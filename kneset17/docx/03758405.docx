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BE9BF" w14:textId="77777777" w:rsidR="00000000" w:rsidRDefault="00A92CBC">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033384E" w14:textId="77777777" w:rsidR="00000000" w:rsidRDefault="00A92CBC">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_Toc104196509 \h </w:instrText>
      </w:r>
      <w:r>
        <w:fldChar w:fldCharType="separate"/>
      </w:r>
      <w:r>
        <w:t>7</w:t>
      </w:r>
      <w:r>
        <w:fldChar w:fldCharType="end"/>
      </w:r>
    </w:p>
    <w:p w14:paraId="1803BBBD" w14:textId="77777777" w:rsidR="00000000" w:rsidRDefault="00A92CBC">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_Toc104196510 \h </w:instrText>
      </w:r>
      <w:r>
        <w:fldChar w:fldCharType="separate"/>
      </w:r>
      <w:r>
        <w:t>8</w:t>
      </w:r>
      <w:r>
        <w:fldChar w:fldCharType="end"/>
      </w:r>
    </w:p>
    <w:p w14:paraId="62460C5D" w14:textId="77777777" w:rsidR="00000000" w:rsidRDefault="00A92CBC">
      <w:pPr>
        <w:pStyle w:val="TOC1"/>
        <w:tabs>
          <w:tab w:val="right" w:leader="dot" w:pos="8296"/>
        </w:tabs>
        <w:ind w:right="0"/>
        <w:rPr>
          <w:rFonts w:ascii="Times New Roman" w:hAnsi="Times New Roman" w:cs="Times New Roman"/>
          <w:sz w:val="24"/>
          <w:szCs w:val="24"/>
        </w:rPr>
      </w:pPr>
      <w:r>
        <w:t xml:space="preserve">225. </w:t>
      </w:r>
      <w:r>
        <w:rPr>
          <w:rtl/>
        </w:rPr>
        <w:t>תפקודן של לשכות מינהל האוכלוסין</w:t>
      </w:r>
      <w:r>
        <w:tab/>
      </w:r>
      <w:r>
        <w:fldChar w:fldCharType="begin"/>
      </w:r>
      <w:r>
        <w:instrText xml:space="preserve"> PAGEREF _Toc104196511 \h </w:instrText>
      </w:r>
      <w:r>
        <w:fldChar w:fldCharType="separate"/>
      </w:r>
      <w:r>
        <w:t>8</w:t>
      </w:r>
      <w:r>
        <w:fldChar w:fldCharType="end"/>
      </w:r>
    </w:p>
    <w:p w14:paraId="3455294C"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w:instrText>
      </w:r>
      <w:r>
        <w:instrText xml:space="preserve">F _Toc104196512 \h </w:instrText>
      </w:r>
      <w:r>
        <w:fldChar w:fldCharType="separate"/>
      </w:r>
      <w:r>
        <w:t>9</w:t>
      </w:r>
      <w:r>
        <w:fldChar w:fldCharType="end"/>
      </w:r>
    </w:p>
    <w:p w14:paraId="421E1676" w14:textId="77777777" w:rsidR="00000000" w:rsidRDefault="00A92CBC">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_Toc104196513 \h </w:instrText>
      </w:r>
      <w:r>
        <w:fldChar w:fldCharType="separate"/>
      </w:r>
      <w:r>
        <w:t>10</w:t>
      </w:r>
      <w:r>
        <w:fldChar w:fldCharType="end"/>
      </w:r>
    </w:p>
    <w:p w14:paraId="17507C25" w14:textId="77777777" w:rsidR="00000000" w:rsidRDefault="00A92CB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_Toc104196514 \h </w:instrText>
      </w:r>
      <w:r>
        <w:fldChar w:fldCharType="separate"/>
      </w:r>
      <w:r>
        <w:t>10</w:t>
      </w:r>
      <w:r>
        <w:fldChar w:fldCharType="end"/>
      </w:r>
    </w:p>
    <w:p w14:paraId="05B751AA" w14:textId="77777777" w:rsidR="00000000" w:rsidRDefault="00A92CB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_Toc104196515 \h </w:instrText>
      </w:r>
      <w:r>
        <w:fldChar w:fldCharType="separate"/>
      </w:r>
      <w:r>
        <w:t>11</w:t>
      </w:r>
      <w:r>
        <w:fldChar w:fldCharType="end"/>
      </w:r>
    </w:p>
    <w:p w14:paraId="64C49F67"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_Toc104196516 \h </w:instrText>
      </w:r>
      <w:r>
        <w:fldChar w:fldCharType="separate"/>
      </w:r>
      <w:r>
        <w:t>11</w:t>
      </w:r>
      <w:r>
        <w:fldChar w:fldCharType="end"/>
      </w:r>
    </w:p>
    <w:p w14:paraId="6624188B" w14:textId="77777777" w:rsidR="00000000" w:rsidRDefault="00A92CBC">
      <w:pPr>
        <w:pStyle w:val="TOC2"/>
        <w:tabs>
          <w:tab w:val="right" w:leader="dot" w:pos="8296"/>
        </w:tabs>
        <w:ind w:right="0"/>
        <w:rPr>
          <w:rFonts w:ascii="Times New Roman" w:hAnsi="Times New Roman" w:cs="Times New Roman"/>
          <w:sz w:val="24"/>
          <w:szCs w:val="24"/>
        </w:rPr>
      </w:pPr>
      <w:r>
        <w:rPr>
          <w:rtl/>
        </w:rPr>
        <w:t>שר הפנים א</w:t>
      </w:r>
      <w:r>
        <w:rPr>
          <w:rtl/>
        </w:rPr>
        <w:t>ופיר פינס-פז:</w:t>
      </w:r>
      <w:r>
        <w:tab/>
      </w:r>
      <w:r>
        <w:fldChar w:fldCharType="begin"/>
      </w:r>
      <w:r>
        <w:instrText xml:space="preserve"> PAGEREF _Toc104196517 \h </w:instrText>
      </w:r>
      <w:r>
        <w:fldChar w:fldCharType="separate"/>
      </w:r>
      <w:r>
        <w:t>12</w:t>
      </w:r>
      <w:r>
        <w:fldChar w:fldCharType="end"/>
      </w:r>
    </w:p>
    <w:p w14:paraId="11CE7C71" w14:textId="77777777" w:rsidR="00000000" w:rsidRDefault="00A92CBC">
      <w:pPr>
        <w:pStyle w:val="TOC1"/>
        <w:tabs>
          <w:tab w:val="right" w:leader="dot" w:pos="8296"/>
        </w:tabs>
        <w:ind w:right="0"/>
        <w:rPr>
          <w:rFonts w:ascii="Times New Roman" w:hAnsi="Times New Roman" w:cs="Times New Roman"/>
          <w:sz w:val="24"/>
          <w:szCs w:val="24"/>
        </w:rPr>
      </w:pPr>
      <w:r>
        <w:rPr>
          <w:rtl/>
        </w:rPr>
        <w:t>דברי יושב-ראש הכנסת בעניין קבלת מתנות וטובות הנאה בידי חברי הכנסת</w:t>
      </w:r>
      <w:r>
        <w:tab/>
      </w:r>
      <w:r>
        <w:fldChar w:fldCharType="begin"/>
      </w:r>
      <w:r>
        <w:instrText xml:space="preserve"> PAGEREF _Toc104196518 \h </w:instrText>
      </w:r>
      <w:r>
        <w:fldChar w:fldCharType="separate"/>
      </w:r>
      <w:r>
        <w:t>15</w:t>
      </w:r>
      <w:r>
        <w:fldChar w:fldCharType="end"/>
      </w:r>
    </w:p>
    <w:p w14:paraId="3988BCC3" w14:textId="77777777" w:rsidR="00000000" w:rsidRDefault="00A92CBC">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_Toc104196519 \h </w:instrText>
      </w:r>
      <w:r>
        <w:fldChar w:fldCharType="separate"/>
      </w:r>
      <w:r>
        <w:t>16</w:t>
      </w:r>
      <w:r>
        <w:fldChar w:fldCharType="end"/>
      </w:r>
    </w:p>
    <w:p w14:paraId="4DBE6A24" w14:textId="77777777" w:rsidR="00000000" w:rsidRDefault="00A92CBC">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_Toc104196520 \h </w:instrText>
      </w:r>
      <w:r>
        <w:fldChar w:fldCharType="separate"/>
      </w:r>
      <w:r>
        <w:t>17</w:t>
      </w:r>
      <w:r>
        <w:fldChar w:fldCharType="end"/>
      </w:r>
    </w:p>
    <w:p w14:paraId="1CFAD719" w14:textId="77777777" w:rsidR="00000000" w:rsidRDefault="00A92CBC">
      <w:pPr>
        <w:pStyle w:val="TOC1"/>
        <w:tabs>
          <w:tab w:val="right" w:leader="dot" w:pos="8296"/>
        </w:tabs>
        <w:ind w:right="0"/>
        <w:rPr>
          <w:rFonts w:ascii="Times New Roman" w:hAnsi="Times New Roman" w:cs="Times New Roman"/>
          <w:sz w:val="24"/>
          <w:szCs w:val="24"/>
        </w:rPr>
      </w:pPr>
      <w:r>
        <w:t xml:space="preserve">2010. </w:t>
      </w:r>
      <w:r>
        <w:rPr>
          <w:rtl/>
        </w:rPr>
        <w:t>מבני ב</w:t>
      </w:r>
      <w:r>
        <w:rPr>
          <w:rtl/>
        </w:rPr>
        <w:t>תי-ספר לתלמידים בירושלים</w:t>
      </w:r>
      <w:r>
        <w:tab/>
      </w:r>
      <w:r>
        <w:fldChar w:fldCharType="begin"/>
      </w:r>
      <w:r>
        <w:instrText xml:space="preserve"> PAGEREF _Toc104196521 \h </w:instrText>
      </w:r>
      <w:r>
        <w:fldChar w:fldCharType="separate"/>
      </w:r>
      <w:r>
        <w:t>17</w:t>
      </w:r>
      <w:r>
        <w:fldChar w:fldCharType="end"/>
      </w:r>
    </w:p>
    <w:p w14:paraId="5E1AA2C3" w14:textId="77777777" w:rsidR="00000000" w:rsidRDefault="00A92CBC">
      <w:pPr>
        <w:pStyle w:val="TOC1"/>
        <w:tabs>
          <w:tab w:val="right" w:leader="dot" w:pos="8296"/>
        </w:tabs>
        <w:ind w:right="0"/>
        <w:rPr>
          <w:rFonts w:ascii="Times New Roman" w:hAnsi="Times New Roman" w:cs="Times New Roman"/>
          <w:sz w:val="24"/>
          <w:szCs w:val="24"/>
        </w:rPr>
      </w:pPr>
      <w:r>
        <w:t xml:space="preserve">2482. </w:t>
      </w:r>
      <w:r>
        <w:rPr>
          <w:rtl/>
        </w:rPr>
        <w:t>קיצוץ בסיוע לשכבות החלשות</w:t>
      </w:r>
      <w:r>
        <w:tab/>
      </w:r>
      <w:r>
        <w:fldChar w:fldCharType="begin"/>
      </w:r>
      <w:r>
        <w:instrText xml:space="preserve"> PAGEREF _Toc104196522 \h </w:instrText>
      </w:r>
      <w:r>
        <w:fldChar w:fldCharType="separate"/>
      </w:r>
      <w:r>
        <w:t>18</w:t>
      </w:r>
      <w:r>
        <w:fldChar w:fldCharType="end"/>
      </w:r>
    </w:p>
    <w:p w14:paraId="3EE2F406"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זאב ז'בוטינסקי (ציון זכרו ופועלו), התשס"ה-</w:t>
      </w:r>
      <w:r>
        <w:t>2005</w:t>
      </w:r>
      <w:r>
        <w:tab/>
      </w:r>
      <w:r>
        <w:fldChar w:fldCharType="begin"/>
      </w:r>
      <w:r>
        <w:instrText xml:space="preserve"> PAGEREF _Toc104196523 \h </w:instrText>
      </w:r>
      <w:r>
        <w:fldChar w:fldCharType="separate"/>
      </w:r>
      <w:r>
        <w:t>20</w:t>
      </w:r>
      <w:r>
        <w:fldChar w:fldCharType="end"/>
      </w:r>
    </w:p>
    <w:p w14:paraId="23B85436"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w:instrText>
      </w:r>
      <w:r>
        <w:instrText xml:space="preserve">4196524 \h </w:instrText>
      </w:r>
      <w:r>
        <w:fldChar w:fldCharType="separate"/>
      </w:r>
      <w:r>
        <w:t>20</w:t>
      </w:r>
      <w:r>
        <w:fldChar w:fldCharType="end"/>
      </w:r>
    </w:p>
    <w:p w14:paraId="718360C6" w14:textId="77777777" w:rsidR="00000000" w:rsidRDefault="00A92CBC">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ועדת החינוך, התרבות והספורט):</w:t>
      </w:r>
      <w:r>
        <w:tab/>
      </w:r>
      <w:r>
        <w:fldChar w:fldCharType="begin"/>
      </w:r>
      <w:r>
        <w:instrText xml:space="preserve"> PAGEREF _Toc104196525 \h </w:instrText>
      </w:r>
      <w:r>
        <w:fldChar w:fldCharType="separate"/>
      </w:r>
      <w:r>
        <w:t>20</w:t>
      </w:r>
      <w:r>
        <w:fldChar w:fldCharType="end"/>
      </w:r>
    </w:p>
    <w:p w14:paraId="58247EDE" w14:textId="77777777" w:rsidR="00000000" w:rsidRDefault="00A92CB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_Toc104196526 \h </w:instrText>
      </w:r>
      <w:r>
        <w:fldChar w:fldCharType="separate"/>
      </w:r>
      <w:r>
        <w:t>23</w:t>
      </w:r>
      <w:r>
        <w:fldChar w:fldCharType="end"/>
      </w:r>
    </w:p>
    <w:p w14:paraId="0B23FD11"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 הכשרות המשפטית והאפוטרופסות </w:t>
      </w:r>
      <w:r>
        <w:t xml:space="preserve"> (</w:t>
      </w:r>
      <w:r>
        <w:rPr>
          <w:rtl/>
        </w:rPr>
        <w:t>תיקון  מס' 13), התשס"ה-2005</w:t>
      </w:r>
      <w:r>
        <w:tab/>
      </w:r>
      <w:r>
        <w:fldChar w:fldCharType="begin"/>
      </w:r>
      <w:r>
        <w:instrText xml:space="preserve"> PAGEREF _Toc104196527 \h </w:instrText>
      </w:r>
      <w:r>
        <w:fldChar w:fldCharType="separate"/>
      </w:r>
      <w:r>
        <w:t>25</w:t>
      </w:r>
      <w:r>
        <w:fldChar w:fldCharType="end"/>
      </w:r>
    </w:p>
    <w:p w14:paraId="7EB036A9"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_Toc104196528 \h </w:instrText>
      </w:r>
      <w:r>
        <w:fldChar w:fldCharType="separate"/>
      </w:r>
      <w:r>
        <w:t>25</w:t>
      </w:r>
      <w:r>
        <w:fldChar w:fldCharType="end"/>
      </w:r>
    </w:p>
    <w:p w14:paraId="492DE828" w14:textId="77777777" w:rsidR="00000000" w:rsidRDefault="00A92CB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_Toc104196529 \h </w:instrText>
      </w:r>
      <w:r>
        <w:fldChar w:fldCharType="separate"/>
      </w:r>
      <w:r>
        <w:t>25</w:t>
      </w:r>
      <w:r>
        <w:fldChar w:fldCharType="end"/>
      </w:r>
    </w:p>
    <w:p w14:paraId="01301CA1" w14:textId="77777777" w:rsidR="00000000" w:rsidRDefault="00A92CBC">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_Toc104196530 \h </w:instrText>
      </w:r>
      <w:r>
        <w:fldChar w:fldCharType="separate"/>
      </w:r>
      <w:r>
        <w:t>26</w:t>
      </w:r>
      <w:r>
        <w:fldChar w:fldCharType="end"/>
      </w:r>
    </w:p>
    <w:p w14:paraId="2DC6F4A7" w14:textId="77777777" w:rsidR="00000000" w:rsidRDefault="00A92CBC">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_Toc104196531 \h </w:instrText>
      </w:r>
      <w:r>
        <w:fldChar w:fldCharType="separate"/>
      </w:r>
      <w:r>
        <w:t>27</w:t>
      </w:r>
      <w:r>
        <w:fldChar w:fldCharType="end"/>
      </w:r>
    </w:p>
    <w:p w14:paraId="44A46BEF" w14:textId="77777777" w:rsidR="00000000" w:rsidRDefault="00A92CBC">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_Toc104196532 \h </w:instrText>
      </w:r>
      <w:r>
        <w:fldChar w:fldCharType="separate"/>
      </w:r>
      <w:r>
        <w:t>29</w:t>
      </w:r>
      <w:r>
        <w:fldChar w:fldCharType="end"/>
      </w:r>
    </w:p>
    <w:p w14:paraId="72CD76D1"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מימון מפלגות (תיקון</w:t>
      </w:r>
      <w:r>
        <w:t xml:space="preserve"> </w:t>
      </w:r>
      <w:r>
        <w:rPr>
          <w:rtl/>
        </w:rPr>
        <w:t>מס' 27), התשס"ה</w:t>
      </w:r>
      <w:r>
        <w:t>-2005</w:t>
      </w:r>
      <w:r>
        <w:tab/>
      </w:r>
      <w:r>
        <w:fldChar w:fldCharType="begin"/>
      </w:r>
      <w:r>
        <w:instrText xml:space="preserve"> PAGEREF _Toc104196533 \h </w:instrText>
      </w:r>
      <w:r>
        <w:fldChar w:fldCharType="separate"/>
      </w:r>
      <w:r>
        <w:t>30</w:t>
      </w:r>
      <w:r>
        <w:fldChar w:fldCharType="end"/>
      </w:r>
    </w:p>
    <w:p w14:paraId="4F5420EB"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_Toc104196534 \h </w:instrText>
      </w:r>
      <w:r>
        <w:fldChar w:fldCharType="separate"/>
      </w:r>
      <w:r>
        <w:t>30</w:t>
      </w:r>
      <w:r>
        <w:fldChar w:fldCharType="end"/>
      </w:r>
    </w:p>
    <w:p w14:paraId="697FADE9" w14:textId="77777777" w:rsidR="00000000" w:rsidRDefault="00A92CBC">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_Toc104196535 \h </w:instrText>
      </w:r>
      <w:r>
        <w:fldChar w:fldCharType="separate"/>
      </w:r>
      <w:r>
        <w:t>30</w:t>
      </w:r>
      <w:r>
        <w:fldChar w:fldCharType="end"/>
      </w:r>
    </w:p>
    <w:p w14:paraId="623FBBFA" w14:textId="77777777" w:rsidR="00000000" w:rsidRDefault="00A92CBC">
      <w:pPr>
        <w:pStyle w:val="TOC2"/>
        <w:tabs>
          <w:tab w:val="right" w:leader="dot" w:pos="8296"/>
        </w:tabs>
        <w:ind w:right="0"/>
        <w:rPr>
          <w:rFonts w:ascii="Times New Roman" w:hAnsi="Times New Roman" w:cs="Times New Roman"/>
          <w:sz w:val="24"/>
          <w:szCs w:val="24"/>
        </w:rPr>
      </w:pPr>
      <w:r>
        <w:rPr>
          <w:rtl/>
        </w:rPr>
        <w:t xml:space="preserve">עזמי </w:t>
      </w:r>
      <w:r>
        <w:rPr>
          <w:rtl/>
        </w:rPr>
        <w:t>בשארה (בל"ד):</w:t>
      </w:r>
      <w:r>
        <w:tab/>
      </w:r>
      <w:r>
        <w:fldChar w:fldCharType="begin"/>
      </w:r>
      <w:r>
        <w:instrText xml:space="preserve"> PAGEREF _Toc104196536 \h </w:instrText>
      </w:r>
      <w:r>
        <w:fldChar w:fldCharType="separate"/>
      </w:r>
      <w:r>
        <w:t>31</w:t>
      </w:r>
      <w:r>
        <w:fldChar w:fldCharType="end"/>
      </w:r>
    </w:p>
    <w:p w14:paraId="421B5B15"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חילוט רווחים מפרסומים שעניינם עבירות, התשס"ה-</w:t>
      </w:r>
      <w:r>
        <w:t>2005</w:t>
      </w:r>
      <w:r>
        <w:tab/>
      </w:r>
      <w:r>
        <w:fldChar w:fldCharType="begin"/>
      </w:r>
      <w:r>
        <w:instrText xml:space="preserve"> PAGEREF _Toc104196537 \h </w:instrText>
      </w:r>
      <w:r>
        <w:fldChar w:fldCharType="separate"/>
      </w:r>
      <w:r>
        <w:t>35</w:t>
      </w:r>
      <w:r>
        <w:fldChar w:fldCharType="end"/>
      </w:r>
    </w:p>
    <w:p w14:paraId="2E8218BC"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_Toc104196538 \h </w:instrText>
      </w:r>
      <w:r>
        <w:fldChar w:fldCharType="separate"/>
      </w:r>
      <w:r>
        <w:t>35</w:t>
      </w:r>
      <w:r>
        <w:fldChar w:fldCharType="end"/>
      </w:r>
    </w:p>
    <w:p w14:paraId="4FFBB18C" w14:textId="77777777" w:rsidR="00000000" w:rsidRDefault="00A92CB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w:instrText>
      </w:r>
      <w:r>
        <w:instrText xml:space="preserve">04196539 \h </w:instrText>
      </w:r>
      <w:r>
        <w:fldChar w:fldCharType="separate"/>
      </w:r>
      <w:r>
        <w:t>35</w:t>
      </w:r>
      <w:r>
        <w:fldChar w:fldCharType="end"/>
      </w:r>
    </w:p>
    <w:p w14:paraId="05D72C1E" w14:textId="77777777" w:rsidR="00000000" w:rsidRDefault="00A92CBC">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_Toc104196540 \h </w:instrText>
      </w:r>
      <w:r>
        <w:fldChar w:fldCharType="separate"/>
      </w:r>
      <w:r>
        <w:t>36</w:t>
      </w:r>
      <w:r>
        <w:fldChar w:fldCharType="end"/>
      </w:r>
    </w:p>
    <w:p w14:paraId="2AC42FB9" w14:textId="77777777" w:rsidR="00000000" w:rsidRDefault="00A92CB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_Toc104196541 \h </w:instrText>
      </w:r>
      <w:r>
        <w:fldChar w:fldCharType="separate"/>
      </w:r>
      <w:r>
        <w:t>40</w:t>
      </w:r>
      <w:r>
        <w:fldChar w:fldCharType="end"/>
      </w:r>
    </w:p>
    <w:p w14:paraId="4367A838" w14:textId="77777777" w:rsidR="00000000" w:rsidRDefault="00A92CB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_Toc104196542 \h </w:instrText>
      </w:r>
      <w:r>
        <w:fldChar w:fldCharType="separate"/>
      </w:r>
      <w:r>
        <w:t>40</w:t>
      </w:r>
      <w:r>
        <w:fldChar w:fldCharType="end"/>
      </w:r>
    </w:p>
    <w:p w14:paraId="7AAD4847" w14:textId="77777777" w:rsidR="00000000" w:rsidRDefault="00A92CB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_Toc104196543 \h </w:instrText>
      </w:r>
      <w:r>
        <w:fldChar w:fldCharType="separate"/>
      </w:r>
      <w:r>
        <w:t>42</w:t>
      </w:r>
      <w:r>
        <w:fldChar w:fldCharType="end"/>
      </w:r>
    </w:p>
    <w:p w14:paraId="64BAC71F" w14:textId="77777777" w:rsidR="00000000" w:rsidRDefault="00A92CBC">
      <w:pPr>
        <w:pStyle w:val="TOC2"/>
        <w:tabs>
          <w:tab w:val="right" w:leader="dot" w:pos="8296"/>
        </w:tabs>
        <w:ind w:right="0"/>
        <w:rPr>
          <w:rFonts w:ascii="Times New Roman" w:hAnsi="Times New Roman" w:cs="Times New Roman"/>
          <w:sz w:val="24"/>
          <w:szCs w:val="24"/>
        </w:rPr>
      </w:pPr>
      <w:r>
        <w:rPr>
          <w:rtl/>
        </w:rPr>
        <w:lastRenderedPageBreak/>
        <w:t>מיכאל</w:t>
      </w:r>
      <w:r>
        <w:t xml:space="preserve"> </w:t>
      </w:r>
      <w:r>
        <w:rPr>
          <w:rtl/>
        </w:rPr>
        <w:t>איתן (יו"ר ועדת החוקה, חוק</w:t>
      </w:r>
      <w:r>
        <w:rPr>
          <w:rtl/>
        </w:rPr>
        <w:t xml:space="preserve"> ומשפט):</w:t>
      </w:r>
      <w:r>
        <w:tab/>
      </w:r>
      <w:r>
        <w:fldChar w:fldCharType="begin"/>
      </w:r>
      <w:r>
        <w:instrText xml:space="preserve"> PAGEREF _Toc104196544 \h </w:instrText>
      </w:r>
      <w:r>
        <w:fldChar w:fldCharType="separate"/>
      </w:r>
      <w:r>
        <w:t>45</w:t>
      </w:r>
      <w:r>
        <w:fldChar w:fldCharType="end"/>
      </w:r>
    </w:p>
    <w:p w14:paraId="6C75EFDD" w14:textId="77777777" w:rsidR="00000000" w:rsidRDefault="00A92CBC">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_Toc104196545 \h </w:instrText>
      </w:r>
      <w:r>
        <w:fldChar w:fldCharType="separate"/>
      </w:r>
      <w:r>
        <w:t>50</w:t>
      </w:r>
      <w:r>
        <w:fldChar w:fldCharType="end"/>
      </w:r>
    </w:p>
    <w:p w14:paraId="037FD7F1" w14:textId="77777777" w:rsidR="00000000" w:rsidRDefault="00A92CBC">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_Toc104196546 \h </w:instrText>
      </w:r>
      <w:r>
        <w:fldChar w:fldCharType="separate"/>
      </w:r>
      <w:r>
        <w:t>51</w:t>
      </w:r>
      <w:r>
        <w:fldChar w:fldCharType="end"/>
      </w:r>
    </w:p>
    <w:p w14:paraId="5A8BE655"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ניירות ערך (תיקון מס' 28), התשס"ה-2005</w:t>
      </w:r>
      <w:r>
        <w:tab/>
      </w:r>
      <w:r>
        <w:fldChar w:fldCharType="begin"/>
      </w:r>
      <w:r>
        <w:instrText xml:space="preserve"> PAGEREF _Toc104196547 \h </w:instrText>
      </w:r>
      <w:r>
        <w:fldChar w:fldCharType="separate"/>
      </w:r>
      <w:r>
        <w:t>51</w:t>
      </w:r>
      <w:r>
        <w:fldChar w:fldCharType="end"/>
      </w:r>
    </w:p>
    <w:p w14:paraId="4410240B"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קריאה שנייה וקריאה</w:t>
      </w:r>
      <w:r>
        <w:rPr>
          <w:rtl/>
        </w:rPr>
        <w:t xml:space="preserve"> שלישית)</w:t>
      </w:r>
      <w:r>
        <w:tab/>
      </w:r>
      <w:r>
        <w:fldChar w:fldCharType="begin"/>
      </w:r>
      <w:r>
        <w:instrText xml:space="preserve"> PAGEREF _Toc104196548 \h </w:instrText>
      </w:r>
      <w:r>
        <w:fldChar w:fldCharType="separate"/>
      </w:r>
      <w:r>
        <w:t>51</w:t>
      </w:r>
      <w:r>
        <w:fldChar w:fldCharType="end"/>
      </w:r>
    </w:p>
    <w:p w14:paraId="3A4399AE" w14:textId="77777777" w:rsidR="00000000" w:rsidRDefault="00A92CBC">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(יו"ר ועדת הכספים</w:t>
      </w:r>
      <w:r>
        <w:t>):</w:t>
      </w:r>
      <w:r>
        <w:tab/>
      </w:r>
      <w:r>
        <w:fldChar w:fldCharType="begin"/>
      </w:r>
      <w:r>
        <w:instrText xml:space="preserve"> PAGEREF _Toc104196549 \h </w:instrText>
      </w:r>
      <w:r>
        <w:fldChar w:fldCharType="separate"/>
      </w:r>
      <w:r>
        <w:t>52</w:t>
      </w:r>
      <w:r>
        <w:fldChar w:fldCharType="end"/>
      </w:r>
    </w:p>
    <w:p w14:paraId="4E6B8053" w14:textId="77777777" w:rsidR="00000000" w:rsidRDefault="00A92CBC">
      <w:pPr>
        <w:pStyle w:val="TOC1"/>
        <w:tabs>
          <w:tab w:val="right" w:leader="dot" w:pos="8296"/>
        </w:tabs>
        <w:ind w:right="0"/>
        <w:rPr>
          <w:rFonts w:ascii="Times New Roman" w:hAnsi="Times New Roman" w:cs="Times New Roman"/>
          <w:sz w:val="24"/>
          <w:szCs w:val="24"/>
        </w:rPr>
      </w:pPr>
      <w:r>
        <w:rPr>
          <w:rtl/>
        </w:rPr>
        <w:t>דוח המאחזים של עורכת-הדין</w:t>
      </w:r>
      <w:r>
        <w:t xml:space="preserve"> </w:t>
      </w:r>
      <w:r>
        <w:rPr>
          <w:rtl/>
        </w:rPr>
        <w:t xml:space="preserve">טליה ששון </w:t>
      </w:r>
      <w:r>
        <w:t xml:space="preserve"> </w:t>
      </w:r>
      <w:r>
        <w:rPr>
          <w:rtl/>
        </w:rPr>
        <w:t>והקמת ועדת השרים לטיפול בו</w:t>
      </w:r>
      <w:r>
        <w:tab/>
      </w:r>
      <w:r>
        <w:fldChar w:fldCharType="begin"/>
      </w:r>
      <w:r>
        <w:instrText xml:space="preserve"> PAGEREF _Toc104196550 \h </w:instrText>
      </w:r>
      <w:r>
        <w:fldChar w:fldCharType="separate"/>
      </w:r>
      <w:r>
        <w:t>53</w:t>
      </w:r>
      <w:r>
        <w:fldChar w:fldCharType="end"/>
      </w:r>
    </w:p>
    <w:p w14:paraId="0D26E15F" w14:textId="77777777" w:rsidR="00000000" w:rsidRDefault="00A92CBC">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_Toc104196551 \h </w:instrText>
      </w:r>
      <w:r>
        <w:fldChar w:fldCharType="separate"/>
      </w:r>
      <w:r>
        <w:t>53</w:t>
      </w:r>
      <w:r>
        <w:fldChar w:fldCharType="end"/>
      </w:r>
    </w:p>
    <w:p w14:paraId="27A0BE99" w14:textId="77777777" w:rsidR="00000000" w:rsidRDefault="00A92CB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_Toc104196552 \h </w:instrText>
      </w:r>
      <w:r>
        <w:fldChar w:fldCharType="separate"/>
      </w:r>
      <w:r>
        <w:t>54</w:t>
      </w:r>
      <w:r>
        <w:fldChar w:fldCharType="end"/>
      </w:r>
    </w:p>
    <w:p w14:paraId="5CBCB930" w14:textId="77777777" w:rsidR="00000000" w:rsidRDefault="00A92CB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_Toc104196553 \h </w:instrText>
      </w:r>
      <w:r>
        <w:fldChar w:fldCharType="separate"/>
      </w:r>
      <w:r>
        <w:t>54</w:t>
      </w:r>
      <w:r>
        <w:fldChar w:fldCharType="end"/>
      </w:r>
    </w:p>
    <w:p w14:paraId="4F195CD3" w14:textId="77777777" w:rsidR="00000000" w:rsidRDefault="00A92CBC">
      <w:pPr>
        <w:pStyle w:val="TOC2"/>
        <w:tabs>
          <w:tab w:val="right" w:leader="dot" w:pos="8296"/>
        </w:tabs>
        <w:ind w:right="0"/>
        <w:rPr>
          <w:rFonts w:ascii="Times New Roman" w:hAnsi="Times New Roman" w:cs="Times New Roman"/>
          <w:sz w:val="24"/>
          <w:szCs w:val="24"/>
        </w:rPr>
      </w:pPr>
      <w:r>
        <w:rPr>
          <w:rtl/>
        </w:rPr>
        <w:t>יוסי שריד (יחד</w:t>
      </w:r>
      <w:r>
        <w:t>):</w:t>
      </w:r>
      <w:r>
        <w:tab/>
      </w:r>
      <w:r>
        <w:fldChar w:fldCharType="begin"/>
      </w:r>
      <w:r>
        <w:instrText xml:space="preserve"> PAGEREF _Toc104196554 \h </w:instrText>
      </w:r>
      <w:r>
        <w:fldChar w:fldCharType="separate"/>
      </w:r>
      <w:r>
        <w:t>54</w:t>
      </w:r>
      <w:r>
        <w:fldChar w:fldCharType="end"/>
      </w:r>
    </w:p>
    <w:p w14:paraId="1B0AE432" w14:textId="77777777" w:rsidR="00000000" w:rsidRDefault="00A92CBC">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_Toc104196555 \h </w:instrText>
      </w:r>
      <w:r>
        <w:fldChar w:fldCharType="separate"/>
      </w:r>
      <w:r>
        <w:t>55</w:t>
      </w:r>
      <w:r>
        <w:fldChar w:fldCharType="end"/>
      </w:r>
    </w:p>
    <w:p w14:paraId="0BE107F7" w14:textId="77777777" w:rsidR="00000000" w:rsidRDefault="00A92CB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_Toc104196556 \h </w:instrText>
      </w:r>
      <w:r>
        <w:fldChar w:fldCharType="separate"/>
      </w:r>
      <w:r>
        <w:t>56</w:t>
      </w:r>
      <w:r>
        <w:fldChar w:fldCharType="end"/>
      </w:r>
    </w:p>
    <w:p w14:paraId="52FB523D" w14:textId="77777777" w:rsidR="00000000" w:rsidRDefault="00A92CB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_Toc104196557 \h </w:instrText>
      </w:r>
      <w:r>
        <w:fldChar w:fldCharType="separate"/>
      </w:r>
      <w:r>
        <w:t>56</w:t>
      </w:r>
      <w:r>
        <w:fldChar w:fldCharType="end"/>
      </w:r>
    </w:p>
    <w:p w14:paraId="0E8EE141" w14:textId="77777777" w:rsidR="00000000" w:rsidRDefault="00A92CB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_Toc104196558 \h </w:instrText>
      </w:r>
      <w:r>
        <w:fldChar w:fldCharType="separate"/>
      </w:r>
      <w:r>
        <w:t>57</w:t>
      </w:r>
      <w:r>
        <w:fldChar w:fldCharType="end"/>
      </w:r>
    </w:p>
    <w:p w14:paraId="1A642E17" w14:textId="77777777" w:rsidR="00000000" w:rsidRDefault="00A92CBC">
      <w:pPr>
        <w:pStyle w:val="TOC1"/>
        <w:tabs>
          <w:tab w:val="right" w:leader="dot" w:pos="8296"/>
        </w:tabs>
        <w:ind w:right="0"/>
        <w:rPr>
          <w:rFonts w:ascii="Times New Roman" w:hAnsi="Times New Roman" w:cs="Times New Roman"/>
          <w:sz w:val="24"/>
          <w:szCs w:val="24"/>
        </w:rPr>
      </w:pPr>
      <w:r>
        <w:rPr>
          <w:rtl/>
        </w:rPr>
        <w:t>דוח מסכם של ועדת החקירה הפרלמנטרית בנושא הסחר בנשים</w:t>
      </w:r>
      <w:r>
        <w:tab/>
      </w:r>
      <w:r>
        <w:fldChar w:fldCharType="begin"/>
      </w:r>
      <w:r>
        <w:instrText xml:space="preserve"> PAGEREF _Toc104196559 \h </w:instrText>
      </w:r>
      <w:r>
        <w:fldChar w:fldCharType="separate"/>
      </w:r>
      <w:r>
        <w:t>60</w:t>
      </w:r>
      <w:r>
        <w:fldChar w:fldCharType="end"/>
      </w:r>
    </w:p>
    <w:p w14:paraId="1048FA08" w14:textId="77777777" w:rsidR="00000000" w:rsidRDefault="00A92CBC">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(יו"ר ועדת החקי</w:t>
      </w:r>
      <w:r>
        <w:rPr>
          <w:rtl/>
        </w:rPr>
        <w:t>רה</w:t>
      </w:r>
      <w:r>
        <w:t xml:space="preserve"> </w:t>
      </w:r>
      <w:r>
        <w:rPr>
          <w:rtl/>
        </w:rPr>
        <w:t>הפרלמנטרית בנושא הסחר בנשים</w:t>
      </w:r>
      <w:r>
        <w:t>):</w:t>
      </w:r>
      <w:r>
        <w:tab/>
      </w:r>
      <w:r>
        <w:fldChar w:fldCharType="begin"/>
      </w:r>
      <w:r>
        <w:instrText xml:space="preserve"> PAGEREF _Toc104196560 \h </w:instrText>
      </w:r>
      <w:r>
        <w:fldChar w:fldCharType="separate"/>
      </w:r>
      <w:r>
        <w:t>61</w:t>
      </w:r>
      <w:r>
        <w:fldChar w:fldCharType="end"/>
      </w:r>
    </w:p>
    <w:p w14:paraId="5AACB7EE"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תשלום קצבאות לחיילי מילואים</w:t>
      </w:r>
      <w:r>
        <w:t xml:space="preserve">  </w:t>
      </w:r>
      <w:r>
        <w:rPr>
          <w:rtl/>
        </w:rPr>
        <w:t>ולבני משפחותיהם (תיקון), התשס"ה-2005</w:t>
      </w:r>
      <w:r>
        <w:tab/>
      </w:r>
      <w:r>
        <w:fldChar w:fldCharType="begin"/>
      </w:r>
      <w:r>
        <w:instrText xml:space="preserve"> PAGEREF _Toc104196561 \h </w:instrText>
      </w:r>
      <w:r>
        <w:fldChar w:fldCharType="separate"/>
      </w:r>
      <w:r>
        <w:t>61</w:t>
      </w:r>
      <w:r>
        <w:fldChar w:fldCharType="end"/>
      </w:r>
    </w:p>
    <w:p w14:paraId="2F191A0D" w14:textId="77777777" w:rsidR="00000000" w:rsidRDefault="00A92CBC">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_Toc104196562 \h </w:instrText>
      </w:r>
      <w:r>
        <w:fldChar w:fldCharType="separate"/>
      </w:r>
      <w:r>
        <w:t>62</w:t>
      </w:r>
      <w:r>
        <w:fldChar w:fldCharType="end"/>
      </w:r>
    </w:p>
    <w:p w14:paraId="71093079"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נכי רדיפות הנאצ</w:t>
      </w:r>
      <w:r>
        <w:rPr>
          <w:rtl/>
        </w:rPr>
        <w:t xml:space="preserve">ים </w:t>
      </w:r>
      <w:r>
        <w:t xml:space="preserve"> (</w:t>
      </w:r>
      <w:r>
        <w:rPr>
          <w:rtl/>
        </w:rPr>
        <w:t>תיקון - הגדרות זכאות), התשס"ה-2005</w:t>
      </w:r>
      <w:r>
        <w:tab/>
      </w:r>
      <w:r>
        <w:fldChar w:fldCharType="begin"/>
      </w:r>
      <w:r>
        <w:instrText xml:space="preserve"> PAGEREF _Toc104196563 \h </w:instrText>
      </w:r>
      <w:r>
        <w:fldChar w:fldCharType="separate"/>
      </w:r>
      <w:r>
        <w:t>63</w:t>
      </w:r>
      <w:r>
        <w:fldChar w:fldCharType="end"/>
      </w:r>
    </w:p>
    <w:p w14:paraId="0895844D"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_Toc104196564 \h </w:instrText>
      </w:r>
      <w:r>
        <w:fldChar w:fldCharType="separate"/>
      </w:r>
      <w:r>
        <w:t>63</w:t>
      </w:r>
      <w:r>
        <w:fldChar w:fldCharType="end"/>
      </w:r>
    </w:p>
    <w:p w14:paraId="6B0138A4" w14:textId="77777777" w:rsidR="00000000" w:rsidRDefault="00A92CBC">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_Toc104196565 \h </w:instrText>
      </w:r>
      <w:r>
        <w:fldChar w:fldCharType="separate"/>
      </w:r>
      <w:r>
        <w:t>63</w:t>
      </w:r>
      <w:r>
        <w:fldChar w:fldCharType="end"/>
      </w:r>
    </w:p>
    <w:p w14:paraId="28E6CE09" w14:textId="77777777" w:rsidR="00000000" w:rsidRDefault="00A92CBC">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_Toc104196566 \h </w:instrText>
      </w:r>
      <w:r>
        <w:fldChar w:fldCharType="separate"/>
      </w:r>
      <w:r>
        <w:t>64</w:t>
      </w:r>
      <w:r>
        <w:fldChar w:fldCharType="end"/>
      </w:r>
    </w:p>
    <w:p w14:paraId="397AFCD2"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לתיקון פקודת</w:t>
      </w:r>
      <w:r>
        <w:rPr>
          <w:rtl/>
        </w:rPr>
        <w:t xml:space="preserve"> הרוקחים (חובת יידוע על </w:t>
      </w:r>
      <w:r>
        <w:t xml:space="preserve"> </w:t>
      </w:r>
      <w:r>
        <w:rPr>
          <w:rtl/>
        </w:rPr>
        <w:t>קיומה של תרופה זהה), התשס"ה-2005</w:t>
      </w:r>
      <w:r>
        <w:tab/>
      </w:r>
      <w:r>
        <w:fldChar w:fldCharType="begin"/>
      </w:r>
      <w:r>
        <w:instrText xml:space="preserve"> PAGEREF _Toc104196567 \h </w:instrText>
      </w:r>
      <w:r>
        <w:fldChar w:fldCharType="separate"/>
      </w:r>
      <w:r>
        <w:t>66</w:t>
      </w:r>
      <w:r>
        <w:fldChar w:fldCharType="end"/>
      </w:r>
    </w:p>
    <w:p w14:paraId="3E41DE0E"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הצעת חבר הכנסת דוד טל)</w:t>
      </w:r>
      <w:r>
        <w:tab/>
      </w:r>
      <w:r>
        <w:fldChar w:fldCharType="begin"/>
      </w:r>
      <w:r>
        <w:instrText xml:space="preserve"> PAGEREF _Toc104196568 \h </w:instrText>
      </w:r>
      <w:r>
        <w:fldChar w:fldCharType="separate"/>
      </w:r>
      <w:r>
        <w:t>66</w:t>
      </w:r>
      <w:r>
        <w:fldChar w:fldCharType="end"/>
      </w:r>
    </w:p>
    <w:p w14:paraId="7FF089C9" w14:textId="77777777" w:rsidR="00000000" w:rsidRDefault="00A92CBC">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_Toc104196569 \h </w:instrText>
      </w:r>
      <w:r>
        <w:fldChar w:fldCharType="separate"/>
      </w:r>
      <w:r>
        <w:t>66</w:t>
      </w:r>
      <w:r>
        <w:fldChar w:fldCharType="end"/>
      </w:r>
    </w:p>
    <w:p w14:paraId="49E2E7E5"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_Toc104196570 \h </w:instrText>
      </w:r>
      <w:r>
        <w:fldChar w:fldCharType="separate"/>
      </w:r>
      <w:r>
        <w:t>68</w:t>
      </w:r>
      <w:r>
        <w:fldChar w:fldCharType="end"/>
      </w:r>
    </w:p>
    <w:p w14:paraId="20E70A0B" w14:textId="77777777" w:rsidR="00000000" w:rsidRDefault="00A92CBC">
      <w:pPr>
        <w:pStyle w:val="TOC2"/>
        <w:tabs>
          <w:tab w:val="right" w:leader="dot" w:pos="8296"/>
        </w:tabs>
        <w:ind w:right="0"/>
        <w:rPr>
          <w:rFonts w:ascii="Times New Roman" w:hAnsi="Times New Roman" w:cs="Times New Roman"/>
          <w:sz w:val="24"/>
          <w:szCs w:val="24"/>
        </w:rPr>
      </w:pPr>
      <w:r>
        <w:rPr>
          <w:rtl/>
        </w:rPr>
        <w:t>ג</w:t>
      </w:r>
      <w:r>
        <w:t>'</w:t>
      </w:r>
      <w:r>
        <w:rPr>
          <w:rtl/>
        </w:rPr>
        <w:t>מאל</w:t>
      </w:r>
      <w:r>
        <w:rPr>
          <w:rtl/>
        </w:rPr>
        <w:t xml:space="preserve"> זחאלקה (בל"ד):</w:t>
      </w:r>
      <w:r>
        <w:tab/>
      </w:r>
      <w:r>
        <w:fldChar w:fldCharType="begin"/>
      </w:r>
      <w:r>
        <w:instrText xml:space="preserve"> PAGEREF _Toc104196571 \h </w:instrText>
      </w:r>
      <w:r>
        <w:fldChar w:fldCharType="separate"/>
      </w:r>
      <w:r>
        <w:t>71</w:t>
      </w:r>
      <w:r>
        <w:fldChar w:fldCharType="end"/>
      </w:r>
    </w:p>
    <w:p w14:paraId="5A791745" w14:textId="77777777" w:rsidR="00000000" w:rsidRDefault="00A92CBC">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_Toc104196572 \h </w:instrText>
      </w:r>
      <w:r>
        <w:fldChar w:fldCharType="separate"/>
      </w:r>
      <w:r>
        <w:t>72</w:t>
      </w:r>
      <w:r>
        <w:fldChar w:fldCharType="end"/>
      </w:r>
    </w:p>
    <w:p w14:paraId="727E92A5"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 שיווי זכויות האשה (תיקון - ייצוג </w:t>
      </w:r>
      <w:r>
        <w:t xml:space="preserve"> </w:t>
      </w:r>
      <w:r>
        <w:rPr>
          <w:rtl/>
        </w:rPr>
        <w:t>הולם בתהליכים מדיניים), התשס"ד-2004</w:t>
      </w:r>
      <w:r>
        <w:tab/>
      </w:r>
      <w:r>
        <w:fldChar w:fldCharType="begin"/>
      </w:r>
      <w:r>
        <w:instrText xml:space="preserve"> PAGEREF _Toc104196573 \h </w:instrText>
      </w:r>
      <w:r>
        <w:fldChar w:fldCharType="separate"/>
      </w:r>
      <w:r>
        <w:t>74</w:t>
      </w:r>
      <w:r>
        <w:fldChar w:fldCharType="end"/>
      </w:r>
    </w:p>
    <w:p w14:paraId="7CCCC94F"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הצעת קבוצת חברות הכנסת)</w:t>
      </w:r>
      <w:r>
        <w:tab/>
      </w:r>
      <w:r>
        <w:fldChar w:fldCharType="begin"/>
      </w:r>
      <w:r>
        <w:instrText xml:space="preserve"> PAGEREF _Toc104196</w:instrText>
      </w:r>
      <w:r>
        <w:instrText xml:space="preserve">574 \h </w:instrText>
      </w:r>
      <w:r>
        <w:fldChar w:fldCharType="separate"/>
      </w:r>
      <w:r>
        <w:t>74</w:t>
      </w:r>
      <w:r>
        <w:fldChar w:fldCharType="end"/>
      </w:r>
    </w:p>
    <w:p w14:paraId="5753E830" w14:textId="77777777" w:rsidR="00000000" w:rsidRDefault="00A92CBC">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_Toc104196575 \h </w:instrText>
      </w:r>
      <w:r>
        <w:fldChar w:fldCharType="separate"/>
      </w:r>
      <w:r>
        <w:t>74</w:t>
      </w:r>
      <w:r>
        <w:fldChar w:fldCharType="end"/>
      </w:r>
    </w:p>
    <w:p w14:paraId="48FF6974" w14:textId="77777777" w:rsidR="00000000" w:rsidRDefault="00A92CBC">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_Toc104196576 \h </w:instrText>
      </w:r>
      <w:r>
        <w:fldChar w:fldCharType="separate"/>
      </w:r>
      <w:r>
        <w:t>75</w:t>
      </w:r>
      <w:r>
        <w:fldChar w:fldCharType="end"/>
      </w:r>
    </w:p>
    <w:p w14:paraId="097D7630" w14:textId="77777777" w:rsidR="00000000" w:rsidRDefault="00A92CB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_Toc104196577 \h </w:instrText>
      </w:r>
      <w:r>
        <w:fldChar w:fldCharType="separate"/>
      </w:r>
      <w:r>
        <w:t>75</w:t>
      </w:r>
      <w:r>
        <w:fldChar w:fldCharType="end"/>
      </w:r>
    </w:p>
    <w:p w14:paraId="2D2BCA42" w14:textId="77777777" w:rsidR="00000000" w:rsidRDefault="00A92CBC">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_Toc104196578 \h </w:instrText>
      </w:r>
      <w:r>
        <w:fldChar w:fldCharType="separate"/>
      </w:r>
      <w:r>
        <w:t>78</w:t>
      </w:r>
      <w:r>
        <w:fldChar w:fldCharType="end"/>
      </w:r>
    </w:p>
    <w:p w14:paraId="03FB1002" w14:textId="77777777" w:rsidR="00000000" w:rsidRDefault="00A92CB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_Toc104196579 \h </w:instrText>
      </w:r>
      <w:r>
        <w:fldChar w:fldCharType="separate"/>
      </w:r>
      <w:r>
        <w:t>80</w:t>
      </w:r>
      <w:r>
        <w:fldChar w:fldCharType="end"/>
      </w:r>
    </w:p>
    <w:p w14:paraId="51A1E1E2" w14:textId="77777777" w:rsidR="00000000" w:rsidRDefault="00A92CB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_Toc104196580 \h </w:instrText>
      </w:r>
      <w:r>
        <w:fldChar w:fldCharType="separate"/>
      </w:r>
      <w:r>
        <w:t>80</w:t>
      </w:r>
      <w:r>
        <w:fldChar w:fldCharType="end"/>
      </w:r>
    </w:p>
    <w:p w14:paraId="4A638E0B"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חוק-יסוד: הממשלה (תיקון - הפסקת כהונה של </w:t>
      </w:r>
      <w:r>
        <w:t xml:space="preserve"> </w:t>
      </w:r>
      <w:r>
        <w:rPr>
          <w:rtl/>
        </w:rPr>
        <w:t>ראש הממשלה בשל אי</w:t>
      </w:r>
      <w:r>
        <w:t>-</w:t>
      </w:r>
      <w:r>
        <w:rPr>
          <w:rtl/>
        </w:rPr>
        <w:t>עמידה בהתחייבותו בבחירות)</w:t>
      </w:r>
      <w:r>
        <w:tab/>
      </w:r>
      <w:r>
        <w:fldChar w:fldCharType="begin"/>
      </w:r>
      <w:r>
        <w:instrText xml:space="preserve"> PAGEREF _Toc104196581 \h </w:instrText>
      </w:r>
      <w:r>
        <w:fldChar w:fldCharType="separate"/>
      </w:r>
      <w:r>
        <w:t>80</w:t>
      </w:r>
      <w:r>
        <w:fldChar w:fldCharType="end"/>
      </w:r>
    </w:p>
    <w:p w14:paraId="684D07E5" w14:textId="77777777" w:rsidR="00000000" w:rsidRDefault="00A92CBC">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w:instrText>
      </w:r>
      <w:r>
        <w:instrText xml:space="preserve">GEREF _Toc104196582 \h </w:instrText>
      </w:r>
      <w:r>
        <w:fldChar w:fldCharType="separate"/>
      </w:r>
      <w:r>
        <w:t>81</w:t>
      </w:r>
      <w:r>
        <w:fldChar w:fldCharType="end"/>
      </w:r>
    </w:p>
    <w:p w14:paraId="6E34DC77" w14:textId="77777777" w:rsidR="00000000" w:rsidRDefault="00A92CBC">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_Toc104196583 \h </w:instrText>
      </w:r>
      <w:r>
        <w:fldChar w:fldCharType="separate"/>
      </w:r>
      <w:r>
        <w:t>84</w:t>
      </w:r>
      <w:r>
        <w:fldChar w:fldCharType="end"/>
      </w:r>
    </w:p>
    <w:p w14:paraId="7CFAC03B" w14:textId="77777777" w:rsidR="00000000" w:rsidRDefault="00A92CBC">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_Toc104196584 \h </w:instrText>
      </w:r>
      <w:r>
        <w:fldChar w:fldCharType="separate"/>
      </w:r>
      <w:r>
        <w:t>85</w:t>
      </w:r>
      <w:r>
        <w:fldChar w:fldCharType="end"/>
      </w:r>
    </w:p>
    <w:p w14:paraId="3AAD9324"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ועדת הכספים בדבר חלוקת הצעת חוק המדיניות הכלכלית </w:t>
      </w:r>
      <w:r>
        <w:t xml:space="preserve"> </w:t>
      </w:r>
      <w:r>
        <w:rPr>
          <w:rtl/>
        </w:rPr>
        <w:t>לשנת הכספים 2005 (תיקוני חקיקה), התשס"ה-200</w:t>
      </w:r>
      <w:r>
        <w:rPr>
          <w:rtl/>
        </w:rPr>
        <w:t>5;</w:t>
      </w:r>
      <w:r>
        <w:tab/>
      </w:r>
      <w:r>
        <w:fldChar w:fldCharType="begin"/>
      </w:r>
      <w:r>
        <w:instrText xml:space="preserve"> PAGEREF _Toc104196585 \h </w:instrText>
      </w:r>
      <w:r>
        <w:fldChar w:fldCharType="separate"/>
      </w:r>
      <w:r>
        <w:t>86</w:t>
      </w:r>
      <w:r>
        <w:fldChar w:fldCharType="end"/>
      </w:r>
    </w:p>
    <w:p w14:paraId="2FF2A1B9" w14:textId="77777777" w:rsidR="00000000" w:rsidRDefault="00A92CBC">
      <w:pPr>
        <w:pStyle w:val="TOC1"/>
        <w:tabs>
          <w:tab w:val="right" w:leader="dot" w:pos="8296"/>
        </w:tabs>
        <w:ind w:right="0"/>
        <w:rPr>
          <w:rFonts w:ascii="Times New Roman" w:hAnsi="Times New Roman" w:cs="Times New Roman"/>
          <w:sz w:val="24"/>
          <w:szCs w:val="24"/>
        </w:rPr>
      </w:pPr>
      <w:r>
        <w:rPr>
          <w:rtl/>
        </w:rPr>
        <w:t>הצעת הוועדה המשותפת של ועדת הכספים וועדת הפנים ואיכות הסביבה בדבר חלוקת הצעת חוק המדיניות הכלכלית לשנת הכספים 2005 (תיקוני חקיקה) התשס"ה-2005</w:t>
      </w:r>
      <w:r>
        <w:tab/>
      </w:r>
      <w:r>
        <w:fldChar w:fldCharType="begin"/>
      </w:r>
      <w:r>
        <w:instrText xml:space="preserve"> PAGEREF _Toc104196586 \h </w:instrText>
      </w:r>
      <w:r>
        <w:fldChar w:fldCharType="separate"/>
      </w:r>
      <w:r>
        <w:t>86</w:t>
      </w:r>
      <w:r>
        <w:fldChar w:fldCharType="end"/>
      </w:r>
    </w:p>
    <w:p w14:paraId="0A33014A" w14:textId="77777777" w:rsidR="00000000" w:rsidRDefault="00A92CBC">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(יו"ר ועדת הכספים):</w:t>
      </w:r>
      <w:r>
        <w:tab/>
      </w:r>
      <w:r>
        <w:fldChar w:fldCharType="begin"/>
      </w:r>
      <w:r>
        <w:instrText xml:space="preserve"> PAGEREF _Toc</w:instrText>
      </w:r>
      <w:r>
        <w:instrText xml:space="preserve">104196587 \h </w:instrText>
      </w:r>
      <w:r>
        <w:fldChar w:fldCharType="separate"/>
      </w:r>
      <w:r>
        <w:t>86</w:t>
      </w:r>
      <w:r>
        <w:fldChar w:fldCharType="end"/>
      </w:r>
    </w:p>
    <w:p w14:paraId="61C52782" w14:textId="77777777" w:rsidR="00000000" w:rsidRDefault="00A92CBC">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_Toc104196588 \h </w:instrText>
      </w:r>
      <w:r>
        <w:fldChar w:fldCharType="separate"/>
      </w:r>
      <w:r>
        <w:t>87</w:t>
      </w:r>
      <w:r>
        <w:fldChar w:fldCharType="end"/>
      </w:r>
    </w:p>
    <w:p w14:paraId="638985D5"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 הדיינים (תיקון - איסור שלילת </w:t>
      </w:r>
      <w:r>
        <w:t xml:space="preserve"> </w:t>
      </w:r>
      <w:r>
        <w:rPr>
          <w:rtl/>
        </w:rPr>
        <w:t>כשירות בשל מקום מגורים), התשס"ה-2005</w:t>
      </w:r>
      <w:r>
        <w:tab/>
      </w:r>
      <w:r>
        <w:fldChar w:fldCharType="begin"/>
      </w:r>
      <w:r>
        <w:instrText xml:space="preserve"> PAGEREF _Toc104196589 \h </w:instrText>
      </w:r>
      <w:r>
        <w:fldChar w:fldCharType="separate"/>
      </w:r>
      <w:r>
        <w:t>91</w:t>
      </w:r>
      <w:r>
        <w:fldChar w:fldCharType="end"/>
      </w:r>
    </w:p>
    <w:p w14:paraId="2DE033E4" w14:textId="77777777" w:rsidR="00000000" w:rsidRDefault="00A92CB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_Toc104196590 \h </w:instrText>
      </w:r>
      <w:r>
        <w:fldChar w:fldCharType="separate"/>
      </w:r>
      <w:r>
        <w:t>91</w:t>
      </w:r>
      <w:r>
        <w:fldChar w:fldCharType="end"/>
      </w:r>
    </w:p>
    <w:p w14:paraId="0D3380CE"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 מבקר המדינה (תיקון </w:t>
      </w:r>
      <w:r>
        <w:t xml:space="preserve">– </w:t>
      </w:r>
      <w:r>
        <w:rPr>
          <w:rtl/>
        </w:rPr>
        <w:t>קבילות ראיה), התשס"ד-2003</w:t>
      </w:r>
      <w:r>
        <w:tab/>
      </w:r>
      <w:r>
        <w:fldChar w:fldCharType="begin"/>
      </w:r>
      <w:r>
        <w:instrText xml:space="preserve"> PAGEREF _Toc104196591 \h </w:instrText>
      </w:r>
      <w:r>
        <w:fldChar w:fldCharType="separate"/>
      </w:r>
      <w:r>
        <w:t>92</w:t>
      </w:r>
      <w:r>
        <w:fldChar w:fldCharType="end"/>
      </w:r>
    </w:p>
    <w:p w14:paraId="0BE1238C" w14:textId="77777777" w:rsidR="00000000" w:rsidRDefault="00A92CBC">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_Toc104196592 \h </w:instrText>
      </w:r>
      <w:r>
        <w:fldChar w:fldCharType="separate"/>
      </w:r>
      <w:r>
        <w:t>93</w:t>
      </w:r>
      <w:r>
        <w:fldChar w:fldCharType="end"/>
      </w:r>
    </w:p>
    <w:p w14:paraId="571D7AFD" w14:textId="77777777" w:rsidR="00000000" w:rsidRDefault="00A92CBC">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_Toc104196593 \h </w:instrText>
      </w:r>
      <w:r>
        <w:fldChar w:fldCharType="separate"/>
      </w:r>
      <w:r>
        <w:t>93</w:t>
      </w:r>
      <w:r>
        <w:fldChar w:fldCharType="end"/>
      </w:r>
    </w:p>
    <w:p w14:paraId="2104208B"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 הלוואות לשכר לימוד </w:t>
      </w:r>
      <w:r>
        <w:t xml:space="preserve"> (</w:t>
      </w:r>
      <w:r>
        <w:rPr>
          <w:rtl/>
        </w:rPr>
        <w:t>תיקון - הלוואות לתואר שני), התשס"ד-2004</w:t>
      </w:r>
      <w:r>
        <w:tab/>
      </w:r>
      <w:r>
        <w:fldChar w:fldCharType="begin"/>
      </w:r>
      <w:r>
        <w:instrText xml:space="preserve"> PAGEREF _Toc10419</w:instrText>
      </w:r>
      <w:r>
        <w:instrText xml:space="preserve">6594 \h </w:instrText>
      </w:r>
      <w:r>
        <w:fldChar w:fldCharType="separate"/>
      </w:r>
      <w:r>
        <w:t>95</w:t>
      </w:r>
      <w:r>
        <w:fldChar w:fldCharType="end"/>
      </w:r>
    </w:p>
    <w:p w14:paraId="366125CD" w14:textId="77777777" w:rsidR="00000000" w:rsidRDefault="00A92CBC">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_Toc104196595 \h </w:instrText>
      </w:r>
      <w:r>
        <w:fldChar w:fldCharType="separate"/>
      </w:r>
      <w:r>
        <w:t>95</w:t>
      </w:r>
      <w:r>
        <w:fldChar w:fldCharType="end"/>
      </w:r>
    </w:p>
    <w:p w14:paraId="47F3F0E1" w14:textId="77777777" w:rsidR="00000000" w:rsidRDefault="00A92CBC">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_Toc104196596 \h </w:instrText>
      </w:r>
      <w:r>
        <w:fldChar w:fldCharType="separate"/>
      </w:r>
      <w:r>
        <w:t>95</w:t>
      </w:r>
      <w:r>
        <w:fldChar w:fldCharType="end"/>
      </w:r>
    </w:p>
    <w:p w14:paraId="746CC58C"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המרכז למורשת הדרוזים בישראל, התשס"ה-2004</w:t>
      </w:r>
      <w:r>
        <w:tab/>
      </w:r>
      <w:r>
        <w:fldChar w:fldCharType="begin"/>
      </w:r>
      <w:r>
        <w:instrText xml:space="preserve"> PAGEREF _Toc104196597 \h </w:instrText>
      </w:r>
      <w:r>
        <w:fldChar w:fldCharType="separate"/>
      </w:r>
      <w:r>
        <w:t>97</w:t>
      </w:r>
      <w:r>
        <w:fldChar w:fldCharType="end"/>
      </w:r>
    </w:p>
    <w:p w14:paraId="0BE37596" w14:textId="77777777" w:rsidR="00000000" w:rsidRDefault="00A92CB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w:instrText>
      </w:r>
      <w:r>
        <w:instrText xml:space="preserve">AGEREF _Toc104196598 \h </w:instrText>
      </w:r>
      <w:r>
        <w:fldChar w:fldCharType="separate"/>
      </w:r>
      <w:r>
        <w:t>97</w:t>
      </w:r>
      <w:r>
        <w:fldChar w:fldCharType="end"/>
      </w:r>
    </w:p>
    <w:p w14:paraId="3022BA5C" w14:textId="77777777" w:rsidR="00000000" w:rsidRDefault="00A92CBC">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_Toc104196599 \h </w:instrText>
      </w:r>
      <w:r>
        <w:fldChar w:fldCharType="separate"/>
      </w:r>
      <w:r>
        <w:t>97</w:t>
      </w:r>
      <w:r>
        <w:fldChar w:fldCharType="end"/>
      </w:r>
    </w:p>
    <w:p w14:paraId="3F541E1C" w14:textId="77777777" w:rsidR="00000000" w:rsidRDefault="00A92CBC">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_Toc104196600 \h </w:instrText>
      </w:r>
      <w:r>
        <w:fldChar w:fldCharType="separate"/>
      </w:r>
      <w:r>
        <w:t>98</w:t>
      </w:r>
      <w:r>
        <w:fldChar w:fldCharType="end"/>
      </w:r>
    </w:p>
    <w:p w14:paraId="1913E4FA" w14:textId="77777777" w:rsidR="00000000" w:rsidRDefault="00A92CBC">
      <w:pPr>
        <w:pStyle w:val="TOC1"/>
        <w:tabs>
          <w:tab w:val="right" w:leader="dot" w:pos="8296"/>
        </w:tabs>
        <w:ind w:right="0"/>
        <w:rPr>
          <w:rFonts w:ascii="Times New Roman" w:hAnsi="Times New Roman" w:cs="Times New Roman"/>
          <w:sz w:val="24"/>
          <w:szCs w:val="24"/>
        </w:rPr>
      </w:pPr>
      <w:r>
        <w:rPr>
          <w:rtl/>
        </w:rPr>
        <w:t>הפסגה הערבית ותוצאות ועידת קהיר של הארגונים הפלסטיניים</w:t>
      </w:r>
      <w:r>
        <w:tab/>
      </w:r>
      <w:r>
        <w:fldChar w:fldCharType="begin"/>
      </w:r>
      <w:r>
        <w:instrText xml:space="preserve"> PAGEREF _Toc104196601 \h </w:instrText>
      </w:r>
      <w:r>
        <w:fldChar w:fldCharType="separate"/>
      </w:r>
      <w:r>
        <w:t>98</w:t>
      </w:r>
      <w:r>
        <w:fldChar w:fldCharType="end"/>
      </w:r>
    </w:p>
    <w:p w14:paraId="2B440544"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w:t>
      </w:r>
      <w:r>
        <w:rPr>
          <w:rtl/>
        </w:rPr>
        <w:t>לבן שלום:</w:t>
      </w:r>
      <w:r>
        <w:tab/>
      </w:r>
      <w:r>
        <w:fldChar w:fldCharType="begin"/>
      </w:r>
      <w:r>
        <w:instrText xml:space="preserve"> PAGEREF _Toc104196602 \h </w:instrText>
      </w:r>
      <w:r>
        <w:fldChar w:fldCharType="separate"/>
      </w:r>
      <w:r>
        <w:t>100</w:t>
      </w:r>
      <w:r>
        <w:fldChar w:fldCharType="end"/>
      </w:r>
    </w:p>
    <w:p w14:paraId="6B8ACF40" w14:textId="77777777" w:rsidR="00000000" w:rsidRDefault="00A92CB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_Toc104196603 \h </w:instrText>
      </w:r>
      <w:r>
        <w:fldChar w:fldCharType="separate"/>
      </w:r>
      <w:r>
        <w:t>105</w:t>
      </w:r>
      <w:r>
        <w:fldChar w:fldCharType="end"/>
      </w:r>
    </w:p>
    <w:p w14:paraId="473DCA61" w14:textId="77777777" w:rsidR="00000000" w:rsidRDefault="00A92CBC">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_Toc104196604 \h </w:instrText>
      </w:r>
      <w:r>
        <w:fldChar w:fldCharType="separate"/>
      </w:r>
      <w:r>
        <w:t>105</w:t>
      </w:r>
      <w:r>
        <w:fldChar w:fldCharType="end"/>
      </w:r>
    </w:p>
    <w:p w14:paraId="2889B618" w14:textId="77777777" w:rsidR="00000000" w:rsidRDefault="00A92CBC">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_Toc104196605 \h </w:instrText>
      </w:r>
      <w:r>
        <w:fldChar w:fldCharType="separate"/>
      </w:r>
      <w:r>
        <w:t>106</w:t>
      </w:r>
      <w:r>
        <w:fldChar w:fldCharType="end"/>
      </w:r>
    </w:p>
    <w:p w14:paraId="461B7BCD"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הצורך בהקצאת משאבים לעידוד הילודה </w:t>
      </w:r>
      <w:r>
        <w:t xml:space="preserve"> </w:t>
      </w:r>
      <w:r>
        <w:rPr>
          <w:rtl/>
        </w:rPr>
        <w:t xml:space="preserve">במדינה </w:t>
      </w:r>
      <w:r>
        <w:rPr>
          <w:rtl/>
        </w:rPr>
        <w:t>והקטנת הבעיה הדמוגרפית</w:t>
      </w:r>
      <w:r>
        <w:tab/>
      </w:r>
      <w:r>
        <w:fldChar w:fldCharType="begin"/>
      </w:r>
      <w:r>
        <w:instrText xml:space="preserve"> PAGEREF _Toc104196606 \h </w:instrText>
      </w:r>
      <w:r>
        <w:fldChar w:fldCharType="separate"/>
      </w:r>
      <w:r>
        <w:t>106</w:t>
      </w:r>
      <w:r>
        <w:fldChar w:fldCharType="end"/>
      </w:r>
    </w:p>
    <w:p w14:paraId="27695372" w14:textId="77777777" w:rsidR="00000000" w:rsidRDefault="00A92CB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_Toc104196607 \h </w:instrText>
      </w:r>
      <w:r>
        <w:fldChar w:fldCharType="separate"/>
      </w:r>
      <w:r>
        <w:t>106</w:t>
      </w:r>
      <w:r>
        <w:fldChar w:fldCharType="end"/>
      </w:r>
    </w:p>
    <w:p w14:paraId="0EB30C71"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_Toc104196608 \h </w:instrText>
      </w:r>
      <w:r>
        <w:fldChar w:fldCharType="separate"/>
      </w:r>
      <w:r>
        <w:t>109</w:t>
      </w:r>
      <w:r>
        <w:fldChar w:fldCharType="end"/>
      </w:r>
    </w:p>
    <w:p w14:paraId="05F0FE3B" w14:textId="77777777" w:rsidR="00000000" w:rsidRDefault="00A92CB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_Toc104196609 \h </w:instrText>
      </w:r>
      <w:r>
        <w:fldChar w:fldCharType="separate"/>
      </w:r>
      <w:r>
        <w:t>113</w:t>
      </w:r>
      <w:r>
        <w:fldChar w:fldCharType="end"/>
      </w:r>
    </w:p>
    <w:p w14:paraId="0955D33C" w14:textId="77777777" w:rsidR="00000000" w:rsidRDefault="00A92CBC">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w:t>
      </w:r>
      <w:r>
        <w:rPr>
          <w:rtl/>
        </w:rPr>
        <w:t>היום</w:t>
      </w:r>
      <w:r>
        <w:tab/>
      </w:r>
      <w:r>
        <w:fldChar w:fldCharType="begin"/>
      </w:r>
      <w:r>
        <w:instrText xml:space="preserve"> PAGEREF _Toc104196610 \h </w:instrText>
      </w:r>
      <w:r>
        <w:fldChar w:fldCharType="separate"/>
      </w:r>
      <w:r>
        <w:t>114</w:t>
      </w:r>
      <w:r>
        <w:fldChar w:fldCharType="end"/>
      </w:r>
    </w:p>
    <w:p w14:paraId="3C95684F" w14:textId="77777777" w:rsidR="00000000" w:rsidRDefault="00A92CBC">
      <w:pPr>
        <w:pStyle w:val="TOC1"/>
        <w:tabs>
          <w:tab w:val="right" w:leader="dot" w:pos="8296"/>
        </w:tabs>
        <w:ind w:right="0"/>
        <w:rPr>
          <w:rFonts w:ascii="Times New Roman" w:hAnsi="Times New Roman" w:cs="Times New Roman"/>
          <w:sz w:val="24"/>
          <w:szCs w:val="24"/>
        </w:rPr>
      </w:pPr>
      <w:r>
        <w:rPr>
          <w:rtl/>
        </w:rPr>
        <w:t>איומי התאבדות של תושבים המיועדים</w:t>
      </w:r>
      <w:r>
        <w:t xml:space="preserve"> </w:t>
      </w:r>
      <w:r>
        <w:rPr>
          <w:rtl/>
        </w:rPr>
        <w:t>לפינוי</w:t>
      </w:r>
      <w:r>
        <w:tab/>
      </w:r>
      <w:r>
        <w:fldChar w:fldCharType="begin"/>
      </w:r>
      <w:r>
        <w:instrText xml:space="preserve"> PAGEREF _Toc104196611 \h </w:instrText>
      </w:r>
      <w:r>
        <w:fldChar w:fldCharType="separate"/>
      </w:r>
      <w:r>
        <w:t>114</w:t>
      </w:r>
      <w:r>
        <w:fldChar w:fldCharType="end"/>
      </w:r>
    </w:p>
    <w:p w14:paraId="4ACF6B6D" w14:textId="77777777" w:rsidR="00000000" w:rsidRDefault="00A92CBC">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_Toc104196612 \h </w:instrText>
      </w:r>
      <w:r>
        <w:fldChar w:fldCharType="separate"/>
      </w:r>
      <w:r>
        <w:t>114</w:t>
      </w:r>
      <w:r>
        <w:fldChar w:fldCharType="end"/>
      </w:r>
    </w:p>
    <w:p w14:paraId="12590E71"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_Toc104196613 \h </w:instrText>
      </w:r>
      <w:r>
        <w:fldChar w:fldCharType="separate"/>
      </w:r>
      <w:r>
        <w:t>115</w:t>
      </w:r>
      <w:r>
        <w:fldChar w:fldCharType="end"/>
      </w:r>
    </w:p>
    <w:p w14:paraId="7D8BB05B" w14:textId="77777777" w:rsidR="00000000" w:rsidRDefault="00A92CB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w:instrText>
      </w:r>
      <w:r>
        <w:instrText xml:space="preserve">c104196614 \h </w:instrText>
      </w:r>
      <w:r>
        <w:fldChar w:fldCharType="separate"/>
      </w:r>
      <w:r>
        <w:t>116</w:t>
      </w:r>
      <w:r>
        <w:fldChar w:fldCharType="end"/>
      </w:r>
    </w:p>
    <w:p w14:paraId="72F992CF" w14:textId="77777777" w:rsidR="00000000" w:rsidRDefault="00A92CBC">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_Toc104196615 \h </w:instrText>
      </w:r>
      <w:r>
        <w:fldChar w:fldCharType="separate"/>
      </w:r>
      <w:r>
        <w:t>117</w:t>
      </w:r>
      <w:r>
        <w:fldChar w:fldCharType="end"/>
      </w:r>
    </w:p>
    <w:p w14:paraId="6B8203DC" w14:textId="77777777" w:rsidR="00000000" w:rsidRDefault="00A92CBC">
      <w:pPr>
        <w:pStyle w:val="TOC1"/>
        <w:tabs>
          <w:tab w:val="right" w:leader="dot" w:pos="8296"/>
        </w:tabs>
        <w:ind w:right="0"/>
        <w:rPr>
          <w:rFonts w:ascii="Times New Roman" w:hAnsi="Times New Roman" w:cs="Times New Roman"/>
          <w:sz w:val="24"/>
          <w:szCs w:val="24"/>
        </w:rPr>
      </w:pPr>
      <w:r>
        <w:rPr>
          <w:rtl/>
        </w:rPr>
        <w:t>שחרור רוצחי השר רחבעם זאבי</w:t>
      </w:r>
      <w:r>
        <w:tab/>
      </w:r>
      <w:r>
        <w:fldChar w:fldCharType="begin"/>
      </w:r>
      <w:r>
        <w:instrText xml:space="preserve"> PAGEREF _Toc104196616 \h </w:instrText>
      </w:r>
      <w:r>
        <w:fldChar w:fldCharType="separate"/>
      </w:r>
      <w:r>
        <w:t>117</w:t>
      </w:r>
      <w:r>
        <w:fldChar w:fldCharType="end"/>
      </w:r>
    </w:p>
    <w:p w14:paraId="75DB0814" w14:textId="77777777" w:rsidR="00000000" w:rsidRDefault="00A92CB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_Toc104196617 \h </w:instrText>
      </w:r>
      <w:r>
        <w:fldChar w:fldCharType="separate"/>
      </w:r>
      <w:r>
        <w:t>118</w:t>
      </w:r>
      <w:r>
        <w:fldChar w:fldCharType="end"/>
      </w:r>
    </w:p>
    <w:p w14:paraId="6ED1DC87"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_Toc104196618 \h </w:instrText>
      </w:r>
      <w:r>
        <w:fldChar w:fldCharType="separate"/>
      </w:r>
      <w:r>
        <w:t>124</w:t>
      </w:r>
      <w:r>
        <w:fldChar w:fldCharType="end"/>
      </w:r>
    </w:p>
    <w:p w14:paraId="04060B3A" w14:textId="77777777" w:rsidR="00000000" w:rsidRDefault="00A92CB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w:t>
      </w:r>
      <w:r>
        <w:rPr>
          <w:rtl/>
        </w:rPr>
        <w:t>ע"ל):</w:t>
      </w:r>
      <w:r>
        <w:tab/>
      </w:r>
      <w:r>
        <w:fldChar w:fldCharType="begin"/>
      </w:r>
      <w:r>
        <w:instrText xml:space="preserve"> PAGEREF _Toc104196619 \h </w:instrText>
      </w:r>
      <w:r>
        <w:fldChar w:fldCharType="separate"/>
      </w:r>
      <w:r>
        <w:t>124</w:t>
      </w:r>
      <w:r>
        <w:fldChar w:fldCharType="end"/>
      </w:r>
    </w:p>
    <w:p w14:paraId="76E95E00" w14:textId="77777777" w:rsidR="00000000" w:rsidRDefault="00A92CBC">
      <w:pPr>
        <w:pStyle w:val="TOC1"/>
        <w:tabs>
          <w:tab w:val="right" w:leader="dot" w:pos="8296"/>
        </w:tabs>
        <w:ind w:right="0"/>
        <w:rPr>
          <w:rFonts w:ascii="Times New Roman" w:hAnsi="Times New Roman" w:cs="Times New Roman"/>
          <w:sz w:val="24"/>
          <w:szCs w:val="24"/>
        </w:rPr>
      </w:pPr>
      <w:r>
        <w:rPr>
          <w:rtl/>
        </w:rPr>
        <w:t>החלטה</w:t>
      </w:r>
      <w:r>
        <w:t xml:space="preserve"> </w:t>
      </w:r>
      <w:r>
        <w:rPr>
          <w:rtl/>
        </w:rPr>
        <w:t xml:space="preserve">בדבר תיקון טעות בחוק להסדרת הביטחון </w:t>
      </w:r>
      <w:r>
        <w:t xml:space="preserve"> </w:t>
      </w:r>
      <w:r>
        <w:rPr>
          <w:rtl/>
        </w:rPr>
        <w:t>בגופים ציבוריים (תיקון מס' 2), התשס"ה-2005</w:t>
      </w:r>
      <w:r>
        <w:tab/>
      </w:r>
      <w:r>
        <w:fldChar w:fldCharType="begin"/>
      </w:r>
      <w:r>
        <w:instrText xml:space="preserve"> PAGEREF _Toc104196620 \h </w:instrText>
      </w:r>
      <w:r>
        <w:fldChar w:fldCharType="separate"/>
      </w:r>
      <w:r>
        <w:t>125</w:t>
      </w:r>
      <w:r>
        <w:fldChar w:fldCharType="end"/>
      </w:r>
    </w:p>
    <w:p w14:paraId="71C80D19" w14:textId="77777777" w:rsidR="00000000" w:rsidRDefault="00A92CBC">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_Toc104196621 \h </w:instrText>
      </w:r>
      <w:r>
        <w:fldChar w:fldCharType="separate"/>
      </w:r>
      <w:r>
        <w:t>126</w:t>
      </w:r>
      <w:r>
        <w:fldChar w:fldCharType="end"/>
      </w:r>
    </w:p>
    <w:p w14:paraId="22AB75E4" w14:textId="77777777" w:rsidR="00000000" w:rsidRDefault="00A92CBC">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_Toc104196622 \h </w:instrText>
      </w:r>
      <w:r>
        <w:fldChar w:fldCharType="separate"/>
      </w:r>
      <w:r>
        <w:t>127</w:t>
      </w:r>
      <w:r>
        <w:fldChar w:fldCharType="end"/>
      </w:r>
    </w:p>
    <w:p w14:paraId="26D65E68" w14:textId="77777777" w:rsidR="00000000" w:rsidRDefault="00A92CBC">
      <w:pPr>
        <w:pStyle w:val="TOC1"/>
        <w:tabs>
          <w:tab w:val="right" w:leader="dot" w:pos="8296"/>
        </w:tabs>
        <w:ind w:right="0"/>
        <w:rPr>
          <w:rFonts w:ascii="Times New Roman" w:hAnsi="Times New Roman" w:cs="Times New Roman"/>
          <w:sz w:val="24"/>
          <w:szCs w:val="24"/>
        </w:rPr>
      </w:pPr>
      <w:r>
        <w:rPr>
          <w:rtl/>
        </w:rPr>
        <w:t>החשש בחולון מ"החיידק הטורף"</w:t>
      </w:r>
      <w:r>
        <w:t xml:space="preserve">,   </w:t>
      </w:r>
      <w:r>
        <w:rPr>
          <w:rtl/>
        </w:rPr>
        <w:t xml:space="preserve">ובמעלה-אדומים </w:t>
      </w:r>
      <w:r>
        <w:t xml:space="preserve">- </w:t>
      </w:r>
      <w:r>
        <w:rPr>
          <w:rtl/>
        </w:rPr>
        <w:t>מ"שושנת יריחו"</w:t>
      </w:r>
      <w:r>
        <w:tab/>
      </w:r>
      <w:r>
        <w:fldChar w:fldCharType="begin"/>
      </w:r>
      <w:r>
        <w:instrText xml:space="preserve"> PAGEREF _Toc104196623 \h </w:instrText>
      </w:r>
      <w:r>
        <w:fldChar w:fldCharType="separate"/>
      </w:r>
      <w:r>
        <w:t>127</w:t>
      </w:r>
      <w:r>
        <w:fldChar w:fldCharType="end"/>
      </w:r>
    </w:p>
    <w:p w14:paraId="08F08690" w14:textId="77777777" w:rsidR="00000000" w:rsidRDefault="00A92CBC">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_Toc104196624 \h </w:instrText>
      </w:r>
      <w:r>
        <w:fldChar w:fldCharType="separate"/>
      </w:r>
      <w:r>
        <w:t>128</w:t>
      </w:r>
      <w:r>
        <w:fldChar w:fldCharType="end"/>
      </w:r>
    </w:p>
    <w:p w14:paraId="0E67006E" w14:textId="77777777" w:rsidR="00000000" w:rsidRDefault="00A92CBC">
      <w:pPr>
        <w:pStyle w:val="TOC1"/>
        <w:tabs>
          <w:tab w:val="right" w:leader="dot" w:pos="8296"/>
        </w:tabs>
        <w:ind w:right="0"/>
        <w:rPr>
          <w:rFonts w:ascii="Times New Roman" w:hAnsi="Times New Roman" w:cs="Times New Roman"/>
          <w:sz w:val="24"/>
          <w:szCs w:val="24"/>
        </w:rPr>
      </w:pPr>
      <w:r>
        <w:rPr>
          <w:rtl/>
        </w:rPr>
        <w:t>כוונת משרד הפנים להעניק אזרחות ישראלית לילדי עובדים זרים</w:t>
      </w:r>
      <w:r>
        <w:tab/>
      </w:r>
      <w:r>
        <w:fldChar w:fldCharType="begin"/>
      </w:r>
      <w:r>
        <w:instrText xml:space="preserve"> PAGEREF _Toc104196</w:instrText>
      </w:r>
      <w:r>
        <w:instrText xml:space="preserve">625 \h </w:instrText>
      </w:r>
      <w:r>
        <w:fldChar w:fldCharType="separate"/>
      </w:r>
      <w:r>
        <w:t>128</w:t>
      </w:r>
      <w:r>
        <w:fldChar w:fldCharType="end"/>
      </w:r>
    </w:p>
    <w:p w14:paraId="208845B1" w14:textId="77777777" w:rsidR="00000000" w:rsidRDefault="00A92CBC">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_Toc104196626 \h </w:instrText>
      </w:r>
      <w:r>
        <w:fldChar w:fldCharType="separate"/>
      </w:r>
      <w:r>
        <w:t>129</w:t>
      </w:r>
      <w:r>
        <w:fldChar w:fldCharType="end"/>
      </w:r>
    </w:p>
    <w:p w14:paraId="26E666F4" w14:textId="77777777" w:rsidR="00000000" w:rsidRDefault="00A92CB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_Toc104196627 \h </w:instrText>
      </w:r>
      <w:r>
        <w:fldChar w:fldCharType="separate"/>
      </w:r>
      <w:r>
        <w:t>130</w:t>
      </w:r>
      <w:r>
        <w:fldChar w:fldCharType="end"/>
      </w:r>
    </w:p>
    <w:p w14:paraId="70085556" w14:textId="77777777" w:rsidR="00000000" w:rsidRDefault="00A92CBC">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_Toc104196628 \h </w:instrText>
      </w:r>
      <w:r>
        <w:fldChar w:fldCharType="separate"/>
      </w:r>
      <w:r>
        <w:t>133</w:t>
      </w:r>
      <w:r>
        <w:fldChar w:fldCharType="end"/>
      </w:r>
    </w:p>
    <w:p w14:paraId="0ABEB503"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_Toc104196629 \h </w:instrText>
      </w:r>
      <w:r>
        <w:fldChar w:fldCharType="separate"/>
      </w:r>
      <w:r>
        <w:t>134</w:t>
      </w:r>
      <w:r>
        <w:fldChar w:fldCharType="end"/>
      </w:r>
    </w:p>
    <w:p w14:paraId="5132F5CD" w14:textId="77777777" w:rsidR="00000000" w:rsidRDefault="00A92CB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w:t>
      </w:r>
      <w:r>
        <w:rPr>
          <w:rtl/>
        </w:rPr>
        <w:t>ד"ש-תע"ל):</w:t>
      </w:r>
      <w:r>
        <w:tab/>
      </w:r>
      <w:r>
        <w:fldChar w:fldCharType="begin"/>
      </w:r>
      <w:r>
        <w:instrText xml:space="preserve"> PAGEREF _Toc104196630 \h </w:instrText>
      </w:r>
      <w:r>
        <w:fldChar w:fldCharType="separate"/>
      </w:r>
      <w:r>
        <w:t>140</w:t>
      </w:r>
      <w:r>
        <w:fldChar w:fldCharType="end"/>
      </w:r>
    </w:p>
    <w:p w14:paraId="2B0C9EC7" w14:textId="77777777" w:rsidR="00000000" w:rsidRDefault="00A92CBC">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_Toc104196631 \h </w:instrText>
      </w:r>
      <w:r>
        <w:fldChar w:fldCharType="separate"/>
      </w:r>
      <w:r>
        <w:t>141</w:t>
      </w:r>
      <w:r>
        <w:fldChar w:fldCharType="end"/>
      </w:r>
    </w:p>
    <w:p w14:paraId="1E3401F3" w14:textId="77777777" w:rsidR="00000000" w:rsidRDefault="00A92CBC">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_Toc104196632 \h </w:instrText>
      </w:r>
      <w:r>
        <w:fldChar w:fldCharType="separate"/>
      </w:r>
      <w:r>
        <w:t>143</w:t>
      </w:r>
      <w:r>
        <w:fldChar w:fldCharType="end"/>
      </w:r>
    </w:p>
    <w:p w14:paraId="4C3B8FF5" w14:textId="77777777" w:rsidR="00000000" w:rsidRDefault="00A92CBC">
      <w:pPr>
        <w:pStyle w:val="TOC1"/>
        <w:tabs>
          <w:tab w:val="right" w:leader="dot" w:pos="8296"/>
        </w:tabs>
        <w:ind w:right="0"/>
        <w:rPr>
          <w:rFonts w:ascii="Times New Roman" w:hAnsi="Times New Roman" w:cs="Times New Roman"/>
          <w:sz w:val="24"/>
          <w:szCs w:val="24"/>
        </w:rPr>
      </w:pPr>
      <w:r>
        <w:rPr>
          <w:rtl/>
        </w:rPr>
        <w:t>בנייה בקדמת</w:t>
      </w:r>
      <w:r>
        <w:t>-</w:t>
      </w:r>
      <w:r>
        <w:rPr>
          <w:rtl/>
        </w:rPr>
        <w:t>ציון</w:t>
      </w:r>
      <w:r>
        <w:tab/>
      </w:r>
      <w:r>
        <w:fldChar w:fldCharType="begin"/>
      </w:r>
      <w:r>
        <w:instrText xml:space="preserve"> PAGEREF _Toc104196633 \h </w:instrText>
      </w:r>
      <w:r>
        <w:fldChar w:fldCharType="separate"/>
      </w:r>
      <w:r>
        <w:t>143</w:t>
      </w:r>
      <w:r>
        <w:fldChar w:fldCharType="end"/>
      </w:r>
    </w:p>
    <w:p w14:paraId="240E8B30" w14:textId="77777777" w:rsidR="00000000" w:rsidRDefault="00A92CBC">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_Toc104196634 \h </w:instrText>
      </w:r>
      <w:r>
        <w:fldChar w:fldCharType="separate"/>
      </w:r>
      <w:r>
        <w:t>143</w:t>
      </w:r>
      <w:r>
        <w:fldChar w:fldCharType="end"/>
      </w:r>
    </w:p>
    <w:p w14:paraId="5CFE7A77" w14:textId="77777777" w:rsidR="00000000" w:rsidRDefault="00A92CBC">
      <w:pPr>
        <w:pStyle w:val="TOC2"/>
        <w:tabs>
          <w:tab w:val="right" w:leader="dot" w:pos="8296"/>
        </w:tabs>
        <w:ind w:right="0"/>
        <w:rPr>
          <w:rFonts w:ascii="Times New Roman" w:hAnsi="Times New Roman" w:cs="Times New Roman"/>
          <w:sz w:val="24"/>
          <w:szCs w:val="24"/>
        </w:rPr>
      </w:pPr>
      <w:r>
        <w:rPr>
          <w:rtl/>
        </w:rPr>
        <w:t>ש</w:t>
      </w:r>
      <w:r>
        <w:rPr>
          <w:rtl/>
        </w:rPr>
        <w:t>ר הפנים אופיר פינס-פז:</w:t>
      </w:r>
      <w:r>
        <w:tab/>
      </w:r>
      <w:r>
        <w:fldChar w:fldCharType="begin"/>
      </w:r>
      <w:r>
        <w:instrText xml:space="preserve"> PAGEREF _Toc104196635 \h </w:instrText>
      </w:r>
      <w:r>
        <w:fldChar w:fldCharType="separate"/>
      </w:r>
      <w:r>
        <w:t>146</w:t>
      </w:r>
      <w:r>
        <w:fldChar w:fldCharType="end"/>
      </w:r>
    </w:p>
    <w:p w14:paraId="29AD12C1" w14:textId="77777777" w:rsidR="00000000" w:rsidRDefault="00A92CBC">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_Toc104196636 \h </w:instrText>
      </w:r>
      <w:r>
        <w:fldChar w:fldCharType="separate"/>
      </w:r>
      <w:r>
        <w:t>151</w:t>
      </w:r>
      <w:r>
        <w:fldChar w:fldCharType="end"/>
      </w:r>
    </w:p>
    <w:p w14:paraId="6FB542B0" w14:textId="77777777" w:rsidR="00000000" w:rsidRDefault="00A92CBC">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_Toc104196637 \h </w:instrText>
      </w:r>
      <w:r>
        <w:fldChar w:fldCharType="separate"/>
      </w:r>
      <w:r>
        <w:t>152</w:t>
      </w:r>
      <w:r>
        <w:fldChar w:fldCharType="end"/>
      </w:r>
    </w:p>
    <w:p w14:paraId="17CC4C35" w14:textId="77777777" w:rsidR="00000000" w:rsidRDefault="00A92CBC">
      <w:pPr>
        <w:pStyle w:val="TOC1"/>
        <w:tabs>
          <w:tab w:val="right" w:leader="dot" w:pos="8296"/>
        </w:tabs>
        <w:ind w:right="0"/>
        <w:rPr>
          <w:rFonts w:ascii="Times New Roman" w:hAnsi="Times New Roman" w:cs="Times New Roman"/>
          <w:sz w:val="24"/>
          <w:szCs w:val="24"/>
        </w:rPr>
      </w:pPr>
      <w:r>
        <w:rPr>
          <w:rtl/>
        </w:rPr>
        <w:t>מחאות הסטודנטים למען עתיד ההשכלה הגבוהה</w:t>
      </w:r>
      <w:r>
        <w:tab/>
      </w:r>
      <w:r>
        <w:fldChar w:fldCharType="begin"/>
      </w:r>
      <w:r>
        <w:instrText xml:space="preserve"> PAGEREF _Toc104196638 \h </w:instrText>
      </w:r>
      <w:r>
        <w:fldChar w:fldCharType="separate"/>
      </w:r>
      <w:r>
        <w:t>152</w:t>
      </w:r>
      <w:r>
        <w:fldChar w:fldCharType="end"/>
      </w:r>
    </w:p>
    <w:p w14:paraId="139440E2" w14:textId="77777777" w:rsidR="00000000" w:rsidRDefault="00A92CBC">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w:t>
      </w:r>
      <w:r>
        <w:rPr>
          <w:rtl/>
        </w:rPr>
        <w:t>מפד"ל):</w:t>
      </w:r>
      <w:r>
        <w:tab/>
      </w:r>
      <w:r>
        <w:fldChar w:fldCharType="begin"/>
      </w:r>
      <w:r>
        <w:instrText xml:space="preserve"> PAGEREF _Toc104196639 \h </w:instrText>
      </w:r>
      <w:r>
        <w:fldChar w:fldCharType="separate"/>
      </w:r>
      <w:r>
        <w:t>152</w:t>
      </w:r>
      <w:r>
        <w:fldChar w:fldCharType="end"/>
      </w:r>
    </w:p>
    <w:p w14:paraId="3989D759" w14:textId="77777777" w:rsidR="00000000" w:rsidRDefault="00A92CB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_Toc104196640 \h </w:instrText>
      </w:r>
      <w:r>
        <w:fldChar w:fldCharType="separate"/>
      </w:r>
      <w:r>
        <w:t>154</w:t>
      </w:r>
      <w:r>
        <w:fldChar w:fldCharType="end"/>
      </w:r>
    </w:p>
    <w:p w14:paraId="7817427A" w14:textId="77777777" w:rsidR="00000000" w:rsidRDefault="00A92CB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_Toc104196641 \h </w:instrText>
      </w:r>
      <w:r>
        <w:fldChar w:fldCharType="separate"/>
      </w:r>
      <w:r>
        <w:t>156</w:t>
      </w:r>
      <w:r>
        <w:fldChar w:fldCharType="end"/>
      </w:r>
    </w:p>
    <w:p w14:paraId="2F5E37A9" w14:textId="77777777" w:rsidR="00000000" w:rsidRDefault="00A92CBC">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_Toc104196642 \h </w:instrText>
      </w:r>
      <w:r>
        <w:fldChar w:fldCharType="separate"/>
      </w:r>
      <w:r>
        <w:t>157</w:t>
      </w:r>
      <w:r>
        <w:fldChar w:fldCharType="end"/>
      </w:r>
    </w:p>
    <w:p w14:paraId="4C8A1341" w14:textId="77777777" w:rsidR="00000000" w:rsidRDefault="00A92CB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_Toc104196643 \h </w:instrText>
      </w:r>
      <w:r>
        <w:fldChar w:fldCharType="separate"/>
      </w:r>
      <w:r>
        <w:t>158</w:t>
      </w:r>
      <w:r>
        <w:fldChar w:fldCharType="end"/>
      </w:r>
    </w:p>
    <w:p w14:paraId="68117BAE" w14:textId="77777777" w:rsidR="00000000" w:rsidRDefault="00A92CB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_Toc104196644 \h </w:instrText>
      </w:r>
      <w:r>
        <w:fldChar w:fldCharType="separate"/>
      </w:r>
      <w:r>
        <w:t>160</w:t>
      </w:r>
      <w:r>
        <w:fldChar w:fldCharType="end"/>
      </w:r>
    </w:p>
    <w:p w14:paraId="01C29E9A" w14:textId="77777777" w:rsidR="00000000" w:rsidRDefault="00A92CBC">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_Toc104196645 \h </w:instrText>
      </w:r>
      <w:r>
        <w:fldChar w:fldCharType="separate"/>
      </w:r>
      <w:r>
        <w:t>162</w:t>
      </w:r>
      <w:r>
        <w:fldChar w:fldCharType="end"/>
      </w:r>
    </w:p>
    <w:p w14:paraId="224B2C00" w14:textId="77777777" w:rsidR="00000000" w:rsidRDefault="00A92CB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_Toc104196646 \h </w:instrText>
      </w:r>
      <w:r>
        <w:fldChar w:fldCharType="separate"/>
      </w:r>
      <w:r>
        <w:t>171</w:t>
      </w:r>
      <w:r>
        <w:fldChar w:fldCharType="end"/>
      </w:r>
    </w:p>
    <w:p w14:paraId="38E3BC5E" w14:textId="77777777" w:rsidR="00000000" w:rsidRDefault="00A92CBC">
      <w:pPr>
        <w:pStyle w:val="TOC2"/>
        <w:tabs>
          <w:tab w:val="right" w:leader="dot" w:pos="8296"/>
        </w:tabs>
        <w:ind w:right="0"/>
        <w:rPr>
          <w:rFonts w:ascii="Times New Roman" w:hAnsi="Times New Roman" w:cs="Times New Roman"/>
          <w:sz w:val="24"/>
          <w:szCs w:val="24"/>
        </w:rPr>
      </w:pPr>
      <w:r>
        <w:rPr>
          <w:rtl/>
        </w:rPr>
        <w:t>מוחמד ברכה (חד"ש</w:t>
      </w:r>
      <w:r>
        <w:t>-</w:t>
      </w:r>
      <w:r>
        <w:rPr>
          <w:rtl/>
        </w:rPr>
        <w:t>תע"ל):</w:t>
      </w:r>
      <w:r>
        <w:tab/>
      </w:r>
      <w:r>
        <w:fldChar w:fldCharType="begin"/>
      </w:r>
      <w:r>
        <w:instrText xml:space="preserve"> PAGEREF _Toc104</w:instrText>
      </w:r>
      <w:r>
        <w:instrText xml:space="preserve">196647 \h </w:instrText>
      </w:r>
      <w:r>
        <w:fldChar w:fldCharType="separate"/>
      </w:r>
      <w:r>
        <w:t>171</w:t>
      </w:r>
      <w:r>
        <w:fldChar w:fldCharType="end"/>
      </w:r>
    </w:p>
    <w:p w14:paraId="13BE2DC1" w14:textId="77777777" w:rsidR="00000000" w:rsidRDefault="00A92CBC">
      <w:pPr>
        <w:pStyle w:val="TOC2"/>
        <w:tabs>
          <w:tab w:val="right" w:leader="dot" w:pos="8296"/>
        </w:tabs>
        <w:ind w:right="0"/>
        <w:rPr>
          <w:rFonts w:ascii="Times New Roman" w:hAnsi="Times New Roman" w:cs="Times New Roman"/>
          <w:sz w:val="24"/>
          <w:szCs w:val="24"/>
        </w:rPr>
      </w:pPr>
      <w:r>
        <w:rPr>
          <w:rtl/>
        </w:rPr>
        <w:t>מל פולישוק-בלוך (שינוי</w:t>
      </w:r>
      <w:r>
        <w:t>):</w:t>
      </w:r>
      <w:r>
        <w:tab/>
      </w:r>
      <w:r>
        <w:fldChar w:fldCharType="begin"/>
      </w:r>
      <w:r>
        <w:instrText xml:space="preserve"> PAGEREF _Toc104196648 \h </w:instrText>
      </w:r>
      <w:r>
        <w:fldChar w:fldCharType="separate"/>
      </w:r>
      <w:r>
        <w:t>172</w:t>
      </w:r>
      <w:r>
        <w:fldChar w:fldCharType="end"/>
      </w:r>
    </w:p>
    <w:p w14:paraId="01EE0328" w14:textId="77777777" w:rsidR="00000000" w:rsidRDefault="00A92CB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_Toc104196649 \h </w:instrText>
      </w:r>
      <w:r>
        <w:fldChar w:fldCharType="separate"/>
      </w:r>
      <w:r>
        <w:t>173</w:t>
      </w:r>
      <w:r>
        <w:fldChar w:fldCharType="end"/>
      </w:r>
    </w:p>
    <w:p w14:paraId="22FBD84B" w14:textId="77777777" w:rsidR="00000000" w:rsidRDefault="00A92CBC">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_Toc104196650 \h </w:instrText>
      </w:r>
      <w:r>
        <w:fldChar w:fldCharType="separate"/>
      </w:r>
      <w:r>
        <w:t>175</w:t>
      </w:r>
      <w:r>
        <w:fldChar w:fldCharType="end"/>
      </w:r>
    </w:p>
    <w:p w14:paraId="32A58905" w14:textId="77777777" w:rsidR="00000000" w:rsidRDefault="00A92CBC">
      <w:pPr>
        <w:pStyle w:val="TOC1"/>
        <w:tabs>
          <w:tab w:val="right" w:leader="dot" w:pos="8296"/>
        </w:tabs>
        <w:ind w:right="0"/>
        <w:rPr>
          <w:rFonts w:ascii="Times New Roman" w:hAnsi="Times New Roman" w:cs="Times New Roman"/>
          <w:sz w:val="24"/>
          <w:szCs w:val="24"/>
        </w:rPr>
      </w:pPr>
      <w:r>
        <w:rPr>
          <w:rtl/>
        </w:rPr>
        <w:t>צעצועים</w:t>
      </w:r>
      <w:r>
        <w:t xml:space="preserve"> </w:t>
      </w:r>
      <w:r>
        <w:rPr>
          <w:rtl/>
        </w:rPr>
        <w:t>מסוכנים ותחפושות פורים לא</w:t>
      </w:r>
      <w:r>
        <w:t>-</w:t>
      </w:r>
      <w:r>
        <w:rPr>
          <w:rtl/>
        </w:rPr>
        <w:t>תקניות</w:t>
      </w:r>
      <w:r>
        <w:tab/>
      </w:r>
      <w:r>
        <w:fldChar w:fldCharType="begin"/>
      </w:r>
      <w:r>
        <w:instrText xml:space="preserve"> PAGEREF _Toc104196651 \h </w:instrText>
      </w:r>
      <w:r>
        <w:fldChar w:fldCharType="separate"/>
      </w:r>
      <w:r>
        <w:t>175</w:t>
      </w:r>
      <w:r>
        <w:fldChar w:fldCharType="end"/>
      </w:r>
    </w:p>
    <w:p w14:paraId="13865225" w14:textId="77777777" w:rsidR="00000000" w:rsidRDefault="00A92CBC">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_Toc104196652 \h </w:instrText>
      </w:r>
      <w:r>
        <w:fldChar w:fldCharType="separate"/>
      </w:r>
      <w:r>
        <w:t>175</w:t>
      </w:r>
      <w:r>
        <w:fldChar w:fldCharType="end"/>
      </w:r>
    </w:p>
    <w:p w14:paraId="230A1A4D" w14:textId="77777777" w:rsidR="00000000" w:rsidRDefault="00A92CB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_Toc104196653 \h </w:instrText>
      </w:r>
      <w:r>
        <w:fldChar w:fldCharType="separate"/>
      </w:r>
      <w:r>
        <w:t>177</w:t>
      </w:r>
      <w:r>
        <w:fldChar w:fldCharType="end"/>
      </w:r>
    </w:p>
    <w:p w14:paraId="559FD30A" w14:textId="77777777" w:rsidR="00000000" w:rsidRDefault="00A92CB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_Toc104196654 \h </w:instrText>
      </w:r>
      <w:r>
        <w:fldChar w:fldCharType="separate"/>
      </w:r>
      <w:r>
        <w:t>179</w:t>
      </w:r>
      <w:r>
        <w:fldChar w:fldCharType="end"/>
      </w:r>
    </w:p>
    <w:p w14:paraId="6F700304" w14:textId="77777777" w:rsidR="00000000" w:rsidRDefault="00A92CB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_Toc104196655 \h </w:instrText>
      </w:r>
      <w:r>
        <w:fldChar w:fldCharType="separate"/>
      </w:r>
      <w:r>
        <w:t>179</w:t>
      </w:r>
      <w:r>
        <w:fldChar w:fldCharType="end"/>
      </w:r>
    </w:p>
    <w:p w14:paraId="3730AF3C" w14:textId="77777777" w:rsidR="00000000" w:rsidRDefault="00A92CBC">
      <w:pPr>
        <w:pStyle w:val="TOC1"/>
        <w:tabs>
          <w:tab w:val="right" w:leader="dot" w:pos="8296"/>
        </w:tabs>
        <w:ind w:right="0"/>
        <w:rPr>
          <w:rFonts w:ascii="Times New Roman" w:hAnsi="Times New Roman" w:cs="Times New Roman"/>
          <w:sz w:val="24"/>
          <w:szCs w:val="24"/>
        </w:rPr>
      </w:pPr>
      <w:r>
        <w:rPr>
          <w:rtl/>
        </w:rPr>
        <w:t>מסמכים</w:t>
      </w:r>
      <w:r>
        <w:rPr>
          <w:rtl/>
        </w:rPr>
        <w:t xml:space="preserve"> שהונחו על שולחן הכנסת</w:t>
      </w:r>
      <w:r>
        <w:tab/>
      </w:r>
      <w:r>
        <w:fldChar w:fldCharType="begin"/>
      </w:r>
      <w:r>
        <w:instrText xml:space="preserve"> PAGEREF _Toc104196656 \h </w:instrText>
      </w:r>
      <w:r>
        <w:fldChar w:fldCharType="separate"/>
      </w:r>
      <w:r>
        <w:t>180</w:t>
      </w:r>
      <w:r>
        <w:fldChar w:fldCharType="end"/>
      </w:r>
    </w:p>
    <w:p w14:paraId="61BF5129" w14:textId="77777777" w:rsidR="00000000" w:rsidRDefault="00A92CBC">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_Toc104196657 \h </w:instrText>
      </w:r>
      <w:r>
        <w:fldChar w:fldCharType="separate"/>
      </w:r>
      <w:r>
        <w:t>180</w:t>
      </w:r>
      <w:r>
        <w:fldChar w:fldCharType="end"/>
      </w:r>
    </w:p>
    <w:p w14:paraId="03996CDD" w14:textId="77777777" w:rsidR="00000000" w:rsidRDefault="00A92CBC">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_Toc104196658 \h </w:instrText>
      </w:r>
      <w:r>
        <w:fldChar w:fldCharType="separate"/>
      </w:r>
      <w:r>
        <w:t>181</w:t>
      </w:r>
      <w:r>
        <w:fldChar w:fldCharType="end"/>
      </w:r>
    </w:p>
    <w:p w14:paraId="2FF1FB08" w14:textId="77777777" w:rsidR="00000000" w:rsidRDefault="00A92CBC">
      <w:pPr>
        <w:pStyle w:val="TOC1"/>
        <w:tabs>
          <w:tab w:val="right" w:leader="dot" w:pos="8296"/>
        </w:tabs>
        <w:ind w:right="0"/>
        <w:rPr>
          <w:rFonts w:ascii="Times New Roman" w:hAnsi="Times New Roman" w:cs="Times New Roman"/>
          <w:sz w:val="24"/>
          <w:szCs w:val="24"/>
        </w:rPr>
      </w:pPr>
      <w:r>
        <w:rPr>
          <w:rtl/>
        </w:rPr>
        <w:t>דוח השכר בגופים הציבוריים</w:t>
      </w:r>
      <w:r>
        <w:tab/>
      </w:r>
      <w:r>
        <w:fldChar w:fldCharType="begin"/>
      </w:r>
      <w:r>
        <w:instrText xml:space="preserve"> PAGEREF _Toc104196659 \h </w:instrText>
      </w:r>
      <w:r>
        <w:fldChar w:fldCharType="separate"/>
      </w:r>
      <w:r>
        <w:t>181</w:t>
      </w:r>
      <w:r>
        <w:fldChar w:fldCharType="end"/>
      </w:r>
    </w:p>
    <w:p w14:paraId="713823D7" w14:textId="77777777" w:rsidR="00000000" w:rsidRDefault="00A92CB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w:instrText>
      </w:r>
      <w:r>
        <w:instrText xml:space="preserve">c104196660 \h </w:instrText>
      </w:r>
      <w:r>
        <w:fldChar w:fldCharType="separate"/>
      </w:r>
      <w:r>
        <w:t>181</w:t>
      </w:r>
      <w:r>
        <w:fldChar w:fldCharType="end"/>
      </w:r>
    </w:p>
    <w:p w14:paraId="11C3E951" w14:textId="77777777" w:rsidR="00000000" w:rsidRDefault="00A92CB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_Toc104196661 \h </w:instrText>
      </w:r>
      <w:r>
        <w:fldChar w:fldCharType="separate"/>
      </w:r>
      <w:r>
        <w:t>182</w:t>
      </w:r>
      <w:r>
        <w:fldChar w:fldCharType="end"/>
      </w:r>
    </w:p>
    <w:p w14:paraId="23DA85CB" w14:textId="77777777" w:rsidR="00000000" w:rsidRDefault="00A92CB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_Toc104196662 \h </w:instrText>
      </w:r>
      <w:r>
        <w:fldChar w:fldCharType="separate"/>
      </w:r>
      <w:r>
        <w:t>183</w:t>
      </w:r>
      <w:r>
        <w:fldChar w:fldCharType="end"/>
      </w:r>
    </w:p>
    <w:p w14:paraId="114B8D86" w14:textId="77777777" w:rsidR="00000000" w:rsidRDefault="00A92CBC">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_Toc104196663 \h </w:instrText>
      </w:r>
      <w:r>
        <w:fldChar w:fldCharType="separate"/>
      </w:r>
      <w:r>
        <w:t>184</w:t>
      </w:r>
      <w:r>
        <w:fldChar w:fldCharType="end"/>
      </w:r>
    </w:p>
    <w:p w14:paraId="1A80F9D1" w14:textId="77777777" w:rsidR="00000000" w:rsidRDefault="00A92CBC">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_Toc104196664 \h </w:instrText>
      </w:r>
      <w:r>
        <w:fldChar w:fldCharType="separate"/>
      </w:r>
      <w:r>
        <w:t>185</w:t>
      </w:r>
      <w:r>
        <w:fldChar w:fldCharType="end"/>
      </w:r>
    </w:p>
    <w:p w14:paraId="60FC79E0" w14:textId="77777777" w:rsidR="00000000" w:rsidRDefault="00A92CBC">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w:t>
      </w:r>
      <w:r>
        <w:rPr>
          <w:rtl/>
        </w:rPr>
        <w:t>לב (מפד"ל):</w:t>
      </w:r>
      <w:r>
        <w:tab/>
      </w:r>
      <w:r>
        <w:fldChar w:fldCharType="begin"/>
      </w:r>
      <w:r>
        <w:instrText xml:space="preserve"> PAGEREF _Toc104196665 \h </w:instrText>
      </w:r>
      <w:r>
        <w:fldChar w:fldCharType="separate"/>
      </w:r>
      <w:r>
        <w:t>187</w:t>
      </w:r>
      <w:r>
        <w:fldChar w:fldCharType="end"/>
      </w:r>
    </w:p>
    <w:p w14:paraId="50DC73FF" w14:textId="77777777" w:rsidR="00000000" w:rsidRDefault="00A92CB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_Toc104196666 \h </w:instrText>
      </w:r>
      <w:r>
        <w:fldChar w:fldCharType="separate"/>
      </w:r>
      <w:r>
        <w:t>188</w:t>
      </w:r>
      <w:r>
        <w:fldChar w:fldCharType="end"/>
      </w:r>
    </w:p>
    <w:p w14:paraId="345ACD83" w14:textId="77777777" w:rsidR="00000000" w:rsidRDefault="00A92CB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_Toc104196667 \h </w:instrText>
      </w:r>
      <w:r>
        <w:fldChar w:fldCharType="separate"/>
      </w:r>
      <w:r>
        <w:t>191</w:t>
      </w:r>
      <w:r>
        <w:fldChar w:fldCharType="end"/>
      </w:r>
    </w:p>
    <w:p w14:paraId="1A8AE632" w14:textId="77777777" w:rsidR="00000000" w:rsidRDefault="00A92CBC">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_Toc104196668 \h </w:instrText>
      </w:r>
      <w:r>
        <w:fldChar w:fldCharType="separate"/>
      </w:r>
      <w:r>
        <w:t>191</w:t>
      </w:r>
      <w:r>
        <w:fldChar w:fldCharType="end"/>
      </w:r>
    </w:p>
    <w:p w14:paraId="5DADCA34" w14:textId="77777777" w:rsidR="00000000" w:rsidRDefault="00A92CBC">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w:instrText>
      </w:r>
      <w:r>
        <w:instrText xml:space="preserve">F _Toc104196669 \h </w:instrText>
      </w:r>
      <w:r>
        <w:fldChar w:fldCharType="separate"/>
      </w:r>
      <w:r>
        <w:t>191</w:t>
      </w:r>
      <w:r>
        <w:fldChar w:fldCharType="end"/>
      </w:r>
    </w:p>
    <w:p w14:paraId="6F331603" w14:textId="77777777" w:rsidR="00000000" w:rsidRDefault="00A92CBC">
      <w:pPr>
        <w:pStyle w:val="TOC1"/>
        <w:tabs>
          <w:tab w:val="right" w:leader="dot" w:pos="8296"/>
        </w:tabs>
        <w:ind w:right="0"/>
        <w:rPr>
          <w:rFonts w:ascii="Times New Roman" w:hAnsi="Times New Roman" w:cs="Times New Roman"/>
          <w:sz w:val="24"/>
          <w:szCs w:val="24"/>
        </w:rPr>
      </w:pPr>
      <w:r>
        <w:rPr>
          <w:rtl/>
        </w:rPr>
        <w:t>צו איסור העתקת מגורים ליישובים המיועדים לפינוי</w:t>
      </w:r>
      <w:r>
        <w:tab/>
      </w:r>
      <w:r>
        <w:fldChar w:fldCharType="begin"/>
      </w:r>
      <w:r>
        <w:instrText xml:space="preserve"> PAGEREF _Toc104196670 \h </w:instrText>
      </w:r>
      <w:r>
        <w:fldChar w:fldCharType="separate"/>
      </w:r>
      <w:r>
        <w:t>191</w:t>
      </w:r>
      <w:r>
        <w:fldChar w:fldCharType="end"/>
      </w:r>
    </w:p>
    <w:p w14:paraId="15E06B3A" w14:textId="77777777" w:rsidR="00000000" w:rsidRDefault="00A92CBC">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_Toc104196671 \h </w:instrText>
      </w:r>
      <w:r>
        <w:fldChar w:fldCharType="separate"/>
      </w:r>
      <w:r>
        <w:t>192</w:t>
      </w:r>
      <w:r>
        <w:fldChar w:fldCharType="end"/>
      </w:r>
    </w:p>
    <w:p w14:paraId="5D7E468B" w14:textId="77777777" w:rsidR="00000000" w:rsidRDefault="00A92CBC">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_Toc104196672 \h </w:instrText>
      </w:r>
      <w:r>
        <w:fldChar w:fldCharType="separate"/>
      </w:r>
      <w:r>
        <w:t>193</w:t>
      </w:r>
      <w:r>
        <w:fldChar w:fldCharType="end"/>
      </w:r>
    </w:p>
    <w:p w14:paraId="50651E5C" w14:textId="77777777" w:rsidR="00000000" w:rsidRDefault="00A92CBC">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_Toc104196673 \h </w:instrText>
      </w:r>
      <w:r>
        <w:fldChar w:fldCharType="separate"/>
      </w:r>
      <w:r>
        <w:t>195</w:t>
      </w:r>
      <w:r>
        <w:fldChar w:fldCharType="end"/>
      </w:r>
    </w:p>
    <w:p w14:paraId="524A7D6C" w14:textId="77777777" w:rsidR="00000000" w:rsidRDefault="00A92CBC">
      <w:pPr>
        <w:pStyle w:val="TOC1"/>
        <w:tabs>
          <w:tab w:val="right" w:leader="dot" w:pos="8296"/>
        </w:tabs>
        <w:ind w:right="0"/>
        <w:rPr>
          <w:rFonts w:ascii="Times New Roman" w:hAnsi="Times New Roman" w:cs="Times New Roman"/>
          <w:sz w:val="24"/>
          <w:szCs w:val="24"/>
        </w:rPr>
      </w:pPr>
      <w:r>
        <w:t xml:space="preserve">2531. </w:t>
      </w:r>
      <w:r>
        <w:rPr>
          <w:rtl/>
        </w:rPr>
        <w:t>חקירת מורה ביישוב רהט</w:t>
      </w:r>
      <w:r>
        <w:tab/>
      </w:r>
      <w:r>
        <w:fldChar w:fldCharType="begin"/>
      </w:r>
      <w:r>
        <w:instrText xml:space="preserve"> PAGEREF _Toc104196674 \h </w:instrText>
      </w:r>
      <w:r>
        <w:fldChar w:fldCharType="separate"/>
      </w:r>
      <w:r>
        <w:t>196</w:t>
      </w:r>
      <w:r>
        <w:fldChar w:fldCharType="end"/>
      </w:r>
    </w:p>
    <w:p w14:paraId="0EBA7573" w14:textId="77777777" w:rsidR="00000000" w:rsidRDefault="00A92CBC">
      <w:pPr>
        <w:pStyle w:val="TOC1"/>
        <w:tabs>
          <w:tab w:val="right" w:leader="dot" w:pos="8296"/>
        </w:tabs>
        <w:ind w:right="0"/>
        <w:rPr>
          <w:rFonts w:ascii="Times New Roman" w:hAnsi="Times New Roman" w:cs="Times New Roman"/>
          <w:sz w:val="24"/>
          <w:szCs w:val="24"/>
        </w:rPr>
      </w:pPr>
      <w:r>
        <w:t xml:space="preserve">2618. </w:t>
      </w:r>
      <w:r>
        <w:rPr>
          <w:rtl/>
        </w:rPr>
        <w:t xml:space="preserve">תקיפת צוותים רפואיים </w:t>
      </w:r>
      <w:r>
        <w:t xml:space="preserve"> </w:t>
      </w:r>
      <w:r>
        <w:rPr>
          <w:rtl/>
        </w:rPr>
        <w:t>בידי מטופלים ובני משפחותיהם</w:t>
      </w:r>
      <w:r>
        <w:tab/>
      </w:r>
      <w:r>
        <w:fldChar w:fldCharType="begin"/>
      </w:r>
      <w:r>
        <w:instrText xml:space="preserve"> PAGEREF _Toc104196675 \h </w:instrText>
      </w:r>
      <w:r>
        <w:fldChar w:fldCharType="separate"/>
      </w:r>
      <w:r>
        <w:t>197</w:t>
      </w:r>
      <w:r>
        <w:fldChar w:fldCharType="end"/>
      </w:r>
    </w:p>
    <w:p w14:paraId="22386EC2" w14:textId="77777777" w:rsidR="00000000" w:rsidRDefault="00A92CBC">
      <w:pPr>
        <w:pStyle w:val="TOC1"/>
        <w:tabs>
          <w:tab w:val="right" w:leader="dot" w:pos="8296"/>
        </w:tabs>
        <w:ind w:right="0"/>
        <w:rPr>
          <w:rFonts w:ascii="Times New Roman" w:hAnsi="Times New Roman" w:cs="Times New Roman"/>
          <w:sz w:val="24"/>
          <w:szCs w:val="24"/>
        </w:rPr>
      </w:pPr>
      <w:r>
        <w:t xml:space="preserve">2631. </w:t>
      </w:r>
      <w:r>
        <w:rPr>
          <w:rtl/>
        </w:rPr>
        <w:t>תלונה על תקיפת סטודנט על-ידי שוטרים</w:t>
      </w:r>
      <w:r>
        <w:tab/>
      </w:r>
      <w:r>
        <w:fldChar w:fldCharType="begin"/>
      </w:r>
      <w:r>
        <w:instrText xml:space="preserve"> PAGEREF _Toc104196676 \h </w:instrText>
      </w:r>
      <w:r>
        <w:fldChar w:fldCharType="separate"/>
      </w:r>
      <w:r>
        <w:t>198</w:t>
      </w:r>
      <w:r>
        <w:fldChar w:fldCharType="end"/>
      </w:r>
    </w:p>
    <w:p w14:paraId="69FDC1DF" w14:textId="77777777" w:rsidR="00000000" w:rsidRDefault="00A92CBC">
      <w:pPr>
        <w:pStyle w:val="TOC1"/>
        <w:tabs>
          <w:tab w:val="right" w:leader="dot" w:pos="8296"/>
        </w:tabs>
        <w:ind w:right="0"/>
        <w:rPr>
          <w:rFonts w:ascii="Times New Roman" w:hAnsi="Times New Roman" w:cs="Times New Roman"/>
          <w:sz w:val="24"/>
          <w:szCs w:val="24"/>
        </w:rPr>
      </w:pPr>
      <w:r>
        <w:t xml:space="preserve">2663. </w:t>
      </w:r>
      <w:r>
        <w:rPr>
          <w:rtl/>
        </w:rPr>
        <w:t>קטטה בין</w:t>
      </w:r>
      <w:r>
        <w:t xml:space="preserve"> </w:t>
      </w:r>
      <w:r>
        <w:rPr>
          <w:rtl/>
        </w:rPr>
        <w:t>אזרחים ב</w:t>
      </w:r>
      <w:r>
        <w:t>"</w:t>
      </w:r>
      <w:r>
        <w:rPr>
          <w:rtl/>
        </w:rPr>
        <w:t>קריון</w:t>
      </w:r>
      <w:r>
        <w:t>"</w:t>
      </w:r>
      <w:r>
        <w:tab/>
      </w:r>
      <w:r>
        <w:fldChar w:fldCharType="begin"/>
      </w:r>
      <w:r>
        <w:instrText xml:space="preserve"> PAGEREF _Toc104196677 \h </w:instrText>
      </w:r>
      <w:r>
        <w:fldChar w:fldCharType="separate"/>
      </w:r>
      <w:r>
        <w:t>198</w:t>
      </w:r>
      <w:r>
        <w:fldChar w:fldCharType="end"/>
      </w:r>
    </w:p>
    <w:p w14:paraId="47036718" w14:textId="77777777" w:rsidR="00000000" w:rsidRDefault="00A92CBC">
      <w:pPr>
        <w:pStyle w:val="TOC1"/>
        <w:tabs>
          <w:tab w:val="right" w:leader="dot" w:pos="8296"/>
        </w:tabs>
        <w:ind w:right="0"/>
        <w:rPr>
          <w:rFonts w:ascii="Times New Roman" w:hAnsi="Times New Roman" w:cs="Times New Roman"/>
          <w:sz w:val="24"/>
          <w:szCs w:val="24"/>
        </w:rPr>
      </w:pPr>
      <w:r>
        <w:t xml:space="preserve">2674. </w:t>
      </w:r>
      <w:r>
        <w:rPr>
          <w:rtl/>
        </w:rPr>
        <w:t>פגיעות במסגד חסן-בק ביפו</w:t>
      </w:r>
      <w:r>
        <w:tab/>
      </w:r>
      <w:r>
        <w:fldChar w:fldCharType="begin"/>
      </w:r>
      <w:r>
        <w:instrText xml:space="preserve"> PAGEREF _Toc104196678 \h </w:instrText>
      </w:r>
      <w:r>
        <w:fldChar w:fldCharType="separate"/>
      </w:r>
      <w:r>
        <w:t>199</w:t>
      </w:r>
      <w:r>
        <w:fldChar w:fldCharType="end"/>
      </w:r>
    </w:p>
    <w:p w14:paraId="6896F0D0" w14:textId="77777777" w:rsidR="00000000" w:rsidRDefault="00A92CBC">
      <w:pPr>
        <w:pStyle w:val="TOC1"/>
        <w:tabs>
          <w:tab w:val="right" w:leader="dot" w:pos="8296"/>
        </w:tabs>
        <w:ind w:right="0"/>
        <w:rPr>
          <w:rFonts w:ascii="Times New Roman" w:hAnsi="Times New Roman" w:cs="Times New Roman"/>
          <w:sz w:val="24"/>
          <w:szCs w:val="24"/>
        </w:rPr>
      </w:pPr>
      <w:r>
        <w:t xml:space="preserve">2682. </w:t>
      </w:r>
      <w:r>
        <w:rPr>
          <w:rtl/>
        </w:rPr>
        <w:t>מנהרות הכותל</w:t>
      </w:r>
      <w:r>
        <w:tab/>
      </w:r>
      <w:r>
        <w:fldChar w:fldCharType="begin"/>
      </w:r>
      <w:r>
        <w:instrText xml:space="preserve"> PAGEREF _Toc104196679 \h </w:instrText>
      </w:r>
      <w:r>
        <w:fldChar w:fldCharType="separate"/>
      </w:r>
      <w:r>
        <w:t>200</w:t>
      </w:r>
      <w:r>
        <w:fldChar w:fldCharType="end"/>
      </w:r>
    </w:p>
    <w:p w14:paraId="01A14763" w14:textId="77777777" w:rsidR="00000000" w:rsidRDefault="00A92CBC">
      <w:pPr>
        <w:pStyle w:val="TOC1"/>
        <w:tabs>
          <w:tab w:val="right" w:leader="dot" w:pos="8296"/>
        </w:tabs>
        <w:ind w:right="0"/>
        <w:rPr>
          <w:rFonts w:ascii="Times New Roman" w:hAnsi="Times New Roman" w:cs="Times New Roman"/>
          <w:sz w:val="24"/>
          <w:szCs w:val="24"/>
        </w:rPr>
      </w:pPr>
      <w:r>
        <w:t xml:space="preserve">2709. </w:t>
      </w:r>
      <w:r>
        <w:rPr>
          <w:rtl/>
        </w:rPr>
        <w:t>ביקורת הפנים במתקני שירות בתי-הסוהר</w:t>
      </w:r>
      <w:r>
        <w:tab/>
      </w:r>
      <w:r>
        <w:fldChar w:fldCharType="begin"/>
      </w:r>
      <w:r>
        <w:instrText xml:space="preserve"> PAGEREF _Toc104196680 </w:instrText>
      </w:r>
      <w:r>
        <w:instrText xml:space="preserve">\h </w:instrText>
      </w:r>
      <w:r>
        <w:fldChar w:fldCharType="separate"/>
      </w:r>
      <w:r>
        <w:t>200</w:t>
      </w:r>
      <w:r>
        <w:fldChar w:fldCharType="end"/>
      </w:r>
    </w:p>
    <w:p w14:paraId="233C630E" w14:textId="77777777" w:rsidR="00000000" w:rsidRDefault="00A92CBC">
      <w:pPr>
        <w:pStyle w:val="TOC1"/>
        <w:tabs>
          <w:tab w:val="right" w:leader="dot" w:pos="8296"/>
        </w:tabs>
        <w:ind w:right="0"/>
        <w:rPr>
          <w:rFonts w:ascii="Times New Roman" w:hAnsi="Times New Roman" w:cs="Times New Roman"/>
          <w:sz w:val="24"/>
          <w:szCs w:val="24"/>
        </w:rPr>
      </w:pPr>
      <w:r>
        <w:t xml:space="preserve">2710. </w:t>
      </w:r>
      <w:r>
        <w:rPr>
          <w:rtl/>
        </w:rPr>
        <w:t>מקרי רצח על רקע פלילי</w:t>
      </w:r>
      <w:r>
        <w:tab/>
      </w:r>
      <w:r>
        <w:fldChar w:fldCharType="begin"/>
      </w:r>
      <w:r>
        <w:instrText xml:space="preserve"> PAGEREF _Toc104196681 \h </w:instrText>
      </w:r>
      <w:r>
        <w:fldChar w:fldCharType="separate"/>
      </w:r>
      <w:r>
        <w:t>201</w:t>
      </w:r>
      <w:r>
        <w:fldChar w:fldCharType="end"/>
      </w:r>
    </w:p>
    <w:p w14:paraId="5EB0CB81" w14:textId="77777777" w:rsidR="00000000" w:rsidRDefault="00A92CBC">
      <w:pPr>
        <w:pStyle w:val="TOC1"/>
        <w:tabs>
          <w:tab w:val="right" w:leader="dot" w:pos="8296"/>
        </w:tabs>
        <w:ind w:right="0"/>
        <w:rPr>
          <w:rFonts w:ascii="Times New Roman" w:hAnsi="Times New Roman" w:cs="Times New Roman"/>
          <w:sz w:val="24"/>
          <w:szCs w:val="24"/>
        </w:rPr>
      </w:pPr>
      <w:r>
        <w:t xml:space="preserve">2717. </w:t>
      </w:r>
      <w:r>
        <w:rPr>
          <w:rtl/>
        </w:rPr>
        <w:t>ענישת שוטרים אלימים ממשטרת</w:t>
      </w:r>
      <w:r>
        <w:t xml:space="preserve"> </w:t>
      </w:r>
      <w:r>
        <w:rPr>
          <w:rtl/>
        </w:rPr>
        <w:t>אשקלון</w:t>
      </w:r>
      <w:r>
        <w:tab/>
      </w:r>
      <w:r>
        <w:fldChar w:fldCharType="begin"/>
      </w:r>
      <w:r>
        <w:instrText xml:space="preserve"> PAGEREF _Toc104196682 \h </w:instrText>
      </w:r>
      <w:r>
        <w:fldChar w:fldCharType="separate"/>
      </w:r>
      <w:r>
        <w:t>202</w:t>
      </w:r>
      <w:r>
        <w:fldChar w:fldCharType="end"/>
      </w:r>
    </w:p>
    <w:p w14:paraId="3F7BFAC7" w14:textId="77777777" w:rsidR="00000000" w:rsidRDefault="00A92CBC">
      <w:pPr>
        <w:pStyle w:val="TOC1"/>
        <w:tabs>
          <w:tab w:val="right" w:leader="dot" w:pos="8296"/>
        </w:tabs>
        <w:ind w:right="0"/>
        <w:rPr>
          <w:rFonts w:ascii="Times New Roman" w:hAnsi="Times New Roman" w:cs="Times New Roman"/>
          <w:sz w:val="24"/>
          <w:szCs w:val="24"/>
        </w:rPr>
      </w:pPr>
      <w:r>
        <w:t xml:space="preserve">2720. </w:t>
      </w:r>
      <w:r>
        <w:rPr>
          <w:rtl/>
        </w:rPr>
        <w:t>שינוי בגישה</w:t>
      </w:r>
      <w:r>
        <w:t xml:space="preserve"> </w:t>
      </w:r>
      <w:r>
        <w:rPr>
          <w:rtl/>
        </w:rPr>
        <w:t>לאכיפת חוקי התנועה</w:t>
      </w:r>
      <w:r>
        <w:tab/>
      </w:r>
      <w:r>
        <w:fldChar w:fldCharType="begin"/>
      </w:r>
      <w:r>
        <w:instrText xml:space="preserve"> PAGEREF _Toc104196683 \h </w:instrText>
      </w:r>
      <w:r>
        <w:fldChar w:fldCharType="separate"/>
      </w:r>
      <w:r>
        <w:t>203</w:t>
      </w:r>
      <w:r>
        <w:fldChar w:fldCharType="end"/>
      </w:r>
    </w:p>
    <w:p w14:paraId="12507D76" w14:textId="77777777" w:rsidR="00000000" w:rsidRDefault="00A92CBC">
      <w:pPr>
        <w:pStyle w:val="TOC1"/>
        <w:tabs>
          <w:tab w:val="right" w:leader="dot" w:pos="8296"/>
        </w:tabs>
        <w:ind w:right="0"/>
        <w:rPr>
          <w:rFonts w:ascii="Times New Roman" w:hAnsi="Times New Roman" w:cs="Times New Roman"/>
          <w:sz w:val="24"/>
          <w:szCs w:val="24"/>
        </w:rPr>
      </w:pPr>
      <w:r>
        <w:t xml:space="preserve">2724. </w:t>
      </w:r>
      <w:r>
        <w:rPr>
          <w:rtl/>
        </w:rPr>
        <w:t>מעצר חשודים בתלונות על אלימות במש</w:t>
      </w:r>
      <w:r>
        <w:rPr>
          <w:rtl/>
        </w:rPr>
        <w:t>פחה</w:t>
      </w:r>
      <w:r>
        <w:tab/>
      </w:r>
      <w:r>
        <w:fldChar w:fldCharType="begin"/>
      </w:r>
      <w:r>
        <w:instrText xml:space="preserve"> PAGEREF _Toc104196684 \h </w:instrText>
      </w:r>
      <w:r>
        <w:fldChar w:fldCharType="separate"/>
      </w:r>
      <w:r>
        <w:t>204</w:t>
      </w:r>
      <w:r>
        <w:fldChar w:fldCharType="end"/>
      </w:r>
    </w:p>
    <w:p w14:paraId="34E9D130" w14:textId="77777777" w:rsidR="00000000" w:rsidRDefault="00A92CBC">
      <w:pPr>
        <w:pStyle w:val="TOC1"/>
        <w:tabs>
          <w:tab w:val="right" w:leader="dot" w:pos="8296"/>
        </w:tabs>
        <w:ind w:right="0"/>
        <w:rPr>
          <w:rFonts w:ascii="Times New Roman" w:hAnsi="Times New Roman" w:cs="Times New Roman"/>
          <w:sz w:val="24"/>
          <w:szCs w:val="24"/>
        </w:rPr>
      </w:pPr>
      <w:r>
        <w:t xml:space="preserve">2759. </w:t>
      </w:r>
      <w:r>
        <w:rPr>
          <w:rtl/>
        </w:rPr>
        <w:t>עבודת המחלקה לחקירות שוטרים</w:t>
      </w:r>
      <w:r>
        <w:tab/>
      </w:r>
      <w:r>
        <w:fldChar w:fldCharType="begin"/>
      </w:r>
      <w:r>
        <w:instrText xml:space="preserve"> PAGEREF _Toc104196685 \h </w:instrText>
      </w:r>
      <w:r>
        <w:fldChar w:fldCharType="separate"/>
      </w:r>
      <w:r>
        <w:t>206</w:t>
      </w:r>
      <w:r>
        <w:fldChar w:fldCharType="end"/>
      </w:r>
    </w:p>
    <w:p w14:paraId="090AF68F" w14:textId="77777777" w:rsidR="00000000" w:rsidRDefault="00A92CBC">
      <w:pPr>
        <w:pStyle w:val="TOC1"/>
        <w:tabs>
          <w:tab w:val="right" w:leader="dot" w:pos="8296"/>
        </w:tabs>
        <w:ind w:right="0"/>
        <w:rPr>
          <w:rFonts w:ascii="Times New Roman" w:hAnsi="Times New Roman" w:cs="Times New Roman"/>
          <w:sz w:val="24"/>
          <w:szCs w:val="24"/>
        </w:rPr>
      </w:pPr>
      <w:r>
        <w:t xml:space="preserve">2770. </w:t>
      </w:r>
      <w:r>
        <w:rPr>
          <w:rtl/>
        </w:rPr>
        <w:t>טענה על פרובוקציות בקרב הימין מטעם המשטרה</w:t>
      </w:r>
      <w:r>
        <w:tab/>
      </w:r>
      <w:r>
        <w:fldChar w:fldCharType="begin"/>
      </w:r>
      <w:r>
        <w:instrText xml:space="preserve"> PAGEREF _Toc104196686 \h </w:instrText>
      </w:r>
      <w:r>
        <w:fldChar w:fldCharType="separate"/>
      </w:r>
      <w:r>
        <w:t>207</w:t>
      </w:r>
      <w:r>
        <w:fldChar w:fldCharType="end"/>
      </w:r>
    </w:p>
    <w:p w14:paraId="04A17071" w14:textId="77777777" w:rsidR="00000000" w:rsidRDefault="00A92CBC">
      <w:pPr>
        <w:pStyle w:val="TOC1"/>
        <w:tabs>
          <w:tab w:val="right" w:leader="dot" w:pos="8296"/>
        </w:tabs>
        <w:ind w:right="0"/>
        <w:rPr>
          <w:rFonts w:ascii="Times New Roman" w:hAnsi="Times New Roman" w:cs="Times New Roman"/>
          <w:sz w:val="24"/>
          <w:szCs w:val="24"/>
        </w:rPr>
      </w:pPr>
      <w:r>
        <w:t xml:space="preserve">2771. </w:t>
      </w:r>
      <w:r>
        <w:rPr>
          <w:rtl/>
        </w:rPr>
        <w:t>שיעורי השוד בבנקים המסחריים ובבנק הדואר</w:t>
      </w:r>
      <w:r>
        <w:tab/>
      </w:r>
      <w:r>
        <w:fldChar w:fldCharType="begin"/>
      </w:r>
      <w:r>
        <w:instrText xml:space="preserve"> PAGEREF _Toc10419668</w:instrText>
      </w:r>
      <w:r>
        <w:instrText xml:space="preserve">7 \h </w:instrText>
      </w:r>
      <w:r>
        <w:fldChar w:fldCharType="separate"/>
      </w:r>
      <w:r>
        <w:t>207</w:t>
      </w:r>
      <w:r>
        <w:fldChar w:fldCharType="end"/>
      </w:r>
    </w:p>
    <w:p w14:paraId="40636423" w14:textId="77777777" w:rsidR="00000000" w:rsidRDefault="00A92CBC">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_Toc104196688 \h </w:instrText>
      </w:r>
      <w:r>
        <w:fldChar w:fldCharType="separate"/>
      </w:r>
      <w:r>
        <w:t>208</w:t>
      </w:r>
      <w:r>
        <w:fldChar w:fldCharType="end"/>
      </w:r>
    </w:p>
    <w:p w14:paraId="40055853" w14:textId="77777777" w:rsidR="00000000" w:rsidRDefault="00A92CB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_Toc104196689 \h </w:instrText>
      </w:r>
      <w:r>
        <w:fldChar w:fldCharType="separate"/>
      </w:r>
      <w:r>
        <w:t>209</w:t>
      </w:r>
      <w:r>
        <w:fldChar w:fldCharType="end"/>
      </w:r>
    </w:p>
    <w:p w14:paraId="281A382D" w14:textId="77777777" w:rsidR="00000000" w:rsidRDefault="00A92CBC">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_Toc104196690 \h </w:instrText>
      </w:r>
      <w:r>
        <w:fldChar w:fldCharType="separate"/>
      </w:r>
      <w:r>
        <w:t>209</w:t>
      </w:r>
      <w:r>
        <w:fldChar w:fldCharType="end"/>
      </w:r>
    </w:p>
    <w:p w14:paraId="10E9EFE4" w14:textId="77777777" w:rsidR="00000000" w:rsidRDefault="00A92CBC">
      <w:pPr>
        <w:pStyle w:val="TOC1"/>
        <w:tabs>
          <w:tab w:val="right" w:leader="dot" w:pos="8296"/>
        </w:tabs>
        <w:ind w:right="0"/>
        <w:rPr>
          <w:rFonts w:ascii="Times New Roman" w:hAnsi="Times New Roman" w:cs="Times New Roman"/>
          <w:sz w:val="24"/>
          <w:szCs w:val="24"/>
        </w:rPr>
      </w:pPr>
      <w:r>
        <w:rPr>
          <w:rtl/>
        </w:rPr>
        <w:t>הצעת חוק להנצחת זכרו של רחבעם זאבי, התשס"ה-2005</w:t>
      </w:r>
      <w:r>
        <w:tab/>
      </w:r>
      <w:r>
        <w:fldChar w:fldCharType="begin"/>
      </w:r>
      <w:r>
        <w:instrText xml:space="preserve"> P</w:instrText>
      </w:r>
      <w:r>
        <w:instrText xml:space="preserve">AGEREF _Toc104196691 \h </w:instrText>
      </w:r>
      <w:r>
        <w:fldChar w:fldCharType="separate"/>
      </w:r>
      <w:r>
        <w:t>209</w:t>
      </w:r>
      <w:r>
        <w:fldChar w:fldCharType="end"/>
      </w:r>
    </w:p>
    <w:p w14:paraId="79A4B3A0"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_Toc104196692 \h </w:instrText>
      </w:r>
      <w:r>
        <w:fldChar w:fldCharType="separate"/>
      </w:r>
      <w:r>
        <w:t>209</w:t>
      </w:r>
      <w:r>
        <w:fldChar w:fldCharType="end"/>
      </w:r>
    </w:p>
    <w:p w14:paraId="3E8BEB00" w14:textId="77777777" w:rsidR="00000000" w:rsidRDefault="00A92CB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_Toc104196693 \h </w:instrText>
      </w:r>
      <w:r>
        <w:fldChar w:fldCharType="separate"/>
      </w:r>
      <w:r>
        <w:t>210</w:t>
      </w:r>
      <w:r>
        <w:fldChar w:fldCharType="end"/>
      </w:r>
    </w:p>
    <w:p w14:paraId="18C32BCE" w14:textId="77777777" w:rsidR="00000000" w:rsidRDefault="00A92CBC">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_Toc104196694 \h </w:instrText>
      </w:r>
      <w:r>
        <w:fldChar w:fldCharType="separate"/>
      </w:r>
      <w:r>
        <w:t>210</w:t>
      </w:r>
      <w:r>
        <w:fldChar w:fldCharType="end"/>
      </w:r>
    </w:p>
    <w:p w14:paraId="12743848"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 התכנון והבנייה </w:t>
      </w:r>
      <w:r>
        <w:rPr>
          <w:rtl/>
        </w:rPr>
        <w:t>(תיקון מס' 72), התשס"ה-2005</w:t>
      </w:r>
      <w:r>
        <w:tab/>
      </w:r>
      <w:r>
        <w:fldChar w:fldCharType="begin"/>
      </w:r>
      <w:r>
        <w:instrText xml:space="preserve"> PAGEREF _Toc104196695 \h </w:instrText>
      </w:r>
      <w:r>
        <w:fldChar w:fldCharType="separate"/>
      </w:r>
      <w:r>
        <w:t>211</w:t>
      </w:r>
      <w:r>
        <w:fldChar w:fldCharType="end"/>
      </w:r>
    </w:p>
    <w:p w14:paraId="0F9FEFB6"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_Toc104196696 \h </w:instrText>
      </w:r>
      <w:r>
        <w:fldChar w:fldCharType="separate"/>
      </w:r>
      <w:r>
        <w:t>211</w:t>
      </w:r>
      <w:r>
        <w:fldChar w:fldCharType="end"/>
      </w:r>
    </w:p>
    <w:p w14:paraId="05BBCC86" w14:textId="77777777" w:rsidR="00000000" w:rsidRDefault="00A92CBC">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_Toc104196697 \h </w:instrText>
      </w:r>
      <w:r>
        <w:fldChar w:fldCharType="separate"/>
      </w:r>
      <w:r>
        <w:t>211</w:t>
      </w:r>
      <w:r>
        <w:fldChar w:fldCharType="end"/>
      </w:r>
    </w:p>
    <w:p w14:paraId="10A1D506" w14:textId="77777777" w:rsidR="00000000" w:rsidRDefault="00A92CBC">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w:instrText>
      </w:r>
      <w:r>
        <w:instrText xml:space="preserve">REF _Toc104196698 \h </w:instrText>
      </w:r>
      <w:r>
        <w:fldChar w:fldCharType="separate"/>
      </w:r>
      <w:r>
        <w:t>214</w:t>
      </w:r>
      <w:r>
        <w:fldChar w:fldCharType="end"/>
      </w:r>
    </w:p>
    <w:p w14:paraId="2B75FE54" w14:textId="77777777" w:rsidR="00000000" w:rsidRDefault="00A92CBC">
      <w:pPr>
        <w:pStyle w:val="TOC2"/>
        <w:tabs>
          <w:tab w:val="right" w:leader="dot" w:pos="8296"/>
        </w:tabs>
        <w:ind w:right="0"/>
        <w:rPr>
          <w:rFonts w:ascii="Times New Roman" w:hAnsi="Times New Roman" w:cs="Times New Roman"/>
          <w:sz w:val="24"/>
          <w:szCs w:val="24"/>
        </w:rPr>
      </w:pPr>
      <w:r>
        <w:rPr>
          <w:rtl/>
        </w:rPr>
        <w:t>מיכאל גורלובסקי (הליכוד):</w:t>
      </w:r>
      <w:r>
        <w:tab/>
      </w:r>
      <w:r>
        <w:fldChar w:fldCharType="begin"/>
      </w:r>
      <w:r>
        <w:instrText xml:space="preserve"> PAGEREF _Toc104196699 \h </w:instrText>
      </w:r>
      <w:r>
        <w:fldChar w:fldCharType="separate"/>
      </w:r>
      <w:r>
        <w:t>214</w:t>
      </w:r>
      <w:r>
        <w:fldChar w:fldCharType="end"/>
      </w:r>
    </w:p>
    <w:p w14:paraId="68AAAA5D"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(מס' 101) </w:t>
      </w:r>
      <w:r>
        <w:t xml:space="preserve"> (</w:t>
      </w:r>
      <w:r>
        <w:rPr>
          <w:rtl/>
        </w:rPr>
        <w:t>חבר מועצה לשעבר - איסור התקשרות בחוזים), התשס"ה-2005</w:t>
      </w:r>
      <w:r>
        <w:tab/>
      </w:r>
      <w:r>
        <w:fldChar w:fldCharType="begin"/>
      </w:r>
      <w:r>
        <w:instrText xml:space="preserve"> PAGEREF _Toc104196700 \h </w:instrText>
      </w:r>
      <w:r>
        <w:fldChar w:fldCharType="separate"/>
      </w:r>
      <w:r>
        <w:t>215</w:t>
      </w:r>
      <w:r>
        <w:fldChar w:fldCharType="end"/>
      </w:r>
    </w:p>
    <w:p w14:paraId="7656A76B" w14:textId="77777777" w:rsidR="00000000" w:rsidRDefault="00A92CBC">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_Toc104196</w:instrText>
      </w:r>
      <w:r>
        <w:instrText xml:space="preserve">701 \h </w:instrText>
      </w:r>
      <w:r>
        <w:fldChar w:fldCharType="separate"/>
      </w:r>
      <w:r>
        <w:t>215</w:t>
      </w:r>
      <w:r>
        <w:fldChar w:fldCharType="end"/>
      </w:r>
    </w:p>
    <w:p w14:paraId="7561BAD0" w14:textId="77777777" w:rsidR="00000000" w:rsidRDefault="00A92CB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_Toc104196702 \h </w:instrText>
      </w:r>
      <w:r>
        <w:fldChar w:fldCharType="separate"/>
      </w:r>
      <w:r>
        <w:t>216</w:t>
      </w:r>
      <w:r>
        <w:fldChar w:fldCharType="end"/>
      </w:r>
    </w:p>
    <w:p w14:paraId="4148C303"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חוק לתיקון פקודת הבטיחות בעבודה </w:t>
      </w:r>
      <w:r>
        <w:t xml:space="preserve"> (</w:t>
      </w:r>
      <w:r>
        <w:rPr>
          <w:rtl/>
        </w:rPr>
        <w:t>מס' 6)</w:t>
      </w:r>
      <w:r>
        <w:t xml:space="preserve"> (</w:t>
      </w:r>
      <w:r>
        <w:rPr>
          <w:rtl/>
        </w:rPr>
        <w:t>דרגנוע), התשס"ה</w:t>
      </w:r>
      <w:r>
        <w:t>-2005</w:t>
      </w:r>
      <w:r>
        <w:tab/>
      </w:r>
      <w:r>
        <w:fldChar w:fldCharType="begin"/>
      </w:r>
      <w:r>
        <w:instrText xml:space="preserve"> PAGEREF _Toc104196703 \h </w:instrText>
      </w:r>
      <w:r>
        <w:fldChar w:fldCharType="separate"/>
      </w:r>
      <w:r>
        <w:t>217</w:t>
      </w:r>
      <w:r>
        <w:fldChar w:fldCharType="end"/>
      </w:r>
    </w:p>
    <w:p w14:paraId="1F6E10E6" w14:textId="77777777" w:rsidR="00000000" w:rsidRDefault="00A92CBC">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_Toc104196704 \h </w:instrText>
      </w:r>
      <w:r>
        <w:fldChar w:fldCharType="separate"/>
      </w:r>
      <w:r>
        <w:t>217</w:t>
      </w:r>
      <w:r>
        <w:fldChar w:fldCharType="end"/>
      </w:r>
    </w:p>
    <w:p w14:paraId="5C8B13FB" w14:textId="77777777" w:rsidR="00000000" w:rsidRDefault="00A92CBC">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w:instrText>
      </w:r>
      <w:r>
        <w:instrText xml:space="preserve">104196705 \h </w:instrText>
      </w:r>
      <w:r>
        <w:fldChar w:fldCharType="separate"/>
      </w:r>
      <w:r>
        <w:t>217</w:t>
      </w:r>
      <w:r>
        <w:fldChar w:fldCharType="end"/>
      </w:r>
    </w:p>
    <w:p w14:paraId="5E8A6883" w14:textId="77777777" w:rsidR="00000000" w:rsidRDefault="00A92CBC">
      <w:pPr>
        <w:pStyle w:val="TOC1"/>
        <w:tabs>
          <w:tab w:val="right" w:leader="dot" w:pos="8296"/>
        </w:tabs>
        <w:ind w:right="0"/>
        <w:rPr>
          <w:rFonts w:ascii="Times New Roman" w:hAnsi="Times New Roman" w:cs="Times New Roman"/>
          <w:sz w:val="24"/>
          <w:szCs w:val="24"/>
        </w:rPr>
      </w:pPr>
      <w:r>
        <w:rPr>
          <w:rtl/>
        </w:rPr>
        <w:t xml:space="preserve">הצעת ועדת הכלכלה בדבר חלוקת הצעת חוק המדיניות הכלכלית </w:t>
      </w:r>
      <w:r>
        <w:t xml:space="preserve"> </w:t>
      </w:r>
      <w:r>
        <w:rPr>
          <w:rtl/>
        </w:rPr>
        <w:t>לשנת הכספים 2005 (תיקוני  חקיקה), התשס"ה-2005</w:t>
      </w:r>
      <w:r>
        <w:tab/>
      </w:r>
      <w:r>
        <w:fldChar w:fldCharType="begin"/>
      </w:r>
      <w:r>
        <w:instrText xml:space="preserve"> PAGEREF _Toc104196706 \h </w:instrText>
      </w:r>
      <w:r>
        <w:fldChar w:fldCharType="separate"/>
      </w:r>
      <w:r>
        <w:t>218</w:t>
      </w:r>
      <w:r>
        <w:fldChar w:fldCharType="end"/>
      </w:r>
    </w:p>
    <w:p w14:paraId="7ED84BBE" w14:textId="77777777" w:rsidR="00000000" w:rsidRDefault="00A92CBC">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ab/>
      </w:r>
      <w:r>
        <w:fldChar w:fldCharType="begin"/>
      </w:r>
      <w:r>
        <w:instrText xml:space="preserve"> PAGEREF _Toc104196707 \h </w:instrText>
      </w:r>
      <w:r>
        <w:fldChar w:fldCharType="separate"/>
      </w:r>
      <w:r>
        <w:t>219</w:t>
      </w:r>
      <w:r>
        <w:fldChar w:fldCharType="end"/>
      </w:r>
    </w:p>
    <w:p w14:paraId="4ADEB647" w14:textId="77777777" w:rsidR="00000000" w:rsidRDefault="00A92CBC">
      <w:pPr>
        <w:pStyle w:val="a0"/>
        <w:jc w:val="center"/>
        <w:rPr>
          <w:rtl/>
        </w:rPr>
      </w:pPr>
      <w:r>
        <w:rPr>
          <w:bCs/>
          <w:szCs w:val="36"/>
          <w:u w:val="single"/>
          <w:rtl/>
        </w:rPr>
        <w:fldChar w:fldCharType="end"/>
      </w:r>
    </w:p>
    <w:p w14:paraId="5D039E2E" w14:textId="77777777" w:rsidR="00000000" w:rsidRDefault="00A92CBC">
      <w:pPr>
        <w:pStyle w:val="a0"/>
        <w:rPr>
          <w:rtl/>
        </w:rPr>
      </w:pPr>
      <w:r>
        <w:rPr>
          <w:rtl/>
        </w:rPr>
        <w:br w:type="page"/>
      </w:r>
    </w:p>
    <w:p w14:paraId="6ED82320" w14:textId="77777777" w:rsidR="00000000" w:rsidRDefault="00A92CBC">
      <w:pPr>
        <w:pStyle w:val="a0"/>
        <w:rPr>
          <w:rFonts w:hint="cs"/>
          <w:rtl/>
        </w:rPr>
      </w:pPr>
      <w:r>
        <w:rPr>
          <w:rFonts w:hint="cs"/>
          <w:rtl/>
        </w:rPr>
        <w:t>חוברת כ"ד</w:t>
      </w:r>
    </w:p>
    <w:p w14:paraId="74C86959" w14:textId="77777777" w:rsidR="00000000" w:rsidRDefault="00A92CBC">
      <w:pPr>
        <w:pStyle w:val="a0"/>
        <w:rPr>
          <w:rFonts w:hint="cs"/>
          <w:rtl/>
        </w:rPr>
      </w:pPr>
      <w:r>
        <w:rPr>
          <w:rFonts w:hint="cs"/>
          <w:rtl/>
        </w:rPr>
        <w:t>ישיבה רל"ח</w:t>
      </w:r>
    </w:p>
    <w:p w14:paraId="477E7CBC" w14:textId="77777777" w:rsidR="00000000" w:rsidRDefault="00A92CBC">
      <w:pPr>
        <w:pStyle w:val="a0"/>
        <w:rPr>
          <w:rFonts w:hint="cs"/>
          <w:rtl/>
        </w:rPr>
      </w:pPr>
    </w:p>
    <w:p w14:paraId="5A840672" w14:textId="77777777" w:rsidR="00000000" w:rsidRDefault="00A92CBC">
      <w:pPr>
        <w:pStyle w:val="a0"/>
        <w:rPr>
          <w:rFonts w:hint="cs"/>
          <w:rtl/>
        </w:rPr>
      </w:pPr>
    </w:p>
    <w:p w14:paraId="15F82E90" w14:textId="77777777" w:rsidR="00000000" w:rsidRDefault="00A92CBC">
      <w:pPr>
        <w:pStyle w:val="a0"/>
        <w:rPr>
          <w:rFonts w:hint="cs"/>
          <w:rtl/>
        </w:rPr>
      </w:pPr>
    </w:p>
    <w:p w14:paraId="6D1F1A69" w14:textId="77777777" w:rsidR="00000000" w:rsidRDefault="00A92CBC">
      <w:pPr>
        <w:pStyle w:val="a0"/>
        <w:rPr>
          <w:rFonts w:hint="cs"/>
          <w:rtl/>
        </w:rPr>
      </w:pPr>
    </w:p>
    <w:p w14:paraId="5D450EA7" w14:textId="77777777" w:rsidR="00000000" w:rsidRDefault="00A92CBC">
      <w:pPr>
        <w:pStyle w:val="a0"/>
        <w:rPr>
          <w:rtl/>
        </w:rPr>
      </w:pPr>
    </w:p>
    <w:p w14:paraId="3D4FF4B6" w14:textId="77777777" w:rsidR="00000000" w:rsidRDefault="00A92CBC">
      <w:pPr>
        <w:pStyle w:val="a5"/>
        <w:bidi/>
        <w:rPr>
          <w:rFonts w:hint="cs"/>
          <w:rtl/>
        </w:rPr>
      </w:pPr>
      <w:r>
        <w:rPr>
          <w:rtl/>
        </w:rPr>
        <w:t xml:space="preserve">הישיבה </w:t>
      </w:r>
      <w:r>
        <w:rPr>
          <w:rtl/>
        </w:rPr>
        <w:t>ה</w:t>
      </w:r>
      <w:r>
        <w:rPr>
          <w:rFonts w:hint="cs"/>
          <w:rtl/>
        </w:rPr>
        <w:t>מאתיים-ושלושים-ושמונה</w:t>
      </w:r>
      <w:r>
        <w:rPr>
          <w:rtl/>
        </w:rPr>
        <w:t xml:space="preserve"> של הכנסת ה</w:t>
      </w:r>
      <w:r>
        <w:rPr>
          <w:rFonts w:hint="cs"/>
          <w:rtl/>
        </w:rPr>
        <w:t>שש-עשרה</w:t>
      </w:r>
    </w:p>
    <w:p w14:paraId="3F6BAE01" w14:textId="77777777" w:rsidR="00000000" w:rsidRDefault="00A92CBC">
      <w:pPr>
        <w:pStyle w:val="a6"/>
        <w:bidi/>
        <w:rPr>
          <w:rtl/>
        </w:rPr>
      </w:pPr>
      <w:r>
        <w:rPr>
          <w:rtl/>
        </w:rPr>
        <w:t>יום רביעי,</w:t>
      </w:r>
      <w:r>
        <w:rPr>
          <w:rFonts w:hint="cs"/>
          <w:rtl/>
        </w:rPr>
        <w:t xml:space="preserve"> </w:t>
      </w:r>
      <w:r>
        <w:rPr>
          <w:rtl/>
        </w:rPr>
        <w:t>י"ב באדר ב</w:t>
      </w:r>
      <w:r>
        <w:rPr>
          <w:rFonts w:hint="cs"/>
          <w:rtl/>
        </w:rPr>
        <w:t>'</w:t>
      </w:r>
      <w:r>
        <w:rPr>
          <w:rtl/>
        </w:rPr>
        <w:t xml:space="preserve"> </w:t>
      </w:r>
      <w:r>
        <w:rPr>
          <w:rFonts w:hint="cs"/>
          <w:rtl/>
        </w:rPr>
        <w:t>ה</w:t>
      </w:r>
      <w:r>
        <w:rPr>
          <w:rtl/>
        </w:rPr>
        <w:t>תשס"ה (23 במר</w:t>
      </w:r>
      <w:r>
        <w:rPr>
          <w:rFonts w:hint="cs"/>
          <w:rtl/>
        </w:rPr>
        <w:t>ס</w:t>
      </w:r>
      <w:r>
        <w:rPr>
          <w:rtl/>
        </w:rPr>
        <w:t xml:space="preserve"> 2005)</w:t>
      </w:r>
    </w:p>
    <w:p w14:paraId="20FF2592" w14:textId="77777777" w:rsidR="00000000" w:rsidRDefault="00A92CBC">
      <w:pPr>
        <w:pStyle w:val="a7"/>
        <w:bidi/>
        <w:rPr>
          <w:rtl/>
        </w:rPr>
      </w:pPr>
      <w:r>
        <w:rPr>
          <w:rtl/>
        </w:rPr>
        <w:t>ירושלים, הכנסת, שעה 11:00</w:t>
      </w:r>
    </w:p>
    <w:p w14:paraId="77511745" w14:textId="77777777" w:rsidR="00000000" w:rsidRDefault="00A92CBC">
      <w:pPr>
        <w:pStyle w:val="a3"/>
        <w:rPr>
          <w:rtl/>
        </w:rPr>
      </w:pPr>
    </w:p>
    <w:p w14:paraId="7CF6ABF9" w14:textId="77777777" w:rsidR="00000000" w:rsidRDefault="00A92CBC">
      <w:pPr>
        <w:pStyle w:val="a3"/>
        <w:rPr>
          <w:rFonts w:hint="cs"/>
          <w:rtl/>
        </w:rPr>
      </w:pPr>
    </w:p>
    <w:p w14:paraId="1E305DAE" w14:textId="77777777" w:rsidR="00000000" w:rsidRDefault="00A92CBC">
      <w:pPr>
        <w:pStyle w:val="a0"/>
        <w:rPr>
          <w:rFonts w:hint="cs"/>
          <w:rtl/>
        </w:rPr>
      </w:pPr>
    </w:p>
    <w:p w14:paraId="4086972E" w14:textId="77777777" w:rsidR="00000000" w:rsidRDefault="00A92CBC">
      <w:pPr>
        <w:pStyle w:val="a2"/>
        <w:rPr>
          <w:rFonts w:hint="cs"/>
          <w:rtl/>
        </w:rPr>
      </w:pPr>
      <w:bookmarkStart w:id="0" w:name="_Toc104196509"/>
      <w:r>
        <w:rPr>
          <w:rFonts w:hint="cs"/>
          <w:rtl/>
        </w:rPr>
        <w:t>שאילתות בעל-פה</w:t>
      </w:r>
      <w:bookmarkEnd w:id="0"/>
    </w:p>
    <w:p w14:paraId="066297AE" w14:textId="77777777" w:rsidR="00000000" w:rsidRDefault="00A92CBC">
      <w:pPr>
        <w:pStyle w:val="a0"/>
        <w:rPr>
          <w:rFonts w:hint="cs"/>
          <w:rtl/>
        </w:rPr>
      </w:pPr>
    </w:p>
    <w:p w14:paraId="0F61AB22" w14:textId="77777777" w:rsidR="00000000" w:rsidRDefault="00A92CBC">
      <w:pPr>
        <w:pStyle w:val="a0"/>
        <w:rPr>
          <w:rFonts w:hint="cs"/>
          <w:rtl/>
        </w:rPr>
      </w:pPr>
    </w:p>
    <w:p w14:paraId="30EEDE51" w14:textId="77777777" w:rsidR="00000000" w:rsidRDefault="00A92CBC">
      <w:pPr>
        <w:pStyle w:val="af1"/>
        <w:rPr>
          <w:rtl/>
        </w:rPr>
      </w:pPr>
      <w:r>
        <w:rPr>
          <w:rtl/>
        </w:rPr>
        <w:t>היו"ר ראובן ריבלין:</w:t>
      </w:r>
    </w:p>
    <w:p w14:paraId="56D38E49" w14:textId="77777777" w:rsidR="00000000" w:rsidRDefault="00A92CBC">
      <w:pPr>
        <w:pStyle w:val="a0"/>
        <w:rPr>
          <w:rtl/>
        </w:rPr>
      </w:pPr>
    </w:p>
    <w:p w14:paraId="0D065D97" w14:textId="77777777" w:rsidR="00000000" w:rsidRDefault="00A92CBC">
      <w:pPr>
        <w:pStyle w:val="a0"/>
        <w:rPr>
          <w:rFonts w:hint="cs"/>
          <w:rtl/>
        </w:rPr>
      </w:pPr>
      <w:r>
        <w:rPr>
          <w:rFonts w:hint="cs"/>
          <w:rtl/>
        </w:rPr>
        <w:t>אדוני שר הפנים, חבר הכנסת אופיר פינס-פז, רבותי וגבירותי, חברות וחברי הכנסת, היום יום רביעי, י"ב באדר ב'</w:t>
      </w:r>
      <w:r>
        <w:rPr>
          <w:rFonts w:hint="cs"/>
          <w:rtl/>
        </w:rPr>
        <w:t xml:space="preserve"> התשס"ה, 23 בחודש מרס 2005 למניינם. אני מתכבד לפתוח את ישיבת הכנסת.</w:t>
      </w:r>
    </w:p>
    <w:p w14:paraId="48411FE1" w14:textId="77777777" w:rsidR="00000000" w:rsidRDefault="00A92CBC">
      <w:pPr>
        <w:pStyle w:val="a0"/>
        <w:rPr>
          <w:rFonts w:hint="cs"/>
          <w:rtl/>
        </w:rPr>
      </w:pPr>
    </w:p>
    <w:p w14:paraId="0570D328" w14:textId="77777777" w:rsidR="00000000" w:rsidRDefault="00A92CBC">
      <w:pPr>
        <w:pStyle w:val="a0"/>
        <w:rPr>
          <w:rFonts w:hint="cs"/>
          <w:rtl/>
        </w:rPr>
      </w:pPr>
      <w:r>
        <w:rPr>
          <w:rFonts w:hint="cs"/>
          <w:rtl/>
        </w:rPr>
        <w:t>רבותי חברי הכנסת, אני מבקש להכריז על הפסקה של רבע שעה, שכן כמה חברים אמורים להשתתף בפתיחת הישיבה. שר האוצר היה צריך לענות על שאילתות אך פטרנו אותו מזה, ושר הפנים רק ברגע זה הודיע לנו שהוא</w:t>
      </w:r>
      <w:r>
        <w:rPr>
          <w:rFonts w:hint="cs"/>
          <w:rtl/>
        </w:rPr>
        <w:t xml:space="preserve"> יכול להגיע. שתי ועדות נמצאות בעיצומן של הצבעות, וחלק מהחברים ביקשו להישאר פה. לכן, אני פותח את הישיבה ודוחה את המשכה ברבע שעה. בשעה 11:16 נחדש את הישיבה בתשובתו של השר פינס-פז על שאילתא בעל-פה של חבר הכנסת דוד אזולאי.</w:t>
      </w:r>
    </w:p>
    <w:p w14:paraId="546165E5" w14:textId="77777777" w:rsidR="00000000" w:rsidRDefault="00A92CBC">
      <w:pPr>
        <w:pStyle w:val="a0"/>
        <w:rPr>
          <w:rFonts w:hint="cs"/>
          <w:rtl/>
        </w:rPr>
      </w:pPr>
    </w:p>
    <w:p w14:paraId="378EDD28" w14:textId="77777777" w:rsidR="00000000" w:rsidRDefault="00A92CBC">
      <w:pPr>
        <w:pStyle w:val="af0"/>
        <w:rPr>
          <w:rtl/>
        </w:rPr>
      </w:pPr>
      <w:r>
        <w:rPr>
          <w:rFonts w:hint="eastAsia"/>
          <w:rtl/>
        </w:rPr>
        <w:t>משה</w:t>
      </w:r>
      <w:r>
        <w:rPr>
          <w:rtl/>
        </w:rPr>
        <w:t xml:space="preserve"> גפני (דגל התורה):</w:t>
      </w:r>
    </w:p>
    <w:p w14:paraId="7EC70EA2" w14:textId="77777777" w:rsidR="00000000" w:rsidRDefault="00A92CBC">
      <w:pPr>
        <w:pStyle w:val="a0"/>
        <w:rPr>
          <w:rFonts w:hint="cs"/>
          <w:rtl/>
        </w:rPr>
      </w:pPr>
    </w:p>
    <w:p w14:paraId="35896B84" w14:textId="77777777" w:rsidR="00000000" w:rsidRDefault="00A92CBC">
      <w:pPr>
        <w:pStyle w:val="a0"/>
        <w:rPr>
          <w:rFonts w:hint="cs"/>
          <w:rtl/>
        </w:rPr>
      </w:pPr>
      <w:r>
        <w:rPr>
          <w:rFonts w:hint="cs"/>
          <w:rtl/>
        </w:rPr>
        <w:t>השר  פה.</w:t>
      </w:r>
    </w:p>
    <w:p w14:paraId="73EE7ACC" w14:textId="77777777" w:rsidR="00000000" w:rsidRDefault="00A92CBC">
      <w:pPr>
        <w:pStyle w:val="a0"/>
        <w:rPr>
          <w:rFonts w:hint="cs"/>
          <w:rtl/>
        </w:rPr>
      </w:pPr>
    </w:p>
    <w:p w14:paraId="1EE9C7C4" w14:textId="77777777" w:rsidR="00000000" w:rsidRDefault="00A92CBC">
      <w:pPr>
        <w:pStyle w:val="af0"/>
        <w:rPr>
          <w:rtl/>
        </w:rPr>
      </w:pPr>
      <w:r>
        <w:rPr>
          <w:rFonts w:hint="eastAsia"/>
          <w:rtl/>
        </w:rPr>
        <w:t>קרי</w:t>
      </w:r>
      <w:r>
        <w:rPr>
          <w:rFonts w:hint="eastAsia"/>
          <w:rtl/>
        </w:rPr>
        <w:t>אה</w:t>
      </w:r>
      <w:r>
        <w:rPr>
          <w:rtl/>
        </w:rPr>
        <w:t>:</w:t>
      </w:r>
    </w:p>
    <w:p w14:paraId="09A17429" w14:textId="77777777" w:rsidR="00000000" w:rsidRDefault="00A92CBC">
      <w:pPr>
        <w:pStyle w:val="a0"/>
        <w:rPr>
          <w:rFonts w:hint="cs"/>
          <w:rtl/>
        </w:rPr>
      </w:pPr>
    </w:p>
    <w:p w14:paraId="11F20717" w14:textId="77777777" w:rsidR="00000000" w:rsidRDefault="00A92CBC">
      <w:pPr>
        <w:pStyle w:val="a0"/>
        <w:rPr>
          <w:rFonts w:hint="cs"/>
          <w:rtl/>
        </w:rPr>
      </w:pPr>
      <w:r>
        <w:rPr>
          <w:rFonts w:hint="cs"/>
          <w:rtl/>
        </w:rPr>
        <w:t>חבר הכנסת אזולאי פה.</w:t>
      </w:r>
    </w:p>
    <w:p w14:paraId="0D06A7B2" w14:textId="77777777" w:rsidR="00000000" w:rsidRDefault="00A92CBC">
      <w:pPr>
        <w:pStyle w:val="a0"/>
        <w:rPr>
          <w:rFonts w:hint="cs"/>
          <w:rtl/>
        </w:rPr>
      </w:pPr>
    </w:p>
    <w:p w14:paraId="535BFCD4" w14:textId="77777777" w:rsidR="00000000" w:rsidRDefault="00A92CBC">
      <w:pPr>
        <w:pStyle w:val="af1"/>
        <w:rPr>
          <w:rtl/>
        </w:rPr>
      </w:pPr>
      <w:r>
        <w:rPr>
          <w:rtl/>
        </w:rPr>
        <w:t>היו"ר ראובן ריבלין:</w:t>
      </w:r>
    </w:p>
    <w:p w14:paraId="0AFF2E74" w14:textId="77777777" w:rsidR="00000000" w:rsidRDefault="00A92CBC">
      <w:pPr>
        <w:pStyle w:val="a0"/>
        <w:rPr>
          <w:rtl/>
        </w:rPr>
      </w:pPr>
    </w:p>
    <w:p w14:paraId="7AA5DF05" w14:textId="77777777" w:rsidR="00000000" w:rsidRDefault="00A92CBC">
      <w:pPr>
        <w:pStyle w:val="a0"/>
        <w:rPr>
          <w:rFonts w:hint="cs"/>
          <w:rtl/>
        </w:rPr>
      </w:pPr>
      <w:r>
        <w:rPr>
          <w:rFonts w:hint="cs"/>
          <w:rtl/>
        </w:rPr>
        <w:t>ידוע לי. נא לא לעזור לי לנהל את הישיבה. הכול בסדר.</w:t>
      </w:r>
    </w:p>
    <w:p w14:paraId="4869BC93" w14:textId="77777777" w:rsidR="00000000" w:rsidRDefault="00A92CBC">
      <w:pPr>
        <w:pStyle w:val="a0"/>
        <w:rPr>
          <w:rFonts w:hint="cs"/>
          <w:rtl/>
        </w:rPr>
      </w:pPr>
    </w:p>
    <w:p w14:paraId="1B7433B0" w14:textId="77777777" w:rsidR="00000000" w:rsidRDefault="00A92CBC">
      <w:pPr>
        <w:pStyle w:val="a0"/>
        <w:rPr>
          <w:rFonts w:hint="cs"/>
          <w:rtl/>
        </w:rPr>
      </w:pPr>
      <w:r>
        <w:rPr>
          <w:rFonts w:hint="cs"/>
          <w:rtl/>
        </w:rPr>
        <w:t xml:space="preserve">נפתח את הישיבה מחדש בעוד כ-15 דקות או 14 דקות מעכשיו. ברגע זה ישיבת הכנסת מכריזה על הפסקה לרבע שעה. </w:t>
      </w:r>
    </w:p>
    <w:p w14:paraId="53EFAA13" w14:textId="77777777" w:rsidR="00000000" w:rsidRDefault="00A92CBC">
      <w:pPr>
        <w:pStyle w:val="a0"/>
        <w:rPr>
          <w:rFonts w:hint="cs"/>
          <w:rtl/>
        </w:rPr>
      </w:pPr>
    </w:p>
    <w:p w14:paraId="2C5C6B27" w14:textId="77777777" w:rsidR="00000000" w:rsidRDefault="00A92CBC">
      <w:pPr>
        <w:pStyle w:val="a0"/>
        <w:jc w:val="center"/>
        <w:rPr>
          <w:rFonts w:hint="cs"/>
          <w:rtl/>
        </w:rPr>
      </w:pPr>
      <w:r>
        <w:rPr>
          <w:rFonts w:hint="cs"/>
          <w:rtl/>
        </w:rPr>
        <w:t>(הישיבה נפסקה בשעה 11:03 ונתחדשה בשעה 11:18.)</w:t>
      </w:r>
    </w:p>
    <w:p w14:paraId="70877F3F" w14:textId="77777777" w:rsidR="00000000" w:rsidRDefault="00A92CBC">
      <w:pPr>
        <w:pStyle w:val="a0"/>
        <w:rPr>
          <w:rFonts w:hint="cs"/>
          <w:rtl/>
        </w:rPr>
      </w:pPr>
    </w:p>
    <w:p w14:paraId="19298A0D" w14:textId="77777777" w:rsidR="00000000" w:rsidRDefault="00A92CBC">
      <w:pPr>
        <w:pStyle w:val="af1"/>
        <w:rPr>
          <w:rtl/>
        </w:rPr>
      </w:pPr>
      <w:r>
        <w:rPr>
          <w:rtl/>
        </w:rPr>
        <w:t>היו"ר ר</w:t>
      </w:r>
      <w:r>
        <w:rPr>
          <w:rtl/>
        </w:rPr>
        <w:t>אובן ריבלין:</w:t>
      </w:r>
    </w:p>
    <w:p w14:paraId="69A1D96E" w14:textId="77777777" w:rsidR="00000000" w:rsidRDefault="00A92CBC">
      <w:pPr>
        <w:pStyle w:val="a0"/>
        <w:rPr>
          <w:rtl/>
        </w:rPr>
      </w:pPr>
    </w:p>
    <w:p w14:paraId="011F4075" w14:textId="77777777" w:rsidR="00000000" w:rsidRDefault="00A92CBC">
      <w:pPr>
        <w:pStyle w:val="a0"/>
        <w:rPr>
          <w:rFonts w:hint="cs"/>
          <w:rtl/>
        </w:rPr>
      </w:pPr>
      <w:r>
        <w:rPr>
          <w:rFonts w:hint="cs"/>
          <w:rtl/>
        </w:rPr>
        <w:t>אני מתכבד לפתוח את ישיבת הכנסת מחדש. ואכן, נעבור לשאילתות בעל-פה. שר הפנים הנכבד ישיב על שאילתא בעל-פה מס' 255, מאת חבר הכנסת דוד אזולאי. חבר הכנסת אזולאי, אדוני יקרא את השאילתא כמו שהיא בשלב ראשון, ולאחר מכן, לאחר תשובת השר, כמובן יוכל להוסי</w:t>
      </w:r>
      <w:r>
        <w:rPr>
          <w:rFonts w:hint="cs"/>
          <w:rtl/>
        </w:rPr>
        <w:t>ף.</w:t>
      </w:r>
    </w:p>
    <w:p w14:paraId="26F886C5" w14:textId="77777777" w:rsidR="00000000" w:rsidRDefault="00A92CBC">
      <w:pPr>
        <w:pStyle w:val="a0"/>
        <w:rPr>
          <w:rFonts w:hint="cs"/>
          <w:rtl/>
        </w:rPr>
      </w:pPr>
    </w:p>
    <w:p w14:paraId="27570B3C" w14:textId="77777777" w:rsidR="00000000" w:rsidRDefault="00A92CBC">
      <w:pPr>
        <w:pStyle w:val="a"/>
        <w:rPr>
          <w:rtl/>
        </w:rPr>
      </w:pPr>
      <w:bookmarkStart w:id="1" w:name="FS000000483T23_03_2005_11_35_36"/>
      <w:bookmarkStart w:id="2" w:name="_Toc104196510"/>
      <w:bookmarkEnd w:id="1"/>
      <w:r>
        <w:rPr>
          <w:rFonts w:hint="eastAsia"/>
          <w:rtl/>
        </w:rPr>
        <w:t>דוד</w:t>
      </w:r>
      <w:r>
        <w:rPr>
          <w:rtl/>
        </w:rPr>
        <w:t xml:space="preserve"> אזולאי (ש"ס):</w:t>
      </w:r>
      <w:bookmarkEnd w:id="2"/>
    </w:p>
    <w:p w14:paraId="5156CFB4" w14:textId="77777777" w:rsidR="00000000" w:rsidRDefault="00A92CBC">
      <w:pPr>
        <w:pStyle w:val="a0"/>
        <w:rPr>
          <w:rFonts w:hint="cs"/>
          <w:rtl/>
        </w:rPr>
      </w:pPr>
    </w:p>
    <w:p w14:paraId="0A6B18DA" w14:textId="77777777" w:rsidR="00000000" w:rsidRDefault="00A92CBC">
      <w:pPr>
        <w:pStyle w:val="a0"/>
        <w:rPr>
          <w:rFonts w:hint="cs"/>
          <w:rtl/>
        </w:rPr>
      </w:pPr>
      <w:r>
        <w:rPr>
          <w:rFonts w:hint="cs"/>
          <w:rtl/>
        </w:rPr>
        <w:t>אדוני היושב-ראש, קודם כול, אני רוצה להודות לך על כך שהפכת את ההצעה לסדר-היום לשאילתא בעל-פה. תודה.</w:t>
      </w:r>
    </w:p>
    <w:p w14:paraId="49A526EE" w14:textId="77777777" w:rsidR="00000000" w:rsidRDefault="00A92CBC">
      <w:pPr>
        <w:pStyle w:val="a0"/>
        <w:rPr>
          <w:rFonts w:hint="cs"/>
          <w:rtl/>
        </w:rPr>
      </w:pPr>
    </w:p>
    <w:p w14:paraId="5FD35A17" w14:textId="77777777" w:rsidR="00000000" w:rsidRDefault="00A92CBC">
      <w:pPr>
        <w:pStyle w:val="af1"/>
        <w:rPr>
          <w:rtl/>
        </w:rPr>
      </w:pPr>
      <w:r>
        <w:rPr>
          <w:rFonts w:hint="eastAsia"/>
          <w:rtl/>
        </w:rPr>
        <w:t>היו</w:t>
      </w:r>
      <w:r>
        <w:rPr>
          <w:rtl/>
        </w:rPr>
        <w:t>"ר ראובן ריבלין:</w:t>
      </w:r>
    </w:p>
    <w:p w14:paraId="4A341832" w14:textId="77777777" w:rsidR="00000000" w:rsidRDefault="00A92CBC">
      <w:pPr>
        <w:pStyle w:val="a0"/>
        <w:rPr>
          <w:rFonts w:hint="cs"/>
          <w:rtl/>
        </w:rPr>
      </w:pPr>
    </w:p>
    <w:p w14:paraId="4B9108F6" w14:textId="77777777" w:rsidR="00000000" w:rsidRDefault="00A92CBC">
      <w:pPr>
        <w:pStyle w:val="a0"/>
        <w:rPr>
          <w:rFonts w:hint="cs"/>
          <w:rtl/>
        </w:rPr>
      </w:pPr>
      <w:r>
        <w:rPr>
          <w:rFonts w:hint="cs"/>
          <w:rtl/>
        </w:rPr>
        <w:t>כך חשבה הנשיאות כולה, ותברך את כל הנשיאות.</w:t>
      </w:r>
    </w:p>
    <w:p w14:paraId="16119432" w14:textId="77777777" w:rsidR="00000000" w:rsidRDefault="00A92CBC">
      <w:pPr>
        <w:pStyle w:val="a0"/>
        <w:rPr>
          <w:rFonts w:hint="cs"/>
          <w:rtl/>
        </w:rPr>
      </w:pPr>
    </w:p>
    <w:p w14:paraId="3B6EF8F0" w14:textId="77777777" w:rsidR="00000000" w:rsidRDefault="00A92CBC">
      <w:pPr>
        <w:pStyle w:val="-"/>
        <w:rPr>
          <w:rtl/>
        </w:rPr>
      </w:pPr>
      <w:bookmarkStart w:id="3" w:name="FS000000483T23_03_2005_11_37_25C"/>
      <w:bookmarkEnd w:id="3"/>
      <w:r>
        <w:rPr>
          <w:rFonts w:hint="eastAsia"/>
          <w:rtl/>
        </w:rPr>
        <w:t>דוד</w:t>
      </w:r>
      <w:r>
        <w:rPr>
          <w:rtl/>
        </w:rPr>
        <w:t xml:space="preserve"> אזולאי (ש"ס):</w:t>
      </w:r>
    </w:p>
    <w:p w14:paraId="2B50E090" w14:textId="77777777" w:rsidR="00000000" w:rsidRDefault="00A92CBC">
      <w:pPr>
        <w:pStyle w:val="a0"/>
        <w:rPr>
          <w:rFonts w:hint="cs"/>
          <w:rtl/>
        </w:rPr>
      </w:pPr>
    </w:p>
    <w:p w14:paraId="58C3B1D4" w14:textId="77777777" w:rsidR="00000000" w:rsidRDefault="00A92CBC">
      <w:pPr>
        <w:pStyle w:val="a0"/>
        <w:rPr>
          <w:rFonts w:hint="cs"/>
          <w:rtl/>
        </w:rPr>
      </w:pPr>
      <w:r>
        <w:rPr>
          <w:rFonts w:hint="cs"/>
          <w:rtl/>
        </w:rPr>
        <w:t>אדוני, תודה רבה.</w:t>
      </w:r>
    </w:p>
    <w:p w14:paraId="6689F0B9" w14:textId="77777777" w:rsidR="00000000" w:rsidRDefault="00A92CBC">
      <w:pPr>
        <w:pStyle w:val="a0"/>
        <w:rPr>
          <w:rFonts w:hint="cs"/>
          <w:rtl/>
        </w:rPr>
      </w:pPr>
    </w:p>
    <w:p w14:paraId="54E4D9D3" w14:textId="77777777" w:rsidR="00000000" w:rsidRDefault="00A92CBC">
      <w:pPr>
        <w:pStyle w:val="a1"/>
        <w:jc w:val="center"/>
        <w:rPr>
          <w:rFonts w:hint="cs"/>
          <w:rtl/>
        </w:rPr>
      </w:pPr>
      <w:bookmarkStart w:id="4" w:name="_Toc104196511"/>
      <w:r>
        <w:rPr>
          <w:rFonts w:hint="cs"/>
          <w:rtl/>
        </w:rPr>
        <w:t>225. תפקודן של לשכות מינהל האוכ</w:t>
      </w:r>
      <w:r>
        <w:rPr>
          <w:rFonts w:hint="cs"/>
          <w:rtl/>
        </w:rPr>
        <w:t>לוסין</w:t>
      </w:r>
      <w:bookmarkEnd w:id="4"/>
    </w:p>
    <w:p w14:paraId="6A854DB7" w14:textId="77777777" w:rsidR="00000000" w:rsidRDefault="00A92CBC">
      <w:pPr>
        <w:pStyle w:val="a0"/>
        <w:rPr>
          <w:rFonts w:hint="cs"/>
          <w:rtl/>
        </w:rPr>
      </w:pPr>
    </w:p>
    <w:p w14:paraId="17034C0F" w14:textId="77777777" w:rsidR="00000000" w:rsidRDefault="00A92CBC">
      <w:pPr>
        <w:pStyle w:val="-"/>
        <w:rPr>
          <w:rtl/>
        </w:rPr>
      </w:pPr>
      <w:r>
        <w:rPr>
          <w:rFonts w:hint="eastAsia"/>
          <w:rtl/>
        </w:rPr>
        <w:t>דוד</w:t>
      </w:r>
      <w:r>
        <w:rPr>
          <w:rtl/>
        </w:rPr>
        <w:t xml:space="preserve"> אזולאי (ש"ס):</w:t>
      </w:r>
    </w:p>
    <w:p w14:paraId="7489A879" w14:textId="77777777" w:rsidR="00000000" w:rsidRDefault="00A92CBC">
      <w:pPr>
        <w:pStyle w:val="a0"/>
        <w:rPr>
          <w:rFonts w:hint="cs"/>
          <w:rtl/>
        </w:rPr>
      </w:pPr>
    </w:p>
    <w:p w14:paraId="60111FAB" w14:textId="77777777" w:rsidR="00000000" w:rsidRDefault="00A92CBC">
      <w:pPr>
        <w:pStyle w:val="a0"/>
        <w:rPr>
          <w:rFonts w:hint="cs"/>
          <w:rtl/>
        </w:rPr>
      </w:pPr>
      <w:r>
        <w:rPr>
          <w:rFonts w:hint="cs"/>
          <w:rtl/>
        </w:rPr>
        <w:t xml:space="preserve">ביום ו' באדר ב' פורסם ב"הארץ", כי לפי דוח שחיברה מבקרת משרד הפנים, התגלה ב-24 לשכות מינהל האוכלוסין שנבדקו חסר בנהלים - התגלו כשלים בכל הנוגע למסמכים המעידים על יהדות, זיוף מסמכים  וטיפול לא תקין. </w:t>
      </w:r>
    </w:p>
    <w:p w14:paraId="0BF8CAC0" w14:textId="77777777" w:rsidR="00000000" w:rsidRDefault="00A92CBC">
      <w:pPr>
        <w:pStyle w:val="a0"/>
        <w:rPr>
          <w:rFonts w:hint="cs"/>
          <w:rtl/>
        </w:rPr>
      </w:pPr>
    </w:p>
    <w:p w14:paraId="6286E33E" w14:textId="77777777" w:rsidR="00000000" w:rsidRDefault="00A92CBC">
      <w:pPr>
        <w:pStyle w:val="a0"/>
        <w:rPr>
          <w:rFonts w:hint="cs"/>
          <w:rtl/>
        </w:rPr>
      </w:pPr>
      <w:r>
        <w:rPr>
          <w:rFonts w:hint="cs"/>
          <w:rtl/>
        </w:rPr>
        <w:t>רצוני לשאול את השר:</w:t>
      </w:r>
    </w:p>
    <w:p w14:paraId="6BC8A3E7" w14:textId="77777777" w:rsidR="00000000" w:rsidRDefault="00A92CBC">
      <w:pPr>
        <w:pStyle w:val="a0"/>
        <w:rPr>
          <w:rFonts w:hint="cs"/>
          <w:rtl/>
        </w:rPr>
      </w:pPr>
    </w:p>
    <w:p w14:paraId="0B44C1B8" w14:textId="77777777" w:rsidR="00000000" w:rsidRDefault="00A92CBC">
      <w:pPr>
        <w:pStyle w:val="a0"/>
        <w:rPr>
          <w:rFonts w:hint="cs"/>
          <w:rtl/>
        </w:rPr>
      </w:pPr>
      <w:r>
        <w:rPr>
          <w:rFonts w:hint="cs"/>
          <w:rtl/>
        </w:rPr>
        <w:t>1. האם המי</w:t>
      </w:r>
      <w:r>
        <w:rPr>
          <w:rFonts w:hint="cs"/>
          <w:rtl/>
        </w:rPr>
        <w:t xml:space="preserve">דע נכון?  </w:t>
      </w:r>
    </w:p>
    <w:p w14:paraId="67C8596D" w14:textId="77777777" w:rsidR="00000000" w:rsidRDefault="00A92CBC">
      <w:pPr>
        <w:pStyle w:val="a0"/>
        <w:rPr>
          <w:rFonts w:hint="cs"/>
          <w:rtl/>
        </w:rPr>
      </w:pPr>
    </w:p>
    <w:p w14:paraId="0C1BA389" w14:textId="77777777" w:rsidR="00000000" w:rsidRDefault="00A92CBC">
      <w:pPr>
        <w:pStyle w:val="a0"/>
        <w:rPr>
          <w:rFonts w:hint="cs"/>
          <w:rtl/>
        </w:rPr>
      </w:pPr>
      <w:r>
        <w:rPr>
          <w:rFonts w:hint="cs"/>
          <w:rtl/>
        </w:rPr>
        <w:t>2.  אם כן - כיצד יתוקן המצב?</w:t>
      </w:r>
    </w:p>
    <w:p w14:paraId="1B5D78B1" w14:textId="77777777" w:rsidR="00000000" w:rsidRDefault="00A92CBC">
      <w:pPr>
        <w:pStyle w:val="a0"/>
        <w:rPr>
          <w:rFonts w:hint="cs"/>
          <w:rtl/>
        </w:rPr>
      </w:pPr>
    </w:p>
    <w:p w14:paraId="6BEBE16F" w14:textId="77777777" w:rsidR="00000000" w:rsidRDefault="00A92CBC">
      <w:pPr>
        <w:pStyle w:val="a0"/>
        <w:rPr>
          <w:rFonts w:hint="cs"/>
          <w:rtl/>
        </w:rPr>
      </w:pPr>
      <w:r>
        <w:rPr>
          <w:rFonts w:hint="cs"/>
          <w:rtl/>
        </w:rPr>
        <w:t>3. האם ייבדקו חשדות לזיוף מסמכים המעידים על יהדות בשנים האחרונות?</w:t>
      </w:r>
    </w:p>
    <w:p w14:paraId="533455EF" w14:textId="77777777" w:rsidR="00000000" w:rsidRDefault="00A92CBC">
      <w:pPr>
        <w:pStyle w:val="a0"/>
        <w:rPr>
          <w:rFonts w:hint="cs"/>
          <w:rtl/>
        </w:rPr>
      </w:pPr>
    </w:p>
    <w:p w14:paraId="19D1A059" w14:textId="77777777" w:rsidR="00000000" w:rsidRDefault="00A92CBC">
      <w:pPr>
        <w:pStyle w:val="af1"/>
        <w:rPr>
          <w:rtl/>
        </w:rPr>
      </w:pPr>
      <w:r>
        <w:rPr>
          <w:rFonts w:hint="eastAsia"/>
          <w:rtl/>
        </w:rPr>
        <w:t>היו</w:t>
      </w:r>
      <w:r>
        <w:rPr>
          <w:rtl/>
        </w:rPr>
        <w:t>"ר ראובן ריבלין:</w:t>
      </w:r>
    </w:p>
    <w:p w14:paraId="1A0126BD" w14:textId="77777777" w:rsidR="00000000" w:rsidRDefault="00A92CBC">
      <w:pPr>
        <w:pStyle w:val="a0"/>
        <w:rPr>
          <w:rFonts w:hint="cs"/>
          <w:rtl/>
        </w:rPr>
      </w:pPr>
    </w:p>
    <w:p w14:paraId="3937E12D" w14:textId="77777777" w:rsidR="00000000" w:rsidRDefault="00A92CBC">
      <w:pPr>
        <w:pStyle w:val="a0"/>
        <w:rPr>
          <w:rFonts w:hint="cs"/>
          <w:rtl/>
        </w:rPr>
      </w:pPr>
      <w:r>
        <w:rPr>
          <w:rFonts w:hint="cs"/>
          <w:rtl/>
        </w:rPr>
        <w:t>אני מאוד מודה לחבר הכנסת אזולאי. כבוד שר הפנים, אנחנו מודים לך על שאתה כאן כדי לענות, למרות ההתרעה הקצרה.</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2FC63DE3" w14:textId="77777777" w:rsidR="00000000" w:rsidRDefault="00A92CBC">
      <w:pPr>
        <w:pStyle w:val="a0"/>
        <w:rPr>
          <w:rFonts w:hint="cs"/>
          <w:rtl/>
        </w:rPr>
      </w:pPr>
    </w:p>
    <w:p w14:paraId="6340EC54" w14:textId="77777777" w:rsidR="00000000" w:rsidRDefault="00A92CBC">
      <w:pPr>
        <w:pStyle w:val="a"/>
        <w:rPr>
          <w:rtl/>
        </w:rPr>
      </w:pPr>
      <w:bookmarkStart w:id="5" w:name="FS000000455T23_03_2005_13_43_11"/>
      <w:bookmarkStart w:id="6" w:name="_Toc104196512"/>
      <w:bookmarkEnd w:id="5"/>
      <w:r>
        <w:rPr>
          <w:rFonts w:hint="eastAsia"/>
          <w:rtl/>
        </w:rPr>
        <w:t>שר</w:t>
      </w:r>
      <w:r>
        <w:rPr>
          <w:rtl/>
        </w:rPr>
        <w:t xml:space="preserve"> הפנים אופ</w:t>
      </w:r>
      <w:r>
        <w:rPr>
          <w:rtl/>
        </w:rPr>
        <w:t>יר פינס-פז:</w:t>
      </w:r>
      <w:bookmarkEnd w:id="6"/>
    </w:p>
    <w:p w14:paraId="4CB73B91" w14:textId="77777777" w:rsidR="00000000" w:rsidRDefault="00A92CBC">
      <w:pPr>
        <w:pStyle w:val="a0"/>
        <w:rPr>
          <w:rFonts w:hint="cs"/>
          <w:rtl/>
        </w:rPr>
      </w:pPr>
    </w:p>
    <w:p w14:paraId="2C74F67B" w14:textId="77777777" w:rsidR="00000000" w:rsidRDefault="00A92CBC">
      <w:pPr>
        <w:pStyle w:val="a0"/>
        <w:rPr>
          <w:rFonts w:hint="cs"/>
          <w:rtl/>
        </w:rPr>
      </w:pPr>
      <w:r>
        <w:rPr>
          <w:rFonts w:hint="cs"/>
          <w:rtl/>
        </w:rPr>
        <w:t xml:space="preserve">תודה, אדוני היושב-ראש. תודה לחבר הכנסת אזולאי. שכחת, בנוסח שקראת, לציין את התאריך הלועזי, 21 במרס 2005. </w:t>
      </w:r>
    </w:p>
    <w:p w14:paraId="1E208721" w14:textId="77777777" w:rsidR="00000000" w:rsidRDefault="00A92CBC">
      <w:pPr>
        <w:pStyle w:val="a0"/>
        <w:rPr>
          <w:rFonts w:hint="cs"/>
          <w:rtl/>
        </w:rPr>
      </w:pPr>
    </w:p>
    <w:p w14:paraId="60ECCA8A" w14:textId="77777777" w:rsidR="00000000" w:rsidRDefault="00A92CBC">
      <w:pPr>
        <w:pStyle w:val="a0"/>
        <w:rPr>
          <w:rFonts w:hint="cs"/>
          <w:rtl/>
        </w:rPr>
      </w:pPr>
      <w:r>
        <w:rPr>
          <w:rFonts w:hint="cs"/>
          <w:rtl/>
        </w:rPr>
        <w:t xml:space="preserve">לגופו של עניין, לגבי השאלה הראשונה, אם המידע נכון - המידע נכון. אם תרצה, אפרט. זה דוח ביקורת פנימי של משרד הפנים, שבדק את שנת 2004. באמת </w:t>
      </w:r>
      <w:r>
        <w:rPr>
          <w:rFonts w:hint="cs"/>
          <w:rtl/>
        </w:rPr>
        <w:t xml:space="preserve">התגלו כשלים, לדעתי בהחלט חמורים, בכמה וכמה נושאים. קודם כול - בכל מה שקשור בהטמעת הנהלים ובאחידות השירות בין לשכות מינהל האוכלוסין השונות הפזורות ברחבי הארץ. הדבר החמור הנוסף שהתגלה הוא החשדות לזיוף מסמכים והטיפול בזיופים. </w:t>
      </w:r>
    </w:p>
    <w:p w14:paraId="7722E9E5" w14:textId="77777777" w:rsidR="00000000" w:rsidRDefault="00A92CBC">
      <w:pPr>
        <w:pStyle w:val="a0"/>
        <w:rPr>
          <w:rFonts w:hint="cs"/>
          <w:rtl/>
        </w:rPr>
      </w:pPr>
    </w:p>
    <w:p w14:paraId="1173E743" w14:textId="77777777" w:rsidR="00000000" w:rsidRDefault="00A92CBC">
      <w:pPr>
        <w:pStyle w:val="a0"/>
        <w:rPr>
          <w:rFonts w:hint="cs"/>
          <w:rtl/>
        </w:rPr>
      </w:pPr>
      <w:r>
        <w:rPr>
          <w:rFonts w:hint="cs"/>
          <w:rtl/>
        </w:rPr>
        <w:t>2. קודם כול, כינסתי את כל הגורמ</w:t>
      </w:r>
      <w:r>
        <w:rPr>
          <w:rFonts w:hint="cs"/>
          <w:rtl/>
        </w:rPr>
        <w:t xml:space="preserve">ים הרלוונטיים במשרד. הטלנו על הצוות לסרוק את כל נוהלי משרד הפנים, כדי לבדוק שאכן יש בהם אחידות פנימית ואין בהם סתירות.  </w:t>
      </w:r>
    </w:p>
    <w:p w14:paraId="267BAC90" w14:textId="77777777" w:rsidR="00000000" w:rsidRDefault="00A92CBC">
      <w:pPr>
        <w:pStyle w:val="a0"/>
        <w:rPr>
          <w:rFonts w:hint="cs"/>
          <w:rtl/>
        </w:rPr>
      </w:pPr>
    </w:p>
    <w:p w14:paraId="7197E521" w14:textId="77777777" w:rsidR="00000000" w:rsidRDefault="00A92CBC">
      <w:pPr>
        <w:pStyle w:val="a0"/>
        <w:rPr>
          <w:rFonts w:hint="cs"/>
          <w:rtl/>
        </w:rPr>
      </w:pPr>
      <w:r>
        <w:rPr>
          <w:rFonts w:hint="cs"/>
          <w:rtl/>
        </w:rPr>
        <w:t>שנית, מינינו אדם שתפקידו להטמיע את כל הנהלים בכל לשכות משרד הפנים, כדי לייצר אחידות בדרך הטיפול בכל הלשכות בדברים השונים שהציבור בא את</w:t>
      </w:r>
      <w:r>
        <w:rPr>
          <w:rFonts w:hint="cs"/>
          <w:rtl/>
        </w:rPr>
        <w:t xml:space="preserve">ם ללשכות. </w:t>
      </w:r>
    </w:p>
    <w:p w14:paraId="6B3E1481" w14:textId="77777777" w:rsidR="00000000" w:rsidRDefault="00A92CBC">
      <w:pPr>
        <w:pStyle w:val="a0"/>
        <w:rPr>
          <w:rFonts w:hint="cs"/>
          <w:rtl/>
        </w:rPr>
      </w:pPr>
    </w:p>
    <w:p w14:paraId="47A579E5" w14:textId="77777777" w:rsidR="00000000" w:rsidRDefault="00A92CBC">
      <w:pPr>
        <w:pStyle w:val="a0"/>
        <w:rPr>
          <w:rFonts w:hint="cs"/>
          <w:rtl/>
        </w:rPr>
      </w:pPr>
      <w:r>
        <w:rPr>
          <w:rFonts w:hint="cs"/>
          <w:rtl/>
        </w:rPr>
        <w:t>שלישית, הקמתי ועדה בין-משרדית, שכללה את משרד האוצר ואת משרד הפנים, בחתימת שני השרים, בראשותו של האלוף במילואים יהודה שגב, שהיה ראש אכ"א, כדי לטפל בצד הארגוני של מינהל האוכלוסין. לפי מיטב כושר שיפוטי, מתחייב שדרוג משמעותי ביותר, כדי לספק את השיר</w:t>
      </w:r>
      <w:r>
        <w:rPr>
          <w:rFonts w:hint="cs"/>
          <w:rtl/>
        </w:rPr>
        <w:t xml:space="preserve">ות הנדרש לשנת 2005 לציבור הרחב שפונה אלינו מדי יום ביומו. </w:t>
      </w:r>
    </w:p>
    <w:p w14:paraId="324228B9" w14:textId="77777777" w:rsidR="00000000" w:rsidRDefault="00A92CBC">
      <w:pPr>
        <w:pStyle w:val="a0"/>
        <w:rPr>
          <w:rFonts w:hint="cs"/>
          <w:rtl/>
        </w:rPr>
      </w:pPr>
    </w:p>
    <w:p w14:paraId="2F211594" w14:textId="77777777" w:rsidR="00000000" w:rsidRDefault="00A92CBC">
      <w:pPr>
        <w:pStyle w:val="a0"/>
        <w:rPr>
          <w:rFonts w:hint="cs"/>
          <w:rtl/>
        </w:rPr>
      </w:pPr>
      <w:r>
        <w:rPr>
          <w:rFonts w:hint="cs"/>
          <w:rtl/>
        </w:rPr>
        <w:t>3. אגב, תופעת זיוף המסמכים אינה חדשה, חבר הכנסת אזולאי. אנחנו נתקלנו בה לא רק בארץ, אלא גם בחוץ-לארץ בכל מיני מקומות. זו תופעה שמדינת ישראל, לא רק משרד הפנים, מתמודדת אתה שנים רבות, הייתי אומר. אנ</w:t>
      </w:r>
      <w:r>
        <w:rPr>
          <w:rFonts w:hint="cs"/>
          <w:rtl/>
        </w:rPr>
        <w:t xml:space="preserve">חנו מגייסים לעניין הזה טכנולוגיות שונות וכדומה. </w:t>
      </w:r>
    </w:p>
    <w:p w14:paraId="23459679" w14:textId="77777777" w:rsidR="00000000" w:rsidRDefault="00A92CBC">
      <w:pPr>
        <w:pStyle w:val="a0"/>
        <w:rPr>
          <w:rFonts w:hint="cs"/>
          <w:rtl/>
        </w:rPr>
      </w:pPr>
    </w:p>
    <w:p w14:paraId="3FAA7347" w14:textId="77777777" w:rsidR="00000000" w:rsidRDefault="00A92CBC">
      <w:pPr>
        <w:pStyle w:val="a0"/>
        <w:rPr>
          <w:rFonts w:hint="cs"/>
          <w:rtl/>
        </w:rPr>
      </w:pPr>
      <w:r>
        <w:rPr>
          <w:rFonts w:hint="cs"/>
          <w:rtl/>
        </w:rPr>
        <w:t>אחד הכלים שאנחנו כן צריכים כדי להתמודד עם זה, ולצערנו לא קיבלנו אותו, זה כלי שהוחלט עליו בישיבת הממשלה ב-15 במאי 2002, לפני שנים, המורה לתגבר את מינהל האוכלוסין ב-24 תקנים לעובדים אשר מתמחים בתחום השימוע וז</w:t>
      </w:r>
      <w:r>
        <w:rPr>
          <w:rFonts w:hint="cs"/>
          <w:rtl/>
        </w:rPr>
        <w:t xml:space="preserve">יהוי תופעת הזיוף. מדובר באנשים שהתמחו בטיפול בעניין הזה. לצערנו הרב, עד רגע זה החלטת הממשלה הזאת לא קוימה על-ידי האוצר ואנחנו לא קיבלנו את האמצעים האלה. </w:t>
      </w:r>
    </w:p>
    <w:p w14:paraId="09154409" w14:textId="77777777" w:rsidR="00000000" w:rsidRDefault="00A92CBC">
      <w:pPr>
        <w:pStyle w:val="a0"/>
        <w:rPr>
          <w:rFonts w:hint="cs"/>
          <w:rtl/>
        </w:rPr>
      </w:pPr>
    </w:p>
    <w:p w14:paraId="0FDFCD90" w14:textId="77777777" w:rsidR="00000000" w:rsidRDefault="00A92CBC">
      <w:pPr>
        <w:pStyle w:val="a0"/>
        <w:rPr>
          <w:rFonts w:hint="cs"/>
          <w:rtl/>
        </w:rPr>
      </w:pPr>
      <w:r>
        <w:rPr>
          <w:rFonts w:hint="cs"/>
          <w:rtl/>
        </w:rPr>
        <w:t>עם זאת ולמרות זאת, אנחנו בהחלט בודקים את העניין ומשתדלים לגלות זיופים. קודם כול, אם מתגלה שאדם קיבל מ</w:t>
      </w:r>
      <w:r>
        <w:rPr>
          <w:rFonts w:hint="cs"/>
          <w:rtl/>
        </w:rPr>
        <w:t>עמד שלא כדין, יש דרך אחת לפעול, להעמיד אותו לדין, וכמובן לשלול לו את המעמד. במקרים מרחיקי לכת, אם מדובר באזרחות, שר הפנים גם מוסמך לשלול אזרחות, על רקע השגתה באמצעים של מרמה וזיוף, וגם את זה אנחנו עושים. זה לא פשוט, זה נעשה גם לאחר בדיקת המשטרה, גם לאחר בד</w:t>
      </w:r>
      <w:r>
        <w:rPr>
          <w:rFonts w:hint="cs"/>
          <w:rtl/>
        </w:rPr>
        <w:t xml:space="preserve">יקת אנשי משרד הפנים וגם על-ידי ועדה ציבורית בראשותו של היועץ המשפטי לשעבר של הכנסת, עורך-דין צבי ענבר, שממליצה לשר במקרים קיצוניים על שלילת אזרחות. גם הדבר הזה נעשה. </w:t>
      </w:r>
    </w:p>
    <w:p w14:paraId="17DDBAF2" w14:textId="77777777" w:rsidR="00000000" w:rsidRDefault="00A92CBC">
      <w:pPr>
        <w:pStyle w:val="a0"/>
        <w:rPr>
          <w:rFonts w:hint="cs"/>
          <w:rtl/>
        </w:rPr>
      </w:pPr>
    </w:p>
    <w:p w14:paraId="3059A125" w14:textId="77777777" w:rsidR="00000000" w:rsidRDefault="00A92CBC">
      <w:pPr>
        <w:pStyle w:val="af1"/>
        <w:rPr>
          <w:rtl/>
        </w:rPr>
      </w:pPr>
      <w:r>
        <w:rPr>
          <w:rtl/>
        </w:rPr>
        <w:t>היו"ר ראובן ריבלין:</w:t>
      </w:r>
    </w:p>
    <w:p w14:paraId="7987CA00" w14:textId="77777777" w:rsidR="00000000" w:rsidRDefault="00A92CBC">
      <w:pPr>
        <w:pStyle w:val="a0"/>
        <w:rPr>
          <w:rFonts w:hint="cs"/>
          <w:rtl/>
        </w:rPr>
      </w:pPr>
    </w:p>
    <w:p w14:paraId="695D5FBA" w14:textId="77777777" w:rsidR="00000000" w:rsidRDefault="00A92CBC">
      <w:pPr>
        <w:pStyle w:val="a0"/>
        <w:rPr>
          <w:rFonts w:hint="cs"/>
          <w:rtl/>
        </w:rPr>
      </w:pPr>
      <w:r>
        <w:rPr>
          <w:rFonts w:hint="cs"/>
          <w:rtl/>
        </w:rPr>
        <w:t>תודה. חבר הכנסת אזולאי ישאל שאלה נוספת, ואחריו - חבר הכנסת גפני וחב</w:t>
      </w:r>
      <w:r>
        <w:rPr>
          <w:rFonts w:hint="cs"/>
          <w:rtl/>
        </w:rPr>
        <w:t xml:space="preserve">ר הכנסת דהאמשה. </w:t>
      </w:r>
    </w:p>
    <w:p w14:paraId="3E2E5AFB" w14:textId="77777777" w:rsidR="00000000" w:rsidRDefault="00A92CBC">
      <w:pPr>
        <w:pStyle w:val="a0"/>
        <w:rPr>
          <w:rFonts w:hint="cs"/>
          <w:rtl/>
        </w:rPr>
      </w:pPr>
    </w:p>
    <w:p w14:paraId="1365250E" w14:textId="77777777" w:rsidR="00000000" w:rsidRDefault="00A92CBC">
      <w:pPr>
        <w:pStyle w:val="a"/>
        <w:rPr>
          <w:rtl/>
        </w:rPr>
      </w:pPr>
      <w:bookmarkStart w:id="7" w:name="FS000000483T23_03_2005_11_25_17"/>
      <w:bookmarkStart w:id="8" w:name="_Toc104196513"/>
      <w:bookmarkEnd w:id="7"/>
      <w:r>
        <w:rPr>
          <w:rtl/>
        </w:rPr>
        <w:t>דוד אזולאי (ש"ס):</w:t>
      </w:r>
      <w:bookmarkEnd w:id="8"/>
    </w:p>
    <w:p w14:paraId="2A4B43B5" w14:textId="77777777" w:rsidR="00000000" w:rsidRDefault="00A92CBC">
      <w:pPr>
        <w:pStyle w:val="a0"/>
        <w:rPr>
          <w:rtl/>
        </w:rPr>
      </w:pPr>
    </w:p>
    <w:p w14:paraId="24714462" w14:textId="77777777" w:rsidR="00000000" w:rsidRDefault="00A92CBC">
      <w:pPr>
        <w:pStyle w:val="a0"/>
        <w:rPr>
          <w:rFonts w:hint="cs"/>
          <w:rtl/>
        </w:rPr>
      </w:pPr>
      <w:r>
        <w:rPr>
          <w:rFonts w:hint="cs"/>
          <w:rtl/>
        </w:rPr>
        <w:t>אדוני השר, האם הגבילו בזמן את אותה ועדה בין-משרדית שאדוני דיבר עליה כאן, כדי להגיש את הממצאים, להפיק לקחים ולהסיק את המסקנות? אם כן - לכמה זמן אדוני הגביל אותה?</w:t>
      </w:r>
    </w:p>
    <w:p w14:paraId="28591DF9" w14:textId="77777777" w:rsidR="00000000" w:rsidRDefault="00A92CBC">
      <w:pPr>
        <w:pStyle w:val="a0"/>
        <w:rPr>
          <w:rFonts w:hint="cs"/>
          <w:rtl/>
        </w:rPr>
      </w:pPr>
    </w:p>
    <w:p w14:paraId="7DDFA009" w14:textId="77777777" w:rsidR="00000000" w:rsidRDefault="00A92CBC">
      <w:pPr>
        <w:pStyle w:val="af1"/>
        <w:rPr>
          <w:rtl/>
        </w:rPr>
      </w:pPr>
      <w:r>
        <w:rPr>
          <w:rFonts w:hint="eastAsia"/>
          <w:rtl/>
        </w:rPr>
        <w:t>היו</w:t>
      </w:r>
      <w:r>
        <w:rPr>
          <w:rtl/>
        </w:rPr>
        <w:t>"ר ראובן ריבלין:</w:t>
      </w:r>
    </w:p>
    <w:p w14:paraId="070B7D86" w14:textId="77777777" w:rsidR="00000000" w:rsidRDefault="00A92CBC">
      <w:pPr>
        <w:pStyle w:val="a0"/>
        <w:rPr>
          <w:rFonts w:hint="cs"/>
          <w:rtl/>
        </w:rPr>
      </w:pPr>
    </w:p>
    <w:p w14:paraId="5EDB21B8" w14:textId="77777777" w:rsidR="00000000" w:rsidRDefault="00A92CBC">
      <w:pPr>
        <w:pStyle w:val="a0"/>
        <w:rPr>
          <w:rFonts w:hint="cs"/>
          <w:rtl/>
        </w:rPr>
      </w:pPr>
      <w:r>
        <w:rPr>
          <w:rFonts w:hint="cs"/>
          <w:rtl/>
        </w:rPr>
        <w:t>תודה. חבר הכנסת גפני. חבר הכנסת גפני</w:t>
      </w:r>
      <w:r>
        <w:rPr>
          <w:rFonts w:hint="cs"/>
          <w:rtl/>
        </w:rPr>
        <w:t xml:space="preserve">, אתה לא מחויב, גם אם הצבעת. </w:t>
      </w:r>
    </w:p>
    <w:p w14:paraId="17A977D9" w14:textId="77777777" w:rsidR="00000000" w:rsidRDefault="00A92CBC">
      <w:pPr>
        <w:pStyle w:val="a0"/>
        <w:rPr>
          <w:rFonts w:hint="cs"/>
          <w:rtl/>
        </w:rPr>
      </w:pPr>
    </w:p>
    <w:p w14:paraId="5B6777CD" w14:textId="77777777" w:rsidR="00000000" w:rsidRDefault="00A92CBC">
      <w:pPr>
        <w:pStyle w:val="af0"/>
        <w:rPr>
          <w:rtl/>
        </w:rPr>
      </w:pPr>
      <w:r>
        <w:rPr>
          <w:rFonts w:hint="eastAsia"/>
          <w:rtl/>
        </w:rPr>
        <w:t>משה</w:t>
      </w:r>
      <w:r>
        <w:rPr>
          <w:rtl/>
        </w:rPr>
        <w:t xml:space="preserve"> גפני (דגל התורה):</w:t>
      </w:r>
    </w:p>
    <w:p w14:paraId="2B6BE79D" w14:textId="77777777" w:rsidR="00000000" w:rsidRDefault="00A92CBC">
      <w:pPr>
        <w:pStyle w:val="a0"/>
        <w:rPr>
          <w:rFonts w:hint="cs"/>
          <w:rtl/>
        </w:rPr>
      </w:pPr>
    </w:p>
    <w:p w14:paraId="65A13A57" w14:textId="77777777" w:rsidR="00000000" w:rsidRDefault="00A92CBC">
      <w:pPr>
        <w:pStyle w:val="a0"/>
        <w:rPr>
          <w:rFonts w:hint="cs"/>
          <w:rtl/>
        </w:rPr>
      </w:pPr>
      <w:r>
        <w:rPr>
          <w:rFonts w:hint="cs"/>
          <w:rtl/>
        </w:rPr>
        <w:t xml:space="preserve">לא, אני מחויב. </w:t>
      </w:r>
    </w:p>
    <w:p w14:paraId="7548004E" w14:textId="77777777" w:rsidR="00000000" w:rsidRDefault="00A92CBC">
      <w:pPr>
        <w:pStyle w:val="a0"/>
        <w:rPr>
          <w:rFonts w:hint="cs"/>
          <w:rtl/>
        </w:rPr>
      </w:pPr>
    </w:p>
    <w:p w14:paraId="6640B555" w14:textId="77777777" w:rsidR="00000000" w:rsidRDefault="00A92CBC">
      <w:pPr>
        <w:pStyle w:val="af1"/>
        <w:rPr>
          <w:rtl/>
        </w:rPr>
      </w:pPr>
      <w:r>
        <w:rPr>
          <w:rFonts w:hint="eastAsia"/>
          <w:rtl/>
        </w:rPr>
        <w:t>היו</w:t>
      </w:r>
      <w:r>
        <w:rPr>
          <w:rtl/>
        </w:rPr>
        <w:t>"ר ראובן ריבלין:</w:t>
      </w:r>
    </w:p>
    <w:p w14:paraId="5B79679A" w14:textId="77777777" w:rsidR="00000000" w:rsidRDefault="00A92CBC">
      <w:pPr>
        <w:pStyle w:val="a0"/>
        <w:rPr>
          <w:rFonts w:hint="cs"/>
          <w:rtl/>
        </w:rPr>
      </w:pPr>
    </w:p>
    <w:p w14:paraId="5B886419" w14:textId="77777777" w:rsidR="00000000" w:rsidRDefault="00A92CBC">
      <w:pPr>
        <w:pStyle w:val="a0"/>
        <w:rPr>
          <w:rFonts w:hint="cs"/>
          <w:rtl/>
        </w:rPr>
      </w:pPr>
      <w:r>
        <w:rPr>
          <w:rFonts w:hint="cs"/>
          <w:rtl/>
        </w:rPr>
        <w:t xml:space="preserve">כי השר ענה בפירוט. </w:t>
      </w:r>
    </w:p>
    <w:p w14:paraId="1A74F52A" w14:textId="77777777" w:rsidR="00000000" w:rsidRDefault="00A92CBC">
      <w:pPr>
        <w:pStyle w:val="a0"/>
        <w:rPr>
          <w:rFonts w:hint="cs"/>
          <w:rtl/>
        </w:rPr>
      </w:pPr>
    </w:p>
    <w:p w14:paraId="13EE1D2F" w14:textId="77777777" w:rsidR="00000000" w:rsidRDefault="00A92CBC">
      <w:pPr>
        <w:pStyle w:val="a"/>
        <w:rPr>
          <w:rtl/>
        </w:rPr>
      </w:pPr>
      <w:bookmarkStart w:id="9" w:name="FS000000526T23_03_2005_11_25_37"/>
      <w:bookmarkStart w:id="10" w:name="_Toc104196514"/>
      <w:bookmarkEnd w:id="9"/>
      <w:r>
        <w:rPr>
          <w:rFonts w:hint="eastAsia"/>
          <w:rtl/>
        </w:rPr>
        <w:t>משה</w:t>
      </w:r>
      <w:r>
        <w:rPr>
          <w:rtl/>
        </w:rPr>
        <w:t xml:space="preserve"> גפני (דגל התורה):</w:t>
      </w:r>
      <w:bookmarkEnd w:id="10"/>
    </w:p>
    <w:p w14:paraId="30E24E25" w14:textId="77777777" w:rsidR="00000000" w:rsidRDefault="00A92CBC">
      <w:pPr>
        <w:pStyle w:val="a0"/>
        <w:rPr>
          <w:rFonts w:hint="cs"/>
          <w:rtl/>
        </w:rPr>
      </w:pPr>
    </w:p>
    <w:p w14:paraId="74DCB283" w14:textId="77777777" w:rsidR="00000000" w:rsidRDefault="00A92CBC">
      <w:pPr>
        <w:pStyle w:val="a0"/>
        <w:rPr>
          <w:rFonts w:hint="cs"/>
          <w:rtl/>
        </w:rPr>
      </w:pPr>
      <w:r>
        <w:rPr>
          <w:rFonts w:hint="cs"/>
          <w:rtl/>
        </w:rPr>
        <w:t>אדוני היושב-ראש, קודם כול, אני מודה לשר על התשובה, אבל אני מבקש לשאול שאלה נוספת, שהיא לא ממין השאילתא, אבל אני רוצה לנצ</w:t>
      </w:r>
      <w:r>
        <w:rPr>
          <w:rFonts w:hint="cs"/>
          <w:rtl/>
        </w:rPr>
        <w:t xml:space="preserve">ל את העובדה שאתה כאן. </w:t>
      </w:r>
    </w:p>
    <w:p w14:paraId="51B939F5" w14:textId="77777777" w:rsidR="00000000" w:rsidRDefault="00A92CBC">
      <w:pPr>
        <w:pStyle w:val="a0"/>
        <w:rPr>
          <w:rFonts w:hint="cs"/>
          <w:rtl/>
        </w:rPr>
      </w:pPr>
    </w:p>
    <w:p w14:paraId="49F15B46" w14:textId="77777777" w:rsidR="00000000" w:rsidRDefault="00A92CBC">
      <w:pPr>
        <w:pStyle w:val="a0"/>
        <w:rPr>
          <w:rFonts w:hint="cs"/>
          <w:rtl/>
        </w:rPr>
      </w:pPr>
      <w:r>
        <w:rPr>
          <w:rFonts w:hint="cs"/>
          <w:rtl/>
        </w:rPr>
        <w:t xml:space="preserve">אתמול בלילה התפרסם שאתה, שר הפנים, הודעת, שלא תאכוף את חוק המצות. אם זה נכון, זה בניגוד להנחיית היועץ המשפטי לממשלה, בניגוד לחוק, ובוודאי בניגוד להסכם הקואליציוני. מאוד חשוב לדעת אם מה שהתפרסם נכון. </w:t>
      </w:r>
    </w:p>
    <w:p w14:paraId="4B475C27" w14:textId="77777777" w:rsidR="00000000" w:rsidRDefault="00A92CBC">
      <w:pPr>
        <w:pStyle w:val="af1"/>
        <w:rPr>
          <w:rtl/>
        </w:rPr>
      </w:pPr>
    </w:p>
    <w:p w14:paraId="0BA72833" w14:textId="77777777" w:rsidR="00000000" w:rsidRDefault="00A92CBC">
      <w:pPr>
        <w:pStyle w:val="af1"/>
        <w:rPr>
          <w:rtl/>
        </w:rPr>
      </w:pPr>
      <w:r>
        <w:rPr>
          <w:rtl/>
        </w:rPr>
        <w:t>היו"ר ראובן ריבלין:</w:t>
      </w:r>
    </w:p>
    <w:p w14:paraId="26BDF2D0" w14:textId="77777777" w:rsidR="00000000" w:rsidRDefault="00A92CBC">
      <w:pPr>
        <w:pStyle w:val="a0"/>
        <w:rPr>
          <w:rFonts w:hint="cs"/>
          <w:rtl/>
        </w:rPr>
      </w:pPr>
    </w:p>
    <w:p w14:paraId="6018D793" w14:textId="77777777" w:rsidR="00000000" w:rsidRDefault="00A92CBC">
      <w:pPr>
        <w:pStyle w:val="a0"/>
        <w:rPr>
          <w:rFonts w:hint="cs"/>
          <w:rtl/>
        </w:rPr>
      </w:pPr>
      <w:r>
        <w:rPr>
          <w:rFonts w:hint="cs"/>
          <w:rtl/>
        </w:rPr>
        <w:t xml:space="preserve">תודה רבה. </w:t>
      </w:r>
      <w:r>
        <w:rPr>
          <w:rFonts w:hint="cs"/>
          <w:rtl/>
        </w:rPr>
        <w:t xml:space="preserve">השר ישיב, אם ירצה. הוא לא מחויב, כי זה לא נובע מהשאלה, אבל, כמובן, השר נמצא כאן, וזאת הזדמנות. </w:t>
      </w:r>
    </w:p>
    <w:p w14:paraId="3412FD37" w14:textId="77777777" w:rsidR="00000000" w:rsidRDefault="00A92CBC">
      <w:pPr>
        <w:pStyle w:val="a0"/>
        <w:rPr>
          <w:rFonts w:hint="cs"/>
          <w:rtl/>
        </w:rPr>
      </w:pPr>
    </w:p>
    <w:p w14:paraId="57890683" w14:textId="77777777" w:rsidR="00000000" w:rsidRDefault="00A92CBC">
      <w:pPr>
        <w:pStyle w:val="af0"/>
        <w:rPr>
          <w:rtl/>
        </w:rPr>
      </w:pPr>
      <w:r>
        <w:rPr>
          <w:rtl/>
        </w:rPr>
        <w:t>משה גפני (דגל התורה):</w:t>
      </w:r>
    </w:p>
    <w:p w14:paraId="3ECBC022" w14:textId="77777777" w:rsidR="00000000" w:rsidRDefault="00A92CBC">
      <w:pPr>
        <w:pStyle w:val="a0"/>
        <w:rPr>
          <w:rtl/>
        </w:rPr>
      </w:pPr>
    </w:p>
    <w:p w14:paraId="2996AB73" w14:textId="77777777" w:rsidR="00000000" w:rsidRDefault="00A92CBC">
      <w:pPr>
        <w:pStyle w:val="a0"/>
        <w:rPr>
          <w:rFonts w:hint="cs"/>
          <w:rtl/>
        </w:rPr>
      </w:pPr>
      <w:r>
        <w:rPr>
          <w:rFonts w:hint="cs"/>
          <w:rtl/>
        </w:rPr>
        <w:t xml:space="preserve">זאת ההזדמנות. </w:t>
      </w:r>
    </w:p>
    <w:p w14:paraId="143C1F1D" w14:textId="77777777" w:rsidR="00000000" w:rsidRDefault="00A92CBC">
      <w:pPr>
        <w:pStyle w:val="a0"/>
        <w:rPr>
          <w:rFonts w:hint="cs"/>
          <w:rtl/>
        </w:rPr>
      </w:pPr>
    </w:p>
    <w:p w14:paraId="6182682F" w14:textId="77777777" w:rsidR="00000000" w:rsidRDefault="00A92CBC">
      <w:pPr>
        <w:pStyle w:val="af1"/>
        <w:rPr>
          <w:rtl/>
        </w:rPr>
      </w:pPr>
      <w:r>
        <w:rPr>
          <w:rFonts w:hint="eastAsia"/>
          <w:rtl/>
        </w:rPr>
        <w:t>היו</w:t>
      </w:r>
      <w:r>
        <w:rPr>
          <w:rtl/>
        </w:rPr>
        <w:t>"ר ראובן ריבלין:</w:t>
      </w:r>
    </w:p>
    <w:p w14:paraId="62E3CC4E" w14:textId="77777777" w:rsidR="00000000" w:rsidRDefault="00A92CBC">
      <w:pPr>
        <w:pStyle w:val="a0"/>
        <w:rPr>
          <w:rFonts w:hint="cs"/>
          <w:rtl/>
        </w:rPr>
      </w:pPr>
    </w:p>
    <w:p w14:paraId="5821C87E" w14:textId="77777777" w:rsidR="00000000" w:rsidRDefault="00A92CBC">
      <w:pPr>
        <w:pStyle w:val="a0"/>
        <w:rPr>
          <w:rFonts w:hint="cs"/>
          <w:rtl/>
        </w:rPr>
      </w:pPr>
      <w:r>
        <w:rPr>
          <w:rFonts w:hint="cs"/>
          <w:rtl/>
        </w:rPr>
        <w:t xml:space="preserve">זה לגיטימי לחלוטין, אבל השר אינו מחויב. חבר הכנסת דהאמשה - בבקשה, אדוני. </w:t>
      </w:r>
    </w:p>
    <w:p w14:paraId="231562CA" w14:textId="77777777" w:rsidR="00000000" w:rsidRDefault="00A92CBC">
      <w:pPr>
        <w:pStyle w:val="a0"/>
        <w:rPr>
          <w:rFonts w:hint="cs"/>
          <w:rtl/>
        </w:rPr>
      </w:pPr>
    </w:p>
    <w:p w14:paraId="067BB122" w14:textId="77777777" w:rsidR="00000000" w:rsidRDefault="00A92CBC">
      <w:pPr>
        <w:pStyle w:val="a"/>
        <w:rPr>
          <w:rtl/>
        </w:rPr>
      </w:pPr>
      <w:bookmarkStart w:id="11" w:name="FS000000550T23_03_2005_11_26_17"/>
      <w:bookmarkStart w:id="12" w:name="_Toc104196515"/>
      <w:bookmarkEnd w:id="11"/>
      <w:r>
        <w:rPr>
          <w:rFonts w:hint="eastAsia"/>
          <w:rtl/>
        </w:rPr>
        <w:t>עבד</w:t>
      </w:r>
      <w:r>
        <w:rPr>
          <w:rtl/>
        </w:rPr>
        <w:t>-אלמאלכ דהאמשה (רע"ם)</w:t>
      </w:r>
      <w:r>
        <w:rPr>
          <w:rtl/>
        </w:rPr>
        <w:t>:</w:t>
      </w:r>
      <w:bookmarkEnd w:id="12"/>
    </w:p>
    <w:p w14:paraId="52471F58" w14:textId="77777777" w:rsidR="00000000" w:rsidRDefault="00A92CBC">
      <w:pPr>
        <w:pStyle w:val="a0"/>
        <w:rPr>
          <w:rFonts w:hint="cs"/>
          <w:rtl/>
        </w:rPr>
      </w:pPr>
    </w:p>
    <w:p w14:paraId="0D8A6371" w14:textId="77777777" w:rsidR="00000000" w:rsidRDefault="00A92CBC">
      <w:pPr>
        <w:pStyle w:val="a0"/>
        <w:rPr>
          <w:rFonts w:hint="cs"/>
          <w:rtl/>
        </w:rPr>
      </w:pPr>
      <w:r>
        <w:rPr>
          <w:rFonts w:hint="cs"/>
          <w:rtl/>
        </w:rPr>
        <w:t xml:space="preserve">כבוד היושב-ראש, מכובדי השר, חברי חברי הכנסת, השר, גם כירושלמי, בוודאי מוכרת לו הבעיה </w:t>
      </w:r>
      <w:r>
        <w:rPr>
          <w:rtl/>
        </w:rPr>
        <w:t>–</w:t>
      </w:r>
      <w:r>
        <w:rPr>
          <w:rFonts w:hint="cs"/>
          <w:rtl/>
        </w:rPr>
        <w:t xml:space="preserve"> לא רק של כשלים ניהוליים - של חוסר האפשרות לקבל שירות במשרד הביטוח הלאומי שבמזרח העיר. </w:t>
      </w:r>
    </w:p>
    <w:p w14:paraId="11158BD1" w14:textId="77777777" w:rsidR="00000000" w:rsidRDefault="00A92CBC">
      <w:pPr>
        <w:pStyle w:val="a0"/>
        <w:rPr>
          <w:rFonts w:hint="cs"/>
          <w:rtl/>
        </w:rPr>
      </w:pPr>
    </w:p>
    <w:p w14:paraId="02A19963" w14:textId="77777777" w:rsidR="00000000" w:rsidRDefault="00A92CBC">
      <w:pPr>
        <w:pStyle w:val="a"/>
        <w:rPr>
          <w:rtl/>
        </w:rPr>
      </w:pPr>
      <w:bookmarkStart w:id="13" w:name="FS000000455T23_03_2005_12_33_53"/>
      <w:bookmarkStart w:id="14" w:name="_Toc104196516"/>
      <w:bookmarkEnd w:id="13"/>
      <w:r>
        <w:rPr>
          <w:rFonts w:hint="eastAsia"/>
          <w:rtl/>
        </w:rPr>
        <w:t>שר</w:t>
      </w:r>
      <w:r>
        <w:rPr>
          <w:rtl/>
        </w:rPr>
        <w:t xml:space="preserve"> הפנים אופיר פינס-פז:</w:t>
      </w:r>
      <w:bookmarkEnd w:id="14"/>
    </w:p>
    <w:p w14:paraId="0C8610E2" w14:textId="77777777" w:rsidR="00000000" w:rsidRDefault="00A92CBC">
      <w:pPr>
        <w:pStyle w:val="a0"/>
        <w:rPr>
          <w:rFonts w:hint="cs"/>
          <w:rtl/>
        </w:rPr>
      </w:pPr>
    </w:p>
    <w:p w14:paraId="0E425E23" w14:textId="77777777" w:rsidR="00000000" w:rsidRDefault="00A92CBC">
      <w:pPr>
        <w:pStyle w:val="a0"/>
        <w:rPr>
          <w:rFonts w:hint="cs"/>
          <w:rtl/>
        </w:rPr>
      </w:pPr>
      <w:r>
        <w:rPr>
          <w:rFonts w:hint="cs"/>
          <w:rtl/>
        </w:rPr>
        <w:t>ביטוח לאומי?</w:t>
      </w:r>
    </w:p>
    <w:p w14:paraId="23221962" w14:textId="77777777" w:rsidR="00000000" w:rsidRDefault="00A92CBC">
      <w:pPr>
        <w:pStyle w:val="a0"/>
        <w:rPr>
          <w:rFonts w:hint="cs"/>
          <w:rtl/>
        </w:rPr>
      </w:pPr>
    </w:p>
    <w:p w14:paraId="6E34836D" w14:textId="77777777" w:rsidR="00000000" w:rsidRDefault="00A92CBC">
      <w:pPr>
        <w:pStyle w:val="af1"/>
        <w:rPr>
          <w:rtl/>
        </w:rPr>
      </w:pPr>
      <w:r>
        <w:rPr>
          <w:rFonts w:hint="eastAsia"/>
          <w:rtl/>
        </w:rPr>
        <w:t>היו</w:t>
      </w:r>
      <w:r>
        <w:rPr>
          <w:rtl/>
        </w:rPr>
        <w:t>"ר ראובן ריבלין:</w:t>
      </w:r>
    </w:p>
    <w:p w14:paraId="6FA2E558" w14:textId="77777777" w:rsidR="00000000" w:rsidRDefault="00A92CBC">
      <w:pPr>
        <w:pStyle w:val="a0"/>
        <w:rPr>
          <w:rFonts w:hint="cs"/>
          <w:rtl/>
        </w:rPr>
      </w:pPr>
    </w:p>
    <w:p w14:paraId="5745430C" w14:textId="77777777" w:rsidR="00000000" w:rsidRDefault="00A92CBC">
      <w:pPr>
        <w:pStyle w:val="a0"/>
        <w:rPr>
          <w:rFonts w:hint="cs"/>
          <w:rtl/>
        </w:rPr>
      </w:pPr>
      <w:r>
        <w:rPr>
          <w:rFonts w:hint="cs"/>
          <w:rtl/>
        </w:rPr>
        <w:t xml:space="preserve">השר פינס עדיין לא </w:t>
      </w:r>
      <w:r>
        <w:rPr>
          <w:rFonts w:hint="cs"/>
          <w:rtl/>
        </w:rPr>
        <w:t xml:space="preserve">אחראי על הביטוח הלאומי, אם כי כוחו רב. </w:t>
      </w:r>
    </w:p>
    <w:p w14:paraId="172A1AB9" w14:textId="77777777" w:rsidR="00000000" w:rsidRDefault="00A92CBC">
      <w:pPr>
        <w:pStyle w:val="a0"/>
        <w:rPr>
          <w:rFonts w:hint="cs"/>
          <w:rtl/>
        </w:rPr>
      </w:pPr>
    </w:p>
    <w:p w14:paraId="454FEC3F" w14:textId="77777777" w:rsidR="00000000" w:rsidRDefault="00A92CBC">
      <w:pPr>
        <w:pStyle w:val="-"/>
        <w:rPr>
          <w:rtl/>
        </w:rPr>
      </w:pPr>
      <w:bookmarkStart w:id="15" w:name="FS000000540T23_03_2005_12_34_18"/>
      <w:bookmarkStart w:id="16" w:name="FS000000550T23_03_2005_12_34_25"/>
      <w:bookmarkEnd w:id="15"/>
      <w:bookmarkEnd w:id="16"/>
      <w:r>
        <w:rPr>
          <w:rFonts w:hint="eastAsia"/>
          <w:rtl/>
        </w:rPr>
        <w:t>עבד</w:t>
      </w:r>
      <w:r>
        <w:rPr>
          <w:rtl/>
        </w:rPr>
        <w:t>-אלמאלכ דהאמשה (רע"ם):</w:t>
      </w:r>
    </w:p>
    <w:p w14:paraId="2626F9D7" w14:textId="77777777" w:rsidR="00000000" w:rsidRDefault="00A92CBC">
      <w:pPr>
        <w:pStyle w:val="a0"/>
        <w:rPr>
          <w:rFonts w:hint="cs"/>
          <w:rtl/>
        </w:rPr>
      </w:pPr>
    </w:p>
    <w:p w14:paraId="404B757D" w14:textId="77777777" w:rsidR="00000000" w:rsidRDefault="00A92CBC">
      <w:pPr>
        <w:pStyle w:val="a0"/>
        <w:rPr>
          <w:rFonts w:hint="cs"/>
          <w:rtl/>
        </w:rPr>
      </w:pPr>
      <w:r>
        <w:rPr>
          <w:rFonts w:hint="cs"/>
          <w:rtl/>
        </w:rPr>
        <w:t xml:space="preserve">בסדר, אני מתקן, בלשכת משרד הפנים לגבי תעודות זהות וכל שאר הדברים. זה לא רק ביטוח לאומי, זה משרד הפנים. אני גם התכוונתי למשרד הפנים. היה אמור להימצא פתרון על-ידי השר הקודם פורז בצורה זו או </w:t>
      </w:r>
      <w:r>
        <w:rPr>
          <w:rFonts w:hint="cs"/>
          <w:rtl/>
        </w:rPr>
        <w:t xml:space="preserve">אחרת. מה קורה עם זה? </w:t>
      </w:r>
    </w:p>
    <w:p w14:paraId="29E701B8" w14:textId="77777777" w:rsidR="00000000" w:rsidRDefault="00A92CBC">
      <w:pPr>
        <w:pStyle w:val="a0"/>
        <w:rPr>
          <w:rFonts w:hint="cs"/>
          <w:rtl/>
        </w:rPr>
      </w:pPr>
    </w:p>
    <w:p w14:paraId="1E39CA5C" w14:textId="77777777" w:rsidR="00000000" w:rsidRDefault="00A92CBC">
      <w:pPr>
        <w:pStyle w:val="af1"/>
        <w:rPr>
          <w:rtl/>
        </w:rPr>
      </w:pPr>
      <w:r>
        <w:rPr>
          <w:rtl/>
        </w:rPr>
        <w:t>היו"ר ראובן ריבלין:</w:t>
      </w:r>
    </w:p>
    <w:p w14:paraId="2A14EF15" w14:textId="77777777" w:rsidR="00000000" w:rsidRDefault="00A92CBC">
      <w:pPr>
        <w:pStyle w:val="a0"/>
        <w:rPr>
          <w:rFonts w:hint="cs"/>
          <w:rtl/>
        </w:rPr>
      </w:pPr>
    </w:p>
    <w:p w14:paraId="0024D34C" w14:textId="77777777" w:rsidR="00000000" w:rsidRDefault="00A92CBC">
      <w:pPr>
        <w:pStyle w:val="a0"/>
        <w:rPr>
          <w:rFonts w:hint="cs"/>
          <w:rtl/>
        </w:rPr>
      </w:pPr>
      <w:r>
        <w:rPr>
          <w:rFonts w:hint="cs"/>
          <w:rtl/>
        </w:rPr>
        <w:t xml:space="preserve">תודה, כבוד השר, בבקשה. </w:t>
      </w:r>
    </w:p>
    <w:p w14:paraId="1FCAB5D8" w14:textId="77777777" w:rsidR="00000000" w:rsidRDefault="00A92CBC">
      <w:pPr>
        <w:pStyle w:val="a0"/>
        <w:rPr>
          <w:rFonts w:hint="cs"/>
          <w:rtl/>
        </w:rPr>
      </w:pPr>
    </w:p>
    <w:p w14:paraId="3EAEF1E4" w14:textId="77777777" w:rsidR="00000000" w:rsidRDefault="00A92CBC">
      <w:pPr>
        <w:pStyle w:val="a"/>
        <w:rPr>
          <w:rtl/>
        </w:rPr>
      </w:pPr>
      <w:bookmarkStart w:id="17" w:name="FS000000455T23_03_2005_11_27_02"/>
      <w:bookmarkStart w:id="18" w:name="_Toc104196517"/>
      <w:bookmarkEnd w:id="17"/>
      <w:r>
        <w:rPr>
          <w:rtl/>
        </w:rPr>
        <w:t>שר הפנים אופיר פינס-פז:</w:t>
      </w:r>
      <w:bookmarkEnd w:id="18"/>
    </w:p>
    <w:p w14:paraId="5882988F" w14:textId="77777777" w:rsidR="00000000" w:rsidRDefault="00A92CBC">
      <w:pPr>
        <w:pStyle w:val="a0"/>
        <w:rPr>
          <w:rtl/>
        </w:rPr>
      </w:pPr>
    </w:p>
    <w:p w14:paraId="252392E6" w14:textId="77777777" w:rsidR="00000000" w:rsidRDefault="00A92CBC">
      <w:pPr>
        <w:pStyle w:val="a0"/>
        <w:rPr>
          <w:rFonts w:hint="cs"/>
          <w:rtl/>
        </w:rPr>
      </w:pPr>
      <w:r>
        <w:rPr>
          <w:rFonts w:hint="cs"/>
          <w:rtl/>
        </w:rPr>
        <w:t xml:space="preserve">תודה, אדוני היושב-ראש. חבר הכנסת אזולאי, הוועדה הוגבלה בזמן. אני לא זוכר אם זה חודשיים או שלושה חודשים, אבל בכתב המנדט שלה היא הוגבלה בזמן. </w:t>
      </w:r>
    </w:p>
    <w:p w14:paraId="60C73913" w14:textId="77777777" w:rsidR="00000000" w:rsidRDefault="00A92CBC">
      <w:pPr>
        <w:pStyle w:val="a0"/>
        <w:rPr>
          <w:rFonts w:hint="cs"/>
          <w:rtl/>
        </w:rPr>
      </w:pPr>
    </w:p>
    <w:p w14:paraId="55E57E98" w14:textId="77777777" w:rsidR="00000000" w:rsidRDefault="00A92CBC">
      <w:pPr>
        <w:pStyle w:val="a0"/>
        <w:rPr>
          <w:rFonts w:hint="cs"/>
          <w:rtl/>
        </w:rPr>
      </w:pPr>
      <w:r>
        <w:rPr>
          <w:rFonts w:hint="cs"/>
          <w:rtl/>
        </w:rPr>
        <w:t xml:space="preserve">לגבי חוק המצות, אני </w:t>
      </w:r>
      <w:r>
        <w:rPr>
          <w:rFonts w:hint="cs"/>
          <w:rtl/>
        </w:rPr>
        <w:t xml:space="preserve">רוצה לומר שהצוות המקצועי במשרד שלי הודיע לי שהחוק הזה הוא בלתי ניתן לאכיפה, משום שהכנסת כנראה התרשלה - אני התנגדתי לחוק הזה, כמובן, ואני עדיין מתנגד לו, כי אני מאמין שכדי לקרב יהודים לדת לא צריך לכפות עליהם דבר. אתה מכיר את השקפת עולמי. </w:t>
      </w:r>
    </w:p>
    <w:p w14:paraId="60366E40" w14:textId="77777777" w:rsidR="00000000" w:rsidRDefault="00A92CBC">
      <w:pPr>
        <w:pStyle w:val="a0"/>
        <w:rPr>
          <w:rFonts w:hint="cs"/>
          <w:rtl/>
        </w:rPr>
      </w:pPr>
    </w:p>
    <w:p w14:paraId="23306FB5" w14:textId="77777777" w:rsidR="00000000" w:rsidRDefault="00A92CBC">
      <w:pPr>
        <w:pStyle w:val="af0"/>
        <w:rPr>
          <w:rtl/>
        </w:rPr>
      </w:pPr>
      <w:r>
        <w:rPr>
          <w:rFonts w:hint="eastAsia"/>
          <w:rtl/>
        </w:rPr>
        <w:t>אבשלום</w:t>
      </w:r>
      <w:r>
        <w:rPr>
          <w:rtl/>
        </w:rPr>
        <w:t xml:space="preserve"> וילן (יחד)</w:t>
      </w:r>
      <w:r>
        <w:rPr>
          <w:rtl/>
        </w:rPr>
        <w:t>:</w:t>
      </w:r>
    </w:p>
    <w:p w14:paraId="143A4028" w14:textId="77777777" w:rsidR="00000000" w:rsidRDefault="00A92CBC">
      <w:pPr>
        <w:pStyle w:val="a0"/>
        <w:rPr>
          <w:rFonts w:hint="cs"/>
          <w:rtl/>
        </w:rPr>
      </w:pPr>
    </w:p>
    <w:p w14:paraId="19BC0A5D" w14:textId="77777777" w:rsidR="00000000" w:rsidRDefault="00A92CBC">
      <w:pPr>
        <w:pStyle w:val="a0"/>
        <w:rPr>
          <w:rFonts w:hint="cs"/>
          <w:rtl/>
        </w:rPr>
      </w:pPr>
      <w:r>
        <w:rPr>
          <w:rFonts w:hint="cs"/>
          <w:rtl/>
        </w:rPr>
        <w:t xml:space="preserve">לאו דווקא לדת, למסורת. </w:t>
      </w:r>
    </w:p>
    <w:p w14:paraId="5DE63E5E" w14:textId="77777777" w:rsidR="00000000" w:rsidRDefault="00A92CBC">
      <w:pPr>
        <w:pStyle w:val="a0"/>
        <w:rPr>
          <w:rFonts w:hint="cs"/>
          <w:rtl/>
        </w:rPr>
      </w:pPr>
    </w:p>
    <w:p w14:paraId="64F378E8" w14:textId="77777777" w:rsidR="00000000" w:rsidRDefault="00A92CBC">
      <w:pPr>
        <w:pStyle w:val="-"/>
        <w:rPr>
          <w:rtl/>
        </w:rPr>
      </w:pPr>
      <w:bookmarkStart w:id="19" w:name="FS000000455T23_03_2005_11_27_42C"/>
      <w:bookmarkEnd w:id="19"/>
      <w:r>
        <w:rPr>
          <w:rtl/>
        </w:rPr>
        <w:t>שר הפנים אופיר פינס-פז:</w:t>
      </w:r>
    </w:p>
    <w:p w14:paraId="6B725789" w14:textId="77777777" w:rsidR="00000000" w:rsidRDefault="00A92CBC">
      <w:pPr>
        <w:pStyle w:val="a0"/>
        <w:rPr>
          <w:rtl/>
        </w:rPr>
      </w:pPr>
    </w:p>
    <w:p w14:paraId="1C951B42" w14:textId="77777777" w:rsidR="00000000" w:rsidRDefault="00A92CBC">
      <w:pPr>
        <w:pStyle w:val="a0"/>
        <w:rPr>
          <w:rFonts w:hint="cs"/>
          <w:rtl/>
        </w:rPr>
      </w:pPr>
      <w:r>
        <w:rPr>
          <w:rFonts w:hint="cs"/>
          <w:rtl/>
        </w:rPr>
        <w:t xml:space="preserve">למסורת, לדת, לחגים היהודיים. אני לא חושב שזו הדרך, ואני אומר את זה דווקא כאדם שלא אוכל חמץ בפסח, אבל אני עושה את זה מבחירה, לא מכפייה. יכול להיות שכפייה תגרום לי לעשות ההיפך. </w:t>
      </w:r>
    </w:p>
    <w:p w14:paraId="1F436974" w14:textId="77777777" w:rsidR="00000000" w:rsidRDefault="00A92CBC">
      <w:pPr>
        <w:pStyle w:val="a0"/>
        <w:rPr>
          <w:rFonts w:hint="cs"/>
          <w:rtl/>
        </w:rPr>
      </w:pPr>
    </w:p>
    <w:p w14:paraId="78313CA3" w14:textId="77777777" w:rsidR="00000000" w:rsidRDefault="00A92CBC">
      <w:pPr>
        <w:pStyle w:val="a0"/>
        <w:rPr>
          <w:rFonts w:hint="cs"/>
          <w:rtl/>
        </w:rPr>
      </w:pPr>
      <w:r>
        <w:rPr>
          <w:rFonts w:hint="cs"/>
          <w:rtl/>
        </w:rPr>
        <w:t>אדוני היושב-ראש, הכנסת התר</w:t>
      </w:r>
      <w:r>
        <w:rPr>
          <w:rFonts w:hint="cs"/>
          <w:rtl/>
        </w:rPr>
        <w:t xml:space="preserve">שלה כנראה בתהליך החקיקה, כי החוק קובע שצריך להעמיד לדין על כל עבירה מהסוג הזה. זה דבר שהוא כמובן אבסורד מוחלט. אין בעניין הזה קנס מינהלי או משהו כזה. אם רוצים לאכוף,  זו הדרך לאכוף. </w:t>
      </w:r>
    </w:p>
    <w:p w14:paraId="13F02D95" w14:textId="77777777" w:rsidR="00000000" w:rsidRDefault="00A92CBC">
      <w:pPr>
        <w:pStyle w:val="a0"/>
        <w:rPr>
          <w:rFonts w:hint="cs"/>
          <w:rtl/>
        </w:rPr>
      </w:pPr>
    </w:p>
    <w:p w14:paraId="0011640E" w14:textId="77777777" w:rsidR="00000000" w:rsidRDefault="00A92CBC">
      <w:pPr>
        <w:pStyle w:val="af0"/>
        <w:rPr>
          <w:rtl/>
        </w:rPr>
      </w:pPr>
      <w:r>
        <w:rPr>
          <w:rFonts w:hint="eastAsia"/>
          <w:rtl/>
        </w:rPr>
        <w:t>אבשלום</w:t>
      </w:r>
      <w:r>
        <w:rPr>
          <w:rtl/>
        </w:rPr>
        <w:t xml:space="preserve"> וילן (יחד):</w:t>
      </w:r>
    </w:p>
    <w:p w14:paraId="36382608" w14:textId="77777777" w:rsidR="00000000" w:rsidRDefault="00A92CBC">
      <w:pPr>
        <w:pStyle w:val="a0"/>
        <w:rPr>
          <w:rFonts w:hint="cs"/>
          <w:rtl/>
        </w:rPr>
      </w:pPr>
    </w:p>
    <w:p w14:paraId="2317DC8C" w14:textId="77777777" w:rsidR="00000000" w:rsidRDefault="00A92CBC">
      <w:pPr>
        <w:pStyle w:val="a0"/>
        <w:rPr>
          <w:rFonts w:hint="cs"/>
          <w:rtl/>
        </w:rPr>
      </w:pPr>
      <w:r>
        <w:rPr>
          <w:rFonts w:hint="cs"/>
          <w:rtl/>
        </w:rPr>
        <w:t>על מוכר חמץ - - -</w:t>
      </w:r>
    </w:p>
    <w:p w14:paraId="6574AD97" w14:textId="77777777" w:rsidR="00000000" w:rsidRDefault="00A92CBC">
      <w:pPr>
        <w:pStyle w:val="a0"/>
        <w:rPr>
          <w:rFonts w:hint="cs"/>
          <w:rtl/>
        </w:rPr>
      </w:pPr>
    </w:p>
    <w:p w14:paraId="483465AD" w14:textId="77777777" w:rsidR="00000000" w:rsidRDefault="00A92CBC">
      <w:pPr>
        <w:pStyle w:val="-"/>
        <w:rPr>
          <w:rtl/>
        </w:rPr>
      </w:pPr>
      <w:bookmarkStart w:id="20" w:name="FS000000455T23_03_2005_12_42_20"/>
      <w:bookmarkStart w:id="21" w:name="FS000000455T23_03_2005_12_42_26C"/>
      <w:bookmarkEnd w:id="20"/>
      <w:bookmarkEnd w:id="21"/>
      <w:r>
        <w:rPr>
          <w:rFonts w:hint="eastAsia"/>
          <w:rtl/>
        </w:rPr>
        <w:t>שר</w:t>
      </w:r>
      <w:r>
        <w:rPr>
          <w:rtl/>
        </w:rPr>
        <w:t xml:space="preserve"> הפנים אופיר פינס-פז:</w:t>
      </w:r>
    </w:p>
    <w:p w14:paraId="1D2D864D" w14:textId="77777777" w:rsidR="00000000" w:rsidRDefault="00A92CBC">
      <w:pPr>
        <w:pStyle w:val="a0"/>
        <w:rPr>
          <w:rFonts w:hint="cs"/>
          <w:rtl/>
        </w:rPr>
      </w:pPr>
    </w:p>
    <w:p w14:paraId="7685F363" w14:textId="77777777" w:rsidR="00000000" w:rsidRDefault="00A92CBC">
      <w:pPr>
        <w:pStyle w:val="a0"/>
        <w:rPr>
          <w:rFonts w:hint="cs"/>
          <w:rtl/>
        </w:rPr>
      </w:pPr>
      <w:r>
        <w:rPr>
          <w:rFonts w:hint="cs"/>
          <w:rtl/>
        </w:rPr>
        <w:t xml:space="preserve">על מוכר </w:t>
      </w:r>
      <w:r>
        <w:rPr>
          <w:rFonts w:hint="cs"/>
          <w:rtl/>
        </w:rPr>
        <w:t xml:space="preserve">חמץ, כמובן, צריך להעמיד אותו למשפט, עוד מעט ישלחו אותו לבית-סוהר - הרי זה דבר אבסורדי לחלוטין. </w:t>
      </w:r>
    </w:p>
    <w:p w14:paraId="0BD71EBF" w14:textId="77777777" w:rsidR="00000000" w:rsidRDefault="00A92CBC">
      <w:pPr>
        <w:pStyle w:val="af0"/>
        <w:rPr>
          <w:rFonts w:hint="cs"/>
          <w:rtl/>
        </w:rPr>
      </w:pPr>
    </w:p>
    <w:p w14:paraId="56C32993" w14:textId="77777777" w:rsidR="00000000" w:rsidRDefault="00A92CBC">
      <w:pPr>
        <w:pStyle w:val="af0"/>
        <w:rPr>
          <w:rtl/>
        </w:rPr>
      </w:pPr>
      <w:r>
        <w:rPr>
          <w:rFonts w:hint="eastAsia"/>
          <w:rtl/>
        </w:rPr>
        <w:t>משה</w:t>
      </w:r>
      <w:r>
        <w:rPr>
          <w:rtl/>
        </w:rPr>
        <w:t xml:space="preserve"> גפני (דגל התורה):</w:t>
      </w:r>
    </w:p>
    <w:p w14:paraId="181EE258" w14:textId="77777777" w:rsidR="00000000" w:rsidRDefault="00A92CBC">
      <w:pPr>
        <w:pStyle w:val="a0"/>
        <w:rPr>
          <w:rFonts w:hint="cs"/>
          <w:rtl/>
        </w:rPr>
      </w:pPr>
    </w:p>
    <w:p w14:paraId="73DDF9B2" w14:textId="77777777" w:rsidR="00000000" w:rsidRDefault="00A92CBC">
      <w:pPr>
        <w:pStyle w:val="a0"/>
        <w:rPr>
          <w:rFonts w:hint="cs"/>
          <w:rtl/>
        </w:rPr>
      </w:pPr>
      <w:r>
        <w:rPr>
          <w:rFonts w:hint="cs"/>
          <w:rtl/>
        </w:rPr>
        <w:t>אז תתקן את החוק.</w:t>
      </w:r>
    </w:p>
    <w:p w14:paraId="25C1168E" w14:textId="77777777" w:rsidR="00000000" w:rsidRDefault="00A92CBC">
      <w:pPr>
        <w:pStyle w:val="-"/>
        <w:rPr>
          <w:rtl/>
        </w:rPr>
      </w:pPr>
      <w:bookmarkStart w:id="22" w:name="FS000000455T23_03_2005_12_43_09C"/>
      <w:bookmarkEnd w:id="22"/>
    </w:p>
    <w:p w14:paraId="7B8B06D8" w14:textId="77777777" w:rsidR="00000000" w:rsidRDefault="00A92CBC">
      <w:pPr>
        <w:pStyle w:val="-"/>
        <w:rPr>
          <w:rtl/>
        </w:rPr>
      </w:pPr>
      <w:r>
        <w:rPr>
          <w:rFonts w:hint="eastAsia"/>
          <w:rtl/>
        </w:rPr>
        <w:t>שר</w:t>
      </w:r>
      <w:r>
        <w:rPr>
          <w:rtl/>
        </w:rPr>
        <w:t xml:space="preserve"> הפנים אופיר פינס-פז:</w:t>
      </w:r>
    </w:p>
    <w:p w14:paraId="1F9294B1" w14:textId="77777777" w:rsidR="00000000" w:rsidRDefault="00A92CBC">
      <w:pPr>
        <w:pStyle w:val="a0"/>
        <w:rPr>
          <w:rFonts w:hint="cs"/>
          <w:rtl/>
        </w:rPr>
      </w:pPr>
    </w:p>
    <w:p w14:paraId="555F0678" w14:textId="77777777" w:rsidR="00000000" w:rsidRDefault="00A92CBC">
      <w:pPr>
        <w:pStyle w:val="a0"/>
        <w:rPr>
          <w:rFonts w:hint="cs"/>
          <w:rtl/>
        </w:rPr>
      </w:pPr>
      <w:r>
        <w:rPr>
          <w:rFonts w:hint="cs"/>
          <w:rtl/>
        </w:rPr>
        <w:t xml:space="preserve">אתה חבר כנסת. </w:t>
      </w:r>
    </w:p>
    <w:p w14:paraId="3987FDF7" w14:textId="77777777" w:rsidR="00000000" w:rsidRDefault="00A92CBC">
      <w:pPr>
        <w:pStyle w:val="a0"/>
        <w:rPr>
          <w:rFonts w:hint="cs"/>
          <w:rtl/>
        </w:rPr>
      </w:pPr>
    </w:p>
    <w:p w14:paraId="3126B470" w14:textId="77777777" w:rsidR="00000000" w:rsidRDefault="00A92CBC">
      <w:pPr>
        <w:pStyle w:val="af0"/>
        <w:rPr>
          <w:rtl/>
        </w:rPr>
      </w:pPr>
      <w:r>
        <w:rPr>
          <w:rFonts w:hint="eastAsia"/>
          <w:rtl/>
        </w:rPr>
        <w:t>משה</w:t>
      </w:r>
      <w:r>
        <w:rPr>
          <w:rtl/>
        </w:rPr>
        <w:t xml:space="preserve"> גפני (דגל התורה):</w:t>
      </w:r>
    </w:p>
    <w:p w14:paraId="34E50002" w14:textId="77777777" w:rsidR="00000000" w:rsidRDefault="00A92CBC">
      <w:pPr>
        <w:pStyle w:val="a0"/>
        <w:rPr>
          <w:rFonts w:hint="cs"/>
          <w:rtl/>
        </w:rPr>
      </w:pPr>
    </w:p>
    <w:p w14:paraId="503E25F7" w14:textId="77777777" w:rsidR="00000000" w:rsidRDefault="00A92CBC">
      <w:pPr>
        <w:pStyle w:val="a0"/>
        <w:rPr>
          <w:rFonts w:hint="cs"/>
          <w:rtl/>
        </w:rPr>
      </w:pPr>
      <w:r>
        <w:rPr>
          <w:rFonts w:hint="cs"/>
          <w:rtl/>
        </w:rPr>
        <w:t xml:space="preserve">אתה שר. </w:t>
      </w:r>
    </w:p>
    <w:p w14:paraId="7B435B61" w14:textId="77777777" w:rsidR="00000000" w:rsidRDefault="00A92CBC">
      <w:pPr>
        <w:pStyle w:val="a0"/>
        <w:rPr>
          <w:rFonts w:hint="cs"/>
          <w:rtl/>
        </w:rPr>
      </w:pPr>
    </w:p>
    <w:p w14:paraId="62159298" w14:textId="77777777" w:rsidR="00000000" w:rsidRDefault="00A92CBC">
      <w:pPr>
        <w:pStyle w:val="af0"/>
        <w:rPr>
          <w:rtl/>
        </w:rPr>
      </w:pPr>
      <w:r>
        <w:rPr>
          <w:rFonts w:hint="eastAsia"/>
          <w:rtl/>
        </w:rPr>
        <w:t>אבשלום</w:t>
      </w:r>
      <w:r>
        <w:rPr>
          <w:rtl/>
        </w:rPr>
        <w:t xml:space="preserve"> וילן (יחד):</w:t>
      </w:r>
    </w:p>
    <w:p w14:paraId="70A5C2E2" w14:textId="77777777" w:rsidR="00000000" w:rsidRDefault="00A92CBC">
      <w:pPr>
        <w:pStyle w:val="a0"/>
        <w:rPr>
          <w:rFonts w:hint="cs"/>
          <w:rtl/>
        </w:rPr>
      </w:pPr>
    </w:p>
    <w:p w14:paraId="223246FF" w14:textId="77777777" w:rsidR="00000000" w:rsidRDefault="00A92CBC">
      <w:pPr>
        <w:pStyle w:val="a0"/>
        <w:rPr>
          <w:rFonts w:hint="cs"/>
          <w:rtl/>
        </w:rPr>
      </w:pPr>
      <w:r>
        <w:rPr>
          <w:rFonts w:hint="cs"/>
          <w:rtl/>
        </w:rPr>
        <w:t>מינהלת - - -</w:t>
      </w:r>
    </w:p>
    <w:p w14:paraId="7DDA77E1" w14:textId="77777777" w:rsidR="00000000" w:rsidRDefault="00A92CBC">
      <w:pPr>
        <w:pStyle w:val="a0"/>
        <w:rPr>
          <w:rFonts w:hint="cs"/>
          <w:rtl/>
        </w:rPr>
      </w:pPr>
    </w:p>
    <w:p w14:paraId="4135EB60" w14:textId="77777777" w:rsidR="00000000" w:rsidRDefault="00A92CBC">
      <w:pPr>
        <w:pStyle w:val="-"/>
        <w:rPr>
          <w:rtl/>
        </w:rPr>
      </w:pPr>
      <w:bookmarkStart w:id="23" w:name="FS000000455T23_03_2005_11_28_40C"/>
      <w:bookmarkEnd w:id="23"/>
      <w:r>
        <w:rPr>
          <w:rtl/>
        </w:rPr>
        <w:t>שר הפנים א</w:t>
      </w:r>
      <w:r>
        <w:rPr>
          <w:rtl/>
        </w:rPr>
        <w:t>ופיר פינס-פז:</w:t>
      </w:r>
    </w:p>
    <w:p w14:paraId="4C93866F" w14:textId="77777777" w:rsidR="00000000" w:rsidRDefault="00A92CBC">
      <w:pPr>
        <w:pStyle w:val="a0"/>
        <w:rPr>
          <w:rtl/>
        </w:rPr>
      </w:pPr>
    </w:p>
    <w:p w14:paraId="529931E1" w14:textId="77777777" w:rsidR="00000000" w:rsidRDefault="00A92CBC">
      <w:pPr>
        <w:pStyle w:val="a0"/>
        <w:rPr>
          <w:rFonts w:hint="cs"/>
          <w:rtl/>
        </w:rPr>
      </w:pPr>
      <w:r>
        <w:rPr>
          <w:rFonts w:hint="cs"/>
          <w:rtl/>
        </w:rPr>
        <w:t xml:space="preserve">אני בדעה שצריך לבטל את החוק. זו גם עמדתי כשר הפנים, לא רק כחבר כנסת. אני אפעל לביטול החוק, אלא אם כן האיסורים של ההסכם הקואליציוני ימנעו את זה. </w:t>
      </w:r>
    </w:p>
    <w:p w14:paraId="5A1B719C" w14:textId="77777777" w:rsidR="00000000" w:rsidRDefault="00A92CBC">
      <w:pPr>
        <w:pStyle w:val="a0"/>
        <w:rPr>
          <w:rFonts w:hint="cs"/>
          <w:rtl/>
        </w:rPr>
      </w:pPr>
    </w:p>
    <w:p w14:paraId="69E24496" w14:textId="77777777" w:rsidR="00000000" w:rsidRDefault="00A92CBC">
      <w:pPr>
        <w:pStyle w:val="af0"/>
        <w:rPr>
          <w:rtl/>
        </w:rPr>
      </w:pPr>
      <w:r>
        <w:rPr>
          <w:rFonts w:hint="eastAsia"/>
          <w:rtl/>
        </w:rPr>
        <w:t>משה</w:t>
      </w:r>
      <w:r>
        <w:rPr>
          <w:rtl/>
        </w:rPr>
        <w:t xml:space="preserve"> גפני (דגל התורה):</w:t>
      </w:r>
    </w:p>
    <w:p w14:paraId="286E234F" w14:textId="77777777" w:rsidR="00000000" w:rsidRDefault="00A92CBC">
      <w:pPr>
        <w:pStyle w:val="a0"/>
        <w:rPr>
          <w:rFonts w:hint="cs"/>
          <w:rtl/>
        </w:rPr>
      </w:pPr>
    </w:p>
    <w:p w14:paraId="244D47FF" w14:textId="77777777" w:rsidR="00000000" w:rsidRDefault="00A92CBC">
      <w:pPr>
        <w:pStyle w:val="a0"/>
        <w:rPr>
          <w:rFonts w:hint="cs"/>
          <w:rtl/>
        </w:rPr>
      </w:pPr>
      <w:r>
        <w:rPr>
          <w:rFonts w:hint="cs"/>
          <w:rtl/>
        </w:rPr>
        <w:t xml:space="preserve">יש הנחיה של היועץ המשפטי לממשלה. </w:t>
      </w:r>
    </w:p>
    <w:p w14:paraId="43CFC140" w14:textId="77777777" w:rsidR="00000000" w:rsidRDefault="00A92CBC">
      <w:pPr>
        <w:pStyle w:val="a0"/>
        <w:rPr>
          <w:rFonts w:hint="cs"/>
          <w:rtl/>
        </w:rPr>
      </w:pPr>
    </w:p>
    <w:p w14:paraId="14359642" w14:textId="77777777" w:rsidR="00000000" w:rsidRDefault="00A92CBC">
      <w:pPr>
        <w:pStyle w:val="-"/>
        <w:rPr>
          <w:rtl/>
        </w:rPr>
      </w:pPr>
      <w:bookmarkStart w:id="24" w:name="FS000000455T23_03_2005_11_28_50C"/>
      <w:bookmarkEnd w:id="24"/>
      <w:r>
        <w:rPr>
          <w:rtl/>
        </w:rPr>
        <w:t>שר הפנים אופיר פינס-פז:</w:t>
      </w:r>
    </w:p>
    <w:p w14:paraId="66D22BEE" w14:textId="77777777" w:rsidR="00000000" w:rsidRDefault="00A92CBC">
      <w:pPr>
        <w:pStyle w:val="a0"/>
        <w:rPr>
          <w:rtl/>
        </w:rPr>
      </w:pPr>
    </w:p>
    <w:p w14:paraId="27EC2E04" w14:textId="77777777" w:rsidR="00000000" w:rsidRDefault="00A92CBC">
      <w:pPr>
        <w:pStyle w:val="a0"/>
        <w:rPr>
          <w:rFonts w:hint="cs"/>
          <w:rtl/>
        </w:rPr>
      </w:pPr>
      <w:r>
        <w:rPr>
          <w:rFonts w:hint="cs"/>
          <w:rtl/>
        </w:rPr>
        <w:t>אבל לאכוף חו</w:t>
      </w:r>
      <w:r>
        <w:rPr>
          <w:rFonts w:hint="cs"/>
          <w:rtl/>
        </w:rPr>
        <w:t xml:space="preserve">ק שהוא בלתי ניתן לאכיפה, את הקסם הזה אני לא יודע לעשות. </w:t>
      </w:r>
    </w:p>
    <w:p w14:paraId="2AAE2027" w14:textId="77777777" w:rsidR="00000000" w:rsidRDefault="00A92CBC">
      <w:pPr>
        <w:pStyle w:val="a0"/>
        <w:rPr>
          <w:rFonts w:hint="cs"/>
          <w:rtl/>
        </w:rPr>
      </w:pPr>
    </w:p>
    <w:p w14:paraId="751443B1" w14:textId="77777777" w:rsidR="00000000" w:rsidRDefault="00A92CBC">
      <w:pPr>
        <w:pStyle w:val="a0"/>
        <w:rPr>
          <w:rFonts w:hint="cs"/>
          <w:rtl/>
        </w:rPr>
      </w:pPr>
      <w:r>
        <w:rPr>
          <w:rFonts w:hint="cs"/>
          <w:rtl/>
        </w:rPr>
        <w:t>לגבי לשכת מינהל האוכלוסין במזרח העיר, חבר הכנסת דהאמשה, אנחנו עושים מאמץ אדיר כדי שלשכת מינהל האוכלוסין, שמשרתת את תושבי מזרח-ירושלים - - -</w:t>
      </w:r>
    </w:p>
    <w:p w14:paraId="2575E11A" w14:textId="77777777" w:rsidR="00000000" w:rsidRDefault="00A92CBC">
      <w:pPr>
        <w:pStyle w:val="af0"/>
        <w:rPr>
          <w:rFonts w:hint="cs"/>
          <w:rtl/>
        </w:rPr>
      </w:pPr>
      <w:bookmarkStart w:id="25" w:name="FS000000455T23_03_2005_12_45_56C"/>
      <w:bookmarkEnd w:id="25"/>
    </w:p>
    <w:p w14:paraId="36496967" w14:textId="77777777" w:rsidR="00000000" w:rsidRDefault="00A92CBC">
      <w:pPr>
        <w:pStyle w:val="af0"/>
        <w:rPr>
          <w:rtl/>
        </w:rPr>
      </w:pPr>
      <w:r>
        <w:rPr>
          <w:rFonts w:hint="eastAsia"/>
          <w:rtl/>
        </w:rPr>
        <w:t>מוחמד</w:t>
      </w:r>
      <w:r>
        <w:rPr>
          <w:rtl/>
        </w:rPr>
        <w:t xml:space="preserve"> ברכה (חד"ש-תע"ל):</w:t>
      </w:r>
    </w:p>
    <w:p w14:paraId="395D6EC8" w14:textId="77777777" w:rsidR="00000000" w:rsidRDefault="00A92CBC">
      <w:pPr>
        <w:pStyle w:val="a0"/>
        <w:rPr>
          <w:rFonts w:hint="cs"/>
          <w:rtl/>
        </w:rPr>
      </w:pPr>
    </w:p>
    <w:p w14:paraId="506FCABE" w14:textId="77777777" w:rsidR="00000000" w:rsidRDefault="00A92CBC">
      <w:pPr>
        <w:pStyle w:val="a0"/>
        <w:rPr>
          <w:rFonts w:hint="cs"/>
          <w:rtl/>
        </w:rPr>
      </w:pPr>
      <w:r>
        <w:rPr>
          <w:rFonts w:hint="cs"/>
          <w:rtl/>
        </w:rPr>
        <w:t xml:space="preserve">כמה זמן אתם עושים מאמץ? </w:t>
      </w:r>
    </w:p>
    <w:p w14:paraId="6BC1BDED" w14:textId="77777777" w:rsidR="00000000" w:rsidRDefault="00A92CBC">
      <w:pPr>
        <w:pStyle w:val="a0"/>
        <w:rPr>
          <w:rFonts w:hint="cs"/>
          <w:rtl/>
        </w:rPr>
      </w:pPr>
    </w:p>
    <w:p w14:paraId="02A02450" w14:textId="77777777" w:rsidR="00000000" w:rsidRDefault="00A92CBC">
      <w:pPr>
        <w:pStyle w:val="-"/>
        <w:rPr>
          <w:rtl/>
        </w:rPr>
      </w:pPr>
      <w:bookmarkStart w:id="26" w:name="FS000000455T23_03_2005_11_29_24C"/>
      <w:bookmarkEnd w:id="26"/>
      <w:r>
        <w:rPr>
          <w:rtl/>
        </w:rPr>
        <w:t>שר הפנ</w:t>
      </w:r>
      <w:r>
        <w:rPr>
          <w:rtl/>
        </w:rPr>
        <w:t>ים אופיר פינס-פז:</w:t>
      </w:r>
    </w:p>
    <w:p w14:paraId="549DC43D" w14:textId="77777777" w:rsidR="00000000" w:rsidRDefault="00A92CBC">
      <w:pPr>
        <w:pStyle w:val="a0"/>
        <w:rPr>
          <w:rFonts w:hint="cs"/>
          <w:rtl/>
        </w:rPr>
      </w:pPr>
    </w:p>
    <w:p w14:paraId="437E3453" w14:textId="77777777" w:rsidR="00000000" w:rsidRDefault="00A92CBC">
      <w:pPr>
        <w:pStyle w:val="a0"/>
        <w:rPr>
          <w:rFonts w:hint="cs"/>
          <w:rtl/>
        </w:rPr>
      </w:pPr>
      <w:r>
        <w:rPr>
          <w:rFonts w:hint="cs"/>
          <w:rtl/>
        </w:rPr>
        <w:t>אני יכול לעשות מאמץ אדיר רק חודשיים ושבוע, מה אתה רוצה?</w:t>
      </w:r>
    </w:p>
    <w:p w14:paraId="5BAA2EAA" w14:textId="77777777" w:rsidR="00000000" w:rsidRDefault="00A92CBC">
      <w:pPr>
        <w:pStyle w:val="a0"/>
        <w:rPr>
          <w:rFonts w:hint="cs"/>
          <w:rtl/>
        </w:rPr>
      </w:pPr>
    </w:p>
    <w:p w14:paraId="2ACD19C8" w14:textId="77777777" w:rsidR="00000000" w:rsidRDefault="00A92CBC">
      <w:pPr>
        <w:pStyle w:val="af0"/>
        <w:rPr>
          <w:rtl/>
        </w:rPr>
      </w:pPr>
      <w:r>
        <w:rPr>
          <w:rFonts w:hint="eastAsia"/>
          <w:rtl/>
        </w:rPr>
        <w:t>מוחמד</w:t>
      </w:r>
      <w:r>
        <w:rPr>
          <w:rtl/>
        </w:rPr>
        <w:t xml:space="preserve"> ברכה (חד"ש-תע"ל):</w:t>
      </w:r>
    </w:p>
    <w:p w14:paraId="1962E852" w14:textId="77777777" w:rsidR="00000000" w:rsidRDefault="00A92CBC">
      <w:pPr>
        <w:pStyle w:val="a0"/>
        <w:rPr>
          <w:rFonts w:hint="cs"/>
          <w:rtl/>
        </w:rPr>
      </w:pPr>
    </w:p>
    <w:p w14:paraId="02776364" w14:textId="77777777" w:rsidR="00000000" w:rsidRDefault="00A92CBC">
      <w:pPr>
        <w:pStyle w:val="a0"/>
        <w:rPr>
          <w:rFonts w:hint="cs"/>
          <w:rtl/>
        </w:rPr>
      </w:pPr>
      <w:r>
        <w:rPr>
          <w:rFonts w:hint="cs"/>
          <w:rtl/>
        </w:rPr>
        <w:t xml:space="preserve">המנגינה מוכרת. </w:t>
      </w:r>
    </w:p>
    <w:p w14:paraId="392C9F63" w14:textId="77777777" w:rsidR="00000000" w:rsidRDefault="00A92CBC">
      <w:pPr>
        <w:pStyle w:val="a0"/>
        <w:rPr>
          <w:rFonts w:hint="cs"/>
          <w:rtl/>
        </w:rPr>
      </w:pPr>
    </w:p>
    <w:p w14:paraId="7FEB6B4F" w14:textId="77777777" w:rsidR="00000000" w:rsidRDefault="00A92CBC">
      <w:pPr>
        <w:pStyle w:val="-"/>
        <w:rPr>
          <w:rtl/>
        </w:rPr>
      </w:pPr>
      <w:bookmarkStart w:id="27" w:name="FS000000455T23_03_2005_11_29_34C"/>
      <w:bookmarkEnd w:id="27"/>
      <w:r>
        <w:rPr>
          <w:rtl/>
        </w:rPr>
        <w:t>שר הפנים אופיר פינס-פז:</w:t>
      </w:r>
    </w:p>
    <w:p w14:paraId="0580BE72" w14:textId="77777777" w:rsidR="00000000" w:rsidRDefault="00A92CBC">
      <w:pPr>
        <w:pStyle w:val="a0"/>
        <w:rPr>
          <w:rtl/>
        </w:rPr>
      </w:pPr>
    </w:p>
    <w:p w14:paraId="3716E1EC" w14:textId="77777777" w:rsidR="00000000" w:rsidRDefault="00A92CBC">
      <w:pPr>
        <w:pStyle w:val="a0"/>
        <w:rPr>
          <w:rFonts w:hint="cs"/>
          <w:rtl/>
        </w:rPr>
      </w:pPr>
      <w:r>
        <w:rPr>
          <w:rFonts w:hint="cs"/>
          <w:rtl/>
        </w:rPr>
        <w:t xml:space="preserve">אני יודע שהמנגינה מוכרת. אני מודע לכך שהמנגינה מוכרת, ואף-על-פי-כן צריך לומר את האמת. אנחנו עושים מאמץ אדיר, כדי </w:t>
      </w:r>
      <w:r>
        <w:rPr>
          <w:rFonts w:hint="cs"/>
          <w:rtl/>
        </w:rPr>
        <w:t>לעבור מן הבניין שאינו ראוי לשימוש לצורך הזה לבניין חדש. הייתי בביקור במזרח-ירושלים. הייתי בביקור גם בשטח החדש המיועד. סגרתי את כל הקצוות ברמה המינהלית, גם מול עיריית ירושלים וגם מול משרד האוצר, בכל מה שקשור לביצוע התהליך. על דעת כל הגורמים, אנחנו מתעתדים ל</w:t>
      </w:r>
      <w:r>
        <w:rPr>
          <w:rFonts w:hint="cs"/>
          <w:rtl/>
        </w:rPr>
        <w:t xml:space="preserve">הגיע לבניין החדש ולהפעיל אותו לציבור בחודש נובמבר, השנה הזאת. </w:t>
      </w:r>
    </w:p>
    <w:p w14:paraId="03E5F1A8" w14:textId="77777777" w:rsidR="00000000" w:rsidRDefault="00A92CBC">
      <w:pPr>
        <w:pStyle w:val="a0"/>
        <w:rPr>
          <w:rFonts w:hint="cs"/>
          <w:rtl/>
        </w:rPr>
      </w:pPr>
    </w:p>
    <w:p w14:paraId="2774621F" w14:textId="77777777" w:rsidR="00000000" w:rsidRDefault="00A92CBC">
      <w:pPr>
        <w:pStyle w:val="a0"/>
        <w:rPr>
          <w:rFonts w:hint="cs"/>
          <w:rtl/>
        </w:rPr>
      </w:pPr>
      <w:r>
        <w:rPr>
          <w:rFonts w:hint="cs"/>
          <w:rtl/>
        </w:rPr>
        <w:t>הבעיה היחידה היא, שאחד הקבלנים עתר לבג"ץ, או לבית-משפט לעניינים מינהליים, ובית-המשפט נתן צו להפסקת עבודות. הדיון בעניין הזה יתקיים ב-29 במרס, בשבוע הבא. אני מאוד מקווה שנצליח לבטל את הצו הזה ו</w:t>
      </w:r>
      <w:r>
        <w:rPr>
          <w:rFonts w:hint="cs"/>
          <w:rtl/>
        </w:rPr>
        <w:t xml:space="preserve">נמשיך בעבודה. בהנחה שהעבודה תתבצע באופן שוטף, מועד הפתיחה הוא נובמבר שנה זו, 2005. </w:t>
      </w:r>
    </w:p>
    <w:p w14:paraId="36E4F98F" w14:textId="77777777" w:rsidR="00000000" w:rsidRDefault="00A92CBC">
      <w:pPr>
        <w:pStyle w:val="a0"/>
        <w:rPr>
          <w:rFonts w:hint="cs"/>
          <w:rtl/>
        </w:rPr>
      </w:pPr>
    </w:p>
    <w:p w14:paraId="0946A291" w14:textId="77777777" w:rsidR="00000000" w:rsidRDefault="00A92CBC">
      <w:pPr>
        <w:pStyle w:val="af1"/>
        <w:rPr>
          <w:rtl/>
        </w:rPr>
      </w:pPr>
      <w:r>
        <w:rPr>
          <w:rtl/>
        </w:rPr>
        <w:t>היו"ר ראובן ריבלין:</w:t>
      </w:r>
    </w:p>
    <w:p w14:paraId="75D75051" w14:textId="77777777" w:rsidR="00000000" w:rsidRDefault="00A92CBC">
      <w:pPr>
        <w:pStyle w:val="a0"/>
        <w:rPr>
          <w:rtl/>
        </w:rPr>
      </w:pPr>
    </w:p>
    <w:p w14:paraId="603123BE" w14:textId="77777777" w:rsidR="00000000" w:rsidRDefault="00A92CBC">
      <w:pPr>
        <w:pStyle w:val="a0"/>
        <w:rPr>
          <w:rFonts w:hint="cs"/>
          <w:rtl/>
        </w:rPr>
      </w:pPr>
      <w:r>
        <w:rPr>
          <w:rFonts w:hint="cs"/>
          <w:rtl/>
        </w:rPr>
        <w:t xml:space="preserve">תודה. חבר הכנסת וילן וכבוד השר, שר האוצר לא ישיב בשלב זה על השאילתות בעל-פה, כיוון שהוא עסוק בנושא שאני התרתי את המשך הדיון בו, כמו את הדיונים בוועדת </w:t>
      </w:r>
      <w:r>
        <w:rPr>
          <w:rFonts w:hint="cs"/>
          <w:rtl/>
        </w:rPr>
        <w:t xml:space="preserve">החוקה, חוק ומשפט. </w:t>
      </w:r>
    </w:p>
    <w:p w14:paraId="583514A7" w14:textId="77777777" w:rsidR="00000000" w:rsidRDefault="00A92CBC">
      <w:pPr>
        <w:pStyle w:val="a2"/>
        <w:rPr>
          <w:rtl/>
        </w:rPr>
      </w:pPr>
      <w:r>
        <w:rPr>
          <w:rtl/>
        </w:rPr>
        <w:br w:type="page"/>
      </w:r>
      <w:bookmarkStart w:id="28" w:name="_Toc104196518"/>
      <w:r>
        <w:rPr>
          <w:rtl/>
        </w:rPr>
        <w:t>דברי יושב-ראש הכנסת בעניין קבלת מתנות וטובות הנאה בידי חברי הכנסת</w:t>
      </w:r>
      <w:bookmarkEnd w:id="28"/>
    </w:p>
    <w:p w14:paraId="07662256" w14:textId="77777777" w:rsidR="00000000" w:rsidRDefault="00A92CBC">
      <w:pPr>
        <w:pStyle w:val="-0"/>
        <w:rPr>
          <w:rFonts w:hint="cs"/>
          <w:rtl/>
        </w:rPr>
      </w:pPr>
    </w:p>
    <w:p w14:paraId="744004A5" w14:textId="77777777" w:rsidR="00000000" w:rsidRDefault="00A92CBC">
      <w:pPr>
        <w:pStyle w:val="af1"/>
        <w:rPr>
          <w:rtl/>
        </w:rPr>
      </w:pPr>
      <w:r>
        <w:rPr>
          <w:rtl/>
        </w:rPr>
        <w:t>היו"ר ראובן ריבלין:</w:t>
      </w:r>
    </w:p>
    <w:p w14:paraId="56FF321D" w14:textId="77777777" w:rsidR="00000000" w:rsidRDefault="00A92CBC">
      <w:pPr>
        <w:pStyle w:val="a0"/>
        <w:rPr>
          <w:rFonts w:hint="cs"/>
          <w:rtl/>
        </w:rPr>
      </w:pPr>
    </w:p>
    <w:p w14:paraId="17326C43" w14:textId="77777777" w:rsidR="00000000" w:rsidRDefault="00A92CBC">
      <w:pPr>
        <w:pStyle w:val="a0"/>
        <w:ind w:firstLine="720"/>
        <w:rPr>
          <w:rFonts w:hint="cs"/>
          <w:rtl/>
        </w:rPr>
      </w:pPr>
      <w:r>
        <w:rPr>
          <w:rFonts w:hint="cs"/>
          <w:rtl/>
        </w:rPr>
        <w:t>חבר הכנסת וילן, כיושב-ראש אחת הוועדות העוסקות בנושא האלימות בספורט, אני מוכרח לומר לך, שאתמול פנה אלי חבר הכנסת עמיר פרץ. הוא מבקש להיות במשחק הכדור</w:t>
      </w:r>
      <w:r>
        <w:rPr>
          <w:rFonts w:hint="cs"/>
          <w:rtl/>
        </w:rPr>
        <w:t xml:space="preserve">גל במוצאי-שבת. הוא הסביר ליושב-ראש ההתאחדות לכדורגל שהוא גם רוצה לרכוש כרטיס. אמר לו יושב-ראש ההתאחדות לכדורגל, שבתא הכבוד ההתאחדות אינה מנפיקה כרטיסים. אני ביקשתי לברר עבור כל חברי הכנסת, אני לא מדבר על שרי הממשלה, מה דינם אם הם יקבלו כרטיס כבוד. </w:t>
      </w:r>
    </w:p>
    <w:p w14:paraId="04700522" w14:textId="77777777" w:rsidR="00000000" w:rsidRDefault="00A92CBC">
      <w:pPr>
        <w:pStyle w:val="a0"/>
        <w:rPr>
          <w:rFonts w:hint="cs"/>
          <w:rtl/>
        </w:rPr>
      </w:pPr>
    </w:p>
    <w:p w14:paraId="5881A511" w14:textId="77777777" w:rsidR="00000000" w:rsidRDefault="00A92CBC">
      <w:pPr>
        <w:pStyle w:val="af0"/>
        <w:rPr>
          <w:rtl/>
        </w:rPr>
      </w:pPr>
      <w:r>
        <w:rPr>
          <w:rFonts w:hint="eastAsia"/>
          <w:rtl/>
        </w:rPr>
        <w:t>אבשלום</w:t>
      </w:r>
      <w:r>
        <w:rPr>
          <w:rtl/>
        </w:rPr>
        <w:t xml:space="preserve"> וילן (יחד):</w:t>
      </w:r>
    </w:p>
    <w:p w14:paraId="00A67477" w14:textId="77777777" w:rsidR="00000000" w:rsidRDefault="00A92CBC">
      <w:pPr>
        <w:pStyle w:val="a0"/>
        <w:rPr>
          <w:rFonts w:hint="cs"/>
          <w:rtl/>
        </w:rPr>
      </w:pPr>
    </w:p>
    <w:p w14:paraId="0CCEB34E" w14:textId="77777777" w:rsidR="00000000" w:rsidRDefault="00A92CBC">
      <w:pPr>
        <w:pStyle w:val="a0"/>
        <w:rPr>
          <w:rFonts w:hint="cs"/>
          <w:rtl/>
        </w:rPr>
      </w:pPr>
      <w:r>
        <w:rPr>
          <w:rFonts w:hint="cs"/>
          <w:rtl/>
        </w:rPr>
        <w:t>- - -</w:t>
      </w:r>
    </w:p>
    <w:p w14:paraId="70C1620B" w14:textId="77777777" w:rsidR="00000000" w:rsidRDefault="00A92CBC">
      <w:pPr>
        <w:pStyle w:val="af1"/>
        <w:rPr>
          <w:rFonts w:hint="cs"/>
          <w:rtl/>
        </w:rPr>
      </w:pPr>
    </w:p>
    <w:p w14:paraId="45DB39DE" w14:textId="77777777" w:rsidR="00000000" w:rsidRDefault="00A92CBC">
      <w:pPr>
        <w:pStyle w:val="af1"/>
        <w:rPr>
          <w:rtl/>
        </w:rPr>
      </w:pPr>
      <w:r>
        <w:rPr>
          <w:rtl/>
        </w:rPr>
        <w:t>היו"ר ראובן ריבלין:</w:t>
      </w:r>
    </w:p>
    <w:p w14:paraId="0647D13E" w14:textId="77777777" w:rsidR="00000000" w:rsidRDefault="00A92CBC">
      <w:pPr>
        <w:pStyle w:val="a0"/>
        <w:rPr>
          <w:rFonts w:hint="cs"/>
          <w:rtl/>
        </w:rPr>
      </w:pPr>
    </w:p>
    <w:p w14:paraId="0C32F7F7" w14:textId="77777777" w:rsidR="00000000" w:rsidRDefault="00A92CBC">
      <w:pPr>
        <w:pStyle w:val="a0"/>
        <w:rPr>
          <w:rFonts w:hint="cs"/>
          <w:rtl/>
        </w:rPr>
      </w:pPr>
      <w:r>
        <w:rPr>
          <w:rFonts w:hint="cs"/>
          <w:rtl/>
        </w:rPr>
        <w:t>השאלה היא אם הוזמנת כחבר הכנסת או כחבר הממשלה, ורציתי להבהיר עניין זה בצורה ברורה. פניתי ליועץ המשפטי לממשלה. כמובן, החוק מדבר בעבירות שוחד על מצב שבו יש "שלח לחמך", והכוונה והמתכוון והמכוון. השאלה היא באמת, כאשר ה</w:t>
      </w:r>
      <w:r>
        <w:rPr>
          <w:rFonts w:hint="cs"/>
          <w:rtl/>
        </w:rPr>
        <w:t xml:space="preserve">התאחדות לכדורגל רוצה לתת לאחד מחברי הכנסת כרטיס על מנת שישב בתא הכבוד, מה דינו. אני הבנתי מהיועץ המשפטי עצמו, שהעניין נתון לכנסת ולוועדת האתיקה שלה. ייתכן מאוד שאנחנו צריכים לפנות לוועדת האתיקה לקבל אישור מראש. </w:t>
      </w:r>
    </w:p>
    <w:p w14:paraId="1A5F7A4D" w14:textId="77777777" w:rsidR="00000000" w:rsidRDefault="00A92CBC">
      <w:pPr>
        <w:pStyle w:val="a0"/>
        <w:rPr>
          <w:rFonts w:hint="cs"/>
          <w:rtl/>
        </w:rPr>
      </w:pPr>
    </w:p>
    <w:p w14:paraId="5BE39EF5" w14:textId="77777777" w:rsidR="00000000" w:rsidRDefault="00A92CBC">
      <w:pPr>
        <w:pStyle w:val="af0"/>
        <w:rPr>
          <w:rtl/>
        </w:rPr>
      </w:pPr>
      <w:r>
        <w:rPr>
          <w:rFonts w:hint="eastAsia"/>
          <w:rtl/>
        </w:rPr>
        <w:t>נסים</w:t>
      </w:r>
      <w:r>
        <w:rPr>
          <w:rtl/>
        </w:rPr>
        <w:t xml:space="preserve"> דהן (ש"ס):</w:t>
      </w:r>
    </w:p>
    <w:p w14:paraId="465605AE" w14:textId="77777777" w:rsidR="00000000" w:rsidRDefault="00A92CBC">
      <w:pPr>
        <w:pStyle w:val="a0"/>
        <w:rPr>
          <w:rFonts w:hint="cs"/>
          <w:rtl/>
        </w:rPr>
      </w:pPr>
    </w:p>
    <w:p w14:paraId="6D24B488" w14:textId="77777777" w:rsidR="00000000" w:rsidRDefault="00A92CBC">
      <w:pPr>
        <w:pStyle w:val="a0"/>
        <w:rPr>
          <w:rFonts w:hint="cs"/>
          <w:rtl/>
        </w:rPr>
      </w:pPr>
      <w:r>
        <w:rPr>
          <w:rFonts w:hint="cs"/>
          <w:rtl/>
        </w:rPr>
        <w:t>יש פנייה, אדוני היושב-ראש.</w:t>
      </w:r>
    </w:p>
    <w:p w14:paraId="342EBAD2" w14:textId="77777777" w:rsidR="00000000" w:rsidRDefault="00A92CBC">
      <w:pPr>
        <w:pStyle w:val="a0"/>
        <w:rPr>
          <w:rFonts w:hint="cs"/>
          <w:rtl/>
        </w:rPr>
      </w:pPr>
    </w:p>
    <w:p w14:paraId="7FC1D60A" w14:textId="77777777" w:rsidR="00000000" w:rsidRDefault="00A92CBC">
      <w:pPr>
        <w:pStyle w:val="af1"/>
        <w:rPr>
          <w:rtl/>
        </w:rPr>
      </w:pPr>
      <w:r>
        <w:rPr>
          <w:rtl/>
        </w:rPr>
        <w:t>היו"ר ראובן ריבלין:</w:t>
      </w:r>
    </w:p>
    <w:p w14:paraId="4A3D2FF9" w14:textId="77777777" w:rsidR="00000000" w:rsidRDefault="00A92CBC">
      <w:pPr>
        <w:pStyle w:val="a0"/>
        <w:rPr>
          <w:rFonts w:hint="cs"/>
          <w:rtl/>
        </w:rPr>
      </w:pPr>
    </w:p>
    <w:p w14:paraId="2866447E" w14:textId="77777777" w:rsidR="00000000" w:rsidRDefault="00A92CBC">
      <w:pPr>
        <w:pStyle w:val="a0"/>
        <w:rPr>
          <w:rFonts w:hint="cs"/>
          <w:rtl/>
        </w:rPr>
      </w:pPr>
      <w:r>
        <w:rPr>
          <w:rFonts w:hint="cs"/>
          <w:rtl/>
        </w:rPr>
        <w:t>נמצא פה חבר הכנסת דהן מוועדת האתיקה. מה שברור הוא, שאם למשל חבר הכנסת וילן יבקש להיות נוכח במשחק ולקבל כרטיס על מנת לחזות בו, בהיותו יושב-ראש ועדת הספורט אשר מטפלת באחד הנושאים, הדבר כשר לעילא ולעילא, בלי קשר לכך שחבר הכנסת וילן אולי</w:t>
      </w:r>
      <w:r>
        <w:rPr>
          <w:rFonts w:hint="cs"/>
          <w:rtl/>
        </w:rPr>
        <w:t xml:space="preserve"> אפילו לא הולך לראות איזו אלימות חלילה במשחק. אבל כל חבר כנסת שנמצא בוועדת הספורט למשל, או שר החינוך או יושבת-ראש ועדת החינוך, שהיא יושבת-ראש כל ועדות הספורט לגוניהן, או כל שר אשר במהלך ענייניו ובביצוע תפקידו הוא קשור באותו עניין, יכולים לקבל את הכרטיס, וא</w:t>
      </w:r>
      <w:r>
        <w:rPr>
          <w:rFonts w:hint="cs"/>
          <w:rtl/>
        </w:rPr>
        <w:t xml:space="preserve">ין על כך ויכוח. הוא אפילו לא צריך לפנות לוועדת האתיקה של הכנסת. </w:t>
      </w:r>
    </w:p>
    <w:p w14:paraId="765E51DD" w14:textId="77777777" w:rsidR="00000000" w:rsidRDefault="00A92CBC">
      <w:pPr>
        <w:pStyle w:val="a0"/>
        <w:rPr>
          <w:rFonts w:hint="cs"/>
          <w:rtl/>
        </w:rPr>
      </w:pPr>
    </w:p>
    <w:p w14:paraId="1B777F0D" w14:textId="77777777" w:rsidR="00000000" w:rsidRDefault="00A92CBC">
      <w:pPr>
        <w:pStyle w:val="a0"/>
        <w:rPr>
          <w:rFonts w:hint="cs"/>
          <w:rtl/>
        </w:rPr>
      </w:pPr>
      <w:r>
        <w:rPr>
          <w:rFonts w:hint="cs"/>
          <w:rtl/>
        </w:rPr>
        <w:t>לכן, אני רוצה להבהיר לחברי הכנסת מה שהבהיר לי היועץ המשפטי לממשלה, שאם אין אלמנטים פליליים, אי-אפשר להתייחס לנושא זה בצורת אלמנט פלילי. הכנסת צריכה לטפל בעניין זה במסגרת האתית, וכך נעשה. לכן</w:t>
      </w:r>
      <w:r>
        <w:rPr>
          <w:rFonts w:hint="cs"/>
          <w:rtl/>
        </w:rPr>
        <w:t xml:space="preserve">, כל שר שהוא חבר הכנסת, או חבר הכנסת שמבקש להיות נוכח במשחק הכדורגל כאורח כבוד </w:t>
      </w:r>
      <w:r>
        <w:rPr>
          <w:rtl/>
        </w:rPr>
        <w:t>–</w:t>
      </w:r>
      <w:r>
        <w:rPr>
          <w:rFonts w:hint="cs"/>
          <w:rtl/>
        </w:rPr>
        <w:t xml:space="preserve"> אם למשל חבר הכנסת ברכה מוזמן בתור אזרח ישראלי-ערבי למשחקה של "בני סח'נין" בגמר הגביע, הדבר נובע מתפקידו בצורה הברורה ביותר. לכן, אני מציע שוועדת האתיקה תיתן את דעתה על העניין </w:t>
      </w:r>
      <w:r>
        <w:rPr>
          <w:rFonts w:hint="cs"/>
          <w:rtl/>
        </w:rPr>
        <w:t xml:space="preserve">ותקבל אולי מה שנקרא </w:t>
      </w:r>
      <w:r>
        <w:rPr>
          <w:rFonts w:hint="cs"/>
        </w:rPr>
        <w:t>ruling</w:t>
      </w:r>
      <w:r>
        <w:rPr>
          <w:rFonts w:hint="cs"/>
          <w:rtl/>
        </w:rPr>
        <w:t xml:space="preserve">, ותנחה את חברי הכנסת כולם מה הדין כאשר בתא הכבוד אין אפשרות לקנות כרטיס, כי אין מחיר לכרטיס כזה. </w:t>
      </w:r>
    </w:p>
    <w:p w14:paraId="5251E1A0" w14:textId="77777777" w:rsidR="00000000" w:rsidRDefault="00A92CBC">
      <w:pPr>
        <w:pStyle w:val="a0"/>
        <w:rPr>
          <w:rFonts w:hint="cs"/>
          <w:rtl/>
        </w:rPr>
      </w:pPr>
    </w:p>
    <w:p w14:paraId="2A49910A" w14:textId="77777777" w:rsidR="00000000" w:rsidRDefault="00A92CBC">
      <w:pPr>
        <w:pStyle w:val="a0"/>
        <w:rPr>
          <w:rFonts w:hint="cs"/>
          <w:rtl/>
        </w:rPr>
      </w:pPr>
      <w:r>
        <w:rPr>
          <w:rFonts w:hint="cs"/>
          <w:rtl/>
        </w:rPr>
        <w:t>דרך אגב, חברת הכנסת פולישוק, רעייתי, שאינה חברת הכנסת, כיוונה לדעתך ושאלה, מדוע שלא ישלמו בעד זה ויתרמו. אין אפשרות להתאחדות לכדור</w:t>
      </w:r>
      <w:r>
        <w:rPr>
          <w:rFonts w:hint="cs"/>
          <w:rtl/>
        </w:rPr>
        <w:t xml:space="preserve">גל לקבל תרומות בעבור גוף אחר, ולכן צריך שהוועדה תשב ותדון. היועץ המשפטי גלגל זאת לפתחנו. </w:t>
      </w:r>
    </w:p>
    <w:p w14:paraId="634E0545" w14:textId="77777777" w:rsidR="00000000" w:rsidRDefault="00A92CBC">
      <w:pPr>
        <w:pStyle w:val="a0"/>
        <w:rPr>
          <w:rFonts w:hint="cs"/>
          <w:rtl/>
        </w:rPr>
      </w:pPr>
    </w:p>
    <w:p w14:paraId="432D23B3" w14:textId="77777777" w:rsidR="00000000" w:rsidRDefault="00A92CBC">
      <w:pPr>
        <w:pStyle w:val="a0"/>
        <w:rPr>
          <w:rFonts w:hint="cs"/>
          <w:rtl/>
        </w:rPr>
      </w:pPr>
      <w:r>
        <w:rPr>
          <w:rFonts w:hint="cs"/>
          <w:rtl/>
        </w:rPr>
        <w:t xml:space="preserve">רשות הדיבור לחבר ועדת האתיקה, בבקשה. </w:t>
      </w:r>
    </w:p>
    <w:p w14:paraId="35BF58A1" w14:textId="77777777" w:rsidR="00000000" w:rsidRDefault="00A92CBC">
      <w:pPr>
        <w:pStyle w:val="a0"/>
        <w:rPr>
          <w:rtl/>
        </w:rPr>
      </w:pPr>
    </w:p>
    <w:p w14:paraId="08B7E0B9" w14:textId="77777777" w:rsidR="00000000" w:rsidRDefault="00A92CBC">
      <w:pPr>
        <w:pStyle w:val="a0"/>
        <w:rPr>
          <w:rFonts w:hint="cs"/>
          <w:rtl/>
        </w:rPr>
      </w:pPr>
    </w:p>
    <w:p w14:paraId="1134D095" w14:textId="77777777" w:rsidR="00000000" w:rsidRDefault="00A92CBC">
      <w:pPr>
        <w:pStyle w:val="a"/>
        <w:rPr>
          <w:rtl/>
        </w:rPr>
      </w:pPr>
      <w:bookmarkStart w:id="29" w:name="FS000000487T23_03_2005_11_34_45"/>
      <w:bookmarkStart w:id="30" w:name="_Toc104196519"/>
      <w:bookmarkEnd w:id="29"/>
      <w:r>
        <w:rPr>
          <w:rFonts w:hint="eastAsia"/>
          <w:rtl/>
        </w:rPr>
        <w:t>נסים</w:t>
      </w:r>
      <w:r>
        <w:rPr>
          <w:rtl/>
        </w:rPr>
        <w:t xml:space="preserve"> דהן (ש"ס):</w:t>
      </w:r>
      <w:bookmarkEnd w:id="30"/>
    </w:p>
    <w:p w14:paraId="3232A086" w14:textId="77777777" w:rsidR="00000000" w:rsidRDefault="00A92CBC">
      <w:pPr>
        <w:pStyle w:val="a0"/>
        <w:rPr>
          <w:rFonts w:hint="cs"/>
          <w:rtl/>
        </w:rPr>
      </w:pPr>
    </w:p>
    <w:p w14:paraId="5B44F797" w14:textId="77777777" w:rsidR="00000000" w:rsidRDefault="00A92CBC">
      <w:pPr>
        <w:pStyle w:val="a0"/>
        <w:rPr>
          <w:rFonts w:hint="cs"/>
          <w:rtl/>
        </w:rPr>
      </w:pPr>
      <w:r>
        <w:rPr>
          <w:rFonts w:hint="cs"/>
          <w:rtl/>
        </w:rPr>
        <w:t xml:space="preserve">אדוני היושב-ראש, באותו עניין, אני רוצה לציין בפני הכנסת ובפניך, שהונחה על שולחננו בוועדת האתיקה שאלה מפורשת </w:t>
      </w:r>
      <w:r>
        <w:rPr>
          <w:rFonts w:hint="cs"/>
          <w:rtl/>
        </w:rPr>
        <w:t xml:space="preserve">של חבר כנסת שמקבל בקביעות הזמנות כבוד ליציע האורחים המכובדים בקבוצת כדורגל מסוימת. </w:t>
      </w:r>
    </w:p>
    <w:p w14:paraId="7FDB3D8F" w14:textId="77777777" w:rsidR="00000000" w:rsidRDefault="00A92CBC">
      <w:pPr>
        <w:pStyle w:val="a0"/>
        <w:rPr>
          <w:rFonts w:hint="cs"/>
          <w:rtl/>
        </w:rPr>
      </w:pPr>
    </w:p>
    <w:p w14:paraId="18D591C2" w14:textId="77777777" w:rsidR="00000000" w:rsidRDefault="00A92CBC">
      <w:pPr>
        <w:pStyle w:val="af0"/>
        <w:rPr>
          <w:rtl/>
        </w:rPr>
      </w:pPr>
      <w:r>
        <w:rPr>
          <w:rFonts w:hint="eastAsia"/>
          <w:rtl/>
        </w:rPr>
        <w:t>משה</w:t>
      </w:r>
      <w:r>
        <w:rPr>
          <w:rtl/>
        </w:rPr>
        <w:t xml:space="preserve"> כחלון (הליכוד):</w:t>
      </w:r>
    </w:p>
    <w:p w14:paraId="54458E3A" w14:textId="77777777" w:rsidR="00000000" w:rsidRDefault="00A92CBC">
      <w:pPr>
        <w:pStyle w:val="a0"/>
        <w:rPr>
          <w:rFonts w:hint="cs"/>
          <w:rtl/>
        </w:rPr>
      </w:pPr>
    </w:p>
    <w:p w14:paraId="0B6E1D3E" w14:textId="77777777" w:rsidR="00000000" w:rsidRDefault="00A92CBC">
      <w:pPr>
        <w:pStyle w:val="a0"/>
        <w:rPr>
          <w:rFonts w:hint="cs"/>
          <w:rtl/>
        </w:rPr>
      </w:pPr>
      <w:r>
        <w:rPr>
          <w:rFonts w:hint="cs"/>
          <w:rtl/>
        </w:rPr>
        <w:t xml:space="preserve">מההתאחדות לכדורגל. </w:t>
      </w:r>
    </w:p>
    <w:p w14:paraId="1A6482A8" w14:textId="77777777" w:rsidR="00000000" w:rsidRDefault="00A92CBC">
      <w:pPr>
        <w:pStyle w:val="a0"/>
        <w:rPr>
          <w:rFonts w:hint="cs"/>
          <w:rtl/>
        </w:rPr>
      </w:pPr>
    </w:p>
    <w:p w14:paraId="1CF5242D" w14:textId="77777777" w:rsidR="00000000" w:rsidRDefault="00A92CBC">
      <w:pPr>
        <w:pStyle w:val="-"/>
        <w:rPr>
          <w:rtl/>
        </w:rPr>
      </w:pPr>
      <w:bookmarkStart w:id="31" w:name="FS000000487T23_03_2005_11_35_12C"/>
      <w:bookmarkEnd w:id="31"/>
      <w:r>
        <w:rPr>
          <w:rtl/>
        </w:rPr>
        <w:t>נסים דהן (ש"ס):</w:t>
      </w:r>
    </w:p>
    <w:p w14:paraId="03798E38" w14:textId="77777777" w:rsidR="00000000" w:rsidRDefault="00A92CBC">
      <w:pPr>
        <w:pStyle w:val="a0"/>
        <w:rPr>
          <w:rtl/>
        </w:rPr>
      </w:pPr>
    </w:p>
    <w:p w14:paraId="6951B2D6" w14:textId="77777777" w:rsidR="00000000" w:rsidRDefault="00A92CBC">
      <w:pPr>
        <w:pStyle w:val="a0"/>
        <w:rPr>
          <w:rFonts w:hint="cs"/>
          <w:rtl/>
        </w:rPr>
      </w:pPr>
      <w:r>
        <w:rPr>
          <w:rFonts w:hint="cs"/>
          <w:rtl/>
        </w:rPr>
        <w:t xml:space="preserve">באותה הזדמנות נתנה ועדת האתיקה את דעתה על השלכות אורך ורוחב, והיא תפרסם את חוות דעתה בימים הקרובים. </w:t>
      </w:r>
    </w:p>
    <w:p w14:paraId="7E46BA4B" w14:textId="77777777" w:rsidR="00000000" w:rsidRDefault="00A92CBC">
      <w:pPr>
        <w:pStyle w:val="a0"/>
        <w:rPr>
          <w:rFonts w:hint="cs"/>
          <w:rtl/>
        </w:rPr>
      </w:pPr>
    </w:p>
    <w:p w14:paraId="7A65C76E" w14:textId="77777777" w:rsidR="00000000" w:rsidRDefault="00A92CBC">
      <w:pPr>
        <w:pStyle w:val="af1"/>
        <w:rPr>
          <w:rtl/>
        </w:rPr>
      </w:pPr>
      <w:r>
        <w:rPr>
          <w:rtl/>
        </w:rPr>
        <w:t>היו"ר ראוב</w:t>
      </w:r>
      <w:r>
        <w:rPr>
          <w:rtl/>
        </w:rPr>
        <w:t>ן ריבלין:</w:t>
      </w:r>
    </w:p>
    <w:p w14:paraId="2DA0AE4A" w14:textId="77777777" w:rsidR="00000000" w:rsidRDefault="00A92CBC">
      <w:pPr>
        <w:pStyle w:val="a0"/>
        <w:rPr>
          <w:rFonts w:hint="cs"/>
          <w:rtl/>
        </w:rPr>
      </w:pPr>
    </w:p>
    <w:p w14:paraId="084B12F2" w14:textId="77777777" w:rsidR="00000000" w:rsidRDefault="00A92CBC">
      <w:pPr>
        <w:pStyle w:val="a0"/>
        <w:rPr>
          <w:rFonts w:hint="cs"/>
          <w:rtl/>
        </w:rPr>
      </w:pPr>
      <w:r>
        <w:rPr>
          <w:rFonts w:hint="cs"/>
          <w:rtl/>
        </w:rPr>
        <w:t xml:space="preserve">תודה רבה. אני מציע שהוועדה תפרסם, כי חבר הכנסת עמיר פרץ פנה אלי באופן אישי על מנת לברר את העניין. הוא היה נכון כמובן לשלם את מלוא ערך הכרטיס, אבל לא יכול היה לקבל זאת. </w:t>
      </w:r>
    </w:p>
    <w:p w14:paraId="43227B05" w14:textId="77777777" w:rsidR="00000000" w:rsidRDefault="00A92CBC">
      <w:pPr>
        <w:pStyle w:val="a0"/>
        <w:rPr>
          <w:rFonts w:hint="cs"/>
          <w:rtl/>
        </w:rPr>
      </w:pPr>
    </w:p>
    <w:p w14:paraId="1CD655FF" w14:textId="77777777" w:rsidR="00000000" w:rsidRDefault="00A92CBC">
      <w:pPr>
        <w:pStyle w:val="a0"/>
        <w:rPr>
          <w:rFonts w:hint="cs"/>
          <w:rtl/>
        </w:rPr>
      </w:pPr>
      <w:r>
        <w:rPr>
          <w:rFonts w:hint="cs"/>
          <w:rtl/>
        </w:rPr>
        <w:t>חבר הכנסת בר-און, כחבר הנהלת ההתאחדות יש לאדוני מה להוסיף בעניין זה?</w:t>
      </w:r>
    </w:p>
    <w:p w14:paraId="65ADCFAE" w14:textId="77777777" w:rsidR="00000000" w:rsidRDefault="00A92CBC">
      <w:pPr>
        <w:pStyle w:val="a0"/>
        <w:rPr>
          <w:rFonts w:hint="cs"/>
          <w:rtl/>
        </w:rPr>
      </w:pPr>
    </w:p>
    <w:p w14:paraId="58054151" w14:textId="77777777" w:rsidR="00000000" w:rsidRDefault="00A92CBC">
      <w:pPr>
        <w:pStyle w:val="af0"/>
        <w:rPr>
          <w:rtl/>
        </w:rPr>
      </w:pPr>
      <w:r>
        <w:rPr>
          <w:rFonts w:hint="eastAsia"/>
          <w:rtl/>
        </w:rPr>
        <w:t>רוני</w:t>
      </w:r>
      <w:r>
        <w:rPr>
          <w:rtl/>
        </w:rPr>
        <w:t xml:space="preserve"> </w:t>
      </w:r>
      <w:r>
        <w:rPr>
          <w:rtl/>
        </w:rPr>
        <w:t>בר-און (הליכוד):</w:t>
      </w:r>
    </w:p>
    <w:p w14:paraId="5CA7AAF9" w14:textId="77777777" w:rsidR="00000000" w:rsidRDefault="00A92CBC">
      <w:pPr>
        <w:pStyle w:val="a0"/>
        <w:rPr>
          <w:rFonts w:hint="cs"/>
          <w:rtl/>
        </w:rPr>
      </w:pPr>
    </w:p>
    <w:p w14:paraId="2756F78A" w14:textId="77777777" w:rsidR="00000000" w:rsidRDefault="00A92CBC">
      <w:pPr>
        <w:pStyle w:val="a0"/>
        <w:rPr>
          <w:rFonts w:hint="cs"/>
          <w:rtl/>
        </w:rPr>
      </w:pPr>
      <w:r>
        <w:rPr>
          <w:rFonts w:hint="cs"/>
          <w:rtl/>
        </w:rPr>
        <w:t xml:space="preserve">לא. </w:t>
      </w:r>
    </w:p>
    <w:p w14:paraId="4E631DE2" w14:textId="77777777" w:rsidR="00000000" w:rsidRDefault="00A92CBC">
      <w:pPr>
        <w:pStyle w:val="a0"/>
        <w:rPr>
          <w:rFonts w:hint="cs"/>
          <w:rtl/>
        </w:rPr>
      </w:pPr>
    </w:p>
    <w:p w14:paraId="4B7E3C25" w14:textId="77777777" w:rsidR="00000000" w:rsidRDefault="00A92CBC">
      <w:pPr>
        <w:pStyle w:val="af0"/>
        <w:rPr>
          <w:rtl/>
        </w:rPr>
      </w:pPr>
      <w:r>
        <w:rPr>
          <w:rFonts w:hint="eastAsia"/>
          <w:rtl/>
        </w:rPr>
        <w:t>שר</w:t>
      </w:r>
      <w:r>
        <w:rPr>
          <w:rtl/>
        </w:rPr>
        <w:t xml:space="preserve"> התחבורה מאיר שטרית:</w:t>
      </w:r>
    </w:p>
    <w:p w14:paraId="44D63780" w14:textId="77777777" w:rsidR="00000000" w:rsidRDefault="00A92CBC">
      <w:pPr>
        <w:pStyle w:val="a0"/>
        <w:rPr>
          <w:rFonts w:hint="cs"/>
          <w:rtl/>
        </w:rPr>
      </w:pPr>
    </w:p>
    <w:p w14:paraId="691BFE18" w14:textId="77777777" w:rsidR="00000000" w:rsidRDefault="00A92CBC">
      <w:pPr>
        <w:pStyle w:val="a0"/>
        <w:rPr>
          <w:rFonts w:hint="cs"/>
          <w:rtl/>
        </w:rPr>
      </w:pPr>
      <w:r>
        <w:rPr>
          <w:rFonts w:hint="cs"/>
          <w:rtl/>
        </w:rPr>
        <w:t>אדוני היושב-ראש, מה עם הכרטיסים?</w:t>
      </w:r>
    </w:p>
    <w:p w14:paraId="71EFBB54" w14:textId="77777777" w:rsidR="00000000" w:rsidRDefault="00A92CBC">
      <w:pPr>
        <w:pStyle w:val="a0"/>
        <w:rPr>
          <w:rFonts w:hint="cs"/>
          <w:rtl/>
        </w:rPr>
      </w:pPr>
    </w:p>
    <w:p w14:paraId="14F272D7" w14:textId="77777777" w:rsidR="00000000" w:rsidRDefault="00A92CBC">
      <w:pPr>
        <w:pStyle w:val="af1"/>
        <w:rPr>
          <w:rtl/>
        </w:rPr>
      </w:pPr>
      <w:r>
        <w:rPr>
          <w:rtl/>
        </w:rPr>
        <w:t>היו"ר ראובן ריבלין:</w:t>
      </w:r>
    </w:p>
    <w:p w14:paraId="342C562F" w14:textId="77777777" w:rsidR="00000000" w:rsidRDefault="00A92CBC">
      <w:pPr>
        <w:pStyle w:val="a0"/>
        <w:rPr>
          <w:rtl/>
        </w:rPr>
      </w:pPr>
    </w:p>
    <w:p w14:paraId="23F305C5" w14:textId="77777777" w:rsidR="00000000" w:rsidRDefault="00A92CBC">
      <w:pPr>
        <w:pStyle w:val="a0"/>
        <w:rPr>
          <w:rFonts w:hint="cs"/>
          <w:rtl/>
        </w:rPr>
      </w:pPr>
      <w:r>
        <w:rPr>
          <w:rFonts w:hint="cs"/>
          <w:rtl/>
        </w:rPr>
        <w:t>כבוד השר שטרית, קודם כול, אני לא מופקד עליך מטעמי שרות, זאת אומרת אני יכול לגלגל את העניין ותשאל את היועץ המשפטי בעצמך. לגבי הכנסת, אין ספק שוועדת האתיקה</w:t>
      </w:r>
      <w:r>
        <w:rPr>
          <w:rFonts w:hint="cs"/>
          <w:rtl/>
        </w:rPr>
        <w:t xml:space="preserve"> צריכה לתת לנו </w:t>
      </w:r>
      <w:r>
        <w:rPr>
          <w:rFonts w:hint="cs"/>
        </w:rPr>
        <w:t>ruling</w:t>
      </w:r>
      <w:r>
        <w:rPr>
          <w:rFonts w:hint="cs"/>
          <w:rtl/>
        </w:rPr>
        <w:t xml:space="preserve"> בעניין זה. </w:t>
      </w:r>
    </w:p>
    <w:p w14:paraId="3D310EFD" w14:textId="77777777" w:rsidR="00000000" w:rsidRDefault="00A92CBC">
      <w:pPr>
        <w:pStyle w:val="a2"/>
        <w:rPr>
          <w:rFonts w:hint="cs"/>
          <w:rtl/>
        </w:rPr>
      </w:pPr>
    </w:p>
    <w:p w14:paraId="1E18D123" w14:textId="77777777" w:rsidR="00000000" w:rsidRDefault="00A92CBC">
      <w:pPr>
        <w:pStyle w:val="a2"/>
        <w:rPr>
          <w:rtl/>
        </w:rPr>
      </w:pPr>
    </w:p>
    <w:p w14:paraId="391BDB4C" w14:textId="77777777" w:rsidR="00000000" w:rsidRDefault="00A92CBC">
      <w:pPr>
        <w:pStyle w:val="a2"/>
        <w:rPr>
          <w:rtl/>
        </w:rPr>
      </w:pPr>
      <w:bookmarkStart w:id="32" w:name="_Toc104196520"/>
      <w:r>
        <w:rPr>
          <w:rtl/>
        </w:rPr>
        <w:t>שאילתות ותשובות</w:t>
      </w:r>
      <w:bookmarkEnd w:id="32"/>
    </w:p>
    <w:p w14:paraId="7CB8B332" w14:textId="77777777" w:rsidR="00000000" w:rsidRDefault="00A92CBC">
      <w:pPr>
        <w:pStyle w:val="-0"/>
        <w:rPr>
          <w:rFonts w:hint="cs"/>
          <w:rtl/>
        </w:rPr>
      </w:pPr>
    </w:p>
    <w:p w14:paraId="54BF7508" w14:textId="77777777" w:rsidR="00000000" w:rsidRDefault="00A92CBC">
      <w:pPr>
        <w:pStyle w:val="af1"/>
        <w:rPr>
          <w:rtl/>
        </w:rPr>
      </w:pPr>
      <w:r>
        <w:rPr>
          <w:rtl/>
        </w:rPr>
        <w:t>היו"ר ראובן ריבלין:</w:t>
      </w:r>
    </w:p>
    <w:p w14:paraId="4FF99516" w14:textId="77777777" w:rsidR="00000000" w:rsidRDefault="00A92CBC">
      <w:pPr>
        <w:pStyle w:val="a0"/>
        <w:rPr>
          <w:rtl/>
        </w:rPr>
      </w:pPr>
    </w:p>
    <w:p w14:paraId="34D95D63" w14:textId="77777777" w:rsidR="00000000" w:rsidRDefault="00A92CBC">
      <w:pPr>
        <w:pStyle w:val="a0"/>
        <w:rPr>
          <w:rFonts w:hint="cs"/>
          <w:rtl/>
        </w:rPr>
      </w:pPr>
      <w:r>
        <w:rPr>
          <w:rFonts w:hint="cs"/>
          <w:rtl/>
        </w:rPr>
        <w:t>חברי הכנסת, אנחנו ממשיכים בסדר-היום ומדלגים על מחויבותו של שר האוצר, שבמשך היום ישיב על השאילתות. אני מזמין את סגן שרת החינוך, התרבות והספורט.</w:t>
      </w:r>
    </w:p>
    <w:p w14:paraId="11E06420" w14:textId="77777777" w:rsidR="00000000" w:rsidRDefault="00A92CBC">
      <w:pPr>
        <w:pStyle w:val="a0"/>
        <w:rPr>
          <w:rFonts w:hint="cs"/>
          <w:rtl/>
        </w:rPr>
      </w:pPr>
    </w:p>
    <w:p w14:paraId="686DEC33" w14:textId="77777777" w:rsidR="00000000" w:rsidRDefault="00A92CBC">
      <w:pPr>
        <w:pStyle w:val="a1"/>
        <w:jc w:val="center"/>
        <w:rPr>
          <w:rtl/>
        </w:rPr>
      </w:pPr>
      <w:bookmarkStart w:id="33" w:name="CQ30914FI0030914T23_03_2005_11_37_02"/>
      <w:bookmarkStart w:id="34" w:name="_Toc104196521"/>
      <w:bookmarkEnd w:id="33"/>
      <w:r>
        <w:rPr>
          <w:rtl/>
        </w:rPr>
        <w:t>2010. מבני בתי-ספר לתלמידים בירושלים</w:t>
      </w:r>
      <w:bookmarkEnd w:id="34"/>
      <w:r>
        <w:rPr>
          <w:rtl/>
        </w:rPr>
        <w:t xml:space="preserve"> </w:t>
      </w:r>
    </w:p>
    <w:p w14:paraId="5C0B52CB" w14:textId="77777777" w:rsidR="00000000" w:rsidRDefault="00A92CBC">
      <w:pPr>
        <w:pStyle w:val="a0"/>
        <w:rPr>
          <w:rFonts w:hint="cs"/>
          <w:rtl/>
        </w:rPr>
      </w:pPr>
    </w:p>
    <w:p w14:paraId="39740FA9" w14:textId="77777777" w:rsidR="00000000" w:rsidRDefault="00A92CBC">
      <w:pPr>
        <w:pStyle w:val="a0"/>
        <w:ind w:firstLine="0"/>
        <w:rPr>
          <w:rFonts w:hint="cs"/>
          <w:bCs/>
          <w:u w:val="single"/>
        </w:rPr>
      </w:pPr>
      <w:bookmarkStart w:id="35" w:name="ESQ30914"/>
      <w:bookmarkStart w:id="36" w:name="TextBody8"/>
      <w:bookmarkEnd w:id="35"/>
      <w:r>
        <w:rPr>
          <w:bCs/>
          <w:u w:val="single"/>
          <w:rtl/>
        </w:rPr>
        <w:t>חבר</w:t>
      </w:r>
      <w:bookmarkEnd w:id="36"/>
      <w:r>
        <w:rPr>
          <w:rFonts w:hint="cs"/>
          <w:bCs/>
          <w:u w:val="single"/>
          <w:rtl/>
        </w:rPr>
        <w:t xml:space="preserve"> הכנסת </w:t>
      </w:r>
      <w:bookmarkStart w:id="37" w:name="TextBody2"/>
      <w:r>
        <w:rPr>
          <w:bCs/>
          <w:u w:val="single"/>
          <w:rtl/>
        </w:rPr>
        <w:t>אליהו ישי</w:t>
      </w:r>
      <w:bookmarkEnd w:id="37"/>
      <w:r>
        <w:rPr>
          <w:rFonts w:hint="cs"/>
          <w:bCs/>
          <w:u w:val="single"/>
          <w:rtl/>
        </w:rPr>
        <w:t xml:space="preserve"> </w:t>
      </w:r>
      <w:bookmarkStart w:id="38" w:name="TextBody9"/>
      <w:r>
        <w:rPr>
          <w:bCs/>
          <w:u w:val="single"/>
          <w:rtl/>
        </w:rPr>
        <w:t>שאל</w:t>
      </w:r>
      <w:bookmarkEnd w:id="38"/>
      <w:r>
        <w:rPr>
          <w:rFonts w:hint="cs"/>
          <w:bCs/>
          <w:u w:val="single"/>
          <w:rtl/>
        </w:rPr>
        <w:t xml:space="preserve"> את</w:t>
      </w:r>
      <w:bookmarkStart w:id="39" w:name="TextBody12"/>
      <w:r>
        <w:rPr>
          <w:bCs/>
          <w:u w:val="single"/>
          <w:rtl/>
        </w:rPr>
        <w:t xml:space="preserve"> </w:t>
      </w:r>
      <w:bookmarkEnd w:id="39"/>
      <w:r>
        <w:rPr>
          <w:rFonts w:hint="cs"/>
          <w:bCs/>
          <w:u w:val="single"/>
          <w:rtl/>
        </w:rPr>
        <w:t>שרת החינוך, התרבות והספורט</w:t>
      </w:r>
    </w:p>
    <w:p w14:paraId="34899F09" w14:textId="77777777" w:rsidR="00000000" w:rsidRDefault="00A92CBC">
      <w:pPr>
        <w:pStyle w:val="a0"/>
        <w:ind w:firstLine="0"/>
      </w:pPr>
      <w:bookmarkStart w:id="40" w:name="TextBody4"/>
      <w:r>
        <w:rPr>
          <w:rtl/>
        </w:rPr>
        <w:t xml:space="preserve"> </w:t>
      </w:r>
      <w:r>
        <w:rPr>
          <w:rFonts w:hint="cs"/>
          <w:rtl/>
        </w:rPr>
        <w:tab/>
      </w:r>
      <w:r>
        <w:rPr>
          <w:rtl/>
        </w:rPr>
        <w:t>ביום י"ב בחשוון התשס"ה (27 באוקטובר 2004):</w:t>
      </w:r>
      <w:bookmarkEnd w:id="40"/>
    </w:p>
    <w:p w14:paraId="1EA6F18A" w14:textId="77777777" w:rsidR="00000000" w:rsidRDefault="00A92CBC">
      <w:pPr>
        <w:pStyle w:val="a0"/>
        <w:rPr>
          <w:rFonts w:hint="cs"/>
          <w:rtl/>
        </w:rPr>
      </w:pPr>
    </w:p>
    <w:p w14:paraId="058D09BD" w14:textId="77777777" w:rsidR="00000000" w:rsidRDefault="00A92CBC">
      <w:pPr>
        <w:pStyle w:val="a0"/>
        <w:ind w:firstLine="720"/>
      </w:pPr>
      <w:bookmarkStart w:id="41" w:name="TextBody3"/>
      <w:r>
        <w:rPr>
          <w:rFonts w:hint="cs"/>
          <w:rtl/>
        </w:rPr>
        <w:t>פורסם,</w:t>
      </w:r>
      <w:r>
        <w:rPr>
          <w:rtl/>
        </w:rPr>
        <w:t xml:space="preserve"> כי עירי</w:t>
      </w:r>
      <w:r>
        <w:rPr>
          <w:rFonts w:hint="cs"/>
          <w:rtl/>
        </w:rPr>
        <w:t>י</w:t>
      </w:r>
      <w:r>
        <w:rPr>
          <w:rtl/>
        </w:rPr>
        <w:t>ת ירושלים טרם מצאה מבני בתי-ספר ל-2</w:t>
      </w:r>
      <w:r>
        <w:rPr>
          <w:rFonts w:hint="cs"/>
          <w:rtl/>
        </w:rPr>
        <w:t>,</w:t>
      </w:r>
      <w:r>
        <w:rPr>
          <w:rtl/>
        </w:rPr>
        <w:t xml:space="preserve">900 תלמידים </w:t>
      </w:r>
      <w:r>
        <w:rPr>
          <w:rFonts w:hint="cs"/>
          <w:rtl/>
        </w:rPr>
        <w:t>ב</w:t>
      </w:r>
      <w:r>
        <w:rPr>
          <w:rtl/>
        </w:rPr>
        <w:t>מוסדות חינוך חרד</w:t>
      </w:r>
      <w:r>
        <w:rPr>
          <w:rFonts w:hint="cs"/>
          <w:rtl/>
        </w:rPr>
        <w:t>י</w:t>
      </w:r>
      <w:r>
        <w:rPr>
          <w:rtl/>
        </w:rPr>
        <w:t xml:space="preserve">ים. </w:t>
      </w:r>
      <w:bookmarkEnd w:id="41"/>
    </w:p>
    <w:p w14:paraId="0EBB3988" w14:textId="77777777" w:rsidR="00000000" w:rsidRDefault="00A92CBC">
      <w:pPr>
        <w:pStyle w:val="a0"/>
        <w:ind w:firstLine="720"/>
      </w:pPr>
    </w:p>
    <w:p w14:paraId="3F9ACDC7" w14:textId="77777777" w:rsidR="00000000" w:rsidRDefault="00A92CBC">
      <w:pPr>
        <w:pStyle w:val="a0"/>
        <w:ind w:firstLine="720"/>
      </w:pPr>
      <w:r>
        <w:rPr>
          <w:rFonts w:hint="cs"/>
          <w:rtl/>
        </w:rPr>
        <w:t>רצוני לשאול</w:t>
      </w:r>
      <w:r>
        <w:rPr>
          <w:rtl/>
        </w:rPr>
        <w:t>:</w:t>
      </w:r>
    </w:p>
    <w:p w14:paraId="30D52E0D" w14:textId="77777777" w:rsidR="00000000" w:rsidRDefault="00A92CBC">
      <w:pPr>
        <w:pStyle w:val="a0"/>
        <w:ind w:firstLine="720"/>
      </w:pPr>
    </w:p>
    <w:p w14:paraId="7D546BA1" w14:textId="77777777" w:rsidR="00000000" w:rsidRDefault="00A92CBC">
      <w:pPr>
        <w:pStyle w:val="a0"/>
        <w:ind w:firstLine="720"/>
        <w:rPr>
          <w:rFonts w:hint="cs"/>
          <w:rtl/>
        </w:rPr>
      </w:pPr>
      <w:bookmarkStart w:id="42" w:name="TextBody5"/>
      <w:r>
        <w:rPr>
          <w:rFonts w:hint="cs"/>
          <w:rtl/>
        </w:rPr>
        <w:t>1. האם הידיעה נכונה</w:t>
      </w:r>
      <w:r>
        <w:rPr>
          <w:rtl/>
        </w:rPr>
        <w:t>?</w:t>
      </w:r>
      <w:r>
        <w:rPr>
          <w:rFonts w:hint="cs"/>
          <w:rtl/>
        </w:rPr>
        <w:t xml:space="preserve"> </w:t>
      </w:r>
    </w:p>
    <w:p w14:paraId="2AB2078F" w14:textId="77777777" w:rsidR="00000000" w:rsidRDefault="00A92CBC">
      <w:pPr>
        <w:pStyle w:val="a0"/>
        <w:ind w:firstLine="720"/>
        <w:rPr>
          <w:rtl/>
        </w:rPr>
      </w:pPr>
    </w:p>
    <w:p w14:paraId="0AD8CD66" w14:textId="77777777" w:rsidR="00000000" w:rsidRDefault="00A92CBC">
      <w:pPr>
        <w:pStyle w:val="a0"/>
        <w:ind w:firstLine="720"/>
        <w:rPr>
          <w:rtl/>
        </w:rPr>
      </w:pPr>
      <w:r>
        <w:rPr>
          <w:rFonts w:hint="cs"/>
          <w:rtl/>
        </w:rPr>
        <w:t xml:space="preserve">2. אם כן </w:t>
      </w:r>
      <w:r>
        <w:rPr>
          <w:rtl/>
        </w:rPr>
        <w:t>–</w:t>
      </w:r>
      <w:r>
        <w:rPr>
          <w:rFonts w:hint="cs"/>
          <w:rtl/>
        </w:rPr>
        <w:t xml:space="preserve"> </w:t>
      </w:r>
      <w:r>
        <w:rPr>
          <w:rtl/>
        </w:rPr>
        <w:t xml:space="preserve">האם לתלמידים </w:t>
      </w:r>
      <w:r>
        <w:rPr>
          <w:rFonts w:hint="cs"/>
          <w:rtl/>
        </w:rPr>
        <w:t xml:space="preserve">בחינוך </w:t>
      </w:r>
      <w:r>
        <w:rPr>
          <w:rFonts w:hint="cs"/>
          <w:rtl/>
        </w:rPr>
        <w:t>הממלכתי</w:t>
      </w:r>
      <w:r>
        <w:rPr>
          <w:rtl/>
        </w:rPr>
        <w:t xml:space="preserve"> בעיה דומה?</w:t>
      </w:r>
    </w:p>
    <w:p w14:paraId="3A4C6A5E" w14:textId="77777777" w:rsidR="00000000" w:rsidRDefault="00A92CBC">
      <w:pPr>
        <w:pStyle w:val="a0"/>
        <w:ind w:firstLine="720"/>
        <w:rPr>
          <w:rtl/>
        </w:rPr>
      </w:pPr>
    </w:p>
    <w:p w14:paraId="2099675A" w14:textId="77777777" w:rsidR="00000000" w:rsidRDefault="00A92CBC">
      <w:pPr>
        <w:pStyle w:val="Heading2"/>
        <w:numPr>
          <w:ilvl w:val="0"/>
          <w:numId w:val="0"/>
        </w:numPr>
        <w:ind w:right="0" w:firstLine="720"/>
        <w:jc w:val="both"/>
        <w:rPr>
          <w:rFonts w:cs="Arial"/>
          <w:szCs w:val="22"/>
          <w:rtl/>
        </w:rPr>
      </w:pPr>
      <w:r>
        <w:rPr>
          <w:rFonts w:cs="Arial" w:hint="cs"/>
          <w:szCs w:val="22"/>
          <w:rtl/>
        </w:rPr>
        <w:t>3. האם משרדך פועל למציאת</w:t>
      </w:r>
      <w:r>
        <w:rPr>
          <w:rFonts w:cs="Arial"/>
          <w:szCs w:val="22"/>
          <w:rtl/>
        </w:rPr>
        <w:t xml:space="preserve"> פתרונות הולמים לתלמידי המוסדות התורניים בירושלים?</w:t>
      </w:r>
    </w:p>
    <w:p w14:paraId="381E9AF2" w14:textId="77777777" w:rsidR="00000000" w:rsidRDefault="00A92CBC">
      <w:pPr>
        <w:spacing w:line="360" w:lineRule="auto"/>
        <w:jc w:val="both"/>
        <w:rPr>
          <w:rFonts w:cs="Arial"/>
          <w:szCs w:val="22"/>
          <w:rtl/>
        </w:rPr>
      </w:pPr>
    </w:p>
    <w:bookmarkEnd w:id="42"/>
    <w:p w14:paraId="092B190C" w14:textId="77777777" w:rsidR="00000000" w:rsidRDefault="00A92CBC">
      <w:pPr>
        <w:pStyle w:val="a0"/>
        <w:ind w:firstLine="0"/>
        <w:rPr>
          <w:b/>
          <w:bCs/>
          <w:u w:val="single"/>
          <w:rtl/>
        </w:rPr>
      </w:pPr>
      <w:r>
        <w:rPr>
          <w:rFonts w:hint="cs"/>
          <w:b/>
          <w:bCs/>
          <w:u w:val="single"/>
          <w:rtl/>
        </w:rPr>
        <w:t>תשובת סגן שרת החינוך, התרבות והספורט מיכאל מלכיאור:</w:t>
      </w:r>
    </w:p>
    <w:p w14:paraId="556CA0BF" w14:textId="77777777" w:rsidR="00000000" w:rsidRDefault="00A92CBC">
      <w:pPr>
        <w:pStyle w:val="a0"/>
        <w:ind w:firstLine="0"/>
        <w:rPr>
          <w:rFonts w:hint="cs"/>
          <w:rtl/>
        </w:rPr>
      </w:pPr>
      <w:r>
        <w:rPr>
          <w:rFonts w:hint="cs"/>
          <w:rtl/>
        </w:rPr>
        <w:t>(לא נקראה, נמסרה לפרוטוקול)</w:t>
      </w:r>
    </w:p>
    <w:p w14:paraId="435FB2DA" w14:textId="77777777" w:rsidR="00000000" w:rsidRDefault="00A92CBC">
      <w:pPr>
        <w:pStyle w:val="a0"/>
        <w:rPr>
          <w:rFonts w:hint="cs"/>
          <w:rtl/>
        </w:rPr>
      </w:pPr>
    </w:p>
    <w:p w14:paraId="495D2B83" w14:textId="77777777" w:rsidR="00000000" w:rsidRDefault="00A92CBC">
      <w:pPr>
        <w:pStyle w:val="a0"/>
        <w:rPr>
          <w:rFonts w:hint="cs"/>
          <w:rtl/>
        </w:rPr>
      </w:pPr>
      <w:r>
        <w:rPr>
          <w:rFonts w:hint="cs"/>
          <w:rtl/>
        </w:rPr>
        <w:t>1-3. אכן, היתה מצוקת דיור קשה בתקופת ההיערכות לפתיחת שנת הלימודים התשס"ה בירושל</w:t>
      </w:r>
      <w:r>
        <w:rPr>
          <w:rFonts w:hint="cs"/>
          <w:rtl/>
        </w:rPr>
        <w:t>ים, בעיקר בחינוך החרדי. משרד החינוך עשה מאמץ מיוחד ודאג לכך שלכל תלמיד בעיר תהיה קורת-גג לצורך לימודיו.</w:t>
      </w:r>
    </w:p>
    <w:p w14:paraId="165B2406" w14:textId="77777777" w:rsidR="00000000" w:rsidRDefault="00A92CBC">
      <w:pPr>
        <w:pStyle w:val="a0"/>
        <w:rPr>
          <w:rFonts w:hint="cs"/>
          <w:rtl/>
        </w:rPr>
      </w:pPr>
    </w:p>
    <w:p w14:paraId="4181AF14" w14:textId="77777777" w:rsidR="00000000" w:rsidRDefault="00A92CBC">
      <w:pPr>
        <w:pStyle w:val="a0"/>
        <w:rPr>
          <w:rFonts w:hint="cs"/>
          <w:rtl/>
        </w:rPr>
      </w:pPr>
      <w:r>
        <w:rPr>
          <w:rFonts w:hint="cs"/>
          <w:rtl/>
        </w:rPr>
        <w:t>נמסר לי, שלאחרונה מינה ראש עיריית ירושלים ועדה מקצועית, שתכין תוכנית-אב למוסדות החינוך בעיר. אני מצפה שהמלצות הוועדה תיושמנה על-ידי ראש העיר, בשיתוף עם</w:t>
      </w:r>
      <w:r>
        <w:rPr>
          <w:rFonts w:hint="cs"/>
          <w:rtl/>
        </w:rPr>
        <w:t xml:space="preserve"> משרד החינוך, ויינתן פתרון ראוי למצוקות הללו.</w:t>
      </w:r>
    </w:p>
    <w:p w14:paraId="2726753F" w14:textId="77777777" w:rsidR="00000000" w:rsidRDefault="00A92CBC">
      <w:pPr>
        <w:pStyle w:val="a0"/>
        <w:rPr>
          <w:rFonts w:hint="cs"/>
          <w:rtl/>
        </w:rPr>
      </w:pPr>
    </w:p>
    <w:p w14:paraId="096CC9B5" w14:textId="77777777" w:rsidR="00000000" w:rsidRDefault="00A92CBC">
      <w:pPr>
        <w:pStyle w:val="a0"/>
        <w:rPr>
          <w:rFonts w:hint="cs"/>
          <w:rtl/>
        </w:rPr>
      </w:pPr>
    </w:p>
    <w:p w14:paraId="2D82D3BC" w14:textId="77777777" w:rsidR="00000000" w:rsidRDefault="00A92CBC">
      <w:pPr>
        <w:pStyle w:val="a1"/>
        <w:jc w:val="center"/>
        <w:rPr>
          <w:rtl/>
        </w:rPr>
      </w:pPr>
      <w:bookmarkStart w:id="43" w:name="CQ86404FI0086404T23_03_2005_11_37_18"/>
      <w:bookmarkStart w:id="44" w:name="_Toc104196522"/>
      <w:bookmarkEnd w:id="43"/>
      <w:r>
        <w:rPr>
          <w:rtl/>
        </w:rPr>
        <w:t>2482. קיצוץ בסיוע לשכבות החלשות</w:t>
      </w:r>
      <w:bookmarkEnd w:id="44"/>
    </w:p>
    <w:p w14:paraId="0F01A8DE" w14:textId="77777777" w:rsidR="00000000" w:rsidRDefault="00A92CBC">
      <w:pPr>
        <w:pStyle w:val="a0"/>
        <w:rPr>
          <w:rFonts w:hint="cs"/>
          <w:rtl/>
        </w:rPr>
      </w:pPr>
    </w:p>
    <w:p w14:paraId="4DB810C2" w14:textId="77777777" w:rsidR="00000000" w:rsidRDefault="00A92CBC">
      <w:pPr>
        <w:pStyle w:val="a0"/>
        <w:ind w:firstLine="0"/>
        <w:rPr>
          <w:bCs/>
          <w:u w:val="single"/>
        </w:rPr>
      </w:pPr>
      <w:bookmarkStart w:id="45" w:name="ESQ86404"/>
      <w:bookmarkEnd w:id="45"/>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bookmarkStart w:id="46" w:name="GMGOVMINISTRYNAME"/>
      <w:r>
        <w:rPr>
          <w:bCs/>
          <w:u w:val="single"/>
          <w:rtl/>
        </w:rPr>
        <w:t>החינוך, התרבות והספורט</w:t>
      </w:r>
      <w:bookmarkEnd w:id="46"/>
    </w:p>
    <w:p w14:paraId="2967C097" w14:textId="77777777" w:rsidR="00000000" w:rsidRDefault="00A92CBC">
      <w:pPr>
        <w:pStyle w:val="a0"/>
        <w:ind w:firstLine="720"/>
      </w:pPr>
      <w:r>
        <w:rPr>
          <w:rtl/>
        </w:rPr>
        <w:t>ביום כ"ד בטבת התשס"ה (5 בינואר 2005):</w:t>
      </w:r>
    </w:p>
    <w:p w14:paraId="0C5419BB" w14:textId="77777777" w:rsidR="00000000" w:rsidRDefault="00A92CBC">
      <w:pPr>
        <w:pStyle w:val="a0"/>
        <w:rPr>
          <w:rFonts w:hint="cs"/>
        </w:rPr>
      </w:pPr>
    </w:p>
    <w:p w14:paraId="116BC93E" w14:textId="77777777" w:rsidR="00000000" w:rsidRDefault="00A92CBC">
      <w:pPr>
        <w:pStyle w:val="a0"/>
        <w:ind w:firstLine="720"/>
      </w:pPr>
      <w:r>
        <w:rPr>
          <w:rFonts w:hint="cs"/>
          <w:rtl/>
        </w:rPr>
        <w:t>פורסם,</w:t>
      </w:r>
      <w:r>
        <w:rPr>
          <w:rtl/>
        </w:rPr>
        <w:t xml:space="preserve"> כי במסגרת שינויים ארגוניים במשרד, </w:t>
      </w:r>
      <w:r>
        <w:rPr>
          <w:rFonts w:hint="cs"/>
          <w:rtl/>
        </w:rPr>
        <w:t>יבוטל</w:t>
      </w:r>
      <w:r>
        <w:rPr>
          <w:rtl/>
        </w:rPr>
        <w:t xml:space="preserve"> אגף שירותי חינוך ורווחה,</w:t>
      </w:r>
      <w:r>
        <w:rPr>
          <w:rFonts w:hint="cs"/>
          <w:rtl/>
        </w:rPr>
        <w:t xml:space="preserve"> </w:t>
      </w:r>
      <w:r>
        <w:rPr>
          <w:rtl/>
        </w:rPr>
        <w:t>שייעודו העיקר</w:t>
      </w:r>
      <w:r>
        <w:rPr>
          <w:rtl/>
        </w:rPr>
        <w:t>י הוא מתן שירותי חינוך מפצים לי</w:t>
      </w:r>
      <w:r>
        <w:rPr>
          <w:rFonts w:hint="cs"/>
          <w:rtl/>
        </w:rPr>
        <w:t>י</w:t>
      </w:r>
      <w:r>
        <w:rPr>
          <w:rtl/>
        </w:rPr>
        <w:t xml:space="preserve">שובים המוגדרים </w:t>
      </w:r>
      <w:r>
        <w:rPr>
          <w:rFonts w:hint="cs"/>
          <w:rtl/>
        </w:rPr>
        <w:t>כיישוב</w:t>
      </w:r>
      <w:r>
        <w:rPr>
          <w:rFonts w:hint="eastAsia"/>
          <w:rtl/>
        </w:rPr>
        <w:t>י</w:t>
      </w:r>
      <w:r>
        <w:rPr>
          <w:rtl/>
        </w:rPr>
        <w:t xml:space="preserve"> רווחה.</w:t>
      </w:r>
    </w:p>
    <w:p w14:paraId="6F140CBD" w14:textId="77777777" w:rsidR="00000000" w:rsidRDefault="00A92CBC">
      <w:pPr>
        <w:pStyle w:val="a0"/>
        <w:ind w:firstLine="720"/>
      </w:pPr>
    </w:p>
    <w:p w14:paraId="6F3997DB" w14:textId="77777777" w:rsidR="00000000" w:rsidRDefault="00A92CBC">
      <w:pPr>
        <w:pStyle w:val="a0"/>
        <w:ind w:firstLine="720"/>
      </w:pPr>
      <w:r>
        <w:rPr>
          <w:rFonts w:hint="cs"/>
          <w:rtl/>
        </w:rPr>
        <w:t>רצוני לשאול</w:t>
      </w:r>
      <w:r>
        <w:rPr>
          <w:rtl/>
        </w:rPr>
        <w:t>:</w:t>
      </w:r>
    </w:p>
    <w:p w14:paraId="0F83ADAA" w14:textId="77777777" w:rsidR="00000000" w:rsidRDefault="00A92CBC">
      <w:pPr>
        <w:pStyle w:val="a0"/>
        <w:ind w:firstLine="720"/>
      </w:pPr>
    </w:p>
    <w:p w14:paraId="49AA0509" w14:textId="77777777" w:rsidR="00000000" w:rsidRDefault="00A92CBC">
      <w:pPr>
        <w:pStyle w:val="a0"/>
        <w:ind w:firstLine="720"/>
        <w:rPr>
          <w:rFonts w:hint="cs"/>
          <w:rtl/>
        </w:rPr>
      </w:pPr>
      <w:r>
        <w:rPr>
          <w:rFonts w:hint="cs"/>
          <w:rtl/>
        </w:rPr>
        <w:t xml:space="preserve">1. </w:t>
      </w:r>
      <w:r>
        <w:rPr>
          <w:rtl/>
        </w:rPr>
        <w:t xml:space="preserve">האם הידיעה נכונה? </w:t>
      </w:r>
    </w:p>
    <w:p w14:paraId="1A8FFF8A" w14:textId="77777777" w:rsidR="00000000" w:rsidRDefault="00A92CBC">
      <w:pPr>
        <w:pStyle w:val="a0"/>
        <w:ind w:firstLine="720"/>
        <w:rPr>
          <w:rtl/>
        </w:rPr>
      </w:pPr>
    </w:p>
    <w:p w14:paraId="214B1FBC" w14:textId="77777777" w:rsidR="00000000" w:rsidRDefault="00A92CBC">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מה היו הישגי האגף בשנים האחרונות?</w:t>
      </w:r>
    </w:p>
    <w:p w14:paraId="5A0D3787" w14:textId="77777777" w:rsidR="00000000" w:rsidRDefault="00A92CBC">
      <w:pPr>
        <w:pStyle w:val="a0"/>
        <w:ind w:firstLine="720"/>
        <w:rPr>
          <w:rtl/>
        </w:rPr>
      </w:pPr>
    </w:p>
    <w:p w14:paraId="481813C7" w14:textId="77777777" w:rsidR="00000000" w:rsidRDefault="00A92CBC">
      <w:pPr>
        <w:pStyle w:val="a0"/>
        <w:ind w:firstLine="720"/>
        <w:rPr>
          <w:rtl/>
        </w:rPr>
      </w:pPr>
      <w:r>
        <w:rPr>
          <w:rFonts w:hint="cs"/>
          <w:rtl/>
        </w:rPr>
        <w:t xml:space="preserve">3. </w:t>
      </w:r>
      <w:r>
        <w:rPr>
          <w:rtl/>
        </w:rPr>
        <w:t xml:space="preserve">מה יהיו ההשלכות החינוכיות </w:t>
      </w:r>
      <w:r>
        <w:rPr>
          <w:rFonts w:hint="cs"/>
          <w:rtl/>
        </w:rPr>
        <w:t>של סגירת</w:t>
      </w:r>
      <w:r>
        <w:rPr>
          <w:rtl/>
        </w:rPr>
        <w:t xml:space="preserve"> אגף </w:t>
      </w:r>
      <w:r>
        <w:rPr>
          <w:rFonts w:hint="cs"/>
          <w:rtl/>
        </w:rPr>
        <w:t>שירותי חינוך ורווחה</w:t>
      </w:r>
      <w:r>
        <w:rPr>
          <w:rtl/>
        </w:rPr>
        <w:t>?</w:t>
      </w:r>
    </w:p>
    <w:p w14:paraId="5EBB9C0C" w14:textId="77777777" w:rsidR="00000000" w:rsidRDefault="00A92CBC">
      <w:pPr>
        <w:pStyle w:val="a0"/>
        <w:ind w:firstLine="720"/>
        <w:rPr>
          <w:rtl/>
        </w:rPr>
      </w:pPr>
    </w:p>
    <w:p w14:paraId="5E5E61A2" w14:textId="77777777" w:rsidR="00000000" w:rsidRDefault="00A92CBC">
      <w:pPr>
        <w:pStyle w:val="a0"/>
        <w:ind w:firstLine="0"/>
        <w:rPr>
          <w:rFonts w:hint="cs"/>
          <w:b/>
          <w:bCs/>
          <w:u w:val="single"/>
          <w:rtl/>
        </w:rPr>
      </w:pPr>
      <w:r>
        <w:rPr>
          <w:rFonts w:hint="cs"/>
          <w:b/>
          <w:bCs/>
          <w:u w:val="single"/>
          <w:rtl/>
        </w:rPr>
        <w:t>תשובת סגן שרת החינוך, התרבות והספורט מיכאל מלכ</w:t>
      </w:r>
      <w:r>
        <w:rPr>
          <w:rFonts w:hint="cs"/>
          <w:b/>
          <w:bCs/>
          <w:u w:val="single"/>
          <w:rtl/>
        </w:rPr>
        <w:t>יאור:</w:t>
      </w:r>
    </w:p>
    <w:p w14:paraId="65D4658E" w14:textId="77777777" w:rsidR="00000000" w:rsidRDefault="00A92CBC">
      <w:pPr>
        <w:pStyle w:val="a0"/>
        <w:ind w:firstLine="0"/>
        <w:rPr>
          <w:rFonts w:hint="cs"/>
          <w:rtl/>
        </w:rPr>
      </w:pPr>
      <w:r>
        <w:rPr>
          <w:rFonts w:hint="cs"/>
          <w:rtl/>
        </w:rPr>
        <w:t>(לא נקראה, נמסרה לפרוטוקול)</w:t>
      </w:r>
    </w:p>
    <w:p w14:paraId="2048F365" w14:textId="77777777" w:rsidR="00000000" w:rsidRDefault="00A92CBC">
      <w:pPr>
        <w:pStyle w:val="a0"/>
        <w:rPr>
          <w:rFonts w:hint="cs"/>
          <w:rtl/>
        </w:rPr>
      </w:pPr>
    </w:p>
    <w:p w14:paraId="29AE385E" w14:textId="77777777" w:rsidR="00000000" w:rsidRDefault="00A92CBC">
      <w:pPr>
        <w:pStyle w:val="a0"/>
        <w:rPr>
          <w:rFonts w:hint="cs"/>
          <w:rtl/>
        </w:rPr>
      </w:pPr>
      <w:r>
        <w:rPr>
          <w:rFonts w:hint="cs"/>
          <w:rtl/>
        </w:rPr>
        <w:t>1. הידיעה נכונה בחלקה. קידום תלמידים מאוכלוסיות חלשות ומיישובי פריפריה, כתחום בלעדי בטיפולו של אגף שח"ר, אומנם יבוטל. אך הטיפול בנושא לא רק שלא ייפגע, אלא אף יוגבר. חשוב לציין שמדיניות משרד החינוך בקדנציה הנוכחית רואה באח</w:t>
      </w:r>
      <w:r>
        <w:rPr>
          <w:rFonts w:hint="cs"/>
          <w:rtl/>
        </w:rPr>
        <w:t>ריות ובמחויבות לקידומו של כל תלמיד, בצמצום הפערים ובמימוש היכולות האישיות עקרונות מנחים מרכזיים, המחייבים את כל מישורי הפעולה ובאחריות כל הגורמים במערכת החינוך.</w:t>
      </w:r>
    </w:p>
    <w:p w14:paraId="1BB53D5A" w14:textId="77777777" w:rsidR="00000000" w:rsidRDefault="00A92CBC">
      <w:pPr>
        <w:pStyle w:val="a0"/>
        <w:rPr>
          <w:rFonts w:hint="cs"/>
          <w:rtl/>
        </w:rPr>
      </w:pPr>
    </w:p>
    <w:p w14:paraId="12FF58F3" w14:textId="77777777" w:rsidR="00000000" w:rsidRDefault="00A92CBC">
      <w:pPr>
        <w:pStyle w:val="a0"/>
        <w:rPr>
          <w:rFonts w:hint="cs"/>
          <w:rtl/>
        </w:rPr>
      </w:pPr>
      <w:r>
        <w:rPr>
          <w:rFonts w:hint="cs"/>
          <w:rtl/>
        </w:rPr>
        <w:t>2. השאלה אינה רלוונטית.</w:t>
      </w:r>
    </w:p>
    <w:p w14:paraId="69041F0B" w14:textId="77777777" w:rsidR="00000000" w:rsidRDefault="00A92CBC">
      <w:pPr>
        <w:pStyle w:val="a0"/>
        <w:rPr>
          <w:rFonts w:hint="cs"/>
          <w:rtl/>
        </w:rPr>
      </w:pPr>
    </w:p>
    <w:p w14:paraId="5E27CEBF" w14:textId="77777777" w:rsidR="00000000" w:rsidRDefault="00A92CBC">
      <w:pPr>
        <w:pStyle w:val="a0"/>
        <w:rPr>
          <w:rFonts w:hint="cs"/>
          <w:rtl/>
        </w:rPr>
      </w:pPr>
      <w:r>
        <w:rPr>
          <w:rFonts w:hint="cs"/>
          <w:rtl/>
        </w:rPr>
        <w:t>3. סגירת אגף שח"ר לא תשפיע על איכות טיפול משרד החינוך באוכלוסיות החלש</w:t>
      </w:r>
      <w:r>
        <w:rPr>
          <w:rFonts w:hint="cs"/>
          <w:rtl/>
        </w:rPr>
        <w:t xml:space="preserve">ות והמשרד ימשיך לדאוג לצורכי האוכלוסיות הללו בכל מבנה שיוחלט עליו. </w:t>
      </w:r>
    </w:p>
    <w:p w14:paraId="383368DA" w14:textId="77777777" w:rsidR="00000000" w:rsidRDefault="00A92CBC">
      <w:pPr>
        <w:pStyle w:val="a0"/>
        <w:rPr>
          <w:rFonts w:hint="cs"/>
          <w:rtl/>
        </w:rPr>
      </w:pPr>
    </w:p>
    <w:p w14:paraId="274A4984" w14:textId="77777777" w:rsidR="00000000" w:rsidRDefault="00A92CBC">
      <w:pPr>
        <w:pStyle w:val="a0"/>
        <w:rPr>
          <w:rFonts w:hint="cs"/>
          <w:rtl/>
        </w:rPr>
      </w:pPr>
      <w:r>
        <w:rPr>
          <w:rFonts w:hint="cs"/>
          <w:rtl/>
        </w:rPr>
        <w:t>יתירה מכך, דוח-דברת, שהמשרד נערך באינטנסיביות ליישומו, מדגיש את האחריות לטיפול באוכלוסיות החלשות בכל דרגי המערכת, ולהלן אפרט: חיזוק החינוך בשלבים המוקדמים - חינוך חובה חינם לגילאי שלוש-אר</w:t>
      </w:r>
      <w:r>
        <w:rPr>
          <w:rFonts w:hint="cs"/>
          <w:rtl/>
        </w:rPr>
        <w:t xml:space="preserve">בע, מותנה בתוספת תקציב; יום לימודים מלא שיאפשר לאוכלוסיות חלשות להשתלב בפעילות פורמלית ובלתי פורמלית בבית-הספר </w:t>
      </w:r>
      <w:r>
        <w:rPr>
          <w:rtl/>
        </w:rPr>
        <w:t>–</w:t>
      </w:r>
      <w:r>
        <w:rPr>
          <w:rFonts w:hint="cs"/>
          <w:rtl/>
        </w:rPr>
        <w:t xml:space="preserve"> העשרה בחוגים, שיעורי-בית; תקציב דיפרנציאלי, הנותן העדפה משמעותית לבתי-ספר עם אוכלוסיות חלשות, כך שתתאפשר למידה בכיתות או בקבוצות קטנות; איסור מ</w:t>
      </w:r>
      <w:r>
        <w:rPr>
          <w:rFonts w:hint="cs"/>
          <w:rtl/>
        </w:rPr>
        <w:t>יון תלמידים; פעולות למניעת נשירה וטיפול בילדים ונוער בסיכון; צמצום ושיפור המעברים בין שלבי החינוך, שיקלו את הסתגלותם של התלמידים, בעיקר החלשים.</w:t>
      </w:r>
    </w:p>
    <w:p w14:paraId="67F30A04" w14:textId="77777777" w:rsidR="00000000" w:rsidRDefault="00A92CBC">
      <w:pPr>
        <w:pStyle w:val="a0"/>
        <w:rPr>
          <w:rFonts w:hint="cs"/>
          <w:rtl/>
        </w:rPr>
      </w:pPr>
    </w:p>
    <w:p w14:paraId="71D43D14" w14:textId="77777777" w:rsidR="00000000" w:rsidRDefault="00A92CBC">
      <w:pPr>
        <w:pStyle w:val="af1"/>
        <w:rPr>
          <w:rtl/>
        </w:rPr>
      </w:pPr>
      <w:r>
        <w:rPr>
          <w:rtl/>
        </w:rPr>
        <w:t>היו"ר ראובן ריבלין:</w:t>
      </w:r>
    </w:p>
    <w:p w14:paraId="76380B3E" w14:textId="77777777" w:rsidR="00000000" w:rsidRDefault="00A92CBC">
      <w:pPr>
        <w:pStyle w:val="a0"/>
        <w:rPr>
          <w:rtl/>
        </w:rPr>
      </w:pPr>
    </w:p>
    <w:p w14:paraId="5F1447C7" w14:textId="77777777" w:rsidR="00000000" w:rsidRDefault="00A92CBC">
      <w:pPr>
        <w:pStyle w:val="a0"/>
        <w:rPr>
          <w:rFonts w:hint="cs"/>
          <w:rtl/>
        </w:rPr>
      </w:pPr>
      <w:r>
        <w:rPr>
          <w:rFonts w:hint="cs"/>
          <w:rtl/>
        </w:rPr>
        <w:t xml:space="preserve">אני מודה לסגן שרת החינוך, התרבות והספורט. </w:t>
      </w:r>
    </w:p>
    <w:p w14:paraId="281279AE" w14:textId="77777777" w:rsidR="00000000" w:rsidRDefault="00A92CBC">
      <w:pPr>
        <w:pStyle w:val="a0"/>
        <w:rPr>
          <w:rFonts w:hint="cs"/>
          <w:rtl/>
        </w:rPr>
      </w:pPr>
    </w:p>
    <w:p w14:paraId="67D2E0A0" w14:textId="77777777" w:rsidR="00000000" w:rsidRDefault="00A92CBC">
      <w:pPr>
        <w:pStyle w:val="af0"/>
        <w:rPr>
          <w:rtl/>
        </w:rPr>
      </w:pPr>
      <w:r>
        <w:rPr>
          <w:rFonts w:hint="eastAsia"/>
          <w:rtl/>
        </w:rPr>
        <w:t>משה</w:t>
      </w:r>
      <w:r>
        <w:rPr>
          <w:rtl/>
        </w:rPr>
        <w:t xml:space="preserve"> גפני (דגל התורה):</w:t>
      </w:r>
    </w:p>
    <w:p w14:paraId="200040DB" w14:textId="77777777" w:rsidR="00000000" w:rsidRDefault="00A92CBC">
      <w:pPr>
        <w:pStyle w:val="a0"/>
        <w:rPr>
          <w:rFonts w:hint="cs"/>
          <w:rtl/>
        </w:rPr>
      </w:pPr>
    </w:p>
    <w:p w14:paraId="44C4C629" w14:textId="77777777" w:rsidR="00000000" w:rsidRDefault="00A92CBC">
      <w:pPr>
        <w:pStyle w:val="a0"/>
        <w:rPr>
          <w:rFonts w:hint="cs"/>
          <w:rtl/>
        </w:rPr>
      </w:pPr>
      <w:r>
        <w:rPr>
          <w:rFonts w:hint="cs"/>
          <w:rtl/>
        </w:rPr>
        <w:t>אדוני היושב-ראש, לאור ה</w:t>
      </w:r>
      <w:r>
        <w:rPr>
          <w:rFonts w:hint="cs"/>
          <w:rtl/>
        </w:rPr>
        <w:t xml:space="preserve">תשובה של שר הפנים בעניין המצות, נראה לי שיהיה זמן ללכת לכדורגל, מפני שהוא מפרק את הקואליציה. </w:t>
      </w:r>
    </w:p>
    <w:p w14:paraId="4BF2DA00" w14:textId="77777777" w:rsidR="00000000" w:rsidRDefault="00A92CBC">
      <w:pPr>
        <w:pStyle w:val="a0"/>
        <w:rPr>
          <w:rFonts w:hint="cs"/>
          <w:rtl/>
        </w:rPr>
      </w:pPr>
    </w:p>
    <w:p w14:paraId="3EA21A4D" w14:textId="77777777" w:rsidR="00000000" w:rsidRDefault="00A92CBC">
      <w:pPr>
        <w:pStyle w:val="af1"/>
        <w:rPr>
          <w:rtl/>
        </w:rPr>
      </w:pPr>
      <w:r>
        <w:rPr>
          <w:rtl/>
        </w:rPr>
        <w:t>היו"ר ראובן ריבלין:</w:t>
      </w:r>
    </w:p>
    <w:p w14:paraId="6BD7CFD1" w14:textId="77777777" w:rsidR="00000000" w:rsidRDefault="00A92CBC">
      <w:pPr>
        <w:pStyle w:val="a0"/>
        <w:rPr>
          <w:rtl/>
        </w:rPr>
      </w:pPr>
    </w:p>
    <w:p w14:paraId="514C6894" w14:textId="77777777" w:rsidR="00000000" w:rsidRDefault="00A92CBC">
      <w:pPr>
        <w:pStyle w:val="a0"/>
        <w:rPr>
          <w:rFonts w:hint="cs"/>
          <w:rtl/>
        </w:rPr>
      </w:pPr>
      <w:r>
        <w:rPr>
          <w:rFonts w:hint="cs"/>
          <w:rtl/>
        </w:rPr>
        <w:t xml:space="preserve">חבר הכנסת גפני, אני עוד מדבר על הצרות של השבוע וצופה כבר את הצרות של השבוע הבא, ואדוני כבר רוצה להכניס אותי לצרות של הפגרה? האם אדוני משתמש </w:t>
      </w:r>
      <w:r>
        <w:rPr>
          <w:rFonts w:hint="cs"/>
          <w:rtl/>
        </w:rPr>
        <w:t>בי כדי לאיים או להודיע?</w:t>
      </w:r>
    </w:p>
    <w:p w14:paraId="7B54E614" w14:textId="77777777" w:rsidR="00000000" w:rsidRDefault="00A92CBC">
      <w:pPr>
        <w:pStyle w:val="a0"/>
        <w:rPr>
          <w:rFonts w:hint="cs"/>
          <w:rtl/>
        </w:rPr>
      </w:pPr>
    </w:p>
    <w:p w14:paraId="030B9830" w14:textId="77777777" w:rsidR="00000000" w:rsidRDefault="00A92CBC">
      <w:pPr>
        <w:pStyle w:val="af0"/>
        <w:rPr>
          <w:rtl/>
        </w:rPr>
      </w:pPr>
      <w:r>
        <w:rPr>
          <w:rFonts w:hint="eastAsia"/>
          <w:rtl/>
        </w:rPr>
        <w:t>משה</w:t>
      </w:r>
      <w:r>
        <w:rPr>
          <w:rtl/>
        </w:rPr>
        <w:t xml:space="preserve"> גפני (דגל התורה):</w:t>
      </w:r>
    </w:p>
    <w:p w14:paraId="6EDA13EB" w14:textId="77777777" w:rsidR="00000000" w:rsidRDefault="00A92CBC">
      <w:pPr>
        <w:pStyle w:val="a0"/>
        <w:rPr>
          <w:rFonts w:hint="cs"/>
          <w:rtl/>
        </w:rPr>
      </w:pPr>
    </w:p>
    <w:p w14:paraId="3F3B1E34" w14:textId="77777777" w:rsidR="00000000" w:rsidRDefault="00A92CBC">
      <w:pPr>
        <w:pStyle w:val="a0"/>
        <w:rPr>
          <w:rFonts w:hint="cs"/>
          <w:rtl/>
        </w:rPr>
      </w:pPr>
      <w:r>
        <w:rPr>
          <w:rFonts w:hint="cs"/>
          <w:rtl/>
        </w:rPr>
        <w:t xml:space="preserve">לא, אני אגיש מכתב לראש הממשלה. </w:t>
      </w:r>
    </w:p>
    <w:p w14:paraId="5A0276CC" w14:textId="77777777" w:rsidR="00000000" w:rsidRDefault="00A92CBC">
      <w:pPr>
        <w:pStyle w:val="a0"/>
        <w:rPr>
          <w:rFonts w:hint="cs"/>
          <w:rtl/>
        </w:rPr>
      </w:pPr>
    </w:p>
    <w:p w14:paraId="2B945C02" w14:textId="77777777" w:rsidR="00000000" w:rsidRDefault="00A92CBC">
      <w:pPr>
        <w:pStyle w:val="af1"/>
        <w:rPr>
          <w:rtl/>
        </w:rPr>
      </w:pPr>
      <w:r>
        <w:rPr>
          <w:rtl/>
        </w:rPr>
        <w:t>היו"ר ראובן ריבלין:</w:t>
      </w:r>
    </w:p>
    <w:p w14:paraId="759A81C7" w14:textId="77777777" w:rsidR="00000000" w:rsidRDefault="00A92CBC">
      <w:pPr>
        <w:pStyle w:val="a0"/>
        <w:rPr>
          <w:rtl/>
        </w:rPr>
      </w:pPr>
    </w:p>
    <w:p w14:paraId="4371B351" w14:textId="77777777" w:rsidR="00000000" w:rsidRDefault="00A92CBC">
      <w:pPr>
        <w:pStyle w:val="a0"/>
        <w:rPr>
          <w:rFonts w:hint="cs"/>
          <w:rtl/>
        </w:rPr>
      </w:pPr>
      <w:r>
        <w:rPr>
          <w:rFonts w:hint="cs"/>
          <w:rtl/>
        </w:rPr>
        <w:t xml:space="preserve">שמעתי. דרך אגב, נדמה לי שאדוני מזדרז, אם יורשה לי. נדמה לי שהשר פינס הביע את דעתו ולא את דעת הממשלה. </w:t>
      </w:r>
    </w:p>
    <w:p w14:paraId="7BF9065C" w14:textId="77777777" w:rsidR="00000000" w:rsidRDefault="00A92CBC">
      <w:pPr>
        <w:pStyle w:val="a0"/>
        <w:rPr>
          <w:rFonts w:hint="cs"/>
          <w:rtl/>
        </w:rPr>
      </w:pPr>
    </w:p>
    <w:p w14:paraId="1B75F2C2" w14:textId="77777777" w:rsidR="00000000" w:rsidRDefault="00A92CBC">
      <w:pPr>
        <w:pStyle w:val="a0"/>
        <w:rPr>
          <w:rFonts w:hint="cs"/>
          <w:rtl/>
        </w:rPr>
      </w:pPr>
      <w:r>
        <w:rPr>
          <w:rFonts w:hint="cs"/>
          <w:rtl/>
        </w:rPr>
        <w:tab/>
      </w:r>
    </w:p>
    <w:p w14:paraId="16EEAF5B" w14:textId="77777777" w:rsidR="00000000" w:rsidRDefault="00A92CBC">
      <w:pPr>
        <w:pStyle w:val="a2"/>
        <w:rPr>
          <w:rtl/>
        </w:rPr>
      </w:pPr>
    </w:p>
    <w:p w14:paraId="5DC9F658" w14:textId="77777777" w:rsidR="00000000" w:rsidRDefault="00A92CBC">
      <w:pPr>
        <w:pStyle w:val="a2"/>
        <w:rPr>
          <w:rtl/>
        </w:rPr>
      </w:pPr>
      <w:bookmarkStart w:id="47" w:name="CS75835FI0075835T23_03_2005_11_37_38"/>
      <w:bookmarkStart w:id="48" w:name="_Toc104196523"/>
      <w:bookmarkEnd w:id="47"/>
      <w:r>
        <w:rPr>
          <w:rtl/>
        </w:rPr>
        <w:t>הצעת חוק זאב ז'בוטינסקי (ציון זכרו ופ</w:t>
      </w:r>
      <w:r>
        <w:rPr>
          <w:rFonts w:hint="cs"/>
          <w:rtl/>
        </w:rPr>
        <w:t>ו</w:t>
      </w:r>
      <w:r>
        <w:rPr>
          <w:rtl/>
        </w:rPr>
        <w:t>עלו), התשס</w:t>
      </w:r>
      <w:r>
        <w:rPr>
          <w:rtl/>
        </w:rPr>
        <w:t>"ה-</w:t>
      </w:r>
      <w:r>
        <w:rPr>
          <w:rFonts w:hint="cs"/>
          <w:rtl/>
        </w:rPr>
        <w:t>2005</w:t>
      </w:r>
      <w:bookmarkEnd w:id="48"/>
      <w:r>
        <w:rPr>
          <w:rtl/>
        </w:rPr>
        <w:t xml:space="preserve"> </w:t>
      </w:r>
    </w:p>
    <w:p w14:paraId="27FC8854" w14:textId="77777777" w:rsidR="00000000" w:rsidRDefault="00A92CBC">
      <w:pPr>
        <w:pStyle w:val="a0"/>
        <w:rPr>
          <w:rFonts w:hint="cs"/>
          <w:rtl/>
        </w:rPr>
      </w:pPr>
      <w:r>
        <w:rPr>
          <w:rFonts w:hint="cs"/>
          <w:rtl/>
        </w:rPr>
        <w:t>[</w:t>
      </w:r>
      <w:r>
        <w:rPr>
          <w:rFonts w:hint="eastAsia"/>
          <w:rtl/>
        </w:rPr>
        <w:t>מס</w:t>
      </w:r>
      <w:r>
        <w:rPr>
          <w:rtl/>
        </w:rPr>
        <w:t>'</w:t>
      </w:r>
      <w:r>
        <w:rPr>
          <w:rFonts w:hint="cs"/>
          <w:rtl/>
        </w:rPr>
        <w:t xml:space="preserve"> כ/73</w:t>
      </w:r>
      <w:r>
        <w:rPr>
          <w:rtl/>
        </w:rPr>
        <w:t xml:space="preserve">; "דברי הכנסת", חוב' </w:t>
      </w:r>
      <w:r>
        <w:rPr>
          <w:rFonts w:hint="cs"/>
          <w:rtl/>
        </w:rPr>
        <w:t>כ"ג</w:t>
      </w:r>
      <w:r>
        <w:rPr>
          <w:rtl/>
        </w:rPr>
        <w:t>, עמ' ;  נספחות.</w:t>
      </w:r>
      <w:r>
        <w:rPr>
          <w:rFonts w:hint="cs"/>
          <w:rtl/>
        </w:rPr>
        <w:t>]</w:t>
      </w:r>
    </w:p>
    <w:p w14:paraId="1E06C9BF" w14:textId="77777777" w:rsidR="00000000" w:rsidRDefault="00A92CBC">
      <w:pPr>
        <w:pStyle w:val="a2"/>
        <w:rPr>
          <w:rFonts w:hint="cs"/>
          <w:rtl/>
        </w:rPr>
      </w:pPr>
      <w:bookmarkStart w:id="49" w:name="_Toc104196524"/>
      <w:r>
        <w:rPr>
          <w:rFonts w:hint="cs"/>
          <w:rtl/>
        </w:rPr>
        <w:t>(קריאה שנייה וקריאה שלישית)</w:t>
      </w:r>
      <w:bookmarkEnd w:id="49"/>
    </w:p>
    <w:p w14:paraId="057665F4" w14:textId="77777777" w:rsidR="00000000" w:rsidRDefault="00A92CBC">
      <w:pPr>
        <w:pStyle w:val="af1"/>
        <w:rPr>
          <w:rFonts w:hint="cs"/>
          <w:rtl/>
        </w:rPr>
      </w:pPr>
    </w:p>
    <w:p w14:paraId="2A31F2A5" w14:textId="77777777" w:rsidR="00000000" w:rsidRDefault="00A92CBC">
      <w:pPr>
        <w:pStyle w:val="af1"/>
        <w:rPr>
          <w:rtl/>
        </w:rPr>
      </w:pPr>
      <w:r>
        <w:rPr>
          <w:rtl/>
        </w:rPr>
        <w:t>היו"ר ראובן ריבלין:</w:t>
      </w:r>
    </w:p>
    <w:p w14:paraId="593675D6" w14:textId="77777777" w:rsidR="00000000" w:rsidRDefault="00A92CBC">
      <w:pPr>
        <w:pStyle w:val="a0"/>
        <w:rPr>
          <w:rFonts w:hint="cs"/>
          <w:rtl/>
        </w:rPr>
      </w:pPr>
    </w:p>
    <w:p w14:paraId="1953810A" w14:textId="77777777" w:rsidR="00000000" w:rsidRDefault="00A92CBC">
      <w:pPr>
        <w:pStyle w:val="a0"/>
        <w:rPr>
          <w:rFonts w:hint="cs"/>
          <w:rtl/>
        </w:rPr>
      </w:pPr>
      <w:r>
        <w:rPr>
          <w:rFonts w:hint="cs"/>
          <w:rtl/>
        </w:rPr>
        <w:t>אנחנו ממשיכים בסדר-היום. אני מזמין את יושבת-ראש ועדת החינוך, התרבות והספורט להציג לפנינו לקריאה שנייה ולקריאה שלישית את הצעת חוק זאב ז'בוטינסקי (צ</w:t>
      </w:r>
      <w:r>
        <w:rPr>
          <w:rFonts w:hint="cs"/>
          <w:rtl/>
        </w:rPr>
        <w:t xml:space="preserve">יון זכרו ופועלו), התשס"ה-2005, של חבר הכנסת רוני בר-און ואחרים. בבקשה. </w:t>
      </w:r>
    </w:p>
    <w:p w14:paraId="338A1E7F" w14:textId="77777777" w:rsidR="00000000" w:rsidRDefault="00A92CBC">
      <w:pPr>
        <w:pStyle w:val="a0"/>
        <w:ind w:firstLine="0"/>
        <w:rPr>
          <w:rtl/>
        </w:rPr>
      </w:pPr>
    </w:p>
    <w:p w14:paraId="54C0BB03" w14:textId="77777777" w:rsidR="00000000" w:rsidRDefault="00A92CBC">
      <w:pPr>
        <w:pStyle w:val="a"/>
        <w:rPr>
          <w:rtl/>
        </w:rPr>
      </w:pPr>
      <w:bookmarkStart w:id="50" w:name="FS000001047T23_03_2005_11_37_51"/>
      <w:bookmarkStart w:id="51" w:name="_Toc104196525"/>
      <w:bookmarkEnd w:id="50"/>
      <w:r>
        <w:rPr>
          <w:rFonts w:hint="eastAsia"/>
          <w:rtl/>
        </w:rPr>
        <w:t>מל</w:t>
      </w:r>
      <w:r>
        <w:rPr>
          <w:rtl/>
        </w:rPr>
        <w:t xml:space="preserve"> פולישוק-בלוך (יו"ר ועדת החינוך, התרבות והספורט):</w:t>
      </w:r>
      <w:bookmarkEnd w:id="51"/>
    </w:p>
    <w:p w14:paraId="00D349DF" w14:textId="77777777" w:rsidR="00000000" w:rsidRDefault="00A92CBC">
      <w:pPr>
        <w:pStyle w:val="a0"/>
        <w:rPr>
          <w:rFonts w:hint="cs"/>
          <w:rtl/>
        </w:rPr>
      </w:pPr>
    </w:p>
    <w:p w14:paraId="44C59314" w14:textId="77777777" w:rsidR="00000000" w:rsidRDefault="00A92CBC">
      <w:pPr>
        <w:pStyle w:val="a0"/>
        <w:rPr>
          <w:rFonts w:hint="cs"/>
          <w:rtl/>
        </w:rPr>
      </w:pPr>
      <w:r>
        <w:rPr>
          <w:rFonts w:hint="cs"/>
          <w:rtl/>
        </w:rPr>
        <w:t>אדוני היושב-ראש, חברי הכנסת, אני מתכבדת להביא בפני הכנסת לקריאה שנייה ולקריאה שלישית את הצעת חוק זאב ז'בוטינסקי (ציון זכרו ופועלו)</w:t>
      </w:r>
      <w:r>
        <w:rPr>
          <w:rFonts w:hint="cs"/>
          <w:rtl/>
        </w:rPr>
        <w:t xml:space="preserve">, התשס"ה-2005. מטרת הצעת חוק זאת היא להנחיל לדורות הבאים והנוכחיים את חזונו, מורשתו ופועלו של זאב ז'בוטינסקי, לציין את זכרו ולהביא לחינוך הדורות הבאים ולעיצוב מדינת ישראל ומוסדותיה ברוח חזונו. </w:t>
      </w:r>
    </w:p>
    <w:p w14:paraId="6AA84067" w14:textId="77777777" w:rsidR="00000000" w:rsidRDefault="00A92CBC">
      <w:pPr>
        <w:pStyle w:val="a0"/>
        <w:rPr>
          <w:rFonts w:hint="cs"/>
          <w:rtl/>
        </w:rPr>
      </w:pPr>
    </w:p>
    <w:p w14:paraId="53BBA86D" w14:textId="77777777" w:rsidR="00000000" w:rsidRDefault="00A92CBC">
      <w:pPr>
        <w:pStyle w:val="a0"/>
        <w:rPr>
          <w:rFonts w:hint="cs"/>
          <w:rtl/>
        </w:rPr>
      </w:pPr>
      <w:r>
        <w:rPr>
          <w:rFonts w:hint="cs"/>
          <w:rtl/>
        </w:rPr>
        <w:t>בהצעת החוק, המבוססת בעיקרה על הצעת חוק בנימין זאב הרצל, שעברה</w:t>
      </w:r>
      <w:r>
        <w:rPr>
          <w:rFonts w:hint="cs"/>
          <w:rtl/>
        </w:rPr>
        <w:t xml:space="preserve"> כאן בכנסת, יש דרכים שונות ליישום המטרות. קודם כול, מוצע להקים מועצה ציבורית. היה ויכוח בוועדה מי יהיו חבריה. בגדול היא תורכב מעובדי מדינה, נציגי צה"ל, נציגי ההסתדרות הציונית העולמית, גופים שונים ועמותות שונות שעוסקות במורשתו של ז'בוטינסקי, וכמובן, אנשי צי</w:t>
      </w:r>
      <w:r>
        <w:rPr>
          <w:rFonts w:hint="cs"/>
          <w:rtl/>
        </w:rPr>
        <w:t xml:space="preserve">בור. המועצה הזאת תעקוב אחר ביצוע החוק, תמליץ לראש הממשלה ולממשלה בנושאים שונים וגם תגיש את הצעת החוק, שעלותה, כמובן, לא תעלה על 5 המיליונים שהוקצבו. </w:t>
      </w:r>
    </w:p>
    <w:p w14:paraId="613944D9" w14:textId="77777777" w:rsidR="00000000" w:rsidRDefault="00A92CBC">
      <w:pPr>
        <w:pStyle w:val="a0"/>
        <w:rPr>
          <w:rFonts w:hint="cs"/>
          <w:rtl/>
        </w:rPr>
      </w:pPr>
    </w:p>
    <w:p w14:paraId="6D131E35" w14:textId="77777777" w:rsidR="00000000" w:rsidRDefault="00A92CBC">
      <w:pPr>
        <w:pStyle w:val="a0"/>
        <w:rPr>
          <w:rFonts w:hint="cs"/>
          <w:rtl/>
        </w:rPr>
      </w:pPr>
      <w:r>
        <w:rPr>
          <w:rFonts w:hint="cs"/>
          <w:rtl/>
        </w:rPr>
        <w:t>יום פטירתו של זאב ז'בוטינסקי, כ"ט בתמוז, הוא אומנם יום ז'בוטינסקי, אבל בבתי-הספר קבענו מועד אחר, כי בתמוז</w:t>
      </w:r>
      <w:r>
        <w:rPr>
          <w:rFonts w:hint="cs"/>
          <w:rtl/>
        </w:rPr>
        <w:t>, כידוע לכם, חל החופש הגדול. רוני בר-און בוודאי ידבר על הקשר שבין י"א באדר ליום אתמול, שבו העברנו את זה בוועדה, ואת זה אני אשאיר לו. רוני הציע שיום י"א באדר יהיה יום ז'בוטינסקי בבתי-הספר, אבל מכיוון שבתי-הספר עוסקים בפורים בימים אלה, אנשי מערכת החינוך מציע</w:t>
      </w:r>
      <w:r>
        <w:rPr>
          <w:rFonts w:hint="cs"/>
          <w:rtl/>
        </w:rPr>
        <w:t xml:space="preserve">ים - - - </w:t>
      </w:r>
    </w:p>
    <w:p w14:paraId="117ACE3E" w14:textId="77777777" w:rsidR="00000000" w:rsidRDefault="00A92CBC">
      <w:pPr>
        <w:pStyle w:val="a0"/>
        <w:rPr>
          <w:rFonts w:hint="cs"/>
          <w:rtl/>
        </w:rPr>
      </w:pPr>
    </w:p>
    <w:p w14:paraId="2F46E516" w14:textId="77777777" w:rsidR="00000000" w:rsidRDefault="00A92CBC">
      <w:pPr>
        <w:pStyle w:val="af1"/>
        <w:rPr>
          <w:rtl/>
        </w:rPr>
      </w:pPr>
      <w:r>
        <w:rPr>
          <w:rtl/>
        </w:rPr>
        <w:t>היו"ר ראובן ריבלין:</w:t>
      </w:r>
    </w:p>
    <w:p w14:paraId="4DCF382F" w14:textId="77777777" w:rsidR="00000000" w:rsidRDefault="00A92CBC">
      <w:pPr>
        <w:pStyle w:val="a0"/>
        <w:rPr>
          <w:rtl/>
        </w:rPr>
      </w:pPr>
    </w:p>
    <w:p w14:paraId="21AB4FF2" w14:textId="77777777" w:rsidR="00000000" w:rsidRDefault="00A92CBC">
      <w:pPr>
        <w:pStyle w:val="a0"/>
        <w:rPr>
          <w:rFonts w:hint="cs"/>
          <w:rtl/>
        </w:rPr>
      </w:pPr>
      <w:r>
        <w:rPr>
          <w:rFonts w:hint="cs"/>
          <w:rtl/>
        </w:rPr>
        <w:t xml:space="preserve">אם זה היה תלוי בז'בוטינסקי, לא היה לנו י"א באדר. </w:t>
      </w:r>
    </w:p>
    <w:p w14:paraId="4426CDD5" w14:textId="77777777" w:rsidR="00000000" w:rsidRDefault="00A92CBC">
      <w:pPr>
        <w:pStyle w:val="a0"/>
        <w:rPr>
          <w:rFonts w:hint="cs"/>
          <w:rtl/>
        </w:rPr>
      </w:pPr>
    </w:p>
    <w:p w14:paraId="1FB332D5" w14:textId="77777777" w:rsidR="00000000" w:rsidRDefault="00A92CBC">
      <w:pPr>
        <w:pStyle w:val="-"/>
        <w:rPr>
          <w:rtl/>
        </w:rPr>
      </w:pPr>
      <w:bookmarkStart w:id="52" w:name="FS000001047T23_03_2005_12_38_33"/>
      <w:bookmarkStart w:id="53" w:name="FS000001047T23_03_2005_12_38_37C"/>
      <w:bookmarkEnd w:id="52"/>
      <w:bookmarkEnd w:id="53"/>
      <w:r>
        <w:rPr>
          <w:rtl/>
        </w:rPr>
        <w:t>מל פולישוק-בלוך (יו"ר ועדת החינוך, התרבות והספורט):</w:t>
      </w:r>
    </w:p>
    <w:p w14:paraId="38B1CFAD" w14:textId="77777777" w:rsidR="00000000" w:rsidRDefault="00A92CBC">
      <w:pPr>
        <w:pStyle w:val="a0"/>
        <w:rPr>
          <w:rtl/>
        </w:rPr>
      </w:pPr>
    </w:p>
    <w:p w14:paraId="1878DF77" w14:textId="77777777" w:rsidR="00000000" w:rsidRDefault="00A92CBC">
      <w:pPr>
        <w:pStyle w:val="a0"/>
        <w:rPr>
          <w:rFonts w:hint="cs"/>
          <w:rtl/>
        </w:rPr>
      </w:pPr>
      <w:r>
        <w:rPr>
          <w:rFonts w:hint="cs"/>
          <w:rtl/>
        </w:rPr>
        <w:t xml:space="preserve">על כך יש מחלוקות. שמענו גם חברים אחרים בוועדה. בכל מקרה, קבענו מועד שונה, בגלל האילוצים, למערכת החינוך לעסוק בציון זכרו </w:t>
      </w:r>
      <w:r>
        <w:rPr>
          <w:rFonts w:hint="cs"/>
          <w:rtl/>
        </w:rPr>
        <w:t xml:space="preserve">ופועלו, והצבא יציין בדרכים שלו את המורשת. </w:t>
      </w:r>
    </w:p>
    <w:p w14:paraId="702193DF" w14:textId="77777777" w:rsidR="00000000" w:rsidRDefault="00A92CBC">
      <w:pPr>
        <w:pStyle w:val="a0"/>
        <w:rPr>
          <w:rFonts w:hint="cs"/>
          <w:rtl/>
        </w:rPr>
      </w:pPr>
    </w:p>
    <w:p w14:paraId="5332C254" w14:textId="77777777" w:rsidR="00000000" w:rsidRDefault="00A92CBC">
      <w:pPr>
        <w:pStyle w:val="a0"/>
        <w:rPr>
          <w:rFonts w:hint="cs"/>
          <w:rtl/>
        </w:rPr>
      </w:pPr>
      <w:r>
        <w:rPr>
          <w:rFonts w:hint="cs"/>
          <w:rtl/>
        </w:rPr>
        <w:t xml:space="preserve">אני מברכת על הצעת החוק ואני תמכתי בה, כי בהחלט ראוי ז'בוטינסקי שנייחד לו יום. עם זאת, על שולחן ועדת החינוך יש כרגע הצעת חוק נוספת לציון מורשתו של גנדי, רחבעם זאבי, הצעת חוק שאני מתנגדת לה, גם לתוכן אבל גם - - - </w:t>
      </w:r>
    </w:p>
    <w:p w14:paraId="5D55F525" w14:textId="77777777" w:rsidR="00000000" w:rsidRDefault="00A92CBC">
      <w:pPr>
        <w:pStyle w:val="a0"/>
        <w:rPr>
          <w:rFonts w:hint="cs"/>
          <w:rtl/>
        </w:rPr>
      </w:pPr>
    </w:p>
    <w:p w14:paraId="45AA641C" w14:textId="77777777" w:rsidR="00000000" w:rsidRDefault="00A92CBC">
      <w:pPr>
        <w:pStyle w:val="af1"/>
        <w:rPr>
          <w:rtl/>
        </w:rPr>
      </w:pPr>
      <w:r>
        <w:rPr>
          <w:rtl/>
        </w:rPr>
        <w:t>היו"ר ראובן ריבלין:</w:t>
      </w:r>
    </w:p>
    <w:p w14:paraId="34CF4D94" w14:textId="77777777" w:rsidR="00000000" w:rsidRDefault="00A92CBC">
      <w:pPr>
        <w:pStyle w:val="a0"/>
        <w:rPr>
          <w:rtl/>
        </w:rPr>
      </w:pPr>
    </w:p>
    <w:p w14:paraId="0FE00494" w14:textId="77777777" w:rsidR="00000000" w:rsidRDefault="00A92CBC">
      <w:pPr>
        <w:pStyle w:val="a0"/>
        <w:rPr>
          <w:rFonts w:hint="cs"/>
          <w:rtl/>
        </w:rPr>
      </w:pPr>
      <w:r>
        <w:rPr>
          <w:rFonts w:hint="cs"/>
          <w:rtl/>
        </w:rPr>
        <w:t xml:space="preserve">גברתי גולשת לנושא אחר. </w:t>
      </w:r>
    </w:p>
    <w:p w14:paraId="201C6521" w14:textId="77777777" w:rsidR="00000000" w:rsidRDefault="00A92CBC">
      <w:pPr>
        <w:pStyle w:val="a0"/>
        <w:rPr>
          <w:rFonts w:hint="cs"/>
          <w:rtl/>
        </w:rPr>
      </w:pPr>
    </w:p>
    <w:p w14:paraId="7C6061C6" w14:textId="77777777" w:rsidR="00000000" w:rsidRDefault="00A92CBC">
      <w:pPr>
        <w:pStyle w:val="-"/>
        <w:rPr>
          <w:rtl/>
        </w:rPr>
      </w:pPr>
      <w:bookmarkStart w:id="54" w:name="FS000001047T23_03_2005_12_12_22"/>
      <w:bookmarkEnd w:id="54"/>
      <w:r>
        <w:rPr>
          <w:rFonts w:hint="eastAsia"/>
          <w:rtl/>
        </w:rPr>
        <w:t>מל</w:t>
      </w:r>
      <w:r>
        <w:rPr>
          <w:rtl/>
        </w:rPr>
        <w:t xml:space="preserve"> פולישוק-בלוך (יו"ר ועדת החינוך, התרבות והספורט):</w:t>
      </w:r>
    </w:p>
    <w:p w14:paraId="1893F160" w14:textId="77777777" w:rsidR="00000000" w:rsidRDefault="00A92CBC">
      <w:pPr>
        <w:pStyle w:val="a0"/>
        <w:rPr>
          <w:rFonts w:hint="cs"/>
          <w:rtl/>
        </w:rPr>
      </w:pPr>
    </w:p>
    <w:p w14:paraId="7E9FC0DE" w14:textId="77777777" w:rsidR="00000000" w:rsidRDefault="00A92CBC">
      <w:pPr>
        <w:pStyle w:val="a0"/>
        <w:rPr>
          <w:rFonts w:hint="cs"/>
          <w:rtl/>
        </w:rPr>
      </w:pPr>
      <w:r>
        <w:rPr>
          <w:rFonts w:hint="cs"/>
          <w:rtl/>
        </w:rPr>
        <w:t>אני כבר מסבירה במשפט הבא איך זה קשור. בלי להתייחס לתכנים, אנחנו משופעים בימי זיכרון. בלי לפגוע, חלילה, ביום הזיכרון, וכאמור הייתי בעד יום הזיכרון לז'בוטינסק</w:t>
      </w:r>
      <w:r>
        <w:rPr>
          <w:rFonts w:hint="cs"/>
          <w:rtl/>
        </w:rPr>
        <w:t>י, אני חושבת שאנחנו צריכים לטפל מערכתית, מדינית ולאומית בהנצחת אישים במדינת ישראל. לפיכך הכנתי והגשתי הצעת חוק, שעניינה הקמת מועצה ציבורית אחת לטיפול בהנצחת כל האישים שיש לנו ויהיו לנו במדינת ישראל. אי-אפשר שכל יום יהיה יום זיכרון למישהו אחר, כי לא נספיק ל</w:t>
      </w:r>
      <w:r>
        <w:rPr>
          <w:rFonts w:hint="cs"/>
          <w:rtl/>
        </w:rPr>
        <w:t xml:space="preserve">למוד מתמטיקה, תנ"ך וספרות. יש לנו יום זיכרון להרצל ולז'בוטינסקי, ואני מציעה שמעתה ואילך חברי הכנסת יחליטו על הקמת מועצה ציבורית אחת, שתחליט את מי להנציח ואיך להנציח במערכת החינוכית והציבורית בישראל. </w:t>
      </w:r>
    </w:p>
    <w:p w14:paraId="51B71269" w14:textId="77777777" w:rsidR="00000000" w:rsidRDefault="00A92CBC">
      <w:pPr>
        <w:pStyle w:val="a0"/>
        <w:rPr>
          <w:rFonts w:hint="cs"/>
          <w:rtl/>
        </w:rPr>
      </w:pPr>
    </w:p>
    <w:p w14:paraId="774A3975" w14:textId="77777777" w:rsidR="00000000" w:rsidRDefault="00A92CBC">
      <w:pPr>
        <w:pStyle w:val="af1"/>
        <w:rPr>
          <w:rtl/>
        </w:rPr>
      </w:pPr>
      <w:r>
        <w:rPr>
          <w:rtl/>
        </w:rPr>
        <w:t>היו"ר ראובן ריבלין:</w:t>
      </w:r>
    </w:p>
    <w:p w14:paraId="758B2C3F" w14:textId="77777777" w:rsidR="00000000" w:rsidRDefault="00A92CBC">
      <w:pPr>
        <w:pStyle w:val="a0"/>
        <w:rPr>
          <w:rtl/>
        </w:rPr>
      </w:pPr>
    </w:p>
    <w:p w14:paraId="772D58B5" w14:textId="77777777" w:rsidR="00000000" w:rsidRDefault="00A92CBC">
      <w:pPr>
        <w:pStyle w:val="a0"/>
        <w:rPr>
          <w:rFonts w:hint="cs"/>
          <w:rtl/>
        </w:rPr>
      </w:pPr>
      <w:r>
        <w:rPr>
          <w:rFonts w:hint="cs"/>
          <w:rtl/>
        </w:rPr>
        <w:t xml:space="preserve">יש כאלה הסוברים שלגבי ז'בוטינסקי  </w:t>
      </w:r>
      <w:r>
        <w:rPr>
          <w:rFonts w:hint="cs"/>
          <w:rtl/>
        </w:rPr>
        <w:t xml:space="preserve">- והגית בו יום-יום, לא יומם וליל. </w:t>
      </w:r>
    </w:p>
    <w:p w14:paraId="21B10048" w14:textId="77777777" w:rsidR="00000000" w:rsidRDefault="00A92CBC">
      <w:pPr>
        <w:pStyle w:val="a0"/>
        <w:rPr>
          <w:rFonts w:hint="cs"/>
          <w:rtl/>
        </w:rPr>
      </w:pPr>
    </w:p>
    <w:p w14:paraId="1E648C9F" w14:textId="77777777" w:rsidR="00000000" w:rsidRDefault="00A92CBC">
      <w:pPr>
        <w:pStyle w:val="-"/>
        <w:rPr>
          <w:rtl/>
        </w:rPr>
      </w:pPr>
      <w:bookmarkStart w:id="55" w:name="FS000001047T23_03_2005_12_16_21C"/>
      <w:bookmarkEnd w:id="55"/>
      <w:r>
        <w:rPr>
          <w:rtl/>
        </w:rPr>
        <w:t>מל פולישוק-בלוך (יו"ר ועדת החינוך, התרבות והספורט):</w:t>
      </w:r>
    </w:p>
    <w:p w14:paraId="127367A9" w14:textId="77777777" w:rsidR="00000000" w:rsidRDefault="00A92CBC">
      <w:pPr>
        <w:pStyle w:val="a0"/>
        <w:rPr>
          <w:rFonts w:hint="cs"/>
          <w:rtl/>
        </w:rPr>
      </w:pPr>
    </w:p>
    <w:p w14:paraId="705C8533" w14:textId="77777777" w:rsidR="00000000" w:rsidRDefault="00A92CBC">
      <w:pPr>
        <w:pStyle w:val="a0"/>
        <w:rPr>
          <w:rFonts w:hint="cs"/>
          <w:rtl/>
        </w:rPr>
      </w:pPr>
      <w:r>
        <w:rPr>
          <w:rFonts w:hint="cs"/>
          <w:rtl/>
        </w:rPr>
        <w:t>לכל אחד מ-120 החברים בבית הזה יש ה"הגית בו" שלו. לפני שבוע עברה כאן הרשות להנצחת מורשת, ואנחנו מדברים עכשיו על הנצחת אישים. אין לזה סוף גם בהיבט התקציבי וגם בהיבט הפרק</w:t>
      </w:r>
      <w:r>
        <w:rPr>
          <w:rFonts w:hint="cs"/>
          <w:rtl/>
        </w:rPr>
        <w:t xml:space="preserve">טי. זה גם מגמד את אותם אישים, אם כל יום אנחנו מנציחים מישהו אחר. </w:t>
      </w:r>
    </w:p>
    <w:p w14:paraId="286EE852" w14:textId="77777777" w:rsidR="00000000" w:rsidRDefault="00A92CBC">
      <w:pPr>
        <w:pStyle w:val="a0"/>
        <w:rPr>
          <w:rFonts w:hint="cs"/>
          <w:rtl/>
        </w:rPr>
      </w:pPr>
    </w:p>
    <w:p w14:paraId="41D34FC1" w14:textId="77777777" w:rsidR="00000000" w:rsidRDefault="00A92CBC">
      <w:pPr>
        <w:pStyle w:val="af0"/>
        <w:rPr>
          <w:rtl/>
        </w:rPr>
      </w:pPr>
      <w:r>
        <w:rPr>
          <w:rFonts w:hint="eastAsia"/>
          <w:rtl/>
        </w:rPr>
        <w:t>זאב</w:t>
      </w:r>
      <w:r>
        <w:rPr>
          <w:rtl/>
        </w:rPr>
        <w:t xml:space="preserve"> בוים (הליכוד):</w:t>
      </w:r>
    </w:p>
    <w:p w14:paraId="62A78144" w14:textId="77777777" w:rsidR="00000000" w:rsidRDefault="00A92CBC">
      <w:pPr>
        <w:pStyle w:val="a0"/>
        <w:rPr>
          <w:rFonts w:hint="cs"/>
          <w:rtl/>
        </w:rPr>
      </w:pPr>
    </w:p>
    <w:p w14:paraId="4F170BF5" w14:textId="77777777" w:rsidR="00000000" w:rsidRDefault="00A92CBC">
      <w:pPr>
        <w:pStyle w:val="a0"/>
        <w:rPr>
          <w:rFonts w:hint="cs"/>
          <w:rtl/>
        </w:rPr>
      </w:pPr>
      <w:r>
        <w:rPr>
          <w:rFonts w:hint="cs"/>
          <w:rtl/>
        </w:rPr>
        <w:t xml:space="preserve">מה שאת אומרת עכשיו מגמד. </w:t>
      </w:r>
    </w:p>
    <w:p w14:paraId="42329251" w14:textId="77777777" w:rsidR="00000000" w:rsidRDefault="00A92CBC">
      <w:pPr>
        <w:pStyle w:val="a0"/>
        <w:rPr>
          <w:rFonts w:hint="cs"/>
          <w:rtl/>
        </w:rPr>
      </w:pPr>
    </w:p>
    <w:p w14:paraId="2923FEE0" w14:textId="77777777" w:rsidR="00000000" w:rsidRDefault="00A92CBC">
      <w:pPr>
        <w:pStyle w:val="-"/>
        <w:rPr>
          <w:rtl/>
        </w:rPr>
      </w:pPr>
      <w:bookmarkStart w:id="56" w:name="FS000001047T23_03_2005_12_17_44C"/>
      <w:bookmarkEnd w:id="56"/>
      <w:r>
        <w:rPr>
          <w:rtl/>
        </w:rPr>
        <w:t>מל פולישוק-בלוך (יו"ר ועדת החינוך, התרבות והספורט):</w:t>
      </w:r>
    </w:p>
    <w:p w14:paraId="64F59BDC" w14:textId="77777777" w:rsidR="00000000" w:rsidRDefault="00A92CBC">
      <w:pPr>
        <w:pStyle w:val="a0"/>
        <w:rPr>
          <w:rtl/>
        </w:rPr>
      </w:pPr>
    </w:p>
    <w:p w14:paraId="3D692183" w14:textId="77777777" w:rsidR="00000000" w:rsidRDefault="00A92CBC">
      <w:pPr>
        <w:pStyle w:val="a0"/>
        <w:rPr>
          <w:rFonts w:hint="cs"/>
          <w:rtl/>
        </w:rPr>
      </w:pPr>
      <w:r>
        <w:rPr>
          <w:rFonts w:hint="cs"/>
          <w:rtl/>
        </w:rPr>
        <w:t xml:space="preserve">לא, האינפלציה מגמדת. ולכן, אני אומרת שצריכה להיות מועצה ציבורית אחת, והיא תחליט את מי כן </w:t>
      </w:r>
      <w:r>
        <w:rPr>
          <w:rFonts w:hint="cs"/>
          <w:rtl/>
        </w:rPr>
        <w:t xml:space="preserve">להנציח ואת מי לא. האם הרב קוק יותר חשוב או פחות חשוב? האם גנדי יותר חשוב או פחות חשוב? לא אני, לא אתה ולא בצורה פרטנית. </w:t>
      </w:r>
    </w:p>
    <w:p w14:paraId="05376939" w14:textId="77777777" w:rsidR="00000000" w:rsidRDefault="00A92CBC">
      <w:pPr>
        <w:pStyle w:val="a0"/>
        <w:rPr>
          <w:rFonts w:hint="cs"/>
          <w:rtl/>
        </w:rPr>
      </w:pPr>
    </w:p>
    <w:p w14:paraId="39CC5FE3" w14:textId="77777777" w:rsidR="00000000" w:rsidRDefault="00A92CBC">
      <w:pPr>
        <w:pStyle w:val="af0"/>
        <w:rPr>
          <w:rtl/>
        </w:rPr>
      </w:pPr>
      <w:r>
        <w:rPr>
          <w:rFonts w:hint="eastAsia"/>
          <w:rtl/>
        </w:rPr>
        <w:t>עמרי</w:t>
      </w:r>
      <w:r>
        <w:rPr>
          <w:rtl/>
        </w:rPr>
        <w:t xml:space="preserve"> שרון (הליכוד):</w:t>
      </w:r>
    </w:p>
    <w:p w14:paraId="7087596F" w14:textId="77777777" w:rsidR="00000000" w:rsidRDefault="00A92CBC">
      <w:pPr>
        <w:pStyle w:val="a0"/>
        <w:rPr>
          <w:rFonts w:hint="cs"/>
          <w:rtl/>
        </w:rPr>
      </w:pPr>
    </w:p>
    <w:p w14:paraId="137EEC97" w14:textId="77777777" w:rsidR="00000000" w:rsidRDefault="00A92CBC">
      <w:pPr>
        <w:pStyle w:val="a0"/>
        <w:rPr>
          <w:rFonts w:hint="cs"/>
          <w:rtl/>
        </w:rPr>
      </w:pPr>
      <w:r>
        <w:rPr>
          <w:rFonts w:hint="cs"/>
          <w:rtl/>
        </w:rPr>
        <w:t>זה אומר שאת נגד החוק או בעד החוק?</w:t>
      </w:r>
    </w:p>
    <w:p w14:paraId="07471AAD" w14:textId="77777777" w:rsidR="00000000" w:rsidRDefault="00A92CBC">
      <w:pPr>
        <w:pStyle w:val="af1"/>
        <w:rPr>
          <w:rtl/>
        </w:rPr>
      </w:pPr>
    </w:p>
    <w:p w14:paraId="4DD70CB4" w14:textId="77777777" w:rsidR="00000000" w:rsidRDefault="00A92CBC">
      <w:pPr>
        <w:pStyle w:val="af1"/>
        <w:rPr>
          <w:rtl/>
        </w:rPr>
      </w:pPr>
      <w:r>
        <w:rPr>
          <w:rtl/>
        </w:rPr>
        <w:t>היו"ר ראובן ריבלין:</w:t>
      </w:r>
    </w:p>
    <w:p w14:paraId="4E0F3586" w14:textId="77777777" w:rsidR="00000000" w:rsidRDefault="00A92CBC">
      <w:pPr>
        <w:pStyle w:val="a0"/>
        <w:rPr>
          <w:rtl/>
        </w:rPr>
      </w:pPr>
    </w:p>
    <w:p w14:paraId="3885313E" w14:textId="77777777" w:rsidR="00000000" w:rsidRDefault="00A92CBC">
      <w:pPr>
        <w:pStyle w:val="a0"/>
        <w:rPr>
          <w:rFonts w:hint="cs"/>
          <w:rtl/>
        </w:rPr>
      </w:pPr>
      <w:r>
        <w:rPr>
          <w:rFonts w:hint="cs"/>
          <w:rtl/>
        </w:rPr>
        <w:t xml:space="preserve">גברתי, אני מאוד מודה לך. חבר הכנסת שרון, מה אנחנו יכולים </w:t>
      </w:r>
      <w:r>
        <w:rPr>
          <w:rFonts w:hint="cs"/>
          <w:rtl/>
        </w:rPr>
        <w:t xml:space="preserve">לעשות? יש פררוגטיבות ליושב-ראש ועדה. אנחנו לא יכולים לעשות צנזורה על הדברים. כשיושב-ראש ועדה מציג חוק, הוא מציג אותו בשם הוועדה. </w:t>
      </w:r>
    </w:p>
    <w:p w14:paraId="68BEF003" w14:textId="77777777" w:rsidR="00000000" w:rsidRDefault="00A92CBC">
      <w:pPr>
        <w:pStyle w:val="a0"/>
        <w:rPr>
          <w:rFonts w:hint="cs"/>
          <w:rtl/>
        </w:rPr>
      </w:pPr>
    </w:p>
    <w:p w14:paraId="000A90CA" w14:textId="77777777" w:rsidR="00000000" w:rsidRDefault="00A92CBC">
      <w:pPr>
        <w:pStyle w:val="-"/>
        <w:rPr>
          <w:rtl/>
        </w:rPr>
      </w:pPr>
      <w:bookmarkStart w:id="57" w:name="FS000001047T23_03_2005_12_19_28C"/>
      <w:bookmarkEnd w:id="57"/>
      <w:r>
        <w:rPr>
          <w:rtl/>
        </w:rPr>
        <w:t>מל פולישוק-בלוך (יו"ר ועדת החינוך, התרבות והספורט):</w:t>
      </w:r>
    </w:p>
    <w:p w14:paraId="306145DD" w14:textId="77777777" w:rsidR="00000000" w:rsidRDefault="00A92CBC">
      <w:pPr>
        <w:pStyle w:val="a0"/>
        <w:rPr>
          <w:rtl/>
        </w:rPr>
      </w:pPr>
    </w:p>
    <w:p w14:paraId="1EC1F6C5" w14:textId="77777777" w:rsidR="00000000" w:rsidRDefault="00A92CBC">
      <w:pPr>
        <w:pStyle w:val="a0"/>
        <w:rPr>
          <w:rFonts w:hint="cs"/>
          <w:rtl/>
        </w:rPr>
      </w:pPr>
      <w:r>
        <w:rPr>
          <w:rFonts w:hint="cs"/>
          <w:rtl/>
        </w:rPr>
        <w:t>בשם הוועדה, בשם מציע החוק ובשמי שלי אני מבקשת מחברי הכנסת לאשר את הצעת ה</w:t>
      </w:r>
      <w:r>
        <w:rPr>
          <w:rFonts w:hint="cs"/>
          <w:rtl/>
        </w:rPr>
        <w:t xml:space="preserve">חוק. תודה. </w:t>
      </w:r>
    </w:p>
    <w:p w14:paraId="1224AF9F" w14:textId="77777777" w:rsidR="00000000" w:rsidRDefault="00A92CBC">
      <w:pPr>
        <w:pStyle w:val="a0"/>
        <w:rPr>
          <w:rFonts w:hint="cs"/>
          <w:rtl/>
        </w:rPr>
      </w:pPr>
    </w:p>
    <w:p w14:paraId="24722840" w14:textId="77777777" w:rsidR="00000000" w:rsidRDefault="00A92CBC">
      <w:pPr>
        <w:pStyle w:val="af1"/>
        <w:rPr>
          <w:rtl/>
        </w:rPr>
      </w:pPr>
      <w:r>
        <w:rPr>
          <w:rtl/>
        </w:rPr>
        <w:t>היו"ר ראובן ריבלין:</w:t>
      </w:r>
    </w:p>
    <w:p w14:paraId="4A7EEFA6" w14:textId="77777777" w:rsidR="00000000" w:rsidRDefault="00A92CBC">
      <w:pPr>
        <w:pStyle w:val="a0"/>
        <w:rPr>
          <w:rtl/>
        </w:rPr>
      </w:pPr>
    </w:p>
    <w:p w14:paraId="02BC8954" w14:textId="77777777" w:rsidR="00000000" w:rsidRDefault="00A92CBC">
      <w:pPr>
        <w:pStyle w:val="a0"/>
        <w:rPr>
          <w:rFonts w:hint="cs"/>
          <w:rtl/>
        </w:rPr>
      </w:pPr>
      <w:r>
        <w:rPr>
          <w:rFonts w:hint="cs"/>
          <w:rtl/>
        </w:rPr>
        <w:t xml:space="preserve">תודה רבה. אני מאוד מודה לחברת הכנסת מלי פולישוק. רבותי חברי הכנסת, אין הסתייגויות לחוק זה, ולכן אני מבקש לתפוס את מקומכם ולהתכונן להצבעה בקריאה שנייה על הצעת חוק זאב ז'בוטינסקי (ציון זכרו ופועלו). </w:t>
      </w:r>
    </w:p>
    <w:p w14:paraId="15ECFCB6" w14:textId="77777777" w:rsidR="00000000" w:rsidRDefault="00A92CBC">
      <w:pPr>
        <w:pStyle w:val="a0"/>
        <w:rPr>
          <w:rFonts w:hint="cs"/>
          <w:rtl/>
        </w:rPr>
      </w:pPr>
    </w:p>
    <w:p w14:paraId="3FA79781" w14:textId="77777777" w:rsidR="00000000" w:rsidRDefault="00A92CBC">
      <w:pPr>
        <w:pStyle w:val="a0"/>
        <w:rPr>
          <w:rFonts w:hint="cs"/>
          <w:rtl/>
        </w:rPr>
      </w:pPr>
      <w:r>
        <w:rPr>
          <w:rFonts w:hint="cs"/>
          <w:rtl/>
        </w:rPr>
        <w:t xml:space="preserve">נא להצביע. </w:t>
      </w:r>
    </w:p>
    <w:p w14:paraId="1B6C01FD" w14:textId="77777777" w:rsidR="00000000" w:rsidRDefault="00A92CBC">
      <w:pPr>
        <w:pStyle w:val="a0"/>
        <w:rPr>
          <w:rFonts w:hint="cs"/>
          <w:rtl/>
        </w:rPr>
      </w:pPr>
    </w:p>
    <w:p w14:paraId="1994FD63" w14:textId="77777777" w:rsidR="00000000" w:rsidRDefault="00A92CBC">
      <w:pPr>
        <w:pStyle w:val="ab"/>
        <w:bidi/>
        <w:rPr>
          <w:rFonts w:hint="cs"/>
          <w:rtl/>
        </w:rPr>
      </w:pPr>
      <w:r>
        <w:rPr>
          <w:rFonts w:hint="cs"/>
          <w:rtl/>
        </w:rPr>
        <w:t xml:space="preserve">הצבעה מס' </w:t>
      </w:r>
      <w:r>
        <w:rPr>
          <w:rFonts w:hint="cs"/>
          <w:rtl/>
        </w:rPr>
        <w:t>1</w:t>
      </w:r>
    </w:p>
    <w:p w14:paraId="03C97478" w14:textId="77777777" w:rsidR="00000000" w:rsidRDefault="00A92CBC">
      <w:pPr>
        <w:pStyle w:val="a0"/>
        <w:rPr>
          <w:rFonts w:hint="cs"/>
          <w:rtl/>
        </w:rPr>
      </w:pPr>
    </w:p>
    <w:p w14:paraId="6285C73B" w14:textId="77777777" w:rsidR="00000000" w:rsidRDefault="00A92CBC">
      <w:pPr>
        <w:pStyle w:val="ac"/>
        <w:bidi/>
        <w:rPr>
          <w:rFonts w:hint="cs"/>
          <w:rtl/>
        </w:rPr>
      </w:pPr>
      <w:r>
        <w:rPr>
          <w:rFonts w:hint="cs"/>
          <w:rtl/>
        </w:rPr>
        <w:t xml:space="preserve">בעד סעיפים 1-18 </w:t>
      </w:r>
      <w:r>
        <w:rPr>
          <w:rtl/>
        </w:rPr>
        <w:t>–</w:t>
      </w:r>
      <w:r>
        <w:rPr>
          <w:rFonts w:hint="cs"/>
          <w:rtl/>
        </w:rPr>
        <w:t xml:space="preserve"> 25</w:t>
      </w:r>
    </w:p>
    <w:p w14:paraId="4138FFA5"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42B43548"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166CEAEB" w14:textId="77777777" w:rsidR="00000000" w:rsidRDefault="00A92CBC">
      <w:pPr>
        <w:pStyle w:val="ad"/>
        <w:bidi/>
        <w:rPr>
          <w:rFonts w:hint="cs"/>
          <w:rtl/>
        </w:rPr>
      </w:pPr>
      <w:r>
        <w:rPr>
          <w:rFonts w:hint="cs"/>
          <w:rtl/>
        </w:rPr>
        <w:t xml:space="preserve">סעיפים 1-18 נתקבלו. </w:t>
      </w:r>
    </w:p>
    <w:p w14:paraId="6B7CF217" w14:textId="77777777" w:rsidR="00000000" w:rsidRDefault="00A92CBC">
      <w:pPr>
        <w:pStyle w:val="a0"/>
        <w:rPr>
          <w:rFonts w:hint="cs"/>
          <w:rtl/>
        </w:rPr>
      </w:pPr>
    </w:p>
    <w:p w14:paraId="33604974" w14:textId="77777777" w:rsidR="00000000" w:rsidRDefault="00A92CBC">
      <w:pPr>
        <w:pStyle w:val="af1"/>
        <w:rPr>
          <w:rtl/>
        </w:rPr>
      </w:pPr>
      <w:r>
        <w:rPr>
          <w:rtl/>
        </w:rPr>
        <w:t>היו"ר ראובן ריבלין:</w:t>
      </w:r>
    </w:p>
    <w:p w14:paraId="0FEEAC9A" w14:textId="77777777" w:rsidR="00000000" w:rsidRDefault="00A92CBC">
      <w:pPr>
        <w:pStyle w:val="a0"/>
        <w:rPr>
          <w:rtl/>
        </w:rPr>
      </w:pPr>
    </w:p>
    <w:p w14:paraId="52605208" w14:textId="77777777" w:rsidR="00000000" w:rsidRDefault="00A92CBC">
      <w:pPr>
        <w:pStyle w:val="a0"/>
        <w:rPr>
          <w:rFonts w:hint="cs"/>
          <w:rtl/>
        </w:rPr>
      </w:pPr>
      <w:r>
        <w:rPr>
          <w:rFonts w:hint="cs"/>
          <w:rtl/>
        </w:rPr>
        <w:t xml:space="preserve">25 בעד, אין מתנגדים ונמנע אחד. אני קובע שהצעת החוק עברה בקריאה שנייה, ולכן נעבור להצבעה בקריאה שלישית. </w:t>
      </w:r>
    </w:p>
    <w:p w14:paraId="5437DEB0" w14:textId="77777777" w:rsidR="00000000" w:rsidRDefault="00A92CBC">
      <w:pPr>
        <w:pStyle w:val="a0"/>
        <w:rPr>
          <w:rFonts w:hint="cs"/>
          <w:rtl/>
        </w:rPr>
      </w:pPr>
    </w:p>
    <w:p w14:paraId="7E66E159" w14:textId="77777777" w:rsidR="00000000" w:rsidRDefault="00A92CBC">
      <w:pPr>
        <w:pStyle w:val="a0"/>
        <w:rPr>
          <w:rFonts w:hint="cs"/>
          <w:rtl/>
        </w:rPr>
      </w:pPr>
      <w:r>
        <w:rPr>
          <w:rFonts w:hint="cs"/>
          <w:rtl/>
        </w:rPr>
        <w:t>נא להצביע על הצעת חוק זאב ז'בוטינסקי (ציון זכרו ופועלו), התשס"ה</w:t>
      </w:r>
      <w:r>
        <w:rPr>
          <w:rFonts w:hint="cs"/>
          <w:rtl/>
        </w:rPr>
        <w:t xml:space="preserve">-2005. </w:t>
      </w:r>
    </w:p>
    <w:p w14:paraId="4BE00440" w14:textId="77777777" w:rsidR="00000000" w:rsidRDefault="00A92CBC">
      <w:pPr>
        <w:pStyle w:val="a0"/>
        <w:rPr>
          <w:rFonts w:hint="cs"/>
          <w:rtl/>
        </w:rPr>
      </w:pPr>
    </w:p>
    <w:p w14:paraId="6C0FDAE5" w14:textId="77777777" w:rsidR="00000000" w:rsidRDefault="00A92CBC">
      <w:pPr>
        <w:pStyle w:val="ab"/>
        <w:bidi/>
        <w:rPr>
          <w:rFonts w:hint="cs"/>
          <w:rtl/>
        </w:rPr>
      </w:pPr>
      <w:r>
        <w:rPr>
          <w:rFonts w:hint="cs"/>
          <w:rtl/>
        </w:rPr>
        <w:t>הצבעה מס' 2</w:t>
      </w:r>
    </w:p>
    <w:p w14:paraId="374D869E" w14:textId="77777777" w:rsidR="00000000" w:rsidRDefault="00A92CBC">
      <w:pPr>
        <w:pStyle w:val="a0"/>
        <w:rPr>
          <w:rFonts w:hint="cs"/>
          <w:rtl/>
        </w:rPr>
      </w:pPr>
    </w:p>
    <w:p w14:paraId="343225F4" w14:textId="77777777" w:rsidR="00000000" w:rsidRDefault="00A92CBC">
      <w:pPr>
        <w:pStyle w:val="ac"/>
        <w:bidi/>
        <w:rPr>
          <w:rFonts w:hint="cs"/>
          <w:rtl/>
        </w:rPr>
      </w:pPr>
      <w:r>
        <w:rPr>
          <w:rFonts w:hint="cs"/>
          <w:rtl/>
        </w:rPr>
        <w:t xml:space="preserve">בעד החוק </w:t>
      </w:r>
      <w:r>
        <w:rPr>
          <w:rtl/>
        </w:rPr>
        <w:t>–</w:t>
      </w:r>
      <w:r>
        <w:rPr>
          <w:rFonts w:hint="cs"/>
          <w:rtl/>
        </w:rPr>
        <w:t xml:space="preserve"> 26</w:t>
      </w:r>
    </w:p>
    <w:p w14:paraId="02E6D138"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6BF50112"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3137046E" w14:textId="77777777" w:rsidR="00000000" w:rsidRDefault="00A92CBC">
      <w:pPr>
        <w:pStyle w:val="ad"/>
        <w:bidi/>
        <w:rPr>
          <w:rFonts w:hint="cs"/>
          <w:rtl/>
        </w:rPr>
      </w:pPr>
      <w:r>
        <w:rPr>
          <w:rFonts w:hint="cs"/>
          <w:rtl/>
        </w:rPr>
        <w:t>חוק זאב ז'בוטינסקי (ציון זכרו ופועלו), התשס"ה-2005, נתקבל.</w:t>
      </w:r>
    </w:p>
    <w:p w14:paraId="26B1C84E" w14:textId="77777777" w:rsidR="00000000" w:rsidRDefault="00A92CBC">
      <w:pPr>
        <w:pStyle w:val="a0"/>
        <w:rPr>
          <w:rFonts w:hint="cs"/>
          <w:rtl/>
        </w:rPr>
      </w:pPr>
    </w:p>
    <w:p w14:paraId="0D5E11BC" w14:textId="77777777" w:rsidR="00000000" w:rsidRDefault="00A92CBC">
      <w:pPr>
        <w:pStyle w:val="af1"/>
        <w:rPr>
          <w:rtl/>
        </w:rPr>
      </w:pPr>
    </w:p>
    <w:p w14:paraId="6CDB1204" w14:textId="77777777" w:rsidR="00000000" w:rsidRDefault="00A92CBC">
      <w:pPr>
        <w:pStyle w:val="af1"/>
        <w:rPr>
          <w:rtl/>
        </w:rPr>
      </w:pPr>
      <w:r>
        <w:rPr>
          <w:rtl/>
        </w:rPr>
        <w:t>היו"ר ראובן ריבלין:</w:t>
      </w:r>
    </w:p>
    <w:p w14:paraId="2B4F108D" w14:textId="77777777" w:rsidR="00000000" w:rsidRDefault="00A92CBC">
      <w:pPr>
        <w:pStyle w:val="a0"/>
        <w:rPr>
          <w:rtl/>
        </w:rPr>
      </w:pPr>
    </w:p>
    <w:p w14:paraId="133AB6AF" w14:textId="77777777" w:rsidR="00000000" w:rsidRDefault="00A92CBC">
      <w:pPr>
        <w:pStyle w:val="a0"/>
        <w:rPr>
          <w:rFonts w:hint="cs"/>
          <w:rtl/>
        </w:rPr>
      </w:pPr>
      <w:r>
        <w:rPr>
          <w:rFonts w:hint="cs"/>
          <w:rtl/>
        </w:rPr>
        <w:t xml:space="preserve">26 בעד, נגד </w:t>
      </w:r>
      <w:r>
        <w:rPr>
          <w:rtl/>
        </w:rPr>
        <w:t>–</w:t>
      </w:r>
      <w:r>
        <w:rPr>
          <w:rFonts w:hint="cs"/>
          <w:rtl/>
        </w:rPr>
        <w:t xml:space="preserve"> אין, ונמנע אחד. </w:t>
      </w:r>
    </w:p>
    <w:p w14:paraId="4E7F19A9" w14:textId="77777777" w:rsidR="00000000" w:rsidRDefault="00A92CBC">
      <w:pPr>
        <w:pStyle w:val="a0"/>
        <w:rPr>
          <w:rFonts w:hint="cs"/>
          <w:rtl/>
        </w:rPr>
      </w:pPr>
    </w:p>
    <w:p w14:paraId="7D084A2C" w14:textId="77777777" w:rsidR="00000000" w:rsidRDefault="00A92CBC">
      <w:pPr>
        <w:pStyle w:val="a0"/>
        <w:rPr>
          <w:rFonts w:hint="cs"/>
          <w:rtl/>
        </w:rPr>
      </w:pPr>
      <w:r>
        <w:rPr>
          <w:rFonts w:hint="cs"/>
          <w:rtl/>
        </w:rPr>
        <w:t xml:space="preserve">חבר הכנסת בר-און, בשם המציעים, אדוני יברך. </w:t>
      </w:r>
    </w:p>
    <w:p w14:paraId="42127BC3" w14:textId="77777777" w:rsidR="00000000" w:rsidRDefault="00A92CBC">
      <w:pPr>
        <w:pStyle w:val="a0"/>
        <w:rPr>
          <w:rFonts w:hint="cs"/>
          <w:rtl/>
        </w:rPr>
      </w:pPr>
    </w:p>
    <w:p w14:paraId="5A22B264" w14:textId="77777777" w:rsidR="00000000" w:rsidRDefault="00A92CBC">
      <w:pPr>
        <w:pStyle w:val="a"/>
        <w:rPr>
          <w:rtl/>
        </w:rPr>
      </w:pPr>
      <w:bookmarkStart w:id="58" w:name="FS000001038T23_03_2005_12_25_41"/>
      <w:bookmarkStart w:id="59" w:name="FS000000552T23_03_2005_12_27_30"/>
      <w:bookmarkStart w:id="60" w:name="FS000001038T23_03_2005_12_27_39"/>
      <w:bookmarkStart w:id="61" w:name="_Toc104196526"/>
      <w:bookmarkEnd w:id="58"/>
      <w:bookmarkEnd w:id="59"/>
      <w:bookmarkEnd w:id="60"/>
      <w:r>
        <w:rPr>
          <w:rFonts w:hint="eastAsia"/>
          <w:rtl/>
        </w:rPr>
        <w:t>רוני</w:t>
      </w:r>
      <w:r>
        <w:rPr>
          <w:rtl/>
        </w:rPr>
        <w:t xml:space="preserve"> בר-און (הליכוד):</w:t>
      </w:r>
      <w:bookmarkEnd w:id="61"/>
    </w:p>
    <w:p w14:paraId="00229C45" w14:textId="77777777" w:rsidR="00000000" w:rsidRDefault="00A92CBC">
      <w:pPr>
        <w:pStyle w:val="a0"/>
        <w:rPr>
          <w:rFonts w:hint="cs"/>
          <w:rtl/>
        </w:rPr>
      </w:pPr>
    </w:p>
    <w:p w14:paraId="4AD1B2CC" w14:textId="77777777" w:rsidR="00000000" w:rsidRDefault="00A92CBC">
      <w:pPr>
        <w:pStyle w:val="a0"/>
        <w:rPr>
          <w:rFonts w:hint="cs"/>
          <w:rtl/>
        </w:rPr>
      </w:pPr>
      <w:r>
        <w:rPr>
          <w:rFonts w:hint="cs"/>
          <w:rtl/>
        </w:rPr>
        <w:t xml:space="preserve">אדוני היושב-ראש, </w:t>
      </w:r>
      <w:r>
        <w:rPr>
          <w:rFonts w:hint="cs"/>
          <w:rtl/>
        </w:rPr>
        <w:t>אני חושב שהרגע אישרנו בקריאה שנייה ושלישית חוק בעל חשיבות, שיש בו משום תשלום חוב היסטורי לענק בתולדות האומה הזאת. זהו חוק שתכליתו, כאמור, להנחיל את החזון ואת המורשת, לציון זכרו, לחינוך, לעיצוב המדינה, למוסדות, ליעדים ולדמות של המדינה בהתאם לחזון של האיש הג</w:t>
      </w:r>
      <w:r>
        <w:rPr>
          <w:rFonts w:hint="cs"/>
          <w:rtl/>
        </w:rPr>
        <w:t xml:space="preserve">דול והחשוב הזה, שאולי נכון יהיה לומר שהקדים את דורו בהרבה מאוד מובנים. </w:t>
      </w:r>
    </w:p>
    <w:p w14:paraId="69C50AA2" w14:textId="77777777" w:rsidR="00000000" w:rsidRDefault="00A92CBC">
      <w:pPr>
        <w:pStyle w:val="a0"/>
        <w:rPr>
          <w:rFonts w:hint="cs"/>
          <w:rtl/>
        </w:rPr>
      </w:pPr>
    </w:p>
    <w:p w14:paraId="4735DEDD" w14:textId="77777777" w:rsidR="00000000" w:rsidRDefault="00A92CBC">
      <w:pPr>
        <w:pStyle w:val="a0"/>
        <w:rPr>
          <w:rFonts w:hint="cs"/>
          <w:rtl/>
        </w:rPr>
      </w:pPr>
      <w:r>
        <w:rPr>
          <w:rFonts w:hint="cs"/>
          <w:rtl/>
        </w:rPr>
        <w:t>אני רוצה להודות לכל מי שעסק במלאכה: לוועדת החינוך, התרבות והספורט בראשות חברת הכנסת מלי פולישוק-בלוך, שבאמת שיתפה פעולה באופן יוצא מן הכלל, ובפרט לקראת ההכנה לקריאה שנייה ושלישית נענת</w:t>
      </w:r>
      <w:r>
        <w:rPr>
          <w:rFonts w:hint="cs"/>
          <w:rtl/>
        </w:rPr>
        <w:t xml:space="preserve">ה לבקשות, שינתה את סדרי הדיון, את סדר-היום ואת סדרי העדיפות שלה וגילתה הבנה לדחיפות. כמו כן, היא הפעילה את המערכת שלה </w:t>
      </w:r>
      <w:r>
        <w:rPr>
          <w:rtl/>
        </w:rPr>
        <w:t>–</w:t>
      </w:r>
      <w:r>
        <w:rPr>
          <w:rFonts w:hint="cs"/>
          <w:rtl/>
        </w:rPr>
        <w:t xml:space="preserve"> אני לא ממש יודע למנות את השמות </w:t>
      </w:r>
      <w:r>
        <w:rPr>
          <w:rtl/>
        </w:rPr>
        <w:t>–</w:t>
      </w:r>
      <w:r>
        <w:rPr>
          <w:rFonts w:hint="cs"/>
          <w:rtl/>
        </w:rPr>
        <w:t xml:space="preserve"> אבל כולן כאחת: מנהלת הוועדה, המזכירות והיועצת המשפטית גם עזרו ברמה המהותית בצורה יוצאת דופן, וגם ברמה ה</w:t>
      </w:r>
      <w:r>
        <w:rPr>
          <w:rFonts w:hint="cs"/>
          <w:rtl/>
        </w:rPr>
        <w:t xml:space="preserve">טכנית. </w:t>
      </w:r>
    </w:p>
    <w:p w14:paraId="78B3A158" w14:textId="77777777" w:rsidR="00000000" w:rsidRDefault="00A92CBC">
      <w:pPr>
        <w:pStyle w:val="a0"/>
        <w:rPr>
          <w:rFonts w:hint="cs"/>
          <w:rtl/>
        </w:rPr>
      </w:pPr>
    </w:p>
    <w:p w14:paraId="1E419DBD" w14:textId="77777777" w:rsidR="00000000" w:rsidRDefault="00A92CBC">
      <w:pPr>
        <w:pStyle w:val="a0"/>
        <w:rPr>
          <w:rFonts w:hint="cs"/>
          <w:rtl/>
        </w:rPr>
      </w:pPr>
      <w:r>
        <w:rPr>
          <w:rFonts w:hint="cs"/>
          <w:rtl/>
        </w:rPr>
        <w:t>אני רוצה להודות, אדוני היושב-ראש, למזכיר הכנסת, שהואיל בלוח זמנים מאוד צפוף להעלות את זה היום על סדר-היום, שהוא צפוף ממילא. אני חייב תודה נאמנה לאנשי מכון ז'בוטינסקי ולאנשי מסדר ז'בוטינסקי, ששיתפו אתי פעולה, ובמיוחד לאיש שיושב עכשיו ביציע, שמעון ר</w:t>
      </w:r>
      <w:r>
        <w:rPr>
          <w:rFonts w:hint="cs"/>
          <w:rtl/>
        </w:rPr>
        <w:t>אם, שהוא מנהל המדרשה הלאומית ללימודי המחתרות, שהגה, יזם, עמד, דחף מאחור, גייס את חברי הכנסת ועשה כל שניתן ואף מעבר לכך כדי שהחוק הזה ייכנס היום לספר החוקים. תודה, כמובן, לכל חברי הכנסת שהצטרפו, עזרו לי וחתמו על החוק הזה. תודה לכל חברי הבית, שהעבירו אותו בל</w:t>
      </w:r>
      <w:r>
        <w:rPr>
          <w:rFonts w:hint="cs"/>
          <w:rtl/>
        </w:rPr>
        <w:t xml:space="preserve">א התנגדות ובתמיכה מקיר לקיר. תודה רבה לך, אדוני היושב-ראש. </w:t>
      </w:r>
    </w:p>
    <w:p w14:paraId="564D1D5F" w14:textId="77777777" w:rsidR="00000000" w:rsidRDefault="00A92CBC">
      <w:pPr>
        <w:pStyle w:val="a0"/>
        <w:rPr>
          <w:rFonts w:hint="cs"/>
          <w:rtl/>
        </w:rPr>
      </w:pPr>
    </w:p>
    <w:p w14:paraId="676CAAD0" w14:textId="77777777" w:rsidR="00000000" w:rsidRDefault="00A92CBC">
      <w:pPr>
        <w:pStyle w:val="af1"/>
        <w:rPr>
          <w:rtl/>
        </w:rPr>
      </w:pPr>
      <w:r>
        <w:rPr>
          <w:rtl/>
        </w:rPr>
        <w:t>היו"ר ראובן ריבלין:</w:t>
      </w:r>
    </w:p>
    <w:p w14:paraId="4EE1DD94" w14:textId="77777777" w:rsidR="00000000" w:rsidRDefault="00A92CBC">
      <w:pPr>
        <w:pStyle w:val="a0"/>
        <w:rPr>
          <w:rtl/>
        </w:rPr>
      </w:pPr>
    </w:p>
    <w:p w14:paraId="49FE65CF" w14:textId="77777777" w:rsidR="00000000" w:rsidRDefault="00A92CBC">
      <w:pPr>
        <w:pStyle w:val="a0"/>
        <w:rPr>
          <w:rFonts w:hint="cs"/>
          <w:rtl/>
        </w:rPr>
      </w:pPr>
      <w:r>
        <w:rPr>
          <w:rFonts w:hint="cs"/>
          <w:rtl/>
        </w:rPr>
        <w:t xml:space="preserve">לא בכדי 26 הצביעו בעד. </w:t>
      </w:r>
    </w:p>
    <w:p w14:paraId="3F949762" w14:textId="77777777" w:rsidR="00000000" w:rsidRDefault="00A92CBC">
      <w:pPr>
        <w:pStyle w:val="a0"/>
        <w:rPr>
          <w:rFonts w:hint="cs"/>
          <w:rtl/>
        </w:rPr>
      </w:pPr>
    </w:p>
    <w:p w14:paraId="428054A2" w14:textId="77777777" w:rsidR="00000000" w:rsidRDefault="00A92CBC">
      <w:pPr>
        <w:pStyle w:val="af0"/>
        <w:rPr>
          <w:rtl/>
        </w:rPr>
      </w:pPr>
      <w:r>
        <w:rPr>
          <w:rFonts w:hint="eastAsia"/>
          <w:rtl/>
        </w:rPr>
        <w:t>יוסף</w:t>
      </w:r>
      <w:r>
        <w:rPr>
          <w:rtl/>
        </w:rPr>
        <w:t xml:space="preserve"> לפיד (שינוי):</w:t>
      </w:r>
    </w:p>
    <w:p w14:paraId="503B9002" w14:textId="77777777" w:rsidR="00000000" w:rsidRDefault="00A92CBC">
      <w:pPr>
        <w:pStyle w:val="a0"/>
        <w:rPr>
          <w:rFonts w:hint="cs"/>
          <w:rtl/>
        </w:rPr>
      </w:pPr>
    </w:p>
    <w:p w14:paraId="18108FAB" w14:textId="77777777" w:rsidR="00000000" w:rsidRDefault="00A92CBC">
      <w:pPr>
        <w:pStyle w:val="a0"/>
        <w:rPr>
          <w:rFonts w:hint="cs"/>
          <w:rtl/>
        </w:rPr>
      </w:pPr>
      <w:r>
        <w:rPr>
          <w:rFonts w:hint="cs"/>
          <w:rtl/>
        </w:rPr>
        <w:t>אדוני היושב-ראש, איחרתי ואולי תורה שיוסיפו את שמי להצבעה בעד החוק?</w:t>
      </w:r>
    </w:p>
    <w:p w14:paraId="4E645F06" w14:textId="77777777" w:rsidR="00000000" w:rsidRDefault="00A92CBC">
      <w:pPr>
        <w:pStyle w:val="a0"/>
        <w:rPr>
          <w:rFonts w:hint="cs"/>
          <w:rtl/>
        </w:rPr>
      </w:pPr>
    </w:p>
    <w:p w14:paraId="7B9E4317" w14:textId="77777777" w:rsidR="00000000" w:rsidRDefault="00A92CBC">
      <w:pPr>
        <w:pStyle w:val="af1"/>
        <w:rPr>
          <w:rtl/>
        </w:rPr>
      </w:pPr>
      <w:r>
        <w:rPr>
          <w:rtl/>
        </w:rPr>
        <w:t>היו"ר ראובן ריבלין:</w:t>
      </w:r>
    </w:p>
    <w:p w14:paraId="0180C85D" w14:textId="77777777" w:rsidR="00000000" w:rsidRDefault="00A92CBC">
      <w:pPr>
        <w:pStyle w:val="a0"/>
        <w:rPr>
          <w:rtl/>
        </w:rPr>
      </w:pPr>
    </w:p>
    <w:p w14:paraId="449346C4" w14:textId="77777777" w:rsidR="00000000" w:rsidRDefault="00A92CBC">
      <w:pPr>
        <w:pStyle w:val="a0"/>
        <w:rPr>
          <w:rFonts w:hint="cs"/>
          <w:rtl/>
        </w:rPr>
      </w:pPr>
      <w:r>
        <w:rPr>
          <w:rFonts w:hint="cs"/>
          <w:rtl/>
        </w:rPr>
        <w:t>אנחנו נוסיף ל-26 קול נוסף, את קולו של יו</w:t>
      </w:r>
      <w:r>
        <w:rPr>
          <w:rFonts w:hint="cs"/>
          <w:rtl/>
        </w:rPr>
        <w:t xml:space="preserve">שב-ראש האופוזיציה, אשר ביקש להודיע לפרוטוקול שהוא עסק ועמל גם הוא למען החוק ודיבר עבורו ובעדו. הוא מבקש לצרף אותו למצביעים בעד. אינני יכול לצרפו, אבל אני מציין בפרוטוקול שהוא ביקש. </w:t>
      </w:r>
    </w:p>
    <w:p w14:paraId="610EA2C5" w14:textId="77777777" w:rsidR="00000000" w:rsidRDefault="00A92CBC">
      <w:pPr>
        <w:pStyle w:val="a0"/>
        <w:rPr>
          <w:rFonts w:hint="cs"/>
          <w:rtl/>
        </w:rPr>
      </w:pPr>
    </w:p>
    <w:p w14:paraId="09875582" w14:textId="77777777" w:rsidR="00000000" w:rsidRDefault="00A92CBC">
      <w:pPr>
        <w:pStyle w:val="-"/>
        <w:rPr>
          <w:rtl/>
        </w:rPr>
      </w:pPr>
      <w:bookmarkStart w:id="62" w:name="FS000001038T23_03_2005_12_34_03C"/>
      <w:bookmarkEnd w:id="62"/>
      <w:r>
        <w:rPr>
          <w:rtl/>
        </w:rPr>
        <w:t>רוני בר-און (הליכוד):</w:t>
      </w:r>
    </w:p>
    <w:p w14:paraId="27E80BF5" w14:textId="77777777" w:rsidR="00000000" w:rsidRDefault="00A92CBC">
      <w:pPr>
        <w:pStyle w:val="a0"/>
        <w:rPr>
          <w:rtl/>
        </w:rPr>
      </w:pPr>
    </w:p>
    <w:p w14:paraId="0C1F8488" w14:textId="77777777" w:rsidR="00000000" w:rsidRDefault="00A92CBC">
      <w:pPr>
        <w:pStyle w:val="a0"/>
        <w:rPr>
          <w:rFonts w:hint="cs"/>
          <w:rtl/>
        </w:rPr>
      </w:pPr>
      <w:r>
        <w:rPr>
          <w:rFonts w:hint="cs"/>
          <w:rtl/>
        </w:rPr>
        <w:t xml:space="preserve">המספר היה עולה מ-26, שזה בגימטריה כח. </w:t>
      </w:r>
    </w:p>
    <w:p w14:paraId="302C16AC" w14:textId="77777777" w:rsidR="00000000" w:rsidRDefault="00A92CBC">
      <w:pPr>
        <w:pStyle w:val="a0"/>
        <w:rPr>
          <w:rFonts w:hint="cs"/>
          <w:rtl/>
        </w:rPr>
      </w:pPr>
    </w:p>
    <w:p w14:paraId="266E7FFB" w14:textId="77777777" w:rsidR="00000000" w:rsidRDefault="00A92CBC">
      <w:pPr>
        <w:pStyle w:val="af1"/>
        <w:rPr>
          <w:rtl/>
        </w:rPr>
      </w:pPr>
      <w:r>
        <w:rPr>
          <w:rtl/>
        </w:rPr>
        <w:t>היו"ר ראוב</w:t>
      </w:r>
      <w:r>
        <w:rPr>
          <w:rtl/>
        </w:rPr>
        <w:t>ן ריבלין:</w:t>
      </w:r>
    </w:p>
    <w:p w14:paraId="78307C33" w14:textId="77777777" w:rsidR="00000000" w:rsidRDefault="00A92CBC">
      <w:pPr>
        <w:pStyle w:val="a0"/>
        <w:rPr>
          <w:rtl/>
        </w:rPr>
      </w:pPr>
    </w:p>
    <w:p w14:paraId="77199D52" w14:textId="77777777" w:rsidR="00000000" w:rsidRDefault="00A92CBC">
      <w:pPr>
        <w:pStyle w:val="a0"/>
        <w:rPr>
          <w:rFonts w:hint="cs"/>
          <w:rtl/>
        </w:rPr>
      </w:pPr>
      <w:r>
        <w:rPr>
          <w:rFonts w:hint="cs"/>
          <w:rtl/>
        </w:rPr>
        <w:t>כח זה 28.</w:t>
      </w:r>
    </w:p>
    <w:p w14:paraId="2CB5491A" w14:textId="77777777" w:rsidR="00000000" w:rsidRDefault="00A92CBC">
      <w:pPr>
        <w:pStyle w:val="a0"/>
        <w:rPr>
          <w:rFonts w:hint="cs"/>
          <w:rtl/>
        </w:rPr>
      </w:pPr>
    </w:p>
    <w:p w14:paraId="41C23D17" w14:textId="77777777" w:rsidR="00000000" w:rsidRDefault="00A92CBC">
      <w:pPr>
        <w:pStyle w:val="-"/>
        <w:rPr>
          <w:rtl/>
        </w:rPr>
      </w:pPr>
      <w:bookmarkStart w:id="63" w:name="FS000001038T23_03_2005_12_34_20C"/>
      <w:bookmarkEnd w:id="63"/>
      <w:r>
        <w:rPr>
          <w:rtl/>
        </w:rPr>
        <w:t>רוני בר-און (הליכוד):</w:t>
      </w:r>
    </w:p>
    <w:p w14:paraId="53AE829B" w14:textId="77777777" w:rsidR="00000000" w:rsidRDefault="00A92CBC">
      <w:pPr>
        <w:pStyle w:val="a0"/>
        <w:rPr>
          <w:rtl/>
        </w:rPr>
      </w:pPr>
    </w:p>
    <w:p w14:paraId="68D559AF" w14:textId="77777777" w:rsidR="00000000" w:rsidRDefault="00A92CBC">
      <w:pPr>
        <w:pStyle w:val="a0"/>
        <w:rPr>
          <w:rFonts w:hint="cs"/>
          <w:rtl/>
        </w:rPr>
      </w:pPr>
      <w:r>
        <w:rPr>
          <w:rFonts w:hint="cs"/>
          <w:rtl/>
        </w:rPr>
        <w:t xml:space="preserve">פחות אחד. </w:t>
      </w:r>
    </w:p>
    <w:p w14:paraId="5BDE858F" w14:textId="77777777" w:rsidR="00000000" w:rsidRDefault="00A92CBC">
      <w:pPr>
        <w:pStyle w:val="a0"/>
        <w:rPr>
          <w:rFonts w:hint="cs"/>
          <w:rtl/>
        </w:rPr>
      </w:pPr>
    </w:p>
    <w:p w14:paraId="02B6A9E0" w14:textId="77777777" w:rsidR="00000000" w:rsidRDefault="00A92CBC">
      <w:pPr>
        <w:pStyle w:val="af0"/>
        <w:rPr>
          <w:rtl/>
        </w:rPr>
      </w:pPr>
      <w:r>
        <w:rPr>
          <w:rFonts w:hint="eastAsia"/>
          <w:rtl/>
        </w:rPr>
        <w:t>שר</w:t>
      </w:r>
      <w:r>
        <w:rPr>
          <w:rtl/>
        </w:rPr>
        <w:t xml:space="preserve"> התחבורה מאיר שטרית:</w:t>
      </w:r>
    </w:p>
    <w:p w14:paraId="349FB192" w14:textId="77777777" w:rsidR="00000000" w:rsidRDefault="00A92CBC">
      <w:pPr>
        <w:pStyle w:val="a0"/>
        <w:rPr>
          <w:rFonts w:hint="cs"/>
          <w:rtl/>
        </w:rPr>
      </w:pPr>
    </w:p>
    <w:p w14:paraId="6D6BF48C" w14:textId="77777777" w:rsidR="00000000" w:rsidRDefault="00A92CBC">
      <w:pPr>
        <w:pStyle w:val="a0"/>
        <w:rPr>
          <w:rFonts w:hint="cs"/>
          <w:rtl/>
        </w:rPr>
      </w:pPr>
      <w:r>
        <w:rPr>
          <w:rFonts w:hint="cs"/>
          <w:rtl/>
        </w:rPr>
        <w:t xml:space="preserve">צריך להגיד תודה גם למציע. </w:t>
      </w:r>
    </w:p>
    <w:p w14:paraId="61918CC7" w14:textId="77777777" w:rsidR="00000000" w:rsidRDefault="00A92CBC">
      <w:pPr>
        <w:pStyle w:val="a0"/>
        <w:rPr>
          <w:rFonts w:hint="cs"/>
          <w:rtl/>
        </w:rPr>
      </w:pPr>
    </w:p>
    <w:p w14:paraId="27D29A1E" w14:textId="77777777" w:rsidR="00000000" w:rsidRDefault="00A92CBC">
      <w:pPr>
        <w:pStyle w:val="af1"/>
        <w:rPr>
          <w:rtl/>
        </w:rPr>
      </w:pPr>
      <w:r>
        <w:rPr>
          <w:rtl/>
        </w:rPr>
        <w:t>היו"ר ראובן ריבלין:</w:t>
      </w:r>
    </w:p>
    <w:p w14:paraId="556F32FC" w14:textId="77777777" w:rsidR="00000000" w:rsidRDefault="00A92CBC">
      <w:pPr>
        <w:pStyle w:val="a0"/>
        <w:rPr>
          <w:rtl/>
        </w:rPr>
      </w:pPr>
    </w:p>
    <w:p w14:paraId="2603CF55" w14:textId="77777777" w:rsidR="00000000" w:rsidRDefault="00A92CBC">
      <w:pPr>
        <w:pStyle w:val="a0"/>
        <w:rPr>
          <w:rFonts w:hint="cs"/>
          <w:rtl/>
        </w:rPr>
      </w:pPr>
      <w:r>
        <w:rPr>
          <w:rFonts w:hint="cs"/>
          <w:rtl/>
        </w:rPr>
        <w:t>אני רוצה רק לברך את חבר הכנסת בר-און ולקוות עבור היושבים ביציע שיהגו בתורת ז'בוטינסקי יום ולילה ובמשך כל ימות השנה ולא רק יבוא</w:t>
      </w:r>
      <w:r>
        <w:rPr>
          <w:rFonts w:hint="cs"/>
          <w:rtl/>
        </w:rPr>
        <w:t xml:space="preserve">ו ויאמרו: היה ז'בוטינסקי ונייחד לו יום אחד בשנה. ובא לציון גואל. </w:t>
      </w:r>
    </w:p>
    <w:p w14:paraId="7B35A4ED" w14:textId="77777777" w:rsidR="00000000" w:rsidRDefault="00A92CBC">
      <w:pPr>
        <w:pStyle w:val="a0"/>
        <w:rPr>
          <w:rFonts w:hint="cs"/>
          <w:rtl/>
        </w:rPr>
      </w:pPr>
    </w:p>
    <w:p w14:paraId="54050904" w14:textId="77777777" w:rsidR="00000000" w:rsidRDefault="00A92CBC">
      <w:pPr>
        <w:pStyle w:val="a2"/>
        <w:rPr>
          <w:rtl/>
        </w:rPr>
      </w:pPr>
    </w:p>
    <w:p w14:paraId="6037AE1A" w14:textId="77777777" w:rsidR="00000000" w:rsidRDefault="00A92CBC">
      <w:pPr>
        <w:pStyle w:val="a2"/>
        <w:rPr>
          <w:rFonts w:hint="cs"/>
          <w:rtl/>
        </w:rPr>
      </w:pPr>
      <w:bookmarkStart w:id="64" w:name="CS78036FI0078036T23_03_2005_12_35_34"/>
      <w:bookmarkStart w:id="65" w:name="_Toc104196527"/>
      <w:bookmarkEnd w:id="64"/>
      <w:r>
        <w:rPr>
          <w:rtl/>
        </w:rPr>
        <w:t xml:space="preserve">הצעת חוק הכשרות המשפטית והאפוטרופסות </w:t>
      </w:r>
      <w:r>
        <w:rPr>
          <w:rFonts w:hint="cs"/>
          <w:rtl/>
        </w:rPr>
        <w:br/>
      </w:r>
      <w:r>
        <w:rPr>
          <w:rtl/>
        </w:rPr>
        <w:t>(תיקון  מס' 13), התשס"ה-2005</w:t>
      </w:r>
      <w:bookmarkEnd w:id="65"/>
      <w:r>
        <w:rPr>
          <w:rtl/>
        </w:rPr>
        <w:t xml:space="preserve">  </w:t>
      </w:r>
    </w:p>
    <w:p w14:paraId="531EF881" w14:textId="77777777" w:rsidR="00000000" w:rsidRDefault="00A92CBC">
      <w:pPr>
        <w:pStyle w:val="a0"/>
        <w:rPr>
          <w:rtl/>
        </w:rPr>
      </w:pPr>
      <w:r>
        <w:rPr>
          <w:rFonts w:hint="cs"/>
          <w:rtl/>
        </w:rPr>
        <w:t>[</w:t>
      </w:r>
      <w:r>
        <w:rPr>
          <w:rFonts w:hint="eastAsia"/>
          <w:rtl/>
        </w:rPr>
        <w:t>מס</w:t>
      </w:r>
      <w:r>
        <w:rPr>
          <w:rtl/>
        </w:rPr>
        <w:t>'</w:t>
      </w:r>
      <w:r>
        <w:rPr>
          <w:rFonts w:hint="cs"/>
          <w:rtl/>
        </w:rPr>
        <w:t xml:space="preserve"> כ/63</w:t>
      </w:r>
      <w:r>
        <w:rPr>
          <w:rtl/>
        </w:rPr>
        <w:t xml:space="preserve">; "דברי הכנסת", חוב' </w:t>
      </w:r>
      <w:r>
        <w:rPr>
          <w:rFonts w:hint="cs"/>
          <w:rtl/>
        </w:rPr>
        <w:t>י"ט</w:t>
      </w:r>
      <w:r>
        <w:rPr>
          <w:rtl/>
        </w:rPr>
        <w:t>, עמ' ;  נספחות.</w:t>
      </w:r>
      <w:r>
        <w:rPr>
          <w:rFonts w:hint="cs"/>
          <w:rtl/>
        </w:rPr>
        <w:t>]</w:t>
      </w:r>
    </w:p>
    <w:p w14:paraId="66305DA1" w14:textId="77777777" w:rsidR="00000000" w:rsidRDefault="00A92CBC">
      <w:pPr>
        <w:pStyle w:val="a2"/>
        <w:rPr>
          <w:rFonts w:hint="cs"/>
          <w:rtl/>
        </w:rPr>
      </w:pPr>
      <w:bookmarkStart w:id="66" w:name="_Toc104196528"/>
      <w:r>
        <w:rPr>
          <w:rFonts w:hint="cs"/>
          <w:rtl/>
        </w:rPr>
        <w:t>(קריאה שנייה וקריאה שלישית)</w:t>
      </w:r>
      <w:bookmarkEnd w:id="66"/>
    </w:p>
    <w:p w14:paraId="6884D17D" w14:textId="77777777" w:rsidR="00000000" w:rsidRDefault="00A92CBC">
      <w:pPr>
        <w:pStyle w:val="-0"/>
        <w:jc w:val="left"/>
        <w:rPr>
          <w:rFonts w:hint="cs"/>
          <w:rtl/>
        </w:rPr>
      </w:pPr>
    </w:p>
    <w:p w14:paraId="4A6586BF" w14:textId="77777777" w:rsidR="00000000" w:rsidRDefault="00A92CBC">
      <w:pPr>
        <w:pStyle w:val="af1"/>
        <w:rPr>
          <w:rtl/>
        </w:rPr>
      </w:pPr>
      <w:r>
        <w:rPr>
          <w:rtl/>
        </w:rPr>
        <w:t>היו"ר ראובן ריבלין:</w:t>
      </w:r>
    </w:p>
    <w:p w14:paraId="33EF1B2A" w14:textId="77777777" w:rsidR="00000000" w:rsidRDefault="00A92CBC">
      <w:pPr>
        <w:pStyle w:val="a0"/>
        <w:rPr>
          <w:rtl/>
        </w:rPr>
      </w:pPr>
    </w:p>
    <w:p w14:paraId="76F1E290" w14:textId="77777777" w:rsidR="00000000" w:rsidRDefault="00A92CBC">
      <w:pPr>
        <w:pStyle w:val="a0"/>
        <w:rPr>
          <w:rFonts w:hint="cs"/>
          <w:rtl/>
        </w:rPr>
      </w:pPr>
      <w:r>
        <w:rPr>
          <w:rFonts w:hint="cs"/>
          <w:rtl/>
        </w:rPr>
        <w:t xml:space="preserve">רבותי חברי הכנסת, </w:t>
      </w:r>
      <w:r>
        <w:rPr>
          <w:rFonts w:hint="cs"/>
          <w:rtl/>
        </w:rPr>
        <w:t xml:space="preserve">אני ממשיך בסדר-היום. יעלה ויבוא חבר הכנסת מיכאל איתן, יושב-ראש ועדת החוקה, חוק ומשפט, ויציג את הצעת חוק הכשרות המשפטית והאפוטרופסות (תיקון מס' 13), התשס"ה-2005. יש הסתייגויות לחוק? </w:t>
      </w:r>
    </w:p>
    <w:p w14:paraId="388D9304" w14:textId="77777777" w:rsidR="00000000" w:rsidRDefault="00A92CBC">
      <w:pPr>
        <w:pStyle w:val="a0"/>
        <w:rPr>
          <w:rFonts w:hint="cs"/>
          <w:rtl/>
        </w:rPr>
      </w:pPr>
    </w:p>
    <w:p w14:paraId="2A4DDF17" w14:textId="77777777" w:rsidR="00000000" w:rsidRDefault="00A92CBC">
      <w:pPr>
        <w:pStyle w:val="a"/>
        <w:rPr>
          <w:rtl/>
        </w:rPr>
      </w:pPr>
      <w:bookmarkStart w:id="67" w:name="FS000000462T23_03_2005_12_36_56"/>
      <w:bookmarkStart w:id="68" w:name="_Toc104196529"/>
      <w:bookmarkEnd w:id="67"/>
      <w:r>
        <w:rPr>
          <w:rFonts w:hint="eastAsia"/>
          <w:rtl/>
        </w:rPr>
        <w:t>מיכאל</w:t>
      </w:r>
      <w:r>
        <w:rPr>
          <w:rtl/>
        </w:rPr>
        <w:t xml:space="preserve"> איתן (יו"ר ועדת החוקה, חוק ומשפט):</w:t>
      </w:r>
      <w:bookmarkEnd w:id="68"/>
    </w:p>
    <w:p w14:paraId="087438A5" w14:textId="77777777" w:rsidR="00000000" w:rsidRDefault="00A92CBC">
      <w:pPr>
        <w:pStyle w:val="a0"/>
        <w:rPr>
          <w:rFonts w:hint="cs"/>
          <w:rtl/>
        </w:rPr>
      </w:pPr>
    </w:p>
    <w:p w14:paraId="6DADC9C3" w14:textId="77777777" w:rsidR="00000000" w:rsidRDefault="00A92CBC">
      <w:pPr>
        <w:pStyle w:val="a0"/>
        <w:rPr>
          <w:rFonts w:hint="cs"/>
          <w:rtl/>
        </w:rPr>
      </w:pPr>
      <w:r>
        <w:rPr>
          <w:rFonts w:hint="cs"/>
          <w:rtl/>
        </w:rPr>
        <w:t>אדוני היושב-ראש, כנסת נכבדה, סע</w:t>
      </w:r>
      <w:r>
        <w:rPr>
          <w:rFonts w:hint="cs"/>
          <w:rtl/>
        </w:rPr>
        <w:t xml:space="preserve">יף 24 לחוק הכשרות והאפוטרופסות מתייחס להסכמים שעושים הורים לילד או לילדים, כאשר ההורים חיים בנפרד. מדובר במצב שבו ההורים, שחיים בנפרד, רוצים להגיע להסכם מי מהם יהיה האפוטרופוס, איך הילדים יוחזקו ומה יהיו הנקודות שבהן לצד השני תהיה זיקה או גישה לילד. הסעיף </w:t>
      </w:r>
      <w:r>
        <w:rPr>
          <w:rFonts w:hint="cs"/>
          <w:rtl/>
        </w:rPr>
        <w:t xml:space="preserve">הזה מתייחס למצבים שבהם יש הסכמה, שני ההורים לא חיים יחד אבל יש ביניהם הסכמה איך להסדיר את המשך היחס כלפי הילדים המשותפים שלהם. </w:t>
      </w:r>
    </w:p>
    <w:p w14:paraId="3F22240B" w14:textId="77777777" w:rsidR="00000000" w:rsidRDefault="00A92CBC">
      <w:pPr>
        <w:pStyle w:val="a0"/>
        <w:rPr>
          <w:rFonts w:hint="cs"/>
          <w:rtl/>
        </w:rPr>
      </w:pPr>
    </w:p>
    <w:p w14:paraId="1BCD8A8C" w14:textId="77777777" w:rsidR="00000000" w:rsidRDefault="00A92CBC">
      <w:pPr>
        <w:pStyle w:val="a0"/>
        <w:rPr>
          <w:rFonts w:hint="cs"/>
          <w:rtl/>
        </w:rPr>
      </w:pPr>
      <w:r>
        <w:rPr>
          <w:rFonts w:hint="cs"/>
          <w:rtl/>
        </w:rPr>
        <w:t xml:space="preserve">הסעיף קובע, שהוא יחול לגבי הורים שחיים בנפרד, אבל הוא מציין את המקרים </w:t>
      </w:r>
      <w:r>
        <w:rPr>
          <w:rtl/>
        </w:rPr>
        <w:t>–</w:t>
      </w:r>
      <w:r>
        <w:rPr>
          <w:rFonts w:hint="cs"/>
          <w:rtl/>
        </w:rPr>
        <w:t xml:space="preserve"> מצב שהנישואים בוטלו מעיקרם, הותרו או הופקעו ומצב שהנישו</w:t>
      </w:r>
      <w:r>
        <w:rPr>
          <w:rFonts w:hint="cs"/>
          <w:rtl/>
        </w:rPr>
        <w:t>אים מתקיימים אבל הם לא חיים ביחד. הפרשנות וגם הצעת החוק הזאת באות להבהיר ולהוסיף גם את המצב שבו בני-הזוג האלה לא נישאו מעולם. בחוק הקיים היום אנחנו מאפשרים לשני הורים להגיע להסכם בדבר האפוטרופסות והחזקת הילדים שלהם כאשר הם אינם חיים ביחד, אם הם הורים שלא ח</w:t>
      </w:r>
      <w:r>
        <w:rPr>
          <w:rFonts w:hint="cs"/>
          <w:rtl/>
        </w:rPr>
        <w:t xml:space="preserve">יים ביחד כתוצאה מכך שאחד מהם סתם עזב את הבית או כתוצאה מכך שהם היו נשואים והם התגרשו או שהנישואים שלהם בוטלו בדתות שונות או בדרכים שונות. בכל המקרים האלה זה היה קיים, אבל החוק לא דיבר על  שני הורים שמעולם לא נישאו ולא היו בקשר של נישואים. </w:t>
      </w:r>
    </w:p>
    <w:p w14:paraId="3748DA74" w14:textId="77777777" w:rsidR="00000000" w:rsidRDefault="00A92CBC">
      <w:pPr>
        <w:pStyle w:val="a0"/>
        <w:rPr>
          <w:rFonts w:hint="cs"/>
          <w:rtl/>
        </w:rPr>
      </w:pPr>
    </w:p>
    <w:p w14:paraId="00F15376" w14:textId="77777777" w:rsidR="00000000" w:rsidRDefault="00A92CBC">
      <w:pPr>
        <w:pStyle w:val="a0"/>
        <w:rPr>
          <w:rFonts w:hint="cs"/>
          <w:rtl/>
        </w:rPr>
      </w:pPr>
      <w:r>
        <w:rPr>
          <w:rFonts w:hint="cs"/>
          <w:rtl/>
        </w:rPr>
        <w:t>זאת הצעת חוק של</w:t>
      </w:r>
      <w:r>
        <w:rPr>
          <w:rFonts w:hint="cs"/>
          <w:rtl/>
        </w:rPr>
        <w:t xml:space="preserve"> חברי הכנסת רוני בריזון ואחרים מסיעת שינוי. הם ביקשו להוסיף שאותן סמכויות ואפשרויות להגיע להסכם ייעשו גם לגבי זוגות שלא היו נשואים מעולם. זאת מטרת הצעת החוק. </w:t>
      </w:r>
    </w:p>
    <w:p w14:paraId="451B75A3" w14:textId="77777777" w:rsidR="00000000" w:rsidRDefault="00A92CBC">
      <w:pPr>
        <w:pStyle w:val="a0"/>
        <w:rPr>
          <w:rFonts w:hint="cs"/>
          <w:rtl/>
        </w:rPr>
      </w:pPr>
    </w:p>
    <w:p w14:paraId="497CC8A7" w14:textId="77777777" w:rsidR="00000000" w:rsidRDefault="00A92CBC">
      <w:pPr>
        <w:pStyle w:val="a0"/>
        <w:rPr>
          <w:rFonts w:hint="cs"/>
          <w:rtl/>
        </w:rPr>
      </w:pPr>
      <w:r>
        <w:rPr>
          <w:rFonts w:hint="cs"/>
          <w:rtl/>
        </w:rPr>
        <w:t xml:space="preserve">אחרי שבני-הזוג מגיעים להסכם, ההסכם הזה טעון אישור של בית-המשפט, שבדרך כלל מאשר הסכמים כאלה. חבר </w:t>
      </w:r>
      <w:r>
        <w:rPr>
          <w:rFonts w:hint="cs"/>
          <w:rtl/>
        </w:rPr>
        <w:t xml:space="preserve">הכנסת יצחק לוי הגיש הסתייגות, ובה הוא אומר שבית-המשפט יאשר לאחר שהוא נוכח שההסכם הוא לטובת הקטין.  </w:t>
      </w:r>
    </w:p>
    <w:p w14:paraId="532A9D30" w14:textId="77777777" w:rsidR="00000000" w:rsidRDefault="00A92CBC">
      <w:pPr>
        <w:pStyle w:val="a0"/>
        <w:rPr>
          <w:rFonts w:hint="cs"/>
          <w:rtl/>
        </w:rPr>
      </w:pPr>
    </w:p>
    <w:p w14:paraId="24DD1135" w14:textId="77777777" w:rsidR="00000000" w:rsidRDefault="00A92CBC">
      <w:pPr>
        <w:pStyle w:val="af1"/>
        <w:rPr>
          <w:rtl/>
        </w:rPr>
      </w:pPr>
      <w:r>
        <w:rPr>
          <w:rtl/>
        </w:rPr>
        <w:t>היו"ר ראובן ריבלין:</w:t>
      </w:r>
    </w:p>
    <w:p w14:paraId="4FE9DEC4" w14:textId="77777777" w:rsidR="00000000" w:rsidRDefault="00A92CBC">
      <w:pPr>
        <w:pStyle w:val="a0"/>
        <w:rPr>
          <w:rtl/>
        </w:rPr>
      </w:pPr>
    </w:p>
    <w:p w14:paraId="5A13EE1A" w14:textId="77777777" w:rsidR="00000000" w:rsidRDefault="00A92CBC">
      <w:pPr>
        <w:pStyle w:val="a0"/>
        <w:rPr>
          <w:rFonts w:hint="cs"/>
          <w:rtl/>
        </w:rPr>
      </w:pPr>
      <w:r>
        <w:rPr>
          <w:rFonts w:hint="cs"/>
          <w:rtl/>
        </w:rPr>
        <w:t xml:space="preserve">זה בכל מקרה לא יכול להיות בלי טובת הקטין. </w:t>
      </w:r>
    </w:p>
    <w:p w14:paraId="49A240AC" w14:textId="77777777" w:rsidR="00000000" w:rsidRDefault="00A92CBC">
      <w:pPr>
        <w:pStyle w:val="a0"/>
        <w:rPr>
          <w:rFonts w:hint="cs"/>
          <w:rtl/>
        </w:rPr>
      </w:pPr>
    </w:p>
    <w:p w14:paraId="7097EF88" w14:textId="77777777" w:rsidR="00000000" w:rsidRDefault="00A92CBC">
      <w:pPr>
        <w:pStyle w:val="-"/>
        <w:rPr>
          <w:rtl/>
        </w:rPr>
      </w:pPr>
      <w:bookmarkStart w:id="69" w:name="FS000000462T23_03_2005_12_43_08C"/>
      <w:bookmarkEnd w:id="69"/>
      <w:r>
        <w:rPr>
          <w:rtl/>
        </w:rPr>
        <w:t>מיכאל איתן (יו"ר ועדת החוקה, חוק ומשפט):</w:t>
      </w:r>
    </w:p>
    <w:p w14:paraId="0FCD2793" w14:textId="77777777" w:rsidR="00000000" w:rsidRDefault="00A92CBC">
      <w:pPr>
        <w:pStyle w:val="a0"/>
        <w:rPr>
          <w:rtl/>
        </w:rPr>
      </w:pPr>
    </w:p>
    <w:p w14:paraId="4C73ECEC" w14:textId="77777777" w:rsidR="00000000" w:rsidRDefault="00A92CBC">
      <w:pPr>
        <w:pStyle w:val="a0"/>
        <w:rPr>
          <w:rFonts w:hint="cs"/>
          <w:rtl/>
        </w:rPr>
      </w:pPr>
      <w:r>
        <w:rPr>
          <w:rFonts w:hint="cs"/>
          <w:rtl/>
        </w:rPr>
        <w:t xml:space="preserve">נכון, זה בדיוק מה שאמרנו לו בוועדה. </w:t>
      </w:r>
      <w:bookmarkStart w:id="70" w:name="FS000000462T23_03_2005_12_43_24C"/>
      <w:bookmarkEnd w:id="70"/>
      <w:r>
        <w:rPr>
          <w:rFonts w:hint="cs"/>
          <w:rtl/>
        </w:rPr>
        <w:t>יושב-ראש הכנ</w:t>
      </w:r>
      <w:r>
        <w:rPr>
          <w:rFonts w:hint="cs"/>
          <w:rtl/>
        </w:rPr>
        <w:t>סת, שהיה גם יושב-ראש ועדת החוקה, אני מרגיש מההערה הזאת שיש לו חשק לחזור לוועדה כי הוא קלע בול לנקודה שעלתה גם בדיוני הוועדה. עם זאת, חבר הכנסת יצחק לוי ביקש להשאיר את זה כהסתייגות, ובעקבות ההסתייגות שלו שמעתי שגם נציגי הממשלה מצאו שאולי עדיף שהדבר הזה ייאמ</w:t>
      </w:r>
      <w:r>
        <w:rPr>
          <w:rFonts w:hint="cs"/>
          <w:rtl/>
        </w:rPr>
        <w:t>ר במפורש ובאופן ספציפי.</w:t>
      </w:r>
    </w:p>
    <w:p w14:paraId="1654EE42" w14:textId="77777777" w:rsidR="00000000" w:rsidRDefault="00A92CBC">
      <w:pPr>
        <w:pStyle w:val="a0"/>
        <w:rPr>
          <w:rFonts w:hint="cs"/>
          <w:rtl/>
        </w:rPr>
      </w:pPr>
    </w:p>
    <w:p w14:paraId="53450941" w14:textId="77777777" w:rsidR="00000000" w:rsidRDefault="00A92CBC">
      <w:pPr>
        <w:pStyle w:val="af1"/>
        <w:rPr>
          <w:rtl/>
        </w:rPr>
      </w:pPr>
      <w:r>
        <w:rPr>
          <w:rtl/>
        </w:rPr>
        <w:t>היו"ר ראובן ריבלין:</w:t>
      </w:r>
    </w:p>
    <w:p w14:paraId="1A80F40F" w14:textId="77777777" w:rsidR="00000000" w:rsidRDefault="00A92CBC">
      <w:pPr>
        <w:pStyle w:val="a0"/>
        <w:rPr>
          <w:rtl/>
        </w:rPr>
      </w:pPr>
    </w:p>
    <w:p w14:paraId="601F9713" w14:textId="77777777" w:rsidR="00000000" w:rsidRDefault="00A92CBC">
      <w:pPr>
        <w:pStyle w:val="a0"/>
        <w:rPr>
          <w:rFonts w:hint="cs"/>
          <w:rtl/>
        </w:rPr>
      </w:pPr>
      <w:r>
        <w:rPr>
          <w:rFonts w:hint="cs"/>
          <w:rtl/>
        </w:rPr>
        <w:t xml:space="preserve">שהמובן מאליו ייאמר. </w:t>
      </w:r>
    </w:p>
    <w:p w14:paraId="36F39383" w14:textId="77777777" w:rsidR="00000000" w:rsidRDefault="00A92CBC">
      <w:pPr>
        <w:pStyle w:val="a0"/>
        <w:rPr>
          <w:rFonts w:hint="cs"/>
          <w:rtl/>
        </w:rPr>
      </w:pPr>
    </w:p>
    <w:p w14:paraId="396ED9BD" w14:textId="77777777" w:rsidR="00000000" w:rsidRDefault="00A92CBC">
      <w:pPr>
        <w:pStyle w:val="-"/>
        <w:rPr>
          <w:rtl/>
        </w:rPr>
      </w:pPr>
      <w:bookmarkStart w:id="71" w:name="FS000000462T23_03_2005_12_46_14"/>
      <w:bookmarkEnd w:id="71"/>
      <w:r>
        <w:rPr>
          <w:rFonts w:hint="eastAsia"/>
          <w:rtl/>
        </w:rPr>
        <w:t>מיכאל</w:t>
      </w:r>
      <w:r>
        <w:rPr>
          <w:rtl/>
        </w:rPr>
        <w:t xml:space="preserve"> איתן (יו"ר ועדת החוקה, חוק ומשפט):</w:t>
      </w:r>
    </w:p>
    <w:p w14:paraId="6CA3F6A2" w14:textId="77777777" w:rsidR="00000000" w:rsidRDefault="00A92CBC">
      <w:pPr>
        <w:pStyle w:val="a0"/>
        <w:rPr>
          <w:rFonts w:hint="cs"/>
          <w:rtl/>
        </w:rPr>
      </w:pPr>
    </w:p>
    <w:p w14:paraId="69398FEC" w14:textId="77777777" w:rsidR="00000000" w:rsidRDefault="00A92CBC">
      <w:pPr>
        <w:pStyle w:val="a0"/>
        <w:rPr>
          <w:rFonts w:hint="cs"/>
          <w:rtl/>
        </w:rPr>
      </w:pPr>
      <w:r>
        <w:rPr>
          <w:rFonts w:hint="cs"/>
          <w:rtl/>
        </w:rPr>
        <w:t xml:space="preserve">שהמובן מאליו ייאמר בגוף החוק. לכן אין לנו התנגדות לכך שההסתייגות הזאת תתקבל. </w:t>
      </w:r>
    </w:p>
    <w:p w14:paraId="6053404D" w14:textId="77777777" w:rsidR="00000000" w:rsidRDefault="00A92CBC">
      <w:pPr>
        <w:pStyle w:val="a0"/>
        <w:rPr>
          <w:rFonts w:hint="cs"/>
          <w:rtl/>
        </w:rPr>
      </w:pPr>
    </w:p>
    <w:p w14:paraId="74D6B591" w14:textId="77777777" w:rsidR="00000000" w:rsidRDefault="00A92CBC">
      <w:pPr>
        <w:pStyle w:val="af1"/>
        <w:rPr>
          <w:rtl/>
        </w:rPr>
      </w:pPr>
      <w:r>
        <w:rPr>
          <w:rtl/>
        </w:rPr>
        <w:t>היו"ר ראובן ריבלין:</w:t>
      </w:r>
    </w:p>
    <w:p w14:paraId="6C007595" w14:textId="77777777" w:rsidR="00000000" w:rsidRDefault="00A92CBC">
      <w:pPr>
        <w:pStyle w:val="a0"/>
        <w:rPr>
          <w:rtl/>
        </w:rPr>
      </w:pPr>
    </w:p>
    <w:p w14:paraId="68ABC359" w14:textId="77777777" w:rsidR="00000000" w:rsidRDefault="00A92CBC">
      <w:pPr>
        <w:pStyle w:val="a0"/>
        <w:rPr>
          <w:rFonts w:hint="cs"/>
          <w:rtl/>
        </w:rPr>
      </w:pPr>
      <w:r>
        <w:rPr>
          <w:rFonts w:hint="cs"/>
          <w:rtl/>
        </w:rPr>
        <w:t>תודה רבה. האם חבר הכנסת לוי רוצה לנמק את הסתיי</w:t>
      </w:r>
      <w:r>
        <w:rPr>
          <w:rFonts w:hint="cs"/>
          <w:rtl/>
        </w:rPr>
        <w:t xml:space="preserve">גותו? בבקשה, אדוני. לרשותך חמש דקות לנמק את ההסתייגות. אני מודה ליושב-ראש ועדת החוקה, חוק ומשפט, שכבר הודיע לנו שאם ההסתייגות תתקבל, הוא לא ימשוך את החוק והוא יאמץ את ההסתייגות לתוך החוק. </w:t>
      </w:r>
    </w:p>
    <w:p w14:paraId="20720EAB" w14:textId="77777777" w:rsidR="00000000" w:rsidRDefault="00A92CBC">
      <w:pPr>
        <w:pStyle w:val="a0"/>
        <w:rPr>
          <w:rFonts w:hint="cs"/>
          <w:rtl/>
        </w:rPr>
      </w:pPr>
    </w:p>
    <w:p w14:paraId="52A967B9" w14:textId="77777777" w:rsidR="00000000" w:rsidRDefault="00A92CBC">
      <w:pPr>
        <w:pStyle w:val="a"/>
        <w:rPr>
          <w:rtl/>
        </w:rPr>
      </w:pPr>
      <w:bookmarkStart w:id="72" w:name="FS000000765T23_03_2005_12_45_32"/>
      <w:bookmarkStart w:id="73" w:name="_Toc104196530"/>
      <w:bookmarkEnd w:id="72"/>
      <w:r>
        <w:rPr>
          <w:rFonts w:hint="eastAsia"/>
          <w:rtl/>
        </w:rPr>
        <w:t>יצחק</w:t>
      </w:r>
      <w:r>
        <w:rPr>
          <w:rtl/>
        </w:rPr>
        <w:t xml:space="preserve"> לוי (מפד"ל):</w:t>
      </w:r>
      <w:bookmarkEnd w:id="73"/>
    </w:p>
    <w:p w14:paraId="47FD077D" w14:textId="77777777" w:rsidR="00000000" w:rsidRDefault="00A92CBC">
      <w:pPr>
        <w:pStyle w:val="a0"/>
        <w:rPr>
          <w:rFonts w:hint="cs"/>
          <w:rtl/>
        </w:rPr>
      </w:pPr>
    </w:p>
    <w:p w14:paraId="511513BC" w14:textId="77777777" w:rsidR="00000000" w:rsidRDefault="00A92CBC">
      <w:pPr>
        <w:pStyle w:val="a0"/>
        <w:rPr>
          <w:rFonts w:hint="cs"/>
          <w:rtl/>
        </w:rPr>
      </w:pPr>
      <w:r>
        <w:rPr>
          <w:rFonts w:hint="cs"/>
          <w:rtl/>
        </w:rPr>
        <w:t xml:space="preserve">אדוני היושב-ראש, רבותי חברי הכנסת, עליתי בעיקר </w:t>
      </w:r>
      <w:r>
        <w:rPr>
          <w:rFonts w:hint="cs"/>
          <w:rtl/>
        </w:rPr>
        <w:t>על מנת להשיב על הערתך, אדוני היושב-ראש, למה צריך לכתוב את המובן מאליו, מכיוון שהדברים ברורים. בנושא טובת הילד, אני תמיד חושש יותר מהסכמים מאשר מאי-הסכמות. אדוני היושב-ראש, כשיש אי-הסכמה באים שני בני-הזוג לבית-המשפט, ושם כתוב בחוק בפירוש, שהשופט צריך להתחשב</w:t>
      </w:r>
      <w:r>
        <w:rPr>
          <w:rFonts w:hint="cs"/>
          <w:rtl/>
        </w:rPr>
        <w:t xml:space="preserve"> בראש ובראשונה בטובת הילד. כשיש הסכם, אני חושש שטובת הילד תיפגע בגלל ההסכם, כי ההסכם כולל דירה וההסכם כולל ממון וההסכם כולל מגורים וההסכם כולל כל מיני דברים אחרים. מקנן בי חשש, שהעיון בדבר מוסכם הוא פחות מהעיון בדבר שאינו מוסכם, וזה חשש קיים וטבעי. כאשר הע</w:t>
      </w:r>
      <w:r>
        <w:rPr>
          <w:rFonts w:hint="cs"/>
          <w:rtl/>
        </w:rPr>
        <w:t xml:space="preserve">ניין מוסכם באים שני עורכי-הדין ואומרים: הכול מוסכם וכן הלאה. </w:t>
      </w:r>
    </w:p>
    <w:p w14:paraId="30A2FE85" w14:textId="77777777" w:rsidR="00000000" w:rsidRDefault="00A92CBC">
      <w:pPr>
        <w:pStyle w:val="a0"/>
        <w:rPr>
          <w:rFonts w:hint="cs"/>
          <w:rtl/>
        </w:rPr>
      </w:pPr>
    </w:p>
    <w:p w14:paraId="780B0B61" w14:textId="77777777" w:rsidR="00000000" w:rsidRDefault="00A92CBC">
      <w:pPr>
        <w:pStyle w:val="af1"/>
        <w:rPr>
          <w:rtl/>
        </w:rPr>
      </w:pPr>
      <w:r>
        <w:rPr>
          <w:rtl/>
        </w:rPr>
        <w:t>היו"ר ראובן ריבלין:</w:t>
      </w:r>
    </w:p>
    <w:p w14:paraId="5AC08AFD" w14:textId="77777777" w:rsidR="00000000" w:rsidRDefault="00A92CBC">
      <w:pPr>
        <w:pStyle w:val="a0"/>
        <w:rPr>
          <w:rtl/>
        </w:rPr>
      </w:pPr>
    </w:p>
    <w:p w14:paraId="27A0E467" w14:textId="77777777" w:rsidR="00000000" w:rsidRDefault="00A92CBC">
      <w:pPr>
        <w:pStyle w:val="a0"/>
        <w:rPr>
          <w:rFonts w:hint="cs"/>
          <w:rtl/>
        </w:rPr>
      </w:pPr>
      <w:r>
        <w:rPr>
          <w:rFonts w:hint="cs"/>
          <w:rtl/>
        </w:rPr>
        <w:t xml:space="preserve">הייתי מנסח את מה שכבוד הרב לוי, חבר הכנסת הנכבד, אומר כך: גם כאשר יש הסכם, יש לבדוק אם ההסכם הוא לטובת הילד. </w:t>
      </w:r>
    </w:p>
    <w:p w14:paraId="62670ABF" w14:textId="77777777" w:rsidR="00000000" w:rsidRDefault="00A92CBC">
      <w:pPr>
        <w:pStyle w:val="a0"/>
        <w:rPr>
          <w:rFonts w:hint="cs"/>
          <w:rtl/>
        </w:rPr>
      </w:pPr>
    </w:p>
    <w:p w14:paraId="26143E98" w14:textId="77777777" w:rsidR="00000000" w:rsidRDefault="00A92CBC">
      <w:pPr>
        <w:pStyle w:val="a"/>
        <w:rPr>
          <w:rtl/>
        </w:rPr>
      </w:pPr>
      <w:bookmarkStart w:id="74" w:name="FS000000765T23_03_2005_12_48_35"/>
      <w:bookmarkStart w:id="75" w:name="_Toc104196531"/>
      <w:bookmarkEnd w:id="74"/>
      <w:r>
        <w:rPr>
          <w:rFonts w:hint="eastAsia"/>
          <w:rtl/>
        </w:rPr>
        <w:t>יצחק</w:t>
      </w:r>
      <w:r>
        <w:rPr>
          <w:rtl/>
        </w:rPr>
        <w:t xml:space="preserve"> לוי (מפד"ל):</w:t>
      </w:r>
      <w:bookmarkEnd w:id="75"/>
    </w:p>
    <w:p w14:paraId="71B214B3" w14:textId="77777777" w:rsidR="00000000" w:rsidRDefault="00A92CBC">
      <w:pPr>
        <w:pStyle w:val="a0"/>
        <w:rPr>
          <w:rFonts w:hint="cs"/>
          <w:rtl/>
        </w:rPr>
      </w:pPr>
    </w:p>
    <w:p w14:paraId="57D0FBCE" w14:textId="77777777" w:rsidR="00000000" w:rsidRDefault="00A92CBC">
      <w:pPr>
        <w:pStyle w:val="a0"/>
        <w:rPr>
          <w:rFonts w:hint="cs"/>
          <w:rtl/>
        </w:rPr>
      </w:pPr>
      <w:r>
        <w:rPr>
          <w:rFonts w:hint="cs"/>
          <w:rtl/>
        </w:rPr>
        <w:t xml:space="preserve">זה מה שביקשנו </w:t>
      </w:r>
      <w:r>
        <w:rPr>
          <w:rtl/>
        </w:rPr>
        <w:t>–</w:t>
      </w:r>
      <w:r>
        <w:rPr>
          <w:rFonts w:hint="cs"/>
          <w:rtl/>
        </w:rPr>
        <w:t xml:space="preserve"> שיאשרו לאחר שנוכחו לדעת שה</w:t>
      </w:r>
      <w:r>
        <w:rPr>
          <w:rFonts w:hint="cs"/>
          <w:rtl/>
        </w:rPr>
        <w:t xml:space="preserve">הסכם הוא לטובת הקטין. אנחנו מבקשים עין מיוחדת של השופט, גם כאשר יש הסכם, שההסכם הוא כולו לטובת הקטין, ולא בגלל אלף פרטים בהסכם, לאחר שהסכימו על הכול, האווירה הטובה וה"לחיים" ששותים שם, עניין טובת הקטין ייפגע. </w:t>
      </w:r>
    </w:p>
    <w:p w14:paraId="0758F384" w14:textId="77777777" w:rsidR="00000000" w:rsidRDefault="00A92CBC">
      <w:pPr>
        <w:pStyle w:val="a0"/>
        <w:rPr>
          <w:rFonts w:hint="cs"/>
          <w:rtl/>
        </w:rPr>
      </w:pPr>
    </w:p>
    <w:p w14:paraId="7A82D515" w14:textId="77777777" w:rsidR="00000000" w:rsidRDefault="00A92CBC">
      <w:pPr>
        <w:pStyle w:val="a0"/>
        <w:rPr>
          <w:rFonts w:hint="cs"/>
          <w:rtl/>
        </w:rPr>
      </w:pPr>
      <w:r>
        <w:rPr>
          <w:rFonts w:hint="cs"/>
          <w:rtl/>
        </w:rPr>
        <w:t xml:space="preserve">אני רוצה לומר לאדוני היושב-ראש, שהצעתי את זה </w:t>
      </w:r>
      <w:r>
        <w:rPr>
          <w:rFonts w:hint="cs"/>
          <w:rtl/>
        </w:rPr>
        <w:t>בוועדה, והיו בישיבה נציגים של משרד המשפטים. לאחר מכן קיבלתי שיחת טלפון ממשרד המשפטים, ובה נאמר שאנשי המקצוע והשרה תומכים בהסתייגות הזאת ולו מפני שהסעיף שמדבר על אי-הסכמה תהיה בו טובת הקטין, והסעיף שמדבר על הסכמה לא תהיה בו טובת הקטין. לכן צריך לעשות שוויון</w:t>
      </w:r>
      <w:r>
        <w:rPr>
          <w:rFonts w:hint="cs"/>
          <w:rtl/>
        </w:rPr>
        <w:t xml:space="preserve"> בחוק, כלומר בין שיש הסכמה ובין שאין הסכמה, השופט יאשר לאחר שבחן את עניין טובת הקטין. אני פונה לכנסת </w:t>
      </w:r>
      <w:r>
        <w:rPr>
          <w:rtl/>
        </w:rPr>
        <w:t>–</w:t>
      </w:r>
      <w:r>
        <w:rPr>
          <w:rFonts w:hint="cs"/>
          <w:rtl/>
        </w:rPr>
        <w:t xml:space="preserve"> אני חושב שזה בהסכמה </w:t>
      </w:r>
      <w:r>
        <w:rPr>
          <w:rtl/>
        </w:rPr>
        <w:t>–</w:t>
      </w:r>
      <w:r>
        <w:rPr>
          <w:rFonts w:hint="cs"/>
          <w:rtl/>
        </w:rPr>
        <w:t xml:space="preserve"> לקבל את ההסתייגות הזאת. תודה רבה, אדוני. </w:t>
      </w:r>
    </w:p>
    <w:p w14:paraId="0835876F" w14:textId="77777777" w:rsidR="00000000" w:rsidRDefault="00A92CBC">
      <w:pPr>
        <w:pStyle w:val="a0"/>
        <w:rPr>
          <w:rFonts w:hint="cs"/>
          <w:rtl/>
        </w:rPr>
      </w:pPr>
    </w:p>
    <w:p w14:paraId="08996A18" w14:textId="77777777" w:rsidR="00000000" w:rsidRDefault="00A92CBC">
      <w:pPr>
        <w:pStyle w:val="af1"/>
        <w:rPr>
          <w:rtl/>
        </w:rPr>
      </w:pPr>
      <w:r>
        <w:rPr>
          <w:rtl/>
        </w:rPr>
        <w:t>היו"ר ראובן ריבלין:</w:t>
      </w:r>
    </w:p>
    <w:p w14:paraId="0087DA1D" w14:textId="77777777" w:rsidR="00000000" w:rsidRDefault="00A92CBC">
      <w:pPr>
        <w:pStyle w:val="a0"/>
        <w:rPr>
          <w:rtl/>
        </w:rPr>
      </w:pPr>
    </w:p>
    <w:p w14:paraId="76C73145" w14:textId="77777777" w:rsidR="00000000" w:rsidRDefault="00A92CBC">
      <w:pPr>
        <w:pStyle w:val="a0"/>
        <w:rPr>
          <w:rFonts w:hint="cs"/>
          <w:rtl/>
        </w:rPr>
      </w:pPr>
      <w:r>
        <w:rPr>
          <w:rFonts w:hint="cs"/>
          <w:rtl/>
        </w:rPr>
        <w:t>תודה רבה לחבר הכנסת לוי. חברי הכנסת, אתם שמים לב שהקדמתי דברים בשבו</w:t>
      </w:r>
      <w:r>
        <w:rPr>
          <w:rFonts w:hint="cs"/>
          <w:rtl/>
        </w:rPr>
        <w:t>ע. הואיל ובשבוע הבא יהיה חוק התקציב ואין לנו אלא לטפל בשבוע הבא בחוק התקציב, אלא אם נאשר אותו או נדחה אותו לפני יום רביעי, ואז נוכל לנקות שולחן. התרתי היום, ביום של חברי הכנסת, להעביר לקריאה שנייה ושלישית את כל אותם חוקים שהוועדות סיימו את הטיפול בהם. במשך</w:t>
      </w:r>
      <w:r>
        <w:rPr>
          <w:rFonts w:hint="cs"/>
          <w:rtl/>
        </w:rPr>
        <w:t xml:space="preserve"> היום נאפשר לכנסת להצביע ולראות אם היא מסכימה להכניס לספר החוקים חוקים חדשים. </w:t>
      </w:r>
    </w:p>
    <w:p w14:paraId="52BA20BF" w14:textId="77777777" w:rsidR="00000000" w:rsidRDefault="00A92CBC">
      <w:pPr>
        <w:pStyle w:val="a0"/>
        <w:rPr>
          <w:rFonts w:hint="cs"/>
          <w:rtl/>
        </w:rPr>
      </w:pPr>
    </w:p>
    <w:p w14:paraId="49872E5B" w14:textId="77777777" w:rsidR="00000000" w:rsidRDefault="00A92CBC">
      <w:pPr>
        <w:pStyle w:val="a0"/>
        <w:rPr>
          <w:rFonts w:hint="cs"/>
          <w:rtl/>
        </w:rPr>
      </w:pPr>
      <w:r>
        <w:rPr>
          <w:rFonts w:hint="cs"/>
          <w:rtl/>
        </w:rPr>
        <w:t xml:space="preserve">ובכן, אנחנו עוברים להצבעה, אם אדוני מסכים שיצביעו בעד ההסתייגות. לשם החוק אין מסתייגים. נא להצביע על שם החוק. </w:t>
      </w:r>
    </w:p>
    <w:p w14:paraId="620A3345" w14:textId="77777777" w:rsidR="00000000" w:rsidRDefault="00A92CBC">
      <w:pPr>
        <w:pStyle w:val="a0"/>
        <w:rPr>
          <w:rFonts w:hint="cs"/>
          <w:rtl/>
        </w:rPr>
      </w:pPr>
    </w:p>
    <w:p w14:paraId="3C5DD295" w14:textId="77777777" w:rsidR="00000000" w:rsidRDefault="00A92CBC">
      <w:pPr>
        <w:pStyle w:val="ab"/>
        <w:bidi/>
        <w:rPr>
          <w:rFonts w:hint="cs"/>
          <w:rtl/>
        </w:rPr>
      </w:pPr>
      <w:r>
        <w:rPr>
          <w:rFonts w:hint="cs"/>
          <w:rtl/>
        </w:rPr>
        <w:t>הצבעה מס' 3</w:t>
      </w:r>
    </w:p>
    <w:p w14:paraId="766462E9" w14:textId="77777777" w:rsidR="00000000" w:rsidRDefault="00A92CBC">
      <w:pPr>
        <w:pStyle w:val="a0"/>
        <w:rPr>
          <w:rFonts w:hint="cs"/>
          <w:rtl/>
        </w:rPr>
      </w:pPr>
    </w:p>
    <w:p w14:paraId="04337B1C" w14:textId="77777777" w:rsidR="00000000" w:rsidRDefault="00A92CBC">
      <w:pPr>
        <w:pStyle w:val="ac"/>
        <w:bidi/>
        <w:rPr>
          <w:rFonts w:hint="cs"/>
          <w:rtl/>
        </w:rPr>
      </w:pPr>
      <w:r>
        <w:rPr>
          <w:rFonts w:hint="cs"/>
          <w:rtl/>
        </w:rPr>
        <w:t xml:space="preserve">בעד שם החוק </w:t>
      </w:r>
      <w:r>
        <w:rPr>
          <w:rtl/>
        </w:rPr>
        <w:t>–</w:t>
      </w:r>
      <w:r>
        <w:rPr>
          <w:rFonts w:hint="cs"/>
          <w:rtl/>
        </w:rPr>
        <w:t xml:space="preserve"> 28</w:t>
      </w:r>
    </w:p>
    <w:p w14:paraId="46069B64" w14:textId="77777777" w:rsidR="00000000" w:rsidRDefault="00A92CBC">
      <w:pPr>
        <w:pStyle w:val="ac"/>
        <w:bidi/>
        <w:rPr>
          <w:rFonts w:hint="cs"/>
          <w:rtl/>
        </w:rPr>
      </w:pPr>
      <w:r>
        <w:rPr>
          <w:rFonts w:hint="cs"/>
          <w:rtl/>
        </w:rPr>
        <w:t xml:space="preserve">נגד </w:t>
      </w:r>
      <w:r>
        <w:rPr>
          <w:rtl/>
        </w:rPr>
        <w:t>–</w:t>
      </w:r>
      <w:r>
        <w:rPr>
          <w:rFonts w:hint="cs"/>
          <w:rtl/>
        </w:rPr>
        <w:t xml:space="preserve"> 1</w:t>
      </w:r>
    </w:p>
    <w:p w14:paraId="06842A57"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17590B5F" w14:textId="77777777" w:rsidR="00000000" w:rsidRDefault="00A92CBC">
      <w:pPr>
        <w:pStyle w:val="ad"/>
        <w:bidi/>
        <w:rPr>
          <w:rFonts w:hint="cs"/>
          <w:rtl/>
        </w:rPr>
      </w:pPr>
      <w:r>
        <w:rPr>
          <w:rFonts w:hint="cs"/>
          <w:rtl/>
        </w:rPr>
        <w:t>שם החוק נתקבל</w:t>
      </w:r>
      <w:r>
        <w:rPr>
          <w:rFonts w:hint="cs"/>
          <w:rtl/>
        </w:rPr>
        <w:t xml:space="preserve">. </w:t>
      </w:r>
    </w:p>
    <w:p w14:paraId="4E160517" w14:textId="77777777" w:rsidR="00000000" w:rsidRDefault="00A92CBC">
      <w:pPr>
        <w:pStyle w:val="a0"/>
        <w:rPr>
          <w:rFonts w:hint="cs"/>
          <w:rtl/>
        </w:rPr>
      </w:pPr>
    </w:p>
    <w:p w14:paraId="3DCE2B6E" w14:textId="77777777" w:rsidR="00000000" w:rsidRDefault="00A92CBC">
      <w:pPr>
        <w:pStyle w:val="af1"/>
        <w:rPr>
          <w:rtl/>
        </w:rPr>
      </w:pPr>
      <w:r>
        <w:rPr>
          <w:rtl/>
        </w:rPr>
        <w:t>היו"ר ראובן ריבלין:</w:t>
      </w:r>
    </w:p>
    <w:p w14:paraId="29650044" w14:textId="77777777" w:rsidR="00000000" w:rsidRDefault="00A92CBC">
      <w:pPr>
        <w:pStyle w:val="a0"/>
        <w:rPr>
          <w:rtl/>
        </w:rPr>
      </w:pPr>
    </w:p>
    <w:p w14:paraId="22C7FA5C" w14:textId="77777777" w:rsidR="00000000" w:rsidRDefault="00A92CBC">
      <w:pPr>
        <w:pStyle w:val="a0"/>
        <w:rPr>
          <w:rFonts w:hint="cs"/>
          <w:rtl/>
        </w:rPr>
      </w:pPr>
      <w:r>
        <w:rPr>
          <w:rFonts w:hint="cs"/>
          <w:rtl/>
        </w:rPr>
        <w:t xml:space="preserve">28 בעד,  מתנגד אחד ואין נמנעים. אני קובע ששם החוק עבר. </w:t>
      </w:r>
    </w:p>
    <w:p w14:paraId="6CDC641A" w14:textId="77777777" w:rsidR="00000000" w:rsidRDefault="00A92CBC">
      <w:pPr>
        <w:pStyle w:val="a0"/>
        <w:rPr>
          <w:rFonts w:hint="cs"/>
          <w:rtl/>
        </w:rPr>
      </w:pPr>
    </w:p>
    <w:p w14:paraId="5DF91AA0" w14:textId="77777777" w:rsidR="00000000" w:rsidRDefault="00A92CBC">
      <w:pPr>
        <w:pStyle w:val="a0"/>
        <w:rPr>
          <w:rFonts w:hint="cs"/>
          <w:rtl/>
        </w:rPr>
      </w:pPr>
      <w:r>
        <w:rPr>
          <w:rFonts w:hint="cs"/>
          <w:rtl/>
        </w:rPr>
        <w:t xml:space="preserve">רבותי חברי הכנסת, אנחנו נצביע על הסתייגותו של חבר הכנסת יצחק לוי לסעיף 1. נא להצביע. </w:t>
      </w:r>
    </w:p>
    <w:p w14:paraId="387F5C98" w14:textId="77777777" w:rsidR="00000000" w:rsidRDefault="00A92CBC">
      <w:pPr>
        <w:pStyle w:val="a0"/>
        <w:rPr>
          <w:rFonts w:hint="cs"/>
          <w:rtl/>
        </w:rPr>
      </w:pPr>
    </w:p>
    <w:p w14:paraId="090FFF59" w14:textId="77777777" w:rsidR="00000000" w:rsidRDefault="00A92CBC">
      <w:pPr>
        <w:pStyle w:val="ab"/>
        <w:bidi/>
        <w:rPr>
          <w:rtl/>
        </w:rPr>
      </w:pPr>
    </w:p>
    <w:p w14:paraId="45C3C1CA" w14:textId="77777777" w:rsidR="00000000" w:rsidRDefault="00A92CBC">
      <w:pPr>
        <w:pStyle w:val="ab"/>
        <w:bidi/>
        <w:rPr>
          <w:rFonts w:hint="cs"/>
          <w:rtl/>
        </w:rPr>
      </w:pPr>
      <w:r>
        <w:rPr>
          <w:rFonts w:hint="cs"/>
          <w:rtl/>
        </w:rPr>
        <w:t>הצבעה מס' 4</w:t>
      </w:r>
    </w:p>
    <w:p w14:paraId="01EE2EAA" w14:textId="77777777" w:rsidR="00000000" w:rsidRDefault="00A92CBC">
      <w:pPr>
        <w:pStyle w:val="a0"/>
        <w:rPr>
          <w:rFonts w:hint="cs"/>
          <w:rtl/>
        </w:rPr>
      </w:pPr>
    </w:p>
    <w:p w14:paraId="2980DFCA" w14:textId="77777777" w:rsidR="00000000" w:rsidRDefault="00A92CBC">
      <w:pPr>
        <w:pStyle w:val="ac"/>
        <w:bidi/>
        <w:rPr>
          <w:rFonts w:hint="cs"/>
          <w:rtl/>
        </w:rPr>
      </w:pPr>
      <w:r>
        <w:rPr>
          <w:rFonts w:hint="cs"/>
          <w:rtl/>
        </w:rPr>
        <w:t xml:space="preserve">בעד ההסתייגות </w:t>
      </w:r>
      <w:r>
        <w:rPr>
          <w:rtl/>
        </w:rPr>
        <w:t>–</w:t>
      </w:r>
      <w:r>
        <w:rPr>
          <w:rFonts w:hint="cs"/>
          <w:rtl/>
        </w:rPr>
        <w:t xml:space="preserve"> 19</w:t>
      </w:r>
    </w:p>
    <w:p w14:paraId="50160C6B" w14:textId="77777777" w:rsidR="00000000" w:rsidRDefault="00A92CBC">
      <w:pPr>
        <w:pStyle w:val="ac"/>
        <w:bidi/>
        <w:rPr>
          <w:rFonts w:hint="cs"/>
          <w:rtl/>
        </w:rPr>
      </w:pPr>
      <w:r>
        <w:rPr>
          <w:rFonts w:hint="cs"/>
          <w:rtl/>
        </w:rPr>
        <w:t xml:space="preserve">נגד </w:t>
      </w:r>
      <w:r>
        <w:rPr>
          <w:rtl/>
        </w:rPr>
        <w:t>–</w:t>
      </w:r>
      <w:r>
        <w:rPr>
          <w:rFonts w:hint="cs"/>
          <w:rtl/>
        </w:rPr>
        <w:t xml:space="preserve"> 8</w:t>
      </w:r>
    </w:p>
    <w:p w14:paraId="78E75303" w14:textId="77777777" w:rsidR="00000000" w:rsidRDefault="00A92CBC">
      <w:pPr>
        <w:pStyle w:val="ac"/>
        <w:bidi/>
        <w:rPr>
          <w:rFonts w:hint="cs"/>
          <w:rtl/>
        </w:rPr>
      </w:pPr>
      <w:r>
        <w:rPr>
          <w:rFonts w:hint="cs"/>
          <w:rtl/>
        </w:rPr>
        <w:t xml:space="preserve">נמנעים </w:t>
      </w:r>
      <w:r>
        <w:rPr>
          <w:rtl/>
        </w:rPr>
        <w:t>–</w:t>
      </w:r>
      <w:r>
        <w:rPr>
          <w:rFonts w:hint="cs"/>
          <w:rtl/>
        </w:rPr>
        <w:t xml:space="preserve"> 2</w:t>
      </w:r>
    </w:p>
    <w:p w14:paraId="5D689ABE" w14:textId="77777777" w:rsidR="00000000" w:rsidRDefault="00A92CBC">
      <w:pPr>
        <w:pStyle w:val="ad"/>
        <w:bidi/>
        <w:rPr>
          <w:rFonts w:hint="cs"/>
          <w:rtl/>
        </w:rPr>
      </w:pPr>
      <w:r>
        <w:rPr>
          <w:rFonts w:hint="cs"/>
          <w:rtl/>
        </w:rPr>
        <w:t>ההסתייגות של חבר הכנסת יצחק לוי לסע</w:t>
      </w:r>
      <w:r>
        <w:rPr>
          <w:rFonts w:hint="cs"/>
          <w:rtl/>
        </w:rPr>
        <w:t xml:space="preserve">יף 1 נתקבלה.  </w:t>
      </w:r>
    </w:p>
    <w:p w14:paraId="11054038" w14:textId="77777777" w:rsidR="00000000" w:rsidRDefault="00A92CBC">
      <w:pPr>
        <w:pStyle w:val="a0"/>
        <w:rPr>
          <w:rFonts w:hint="cs"/>
          <w:rtl/>
        </w:rPr>
      </w:pPr>
    </w:p>
    <w:p w14:paraId="117D6BFA" w14:textId="77777777" w:rsidR="00000000" w:rsidRDefault="00A92CBC">
      <w:pPr>
        <w:pStyle w:val="af1"/>
        <w:rPr>
          <w:rtl/>
        </w:rPr>
      </w:pPr>
      <w:r>
        <w:rPr>
          <w:rtl/>
        </w:rPr>
        <w:t>היו"ר ראובן ריבלין:</w:t>
      </w:r>
    </w:p>
    <w:p w14:paraId="13A4222D" w14:textId="77777777" w:rsidR="00000000" w:rsidRDefault="00A92CBC">
      <w:pPr>
        <w:pStyle w:val="a0"/>
        <w:rPr>
          <w:rtl/>
        </w:rPr>
      </w:pPr>
    </w:p>
    <w:p w14:paraId="1ABFCF59" w14:textId="77777777" w:rsidR="00000000" w:rsidRDefault="00A92CBC">
      <w:pPr>
        <w:pStyle w:val="a0"/>
        <w:rPr>
          <w:rFonts w:hint="cs"/>
          <w:rtl/>
        </w:rPr>
      </w:pPr>
      <w:r>
        <w:rPr>
          <w:rFonts w:hint="cs"/>
          <w:rtl/>
        </w:rPr>
        <w:t xml:space="preserve">19 בעד, שמונה מתנגדים ושני נמנעים. אני קובע שההסתייגות נתקבלה. </w:t>
      </w:r>
    </w:p>
    <w:p w14:paraId="4B82493F" w14:textId="77777777" w:rsidR="00000000" w:rsidRDefault="00A92CBC">
      <w:pPr>
        <w:pStyle w:val="a0"/>
        <w:rPr>
          <w:rFonts w:hint="cs"/>
          <w:rtl/>
        </w:rPr>
      </w:pPr>
    </w:p>
    <w:p w14:paraId="6040CD67" w14:textId="77777777" w:rsidR="00000000" w:rsidRDefault="00A92CBC">
      <w:pPr>
        <w:pStyle w:val="a0"/>
        <w:rPr>
          <w:rFonts w:hint="cs"/>
          <w:rtl/>
        </w:rPr>
      </w:pPr>
      <w:r>
        <w:rPr>
          <w:rFonts w:hint="cs"/>
          <w:rtl/>
        </w:rPr>
        <w:t xml:space="preserve">האם אדוני, יושב-ראש הוועדה </w:t>
      </w:r>
      <w:r>
        <w:rPr>
          <w:rtl/>
        </w:rPr>
        <w:t>–</w:t>
      </w:r>
      <w:r>
        <w:rPr>
          <w:rFonts w:hint="cs"/>
          <w:rtl/>
        </w:rPr>
        <w:t xml:space="preserve"> אני שואל אותו באופן פורמלי, לפרוטוקול </w:t>
      </w:r>
      <w:r>
        <w:rPr>
          <w:rtl/>
        </w:rPr>
        <w:t>–</w:t>
      </w:r>
      <w:r>
        <w:rPr>
          <w:rFonts w:hint="cs"/>
          <w:rtl/>
        </w:rPr>
        <w:t xml:space="preserve"> מסכים שנצביע על הסעיף עם ההסתייגות? </w:t>
      </w:r>
    </w:p>
    <w:p w14:paraId="3114C841" w14:textId="77777777" w:rsidR="00000000" w:rsidRDefault="00A92CBC">
      <w:pPr>
        <w:pStyle w:val="a0"/>
        <w:rPr>
          <w:rFonts w:hint="cs"/>
          <w:rtl/>
        </w:rPr>
      </w:pPr>
    </w:p>
    <w:p w14:paraId="0553254E" w14:textId="77777777" w:rsidR="00000000" w:rsidRDefault="00A92CBC">
      <w:pPr>
        <w:pStyle w:val="af0"/>
        <w:rPr>
          <w:rtl/>
        </w:rPr>
      </w:pPr>
      <w:r>
        <w:rPr>
          <w:rFonts w:hint="eastAsia"/>
          <w:rtl/>
        </w:rPr>
        <w:t>מיכאל</w:t>
      </w:r>
      <w:r>
        <w:rPr>
          <w:rtl/>
        </w:rPr>
        <w:t xml:space="preserve"> איתן (יו"ר ועדת החוקה, חוק ומשפט):</w:t>
      </w:r>
    </w:p>
    <w:p w14:paraId="61CAE3F2" w14:textId="77777777" w:rsidR="00000000" w:rsidRDefault="00A92CBC">
      <w:pPr>
        <w:pStyle w:val="a0"/>
        <w:rPr>
          <w:rFonts w:hint="cs"/>
          <w:rtl/>
        </w:rPr>
      </w:pPr>
    </w:p>
    <w:p w14:paraId="3F97A71C" w14:textId="77777777" w:rsidR="00000000" w:rsidRDefault="00A92CBC">
      <w:pPr>
        <w:pStyle w:val="a0"/>
        <w:rPr>
          <w:rFonts w:hint="cs"/>
          <w:rtl/>
        </w:rPr>
      </w:pPr>
      <w:r>
        <w:rPr>
          <w:rFonts w:hint="cs"/>
          <w:rtl/>
        </w:rPr>
        <w:t xml:space="preserve">כן. </w:t>
      </w:r>
    </w:p>
    <w:p w14:paraId="37F2C21A" w14:textId="77777777" w:rsidR="00000000" w:rsidRDefault="00A92CBC">
      <w:pPr>
        <w:pStyle w:val="a0"/>
        <w:rPr>
          <w:rFonts w:hint="cs"/>
          <w:rtl/>
        </w:rPr>
      </w:pPr>
    </w:p>
    <w:p w14:paraId="770D2C9E" w14:textId="77777777" w:rsidR="00000000" w:rsidRDefault="00A92CBC">
      <w:pPr>
        <w:pStyle w:val="af1"/>
        <w:rPr>
          <w:rtl/>
        </w:rPr>
      </w:pPr>
      <w:r>
        <w:rPr>
          <w:rtl/>
        </w:rPr>
        <w:t>היו"ר ראובן ריבלין:</w:t>
      </w:r>
    </w:p>
    <w:p w14:paraId="4F75AD0C" w14:textId="77777777" w:rsidR="00000000" w:rsidRDefault="00A92CBC">
      <w:pPr>
        <w:pStyle w:val="a0"/>
        <w:rPr>
          <w:rtl/>
        </w:rPr>
      </w:pPr>
    </w:p>
    <w:p w14:paraId="707C84BE" w14:textId="77777777" w:rsidR="00000000" w:rsidRDefault="00A92CBC">
      <w:pPr>
        <w:pStyle w:val="a0"/>
        <w:rPr>
          <w:rFonts w:hint="cs"/>
          <w:rtl/>
        </w:rPr>
      </w:pPr>
      <w:r>
        <w:rPr>
          <w:rFonts w:hint="cs"/>
          <w:rtl/>
        </w:rPr>
        <w:t xml:space="preserve">אדוני לא מבקש למשוך, תודה רבה. אנחנו מצביעים על הצעת הוועדה, עם ההסתייגות של חבר הכנסת יצחק לוי, שנתקבלה. </w:t>
      </w:r>
    </w:p>
    <w:p w14:paraId="73FD4FA0" w14:textId="77777777" w:rsidR="00000000" w:rsidRDefault="00A92CBC">
      <w:pPr>
        <w:pStyle w:val="a0"/>
        <w:rPr>
          <w:rFonts w:hint="cs"/>
          <w:rtl/>
        </w:rPr>
      </w:pPr>
    </w:p>
    <w:p w14:paraId="57E4AED3" w14:textId="77777777" w:rsidR="00000000" w:rsidRDefault="00A92CBC">
      <w:pPr>
        <w:pStyle w:val="a0"/>
        <w:rPr>
          <w:rFonts w:hint="cs"/>
          <w:rtl/>
        </w:rPr>
      </w:pPr>
      <w:r>
        <w:rPr>
          <w:rFonts w:hint="cs"/>
          <w:rtl/>
        </w:rPr>
        <w:t xml:space="preserve">נא להצביע. </w:t>
      </w:r>
    </w:p>
    <w:p w14:paraId="7B13BEAC" w14:textId="77777777" w:rsidR="00000000" w:rsidRDefault="00A92CBC">
      <w:pPr>
        <w:pStyle w:val="a0"/>
        <w:rPr>
          <w:rFonts w:hint="cs"/>
          <w:rtl/>
        </w:rPr>
      </w:pPr>
    </w:p>
    <w:p w14:paraId="3F86CD83" w14:textId="77777777" w:rsidR="00000000" w:rsidRDefault="00A92CBC">
      <w:pPr>
        <w:pStyle w:val="ab"/>
        <w:bidi/>
        <w:rPr>
          <w:rFonts w:hint="cs"/>
          <w:rtl/>
        </w:rPr>
      </w:pPr>
      <w:r>
        <w:rPr>
          <w:rFonts w:hint="cs"/>
          <w:rtl/>
        </w:rPr>
        <w:t>הצבעה מס' 5</w:t>
      </w:r>
    </w:p>
    <w:p w14:paraId="3186EC56" w14:textId="77777777" w:rsidR="00000000" w:rsidRDefault="00A92CBC">
      <w:pPr>
        <w:pStyle w:val="a0"/>
        <w:rPr>
          <w:rFonts w:hint="cs"/>
          <w:rtl/>
        </w:rPr>
      </w:pPr>
    </w:p>
    <w:p w14:paraId="20257F9A" w14:textId="77777777" w:rsidR="00000000" w:rsidRDefault="00A92CBC">
      <w:pPr>
        <w:pStyle w:val="ac"/>
        <w:bidi/>
        <w:rPr>
          <w:rFonts w:hint="cs"/>
          <w:rtl/>
        </w:rPr>
      </w:pPr>
      <w:r>
        <w:rPr>
          <w:rFonts w:hint="cs"/>
          <w:rtl/>
        </w:rPr>
        <w:t>בעד סעיף 1, כהצעת הוועדה ועם ההסתייגות שנתקבלה - 28</w:t>
      </w:r>
    </w:p>
    <w:p w14:paraId="599D010C" w14:textId="77777777" w:rsidR="00000000" w:rsidRDefault="00A92CBC">
      <w:pPr>
        <w:pStyle w:val="ac"/>
        <w:bidi/>
        <w:rPr>
          <w:rFonts w:hint="cs"/>
          <w:rtl/>
        </w:rPr>
      </w:pPr>
      <w:r>
        <w:rPr>
          <w:rFonts w:hint="cs"/>
          <w:rtl/>
        </w:rPr>
        <w:t xml:space="preserve">נגד </w:t>
      </w:r>
      <w:r>
        <w:rPr>
          <w:rtl/>
        </w:rPr>
        <w:t>–</w:t>
      </w:r>
      <w:r>
        <w:rPr>
          <w:rFonts w:hint="cs"/>
          <w:rtl/>
        </w:rPr>
        <w:t xml:space="preserve"> 1</w:t>
      </w:r>
    </w:p>
    <w:p w14:paraId="773E1BD9"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24BF42A7" w14:textId="77777777" w:rsidR="00000000" w:rsidRDefault="00A92CBC">
      <w:pPr>
        <w:pStyle w:val="ad"/>
        <w:bidi/>
        <w:rPr>
          <w:rFonts w:hint="cs"/>
          <w:rtl/>
        </w:rPr>
      </w:pPr>
      <w:r>
        <w:rPr>
          <w:rFonts w:hint="cs"/>
          <w:rtl/>
        </w:rPr>
        <w:t>סעיף 1, כהצעת הוועדה ועם הה</w:t>
      </w:r>
      <w:r>
        <w:rPr>
          <w:rFonts w:hint="cs"/>
          <w:rtl/>
        </w:rPr>
        <w:t xml:space="preserve">סתייגות שנתקבלה, נתקבל. </w:t>
      </w:r>
    </w:p>
    <w:p w14:paraId="586CCD05" w14:textId="77777777" w:rsidR="00000000" w:rsidRDefault="00A92CBC">
      <w:pPr>
        <w:pStyle w:val="a0"/>
        <w:rPr>
          <w:rFonts w:hint="cs"/>
          <w:rtl/>
        </w:rPr>
      </w:pPr>
    </w:p>
    <w:p w14:paraId="6102162D" w14:textId="77777777" w:rsidR="00000000" w:rsidRDefault="00A92CBC">
      <w:pPr>
        <w:pStyle w:val="a0"/>
        <w:rPr>
          <w:rFonts w:hint="cs"/>
          <w:rtl/>
        </w:rPr>
      </w:pPr>
    </w:p>
    <w:p w14:paraId="2819A2A0" w14:textId="77777777" w:rsidR="00000000" w:rsidRDefault="00A92CBC">
      <w:pPr>
        <w:pStyle w:val="af1"/>
        <w:rPr>
          <w:rtl/>
        </w:rPr>
      </w:pPr>
      <w:r>
        <w:rPr>
          <w:rtl/>
        </w:rPr>
        <w:t>היו"ר ראובן ריבלין:</w:t>
      </w:r>
    </w:p>
    <w:p w14:paraId="7A80ABA3" w14:textId="77777777" w:rsidR="00000000" w:rsidRDefault="00A92CBC">
      <w:pPr>
        <w:pStyle w:val="a0"/>
        <w:rPr>
          <w:rtl/>
        </w:rPr>
      </w:pPr>
    </w:p>
    <w:p w14:paraId="3545926A" w14:textId="77777777" w:rsidR="00000000" w:rsidRDefault="00A92CBC">
      <w:pPr>
        <w:pStyle w:val="a0"/>
        <w:rPr>
          <w:rFonts w:hint="cs"/>
          <w:rtl/>
        </w:rPr>
      </w:pPr>
      <w:r>
        <w:rPr>
          <w:rFonts w:hint="cs"/>
          <w:rtl/>
        </w:rPr>
        <w:t xml:space="preserve">28 בעד, אחד נגד ואין נמנעים. אני קובע שהצעת הוועדה בתוספת ההסתייגות של חבר הכנסת לוי עברה. נדמה לי שאפילו לא צריך לתקן את הנוסח, שכן הוא יכול להיכנס מייד לחוק בצורה ברורה. </w:t>
      </w:r>
    </w:p>
    <w:p w14:paraId="490EAC46" w14:textId="77777777" w:rsidR="00000000" w:rsidRDefault="00A92CBC">
      <w:pPr>
        <w:pStyle w:val="a0"/>
        <w:rPr>
          <w:rFonts w:hint="cs"/>
          <w:rtl/>
        </w:rPr>
      </w:pPr>
    </w:p>
    <w:p w14:paraId="52F3C302" w14:textId="77777777" w:rsidR="00000000" w:rsidRDefault="00A92CBC">
      <w:pPr>
        <w:pStyle w:val="a0"/>
        <w:rPr>
          <w:rFonts w:hint="cs"/>
          <w:rtl/>
        </w:rPr>
      </w:pPr>
      <w:r>
        <w:rPr>
          <w:rFonts w:hint="cs"/>
          <w:rtl/>
        </w:rPr>
        <w:t xml:space="preserve">רבותי חברי הכנסת, אני עובר להצביע </w:t>
      </w:r>
      <w:r>
        <w:rPr>
          <w:rFonts w:hint="cs"/>
          <w:rtl/>
        </w:rPr>
        <w:t xml:space="preserve">על הצעת חוק הכשרות המשפטית והאפוטרופסות (תיקון מס' 13) בקריאה שלישית. נא להצביע. </w:t>
      </w:r>
    </w:p>
    <w:p w14:paraId="6C8D0BCD" w14:textId="77777777" w:rsidR="00000000" w:rsidRDefault="00A92CBC">
      <w:pPr>
        <w:pStyle w:val="a0"/>
        <w:rPr>
          <w:rFonts w:hint="cs"/>
          <w:rtl/>
        </w:rPr>
      </w:pPr>
    </w:p>
    <w:p w14:paraId="7A0A9CC6" w14:textId="77777777" w:rsidR="00000000" w:rsidRDefault="00A92CBC">
      <w:pPr>
        <w:pStyle w:val="ab"/>
        <w:bidi/>
        <w:rPr>
          <w:rFonts w:hint="cs"/>
          <w:rtl/>
        </w:rPr>
      </w:pPr>
      <w:r>
        <w:rPr>
          <w:rFonts w:hint="cs"/>
          <w:rtl/>
        </w:rPr>
        <w:t>הצבעה מס' 6</w:t>
      </w:r>
    </w:p>
    <w:p w14:paraId="042D47F4" w14:textId="77777777" w:rsidR="00000000" w:rsidRDefault="00A92CBC">
      <w:pPr>
        <w:pStyle w:val="a0"/>
        <w:rPr>
          <w:rFonts w:hint="cs"/>
          <w:rtl/>
        </w:rPr>
      </w:pPr>
    </w:p>
    <w:p w14:paraId="582DFE08" w14:textId="77777777" w:rsidR="00000000" w:rsidRDefault="00A92CBC">
      <w:pPr>
        <w:pStyle w:val="ac"/>
        <w:bidi/>
        <w:rPr>
          <w:rFonts w:hint="cs"/>
          <w:rtl/>
        </w:rPr>
      </w:pPr>
      <w:r>
        <w:rPr>
          <w:rFonts w:hint="cs"/>
          <w:rtl/>
        </w:rPr>
        <w:t xml:space="preserve">בעד החוק </w:t>
      </w:r>
      <w:r>
        <w:rPr>
          <w:rtl/>
        </w:rPr>
        <w:t>–</w:t>
      </w:r>
      <w:r>
        <w:rPr>
          <w:rFonts w:hint="cs"/>
          <w:rtl/>
        </w:rPr>
        <w:t xml:space="preserve"> 24 </w:t>
      </w:r>
    </w:p>
    <w:p w14:paraId="7777610E" w14:textId="77777777" w:rsidR="00000000" w:rsidRDefault="00A92CBC">
      <w:pPr>
        <w:pStyle w:val="ac"/>
        <w:bidi/>
        <w:rPr>
          <w:rFonts w:hint="cs"/>
          <w:rtl/>
        </w:rPr>
      </w:pPr>
      <w:r>
        <w:rPr>
          <w:rFonts w:hint="cs"/>
          <w:rtl/>
        </w:rPr>
        <w:t xml:space="preserve">נגד </w:t>
      </w:r>
      <w:r>
        <w:rPr>
          <w:rtl/>
        </w:rPr>
        <w:t>–</w:t>
      </w:r>
      <w:r>
        <w:rPr>
          <w:rFonts w:hint="cs"/>
          <w:rtl/>
        </w:rPr>
        <w:t xml:space="preserve"> 1</w:t>
      </w:r>
    </w:p>
    <w:p w14:paraId="39D3425C"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78A58907" w14:textId="77777777" w:rsidR="00000000" w:rsidRDefault="00A92CBC">
      <w:pPr>
        <w:pStyle w:val="ad"/>
        <w:bidi/>
        <w:rPr>
          <w:rFonts w:hint="cs"/>
          <w:rtl/>
        </w:rPr>
      </w:pPr>
      <w:r>
        <w:rPr>
          <w:rFonts w:hint="cs"/>
          <w:rtl/>
        </w:rPr>
        <w:t xml:space="preserve">חוק הכשרות המשפטית והאפוטרופסות (תיקון מס' 13),  התשס"ה-2005, נתקבל. </w:t>
      </w:r>
    </w:p>
    <w:p w14:paraId="0186C7EF" w14:textId="77777777" w:rsidR="00000000" w:rsidRDefault="00A92CBC">
      <w:pPr>
        <w:pStyle w:val="a0"/>
        <w:rPr>
          <w:rFonts w:hint="cs"/>
          <w:rtl/>
        </w:rPr>
      </w:pPr>
    </w:p>
    <w:p w14:paraId="2AB0CF00" w14:textId="77777777" w:rsidR="00000000" w:rsidRDefault="00A92CBC">
      <w:pPr>
        <w:pStyle w:val="af1"/>
        <w:rPr>
          <w:rtl/>
        </w:rPr>
      </w:pPr>
      <w:r>
        <w:rPr>
          <w:rtl/>
        </w:rPr>
        <w:t>היו"ר ראובן ריבלין:</w:t>
      </w:r>
    </w:p>
    <w:p w14:paraId="5C020F29" w14:textId="77777777" w:rsidR="00000000" w:rsidRDefault="00A92CBC">
      <w:pPr>
        <w:pStyle w:val="a0"/>
        <w:rPr>
          <w:rtl/>
        </w:rPr>
      </w:pPr>
    </w:p>
    <w:p w14:paraId="560C8D45" w14:textId="77777777" w:rsidR="00000000" w:rsidRDefault="00A92CBC">
      <w:pPr>
        <w:pStyle w:val="a0"/>
        <w:rPr>
          <w:rFonts w:hint="cs"/>
          <w:rtl/>
        </w:rPr>
      </w:pPr>
      <w:r>
        <w:rPr>
          <w:rFonts w:hint="cs"/>
          <w:rtl/>
        </w:rPr>
        <w:t>24 בעד, אחד נגד ואין נמנעים. אני</w:t>
      </w:r>
      <w:r>
        <w:rPr>
          <w:rFonts w:hint="cs"/>
          <w:rtl/>
        </w:rPr>
        <w:t xml:space="preserve"> קובע שחוק הכשרות המשפטית והאפוטרופסות (תיקון מס' 13) עבר בקריאה שלישית, והוא ייכנס לספר החוקים של מדינת ישראל. </w:t>
      </w:r>
    </w:p>
    <w:p w14:paraId="3A946B7B" w14:textId="77777777" w:rsidR="00000000" w:rsidRDefault="00A92CBC">
      <w:pPr>
        <w:pStyle w:val="a0"/>
        <w:rPr>
          <w:rFonts w:hint="cs"/>
          <w:rtl/>
        </w:rPr>
      </w:pPr>
    </w:p>
    <w:p w14:paraId="6AEC183C" w14:textId="77777777" w:rsidR="00000000" w:rsidRDefault="00A92CBC">
      <w:pPr>
        <w:pStyle w:val="a0"/>
        <w:rPr>
          <w:rFonts w:hint="cs"/>
          <w:rtl/>
        </w:rPr>
      </w:pPr>
      <w:r>
        <w:rPr>
          <w:rFonts w:hint="cs"/>
          <w:rtl/>
        </w:rPr>
        <w:t xml:space="preserve">תודה רבה ליושב-ראש הוועדה ולחבר הכנסת לוי. ההצעה היא מטעם חברת הכנסת אתי לבני, וכמובן זמן ההודיות הגיע. </w:t>
      </w:r>
    </w:p>
    <w:p w14:paraId="7E6AABBB" w14:textId="77777777" w:rsidR="00000000" w:rsidRDefault="00A92CBC">
      <w:pPr>
        <w:pStyle w:val="a0"/>
        <w:rPr>
          <w:rFonts w:hint="cs"/>
          <w:rtl/>
        </w:rPr>
      </w:pPr>
    </w:p>
    <w:p w14:paraId="5D4B218A" w14:textId="77777777" w:rsidR="00000000" w:rsidRDefault="00A92CBC">
      <w:pPr>
        <w:pStyle w:val="a"/>
        <w:rPr>
          <w:rtl/>
        </w:rPr>
      </w:pPr>
      <w:bookmarkStart w:id="76" w:name="FS000001051T23_03_2005_12_21_33"/>
      <w:bookmarkStart w:id="77" w:name="_Toc104196532"/>
      <w:bookmarkEnd w:id="76"/>
      <w:r>
        <w:rPr>
          <w:rFonts w:hint="eastAsia"/>
          <w:rtl/>
        </w:rPr>
        <w:t>אתי</w:t>
      </w:r>
      <w:r>
        <w:rPr>
          <w:rtl/>
        </w:rPr>
        <w:t xml:space="preserve"> לבני (שינוי):</w:t>
      </w:r>
      <w:bookmarkEnd w:id="77"/>
    </w:p>
    <w:p w14:paraId="265287AC" w14:textId="77777777" w:rsidR="00000000" w:rsidRDefault="00A92CBC">
      <w:pPr>
        <w:pStyle w:val="a0"/>
        <w:rPr>
          <w:rFonts w:hint="cs"/>
          <w:rtl/>
        </w:rPr>
      </w:pPr>
    </w:p>
    <w:p w14:paraId="472B9179" w14:textId="77777777" w:rsidR="00000000" w:rsidRDefault="00A92CBC">
      <w:pPr>
        <w:pStyle w:val="a0"/>
        <w:rPr>
          <w:rFonts w:hint="cs"/>
          <w:rtl/>
        </w:rPr>
      </w:pPr>
      <w:r>
        <w:rPr>
          <w:rFonts w:hint="cs"/>
          <w:rtl/>
        </w:rPr>
        <w:t xml:space="preserve">אדוני היושב-ראש, </w:t>
      </w:r>
      <w:r>
        <w:rPr>
          <w:rFonts w:hint="cs"/>
          <w:rtl/>
        </w:rPr>
        <w:t>חברותי וחברי חברי הכנסת, אני רוצה להודות לחברי חבר הכנסת אילן שלגי, שהתחיל להוביל את הצעת החוק הזאת, ואני המשכתי כשהוא התמנה לשר; ליושב-ראש הוועדה, חבר הכנסת מיקי איתן, שהוביל את הדיון לשביעות רצוננו, במהירות, ובאמת היום אפשר היה להצביע על כל הקריאות; ליוע</w:t>
      </w:r>
      <w:r>
        <w:rPr>
          <w:rFonts w:hint="cs"/>
          <w:rtl/>
        </w:rPr>
        <w:t>צת המשפטית ולכל העושים במלאכה - תודה רבה.</w:t>
      </w:r>
    </w:p>
    <w:p w14:paraId="6D78AD70" w14:textId="77777777" w:rsidR="00000000" w:rsidRDefault="00A92CBC">
      <w:pPr>
        <w:pStyle w:val="af1"/>
        <w:rPr>
          <w:rtl/>
        </w:rPr>
      </w:pPr>
      <w:r>
        <w:rPr>
          <w:rtl/>
        </w:rPr>
        <w:br/>
        <w:t>היו"ר ראובן ריבלין:</w:t>
      </w:r>
    </w:p>
    <w:p w14:paraId="49A2A3C3" w14:textId="77777777" w:rsidR="00000000" w:rsidRDefault="00A92CBC">
      <w:pPr>
        <w:pStyle w:val="a0"/>
        <w:rPr>
          <w:rtl/>
        </w:rPr>
      </w:pPr>
    </w:p>
    <w:p w14:paraId="7F715643" w14:textId="77777777" w:rsidR="00000000" w:rsidRDefault="00A92CBC">
      <w:pPr>
        <w:pStyle w:val="a0"/>
        <w:rPr>
          <w:rFonts w:hint="cs"/>
          <w:rtl/>
        </w:rPr>
      </w:pPr>
      <w:r>
        <w:rPr>
          <w:rFonts w:hint="cs"/>
          <w:rtl/>
        </w:rPr>
        <w:t>אני מאוד מודה לחברת הכנסת אתי לבני ומברך אותה על העברת החוק והכנסתו לספר החוקים.</w:t>
      </w:r>
    </w:p>
    <w:p w14:paraId="3A075428" w14:textId="77777777" w:rsidR="00000000" w:rsidRDefault="00A92CBC">
      <w:pPr>
        <w:pStyle w:val="a0"/>
        <w:rPr>
          <w:rtl/>
        </w:rPr>
      </w:pPr>
      <w:r>
        <w:rPr>
          <w:rtl/>
        </w:rPr>
        <w:br/>
      </w:r>
    </w:p>
    <w:p w14:paraId="46345A46" w14:textId="77777777" w:rsidR="00000000" w:rsidRDefault="00A92CBC">
      <w:pPr>
        <w:pStyle w:val="a2"/>
        <w:rPr>
          <w:rtl/>
        </w:rPr>
      </w:pPr>
    </w:p>
    <w:p w14:paraId="6177FDCE" w14:textId="77777777" w:rsidR="00000000" w:rsidRDefault="00A92CBC">
      <w:pPr>
        <w:pStyle w:val="a2"/>
        <w:rPr>
          <w:rFonts w:hint="cs"/>
          <w:rtl/>
        </w:rPr>
      </w:pPr>
      <w:bookmarkStart w:id="78" w:name="CS28910FI0028910T23_03_2005_12_24_29"/>
      <w:bookmarkStart w:id="79" w:name="_Toc104196533"/>
      <w:bookmarkEnd w:id="78"/>
      <w:r>
        <w:rPr>
          <w:rtl/>
        </w:rPr>
        <w:t>הצעת חוק מימון מפלגות (תיקון מס' 27), התשס"</w:t>
      </w:r>
      <w:r>
        <w:rPr>
          <w:rFonts w:hint="cs"/>
          <w:rtl/>
        </w:rPr>
        <w:t>ה</w:t>
      </w:r>
      <w:r>
        <w:rPr>
          <w:rtl/>
        </w:rPr>
        <w:t>-2005</w:t>
      </w:r>
      <w:bookmarkEnd w:id="79"/>
    </w:p>
    <w:p w14:paraId="5350A186" w14:textId="77777777" w:rsidR="00000000" w:rsidRDefault="00A92CBC">
      <w:pPr>
        <w:pStyle w:val="a0"/>
        <w:rPr>
          <w:rFonts w:hint="cs"/>
          <w:rtl/>
        </w:rPr>
      </w:pPr>
      <w:r>
        <w:rPr>
          <w:rtl/>
        </w:rPr>
        <w:t>[מס'</w:t>
      </w:r>
      <w:r>
        <w:rPr>
          <w:rFonts w:hint="cs"/>
          <w:rtl/>
        </w:rPr>
        <w:t xml:space="preserve"> כ/69</w:t>
      </w:r>
      <w:r>
        <w:rPr>
          <w:rtl/>
        </w:rPr>
        <w:t xml:space="preserve">; "דברי הכנסת", חוב' </w:t>
      </w:r>
      <w:r>
        <w:rPr>
          <w:rFonts w:hint="cs"/>
          <w:rtl/>
        </w:rPr>
        <w:t>כ"א</w:t>
      </w:r>
      <w:r>
        <w:rPr>
          <w:rtl/>
        </w:rPr>
        <w:t>, עמ' ;  נספחות.]</w:t>
      </w:r>
    </w:p>
    <w:p w14:paraId="57517BC7" w14:textId="77777777" w:rsidR="00000000" w:rsidRDefault="00A92CBC">
      <w:pPr>
        <w:pStyle w:val="a2"/>
        <w:rPr>
          <w:rFonts w:hint="cs"/>
          <w:rtl/>
        </w:rPr>
      </w:pPr>
      <w:bookmarkStart w:id="80" w:name="_Toc104196534"/>
      <w:r>
        <w:rPr>
          <w:rFonts w:hint="cs"/>
          <w:rtl/>
        </w:rPr>
        <w:t xml:space="preserve">(קריאה </w:t>
      </w:r>
      <w:r>
        <w:rPr>
          <w:rFonts w:hint="cs"/>
          <w:rtl/>
        </w:rPr>
        <w:t>שנייה וקריאה שלישית)</w:t>
      </w:r>
      <w:bookmarkEnd w:id="80"/>
    </w:p>
    <w:p w14:paraId="6C0662EC" w14:textId="77777777" w:rsidR="00000000" w:rsidRDefault="00A92CBC">
      <w:pPr>
        <w:pStyle w:val="af1"/>
        <w:rPr>
          <w:rFonts w:hint="cs"/>
          <w:rtl/>
        </w:rPr>
      </w:pPr>
    </w:p>
    <w:p w14:paraId="4C0DEB93" w14:textId="77777777" w:rsidR="00000000" w:rsidRDefault="00A92CBC">
      <w:pPr>
        <w:pStyle w:val="af1"/>
        <w:rPr>
          <w:rFonts w:hint="cs"/>
          <w:rtl/>
        </w:rPr>
      </w:pPr>
      <w:r>
        <w:rPr>
          <w:rtl/>
        </w:rPr>
        <w:t>היו"ר ראובן ריבלין:</w:t>
      </w:r>
    </w:p>
    <w:p w14:paraId="4D133959" w14:textId="77777777" w:rsidR="00000000" w:rsidRDefault="00A92CBC">
      <w:pPr>
        <w:pStyle w:val="a0"/>
        <w:rPr>
          <w:rFonts w:hint="cs"/>
          <w:rtl/>
        </w:rPr>
      </w:pPr>
    </w:p>
    <w:p w14:paraId="758BE817" w14:textId="77777777" w:rsidR="00000000" w:rsidRDefault="00A92CBC">
      <w:pPr>
        <w:pStyle w:val="a0"/>
        <w:rPr>
          <w:rFonts w:hint="cs"/>
          <w:rtl/>
        </w:rPr>
      </w:pPr>
      <w:r>
        <w:rPr>
          <w:rFonts w:hint="cs"/>
          <w:rtl/>
        </w:rPr>
        <w:t>רבותי, אנחנו ממשיכים: הצעת חוק מימון מפלגות (תיקון מס' 27). יציג יושב-ראש ועדת החוקה. בבקשה, אדוני. חבר הכנסת בשארה, יש לאדוני הסתייגות על חוק זה. אדוני רוצה לנמק?</w:t>
      </w:r>
    </w:p>
    <w:p w14:paraId="1353B59E" w14:textId="77777777" w:rsidR="00000000" w:rsidRDefault="00A92CBC">
      <w:pPr>
        <w:pStyle w:val="af0"/>
        <w:rPr>
          <w:rtl/>
        </w:rPr>
      </w:pPr>
      <w:r>
        <w:rPr>
          <w:rtl/>
        </w:rPr>
        <w:br/>
        <w:t>עזמי בשארה (בל"ד):</w:t>
      </w:r>
    </w:p>
    <w:p w14:paraId="0D6B1A3C" w14:textId="77777777" w:rsidR="00000000" w:rsidRDefault="00A92CBC">
      <w:pPr>
        <w:pStyle w:val="a0"/>
        <w:rPr>
          <w:rtl/>
        </w:rPr>
      </w:pPr>
    </w:p>
    <w:p w14:paraId="60DA2D3D" w14:textId="77777777" w:rsidR="00000000" w:rsidRDefault="00A92CBC">
      <w:pPr>
        <w:pStyle w:val="a0"/>
        <w:rPr>
          <w:rFonts w:hint="cs"/>
          <w:rtl/>
        </w:rPr>
      </w:pPr>
      <w:r>
        <w:rPr>
          <w:rFonts w:hint="cs"/>
          <w:rtl/>
        </w:rPr>
        <w:t xml:space="preserve">כן. </w:t>
      </w:r>
    </w:p>
    <w:p w14:paraId="2D0654E7" w14:textId="77777777" w:rsidR="00000000" w:rsidRDefault="00A92CBC">
      <w:pPr>
        <w:pStyle w:val="a"/>
        <w:rPr>
          <w:rtl/>
        </w:rPr>
      </w:pPr>
      <w:r>
        <w:rPr>
          <w:rtl/>
        </w:rPr>
        <w:br/>
      </w:r>
      <w:bookmarkStart w:id="81" w:name="FS000000462T23_03_2005_12_25_08"/>
      <w:bookmarkStart w:id="82" w:name="_Toc104196535"/>
      <w:bookmarkEnd w:id="81"/>
      <w:r>
        <w:rPr>
          <w:rtl/>
        </w:rPr>
        <w:t xml:space="preserve">מיכאל איתן (יו"ר ועדת </w:t>
      </w:r>
      <w:r>
        <w:rPr>
          <w:rtl/>
        </w:rPr>
        <w:t>החוקה, חוק ומשפט):</w:t>
      </w:r>
      <w:bookmarkEnd w:id="82"/>
    </w:p>
    <w:p w14:paraId="66F3F04A" w14:textId="77777777" w:rsidR="00000000" w:rsidRDefault="00A92CBC">
      <w:pPr>
        <w:pStyle w:val="a0"/>
        <w:rPr>
          <w:rtl/>
        </w:rPr>
      </w:pPr>
    </w:p>
    <w:p w14:paraId="375646F0" w14:textId="77777777" w:rsidR="00000000" w:rsidRDefault="00A92CBC">
      <w:pPr>
        <w:pStyle w:val="a0"/>
        <w:rPr>
          <w:rFonts w:hint="cs"/>
          <w:rtl/>
        </w:rPr>
      </w:pPr>
      <w:r>
        <w:rPr>
          <w:rFonts w:hint="cs"/>
          <w:rtl/>
        </w:rPr>
        <w:t xml:space="preserve">אדוני היושב-ראש, כנסת נכבדה, אנחנו מבקשים מהמליאה לאשר בקריאה שנייה ושלישית הצעת חוק שיזם חבר הכנסת משה גפני. הצעת החוק מתייחסת לנושא מימון המפלגות. </w:t>
      </w:r>
    </w:p>
    <w:p w14:paraId="03EC28ED" w14:textId="77777777" w:rsidR="00000000" w:rsidRDefault="00A92CBC">
      <w:pPr>
        <w:pStyle w:val="a0"/>
        <w:rPr>
          <w:rFonts w:hint="cs"/>
          <w:rtl/>
        </w:rPr>
      </w:pPr>
    </w:p>
    <w:p w14:paraId="15EAC75E" w14:textId="77777777" w:rsidR="00000000" w:rsidRDefault="00A92CBC">
      <w:pPr>
        <w:pStyle w:val="a0"/>
        <w:rPr>
          <w:rFonts w:hint="cs"/>
          <w:rtl/>
        </w:rPr>
      </w:pPr>
      <w:r>
        <w:rPr>
          <w:rFonts w:hint="cs"/>
          <w:rtl/>
        </w:rPr>
        <w:t>מדינת ישראל היא אחת המדינות - אולי המדינה - שבה המימון הציבורי של המפלגות הוא הגבוה ב</w:t>
      </w:r>
      <w:r>
        <w:rPr>
          <w:rFonts w:hint="cs"/>
          <w:rtl/>
        </w:rPr>
        <w:t>עולם. האזרחים במדינת ישראל מממנים את הפעילות הפוליטית של המפלגות, גם את מימון הבחירות וגם את המימון של ההוצאות השוטפות שלהן. המימון הזה נעשה על מנת לחזק את הדמוקרטיה ולסייע למפלגות להתמודד באופן עצמאי עם ההוצאות שכרוכות בהפעלת המפלגות, בלי להיזקק לחסדיהם ש</w:t>
      </w:r>
      <w:r>
        <w:rPr>
          <w:rFonts w:hint="cs"/>
          <w:rtl/>
        </w:rPr>
        <w:t xml:space="preserve">ל בעלי הון. </w:t>
      </w:r>
    </w:p>
    <w:p w14:paraId="6AEF2E9F" w14:textId="77777777" w:rsidR="00000000" w:rsidRDefault="00A92CBC">
      <w:pPr>
        <w:pStyle w:val="a0"/>
        <w:rPr>
          <w:rFonts w:hint="cs"/>
          <w:rtl/>
        </w:rPr>
      </w:pPr>
    </w:p>
    <w:p w14:paraId="74DC82EB" w14:textId="77777777" w:rsidR="00000000" w:rsidRDefault="00A92CBC">
      <w:pPr>
        <w:pStyle w:val="a0"/>
        <w:rPr>
          <w:rFonts w:hint="cs"/>
          <w:rtl/>
        </w:rPr>
      </w:pPr>
      <w:r>
        <w:rPr>
          <w:rFonts w:hint="cs"/>
          <w:rtl/>
        </w:rPr>
        <w:t xml:space="preserve">הצד השני של המטבע הוא, שהחוק אינו מאפשר למפלגות לגייס כספים, אלא במגבלות חמורות מאוד - גם זה, במגבלות אולי החמורות ביותר שקיימות באיזו דמוקרטיה - לגבי גיוס כספים מהסקטור הפרטי. </w:t>
      </w:r>
    </w:p>
    <w:p w14:paraId="4A9766A2" w14:textId="77777777" w:rsidR="00000000" w:rsidRDefault="00A92CBC">
      <w:pPr>
        <w:pStyle w:val="a0"/>
        <w:rPr>
          <w:rFonts w:hint="cs"/>
          <w:rtl/>
        </w:rPr>
      </w:pPr>
    </w:p>
    <w:p w14:paraId="2D493908" w14:textId="77777777" w:rsidR="00000000" w:rsidRDefault="00A92CBC">
      <w:pPr>
        <w:pStyle w:val="a0"/>
        <w:rPr>
          <w:rFonts w:hint="cs"/>
          <w:rtl/>
        </w:rPr>
      </w:pPr>
      <w:r>
        <w:rPr>
          <w:rFonts w:hint="cs"/>
          <w:rtl/>
        </w:rPr>
        <w:t>על מנת שאפשר יהיה לקיים את החוק - מצד אחד שהמפלגות יקבלו כסף, מ</w:t>
      </w:r>
      <w:r>
        <w:rPr>
          <w:rFonts w:hint="cs"/>
          <w:rtl/>
        </w:rPr>
        <w:t xml:space="preserve">צד שני להשגיח שהן לא מגייסות כספים ולפקח על מה שקורה בניהול הכספים שלהן - יש המוסד של מבקר המדינה, שהוא המקיים את ביקורת החשבונות. </w:t>
      </w:r>
    </w:p>
    <w:p w14:paraId="6D1DBC20" w14:textId="77777777" w:rsidR="00000000" w:rsidRDefault="00A92CBC">
      <w:pPr>
        <w:pStyle w:val="a0"/>
        <w:rPr>
          <w:rFonts w:hint="cs"/>
          <w:rtl/>
        </w:rPr>
      </w:pPr>
    </w:p>
    <w:p w14:paraId="28C6F7C2" w14:textId="77777777" w:rsidR="00000000" w:rsidRDefault="00A92CBC">
      <w:pPr>
        <w:pStyle w:val="a0"/>
        <w:rPr>
          <w:rFonts w:hint="cs"/>
          <w:rtl/>
        </w:rPr>
      </w:pPr>
      <w:r>
        <w:rPr>
          <w:rFonts w:hint="cs"/>
          <w:rtl/>
        </w:rPr>
        <w:t>אחד הסעיפים מחייב את המפלגות להגיש דין-וחשבון כספי בתום הבחירות, במועד שנקבע בחוק, והמועד שנקבע בחוק - שבתום תקופת הבחירות,</w:t>
      </w:r>
      <w:r>
        <w:rPr>
          <w:rFonts w:hint="cs"/>
          <w:rtl/>
        </w:rPr>
        <w:t xml:space="preserve"> לאחר פרסום תוצאות הבחירות, עשרה שבועות לאחר מכן, המפלגות צריכות להגיש את הדוחות למבקר המדינה.</w:t>
      </w:r>
    </w:p>
    <w:p w14:paraId="741BA91C" w14:textId="77777777" w:rsidR="00000000" w:rsidRDefault="00A92CBC">
      <w:pPr>
        <w:pStyle w:val="a0"/>
        <w:rPr>
          <w:rFonts w:hint="cs"/>
          <w:rtl/>
        </w:rPr>
      </w:pPr>
    </w:p>
    <w:p w14:paraId="64339CFE" w14:textId="77777777" w:rsidR="00000000" w:rsidRDefault="00A92CBC">
      <w:pPr>
        <w:pStyle w:val="a0"/>
        <w:rPr>
          <w:rFonts w:hint="cs"/>
          <w:rtl/>
        </w:rPr>
      </w:pPr>
      <w:r>
        <w:rPr>
          <w:rFonts w:hint="cs"/>
          <w:rtl/>
        </w:rPr>
        <w:t>אלא מה? החוק קובע שהמועד הזה יהיה עשרה שבועות מתום החודש שבו פורסמו תוצאות הבחירות. פעם, תוצאות הבחירות מתפרסמות בתחילת חודש, ואז צריך לספור 30 ימי אותו חודש וע</w:t>
      </w:r>
      <w:r>
        <w:rPr>
          <w:rFonts w:hint="cs"/>
          <w:rtl/>
        </w:rPr>
        <w:t xml:space="preserve">וד עשרה שבועות; פעם אחרת, תוצאות הבחירות מתפרסמות ביום האחרון של החודש, או יום לפני היום האחרון, אז סופרים יום אחד עד סוף החודש ואחר כך עשרה שבועות. כלומר, זה עשרה שבועות פלוס ימי השוטף של אותו חודש שבו פורסמו תוצאות הבחירות. </w:t>
      </w:r>
    </w:p>
    <w:p w14:paraId="2B1AA600" w14:textId="77777777" w:rsidR="00000000" w:rsidRDefault="00A92CBC">
      <w:pPr>
        <w:pStyle w:val="a0"/>
        <w:rPr>
          <w:rFonts w:hint="cs"/>
          <w:rtl/>
        </w:rPr>
      </w:pPr>
    </w:p>
    <w:p w14:paraId="385F0CCA" w14:textId="77777777" w:rsidR="00000000" w:rsidRDefault="00A92CBC">
      <w:pPr>
        <w:pStyle w:val="a0"/>
        <w:rPr>
          <w:rFonts w:hint="cs"/>
          <w:rtl/>
        </w:rPr>
      </w:pPr>
      <w:r>
        <w:rPr>
          <w:rFonts w:hint="cs"/>
          <w:rtl/>
        </w:rPr>
        <w:t>חבר הכנסת משה גפני סבר, שעדי</w:t>
      </w:r>
      <w:r>
        <w:rPr>
          <w:rFonts w:hint="cs"/>
          <w:rtl/>
        </w:rPr>
        <w:t>ף שייקבע מועד, שתהיה תקופת זמן קבועה, ואז הוא אמר: במקום לקבוע את תאריך פרסום הבחירות ואת סוף החודש, ניקח את יום הפרסום, ונוסיף עוד שבועיים, יהיו 12 שבועות מיום הפרסום. ואז יודעים מראש מה פרק הזמן שניתן - גם בשנים שבהן תוצאות הבחירות מתפרסמות בסוף חודש, גם</w:t>
      </w:r>
      <w:r>
        <w:rPr>
          <w:rFonts w:hint="cs"/>
          <w:rtl/>
        </w:rPr>
        <w:t xml:space="preserve"> כאשר תוצאות הבחירות בתחילת חודש - ובא לציון גואל. </w:t>
      </w:r>
    </w:p>
    <w:p w14:paraId="317A8377" w14:textId="77777777" w:rsidR="00000000" w:rsidRDefault="00A92CBC">
      <w:pPr>
        <w:pStyle w:val="a0"/>
        <w:rPr>
          <w:rFonts w:hint="cs"/>
          <w:rtl/>
        </w:rPr>
      </w:pPr>
    </w:p>
    <w:p w14:paraId="44123D27" w14:textId="77777777" w:rsidR="00000000" w:rsidRDefault="00A92CBC">
      <w:pPr>
        <w:pStyle w:val="a0"/>
        <w:rPr>
          <w:rFonts w:hint="cs"/>
          <w:rtl/>
        </w:rPr>
      </w:pPr>
      <w:r>
        <w:rPr>
          <w:rFonts w:hint="cs"/>
          <w:rtl/>
        </w:rPr>
        <w:t>הצעת החוק הזאת היא לא דרמטית, היא עוסקת בנושא טכני, הייתי אומר אפילו מאוד מאוד שולי, לא בעל משמעות כבדה, ומותר לי להגיד את זה גם לחבר הכנסת גפני - שהוא יוזם הצעות חוק מסוגים שונים, ולא מזמן הביא הצעת חוק</w:t>
      </w:r>
      <w:r>
        <w:rPr>
          <w:rFonts w:hint="cs"/>
          <w:rtl/>
        </w:rPr>
        <w:t xml:space="preserve"> רצינית מאוד ביוזמתו, של הסדרת יועצי המס, אבל גם את זה הכנסת עושה, וגם את זה היא תרשום כעוד חוק שחבר הכנסת גפני חוקק, עוד חוק שהוועדה עסקה בו ועוד חוק שהמליאה אישרה - אם אכן תאשרו אותו בקריאה שנייה ושלישית. </w:t>
      </w:r>
    </w:p>
    <w:p w14:paraId="0AC0E19B" w14:textId="77777777" w:rsidR="00000000" w:rsidRDefault="00A92CBC">
      <w:pPr>
        <w:pStyle w:val="af1"/>
        <w:rPr>
          <w:rtl/>
        </w:rPr>
      </w:pPr>
      <w:r>
        <w:rPr>
          <w:rtl/>
        </w:rPr>
        <w:br/>
        <w:t>היו"ר ראובן ריבלין:</w:t>
      </w:r>
    </w:p>
    <w:p w14:paraId="249BA205" w14:textId="77777777" w:rsidR="00000000" w:rsidRDefault="00A92CBC">
      <w:pPr>
        <w:pStyle w:val="a0"/>
        <w:rPr>
          <w:rtl/>
        </w:rPr>
      </w:pPr>
    </w:p>
    <w:p w14:paraId="01A361D4" w14:textId="77777777" w:rsidR="00000000" w:rsidRDefault="00A92CBC">
      <w:pPr>
        <w:pStyle w:val="a0"/>
        <w:rPr>
          <w:rFonts w:hint="cs"/>
          <w:rtl/>
        </w:rPr>
      </w:pPr>
      <w:r>
        <w:rPr>
          <w:rFonts w:hint="cs"/>
          <w:rtl/>
        </w:rPr>
        <w:t xml:space="preserve">תודה רבה. חבר הכנסת גפני, </w:t>
      </w:r>
      <w:r>
        <w:rPr>
          <w:rFonts w:hint="cs"/>
          <w:rtl/>
        </w:rPr>
        <w:t xml:space="preserve">שרק לא יהיה לנו אחרי כן חוק של 13 שבועות. </w:t>
      </w:r>
    </w:p>
    <w:p w14:paraId="73ECA47B" w14:textId="77777777" w:rsidR="00000000" w:rsidRDefault="00A92CBC">
      <w:pPr>
        <w:pStyle w:val="af0"/>
        <w:rPr>
          <w:rtl/>
        </w:rPr>
      </w:pPr>
      <w:r>
        <w:rPr>
          <w:rtl/>
        </w:rPr>
        <w:br/>
        <w:t>משה גפני (דגל התורה):</w:t>
      </w:r>
    </w:p>
    <w:p w14:paraId="586EF1CD" w14:textId="77777777" w:rsidR="00000000" w:rsidRDefault="00A92CBC">
      <w:pPr>
        <w:pStyle w:val="a0"/>
        <w:rPr>
          <w:rtl/>
        </w:rPr>
      </w:pPr>
    </w:p>
    <w:p w14:paraId="333F393D" w14:textId="77777777" w:rsidR="00000000" w:rsidRDefault="00A92CBC">
      <w:pPr>
        <w:pStyle w:val="a0"/>
        <w:rPr>
          <w:rFonts w:hint="cs"/>
          <w:rtl/>
        </w:rPr>
      </w:pPr>
      <w:r>
        <w:rPr>
          <w:rFonts w:hint="cs"/>
          <w:rtl/>
        </w:rPr>
        <w:t xml:space="preserve">יש. יש הסתייגות כזאת. </w:t>
      </w:r>
    </w:p>
    <w:p w14:paraId="1B83A4FD" w14:textId="77777777" w:rsidR="00000000" w:rsidRDefault="00A92CBC">
      <w:pPr>
        <w:pStyle w:val="af1"/>
        <w:rPr>
          <w:rtl/>
        </w:rPr>
      </w:pPr>
      <w:r>
        <w:rPr>
          <w:rtl/>
        </w:rPr>
        <w:br/>
        <w:t>היו"ר ראובן ריבלין:</w:t>
      </w:r>
    </w:p>
    <w:p w14:paraId="245D50DC" w14:textId="77777777" w:rsidR="00000000" w:rsidRDefault="00A92CBC">
      <w:pPr>
        <w:pStyle w:val="a0"/>
        <w:rPr>
          <w:rtl/>
        </w:rPr>
      </w:pPr>
    </w:p>
    <w:p w14:paraId="2AF3BE52" w14:textId="77777777" w:rsidR="00000000" w:rsidRDefault="00A92CBC">
      <w:pPr>
        <w:pStyle w:val="a0"/>
        <w:rPr>
          <w:rFonts w:hint="cs"/>
          <w:rtl/>
        </w:rPr>
      </w:pPr>
      <w:r>
        <w:rPr>
          <w:rFonts w:hint="cs"/>
          <w:rtl/>
        </w:rPr>
        <w:t>יש כבר? בבקשה, חבר הכנסת עזמי בשארה, אדוני. התיקון הזה מזכיר לי לפעמים את ההסתייגויות בחוק התקציב. במקום מיליון - מיליון ועוד שקל, מיליון ועוד ש</w:t>
      </w:r>
      <w:r>
        <w:rPr>
          <w:rFonts w:hint="cs"/>
          <w:rtl/>
        </w:rPr>
        <w:t xml:space="preserve">ני שקלים. </w:t>
      </w:r>
    </w:p>
    <w:p w14:paraId="63D924AE" w14:textId="77777777" w:rsidR="00000000" w:rsidRDefault="00A92CBC">
      <w:pPr>
        <w:pStyle w:val="af0"/>
        <w:rPr>
          <w:rtl/>
        </w:rPr>
      </w:pPr>
      <w:r>
        <w:rPr>
          <w:rtl/>
        </w:rPr>
        <w:br/>
        <w:t>משה גפני (דגל התורה):</w:t>
      </w:r>
    </w:p>
    <w:p w14:paraId="1C611FB3" w14:textId="77777777" w:rsidR="00000000" w:rsidRDefault="00A92CBC">
      <w:pPr>
        <w:pStyle w:val="a0"/>
        <w:rPr>
          <w:rtl/>
        </w:rPr>
      </w:pPr>
    </w:p>
    <w:p w14:paraId="5509CC80" w14:textId="77777777" w:rsidR="00000000" w:rsidRDefault="00A92CBC">
      <w:pPr>
        <w:pStyle w:val="a0"/>
        <w:rPr>
          <w:rFonts w:hint="cs"/>
          <w:rtl/>
        </w:rPr>
      </w:pPr>
      <w:r>
        <w:rPr>
          <w:rFonts w:hint="cs"/>
          <w:rtl/>
        </w:rPr>
        <w:t>זה משווה את זה לחוק של הגשת דוחות - - -</w:t>
      </w:r>
    </w:p>
    <w:p w14:paraId="73F7265C" w14:textId="77777777" w:rsidR="00000000" w:rsidRDefault="00A92CBC">
      <w:pPr>
        <w:pStyle w:val="af1"/>
        <w:rPr>
          <w:rtl/>
        </w:rPr>
      </w:pPr>
      <w:r>
        <w:rPr>
          <w:rtl/>
        </w:rPr>
        <w:br/>
        <w:t>היו"ר ראובן ריבלין:</w:t>
      </w:r>
    </w:p>
    <w:p w14:paraId="6B878BC8" w14:textId="77777777" w:rsidR="00000000" w:rsidRDefault="00A92CBC">
      <w:pPr>
        <w:pStyle w:val="a0"/>
        <w:rPr>
          <w:rtl/>
        </w:rPr>
      </w:pPr>
    </w:p>
    <w:p w14:paraId="4A0A7B4E" w14:textId="77777777" w:rsidR="00000000" w:rsidRDefault="00A92CBC">
      <w:pPr>
        <w:pStyle w:val="a0"/>
        <w:rPr>
          <w:rFonts w:hint="cs"/>
          <w:rtl/>
        </w:rPr>
      </w:pPr>
      <w:r>
        <w:rPr>
          <w:rFonts w:hint="cs"/>
          <w:rtl/>
        </w:rPr>
        <w:t>הבנתי. חבר הכנסת בשארה, בבקשה.</w:t>
      </w:r>
    </w:p>
    <w:p w14:paraId="0F293EB9" w14:textId="77777777" w:rsidR="00000000" w:rsidRDefault="00A92CBC">
      <w:pPr>
        <w:pStyle w:val="a"/>
        <w:rPr>
          <w:rtl/>
        </w:rPr>
      </w:pPr>
      <w:r>
        <w:rPr>
          <w:rtl/>
        </w:rPr>
        <w:br/>
      </w:r>
      <w:bookmarkStart w:id="83" w:name="FS000000558T23_03_2005_12_39_00"/>
      <w:bookmarkStart w:id="84" w:name="_Toc104196536"/>
      <w:bookmarkEnd w:id="83"/>
      <w:r>
        <w:rPr>
          <w:rtl/>
        </w:rPr>
        <w:t>עזמי בשארה (בל"ד):</w:t>
      </w:r>
      <w:bookmarkEnd w:id="84"/>
    </w:p>
    <w:p w14:paraId="3C57FB73" w14:textId="77777777" w:rsidR="00000000" w:rsidRDefault="00A92CBC">
      <w:pPr>
        <w:pStyle w:val="a0"/>
        <w:rPr>
          <w:rtl/>
        </w:rPr>
      </w:pPr>
    </w:p>
    <w:p w14:paraId="1656461E" w14:textId="77777777" w:rsidR="00000000" w:rsidRDefault="00A92CBC">
      <w:pPr>
        <w:pStyle w:val="a0"/>
        <w:rPr>
          <w:rFonts w:hint="cs"/>
          <w:rtl/>
        </w:rPr>
      </w:pPr>
      <w:r>
        <w:rPr>
          <w:rFonts w:hint="cs"/>
          <w:rtl/>
        </w:rPr>
        <w:t>אדוני היושב-ראש, חברי הכנסת, יושב-ראש ועדת החוקה - גם תשומת לבך בנושא הזה - כי אני רציתי לנצל את ההזדמנות ב</w:t>
      </w:r>
      <w:r>
        <w:rPr>
          <w:rFonts w:hint="cs"/>
          <w:rtl/>
        </w:rPr>
        <w:t xml:space="preserve">אמת לדבר על מה שאתה דיברת - אני מסכים להצעת החוק - בנושא מימון מפלגות, שבדרך כלל, כפופוליזם כלפי משלם המסים, אומרים שהמפלגות מקבלות מאוצר המדינה יותר מכל מערכת מפלגתית אחרת בעולם, יחסית. אני מסכים אתך. </w:t>
      </w:r>
    </w:p>
    <w:p w14:paraId="06CCB07D" w14:textId="77777777" w:rsidR="00000000" w:rsidRDefault="00A92CBC">
      <w:pPr>
        <w:pStyle w:val="a0"/>
        <w:rPr>
          <w:rFonts w:hint="cs"/>
          <w:rtl/>
        </w:rPr>
      </w:pPr>
    </w:p>
    <w:p w14:paraId="759B58BD" w14:textId="77777777" w:rsidR="00000000" w:rsidRDefault="00A92CBC">
      <w:pPr>
        <w:pStyle w:val="a0"/>
        <w:rPr>
          <w:rFonts w:hint="cs"/>
          <w:rtl/>
        </w:rPr>
      </w:pPr>
      <w:r>
        <w:rPr>
          <w:rFonts w:hint="cs"/>
          <w:rtl/>
        </w:rPr>
        <w:t xml:space="preserve">אבל, לדעתי זה צריך להתאזן בכך שמתאפשר למפלגות לסמוך </w:t>
      </w:r>
      <w:r>
        <w:rPr>
          <w:rFonts w:hint="cs"/>
          <w:rtl/>
        </w:rPr>
        <w:t xml:space="preserve">יותר על חבריהן, וזה לא מתאפשר. אני לא מדבר על בעלי הון. אני מדבר על כך שאין קריטריון כזה שמפריד במדינה הזאת בין מפלגה שיש לה באמת חברים שמשלמים בהוראות קבע, לבין מפלגות שאין להן חברים, שהן רק רשימות לכנסת, והן סומכות לגמרי על התקציב של הכנסת, של הבחירות. </w:t>
      </w:r>
    </w:p>
    <w:p w14:paraId="63A846BD" w14:textId="77777777" w:rsidR="00000000" w:rsidRDefault="00A92CBC">
      <w:pPr>
        <w:pStyle w:val="a0"/>
        <w:rPr>
          <w:rFonts w:hint="cs"/>
          <w:rtl/>
        </w:rPr>
      </w:pPr>
    </w:p>
    <w:p w14:paraId="49AEB912" w14:textId="77777777" w:rsidR="00000000" w:rsidRDefault="00A92CBC">
      <w:pPr>
        <w:pStyle w:val="a0"/>
        <w:rPr>
          <w:rFonts w:hint="cs"/>
          <w:rtl/>
        </w:rPr>
      </w:pPr>
      <w:r>
        <w:rPr>
          <w:rFonts w:hint="cs"/>
          <w:rtl/>
        </w:rPr>
        <w:t>אני חושב שזה בלתי אפשרי, כי זה באמת יוצר חוסר שוויון מסוים. נגיד שיש מפלגה מסוימת שיש לה אלפי חברים שמשלמים בהוראת קבע חודשית - לא צריך לראות בה מפלגה שיש לה זכות חיים לגיטימית יותר מאשר מפלגות שסומכות לגמרי על מימון בחירות ועל פעם אחת בשנה שנותנים לפני ה</w:t>
      </w:r>
      <w:r>
        <w:rPr>
          <w:rFonts w:hint="cs"/>
          <w:rtl/>
        </w:rPr>
        <w:t>פריימריס במפלגה.</w:t>
      </w:r>
    </w:p>
    <w:p w14:paraId="4EFEBD68" w14:textId="77777777" w:rsidR="00000000" w:rsidRDefault="00A92CBC">
      <w:pPr>
        <w:pStyle w:val="a0"/>
        <w:rPr>
          <w:rFonts w:hint="cs"/>
          <w:rtl/>
        </w:rPr>
      </w:pPr>
    </w:p>
    <w:p w14:paraId="1DB51EC4" w14:textId="77777777" w:rsidR="00000000" w:rsidRDefault="00A92CBC">
      <w:pPr>
        <w:pStyle w:val="a0"/>
        <w:rPr>
          <w:rFonts w:hint="cs"/>
          <w:rtl/>
        </w:rPr>
      </w:pPr>
      <w:r>
        <w:rPr>
          <w:rFonts w:hint="cs"/>
          <w:rtl/>
        </w:rPr>
        <w:t>אני חושב שאת הדבר הזה צריך להביא בחשבון - ולא מדובר בבעלי הון ולא בתרומה של פעם אחת שאתה יכול לזייף, אלא בהוראות קבע, בתשלום של חודש אחר חודש. אפשר לבדוק את זה במשך שנים. זו מפלגה ראויה, וזו תנועה. לאפשר למפלגות האלה להעלות את האפשרות לממ</w:t>
      </w:r>
      <w:r>
        <w:rPr>
          <w:rFonts w:hint="cs"/>
          <w:rtl/>
        </w:rPr>
        <w:t xml:space="preserve">ן את עצמן. </w:t>
      </w:r>
    </w:p>
    <w:p w14:paraId="486A12D4" w14:textId="77777777" w:rsidR="00000000" w:rsidRDefault="00A92CBC">
      <w:pPr>
        <w:pStyle w:val="a0"/>
        <w:rPr>
          <w:rFonts w:hint="cs"/>
          <w:rtl/>
        </w:rPr>
      </w:pPr>
    </w:p>
    <w:p w14:paraId="28612FC0" w14:textId="77777777" w:rsidR="00000000" w:rsidRDefault="00A92CBC">
      <w:pPr>
        <w:pStyle w:val="a0"/>
        <w:rPr>
          <w:rFonts w:hint="cs"/>
          <w:rtl/>
        </w:rPr>
      </w:pPr>
      <w:r>
        <w:rPr>
          <w:rFonts w:hint="cs"/>
          <w:rtl/>
        </w:rPr>
        <w:t>אתה יודע שהכנסת, לפי החוק היום, לא מאפשרת לי, למשל - כפי שמאפשרת לחיים אורון לתת את משכורתו לקיבוץ - לתת את משכורתי למפלגה ולקבל בחזרה. אם אני רוצה לקבל משכורת מסוימת מהמפלגה ולא להשתמש בכל משכורתי כחבר הכנסת - החוק לא מאפשר לי היום לתרום את מ</w:t>
      </w:r>
      <w:r>
        <w:rPr>
          <w:rFonts w:hint="cs"/>
          <w:rtl/>
        </w:rPr>
        <w:t xml:space="preserve">שכורתי למפלגה. </w:t>
      </w:r>
    </w:p>
    <w:p w14:paraId="33719F55" w14:textId="77777777" w:rsidR="00000000" w:rsidRDefault="00A92CBC">
      <w:pPr>
        <w:pStyle w:val="a0"/>
        <w:rPr>
          <w:rFonts w:hint="cs"/>
          <w:rtl/>
        </w:rPr>
      </w:pPr>
    </w:p>
    <w:p w14:paraId="28FA5DC4" w14:textId="77777777" w:rsidR="00000000" w:rsidRDefault="00A92CBC">
      <w:pPr>
        <w:pStyle w:val="a0"/>
        <w:rPr>
          <w:rFonts w:hint="cs"/>
          <w:rtl/>
        </w:rPr>
      </w:pPr>
      <w:r>
        <w:rPr>
          <w:rFonts w:hint="cs"/>
          <w:rtl/>
        </w:rPr>
        <w:t xml:space="preserve">אני חושב שזה בלתי אפשרי מהבחינה של איך שמתייחסים למפלגות. אני לגמרי מזדהה עם הרעיון שלפיו אין לתת לבעלי הון ולמונופולים וכו' לממן מפלגות, אבל לא לתת לחברה האזרחית, למעמד הבינוני, ל- </w:t>
      </w:r>
      <w:r>
        <w:t>constituency</w:t>
      </w:r>
      <w:r>
        <w:rPr>
          <w:rFonts w:hint="cs"/>
          <w:rtl/>
        </w:rPr>
        <w:t xml:space="preserve"> של המפלגות, להשתתף במימונן - זה רק פוגע במער</w:t>
      </w:r>
      <w:r>
        <w:rPr>
          <w:rFonts w:hint="cs"/>
          <w:rtl/>
        </w:rPr>
        <w:t xml:space="preserve">כת המפלגתית. </w:t>
      </w:r>
    </w:p>
    <w:p w14:paraId="27EBF289" w14:textId="77777777" w:rsidR="00000000" w:rsidRDefault="00A92CBC">
      <w:pPr>
        <w:pStyle w:val="a0"/>
        <w:rPr>
          <w:rtl/>
        </w:rPr>
      </w:pPr>
    </w:p>
    <w:p w14:paraId="21C42C71" w14:textId="77777777" w:rsidR="00000000" w:rsidRDefault="00A92CBC">
      <w:pPr>
        <w:pStyle w:val="a0"/>
        <w:rPr>
          <w:rFonts w:hint="cs"/>
          <w:rtl/>
        </w:rPr>
      </w:pPr>
      <w:r>
        <w:rPr>
          <w:rFonts w:hint="cs"/>
          <w:rtl/>
        </w:rPr>
        <w:t>לדעתי, הגיע הזמן שנחשוב על זה. לכן רציתי לנצל את ההזדמנות הזאת. תודה רבה.</w:t>
      </w:r>
    </w:p>
    <w:p w14:paraId="7DE9A724" w14:textId="77777777" w:rsidR="00000000" w:rsidRDefault="00A92CBC">
      <w:pPr>
        <w:pStyle w:val="af1"/>
        <w:rPr>
          <w:rtl/>
        </w:rPr>
      </w:pPr>
      <w:r>
        <w:rPr>
          <w:rtl/>
        </w:rPr>
        <w:br/>
        <w:t>היו"ר ראובן ריבלין:</w:t>
      </w:r>
    </w:p>
    <w:p w14:paraId="07BE03D9" w14:textId="77777777" w:rsidR="00000000" w:rsidRDefault="00A92CBC">
      <w:pPr>
        <w:pStyle w:val="a0"/>
        <w:rPr>
          <w:rtl/>
        </w:rPr>
      </w:pPr>
    </w:p>
    <w:p w14:paraId="1FA64160" w14:textId="77777777" w:rsidR="00000000" w:rsidRDefault="00A92CBC">
      <w:pPr>
        <w:pStyle w:val="a0"/>
        <w:rPr>
          <w:rFonts w:hint="cs"/>
          <w:rtl/>
        </w:rPr>
      </w:pPr>
      <w:r>
        <w:rPr>
          <w:rFonts w:hint="cs"/>
          <w:rtl/>
        </w:rPr>
        <w:t xml:space="preserve">תודה רבה. יש לנו גם ועדה ציבורית שאפשר להביא לתשומת לבה את העניין הזה - ועדה ציבורית בראשות שופט. </w:t>
      </w:r>
    </w:p>
    <w:p w14:paraId="4826B36D" w14:textId="77777777" w:rsidR="00000000" w:rsidRDefault="00A92CBC">
      <w:pPr>
        <w:pStyle w:val="a0"/>
        <w:rPr>
          <w:rFonts w:hint="cs"/>
          <w:rtl/>
        </w:rPr>
      </w:pPr>
    </w:p>
    <w:p w14:paraId="0FBE353E" w14:textId="77777777" w:rsidR="00000000" w:rsidRDefault="00A92CBC">
      <w:pPr>
        <w:pStyle w:val="a0"/>
        <w:rPr>
          <w:rFonts w:hint="cs"/>
          <w:rtl/>
        </w:rPr>
      </w:pPr>
      <w:r>
        <w:rPr>
          <w:rFonts w:hint="cs"/>
          <w:rtl/>
        </w:rPr>
        <w:t>רבותי חברי הכנסת. חבר הכנסת בשארה, אדוני לא מ</w:t>
      </w:r>
      <w:r>
        <w:rPr>
          <w:rFonts w:hint="cs"/>
          <w:rtl/>
        </w:rPr>
        <w:t xml:space="preserve">בקש שנצביע על ההסתייגות שלו. </w:t>
      </w:r>
    </w:p>
    <w:p w14:paraId="0F0D3A6F" w14:textId="77777777" w:rsidR="00000000" w:rsidRDefault="00A92CBC">
      <w:pPr>
        <w:pStyle w:val="af0"/>
        <w:rPr>
          <w:rtl/>
        </w:rPr>
      </w:pPr>
      <w:r>
        <w:rPr>
          <w:rtl/>
        </w:rPr>
        <w:br/>
        <w:t>עזמי בשארה (בל"ד):</w:t>
      </w:r>
    </w:p>
    <w:p w14:paraId="09875C90" w14:textId="77777777" w:rsidR="00000000" w:rsidRDefault="00A92CBC">
      <w:pPr>
        <w:pStyle w:val="a0"/>
        <w:rPr>
          <w:rtl/>
        </w:rPr>
      </w:pPr>
    </w:p>
    <w:p w14:paraId="28F6C88C" w14:textId="77777777" w:rsidR="00000000" w:rsidRDefault="00A92CBC">
      <w:pPr>
        <w:pStyle w:val="a0"/>
        <w:rPr>
          <w:rFonts w:hint="cs"/>
          <w:rtl/>
        </w:rPr>
      </w:pPr>
      <w:r>
        <w:rPr>
          <w:rFonts w:hint="cs"/>
          <w:rtl/>
        </w:rPr>
        <w:t xml:space="preserve">לא. </w:t>
      </w:r>
    </w:p>
    <w:p w14:paraId="1E785A3C" w14:textId="77777777" w:rsidR="00000000" w:rsidRDefault="00A92CBC">
      <w:pPr>
        <w:pStyle w:val="af1"/>
        <w:rPr>
          <w:rtl/>
        </w:rPr>
      </w:pPr>
      <w:r>
        <w:rPr>
          <w:rtl/>
        </w:rPr>
        <w:br/>
        <w:t>היו"ר ראובן ריבלין:</w:t>
      </w:r>
    </w:p>
    <w:p w14:paraId="0A2A6C31" w14:textId="77777777" w:rsidR="00000000" w:rsidRDefault="00A92CBC">
      <w:pPr>
        <w:pStyle w:val="a0"/>
        <w:rPr>
          <w:rtl/>
        </w:rPr>
      </w:pPr>
    </w:p>
    <w:p w14:paraId="188556B7" w14:textId="77777777" w:rsidR="00000000" w:rsidRDefault="00A92CBC">
      <w:pPr>
        <w:pStyle w:val="a0"/>
        <w:rPr>
          <w:rFonts w:hint="cs"/>
          <w:rtl/>
        </w:rPr>
      </w:pPr>
      <w:r>
        <w:rPr>
          <w:rFonts w:hint="cs"/>
          <w:rtl/>
        </w:rPr>
        <w:t xml:space="preserve">ההסתייגות היתה לצורך דיבור. לכן, אין לנו הסתייגויות. נצביע על הצעת החוק של חבר הכנסת גפני, כפי שהוצגה על-ידי יושב-ראש ועדת החוקה, חוק ומשפט. </w:t>
      </w:r>
    </w:p>
    <w:p w14:paraId="4E5C65D3" w14:textId="77777777" w:rsidR="00000000" w:rsidRDefault="00A92CBC">
      <w:pPr>
        <w:pStyle w:val="a0"/>
        <w:rPr>
          <w:rFonts w:hint="cs"/>
          <w:rtl/>
        </w:rPr>
      </w:pPr>
    </w:p>
    <w:p w14:paraId="49BB2419" w14:textId="77777777" w:rsidR="00000000" w:rsidRDefault="00A92CBC">
      <w:pPr>
        <w:pStyle w:val="a0"/>
        <w:rPr>
          <w:rFonts w:hint="cs"/>
          <w:rtl/>
        </w:rPr>
      </w:pPr>
      <w:r>
        <w:rPr>
          <w:rFonts w:hint="cs"/>
          <w:rtl/>
        </w:rPr>
        <w:t>הצעת חוק מימון מפלגות (תיקון מס' 27</w:t>
      </w:r>
      <w:r>
        <w:rPr>
          <w:rFonts w:hint="cs"/>
          <w:rtl/>
        </w:rPr>
        <w:t>) - נא להצביע. מי בעד, מי נגד, מי נמנע? קריאה שנייה.</w:t>
      </w:r>
    </w:p>
    <w:p w14:paraId="2B64A1C2" w14:textId="77777777" w:rsidR="00000000" w:rsidRDefault="00A92CBC">
      <w:pPr>
        <w:pStyle w:val="ab"/>
        <w:bidi/>
        <w:rPr>
          <w:rFonts w:hint="cs"/>
          <w:rtl/>
        </w:rPr>
      </w:pPr>
      <w:r>
        <w:rPr>
          <w:rtl/>
        </w:rPr>
        <w:br/>
      </w:r>
      <w:r>
        <w:rPr>
          <w:rFonts w:hint="cs"/>
          <w:rtl/>
        </w:rPr>
        <w:t>הצבעה מס' 7</w:t>
      </w:r>
    </w:p>
    <w:p w14:paraId="4E9E5EAD" w14:textId="77777777" w:rsidR="00000000" w:rsidRDefault="00A92CBC">
      <w:pPr>
        <w:pStyle w:val="a0"/>
        <w:rPr>
          <w:rFonts w:hint="cs"/>
          <w:rtl/>
        </w:rPr>
      </w:pPr>
    </w:p>
    <w:p w14:paraId="2CA2EC77" w14:textId="77777777" w:rsidR="00000000" w:rsidRDefault="00A92CBC">
      <w:pPr>
        <w:pStyle w:val="ac"/>
        <w:bidi/>
        <w:rPr>
          <w:rFonts w:hint="cs"/>
          <w:rtl/>
        </w:rPr>
      </w:pPr>
      <w:r>
        <w:rPr>
          <w:rFonts w:hint="cs"/>
          <w:rtl/>
        </w:rPr>
        <w:t>בעד סעיף 1 - 19</w:t>
      </w:r>
    </w:p>
    <w:p w14:paraId="01564E00" w14:textId="77777777" w:rsidR="00000000" w:rsidRDefault="00A92CBC">
      <w:pPr>
        <w:pStyle w:val="ac"/>
        <w:bidi/>
        <w:rPr>
          <w:rFonts w:hint="cs"/>
          <w:rtl/>
        </w:rPr>
      </w:pPr>
      <w:r>
        <w:rPr>
          <w:rFonts w:hint="cs"/>
          <w:rtl/>
        </w:rPr>
        <w:t>נגד - אין</w:t>
      </w:r>
    </w:p>
    <w:p w14:paraId="66FB1563" w14:textId="77777777" w:rsidR="00000000" w:rsidRDefault="00A92CBC">
      <w:pPr>
        <w:pStyle w:val="ac"/>
        <w:bidi/>
        <w:rPr>
          <w:rFonts w:hint="cs"/>
          <w:rtl/>
        </w:rPr>
      </w:pPr>
      <w:r>
        <w:rPr>
          <w:rFonts w:hint="cs"/>
          <w:rtl/>
        </w:rPr>
        <w:t>נמנעים - אין</w:t>
      </w:r>
    </w:p>
    <w:p w14:paraId="49706A6E" w14:textId="77777777" w:rsidR="00000000" w:rsidRDefault="00A92CBC">
      <w:pPr>
        <w:pStyle w:val="ad"/>
        <w:bidi/>
        <w:rPr>
          <w:rFonts w:hint="cs"/>
          <w:rtl/>
        </w:rPr>
      </w:pPr>
      <w:r>
        <w:rPr>
          <w:rFonts w:hint="cs"/>
          <w:rtl/>
        </w:rPr>
        <w:t xml:space="preserve">סעיף 1 נתקבל. </w:t>
      </w:r>
    </w:p>
    <w:p w14:paraId="78AFDFBD" w14:textId="77777777" w:rsidR="00000000" w:rsidRDefault="00A92CBC">
      <w:pPr>
        <w:pStyle w:val="af1"/>
        <w:rPr>
          <w:rtl/>
        </w:rPr>
      </w:pPr>
      <w:r>
        <w:rPr>
          <w:rtl/>
        </w:rPr>
        <w:br/>
        <w:t>היו"ר ראובן ריבלין:</w:t>
      </w:r>
    </w:p>
    <w:p w14:paraId="0E275770" w14:textId="77777777" w:rsidR="00000000" w:rsidRDefault="00A92CBC">
      <w:pPr>
        <w:pStyle w:val="a0"/>
        <w:rPr>
          <w:rtl/>
        </w:rPr>
      </w:pPr>
    </w:p>
    <w:p w14:paraId="16522E3E" w14:textId="77777777" w:rsidR="00000000" w:rsidRDefault="00A92CBC">
      <w:pPr>
        <w:pStyle w:val="a0"/>
        <w:rPr>
          <w:rFonts w:hint="cs"/>
          <w:rtl/>
        </w:rPr>
      </w:pPr>
      <w:r>
        <w:rPr>
          <w:rFonts w:hint="cs"/>
          <w:rtl/>
        </w:rPr>
        <w:t xml:space="preserve">19 בעד, אין מתנגדים, אין נמנעים. חבר הכנסת גפני, 19 בעד - לרבות חברי שינוי, שהצביעו בעד הצעת החוק שלך. </w:t>
      </w:r>
    </w:p>
    <w:p w14:paraId="69C4D018" w14:textId="77777777" w:rsidR="00000000" w:rsidRDefault="00A92CBC">
      <w:pPr>
        <w:pStyle w:val="af0"/>
        <w:rPr>
          <w:rtl/>
        </w:rPr>
      </w:pPr>
      <w:r>
        <w:rPr>
          <w:rtl/>
        </w:rPr>
        <w:br/>
        <w:t>שר התחבו</w:t>
      </w:r>
      <w:r>
        <w:rPr>
          <w:rtl/>
        </w:rPr>
        <w:t>רה מאיר שטרית:</w:t>
      </w:r>
    </w:p>
    <w:p w14:paraId="3E70252D" w14:textId="77777777" w:rsidR="00000000" w:rsidRDefault="00A92CBC">
      <w:pPr>
        <w:pStyle w:val="a0"/>
        <w:rPr>
          <w:rtl/>
        </w:rPr>
      </w:pPr>
    </w:p>
    <w:p w14:paraId="6F4EFDDF" w14:textId="77777777" w:rsidR="00000000" w:rsidRDefault="00A92CBC">
      <w:pPr>
        <w:pStyle w:val="a0"/>
        <w:rPr>
          <w:rFonts w:hint="cs"/>
          <w:rtl/>
        </w:rPr>
      </w:pPr>
      <w:r>
        <w:rPr>
          <w:rFonts w:hint="cs"/>
          <w:rtl/>
        </w:rPr>
        <w:t>וגר זאב עם כבש.</w:t>
      </w:r>
    </w:p>
    <w:p w14:paraId="446E3BA3" w14:textId="77777777" w:rsidR="00000000" w:rsidRDefault="00A92CBC">
      <w:pPr>
        <w:pStyle w:val="af0"/>
        <w:rPr>
          <w:rtl/>
        </w:rPr>
      </w:pPr>
      <w:r>
        <w:rPr>
          <w:rtl/>
        </w:rPr>
        <w:br/>
        <w:t>מל פולישוק-בלוך (שינוי):</w:t>
      </w:r>
    </w:p>
    <w:p w14:paraId="53F2BE25" w14:textId="77777777" w:rsidR="00000000" w:rsidRDefault="00A92CBC">
      <w:pPr>
        <w:pStyle w:val="a0"/>
        <w:rPr>
          <w:rtl/>
        </w:rPr>
      </w:pPr>
    </w:p>
    <w:p w14:paraId="22757ACB" w14:textId="77777777" w:rsidR="00000000" w:rsidRDefault="00A92CBC">
      <w:pPr>
        <w:pStyle w:val="a0"/>
        <w:rPr>
          <w:rFonts w:hint="cs"/>
          <w:rtl/>
        </w:rPr>
      </w:pPr>
      <w:r>
        <w:rPr>
          <w:rFonts w:hint="cs"/>
          <w:rtl/>
        </w:rPr>
        <w:t xml:space="preserve">ניסיתי ללחוץ, אבל לא הצלחתי. </w:t>
      </w:r>
    </w:p>
    <w:p w14:paraId="0FF48010" w14:textId="77777777" w:rsidR="00000000" w:rsidRDefault="00A92CBC">
      <w:pPr>
        <w:pStyle w:val="af1"/>
        <w:rPr>
          <w:rtl/>
        </w:rPr>
      </w:pPr>
      <w:r>
        <w:rPr>
          <w:rtl/>
        </w:rPr>
        <w:br/>
        <w:t>היו"ר ראובן ריבלין:</w:t>
      </w:r>
    </w:p>
    <w:p w14:paraId="31E18FC6" w14:textId="77777777" w:rsidR="00000000" w:rsidRDefault="00A92CBC">
      <w:pPr>
        <w:pStyle w:val="a0"/>
        <w:rPr>
          <w:rtl/>
        </w:rPr>
      </w:pPr>
    </w:p>
    <w:p w14:paraId="35556DFB" w14:textId="77777777" w:rsidR="00000000" w:rsidRDefault="00A92CBC">
      <w:pPr>
        <w:pStyle w:val="a0"/>
        <w:rPr>
          <w:rFonts w:hint="cs"/>
          <w:rtl/>
        </w:rPr>
      </w:pPr>
      <w:r>
        <w:rPr>
          <w:rFonts w:hint="cs"/>
          <w:rtl/>
        </w:rPr>
        <w:t>חברת הכנסת פולישוק אומרת שהיא ניסתה ללחוץ, אני לא מקבל את ניסיונה. בפעם הבאה היא תצליח. חברי הכנסת, עברה ההצעה בקריאה שנייה. נא לעבור לקריאה שליש</w:t>
      </w:r>
      <w:r>
        <w:rPr>
          <w:rFonts w:hint="cs"/>
          <w:rtl/>
        </w:rPr>
        <w:t xml:space="preserve">ית. </w:t>
      </w:r>
    </w:p>
    <w:p w14:paraId="296901DD" w14:textId="77777777" w:rsidR="00000000" w:rsidRDefault="00A92CBC">
      <w:pPr>
        <w:pStyle w:val="a0"/>
        <w:rPr>
          <w:rFonts w:hint="cs"/>
          <w:rtl/>
        </w:rPr>
      </w:pPr>
    </w:p>
    <w:p w14:paraId="3C79404B" w14:textId="77777777" w:rsidR="00000000" w:rsidRDefault="00A92CBC">
      <w:pPr>
        <w:pStyle w:val="a0"/>
        <w:rPr>
          <w:rFonts w:hint="cs"/>
          <w:rtl/>
        </w:rPr>
      </w:pPr>
      <w:r>
        <w:rPr>
          <w:rFonts w:hint="cs"/>
          <w:rtl/>
        </w:rPr>
        <w:t>נא להצביע - מי בעד ומי נגד הצעת חוק מימון מפלגות (תיקון מס' 27) בקריאה שלישית?</w:t>
      </w:r>
    </w:p>
    <w:p w14:paraId="12A46241" w14:textId="77777777" w:rsidR="00000000" w:rsidRDefault="00A92CBC">
      <w:pPr>
        <w:pStyle w:val="ab"/>
        <w:bidi/>
        <w:rPr>
          <w:rFonts w:hint="cs"/>
          <w:rtl/>
        </w:rPr>
      </w:pPr>
      <w:r>
        <w:rPr>
          <w:rtl/>
        </w:rPr>
        <w:br/>
      </w:r>
      <w:r>
        <w:rPr>
          <w:rFonts w:hint="cs"/>
          <w:rtl/>
        </w:rPr>
        <w:t>הצבעה מס' 8</w:t>
      </w:r>
    </w:p>
    <w:p w14:paraId="475A0565" w14:textId="77777777" w:rsidR="00000000" w:rsidRDefault="00A92CBC">
      <w:pPr>
        <w:pStyle w:val="a0"/>
        <w:rPr>
          <w:rFonts w:hint="cs"/>
          <w:rtl/>
        </w:rPr>
      </w:pPr>
    </w:p>
    <w:p w14:paraId="638DCCDB" w14:textId="77777777" w:rsidR="00000000" w:rsidRDefault="00A92CBC">
      <w:pPr>
        <w:pStyle w:val="ac"/>
        <w:bidi/>
        <w:rPr>
          <w:rFonts w:hint="cs"/>
          <w:rtl/>
        </w:rPr>
      </w:pPr>
      <w:r>
        <w:rPr>
          <w:rFonts w:hint="cs"/>
          <w:rtl/>
        </w:rPr>
        <w:t>בעד החוק - 25</w:t>
      </w:r>
    </w:p>
    <w:p w14:paraId="51F8CD3E" w14:textId="77777777" w:rsidR="00000000" w:rsidRDefault="00A92CBC">
      <w:pPr>
        <w:pStyle w:val="ac"/>
        <w:bidi/>
        <w:rPr>
          <w:rFonts w:hint="cs"/>
          <w:rtl/>
        </w:rPr>
      </w:pPr>
      <w:r>
        <w:rPr>
          <w:rFonts w:hint="cs"/>
          <w:rtl/>
        </w:rPr>
        <w:t>נגד - 2</w:t>
      </w:r>
    </w:p>
    <w:p w14:paraId="50E69BA3" w14:textId="77777777" w:rsidR="00000000" w:rsidRDefault="00A92CBC">
      <w:pPr>
        <w:pStyle w:val="ac"/>
        <w:bidi/>
        <w:rPr>
          <w:rFonts w:hint="cs"/>
          <w:rtl/>
        </w:rPr>
      </w:pPr>
      <w:r>
        <w:rPr>
          <w:rFonts w:hint="cs"/>
          <w:rtl/>
        </w:rPr>
        <w:t>נמנעים - אין</w:t>
      </w:r>
    </w:p>
    <w:p w14:paraId="39EDAD6F" w14:textId="77777777" w:rsidR="00000000" w:rsidRDefault="00A92CBC">
      <w:pPr>
        <w:pStyle w:val="ad"/>
        <w:bidi/>
        <w:rPr>
          <w:rFonts w:hint="cs"/>
          <w:rtl/>
        </w:rPr>
      </w:pPr>
      <w:r>
        <w:rPr>
          <w:rFonts w:hint="cs"/>
          <w:rtl/>
        </w:rPr>
        <w:t>חוק מימון מפלגות (תיקון מס' 27), התשס"ה-2005, נתקבל.</w:t>
      </w:r>
    </w:p>
    <w:p w14:paraId="6E234068" w14:textId="77777777" w:rsidR="00000000" w:rsidRDefault="00A92CBC">
      <w:pPr>
        <w:pStyle w:val="a0"/>
        <w:rPr>
          <w:rFonts w:hint="cs"/>
          <w:rtl/>
        </w:rPr>
      </w:pPr>
    </w:p>
    <w:p w14:paraId="596AC1C0" w14:textId="77777777" w:rsidR="00000000" w:rsidRDefault="00A92CBC">
      <w:pPr>
        <w:pStyle w:val="af0"/>
        <w:rPr>
          <w:rtl/>
        </w:rPr>
      </w:pPr>
      <w:r>
        <w:rPr>
          <w:rtl/>
        </w:rPr>
        <w:br/>
        <w:t>מל פולישוק-בלוך (שינוי):</w:t>
      </w:r>
    </w:p>
    <w:p w14:paraId="6F97D936" w14:textId="77777777" w:rsidR="00000000" w:rsidRDefault="00A92CBC">
      <w:pPr>
        <w:pStyle w:val="a0"/>
        <w:rPr>
          <w:rFonts w:hint="cs"/>
          <w:rtl/>
        </w:rPr>
      </w:pPr>
    </w:p>
    <w:p w14:paraId="2F74CD20" w14:textId="77777777" w:rsidR="00000000" w:rsidRDefault="00A92CBC">
      <w:pPr>
        <w:pStyle w:val="a0"/>
        <w:rPr>
          <w:rFonts w:hint="cs"/>
          <w:rtl/>
        </w:rPr>
      </w:pPr>
      <w:r>
        <w:rPr>
          <w:rFonts w:hint="cs"/>
          <w:rtl/>
        </w:rPr>
        <w:t xml:space="preserve">הפעם הצלחתי. </w:t>
      </w:r>
    </w:p>
    <w:p w14:paraId="2EEE1CAB" w14:textId="77777777" w:rsidR="00000000" w:rsidRDefault="00A92CBC">
      <w:pPr>
        <w:pStyle w:val="af1"/>
        <w:rPr>
          <w:rFonts w:hint="cs"/>
          <w:rtl/>
        </w:rPr>
      </w:pPr>
    </w:p>
    <w:p w14:paraId="7FCE9001" w14:textId="77777777" w:rsidR="00000000" w:rsidRDefault="00A92CBC">
      <w:pPr>
        <w:pStyle w:val="af1"/>
        <w:rPr>
          <w:rtl/>
        </w:rPr>
      </w:pPr>
      <w:r>
        <w:rPr>
          <w:rtl/>
        </w:rPr>
        <w:t>היו"ר ראובן ריבלין:</w:t>
      </w:r>
    </w:p>
    <w:p w14:paraId="327765EF" w14:textId="77777777" w:rsidR="00000000" w:rsidRDefault="00A92CBC">
      <w:pPr>
        <w:pStyle w:val="a0"/>
        <w:rPr>
          <w:rtl/>
        </w:rPr>
      </w:pPr>
    </w:p>
    <w:p w14:paraId="298E4722" w14:textId="77777777" w:rsidR="00000000" w:rsidRDefault="00A92CBC">
      <w:pPr>
        <w:pStyle w:val="a0"/>
        <w:rPr>
          <w:rFonts w:hint="cs"/>
          <w:rtl/>
        </w:rPr>
      </w:pPr>
      <w:r>
        <w:rPr>
          <w:rFonts w:hint="cs"/>
          <w:rtl/>
        </w:rPr>
        <w:t xml:space="preserve">הפעם </w:t>
      </w:r>
      <w:r>
        <w:rPr>
          <w:rFonts w:hint="cs"/>
          <w:rtl/>
        </w:rPr>
        <w:t xml:space="preserve">חברת הכנסת פולישוק הצליחה. </w:t>
      </w:r>
    </w:p>
    <w:p w14:paraId="524BBDDD" w14:textId="77777777" w:rsidR="00000000" w:rsidRDefault="00A92CBC">
      <w:pPr>
        <w:pStyle w:val="af0"/>
        <w:rPr>
          <w:rtl/>
        </w:rPr>
      </w:pPr>
      <w:r>
        <w:rPr>
          <w:rtl/>
        </w:rPr>
        <w:br/>
        <w:t>יוסי שריד (יחד):</w:t>
      </w:r>
    </w:p>
    <w:p w14:paraId="3EBFB14F" w14:textId="77777777" w:rsidR="00000000" w:rsidRDefault="00A92CBC">
      <w:pPr>
        <w:pStyle w:val="a0"/>
        <w:rPr>
          <w:rtl/>
        </w:rPr>
      </w:pPr>
    </w:p>
    <w:p w14:paraId="5B01FE5C" w14:textId="77777777" w:rsidR="00000000" w:rsidRDefault="00A92CBC">
      <w:pPr>
        <w:pStyle w:val="a0"/>
        <w:rPr>
          <w:rFonts w:hint="cs"/>
          <w:rtl/>
        </w:rPr>
      </w:pPr>
      <w:r>
        <w:rPr>
          <w:rFonts w:hint="cs"/>
          <w:rtl/>
        </w:rPr>
        <w:t>לא הצבעתי בזמן - - - בעד.</w:t>
      </w:r>
    </w:p>
    <w:p w14:paraId="76880761" w14:textId="77777777" w:rsidR="00000000" w:rsidRDefault="00A92CBC">
      <w:pPr>
        <w:pStyle w:val="af1"/>
        <w:rPr>
          <w:rtl/>
        </w:rPr>
      </w:pPr>
      <w:r>
        <w:rPr>
          <w:rtl/>
        </w:rPr>
        <w:br/>
        <w:t>היו"ר ראובן ריבלין:</w:t>
      </w:r>
    </w:p>
    <w:p w14:paraId="5B900D05" w14:textId="77777777" w:rsidR="00000000" w:rsidRDefault="00A92CBC">
      <w:pPr>
        <w:pStyle w:val="a0"/>
        <w:rPr>
          <w:rtl/>
        </w:rPr>
      </w:pPr>
    </w:p>
    <w:p w14:paraId="40507187" w14:textId="77777777" w:rsidR="00000000" w:rsidRDefault="00A92CBC">
      <w:pPr>
        <w:pStyle w:val="a0"/>
        <w:rPr>
          <w:rFonts w:hint="cs"/>
          <w:rtl/>
        </w:rPr>
      </w:pPr>
      <w:r>
        <w:rPr>
          <w:rFonts w:hint="cs"/>
          <w:rtl/>
        </w:rPr>
        <w:t xml:space="preserve">25 בעד, שניים נגד ואין נמנעים. חבר הכנסת שריד מודיע שגם הוא מבקש לצרף את הצבעתו, ואני נאלץ שלא להסכים. </w:t>
      </w:r>
    </w:p>
    <w:p w14:paraId="6920136B" w14:textId="77777777" w:rsidR="00000000" w:rsidRDefault="00A92CBC">
      <w:pPr>
        <w:pStyle w:val="af0"/>
        <w:rPr>
          <w:rtl/>
        </w:rPr>
      </w:pPr>
      <w:r>
        <w:rPr>
          <w:rtl/>
        </w:rPr>
        <w:br/>
        <w:t>אהוד יתום (הליכוד):</w:t>
      </w:r>
    </w:p>
    <w:p w14:paraId="0E95E5BD" w14:textId="77777777" w:rsidR="00000000" w:rsidRDefault="00A92CBC">
      <w:pPr>
        <w:pStyle w:val="a0"/>
        <w:rPr>
          <w:rtl/>
        </w:rPr>
      </w:pPr>
    </w:p>
    <w:p w14:paraId="279B2C6C" w14:textId="77777777" w:rsidR="00000000" w:rsidRDefault="00A92CBC">
      <w:pPr>
        <w:pStyle w:val="a0"/>
        <w:rPr>
          <w:rFonts w:hint="cs"/>
          <w:rtl/>
        </w:rPr>
      </w:pPr>
      <w:r>
        <w:rPr>
          <w:rFonts w:hint="cs"/>
          <w:rtl/>
        </w:rPr>
        <w:t>- - -</w:t>
      </w:r>
    </w:p>
    <w:p w14:paraId="0703FDE2" w14:textId="77777777" w:rsidR="00000000" w:rsidRDefault="00A92CBC">
      <w:pPr>
        <w:pStyle w:val="af1"/>
        <w:rPr>
          <w:rtl/>
        </w:rPr>
      </w:pPr>
      <w:r>
        <w:rPr>
          <w:rtl/>
        </w:rPr>
        <w:br/>
        <w:t>היו"ר ראובן ריבלין:</w:t>
      </w:r>
    </w:p>
    <w:p w14:paraId="3F2F87FD" w14:textId="77777777" w:rsidR="00000000" w:rsidRDefault="00A92CBC">
      <w:pPr>
        <w:pStyle w:val="a0"/>
        <w:rPr>
          <w:rtl/>
        </w:rPr>
      </w:pPr>
    </w:p>
    <w:p w14:paraId="1D80DA4A" w14:textId="77777777" w:rsidR="00000000" w:rsidRDefault="00A92CBC">
      <w:pPr>
        <w:pStyle w:val="a0"/>
        <w:rPr>
          <w:rFonts w:hint="cs"/>
          <w:rtl/>
        </w:rPr>
      </w:pPr>
      <w:r>
        <w:rPr>
          <w:rFonts w:hint="cs"/>
          <w:rtl/>
        </w:rPr>
        <w:t>וגם חבר</w:t>
      </w:r>
      <w:r>
        <w:rPr>
          <w:rFonts w:hint="cs"/>
          <w:rtl/>
        </w:rPr>
        <w:t xml:space="preserve"> הכנסת אהוד יתום, וגם חבר הכנסת מגלי. כולכם מבקשים, ואני לא נעתר. תודה רבה. </w:t>
      </w:r>
    </w:p>
    <w:p w14:paraId="73431981" w14:textId="77777777" w:rsidR="00000000" w:rsidRDefault="00A92CBC">
      <w:pPr>
        <w:pStyle w:val="a0"/>
        <w:rPr>
          <w:rFonts w:hint="cs"/>
          <w:rtl/>
        </w:rPr>
      </w:pPr>
    </w:p>
    <w:p w14:paraId="703654C9" w14:textId="77777777" w:rsidR="00000000" w:rsidRDefault="00A92CBC">
      <w:pPr>
        <w:pStyle w:val="a0"/>
        <w:rPr>
          <w:rFonts w:hint="cs"/>
          <w:rtl/>
        </w:rPr>
      </w:pPr>
      <w:r>
        <w:rPr>
          <w:rFonts w:hint="cs"/>
          <w:rtl/>
        </w:rPr>
        <w:t>חבר הכנסת גפני, בבקשה.</w:t>
      </w:r>
    </w:p>
    <w:p w14:paraId="6F5F84A6" w14:textId="77777777" w:rsidR="00000000" w:rsidRDefault="00A92CBC">
      <w:pPr>
        <w:pStyle w:val="af0"/>
        <w:rPr>
          <w:rtl/>
        </w:rPr>
      </w:pPr>
      <w:r>
        <w:rPr>
          <w:rtl/>
        </w:rPr>
        <w:br/>
        <w:t>משה גפני (דגל התורה):</w:t>
      </w:r>
    </w:p>
    <w:p w14:paraId="3E70C838" w14:textId="77777777" w:rsidR="00000000" w:rsidRDefault="00A92CBC">
      <w:pPr>
        <w:pStyle w:val="a0"/>
        <w:rPr>
          <w:rtl/>
        </w:rPr>
      </w:pPr>
    </w:p>
    <w:p w14:paraId="07BDE630" w14:textId="77777777" w:rsidR="00000000" w:rsidRDefault="00A92CBC">
      <w:pPr>
        <w:pStyle w:val="a0"/>
        <w:rPr>
          <w:rFonts w:hint="cs"/>
          <w:rtl/>
        </w:rPr>
      </w:pPr>
      <w:r>
        <w:rPr>
          <w:rFonts w:hint="cs"/>
          <w:rtl/>
        </w:rPr>
        <w:t>אדוני היושב-ראש, אני מודה ליושב-ראש הוועדה ולצוות הוועדה. תודה רבה.</w:t>
      </w:r>
    </w:p>
    <w:p w14:paraId="1B346AC0" w14:textId="77777777" w:rsidR="00000000" w:rsidRDefault="00A92CBC">
      <w:pPr>
        <w:pStyle w:val="af1"/>
        <w:rPr>
          <w:rtl/>
        </w:rPr>
      </w:pPr>
      <w:r>
        <w:rPr>
          <w:rtl/>
        </w:rPr>
        <w:br/>
        <w:t>היו"ר ראובן ריבלין:</w:t>
      </w:r>
    </w:p>
    <w:p w14:paraId="44EFFAC7" w14:textId="77777777" w:rsidR="00000000" w:rsidRDefault="00A92CBC">
      <w:pPr>
        <w:pStyle w:val="a0"/>
        <w:rPr>
          <w:rtl/>
        </w:rPr>
      </w:pPr>
    </w:p>
    <w:p w14:paraId="45747285" w14:textId="77777777" w:rsidR="00000000" w:rsidRDefault="00A92CBC">
      <w:pPr>
        <w:pStyle w:val="a0"/>
        <w:rPr>
          <w:rFonts w:hint="cs"/>
          <w:rtl/>
        </w:rPr>
      </w:pPr>
      <w:r>
        <w:rPr>
          <w:rFonts w:hint="cs"/>
          <w:rtl/>
        </w:rPr>
        <w:t xml:space="preserve">תודה רבה. אנחנו נמסור להם את ההודיה שלך. </w:t>
      </w:r>
    </w:p>
    <w:p w14:paraId="1F5A2412" w14:textId="77777777" w:rsidR="00000000" w:rsidRDefault="00A92CBC">
      <w:pPr>
        <w:pStyle w:val="a0"/>
        <w:rPr>
          <w:color w:val="0000FF"/>
          <w:szCs w:val="28"/>
          <w:rtl/>
        </w:rPr>
      </w:pPr>
      <w:r>
        <w:rPr>
          <w:rtl/>
        </w:rPr>
        <w:br/>
      </w:r>
    </w:p>
    <w:p w14:paraId="60269284" w14:textId="77777777" w:rsidR="00000000" w:rsidRDefault="00A92CBC">
      <w:pPr>
        <w:pStyle w:val="a2"/>
        <w:rPr>
          <w:rFonts w:hint="cs"/>
          <w:rtl/>
        </w:rPr>
      </w:pPr>
      <w:bookmarkStart w:id="85" w:name="CS74963FI0074963T23_03_2005_12_39_46"/>
      <w:bookmarkStart w:id="86" w:name="_Toc104196537"/>
      <w:bookmarkEnd w:id="85"/>
      <w:r>
        <w:rPr>
          <w:rtl/>
        </w:rPr>
        <w:t>הצעת חוק חילוט רווחים מפרסומים שענ</w:t>
      </w:r>
      <w:r>
        <w:rPr>
          <w:rFonts w:hint="cs"/>
          <w:rtl/>
        </w:rPr>
        <w:t>י</w:t>
      </w:r>
      <w:r>
        <w:rPr>
          <w:rtl/>
        </w:rPr>
        <w:t>ינם עבירות, התשס"ה-</w:t>
      </w:r>
      <w:r>
        <w:rPr>
          <w:rFonts w:hint="cs"/>
          <w:rtl/>
        </w:rPr>
        <w:t>2005</w:t>
      </w:r>
      <w:bookmarkEnd w:id="86"/>
    </w:p>
    <w:p w14:paraId="42CFB2D6" w14:textId="77777777" w:rsidR="00000000" w:rsidRDefault="00A92CBC">
      <w:pPr>
        <w:pStyle w:val="a0"/>
        <w:rPr>
          <w:rFonts w:hint="cs"/>
          <w:rtl/>
        </w:rPr>
      </w:pPr>
      <w:r>
        <w:rPr>
          <w:rtl/>
        </w:rPr>
        <w:t>[מס'</w:t>
      </w:r>
      <w:r>
        <w:rPr>
          <w:rFonts w:hint="cs"/>
          <w:rtl/>
        </w:rPr>
        <w:t xml:space="preserve"> כ/60</w:t>
      </w:r>
      <w:r>
        <w:rPr>
          <w:rtl/>
        </w:rPr>
        <w:t xml:space="preserve">; "דברי הכנסת", חוב' </w:t>
      </w:r>
      <w:r>
        <w:rPr>
          <w:rFonts w:hint="cs"/>
          <w:rtl/>
        </w:rPr>
        <w:t>י"ב</w:t>
      </w:r>
      <w:r>
        <w:rPr>
          <w:rtl/>
        </w:rPr>
        <w:t>, עמ' ;  נספחות.]</w:t>
      </w:r>
    </w:p>
    <w:p w14:paraId="350C9043" w14:textId="77777777" w:rsidR="00000000" w:rsidRDefault="00A92CBC">
      <w:pPr>
        <w:pStyle w:val="a2"/>
        <w:rPr>
          <w:rFonts w:hint="cs"/>
          <w:rtl/>
        </w:rPr>
      </w:pPr>
      <w:bookmarkStart w:id="87" w:name="_Toc104196538"/>
      <w:r>
        <w:rPr>
          <w:rFonts w:hint="cs"/>
          <w:rtl/>
        </w:rPr>
        <w:t>(קריאה שנייה וקריאה שלישית)</w:t>
      </w:r>
      <w:bookmarkEnd w:id="87"/>
    </w:p>
    <w:p w14:paraId="3E072FFC" w14:textId="77777777" w:rsidR="00000000" w:rsidRDefault="00A92CBC">
      <w:pPr>
        <w:pStyle w:val="a0"/>
        <w:rPr>
          <w:rFonts w:hint="cs"/>
          <w:rtl/>
        </w:rPr>
      </w:pPr>
    </w:p>
    <w:p w14:paraId="34C8A1A0" w14:textId="77777777" w:rsidR="00000000" w:rsidRDefault="00A92CBC">
      <w:pPr>
        <w:pStyle w:val="af1"/>
        <w:rPr>
          <w:rtl/>
        </w:rPr>
      </w:pPr>
      <w:r>
        <w:rPr>
          <w:rFonts w:hint="eastAsia"/>
          <w:rtl/>
        </w:rPr>
        <w:t>היו</w:t>
      </w:r>
      <w:r>
        <w:rPr>
          <w:rtl/>
        </w:rPr>
        <w:t>"ר ראובן ריבלין:</w:t>
      </w:r>
    </w:p>
    <w:p w14:paraId="0FED511E" w14:textId="77777777" w:rsidR="00000000" w:rsidRDefault="00A92CBC">
      <w:pPr>
        <w:pStyle w:val="a0"/>
        <w:rPr>
          <w:rFonts w:hint="cs"/>
          <w:rtl/>
        </w:rPr>
      </w:pPr>
    </w:p>
    <w:p w14:paraId="1E4DA525" w14:textId="77777777" w:rsidR="00000000" w:rsidRDefault="00A92CBC">
      <w:pPr>
        <w:pStyle w:val="a0"/>
        <w:rPr>
          <w:rFonts w:hint="cs"/>
          <w:rtl/>
        </w:rPr>
      </w:pPr>
      <w:r>
        <w:rPr>
          <w:rFonts w:hint="cs"/>
          <w:rtl/>
        </w:rPr>
        <w:t>אנחנו עוברים להצעת חוק חילוט רווחים מפרסומים שעניינם עבירות, התשס"ה-2005. חבר הכנסת מיכאל אית</w:t>
      </w:r>
      <w:r>
        <w:rPr>
          <w:rFonts w:hint="cs"/>
          <w:rtl/>
        </w:rPr>
        <w:t>ן, יושב ראש ועדת החוקה, חוק ומשפט, בבקשה.</w:t>
      </w:r>
    </w:p>
    <w:p w14:paraId="23C54D97" w14:textId="77777777" w:rsidR="00000000" w:rsidRDefault="00A92CBC">
      <w:pPr>
        <w:pStyle w:val="a0"/>
        <w:rPr>
          <w:rFonts w:hint="cs"/>
          <w:rtl/>
        </w:rPr>
      </w:pPr>
    </w:p>
    <w:p w14:paraId="633E68D4" w14:textId="77777777" w:rsidR="00000000" w:rsidRDefault="00A92CBC">
      <w:pPr>
        <w:pStyle w:val="a"/>
        <w:rPr>
          <w:rtl/>
        </w:rPr>
      </w:pPr>
      <w:bookmarkStart w:id="88" w:name="FS000000462T23_03_2005_12_40_33"/>
      <w:bookmarkStart w:id="89" w:name="_Toc104196539"/>
      <w:bookmarkEnd w:id="88"/>
      <w:r>
        <w:rPr>
          <w:rFonts w:hint="eastAsia"/>
          <w:rtl/>
        </w:rPr>
        <w:t>מיכאל</w:t>
      </w:r>
      <w:r>
        <w:rPr>
          <w:rtl/>
        </w:rPr>
        <w:t xml:space="preserve"> איתן (יו"ר ועדת החוקה, חוק ומשפט):</w:t>
      </w:r>
      <w:bookmarkEnd w:id="89"/>
    </w:p>
    <w:p w14:paraId="6C487816" w14:textId="77777777" w:rsidR="00000000" w:rsidRDefault="00A92CBC">
      <w:pPr>
        <w:pStyle w:val="a0"/>
        <w:rPr>
          <w:rFonts w:hint="cs"/>
          <w:rtl/>
        </w:rPr>
      </w:pPr>
    </w:p>
    <w:p w14:paraId="3333D37D" w14:textId="77777777" w:rsidR="00000000" w:rsidRDefault="00A92CBC">
      <w:pPr>
        <w:pStyle w:val="a0"/>
        <w:rPr>
          <w:rFonts w:hint="cs"/>
          <w:rtl/>
        </w:rPr>
      </w:pPr>
      <w:r>
        <w:rPr>
          <w:rFonts w:hint="cs"/>
          <w:rtl/>
        </w:rPr>
        <w:t>אדוני היושב-ראש, כנסת נכבדה, אני מבקש להביא בפני המליאה הצעת חוק חדשנית ומאתגרת; הצעת חוק שמציבה שאלות לא קלות של איזונים בין זכויות יסוד שונות, כמו למשל: חופש הקניין, חופ</w:t>
      </w:r>
      <w:r>
        <w:rPr>
          <w:rFonts w:hint="cs"/>
          <w:rtl/>
        </w:rPr>
        <w:t xml:space="preserve">ש העיסוק ובמידה מסוימת גם חופש הביטוי - פגיעה בזכויות האלה, על מנת לענות על איזו תחושה כללית שהדבר הזה מוצדק בשל הרצון לעשות צדק. </w:t>
      </w:r>
    </w:p>
    <w:p w14:paraId="664520AC" w14:textId="77777777" w:rsidR="00000000" w:rsidRDefault="00A92CBC">
      <w:pPr>
        <w:pStyle w:val="a0"/>
        <w:rPr>
          <w:rFonts w:hint="cs"/>
          <w:rtl/>
        </w:rPr>
      </w:pPr>
    </w:p>
    <w:p w14:paraId="05036485" w14:textId="77777777" w:rsidR="00000000" w:rsidRDefault="00A92CBC">
      <w:pPr>
        <w:pStyle w:val="a0"/>
        <w:rPr>
          <w:rFonts w:hint="cs"/>
          <w:rtl/>
        </w:rPr>
      </w:pPr>
      <w:r>
        <w:rPr>
          <w:rFonts w:hint="cs"/>
          <w:rtl/>
        </w:rPr>
        <w:t>במה דברים אמורים? יש תופעה לא רחבה מדי, כך התרשמנו בוועדה, אבל היא גם בקנה-מידה עולמי וגם בקנה-מידה ישראלי, שאמצעי התקשורת ש</w:t>
      </w:r>
      <w:r>
        <w:rPr>
          <w:rFonts w:hint="cs"/>
          <w:rtl/>
        </w:rPr>
        <w:t>לנו הופכים להיות יותר ויותר המוניים, יותר ויותר חודרניים, ועבריינים שביצעו עבירות הופכים פתאום לאיזה נושא להתעניינות הציבור. הם מנצלים את התעניינות הציבור בהם, על מנת למכור את מה שיש להם לומר בקשר לעבירה שהם ביצעו, באמצעות אמצעי התקשורת או באמצעות פרסום עצ</w:t>
      </w:r>
      <w:r>
        <w:rPr>
          <w:rFonts w:hint="cs"/>
          <w:rtl/>
        </w:rPr>
        <w:t>מם בדרך של ספר, יומן, בדרך של ראיונות לעיתונות, סרטוני טלוויזיה ודברים מהסוג הזה.</w:t>
      </w:r>
    </w:p>
    <w:p w14:paraId="6E33E35B" w14:textId="77777777" w:rsidR="00000000" w:rsidRDefault="00A92CBC">
      <w:pPr>
        <w:pStyle w:val="a0"/>
        <w:rPr>
          <w:rFonts w:hint="cs"/>
          <w:rtl/>
        </w:rPr>
      </w:pPr>
    </w:p>
    <w:p w14:paraId="57A61E3B" w14:textId="77777777" w:rsidR="00000000" w:rsidRDefault="00A92CBC">
      <w:pPr>
        <w:pStyle w:val="a0"/>
        <w:rPr>
          <w:rFonts w:hint="cs"/>
          <w:rtl/>
        </w:rPr>
      </w:pPr>
      <w:r>
        <w:rPr>
          <w:rFonts w:hint="cs"/>
          <w:rtl/>
        </w:rPr>
        <w:t>חברי הכנסת ניסן סלומינסקי ואיתן כבל הביאו לוועדה את הצעות החוק שלהם וביקשו לענות על תחושת האי-צדק הזאת, שבמסגרתה הם ראו שהעבריינים לא רק שביצעו את העבירה אלא הם עוד נהנים ממ</w:t>
      </w:r>
      <w:r>
        <w:rPr>
          <w:rFonts w:hint="cs"/>
          <w:rtl/>
        </w:rPr>
        <w:t>נה על-ידי מכירת הסיפור לאמצעי התקשורת. אנחנו התלבטנו. הוועדה קיימה לא פחות משמונה ישיבות ממושכות על הצעת החוק הזאת. היינו צריכים לאזן בין הדברים, כי מדובר פה על הגבלת זכות של אדם לפרסם את דבריו. אומנם ההגבלה היא חלקית, כי הוא יכול לפרסם ללא תשלום, אבל אם א</w:t>
      </w:r>
      <w:r>
        <w:rPr>
          <w:rFonts w:hint="cs"/>
          <w:rtl/>
        </w:rPr>
        <w:t xml:space="preserve">נחנו נוגעים לעניין עשיית הרווח, אנחנו פוגעים בחופש העיסוק שלו ובחופש הקניין. יש כאן מהלך לא שגרתי ומורכב. </w:t>
      </w:r>
    </w:p>
    <w:p w14:paraId="1AE2A729" w14:textId="77777777" w:rsidR="00000000" w:rsidRDefault="00A92CBC">
      <w:pPr>
        <w:pStyle w:val="a0"/>
        <w:rPr>
          <w:rFonts w:hint="cs"/>
          <w:rtl/>
        </w:rPr>
      </w:pPr>
    </w:p>
    <w:p w14:paraId="04338EB0" w14:textId="77777777" w:rsidR="00000000" w:rsidRDefault="00A92CBC">
      <w:pPr>
        <w:pStyle w:val="a0"/>
        <w:rPr>
          <w:rFonts w:hint="cs"/>
          <w:rtl/>
        </w:rPr>
      </w:pPr>
      <w:r>
        <w:rPr>
          <w:rFonts w:hint="cs"/>
          <w:rtl/>
        </w:rPr>
        <w:t>לאחר התלבטויות, הוועדה קבעה, גם על סמך תקדימים במדינות אחרות בעולם, שיש מקום לכך שגם בספר החוקים הישראלי תיכלל הוראת החוק הזאת, שבמסגרתה יחלטו רווחי</w:t>
      </w:r>
      <w:r>
        <w:rPr>
          <w:rFonts w:hint="cs"/>
          <w:rtl/>
        </w:rPr>
        <w:t>ם מפרסומים שעניינם עבירות. כלומר, במקרים שבהם יש פרסומים שעניינם עבירות, רשאי היועץ המשפטי לממשלה ליזום הליך שעל-פיו יחלטו את הרווחים והם ילכו לאוצר המדינה.</w:t>
      </w:r>
    </w:p>
    <w:p w14:paraId="48F5B1A8" w14:textId="77777777" w:rsidR="00000000" w:rsidRDefault="00A92CBC">
      <w:pPr>
        <w:pStyle w:val="a0"/>
        <w:rPr>
          <w:rFonts w:hint="cs"/>
          <w:rtl/>
        </w:rPr>
      </w:pPr>
    </w:p>
    <w:p w14:paraId="14AD4AF5" w14:textId="77777777" w:rsidR="00000000" w:rsidRDefault="00A92CBC">
      <w:pPr>
        <w:pStyle w:val="a0"/>
        <w:rPr>
          <w:rFonts w:hint="cs"/>
          <w:rtl/>
        </w:rPr>
      </w:pPr>
      <w:r>
        <w:rPr>
          <w:rFonts w:hint="cs"/>
          <w:rtl/>
        </w:rPr>
        <w:t>מובן שמדובר רק בעבירות חמורות. מדובר בפרסומים שבהם עיקר הפרסום הוא דבר העבירה. מדובר בפרסומים שנעש</w:t>
      </w:r>
      <w:r>
        <w:rPr>
          <w:rFonts w:hint="cs"/>
          <w:rtl/>
        </w:rPr>
        <w:t>ו בתקופת זמן מסוימת, חמש שנים מיום ההרשעה או למעלה משלוש שנים מיום סיום ריצוי המאסר בפועל, הכול לפי המאוחר. מדובר גם במצב שבו מחלטים את הכספים האלה לטובת קופת המדינה, אלא במקרה אחד, שבו קורבן העבירה זכה לפיצוי מבית-המשפט, והחלוט, הכסף שחולט, יכול להיות התש</w:t>
      </w:r>
      <w:r>
        <w:rPr>
          <w:rFonts w:hint="cs"/>
          <w:rtl/>
        </w:rPr>
        <w:t>לום שבית-המשפט הטיל כפיצוי בתוקף היכולת של בית-המשפט בדין הפלילי להטיל על מבצע העבירה ומזה יכול להיפרע הקורבן, אם אכן אותו עבריין ירצה, זכה בכספים, הקורבן יוכל להיפרע מהכספים האלו, ככל שמדובר בתשלום הפיצוי.</w:t>
      </w:r>
    </w:p>
    <w:p w14:paraId="57215312" w14:textId="77777777" w:rsidR="00000000" w:rsidRDefault="00A92CBC">
      <w:pPr>
        <w:pStyle w:val="a0"/>
        <w:rPr>
          <w:rFonts w:hint="cs"/>
          <w:rtl/>
        </w:rPr>
      </w:pPr>
    </w:p>
    <w:p w14:paraId="347CD0FA" w14:textId="77777777" w:rsidR="00000000" w:rsidRDefault="00A92CBC">
      <w:pPr>
        <w:pStyle w:val="a0"/>
        <w:rPr>
          <w:rFonts w:hint="cs"/>
          <w:rtl/>
        </w:rPr>
      </w:pPr>
      <w:r>
        <w:rPr>
          <w:rFonts w:hint="cs"/>
          <w:rtl/>
        </w:rPr>
        <w:t>הוגשו לחוק כמה הסתייגויות. אני מבקש מהכנסת לדחות</w:t>
      </w:r>
      <w:r>
        <w:rPr>
          <w:rFonts w:hint="cs"/>
          <w:rtl/>
        </w:rPr>
        <w:t xml:space="preserve"> את ההסתייגויות אחת לאחת, ואם יהיה צורך אפרט בהמשך, אם אצטרך להשיב. אחר כך  אקח לעצמי עוד שתי דקות, במקום לעשות את זה עכשיו, ואשיב על ההסתייגויות.</w:t>
      </w:r>
    </w:p>
    <w:p w14:paraId="3369CED4" w14:textId="77777777" w:rsidR="00000000" w:rsidRDefault="00A92CBC">
      <w:pPr>
        <w:pStyle w:val="a0"/>
        <w:ind w:firstLine="0"/>
        <w:rPr>
          <w:rFonts w:hint="cs"/>
          <w:rtl/>
        </w:rPr>
      </w:pPr>
    </w:p>
    <w:p w14:paraId="7D3063D8" w14:textId="77777777" w:rsidR="00000000" w:rsidRDefault="00A92CBC">
      <w:pPr>
        <w:pStyle w:val="af1"/>
        <w:rPr>
          <w:rtl/>
        </w:rPr>
      </w:pPr>
      <w:r>
        <w:rPr>
          <w:rFonts w:hint="eastAsia"/>
          <w:rtl/>
        </w:rPr>
        <w:t>היו</w:t>
      </w:r>
      <w:r>
        <w:rPr>
          <w:rtl/>
        </w:rPr>
        <w:t>"ר ראובן ריבלין:</w:t>
      </w:r>
    </w:p>
    <w:p w14:paraId="44734496" w14:textId="77777777" w:rsidR="00000000" w:rsidRDefault="00A92CBC">
      <w:pPr>
        <w:pStyle w:val="a0"/>
        <w:rPr>
          <w:rFonts w:hint="cs"/>
          <w:rtl/>
        </w:rPr>
      </w:pPr>
    </w:p>
    <w:p w14:paraId="151B16B8" w14:textId="77777777" w:rsidR="00000000" w:rsidRDefault="00A92CBC">
      <w:pPr>
        <w:pStyle w:val="a0"/>
        <w:ind w:firstLine="720"/>
        <w:rPr>
          <w:rFonts w:hint="cs"/>
          <w:rtl/>
        </w:rPr>
      </w:pPr>
      <w:r>
        <w:rPr>
          <w:rFonts w:hint="cs"/>
          <w:rtl/>
        </w:rPr>
        <w:t>אני מאוד מודה לך על שאתה מאפשר לחברי הכנסת להבין על מה הם הולכים להצביע, מי שלא היה סיפ</w:t>
      </w:r>
      <w:r>
        <w:rPr>
          <w:rFonts w:hint="cs"/>
          <w:rtl/>
        </w:rPr>
        <w:t xml:space="preserve">ק בידו לבדוק את העניין לפני ולפנים. </w:t>
      </w:r>
    </w:p>
    <w:p w14:paraId="4B435DB8" w14:textId="77777777" w:rsidR="00000000" w:rsidRDefault="00A92CBC">
      <w:pPr>
        <w:pStyle w:val="a0"/>
        <w:ind w:firstLine="720"/>
        <w:rPr>
          <w:rFonts w:hint="cs"/>
          <w:rtl/>
        </w:rPr>
      </w:pPr>
    </w:p>
    <w:p w14:paraId="726F439E" w14:textId="77777777" w:rsidR="00000000" w:rsidRDefault="00A92CBC">
      <w:pPr>
        <w:pStyle w:val="a0"/>
        <w:ind w:firstLine="720"/>
        <w:rPr>
          <w:rFonts w:hint="cs"/>
          <w:rtl/>
        </w:rPr>
      </w:pPr>
      <w:r>
        <w:rPr>
          <w:rFonts w:hint="cs"/>
          <w:rtl/>
        </w:rPr>
        <w:t>יש לנו שלוש קבוצות של מסתייגים: חבר הכנסת לוי, חבר הכנסת נסים זאב וחבר הכנסת בשארה. לכל אחד מכם אני נותן להסתייג באופן מרוכז. לחברי הכנסת לוי וזאב אני נותן עשר דקות ולחבר הכנסת בשארה - חמש דקות. חבר הכנסת לוי, ראשון המ</w:t>
      </w:r>
      <w:r>
        <w:rPr>
          <w:rFonts w:hint="cs"/>
          <w:rtl/>
        </w:rPr>
        <w:t>סתייגים, בבקשה. אם אני נותן לכם עשר דקות, זה לא סימן שצריך לנצל את כולן.</w:t>
      </w:r>
    </w:p>
    <w:p w14:paraId="3181F431" w14:textId="77777777" w:rsidR="00000000" w:rsidRDefault="00A92CBC">
      <w:pPr>
        <w:pStyle w:val="a0"/>
        <w:ind w:firstLine="0"/>
        <w:rPr>
          <w:rFonts w:hint="cs"/>
          <w:rtl/>
        </w:rPr>
      </w:pPr>
    </w:p>
    <w:p w14:paraId="6181D5F0" w14:textId="77777777" w:rsidR="00000000" w:rsidRDefault="00A92CBC">
      <w:pPr>
        <w:pStyle w:val="af0"/>
        <w:rPr>
          <w:rtl/>
        </w:rPr>
      </w:pPr>
      <w:r>
        <w:rPr>
          <w:rFonts w:hint="eastAsia"/>
          <w:rtl/>
        </w:rPr>
        <w:t>נסים</w:t>
      </w:r>
      <w:r>
        <w:rPr>
          <w:rtl/>
        </w:rPr>
        <w:t xml:space="preserve"> זאב (ש"ס):</w:t>
      </w:r>
    </w:p>
    <w:p w14:paraId="4CF945BB" w14:textId="77777777" w:rsidR="00000000" w:rsidRDefault="00A92CBC">
      <w:pPr>
        <w:pStyle w:val="a0"/>
        <w:rPr>
          <w:rFonts w:hint="cs"/>
          <w:rtl/>
        </w:rPr>
      </w:pPr>
    </w:p>
    <w:p w14:paraId="11F50635" w14:textId="77777777" w:rsidR="00000000" w:rsidRDefault="00A92CBC">
      <w:pPr>
        <w:pStyle w:val="a0"/>
        <w:rPr>
          <w:rFonts w:hint="cs"/>
          <w:rtl/>
        </w:rPr>
      </w:pPr>
      <w:r>
        <w:rPr>
          <w:rFonts w:hint="cs"/>
          <w:rtl/>
        </w:rPr>
        <w:t>אפשר להקטין לשתי דקות?</w:t>
      </w:r>
    </w:p>
    <w:p w14:paraId="7FFBC89C" w14:textId="77777777" w:rsidR="00000000" w:rsidRDefault="00A92CBC">
      <w:pPr>
        <w:pStyle w:val="a0"/>
        <w:ind w:firstLine="0"/>
        <w:rPr>
          <w:rFonts w:hint="cs"/>
          <w:rtl/>
        </w:rPr>
      </w:pPr>
    </w:p>
    <w:p w14:paraId="794C1310" w14:textId="77777777" w:rsidR="00000000" w:rsidRDefault="00A92CBC">
      <w:pPr>
        <w:pStyle w:val="af1"/>
        <w:rPr>
          <w:rtl/>
        </w:rPr>
      </w:pPr>
      <w:r>
        <w:rPr>
          <w:rFonts w:hint="eastAsia"/>
          <w:rtl/>
        </w:rPr>
        <w:t>היו</w:t>
      </w:r>
      <w:r>
        <w:rPr>
          <w:rtl/>
        </w:rPr>
        <w:t>"ר ראובן ריבלין:</w:t>
      </w:r>
    </w:p>
    <w:p w14:paraId="76843988" w14:textId="77777777" w:rsidR="00000000" w:rsidRDefault="00A92CBC">
      <w:pPr>
        <w:pStyle w:val="a0"/>
        <w:rPr>
          <w:rFonts w:hint="cs"/>
          <w:rtl/>
        </w:rPr>
      </w:pPr>
    </w:p>
    <w:p w14:paraId="49A005D3" w14:textId="77777777" w:rsidR="00000000" w:rsidRDefault="00A92CBC">
      <w:pPr>
        <w:pStyle w:val="a0"/>
        <w:ind w:firstLine="720"/>
        <w:rPr>
          <w:rFonts w:hint="cs"/>
          <w:rtl/>
        </w:rPr>
      </w:pPr>
      <w:r>
        <w:rPr>
          <w:rFonts w:hint="cs"/>
          <w:rtl/>
        </w:rPr>
        <w:t>בבקשה, אני מוכן. אני מאפשר לחבר הכנסת זאב להגביל עצמו לשתי דקות.</w:t>
      </w:r>
    </w:p>
    <w:p w14:paraId="1B0C4D64" w14:textId="77777777" w:rsidR="00000000" w:rsidRDefault="00A92CBC">
      <w:pPr>
        <w:pStyle w:val="a0"/>
        <w:ind w:firstLine="0"/>
        <w:rPr>
          <w:rFonts w:hint="cs"/>
          <w:rtl/>
        </w:rPr>
      </w:pPr>
    </w:p>
    <w:p w14:paraId="4201B1B8" w14:textId="77777777" w:rsidR="00000000" w:rsidRDefault="00A92CBC">
      <w:pPr>
        <w:pStyle w:val="a"/>
        <w:rPr>
          <w:rtl/>
        </w:rPr>
      </w:pPr>
      <w:bookmarkStart w:id="90" w:name="FS000000765T23_03_2005_12_50_11"/>
      <w:bookmarkStart w:id="91" w:name="_Toc104196540"/>
      <w:bookmarkEnd w:id="90"/>
      <w:r>
        <w:rPr>
          <w:rFonts w:hint="eastAsia"/>
          <w:rtl/>
        </w:rPr>
        <w:t>יצחק</w:t>
      </w:r>
      <w:r>
        <w:rPr>
          <w:rtl/>
        </w:rPr>
        <w:t xml:space="preserve"> לוי (מפד"ל):</w:t>
      </w:r>
      <w:bookmarkEnd w:id="91"/>
    </w:p>
    <w:p w14:paraId="560BC91E" w14:textId="77777777" w:rsidR="00000000" w:rsidRDefault="00A92CBC">
      <w:pPr>
        <w:pStyle w:val="a0"/>
        <w:rPr>
          <w:rFonts w:hint="cs"/>
          <w:rtl/>
        </w:rPr>
      </w:pPr>
    </w:p>
    <w:p w14:paraId="1D2F659B" w14:textId="77777777" w:rsidR="00000000" w:rsidRDefault="00A92CBC">
      <w:pPr>
        <w:pStyle w:val="a0"/>
        <w:ind w:firstLine="720"/>
        <w:rPr>
          <w:rFonts w:hint="cs"/>
          <w:rtl/>
        </w:rPr>
      </w:pPr>
      <w:r>
        <w:rPr>
          <w:rFonts w:hint="cs"/>
          <w:rtl/>
        </w:rPr>
        <w:t xml:space="preserve">אדוני היושב-ראש, רבותי חברי הכנסת, </w:t>
      </w:r>
      <w:r>
        <w:rPr>
          <w:rFonts w:hint="cs"/>
          <w:rtl/>
        </w:rPr>
        <w:t>אני רוצה לפנות כאן לאלה החרדים לפגיעה בזכויות האדם. החוק הזה פוגע בזכויות האדם בצורה חמורה, לדעתי, חוץ מסעיף אחד, שאומר שאם יש חובות לנפגע, אפשר לחלט מהרווחים לטובת הנפגע. בעניין הזה אני מסכים. אני חושב שזה צודק, אני חושב שיש פה היגיון שהנפגע, שנקבעו לו פי</w:t>
      </w:r>
      <w:r>
        <w:rPr>
          <w:rFonts w:hint="cs"/>
          <w:rtl/>
        </w:rPr>
        <w:t>צויים והוא לא קיבל אותם מסיבה זו או אחרת, או שהפוגע לא רוצה לשלם את אותם פיצויים או את אותם תשלומים - בעניין הזה יש היגיון מעבר לחמש שנים, חבר הכנסת איתן וחבר הכנסת סלומינסקי. לדעתי, על הסעיף הזה לא צריכה לחול התיישנות. אם יש רווחים בגין העבירה, והנפגע עדי</w:t>
      </w:r>
      <w:r>
        <w:rPr>
          <w:rFonts w:hint="cs"/>
          <w:rtl/>
        </w:rPr>
        <w:t>ין לא קיבל את מה שנפסק לו, אז צריך לתת לו אותם.</w:t>
      </w:r>
    </w:p>
    <w:p w14:paraId="3E59BFC1" w14:textId="77777777" w:rsidR="00000000" w:rsidRDefault="00A92CBC">
      <w:pPr>
        <w:pStyle w:val="af1"/>
        <w:rPr>
          <w:rtl/>
        </w:rPr>
      </w:pPr>
    </w:p>
    <w:p w14:paraId="141E1DCA" w14:textId="77777777" w:rsidR="00000000" w:rsidRDefault="00A92CBC">
      <w:pPr>
        <w:pStyle w:val="af1"/>
        <w:rPr>
          <w:rtl/>
        </w:rPr>
      </w:pPr>
      <w:r>
        <w:rPr>
          <w:rFonts w:hint="eastAsia"/>
          <w:rtl/>
        </w:rPr>
        <w:t>היו</w:t>
      </w:r>
      <w:r>
        <w:rPr>
          <w:rtl/>
        </w:rPr>
        <w:t>"ר ראובן ריבלין:</w:t>
      </w:r>
    </w:p>
    <w:p w14:paraId="62699D95" w14:textId="77777777" w:rsidR="00000000" w:rsidRDefault="00A92CBC">
      <w:pPr>
        <w:pStyle w:val="a0"/>
        <w:rPr>
          <w:rFonts w:hint="cs"/>
          <w:rtl/>
        </w:rPr>
      </w:pPr>
    </w:p>
    <w:p w14:paraId="08CF36BF" w14:textId="77777777" w:rsidR="00000000" w:rsidRDefault="00A92CBC">
      <w:pPr>
        <w:pStyle w:val="a0"/>
        <w:ind w:firstLine="0"/>
        <w:rPr>
          <w:rFonts w:hint="cs"/>
          <w:rtl/>
        </w:rPr>
      </w:pPr>
      <w:r>
        <w:rPr>
          <w:rFonts w:hint="cs"/>
          <w:rtl/>
        </w:rPr>
        <w:tab/>
        <w:t>נושא עוון ופשע וחטאה ונקה לא ינקה.</w:t>
      </w:r>
    </w:p>
    <w:p w14:paraId="1073FA28" w14:textId="77777777" w:rsidR="00000000" w:rsidRDefault="00A92CBC">
      <w:pPr>
        <w:pStyle w:val="a0"/>
        <w:ind w:firstLine="0"/>
        <w:rPr>
          <w:rFonts w:hint="cs"/>
          <w:rtl/>
        </w:rPr>
      </w:pPr>
    </w:p>
    <w:p w14:paraId="4C508FEC" w14:textId="77777777" w:rsidR="00000000" w:rsidRDefault="00A92CBC">
      <w:pPr>
        <w:pStyle w:val="-"/>
        <w:rPr>
          <w:rtl/>
        </w:rPr>
      </w:pPr>
      <w:bookmarkStart w:id="92" w:name="FS000000765T23_03_2005_12_55_54C"/>
      <w:bookmarkEnd w:id="92"/>
      <w:r>
        <w:rPr>
          <w:rFonts w:hint="eastAsia"/>
          <w:rtl/>
        </w:rPr>
        <w:t>יצחק</w:t>
      </w:r>
      <w:r>
        <w:rPr>
          <w:rtl/>
        </w:rPr>
        <w:t xml:space="preserve"> לוי (מפד"ל):</w:t>
      </w:r>
    </w:p>
    <w:p w14:paraId="49AE1DD6" w14:textId="77777777" w:rsidR="00000000" w:rsidRDefault="00A92CBC">
      <w:pPr>
        <w:pStyle w:val="a0"/>
        <w:rPr>
          <w:rFonts w:hint="cs"/>
          <w:rtl/>
        </w:rPr>
      </w:pPr>
    </w:p>
    <w:p w14:paraId="37BB710F" w14:textId="77777777" w:rsidR="00000000" w:rsidRDefault="00A92CBC">
      <w:pPr>
        <w:pStyle w:val="a0"/>
        <w:ind w:firstLine="720"/>
        <w:rPr>
          <w:rFonts w:hint="cs"/>
          <w:rtl/>
        </w:rPr>
      </w:pPr>
      <w:r>
        <w:rPr>
          <w:rFonts w:hint="cs"/>
          <w:rtl/>
        </w:rPr>
        <w:t>נכון. אם חייבים לנפגע כסף, כלומר - - -</w:t>
      </w:r>
    </w:p>
    <w:p w14:paraId="2CED2FE1" w14:textId="77777777" w:rsidR="00000000" w:rsidRDefault="00A92CBC">
      <w:pPr>
        <w:pStyle w:val="a0"/>
        <w:ind w:firstLine="0"/>
        <w:rPr>
          <w:rFonts w:hint="cs"/>
          <w:rtl/>
        </w:rPr>
      </w:pPr>
    </w:p>
    <w:p w14:paraId="2252A601" w14:textId="77777777" w:rsidR="00000000" w:rsidRDefault="00A92CBC">
      <w:pPr>
        <w:pStyle w:val="af1"/>
        <w:rPr>
          <w:rtl/>
        </w:rPr>
      </w:pPr>
      <w:r>
        <w:rPr>
          <w:rFonts w:hint="eastAsia"/>
          <w:rtl/>
        </w:rPr>
        <w:t>היו</w:t>
      </w:r>
      <w:r>
        <w:rPr>
          <w:rtl/>
        </w:rPr>
        <w:t>"ר ראובן ריבלין:</w:t>
      </w:r>
    </w:p>
    <w:p w14:paraId="57B730FB" w14:textId="77777777" w:rsidR="00000000" w:rsidRDefault="00A92CBC">
      <w:pPr>
        <w:pStyle w:val="a0"/>
        <w:rPr>
          <w:rFonts w:hint="cs"/>
          <w:rtl/>
        </w:rPr>
      </w:pPr>
    </w:p>
    <w:p w14:paraId="29DEE500" w14:textId="77777777" w:rsidR="00000000" w:rsidRDefault="00A92CBC">
      <w:pPr>
        <w:pStyle w:val="a0"/>
        <w:ind w:firstLine="720"/>
        <w:rPr>
          <w:rFonts w:hint="cs"/>
          <w:rtl/>
        </w:rPr>
      </w:pPr>
      <w:r>
        <w:rPr>
          <w:rFonts w:hint="cs"/>
          <w:rtl/>
        </w:rPr>
        <w:t>הבנתי, אין התיישנות.</w:t>
      </w:r>
    </w:p>
    <w:p w14:paraId="67040657" w14:textId="77777777" w:rsidR="00000000" w:rsidRDefault="00A92CBC">
      <w:pPr>
        <w:pStyle w:val="a0"/>
        <w:ind w:firstLine="0"/>
        <w:rPr>
          <w:rFonts w:hint="cs"/>
          <w:rtl/>
        </w:rPr>
      </w:pPr>
    </w:p>
    <w:p w14:paraId="2074338A" w14:textId="77777777" w:rsidR="00000000" w:rsidRDefault="00A92CBC">
      <w:pPr>
        <w:pStyle w:val="-"/>
        <w:rPr>
          <w:rtl/>
        </w:rPr>
      </w:pPr>
      <w:bookmarkStart w:id="93" w:name="FS000000765T23_03_2005_12_56_16C"/>
      <w:bookmarkEnd w:id="93"/>
      <w:r>
        <w:rPr>
          <w:rFonts w:hint="eastAsia"/>
          <w:rtl/>
        </w:rPr>
        <w:t>יצחק</w:t>
      </w:r>
      <w:r>
        <w:rPr>
          <w:rtl/>
        </w:rPr>
        <w:t xml:space="preserve"> לוי (מפד"ל):</w:t>
      </w:r>
    </w:p>
    <w:p w14:paraId="24E9F93F" w14:textId="77777777" w:rsidR="00000000" w:rsidRDefault="00A92CBC">
      <w:pPr>
        <w:pStyle w:val="a0"/>
        <w:rPr>
          <w:rFonts w:hint="cs"/>
          <w:rtl/>
        </w:rPr>
      </w:pPr>
    </w:p>
    <w:p w14:paraId="3F0B9DA2" w14:textId="77777777" w:rsidR="00000000" w:rsidRDefault="00A92CBC">
      <w:pPr>
        <w:pStyle w:val="a0"/>
        <w:rPr>
          <w:rFonts w:hint="cs"/>
          <w:rtl/>
        </w:rPr>
      </w:pPr>
      <w:r>
        <w:rPr>
          <w:rFonts w:hint="cs"/>
          <w:rtl/>
        </w:rPr>
        <w:t>אבל, זו לא ההסתייגות שהגשתי.</w:t>
      </w:r>
      <w:r>
        <w:rPr>
          <w:rFonts w:hint="cs"/>
          <w:rtl/>
        </w:rPr>
        <w:t xml:space="preserve"> אני הגשתי את ההסתייגויות שנוגעות לעניין השני, שהמדינה לוקחת כסף מרווחי העבירה. יש היגיון מסוים, אבל אני חושב שהחוק ממש גלש לעניין הזה במידה רבה, ואני רוצה לנמק כאן שתיים משלוש ההסתייגויות שכתבתי. </w:t>
      </w:r>
    </w:p>
    <w:p w14:paraId="3BAB2F16" w14:textId="77777777" w:rsidR="00000000" w:rsidRDefault="00A92CBC">
      <w:pPr>
        <w:pStyle w:val="a0"/>
        <w:rPr>
          <w:rFonts w:hint="cs"/>
          <w:rtl/>
        </w:rPr>
      </w:pPr>
    </w:p>
    <w:p w14:paraId="313A33AA" w14:textId="77777777" w:rsidR="00000000" w:rsidRDefault="00A92CBC">
      <w:pPr>
        <w:pStyle w:val="a0"/>
        <w:rPr>
          <w:rFonts w:hint="cs"/>
          <w:rtl/>
        </w:rPr>
      </w:pPr>
      <w:r>
        <w:rPr>
          <w:rFonts w:hint="cs"/>
          <w:rtl/>
        </w:rPr>
        <w:t>אחת מהן היא: מה זה רווחי העבירה? בהגדרות כתוב: רווחי עביר</w:t>
      </w:r>
      <w:r>
        <w:rPr>
          <w:rFonts w:hint="cs"/>
          <w:rtl/>
        </w:rPr>
        <w:t>ה, רווחים מפרסום דבר שעניינו העיקרי העבירה, שהפיק. כלומר, לא מדובר על דבר שהוא רווחי העבירה, אלא שעניינו העיקרי הוא העבירה. מה זה עניינו העיקרי? מי יפסוק מה זה עניינו העיקרי? עניינו העיקרי של העבירה זה מה? זה שהוא כתב ספר ויש 30 עמודים, או שהוא כתב ספר שיש</w:t>
      </w:r>
      <w:r>
        <w:rPr>
          <w:rFonts w:hint="cs"/>
          <w:rtl/>
        </w:rPr>
        <w:t xml:space="preserve"> בו שני עמודים, או הפרומו על הספר, או שהוא עבר עבירה? איזו הגדרה זאת? כלומר, אם הוא עושה כסף מהעבירה - בסדר. הוא כותב את סיפור חייו ובחייו יש אולי פרק של שנתיים שהוא היה בבית-הסוהר, ועד אז הוא לא היה בבית-הסוהר, הוא היה פעיל-ציון בברית-המועצות, או איש שירו</w:t>
      </w:r>
      <w:r>
        <w:rPr>
          <w:rFonts w:hint="cs"/>
          <w:rtl/>
        </w:rPr>
        <w:t>ת המדינה, והוא ישב שנתיים בבית הסוהר והוא כותב ספר - -</w:t>
      </w:r>
    </w:p>
    <w:p w14:paraId="20DCBDFA" w14:textId="77777777" w:rsidR="00000000" w:rsidRDefault="00A92CBC">
      <w:pPr>
        <w:pStyle w:val="a0"/>
        <w:ind w:firstLine="0"/>
        <w:rPr>
          <w:rFonts w:hint="cs"/>
          <w:rtl/>
        </w:rPr>
      </w:pPr>
    </w:p>
    <w:p w14:paraId="4F70E2A8" w14:textId="77777777" w:rsidR="00000000" w:rsidRDefault="00A92CBC">
      <w:pPr>
        <w:pStyle w:val="af0"/>
        <w:rPr>
          <w:rtl/>
        </w:rPr>
      </w:pPr>
      <w:r>
        <w:rPr>
          <w:rFonts w:hint="eastAsia"/>
          <w:rtl/>
        </w:rPr>
        <w:t>אברהם</w:t>
      </w:r>
      <w:r>
        <w:rPr>
          <w:rtl/>
        </w:rPr>
        <w:t xml:space="preserve"> בייגה שוחט (העבודה-מימד):</w:t>
      </w:r>
    </w:p>
    <w:p w14:paraId="38B421C5" w14:textId="77777777" w:rsidR="00000000" w:rsidRDefault="00A92CBC">
      <w:pPr>
        <w:pStyle w:val="a0"/>
        <w:rPr>
          <w:rFonts w:hint="cs"/>
          <w:rtl/>
        </w:rPr>
      </w:pPr>
    </w:p>
    <w:p w14:paraId="71805B21" w14:textId="77777777" w:rsidR="00000000" w:rsidRDefault="00A92CBC">
      <w:pPr>
        <w:pStyle w:val="a0"/>
        <w:ind w:firstLine="720"/>
        <w:rPr>
          <w:rFonts w:hint="cs"/>
          <w:rtl/>
        </w:rPr>
      </w:pPr>
      <w:r>
        <w:rPr>
          <w:rFonts w:hint="cs"/>
          <w:rtl/>
        </w:rPr>
        <w:t>או שהוא היה שר האנרגיה.</w:t>
      </w:r>
    </w:p>
    <w:p w14:paraId="6434F5A6" w14:textId="77777777" w:rsidR="00000000" w:rsidRDefault="00A92CBC">
      <w:pPr>
        <w:pStyle w:val="a0"/>
        <w:ind w:firstLine="0"/>
        <w:rPr>
          <w:rFonts w:hint="cs"/>
          <w:rtl/>
        </w:rPr>
      </w:pPr>
    </w:p>
    <w:p w14:paraId="5EC0DA76" w14:textId="77777777" w:rsidR="00000000" w:rsidRDefault="00A92CBC">
      <w:pPr>
        <w:pStyle w:val="-"/>
        <w:rPr>
          <w:rtl/>
        </w:rPr>
      </w:pPr>
      <w:bookmarkStart w:id="94" w:name="FS000000765T23_03_2005_12_59_23C"/>
      <w:bookmarkEnd w:id="94"/>
      <w:r>
        <w:rPr>
          <w:rFonts w:hint="eastAsia"/>
          <w:rtl/>
        </w:rPr>
        <w:t>יצחק</w:t>
      </w:r>
      <w:r>
        <w:rPr>
          <w:rtl/>
        </w:rPr>
        <w:t xml:space="preserve"> לוי (מפד"ל):</w:t>
      </w:r>
    </w:p>
    <w:p w14:paraId="2789D60F" w14:textId="77777777" w:rsidR="00000000" w:rsidRDefault="00A92CBC">
      <w:pPr>
        <w:pStyle w:val="a0"/>
        <w:rPr>
          <w:rFonts w:hint="cs"/>
          <w:rtl/>
        </w:rPr>
      </w:pPr>
    </w:p>
    <w:p w14:paraId="6DE5B438" w14:textId="77777777" w:rsidR="00000000" w:rsidRDefault="00A92CBC">
      <w:pPr>
        <w:pStyle w:val="a0"/>
        <w:ind w:firstLine="720"/>
        <w:rPr>
          <w:rFonts w:hint="cs"/>
          <w:rtl/>
        </w:rPr>
      </w:pPr>
      <w:r>
        <w:rPr>
          <w:rFonts w:hint="cs"/>
          <w:rtl/>
        </w:rPr>
        <w:t>או שהוא היה שר האנרגיה, והוא כותב ספר על חייו, והוא כותב פרק אחד על העניין הזה, נניח ארבע שנים לאחר שהוא סיים לרצות את עונש</w:t>
      </w:r>
      <w:r>
        <w:rPr>
          <w:rFonts w:hint="cs"/>
          <w:rtl/>
        </w:rPr>
        <w:t>ו, אחרי ששר האנרגיה כבר ריצה את עונשו. פה מדובר גם בשלוש שנים אחרי שריצה את עונשו. כמה אנחנו מגבילים אדם? אינני יודע כמה יקבל שר האנרגיה, אבל אדם שיקבל עשר שנים, 15 שנים - - -</w:t>
      </w:r>
    </w:p>
    <w:p w14:paraId="203FC015" w14:textId="77777777" w:rsidR="00000000" w:rsidRDefault="00A92CBC">
      <w:pPr>
        <w:pStyle w:val="af1"/>
        <w:rPr>
          <w:rtl/>
        </w:rPr>
      </w:pPr>
    </w:p>
    <w:p w14:paraId="48B8A34B" w14:textId="77777777" w:rsidR="00000000" w:rsidRDefault="00A92CBC">
      <w:pPr>
        <w:pStyle w:val="af1"/>
        <w:rPr>
          <w:rtl/>
        </w:rPr>
      </w:pPr>
      <w:r>
        <w:rPr>
          <w:rFonts w:hint="eastAsia"/>
          <w:rtl/>
        </w:rPr>
        <w:t>היו</w:t>
      </w:r>
      <w:r>
        <w:rPr>
          <w:rtl/>
        </w:rPr>
        <w:t>"ר ראובן ריבלין:</w:t>
      </w:r>
    </w:p>
    <w:p w14:paraId="6E5D60E4" w14:textId="77777777" w:rsidR="00000000" w:rsidRDefault="00A92CBC">
      <w:pPr>
        <w:pStyle w:val="a0"/>
        <w:rPr>
          <w:rFonts w:hint="cs"/>
          <w:rtl/>
        </w:rPr>
      </w:pPr>
    </w:p>
    <w:p w14:paraId="0F5AF335" w14:textId="77777777" w:rsidR="00000000" w:rsidRDefault="00A92CBC">
      <w:pPr>
        <w:pStyle w:val="a0"/>
        <w:ind w:firstLine="720"/>
        <w:rPr>
          <w:rFonts w:hint="cs"/>
          <w:rtl/>
        </w:rPr>
      </w:pPr>
      <w:r>
        <w:rPr>
          <w:rFonts w:hint="cs"/>
          <w:rtl/>
        </w:rPr>
        <w:t>רבותי, העניין תלוי ועומד ואני מבקש לא להתייחס אליו.</w:t>
      </w:r>
    </w:p>
    <w:p w14:paraId="2F30ECC8" w14:textId="77777777" w:rsidR="00000000" w:rsidRDefault="00A92CBC">
      <w:pPr>
        <w:pStyle w:val="a0"/>
        <w:ind w:firstLine="0"/>
        <w:rPr>
          <w:rFonts w:hint="cs"/>
          <w:rtl/>
        </w:rPr>
      </w:pPr>
    </w:p>
    <w:p w14:paraId="02F874CD" w14:textId="77777777" w:rsidR="00000000" w:rsidRDefault="00A92CBC">
      <w:pPr>
        <w:pStyle w:val="-"/>
        <w:rPr>
          <w:rtl/>
        </w:rPr>
      </w:pPr>
      <w:bookmarkStart w:id="95" w:name="FS000000765T23_03_2005_13_00_18C"/>
      <w:bookmarkEnd w:id="95"/>
      <w:r>
        <w:rPr>
          <w:rFonts w:hint="eastAsia"/>
          <w:rtl/>
        </w:rPr>
        <w:t>יצחק</w:t>
      </w:r>
      <w:r>
        <w:rPr>
          <w:rtl/>
        </w:rPr>
        <w:t xml:space="preserve"> </w:t>
      </w:r>
      <w:r>
        <w:rPr>
          <w:rtl/>
        </w:rPr>
        <w:t>לוי (מפד"ל):</w:t>
      </w:r>
    </w:p>
    <w:p w14:paraId="10A57C2C" w14:textId="77777777" w:rsidR="00000000" w:rsidRDefault="00A92CBC">
      <w:pPr>
        <w:pStyle w:val="a0"/>
        <w:rPr>
          <w:rFonts w:hint="cs"/>
          <w:rtl/>
        </w:rPr>
      </w:pPr>
    </w:p>
    <w:p w14:paraId="37995118" w14:textId="77777777" w:rsidR="00000000" w:rsidRDefault="00A92CBC">
      <w:pPr>
        <w:pStyle w:val="a0"/>
        <w:ind w:firstLine="720"/>
        <w:rPr>
          <w:rFonts w:hint="cs"/>
          <w:rtl/>
        </w:rPr>
      </w:pPr>
      <w:r>
        <w:rPr>
          <w:rFonts w:hint="cs"/>
          <w:rtl/>
        </w:rPr>
        <w:t xml:space="preserve">אמרתי שאני לא מתייחס אליו, אבל אדם אחר שעבר עבירה וישב שבע שנים או עשר שנים במאסר וכל התקופה הזאת הוא לא פרסם שום דבר, ועכשיו הוא יוצא ממאסר ורוצה אחרי שנתיים לפרסם ספר שיש בו עניין שנוגע לעבירה. יבוא בית-המשפט ויגיד: עיקרו זה העבירה, אני לא </w:t>
      </w:r>
      <w:r>
        <w:rPr>
          <w:rFonts w:hint="cs"/>
          <w:rtl/>
        </w:rPr>
        <w:t>יכול לאשר ומחלטים לך את כל הרווחים, את כל העמל שלך וכן הלאה. יש כאן יותר מדי פגיעה בזכויות האדם.</w:t>
      </w:r>
    </w:p>
    <w:p w14:paraId="0FC8DD8A" w14:textId="77777777" w:rsidR="00000000" w:rsidRDefault="00A92CBC">
      <w:pPr>
        <w:pStyle w:val="a0"/>
        <w:ind w:firstLine="0"/>
        <w:rPr>
          <w:rFonts w:hint="cs"/>
          <w:rtl/>
        </w:rPr>
      </w:pPr>
    </w:p>
    <w:p w14:paraId="27E7A61D" w14:textId="77777777" w:rsidR="00000000" w:rsidRDefault="00A92CBC">
      <w:pPr>
        <w:pStyle w:val="a0"/>
        <w:ind w:firstLine="720"/>
        <w:rPr>
          <w:rFonts w:hint="cs"/>
          <w:rtl/>
        </w:rPr>
      </w:pPr>
      <w:r>
        <w:rPr>
          <w:rFonts w:hint="cs"/>
          <w:rtl/>
        </w:rPr>
        <w:t>לכן, אני מציע בהסתייגות הראשונה שלי, אני לא אצביע נגד החוק, אבל אני מציע למחוק את המלים: שעניינו העיקרי עבירה. זה רווחים מהעבירה. את זה תשאיר לבית-המשפט לשקול</w:t>
      </w:r>
      <w:r>
        <w:rPr>
          <w:rFonts w:hint="cs"/>
          <w:rtl/>
        </w:rPr>
        <w:t>, אם זו עבירה או לא עבירה.</w:t>
      </w:r>
    </w:p>
    <w:p w14:paraId="7CDC7C1A" w14:textId="77777777" w:rsidR="00000000" w:rsidRDefault="00A92CBC">
      <w:pPr>
        <w:pStyle w:val="a0"/>
        <w:ind w:firstLine="0"/>
        <w:rPr>
          <w:rFonts w:hint="cs"/>
          <w:rtl/>
        </w:rPr>
      </w:pPr>
    </w:p>
    <w:p w14:paraId="3191DBEB" w14:textId="77777777" w:rsidR="00000000" w:rsidRDefault="00A92CBC">
      <w:pPr>
        <w:pStyle w:val="af0"/>
        <w:rPr>
          <w:rtl/>
        </w:rPr>
      </w:pPr>
      <w:r>
        <w:rPr>
          <w:rFonts w:hint="eastAsia"/>
          <w:rtl/>
        </w:rPr>
        <w:t>מיכאל</w:t>
      </w:r>
      <w:r>
        <w:rPr>
          <w:rtl/>
        </w:rPr>
        <w:t xml:space="preserve"> איתן (יו"ר ועדת החוקה, חוק ומשפט):</w:t>
      </w:r>
    </w:p>
    <w:p w14:paraId="43AEA48E" w14:textId="77777777" w:rsidR="00000000" w:rsidRDefault="00A92CBC">
      <w:pPr>
        <w:pStyle w:val="a0"/>
        <w:rPr>
          <w:rFonts w:hint="cs"/>
          <w:rtl/>
        </w:rPr>
      </w:pPr>
    </w:p>
    <w:p w14:paraId="1DEBC1CA" w14:textId="77777777" w:rsidR="00000000" w:rsidRDefault="00A92CBC">
      <w:pPr>
        <w:pStyle w:val="a0"/>
        <w:ind w:firstLine="720"/>
        <w:rPr>
          <w:rFonts w:hint="cs"/>
          <w:rtl/>
        </w:rPr>
      </w:pPr>
      <w:r>
        <w:rPr>
          <w:rFonts w:hint="cs"/>
          <w:rtl/>
        </w:rPr>
        <w:t>התוצאה תהיה יותר גרועה.</w:t>
      </w:r>
    </w:p>
    <w:p w14:paraId="787632ED" w14:textId="77777777" w:rsidR="00000000" w:rsidRDefault="00A92CBC">
      <w:pPr>
        <w:pStyle w:val="a0"/>
        <w:ind w:firstLine="0"/>
        <w:rPr>
          <w:rFonts w:hint="cs"/>
          <w:rtl/>
        </w:rPr>
      </w:pPr>
    </w:p>
    <w:p w14:paraId="698CB86A" w14:textId="77777777" w:rsidR="00000000" w:rsidRDefault="00A92CBC">
      <w:pPr>
        <w:pStyle w:val="-"/>
        <w:rPr>
          <w:rtl/>
        </w:rPr>
      </w:pPr>
      <w:bookmarkStart w:id="96" w:name="FS000000765T23_03_2005_13_02_28C"/>
      <w:bookmarkEnd w:id="96"/>
      <w:r>
        <w:rPr>
          <w:rFonts w:hint="eastAsia"/>
          <w:rtl/>
        </w:rPr>
        <w:t>יצחק</w:t>
      </w:r>
      <w:r>
        <w:rPr>
          <w:rtl/>
        </w:rPr>
        <w:t xml:space="preserve"> לוי (מפד"ל):</w:t>
      </w:r>
    </w:p>
    <w:p w14:paraId="568BA056" w14:textId="77777777" w:rsidR="00000000" w:rsidRDefault="00A92CBC">
      <w:pPr>
        <w:pStyle w:val="a0"/>
        <w:rPr>
          <w:rFonts w:hint="cs"/>
          <w:rtl/>
        </w:rPr>
      </w:pPr>
    </w:p>
    <w:p w14:paraId="4592D750" w14:textId="77777777" w:rsidR="00000000" w:rsidRDefault="00A92CBC">
      <w:pPr>
        <w:pStyle w:val="a0"/>
        <w:ind w:firstLine="720"/>
        <w:rPr>
          <w:rFonts w:hint="cs"/>
          <w:rtl/>
        </w:rPr>
      </w:pPr>
      <w:r>
        <w:rPr>
          <w:rFonts w:hint="cs"/>
          <w:rtl/>
        </w:rPr>
        <w:t>לא, התוצאה לא תהיה יותר גרועה, ואני אסביר לך מדוע.</w:t>
      </w:r>
    </w:p>
    <w:p w14:paraId="2D5AEA43" w14:textId="77777777" w:rsidR="00000000" w:rsidRDefault="00A92CBC">
      <w:pPr>
        <w:pStyle w:val="a0"/>
        <w:ind w:firstLine="0"/>
        <w:rPr>
          <w:rFonts w:hint="cs"/>
          <w:rtl/>
        </w:rPr>
      </w:pPr>
    </w:p>
    <w:p w14:paraId="13D9C9C9" w14:textId="77777777" w:rsidR="00000000" w:rsidRDefault="00A92CBC">
      <w:pPr>
        <w:pStyle w:val="af1"/>
        <w:rPr>
          <w:rtl/>
        </w:rPr>
      </w:pPr>
      <w:r>
        <w:rPr>
          <w:rFonts w:hint="eastAsia"/>
          <w:rtl/>
        </w:rPr>
        <w:t>היו</w:t>
      </w:r>
      <w:r>
        <w:rPr>
          <w:rtl/>
        </w:rPr>
        <w:t>"ר ראובן ריבלין:</w:t>
      </w:r>
    </w:p>
    <w:p w14:paraId="251ED566" w14:textId="77777777" w:rsidR="00000000" w:rsidRDefault="00A92CBC">
      <w:pPr>
        <w:pStyle w:val="a0"/>
        <w:rPr>
          <w:rFonts w:hint="cs"/>
          <w:rtl/>
        </w:rPr>
      </w:pPr>
    </w:p>
    <w:p w14:paraId="2AED786E" w14:textId="77777777" w:rsidR="00000000" w:rsidRDefault="00A92CBC">
      <w:pPr>
        <w:pStyle w:val="a0"/>
        <w:rPr>
          <w:rFonts w:hint="cs"/>
          <w:rtl/>
        </w:rPr>
      </w:pPr>
      <w:r>
        <w:rPr>
          <w:rFonts w:hint="cs"/>
          <w:rtl/>
        </w:rPr>
        <w:t>נגיד שרוצח ראש הממשלה יפרסם ספר, הרי מה שהיה לפני כן ומה שהיה אחרי כן</w:t>
      </w:r>
      <w:r>
        <w:rPr>
          <w:rFonts w:hint="cs"/>
          <w:rtl/>
        </w:rPr>
        <w:t>, זה לא מעניין אף אחד. מעניין העניין העיקרי. בא החוק ומסביר לך בדיוק, אם אתה נוטל את העניין הזה ממנו, אתה יוצר מצב שבו יכול להיות שהוא יוכל להרוויח מזה.</w:t>
      </w:r>
    </w:p>
    <w:p w14:paraId="7331EDA6" w14:textId="77777777" w:rsidR="00000000" w:rsidRDefault="00A92CBC">
      <w:pPr>
        <w:pStyle w:val="a0"/>
        <w:ind w:firstLine="0"/>
        <w:rPr>
          <w:rFonts w:hint="cs"/>
          <w:rtl/>
        </w:rPr>
      </w:pPr>
    </w:p>
    <w:p w14:paraId="5D76E367" w14:textId="77777777" w:rsidR="00000000" w:rsidRDefault="00A92CBC">
      <w:pPr>
        <w:pStyle w:val="-"/>
        <w:rPr>
          <w:rtl/>
        </w:rPr>
      </w:pPr>
      <w:bookmarkStart w:id="97" w:name="FS000000765T23_03_2005_13_03_28C"/>
      <w:bookmarkEnd w:id="97"/>
      <w:r>
        <w:rPr>
          <w:rFonts w:hint="eastAsia"/>
          <w:rtl/>
        </w:rPr>
        <w:t>יצחק</w:t>
      </w:r>
      <w:r>
        <w:rPr>
          <w:rtl/>
        </w:rPr>
        <w:t xml:space="preserve"> לוי (מפד"ל):</w:t>
      </w:r>
    </w:p>
    <w:p w14:paraId="34FEC80D" w14:textId="77777777" w:rsidR="00000000" w:rsidRDefault="00A92CBC">
      <w:pPr>
        <w:pStyle w:val="a0"/>
        <w:rPr>
          <w:rFonts w:hint="cs"/>
          <w:rtl/>
        </w:rPr>
      </w:pPr>
    </w:p>
    <w:p w14:paraId="2D4D6833" w14:textId="77777777" w:rsidR="00000000" w:rsidRDefault="00A92CBC">
      <w:pPr>
        <w:pStyle w:val="a0"/>
        <w:ind w:firstLine="720"/>
        <w:rPr>
          <w:rFonts w:hint="cs"/>
          <w:rtl/>
        </w:rPr>
      </w:pPr>
      <w:r>
        <w:rPr>
          <w:rFonts w:hint="cs"/>
          <w:rtl/>
        </w:rPr>
        <w:t xml:space="preserve">לא, אני חושב שההבנה היא הבנה אחרת. כאן יש פתח לבוא, בכל אזכור של העבירה, בכל עניין </w:t>
      </w:r>
      <w:r>
        <w:rPr>
          <w:rFonts w:hint="cs"/>
          <w:rtl/>
        </w:rPr>
        <w:t xml:space="preserve">ובכל דבר לבוא ולהגיד: אנחנו אוסרים לפרסם את הספר. אתן דוגמה לספר שפורסם כך: אני מכיר יהודי אחד שהאשימו אותו באיזו הסתה. לא אגיד את שמו עכשיו, כי אין לי עניין להזכיר. הוא פרסם ספר הלכתי, ובהקדמה הוא כתב שאת הספר הזה הוא כתב בבית-הסוהר. בהקדמה הוא כתב: עצרו </w:t>
      </w:r>
      <w:r>
        <w:rPr>
          <w:rFonts w:hint="cs"/>
          <w:rtl/>
        </w:rPr>
        <w:t xml:space="preserve">אותי בגלל זה וזה, ואת הספר כתבתי בבית-הסוהר. אז יגידו: מה זאת אומרת? מה אתה עושה לך תעמולה? אתה יושב בבית-הסוהר ואתה כותב ספרי הלכה ואתה נהנה מהעניין? </w:t>
      </w:r>
    </w:p>
    <w:p w14:paraId="0DA33F54" w14:textId="77777777" w:rsidR="00000000" w:rsidRDefault="00A92CBC">
      <w:pPr>
        <w:pStyle w:val="a0"/>
        <w:ind w:firstLine="0"/>
        <w:rPr>
          <w:rFonts w:hint="cs"/>
          <w:rtl/>
        </w:rPr>
      </w:pPr>
    </w:p>
    <w:p w14:paraId="4AC121FA" w14:textId="77777777" w:rsidR="00000000" w:rsidRDefault="00A92CBC">
      <w:pPr>
        <w:pStyle w:val="af1"/>
        <w:rPr>
          <w:rtl/>
        </w:rPr>
      </w:pPr>
      <w:r>
        <w:rPr>
          <w:rFonts w:hint="eastAsia"/>
          <w:rtl/>
        </w:rPr>
        <w:t>היו</w:t>
      </w:r>
      <w:r>
        <w:rPr>
          <w:rtl/>
        </w:rPr>
        <w:t>"ר ראובן ריבלין:</w:t>
      </w:r>
    </w:p>
    <w:p w14:paraId="6E4150F4" w14:textId="77777777" w:rsidR="00000000" w:rsidRDefault="00A92CBC">
      <w:pPr>
        <w:pStyle w:val="a0"/>
        <w:rPr>
          <w:rFonts w:hint="cs"/>
          <w:rtl/>
        </w:rPr>
      </w:pPr>
    </w:p>
    <w:p w14:paraId="5ACB9860" w14:textId="77777777" w:rsidR="00000000" w:rsidRDefault="00A92CBC">
      <w:pPr>
        <w:pStyle w:val="a0"/>
        <w:ind w:firstLine="720"/>
        <w:rPr>
          <w:rFonts w:hint="cs"/>
          <w:rtl/>
        </w:rPr>
      </w:pPr>
      <w:r>
        <w:rPr>
          <w:rFonts w:hint="cs"/>
          <w:rtl/>
        </w:rPr>
        <w:t xml:space="preserve">לא, אם הוא היה כותב: את הספר כתבתי בהשראת שבתי בבית-הסוהר, אז היה היגיון למה שאתה </w:t>
      </w:r>
      <w:r>
        <w:rPr>
          <w:rFonts w:hint="cs"/>
          <w:rtl/>
        </w:rPr>
        <w:t>אומר.</w:t>
      </w:r>
    </w:p>
    <w:p w14:paraId="4FA17EE7" w14:textId="77777777" w:rsidR="00000000" w:rsidRDefault="00A92CBC">
      <w:pPr>
        <w:pStyle w:val="a0"/>
        <w:ind w:firstLine="0"/>
        <w:rPr>
          <w:rFonts w:hint="cs"/>
          <w:rtl/>
        </w:rPr>
      </w:pPr>
    </w:p>
    <w:p w14:paraId="018E5091" w14:textId="77777777" w:rsidR="00000000" w:rsidRDefault="00A92CBC">
      <w:pPr>
        <w:pStyle w:val="af0"/>
        <w:rPr>
          <w:rtl/>
        </w:rPr>
      </w:pPr>
      <w:r>
        <w:rPr>
          <w:rFonts w:hint="eastAsia"/>
          <w:rtl/>
        </w:rPr>
        <w:t>מיכאל</w:t>
      </w:r>
      <w:r>
        <w:rPr>
          <w:rtl/>
        </w:rPr>
        <w:t xml:space="preserve"> איתן (יו"ר ועדת החוקה, חוק ומשפט):</w:t>
      </w:r>
    </w:p>
    <w:p w14:paraId="4BB58CB0" w14:textId="77777777" w:rsidR="00000000" w:rsidRDefault="00A92CBC">
      <w:pPr>
        <w:pStyle w:val="a0"/>
        <w:rPr>
          <w:rFonts w:hint="cs"/>
          <w:rtl/>
        </w:rPr>
      </w:pPr>
    </w:p>
    <w:p w14:paraId="0EE316C1" w14:textId="77777777" w:rsidR="00000000" w:rsidRDefault="00A92CBC">
      <w:pPr>
        <w:pStyle w:val="a0"/>
        <w:ind w:firstLine="720"/>
        <w:rPr>
          <w:rFonts w:hint="cs"/>
          <w:rtl/>
        </w:rPr>
      </w:pPr>
      <w:r>
        <w:rPr>
          <w:rFonts w:hint="cs"/>
          <w:rtl/>
        </w:rPr>
        <w:t>בדיוק הפוך.</w:t>
      </w:r>
    </w:p>
    <w:p w14:paraId="38ECAEC0" w14:textId="77777777" w:rsidR="00000000" w:rsidRDefault="00A92CBC">
      <w:pPr>
        <w:pStyle w:val="a0"/>
        <w:ind w:firstLine="720"/>
        <w:rPr>
          <w:rFonts w:hint="cs"/>
          <w:rtl/>
        </w:rPr>
      </w:pPr>
    </w:p>
    <w:p w14:paraId="6AF8BDE9" w14:textId="77777777" w:rsidR="00000000" w:rsidRDefault="00A92CBC">
      <w:pPr>
        <w:pStyle w:val="-"/>
        <w:rPr>
          <w:rtl/>
        </w:rPr>
      </w:pPr>
      <w:bookmarkStart w:id="98" w:name="FS000000765T23_03_2005_13_06_26C"/>
      <w:bookmarkEnd w:id="98"/>
      <w:r>
        <w:rPr>
          <w:rFonts w:hint="eastAsia"/>
          <w:rtl/>
        </w:rPr>
        <w:t>יצחק</w:t>
      </w:r>
      <w:r>
        <w:rPr>
          <w:rtl/>
        </w:rPr>
        <w:t xml:space="preserve"> לוי (מפד"ל):</w:t>
      </w:r>
    </w:p>
    <w:p w14:paraId="639A7C64" w14:textId="77777777" w:rsidR="00000000" w:rsidRDefault="00A92CBC">
      <w:pPr>
        <w:pStyle w:val="a0"/>
        <w:rPr>
          <w:rFonts w:hint="cs"/>
          <w:rtl/>
        </w:rPr>
      </w:pPr>
    </w:p>
    <w:p w14:paraId="38A30622" w14:textId="77777777" w:rsidR="00000000" w:rsidRDefault="00A92CBC">
      <w:pPr>
        <w:pStyle w:val="a0"/>
        <w:ind w:firstLine="720"/>
        <w:rPr>
          <w:rFonts w:hint="cs"/>
          <w:rtl/>
        </w:rPr>
      </w:pPr>
      <w:r>
        <w:rPr>
          <w:rFonts w:hint="cs"/>
          <w:rtl/>
        </w:rPr>
        <w:t xml:space="preserve">גם כך. גם אם יהיה כתוב - בהשראה, זה אותו דבר. </w:t>
      </w:r>
    </w:p>
    <w:p w14:paraId="612F1F37" w14:textId="77777777" w:rsidR="00000000" w:rsidRDefault="00A92CBC">
      <w:pPr>
        <w:pStyle w:val="a0"/>
        <w:ind w:firstLine="720"/>
        <w:rPr>
          <w:rFonts w:hint="cs"/>
          <w:rtl/>
        </w:rPr>
      </w:pPr>
    </w:p>
    <w:p w14:paraId="67CD6B27" w14:textId="77777777" w:rsidR="00000000" w:rsidRDefault="00A92CBC">
      <w:pPr>
        <w:pStyle w:val="a0"/>
        <w:ind w:firstLine="720"/>
        <w:rPr>
          <w:rFonts w:hint="cs"/>
          <w:rtl/>
        </w:rPr>
      </w:pPr>
      <w:r>
        <w:rPr>
          <w:rFonts w:hint="cs"/>
          <w:rtl/>
        </w:rPr>
        <w:t>ההסתייגות השנייה שאני רוצה לנמק מתוך שלוש הסתייגויותי נוגעת לאורך הזמן. החוק קובע חמש שנים ושלוש שנים. כלומר, אם הפרסום נעשה, מ</w:t>
      </w:r>
      <w:r>
        <w:rPr>
          <w:rFonts w:hint="cs"/>
          <w:rtl/>
        </w:rPr>
        <w:t>תי חלה ההתיישנות של החוק, שאחריה כבר אי-אפשר לחלט? - אם הפרסום נעשה למעלה מחמש שנים מיום ההרשעה, או למעלה משלוש שנים מיום סיום ריצוי המאסר בפועל, לפי המאוחר. אני חושב שהדבר הזה הוא הגזמה. חמש שנים ושלוש שנים - זה הרבה זמן בחייו של אדם. זה הרבה זמן. לאחר שה</w:t>
      </w:r>
      <w:r>
        <w:rPr>
          <w:rFonts w:hint="cs"/>
          <w:rtl/>
        </w:rPr>
        <w:t xml:space="preserve">וא ריצה את העונש, לתת לו עוד שלוש שנים עוד עונש, כאשר הוא כבר ריצה את עונשו, זה הרבה זמן. </w:t>
      </w:r>
    </w:p>
    <w:p w14:paraId="4E949FC4" w14:textId="77777777" w:rsidR="00000000" w:rsidRDefault="00A92CBC">
      <w:pPr>
        <w:pStyle w:val="a0"/>
        <w:ind w:firstLine="720"/>
        <w:rPr>
          <w:rFonts w:hint="cs"/>
          <w:rtl/>
        </w:rPr>
      </w:pPr>
    </w:p>
    <w:p w14:paraId="36C211EC" w14:textId="77777777" w:rsidR="00000000" w:rsidRDefault="00A92CBC">
      <w:pPr>
        <w:pStyle w:val="a0"/>
        <w:ind w:firstLine="720"/>
        <w:rPr>
          <w:rFonts w:hint="cs"/>
          <w:rtl/>
        </w:rPr>
      </w:pPr>
      <w:r>
        <w:rPr>
          <w:rFonts w:hint="cs"/>
          <w:rtl/>
        </w:rPr>
        <w:t>לכן אני מציע, אדוני, שבמקום חמש שנים יבוא שלוש שנים, ובמקום שלוש שנים יבוא שנתיים. בואו נצמצם את הפגיעה בזכויות האדם, את הפגיעה בזכויות היוצרים של אדם, את הפגיעה בז</w:t>
      </w:r>
      <w:r>
        <w:rPr>
          <w:rFonts w:hint="cs"/>
          <w:rtl/>
        </w:rPr>
        <w:t xml:space="preserve">כות העיסוק של אדם. אנחנו מכירים יצירות מופת של אנשים שישבו בבית-סוהר כל חייהם, שישבו בבית-סוהר הרבה מאוד שנים על כל מיני עבירות, לאו דווקא על דברים פליליים ולאו דווקא על פשעים, או שבאותן מדינות זה נחשב לפשעים. אם החוק הזה היה קיים ברוסיה, אז השר שרנסקי לא </w:t>
      </w:r>
      <w:r>
        <w:rPr>
          <w:rFonts w:hint="cs"/>
          <w:rtl/>
        </w:rPr>
        <w:t xml:space="preserve">היה יכול לפרסם את ספרו, ויוסף מנדלביץ' לא יכול היה לפרסם את ספרו, מכיוון שהיו אומרים לו: אתה עובר על החוק. </w:t>
      </w:r>
    </w:p>
    <w:p w14:paraId="4E365DE7" w14:textId="77777777" w:rsidR="00000000" w:rsidRDefault="00A92CBC">
      <w:pPr>
        <w:pStyle w:val="a0"/>
        <w:ind w:firstLine="720"/>
        <w:rPr>
          <w:rFonts w:hint="cs"/>
          <w:rtl/>
        </w:rPr>
      </w:pPr>
    </w:p>
    <w:p w14:paraId="16BD5896" w14:textId="77777777" w:rsidR="00000000" w:rsidRDefault="00A92CBC">
      <w:pPr>
        <w:pStyle w:val="a0"/>
        <w:ind w:firstLine="720"/>
        <w:rPr>
          <w:rFonts w:hint="cs"/>
          <w:rtl/>
        </w:rPr>
      </w:pPr>
      <w:r>
        <w:rPr>
          <w:rFonts w:hint="cs"/>
          <w:rtl/>
        </w:rPr>
        <w:t>אנשים ישבו הרבה שנים בבית-סוהר. אז אני מבין את ההיגיון שבעניין. שוב, אם החוק היה מתמצה רק בחילוט לטובת הנפגע, לא הייתי מעיר שום הערה. אבל אני אומר:</w:t>
      </w:r>
      <w:r>
        <w:rPr>
          <w:rFonts w:hint="cs"/>
          <w:rtl/>
        </w:rPr>
        <w:t xml:space="preserve"> בואו נצמצם את הפגיעה בזכויות האדם. את ההסתייגות השנייה שלי אני מסיר, ואני נשאר בהסתייגויותי לסעיפים 1 ו-3. אני מבקש לקבל את שתי ההסתייגויות האלה, המצמצמות את הפגיעה בזכויות האדם: האחת שמצמצמת, להבנתי, את הגדרת העבירה והשנייה שמצמצמת את משך הזמן. תודה רבה,</w:t>
      </w:r>
      <w:r>
        <w:rPr>
          <w:rFonts w:hint="cs"/>
          <w:rtl/>
        </w:rPr>
        <w:t xml:space="preserve"> אדוני.</w:t>
      </w:r>
    </w:p>
    <w:p w14:paraId="78FC3B05" w14:textId="77777777" w:rsidR="00000000" w:rsidRDefault="00A92CBC">
      <w:pPr>
        <w:pStyle w:val="a0"/>
        <w:ind w:firstLine="0"/>
        <w:rPr>
          <w:rFonts w:hint="cs"/>
          <w:rtl/>
        </w:rPr>
      </w:pPr>
    </w:p>
    <w:p w14:paraId="7F71286C" w14:textId="77777777" w:rsidR="00000000" w:rsidRDefault="00A92CBC">
      <w:pPr>
        <w:pStyle w:val="af1"/>
        <w:rPr>
          <w:rtl/>
        </w:rPr>
      </w:pPr>
      <w:r>
        <w:rPr>
          <w:rFonts w:hint="eastAsia"/>
          <w:rtl/>
        </w:rPr>
        <w:t>היו</w:t>
      </w:r>
      <w:r>
        <w:rPr>
          <w:rtl/>
        </w:rPr>
        <w:t>"ר ראובן ריבלין:</w:t>
      </w:r>
    </w:p>
    <w:p w14:paraId="3328AFF2" w14:textId="77777777" w:rsidR="00000000" w:rsidRDefault="00A92CBC">
      <w:pPr>
        <w:pStyle w:val="a0"/>
        <w:rPr>
          <w:rFonts w:hint="cs"/>
          <w:rtl/>
        </w:rPr>
      </w:pPr>
    </w:p>
    <w:p w14:paraId="3AF2A25E" w14:textId="77777777" w:rsidR="00000000" w:rsidRDefault="00A92CBC">
      <w:pPr>
        <w:pStyle w:val="a0"/>
        <w:ind w:firstLine="720"/>
        <w:rPr>
          <w:rFonts w:hint="cs"/>
          <w:rtl/>
        </w:rPr>
      </w:pPr>
      <w:r>
        <w:rPr>
          <w:rFonts w:hint="cs"/>
          <w:rtl/>
        </w:rPr>
        <w:t>תודה לחבר הכנסת יצחק לוי. חבר הכנסת נסים זאב, בבקשה. לפי בקשתו של אדוני, אני מגביל אותו לשתי דקות? לא, אני אתן לאדוני את כל עשר הדקות. הוא יכול להחליט כמה הוא רוצה.</w:t>
      </w:r>
    </w:p>
    <w:p w14:paraId="094BC69F" w14:textId="77777777" w:rsidR="00000000" w:rsidRDefault="00A92CBC">
      <w:pPr>
        <w:pStyle w:val="a0"/>
        <w:ind w:firstLine="0"/>
        <w:rPr>
          <w:rFonts w:hint="cs"/>
          <w:rtl/>
        </w:rPr>
      </w:pPr>
    </w:p>
    <w:p w14:paraId="3B0F6667" w14:textId="77777777" w:rsidR="00000000" w:rsidRDefault="00A92CBC">
      <w:pPr>
        <w:pStyle w:val="a"/>
        <w:rPr>
          <w:rtl/>
        </w:rPr>
      </w:pPr>
      <w:bookmarkStart w:id="99" w:name="FS000000490T23_03_2005_13_19_22"/>
      <w:bookmarkStart w:id="100" w:name="_Toc104196541"/>
      <w:bookmarkEnd w:id="99"/>
      <w:r>
        <w:rPr>
          <w:rFonts w:hint="eastAsia"/>
          <w:rtl/>
        </w:rPr>
        <w:t>נסים</w:t>
      </w:r>
      <w:r>
        <w:rPr>
          <w:rtl/>
        </w:rPr>
        <w:t xml:space="preserve"> זאב (ש"ס):</w:t>
      </w:r>
      <w:bookmarkEnd w:id="100"/>
    </w:p>
    <w:p w14:paraId="58D85070" w14:textId="77777777" w:rsidR="00000000" w:rsidRDefault="00A92CBC">
      <w:pPr>
        <w:pStyle w:val="a0"/>
        <w:rPr>
          <w:rFonts w:hint="cs"/>
          <w:rtl/>
        </w:rPr>
      </w:pPr>
    </w:p>
    <w:p w14:paraId="7D92BC6A" w14:textId="77777777" w:rsidR="00000000" w:rsidRDefault="00A92CBC">
      <w:pPr>
        <w:pStyle w:val="a0"/>
        <w:ind w:firstLine="720"/>
        <w:rPr>
          <w:rFonts w:hint="cs"/>
          <w:rtl/>
        </w:rPr>
      </w:pPr>
      <w:r>
        <w:rPr>
          <w:rFonts w:hint="cs"/>
          <w:rtl/>
        </w:rPr>
        <w:t>אדוני היושב בראש, כנסת נכבדה, הבעיה אצלי, ש</w:t>
      </w:r>
      <w:r>
        <w:rPr>
          <w:rFonts w:hint="cs"/>
          <w:rtl/>
        </w:rPr>
        <w:t>אם אני מדבר הרבה, מבינים אותי פחות. לכן, אני מעדיף לצמצם בדברי ולהיות יותר ענייני. כך גם היושב-ראש יוכל להבין אותי.</w:t>
      </w:r>
    </w:p>
    <w:p w14:paraId="015325A6" w14:textId="77777777" w:rsidR="00000000" w:rsidRDefault="00A92CBC">
      <w:pPr>
        <w:pStyle w:val="a0"/>
        <w:ind w:firstLine="0"/>
        <w:rPr>
          <w:rFonts w:hint="cs"/>
          <w:rtl/>
        </w:rPr>
      </w:pPr>
    </w:p>
    <w:p w14:paraId="6DD7FD96" w14:textId="77777777" w:rsidR="00000000" w:rsidRDefault="00A92CBC">
      <w:pPr>
        <w:pStyle w:val="a0"/>
        <w:ind w:firstLine="0"/>
        <w:rPr>
          <w:rFonts w:hint="cs"/>
          <w:rtl/>
        </w:rPr>
      </w:pPr>
      <w:r>
        <w:rPr>
          <w:rFonts w:hint="cs"/>
          <w:rtl/>
        </w:rPr>
        <w:tab/>
        <w:t xml:space="preserve">אני רוצה להעיר קודם כול על מה שאמר הרב יצחק לוי, חבר הכנסת, כאילו פוגעים פה בזכויות. עבריין שמנצל את העבירה ומשתמש בה ועושה הון כספי, אין </w:t>
      </w:r>
      <w:r>
        <w:rPr>
          <w:rFonts w:hint="cs"/>
          <w:rtl/>
        </w:rPr>
        <w:t>לו שום זכויות. אדוני הביא את העניין של רצח ראש הממשלה. אם היה הרוצח רוצה לעשות מזה הון והיה רוצה לחבר ספר, האם היה מקום להעניק לו את הפריווילגיה הזאת? העניין של עבריין סדרתי, ועל זה אני רוצה לדבר וזו ההסתייגות שלי - ברצח זה כמעט לא יכול להיות, כי רוצח שרוצ</w:t>
      </w:r>
      <w:r>
        <w:rPr>
          <w:rFonts w:hint="cs"/>
          <w:rtl/>
        </w:rPr>
        <w:t>ח פעם אחת - אלא אם כן הוא מחבל והוא יודע להתחבא, לברוח או להתחמק ואז הוא בא ורוצח שוב, אבל בדרך כלל הוא נכנס למאסר עולם. הבעיה היא לגבי עבריינים שצריכים לרצות שבע שנות מאסר. לפעמים יש מצב, אדוני היושב-ראש, שאדם עושה עבירה נוספת לא מאותו סוג, אבל גם היא עבי</w:t>
      </w:r>
      <w:r>
        <w:rPr>
          <w:rFonts w:hint="cs"/>
          <w:rtl/>
        </w:rPr>
        <w:t xml:space="preserve">רה חמורה. הוא בעצם עבריין סדרתי. כל פעם הוא עושה עבירה שונה. השאלה, האם מותר לו לפרסם רק כיוון שחלפו כמה שנים ומותר לו לפרסם את העבירה הקודמת ולעשות בה שימוש או לא? </w:t>
      </w:r>
    </w:p>
    <w:p w14:paraId="12284ABF" w14:textId="77777777" w:rsidR="00000000" w:rsidRDefault="00A92CBC">
      <w:pPr>
        <w:pStyle w:val="a0"/>
        <w:ind w:firstLine="0"/>
        <w:rPr>
          <w:rFonts w:hint="cs"/>
          <w:rtl/>
        </w:rPr>
      </w:pPr>
    </w:p>
    <w:p w14:paraId="2EC84BF1" w14:textId="77777777" w:rsidR="00000000" w:rsidRDefault="00A92CBC">
      <w:pPr>
        <w:pStyle w:val="a0"/>
        <w:ind w:firstLine="720"/>
        <w:rPr>
          <w:rFonts w:hint="cs"/>
          <w:rtl/>
        </w:rPr>
      </w:pPr>
      <w:r>
        <w:rPr>
          <w:rFonts w:hint="cs"/>
          <w:rtl/>
        </w:rPr>
        <w:t>אני חושב שאם מדובר בעבריין סדרתי, גם אם חלפו חמש או שבע שנים, לפי העניין ולפי הסעיפים, אם</w:t>
      </w:r>
      <w:r>
        <w:rPr>
          <w:rFonts w:hint="cs"/>
          <w:rtl/>
        </w:rPr>
        <w:t xml:space="preserve"> העבריין הוא סדרתי והוא נחשב עדיין לאדם שמבצע פשע, בכל מקרה, הוא לא יוכל לעשות שימוש בעבירה ולקבל זכויות מאותו פשע שהוא עשה, גם אם חלפו מספר השנים. אני מקווה שלפחות בסעיף הזה תהיה תמיכה.</w:t>
      </w:r>
    </w:p>
    <w:p w14:paraId="55162C20" w14:textId="77777777" w:rsidR="00000000" w:rsidRDefault="00A92CBC">
      <w:pPr>
        <w:pStyle w:val="a0"/>
        <w:ind w:firstLine="0"/>
        <w:rPr>
          <w:rFonts w:hint="cs"/>
          <w:rtl/>
        </w:rPr>
      </w:pPr>
    </w:p>
    <w:p w14:paraId="4EA79DB8" w14:textId="77777777" w:rsidR="00000000" w:rsidRDefault="00A92CBC">
      <w:pPr>
        <w:pStyle w:val="a0"/>
        <w:ind w:firstLine="720"/>
        <w:rPr>
          <w:rFonts w:hint="cs"/>
          <w:rtl/>
        </w:rPr>
      </w:pPr>
      <w:r>
        <w:rPr>
          <w:rFonts w:hint="cs"/>
          <w:rtl/>
        </w:rPr>
        <w:t xml:space="preserve">את ההסתייגות לסעיף 2 אני </w:t>
      </w:r>
      <w:r>
        <w:rPr>
          <w:rtl/>
        </w:rPr>
        <w:t>מסיר</w:t>
      </w:r>
      <w:r>
        <w:rPr>
          <w:rFonts w:hint="cs"/>
          <w:rtl/>
        </w:rPr>
        <w:t>.</w:t>
      </w:r>
      <w:r>
        <w:rPr>
          <w:rtl/>
        </w:rPr>
        <w:t xml:space="preserve"> </w:t>
      </w:r>
      <w:r>
        <w:rPr>
          <w:rFonts w:hint="cs"/>
          <w:rtl/>
        </w:rPr>
        <w:t>את ההסתייגות לסעיף 3 אני משאיר.</w:t>
      </w:r>
    </w:p>
    <w:p w14:paraId="0F5A6A5F" w14:textId="77777777" w:rsidR="00000000" w:rsidRDefault="00A92CBC">
      <w:pPr>
        <w:pStyle w:val="a0"/>
        <w:ind w:firstLine="0"/>
        <w:rPr>
          <w:rFonts w:hint="cs"/>
          <w:rtl/>
        </w:rPr>
      </w:pPr>
    </w:p>
    <w:p w14:paraId="1AAF7FC7" w14:textId="77777777" w:rsidR="00000000" w:rsidRDefault="00A92CBC">
      <w:pPr>
        <w:pStyle w:val="af1"/>
        <w:rPr>
          <w:rtl/>
        </w:rPr>
      </w:pPr>
      <w:r>
        <w:rPr>
          <w:rFonts w:hint="eastAsia"/>
          <w:rtl/>
        </w:rPr>
        <w:t>היו</w:t>
      </w:r>
      <w:r>
        <w:rPr>
          <w:rtl/>
        </w:rPr>
        <w:t>"</w:t>
      </w:r>
      <w:r>
        <w:rPr>
          <w:rtl/>
        </w:rPr>
        <w:t>ר ראובן ריבלין:</w:t>
      </w:r>
    </w:p>
    <w:p w14:paraId="59C5B0C9" w14:textId="77777777" w:rsidR="00000000" w:rsidRDefault="00A92CBC">
      <w:pPr>
        <w:pStyle w:val="a0"/>
        <w:rPr>
          <w:rFonts w:hint="cs"/>
          <w:rtl/>
        </w:rPr>
      </w:pPr>
    </w:p>
    <w:p w14:paraId="101BF167" w14:textId="77777777" w:rsidR="00000000" w:rsidRDefault="00A92CBC">
      <w:pPr>
        <w:pStyle w:val="a0"/>
        <w:ind w:firstLine="720"/>
        <w:rPr>
          <w:rFonts w:hint="cs"/>
          <w:rtl/>
        </w:rPr>
      </w:pPr>
      <w:r>
        <w:rPr>
          <w:rFonts w:hint="cs"/>
          <w:rtl/>
        </w:rPr>
        <w:t>תודה רבה לחבר הכנסת זאב. חבר הכנסת עזמי בשארה - בבקשה, אדוני. לרשותך חמש דקות, כי יש לך רק הסתייגות אחת. אחריו - חבר הכנסת זחאלקה.</w:t>
      </w:r>
    </w:p>
    <w:p w14:paraId="1B08C2DA" w14:textId="77777777" w:rsidR="00000000" w:rsidRDefault="00A92CBC">
      <w:pPr>
        <w:pStyle w:val="a0"/>
        <w:ind w:firstLine="0"/>
        <w:rPr>
          <w:rFonts w:hint="cs"/>
          <w:rtl/>
        </w:rPr>
      </w:pPr>
    </w:p>
    <w:p w14:paraId="3A27F525" w14:textId="77777777" w:rsidR="00000000" w:rsidRDefault="00A92CBC">
      <w:pPr>
        <w:pStyle w:val="a"/>
        <w:rPr>
          <w:rtl/>
        </w:rPr>
      </w:pPr>
      <w:bookmarkStart w:id="101" w:name="FS000000558T23_03_2005_13_24_16"/>
      <w:bookmarkStart w:id="102" w:name="_Toc104196542"/>
      <w:bookmarkEnd w:id="101"/>
      <w:r>
        <w:rPr>
          <w:rFonts w:hint="eastAsia"/>
          <w:rtl/>
        </w:rPr>
        <w:t>עזמי</w:t>
      </w:r>
      <w:r>
        <w:rPr>
          <w:rtl/>
        </w:rPr>
        <w:t xml:space="preserve"> בשארה (בל"ד):</w:t>
      </w:r>
      <w:bookmarkEnd w:id="102"/>
    </w:p>
    <w:p w14:paraId="29F45F04" w14:textId="77777777" w:rsidR="00000000" w:rsidRDefault="00A92CBC">
      <w:pPr>
        <w:pStyle w:val="a0"/>
        <w:rPr>
          <w:rFonts w:hint="cs"/>
          <w:rtl/>
        </w:rPr>
      </w:pPr>
    </w:p>
    <w:p w14:paraId="1EEDD660" w14:textId="77777777" w:rsidR="00000000" w:rsidRDefault="00A92CBC">
      <w:pPr>
        <w:pStyle w:val="a0"/>
        <w:ind w:firstLine="720"/>
        <w:rPr>
          <w:rFonts w:hint="cs"/>
          <w:rtl/>
        </w:rPr>
      </w:pPr>
      <w:r>
        <w:rPr>
          <w:rFonts w:hint="cs"/>
          <w:rtl/>
        </w:rPr>
        <w:t>אדוני היושב-ראש, אני חושב שהכנסת באיזו צורה מחקה את בית-המשפט העליון. יש שם אקטיביזם שי</w:t>
      </w:r>
      <w:r>
        <w:rPr>
          <w:rFonts w:hint="cs"/>
          <w:rtl/>
        </w:rPr>
        <w:t>פוטי, ופה יש אקטיביזם חקיקתי, אם מותר לחלט את זה. אי-אפשר לערב חקיקה בכל דבר בחיים. זה בלתי אפשרי. אני, כמוך, אדוני היושב-ראש, מתעורר בבוקר ומפריעים לי כמה דברים בעיתון, אולי לא אותם דברים, אבל לא מייד אני חושב איך לעשות חקיקה כדי למנוע אותם. זה בלתי אפשרי</w:t>
      </w:r>
      <w:r>
        <w:rPr>
          <w:rFonts w:hint="cs"/>
          <w:rtl/>
        </w:rPr>
        <w:t xml:space="preserve"> הדבר הזה. כל אחד שמפריעים לו דברים שנוגעים למוסר החברה, מוסר הפרסום, המוסר שבו אנשים עושים רווח, אתם יודעים כמה דברים לא מוסריים עוברים? מה, לעשות רווח מפורנוגרפיה זה בסדר? אבל בכל זאת זה עובר. זו הצורה היחידה הלא-ישרה בעשיית רווח? חקיקה היא נגד צביעות של</w:t>
      </w:r>
      <w:r>
        <w:rPr>
          <w:rFonts w:hint="cs"/>
          <w:rtl/>
        </w:rPr>
        <w:t xml:space="preserve"> חברות? אנחנו נגביל צביעות של חברות, צביעות של אמצעי תקשורת, באמצעות חקיקה? </w:t>
      </w:r>
    </w:p>
    <w:p w14:paraId="2545E403" w14:textId="77777777" w:rsidR="00000000" w:rsidRDefault="00A92CBC">
      <w:pPr>
        <w:pStyle w:val="a0"/>
        <w:ind w:firstLine="720"/>
        <w:rPr>
          <w:rFonts w:hint="cs"/>
          <w:rtl/>
        </w:rPr>
      </w:pPr>
    </w:p>
    <w:p w14:paraId="05491758" w14:textId="77777777" w:rsidR="00000000" w:rsidRDefault="00A92CBC">
      <w:pPr>
        <w:pStyle w:val="a0"/>
        <w:ind w:firstLine="720"/>
        <w:rPr>
          <w:rFonts w:hint="cs"/>
          <w:rtl/>
        </w:rPr>
      </w:pPr>
      <w:r>
        <w:rPr>
          <w:rFonts w:hint="cs"/>
          <w:rtl/>
        </w:rPr>
        <w:t>למשל, מפריע לי גם בלי הכסף, שיש איזה סקס-אפיל לעבריינים באמצעי התקשורת; זה מפריע לי. מביאים רוצחים ומראיינים אותם גם בלי שירוויחו כסף, צריך למנוע את זה או לא? לדעתי, העניין הכספי</w:t>
      </w:r>
      <w:r>
        <w:rPr>
          <w:rFonts w:hint="cs"/>
          <w:rtl/>
        </w:rPr>
        <w:t xml:space="preserve"> פה הוא לא העניין העיקרי. אני למשל ממש סולד מהתחרות התקשורתית הכמעט פורנוגרפית בחשיפת ענייני רצח וכו' בקרב עבריינים. זה קורה כל הזמן. </w:t>
      </w:r>
    </w:p>
    <w:p w14:paraId="60112CAF" w14:textId="77777777" w:rsidR="00000000" w:rsidRDefault="00A92CBC">
      <w:pPr>
        <w:pStyle w:val="a0"/>
        <w:ind w:firstLine="720"/>
        <w:rPr>
          <w:rFonts w:hint="cs"/>
          <w:rtl/>
        </w:rPr>
      </w:pPr>
    </w:p>
    <w:p w14:paraId="0DEC2BBD" w14:textId="77777777" w:rsidR="00000000" w:rsidRDefault="00A92CBC">
      <w:pPr>
        <w:pStyle w:val="a0"/>
        <w:ind w:firstLine="720"/>
        <w:rPr>
          <w:rFonts w:hint="cs"/>
          <w:rtl/>
        </w:rPr>
      </w:pPr>
      <w:r>
        <w:rPr>
          <w:rFonts w:hint="cs"/>
          <w:rtl/>
        </w:rPr>
        <w:t>זה עניין לחינוך, לחסינות של חברה, לתרבות דמוקרטית, לדת, למוסר, אבל אי-אפשר בכל דבר לטפל  בחקיקה. אי-אפשר ככה.</w:t>
      </w:r>
    </w:p>
    <w:p w14:paraId="3856B64C" w14:textId="77777777" w:rsidR="00000000" w:rsidRDefault="00A92CBC">
      <w:pPr>
        <w:pStyle w:val="a0"/>
        <w:rPr>
          <w:rtl/>
        </w:rPr>
      </w:pPr>
    </w:p>
    <w:p w14:paraId="719C43C5" w14:textId="77777777" w:rsidR="00000000" w:rsidRDefault="00A92CBC">
      <w:pPr>
        <w:pStyle w:val="af1"/>
        <w:rPr>
          <w:rtl/>
        </w:rPr>
      </w:pPr>
      <w:bookmarkStart w:id="103" w:name="FS000000558T23_03_2005_13_12_44"/>
      <w:bookmarkEnd w:id="103"/>
      <w:r>
        <w:rPr>
          <w:rtl/>
        </w:rPr>
        <w:t>היו"ר ראו</w:t>
      </w:r>
      <w:r>
        <w:rPr>
          <w:rtl/>
        </w:rPr>
        <w:t>בן ריבלין:</w:t>
      </w:r>
    </w:p>
    <w:p w14:paraId="12E0C552" w14:textId="77777777" w:rsidR="00000000" w:rsidRDefault="00A92CBC">
      <w:pPr>
        <w:pStyle w:val="a0"/>
        <w:rPr>
          <w:rtl/>
        </w:rPr>
      </w:pPr>
    </w:p>
    <w:p w14:paraId="53FE8BDE" w14:textId="77777777" w:rsidR="00000000" w:rsidRDefault="00A92CBC">
      <w:pPr>
        <w:pStyle w:val="a0"/>
        <w:rPr>
          <w:rFonts w:hint="cs"/>
          <w:rtl/>
        </w:rPr>
      </w:pPr>
      <w:r>
        <w:rPr>
          <w:rFonts w:hint="cs"/>
          <w:rtl/>
        </w:rPr>
        <w:t xml:space="preserve">מיכאל איתן ישיב לו על זה. יש פה טענה שנשמעת לכאורה הגיונית. </w:t>
      </w:r>
    </w:p>
    <w:p w14:paraId="67489C83" w14:textId="77777777" w:rsidR="00000000" w:rsidRDefault="00A92CBC">
      <w:pPr>
        <w:pStyle w:val="a0"/>
        <w:rPr>
          <w:rFonts w:hint="cs"/>
          <w:rtl/>
        </w:rPr>
      </w:pPr>
    </w:p>
    <w:p w14:paraId="67A937C3" w14:textId="77777777" w:rsidR="00000000" w:rsidRDefault="00A92CBC">
      <w:pPr>
        <w:pStyle w:val="af0"/>
        <w:rPr>
          <w:rtl/>
        </w:rPr>
      </w:pPr>
      <w:r>
        <w:rPr>
          <w:rFonts w:hint="eastAsia"/>
          <w:rtl/>
        </w:rPr>
        <w:t>ניסן</w:t>
      </w:r>
      <w:r>
        <w:rPr>
          <w:rtl/>
        </w:rPr>
        <w:t xml:space="preserve"> סלומינסקי (מפד"ל):</w:t>
      </w:r>
    </w:p>
    <w:p w14:paraId="61CD1C70" w14:textId="77777777" w:rsidR="00000000" w:rsidRDefault="00A92CBC">
      <w:pPr>
        <w:pStyle w:val="a0"/>
        <w:rPr>
          <w:rFonts w:hint="cs"/>
          <w:rtl/>
        </w:rPr>
      </w:pPr>
    </w:p>
    <w:p w14:paraId="14C8E469" w14:textId="77777777" w:rsidR="00000000" w:rsidRDefault="00A92CBC">
      <w:pPr>
        <w:pStyle w:val="a0"/>
        <w:rPr>
          <w:rFonts w:hint="cs"/>
          <w:rtl/>
        </w:rPr>
      </w:pPr>
      <w:r>
        <w:rPr>
          <w:rFonts w:hint="cs"/>
          <w:rtl/>
        </w:rPr>
        <w:t>- - -</w:t>
      </w:r>
    </w:p>
    <w:p w14:paraId="79EF3CF3" w14:textId="77777777" w:rsidR="00000000" w:rsidRDefault="00A92CBC">
      <w:pPr>
        <w:pStyle w:val="a0"/>
        <w:rPr>
          <w:rFonts w:hint="cs"/>
          <w:rtl/>
        </w:rPr>
      </w:pPr>
    </w:p>
    <w:p w14:paraId="6A0227F1" w14:textId="77777777" w:rsidR="00000000" w:rsidRDefault="00A92CBC">
      <w:pPr>
        <w:pStyle w:val="af1"/>
        <w:rPr>
          <w:rtl/>
        </w:rPr>
      </w:pPr>
      <w:r>
        <w:rPr>
          <w:rFonts w:hint="eastAsia"/>
          <w:rtl/>
        </w:rPr>
        <w:t>היו</w:t>
      </w:r>
      <w:r>
        <w:rPr>
          <w:rtl/>
        </w:rPr>
        <w:t>"ר ראובן ריבלין:</w:t>
      </w:r>
    </w:p>
    <w:p w14:paraId="6FC33784" w14:textId="77777777" w:rsidR="00000000" w:rsidRDefault="00A92CBC">
      <w:pPr>
        <w:pStyle w:val="a0"/>
        <w:rPr>
          <w:rFonts w:hint="cs"/>
          <w:rtl/>
        </w:rPr>
      </w:pPr>
    </w:p>
    <w:p w14:paraId="2F35C388" w14:textId="77777777" w:rsidR="00000000" w:rsidRDefault="00A92CBC">
      <w:pPr>
        <w:pStyle w:val="a0"/>
        <w:rPr>
          <w:rFonts w:hint="cs"/>
          <w:rtl/>
        </w:rPr>
      </w:pPr>
      <w:r>
        <w:rPr>
          <w:rFonts w:hint="cs"/>
          <w:rtl/>
        </w:rPr>
        <w:t>בסדר, בסדר. חבר הכנסת איתן ישיב לו.</w:t>
      </w:r>
    </w:p>
    <w:p w14:paraId="3C9B068F" w14:textId="77777777" w:rsidR="00000000" w:rsidRDefault="00A92CBC">
      <w:pPr>
        <w:pStyle w:val="a0"/>
        <w:rPr>
          <w:rFonts w:hint="cs"/>
          <w:rtl/>
        </w:rPr>
      </w:pPr>
    </w:p>
    <w:p w14:paraId="225760BC" w14:textId="77777777" w:rsidR="00000000" w:rsidRDefault="00A92CBC">
      <w:pPr>
        <w:pStyle w:val="-"/>
        <w:rPr>
          <w:rtl/>
        </w:rPr>
      </w:pPr>
      <w:bookmarkStart w:id="104" w:name="FS000000558T23_03_2005_13_13_50C"/>
      <w:bookmarkEnd w:id="104"/>
      <w:r>
        <w:rPr>
          <w:rFonts w:hint="eastAsia"/>
          <w:rtl/>
        </w:rPr>
        <w:t>עזמי</w:t>
      </w:r>
      <w:r>
        <w:rPr>
          <w:rtl/>
        </w:rPr>
        <w:t xml:space="preserve"> בשארה (בל"ד):</w:t>
      </w:r>
    </w:p>
    <w:p w14:paraId="0D26DC66" w14:textId="77777777" w:rsidR="00000000" w:rsidRDefault="00A92CBC">
      <w:pPr>
        <w:pStyle w:val="a0"/>
        <w:rPr>
          <w:rFonts w:hint="cs"/>
          <w:rtl/>
        </w:rPr>
      </w:pPr>
    </w:p>
    <w:p w14:paraId="26E1EF33" w14:textId="77777777" w:rsidR="00000000" w:rsidRDefault="00A92CBC">
      <w:pPr>
        <w:pStyle w:val="a0"/>
        <w:rPr>
          <w:rFonts w:hint="cs"/>
          <w:rtl/>
        </w:rPr>
      </w:pPr>
      <w:r>
        <w:rPr>
          <w:rFonts w:hint="cs"/>
          <w:rtl/>
        </w:rPr>
        <w:t>לא, אני יודע. אני יודע שהיא לא אוסרת פרסום. אני יודע שחופש הביטוי נשמר פ</w:t>
      </w:r>
      <w:r>
        <w:rPr>
          <w:rFonts w:hint="cs"/>
          <w:rtl/>
        </w:rPr>
        <w:t xml:space="preserve">ה. אין לי בעיה. אבל אתם יודעים </w:t>
      </w:r>
      <w:r>
        <w:rPr>
          <w:rtl/>
        </w:rPr>
        <w:t>–</w:t>
      </w:r>
      <w:r>
        <w:rPr>
          <w:rFonts w:hint="cs"/>
          <w:rtl/>
        </w:rPr>
        <w:t xml:space="preserve"> הדבר העיקרי שמפריע, זה לא הכסף שעושים, זה דווקא חופש הביטוי. זה הדבר שמפריע בעיקר. אבל בכל זאת אנחנו נשמרים מלעשות את זה. למה? כי לא רוצים לפגוע בחופש הביטוי. אבל כן בחופש הקניין? מה הקטע פה? </w:t>
      </w:r>
    </w:p>
    <w:p w14:paraId="44A24F91" w14:textId="77777777" w:rsidR="00000000" w:rsidRDefault="00A92CBC">
      <w:pPr>
        <w:pStyle w:val="a0"/>
        <w:rPr>
          <w:rFonts w:hint="cs"/>
          <w:rtl/>
        </w:rPr>
      </w:pPr>
    </w:p>
    <w:p w14:paraId="21D357ED" w14:textId="77777777" w:rsidR="00000000" w:rsidRDefault="00A92CBC">
      <w:pPr>
        <w:pStyle w:val="a0"/>
        <w:rPr>
          <w:rFonts w:hint="cs"/>
          <w:rtl/>
        </w:rPr>
      </w:pPr>
      <w:r>
        <w:rPr>
          <w:rFonts w:hint="cs"/>
          <w:rtl/>
        </w:rPr>
        <w:t>אני לא מבין אותו, אני חושב שז</w:t>
      </w:r>
      <w:r>
        <w:rPr>
          <w:rFonts w:hint="cs"/>
          <w:rtl/>
        </w:rPr>
        <w:t>ה עניין חברתי-מוסרי ממדרגה ראשונה. אגב, אני שותף לסלידה מהתופעה הזאת. אני שותף לסלידה, אבל אני לא חושב שאפשר להשתמש בחוק נגד כל דבר שאנחנו לא אוהבים או שאנחנו חושבים שהוא לא צודק בחברה. אי-אפשר. אי-אפשר.</w:t>
      </w:r>
    </w:p>
    <w:p w14:paraId="43E0E84D" w14:textId="77777777" w:rsidR="00000000" w:rsidRDefault="00A92CBC">
      <w:pPr>
        <w:pStyle w:val="a0"/>
        <w:rPr>
          <w:rFonts w:hint="cs"/>
          <w:rtl/>
        </w:rPr>
      </w:pPr>
    </w:p>
    <w:p w14:paraId="263CBD92" w14:textId="77777777" w:rsidR="00000000" w:rsidRDefault="00A92CBC">
      <w:pPr>
        <w:pStyle w:val="a0"/>
        <w:rPr>
          <w:rFonts w:hint="cs"/>
          <w:rtl/>
        </w:rPr>
      </w:pPr>
      <w:r>
        <w:rPr>
          <w:rFonts w:hint="cs"/>
          <w:rtl/>
        </w:rPr>
        <w:t>ולכן, אני, אדוני היושב-ראש, עקרונית, חושב שזה לא תפ</w:t>
      </w:r>
      <w:r>
        <w:rPr>
          <w:rFonts w:hint="cs"/>
          <w:rtl/>
        </w:rPr>
        <w:t xml:space="preserve">קידה של הכנסת. אני לא אשב פה ואתחיל להסתכל על כל חבר כנסת, מה מפריע לו בחברה. מפריעים לי צביעות ושקר, ושקר של אמצעי התקשורת. 50% מהזמן אמצעי התקשורת עסוקים </w:t>
      </w:r>
      <w:r>
        <w:rPr>
          <w:rtl/>
        </w:rPr>
        <w:t>–</w:t>
      </w:r>
      <w:r>
        <w:rPr>
          <w:rFonts w:hint="cs"/>
          <w:rtl/>
        </w:rPr>
        <w:t xml:space="preserve"> לא עבריינים, אלא אמצעי התקשורת </w:t>
      </w:r>
      <w:r>
        <w:rPr>
          <w:rtl/>
        </w:rPr>
        <w:t>–</w:t>
      </w:r>
      <w:r>
        <w:rPr>
          <w:rFonts w:hint="cs"/>
          <w:rtl/>
        </w:rPr>
        <w:t xml:space="preserve"> ברווח מעבריינות, מהרצון של הציבור להיחשף, מהסקרנות של הציבור ומהמ</w:t>
      </w:r>
      <w:r>
        <w:rPr>
          <w:rFonts w:hint="cs"/>
          <w:rtl/>
        </w:rPr>
        <w:t xml:space="preserve">ציצנות של הציבור. וכל זה מפריע לי. אי-אפשר. אנחנו צריכים להילחם נגד זה באמצעים של פוליטיקה, חינוך, אידיאולוגיה, דת, מוסר וכל מיני דברים. אבל לשים את הכלי הזה של חקיקה, שכל חבר כנסת פה יתחיל לחפש מה מפריע לו בחברה ויביא את זה לכולנו כאן כהצעות חוק </w:t>
      </w:r>
      <w:r>
        <w:rPr>
          <w:rtl/>
        </w:rPr>
        <w:t>–</w:t>
      </w:r>
      <w:r>
        <w:rPr>
          <w:rFonts w:hint="cs"/>
          <w:rtl/>
        </w:rPr>
        <w:t xml:space="preserve"> לדעתי ז</w:t>
      </w:r>
      <w:r>
        <w:rPr>
          <w:rFonts w:hint="cs"/>
          <w:rtl/>
        </w:rPr>
        <w:t xml:space="preserve">ה לא מידתי, זה לא נכון. </w:t>
      </w:r>
    </w:p>
    <w:p w14:paraId="03415D97" w14:textId="77777777" w:rsidR="00000000" w:rsidRDefault="00A92CBC">
      <w:pPr>
        <w:pStyle w:val="a0"/>
        <w:rPr>
          <w:rFonts w:hint="cs"/>
          <w:rtl/>
        </w:rPr>
      </w:pPr>
    </w:p>
    <w:p w14:paraId="7DB00B45" w14:textId="77777777" w:rsidR="00000000" w:rsidRDefault="00A92CBC">
      <w:pPr>
        <w:pStyle w:val="a0"/>
        <w:rPr>
          <w:rFonts w:hint="cs"/>
          <w:rtl/>
        </w:rPr>
      </w:pPr>
      <w:r>
        <w:rPr>
          <w:rFonts w:hint="cs"/>
          <w:rtl/>
        </w:rPr>
        <w:t>חוץ מזה שאני רוצה להפריד, אדוני היושב-ראש, בין עבירה שנעשתה ונשפטה ומישהו שילם עליה את העונש, לבין החיים בתוך מסגרת חוקי השוק. אני חושב שצריך להישמר מחוקי השוק, בכל מיני עניינים כמו בריאות, כמו דברים סוציאליים וכו' וכו', ולאו דווק</w:t>
      </w:r>
      <w:r>
        <w:rPr>
          <w:rFonts w:hint="cs"/>
          <w:rtl/>
        </w:rPr>
        <w:t xml:space="preserve">א בפרסום ספר. זה לא העניין. זה לא הדבר העיקרי. כל, רוב </w:t>
      </w:r>
      <w:r>
        <w:rPr>
          <w:rtl/>
        </w:rPr>
        <w:t>–</w:t>
      </w:r>
      <w:r>
        <w:rPr>
          <w:rFonts w:hint="cs"/>
          <w:rtl/>
        </w:rPr>
        <w:t xml:space="preserve"> אני יודע? </w:t>
      </w:r>
      <w:r>
        <w:rPr>
          <w:rtl/>
        </w:rPr>
        <w:t>–</w:t>
      </w:r>
      <w:r>
        <w:rPr>
          <w:rFonts w:hint="cs"/>
          <w:rtl/>
        </w:rPr>
        <w:t xml:space="preserve"> חלק גדול ממה שנעשה בשוק הוא עברייני, פוגע בכבוד האדם ובזכויותיו וכו', למה? כי יש פרה קדושה שנקראת רווח. אז פה, בעניין של חופש פרסום ספר ולעשות ממנו רווח, פתאום כולם באים לחקיקה? </w:t>
      </w:r>
    </w:p>
    <w:p w14:paraId="65AD56B8" w14:textId="77777777" w:rsidR="00000000" w:rsidRDefault="00A92CBC">
      <w:pPr>
        <w:pStyle w:val="a0"/>
        <w:rPr>
          <w:rFonts w:hint="cs"/>
          <w:rtl/>
        </w:rPr>
      </w:pPr>
    </w:p>
    <w:p w14:paraId="45E4BCF7" w14:textId="77777777" w:rsidR="00000000" w:rsidRDefault="00A92CBC">
      <w:pPr>
        <w:pStyle w:val="a0"/>
        <w:rPr>
          <w:rFonts w:hint="cs"/>
          <w:rtl/>
        </w:rPr>
      </w:pPr>
      <w:r>
        <w:rPr>
          <w:rFonts w:hint="cs"/>
          <w:rtl/>
        </w:rPr>
        <w:t>אני חוש</w:t>
      </w:r>
      <w:r>
        <w:rPr>
          <w:rFonts w:hint="cs"/>
          <w:rtl/>
        </w:rPr>
        <w:t>ב שהעניין זוטר מדי בשביל חקיקה, והתופעה המוסרית שכיחה מדי בשביל חקיקה. התופעה המוסרית של רווח ממציצנות ומתחרות של אמצעי התקשורת וכו' היא רחבה מכדי להילחם בה בחקיקה מבלי לפגוע בחופש הביטוי, והתופעה הזאת, הקטנה, היא זוטרה מכדי לעשות לה חוק. תודה רבה, אדוני ה</w:t>
      </w:r>
      <w:r>
        <w:rPr>
          <w:rFonts w:hint="cs"/>
          <w:rtl/>
        </w:rPr>
        <w:t xml:space="preserve">יושב-ראש. </w:t>
      </w:r>
    </w:p>
    <w:p w14:paraId="73322DB0" w14:textId="77777777" w:rsidR="00000000" w:rsidRDefault="00A92CBC">
      <w:pPr>
        <w:pStyle w:val="a0"/>
        <w:rPr>
          <w:rFonts w:hint="cs"/>
          <w:rtl/>
        </w:rPr>
      </w:pPr>
    </w:p>
    <w:p w14:paraId="670FB099" w14:textId="77777777" w:rsidR="00000000" w:rsidRDefault="00A92CBC">
      <w:pPr>
        <w:pStyle w:val="af1"/>
        <w:rPr>
          <w:rtl/>
        </w:rPr>
      </w:pPr>
      <w:r>
        <w:rPr>
          <w:rFonts w:hint="eastAsia"/>
          <w:rtl/>
        </w:rPr>
        <w:t>היו</w:t>
      </w:r>
      <w:r>
        <w:rPr>
          <w:rtl/>
        </w:rPr>
        <w:t>"ר ראובן ריבלין:</w:t>
      </w:r>
    </w:p>
    <w:p w14:paraId="5FF6BA91" w14:textId="77777777" w:rsidR="00000000" w:rsidRDefault="00A92CBC">
      <w:pPr>
        <w:pStyle w:val="a0"/>
        <w:rPr>
          <w:rFonts w:hint="cs"/>
          <w:rtl/>
        </w:rPr>
      </w:pPr>
    </w:p>
    <w:p w14:paraId="1760367A" w14:textId="77777777" w:rsidR="00000000" w:rsidRDefault="00A92CBC">
      <w:pPr>
        <w:pStyle w:val="a0"/>
        <w:rPr>
          <w:rFonts w:hint="cs"/>
          <w:rtl/>
        </w:rPr>
      </w:pPr>
      <w:r>
        <w:rPr>
          <w:rFonts w:hint="cs"/>
          <w:rtl/>
        </w:rPr>
        <w:t>רק רגע, חבר הכנסת בשארה. מה זה - לסעיף 9. אתה מוותר. טוב. חבר הכנסת בשארה אמר את דבריו לצורך הדיון, אבל הוא מסיר - - -</w:t>
      </w:r>
    </w:p>
    <w:p w14:paraId="6116AC14" w14:textId="77777777" w:rsidR="00000000" w:rsidRDefault="00A92CBC">
      <w:pPr>
        <w:pStyle w:val="a0"/>
        <w:rPr>
          <w:rFonts w:hint="cs"/>
          <w:rtl/>
        </w:rPr>
      </w:pPr>
    </w:p>
    <w:p w14:paraId="3DD4593A" w14:textId="77777777" w:rsidR="00000000" w:rsidRDefault="00A92CBC">
      <w:pPr>
        <w:pStyle w:val="af0"/>
        <w:rPr>
          <w:rtl/>
        </w:rPr>
      </w:pPr>
      <w:r>
        <w:rPr>
          <w:rFonts w:hint="eastAsia"/>
          <w:rtl/>
        </w:rPr>
        <w:t>עזמי</w:t>
      </w:r>
      <w:r>
        <w:rPr>
          <w:rtl/>
        </w:rPr>
        <w:t xml:space="preserve"> בשארה (בל"ד):</w:t>
      </w:r>
    </w:p>
    <w:p w14:paraId="166FD75F" w14:textId="77777777" w:rsidR="00000000" w:rsidRDefault="00A92CBC">
      <w:pPr>
        <w:pStyle w:val="a0"/>
        <w:rPr>
          <w:rFonts w:hint="cs"/>
          <w:rtl/>
        </w:rPr>
      </w:pPr>
    </w:p>
    <w:p w14:paraId="5BA60E0F" w14:textId="77777777" w:rsidR="00000000" w:rsidRDefault="00A92CBC">
      <w:pPr>
        <w:pStyle w:val="a0"/>
        <w:rPr>
          <w:rFonts w:hint="cs"/>
          <w:rtl/>
        </w:rPr>
      </w:pPr>
      <w:r>
        <w:rPr>
          <w:rFonts w:hint="cs"/>
          <w:rtl/>
        </w:rPr>
        <w:t>אבל אני מתנגד</w:t>
      </w:r>
      <w:r>
        <w:rPr>
          <w:rtl/>
        </w:rPr>
        <w:t xml:space="preserve"> </w:t>
      </w:r>
      <w:r>
        <w:rPr>
          <w:rFonts w:hint="cs"/>
          <w:rtl/>
        </w:rPr>
        <w:t xml:space="preserve">לחוק. </w:t>
      </w:r>
    </w:p>
    <w:p w14:paraId="0C763848" w14:textId="77777777" w:rsidR="00000000" w:rsidRDefault="00A92CBC">
      <w:pPr>
        <w:pStyle w:val="a0"/>
        <w:rPr>
          <w:rFonts w:hint="cs"/>
          <w:rtl/>
        </w:rPr>
      </w:pPr>
    </w:p>
    <w:p w14:paraId="2E59EC09" w14:textId="77777777" w:rsidR="00000000" w:rsidRDefault="00A92CBC">
      <w:pPr>
        <w:pStyle w:val="af1"/>
        <w:rPr>
          <w:rtl/>
        </w:rPr>
      </w:pPr>
      <w:r>
        <w:rPr>
          <w:rFonts w:hint="eastAsia"/>
          <w:rtl/>
        </w:rPr>
        <w:t>היו</w:t>
      </w:r>
      <w:r>
        <w:rPr>
          <w:rtl/>
        </w:rPr>
        <w:t>"ר ראובן ריבלין:</w:t>
      </w:r>
    </w:p>
    <w:p w14:paraId="4AC0F2DB" w14:textId="77777777" w:rsidR="00000000" w:rsidRDefault="00A92CBC">
      <w:pPr>
        <w:pStyle w:val="a0"/>
        <w:rPr>
          <w:rFonts w:hint="cs"/>
          <w:rtl/>
        </w:rPr>
      </w:pPr>
    </w:p>
    <w:p w14:paraId="67319060" w14:textId="77777777" w:rsidR="00000000" w:rsidRDefault="00A92CBC">
      <w:pPr>
        <w:pStyle w:val="a0"/>
        <w:rPr>
          <w:rFonts w:hint="cs"/>
          <w:rtl/>
        </w:rPr>
      </w:pPr>
      <w:r>
        <w:rPr>
          <w:rFonts w:hint="cs"/>
          <w:rtl/>
        </w:rPr>
        <w:t>הוא מתנגד לחוק, אבל הוא מסיר את ההסתייגו</w:t>
      </w:r>
      <w:r>
        <w:rPr>
          <w:rFonts w:hint="cs"/>
          <w:rtl/>
        </w:rPr>
        <w:t xml:space="preserve">ת שלו. חבר הכנסת ג'מאל זחאלקה - בבקשה, אדוני. </w:t>
      </w:r>
    </w:p>
    <w:p w14:paraId="737CA463" w14:textId="77777777" w:rsidR="00000000" w:rsidRDefault="00A92CBC">
      <w:pPr>
        <w:pStyle w:val="a0"/>
        <w:rPr>
          <w:rFonts w:hint="cs"/>
          <w:rtl/>
        </w:rPr>
      </w:pPr>
    </w:p>
    <w:p w14:paraId="0FBB714A" w14:textId="77777777" w:rsidR="00000000" w:rsidRDefault="00A92CBC">
      <w:pPr>
        <w:pStyle w:val="a"/>
        <w:rPr>
          <w:rtl/>
        </w:rPr>
      </w:pPr>
      <w:bookmarkStart w:id="105" w:name="FS000000558T23_03_2005_13_25_50C"/>
      <w:bookmarkStart w:id="106" w:name="FS000001061T23_03_2005_13_25_59"/>
      <w:bookmarkStart w:id="107" w:name="_Toc104196543"/>
      <w:bookmarkEnd w:id="105"/>
      <w:bookmarkEnd w:id="106"/>
      <w:r>
        <w:rPr>
          <w:rFonts w:hint="eastAsia"/>
          <w:rtl/>
        </w:rPr>
        <w:t>ג</w:t>
      </w:r>
      <w:r>
        <w:rPr>
          <w:rtl/>
        </w:rPr>
        <w:t>'מאל זחאלקה (בל"ד):</w:t>
      </w:r>
      <w:bookmarkEnd w:id="107"/>
    </w:p>
    <w:p w14:paraId="24F5D929" w14:textId="77777777" w:rsidR="00000000" w:rsidRDefault="00A92CBC">
      <w:pPr>
        <w:pStyle w:val="a0"/>
        <w:rPr>
          <w:rFonts w:hint="cs"/>
          <w:rtl/>
        </w:rPr>
      </w:pPr>
    </w:p>
    <w:p w14:paraId="0698B2FE" w14:textId="77777777" w:rsidR="00000000" w:rsidRDefault="00A92CBC">
      <w:pPr>
        <w:pStyle w:val="a0"/>
        <w:rPr>
          <w:rFonts w:hint="cs"/>
          <w:rtl/>
        </w:rPr>
      </w:pPr>
      <w:r>
        <w:rPr>
          <w:rFonts w:hint="cs"/>
          <w:rtl/>
        </w:rPr>
        <w:t xml:space="preserve">מכובדי היושב-ראש, רבותי חברי הכנסת, אנחנו מתנגדים לחוק הזה משלושה טעמים. </w:t>
      </w:r>
    </w:p>
    <w:p w14:paraId="2B177D7C" w14:textId="77777777" w:rsidR="00000000" w:rsidRDefault="00A92CBC">
      <w:pPr>
        <w:pStyle w:val="a0"/>
        <w:rPr>
          <w:rFonts w:hint="cs"/>
          <w:rtl/>
        </w:rPr>
      </w:pPr>
    </w:p>
    <w:p w14:paraId="3F35D544" w14:textId="77777777" w:rsidR="00000000" w:rsidRDefault="00A92CBC">
      <w:pPr>
        <w:pStyle w:val="a0"/>
        <w:rPr>
          <w:rFonts w:hint="cs"/>
          <w:rtl/>
        </w:rPr>
      </w:pPr>
      <w:r>
        <w:rPr>
          <w:rFonts w:hint="cs"/>
          <w:rtl/>
        </w:rPr>
        <w:t>הראשון - זו פגיעה בעקרון יסוד אוניברסלי של חקיקה, חבר הכנסת איתן, והוא שאסור להעניש אדם על אותה עבירה פעמיים. ה</w:t>
      </w:r>
      <w:r>
        <w:rPr>
          <w:rFonts w:hint="cs"/>
          <w:rtl/>
        </w:rPr>
        <w:t xml:space="preserve">וא קיבל את עונשו </w:t>
      </w:r>
      <w:r>
        <w:rPr>
          <w:rtl/>
        </w:rPr>
        <w:t>–</w:t>
      </w:r>
      <w:r>
        <w:rPr>
          <w:rFonts w:hint="cs"/>
          <w:rtl/>
        </w:rPr>
        <w:t xml:space="preserve"> זהו. אי-אפשר להעניש אותו עוד הפעם על אותה עבירה. יש כאן גם ערכאה משפטית שתחליט על הענישה שלו, על חליטת רווחים. העיקרון הזה נפרץ כאן ואני חושש שזה ישמש תקדים לחקיקה בנושאים אחרים. </w:t>
      </w:r>
    </w:p>
    <w:p w14:paraId="0F4355AB" w14:textId="77777777" w:rsidR="00000000" w:rsidRDefault="00A92CBC">
      <w:pPr>
        <w:pStyle w:val="a0"/>
        <w:rPr>
          <w:rFonts w:hint="cs"/>
          <w:rtl/>
        </w:rPr>
      </w:pPr>
    </w:p>
    <w:p w14:paraId="253A2AEF" w14:textId="77777777" w:rsidR="00000000" w:rsidRDefault="00A92CBC">
      <w:pPr>
        <w:pStyle w:val="a0"/>
        <w:rPr>
          <w:rFonts w:hint="cs"/>
          <w:rtl/>
        </w:rPr>
      </w:pPr>
      <w:r>
        <w:rPr>
          <w:rFonts w:hint="cs"/>
          <w:rtl/>
        </w:rPr>
        <w:t>הדבר השני הוא שיש בכנסת תופעה, אדוני היושב-ראש, שיכולה ל</w:t>
      </w:r>
      <w:r>
        <w:rPr>
          <w:rFonts w:hint="cs"/>
          <w:rtl/>
        </w:rPr>
        <w:t>היות מאוד מסוכנת, והיא שבית-הנבחרים מחליט על חוקים שמענישים אנשים על עבירות מסוימות, לאחר שסיימו את עונשם. אסור לו לעבוד פה, אסור לו לפרסם כאן, אסור לו זה - יכול להיות שיש ביקורת לגיטימית על קלות העונשים בעבירות מסוימות - - -</w:t>
      </w:r>
    </w:p>
    <w:p w14:paraId="438DD3F0" w14:textId="77777777" w:rsidR="00000000" w:rsidRDefault="00A92CBC">
      <w:pPr>
        <w:pStyle w:val="a0"/>
        <w:rPr>
          <w:rFonts w:hint="cs"/>
          <w:rtl/>
        </w:rPr>
      </w:pPr>
    </w:p>
    <w:p w14:paraId="3308721C" w14:textId="77777777" w:rsidR="00000000" w:rsidRDefault="00A92CBC">
      <w:pPr>
        <w:pStyle w:val="af1"/>
        <w:rPr>
          <w:rtl/>
        </w:rPr>
      </w:pPr>
      <w:r>
        <w:rPr>
          <w:rFonts w:hint="eastAsia"/>
          <w:rtl/>
        </w:rPr>
        <w:t>היו</w:t>
      </w:r>
      <w:r>
        <w:rPr>
          <w:rtl/>
        </w:rPr>
        <w:t>"ר ראובן ריבלין:</w:t>
      </w:r>
    </w:p>
    <w:p w14:paraId="660E606E" w14:textId="77777777" w:rsidR="00000000" w:rsidRDefault="00A92CBC">
      <w:pPr>
        <w:pStyle w:val="a0"/>
        <w:rPr>
          <w:rFonts w:hint="cs"/>
          <w:rtl/>
        </w:rPr>
      </w:pPr>
    </w:p>
    <w:p w14:paraId="50964802" w14:textId="77777777" w:rsidR="00000000" w:rsidRDefault="00A92CBC">
      <w:pPr>
        <w:pStyle w:val="a0"/>
        <w:rPr>
          <w:rFonts w:hint="cs"/>
          <w:rtl/>
        </w:rPr>
      </w:pPr>
      <w:r>
        <w:rPr>
          <w:rFonts w:hint="cs"/>
          <w:rtl/>
        </w:rPr>
        <w:t>אבל, חבר</w:t>
      </w:r>
      <w:r>
        <w:rPr>
          <w:rFonts w:hint="cs"/>
          <w:rtl/>
        </w:rPr>
        <w:t xml:space="preserve"> הכנסת זחאלקה, אם זה לא יעמוד בפסקת ההגבלה של חוק חופש העיסוק, זה בלאו הכי לא יוכל לעלות בקנה אחד עם </w:t>
      </w:r>
      <w:r>
        <w:rPr>
          <w:rtl/>
        </w:rPr>
        <w:t>–</w:t>
      </w:r>
      <w:r>
        <w:rPr>
          <w:rFonts w:hint="cs"/>
          <w:rtl/>
        </w:rPr>
        <w:t xml:space="preserve"> זאת אומרת, זה רק במידה שאנחנו ממקדים את זה לאותן נקודות שאליהן החוק מתכוון. </w:t>
      </w:r>
    </w:p>
    <w:p w14:paraId="30554BB8" w14:textId="77777777" w:rsidR="00000000" w:rsidRDefault="00A92CBC">
      <w:pPr>
        <w:pStyle w:val="a0"/>
        <w:rPr>
          <w:rFonts w:hint="cs"/>
          <w:rtl/>
        </w:rPr>
      </w:pPr>
    </w:p>
    <w:p w14:paraId="5346A743" w14:textId="77777777" w:rsidR="00000000" w:rsidRDefault="00A92CBC">
      <w:pPr>
        <w:pStyle w:val="-"/>
        <w:rPr>
          <w:rtl/>
        </w:rPr>
      </w:pPr>
      <w:bookmarkStart w:id="108" w:name="FS000001061T23_03_2005_13_31_09C"/>
      <w:bookmarkEnd w:id="108"/>
      <w:r>
        <w:rPr>
          <w:rFonts w:hint="eastAsia"/>
          <w:rtl/>
        </w:rPr>
        <w:t>ג</w:t>
      </w:r>
      <w:r>
        <w:rPr>
          <w:rtl/>
        </w:rPr>
        <w:t>'מאל זחאלקה (בל"ד):</w:t>
      </w:r>
    </w:p>
    <w:p w14:paraId="588B91E0" w14:textId="77777777" w:rsidR="00000000" w:rsidRDefault="00A92CBC">
      <w:pPr>
        <w:pStyle w:val="a0"/>
        <w:rPr>
          <w:rFonts w:hint="cs"/>
          <w:rtl/>
        </w:rPr>
      </w:pPr>
    </w:p>
    <w:p w14:paraId="7D6824B9" w14:textId="77777777" w:rsidR="00000000" w:rsidRDefault="00A92CBC">
      <w:pPr>
        <w:pStyle w:val="a0"/>
        <w:rPr>
          <w:rFonts w:hint="cs"/>
          <w:rtl/>
        </w:rPr>
      </w:pPr>
      <w:r>
        <w:rPr>
          <w:rFonts w:hint="cs"/>
          <w:rtl/>
        </w:rPr>
        <w:t>אני מדבר על הנושא הכללי, אדוני היושב-ראש. כי היו הצעו</w:t>
      </w:r>
      <w:r>
        <w:rPr>
          <w:rFonts w:hint="cs"/>
          <w:rtl/>
        </w:rPr>
        <w:t>ת חקיקה בנושא עברייני מין. אני חושב שצריך להפעיל את זה ולמקד את זה במקרים מאוד מסוימים בצורה מידתית ושקולה, ולא לפרוץ את הסכר הזה. אם הסכר הזה ייפרץ, מחר מישהו, אחרי שהוא ישב עשר שנים בבית-סוהר - - -</w:t>
      </w:r>
    </w:p>
    <w:p w14:paraId="1F55D20F" w14:textId="77777777" w:rsidR="00000000" w:rsidRDefault="00A92CBC">
      <w:pPr>
        <w:pStyle w:val="a0"/>
        <w:rPr>
          <w:rFonts w:hint="cs"/>
          <w:rtl/>
        </w:rPr>
      </w:pPr>
    </w:p>
    <w:p w14:paraId="3A683EE0" w14:textId="77777777" w:rsidR="00000000" w:rsidRDefault="00A92CBC">
      <w:pPr>
        <w:pStyle w:val="af0"/>
        <w:rPr>
          <w:rtl/>
        </w:rPr>
      </w:pPr>
      <w:r>
        <w:rPr>
          <w:rFonts w:hint="eastAsia"/>
          <w:rtl/>
        </w:rPr>
        <w:t>יוסף</w:t>
      </w:r>
      <w:r>
        <w:rPr>
          <w:rtl/>
        </w:rPr>
        <w:t xml:space="preserve"> פריצקי (שינוי):</w:t>
      </w:r>
    </w:p>
    <w:p w14:paraId="4C40DE68" w14:textId="77777777" w:rsidR="00000000" w:rsidRDefault="00A92CBC">
      <w:pPr>
        <w:pStyle w:val="a0"/>
        <w:rPr>
          <w:rFonts w:hint="cs"/>
          <w:rtl/>
        </w:rPr>
      </w:pPr>
    </w:p>
    <w:p w14:paraId="6FA11D1C" w14:textId="77777777" w:rsidR="00000000" w:rsidRDefault="00A92CBC">
      <w:pPr>
        <w:pStyle w:val="a0"/>
        <w:rPr>
          <w:rFonts w:hint="cs"/>
          <w:rtl/>
        </w:rPr>
      </w:pPr>
      <w:r>
        <w:rPr>
          <w:rFonts w:hint="cs"/>
          <w:rtl/>
        </w:rPr>
        <w:t xml:space="preserve">- - - אני שמח לשמוע אותה מפיו של </w:t>
      </w:r>
      <w:r>
        <w:rPr>
          <w:rFonts w:hint="cs"/>
          <w:rtl/>
        </w:rPr>
        <w:t xml:space="preserve">הדובר. מוכרח לומר את זה. </w:t>
      </w:r>
    </w:p>
    <w:p w14:paraId="12E6B981" w14:textId="77777777" w:rsidR="00000000" w:rsidRDefault="00A92CBC">
      <w:pPr>
        <w:pStyle w:val="a0"/>
        <w:rPr>
          <w:rFonts w:hint="cs"/>
          <w:rtl/>
        </w:rPr>
      </w:pPr>
    </w:p>
    <w:p w14:paraId="386746EE" w14:textId="77777777" w:rsidR="00000000" w:rsidRDefault="00A92CBC">
      <w:pPr>
        <w:pStyle w:val="-"/>
        <w:rPr>
          <w:rtl/>
        </w:rPr>
      </w:pPr>
      <w:bookmarkStart w:id="109" w:name="FS000001061T23_03_2005_13_32_52C"/>
      <w:bookmarkEnd w:id="109"/>
      <w:r>
        <w:rPr>
          <w:rFonts w:hint="eastAsia"/>
          <w:rtl/>
        </w:rPr>
        <w:t>ג</w:t>
      </w:r>
      <w:r>
        <w:rPr>
          <w:rtl/>
        </w:rPr>
        <w:t>'מאל זחאלקה (בל"ד):</w:t>
      </w:r>
    </w:p>
    <w:p w14:paraId="6D18F3B9" w14:textId="77777777" w:rsidR="00000000" w:rsidRDefault="00A92CBC">
      <w:pPr>
        <w:pStyle w:val="a0"/>
        <w:rPr>
          <w:rFonts w:hint="cs"/>
          <w:rtl/>
        </w:rPr>
      </w:pPr>
    </w:p>
    <w:p w14:paraId="714AE32F" w14:textId="77777777" w:rsidR="00000000" w:rsidRDefault="00A92CBC">
      <w:pPr>
        <w:pStyle w:val="a0"/>
        <w:rPr>
          <w:rFonts w:hint="cs"/>
          <w:rtl/>
        </w:rPr>
      </w:pPr>
      <w:r>
        <w:rPr>
          <w:rFonts w:hint="cs"/>
          <w:rtl/>
        </w:rPr>
        <w:t>אני אומר שלא יכול להיות. אנחנו צריכים לפעול ופועלים למען שיקום אסירים, למען החזרתם וקליטתם בחברה. אסור שיהיה מצב שאנחנו  נציב לפניהם מכשולים</w:t>
      </w:r>
      <w:r>
        <w:rPr>
          <w:rtl/>
        </w:rPr>
        <w:t xml:space="preserve"> –</w:t>
      </w:r>
      <w:r>
        <w:rPr>
          <w:rFonts w:hint="cs"/>
          <w:rtl/>
        </w:rPr>
        <w:t xml:space="preserve"> באופן כללי, אני אומר, אני לא מדבר על החוק הזה באופן ספציפי. יש מ</w:t>
      </w:r>
      <w:r>
        <w:rPr>
          <w:rFonts w:hint="cs"/>
          <w:rtl/>
        </w:rPr>
        <w:t>קרים מסוימים של פגיעה, חשש לפגיעה נוספת, חמורה וישירה בוודאות קרובה לפגיעה הזאת, מאדם שסיים בית-סוהר, בנפגעים שלו או בציבור מסוים - אז יש היגיון לעשות את זה, אבל צריך להגביל את זה למקרים מיוחדים, מאוד ספציפיים, ולא לעשות את זה באופן כללי וגורף. זה הטעם השנ</w:t>
      </w:r>
      <w:r>
        <w:rPr>
          <w:rFonts w:hint="cs"/>
          <w:rtl/>
        </w:rPr>
        <w:t xml:space="preserve">י. </w:t>
      </w:r>
    </w:p>
    <w:p w14:paraId="60FA8054" w14:textId="77777777" w:rsidR="00000000" w:rsidRDefault="00A92CBC">
      <w:pPr>
        <w:pStyle w:val="a0"/>
        <w:rPr>
          <w:rFonts w:hint="cs"/>
          <w:rtl/>
        </w:rPr>
      </w:pPr>
    </w:p>
    <w:p w14:paraId="0519F2E8" w14:textId="77777777" w:rsidR="00000000" w:rsidRDefault="00A92CBC">
      <w:pPr>
        <w:pStyle w:val="a0"/>
        <w:rPr>
          <w:rFonts w:hint="cs"/>
          <w:rtl/>
        </w:rPr>
      </w:pPr>
      <w:r>
        <w:rPr>
          <w:rFonts w:hint="cs"/>
          <w:rtl/>
        </w:rPr>
        <w:t xml:space="preserve">הטעם השלישי, אדוני היושב-ראש, יש כאן פגיעה </w:t>
      </w:r>
      <w:r>
        <w:rPr>
          <w:rtl/>
        </w:rPr>
        <w:t>–</w:t>
      </w:r>
      <w:r>
        <w:rPr>
          <w:rFonts w:hint="cs"/>
          <w:rtl/>
        </w:rPr>
        <w:t xml:space="preserve"> חבר הכנסת איתן היה מספיק ישר אתנו. הוא אמר: כן. יש כאן פגיעה בחופש הביטוי, בחופש העיסוק. אבל, לעומת זאת, יש כאן עשיית צדק. אני חושב שהחוק הזה הוא לא מאוזן ולא מידתי. ואני יכול להביא דוגמאות. יש פוליטיקאים ש</w:t>
      </w:r>
      <w:r>
        <w:rPr>
          <w:rFonts w:hint="cs"/>
          <w:rtl/>
        </w:rPr>
        <w:t xml:space="preserve">הסתבכו בפלילים, לא אחד ולא שניים; יש פוליטיקאים שנחקרו והם יכלו להסתבך, והם אנשים מאוד מאוד בכירים, ואנחנו </w:t>
      </w:r>
      <w:r>
        <w:rPr>
          <w:rtl/>
        </w:rPr>
        <w:t>–</w:t>
      </w:r>
      <w:r>
        <w:rPr>
          <w:rFonts w:hint="cs"/>
          <w:rtl/>
        </w:rPr>
        <w:t xml:space="preserve"> והציבור בכלל </w:t>
      </w:r>
      <w:r>
        <w:rPr>
          <w:rtl/>
        </w:rPr>
        <w:t>–</w:t>
      </w:r>
      <w:r>
        <w:rPr>
          <w:rFonts w:hint="cs"/>
          <w:rtl/>
        </w:rPr>
        <w:t xml:space="preserve"> רוצים לשמוע אם הם יחליטו לכתוב ספר. </w:t>
      </w:r>
    </w:p>
    <w:p w14:paraId="4F886055" w14:textId="77777777" w:rsidR="00000000" w:rsidRDefault="00A92CBC">
      <w:pPr>
        <w:pStyle w:val="a0"/>
        <w:rPr>
          <w:rFonts w:hint="cs"/>
          <w:rtl/>
        </w:rPr>
      </w:pPr>
    </w:p>
    <w:p w14:paraId="3DE4839B" w14:textId="77777777" w:rsidR="00000000" w:rsidRDefault="00A92CBC">
      <w:pPr>
        <w:pStyle w:val="a0"/>
        <w:rPr>
          <w:rFonts w:hint="cs"/>
          <w:rtl/>
        </w:rPr>
      </w:pPr>
      <w:r>
        <w:rPr>
          <w:rFonts w:hint="cs"/>
          <w:rtl/>
        </w:rPr>
        <w:t>וכתיבת ספר, דרך אגב, זה דבר שעולה כסף; עולה למי שכותב, אם הוא שוכר מישהו שיעשה לו את העבודה הז</w:t>
      </w:r>
      <w:r>
        <w:rPr>
          <w:rFonts w:hint="cs"/>
          <w:rtl/>
        </w:rPr>
        <w:t xml:space="preserve">את, זו הקדשת זמן </w:t>
      </w:r>
      <w:r>
        <w:rPr>
          <w:rtl/>
        </w:rPr>
        <w:t>–</w:t>
      </w:r>
      <w:r>
        <w:rPr>
          <w:rFonts w:hint="cs"/>
          <w:rtl/>
        </w:rPr>
        <w:t xml:space="preserve"> הוא יכול לשבת חודשיים, שלושה חודשים, לכתוב את הספר במקום ללכת ולהרוויח כסף. אם אנחנו מונעים מהם את הרווחים ממכירת הספר, הם לא יכתבו את הספר הזה והציבור לא ידע. אני לא מעוניין לנקוב כרגע בשמות. יש רשימה של אנשים שמאוד מעניין אותי לשמוע את</w:t>
      </w:r>
      <w:r>
        <w:rPr>
          <w:rFonts w:hint="cs"/>
          <w:rtl/>
        </w:rPr>
        <w:t xml:space="preserve"> סיפורם, מאוד מעניין את הציבור. אני אביא דוגמה. </w:t>
      </w:r>
    </w:p>
    <w:p w14:paraId="0299AC47" w14:textId="77777777" w:rsidR="00000000" w:rsidRDefault="00A92CBC">
      <w:pPr>
        <w:pStyle w:val="a0"/>
        <w:rPr>
          <w:rFonts w:hint="cs"/>
          <w:rtl/>
        </w:rPr>
      </w:pPr>
    </w:p>
    <w:p w14:paraId="5C72C089" w14:textId="77777777" w:rsidR="00000000" w:rsidRDefault="00A92CBC">
      <w:pPr>
        <w:pStyle w:val="a0"/>
        <w:rPr>
          <w:rFonts w:hint="cs"/>
          <w:rtl/>
        </w:rPr>
      </w:pPr>
      <w:r>
        <w:rPr>
          <w:rFonts w:hint="cs"/>
          <w:rtl/>
        </w:rPr>
        <w:t xml:space="preserve">למשל, אם מרדכי ואנונו ירצה לכתוב ספר </w:t>
      </w:r>
      <w:r>
        <w:rPr>
          <w:rtl/>
        </w:rPr>
        <w:t>–</w:t>
      </w:r>
      <w:r>
        <w:rPr>
          <w:rFonts w:hint="cs"/>
          <w:rtl/>
        </w:rPr>
        <w:t xml:space="preserve"> לפי זה, הוא לא יכול. הוא לא יכול לכתוב אותו. ולא מטעמים של צנזורה, דרך אגב. אני מדבר מהטעם של החוק הזה. יש אנשי ציבור שהסתבכו בעבירות מין, בעבירות שחיתות. זה שהם יכתבו</w:t>
      </w:r>
      <w:r>
        <w:rPr>
          <w:rFonts w:hint="cs"/>
          <w:rtl/>
        </w:rPr>
        <w:t xml:space="preserve"> </w:t>
      </w:r>
      <w:r>
        <w:rPr>
          <w:rtl/>
        </w:rPr>
        <w:t>–</w:t>
      </w:r>
      <w:r>
        <w:rPr>
          <w:rFonts w:hint="cs"/>
          <w:rtl/>
        </w:rPr>
        <w:t xml:space="preserve"> אסור למנוע מהם או לשים מכשול לפני עבודתם, וזכות הציבור לדעת את הסיפור, את הנרטיב שלהם. </w:t>
      </w:r>
    </w:p>
    <w:p w14:paraId="39513013" w14:textId="77777777" w:rsidR="00000000" w:rsidRDefault="00A92CBC">
      <w:pPr>
        <w:pStyle w:val="a0"/>
        <w:rPr>
          <w:rFonts w:hint="cs"/>
          <w:rtl/>
        </w:rPr>
      </w:pPr>
    </w:p>
    <w:p w14:paraId="7AAE0D62" w14:textId="77777777" w:rsidR="00000000" w:rsidRDefault="00A92CBC">
      <w:pPr>
        <w:pStyle w:val="af1"/>
        <w:rPr>
          <w:rtl/>
        </w:rPr>
      </w:pPr>
      <w:r>
        <w:rPr>
          <w:rFonts w:hint="eastAsia"/>
          <w:rtl/>
        </w:rPr>
        <w:t>היו</w:t>
      </w:r>
      <w:r>
        <w:rPr>
          <w:rtl/>
        </w:rPr>
        <w:t>"ר ראובן ריבלין:</w:t>
      </w:r>
    </w:p>
    <w:p w14:paraId="0244698F" w14:textId="77777777" w:rsidR="00000000" w:rsidRDefault="00A92CBC">
      <w:pPr>
        <w:pStyle w:val="a0"/>
        <w:rPr>
          <w:rFonts w:hint="cs"/>
          <w:rtl/>
        </w:rPr>
      </w:pPr>
    </w:p>
    <w:p w14:paraId="1592374B" w14:textId="77777777" w:rsidR="00000000" w:rsidRDefault="00A92CBC">
      <w:pPr>
        <w:pStyle w:val="a0"/>
        <w:rPr>
          <w:rFonts w:hint="cs"/>
          <w:rtl/>
        </w:rPr>
      </w:pPr>
      <w:r>
        <w:rPr>
          <w:rFonts w:hint="cs"/>
          <w:rtl/>
        </w:rPr>
        <w:t xml:space="preserve">תודה. </w:t>
      </w:r>
    </w:p>
    <w:p w14:paraId="255FEF66" w14:textId="77777777" w:rsidR="00000000" w:rsidRDefault="00A92CBC">
      <w:pPr>
        <w:pStyle w:val="a0"/>
        <w:rPr>
          <w:rFonts w:hint="cs"/>
          <w:rtl/>
        </w:rPr>
      </w:pPr>
    </w:p>
    <w:p w14:paraId="6C6FDA8B" w14:textId="77777777" w:rsidR="00000000" w:rsidRDefault="00A92CBC">
      <w:pPr>
        <w:pStyle w:val="af0"/>
        <w:rPr>
          <w:rtl/>
        </w:rPr>
      </w:pPr>
      <w:r>
        <w:rPr>
          <w:rFonts w:hint="eastAsia"/>
          <w:rtl/>
        </w:rPr>
        <w:t>ג</w:t>
      </w:r>
      <w:r>
        <w:rPr>
          <w:rtl/>
        </w:rPr>
        <w:t>'מאל זחאלקה (בל"ד):</w:t>
      </w:r>
    </w:p>
    <w:p w14:paraId="1A1FF312" w14:textId="77777777" w:rsidR="00000000" w:rsidRDefault="00A92CBC">
      <w:pPr>
        <w:pStyle w:val="a0"/>
        <w:rPr>
          <w:rFonts w:hint="cs"/>
          <w:rtl/>
        </w:rPr>
      </w:pPr>
    </w:p>
    <w:p w14:paraId="56BCB4A8" w14:textId="77777777" w:rsidR="00000000" w:rsidRDefault="00A92CBC">
      <w:pPr>
        <w:pStyle w:val="a0"/>
        <w:rPr>
          <w:rFonts w:hint="cs"/>
          <w:rtl/>
        </w:rPr>
      </w:pPr>
      <w:r>
        <w:rPr>
          <w:rFonts w:hint="cs"/>
          <w:rtl/>
        </w:rPr>
        <w:t xml:space="preserve">לכן, מכל הסיבות האלה, אני קורא לחברי הכנסת "לעשות חושבים" עוד הפעם - - </w:t>
      </w:r>
    </w:p>
    <w:p w14:paraId="206B76F0" w14:textId="77777777" w:rsidR="00000000" w:rsidRDefault="00A92CBC">
      <w:pPr>
        <w:pStyle w:val="a0"/>
        <w:rPr>
          <w:rFonts w:hint="cs"/>
          <w:rtl/>
        </w:rPr>
      </w:pPr>
    </w:p>
    <w:p w14:paraId="55BE89DC" w14:textId="77777777" w:rsidR="00000000" w:rsidRDefault="00A92CBC">
      <w:pPr>
        <w:pStyle w:val="af1"/>
        <w:rPr>
          <w:rtl/>
        </w:rPr>
      </w:pPr>
      <w:r>
        <w:rPr>
          <w:rFonts w:hint="eastAsia"/>
          <w:rtl/>
        </w:rPr>
        <w:t>היו</w:t>
      </w:r>
      <w:r>
        <w:rPr>
          <w:rtl/>
        </w:rPr>
        <w:t>"ר ראובן ריבלין:</w:t>
      </w:r>
    </w:p>
    <w:p w14:paraId="09BBB15D" w14:textId="77777777" w:rsidR="00000000" w:rsidRDefault="00A92CBC">
      <w:pPr>
        <w:pStyle w:val="a0"/>
        <w:rPr>
          <w:rFonts w:hint="cs"/>
          <w:rtl/>
        </w:rPr>
      </w:pPr>
    </w:p>
    <w:p w14:paraId="008FFA9B" w14:textId="77777777" w:rsidR="00000000" w:rsidRDefault="00A92CBC">
      <w:pPr>
        <w:pStyle w:val="a0"/>
        <w:rPr>
          <w:rFonts w:hint="cs"/>
          <w:rtl/>
        </w:rPr>
      </w:pPr>
      <w:r>
        <w:rPr>
          <w:rFonts w:hint="cs"/>
          <w:rtl/>
        </w:rPr>
        <w:t xml:space="preserve">תודה רבה. </w:t>
      </w:r>
    </w:p>
    <w:p w14:paraId="2E8DBA2B" w14:textId="77777777" w:rsidR="00000000" w:rsidRDefault="00A92CBC">
      <w:pPr>
        <w:pStyle w:val="a0"/>
        <w:rPr>
          <w:rFonts w:hint="cs"/>
          <w:rtl/>
        </w:rPr>
      </w:pPr>
    </w:p>
    <w:p w14:paraId="0E2BBD65" w14:textId="77777777" w:rsidR="00000000" w:rsidRDefault="00A92CBC">
      <w:pPr>
        <w:pStyle w:val="-"/>
        <w:rPr>
          <w:rtl/>
        </w:rPr>
      </w:pPr>
      <w:bookmarkStart w:id="110" w:name="FS000001061T23_03_2005_13_42_18C"/>
      <w:bookmarkEnd w:id="110"/>
      <w:r>
        <w:rPr>
          <w:rFonts w:hint="eastAsia"/>
          <w:rtl/>
        </w:rPr>
        <w:t>ג</w:t>
      </w:r>
      <w:r>
        <w:rPr>
          <w:rtl/>
        </w:rPr>
        <w:t>'מאל ז</w:t>
      </w:r>
      <w:r>
        <w:rPr>
          <w:rtl/>
        </w:rPr>
        <w:t>חאלקה (בל"ד):</w:t>
      </w:r>
    </w:p>
    <w:p w14:paraId="3F0D8C64" w14:textId="77777777" w:rsidR="00000000" w:rsidRDefault="00A92CBC">
      <w:pPr>
        <w:pStyle w:val="a0"/>
        <w:rPr>
          <w:rFonts w:hint="cs"/>
          <w:rtl/>
        </w:rPr>
      </w:pPr>
    </w:p>
    <w:p w14:paraId="05CFBF79" w14:textId="77777777" w:rsidR="00000000" w:rsidRDefault="00A92CBC">
      <w:pPr>
        <w:pStyle w:val="a0"/>
        <w:rPr>
          <w:rFonts w:hint="cs"/>
          <w:rtl/>
        </w:rPr>
      </w:pPr>
      <w:r>
        <w:rPr>
          <w:rFonts w:hint="cs"/>
          <w:rtl/>
        </w:rPr>
        <w:t xml:space="preserve">- - ולא להצביע בעד החוק הזה, במיוחד שהוא חוק - הייתי אומר </w:t>
      </w:r>
      <w:r>
        <w:rPr>
          <w:rtl/>
        </w:rPr>
        <w:t>–</w:t>
      </w:r>
      <w:r>
        <w:rPr>
          <w:rFonts w:hint="cs"/>
          <w:rtl/>
        </w:rPr>
        <w:t xml:space="preserve"> לפחות הוא חוק מיותר. </w:t>
      </w:r>
    </w:p>
    <w:p w14:paraId="0DF12661" w14:textId="77777777" w:rsidR="00000000" w:rsidRDefault="00A92CBC">
      <w:pPr>
        <w:pStyle w:val="a0"/>
        <w:rPr>
          <w:rFonts w:hint="cs"/>
          <w:rtl/>
        </w:rPr>
      </w:pPr>
    </w:p>
    <w:p w14:paraId="775A0B29" w14:textId="77777777" w:rsidR="00000000" w:rsidRDefault="00A92CBC">
      <w:pPr>
        <w:pStyle w:val="af1"/>
        <w:rPr>
          <w:rtl/>
        </w:rPr>
      </w:pPr>
      <w:r>
        <w:rPr>
          <w:rFonts w:hint="eastAsia"/>
          <w:rtl/>
        </w:rPr>
        <w:t>היו</w:t>
      </w:r>
      <w:r>
        <w:rPr>
          <w:rtl/>
        </w:rPr>
        <w:t>"ר ראובן ריבלין:</w:t>
      </w:r>
    </w:p>
    <w:p w14:paraId="546B1F60" w14:textId="77777777" w:rsidR="00000000" w:rsidRDefault="00A92CBC">
      <w:pPr>
        <w:pStyle w:val="a0"/>
        <w:rPr>
          <w:rFonts w:hint="cs"/>
          <w:rtl/>
        </w:rPr>
      </w:pPr>
    </w:p>
    <w:p w14:paraId="2C9F8CE7" w14:textId="77777777" w:rsidR="00000000" w:rsidRDefault="00A92CBC">
      <w:pPr>
        <w:pStyle w:val="a0"/>
        <w:rPr>
          <w:rFonts w:hint="cs"/>
          <w:rtl/>
        </w:rPr>
      </w:pPr>
      <w:r>
        <w:rPr>
          <w:rFonts w:hint="cs"/>
          <w:rtl/>
        </w:rPr>
        <w:t>תודה רבה. כבוד יושב-ראש ועדת החוקה, חוק ומשפט, יש מקום להשיב. חבר הכנסת כבל וחבר הכנסת סלומינסקי, אחרי שזה יעבור, אתן לכם אפשרות לדבר. אב</w:t>
      </w:r>
      <w:r>
        <w:rPr>
          <w:rFonts w:hint="cs"/>
          <w:rtl/>
        </w:rPr>
        <w:t>ל יש פה שאלה, השאלה שעוררו חברי הכנסת בשארה וזחאלקה.</w:t>
      </w:r>
    </w:p>
    <w:p w14:paraId="7FED4A63" w14:textId="77777777" w:rsidR="00000000" w:rsidRDefault="00A92CBC">
      <w:pPr>
        <w:pStyle w:val="a0"/>
        <w:rPr>
          <w:rFonts w:hint="cs"/>
          <w:rtl/>
        </w:rPr>
      </w:pPr>
    </w:p>
    <w:p w14:paraId="4D4BBB50" w14:textId="77777777" w:rsidR="00000000" w:rsidRDefault="00A92CBC">
      <w:pPr>
        <w:pStyle w:val="a"/>
        <w:rPr>
          <w:rtl/>
        </w:rPr>
      </w:pPr>
      <w:bookmarkStart w:id="111" w:name="FS000000462T23_03_2005_13_44_56"/>
      <w:bookmarkStart w:id="112" w:name="_Toc104196544"/>
      <w:bookmarkEnd w:id="111"/>
      <w:r>
        <w:rPr>
          <w:rFonts w:hint="eastAsia"/>
          <w:rtl/>
        </w:rPr>
        <w:t>מיכאל</w:t>
      </w:r>
      <w:r>
        <w:rPr>
          <w:rtl/>
        </w:rPr>
        <w:t xml:space="preserve"> איתן (יו"ר ועדת החוקה, חוק ומשפט):</w:t>
      </w:r>
      <w:bookmarkEnd w:id="112"/>
    </w:p>
    <w:p w14:paraId="6D5DD5EF" w14:textId="77777777" w:rsidR="00000000" w:rsidRDefault="00A92CBC">
      <w:pPr>
        <w:pStyle w:val="a0"/>
        <w:rPr>
          <w:rFonts w:hint="cs"/>
          <w:rtl/>
        </w:rPr>
      </w:pPr>
    </w:p>
    <w:p w14:paraId="43E524EA" w14:textId="77777777" w:rsidR="00000000" w:rsidRDefault="00A92CBC">
      <w:pPr>
        <w:pStyle w:val="a0"/>
        <w:rPr>
          <w:rFonts w:hint="cs"/>
          <w:rtl/>
        </w:rPr>
      </w:pPr>
      <w:r>
        <w:rPr>
          <w:rFonts w:hint="cs"/>
          <w:rtl/>
        </w:rPr>
        <w:t>אדוני היושב-ראש, כנסת נכבדה, כאשר הצגתי את הצעת החוק אמרתי שזו הצעת חוק חדשנית ומאתגרת. היא חדשנית כי היא לא חדשנית רק לישראל, היא חדשה בספרי חוקים של מדינות נו</w:t>
      </w:r>
      <w:r>
        <w:rPr>
          <w:rFonts w:hint="cs"/>
          <w:rtl/>
        </w:rPr>
        <w:t xml:space="preserve">ספות, לא בכל המדינות. </w:t>
      </w:r>
    </w:p>
    <w:p w14:paraId="48C5FED9" w14:textId="77777777" w:rsidR="00000000" w:rsidRDefault="00A92CBC">
      <w:pPr>
        <w:pStyle w:val="a0"/>
        <w:rPr>
          <w:rFonts w:hint="cs"/>
          <w:rtl/>
        </w:rPr>
      </w:pPr>
    </w:p>
    <w:p w14:paraId="6ECE9C80" w14:textId="77777777" w:rsidR="00000000" w:rsidRDefault="00A92CBC">
      <w:pPr>
        <w:pStyle w:val="af1"/>
        <w:rPr>
          <w:rtl/>
        </w:rPr>
      </w:pPr>
      <w:r>
        <w:rPr>
          <w:rtl/>
        </w:rPr>
        <w:t>היו"ר ראובן ריבלין:</w:t>
      </w:r>
    </w:p>
    <w:p w14:paraId="0756DA42" w14:textId="77777777" w:rsidR="00000000" w:rsidRDefault="00A92CBC">
      <w:pPr>
        <w:pStyle w:val="a0"/>
        <w:rPr>
          <w:rtl/>
        </w:rPr>
      </w:pPr>
    </w:p>
    <w:p w14:paraId="29FFBDEA" w14:textId="77777777" w:rsidR="00000000" w:rsidRDefault="00A92CBC">
      <w:pPr>
        <w:pStyle w:val="a0"/>
        <w:rPr>
          <w:rFonts w:hint="cs"/>
          <w:rtl/>
        </w:rPr>
      </w:pPr>
      <w:r>
        <w:rPr>
          <w:rFonts w:hint="cs"/>
          <w:rtl/>
        </w:rPr>
        <w:t>באיזו מדינה חוקקו חוק כזה?</w:t>
      </w:r>
    </w:p>
    <w:p w14:paraId="53258CBA" w14:textId="77777777" w:rsidR="00000000" w:rsidRDefault="00A92CBC">
      <w:pPr>
        <w:pStyle w:val="a0"/>
        <w:rPr>
          <w:rFonts w:hint="cs"/>
          <w:rtl/>
        </w:rPr>
      </w:pPr>
    </w:p>
    <w:p w14:paraId="6294A9CA" w14:textId="77777777" w:rsidR="00000000" w:rsidRDefault="00A92CBC">
      <w:pPr>
        <w:pStyle w:val="-"/>
        <w:rPr>
          <w:rtl/>
        </w:rPr>
      </w:pPr>
      <w:bookmarkStart w:id="113" w:name="FS000000462T23_03_2005_12_42_43C"/>
      <w:bookmarkEnd w:id="113"/>
      <w:r>
        <w:rPr>
          <w:rtl/>
        </w:rPr>
        <w:t>מיכאל איתן (יו"ר ועדת החוקה, חוק ומשפט):</w:t>
      </w:r>
    </w:p>
    <w:p w14:paraId="7C428BA3" w14:textId="77777777" w:rsidR="00000000" w:rsidRDefault="00A92CBC">
      <w:pPr>
        <w:pStyle w:val="a0"/>
        <w:rPr>
          <w:rtl/>
        </w:rPr>
      </w:pPr>
    </w:p>
    <w:p w14:paraId="1FF3E394" w14:textId="77777777" w:rsidR="00000000" w:rsidRDefault="00A92CBC">
      <w:pPr>
        <w:pStyle w:val="a0"/>
        <w:rPr>
          <w:rFonts w:hint="cs"/>
          <w:rtl/>
        </w:rPr>
      </w:pPr>
      <w:r>
        <w:rPr>
          <w:rFonts w:hint="cs"/>
          <w:rtl/>
        </w:rPr>
        <w:t>בקנדה יש חוק דומה וכך גם בארצות-הברית. כך הובא לידיעתנו בוועדה. ייתכן שיש גם מדינות נוספות.</w:t>
      </w:r>
    </w:p>
    <w:p w14:paraId="6A6E65E0" w14:textId="77777777" w:rsidR="00000000" w:rsidRDefault="00A92CBC">
      <w:pPr>
        <w:pStyle w:val="a0"/>
        <w:rPr>
          <w:rFonts w:hint="cs"/>
          <w:rtl/>
        </w:rPr>
      </w:pPr>
    </w:p>
    <w:p w14:paraId="28473CA9" w14:textId="77777777" w:rsidR="00000000" w:rsidRDefault="00A92CBC">
      <w:pPr>
        <w:pStyle w:val="a0"/>
        <w:rPr>
          <w:rFonts w:hint="cs"/>
          <w:rtl/>
        </w:rPr>
      </w:pPr>
      <w:r>
        <w:rPr>
          <w:rFonts w:hint="cs"/>
          <w:rtl/>
        </w:rPr>
        <w:t>אני שותף לדברים שאמרו כאן חברי הכנסת בשארה וזחאל</w:t>
      </w:r>
      <w:r>
        <w:rPr>
          <w:rFonts w:hint="cs"/>
          <w:rtl/>
        </w:rPr>
        <w:t xml:space="preserve">קה. נכון, יש כאן פגיעה בזכויות, יש כאן שאלה קשה אם זה בכלל ראוי לחקיקה. זה חוק שישבנו עליו הרבה שעות, על מנת לנסות ולנסח אותו בצורה ראויה. מאחר שהוא חדשני והוא קובע עקרונות חדשים ויש בו פגיעות בזכויות, רצינו שייעשה הצדק המרבי ומידת הפגיעה תהיה מינימלית. </w:t>
      </w:r>
    </w:p>
    <w:p w14:paraId="4FEEE3A7" w14:textId="77777777" w:rsidR="00000000" w:rsidRDefault="00A92CBC">
      <w:pPr>
        <w:pStyle w:val="a0"/>
        <w:rPr>
          <w:rFonts w:hint="cs"/>
          <w:rtl/>
        </w:rPr>
      </w:pPr>
    </w:p>
    <w:p w14:paraId="1AA069B8" w14:textId="77777777" w:rsidR="00000000" w:rsidRDefault="00A92CBC">
      <w:pPr>
        <w:pStyle w:val="a0"/>
        <w:rPr>
          <w:rFonts w:hint="cs"/>
          <w:rtl/>
        </w:rPr>
      </w:pPr>
      <w:r>
        <w:rPr>
          <w:rFonts w:hint="cs"/>
          <w:rtl/>
        </w:rPr>
        <w:t>מדוע? כי לנגד עינינו עמד דבר אחד: עבריין - צריך לזכור שמדובר בעבריין - שנידון על עבירות שעונשן שבע שנות  מאסר ויותר, לא על אילו עבירות פשוטות; הוא נידון על עבירות שעונשן כבד, כלומר זה לא סתם עבריין. הוא עבריין והוא יושב כעת בכלא, וקורבן העבירה סובל, לפעמים</w:t>
      </w:r>
      <w:r>
        <w:rPr>
          <w:rFonts w:hint="cs"/>
          <w:rtl/>
        </w:rPr>
        <w:t xml:space="preserve"> הולך לטיפולים, עדיין נמצא בשיקום, אולי הוא כבר איננו בחיים ובני משפחתו אבלים, והעבריין יושב, כותב ספר על האונס או על הרצח, נותן את זה לאמצעי תקשורת ומקבל תמלוגים. האם זה צדק? זאת הדילמה. </w:t>
      </w:r>
    </w:p>
    <w:p w14:paraId="1704687A" w14:textId="77777777" w:rsidR="00000000" w:rsidRDefault="00A92CBC">
      <w:pPr>
        <w:pStyle w:val="a0"/>
        <w:rPr>
          <w:rFonts w:hint="cs"/>
          <w:rtl/>
        </w:rPr>
      </w:pPr>
    </w:p>
    <w:p w14:paraId="1F28BF61" w14:textId="77777777" w:rsidR="00000000" w:rsidRDefault="00A92CBC">
      <w:pPr>
        <w:pStyle w:val="a0"/>
        <w:rPr>
          <w:rFonts w:hint="cs"/>
          <w:rtl/>
        </w:rPr>
      </w:pPr>
      <w:r>
        <w:rPr>
          <w:rFonts w:hint="cs"/>
          <w:rtl/>
        </w:rPr>
        <w:t>אני ער לזה שיש כאן פגיעה. אין פגיעה מלאה בחופש הביטוי, כי אנחנו לא</w:t>
      </w:r>
      <w:r>
        <w:rPr>
          <w:rFonts w:hint="cs"/>
          <w:rtl/>
        </w:rPr>
        <w:t xml:space="preserve"> אומרים לו לא לכתוב, אלא אומרים לו שאם הוא כתב ויש לו מזה רווח, אפשר לחלט את הרווח, כי זה כמו המשך העבירה. האדם ביצע עבירה, אומנם הוא קיבל את העונש על העבירה, הוא יושב בבית-סוהר, אבל הוא מרוויח עכשיו מהפרסום שלה. אז למה לא מגיע שייקחו ממנו את הכסף שהוא מרו</w:t>
      </w:r>
      <w:r>
        <w:rPr>
          <w:rFonts w:hint="cs"/>
          <w:rtl/>
        </w:rPr>
        <w:t>ויח מזה שהוא ביצע עבירה?</w:t>
      </w:r>
    </w:p>
    <w:p w14:paraId="7942A269" w14:textId="77777777" w:rsidR="00000000" w:rsidRDefault="00A92CBC">
      <w:pPr>
        <w:pStyle w:val="a0"/>
        <w:rPr>
          <w:rFonts w:hint="cs"/>
          <w:rtl/>
        </w:rPr>
      </w:pPr>
    </w:p>
    <w:p w14:paraId="0C5D7C80" w14:textId="77777777" w:rsidR="00000000" w:rsidRDefault="00A92CBC">
      <w:pPr>
        <w:pStyle w:val="af0"/>
        <w:rPr>
          <w:rtl/>
        </w:rPr>
      </w:pPr>
      <w:r>
        <w:rPr>
          <w:rFonts w:hint="eastAsia"/>
          <w:rtl/>
        </w:rPr>
        <w:t>ג</w:t>
      </w:r>
      <w:r>
        <w:rPr>
          <w:rtl/>
        </w:rPr>
        <w:t>'מאל זחאלקה (בל"ד):</w:t>
      </w:r>
    </w:p>
    <w:p w14:paraId="797DF2C5" w14:textId="77777777" w:rsidR="00000000" w:rsidRDefault="00A92CBC">
      <w:pPr>
        <w:pStyle w:val="a0"/>
        <w:rPr>
          <w:rFonts w:hint="cs"/>
          <w:rtl/>
        </w:rPr>
      </w:pPr>
    </w:p>
    <w:p w14:paraId="6FD75936" w14:textId="77777777" w:rsidR="00000000" w:rsidRDefault="00A92CBC">
      <w:pPr>
        <w:pStyle w:val="a0"/>
        <w:rPr>
          <w:rFonts w:hint="cs"/>
          <w:rtl/>
        </w:rPr>
      </w:pPr>
      <w:r>
        <w:rPr>
          <w:rFonts w:hint="cs"/>
          <w:rtl/>
        </w:rPr>
        <w:t>אתה מסכים שבהצעת החוק הזאת יש ממד של ענישה?</w:t>
      </w:r>
    </w:p>
    <w:p w14:paraId="33867151" w14:textId="77777777" w:rsidR="00000000" w:rsidRDefault="00A92CBC">
      <w:pPr>
        <w:pStyle w:val="a0"/>
        <w:rPr>
          <w:rFonts w:hint="cs"/>
          <w:rtl/>
        </w:rPr>
      </w:pPr>
    </w:p>
    <w:p w14:paraId="47B5FE47" w14:textId="77777777" w:rsidR="00000000" w:rsidRDefault="00A92CBC">
      <w:pPr>
        <w:pStyle w:val="-"/>
        <w:rPr>
          <w:rtl/>
        </w:rPr>
      </w:pPr>
      <w:bookmarkStart w:id="114" w:name="FS000000462T23_03_2005_12_44_13C"/>
      <w:bookmarkEnd w:id="114"/>
      <w:r>
        <w:rPr>
          <w:rtl/>
        </w:rPr>
        <w:t>מיכאל איתן (יו"ר ועדת החוקה, חוק ומשפט):</w:t>
      </w:r>
    </w:p>
    <w:p w14:paraId="2BE8B912" w14:textId="77777777" w:rsidR="00000000" w:rsidRDefault="00A92CBC">
      <w:pPr>
        <w:pStyle w:val="a0"/>
        <w:rPr>
          <w:rtl/>
        </w:rPr>
      </w:pPr>
    </w:p>
    <w:p w14:paraId="1A10A1C3" w14:textId="77777777" w:rsidR="00000000" w:rsidRDefault="00A92CBC">
      <w:pPr>
        <w:pStyle w:val="a0"/>
        <w:rPr>
          <w:rFonts w:hint="cs"/>
          <w:rtl/>
        </w:rPr>
      </w:pPr>
      <w:r>
        <w:rPr>
          <w:rFonts w:hint="cs"/>
          <w:rtl/>
        </w:rPr>
        <w:t xml:space="preserve">כאשר אדם גנב סכום מסוים, אתה נותן לו עונש. כאשר אדם ביצע עבירה ומסתבר לך פתאום שהוא גנב יותר, אתה תיתן לו עונש יותר כבד. </w:t>
      </w:r>
      <w:r>
        <w:rPr>
          <w:rFonts w:hint="cs"/>
          <w:rtl/>
        </w:rPr>
        <w:t xml:space="preserve">נכון שכאשר היה משפט והמשפט נגמר, זהו, הוא הורשע, קיבל עונש ונגמר העניין. כאן יש מצב שהמעשה שמתבסס על ביצוע העבירה הוא מעשה חדש לגמרי, הוא נעשה לאחר המשפט. האדם כתב את הספר לאחר שהוא נשפט, אולי בלי קשר לעניין המשפט. </w:t>
      </w:r>
    </w:p>
    <w:p w14:paraId="0B1A6E7D" w14:textId="77777777" w:rsidR="00000000" w:rsidRDefault="00A92CBC">
      <w:pPr>
        <w:pStyle w:val="a0"/>
        <w:rPr>
          <w:rFonts w:hint="cs"/>
          <w:rtl/>
        </w:rPr>
      </w:pPr>
    </w:p>
    <w:p w14:paraId="100D712D" w14:textId="77777777" w:rsidR="00000000" w:rsidRDefault="00A92CBC">
      <w:pPr>
        <w:pStyle w:val="a0"/>
        <w:rPr>
          <w:rFonts w:hint="cs"/>
          <w:rtl/>
        </w:rPr>
      </w:pPr>
      <w:r>
        <w:rPr>
          <w:rFonts w:hint="cs"/>
          <w:rtl/>
        </w:rPr>
        <w:t>אני  מבין שיש קושי. הנימוקים שלכם חזקים</w:t>
      </w:r>
      <w:r>
        <w:rPr>
          <w:rFonts w:hint="cs"/>
          <w:rtl/>
        </w:rPr>
        <w:t xml:space="preserve">, אבל גם ממול יש נימוקים חזקים. זה הקושי בחיים. לכן לא קבענו דברים כבדים. </w:t>
      </w:r>
    </w:p>
    <w:p w14:paraId="6EBB94ED" w14:textId="77777777" w:rsidR="00000000" w:rsidRDefault="00A92CBC">
      <w:pPr>
        <w:pStyle w:val="a0"/>
        <w:rPr>
          <w:rFonts w:hint="cs"/>
          <w:rtl/>
        </w:rPr>
      </w:pPr>
    </w:p>
    <w:p w14:paraId="2D4D302D" w14:textId="77777777" w:rsidR="00000000" w:rsidRDefault="00A92CBC">
      <w:pPr>
        <w:pStyle w:val="a0"/>
        <w:rPr>
          <w:rFonts w:hint="cs"/>
          <w:rtl/>
        </w:rPr>
      </w:pPr>
      <w:r>
        <w:rPr>
          <w:rFonts w:hint="cs"/>
          <w:rtl/>
        </w:rPr>
        <w:t xml:space="preserve">כאן אני פונה לחבר הכנסת יצחק לוי. כתבנו במפורש: שעניינם העיקרי עבירה. זאת משום שאנחנו לא חושבים שאם אדם יושב בכלא וכותב ספר, ודרך אגב הוא מזכיר שהוא גם הורשע ויושב בבית-הסוהר בגין </w:t>
      </w:r>
      <w:r>
        <w:rPr>
          <w:rFonts w:hint="cs"/>
          <w:rtl/>
        </w:rPr>
        <w:t xml:space="preserve">עבירה, צריך לפגוע בו, אדרבה, שיכתוב ספרים. </w:t>
      </w:r>
    </w:p>
    <w:p w14:paraId="053DED5E" w14:textId="77777777" w:rsidR="00000000" w:rsidRDefault="00A92CBC">
      <w:pPr>
        <w:pStyle w:val="a0"/>
        <w:rPr>
          <w:rFonts w:hint="cs"/>
          <w:rtl/>
        </w:rPr>
      </w:pPr>
    </w:p>
    <w:p w14:paraId="33C7D969" w14:textId="77777777" w:rsidR="00000000" w:rsidRDefault="00A92CBC">
      <w:pPr>
        <w:pStyle w:val="a0"/>
        <w:rPr>
          <w:rFonts w:hint="cs"/>
          <w:rtl/>
        </w:rPr>
      </w:pPr>
      <w:r>
        <w:rPr>
          <w:rFonts w:hint="cs"/>
          <w:rtl/>
        </w:rPr>
        <w:t xml:space="preserve">יותר מזה, בית-המשפט יכול לקחת ספר שעיקרו עבירה </w:t>
      </w:r>
      <w:r>
        <w:rPr>
          <w:rtl/>
        </w:rPr>
        <w:t>–</w:t>
      </w:r>
      <w:r>
        <w:rPr>
          <w:rFonts w:hint="cs"/>
          <w:rtl/>
        </w:rPr>
        <w:t xml:space="preserve"> הוא כתב רק על העבירה, אבל הוא כתב את זה בצורה שדווקא מביעה חרטה. בית-המשפט יכול לומר במקרים האלה שהוא לא יחלט את הרווח. </w:t>
      </w:r>
    </w:p>
    <w:p w14:paraId="14EC55B5" w14:textId="77777777" w:rsidR="00000000" w:rsidRDefault="00A92CBC">
      <w:pPr>
        <w:pStyle w:val="a0"/>
        <w:rPr>
          <w:rFonts w:hint="cs"/>
          <w:rtl/>
        </w:rPr>
      </w:pPr>
    </w:p>
    <w:p w14:paraId="49A0BBF2" w14:textId="77777777" w:rsidR="00000000" w:rsidRDefault="00A92CBC">
      <w:pPr>
        <w:pStyle w:val="a0"/>
        <w:rPr>
          <w:rFonts w:hint="cs"/>
          <w:rtl/>
        </w:rPr>
      </w:pPr>
      <w:r>
        <w:rPr>
          <w:rFonts w:hint="cs"/>
          <w:rtl/>
        </w:rPr>
        <w:t>אני חוזר ואומר לחברי הכנסת, לא מדובר במצ</w:t>
      </w:r>
      <w:r>
        <w:rPr>
          <w:rFonts w:hint="cs"/>
          <w:rtl/>
        </w:rPr>
        <w:t xml:space="preserve">ב שאדם שביצע עבירה וכותב על העבירה לא יכול לפרסם את דבריו. אנחנו נותנים לו לפרסם את דברו - חופש ביטוי מלא כן, אבל אם אתה עושה רווח על העבירה, את הרווח אנחנו לוקחים, שלא תהיה נשכר כפושע וכעבריין. אתה תוכל לכתוב כמה שנים לאחר מכן, תוכל לכתוב על דברים אחרים. </w:t>
      </w:r>
      <w:r>
        <w:rPr>
          <w:rFonts w:hint="cs"/>
          <w:rtl/>
        </w:rPr>
        <w:t xml:space="preserve">אבל לכתוב בעוד הקורבן מדמם ולהרוויח מזה כסף ולומר שנעבור על זה לסדר-היום, אני חושב שהדבר הזה לא בסדר. </w:t>
      </w:r>
    </w:p>
    <w:p w14:paraId="36571FC9" w14:textId="77777777" w:rsidR="00000000" w:rsidRDefault="00A92CBC">
      <w:pPr>
        <w:pStyle w:val="a0"/>
        <w:rPr>
          <w:rFonts w:hint="cs"/>
          <w:rtl/>
        </w:rPr>
      </w:pPr>
    </w:p>
    <w:p w14:paraId="476B38F0" w14:textId="77777777" w:rsidR="00000000" w:rsidRDefault="00A92CBC">
      <w:pPr>
        <w:pStyle w:val="a0"/>
        <w:rPr>
          <w:rFonts w:hint="cs"/>
          <w:rtl/>
        </w:rPr>
      </w:pPr>
      <w:r>
        <w:rPr>
          <w:rFonts w:hint="cs"/>
          <w:rtl/>
        </w:rPr>
        <w:t>לסיום, אני רוצה לבקש מחברי הכנסת לאשר את הצעת החוק ללא הסתייגויות, להשאיר את הנוסח שהוועדה קבעה ולקבל את שיקול הדעת של הוועדה שאיזנה ולא הלכה למהלכים קי</w:t>
      </w:r>
      <w:r>
        <w:rPr>
          <w:rFonts w:hint="cs"/>
          <w:rtl/>
        </w:rPr>
        <w:t xml:space="preserve">צוניים, אף שהצעת החוק הזאת חדשנית. היא קבעה למשל שרק היועץ המשפטי או בא-כוחו יכולים להגיש את הבקשות האלה ולא כל אדם, אפילו לא הנפגע. היא קבעה סייגים של זמנים מידתיים. </w:t>
      </w:r>
    </w:p>
    <w:p w14:paraId="77741DA2" w14:textId="77777777" w:rsidR="00000000" w:rsidRDefault="00A92CBC">
      <w:pPr>
        <w:pStyle w:val="a0"/>
        <w:rPr>
          <w:rFonts w:hint="cs"/>
          <w:rtl/>
        </w:rPr>
      </w:pPr>
    </w:p>
    <w:p w14:paraId="3CA1D6DF" w14:textId="77777777" w:rsidR="00000000" w:rsidRDefault="00A92CBC">
      <w:pPr>
        <w:pStyle w:val="af1"/>
        <w:rPr>
          <w:rtl/>
        </w:rPr>
      </w:pPr>
      <w:r>
        <w:rPr>
          <w:rtl/>
        </w:rPr>
        <w:t>היו"ר ראובן ריבלין:</w:t>
      </w:r>
    </w:p>
    <w:p w14:paraId="27BD0F24" w14:textId="77777777" w:rsidR="00000000" w:rsidRDefault="00A92CBC">
      <w:pPr>
        <w:pStyle w:val="a0"/>
        <w:rPr>
          <w:rtl/>
        </w:rPr>
      </w:pPr>
    </w:p>
    <w:p w14:paraId="1AFAA1A9" w14:textId="77777777" w:rsidR="00000000" w:rsidRDefault="00A92CBC">
      <w:pPr>
        <w:pStyle w:val="a0"/>
        <w:rPr>
          <w:rFonts w:hint="cs"/>
          <w:rtl/>
        </w:rPr>
      </w:pPr>
      <w:r>
        <w:rPr>
          <w:rFonts w:hint="cs"/>
          <w:rtl/>
        </w:rPr>
        <w:t xml:space="preserve">חבר הכנסת בשארה וזחאלקה, שמעתי את ההסתייגות שלכם וביקשתי חוות דעת </w:t>
      </w:r>
      <w:r>
        <w:rPr>
          <w:rFonts w:hint="cs"/>
          <w:rtl/>
        </w:rPr>
        <w:t xml:space="preserve">מהייעוץ המשפטי, אם הוועדה נתנה דעתה על העניין החוקתי. התשובה שלהם ברורה, והיא שהחוק עומד במבחנים החוקתיים. </w:t>
      </w:r>
    </w:p>
    <w:p w14:paraId="1C18921C" w14:textId="77777777" w:rsidR="00000000" w:rsidRDefault="00A92CBC">
      <w:pPr>
        <w:pStyle w:val="a0"/>
        <w:rPr>
          <w:rFonts w:hint="cs"/>
          <w:rtl/>
        </w:rPr>
      </w:pPr>
    </w:p>
    <w:p w14:paraId="75A9FB1C" w14:textId="77777777" w:rsidR="00000000" w:rsidRDefault="00A92CBC">
      <w:pPr>
        <w:pStyle w:val="a0"/>
        <w:rPr>
          <w:rFonts w:hint="cs"/>
          <w:rtl/>
        </w:rPr>
      </w:pPr>
      <w:r>
        <w:rPr>
          <w:rFonts w:hint="cs"/>
          <w:rtl/>
        </w:rPr>
        <w:t xml:space="preserve">דבר שני, ביקשתי אינפורמציה נוספת - חוק דומה נתקבל באוסטרליה וברבות ממדינות ארצות-הברית. במדינה אחת חוק דומה, בעל רעיון דומה, נפסל על-ידי בית המשפט </w:t>
      </w:r>
      <w:r>
        <w:rPr>
          <w:rFonts w:hint="cs"/>
          <w:rtl/>
        </w:rPr>
        <w:t xml:space="preserve">העליון ותוקן לאחר מכן ואושר. </w:t>
      </w:r>
    </w:p>
    <w:p w14:paraId="15135131" w14:textId="77777777" w:rsidR="00000000" w:rsidRDefault="00A92CBC">
      <w:pPr>
        <w:pStyle w:val="a0"/>
        <w:rPr>
          <w:rFonts w:hint="cs"/>
          <w:rtl/>
        </w:rPr>
      </w:pPr>
    </w:p>
    <w:p w14:paraId="211E8D8F" w14:textId="77777777" w:rsidR="00000000" w:rsidRDefault="00A92CBC">
      <w:pPr>
        <w:pStyle w:val="-"/>
        <w:rPr>
          <w:rtl/>
        </w:rPr>
      </w:pPr>
      <w:bookmarkStart w:id="115" w:name="FS000000462T23_03_2005_12_48_27C"/>
      <w:bookmarkEnd w:id="115"/>
      <w:r>
        <w:rPr>
          <w:rtl/>
        </w:rPr>
        <w:t>מיכאל איתן (יו"ר ועדת החוקה, חוק ומשפט):</w:t>
      </w:r>
    </w:p>
    <w:p w14:paraId="2C2968BD" w14:textId="77777777" w:rsidR="00000000" w:rsidRDefault="00A92CBC">
      <w:pPr>
        <w:pStyle w:val="a0"/>
        <w:rPr>
          <w:rtl/>
        </w:rPr>
      </w:pPr>
    </w:p>
    <w:p w14:paraId="4BA3E091" w14:textId="77777777" w:rsidR="00000000" w:rsidRDefault="00A92CBC">
      <w:pPr>
        <w:pStyle w:val="a0"/>
        <w:rPr>
          <w:rFonts w:hint="cs"/>
          <w:rtl/>
        </w:rPr>
      </w:pPr>
      <w:r>
        <w:rPr>
          <w:rFonts w:hint="cs"/>
          <w:rtl/>
        </w:rPr>
        <w:t>טעיתי ביחס לקנדה?</w:t>
      </w:r>
    </w:p>
    <w:p w14:paraId="68EB0692" w14:textId="77777777" w:rsidR="00000000" w:rsidRDefault="00A92CBC">
      <w:pPr>
        <w:pStyle w:val="a0"/>
        <w:rPr>
          <w:rtl/>
        </w:rPr>
      </w:pPr>
    </w:p>
    <w:p w14:paraId="1B67FE76" w14:textId="77777777" w:rsidR="00000000" w:rsidRDefault="00A92CBC">
      <w:pPr>
        <w:pStyle w:val="af1"/>
        <w:rPr>
          <w:rtl/>
        </w:rPr>
      </w:pPr>
      <w:r>
        <w:rPr>
          <w:rtl/>
        </w:rPr>
        <w:t>היו"ר ראובן ריבלין:</w:t>
      </w:r>
    </w:p>
    <w:p w14:paraId="7F99AC29" w14:textId="77777777" w:rsidR="00000000" w:rsidRDefault="00A92CBC">
      <w:pPr>
        <w:pStyle w:val="a0"/>
        <w:rPr>
          <w:rtl/>
        </w:rPr>
      </w:pPr>
    </w:p>
    <w:p w14:paraId="456EA30C" w14:textId="77777777" w:rsidR="00000000" w:rsidRDefault="00A92CBC">
      <w:pPr>
        <w:pStyle w:val="a0"/>
        <w:rPr>
          <w:rFonts w:hint="cs"/>
          <w:rtl/>
        </w:rPr>
      </w:pPr>
      <w:r>
        <w:rPr>
          <w:rFonts w:hint="cs"/>
          <w:rtl/>
        </w:rPr>
        <w:t>על כל פנים לא קיבלתי אישור לגבי קנדה. מה שחשוב לדעת, שזה במסגרת המדיניות שאנחנו קובעים וזה בהחלט בסמכותה של הכנסת. אבל ההערות שלכם היו הערות חש</w:t>
      </w:r>
      <w:r>
        <w:rPr>
          <w:rFonts w:hint="cs"/>
          <w:rtl/>
        </w:rPr>
        <w:t>ובות.</w:t>
      </w:r>
    </w:p>
    <w:p w14:paraId="4071CA77" w14:textId="77777777" w:rsidR="00000000" w:rsidRDefault="00A92CBC">
      <w:pPr>
        <w:pStyle w:val="a0"/>
        <w:rPr>
          <w:rFonts w:hint="cs"/>
          <w:rtl/>
        </w:rPr>
      </w:pPr>
    </w:p>
    <w:p w14:paraId="68711F87" w14:textId="77777777" w:rsidR="00000000" w:rsidRDefault="00A92CBC">
      <w:pPr>
        <w:pStyle w:val="-"/>
        <w:rPr>
          <w:rtl/>
        </w:rPr>
      </w:pPr>
      <w:bookmarkStart w:id="116" w:name="FS000000462T23_03_2005_12_48_42C"/>
      <w:bookmarkEnd w:id="116"/>
      <w:r>
        <w:rPr>
          <w:rtl/>
        </w:rPr>
        <w:t>מיכאל איתן (יו"ר ועדת החוקה, חוק ומשפט):</w:t>
      </w:r>
    </w:p>
    <w:p w14:paraId="56D37840" w14:textId="77777777" w:rsidR="00000000" w:rsidRDefault="00A92CBC">
      <w:pPr>
        <w:pStyle w:val="a0"/>
        <w:rPr>
          <w:rtl/>
        </w:rPr>
      </w:pPr>
    </w:p>
    <w:p w14:paraId="09B912E9" w14:textId="77777777" w:rsidR="00000000" w:rsidRDefault="00A92CBC">
      <w:pPr>
        <w:pStyle w:val="a0"/>
        <w:rPr>
          <w:rFonts w:hint="cs"/>
          <w:rtl/>
        </w:rPr>
      </w:pPr>
      <w:r>
        <w:rPr>
          <w:rFonts w:hint="cs"/>
          <w:rtl/>
        </w:rPr>
        <w:t>הדברים שלך הם בהחלט ראויים.</w:t>
      </w:r>
    </w:p>
    <w:p w14:paraId="1C171817" w14:textId="77777777" w:rsidR="00000000" w:rsidRDefault="00A92CBC">
      <w:pPr>
        <w:pStyle w:val="a0"/>
        <w:rPr>
          <w:rFonts w:hint="cs"/>
          <w:rtl/>
        </w:rPr>
      </w:pPr>
    </w:p>
    <w:p w14:paraId="3D03DA9C" w14:textId="77777777" w:rsidR="00000000" w:rsidRDefault="00A92CBC">
      <w:pPr>
        <w:pStyle w:val="af1"/>
        <w:rPr>
          <w:rtl/>
        </w:rPr>
      </w:pPr>
      <w:r>
        <w:rPr>
          <w:rtl/>
        </w:rPr>
        <w:t>היו"ר ראובן ריבלין:</w:t>
      </w:r>
    </w:p>
    <w:p w14:paraId="57E66B9C" w14:textId="77777777" w:rsidR="00000000" w:rsidRDefault="00A92CBC">
      <w:pPr>
        <w:pStyle w:val="a0"/>
        <w:rPr>
          <w:rtl/>
        </w:rPr>
      </w:pPr>
    </w:p>
    <w:p w14:paraId="3DBB30D0" w14:textId="77777777" w:rsidR="00000000" w:rsidRDefault="00A92CBC">
      <w:pPr>
        <w:pStyle w:val="a0"/>
        <w:rPr>
          <w:rFonts w:hint="cs"/>
          <w:rtl/>
        </w:rPr>
      </w:pPr>
      <w:r>
        <w:rPr>
          <w:rFonts w:hint="cs"/>
          <w:rtl/>
        </w:rPr>
        <w:t>דבר נוסף חשוב, בית-המשפט באנגליה אימץ את העיקרון שהכנסת רוצה להשית בחוק זה. בית-המשפט אימץ את זה בפסיקה, כלומר ב-</w:t>
      </w:r>
      <w:r>
        <w:t>common law</w:t>
      </w:r>
      <w:r>
        <w:rPr>
          <w:rFonts w:hint="cs"/>
          <w:rtl/>
        </w:rPr>
        <w:t xml:space="preserve"> האנגלי זה נתקבל אגב חקיקה ובשיטת </w:t>
      </w:r>
      <w:r>
        <w:rPr>
          <w:rFonts w:hint="cs"/>
          <w:rtl/>
        </w:rPr>
        <w:t xml:space="preserve">התקדים המחייב ולמעשה הוא מחייב שם. </w:t>
      </w:r>
    </w:p>
    <w:p w14:paraId="514C800A" w14:textId="77777777" w:rsidR="00000000" w:rsidRDefault="00A92CBC">
      <w:pPr>
        <w:pStyle w:val="a0"/>
        <w:rPr>
          <w:rFonts w:hint="cs"/>
          <w:rtl/>
        </w:rPr>
      </w:pPr>
    </w:p>
    <w:p w14:paraId="7ED8EFB9" w14:textId="77777777" w:rsidR="00000000" w:rsidRDefault="00A92CBC">
      <w:pPr>
        <w:pStyle w:val="-"/>
        <w:rPr>
          <w:rtl/>
        </w:rPr>
      </w:pPr>
      <w:bookmarkStart w:id="117" w:name="FS000000462T23_03_2005_12_49_06C"/>
      <w:bookmarkEnd w:id="117"/>
      <w:r>
        <w:rPr>
          <w:rtl/>
        </w:rPr>
        <w:t>מיכאל איתן (יו"ר ועדת החוקה, חוק ומשפט):</w:t>
      </w:r>
    </w:p>
    <w:p w14:paraId="63718238" w14:textId="77777777" w:rsidR="00000000" w:rsidRDefault="00A92CBC">
      <w:pPr>
        <w:pStyle w:val="a0"/>
        <w:rPr>
          <w:rtl/>
        </w:rPr>
      </w:pPr>
    </w:p>
    <w:p w14:paraId="149D7B7C" w14:textId="77777777" w:rsidR="00000000" w:rsidRDefault="00A92CBC">
      <w:pPr>
        <w:pStyle w:val="a0"/>
        <w:rPr>
          <w:rFonts w:hint="cs"/>
          <w:rtl/>
        </w:rPr>
      </w:pPr>
      <w:r>
        <w:rPr>
          <w:rFonts w:hint="cs"/>
          <w:rtl/>
        </w:rPr>
        <w:t>בתחילת דברי אמרתי שיש כאן פגיעה בזכויות יסוד, אלא שאנחנו סבורים שהיא נעשית בחוק שהולם את ערכיה של מדינת ישראל, שהם גם ערכי צדק, והוא נעשה במידה ראויה ולתכלית ראויה. הקפדנו בוועד</w:t>
      </w:r>
      <w:r>
        <w:rPr>
          <w:rFonts w:hint="cs"/>
          <w:rtl/>
        </w:rPr>
        <w:t xml:space="preserve">ה שהמידה תהיה ראויה. </w:t>
      </w:r>
    </w:p>
    <w:p w14:paraId="7896EF0D" w14:textId="77777777" w:rsidR="00000000" w:rsidRDefault="00A92CBC">
      <w:pPr>
        <w:pStyle w:val="a0"/>
        <w:rPr>
          <w:rFonts w:hint="cs"/>
          <w:rtl/>
        </w:rPr>
      </w:pPr>
    </w:p>
    <w:p w14:paraId="515DCFF7" w14:textId="77777777" w:rsidR="00000000" w:rsidRDefault="00A92CBC">
      <w:pPr>
        <w:pStyle w:val="af1"/>
        <w:rPr>
          <w:rtl/>
        </w:rPr>
      </w:pPr>
      <w:r>
        <w:rPr>
          <w:rtl/>
        </w:rPr>
        <w:t>היו"ר ראובן ריבלין:</w:t>
      </w:r>
    </w:p>
    <w:p w14:paraId="17001585" w14:textId="77777777" w:rsidR="00000000" w:rsidRDefault="00A92CBC">
      <w:pPr>
        <w:pStyle w:val="a0"/>
        <w:rPr>
          <w:rtl/>
        </w:rPr>
      </w:pPr>
    </w:p>
    <w:p w14:paraId="79463A2C" w14:textId="77777777" w:rsidR="00000000" w:rsidRDefault="00A92CBC">
      <w:pPr>
        <w:pStyle w:val="a0"/>
        <w:rPr>
          <w:rFonts w:hint="cs"/>
          <w:rtl/>
        </w:rPr>
      </w:pPr>
      <w:r>
        <w:rPr>
          <w:rFonts w:hint="cs"/>
          <w:rtl/>
        </w:rPr>
        <w:t>תודה רבה. אני מודה מאוד ליושב-ראש הוועדה ולכל החברים שהשתתפו בדיון.</w:t>
      </w:r>
    </w:p>
    <w:p w14:paraId="1632A64B" w14:textId="77777777" w:rsidR="00000000" w:rsidRDefault="00A92CBC">
      <w:pPr>
        <w:pStyle w:val="a0"/>
        <w:rPr>
          <w:rFonts w:hint="cs"/>
          <w:rtl/>
        </w:rPr>
      </w:pPr>
    </w:p>
    <w:p w14:paraId="30224BE9" w14:textId="77777777" w:rsidR="00000000" w:rsidRDefault="00A92CBC">
      <w:pPr>
        <w:pStyle w:val="a0"/>
        <w:rPr>
          <w:rFonts w:hint="cs"/>
          <w:rtl/>
        </w:rPr>
      </w:pPr>
      <w:r>
        <w:rPr>
          <w:rFonts w:hint="cs"/>
          <w:rtl/>
        </w:rPr>
        <w:t xml:space="preserve">חבר הכנסת לוי, אדוני מבקש להשאיר את שתי ההסתייגויות. חברי הכנסת בשארה וזחאלקה מוחקים את הסתייגותם, כי היא באה להביא את התנגדותם לכל החוק. </w:t>
      </w:r>
    </w:p>
    <w:p w14:paraId="2EC6FA1E" w14:textId="77777777" w:rsidR="00000000" w:rsidRDefault="00A92CBC">
      <w:pPr>
        <w:pStyle w:val="a0"/>
        <w:rPr>
          <w:rFonts w:hint="cs"/>
          <w:rtl/>
        </w:rPr>
      </w:pPr>
    </w:p>
    <w:p w14:paraId="22762DE3" w14:textId="77777777" w:rsidR="00000000" w:rsidRDefault="00A92CBC">
      <w:pPr>
        <w:pStyle w:val="a0"/>
        <w:rPr>
          <w:rFonts w:hint="cs"/>
          <w:rtl/>
        </w:rPr>
      </w:pPr>
      <w:r>
        <w:rPr>
          <w:rFonts w:hint="cs"/>
          <w:rtl/>
        </w:rPr>
        <w:t>רבו</w:t>
      </w:r>
      <w:r>
        <w:rPr>
          <w:rFonts w:hint="cs"/>
          <w:rtl/>
        </w:rPr>
        <w:t>תי, נעבור להצבעה. לשם החוק אין הסתייגויות ולכן אנחנו נצביע על שם החוק כהצעת הוועדה. נא להצביע - מי בעד? מי נגד? מי נמנע?</w:t>
      </w:r>
    </w:p>
    <w:p w14:paraId="2ACB20E7" w14:textId="77777777" w:rsidR="00000000" w:rsidRDefault="00A92CBC">
      <w:pPr>
        <w:pStyle w:val="a0"/>
        <w:rPr>
          <w:rFonts w:hint="cs"/>
          <w:rtl/>
        </w:rPr>
      </w:pPr>
    </w:p>
    <w:p w14:paraId="4DBA03AD" w14:textId="77777777" w:rsidR="00000000" w:rsidRDefault="00A92CBC">
      <w:pPr>
        <w:pStyle w:val="ab"/>
        <w:bidi/>
        <w:rPr>
          <w:rFonts w:hint="cs"/>
          <w:rtl/>
        </w:rPr>
      </w:pPr>
      <w:r>
        <w:rPr>
          <w:rFonts w:hint="cs"/>
          <w:rtl/>
        </w:rPr>
        <w:t>הצבעה מס' 10</w:t>
      </w:r>
    </w:p>
    <w:p w14:paraId="742BE1CE" w14:textId="77777777" w:rsidR="00000000" w:rsidRDefault="00A92CBC">
      <w:pPr>
        <w:pStyle w:val="a0"/>
        <w:rPr>
          <w:rFonts w:hint="cs"/>
          <w:rtl/>
        </w:rPr>
      </w:pPr>
    </w:p>
    <w:p w14:paraId="5282937F" w14:textId="77777777" w:rsidR="00000000" w:rsidRDefault="00A92CBC">
      <w:pPr>
        <w:pStyle w:val="ac"/>
        <w:bidi/>
        <w:rPr>
          <w:rFonts w:hint="cs"/>
          <w:rtl/>
        </w:rPr>
      </w:pPr>
      <w:r>
        <w:rPr>
          <w:rFonts w:hint="cs"/>
          <w:rtl/>
        </w:rPr>
        <w:t xml:space="preserve">בעד שם החוק </w:t>
      </w:r>
      <w:r>
        <w:rPr>
          <w:rtl/>
        </w:rPr>
        <w:t>–</w:t>
      </w:r>
      <w:r>
        <w:rPr>
          <w:rFonts w:hint="cs"/>
          <w:rtl/>
        </w:rPr>
        <w:t xml:space="preserve">  43</w:t>
      </w:r>
    </w:p>
    <w:p w14:paraId="76614C1F" w14:textId="77777777" w:rsidR="00000000" w:rsidRDefault="00A92CBC">
      <w:pPr>
        <w:pStyle w:val="ac"/>
        <w:bidi/>
        <w:rPr>
          <w:rFonts w:hint="cs"/>
          <w:rtl/>
        </w:rPr>
      </w:pPr>
      <w:r>
        <w:rPr>
          <w:rFonts w:hint="cs"/>
          <w:rtl/>
        </w:rPr>
        <w:t>נגד - 5</w:t>
      </w:r>
    </w:p>
    <w:p w14:paraId="0DB22B10"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072ACA93" w14:textId="77777777" w:rsidR="00000000" w:rsidRDefault="00A92CBC">
      <w:pPr>
        <w:pStyle w:val="ad"/>
        <w:bidi/>
        <w:rPr>
          <w:rFonts w:hint="cs"/>
          <w:rtl/>
        </w:rPr>
      </w:pPr>
      <w:r>
        <w:rPr>
          <w:rFonts w:hint="cs"/>
          <w:rtl/>
        </w:rPr>
        <w:t>שם החוק נתקבל.</w:t>
      </w:r>
    </w:p>
    <w:p w14:paraId="0FAA2101" w14:textId="77777777" w:rsidR="00000000" w:rsidRDefault="00A92CBC">
      <w:pPr>
        <w:pStyle w:val="af1"/>
        <w:rPr>
          <w:rtl/>
        </w:rPr>
      </w:pPr>
      <w:r>
        <w:rPr>
          <w:rtl/>
        </w:rPr>
        <w:t>היו"ר ראובן ריבלין:</w:t>
      </w:r>
    </w:p>
    <w:p w14:paraId="0CC0CE4D" w14:textId="77777777" w:rsidR="00000000" w:rsidRDefault="00A92CBC">
      <w:pPr>
        <w:pStyle w:val="a0"/>
        <w:rPr>
          <w:rtl/>
        </w:rPr>
      </w:pPr>
    </w:p>
    <w:p w14:paraId="5BB71685" w14:textId="77777777" w:rsidR="00000000" w:rsidRDefault="00A92CBC">
      <w:pPr>
        <w:pStyle w:val="a0"/>
        <w:rPr>
          <w:rFonts w:hint="cs"/>
          <w:rtl/>
        </w:rPr>
      </w:pPr>
      <w:r>
        <w:rPr>
          <w:rFonts w:hint="cs"/>
          <w:rtl/>
        </w:rPr>
        <w:t>43 בעד, חמישה נגד ואין נמנעים. אני קובע ששם ה</w:t>
      </w:r>
      <w:r>
        <w:rPr>
          <w:rFonts w:hint="cs"/>
          <w:rtl/>
        </w:rPr>
        <w:t>חוק נתקבל כהצעת הוועדה.</w:t>
      </w:r>
    </w:p>
    <w:p w14:paraId="19E7CF26" w14:textId="77777777" w:rsidR="00000000" w:rsidRDefault="00A92CBC">
      <w:pPr>
        <w:pStyle w:val="a0"/>
        <w:rPr>
          <w:rFonts w:hint="cs"/>
          <w:rtl/>
        </w:rPr>
      </w:pPr>
    </w:p>
    <w:p w14:paraId="6D02AEAE" w14:textId="77777777" w:rsidR="00000000" w:rsidRDefault="00A92CBC">
      <w:pPr>
        <w:pStyle w:val="a0"/>
        <w:rPr>
          <w:rFonts w:hint="cs"/>
          <w:rtl/>
        </w:rPr>
      </w:pPr>
      <w:r>
        <w:rPr>
          <w:rFonts w:hint="cs"/>
          <w:rtl/>
        </w:rPr>
        <w:t xml:space="preserve">לסעיף 1 יש הסתייגותו של חבר הכנסת יצחק לוי. חבר הכנסת רשף חן מסיר את הסתייגותו. </w:t>
      </w:r>
    </w:p>
    <w:p w14:paraId="1AF44D2A" w14:textId="77777777" w:rsidR="00000000" w:rsidRDefault="00A92CBC">
      <w:pPr>
        <w:pStyle w:val="a0"/>
        <w:rPr>
          <w:rFonts w:hint="cs"/>
          <w:rtl/>
        </w:rPr>
      </w:pPr>
    </w:p>
    <w:p w14:paraId="2940F2CA" w14:textId="77777777" w:rsidR="00000000" w:rsidRDefault="00A92CBC">
      <w:pPr>
        <w:pStyle w:val="a0"/>
        <w:rPr>
          <w:rFonts w:hint="cs"/>
          <w:rtl/>
        </w:rPr>
      </w:pPr>
      <w:r>
        <w:rPr>
          <w:rFonts w:hint="cs"/>
          <w:rtl/>
        </w:rPr>
        <w:t xml:space="preserve">נא להצביע - מי בעד? מי נגד? מי נמנע? </w:t>
      </w:r>
    </w:p>
    <w:p w14:paraId="3BAF0181" w14:textId="77777777" w:rsidR="00000000" w:rsidRDefault="00A92CBC">
      <w:pPr>
        <w:pStyle w:val="a0"/>
        <w:rPr>
          <w:rFonts w:hint="cs"/>
          <w:rtl/>
        </w:rPr>
      </w:pPr>
    </w:p>
    <w:p w14:paraId="43D98EB3" w14:textId="77777777" w:rsidR="00000000" w:rsidRDefault="00A92CBC">
      <w:pPr>
        <w:pStyle w:val="ab"/>
        <w:bidi/>
        <w:rPr>
          <w:rFonts w:hint="cs"/>
          <w:rtl/>
        </w:rPr>
      </w:pPr>
      <w:r>
        <w:rPr>
          <w:rFonts w:hint="cs"/>
          <w:rtl/>
        </w:rPr>
        <w:t>הצבעה  מס' 11</w:t>
      </w:r>
    </w:p>
    <w:p w14:paraId="0C4444E5" w14:textId="77777777" w:rsidR="00000000" w:rsidRDefault="00A92CBC">
      <w:pPr>
        <w:pStyle w:val="a0"/>
        <w:rPr>
          <w:rFonts w:hint="cs"/>
          <w:rtl/>
        </w:rPr>
      </w:pPr>
    </w:p>
    <w:p w14:paraId="3213ACD4" w14:textId="77777777" w:rsidR="00000000" w:rsidRDefault="00A92CBC">
      <w:pPr>
        <w:pStyle w:val="ac"/>
        <w:bidi/>
        <w:rPr>
          <w:rFonts w:hint="cs"/>
          <w:rtl/>
        </w:rPr>
      </w:pPr>
      <w:r>
        <w:rPr>
          <w:rFonts w:hint="cs"/>
          <w:rtl/>
        </w:rPr>
        <w:t>בעד  ההסתייגות - 13</w:t>
      </w:r>
      <w:bookmarkStart w:id="118" w:name="FS000000462T23_03_2005_12_42_32"/>
      <w:bookmarkEnd w:id="118"/>
      <w:r>
        <w:rPr>
          <w:rFonts w:hint="cs"/>
          <w:rtl/>
        </w:rPr>
        <w:t xml:space="preserve"> </w:t>
      </w:r>
    </w:p>
    <w:p w14:paraId="37DA1E3A" w14:textId="77777777" w:rsidR="00000000" w:rsidRDefault="00A92CBC">
      <w:pPr>
        <w:pStyle w:val="ac"/>
        <w:bidi/>
        <w:rPr>
          <w:rFonts w:hint="cs"/>
          <w:rtl/>
        </w:rPr>
      </w:pPr>
      <w:r>
        <w:rPr>
          <w:rFonts w:hint="cs"/>
          <w:rtl/>
        </w:rPr>
        <w:t xml:space="preserve">נגד - 37 </w:t>
      </w:r>
    </w:p>
    <w:p w14:paraId="45C66F69" w14:textId="77777777" w:rsidR="00000000" w:rsidRDefault="00A92CBC">
      <w:pPr>
        <w:pStyle w:val="ac"/>
        <w:bidi/>
        <w:rPr>
          <w:rFonts w:hint="cs"/>
          <w:rtl/>
        </w:rPr>
      </w:pPr>
      <w:r>
        <w:rPr>
          <w:rFonts w:hint="cs"/>
          <w:rtl/>
        </w:rPr>
        <w:t>נמנעים - אין</w:t>
      </w:r>
    </w:p>
    <w:p w14:paraId="68ACEEE7" w14:textId="77777777" w:rsidR="00000000" w:rsidRDefault="00A92CBC">
      <w:pPr>
        <w:pStyle w:val="ad"/>
        <w:bidi/>
        <w:rPr>
          <w:rFonts w:hint="cs"/>
          <w:rtl/>
        </w:rPr>
      </w:pPr>
      <w:r>
        <w:rPr>
          <w:rFonts w:hint="cs"/>
          <w:rtl/>
        </w:rPr>
        <w:t xml:space="preserve">ההסתייגות של חבר הכנסת יצחק לוי לסעיף 1 לא נתקבלה. </w:t>
      </w:r>
    </w:p>
    <w:p w14:paraId="4D55F300" w14:textId="77777777" w:rsidR="00000000" w:rsidRDefault="00A92CBC">
      <w:pPr>
        <w:pStyle w:val="a0"/>
        <w:rPr>
          <w:rFonts w:hint="cs"/>
          <w:rtl/>
        </w:rPr>
      </w:pPr>
    </w:p>
    <w:p w14:paraId="75583418" w14:textId="77777777" w:rsidR="00000000" w:rsidRDefault="00A92CBC">
      <w:pPr>
        <w:pStyle w:val="af1"/>
        <w:rPr>
          <w:rtl/>
        </w:rPr>
      </w:pPr>
      <w:r>
        <w:rPr>
          <w:rtl/>
        </w:rPr>
        <w:t>היו"ר ראובן ריבלין:</w:t>
      </w:r>
    </w:p>
    <w:p w14:paraId="53D3688A" w14:textId="77777777" w:rsidR="00000000" w:rsidRDefault="00A92CBC">
      <w:pPr>
        <w:pStyle w:val="a0"/>
        <w:rPr>
          <w:rtl/>
        </w:rPr>
      </w:pPr>
    </w:p>
    <w:p w14:paraId="705E5EA8" w14:textId="77777777" w:rsidR="00000000" w:rsidRDefault="00A92CBC">
      <w:pPr>
        <w:pStyle w:val="a0"/>
        <w:rPr>
          <w:rFonts w:hint="cs"/>
          <w:rtl/>
        </w:rPr>
      </w:pPr>
      <w:r>
        <w:rPr>
          <w:rFonts w:hint="cs"/>
          <w:rtl/>
        </w:rPr>
        <w:t>13 בעד, 37 נגד ואין נמנעים. אני קובע שההסתייגות לא נתקבלה.</w:t>
      </w:r>
    </w:p>
    <w:p w14:paraId="6F623BC7" w14:textId="77777777" w:rsidR="00000000" w:rsidRDefault="00A92CBC">
      <w:pPr>
        <w:pStyle w:val="a0"/>
        <w:rPr>
          <w:rFonts w:hint="cs"/>
          <w:rtl/>
        </w:rPr>
      </w:pPr>
    </w:p>
    <w:p w14:paraId="269C3F19" w14:textId="77777777" w:rsidR="00000000" w:rsidRDefault="00A92CBC">
      <w:pPr>
        <w:pStyle w:val="a0"/>
        <w:rPr>
          <w:rFonts w:hint="cs"/>
          <w:rtl/>
        </w:rPr>
      </w:pPr>
      <w:r>
        <w:rPr>
          <w:rFonts w:hint="cs"/>
          <w:rtl/>
        </w:rPr>
        <w:t>רבותי, לסעיף 2 אין הסתייגויות ולכן נצביע על סעיף 1 וסעיף 2 כהצעת הוועדה. נא להצביע - מי בעד? מי נגד? מי נמנע?</w:t>
      </w:r>
    </w:p>
    <w:p w14:paraId="532D7B05" w14:textId="77777777" w:rsidR="00000000" w:rsidRDefault="00A92CBC">
      <w:pPr>
        <w:pStyle w:val="a0"/>
        <w:rPr>
          <w:rFonts w:hint="cs"/>
          <w:color w:val="0000FF"/>
          <w:szCs w:val="28"/>
          <w:rtl/>
        </w:rPr>
      </w:pPr>
    </w:p>
    <w:p w14:paraId="12D55FF6" w14:textId="77777777" w:rsidR="00000000" w:rsidRDefault="00A92CBC">
      <w:pPr>
        <w:pStyle w:val="ab"/>
        <w:bidi/>
        <w:rPr>
          <w:rFonts w:hint="cs"/>
          <w:rtl/>
        </w:rPr>
      </w:pPr>
      <w:r>
        <w:rPr>
          <w:rFonts w:hint="cs"/>
          <w:rtl/>
        </w:rPr>
        <w:t>הצבעה מס' 12</w:t>
      </w:r>
    </w:p>
    <w:p w14:paraId="1ECF1E7C" w14:textId="77777777" w:rsidR="00000000" w:rsidRDefault="00A92CBC">
      <w:pPr>
        <w:pStyle w:val="a0"/>
        <w:rPr>
          <w:rFonts w:hint="cs"/>
          <w:rtl/>
        </w:rPr>
      </w:pPr>
    </w:p>
    <w:p w14:paraId="0AD144C8" w14:textId="77777777" w:rsidR="00000000" w:rsidRDefault="00A92CBC">
      <w:pPr>
        <w:pStyle w:val="ac"/>
        <w:bidi/>
        <w:rPr>
          <w:rFonts w:hint="cs"/>
          <w:rtl/>
        </w:rPr>
      </w:pPr>
      <w:r>
        <w:rPr>
          <w:rFonts w:hint="cs"/>
          <w:rtl/>
        </w:rPr>
        <w:t xml:space="preserve">בעד סעיפים 1-2 </w:t>
      </w:r>
      <w:r>
        <w:rPr>
          <w:rtl/>
        </w:rPr>
        <w:t>–</w:t>
      </w:r>
      <w:r>
        <w:rPr>
          <w:rFonts w:hint="cs"/>
          <w:rtl/>
        </w:rPr>
        <w:t xml:space="preserve"> 46</w:t>
      </w:r>
    </w:p>
    <w:p w14:paraId="194855F2" w14:textId="77777777" w:rsidR="00000000" w:rsidRDefault="00A92CBC">
      <w:pPr>
        <w:pStyle w:val="ac"/>
        <w:bidi/>
        <w:rPr>
          <w:rFonts w:hint="cs"/>
          <w:rtl/>
        </w:rPr>
      </w:pPr>
      <w:r>
        <w:rPr>
          <w:rFonts w:hint="cs"/>
          <w:rtl/>
        </w:rPr>
        <w:t>נגד - 6</w:t>
      </w:r>
    </w:p>
    <w:p w14:paraId="0715DB9E"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6C96E070" w14:textId="77777777" w:rsidR="00000000" w:rsidRDefault="00A92CBC">
      <w:pPr>
        <w:pStyle w:val="ad"/>
        <w:bidi/>
        <w:rPr>
          <w:rFonts w:hint="cs"/>
          <w:rtl/>
        </w:rPr>
      </w:pPr>
      <w:r>
        <w:rPr>
          <w:rFonts w:hint="cs"/>
          <w:rtl/>
        </w:rPr>
        <w:t>סעיפים 1-</w:t>
      </w:r>
      <w:r>
        <w:rPr>
          <w:rFonts w:hint="cs"/>
          <w:rtl/>
        </w:rPr>
        <w:t>2 נתקבלו.</w:t>
      </w:r>
    </w:p>
    <w:p w14:paraId="732D10AF" w14:textId="77777777" w:rsidR="00000000" w:rsidRDefault="00A92CBC">
      <w:pPr>
        <w:pStyle w:val="a0"/>
        <w:rPr>
          <w:rFonts w:hint="cs"/>
          <w:rtl/>
        </w:rPr>
      </w:pPr>
    </w:p>
    <w:p w14:paraId="22E60E46" w14:textId="77777777" w:rsidR="00000000" w:rsidRDefault="00A92CBC">
      <w:pPr>
        <w:pStyle w:val="af1"/>
        <w:rPr>
          <w:rtl/>
        </w:rPr>
      </w:pPr>
      <w:r>
        <w:rPr>
          <w:rFonts w:hint="eastAsia"/>
          <w:rtl/>
        </w:rPr>
        <w:t>היו</w:t>
      </w:r>
      <w:r>
        <w:rPr>
          <w:rtl/>
        </w:rPr>
        <w:t>"</w:t>
      </w:r>
      <w:r>
        <w:rPr>
          <w:rFonts w:hint="eastAsia"/>
          <w:rtl/>
        </w:rPr>
        <w:t>ר ראובן ריבלין:</w:t>
      </w:r>
    </w:p>
    <w:p w14:paraId="6EBE6147" w14:textId="77777777" w:rsidR="00000000" w:rsidRDefault="00A92CBC">
      <w:pPr>
        <w:pStyle w:val="a0"/>
        <w:rPr>
          <w:rFonts w:hint="cs"/>
          <w:rtl/>
        </w:rPr>
      </w:pPr>
    </w:p>
    <w:p w14:paraId="18A6D66F" w14:textId="77777777" w:rsidR="00000000" w:rsidRDefault="00A92CBC">
      <w:pPr>
        <w:pStyle w:val="a0"/>
        <w:rPr>
          <w:rFonts w:hint="cs"/>
          <w:rtl/>
        </w:rPr>
      </w:pPr>
      <w:r>
        <w:rPr>
          <w:rFonts w:hint="cs"/>
          <w:rtl/>
        </w:rPr>
        <w:t>46 בעד, שישה נגד, אחד נמנע. סעיף 1 ו-2 אושרו על-פי הצעת הוועדה.</w:t>
      </w:r>
    </w:p>
    <w:p w14:paraId="537D1AB1" w14:textId="77777777" w:rsidR="00000000" w:rsidRDefault="00A92CBC">
      <w:pPr>
        <w:pStyle w:val="a0"/>
        <w:rPr>
          <w:rFonts w:hint="cs"/>
          <w:rtl/>
        </w:rPr>
      </w:pPr>
    </w:p>
    <w:p w14:paraId="0175E540" w14:textId="77777777" w:rsidR="00000000" w:rsidRDefault="00A92CBC">
      <w:pPr>
        <w:pStyle w:val="a0"/>
        <w:rPr>
          <w:rFonts w:hint="cs"/>
          <w:rtl/>
        </w:rPr>
      </w:pPr>
      <w:r>
        <w:rPr>
          <w:rFonts w:hint="cs"/>
          <w:rtl/>
        </w:rPr>
        <w:t xml:space="preserve">לסעיף 3 יש לנו שתי הסתייגויות </w:t>
      </w:r>
      <w:r>
        <w:rPr>
          <w:rtl/>
        </w:rPr>
        <w:t>–</w:t>
      </w:r>
      <w:r>
        <w:rPr>
          <w:rFonts w:hint="cs"/>
          <w:rtl/>
        </w:rPr>
        <w:t xml:space="preserve"> אחת של חבר הכנסת יצחק לוי. מי בעד ההסתייגות של חבר הכנסת יצחק לוי? מי נגד? מי נמנע? נא להצביע.</w:t>
      </w:r>
    </w:p>
    <w:p w14:paraId="22E87FC6" w14:textId="77777777" w:rsidR="00000000" w:rsidRDefault="00A92CBC">
      <w:pPr>
        <w:pStyle w:val="a0"/>
        <w:rPr>
          <w:rFonts w:hint="cs"/>
          <w:rtl/>
        </w:rPr>
      </w:pPr>
    </w:p>
    <w:p w14:paraId="4C7A9942" w14:textId="77777777" w:rsidR="00000000" w:rsidRDefault="00A92CBC">
      <w:pPr>
        <w:pStyle w:val="ab"/>
        <w:bidi/>
        <w:rPr>
          <w:rFonts w:hint="cs"/>
          <w:rtl/>
        </w:rPr>
      </w:pPr>
      <w:r>
        <w:rPr>
          <w:rFonts w:hint="cs"/>
          <w:rtl/>
        </w:rPr>
        <w:t>הצבעה מס' 13</w:t>
      </w:r>
    </w:p>
    <w:p w14:paraId="16566583" w14:textId="77777777" w:rsidR="00000000" w:rsidRDefault="00A92CBC">
      <w:pPr>
        <w:pStyle w:val="a0"/>
        <w:rPr>
          <w:rFonts w:hint="cs"/>
          <w:rtl/>
        </w:rPr>
      </w:pPr>
    </w:p>
    <w:p w14:paraId="0B811D5F" w14:textId="77777777" w:rsidR="00000000" w:rsidRDefault="00A92CBC">
      <w:pPr>
        <w:pStyle w:val="ac"/>
        <w:bidi/>
        <w:rPr>
          <w:rFonts w:hint="cs"/>
          <w:rtl/>
        </w:rPr>
      </w:pPr>
      <w:r>
        <w:rPr>
          <w:rFonts w:hint="cs"/>
          <w:rtl/>
        </w:rPr>
        <w:t xml:space="preserve">בעד ההסתייגות </w:t>
      </w:r>
      <w:r>
        <w:rPr>
          <w:rtl/>
        </w:rPr>
        <w:t>–</w:t>
      </w:r>
      <w:r>
        <w:rPr>
          <w:rFonts w:hint="cs"/>
          <w:rtl/>
        </w:rPr>
        <w:t xml:space="preserve"> 1</w:t>
      </w:r>
      <w:r>
        <w:rPr>
          <w:rFonts w:hint="cs"/>
          <w:rtl/>
        </w:rPr>
        <w:t>4</w:t>
      </w:r>
    </w:p>
    <w:p w14:paraId="735083A0" w14:textId="77777777" w:rsidR="00000000" w:rsidRDefault="00A92CBC">
      <w:pPr>
        <w:pStyle w:val="ac"/>
        <w:bidi/>
        <w:rPr>
          <w:rFonts w:hint="cs"/>
          <w:rtl/>
        </w:rPr>
      </w:pPr>
      <w:r>
        <w:rPr>
          <w:rFonts w:hint="cs"/>
          <w:rtl/>
        </w:rPr>
        <w:t xml:space="preserve">נגד </w:t>
      </w:r>
      <w:r>
        <w:rPr>
          <w:rtl/>
        </w:rPr>
        <w:t>–</w:t>
      </w:r>
      <w:r>
        <w:rPr>
          <w:rFonts w:hint="cs"/>
          <w:rtl/>
        </w:rPr>
        <w:t xml:space="preserve"> 38</w:t>
      </w:r>
    </w:p>
    <w:p w14:paraId="72D68137"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2A2810FF" w14:textId="77777777" w:rsidR="00000000" w:rsidRDefault="00A92CBC">
      <w:pPr>
        <w:pStyle w:val="ad"/>
        <w:bidi/>
        <w:rPr>
          <w:rFonts w:hint="cs"/>
          <w:rtl/>
        </w:rPr>
      </w:pPr>
      <w:r>
        <w:rPr>
          <w:rFonts w:hint="cs"/>
          <w:rtl/>
        </w:rPr>
        <w:t>ההסתייגות של חבר הכנסת יצחק לוי לסעיף 3 לא נתקבלה.</w:t>
      </w:r>
    </w:p>
    <w:p w14:paraId="5E20BD68" w14:textId="77777777" w:rsidR="00000000" w:rsidRDefault="00A92CBC">
      <w:pPr>
        <w:pStyle w:val="a0"/>
        <w:rPr>
          <w:rFonts w:hint="cs"/>
          <w:rtl/>
        </w:rPr>
      </w:pPr>
    </w:p>
    <w:p w14:paraId="290F3685" w14:textId="77777777" w:rsidR="00000000" w:rsidRDefault="00A92CBC">
      <w:pPr>
        <w:pStyle w:val="af1"/>
        <w:rPr>
          <w:rtl/>
        </w:rPr>
      </w:pPr>
      <w:r>
        <w:rPr>
          <w:rtl/>
        </w:rPr>
        <w:t>היו"ר ראובן ריבלין:</w:t>
      </w:r>
    </w:p>
    <w:p w14:paraId="47AB49D5" w14:textId="77777777" w:rsidR="00000000" w:rsidRDefault="00A92CBC">
      <w:pPr>
        <w:pStyle w:val="a0"/>
        <w:rPr>
          <w:rtl/>
        </w:rPr>
      </w:pPr>
    </w:p>
    <w:p w14:paraId="113C4F17" w14:textId="77777777" w:rsidR="00000000" w:rsidRDefault="00A92CBC">
      <w:pPr>
        <w:pStyle w:val="a0"/>
        <w:rPr>
          <w:rFonts w:hint="cs"/>
          <w:rtl/>
        </w:rPr>
      </w:pPr>
      <w:r>
        <w:rPr>
          <w:rFonts w:hint="cs"/>
          <w:rtl/>
        </w:rPr>
        <w:t>14 בעד, 38 נגד, אחד נמנע. הסתייגותו של חבר הכנסת יצחק לוי לסעיף 3 לא נתקבלה.</w:t>
      </w:r>
    </w:p>
    <w:p w14:paraId="51B2EF9C" w14:textId="77777777" w:rsidR="00000000" w:rsidRDefault="00A92CBC">
      <w:pPr>
        <w:pStyle w:val="a0"/>
        <w:rPr>
          <w:rFonts w:hint="cs"/>
          <w:rtl/>
        </w:rPr>
      </w:pPr>
    </w:p>
    <w:p w14:paraId="589F0DBC" w14:textId="77777777" w:rsidR="00000000" w:rsidRDefault="00A92CBC">
      <w:pPr>
        <w:pStyle w:val="a0"/>
        <w:rPr>
          <w:rFonts w:hint="cs"/>
          <w:rtl/>
        </w:rPr>
      </w:pPr>
      <w:r>
        <w:rPr>
          <w:rFonts w:hint="cs"/>
          <w:rtl/>
        </w:rPr>
        <w:t>חבר הכנסת נסים זאב, נצביע על הסתייגותו - מי בעד? מי נגד? מי נמנע?</w:t>
      </w:r>
    </w:p>
    <w:p w14:paraId="68DECBDF" w14:textId="77777777" w:rsidR="00000000" w:rsidRDefault="00A92CBC">
      <w:pPr>
        <w:pStyle w:val="a0"/>
        <w:rPr>
          <w:rFonts w:hint="cs"/>
          <w:rtl/>
        </w:rPr>
      </w:pPr>
    </w:p>
    <w:p w14:paraId="46401D67" w14:textId="77777777" w:rsidR="00000000" w:rsidRDefault="00A92CBC">
      <w:pPr>
        <w:pStyle w:val="af0"/>
        <w:rPr>
          <w:rtl/>
        </w:rPr>
      </w:pPr>
      <w:r>
        <w:rPr>
          <w:rFonts w:hint="eastAsia"/>
          <w:rtl/>
        </w:rPr>
        <w:t>נסים</w:t>
      </w:r>
      <w:r>
        <w:rPr>
          <w:rtl/>
        </w:rPr>
        <w:t xml:space="preserve"> זאב (ש"ס):</w:t>
      </w:r>
    </w:p>
    <w:p w14:paraId="24B4C7C5" w14:textId="77777777" w:rsidR="00000000" w:rsidRDefault="00A92CBC">
      <w:pPr>
        <w:pStyle w:val="a0"/>
        <w:rPr>
          <w:rFonts w:hint="cs"/>
          <w:rtl/>
        </w:rPr>
      </w:pPr>
    </w:p>
    <w:p w14:paraId="466091C1" w14:textId="77777777" w:rsidR="00000000" w:rsidRDefault="00A92CBC">
      <w:pPr>
        <w:pStyle w:val="a0"/>
        <w:rPr>
          <w:rFonts w:hint="cs"/>
          <w:rtl/>
        </w:rPr>
      </w:pPr>
      <w:r>
        <w:rPr>
          <w:rFonts w:hint="cs"/>
          <w:rtl/>
        </w:rPr>
        <w:t>איזו חוצפה.</w:t>
      </w:r>
    </w:p>
    <w:p w14:paraId="01C47401" w14:textId="77777777" w:rsidR="00000000" w:rsidRDefault="00A92CBC">
      <w:pPr>
        <w:pStyle w:val="a0"/>
        <w:rPr>
          <w:rFonts w:hint="cs"/>
          <w:rtl/>
        </w:rPr>
      </w:pPr>
    </w:p>
    <w:p w14:paraId="68A30A80" w14:textId="77777777" w:rsidR="00000000" w:rsidRDefault="00A92CBC">
      <w:pPr>
        <w:pStyle w:val="af1"/>
        <w:rPr>
          <w:rtl/>
        </w:rPr>
      </w:pPr>
      <w:r>
        <w:rPr>
          <w:rtl/>
        </w:rPr>
        <w:t>היו"ר ראובן ריבלין:</w:t>
      </w:r>
    </w:p>
    <w:p w14:paraId="51D6BCEC" w14:textId="77777777" w:rsidR="00000000" w:rsidRDefault="00A92CBC">
      <w:pPr>
        <w:pStyle w:val="a0"/>
        <w:rPr>
          <w:rtl/>
        </w:rPr>
      </w:pPr>
    </w:p>
    <w:p w14:paraId="361A9435" w14:textId="77777777" w:rsidR="00000000" w:rsidRDefault="00A92CBC">
      <w:pPr>
        <w:pStyle w:val="a0"/>
        <w:rPr>
          <w:rFonts w:hint="cs"/>
          <w:rtl/>
        </w:rPr>
      </w:pPr>
      <w:r>
        <w:rPr>
          <w:rFonts w:hint="cs"/>
          <w:rtl/>
        </w:rPr>
        <w:t>אדוני מאיים על המצביעים?</w:t>
      </w:r>
    </w:p>
    <w:p w14:paraId="34B4935D" w14:textId="77777777" w:rsidR="00000000" w:rsidRDefault="00A92CBC">
      <w:pPr>
        <w:pStyle w:val="a0"/>
        <w:rPr>
          <w:rFonts w:hint="cs"/>
          <w:rtl/>
        </w:rPr>
      </w:pPr>
    </w:p>
    <w:p w14:paraId="0E863606" w14:textId="77777777" w:rsidR="00000000" w:rsidRDefault="00A92CBC">
      <w:pPr>
        <w:pStyle w:val="ab"/>
        <w:bidi/>
        <w:rPr>
          <w:rtl/>
        </w:rPr>
      </w:pPr>
    </w:p>
    <w:p w14:paraId="4DD3327C" w14:textId="77777777" w:rsidR="00000000" w:rsidRDefault="00A92CBC">
      <w:pPr>
        <w:pStyle w:val="ab"/>
        <w:bidi/>
        <w:rPr>
          <w:rFonts w:hint="cs"/>
          <w:rtl/>
        </w:rPr>
      </w:pPr>
      <w:r>
        <w:rPr>
          <w:rFonts w:hint="cs"/>
          <w:rtl/>
        </w:rPr>
        <w:t>הצבעה מס' 14</w:t>
      </w:r>
    </w:p>
    <w:p w14:paraId="3A44A2A1" w14:textId="77777777" w:rsidR="00000000" w:rsidRDefault="00A92CBC">
      <w:pPr>
        <w:pStyle w:val="a0"/>
        <w:rPr>
          <w:rFonts w:hint="cs"/>
          <w:rtl/>
        </w:rPr>
      </w:pPr>
    </w:p>
    <w:p w14:paraId="761FBD52" w14:textId="77777777" w:rsidR="00000000" w:rsidRDefault="00A92CBC">
      <w:pPr>
        <w:pStyle w:val="ac"/>
        <w:bidi/>
        <w:rPr>
          <w:rFonts w:hint="cs"/>
          <w:rtl/>
        </w:rPr>
      </w:pPr>
      <w:r>
        <w:rPr>
          <w:rFonts w:hint="cs"/>
          <w:rtl/>
        </w:rPr>
        <w:t>בעד ההסתייגות - 11</w:t>
      </w:r>
    </w:p>
    <w:p w14:paraId="3AAEF3E4" w14:textId="77777777" w:rsidR="00000000" w:rsidRDefault="00A92CBC">
      <w:pPr>
        <w:pStyle w:val="ac"/>
        <w:bidi/>
        <w:rPr>
          <w:rFonts w:hint="cs"/>
          <w:rtl/>
        </w:rPr>
      </w:pPr>
      <w:r>
        <w:rPr>
          <w:rFonts w:hint="cs"/>
          <w:rtl/>
        </w:rPr>
        <w:t xml:space="preserve">נגד </w:t>
      </w:r>
      <w:r>
        <w:rPr>
          <w:rtl/>
        </w:rPr>
        <w:t>–</w:t>
      </w:r>
      <w:r>
        <w:rPr>
          <w:rFonts w:hint="cs"/>
          <w:rtl/>
        </w:rPr>
        <w:t xml:space="preserve"> 40</w:t>
      </w:r>
    </w:p>
    <w:p w14:paraId="64CF4A77"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7F68B2DC" w14:textId="77777777" w:rsidR="00000000" w:rsidRDefault="00A92CBC">
      <w:pPr>
        <w:pStyle w:val="ad"/>
        <w:bidi/>
        <w:rPr>
          <w:rFonts w:hint="cs"/>
          <w:rtl/>
        </w:rPr>
      </w:pPr>
      <w:r>
        <w:rPr>
          <w:rFonts w:hint="cs"/>
          <w:rtl/>
        </w:rPr>
        <w:t>ההסתייגות של חבר הכנסת נסים זאב לסעיף 3 לא נתקבלה.</w:t>
      </w:r>
    </w:p>
    <w:p w14:paraId="6EA296E2" w14:textId="77777777" w:rsidR="00000000" w:rsidRDefault="00A92CBC">
      <w:pPr>
        <w:pStyle w:val="a0"/>
        <w:rPr>
          <w:rFonts w:hint="cs"/>
          <w:rtl/>
        </w:rPr>
      </w:pPr>
    </w:p>
    <w:p w14:paraId="6E834AC5" w14:textId="77777777" w:rsidR="00000000" w:rsidRDefault="00A92CBC">
      <w:pPr>
        <w:pStyle w:val="af1"/>
        <w:rPr>
          <w:rtl/>
        </w:rPr>
      </w:pPr>
      <w:r>
        <w:rPr>
          <w:rFonts w:hint="eastAsia"/>
          <w:rtl/>
        </w:rPr>
        <w:t>היו</w:t>
      </w:r>
      <w:r>
        <w:rPr>
          <w:rtl/>
        </w:rPr>
        <w:t>"</w:t>
      </w:r>
      <w:r>
        <w:rPr>
          <w:rFonts w:hint="eastAsia"/>
          <w:rtl/>
        </w:rPr>
        <w:t>ר ראובן ריבלין:</w:t>
      </w:r>
    </w:p>
    <w:p w14:paraId="3DD84C58" w14:textId="77777777" w:rsidR="00000000" w:rsidRDefault="00A92CBC">
      <w:pPr>
        <w:pStyle w:val="a0"/>
        <w:rPr>
          <w:rFonts w:hint="cs"/>
          <w:rtl/>
        </w:rPr>
      </w:pPr>
    </w:p>
    <w:p w14:paraId="2DF5B1A6" w14:textId="77777777" w:rsidR="00000000" w:rsidRDefault="00A92CBC">
      <w:pPr>
        <w:pStyle w:val="a0"/>
        <w:rPr>
          <w:rFonts w:hint="cs"/>
          <w:rtl/>
        </w:rPr>
      </w:pPr>
      <w:r>
        <w:rPr>
          <w:rFonts w:hint="cs"/>
          <w:rtl/>
        </w:rPr>
        <w:t>11 בעד, עם כל הכבוד אליך, 40 נגד, אחד נמנע. אני קובע שההסתייגות לא נ</w:t>
      </w:r>
      <w:r>
        <w:rPr>
          <w:rFonts w:hint="cs"/>
          <w:rtl/>
        </w:rPr>
        <w:t>תקבלה.</w:t>
      </w:r>
    </w:p>
    <w:p w14:paraId="45ACF370" w14:textId="77777777" w:rsidR="00000000" w:rsidRDefault="00A92CBC">
      <w:pPr>
        <w:pStyle w:val="a0"/>
        <w:rPr>
          <w:rFonts w:hint="cs"/>
          <w:rtl/>
        </w:rPr>
      </w:pPr>
    </w:p>
    <w:p w14:paraId="1703EA21" w14:textId="77777777" w:rsidR="00000000" w:rsidRDefault="00A92CBC">
      <w:pPr>
        <w:pStyle w:val="a0"/>
        <w:rPr>
          <w:rFonts w:hint="cs"/>
          <w:rtl/>
        </w:rPr>
      </w:pPr>
      <w:r>
        <w:rPr>
          <w:rFonts w:hint="cs"/>
          <w:rtl/>
        </w:rPr>
        <w:t xml:space="preserve">לסעיפים 4-8, ולסעיף 9 גם </w:t>
      </w:r>
      <w:r>
        <w:rPr>
          <w:rtl/>
        </w:rPr>
        <w:t>–</w:t>
      </w:r>
      <w:r>
        <w:rPr>
          <w:rFonts w:hint="cs"/>
          <w:rtl/>
        </w:rPr>
        <w:t xml:space="preserve"> על סעיפים 3-12 ועד בכלל אנו מצביעים כהצעת הוועדה כי אין הסתייגויות. </w:t>
      </w:r>
    </w:p>
    <w:p w14:paraId="0C39B0AF" w14:textId="77777777" w:rsidR="00000000" w:rsidRDefault="00A92CBC">
      <w:pPr>
        <w:pStyle w:val="a0"/>
        <w:rPr>
          <w:rFonts w:hint="cs"/>
          <w:rtl/>
        </w:rPr>
      </w:pPr>
    </w:p>
    <w:p w14:paraId="1C3BE1FF" w14:textId="77777777" w:rsidR="00000000" w:rsidRDefault="00A92CBC">
      <w:pPr>
        <w:pStyle w:val="a0"/>
        <w:rPr>
          <w:rFonts w:hint="cs"/>
          <w:rtl/>
        </w:rPr>
      </w:pPr>
      <w:r>
        <w:rPr>
          <w:rFonts w:hint="cs"/>
          <w:rtl/>
        </w:rPr>
        <w:t>מי בעד? מי נגד? מי נמנע?</w:t>
      </w:r>
    </w:p>
    <w:p w14:paraId="4059C4DC" w14:textId="77777777" w:rsidR="00000000" w:rsidRDefault="00A92CBC">
      <w:pPr>
        <w:pStyle w:val="a0"/>
        <w:rPr>
          <w:rFonts w:hint="cs"/>
          <w:rtl/>
        </w:rPr>
      </w:pPr>
    </w:p>
    <w:p w14:paraId="4EE201DD" w14:textId="77777777" w:rsidR="00000000" w:rsidRDefault="00A92CBC">
      <w:pPr>
        <w:pStyle w:val="ab"/>
        <w:bidi/>
        <w:rPr>
          <w:rFonts w:hint="cs"/>
          <w:rtl/>
        </w:rPr>
      </w:pPr>
      <w:r>
        <w:rPr>
          <w:rFonts w:hint="cs"/>
          <w:rtl/>
        </w:rPr>
        <w:t>הצבעה מס' 15</w:t>
      </w:r>
    </w:p>
    <w:p w14:paraId="4F6E623C" w14:textId="77777777" w:rsidR="00000000" w:rsidRDefault="00A92CBC">
      <w:pPr>
        <w:pStyle w:val="a0"/>
        <w:rPr>
          <w:rFonts w:hint="cs"/>
          <w:rtl/>
        </w:rPr>
      </w:pPr>
    </w:p>
    <w:p w14:paraId="58BB87AA" w14:textId="77777777" w:rsidR="00000000" w:rsidRDefault="00A92CBC">
      <w:pPr>
        <w:pStyle w:val="ac"/>
        <w:bidi/>
        <w:rPr>
          <w:rFonts w:hint="cs"/>
          <w:rtl/>
        </w:rPr>
      </w:pPr>
      <w:r>
        <w:rPr>
          <w:rFonts w:hint="cs"/>
          <w:rtl/>
        </w:rPr>
        <w:t xml:space="preserve">בעד סעיפים 3-12, כהצעת הוועדה </w:t>
      </w:r>
      <w:r>
        <w:rPr>
          <w:rtl/>
        </w:rPr>
        <w:t>–</w:t>
      </w:r>
      <w:r>
        <w:rPr>
          <w:rFonts w:hint="cs"/>
          <w:rtl/>
        </w:rPr>
        <w:t xml:space="preserve"> 49</w:t>
      </w:r>
    </w:p>
    <w:p w14:paraId="2D5065DE" w14:textId="77777777" w:rsidR="00000000" w:rsidRDefault="00A92CBC">
      <w:pPr>
        <w:pStyle w:val="ac"/>
        <w:bidi/>
        <w:rPr>
          <w:rFonts w:hint="cs"/>
          <w:rtl/>
        </w:rPr>
      </w:pPr>
      <w:r>
        <w:rPr>
          <w:rFonts w:hint="cs"/>
          <w:rtl/>
        </w:rPr>
        <w:t xml:space="preserve">נגד </w:t>
      </w:r>
      <w:r>
        <w:rPr>
          <w:rtl/>
        </w:rPr>
        <w:t>–</w:t>
      </w:r>
      <w:r>
        <w:rPr>
          <w:rFonts w:hint="cs"/>
          <w:rtl/>
        </w:rPr>
        <w:t xml:space="preserve"> 5</w:t>
      </w:r>
    </w:p>
    <w:p w14:paraId="0060B8B7"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199AE766" w14:textId="77777777" w:rsidR="00000000" w:rsidRDefault="00A92CBC">
      <w:pPr>
        <w:pStyle w:val="ad"/>
        <w:bidi/>
        <w:rPr>
          <w:rFonts w:hint="cs"/>
          <w:rtl/>
        </w:rPr>
      </w:pPr>
      <w:r>
        <w:rPr>
          <w:rFonts w:hint="cs"/>
          <w:rtl/>
        </w:rPr>
        <w:t>סעיפים 3-12, כהצעת הוועדה, נתקבלו.</w:t>
      </w:r>
    </w:p>
    <w:p w14:paraId="66AC0042" w14:textId="77777777" w:rsidR="00000000" w:rsidRDefault="00A92CBC">
      <w:pPr>
        <w:pStyle w:val="a0"/>
        <w:rPr>
          <w:rFonts w:hint="cs"/>
          <w:rtl/>
        </w:rPr>
      </w:pPr>
    </w:p>
    <w:p w14:paraId="6F92C1C4" w14:textId="77777777" w:rsidR="00000000" w:rsidRDefault="00A92CBC">
      <w:pPr>
        <w:pStyle w:val="af1"/>
        <w:rPr>
          <w:rtl/>
        </w:rPr>
      </w:pPr>
      <w:r>
        <w:rPr>
          <w:rtl/>
        </w:rPr>
        <w:t>היו"ר ראובן ריבלין:</w:t>
      </w:r>
    </w:p>
    <w:p w14:paraId="6C206DCB" w14:textId="77777777" w:rsidR="00000000" w:rsidRDefault="00A92CBC">
      <w:pPr>
        <w:pStyle w:val="a0"/>
        <w:rPr>
          <w:rtl/>
        </w:rPr>
      </w:pPr>
    </w:p>
    <w:p w14:paraId="3320ECAC" w14:textId="77777777" w:rsidR="00000000" w:rsidRDefault="00A92CBC">
      <w:pPr>
        <w:pStyle w:val="a0"/>
        <w:rPr>
          <w:rFonts w:hint="cs"/>
          <w:rtl/>
        </w:rPr>
      </w:pPr>
      <w:r>
        <w:rPr>
          <w:rFonts w:hint="cs"/>
          <w:rtl/>
        </w:rPr>
        <w:t>סעיפים 3-12 הוצבעו על-ידי חברי הכנסת, 49 בעד, חמישה נגד, אחד נמנע. אני קובע שהצעת החוק נתקבלה בקריאה שנייה ולא נתקבלה אף אחת מההסתייגויות.</w:t>
      </w:r>
    </w:p>
    <w:p w14:paraId="112459EE" w14:textId="77777777" w:rsidR="00000000" w:rsidRDefault="00A92CBC">
      <w:pPr>
        <w:pStyle w:val="a0"/>
        <w:rPr>
          <w:rFonts w:hint="cs"/>
          <w:rtl/>
        </w:rPr>
      </w:pPr>
    </w:p>
    <w:p w14:paraId="3A9AB1F7" w14:textId="77777777" w:rsidR="00000000" w:rsidRDefault="00A92CBC">
      <w:pPr>
        <w:pStyle w:val="a0"/>
        <w:rPr>
          <w:rFonts w:hint="cs"/>
          <w:rtl/>
        </w:rPr>
      </w:pPr>
      <w:r>
        <w:rPr>
          <w:rFonts w:hint="cs"/>
          <w:rtl/>
        </w:rPr>
        <w:t xml:space="preserve">רבותי חברי הכנסת, אנו עוברים להצבעה בקריאה שלישית. נא להצביע. מי בעד, מי נגד, מי נמנע? </w:t>
      </w:r>
    </w:p>
    <w:p w14:paraId="5BAA148A" w14:textId="77777777" w:rsidR="00000000" w:rsidRDefault="00A92CBC">
      <w:pPr>
        <w:pStyle w:val="a0"/>
        <w:rPr>
          <w:rFonts w:hint="cs"/>
          <w:rtl/>
        </w:rPr>
      </w:pPr>
    </w:p>
    <w:p w14:paraId="26E2DABC" w14:textId="77777777" w:rsidR="00000000" w:rsidRDefault="00A92CBC">
      <w:pPr>
        <w:pStyle w:val="a0"/>
        <w:rPr>
          <w:rFonts w:hint="cs"/>
          <w:rtl/>
        </w:rPr>
      </w:pPr>
      <w:r>
        <w:rPr>
          <w:rFonts w:hint="cs"/>
          <w:rtl/>
        </w:rPr>
        <w:t>אני מזמין מייד את חברי הכנס</w:t>
      </w:r>
      <w:r>
        <w:rPr>
          <w:rFonts w:hint="cs"/>
          <w:rtl/>
        </w:rPr>
        <w:t>ת כבל וסלומינסקי לומר דברים.</w:t>
      </w:r>
    </w:p>
    <w:p w14:paraId="67EE27A6" w14:textId="77777777" w:rsidR="00000000" w:rsidRDefault="00A92CBC">
      <w:pPr>
        <w:pStyle w:val="a0"/>
        <w:rPr>
          <w:rFonts w:hint="cs"/>
          <w:rtl/>
        </w:rPr>
      </w:pPr>
    </w:p>
    <w:p w14:paraId="367404D7" w14:textId="77777777" w:rsidR="00000000" w:rsidRDefault="00A92CBC">
      <w:pPr>
        <w:pStyle w:val="ab"/>
        <w:bidi/>
        <w:rPr>
          <w:rFonts w:hint="cs"/>
          <w:rtl/>
        </w:rPr>
      </w:pPr>
      <w:r>
        <w:rPr>
          <w:rFonts w:hint="cs"/>
          <w:rtl/>
        </w:rPr>
        <w:t>הצבעה מס' 16</w:t>
      </w:r>
    </w:p>
    <w:p w14:paraId="1BEA7769" w14:textId="77777777" w:rsidR="00000000" w:rsidRDefault="00A92CBC">
      <w:pPr>
        <w:pStyle w:val="a0"/>
        <w:rPr>
          <w:rFonts w:hint="cs"/>
          <w:rtl/>
        </w:rPr>
      </w:pPr>
    </w:p>
    <w:p w14:paraId="0CF3BFAE" w14:textId="77777777" w:rsidR="00000000" w:rsidRDefault="00A92CBC">
      <w:pPr>
        <w:pStyle w:val="ac"/>
        <w:bidi/>
        <w:rPr>
          <w:rFonts w:hint="cs"/>
          <w:rtl/>
        </w:rPr>
      </w:pPr>
      <w:r>
        <w:rPr>
          <w:rFonts w:hint="cs"/>
          <w:rtl/>
        </w:rPr>
        <w:t xml:space="preserve">בעד החוק </w:t>
      </w:r>
      <w:r>
        <w:rPr>
          <w:rtl/>
        </w:rPr>
        <w:t>–</w:t>
      </w:r>
      <w:r>
        <w:rPr>
          <w:rFonts w:hint="cs"/>
          <w:rtl/>
        </w:rPr>
        <w:t xml:space="preserve"> 50</w:t>
      </w:r>
    </w:p>
    <w:p w14:paraId="7E0D2317" w14:textId="77777777" w:rsidR="00000000" w:rsidRDefault="00A92CBC">
      <w:pPr>
        <w:pStyle w:val="ac"/>
        <w:bidi/>
        <w:rPr>
          <w:rFonts w:hint="cs"/>
          <w:rtl/>
        </w:rPr>
      </w:pPr>
      <w:r>
        <w:rPr>
          <w:rFonts w:hint="cs"/>
          <w:rtl/>
        </w:rPr>
        <w:t xml:space="preserve">נגד </w:t>
      </w:r>
      <w:r>
        <w:rPr>
          <w:rtl/>
        </w:rPr>
        <w:t>–</w:t>
      </w:r>
      <w:r>
        <w:rPr>
          <w:rFonts w:hint="cs"/>
          <w:rtl/>
        </w:rPr>
        <w:t xml:space="preserve"> 6</w:t>
      </w:r>
    </w:p>
    <w:p w14:paraId="590821FD"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280CD1D6" w14:textId="77777777" w:rsidR="00000000" w:rsidRDefault="00A92CBC">
      <w:pPr>
        <w:pStyle w:val="ad"/>
        <w:bidi/>
        <w:rPr>
          <w:rFonts w:hint="cs"/>
          <w:rtl/>
        </w:rPr>
      </w:pPr>
      <w:r>
        <w:rPr>
          <w:rFonts w:hint="cs"/>
          <w:rtl/>
        </w:rPr>
        <w:t>חוק חילוט רווחים מפרסומים שעניינם עבירות, התשס"ה-2005, נתקבל.</w:t>
      </w:r>
    </w:p>
    <w:p w14:paraId="0EDAB9F0" w14:textId="77777777" w:rsidR="00000000" w:rsidRDefault="00A92CBC">
      <w:pPr>
        <w:pStyle w:val="a0"/>
        <w:rPr>
          <w:rFonts w:hint="cs"/>
          <w:rtl/>
        </w:rPr>
      </w:pPr>
    </w:p>
    <w:p w14:paraId="781BF2B1" w14:textId="77777777" w:rsidR="00000000" w:rsidRDefault="00A92CBC">
      <w:pPr>
        <w:pStyle w:val="af1"/>
        <w:rPr>
          <w:rtl/>
        </w:rPr>
      </w:pPr>
    </w:p>
    <w:p w14:paraId="633A6D94" w14:textId="77777777" w:rsidR="00000000" w:rsidRDefault="00A92CBC">
      <w:pPr>
        <w:pStyle w:val="af1"/>
        <w:rPr>
          <w:rtl/>
        </w:rPr>
      </w:pPr>
      <w:r>
        <w:rPr>
          <w:rFonts w:hint="eastAsia"/>
          <w:rtl/>
        </w:rPr>
        <w:t>היו</w:t>
      </w:r>
      <w:r>
        <w:rPr>
          <w:rtl/>
        </w:rPr>
        <w:t>"</w:t>
      </w:r>
      <w:r>
        <w:rPr>
          <w:rFonts w:hint="eastAsia"/>
          <w:rtl/>
        </w:rPr>
        <w:t>ר ראובן ריבלין:</w:t>
      </w:r>
    </w:p>
    <w:p w14:paraId="538ABB94" w14:textId="77777777" w:rsidR="00000000" w:rsidRDefault="00A92CBC">
      <w:pPr>
        <w:pStyle w:val="a0"/>
        <w:rPr>
          <w:rFonts w:hint="cs"/>
          <w:rtl/>
        </w:rPr>
      </w:pPr>
    </w:p>
    <w:p w14:paraId="0C4AFD6D" w14:textId="77777777" w:rsidR="00000000" w:rsidRDefault="00A92CBC">
      <w:pPr>
        <w:pStyle w:val="a0"/>
        <w:rPr>
          <w:rFonts w:hint="cs"/>
          <w:rtl/>
        </w:rPr>
      </w:pPr>
      <w:r>
        <w:rPr>
          <w:rFonts w:hint="cs"/>
          <w:rtl/>
        </w:rPr>
        <w:t>50 בעד, שישה נגד, אחד נמנע. אני קובע שחוק חילוט רווחים מפרסומים שעניינם עבירות, התשס"ה-2005, ע</w:t>
      </w:r>
      <w:r>
        <w:rPr>
          <w:rFonts w:hint="cs"/>
          <w:rtl/>
        </w:rPr>
        <w:t>בר בקריאה שלישית וייכנס לספר החוקים של מדינת ישראל, ויעמוד ודאי במבחנים גם מחוץ לכנסת.</w:t>
      </w:r>
      <w:bookmarkStart w:id="119" w:name="FS000001063T23_03_2005_13_35_52"/>
      <w:bookmarkEnd w:id="119"/>
    </w:p>
    <w:p w14:paraId="33E8FE36" w14:textId="77777777" w:rsidR="00000000" w:rsidRDefault="00A92CBC">
      <w:pPr>
        <w:pStyle w:val="a0"/>
        <w:rPr>
          <w:rFonts w:hint="cs"/>
          <w:rtl/>
        </w:rPr>
      </w:pPr>
    </w:p>
    <w:p w14:paraId="0C6D3FA0" w14:textId="77777777" w:rsidR="00000000" w:rsidRDefault="00A92CBC">
      <w:pPr>
        <w:pStyle w:val="a"/>
        <w:rPr>
          <w:rtl/>
        </w:rPr>
      </w:pPr>
      <w:bookmarkStart w:id="120" w:name="FS000000445T23_03_2005_13_36_03"/>
      <w:bookmarkStart w:id="121" w:name="_Toc104196545"/>
      <w:bookmarkEnd w:id="120"/>
      <w:r>
        <w:rPr>
          <w:rFonts w:hint="eastAsia"/>
          <w:rtl/>
        </w:rPr>
        <w:t>איתן</w:t>
      </w:r>
      <w:r>
        <w:rPr>
          <w:rtl/>
        </w:rPr>
        <w:t xml:space="preserve"> כבל (העבודה-מימד):</w:t>
      </w:r>
      <w:bookmarkEnd w:id="121"/>
    </w:p>
    <w:p w14:paraId="562EA714" w14:textId="77777777" w:rsidR="00000000" w:rsidRDefault="00A92CBC">
      <w:pPr>
        <w:pStyle w:val="a0"/>
        <w:rPr>
          <w:rFonts w:hint="cs"/>
          <w:rtl/>
        </w:rPr>
      </w:pPr>
    </w:p>
    <w:p w14:paraId="56CC8ED1" w14:textId="77777777" w:rsidR="00000000" w:rsidRDefault="00A92CBC">
      <w:pPr>
        <w:pStyle w:val="a0"/>
        <w:rPr>
          <w:rFonts w:hint="cs"/>
          <w:rtl/>
        </w:rPr>
      </w:pPr>
      <w:r>
        <w:rPr>
          <w:rFonts w:hint="cs"/>
          <w:rtl/>
        </w:rPr>
        <w:t>אדוני היושב-ראש, אדוני ראש הממשלה, חברי חברי הכנסת, אני רוצה קודם כול להודות לצוות הוועדה, עורכת-הדין קרן וינשל, עורכת-הדין אפרת רוזן, נציגי מש</w:t>
      </w:r>
      <w:r>
        <w:rPr>
          <w:rFonts w:hint="cs"/>
          <w:rtl/>
        </w:rPr>
        <w:t>רד המשפטים, עורכת-דין ענת אסיף, עורכת-דין מוריה בקשי, עורכת-דין עליזה קן, להודות לקצין החילוט מהמשטרה ג'ורג' במביליה, להילה קרנר-סולימן מאיגוד הסיוע לנפגעי תקיפה מינית. אני רוצה להודות לחבר הכנסת ניסן סלומינסקי. אני רוצה להודות מעל כולם לחבר הכנסת מיקי אית</w:t>
      </w:r>
      <w:r>
        <w:rPr>
          <w:rFonts w:hint="cs"/>
          <w:rtl/>
        </w:rPr>
        <w:t>ן - החוק הזה לא כל כך פשוט, והתחבטנו בו והתלבטנו בו יחד. הוא הוביל את העניין הזה. אני חושב שהחוק נכון וטוב. תודה רבה לכם.</w:t>
      </w:r>
    </w:p>
    <w:p w14:paraId="008FDEFE" w14:textId="77777777" w:rsidR="00000000" w:rsidRDefault="00A92CBC">
      <w:pPr>
        <w:pStyle w:val="a0"/>
        <w:rPr>
          <w:rFonts w:hint="cs"/>
          <w:rtl/>
        </w:rPr>
      </w:pPr>
    </w:p>
    <w:p w14:paraId="2A6A5B71" w14:textId="77777777" w:rsidR="00000000" w:rsidRDefault="00A92CBC">
      <w:pPr>
        <w:pStyle w:val="af1"/>
        <w:rPr>
          <w:rtl/>
        </w:rPr>
      </w:pPr>
      <w:r>
        <w:rPr>
          <w:rtl/>
        </w:rPr>
        <w:t>היו"ר ראובן ריבלין:</w:t>
      </w:r>
    </w:p>
    <w:p w14:paraId="4D42B520" w14:textId="77777777" w:rsidR="00000000" w:rsidRDefault="00A92CBC">
      <w:pPr>
        <w:pStyle w:val="a0"/>
        <w:rPr>
          <w:rtl/>
        </w:rPr>
      </w:pPr>
    </w:p>
    <w:p w14:paraId="132B5F03" w14:textId="77777777" w:rsidR="00000000" w:rsidRDefault="00A92CBC">
      <w:pPr>
        <w:pStyle w:val="a0"/>
        <w:rPr>
          <w:rFonts w:hint="cs"/>
          <w:rtl/>
        </w:rPr>
      </w:pPr>
      <w:r>
        <w:rPr>
          <w:rFonts w:hint="cs"/>
          <w:rtl/>
        </w:rPr>
        <w:t>חבר הכנסת סלומינסקי, אדוני לא יחזור על הברכות שהוא בירך, אלא על ברכות אישיות שלו בנושא החוק. הוא בירך את כל חברי</w:t>
      </w:r>
      <w:r>
        <w:rPr>
          <w:rFonts w:hint="cs"/>
          <w:rtl/>
        </w:rPr>
        <w:t xml:space="preserve"> הוועדה והעוסקים במלאכה. אדוני יוסיף רק את ההיבט האישי שלו. לכל המערכת הוא כבר הודה.</w:t>
      </w:r>
    </w:p>
    <w:p w14:paraId="01E8B1BD" w14:textId="77777777" w:rsidR="00000000" w:rsidRDefault="00A92CBC">
      <w:pPr>
        <w:pStyle w:val="a0"/>
        <w:rPr>
          <w:rFonts w:hint="cs"/>
          <w:rtl/>
        </w:rPr>
      </w:pPr>
    </w:p>
    <w:p w14:paraId="56F74340" w14:textId="77777777" w:rsidR="00000000" w:rsidRDefault="00A92CBC">
      <w:pPr>
        <w:pStyle w:val="a"/>
        <w:rPr>
          <w:rtl/>
        </w:rPr>
      </w:pPr>
      <w:bookmarkStart w:id="122" w:name="FS000001068T23_03_2005_13_41_17"/>
      <w:bookmarkStart w:id="123" w:name="_Toc104196546"/>
      <w:bookmarkEnd w:id="122"/>
      <w:r>
        <w:rPr>
          <w:rFonts w:hint="eastAsia"/>
          <w:rtl/>
        </w:rPr>
        <w:t>ניסן</w:t>
      </w:r>
      <w:r>
        <w:rPr>
          <w:rtl/>
        </w:rPr>
        <w:t xml:space="preserve"> סלומינסקי (מפד"ל):</w:t>
      </w:r>
      <w:bookmarkEnd w:id="123"/>
    </w:p>
    <w:p w14:paraId="66DBD2CE" w14:textId="77777777" w:rsidR="00000000" w:rsidRDefault="00A92CBC">
      <w:pPr>
        <w:pStyle w:val="a0"/>
        <w:rPr>
          <w:rFonts w:hint="cs"/>
          <w:rtl/>
        </w:rPr>
      </w:pPr>
    </w:p>
    <w:p w14:paraId="1A33108A" w14:textId="77777777" w:rsidR="00000000" w:rsidRDefault="00A92CBC">
      <w:pPr>
        <w:pStyle w:val="a0"/>
        <w:rPr>
          <w:rFonts w:hint="cs"/>
          <w:rtl/>
        </w:rPr>
      </w:pPr>
      <w:r>
        <w:rPr>
          <w:rFonts w:hint="cs"/>
          <w:rtl/>
        </w:rPr>
        <w:t>אדוני היושב בראש, אדוני ראש הממשלה, השרים, חברי חברי הכנסת, אני חושב שהכנסת קיבלה חוק ראוי שמאזן בין חופש הדיבור וחופש הפרט לרצון החברה להגן על ע</w:t>
      </w:r>
      <w:r>
        <w:rPr>
          <w:rFonts w:hint="cs"/>
          <w:rtl/>
        </w:rPr>
        <w:t>צמה מפני עשיית עבירות או דברים שיכולים לדרבן אדם לעשות עבירות אם הוא יוכל להרוויח מהן. אני מודה לכולם על ההצבעה.</w:t>
      </w:r>
    </w:p>
    <w:p w14:paraId="340E4098" w14:textId="77777777" w:rsidR="00000000" w:rsidRDefault="00A92CBC">
      <w:pPr>
        <w:pStyle w:val="a0"/>
        <w:rPr>
          <w:rFonts w:hint="cs"/>
          <w:rtl/>
        </w:rPr>
      </w:pPr>
    </w:p>
    <w:p w14:paraId="21D0E57B" w14:textId="77777777" w:rsidR="00000000" w:rsidRDefault="00A92CBC">
      <w:pPr>
        <w:pStyle w:val="a0"/>
        <w:rPr>
          <w:rFonts w:hint="cs"/>
          <w:rtl/>
        </w:rPr>
      </w:pPr>
      <w:r>
        <w:rPr>
          <w:rFonts w:hint="cs"/>
          <w:rtl/>
        </w:rPr>
        <w:t xml:space="preserve">אני רוצה להודות לכל המוזכרים ברשימה של חברי איתן, בעיקר אני רוצה להודות לאיתן, אי-אפשר שלא להודות למיקי ולדורית ולכל האחרים; אני מצטרף להודעה </w:t>
      </w:r>
      <w:r>
        <w:rPr>
          <w:rFonts w:hint="cs"/>
          <w:rtl/>
        </w:rPr>
        <w:t>כדי לא להכביד על הציבור.</w:t>
      </w:r>
    </w:p>
    <w:p w14:paraId="6600667D" w14:textId="77777777" w:rsidR="00000000" w:rsidRDefault="00A92CBC">
      <w:pPr>
        <w:pStyle w:val="a0"/>
        <w:rPr>
          <w:rFonts w:hint="cs"/>
          <w:rtl/>
        </w:rPr>
      </w:pPr>
    </w:p>
    <w:p w14:paraId="3868BC33" w14:textId="77777777" w:rsidR="00000000" w:rsidRDefault="00A92CBC">
      <w:pPr>
        <w:pStyle w:val="af1"/>
        <w:rPr>
          <w:rtl/>
        </w:rPr>
      </w:pPr>
      <w:r>
        <w:rPr>
          <w:rtl/>
        </w:rPr>
        <w:t>היו"ר ראובן ריבלין:</w:t>
      </w:r>
    </w:p>
    <w:p w14:paraId="2508D4DC" w14:textId="77777777" w:rsidR="00000000" w:rsidRDefault="00A92CBC">
      <w:pPr>
        <w:pStyle w:val="a0"/>
        <w:rPr>
          <w:rtl/>
        </w:rPr>
      </w:pPr>
    </w:p>
    <w:p w14:paraId="5EDAB7B7" w14:textId="77777777" w:rsidR="00000000" w:rsidRDefault="00A92CBC">
      <w:pPr>
        <w:pStyle w:val="a0"/>
        <w:rPr>
          <w:rFonts w:hint="cs"/>
          <w:rtl/>
        </w:rPr>
      </w:pPr>
      <w:r>
        <w:rPr>
          <w:rFonts w:hint="cs"/>
          <w:rtl/>
        </w:rPr>
        <w:t>תודה. ההודעות וההודיות נגמרו.</w:t>
      </w:r>
    </w:p>
    <w:p w14:paraId="07C6BF60" w14:textId="77777777" w:rsidR="00000000" w:rsidRDefault="00A92CBC">
      <w:pPr>
        <w:pStyle w:val="a2"/>
        <w:rPr>
          <w:rFonts w:hint="cs"/>
          <w:rtl/>
        </w:rPr>
      </w:pPr>
    </w:p>
    <w:p w14:paraId="6EA87BD2" w14:textId="77777777" w:rsidR="00000000" w:rsidRDefault="00A92CBC">
      <w:pPr>
        <w:pStyle w:val="a0"/>
        <w:rPr>
          <w:rFonts w:hint="cs"/>
          <w:rtl/>
        </w:rPr>
      </w:pPr>
    </w:p>
    <w:p w14:paraId="50A31F19" w14:textId="77777777" w:rsidR="00000000" w:rsidRDefault="00A92CBC">
      <w:pPr>
        <w:pStyle w:val="a2"/>
        <w:rPr>
          <w:rFonts w:hint="cs"/>
          <w:rtl/>
        </w:rPr>
      </w:pPr>
      <w:bookmarkStart w:id="124" w:name="CS95309FI0095309T23_03_2005_13_43_25"/>
      <w:bookmarkStart w:id="125" w:name="_Toc104196547"/>
      <w:bookmarkEnd w:id="124"/>
      <w:r>
        <w:rPr>
          <w:rtl/>
        </w:rPr>
        <w:t>הצעת חוק ניירות ערך (תיקון מס' 28), התשס"ה-2005</w:t>
      </w:r>
      <w:bookmarkEnd w:id="125"/>
    </w:p>
    <w:p w14:paraId="1CECED02" w14:textId="77777777" w:rsidR="00000000" w:rsidRDefault="00A92CBC">
      <w:pPr>
        <w:pStyle w:val="a0"/>
        <w:rPr>
          <w:rFonts w:hint="cs"/>
          <w:rtl/>
        </w:rPr>
      </w:pPr>
      <w:r>
        <w:rPr>
          <w:rtl/>
        </w:rPr>
        <w:t>[מס'</w:t>
      </w:r>
      <w:r>
        <w:rPr>
          <w:rFonts w:hint="cs"/>
          <w:rtl/>
        </w:rPr>
        <w:t xml:space="preserve"> מ/162</w:t>
      </w:r>
      <w:r>
        <w:rPr>
          <w:rtl/>
        </w:rPr>
        <w:t xml:space="preserve">; "דברי הכנסת", חוב' </w:t>
      </w:r>
      <w:r>
        <w:rPr>
          <w:rFonts w:hint="cs"/>
          <w:rtl/>
        </w:rPr>
        <w:t>כ"ג</w:t>
      </w:r>
      <w:r>
        <w:rPr>
          <w:rtl/>
        </w:rPr>
        <w:t>, עמ' ;  נספחות.]</w:t>
      </w:r>
    </w:p>
    <w:p w14:paraId="484D20EB" w14:textId="77777777" w:rsidR="00000000" w:rsidRDefault="00A92CBC">
      <w:pPr>
        <w:pStyle w:val="a2"/>
        <w:rPr>
          <w:rFonts w:hint="cs"/>
          <w:rtl/>
        </w:rPr>
      </w:pPr>
      <w:bookmarkStart w:id="126" w:name="_Toc104196548"/>
      <w:r>
        <w:rPr>
          <w:rFonts w:hint="cs"/>
          <w:rtl/>
        </w:rPr>
        <w:t>(קריאה שנייה וקריאה שלישית)</w:t>
      </w:r>
      <w:bookmarkEnd w:id="126"/>
    </w:p>
    <w:p w14:paraId="51F4C43E" w14:textId="77777777" w:rsidR="00000000" w:rsidRDefault="00A92CBC">
      <w:pPr>
        <w:pStyle w:val="-0"/>
        <w:rPr>
          <w:rFonts w:hint="cs"/>
          <w:rtl/>
        </w:rPr>
      </w:pPr>
    </w:p>
    <w:p w14:paraId="36195571" w14:textId="77777777" w:rsidR="00000000" w:rsidRDefault="00A92CBC">
      <w:pPr>
        <w:pStyle w:val="af1"/>
        <w:rPr>
          <w:rtl/>
        </w:rPr>
      </w:pPr>
      <w:r>
        <w:rPr>
          <w:rtl/>
        </w:rPr>
        <w:t>היו"ר ראובן ריבלין:</w:t>
      </w:r>
    </w:p>
    <w:p w14:paraId="04EF9E81" w14:textId="77777777" w:rsidR="00000000" w:rsidRDefault="00A92CBC">
      <w:pPr>
        <w:pStyle w:val="a0"/>
        <w:rPr>
          <w:rtl/>
        </w:rPr>
      </w:pPr>
    </w:p>
    <w:p w14:paraId="77A07528" w14:textId="77777777" w:rsidR="00000000" w:rsidRDefault="00A92CBC">
      <w:pPr>
        <w:pStyle w:val="a0"/>
        <w:rPr>
          <w:rFonts w:hint="cs"/>
          <w:rtl/>
        </w:rPr>
      </w:pPr>
      <w:r>
        <w:rPr>
          <w:rFonts w:hint="cs"/>
          <w:rtl/>
        </w:rPr>
        <w:t xml:space="preserve">אנו ממשיכים בסדר-היום. חבר </w:t>
      </w:r>
      <w:r>
        <w:rPr>
          <w:rFonts w:hint="cs"/>
          <w:rtl/>
        </w:rPr>
        <w:t xml:space="preserve">הכנסת ליצמן, יושב-ראש ועדת הכספים, יציג בפני מליאת הכנסת את הצעת חוק ניירות ערך (תיקון מס' 28). להצעה זו אין הסתייגויות. </w:t>
      </w:r>
    </w:p>
    <w:p w14:paraId="61BB6582" w14:textId="77777777" w:rsidR="00000000" w:rsidRDefault="00A92CBC">
      <w:pPr>
        <w:pStyle w:val="a0"/>
        <w:rPr>
          <w:rFonts w:hint="cs"/>
          <w:rtl/>
        </w:rPr>
      </w:pPr>
    </w:p>
    <w:p w14:paraId="6D320E4E" w14:textId="77777777" w:rsidR="00000000" w:rsidRDefault="00A92CBC">
      <w:pPr>
        <w:pStyle w:val="a"/>
        <w:rPr>
          <w:rtl/>
        </w:rPr>
      </w:pPr>
      <w:bookmarkStart w:id="127" w:name="FS000000528T23_03_2005_13_43_44"/>
      <w:bookmarkStart w:id="128" w:name="_Toc104196549"/>
      <w:bookmarkEnd w:id="127"/>
      <w:r>
        <w:rPr>
          <w:rFonts w:hint="eastAsia"/>
          <w:rtl/>
        </w:rPr>
        <w:t>יעקב</w:t>
      </w:r>
      <w:r>
        <w:rPr>
          <w:rtl/>
        </w:rPr>
        <w:t xml:space="preserve"> ליצמן (</w:t>
      </w:r>
      <w:r>
        <w:rPr>
          <w:rFonts w:hint="cs"/>
          <w:rtl/>
        </w:rPr>
        <w:t>יו"ר ועדת הכספים</w:t>
      </w:r>
      <w:r>
        <w:rPr>
          <w:rtl/>
        </w:rPr>
        <w:t>):</w:t>
      </w:r>
      <w:bookmarkEnd w:id="128"/>
    </w:p>
    <w:p w14:paraId="345BBD9F" w14:textId="77777777" w:rsidR="00000000" w:rsidRDefault="00A92CBC">
      <w:pPr>
        <w:pStyle w:val="a0"/>
        <w:rPr>
          <w:rFonts w:hint="cs"/>
          <w:rtl/>
        </w:rPr>
      </w:pPr>
    </w:p>
    <w:p w14:paraId="3E865D32" w14:textId="77777777" w:rsidR="00000000" w:rsidRDefault="00A92CBC">
      <w:pPr>
        <w:pStyle w:val="a0"/>
        <w:rPr>
          <w:rtl/>
        </w:rPr>
      </w:pPr>
      <w:r>
        <w:rPr>
          <w:rFonts w:hint="cs"/>
          <w:rtl/>
        </w:rPr>
        <w:t>אדוני היושב-ראש, כנסת נכבדה, הנני מתכבד להביא לפניכם לקריאה שנייה ושלישית את הצעת חוק ניירות ערך (תיק</w:t>
      </w:r>
      <w:r>
        <w:rPr>
          <w:rFonts w:hint="cs"/>
          <w:rtl/>
        </w:rPr>
        <w:t xml:space="preserve">ון מס' 28), העוסקת בשני נושאים. הנושא העיקרי הוא קביעת הסדר מיוחד שיאפשר לבנק העולמי, </w:t>
      </w:r>
      <w:r>
        <w:rPr>
          <w:rFonts w:hint="cs"/>
        </w:rPr>
        <w:t>I</w:t>
      </w:r>
      <w:r>
        <w:t xml:space="preserve">nternational </w:t>
      </w:r>
      <w:r>
        <w:rPr>
          <w:rFonts w:hint="cs"/>
        </w:rPr>
        <w:t>B</w:t>
      </w:r>
      <w:r>
        <w:t xml:space="preserve">ank for </w:t>
      </w:r>
      <w:r>
        <w:rPr>
          <w:rFonts w:hint="cs"/>
        </w:rPr>
        <w:t>R</w:t>
      </w:r>
      <w:r>
        <w:t xml:space="preserve">econstruction and </w:t>
      </w:r>
      <w:r>
        <w:rPr>
          <w:rFonts w:hint="cs"/>
        </w:rPr>
        <w:t>D</w:t>
      </w:r>
      <w:r>
        <w:t>evelopment</w:t>
      </w:r>
      <w:r>
        <w:rPr>
          <w:rFonts w:hint="cs"/>
          <w:rtl/>
        </w:rPr>
        <w:t xml:space="preserve">, להציע לציבור בישראל ניירות ערך בתנאים מסוימים, בלא שהבנק יחויב בפרסום תשקיף ובחובות הדיווח הנדרשות בדרך כלל. כוונת </w:t>
      </w:r>
      <w:r>
        <w:rPr>
          <w:rFonts w:hint="cs"/>
          <w:rtl/>
        </w:rPr>
        <w:t>התיקון היא לפתח את שוק ההון ולגוון את מכשירי ההשקעה.</w:t>
      </w:r>
    </w:p>
    <w:p w14:paraId="43B2183D" w14:textId="77777777" w:rsidR="00000000" w:rsidRDefault="00A92CBC">
      <w:pPr>
        <w:pStyle w:val="a0"/>
        <w:bidi w:val="0"/>
        <w:ind w:left="719"/>
        <w:jc w:val="right"/>
        <w:rPr>
          <w:rtl/>
        </w:rPr>
      </w:pPr>
    </w:p>
    <w:p w14:paraId="2258A42B" w14:textId="77777777" w:rsidR="00000000" w:rsidRDefault="00A92CBC">
      <w:pPr>
        <w:pStyle w:val="a0"/>
        <w:rPr>
          <w:rFonts w:hint="cs"/>
          <w:rtl/>
        </w:rPr>
      </w:pPr>
      <w:r>
        <w:rPr>
          <w:rFonts w:hint="cs"/>
          <w:rtl/>
        </w:rPr>
        <w:t>הנושא השני הוא סעיף 1, המתקן את סעיף 32א(א) בחוק העיקרי, שעניינו אחריות לנזק בשל מידע צופה פני עתיד. בעקבות הניסיון שנרכש, נקבע כי האחריות לנזק בשל מידע צופה פני עתיד תהיה על-פי האחריות הקבועה בחוק ביחס</w:t>
      </w:r>
      <w:r>
        <w:rPr>
          <w:rFonts w:hint="cs"/>
          <w:rtl/>
        </w:rPr>
        <w:t xml:space="preserve"> לנזק שנגרם בשל פרט מטעה. לפיכך, ההגדרה של "מידע צופה פני עתיד" לא תכלול תחזית, הערכה, אומדן וכיוצא בזה, שיש לכלול אותם לפי הוראות כל דין בדוחות הכספיים.</w:t>
      </w:r>
    </w:p>
    <w:p w14:paraId="3D9ECE74" w14:textId="77777777" w:rsidR="00000000" w:rsidRDefault="00A92CBC">
      <w:pPr>
        <w:pStyle w:val="a0"/>
        <w:rPr>
          <w:rtl/>
        </w:rPr>
      </w:pPr>
    </w:p>
    <w:p w14:paraId="106300E6" w14:textId="77777777" w:rsidR="00000000" w:rsidRDefault="00A92CBC">
      <w:pPr>
        <w:pStyle w:val="a0"/>
        <w:rPr>
          <w:rFonts w:hint="cs"/>
          <w:rtl/>
        </w:rPr>
      </w:pPr>
      <w:r>
        <w:rPr>
          <w:rFonts w:hint="cs"/>
          <w:rtl/>
        </w:rPr>
        <w:t>הוועדה אישרה את נוסח הצעת החוק כפי שהוצעה, מלבד שינוי במספור הסעיפים, אך הוסיפה כי הוראות סעיף 1, העו</w:t>
      </w:r>
      <w:r>
        <w:rPr>
          <w:rFonts w:hint="cs"/>
          <w:rtl/>
        </w:rPr>
        <w:t>סק במידע צופה פני עתיד, יחולו לעניין הדוח התקופתי לשנת הדיווח 2004 על דוח תקופתי שיוגש ביום פרסומו של חוק זה ואילך.</w:t>
      </w:r>
    </w:p>
    <w:p w14:paraId="41263958" w14:textId="77777777" w:rsidR="00000000" w:rsidRDefault="00A92CBC">
      <w:pPr>
        <w:pStyle w:val="a0"/>
        <w:ind w:firstLine="0"/>
        <w:rPr>
          <w:rFonts w:hint="cs"/>
          <w:rtl/>
        </w:rPr>
      </w:pPr>
    </w:p>
    <w:p w14:paraId="7272AAE0" w14:textId="77777777" w:rsidR="00000000" w:rsidRDefault="00A92CBC">
      <w:pPr>
        <w:pStyle w:val="af1"/>
        <w:rPr>
          <w:rtl/>
        </w:rPr>
      </w:pPr>
      <w:r>
        <w:rPr>
          <w:rFonts w:hint="eastAsia"/>
          <w:rtl/>
        </w:rPr>
        <w:t>היו</w:t>
      </w:r>
      <w:r>
        <w:rPr>
          <w:rtl/>
        </w:rPr>
        <w:t>"</w:t>
      </w:r>
      <w:r>
        <w:rPr>
          <w:rFonts w:hint="eastAsia"/>
          <w:rtl/>
        </w:rPr>
        <w:t>ר ראובן ריבלין:</w:t>
      </w:r>
    </w:p>
    <w:p w14:paraId="34123F46" w14:textId="77777777" w:rsidR="00000000" w:rsidRDefault="00A92CBC">
      <w:pPr>
        <w:pStyle w:val="a0"/>
        <w:rPr>
          <w:rFonts w:hint="cs"/>
          <w:rtl/>
        </w:rPr>
      </w:pPr>
    </w:p>
    <w:p w14:paraId="3B12297C" w14:textId="77777777" w:rsidR="00000000" w:rsidRDefault="00A92CBC">
      <w:pPr>
        <w:pStyle w:val="a0"/>
        <w:rPr>
          <w:rFonts w:hint="cs"/>
          <w:rtl/>
        </w:rPr>
      </w:pPr>
      <w:r>
        <w:rPr>
          <w:rFonts w:hint="cs"/>
          <w:rtl/>
        </w:rPr>
        <w:t xml:space="preserve">תודה. רבותי, אין הסתייגויות לחוק זה. </w:t>
      </w:r>
    </w:p>
    <w:p w14:paraId="42CE57B5" w14:textId="77777777" w:rsidR="00000000" w:rsidRDefault="00A92CBC">
      <w:pPr>
        <w:pStyle w:val="a0"/>
        <w:rPr>
          <w:rFonts w:hint="cs"/>
          <w:rtl/>
        </w:rPr>
      </w:pPr>
    </w:p>
    <w:p w14:paraId="0107968C" w14:textId="77777777" w:rsidR="00000000" w:rsidRDefault="00A92CBC">
      <w:pPr>
        <w:pStyle w:val="a0"/>
        <w:rPr>
          <w:rFonts w:hint="cs"/>
          <w:rtl/>
        </w:rPr>
      </w:pPr>
      <w:r>
        <w:rPr>
          <w:rFonts w:hint="cs"/>
          <w:rtl/>
        </w:rPr>
        <w:t>לכן, נעבור להצביע בקריאה שנייה על הצעת חוק ניירות ערך (תיקון מס' 28),</w:t>
      </w:r>
      <w:r>
        <w:rPr>
          <w:rtl/>
        </w:rPr>
        <w:t xml:space="preserve"> </w:t>
      </w:r>
      <w:r>
        <w:rPr>
          <w:rFonts w:hint="cs"/>
          <w:rtl/>
        </w:rPr>
        <w:t>מקשה אחת.</w:t>
      </w:r>
      <w:r>
        <w:rPr>
          <w:rFonts w:hint="cs"/>
          <w:rtl/>
        </w:rPr>
        <w:t xml:space="preserve"> מי בעד? מי נגד? מי נמנע?</w:t>
      </w:r>
    </w:p>
    <w:p w14:paraId="1B271988" w14:textId="77777777" w:rsidR="00000000" w:rsidRDefault="00A92CBC">
      <w:pPr>
        <w:pStyle w:val="a0"/>
        <w:rPr>
          <w:rtl/>
        </w:rPr>
      </w:pPr>
    </w:p>
    <w:p w14:paraId="460B3160" w14:textId="77777777" w:rsidR="00000000" w:rsidRDefault="00A92CBC">
      <w:pPr>
        <w:pStyle w:val="a0"/>
        <w:rPr>
          <w:rFonts w:hint="cs"/>
          <w:rtl/>
        </w:rPr>
      </w:pPr>
    </w:p>
    <w:p w14:paraId="36721358" w14:textId="77777777" w:rsidR="00000000" w:rsidRDefault="00A92CBC">
      <w:pPr>
        <w:pStyle w:val="ab"/>
        <w:bidi/>
        <w:rPr>
          <w:rFonts w:hint="cs"/>
          <w:rtl/>
        </w:rPr>
      </w:pPr>
      <w:r>
        <w:rPr>
          <w:rFonts w:hint="cs"/>
          <w:rtl/>
        </w:rPr>
        <w:t>הצבעה מס' 17</w:t>
      </w:r>
    </w:p>
    <w:p w14:paraId="515CE27F" w14:textId="77777777" w:rsidR="00000000" w:rsidRDefault="00A92CBC">
      <w:pPr>
        <w:pStyle w:val="a0"/>
        <w:rPr>
          <w:rFonts w:hint="cs"/>
          <w:rtl/>
        </w:rPr>
      </w:pPr>
    </w:p>
    <w:p w14:paraId="7369FF92" w14:textId="77777777" w:rsidR="00000000" w:rsidRDefault="00A92CBC">
      <w:pPr>
        <w:pStyle w:val="ac"/>
        <w:bidi/>
        <w:rPr>
          <w:rFonts w:hint="cs"/>
          <w:rtl/>
        </w:rPr>
      </w:pPr>
      <w:r>
        <w:rPr>
          <w:rFonts w:hint="cs"/>
          <w:rtl/>
        </w:rPr>
        <w:t xml:space="preserve">בעד סעיפים 1-3 </w:t>
      </w:r>
      <w:r>
        <w:rPr>
          <w:rtl/>
        </w:rPr>
        <w:t>–</w:t>
      </w:r>
      <w:r>
        <w:rPr>
          <w:rFonts w:hint="cs"/>
          <w:rtl/>
        </w:rPr>
        <w:t xml:space="preserve"> 35</w:t>
      </w:r>
    </w:p>
    <w:p w14:paraId="447E7149" w14:textId="77777777" w:rsidR="00000000" w:rsidRDefault="00A92CBC">
      <w:pPr>
        <w:pStyle w:val="ac"/>
        <w:bidi/>
        <w:rPr>
          <w:rFonts w:hint="cs"/>
          <w:rtl/>
        </w:rPr>
      </w:pPr>
      <w:r>
        <w:rPr>
          <w:rFonts w:hint="cs"/>
          <w:rtl/>
        </w:rPr>
        <w:t xml:space="preserve">נגד </w:t>
      </w:r>
      <w:r>
        <w:rPr>
          <w:rtl/>
        </w:rPr>
        <w:t>–</w:t>
      </w:r>
      <w:r>
        <w:rPr>
          <w:rFonts w:hint="cs"/>
          <w:rtl/>
        </w:rPr>
        <w:t xml:space="preserve"> 1</w:t>
      </w:r>
    </w:p>
    <w:p w14:paraId="41CCD111"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697D40F4" w14:textId="77777777" w:rsidR="00000000" w:rsidRDefault="00A92CBC">
      <w:pPr>
        <w:pStyle w:val="ad"/>
        <w:bidi/>
        <w:rPr>
          <w:rFonts w:hint="cs"/>
          <w:rtl/>
        </w:rPr>
      </w:pPr>
      <w:r>
        <w:rPr>
          <w:rFonts w:hint="cs"/>
          <w:rtl/>
        </w:rPr>
        <w:t>סעיפים 1-3 נתקבלו.</w:t>
      </w:r>
    </w:p>
    <w:p w14:paraId="0531D14C" w14:textId="77777777" w:rsidR="00000000" w:rsidRDefault="00A92CBC">
      <w:pPr>
        <w:pStyle w:val="a0"/>
        <w:rPr>
          <w:rFonts w:hint="cs"/>
          <w:rtl/>
        </w:rPr>
      </w:pPr>
    </w:p>
    <w:p w14:paraId="6336FF5D" w14:textId="77777777" w:rsidR="00000000" w:rsidRDefault="00A92CBC">
      <w:pPr>
        <w:pStyle w:val="af1"/>
        <w:rPr>
          <w:rtl/>
        </w:rPr>
      </w:pPr>
      <w:r>
        <w:rPr>
          <w:rFonts w:hint="eastAsia"/>
          <w:rtl/>
        </w:rPr>
        <w:t>היו</w:t>
      </w:r>
      <w:r>
        <w:rPr>
          <w:rtl/>
        </w:rPr>
        <w:t>"</w:t>
      </w:r>
      <w:r>
        <w:rPr>
          <w:rFonts w:hint="eastAsia"/>
          <w:rtl/>
        </w:rPr>
        <w:t>ר ראובן ריבלין:</w:t>
      </w:r>
    </w:p>
    <w:p w14:paraId="4FEF79D0" w14:textId="77777777" w:rsidR="00000000" w:rsidRDefault="00A92CBC">
      <w:pPr>
        <w:pStyle w:val="a0"/>
        <w:rPr>
          <w:rFonts w:hint="cs"/>
          <w:rtl/>
        </w:rPr>
      </w:pPr>
    </w:p>
    <w:p w14:paraId="3120F109" w14:textId="77777777" w:rsidR="00000000" w:rsidRDefault="00A92CBC">
      <w:pPr>
        <w:pStyle w:val="a0"/>
        <w:rPr>
          <w:rFonts w:hint="cs"/>
          <w:rtl/>
        </w:rPr>
      </w:pPr>
      <w:r>
        <w:rPr>
          <w:rFonts w:hint="cs"/>
          <w:rtl/>
        </w:rPr>
        <w:t>35 בעד, אחד נגד, אין נמנעים. אני קובע שהצעת חוק ניירות ערך (תיקון מס' 28) עברה בקריאה שנייה.</w:t>
      </w:r>
    </w:p>
    <w:p w14:paraId="57CBC341" w14:textId="77777777" w:rsidR="00000000" w:rsidRDefault="00A92CBC">
      <w:pPr>
        <w:pStyle w:val="a0"/>
        <w:rPr>
          <w:rFonts w:hint="cs"/>
          <w:rtl/>
        </w:rPr>
      </w:pPr>
    </w:p>
    <w:p w14:paraId="3F0E7E6A" w14:textId="77777777" w:rsidR="00000000" w:rsidRDefault="00A92CBC">
      <w:pPr>
        <w:pStyle w:val="a0"/>
        <w:rPr>
          <w:rFonts w:hint="cs"/>
          <w:rtl/>
        </w:rPr>
      </w:pPr>
      <w:r>
        <w:rPr>
          <w:rFonts w:hint="cs"/>
          <w:rtl/>
        </w:rPr>
        <w:t xml:space="preserve"> רבותי חברי הכנסת, אנו עוברים מייד להצ</w:t>
      </w:r>
      <w:r>
        <w:rPr>
          <w:rFonts w:hint="cs"/>
          <w:rtl/>
        </w:rPr>
        <w:t>בעה בקריאה שלישית. מי בעד? מי נגד? מי נמנע?</w:t>
      </w:r>
    </w:p>
    <w:p w14:paraId="2A146E45" w14:textId="77777777" w:rsidR="00000000" w:rsidRDefault="00A92CBC">
      <w:pPr>
        <w:pStyle w:val="a0"/>
        <w:rPr>
          <w:rFonts w:hint="cs"/>
          <w:rtl/>
        </w:rPr>
      </w:pPr>
    </w:p>
    <w:p w14:paraId="6CD704A9" w14:textId="77777777" w:rsidR="00000000" w:rsidRDefault="00A92CBC">
      <w:pPr>
        <w:pStyle w:val="a0"/>
        <w:rPr>
          <w:rFonts w:hint="cs"/>
          <w:rtl/>
        </w:rPr>
      </w:pPr>
    </w:p>
    <w:p w14:paraId="0FDABF0F" w14:textId="77777777" w:rsidR="00000000" w:rsidRDefault="00A92CBC">
      <w:pPr>
        <w:pStyle w:val="ab"/>
        <w:bidi/>
        <w:rPr>
          <w:rFonts w:hint="cs"/>
          <w:rtl/>
        </w:rPr>
      </w:pPr>
      <w:r>
        <w:rPr>
          <w:rFonts w:hint="cs"/>
          <w:rtl/>
        </w:rPr>
        <w:t>הצבעה מס' 18</w:t>
      </w:r>
    </w:p>
    <w:p w14:paraId="55E05912" w14:textId="77777777" w:rsidR="00000000" w:rsidRDefault="00A92CBC">
      <w:pPr>
        <w:pStyle w:val="a0"/>
        <w:rPr>
          <w:rFonts w:hint="cs"/>
          <w:rtl/>
        </w:rPr>
      </w:pPr>
    </w:p>
    <w:p w14:paraId="1AC5F157" w14:textId="77777777" w:rsidR="00000000" w:rsidRDefault="00A92CBC">
      <w:pPr>
        <w:pStyle w:val="ac"/>
        <w:bidi/>
        <w:rPr>
          <w:rFonts w:hint="cs"/>
          <w:rtl/>
        </w:rPr>
      </w:pPr>
      <w:r>
        <w:rPr>
          <w:rFonts w:hint="cs"/>
          <w:rtl/>
        </w:rPr>
        <w:t xml:space="preserve">בעד החוק </w:t>
      </w:r>
      <w:r>
        <w:rPr>
          <w:rtl/>
        </w:rPr>
        <w:t>–</w:t>
      </w:r>
      <w:r>
        <w:rPr>
          <w:rFonts w:hint="cs"/>
          <w:rtl/>
        </w:rPr>
        <w:t xml:space="preserve"> 34</w:t>
      </w:r>
    </w:p>
    <w:p w14:paraId="36C85C5D" w14:textId="77777777" w:rsidR="00000000" w:rsidRDefault="00A92CBC">
      <w:pPr>
        <w:pStyle w:val="ac"/>
        <w:bidi/>
        <w:rPr>
          <w:rFonts w:hint="cs"/>
          <w:rtl/>
        </w:rPr>
      </w:pPr>
      <w:r>
        <w:rPr>
          <w:rFonts w:hint="cs"/>
          <w:rtl/>
        </w:rPr>
        <w:t xml:space="preserve">נגד </w:t>
      </w:r>
      <w:r>
        <w:rPr>
          <w:rtl/>
        </w:rPr>
        <w:t>–</w:t>
      </w:r>
      <w:r>
        <w:rPr>
          <w:rFonts w:hint="cs"/>
          <w:rtl/>
        </w:rPr>
        <w:t xml:space="preserve"> 2</w:t>
      </w:r>
    </w:p>
    <w:p w14:paraId="3F8C39BF" w14:textId="77777777" w:rsidR="00000000" w:rsidRDefault="00A92CBC">
      <w:pPr>
        <w:pStyle w:val="ac"/>
        <w:bidi/>
        <w:rPr>
          <w:rFonts w:hint="cs"/>
          <w:rtl/>
        </w:rPr>
      </w:pPr>
      <w:r>
        <w:rPr>
          <w:rFonts w:hint="cs"/>
          <w:rtl/>
        </w:rPr>
        <w:t xml:space="preserve">נמנעים </w:t>
      </w:r>
      <w:r>
        <w:rPr>
          <w:rtl/>
        </w:rPr>
        <w:t>–</w:t>
      </w:r>
      <w:r>
        <w:rPr>
          <w:rFonts w:hint="cs"/>
          <w:rtl/>
        </w:rPr>
        <w:t xml:space="preserve"> 2</w:t>
      </w:r>
    </w:p>
    <w:p w14:paraId="019025B0" w14:textId="77777777" w:rsidR="00000000" w:rsidRDefault="00A92CBC">
      <w:pPr>
        <w:pStyle w:val="ad"/>
        <w:bidi/>
        <w:rPr>
          <w:rFonts w:hint="cs"/>
          <w:rtl/>
        </w:rPr>
      </w:pPr>
      <w:r>
        <w:rPr>
          <w:rFonts w:hint="cs"/>
          <w:rtl/>
        </w:rPr>
        <w:t>חוק ניירות ערך (תיקון מס' 28), התשס"ה-2005, נתקבל.</w:t>
      </w:r>
    </w:p>
    <w:p w14:paraId="1202877D" w14:textId="77777777" w:rsidR="00000000" w:rsidRDefault="00A92CBC">
      <w:pPr>
        <w:pStyle w:val="a0"/>
        <w:rPr>
          <w:rFonts w:hint="cs"/>
          <w:rtl/>
        </w:rPr>
      </w:pPr>
    </w:p>
    <w:p w14:paraId="061482E2" w14:textId="77777777" w:rsidR="00000000" w:rsidRDefault="00A92CBC">
      <w:pPr>
        <w:pStyle w:val="af1"/>
        <w:rPr>
          <w:rtl/>
        </w:rPr>
      </w:pPr>
      <w:r>
        <w:rPr>
          <w:rFonts w:hint="eastAsia"/>
          <w:rtl/>
        </w:rPr>
        <w:t>היו</w:t>
      </w:r>
      <w:r>
        <w:rPr>
          <w:rtl/>
        </w:rPr>
        <w:t>"</w:t>
      </w:r>
      <w:r>
        <w:rPr>
          <w:rFonts w:hint="eastAsia"/>
          <w:rtl/>
        </w:rPr>
        <w:t>ר ראובן ריבלין:</w:t>
      </w:r>
    </w:p>
    <w:p w14:paraId="5BEDC71E" w14:textId="77777777" w:rsidR="00000000" w:rsidRDefault="00A92CBC">
      <w:pPr>
        <w:pStyle w:val="a0"/>
        <w:rPr>
          <w:rFonts w:hint="cs"/>
          <w:rtl/>
        </w:rPr>
      </w:pPr>
    </w:p>
    <w:p w14:paraId="4BFCB622" w14:textId="77777777" w:rsidR="00000000" w:rsidRDefault="00A92CBC">
      <w:pPr>
        <w:pStyle w:val="a0"/>
        <w:rPr>
          <w:rFonts w:hint="cs"/>
          <w:rtl/>
        </w:rPr>
      </w:pPr>
      <w:r>
        <w:rPr>
          <w:rFonts w:hint="cs"/>
          <w:rtl/>
        </w:rPr>
        <w:t>34 בעד, שניים נגד, שני נמנעים. אני קובע שהצעת החוק עברה בקריאה שלישית ונכנסת לספר החוקים ש</w:t>
      </w:r>
      <w:r>
        <w:rPr>
          <w:rFonts w:hint="cs"/>
          <w:rtl/>
        </w:rPr>
        <w:t>ל מדינת ישראל.</w:t>
      </w:r>
    </w:p>
    <w:p w14:paraId="38E40B9F" w14:textId="77777777" w:rsidR="00000000" w:rsidRDefault="00A92CBC">
      <w:pPr>
        <w:pStyle w:val="a0"/>
        <w:rPr>
          <w:rFonts w:hint="cs"/>
          <w:rtl/>
        </w:rPr>
      </w:pPr>
    </w:p>
    <w:p w14:paraId="1F9EA15D" w14:textId="77777777" w:rsidR="00000000" w:rsidRDefault="00A92CBC">
      <w:pPr>
        <w:pStyle w:val="a2"/>
        <w:rPr>
          <w:rtl/>
        </w:rPr>
      </w:pPr>
    </w:p>
    <w:p w14:paraId="23A13505" w14:textId="77777777" w:rsidR="00000000" w:rsidRDefault="00A92CBC">
      <w:pPr>
        <w:pStyle w:val="a2"/>
        <w:rPr>
          <w:rFonts w:hint="cs"/>
          <w:rtl/>
        </w:rPr>
      </w:pPr>
      <w:bookmarkStart w:id="129" w:name="CS97596FI0097596T23_03_2005_13_54_34"/>
      <w:bookmarkStart w:id="130" w:name="_Toc104196550"/>
      <w:bookmarkEnd w:id="129"/>
      <w:r>
        <w:rPr>
          <w:rtl/>
        </w:rPr>
        <w:t>דוח המאחזים של עו</w:t>
      </w:r>
      <w:r>
        <w:rPr>
          <w:rFonts w:hint="cs"/>
          <w:rtl/>
        </w:rPr>
        <w:t>רכת-ה</w:t>
      </w:r>
      <w:r>
        <w:rPr>
          <w:rtl/>
        </w:rPr>
        <w:t>ד</w:t>
      </w:r>
      <w:r>
        <w:rPr>
          <w:rFonts w:hint="cs"/>
          <w:rtl/>
        </w:rPr>
        <w:t>ין</w:t>
      </w:r>
      <w:r>
        <w:rPr>
          <w:rtl/>
        </w:rPr>
        <w:t xml:space="preserve"> טליה ששון </w:t>
      </w:r>
      <w:r>
        <w:rPr>
          <w:rFonts w:hint="cs"/>
          <w:rtl/>
        </w:rPr>
        <w:br/>
      </w:r>
      <w:r>
        <w:rPr>
          <w:rtl/>
        </w:rPr>
        <w:t>והקמת ועדת השרים לטיפול בו</w:t>
      </w:r>
      <w:bookmarkEnd w:id="130"/>
    </w:p>
    <w:p w14:paraId="7A7BB82F" w14:textId="77777777" w:rsidR="00000000" w:rsidRDefault="00A92CBC">
      <w:pPr>
        <w:pStyle w:val="a0"/>
        <w:rPr>
          <w:rFonts w:hint="cs"/>
          <w:rtl/>
        </w:rPr>
      </w:pPr>
      <w:r>
        <w:rPr>
          <w:rtl/>
        </w:rPr>
        <w:t>["דברי הכנסת", חוברת זו, עמ'</w:t>
      </w:r>
      <w:r>
        <w:rPr>
          <w:rFonts w:hint="cs"/>
          <w:rtl/>
        </w:rPr>
        <w:t xml:space="preserve">  .</w:t>
      </w:r>
      <w:r>
        <w:rPr>
          <w:rtl/>
        </w:rPr>
        <w:t>]</w:t>
      </w:r>
    </w:p>
    <w:p w14:paraId="7755EC31" w14:textId="77777777" w:rsidR="00000000" w:rsidRDefault="00A92CBC">
      <w:pPr>
        <w:pStyle w:val="-0"/>
        <w:rPr>
          <w:rFonts w:hint="cs"/>
          <w:rtl/>
        </w:rPr>
      </w:pPr>
    </w:p>
    <w:p w14:paraId="3652FD3A" w14:textId="77777777" w:rsidR="00000000" w:rsidRDefault="00A92CBC">
      <w:pPr>
        <w:pStyle w:val="af1"/>
        <w:rPr>
          <w:rtl/>
        </w:rPr>
      </w:pPr>
      <w:r>
        <w:rPr>
          <w:rFonts w:hint="eastAsia"/>
          <w:rtl/>
        </w:rPr>
        <w:t>היו</w:t>
      </w:r>
      <w:r>
        <w:rPr>
          <w:rtl/>
        </w:rPr>
        <w:t>"</w:t>
      </w:r>
      <w:r>
        <w:rPr>
          <w:rFonts w:hint="eastAsia"/>
          <w:rtl/>
        </w:rPr>
        <w:t>ר ראובן ריבלין:</w:t>
      </w:r>
    </w:p>
    <w:p w14:paraId="28C9636D" w14:textId="77777777" w:rsidR="00000000" w:rsidRDefault="00A92CBC">
      <w:pPr>
        <w:pStyle w:val="a0"/>
        <w:rPr>
          <w:rFonts w:hint="cs"/>
          <w:rtl/>
        </w:rPr>
      </w:pPr>
    </w:p>
    <w:p w14:paraId="50F81FC4" w14:textId="77777777" w:rsidR="00000000" w:rsidRDefault="00A92CBC">
      <w:pPr>
        <w:pStyle w:val="a0"/>
        <w:rPr>
          <w:rFonts w:hint="cs"/>
          <w:rtl/>
        </w:rPr>
      </w:pPr>
      <w:r>
        <w:rPr>
          <w:rFonts w:hint="cs"/>
          <w:rtl/>
        </w:rPr>
        <w:t xml:space="preserve">דוח המאחזים של עורכת-הדין טליה ששון והקמת ועדת השרים לטיפול בו </w:t>
      </w:r>
      <w:r>
        <w:rPr>
          <w:rtl/>
        </w:rPr>
        <w:t>–</w:t>
      </w:r>
      <w:r>
        <w:rPr>
          <w:rFonts w:hint="cs"/>
          <w:rtl/>
        </w:rPr>
        <w:t xml:space="preserve"> דיון לפי סעיף 86(א) לתקנון הכנסת. רבותי חברי הכנסת, יש </w:t>
      </w:r>
      <w:r>
        <w:rPr>
          <w:rFonts w:hint="cs"/>
          <w:rtl/>
        </w:rPr>
        <w:t>לנו סיכומי דיון. ראשון המסכמים, מטעם סיעות הליכוד, העבודה, דגל התורה, אגודת ישראל, סיעות הקואליציה - יושב-ראש הקואליציה, חבר הכנסת גדעון סער. בבקשה, אדוני.</w:t>
      </w:r>
    </w:p>
    <w:p w14:paraId="59E793DE" w14:textId="77777777" w:rsidR="00000000" w:rsidRDefault="00A92CBC">
      <w:pPr>
        <w:pStyle w:val="a0"/>
        <w:rPr>
          <w:rFonts w:hint="cs"/>
          <w:rtl/>
        </w:rPr>
      </w:pPr>
    </w:p>
    <w:p w14:paraId="24209A8B" w14:textId="77777777" w:rsidR="00000000" w:rsidRDefault="00A92CBC">
      <w:pPr>
        <w:pStyle w:val="a"/>
        <w:rPr>
          <w:rtl/>
        </w:rPr>
      </w:pPr>
      <w:bookmarkStart w:id="131" w:name="FS000001027T23_03_2005_13_56_09"/>
      <w:bookmarkStart w:id="132" w:name="_Toc104196551"/>
      <w:bookmarkEnd w:id="131"/>
      <w:r>
        <w:rPr>
          <w:rFonts w:hint="eastAsia"/>
          <w:rtl/>
        </w:rPr>
        <w:t>גדעון</w:t>
      </w:r>
      <w:r>
        <w:rPr>
          <w:rtl/>
        </w:rPr>
        <w:t xml:space="preserve"> סער (הליכוד):</w:t>
      </w:r>
      <w:bookmarkEnd w:id="132"/>
    </w:p>
    <w:p w14:paraId="11D599BF" w14:textId="77777777" w:rsidR="00000000" w:rsidRDefault="00A92CBC">
      <w:pPr>
        <w:pStyle w:val="a0"/>
        <w:rPr>
          <w:rFonts w:hint="cs"/>
          <w:rtl/>
        </w:rPr>
      </w:pPr>
    </w:p>
    <w:p w14:paraId="4A77E04B" w14:textId="77777777" w:rsidR="00000000" w:rsidRDefault="00A92CBC">
      <w:pPr>
        <w:pStyle w:val="a0"/>
        <w:rPr>
          <w:rFonts w:hint="cs"/>
          <w:rtl/>
        </w:rPr>
      </w:pPr>
      <w:r>
        <w:rPr>
          <w:rFonts w:hint="cs"/>
          <w:rtl/>
        </w:rPr>
        <w:t>אדוני היושב-ראש, הודעת סיכום לדיון מטעם סיעות הליכוד, העבודה, אגודת ישראל ודגל</w:t>
      </w:r>
      <w:r>
        <w:rPr>
          <w:rFonts w:hint="cs"/>
          <w:rtl/>
        </w:rPr>
        <w:t xml:space="preserve"> התורה: </w:t>
      </w:r>
    </w:p>
    <w:p w14:paraId="73E48804" w14:textId="77777777" w:rsidR="00000000" w:rsidRDefault="00A92CBC">
      <w:pPr>
        <w:pStyle w:val="a0"/>
        <w:rPr>
          <w:rFonts w:hint="cs"/>
          <w:rtl/>
        </w:rPr>
      </w:pPr>
    </w:p>
    <w:p w14:paraId="2142FB70" w14:textId="77777777" w:rsidR="00000000" w:rsidRDefault="00A92CBC">
      <w:pPr>
        <w:pStyle w:val="a0"/>
        <w:rPr>
          <w:rFonts w:hint="cs"/>
          <w:rtl/>
        </w:rPr>
      </w:pPr>
      <w:r>
        <w:rPr>
          <w:rFonts w:hint="cs"/>
          <w:rtl/>
        </w:rPr>
        <w:t>הכנסת סומכת ידיה על החלטת הממשלה מיום 13 במרס 2005 בנושא הדיון.</w:t>
      </w:r>
    </w:p>
    <w:p w14:paraId="21B4C670" w14:textId="77777777" w:rsidR="00000000" w:rsidRDefault="00A92CBC">
      <w:pPr>
        <w:pStyle w:val="a0"/>
        <w:rPr>
          <w:rFonts w:hint="cs"/>
          <w:rtl/>
        </w:rPr>
      </w:pPr>
    </w:p>
    <w:p w14:paraId="2F2D8CDB" w14:textId="77777777" w:rsidR="00000000" w:rsidRDefault="00A92CBC">
      <w:pPr>
        <w:pStyle w:val="af1"/>
        <w:rPr>
          <w:rtl/>
        </w:rPr>
      </w:pPr>
      <w:r>
        <w:rPr>
          <w:rFonts w:hint="eastAsia"/>
          <w:rtl/>
        </w:rPr>
        <w:t>היו</w:t>
      </w:r>
      <w:r>
        <w:rPr>
          <w:rtl/>
        </w:rPr>
        <w:t>"</w:t>
      </w:r>
      <w:r>
        <w:rPr>
          <w:rFonts w:hint="eastAsia"/>
          <w:rtl/>
        </w:rPr>
        <w:t>ר ראובן ריבלין:</w:t>
      </w:r>
    </w:p>
    <w:p w14:paraId="0181830E" w14:textId="77777777" w:rsidR="00000000" w:rsidRDefault="00A92CBC">
      <w:pPr>
        <w:pStyle w:val="a0"/>
        <w:rPr>
          <w:rFonts w:hint="cs"/>
          <w:rtl/>
        </w:rPr>
      </w:pPr>
    </w:p>
    <w:p w14:paraId="608D6D3A" w14:textId="77777777" w:rsidR="00000000" w:rsidRDefault="00A92CBC">
      <w:pPr>
        <w:pStyle w:val="a0"/>
        <w:rPr>
          <w:rFonts w:hint="cs"/>
          <w:rtl/>
        </w:rPr>
      </w:pPr>
      <w:r>
        <w:rPr>
          <w:rFonts w:hint="cs"/>
          <w:rtl/>
        </w:rPr>
        <w:t>אני מודה מאוד ליושב-ראש הקואליציה. חבר הכנסת שלגי, הצעת סיכום מטעם סיעת שינוי.</w:t>
      </w:r>
    </w:p>
    <w:p w14:paraId="2CA42C4E" w14:textId="77777777" w:rsidR="00000000" w:rsidRDefault="00A92CBC">
      <w:pPr>
        <w:pStyle w:val="a0"/>
        <w:rPr>
          <w:rFonts w:hint="cs"/>
          <w:rtl/>
        </w:rPr>
      </w:pPr>
    </w:p>
    <w:p w14:paraId="3144704C" w14:textId="77777777" w:rsidR="00000000" w:rsidRDefault="00A92CBC">
      <w:pPr>
        <w:pStyle w:val="a"/>
        <w:rPr>
          <w:rtl/>
        </w:rPr>
      </w:pPr>
      <w:bookmarkStart w:id="133" w:name="FS000001046T23_03_2005_13_57_23"/>
      <w:bookmarkStart w:id="134" w:name="_Toc104196552"/>
      <w:bookmarkEnd w:id="133"/>
      <w:r>
        <w:rPr>
          <w:rFonts w:hint="eastAsia"/>
          <w:rtl/>
        </w:rPr>
        <w:t>אילן</w:t>
      </w:r>
      <w:r>
        <w:rPr>
          <w:rtl/>
        </w:rPr>
        <w:t xml:space="preserve"> שלגי (שינוי):</w:t>
      </w:r>
      <w:bookmarkEnd w:id="134"/>
    </w:p>
    <w:p w14:paraId="2994E3C9" w14:textId="77777777" w:rsidR="00000000" w:rsidRDefault="00A92CBC">
      <w:pPr>
        <w:pStyle w:val="a0"/>
        <w:rPr>
          <w:rFonts w:hint="cs"/>
          <w:rtl/>
        </w:rPr>
      </w:pPr>
    </w:p>
    <w:p w14:paraId="4FF35722" w14:textId="77777777" w:rsidR="00000000" w:rsidRDefault="00A92CBC">
      <w:pPr>
        <w:pStyle w:val="a0"/>
        <w:rPr>
          <w:rFonts w:hint="cs"/>
          <w:rtl/>
        </w:rPr>
      </w:pPr>
      <w:r>
        <w:rPr>
          <w:rFonts w:hint="cs"/>
          <w:rtl/>
        </w:rPr>
        <w:t>אדוני היושב-ראש, חברות וחברי הכנסת, הצעת סיכום מטעם סיעת שינ</w:t>
      </w:r>
      <w:r>
        <w:rPr>
          <w:rFonts w:hint="cs"/>
          <w:rtl/>
        </w:rPr>
        <w:t xml:space="preserve">וי: </w:t>
      </w:r>
    </w:p>
    <w:p w14:paraId="45628745" w14:textId="77777777" w:rsidR="00000000" w:rsidRDefault="00A92CBC">
      <w:pPr>
        <w:pStyle w:val="a0"/>
        <w:rPr>
          <w:rFonts w:hint="cs"/>
          <w:rtl/>
        </w:rPr>
      </w:pPr>
    </w:p>
    <w:p w14:paraId="6FEC4CB0" w14:textId="77777777" w:rsidR="00000000" w:rsidRDefault="00A92CBC">
      <w:pPr>
        <w:pStyle w:val="a0"/>
        <w:rPr>
          <w:rFonts w:hint="cs"/>
          <w:rtl/>
        </w:rPr>
      </w:pPr>
      <w:r>
        <w:rPr>
          <w:rFonts w:hint="cs"/>
          <w:rtl/>
        </w:rPr>
        <w:t>הכנסת קוראת לממשלה לפעול בנחישות ליישום הלקחים המתחייבים מדוח-ששון ולהקפיד על קיום שלטון החוק ועל מילוי התחייבויותיה הבין-לאומיות של ישראל. תודה.</w:t>
      </w:r>
    </w:p>
    <w:p w14:paraId="5746E7FC" w14:textId="77777777" w:rsidR="00000000" w:rsidRDefault="00A92CBC">
      <w:pPr>
        <w:pStyle w:val="a0"/>
        <w:rPr>
          <w:rFonts w:hint="cs"/>
          <w:rtl/>
        </w:rPr>
      </w:pPr>
    </w:p>
    <w:p w14:paraId="563E85B0" w14:textId="77777777" w:rsidR="00000000" w:rsidRDefault="00A92CBC">
      <w:pPr>
        <w:pStyle w:val="af1"/>
        <w:rPr>
          <w:rtl/>
        </w:rPr>
      </w:pPr>
      <w:r>
        <w:rPr>
          <w:rFonts w:hint="eastAsia"/>
          <w:rtl/>
        </w:rPr>
        <w:t>היו</w:t>
      </w:r>
      <w:r>
        <w:rPr>
          <w:rtl/>
        </w:rPr>
        <w:t>"</w:t>
      </w:r>
      <w:r>
        <w:rPr>
          <w:rFonts w:hint="eastAsia"/>
          <w:rtl/>
        </w:rPr>
        <w:t>ר ראובן ריבלין:</w:t>
      </w:r>
    </w:p>
    <w:p w14:paraId="379B944B" w14:textId="77777777" w:rsidR="00000000" w:rsidRDefault="00A92CBC">
      <w:pPr>
        <w:pStyle w:val="a0"/>
        <w:rPr>
          <w:rFonts w:hint="cs"/>
          <w:rtl/>
        </w:rPr>
      </w:pPr>
    </w:p>
    <w:p w14:paraId="6694D58A" w14:textId="77777777" w:rsidR="00000000" w:rsidRDefault="00A92CBC">
      <w:pPr>
        <w:pStyle w:val="a0"/>
        <w:rPr>
          <w:rFonts w:hint="cs"/>
          <w:rtl/>
        </w:rPr>
      </w:pPr>
      <w:r>
        <w:rPr>
          <w:rFonts w:hint="cs"/>
          <w:rtl/>
        </w:rPr>
        <w:t>תודה. הודעת סיכום מטעם סיעות האיחוד הלאומי וש"ס יציג חבר הכנסת אריה אלדד, בבקשה.</w:t>
      </w:r>
    </w:p>
    <w:p w14:paraId="76D0F63B" w14:textId="77777777" w:rsidR="00000000" w:rsidRDefault="00A92CBC">
      <w:pPr>
        <w:pStyle w:val="a0"/>
        <w:rPr>
          <w:rFonts w:hint="cs"/>
          <w:rtl/>
        </w:rPr>
      </w:pPr>
    </w:p>
    <w:p w14:paraId="4983333D" w14:textId="77777777" w:rsidR="00000000" w:rsidRDefault="00A92CBC">
      <w:pPr>
        <w:pStyle w:val="a"/>
        <w:rPr>
          <w:rtl/>
        </w:rPr>
      </w:pPr>
      <w:bookmarkStart w:id="135" w:name="FS000001055T23_03_2005_13_58_48"/>
      <w:bookmarkStart w:id="136" w:name="_Toc104196553"/>
      <w:bookmarkEnd w:id="135"/>
      <w:r>
        <w:rPr>
          <w:rFonts w:hint="eastAsia"/>
          <w:rtl/>
        </w:rPr>
        <w:t>אריה</w:t>
      </w:r>
      <w:r>
        <w:rPr>
          <w:rtl/>
        </w:rPr>
        <w:t xml:space="preserve"> אלדד (האיחוד הלאומי - ישראל ביתנו):</w:t>
      </w:r>
      <w:bookmarkEnd w:id="136"/>
    </w:p>
    <w:p w14:paraId="4951841A" w14:textId="77777777" w:rsidR="00000000" w:rsidRDefault="00A92CBC">
      <w:pPr>
        <w:pStyle w:val="a0"/>
        <w:rPr>
          <w:rFonts w:hint="cs"/>
          <w:rtl/>
        </w:rPr>
      </w:pPr>
    </w:p>
    <w:p w14:paraId="5745A439" w14:textId="77777777" w:rsidR="00000000" w:rsidRDefault="00A92CBC">
      <w:pPr>
        <w:pStyle w:val="a0"/>
        <w:rPr>
          <w:rFonts w:hint="cs"/>
          <w:rtl/>
        </w:rPr>
      </w:pPr>
      <w:r>
        <w:rPr>
          <w:rFonts w:hint="cs"/>
          <w:rtl/>
        </w:rPr>
        <w:t xml:space="preserve">הודעה לסיכום הדיון של סיעות האיחוד הלאומי וש"ס: </w:t>
      </w:r>
    </w:p>
    <w:p w14:paraId="25BA0330" w14:textId="77777777" w:rsidR="00000000" w:rsidRDefault="00A92CBC">
      <w:pPr>
        <w:pStyle w:val="a0"/>
        <w:rPr>
          <w:rFonts w:hint="cs"/>
          <w:rtl/>
        </w:rPr>
      </w:pPr>
    </w:p>
    <w:p w14:paraId="6C19122A" w14:textId="77777777" w:rsidR="00000000" w:rsidRDefault="00A92CBC">
      <w:pPr>
        <w:pStyle w:val="a0"/>
        <w:rPr>
          <w:rFonts w:hint="cs"/>
          <w:rtl/>
        </w:rPr>
      </w:pPr>
      <w:r>
        <w:rPr>
          <w:rFonts w:hint="cs"/>
          <w:rtl/>
        </w:rPr>
        <w:t>דוח-ששון מגלה מה שהיה ידוע מזמן, שהיישובים ביהודה, שומרון ועזה הוקמו בהנחיית ראש הממשלה, בתמיכת הממשלה ובתקציביה. לפיכך יש לאשר בדיעבד את הקמת היישובים שהוקמו על קר</w:t>
      </w:r>
      <w:r>
        <w:rPr>
          <w:rFonts w:hint="cs"/>
          <w:rtl/>
        </w:rPr>
        <w:t>קעות מדינה ולהנחות את ועדת השרים למצוא דרכים לפיצוי בעלי קרקע פרטית שעליה הוקמו יישובים, במגמה לחזק את ההתיישבות היהודית בכל ארץ-ישראל.</w:t>
      </w:r>
    </w:p>
    <w:p w14:paraId="18DACB46" w14:textId="77777777" w:rsidR="00000000" w:rsidRDefault="00A92CBC">
      <w:pPr>
        <w:pStyle w:val="af0"/>
        <w:rPr>
          <w:rtl/>
        </w:rPr>
      </w:pPr>
    </w:p>
    <w:p w14:paraId="1CB4F334" w14:textId="77777777" w:rsidR="00000000" w:rsidRDefault="00A92CBC">
      <w:pPr>
        <w:pStyle w:val="af0"/>
        <w:rPr>
          <w:rtl/>
        </w:rPr>
      </w:pPr>
      <w:r>
        <w:rPr>
          <w:rFonts w:hint="eastAsia"/>
          <w:rtl/>
        </w:rPr>
        <w:t>קולט</w:t>
      </w:r>
      <w:r>
        <w:rPr>
          <w:rtl/>
        </w:rPr>
        <w:t xml:space="preserve"> אביטל (העבודה-מימד):</w:t>
      </w:r>
    </w:p>
    <w:p w14:paraId="64E2E343" w14:textId="77777777" w:rsidR="00000000" w:rsidRDefault="00A92CBC">
      <w:pPr>
        <w:pStyle w:val="a0"/>
        <w:rPr>
          <w:rFonts w:hint="cs"/>
          <w:rtl/>
        </w:rPr>
      </w:pPr>
    </w:p>
    <w:p w14:paraId="6F356537" w14:textId="77777777" w:rsidR="00000000" w:rsidRDefault="00A92CBC">
      <w:pPr>
        <w:pStyle w:val="a0"/>
        <w:rPr>
          <w:rFonts w:hint="cs"/>
          <w:rtl/>
        </w:rPr>
      </w:pPr>
      <w:r>
        <w:rPr>
          <w:rFonts w:hint="cs"/>
          <w:rtl/>
        </w:rPr>
        <w:t xml:space="preserve">מה עם אלה שלא הוקמו על אדמות המדינה? </w:t>
      </w:r>
    </w:p>
    <w:p w14:paraId="6E78F40D" w14:textId="77777777" w:rsidR="00000000" w:rsidRDefault="00A92CBC">
      <w:pPr>
        <w:pStyle w:val="af1"/>
        <w:rPr>
          <w:rFonts w:hint="cs"/>
          <w:rtl/>
        </w:rPr>
      </w:pPr>
    </w:p>
    <w:p w14:paraId="31378757" w14:textId="77777777" w:rsidR="00000000" w:rsidRDefault="00A92CBC">
      <w:pPr>
        <w:pStyle w:val="af1"/>
        <w:rPr>
          <w:rtl/>
        </w:rPr>
      </w:pPr>
      <w:r>
        <w:rPr>
          <w:rFonts w:hint="eastAsia"/>
          <w:rtl/>
        </w:rPr>
        <w:t>היו</w:t>
      </w:r>
      <w:r>
        <w:rPr>
          <w:rtl/>
        </w:rPr>
        <w:t>"</w:t>
      </w:r>
      <w:r>
        <w:rPr>
          <w:rFonts w:hint="eastAsia"/>
          <w:rtl/>
        </w:rPr>
        <w:t>ר ראובן ריבלין:</w:t>
      </w:r>
    </w:p>
    <w:p w14:paraId="3A4FEEBF" w14:textId="77777777" w:rsidR="00000000" w:rsidRDefault="00A92CBC">
      <w:pPr>
        <w:pStyle w:val="a0"/>
        <w:rPr>
          <w:rFonts w:hint="cs"/>
          <w:rtl/>
        </w:rPr>
      </w:pPr>
    </w:p>
    <w:p w14:paraId="2786DC92" w14:textId="77777777" w:rsidR="00000000" w:rsidRDefault="00A92CBC">
      <w:pPr>
        <w:pStyle w:val="a0"/>
        <w:rPr>
          <w:rFonts w:hint="cs"/>
          <w:rtl/>
        </w:rPr>
      </w:pPr>
      <w:r>
        <w:rPr>
          <w:rFonts w:hint="cs"/>
          <w:rtl/>
        </w:rPr>
        <w:t>אין לך זכות תשובה, לצערי.</w:t>
      </w:r>
    </w:p>
    <w:p w14:paraId="7BC895F1" w14:textId="77777777" w:rsidR="00000000" w:rsidRDefault="00A92CBC">
      <w:pPr>
        <w:pStyle w:val="a0"/>
        <w:rPr>
          <w:rFonts w:hint="cs"/>
          <w:rtl/>
        </w:rPr>
      </w:pPr>
    </w:p>
    <w:p w14:paraId="592D34A3" w14:textId="77777777" w:rsidR="00000000" w:rsidRDefault="00A92CBC">
      <w:pPr>
        <w:pStyle w:val="a0"/>
        <w:rPr>
          <w:rFonts w:hint="cs"/>
          <w:rtl/>
        </w:rPr>
      </w:pPr>
      <w:r>
        <w:rPr>
          <w:rFonts w:hint="cs"/>
          <w:rtl/>
        </w:rPr>
        <w:t>הצעות</w:t>
      </w:r>
      <w:r>
        <w:rPr>
          <w:rFonts w:hint="cs"/>
          <w:rtl/>
        </w:rPr>
        <w:t xml:space="preserve"> סיכום מטעם סיעת יחד - חבר הכנסת יוסי שריד, בבקשה. </w:t>
      </w:r>
    </w:p>
    <w:p w14:paraId="3649353F" w14:textId="77777777" w:rsidR="00000000" w:rsidRDefault="00A92CBC">
      <w:pPr>
        <w:pStyle w:val="a0"/>
        <w:rPr>
          <w:rFonts w:hint="cs"/>
          <w:rtl/>
        </w:rPr>
      </w:pPr>
    </w:p>
    <w:p w14:paraId="318C782C" w14:textId="77777777" w:rsidR="00000000" w:rsidRDefault="00A92CBC">
      <w:pPr>
        <w:pStyle w:val="a"/>
        <w:rPr>
          <w:rtl/>
        </w:rPr>
      </w:pPr>
      <w:bookmarkStart w:id="137" w:name="FS000000542T23_03_2005_14_00_57"/>
      <w:bookmarkStart w:id="138" w:name="_Toc104196554"/>
      <w:bookmarkEnd w:id="137"/>
      <w:r>
        <w:rPr>
          <w:rFonts w:hint="cs"/>
          <w:rtl/>
        </w:rPr>
        <w:t>יוסי שריד (יחד</w:t>
      </w:r>
      <w:r>
        <w:rPr>
          <w:rtl/>
        </w:rPr>
        <w:t>):</w:t>
      </w:r>
      <w:bookmarkEnd w:id="138"/>
    </w:p>
    <w:p w14:paraId="74EAF1FE" w14:textId="77777777" w:rsidR="00000000" w:rsidRDefault="00A92CBC">
      <w:pPr>
        <w:pStyle w:val="a0"/>
        <w:rPr>
          <w:rFonts w:hint="cs"/>
          <w:rtl/>
        </w:rPr>
      </w:pPr>
    </w:p>
    <w:p w14:paraId="74529E72" w14:textId="77777777" w:rsidR="00000000" w:rsidRDefault="00A92CBC">
      <w:pPr>
        <w:pStyle w:val="a0"/>
        <w:rPr>
          <w:rFonts w:hint="cs"/>
          <w:rtl/>
        </w:rPr>
      </w:pPr>
      <w:r>
        <w:rPr>
          <w:rFonts w:hint="cs"/>
          <w:rtl/>
        </w:rPr>
        <w:t>אדוני היושב-ראש, הצעת סיכום מטעם סיעת יחד לעניין דוח המאחזים של עורכת-הדין טליה ששון:</w:t>
      </w:r>
    </w:p>
    <w:p w14:paraId="20958150" w14:textId="77777777" w:rsidR="00000000" w:rsidRDefault="00A92CBC">
      <w:pPr>
        <w:pStyle w:val="a0"/>
        <w:rPr>
          <w:rFonts w:hint="cs"/>
          <w:rtl/>
        </w:rPr>
      </w:pPr>
    </w:p>
    <w:p w14:paraId="228EA452" w14:textId="77777777" w:rsidR="00000000" w:rsidRDefault="00A92CBC">
      <w:pPr>
        <w:pStyle w:val="a0"/>
        <w:rPr>
          <w:rFonts w:hint="cs"/>
          <w:rtl/>
        </w:rPr>
      </w:pPr>
      <w:r>
        <w:rPr>
          <w:rFonts w:hint="cs"/>
          <w:rtl/>
        </w:rPr>
        <w:t>הכנסת רואה בדאגה רבה את התחמקות הממשלה מממצאי הבדיקה של עורכת-הדין טליה ששון וממסקנותיה.</w:t>
      </w:r>
    </w:p>
    <w:p w14:paraId="5542917D" w14:textId="77777777" w:rsidR="00000000" w:rsidRDefault="00A92CBC">
      <w:pPr>
        <w:pStyle w:val="a0"/>
        <w:rPr>
          <w:rFonts w:hint="cs"/>
          <w:rtl/>
        </w:rPr>
      </w:pPr>
    </w:p>
    <w:p w14:paraId="75D44EFC" w14:textId="77777777" w:rsidR="00000000" w:rsidRDefault="00A92CBC">
      <w:pPr>
        <w:pStyle w:val="a0"/>
        <w:rPr>
          <w:rFonts w:hint="cs"/>
          <w:rtl/>
        </w:rPr>
      </w:pPr>
      <w:r>
        <w:rPr>
          <w:rFonts w:hint="cs"/>
          <w:rtl/>
        </w:rPr>
        <w:t>דוח-ששון</w:t>
      </w:r>
      <w:r>
        <w:rPr>
          <w:rFonts w:hint="cs"/>
          <w:rtl/>
        </w:rPr>
        <w:t xml:space="preserve"> שב ומאשר את קביעותיה של סיעת יחד-מרצ במשך שנים רבות בדבר הלית דין והלית דיין בגדה המערבית, שגם לפי הדוח היא ארץ פרועה ופרוצה. המצב בגדה המערבית הוא תעודה מוסמכת על פשיטת הרגל של גורמי אכיפת החוק.</w:t>
      </w:r>
    </w:p>
    <w:p w14:paraId="6CE70CEF" w14:textId="77777777" w:rsidR="00000000" w:rsidRDefault="00A92CBC">
      <w:pPr>
        <w:pStyle w:val="a0"/>
        <w:rPr>
          <w:rFonts w:hint="cs"/>
          <w:rtl/>
        </w:rPr>
      </w:pPr>
    </w:p>
    <w:p w14:paraId="76E82289" w14:textId="77777777" w:rsidR="00000000" w:rsidRDefault="00A92CBC">
      <w:pPr>
        <w:pStyle w:val="a0"/>
        <w:rPr>
          <w:rFonts w:hint="cs"/>
          <w:rtl/>
        </w:rPr>
      </w:pPr>
      <w:r>
        <w:rPr>
          <w:rFonts w:hint="cs"/>
          <w:rtl/>
        </w:rPr>
        <w:t xml:space="preserve">הכנסת מסתייגת מהטלת כל כובד האחריות לתוהו ובוהו בשטחים על </w:t>
      </w:r>
      <w:r>
        <w:rPr>
          <w:rFonts w:hint="cs"/>
          <w:rtl/>
        </w:rPr>
        <w:t>דרגים מינהליים ופקידותיים. הכנסת קובעת כי הדרגים המדיניים הבכירים ביותר, לרבות ראש הממשלה עצמו, היו מעורבים ישירות במבצעי המעל וההונאה.</w:t>
      </w:r>
    </w:p>
    <w:p w14:paraId="4281C965" w14:textId="77777777" w:rsidR="00000000" w:rsidRDefault="00A92CBC">
      <w:pPr>
        <w:pStyle w:val="a0"/>
        <w:rPr>
          <w:rFonts w:hint="cs"/>
          <w:rtl/>
        </w:rPr>
      </w:pPr>
    </w:p>
    <w:p w14:paraId="081809A0" w14:textId="77777777" w:rsidR="00000000" w:rsidRDefault="00A92CBC">
      <w:pPr>
        <w:pStyle w:val="a0"/>
        <w:rPr>
          <w:rFonts w:hint="cs"/>
          <w:rtl/>
        </w:rPr>
      </w:pPr>
      <w:r>
        <w:rPr>
          <w:rFonts w:hint="cs"/>
          <w:rtl/>
        </w:rPr>
        <w:t>הכנסת מביעה פליאה על מפלגת העבודה, שגם היא הופכת עצמה לשותפה בדיעבד בקנוניית המאחזים, כאשר אינה עומדת על הסקת המסקנות ה</w:t>
      </w:r>
      <w:r>
        <w:rPr>
          <w:rFonts w:hint="cs"/>
          <w:rtl/>
        </w:rPr>
        <w:t>מתחייבות מדוח-ששון.</w:t>
      </w:r>
    </w:p>
    <w:p w14:paraId="1D36021D" w14:textId="77777777" w:rsidR="00000000" w:rsidRDefault="00A92CBC">
      <w:pPr>
        <w:pStyle w:val="a0"/>
        <w:rPr>
          <w:rFonts w:hint="cs"/>
          <w:rtl/>
        </w:rPr>
      </w:pPr>
    </w:p>
    <w:p w14:paraId="3BFBD4D9" w14:textId="77777777" w:rsidR="00000000" w:rsidRDefault="00A92CBC">
      <w:pPr>
        <w:pStyle w:val="a0"/>
        <w:rPr>
          <w:rFonts w:hint="cs"/>
          <w:rtl/>
        </w:rPr>
      </w:pPr>
      <w:r>
        <w:rPr>
          <w:rFonts w:hint="cs"/>
          <w:rtl/>
        </w:rPr>
        <w:t xml:space="preserve">הכנסת תובעת מהממשלה לסלק לאלתר את כל 105 המאחזים שהוקמו בניגוד לחוק, ולא להסתפק בהקמת ועדת שרים שנועדה לתכלית אחת </w:t>
      </w:r>
      <w:r>
        <w:rPr>
          <w:rtl/>
        </w:rPr>
        <w:t>–</w:t>
      </w:r>
      <w:r>
        <w:rPr>
          <w:rFonts w:hint="cs"/>
          <w:rtl/>
        </w:rPr>
        <w:t xml:space="preserve"> להשכיח את דוח-ששון ולהתעלם ממסקנותיו.</w:t>
      </w:r>
    </w:p>
    <w:p w14:paraId="47215928" w14:textId="77777777" w:rsidR="00000000" w:rsidRDefault="00A92CBC">
      <w:pPr>
        <w:pStyle w:val="a0"/>
        <w:rPr>
          <w:rFonts w:hint="cs"/>
          <w:rtl/>
        </w:rPr>
      </w:pPr>
    </w:p>
    <w:p w14:paraId="65662294" w14:textId="77777777" w:rsidR="00000000" w:rsidRDefault="00A92CBC">
      <w:pPr>
        <w:pStyle w:val="af1"/>
        <w:rPr>
          <w:rtl/>
        </w:rPr>
      </w:pPr>
      <w:r>
        <w:rPr>
          <w:rFonts w:hint="eastAsia"/>
          <w:rtl/>
        </w:rPr>
        <w:t>היו</w:t>
      </w:r>
      <w:r>
        <w:rPr>
          <w:rtl/>
        </w:rPr>
        <w:t>"</w:t>
      </w:r>
      <w:r>
        <w:rPr>
          <w:rFonts w:hint="eastAsia"/>
          <w:rtl/>
        </w:rPr>
        <w:t>ר ראובן ריבלין:</w:t>
      </w:r>
    </w:p>
    <w:p w14:paraId="1A4979CF" w14:textId="77777777" w:rsidR="00000000" w:rsidRDefault="00A92CBC">
      <w:pPr>
        <w:pStyle w:val="a0"/>
        <w:rPr>
          <w:rFonts w:hint="cs"/>
          <w:rtl/>
        </w:rPr>
      </w:pPr>
    </w:p>
    <w:p w14:paraId="0FD2BF36" w14:textId="77777777" w:rsidR="00000000" w:rsidRDefault="00A92CBC">
      <w:pPr>
        <w:pStyle w:val="a0"/>
        <w:rPr>
          <w:rFonts w:hint="cs"/>
          <w:rtl/>
        </w:rPr>
      </w:pPr>
      <w:r>
        <w:rPr>
          <w:rFonts w:hint="cs"/>
          <w:rtl/>
        </w:rPr>
        <w:t>תודה. יעלה חבר הכנסת זבולון אורלב על מנת להציג את הצעת סיעת</w:t>
      </w:r>
      <w:r>
        <w:rPr>
          <w:rFonts w:hint="cs"/>
          <w:rtl/>
        </w:rPr>
        <w:t xml:space="preserve"> המפד"ל.</w:t>
      </w:r>
    </w:p>
    <w:p w14:paraId="22FE3942" w14:textId="77777777" w:rsidR="00000000" w:rsidRDefault="00A92CBC">
      <w:pPr>
        <w:pStyle w:val="a0"/>
        <w:rPr>
          <w:rFonts w:hint="cs"/>
          <w:rtl/>
        </w:rPr>
      </w:pPr>
    </w:p>
    <w:p w14:paraId="0DE76D20" w14:textId="77777777" w:rsidR="00000000" w:rsidRDefault="00A92CBC">
      <w:pPr>
        <w:pStyle w:val="a"/>
        <w:rPr>
          <w:rtl/>
        </w:rPr>
      </w:pPr>
      <w:bookmarkStart w:id="139" w:name="FS000000521T23_03_2005_14_04_57"/>
      <w:bookmarkStart w:id="140" w:name="_Toc104196555"/>
      <w:bookmarkEnd w:id="139"/>
      <w:r>
        <w:rPr>
          <w:rFonts w:hint="eastAsia"/>
          <w:rtl/>
        </w:rPr>
        <w:t>זבולון</w:t>
      </w:r>
      <w:r>
        <w:rPr>
          <w:rtl/>
        </w:rPr>
        <w:t xml:space="preserve"> אורלב (מפד"ל):</w:t>
      </w:r>
      <w:bookmarkEnd w:id="140"/>
    </w:p>
    <w:p w14:paraId="0252176E" w14:textId="77777777" w:rsidR="00000000" w:rsidRDefault="00A92CBC">
      <w:pPr>
        <w:pStyle w:val="a0"/>
        <w:rPr>
          <w:rFonts w:hint="cs"/>
          <w:rtl/>
        </w:rPr>
      </w:pPr>
    </w:p>
    <w:p w14:paraId="22599049" w14:textId="77777777" w:rsidR="00000000" w:rsidRDefault="00A92CBC">
      <w:pPr>
        <w:pStyle w:val="a0"/>
        <w:rPr>
          <w:rFonts w:hint="cs"/>
          <w:rtl/>
        </w:rPr>
      </w:pPr>
      <w:r>
        <w:rPr>
          <w:rFonts w:hint="cs"/>
          <w:rtl/>
        </w:rPr>
        <w:t xml:space="preserve">הצעת סיכום מטעם סיעת המפד"ל בנושא המאחזים: </w:t>
      </w:r>
    </w:p>
    <w:p w14:paraId="6100F246" w14:textId="77777777" w:rsidR="00000000" w:rsidRDefault="00A92CBC">
      <w:pPr>
        <w:pStyle w:val="a0"/>
        <w:rPr>
          <w:rFonts w:hint="cs"/>
          <w:rtl/>
        </w:rPr>
      </w:pPr>
    </w:p>
    <w:p w14:paraId="7C5B4948" w14:textId="77777777" w:rsidR="00000000" w:rsidRDefault="00A92CBC">
      <w:pPr>
        <w:pStyle w:val="a0"/>
        <w:rPr>
          <w:rFonts w:hint="cs"/>
          <w:rtl/>
        </w:rPr>
      </w:pPr>
      <w:r>
        <w:rPr>
          <w:rFonts w:hint="cs"/>
          <w:rtl/>
        </w:rPr>
        <w:t>דוח המאחזים הוכן בידי עורכת-הדין טליה ששון כבודקת יחידה שדעותיה הקדומות בעניין זה ידועות מראש, עובדה שאינה מקובלת לדרך בדיקה של נושאים ציבוריים העומדים על סדר-היום הלאומי, הנעשית</w:t>
      </w:r>
      <w:r>
        <w:rPr>
          <w:rFonts w:hint="cs"/>
          <w:rtl/>
        </w:rPr>
        <w:t xml:space="preserve"> בדרך כלל בידי צוות מומחים ואישי ציבור, ולא בידי בודק יחיד שהוא אדם פרטי. </w:t>
      </w:r>
    </w:p>
    <w:p w14:paraId="551757E6" w14:textId="77777777" w:rsidR="00000000" w:rsidRDefault="00A92CBC">
      <w:pPr>
        <w:pStyle w:val="a0"/>
        <w:rPr>
          <w:rFonts w:hint="cs"/>
          <w:rtl/>
        </w:rPr>
      </w:pPr>
    </w:p>
    <w:p w14:paraId="7B93FF6C" w14:textId="77777777" w:rsidR="00000000" w:rsidRDefault="00A92CBC">
      <w:pPr>
        <w:pStyle w:val="a0"/>
        <w:rPr>
          <w:rFonts w:hint="cs"/>
          <w:rtl/>
        </w:rPr>
      </w:pPr>
      <w:r>
        <w:rPr>
          <w:rFonts w:hint="cs"/>
          <w:rtl/>
        </w:rPr>
        <w:t xml:space="preserve">הדוח אינו משקף את התמונה המלאה והנכונה ומשמיט את העובדה העיקרית, כי המאחזים הוקמו ברשות ובסמכות הדרג המדיני, משרדי הממשלה ובעלי התפקידים הממשלתיים המוסמכים לכך. </w:t>
      </w:r>
    </w:p>
    <w:p w14:paraId="77BACF83" w14:textId="77777777" w:rsidR="00000000" w:rsidRDefault="00A92CBC">
      <w:pPr>
        <w:pStyle w:val="a0"/>
        <w:rPr>
          <w:rFonts w:hint="cs"/>
          <w:rtl/>
        </w:rPr>
      </w:pPr>
    </w:p>
    <w:p w14:paraId="54B7C967" w14:textId="77777777" w:rsidR="00000000" w:rsidRDefault="00A92CBC">
      <w:pPr>
        <w:pStyle w:val="a0"/>
        <w:rPr>
          <w:rFonts w:hint="cs"/>
          <w:rtl/>
        </w:rPr>
      </w:pPr>
      <w:r>
        <w:rPr>
          <w:rFonts w:hint="cs"/>
          <w:rtl/>
        </w:rPr>
        <w:t>צריך לציין כי על-</w:t>
      </w:r>
      <w:r>
        <w:rPr>
          <w:rFonts w:hint="cs"/>
          <w:rtl/>
        </w:rPr>
        <w:t>פי המלצות הדוח לא ניתן יהיה להקים עוד אף יישוב חדש במדינת ישראל.</w:t>
      </w:r>
    </w:p>
    <w:p w14:paraId="29B65527" w14:textId="77777777" w:rsidR="00000000" w:rsidRDefault="00A92CBC">
      <w:pPr>
        <w:pStyle w:val="a0"/>
        <w:rPr>
          <w:rFonts w:hint="cs"/>
          <w:rtl/>
        </w:rPr>
      </w:pPr>
    </w:p>
    <w:p w14:paraId="52ED7FC0" w14:textId="77777777" w:rsidR="00000000" w:rsidRDefault="00A92CBC">
      <w:pPr>
        <w:pStyle w:val="a0"/>
        <w:rPr>
          <w:rFonts w:hint="cs"/>
          <w:rtl/>
        </w:rPr>
      </w:pPr>
      <w:r>
        <w:rPr>
          <w:rFonts w:hint="cs"/>
          <w:rtl/>
        </w:rPr>
        <w:t>הכנסת מקווה כי ועדת השרים המיוחדת לעניין זה תלמד את כל העובדות לאשורן ותסיק את המסקנות הדרושות.</w:t>
      </w:r>
    </w:p>
    <w:p w14:paraId="7C4AC6A2" w14:textId="77777777" w:rsidR="00000000" w:rsidRDefault="00A92CBC">
      <w:pPr>
        <w:pStyle w:val="a0"/>
        <w:rPr>
          <w:rFonts w:hint="cs"/>
          <w:rtl/>
        </w:rPr>
      </w:pPr>
    </w:p>
    <w:p w14:paraId="5BB3258B" w14:textId="77777777" w:rsidR="00000000" w:rsidRDefault="00A92CBC">
      <w:pPr>
        <w:pStyle w:val="af1"/>
        <w:rPr>
          <w:rtl/>
        </w:rPr>
      </w:pPr>
      <w:r>
        <w:rPr>
          <w:rFonts w:hint="eastAsia"/>
          <w:rtl/>
        </w:rPr>
        <w:t>היו</w:t>
      </w:r>
      <w:r>
        <w:rPr>
          <w:rtl/>
        </w:rPr>
        <w:t>"</w:t>
      </w:r>
      <w:r>
        <w:rPr>
          <w:rFonts w:hint="eastAsia"/>
          <w:rtl/>
        </w:rPr>
        <w:t>ר ראובן ריבלין:</w:t>
      </w:r>
    </w:p>
    <w:p w14:paraId="02B42688" w14:textId="77777777" w:rsidR="00000000" w:rsidRDefault="00A92CBC">
      <w:pPr>
        <w:pStyle w:val="a0"/>
        <w:rPr>
          <w:rFonts w:hint="cs"/>
          <w:rtl/>
        </w:rPr>
      </w:pPr>
    </w:p>
    <w:p w14:paraId="5436EB7F" w14:textId="77777777" w:rsidR="00000000" w:rsidRDefault="00A92CBC">
      <w:pPr>
        <w:pStyle w:val="a0"/>
        <w:rPr>
          <w:rFonts w:hint="cs"/>
          <w:rtl/>
        </w:rPr>
      </w:pPr>
      <w:r>
        <w:rPr>
          <w:rFonts w:hint="cs"/>
          <w:rtl/>
        </w:rPr>
        <w:t>חבר הכנסת אורלב, אני מבקש ממך לשקול. מנסחת הדוח, עורכת-הדין טליה ששון, נ</w:t>
      </w:r>
      <w:r>
        <w:rPr>
          <w:rFonts w:hint="cs"/>
          <w:rtl/>
        </w:rPr>
        <w:t>בחרה כאשר מי שבחרו בה להכין את הדוח ידעו את דעותיה. הביקורת יכולה להיות כלפיהם, שמינו אותה, אך מדוע אדוני, במקום שבו היא לא יכולה להשיב, יזכיר דבר שהוא בבחינת - - -</w:t>
      </w:r>
    </w:p>
    <w:p w14:paraId="59F55AE7" w14:textId="77777777" w:rsidR="00000000" w:rsidRDefault="00A92CBC">
      <w:pPr>
        <w:pStyle w:val="a0"/>
        <w:rPr>
          <w:rFonts w:hint="cs"/>
          <w:rtl/>
        </w:rPr>
      </w:pPr>
    </w:p>
    <w:p w14:paraId="34AD32C0" w14:textId="77777777" w:rsidR="00000000" w:rsidRDefault="00A92CBC">
      <w:pPr>
        <w:pStyle w:val="-"/>
        <w:rPr>
          <w:rtl/>
        </w:rPr>
      </w:pPr>
      <w:bookmarkStart w:id="141" w:name="FS000000521T23_03_2005_14_07_19C"/>
      <w:bookmarkEnd w:id="141"/>
      <w:r>
        <w:rPr>
          <w:rFonts w:hint="eastAsia"/>
          <w:rtl/>
        </w:rPr>
        <w:t>זבולון</w:t>
      </w:r>
      <w:r>
        <w:rPr>
          <w:rtl/>
        </w:rPr>
        <w:t xml:space="preserve"> אורלב (מפד"ל):</w:t>
      </w:r>
    </w:p>
    <w:p w14:paraId="7380B9A0" w14:textId="77777777" w:rsidR="00000000" w:rsidRDefault="00A92CBC">
      <w:pPr>
        <w:pStyle w:val="a0"/>
        <w:rPr>
          <w:rFonts w:hint="cs"/>
          <w:rtl/>
        </w:rPr>
      </w:pPr>
    </w:p>
    <w:p w14:paraId="2C5E3313" w14:textId="77777777" w:rsidR="00000000" w:rsidRDefault="00A92CBC">
      <w:pPr>
        <w:pStyle w:val="a0"/>
        <w:rPr>
          <w:rFonts w:hint="cs"/>
          <w:rtl/>
        </w:rPr>
      </w:pPr>
      <w:r>
        <w:rPr>
          <w:rFonts w:hint="cs"/>
          <w:rtl/>
        </w:rPr>
        <w:t>אני לא חושב שהיא מתביישת בדעותיה. אני לא חושב שהיא מכחישה את דעותיה</w:t>
      </w:r>
      <w:r>
        <w:rPr>
          <w:rFonts w:hint="cs"/>
          <w:rtl/>
        </w:rPr>
        <w:t>.</w:t>
      </w:r>
    </w:p>
    <w:p w14:paraId="34DA34CC" w14:textId="77777777" w:rsidR="00000000" w:rsidRDefault="00A92CBC">
      <w:pPr>
        <w:pStyle w:val="a0"/>
        <w:rPr>
          <w:rFonts w:hint="cs"/>
          <w:rtl/>
        </w:rPr>
      </w:pPr>
    </w:p>
    <w:p w14:paraId="3228483B" w14:textId="77777777" w:rsidR="00000000" w:rsidRDefault="00A92CBC">
      <w:pPr>
        <w:pStyle w:val="af1"/>
        <w:rPr>
          <w:rtl/>
        </w:rPr>
      </w:pPr>
      <w:r>
        <w:rPr>
          <w:rFonts w:hint="eastAsia"/>
          <w:rtl/>
        </w:rPr>
        <w:t>היו</w:t>
      </w:r>
      <w:r>
        <w:rPr>
          <w:rtl/>
        </w:rPr>
        <w:t>"</w:t>
      </w:r>
      <w:r>
        <w:rPr>
          <w:rFonts w:hint="eastAsia"/>
          <w:rtl/>
        </w:rPr>
        <w:t>ר ראובן ריבלין:</w:t>
      </w:r>
    </w:p>
    <w:p w14:paraId="4E67DC45" w14:textId="77777777" w:rsidR="00000000" w:rsidRDefault="00A92CBC">
      <w:pPr>
        <w:pStyle w:val="a0"/>
        <w:rPr>
          <w:rFonts w:hint="cs"/>
          <w:rtl/>
        </w:rPr>
      </w:pPr>
    </w:p>
    <w:p w14:paraId="017A1EEF" w14:textId="77777777" w:rsidR="00000000" w:rsidRDefault="00A92CBC">
      <w:pPr>
        <w:pStyle w:val="a0"/>
        <w:rPr>
          <w:rFonts w:hint="cs"/>
          <w:rtl/>
        </w:rPr>
      </w:pPr>
      <w:r>
        <w:rPr>
          <w:rFonts w:hint="cs"/>
          <w:rtl/>
        </w:rPr>
        <w:t xml:space="preserve">יעלה חבר הכנסת מח'ול על מנת להציג את הצעת הסיכום מטעם חד"ש-תע"ל. </w:t>
      </w:r>
    </w:p>
    <w:p w14:paraId="45015E76" w14:textId="77777777" w:rsidR="00000000" w:rsidRDefault="00A92CBC">
      <w:pPr>
        <w:pStyle w:val="a0"/>
        <w:rPr>
          <w:rFonts w:hint="cs"/>
          <w:rtl/>
        </w:rPr>
      </w:pPr>
    </w:p>
    <w:p w14:paraId="6091B214" w14:textId="77777777" w:rsidR="00000000" w:rsidRDefault="00A92CBC">
      <w:pPr>
        <w:pStyle w:val="a"/>
        <w:rPr>
          <w:rtl/>
        </w:rPr>
      </w:pPr>
      <w:bookmarkStart w:id="142" w:name="FS000000542T23_03_2005_14_08_22"/>
      <w:bookmarkStart w:id="143" w:name="_Toc104196556"/>
      <w:bookmarkEnd w:id="142"/>
      <w:r>
        <w:rPr>
          <w:rFonts w:hint="eastAsia"/>
          <w:rtl/>
        </w:rPr>
        <w:t>עסאם</w:t>
      </w:r>
      <w:r>
        <w:rPr>
          <w:rtl/>
        </w:rPr>
        <w:t xml:space="preserve"> מח'ול (חד"ש-תע"ל):</w:t>
      </w:r>
      <w:bookmarkEnd w:id="143"/>
    </w:p>
    <w:p w14:paraId="50698D12" w14:textId="77777777" w:rsidR="00000000" w:rsidRDefault="00A92CBC">
      <w:pPr>
        <w:pStyle w:val="a0"/>
        <w:rPr>
          <w:rFonts w:hint="cs"/>
          <w:rtl/>
        </w:rPr>
      </w:pPr>
    </w:p>
    <w:p w14:paraId="7C55C347" w14:textId="77777777" w:rsidR="00000000" w:rsidRDefault="00A92CBC">
      <w:pPr>
        <w:pStyle w:val="a0"/>
        <w:rPr>
          <w:rFonts w:hint="cs"/>
          <w:rtl/>
        </w:rPr>
      </w:pPr>
      <w:r>
        <w:rPr>
          <w:rFonts w:hint="cs"/>
          <w:rtl/>
        </w:rPr>
        <w:t xml:space="preserve">אדוני היושב-ראש, הודעת סיעת חד"ש-תע"ל לסיכום הדיון על דוח המאחזים של עורכת-הדין טליה ששון והקמת ועדת השרים לטיפול בו: </w:t>
      </w:r>
    </w:p>
    <w:p w14:paraId="01316F89" w14:textId="77777777" w:rsidR="00000000" w:rsidRDefault="00A92CBC">
      <w:pPr>
        <w:pStyle w:val="a0"/>
        <w:rPr>
          <w:rFonts w:hint="cs"/>
          <w:rtl/>
        </w:rPr>
      </w:pPr>
    </w:p>
    <w:p w14:paraId="60908E3E" w14:textId="77777777" w:rsidR="00000000" w:rsidRDefault="00A92CBC">
      <w:pPr>
        <w:pStyle w:val="a0"/>
        <w:rPr>
          <w:rFonts w:hint="cs"/>
          <w:rtl/>
        </w:rPr>
      </w:pPr>
      <w:r>
        <w:rPr>
          <w:rFonts w:hint="cs"/>
          <w:rtl/>
        </w:rPr>
        <w:t>הכנסת קוראת לממשלה ל</w:t>
      </w:r>
      <w:r>
        <w:rPr>
          <w:rFonts w:hint="cs"/>
          <w:rtl/>
        </w:rPr>
        <w:t>יישם את דוח-ששון ולפנות לאלתר את המאחזים וכל ההתנחלויות בשטחים הכבושים.</w:t>
      </w:r>
    </w:p>
    <w:p w14:paraId="24ADD890" w14:textId="77777777" w:rsidR="00000000" w:rsidRDefault="00A92CBC">
      <w:pPr>
        <w:pStyle w:val="a0"/>
        <w:rPr>
          <w:rFonts w:hint="cs"/>
          <w:rtl/>
        </w:rPr>
      </w:pPr>
    </w:p>
    <w:p w14:paraId="3C59CACE" w14:textId="77777777" w:rsidR="00000000" w:rsidRDefault="00A92CBC">
      <w:pPr>
        <w:pStyle w:val="a0"/>
        <w:rPr>
          <w:rFonts w:hint="cs"/>
          <w:rtl/>
        </w:rPr>
      </w:pPr>
      <w:r>
        <w:rPr>
          <w:rFonts w:hint="cs"/>
          <w:rtl/>
        </w:rPr>
        <w:t>הכנסת קוראת להקים ועדת חקירה שתחקור את ההתנהלות של ממשלות ישראל לדורותיהן ותפקידן בהקמת המאחזים.</w:t>
      </w:r>
    </w:p>
    <w:p w14:paraId="5BC6070B" w14:textId="77777777" w:rsidR="00000000" w:rsidRDefault="00A92CBC">
      <w:pPr>
        <w:pStyle w:val="a0"/>
        <w:rPr>
          <w:rFonts w:hint="cs"/>
          <w:rtl/>
        </w:rPr>
      </w:pPr>
    </w:p>
    <w:p w14:paraId="57091267" w14:textId="77777777" w:rsidR="00000000" w:rsidRDefault="00A92CBC">
      <w:pPr>
        <w:pStyle w:val="af1"/>
        <w:rPr>
          <w:rtl/>
        </w:rPr>
      </w:pPr>
      <w:r>
        <w:rPr>
          <w:rFonts w:hint="eastAsia"/>
          <w:rtl/>
        </w:rPr>
        <w:t>היו</w:t>
      </w:r>
      <w:r>
        <w:rPr>
          <w:rtl/>
        </w:rPr>
        <w:t>"</w:t>
      </w:r>
      <w:r>
        <w:rPr>
          <w:rFonts w:hint="eastAsia"/>
          <w:rtl/>
        </w:rPr>
        <w:t>ר ראובן ריבלין:</w:t>
      </w:r>
    </w:p>
    <w:p w14:paraId="1213D85B" w14:textId="77777777" w:rsidR="00000000" w:rsidRDefault="00A92CBC">
      <w:pPr>
        <w:pStyle w:val="a0"/>
        <w:rPr>
          <w:rFonts w:hint="cs"/>
          <w:rtl/>
        </w:rPr>
      </w:pPr>
    </w:p>
    <w:p w14:paraId="1E5FD3DB" w14:textId="77777777" w:rsidR="00000000" w:rsidRDefault="00A92CBC">
      <w:pPr>
        <w:pStyle w:val="a0"/>
        <w:rPr>
          <w:rFonts w:hint="cs"/>
          <w:rtl/>
        </w:rPr>
      </w:pPr>
      <w:r>
        <w:rPr>
          <w:rFonts w:hint="cs"/>
          <w:rtl/>
        </w:rPr>
        <w:t>אני מאוד מודה לחבר הכנסת מח'ול. חברי סיעת בל"ד - חבר הכנסת זחאלק</w:t>
      </w:r>
      <w:r>
        <w:rPr>
          <w:rFonts w:hint="cs"/>
          <w:rtl/>
        </w:rPr>
        <w:t>ה, בבקשה.</w:t>
      </w:r>
    </w:p>
    <w:p w14:paraId="5D4F4642" w14:textId="77777777" w:rsidR="00000000" w:rsidRDefault="00A92CBC">
      <w:pPr>
        <w:pStyle w:val="a0"/>
        <w:rPr>
          <w:rFonts w:hint="cs"/>
          <w:rtl/>
        </w:rPr>
      </w:pPr>
    </w:p>
    <w:p w14:paraId="454739AD" w14:textId="77777777" w:rsidR="00000000" w:rsidRDefault="00A92CBC">
      <w:pPr>
        <w:pStyle w:val="a"/>
        <w:rPr>
          <w:rtl/>
        </w:rPr>
      </w:pPr>
      <w:bookmarkStart w:id="144" w:name="FS000001061T23_03_2005_14_09_59"/>
      <w:bookmarkStart w:id="145" w:name="_Toc104196557"/>
      <w:bookmarkEnd w:id="144"/>
      <w:r>
        <w:rPr>
          <w:rFonts w:hint="eastAsia"/>
          <w:rtl/>
        </w:rPr>
        <w:t>ג</w:t>
      </w:r>
      <w:r>
        <w:rPr>
          <w:rtl/>
        </w:rPr>
        <w:t>'מאל זחאלקה (בל"ד):</w:t>
      </w:r>
      <w:bookmarkEnd w:id="145"/>
    </w:p>
    <w:p w14:paraId="587C8AAC" w14:textId="77777777" w:rsidR="00000000" w:rsidRDefault="00A92CBC">
      <w:pPr>
        <w:pStyle w:val="a0"/>
        <w:rPr>
          <w:rFonts w:hint="cs"/>
          <w:rtl/>
        </w:rPr>
      </w:pPr>
    </w:p>
    <w:p w14:paraId="3CE0C6BF" w14:textId="77777777" w:rsidR="00000000" w:rsidRDefault="00A92CBC">
      <w:pPr>
        <w:pStyle w:val="a0"/>
        <w:rPr>
          <w:rFonts w:hint="cs"/>
          <w:rtl/>
        </w:rPr>
      </w:pPr>
      <w:r>
        <w:rPr>
          <w:rFonts w:hint="cs"/>
          <w:rtl/>
        </w:rPr>
        <w:t xml:space="preserve">כבוד היושב-ראש, הכנסת קוראת לממשלה לפרק לאלתר את כל המאחזים וההתנחלויות הלא-חוקיים שהוזכרו בדוח-ששון. </w:t>
      </w:r>
    </w:p>
    <w:p w14:paraId="16355432" w14:textId="77777777" w:rsidR="00000000" w:rsidRDefault="00A92CBC">
      <w:pPr>
        <w:pStyle w:val="a0"/>
        <w:rPr>
          <w:rFonts w:hint="cs"/>
          <w:rtl/>
        </w:rPr>
      </w:pPr>
    </w:p>
    <w:p w14:paraId="16EBCE98" w14:textId="77777777" w:rsidR="00000000" w:rsidRDefault="00A92CBC">
      <w:pPr>
        <w:pStyle w:val="a0"/>
        <w:rPr>
          <w:rFonts w:hint="cs"/>
          <w:rtl/>
        </w:rPr>
      </w:pPr>
      <w:r>
        <w:rPr>
          <w:rFonts w:hint="cs"/>
          <w:rtl/>
        </w:rPr>
        <w:t>הכנסת קוראת לממשלה לקבל החלטה על פירוק כל ההתנחלויות בשטחים הפלסטיניים שנכבשו ביוני 1967 ולהציע זאת כחלק מהצהרת הכוונות</w:t>
      </w:r>
      <w:r>
        <w:rPr>
          <w:rFonts w:hint="cs"/>
          <w:rtl/>
        </w:rPr>
        <w:t xml:space="preserve"> לקראת משא-ומתן רציני לשלום צודק.</w:t>
      </w:r>
    </w:p>
    <w:p w14:paraId="6F615B2F" w14:textId="77777777" w:rsidR="00000000" w:rsidRDefault="00A92CBC">
      <w:pPr>
        <w:pStyle w:val="a0"/>
        <w:rPr>
          <w:rFonts w:hint="cs"/>
          <w:rtl/>
        </w:rPr>
      </w:pPr>
    </w:p>
    <w:p w14:paraId="04F3FC3C" w14:textId="77777777" w:rsidR="00000000" w:rsidRDefault="00A92CBC">
      <w:pPr>
        <w:pStyle w:val="a0"/>
        <w:rPr>
          <w:rFonts w:hint="cs"/>
          <w:rtl/>
        </w:rPr>
      </w:pPr>
      <w:r>
        <w:rPr>
          <w:rFonts w:hint="cs"/>
          <w:rtl/>
        </w:rPr>
        <w:t>הכנסת קוראת לרשויות אכיפת החוק לחקור ולהעמיד לדין ולהעניש כל אלה שעברו על החוק בתמיכה והעברת כספים תקציביים להתנחלויות ולמאחזים לא חוקיים.</w:t>
      </w:r>
    </w:p>
    <w:p w14:paraId="1F203B7A" w14:textId="77777777" w:rsidR="00000000" w:rsidRDefault="00A92CBC">
      <w:pPr>
        <w:pStyle w:val="a0"/>
        <w:rPr>
          <w:rFonts w:hint="cs"/>
          <w:rtl/>
        </w:rPr>
      </w:pPr>
    </w:p>
    <w:p w14:paraId="32967B35" w14:textId="77777777" w:rsidR="00000000" w:rsidRDefault="00A92CBC">
      <w:pPr>
        <w:pStyle w:val="af1"/>
        <w:rPr>
          <w:rtl/>
        </w:rPr>
      </w:pPr>
      <w:r>
        <w:rPr>
          <w:rFonts w:hint="eastAsia"/>
          <w:rtl/>
        </w:rPr>
        <w:t>היו</w:t>
      </w:r>
      <w:r>
        <w:rPr>
          <w:rtl/>
        </w:rPr>
        <w:t>"</w:t>
      </w:r>
      <w:r>
        <w:rPr>
          <w:rFonts w:hint="eastAsia"/>
          <w:rtl/>
        </w:rPr>
        <w:t>ר ראובן ריבלין:</w:t>
      </w:r>
    </w:p>
    <w:p w14:paraId="52016975" w14:textId="77777777" w:rsidR="00000000" w:rsidRDefault="00A92CBC">
      <w:pPr>
        <w:pStyle w:val="a0"/>
        <w:rPr>
          <w:rFonts w:hint="cs"/>
          <w:rtl/>
        </w:rPr>
      </w:pPr>
    </w:p>
    <w:p w14:paraId="1B37991A" w14:textId="77777777" w:rsidR="00000000" w:rsidRDefault="00A92CBC">
      <w:pPr>
        <w:pStyle w:val="a0"/>
        <w:rPr>
          <w:rFonts w:hint="cs"/>
          <w:rtl/>
        </w:rPr>
      </w:pPr>
      <w:r>
        <w:rPr>
          <w:rFonts w:hint="cs"/>
          <w:rtl/>
        </w:rPr>
        <w:t>חבר הכנסת דהאמשה, בבקשה, הצעה לסיכום דיון מטעם סיעת רע"ם. לא</w:t>
      </w:r>
      <w:r>
        <w:rPr>
          <w:rFonts w:hint="cs"/>
          <w:rtl/>
        </w:rPr>
        <w:t>חר מכן נצביע בסדר הפוך.</w:t>
      </w:r>
    </w:p>
    <w:p w14:paraId="3EF94DFE" w14:textId="77777777" w:rsidR="00000000" w:rsidRDefault="00A92CBC">
      <w:pPr>
        <w:pStyle w:val="a0"/>
        <w:rPr>
          <w:rFonts w:hint="cs"/>
          <w:rtl/>
        </w:rPr>
      </w:pPr>
    </w:p>
    <w:p w14:paraId="7D31D10D" w14:textId="77777777" w:rsidR="00000000" w:rsidRDefault="00A92CBC">
      <w:pPr>
        <w:pStyle w:val="a"/>
        <w:rPr>
          <w:rtl/>
        </w:rPr>
      </w:pPr>
      <w:bookmarkStart w:id="146" w:name="FS000000550T23_03_2005_14_12_05"/>
      <w:bookmarkStart w:id="147" w:name="_Toc104196558"/>
      <w:bookmarkEnd w:id="146"/>
      <w:r>
        <w:rPr>
          <w:rFonts w:hint="eastAsia"/>
          <w:rtl/>
        </w:rPr>
        <w:t>עבד</w:t>
      </w:r>
      <w:r>
        <w:rPr>
          <w:rtl/>
        </w:rPr>
        <w:t>-אלמאלכ דהאמשה (רע"ם):</w:t>
      </w:r>
      <w:bookmarkEnd w:id="147"/>
    </w:p>
    <w:p w14:paraId="7B2DE05F" w14:textId="77777777" w:rsidR="00000000" w:rsidRDefault="00A92CBC">
      <w:pPr>
        <w:pStyle w:val="a0"/>
        <w:rPr>
          <w:rFonts w:hint="cs"/>
          <w:rtl/>
        </w:rPr>
      </w:pPr>
    </w:p>
    <w:p w14:paraId="2A059812" w14:textId="77777777" w:rsidR="00000000" w:rsidRDefault="00A92CBC">
      <w:pPr>
        <w:pStyle w:val="a0"/>
        <w:rPr>
          <w:rFonts w:hint="cs"/>
          <w:rtl/>
        </w:rPr>
      </w:pPr>
      <w:r>
        <w:rPr>
          <w:rFonts w:hint="cs"/>
          <w:rtl/>
        </w:rPr>
        <w:t xml:space="preserve">כבוד היושב-ראש, כנסת נכבדה, הצעה לסיכום הדיון בעניין דוח המאחזים מטעם סיעת רע"ם, הרשימה הערבית המאוחדת: </w:t>
      </w:r>
    </w:p>
    <w:p w14:paraId="33A7B23F" w14:textId="77777777" w:rsidR="00000000" w:rsidRDefault="00A92CBC">
      <w:pPr>
        <w:pStyle w:val="a0"/>
        <w:rPr>
          <w:rFonts w:hint="cs"/>
          <w:rtl/>
        </w:rPr>
      </w:pPr>
    </w:p>
    <w:p w14:paraId="436DEE35" w14:textId="77777777" w:rsidR="00000000" w:rsidRDefault="00A92CBC">
      <w:pPr>
        <w:pStyle w:val="a0"/>
        <w:rPr>
          <w:rFonts w:hint="cs"/>
          <w:rtl/>
        </w:rPr>
      </w:pPr>
      <w:r>
        <w:rPr>
          <w:rFonts w:hint="cs"/>
          <w:rtl/>
        </w:rPr>
        <w:t>הכנסת קוראת לממשלה לפנות לרשויות החוק ולפתוח בחקירה פלילית נגד כל אלה שעברו על החוק ולהעמידם לדין.</w:t>
      </w:r>
    </w:p>
    <w:p w14:paraId="6B58407E" w14:textId="77777777" w:rsidR="00000000" w:rsidRDefault="00A92CBC">
      <w:pPr>
        <w:pStyle w:val="a0"/>
        <w:rPr>
          <w:rFonts w:hint="cs"/>
          <w:rtl/>
        </w:rPr>
      </w:pPr>
    </w:p>
    <w:p w14:paraId="33AF086D" w14:textId="77777777" w:rsidR="00000000" w:rsidRDefault="00A92CBC">
      <w:pPr>
        <w:pStyle w:val="a0"/>
        <w:rPr>
          <w:rFonts w:hint="cs"/>
          <w:rtl/>
        </w:rPr>
      </w:pPr>
      <w:r>
        <w:rPr>
          <w:rFonts w:hint="cs"/>
          <w:rtl/>
        </w:rPr>
        <w:t>הכנסת קוראת לממשלה לא להכשיר את השרץ אלא לפרק מייד את כל המאחזים הבלתי-חוקיים.</w:t>
      </w:r>
    </w:p>
    <w:p w14:paraId="5CE311BE" w14:textId="77777777" w:rsidR="00000000" w:rsidRDefault="00A92CBC">
      <w:pPr>
        <w:pStyle w:val="a0"/>
        <w:rPr>
          <w:rFonts w:hint="cs"/>
          <w:rtl/>
        </w:rPr>
      </w:pPr>
    </w:p>
    <w:p w14:paraId="0E2C7F31" w14:textId="77777777" w:rsidR="00000000" w:rsidRDefault="00A92CBC">
      <w:pPr>
        <w:pStyle w:val="a0"/>
        <w:rPr>
          <w:rFonts w:hint="cs"/>
          <w:rtl/>
        </w:rPr>
      </w:pPr>
      <w:r>
        <w:rPr>
          <w:rFonts w:hint="cs"/>
          <w:rtl/>
        </w:rPr>
        <w:t>הכנסת קוראת לממשלה להאיץ את פינוי ההתנחלויות ולהגיע בהקדם וללא דיחוי להסכם שלום כולל, סופי ובר-קיימא עם המדינה הפלסטינית, כך שקווי 1967 יהיו הגבול בין שתי המדינות.</w:t>
      </w:r>
    </w:p>
    <w:p w14:paraId="5C18341F" w14:textId="77777777" w:rsidR="00000000" w:rsidRDefault="00A92CBC">
      <w:pPr>
        <w:pStyle w:val="a0"/>
        <w:rPr>
          <w:rFonts w:hint="cs"/>
          <w:rtl/>
        </w:rPr>
      </w:pPr>
    </w:p>
    <w:p w14:paraId="27946161" w14:textId="77777777" w:rsidR="00000000" w:rsidRDefault="00A92CBC">
      <w:pPr>
        <w:pStyle w:val="af1"/>
        <w:rPr>
          <w:rtl/>
        </w:rPr>
      </w:pPr>
      <w:r>
        <w:rPr>
          <w:rFonts w:hint="eastAsia"/>
          <w:rtl/>
        </w:rPr>
        <w:t>היו</w:t>
      </w:r>
      <w:r>
        <w:rPr>
          <w:rtl/>
        </w:rPr>
        <w:t>"</w:t>
      </w:r>
      <w:r>
        <w:rPr>
          <w:rFonts w:hint="eastAsia"/>
          <w:rtl/>
        </w:rPr>
        <w:t>ר ראו</w:t>
      </w:r>
      <w:r>
        <w:rPr>
          <w:rFonts w:hint="eastAsia"/>
          <w:rtl/>
        </w:rPr>
        <w:t>בן ריבלין:</w:t>
      </w:r>
    </w:p>
    <w:p w14:paraId="02689119" w14:textId="77777777" w:rsidR="00000000" w:rsidRDefault="00A92CBC">
      <w:pPr>
        <w:pStyle w:val="a0"/>
        <w:rPr>
          <w:rFonts w:hint="cs"/>
          <w:rtl/>
        </w:rPr>
      </w:pPr>
    </w:p>
    <w:p w14:paraId="00930ACF" w14:textId="77777777" w:rsidR="00000000" w:rsidRDefault="00A92CBC">
      <w:pPr>
        <w:pStyle w:val="a0"/>
        <w:rPr>
          <w:rFonts w:hint="cs"/>
          <w:rtl/>
        </w:rPr>
      </w:pPr>
      <w:r>
        <w:rPr>
          <w:rFonts w:hint="cs"/>
          <w:rtl/>
        </w:rPr>
        <w:t>רבותי חברי הכנסת, אנו עוברים להצבעה על כל הצעות הסיכום.</w:t>
      </w:r>
    </w:p>
    <w:p w14:paraId="24124673" w14:textId="77777777" w:rsidR="00000000" w:rsidRDefault="00A92CBC">
      <w:pPr>
        <w:pStyle w:val="a0"/>
        <w:rPr>
          <w:rFonts w:hint="cs"/>
          <w:rtl/>
        </w:rPr>
      </w:pPr>
    </w:p>
    <w:p w14:paraId="6C256A6F" w14:textId="77777777" w:rsidR="00000000" w:rsidRDefault="00A92CBC">
      <w:pPr>
        <w:pStyle w:val="a0"/>
        <w:rPr>
          <w:rFonts w:hint="cs"/>
          <w:rtl/>
        </w:rPr>
      </w:pPr>
      <w:r>
        <w:rPr>
          <w:rFonts w:hint="cs"/>
          <w:rtl/>
        </w:rPr>
        <w:t xml:space="preserve">הצעת סיכום מטעם סיעת רע"ם </w:t>
      </w:r>
      <w:r>
        <w:rPr>
          <w:rtl/>
        </w:rPr>
        <w:t>–</w:t>
      </w:r>
      <w:r>
        <w:rPr>
          <w:rFonts w:hint="cs"/>
          <w:rtl/>
        </w:rPr>
        <w:t xml:space="preserve"> מי בעד? מי נגד? מי נמנע?</w:t>
      </w:r>
    </w:p>
    <w:p w14:paraId="72710803" w14:textId="77777777" w:rsidR="00000000" w:rsidRDefault="00A92CBC">
      <w:pPr>
        <w:pStyle w:val="ab"/>
        <w:bidi/>
        <w:rPr>
          <w:rFonts w:hint="cs"/>
          <w:rtl/>
        </w:rPr>
      </w:pPr>
    </w:p>
    <w:p w14:paraId="754D6208" w14:textId="77777777" w:rsidR="00000000" w:rsidRDefault="00A92CBC">
      <w:pPr>
        <w:pStyle w:val="ab"/>
        <w:bidi/>
        <w:rPr>
          <w:rFonts w:hint="cs"/>
          <w:rtl/>
        </w:rPr>
      </w:pPr>
      <w:r>
        <w:rPr>
          <w:rFonts w:hint="cs"/>
          <w:rtl/>
        </w:rPr>
        <w:t>הצבעה מס' 19</w:t>
      </w:r>
    </w:p>
    <w:p w14:paraId="34B6D25B" w14:textId="77777777" w:rsidR="00000000" w:rsidRDefault="00A92CBC">
      <w:pPr>
        <w:pStyle w:val="a0"/>
        <w:jc w:val="center"/>
        <w:rPr>
          <w:rFonts w:hint="cs"/>
          <w:rtl/>
        </w:rPr>
      </w:pPr>
    </w:p>
    <w:p w14:paraId="64B0B3DD" w14:textId="77777777" w:rsidR="00000000" w:rsidRDefault="00A92CBC">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8</w:t>
      </w:r>
    </w:p>
    <w:p w14:paraId="69F11813" w14:textId="77777777" w:rsidR="00000000" w:rsidRDefault="00A92CBC">
      <w:pPr>
        <w:pStyle w:val="ac"/>
        <w:bidi/>
        <w:rPr>
          <w:rFonts w:hint="cs"/>
          <w:rtl/>
        </w:rPr>
      </w:pPr>
      <w:r>
        <w:rPr>
          <w:rFonts w:hint="cs"/>
          <w:rtl/>
        </w:rPr>
        <w:t xml:space="preserve">נגד </w:t>
      </w:r>
      <w:r>
        <w:rPr>
          <w:rtl/>
        </w:rPr>
        <w:t>–</w:t>
      </w:r>
      <w:r>
        <w:rPr>
          <w:rFonts w:hint="cs"/>
          <w:rtl/>
        </w:rPr>
        <w:t xml:space="preserve"> 37</w:t>
      </w:r>
    </w:p>
    <w:p w14:paraId="6135753B" w14:textId="77777777" w:rsidR="00000000" w:rsidRDefault="00A92CBC">
      <w:pPr>
        <w:pStyle w:val="ac"/>
        <w:bidi/>
        <w:rPr>
          <w:rFonts w:hint="cs"/>
          <w:rtl/>
        </w:rPr>
      </w:pPr>
      <w:r>
        <w:rPr>
          <w:rFonts w:hint="cs"/>
          <w:rtl/>
        </w:rPr>
        <w:t xml:space="preserve">נמנעים </w:t>
      </w:r>
      <w:r>
        <w:rPr>
          <w:rtl/>
        </w:rPr>
        <w:t>–</w:t>
      </w:r>
      <w:r>
        <w:rPr>
          <w:rFonts w:hint="cs"/>
          <w:rtl/>
        </w:rPr>
        <w:t xml:space="preserve"> 4</w:t>
      </w:r>
    </w:p>
    <w:p w14:paraId="5ADF3A97" w14:textId="77777777" w:rsidR="00000000" w:rsidRDefault="00A92CBC">
      <w:pPr>
        <w:pStyle w:val="ad"/>
        <w:bidi/>
        <w:rPr>
          <w:rFonts w:hint="cs"/>
          <w:rtl/>
        </w:rPr>
      </w:pPr>
      <w:r>
        <w:rPr>
          <w:rFonts w:hint="cs"/>
          <w:rtl/>
        </w:rPr>
        <w:t>הצעת הסיכום שהביא חבר הכנסת עבד-אלמאלכ דהאמשה</w:t>
      </w:r>
      <w:r>
        <w:rPr>
          <w:rFonts w:hint="cs"/>
          <w:rtl/>
        </w:rPr>
        <w:t xml:space="preserve"> לא נתקבלה.</w:t>
      </w:r>
    </w:p>
    <w:p w14:paraId="40D78ABF" w14:textId="77777777" w:rsidR="00000000" w:rsidRDefault="00A92CBC">
      <w:pPr>
        <w:pStyle w:val="a0"/>
        <w:rPr>
          <w:rFonts w:hint="cs"/>
          <w:rtl/>
        </w:rPr>
      </w:pPr>
    </w:p>
    <w:p w14:paraId="27F29DB3" w14:textId="77777777" w:rsidR="00000000" w:rsidRDefault="00A92CBC">
      <w:pPr>
        <w:pStyle w:val="af1"/>
        <w:rPr>
          <w:rtl/>
        </w:rPr>
      </w:pPr>
      <w:r>
        <w:rPr>
          <w:rFonts w:hint="eastAsia"/>
          <w:rtl/>
        </w:rPr>
        <w:t>היו</w:t>
      </w:r>
      <w:r>
        <w:rPr>
          <w:rtl/>
        </w:rPr>
        <w:t>"</w:t>
      </w:r>
      <w:r>
        <w:rPr>
          <w:rFonts w:hint="eastAsia"/>
          <w:rtl/>
        </w:rPr>
        <w:t>ר ראובן ריבלין:</w:t>
      </w:r>
    </w:p>
    <w:p w14:paraId="2198AD7A" w14:textId="77777777" w:rsidR="00000000" w:rsidRDefault="00A92CBC">
      <w:pPr>
        <w:pStyle w:val="a0"/>
        <w:rPr>
          <w:rFonts w:hint="cs"/>
          <w:rtl/>
        </w:rPr>
      </w:pPr>
    </w:p>
    <w:p w14:paraId="7943E5CD" w14:textId="77777777" w:rsidR="00000000" w:rsidRDefault="00A92CBC">
      <w:pPr>
        <w:pStyle w:val="a0"/>
        <w:rPr>
          <w:rFonts w:hint="cs"/>
          <w:rtl/>
        </w:rPr>
      </w:pPr>
      <w:r>
        <w:rPr>
          <w:rFonts w:hint="cs"/>
          <w:rtl/>
        </w:rPr>
        <w:t>שמונה בעד, 37 נגד, ארבעה נמנעים. הצעת רע"ם לא נתקבלה.</w:t>
      </w:r>
    </w:p>
    <w:p w14:paraId="3CD3EA6D" w14:textId="77777777" w:rsidR="00000000" w:rsidRDefault="00A92CBC">
      <w:pPr>
        <w:pStyle w:val="a0"/>
        <w:rPr>
          <w:rFonts w:hint="cs"/>
          <w:rtl/>
        </w:rPr>
      </w:pPr>
    </w:p>
    <w:p w14:paraId="28D5224E" w14:textId="77777777" w:rsidR="00000000" w:rsidRDefault="00A92CBC">
      <w:pPr>
        <w:pStyle w:val="a0"/>
        <w:rPr>
          <w:rFonts w:hint="cs"/>
          <w:rtl/>
        </w:rPr>
      </w:pPr>
      <w:r>
        <w:rPr>
          <w:rFonts w:hint="cs"/>
          <w:rtl/>
        </w:rPr>
        <w:t>אני עובר להצעת בל"ד. מי בעד? מי נגד? מי נמנע?</w:t>
      </w:r>
    </w:p>
    <w:p w14:paraId="1391C17C" w14:textId="77777777" w:rsidR="00000000" w:rsidRDefault="00A92CBC">
      <w:pPr>
        <w:pStyle w:val="a0"/>
        <w:rPr>
          <w:rFonts w:hint="cs"/>
          <w:rtl/>
        </w:rPr>
      </w:pPr>
    </w:p>
    <w:p w14:paraId="59B87FE5" w14:textId="77777777" w:rsidR="00000000" w:rsidRDefault="00A92CBC">
      <w:pPr>
        <w:pStyle w:val="ab"/>
        <w:bidi/>
        <w:rPr>
          <w:rFonts w:hint="cs"/>
          <w:rtl/>
        </w:rPr>
      </w:pPr>
      <w:r>
        <w:rPr>
          <w:rFonts w:hint="cs"/>
          <w:rtl/>
        </w:rPr>
        <w:t>הצבעה מס' 20</w:t>
      </w:r>
    </w:p>
    <w:p w14:paraId="160F69D5" w14:textId="77777777" w:rsidR="00000000" w:rsidRDefault="00A92CBC">
      <w:pPr>
        <w:pStyle w:val="a0"/>
        <w:rPr>
          <w:rFonts w:hint="cs"/>
          <w:rtl/>
        </w:rPr>
      </w:pPr>
    </w:p>
    <w:p w14:paraId="685BCA99" w14:textId="77777777" w:rsidR="00000000" w:rsidRDefault="00A92CBC">
      <w:pPr>
        <w:pStyle w:val="ac"/>
        <w:bidi/>
        <w:rPr>
          <w:rFonts w:hint="cs"/>
          <w:rtl/>
        </w:rPr>
      </w:pPr>
      <w:r>
        <w:rPr>
          <w:rFonts w:hint="cs"/>
          <w:rtl/>
        </w:rPr>
        <w:t xml:space="preserve">בעד הצעת הסיכום שהביא חבר הכנסת ג'מאל זחאלקה </w:t>
      </w:r>
      <w:r>
        <w:rPr>
          <w:rtl/>
        </w:rPr>
        <w:t>–</w:t>
      </w:r>
      <w:r>
        <w:rPr>
          <w:rFonts w:hint="cs"/>
          <w:rtl/>
        </w:rPr>
        <w:t xml:space="preserve"> 10</w:t>
      </w:r>
    </w:p>
    <w:p w14:paraId="24782E98" w14:textId="77777777" w:rsidR="00000000" w:rsidRDefault="00A92CBC">
      <w:pPr>
        <w:pStyle w:val="ac"/>
        <w:bidi/>
        <w:rPr>
          <w:rFonts w:hint="cs"/>
          <w:rtl/>
        </w:rPr>
      </w:pPr>
      <w:r>
        <w:rPr>
          <w:rFonts w:hint="cs"/>
          <w:rtl/>
        </w:rPr>
        <w:t xml:space="preserve">נגד </w:t>
      </w:r>
      <w:r>
        <w:rPr>
          <w:rtl/>
        </w:rPr>
        <w:t>–</w:t>
      </w:r>
      <w:r>
        <w:rPr>
          <w:rFonts w:hint="cs"/>
          <w:rtl/>
        </w:rPr>
        <w:t xml:space="preserve"> 36</w:t>
      </w:r>
    </w:p>
    <w:p w14:paraId="31A03CFC" w14:textId="77777777" w:rsidR="00000000" w:rsidRDefault="00A92CBC">
      <w:pPr>
        <w:pStyle w:val="ac"/>
        <w:bidi/>
        <w:rPr>
          <w:rFonts w:hint="cs"/>
          <w:rtl/>
        </w:rPr>
      </w:pPr>
      <w:r>
        <w:rPr>
          <w:rFonts w:hint="cs"/>
          <w:rtl/>
        </w:rPr>
        <w:t xml:space="preserve">נמנעים </w:t>
      </w:r>
      <w:r>
        <w:rPr>
          <w:rtl/>
        </w:rPr>
        <w:t>–</w:t>
      </w:r>
      <w:r>
        <w:rPr>
          <w:rFonts w:hint="cs"/>
          <w:rtl/>
        </w:rPr>
        <w:t xml:space="preserve"> 3</w:t>
      </w:r>
    </w:p>
    <w:p w14:paraId="6B505920" w14:textId="77777777" w:rsidR="00000000" w:rsidRDefault="00A92CBC">
      <w:pPr>
        <w:pStyle w:val="ad"/>
        <w:bidi/>
        <w:rPr>
          <w:rFonts w:hint="cs"/>
          <w:rtl/>
        </w:rPr>
      </w:pPr>
      <w:r>
        <w:rPr>
          <w:rFonts w:hint="cs"/>
          <w:rtl/>
        </w:rPr>
        <w:t>הצעת הסיכום שהביא חבר הכנסת ג'מאל זח</w:t>
      </w:r>
      <w:r>
        <w:rPr>
          <w:rFonts w:hint="cs"/>
          <w:rtl/>
        </w:rPr>
        <w:t>אלקה לא נתקבלה.</w:t>
      </w:r>
    </w:p>
    <w:p w14:paraId="047808B4" w14:textId="77777777" w:rsidR="00000000" w:rsidRDefault="00A92CBC">
      <w:pPr>
        <w:pStyle w:val="a0"/>
        <w:rPr>
          <w:rFonts w:hint="cs"/>
          <w:rtl/>
        </w:rPr>
      </w:pPr>
    </w:p>
    <w:p w14:paraId="0BF2A069" w14:textId="77777777" w:rsidR="00000000" w:rsidRDefault="00A92CBC">
      <w:pPr>
        <w:pStyle w:val="af1"/>
        <w:rPr>
          <w:rtl/>
        </w:rPr>
      </w:pPr>
      <w:r>
        <w:rPr>
          <w:rFonts w:hint="eastAsia"/>
          <w:rtl/>
        </w:rPr>
        <w:t>היו</w:t>
      </w:r>
      <w:r>
        <w:rPr>
          <w:rtl/>
        </w:rPr>
        <w:t>"</w:t>
      </w:r>
      <w:r>
        <w:rPr>
          <w:rFonts w:hint="eastAsia"/>
          <w:rtl/>
        </w:rPr>
        <w:t>ר ראובן ריבלין:</w:t>
      </w:r>
    </w:p>
    <w:p w14:paraId="76008667" w14:textId="77777777" w:rsidR="00000000" w:rsidRDefault="00A92CBC">
      <w:pPr>
        <w:pStyle w:val="a0"/>
        <w:rPr>
          <w:rFonts w:hint="cs"/>
          <w:rtl/>
        </w:rPr>
      </w:pPr>
    </w:p>
    <w:p w14:paraId="0D310858" w14:textId="77777777" w:rsidR="00000000" w:rsidRDefault="00A92CBC">
      <w:pPr>
        <w:pStyle w:val="a0"/>
        <w:rPr>
          <w:rFonts w:hint="cs"/>
          <w:rtl/>
        </w:rPr>
      </w:pPr>
      <w:r>
        <w:rPr>
          <w:rFonts w:hint="cs"/>
          <w:rtl/>
        </w:rPr>
        <w:t>עשרה בעד, 36 נגד, שלושה נמנעים. אני קובע שהצעת בל"ד לא נתקבלה.</w:t>
      </w:r>
    </w:p>
    <w:p w14:paraId="2D19D33D" w14:textId="77777777" w:rsidR="00000000" w:rsidRDefault="00A92CBC">
      <w:pPr>
        <w:pStyle w:val="a0"/>
        <w:rPr>
          <w:rFonts w:hint="cs"/>
          <w:rtl/>
        </w:rPr>
      </w:pPr>
    </w:p>
    <w:p w14:paraId="52C998A3" w14:textId="77777777" w:rsidR="00000000" w:rsidRDefault="00A92CBC">
      <w:pPr>
        <w:pStyle w:val="a0"/>
        <w:rPr>
          <w:rFonts w:hint="cs"/>
          <w:rtl/>
        </w:rPr>
      </w:pPr>
      <w:r>
        <w:rPr>
          <w:rFonts w:hint="cs"/>
          <w:rtl/>
        </w:rPr>
        <w:t>אנו עוברים להצעת חד"ש-תע"ל. חברי הכנסת, נא להצביע. מי בעד? מי נגד?</w:t>
      </w:r>
    </w:p>
    <w:p w14:paraId="1AF17803" w14:textId="77777777" w:rsidR="00000000" w:rsidRDefault="00A92CBC">
      <w:pPr>
        <w:pStyle w:val="a0"/>
        <w:rPr>
          <w:rtl/>
        </w:rPr>
      </w:pPr>
    </w:p>
    <w:p w14:paraId="3C95D9EA" w14:textId="77777777" w:rsidR="00000000" w:rsidRDefault="00A92CBC">
      <w:pPr>
        <w:pStyle w:val="a0"/>
        <w:rPr>
          <w:rFonts w:hint="cs"/>
          <w:rtl/>
        </w:rPr>
      </w:pPr>
    </w:p>
    <w:p w14:paraId="5BD5C324" w14:textId="77777777" w:rsidR="00000000" w:rsidRDefault="00A92CBC">
      <w:pPr>
        <w:pStyle w:val="ab"/>
        <w:bidi/>
        <w:rPr>
          <w:rFonts w:hint="cs"/>
          <w:rtl/>
        </w:rPr>
      </w:pPr>
      <w:r>
        <w:rPr>
          <w:rFonts w:hint="cs"/>
          <w:rtl/>
        </w:rPr>
        <w:t>הצבעה מס' 21</w:t>
      </w:r>
    </w:p>
    <w:p w14:paraId="32AC33D1" w14:textId="77777777" w:rsidR="00000000" w:rsidRDefault="00A92CBC">
      <w:pPr>
        <w:pStyle w:val="a0"/>
        <w:rPr>
          <w:rFonts w:hint="cs"/>
          <w:rtl/>
        </w:rPr>
      </w:pPr>
    </w:p>
    <w:p w14:paraId="134C9672" w14:textId="77777777" w:rsidR="00000000" w:rsidRDefault="00A92CBC">
      <w:pPr>
        <w:pStyle w:val="ac"/>
        <w:bidi/>
        <w:rPr>
          <w:rFonts w:hint="cs"/>
          <w:rtl/>
        </w:rPr>
      </w:pPr>
      <w:r>
        <w:rPr>
          <w:rFonts w:hint="cs"/>
          <w:rtl/>
        </w:rPr>
        <w:t xml:space="preserve">בעד הצעת הסיכום שהביא חבר הכנסת עסאם מח'ול </w:t>
      </w:r>
      <w:r>
        <w:rPr>
          <w:rtl/>
        </w:rPr>
        <w:t>–</w:t>
      </w:r>
      <w:r>
        <w:rPr>
          <w:rFonts w:hint="cs"/>
          <w:rtl/>
        </w:rPr>
        <w:t xml:space="preserve"> 10</w:t>
      </w:r>
    </w:p>
    <w:p w14:paraId="7C344BC2" w14:textId="77777777" w:rsidR="00000000" w:rsidRDefault="00A92CBC">
      <w:pPr>
        <w:pStyle w:val="ac"/>
        <w:bidi/>
        <w:rPr>
          <w:rFonts w:hint="cs"/>
          <w:rtl/>
        </w:rPr>
      </w:pPr>
      <w:r>
        <w:rPr>
          <w:rFonts w:hint="cs"/>
          <w:rtl/>
        </w:rPr>
        <w:t xml:space="preserve">נגד </w:t>
      </w:r>
      <w:r>
        <w:rPr>
          <w:rtl/>
        </w:rPr>
        <w:t>–</w:t>
      </w:r>
      <w:r>
        <w:rPr>
          <w:rFonts w:hint="cs"/>
          <w:rtl/>
        </w:rPr>
        <w:t xml:space="preserve"> 35</w:t>
      </w:r>
    </w:p>
    <w:p w14:paraId="7D4B4217" w14:textId="77777777" w:rsidR="00000000" w:rsidRDefault="00A92CBC">
      <w:pPr>
        <w:pStyle w:val="ac"/>
        <w:bidi/>
        <w:rPr>
          <w:rFonts w:hint="cs"/>
          <w:rtl/>
        </w:rPr>
      </w:pPr>
      <w:r>
        <w:rPr>
          <w:rFonts w:hint="cs"/>
          <w:rtl/>
        </w:rPr>
        <w:t xml:space="preserve">נמנעים </w:t>
      </w:r>
      <w:r>
        <w:rPr>
          <w:rtl/>
        </w:rPr>
        <w:t>–</w:t>
      </w:r>
      <w:r>
        <w:rPr>
          <w:rFonts w:hint="cs"/>
          <w:rtl/>
        </w:rPr>
        <w:t xml:space="preserve"> 3</w:t>
      </w:r>
    </w:p>
    <w:p w14:paraId="4B336CDB" w14:textId="77777777" w:rsidR="00000000" w:rsidRDefault="00A92CBC">
      <w:pPr>
        <w:pStyle w:val="ad"/>
        <w:bidi/>
        <w:rPr>
          <w:rFonts w:hint="cs"/>
          <w:rtl/>
        </w:rPr>
      </w:pPr>
      <w:r>
        <w:rPr>
          <w:rFonts w:hint="cs"/>
          <w:rtl/>
        </w:rPr>
        <w:t>הצע</w:t>
      </w:r>
      <w:r>
        <w:rPr>
          <w:rFonts w:hint="cs"/>
          <w:rtl/>
        </w:rPr>
        <w:t>ת הסיכום שהביא חבר הכנסת עסאם מח'ול לא נתקבלה.</w:t>
      </w:r>
    </w:p>
    <w:p w14:paraId="0EE3FB2F" w14:textId="77777777" w:rsidR="00000000" w:rsidRDefault="00A92CBC">
      <w:pPr>
        <w:pStyle w:val="a0"/>
        <w:rPr>
          <w:rFonts w:hint="cs"/>
          <w:rtl/>
        </w:rPr>
      </w:pPr>
    </w:p>
    <w:p w14:paraId="5B27E395" w14:textId="77777777" w:rsidR="00000000" w:rsidRDefault="00A92CBC">
      <w:pPr>
        <w:pStyle w:val="af1"/>
        <w:rPr>
          <w:rtl/>
        </w:rPr>
      </w:pPr>
      <w:r>
        <w:rPr>
          <w:rFonts w:hint="eastAsia"/>
          <w:rtl/>
        </w:rPr>
        <w:t>היו</w:t>
      </w:r>
      <w:r>
        <w:rPr>
          <w:rtl/>
        </w:rPr>
        <w:t>"</w:t>
      </w:r>
      <w:r>
        <w:rPr>
          <w:rFonts w:hint="eastAsia"/>
          <w:rtl/>
        </w:rPr>
        <w:t>ר ראובן ריבלין:</w:t>
      </w:r>
    </w:p>
    <w:p w14:paraId="2452BD19" w14:textId="77777777" w:rsidR="00000000" w:rsidRDefault="00A92CBC">
      <w:pPr>
        <w:pStyle w:val="a0"/>
        <w:rPr>
          <w:rFonts w:hint="cs"/>
          <w:rtl/>
        </w:rPr>
      </w:pPr>
    </w:p>
    <w:p w14:paraId="152D2620" w14:textId="77777777" w:rsidR="00000000" w:rsidRDefault="00A92CBC">
      <w:pPr>
        <w:pStyle w:val="a0"/>
        <w:rPr>
          <w:rFonts w:hint="cs"/>
          <w:rtl/>
        </w:rPr>
      </w:pPr>
      <w:r>
        <w:rPr>
          <w:rFonts w:hint="cs"/>
          <w:rtl/>
        </w:rPr>
        <w:t>עשרה בעד, 35 נגד, שלושה נמנעים. אני קובע שהצעת חד"ש-תע"ל לא נתקבלה.</w:t>
      </w:r>
    </w:p>
    <w:p w14:paraId="001C5C64" w14:textId="77777777" w:rsidR="00000000" w:rsidRDefault="00A92CBC">
      <w:pPr>
        <w:pStyle w:val="a0"/>
        <w:rPr>
          <w:rFonts w:hint="cs"/>
          <w:rtl/>
        </w:rPr>
      </w:pPr>
    </w:p>
    <w:p w14:paraId="5B1115BC" w14:textId="77777777" w:rsidR="00000000" w:rsidRDefault="00A92CBC">
      <w:pPr>
        <w:pStyle w:val="a0"/>
        <w:rPr>
          <w:rFonts w:hint="cs"/>
          <w:rtl/>
        </w:rPr>
      </w:pPr>
      <w:r>
        <w:rPr>
          <w:rFonts w:hint="cs"/>
          <w:rtl/>
        </w:rPr>
        <w:t>רבותי חברי הכנסת, אנחנו עוברים להצעת הסיכום מטעם המפד"ל. מי בעד? מי נגד? מי נמנע? נא להצביע.</w:t>
      </w:r>
    </w:p>
    <w:p w14:paraId="397BA9FC" w14:textId="77777777" w:rsidR="00000000" w:rsidRDefault="00A92CBC">
      <w:pPr>
        <w:pStyle w:val="a0"/>
        <w:rPr>
          <w:rFonts w:hint="cs"/>
          <w:rtl/>
        </w:rPr>
      </w:pPr>
    </w:p>
    <w:p w14:paraId="583504DB" w14:textId="77777777" w:rsidR="00000000" w:rsidRDefault="00A92CBC">
      <w:pPr>
        <w:pStyle w:val="ab"/>
        <w:bidi/>
        <w:rPr>
          <w:rFonts w:hint="cs"/>
          <w:rtl/>
        </w:rPr>
      </w:pPr>
      <w:r>
        <w:rPr>
          <w:rFonts w:hint="cs"/>
          <w:rtl/>
        </w:rPr>
        <w:t>הצבעה מס' 22</w:t>
      </w:r>
    </w:p>
    <w:p w14:paraId="05083D5F" w14:textId="77777777" w:rsidR="00000000" w:rsidRDefault="00A92CBC">
      <w:pPr>
        <w:pStyle w:val="a0"/>
        <w:rPr>
          <w:rFonts w:hint="cs"/>
          <w:rtl/>
        </w:rPr>
      </w:pPr>
    </w:p>
    <w:p w14:paraId="282729FF" w14:textId="77777777" w:rsidR="00000000" w:rsidRDefault="00A92CBC">
      <w:pPr>
        <w:pStyle w:val="ac"/>
        <w:bidi/>
        <w:rPr>
          <w:rFonts w:hint="cs"/>
          <w:rtl/>
        </w:rPr>
      </w:pPr>
      <w:r>
        <w:rPr>
          <w:rFonts w:hint="cs"/>
          <w:rtl/>
        </w:rPr>
        <w:t>בעד הצעת ה</w:t>
      </w:r>
      <w:r>
        <w:rPr>
          <w:rFonts w:hint="cs"/>
          <w:rtl/>
        </w:rPr>
        <w:t>סיכום שהביא חבר הכנסת זבולון אורלב - 9</w:t>
      </w:r>
    </w:p>
    <w:p w14:paraId="0182F63B" w14:textId="77777777" w:rsidR="00000000" w:rsidRDefault="00A92CBC">
      <w:pPr>
        <w:pStyle w:val="ac"/>
        <w:bidi/>
        <w:rPr>
          <w:rFonts w:hint="cs"/>
          <w:rtl/>
        </w:rPr>
      </w:pPr>
      <w:r>
        <w:rPr>
          <w:rFonts w:hint="cs"/>
          <w:rtl/>
        </w:rPr>
        <w:t>נגד - 40</w:t>
      </w:r>
    </w:p>
    <w:p w14:paraId="182CD9B4" w14:textId="77777777" w:rsidR="00000000" w:rsidRDefault="00A92CBC">
      <w:pPr>
        <w:pStyle w:val="ac"/>
        <w:bidi/>
        <w:rPr>
          <w:rFonts w:hint="cs"/>
          <w:rtl/>
        </w:rPr>
      </w:pPr>
      <w:r>
        <w:rPr>
          <w:rFonts w:hint="cs"/>
          <w:rtl/>
        </w:rPr>
        <w:t>נמנעים - אין</w:t>
      </w:r>
    </w:p>
    <w:p w14:paraId="0BA87E93" w14:textId="77777777" w:rsidR="00000000" w:rsidRDefault="00A92CBC">
      <w:pPr>
        <w:pStyle w:val="ad"/>
        <w:bidi/>
        <w:rPr>
          <w:rFonts w:hint="cs"/>
          <w:rtl/>
        </w:rPr>
      </w:pPr>
      <w:r>
        <w:rPr>
          <w:rFonts w:hint="cs"/>
          <w:rtl/>
        </w:rPr>
        <w:t>הצעת הסיכום שהביא חבר הכנסת זבולון אורלב לא נתקבלה.</w:t>
      </w:r>
    </w:p>
    <w:p w14:paraId="5A0C8483" w14:textId="77777777" w:rsidR="00000000" w:rsidRDefault="00A92CBC">
      <w:pPr>
        <w:pStyle w:val="a0"/>
        <w:rPr>
          <w:rFonts w:hint="cs"/>
          <w:rtl/>
        </w:rPr>
      </w:pPr>
    </w:p>
    <w:p w14:paraId="2D447324" w14:textId="77777777" w:rsidR="00000000" w:rsidRDefault="00A92CBC">
      <w:pPr>
        <w:pStyle w:val="af1"/>
        <w:rPr>
          <w:rtl/>
        </w:rPr>
      </w:pPr>
      <w:r>
        <w:rPr>
          <w:rFonts w:hint="eastAsia"/>
          <w:rtl/>
        </w:rPr>
        <w:t>היו</w:t>
      </w:r>
      <w:r>
        <w:rPr>
          <w:rtl/>
        </w:rPr>
        <w:t>"ר ראובן ריבלין:</w:t>
      </w:r>
    </w:p>
    <w:p w14:paraId="3601EA45" w14:textId="77777777" w:rsidR="00000000" w:rsidRDefault="00A92CBC">
      <w:pPr>
        <w:pStyle w:val="a0"/>
        <w:rPr>
          <w:rFonts w:hint="cs"/>
          <w:rtl/>
        </w:rPr>
      </w:pPr>
    </w:p>
    <w:p w14:paraId="028529C5" w14:textId="77777777" w:rsidR="00000000" w:rsidRDefault="00A92CBC">
      <w:pPr>
        <w:pStyle w:val="a0"/>
        <w:rPr>
          <w:rFonts w:hint="cs"/>
          <w:rtl/>
        </w:rPr>
      </w:pPr>
      <w:r>
        <w:rPr>
          <w:rFonts w:hint="cs"/>
          <w:rtl/>
        </w:rPr>
        <w:t>בעד - 9, נגד - 40, ואין נמנעים. אני קובע שהצעת המפד"ל לא נתקבלה.</w:t>
      </w:r>
    </w:p>
    <w:p w14:paraId="49A00FBB" w14:textId="77777777" w:rsidR="00000000" w:rsidRDefault="00A92CBC">
      <w:pPr>
        <w:pStyle w:val="a0"/>
        <w:rPr>
          <w:rFonts w:hint="cs"/>
          <w:rtl/>
        </w:rPr>
      </w:pPr>
    </w:p>
    <w:p w14:paraId="1C885660" w14:textId="77777777" w:rsidR="00000000" w:rsidRDefault="00A92CBC">
      <w:pPr>
        <w:pStyle w:val="a0"/>
        <w:rPr>
          <w:rFonts w:hint="cs"/>
          <w:rtl/>
        </w:rPr>
      </w:pPr>
      <w:r>
        <w:rPr>
          <w:rFonts w:hint="cs"/>
          <w:rtl/>
        </w:rPr>
        <w:t>אנחנו עוברים להצעת הסיכום מטעם סיעת יחד. מי בעד? מי נגד</w:t>
      </w:r>
      <w:r>
        <w:rPr>
          <w:rFonts w:hint="cs"/>
          <w:rtl/>
        </w:rPr>
        <w:t>? מי נמנע? נא להצביע.</w:t>
      </w:r>
    </w:p>
    <w:p w14:paraId="35665866" w14:textId="77777777" w:rsidR="00000000" w:rsidRDefault="00A92CBC">
      <w:pPr>
        <w:pStyle w:val="a0"/>
        <w:rPr>
          <w:rFonts w:hint="cs"/>
          <w:rtl/>
        </w:rPr>
      </w:pPr>
    </w:p>
    <w:p w14:paraId="325A0B62" w14:textId="77777777" w:rsidR="00000000" w:rsidRDefault="00A92CBC">
      <w:pPr>
        <w:pStyle w:val="ab"/>
        <w:bidi/>
        <w:rPr>
          <w:rFonts w:hint="cs"/>
          <w:rtl/>
        </w:rPr>
      </w:pPr>
      <w:r>
        <w:rPr>
          <w:rFonts w:hint="cs"/>
          <w:rtl/>
        </w:rPr>
        <w:t>הצבעה מס' 23</w:t>
      </w:r>
    </w:p>
    <w:p w14:paraId="43738FA2" w14:textId="77777777" w:rsidR="00000000" w:rsidRDefault="00A92CBC">
      <w:pPr>
        <w:pStyle w:val="a0"/>
        <w:rPr>
          <w:rFonts w:hint="cs"/>
          <w:rtl/>
        </w:rPr>
      </w:pPr>
    </w:p>
    <w:p w14:paraId="435A1C4F" w14:textId="77777777" w:rsidR="00000000" w:rsidRDefault="00A92CBC">
      <w:pPr>
        <w:pStyle w:val="ac"/>
        <w:bidi/>
        <w:rPr>
          <w:rFonts w:hint="cs"/>
          <w:rtl/>
        </w:rPr>
      </w:pPr>
      <w:r>
        <w:rPr>
          <w:rFonts w:hint="cs"/>
          <w:rtl/>
        </w:rPr>
        <w:t>בעד הצעת הסיכום שהביא חבר הכנסת יוסי שריד - 12</w:t>
      </w:r>
    </w:p>
    <w:p w14:paraId="72FCD019" w14:textId="77777777" w:rsidR="00000000" w:rsidRDefault="00A92CBC">
      <w:pPr>
        <w:pStyle w:val="ac"/>
        <w:bidi/>
        <w:rPr>
          <w:rFonts w:hint="cs"/>
          <w:rtl/>
        </w:rPr>
      </w:pPr>
      <w:r>
        <w:rPr>
          <w:rFonts w:hint="cs"/>
          <w:rtl/>
        </w:rPr>
        <w:t>נגד - 33</w:t>
      </w:r>
    </w:p>
    <w:p w14:paraId="67C84145" w14:textId="77777777" w:rsidR="00000000" w:rsidRDefault="00A92CBC">
      <w:pPr>
        <w:pStyle w:val="ac"/>
        <w:bidi/>
        <w:rPr>
          <w:rFonts w:hint="cs"/>
          <w:rtl/>
        </w:rPr>
      </w:pPr>
      <w:r>
        <w:rPr>
          <w:rFonts w:hint="cs"/>
          <w:rtl/>
        </w:rPr>
        <w:t>נמנעים - 6</w:t>
      </w:r>
    </w:p>
    <w:p w14:paraId="087CED61" w14:textId="77777777" w:rsidR="00000000" w:rsidRDefault="00A92CBC">
      <w:pPr>
        <w:pStyle w:val="ad"/>
        <w:bidi/>
        <w:rPr>
          <w:rFonts w:hint="cs"/>
          <w:rtl/>
        </w:rPr>
      </w:pPr>
      <w:r>
        <w:rPr>
          <w:rFonts w:hint="cs"/>
          <w:rtl/>
        </w:rPr>
        <w:t>הצעת הסיכום שהביא חבר הכנסת יוסי שריד לא נתקבלה.</w:t>
      </w:r>
    </w:p>
    <w:p w14:paraId="3BAB58A3" w14:textId="77777777" w:rsidR="00000000" w:rsidRDefault="00A92CBC">
      <w:pPr>
        <w:pStyle w:val="a0"/>
        <w:rPr>
          <w:rFonts w:hint="cs"/>
          <w:rtl/>
        </w:rPr>
      </w:pPr>
    </w:p>
    <w:p w14:paraId="37743A1C" w14:textId="77777777" w:rsidR="00000000" w:rsidRDefault="00A92CBC">
      <w:pPr>
        <w:pStyle w:val="af1"/>
        <w:rPr>
          <w:rtl/>
        </w:rPr>
      </w:pPr>
      <w:r>
        <w:rPr>
          <w:rFonts w:hint="eastAsia"/>
          <w:rtl/>
        </w:rPr>
        <w:t>היו</w:t>
      </w:r>
      <w:r>
        <w:rPr>
          <w:rtl/>
        </w:rPr>
        <w:t>"ר ראובן ריבלין:</w:t>
      </w:r>
    </w:p>
    <w:p w14:paraId="00E6164C" w14:textId="77777777" w:rsidR="00000000" w:rsidRDefault="00A92CBC">
      <w:pPr>
        <w:pStyle w:val="a0"/>
        <w:rPr>
          <w:rFonts w:hint="cs"/>
          <w:rtl/>
        </w:rPr>
      </w:pPr>
    </w:p>
    <w:p w14:paraId="15F21816" w14:textId="77777777" w:rsidR="00000000" w:rsidRDefault="00A92CBC">
      <w:pPr>
        <w:pStyle w:val="a0"/>
        <w:rPr>
          <w:rFonts w:hint="cs"/>
          <w:rtl/>
        </w:rPr>
      </w:pPr>
      <w:r>
        <w:rPr>
          <w:rFonts w:hint="cs"/>
          <w:rtl/>
        </w:rPr>
        <w:t xml:space="preserve">בעד - 12, נגד </w:t>
      </w:r>
      <w:r>
        <w:rPr>
          <w:rtl/>
        </w:rPr>
        <w:t>–</w:t>
      </w:r>
      <w:r>
        <w:rPr>
          <w:rFonts w:hint="cs"/>
          <w:rtl/>
        </w:rPr>
        <w:t xml:space="preserve"> 33, ונמנעים - 6. אני קובע שהצעת סיעת יחד לא נתקבלה.</w:t>
      </w:r>
    </w:p>
    <w:p w14:paraId="0392B97F" w14:textId="77777777" w:rsidR="00000000" w:rsidRDefault="00A92CBC">
      <w:pPr>
        <w:pStyle w:val="a0"/>
        <w:rPr>
          <w:rFonts w:hint="cs"/>
          <w:rtl/>
        </w:rPr>
      </w:pPr>
    </w:p>
    <w:p w14:paraId="2EE2F047" w14:textId="77777777" w:rsidR="00000000" w:rsidRDefault="00A92CBC">
      <w:pPr>
        <w:pStyle w:val="a0"/>
        <w:rPr>
          <w:rFonts w:hint="cs"/>
          <w:rtl/>
        </w:rPr>
      </w:pPr>
      <w:r>
        <w:rPr>
          <w:rFonts w:hint="cs"/>
          <w:rtl/>
        </w:rPr>
        <w:t>אנחנו עוברים</w:t>
      </w:r>
      <w:r>
        <w:rPr>
          <w:rFonts w:hint="cs"/>
          <w:rtl/>
        </w:rPr>
        <w:t xml:space="preserve"> להצעה מטעם סיעות האיחוד הלאומי וש"ס. מי בעד? מי נגד? מי נמנע? נא להצביע.</w:t>
      </w:r>
    </w:p>
    <w:p w14:paraId="5328994A" w14:textId="77777777" w:rsidR="00000000" w:rsidRDefault="00A92CBC">
      <w:pPr>
        <w:pStyle w:val="a0"/>
        <w:rPr>
          <w:rFonts w:hint="cs"/>
          <w:rtl/>
        </w:rPr>
      </w:pPr>
    </w:p>
    <w:p w14:paraId="578D84A2" w14:textId="77777777" w:rsidR="00000000" w:rsidRDefault="00A92CBC">
      <w:pPr>
        <w:pStyle w:val="ab"/>
        <w:bidi/>
        <w:rPr>
          <w:rFonts w:hint="cs"/>
          <w:rtl/>
        </w:rPr>
      </w:pPr>
      <w:r>
        <w:rPr>
          <w:rFonts w:hint="cs"/>
          <w:rtl/>
        </w:rPr>
        <w:t>הצבעה מס' 24</w:t>
      </w:r>
    </w:p>
    <w:p w14:paraId="6B262DCA" w14:textId="77777777" w:rsidR="00000000" w:rsidRDefault="00A92CBC">
      <w:pPr>
        <w:pStyle w:val="a0"/>
        <w:rPr>
          <w:rFonts w:hint="cs"/>
          <w:rtl/>
        </w:rPr>
      </w:pPr>
    </w:p>
    <w:p w14:paraId="32B790A6" w14:textId="77777777" w:rsidR="00000000" w:rsidRDefault="00A92CBC">
      <w:pPr>
        <w:pStyle w:val="ac"/>
        <w:bidi/>
        <w:rPr>
          <w:rFonts w:hint="cs"/>
          <w:rtl/>
        </w:rPr>
      </w:pPr>
      <w:r>
        <w:rPr>
          <w:rFonts w:hint="cs"/>
          <w:rtl/>
        </w:rPr>
        <w:t>בעד הצעת הסיכום שהביא חבר הכנסת אריה אלדד - 11</w:t>
      </w:r>
    </w:p>
    <w:p w14:paraId="47350A4B" w14:textId="77777777" w:rsidR="00000000" w:rsidRDefault="00A92CBC">
      <w:pPr>
        <w:pStyle w:val="ac"/>
        <w:bidi/>
        <w:rPr>
          <w:rFonts w:hint="cs"/>
          <w:rtl/>
        </w:rPr>
      </w:pPr>
      <w:r>
        <w:rPr>
          <w:rFonts w:hint="cs"/>
          <w:rtl/>
        </w:rPr>
        <w:t>נגד - 41</w:t>
      </w:r>
    </w:p>
    <w:p w14:paraId="58D8BEDA" w14:textId="77777777" w:rsidR="00000000" w:rsidRDefault="00A92CBC">
      <w:pPr>
        <w:pStyle w:val="ac"/>
        <w:bidi/>
        <w:rPr>
          <w:rFonts w:hint="cs"/>
          <w:rtl/>
        </w:rPr>
      </w:pPr>
      <w:r>
        <w:rPr>
          <w:rFonts w:hint="cs"/>
          <w:rtl/>
        </w:rPr>
        <w:t>נמנעים - 1</w:t>
      </w:r>
    </w:p>
    <w:p w14:paraId="0E1EA8B6" w14:textId="77777777" w:rsidR="00000000" w:rsidRDefault="00A92CBC">
      <w:pPr>
        <w:pStyle w:val="ad"/>
        <w:bidi/>
        <w:rPr>
          <w:rFonts w:hint="cs"/>
          <w:rtl/>
        </w:rPr>
      </w:pPr>
      <w:r>
        <w:rPr>
          <w:rFonts w:hint="cs"/>
          <w:rtl/>
        </w:rPr>
        <w:t>הצעת הסיכום שהביא חבר הכנסת אריה אלדד לא נתקבלה.</w:t>
      </w:r>
    </w:p>
    <w:p w14:paraId="493AF6BA" w14:textId="77777777" w:rsidR="00000000" w:rsidRDefault="00A92CBC">
      <w:pPr>
        <w:pStyle w:val="af1"/>
        <w:rPr>
          <w:rtl/>
        </w:rPr>
      </w:pPr>
    </w:p>
    <w:p w14:paraId="761828A4" w14:textId="77777777" w:rsidR="00000000" w:rsidRDefault="00A92CBC">
      <w:pPr>
        <w:pStyle w:val="af1"/>
        <w:rPr>
          <w:rtl/>
        </w:rPr>
      </w:pPr>
      <w:r>
        <w:rPr>
          <w:rtl/>
        </w:rPr>
        <w:t>היו"ר ראובן ריבלין:</w:t>
      </w:r>
    </w:p>
    <w:p w14:paraId="17DC0B13" w14:textId="77777777" w:rsidR="00000000" w:rsidRDefault="00A92CBC">
      <w:pPr>
        <w:pStyle w:val="a0"/>
        <w:rPr>
          <w:rFonts w:hint="cs"/>
          <w:rtl/>
        </w:rPr>
      </w:pPr>
    </w:p>
    <w:p w14:paraId="6FA1962A" w14:textId="77777777" w:rsidR="00000000" w:rsidRDefault="00A92CBC">
      <w:pPr>
        <w:pStyle w:val="a0"/>
        <w:rPr>
          <w:rFonts w:hint="cs"/>
          <w:rtl/>
        </w:rPr>
      </w:pPr>
      <w:r>
        <w:rPr>
          <w:rFonts w:hint="cs"/>
          <w:rtl/>
        </w:rPr>
        <w:t xml:space="preserve">בעד - 11, נגד </w:t>
      </w:r>
      <w:r>
        <w:rPr>
          <w:rtl/>
        </w:rPr>
        <w:t>–</w:t>
      </w:r>
      <w:r>
        <w:rPr>
          <w:rFonts w:hint="cs"/>
          <w:rtl/>
        </w:rPr>
        <w:t xml:space="preserve"> 41, ונמנע אחד</w:t>
      </w:r>
      <w:r>
        <w:rPr>
          <w:rFonts w:hint="cs"/>
          <w:rtl/>
        </w:rPr>
        <w:t>. אני קובע שהצעת הסיכום לא נתקבלה.</w:t>
      </w:r>
    </w:p>
    <w:p w14:paraId="250AC74A" w14:textId="77777777" w:rsidR="00000000" w:rsidRDefault="00A92CBC">
      <w:pPr>
        <w:pStyle w:val="a0"/>
        <w:rPr>
          <w:rFonts w:hint="cs"/>
          <w:rtl/>
        </w:rPr>
      </w:pPr>
    </w:p>
    <w:p w14:paraId="298C2971" w14:textId="77777777" w:rsidR="00000000" w:rsidRDefault="00A92CBC">
      <w:pPr>
        <w:pStyle w:val="a0"/>
        <w:rPr>
          <w:rFonts w:hint="cs"/>
          <w:rtl/>
        </w:rPr>
      </w:pPr>
      <w:r>
        <w:rPr>
          <w:rFonts w:hint="cs"/>
          <w:rtl/>
        </w:rPr>
        <w:t>רבותי חברי הכנסת, אנחנו עוברים להצעת סיכום מטעם סיעת שינוי. מי בעד? מי נגד? מי נמנע? נא להצביע.</w:t>
      </w:r>
    </w:p>
    <w:p w14:paraId="011E9970" w14:textId="77777777" w:rsidR="00000000" w:rsidRDefault="00A92CBC">
      <w:pPr>
        <w:pStyle w:val="a0"/>
        <w:rPr>
          <w:rFonts w:hint="cs"/>
          <w:rtl/>
        </w:rPr>
      </w:pPr>
    </w:p>
    <w:p w14:paraId="0DF118CF" w14:textId="77777777" w:rsidR="00000000" w:rsidRDefault="00A92CBC">
      <w:pPr>
        <w:pStyle w:val="ab"/>
        <w:bidi/>
        <w:rPr>
          <w:rFonts w:hint="cs"/>
          <w:rtl/>
        </w:rPr>
      </w:pPr>
      <w:r>
        <w:rPr>
          <w:rFonts w:hint="cs"/>
          <w:rtl/>
        </w:rPr>
        <w:t>הצבעה מס' 25</w:t>
      </w:r>
    </w:p>
    <w:p w14:paraId="75517CBD" w14:textId="77777777" w:rsidR="00000000" w:rsidRDefault="00A92CBC">
      <w:pPr>
        <w:pStyle w:val="a0"/>
        <w:rPr>
          <w:rFonts w:hint="cs"/>
          <w:rtl/>
        </w:rPr>
      </w:pPr>
    </w:p>
    <w:p w14:paraId="522B4533" w14:textId="77777777" w:rsidR="00000000" w:rsidRDefault="00A92CBC">
      <w:pPr>
        <w:pStyle w:val="ac"/>
        <w:bidi/>
        <w:rPr>
          <w:rFonts w:hint="cs"/>
          <w:rtl/>
        </w:rPr>
      </w:pPr>
      <w:r>
        <w:rPr>
          <w:rFonts w:hint="cs"/>
          <w:rtl/>
        </w:rPr>
        <w:t>בעד הצעת הסיכום שהביא חבר הכנסת אילן שלגי - 12</w:t>
      </w:r>
    </w:p>
    <w:p w14:paraId="610A925D" w14:textId="77777777" w:rsidR="00000000" w:rsidRDefault="00A92CBC">
      <w:pPr>
        <w:pStyle w:val="ac"/>
        <w:bidi/>
        <w:rPr>
          <w:rFonts w:hint="cs"/>
          <w:rtl/>
        </w:rPr>
      </w:pPr>
      <w:r>
        <w:rPr>
          <w:rFonts w:hint="cs"/>
          <w:rtl/>
        </w:rPr>
        <w:t>נגד - 34</w:t>
      </w:r>
    </w:p>
    <w:p w14:paraId="6D9DD5A5" w14:textId="77777777" w:rsidR="00000000" w:rsidRDefault="00A92CBC">
      <w:pPr>
        <w:pStyle w:val="ac"/>
        <w:bidi/>
        <w:rPr>
          <w:rFonts w:hint="cs"/>
          <w:rtl/>
        </w:rPr>
      </w:pPr>
      <w:r>
        <w:rPr>
          <w:rFonts w:hint="cs"/>
          <w:rtl/>
        </w:rPr>
        <w:t>נמנעים - 8</w:t>
      </w:r>
    </w:p>
    <w:p w14:paraId="5B1A0F4E" w14:textId="77777777" w:rsidR="00000000" w:rsidRDefault="00A92CBC">
      <w:pPr>
        <w:pStyle w:val="ad"/>
        <w:bidi/>
        <w:rPr>
          <w:rFonts w:hint="cs"/>
          <w:rtl/>
        </w:rPr>
      </w:pPr>
      <w:r>
        <w:rPr>
          <w:rFonts w:hint="cs"/>
          <w:rtl/>
        </w:rPr>
        <w:t>הצעת הסיכום שהביא חבר הכנסת אילן שלגי לא נ</w:t>
      </w:r>
      <w:r>
        <w:rPr>
          <w:rFonts w:hint="cs"/>
          <w:rtl/>
        </w:rPr>
        <w:t>תקבלה.</w:t>
      </w:r>
    </w:p>
    <w:p w14:paraId="11CA00A0" w14:textId="77777777" w:rsidR="00000000" w:rsidRDefault="00A92CBC">
      <w:pPr>
        <w:pStyle w:val="a0"/>
        <w:rPr>
          <w:rFonts w:hint="cs"/>
          <w:rtl/>
        </w:rPr>
      </w:pPr>
    </w:p>
    <w:p w14:paraId="0D86B313" w14:textId="77777777" w:rsidR="00000000" w:rsidRDefault="00A92CBC">
      <w:pPr>
        <w:pStyle w:val="af1"/>
        <w:rPr>
          <w:rtl/>
        </w:rPr>
      </w:pPr>
      <w:r>
        <w:rPr>
          <w:rFonts w:hint="eastAsia"/>
          <w:rtl/>
        </w:rPr>
        <w:t>היו</w:t>
      </w:r>
      <w:r>
        <w:rPr>
          <w:rtl/>
        </w:rPr>
        <w:t>"ר ראובן ריבלין:</w:t>
      </w:r>
    </w:p>
    <w:p w14:paraId="0390952E" w14:textId="77777777" w:rsidR="00000000" w:rsidRDefault="00A92CBC">
      <w:pPr>
        <w:pStyle w:val="a0"/>
        <w:rPr>
          <w:rFonts w:hint="cs"/>
          <w:rtl/>
        </w:rPr>
      </w:pPr>
    </w:p>
    <w:p w14:paraId="5CB7BECE" w14:textId="77777777" w:rsidR="00000000" w:rsidRDefault="00A92CBC">
      <w:pPr>
        <w:pStyle w:val="a0"/>
        <w:rPr>
          <w:rFonts w:hint="cs"/>
          <w:rtl/>
        </w:rPr>
      </w:pPr>
      <w:r>
        <w:rPr>
          <w:rFonts w:hint="cs"/>
          <w:rtl/>
        </w:rPr>
        <w:t xml:space="preserve">בעד - 12, נגד </w:t>
      </w:r>
      <w:r>
        <w:rPr>
          <w:rtl/>
        </w:rPr>
        <w:t>–</w:t>
      </w:r>
      <w:r>
        <w:rPr>
          <w:rFonts w:hint="cs"/>
          <w:rtl/>
        </w:rPr>
        <w:t xml:space="preserve"> 34, ונמנעים - 8. אני קובע שהצעת שינוי לא נתקבלה.</w:t>
      </w:r>
    </w:p>
    <w:p w14:paraId="101FCE6A" w14:textId="77777777" w:rsidR="00000000" w:rsidRDefault="00A92CBC">
      <w:pPr>
        <w:pStyle w:val="a0"/>
        <w:rPr>
          <w:rFonts w:hint="cs"/>
          <w:rtl/>
        </w:rPr>
      </w:pPr>
    </w:p>
    <w:p w14:paraId="2F3E695D" w14:textId="77777777" w:rsidR="00000000" w:rsidRDefault="00A92CBC">
      <w:pPr>
        <w:pStyle w:val="a0"/>
        <w:rPr>
          <w:rFonts w:hint="cs"/>
          <w:rtl/>
        </w:rPr>
      </w:pPr>
      <w:r>
        <w:rPr>
          <w:rFonts w:hint="cs"/>
          <w:rtl/>
        </w:rPr>
        <w:t>אנחנו עוברים להצעה האחרונה, שהיא הצעת הקואליציה, מטעם סיעות הליכוד, העבודה, דגל התורה ואגודת ישראל. מי בעד? מי נגד? מי נמנע? נא להצביע.</w:t>
      </w:r>
    </w:p>
    <w:p w14:paraId="085CD8C0" w14:textId="77777777" w:rsidR="00000000" w:rsidRDefault="00A92CBC">
      <w:pPr>
        <w:pStyle w:val="a0"/>
        <w:rPr>
          <w:rFonts w:hint="cs"/>
          <w:rtl/>
        </w:rPr>
      </w:pPr>
    </w:p>
    <w:p w14:paraId="6CF3E78F" w14:textId="77777777" w:rsidR="00000000" w:rsidRDefault="00A92CBC">
      <w:pPr>
        <w:pStyle w:val="ab"/>
        <w:bidi/>
        <w:rPr>
          <w:rFonts w:hint="cs"/>
          <w:rtl/>
        </w:rPr>
      </w:pPr>
      <w:r>
        <w:rPr>
          <w:rFonts w:hint="cs"/>
          <w:rtl/>
        </w:rPr>
        <w:t>הצבעה מס' 26</w:t>
      </w:r>
    </w:p>
    <w:p w14:paraId="6407406C" w14:textId="77777777" w:rsidR="00000000" w:rsidRDefault="00A92CBC">
      <w:pPr>
        <w:pStyle w:val="a0"/>
        <w:rPr>
          <w:rFonts w:hint="cs"/>
          <w:rtl/>
        </w:rPr>
      </w:pPr>
    </w:p>
    <w:p w14:paraId="053F6999" w14:textId="77777777" w:rsidR="00000000" w:rsidRDefault="00A92CBC">
      <w:pPr>
        <w:pStyle w:val="ac"/>
        <w:bidi/>
        <w:rPr>
          <w:rFonts w:hint="cs"/>
          <w:rtl/>
        </w:rPr>
      </w:pPr>
      <w:r>
        <w:rPr>
          <w:rFonts w:hint="cs"/>
          <w:rtl/>
        </w:rPr>
        <w:t>בעד הצעת ה</w:t>
      </w:r>
      <w:r>
        <w:rPr>
          <w:rFonts w:hint="cs"/>
          <w:rtl/>
        </w:rPr>
        <w:t>סיכום שהביא חבר הכנסת גדעון סער - 30</w:t>
      </w:r>
    </w:p>
    <w:p w14:paraId="6CC2B772" w14:textId="77777777" w:rsidR="00000000" w:rsidRDefault="00A92CBC">
      <w:pPr>
        <w:pStyle w:val="ac"/>
        <w:bidi/>
        <w:rPr>
          <w:rFonts w:hint="cs"/>
          <w:rtl/>
        </w:rPr>
      </w:pPr>
      <w:r>
        <w:rPr>
          <w:rFonts w:hint="cs"/>
          <w:rtl/>
        </w:rPr>
        <w:t>נגד - 25</w:t>
      </w:r>
    </w:p>
    <w:p w14:paraId="05047858" w14:textId="77777777" w:rsidR="00000000" w:rsidRDefault="00A92CBC">
      <w:pPr>
        <w:pStyle w:val="ac"/>
        <w:bidi/>
        <w:rPr>
          <w:rFonts w:hint="cs"/>
          <w:rtl/>
        </w:rPr>
      </w:pPr>
      <w:r>
        <w:rPr>
          <w:rFonts w:hint="cs"/>
          <w:rtl/>
        </w:rPr>
        <w:t>נמנעים - אין</w:t>
      </w:r>
    </w:p>
    <w:p w14:paraId="1789790D" w14:textId="77777777" w:rsidR="00000000" w:rsidRDefault="00A92CBC">
      <w:pPr>
        <w:pStyle w:val="ad"/>
        <w:bidi/>
        <w:rPr>
          <w:rFonts w:hint="cs"/>
          <w:rtl/>
        </w:rPr>
      </w:pPr>
      <w:r>
        <w:rPr>
          <w:rFonts w:hint="cs"/>
          <w:rtl/>
        </w:rPr>
        <w:t>הצעת הסיכום שהביא חבר הכנסת גדעון סער נתקבלה.</w:t>
      </w:r>
    </w:p>
    <w:p w14:paraId="0FF59A3A" w14:textId="77777777" w:rsidR="00000000" w:rsidRDefault="00A92CBC">
      <w:pPr>
        <w:pStyle w:val="a0"/>
        <w:rPr>
          <w:rFonts w:hint="cs"/>
          <w:rtl/>
        </w:rPr>
      </w:pPr>
    </w:p>
    <w:p w14:paraId="5C2A66E1" w14:textId="77777777" w:rsidR="00000000" w:rsidRDefault="00A92CBC">
      <w:pPr>
        <w:pStyle w:val="af1"/>
        <w:rPr>
          <w:rtl/>
        </w:rPr>
      </w:pPr>
      <w:r>
        <w:rPr>
          <w:rFonts w:hint="eastAsia"/>
          <w:rtl/>
        </w:rPr>
        <w:t>היו</w:t>
      </w:r>
      <w:r>
        <w:rPr>
          <w:rtl/>
        </w:rPr>
        <w:t>"ר ראובן ריבלין:</w:t>
      </w:r>
    </w:p>
    <w:p w14:paraId="61B9AE56" w14:textId="77777777" w:rsidR="00000000" w:rsidRDefault="00A92CBC">
      <w:pPr>
        <w:pStyle w:val="a0"/>
        <w:rPr>
          <w:rFonts w:hint="cs"/>
          <w:rtl/>
        </w:rPr>
      </w:pPr>
    </w:p>
    <w:p w14:paraId="2B6208F6" w14:textId="77777777" w:rsidR="00000000" w:rsidRDefault="00A92CBC">
      <w:pPr>
        <w:pStyle w:val="a0"/>
        <w:rPr>
          <w:rFonts w:hint="cs"/>
          <w:rtl/>
        </w:rPr>
      </w:pPr>
      <w:r>
        <w:rPr>
          <w:rFonts w:hint="cs"/>
          <w:rtl/>
        </w:rPr>
        <w:t xml:space="preserve">בעד - 30, נגד </w:t>
      </w:r>
      <w:r>
        <w:rPr>
          <w:rtl/>
        </w:rPr>
        <w:t>–</w:t>
      </w:r>
      <w:r>
        <w:rPr>
          <w:rFonts w:hint="cs"/>
          <w:rtl/>
        </w:rPr>
        <w:t xml:space="preserve"> 25, ואין נמנעים. אני קובע שהצעת הסיכום של סיעות הליכוד, העבודה, דגל התורה ואגודת ישראל בעניין דוח המאחזים של עורכ</w:t>
      </w:r>
      <w:r>
        <w:rPr>
          <w:rFonts w:hint="cs"/>
          <w:rtl/>
        </w:rPr>
        <w:t>ת-הדין טליה ששון והקמת ועדת שרים לטיפול בו נתקבלה. זו הצעת סיכום שנתקבלה בעקבות הדיון על-פי סעיף 86(א) לתקנון הכנסת. תודה רבה.</w:t>
      </w:r>
    </w:p>
    <w:p w14:paraId="6AFE9889" w14:textId="77777777" w:rsidR="00000000" w:rsidRDefault="00A92CBC">
      <w:pPr>
        <w:pStyle w:val="a2"/>
        <w:rPr>
          <w:rFonts w:hint="cs"/>
          <w:rtl/>
        </w:rPr>
      </w:pPr>
    </w:p>
    <w:p w14:paraId="442EB170" w14:textId="77777777" w:rsidR="00000000" w:rsidRDefault="00A92CBC">
      <w:pPr>
        <w:pStyle w:val="a0"/>
        <w:rPr>
          <w:rFonts w:hint="cs"/>
          <w:rtl/>
        </w:rPr>
      </w:pPr>
    </w:p>
    <w:p w14:paraId="4E59DE4B" w14:textId="77777777" w:rsidR="00000000" w:rsidRDefault="00A92CBC">
      <w:pPr>
        <w:pStyle w:val="a2"/>
        <w:rPr>
          <w:rFonts w:hint="cs"/>
          <w:rtl/>
        </w:rPr>
      </w:pPr>
      <w:bookmarkStart w:id="148" w:name="_Toc104196559"/>
      <w:r>
        <w:rPr>
          <w:rFonts w:hint="cs"/>
          <w:rtl/>
        </w:rPr>
        <w:t>דוח מסכם של ועדת החקירה הפרלמנטרית בנושא הסחר בנשים</w:t>
      </w:r>
      <w:bookmarkEnd w:id="148"/>
      <w:r>
        <w:rPr>
          <w:rFonts w:hint="cs"/>
          <w:rtl/>
        </w:rPr>
        <w:t xml:space="preserve"> </w:t>
      </w:r>
      <w:r>
        <w:rPr>
          <w:rtl/>
        </w:rPr>
        <w:br/>
      </w:r>
    </w:p>
    <w:p w14:paraId="68B1BD75" w14:textId="77777777" w:rsidR="00000000" w:rsidRDefault="00A92CBC">
      <w:pPr>
        <w:pStyle w:val="a0"/>
        <w:rPr>
          <w:rFonts w:hint="cs"/>
          <w:rtl/>
        </w:rPr>
      </w:pPr>
    </w:p>
    <w:p w14:paraId="05BE2605" w14:textId="77777777" w:rsidR="00000000" w:rsidRDefault="00A92CBC">
      <w:pPr>
        <w:pStyle w:val="af1"/>
        <w:rPr>
          <w:rtl/>
        </w:rPr>
      </w:pPr>
      <w:r>
        <w:rPr>
          <w:rFonts w:hint="eastAsia"/>
          <w:rtl/>
        </w:rPr>
        <w:t>היו</w:t>
      </w:r>
      <w:r>
        <w:rPr>
          <w:rtl/>
        </w:rPr>
        <w:t>"ר ראובן ריבלין:</w:t>
      </w:r>
    </w:p>
    <w:p w14:paraId="6AC55299" w14:textId="77777777" w:rsidR="00000000" w:rsidRDefault="00A92CBC">
      <w:pPr>
        <w:pStyle w:val="a0"/>
        <w:rPr>
          <w:rFonts w:hint="cs"/>
          <w:rtl/>
        </w:rPr>
      </w:pPr>
    </w:p>
    <w:p w14:paraId="2EFEAE0C" w14:textId="77777777" w:rsidR="00000000" w:rsidRDefault="00A92CBC">
      <w:pPr>
        <w:pStyle w:val="a0"/>
        <w:rPr>
          <w:rFonts w:hint="cs"/>
          <w:rtl/>
        </w:rPr>
      </w:pPr>
      <w:r>
        <w:rPr>
          <w:rFonts w:hint="cs"/>
          <w:rtl/>
        </w:rPr>
        <w:t>אני מתכבד להזמין את היושבת-ראש היוצאת של ועדת החקיר</w:t>
      </w:r>
      <w:r>
        <w:rPr>
          <w:rFonts w:hint="cs"/>
          <w:rtl/>
        </w:rPr>
        <w:t>ה הפרלמנטרית על מנת לומר דברים. היא קיימה היום ישיבת ועדה אחרונה, שבה היא הציגה את דוח ועדת החקירה הפרלמנטרית למאבק סחר בנשים בשנים 2000-2004. זו ועדה שעבדה בארבע השנים וחצי האחרונות, שבהן היו שותפות פעילות יושבת-ראש הוועדה ויוזמת הקמתה, חברת הכנסת זהבה גל</w:t>
      </w:r>
      <w:r>
        <w:rPr>
          <w:rFonts w:hint="cs"/>
          <w:rtl/>
        </w:rPr>
        <w:t>און, וחברת הכנסת  מרינה סולודקין, ששימשה כחברת הוועדה בכל דיוניה. גברתי, בבקשה.</w:t>
      </w:r>
    </w:p>
    <w:p w14:paraId="7B67BC93" w14:textId="77777777" w:rsidR="00000000" w:rsidRDefault="00A92CBC">
      <w:pPr>
        <w:pStyle w:val="a0"/>
        <w:rPr>
          <w:rFonts w:hint="cs"/>
          <w:rtl/>
        </w:rPr>
      </w:pPr>
    </w:p>
    <w:p w14:paraId="55BA58C6" w14:textId="77777777" w:rsidR="00000000" w:rsidRDefault="00A92CBC">
      <w:pPr>
        <w:pStyle w:val="a"/>
        <w:rPr>
          <w:rtl/>
        </w:rPr>
      </w:pPr>
      <w:bookmarkStart w:id="149" w:name="FS000000504T23_03_2005_13_35_49"/>
      <w:bookmarkStart w:id="150" w:name="_Toc104196560"/>
      <w:bookmarkEnd w:id="149"/>
      <w:r>
        <w:rPr>
          <w:rFonts w:hint="eastAsia"/>
          <w:rtl/>
        </w:rPr>
        <w:t>זהבה</w:t>
      </w:r>
      <w:r>
        <w:rPr>
          <w:rtl/>
        </w:rPr>
        <w:t xml:space="preserve"> גלאון (יו"ר ועדת ה</w:t>
      </w:r>
      <w:r>
        <w:rPr>
          <w:rFonts w:hint="cs"/>
          <w:rtl/>
        </w:rPr>
        <w:t>חקיר</w:t>
      </w:r>
      <w:r>
        <w:rPr>
          <w:rtl/>
        </w:rPr>
        <w:t>ה</w:t>
      </w:r>
      <w:r>
        <w:rPr>
          <w:rFonts w:hint="cs"/>
          <w:rtl/>
        </w:rPr>
        <w:t xml:space="preserve"> הפרלמנטרית בנושא הסחר בנשים</w:t>
      </w:r>
      <w:r>
        <w:rPr>
          <w:rtl/>
        </w:rPr>
        <w:t>):</w:t>
      </w:r>
      <w:bookmarkEnd w:id="150"/>
    </w:p>
    <w:p w14:paraId="68EC8A0E" w14:textId="77777777" w:rsidR="00000000" w:rsidRDefault="00A92CBC">
      <w:pPr>
        <w:pStyle w:val="a0"/>
        <w:rPr>
          <w:rFonts w:hint="cs"/>
          <w:rtl/>
        </w:rPr>
      </w:pPr>
    </w:p>
    <w:p w14:paraId="55792B07" w14:textId="77777777" w:rsidR="00000000" w:rsidRDefault="00A92CBC">
      <w:pPr>
        <w:pStyle w:val="a0"/>
        <w:rPr>
          <w:rFonts w:hint="cs"/>
          <w:rtl/>
        </w:rPr>
      </w:pPr>
      <w:r>
        <w:rPr>
          <w:rFonts w:hint="cs"/>
          <w:rtl/>
        </w:rPr>
        <w:t>אדוני היושב-ראש, אני מודה לך על התמיכה, על הגיבוי ועל האפשרות לקיים את פעילות ועדת החקירה הפרלמנטרית.</w:t>
      </w:r>
    </w:p>
    <w:p w14:paraId="2474939F" w14:textId="77777777" w:rsidR="00000000" w:rsidRDefault="00A92CBC">
      <w:pPr>
        <w:pStyle w:val="a0"/>
        <w:rPr>
          <w:rFonts w:hint="cs"/>
          <w:rtl/>
        </w:rPr>
      </w:pPr>
    </w:p>
    <w:p w14:paraId="274FF9B4" w14:textId="77777777" w:rsidR="00000000" w:rsidRDefault="00A92CBC">
      <w:pPr>
        <w:pStyle w:val="a0"/>
        <w:rPr>
          <w:rFonts w:hint="cs"/>
          <w:rtl/>
        </w:rPr>
      </w:pPr>
      <w:r>
        <w:rPr>
          <w:rFonts w:hint="cs"/>
          <w:rtl/>
        </w:rPr>
        <w:t>חברי חברי הכ</w:t>
      </w:r>
      <w:r>
        <w:rPr>
          <w:rFonts w:hint="cs"/>
          <w:rtl/>
        </w:rPr>
        <w:t>נסת, אדוני ראש הממשלה, הדוח המסכם של פעילות ועדת החקירה הפרלמנטרית מונח לפניכם. ועדת החקירה סיימה את פעולתה אחרי ארבע שנות פעילות, והיא החלה, מחודשים אלו, לשמש כוועדת משנה, ועדת מעקב קבועה של הכנסת, למאבק בתופעת הסחר בבני-אדם ולמיגורה.</w:t>
      </w:r>
    </w:p>
    <w:p w14:paraId="422B380C" w14:textId="77777777" w:rsidR="00000000" w:rsidRDefault="00A92CBC">
      <w:pPr>
        <w:pStyle w:val="a0"/>
        <w:rPr>
          <w:rFonts w:hint="cs"/>
          <w:rtl/>
        </w:rPr>
      </w:pPr>
    </w:p>
    <w:p w14:paraId="0F11ED0B" w14:textId="77777777" w:rsidR="00000000" w:rsidRDefault="00A92CBC">
      <w:pPr>
        <w:pStyle w:val="a0"/>
        <w:rPr>
          <w:rFonts w:hint="cs"/>
          <w:rtl/>
        </w:rPr>
      </w:pPr>
      <w:r>
        <w:rPr>
          <w:rFonts w:hint="cs"/>
          <w:rtl/>
        </w:rPr>
        <w:t>אני רוצה לנצל את הה</w:t>
      </w:r>
      <w:r>
        <w:rPr>
          <w:rFonts w:hint="cs"/>
          <w:rtl/>
        </w:rPr>
        <w:t>זדמנות ולהודות לכל חברי הוועדה, ובמיוחד לחברת הכנסת מרינה סולודקין על פעילותה בוועדה ותרומתה לפעילות הוועדה ולמסקנות שגיבשנו.</w:t>
      </w:r>
    </w:p>
    <w:p w14:paraId="3DBF79D1" w14:textId="77777777" w:rsidR="00000000" w:rsidRDefault="00A92CBC">
      <w:pPr>
        <w:pStyle w:val="a0"/>
        <w:rPr>
          <w:rFonts w:hint="cs"/>
          <w:rtl/>
        </w:rPr>
      </w:pPr>
    </w:p>
    <w:p w14:paraId="75B110F4" w14:textId="77777777" w:rsidR="00000000" w:rsidRDefault="00A92CBC">
      <w:pPr>
        <w:pStyle w:val="a0"/>
        <w:rPr>
          <w:rFonts w:hint="cs"/>
          <w:rtl/>
        </w:rPr>
      </w:pPr>
      <w:r>
        <w:rPr>
          <w:rFonts w:hint="cs"/>
          <w:rtl/>
        </w:rPr>
        <w:t>אני לא רוצה לייגע אתכם. המסקנות מונחות לפניכם. שיתוף הפעולה של חברי הכנסת עם חברי הרשות המבצעת וארגוני זכויות אדם הביא לכך שהוועד</w:t>
      </w:r>
      <w:r>
        <w:rPr>
          <w:rFonts w:hint="cs"/>
          <w:rtl/>
        </w:rPr>
        <w:t xml:space="preserve">ה הניחה 17 הצעות חוק על שולחן הכנסת, כמחציתן עברו וחלקן נמצאות בהליך חקיקה. פעילות הוועדה והחוקים בעצם שיפרו ושדרגו את מעמדה המפוקפק, הייתי אומרת, לצערי, עדיין, של מדינת ישראל בדוח הממשל האמריקני, שסוקר את מצב הסחר בנשים, הסחר בבני-אדם במדינות העולם. </w:t>
      </w:r>
    </w:p>
    <w:p w14:paraId="24E44C2A" w14:textId="77777777" w:rsidR="00000000" w:rsidRDefault="00A92CBC">
      <w:pPr>
        <w:pStyle w:val="a0"/>
        <w:rPr>
          <w:rFonts w:hint="cs"/>
          <w:rtl/>
        </w:rPr>
      </w:pPr>
    </w:p>
    <w:p w14:paraId="654AB3E8" w14:textId="77777777" w:rsidR="00000000" w:rsidRDefault="00A92CBC">
      <w:pPr>
        <w:pStyle w:val="a0"/>
        <w:rPr>
          <w:rFonts w:hint="cs"/>
          <w:rtl/>
        </w:rPr>
      </w:pPr>
      <w:r>
        <w:rPr>
          <w:rFonts w:hint="cs"/>
          <w:rtl/>
        </w:rPr>
        <w:t>החו</w:t>
      </w:r>
      <w:r>
        <w:rPr>
          <w:rFonts w:hint="cs"/>
          <w:rtl/>
        </w:rPr>
        <w:t>ק המקיף, שאנחנו מחוקקים כרגע, בעצם ירחיב את תחולת העבירה ויחול גם על כל מי שקונה בני-אדם וסוחר בהם, או כולא בני-אדם לא רק לצורך עיסוק בזנות, אלא גם נניח כעובדים זרים - זה ייחשב לעבירה שהעונש עליה יהיה 16 שנות מאסר.</w:t>
      </w:r>
    </w:p>
    <w:p w14:paraId="7DE4C483" w14:textId="77777777" w:rsidR="00000000" w:rsidRDefault="00A92CBC">
      <w:pPr>
        <w:pStyle w:val="a0"/>
        <w:rPr>
          <w:rFonts w:hint="cs"/>
          <w:rtl/>
        </w:rPr>
      </w:pPr>
    </w:p>
    <w:p w14:paraId="4C53D1BF" w14:textId="77777777" w:rsidR="00000000" w:rsidRDefault="00A92CBC">
      <w:pPr>
        <w:pStyle w:val="a0"/>
        <w:rPr>
          <w:rFonts w:hint="cs"/>
          <w:rtl/>
        </w:rPr>
      </w:pPr>
      <w:r>
        <w:rPr>
          <w:rFonts w:hint="cs"/>
          <w:rtl/>
        </w:rPr>
        <w:t>אדוני היושב-ראש, אני רוצה להודות לך. הכו</w:t>
      </w:r>
      <w:r>
        <w:rPr>
          <w:rFonts w:hint="cs"/>
          <w:rtl/>
        </w:rPr>
        <w:t>ל מונח לפניכם. אין ספק שחל מהפך תודעתי ביחס לנשים הנסחרות. אין ספק שחלה החמרה בענישה. עדיין ארוכה הדרך, ובכוחות משותפים נמשיך. תודה רבה.</w:t>
      </w:r>
    </w:p>
    <w:p w14:paraId="46A2657A" w14:textId="77777777" w:rsidR="00000000" w:rsidRDefault="00A92CBC">
      <w:pPr>
        <w:pStyle w:val="af1"/>
        <w:rPr>
          <w:rtl/>
        </w:rPr>
      </w:pPr>
    </w:p>
    <w:p w14:paraId="5F1BD209" w14:textId="77777777" w:rsidR="00000000" w:rsidRDefault="00A92CBC">
      <w:pPr>
        <w:pStyle w:val="af1"/>
        <w:rPr>
          <w:rtl/>
        </w:rPr>
      </w:pPr>
      <w:r>
        <w:rPr>
          <w:rFonts w:hint="eastAsia"/>
          <w:rtl/>
        </w:rPr>
        <w:t>היו</w:t>
      </w:r>
      <w:r>
        <w:rPr>
          <w:rtl/>
        </w:rPr>
        <w:t>"ר ראובן ריבלין:</w:t>
      </w:r>
    </w:p>
    <w:p w14:paraId="49557F82" w14:textId="77777777" w:rsidR="00000000" w:rsidRDefault="00A92CBC">
      <w:pPr>
        <w:pStyle w:val="a0"/>
        <w:rPr>
          <w:rFonts w:hint="cs"/>
          <w:rtl/>
        </w:rPr>
      </w:pPr>
    </w:p>
    <w:p w14:paraId="700968B4" w14:textId="77777777" w:rsidR="00000000" w:rsidRDefault="00A92CBC">
      <w:pPr>
        <w:pStyle w:val="a0"/>
        <w:rPr>
          <w:rFonts w:hint="cs"/>
          <w:rtl/>
        </w:rPr>
      </w:pPr>
      <w:r>
        <w:rPr>
          <w:rFonts w:hint="cs"/>
          <w:rtl/>
        </w:rPr>
        <w:t xml:space="preserve">תודה רבה. יש להודות גם ליושב-ראש הכנסת הקודם, חבר הכנסת אברהם בורג, שנתן דעתו לנושא ונתן באמת את </w:t>
      </w:r>
      <w:r>
        <w:rPr>
          <w:rFonts w:hint="cs"/>
          <w:rtl/>
        </w:rPr>
        <w:t>כל התמיכה הדרושה כדי שוועדה זו תוכל לקום ולתאם בין כל הגורמים הממשלתיים ולהיות לעזר רב במאבק הלאומי והבין-לאומי בנושאים האלה.</w:t>
      </w:r>
    </w:p>
    <w:p w14:paraId="3402B05C" w14:textId="77777777" w:rsidR="00000000" w:rsidRDefault="00A92CBC">
      <w:pPr>
        <w:pStyle w:val="a2"/>
        <w:rPr>
          <w:rFonts w:hint="cs"/>
          <w:rtl/>
        </w:rPr>
      </w:pPr>
    </w:p>
    <w:p w14:paraId="663493B5" w14:textId="77777777" w:rsidR="00000000" w:rsidRDefault="00A92CBC">
      <w:pPr>
        <w:pStyle w:val="a0"/>
        <w:rPr>
          <w:rFonts w:hint="cs"/>
          <w:rtl/>
        </w:rPr>
      </w:pPr>
    </w:p>
    <w:p w14:paraId="0A13823D" w14:textId="77777777" w:rsidR="00000000" w:rsidRDefault="00A92CBC">
      <w:pPr>
        <w:pStyle w:val="a2"/>
        <w:rPr>
          <w:rFonts w:hint="cs"/>
          <w:rtl/>
        </w:rPr>
      </w:pPr>
      <w:bookmarkStart w:id="151" w:name="CS96892FI0096892T23_03_2005_13_42_25"/>
      <w:bookmarkStart w:id="152" w:name="_Toc104196561"/>
      <w:bookmarkEnd w:id="151"/>
      <w:r>
        <w:rPr>
          <w:rtl/>
        </w:rPr>
        <w:t xml:space="preserve">הצעת חוק תשלום קצבאות לחיילי מילואים </w:t>
      </w:r>
      <w:r>
        <w:rPr>
          <w:rFonts w:hint="cs"/>
          <w:rtl/>
        </w:rPr>
        <w:br/>
      </w:r>
      <w:r>
        <w:rPr>
          <w:rtl/>
        </w:rPr>
        <w:t>ולבני משפחותיהם (תיקון), התשס"ה-2005</w:t>
      </w:r>
      <w:bookmarkEnd w:id="152"/>
      <w:r>
        <w:rPr>
          <w:rtl/>
        </w:rPr>
        <w:t xml:space="preserve"> </w:t>
      </w:r>
    </w:p>
    <w:p w14:paraId="29781ED3" w14:textId="77777777" w:rsidR="00000000" w:rsidRDefault="00A92CBC">
      <w:pPr>
        <w:pStyle w:val="a0"/>
        <w:rPr>
          <w:rFonts w:hint="cs"/>
          <w:rtl/>
        </w:rPr>
      </w:pPr>
      <w:r>
        <w:rPr>
          <w:rtl/>
        </w:rPr>
        <w:t>["דברי הכנסת", חוב</w:t>
      </w:r>
      <w:r>
        <w:rPr>
          <w:rFonts w:hint="cs"/>
          <w:rtl/>
        </w:rPr>
        <w:t>רת זו</w:t>
      </w:r>
      <w:r>
        <w:rPr>
          <w:rtl/>
        </w:rPr>
        <w:t>, עמ'</w:t>
      </w:r>
      <w:r>
        <w:rPr>
          <w:rFonts w:hint="cs"/>
          <w:rtl/>
        </w:rPr>
        <w:t xml:space="preserve"> .</w:t>
      </w:r>
      <w:r>
        <w:rPr>
          <w:rtl/>
        </w:rPr>
        <w:t>]</w:t>
      </w:r>
    </w:p>
    <w:p w14:paraId="00435521" w14:textId="77777777" w:rsidR="00000000" w:rsidRDefault="00A92CBC">
      <w:pPr>
        <w:pStyle w:val="-0"/>
        <w:rPr>
          <w:rFonts w:hint="cs"/>
          <w:rtl/>
        </w:rPr>
      </w:pPr>
      <w:r>
        <w:rPr>
          <w:rFonts w:hint="cs"/>
          <w:rtl/>
        </w:rPr>
        <w:t>(קריאה ראשונה)</w:t>
      </w:r>
    </w:p>
    <w:p w14:paraId="3225899D" w14:textId="77777777" w:rsidR="00000000" w:rsidRDefault="00A92CBC">
      <w:pPr>
        <w:pStyle w:val="a0"/>
        <w:rPr>
          <w:rFonts w:hint="cs"/>
          <w:rtl/>
        </w:rPr>
      </w:pPr>
    </w:p>
    <w:p w14:paraId="651D0F78" w14:textId="77777777" w:rsidR="00000000" w:rsidRDefault="00A92CBC">
      <w:pPr>
        <w:pStyle w:val="af1"/>
        <w:rPr>
          <w:rtl/>
        </w:rPr>
      </w:pPr>
      <w:r>
        <w:rPr>
          <w:rFonts w:hint="eastAsia"/>
          <w:rtl/>
        </w:rPr>
        <w:t>היו</w:t>
      </w:r>
      <w:r>
        <w:rPr>
          <w:rtl/>
        </w:rPr>
        <w:t>"</w:t>
      </w:r>
      <w:r>
        <w:rPr>
          <w:rtl/>
        </w:rPr>
        <w:t>ר ראובן ריבלין:</w:t>
      </w:r>
    </w:p>
    <w:p w14:paraId="26E7691A" w14:textId="77777777" w:rsidR="00000000" w:rsidRDefault="00A92CBC">
      <w:pPr>
        <w:pStyle w:val="a0"/>
        <w:rPr>
          <w:rFonts w:hint="cs"/>
          <w:rtl/>
        </w:rPr>
      </w:pPr>
    </w:p>
    <w:p w14:paraId="16B7E39D" w14:textId="77777777" w:rsidR="00000000" w:rsidRDefault="00A92CBC">
      <w:pPr>
        <w:pStyle w:val="a0"/>
        <w:rPr>
          <w:rFonts w:hint="cs"/>
          <w:rtl/>
        </w:rPr>
      </w:pPr>
      <w:r>
        <w:rPr>
          <w:rFonts w:hint="cs"/>
          <w:rtl/>
        </w:rPr>
        <w:t>אנחנו ממשיכים בסדר-היום. סגן שר הביטחון יעלה ויבוא ויציג לפנינו את הצעת חוק תשלום קצבאות לחיילי מילואים (תיקון).</w:t>
      </w:r>
    </w:p>
    <w:p w14:paraId="27A3B75B" w14:textId="77777777" w:rsidR="00000000" w:rsidRDefault="00A92CBC">
      <w:pPr>
        <w:pStyle w:val="a0"/>
        <w:rPr>
          <w:rFonts w:hint="cs"/>
          <w:rtl/>
        </w:rPr>
      </w:pPr>
    </w:p>
    <w:p w14:paraId="4EBDF62C" w14:textId="77777777" w:rsidR="00000000" w:rsidRDefault="00A92CBC">
      <w:pPr>
        <w:pStyle w:val="af0"/>
        <w:rPr>
          <w:rtl/>
        </w:rPr>
      </w:pPr>
      <w:r>
        <w:rPr>
          <w:rFonts w:hint="eastAsia"/>
          <w:rtl/>
        </w:rPr>
        <w:t>סגן</w:t>
      </w:r>
      <w:r>
        <w:rPr>
          <w:rtl/>
        </w:rPr>
        <w:t xml:space="preserve"> שר הביטחון זאב בוים:</w:t>
      </w:r>
    </w:p>
    <w:p w14:paraId="6899E733" w14:textId="77777777" w:rsidR="00000000" w:rsidRDefault="00A92CBC">
      <w:pPr>
        <w:pStyle w:val="a0"/>
        <w:rPr>
          <w:rFonts w:hint="cs"/>
          <w:rtl/>
        </w:rPr>
      </w:pPr>
    </w:p>
    <w:p w14:paraId="73477AF9" w14:textId="77777777" w:rsidR="00000000" w:rsidRDefault="00A92CBC">
      <w:pPr>
        <w:pStyle w:val="a0"/>
        <w:rPr>
          <w:rFonts w:hint="cs"/>
          <w:rtl/>
        </w:rPr>
      </w:pPr>
      <w:r>
        <w:rPr>
          <w:rFonts w:hint="cs"/>
          <w:rtl/>
        </w:rPr>
        <w:t>זו רק הצבעה.</w:t>
      </w:r>
    </w:p>
    <w:p w14:paraId="18458E6E" w14:textId="77777777" w:rsidR="00000000" w:rsidRDefault="00A92CBC">
      <w:pPr>
        <w:pStyle w:val="-0"/>
        <w:rPr>
          <w:rFonts w:hint="cs"/>
          <w:rtl/>
        </w:rPr>
      </w:pPr>
    </w:p>
    <w:p w14:paraId="3F75E20F" w14:textId="77777777" w:rsidR="00000000" w:rsidRDefault="00A92CBC">
      <w:pPr>
        <w:pStyle w:val="af1"/>
        <w:rPr>
          <w:rtl/>
        </w:rPr>
      </w:pPr>
      <w:r>
        <w:rPr>
          <w:rFonts w:hint="eastAsia"/>
          <w:rtl/>
        </w:rPr>
        <w:t>היו</w:t>
      </w:r>
      <w:r>
        <w:rPr>
          <w:rtl/>
        </w:rPr>
        <w:t>"ר ראובן ריבלין:</w:t>
      </w:r>
    </w:p>
    <w:p w14:paraId="286E39F5" w14:textId="77777777" w:rsidR="00000000" w:rsidRDefault="00A92CBC">
      <w:pPr>
        <w:pStyle w:val="a0"/>
        <w:rPr>
          <w:rFonts w:hint="cs"/>
          <w:rtl/>
        </w:rPr>
      </w:pPr>
    </w:p>
    <w:p w14:paraId="27B2440C" w14:textId="77777777" w:rsidR="00000000" w:rsidRDefault="00A92CBC">
      <w:pPr>
        <w:pStyle w:val="a0"/>
        <w:rPr>
          <w:rFonts w:hint="cs"/>
          <w:rtl/>
        </w:rPr>
      </w:pPr>
      <w:r>
        <w:rPr>
          <w:rFonts w:hint="cs"/>
          <w:rtl/>
        </w:rPr>
        <w:t>זו רק הצבעה. אדוני כבר השיב. אדוני רוצה להזכיר לכולם על מה מצביע</w:t>
      </w:r>
      <w:r>
        <w:rPr>
          <w:rFonts w:hint="cs"/>
          <w:rtl/>
        </w:rPr>
        <w:t>ים? אני לא אוהב שמצביעים בלי - - -</w:t>
      </w:r>
    </w:p>
    <w:p w14:paraId="7CE9443E" w14:textId="77777777" w:rsidR="00000000" w:rsidRDefault="00A92CBC">
      <w:pPr>
        <w:pStyle w:val="a0"/>
        <w:rPr>
          <w:rFonts w:hint="cs"/>
          <w:rtl/>
        </w:rPr>
      </w:pPr>
    </w:p>
    <w:p w14:paraId="1BEBEE18" w14:textId="77777777" w:rsidR="00000000" w:rsidRDefault="00A92CBC">
      <w:pPr>
        <w:pStyle w:val="a"/>
        <w:rPr>
          <w:rtl/>
        </w:rPr>
      </w:pPr>
      <w:bookmarkStart w:id="153" w:name="FS000000464T23_03_2005_13_43_48"/>
      <w:bookmarkStart w:id="154" w:name="_Toc104196562"/>
      <w:bookmarkEnd w:id="153"/>
      <w:r>
        <w:rPr>
          <w:rFonts w:hint="cs"/>
          <w:rtl/>
        </w:rPr>
        <w:t xml:space="preserve">סגן שר הביטחון </w:t>
      </w:r>
      <w:r>
        <w:rPr>
          <w:rFonts w:hint="eastAsia"/>
          <w:rtl/>
        </w:rPr>
        <w:t>זאב</w:t>
      </w:r>
      <w:r>
        <w:rPr>
          <w:rtl/>
        </w:rPr>
        <w:t xml:space="preserve"> בוים:</w:t>
      </w:r>
      <w:bookmarkEnd w:id="154"/>
    </w:p>
    <w:p w14:paraId="4519D407" w14:textId="77777777" w:rsidR="00000000" w:rsidRDefault="00A92CBC">
      <w:pPr>
        <w:pStyle w:val="a0"/>
        <w:rPr>
          <w:rFonts w:hint="cs"/>
          <w:rtl/>
        </w:rPr>
      </w:pPr>
    </w:p>
    <w:p w14:paraId="0AE7EB0F" w14:textId="77777777" w:rsidR="00000000" w:rsidRDefault="00A92CBC">
      <w:pPr>
        <w:pStyle w:val="a0"/>
        <w:rPr>
          <w:rFonts w:hint="cs"/>
          <w:rtl/>
        </w:rPr>
      </w:pPr>
      <w:r>
        <w:rPr>
          <w:rFonts w:hint="cs"/>
          <w:rtl/>
        </w:rPr>
        <w:t>אדוני היושב-ראש, חברי הכנסת, אני רק מבקש להזכיר, שהדיון בקריאה הראשונה כבר התקיים. אנחנו מדברים על הצעה לתקן את החוק כך שתנותק זיקה להגדרה של "שאירים" בחוק שירות הקבע, ותחתיו תוכר הזכאות למענק ה</w:t>
      </w:r>
      <w:r>
        <w:rPr>
          <w:rFonts w:hint="cs"/>
          <w:rtl/>
        </w:rPr>
        <w:t>הוני למקרה מוות לבני משפחתו של מנוח, כפי שמוצע להגדירם בתיקון לפי סעיף 15 לחוק: בן-זוג, הורה, ילד, אדם אחר, שהממונה על תשלום הקצבאות מצא כי קיימים טעמים מיוחדים המצדיקים תשלום מענק הוני למקרה מוות לאותו אדם. זו הרחבה של המושג "שאירים" לבני משפחתו של המנוח,</w:t>
      </w:r>
      <w:r>
        <w:rPr>
          <w:rFonts w:hint="cs"/>
          <w:rtl/>
        </w:rPr>
        <w:t xml:space="preserve"> בלי קשר למבחן כלכלי. עד כאן.</w:t>
      </w:r>
    </w:p>
    <w:p w14:paraId="7E31621B" w14:textId="77777777" w:rsidR="00000000" w:rsidRDefault="00A92CBC">
      <w:pPr>
        <w:pStyle w:val="a0"/>
        <w:rPr>
          <w:rFonts w:hint="cs"/>
          <w:rtl/>
        </w:rPr>
      </w:pPr>
    </w:p>
    <w:p w14:paraId="478DA6D6" w14:textId="77777777" w:rsidR="00000000" w:rsidRDefault="00A92CBC">
      <w:pPr>
        <w:pStyle w:val="af1"/>
        <w:rPr>
          <w:rtl/>
        </w:rPr>
      </w:pPr>
      <w:r>
        <w:rPr>
          <w:rFonts w:hint="eastAsia"/>
          <w:rtl/>
        </w:rPr>
        <w:t>היו</w:t>
      </w:r>
      <w:r>
        <w:rPr>
          <w:rtl/>
        </w:rPr>
        <w:t>"ר ראובן ריבלין:</w:t>
      </w:r>
    </w:p>
    <w:p w14:paraId="2046317E" w14:textId="77777777" w:rsidR="00000000" w:rsidRDefault="00A92CBC">
      <w:pPr>
        <w:pStyle w:val="a0"/>
        <w:rPr>
          <w:rFonts w:hint="cs"/>
          <w:rtl/>
        </w:rPr>
      </w:pPr>
    </w:p>
    <w:p w14:paraId="3FE568C5" w14:textId="77777777" w:rsidR="00000000" w:rsidRDefault="00A92CBC">
      <w:pPr>
        <w:pStyle w:val="a0"/>
        <w:rPr>
          <w:rFonts w:hint="cs"/>
          <w:rtl/>
        </w:rPr>
      </w:pPr>
      <w:r>
        <w:rPr>
          <w:rFonts w:hint="cs"/>
          <w:rtl/>
        </w:rPr>
        <w:t>תודה רבה.</w:t>
      </w:r>
    </w:p>
    <w:p w14:paraId="5EF117AB" w14:textId="77777777" w:rsidR="00000000" w:rsidRDefault="00A92CBC">
      <w:pPr>
        <w:pStyle w:val="a0"/>
        <w:rPr>
          <w:rFonts w:hint="cs"/>
          <w:rtl/>
        </w:rPr>
      </w:pPr>
    </w:p>
    <w:p w14:paraId="6225ED9C" w14:textId="77777777" w:rsidR="00000000" w:rsidRDefault="00A92CBC">
      <w:pPr>
        <w:pStyle w:val="a0"/>
        <w:rPr>
          <w:rFonts w:hint="cs"/>
          <w:rtl/>
        </w:rPr>
      </w:pPr>
      <w:r>
        <w:rPr>
          <w:rFonts w:hint="cs"/>
          <w:rtl/>
        </w:rPr>
        <w:t>רבותי חברי הכנסת, אנחנו עוברים להצבעה על הצעת חוק תשלום קצבאות לחיילי מילואים ולבני משפחותיהם (תיקון), התשס"ה-2005. מי בעד? מי נגד? מי נמנע? נא להצביע.</w:t>
      </w:r>
    </w:p>
    <w:p w14:paraId="6419687D" w14:textId="77777777" w:rsidR="00000000" w:rsidRDefault="00A92CBC">
      <w:pPr>
        <w:pStyle w:val="a0"/>
        <w:rPr>
          <w:rFonts w:hint="cs"/>
          <w:rtl/>
        </w:rPr>
      </w:pPr>
    </w:p>
    <w:p w14:paraId="3DCA760D" w14:textId="77777777" w:rsidR="00000000" w:rsidRDefault="00A92CBC">
      <w:pPr>
        <w:pStyle w:val="ab"/>
        <w:bidi/>
        <w:rPr>
          <w:rtl/>
        </w:rPr>
      </w:pPr>
    </w:p>
    <w:p w14:paraId="1B1FA71E" w14:textId="77777777" w:rsidR="00000000" w:rsidRDefault="00A92CBC">
      <w:pPr>
        <w:pStyle w:val="ab"/>
        <w:bidi/>
        <w:rPr>
          <w:rFonts w:hint="cs"/>
          <w:rtl/>
        </w:rPr>
      </w:pPr>
      <w:r>
        <w:rPr>
          <w:rFonts w:hint="cs"/>
          <w:rtl/>
        </w:rPr>
        <w:t>הצבעה מס' 27</w:t>
      </w:r>
    </w:p>
    <w:p w14:paraId="285AEDEF" w14:textId="77777777" w:rsidR="00000000" w:rsidRDefault="00A92CBC">
      <w:pPr>
        <w:pStyle w:val="a0"/>
        <w:rPr>
          <w:rFonts w:hint="cs"/>
          <w:rtl/>
        </w:rPr>
      </w:pPr>
    </w:p>
    <w:p w14:paraId="4366C0F7" w14:textId="77777777" w:rsidR="00000000" w:rsidRDefault="00A92CBC">
      <w:pPr>
        <w:pStyle w:val="ac"/>
        <w:bidi/>
        <w:rPr>
          <w:rFonts w:hint="cs"/>
          <w:rtl/>
        </w:rPr>
      </w:pPr>
      <w:r>
        <w:rPr>
          <w:rFonts w:hint="cs"/>
          <w:rtl/>
        </w:rPr>
        <w:t xml:space="preserve">בעד ההצעה להעביר את הצעת </w:t>
      </w:r>
      <w:r>
        <w:rPr>
          <w:rFonts w:hint="cs"/>
          <w:rtl/>
        </w:rPr>
        <w:t>החוק לוועדה - 36</w:t>
      </w:r>
    </w:p>
    <w:p w14:paraId="5805A716" w14:textId="77777777" w:rsidR="00000000" w:rsidRDefault="00A92CBC">
      <w:pPr>
        <w:pStyle w:val="ac"/>
        <w:bidi/>
        <w:rPr>
          <w:rFonts w:hint="cs"/>
          <w:rtl/>
        </w:rPr>
      </w:pPr>
      <w:r>
        <w:rPr>
          <w:rFonts w:hint="cs"/>
          <w:rtl/>
        </w:rPr>
        <w:t>נגד - אין</w:t>
      </w:r>
    </w:p>
    <w:p w14:paraId="6BE7CB49" w14:textId="77777777" w:rsidR="00000000" w:rsidRDefault="00A92CBC">
      <w:pPr>
        <w:pStyle w:val="ac"/>
        <w:bidi/>
        <w:rPr>
          <w:rFonts w:hint="cs"/>
          <w:rtl/>
        </w:rPr>
      </w:pPr>
      <w:r>
        <w:rPr>
          <w:rFonts w:hint="cs"/>
          <w:rtl/>
        </w:rPr>
        <w:t>נמנעים - 1</w:t>
      </w:r>
    </w:p>
    <w:p w14:paraId="366E969F" w14:textId="77777777" w:rsidR="00000000" w:rsidRDefault="00A92CBC">
      <w:pPr>
        <w:pStyle w:val="ad"/>
        <w:bidi/>
        <w:rPr>
          <w:rFonts w:hint="cs"/>
          <w:rtl/>
        </w:rPr>
      </w:pPr>
      <w:r>
        <w:rPr>
          <w:rFonts w:hint="cs"/>
          <w:rtl/>
        </w:rPr>
        <w:t xml:space="preserve">ההצעה להעביר את הצעת חוק תשלום קצבאות לחיילי מילואים ולבני משפחותיהם </w:t>
      </w:r>
      <w:r>
        <w:rPr>
          <w:rtl/>
        </w:rPr>
        <w:br/>
      </w:r>
      <w:r>
        <w:rPr>
          <w:rFonts w:hint="cs"/>
          <w:rtl/>
        </w:rPr>
        <w:t>(תיקון), התשס"ה-2005, לוועדת החוץ והביטחון נתקבלה.</w:t>
      </w:r>
    </w:p>
    <w:p w14:paraId="4B952934" w14:textId="77777777" w:rsidR="00000000" w:rsidRDefault="00A92CBC">
      <w:pPr>
        <w:pStyle w:val="a0"/>
        <w:rPr>
          <w:rFonts w:hint="cs"/>
          <w:rtl/>
        </w:rPr>
      </w:pPr>
    </w:p>
    <w:p w14:paraId="345A88C2" w14:textId="77777777" w:rsidR="00000000" w:rsidRDefault="00A92CBC">
      <w:pPr>
        <w:pStyle w:val="af1"/>
        <w:rPr>
          <w:rtl/>
        </w:rPr>
      </w:pPr>
      <w:r>
        <w:rPr>
          <w:rFonts w:hint="eastAsia"/>
          <w:rtl/>
        </w:rPr>
        <w:t>היו</w:t>
      </w:r>
      <w:r>
        <w:rPr>
          <w:rtl/>
        </w:rPr>
        <w:t>"ר ראובן ריבלין:</w:t>
      </w:r>
    </w:p>
    <w:p w14:paraId="103D3E4A" w14:textId="77777777" w:rsidR="00000000" w:rsidRDefault="00A92CBC">
      <w:pPr>
        <w:pStyle w:val="a0"/>
        <w:rPr>
          <w:rFonts w:hint="cs"/>
          <w:rtl/>
        </w:rPr>
      </w:pPr>
    </w:p>
    <w:p w14:paraId="188B5F1F" w14:textId="77777777" w:rsidR="00000000" w:rsidRDefault="00A92CBC">
      <w:pPr>
        <w:pStyle w:val="a0"/>
        <w:rPr>
          <w:rFonts w:hint="cs"/>
          <w:rtl/>
        </w:rPr>
      </w:pPr>
      <w:r>
        <w:rPr>
          <w:rFonts w:hint="cs"/>
          <w:rtl/>
        </w:rPr>
        <w:t>בעד - 36, אין מתנגדים, ונמנע אחד. אני קובע שהצעת החוק עברה בקריאה ראשונה, ו</w:t>
      </w:r>
      <w:r>
        <w:rPr>
          <w:rFonts w:hint="cs"/>
          <w:rtl/>
        </w:rPr>
        <w:t>היא תועבר לוועדת החוץ והביטחון להכנתה לקריאה שנייה ולקריאה שלישית. תודה רבה.</w:t>
      </w:r>
    </w:p>
    <w:p w14:paraId="35CCF19E" w14:textId="77777777" w:rsidR="00000000" w:rsidRDefault="00A92CBC">
      <w:pPr>
        <w:pStyle w:val="a0"/>
        <w:rPr>
          <w:rFonts w:hint="cs"/>
          <w:rtl/>
        </w:rPr>
      </w:pPr>
    </w:p>
    <w:p w14:paraId="125E0D92" w14:textId="77777777" w:rsidR="00000000" w:rsidRDefault="00A92CBC">
      <w:pPr>
        <w:pStyle w:val="a0"/>
        <w:rPr>
          <w:rFonts w:hint="cs"/>
          <w:rtl/>
        </w:rPr>
      </w:pPr>
      <w:r>
        <w:rPr>
          <w:rFonts w:hint="cs"/>
          <w:rtl/>
        </w:rPr>
        <w:t>רבותי, אני מתנצל בפני חברי הכנסת. פעם נוספת לא יכול היה שר האוצר להתפנות מהדיונים הממושכים בוועדת הכלכלה המכינה את תקציב המדינה, ובעיקר את החוקים הנלווים, לקריאה שנייה ולקריאה של</w:t>
      </w:r>
      <w:r>
        <w:rPr>
          <w:rFonts w:hint="cs"/>
          <w:rtl/>
        </w:rPr>
        <w:t>ישית. הוא מתנצל, והוא יגיע במועד קצת יותר מאוחר, ואז נוכל גם לשמוע את השאילתות בעל-פה וגם את תשובותיו על הצעות חברי הכנסת לחקיקה.</w:t>
      </w:r>
    </w:p>
    <w:p w14:paraId="3D3B6558" w14:textId="77777777" w:rsidR="00000000" w:rsidRDefault="00A92CBC">
      <w:pPr>
        <w:pStyle w:val="a0"/>
        <w:rPr>
          <w:rFonts w:hint="cs"/>
          <w:rtl/>
        </w:rPr>
      </w:pPr>
    </w:p>
    <w:p w14:paraId="2AABA980" w14:textId="77777777" w:rsidR="00000000" w:rsidRDefault="00A92CBC">
      <w:pPr>
        <w:pStyle w:val="a0"/>
        <w:rPr>
          <w:rFonts w:hint="cs"/>
          <w:rtl/>
        </w:rPr>
      </w:pPr>
      <w:r>
        <w:rPr>
          <w:rFonts w:hint="cs"/>
          <w:rtl/>
        </w:rPr>
        <w:t>שר הבריאות נמצא כאן?</w:t>
      </w:r>
    </w:p>
    <w:p w14:paraId="169266C0" w14:textId="77777777" w:rsidR="00000000" w:rsidRDefault="00A92CBC">
      <w:pPr>
        <w:pStyle w:val="a0"/>
        <w:rPr>
          <w:rFonts w:hint="cs"/>
          <w:rtl/>
        </w:rPr>
      </w:pPr>
    </w:p>
    <w:p w14:paraId="097C7FA9" w14:textId="77777777" w:rsidR="00000000" w:rsidRDefault="00A92CBC">
      <w:pPr>
        <w:pStyle w:val="af0"/>
        <w:rPr>
          <w:rtl/>
        </w:rPr>
      </w:pPr>
      <w:r>
        <w:rPr>
          <w:rFonts w:hint="eastAsia"/>
          <w:rtl/>
        </w:rPr>
        <w:t>שר</w:t>
      </w:r>
      <w:r>
        <w:rPr>
          <w:rtl/>
        </w:rPr>
        <w:t xml:space="preserve"> התחבורה מאיר שטרית:</w:t>
      </w:r>
    </w:p>
    <w:p w14:paraId="083A3ACF" w14:textId="77777777" w:rsidR="00000000" w:rsidRDefault="00A92CBC">
      <w:pPr>
        <w:pStyle w:val="a0"/>
        <w:rPr>
          <w:rFonts w:hint="cs"/>
          <w:rtl/>
        </w:rPr>
      </w:pPr>
    </w:p>
    <w:p w14:paraId="3CEEC475" w14:textId="77777777" w:rsidR="00000000" w:rsidRDefault="00A92CBC">
      <w:pPr>
        <w:pStyle w:val="a0"/>
        <w:rPr>
          <w:rFonts w:hint="cs"/>
          <w:rtl/>
        </w:rPr>
      </w:pPr>
      <w:r>
        <w:rPr>
          <w:rFonts w:hint="cs"/>
          <w:rtl/>
        </w:rPr>
        <w:t>אני עונה בנושא נכי רדיפות הנאצים.</w:t>
      </w:r>
    </w:p>
    <w:p w14:paraId="2EF38B41" w14:textId="77777777" w:rsidR="00000000" w:rsidRDefault="00A92CBC">
      <w:pPr>
        <w:pStyle w:val="a2"/>
        <w:rPr>
          <w:rFonts w:hint="cs"/>
          <w:rtl/>
        </w:rPr>
      </w:pPr>
    </w:p>
    <w:p w14:paraId="503212C8" w14:textId="77777777" w:rsidR="00000000" w:rsidRDefault="00A92CBC">
      <w:pPr>
        <w:pStyle w:val="a0"/>
        <w:rPr>
          <w:rFonts w:hint="cs"/>
          <w:rtl/>
        </w:rPr>
      </w:pPr>
    </w:p>
    <w:p w14:paraId="2C075827" w14:textId="77777777" w:rsidR="00000000" w:rsidRDefault="00A92CBC">
      <w:pPr>
        <w:pStyle w:val="a2"/>
        <w:rPr>
          <w:rFonts w:hint="cs"/>
          <w:rtl/>
        </w:rPr>
      </w:pPr>
      <w:bookmarkStart w:id="155" w:name="CS89388FI0089388T23_03_2005_13_50_34"/>
      <w:bookmarkStart w:id="156" w:name="_Toc104196563"/>
      <w:bookmarkEnd w:id="155"/>
      <w:r>
        <w:rPr>
          <w:rtl/>
        </w:rPr>
        <w:t xml:space="preserve">הצעת חוק נכי רדיפות הנאצים </w:t>
      </w:r>
      <w:r>
        <w:rPr>
          <w:rFonts w:hint="cs"/>
          <w:rtl/>
        </w:rPr>
        <w:br/>
      </w:r>
      <w:r>
        <w:rPr>
          <w:rtl/>
        </w:rPr>
        <w:t>(תיקון - הגדר</w:t>
      </w:r>
      <w:r>
        <w:rPr>
          <w:rFonts w:hint="cs"/>
          <w:rtl/>
        </w:rPr>
        <w:t>ו</w:t>
      </w:r>
      <w:r>
        <w:rPr>
          <w:rtl/>
        </w:rPr>
        <w:t>ת</w:t>
      </w:r>
      <w:r>
        <w:rPr>
          <w:rtl/>
        </w:rPr>
        <w:t xml:space="preserve"> זכאות), התשס"ה-2005</w:t>
      </w:r>
      <w:bookmarkEnd w:id="156"/>
    </w:p>
    <w:p w14:paraId="30CD8D50" w14:textId="77777777" w:rsidR="00000000" w:rsidRDefault="00A92CBC">
      <w:pPr>
        <w:pStyle w:val="a0"/>
        <w:ind w:firstLine="0"/>
        <w:rPr>
          <w:rFonts w:hint="cs"/>
          <w:rtl/>
        </w:rPr>
      </w:pPr>
      <w:r>
        <w:rPr>
          <w:rFonts w:hint="cs"/>
          <w:rtl/>
        </w:rPr>
        <w:t xml:space="preserve"> [הצעת חוק פ/32401; נספחות.]</w:t>
      </w:r>
    </w:p>
    <w:p w14:paraId="58B2F1EE" w14:textId="77777777" w:rsidR="00000000" w:rsidRDefault="00A92CBC">
      <w:pPr>
        <w:pStyle w:val="a2"/>
        <w:rPr>
          <w:rFonts w:hint="cs"/>
          <w:rtl/>
        </w:rPr>
      </w:pPr>
      <w:bookmarkStart w:id="157" w:name="_Toc104196564"/>
      <w:r>
        <w:rPr>
          <w:rFonts w:hint="cs"/>
          <w:rtl/>
        </w:rPr>
        <w:t>(הצעת קבוצת חברי הכנסת)</w:t>
      </w:r>
      <w:bookmarkEnd w:id="157"/>
    </w:p>
    <w:p w14:paraId="63F81651" w14:textId="77777777" w:rsidR="00000000" w:rsidRDefault="00A92CBC">
      <w:pPr>
        <w:pStyle w:val="a0"/>
        <w:rPr>
          <w:rFonts w:hint="cs"/>
          <w:rtl/>
        </w:rPr>
      </w:pPr>
    </w:p>
    <w:p w14:paraId="3F7D1FFB" w14:textId="77777777" w:rsidR="00000000" w:rsidRDefault="00A92CBC">
      <w:pPr>
        <w:pStyle w:val="af1"/>
        <w:rPr>
          <w:rtl/>
        </w:rPr>
      </w:pPr>
      <w:r>
        <w:rPr>
          <w:rFonts w:hint="eastAsia"/>
          <w:rtl/>
        </w:rPr>
        <w:t>היו</w:t>
      </w:r>
      <w:r>
        <w:rPr>
          <w:rtl/>
        </w:rPr>
        <w:t>"ר ראובן ריבלין:</w:t>
      </w:r>
    </w:p>
    <w:p w14:paraId="3E40B201" w14:textId="77777777" w:rsidR="00000000" w:rsidRDefault="00A92CBC">
      <w:pPr>
        <w:pStyle w:val="a0"/>
        <w:rPr>
          <w:rFonts w:hint="cs"/>
          <w:rtl/>
        </w:rPr>
      </w:pPr>
    </w:p>
    <w:p w14:paraId="52F9B7B0" w14:textId="77777777" w:rsidR="00000000" w:rsidRDefault="00A92CBC">
      <w:pPr>
        <w:pStyle w:val="a0"/>
        <w:rPr>
          <w:rFonts w:hint="cs"/>
          <w:rtl/>
        </w:rPr>
      </w:pPr>
      <w:r>
        <w:rPr>
          <w:rFonts w:hint="cs"/>
          <w:rtl/>
        </w:rPr>
        <w:t>נתחיל בהצעתו של חבר הכנסת יצחק כהן, הצעת חוק נכי רדיפות הנאצים (תיקון - הגדרת זכאות) לגבי אחינו יהודי לוב.</w:t>
      </w:r>
    </w:p>
    <w:p w14:paraId="5108C748" w14:textId="77777777" w:rsidR="00000000" w:rsidRDefault="00A92CBC">
      <w:pPr>
        <w:pStyle w:val="a0"/>
        <w:rPr>
          <w:rFonts w:hint="cs"/>
          <w:rtl/>
        </w:rPr>
      </w:pPr>
    </w:p>
    <w:p w14:paraId="58D20805" w14:textId="77777777" w:rsidR="00000000" w:rsidRDefault="00A92CBC">
      <w:pPr>
        <w:pStyle w:val="a"/>
        <w:rPr>
          <w:rtl/>
        </w:rPr>
      </w:pPr>
      <w:bookmarkStart w:id="158" w:name="FS000000580T23_03_2005_13_51_50"/>
      <w:bookmarkStart w:id="159" w:name="_Toc104196565"/>
      <w:bookmarkEnd w:id="158"/>
      <w:r>
        <w:rPr>
          <w:rFonts w:hint="eastAsia"/>
          <w:rtl/>
        </w:rPr>
        <w:t>יצחק</w:t>
      </w:r>
      <w:r>
        <w:rPr>
          <w:rtl/>
        </w:rPr>
        <w:t xml:space="preserve"> כהן (ש"ס):</w:t>
      </w:r>
      <w:bookmarkEnd w:id="159"/>
    </w:p>
    <w:p w14:paraId="0C8A931E" w14:textId="77777777" w:rsidR="00000000" w:rsidRDefault="00A92CBC">
      <w:pPr>
        <w:pStyle w:val="a0"/>
        <w:rPr>
          <w:rFonts w:hint="cs"/>
          <w:rtl/>
        </w:rPr>
      </w:pPr>
    </w:p>
    <w:p w14:paraId="3B3A9D92" w14:textId="77777777" w:rsidR="00000000" w:rsidRDefault="00A92CBC">
      <w:pPr>
        <w:pStyle w:val="a0"/>
        <w:rPr>
          <w:rFonts w:hint="cs"/>
          <w:rtl/>
        </w:rPr>
      </w:pPr>
      <w:r>
        <w:rPr>
          <w:rFonts w:hint="cs"/>
          <w:rtl/>
        </w:rPr>
        <w:t>אדוני היושב-ראש, חברי חברי הכנסת, א</w:t>
      </w:r>
      <w:r>
        <w:rPr>
          <w:rFonts w:hint="cs"/>
          <w:rtl/>
        </w:rPr>
        <w:t>ני מחזיק בידי מסמך של "יד ושם", שנקרא "פנקס הקהילות" ונערך על-ידי פרופסור אברמסקי מ"יד ושם". אקרא כמה שמות. לוב ותוניס: אביטבול אמילי - גורשה ב-28 באוקטובר 1943 בטרנספורט מס' 61 לאושוויץ; אנקרי מרסל - ב-23 במרס 1943, בטרנספורט 52 לאושוויץ, והרשימה ארוכה מא</w:t>
      </w:r>
      <w:r>
        <w:rPr>
          <w:rFonts w:hint="cs"/>
          <w:rtl/>
        </w:rPr>
        <w:t xml:space="preserve">וד. בוקרה אברהם - בטרנספורט 77 לאושוויץ, בסיס אירן, בראמי רוז'ה מתוניס, 22 ביוני 1942 - בטרנספורט מס' 3, והרשימה ארוכה מאוד. יהדות לוב ותוניס סבלה בשואה. </w:t>
      </w:r>
    </w:p>
    <w:p w14:paraId="52BBC24E" w14:textId="77777777" w:rsidR="00000000" w:rsidRDefault="00A92CBC">
      <w:pPr>
        <w:pStyle w:val="a0"/>
        <w:rPr>
          <w:rFonts w:hint="cs"/>
          <w:rtl/>
        </w:rPr>
      </w:pPr>
    </w:p>
    <w:p w14:paraId="081A0321" w14:textId="77777777" w:rsidR="00000000" w:rsidRDefault="00A92CBC">
      <w:pPr>
        <w:pStyle w:val="a0"/>
        <w:rPr>
          <w:rFonts w:hint="cs"/>
          <w:rtl/>
        </w:rPr>
      </w:pPr>
      <w:r>
        <w:rPr>
          <w:rFonts w:hint="cs"/>
          <w:rtl/>
        </w:rPr>
        <w:t>אדוני, הצעת החוק שלי באה לשנות את הגדרת נכה, כך שתכלול קבוצות נוספות שלא נכללות בגדר החוק, ובמרכזן י</w:t>
      </w:r>
      <w:r>
        <w:rPr>
          <w:rFonts w:hint="cs"/>
          <w:rtl/>
        </w:rPr>
        <w:t xml:space="preserve">הודי לוב ותוניסיה. מדובר בקבוצה קטנה של נכים מבוגרים, אשר נכותם נגרמה בוודאות עקב רדיפות הנאצים. תיקון החוק יהיה בבחינת תיקון עוול היסטורי, אדוני היושב-ראש, והנטל על תקציב המדינה </w:t>
      </w:r>
      <w:r>
        <w:rPr>
          <w:rtl/>
        </w:rPr>
        <w:t>–</w:t>
      </w:r>
      <w:r>
        <w:rPr>
          <w:rFonts w:hint="cs"/>
          <w:rtl/>
        </w:rPr>
        <w:t xml:space="preserve"> יש לי פה מחלוקת עם משרד האוצר, שמדבר על מיליארדים, וזה לא נכון, כי מדובר על</w:t>
      </w:r>
      <w:r>
        <w:rPr>
          <w:rFonts w:hint="cs"/>
          <w:rtl/>
        </w:rPr>
        <w:t xml:space="preserve"> מספר מיליונים  לא רב. </w:t>
      </w:r>
    </w:p>
    <w:p w14:paraId="68F6C5D4" w14:textId="77777777" w:rsidR="00000000" w:rsidRDefault="00A92CBC">
      <w:pPr>
        <w:pStyle w:val="a0"/>
        <w:rPr>
          <w:rFonts w:hint="cs"/>
          <w:rtl/>
        </w:rPr>
      </w:pPr>
    </w:p>
    <w:p w14:paraId="5E1042BC" w14:textId="77777777" w:rsidR="00000000" w:rsidRDefault="00A92CBC">
      <w:pPr>
        <w:pStyle w:val="a0"/>
        <w:rPr>
          <w:rFonts w:hint="cs"/>
          <w:rtl/>
        </w:rPr>
      </w:pPr>
      <w:r>
        <w:rPr>
          <w:rFonts w:hint="cs"/>
          <w:rtl/>
        </w:rPr>
        <w:t xml:space="preserve">אדוני היושב-ראש, חברי חברי הכנסת, החוק הזה כבר עלה במליאת הכנסת כמה פעמים, ולצערי הופל. הפעם אני מקווה שהבית יתאחד </w:t>
      </w:r>
      <w:r>
        <w:rPr>
          <w:rtl/>
        </w:rPr>
        <w:t>–</w:t>
      </w:r>
      <w:r>
        <w:rPr>
          <w:rFonts w:hint="cs"/>
          <w:rtl/>
        </w:rPr>
        <w:t xml:space="preserve"> כל חלקי הבית </w:t>
      </w:r>
      <w:r>
        <w:rPr>
          <w:rtl/>
        </w:rPr>
        <w:t>–</w:t>
      </w:r>
      <w:r>
        <w:rPr>
          <w:rFonts w:hint="cs"/>
          <w:rtl/>
        </w:rPr>
        <w:t xml:space="preserve"> נעביר את הצעת החוק ונתקן את העוול ההיסטורי, ולו רק בשביל לעשות צדק עם אותם ניצולים יוצאי לוב ותוניס</w:t>
      </w:r>
      <w:r>
        <w:rPr>
          <w:rFonts w:hint="cs"/>
          <w:rtl/>
        </w:rPr>
        <w:t xml:space="preserve">יה. </w:t>
      </w:r>
    </w:p>
    <w:p w14:paraId="30DD15A4" w14:textId="77777777" w:rsidR="00000000" w:rsidRDefault="00A92CBC">
      <w:pPr>
        <w:pStyle w:val="a0"/>
        <w:rPr>
          <w:rFonts w:hint="cs"/>
          <w:rtl/>
        </w:rPr>
      </w:pPr>
    </w:p>
    <w:p w14:paraId="2C940B46" w14:textId="77777777" w:rsidR="00000000" w:rsidRDefault="00A92CBC">
      <w:pPr>
        <w:pStyle w:val="af1"/>
        <w:rPr>
          <w:rtl/>
        </w:rPr>
      </w:pPr>
      <w:r>
        <w:rPr>
          <w:rFonts w:hint="eastAsia"/>
          <w:rtl/>
        </w:rPr>
        <w:t>היו</w:t>
      </w:r>
      <w:r>
        <w:rPr>
          <w:rtl/>
        </w:rPr>
        <w:t>"ר ראובן ריבלין:</w:t>
      </w:r>
    </w:p>
    <w:p w14:paraId="468135F9" w14:textId="77777777" w:rsidR="00000000" w:rsidRDefault="00A92CBC">
      <w:pPr>
        <w:pStyle w:val="a0"/>
        <w:rPr>
          <w:rFonts w:hint="cs"/>
          <w:rtl/>
        </w:rPr>
      </w:pPr>
    </w:p>
    <w:p w14:paraId="66007E7A" w14:textId="77777777" w:rsidR="00000000" w:rsidRDefault="00A92CBC">
      <w:pPr>
        <w:pStyle w:val="a0"/>
        <w:rPr>
          <w:rFonts w:hint="cs"/>
          <w:rtl/>
        </w:rPr>
      </w:pPr>
      <w:r>
        <w:rPr>
          <w:rFonts w:hint="cs"/>
          <w:rtl/>
        </w:rPr>
        <w:t xml:space="preserve">נדמה לי שהחוק נפל כאשר אדוני היה סגן השר. </w:t>
      </w:r>
    </w:p>
    <w:p w14:paraId="3C00F32D" w14:textId="77777777" w:rsidR="00000000" w:rsidRDefault="00A92CBC">
      <w:pPr>
        <w:pStyle w:val="a0"/>
        <w:rPr>
          <w:rFonts w:hint="cs"/>
          <w:rtl/>
        </w:rPr>
      </w:pPr>
    </w:p>
    <w:p w14:paraId="0B7DCB8F" w14:textId="77777777" w:rsidR="00000000" w:rsidRDefault="00A92CBC">
      <w:pPr>
        <w:pStyle w:val="-"/>
        <w:rPr>
          <w:rtl/>
        </w:rPr>
      </w:pPr>
      <w:bookmarkStart w:id="160" w:name="FS000000580T23_03_2005_13_53_47"/>
      <w:bookmarkStart w:id="161" w:name="FS000000580T23_03_2005_13_53_50C"/>
      <w:bookmarkEnd w:id="160"/>
      <w:bookmarkEnd w:id="161"/>
      <w:r>
        <w:rPr>
          <w:rFonts w:hint="eastAsia"/>
          <w:rtl/>
        </w:rPr>
        <w:t>יצחק</w:t>
      </w:r>
      <w:r>
        <w:rPr>
          <w:rtl/>
        </w:rPr>
        <w:t xml:space="preserve"> כהן (ש"ס):</w:t>
      </w:r>
    </w:p>
    <w:p w14:paraId="73F6E7FD" w14:textId="77777777" w:rsidR="00000000" w:rsidRDefault="00A92CBC">
      <w:pPr>
        <w:pStyle w:val="a0"/>
        <w:rPr>
          <w:rFonts w:hint="cs"/>
          <w:rtl/>
        </w:rPr>
      </w:pPr>
    </w:p>
    <w:p w14:paraId="622EDA35" w14:textId="77777777" w:rsidR="00000000" w:rsidRDefault="00A92CBC">
      <w:pPr>
        <w:pStyle w:val="a0"/>
        <w:rPr>
          <w:rFonts w:hint="cs"/>
          <w:rtl/>
        </w:rPr>
      </w:pPr>
      <w:r>
        <w:rPr>
          <w:rFonts w:hint="cs"/>
          <w:rtl/>
        </w:rPr>
        <w:t xml:space="preserve">לא. </w:t>
      </w:r>
    </w:p>
    <w:p w14:paraId="3A76027D" w14:textId="77777777" w:rsidR="00000000" w:rsidRDefault="00A92CBC">
      <w:pPr>
        <w:pStyle w:val="a0"/>
        <w:rPr>
          <w:rFonts w:hint="cs"/>
          <w:rtl/>
        </w:rPr>
      </w:pPr>
    </w:p>
    <w:p w14:paraId="5C4A4A14" w14:textId="77777777" w:rsidR="00000000" w:rsidRDefault="00A92CBC">
      <w:pPr>
        <w:pStyle w:val="af0"/>
        <w:rPr>
          <w:rtl/>
        </w:rPr>
      </w:pPr>
      <w:r>
        <w:rPr>
          <w:rFonts w:hint="eastAsia"/>
          <w:rtl/>
        </w:rPr>
        <w:t>אבשלום</w:t>
      </w:r>
      <w:r>
        <w:rPr>
          <w:rtl/>
        </w:rPr>
        <w:t xml:space="preserve"> וילן (יחד):</w:t>
      </w:r>
    </w:p>
    <w:p w14:paraId="2908C4D9" w14:textId="77777777" w:rsidR="00000000" w:rsidRDefault="00A92CBC">
      <w:pPr>
        <w:pStyle w:val="a0"/>
        <w:rPr>
          <w:rFonts w:hint="cs"/>
          <w:rtl/>
        </w:rPr>
      </w:pPr>
    </w:p>
    <w:p w14:paraId="50747BAB" w14:textId="77777777" w:rsidR="00000000" w:rsidRDefault="00A92CBC">
      <w:pPr>
        <w:pStyle w:val="a0"/>
        <w:rPr>
          <w:rFonts w:hint="cs"/>
          <w:rtl/>
        </w:rPr>
      </w:pPr>
      <w:r>
        <w:rPr>
          <w:rFonts w:hint="cs"/>
          <w:rtl/>
        </w:rPr>
        <w:t>בכמה אנשים מדובר, חבר הכנסת כהן?</w:t>
      </w:r>
    </w:p>
    <w:p w14:paraId="1FB929DD" w14:textId="77777777" w:rsidR="00000000" w:rsidRDefault="00A92CBC">
      <w:pPr>
        <w:pStyle w:val="a0"/>
        <w:rPr>
          <w:rFonts w:hint="cs"/>
          <w:rtl/>
        </w:rPr>
      </w:pPr>
    </w:p>
    <w:p w14:paraId="1D87B57D" w14:textId="77777777" w:rsidR="00000000" w:rsidRDefault="00A92CBC">
      <w:pPr>
        <w:pStyle w:val="-"/>
        <w:rPr>
          <w:rtl/>
        </w:rPr>
      </w:pPr>
      <w:bookmarkStart w:id="162" w:name="FS000000580T23_03_2005_13_54_08C"/>
      <w:bookmarkEnd w:id="162"/>
      <w:r>
        <w:rPr>
          <w:rFonts w:hint="eastAsia"/>
          <w:rtl/>
        </w:rPr>
        <w:t>יצחק</w:t>
      </w:r>
      <w:r>
        <w:rPr>
          <w:rtl/>
        </w:rPr>
        <w:t xml:space="preserve"> כהן (ש"ס):</w:t>
      </w:r>
    </w:p>
    <w:p w14:paraId="7A4A4AB5" w14:textId="77777777" w:rsidR="00000000" w:rsidRDefault="00A92CBC">
      <w:pPr>
        <w:pStyle w:val="a0"/>
        <w:rPr>
          <w:rFonts w:hint="cs"/>
          <w:rtl/>
        </w:rPr>
      </w:pPr>
    </w:p>
    <w:p w14:paraId="0F20FAD7" w14:textId="77777777" w:rsidR="00000000" w:rsidRDefault="00A92CBC">
      <w:pPr>
        <w:pStyle w:val="a0"/>
        <w:rPr>
          <w:rFonts w:hint="cs"/>
          <w:rtl/>
        </w:rPr>
      </w:pPr>
      <w:r>
        <w:rPr>
          <w:rFonts w:hint="cs"/>
          <w:rtl/>
        </w:rPr>
        <w:t>להערכתנו, מדובר בכמה אלפים בודדים, מכיוון שבכל זאת עברו יותר מ-60 שנה, אבל גם אם זה עולה כס</w:t>
      </w:r>
      <w:r>
        <w:rPr>
          <w:rFonts w:hint="cs"/>
          <w:rtl/>
        </w:rPr>
        <w:t xml:space="preserve">ף, יש לעשות את הצעד הזה ולתקן את העוול ההיסטורי. </w:t>
      </w:r>
    </w:p>
    <w:p w14:paraId="7F43D1F5" w14:textId="77777777" w:rsidR="00000000" w:rsidRDefault="00A92CBC">
      <w:pPr>
        <w:pStyle w:val="a0"/>
        <w:rPr>
          <w:rFonts w:hint="cs"/>
          <w:rtl/>
        </w:rPr>
      </w:pPr>
    </w:p>
    <w:p w14:paraId="67DAAB9F" w14:textId="77777777" w:rsidR="00000000" w:rsidRDefault="00A92CBC">
      <w:pPr>
        <w:pStyle w:val="af1"/>
        <w:rPr>
          <w:rtl/>
        </w:rPr>
      </w:pPr>
      <w:r>
        <w:rPr>
          <w:rFonts w:hint="eastAsia"/>
          <w:rtl/>
        </w:rPr>
        <w:t>היו</w:t>
      </w:r>
      <w:r>
        <w:rPr>
          <w:rtl/>
        </w:rPr>
        <w:t>"ר ראובן ריבלין:</w:t>
      </w:r>
    </w:p>
    <w:p w14:paraId="4AF6EA46" w14:textId="77777777" w:rsidR="00000000" w:rsidRDefault="00A92CBC">
      <w:pPr>
        <w:pStyle w:val="a0"/>
        <w:rPr>
          <w:rFonts w:hint="cs"/>
          <w:rtl/>
        </w:rPr>
      </w:pPr>
    </w:p>
    <w:p w14:paraId="7D864E67" w14:textId="77777777" w:rsidR="00000000" w:rsidRDefault="00A92CBC">
      <w:pPr>
        <w:pStyle w:val="a0"/>
        <w:rPr>
          <w:rFonts w:hint="cs"/>
          <w:rtl/>
        </w:rPr>
      </w:pPr>
      <w:r>
        <w:rPr>
          <w:rFonts w:hint="cs"/>
          <w:rtl/>
        </w:rPr>
        <w:t xml:space="preserve">אני מאוד מודה לחבר הכנסת יצחק כהן. ישיב כבוד השר מאיר שטרית במקום שר האוצר, אבל הוא ישיב בשם הממשלה. הוא משיב בשם הממשלה. </w:t>
      </w:r>
    </w:p>
    <w:p w14:paraId="247AB07E" w14:textId="77777777" w:rsidR="00000000" w:rsidRDefault="00A92CBC">
      <w:pPr>
        <w:pStyle w:val="a"/>
        <w:rPr>
          <w:rtl/>
        </w:rPr>
      </w:pPr>
    </w:p>
    <w:p w14:paraId="11D19AFB" w14:textId="77777777" w:rsidR="00000000" w:rsidRDefault="00A92CBC">
      <w:pPr>
        <w:pStyle w:val="a"/>
        <w:rPr>
          <w:rtl/>
        </w:rPr>
      </w:pPr>
      <w:bookmarkStart w:id="163" w:name="FS000000478T23_03_2005_15_42_11"/>
      <w:bookmarkStart w:id="164" w:name="_Toc104196566"/>
      <w:bookmarkEnd w:id="163"/>
      <w:r>
        <w:rPr>
          <w:rtl/>
        </w:rPr>
        <w:t>שר התחבורה מאיר שטרית:</w:t>
      </w:r>
      <w:bookmarkEnd w:id="164"/>
    </w:p>
    <w:p w14:paraId="3133546B" w14:textId="77777777" w:rsidR="00000000" w:rsidRDefault="00A92CBC">
      <w:pPr>
        <w:pStyle w:val="a0"/>
        <w:rPr>
          <w:rFonts w:hint="cs"/>
          <w:rtl/>
        </w:rPr>
      </w:pPr>
    </w:p>
    <w:p w14:paraId="193A606B" w14:textId="77777777" w:rsidR="00000000" w:rsidRDefault="00A92CBC">
      <w:pPr>
        <w:pStyle w:val="a0"/>
        <w:rPr>
          <w:rFonts w:hint="cs"/>
          <w:rtl/>
        </w:rPr>
      </w:pPr>
      <w:r>
        <w:rPr>
          <w:rFonts w:hint="cs"/>
          <w:rtl/>
        </w:rPr>
        <w:t>אדוני היושב-ראש, רבותי חברי הכנסת, ה</w:t>
      </w:r>
      <w:r>
        <w:rPr>
          <w:rFonts w:hint="cs"/>
          <w:rtl/>
        </w:rPr>
        <w:t xml:space="preserve">ממשלה אומנם החליטה להתנגד להצעת החוק. עם זאת, הקואליציה החליטה לאפשר חופש הצבעה בקריאה טרומית בלבד, על מנת לאפשר ללבן סוגיה כאובה זו ולנסות למצוא פתרון ולהגיע להסכמה בנושא. </w:t>
      </w:r>
    </w:p>
    <w:p w14:paraId="6F91B0A6" w14:textId="77777777" w:rsidR="00000000" w:rsidRDefault="00A92CBC">
      <w:pPr>
        <w:pStyle w:val="a0"/>
        <w:rPr>
          <w:rFonts w:hint="cs"/>
          <w:rtl/>
        </w:rPr>
      </w:pPr>
    </w:p>
    <w:p w14:paraId="4332D0F5" w14:textId="77777777" w:rsidR="00000000" w:rsidRDefault="00A92CBC">
      <w:pPr>
        <w:pStyle w:val="a0"/>
        <w:rPr>
          <w:rFonts w:hint="cs"/>
          <w:rtl/>
        </w:rPr>
      </w:pPr>
      <w:r>
        <w:rPr>
          <w:rFonts w:hint="cs"/>
          <w:rtl/>
        </w:rPr>
        <w:t>אין ספק שחבר הכנסת יצחק כהן מעלה בעיה שאי-אפשר להתעלם ממנה לחלוטין. גם בלוב וגם ב</w:t>
      </w:r>
      <w:r>
        <w:rPr>
          <w:rFonts w:hint="cs"/>
          <w:rtl/>
        </w:rPr>
        <w:t>תוניס היו יהודים שסבלו מרדיפות הנאצים והיו גם במחנות ריכוז, ולצערי עד עכשיו היהודים מהתפוצות הללו לא טופלו בעניין הזה. נדמה לי שצריך למצוא את המקורות ולחפש את הנתונים. חבר הכנסת כהן, אני מקווה שתימצא הדרך להגיע להסכמה על הנתונים, כי הרי זה הוויכוח. אם תהיה</w:t>
      </w:r>
      <w:r>
        <w:rPr>
          <w:rFonts w:hint="cs"/>
          <w:rtl/>
        </w:rPr>
        <w:t xml:space="preserve"> הסכמה על הנתונים, אפשר יהיה גם לקדם את החוק הזה בעתיד. לכן הממשלה איננה מתנגדת להצעת החוק. </w:t>
      </w:r>
    </w:p>
    <w:p w14:paraId="0F871C33" w14:textId="77777777" w:rsidR="00000000" w:rsidRDefault="00A92CBC">
      <w:pPr>
        <w:pStyle w:val="a0"/>
        <w:rPr>
          <w:rFonts w:hint="cs"/>
          <w:rtl/>
        </w:rPr>
      </w:pPr>
    </w:p>
    <w:p w14:paraId="4D519829" w14:textId="77777777" w:rsidR="00000000" w:rsidRDefault="00A92CBC">
      <w:pPr>
        <w:pStyle w:val="af1"/>
        <w:rPr>
          <w:rtl/>
        </w:rPr>
      </w:pPr>
      <w:r>
        <w:rPr>
          <w:rtl/>
        </w:rPr>
        <w:t>היו"ר ראובן ריבלין:</w:t>
      </w:r>
    </w:p>
    <w:p w14:paraId="4E47293F" w14:textId="77777777" w:rsidR="00000000" w:rsidRDefault="00A92CBC">
      <w:pPr>
        <w:pStyle w:val="a0"/>
        <w:rPr>
          <w:rtl/>
        </w:rPr>
      </w:pPr>
    </w:p>
    <w:p w14:paraId="1B063340" w14:textId="77777777" w:rsidR="00000000" w:rsidRDefault="00A92CBC">
      <w:pPr>
        <w:pStyle w:val="a0"/>
        <w:rPr>
          <w:rFonts w:hint="cs"/>
          <w:rtl/>
        </w:rPr>
      </w:pPr>
      <w:r>
        <w:rPr>
          <w:rFonts w:hint="cs"/>
          <w:rtl/>
        </w:rPr>
        <w:t xml:space="preserve">הממשלה פורמלית מתנגדת, אבל אפשרה חופש הצבעה. אדוני יושב-ראש הקואליציה, האם אדוני רוצה לומר משהו? חבר הכנסת כהן, היא באופן פורמלי מתנגדת </w:t>
      </w:r>
      <w:r>
        <w:rPr>
          <w:rtl/>
        </w:rPr>
        <w:t>–</w:t>
      </w:r>
      <w:r>
        <w:rPr>
          <w:rFonts w:hint="cs"/>
          <w:rtl/>
        </w:rPr>
        <w:t xml:space="preserve"> אבל</w:t>
      </w:r>
      <w:r>
        <w:rPr>
          <w:rFonts w:hint="cs"/>
          <w:rtl/>
        </w:rPr>
        <w:t xml:space="preserve"> היא מסכימה - אז אתה יכול להשיב. </w:t>
      </w:r>
    </w:p>
    <w:p w14:paraId="57E8DE2A" w14:textId="77777777" w:rsidR="00000000" w:rsidRDefault="00A92CBC">
      <w:pPr>
        <w:pStyle w:val="a0"/>
        <w:rPr>
          <w:rFonts w:hint="cs"/>
          <w:rtl/>
        </w:rPr>
      </w:pPr>
    </w:p>
    <w:p w14:paraId="1B9FC8C7" w14:textId="77777777" w:rsidR="00000000" w:rsidRDefault="00A92CBC">
      <w:pPr>
        <w:pStyle w:val="-"/>
        <w:rPr>
          <w:rtl/>
        </w:rPr>
      </w:pPr>
      <w:r>
        <w:rPr>
          <w:rFonts w:hint="eastAsia"/>
          <w:rtl/>
        </w:rPr>
        <w:t>שר</w:t>
      </w:r>
      <w:r>
        <w:rPr>
          <w:rtl/>
        </w:rPr>
        <w:t xml:space="preserve"> התחבורה מאיר שטרית:</w:t>
      </w:r>
    </w:p>
    <w:p w14:paraId="5BE633C3" w14:textId="77777777" w:rsidR="00000000" w:rsidRDefault="00A92CBC">
      <w:pPr>
        <w:pStyle w:val="a0"/>
        <w:rPr>
          <w:rFonts w:hint="cs"/>
          <w:rtl/>
        </w:rPr>
      </w:pPr>
    </w:p>
    <w:p w14:paraId="295CA5E5" w14:textId="77777777" w:rsidR="00000000" w:rsidRDefault="00A92CBC">
      <w:pPr>
        <w:pStyle w:val="a0"/>
        <w:rPr>
          <w:rFonts w:hint="cs"/>
          <w:rtl/>
        </w:rPr>
      </w:pPr>
      <w:r>
        <w:rPr>
          <w:rFonts w:hint="cs"/>
          <w:rtl/>
        </w:rPr>
        <w:t xml:space="preserve">חופש הצבעה. </w:t>
      </w:r>
    </w:p>
    <w:p w14:paraId="625504CD" w14:textId="77777777" w:rsidR="00000000" w:rsidRDefault="00A92CBC">
      <w:pPr>
        <w:pStyle w:val="a0"/>
        <w:rPr>
          <w:rFonts w:hint="cs"/>
          <w:rtl/>
        </w:rPr>
      </w:pPr>
    </w:p>
    <w:p w14:paraId="72A618AB" w14:textId="77777777" w:rsidR="00000000" w:rsidRDefault="00A92CBC">
      <w:pPr>
        <w:pStyle w:val="af1"/>
        <w:rPr>
          <w:rtl/>
        </w:rPr>
      </w:pPr>
      <w:r>
        <w:rPr>
          <w:rFonts w:hint="eastAsia"/>
          <w:rtl/>
        </w:rPr>
        <w:t>היו</w:t>
      </w:r>
      <w:r>
        <w:rPr>
          <w:rtl/>
        </w:rPr>
        <w:t>"ר ראובן ריבלין:</w:t>
      </w:r>
    </w:p>
    <w:p w14:paraId="690D3D0C" w14:textId="77777777" w:rsidR="00000000" w:rsidRDefault="00A92CBC">
      <w:pPr>
        <w:pStyle w:val="a0"/>
        <w:rPr>
          <w:rFonts w:hint="cs"/>
          <w:rtl/>
        </w:rPr>
      </w:pPr>
    </w:p>
    <w:p w14:paraId="3BEBE8F9" w14:textId="77777777" w:rsidR="00000000" w:rsidRDefault="00A92CBC">
      <w:pPr>
        <w:pStyle w:val="a0"/>
        <w:rPr>
          <w:rFonts w:hint="cs"/>
          <w:rtl/>
        </w:rPr>
      </w:pPr>
      <w:r>
        <w:rPr>
          <w:rFonts w:hint="cs"/>
          <w:rtl/>
        </w:rPr>
        <w:t xml:space="preserve">רבותי חברי הכנסת, אי-אפשר לברך "שהחיינו" על עניין זה, אבל בהחלט אני חושב שראוי שאנחנו לפחות בכנסת נתייחס ברצינות רבה מאוד לסוגיות האלה. </w:t>
      </w:r>
    </w:p>
    <w:p w14:paraId="64557CB6" w14:textId="77777777" w:rsidR="00000000" w:rsidRDefault="00A92CBC">
      <w:pPr>
        <w:pStyle w:val="a0"/>
        <w:rPr>
          <w:rFonts w:hint="cs"/>
          <w:rtl/>
        </w:rPr>
      </w:pPr>
    </w:p>
    <w:p w14:paraId="3E9E2D4E" w14:textId="77777777" w:rsidR="00000000" w:rsidRDefault="00A92CBC">
      <w:pPr>
        <w:pStyle w:val="a0"/>
        <w:rPr>
          <w:rFonts w:hint="cs"/>
          <w:rtl/>
        </w:rPr>
      </w:pPr>
      <w:r>
        <w:rPr>
          <w:rFonts w:hint="cs"/>
          <w:rtl/>
        </w:rPr>
        <w:t>נא להצביע - מי בעד? מי נ</w:t>
      </w:r>
      <w:r>
        <w:rPr>
          <w:rFonts w:hint="cs"/>
          <w:rtl/>
        </w:rPr>
        <w:t>גד? מי נמנע?</w:t>
      </w:r>
    </w:p>
    <w:p w14:paraId="553CE559" w14:textId="77777777" w:rsidR="00000000" w:rsidRDefault="00A92CBC">
      <w:pPr>
        <w:pStyle w:val="a0"/>
        <w:rPr>
          <w:rFonts w:hint="cs"/>
          <w:rtl/>
        </w:rPr>
      </w:pPr>
    </w:p>
    <w:p w14:paraId="1C376346" w14:textId="77777777" w:rsidR="00000000" w:rsidRDefault="00A92CBC">
      <w:pPr>
        <w:pStyle w:val="ab"/>
        <w:bidi/>
        <w:rPr>
          <w:rFonts w:hint="cs"/>
          <w:rtl/>
        </w:rPr>
      </w:pPr>
      <w:r>
        <w:rPr>
          <w:rFonts w:hint="cs"/>
          <w:rtl/>
        </w:rPr>
        <w:t>הצבעה מס' 29</w:t>
      </w:r>
    </w:p>
    <w:p w14:paraId="13E8230A" w14:textId="77777777" w:rsidR="00000000" w:rsidRDefault="00A92CBC">
      <w:pPr>
        <w:pStyle w:val="a0"/>
        <w:rPr>
          <w:rFonts w:hint="cs"/>
          <w:rtl/>
        </w:rPr>
      </w:pPr>
    </w:p>
    <w:p w14:paraId="4B94E95C" w14:textId="77777777" w:rsidR="00000000" w:rsidRDefault="00A92CBC">
      <w:pPr>
        <w:pStyle w:val="ac"/>
        <w:bidi/>
        <w:rPr>
          <w:rFonts w:hint="cs"/>
          <w:rtl/>
        </w:rPr>
      </w:pPr>
      <w:r>
        <w:rPr>
          <w:rFonts w:hint="cs"/>
          <w:rtl/>
        </w:rPr>
        <w:t>בעד ההצעה להעביר את הצעת החוק לדיון מוקדם בוועדה - 51</w:t>
      </w:r>
    </w:p>
    <w:p w14:paraId="2AC94723" w14:textId="77777777" w:rsidR="00000000" w:rsidRDefault="00A92CBC">
      <w:pPr>
        <w:pStyle w:val="ac"/>
        <w:bidi/>
        <w:rPr>
          <w:rFonts w:hint="cs"/>
          <w:rtl/>
        </w:rPr>
      </w:pPr>
      <w:r>
        <w:rPr>
          <w:rFonts w:hint="cs"/>
          <w:rtl/>
        </w:rPr>
        <w:t>נגד - אין</w:t>
      </w:r>
    </w:p>
    <w:p w14:paraId="06BAE5F5" w14:textId="77777777" w:rsidR="00000000" w:rsidRDefault="00A92CBC">
      <w:pPr>
        <w:pStyle w:val="ac"/>
        <w:bidi/>
        <w:rPr>
          <w:rFonts w:hint="cs"/>
          <w:rtl/>
        </w:rPr>
      </w:pPr>
      <w:r>
        <w:rPr>
          <w:rFonts w:hint="cs"/>
          <w:rtl/>
        </w:rPr>
        <w:t>נמנעים - אין</w:t>
      </w:r>
    </w:p>
    <w:p w14:paraId="4B148C1E" w14:textId="77777777" w:rsidR="00000000" w:rsidRDefault="00A92CBC">
      <w:pPr>
        <w:pStyle w:val="ad"/>
        <w:bidi/>
        <w:rPr>
          <w:rFonts w:hint="cs"/>
          <w:rtl/>
        </w:rPr>
      </w:pPr>
      <w:r>
        <w:rPr>
          <w:rFonts w:hint="cs"/>
          <w:rtl/>
        </w:rPr>
        <w:t xml:space="preserve">ההצעה להעביר את הצעת חוק נכי רדיפות הנאצים (תיקון </w:t>
      </w:r>
      <w:r>
        <w:rPr>
          <w:rtl/>
        </w:rPr>
        <w:t>–</w:t>
      </w:r>
      <w:r>
        <w:rPr>
          <w:rFonts w:hint="cs"/>
          <w:rtl/>
        </w:rPr>
        <w:t xml:space="preserve"> הגדרות זכאות), </w:t>
      </w:r>
    </w:p>
    <w:p w14:paraId="6E5049DD" w14:textId="77777777" w:rsidR="00000000" w:rsidRDefault="00A92CBC">
      <w:pPr>
        <w:pStyle w:val="ad"/>
        <w:bidi/>
        <w:rPr>
          <w:rFonts w:hint="cs"/>
          <w:rtl/>
        </w:rPr>
      </w:pPr>
      <w:r>
        <w:rPr>
          <w:rFonts w:hint="cs"/>
          <w:rtl/>
        </w:rPr>
        <w:t xml:space="preserve">התשס"ה-2005, לדיון מוקדם בוועדת הכספים נתקבלה. </w:t>
      </w:r>
    </w:p>
    <w:p w14:paraId="192EA3DD" w14:textId="77777777" w:rsidR="00000000" w:rsidRDefault="00A92CBC">
      <w:pPr>
        <w:pStyle w:val="a0"/>
        <w:rPr>
          <w:rFonts w:hint="cs"/>
          <w:rtl/>
        </w:rPr>
      </w:pPr>
    </w:p>
    <w:p w14:paraId="2D512370" w14:textId="77777777" w:rsidR="00000000" w:rsidRDefault="00A92CBC">
      <w:pPr>
        <w:pStyle w:val="af1"/>
        <w:rPr>
          <w:rtl/>
        </w:rPr>
      </w:pPr>
    </w:p>
    <w:p w14:paraId="1CC94479" w14:textId="77777777" w:rsidR="00000000" w:rsidRDefault="00A92CBC">
      <w:pPr>
        <w:pStyle w:val="af1"/>
        <w:rPr>
          <w:rtl/>
        </w:rPr>
      </w:pPr>
      <w:r>
        <w:rPr>
          <w:rtl/>
        </w:rPr>
        <w:t>היו"ר ראובן ריבלין:</w:t>
      </w:r>
    </w:p>
    <w:p w14:paraId="7054A60E" w14:textId="77777777" w:rsidR="00000000" w:rsidRDefault="00A92CBC">
      <w:pPr>
        <w:pStyle w:val="a0"/>
        <w:rPr>
          <w:rtl/>
        </w:rPr>
      </w:pPr>
    </w:p>
    <w:p w14:paraId="7A734797" w14:textId="77777777" w:rsidR="00000000" w:rsidRDefault="00A92CBC">
      <w:pPr>
        <w:pStyle w:val="a0"/>
        <w:rPr>
          <w:rFonts w:hint="cs"/>
          <w:rtl/>
        </w:rPr>
      </w:pPr>
      <w:r>
        <w:rPr>
          <w:rFonts w:hint="cs"/>
          <w:rtl/>
        </w:rPr>
        <w:t>ובכן, רבותי,</w:t>
      </w:r>
      <w:r>
        <w:rPr>
          <w:rFonts w:hint="cs"/>
          <w:rtl/>
        </w:rPr>
        <w:t xml:space="preserve"> בניגוד לפעמים קודמות, בעד </w:t>
      </w:r>
      <w:r>
        <w:rPr>
          <w:rtl/>
        </w:rPr>
        <w:t>–</w:t>
      </w:r>
      <w:r>
        <w:rPr>
          <w:rFonts w:hint="cs"/>
          <w:rtl/>
        </w:rPr>
        <w:t xml:space="preserve"> 51, אין מתנגדים ואין נמנעים. אני קובע שהצעת חוק נכי רדיפות הנאצים (תיקון </w:t>
      </w:r>
      <w:r>
        <w:rPr>
          <w:rtl/>
        </w:rPr>
        <w:t>–</w:t>
      </w:r>
      <w:r>
        <w:rPr>
          <w:rFonts w:hint="cs"/>
          <w:rtl/>
        </w:rPr>
        <w:t xml:space="preserve"> הגדרות זכאות), התשס"ה-2005, הנוגעת ליהדות לוב, עברה בקריאה טרומית, והיא תועבר לוועדת העבודה, הרווחה והבריאות. </w:t>
      </w:r>
    </w:p>
    <w:p w14:paraId="338E6A43" w14:textId="77777777" w:rsidR="00000000" w:rsidRDefault="00A92CBC">
      <w:pPr>
        <w:pStyle w:val="a0"/>
        <w:rPr>
          <w:rFonts w:hint="cs"/>
          <w:rtl/>
        </w:rPr>
      </w:pPr>
    </w:p>
    <w:p w14:paraId="798F504C" w14:textId="77777777" w:rsidR="00000000" w:rsidRDefault="00A92CBC">
      <w:pPr>
        <w:pStyle w:val="af0"/>
        <w:rPr>
          <w:rtl/>
        </w:rPr>
      </w:pPr>
      <w:r>
        <w:rPr>
          <w:rFonts w:hint="eastAsia"/>
          <w:rtl/>
        </w:rPr>
        <w:t>יצחק</w:t>
      </w:r>
      <w:r>
        <w:rPr>
          <w:rtl/>
        </w:rPr>
        <w:t xml:space="preserve"> כהן (ש"ס):</w:t>
      </w:r>
    </w:p>
    <w:p w14:paraId="0A086A26" w14:textId="77777777" w:rsidR="00000000" w:rsidRDefault="00A92CBC">
      <w:pPr>
        <w:pStyle w:val="a0"/>
        <w:rPr>
          <w:rFonts w:hint="cs"/>
          <w:rtl/>
        </w:rPr>
      </w:pPr>
    </w:p>
    <w:p w14:paraId="7FDCF510" w14:textId="77777777" w:rsidR="00000000" w:rsidRDefault="00A92CBC">
      <w:pPr>
        <w:pStyle w:val="a0"/>
        <w:rPr>
          <w:rFonts w:hint="cs"/>
          <w:rtl/>
        </w:rPr>
      </w:pPr>
      <w:r>
        <w:rPr>
          <w:rFonts w:hint="cs"/>
          <w:rtl/>
        </w:rPr>
        <w:t xml:space="preserve">אני מציע להעביר לוועדת </w:t>
      </w:r>
      <w:r>
        <w:rPr>
          <w:rFonts w:hint="cs"/>
          <w:rtl/>
        </w:rPr>
        <w:t xml:space="preserve">הכספים. </w:t>
      </w:r>
    </w:p>
    <w:p w14:paraId="5AB26F08" w14:textId="77777777" w:rsidR="00000000" w:rsidRDefault="00A92CBC">
      <w:pPr>
        <w:pStyle w:val="a0"/>
        <w:rPr>
          <w:rFonts w:hint="cs"/>
          <w:rtl/>
        </w:rPr>
      </w:pPr>
    </w:p>
    <w:p w14:paraId="0A5A6871" w14:textId="77777777" w:rsidR="00000000" w:rsidRDefault="00A92CBC">
      <w:pPr>
        <w:pStyle w:val="af1"/>
        <w:rPr>
          <w:rtl/>
        </w:rPr>
      </w:pPr>
      <w:r>
        <w:rPr>
          <w:rtl/>
        </w:rPr>
        <w:t>היו"ר ראובן ריבלין:</w:t>
      </w:r>
    </w:p>
    <w:p w14:paraId="4965650E" w14:textId="77777777" w:rsidR="00000000" w:rsidRDefault="00A92CBC">
      <w:pPr>
        <w:pStyle w:val="a0"/>
        <w:rPr>
          <w:rtl/>
        </w:rPr>
      </w:pPr>
    </w:p>
    <w:p w14:paraId="51E2B828" w14:textId="77777777" w:rsidR="00000000" w:rsidRDefault="00A92CBC">
      <w:pPr>
        <w:pStyle w:val="a0"/>
        <w:rPr>
          <w:rFonts w:hint="cs"/>
          <w:rtl/>
        </w:rPr>
      </w:pPr>
      <w:r>
        <w:rPr>
          <w:rFonts w:hint="cs"/>
          <w:rtl/>
        </w:rPr>
        <w:t xml:space="preserve">היא תעבור לוועדת הכנסת, על מנת שזו תקבע את הוועדה. </w:t>
      </w:r>
    </w:p>
    <w:p w14:paraId="01BFA9DB" w14:textId="77777777" w:rsidR="00000000" w:rsidRDefault="00A92CBC">
      <w:pPr>
        <w:pStyle w:val="a0"/>
        <w:rPr>
          <w:rFonts w:hint="cs"/>
          <w:rtl/>
        </w:rPr>
      </w:pPr>
    </w:p>
    <w:p w14:paraId="30E3E970" w14:textId="77777777" w:rsidR="00000000" w:rsidRDefault="00A92CBC">
      <w:pPr>
        <w:pStyle w:val="af0"/>
        <w:rPr>
          <w:rtl/>
        </w:rPr>
      </w:pPr>
      <w:r>
        <w:rPr>
          <w:rFonts w:hint="eastAsia"/>
          <w:rtl/>
        </w:rPr>
        <w:t>גדעון</w:t>
      </w:r>
      <w:r>
        <w:rPr>
          <w:rtl/>
        </w:rPr>
        <w:t xml:space="preserve"> סער (הליכוד):</w:t>
      </w:r>
    </w:p>
    <w:p w14:paraId="327F2DFB" w14:textId="77777777" w:rsidR="00000000" w:rsidRDefault="00A92CBC">
      <w:pPr>
        <w:pStyle w:val="a0"/>
        <w:rPr>
          <w:rFonts w:hint="cs"/>
          <w:rtl/>
        </w:rPr>
      </w:pPr>
    </w:p>
    <w:p w14:paraId="5413BAD1" w14:textId="77777777" w:rsidR="00000000" w:rsidRDefault="00A92CBC">
      <w:pPr>
        <w:pStyle w:val="a0"/>
        <w:rPr>
          <w:rFonts w:hint="cs"/>
          <w:rtl/>
        </w:rPr>
      </w:pPr>
      <w:r>
        <w:rPr>
          <w:rFonts w:hint="cs"/>
          <w:rtl/>
        </w:rPr>
        <w:t xml:space="preserve">ועדת הכספים. </w:t>
      </w:r>
    </w:p>
    <w:p w14:paraId="13F2CC74" w14:textId="77777777" w:rsidR="00000000" w:rsidRDefault="00A92CBC">
      <w:pPr>
        <w:pStyle w:val="a0"/>
        <w:rPr>
          <w:rFonts w:hint="cs"/>
          <w:rtl/>
        </w:rPr>
      </w:pPr>
    </w:p>
    <w:p w14:paraId="649A4086" w14:textId="77777777" w:rsidR="00000000" w:rsidRDefault="00A92CBC">
      <w:pPr>
        <w:pStyle w:val="af1"/>
        <w:rPr>
          <w:rtl/>
        </w:rPr>
      </w:pPr>
      <w:r>
        <w:rPr>
          <w:rFonts w:hint="eastAsia"/>
          <w:rtl/>
        </w:rPr>
        <w:t>היו</w:t>
      </w:r>
      <w:r>
        <w:rPr>
          <w:rtl/>
        </w:rPr>
        <w:t>"ר ראובן ריבלין:</w:t>
      </w:r>
    </w:p>
    <w:p w14:paraId="0CAA5256" w14:textId="77777777" w:rsidR="00000000" w:rsidRDefault="00A92CBC">
      <w:pPr>
        <w:pStyle w:val="a0"/>
        <w:rPr>
          <w:rFonts w:hint="cs"/>
          <w:rtl/>
        </w:rPr>
      </w:pPr>
    </w:p>
    <w:p w14:paraId="7D25782B" w14:textId="77777777" w:rsidR="00000000" w:rsidRDefault="00A92CBC">
      <w:pPr>
        <w:pStyle w:val="a0"/>
        <w:rPr>
          <w:rFonts w:hint="cs"/>
          <w:rtl/>
        </w:rPr>
      </w:pPr>
      <w:r>
        <w:rPr>
          <w:rFonts w:hint="cs"/>
          <w:rtl/>
        </w:rPr>
        <w:t>האם אתם מסכימים להעביר לוועדת הכספים? - כי לא שמעתי הצעה להעביר לוועדת העבודה, הרווחה והבריאות. אם אין הצעה אחרת, ה</w:t>
      </w:r>
      <w:r>
        <w:rPr>
          <w:rFonts w:hint="cs"/>
          <w:rtl/>
        </w:rPr>
        <w:t xml:space="preserve">יא תועבר לוועדת הכספים, על מנת להכינה לקריאה ראשונה. תודה רבה. </w:t>
      </w:r>
    </w:p>
    <w:p w14:paraId="217FFC0A" w14:textId="77777777" w:rsidR="00000000" w:rsidRDefault="00A92CBC">
      <w:pPr>
        <w:pStyle w:val="a0"/>
        <w:rPr>
          <w:rFonts w:hint="cs"/>
          <w:rtl/>
        </w:rPr>
      </w:pPr>
    </w:p>
    <w:p w14:paraId="45F4CD32" w14:textId="77777777" w:rsidR="00000000" w:rsidRDefault="00A92CBC">
      <w:pPr>
        <w:pStyle w:val="a2"/>
        <w:rPr>
          <w:rtl/>
        </w:rPr>
      </w:pPr>
    </w:p>
    <w:p w14:paraId="5B70CE87" w14:textId="77777777" w:rsidR="00000000" w:rsidRDefault="00A92CBC">
      <w:pPr>
        <w:pStyle w:val="a2"/>
        <w:rPr>
          <w:rFonts w:hint="cs"/>
          <w:rtl/>
        </w:rPr>
      </w:pPr>
      <w:bookmarkStart w:id="165" w:name="CS93512FI0093512T23_03_2005_13_26_04"/>
      <w:bookmarkStart w:id="166" w:name="_Toc104196567"/>
      <w:bookmarkEnd w:id="165"/>
      <w:r>
        <w:rPr>
          <w:rtl/>
        </w:rPr>
        <w:t xml:space="preserve">הצעת חוק </w:t>
      </w:r>
      <w:r>
        <w:rPr>
          <w:rFonts w:hint="cs"/>
          <w:rtl/>
        </w:rPr>
        <w:t xml:space="preserve">לתיקון </w:t>
      </w:r>
      <w:r>
        <w:rPr>
          <w:rtl/>
        </w:rPr>
        <w:t xml:space="preserve">פקודת הרוקחים (חובת יידוע על </w:t>
      </w:r>
      <w:r>
        <w:rPr>
          <w:rFonts w:hint="cs"/>
          <w:rtl/>
        </w:rPr>
        <w:br/>
      </w:r>
      <w:r>
        <w:rPr>
          <w:rtl/>
        </w:rPr>
        <w:t>קיומה של תרופה זהה), התשס"ה-2005</w:t>
      </w:r>
      <w:bookmarkEnd w:id="166"/>
    </w:p>
    <w:p w14:paraId="11B0094E" w14:textId="77777777" w:rsidR="00000000" w:rsidRDefault="00A92CBC">
      <w:pPr>
        <w:pStyle w:val="a0"/>
        <w:ind w:firstLine="0"/>
        <w:rPr>
          <w:rFonts w:hint="cs"/>
          <w:rtl/>
        </w:rPr>
      </w:pPr>
      <w:r>
        <w:rPr>
          <w:rFonts w:hint="cs"/>
          <w:rtl/>
        </w:rPr>
        <w:t xml:space="preserve"> [הצעת חוק פ/3335; נספחות.]</w:t>
      </w:r>
    </w:p>
    <w:p w14:paraId="2961BD45" w14:textId="77777777" w:rsidR="00000000" w:rsidRDefault="00A92CBC">
      <w:pPr>
        <w:pStyle w:val="a2"/>
        <w:rPr>
          <w:rFonts w:hint="cs"/>
          <w:rtl/>
        </w:rPr>
      </w:pPr>
      <w:bookmarkStart w:id="167" w:name="_Toc104196568"/>
      <w:r>
        <w:rPr>
          <w:rFonts w:hint="cs"/>
          <w:rtl/>
        </w:rPr>
        <w:t>(הצעת חבר הכנסת דוד טל)</w:t>
      </w:r>
      <w:bookmarkEnd w:id="167"/>
    </w:p>
    <w:p w14:paraId="25A6C1EE" w14:textId="77777777" w:rsidR="00000000" w:rsidRDefault="00A92CBC">
      <w:pPr>
        <w:pStyle w:val="-0"/>
        <w:rPr>
          <w:rFonts w:hint="cs"/>
          <w:rtl/>
        </w:rPr>
      </w:pPr>
    </w:p>
    <w:p w14:paraId="096A9457" w14:textId="77777777" w:rsidR="00000000" w:rsidRDefault="00A92CBC">
      <w:pPr>
        <w:pStyle w:val="af1"/>
        <w:rPr>
          <w:rtl/>
        </w:rPr>
      </w:pPr>
      <w:r>
        <w:rPr>
          <w:rtl/>
        </w:rPr>
        <w:t>היו"ר ראובן ריבלין:</w:t>
      </w:r>
    </w:p>
    <w:p w14:paraId="58C98F04" w14:textId="77777777" w:rsidR="00000000" w:rsidRDefault="00A92CBC">
      <w:pPr>
        <w:pStyle w:val="a0"/>
        <w:rPr>
          <w:rFonts w:hint="cs"/>
          <w:rtl/>
        </w:rPr>
      </w:pPr>
    </w:p>
    <w:p w14:paraId="47807C3F" w14:textId="77777777" w:rsidR="00000000" w:rsidRDefault="00A92CBC">
      <w:pPr>
        <w:pStyle w:val="a0"/>
        <w:rPr>
          <w:rFonts w:hint="cs"/>
          <w:rtl/>
        </w:rPr>
      </w:pPr>
      <w:r>
        <w:rPr>
          <w:rFonts w:hint="cs"/>
          <w:rtl/>
        </w:rPr>
        <w:t xml:space="preserve">רבותי, אנחנו ממשיכים בסדר-היום: הצעת </w:t>
      </w:r>
      <w:r>
        <w:rPr>
          <w:rFonts w:hint="cs"/>
          <w:rtl/>
        </w:rPr>
        <w:t xml:space="preserve">חוק לתיקון פקודת הרוקחים, ששוחררה מחובת הנחה, מטעם חבר הכנסת דוד טל, אשר נמצא כבר על הדוכן. שר הבריאות נמצא אתנו כאן; אני מאוד מודה לו. </w:t>
      </w:r>
    </w:p>
    <w:p w14:paraId="272B5707" w14:textId="77777777" w:rsidR="00000000" w:rsidRDefault="00A92CBC">
      <w:pPr>
        <w:pStyle w:val="a0"/>
        <w:rPr>
          <w:rFonts w:hint="cs"/>
          <w:rtl/>
        </w:rPr>
      </w:pPr>
    </w:p>
    <w:p w14:paraId="44B66EBA" w14:textId="77777777" w:rsidR="00000000" w:rsidRDefault="00A92CBC">
      <w:pPr>
        <w:pStyle w:val="a"/>
        <w:rPr>
          <w:rtl/>
        </w:rPr>
      </w:pPr>
      <w:bookmarkStart w:id="168" w:name="FS000000493T23_03_2005_13_27_10"/>
      <w:bookmarkStart w:id="169" w:name="_Toc104196569"/>
      <w:bookmarkEnd w:id="168"/>
      <w:r>
        <w:rPr>
          <w:rtl/>
        </w:rPr>
        <w:t>דוד טל (עם אחד):</w:t>
      </w:r>
      <w:bookmarkEnd w:id="169"/>
    </w:p>
    <w:p w14:paraId="25C29E7A" w14:textId="77777777" w:rsidR="00000000" w:rsidRDefault="00A92CBC">
      <w:pPr>
        <w:pStyle w:val="a0"/>
        <w:rPr>
          <w:rtl/>
        </w:rPr>
      </w:pPr>
    </w:p>
    <w:p w14:paraId="36467E0C" w14:textId="77777777" w:rsidR="00000000" w:rsidRDefault="00A92CBC">
      <w:pPr>
        <w:pStyle w:val="a0"/>
        <w:rPr>
          <w:rFonts w:hint="cs"/>
          <w:rtl/>
        </w:rPr>
      </w:pPr>
      <w:r>
        <w:rPr>
          <w:rFonts w:hint="cs"/>
          <w:rtl/>
        </w:rPr>
        <w:t>אדוני היושב-ראש, עמיתי חברי הכנסת, הצעת החוק הזאת באה להיטיב עם האזרחים שצורכים תרופות. המצב כיום הו</w:t>
      </w:r>
      <w:r>
        <w:rPr>
          <w:rFonts w:hint="cs"/>
          <w:rtl/>
        </w:rPr>
        <w:t xml:space="preserve">א שפציינט שמקבל איזה מרשם, יכול ללכת אתו לבית-המרקחת ולשמוע שהתרופה עולה לו 100 שקלים והקופה משתתפת ב-50 שקלים. הוא עדיין הוא ישלם 50 שקלים, בעוד יש תרופה זהה הרבה יותר זולה, זולה ב-10-20 שקלים. אני רוצה לתת גם כמה דוגמאות. </w:t>
      </w:r>
    </w:p>
    <w:p w14:paraId="495E5006" w14:textId="77777777" w:rsidR="00000000" w:rsidRDefault="00A92CBC">
      <w:pPr>
        <w:pStyle w:val="a0"/>
        <w:rPr>
          <w:rFonts w:hint="cs"/>
          <w:rtl/>
        </w:rPr>
      </w:pPr>
    </w:p>
    <w:p w14:paraId="4230E2D3" w14:textId="77777777" w:rsidR="00000000" w:rsidRDefault="00A92CBC">
      <w:pPr>
        <w:pStyle w:val="a0"/>
        <w:rPr>
          <w:rFonts w:hint="cs"/>
          <w:rtl/>
        </w:rPr>
      </w:pPr>
      <w:r>
        <w:rPr>
          <w:rFonts w:hint="cs"/>
          <w:rtl/>
        </w:rPr>
        <w:t>קודם כול אני רוצה להסביר שההגד</w:t>
      </w:r>
      <w:r>
        <w:rPr>
          <w:rFonts w:hint="cs"/>
          <w:rtl/>
        </w:rPr>
        <w:t>רה המדויקת של "תרופה זהה" היא "תרופה גנרית", "תרופה שבה החומר הפעיל, המינון וצורת המתן (טבלייה או זריקה) זהים". פקודת הרוקחים היום מאפשרת לרוקח להחליף תרופה בתרופה גנרית, אלא אם כן ציין הרופא על גבי המרשם לנפק רק את התרופה הרשומה. אגב, קופות-החולים עושות ה</w:t>
      </w:r>
      <w:r>
        <w:rPr>
          <w:rFonts w:hint="cs"/>
          <w:rtl/>
        </w:rPr>
        <w:t xml:space="preserve">חלפות כאלה באופן תדיר. ההחלפות נעשות על בסיס של מכרז כספי בין הספקים. </w:t>
      </w:r>
    </w:p>
    <w:p w14:paraId="687AA106" w14:textId="77777777" w:rsidR="00000000" w:rsidRDefault="00A92CBC">
      <w:pPr>
        <w:pStyle w:val="a0"/>
        <w:rPr>
          <w:rFonts w:hint="cs"/>
          <w:rtl/>
        </w:rPr>
      </w:pPr>
    </w:p>
    <w:p w14:paraId="4380645B" w14:textId="77777777" w:rsidR="00000000" w:rsidRDefault="00A92CBC">
      <w:pPr>
        <w:pStyle w:val="a0"/>
        <w:rPr>
          <w:rFonts w:hint="cs"/>
          <w:rtl/>
        </w:rPr>
      </w:pPr>
      <w:r>
        <w:rPr>
          <w:rFonts w:hint="cs"/>
          <w:rtl/>
        </w:rPr>
        <w:t>כיום, אדוני היושב-ראש, לא מתקיים, לצערי,</w:t>
      </w:r>
      <w:r>
        <w:rPr>
          <w:rtl/>
        </w:rPr>
        <w:t xml:space="preserve"> </w:t>
      </w:r>
      <w:r>
        <w:rPr>
          <w:rFonts w:hint="cs"/>
          <w:rtl/>
        </w:rPr>
        <w:t xml:space="preserve">שוק תחרותי בנושא הזה. הפציינט משלם במקרים רבים השתתפות חבר גבוהה מהעלות. מאחר שהקופות אוסרות על הרוקח להציע מוצר תחרותי, השוק לא התפתח. מכיוון </w:t>
      </w:r>
      <w:r>
        <w:rPr>
          <w:rFonts w:hint="cs"/>
          <w:rtl/>
        </w:rPr>
        <w:t xml:space="preserve">שהממשלה הזאת מצדדת מאוד בשוק תחרותי, אני מניח שהיא גם לא תתנגד לזה. </w:t>
      </w:r>
    </w:p>
    <w:p w14:paraId="2F96D698" w14:textId="77777777" w:rsidR="00000000" w:rsidRDefault="00A92CBC">
      <w:pPr>
        <w:pStyle w:val="a0"/>
        <w:rPr>
          <w:rFonts w:hint="cs"/>
          <w:rtl/>
        </w:rPr>
      </w:pPr>
    </w:p>
    <w:p w14:paraId="48B34F66" w14:textId="77777777" w:rsidR="00000000" w:rsidRDefault="00A92CBC">
      <w:pPr>
        <w:pStyle w:val="a0"/>
        <w:rPr>
          <w:rFonts w:hint="cs"/>
          <w:rtl/>
        </w:rPr>
      </w:pPr>
      <w:r>
        <w:rPr>
          <w:rFonts w:hint="cs"/>
          <w:rtl/>
        </w:rPr>
        <w:t xml:space="preserve">אני חושב, שאם הרוקח יחויב, כפי שאני מציע בהצעת החוק הזאת, להציע את התחליף הזול, הספקים כולם, לרבות אלה שמפסידים במכרזים, יציעו לשוק מוצרים במחיר לצרכן העדיף על השתתפות החבר כיום. </w:t>
      </w:r>
    </w:p>
    <w:p w14:paraId="21F9CF27" w14:textId="77777777" w:rsidR="00000000" w:rsidRDefault="00A92CBC">
      <w:pPr>
        <w:pStyle w:val="a0"/>
        <w:rPr>
          <w:rFonts w:hint="cs"/>
          <w:rtl/>
        </w:rPr>
      </w:pPr>
    </w:p>
    <w:p w14:paraId="078CCF82" w14:textId="77777777" w:rsidR="00000000" w:rsidRDefault="00A92CBC">
      <w:pPr>
        <w:pStyle w:val="a0"/>
        <w:rPr>
          <w:rFonts w:hint="cs"/>
          <w:rtl/>
        </w:rPr>
      </w:pPr>
      <w:r>
        <w:rPr>
          <w:rFonts w:hint="cs"/>
          <w:rtl/>
        </w:rPr>
        <w:t>אני ר</w:t>
      </w:r>
      <w:r>
        <w:rPr>
          <w:rFonts w:hint="cs"/>
          <w:rtl/>
        </w:rPr>
        <w:t>וצה לתת כמה דוגמאות, כדי שחברי הכנסת יבינו. יש תרופות, למשל "מוקסיפן", שהעלות שלה לקופה היא 2 שקלים בלבד. החבר, אחרי ההשתתפות של הקופה, משלם 11-12 שקלים, תלוי בקופה. זה דבר שלא יעלה על הדעת בימים אלה, כשאנחנו מדברים על סל התרופות וכשאנחנו רוצים להקל על אנש</w:t>
      </w:r>
      <w:r>
        <w:rPr>
          <w:rFonts w:hint="cs"/>
          <w:rtl/>
        </w:rPr>
        <w:t xml:space="preserve">ים - ופה אני רוצה לברך את שר הבריאות על מאמציו הרבים להוסיף לסל התרופות משאבים נוספים. אני חושב שזה באמת ראוי לציון. </w:t>
      </w:r>
    </w:p>
    <w:p w14:paraId="40015484" w14:textId="77777777" w:rsidR="00000000" w:rsidRDefault="00A92CBC">
      <w:pPr>
        <w:pStyle w:val="a0"/>
        <w:rPr>
          <w:rFonts w:hint="cs"/>
          <w:rtl/>
        </w:rPr>
      </w:pPr>
    </w:p>
    <w:p w14:paraId="0E141ED4" w14:textId="77777777" w:rsidR="00000000" w:rsidRDefault="00A92CBC">
      <w:pPr>
        <w:pStyle w:val="a0"/>
        <w:rPr>
          <w:rFonts w:hint="cs"/>
          <w:rtl/>
        </w:rPr>
      </w:pPr>
      <w:r>
        <w:rPr>
          <w:rFonts w:hint="cs"/>
          <w:rtl/>
        </w:rPr>
        <w:t>יש תרופות אחרות, למשל "נורמטין", שגם העלות שלה לקופה היא 2 שקלים, אבל החבר משלם 11 או 12 שקלים, והשאלה היא, למה. זו אותה תרופה, תרופה זהה</w:t>
      </w:r>
      <w:r>
        <w:rPr>
          <w:rFonts w:hint="cs"/>
          <w:rtl/>
        </w:rPr>
        <w:t xml:space="preserve"> שממול. אני לא רוצה להיכנס לזה </w:t>
      </w:r>
      <w:r>
        <w:rPr>
          <w:rtl/>
        </w:rPr>
        <w:t>–</w:t>
      </w:r>
      <w:r>
        <w:rPr>
          <w:rFonts w:hint="cs"/>
          <w:rtl/>
        </w:rPr>
        <w:t xml:space="preserve"> בוועדה ניכנס לפרטים - אבל לקופות יש אינטרס מאוד גדול, והן מורות לרוקח שלא לתת תרופה אחרת, ולמה? הן מקדמות תרופה מסוימת, ועל סמך זה מקבלות אחוזי הנחה גבוהים מאוד לתרופות אחרות. אני חושב שמי שצריך לזכות בהנחה הזאת הוא הפציינט</w:t>
      </w:r>
      <w:r>
        <w:rPr>
          <w:rFonts w:hint="cs"/>
          <w:rtl/>
        </w:rPr>
        <w:t xml:space="preserve"> ולא קופות-החולים, גם אם חלק מהן במצב קשה מסיבות כאלה או אחרות, שאני לא אכנס אליהן. </w:t>
      </w:r>
    </w:p>
    <w:p w14:paraId="34EF5A72" w14:textId="77777777" w:rsidR="00000000" w:rsidRDefault="00A92CBC">
      <w:pPr>
        <w:pStyle w:val="a0"/>
        <w:rPr>
          <w:rFonts w:hint="cs"/>
          <w:rtl/>
        </w:rPr>
      </w:pPr>
    </w:p>
    <w:p w14:paraId="5D6DA06D" w14:textId="77777777" w:rsidR="00000000" w:rsidRDefault="00A92CBC">
      <w:pPr>
        <w:pStyle w:val="a0"/>
        <w:rPr>
          <w:rFonts w:hint="cs"/>
          <w:rtl/>
        </w:rPr>
      </w:pPr>
      <w:r>
        <w:rPr>
          <w:rFonts w:hint="cs"/>
          <w:rtl/>
        </w:rPr>
        <w:t>לכן, חברי חברי הכנסת, אני אבקש את תמיכתכם בהצעת החוק הזאת, שלדעתי היא הצעה ראויה, שכן היא תקל על הפציינטים ועל החולים, שלא יצטרכו להוציא כספים מיותרים מכיסם. אין בעיה לגב</w:t>
      </w:r>
      <w:r>
        <w:rPr>
          <w:rFonts w:hint="cs"/>
          <w:rtl/>
        </w:rPr>
        <w:t xml:space="preserve">י אלה שהפרוטה מצויה בכיסם, אבל לגבי אלה שאין להם, יש בזה בעיה. תודה רבה, אדוני. </w:t>
      </w:r>
    </w:p>
    <w:p w14:paraId="51B06DB5" w14:textId="77777777" w:rsidR="00000000" w:rsidRDefault="00A92CBC">
      <w:pPr>
        <w:pStyle w:val="a0"/>
        <w:rPr>
          <w:rFonts w:hint="cs"/>
          <w:rtl/>
        </w:rPr>
      </w:pPr>
    </w:p>
    <w:p w14:paraId="786D991C" w14:textId="77777777" w:rsidR="00000000" w:rsidRDefault="00A92CBC">
      <w:pPr>
        <w:pStyle w:val="af1"/>
        <w:rPr>
          <w:rtl/>
        </w:rPr>
      </w:pPr>
      <w:r>
        <w:rPr>
          <w:rtl/>
        </w:rPr>
        <w:t>היו"ר ראובן ריבלין:</w:t>
      </w:r>
    </w:p>
    <w:p w14:paraId="1F97B7A4" w14:textId="77777777" w:rsidR="00000000" w:rsidRDefault="00A92CBC">
      <w:pPr>
        <w:pStyle w:val="a0"/>
        <w:rPr>
          <w:rFonts w:hint="cs"/>
          <w:rtl/>
        </w:rPr>
      </w:pPr>
    </w:p>
    <w:p w14:paraId="1A6CDAC8" w14:textId="77777777" w:rsidR="00000000" w:rsidRDefault="00A92CBC">
      <w:pPr>
        <w:pStyle w:val="a0"/>
        <w:rPr>
          <w:rFonts w:hint="cs"/>
          <w:rtl/>
        </w:rPr>
      </w:pPr>
      <w:r>
        <w:rPr>
          <w:rFonts w:hint="cs"/>
          <w:rtl/>
        </w:rPr>
        <w:t>תודה רבה לחבר הכנסת טל. רבותי, לפני שאני מזמין את שר הבריאות, אדוני שר האוצר, יש דבר שהפרוצדורה בכנסת אינה מאפשרת. גם רצינו לאפשר לך לפוש קצת מהלחצים, כש</w:t>
      </w:r>
      <w:r>
        <w:rPr>
          <w:rFonts w:hint="cs"/>
          <w:rtl/>
        </w:rPr>
        <w:t xml:space="preserve">אתה נמצא בחדרך. אחרי ששר הבריאות יעלה, אדוני ישיב על שתי שאילתות בעל-פה שאנחנו השארנו, כפי שאנחנו מחויבים לפי התקנון. בינתיים אדוני יוכל גם לנוח, במליאה נחים הכי טוב, אין לחצים, רק חברי כנסת. אדוני שר הבריאות יעלה ויבוא. </w:t>
      </w:r>
    </w:p>
    <w:p w14:paraId="5D11FA14" w14:textId="77777777" w:rsidR="00000000" w:rsidRDefault="00A92CBC">
      <w:pPr>
        <w:pStyle w:val="a0"/>
        <w:rPr>
          <w:rFonts w:hint="cs"/>
          <w:rtl/>
        </w:rPr>
      </w:pPr>
    </w:p>
    <w:p w14:paraId="15B3BFCA" w14:textId="77777777" w:rsidR="00000000" w:rsidRDefault="00A92CBC">
      <w:pPr>
        <w:pStyle w:val="af0"/>
        <w:rPr>
          <w:rtl/>
        </w:rPr>
      </w:pPr>
      <w:r>
        <w:rPr>
          <w:rtl/>
        </w:rPr>
        <w:t>ג'מאל זחאלקה (בל"ד):</w:t>
      </w:r>
    </w:p>
    <w:p w14:paraId="2BD158CA" w14:textId="77777777" w:rsidR="00000000" w:rsidRDefault="00A92CBC">
      <w:pPr>
        <w:pStyle w:val="a0"/>
        <w:rPr>
          <w:rtl/>
        </w:rPr>
      </w:pPr>
    </w:p>
    <w:p w14:paraId="1947FDE6" w14:textId="77777777" w:rsidR="00000000" w:rsidRDefault="00A92CBC">
      <w:pPr>
        <w:pStyle w:val="a0"/>
        <w:rPr>
          <w:rFonts w:hint="cs"/>
          <w:rtl/>
        </w:rPr>
      </w:pPr>
      <w:r>
        <w:rPr>
          <w:rFonts w:hint="cs"/>
          <w:rtl/>
        </w:rPr>
        <w:t>אם הוא יתמו</w:t>
      </w:r>
      <w:r>
        <w:rPr>
          <w:rFonts w:hint="cs"/>
          <w:rtl/>
        </w:rPr>
        <w:t>ך, אני אוכל לדבר?</w:t>
      </w:r>
    </w:p>
    <w:p w14:paraId="79E42316" w14:textId="77777777" w:rsidR="00000000" w:rsidRDefault="00A92CBC">
      <w:pPr>
        <w:pStyle w:val="a0"/>
        <w:rPr>
          <w:rFonts w:hint="cs"/>
          <w:rtl/>
        </w:rPr>
      </w:pPr>
    </w:p>
    <w:p w14:paraId="40230E95" w14:textId="77777777" w:rsidR="00000000" w:rsidRDefault="00A92CBC">
      <w:pPr>
        <w:pStyle w:val="af1"/>
        <w:rPr>
          <w:rtl/>
        </w:rPr>
      </w:pPr>
      <w:r>
        <w:rPr>
          <w:rtl/>
        </w:rPr>
        <w:t>היו"ר ראובן ריבלין:</w:t>
      </w:r>
    </w:p>
    <w:p w14:paraId="1BF35341" w14:textId="77777777" w:rsidR="00000000" w:rsidRDefault="00A92CBC">
      <w:pPr>
        <w:pStyle w:val="a0"/>
        <w:rPr>
          <w:rtl/>
        </w:rPr>
      </w:pPr>
    </w:p>
    <w:p w14:paraId="60CDB862" w14:textId="77777777" w:rsidR="00000000" w:rsidRDefault="00A92CBC">
      <w:pPr>
        <w:pStyle w:val="a0"/>
        <w:rPr>
          <w:rFonts w:hint="cs"/>
          <w:rtl/>
        </w:rPr>
      </w:pPr>
      <w:r>
        <w:rPr>
          <w:rFonts w:hint="cs"/>
          <w:rtl/>
        </w:rPr>
        <w:t>אם הוא יתמוך, אתה נרשמת להתנגד. חבר הכנסת זחאלקה, אתה כבר כמעט שלוש שנים פה.</w:t>
      </w:r>
    </w:p>
    <w:p w14:paraId="4F27644A" w14:textId="77777777" w:rsidR="00000000" w:rsidRDefault="00A92CBC">
      <w:pPr>
        <w:pStyle w:val="a0"/>
        <w:rPr>
          <w:rFonts w:hint="cs"/>
          <w:rtl/>
        </w:rPr>
      </w:pPr>
    </w:p>
    <w:p w14:paraId="353F38CF" w14:textId="77777777" w:rsidR="00000000" w:rsidRDefault="00A92CBC">
      <w:pPr>
        <w:pStyle w:val="a"/>
        <w:rPr>
          <w:rtl/>
        </w:rPr>
      </w:pPr>
      <w:bookmarkStart w:id="170" w:name="FS000000473T23_03_2005_13_30_44"/>
      <w:bookmarkStart w:id="171" w:name="_Toc104196570"/>
      <w:bookmarkEnd w:id="170"/>
      <w:r>
        <w:rPr>
          <w:rFonts w:hint="eastAsia"/>
          <w:rtl/>
        </w:rPr>
        <w:t>שר</w:t>
      </w:r>
      <w:r>
        <w:rPr>
          <w:rtl/>
        </w:rPr>
        <w:t xml:space="preserve"> הבריאות דני נוה:</w:t>
      </w:r>
      <w:bookmarkEnd w:id="171"/>
    </w:p>
    <w:p w14:paraId="55733371" w14:textId="77777777" w:rsidR="00000000" w:rsidRDefault="00A92CBC">
      <w:pPr>
        <w:pStyle w:val="a0"/>
        <w:rPr>
          <w:rFonts w:hint="cs"/>
          <w:rtl/>
        </w:rPr>
      </w:pPr>
    </w:p>
    <w:p w14:paraId="3F895283" w14:textId="77777777" w:rsidR="00000000" w:rsidRDefault="00A92CBC">
      <w:pPr>
        <w:pStyle w:val="a0"/>
        <w:rPr>
          <w:rFonts w:hint="cs"/>
          <w:rtl/>
        </w:rPr>
      </w:pPr>
      <w:r>
        <w:rPr>
          <w:rFonts w:hint="cs"/>
          <w:rtl/>
        </w:rPr>
        <w:t>אדוני היושב-ראש, חברי חברי הכנסת, אפרופו דבריו של חבר הכנסת דוד טל, אני חושב שקודם כול צריך להביע הערכה לממשלה כולה ו</w:t>
      </w:r>
      <w:r>
        <w:rPr>
          <w:rFonts w:hint="cs"/>
          <w:rtl/>
        </w:rPr>
        <w:t xml:space="preserve">לראש הממשלה על ההחלטה החשובה הזאת על התוספת והעדכון לסל התרופות ביום ראשון.  </w:t>
      </w:r>
    </w:p>
    <w:p w14:paraId="122F4AFA" w14:textId="77777777" w:rsidR="00000000" w:rsidRDefault="00A92CBC">
      <w:pPr>
        <w:pStyle w:val="a0"/>
        <w:rPr>
          <w:rFonts w:hint="cs"/>
          <w:rtl/>
        </w:rPr>
      </w:pPr>
    </w:p>
    <w:p w14:paraId="3B5C1510" w14:textId="77777777" w:rsidR="00000000" w:rsidRDefault="00A92CBC">
      <w:pPr>
        <w:pStyle w:val="af0"/>
        <w:rPr>
          <w:rtl/>
        </w:rPr>
      </w:pPr>
      <w:r>
        <w:rPr>
          <w:rFonts w:hint="eastAsia"/>
          <w:rtl/>
        </w:rPr>
        <w:t>אבשלום</w:t>
      </w:r>
      <w:r>
        <w:rPr>
          <w:rtl/>
        </w:rPr>
        <w:t xml:space="preserve"> וילן (יחד):</w:t>
      </w:r>
    </w:p>
    <w:p w14:paraId="56A0E226" w14:textId="77777777" w:rsidR="00000000" w:rsidRDefault="00A92CBC">
      <w:pPr>
        <w:pStyle w:val="a0"/>
        <w:rPr>
          <w:rFonts w:hint="cs"/>
          <w:rtl/>
        </w:rPr>
      </w:pPr>
    </w:p>
    <w:p w14:paraId="7510B5C0" w14:textId="77777777" w:rsidR="00000000" w:rsidRDefault="00A92CBC">
      <w:pPr>
        <w:pStyle w:val="a0"/>
        <w:rPr>
          <w:rFonts w:hint="cs"/>
          <w:rtl/>
        </w:rPr>
      </w:pPr>
      <w:r>
        <w:rPr>
          <w:rFonts w:hint="cs"/>
          <w:rtl/>
        </w:rPr>
        <w:t xml:space="preserve">אבל אין לך שם עוד כסף.     </w:t>
      </w:r>
    </w:p>
    <w:p w14:paraId="1D1980D0" w14:textId="77777777" w:rsidR="00000000" w:rsidRDefault="00A92CBC">
      <w:pPr>
        <w:pStyle w:val="a0"/>
        <w:rPr>
          <w:rFonts w:hint="cs"/>
          <w:rtl/>
        </w:rPr>
      </w:pPr>
    </w:p>
    <w:p w14:paraId="766F5AFD" w14:textId="77777777" w:rsidR="00000000" w:rsidRDefault="00A92CBC">
      <w:pPr>
        <w:pStyle w:val="-"/>
        <w:rPr>
          <w:rtl/>
        </w:rPr>
      </w:pPr>
      <w:bookmarkStart w:id="172" w:name="FS000000473T23_03_2005_14_31_40"/>
      <w:bookmarkEnd w:id="172"/>
      <w:r>
        <w:rPr>
          <w:rtl/>
        </w:rPr>
        <w:t>שר הבריאות דני נוה:</w:t>
      </w:r>
    </w:p>
    <w:p w14:paraId="29029B4A" w14:textId="77777777" w:rsidR="00000000" w:rsidRDefault="00A92CBC">
      <w:pPr>
        <w:pStyle w:val="a0"/>
        <w:rPr>
          <w:rtl/>
        </w:rPr>
      </w:pPr>
    </w:p>
    <w:p w14:paraId="640C37A1" w14:textId="77777777" w:rsidR="00000000" w:rsidRDefault="00A92CBC">
      <w:pPr>
        <w:pStyle w:val="a0"/>
        <w:rPr>
          <w:rFonts w:hint="cs"/>
          <w:rtl/>
        </w:rPr>
      </w:pPr>
      <w:r>
        <w:rPr>
          <w:rFonts w:hint="cs"/>
          <w:rtl/>
        </w:rPr>
        <w:t>אל תדאג, חבר הכנסת וילן, לא יעזרו התעלולים. הכסף הזה נמצא ויהיה גם אם כרגע הוא לא רשום בספר התקציב לעדכון ס</w:t>
      </w:r>
      <w:r>
        <w:rPr>
          <w:rFonts w:hint="cs"/>
          <w:rtl/>
        </w:rPr>
        <w:t>ל התרופות לשנת 2005, הסר דאגה מלבך. בספר התקציב של 2005 יוקצו 350 מיליון שקל לטובת עדכון טכנולוגיות ותרופות חדשות בסל הבריאות, וגם אם פורמלית, כרגע, זה עדיין לא נכנס, כי הם עוד לא הגדירו את המקורות, מה שנקרא, הדבר הזה יהיה, ואין דבר כזה שהחלטת הממשלה לא תב</w:t>
      </w:r>
      <w:r>
        <w:rPr>
          <w:rFonts w:hint="cs"/>
          <w:rtl/>
        </w:rPr>
        <w:t>וצע.</w:t>
      </w:r>
    </w:p>
    <w:p w14:paraId="43BEFBD9" w14:textId="77777777" w:rsidR="00000000" w:rsidRDefault="00A92CBC">
      <w:pPr>
        <w:pStyle w:val="a0"/>
        <w:ind w:firstLine="0"/>
        <w:rPr>
          <w:rFonts w:hint="cs"/>
          <w:rtl/>
        </w:rPr>
      </w:pPr>
    </w:p>
    <w:p w14:paraId="10D07DF0" w14:textId="77777777" w:rsidR="00000000" w:rsidRDefault="00A92CBC">
      <w:pPr>
        <w:pStyle w:val="af0"/>
        <w:rPr>
          <w:rtl/>
        </w:rPr>
      </w:pPr>
      <w:r>
        <w:rPr>
          <w:rFonts w:hint="eastAsia"/>
          <w:rtl/>
        </w:rPr>
        <w:t>אבשלום</w:t>
      </w:r>
      <w:r>
        <w:rPr>
          <w:rtl/>
        </w:rPr>
        <w:t xml:space="preserve"> וילן (יחד):</w:t>
      </w:r>
    </w:p>
    <w:p w14:paraId="297C2C51" w14:textId="77777777" w:rsidR="00000000" w:rsidRDefault="00A92CBC">
      <w:pPr>
        <w:pStyle w:val="a0"/>
        <w:rPr>
          <w:rFonts w:hint="cs"/>
          <w:rtl/>
        </w:rPr>
      </w:pPr>
    </w:p>
    <w:p w14:paraId="1BBCE7E2" w14:textId="77777777" w:rsidR="00000000" w:rsidRDefault="00A92CBC">
      <w:pPr>
        <w:pStyle w:val="a0"/>
        <w:rPr>
          <w:rFonts w:hint="cs"/>
          <w:rtl/>
        </w:rPr>
      </w:pPr>
      <w:r>
        <w:rPr>
          <w:rFonts w:hint="cs"/>
          <w:rtl/>
        </w:rPr>
        <w:t>זה לא מופיע בספר התקציב. זה יהיה במסגרת העברות תקציביות, אם יהיה כסף.</w:t>
      </w:r>
    </w:p>
    <w:p w14:paraId="39189561" w14:textId="77777777" w:rsidR="00000000" w:rsidRDefault="00A92CBC">
      <w:pPr>
        <w:pStyle w:val="a0"/>
        <w:ind w:firstLine="0"/>
        <w:rPr>
          <w:rFonts w:hint="cs"/>
          <w:rtl/>
        </w:rPr>
      </w:pPr>
    </w:p>
    <w:p w14:paraId="7F2780A1" w14:textId="77777777" w:rsidR="00000000" w:rsidRDefault="00A92CBC">
      <w:pPr>
        <w:pStyle w:val="-"/>
        <w:rPr>
          <w:rtl/>
        </w:rPr>
      </w:pPr>
      <w:bookmarkStart w:id="173" w:name="FS000000473T23_03_2005_14_41_42C"/>
      <w:bookmarkEnd w:id="173"/>
      <w:r>
        <w:rPr>
          <w:rFonts w:hint="eastAsia"/>
          <w:rtl/>
        </w:rPr>
        <w:t>שר</w:t>
      </w:r>
      <w:r>
        <w:rPr>
          <w:rtl/>
        </w:rPr>
        <w:t xml:space="preserve"> הבריאות דני נוה:</w:t>
      </w:r>
    </w:p>
    <w:p w14:paraId="297E8AE3" w14:textId="77777777" w:rsidR="00000000" w:rsidRDefault="00A92CBC">
      <w:pPr>
        <w:pStyle w:val="a0"/>
        <w:rPr>
          <w:rFonts w:hint="cs"/>
          <w:rtl/>
        </w:rPr>
      </w:pPr>
    </w:p>
    <w:p w14:paraId="76A2FD9A" w14:textId="77777777" w:rsidR="00000000" w:rsidRDefault="00A92CBC">
      <w:pPr>
        <w:pStyle w:val="a0"/>
        <w:rPr>
          <w:rFonts w:hint="cs"/>
          <w:rtl/>
        </w:rPr>
      </w:pPr>
      <w:r>
        <w:rPr>
          <w:rFonts w:hint="cs"/>
          <w:rtl/>
        </w:rPr>
        <w:t>ראש אגף התקציבים, כבודו במקומו מונח. הוא עדיין לא ראש הממשלה והוא עדיין לא הממשלה.</w:t>
      </w:r>
    </w:p>
    <w:p w14:paraId="65E806A9" w14:textId="77777777" w:rsidR="00000000" w:rsidRDefault="00A92CBC">
      <w:pPr>
        <w:pStyle w:val="a0"/>
        <w:ind w:firstLine="0"/>
        <w:rPr>
          <w:rFonts w:hint="cs"/>
          <w:rtl/>
        </w:rPr>
      </w:pPr>
    </w:p>
    <w:p w14:paraId="11547C35" w14:textId="77777777" w:rsidR="00000000" w:rsidRDefault="00A92CBC">
      <w:pPr>
        <w:pStyle w:val="af1"/>
        <w:rPr>
          <w:rtl/>
        </w:rPr>
      </w:pPr>
      <w:r>
        <w:rPr>
          <w:rFonts w:hint="eastAsia"/>
          <w:rtl/>
        </w:rPr>
        <w:t>היו</w:t>
      </w:r>
      <w:r>
        <w:rPr>
          <w:rtl/>
        </w:rPr>
        <w:t>"ר ראובן ריבלין:</w:t>
      </w:r>
    </w:p>
    <w:p w14:paraId="712DA590" w14:textId="77777777" w:rsidR="00000000" w:rsidRDefault="00A92CBC">
      <w:pPr>
        <w:pStyle w:val="a0"/>
        <w:rPr>
          <w:rFonts w:hint="cs"/>
          <w:rtl/>
        </w:rPr>
      </w:pPr>
    </w:p>
    <w:p w14:paraId="7F357ADF" w14:textId="77777777" w:rsidR="00000000" w:rsidRDefault="00A92CBC">
      <w:pPr>
        <w:pStyle w:val="a0"/>
        <w:rPr>
          <w:rFonts w:hint="cs"/>
          <w:rtl/>
        </w:rPr>
      </w:pPr>
      <w:r>
        <w:rPr>
          <w:rFonts w:hint="cs"/>
          <w:rtl/>
        </w:rPr>
        <w:t>אבל ההערה של חבר הכנסת וילן חשובה</w:t>
      </w:r>
      <w:r>
        <w:rPr>
          <w:rFonts w:hint="cs"/>
          <w:rtl/>
        </w:rPr>
        <w:t>.</w:t>
      </w:r>
    </w:p>
    <w:p w14:paraId="41B7BD10" w14:textId="77777777" w:rsidR="00000000" w:rsidRDefault="00A92CBC">
      <w:pPr>
        <w:pStyle w:val="a0"/>
        <w:ind w:firstLine="0"/>
        <w:rPr>
          <w:rFonts w:hint="cs"/>
          <w:rtl/>
        </w:rPr>
      </w:pPr>
    </w:p>
    <w:p w14:paraId="40DCF8FC" w14:textId="77777777" w:rsidR="00000000" w:rsidRDefault="00A92CBC">
      <w:pPr>
        <w:pStyle w:val="-"/>
        <w:rPr>
          <w:rtl/>
        </w:rPr>
      </w:pPr>
      <w:bookmarkStart w:id="174" w:name="FS000000473T23_03_2005_14_42_26C"/>
      <w:bookmarkEnd w:id="174"/>
      <w:r>
        <w:rPr>
          <w:rFonts w:hint="eastAsia"/>
          <w:rtl/>
        </w:rPr>
        <w:t>שר</w:t>
      </w:r>
      <w:r>
        <w:rPr>
          <w:rtl/>
        </w:rPr>
        <w:t xml:space="preserve"> הבריאות דני נוה:</w:t>
      </w:r>
    </w:p>
    <w:p w14:paraId="7848C425" w14:textId="77777777" w:rsidR="00000000" w:rsidRDefault="00A92CBC">
      <w:pPr>
        <w:pStyle w:val="a0"/>
        <w:rPr>
          <w:rFonts w:hint="cs"/>
          <w:rtl/>
        </w:rPr>
      </w:pPr>
    </w:p>
    <w:p w14:paraId="1A99AF29" w14:textId="77777777" w:rsidR="00000000" w:rsidRDefault="00A92CBC">
      <w:pPr>
        <w:pStyle w:val="a0"/>
        <w:rPr>
          <w:rFonts w:hint="cs"/>
          <w:rtl/>
        </w:rPr>
      </w:pPr>
      <w:r>
        <w:rPr>
          <w:rFonts w:hint="cs"/>
          <w:rtl/>
        </w:rPr>
        <w:t>בסדר. אם זה ציטוט מדויק מדבריו של ראש אגף התקציבים בוועדת הכספים, הדברים האלה לא היו צריכים להיאמר כפי שנאמרו, כי החלטת הממשלה, כפי שהתקבלה ביום ראשון האחרון, מגדירה בצורה ברורה: תוספת של 150 מיליון שקל על 200 המיליון, סך הכול 350 מ</w:t>
      </w:r>
      <w:r>
        <w:rPr>
          <w:rFonts w:hint="cs"/>
          <w:rtl/>
        </w:rPr>
        <w:t xml:space="preserve">יליון שקל שייכנסו לספר התקציב של שנת 2005. </w:t>
      </w:r>
    </w:p>
    <w:p w14:paraId="14E18B25" w14:textId="77777777" w:rsidR="00000000" w:rsidRDefault="00A92CBC">
      <w:pPr>
        <w:pStyle w:val="a0"/>
        <w:rPr>
          <w:rFonts w:hint="cs"/>
          <w:rtl/>
        </w:rPr>
      </w:pPr>
    </w:p>
    <w:p w14:paraId="2BA3B65A" w14:textId="77777777" w:rsidR="00000000" w:rsidRDefault="00A92CBC">
      <w:pPr>
        <w:pStyle w:val="a0"/>
        <w:rPr>
          <w:rFonts w:hint="cs"/>
          <w:rtl/>
        </w:rPr>
      </w:pPr>
      <w:r>
        <w:rPr>
          <w:rFonts w:hint="cs"/>
          <w:rtl/>
        </w:rPr>
        <w:t>כמו כן, בתוך ימים מספר ראש הממשלה ושר האוצר מגבשים את המקורות הנחוצים לצורך העניין הזה. ראש הממשלה גם הודיע, שאם לא יהיו המקורות, הדבר יובא לישיבת הממשלה הקרובה, כך שגם אם ראש אגף התקציבים הודיע את מה שהוא הודיע</w:t>
      </w:r>
      <w:r>
        <w:rPr>
          <w:rFonts w:hint="cs"/>
          <w:rtl/>
        </w:rPr>
        <w:t xml:space="preserve"> לוועדת הכספים, אני יכול לומר לך בצורה ברורה, כפי שהודיע ראש הממשלה בישיבת הממשלה ביום ראשון האחרון, שעדכון התרופות השנה יהיה בסך 350 מיליון שקל. מהיום הראשון שבו נתחיל להכניס את התרופות החדשות, זה יכלול תרופות בשווי של 350 מיליון שקל. הודעה ברורה בעניין ה</w:t>
      </w:r>
      <w:r>
        <w:rPr>
          <w:rFonts w:hint="cs"/>
          <w:rtl/>
        </w:rPr>
        <w:t>זה ניתנה על-ידי ראש הממשלה, אושרה על-ידי הממשלה, ואין דבר כזה, אם הציטוט שהבאת בשם ראש אגף התקציבים מוועדת הכספים הוא נכון.</w:t>
      </w:r>
    </w:p>
    <w:p w14:paraId="42975F1B" w14:textId="77777777" w:rsidR="00000000" w:rsidRDefault="00A92CBC">
      <w:pPr>
        <w:pStyle w:val="a0"/>
        <w:ind w:firstLine="0"/>
        <w:rPr>
          <w:rFonts w:hint="cs"/>
          <w:rtl/>
        </w:rPr>
      </w:pPr>
    </w:p>
    <w:p w14:paraId="4428626E" w14:textId="77777777" w:rsidR="00000000" w:rsidRDefault="00A92CBC">
      <w:pPr>
        <w:pStyle w:val="af0"/>
        <w:rPr>
          <w:rtl/>
        </w:rPr>
      </w:pPr>
      <w:r>
        <w:rPr>
          <w:rFonts w:hint="eastAsia"/>
          <w:rtl/>
        </w:rPr>
        <w:t>אבשלום</w:t>
      </w:r>
      <w:r>
        <w:rPr>
          <w:rtl/>
        </w:rPr>
        <w:t xml:space="preserve"> וילן (יחד):</w:t>
      </w:r>
    </w:p>
    <w:p w14:paraId="5C54E4B6" w14:textId="77777777" w:rsidR="00000000" w:rsidRDefault="00A92CBC">
      <w:pPr>
        <w:pStyle w:val="a0"/>
        <w:rPr>
          <w:rFonts w:hint="cs"/>
          <w:rtl/>
        </w:rPr>
      </w:pPr>
    </w:p>
    <w:p w14:paraId="3FD6F049" w14:textId="77777777" w:rsidR="00000000" w:rsidRDefault="00A92CBC">
      <w:pPr>
        <w:pStyle w:val="a0"/>
        <w:rPr>
          <w:rFonts w:hint="cs"/>
          <w:rtl/>
        </w:rPr>
      </w:pPr>
      <w:r>
        <w:rPr>
          <w:rFonts w:hint="cs"/>
          <w:rtl/>
        </w:rPr>
        <w:t>זה לא אם, זה נכון.</w:t>
      </w:r>
    </w:p>
    <w:p w14:paraId="33CCF604" w14:textId="77777777" w:rsidR="00000000" w:rsidRDefault="00A92CBC">
      <w:pPr>
        <w:pStyle w:val="a0"/>
        <w:rPr>
          <w:rFonts w:hint="cs"/>
          <w:rtl/>
        </w:rPr>
      </w:pPr>
    </w:p>
    <w:p w14:paraId="5906B498" w14:textId="77777777" w:rsidR="00000000" w:rsidRDefault="00A92CBC">
      <w:pPr>
        <w:pStyle w:val="-"/>
        <w:rPr>
          <w:rtl/>
        </w:rPr>
      </w:pPr>
      <w:bookmarkStart w:id="175" w:name="FS000000473T23_03_2005_13_33_01C"/>
      <w:bookmarkEnd w:id="175"/>
      <w:r>
        <w:rPr>
          <w:rtl/>
        </w:rPr>
        <w:t>שר הבריאות דני נוה:</w:t>
      </w:r>
    </w:p>
    <w:p w14:paraId="714B0D72" w14:textId="77777777" w:rsidR="00000000" w:rsidRDefault="00A92CBC">
      <w:pPr>
        <w:pStyle w:val="a0"/>
        <w:rPr>
          <w:rtl/>
        </w:rPr>
      </w:pPr>
    </w:p>
    <w:p w14:paraId="674FD3A2" w14:textId="77777777" w:rsidR="00000000" w:rsidRDefault="00A92CBC">
      <w:pPr>
        <w:pStyle w:val="a0"/>
        <w:rPr>
          <w:rFonts w:hint="cs"/>
          <w:rtl/>
        </w:rPr>
      </w:pPr>
      <w:r>
        <w:rPr>
          <w:rFonts w:hint="cs"/>
          <w:rtl/>
        </w:rPr>
        <w:t>בסדר, אני אבדוק מה בדיוק הוא אמר בוועדת הכספים. החלטת הממשלה בעניין הז</w:t>
      </w:r>
      <w:r>
        <w:rPr>
          <w:rFonts w:hint="cs"/>
          <w:rtl/>
        </w:rPr>
        <w:t xml:space="preserve">ה חדה וברורה ואיננה ניתנת לפרשנות. </w:t>
      </w:r>
    </w:p>
    <w:p w14:paraId="7C76EC8D" w14:textId="77777777" w:rsidR="00000000" w:rsidRDefault="00A92CBC">
      <w:pPr>
        <w:pStyle w:val="a0"/>
        <w:rPr>
          <w:rFonts w:hint="cs"/>
          <w:rtl/>
        </w:rPr>
      </w:pPr>
    </w:p>
    <w:p w14:paraId="795DE357" w14:textId="77777777" w:rsidR="00000000" w:rsidRDefault="00A92CBC">
      <w:pPr>
        <w:pStyle w:val="a0"/>
        <w:rPr>
          <w:rFonts w:hint="cs"/>
          <w:rtl/>
        </w:rPr>
      </w:pPr>
      <w:r>
        <w:rPr>
          <w:rFonts w:hint="cs"/>
          <w:rtl/>
        </w:rPr>
        <w:t xml:space="preserve">לגופה של הצעת החוק, כפי שהגיש אותה חבר הכנסת דוד טל - יש היום יותר תרופות שמוגדרות גנריות, היינו, תרופות שפותחו על בסיס תרופות מקוריות. התרופה מוגדרת תרופה גנרית כאשר החומר הפעיל בתרופה זהה בחוזק שלו ובמינון שלו לתרופה </w:t>
      </w:r>
      <w:r>
        <w:rPr>
          <w:rFonts w:hint="cs"/>
          <w:rtl/>
        </w:rPr>
        <w:t>המקורית. אם תרופה נרשמת בספר התרופות כתרופה גנרית, היינו, שענתה על אמות המידה האלה, היא אמורה להשיג תוצאה זהה לתוצאה של התרופה המקורית - -</w:t>
      </w:r>
    </w:p>
    <w:p w14:paraId="21E78634" w14:textId="77777777" w:rsidR="00000000" w:rsidRDefault="00A92CBC">
      <w:pPr>
        <w:pStyle w:val="a0"/>
        <w:ind w:firstLine="0"/>
        <w:rPr>
          <w:rFonts w:hint="cs"/>
          <w:rtl/>
        </w:rPr>
      </w:pPr>
    </w:p>
    <w:p w14:paraId="4A144DA2" w14:textId="77777777" w:rsidR="00000000" w:rsidRDefault="00A92CBC">
      <w:pPr>
        <w:pStyle w:val="af0"/>
        <w:rPr>
          <w:rtl/>
        </w:rPr>
      </w:pPr>
      <w:r>
        <w:rPr>
          <w:rFonts w:hint="eastAsia"/>
          <w:rtl/>
        </w:rPr>
        <w:t>ג</w:t>
      </w:r>
      <w:r>
        <w:rPr>
          <w:rtl/>
        </w:rPr>
        <w:t>'מאל זחאלקה (בל"ד):</w:t>
      </w:r>
    </w:p>
    <w:p w14:paraId="07F32A67" w14:textId="77777777" w:rsidR="00000000" w:rsidRDefault="00A92CBC">
      <w:pPr>
        <w:pStyle w:val="a0"/>
        <w:rPr>
          <w:rFonts w:hint="cs"/>
          <w:rtl/>
        </w:rPr>
      </w:pPr>
    </w:p>
    <w:p w14:paraId="16AE7023" w14:textId="77777777" w:rsidR="00000000" w:rsidRDefault="00A92CBC">
      <w:pPr>
        <w:pStyle w:val="a0"/>
        <w:ind w:left="719" w:firstLine="0"/>
        <w:rPr>
          <w:rFonts w:hint="cs"/>
          <w:rtl/>
        </w:rPr>
      </w:pPr>
      <w:r>
        <w:rPr>
          <w:rFonts w:hint="cs"/>
          <w:rtl/>
        </w:rPr>
        <w:t>- - -</w:t>
      </w:r>
    </w:p>
    <w:p w14:paraId="3D10A377" w14:textId="77777777" w:rsidR="00000000" w:rsidRDefault="00A92CBC">
      <w:pPr>
        <w:pStyle w:val="a0"/>
        <w:ind w:left="719" w:firstLine="0"/>
        <w:rPr>
          <w:rFonts w:hint="cs"/>
          <w:rtl/>
        </w:rPr>
      </w:pPr>
    </w:p>
    <w:p w14:paraId="425BE146" w14:textId="77777777" w:rsidR="00000000" w:rsidRDefault="00A92CBC">
      <w:pPr>
        <w:pStyle w:val="-"/>
        <w:rPr>
          <w:rtl/>
        </w:rPr>
      </w:pPr>
      <w:bookmarkStart w:id="176" w:name="FS000000473T23_03_2005_13_33_46C"/>
      <w:bookmarkEnd w:id="176"/>
      <w:r>
        <w:rPr>
          <w:rtl/>
        </w:rPr>
        <w:t>שר הבריאות דני נוה:</w:t>
      </w:r>
    </w:p>
    <w:p w14:paraId="59DE1A7D" w14:textId="77777777" w:rsidR="00000000" w:rsidRDefault="00A92CBC">
      <w:pPr>
        <w:pStyle w:val="a0"/>
        <w:rPr>
          <w:rtl/>
        </w:rPr>
      </w:pPr>
    </w:p>
    <w:p w14:paraId="38AB0201" w14:textId="77777777" w:rsidR="00000000" w:rsidRDefault="00A92CBC">
      <w:pPr>
        <w:pStyle w:val="a0"/>
        <w:rPr>
          <w:rFonts w:hint="cs"/>
          <w:rtl/>
        </w:rPr>
      </w:pPr>
      <w:r>
        <w:rPr>
          <w:rFonts w:hint="cs"/>
          <w:rtl/>
        </w:rPr>
        <w:t xml:space="preserve">חבר הכנסת זחאלקה הוא רוקח במקצועו, ותוכל להסביר אחר כך, כפי שתמצא </w:t>
      </w:r>
      <w:r>
        <w:rPr>
          <w:rFonts w:hint="cs"/>
          <w:rtl/>
        </w:rPr>
        <w:t>לנכון.</w:t>
      </w:r>
    </w:p>
    <w:p w14:paraId="1378BCFA" w14:textId="77777777" w:rsidR="00000000" w:rsidRDefault="00A92CBC">
      <w:pPr>
        <w:pStyle w:val="a0"/>
        <w:rPr>
          <w:rFonts w:hint="cs"/>
          <w:rtl/>
        </w:rPr>
      </w:pPr>
    </w:p>
    <w:p w14:paraId="19F689C8" w14:textId="77777777" w:rsidR="00000000" w:rsidRDefault="00A92CBC">
      <w:pPr>
        <w:pStyle w:val="af1"/>
        <w:rPr>
          <w:rtl/>
        </w:rPr>
      </w:pPr>
      <w:r>
        <w:rPr>
          <w:rFonts w:hint="eastAsia"/>
          <w:rtl/>
        </w:rPr>
        <w:t>היו</w:t>
      </w:r>
      <w:r>
        <w:rPr>
          <w:rtl/>
        </w:rPr>
        <w:t>"ר ראובן ריבלין:</w:t>
      </w:r>
    </w:p>
    <w:p w14:paraId="221071A9" w14:textId="77777777" w:rsidR="00000000" w:rsidRDefault="00A92CBC">
      <w:pPr>
        <w:pStyle w:val="a0"/>
        <w:rPr>
          <w:rFonts w:hint="cs"/>
          <w:rtl/>
        </w:rPr>
      </w:pPr>
    </w:p>
    <w:p w14:paraId="6BE5161E" w14:textId="77777777" w:rsidR="00000000" w:rsidRDefault="00A92CBC">
      <w:pPr>
        <w:pStyle w:val="a0"/>
        <w:rPr>
          <w:rFonts w:hint="cs"/>
          <w:rtl/>
        </w:rPr>
      </w:pPr>
      <w:r>
        <w:rPr>
          <w:rFonts w:hint="cs"/>
          <w:rtl/>
        </w:rPr>
        <w:t>אלא אם כן אדוני מתנגד לחוק.</w:t>
      </w:r>
    </w:p>
    <w:p w14:paraId="4E8E5FCE" w14:textId="77777777" w:rsidR="00000000" w:rsidRDefault="00A92CBC">
      <w:pPr>
        <w:pStyle w:val="a0"/>
        <w:rPr>
          <w:rFonts w:hint="cs"/>
          <w:rtl/>
        </w:rPr>
      </w:pPr>
    </w:p>
    <w:p w14:paraId="46FE32AF" w14:textId="77777777" w:rsidR="00000000" w:rsidRDefault="00A92CBC">
      <w:pPr>
        <w:pStyle w:val="-"/>
        <w:rPr>
          <w:rtl/>
        </w:rPr>
      </w:pPr>
      <w:bookmarkStart w:id="177" w:name="FS000000473T23_03_2005_13_33_55C"/>
      <w:bookmarkEnd w:id="177"/>
      <w:r>
        <w:rPr>
          <w:rtl/>
        </w:rPr>
        <w:t>שר הבריאות דני נוה:</w:t>
      </w:r>
    </w:p>
    <w:p w14:paraId="20EB3D0A" w14:textId="77777777" w:rsidR="00000000" w:rsidRDefault="00A92CBC">
      <w:pPr>
        <w:pStyle w:val="a0"/>
        <w:rPr>
          <w:rtl/>
        </w:rPr>
      </w:pPr>
    </w:p>
    <w:p w14:paraId="7B917DD3" w14:textId="77777777" w:rsidR="00000000" w:rsidRDefault="00A92CBC">
      <w:pPr>
        <w:pStyle w:val="a0"/>
        <w:rPr>
          <w:rFonts w:hint="cs"/>
          <w:rtl/>
        </w:rPr>
      </w:pPr>
      <w:r>
        <w:rPr>
          <w:rFonts w:hint="cs"/>
          <w:rtl/>
        </w:rPr>
        <w:t xml:space="preserve">לא, אני לא מתנגד. חבר הכנסת זחאלקה יוכל להסביר, אם ירצה. </w:t>
      </w:r>
    </w:p>
    <w:p w14:paraId="1794F5A6" w14:textId="77777777" w:rsidR="00000000" w:rsidRDefault="00A92CBC">
      <w:pPr>
        <w:pStyle w:val="a0"/>
        <w:rPr>
          <w:rFonts w:hint="cs"/>
          <w:rtl/>
        </w:rPr>
      </w:pPr>
    </w:p>
    <w:p w14:paraId="48A0ADA8" w14:textId="77777777" w:rsidR="00000000" w:rsidRDefault="00A92CBC">
      <w:pPr>
        <w:pStyle w:val="a0"/>
        <w:rPr>
          <w:rFonts w:hint="cs"/>
          <w:rtl/>
        </w:rPr>
      </w:pPr>
      <w:r>
        <w:rPr>
          <w:rFonts w:hint="cs"/>
          <w:rtl/>
        </w:rPr>
        <w:t>- - כאשר אני מסייג את זה בהסתייגות נוספת: מדובר באותם מקרים שבהם הרופא, חבר הכנסת זחאלקה, רושם את התרופה ואומר בעת שהו</w:t>
      </w:r>
      <w:r>
        <w:rPr>
          <w:rFonts w:hint="cs"/>
          <w:rtl/>
        </w:rPr>
        <w:t>א רושם את התרופה, שמבחינת התוצאה, התרופה הגנרית, שאותו רופא ממליץ לפציינט או לחולה, נותנת אותה תוצאה. כי כאשר הרופא אומר שהתרופה הגנרית לא תשיג אותה תוצאה, זה איננו המקרה.</w:t>
      </w:r>
    </w:p>
    <w:p w14:paraId="5732E364" w14:textId="77777777" w:rsidR="00000000" w:rsidRDefault="00A92CBC">
      <w:pPr>
        <w:pStyle w:val="a0"/>
        <w:rPr>
          <w:rFonts w:hint="cs"/>
          <w:rtl/>
        </w:rPr>
      </w:pPr>
    </w:p>
    <w:p w14:paraId="564A599B" w14:textId="77777777" w:rsidR="00000000" w:rsidRDefault="00A92CBC">
      <w:pPr>
        <w:pStyle w:val="af0"/>
        <w:rPr>
          <w:rtl/>
        </w:rPr>
      </w:pPr>
      <w:r>
        <w:rPr>
          <w:rFonts w:hint="eastAsia"/>
          <w:rtl/>
        </w:rPr>
        <w:t>אילנה</w:t>
      </w:r>
      <w:r>
        <w:rPr>
          <w:rtl/>
        </w:rPr>
        <w:t xml:space="preserve"> כהן (עם אחד):</w:t>
      </w:r>
    </w:p>
    <w:p w14:paraId="7D5C66D2" w14:textId="77777777" w:rsidR="00000000" w:rsidRDefault="00A92CBC">
      <w:pPr>
        <w:pStyle w:val="a0"/>
        <w:rPr>
          <w:rFonts w:hint="cs"/>
          <w:rtl/>
        </w:rPr>
      </w:pPr>
    </w:p>
    <w:p w14:paraId="5CE18C7C" w14:textId="77777777" w:rsidR="00000000" w:rsidRDefault="00A92CBC">
      <w:pPr>
        <w:pStyle w:val="a0"/>
        <w:rPr>
          <w:rFonts w:hint="cs"/>
          <w:rtl/>
        </w:rPr>
      </w:pPr>
      <w:r>
        <w:rPr>
          <w:rFonts w:hint="cs"/>
          <w:rtl/>
        </w:rPr>
        <w:t>אתה יודע שבקופות מנצלים את החולים והם עושים "שירקס" ונותנים תר</w:t>
      </w:r>
      <w:r>
        <w:rPr>
          <w:rFonts w:hint="cs"/>
          <w:rtl/>
        </w:rPr>
        <w:t>ופות - - -</w:t>
      </w:r>
    </w:p>
    <w:p w14:paraId="53D7572C" w14:textId="77777777" w:rsidR="00000000" w:rsidRDefault="00A92CBC">
      <w:pPr>
        <w:pStyle w:val="a0"/>
        <w:rPr>
          <w:rFonts w:hint="cs"/>
          <w:rtl/>
        </w:rPr>
      </w:pPr>
    </w:p>
    <w:p w14:paraId="073822EE" w14:textId="77777777" w:rsidR="00000000" w:rsidRDefault="00A92CBC">
      <w:pPr>
        <w:pStyle w:val="-"/>
        <w:rPr>
          <w:rtl/>
        </w:rPr>
      </w:pPr>
      <w:bookmarkStart w:id="178" w:name="FS000000473T23_03_2005_13_34_31C"/>
      <w:bookmarkEnd w:id="178"/>
      <w:r>
        <w:rPr>
          <w:rtl/>
        </w:rPr>
        <w:t>שר הבריאות דני נוה:</w:t>
      </w:r>
    </w:p>
    <w:p w14:paraId="0FA0C62D" w14:textId="77777777" w:rsidR="00000000" w:rsidRDefault="00A92CBC">
      <w:pPr>
        <w:pStyle w:val="a0"/>
        <w:rPr>
          <w:rtl/>
        </w:rPr>
      </w:pPr>
    </w:p>
    <w:p w14:paraId="25DF6B4A" w14:textId="77777777" w:rsidR="00000000" w:rsidRDefault="00A92CBC">
      <w:pPr>
        <w:pStyle w:val="a0"/>
        <w:rPr>
          <w:rFonts w:hint="cs"/>
          <w:rtl/>
        </w:rPr>
      </w:pPr>
      <w:r>
        <w:rPr>
          <w:rFonts w:hint="cs"/>
          <w:rtl/>
        </w:rPr>
        <w:t>חברת הכנסת אילנה כהן, הכוונה היא לתרופות גנריות שנרשמות בספר התרופות כתרופות זהות לתרופה המקורית. לא מדובר במקרים של תרופה אחרת, שאיננה אותה תרופה מבחינת המרכיבים, מבחינת החומר הפעיל בה, ואיננה אותה תרופה שנרשמה בספר התרופו</w:t>
      </w:r>
      <w:r>
        <w:rPr>
          <w:rFonts w:hint="cs"/>
          <w:rtl/>
        </w:rPr>
        <w:t>ת כתרופה זהה. כאשר אנחנו נמצאים במצבים האלה, אני בהחלט בעד זה שכאשר מגיע אדם עם מרשם לבית-המרקחת, אכן יוצגו לו חלופות אחרות, כאשר הן זהות, היינו, הן גנריות, ויוצגו לו החלופות האחרות מבחינת המחיר. אם יש לו אפשרות לקבל תרופה גנרית, ואני מדגיש, גנרית, שעונה ע</w:t>
      </w:r>
      <w:r>
        <w:rPr>
          <w:rFonts w:hint="cs"/>
          <w:rtl/>
        </w:rPr>
        <w:t xml:space="preserve">ל הקריטריון שהסברתי קודם, במחיר זול יותר </w:t>
      </w:r>
      <w:r>
        <w:rPr>
          <w:rtl/>
        </w:rPr>
        <w:t>–</w:t>
      </w:r>
      <w:r>
        <w:rPr>
          <w:rFonts w:hint="cs"/>
          <w:rtl/>
        </w:rPr>
        <w:t xml:space="preserve"> בבקשה. אני חושב שהלקוח צריך לדעת שאכן האופציה הזאת עומדת בפניו.</w:t>
      </w:r>
    </w:p>
    <w:p w14:paraId="0723BF8B" w14:textId="77777777" w:rsidR="00000000" w:rsidRDefault="00A92CBC">
      <w:pPr>
        <w:pStyle w:val="a0"/>
        <w:rPr>
          <w:rFonts w:hint="cs"/>
          <w:rtl/>
        </w:rPr>
      </w:pPr>
    </w:p>
    <w:p w14:paraId="0177D9D1" w14:textId="77777777" w:rsidR="00000000" w:rsidRDefault="00A92CBC">
      <w:pPr>
        <w:pStyle w:val="a0"/>
        <w:rPr>
          <w:rFonts w:hint="cs"/>
          <w:rtl/>
        </w:rPr>
      </w:pPr>
      <w:r>
        <w:rPr>
          <w:rFonts w:hint="cs"/>
          <w:rtl/>
        </w:rPr>
        <w:t>לכן, משרד הבריאות בעד הצעת החוק. הממשלה לא גיבשה עמדה כממשלה, משום שהנושא הזה עבר פטור מחובת הנחה ולא הובא לדיון בוועדת שרים לחקיקה ביום ראשון האחרו</w:t>
      </w:r>
      <w:r>
        <w:rPr>
          <w:rFonts w:hint="cs"/>
          <w:rtl/>
        </w:rPr>
        <w:t>ן, אבל - - -</w:t>
      </w:r>
    </w:p>
    <w:p w14:paraId="6DEBE1BE" w14:textId="77777777" w:rsidR="00000000" w:rsidRDefault="00A92CBC">
      <w:pPr>
        <w:pStyle w:val="a0"/>
        <w:rPr>
          <w:rFonts w:hint="cs"/>
          <w:rtl/>
        </w:rPr>
      </w:pPr>
    </w:p>
    <w:p w14:paraId="0D40266C" w14:textId="77777777" w:rsidR="00000000" w:rsidRDefault="00A92CBC">
      <w:pPr>
        <w:pStyle w:val="af1"/>
        <w:rPr>
          <w:rtl/>
        </w:rPr>
      </w:pPr>
      <w:r>
        <w:rPr>
          <w:rFonts w:hint="eastAsia"/>
          <w:rtl/>
        </w:rPr>
        <w:t>היו</w:t>
      </w:r>
      <w:r>
        <w:rPr>
          <w:rtl/>
        </w:rPr>
        <w:t>"ר ראובן ריבלין:</w:t>
      </w:r>
    </w:p>
    <w:p w14:paraId="710EA791" w14:textId="77777777" w:rsidR="00000000" w:rsidRDefault="00A92CBC">
      <w:pPr>
        <w:pStyle w:val="a0"/>
        <w:rPr>
          <w:rFonts w:hint="cs"/>
          <w:rtl/>
        </w:rPr>
      </w:pPr>
    </w:p>
    <w:p w14:paraId="5A3F5791" w14:textId="77777777" w:rsidR="00000000" w:rsidRDefault="00A92CBC">
      <w:pPr>
        <w:pStyle w:val="a0"/>
        <w:rPr>
          <w:rFonts w:hint="cs"/>
          <w:rtl/>
        </w:rPr>
      </w:pPr>
      <w:r>
        <w:rPr>
          <w:rFonts w:hint="cs"/>
          <w:rtl/>
        </w:rPr>
        <w:t>אדוני מבקש לדחות את ההצבעה?</w:t>
      </w:r>
    </w:p>
    <w:p w14:paraId="4B0F331C" w14:textId="77777777" w:rsidR="00000000" w:rsidRDefault="00A92CBC">
      <w:pPr>
        <w:pStyle w:val="a0"/>
        <w:rPr>
          <w:rFonts w:hint="cs"/>
          <w:rtl/>
        </w:rPr>
      </w:pPr>
    </w:p>
    <w:p w14:paraId="2128A66B" w14:textId="77777777" w:rsidR="00000000" w:rsidRDefault="00A92CBC">
      <w:pPr>
        <w:pStyle w:val="-"/>
        <w:rPr>
          <w:rtl/>
        </w:rPr>
      </w:pPr>
      <w:bookmarkStart w:id="179" w:name="FS000000473T23_03_2005_13_35_32C"/>
      <w:bookmarkEnd w:id="179"/>
      <w:r>
        <w:rPr>
          <w:rtl/>
        </w:rPr>
        <w:t>שר הבריאות דני נוה:</w:t>
      </w:r>
    </w:p>
    <w:p w14:paraId="2F852A45" w14:textId="77777777" w:rsidR="00000000" w:rsidRDefault="00A92CBC">
      <w:pPr>
        <w:pStyle w:val="a0"/>
        <w:rPr>
          <w:rtl/>
        </w:rPr>
      </w:pPr>
    </w:p>
    <w:p w14:paraId="22B352EA" w14:textId="77777777" w:rsidR="00000000" w:rsidRDefault="00A92CBC">
      <w:pPr>
        <w:pStyle w:val="a0"/>
        <w:rPr>
          <w:rFonts w:hint="cs"/>
          <w:rtl/>
        </w:rPr>
      </w:pPr>
      <w:r>
        <w:rPr>
          <w:rFonts w:hint="cs"/>
          <w:rtl/>
        </w:rPr>
        <w:t>אני בעד ההצעה ולכן אני מבקש להצביע ובעד.</w:t>
      </w:r>
    </w:p>
    <w:p w14:paraId="5480972D" w14:textId="77777777" w:rsidR="00000000" w:rsidRDefault="00A92CBC">
      <w:pPr>
        <w:pStyle w:val="a0"/>
        <w:rPr>
          <w:rFonts w:hint="cs"/>
          <w:rtl/>
        </w:rPr>
      </w:pPr>
    </w:p>
    <w:p w14:paraId="64346DB7" w14:textId="77777777" w:rsidR="00000000" w:rsidRDefault="00A92CBC">
      <w:pPr>
        <w:pStyle w:val="af1"/>
        <w:rPr>
          <w:rtl/>
        </w:rPr>
      </w:pPr>
      <w:r>
        <w:rPr>
          <w:rFonts w:hint="eastAsia"/>
          <w:rtl/>
        </w:rPr>
        <w:t>היו</w:t>
      </w:r>
      <w:r>
        <w:rPr>
          <w:rtl/>
        </w:rPr>
        <w:t>"ר ראובן ריבלין:</w:t>
      </w:r>
    </w:p>
    <w:p w14:paraId="4A61F38D" w14:textId="77777777" w:rsidR="00000000" w:rsidRDefault="00A92CBC">
      <w:pPr>
        <w:pStyle w:val="a0"/>
        <w:rPr>
          <w:rFonts w:hint="cs"/>
          <w:rtl/>
        </w:rPr>
      </w:pPr>
    </w:p>
    <w:p w14:paraId="2AC93B8B" w14:textId="77777777" w:rsidR="00000000" w:rsidRDefault="00A92CBC">
      <w:pPr>
        <w:pStyle w:val="a0"/>
        <w:rPr>
          <w:rFonts w:hint="cs"/>
          <w:rtl/>
        </w:rPr>
      </w:pPr>
      <w:r>
        <w:rPr>
          <w:rFonts w:hint="cs"/>
          <w:rtl/>
        </w:rPr>
        <w:t>עמדת הממשלה, כפי שהציגה שר הבריאות - בעד. לכן, זכות ההתנגדות לחבר הכנסת זחאלקה, התנגדות לגופו של עניין ולא ה</w:t>
      </w:r>
      <w:r>
        <w:rPr>
          <w:rFonts w:hint="cs"/>
          <w:rtl/>
        </w:rPr>
        <w:t>תנגדות סרק. בבקשה. הוא חושב שהחוק מסוכן.</w:t>
      </w:r>
    </w:p>
    <w:p w14:paraId="04FE1CBD" w14:textId="77777777" w:rsidR="00000000" w:rsidRDefault="00A92CBC">
      <w:pPr>
        <w:pStyle w:val="a0"/>
        <w:rPr>
          <w:rFonts w:hint="cs"/>
          <w:rtl/>
        </w:rPr>
      </w:pPr>
    </w:p>
    <w:p w14:paraId="23A13EF3" w14:textId="77777777" w:rsidR="00000000" w:rsidRDefault="00A92CBC">
      <w:pPr>
        <w:pStyle w:val="a"/>
        <w:rPr>
          <w:rtl/>
        </w:rPr>
      </w:pPr>
      <w:bookmarkStart w:id="180" w:name="FS000001061T23_03_2005_13_35_47"/>
      <w:bookmarkStart w:id="181" w:name="_Toc104196571"/>
      <w:bookmarkEnd w:id="180"/>
      <w:r>
        <w:rPr>
          <w:rFonts w:hint="eastAsia"/>
          <w:rtl/>
        </w:rPr>
        <w:t>ג</w:t>
      </w:r>
      <w:r>
        <w:rPr>
          <w:rtl/>
        </w:rPr>
        <w:t>'מאל זחאלקה (בל"ד):</w:t>
      </w:r>
      <w:bookmarkEnd w:id="181"/>
    </w:p>
    <w:p w14:paraId="7BF8C445" w14:textId="77777777" w:rsidR="00000000" w:rsidRDefault="00A92CBC">
      <w:pPr>
        <w:pStyle w:val="a0"/>
        <w:rPr>
          <w:rFonts w:hint="cs"/>
          <w:rtl/>
        </w:rPr>
      </w:pPr>
    </w:p>
    <w:p w14:paraId="118E7CA9" w14:textId="77777777" w:rsidR="00000000" w:rsidRDefault="00A92CBC">
      <w:pPr>
        <w:pStyle w:val="a0"/>
        <w:rPr>
          <w:rFonts w:hint="cs"/>
          <w:rtl/>
        </w:rPr>
      </w:pPr>
      <w:r>
        <w:rPr>
          <w:rFonts w:hint="cs"/>
          <w:rtl/>
        </w:rPr>
        <w:t>כבוד היושב-ראש, אני רוצה להסביר לחברי הכנסת ואני מבקש מכולם שיקשיבו טוב שלוש דקות: אין דבר כזה תרופה זהה. מה זה תרופה זהה? החומר הפעיל יכול להיות זהה ובאותו מינון. אחרת, אם זה זהה לחלוטין לא ה</w:t>
      </w:r>
      <w:r>
        <w:rPr>
          <w:rFonts w:hint="cs"/>
          <w:rtl/>
        </w:rPr>
        <w:t>יה לה קיום ולא היו פערים כל כך גדולים. אני אתן דוגמה: לא יכול להיות שאספירין של "באייר" עולה פי-עשרה מאספירין שנמכר בארץ, ובכל זאת אנשים קונים אספירין של "באייר" - בלי לעשות פרסומות. יש עניין שנקרא פורמולציה. כלומר, החומר הפעיל נמצא בתוך התרופה והספיגה שלו</w:t>
      </w:r>
      <w:r>
        <w:rPr>
          <w:rFonts w:hint="cs"/>
          <w:rtl/>
        </w:rPr>
        <w:t xml:space="preserve"> בגוף היא אחרת. </w:t>
      </w:r>
    </w:p>
    <w:p w14:paraId="225120F5" w14:textId="77777777" w:rsidR="00000000" w:rsidRDefault="00A92CBC">
      <w:pPr>
        <w:pStyle w:val="a0"/>
        <w:rPr>
          <w:rFonts w:hint="cs"/>
          <w:rtl/>
        </w:rPr>
      </w:pPr>
    </w:p>
    <w:p w14:paraId="1D6A2E5F" w14:textId="77777777" w:rsidR="00000000" w:rsidRDefault="00A92CBC">
      <w:pPr>
        <w:pStyle w:val="a0"/>
        <w:rPr>
          <w:rFonts w:hint="cs"/>
          <w:rtl/>
        </w:rPr>
      </w:pPr>
      <w:r>
        <w:rPr>
          <w:rFonts w:hint="cs"/>
          <w:rtl/>
        </w:rPr>
        <w:t xml:space="preserve">אני לא רוצה להלעיט את כולם, ואביא דוגמה אחת, שמוכרת לי מניסיון אישי: יש תרופות נגד אסתמה. התרופה אמורה לפעול למשך שש שעות. יש תרופה זהה, כמוה בדיוק, נגד אסתמה, אותו מינון, אותו חומר פעיל, אבל מה לעשות? התרופה הזאת פועלת שלוש שעות, ואנשים </w:t>
      </w:r>
      <w:r>
        <w:rPr>
          <w:rFonts w:hint="cs"/>
          <w:rtl/>
        </w:rPr>
        <w:t>נתקפים בהתקפים אסתמטיים.</w:t>
      </w:r>
    </w:p>
    <w:p w14:paraId="0D81C469" w14:textId="77777777" w:rsidR="00000000" w:rsidRDefault="00A92CBC">
      <w:pPr>
        <w:pStyle w:val="a0"/>
        <w:rPr>
          <w:rFonts w:hint="cs"/>
          <w:rtl/>
        </w:rPr>
      </w:pPr>
    </w:p>
    <w:p w14:paraId="4658B813" w14:textId="77777777" w:rsidR="00000000" w:rsidRDefault="00A92CBC">
      <w:pPr>
        <w:pStyle w:val="af0"/>
        <w:rPr>
          <w:rtl/>
        </w:rPr>
      </w:pPr>
      <w:r>
        <w:rPr>
          <w:rFonts w:hint="eastAsia"/>
          <w:rtl/>
        </w:rPr>
        <w:t>אילנה</w:t>
      </w:r>
      <w:r>
        <w:rPr>
          <w:rtl/>
        </w:rPr>
        <w:t xml:space="preserve"> כהן (עם אחד):</w:t>
      </w:r>
    </w:p>
    <w:p w14:paraId="549A9920" w14:textId="77777777" w:rsidR="00000000" w:rsidRDefault="00A92CBC">
      <w:pPr>
        <w:pStyle w:val="a0"/>
        <w:rPr>
          <w:rFonts w:hint="cs"/>
          <w:rtl/>
        </w:rPr>
      </w:pPr>
    </w:p>
    <w:p w14:paraId="49F153DD" w14:textId="77777777" w:rsidR="00000000" w:rsidRDefault="00A92CBC">
      <w:pPr>
        <w:pStyle w:val="a0"/>
        <w:rPr>
          <w:rFonts w:hint="cs"/>
          <w:rtl/>
        </w:rPr>
      </w:pPr>
      <w:r>
        <w:rPr>
          <w:rFonts w:hint="cs"/>
          <w:rtl/>
        </w:rPr>
        <w:t>אבל אתה יודע שבקופות עושים את זה - - -</w:t>
      </w:r>
    </w:p>
    <w:p w14:paraId="4A2B2D0F" w14:textId="77777777" w:rsidR="00000000" w:rsidRDefault="00A92CBC">
      <w:pPr>
        <w:pStyle w:val="a0"/>
        <w:rPr>
          <w:rFonts w:hint="cs"/>
          <w:rtl/>
        </w:rPr>
      </w:pPr>
    </w:p>
    <w:p w14:paraId="756C883D" w14:textId="77777777" w:rsidR="00000000" w:rsidRDefault="00A92CBC">
      <w:pPr>
        <w:pStyle w:val="af1"/>
        <w:rPr>
          <w:rtl/>
        </w:rPr>
      </w:pPr>
      <w:r>
        <w:rPr>
          <w:rFonts w:hint="eastAsia"/>
          <w:rtl/>
        </w:rPr>
        <w:t>היו</w:t>
      </w:r>
      <w:r>
        <w:rPr>
          <w:rtl/>
        </w:rPr>
        <w:t>"ר ראובן ריבלין:</w:t>
      </w:r>
    </w:p>
    <w:p w14:paraId="5FB38CA9" w14:textId="77777777" w:rsidR="00000000" w:rsidRDefault="00A92CBC">
      <w:pPr>
        <w:pStyle w:val="a0"/>
        <w:rPr>
          <w:rFonts w:hint="cs"/>
          <w:rtl/>
        </w:rPr>
      </w:pPr>
    </w:p>
    <w:p w14:paraId="06281D05" w14:textId="77777777" w:rsidR="00000000" w:rsidRDefault="00A92CBC">
      <w:pPr>
        <w:pStyle w:val="a0"/>
        <w:rPr>
          <w:rFonts w:hint="cs"/>
          <w:rtl/>
        </w:rPr>
      </w:pPr>
      <w:r>
        <w:rPr>
          <w:rFonts w:hint="cs"/>
          <w:rtl/>
        </w:rPr>
        <w:t>חברת הכנסת כהן, זמנו מוגבל, אני מצטער.</w:t>
      </w:r>
    </w:p>
    <w:p w14:paraId="4BEDF254" w14:textId="77777777" w:rsidR="00000000" w:rsidRDefault="00A92CBC">
      <w:pPr>
        <w:pStyle w:val="a0"/>
        <w:rPr>
          <w:rFonts w:hint="cs"/>
          <w:rtl/>
        </w:rPr>
      </w:pPr>
    </w:p>
    <w:p w14:paraId="02764C1F" w14:textId="77777777" w:rsidR="00000000" w:rsidRDefault="00A92CBC">
      <w:pPr>
        <w:pStyle w:val="-"/>
        <w:rPr>
          <w:rtl/>
        </w:rPr>
      </w:pPr>
      <w:bookmarkStart w:id="182" w:name="FS000001061T23_03_2005_13_37_17C"/>
      <w:bookmarkEnd w:id="182"/>
      <w:r>
        <w:rPr>
          <w:rtl/>
        </w:rPr>
        <w:t>ג'מאל זחאלקה (בל"ד):</w:t>
      </w:r>
    </w:p>
    <w:p w14:paraId="0F52FF4E" w14:textId="77777777" w:rsidR="00000000" w:rsidRDefault="00A92CBC">
      <w:pPr>
        <w:pStyle w:val="a0"/>
        <w:rPr>
          <w:rtl/>
        </w:rPr>
      </w:pPr>
    </w:p>
    <w:p w14:paraId="7E191619" w14:textId="77777777" w:rsidR="00000000" w:rsidRDefault="00A92CBC">
      <w:pPr>
        <w:pStyle w:val="a0"/>
        <w:rPr>
          <w:rFonts w:hint="cs"/>
          <w:rtl/>
        </w:rPr>
      </w:pPr>
      <w:r>
        <w:rPr>
          <w:rFonts w:hint="cs"/>
          <w:rtl/>
        </w:rPr>
        <w:t>בשום מקום בעולם אין חוק כזה. אני רוצה להבטיח לכם, ששום משרד בריאות בעולם לא יאשר חוק כ</w:t>
      </w:r>
      <w:r>
        <w:rPr>
          <w:rFonts w:hint="cs"/>
          <w:rtl/>
        </w:rPr>
        <w:t>זה, כי הוא היה מתייעץ עם הגורמים המקצועיים, שואל את אגף הרוקחות, שואל את המומחים לעניין, פרופסורים, שומע חוות דעת. זה נושא כבד. אי-אפשר בקלות דעת כזאת להעביר חוק, לפטור אותו מחובת הנחה, ותבוא הממשלה או יבוא שר הבריאות ויתמכו בזה. אני חושב שזה רק מפני שיש פ</w:t>
      </w:r>
      <w:r>
        <w:rPr>
          <w:rFonts w:hint="cs"/>
          <w:rtl/>
        </w:rPr>
        <w:t>ה משהו פופוליסטי, שזה יכול להוריד מחיר לפציינט.</w:t>
      </w:r>
    </w:p>
    <w:p w14:paraId="2371A7DB" w14:textId="77777777" w:rsidR="00000000" w:rsidRDefault="00A92CBC">
      <w:pPr>
        <w:pStyle w:val="a0"/>
        <w:rPr>
          <w:rFonts w:hint="cs"/>
          <w:rtl/>
        </w:rPr>
      </w:pPr>
    </w:p>
    <w:p w14:paraId="5A415041" w14:textId="77777777" w:rsidR="00000000" w:rsidRDefault="00A92CBC">
      <w:pPr>
        <w:pStyle w:val="af0"/>
        <w:rPr>
          <w:rtl/>
        </w:rPr>
      </w:pPr>
      <w:r>
        <w:rPr>
          <w:rFonts w:hint="eastAsia"/>
          <w:rtl/>
        </w:rPr>
        <w:t>שר</w:t>
      </w:r>
      <w:r>
        <w:rPr>
          <w:rtl/>
        </w:rPr>
        <w:t xml:space="preserve"> הבריאות דני נוה:</w:t>
      </w:r>
    </w:p>
    <w:p w14:paraId="16B0A356" w14:textId="77777777" w:rsidR="00000000" w:rsidRDefault="00A92CBC">
      <w:pPr>
        <w:pStyle w:val="a0"/>
        <w:ind w:left="719" w:firstLine="0"/>
        <w:rPr>
          <w:rFonts w:hint="cs"/>
          <w:rtl/>
        </w:rPr>
      </w:pPr>
    </w:p>
    <w:p w14:paraId="1176C5EE" w14:textId="77777777" w:rsidR="00000000" w:rsidRDefault="00A92CBC">
      <w:pPr>
        <w:pStyle w:val="a0"/>
        <w:ind w:left="719" w:firstLine="0"/>
        <w:rPr>
          <w:rFonts w:hint="cs"/>
          <w:rtl/>
        </w:rPr>
      </w:pPr>
      <w:r>
        <w:rPr>
          <w:rFonts w:hint="cs"/>
          <w:rtl/>
        </w:rPr>
        <w:t xml:space="preserve">- - - </w:t>
      </w:r>
    </w:p>
    <w:p w14:paraId="1493EAF8" w14:textId="77777777" w:rsidR="00000000" w:rsidRDefault="00A92CBC">
      <w:pPr>
        <w:pStyle w:val="a0"/>
        <w:ind w:left="719" w:firstLine="0"/>
        <w:rPr>
          <w:rFonts w:hint="cs"/>
          <w:rtl/>
        </w:rPr>
      </w:pPr>
    </w:p>
    <w:p w14:paraId="09A9E5B8" w14:textId="77777777" w:rsidR="00000000" w:rsidRDefault="00A92CBC">
      <w:pPr>
        <w:pStyle w:val="-"/>
        <w:rPr>
          <w:rtl/>
        </w:rPr>
      </w:pPr>
      <w:bookmarkStart w:id="183" w:name="FS000001061T23_03_2005_13_38_14C"/>
      <w:bookmarkEnd w:id="183"/>
      <w:r>
        <w:rPr>
          <w:rtl/>
        </w:rPr>
        <w:t>ג'מאל זחאלקה (בל"ד):</w:t>
      </w:r>
    </w:p>
    <w:p w14:paraId="55DE6B1B" w14:textId="77777777" w:rsidR="00000000" w:rsidRDefault="00A92CBC">
      <w:pPr>
        <w:pStyle w:val="a0"/>
        <w:rPr>
          <w:rtl/>
        </w:rPr>
      </w:pPr>
    </w:p>
    <w:p w14:paraId="50BFCB8A" w14:textId="77777777" w:rsidR="00000000" w:rsidRDefault="00A92CBC">
      <w:pPr>
        <w:pStyle w:val="a0"/>
        <w:rPr>
          <w:rFonts w:hint="cs"/>
          <w:rtl/>
        </w:rPr>
      </w:pPr>
      <w:r>
        <w:rPr>
          <w:rFonts w:hint="cs"/>
          <w:rtl/>
        </w:rPr>
        <w:t xml:space="preserve">אדוני היושב-ראש, אני קורא בקריאה עיקשת, מתוך רצון לשמור על בריאותם של האזרחים, שלא ייעשה מעשה חפוז, שהתוצאות שלו יהיו קשות. אני ממליץ לא להצביע על החוק הזה </w:t>
      </w:r>
      <w:r>
        <w:rPr>
          <w:rFonts w:hint="cs"/>
          <w:rtl/>
        </w:rPr>
        <w:t>היום. אני ממליץ לחברי חבר הכנסת טל ולשר הבריאות לשמוע חוות דעת מוסמכת בנושא הזה. אני יודע מה אני אומר.</w:t>
      </w:r>
    </w:p>
    <w:p w14:paraId="68F05A14" w14:textId="77777777" w:rsidR="00000000" w:rsidRDefault="00A92CBC">
      <w:pPr>
        <w:pStyle w:val="a0"/>
        <w:rPr>
          <w:rFonts w:hint="cs"/>
          <w:rtl/>
        </w:rPr>
      </w:pPr>
    </w:p>
    <w:p w14:paraId="67BC8F26" w14:textId="77777777" w:rsidR="00000000" w:rsidRDefault="00A92CBC">
      <w:pPr>
        <w:pStyle w:val="af1"/>
        <w:rPr>
          <w:rtl/>
        </w:rPr>
      </w:pPr>
      <w:r>
        <w:rPr>
          <w:rFonts w:hint="eastAsia"/>
          <w:rtl/>
        </w:rPr>
        <w:t>היו</w:t>
      </w:r>
      <w:r>
        <w:rPr>
          <w:rtl/>
        </w:rPr>
        <w:t>"ר ראובן ריבלין:</w:t>
      </w:r>
    </w:p>
    <w:p w14:paraId="47CC957F" w14:textId="77777777" w:rsidR="00000000" w:rsidRDefault="00A92CBC">
      <w:pPr>
        <w:pStyle w:val="a0"/>
        <w:rPr>
          <w:rFonts w:hint="cs"/>
          <w:rtl/>
        </w:rPr>
      </w:pPr>
    </w:p>
    <w:p w14:paraId="0E900A2C" w14:textId="77777777" w:rsidR="00000000" w:rsidRDefault="00A92CBC">
      <w:pPr>
        <w:pStyle w:val="a0"/>
        <w:rPr>
          <w:rFonts w:hint="cs"/>
          <w:rtl/>
        </w:rPr>
      </w:pPr>
      <w:r>
        <w:rPr>
          <w:rFonts w:hint="cs"/>
          <w:rtl/>
        </w:rPr>
        <w:t>יש הכנה לקריאה ראשונה וקריאה טרומית. הרי בוועדות אדוני יוכל לבוא ולהביע את עמדתו.</w:t>
      </w:r>
    </w:p>
    <w:p w14:paraId="46E2F614" w14:textId="77777777" w:rsidR="00000000" w:rsidRDefault="00A92CBC">
      <w:pPr>
        <w:pStyle w:val="a0"/>
        <w:rPr>
          <w:rFonts w:hint="cs"/>
          <w:rtl/>
        </w:rPr>
      </w:pPr>
    </w:p>
    <w:p w14:paraId="0C072AAC" w14:textId="77777777" w:rsidR="00000000" w:rsidRDefault="00A92CBC">
      <w:pPr>
        <w:pStyle w:val="-"/>
        <w:rPr>
          <w:rtl/>
        </w:rPr>
      </w:pPr>
      <w:bookmarkStart w:id="184" w:name="FS000001061T23_03_2005_13_38_58C"/>
      <w:bookmarkEnd w:id="184"/>
      <w:r>
        <w:rPr>
          <w:rtl/>
        </w:rPr>
        <w:t>ג'מאל זחאלקה (בל"ד):</w:t>
      </w:r>
    </w:p>
    <w:p w14:paraId="09FCADF4" w14:textId="77777777" w:rsidR="00000000" w:rsidRDefault="00A92CBC">
      <w:pPr>
        <w:pStyle w:val="a0"/>
        <w:rPr>
          <w:rtl/>
        </w:rPr>
      </w:pPr>
    </w:p>
    <w:p w14:paraId="3DAA1639" w14:textId="77777777" w:rsidR="00000000" w:rsidRDefault="00A92CBC">
      <w:pPr>
        <w:pStyle w:val="a0"/>
        <w:rPr>
          <w:rFonts w:hint="cs"/>
          <w:rtl/>
        </w:rPr>
      </w:pPr>
      <w:r>
        <w:rPr>
          <w:rFonts w:hint="cs"/>
          <w:rtl/>
        </w:rPr>
        <w:t>עמדת מומחים לעניין.</w:t>
      </w:r>
    </w:p>
    <w:p w14:paraId="41236578" w14:textId="77777777" w:rsidR="00000000" w:rsidRDefault="00A92CBC">
      <w:pPr>
        <w:pStyle w:val="af1"/>
        <w:rPr>
          <w:rtl/>
        </w:rPr>
      </w:pPr>
    </w:p>
    <w:p w14:paraId="05F8817E" w14:textId="77777777" w:rsidR="00000000" w:rsidRDefault="00A92CBC">
      <w:pPr>
        <w:pStyle w:val="af1"/>
        <w:rPr>
          <w:rtl/>
        </w:rPr>
      </w:pPr>
      <w:r>
        <w:rPr>
          <w:rFonts w:hint="eastAsia"/>
          <w:rtl/>
        </w:rPr>
        <w:t>היו</w:t>
      </w:r>
      <w:r>
        <w:rPr>
          <w:rtl/>
        </w:rPr>
        <w:t>"ר</w:t>
      </w:r>
      <w:r>
        <w:rPr>
          <w:rtl/>
        </w:rPr>
        <w:t xml:space="preserve"> ראובן ריבלין:</w:t>
      </w:r>
    </w:p>
    <w:p w14:paraId="298C6A89" w14:textId="77777777" w:rsidR="00000000" w:rsidRDefault="00A92CBC">
      <w:pPr>
        <w:pStyle w:val="a0"/>
        <w:rPr>
          <w:rFonts w:hint="cs"/>
          <w:rtl/>
        </w:rPr>
      </w:pPr>
    </w:p>
    <w:p w14:paraId="0ADFC03F" w14:textId="77777777" w:rsidR="00000000" w:rsidRDefault="00A92CBC">
      <w:pPr>
        <w:pStyle w:val="a0"/>
        <w:rPr>
          <w:rFonts w:hint="cs"/>
          <w:rtl/>
        </w:rPr>
      </w:pPr>
      <w:r>
        <w:rPr>
          <w:rFonts w:hint="cs"/>
          <w:rtl/>
        </w:rPr>
        <w:t>בהחלט, זה בוועדה. תודה. הזמן עבר. יש לך עוד עשר שניות. עמדתך ברורה.</w:t>
      </w:r>
    </w:p>
    <w:p w14:paraId="44DEE663" w14:textId="77777777" w:rsidR="00000000" w:rsidRDefault="00A92CBC">
      <w:pPr>
        <w:pStyle w:val="a0"/>
        <w:rPr>
          <w:rFonts w:hint="cs"/>
          <w:rtl/>
        </w:rPr>
      </w:pPr>
    </w:p>
    <w:p w14:paraId="363931F7" w14:textId="77777777" w:rsidR="00000000" w:rsidRDefault="00A92CBC">
      <w:pPr>
        <w:pStyle w:val="-"/>
        <w:rPr>
          <w:rtl/>
        </w:rPr>
      </w:pPr>
      <w:bookmarkStart w:id="185" w:name="FS000001061T23_03_2005_13_39_10C"/>
      <w:bookmarkEnd w:id="185"/>
      <w:r>
        <w:rPr>
          <w:rtl/>
        </w:rPr>
        <w:t>ג'מאל זחאלקה (בל"ד):</w:t>
      </w:r>
    </w:p>
    <w:p w14:paraId="4B3EADF1" w14:textId="77777777" w:rsidR="00000000" w:rsidRDefault="00A92CBC">
      <w:pPr>
        <w:pStyle w:val="a0"/>
        <w:rPr>
          <w:rtl/>
        </w:rPr>
      </w:pPr>
    </w:p>
    <w:p w14:paraId="3EA3CEE4" w14:textId="77777777" w:rsidR="00000000" w:rsidRDefault="00A92CBC">
      <w:pPr>
        <w:pStyle w:val="a0"/>
        <w:rPr>
          <w:rFonts w:hint="cs"/>
          <w:rtl/>
        </w:rPr>
      </w:pPr>
      <w:r>
        <w:rPr>
          <w:rFonts w:hint="cs"/>
          <w:rtl/>
        </w:rPr>
        <w:t>אני קורא לחבר הכנסת טל לדחות את ההצבעה. אם לא, אני קורא לכולם להצביע נגד החוק הזה. אם רוצים להביא משהו שיחסוך לאזרחים, צריך לעשות חשבון ופרוצדורה ולא</w:t>
      </w:r>
      <w:r>
        <w:rPr>
          <w:rFonts w:hint="cs"/>
          <w:rtl/>
        </w:rPr>
        <w:t xml:space="preserve"> חוק גורף כזה.</w:t>
      </w:r>
    </w:p>
    <w:p w14:paraId="2D44E097" w14:textId="77777777" w:rsidR="00000000" w:rsidRDefault="00A92CBC">
      <w:pPr>
        <w:pStyle w:val="a0"/>
        <w:ind w:firstLine="0"/>
        <w:rPr>
          <w:rFonts w:hint="cs"/>
          <w:rtl/>
        </w:rPr>
      </w:pPr>
    </w:p>
    <w:p w14:paraId="4668B993" w14:textId="77777777" w:rsidR="00000000" w:rsidRDefault="00A92CBC">
      <w:pPr>
        <w:pStyle w:val="af1"/>
        <w:rPr>
          <w:rtl/>
        </w:rPr>
      </w:pPr>
      <w:r>
        <w:rPr>
          <w:rFonts w:hint="eastAsia"/>
          <w:rtl/>
        </w:rPr>
        <w:t>היו</w:t>
      </w:r>
      <w:r>
        <w:rPr>
          <w:rtl/>
        </w:rPr>
        <w:t>"ר ראובן ריבלין:</w:t>
      </w:r>
    </w:p>
    <w:p w14:paraId="3AA42980" w14:textId="77777777" w:rsidR="00000000" w:rsidRDefault="00A92CBC">
      <w:pPr>
        <w:pStyle w:val="a0"/>
        <w:rPr>
          <w:rFonts w:hint="cs"/>
          <w:rtl/>
        </w:rPr>
      </w:pPr>
    </w:p>
    <w:p w14:paraId="46D8D8F5" w14:textId="77777777" w:rsidR="00000000" w:rsidRDefault="00A92CBC">
      <w:pPr>
        <w:pStyle w:val="a0"/>
        <w:rPr>
          <w:rFonts w:hint="cs"/>
          <w:rtl/>
        </w:rPr>
      </w:pPr>
      <w:r>
        <w:rPr>
          <w:rFonts w:hint="cs"/>
          <w:rtl/>
        </w:rPr>
        <w:t>תודה רבה. חבר הכנסת טל, בבקשה, זכות התשובה. אנחנו מייד ניגשים להצבעה. אפשר לומר לשר האוצר שהוא יכול להיכנס לאולם.</w:t>
      </w:r>
    </w:p>
    <w:p w14:paraId="08081775" w14:textId="77777777" w:rsidR="00000000" w:rsidRDefault="00A92CBC">
      <w:pPr>
        <w:pStyle w:val="a0"/>
        <w:rPr>
          <w:rFonts w:hint="cs"/>
          <w:rtl/>
        </w:rPr>
      </w:pPr>
    </w:p>
    <w:p w14:paraId="39789EEC" w14:textId="77777777" w:rsidR="00000000" w:rsidRDefault="00A92CBC">
      <w:pPr>
        <w:pStyle w:val="a"/>
        <w:rPr>
          <w:rtl/>
        </w:rPr>
      </w:pPr>
      <w:bookmarkStart w:id="186" w:name="FS000000493T23_03_2005_13_39_29"/>
      <w:bookmarkStart w:id="187" w:name="_Toc104196572"/>
      <w:bookmarkEnd w:id="186"/>
      <w:r>
        <w:rPr>
          <w:rFonts w:hint="eastAsia"/>
          <w:rtl/>
        </w:rPr>
        <w:t>דוד</w:t>
      </w:r>
      <w:r>
        <w:rPr>
          <w:rtl/>
        </w:rPr>
        <w:t xml:space="preserve"> טל (עם אחד):</w:t>
      </w:r>
      <w:bookmarkEnd w:id="187"/>
    </w:p>
    <w:p w14:paraId="63759F25" w14:textId="77777777" w:rsidR="00000000" w:rsidRDefault="00A92CBC">
      <w:pPr>
        <w:pStyle w:val="a0"/>
        <w:rPr>
          <w:rFonts w:hint="cs"/>
          <w:rtl/>
        </w:rPr>
      </w:pPr>
    </w:p>
    <w:p w14:paraId="32673F5C" w14:textId="77777777" w:rsidR="00000000" w:rsidRDefault="00A92CBC">
      <w:pPr>
        <w:pStyle w:val="a0"/>
        <w:rPr>
          <w:rFonts w:hint="cs"/>
          <w:rtl/>
        </w:rPr>
      </w:pPr>
      <w:r>
        <w:rPr>
          <w:rFonts w:hint="cs"/>
          <w:rtl/>
        </w:rPr>
        <w:t>אדוני היושב-ראש, אדוני ראש הממשלה, אני מתנצל. חשבתי שאת החמלה גילה השר, שזה בתוקף תפקי</w:t>
      </w:r>
      <w:r>
        <w:rPr>
          <w:rFonts w:hint="cs"/>
          <w:rtl/>
        </w:rPr>
        <w:t>דו, והוא דחף את הנושא, ואני יודע שהוא דוחף את הנושא הזה, אבל אם ראש הממשלה גילה את החמלה הזאת והוסיף לסל התרופות, אני מברך גם אותך.</w:t>
      </w:r>
    </w:p>
    <w:p w14:paraId="3DF67BFF" w14:textId="77777777" w:rsidR="00000000" w:rsidRDefault="00A92CBC">
      <w:pPr>
        <w:pStyle w:val="a0"/>
        <w:rPr>
          <w:rFonts w:hint="cs"/>
          <w:rtl/>
        </w:rPr>
      </w:pPr>
    </w:p>
    <w:p w14:paraId="33FFBBBB" w14:textId="77777777" w:rsidR="00000000" w:rsidRDefault="00A92CBC">
      <w:pPr>
        <w:pStyle w:val="a0"/>
        <w:rPr>
          <w:rFonts w:hint="cs"/>
          <w:rtl/>
        </w:rPr>
      </w:pPr>
      <w:r>
        <w:rPr>
          <w:rFonts w:hint="cs"/>
          <w:rtl/>
        </w:rPr>
        <w:t>לעצם הצעת החוק, מורי ורבותי, אני מניח ששר הבריאות התייעץ בטרם נתן את תשובתו, אבל ממילא יהיה לנו הזמן בהכנה לקריאה ראשונה, ש</w:t>
      </w:r>
      <w:r>
        <w:rPr>
          <w:rFonts w:hint="cs"/>
          <w:rtl/>
        </w:rPr>
        <w:t>נייה ושלישית - נשמע את כל המומחים, ולא נהיה דורסניים בהצעת החוק הזאת, אם היא תפגע בפציינטים. אנחנו רוצים שהשוק התחרותי יהיה לא רק בדברים אחרים, אלא גם בדבר הזה לטובת הפציינט. תודה רבה.</w:t>
      </w:r>
    </w:p>
    <w:p w14:paraId="74D1C375" w14:textId="77777777" w:rsidR="00000000" w:rsidRDefault="00A92CBC">
      <w:pPr>
        <w:pStyle w:val="a0"/>
        <w:ind w:firstLine="0"/>
        <w:rPr>
          <w:rFonts w:hint="cs"/>
          <w:rtl/>
        </w:rPr>
      </w:pPr>
    </w:p>
    <w:p w14:paraId="2E444722" w14:textId="77777777" w:rsidR="00000000" w:rsidRDefault="00A92CBC">
      <w:pPr>
        <w:pStyle w:val="af1"/>
        <w:rPr>
          <w:rtl/>
        </w:rPr>
      </w:pPr>
      <w:r>
        <w:rPr>
          <w:rFonts w:hint="eastAsia"/>
          <w:rtl/>
        </w:rPr>
        <w:t>היו</w:t>
      </w:r>
      <w:r>
        <w:rPr>
          <w:rtl/>
        </w:rPr>
        <w:t>"ר ראובן ריבלין:</w:t>
      </w:r>
    </w:p>
    <w:p w14:paraId="0C699EEC" w14:textId="77777777" w:rsidR="00000000" w:rsidRDefault="00A92CBC">
      <w:pPr>
        <w:pStyle w:val="a0"/>
        <w:rPr>
          <w:rFonts w:hint="cs"/>
          <w:rtl/>
        </w:rPr>
      </w:pPr>
    </w:p>
    <w:p w14:paraId="4B0286B8" w14:textId="77777777" w:rsidR="00000000" w:rsidRDefault="00A92CBC">
      <w:pPr>
        <w:pStyle w:val="a0"/>
        <w:rPr>
          <w:rFonts w:hint="cs"/>
          <w:rtl/>
        </w:rPr>
      </w:pPr>
      <w:r>
        <w:rPr>
          <w:rFonts w:hint="cs"/>
          <w:rtl/>
        </w:rPr>
        <w:t>תודה רבה. מובן ששר הבריאות שמע את דבריו של זחאלקה</w:t>
      </w:r>
      <w:r>
        <w:rPr>
          <w:rFonts w:hint="cs"/>
          <w:rtl/>
        </w:rPr>
        <w:t>, ולאחר שהסביר את עצמו, הוא יודע שיש לו מספיק זמן לבדוק את כל טענותיו אחת לאחת.</w:t>
      </w:r>
    </w:p>
    <w:p w14:paraId="3AF72985" w14:textId="77777777" w:rsidR="00000000" w:rsidRDefault="00A92CBC">
      <w:pPr>
        <w:pStyle w:val="a0"/>
        <w:rPr>
          <w:rFonts w:hint="cs"/>
          <w:rtl/>
        </w:rPr>
      </w:pPr>
    </w:p>
    <w:p w14:paraId="3700A3A4" w14:textId="77777777" w:rsidR="00000000" w:rsidRDefault="00A92CBC">
      <w:pPr>
        <w:pStyle w:val="a0"/>
        <w:rPr>
          <w:rFonts w:hint="cs"/>
          <w:rtl/>
        </w:rPr>
      </w:pPr>
      <w:r>
        <w:rPr>
          <w:rFonts w:hint="cs"/>
          <w:rtl/>
        </w:rPr>
        <w:t>רבותי חברי הכנסת, אנחנו עוברים להצבעה על הצעת חוק לתיקון פקודת הרוקחים (חובת יידוע על קיומה של תרופה זהה), התשס"ה-2005. נא להצביע - מי בעד, מי נגד, מי נמנע?</w:t>
      </w:r>
    </w:p>
    <w:p w14:paraId="2E9299A1" w14:textId="77777777" w:rsidR="00000000" w:rsidRDefault="00A92CBC">
      <w:pPr>
        <w:pStyle w:val="a0"/>
        <w:rPr>
          <w:rFonts w:hint="cs"/>
          <w:rtl/>
        </w:rPr>
      </w:pPr>
    </w:p>
    <w:p w14:paraId="491C812A" w14:textId="77777777" w:rsidR="00000000" w:rsidRDefault="00A92CBC">
      <w:pPr>
        <w:pStyle w:val="ab"/>
        <w:bidi/>
        <w:rPr>
          <w:rtl/>
        </w:rPr>
      </w:pPr>
    </w:p>
    <w:p w14:paraId="659413A1" w14:textId="77777777" w:rsidR="00000000" w:rsidRDefault="00A92CBC">
      <w:pPr>
        <w:pStyle w:val="ab"/>
        <w:bidi/>
        <w:rPr>
          <w:rFonts w:hint="cs"/>
          <w:rtl/>
        </w:rPr>
      </w:pPr>
      <w:r>
        <w:rPr>
          <w:rFonts w:hint="cs"/>
          <w:rtl/>
        </w:rPr>
        <w:t>הצבעה מס' 30</w:t>
      </w:r>
    </w:p>
    <w:p w14:paraId="7CC1EC7D" w14:textId="77777777" w:rsidR="00000000" w:rsidRDefault="00A92CBC">
      <w:pPr>
        <w:pStyle w:val="a0"/>
        <w:rPr>
          <w:rFonts w:hint="cs"/>
          <w:rtl/>
        </w:rPr>
      </w:pPr>
    </w:p>
    <w:p w14:paraId="369A71EB" w14:textId="77777777" w:rsidR="00000000" w:rsidRDefault="00A92CBC">
      <w:pPr>
        <w:pStyle w:val="ac"/>
        <w:bidi/>
        <w:rPr>
          <w:rFonts w:hint="cs"/>
          <w:rtl/>
        </w:rPr>
      </w:pPr>
      <w:r>
        <w:rPr>
          <w:rFonts w:hint="cs"/>
          <w:rtl/>
        </w:rPr>
        <w:t>בע</w:t>
      </w:r>
      <w:r>
        <w:rPr>
          <w:rFonts w:hint="cs"/>
          <w:rtl/>
        </w:rPr>
        <w:t xml:space="preserve">ד ההצעה להעביר את הצעת החוק לדיון מוקדם בוועדה </w:t>
      </w:r>
      <w:r>
        <w:rPr>
          <w:rtl/>
        </w:rPr>
        <w:t>–</w:t>
      </w:r>
      <w:r>
        <w:rPr>
          <w:rFonts w:hint="cs"/>
          <w:rtl/>
        </w:rPr>
        <w:t xml:space="preserve"> 36</w:t>
      </w:r>
    </w:p>
    <w:p w14:paraId="5E111D9C" w14:textId="77777777" w:rsidR="00000000" w:rsidRDefault="00A92CBC">
      <w:pPr>
        <w:pStyle w:val="ac"/>
        <w:bidi/>
        <w:rPr>
          <w:rFonts w:hint="cs"/>
          <w:rtl/>
        </w:rPr>
      </w:pPr>
      <w:r>
        <w:rPr>
          <w:rFonts w:hint="cs"/>
          <w:rtl/>
        </w:rPr>
        <w:t>נגד - 4</w:t>
      </w:r>
    </w:p>
    <w:p w14:paraId="51A9D053"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7AA9D425" w14:textId="77777777" w:rsidR="00000000" w:rsidRDefault="00A92CBC">
      <w:pPr>
        <w:pStyle w:val="ad"/>
        <w:bidi/>
        <w:rPr>
          <w:rFonts w:hint="cs"/>
          <w:rtl/>
        </w:rPr>
      </w:pPr>
      <w:r>
        <w:rPr>
          <w:rFonts w:hint="cs"/>
          <w:rtl/>
        </w:rPr>
        <w:t xml:space="preserve">ההצעה להעביר את הצעת חוק פקודת הרוקחים (חובת יידוע על קיומה של תרופה זהה), </w:t>
      </w:r>
    </w:p>
    <w:p w14:paraId="603C8108" w14:textId="77777777" w:rsidR="00000000" w:rsidRDefault="00A92CBC">
      <w:pPr>
        <w:pStyle w:val="ad"/>
        <w:bidi/>
        <w:rPr>
          <w:rFonts w:hint="cs"/>
          <w:rtl/>
        </w:rPr>
      </w:pPr>
      <w:r>
        <w:rPr>
          <w:rFonts w:hint="cs"/>
          <w:rtl/>
        </w:rPr>
        <w:t>התשס"ה-2005, לדיון מוקדם בוועדת העבודה, הרווחה והבריאות נתקבלה.</w:t>
      </w:r>
    </w:p>
    <w:p w14:paraId="0C2EF7D6" w14:textId="77777777" w:rsidR="00000000" w:rsidRDefault="00A92CBC">
      <w:pPr>
        <w:pStyle w:val="a0"/>
        <w:rPr>
          <w:rFonts w:hint="cs"/>
          <w:rtl/>
        </w:rPr>
      </w:pPr>
    </w:p>
    <w:p w14:paraId="00E67DC0" w14:textId="77777777" w:rsidR="00000000" w:rsidRDefault="00A92CBC">
      <w:pPr>
        <w:pStyle w:val="af1"/>
        <w:rPr>
          <w:rtl/>
        </w:rPr>
      </w:pPr>
      <w:r>
        <w:rPr>
          <w:rFonts w:hint="eastAsia"/>
          <w:rtl/>
        </w:rPr>
        <w:t>היו</w:t>
      </w:r>
      <w:r>
        <w:rPr>
          <w:rtl/>
        </w:rPr>
        <w:t>"ר ראובן ריבלין:</w:t>
      </w:r>
    </w:p>
    <w:p w14:paraId="2572DA49" w14:textId="77777777" w:rsidR="00000000" w:rsidRDefault="00A92CBC">
      <w:pPr>
        <w:pStyle w:val="a0"/>
        <w:rPr>
          <w:rFonts w:hint="cs"/>
          <w:rtl/>
        </w:rPr>
      </w:pPr>
    </w:p>
    <w:p w14:paraId="422CEA74" w14:textId="77777777" w:rsidR="00000000" w:rsidRDefault="00A92CBC">
      <w:pPr>
        <w:pStyle w:val="a0"/>
        <w:rPr>
          <w:rFonts w:hint="cs"/>
          <w:rtl/>
        </w:rPr>
      </w:pPr>
      <w:r>
        <w:rPr>
          <w:rFonts w:hint="cs"/>
          <w:rtl/>
        </w:rPr>
        <w:t>36 בעד, ארבעה מתנגדים ו</w:t>
      </w:r>
      <w:r>
        <w:rPr>
          <w:rFonts w:hint="cs"/>
          <w:rtl/>
        </w:rPr>
        <w:t xml:space="preserve">אחד נמנע. אני קובע שהצעת חוק לתיקון פקודת הרוקחים (חובת יידוע על קיומה של תרופה זהה), התשס"ה-2005, עברה בקריאה טרומית ותועבר לוועדת העבודה, הרווחה והבריאות על מנת להכינה לקריאה ראשונה. </w:t>
      </w:r>
    </w:p>
    <w:p w14:paraId="502B3181" w14:textId="77777777" w:rsidR="00000000" w:rsidRDefault="00A92CBC">
      <w:pPr>
        <w:pStyle w:val="a0"/>
        <w:rPr>
          <w:rFonts w:hint="cs"/>
          <w:rtl/>
        </w:rPr>
      </w:pPr>
    </w:p>
    <w:p w14:paraId="2416FD6D" w14:textId="77777777" w:rsidR="00000000" w:rsidRDefault="00A92CBC">
      <w:pPr>
        <w:pStyle w:val="a0"/>
        <w:rPr>
          <w:rFonts w:hint="cs"/>
          <w:rtl/>
        </w:rPr>
      </w:pPr>
      <w:r>
        <w:rPr>
          <w:rFonts w:hint="cs"/>
          <w:rtl/>
        </w:rPr>
        <w:t>מובן שחבר הכנסת זחאלקה יבוא בפני הוועדה ויביע ויאמר את כל אשר יש לו ל</w:t>
      </w:r>
      <w:r>
        <w:rPr>
          <w:rFonts w:hint="cs"/>
          <w:rtl/>
        </w:rPr>
        <w:t>ומר. אדוני הסביר את עמדתו, ואם הוא יצא צודק, הרי "דברי הכנסת" קיימים, אי-אפשר לשנות אותם.</w:t>
      </w:r>
    </w:p>
    <w:p w14:paraId="21051717" w14:textId="77777777" w:rsidR="00000000" w:rsidRDefault="00A92CBC">
      <w:pPr>
        <w:pStyle w:val="a0"/>
        <w:rPr>
          <w:rFonts w:hint="cs"/>
          <w:rtl/>
        </w:rPr>
      </w:pPr>
    </w:p>
    <w:p w14:paraId="5B5394B0" w14:textId="77777777" w:rsidR="00000000" w:rsidRDefault="00A92CBC">
      <w:pPr>
        <w:pStyle w:val="a0"/>
        <w:rPr>
          <w:rFonts w:hint="cs"/>
          <w:rtl/>
        </w:rPr>
      </w:pPr>
    </w:p>
    <w:p w14:paraId="307BFAC8" w14:textId="77777777" w:rsidR="00000000" w:rsidRDefault="00A92CBC">
      <w:pPr>
        <w:pStyle w:val="a2"/>
        <w:rPr>
          <w:rtl/>
        </w:rPr>
      </w:pPr>
      <w:bookmarkStart w:id="188" w:name="CS30061FI0030061T23_03_2005_13_43_14"/>
      <w:bookmarkStart w:id="189" w:name="_Toc104196573"/>
      <w:bookmarkEnd w:id="188"/>
      <w:r>
        <w:rPr>
          <w:rtl/>
        </w:rPr>
        <w:t xml:space="preserve">הצעת חוק שיווי זכויות האשה (תיקון - ייצוג </w:t>
      </w:r>
      <w:r>
        <w:rPr>
          <w:rFonts w:hint="cs"/>
          <w:rtl/>
        </w:rPr>
        <w:br/>
      </w:r>
      <w:r>
        <w:rPr>
          <w:rtl/>
        </w:rPr>
        <w:t>הולם בתהליכים מדיניים), התשס"ד-2004</w:t>
      </w:r>
      <w:bookmarkEnd w:id="189"/>
      <w:r>
        <w:rPr>
          <w:rtl/>
        </w:rPr>
        <w:t xml:space="preserve"> </w:t>
      </w:r>
    </w:p>
    <w:p w14:paraId="1F509224" w14:textId="77777777" w:rsidR="00000000" w:rsidRDefault="00A92CBC">
      <w:pPr>
        <w:pStyle w:val="a0"/>
        <w:ind w:firstLine="0"/>
        <w:rPr>
          <w:rFonts w:hint="cs"/>
          <w:rtl/>
        </w:rPr>
      </w:pPr>
      <w:r>
        <w:rPr>
          <w:rFonts w:hint="cs"/>
          <w:rtl/>
        </w:rPr>
        <w:t xml:space="preserve"> [הצעת חוק פ/2518; נספחות.]</w:t>
      </w:r>
    </w:p>
    <w:p w14:paraId="71032D7E" w14:textId="77777777" w:rsidR="00000000" w:rsidRDefault="00A92CBC">
      <w:pPr>
        <w:pStyle w:val="a2"/>
        <w:rPr>
          <w:rFonts w:hint="cs"/>
          <w:rtl/>
        </w:rPr>
      </w:pPr>
      <w:bookmarkStart w:id="190" w:name="_Toc104196574"/>
      <w:r>
        <w:rPr>
          <w:rFonts w:hint="cs"/>
          <w:rtl/>
        </w:rPr>
        <w:t>(הצעת קבוצת חברות הכנסת)</w:t>
      </w:r>
      <w:bookmarkEnd w:id="190"/>
    </w:p>
    <w:p w14:paraId="21F52061" w14:textId="77777777" w:rsidR="00000000" w:rsidRDefault="00A92CBC">
      <w:pPr>
        <w:pStyle w:val="a0"/>
        <w:rPr>
          <w:rFonts w:hint="cs"/>
          <w:rtl/>
        </w:rPr>
      </w:pPr>
    </w:p>
    <w:p w14:paraId="53E7E867" w14:textId="77777777" w:rsidR="00000000" w:rsidRDefault="00A92CBC">
      <w:pPr>
        <w:pStyle w:val="af1"/>
        <w:rPr>
          <w:rtl/>
        </w:rPr>
      </w:pPr>
      <w:r>
        <w:rPr>
          <w:rtl/>
        </w:rPr>
        <w:t>היו"ר ראובן ריבלין:</w:t>
      </w:r>
    </w:p>
    <w:p w14:paraId="02CB95FB" w14:textId="77777777" w:rsidR="00000000" w:rsidRDefault="00A92CBC">
      <w:pPr>
        <w:pStyle w:val="a0"/>
        <w:rPr>
          <w:rtl/>
        </w:rPr>
      </w:pPr>
    </w:p>
    <w:p w14:paraId="57457A80" w14:textId="77777777" w:rsidR="00000000" w:rsidRDefault="00A92CBC">
      <w:pPr>
        <w:pStyle w:val="a0"/>
        <w:rPr>
          <w:rFonts w:hint="cs"/>
          <w:rtl/>
        </w:rPr>
      </w:pPr>
      <w:r>
        <w:rPr>
          <w:rFonts w:hint="cs"/>
          <w:rtl/>
        </w:rPr>
        <w:t>חברת הכנס</w:t>
      </w:r>
      <w:r>
        <w:rPr>
          <w:rFonts w:hint="cs"/>
          <w:rtl/>
        </w:rPr>
        <w:t xml:space="preserve">ת יולי תמיר, הנמקה מהמקום בהצעת חוק שיווי זכויות האשה (תיקון </w:t>
      </w:r>
      <w:r>
        <w:rPr>
          <w:rtl/>
        </w:rPr>
        <w:t>–</w:t>
      </w:r>
      <w:r>
        <w:rPr>
          <w:rFonts w:hint="cs"/>
          <w:rtl/>
        </w:rPr>
        <w:t xml:space="preserve"> ייצוג הולם בתהליכים מדיניים), התשס"ד-2004. בבקשה. </w:t>
      </w:r>
    </w:p>
    <w:p w14:paraId="1F7962D0" w14:textId="77777777" w:rsidR="00000000" w:rsidRDefault="00A92CBC">
      <w:pPr>
        <w:pStyle w:val="a0"/>
        <w:rPr>
          <w:rFonts w:hint="cs"/>
          <w:rtl/>
        </w:rPr>
      </w:pPr>
    </w:p>
    <w:p w14:paraId="0ED075AB" w14:textId="77777777" w:rsidR="00000000" w:rsidRDefault="00A92CBC">
      <w:pPr>
        <w:pStyle w:val="a"/>
        <w:rPr>
          <w:rtl/>
        </w:rPr>
      </w:pPr>
      <w:bookmarkStart w:id="191" w:name="FS000001043T23_03_2005_15_13_53"/>
      <w:bookmarkStart w:id="192" w:name="_Toc104196575"/>
      <w:bookmarkEnd w:id="191"/>
      <w:r>
        <w:rPr>
          <w:rFonts w:hint="eastAsia"/>
          <w:rtl/>
        </w:rPr>
        <w:t>יולי</w:t>
      </w:r>
      <w:r>
        <w:rPr>
          <w:rtl/>
        </w:rPr>
        <w:t xml:space="preserve"> תמיר (העבודה-מימד):</w:t>
      </w:r>
      <w:bookmarkEnd w:id="192"/>
    </w:p>
    <w:p w14:paraId="6E3EEC1F" w14:textId="77777777" w:rsidR="00000000" w:rsidRDefault="00A92CBC">
      <w:pPr>
        <w:pStyle w:val="a0"/>
        <w:rPr>
          <w:rFonts w:hint="cs"/>
          <w:rtl/>
        </w:rPr>
      </w:pPr>
    </w:p>
    <w:p w14:paraId="7EF55AA4" w14:textId="77777777" w:rsidR="00000000" w:rsidRDefault="00A92CBC">
      <w:pPr>
        <w:pStyle w:val="a0"/>
        <w:rPr>
          <w:rFonts w:hint="cs"/>
          <w:rtl/>
        </w:rPr>
      </w:pPr>
      <w:r>
        <w:rPr>
          <w:rFonts w:hint="cs"/>
          <w:rtl/>
        </w:rPr>
        <w:t>אדוני היושב-ראש, חברי חברי הכנסת, הצעת חוק זו, שהגשתי יחד עם חברתי חברת הכנסת אתי לבני ובחתימתן של כל חברות הבית הז</w:t>
      </w:r>
      <w:r>
        <w:rPr>
          <w:rFonts w:hint="cs"/>
          <w:rtl/>
        </w:rPr>
        <w:t xml:space="preserve">ה, נועדה להבטיח ייצוג הולם לנשים בתהליכים מעצבי מדיניות במדינת ישראל. </w:t>
      </w:r>
    </w:p>
    <w:p w14:paraId="25A34FAC" w14:textId="77777777" w:rsidR="00000000" w:rsidRDefault="00A92CBC">
      <w:pPr>
        <w:pStyle w:val="a0"/>
        <w:rPr>
          <w:rFonts w:hint="cs"/>
          <w:rtl/>
        </w:rPr>
      </w:pPr>
    </w:p>
    <w:p w14:paraId="05344A56" w14:textId="77777777" w:rsidR="00000000" w:rsidRDefault="00A92CBC">
      <w:pPr>
        <w:pStyle w:val="a0"/>
        <w:rPr>
          <w:rFonts w:hint="cs"/>
          <w:rtl/>
        </w:rPr>
      </w:pPr>
      <w:r>
        <w:rPr>
          <w:rFonts w:hint="cs"/>
          <w:rtl/>
        </w:rPr>
        <w:t>לצערי, נשים נעדרות גם היום מצוותי משא-ומתן, מצוותים אשר קובעים את גורלה של המדינה. כמי שמהוות 50% מהאוכלוסייה וכמי שיש להן הכישורים והיכולת להשתתף ולתרום למשאים-ומתנים, נדמה לי כי ראוי</w:t>
      </w:r>
      <w:r>
        <w:rPr>
          <w:rFonts w:hint="cs"/>
          <w:rtl/>
        </w:rPr>
        <w:t xml:space="preserve"> היה שהצעת חוק זו תתקבל בברכה על-ידי כל סיעות הבית ותקבע ייצוג הולם לנשים בתהליכים מדיניים. </w:t>
      </w:r>
    </w:p>
    <w:p w14:paraId="42147858" w14:textId="77777777" w:rsidR="00000000" w:rsidRDefault="00A92CBC">
      <w:pPr>
        <w:pStyle w:val="a0"/>
        <w:rPr>
          <w:rFonts w:hint="cs"/>
          <w:rtl/>
        </w:rPr>
      </w:pPr>
    </w:p>
    <w:p w14:paraId="26599D2A" w14:textId="77777777" w:rsidR="00000000" w:rsidRDefault="00A92CBC">
      <w:pPr>
        <w:pStyle w:val="a0"/>
        <w:rPr>
          <w:rFonts w:hint="cs"/>
          <w:rtl/>
        </w:rPr>
      </w:pPr>
      <w:r>
        <w:rPr>
          <w:rFonts w:hint="cs"/>
          <w:rtl/>
        </w:rPr>
        <w:t>ידוע לי שהממשלה מבקשת שינוי בלשון החוק, שלא ייקבע אחוז אלא ייקבע - לשון של ייצוג הולם. ההצעה הזאת מקובלת עלי ועל חברת הכנסת אתי לבני, שיזמנו את ההצעה. אני מקווה ש</w:t>
      </w:r>
      <w:r>
        <w:rPr>
          <w:rFonts w:hint="cs"/>
          <w:rtl/>
        </w:rPr>
        <w:t xml:space="preserve">כפוף לשינוי זה נקבל את תמיכת סיעות הבית. תודה.   </w:t>
      </w:r>
    </w:p>
    <w:p w14:paraId="56EF1BE3" w14:textId="77777777" w:rsidR="00000000" w:rsidRDefault="00A92CBC">
      <w:pPr>
        <w:pStyle w:val="a0"/>
        <w:rPr>
          <w:rFonts w:hint="cs"/>
          <w:rtl/>
        </w:rPr>
      </w:pPr>
    </w:p>
    <w:p w14:paraId="2E0DC62E" w14:textId="77777777" w:rsidR="00000000" w:rsidRDefault="00A92CBC">
      <w:pPr>
        <w:pStyle w:val="af1"/>
        <w:rPr>
          <w:rtl/>
        </w:rPr>
      </w:pPr>
      <w:r>
        <w:rPr>
          <w:rtl/>
        </w:rPr>
        <w:t>היו"ר ראובן ריבלין:</w:t>
      </w:r>
    </w:p>
    <w:p w14:paraId="6178B012" w14:textId="77777777" w:rsidR="00000000" w:rsidRDefault="00A92CBC">
      <w:pPr>
        <w:pStyle w:val="a0"/>
        <w:rPr>
          <w:rtl/>
        </w:rPr>
      </w:pPr>
    </w:p>
    <w:p w14:paraId="6E0788D0" w14:textId="77777777" w:rsidR="00000000" w:rsidRDefault="00A92CBC">
      <w:pPr>
        <w:pStyle w:val="a0"/>
        <w:rPr>
          <w:rFonts w:hint="cs"/>
          <w:rtl/>
        </w:rPr>
      </w:pPr>
      <w:r>
        <w:rPr>
          <w:rFonts w:hint="cs"/>
          <w:rtl/>
        </w:rPr>
        <w:t xml:space="preserve">תודה רבה. בטרם תשיב שרת המשפטים, אני פונה לשר המקשר. יש שאילתות בעל-פה, שדחינו אותן כבר כמה פעמים. שר האוצר צריך להבין, הוא ישיב על השאילתות בעל-פה, ואם אחרי העניין הזה ועוד עניין אחד </w:t>
      </w:r>
      <w:r>
        <w:rPr>
          <w:rFonts w:hint="cs"/>
          <w:rtl/>
        </w:rPr>
        <w:t xml:space="preserve">הוא לא יבוא להשיב, אני אעשה הפסקה עד שהוא יתפנה ויבוא. </w:t>
      </w:r>
    </w:p>
    <w:p w14:paraId="32189171" w14:textId="77777777" w:rsidR="00000000" w:rsidRDefault="00A92CBC">
      <w:pPr>
        <w:pStyle w:val="a0"/>
        <w:rPr>
          <w:rFonts w:hint="cs"/>
          <w:rtl/>
        </w:rPr>
      </w:pPr>
    </w:p>
    <w:p w14:paraId="73907BE2" w14:textId="77777777" w:rsidR="00000000" w:rsidRDefault="00A92CBC">
      <w:pPr>
        <w:pStyle w:val="af0"/>
        <w:rPr>
          <w:rtl/>
        </w:rPr>
      </w:pPr>
      <w:r>
        <w:rPr>
          <w:rFonts w:hint="eastAsia"/>
          <w:rtl/>
        </w:rPr>
        <w:t>שר</w:t>
      </w:r>
      <w:r>
        <w:rPr>
          <w:rtl/>
        </w:rPr>
        <w:t xml:space="preserve"> התחבורה מאיר שטרית:</w:t>
      </w:r>
    </w:p>
    <w:p w14:paraId="08ED7328" w14:textId="77777777" w:rsidR="00000000" w:rsidRDefault="00A92CBC">
      <w:pPr>
        <w:pStyle w:val="a0"/>
        <w:rPr>
          <w:rFonts w:hint="cs"/>
          <w:rtl/>
        </w:rPr>
      </w:pPr>
    </w:p>
    <w:p w14:paraId="1867884C" w14:textId="77777777" w:rsidR="00000000" w:rsidRDefault="00A92CBC">
      <w:pPr>
        <w:pStyle w:val="a0"/>
        <w:rPr>
          <w:rFonts w:hint="cs"/>
          <w:rtl/>
        </w:rPr>
      </w:pPr>
      <w:r>
        <w:rPr>
          <w:rFonts w:hint="cs"/>
          <w:rtl/>
        </w:rPr>
        <w:t>השומר ביבי אנוכי?</w:t>
      </w:r>
    </w:p>
    <w:p w14:paraId="56E47904" w14:textId="77777777" w:rsidR="00000000" w:rsidRDefault="00A92CBC">
      <w:pPr>
        <w:pStyle w:val="a0"/>
        <w:rPr>
          <w:rFonts w:hint="cs"/>
          <w:rtl/>
        </w:rPr>
      </w:pPr>
    </w:p>
    <w:p w14:paraId="16036B24" w14:textId="77777777" w:rsidR="00000000" w:rsidRDefault="00A92CBC">
      <w:pPr>
        <w:pStyle w:val="af1"/>
        <w:rPr>
          <w:rtl/>
        </w:rPr>
      </w:pPr>
      <w:r>
        <w:rPr>
          <w:rtl/>
        </w:rPr>
        <w:t>היו"ר ראובן ריבלין:</w:t>
      </w:r>
    </w:p>
    <w:p w14:paraId="1C321202" w14:textId="77777777" w:rsidR="00000000" w:rsidRDefault="00A92CBC">
      <w:pPr>
        <w:pStyle w:val="a0"/>
        <w:rPr>
          <w:rFonts w:hint="cs"/>
          <w:rtl/>
        </w:rPr>
      </w:pPr>
    </w:p>
    <w:p w14:paraId="47E9869B" w14:textId="77777777" w:rsidR="00000000" w:rsidRDefault="00A92CBC">
      <w:pPr>
        <w:pStyle w:val="a0"/>
        <w:rPr>
          <w:rFonts w:hint="cs"/>
          <w:rtl/>
        </w:rPr>
      </w:pPr>
      <w:r>
        <w:rPr>
          <w:rFonts w:hint="cs"/>
          <w:rtl/>
        </w:rPr>
        <w:t xml:space="preserve">לא. אדוני הוא השר המקשר. אני פונה אליו לא בטרוניה, אלא בתור השר המקשר. כמו שהוא מקשר בין הממשלה לכנסת, הוא מקשר בין הכנסת לממשלה. כבוד </w:t>
      </w:r>
      <w:r>
        <w:rPr>
          <w:rFonts w:hint="cs"/>
          <w:rtl/>
        </w:rPr>
        <w:t xml:space="preserve">שרת המשפטים, בבקשה. נא להשיב. </w:t>
      </w:r>
    </w:p>
    <w:p w14:paraId="64DDC4C5" w14:textId="77777777" w:rsidR="00000000" w:rsidRDefault="00A92CBC">
      <w:pPr>
        <w:pStyle w:val="a0"/>
        <w:rPr>
          <w:rFonts w:hint="cs"/>
          <w:rtl/>
        </w:rPr>
      </w:pPr>
    </w:p>
    <w:p w14:paraId="2AD298F4" w14:textId="77777777" w:rsidR="00000000" w:rsidRDefault="00A92CBC">
      <w:pPr>
        <w:pStyle w:val="a"/>
        <w:rPr>
          <w:rtl/>
        </w:rPr>
      </w:pPr>
      <w:bookmarkStart w:id="193" w:name="FS000000469T23_03_2005_13_44_07"/>
      <w:bookmarkStart w:id="194" w:name="_Toc104196576"/>
      <w:bookmarkEnd w:id="193"/>
      <w:r>
        <w:rPr>
          <w:rFonts w:hint="eastAsia"/>
          <w:rtl/>
        </w:rPr>
        <w:t>שרת</w:t>
      </w:r>
      <w:r>
        <w:rPr>
          <w:rtl/>
        </w:rPr>
        <w:t xml:space="preserve"> המשפטים ציפי לבני:</w:t>
      </w:r>
      <w:bookmarkEnd w:id="194"/>
    </w:p>
    <w:p w14:paraId="6C4284E1" w14:textId="77777777" w:rsidR="00000000" w:rsidRDefault="00A92CBC">
      <w:pPr>
        <w:pStyle w:val="a0"/>
        <w:rPr>
          <w:rFonts w:hint="cs"/>
          <w:rtl/>
        </w:rPr>
      </w:pPr>
    </w:p>
    <w:p w14:paraId="4EF0AD70" w14:textId="77777777" w:rsidR="00000000" w:rsidRDefault="00A92CBC">
      <w:pPr>
        <w:pStyle w:val="a0"/>
        <w:rPr>
          <w:rFonts w:hint="cs"/>
          <w:rtl/>
        </w:rPr>
      </w:pPr>
      <w:r>
        <w:rPr>
          <w:rFonts w:hint="cs"/>
          <w:rtl/>
        </w:rPr>
        <w:t xml:space="preserve">אדוני היושב-ראש, חברי הכנסת, הצעת החוק קובעת, כי יוענק לנשים ייצוג הולם בכלל התהליכים שמטרתם מניעת ניהול או פתרון משברים לאומיים, וכן בעת משא-ומתן לשלום. </w:t>
      </w:r>
    </w:p>
    <w:p w14:paraId="023A8BB7" w14:textId="77777777" w:rsidR="00000000" w:rsidRDefault="00A92CBC">
      <w:pPr>
        <w:pStyle w:val="a0"/>
        <w:rPr>
          <w:rFonts w:hint="cs"/>
          <w:rtl/>
        </w:rPr>
      </w:pPr>
    </w:p>
    <w:p w14:paraId="1B0E9FC8" w14:textId="77777777" w:rsidR="00000000" w:rsidRDefault="00A92CBC">
      <w:pPr>
        <w:pStyle w:val="a0"/>
        <w:rPr>
          <w:rFonts w:hint="cs"/>
          <w:rtl/>
        </w:rPr>
      </w:pPr>
      <w:r>
        <w:rPr>
          <w:rFonts w:hint="cs"/>
          <w:rtl/>
        </w:rPr>
        <w:t xml:space="preserve">הממשלה תומכת בהצעת החוק, ובלבד שלא יוגדר בה </w:t>
      </w:r>
      <w:r>
        <w:rPr>
          <w:rFonts w:hint="cs"/>
          <w:rtl/>
        </w:rPr>
        <w:t>אחוז ספציפי, אלא יובהר שמדובר בייצוג הולם בנסיבות העניין. יש כמובן חשיבות רבה לכך שנשים ייוצגו בכל מקום וייצגו כל עניין שיש בו השפעה על עתיד המדינה והחברה. עם זאת, יש לשמור על גמישות הפעולה של הרשות המבצעת בנושאים מהותיים ומרכזיים כגון אלה ועל היכולת להקים</w:t>
      </w:r>
      <w:r>
        <w:rPr>
          <w:rFonts w:hint="cs"/>
          <w:rtl/>
        </w:rPr>
        <w:t xml:space="preserve"> צוותים בעלי מקצועיות ומומחיות לפי נסיבות העניין. לכן, תנאי לתמיכת הממשלה הוא אותם תנאים שצוינו לעיל והסכמת המציעה לתאם את הנוסח עם משרד המשפטים. </w:t>
      </w:r>
    </w:p>
    <w:p w14:paraId="1B148D42" w14:textId="77777777" w:rsidR="00000000" w:rsidRDefault="00A92CBC">
      <w:pPr>
        <w:pStyle w:val="a0"/>
        <w:rPr>
          <w:rFonts w:hint="cs"/>
          <w:rtl/>
        </w:rPr>
      </w:pPr>
    </w:p>
    <w:p w14:paraId="7E7BE009" w14:textId="77777777" w:rsidR="00000000" w:rsidRDefault="00A92CBC">
      <w:pPr>
        <w:pStyle w:val="af1"/>
        <w:rPr>
          <w:rtl/>
        </w:rPr>
      </w:pPr>
      <w:r>
        <w:rPr>
          <w:rtl/>
        </w:rPr>
        <w:t>היו"ר ראובן ריבלין:</w:t>
      </w:r>
    </w:p>
    <w:p w14:paraId="714EA8E9" w14:textId="77777777" w:rsidR="00000000" w:rsidRDefault="00A92CBC">
      <w:pPr>
        <w:pStyle w:val="a0"/>
        <w:rPr>
          <w:rtl/>
        </w:rPr>
      </w:pPr>
    </w:p>
    <w:p w14:paraId="71B2E55B" w14:textId="77777777" w:rsidR="00000000" w:rsidRDefault="00A92CBC">
      <w:pPr>
        <w:pStyle w:val="a0"/>
        <w:rPr>
          <w:rFonts w:hint="cs"/>
          <w:rtl/>
        </w:rPr>
      </w:pPr>
      <w:r>
        <w:rPr>
          <w:rFonts w:hint="cs"/>
          <w:rtl/>
        </w:rPr>
        <w:t>תודה לשרת המשפטים. יש הסכמת ממשלה, לכן עומדת הזכות להתנגד. חבר הכנסת נסים זאב, באופן מפ</w:t>
      </w:r>
      <w:r>
        <w:rPr>
          <w:rFonts w:hint="cs"/>
          <w:rtl/>
        </w:rPr>
        <w:t xml:space="preserve">תיע, בחר להתנגד. כמובן, חברת הכנסת אתי לבני תשיב לו. </w:t>
      </w:r>
    </w:p>
    <w:p w14:paraId="7715D7DB" w14:textId="77777777" w:rsidR="00000000" w:rsidRDefault="00A92CBC">
      <w:pPr>
        <w:pStyle w:val="a0"/>
        <w:rPr>
          <w:rFonts w:hint="cs"/>
          <w:rtl/>
        </w:rPr>
      </w:pPr>
    </w:p>
    <w:p w14:paraId="1C06D9E2" w14:textId="77777777" w:rsidR="00000000" w:rsidRDefault="00A92CBC">
      <w:pPr>
        <w:pStyle w:val="af0"/>
        <w:rPr>
          <w:rtl/>
        </w:rPr>
      </w:pPr>
      <w:r>
        <w:rPr>
          <w:rFonts w:hint="eastAsia"/>
          <w:rtl/>
        </w:rPr>
        <w:t>אילן</w:t>
      </w:r>
      <w:r>
        <w:rPr>
          <w:rtl/>
        </w:rPr>
        <w:t xml:space="preserve"> שלגי (שינוי):</w:t>
      </w:r>
    </w:p>
    <w:p w14:paraId="4DE1672D" w14:textId="77777777" w:rsidR="00000000" w:rsidRDefault="00A92CBC">
      <w:pPr>
        <w:pStyle w:val="a0"/>
        <w:rPr>
          <w:rFonts w:hint="cs"/>
          <w:rtl/>
        </w:rPr>
      </w:pPr>
    </w:p>
    <w:p w14:paraId="5B400C67" w14:textId="77777777" w:rsidR="00000000" w:rsidRDefault="00A92CBC">
      <w:pPr>
        <w:pStyle w:val="a0"/>
        <w:rPr>
          <w:rFonts w:hint="cs"/>
          <w:rtl/>
        </w:rPr>
      </w:pPr>
      <w:r>
        <w:rPr>
          <w:rFonts w:hint="cs"/>
          <w:rtl/>
        </w:rPr>
        <w:t xml:space="preserve">- - - </w:t>
      </w:r>
    </w:p>
    <w:p w14:paraId="4328AA34" w14:textId="77777777" w:rsidR="00000000" w:rsidRDefault="00A92CBC">
      <w:pPr>
        <w:pStyle w:val="a0"/>
        <w:rPr>
          <w:rFonts w:hint="cs"/>
          <w:rtl/>
        </w:rPr>
      </w:pPr>
    </w:p>
    <w:p w14:paraId="0A165E1E" w14:textId="77777777" w:rsidR="00000000" w:rsidRDefault="00A92CBC">
      <w:pPr>
        <w:pStyle w:val="af0"/>
        <w:rPr>
          <w:rtl/>
        </w:rPr>
      </w:pPr>
      <w:r>
        <w:rPr>
          <w:rFonts w:hint="eastAsia"/>
          <w:rtl/>
        </w:rPr>
        <w:t>מל</w:t>
      </w:r>
      <w:r>
        <w:rPr>
          <w:rtl/>
        </w:rPr>
        <w:t xml:space="preserve"> פולישוק-בלוך (שינוי):</w:t>
      </w:r>
    </w:p>
    <w:p w14:paraId="1725547B" w14:textId="77777777" w:rsidR="00000000" w:rsidRDefault="00A92CBC">
      <w:pPr>
        <w:pStyle w:val="a0"/>
        <w:rPr>
          <w:rFonts w:hint="cs"/>
          <w:rtl/>
        </w:rPr>
      </w:pPr>
    </w:p>
    <w:p w14:paraId="0E26B346" w14:textId="77777777" w:rsidR="00000000" w:rsidRDefault="00A92CBC">
      <w:pPr>
        <w:pStyle w:val="a0"/>
        <w:rPr>
          <w:rFonts w:hint="cs"/>
          <w:rtl/>
        </w:rPr>
      </w:pPr>
      <w:r>
        <w:rPr>
          <w:rFonts w:hint="cs"/>
          <w:rtl/>
        </w:rPr>
        <w:t xml:space="preserve">הוא בטח רוצה להכניס פחות נשים. </w:t>
      </w:r>
    </w:p>
    <w:p w14:paraId="7DB84DEE" w14:textId="77777777" w:rsidR="00000000" w:rsidRDefault="00A92CBC">
      <w:pPr>
        <w:pStyle w:val="a0"/>
        <w:rPr>
          <w:rFonts w:hint="cs"/>
          <w:rtl/>
        </w:rPr>
      </w:pPr>
    </w:p>
    <w:p w14:paraId="2292AAEF" w14:textId="77777777" w:rsidR="00000000" w:rsidRDefault="00A92CBC">
      <w:pPr>
        <w:pStyle w:val="af1"/>
        <w:rPr>
          <w:rtl/>
        </w:rPr>
      </w:pPr>
      <w:r>
        <w:rPr>
          <w:rtl/>
        </w:rPr>
        <w:t>היו"ר ראובן ריבלין:</w:t>
      </w:r>
    </w:p>
    <w:p w14:paraId="6FB455E2" w14:textId="77777777" w:rsidR="00000000" w:rsidRDefault="00A92CBC">
      <w:pPr>
        <w:pStyle w:val="a0"/>
        <w:rPr>
          <w:rtl/>
        </w:rPr>
      </w:pPr>
    </w:p>
    <w:p w14:paraId="744FAEBE" w14:textId="77777777" w:rsidR="00000000" w:rsidRDefault="00A92CBC">
      <w:pPr>
        <w:pStyle w:val="a0"/>
        <w:rPr>
          <w:rFonts w:hint="cs"/>
          <w:rtl/>
        </w:rPr>
      </w:pPr>
      <w:r>
        <w:rPr>
          <w:rFonts w:hint="cs"/>
          <w:rtl/>
        </w:rPr>
        <w:t xml:space="preserve">רבותי חברי הכנסת, זכותו של חבר כנסת, כאשר ממשלה הסכימה, להתנגד לחוק. בבקשה. </w:t>
      </w:r>
    </w:p>
    <w:p w14:paraId="2FEFA1BD" w14:textId="77777777" w:rsidR="00000000" w:rsidRDefault="00A92CBC">
      <w:pPr>
        <w:pStyle w:val="a0"/>
        <w:rPr>
          <w:rFonts w:hint="cs"/>
          <w:rtl/>
        </w:rPr>
      </w:pPr>
    </w:p>
    <w:p w14:paraId="171CAD19" w14:textId="77777777" w:rsidR="00000000" w:rsidRDefault="00A92CBC">
      <w:pPr>
        <w:pStyle w:val="a"/>
        <w:rPr>
          <w:rtl/>
        </w:rPr>
      </w:pPr>
      <w:bookmarkStart w:id="195" w:name="FS000000490T23_03_2005_13_45_19"/>
      <w:bookmarkStart w:id="196" w:name="_Toc104196577"/>
      <w:bookmarkEnd w:id="195"/>
      <w:r>
        <w:rPr>
          <w:rFonts w:hint="eastAsia"/>
          <w:rtl/>
        </w:rPr>
        <w:t>נסים</w:t>
      </w:r>
      <w:r>
        <w:rPr>
          <w:rtl/>
        </w:rPr>
        <w:t xml:space="preserve"> זאב (ש"ס):</w:t>
      </w:r>
      <w:bookmarkEnd w:id="196"/>
    </w:p>
    <w:p w14:paraId="42295EF7" w14:textId="77777777" w:rsidR="00000000" w:rsidRDefault="00A92CBC">
      <w:pPr>
        <w:pStyle w:val="a0"/>
        <w:rPr>
          <w:rFonts w:hint="cs"/>
          <w:rtl/>
        </w:rPr>
      </w:pPr>
    </w:p>
    <w:p w14:paraId="482CFD20" w14:textId="77777777" w:rsidR="00000000" w:rsidRDefault="00A92CBC">
      <w:pPr>
        <w:pStyle w:val="a0"/>
        <w:rPr>
          <w:rFonts w:hint="cs"/>
          <w:rtl/>
        </w:rPr>
      </w:pPr>
      <w:r>
        <w:rPr>
          <w:rFonts w:hint="cs"/>
          <w:rtl/>
        </w:rPr>
        <w:t xml:space="preserve">אדוני היושב-ראש, כנסת נכבדה, אני יודע שיש קצת התרגשות לגבי מה שאני אומר. כולכם יודעים שאני לא נגד נשים, חלילה וחס. </w:t>
      </w:r>
    </w:p>
    <w:p w14:paraId="00F794D6" w14:textId="77777777" w:rsidR="00000000" w:rsidRDefault="00A92CBC">
      <w:pPr>
        <w:pStyle w:val="a0"/>
        <w:rPr>
          <w:rFonts w:hint="cs"/>
          <w:rtl/>
        </w:rPr>
      </w:pPr>
    </w:p>
    <w:p w14:paraId="351591E9" w14:textId="77777777" w:rsidR="00000000" w:rsidRDefault="00A92CBC">
      <w:pPr>
        <w:pStyle w:val="af0"/>
        <w:rPr>
          <w:rtl/>
        </w:rPr>
      </w:pPr>
      <w:r>
        <w:rPr>
          <w:rFonts w:hint="eastAsia"/>
          <w:rtl/>
        </w:rPr>
        <w:t>אתי</w:t>
      </w:r>
      <w:r>
        <w:rPr>
          <w:rtl/>
        </w:rPr>
        <w:t xml:space="preserve"> לבני (שינוי):</w:t>
      </w:r>
    </w:p>
    <w:p w14:paraId="178B6C05" w14:textId="77777777" w:rsidR="00000000" w:rsidRDefault="00A92CBC">
      <w:pPr>
        <w:pStyle w:val="a0"/>
        <w:rPr>
          <w:rFonts w:hint="cs"/>
          <w:rtl/>
        </w:rPr>
      </w:pPr>
    </w:p>
    <w:p w14:paraId="5ABBA8A9" w14:textId="77777777" w:rsidR="00000000" w:rsidRDefault="00A92CBC">
      <w:pPr>
        <w:pStyle w:val="a0"/>
        <w:rPr>
          <w:rFonts w:hint="cs"/>
          <w:rtl/>
        </w:rPr>
      </w:pPr>
      <w:r>
        <w:rPr>
          <w:rFonts w:hint="cs"/>
          <w:rtl/>
        </w:rPr>
        <w:t xml:space="preserve">אתה מנהל מוסד לנשים. </w:t>
      </w:r>
    </w:p>
    <w:p w14:paraId="6C423D5C" w14:textId="77777777" w:rsidR="00000000" w:rsidRDefault="00A92CBC">
      <w:pPr>
        <w:pStyle w:val="a0"/>
        <w:rPr>
          <w:rFonts w:hint="cs"/>
          <w:rtl/>
        </w:rPr>
      </w:pPr>
    </w:p>
    <w:p w14:paraId="4438F266" w14:textId="77777777" w:rsidR="00000000" w:rsidRDefault="00A92CBC">
      <w:pPr>
        <w:pStyle w:val="-"/>
        <w:rPr>
          <w:rtl/>
        </w:rPr>
      </w:pPr>
      <w:bookmarkStart w:id="197" w:name="FS000000490T23_03_2005_13_45_36C"/>
      <w:bookmarkEnd w:id="197"/>
      <w:r>
        <w:rPr>
          <w:rtl/>
        </w:rPr>
        <w:t>נסים זאב (ש"ס):</w:t>
      </w:r>
    </w:p>
    <w:p w14:paraId="57B8162F" w14:textId="77777777" w:rsidR="00000000" w:rsidRDefault="00A92CBC">
      <w:pPr>
        <w:pStyle w:val="a0"/>
        <w:rPr>
          <w:rFonts w:hint="cs"/>
          <w:rtl/>
        </w:rPr>
      </w:pPr>
    </w:p>
    <w:p w14:paraId="4C37EED4" w14:textId="77777777" w:rsidR="00000000" w:rsidRDefault="00A92CBC">
      <w:pPr>
        <w:pStyle w:val="a0"/>
        <w:rPr>
          <w:rFonts w:hint="cs"/>
          <w:rtl/>
        </w:rPr>
      </w:pPr>
      <w:r>
        <w:rPr>
          <w:rFonts w:hint="cs"/>
          <w:rtl/>
        </w:rPr>
        <w:t xml:space="preserve">אני בעד שוויון זכויות לגברים ונשים. אבל כשמדברים על ייצוג הולם לנשים, מכלל הן </w:t>
      </w:r>
      <w:r>
        <w:rPr>
          <w:rFonts w:hint="cs"/>
          <w:rtl/>
        </w:rPr>
        <w:t>אתה שומע לאו. אתם פשוט פוגעים בגברים. אין לכם כוונה כזאת, אבל הצעת החוק אומרת שהעדיפות היא לאשה אך ורק כיוון שהיא אשה. האם מישהו יכול לכפות על ראש הממשלה, שהעוזרים שלו והיועצים שלו הם רק גברים, לשלוח במשלחות המיוחדות נשים? אדוני ראש הממשלה, אתה מאמין בוויי</w:t>
      </w:r>
      <w:r>
        <w:rPr>
          <w:rFonts w:hint="cs"/>
          <w:rtl/>
        </w:rPr>
        <w:t>סגלס, שהוא היועץ שלך, שהוא הדובר שלך. מישהו יכול לכפות את זה עליך?</w:t>
      </w:r>
    </w:p>
    <w:p w14:paraId="18D2081F" w14:textId="77777777" w:rsidR="00000000" w:rsidRDefault="00A92CBC">
      <w:pPr>
        <w:pStyle w:val="a0"/>
        <w:rPr>
          <w:rFonts w:hint="cs"/>
          <w:rtl/>
        </w:rPr>
      </w:pPr>
    </w:p>
    <w:p w14:paraId="4C8E3D37" w14:textId="77777777" w:rsidR="00000000" w:rsidRDefault="00A92CBC">
      <w:pPr>
        <w:pStyle w:val="af0"/>
        <w:rPr>
          <w:rtl/>
        </w:rPr>
      </w:pPr>
      <w:r>
        <w:rPr>
          <w:rFonts w:hint="eastAsia"/>
          <w:rtl/>
        </w:rPr>
        <w:t>ראש</w:t>
      </w:r>
      <w:r>
        <w:rPr>
          <w:rtl/>
        </w:rPr>
        <w:t xml:space="preserve"> הממשלה אריאל שרון:</w:t>
      </w:r>
    </w:p>
    <w:p w14:paraId="07CF4A6A" w14:textId="77777777" w:rsidR="00000000" w:rsidRDefault="00A92CBC">
      <w:pPr>
        <w:pStyle w:val="a0"/>
        <w:rPr>
          <w:rFonts w:hint="cs"/>
          <w:rtl/>
        </w:rPr>
      </w:pPr>
    </w:p>
    <w:p w14:paraId="36667968" w14:textId="77777777" w:rsidR="00000000" w:rsidRDefault="00A92CBC">
      <w:pPr>
        <w:pStyle w:val="a0"/>
        <w:rPr>
          <w:rFonts w:hint="cs"/>
          <w:rtl/>
        </w:rPr>
      </w:pPr>
      <w:r>
        <w:rPr>
          <w:rFonts w:hint="cs"/>
          <w:rtl/>
        </w:rPr>
        <w:t xml:space="preserve">יש לי עוזרות נשים. </w:t>
      </w:r>
    </w:p>
    <w:p w14:paraId="144C6DC4" w14:textId="77777777" w:rsidR="00000000" w:rsidRDefault="00A92CBC">
      <w:pPr>
        <w:pStyle w:val="a0"/>
        <w:rPr>
          <w:rFonts w:hint="cs"/>
          <w:rtl/>
        </w:rPr>
      </w:pPr>
    </w:p>
    <w:p w14:paraId="531BA9A8" w14:textId="77777777" w:rsidR="00000000" w:rsidRDefault="00A92CBC">
      <w:pPr>
        <w:pStyle w:val="-"/>
        <w:rPr>
          <w:rtl/>
        </w:rPr>
      </w:pPr>
      <w:bookmarkStart w:id="198" w:name="FS000000490T23_03_2005_14_44_00"/>
      <w:bookmarkStart w:id="199" w:name="FS000000490T23_03_2005_14_44_04C"/>
      <w:bookmarkEnd w:id="198"/>
      <w:bookmarkEnd w:id="199"/>
      <w:r>
        <w:rPr>
          <w:rtl/>
        </w:rPr>
        <w:t>נסים זאב (ש"ס):</w:t>
      </w:r>
    </w:p>
    <w:p w14:paraId="6748675F" w14:textId="77777777" w:rsidR="00000000" w:rsidRDefault="00A92CBC">
      <w:pPr>
        <w:pStyle w:val="a0"/>
        <w:rPr>
          <w:rtl/>
        </w:rPr>
      </w:pPr>
    </w:p>
    <w:p w14:paraId="5FB2A371" w14:textId="77777777" w:rsidR="00000000" w:rsidRDefault="00A92CBC">
      <w:pPr>
        <w:pStyle w:val="a0"/>
        <w:rPr>
          <w:rFonts w:hint="cs"/>
          <w:rtl/>
        </w:rPr>
      </w:pPr>
      <w:r>
        <w:rPr>
          <w:rFonts w:hint="cs"/>
          <w:rtl/>
        </w:rPr>
        <w:t xml:space="preserve">אין לי בעיה עם זה, אבל במשלחות אתה לא שולח נשים, לא ראיתי נשים שמייצגות אותך. תמיד מייצגים אותך גברים. </w:t>
      </w:r>
    </w:p>
    <w:p w14:paraId="63351086" w14:textId="77777777" w:rsidR="00000000" w:rsidRDefault="00A92CBC">
      <w:pPr>
        <w:pStyle w:val="a0"/>
        <w:rPr>
          <w:rFonts w:hint="cs"/>
          <w:rtl/>
        </w:rPr>
      </w:pPr>
    </w:p>
    <w:p w14:paraId="05C7C2CB" w14:textId="77777777" w:rsidR="00000000" w:rsidRDefault="00A92CBC">
      <w:pPr>
        <w:pStyle w:val="af0"/>
        <w:rPr>
          <w:rtl/>
        </w:rPr>
      </w:pPr>
      <w:r>
        <w:rPr>
          <w:rFonts w:hint="eastAsia"/>
          <w:rtl/>
        </w:rPr>
        <w:t>אבשלום</w:t>
      </w:r>
      <w:r>
        <w:rPr>
          <w:rtl/>
        </w:rPr>
        <w:t xml:space="preserve"> וילן (יחד):</w:t>
      </w:r>
    </w:p>
    <w:p w14:paraId="5B889E9E" w14:textId="77777777" w:rsidR="00000000" w:rsidRDefault="00A92CBC">
      <w:pPr>
        <w:pStyle w:val="a0"/>
        <w:rPr>
          <w:rFonts w:hint="cs"/>
          <w:rtl/>
        </w:rPr>
      </w:pPr>
    </w:p>
    <w:p w14:paraId="2339E812" w14:textId="77777777" w:rsidR="00000000" w:rsidRDefault="00A92CBC">
      <w:pPr>
        <w:pStyle w:val="a0"/>
        <w:rPr>
          <w:rFonts w:hint="cs"/>
          <w:rtl/>
        </w:rPr>
      </w:pPr>
      <w:r>
        <w:rPr>
          <w:rFonts w:hint="cs"/>
          <w:rtl/>
        </w:rPr>
        <w:t>ה</w:t>
      </w:r>
      <w:r>
        <w:rPr>
          <w:rFonts w:hint="cs"/>
          <w:rtl/>
        </w:rPr>
        <w:t>יועצת קונדוליסה היא אשה או לא אשה?</w:t>
      </w:r>
    </w:p>
    <w:p w14:paraId="7F88B7C0" w14:textId="77777777" w:rsidR="00000000" w:rsidRDefault="00A92CBC">
      <w:pPr>
        <w:pStyle w:val="a0"/>
        <w:rPr>
          <w:rFonts w:hint="cs"/>
          <w:rtl/>
        </w:rPr>
      </w:pPr>
    </w:p>
    <w:p w14:paraId="3AFE5050" w14:textId="77777777" w:rsidR="00000000" w:rsidRDefault="00A92CBC">
      <w:pPr>
        <w:pStyle w:val="-"/>
        <w:rPr>
          <w:rtl/>
        </w:rPr>
      </w:pPr>
      <w:bookmarkStart w:id="200" w:name="FS000000490T23_03_2005_13_46_26C"/>
      <w:bookmarkEnd w:id="200"/>
      <w:r>
        <w:rPr>
          <w:rtl/>
        </w:rPr>
        <w:t>נסים זאב (ש"ס):</w:t>
      </w:r>
    </w:p>
    <w:p w14:paraId="495BE7CD" w14:textId="77777777" w:rsidR="00000000" w:rsidRDefault="00A92CBC">
      <w:pPr>
        <w:pStyle w:val="a0"/>
        <w:rPr>
          <w:rtl/>
        </w:rPr>
      </w:pPr>
    </w:p>
    <w:p w14:paraId="65D87C09" w14:textId="77777777" w:rsidR="00000000" w:rsidRDefault="00A92CBC">
      <w:pPr>
        <w:pStyle w:val="a0"/>
        <w:rPr>
          <w:rFonts w:hint="cs"/>
          <w:rtl/>
        </w:rPr>
      </w:pPr>
      <w:r>
        <w:rPr>
          <w:rFonts w:hint="cs"/>
          <w:rtl/>
        </w:rPr>
        <w:t xml:space="preserve">אנחנו לא מדברים על בוש. ראש הממשלה הוא עדיין לא נשיא ארצות-הברית. </w:t>
      </w:r>
    </w:p>
    <w:p w14:paraId="3D1B59EF" w14:textId="77777777" w:rsidR="00000000" w:rsidRDefault="00A92CBC">
      <w:pPr>
        <w:pStyle w:val="a0"/>
        <w:rPr>
          <w:rFonts w:hint="cs"/>
          <w:rtl/>
        </w:rPr>
      </w:pPr>
    </w:p>
    <w:p w14:paraId="5D55F88B" w14:textId="77777777" w:rsidR="00000000" w:rsidRDefault="00A92CBC">
      <w:pPr>
        <w:pStyle w:val="af1"/>
        <w:rPr>
          <w:rtl/>
        </w:rPr>
      </w:pPr>
      <w:r>
        <w:rPr>
          <w:rtl/>
        </w:rPr>
        <w:t>היו"ר ראובן ריבלין:</w:t>
      </w:r>
    </w:p>
    <w:p w14:paraId="462CDAB7" w14:textId="77777777" w:rsidR="00000000" w:rsidRDefault="00A92CBC">
      <w:pPr>
        <w:pStyle w:val="a0"/>
        <w:rPr>
          <w:rtl/>
        </w:rPr>
      </w:pPr>
    </w:p>
    <w:p w14:paraId="41CF7FBD" w14:textId="77777777" w:rsidR="00000000" w:rsidRDefault="00A92CBC">
      <w:pPr>
        <w:pStyle w:val="a0"/>
        <w:rPr>
          <w:rFonts w:hint="cs"/>
          <w:rtl/>
        </w:rPr>
      </w:pPr>
      <w:r>
        <w:rPr>
          <w:rFonts w:hint="cs"/>
          <w:rtl/>
        </w:rPr>
        <w:t xml:space="preserve">אתם לא יכולים לומר שחבר הכנסת נסים זאב אינו מקורי. </w:t>
      </w:r>
    </w:p>
    <w:p w14:paraId="506446A8" w14:textId="77777777" w:rsidR="00000000" w:rsidRDefault="00A92CBC">
      <w:pPr>
        <w:pStyle w:val="a0"/>
        <w:rPr>
          <w:rFonts w:hint="cs"/>
          <w:rtl/>
        </w:rPr>
      </w:pPr>
    </w:p>
    <w:p w14:paraId="31F7826F" w14:textId="77777777" w:rsidR="00000000" w:rsidRDefault="00A92CBC">
      <w:pPr>
        <w:pStyle w:val="-"/>
        <w:rPr>
          <w:rtl/>
        </w:rPr>
      </w:pPr>
      <w:bookmarkStart w:id="201" w:name="FS000000490T23_03_2005_14_44_58C"/>
      <w:bookmarkEnd w:id="201"/>
      <w:r>
        <w:rPr>
          <w:rtl/>
        </w:rPr>
        <w:t>נסים זאב (ש"ס):</w:t>
      </w:r>
    </w:p>
    <w:p w14:paraId="7F53A946" w14:textId="77777777" w:rsidR="00000000" w:rsidRDefault="00A92CBC">
      <w:pPr>
        <w:pStyle w:val="a0"/>
        <w:rPr>
          <w:rtl/>
        </w:rPr>
      </w:pPr>
    </w:p>
    <w:p w14:paraId="4791D12C" w14:textId="77777777" w:rsidR="00000000" w:rsidRDefault="00A92CBC">
      <w:pPr>
        <w:pStyle w:val="a0"/>
        <w:rPr>
          <w:rFonts w:hint="cs"/>
          <w:rtl/>
        </w:rPr>
      </w:pPr>
      <w:r>
        <w:rPr>
          <w:rFonts w:hint="cs"/>
          <w:rtl/>
        </w:rPr>
        <w:t xml:space="preserve">אני חושב שיש כאן רק פגיעה בזכויות האשה. אתם </w:t>
      </w:r>
      <w:r>
        <w:rPr>
          <w:rFonts w:hint="cs"/>
          <w:rtl/>
        </w:rPr>
        <w:t>אולי מתכוונים לעשות טוב עם הנשים, אבל זאת השפלה. אשה צריכה הצעת חוק מיוחדת כדי לשלוח אותה במשלחת מיוחדת שראש הממשלה רואה לנכון? על זה נאמר: בא לתקן ונמצא מקלקל.</w:t>
      </w:r>
    </w:p>
    <w:p w14:paraId="401270CE" w14:textId="77777777" w:rsidR="00000000" w:rsidRDefault="00A92CBC">
      <w:pPr>
        <w:pStyle w:val="a0"/>
        <w:rPr>
          <w:rFonts w:hint="cs"/>
          <w:rtl/>
        </w:rPr>
      </w:pPr>
    </w:p>
    <w:p w14:paraId="1E7E774A" w14:textId="77777777" w:rsidR="00000000" w:rsidRDefault="00A92CBC">
      <w:pPr>
        <w:pStyle w:val="af1"/>
        <w:rPr>
          <w:rtl/>
        </w:rPr>
      </w:pPr>
      <w:r>
        <w:rPr>
          <w:rtl/>
        </w:rPr>
        <w:t>היו"ר ראובן ריבלין:</w:t>
      </w:r>
    </w:p>
    <w:p w14:paraId="74B30D4C" w14:textId="77777777" w:rsidR="00000000" w:rsidRDefault="00A92CBC">
      <w:pPr>
        <w:pStyle w:val="a0"/>
        <w:rPr>
          <w:rtl/>
        </w:rPr>
      </w:pPr>
    </w:p>
    <w:p w14:paraId="14121E63" w14:textId="77777777" w:rsidR="00000000" w:rsidRDefault="00A92CBC">
      <w:pPr>
        <w:pStyle w:val="a0"/>
        <w:rPr>
          <w:rFonts w:hint="cs"/>
          <w:rtl/>
        </w:rPr>
      </w:pPr>
      <w:r>
        <w:rPr>
          <w:rFonts w:hint="cs"/>
          <w:rtl/>
        </w:rPr>
        <w:t>חבר הכנסת נסים זאב, היום יש אמירה חדשה האומרת, שמאחורי כל אשה מצליחה עומד</w:t>
      </w:r>
      <w:r>
        <w:rPr>
          <w:rFonts w:hint="cs"/>
          <w:rtl/>
        </w:rPr>
        <w:t xml:space="preserve"> גבר שאומר לה שהיא טועה. </w:t>
      </w:r>
    </w:p>
    <w:p w14:paraId="16248685" w14:textId="77777777" w:rsidR="00000000" w:rsidRDefault="00A92CBC">
      <w:pPr>
        <w:pStyle w:val="a0"/>
        <w:rPr>
          <w:rFonts w:hint="cs"/>
          <w:rtl/>
        </w:rPr>
      </w:pPr>
    </w:p>
    <w:p w14:paraId="12496BE5" w14:textId="77777777" w:rsidR="00000000" w:rsidRDefault="00A92CBC">
      <w:pPr>
        <w:pStyle w:val="af0"/>
        <w:rPr>
          <w:rtl/>
        </w:rPr>
      </w:pPr>
      <w:r>
        <w:rPr>
          <w:rFonts w:hint="eastAsia"/>
          <w:rtl/>
        </w:rPr>
        <w:t>אבשלום</w:t>
      </w:r>
      <w:r>
        <w:rPr>
          <w:rtl/>
        </w:rPr>
        <w:t xml:space="preserve"> וילן (יחד):</w:t>
      </w:r>
    </w:p>
    <w:p w14:paraId="25BCDFEC" w14:textId="77777777" w:rsidR="00000000" w:rsidRDefault="00A92CBC">
      <w:pPr>
        <w:pStyle w:val="a0"/>
        <w:rPr>
          <w:rFonts w:hint="cs"/>
          <w:rtl/>
        </w:rPr>
      </w:pPr>
    </w:p>
    <w:p w14:paraId="59E72F42" w14:textId="77777777" w:rsidR="00000000" w:rsidRDefault="00A92CBC">
      <w:pPr>
        <w:pStyle w:val="a0"/>
        <w:rPr>
          <w:rFonts w:hint="cs"/>
          <w:rtl/>
        </w:rPr>
      </w:pPr>
      <w:r>
        <w:rPr>
          <w:rFonts w:hint="cs"/>
          <w:rtl/>
        </w:rPr>
        <w:t>ברשימת ש"ס לכנסת יש סיכוי שתהיה אשה?</w:t>
      </w:r>
    </w:p>
    <w:p w14:paraId="150CDE9B" w14:textId="77777777" w:rsidR="00000000" w:rsidRDefault="00A92CBC">
      <w:pPr>
        <w:pStyle w:val="a0"/>
        <w:rPr>
          <w:rFonts w:hint="cs"/>
          <w:rtl/>
        </w:rPr>
      </w:pPr>
    </w:p>
    <w:p w14:paraId="29C49BCE" w14:textId="77777777" w:rsidR="00000000" w:rsidRDefault="00A92CBC">
      <w:pPr>
        <w:pStyle w:val="af1"/>
        <w:rPr>
          <w:rtl/>
        </w:rPr>
      </w:pPr>
      <w:r>
        <w:rPr>
          <w:rtl/>
        </w:rPr>
        <w:t>היו"ר ראובן ריבלין:</w:t>
      </w:r>
    </w:p>
    <w:p w14:paraId="7699E9DA" w14:textId="77777777" w:rsidR="00000000" w:rsidRDefault="00A92CBC">
      <w:pPr>
        <w:pStyle w:val="a0"/>
        <w:rPr>
          <w:rtl/>
        </w:rPr>
      </w:pPr>
    </w:p>
    <w:p w14:paraId="09AD3CFF" w14:textId="77777777" w:rsidR="00000000" w:rsidRDefault="00A92CBC">
      <w:pPr>
        <w:pStyle w:val="a0"/>
        <w:rPr>
          <w:rFonts w:hint="cs"/>
          <w:rtl/>
        </w:rPr>
      </w:pPr>
      <w:r>
        <w:rPr>
          <w:rFonts w:hint="cs"/>
          <w:rtl/>
        </w:rPr>
        <w:t xml:space="preserve">חבר הכנסת נסים זאב אינו עומד פה בשעת שאלות ותשובות, הוא בסך הכול מתנגד לחוק. </w:t>
      </w:r>
    </w:p>
    <w:p w14:paraId="5609AC39" w14:textId="77777777" w:rsidR="00000000" w:rsidRDefault="00A92CBC">
      <w:pPr>
        <w:pStyle w:val="a0"/>
        <w:rPr>
          <w:rFonts w:hint="cs"/>
          <w:rtl/>
        </w:rPr>
      </w:pPr>
    </w:p>
    <w:p w14:paraId="4C20D947" w14:textId="77777777" w:rsidR="00000000" w:rsidRDefault="00A92CBC">
      <w:pPr>
        <w:pStyle w:val="af0"/>
        <w:rPr>
          <w:rtl/>
        </w:rPr>
      </w:pPr>
      <w:r>
        <w:rPr>
          <w:rFonts w:hint="eastAsia"/>
          <w:rtl/>
        </w:rPr>
        <w:t>יוסף</w:t>
      </w:r>
      <w:r>
        <w:rPr>
          <w:rtl/>
        </w:rPr>
        <w:t xml:space="preserve"> פריצקי (שינוי):</w:t>
      </w:r>
    </w:p>
    <w:p w14:paraId="233C5914" w14:textId="77777777" w:rsidR="00000000" w:rsidRDefault="00A92CBC">
      <w:pPr>
        <w:pStyle w:val="a0"/>
        <w:rPr>
          <w:rFonts w:hint="cs"/>
          <w:rtl/>
        </w:rPr>
      </w:pPr>
    </w:p>
    <w:p w14:paraId="5D321766" w14:textId="77777777" w:rsidR="00000000" w:rsidRDefault="00A92CBC">
      <w:pPr>
        <w:pStyle w:val="a0"/>
        <w:rPr>
          <w:rFonts w:hint="cs"/>
          <w:rtl/>
        </w:rPr>
      </w:pPr>
      <w:r>
        <w:rPr>
          <w:rFonts w:hint="cs"/>
          <w:rtl/>
        </w:rPr>
        <w:t xml:space="preserve">לא בשעת שאלות, אלא בפורים, בחודש אדר. </w:t>
      </w:r>
    </w:p>
    <w:p w14:paraId="65B89AAA" w14:textId="77777777" w:rsidR="00000000" w:rsidRDefault="00A92CBC">
      <w:pPr>
        <w:pStyle w:val="a0"/>
        <w:rPr>
          <w:rFonts w:hint="cs"/>
          <w:rtl/>
        </w:rPr>
      </w:pPr>
    </w:p>
    <w:p w14:paraId="76125A33" w14:textId="77777777" w:rsidR="00000000" w:rsidRDefault="00A92CBC">
      <w:pPr>
        <w:pStyle w:val="-"/>
        <w:rPr>
          <w:rtl/>
        </w:rPr>
      </w:pPr>
      <w:bookmarkStart w:id="202" w:name="FS000000490T23_03_2005_14_46_39C"/>
      <w:bookmarkEnd w:id="202"/>
      <w:r>
        <w:rPr>
          <w:rtl/>
        </w:rPr>
        <w:t xml:space="preserve">נסים זאב </w:t>
      </w:r>
      <w:r>
        <w:rPr>
          <w:rtl/>
        </w:rPr>
        <w:t>(ש"ס):</w:t>
      </w:r>
    </w:p>
    <w:p w14:paraId="391B4CB1" w14:textId="77777777" w:rsidR="00000000" w:rsidRDefault="00A92CBC">
      <w:pPr>
        <w:pStyle w:val="a0"/>
        <w:rPr>
          <w:rtl/>
        </w:rPr>
      </w:pPr>
    </w:p>
    <w:p w14:paraId="6759E702" w14:textId="77777777" w:rsidR="00000000" w:rsidRDefault="00A92CBC">
      <w:pPr>
        <w:pStyle w:val="a0"/>
        <w:rPr>
          <w:rFonts w:hint="cs"/>
          <w:rtl/>
        </w:rPr>
      </w:pPr>
      <w:r>
        <w:rPr>
          <w:rFonts w:hint="cs"/>
          <w:rtl/>
        </w:rPr>
        <w:t xml:space="preserve">אני מסכים אתך שזה שאני עומד היום על הבמה הזאת זה בזכות אשתי, שבאמת מגבה אותי ונותנת לי את הכוחות ואת היכולת להתמודד. אני לא מזלזל בזה. </w:t>
      </w:r>
    </w:p>
    <w:p w14:paraId="7F002737" w14:textId="77777777" w:rsidR="00000000" w:rsidRDefault="00A92CBC">
      <w:pPr>
        <w:pStyle w:val="a0"/>
        <w:rPr>
          <w:rFonts w:hint="cs"/>
          <w:rtl/>
        </w:rPr>
      </w:pPr>
    </w:p>
    <w:p w14:paraId="43ED73F9" w14:textId="77777777" w:rsidR="00000000" w:rsidRDefault="00A92CBC">
      <w:pPr>
        <w:pStyle w:val="af1"/>
        <w:rPr>
          <w:rtl/>
        </w:rPr>
      </w:pPr>
      <w:r>
        <w:rPr>
          <w:rtl/>
        </w:rPr>
        <w:t>היו"ר ראובן ריבלין:</w:t>
      </w:r>
    </w:p>
    <w:p w14:paraId="0786EF34" w14:textId="77777777" w:rsidR="00000000" w:rsidRDefault="00A92CBC">
      <w:pPr>
        <w:pStyle w:val="a0"/>
        <w:rPr>
          <w:rtl/>
        </w:rPr>
      </w:pPr>
    </w:p>
    <w:p w14:paraId="5E9345E7" w14:textId="77777777" w:rsidR="00000000" w:rsidRDefault="00A92CBC">
      <w:pPr>
        <w:pStyle w:val="a0"/>
        <w:rPr>
          <w:rFonts w:hint="cs"/>
          <w:rtl/>
        </w:rPr>
      </w:pPr>
      <w:r>
        <w:rPr>
          <w:rFonts w:hint="cs"/>
          <w:rtl/>
        </w:rPr>
        <w:t xml:space="preserve">מה שחברת הכנסת תמיר מעדיפה, זה שאשתך תהיה כאן בזכותך. </w:t>
      </w:r>
    </w:p>
    <w:p w14:paraId="52ED889B" w14:textId="77777777" w:rsidR="00000000" w:rsidRDefault="00A92CBC">
      <w:pPr>
        <w:pStyle w:val="a0"/>
        <w:rPr>
          <w:rFonts w:hint="cs"/>
          <w:rtl/>
        </w:rPr>
      </w:pPr>
    </w:p>
    <w:p w14:paraId="7D9E8C67" w14:textId="77777777" w:rsidR="00000000" w:rsidRDefault="00A92CBC">
      <w:pPr>
        <w:pStyle w:val="-"/>
        <w:rPr>
          <w:rtl/>
        </w:rPr>
      </w:pPr>
      <w:bookmarkStart w:id="203" w:name="FS000000490T23_03_2005_14_47_31C"/>
      <w:bookmarkEnd w:id="203"/>
      <w:r>
        <w:rPr>
          <w:rtl/>
        </w:rPr>
        <w:t>נסים זאב (ש"ס):</w:t>
      </w:r>
    </w:p>
    <w:p w14:paraId="467D536A" w14:textId="77777777" w:rsidR="00000000" w:rsidRDefault="00A92CBC">
      <w:pPr>
        <w:pStyle w:val="a0"/>
        <w:rPr>
          <w:rtl/>
        </w:rPr>
      </w:pPr>
    </w:p>
    <w:p w14:paraId="50F5D70F" w14:textId="77777777" w:rsidR="00000000" w:rsidRDefault="00A92CBC">
      <w:pPr>
        <w:pStyle w:val="a0"/>
        <w:rPr>
          <w:rFonts w:hint="cs"/>
          <w:rtl/>
        </w:rPr>
      </w:pPr>
      <w:r>
        <w:rPr>
          <w:rFonts w:hint="cs"/>
          <w:rtl/>
        </w:rPr>
        <w:t>לזה אני מתנגד, אנ</w:t>
      </w:r>
      <w:r>
        <w:rPr>
          <w:rFonts w:hint="cs"/>
          <w:rtl/>
        </w:rPr>
        <w:t xml:space="preserve">י חייב לומר. </w:t>
      </w:r>
    </w:p>
    <w:p w14:paraId="02483438" w14:textId="77777777" w:rsidR="00000000" w:rsidRDefault="00A92CBC">
      <w:pPr>
        <w:pStyle w:val="a0"/>
        <w:rPr>
          <w:rFonts w:hint="cs"/>
          <w:rtl/>
        </w:rPr>
      </w:pPr>
    </w:p>
    <w:p w14:paraId="2707ECB0" w14:textId="77777777" w:rsidR="00000000" w:rsidRDefault="00A92CBC">
      <w:pPr>
        <w:pStyle w:val="af0"/>
        <w:rPr>
          <w:rtl/>
        </w:rPr>
      </w:pPr>
      <w:r>
        <w:rPr>
          <w:rFonts w:hint="eastAsia"/>
          <w:rtl/>
        </w:rPr>
        <w:t>יוסף</w:t>
      </w:r>
      <w:r>
        <w:rPr>
          <w:rtl/>
        </w:rPr>
        <w:t xml:space="preserve"> פריצקי (שינוי):</w:t>
      </w:r>
    </w:p>
    <w:p w14:paraId="760FD316" w14:textId="77777777" w:rsidR="00000000" w:rsidRDefault="00A92CBC">
      <w:pPr>
        <w:pStyle w:val="a0"/>
        <w:rPr>
          <w:rFonts w:hint="cs"/>
          <w:rtl/>
        </w:rPr>
      </w:pPr>
    </w:p>
    <w:p w14:paraId="5821D7D8" w14:textId="77777777" w:rsidR="00000000" w:rsidRDefault="00A92CBC">
      <w:pPr>
        <w:pStyle w:val="a0"/>
        <w:rPr>
          <w:rFonts w:hint="cs"/>
          <w:rtl/>
        </w:rPr>
      </w:pPr>
      <w:r>
        <w:rPr>
          <w:rFonts w:hint="cs"/>
          <w:rtl/>
        </w:rPr>
        <w:t xml:space="preserve">זה עסק לא רע בכלל. </w:t>
      </w:r>
    </w:p>
    <w:p w14:paraId="25626631" w14:textId="77777777" w:rsidR="00000000" w:rsidRDefault="00A92CBC">
      <w:pPr>
        <w:pStyle w:val="a0"/>
        <w:rPr>
          <w:rFonts w:hint="cs"/>
          <w:rtl/>
        </w:rPr>
      </w:pPr>
    </w:p>
    <w:p w14:paraId="4AF72EC8" w14:textId="77777777" w:rsidR="00000000" w:rsidRDefault="00A92CBC">
      <w:pPr>
        <w:pStyle w:val="-"/>
        <w:rPr>
          <w:rtl/>
        </w:rPr>
      </w:pPr>
      <w:bookmarkStart w:id="204" w:name="FS000000490T23_03_2005_13_48_18C"/>
      <w:bookmarkEnd w:id="204"/>
      <w:r>
        <w:rPr>
          <w:rtl/>
        </w:rPr>
        <w:t>נסים זאב (ש"ס):</w:t>
      </w:r>
    </w:p>
    <w:p w14:paraId="07CA855A" w14:textId="77777777" w:rsidR="00000000" w:rsidRDefault="00A92CBC">
      <w:pPr>
        <w:pStyle w:val="a0"/>
        <w:rPr>
          <w:rFonts w:hint="cs"/>
          <w:rtl/>
        </w:rPr>
      </w:pPr>
    </w:p>
    <w:p w14:paraId="7F6A873D" w14:textId="77777777" w:rsidR="00000000" w:rsidRDefault="00A92CBC">
      <w:pPr>
        <w:pStyle w:val="a0"/>
        <w:rPr>
          <w:rFonts w:hint="cs"/>
          <w:rtl/>
        </w:rPr>
      </w:pPr>
      <w:r>
        <w:rPr>
          <w:rFonts w:hint="cs"/>
          <w:rtl/>
        </w:rPr>
        <w:t xml:space="preserve">אתם מבינים, זאת הצעת החוק, שאשתי תהיה פה במקומי, ולזה אני לא מסכים. אני שמח שירדתם לסוף דעתי וגיליתם את האמת, שאתם רוצים שהכנסת הזאת תהיה מורכבת מנשים ולא מגברים. </w:t>
      </w:r>
    </w:p>
    <w:p w14:paraId="34D31C2F" w14:textId="77777777" w:rsidR="00000000" w:rsidRDefault="00A92CBC">
      <w:pPr>
        <w:pStyle w:val="a0"/>
        <w:rPr>
          <w:rFonts w:hint="cs"/>
          <w:rtl/>
        </w:rPr>
      </w:pPr>
    </w:p>
    <w:p w14:paraId="21ECF5A4" w14:textId="77777777" w:rsidR="00000000" w:rsidRDefault="00A92CBC">
      <w:pPr>
        <w:pStyle w:val="af0"/>
        <w:rPr>
          <w:rtl/>
        </w:rPr>
      </w:pPr>
      <w:r>
        <w:rPr>
          <w:rFonts w:hint="eastAsia"/>
          <w:rtl/>
        </w:rPr>
        <w:t>מל</w:t>
      </w:r>
      <w:r>
        <w:rPr>
          <w:rtl/>
        </w:rPr>
        <w:t xml:space="preserve"> פולישוק-בלוך </w:t>
      </w:r>
      <w:r>
        <w:rPr>
          <w:rtl/>
        </w:rPr>
        <w:t>(שינוי):</w:t>
      </w:r>
    </w:p>
    <w:p w14:paraId="1A9861C2" w14:textId="77777777" w:rsidR="00000000" w:rsidRDefault="00A92CBC">
      <w:pPr>
        <w:pStyle w:val="a0"/>
        <w:rPr>
          <w:rFonts w:hint="cs"/>
          <w:rtl/>
        </w:rPr>
      </w:pPr>
    </w:p>
    <w:p w14:paraId="62EB0666" w14:textId="77777777" w:rsidR="00000000" w:rsidRDefault="00A92CBC">
      <w:pPr>
        <w:pStyle w:val="a0"/>
        <w:rPr>
          <w:rFonts w:hint="cs"/>
          <w:rtl/>
        </w:rPr>
      </w:pPr>
      <w:r>
        <w:rPr>
          <w:rFonts w:hint="cs"/>
          <w:rtl/>
        </w:rPr>
        <w:t xml:space="preserve">חצי חצי. </w:t>
      </w:r>
    </w:p>
    <w:p w14:paraId="6D61565C" w14:textId="77777777" w:rsidR="00000000" w:rsidRDefault="00A92CBC">
      <w:pPr>
        <w:pStyle w:val="a0"/>
        <w:rPr>
          <w:rFonts w:hint="cs"/>
          <w:rtl/>
        </w:rPr>
      </w:pPr>
    </w:p>
    <w:p w14:paraId="4A3B096C" w14:textId="77777777" w:rsidR="00000000" w:rsidRDefault="00A92CBC">
      <w:pPr>
        <w:pStyle w:val="-"/>
        <w:rPr>
          <w:rtl/>
        </w:rPr>
      </w:pPr>
      <w:bookmarkStart w:id="205" w:name="FS000000490T23_03_2005_13_48_40C"/>
      <w:bookmarkEnd w:id="205"/>
      <w:r>
        <w:rPr>
          <w:rtl/>
        </w:rPr>
        <w:t>נסים זאב (ש"ס):</w:t>
      </w:r>
    </w:p>
    <w:p w14:paraId="55E553C4" w14:textId="77777777" w:rsidR="00000000" w:rsidRDefault="00A92CBC">
      <w:pPr>
        <w:pStyle w:val="a0"/>
        <w:rPr>
          <w:rtl/>
        </w:rPr>
      </w:pPr>
    </w:p>
    <w:p w14:paraId="59CB76BF" w14:textId="77777777" w:rsidR="00000000" w:rsidRDefault="00A92CBC">
      <w:pPr>
        <w:pStyle w:val="a0"/>
        <w:rPr>
          <w:rFonts w:hint="cs"/>
          <w:rtl/>
        </w:rPr>
      </w:pPr>
      <w:r>
        <w:rPr>
          <w:rFonts w:hint="cs"/>
          <w:rtl/>
        </w:rPr>
        <w:t xml:space="preserve">היום לגברים יש פה רוב, מחר נהיה במיעוט, ואז נתחנן לנשים שייתנו לנו את הזכויות, שיסכימו שאנחנו נייצג את המשלחות, אז חבל. אל תעשו "ונהפוך הוא", אף שאנחנו בחודש אדר. </w:t>
      </w:r>
    </w:p>
    <w:p w14:paraId="6D97507B" w14:textId="77777777" w:rsidR="00000000" w:rsidRDefault="00A92CBC">
      <w:pPr>
        <w:pStyle w:val="a0"/>
        <w:rPr>
          <w:rFonts w:hint="cs"/>
          <w:rtl/>
        </w:rPr>
      </w:pPr>
    </w:p>
    <w:p w14:paraId="60F76961" w14:textId="77777777" w:rsidR="00000000" w:rsidRDefault="00A92CBC">
      <w:pPr>
        <w:pStyle w:val="af0"/>
        <w:rPr>
          <w:rtl/>
        </w:rPr>
      </w:pPr>
      <w:r>
        <w:rPr>
          <w:rFonts w:hint="eastAsia"/>
          <w:rtl/>
        </w:rPr>
        <w:t>אבשלום</w:t>
      </w:r>
      <w:r>
        <w:rPr>
          <w:rtl/>
        </w:rPr>
        <w:t xml:space="preserve"> וילן (יחד):</w:t>
      </w:r>
    </w:p>
    <w:p w14:paraId="0E92A142" w14:textId="77777777" w:rsidR="00000000" w:rsidRDefault="00A92CBC">
      <w:pPr>
        <w:pStyle w:val="a0"/>
        <w:rPr>
          <w:rFonts w:hint="cs"/>
          <w:rtl/>
        </w:rPr>
      </w:pPr>
    </w:p>
    <w:p w14:paraId="2A410D7C" w14:textId="77777777" w:rsidR="00000000" w:rsidRDefault="00A92CBC">
      <w:pPr>
        <w:pStyle w:val="a0"/>
        <w:rPr>
          <w:rFonts w:hint="cs"/>
          <w:rtl/>
        </w:rPr>
      </w:pPr>
      <w:r>
        <w:rPr>
          <w:rFonts w:hint="cs"/>
          <w:rtl/>
        </w:rPr>
        <w:t xml:space="preserve">- - - </w:t>
      </w:r>
    </w:p>
    <w:p w14:paraId="1CAF23D8" w14:textId="77777777" w:rsidR="00000000" w:rsidRDefault="00A92CBC">
      <w:pPr>
        <w:pStyle w:val="a0"/>
        <w:rPr>
          <w:rFonts w:hint="cs"/>
          <w:rtl/>
        </w:rPr>
      </w:pPr>
    </w:p>
    <w:p w14:paraId="05FEC820" w14:textId="77777777" w:rsidR="00000000" w:rsidRDefault="00A92CBC">
      <w:pPr>
        <w:pStyle w:val="af1"/>
        <w:rPr>
          <w:rtl/>
        </w:rPr>
      </w:pPr>
      <w:r>
        <w:rPr>
          <w:rtl/>
        </w:rPr>
        <w:t>היו"ר ראובן ריבלין:</w:t>
      </w:r>
    </w:p>
    <w:p w14:paraId="1A501F03" w14:textId="77777777" w:rsidR="00000000" w:rsidRDefault="00A92CBC">
      <w:pPr>
        <w:pStyle w:val="a0"/>
        <w:rPr>
          <w:rtl/>
        </w:rPr>
      </w:pPr>
    </w:p>
    <w:p w14:paraId="0EC27016" w14:textId="77777777" w:rsidR="00000000" w:rsidRDefault="00A92CBC">
      <w:pPr>
        <w:pStyle w:val="a0"/>
        <w:rPr>
          <w:rFonts w:hint="cs"/>
          <w:rtl/>
        </w:rPr>
      </w:pPr>
      <w:r>
        <w:rPr>
          <w:rFonts w:hint="cs"/>
          <w:rtl/>
        </w:rPr>
        <w:t xml:space="preserve">חבר </w:t>
      </w:r>
      <w:r>
        <w:rPr>
          <w:rFonts w:hint="cs"/>
          <w:rtl/>
        </w:rPr>
        <w:t xml:space="preserve">הכנסת וילן, אדוני לוקח את העניין ברצינות אפילו יותר גדולה מאשר חבר הכנסת נסים זאב. </w:t>
      </w:r>
    </w:p>
    <w:p w14:paraId="5452C618" w14:textId="77777777" w:rsidR="00000000" w:rsidRDefault="00A92CBC">
      <w:pPr>
        <w:pStyle w:val="a0"/>
        <w:rPr>
          <w:rFonts w:hint="cs"/>
          <w:rtl/>
        </w:rPr>
      </w:pPr>
    </w:p>
    <w:p w14:paraId="06867937" w14:textId="77777777" w:rsidR="00000000" w:rsidRDefault="00A92CBC">
      <w:pPr>
        <w:pStyle w:val="a0"/>
        <w:rPr>
          <w:rFonts w:hint="cs"/>
          <w:rtl/>
        </w:rPr>
      </w:pPr>
      <w:r>
        <w:rPr>
          <w:rFonts w:hint="cs"/>
          <w:rtl/>
        </w:rPr>
        <w:t>חברת הכנסת אתי לבני, בבקשה. זכותך לעלות לבמה ולהשיב בשם התומכות. חברת הכנסת אתי לבני ביקשה ממני לדבר לאחר חברת הכנסת תמיר, והפרוצדורה אינה מאפשרת לי, אלא אם כן מישהו יתנגד</w:t>
      </w:r>
      <w:r>
        <w:rPr>
          <w:rFonts w:hint="cs"/>
          <w:rtl/>
        </w:rPr>
        <w:t xml:space="preserve">. קם לסיוע הנשים חבר הכנסת נסים זאב והתנגד, ועכשיו קמה הזכות לחברת הכנסת לבני. </w:t>
      </w:r>
    </w:p>
    <w:p w14:paraId="6FE4D512" w14:textId="77777777" w:rsidR="00000000" w:rsidRDefault="00A92CBC">
      <w:pPr>
        <w:pStyle w:val="a0"/>
        <w:rPr>
          <w:rFonts w:hint="cs"/>
          <w:rtl/>
        </w:rPr>
      </w:pPr>
    </w:p>
    <w:p w14:paraId="38CF062E" w14:textId="77777777" w:rsidR="00000000" w:rsidRDefault="00A92CBC">
      <w:pPr>
        <w:pStyle w:val="af0"/>
        <w:rPr>
          <w:rtl/>
        </w:rPr>
      </w:pPr>
      <w:r>
        <w:rPr>
          <w:rFonts w:hint="eastAsia"/>
          <w:rtl/>
        </w:rPr>
        <w:t>נסים</w:t>
      </w:r>
      <w:r>
        <w:rPr>
          <w:rtl/>
        </w:rPr>
        <w:t xml:space="preserve"> זאב (ש"ס):</w:t>
      </w:r>
    </w:p>
    <w:p w14:paraId="792CE940" w14:textId="77777777" w:rsidR="00000000" w:rsidRDefault="00A92CBC">
      <w:pPr>
        <w:pStyle w:val="a0"/>
        <w:rPr>
          <w:rFonts w:hint="cs"/>
          <w:rtl/>
        </w:rPr>
      </w:pPr>
    </w:p>
    <w:p w14:paraId="4AFD3496" w14:textId="77777777" w:rsidR="00000000" w:rsidRDefault="00A92CBC">
      <w:pPr>
        <w:pStyle w:val="a0"/>
        <w:rPr>
          <w:rFonts w:hint="cs"/>
          <w:rtl/>
        </w:rPr>
      </w:pPr>
      <w:r>
        <w:rPr>
          <w:rFonts w:hint="cs"/>
          <w:rtl/>
        </w:rPr>
        <w:t xml:space="preserve">התנגדתי כדי שהיא תוכל לדבר. </w:t>
      </w:r>
    </w:p>
    <w:p w14:paraId="6ED72D8A" w14:textId="77777777" w:rsidR="00000000" w:rsidRDefault="00A92CBC">
      <w:pPr>
        <w:pStyle w:val="a0"/>
        <w:rPr>
          <w:rFonts w:hint="cs"/>
          <w:rtl/>
        </w:rPr>
      </w:pPr>
    </w:p>
    <w:p w14:paraId="4FFAF92C" w14:textId="77777777" w:rsidR="00000000" w:rsidRDefault="00A92CBC">
      <w:pPr>
        <w:pStyle w:val="a"/>
        <w:rPr>
          <w:rtl/>
        </w:rPr>
      </w:pPr>
      <w:bookmarkStart w:id="206" w:name="FS000001051T23_03_2005_13_49_19"/>
      <w:bookmarkStart w:id="207" w:name="_Toc104196578"/>
      <w:bookmarkEnd w:id="206"/>
      <w:r>
        <w:rPr>
          <w:rFonts w:hint="eastAsia"/>
          <w:rtl/>
        </w:rPr>
        <w:t>אתי</w:t>
      </w:r>
      <w:r>
        <w:rPr>
          <w:rtl/>
        </w:rPr>
        <w:t xml:space="preserve"> לבני (שינוי):</w:t>
      </w:r>
      <w:bookmarkEnd w:id="207"/>
    </w:p>
    <w:p w14:paraId="6A35F881" w14:textId="77777777" w:rsidR="00000000" w:rsidRDefault="00A92CBC">
      <w:pPr>
        <w:pStyle w:val="a0"/>
        <w:rPr>
          <w:rFonts w:hint="cs"/>
          <w:rtl/>
        </w:rPr>
      </w:pPr>
    </w:p>
    <w:p w14:paraId="338B5FCE" w14:textId="77777777" w:rsidR="00000000" w:rsidRDefault="00A92CBC">
      <w:pPr>
        <w:pStyle w:val="a0"/>
        <w:rPr>
          <w:rFonts w:hint="cs"/>
          <w:rtl/>
        </w:rPr>
      </w:pPr>
      <w:r>
        <w:rPr>
          <w:rFonts w:hint="cs"/>
          <w:rtl/>
        </w:rPr>
        <w:t xml:space="preserve">אני מודה לך. </w:t>
      </w:r>
    </w:p>
    <w:p w14:paraId="04E72DBE" w14:textId="77777777" w:rsidR="00000000" w:rsidRDefault="00A92CBC">
      <w:pPr>
        <w:pStyle w:val="a0"/>
        <w:rPr>
          <w:rFonts w:hint="cs"/>
          <w:rtl/>
        </w:rPr>
      </w:pPr>
    </w:p>
    <w:p w14:paraId="33D28593" w14:textId="77777777" w:rsidR="00000000" w:rsidRDefault="00A92CBC">
      <w:pPr>
        <w:pStyle w:val="a0"/>
        <w:rPr>
          <w:rFonts w:hint="cs"/>
          <w:rtl/>
        </w:rPr>
      </w:pPr>
      <w:r>
        <w:rPr>
          <w:rFonts w:hint="cs"/>
          <w:rtl/>
        </w:rPr>
        <w:t>אדוני היושב-ראש, חברותי וחברי חברי הכנסת, ראשית תודה לחבר הכנסת נסים זאב, שתמיד בנושאים האלה ו</w:t>
      </w:r>
      <w:r>
        <w:rPr>
          <w:rFonts w:hint="cs"/>
          <w:rtl/>
        </w:rPr>
        <w:t xml:space="preserve">בנושאים דומים הוא מכין לנו את הרקע, כדי שנוכל לענות לו. בדרך לכאן אמרו לי חברותי חברות הכנסת, שהן מעדיפות אולי שאשתך תהיה כאן על הבמה. אבל זה בבדיחותא. </w:t>
      </w:r>
    </w:p>
    <w:p w14:paraId="2E5B310B" w14:textId="77777777" w:rsidR="00000000" w:rsidRDefault="00A92CBC">
      <w:pPr>
        <w:pStyle w:val="a0"/>
        <w:rPr>
          <w:rFonts w:hint="cs"/>
          <w:rtl/>
        </w:rPr>
      </w:pPr>
    </w:p>
    <w:p w14:paraId="7B754843" w14:textId="77777777" w:rsidR="00000000" w:rsidRDefault="00A92CBC">
      <w:pPr>
        <w:pStyle w:val="a0"/>
        <w:rPr>
          <w:rFonts w:hint="cs"/>
          <w:rtl/>
        </w:rPr>
      </w:pPr>
      <w:r>
        <w:rPr>
          <w:rFonts w:hint="cs"/>
          <w:rtl/>
        </w:rPr>
        <w:t>אתם, ש"ס, נאה דורשים ונאה מקיימים. אתם לא מכניסים אף פעם - אין כניסה לאשה ביניכם. יש נשים בש"ס שהן נבו</w:t>
      </w:r>
      <w:r>
        <w:rPr>
          <w:rFonts w:hint="cs"/>
          <w:rtl/>
        </w:rPr>
        <w:t xml:space="preserve">נות ומלומדות, שרוצות לקחת חלק בחיים הפוליטיים, לרבות בתו של אחד מהרבנים הכי חשובים שלכם, ואתם לא נותנים להן להיכנס. </w:t>
      </w:r>
    </w:p>
    <w:p w14:paraId="5D62274D" w14:textId="77777777" w:rsidR="00000000" w:rsidRDefault="00A92CBC">
      <w:pPr>
        <w:pStyle w:val="a0"/>
        <w:rPr>
          <w:rFonts w:hint="cs"/>
          <w:rtl/>
        </w:rPr>
      </w:pPr>
    </w:p>
    <w:p w14:paraId="198AA3A5" w14:textId="77777777" w:rsidR="00000000" w:rsidRDefault="00A92CBC">
      <w:pPr>
        <w:pStyle w:val="a0"/>
        <w:rPr>
          <w:rFonts w:hint="cs"/>
          <w:rtl/>
        </w:rPr>
      </w:pPr>
      <w:r>
        <w:rPr>
          <w:rFonts w:hint="cs"/>
          <w:rtl/>
        </w:rPr>
        <w:t xml:space="preserve">מבחינתי, העברת החוק הזה בקריאה טרומית היא רגע מאוד משמעותי. אני חושבת שהצעת החוק הזאת היא חשובה מאין כמוה, לא רק בגלל הייצוג ההולם, כי יש </w:t>
      </w:r>
      <w:r>
        <w:rPr>
          <w:rFonts w:hint="cs"/>
          <w:rtl/>
        </w:rPr>
        <w:t xml:space="preserve">לנו עוד מקומות ייצוג הולם, אלא סוף-סוף יש הסכמה מטעם הממשלה ומטעם הציבור, שגם בנושאים של חוץ וביטחון ואסטרטגיה ושלום ומדיניות יש מקום לנשים, והן לא נמצאות כאן עד היום הזה. הן לא נמצאות כמעט בוועדת החוץ והביטחון, ולא בכל המקומות האחרים שבהם מנהלים משא-ומתן </w:t>
      </w:r>
      <w:r>
        <w:rPr>
          <w:rFonts w:hint="cs"/>
          <w:rtl/>
        </w:rPr>
        <w:t xml:space="preserve">וענייני מדיניות. הגיע הזמן שנהיה שם, והממשלה מגבה אותנו. </w:t>
      </w:r>
    </w:p>
    <w:p w14:paraId="76B4AF47" w14:textId="77777777" w:rsidR="00000000" w:rsidRDefault="00A92CBC">
      <w:pPr>
        <w:pStyle w:val="a0"/>
        <w:rPr>
          <w:rFonts w:hint="cs"/>
          <w:rtl/>
        </w:rPr>
      </w:pPr>
    </w:p>
    <w:p w14:paraId="0CB53BCB" w14:textId="77777777" w:rsidR="00000000" w:rsidRDefault="00A92CBC">
      <w:pPr>
        <w:pStyle w:val="a0"/>
        <w:rPr>
          <w:rFonts w:hint="cs"/>
          <w:rtl/>
        </w:rPr>
      </w:pPr>
      <w:r>
        <w:rPr>
          <w:rFonts w:hint="cs"/>
          <w:rtl/>
        </w:rPr>
        <w:t xml:space="preserve">פניתי היום לרשות הפלסטינית וסיפרתי שאנחנו מנסים להעביר ומצליחים להעביר את הצעת החוק הזאת, וקראתי גם להם לשתף נשים בתהליכי שלום. תודה רבה. </w:t>
      </w:r>
    </w:p>
    <w:p w14:paraId="1FC39E1C" w14:textId="77777777" w:rsidR="00000000" w:rsidRDefault="00A92CBC">
      <w:pPr>
        <w:pStyle w:val="a0"/>
        <w:rPr>
          <w:rFonts w:hint="cs"/>
          <w:rtl/>
        </w:rPr>
      </w:pPr>
    </w:p>
    <w:p w14:paraId="2E9556F7" w14:textId="77777777" w:rsidR="00000000" w:rsidRDefault="00A92CBC">
      <w:pPr>
        <w:pStyle w:val="af1"/>
        <w:rPr>
          <w:rtl/>
        </w:rPr>
      </w:pPr>
      <w:r>
        <w:rPr>
          <w:rFonts w:hint="eastAsia"/>
          <w:rtl/>
        </w:rPr>
        <w:t>היו</w:t>
      </w:r>
      <w:r>
        <w:rPr>
          <w:rtl/>
        </w:rPr>
        <w:t>"ר ראובן ריבלין:</w:t>
      </w:r>
    </w:p>
    <w:p w14:paraId="3235FD73" w14:textId="77777777" w:rsidR="00000000" w:rsidRDefault="00A92CBC">
      <w:pPr>
        <w:pStyle w:val="a0"/>
        <w:rPr>
          <w:rFonts w:hint="cs"/>
          <w:rtl/>
        </w:rPr>
      </w:pPr>
    </w:p>
    <w:p w14:paraId="5C48F5B3" w14:textId="77777777" w:rsidR="00000000" w:rsidRDefault="00A92CBC">
      <w:pPr>
        <w:pStyle w:val="a0"/>
        <w:rPr>
          <w:rFonts w:hint="cs"/>
          <w:rtl/>
        </w:rPr>
      </w:pPr>
      <w:r>
        <w:rPr>
          <w:rFonts w:hint="cs"/>
          <w:rtl/>
        </w:rPr>
        <w:t xml:space="preserve">תודה רבה. </w:t>
      </w:r>
    </w:p>
    <w:p w14:paraId="7606B475" w14:textId="77777777" w:rsidR="00000000" w:rsidRDefault="00A92CBC">
      <w:pPr>
        <w:pStyle w:val="a0"/>
        <w:rPr>
          <w:rFonts w:hint="cs"/>
          <w:rtl/>
        </w:rPr>
      </w:pPr>
    </w:p>
    <w:p w14:paraId="7A45E3F0" w14:textId="77777777" w:rsidR="00000000" w:rsidRDefault="00A92CBC">
      <w:pPr>
        <w:pStyle w:val="a0"/>
        <w:rPr>
          <w:rFonts w:hint="cs"/>
          <w:rtl/>
        </w:rPr>
      </w:pPr>
      <w:r>
        <w:rPr>
          <w:rFonts w:hint="cs"/>
          <w:rtl/>
        </w:rPr>
        <w:t>רבותי, חברות וחברי הכנסת</w:t>
      </w:r>
      <w:r>
        <w:rPr>
          <w:rFonts w:hint="cs"/>
          <w:rtl/>
        </w:rPr>
        <w:t xml:space="preserve">, השרות והשרים, אני מזמין אתכם להצביע על הצעת חוק שיווי זכויות האשה (תיקון </w:t>
      </w:r>
      <w:r>
        <w:rPr>
          <w:rtl/>
        </w:rPr>
        <w:t>–</w:t>
      </w:r>
      <w:r>
        <w:rPr>
          <w:rFonts w:hint="cs"/>
          <w:rtl/>
        </w:rPr>
        <w:t xml:space="preserve"> ייצוג הולם בתהליכים מדיניים), התשס"ד-2004. נא להצביע. מי בעד, מי נגד, מי נמנע?</w:t>
      </w:r>
    </w:p>
    <w:p w14:paraId="66465CB4" w14:textId="77777777" w:rsidR="00000000" w:rsidRDefault="00A92CBC">
      <w:pPr>
        <w:pStyle w:val="a0"/>
        <w:rPr>
          <w:rFonts w:hint="cs"/>
          <w:rtl/>
        </w:rPr>
      </w:pPr>
    </w:p>
    <w:p w14:paraId="345F6299" w14:textId="77777777" w:rsidR="00000000" w:rsidRDefault="00A92CBC">
      <w:pPr>
        <w:pStyle w:val="ab"/>
        <w:bidi/>
        <w:rPr>
          <w:rFonts w:hint="cs"/>
          <w:rtl/>
        </w:rPr>
      </w:pPr>
      <w:r>
        <w:rPr>
          <w:rFonts w:hint="cs"/>
          <w:rtl/>
        </w:rPr>
        <w:t>הצבעה מס' 31</w:t>
      </w:r>
    </w:p>
    <w:p w14:paraId="4A564F10" w14:textId="77777777" w:rsidR="00000000" w:rsidRDefault="00A92CBC">
      <w:pPr>
        <w:pStyle w:val="a0"/>
        <w:rPr>
          <w:rFonts w:hint="cs"/>
          <w:rtl/>
        </w:rPr>
      </w:pPr>
    </w:p>
    <w:p w14:paraId="6C23FD97" w14:textId="77777777" w:rsidR="00000000" w:rsidRDefault="00A92CB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3BC46F75" w14:textId="77777777" w:rsidR="00000000" w:rsidRDefault="00A92CBC">
      <w:pPr>
        <w:pStyle w:val="ac"/>
        <w:bidi/>
        <w:rPr>
          <w:rFonts w:hint="cs"/>
          <w:rtl/>
        </w:rPr>
      </w:pPr>
      <w:r>
        <w:rPr>
          <w:rFonts w:hint="cs"/>
          <w:rtl/>
        </w:rPr>
        <w:t>בעד ההצעה להסיר מסדר-היום את הצ</w:t>
      </w:r>
      <w:r>
        <w:rPr>
          <w:rFonts w:hint="cs"/>
          <w:rtl/>
        </w:rPr>
        <w:t xml:space="preserve">עת החוק </w:t>
      </w:r>
      <w:r>
        <w:rPr>
          <w:rtl/>
        </w:rPr>
        <w:t>–</w:t>
      </w:r>
      <w:r>
        <w:rPr>
          <w:rFonts w:hint="cs"/>
          <w:rtl/>
        </w:rPr>
        <w:t xml:space="preserve"> 1</w:t>
      </w:r>
    </w:p>
    <w:p w14:paraId="79F4C107"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3D9E2E77" w14:textId="77777777" w:rsidR="00000000" w:rsidRDefault="00A92CBC">
      <w:pPr>
        <w:pStyle w:val="ad"/>
        <w:bidi/>
        <w:rPr>
          <w:rFonts w:hint="cs"/>
          <w:rtl/>
        </w:rPr>
      </w:pPr>
      <w:r>
        <w:rPr>
          <w:rFonts w:hint="cs"/>
          <w:rtl/>
        </w:rPr>
        <w:t xml:space="preserve">ההצעה להעביר את הצעת חוק שיווי זכויות האשה (תיקון </w:t>
      </w:r>
      <w:r>
        <w:rPr>
          <w:rtl/>
        </w:rPr>
        <w:t>–</w:t>
      </w:r>
      <w:r>
        <w:rPr>
          <w:rFonts w:hint="cs"/>
          <w:rtl/>
        </w:rPr>
        <w:t xml:space="preserve"> ייצוג הולם בתהליכים מדיניים), </w:t>
      </w:r>
    </w:p>
    <w:p w14:paraId="78696E0F" w14:textId="77777777" w:rsidR="00000000" w:rsidRDefault="00A92CBC">
      <w:pPr>
        <w:pStyle w:val="ad"/>
        <w:bidi/>
        <w:rPr>
          <w:rFonts w:hint="cs"/>
          <w:rtl/>
        </w:rPr>
      </w:pPr>
      <w:r>
        <w:rPr>
          <w:rFonts w:hint="cs"/>
          <w:rtl/>
        </w:rPr>
        <w:t>התשס"ד-2004, לדיון מוקדם בוועדה לקידום מעמד האשה נתקבלה.</w:t>
      </w:r>
    </w:p>
    <w:p w14:paraId="7FB025B0" w14:textId="77777777" w:rsidR="00000000" w:rsidRDefault="00A92CBC">
      <w:pPr>
        <w:pStyle w:val="ad"/>
        <w:bidi/>
        <w:rPr>
          <w:rFonts w:hint="cs"/>
          <w:rtl/>
        </w:rPr>
      </w:pPr>
    </w:p>
    <w:p w14:paraId="23A2D50A" w14:textId="77777777" w:rsidR="00000000" w:rsidRDefault="00A92CBC">
      <w:pPr>
        <w:pStyle w:val="af1"/>
        <w:rPr>
          <w:rtl/>
        </w:rPr>
      </w:pPr>
      <w:r>
        <w:rPr>
          <w:rFonts w:hint="eastAsia"/>
          <w:rtl/>
        </w:rPr>
        <w:t>היו</w:t>
      </w:r>
      <w:r>
        <w:rPr>
          <w:rtl/>
        </w:rPr>
        <w:t>"ר ראובן ריבלין:</w:t>
      </w:r>
    </w:p>
    <w:p w14:paraId="38D39D1A" w14:textId="77777777" w:rsidR="00000000" w:rsidRDefault="00A92CBC">
      <w:pPr>
        <w:pStyle w:val="a0"/>
        <w:rPr>
          <w:rFonts w:hint="cs"/>
          <w:rtl/>
        </w:rPr>
      </w:pPr>
    </w:p>
    <w:p w14:paraId="293EB854" w14:textId="77777777" w:rsidR="00000000" w:rsidRDefault="00A92CBC">
      <w:pPr>
        <w:pStyle w:val="a0"/>
        <w:rPr>
          <w:rFonts w:hint="cs"/>
          <w:rtl/>
        </w:rPr>
      </w:pPr>
      <w:r>
        <w:rPr>
          <w:rFonts w:hint="cs"/>
          <w:rtl/>
        </w:rPr>
        <w:t>ברוב של 35 בעד, אחד מתנגד, אחד נמנע, אני קובע שהצעת חוק שיווי זכויות הא</w:t>
      </w:r>
      <w:r>
        <w:rPr>
          <w:rFonts w:hint="cs"/>
          <w:rtl/>
        </w:rPr>
        <w:t xml:space="preserve">שה (תיקון </w:t>
      </w:r>
      <w:r>
        <w:rPr>
          <w:rtl/>
        </w:rPr>
        <w:t>–</w:t>
      </w:r>
      <w:r>
        <w:rPr>
          <w:rFonts w:hint="cs"/>
          <w:rtl/>
        </w:rPr>
        <w:t xml:space="preserve"> ייצוג הולם בתהליכים מדיניים) תעבור להכנה לקריאה ראשונה, לאחר שעברה בקריאה טרומית, לוועדה לקידום מעמד האשה. אני מאוד מודה ליוזמות.</w:t>
      </w:r>
    </w:p>
    <w:p w14:paraId="663225BC" w14:textId="77777777" w:rsidR="00000000" w:rsidRDefault="00A92CBC">
      <w:pPr>
        <w:pStyle w:val="a0"/>
        <w:rPr>
          <w:rFonts w:hint="cs"/>
          <w:rtl/>
        </w:rPr>
      </w:pPr>
    </w:p>
    <w:p w14:paraId="2CDE987B" w14:textId="77777777" w:rsidR="00000000" w:rsidRDefault="00A92CBC">
      <w:pPr>
        <w:pStyle w:val="a0"/>
        <w:rPr>
          <w:rFonts w:hint="cs"/>
          <w:rtl/>
        </w:rPr>
      </w:pPr>
      <w:r>
        <w:rPr>
          <w:rFonts w:hint="cs"/>
          <w:rtl/>
        </w:rPr>
        <w:t>חברת הכנסת קולט אביטל מבקשת להודיע שגם היא רצתה להצביע בעד החוק, וגם חבר הכנסת דני יתום, וגם חבר הכנסת בייגה שוחט</w:t>
      </w:r>
      <w:r>
        <w:rPr>
          <w:rFonts w:hint="cs"/>
          <w:rtl/>
        </w:rPr>
        <w:t xml:space="preserve">, ואני מודיע לכולם שאני לא מוסיף את הצבעתם. תודה רבה. כי אם אני אוסיף, אחר כך, ביום פקודה, יבקשו ממני להוסיף. </w:t>
      </w:r>
    </w:p>
    <w:p w14:paraId="728C71D5" w14:textId="77777777" w:rsidR="00000000" w:rsidRDefault="00A92CBC">
      <w:pPr>
        <w:pStyle w:val="a0"/>
        <w:rPr>
          <w:rFonts w:hint="cs"/>
          <w:rtl/>
        </w:rPr>
      </w:pPr>
    </w:p>
    <w:p w14:paraId="10F7FFB4" w14:textId="77777777" w:rsidR="00000000" w:rsidRDefault="00A92CBC">
      <w:pPr>
        <w:pStyle w:val="a0"/>
        <w:rPr>
          <w:rFonts w:hint="cs"/>
          <w:rtl/>
        </w:rPr>
      </w:pPr>
      <w:r>
        <w:rPr>
          <w:rFonts w:hint="cs"/>
          <w:rtl/>
        </w:rPr>
        <w:t xml:space="preserve">חברי הכנסת, מה אנחנו עושים עם שר האוצר? חבר הכנסת הנדל, נא לעלות ולהציע את הצעת החוק, ואחריו </w:t>
      </w:r>
      <w:r>
        <w:rPr>
          <w:rtl/>
        </w:rPr>
        <w:t>–</w:t>
      </w:r>
      <w:r>
        <w:rPr>
          <w:rFonts w:hint="cs"/>
          <w:rtl/>
        </w:rPr>
        <w:t xml:space="preserve"> יושב-ראש ועדת הכספים יודיע על פיצול. בבקשה. </w:t>
      </w:r>
    </w:p>
    <w:p w14:paraId="151951AB" w14:textId="77777777" w:rsidR="00000000" w:rsidRDefault="00A92CBC">
      <w:pPr>
        <w:pStyle w:val="a0"/>
        <w:rPr>
          <w:rtl/>
        </w:rPr>
      </w:pPr>
    </w:p>
    <w:p w14:paraId="075EC638" w14:textId="77777777" w:rsidR="00000000" w:rsidRDefault="00A92CBC">
      <w:pPr>
        <w:pStyle w:val="a0"/>
        <w:rPr>
          <w:rFonts w:hint="cs"/>
          <w:rtl/>
        </w:rPr>
      </w:pPr>
    </w:p>
    <w:p w14:paraId="59E7158E" w14:textId="77777777" w:rsidR="00000000" w:rsidRDefault="00A92CBC">
      <w:pPr>
        <w:pStyle w:val="a2"/>
        <w:rPr>
          <w:rFonts w:hint="cs"/>
          <w:rtl/>
        </w:rPr>
      </w:pPr>
      <w:bookmarkStart w:id="208" w:name="_Toc104196579"/>
      <w:r>
        <w:rPr>
          <w:rFonts w:hint="cs"/>
          <w:rtl/>
        </w:rPr>
        <w:t>מס</w:t>
      </w:r>
      <w:r>
        <w:rPr>
          <w:rFonts w:hint="cs"/>
          <w:rtl/>
        </w:rPr>
        <w:t>מכים שהונחו על שולחן הכנסת</w:t>
      </w:r>
      <w:bookmarkEnd w:id="208"/>
    </w:p>
    <w:p w14:paraId="1132BFCE" w14:textId="77777777" w:rsidR="00000000" w:rsidRDefault="00A92CBC">
      <w:pPr>
        <w:pStyle w:val="a0"/>
        <w:rPr>
          <w:rFonts w:hint="cs"/>
          <w:rtl/>
        </w:rPr>
      </w:pPr>
    </w:p>
    <w:p w14:paraId="62F505CB" w14:textId="77777777" w:rsidR="00000000" w:rsidRDefault="00A92CBC">
      <w:pPr>
        <w:pStyle w:val="af1"/>
        <w:rPr>
          <w:rtl/>
        </w:rPr>
      </w:pPr>
      <w:r>
        <w:rPr>
          <w:rFonts w:hint="eastAsia"/>
          <w:rtl/>
        </w:rPr>
        <w:t>היו</w:t>
      </w:r>
      <w:r>
        <w:rPr>
          <w:rtl/>
        </w:rPr>
        <w:t>"ר ראובן ריבלין:</w:t>
      </w:r>
    </w:p>
    <w:p w14:paraId="6CEC3348" w14:textId="77777777" w:rsidR="00000000" w:rsidRDefault="00A92CBC">
      <w:pPr>
        <w:pStyle w:val="a0"/>
        <w:rPr>
          <w:rFonts w:hint="cs"/>
          <w:rtl/>
        </w:rPr>
      </w:pPr>
    </w:p>
    <w:p w14:paraId="3C7838A2" w14:textId="77777777" w:rsidR="00000000" w:rsidRDefault="00A92CBC">
      <w:pPr>
        <w:pStyle w:val="a0"/>
        <w:rPr>
          <w:rFonts w:hint="cs"/>
          <w:rtl/>
        </w:rPr>
      </w:pPr>
      <w:r>
        <w:rPr>
          <w:rFonts w:hint="cs"/>
          <w:rtl/>
        </w:rPr>
        <w:t xml:space="preserve">הודעה למזכיר הכנסת, כדי לאפשר ליושב-ראש ועדת הכספים לעלות אחר כך. </w:t>
      </w:r>
    </w:p>
    <w:p w14:paraId="6B2172D8" w14:textId="77777777" w:rsidR="00000000" w:rsidRDefault="00A92CBC">
      <w:pPr>
        <w:pStyle w:val="a0"/>
        <w:rPr>
          <w:rFonts w:hint="cs"/>
          <w:rtl/>
        </w:rPr>
      </w:pPr>
    </w:p>
    <w:p w14:paraId="7D3FBA0E" w14:textId="77777777" w:rsidR="00000000" w:rsidRDefault="00A92CBC">
      <w:pPr>
        <w:pStyle w:val="a"/>
        <w:rPr>
          <w:rtl/>
        </w:rPr>
      </w:pPr>
      <w:bookmarkStart w:id="209" w:name="FS000000650T23_03_2005_15_06_46"/>
      <w:bookmarkStart w:id="210" w:name="_Toc104196580"/>
      <w:bookmarkEnd w:id="209"/>
      <w:r>
        <w:rPr>
          <w:rFonts w:hint="eastAsia"/>
          <w:rtl/>
        </w:rPr>
        <w:t>מזכיר</w:t>
      </w:r>
      <w:r>
        <w:rPr>
          <w:rtl/>
        </w:rPr>
        <w:t xml:space="preserve"> הכנסת אריה האן:</w:t>
      </w:r>
      <w:bookmarkEnd w:id="210"/>
    </w:p>
    <w:p w14:paraId="10D1B961" w14:textId="77777777" w:rsidR="00000000" w:rsidRDefault="00A92CBC">
      <w:pPr>
        <w:pStyle w:val="a0"/>
        <w:rPr>
          <w:rFonts w:hint="cs"/>
          <w:rtl/>
        </w:rPr>
      </w:pPr>
    </w:p>
    <w:p w14:paraId="58C16F51" w14:textId="77777777" w:rsidR="00000000" w:rsidRDefault="00A92CBC">
      <w:pPr>
        <w:pStyle w:val="a0"/>
        <w:rPr>
          <w:rFonts w:hint="cs"/>
          <w:rtl/>
        </w:rPr>
      </w:pPr>
      <w:r>
        <w:rPr>
          <w:rFonts w:hint="cs"/>
          <w:rtl/>
        </w:rPr>
        <w:t xml:space="preserve">ברשות יושב-ראש הכנסת, הנני מתכבד להודיעכם, כי הונחו היום על שולחן הכנסת: </w:t>
      </w:r>
    </w:p>
    <w:p w14:paraId="0FD84F4B" w14:textId="77777777" w:rsidR="00000000" w:rsidRDefault="00A92CBC">
      <w:pPr>
        <w:pStyle w:val="a0"/>
        <w:rPr>
          <w:rFonts w:hint="cs"/>
          <w:rtl/>
        </w:rPr>
      </w:pPr>
    </w:p>
    <w:p w14:paraId="7866B40E" w14:textId="77777777" w:rsidR="00000000" w:rsidRDefault="00A92CBC">
      <w:pPr>
        <w:pStyle w:val="a0"/>
        <w:rPr>
          <w:rFonts w:hint="cs"/>
          <w:rtl/>
        </w:rPr>
      </w:pPr>
      <w:r>
        <w:rPr>
          <w:rFonts w:hint="cs"/>
          <w:rtl/>
        </w:rPr>
        <w:t>החלטת ועדת הכספים בדבר חלוקת הצעת חוק המד</w:t>
      </w:r>
      <w:r>
        <w:rPr>
          <w:rFonts w:hint="cs"/>
          <w:rtl/>
        </w:rPr>
        <w:t>יניות הכלכלית לשנת הכספים 2005 (תיקוני חקיקה), התשס"ה-2005; החלטת הוועדה המשותפת של ועדת הכספים וועדת הפנים ואיכות הסביבה בדבר חלוקת הצעת חוק המדיניות הכלכלית לשנת הכספים 2005 (תיקוני חקיקה), התשס"ה-2005.</w:t>
      </w:r>
    </w:p>
    <w:p w14:paraId="171665B0" w14:textId="77777777" w:rsidR="00000000" w:rsidRDefault="00A92CBC">
      <w:pPr>
        <w:pStyle w:val="a0"/>
        <w:rPr>
          <w:rFonts w:hint="cs"/>
          <w:rtl/>
        </w:rPr>
      </w:pPr>
    </w:p>
    <w:p w14:paraId="5147DA4B" w14:textId="77777777" w:rsidR="00000000" w:rsidRDefault="00A92CBC">
      <w:pPr>
        <w:pStyle w:val="a0"/>
        <w:rPr>
          <w:rFonts w:hint="cs"/>
          <w:rtl/>
        </w:rPr>
      </w:pPr>
      <w:r>
        <w:rPr>
          <w:rFonts w:hint="cs"/>
          <w:rtl/>
        </w:rPr>
        <w:t>לקריאה שנייה ולקריאה שלישית - הצעת חוק שיפוט בעניי</w:t>
      </w:r>
      <w:r>
        <w:rPr>
          <w:rFonts w:hint="cs"/>
          <w:rtl/>
        </w:rPr>
        <w:t xml:space="preserve">ני התרת נישואין (מקרים מיוחדים וסמכות בין-לאומית </w:t>
      </w:r>
      <w:r>
        <w:rPr>
          <w:rtl/>
        </w:rPr>
        <w:t>–</w:t>
      </w:r>
      <w:r>
        <w:rPr>
          <w:rFonts w:hint="cs"/>
          <w:rtl/>
        </w:rPr>
        <w:t xml:space="preserve"> תיקוני חקיקה), התשס"ה-2005, שהחזירה ועדת החוקה, חוק ומשפט. תודה רבה. </w:t>
      </w:r>
    </w:p>
    <w:p w14:paraId="4C8E426B" w14:textId="77777777" w:rsidR="00000000" w:rsidRDefault="00A92CBC">
      <w:pPr>
        <w:pStyle w:val="a0"/>
        <w:rPr>
          <w:rFonts w:hint="cs"/>
          <w:rtl/>
        </w:rPr>
      </w:pPr>
    </w:p>
    <w:p w14:paraId="0896CE2E" w14:textId="77777777" w:rsidR="00000000" w:rsidRDefault="00A92CBC">
      <w:pPr>
        <w:pStyle w:val="af1"/>
        <w:rPr>
          <w:rtl/>
        </w:rPr>
      </w:pPr>
      <w:r>
        <w:rPr>
          <w:rFonts w:hint="eastAsia"/>
          <w:rtl/>
        </w:rPr>
        <w:t>היו</w:t>
      </w:r>
      <w:r>
        <w:rPr>
          <w:rtl/>
        </w:rPr>
        <w:t>"ר ראובן ריבלין:</w:t>
      </w:r>
    </w:p>
    <w:p w14:paraId="1C705CE1" w14:textId="77777777" w:rsidR="00000000" w:rsidRDefault="00A92CBC">
      <w:pPr>
        <w:pStyle w:val="a0"/>
        <w:rPr>
          <w:rFonts w:hint="cs"/>
          <w:rtl/>
        </w:rPr>
      </w:pPr>
    </w:p>
    <w:p w14:paraId="1DA7F6FC" w14:textId="77777777" w:rsidR="00000000" w:rsidRDefault="00A92CBC">
      <w:pPr>
        <w:pStyle w:val="a0"/>
        <w:rPr>
          <w:rtl/>
        </w:rPr>
      </w:pPr>
      <w:r>
        <w:rPr>
          <w:rFonts w:hint="cs"/>
          <w:rtl/>
        </w:rPr>
        <w:t xml:space="preserve">תודה. </w:t>
      </w:r>
    </w:p>
    <w:p w14:paraId="4FBAF3D1" w14:textId="77777777" w:rsidR="00000000" w:rsidRDefault="00A92CBC">
      <w:pPr>
        <w:pStyle w:val="a2"/>
        <w:rPr>
          <w:rFonts w:hint="cs"/>
          <w:rtl/>
        </w:rPr>
      </w:pPr>
    </w:p>
    <w:p w14:paraId="522883B3" w14:textId="77777777" w:rsidR="00000000" w:rsidRDefault="00A92CBC">
      <w:pPr>
        <w:pStyle w:val="a0"/>
        <w:rPr>
          <w:rFonts w:hint="cs"/>
          <w:rtl/>
        </w:rPr>
      </w:pPr>
    </w:p>
    <w:p w14:paraId="77513DA5" w14:textId="77777777" w:rsidR="00000000" w:rsidRDefault="00A92CBC">
      <w:pPr>
        <w:pStyle w:val="a2"/>
        <w:rPr>
          <w:rFonts w:hint="cs"/>
          <w:rtl/>
        </w:rPr>
      </w:pPr>
      <w:bookmarkStart w:id="211" w:name="CS80124FI0080124T23_03_2005_15_11_09"/>
      <w:bookmarkStart w:id="212" w:name="_Toc104196581"/>
      <w:bookmarkEnd w:id="211"/>
      <w:r>
        <w:rPr>
          <w:rtl/>
        </w:rPr>
        <w:t xml:space="preserve">הצעת חוק-יסוד: הממשלה (תיקון - הפסקת כהונה של </w:t>
      </w:r>
      <w:r>
        <w:rPr>
          <w:rFonts w:hint="cs"/>
          <w:rtl/>
        </w:rPr>
        <w:br/>
      </w:r>
      <w:r>
        <w:rPr>
          <w:rtl/>
        </w:rPr>
        <w:t>ראש הממשלה בשל אי</w:t>
      </w:r>
      <w:r>
        <w:rPr>
          <w:rFonts w:hint="cs"/>
          <w:rtl/>
        </w:rPr>
        <w:t>-</w:t>
      </w:r>
      <w:r>
        <w:rPr>
          <w:rtl/>
        </w:rPr>
        <w:t>עמידה בהתחייבותו בבחירות)</w:t>
      </w:r>
      <w:bookmarkEnd w:id="212"/>
    </w:p>
    <w:p w14:paraId="02B6D80F" w14:textId="77777777" w:rsidR="00000000" w:rsidRDefault="00A92CBC">
      <w:pPr>
        <w:pStyle w:val="a0"/>
        <w:rPr>
          <w:rFonts w:hint="cs"/>
          <w:rtl/>
        </w:rPr>
      </w:pPr>
      <w:r>
        <w:rPr>
          <w:rFonts w:hint="cs"/>
          <w:rtl/>
        </w:rPr>
        <w:t>[הצעת חוק פ/3</w:t>
      </w:r>
      <w:r>
        <w:rPr>
          <w:rFonts w:hint="cs"/>
          <w:rtl/>
        </w:rPr>
        <w:t xml:space="preserve">028; </w:t>
      </w:r>
      <w:r>
        <w:rPr>
          <w:rFonts w:hint="eastAsia"/>
          <w:rtl/>
        </w:rPr>
        <w:t>נספחות</w:t>
      </w:r>
      <w:r>
        <w:rPr>
          <w:rtl/>
        </w:rPr>
        <w:t>.</w:t>
      </w:r>
      <w:r>
        <w:rPr>
          <w:rFonts w:hint="cs"/>
          <w:rtl/>
        </w:rPr>
        <w:t>]</w:t>
      </w:r>
    </w:p>
    <w:p w14:paraId="3B8B6754" w14:textId="77777777" w:rsidR="00000000" w:rsidRDefault="00A92CBC">
      <w:pPr>
        <w:pStyle w:val="-0"/>
        <w:rPr>
          <w:rFonts w:hint="cs"/>
          <w:rtl/>
        </w:rPr>
      </w:pPr>
      <w:r>
        <w:rPr>
          <w:rFonts w:hint="cs"/>
          <w:rtl/>
        </w:rPr>
        <w:t>(הצעת חבר הכנסת צבי הנדל)</w:t>
      </w:r>
    </w:p>
    <w:p w14:paraId="6E07DDFA" w14:textId="77777777" w:rsidR="00000000" w:rsidRDefault="00A92CBC">
      <w:pPr>
        <w:pStyle w:val="a0"/>
        <w:rPr>
          <w:rFonts w:hint="cs"/>
          <w:rtl/>
        </w:rPr>
      </w:pPr>
    </w:p>
    <w:p w14:paraId="3EDBB635" w14:textId="77777777" w:rsidR="00000000" w:rsidRDefault="00A92CBC">
      <w:pPr>
        <w:pStyle w:val="af1"/>
        <w:rPr>
          <w:rtl/>
        </w:rPr>
      </w:pPr>
      <w:r>
        <w:rPr>
          <w:rFonts w:hint="eastAsia"/>
          <w:rtl/>
        </w:rPr>
        <w:t>היו</w:t>
      </w:r>
      <w:r>
        <w:rPr>
          <w:rtl/>
        </w:rPr>
        <w:t>"ר ראובן ריבלין:</w:t>
      </w:r>
    </w:p>
    <w:p w14:paraId="0DE9E8CC" w14:textId="77777777" w:rsidR="00000000" w:rsidRDefault="00A92CBC">
      <w:pPr>
        <w:pStyle w:val="a0"/>
        <w:rPr>
          <w:rFonts w:hint="cs"/>
          <w:rtl/>
        </w:rPr>
      </w:pPr>
    </w:p>
    <w:p w14:paraId="61948FE8" w14:textId="77777777" w:rsidR="00000000" w:rsidRDefault="00A92CBC">
      <w:pPr>
        <w:pStyle w:val="a0"/>
        <w:rPr>
          <w:rFonts w:hint="cs"/>
          <w:rtl/>
        </w:rPr>
      </w:pPr>
      <w:r>
        <w:rPr>
          <w:rFonts w:hint="cs"/>
          <w:rtl/>
        </w:rPr>
        <w:t xml:space="preserve">בבקשה, חבר הכנסת צבי הנדל. </w:t>
      </w:r>
    </w:p>
    <w:p w14:paraId="1B61A128" w14:textId="77777777" w:rsidR="00000000" w:rsidRDefault="00A92CBC">
      <w:pPr>
        <w:pStyle w:val="a0"/>
        <w:rPr>
          <w:rFonts w:hint="cs"/>
          <w:rtl/>
        </w:rPr>
      </w:pPr>
    </w:p>
    <w:p w14:paraId="0B704843" w14:textId="77777777" w:rsidR="00000000" w:rsidRDefault="00A92CBC">
      <w:pPr>
        <w:pStyle w:val="a"/>
        <w:rPr>
          <w:rtl/>
        </w:rPr>
      </w:pPr>
      <w:bookmarkStart w:id="213" w:name="FS000000412T23_03_2005_15_12_38"/>
      <w:bookmarkStart w:id="214" w:name="_Toc104196582"/>
      <w:bookmarkEnd w:id="213"/>
      <w:r>
        <w:rPr>
          <w:rFonts w:hint="eastAsia"/>
          <w:rtl/>
        </w:rPr>
        <w:t>צבי</w:t>
      </w:r>
      <w:r>
        <w:rPr>
          <w:rtl/>
        </w:rPr>
        <w:t xml:space="preserve"> הנדל (האיחוד הלאומי - ישראל ביתנו):</w:t>
      </w:r>
      <w:bookmarkEnd w:id="214"/>
    </w:p>
    <w:p w14:paraId="6D90E5D0" w14:textId="77777777" w:rsidR="00000000" w:rsidRDefault="00A92CBC">
      <w:pPr>
        <w:pStyle w:val="a0"/>
        <w:rPr>
          <w:rFonts w:hint="cs"/>
          <w:rtl/>
        </w:rPr>
      </w:pPr>
    </w:p>
    <w:p w14:paraId="6ACD5498" w14:textId="77777777" w:rsidR="00000000" w:rsidRDefault="00A92CBC">
      <w:pPr>
        <w:pStyle w:val="a0"/>
        <w:rPr>
          <w:rFonts w:hint="cs"/>
          <w:rtl/>
        </w:rPr>
      </w:pPr>
      <w:r>
        <w:rPr>
          <w:rFonts w:hint="cs"/>
          <w:rtl/>
        </w:rPr>
        <w:t>מכובדי היושב בראש, אדוני ראש הממשלה, שרים, חברי כנסת, אני מציע פה תיקון להצעת חוק-יסוד: הממשלה. היו לי כמה שיחות עם אנשים. ש</w:t>
      </w:r>
      <w:r>
        <w:rPr>
          <w:rFonts w:hint="cs"/>
          <w:rtl/>
        </w:rPr>
        <w:t xml:space="preserve">אלו, הסברתי. אני מציע שתהיה איזו קורלציה בין התחייבות ראש ממשלה ערב בחירות למעשיו אחרי הבחירות. אני לא עושה את זה בצורה כבדה, אלא ברגישות הראויה לדמוקרטיה. נושא כזה יצטרך להגיע לוועדת הכנסת, על-פי דרישתם של לפחות 50 חברי כנסת; רק אם 50 חברי כנסת דורשים את </w:t>
      </w:r>
      <w:r>
        <w:rPr>
          <w:rFonts w:hint="cs"/>
          <w:rtl/>
        </w:rPr>
        <w:t>זה, העניין יבוא לדיון. ואם כן, ועדת הכנסת תמנה ועדה חוץ-פרלמנטרית, בראשותו של שופט בדימוס, והוא יוכל לקבוע אם אכן ראש הממשלה סטה מההתחייבויות שלו לבוחר בצורה מאוד קיצונית, ואם ועדה כזאת תקבע את זה ולא רוב מקרי, אז ראש הממשלה - נראה בו כאילו התפטר.</w:t>
      </w:r>
    </w:p>
    <w:p w14:paraId="62334B1F" w14:textId="77777777" w:rsidR="00000000" w:rsidRDefault="00A92CBC">
      <w:pPr>
        <w:pStyle w:val="a0"/>
        <w:rPr>
          <w:rFonts w:hint="cs"/>
          <w:rtl/>
        </w:rPr>
      </w:pPr>
    </w:p>
    <w:p w14:paraId="64D5C07F" w14:textId="77777777" w:rsidR="00000000" w:rsidRDefault="00A92CBC">
      <w:pPr>
        <w:pStyle w:val="a0"/>
        <w:rPr>
          <w:rFonts w:hint="cs"/>
          <w:rtl/>
        </w:rPr>
      </w:pPr>
      <w:r>
        <w:rPr>
          <w:rFonts w:hint="cs"/>
          <w:rtl/>
        </w:rPr>
        <w:t>אני חוש</w:t>
      </w:r>
      <w:r>
        <w:rPr>
          <w:rFonts w:hint="cs"/>
          <w:rtl/>
        </w:rPr>
        <w:t xml:space="preserve">ב שמדינה דמוקרטית מחויבת - גם אם בקונסטלציה הנוכחית, אדוני ראש הממשלה, יש רוב מהשמאל שכל כך שמח לתוכנית ההתנתקות, חשוב שבמדינה דמוקרטית, המדינה תוכל להגן על הדמוקרטיה, כי המדינה היא של העם ולא של איש זה ולא של איש אחר. </w:t>
      </w:r>
    </w:p>
    <w:p w14:paraId="7746B8FA" w14:textId="77777777" w:rsidR="00000000" w:rsidRDefault="00A92CBC">
      <w:pPr>
        <w:pStyle w:val="a0"/>
        <w:rPr>
          <w:rFonts w:hint="cs"/>
          <w:rtl/>
        </w:rPr>
      </w:pPr>
    </w:p>
    <w:p w14:paraId="6F333DC9" w14:textId="77777777" w:rsidR="00000000" w:rsidRDefault="00A92CBC">
      <w:pPr>
        <w:pStyle w:val="a0"/>
        <w:rPr>
          <w:rFonts w:hint="cs"/>
          <w:rtl/>
        </w:rPr>
      </w:pPr>
      <w:r>
        <w:rPr>
          <w:rFonts w:hint="cs"/>
          <w:rtl/>
        </w:rPr>
        <w:t xml:space="preserve">אני רואה גם במשאל העם </w:t>
      </w:r>
      <w:r>
        <w:rPr>
          <w:rtl/>
        </w:rPr>
        <w:t>–</w:t>
      </w:r>
      <w:r>
        <w:rPr>
          <w:rFonts w:hint="cs"/>
          <w:rtl/>
        </w:rPr>
        <w:t xml:space="preserve"> כנראה יש פח</w:t>
      </w:r>
      <w:r>
        <w:rPr>
          <w:rFonts w:hint="cs"/>
          <w:rtl/>
        </w:rPr>
        <w:t xml:space="preserve">ד סמוי בלתי נשלט כשמבקשים </w:t>
      </w:r>
      <w:r>
        <w:rPr>
          <w:rtl/>
        </w:rPr>
        <w:t>–</w:t>
      </w:r>
      <w:r>
        <w:rPr>
          <w:rFonts w:hint="cs"/>
          <w:rtl/>
        </w:rPr>
        <w:t xml:space="preserve"> מה מבקשים? אקט דמוקרטי בסיסי, יסודי, ריבונו של עולם, בדבר שהוא קשה לכל הדעות. גם מי שבעד, מבין שזה תהליך לא פשוט. מה מבקשים? לשאול את העם? הרי כולם אומרים שיש רוב עצום. ראינו את הפגנת הרוב במוצאי-שבת. ודאי שזה מפחיד, אחרי הפגנה </w:t>
      </w:r>
      <w:r>
        <w:rPr>
          <w:rFonts w:hint="cs"/>
          <w:rtl/>
        </w:rPr>
        <w:t xml:space="preserve">כזאת, ללכת למשאל עם. יש גם סקרי אמת. לא כולם מופיעים ב"מעריב" וב"ידיעות" וב"הארץ". יש גם כאלה שבודקים בסקרי אמת ויודעים שהתוצאות הן לא כפי שמתפרסם, לא בבחירות, ולא לגבי התומכים. ואם אתם באמת משוכנעים שהסקרים הם נכונים </w:t>
      </w:r>
      <w:r>
        <w:rPr>
          <w:rtl/>
        </w:rPr>
        <w:t>–</w:t>
      </w:r>
      <w:r>
        <w:rPr>
          <w:rFonts w:hint="cs"/>
          <w:rtl/>
        </w:rPr>
        <w:t xml:space="preserve"> אז ממה יש לפחד, ריבונו של עולם, מה כ</w:t>
      </w:r>
      <w:r>
        <w:rPr>
          <w:rFonts w:hint="cs"/>
          <w:rtl/>
        </w:rPr>
        <w:t xml:space="preserve">ל כך רע? קצת דמוקרטיה. </w:t>
      </w:r>
    </w:p>
    <w:p w14:paraId="1BD648AD" w14:textId="77777777" w:rsidR="00000000" w:rsidRDefault="00A92CBC">
      <w:pPr>
        <w:pStyle w:val="a0"/>
        <w:rPr>
          <w:rFonts w:hint="cs"/>
          <w:rtl/>
        </w:rPr>
      </w:pPr>
    </w:p>
    <w:p w14:paraId="06AEC3AF" w14:textId="77777777" w:rsidR="00000000" w:rsidRDefault="00A92CBC">
      <w:pPr>
        <w:pStyle w:val="a0"/>
        <w:rPr>
          <w:rFonts w:hint="cs"/>
          <w:rtl/>
        </w:rPr>
      </w:pPr>
      <w:r>
        <w:rPr>
          <w:rFonts w:hint="cs"/>
          <w:rtl/>
        </w:rPr>
        <w:t>כבר התרגלנו, כל כך מהר, בקדנציה וחצי של ראש הממשלה שלנו? התרגלנו לתהליך דיקטטורי שאין לי הסבר אחר כלפיו. מה שרואים מכאן לא רואים משם אפשר להגיד פעם אחת בקדנציה הראשונה, וגם על זה יש הרבה שאלות. מה, אם בן-אדם משנה את דעתו, לא היה מס</w:t>
      </w:r>
      <w:r>
        <w:rPr>
          <w:rFonts w:hint="cs"/>
          <w:rtl/>
        </w:rPr>
        <w:t xml:space="preserve">וגל לראות נכוחה את התהליכים לפני שהוא התיישב על כיסא ראש הממשלה </w:t>
      </w:r>
      <w:r>
        <w:rPr>
          <w:rtl/>
        </w:rPr>
        <w:t>–</w:t>
      </w:r>
      <w:r>
        <w:rPr>
          <w:rFonts w:hint="cs"/>
          <w:rtl/>
        </w:rPr>
        <w:t xml:space="preserve"> אולי הוא לא ראוי? </w:t>
      </w:r>
    </w:p>
    <w:p w14:paraId="7995B1D7" w14:textId="77777777" w:rsidR="00000000" w:rsidRDefault="00A92CBC">
      <w:pPr>
        <w:pStyle w:val="a0"/>
        <w:ind w:firstLine="0"/>
        <w:rPr>
          <w:rFonts w:hint="cs"/>
          <w:rtl/>
        </w:rPr>
      </w:pPr>
    </w:p>
    <w:p w14:paraId="7ED477D1" w14:textId="77777777" w:rsidR="00000000" w:rsidRDefault="00A92CBC">
      <w:pPr>
        <w:pStyle w:val="a0"/>
        <w:rPr>
          <w:rFonts w:hint="cs"/>
          <w:rtl/>
        </w:rPr>
      </w:pPr>
      <w:r>
        <w:rPr>
          <w:rFonts w:hint="cs"/>
          <w:rtl/>
        </w:rPr>
        <w:t xml:space="preserve">אבל, ודאי וודאי שאם הוא משנה בצורה כל כך קיצונית, והוא גם התייעץ עם חבריו </w:t>
      </w:r>
      <w:r>
        <w:rPr>
          <w:rtl/>
        </w:rPr>
        <w:t>–</w:t>
      </w:r>
      <w:r>
        <w:rPr>
          <w:rFonts w:hint="cs"/>
          <w:rtl/>
        </w:rPr>
        <w:t xml:space="preserve"> אף-על-פי, אדוני ראש הממשלה, שהסקרים הראו לך אז ש-70% מאנשי הליכוד בעד ההתנתקות </w:t>
      </w:r>
      <w:r>
        <w:rPr>
          <w:rtl/>
        </w:rPr>
        <w:t>–</w:t>
      </w:r>
      <w:r>
        <w:rPr>
          <w:rFonts w:hint="cs"/>
          <w:rtl/>
        </w:rPr>
        <w:t xml:space="preserve"> ראית, כששאלנו</w:t>
      </w:r>
      <w:r>
        <w:rPr>
          <w:rFonts w:hint="cs"/>
          <w:rtl/>
        </w:rPr>
        <w:t xml:space="preserve"> אותם פנים אל פנים - 100,000 איש הלכו להצביע. לא סקר של 500 או 400 או 600. 100,000 איש. רוב מוחלט אמר נגד זה. ולא נתת לנו זמן לעבוד. בקושי עשרה ימי עבודה היו לנו. הרי כולם מבינים שלא היה אפשר להספיק לעבור את כולם - האנשים לא רוצים את זה. האנשים שונאים שמגר</w:t>
      </w:r>
      <w:r>
        <w:rPr>
          <w:rFonts w:hint="cs"/>
          <w:rtl/>
        </w:rPr>
        <w:t xml:space="preserve">שים יהודים מבתיהם סתם, כי זה פותר איזו בעיה למישהו. </w:t>
      </w:r>
    </w:p>
    <w:p w14:paraId="380590BA" w14:textId="77777777" w:rsidR="00000000" w:rsidRDefault="00A92CBC">
      <w:pPr>
        <w:pStyle w:val="a0"/>
        <w:ind w:firstLine="0"/>
        <w:rPr>
          <w:rFonts w:hint="cs"/>
          <w:rtl/>
        </w:rPr>
      </w:pPr>
    </w:p>
    <w:p w14:paraId="488DF687" w14:textId="77777777" w:rsidR="00000000" w:rsidRDefault="00A92CBC">
      <w:pPr>
        <w:pStyle w:val="a0"/>
        <w:rPr>
          <w:rFonts w:hint="cs"/>
          <w:rtl/>
        </w:rPr>
      </w:pPr>
      <w:r>
        <w:rPr>
          <w:rFonts w:hint="cs"/>
          <w:rtl/>
        </w:rPr>
        <w:t>לכן אני חושב, שאם יש בקרבנו איזה יושר אינטלקטואלי מינימלי, ואנחנו מסוגלים להתגבר על השנאה הלוהטת להתנחלויות, שכל כך הרבה שנים השמאל מטיף לה, ומנסים לבחור בדעה צלולה, וחושבים גם שניתן היה שזה יהיה הפוך -</w:t>
      </w:r>
      <w:r>
        <w:rPr>
          <w:rFonts w:hint="cs"/>
          <w:rtl/>
        </w:rPr>
        <w:t xml:space="preserve"> יכול היה להיות גם שעמרם מצנע יגיד אחרי הבחירות: מה שרואים מכאן לא רואים משם, ולכן, רבותי, אף שחשבתי שצריך לעקור את כל יישובי גוש-קטיף חד-צדדית, עכשיו אני רואה שצריך לספח אותם. ולא רק את גוש-קטיף, אלא צריך לספח גם את גוש-עציון. מה היו אומרים אז אבירי החופש</w:t>
      </w:r>
      <w:r>
        <w:rPr>
          <w:rFonts w:hint="cs"/>
          <w:rtl/>
        </w:rPr>
        <w:t>? גם אז היו אומרים שזה לגיטימי? שאפשר שבן-אדם משנה את דעתו בדברים קרדינליים מהסוג הזה, שעליהם מתקיימות הבחירות? זה לא עוד נושא שולי. זה הנושא שעליו היו הבחירות. זה הנושא, בדיוק, שהציע הצד השני שהתמודד לראשות הממשלה, חבר הכנסת עמרם מצנע - את זה הוא הציע, חד</w:t>
      </w:r>
      <w:r>
        <w:rPr>
          <w:rFonts w:hint="cs"/>
          <w:rtl/>
        </w:rPr>
        <w:t xml:space="preserve">-צדדית לעקור את כל יישובי גוש-קטיף. ועל זה ראש הממשלה לעג לו ואמר לו: אתה, גנרל, מציע לברוח בזמן מלחמה? אתה מבין איזה נכס אסטרטגי זאת ההתיישבות הזאת? </w:t>
      </w:r>
    </w:p>
    <w:p w14:paraId="09377369" w14:textId="77777777" w:rsidR="00000000" w:rsidRDefault="00A92CBC">
      <w:pPr>
        <w:pStyle w:val="a0"/>
        <w:rPr>
          <w:rFonts w:hint="cs"/>
          <w:rtl/>
        </w:rPr>
      </w:pPr>
    </w:p>
    <w:p w14:paraId="2F5338DF" w14:textId="77777777" w:rsidR="00000000" w:rsidRDefault="00A92CBC">
      <w:pPr>
        <w:pStyle w:val="a0"/>
        <w:rPr>
          <w:rFonts w:hint="cs"/>
          <w:rtl/>
        </w:rPr>
      </w:pPr>
      <w:r>
        <w:rPr>
          <w:rFonts w:hint="cs"/>
          <w:rtl/>
        </w:rPr>
        <w:t xml:space="preserve">והיו בחירות, ופתאום הכול התהפך. כי יש קוניונקטורה חדשה, יש משטרה, יש בעיות </w:t>
      </w:r>
      <w:r>
        <w:rPr>
          <w:rtl/>
        </w:rPr>
        <w:t>–</w:t>
      </w:r>
      <w:r>
        <w:rPr>
          <w:rFonts w:hint="cs"/>
          <w:rtl/>
        </w:rPr>
        <w:t xml:space="preserve"> צריך לפתור אותן. </w:t>
      </w:r>
    </w:p>
    <w:p w14:paraId="26B97F8E" w14:textId="77777777" w:rsidR="00000000" w:rsidRDefault="00A92CBC">
      <w:pPr>
        <w:pStyle w:val="a0"/>
        <w:rPr>
          <w:rFonts w:hint="cs"/>
          <w:rtl/>
        </w:rPr>
      </w:pPr>
    </w:p>
    <w:p w14:paraId="355F3B6F" w14:textId="77777777" w:rsidR="00000000" w:rsidRDefault="00A92CBC">
      <w:pPr>
        <w:pStyle w:val="a0"/>
        <w:rPr>
          <w:rFonts w:hint="cs"/>
          <w:rtl/>
        </w:rPr>
      </w:pPr>
      <w:r>
        <w:rPr>
          <w:rFonts w:hint="cs"/>
          <w:rtl/>
        </w:rPr>
        <w:t>אנחנו חי</w:t>
      </w:r>
      <w:r>
        <w:rPr>
          <w:rFonts w:hint="cs"/>
          <w:rtl/>
        </w:rPr>
        <w:t xml:space="preserve">יבים להגן על הדמוקרטיה. לכן אני מסיים ואומר, זה נעשה, אני חושב שברגישות הראויה. </w:t>
      </w:r>
    </w:p>
    <w:p w14:paraId="2177EACA" w14:textId="77777777" w:rsidR="00000000" w:rsidRDefault="00A92CBC">
      <w:pPr>
        <w:pStyle w:val="a0"/>
        <w:rPr>
          <w:rFonts w:hint="cs"/>
          <w:rtl/>
        </w:rPr>
      </w:pPr>
    </w:p>
    <w:p w14:paraId="10771C94" w14:textId="77777777" w:rsidR="00000000" w:rsidRDefault="00A92CBC">
      <w:pPr>
        <w:pStyle w:val="af0"/>
        <w:rPr>
          <w:rtl/>
        </w:rPr>
      </w:pPr>
      <w:r>
        <w:rPr>
          <w:rFonts w:hint="eastAsia"/>
          <w:rtl/>
        </w:rPr>
        <w:t>גדעון</w:t>
      </w:r>
      <w:r>
        <w:rPr>
          <w:rtl/>
        </w:rPr>
        <w:t xml:space="preserve"> סער (הליכוד):</w:t>
      </w:r>
    </w:p>
    <w:p w14:paraId="44902166" w14:textId="77777777" w:rsidR="00000000" w:rsidRDefault="00A92CBC">
      <w:pPr>
        <w:pStyle w:val="a0"/>
        <w:rPr>
          <w:rFonts w:hint="cs"/>
          <w:rtl/>
        </w:rPr>
      </w:pPr>
    </w:p>
    <w:p w14:paraId="685E1268" w14:textId="77777777" w:rsidR="00000000" w:rsidRDefault="00A92CBC">
      <w:pPr>
        <w:pStyle w:val="a0"/>
        <w:rPr>
          <w:rFonts w:hint="cs"/>
          <w:rtl/>
        </w:rPr>
      </w:pPr>
      <w:r>
        <w:rPr>
          <w:rFonts w:hint="cs"/>
          <w:rtl/>
        </w:rPr>
        <w:t xml:space="preserve">חבר הכנסת הנדל - - - כאשר אתה מעלה את הטיעון הזה שהעלית עכשיו, אתה לא מחזק בשכנוע הזה - - - הציבור לא מאמין לזה. </w:t>
      </w:r>
    </w:p>
    <w:p w14:paraId="7BF4FD23" w14:textId="77777777" w:rsidR="00000000" w:rsidRDefault="00A92CBC">
      <w:pPr>
        <w:pStyle w:val="a0"/>
        <w:rPr>
          <w:rFonts w:hint="cs"/>
          <w:rtl/>
        </w:rPr>
      </w:pPr>
    </w:p>
    <w:p w14:paraId="00A0345C" w14:textId="77777777" w:rsidR="00000000" w:rsidRDefault="00A92CBC">
      <w:pPr>
        <w:pStyle w:val="-"/>
        <w:rPr>
          <w:rtl/>
        </w:rPr>
      </w:pPr>
      <w:bookmarkStart w:id="215" w:name="FS000000412T23_03_2005_16_02_03C"/>
      <w:bookmarkEnd w:id="215"/>
      <w:r>
        <w:rPr>
          <w:rFonts w:hint="eastAsia"/>
          <w:rtl/>
        </w:rPr>
        <w:t>צבי</w:t>
      </w:r>
      <w:r>
        <w:rPr>
          <w:rtl/>
        </w:rPr>
        <w:t xml:space="preserve"> הנדל (האיחוד הלאומי - ישראל ביתנו)</w:t>
      </w:r>
      <w:r>
        <w:rPr>
          <w:rtl/>
        </w:rPr>
        <w:t>:</w:t>
      </w:r>
    </w:p>
    <w:p w14:paraId="1D055EA7" w14:textId="77777777" w:rsidR="00000000" w:rsidRDefault="00A92CBC">
      <w:pPr>
        <w:pStyle w:val="a0"/>
        <w:rPr>
          <w:rFonts w:hint="cs"/>
          <w:rtl/>
        </w:rPr>
      </w:pPr>
    </w:p>
    <w:p w14:paraId="720CED1B" w14:textId="77777777" w:rsidR="00000000" w:rsidRDefault="00A92CBC">
      <w:pPr>
        <w:pStyle w:val="a0"/>
        <w:rPr>
          <w:rFonts w:hint="cs"/>
          <w:rtl/>
        </w:rPr>
      </w:pPr>
      <w:r>
        <w:rPr>
          <w:rFonts w:hint="cs"/>
          <w:rtl/>
        </w:rPr>
        <w:t>טוב. מה לעשות שזה לא טיעון, לצערי הגדול, זאת עובדה?</w:t>
      </w:r>
    </w:p>
    <w:p w14:paraId="74F1123D" w14:textId="77777777" w:rsidR="00000000" w:rsidRDefault="00A92CBC">
      <w:pPr>
        <w:pStyle w:val="a0"/>
        <w:rPr>
          <w:rFonts w:hint="cs"/>
          <w:rtl/>
        </w:rPr>
      </w:pPr>
    </w:p>
    <w:p w14:paraId="5F55A645" w14:textId="77777777" w:rsidR="00000000" w:rsidRDefault="00A92CBC">
      <w:pPr>
        <w:pStyle w:val="af0"/>
        <w:rPr>
          <w:rtl/>
        </w:rPr>
      </w:pPr>
      <w:r>
        <w:rPr>
          <w:rFonts w:hint="eastAsia"/>
          <w:rtl/>
        </w:rPr>
        <w:t>גדעון</w:t>
      </w:r>
      <w:r>
        <w:rPr>
          <w:rtl/>
        </w:rPr>
        <w:t xml:space="preserve"> סער (הליכוד):</w:t>
      </w:r>
    </w:p>
    <w:p w14:paraId="73D8857F" w14:textId="77777777" w:rsidR="00000000" w:rsidRDefault="00A92CBC">
      <w:pPr>
        <w:pStyle w:val="a0"/>
        <w:rPr>
          <w:rFonts w:hint="cs"/>
          <w:rtl/>
        </w:rPr>
      </w:pPr>
    </w:p>
    <w:p w14:paraId="54865092" w14:textId="77777777" w:rsidR="00000000" w:rsidRDefault="00A92CBC">
      <w:pPr>
        <w:pStyle w:val="a0"/>
        <w:rPr>
          <w:rFonts w:hint="cs"/>
          <w:rtl/>
        </w:rPr>
      </w:pPr>
      <w:r>
        <w:rPr>
          <w:rFonts w:hint="cs"/>
          <w:rtl/>
        </w:rPr>
        <w:t>מה עובדה?</w:t>
      </w:r>
    </w:p>
    <w:p w14:paraId="3FCDDF8F" w14:textId="77777777" w:rsidR="00000000" w:rsidRDefault="00A92CBC">
      <w:pPr>
        <w:pStyle w:val="a0"/>
        <w:rPr>
          <w:rFonts w:hint="cs"/>
          <w:rtl/>
        </w:rPr>
      </w:pPr>
    </w:p>
    <w:p w14:paraId="580647B7" w14:textId="77777777" w:rsidR="00000000" w:rsidRDefault="00A92CBC">
      <w:pPr>
        <w:pStyle w:val="-"/>
        <w:rPr>
          <w:rtl/>
        </w:rPr>
      </w:pPr>
      <w:bookmarkStart w:id="216" w:name="FS000000412T23_03_2005_16_02_44C"/>
      <w:bookmarkEnd w:id="216"/>
      <w:r>
        <w:rPr>
          <w:rFonts w:hint="eastAsia"/>
          <w:rtl/>
        </w:rPr>
        <w:t>צבי</w:t>
      </w:r>
      <w:r>
        <w:rPr>
          <w:rtl/>
        </w:rPr>
        <w:t xml:space="preserve"> הנדל (האיחוד הלאומי - ישראל ביתנו):</w:t>
      </w:r>
    </w:p>
    <w:p w14:paraId="03FA1E5C" w14:textId="77777777" w:rsidR="00000000" w:rsidRDefault="00A92CBC">
      <w:pPr>
        <w:pStyle w:val="a0"/>
        <w:rPr>
          <w:rFonts w:hint="cs"/>
          <w:rtl/>
        </w:rPr>
      </w:pPr>
    </w:p>
    <w:p w14:paraId="2D6B71F6" w14:textId="77777777" w:rsidR="00000000" w:rsidRDefault="00A92CBC">
      <w:pPr>
        <w:pStyle w:val="a0"/>
        <w:rPr>
          <w:rFonts w:hint="cs"/>
          <w:rtl/>
        </w:rPr>
      </w:pPr>
      <w:r>
        <w:rPr>
          <w:rFonts w:hint="cs"/>
          <w:rtl/>
        </w:rPr>
        <w:t xml:space="preserve">מה לעשות? אני יודע שהציבור לא אוהב לשמוע את זה. </w:t>
      </w:r>
    </w:p>
    <w:p w14:paraId="0DFFA93C" w14:textId="77777777" w:rsidR="00000000" w:rsidRDefault="00A92CBC">
      <w:pPr>
        <w:pStyle w:val="a0"/>
        <w:rPr>
          <w:rFonts w:hint="cs"/>
          <w:rtl/>
        </w:rPr>
      </w:pPr>
    </w:p>
    <w:p w14:paraId="240C257C" w14:textId="77777777" w:rsidR="00000000" w:rsidRDefault="00A92CBC">
      <w:pPr>
        <w:pStyle w:val="af0"/>
        <w:rPr>
          <w:rtl/>
        </w:rPr>
      </w:pPr>
      <w:r>
        <w:rPr>
          <w:rFonts w:hint="eastAsia"/>
          <w:rtl/>
        </w:rPr>
        <w:t>גדעון</w:t>
      </w:r>
      <w:r>
        <w:rPr>
          <w:rtl/>
        </w:rPr>
        <w:t xml:space="preserve"> סער (הליכוד):</w:t>
      </w:r>
    </w:p>
    <w:p w14:paraId="0106D2DA" w14:textId="77777777" w:rsidR="00000000" w:rsidRDefault="00A92CBC">
      <w:pPr>
        <w:pStyle w:val="a0"/>
        <w:rPr>
          <w:rFonts w:hint="cs"/>
          <w:rtl/>
        </w:rPr>
      </w:pPr>
    </w:p>
    <w:p w14:paraId="7DD3AFA3" w14:textId="77777777" w:rsidR="00000000" w:rsidRDefault="00A92CBC">
      <w:pPr>
        <w:pStyle w:val="a0"/>
        <w:rPr>
          <w:rFonts w:hint="cs"/>
          <w:rtl/>
        </w:rPr>
      </w:pPr>
      <w:r>
        <w:rPr>
          <w:rFonts w:hint="cs"/>
          <w:rtl/>
        </w:rPr>
        <w:t xml:space="preserve">- - - לגופו של עניין. </w:t>
      </w:r>
    </w:p>
    <w:p w14:paraId="3D05F421" w14:textId="77777777" w:rsidR="00000000" w:rsidRDefault="00A92CBC">
      <w:pPr>
        <w:pStyle w:val="a0"/>
        <w:rPr>
          <w:rFonts w:hint="cs"/>
          <w:rtl/>
        </w:rPr>
      </w:pPr>
    </w:p>
    <w:p w14:paraId="28737B5E" w14:textId="77777777" w:rsidR="00000000" w:rsidRDefault="00A92CBC">
      <w:pPr>
        <w:pStyle w:val="-"/>
        <w:rPr>
          <w:rtl/>
        </w:rPr>
      </w:pPr>
      <w:bookmarkStart w:id="217" w:name="FS000000412T23_03_2005_16_03_42C"/>
      <w:bookmarkEnd w:id="217"/>
      <w:r>
        <w:rPr>
          <w:rFonts w:hint="eastAsia"/>
          <w:rtl/>
        </w:rPr>
        <w:t>צבי</w:t>
      </w:r>
      <w:r>
        <w:rPr>
          <w:rtl/>
        </w:rPr>
        <w:t xml:space="preserve"> הנדל (האיחוד הלאומי - ישראל </w:t>
      </w:r>
      <w:r>
        <w:rPr>
          <w:rtl/>
        </w:rPr>
        <w:t>ביתנו):</w:t>
      </w:r>
    </w:p>
    <w:p w14:paraId="715095C5" w14:textId="77777777" w:rsidR="00000000" w:rsidRDefault="00A92CBC">
      <w:pPr>
        <w:pStyle w:val="a0"/>
        <w:rPr>
          <w:rFonts w:hint="cs"/>
          <w:rtl/>
        </w:rPr>
      </w:pPr>
    </w:p>
    <w:p w14:paraId="3B8E917D" w14:textId="77777777" w:rsidR="00000000" w:rsidRDefault="00A92CBC">
      <w:pPr>
        <w:pStyle w:val="a0"/>
        <w:rPr>
          <w:rFonts w:hint="cs"/>
          <w:rtl/>
        </w:rPr>
      </w:pPr>
      <w:r>
        <w:rPr>
          <w:rFonts w:hint="cs"/>
          <w:rtl/>
        </w:rPr>
        <w:t xml:space="preserve">אני יודע שהציבור לא אוהב לשמוע את זה, לצערי הגדול, אבל אני גם יודע שזה נכון. </w:t>
      </w:r>
    </w:p>
    <w:p w14:paraId="67704A0A" w14:textId="77777777" w:rsidR="00000000" w:rsidRDefault="00A92CBC">
      <w:pPr>
        <w:pStyle w:val="a0"/>
        <w:rPr>
          <w:rFonts w:hint="cs"/>
          <w:rtl/>
        </w:rPr>
      </w:pPr>
    </w:p>
    <w:p w14:paraId="59D55578" w14:textId="77777777" w:rsidR="00000000" w:rsidRDefault="00A92CBC">
      <w:pPr>
        <w:pStyle w:val="a0"/>
        <w:rPr>
          <w:rFonts w:hint="cs"/>
          <w:rtl/>
        </w:rPr>
      </w:pPr>
      <w:r>
        <w:rPr>
          <w:rFonts w:hint="cs"/>
          <w:rtl/>
        </w:rPr>
        <w:t xml:space="preserve">לעצם העניין, לעצם החוק </w:t>
      </w:r>
      <w:r>
        <w:rPr>
          <w:rtl/>
        </w:rPr>
        <w:t>–</w:t>
      </w:r>
      <w:r>
        <w:rPr>
          <w:rFonts w:hint="cs"/>
          <w:rtl/>
        </w:rPr>
        <w:t xml:space="preserve"> על מנת לבצע את זה, כאמור, 50 חברי כנסת צריכים לדרוש </w:t>
      </w:r>
      <w:r>
        <w:rPr>
          <w:rtl/>
        </w:rPr>
        <w:t>–</w:t>
      </w:r>
      <w:r>
        <w:rPr>
          <w:rFonts w:hint="cs"/>
          <w:rtl/>
        </w:rPr>
        <w:t xml:space="preserve"> 50 חברי כנסת צריכים להרגיש שאכן יש פה סטייה מהותית מההתחייבות לבוחר. אז זה מגיע לוועדת הכ</w:t>
      </w:r>
      <w:r>
        <w:rPr>
          <w:rFonts w:hint="cs"/>
          <w:rtl/>
        </w:rPr>
        <w:t>נסת, אז בוחרים ועדה חוץ-פרלמנטרית עם שופט בדימוס שעומד בראשה, זה לא תהליך קל - - -</w:t>
      </w:r>
    </w:p>
    <w:p w14:paraId="683CD5C0" w14:textId="77777777" w:rsidR="00000000" w:rsidRDefault="00A92CBC">
      <w:pPr>
        <w:pStyle w:val="a0"/>
        <w:rPr>
          <w:rFonts w:hint="cs"/>
          <w:rtl/>
        </w:rPr>
      </w:pPr>
    </w:p>
    <w:p w14:paraId="00E11BF1" w14:textId="77777777" w:rsidR="00000000" w:rsidRDefault="00A92CBC">
      <w:pPr>
        <w:pStyle w:val="af0"/>
        <w:rPr>
          <w:rtl/>
        </w:rPr>
      </w:pPr>
      <w:r>
        <w:rPr>
          <w:rFonts w:hint="eastAsia"/>
          <w:rtl/>
        </w:rPr>
        <w:t>גדעון</w:t>
      </w:r>
      <w:r>
        <w:rPr>
          <w:rtl/>
        </w:rPr>
        <w:t xml:space="preserve"> סער (הליכוד):</w:t>
      </w:r>
    </w:p>
    <w:p w14:paraId="56F9A353" w14:textId="77777777" w:rsidR="00000000" w:rsidRDefault="00A92CBC">
      <w:pPr>
        <w:pStyle w:val="a0"/>
        <w:rPr>
          <w:rFonts w:hint="cs"/>
          <w:rtl/>
        </w:rPr>
      </w:pPr>
    </w:p>
    <w:p w14:paraId="41FB7887" w14:textId="77777777" w:rsidR="00000000" w:rsidRDefault="00A92CBC">
      <w:pPr>
        <w:pStyle w:val="a0"/>
        <w:rPr>
          <w:rFonts w:hint="cs"/>
          <w:rtl/>
        </w:rPr>
      </w:pPr>
      <w:r>
        <w:rPr>
          <w:rFonts w:hint="cs"/>
          <w:rtl/>
        </w:rPr>
        <w:t xml:space="preserve">תציע לשנות את האי-אמון. למה להעביר לוועדה? תציע באי-אמון, במקום 61 - 50. זה מה שאתה מציע. </w:t>
      </w:r>
    </w:p>
    <w:p w14:paraId="674B9C05" w14:textId="77777777" w:rsidR="00000000" w:rsidRDefault="00A92CBC">
      <w:pPr>
        <w:pStyle w:val="a0"/>
        <w:rPr>
          <w:rFonts w:hint="cs"/>
          <w:rtl/>
        </w:rPr>
      </w:pPr>
    </w:p>
    <w:p w14:paraId="5AAD68DF" w14:textId="77777777" w:rsidR="00000000" w:rsidRDefault="00A92CBC">
      <w:pPr>
        <w:pStyle w:val="af0"/>
        <w:rPr>
          <w:rtl/>
        </w:rPr>
      </w:pPr>
      <w:r>
        <w:rPr>
          <w:rFonts w:hint="eastAsia"/>
          <w:rtl/>
        </w:rPr>
        <w:t>שרת</w:t>
      </w:r>
      <w:r>
        <w:rPr>
          <w:rtl/>
        </w:rPr>
        <w:t xml:space="preserve"> המשפטים ציפי לבני:</w:t>
      </w:r>
    </w:p>
    <w:p w14:paraId="499D12EB" w14:textId="77777777" w:rsidR="00000000" w:rsidRDefault="00A92CBC">
      <w:pPr>
        <w:pStyle w:val="a0"/>
        <w:rPr>
          <w:rFonts w:hint="cs"/>
          <w:rtl/>
        </w:rPr>
      </w:pPr>
    </w:p>
    <w:p w14:paraId="29EBAE65" w14:textId="77777777" w:rsidR="00000000" w:rsidRDefault="00A92CBC">
      <w:pPr>
        <w:pStyle w:val="a0"/>
        <w:rPr>
          <w:rFonts w:hint="cs"/>
          <w:rtl/>
        </w:rPr>
      </w:pPr>
      <w:r>
        <w:rPr>
          <w:rFonts w:hint="cs"/>
          <w:rtl/>
        </w:rPr>
        <w:t>לא, הוא לא רוצה שהכנסת תחליט. הוא ר</w:t>
      </w:r>
      <w:r>
        <w:rPr>
          <w:rFonts w:hint="cs"/>
          <w:rtl/>
        </w:rPr>
        <w:t>וצה - - -</w:t>
      </w:r>
    </w:p>
    <w:p w14:paraId="518E172E" w14:textId="77777777" w:rsidR="00000000" w:rsidRDefault="00A92CBC">
      <w:pPr>
        <w:pStyle w:val="a0"/>
        <w:rPr>
          <w:rFonts w:hint="cs"/>
          <w:rtl/>
        </w:rPr>
      </w:pPr>
    </w:p>
    <w:p w14:paraId="531C2C48" w14:textId="77777777" w:rsidR="00000000" w:rsidRDefault="00A92CBC">
      <w:pPr>
        <w:pStyle w:val="af0"/>
        <w:rPr>
          <w:rtl/>
        </w:rPr>
      </w:pPr>
      <w:r>
        <w:rPr>
          <w:rtl/>
        </w:rPr>
        <w:t>גדעון סער (הליכוד):</w:t>
      </w:r>
    </w:p>
    <w:p w14:paraId="7ADBA78F" w14:textId="77777777" w:rsidR="00000000" w:rsidRDefault="00A92CBC">
      <w:pPr>
        <w:pStyle w:val="a0"/>
        <w:rPr>
          <w:rtl/>
        </w:rPr>
      </w:pPr>
    </w:p>
    <w:p w14:paraId="57B81E3F" w14:textId="77777777" w:rsidR="00000000" w:rsidRDefault="00A92CBC">
      <w:pPr>
        <w:pStyle w:val="a0"/>
        <w:rPr>
          <w:rFonts w:hint="cs"/>
          <w:rtl/>
        </w:rPr>
      </w:pPr>
      <w:r>
        <w:rPr>
          <w:rFonts w:hint="cs"/>
          <w:rtl/>
        </w:rPr>
        <w:t>אתה רוצה להעביר לשופט את ההכרעה בנושא פוליטי מובהק.</w:t>
      </w:r>
    </w:p>
    <w:p w14:paraId="4D6D361F" w14:textId="77777777" w:rsidR="00000000" w:rsidRDefault="00A92CBC">
      <w:pPr>
        <w:pStyle w:val="a0"/>
        <w:rPr>
          <w:rFonts w:hint="cs"/>
          <w:rtl/>
        </w:rPr>
      </w:pPr>
    </w:p>
    <w:p w14:paraId="71C217EE" w14:textId="77777777" w:rsidR="00000000" w:rsidRDefault="00A92CBC">
      <w:pPr>
        <w:pStyle w:val="af0"/>
        <w:rPr>
          <w:rtl/>
        </w:rPr>
      </w:pPr>
      <w:r>
        <w:rPr>
          <w:rFonts w:hint="eastAsia"/>
          <w:rtl/>
        </w:rPr>
        <w:t>רומן</w:t>
      </w:r>
      <w:r>
        <w:rPr>
          <w:rtl/>
        </w:rPr>
        <w:t xml:space="preserve"> ברונפמן (יחד):</w:t>
      </w:r>
    </w:p>
    <w:p w14:paraId="3E1CE90B" w14:textId="77777777" w:rsidR="00000000" w:rsidRDefault="00A92CBC">
      <w:pPr>
        <w:pStyle w:val="a0"/>
        <w:rPr>
          <w:rFonts w:hint="cs"/>
          <w:rtl/>
        </w:rPr>
      </w:pPr>
    </w:p>
    <w:p w14:paraId="76250DE7" w14:textId="77777777" w:rsidR="00000000" w:rsidRDefault="00A92CBC">
      <w:pPr>
        <w:pStyle w:val="a0"/>
        <w:rPr>
          <w:rFonts w:hint="cs"/>
          <w:rtl/>
        </w:rPr>
      </w:pPr>
      <w:r>
        <w:rPr>
          <w:rFonts w:hint="cs"/>
          <w:rtl/>
        </w:rPr>
        <w:t xml:space="preserve">זוהי הדמוקרטיה בהתגלמותה. </w:t>
      </w:r>
    </w:p>
    <w:p w14:paraId="06935EFE" w14:textId="77777777" w:rsidR="00000000" w:rsidRDefault="00A92CBC">
      <w:pPr>
        <w:pStyle w:val="a0"/>
        <w:rPr>
          <w:rFonts w:hint="cs"/>
          <w:rtl/>
        </w:rPr>
      </w:pPr>
    </w:p>
    <w:p w14:paraId="5EAFE45A" w14:textId="77777777" w:rsidR="00000000" w:rsidRDefault="00A92CBC">
      <w:pPr>
        <w:pStyle w:val="-"/>
        <w:rPr>
          <w:rtl/>
        </w:rPr>
      </w:pPr>
      <w:bookmarkStart w:id="218" w:name="FS000000412T23_03_2005_14_54_14C"/>
      <w:bookmarkEnd w:id="218"/>
      <w:r>
        <w:rPr>
          <w:rtl/>
        </w:rPr>
        <w:t>צבי הנדל (האיחוד הלאומי - ישראל ביתנו):</w:t>
      </w:r>
    </w:p>
    <w:p w14:paraId="1CD845BC" w14:textId="77777777" w:rsidR="00000000" w:rsidRDefault="00A92CBC">
      <w:pPr>
        <w:pStyle w:val="a0"/>
        <w:rPr>
          <w:rtl/>
        </w:rPr>
      </w:pPr>
    </w:p>
    <w:p w14:paraId="2FF80C7F" w14:textId="77777777" w:rsidR="00000000" w:rsidRDefault="00A92CBC">
      <w:pPr>
        <w:pStyle w:val="a0"/>
        <w:rPr>
          <w:rFonts w:hint="cs"/>
          <w:rtl/>
        </w:rPr>
      </w:pPr>
      <w:r>
        <w:rPr>
          <w:rFonts w:hint="cs"/>
          <w:rtl/>
        </w:rPr>
        <w:t>לכן אני אומר, שאני לא מצפה ממך, עזמי בשארה, וגם לא ממך, שתתמכו בזה. אתם כל כך שמח</w:t>
      </w:r>
      <w:r>
        <w:rPr>
          <w:rFonts w:hint="cs"/>
          <w:rtl/>
        </w:rPr>
        <w:t xml:space="preserve">ים שמגרשים יהודים מביתם, הרי על זה חלמת כל החיים. אתה מאושר, אתה מאושר שראש הממשלה שמבצע את זה הוא אריק שרון, כי לא האמנת שהשמאל מסוגל לעשות את זה. לכן אני אומר שמי שיש בכוחו </w:t>
      </w:r>
      <w:r>
        <w:rPr>
          <w:rtl/>
        </w:rPr>
        <w:t>–</w:t>
      </w:r>
      <w:r>
        <w:rPr>
          <w:rFonts w:hint="cs"/>
          <w:rtl/>
        </w:rPr>
        <w:t xml:space="preserve"> לא כל אחד יש לו כוח </w:t>
      </w:r>
      <w:r>
        <w:rPr>
          <w:rtl/>
        </w:rPr>
        <w:t>–</w:t>
      </w:r>
      <w:r>
        <w:rPr>
          <w:rFonts w:hint="cs"/>
          <w:rtl/>
        </w:rPr>
        <w:t xml:space="preserve"> להתגבר על העניין העכשווי, על זה שנוזל לו ריר כשהוא רואה י</w:t>
      </w:r>
      <w:r>
        <w:rPr>
          <w:rFonts w:hint="cs"/>
          <w:rtl/>
        </w:rPr>
        <w:t>הודים מגורשים מביתם, מי שמסוגל להתגבר ולראות איך מדינה דמוקרטית נדרסת ומאבדת כל כיוון דמוקרטי מינימלי, אני משוכנע שחייב לתמוך בחוק. אין לי ספק שאין לי לעניין הזה רוב, אבל זה טוב כדי שתסתכלו בראי אחרי שתצביעו ותיתנו לעצמכם דין-וחשבון. יבוא יום ותצטערו על הר</w:t>
      </w:r>
      <w:r>
        <w:rPr>
          <w:rFonts w:hint="cs"/>
          <w:rtl/>
        </w:rPr>
        <w:t xml:space="preserve">גע הזה. תודה. </w:t>
      </w:r>
    </w:p>
    <w:p w14:paraId="5A043DC0" w14:textId="77777777" w:rsidR="00000000" w:rsidRDefault="00A92CBC">
      <w:pPr>
        <w:pStyle w:val="a0"/>
        <w:rPr>
          <w:rFonts w:hint="cs"/>
          <w:rtl/>
        </w:rPr>
      </w:pPr>
    </w:p>
    <w:p w14:paraId="6FC1D1E1" w14:textId="77777777" w:rsidR="00000000" w:rsidRDefault="00A92CBC">
      <w:pPr>
        <w:pStyle w:val="af1"/>
        <w:rPr>
          <w:rtl/>
        </w:rPr>
      </w:pPr>
      <w:r>
        <w:rPr>
          <w:rtl/>
        </w:rPr>
        <w:t>היו"ר יולי-יואל אדלשטיין:</w:t>
      </w:r>
    </w:p>
    <w:p w14:paraId="799D8A7D" w14:textId="77777777" w:rsidR="00000000" w:rsidRDefault="00A92CBC">
      <w:pPr>
        <w:pStyle w:val="a0"/>
        <w:rPr>
          <w:rtl/>
        </w:rPr>
      </w:pPr>
    </w:p>
    <w:p w14:paraId="2BD6D107" w14:textId="77777777" w:rsidR="00000000" w:rsidRDefault="00A92CBC">
      <w:pPr>
        <w:pStyle w:val="a0"/>
        <w:rPr>
          <w:rFonts w:hint="cs"/>
          <w:rtl/>
        </w:rPr>
      </w:pPr>
      <w:r>
        <w:rPr>
          <w:rFonts w:hint="cs"/>
          <w:rtl/>
        </w:rPr>
        <w:t xml:space="preserve">תודה לחבר הכנסת צבי הנדל. תשיב שרת המשפטים, חברת הכנסת ציפי לבני. </w:t>
      </w:r>
    </w:p>
    <w:p w14:paraId="6B1DB782" w14:textId="77777777" w:rsidR="00000000" w:rsidRDefault="00A92CBC">
      <w:pPr>
        <w:pStyle w:val="a0"/>
        <w:rPr>
          <w:rFonts w:hint="cs"/>
          <w:rtl/>
        </w:rPr>
      </w:pPr>
    </w:p>
    <w:p w14:paraId="6E15D861" w14:textId="77777777" w:rsidR="00000000" w:rsidRDefault="00A92CBC">
      <w:pPr>
        <w:pStyle w:val="a"/>
        <w:rPr>
          <w:rtl/>
        </w:rPr>
      </w:pPr>
      <w:bookmarkStart w:id="219" w:name="FS000000469T23_03_2005_14_56_25"/>
      <w:bookmarkStart w:id="220" w:name="_Toc104196583"/>
      <w:bookmarkEnd w:id="219"/>
      <w:r>
        <w:rPr>
          <w:rFonts w:hint="eastAsia"/>
          <w:rtl/>
        </w:rPr>
        <w:t>שרת</w:t>
      </w:r>
      <w:r>
        <w:rPr>
          <w:rtl/>
        </w:rPr>
        <w:t xml:space="preserve"> המשפטים ציפי לבני:</w:t>
      </w:r>
      <w:bookmarkEnd w:id="220"/>
    </w:p>
    <w:p w14:paraId="571AFFA4" w14:textId="77777777" w:rsidR="00000000" w:rsidRDefault="00A92CBC">
      <w:pPr>
        <w:pStyle w:val="a0"/>
        <w:rPr>
          <w:rFonts w:hint="cs"/>
          <w:rtl/>
        </w:rPr>
      </w:pPr>
    </w:p>
    <w:p w14:paraId="41CE20E7" w14:textId="77777777" w:rsidR="00000000" w:rsidRDefault="00A92CBC">
      <w:pPr>
        <w:pStyle w:val="a0"/>
        <w:rPr>
          <w:rFonts w:hint="cs"/>
          <w:rtl/>
        </w:rPr>
      </w:pPr>
      <w:r>
        <w:rPr>
          <w:rFonts w:hint="cs"/>
          <w:rtl/>
        </w:rPr>
        <w:t>אדוני היושב-ראש, כנסת נכבדה, שוב מנסה חבר הכנסת הנדל, כפי שמנסים חלק מחבריו, לייצר חוסר לגיטימיות לבית הזה שבו אנחנו מדבר</w:t>
      </w:r>
      <w:r>
        <w:rPr>
          <w:rFonts w:hint="cs"/>
          <w:rtl/>
        </w:rPr>
        <w:t xml:space="preserve">ים עכשיו. הרעיון עצמו </w:t>
      </w:r>
      <w:r>
        <w:rPr>
          <w:rtl/>
        </w:rPr>
        <w:t>–</w:t>
      </w:r>
      <w:r>
        <w:rPr>
          <w:rFonts w:hint="cs"/>
          <w:rtl/>
        </w:rPr>
        <w:t xml:space="preserve"> שיבינו את זה כל חברי הבית </w:t>
      </w:r>
      <w:r>
        <w:rPr>
          <w:rtl/>
        </w:rPr>
        <w:t>–</w:t>
      </w:r>
      <w:r>
        <w:rPr>
          <w:rFonts w:hint="cs"/>
          <w:rtl/>
        </w:rPr>
        <w:t xml:space="preserve"> הוא להחליט על הדחת ראש ממשלה מכהן על-ידי ועדה ציבורית, ששופט בדימוס בראשה. </w:t>
      </w:r>
    </w:p>
    <w:p w14:paraId="1BD10E18" w14:textId="77777777" w:rsidR="00000000" w:rsidRDefault="00A92CBC">
      <w:pPr>
        <w:pStyle w:val="a0"/>
        <w:rPr>
          <w:rFonts w:hint="cs"/>
          <w:rtl/>
        </w:rPr>
      </w:pPr>
    </w:p>
    <w:p w14:paraId="3E166FD5" w14:textId="77777777" w:rsidR="00000000" w:rsidRDefault="00A92CBC">
      <w:pPr>
        <w:pStyle w:val="a0"/>
        <w:rPr>
          <w:rFonts w:hint="cs"/>
          <w:rtl/>
        </w:rPr>
      </w:pPr>
      <w:r>
        <w:rPr>
          <w:rFonts w:hint="cs"/>
          <w:rtl/>
        </w:rPr>
        <w:t>הניסיון הנוסף של חבר הכנסת הנדל לומר, שמי שתומך בתהליך ההתנתקות אמור להתנגד לחוק, ולעומת זאת, מי שמתנגד אמור לתמוך בחוק, משל מד</w:t>
      </w:r>
      <w:r>
        <w:rPr>
          <w:rFonts w:hint="cs"/>
          <w:rtl/>
        </w:rPr>
        <w:t xml:space="preserve">ובר בחוק שעומד על עקרונות דמוקרטיים כלשהם, אין לזה דבר וחצי דבר עם המציאות. </w:t>
      </w:r>
    </w:p>
    <w:p w14:paraId="7DCD124C" w14:textId="77777777" w:rsidR="00000000" w:rsidRDefault="00A92CBC">
      <w:pPr>
        <w:pStyle w:val="a0"/>
        <w:rPr>
          <w:rFonts w:hint="cs"/>
          <w:rtl/>
        </w:rPr>
      </w:pPr>
    </w:p>
    <w:p w14:paraId="3F43D83C" w14:textId="77777777" w:rsidR="00000000" w:rsidRDefault="00A92CBC">
      <w:pPr>
        <w:pStyle w:val="a0"/>
        <w:rPr>
          <w:rFonts w:hint="cs"/>
          <w:rtl/>
        </w:rPr>
      </w:pPr>
      <w:r>
        <w:rPr>
          <w:rFonts w:hint="cs"/>
          <w:rtl/>
        </w:rPr>
        <w:t>ישראל היא דמוקרטיה ייצוגית. אנחנו נבחרנו להיות פה כדי להחליט. לא תמיד זה קל, לעתים זה קשה, זה קשה מאוד גם למי שקשה לו לראות יהודים שיעזבו את בתיהם בחודש יולי השנה בעקבות ההחלטה ש</w:t>
      </w:r>
      <w:r>
        <w:rPr>
          <w:rFonts w:hint="cs"/>
          <w:rtl/>
        </w:rPr>
        <w:t xml:space="preserve">לנו, אבל זאת הסמכות והאחריות שניתנה לכנסת ישראל, ואני לא ממהרת להשיל אותה מעל כתפי ולהעביר אותה בהזדמנויות כאלה ואחרות למישהו אחר שיחליט, גם אם המישהו האחר הזה משמעו כלל הציבור בישראל. </w:t>
      </w:r>
    </w:p>
    <w:p w14:paraId="28CB3B8F" w14:textId="77777777" w:rsidR="00000000" w:rsidRDefault="00A92CBC">
      <w:pPr>
        <w:pStyle w:val="a0"/>
        <w:rPr>
          <w:rtl/>
        </w:rPr>
      </w:pPr>
    </w:p>
    <w:p w14:paraId="17B8948C" w14:textId="77777777" w:rsidR="00000000" w:rsidRDefault="00A92CBC">
      <w:pPr>
        <w:pStyle w:val="af0"/>
        <w:rPr>
          <w:rtl/>
        </w:rPr>
      </w:pPr>
      <w:r>
        <w:rPr>
          <w:rtl/>
        </w:rPr>
        <w:t>צבי הנדל (האיחוד הלאומי - ישראל ביתנו):</w:t>
      </w:r>
    </w:p>
    <w:p w14:paraId="1F279029" w14:textId="77777777" w:rsidR="00000000" w:rsidRDefault="00A92CBC">
      <w:pPr>
        <w:pStyle w:val="a0"/>
        <w:rPr>
          <w:rtl/>
        </w:rPr>
      </w:pPr>
    </w:p>
    <w:p w14:paraId="4BD22B71" w14:textId="77777777" w:rsidR="00000000" w:rsidRDefault="00A92CBC">
      <w:pPr>
        <w:pStyle w:val="a0"/>
        <w:rPr>
          <w:rFonts w:hint="cs"/>
          <w:rtl/>
        </w:rPr>
      </w:pPr>
      <w:r>
        <w:rPr>
          <w:rFonts w:hint="cs"/>
          <w:rtl/>
        </w:rPr>
        <w:t xml:space="preserve">גם בהצבעה חשאית היה לזה רוב </w:t>
      </w:r>
      <w:r>
        <w:rPr>
          <w:rFonts w:hint="cs"/>
          <w:rtl/>
        </w:rPr>
        <w:t>בכנסת?</w:t>
      </w:r>
    </w:p>
    <w:p w14:paraId="58D970E1" w14:textId="77777777" w:rsidR="00000000" w:rsidRDefault="00A92CBC">
      <w:pPr>
        <w:pStyle w:val="a0"/>
        <w:rPr>
          <w:rFonts w:hint="cs"/>
          <w:rtl/>
        </w:rPr>
      </w:pPr>
    </w:p>
    <w:p w14:paraId="28CC57FC" w14:textId="77777777" w:rsidR="00000000" w:rsidRDefault="00A92CBC">
      <w:pPr>
        <w:pStyle w:val="-"/>
        <w:rPr>
          <w:rtl/>
        </w:rPr>
      </w:pPr>
      <w:bookmarkStart w:id="221" w:name="FS000000469T23_03_2005_15_03_39C"/>
      <w:bookmarkEnd w:id="221"/>
      <w:r>
        <w:rPr>
          <w:rtl/>
        </w:rPr>
        <w:t>שרת המשפטים ציפי לבני:</w:t>
      </w:r>
    </w:p>
    <w:p w14:paraId="425815C5" w14:textId="77777777" w:rsidR="00000000" w:rsidRDefault="00A92CBC">
      <w:pPr>
        <w:pStyle w:val="a0"/>
        <w:rPr>
          <w:rtl/>
        </w:rPr>
      </w:pPr>
    </w:p>
    <w:p w14:paraId="4847FB63" w14:textId="77777777" w:rsidR="00000000" w:rsidRDefault="00A92CBC">
      <w:pPr>
        <w:pStyle w:val="a0"/>
        <w:rPr>
          <w:rFonts w:hint="cs"/>
          <w:rtl/>
        </w:rPr>
      </w:pPr>
      <w:r>
        <w:rPr>
          <w:rFonts w:hint="cs"/>
          <w:rtl/>
        </w:rPr>
        <w:t xml:space="preserve">ברמה מתמטית, גם אם לא היו מפוטרים השרים, היה רוב בממשלה באותו יום. </w:t>
      </w:r>
    </w:p>
    <w:p w14:paraId="0C83D01F" w14:textId="77777777" w:rsidR="00000000" w:rsidRDefault="00A92CBC">
      <w:pPr>
        <w:pStyle w:val="a0"/>
        <w:rPr>
          <w:rFonts w:hint="cs"/>
          <w:rtl/>
        </w:rPr>
      </w:pPr>
    </w:p>
    <w:p w14:paraId="37D3EFDB" w14:textId="77777777" w:rsidR="00000000" w:rsidRDefault="00A92CBC">
      <w:pPr>
        <w:pStyle w:val="af0"/>
        <w:rPr>
          <w:rtl/>
        </w:rPr>
      </w:pPr>
      <w:r>
        <w:rPr>
          <w:rFonts w:hint="eastAsia"/>
          <w:rtl/>
        </w:rPr>
        <w:t>צבי</w:t>
      </w:r>
      <w:r>
        <w:rPr>
          <w:rtl/>
        </w:rPr>
        <w:t xml:space="preserve"> הנדל (האיחוד הלאומי - ישראל ביתנו):</w:t>
      </w:r>
    </w:p>
    <w:p w14:paraId="58A5800B" w14:textId="77777777" w:rsidR="00000000" w:rsidRDefault="00A92CBC">
      <w:pPr>
        <w:pStyle w:val="a0"/>
        <w:rPr>
          <w:rFonts w:hint="cs"/>
          <w:rtl/>
        </w:rPr>
      </w:pPr>
    </w:p>
    <w:p w14:paraId="602E1DE1" w14:textId="77777777" w:rsidR="00000000" w:rsidRDefault="00A92CBC">
      <w:pPr>
        <w:pStyle w:val="a0"/>
        <w:rPr>
          <w:rFonts w:hint="cs"/>
          <w:rtl/>
        </w:rPr>
      </w:pPr>
      <w:r>
        <w:rPr>
          <w:rFonts w:hint="cs"/>
          <w:rtl/>
        </w:rPr>
        <w:t xml:space="preserve">לא נכון. </w:t>
      </w:r>
    </w:p>
    <w:p w14:paraId="643D328D" w14:textId="77777777" w:rsidR="00000000" w:rsidRDefault="00A92CBC">
      <w:pPr>
        <w:pStyle w:val="a0"/>
        <w:rPr>
          <w:rFonts w:hint="cs"/>
          <w:rtl/>
        </w:rPr>
      </w:pPr>
    </w:p>
    <w:p w14:paraId="1AC9480E" w14:textId="77777777" w:rsidR="00000000" w:rsidRDefault="00A92CBC">
      <w:pPr>
        <w:pStyle w:val="-"/>
        <w:rPr>
          <w:rtl/>
        </w:rPr>
      </w:pPr>
      <w:bookmarkStart w:id="222" w:name="FS000000469T23_03_2005_15_03_56C"/>
      <w:bookmarkEnd w:id="222"/>
      <w:r>
        <w:rPr>
          <w:rtl/>
        </w:rPr>
        <w:t>שרת המשפטים ציפי לבני:</w:t>
      </w:r>
    </w:p>
    <w:p w14:paraId="36DE0C17" w14:textId="77777777" w:rsidR="00000000" w:rsidRDefault="00A92CBC">
      <w:pPr>
        <w:pStyle w:val="a0"/>
        <w:rPr>
          <w:rtl/>
        </w:rPr>
      </w:pPr>
    </w:p>
    <w:p w14:paraId="7F82A15F" w14:textId="77777777" w:rsidR="00000000" w:rsidRDefault="00A92CBC">
      <w:pPr>
        <w:pStyle w:val="a0"/>
        <w:rPr>
          <w:rFonts w:hint="cs"/>
          <w:rtl/>
        </w:rPr>
      </w:pPr>
      <w:r>
        <w:rPr>
          <w:rFonts w:hint="cs"/>
          <w:rtl/>
        </w:rPr>
        <w:t xml:space="preserve">תספור, זאת מתמטיקה די פשוטה. היינו אז 20 ומשהו בסך הכול. </w:t>
      </w:r>
    </w:p>
    <w:p w14:paraId="5175C39B" w14:textId="77777777" w:rsidR="00000000" w:rsidRDefault="00A92CBC">
      <w:pPr>
        <w:pStyle w:val="a0"/>
        <w:rPr>
          <w:rFonts w:hint="cs"/>
          <w:rtl/>
        </w:rPr>
      </w:pPr>
    </w:p>
    <w:p w14:paraId="2DDDE228" w14:textId="77777777" w:rsidR="00000000" w:rsidRDefault="00A92CBC">
      <w:pPr>
        <w:pStyle w:val="a0"/>
        <w:rPr>
          <w:rFonts w:hint="cs"/>
          <w:rtl/>
        </w:rPr>
      </w:pPr>
      <w:r>
        <w:rPr>
          <w:rFonts w:hint="cs"/>
          <w:rtl/>
        </w:rPr>
        <w:t xml:space="preserve">לגופו של עניין, אני </w:t>
      </w:r>
      <w:r>
        <w:rPr>
          <w:rFonts w:hint="cs"/>
          <w:rtl/>
        </w:rPr>
        <w:t>חוזרת ושומעת טקסט על הפרת הבטחות בחירות. אני לא יודעת, מאחר שמטבע הדברים בדמוקרטיה בישראל, ובצדק, ההצבעות הן חשאיות, על מה ולמה שם כל אחד מ-40 המנדטים שקיבל הליכוד את הפתק. אני יודעת שאני שמתי אותו כדי לתמוך בראש ממשלה שיעשה צעדים שהמשמעות שלהם היא ויתורים</w:t>
      </w:r>
      <w:r>
        <w:rPr>
          <w:rFonts w:hint="cs"/>
          <w:rtl/>
        </w:rPr>
        <w:t>.</w:t>
      </w:r>
    </w:p>
    <w:p w14:paraId="3439F1FF" w14:textId="77777777" w:rsidR="00000000" w:rsidRDefault="00A92CBC">
      <w:pPr>
        <w:pStyle w:val="a0"/>
        <w:rPr>
          <w:rFonts w:hint="cs"/>
          <w:rtl/>
        </w:rPr>
      </w:pPr>
    </w:p>
    <w:p w14:paraId="2E0598D5" w14:textId="77777777" w:rsidR="00000000" w:rsidRDefault="00A92CBC">
      <w:pPr>
        <w:pStyle w:val="af0"/>
        <w:rPr>
          <w:rtl/>
        </w:rPr>
      </w:pPr>
      <w:r>
        <w:rPr>
          <w:rFonts w:hint="eastAsia"/>
          <w:rtl/>
        </w:rPr>
        <w:t>צבי</w:t>
      </w:r>
      <w:r>
        <w:rPr>
          <w:rtl/>
        </w:rPr>
        <w:t xml:space="preserve"> הנדל (האיחוד הלאומי - ישראל ביתנו):</w:t>
      </w:r>
    </w:p>
    <w:p w14:paraId="27C4EB03" w14:textId="77777777" w:rsidR="00000000" w:rsidRDefault="00A92CBC">
      <w:pPr>
        <w:pStyle w:val="a0"/>
        <w:rPr>
          <w:rFonts w:hint="cs"/>
          <w:rtl/>
        </w:rPr>
      </w:pPr>
    </w:p>
    <w:p w14:paraId="48789E71" w14:textId="77777777" w:rsidR="00000000" w:rsidRDefault="00A92CBC">
      <w:pPr>
        <w:pStyle w:val="a0"/>
        <w:rPr>
          <w:rFonts w:hint="cs"/>
          <w:rtl/>
        </w:rPr>
      </w:pPr>
      <w:r>
        <w:rPr>
          <w:rFonts w:hint="cs"/>
          <w:rtl/>
        </w:rPr>
        <w:t xml:space="preserve">גם היה משאל. </w:t>
      </w:r>
    </w:p>
    <w:p w14:paraId="56633269" w14:textId="77777777" w:rsidR="00000000" w:rsidRDefault="00A92CBC">
      <w:pPr>
        <w:pStyle w:val="a0"/>
        <w:rPr>
          <w:rFonts w:hint="cs"/>
          <w:rtl/>
        </w:rPr>
      </w:pPr>
    </w:p>
    <w:p w14:paraId="3691CC6C" w14:textId="77777777" w:rsidR="00000000" w:rsidRDefault="00A92CBC">
      <w:pPr>
        <w:pStyle w:val="-"/>
        <w:rPr>
          <w:rtl/>
        </w:rPr>
      </w:pPr>
      <w:bookmarkStart w:id="223" w:name="FS000000469T23_03_2005_15_05_28C"/>
      <w:bookmarkEnd w:id="223"/>
      <w:r>
        <w:rPr>
          <w:rtl/>
        </w:rPr>
        <w:t>שרת המשפטים ציפי לבני:</w:t>
      </w:r>
    </w:p>
    <w:p w14:paraId="125C22C1" w14:textId="77777777" w:rsidR="00000000" w:rsidRDefault="00A92CBC">
      <w:pPr>
        <w:pStyle w:val="a0"/>
        <w:rPr>
          <w:rtl/>
        </w:rPr>
      </w:pPr>
    </w:p>
    <w:p w14:paraId="73ADFF95" w14:textId="77777777" w:rsidR="00000000" w:rsidRDefault="00A92CBC">
      <w:pPr>
        <w:pStyle w:val="a0"/>
        <w:rPr>
          <w:rFonts w:hint="cs"/>
          <w:rtl/>
        </w:rPr>
      </w:pPr>
      <w:r>
        <w:rPr>
          <w:rFonts w:hint="cs"/>
          <w:rtl/>
        </w:rPr>
        <w:t>חבר הכנסת הנדל, אני מתייחסת לבחירות, כי לא הצעת הצעה שמבקשת להדיח ראש ממשלה אם הוא לא עומד בתנאים של משאל, אלא דיברת על הבטחות בחירות. אני מנסה לענות לגופו של עניין. מי שמנס</w:t>
      </w:r>
      <w:r>
        <w:rPr>
          <w:rFonts w:hint="cs"/>
          <w:rtl/>
        </w:rPr>
        <w:t xml:space="preserve">ה לטעון שהליכוד קיבל 40 מנדטים על האידיאולוגיה של האיחוד הלאומי, אין לזה על מה לסמוך, כי האידיאולוגיה של האיחוד הלאומי מביאה אותו מספר מנדטים שקיבלתם גם בקלפי. לכן סך כל הציבור בישראל על גווניו, אותם 40 מנדטים - בוודאי חלקו תמך בראש הממשלה כי הוא קיווה או </w:t>
      </w:r>
      <w:r>
        <w:rPr>
          <w:rFonts w:hint="cs"/>
          <w:rtl/>
        </w:rPr>
        <w:t xml:space="preserve">חשב שלא ייעשו צעדים מהסוג הזה, ואין לי ספק שחלקו, ואני בתוכו, תמך בראש הממשלה לא רק מתוך מחשבה שאלה הדברים שנכון שייעשו, אלא מתוך תקווה שיהיו יכולת, אפשרות, חוכמה ואומץ לעשות את הצעדים האלה. </w:t>
      </w:r>
    </w:p>
    <w:p w14:paraId="7532DD2E" w14:textId="77777777" w:rsidR="00000000" w:rsidRDefault="00A92CBC">
      <w:pPr>
        <w:pStyle w:val="a0"/>
        <w:rPr>
          <w:rFonts w:hint="cs"/>
          <w:rtl/>
        </w:rPr>
      </w:pPr>
    </w:p>
    <w:p w14:paraId="3B5C16D6" w14:textId="77777777" w:rsidR="00000000" w:rsidRDefault="00A92CBC">
      <w:pPr>
        <w:pStyle w:val="a0"/>
        <w:rPr>
          <w:rFonts w:hint="cs"/>
          <w:rtl/>
        </w:rPr>
      </w:pPr>
      <w:r>
        <w:rPr>
          <w:rFonts w:hint="cs"/>
          <w:rtl/>
        </w:rPr>
        <w:t>זכותם של צבי הנדל וחבריו להתנגד לתהליך. זה יותר מלגיטימי, זה דמ</w:t>
      </w:r>
      <w:r>
        <w:rPr>
          <w:rFonts w:hint="cs"/>
          <w:rtl/>
        </w:rPr>
        <w:t xml:space="preserve">וקרטי, אבל אם תוך כדי זה טוענים שהכנסת הזאת אין לה סמכות להכריע, אתם שופכים את התינוק עם מי האמבטיה. אתם לוקחים את הדמוקרטיה הישראלית ופוגעים בה לצורך שהוא חשוב בעיניכם עכשיו בצורה שלא יהיה לה תיקון בשלב מאוחר יותר. </w:t>
      </w:r>
    </w:p>
    <w:p w14:paraId="56E4E396" w14:textId="77777777" w:rsidR="00000000" w:rsidRDefault="00A92CBC">
      <w:pPr>
        <w:pStyle w:val="a0"/>
        <w:rPr>
          <w:rFonts w:hint="cs"/>
          <w:rtl/>
        </w:rPr>
      </w:pPr>
    </w:p>
    <w:p w14:paraId="25FBD526" w14:textId="77777777" w:rsidR="00000000" w:rsidRDefault="00A92CBC">
      <w:pPr>
        <w:pStyle w:val="a0"/>
        <w:rPr>
          <w:rFonts w:hint="cs"/>
          <w:rtl/>
        </w:rPr>
      </w:pPr>
      <w:r>
        <w:rPr>
          <w:rFonts w:hint="cs"/>
          <w:rtl/>
        </w:rPr>
        <w:t>מכל הסיבות האמורות, למותר לציין, הממשל</w:t>
      </w:r>
      <w:r>
        <w:rPr>
          <w:rFonts w:hint="cs"/>
          <w:rtl/>
        </w:rPr>
        <w:t xml:space="preserve">ה מתנגדת להצעת החוק. </w:t>
      </w:r>
    </w:p>
    <w:p w14:paraId="492CDC9C" w14:textId="77777777" w:rsidR="00000000" w:rsidRDefault="00A92CBC">
      <w:pPr>
        <w:pStyle w:val="a0"/>
        <w:rPr>
          <w:rFonts w:hint="cs"/>
          <w:rtl/>
        </w:rPr>
      </w:pPr>
    </w:p>
    <w:p w14:paraId="5918234A" w14:textId="77777777" w:rsidR="00000000" w:rsidRDefault="00A92CBC">
      <w:pPr>
        <w:pStyle w:val="af1"/>
        <w:rPr>
          <w:rtl/>
        </w:rPr>
      </w:pPr>
      <w:r>
        <w:rPr>
          <w:rtl/>
        </w:rPr>
        <w:t>היו"ר יולי-יואל אדלשטיין:</w:t>
      </w:r>
    </w:p>
    <w:p w14:paraId="0E0EA6D3" w14:textId="77777777" w:rsidR="00000000" w:rsidRDefault="00A92CBC">
      <w:pPr>
        <w:pStyle w:val="a0"/>
        <w:rPr>
          <w:rtl/>
        </w:rPr>
      </w:pPr>
    </w:p>
    <w:p w14:paraId="6322B76E" w14:textId="77777777" w:rsidR="00000000" w:rsidRDefault="00A92CBC">
      <w:pPr>
        <w:pStyle w:val="a0"/>
        <w:rPr>
          <w:rFonts w:hint="cs"/>
          <w:rtl/>
        </w:rPr>
      </w:pPr>
      <w:r>
        <w:rPr>
          <w:rFonts w:hint="cs"/>
          <w:rtl/>
        </w:rPr>
        <w:t>תודה רבה לשרת המשפטים. האם חבר הכנסת הנדל רוצה לחזור לדוכן הנואמים?</w:t>
      </w:r>
    </w:p>
    <w:p w14:paraId="45E3DB71" w14:textId="77777777" w:rsidR="00000000" w:rsidRDefault="00A92CBC">
      <w:pPr>
        <w:pStyle w:val="af1"/>
        <w:rPr>
          <w:rFonts w:hint="cs"/>
          <w:b w:val="0"/>
          <w:bCs w:val="0"/>
          <w:u w:val="none"/>
          <w:rtl/>
        </w:rPr>
      </w:pPr>
    </w:p>
    <w:p w14:paraId="516647C8" w14:textId="77777777" w:rsidR="00000000" w:rsidRDefault="00A92CBC">
      <w:pPr>
        <w:pStyle w:val="a"/>
        <w:rPr>
          <w:rtl/>
        </w:rPr>
      </w:pPr>
      <w:bookmarkStart w:id="224" w:name="FS000000412T23_03_2005_15_08_50"/>
      <w:bookmarkStart w:id="225" w:name="_Toc104196584"/>
      <w:bookmarkEnd w:id="224"/>
      <w:r>
        <w:rPr>
          <w:rFonts w:hint="eastAsia"/>
          <w:rtl/>
        </w:rPr>
        <w:t>צבי</w:t>
      </w:r>
      <w:r>
        <w:rPr>
          <w:rtl/>
        </w:rPr>
        <w:t xml:space="preserve"> הנדל (האיחוד הלאומי - ישראל ביתנו):</w:t>
      </w:r>
      <w:bookmarkEnd w:id="225"/>
    </w:p>
    <w:p w14:paraId="5BDC934E" w14:textId="77777777" w:rsidR="00000000" w:rsidRDefault="00A92CBC">
      <w:pPr>
        <w:pStyle w:val="a0"/>
        <w:rPr>
          <w:rFonts w:hint="cs"/>
          <w:rtl/>
        </w:rPr>
      </w:pPr>
    </w:p>
    <w:p w14:paraId="380BF466" w14:textId="77777777" w:rsidR="00000000" w:rsidRDefault="00A92CBC">
      <w:pPr>
        <w:pStyle w:val="a0"/>
        <w:rPr>
          <w:rFonts w:hint="cs"/>
          <w:rtl/>
        </w:rPr>
      </w:pPr>
      <w:r>
        <w:rPr>
          <w:rFonts w:hint="cs"/>
          <w:rtl/>
        </w:rPr>
        <w:t xml:space="preserve">כן. </w:t>
      </w:r>
    </w:p>
    <w:p w14:paraId="3DABB775" w14:textId="77777777" w:rsidR="00000000" w:rsidRDefault="00A92CBC">
      <w:pPr>
        <w:pStyle w:val="a0"/>
        <w:rPr>
          <w:rFonts w:hint="cs"/>
          <w:rtl/>
        </w:rPr>
      </w:pPr>
    </w:p>
    <w:p w14:paraId="7FA9EB80" w14:textId="77777777" w:rsidR="00000000" w:rsidRDefault="00A92CBC">
      <w:pPr>
        <w:pStyle w:val="a0"/>
        <w:rPr>
          <w:rFonts w:hint="cs"/>
          <w:rtl/>
        </w:rPr>
      </w:pPr>
      <w:r>
        <w:rPr>
          <w:rFonts w:hint="cs"/>
          <w:rtl/>
        </w:rPr>
        <w:t>מכובדי היושב בראש, חברי חברי הכנסת, גברתי שרת המשפטים: "לשמור על זכותו של העם היהודי על אר</w:t>
      </w:r>
      <w:r>
        <w:rPr>
          <w:rFonts w:hint="cs"/>
          <w:rtl/>
        </w:rPr>
        <w:t>ץ-ישראל כזכות נצחית, שאינה ניתנת לערעור, ולהבטיח התמדה ביישובם ובפיתוחם של כל חלקי ארץ-ישראל והחלת ריבונות המדינה עליהם ביהודה, שומרון וחבל-עזה" - זהו חלק מהתחייבות הליכוד לבוחר. זה לא בא מהאיחוד הלאומי. לא העתקתי את זה מהמצע של האיחוד הלאומי. זה מועתק מלה</w:t>
      </w:r>
      <w:r>
        <w:rPr>
          <w:rFonts w:hint="cs"/>
          <w:rtl/>
        </w:rPr>
        <w:t xml:space="preserve"> במלה מהמצע של הליכוד והתחייבותו לבוחר. </w:t>
      </w:r>
    </w:p>
    <w:p w14:paraId="34BC9233" w14:textId="77777777" w:rsidR="00000000" w:rsidRDefault="00A92CBC">
      <w:pPr>
        <w:pStyle w:val="a0"/>
        <w:rPr>
          <w:rFonts w:hint="cs"/>
          <w:rtl/>
        </w:rPr>
      </w:pPr>
    </w:p>
    <w:p w14:paraId="41417C61" w14:textId="77777777" w:rsidR="00000000" w:rsidRDefault="00A92CBC">
      <w:pPr>
        <w:pStyle w:val="af0"/>
        <w:rPr>
          <w:rtl/>
        </w:rPr>
      </w:pPr>
      <w:r>
        <w:rPr>
          <w:rFonts w:hint="eastAsia"/>
          <w:rtl/>
        </w:rPr>
        <w:t>יובל</w:t>
      </w:r>
      <w:r>
        <w:rPr>
          <w:rtl/>
        </w:rPr>
        <w:t xml:space="preserve"> שטייניץ (הליכוד):</w:t>
      </w:r>
    </w:p>
    <w:p w14:paraId="084D6484" w14:textId="77777777" w:rsidR="00000000" w:rsidRDefault="00A92CBC">
      <w:pPr>
        <w:pStyle w:val="a0"/>
        <w:rPr>
          <w:rFonts w:hint="cs"/>
          <w:rtl/>
        </w:rPr>
      </w:pPr>
    </w:p>
    <w:p w14:paraId="1C15D62D" w14:textId="77777777" w:rsidR="00000000" w:rsidRDefault="00A92CBC">
      <w:pPr>
        <w:pStyle w:val="a0"/>
        <w:rPr>
          <w:rFonts w:hint="cs"/>
          <w:rtl/>
        </w:rPr>
      </w:pPr>
      <w:r>
        <w:rPr>
          <w:rFonts w:hint="cs"/>
          <w:rtl/>
        </w:rPr>
        <w:t xml:space="preserve">אבל זה היה גם במצע שלכם. </w:t>
      </w:r>
    </w:p>
    <w:p w14:paraId="0CC634FF" w14:textId="77777777" w:rsidR="00000000" w:rsidRDefault="00A92CBC">
      <w:pPr>
        <w:pStyle w:val="a0"/>
        <w:rPr>
          <w:rFonts w:hint="cs"/>
          <w:rtl/>
        </w:rPr>
      </w:pPr>
    </w:p>
    <w:p w14:paraId="2AEBDA67" w14:textId="77777777" w:rsidR="00000000" w:rsidRDefault="00A92CBC">
      <w:pPr>
        <w:pStyle w:val="af1"/>
        <w:rPr>
          <w:rtl/>
        </w:rPr>
      </w:pPr>
      <w:r>
        <w:rPr>
          <w:rtl/>
        </w:rPr>
        <w:t>היו"ר יולי-יואל אדלשטיין:</w:t>
      </w:r>
    </w:p>
    <w:p w14:paraId="35266B00" w14:textId="77777777" w:rsidR="00000000" w:rsidRDefault="00A92CBC">
      <w:pPr>
        <w:pStyle w:val="a0"/>
        <w:rPr>
          <w:rtl/>
        </w:rPr>
      </w:pPr>
    </w:p>
    <w:p w14:paraId="1DE3A0B7" w14:textId="77777777" w:rsidR="00000000" w:rsidRDefault="00A92CBC">
      <w:pPr>
        <w:pStyle w:val="a0"/>
        <w:rPr>
          <w:rFonts w:hint="cs"/>
          <w:rtl/>
        </w:rPr>
      </w:pPr>
      <w:r>
        <w:rPr>
          <w:rFonts w:hint="cs"/>
          <w:rtl/>
        </w:rPr>
        <w:t xml:space="preserve">תודה רבה לחבר הכנסת צבי הנדל. </w:t>
      </w:r>
    </w:p>
    <w:p w14:paraId="40994B6C" w14:textId="77777777" w:rsidR="00000000" w:rsidRDefault="00A92CBC">
      <w:pPr>
        <w:pStyle w:val="a0"/>
        <w:rPr>
          <w:rFonts w:hint="cs"/>
          <w:rtl/>
        </w:rPr>
      </w:pPr>
    </w:p>
    <w:p w14:paraId="53EF37E3" w14:textId="77777777" w:rsidR="00000000" w:rsidRDefault="00A92CBC">
      <w:pPr>
        <w:pStyle w:val="a0"/>
        <w:rPr>
          <w:rFonts w:hint="cs"/>
          <w:rtl/>
        </w:rPr>
      </w:pPr>
      <w:r>
        <w:rPr>
          <w:rFonts w:hint="cs"/>
          <w:rtl/>
        </w:rPr>
        <w:t xml:space="preserve">חברי הכנסת, אנחנו עוברים להצבעה על הצעת חוק-יסוד: הממשלה (תיקון </w:t>
      </w:r>
      <w:r>
        <w:rPr>
          <w:rtl/>
        </w:rPr>
        <w:t>–</w:t>
      </w:r>
      <w:r>
        <w:rPr>
          <w:rFonts w:hint="cs"/>
          <w:rtl/>
        </w:rPr>
        <w:t xml:space="preserve"> הפסקת כהונה של ראש הממשלה בשל אי-עמידה</w:t>
      </w:r>
      <w:r>
        <w:rPr>
          <w:rFonts w:hint="cs"/>
          <w:rtl/>
        </w:rPr>
        <w:t xml:space="preserve"> בהתחייבותו בבחירות), של חבר הכנסת צבי הנדל. נא להצביע. </w:t>
      </w:r>
    </w:p>
    <w:p w14:paraId="1B3FEE83" w14:textId="77777777" w:rsidR="00000000" w:rsidRDefault="00A92CBC">
      <w:pPr>
        <w:pStyle w:val="a0"/>
        <w:rPr>
          <w:rFonts w:hint="cs"/>
          <w:rtl/>
        </w:rPr>
      </w:pPr>
    </w:p>
    <w:p w14:paraId="7EADD268" w14:textId="77777777" w:rsidR="00000000" w:rsidRDefault="00A92CBC">
      <w:pPr>
        <w:pStyle w:val="ab"/>
        <w:bidi/>
        <w:rPr>
          <w:rFonts w:hint="cs"/>
          <w:rtl/>
        </w:rPr>
      </w:pPr>
      <w:r>
        <w:rPr>
          <w:rFonts w:hint="cs"/>
          <w:rtl/>
        </w:rPr>
        <w:t>הצבעה מס' 32</w:t>
      </w:r>
    </w:p>
    <w:p w14:paraId="6D6DD02C" w14:textId="77777777" w:rsidR="00000000" w:rsidRDefault="00A92CBC">
      <w:pPr>
        <w:pStyle w:val="a0"/>
        <w:rPr>
          <w:rFonts w:hint="cs"/>
          <w:rtl/>
        </w:rPr>
      </w:pPr>
    </w:p>
    <w:p w14:paraId="28D81382" w14:textId="77777777" w:rsidR="00000000" w:rsidRDefault="00A92CB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w:t>
      </w:r>
    </w:p>
    <w:p w14:paraId="04712EE2" w14:textId="77777777" w:rsidR="00000000" w:rsidRDefault="00A92CBC">
      <w:pPr>
        <w:pStyle w:val="ac"/>
        <w:bidi/>
        <w:rPr>
          <w:rFonts w:hint="cs"/>
          <w:rtl/>
        </w:rPr>
      </w:pPr>
      <w:r>
        <w:rPr>
          <w:rFonts w:hint="cs"/>
          <w:rtl/>
        </w:rPr>
        <w:t xml:space="preserve">בעד ההצעה להסיר מסדר-היום את הצעת החוק </w:t>
      </w:r>
      <w:r>
        <w:rPr>
          <w:rtl/>
        </w:rPr>
        <w:t>–</w:t>
      </w:r>
      <w:r>
        <w:rPr>
          <w:rFonts w:hint="cs"/>
          <w:rtl/>
        </w:rPr>
        <w:t xml:space="preserve"> 45</w:t>
      </w:r>
    </w:p>
    <w:p w14:paraId="0520409D" w14:textId="77777777" w:rsidR="00000000" w:rsidRDefault="00A92CBC">
      <w:pPr>
        <w:pStyle w:val="ac"/>
        <w:bidi/>
        <w:rPr>
          <w:rFonts w:hint="cs"/>
          <w:rtl/>
        </w:rPr>
      </w:pPr>
      <w:r>
        <w:rPr>
          <w:rFonts w:hint="cs"/>
          <w:rtl/>
        </w:rPr>
        <w:t xml:space="preserve">נמנעים </w:t>
      </w:r>
      <w:r>
        <w:rPr>
          <w:rtl/>
        </w:rPr>
        <w:t>–</w:t>
      </w:r>
      <w:r>
        <w:rPr>
          <w:rFonts w:hint="cs"/>
          <w:rtl/>
        </w:rPr>
        <w:t xml:space="preserve"> 2</w:t>
      </w:r>
    </w:p>
    <w:p w14:paraId="415B7677" w14:textId="77777777" w:rsidR="00000000" w:rsidRDefault="00A92CBC">
      <w:pPr>
        <w:pStyle w:val="ad"/>
        <w:bidi/>
        <w:rPr>
          <w:rFonts w:hint="cs"/>
          <w:rtl/>
        </w:rPr>
      </w:pPr>
      <w:r>
        <w:rPr>
          <w:rFonts w:hint="cs"/>
          <w:rtl/>
        </w:rPr>
        <w:t xml:space="preserve">ההצעה להסיר מסדר-היום את הצעת חוק-יסוד: הממשלה (תיקון </w:t>
      </w:r>
      <w:r>
        <w:rPr>
          <w:rtl/>
        </w:rPr>
        <w:t>–</w:t>
      </w:r>
      <w:r>
        <w:rPr>
          <w:rFonts w:hint="cs"/>
          <w:rtl/>
        </w:rPr>
        <w:t xml:space="preserve"> הפסקת כהונה </w:t>
      </w:r>
    </w:p>
    <w:p w14:paraId="6CDC8C3E" w14:textId="77777777" w:rsidR="00000000" w:rsidRDefault="00A92CBC">
      <w:pPr>
        <w:pStyle w:val="ad"/>
        <w:bidi/>
        <w:rPr>
          <w:rFonts w:hint="cs"/>
          <w:rtl/>
        </w:rPr>
      </w:pPr>
      <w:r>
        <w:rPr>
          <w:rFonts w:hint="cs"/>
          <w:rtl/>
        </w:rPr>
        <w:t xml:space="preserve">של ראש </w:t>
      </w:r>
      <w:r>
        <w:rPr>
          <w:rFonts w:hint="cs"/>
          <w:rtl/>
        </w:rPr>
        <w:t xml:space="preserve">הממשלה בשל אי-עמידה בהתחייבותו בבחירות) נתקבלה. </w:t>
      </w:r>
    </w:p>
    <w:p w14:paraId="63FD1EA2" w14:textId="77777777" w:rsidR="00000000" w:rsidRDefault="00A92CBC">
      <w:pPr>
        <w:pStyle w:val="a0"/>
        <w:rPr>
          <w:rFonts w:hint="cs"/>
          <w:rtl/>
        </w:rPr>
      </w:pPr>
    </w:p>
    <w:p w14:paraId="008D0D4A" w14:textId="77777777" w:rsidR="00000000" w:rsidRDefault="00A92CBC">
      <w:pPr>
        <w:pStyle w:val="af1"/>
        <w:rPr>
          <w:rtl/>
        </w:rPr>
      </w:pPr>
      <w:r>
        <w:rPr>
          <w:rtl/>
        </w:rPr>
        <w:t>היו"ר יולי-יואל אדלשטיין:</w:t>
      </w:r>
    </w:p>
    <w:p w14:paraId="3E437A98" w14:textId="77777777" w:rsidR="00000000" w:rsidRDefault="00A92CBC">
      <w:pPr>
        <w:pStyle w:val="a0"/>
        <w:rPr>
          <w:rtl/>
        </w:rPr>
      </w:pPr>
    </w:p>
    <w:p w14:paraId="3DC2E13A" w14:textId="77777777" w:rsidR="00000000" w:rsidRDefault="00A92CBC">
      <w:pPr>
        <w:pStyle w:val="a0"/>
        <w:rPr>
          <w:rFonts w:hint="cs"/>
          <w:rtl/>
        </w:rPr>
      </w:pPr>
      <w:r>
        <w:rPr>
          <w:rFonts w:hint="cs"/>
          <w:rtl/>
        </w:rPr>
        <w:t xml:space="preserve">חמישה בעד, 45 נגד ושניים נמנעו. אני מוסיף את קולו של שר החוץ, חבר הכנסת סילבן שלום, למתנגדים, אבל זה לא משנה את התוצאות. הצעת החוק הוסרה מסדר-היום של הכנסת. </w:t>
      </w:r>
    </w:p>
    <w:p w14:paraId="7847425D" w14:textId="77777777" w:rsidR="00000000" w:rsidRDefault="00A92CBC">
      <w:pPr>
        <w:pStyle w:val="a2"/>
        <w:rPr>
          <w:rFonts w:hint="cs"/>
          <w:rtl/>
        </w:rPr>
      </w:pPr>
    </w:p>
    <w:p w14:paraId="60C9D0E3" w14:textId="77777777" w:rsidR="00000000" w:rsidRDefault="00A92CBC">
      <w:pPr>
        <w:pStyle w:val="a0"/>
        <w:rPr>
          <w:rFonts w:hint="cs"/>
          <w:rtl/>
        </w:rPr>
      </w:pPr>
    </w:p>
    <w:p w14:paraId="395F6BE8" w14:textId="77777777" w:rsidR="00000000" w:rsidRDefault="00A92CBC">
      <w:pPr>
        <w:pStyle w:val="a2"/>
        <w:rPr>
          <w:rFonts w:hint="cs"/>
          <w:rtl/>
        </w:rPr>
      </w:pPr>
      <w:bookmarkStart w:id="226" w:name="_Toc104196585"/>
      <w:r>
        <w:rPr>
          <w:rFonts w:hint="cs"/>
          <w:rtl/>
        </w:rPr>
        <w:t>הצעת ועדת הכספים בד</w:t>
      </w:r>
      <w:r>
        <w:rPr>
          <w:rFonts w:hint="cs"/>
          <w:rtl/>
        </w:rPr>
        <w:t xml:space="preserve">בר חלוקת הצעת חוק המדיניות הכלכלית </w:t>
      </w:r>
      <w:r>
        <w:rPr>
          <w:rtl/>
        </w:rPr>
        <w:br/>
      </w:r>
      <w:r>
        <w:rPr>
          <w:rFonts w:hint="cs"/>
          <w:rtl/>
        </w:rPr>
        <w:t>לשנת הכספים 2005 (תיקוני חקיקה), התשס"ה-2005;</w:t>
      </w:r>
      <w:bookmarkEnd w:id="226"/>
    </w:p>
    <w:p w14:paraId="1CBB7C26" w14:textId="77777777" w:rsidR="00000000" w:rsidRDefault="00A92CBC">
      <w:pPr>
        <w:pStyle w:val="a2"/>
        <w:rPr>
          <w:rFonts w:hint="cs"/>
          <w:rtl/>
        </w:rPr>
      </w:pPr>
      <w:bookmarkStart w:id="227" w:name="_Toc104196586"/>
      <w:r>
        <w:rPr>
          <w:rFonts w:hint="cs"/>
          <w:rtl/>
        </w:rPr>
        <w:t>הצעת הוועדה המשותפת של ועדת הכספים וועדת הפנים ואיכות הסביבה בדבר חלוקת הצעת חוק המדיניות הכלכלית לשנת הכספים 2005 (תיקוני חקיקה) התשס"ה-2005</w:t>
      </w:r>
      <w:bookmarkEnd w:id="227"/>
    </w:p>
    <w:p w14:paraId="5F96819D" w14:textId="77777777" w:rsidR="00000000" w:rsidRDefault="00A92CBC">
      <w:pPr>
        <w:pStyle w:val="a0"/>
        <w:rPr>
          <w:rFonts w:hint="cs"/>
          <w:rtl/>
        </w:rPr>
      </w:pPr>
      <w:r>
        <w:rPr>
          <w:rtl/>
        </w:rPr>
        <w:t>[נספחות.]</w:t>
      </w:r>
    </w:p>
    <w:p w14:paraId="2BF74CA3" w14:textId="77777777" w:rsidR="00000000" w:rsidRDefault="00A92CBC">
      <w:pPr>
        <w:pStyle w:val="a0"/>
        <w:rPr>
          <w:rFonts w:hint="cs"/>
          <w:rtl/>
        </w:rPr>
      </w:pPr>
    </w:p>
    <w:p w14:paraId="4943D292" w14:textId="77777777" w:rsidR="00000000" w:rsidRDefault="00A92CBC">
      <w:pPr>
        <w:pStyle w:val="af1"/>
        <w:rPr>
          <w:rtl/>
        </w:rPr>
      </w:pPr>
      <w:r>
        <w:rPr>
          <w:rtl/>
        </w:rPr>
        <w:t>היו"ר יולי-יואל אדלשט</w:t>
      </w:r>
      <w:r>
        <w:rPr>
          <w:rtl/>
        </w:rPr>
        <w:t>יין:</w:t>
      </w:r>
    </w:p>
    <w:p w14:paraId="49F1FE36" w14:textId="77777777" w:rsidR="00000000" w:rsidRDefault="00A92CBC">
      <w:pPr>
        <w:pStyle w:val="a0"/>
        <w:rPr>
          <w:rtl/>
        </w:rPr>
      </w:pPr>
    </w:p>
    <w:p w14:paraId="63B228EB" w14:textId="77777777" w:rsidR="00000000" w:rsidRDefault="00A92CBC">
      <w:pPr>
        <w:pStyle w:val="a0"/>
        <w:rPr>
          <w:rFonts w:hint="cs"/>
          <w:rtl/>
        </w:rPr>
      </w:pPr>
      <w:r>
        <w:rPr>
          <w:rFonts w:hint="cs"/>
          <w:rtl/>
        </w:rPr>
        <w:t>אני מבקש מיושב-ראש ועדת הכספים, חבר הכנסת יעקב ליצמן, לעלות לדוכן ולהציג בפנינו שני נושאים: החלטת ועדת הכספים בדבר חלוקת הצעת חוק המדיניות הכלכלית לשנת הכספים 2005 (תיקוני חקיקה) והחלטת הוועדה המשותפת של ועדת הכספים וועדת הפנים ואיכות הסביבה בדבר חלו</w:t>
      </w:r>
      <w:r>
        <w:rPr>
          <w:rFonts w:hint="cs"/>
          <w:rtl/>
        </w:rPr>
        <w:t xml:space="preserve">קת הצעת חוק המדיניות הכלכלית לשנת הכספים 2005 (תיקוני חקיקה). בבקשה, חבר הכנסת ליצמן, יושב-ראש ועדת הכספים. </w:t>
      </w:r>
    </w:p>
    <w:p w14:paraId="44D8AE44" w14:textId="77777777" w:rsidR="00000000" w:rsidRDefault="00A92CBC">
      <w:pPr>
        <w:pStyle w:val="a0"/>
        <w:rPr>
          <w:rFonts w:hint="cs"/>
          <w:rtl/>
        </w:rPr>
      </w:pPr>
    </w:p>
    <w:p w14:paraId="47A239F3" w14:textId="77777777" w:rsidR="00000000" w:rsidRDefault="00A92CBC">
      <w:pPr>
        <w:pStyle w:val="a"/>
        <w:rPr>
          <w:rtl/>
        </w:rPr>
      </w:pPr>
      <w:bookmarkStart w:id="228" w:name="FS000000528T23_03_2005_15_19_26"/>
      <w:bookmarkStart w:id="229" w:name="_Toc104196587"/>
      <w:bookmarkEnd w:id="228"/>
      <w:r>
        <w:rPr>
          <w:rFonts w:hint="eastAsia"/>
          <w:rtl/>
        </w:rPr>
        <w:t>יעקב</w:t>
      </w:r>
      <w:r>
        <w:rPr>
          <w:rtl/>
        </w:rPr>
        <w:t xml:space="preserve"> ליצמן (יו"ר ועדת הכספים):</w:t>
      </w:r>
      <w:bookmarkEnd w:id="229"/>
    </w:p>
    <w:p w14:paraId="3595F18D" w14:textId="77777777" w:rsidR="00000000" w:rsidRDefault="00A92CBC">
      <w:pPr>
        <w:pStyle w:val="a0"/>
        <w:rPr>
          <w:rFonts w:hint="cs"/>
          <w:rtl/>
        </w:rPr>
      </w:pPr>
    </w:p>
    <w:p w14:paraId="546072A2" w14:textId="77777777" w:rsidR="00000000" w:rsidRDefault="00A92CBC">
      <w:pPr>
        <w:pStyle w:val="a0"/>
        <w:rPr>
          <w:rFonts w:hint="cs"/>
          <w:rtl/>
        </w:rPr>
      </w:pPr>
      <w:r>
        <w:rPr>
          <w:rFonts w:hint="cs"/>
          <w:rtl/>
        </w:rPr>
        <w:t xml:space="preserve">תודה. </w:t>
      </w:r>
    </w:p>
    <w:p w14:paraId="131A8479" w14:textId="77777777" w:rsidR="00000000" w:rsidRDefault="00A92CBC">
      <w:pPr>
        <w:pStyle w:val="a0"/>
        <w:rPr>
          <w:rFonts w:hint="cs"/>
          <w:rtl/>
        </w:rPr>
      </w:pPr>
    </w:p>
    <w:p w14:paraId="7B58E4B4" w14:textId="77777777" w:rsidR="00000000" w:rsidRDefault="00A92CBC">
      <w:pPr>
        <w:pStyle w:val="a0"/>
        <w:rPr>
          <w:rFonts w:hint="cs"/>
          <w:rtl/>
        </w:rPr>
      </w:pPr>
      <w:r>
        <w:rPr>
          <w:rFonts w:hint="cs"/>
          <w:rtl/>
        </w:rPr>
        <w:t>אדוני היושב-ראש, כנסת נכבדה, בהתאם להוראות סעיף 121 לתקנון הכנסת, על-פי הצעת ועדת הכספים, מחליטה הכנסת להר</w:t>
      </w:r>
      <w:r>
        <w:rPr>
          <w:rFonts w:hint="cs"/>
          <w:rtl/>
        </w:rPr>
        <w:t xml:space="preserve">שות לוועדת הכספים שלא להביא, בשלב זה, את הסעיפים הבאים בהצעת חוק המדיניות הכלכלית לשנת הכספים 2005 (תיקוני חקיקה), התשס"ה-2005 (להלן </w:t>
      </w:r>
      <w:r>
        <w:rPr>
          <w:rtl/>
        </w:rPr>
        <w:t>–</w:t>
      </w:r>
      <w:r>
        <w:rPr>
          <w:rFonts w:hint="cs"/>
          <w:rtl/>
        </w:rPr>
        <w:t xml:space="preserve"> הצעת חוק) לקריאה שנייה ולקריאה שלישית: 1. פרק ד' (מסים) </w:t>
      </w:r>
      <w:r>
        <w:rPr>
          <w:rtl/>
        </w:rPr>
        <w:t>–</w:t>
      </w:r>
      <w:r>
        <w:rPr>
          <w:rFonts w:hint="cs"/>
          <w:rtl/>
        </w:rPr>
        <w:t xml:space="preserve"> סעיפים 18(1)(א) ו-(ב), 18(2)-(7), 18(9)-(11) </w:t>
      </w:r>
      <w:r>
        <w:rPr>
          <w:rtl/>
        </w:rPr>
        <w:t>–</w:t>
      </w:r>
      <w:r>
        <w:rPr>
          <w:rFonts w:hint="cs"/>
          <w:rtl/>
        </w:rPr>
        <w:t xml:space="preserve"> ביטול הפטור ממע"</w:t>
      </w:r>
      <w:r>
        <w:rPr>
          <w:rFonts w:hint="cs"/>
          <w:rtl/>
        </w:rPr>
        <w:t xml:space="preserve">מ באילת; 2. פרק ח' (בריאות) </w:t>
      </w:r>
      <w:r>
        <w:rPr>
          <w:rtl/>
        </w:rPr>
        <w:t>–</w:t>
      </w:r>
      <w:r>
        <w:rPr>
          <w:rFonts w:hint="cs"/>
          <w:rtl/>
        </w:rPr>
        <w:t xml:space="preserve"> סעיף 36(1), סעיף 36(3)-(10) </w:t>
      </w:r>
      <w:r>
        <w:rPr>
          <w:rtl/>
        </w:rPr>
        <w:t>–</w:t>
      </w:r>
      <w:r>
        <w:rPr>
          <w:rFonts w:hint="cs"/>
          <w:rtl/>
        </w:rPr>
        <w:t xml:space="preserve"> כללים לגבי קופת-חולים בבעלות פרטית; 3. פרק י"ב (הגנה על העמיתים בקופות הגמל) </w:t>
      </w:r>
      <w:r>
        <w:rPr>
          <w:rtl/>
        </w:rPr>
        <w:t>–</w:t>
      </w:r>
      <w:r>
        <w:rPr>
          <w:rFonts w:hint="cs"/>
          <w:rtl/>
        </w:rPr>
        <w:t xml:space="preserve"> סעיפים 48-49 (כל הפרק) </w:t>
      </w:r>
      <w:r>
        <w:rPr>
          <w:rtl/>
        </w:rPr>
        <w:t>–</w:t>
      </w:r>
      <w:r>
        <w:rPr>
          <w:rFonts w:hint="cs"/>
          <w:rtl/>
        </w:rPr>
        <w:t xml:space="preserve"> חובת הודעה על אי-העברת סכומים לקופת הגמל והוראות נוספות. </w:t>
      </w:r>
    </w:p>
    <w:p w14:paraId="1C4AC9ED" w14:textId="77777777" w:rsidR="00000000" w:rsidRDefault="00A92CBC">
      <w:pPr>
        <w:pStyle w:val="a0"/>
        <w:rPr>
          <w:rFonts w:hint="cs"/>
          <w:rtl/>
        </w:rPr>
      </w:pPr>
    </w:p>
    <w:p w14:paraId="7C313860" w14:textId="77777777" w:rsidR="00000000" w:rsidRDefault="00A92CBC">
      <w:pPr>
        <w:pStyle w:val="a0"/>
        <w:rPr>
          <w:rFonts w:hint="cs"/>
          <w:rtl/>
        </w:rPr>
      </w:pPr>
      <w:r>
        <w:rPr>
          <w:rFonts w:hint="cs"/>
          <w:rtl/>
        </w:rPr>
        <w:t>בהתאם להוראות סעיף 121 לתקנון הכנ</w:t>
      </w:r>
      <w:r>
        <w:rPr>
          <w:rFonts w:hint="cs"/>
          <w:rtl/>
        </w:rPr>
        <w:t xml:space="preserve">סת, על-פי הצעת הוועדה המשותפת של ועדת הכספים וועדת הפנים ואיכות הסביבה (להלן </w:t>
      </w:r>
      <w:r>
        <w:rPr>
          <w:rtl/>
        </w:rPr>
        <w:t>–</w:t>
      </w:r>
      <w:r>
        <w:rPr>
          <w:rFonts w:hint="cs"/>
          <w:rtl/>
        </w:rPr>
        <w:t xml:space="preserve"> הוועדה המשותפת), מחליטה הכנסת להרשות לוועדה המשותפת שלא להביא בשלב זה את הסעיף הבא בהצעת חוק המדיניות הכלכלית לשנת הכספים 2005 (תיקוני חקיקה), התשס"ה-2005 (להלן </w:t>
      </w:r>
      <w:r>
        <w:rPr>
          <w:rtl/>
        </w:rPr>
        <w:t>–</w:t>
      </w:r>
      <w:r>
        <w:rPr>
          <w:rFonts w:hint="cs"/>
          <w:rtl/>
        </w:rPr>
        <w:t xml:space="preserve"> הצעת החוק) לקר</w:t>
      </w:r>
      <w:r>
        <w:rPr>
          <w:rFonts w:hint="cs"/>
          <w:rtl/>
        </w:rPr>
        <w:t xml:space="preserve">יאה שנייה ולקריאה שלישית: פרק ה' (רשויות מקומיות) </w:t>
      </w:r>
      <w:r>
        <w:rPr>
          <w:rtl/>
        </w:rPr>
        <w:t>–</w:t>
      </w:r>
      <w:r>
        <w:rPr>
          <w:rFonts w:hint="cs"/>
          <w:rtl/>
        </w:rPr>
        <w:t xml:space="preserve"> סעיף 20 </w:t>
      </w:r>
      <w:r>
        <w:rPr>
          <w:rtl/>
        </w:rPr>
        <w:t>–</w:t>
      </w:r>
      <w:r>
        <w:rPr>
          <w:rFonts w:hint="cs"/>
          <w:rtl/>
        </w:rPr>
        <w:t xml:space="preserve"> מימון בחירות לרשויות המקומיות. תודה רבה. </w:t>
      </w:r>
    </w:p>
    <w:p w14:paraId="074CAC52" w14:textId="77777777" w:rsidR="00000000" w:rsidRDefault="00A92CBC">
      <w:pPr>
        <w:pStyle w:val="a0"/>
        <w:rPr>
          <w:rFonts w:hint="cs"/>
          <w:rtl/>
        </w:rPr>
      </w:pPr>
    </w:p>
    <w:p w14:paraId="237B7991" w14:textId="77777777" w:rsidR="00000000" w:rsidRDefault="00A92CBC">
      <w:pPr>
        <w:pStyle w:val="af1"/>
        <w:rPr>
          <w:rtl/>
        </w:rPr>
      </w:pPr>
      <w:r>
        <w:rPr>
          <w:rtl/>
        </w:rPr>
        <w:t>היו"ר יולי-יואל אדלשטיין:</w:t>
      </w:r>
    </w:p>
    <w:p w14:paraId="52F376DB" w14:textId="77777777" w:rsidR="00000000" w:rsidRDefault="00A92CBC">
      <w:pPr>
        <w:pStyle w:val="a0"/>
        <w:rPr>
          <w:rtl/>
        </w:rPr>
      </w:pPr>
    </w:p>
    <w:p w14:paraId="61239ED3" w14:textId="77777777" w:rsidR="00000000" w:rsidRDefault="00A92CBC">
      <w:pPr>
        <w:pStyle w:val="a0"/>
        <w:rPr>
          <w:rFonts w:hint="cs"/>
          <w:rtl/>
        </w:rPr>
      </w:pPr>
      <w:r>
        <w:rPr>
          <w:rFonts w:hint="cs"/>
          <w:rtl/>
        </w:rPr>
        <w:t xml:space="preserve">אני מודה מאוד ליושב-ראש ועדת הכספים, חבר הכנסת יעקב ליצמן. בבקשה, חבר הכנסת חיים אורון. </w:t>
      </w:r>
    </w:p>
    <w:p w14:paraId="2E90FABE" w14:textId="77777777" w:rsidR="00000000" w:rsidRDefault="00A92CBC">
      <w:pPr>
        <w:pStyle w:val="a"/>
        <w:rPr>
          <w:rtl/>
        </w:rPr>
      </w:pPr>
      <w:r>
        <w:rPr>
          <w:rtl/>
        </w:rPr>
        <w:br/>
      </w:r>
      <w:bookmarkStart w:id="230" w:name="FS000001065T23_03_2005_14_29_23"/>
      <w:bookmarkStart w:id="231" w:name="_Toc104196588"/>
      <w:bookmarkEnd w:id="230"/>
      <w:r>
        <w:rPr>
          <w:rtl/>
        </w:rPr>
        <w:t>חיים אורון (יחד):</w:t>
      </w:r>
      <w:bookmarkEnd w:id="231"/>
    </w:p>
    <w:p w14:paraId="0AF008B1" w14:textId="77777777" w:rsidR="00000000" w:rsidRDefault="00A92CBC">
      <w:pPr>
        <w:pStyle w:val="a0"/>
        <w:rPr>
          <w:rtl/>
        </w:rPr>
      </w:pPr>
    </w:p>
    <w:p w14:paraId="358A3496" w14:textId="77777777" w:rsidR="00000000" w:rsidRDefault="00A92CBC">
      <w:pPr>
        <w:pStyle w:val="a0"/>
        <w:rPr>
          <w:rFonts w:hint="cs"/>
          <w:rtl/>
        </w:rPr>
      </w:pPr>
      <w:r>
        <w:rPr>
          <w:rFonts w:hint="cs"/>
          <w:rtl/>
        </w:rPr>
        <w:t>אדוני היושב-ראש</w:t>
      </w:r>
      <w:r>
        <w:rPr>
          <w:rFonts w:hint="cs"/>
          <w:rtl/>
        </w:rPr>
        <w:t>, חברי הכנסת, אני תומך בהצעת הפיצולים של ועדת הכספים, אדוני יושב-ראש ועדת הכספים, אבל תראו מה שקורה כאן, ואני פונה אליך, אדוני ראש הממשלה.</w:t>
      </w:r>
    </w:p>
    <w:p w14:paraId="12102082" w14:textId="77777777" w:rsidR="00000000" w:rsidRDefault="00A92CBC">
      <w:pPr>
        <w:pStyle w:val="a0"/>
        <w:rPr>
          <w:rFonts w:hint="cs"/>
          <w:rtl/>
        </w:rPr>
      </w:pPr>
    </w:p>
    <w:p w14:paraId="0FBBCFAE" w14:textId="77777777" w:rsidR="00000000" w:rsidRDefault="00A92CBC">
      <w:pPr>
        <w:pStyle w:val="a0"/>
        <w:rPr>
          <w:rFonts w:hint="cs"/>
          <w:rtl/>
        </w:rPr>
      </w:pPr>
      <w:r>
        <w:rPr>
          <w:rFonts w:hint="cs"/>
          <w:rtl/>
        </w:rPr>
        <w:t>לפני חודשיים באו לכנסת ושמו מסמך שקוראים לו חוק ההסדרים. התנהלו ויכוחים בוועדת הכנסת, אדוני יושב-ראש ועדת הכנסת, והס</w:t>
      </w:r>
      <w:r>
        <w:rPr>
          <w:rFonts w:hint="cs"/>
          <w:rtl/>
        </w:rPr>
        <w:t xml:space="preserve">בירו לנו - זה קודש קודשים, מה שיש כאן אין בלתו, אי-אפשר להעביר את התקציב בלי החלקים הללו. </w:t>
      </w:r>
    </w:p>
    <w:p w14:paraId="331AFF62" w14:textId="77777777" w:rsidR="00000000" w:rsidRDefault="00A92CBC">
      <w:pPr>
        <w:pStyle w:val="a0"/>
        <w:rPr>
          <w:rFonts w:hint="cs"/>
          <w:rtl/>
        </w:rPr>
      </w:pPr>
    </w:p>
    <w:p w14:paraId="2DC41CC8" w14:textId="77777777" w:rsidR="00000000" w:rsidRDefault="00A92CBC">
      <w:pPr>
        <w:pStyle w:val="a0"/>
        <w:rPr>
          <w:rFonts w:hint="cs"/>
          <w:rtl/>
        </w:rPr>
      </w:pPr>
      <w:r>
        <w:rPr>
          <w:rFonts w:hint="cs"/>
          <w:rtl/>
        </w:rPr>
        <w:t>והיו דיונים, והיו ויכוחים, ובית-המשפט העליון אמר את דברו, שחוק ההסדרים הוא דבר מקולקל מבחינת החקיקה, הוא הליך בלתי תקין, הוא חקיקה לא ראויה, חקיקה לפעמים חפוזה. הית</w:t>
      </w:r>
      <w:r>
        <w:rPr>
          <w:rFonts w:hint="cs"/>
          <w:rtl/>
        </w:rPr>
        <w:t xml:space="preserve">רון היחיד שיש לו, שזאת הדרך שבה משרד האוצר מעביר בעורמה כל מה שהוא לא מצליח להעביר במקומות אחרים. </w:t>
      </w:r>
    </w:p>
    <w:p w14:paraId="5790F7C0" w14:textId="77777777" w:rsidR="00000000" w:rsidRDefault="00A92CBC">
      <w:pPr>
        <w:pStyle w:val="a0"/>
        <w:rPr>
          <w:rFonts w:hint="cs"/>
          <w:rtl/>
        </w:rPr>
      </w:pPr>
    </w:p>
    <w:p w14:paraId="6F7D6B72" w14:textId="77777777" w:rsidR="00000000" w:rsidRDefault="00A92CBC">
      <w:pPr>
        <w:pStyle w:val="a0"/>
        <w:rPr>
          <w:rFonts w:hint="cs"/>
          <w:rtl/>
        </w:rPr>
      </w:pPr>
      <w:r>
        <w:rPr>
          <w:rFonts w:hint="cs"/>
          <w:rtl/>
        </w:rPr>
        <w:t>עכשיו באים למליאת הכנסת, ואני רוצה לדווח לחברי הכנסת - בוועדות הכנסת הסתיימו הדיונים על התקציב.</w:t>
      </w:r>
    </w:p>
    <w:p w14:paraId="398FE76E" w14:textId="77777777" w:rsidR="00000000" w:rsidRDefault="00A92CBC">
      <w:pPr>
        <w:pStyle w:val="af0"/>
        <w:rPr>
          <w:rtl/>
        </w:rPr>
      </w:pPr>
      <w:r>
        <w:rPr>
          <w:rtl/>
        </w:rPr>
        <w:br/>
        <w:t>רוני בר-און (</w:t>
      </w:r>
      <w:r>
        <w:rPr>
          <w:rFonts w:hint="cs"/>
          <w:rtl/>
        </w:rPr>
        <w:t>הליכוד</w:t>
      </w:r>
      <w:r>
        <w:rPr>
          <w:rtl/>
        </w:rPr>
        <w:t>):</w:t>
      </w:r>
    </w:p>
    <w:p w14:paraId="60AE39E8" w14:textId="77777777" w:rsidR="00000000" w:rsidRDefault="00A92CBC">
      <w:pPr>
        <w:pStyle w:val="a0"/>
        <w:rPr>
          <w:rtl/>
        </w:rPr>
      </w:pPr>
    </w:p>
    <w:p w14:paraId="16F0560C" w14:textId="77777777" w:rsidR="00000000" w:rsidRDefault="00A92CBC">
      <w:pPr>
        <w:pStyle w:val="a0"/>
        <w:rPr>
          <w:rFonts w:hint="cs"/>
          <w:rtl/>
        </w:rPr>
      </w:pPr>
      <w:r>
        <w:rPr>
          <w:rFonts w:hint="cs"/>
          <w:rtl/>
        </w:rPr>
        <w:t>ועדת הכלכלה עוד יושבת.</w:t>
      </w:r>
    </w:p>
    <w:p w14:paraId="1D21B8E4" w14:textId="77777777" w:rsidR="00000000" w:rsidRDefault="00A92CBC">
      <w:pPr>
        <w:pStyle w:val="-"/>
        <w:rPr>
          <w:rtl/>
        </w:rPr>
      </w:pPr>
      <w:r>
        <w:rPr>
          <w:rtl/>
        </w:rPr>
        <w:br/>
      </w:r>
      <w:bookmarkStart w:id="232" w:name="FS000001065T23_03_2005_14_33_42C"/>
      <w:bookmarkEnd w:id="232"/>
      <w:r>
        <w:rPr>
          <w:rtl/>
        </w:rPr>
        <w:t>חיים אורון (</w:t>
      </w:r>
      <w:r>
        <w:rPr>
          <w:rtl/>
        </w:rPr>
        <w:t>יחד):</w:t>
      </w:r>
    </w:p>
    <w:p w14:paraId="31BED4F3" w14:textId="77777777" w:rsidR="00000000" w:rsidRDefault="00A92CBC">
      <w:pPr>
        <w:pStyle w:val="a0"/>
        <w:rPr>
          <w:rtl/>
        </w:rPr>
      </w:pPr>
    </w:p>
    <w:p w14:paraId="00FC4B1E" w14:textId="77777777" w:rsidR="00000000" w:rsidRDefault="00A92CBC">
      <w:pPr>
        <w:pStyle w:val="a0"/>
        <w:rPr>
          <w:rFonts w:hint="cs"/>
          <w:rtl/>
        </w:rPr>
      </w:pPr>
      <w:r>
        <w:rPr>
          <w:rFonts w:hint="cs"/>
          <w:rtl/>
        </w:rPr>
        <w:t>ועדת הכלכלה עוד יושבת, סליחה, אני מתקן. ומנכים. על-פי מה מנכים? מע"מ באילת - ואני תומך בהצעה ואני חושב שהיא היתה טעות מהתחלה - על-פי מידת הלחצים. קופת-חולים חמישית - מי שלא יודע - אלה נושאים שעכשיו יצאו החוצה; קופת-חולים פרטית - אף אחד לא הבין למה ז</w:t>
      </w:r>
      <w:r>
        <w:rPr>
          <w:rFonts w:hint="cs"/>
          <w:rtl/>
        </w:rPr>
        <w:t>ה נכנס, אף אחד לא הבין למה דרשו להשאיר את זה, עכשיו זה יוצא. ועוד שורה של נושאים, אגב לא כולם.</w:t>
      </w:r>
    </w:p>
    <w:p w14:paraId="69DA7365" w14:textId="77777777" w:rsidR="00000000" w:rsidRDefault="00A92CBC">
      <w:pPr>
        <w:pStyle w:val="a0"/>
        <w:rPr>
          <w:rFonts w:hint="cs"/>
          <w:rtl/>
        </w:rPr>
      </w:pPr>
    </w:p>
    <w:p w14:paraId="7C89DE0E" w14:textId="77777777" w:rsidR="00000000" w:rsidRDefault="00A92CBC">
      <w:pPr>
        <w:pStyle w:val="a0"/>
        <w:rPr>
          <w:rFonts w:hint="cs"/>
          <w:rtl/>
        </w:rPr>
      </w:pPr>
      <w:r>
        <w:rPr>
          <w:rFonts w:hint="cs"/>
          <w:rtl/>
        </w:rPr>
        <w:t>אז תתכבד הממשלה ויתכבדו שרי האוצר לדורותיהם - כל פעם מבטיחים לנו שזאת הפעם האחרונה, אני אומר לכם: ההבטחה לא תתמלא. למה היא לא תתמלא? כי במקום לשלוט עושים טריקים</w:t>
      </w:r>
      <w:r>
        <w:rPr>
          <w:rFonts w:hint="cs"/>
          <w:rtl/>
        </w:rPr>
        <w:t xml:space="preserve">. </w:t>
      </w:r>
    </w:p>
    <w:p w14:paraId="5018A7C3" w14:textId="77777777" w:rsidR="00000000" w:rsidRDefault="00A92CBC">
      <w:pPr>
        <w:pStyle w:val="a0"/>
        <w:rPr>
          <w:rFonts w:hint="cs"/>
          <w:rtl/>
        </w:rPr>
      </w:pPr>
    </w:p>
    <w:p w14:paraId="5CE8B43D" w14:textId="77777777" w:rsidR="00000000" w:rsidRDefault="00A92CBC">
      <w:pPr>
        <w:pStyle w:val="a0"/>
        <w:rPr>
          <w:rFonts w:hint="cs"/>
          <w:rtl/>
        </w:rPr>
      </w:pPr>
      <w:r>
        <w:rPr>
          <w:rFonts w:hint="cs"/>
          <w:rtl/>
        </w:rPr>
        <w:t>איך מעבירים את חוק ההסדרים? אני יושב שם כמה שנים, גם אתמול בלילה. א' מצביע כי הוא קיבל משהו בסעיף הביטוח הלאומי - הוא משתתק. תבינו, זה רק מהקואליציה, את האופוזיציה לא צריך לקנות. הוא משתתק לכל הלילה ומצביע על כל הסעיפים. גדעון סער צוחק, הוא עשה את העבו</w:t>
      </w:r>
      <w:r>
        <w:rPr>
          <w:rFonts w:hint="cs"/>
          <w:rtl/>
        </w:rPr>
        <w:t xml:space="preserve">דה הזאת, כל הכבוד לו. </w:t>
      </w:r>
    </w:p>
    <w:p w14:paraId="66575E2D" w14:textId="77777777" w:rsidR="00000000" w:rsidRDefault="00A92CBC">
      <w:pPr>
        <w:pStyle w:val="a0"/>
        <w:rPr>
          <w:rFonts w:hint="cs"/>
          <w:rtl/>
        </w:rPr>
      </w:pPr>
    </w:p>
    <w:p w14:paraId="40C4D245" w14:textId="77777777" w:rsidR="00000000" w:rsidRDefault="00A92CBC">
      <w:pPr>
        <w:pStyle w:val="a0"/>
        <w:rPr>
          <w:rFonts w:hint="cs"/>
          <w:rtl/>
        </w:rPr>
      </w:pPr>
      <w:r>
        <w:rPr>
          <w:rFonts w:hint="cs"/>
          <w:rtl/>
        </w:rPr>
        <w:t>את ב' השתיקו, כי הוא כאילו קיבל משהו בחוק עידוד השקעות הון. אגב, חוק שהיה צריך לעבוד עליו חודשים, העבירו אותו בלילה. אז הוא משתתק, גמרנו, הוא קיבל. לפי דעתי בילפו אותו, אבל לא חשוב, הוא קיבל משהו בחוק עידוד השקעות הון, ומאז הוא שותק</w:t>
      </w:r>
      <w:r>
        <w:rPr>
          <w:rFonts w:hint="cs"/>
          <w:rtl/>
        </w:rPr>
        <w:t>. תראו איך צוחקים, מחייכים - הנוגעים בדבר מחייכים, לא שהם מכחישים את מה שאני אומר.</w:t>
      </w:r>
    </w:p>
    <w:p w14:paraId="59C36673" w14:textId="77777777" w:rsidR="00000000" w:rsidRDefault="00A92CBC">
      <w:pPr>
        <w:pStyle w:val="af0"/>
        <w:rPr>
          <w:rtl/>
        </w:rPr>
      </w:pPr>
      <w:r>
        <w:rPr>
          <w:rtl/>
        </w:rPr>
        <w:br/>
        <w:t>גדעון סער (הליכוד):</w:t>
      </w:r>
    </w:p>
    <w:p w14:paraId="383E2B43" w14:textId="77777777" w:rsidR="00000000" w:rsidRDefault="00A92CBC">
      <w:pPr>
        <w:pStyle w:val="a0"/>
        <w:rPr>
          <w:rtl/>
        </w:rPr>
      </w:pPr>
    </w:p>
    <w:p w14:paraId="440E68E1" w14:textId="77777777" w:rsidR="00000000" w:rsidRDefault="00A92CBC">
      <w:pPr>
        <w:pStyle w:val="a0"/>
        <w:rPr>
          <w:rFonts w:hint="cs"/>
          <w:rtl/>
        </w:rPr>
      </w:pPr>
      <w:r>
        <w:rPr>
          <w:rFonts w:hint="cs"/>
          <w:rtl/>
        </w:rPr>
        <w:t xml:space="preserve">אני מוחה על האמירה שלך שבילפו מישהו. על זה אני מוחה. </w:t>
      </w:r>
    </w:p>
    <w:p w14:paraId="77DA5AC6" w14:textId="77777777" w:rsidR="00000000" w:rsidRDefault="00A92CBC">
      <w:pPr>
        <w:pStyle w:val="af0"/>
        <w:rPr>
          <w:rtl/>
        </w:rPr>
      </w:pPr>
      <w:r>
        <w:rPr>
          <w:rtl/>
        </w:rPr>
        <w:br/>
        <w:t>יעקב ליצמן (</w:t>
      </w:r>
      <w:r>
        <w:rPr>
          <w:rFonts w:hint="cs"/>
          <w:rtl/>
        </w:rPr>
        <w:t>יו"ר ועדת הכספים</w:t>
      </w:r>
      <w:r>
        <w:rPr>
          <w:rtl/>
        </w:rPr>
        <w:t>):</w:t>
      </w:r>
    </w:p>
    <w:p w14:paraId="0ED9525F" w14:textId="77777777" w:rsidR="00000000" w:rsidRDefault="00A92CBC">
      <w:pPr>
        <w:pStyle w:val="a0"/>
        <w:rPr>
          <w:rtl/>
        </w:rPr>
      </w:pPr>
    </w:p>
    <w:p w14:paraId="4239C47A" w14:textId="77777777" w:rsidR="00000000" w:rsidRDefault="00A92CBC">
      <w:pPr>
        <w:pStyle w:val="a0"/>
        <w:rPr>
          <w:rFonts w:hint="cs"/>
          <w:rtl/>
        </w:rPr>
      </w:pPr>
      <w:r>
        <w:rPr>
          <w:rFonts w:hint="cs"/>
          <w:rtl/>
        </w:rPr>
        <w:t>- - -</w:t>
      </w:r>
    </w:p>
    <w:p w14:paraId="3D335E7A" w14:textId="77777777" w:rsidR="00000000" w:rsidRDefault="00A92CBC">
      <w:pPr>
        <w:pStyle w:val="-"/>
        <w:rPr>
          <w:rtl/>
        </w:rPr>
      </w:pPr>
      <w:r>
        <w:rPr>
          <w:rtl/>
        </w:rPr>
        <w:br/>
      </w:r>
      <w:bookmarkStart w:id="233" w:name="FS000001065T23_03_2005_14_45_37C"/>
      <w:bookmarkEnd w:id="233"/>
      <w:r>
        <w:rPr>
          <w:rtl/>
        </w:rPr>
        <w:t>חיים אורון (יחד):</w:t>
      </w:r>
    </w:p>
    <w:p w14:paraId="76BC4635" w14:textId="77777777" w:rsidR="00000000" w:rsidRDefault="00A92CBC">
      <w:pPr>
        <w:pStyle w:val="a0"/>
        <w:rPr>
          <w:rtl/>
        </w:rPr>
      </w:pPr>
    </w:p>
    <w:p w14:paraId="2FDE61EE" w14:textId="77777777" w:rsidR="00000000" w:rsidRDefault="00A92CBC">
      <w:pPr>
        <w:pStyle w:val="a0"/>
        <w:rPr>
          <w:rFonts w:hint="cs"/>
          <w:rtl/>
        </w:rPr>
      </w:pPr>
      <w:r>
        <w:rPr>
          <w:rFonts w:hint="cs"/>
          <w:rtl/>
        </w:rPr>
        <w:t>בשכונה היינו אומרים בילפו בשביל לא להג</w:t>
      </w:r>
      <w:r>
        <w:rPr>
          <w:rFonts w:hint="cs"/>
          <w:rtl/>
        </w:rPr>
        <w:t>יד שיקרו, כי זה נשמע בוטה מדי, אבל אמרו "על-יד", וככה זה מתנהל. ואחר כך באים ואומרים: היתה בכנסת חקיקה רצינית. אני לא אומר, אדוני יושב-ראש ועדת הכספים - היו פרקים שהיתה בהם חקיקה רצינית - -</w:t>
      </w:r>
    </w:p>
    <w:p w14:paraId="015FB8EA" w14:textId="77777777" w:rsidR="00000000" w:rsidRDefault="00A92CBC">
      <w:pPr>
        <w:pStyle w:val="af1"/>
        <w:rPr>
          <w:rtl/>
        </w:rPr>
      </w:pPr>
      <w:r>
        <w:rPr>
          <w:rtl/>
        </w:rPr>
        <w:br/>
        <w:t>היו"ר יולי-יואל אדלשטיין:</w:t>
      </w:r>
    </w:p>
    <w:p w14:paraId="50458721" w14:textId="77777777" w:rsidR="00000000" w:rsidRDefault="00A92CBC">
      <w:pPr>
        <w:pStyle w:val="a0"/>
        <w:rPr>
          <w:rtl/>
        </w:rPr>
      </w:pPr>
    </w:p>
    <w:p w14:paraId="165DD795" w14:textId="77777777" w:rsidR="00000000" w:rsidRDefault="00A92CBC">
      <w:pPr>
        <w:pStyle w:val="a0"/>
        <w:rPr>
          <w:rFonts w:hint="cs"/>
          <w:rtl/>
        </w:rPr>
      </w:pPr>
      <w:r>
        <w:rPr>
          <w:rFonts w:hint="cs"/>
          <w:rtl/>
        </w:rPr>
        <w:t>נא לסיים.</w:t>
      </w:r>
    </w:p>
    <w:p w14:paraId="29241EDC" w14:textId="77777777" w:rsidR="00000000" w:rsidRDefault="00A92CBC">
      <w:pPr>
        <w:pStyle w:val="-"/>
        <w:rPr>
          <w:rtl/>
        </w:rPr>
      </w:pPr>
      <w:r>
        <w:rPr>
          <w:rtl/>
        </w:rPr>
        <w:br/>
      </w:r>
      <w:bookmarkStart w:id="234" w:name="FS000001065T23_03_2005_14_47_45C"/>
      <w:bookmarkEnd w:id="234"/>
      <w:r>
        <w:rPr>
          <w:rtl/>
        </w:rPr>
        <w:t>חיים אורון (יחד):</w:t>
      </w:r>
    </w:p>
    <w:p w14:paraId="69C0AC72" w14:textId="77777777" w:rsidR="00000000" w:rsidRDefault="00A92CBC">
      <w:pPr>
        <w:pStyle w:val="a0"/>
        <w:rPr>
          <w:rtl/>
        </w:rPr>
      </w:pPr>
    </w:p>
    <w:p w14:paraId="1FA4790B" w14:textId="77777777" w:rsidR="00000000" w:rsidRDefault="00A92CBC">
      <w:pPr>
        <w:pStyle w:val="a0"/>
        <w:rPr>
          <w:rFonts w:hint="cs"/>
          <w:rtl/>
        </w:rPr>
      </w:pPr>
      <w:r>
        <w:rPr>
          <w:rFonts w:hint="cs"/>
          <w:rtl/>
        </w:rPr>
        <w:t xml:space="preserve">- - אבל </w:t>
      </w:r>
      <w:r>
        <w:rPr>
          <w:rFonts w:hint="cs"/>
          <w:rtl/>
        </w:rPr>
        <w:t xml:space="preserve">כל המתכונת הזאת - מה שהיושב-ראש קרא עכשיו זה אילו שישה-שבעה חוקים בסך הכול, בלקט שנמסר כאן, וזה יצא החוצה. </w:t>
      </w:r>
    </w:p>
    <w:p w14:paraId="03C4567E" w14:textId="77777777" w:rsidR="00000000" w:rsidRDefault="00A92CBC">
      <w:pPr>
        <w:pStyle w:val="a0"/>
        <w:rPr>
          <w:rFonts w:hint="cs"/>
          <w:rtl/>
        </w:rPr>
      </w:pPr>
    </w:p>
    <w:p w14:paraId="1E36DBCB" w14:textId="77777777" w:rsidR="00000000" w:rsidRDefault="00A92CBC">
      <w:pPr>
        <w:pStyle w:val="a0"/>
        <w:rPr>
          <w:rFonts w:hint="cs"/>
          <w:rtl/>
        </w:rPr>
      </w:pPr>
      <w:r>
        <w:rPr>
          <w:rFonts w:hint="cs"/>
          <w:rtl/>
        </w:rPr>
        <w:t>איפה שר האוצר? יבוא פעם שר האוצר ויסביר את התהליך מתחילתו ועד סופו. אבל שר האוצר הנוכחי לא בא לשום דבר, הוא רק מדבר אתנו דרך הרדיו. פעם ראשונה, ועד</w:t>
      </w:r>
      <w:r>
        <w:rPr>
          <w:rFonts w:hint="cs"/>
          <w:rtl/>
        </w:rPr>
        <w:t xml:space="preserve">ת כספים דנה בחוק ההסדרים דיון שלם, ואין שר אוצר. יש פקידים. </w:t>
      </w:r>
    </w:p>
    <w:p w14:paraId="399AC12E" w14:textId="77777777" w:rsidR="00000000" w:rsidRDefault="00A92CBC">
      <w:pPr>
        <w:pStyle w:val="af0"/>
        <w:rPr>
          <w:rtl/>
        </w:rPr>
      </w:pPr>
      <w:r>
        <w:rPr>
          <w:rtl/>
        </w:rPr>
        <w:br/>
        <w:t>יעקב ליצמן (יו"ר ועדת הכספים):</w:t>
      </w:r>
    </w:p>
    <w:p w14:paraId="00F1D1AA" w14:textId="77777777" w:rsidR="00000000" w:rsidRDefault="00A92CBC">
      <w:pPr>
        <w:pStyle w:val="a0"/>
        <w:rPr>
          <w:rtl/>
        </w:rPr>
      </w:pPr>
    </w:p>
    <w:p w14:paraId="580512F7" w14:textId="77777777" w:rsidR="00000000" w:rsidRDefault="00A92CBC">
      <w:pPr>
        <w:pStyle w:val="a0"/>
        <w:rPr>
          <w:rtl/>
        </w:rPr>
      </w:pPr>
      <w:r>
        <w:rPr>
          <w:rFonts w:hint="cs"/>
          <w:rtl/>
        </w:rPr>
        <w:t xml:space="preserve">גם אני לא ראיתי אותו. </w:t>
      </w:r>
    </w:p>
    <w:p w14:paraId="55B56E03" w14:textId="77777777" w:rsidR="00000000" w:rsidRDefault="00A92CBC">
      <w:pPr>
        <w:pStyle w:val="a0"/>
        <w:rPr>
          <w:rFonts w:hint="cs"/>
          <w:rtl/>
        </w:rPr>
      </w:pPr>
    </w:p>
    <w:p w14:paraId="2C4A5E0E" w14:textId="77777777" w:rsidR="00000000" w:rsidRDefault="00A92CBC">
      <w:pPr>
        <w:pStyle w:val="-"/>
        <w:rPr>
          <w:rtl/>
        </w:rPr>
      </w:pPr>
      <w:bookmarkStart w:id="235" w:name="FS000001065T23_03_2005_14_49_30C"/>
      <w:bookmarkEnd w:id="235"/>
      <w:r>
        <w:rPr>
          <w:rtl/>
        </w:rPr>
        <w:t>חיים אורון (יחד):</w:t>
      </w:r>
    </w:p>
    <w:p w14:paraId="3C070751" w14:textId="77777777" w:rsidR="00000000" w:rsidRDefault="00A92CBC">
      <w:pPr>
        <w:pStyle w:val="a0"/>
        <w:rPr>
          <w:rtl/>
        </w:rPr>
      </w:pPr>
    </w:p>
    <w:p w14:paraId="74B08C28" w14:textId="77777777" w:rsidR="00000000" w:rsidRDefault="00A92CBC">
      <w:pPr>
        <w:pStyle w:val="a0"/>
        <w:rPr>
          <w:rFonts w:hint="cs"/>
          <w:rtl/>
        </w:rPr>
      </w:pPr>
      <w:r>
        <w:rPr>
          <w:rFonts w:hint="cs"/>
          <w:rtl/>
        </w:rPr>
        <w:t xml:space="preserve">גם אתה לא ראית אותו. נראה שהוא יודע שהכול מסתדר מעצמו. </w:t>
      </w:r>
    </w:p>
    <w:p w14:paraId="33FDE3A7" w14:textId="77777777" w:rsidR="00000000" w:rsidRDefault="00A92CBC">
      <w:pPr>
        <w:pStyle w:val="af1"/>
        <w:rPr>
          <w:rtl/>
        </w:rPr>
      </w:pPr>
      <w:r>
        <w:rPr>
          <w:rtl/>
        </w:rPr>
        <w:br/>
        <w:t>היו"ר יולי-יואל אדלשטיין:</w:t>
      </w:r>
    </w:p>
    <w:p w14:paraId="2E1340BB" w14:textId="77777777" w:rsidR="00000000" w:rsidRDefault="00A92CBC">
      <w:pPr>
        <w:pStyle w:val="a0"/>
        <w:rPr>
          <w:rtl/>
        </w:rPr>
      </w:pPr>
    </w:p>
    <w:p w14:paraId="33A70F37" w14:textId="77777777" w:rsidR="00000000" w:rsidRDefault="00A92CBC">
      <w:pPr>
        <w:pStyle w:val="a0"/>
        <w:rPr>
          <w:rFonts w:hint="cs"/>
          <w:rtl/>
        </w:rPr>
      </w:pPr>
      <w:r>
        <w:rPr>
          <w:rFonts w:hint="cs"/>
          <w:rtl/>
        </w:rPr>
        <w:t>נא לסיים.</w:t>
      </w:r>
    </w:p>
    <w:p w14:paraId="2AFF7D2F" w14:textId="77777777" w:rsidR="00000000" w:rsidRDefault="00A92CBC">
      <w:pPr>
        <w:pStyle w:val="-"/>
        <w:rPr>
          <w:rtl/>
        </w:rPr>
      </w:pPr>
      <w:r>
        <w:rPr>
          <w:rtl/>
        </w:rPr>
        <w:br/>
      </w:r>
      <w:bookmarkStart w:id="236" w:name="FS000001065T23_03_2005_14_50_06C"/>
      <w:bookmarkEnd w:id="236"/>
      <w:r>
        <w:rPr>
          <w:rtl/>
        </w:rPr>
        <w:t>חיים אורון (יחד):</w:t>
      </w:r>
    </w:p>
    <w:p w14:paraId="26724380" w14:textId="77777777" w:rsidR="00000000" w:rsidRDefault="00A92CBC">
      <w:pPr>
        <w:pStyle w:val="a0"/>
        <w:rPr>
          <w:rtl/>
        </w:rPr>
      </w:pPr>
    </w:p>
    <w:p w14:paraId="08944DA9" w14:textId="77777777" w:rsidR="00000000" w:rsidRDefault="00A92CBC">
      <w:pPr>
        <w:pStyle w:val="a0"/>
        <w:rPr>
          <w:rFonts w:hint="cs"/>
          <w:rtl/>
        </w:rPr>
      </w:pPr>
      <w:r>
        <w:rPr>
          <w:rFonts w:hint="cs"/>
          <w:rtl/>
        </w:rPr>
        <w:t>אדוני</w:t>
      </w:r>
      <w:r>
        <w:rPr>
          <w:rFonts w:hint="cs"/>
          <w:rtl/>
        </w:rPr>
        <w:t xml:space="preserve"> היושב-ראש, אני אצביע בעד הפיצולים. אני מוחה, וחוזר ומוחה, על ההליך המקולקל הזה שהכנסת כולה שותפה לו כל פעם מחדש. </w:t>
      </w:r>
    </w:p>
    <w:p w14:paraId="3C73FCCC" w14:textId="77777777" w:rsidR="00000000" w:rsidRDefault="00A92CBC">
      <w:pPr>
        <w:pStyle w:val="af1"/>
        <w:rPr>
          <w:rtl/>
        </w:rPr>
      </w:pPr>
      <w:r>
        <w:rPr>
          <w:rtl/>
        </w:rPr>
        <w:br/>
        <w:t>היו"ר יולי-יואל אדלשטיין:</w:t>
      </w:r>
    </w:p>
    <w:p w14:paraId="48B604FC" w14:textId="77777777" w:rsidR="00000000" w:rsidRDefault="00A92CBC">
      <w:pPr>
        <w:pStyle w:val="a0"/>
        <w:rPr>
          <w:rtl/>
        </w:rPr>
      </w:pPr>
    </w:p>
    <w:p w14:paraId="09EA2073" w14:textId="77777777" w:rsidR="00000000" w:rsidRDefault="00A92CBC">
      <w:pPr>
        <w:pStyle w:val="a0"/>
        <w:rPr>
          <w:rFonts w:hint="cs"/>
          <w:rtl/>
        </w:rPr>
      </w:pPr>
      <w:r>
        <w:rPr>
          <w:rFonts w:hint="cs"/>
          <w:rtl/>
        </w:rPr>
        <w:t xml:space="preserve">תודה רבה לחבר הכנסת חיים אורון. חברי הכנסת, אנחנו נעבור להצבעות. ההצבעות ודאי בנפרד, </w:t>
      </w:r>
    </w:p>
    <w:p w14:paraId="75EB9AA4" w14:textId="77777777" w:rsidR="00000000" w:rsidRDefault="00A92CBC">
      <w:pPr>
        <w:pStyle w:val="a0"/>
        <w:rPr>
          <w:rFonts w:hint="cs"/>
          <w:rtl/>
        </w:rPr>
      </w:pPr>
    </w:p>
    <w:p w14:paraId="6A986EA0" w14:textId="77777777" w:rsidR="00000000" w:rsidRDefault="00A92CBC">
      <w:pPr>
        <w:pStyle w:val="a0"/>
        <w:rPr>
          <w:rFonts w:hint="cs"/>
          <w:rtl/>
        </w:rPr>
      </w:pPr>
      <w:r>
        <w:rPr>
          <w:rFonts w:hint="cs"/>
          <w:rtl/>
        </w:rPr>
        <w:t>קודם נצביע על החלטת ועדת ה</w:t>
      </w:r>
      <w:r>
        <w:rPr>
          <w:rFonts w:hint="cs"/>
          <w:rtl/>
        </w:rPr>
        <w:t>כספים בדבר חלוקת הצעת חוק המדיניות הכלכלית לשנת הכספים 2005 (תיקוני חקיקה), התשס"ה-2005. מי בעד הפיצול - יצביע בעד; מי נגד הפיצול - יצביע נגד. ההצבעה החלה.</w:t>
      </w:r>
    </w:p>
    <w:p w14:paraId="74D8E370" w14:textId="77777777" w:rsidR="00000000" w:rsidRDefault="00A92CBC">
      <w:pPr>
        <w:pStyle w:val="ab"/>
        <w:bidi/>
        <w:rPr>
          <w:rFonts w:hint="cs"/>
          <w:rtl/>
        </w:rPr>
      </w:pPr>
      <w:r>
        <w:rPr>
          <w:rtl/>
        </w:rPr>
        <w:br/>
      </w:r>
      <w:r>
        <w:rPr>
          <w:rFonts w:hint="cs"/>
          <w:rtl/>
        </w:rPr>
        <w:t>הצבעה מס' 33</w:t>
      </w:r>
    </w:p>
    <w:p w14:paraId="3F9A2E6F" w14:textId="77777777" w:rsidR="00000000" w:rsidRDefault="00A92CBC">
      <w:pPr>
        <w:pStyle w:val="a0"/>
        <w:rPr>
          <w:rFonts w:hint="cs"/>
          <w:rtl/>
        </w:rPr>
      </w:pPr>
    </w:p>
    <w:p w14:paraId="18F41DC9" w14:textId="77777777" w:rsidR="00000000" w:rsidRDefault="00A92CBC">
      <w:pPr>
        <w:pStyle w:val="ac"/>
        <w:bidi/>
        <w:rPr>
          <w:rFonts w:hint="cs"/>
          <w:rtl/>
        </w:rPr>
      </w:pPr>
      <w:r>
        <w:rPr>
          <w:rFonts w:hint="cs"/>
          <w:rtl/>
        </w:rPr>
        <w:t>בעד הצעת ועדת הכספים - 33</w:t>
      </w:r>
    </w:p>
    <w:p w14:paraId="68276A1B" w14:textId="77777777" w:rsidR="00000000" w:rsidRDefault="00A92CBC">
      <w:pPr>
        <w:pStyle w:val="ac"/>
        <w:bidi/>
        <w:rPr>
          <w:rFonts w:hint="cs"/>
          <w:rtl/>
        </w:rPr>
      </w:pPr>
      <w:r>
        <w:rPr>
          <w:rFonts w:hint="cs"/>
          <w:rtl/>
        </w:rPr>
        <w:t>נגד - 10</w:t>
      </w:r>
    </w:p>
    <w:p w14:paraId="4B1E6F97" w14:textId="77777777" w:rsidR="00000000" w:rsidRDefault="00A92CBC">
      <w:pPr>
        <w:pStyle w:val="ac"/>
        <w:bidi/>
        <w:rPr>
          <w:rFonts w:hint="cs"/>
          <w:rtl/>
        </w:rPr>
      </w:pPr>
      <w:r>
        <w:rPr>
          <w:rFonts w:hint="cs"/>
          <w:rtl/>
        </w:rPr>
        <w:t>נמנעים - אין</w:t>
      </w:r>
    </w:p>
    <w:p w14:paraId="69ABCF44" w14:textId="77777777" w:rsidR="00000000" w:rsidRDefault="00A92CBC">
      <w:pPr>
        <w:pStyle w:val="ad"/>
        <w:bidi/>
        <w:rPr>
          <w:rFonts w:hint="cs"/>
          <w:rtl/>
        </w:rPr>
      </w:pPr>
      <w:r>
        <w:rPr>
          <w:rFonts w:hint="cs"/>
          <w:rtl/>
        </w:rPr>
        <w:t xml:space="preserve">הצעת ועדת הכספים בדבר חלוקת הצעת חוק </w:t>
      </w:r>
      <w:r>
        <w:rPr>
          <w:rFonts w:hint="cs"/>
          <w:rtl/>
        </w:rPr>
        <w:t xml:space="preserve">המדיניות הכלכלית </w:t>
      </w:r>
    </w:p>
    <w:p w14:paraId="7F3B549E" w14:textId="77777777" w:rsidR="00000000" w:rsidRDefault="00A92CBC">
      <w:pPr>
        <w:pStyle w:val="ad"/>
        <w:bidi/>
        <w:rPr>
          <w:rFonts w:hint="cs"/>
          <w:rtl/>
        </w:rPr>
      </w:pPr>
      <w:r>
        <w:rPr>
          <w:rFonts w:hint="cs"/>
          <w:rtl/>
        </w:rPr>
        <w:t>לשנת הכספים 2005 (תיקוני חקיקה), התשס"ה-2005, נתקבלה.</w:t>
      </w:r>
    </w:p>
    <w:p w14:paraId="222A2756" w14:textId="77777777" w:rsidR="00000000" w:rsidRDefault="00A92CBC">
      <w:pPr>
        <w:pStyle w:val="a0"/>
        <w:rPr>
          <w:rFonts w:hint="cs"/>
          <w:rtl/>
        </w:rPr>
      </w:pPr>
    </w:p>
    <w:p w14:paraId="4633E47C" w14:textId="77777777" w:rsidR="00000000" w:rsidRDefault="00A92CBC">
      <w:pPr>
        <w:pStyle w:val="af1"/>
        <w:rPr>
          <w:rtl/>
        </w:rPr>
      </w:pPr>
      <w:r>
        <w:rPr>
          <w:rtl/>
        </w:rPr>
        <w:t>היו"ר יולי-יואל אדלשטיין:</w:t>
      </w:r>
    </w:p>
    <w:p w14:paraId="4FD14582" w14:textId="77777777" w:rsidR="00000000" w:rsidRDefault="00A92CBC">
      <w:pPr>
        <w:pStyle w:val="a0"/>
        <w:rPr>
          <w:rtl/>
        </w:rPr>
      </w:pPr>
    </w:p>
    <w:p w14:paraId="2A646B9D" w14:textId="77777777" w:rsidR="00000000" w:rsidRDefault="00A92CBC">
      <w:pPr>
        <w:pStyle w:val="a0"/>
        <w:rPr>
          <w:rFonts w:hint="cs"/>
          <w:rtl/>
        </w:rPr>
      </w:pPr>
      <w:r>
        <w:rPr>
          <w:rFonts w:hint="cs"/>
          <w:rtl/>
        </w:rPr>
        <w:t xml:space="preserve">בעד - 33, מתנגדים - 10, אין נמנעים. אני קובע כי הפיצול אושר. </w:t>
      </w:r>
    </w:p>
    <w:p w14:paraId="69812246" w14:textId="77777777" w:rsidR="00000000" w:rsidRDefault="00A92CBC">
      <w:pPr>
        <w:pStyle w:val="a0"/>
        <w:rPr>
          <w:rFonts w:hint="cs"/>
          <w:rtl/>
        </w:rPr>
      </w:pPr>
    </w:p>
    <w:p w14:paraId="1A0CD922" w14:textId="77777777" w:rsidR="00000000" w:rsidRDefault="00A92CBC">
      <w:pPr>
        <w:pStyle w:val="a0"/>
        <w:rPr>
          <w:rFonts w:hint="cs"/>
          <w:rtl/>
        </w:rPr>
      </w:pPr>
      <w:r>
        <w:rPr>
          <w:rFonts w:hint="cs"/>
          <w:rtl/>
        </w:rPr>
        <w:t>החלטת הוועדה המשותפת של ועדת הכספים וועדת הפנים ואיכות הסביבה בדבר חלוקת הצעת חוק המדיניות הכ</w:t>
      </w:r>
      <w:r>
        <w:rPr>
          <w:rFonts w:hint="cs"/>
          <w:rtl/>
        </w:rPr>
        <w:t>לכלית לשנת הכספים 2005 (תיקוני חקיקה), התשס"ה-2005 - ההצבעה החלה. מי בעד, מי נגד? נא להצביע.</w:t>
      </w:r>
    </w:p>
    <w:p w14:paraId="79F2B0EF" w14:textId="77777777" w:rsidR="00000000" w:rsidRDefault="00A92CBC">
      <w:pPr>
        <w:pStyle w:val="ab"/>
        <w:bidi/>
        <w:rPr>
          <w:rtl/>
        </w:rPr>
      </w:pPr>
      <w:r>
        <w:rPr>
          <w:rtl/>
        </w:rPr>
        <w:br/>
      </w:r>
    </w:p>
    <w:p w14:paraId="6E7ABAE1" w14:textId="77777777" w:rsidR="00000000" w:rsidRDefault="00A92CBC">
      <w:pPr>
        <w:pStyle w:val="ab"/>
        <w:bidi/>
        <w:rPr>
          <w:rtl/>
        </w:rPr>
      </w:pPr>
    </w:p>
    <w:p w14:paraId="756045E4" w14:textId="77777777" w:rsidR="00000000" w:rsidRDefault="00A92CBC">
      <w:pPr>
        <w:pStyle w:val="ab"/>
        <w:bidi/>
        <w:rPr>
          <w:rFonts w:hint="cs"/>
          <w:rtl/>
        </w:rPr>
      </w:pPr>
      <w:r>
        <w:rPr>
          <w:rFonts w:hint="cs"/>
          <w:rtl/>
        </w:rPr>
        <w:t>הצבעה מס' 34</w:t>
      </w:r>
    </w:p>
    <w:p w14:paraId="09663B49" w14:textId="77777777" w:rsidR="00000000" w:rsidRDefault="00A92CBC">
      <w:pPr>
        <w:pStyle w:val="a0"/>
        <w:rPr>
          <w:rFonts w:hint="cs"/>
          <w:rtl/>
        </w:rPr>
      </w:pPr>
    </w:p>
    <w:p w14:paraId="31FD11F3" w14:textId="77777777" w:rsidR="00000000" w:rsidRDefault="00A92CBC">
      <w:pPr>
        <w:pStyle w:val="ac"/>
        <w:bidi/>
        <w:rPr>
          <w:rFonts w:hint="cs"/>
          <w:rtl/>
        </w:rPr>
      </w:pPr>
      <w:r>
        <w:rPr>
          <w:rFonts w:hint="cs"/>
          <w:rtl/>
        </w:rPr>
        <w:t>בעד הצעת הוועדה המשותפת - 30</w:t>
      </w:r>
    </w:p>
    <w:p w14:paraId="54A6541E" w14:textId="77777777" w:rsidR="00000000" w:rsidRDefault="00A92CBC">
      <w:pPr>
        <w:pStyle w:val="ac"/>
        <w:bidi/>
        <w:rPr>
          <w:rFonts w:hint="cs"/>
          <w:rtl/>
        </w:rPr>
      </w:pPr>
      <w:r>
        <w:rPr>
          <w:rFonts w:hint="cs"/>
          <w:rtl/>
        </w:rPr>
        <w:t>נגד - 6</w:t>
      </w:r>
    </w:p>
    <w:p w14:paraId="0BF5EF9F" w14:textId="77777777" w:rsidR="00000000" w:rsidRDefault="00A92CBC">
      <w:pPr>
        <w:pStyle w:val="ac"/>
        <w:bidi/>
        <w:rPr>
          <w:rFonts w:hint="cs"/>
          <w:rtl/>
        </w:rPr>
      </w:pPr>
      <w:r>
        <w:rPr>
          <w:rFonts w:hint="cs"/>
          <w:rtl/>
        </w:rPr>
        <w:t>נמנעים - 3</w:t>
      </w:r>
    </w:p>
    <w:p w14:paraId="74F66FBD" w14:textId="77777777" w:rsidR="00000000" w:rsidRDefault="00A92CBC">
      <w:pPr>
        <w:pStyle w:val="ad"/>
        <w:bidi/>
        <w:rPr>
          <w:rFonts w:hint="cs"/>
          <w:rtl/>
        </w:rPr>
      </w:pPr>
      <w:r>
        <w:rPr>
          <w:rFonts w:hint="cs"/>
          <w:rtl/>
        </w:rPr>
        <w:t xml:space="preserve">הצעת הוועדה המשותפת בדבר חלוקת הצעת חוק המדיניות הכלכלית </w:t>
      </w:r>
    </w:p>
    <w:p w14:paraId="2D29A2B8" w14:textId="77777777" w:rsidR="00000000" w:rsidRDefault="00A92CBC">
      <w:pPr>
        <w:pStyle w:val="ad"/>
        <w:bidi/>
        <w:rPr>
          <w:rFonts w:hint="cs"/>
          <w:rtl/>
        </w:rPr>
      </w:pPr>
      <w:r>
        <w:rPr>
          <w:rFonts w:hint="cs"/>
          <w:rtl/>
        </w:rPr>
        <w:t>לשנת הכספים 2005 (תיקוני חקיקה), התשס"ה-</w:t>
      </w:r>
      <w:r>
        <w:rPr>
          <w:rFonts w:hint="cs"/>
          <w:rtl/>
        </w:rPr>
        <w:t>2005, נתקבלה.</w:t>
      </w:r>
    </w:p>
    <w:p w14:paraId="31542677" w14:textId="77777777" w:rsidR="00000000" w:rsidRDefault="00A92CBC">
      <w:pPr>
        <w:pStyle w:val="af1"/>
        <w:rPr>
          <w:rtl/>
        </w:rPr>
      </w:pPr>
      <w:r>
        <w:rPr>
          <w:rtl/>
        </w:rPr>
        <w:br/>
        <w:t>היו"ר יולי-יואל אדלשטיין:</w:t>
      </w:r>
    </w:p>
    <w:p w14:paraId="045470DC" w14:textId="77777777" w:rsidR="00000000" w:rsidRDefault="00A92CBC">
      <w:pPr>
        <w:pStyle w:val="a0"/>
        <w:rPr>
          <w:rtl/>
        </w:rPr>
      </w:pPr>
    </w:p>
    <w:p w14:paraId="367A624B" w14:textId="77777777" w:rsidR="00000000" w:rsidRDefault="00A92CBC">
      <w:pPr>
        <w:pStyle w:val="a0"/>
        <w:rPr>
          <w:rFonts w:hint="cs"/>
          <w:rtl/>
        </w:rPr>
      </w:pPr>
      <w:r>
        <w:rPr>
          <w:rFonts w:hint="cs"/>
          <w:rtl/>
        </w:rPr>
        <w:t xml:space="preserve">חברי הכנסת, בעד - 30, נגד - 6, שלושה נמנעו. גם הפיצול הזה אושר על-ידי המליאה. </w:t>
      </w:r>
    </w:p>
    <w:p w14:paraId="10199DD5" w14:textId="77777777" w:rsidR="00000000" w:rsidRDefault="00A92CBC">
      <w:pPr>
        <w:pStyle w:val="a0"/>
        <w:rPr>
          <w:rtl/>
        </w:rPr>
      </w:pPr>
      <w:r>
        <w:rPr>
          <w:rtl/>
        </w:rPr>
        <w:br/>
      </w:r>
    </w:p>
    <w:p w14:paraId="41C8ABE7" w14:textId="77777777" w:rsidR="00000000" w:rsidRDefault="00A92CBC">
      <w:pPr>
        <w:pStyle w:val="a2"/>
        <w:rPr>
          <w:rtl/>
        </w:rPr>
      </w:pPr>
    </w:p>
    <w:p w14:paraId="4A77873F" w14:textId="77777777" w:rsidR="00000000" w:rsidRDefault="00A92CBC">
      <w:pPr>
        <w:pStyle w:val="a2"/>
        <w:rPr>
          <w:rFonts w:hint="cs"/>
          <w:rtl/>
        </w:rPr>
      </w:pPr>
      <w:bookmarkStart w:id="237" w:name="CS87552FI0087552T23_03_2005_15_03_10"/>
      <w:bookmarkStart w:id="238" w:name="_Toc104196589"/>
      <w:bookmarkEnd w:id="237"/>
      <w:r>
        <w:rPr>
          <w:rtl/>
        </w:rPr>
        <w:t xml:space="preserve">הצעת חוק הדיינים (תיקון - איסור שלילת </w:t>
      </w:r>
      <w:r>
        <w:rPr>
          <w:rFonts w:hint="cs"/>
          <w:rtl/>
        </w:rPr>
        <w:br/>
      </w:r>
      <w:r>
        <w:rPr>
          <w:rtl/>
        </w:rPr>
        <w:t>כשירות בשל מקום מגורים), התשס"ה-2005</w:t>
      </w:r>
      <w:bookmarkEnd w:id="238"/>
    </w:p>
    <w:p w14:paraId="668C5CEB" w14:textId="77777777" w:rsidR="00000000" w:rsidRDefault="00A92CBC">
      <w:pPr>
        <w:pStyle w:val="af1"/>
        <w:rPr>
          <w:rFonts w:hint="cs"/>
          <w:b w:val="0"/>
          <w:bCs w:val="0"/>
          <w:u w:val="none"/>
          <w:rtl/>
        </w:rPr>
      </w:pPr>
      <w:r>
        <w:rPr>
          <w:rFonts w:hint="cs"/>
          <w:b w:val="0"/>
          <w:bCs w:val="0"/>
          <w:u w:val="none"/>
          <w:rtl/>
        </w:rPr>
        <w:t xml:space="preserve">[ הצעת חוק פ/3112; </w:t>
      </w:r>
      <w:r>
        <w:rPr>
          <w:rFonts w:hint="eastAsia"/>
          <w:b w:val="0"/>
          <w:bCs w:val="0"/>
          <w:u w:val="none"/>
          <w:rtl/>
        </w:rPr>
        <w:t>נספחות</w:t>
      </w:r>
      <w:r>
        <w:rPr>
          <w:b w:val="0"/>
          <w:bCs w:val="0"/>
          <w:u w:val="none"/>
          <w:rtl/>
        </w:rPr>
        <w:t>.</w:t>
      </w:r>
      <w:r>
        <w:rPr>
          <w:rFonts w:hint="cs"/>
          <w:b w:val="0"/>
          <w:bCs w:val="0"/>
          <w:u w:val="none"/>
          <w:rtl/>
        </w:rPr>
        <w:t>]</w:t>
      </w:r>
    </w:p>
    <w:p w14:paraId="31D585D4" w14:textId="77777777" w:rsidR="00000000" w:rsidRDefault="00A92CBC">
      <w:pPr>
        <w:pStyle w:val="-0"/>
        <w:rPr>
          <w:rFonts w:hint="cs"/>
          <w:rtl/>
        </w:rPr>
      </w:pPr>
      <w:r>
        <w:rPr>
          <w:rFonts w:hint="cs"/>
          <w:rtl/>
        </w:rPr>
        <w:t>(הצעת חבר הכנסת נסים זאב)</w:t>
      </w:r>
    </w:p>
    <w:p w14:paraId="677BE36A" w14:textId="77777777" w:rsidR="00000000" w:rsidRDefault="00A92CBC">
      <w:pPr>
        <w:pStyle w:val="a0"/>
        <w:rPr>
          <w:rFonts w:hint="cs"/>
          <w:rtl/>
        </w:rPr>
      </w:pPr>
    </w:p>
    <w:p w14:paraId="16D04BB4" w14:textId="77777777" w:rsidR="00000000" w:rsidRDefault="00A92CBC">
      <w:pPr>
        <w:pStyle w:val="af1"/>
        <w:rPr>
          <w:rtl/>
        </w:rPr>
      </w:pPr>
      <w:r>
        <w:rPr>
          <w:rtl/>
        </w:rPr>
        <w:t>ה</w:t>
      </w:r>
      <w:r>
        <w:rPr>
          <w:rtl/>
        </w:rPr>
        <w:t>יו"ר יולי-יואל אדלשטיין:</w:t>
      </w:r>
    </w:p>
    <w:p w14:paraId="4FF4E4F9" w14:textId="77777777" w:rsidR="00000000" w:rsidRDefault="00A92CBC">
      <w:pPr>
        <w:pStyle w:val="a0"/>
        <w:rPr>
          <w:rtl/>
        </w:rPr>
      </w:pPr>
    </w:p>
    <w:p w14:paraId="01010139" w14:textId="77777777" w:rsidR="00000000" w:rsidRDefault="00A92CBC">
      <w:pPr>
        <w:pStyle w:val="a0"/>
        <w:rPr>
          <w:rFonts w:hint="cs"/>
          <w:rtl/>
        </w:rPr>
      </w:pPr>
      <w:r>
        <w:rPr>
          <w:rFonts w:hint="cs"/>
          <w:rtl/>
        </w:rPr>
        <w:t xml:space="preserve">אנחנו יכולים לעבור לנושא הבא, שהוא הצעת חוק הדיינים (תיקון - איסור שלילת כשירות בשל מקום מגורים), התשס"ה-2005, של חבר הכנסת נסים זאב. בבקשה, אדוני. תשיב שרת המשפטים. </w:t>
      </w:r>
    </w:p>
    <w:p w14:paraId="1E98963D" w14:textId="77777777" w:rsidR="00000000" w:rsidRDefault="00A92CBC">
      <w:pPr>
        <w:pStyle w:val="af0"/>
        <w:rPr>
          <w:rtl/>
        </w:rPr>
      </w:pPr>
      <w:r>
        <w:rPr>
          <w:rtl/>
        </w:rPr>
        <w:br/>
        <w:t>שרת המשפטים ציפי לבני:</w:t>
      </w:r>
    </w:p>
    <w:p w14:paraId="5EC87448" w14:textId="77777777" w:rsidR="00000000" w:rsidRDefault="00A92CBC">
      <w:pPr>
        <w:pStyle w:val="a0"/>
        <w:rPr>
          <w:rtl/>
        </w:rPr>
      </w:pPr>
    </w:p>
    <w:p w14:paraId="4B21D67E" w14:textId="77777777" w:rsidR="00000000" w:rsidRDefault="00A92CBC">
      <w:pPr>
        <w:pStyle w:val="a0"/>
        <w:rPr>
          <w:rFonts w:hint="cs"/>
          <w:rtl/>
        </w:rPr>
      </w:pPr>
      <w:r>
        <w:rPr>
          <w:rFonts w:hint="cs"/>
          <w:rtl/>
        </w:rPr>
        <w:t>תשובה והצבעה במועד אחר.</w:t>
      </w:r>
    </w:p>
    <w:p w14:paraId="6C2E8A52" w14:textId="77777777" w:rsidR="00000000" w:rsidRDefault="00A92CBC">
      <w:pPr>
        <w:pStyle w:val="af1"/>
        <w:rPr>
          <w:rtl/>
        </w:rPr>
      </w:pPr>
      <w:r>
        <w:rPr>
          <w:rtl/>
        </w:rPr>
        <w:br/>
        <w:t>היו"ר יולי-יו</w:t>
      </w:r>
      <w:r>
        <w:rPr>
          <w:rtl/>
        </w:rPr>
        <w:t>אל אדלשטיין:</w:t>
      </w:r>
    </w:p>
    <w:p w14:paraId="507D50DE" w14:textId="77777777" w:rsidR="00000000" w:rsidRDefault="00A92CBC">
      <w:pPr>
        <w:pStyle w:val="a0"/>
        <w:rPr>
          <w:rtl/>
        </w:rPr>
      </w:pPr>
    </w:p>
    <w:p w14:paraId="72942FD5" w14:textId="77777777" w:rsidR="00000000" w:rsidRDefault="00A92CBC">
      <w:pPr>
        <w:pStyle w:val="a0"/>
        <w:rPr>
          <w:rFonts w:hint="cs"/>
          <w:rtl/>
        </w:rPr>
      </w:pPr>
      <w:r>
        <w:rPr>
          <w:rFonts w:hint="cs"/>
          <w:rtl/>
        </w:rPr>
        <w:t xml:space="preserve">תשובה והצבעה במועד אחר, כפי שנמסר לי. </w:t>
      </w:r>
    </w:p>
    <w:p w14:paraId="39FC00C1" w14:textId="77777777" w:rsidR="00000000" w:rsidRDefault="00A92CBC">
      <w:pPr>
        <w:pStyle w:val="a"/>
        <w:rPr>
          <w:rtl/>
        </w:rPr>
      </w:pPr>
      <w:r>
        <w:rPr>
          <w:rtl/>
        </w:rPr>
        <w:br/>
      </w:r>
      <w:bookmarkStart w:id="239" w:name="FS000000490T23_03_2005_15_04_07"/>
      <w:bookmarkStart w:id="240" w:name="_Toc104196590"/>
      <w:bookmarkEnd w:id="239"/>
      <w:r>
        <w:rPr>
          <w:rtl/>
        </w:rPr>
        <w:t>נסים זאב (ש"ס):</w:t>
      </w:r>
      <w:bookmarkEnd w:id="240"/>
    </w:p>
    <w:p w14:paraId="13B5C80E" w14:textId="77777777" w:rsidR="00000000" w:rsidRDefault="00A92CBC">
      <w:pPr>
        <w:pStyle w:val="a0"/>
        <w:rPr>
          <w:rtl/>
        </w:rPr>
      </w:pPr>
    </w:p>
    <w:p w14:paraId="3FC86FB1" w14:textId="77777777" w:rsidR="00000000" w:rsidRDefault="00A92CBC">
      <w:pPr>
        <w:pStyle w:val="a0"/>
        <w:rPr>
          <w:rFonts w:hint="cs"/>
          <w:rtl/>
        </w:rPr>
      </w:pPr>
      <w:r>
        <w:rPr>
          <w:rFonts w:hint="cs"/>
          <w:rtl/>
        </w:rPr>
        <w:t>אדוני היושב בראש, כנסת נכבדה, הסיכום שלי עם השרה, שהתשובה וההצבעה יהיו במועד אחר, הוא מאחר שיש הבנה בנושא הזה, ומה שרצה שר המשפטים לשעבר - ברוך שפטרנו מעונשו של זה - לצאת באופן זדוני נג</w:t>
      </w:r>
      <w:r>
        <w:rPr>
          <w:rFonts w:hint="cs"/>
          <w:rtl/>
        </w:rPr>
        <w:t xml:space="preserve">ד דייני ישראל ולהכפיש אותם, ברוך השם שיש לנו שרה שמבינה את האפליה שיש נגד דייני ישראל, מול שופטי ישראל. </w:t>
      </w:r>
    </w:p>
    <w:p w14:paraId="0771B265" w14:textId="77777777" w:rsidR="00000000" w:rsidRDefault="00A92CBC">
      <w:pPr>
        <w:pStyle w:val="a0"/>
        <w:rPr>
          <w:rFonts w:hint="cs"/>
          <w:rtl/>
        </w:rPr>
      </w:pPr>
    </w:p>
    <w:p w14:paraId="2FD57F0B" w14:textId="77777777" w:rsidR="00000000" w:rsidRDefault="00A92CBC">
      <w:pPr>
        <w:pStyle w:val="a0"/>
        <w:rPr>
          <w:rFonts w:hint="cs"/>
          <w:rtl/>
        </w:rPr>
      </w:pPr>
      <w:r>
        <w:rPr>
          <w:rFonts w:hint="cs"/>
          <w:rtl/>
        </w:rPr>
        <w:t xml:space="preserve">אני קודם כול אומַר בדברי ההסבר בתורה שבכתב, ולאחר מכן בתורה שבעל-פה. </w:t>
      </w:r>
    </w:p>
    <w:p w14:paraId="2C77A53C" w14:textId="77777777" w:rsidR="00000000" w:rsidRDefault="00A92CBC">
      <w:pPr>
        <w:pStyle w:val="a0"/>
        <w:rPr>
          <w:rFonts w:hint="cs"/>
          <w:rtl/>
        </w:rPr>
      </w:pPr>
    </w:p>
    <w:p w14:paraId="050AB948" w14:textId="77777777" w:rsidR="00000000" w:rsidRDefault="00A92CBC">
      <w:pPr>
        <w:pStyle w:val="a0"/>
        <w:rPr>
          <w:rFonts w:hint="cs"/>
          <w:rtl/>
        </w:rPr>
      </w:pPr>
      <w:r>
        <w:rPr>
          <w:rFonts w:hint="cs"/>
          <w:rtl/>
        </w:rPr>
        <w:t>אילוץ דיינים, על-פי הדין, להעתיק את מקום מגוריהם כל אימת שחל שינוי באזור שבו הם</w:t>
      </w:r>
      <w:r>
        <w:rPr>
          <w:rFonts w:hint="cs"/>
          <w:rtl/>
        </w:rPr>
        <w:t xml:space="preserve"> מכהנים בתפקיד, יש בו בראש ובראשונה, אדוני היושב בראש, כדי לפגוע בחירותם ובכבודם בהתאם לעקרונות חוק-היסוד בדבר כבוד האדם וחירותו. נוסף על כך ובלי לפגוע בכלליות האמור לעיל, מקום מגוריו של דיין אינו חייב להיות בעיר או ביישוב שבו הוא מכהן כדיין, מהסיבות שאני </w:t>
      </w:r>
      <w:r>
        <w:rPr>
          <w:rFonts w:hint="cs"/>
          <w:rtl/>
        </w:rPr>
        <w:t xml:space="preserve">אפרט. </w:t>
      </w:r>
    </w:p>
    <w:p w14:paraId="0772A167" w14:textId="77777777" w:rsidR="00000000" w:rsidRDefault="00A92CBC">
      <w:pPr>
        <w:pStyle w:val="a0"/>
        <w:rPr>
          <w:rFonts w:hint="cs"/>
          <w:rtl/>
        </w:rPr>
      </w:pPr>
    </w:p>
    <w:p w14:paraId="53A6A044" w14:textId="77777777" w:rsidR="00000000" w:rsidRDefault="00A92CBC">
      <w:pPr>
        <w:pStyle w:val="a0"/>
        <w:rPr>
          <w:rFonts w:hint="cs"/>
          <w:rtl/>
        </w:rPr>
      </w:pPr>
      <w:r>
        <w:rPr>
          <w:rFonts w:hint="cs"/>
          <w:rtl/>
        </w:rPr>
        <w:t>שיעורי הקידום של דיינים המשרתים ביישובים או בערים קטנות שונים מאלו החלים על שופטי בתי-המשפט האזרחיים. הדבר נקבע על-ידי הנהלת בית-הדין הארצי בהתאם לדרישות המקום כפי שהן מעת לעת, ואין לצפות מדיין שיעתיק את מקום מגוריו, עם כל הזעזועים הנובעים מכך לגבי</w:t>
      </w:r>
      <w:r>
        <w:rPr>
          <w:rFonts w:hint="cs"/>
          <w:rtl/>
        </w:rPr>
        <w:t xml:space="preserve"> הדיין עצמו ולגבי בני משפחתו, באשר יש להביא בחשבון שדיין יהיה חייב לשנות את מקום עבודתו מדי שנים ספורות, ובכל פעם שדיין יידרש לכהן באיזו עיר מסוימת - אז הוא יצטרך שוב לעבור לאותה עיר עם בני משפחתו. יש פה עניין של חינוך הילדים, יש פה עניין שאדם רגיל וחביב ע</w:t>
      </w:r>
      <w:r>
        <w:rPr>
          <w:rFonts w:hint="cs"/>
          <w:rtl/>
        </w:rPr>
        <w:t>ליו לחיות בעירו.</w:t>
      </w:r>
    </w:p>
    <w:p w14:paraId="3A5F4538" w14:textId="77777777" w:rsidR="00000000" w:rsidRDefault="00A92CBC">
      <w:pPr>
        <w:pStyle w:val="a0"/>
        <w:rPr>
          <w:rFonts w:hint="cs"/>
          <w:rtl/>
        </w:rPr>
      </w:pPr>
    </w:p>
    <w:p w14:paraId="73EF3A20" w14:textId="77777777" w:rsidR="00000000" w:rsidRDefault="00A92CBC">
      <w:pPr>
        <w:pStyle w:val="a0"/>
        <w:rPr>
          <w:rFonts w:hint="cs"/>
          <w:rtl/>
        </w:rPr>
      </w:pPr>
      <w:r>
        <w:rPr>
          <w:rFonts w:hint="cs"/>
          <w:rtl/>
        </w:rPr>
        <w:t xml:space="preserve">על-פי הדין הקיים בארץ, שופטי בתי-המשפט האזרחיים אינם חייבים לגור במקום עבודתם, והשוני החל על הדיינים בבתי-הדין הרבניים מהווה אפליה ברורה, שאין לה כל הצדקה לפי העניין וגם לאור שיקולי הצדק הטבעי. </w:t>
      </w:r>
    </w:p>
    <w:p w14:paraId="3B95D416" w14:textId="77777777" w:rsidR="00000000" w:rsidRDefault="00A92CBC">
      <w:pPr>
        <w:pStyle w:val="a0"/>
        <w:rPr>
          <w:rFonts w:hint="cs"/>
          <w:rtl/>
        </w:rPr>
      </w:pPr>
    </w:p>
    <w:p w14:paraId="7DF63092" w14:textId="77777777" w:rsidR="00000000" w:rsidRDefault="00A92CBC">
      <w:pPr>
        <w:pStyle w:val="a0"/>
        <w:rPr>
          <w:rFonts w:hint="cs"/>
          <w:rtl/>
        </w:rPr>
      </w:pPr>
      <w:r>
        <w:rPr>
          <w:rFonts w:hint="cs"/>
          <w:rtl/>
        </w:rPr>
        <w:t>יש אפילו עדיפות שדיין לא יגור במקום עבודתו</w:t>
      </w:r>
      <w:r>
        <w:rPr>
          <w:rFonts w:hint="cs"/>
          <w:rtl/>
        </w:rPr>
        <w:t>, באשר דבר זה יש בו כדי להבטיח רמה גבוהה של חסינות הדיין בפני אפשרות של קרבה בינו לבין הציבור הנזקק לשירותיהם של בתי-הדין הרבניים. בציבור הדתי קיימות אפשרויות רבות של קירוב, אם בדרך של תפילה בבתי-כנסת משותפים, ואם בלימוד תורה בבתי-מדרש או בישיבות, ויש להבט</w:t>
      </w:r>
      <w:r>
        <w:rPr>
          <w:rFonts w:hint="cs"/>
          <w:rtl/>
        </w:rPr>
        <w:t xml:space="preserve">יח ככל האפשר שהדיין יקיים אורח חיים המובדל ככל האפשר מבני הקהילה הנזקקת לשירותי בתי-הדין. על-ידי כך תושג רמה גבוהה ביותר של עצמאותו של הדיין ואי-משוא פנים על-פי עקרונות הדין העברי. </w:t>
      </w:r>
    </w:p>
    <w:p w14:paraId="68B25669" w14:textId="77777777" w:rsidR="00000000" w:rsidRDefault="00A92CBC">
      <w:pPr>
        <w:pStyle w:val="a0"/>
        <w:rPr>
          <w:rFonts w:hint="cs"/>
          <w:rtl/>
        </w:rPr>
      </w:pPr>
    </w:p>
    <w:p w14:paraId="1CA9E046" w14:textId="77777777" w:rsidR="00000000" w:rsidRDefault="00A92CBC">
      <w:pPr>
        <w:pStyle w:val="a0"/>
        <w:rPr>
          <w:rFonts w:hint="cs"/>
          <w:rtl/>
        </w:rPr>
      </w:pPr>
      <w:r>
        <w:rPr>
          <w:rFonts w:hint="cs"/>
          <w:rtl/>
        </w:rPr>
        <w:t xml:space="preserve">אני רק רוצה להוסיף, אדוני היושב-ראש, רק לחדד את הסוגיה הזאת </w:t>
      </w:r>
      <w:r>
        <w:rPr>
          <w:rtl/>
        </w:rPr>
        <w:t>–</w:t>
      </w:r>
      <w:r>
        <w:rPr>
          <w:rFonts w:hint="cs"/>
          <w:rtl/>
        </w:rPr>
        <w:t xml:space="preserve"> צריך רק להב</w:t>
      </w:r>
      <w:r>
        <w:rPr>
          <w:rFonts w:hint="cs"/>
          <w:rtl/>
        </w:rPr>
        <w:t>ין  שיש כאן אפליה לרעה של דיינים לעומת שופטי בתי-המשפט, ודייני ישראל הם במדרגה מקבילה לשופטי בית-המשפט המחוזי והעליון. אין חוק ואין תקנה אפילו שמחייבים שופטים לגור במקום כהונתם או לגור במקום שבו הם מכהנים כדיינים. לכן חייבים אנחנו, הכנסת, לקבל החלטה שוויונ</w:t>
      </w:r>
      <w:r>
        <w:rPr>
          <w:rFonts w:hint="cs"/>
          <w:rtl/>
        </w:rPr>
        <w:t xml:space="preserve">ית, וכאשר דיברו כאן על שוויוניות בין נשים לגברים לגבי משלחות </w:t>
      </w:r>
      <w:r>
        <w:rPr>
          <w:rtl/>
        </w:rPr>
        <w:t>–</w:t>
      </w:r>
      <w:r>
        <w:rPr>
          <w:rFonts w:hint="cs"/>
          <w:rtl/>
        </w:rPr>
        <w:t xml:space="preserve"> אנחנו מדברים עכשיו על שוויוניות אפילו בין גברים לגברים. למה לעשות אפליה בין שופטים לדיינים? וכדי למנוע את הפגיעה הקשה במעמדם של דייני ישראל, אני מקווה שחברי הכנסת יצביעו בעד. </w:t>
      </w:r>
    </w:p>
    <w:p w14:paraId="3C0DA703" w14:textId="77777777" w:rsidR="00000000" w:rsidRDefault="00A92CBC">
      <w:pPr>
        <w:pStyle w:val="a0"/>
        <w:rPr>
          <w:rFonts w:hint="cs"/>
          <w:rtl/>
        </w:rPr>
      </w:pPr>
    </w:p>
    <w:p w14:paraId="72CCDFCD" w14:textId="77777777" w:rsidR="00000000" w:rsidRDefault="00A92CBC">
      <w:pPr>
        <w:pStyle w:val="a0"/>
        <w:rPr>
          <w:rFonts w:hint="cs"/>
          <w:rtl/>
        </w:rPr>
      </w:pPr>
      <w:r>
        <w:rPr>
          <w:rFonts w:hint="cs"/>
          <w:rtl/>
        </w:rPr>
        <w:t>אין כאן דחייה כד</w:t>
      </w:r>
      <w:r>
        <w:rPr>
          <w:rFonts w:hint="cs"/>
          <w:rtl/>
        </w:rPr>
        <w:t>י להתעלם מהנושא. השרה אמרה שבאופן עקרוני היא</w:t>
      </w:r>
      <w:r>
        <w:rPr>
          <w:rtl/>
        </w:rPr>
        <w:t xml:space="preserve"> </w:t>
      </w:r>
      <w:r>
        <w:rPr>
          <w:rFonts w:hint="cs"/>
          <w:rtl/>
        </w:rPr>
        <w:t xml:space="preserve">חושבת שהעניין הזה ראוי, ואם יש איזו ביקורת על דיינים שמאחרים - אני לא רוצה לומר לכם שיש גם שופטים שמאחרים. לא זה מה שיכריע את הסוגיה. אם דיין מכהן בחיפה והוא גר בנתניה, ויש לו 35 דקות להגיע לחיפה </w:t>
      </w:r>
      <w:r>
        <w:rPr>
          <w:rtl/>
        </w:rPr>
        <w:t>–</w:t>
      </w:r>
      <w:r>
        <w:rPr>
          <w:rFonts w:hint="cs"/>
          <w:rtl/>
        </w:rPr>
        <w:t xml:space="preserve"> בשביל זה הוא </w:t>
      </w:r>
      <w:r>
        <w:rPr>
          <w:rFonts w:hint="cs"/>
          <w:rtl/>
        </w:rPr>
        <w:t xml:space="preserve">יהיה פסול מלהיות דיין? היום, בפועל, דיינים נוסעים, יש רכבות, יש אפשרויות רבות להגיע במהירות. אנחנו לא מדברים על דיין שטס כל יום מירושלים לאילת או מתל-אביב לאילת, אבל המרחקים הם מרחקים סבירים ביותר. גם אם רוצים להגביל את המרחקים </w:t>
      </w:r>
      <w:r>
        <w:rPr>
          <w:rtl/>
        </w:rPr>
        <w:t>–</w:t>
      </w:r>
      <w:r>
        <w:rPr>
          <w:rFonts w:hint="cs"/>
          <w:rtl/>
        </w:rPr>
        <w:t xml:space="preserve"> נעשה את זה בוועדה, אבל העי</w:t>
      </w:r>
      <w:r>
        <w:rPr>
          <w:rFonts w:hint="cs"/>
          <w:rtl/>
        </w:rPr>
        <w:t xml:space="preserve">קרון חייב להיות זהה ושווה  לדייני ישראל ולשופטי ישראל. תודה רבה, אדוני. </w:t>
      </w:r>
    </w:p>
    <w:p w14:paraId="38B2A0C7" w14:textId="77777777" w:rsidR="00000000" w:rsidRDefault="00A92CBC">
      <w:pPr>
        <w:pStyle w:val="a0"/>
        <w:rPr>
          <w:rFonts w:hint="cs"/>
          <w:rtl/>
        </w:rPr>
      </w:pPr>
    </w:p>
    <w:p w14:paraId="37CEBBF3" w14:textId="77777777" w:rsidR="00000000" w:rsidRDefault="00A92CBC">
      <w:pPr>
        <w:pStyle w:val="af1"/>
        <w:rPr>
          <w:rtl/>
        </w:rPr>
      </w:pPr>
      <w:r>
        <w:rPr>
          <w:rFonts w:hint="eastAsia"/>
          <w:rtl/>
        </w:rPr>
        <w:t>היו</w:t>
      </w:r>
      <w:r>
        <w:rPr>
          <w:rtl/>
        </w:rPr>
        <w:t>"ר יולי-יואל אדלשטיין:</w:t>
      </w:r>
    </w:p>
    <w:p w14:paraId="110D21F6" w14:textId="77777777" w:rsidR="00000000" w:rsidRDefault="00A92CBC">
      <w:pPr>
        <w:pStyle w:val="a0"/>
        <w:rPr>
          <w:rFonts w:hint="cs"/>
          <w:rtl/>
        </w:rPr>
      </w:pPr>
    </w:p>
    <w:p w14:paraId="3FDC9530" w14:textId="77777777" w:rsidR="00000000" w:rsidRDefault="00A92CBC">
      <w:pPr>
        <w:pStyle w:val="a0"/>
        <w:rPr>
          <w:rFonts w:hint="cs"/>
          <w:rtl/>
        </w:rPr>
      </w:pPr>
      <w:r>
        <w:rPr>
          <w:rFonts w:hint="cs"/>
          <w:rtl/>
        </w:rPr>
        <w:t xml:space="preserve">אני מודה מאוד לחבר הכנסת נסים זאב. כאמור, תשובה והצבעה במועד אחר. </w:t>
      </w:r>
    </w:p>
    <w:p w14:paraId="0C541C78" w14:textId="77777777" w:rsidR="00000000" w:rsidRDefault="00A92CBC">
      <w:pPr>
        <w:pStyle w:val="a0"/>
        <w:rPr>
          <w:rFonts w:hint="cs"/>
          <w:rtl/>
        </w:rPr>
      </w:pPr>
    </w:p>
    <w:p w14:paraId="11D4ECC1" w14:textId="77777777" w:rsidR="00000000" w:rsidRDefault="00A92CBC">
      <w:pPr>
        <w:pStyle w:val="a0"/>
        <w:rPr>
          <w:rFonts w:hint="cs"/>
          <w:rtl/>
        </w:rPr>
      </w:pPr>
    </w:p>
    <w:p w14:paraId="308B74B1" w14:textId="77777777" w:rsidR="00000000" w:rsidRDefault="00A92CBC">
      <w:pPr>
        <w:pStyle w:val="a2"/>
        <w:rPr>
          <w:rFonts w:hint="cs"/>
          <w:rtl/>
        </w:rPr>
      </w:pPr>
      <w:bookmarkStart w:id="241" w:name="_Toc104196591"/>
      <w:r>
        <w:rPr>
          <w:rFonts w:hint="cs"/>
          <w:rtl/>
        </w:rPr>
        <w:t xml:space="preserve">הצעת חוק מבקר המדינה (תיקון </w:t>
      </w:r>
      <w:r>
        <w:rPr>
          <w:rtl/>
        </w:rPr>
        <w:t>–</w:t>
      </w:r>
      <w:r>
        <w:rPr>
          <w:rFonts w:hint="cs"/>
          <w:rtl/>
        </w:rPr>
        <w:t xml:space="preserve"> קבילות ראיה), התשס"ד-2003</w:t>
      </w:r>
      <w:bookmarkEnd w:id="241"/>
    </w:p>
    <w:p w14:paraId="71087633" w14:textId="77777777" w:rsidR="00000000" w:rsidRDefault="00A92CBC">
      <w:pPr>
        <w:pStyle w:val="a0"/>
        <w:rPr>
          <w:rFonts w:hint="cs"/>
          <w:rtl/>
        </w:rPr>
      </w:pPr>
      <w:r>
        <w:rPr>
          <w:rFonts w:hint="cs"/>
          <w:rtl/>
        </w:rPr>
        <w:t xml:space="preserve"> [הצעת חוק פ/1697; נספחות.]</w:t>
      </w:r>
    </w:p>
    <w:p w14:paraId="6CAB82CD" w14:textId="77777777" w:rsidR="00000000" w:rsidRDefault="00A92CBC">
      <w:pPr>
        <w:pStyle w:val="-0"/>
        <w:rPr>
          <w:rFonts w:hint="cs"/>
          <w:rtl/>
        </w:rPr>
      </w:pPr>
      <w:r>
        <w:rPr>
          <w:rFonts w:hint="cs"/>
          <w:rtl/>
        </w:rPr>
        <w:t>(ה</w:t>
      </w:r>
      <w:r>
        <w:rPr>
          <w:rFonts w:hint="cs"/>
          <w:rtl/>
        </w:rPr>
        <w:t>צעת חבר הכנסת יעקב מרגי)</w:t>
      </w:r>
    </w:p>
    <w:p w14:paraId="0AC5F17B" w14:textId="77777777" w:rsidR="00000000" w:rsidRDefault="00A92CBC">
      <w:pPr>
        <w:pStyle w:val="a0"/>
        <w:rPr>
          <w:rFonts w:hint="cs"/>
          <w:rtl/>
        </w:rPr>
      </w:pPr>
    </w:p>
    <w:p w14:paraId="66CDAAA9" w14:textId="77777777" w:rsidR="00000000" w:rsidRDefault="00A92CBC">
      <w:pPr>
        <w:pStyle w:val="af1"/>
        <w:rPr>
          <w:rtl/>
        </w:rPr>
      </w:pPr>
      <w:r>
        <w:rPr>
          <w:rFonts w:hint="eastAsia"/>
          <w:rtl/>
        </w:rPr>
        <w:t>היו</w:t>
      </w:r>
      <w:r>
        <w:rPr>
          <w:rtl/>
        </w:rPr>
        <w:t>"ר יולי-יואל אדלשטיין:</w:t>
      </w:r>
    </w:p>
    <w:p w14:paraId="7B191153" w14:textId="77777777" w:rsidR="00000000" w:rsidRDefault="00A92CBC">
      <w:pPr>
        <w:pStyle w:val="a0"/>
        <w:rPr>
          <w:rFonts w:hint="cs"/>
          <w:rtl/>
        </w:rPr>
      </w:pPr>
    </w:p>
    <w:p w14:paraId="0BBA87A1" w14:textId="77777777" w:rsidR="00000000" w:rsidRDefault="00A92CBC">
      <w:pPr>
        <w:pStyle w:val="a0"/>
        <w:rPr>
          <w:rFonts w:hint="cs"/>
          <w:rtl/>
        </w:rPr>
      </w:pPr>
      <w:r>
        <w:rPr>
          <w:rFonts w:hint="cs"/>
          <w:rtl/>
        </w:rPr>
        <w:t xml:space="preserve">אנחנו עוברים להצעת החוק הבאה, שמספרה פ/1697: הצעת חוק מבקר המדינה (תיקון </w:t>
      </w:r>
      <w:r>
        <w:rPr>
          <w:rtl/>
        </w:rPr>
        <w:t>–</w:t>
      </w:r>
      <w:r>
        <w:rPr>
          <w:rFonts w:hint="cs"/>
          <w:rtl/>
        </w:rPr>
        <w:t xml:space="preserve"> קבילות ראיה), התשס"ד-2003. חבר הכנסת יעקב מרגי, בעל ההצעה, בבקשה. ישיב השר המקשר, חבר הכנסת מאיר שטרית. </w:t>
      </w:r>
    </w:p>
    <w:p w14:paraId="0DF1E350" w14:textId="77777777" w:rsidR="00000000" w:rsidRDefault="00A92CBC">
      <w:pPr>
        <w:pStyle w:val="a0"/>
        <w:rPr>
          <w:rFonts w:hint="cs"/>
          <w:rtl/>
        </w:rPr>
      </w:pPr>
    </w:p>
    <w:p w14:paraId="13AA33E8" w14:textId="77777777" w:rsidR="00000000" w:rsidRDefault="00A92CBC">
      <w:pPr>
        <w:pStyle w:val="a"/>
        <w:rPr>
          <w:rtl/>
        </w:rPr>
      </w:pPr>
      <w:bookmarkStart w:id="242" w:name="FS000001056T23_03_2005_14_24_28"/>
      <w:bookmarkStart w:id="243" w:name="_Toc104196592"/>
      <w:bookmarkEnd w:id="242"/>
      <w:r>
        <w:rPr>
          <w:rFonts w:hint="eastAsia"/>
          <w:rtl/>
        </w:rPr>
        <w:t>יעקב</w:t>
      </w:r>
      <w:r>
        <w:rPr>
          <w:rtl/>
        </w:rPr>
        <w:t xml:space="preserve"> מרגי (ש"ס):</w:t>
      </w:r>
      <w:bookmarkEnd w:id="243"/>
    </w:p>
    <w:p w14:paraId="0395F578" w14:textId="77777777" w:rsidR="00000000" w:rsidRDefault="00A92CBC">
      <w:pPr>
        <w:pStyle w:val="a0"/>
        <w:rPr>
          <w:rFonts w:hint="cs"/>
          <w:rtl/>
        </w:rPr>
      </w:pPr>
    </w:p>
    <w:p w14:paraId="2AF6BA30" w14:textId="77777777" w:rsidR="00000000" w:rsidRDefault="00A92CBC">
      <w:pPr>
        <w:pStyle w:val="a0"/>
        <w:rPr>
          <w:rFonts w:hint="cs"/>
          <w:rtl/>
        </w:rPr>
      </w:pPr>
      <w:r>
        <w:rPr>
          <w:rFonts w:hint="cs"/>
          <w:rtl/>
        </w:rPr>
        <w:t>אדונ</w:t>
      </w:r>
      <w:r>
        <w:rPr>
          <w:rFonts w:hint="cs"/>
          <w:rtl/>
        </w:rPr>
        <w:t>י היושב-ראש, חברי חברי הכנסת, מכובדי כבוד השר, הצעת חוק זו נולדה בעקבות דיונים רבים הקשורים בדוחות מבקר המדינה שהיו עוד טרם היותי חבר הכנסת. לכן, עם כניסתי לכנסת הגשתי את הצעת החוק הזאת, מתוך אמונה שדוחות המבקר הם מסמך בעל ערך רב, שיש לעשות עמו שימוש בעל ע</w:t>
      </w:r>
      <w:r>
        <w:rPr>
          <w:rFonts w:hint="cs"/>
          <w:rtl/>
        </w:rPr>
        <w:t xml:space="preserve">רך לשלטון החוק ולמגזר הציבורי בכלל. </w:t>
      </w:r>
    </w:p>
    <w:p w14:paraId="565182C0" w14:textId="77777777" w:rsidR="00000000" w:rsidRDefault="00A92CBC">
      <w:pPr>
        <w:pStyle w:val="a0"/>
        <w:rPr>
          <w:rFonts w:hint="cs"/>
          <w:rtl/>
        </w:rPr>
      </w:pPr>
    </w:p>
    <w:p w14:paraId="1011EC40" w14:textId="77777777" w:rsidR="00000000" w:rsidRDefault="00A92CBC">
      <w:pPr>
        <w:pStyle w:val="a0"/>
        <w:rPr>
          <w:rFonts w:hint="cs"/>
          <w:rtl/>
        </w:rPr>
      </w:pPr>
      <w:r>
        <w:rPr>
          <w:rFonts w:hint="cs"/>
          <w:rtl/>
        </w:rPr>
        <w:t>במחשבה שנייה אני בודק, ויכול להיות שהצעת החוק שהגשתי היא הצעת חוק שמרחיבה את סמכויות המבקר, ואולי אף הרחקתי לכת. דוגמה דומה אנחנו רואים היום. בימים אלה מוגש הדוח של הממונה על השכר באוצר על חריגות השכר במגזר הציבורי, דו</w:t>
      </w:r>
      <w:r>
        <w:rPr>
          <w:rFonts w:hint="cs"/>
          <w:rtl/>
        </w:rPr>
        <w:t xml:space="preserve">ח שמוגש כל שנה וכמעט ללא שינויים. רק לאחרונה יש שינויים קלים, בעקבות תיקוני חקיקה שנעשו בשנים האחרונות. הדוחות הופכים, לצערי הרב, לעניין הצהרתי בלבד. לכן, אדוני היושב-ראש, חברי חברי הכנסת - ואני מודה מכאן לשרה, הפכתי את הצעת החוק הזאת להצעה לסדר-היום, כדי </w:t>
      </w:r>
      <w:r>
        <w:rPr>
          <w:rFonts w:hint="cs"/>
          <w:rtl/>
        </w:rPr>
        <w:t xml:space="preserve">שיתקיים דיון נוקב במעמדו של המבקר ובמעמדו של הדוח, דוח מבקר המדינה. </w:t>
      </w:r>
    </w:p>
    <w:p w14:paraId="1AA10754" w14:textId="77777777" w:rsidR="00000000" w:rsidRDefault="00A92CBC">
      <w:pPr>
        <w:pStyle w:val="a0"/>
        <w:rPr>
          <w:rFonts w:hint="cs"/>
          <w:rtl/>
        </w:rPr>
      </w:pPr>
    </w:p>
    <w:p w14:paraId="2EA2DE35" w14:textId="77777777" w:rsidR="00000000" w:rsidRDefault="00A92CBC">
      <w:pPr>
        <w:pStyle w:val="a0"/>
        <w:rPr>
          <w:rFonts w:hint="cs"/>
          <w:rtl/>
        </w:rPr>
      </w:pPr>
      <w:r>
        <w:rPr>
          <w:rFonts w:hint="cs"/>
          <w:rtl/>
        </w:rPr>
        <w:t>אדוני היושב-ראש, חברי חברי הכנסת, מעמדו וחשיבותו של המבקר, וכן מעמדו של דוח מבקר המדינה חייב להישמר, ולשמש אף להרתעה, כי הביקורת היא הפנסים המורים לנו את הדרך ושולי הדרך, לבל נרד לשוליים</w:t>
      </w:r>
      <w:r>
        <w:rPr>
          <w:rFonts w:hint="cs"/>
          <w:rtl/>
        </w:rPr>
        <w:t xml:space="preserve">, וחלילה - למורדות הדרך, ועל-ידי כך ניצור כולנו חברה ישרת דרך, חברה תקינה, ושלטון ציבורי נקי יותר. לכן, אני מבקש מכבוד השר שיעלה, שיסכים אתי להעביר את זה לדיון בוועדה לענייני ביקורת המדינה, כדי לדון במעמדו של המבקר, במעמדו של דוח מבקר המדינה. תודה. </w:t>
      </w:r>
    </w:p>
    <w:p w14:paraId="3933760A" w14:textId="77777777" w:rsidR="00000000" w:rsidRDefault="00A92CBC">
      <w:pPr>
        <w:pStyle w:val="a0"/>
        <w:rPr>
          <w:rFonts w:hint="cs"/>
          <w:rtl/>
        </w:rPr>
      </w:pPr>
    </w:p>
    <w:p w14:paraId="06442EDC" w14:textId="77777777" w:rsidR="00000000" w:rsidRDefault="00A92CBC">
      <w:pPr>
        <w:pStyle w:val="af1"/>
        <w:rPr>
          <w:rtl/>
        </w:rPr>
      </w:pPr>
      <w:r>
        <w:rPr>
          <w:rFonts w:hint="eastAsia"/>
          <w:rtl/>
        </w:rPr>
        <w:t>היו</w:t>
      </w:r>
      <w:r>
        <w:rPr>
          <w:rtl/>
        </w:rPr>
        <w:t>"ר</w:t>
      </w:r>
      <w:r>
        <w:rPr>
          <w:rtl/>
        </w:rPr>
        <w:t xml:space="preserve"> יולי-יואל אדלשטיין:</w:t>
      </w:r>
    </w:p>
    <w:p w14:paraId="00C65D81" w14:textId="77777777" w:rsidR="00000000" w:rsidRDefault="00A92CBC">
      <w:pPr>
        <w:pStyle w:val="a0"/>
        <w:rPr>
          <w:rFonts w:hint="cs"/>
          <w:rtl/>
        </w:rPr>
      </w:pPr>
    </w:p>
    <w:p w14:paraId="54FDDE73" w14:textId="77777777" w:rsidR="00000000" w:rsidRDefault="00A92CBC">
      <w:pPr>
        <w:pStyle w:val="a0"/>
        <w:rPr>
          <w:rFonts w:hint="cs"/>
          <w:rtl/>
        </w:rPr>
      </w:pPr>
      <w:r>
        <w:rPr>
          <w:rFonts w:hint="cs"/>
          <w:rtl/>
        </w:rPr>
        <w:t xml:space="preserve">תודה לחבר הכנסת מרגי. ישיב, כאמור, שר התחבורה והשר המקשר, חבר הכנסת מאיר שטרית. בבקשה  </w:t>
      </w:r>
    </w:p>
    <w:p w14:paraId="2A4BD1A6" w14:textId="77777777" w:rsidR="00000000" w:rsidRDefault="00A92CBC">
      <w:pPr>
        <w:pStyle w:val="a0"/>
        <w:rPr>
          <w:rFonts w:hint="cs"/>
          <w:rtl/>
        </w:rPr>
      </w:pPr>
    </w:p>
    <w:p w14:paraId="39B69383" w14:textId="77777777" w:rsidR="00000000" w:rsidRDefault="00A92CBC">
      <w:pPr>
        <w:pStyle w:val="a"/>
        <w:rPr>
          <w:rtl/>
        </w:rPr>
      </w:pPr>
      <w:bookmarkStart w:id="244" w:name="FS000001056T23_03_2005_14_26_32"/>
      <w:bookmarkStart w:id="245" w:name="FS000000478T23_03_2005_15_12_19"/>
      <w:bookmarkStart w:id="246" w:name="_Toc104196593"/>
      <w:bookmarkEnd w:id="244"/>
      <w:bookmarkEnd w:id="245"/>
      <w:r>
        <w:rPr>
          <w:rtl/>
        </w:rPr>
        <w:t>שר התחבורה מאיר שטרית:</w:t>
      </w:r>
      <w:bookmarkEnd w:id="246"/>
    </w:p>
    <w:p w14:paraId="2C45EA00" w14:textId="77777777" w:rsidR="00000000" w:rsidRDefault="00A92CBC">
      <w:pPr>
        <w:pStyle w:val="a0"/>
        <w:rPr>
          <w:rtl/>
        </w:rPr>
      </w:pPr>
    </w:p>
    <w:p w14:paraId="112EBA93" w14:textId="77777777" w:rsidR="00000000" w:rsidRDefault="00A92CBC">
      <w:pPr>
        <w:pStyle w:val="a0"/>
        <w:rPr>
          <w:rFonts w:hint="cs"/>
          <w:rtl/>
        </w:rPr>
      </w:pPr>
      <w:r>
        <w:rPr>
          <w:rFonts w:hint="cs"/>
          <w:rtl/>
        </w:rPr>
        <w:t>אדוני היושב-ראש, אני מתכבד להשיב על הצעת החוק בשמה של שרת המשפטים. הצעתו של חבר הכנסת מרגי אכן ראויה לדיון בוועדה, כדי לד</w:t>
      </w:r>
      <w:r>
        <w:rPr>
          <w:rFonts w:hint="cs"/>
          <w:rtl/>
        </w:rPr>
        <w:t xml:space="preserve">ון בסוגיה, אם ראוי ונכון להשתמש בממצאים של מבקר המדינה לצורך הגשת כתב-אישום או העברה לחקירה. </w:t>
      </w:r>
    </w:p>
    <w:p w14:paraId="48B85233" w14:textId="77777777" w:rsidR="00000000" w:rsidRDefault="00A92CBC">
      <w:pPr>
        <w:pStyle w:val="a0"/>
        <w:rPr>
          <w:rFonts w:hint="cs"/>
          <w:rtl/>
        </w:rPr>
      </w:pPr>
    </w:p>
    <w:p w14:paraId="62363C3A" w14:textId="77777777" w:rsidR="00000000" w:rsidRDefault="00A92CBC">
      <w:pPr>
        <w:pStyle w:val="a0"/>
        <w:rPr>
          <w:rFonts w:hint="cs"/>
          <w:rtl/>
        </w:rPr>
      </w:pPr>
      <w:r>
        <w:rPr>
          <w:rFonts w:hint="cs"/>
          <w:rtl/>
        </w:rPr>
        <w:t>יש בזה פנים לכאו ולכאן. הפן נגד זה, ובגלל זה ועדת השרים לענייני חקיקה החליטה להתנגד להצעת החוק, הוא, שאם זה יהיה המצב, אנשים יימנעו מלמסור למבקר המדינה דוחות אמת</w:t>
      </w:r>
      <w:r>
        <w:rPr>
          <w:rFonts w:hint="cs"/>
          <w:rtl/>
        </w:rPr>
        <w:t>. משום כך, למשל, בתחקירים שנעשים בצה"ל נקבע שכשקורית תאונה בצה"ל וחוקרים את התאונה, כל העדויות שנמסרות לוועדת החקירה הן חסויות ולא יכולות בשום פנים ואופן לשמש ראיות או במשפט כלשהו. מדוע? כי צה"ל עשה בשכל. הוא ידע שאם העדות משמשת ראיה, העדים יסרבו להעיד, או</w:t>
      </w:r>
      <w:r>
        <w:rPr>
          <w:rFonts w:hint="cs"/>
          <w:rtl/>
        </w:rPr>
        <w:t xml:space="preserve"> שלא יעידו את כל הפרטים. ואם המגמה של הבדיקה והחקירה היא לגלות את האמת, לגלות מה היתה התקלה כדי למנוע אותה בעתיד, ראוי היה לוותר על העניין של הראיות, והעיקר שנגלה את הליקוי ונתקן אותו. </w:t>
      </w:r>
    </w:p>
    <w:p w14:paraId="55B164C5" w14:textId="77777777" w:rsidR="00000000" w:rsidRDefault="00A92CBC">
      <w:pPr>
        <w:pStyle w:val="a0"/>
        <w:rPr>
          <w:rFonts w:hint="cs"/>
          <w:rtl/>
        </w:rPr>
      </w:pPr>
    </w:p>
    <w:p w14:paraId="1173C265" w14:textId="77777777" w:rsidR="00000000" w:rsidRDefault="00A92CBC">
      <w:pPr>
        <w:pStyle w:val="a0"/>
        <w:rPr>
          <w:rFonts w:hint="cs"/>
          <w:rtl/>
        </w:rPr>
      </w:pPr>
      <w:r>
        <w:rPr>
          <w:rFonts w:hint="cs"/>
          <w:rtl/>
        </w:rPr>
        <w:t xml:space="preserve">אותו דבר עולה גם מהעניין של דוח מבקר המדינה. מבקר המדינה מתנגד כמובן </w:t>
      </w:r>
      <w:r>
        <w:rPr>
          <w:rFonts w:hint="cs"/>
          <w:rtl/>
        </w:rPr>
        <w:t xml:space="preserve">גם הוא להצעת החוק, מאותה סיבה בדיוק </w:t>
      </w:r>
      <w:r>
        <w:rPr>
          <w:rtl/>
        </w:rPr>
        <w:t>–</w:t>
      </w:r>
      <w:r>
        <w:rPr>
          <w:rFonts w:hint="cs"/>
          <w:rtl/>
        </w:rPr>
        <w:t xml:space="preserve"> כי הוא מעוניין להגיע לחקר האמת ולהמליץ על התיקון. אם הוא מתרשם שיש מעשים שנעשו בפלילים או בכוונה תחילה, גם הוא לא נמנע מלהעביר לחקירה של היועץ המשפטי לממשלה את הנושאים שהוא חושב שהם דורשים חקירה, והוא עשה את זה, כזכור,</w:t>
      </w:r>
      <w:r>
        <w:rPr>
          <w:rFonts w:hint="cs"/>
          <w:rtl/>
        </w:rPr>
        <w:t xml:space="preserve"> לא פעם אחת </w:t>
      </w:r>
      <w:r>
        <w:rPr>
          <w:rtl/>
        </w:rPr>
        <w:t>–</w:t>
      </w:r>
      <w:r>
        <w:rPr>
          <w:rFonts w:hint="cs"/>
          <w:rtl/>
        </w:rPr>
        <w:t xml:space="preserve"> בעמותות ברק, במקומות אחרים. הוא המליץ להעביר את החומר לחקירה פלילית, ואז זה הולך להליך אחר של חקירה, שמחפשים את הראיות מחדש, מנסים לגבש כתב-אישום, אם נוצר כתב-אישום כזה. </w:t>
      </w:r>
    </w:p>
    <w:p w14:paraId="20F55497" w14:textId="77777777" w:rsidR="00000000" w:rsidRDefault="00A92CBC">
      <w:pPr>
        <w:pStyle w:val="a0"/>
        <w:rPr>
          <w:rFonts w:hint="cs"/>
          <w:rtl/>
        </w:rPr>
      </w:pPr>
    </w:p>
    <w:p w14:paraId="7EBAEBA9" w14:textId="77777777" w:rsidR="00000000" w:rsidRDefault="00A92CBC">
      <w:pPr>
        <w:pStyle w:val="a0"/>
        <w:rPr>
          <w:rFonts w:hint="cs"/>
          <w:rtl/>
        </w:rPr>
      </w:pPr>
      <w:r>
        <w:rPr>
          <w:rFonts w:hint="cs"/>
          <w:rtl/>
        </w:rPr>
        <w:t>בעקבות ההבהרות האלה שניתנו לחבר הכנסת מרגי, הוא הסכים, גם בהסכמת שרת ה</w:t>
      </w:r>
      <w:r>
        <w:rPr>
          <w:rFonts w:hint="cs"/>
          <w:rtl/>
        </w:rPr>
        <w:t xml:space="preserve">משפטים, להעביר את זה כהצעה לסדר-היום לדיון בוועדה לענייני ביקורת המדינה. הממשלה תומכת, אדוני היושב-ראש, בהצעה הזאת כהצעה לסדר-היום ומבקשת להעבירה לדיון בוועדה לענייני ביקורת המדינה. </w:t>
      </w:r>
    </w:p>
    <w:p w14:paraId="63EFA52F" w14:textId="77777777" w:rsidR="00000000" w:rsidRDefault="00A92CBC">
      <w:pPr>
        <w:pStyle w:val="a0"/>
        <w:rPr>
          <w:rFonts w:hint="cs"/>
          <w:rtl/>
        </w:rPr>
      </w:pPr>
    </w:p>
    <w:p w14:paraId="7BA0E066" w14:textId="77777777" w:rsidR="00000000" w:rsidRDefault="00A92CBC">
      <w:pPr>
        <w:pStyle w:val="af1"/>
        <w:rPr>
          <w:rtl/>
        </w:rPr>
      </w:pPr>
      <w:r>
        <w:rPr>
          <w:rFonts w:hint="eastAsia"/>
          <w:rtl/>
        </w:rPr>
        <w:t>היו</w:t>
      </w:r>
      <w:r>
        <w:rPr>
          <w:rtl/>
        </w:rPr>
        <w:t>"ר יולי-יואל אדלשטיין:</w:t>
      </w:r>
    </w:p>
    <w:p w14:paraId="65CDB192" w14:textId="77777777" w:rsidR="00000000" w:rsidRDefault="00A92CBC">
      <w:pPr>
        <w:pStyle w:val="a0"/>
        <w:rPr>
          <w:rFonts w:hint="cs"/>
          <w:rtl/>
        </w:rPr>
      </w:pPr>
    </w:p>
    <w:p w14:paraId="1F222C72" w14:textId="77777777" w:rsidR="00000000" w:rsidRDefault="00A92CBC">
      <w:pPr>
        <w:pStyle w:val="a0"/>
        <w:rPr>
          <w:rFonts w:hint="cs"/>
          <w:rtl/>
        </w:rPr>
      </w:pPr>
      <w:r>
        <w:rPr>
          <w:rFonts w:hint="cs"/>
          <w:rtl/>
        </w:rPr>
        <w:t>אני מודה מאוד לשר מאיר שטרית. אם כן, אנחנו</w:t>
      </w:r>
      <w:r>
        <w:rPr>
          <w:rtl/>
        </w:rPr>
        <w:t xml:space="preserve"> </w:t>
      </w:r>
      <w:r>
        <w:rPr>
          <w:rFonts w:hint="cs"/>
          <w:rtl/>
        </w:rPr>
        <w:t>נע</w:t>
      </w:r>
      <w:r>
        <w:rPr>
          <w:rFonts w:hint="cs"/>
          <w:rtl/>
        </w:rPr>
        <w:t xml:space="preserve">בור להצבעה על הצעתו לסדר-היום של חבר הכנסת מרגי בנושא קבילות ראיות בדוח מבקר המדינה. מי שבעד </w:t>
      </w:r>
      <w:r>
        <w:rPr>
          <w:rtl/>
        </w:rPr>
        <w:t>–</w:t>
      </w:r>
      <w:r>
        <w:rPr>
          <w:rFonts w:hint="cs"/>
          <w:rtl/>
        </w:rPr>
        <w:t xml:space="preserve"> בעד העברת הנושא לוועדה לעניני ביקורת המדינה, מי שנגד </w:t>
      </w:r>
      <w:r>
        <w:rPr>
          <w:rtl/>
        </w:rPr>
        <w:t>–</w:t>
      </w:r>
      <w:r>
        <w:rPr>
          <w:rFonts w:hint="cs"/>
          <w:rtl/>
        </w:rPr>
        <w:t xml:space="preserve"> להסיר מסדר-היום. מי בעד, מי נגד </w:t>
      </w:r>
      <w:r>
        <w:rPr>
          <w:rtl/>
        </w:rPr>
        <w:t>–</w:t>
      </w:r>
      <w:r>
        <w:rPr>
          <w:rFonts w:hint="cs"/>
          <w:rtl/>
        </w:rPr>
        <w:t xml:space="preserve"> נא להצביע. </w:t>
      </w:r>
    </w:p>
    <w:p w14:paraId="7D0FD54C" w14:textId="77777777" w:rsidR="00000000" w:rsidRDefault="00A92CBC">
      <w:pPr>
        <w:pStyle w:val="a0"/>
        <w:rPr>
          <w:rFonts w:hint="cs"/>
          <w:rtl/>
        </w:rPr>
      </w:pPr>
    </w:p>
    <w:p w14:paraId="6376B42D" w14:textId="77777777" w:rsidR="00000000" w:rsidRDefault="00A92CBC">
      <w:pPr>
        <w:pStyle w:val="ab"/>
        <w:bidi/>
        <w:rPr>
          <w:rFonts w:hint="cs"/>
          <w:rtl/>
        </w:rPr>
      </w:pPr>
      <w:r>
        <w:rPr>
          <w:rFonts w:hint="cs"/>
          <w:rtl/>
        </w:rPr>
        <w:t>הצבעה מס' 35</w:t>
      </w:r>
    </w:p>
    <w:p w14:paraId="5BEB0E05" w14:textId="77777777" w:rsidR="00000000" w:rsidRDefault="00A92CBC">
      <w:pPr>
        <w:pStyle w:val="a0"/>
        <w:rPr>
          <w:rFonts w:hint="cs"/>
          <w:rtl/>
        </w:rPr>
      </w:pPr>
    </w:p>
    <w:p w14:paraId="6385B054" w14:textId="77777777" w:rsidR="00000000" w:rsidRDefault="00A92CBC">
      <w:pPr>
        <w:pStyle w:val="ac"/>
        <w:bidi/>
        <w:rPr>
          <w:rFonts w:hint="cs"/>
          <w:rtl/>
        </w:rPr>
      </w:pPr>
      <w:r>
        <w:rPr>
          <w:rFonts w:hint="cs"/>
          <w:rtl/>
        </w:rPr>
        <w:t>בעד ההצעה להעביר את הנושא לוועדה - 18</w:t>
      </w:r>
    </w:p>
    <w:p w14:paraId="1ACA708B" w14:textId="77777777" w:rsidR="00000000" w:rsidRDefault="00A92CBC">
      <w:pPr>
        <w:pStyle w:val="ac"/>
        <w:bidi/>
        <w:rPr>
          <w:rFonts w:hint="cs"/>
          <w:rtl/>
        </w:rPr>
      </w:pPr>
      <w:r>
        <w:rPr>
          <w:rFonts w:hint="cs"/>
          <w:rtl/>
        </w:rPr>
        <w:t>נגד - א</w:t>
      </w:r>
      <w:r>
        <w:rPr>
          <w:rFonts w:hint="cs"/>
          <w:rtl/>
        </w:rPr>
        <w:t>ין</w:t>
      </w:r>
    </w:p>
    <w:p w14:paraId="634C38CB"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7E2BBBB4" w14:textId="77777777" w:rsidR="00000000" w:rsidRDefault="00A92CBC">
      <w:pPr>
        <w:pStyle w:val="ad"/>
        <w:bidi/>
        <w:rPr>
          <w:rFonts w:hint="cs"/>
          <w:rtl/>
        </w:rPr>
      </w:pPr>
      <w:r>
        <w:rPr>
          <w:rFonts w:hint="cs"/>
          <w:rtl/>
        </w:rPr>
        <w:t xml:space="preserve">ההצעה להעביר את הנושא לוועדה לענייני ביקורת המדינה נתקבלה. </w:t>
      </w:r>
    </w:p>
    <w:p w14:paraId="6ECCE12C" w14:textId="77777777" w:rsidR="00000000" w:rsidRDefault="00A92CBC">
      <w:pPr>
        <w:pStyle w:val="a0"/>
        <w:rPr>
          <w:rFonts w:hint="cs"/>
          <w:rtl/>
        </w:rPr>
      </w:pPr>
    </w:p>
    <w:p w14:paraId="44E74DB2" w14:textId="77777777" w:rsidR="00000000" w:rsidRDefault="00A92CBC">
      <w:pPr>
        <w:pStyle w:val="af1"/>
        <w:rPr>
          <w:rtl/>
        </w:rPr>
      </w:pPr>
      <w:r>
        <w:rPr>
          <w:rFonts w:hint="eastAsia"/>
          <w:rtl/>
        </w:rPr>
        <w:t>היו</w:t>
      </w:r>
      <w:r>
        <w:rPr>
          <w:rtl/>
        </w:rPr>
        <w:t>"ר יולי-יואל אדלשטיין:</w:t>
      </w:r>
    </w:p>
    <w:p w14:paraId="789C711D" w14:textId="77777777" w:rsidR="00000000" w:rsidRDefault="00A92CBC">
      <w:pPr>
        <w:pStyle w:val="a0"/>
        <w:rPr>
          <w:rFonts w:hint="cs"/>
          <w:rtl/>
        </w:rPr>
      </w:pPr>
    </w:p>
    <w:p w14:paraId="24AC625E" w14:textId="77777777" w:rsidR="00000000" w:rsidRDefault="00A92CBC">
      <w:pPr>
        <w:pStyle w:val="a0"/>
        <w:rPr>
          <w:rFonts w:hint="cs"/>
          <w:rtl/>
        </w:rPr>
      </w:pPr>
      <w:r>
        <w:rPr>
          <w:rFonts w:hint="cs"/>
          <w:rtl/>
        </w:rPr>
        <w:t xml:space="preserve">18 בעד, אין מתנגדים ונמנעים. אני קובע כי הנושא של קבילות ראיות בדוח מבקר המדינה אושר, והוא יועבר לדיון בוועדה לענייני ביקורת המדינה. </w:t>
      </w:r>
    </w:p>
    <w:p w14:paraId="04467B4E" w14:textId="77777777" w:rsidR="00000000" w:rsidRDefault="00A92CBC">
      <w:pPr>
        <w:pStyle w:val="a0"/>
        <w:rPr>
          <w:rFonts w:hint="cs"/>
          <w:rtl/>
        </w:rPr>
      </w:pPr>
    </w:p>
    <w:p w14:paraId="1EF519EF" w14:textId="77777777" w:rsidR="00000000" w:rsidRDefault="00A92CBC">
      <w:pPr>
        <w:pStyle w:val="a0"/>
        <w:rPr>
          <w:rFonts w:hint="cs"/>
          <w:rtl/>
        </w:rPr>
      </w:pPr>
    </w:p>
    <w:p w14:paraId="3BF09AF3" w14:textId="77777777" w:rsidR="00000000" w:rsidRDefault="00A92CBC">
      <w:pPr>
        <w:pStyle w:val="a2"/>
        <w:rPr>
          <w:rFonts w:hint="cs"/>
          <w:rtl/>
        </w:rPr>
      </w:pPr>
      <w:bookmarkStart w:id="247" w:name="CS26547FI0026547T23_03_2005_15_36_15"/>
      <w:bookmarkStart w:id="248" w:name="_Toc104196594"/>
      <w:bookmarkEnd w:id="247"/>
      <w:r>
        <w:rPr>
          <w:rFonts w:hint="cs"/>
          <w:rtl/>
        </w:rPr>
        <w:t>הצעת ח</w:t>
      </w:r>
      <w:r>
        <w:rPr>
          <w:rtl/>
        </w:rPr>
        <w:t>וק הלוואות</w:t>
      </w:r>
      <w:r>
        <w:rPr>
          <w:rtl/>
        </w:rPr>
        <w:t xml:space="preserve"> לשכר לימוד </w:t>
      </w:r>
      <w:r>
        <w:rPr>
          <w:rFonts w:hint="cs"/>
          <w:rtl/>
        </w:rPr>
        <w:br/>
      </w:r>
      <w:r>
        <w:rPr>
          <w:rtl/>
        </w:rPr>
        <w:t>(תיקון - הלוואות לתואר שני), התשס"ד-2004</w:t>
      </w:r>
      <w:bookmarkEnd w:id="248"/>
      <w:r>
        <w:rPr>
          <w:rtl/>
        </w:rPr>
        <w:t xml:space="preserve">  </w:t>
      </w:r>
    </w:p>
    <w:p w14:paraId="18752DCD" w14:textId="77777777" w:rsidR="00000000" w:rsidRDefault="00A92CBC">
      <w:pPr>
        <w:pStyle w:val="a0"/>
        <w:rPr>
          <w:rFonts w:hint="cs"/>
          <w:rtl/>
        </w:rPr>
      </w:pPr>
      <w:r>
        <w:rPr>
          <w:rFonts w:hint="cs"/>
          <w:rtl/>
        </w:rPr>
        <w:t xml:space="preserve"> [פ/2363; נספחות.]</w:t>
      </w:r>
    </w:p>
    <w:p w14:paraId="626ADCEC" w14:textId="77777777" w:rsidR="00000000" w:rsidRDefault="00A92CBC">
      <w:pPr>
        <w:pStyle w:val="-0"/>
        <w:rPr>
          <w:rFonts w:hint="cs"/>
          <w:rtl/>
        </w:rPr>
      </w:pPr>
      <w:r>
        <w:rPr>
          <w:rFonts w:hint="cs"/>
          <w:rtl/>
        </w:rPr>
        <w:t>(הצעת חבר הכנסת דני יתום)</w:t>
      </w:r>
    </w:p>
    <w:p w14:paraId="38AA4691" w14:textId="77777777" w:rsidR="00000000" w:rsidRDefault="00A92CBC">
      <w:pPr>
        <w:pStyle w:val="a0"/>
        <w:rPr>
          <w:rFonts w:hint="cs"/>
          <w:rtl/>
        </w:rPr>
      </w:pPr>
    </w:p>
    <w:p w14:paraId="7761F3AD" w14:textId="77777777" w:rsidR="00000000" w:rsidRDefault="00A92CBC">
      <w:pPr>
        <w:pStyle w:val="af1"/>
        <w:rPr>
          <w:rtl/>
        </w:rPr>
      </w:pPr>
      <w:r>
        <w:rPr>
          <w:rFonts w:hint="eastAsia"/>
          <w:rtl/>
        </w:rPr>
        <w:t>היו</w:t>
      </w:r>
      <w:r>
        <w:rPr>
          <w:rtl/>
        </w:rPr>
        <w:t>"ר יולי-יואל אדלשטיין:</w:t>
      </w:r>
    </w:p>
    <w:p w14:paraId="03CE2D3C" w14:textId="77777777" w:rsidR="00000000" w:rsidRDefault="00A92CBC">
      <w:pPr>
        <w:pStyle w:val="a0"/>
        <w:rPr>
          <w:rFonts w:hint="cs"/>
          <w:rtl/>
        </w:rPr>
      </w:pPr>
    </w:p>
    <w:p w14:paraId="17AA142A" w14:textId="77777777" w:rsidR="00000000" w:rsidRDefault="00A92CBC">
      <w:pPr>
        <w:pStyle w:val="a0"/>
        <w:rPr>
          <w:rFonts w:hint="cs"/>
          <w:rtl/>
        </w:rPr>
      </w:pPr>
      <w:r>
        <w:rPr>
          <w:rFonts w:hint="cs"/>
          <w:rtl/>
        </w:rPr>
        <w:t xml:space="preserve">אנחנו עוברים לנושא הבא שעל סדר-היום, להצעת חוק שמספרה פ/2363, </w:t>
      </w:r>
      <w:r>
        <w:rPr>
          <w:rtl/>
        </w:rPr>
        <w:t>הצעת חוק הלוואות לשכר לימוד (תיקון - הלוואות לתואר שני), התשס"ד-2</w:t>
      </w:r>
      <w:r>
        <w:rPr>
          <w:rtl/>
        </w:rPr>
        <w:t>004</w:t>
      </w:r>
      <w:r>
        <w:rPr>
          <w:rFonts w:hint="cs"/>
          <w:rtl/>
        </w:rPr>
        <w:t xml:space="preserve">, של חבר הכנסת דני יתום. הנמקה מהמקום. בבקשה, אדוני. דקה לרשותך. </w:t>
      </w:r>
    </w:p>
    <w:p w14:paraId="72D46007" w14:textId="77777777" w:rsidR="00000000" w:rsidRDefault="00A92CBC">
      <w:pPr>
        <w:pStyle w:val="a0"/>
        <w:rPr>
          <w:rFonts w:hint="cs"/>
          <w:rtl/>
        </w:rPr>
      </w:pPr>
    </w:p>
    <w:p w14:paraId="5874E567" w14:textId="77777777" w:rsidR="00000000" w:rsidRDefault="00A92CBC">
      <w:pPr>
        <w:pStyle w:val="a"/>
        <w:rPr>
          <w:rtl/>
        </w:rPr>
      </w:pPr>
      <w:bookmarkStart w:id="249" w:name="FS000001045T23_03_2005_15_36_22"/>
      <w:bookmarkStart w:id="250" w:name="_Toc104196595"/>
      <w:bookmarkEnd w:id="249"/>
      <w:r>
        <w:rPr>
          <w:rFonts w:hint="eastAsia"/>
          <w:rtl/>
        </w:rPr>
        <w:t>דני</w:t>
      </w:r>
      <w:r>
        <w:rPr>
          <w:rtl/>
        </w:rPr>
        <w:t xml:space="preserve"> יתום (העבודה-מימד):</w:t>
      </w:r>
      <w:bookmarkEnd w:id="250"/>
    </w:p>
    <w:p w14:paraId="179179CF" w14:textId="77777777" w:rsidR="00000000" w:rsidRDefault="00A92CBC">
      <w:pPr>
        <w:pStyle w:val="a0"/>
        <w:rPr>
          <w:rFonts w:hint="cs"/>
          <w:rtl/>
        </w:rPr>
      </w:pPr>
    </w:p>
    <w:p w14:paraId="42FAC86D" w14:textId="77777777" w:rsidR="00000000" w:rsidRDefault="00A92CBC">
      <w:pPr>
        <w:pStyle w:val="a0"/>
        <w:rPr>
          <w:rFonts w:hint="cs"/>
          <w:rtl/>
        </w:rPr>
      </w:pPr>
      <w:r>
        <w:rPr>
          <w:rFonts w:hint="cs"/>
          <w:rtl/>
        </w:rPr>
        <w:t xml:space="preserve">אדוני היושב-ראש, </w:t>
      </w:r>
      <w:bookmarkStart w:id="251" w:name="FS000001045T23_03_2005_14_30_09"/>
      <w:bookmarkEnd w:id="251"/>
      <w:r>
        <w:rPr>
          <w:rFonts w:hint="cs"/>
          <w:rtl/>
        </w:rPr>
        <w:t>רבותי השרים, חברי חברי הכנסת, בחוק הלוואות לשכר לימוד, התשס"ב</w:t>
      </w:r>
      <w:r>
        <w:rPr>
          <w:rtl/>
        </w:rPr>
        <w:t>–</w:t>
      </w:r>
      <w:r>
        <w:rPr>
          <w:rFonts w:hint="cs"/>
          <w:rtl/>
        </w:rPr>
        <w:t>2002, נאמר, שמי שלומד במוסד להשכלה גבוהה והוא סטודנט, זכאי במהלך שנות לימודיו לתוא</w:t>
      </w:r>
      <w:r>
        <w:rPr>
          <w:rFonts w:hint="cs"/>
          <w:rtl/>
        </w:rPr>
        <w:t xml:space="preserve">ר הראשון בלבד להלוואה בתנאים מסוימים כפי שקובע החוק וקובעים התקנות והשרים הנוגעים בדבר. ההצעה שלי תכליתה לאפשר את נטילת ההלוואה למי שלמד לתואר ראשון, לא נטל את ההלוואה - לא היה סיפק בידו, או לא היה זקוק לה </w:t>
      </w:r>
      <w:r>
        <w:rPr>
          <w:rtl/>
        </w:rPr>
        <w:t>–</w:t>
      </w:r>
      <w:r>
        <w:rPr>
          <w:rFonts w:hint="cs"/>
          <w:rtl/>
        </w:rPr>
        <w:t xml:space="preserve"> ובעת לימודיו לתואר שני או לקראתם, מבקש ליטול את </w:t>
      </w:r>
      <w:r>
        <w:rPr>
          <w:rFonts w:hint="cs"/>
          <w:rtl/>
        </w:rPr>
        <w:t>הלוואה, כך שיתאפשר לו, על-פי החוק, ליטול הלוואה גם אם הוא לומד לתואר שני ולא רק לתואר שני, ובלבד שההלוואה תינתן לו לאחד משני התארים. אם נטל את ההלוואה לתואר ראשון, אינו זכאי. אם לא נטל את ההלוואה לתואר ראשון, זכאי ליטול אותה לתואר שני. תודה רבה.</w:t>
      </w:r>
    </w:p>
    <w:p w14:paraId="29E7C95A" w14:textId="77777777" w:rsidR="00000000" w:rsidRDefault="00A92CBC">
      <w:pPr>
        <w:pStyle w:val="a0"/>
        <w:ind w:firstLine="0"/>
        <w:rPr>
          <w:rFonts w:hint="cs"/>
          <w:rtl/>
        </w:rPr>
      </w:pPr>
    </w:p>
    <w:p w14:paraId="3C244DAC" w14:textId="77777777" w:rsidR="00000000" w:rsidRDefault="00A92CBC">
      <w:pPr>
        <w:pStyle w:val="af1"/>
        <w:rPr>
          <w:rtl/>
        </w:rPr>
      </w:pPr>
      <w:r>
        <w:rPr>
          <w:rFonts w:hint="eastAsia"/>
          <w:rtl/>
        </w:rPr>
        <w:t>היו</w:t>
      </w:r>
      <w:r>
        <w:rPr>
          <w:rtl/>
        </w:rPr>
        <w:t>"ר יול</w:t>
      </w:r>
      <w:r>
        <w:rPr>
          <w:rtl/>
        </w:rPr>
        <w:t>י-יואל אדלשטיין:</w:t>
      </w:r>
    </w:p>
    <w:p w14:paraId="57C4A05E" w14:textId="77777777" w:rsidR="00000000" w:rsidRDefault="00A92CBC">
      <w:pPr>
        <w:pStyle w:val="a0"/>
        <w:rPr>
          <w:rFonts w:hint="cs"/>
          <w:rtl/>
        </w:rPr>
      </w:pPr>
    </w:p>
    <w:p w14:paraId="2D490AAB" w14:textId="77777777" w:rsidR="00000000" w:rsidRDefault="00A92CBC">
      <w:pPr>
        <w:pStyle w:val="a0"/>
        <w:rPr>
          <w:rFonts w:hint="cs"/>
          <w:rtl/>
        </w:rPr>
      </w:pPr>
      <w:r>
        <w:rPr>
          <w:rFonts w:hint="cs"/>
          <w:rtl/>
        </w:rPr>
        <w:t>אני מודה מאוד לחבר הכנסת דני יתום. ישיב סגן שרת החינוך והתרבות, חבר הכנסת מיכאל מלכיאור. בבקשה, אדוני.</w:t>
      </w:r>
    </w:p>
    <w:p w14:paraId="662B17C3" w14:textId="77777777" w:rsidR="00000000" w:rsidRDefault="00A92CBC">
      <w:pPr>
        <w:pStyle w:val="a0"/>
        <w:rPr>
          <w:rFonts w:hint="cs"/>
          <w:rtl/>
        </w:rPr>
      </w:pPr>
    </w:p>
    <w:p w14:paraId="1E3B8549" w14:textId="77777777" w:rsidR="00000000" w:rsidRDefault="00A92CBC">
      <w:pPr>
        <w:pStyle w:val="a"/>
        <w:rPr>
          <w:rtl/>
        </w:rPr>
      </w:pPr>
      <w:bookmarkStart w:id="252" w:name="FS000000449T23_03_2005_15_06_28"/>
      <w:bookmarkStart w:id="253" w:name="_Toc104196596"/>
      <w:bookmarkEnd w:id="252"/>
      <w:r>
        <w:rPr>
          <w:rFonts w:hint="eastAsia"/>
          <w:rtl/>
        </w:rPr>
        <w:t>סגן</w:t>
      </w:r>
      <w:r>
        <w:rPr>
          <w:rtl/>
        </w:rPr>
        <w:t xml:space="preserve"> שרת החינוך, התרבות והספורט מיכאל מלכיאור:</w:t>
      </w:r>
      <w:bookmarkEnd w:id="253"/>
    </w:p>
    <w:p w14:paraId="6C74F525" w14:textId="77777777" w:rsidR="00000000" w:rsidRDefault="00A92CBC">
      <w:pPr>
        <w:pStyle w:val="a0"/>
        <w:rPr>
          <w:rFonts w:hint="cs"/>
          <w:rtl/>
        </w:rPr>
      </w:pPr>
    </w:p>
    <w:p w14:paraId="5DED6C0C" w14:textId="77777777" w:rsidR="00000000" w:rsidRDefault="00A92CBC">
      <w:pPr>
        <w:pStyle w:val="a0"/>
        <w:rPr>
          <w:rFonts w:hint="cs"/>
          <w:rtl/>
        </w:rPr>
      </w:pPr>
      <w:r>
        <w:rPr>
          <w:rFonts w:hint="cs"/>
          <w:rtl/>
        </w:rPr>
        <w:t xml:space="preserve">אנחנו מבקשים להשיב גם בשם ועדת השרים לענייני חקיקה: לא רק שאנחנו תומכים בהצעה הטובה של </w:t>
      </w:r>
      <w:r>
        <w:rPr>
          <w:rFonts w:hint="cs"/>
          <w:rtl/>
        </w:rPr>
        <w:t>חבר הכנסת דני יתום, אלא אנחנו רוצים גם להרחיב אותה ולהגיד שלא רק מי שלא ניצל את זכאותו בתואר ראשון, אלא גם מי שניצל - סטודנט שקיבל הלוואה לתואר ראשון על-פי חוק - גם הוא יוכל לקבל הלוואה ללימודיו לתואר שני, כמובן כפוף להנחיות הקיימות של ות"ת, על בסיס הקריטר</w:t>
      </w:r>
      <w:r>
        <w:rPr>
          <w:rFonts w:hint="cs"/>
          <w:rtl/>
        </w:rPr>
        <w:t>יונים הסוציו-אקונומיים הקיימים. לכן אנחנו מברכים על ההצעה ורוצים להרחיבה לכלל הסטודנטים.</w:t>
      </w:r>
    </w:p>
    <w:p w14:paraId="7856FFDE" w14:textId="77777777" w:rsidR="00000000" w:rsidRDefault="00A92CBC">
      <w:pPr>
        <w:pStyle w:val="a0"/>
        <w:ind w:firstLine="0"/>
        <w:rPr>
          <w:rFonts w:hint="cs"/>
          <w:rtl/>
        </w:rPr>
      </w:pPr>
    </w:p>
    <w:p w14:paraId="3CA2DCFD" w14:textId="77777777" w:rsidR="00000000" w:rsidRDefault="00A92CBC">
      <w:pPr>
        <w:pStyle w:val="af1"/>
        <w:rPr>
          <w:rtl/>
        </w:rPr>
      </w:pPr>
      <w:r>
        <w:rPr>
          <w:rFonts w:hint="eastAsia"/>
          <w:rtl/>
        </w:rPr>
        <w:t>היו</w:t>
      </w:r>
      <w:r>
        <w:rPr>
          <w:rtl/>
        </w:rPr>
        <w:t>"ר יולי-יואל אדלשטיין:</w:t>
      </w:r>
    </w:p>
    <w:p w14:paraId="4F049AC5" w14:textId="77777777" w:rsidR="00000000" w:rsidRDefault="00A92CBC">
      <w:pPr>
        <w:pStyle w:val="a0"/>
        <w:rPr>
          <w:rFonts w:hint="cs"/>
          <w:rtl/>
        </w:rPr>
      </w:pPr>
    </w:p>
    <w:p w14:paraId="7EB24EA1" w14:textId="77777777" w:rsidR="00000000" w:rsidRDefault="00A92CBC">
      <w:pPr>
        <w:pStyle w:val="a0"/>
        <w:rPr>
          <w:rFonts w:hint="cs"/>
          <w:rtl/>
        </w:rPr>
      </w:pPr>
      <w:r>
        <w:rPr>
          <w:rFonts w:hint="cs"/>
          <w:rtl/>
        </w:rPr>
        <w:t>תודה רבה לסגן השר מלכיאור. מה אני אגיד? כשאני שומע תשובה כזאת של הממשלה, אני רוצה לומר "משיח צייטן". נעבור להצבעה.</w:t>
      </w:r>
    </w:p>
    <w:p w14:paraId="197F793E" w14:textId="77777777" w:rsidR="00000000" w:rsidRDefault="00A92CBC">
      <w:pPr>
        <w:pStyle w:val="a0"/>
        <w:ind w:firstLine="0"/>
        <w:rPr>
          <w:rFonts w:hint="cs"/>
          <w:rtl/>
        </w:rPr>
      </w:pPr>
    </w:p>
    <w:p w14:paraId="4A5AF1A6" w14:textId="77777777" w:rsidR="00000000" w:rsidRDefault="00A92CBC">
      <w:pPr>
        <w:pStyle w:val="af0"/>
        <w:rPr>
          <w:rtl/>
        </w:rPr>
      </w:pPr>
      <w:r>
        <w:rPr>
          <w:rFonts w:hint="eastAsia"/>
          <w:rtl/>
        </w:rPr>
        <w:t>סגן</w:t>
      </w:r>
      <w:r>
        <w:rPr>
          <w:rtl/>
        </w:rPr>
        <w:t xml:space="preserve"> שרת החינוך, התרבות </w:t>
      </w:r>
      <w:r>
        <w:rPr>
          <w:rtl/>
        </w:rPr>
        <w:t>והספורט מיכאל מלכיאור:</w:t>
      </w:r>
    </w:p>
    <w:p w14:paraId="1DF55B01" w14:textId="77777777" w:rsidR="00000000" w:rsidRDefault="00A92CBC">
      <w:pPr>
        <w:pStyle w:val="a0"/>
        <w:rPr>
          <w:rFonts w:hint="cs"/>
          <w:rtl/>
        </w:rPr>
      </w:pPr>
    </w:p>
    <w:p w14:paraId="68B0E5D7" w14:textId="77777777" w:rsidR="00000000" w:rsidRDefault="00A92CBC">
      <w:pPr>
        <w:pStyle w:val="a0"/>
        <w:rPr>
          <w:rFonts w:hint="cs"/>
          <w:rtl/>
        </w:rPr>
      </w:pPr>
      <w:r>
        <w:rPr>
          <w:rFonts w:hint="cs"/>
          <w:rtl/>
        </w:rPr>
        <w:t>כשבוחרים באנשים הנכונים, זה מה שיש.</w:t>
      </w:r>
    </w:p>
    <w:p w14:paraId="656E56F3" w14:textId="77777777" w:rsidR="00000000" w:rsidRDefault="00A92CBC">
      <w:pPr>
        <w:pStyle w:val="a0"/>
        <w:ind w:firstLine="0"/>
        <w:rPr>
          <w:rFonts w:hint="cs"/>
          <w:rtl/>
        </w:rPr>
      </w:pPr>
    </w:p>
    <w:p w14:paraId="550A8D0E" w14:textId="77777777" w:rsidR="00000000" w:rsidRDefault="00A92CBC">
      <w:pPr>
        <w:pStyle w:val="af1"/>
        <w:rPr>
          <w:rtl/>
        </w:rPr>
      </w:pPr>
      <w:r>
        <w:rPr>
          <w:rFonts w:hint="eastAsia"/>
          <w:rtl/>
        </w:rPr>
        <w:t>היו</w:t>
      </w:r>
      <w:r>
        <w:rPr>
          <w:rtl/>
        </w:rPr>
        <w:t>"ר יולי-יואל אדלשטיין:</w:t>
      </w:r>
    </w:p>
    <w:p w14:paraId="10D237B1" w14:textId="77777777" w:rsidR="00000000" w:rsidRDefault="00A92CBC">
      <w:pPr>
        <w:pStyle w:val="a0"/>
        <w:rPr>
          <w:rFonts w:hint="cs"/>
          <w:rtl/>
        </w:rPr>
      </w:pPr>
    </w:p>
    <w:p w14:paraId="6BAF4077" w14:textId="77777777" w:rsidR="00000000" w:rsidRDefault="00A92CBC">
      <w:pPr>
        <w:pStyle w:val="a0"/>
        <w:rPr>
          <w:rFonts w:hint="cs"/>
          <w:rtl/>
        </w:rPr>
      </w:pPr>
      <w:r>
        <w:rPr>
          <w:rFonts w:hint="cs"/>
          <w:rtl/>
        </w:rPr>
        <w:t>נעבור להצבעה על הצעת חוק הלוואות לשכר לימוד (תיקון - הלוואות לתואר שני), התשס"ד-2004, של חבר הכנסת דני יתום.</w:t>
      </w:r>
    </w:p>
    <w:p w14:paraId="3D48F3CA" w14:textId="77777777" w:rsidR="00000000" w:rsidRDefault="00A92CBC">
      <w:pPr>
        <w:pStyle w:val="a0"/>
        <w:rPr>
          <w:rtl/>
        </w:rPr>
      </w:pPr>
    </w:p>
    <w:p w14:paraId="32BD6F37" w14:textId="77777777" w:rsidR="00000000" w:rsidRDefault="00A92CBC">
      <w:pPr>
        <w:pStyle w:val="a0"/>
        <w:rPr>
          <w:rFonts w:hint="cs"/>
          <w:rtl/>
        </w:rPr>
      </w:pPr>
    </w:p>
    <w:p w14:paraId="28605ADD" w14:textId="77777777" w:rsidR="00000000" w:rsidRDefault="00A92CBC">
      <w:pPr>
        <w:pStyle w:val="ab"/>
        <w:bidi/>
        <w:rPr>
          <w:rFonts w:hint="cs"/>
          <w:rtl/>
        </w:rPr>
      </w:pPr>
      <w:r>
        <w:rPr>
          <w:rFonts w:hint="cs"/>
          <w:rtl/>
        </w:rPr>
        <w:t xml:space="preserve">הצבעה מס' 36 </w:t>
      </w:r>
    </w:p>
    <w:p w14:paraId="138A8783" w14:textId="77777777" w:rsidR="00000000" w:rsidRDefault="00A92CBC">
      <w:pPr>
        <w:pStyle w:val="a0"/>
        <w:jc w:val="center"/>
        <w:rPr>
          <w:rFonts w:hint="cs"/>
          <w:rtl/>
        </w:rPr>
      </w:pPr>
    </w:p>
    <w:p w14:paraId="447D5B0C" w14:textId="77777777" w:rsidR="00000000" w:rsidRDefault="00A92CBC">
      <w:pPr>
        <w:pStyle w:val="ac"/>
        <w:bidi/>
        <w:rPr>
          <w:rFonts w:hint="cs"/>
          <w:rtl/>
        </w:rPr>
      </w:pPr>
      <w:r>
        <w:rPr>
          <w:rFonts w:hint="cs"/>
          <w:rtl/>
        </w:rPr>
        <w:t>בעד ההצעה להעביר את הצעת החוק לוועדה - 20</w:t>
      </w:r>
    </w:p>
    <w:p w14:paraId="181AA684"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5172D08C"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3CB76659" w14:textId="77777777" w:rsidR="00000000" w:rsidRDefault="00A92CBC">
      <w:pPr>
        <w:pStyle w:val="ad"/>
        <w:bidi/>
        <w:rPr>
          <w:rFonts w:hint="cs"/>
          <w:rtl/>
        </w:rPr>
      </w:pPr>
      <w:r>
        <w:rPr>
          <w:rFonts w:hint="cs"/>
          <w:rtl/>
        </w:rPr>
        <w:t xml:space="preserve">ההצעה להעביר את הצעת חוק הלוואות לשכר לימוד (תיקון - הלוואות לתואר שני), </w:t>
      </w:r>
    </w:p>
    <w:p w14:paraId="62DE35DA" w14:textId="77777777" w:rsidR="00000000" w:rsidRDefault="00A92CBC">
      <w:pPr>
        <w:pStyle w:val="ad"/>
        <w:bidi/>
        <w:rPr>
          <w:rFonts w:hint="cs"/>
          <w:rtl/>
        </w:rPr>
      </w:pPr>
      <w:r>
        <w:rPr>
          <w:rFonts w:hint="cs"/>
          <w:rtl/>
        </w:rPr>
        <w:t>התשס"ה-2005, לדיון מוקדם בוועדה שתקבע ועדת הכנסת נתקבלה.</w:t>
      </w:r>
    </w:p>
    <w:p w14:paraId="01C4DE04" w14:textId="77777777" w:rsidR="00000000" w:rsidRDefault="00A92CBC">
      <w:pPr>
        <w:pStyle w:val="a0"/>
        <w:ind w:firstLine="0"/>
        <w:rPr>
          <w:rFonts w:hint="cs"/>
          <w:rtl/>
        </w:rPr>
      </w:pPr>
    </w:p>
    <w:p w14:paraId="7885EF8E" w14:textId="77777777" w:rsidR="00000000" w:rsidRDefault="00A92CBC">
      <w:pPr>
        <w:pStyle w:val="af1"/>
        <w:rPr>
          <w:rtl/>
        </w:rPr>
      </w:pPr>
      <w:r>
        <w:rPr>
          <w:rFonts w:hint="eastAsia"/>
          <w:rtl/>
        </w:rPr>
        <w:t>היו</w:t>
      </w:r>
      <w:r>
        <w:rPr>
          <w:rtl/>
        </w:rPr>
        <w:t>"ר יולי-יואל אדלשטיין:</w:t>
      </w:r>
    </w:p>
    <w:p w14:paraId="45440BF4" w14:textId="77777777" w:rsidR="00000000" w:rsidRDefault="00A92CBC">
      <w:pPr>
        <w:pStyle w:val="a0"/>
        <w:rPr>
          <w:rFonts w:hint="cs"/>
          <w:rtl/>
        </w:rPr>
      </w:pPr>
    </w:p>
    <w:p w14:paraId="5E8B79AA" w14:textId="77777777" w:rsidR="00000000" w:rsidRDefault="00A92CBC">
      <w:pPr>
        <w:pStyle w:val="a0"/>
        <w:rPr>
          <w:rFonts w:hint="cs"/>
          <w:rtl/>
        </w:rPr>
      </w:pPr>
      <w:r>
        <w:rPr>
          <w:rFonts w:hint="cs"/>
          <w:rtl/>
        </w:rPr>
        <w:t>בעד - 20, אין מתנגדים ואין נמנעים. הצעת החוק אושרה ותוכן לקריאה ראשונה בוו</w:t>
      </w:r>
      <w:r>
        <w:rPr>
          <w:rFonts w:hint="cs"/>
          <w:rtl/>
        </w:rPr>
        <w:t>עדת החינוך.</w:t>
      </w:r>
    </w:p>
    <w:p w14:paraId="27C7496C" w14:textId="77777777" w:rsidR="00000000" w:rsidRDefault="00A92CBC">
      <w:pPr>
        <w:pStyle w:val="af0"/>
        <w:rPr>
          <w:rFonts w:hint="cs"/>
          <w:rtl/>
        </w:rPr>
      </w:pPr>
    </w:p>
    <w:p w14:paraId="235885D5" w14:textId="77777777" w:rsidR="00000000" w:rsidRDefault="00A92CBC">
      <w:pPr>
        <w:pStyle w:val="af0"/>
        <w:rPr>
          <w:rtl/>
        </w:rPr>
      </w:pPr>
      <w:r>
        <w:rPr>
          <w:rFonts w:hint="eastAsia"/>
          <w:rtl/>
        </w:rPr>
        <w:t>גדעון</w:t>
      </w:r>
      <w:r>
        <w:rPr>
          <w:rtl/>
        </w:rPr>
        <w:t xml:space="preserve"> סער (הליכוד):</w:t>
      </w:r>
    </w:p>
    <w:p w14:paraId="16130ECE" w14:textId="77777777" w:rsidR="00000000" w:rsidRDefault="00A92CBC">
      <w:pPr>
        <w:pStyle w:val="a0"/>
        <w:ind w:firstLine="0"/>
        <w:rPr>
          <w:rFonts w:hint="cs"/>
          <w:rtl/>
        </w:rPr>
      </w:pPr>
    </w:p>
    <w:p w14:paraId="742BA0D1" w14:textId="77777777" w:rsidR="00000000" w:rsidRDefault="00A92CBC">
      <w:pPr>
        <w:pStyle w:val="a0"/>
        <w:rPr>
          <w:rFonts w:hint="cs"/>
          <w:rtl/>
        </w:rPr>
      </w:pPr>
      <w:r>
        <w:rPr>
          <w:rFonts w:hint="cs"/>
          <w:rtl/>
        </w:rPr>
        <w:t>כספים-חינוך - משותפת.</w:t>
      </w:r>
    </w:p>
    <w:p w14:paraId="48C563AB" w14:textId="77777777" w:rsidR="00000000" w:rsidRDefault="00A92CBC">
      <w:pPr>
        <w:pStyle w:val="a0"/>
        <w:ind w:firstLine="0"/>
        <w:rPr>
          <w:rFonts w:hint="cs"/>
          <w:rtl/>
        </w:rPr>
      </w:pPr>
    </w:p>
    <w:p w14:paraId="578D66C5" w14:textId="77777777" w:rsidR="00000000" w:rsidRDefault="00A92CBC">
      <w:pPr>
        <w:pStyle w:val="af1"/>
        <w:rPr>
          <w:rtl/>
        </w:rPr>
      </w:pPr>
      <w:r>
        <w:rPr>
          <w:rtl/>
        </w:rPr>
        <w:t>היו"ר יולי-יואל אדלשטיין:</w:t>
      </w:r>
    </w:p>
    <w:p w14:paraId="66AC70A0" w14:textId="77777777" w:rsidR="00000000" w:rsidRDefault="00A92CBC">
      <w:pPr>
        <w:pStyle w:val="a0"/>
        <w:rPr>
          <w:rtl/>
        </w:rPr>
      </w:pPr>
    </w:p>
    <w:p w14:paraId="00699AE5" w14:textId="77777777" w:rsidR="00000000" w:rsidRDefault="00A92CBC">
      <w:pPr>
        <w:pStyle w:val="a0"/>
        <w:rPr>
          <w:rFonts w:hint="cs"/>
          <w:rtl/>
        </w:rPr>
      </w:pPr>
      <w:r>
        <w:rPr>
          <w:rFonts w:hint="cs"/>
          <w:rtl/>
        </w:rPr>
        <w:t>ועדת הכנסת תחליט באיזו ועדה יוכן החוק לקריאה ראשונה.</w:t>
      </w:r>
    </w:p>
    <w:p w14:paraId="6E6804D3" w14:textId="77777777" w:rsidR="00000000" w:rsidRDefault="00A92CBC">
      <w:pPr>
        <w:pStyle w:val="a2"/>
        <w:rPr>
          <w:rFonts w:hint="cs"/>
          <w:rtl/>
        </w:rPr>
      </w:pPr>
    </w:p>
    <w:p w14:paraId="278E175B" w14:textId="77777777" w:rsidR="00000000" w:rsidRDefault="00A92CBC">
      <w:pPr>
        <w:pStyle w:val="a0"/>
        <w:rPr>
          <w:rFonts w:hint="cs"/>
          <w:rtl/>
        </w:rPr>
      </w:pPr>
    </w:p>
    <w:p w14:paraId="1122B3EF" w14:textId="77777777" w:rsidR="00000000" w:rsidRDefault="00A92CBC">
      <w:pPr>
        <w:pStyle w:val="a2"/>
        <w:rPr>
          <w:rFonts w:hint="cs"/>
          <w:rtl/>
        </w:rPr>
      </w:pPr>
      <w:bookmarkStart w:id="254" w:name="CS80238FI0080238T23_03_2005_14_33_49"/>
      <w:bookmarkStart w:id="255" w:name="_Toc104196597"/>
      <w:bookmarkEnd w:id="254"/>
      <w:r>
        <w:rPr>
          <w:rtl/>
        </w:rPr>
        <w:t>הצעת חוק המרכז למורשת הדרוזים בישראל, התשס"ה-2004</w:t>
      </w:r>
      <w:bookmarkEnd w:id="255"/>
    </w:p>
    <w:p w14:paraId="7B5DA24D" w14:textId="77777777" w:rsidR="00000000" w:rsidRDefault="00A92CBC">
      <w:pPr>
        <w:pStyle w:val="a0"/>
        <w:ind w:firstLine="0"/>
        <w:rPr>
          <w:rFonts w:hint="cs"/>
          <w:rtl/>
        </w:rPr>
      </w:pPr>
      <w:r>
        <w:rPr>
          <w:rFonts w:hint="cs"/>
          <w:rtl/>
        </w:rPr>
        <w:t xml:space="preserve">[הצעת חוק פ/2982; </w:t>
      </w:r>
      <w:r>
        <w:rPr>
          <w:rFonts w:hint="eastAsia"/>
          <w:rtl/>
        </w:rPr>
        <w:t>נספחות</w:t>
      </w:r>
      <w:r>
        <w:rPr>
          <w:rtl/>
        </w:rPr>
        <w:t>.</w:t>
      </w:r>
      <w:r>
        <w:rPr>
          <w:rFonts w:hint="cs"/>
          <w:rtl/>
        </w:rPr>
        <w:t>]</w:t>
      </w:r>
    </w:p>
    <w:p w14:paraId="522852F1" w14:textId="77777777" w:rsidR="00000000" w:rsidRDefault="00A92CBC">
      <w:pPr>
        <w:pStyle w:val="-0"/>
        <w:rPr>
          <w:rFonts w:hint="cs"/>
          <w:rtl/>
        </w:rPr>
      </w:pPr>
      <w:r>
        <w:rPr>
          <w:rFonts w:hint="cs"/>
          <w:rtl/>
        </w:rPr>
        <w:t>(הצעת חבר הכנסת מגלי והבה)</w:t>
      </w:r>
    </w:p>
    <w:p w14:paraId="7002C1D6" w14:textId="77777777" w:rsidR="00000000" w:rsidRDefault="00A92CBC">
      <w:pPr>
        <w:pStyle w:val="af1"/>
        <w:rPr>
          <w:rFonts w:hint="cs"/>
          <w:rtl/>
        </w:rPr>
      </w:pPr>
    </w:p>
    <w:p w14:paraId="34D32A3A" w14:textId="77777777" w:rsidR="00000000" w:rsidRDefault="00A92CBC">
      <w:pPr>
        <w:pStyle w:val="af1"/>
        <w:rPr>
          <w:rtl/>
        </w:rPr>
      </w:pPr>
      <w:r>
        <w:rPr>
          <w:rFonts w:hint="eastAsia"/>
          <w:rtl/>
        </w:rPr>
        <w:t>היו</w:t>
      </w:r>
      <w:r>
        <w:rPr>
          <w:rtl/>
        </w:rPr>
        <w:t>"ר יולי-י</w:t>
      </w:r>
      <w:r>
        <w:rPr>
          <w:rtl/>
        </w:rPr>
        <w:t>ואל אדלשטיין:</w:t>
      </w:r>
    </w:p>
    <w:p w14:paraId="2407B3BC" w14:textId="77777777" w:rsidR="00000000" w:rsidRDefault="00A92CBC">
      <w:pPr>
        <w:pStyle w:val="a0"/>
        <w:rPr>
          <w:rFonts w:hint="cs"/>
          <w:rtl/>
        </w:rPr>
      </w:pPr>
    </w:p>
    <w:p w14:paraId="568703C5" w14:textId="77777777" w:rsidR="00000000" w:rsidRDefault="00A92CBC">
      <w:pPr>
        <w:pStyle w:val="a0"/>
        <w:rPr>
          <w:rFonts w:hint="cs"/>
          <w:rtl/>
        </w:rPr>
      </w:pPr>
      <w:r>
        <w:rPr>
          <w:rFonts w:hint="cs"/>
          <w:rtl/>
        </w:rPr>
        <w:t>אנחנו עוברים להצעת חוק המרכז למורשת הדרוזים בישראל, התשס"ה-2004, של חבר הכנסת מגלי והבה. הנמקה מהמקום. בבקשה, אדוני, דקה לרשותך.</w:t>
      </w:r>
    </w:p>
    <w:p w14:paraId="14A8798E" w14:textId="77777777" w:rsidR="00000000" w:rsidRDefault="00A92CBC">
      <w:pPr>
        <w:pStyle w:val="a0"/>
        <w:ind w:firstLine="0"/>
        <w:rPr>
          <w:rFonts w:hint="cs"/>
          <w:rtl/>
        </w:rPr>
      </w:pPr>
    </w:p>
    <w:p w14:paraId="1E4C0006" w14:textId="77777777" w:rsidR="00000000" w:rsidRDefault="00A92CBC">
      <w:pPr>
        <w:pStyle w:val="a"/>
        <w:rPr>
          <w:rtl/>
        </w:rPr>
      </w:pPr>
      <w:bookmarkStart w:id="256" w:name="FS000001030T23_03_2005_15_12_39"/>
      <w:bookmarkStart w:id="257" w:name="_Toc104196598"/>
      <w:bookmarkEnd w:id="256"/>
      <w:r>
        <w:rPr>
          <w:rFonts w:hint="eastAsia"/>
          <w:rtl/>
        </w:rPr>
        <w:t>מגלי</w:t>
      </w:r>
      <w:r>
        <w:rPr>
          <w:rtl/>
        </w:rPr>
        <w:t xml:space="preserve"> והבה (הליכוד):</w:t>
      </w:r>
      <w:bookmarkEnd w:id="257"/>
    </w:p>
    <w:p w14:paraId="64A9ABF0" w14:textId="77777777" w:rsidR="00000000" w:rsidRDefault="00A92CBC">
      <w:pPr>
        <w:pStyle w:val="a0"/>
        <w:rPr>
          <w:rFonts w:hint="cs"/>
          <w:rtl/>
        </w:rPr>
      </w:pPr>
    </w:p>
    <w:p w14:paraId="5C35F425" w14:textId="77777777" w:rsidR="00000000" w:rsidRDefault="00A92CBC">
      <w:pPr>
        <w:pStyle w:val="a0"/>
        <w:rPr>
          <w:rFonts w:hint="cs"/>
          <w:rtl/>
        </w:rPr>
      </w:pPr>
      <w:r>
        <w:rPr>
          <w:rFonts w:hint="cs"/>
          <w:rtl/>
        </w:rPr>
        <w:t>אדוני היושב-ראש, רבותי חברי הכנסת, בהצעת החוק שלפנינו אני מבקש לאשר את הקמתו של מרכז למורש</w:t>
      </w:r>
      <w:r>
        <w:rPr>
          <w:rFonts w:hint="cs"/>
          <w:rtl/>
        </w:rPr>
        <w:t>ת הדרוזים, אשר יכלול מכון למחקר ולכנסים בתחומי ההיסטוריה והתרבות הדרוזיות, ארכיון ומוזיאון להצגת המורשת הדרוזית.</w:t>
      </w:r>
    </w:p>
    <w:p w14:paraId="1CE4271B" w14:textId="77777777" w:rsidR="00000000" w:rsidRDefault="00A92CBC">
      <w:pPr>
        <w:pStyle w:val="a0"/>
        <w:rPr>
          <w:rFonts w:hint="cs"/>
          <w:rtl/>
        </w:rPr>
      </w:pPr>
    </w:p>
    <w:p w14:paraId="77BCED5A" w14:textId="77777777" w:rsidR="00000000" w:rsidRDefault="00A92CBC">
      <w:pPr>
        <w:pStyle w:val="a0"/>
        <w:rPr>
          <w:rFonts w:hint="cs"/>
          <w:rtl/>
        </w:rPr>
      </w:pPr>
      <w:r>
        <w:rPr>
          <w:rFonts w:hint="cs"/>
          <w:rtl/>
        </w:rPr>
        <w:t>אני חושב שהגיע הזמן, אחרי 57 שנים לעצמאות המדינה הזאת, שיהיה מרכז אחד למורשת הדרוזים. לכן אני מגיש את הצעת החוק הזאת, שמטרתה קודם כול שנחנך את</w:t>
      </w:r>
      <w:r>
        <w:rPr>
          <w:rFonts w:hint="cs"/>
          <w:rtl/>
        </w:rPr>
        <w:t xml:space="preserve"> הדורות שלנו ונשמור על הערכים שלנו, וגם אחרים יתחילו להכיר אותנו ואת המורשת שלנו.</w:t>
      </w:r>
    </w:p>
    <w:p w14:paraId="25EA9EE4" w14:textId="77777777" w:rsidR="00000000" w:rsidRDefault="00A92CBC">
      <w:pPr>
        <w:pStyle w:val="a0"/>
        <w:rPr>
          <w:rFonts w:hint="cs"/>
          <w:rtl/>
        </w:rPr>
      </w:pPr>
    </w:p>
    <w:p w14:paraId="34DE5AC9" w14:textId="77777777" w:rsidR="00000000" w:rsidRDefault="00A92CBC">
      <w:pPr>
        <w:pStyle w:val="a0"/>
        <w:rPr>
          <w:rFonts w:hint="cs"/>
          <w:rtl/>
        </w:rPr>
      </w:pPr>
      <w:r>
        <w:rPr>
          <w:rFonts w:hint="cs"/>
          <w:rtl/>
        </w:rPr>
        <w:t xml:space="preserve">אני מבקש את תמיכת כל חברי הכנסת בהצעה הזאת, ונשתדל שהחקיקה תהיה זריזה, וכך תפתור את הבעיה של הרבה רשויות מקומיות דרוזיות שמתלבטות עם משרדי ממשלה שונים בשנים האחרונות, ויהיה </w:t>
      </w:r>
      <w:r>
        <w:rPr>
          <w:rFonts w:hint="cs"/>
          <w:rtl/>
        </w:rPr>
        <w:t xml:space="preserve">מרכז תרבות למורשת הדרוזים. תודה רבה. </w:t>
      </w:r>
    </w:p>
    <w:p w14:paraId="514D8F36" w14:textId="77777777" w:rsidR="00000000" w:rsidRDefault="00A92CBC">
      <w:pPr>
        <w:pStyle w:val="a0"/>
        <w:ind w:firstLine="0"/>
        <w:rPr>
          <w:rFonts w:hint="cs"/>
          <w:rtl/>
        </w:rPr>
      </w:pPr>
    </w:p>
    <w:p w14:paraId="277BDB51" w14:textId="77777777" w:rsidR="00000000" w:rsidRDefault="00A92CBC">
      <w:pPr>
        <w:pStyle w:val="af1"/>
        <w:rPr>
          <w:rtl/>
        </w:rPr>
      </w:pPr>
      <w:r>
        <w:rPr>
          <w:rFonts w:hint="eastAsia"/>
          <w:rtl/>
        </w:rPr>
        <w:t>היו</w:t>
      </w:r>
      <w:r>
        <w:rPr>
          <w:rtl/>
        </w:rPr>
        <w:t>"ר יולי-יואל אדלשטיין:</w:t>
      </w:r>
    </w:p>
    <w:p w14:paraId="55997DF4" w14:textId="77777777" w:rsidR="00000000" w:rsidRDefault="00A92CBC">
      <w:pPr>
        <w:pStyle w:val="a0"/>
        <w:rPr>
          <w:rFonts w:hint="cs"/>
          <w:rtl/>
        </w:rPr>
      </w:pPr>
    </w:p>
    <w:p w14:paraId="7C81D713" w14:textId="77777777" w:rsidR="00000000" w:rsidRDefault="00A92CBC">
      <w:pPr>
        <w:pStyle w:val="a0"/>
        <w:rPr>
          <w:rFonts w:hint="cs"/>
          <w:rtl/>
        </w:rPr>
      </w:pPr>
      <w:r>
        <w:rPr>
          <w:rFonts w:hint="cs"/>
          <w:rtl/>
        </w:rPr>
        <w:t>תודה רבה לחבר הכנסת מגלי והבה. ישיב סגן שרת החינוך והתרבות, חבר הכנסת מיכאל מלכיאור. בבקשה, אדוני.</w:t>
      </w:r>
    </w:p>
    <w:p w14:paraId="1C24E126" w14:textId="77777777" w:rsidR="00000000" w:rsidRDefault="00A92CBC">
      <w:pPr>
        <w:pStyle w:val="a0"/>
        <w:ind w:firstLine="0"/>
        <w:rPr>
          <w:rFonts w:hint="cs"/>
          <w:rtl/>
        </w:rPr>
      </w:pPr>
    </w:p>
    <w:p w14:paraId="4DDE4259" w14:textId="77777777" w:rsidR="00000000" w:rsidRDefault="00A92CBC">
      <w:pPr>
        <w:pStyle w:val="a"/>
        <w:rPr>
          <w:rtl/>
        </w:rPr>
      </w:pPr>
      <w:bookmarkStart w:id="258" w:name="FS000000449T23_03_2005_15_15_10"/>
      <w:bookmarkStart w:id="259" w:name="_Toc104196599"/>
      <w:bookmarkEnd w:id="258"/>
      <w:r>
        <w:rPr>
          <w:rFonts w:hint="eastAsia"/>
          <w:rtl/>
        </w:rPr>
        <w:t>סגן</w:t>
      </w:r>
      <w:r>
        <w:rPr>
          <w:rtl/>
        </w:rPr>
        <w:t xml:space="preserve"> שרת החינוך, התרבות והספורט מיכאל מלכיאור:</w:t>
      </w:r>
      <w:bookmarkEnd w:id="259"/>
    </w:p>
    <w:p w14:paraId="62A43E7A" w14:textId="77777777" w:rsidR="00000000" w:rsidRDefault="00A92CBC">
      <w:pPr>
        <w:pStyle w:val="a0"/>
        <w:rPr>
          <w:rFonts w:hint="cs"/>
          <w:rtl/>
        </w:rPr>
      </w:pPr>
    </w:p>
    <w:p w14:paraId="51FDA89C" w14:textId="77777777" w:rsidR="00000000" w:rsidRDefault="00A92CBC">
      <w:pPr>
        <w:pStyle w:val="a0"/>
        <w:rPr>
          <w:rFonts w:hint="cs"/>
          <w:rtl/>
        </w:rPr>
      </w:pPr>
      <w:r>
        <w:rPr>
          <w:rFonts w:hint="cs"/>
          <w:rtl/>
        </w:rPr>
        <w:t>אדוני היושב-ראש, חברי הכנסת, ההצעה הזאת היא</w:t>
      </w:r>
      <w:r>
        <w:rPr>
          <w:rFonts w:hint="cs"/>
          <w:rtl/>
        </w:rPr>
        <w:t xml:space="preserve"> בהחלט במקומה ובזמנה. היא הצעה ראויה. מובן שהעדה הדרוזית, מכל הבחינות, קשורה - וקשרה - את גורלה בגורל מדינת ישראל, ולכן ראוי וחובה על המדינה לסייע לבני העדה להנציח את מורשתם, ובדרך זאת תביע המדינה את הערכתה לבני העדה הדרוזית ולפועלם.</w:t>
      </w:r>
    </w:p>
    <w:p w14:paraId="0B3A3DCB" w14:textId="77777777" w:rsidR="00000000" w:rsidRDefault="00A92CBC">
      <w:pPr>
        <w:pStyle w:val="a0"/>
        <w:rPr>
          <w:rFonts w:hint="cs"/>
          <w:rtl/>
        </w:rPr>
      </w:pPr>
    </w:p>
    <w:p w14:paraId="54615569" w14:textId="77777777" w:rsidR="00000000" w:rsidRDefault="00A92CBC">
      <w:pPr>
        <w:pStyle w:val="a0"/>
        <w:rPr>
          <w:rFonts w:hint="cs"/>
          <w:rtl/>
        </w:rPr>
      </w:pPr>
      <w:r>
        <w:rPr>
          <w:rFonts w:hint="cs"/>
          <w:rtl/>
        </w:rPr>
        <w:t>אשר על כן, ובהסכמת וע</w:t>
      </w:r>
      <w:r>
        <w:rPr>
          <w:rFonts w:hint="cs"/>
          <w:rtl/>
        </w:rPr>
        <w:t xml:space="preserve">דת השרים לענייני חקיקה, אנחנו תומכים בהצעת החוק, אבל בהתניה שהמשך החקיקה, ובמיוחד נוסח החקיקה - יש שאלה לגבי הגוף, אם זה תאגיד או מועצה מייעצת - יתואם עם משרדי החינוך, המשפטים והאוצר. אנחנו בהחלט מסכימים לנוסח החוק וחושבים שהוא ראוי מאוד. </w:t>
      </w:r>
    </w:p>
    <w:p w14:paraId="35166D9E" w14:textId="77777777" w:rsidR="00000000" w:rsidRDefault="00A92CBC">
      <w:pPr>
        <w:pStyle w:val="a0"/>
        <w:ind w:firstLine="0"/>
        <w:rPr>
          <w:rFonts w:hint="cs"/>
          <w:rtl/>
        </w:rPr>
      </w:pPr>
    </w:p>
    <w:p w14:paraId="38782363" w14:textId="77777777" w:rsidR="00000000" w:rsidRDefault="00A92CBC">
      <w:pPr>
        <w:pStyle w:val="af1"/>
        <w:rPr>
          <w:rtl/>
        </w:rPr>
      </w:pPr>
      <w:r>
        <w:rPr>
          <w:rFonts w:hint="eastAsia"/>
          <w:rtl/>
        </w:rPr>
        <w:t>היו</w:t>
      </w:r>
      <w:r>
        <w:rPr>
          <w:rtl/>
        </w:rPr>
        <w:t>"ר יולי-יואל</w:t>
      </w:r>
      <w:r>
        <w:rPr>
          <w:rtl/>
        </w:rPr>
        <w:t xml:space="preserve"> אדלשטיין:</w:t>
      </w:r>
    </w:p>
    <w:p w14:paraId="73F25066" w14:textId="77777777" w:rsidR="00000000" w:rsidRDefault="00A92CBC">
      <w:pPr>
        <w:pStyle w:val="a0"/>
        <w:rPr>
          <w:rFonts w:hint="cs"/>
          <w:rtl/>
        </w:rPr>
      </w:pPr>
    </w:p>
    <w:p w14:paraId="3203452D" w14:textId="77777777" w:rsidR="00000000" w:rsidRDefault="00A92CBC">
      <w:pPr>
        <w:pStyle w:val="a0"/>
        <w:rPr>
          <w:rFonts w:hint="cs"/>
          <w:rtl/>
        </w:rPr>
      </w:pPr>
      <w:r>
        <w:rPr>
          <w:rFonts w:hint="cs"/>
          <w:rtl/>
        </w:rPr>
        <w:t xml:space="preserve">תודה רבה לסגן השר מלכיאור. </w:t>
      </w:r>
    </w:p>
    <w:p w14:paraId="4281AD62" w14:textId="77777777" w:rsidR="00000000" w:rsidRDefault="00A92CBC">
      <w:pPr>
        <w:pStyle w:val="a0"/>
        <w:rPr>
          <w:rFonts w:hint="cs"/>
          <w:rtl/>
        </w:rPr>
      </w:pPr>
    </w:p>
    <w:p w14:paraId="03E560DF" w14:textId="77777777" w:rsidR="00000000" w:rsidRDefault="00A92CBC">
      <w:pPr>
        <w:pStyle w:val="a0"/>
        <w:rPr>
          <w:rFonts w:hint="cs"/>
          <w:rtl/>
        </w:rPr>
      </w:pPr>
      <w:r>
        <w:rPr>
          <w:rFonts w:hint="cs"/>
          <w:rtl/>
        </w:rPr>
        <w:t>חברי הכנסת, נעבור להצבעה על הצעת חוק המרכז למורשת הדרוזים בישראל, התשס"ה-2004. נא להצביע - מי בעד? מי נגד? מי נמנע? החוק הוא של חבר הכנסת מגלי והבה.</w:t>
      </w:r>
    </w:p>
    <w:p w14:paraId="11C1FD71" w14:textId="77777777" w:rsidR="00000000" w:rsidRDefault="00A92CBC">
      <w:pPr>
        <w:pStyle w:val="a0"/>
        <w:rPr>
          <w:rFonts w:hint="cs"/>
          <w:rtl/>
        </w:rPr>
      </w:pPr>
    </w:p>
    <w:p w14:paraId="5A2494E4" w14:textId="77777777" w:rsidR="00000000" w:rsidRDefault="00A92CBC">
      <w:pPr>
        <w:pStyle w:val="ab"/>
        <w:bidi/>
        <w:rPr>
          <w:rFonts w:hint="cs"/>
          <w:rtl/>
        </w:rPr>
      </w:pPr>
      <w:r>
        <w:rPr>
          <w:rFonts w:hint="cs"/>
          <w:rtl/>
        </w:rPr>
        <w:t>הצבעה מס' 37</w:t>
      </w:r>
    </w:p>
    <w:p w14:paraId="4870DB8D" w14:textId="77777777" w:rsidR="00000000" w:rsidRDefault="00A92CBC">
      <w:pPr>
        <w:pStyle w:val="a0"/>
        <w:jc w:val="center"/>
        <w:rPr>
          <w:rFonts w:hint="cs"/>
          <w:rtl/>
        </w:rPr>
      </w:pPr>
    </w:p>
    <w:p w14:paraId="2CA37934" w14:textId="77777777" w:rsidR="00000000" w:rsidRDefault="00A92CB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w:t>
      </w:r>
      <w:r>
        <w:rPr>
          <w:rFonts w:hint="cs"/>
          <w:rtl/>
        </w:rPr>
        <w:t>16</w:t>
      </w:r>
    </w:p>
    <w:p w14:paraId="166D9696"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0536B20B"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1E58F04B" w14:textId="77777777" w:rsidR="00000000" w:rsidRDefault="00A92CBC">
      <w:pPr>
        <w:pStyle w:val="ad"/>
        <w:bidi/>
        <w:rPr>
          <w:rFonts w:hint="cs"/>
          <w:rtl/>
        </w:rPr>
      </w:pPr>
      <w:r>
        <w:rPr>
          <w:rFonts w:hint="cs"/>
          <w:rtl/>
        </w:rPr>
        <w:t xml:space="preserve">ההצעה להעביר את הצעת </w:t>
      </w:r>
      <w:r>
        <w:rPr>
          <w:rtl/>
        </w:rPr>
        <w:t xml:space="preserve">חוק המרכז למורשת הדרוזים בישראל, </w:t>
      </w:r>
    </w:p>
    <w:p w14:paraId="55072BBC" w14:textId="77777777" w:rsidR="00000000" w:rsidRDefault="00A92CBC">
      <w:pPr>
        <w:pStyle w:val="ad"/>
        <w:bidi/>
        <w:rPr>
          <w:rFonts w:hint="cs"/>
          <w:rtl/>
        </w:rPr>
      </w:pPr>
      <w:r>
        <w:rPr>
          <w:rtl/>
        </w:rPr>
        <w:t>התשס"ה-</w:t>
      </w:r>
      <w:r>
        <w:rPr>
          <w:rFonts w:hint="cs"/>
          <w:rtl/>
        </w:rPr>
        <w:t>2004, לדיון מוקדם בוועדת החינוך, התרבות והספורט נתקבלה.</w:t>
      </w:r>
    </w:p>
    <w:p w14:paraId="0F25B7DF" w14:textId="77777777" w:rsidR="00000000" w:rsidRDefault="00A92CBC">
      <w:pPr>
        <w:pStyle w:val="a0"/>
        <w:ind w:firstLine="0"/>
        <w:rPr>
          <w:rFonts w:hint="cs"/>
          <w:rtl/>
        </w:rPr>
      </w:pPr>
    </w:p>
    <w:p w14:paraId="350BA10E" w14:textId="77777777" w:rsidR="00000000" w:rsidRDefault="00A92CBC">
      <w:pPr>
        <w:pStyle w:val="af0"/>
        <w:rPr>
          <w:rFonts w:hint="cs"/>
          <w:rtl/>
        </w:rPr>
      </w:pPr>
      <w:r>
        <w:rPr>
          <w:rFonts w:hint="eastAsia"/>
          <w:rtl/>
        </w:rPr>
        <w:t>שר</w:t>
      </w:r>
      <w:r>
        <w:rPr>
          <w:rtl/>
        </w:rPr>
        <w:t xml:space="preserve"> החוץ סילבן שלום:</w:t>
      </w:r>
    </w:p>
    <w:p w14:paraId="1A2E7506" w14:textId="77777777" w:rsidR="00000000" w:rsidRDefault="00A92CBC">
      <w:pPr>
        <w:pStyle w:val="a0"/>
        <w:rPr>
          <w:rFonts w:hint="cs"/>
          <w:rtl/>
        </w:rPr>
      </w:pPr>
    </w:p>
    <w:p w14:paraId="034C1FFB" w14:textId="77777777" w:rsidR="00000000" w:rsidRDefault="00A92CBC">
      <w:pPr>
        <w:pStyle w:val="a0"/>
        <w:rPr>
          <w:rFonts w:hint="cs"/>
          <w:rtl/>
        </w:rPr>
      </w:pPr>
      <w:r>
        <w:rPr>
          <w:rFonts w:hint="cs"/>
          <w:rtl/>
        </w:rPr>
        <w:t>אדוני היושב-ראש, לא הספקתי להצביע. אני מבקש שתוסיף אותי לתומכים.</w:t>
      </w:r>
    </w:p>
    <w:p w14:paraId="1A738786" w14:textId="77777777" w:rsidR="00000000" w:rsidRDefault="00A92CBC">
      <w:pPr>
        <w:pStyle w:val="a0"/>
        <w:ind w:firstLine="0"/>
        <w:rPr>
          <w:rFonts w:hint="cs"/>
          <w:rtl/>
        </w:rPr>
      </w:pPr>
    </w:p>
    <w:p w14:paraId="5D22E105" w14:textId="77777777" w:rsidR="00000000" w:rsidRDefault="00A92CBC">
      <w:pPr>
        <w:pStyle w:val="af1"/>
        <w:rPr>
          <w:rtl/>
        </w:rPr>
      </w:pPr>
      <w:r>
        <w:rPr>
          <w:rFonts w:hint="eastAsia"/>
          <w:rtl/>
        </w:rPr>
        <w:t>היו</w:t>
      </w:r>
      <w:r>
        <w:rPr>
          <w:rtl/>
        </w:rPr>
        <w:t>"ר יולי-יואל אדלשטיין</w:t>
      </w:r>
      <w:r>
        <w:rPr>
          <w:rtl/>
        </w:rPr>
        <w:t>:</w:t>
      </w:r>
    </w:p>
    <w:p w14:paraId="1E1F5648" w14:textId="77777777" w:rsidR="00000000" w:rsidRDefault="00A92CBC">
      <w:pPr>
        <w:pStyle w:val="a0"/>
        <w:rPr>
          <w:rFonts w:hint="cs"/>
          <w:rtl/>
        </w:rPr>
      </w:pPr>
    </w:p>
    <w:p w14:paraId="333DDD5A" w14:textId="77777777" w:rsidR="00000000" w:rsidRDefault="00A92CBC">
      <w:pPr>
        <w:pStyle w:val="a0"/>
        <w:rPr>
          <w:rFonts w:hint="cs"/>
          <w:rtl/>
        </w:rPr>
      </w:pPr>
      <w:r>
        <w:rPr>
          <w:rFonts w:hint="cs"/>
          <w:rtl/>
        </w:rPr>
        <w:t xml:space="preserve">בצעד חריג וכמחווה אישית נצרף את קולו של שר החוץ, חבר הכנסת סילבן שלום, לתומכים, ולכן 17 בעד, אין מתנגדים או נמנעים. אני קובע כי הצעת החוק אושרה ותידון בוועדת החינוך והתרבות של הכנסת, במסגרת ההכנה לקריאה ראשונה. </w:t>
      </w:r>
    </w:p>
    <w:p w14:paraId="67618D53" w14:textId="77777777" w:rsidR="00000000" w:rsidRDefault="00A92CBC">
      <w:pPr>
        <w:pStyle w:val="a0"/>
        <w:jc w:val="center"/>
        <w:rPr>
          <w:rFonts w:hint="cs"/>
          <w:rtl/>
        </w:rPr>
      </w:pPr>
    </w:p>
    <w:p w14:paraId="24779BDF" w14:textId="77777777" w:rsidR="00000000" w:rsidRDefault="00A92CBC">
      <w:pPr>
        <w:pStyle w:val="a2"/>
        <w:rPr>
          <w:rtl/>
        </w:rPr>
      </w:pPr>
    </w:p>
    <w:p w14:paraId="1BA37103" w14:textId="77777777" w:rsidR="00000000" w:rsidRDefault="00A92CBC">
      <w:pPr>
        <w:pStyle w:val="a2"/>
        <w:rPr>
          <w:rFonts w:hint="cs"/>
          <w:rtl/>
        </w:rPr>
      </w:pPr>
      <w:bookmarkStart w:id="260" w:name="CS98012FI0098012T23_03_2005_14_37_29"/>
      <w:bookmarkStart w:id="261" w:name="_Toc104196600"/>
      <w:bookmarkEnd w:id="260"/>
      <w:r>
        <w:rPr>
          <w:rtl/>
        </w:rPr>
        <w:t>הצע</w:t>
      </w:r>
      <w:r>
        <w:rPr>
          <w:rFonts w:hint="cs"/>
          <w:rtl/>
        </w:rPr>
        <w:t>ות</w:t>
      </w:r>
      <w:r>
        <w:rPr>
          <w:rtl/>
        </w:rPr>
        <w:t xml:space="preserve"> לסדר-היום</w:t>
      </w:r>
      <w:bookmarkEnd w:id="261"/>
      <w:r>
        <w:rPr>
          <w:rtl/>
        </w:rPr>
        <w:t xml:space="preserve"> </w:t>
      </w:r>
    </w:p>
    <w:p w14:paraId="68334000" w14:textId="77777777" w:rsidR="00000000" w:rsidRDefault="00A92CBC">
      <w:pPr>
        <w:pStyle w:val="a2"/>
        <w:rPr>
          <w:rtl/>
        </w:rPr>
      </w:pPr>
      <w:r>
        <w:rPr>
          <w:rtl/>
        </w:rPr>
        <w:t xml:space="preserve"> </w:t>
      </w:r>
      <w:bookmarkStart w:id="262" w:name="_Toc104196601"/>
      <w:r>
        <w:rPr>
          <w:rtl/>
        </w:rPr>
        <w:t xml:space="preserve">הפסגה הערבית ותוצאות </w:t>
      </w:r>
      <w:r>
        <w:rPr>
          <w:rtl/>
        </w:rPr>
        <w:t>ועידת קהיר של הארגונים הפל</w:t>
      </w:r>
      <w:r>
        <w:rPr>
          <w:rFonts w:hint="cs"/>
          <w:rtl/>
        </w:rPr>
        <w:t>סט</w:t>
      </w:r>
      <w:r>
        <w:rPr>
          <w:rtl/>
        </w:rPr>
        <w:t>יני</w:t>
      </w:r>
      <w:r>
        <w:rPr>
          <w:rFonts w:hint="cs"/>
          <w:rtl/>
        </w:rPr>
        <w:t>י</w:t>
      </w:r>
      <w:r>
        <w:rPr>
          <w:rtl/>
        </w:rPr>
        <w:t>ם</w:t>
      </w:r>
      <w:bookmarkEnd w:id="262"/>
      <w:r>
        <w:rPr>
          <w:rtl/>
        </w:rPr>
        <w:t xml:space="preserve"> </w:t>
      </w:r>
    </w:p>
    <w:p w14:paraId="112B3DE2" w14:textId="77777777" w:rsidR="00000000" w:rsidRDefault="00A92CBC">
      <w:pPr>
        <w:pStyle w:val="-0"/>
        <w:jc w:val="left"/>
        <w:rPr>
          <w:rFonts w:hint="cs"/>
          <w:rtl/>
        </w:rPr>
      </w:pPr>
    </w:p>
    <w:p w14:paraId="42F1C092" w14:textId="77777777" w:rsidR="00000000" w:rsidRDefault="00A92CBC">
      <w:pPr>
        <w:pStyle w:val="af1"/>
        <w:rPr>
          <w:rtl/>
        </w:rPr>
      </w:pPr>
      <w:r>
        <w:rPr>
          <w:rFonts w:hint="eastAsia"/>
          <w:rtl/>
        </w:rPr>
        <w:t>היו</w:t>
      </w:r>
      <w:r>
        <w:rPr>
          <w:rtl/>
        </w:rPr>
        <w:t>"ר יולי-יואל אדלשטיין:</w:t>
      </w:r>
    </w:p>
    <w:p w14:paraId="4F758717" w14:textId="77777777" w:rsidR="00000000" w:rsidRDefault="00A92CBC">
      <w:pPr>
        <w:pStyle w:val="a0"/>
        <w:rPr>
          <w:rFonts w:hint="cs"/>
          <w:rtl/>
        </w:rPr>
      </w:pPr>
    </w:p>
    <w:p w14:paraId="6ACC6654" w14:textId="77777777" w:rsidR="00000000" w:rsidRDefault="00A92CBC">
      <w:pPr>
        <w:pStyle w:val="a0"/>
        <w:rPr>
          <w:rFonts w:hint="cs"/>
          <w:rtl/>
        </w:rPr>
      </w:pPr>
      <w:r>
        <w:rPr>
          <w:rFonts w:hint="cs"/>
          <w:rtl/>
        </w:rPr>
        <w:t>חברי הכנסת, תמו הצעות החוק לדיון מוקדם היום. נעבור להצעות דחופות לסדר-היום של כמה חברי הכנסת, שמספריהן 5516, 6520, 6536, 6538 ו-6542: הפסגה הערבית ותוצאות ועידת קהיר של הארגונים הפלסטיניים. הרא</w:t>
      </w:r>
      <w:r>
        <w:rPr>
          <w:rFonts w:hint="cs"/>
          <w:rtl/>
        </w:rPr>
        <w:t xml:space="preserve">שונה היא חברת הכנסת קולט אביטל - איננה באולם. חבר הכנסת ואסל טאהא - איננו; חבר הכנסת אבשלום וילן </w:t>
      </w:r>
      <w:r>
        <w:rPr>
          <w:rtl/>
        </w:rPr>
        <w:t>–</w:t>
      </w:r>
      <w:r>
        <w:rPr>
          <w:rFonts w:hint="cs"/>
          <w:rtl/>
        </w:rPr>
        <w:t xml:space="preserve"> איננו; חברת הכנסת אתי לבני </w:t>
      </w:r>
      <w:r>
        <w:rPr>
          <w:rtl/>
        </w:rPr>
        <w:t>–</w:t>
      </w:r>
      <w:r>
        <w:rPr>
          <w:rFonts w:hint="cs"/>
          <w:rtl/>
        </w:rPr>
        <w:t xml:space="preserve"> איננה; חבר הכנסת אהוד יתום - איננו.</w:t>
      </w:r>
    </w:p>
    <w:p w14:paraId="3E7E90B6" w14:textId="77777777" w:rsidR="00000000" w:rsidRDefault="00A92CBC">
      <w:pPr>
        <w:pStyle w:val="a0"/>
        <w:rPr>
          <w:rtl/>
        </w:rPr>
      </w:pPr>
    </w:p>
    <w:p w14:paraId="18827B0C" w14:textId="77777777" w:rsidR="00000000" w:rsidRDefault="00A92CBC">
      <w:pPr>
        <w:pStyle w:val="a0"/>
        <w:rPr>
          <w:rFonts w:hint="cs"/>
          <w:rtl/>
        </w:rPr>
      </w:pPr>
      <w:r>
        <w:rPr>
          <w:rFonts w:hint="cs"/>
          <w:rtl/>
        </w:rPr>
        <w:t>אדוני שר החוץ, אתה רוצה להשיב?</w:t>
      </w:r>
    </w:p>
    <w:p w14:paraId="60B74889" w14:textId="77777777" w:rsidR="00000000" w:rsidRDefault="00A92CBC">
      <w:pPr>
        <w:pStyle w:val="a0"/>
        <w:ind w:firstLine="0"/>
        <w:rPr>
          <w:rFonts w:hint="cs"/>
          <w:rtl/>
        </w:rPr>
      </w:pPr>
    </w:p>
    <w:p w14:paraId="72668D0D" w14:textId="77777777" w:rsidR="00000000" w:rsidRDefault="00A92CBC">
      <w:pPr>
        <w:pStyle w:val="af0"/>
        <w:rPr>
          <w:rtl/>
        </w:rPr>
      </w:pPr>
      <w:bookmarkStart w:id="263" w:name="FS000000479T23_03_2005_14_38_00"/>
      <w:bookmarkEnd w:id="263"/>
      <w:r>
        <w:rPr>
          <w:rFonts w:hint="eastAsia"/>
          <w:rtl/>
        </w:rPr>
        <w:t>שר</w:t>
      </w:r>
      <w:r>
        <w:rPr>
          <w:rtl/>
        </w:rPr>
        <w:t xml:space="preserve"> החוץ סילבן שלום:</w:t>
      </w:r>
    </w:p>
    <w:p w14:paraId="633E3165" w14:textId="77777777" w:rsidR="00000000" w:rsidRDefault="00A92CBC">
      <w:pPr>
        <w:pStyle w:val="a0"/>
        <w:rPr>
          <w:rFonts w:hint="cs"/>
          <w:rtl/>
        </w:rPr>
      </w:pPr>
    </w:p>
    <w:p w14:paraId="63F9CB54" w14:textId="77777777" w:rsidR="00000000" w:rsidRDefault="00A92CBC">
      <w:pPr>
        <w:pStyle w:val="a0"/>
        <w:ind w:firstLine="720"/>
        <w:rPr>
          <w:rFonts w:hint="cs"/>
          <w:rtl/>
        </w:rPr>
      </w:pPr>
      <w:r>
        <w:rPr>
          <w:rFonts w:hint="cs"/>
          <w:rtl/>
        </w:rPr>
        <w:t>כן, אני רוצה להשיב.</w:t>
      </w:r>
    </w:p>
    <w:p w14:paraId="00FA34FA" w14:textId="77777777" w:rsidR="00000000" w:rsidRDefault="00A92CBC">
      <w:pPr>
        <w:pStyle w:val="a0"/>
        <w:ind w:firstLine="0"/>
        <w:rPr>
          <w:rFonts w:hint="cs"/>
          <w:rtl/>
        </w:rPr>
      </w:pPr>
    </w:p>
    <w:p w14:paraId="19CF1E09" w14:textId="77777777" w:rsidR="00000000" w:rsidRDefault="00A92CBC">
      <w:pPr>
        <w:pStyle w:val="af1"/>
        <w:rPr>
          <w:rtl/>
        </w:rPr>
      </w:pPr>
      <w:r>
        <w:rPr>
          <w:rFonts w:hint="eastAsia"/>
          <w:rtl/>
        </w:rPr>
        <w:t>היו</w:t>
      </w:r>
      <w:r>
        <w:rPr>
          <w:rtl/>
        </w:rPr>
        <w:t>"ר יולי-יואל א</w:t>
      </w:r>
      <w:r>
        <w:rPr>
          <w:rtl/>
        </w:rPr>
        <w:t>דלשטיין:</w:t>
      </w:r>
    </w:p>
    <w:p w14:paraId="39BFF020" w14:textId="77777777" w:rsidR="00000000" w:rsidRDefault="00A92CBC">
      <w:pPr>
        <w:pStyle w:val="a0"/>
        <w:rPr>
          <w:rFonts w:hint="cs"/>
          <w:rtl/>
        </w:rPr>
      </w:pPr>
    </w:p>
    <w:p w14:paraId="136BCB17" w14:textId="77777777" w:rsidR="00000000" w:rsidRDefault="00A92CBC">
      <w:pPr>
        <w:pStyle w:val="a0"/>
        <w:rPr>
          <w:rFonts w:hint="cs"/>
          <w:rtl/>
        </w:rPr>
      </w:pPr>
      <w:r>
        <w:rPr>
          <w:rFonts w:hint="cs"/>
          <w:rtl/>
        </w:rPr>
        <w:t>לא רק זכותו, אלא גם, אדוני השר המקשר, אתה מאוד מנוסה, אתה יודע שזה פשוט ימנע את כל המחלוקת אם עכשיו מישהו ייכנס, כן ידבר, לא ידבר. הנושא נגמר. בבקשה, אדוני.</w:t>
      </w:r>
    </w:p>
    <w:p w14:paraId="295AE9DA" w14:textId="77777777" w:rsidR="00000000" w:rsidRDefault="00A92CBC">
      <w:pPr>
        <w:pStyle w:val="a0"/>
        <w:rPr>
          <w:rFonts w:hint="cs"/>
          <w:rtl/>
        </w:rPr>
      </w:pPr>
    </w:p>
    <w:p w14:paraId="1FCA2863" w14:textId="77777777" w:rsidR="00000000" w:rsidRDefault="00A92CBC">
      <w:pPr>
        <w:pStyle w:val="af0"/>
        <w:rPr>
          <w:rtl/>
        </w:rPr>
      </w:pPr>
      <w:bookmarkStart w:id="264" w:name="FS000000479T23_03_2005_14_38_27C"/>
      <w:bookmarkEnd w:id="264"/>
      <w:r>
        <w:rPr>
          <w:rFonts w:hint="eastAsia"/>
          <w:rtl/>
        </w:rPr>
        <w:t>מוחמד</w:t>
      </w:r>
      <w:r>
        <w:rPr>
          <w:rtl/>
        </w:rPr>
        <w:t xml:space="preserve"> ברכה (חד"ש-תע"ל):</w:t>
      </w:r>
    </w:p>
    <w:p w14:paraId="297C2FCA" w14:textId="77777777" w:rsidR="00000000" w:rsidRDefault="00A92CBC">
      <w:pPr>
        <w:pStyle w:val="a0"/>
        <w:rPr>
          <w:rFonts w:hint="cs"/>
          <w:rtl/>
        </w:rPr>
      </w:pPr>
    </w:p>
    <w:p w14:paraId="1C421959" w14:textId="77777777" w:rsidR="00000000" w:rsidRDefault="00A92CBC">
      <w:pPr>
        <w:pStyle w:val="a0"/>
        <w:rPr>
          <w:rFonts w:hint="cs"/>
          <w:rtl/>
        </w:rPr>
      </w:pPr>
      <w:r>
        <w:rPr>
          <w:rFonts w:hint="cs"/>
          <w:rtl/>
        </w:rPr>
        <w:t xml:space="preserve">בתור שר אתה יכול לבקש דיון בכל זמן שאתה רוצה, אבל לא כתשובה על </w:t>
      </w:r>
      <w:r>
        <w:rPr>
          <w:rFonts w:hint="cs"/>
          <w:rtl/>
        </w:rPr>
        <w:t>הצעה.</w:t>
      </w:r>
    </w:p>
    <w:p w14:paraId="2ED33151" w14:textId="77777777" w:rsidR="00000000" w:rsidRDefault="00A92CBC">
      <w:pPr>
        <w:pStyle w:val="-"/>
        <w:rPr>
          <w:rFonts w:hint="cs"/>
          <w:rtl/>
        </w:rPr>
      </w:pPr>
    </w:p>
    <w:p w14:paraId="7717BCED" w14:textId="77777777" w:rsidR="00000000" w:rsidRDefault="00A92CBC">
      <w:pPr>
        <w:pStyle w:val="af0"/>
        <w:rPr>
          <w:rtl/>
        </w:rPr>
      </w:pPr>
      <w:r>
        <w:rPr>
          <w:rFonts w:hint="eastAsia"/>
          <w:rtl/>
        </w:rPr>
        <w:t>שר</w:t>
      </w:r>
      <w:r>
        <w:rPr>
          <w:rtl/>
        </w:rPr>
        <w:t xml:space="preserve"> התחבורה מאיר שטרית:</w:t>
      </w:r>
    </w:p>
    <w:p w14:paraId="64B7BB65" w14:textId="77777777" w:rsidR="00000000" w:rsidRDefault="00A92CBC">
      <w:pPr>
        <w:pStyle w:val="a0"/>
        <w:rPr>
          <w:rFonts w:hint="cs"/>
          <w:rtl/>
        </w:rPr>
      </w:pPr>
    </w:p>
    <w:p w14:paraId="779CEFB9" w14:textId="77777777" w:rsidR="00000000" w:rsidRDefault="00A92CBC">
      <w:pPr>
        <w:pStyle w:val="a0"/>
        <w:rPr>
          <w:rFonts w:hint="cs"/>
          <w:rtl/>
        </w:rPr>
      </w:pPr>
      <w:r>
        <w:rPr>
          <w:rFonts w:hint="cs"/>
          <w:rtl/>
        </w:rPr>
        <w:t>האמת היא שלפי התקנון זה יורד מסדר-היום.</w:t>
      </w:r>
    </w:p>
    <w:p w14:paraId="5AA58AD6" w14:textId="77777777" w:rsidR="00000000" w:rsidRDefault="00A92CBC">
      <w:pPr>
        <w:pStyle w:val="a0"/>
        <w:rPr>
          <w:rFonts w:hint="cs"/>
          <w:rtl/>
        </w:rPr>
      </w:pPr>
    </w:p>
    <w:p w14:paraId="1BCC0CAF" w14:textId="77777777" w:rsidR="00000000" w:rsidRDefault="00A92CBC">
      <w:pPr>
        <w:pStyle w:val="-"/>
        <w:rPr>
          <w:rtl/>
        </w:rPr>
      </w:pPr>
      <w:r>
        <w:rPr>
          <w:rtl/>
        </w:rPr>
        <w:t>שר החוץ סילבן שלום:</w:t>
      </w:r>
    </w:p>
    <w:p w14:paraId="7E0F6059" w14:textId="77777777" w:rsidR="00000000" w:rsidRDefault="00A92CBC">
      <w:pPr>
        <w:pStyle w:val="a0"/>
        <w:rPr>
          <w:rtl/>
        </w:rPr>
      </w:pPr>
    </w:p>
    <w:p w14:paraId="2EF0412D" w14:textId="77777777" w:rsidR="00000000" w:rsidRDefault="00A92CBC">
      <w:pPr>
        <w:pStyle w:val="a0"/>
        <w:rPr>
          <w:rFonts w:hint="cs"/>
          <w:rtl/>
        </w:rPr>
      </w:pPr>
      <w:r>
        <w:rPr>
          <w:rFonts w:hint="cs"/>
          <w:rtl/>
        </w:rPr>
        <w:t>אבל אני רשאי לעלות בכל שלב משלבי הדיון. עליתי בכל שלב משלבי הדיון.</w:t>
      </w:r>
    </w:p>
    <w:p w14:paraId="52012527" w14:textId="77777777" w:rsidR="00000000" w:rsidRDefault="00A92CBC">
      <w:pPr>
        <w:pStyle w:val="a0"/>
        <w:ind w:firstLine="0"/>
        <w:rPr>
          <w:rFonts w:hint="cs"/>
          <w:rtl/>
        </w:rPr>
      </w:pPr>
    </w:p>
    <w:p w14:paraId="10FB1FCA" w14:textId="77777777" w:rsidR="00000000" w:rsidRDefault="00A92CBC">
      <w:pPr>
        <w:pStyle w:val="af0"/>
        <w:rPr>
          <w:rtl/>
        </w:rPr>
      </w:pPr>
      <w:r>
        <w:rPr>
          <w:rFonts w:hint="eastAsia"/>
          <w:rtl/>
        </w:rPr>
        <w:t>מוחמד</w:t>
      </w:r>
      <w:r>
        <w:rPr>
          <w:rtl/>
        </w:rPr>
        <w:t xml:space="preserve"> ברכה (חד"ש-תע"ל):</w:t>
      </w:r>
    </w:p>
    <w:p w14:paraId="0CFF3AF6" w14:textId="77777777" w:rsidR="00000000" w:rsidRDefault="00A92CBC">
      <w:pPr>
        <w:pStyle w:val="a0"/>
        <w:rPr>
          <w:rFonts w:hint="cs"/>
          <w:rtl/>
        </w:rPr>
      </w:pPr>
    </w:p>
    <w:p w14:paraId="3685BA26" w14:textId="77777777" w:rsidR="00000000" w:rsidRDefault="00A92CBC">
      <w:pPr>
        <w:pStyle w:val="a0"/>
        <w:rPr>
          <w:rFonts w:hint="cs"/>
          <w:rtl/>
        </w:rPr>
      </w:pPr>
      <w:r>
        <w:rPr>
          <w:rFonts w:hint="cs"/>
          <w:rtl/>
        </w:rPr>
        <w:t xml:space="preserve">- - - </w:t>
      </w:r>
    </w:p>
    <w:p w14:paraId="434301EC" w14:textId="77777777" w:rsidR="00000000" w:rsidRDefault="00A92CBC">
      <w:pPr>
        <w:pStyle w:val="af1"/>
        <w:rPr>
          <w:rFonts w:hint="cs"/>
          <w:rtl/>
        </w:rPr>
      </w:pPr>
    </w:p>
    <w:p w14:paraId="7CAD8476" w14:textId="77777777" w:rsidR="00000000" w:rsidRDefault="00A92CBC">
      <w:pPr>
        <w:pStyle w:val="af1"/>
        <w:rPr>
          <w:rFonts w:hint="cs"/>
          <w:rtl/>
        </w:rPr>
      </w:pPr>
    </w:p>
    <w:p w14:paraId="27BF98E2" w14:textId="77777777" w:rsidR="00000000" w:rsidRDefault="00A92CBC">
      <w:pPr>
        <w:pStyle w:val="af1"/>
        <w:rPr>
          <w:rFonts w:hint="cs"/>
          <w:rtl/>
        </w:rPr>
      </w:pPr>
    </w:p>
    <w:p w14:paraId="7C58CCDF" w14:textId="77777777" w:rsidR="00000000" w:rsidRDefault="00A92CBC">
      <w:pPr>
        <w:pStyle w:val="af1"/>
        <w:rPr>
          <w:rtl/>
        </w:rPr>
      </w:pPr>
      <w:r>
        <w:rPr>
          <w:rFonts w:hint="eastAsia"/>
          <w:rtl/>
        </w:rPr>
        <w:t>היו</w:t>
      </w:r>
      <w:r>
        <w:rPr>
          <w:rtl/>
        </w:rPr>
        <w:t>"ר יולי-יואל אדלשטיין:</w:t>
      </w:r>
    </w:p>
    <w:p w14:paraId="75B87EBF" w14:textId="77777777" w:rsidR="00000000" w:rsidRDefault="00A92CBC">
      <w:pPr>
        <w:pStyle w:val="a0"/>
        <w:rPr>
          <w:rFonts w:hint="cs"/>
          <w:rtl/>
        </w:rPr>
      </w:pPr>
    </w:p>
    <w:p w14:paraId="41E3496B" w14:textId="77777777" w:rsidR="00000000" w:rsidRDefault="00A92CBC">
      <w:pPr>
        <w:pStyle w:val="a0"/>
        <w:rPr>
          <w:rFonts w:hint="cs"/>
          <w:rtl/>
        </w:rPr>
      </w:pPr>
      <w:r>
        <w:rPr>
          <w:rFonts w:hint="cs"/>
          <w:rtl/>
        </w:rPr>
        <w:t>חבר הכנסת ברכה, היית כל כך הרבה פ</w:t>
      </w:r>
      <w:r>
        <w:rPr>
          <w:rFonts w:hint="cs"/>
          <w:rtl/>
        </w:rPr>
        <w:t xml:space="preserve">עמים סגן היושב-ראש וישבת במקומי, עכשיו ייכנסו כל המאחרים ויתחילו צעקות "אני כן רוצה לדבר". עכשיו הנושא נגמר. בבקשה, אדוני השר. </w:t>
      </w:r>
    </w:p>
    <w:p w14:paraId="4784543B" w14:textId="77777777" w:rsidR="00000000" w:rsidRDefault="00A92CBC">
      <w:pPr>
        <w:pStyle w:val="a0"/>
        <w:ind w:firstLine="0"/>
        <w:rPr>
          <w:rFonts w:hint="cs"/>
          <w:rtl/>
        </w:rPr>
      </w:pPr>
    </w:p>
    <w:p w14:paraId="3AA0246A" w14:textId="77777777" w:rsidR="00000000" w:rsidRDefault="00A92CBC">
      <w:pPr>
        <w:pStyle w:val="af0"/>
        <w:rPr>
          <w:rtl/>
        </w:rPr>
      </w:pPr>
      <w:r>
        <w:rPr>
          <w:rFonts w:hint="eastAsia"/>
          <w:rtl/>
        </w:rPr>
        <w:t>שר</w:t>
      </w:r>
      <w:r>
        <w:rPr>
          <w:rtl/>
        </w:rPr>
        <w:t xml:space="preserve"> התחבורה מאיר שטרית:</w:t>
      </w:r>
    </w:p>
    <w:p w14:paraId="2CA1CD34" w14:textId="77777777" w:rsidR="00000000" w:rsidRDefault="00A92CBC">
      <w:pPr>
        <w:pStyle w:val="a0"/>
        <w:rPr>
          <w:rFonts w:hint="cs"/>
          <w:rtl/>
        </w:rPr>
      </w:pPr>
    </w:p>
    <w:p w14:paraId="5649FD6F" w14:textId="77777777" w:rsidR="00000000" w:rsidRDefault="00A92CBC">
      <w:pPr>
        <w:pStyle w:val="a0"/>
        <w:rPr>
          <w:rFonts w:hint="cs"/>
          <w:rtl/>
        </w:rPr>
      </w:pPr>
      <w:r>
        <w:rPr>
          <w:rFonts w:hint="cs"/>
          <w:rtl/>
        </w:rPr>
        <w:t>השר צריך לענות כדי שלא יהיו מחר הצעות אחרות.</w:t>
      </w:r>
    </w:p>
    <w:p w14:paraId="6F8C7858" w14:textId="77777777" w:rsidR="00000000" w:rsidRDefault="00A92CBC">
      <w:pPr>
        <w:pStyle w:val="a0"/>
        <w:ind w:firstLine="0"/>
        <w:rPr>
          <w:rFonts w:hint="cs"/>
          <w:rtl/>
        </w:rPr>
      </w:pPr>
    </w:p>
    <w:p w14:paraId="7AF1ACD2" w14:textId="77777777" w:rsidR="00000000" w:rsidRDefault="00A92CBC">
      <w:pPr>
        <w:pStyle w:val="a"/>
        <w:rPr>
          <w:rtl/>
        </w:rPr>
      </w:pPr>
      <w:bookmarkStart w:id="265" w:name="FS000000479T23_03_2005_14_38_50C"/>
      <w:bookmarkStart w:id="266" w:name="FS000000479T23_03_2005_15_30_35"/>
      <w:bookmarkStart w:id="267" w:name="_Toc104196602"/>
      <w:bookmarkEnd w:id="265"/>
      <w:bookmarkEnd w:id="266"/>
      <w:r>
        <w:rPr>
          <w:rFonts w:hint="eastAsia"/>
          <w:rtl/>
        </w:rPr>
        <w:t>שר</w:t>
      </w:r>
      <w:r>
        <w:rPr>
          <w:rtl/>
        </w:rPr>
        <w:t xml:space="preserve"> החוץ סילבן שלום:</w:t>
      </w:r>
      <w:bookmarkEnd w:id="267"/>
    </w:p>
    <w:p w14:paraId="247FE103" w14:textId="77777777" w:rsidR="00000000" w:rsidRDefault="00A92CBC">
      <w:pPr>
        <w:pStyle w:val="a0"/>
        <w:ind w:firstLine="0"/>
        <w:rPr>
          <w:rFonts w:hint="cs"/>
          <w:rtl/>
        </w:rPr>
      </w:pPr>
    </w:p>
    <w:p w14:paraId="58E7F925" w14:textId="77777777" w:rsidR="00000000" w:rsidRDefault="00A92CBC">
      <w:pPr>
        <w:pStyle w:val="a0"/>
        <w:rPr>
          <w:rFonts w:hint="cs"/>
          <w:rtl/>
        </w:rPr>
      </w:pPr>
      <w:r>
        <w:rPr>
          <w:rFonts w:hint="cs"/>
          <w:rtl/>
        </w:rPr>
        <w:t xml:space="preserve">בדיוק. </w:t>
      </w:r>
    </w:p>
    <w:p w14:paraId="564DDE1A" w14:textId="77777777" w:rsidR="00000000" w:rsidRDefault="00A92CBC">
      <w:pPr>
        <w:pStyle w:val="a0"/>
        <w:rPr>
          <w:rFonts w:hint="cs"/>
          <w:rtl/>
        </w:rPr>
      </w:pPr>
    </w:p>
    <w:p w14:paraId="044E673D" w14:textId="77777777" w:rsidR="00000000" w:rsidRDefault="00A92CBC">
      <w:pPr>
        <w:pStyle w:val="a0"/>
        <w:rPr>
          <w:rFonts w:hint="cs"/>
          <w:rtl/>
        </w:rPr>
      </w:pPr>
      <w:r>
        <w:rPr>
          <w:rFonts w:hint="cs"/>
          <w:rtl/>
        </w:rPr>
        <w:t>אדוני היושב-ראש, הפסגה הערב</w:t>
      </w:r>
      <w:r>
        <w:rPr>
          <w:rFonts w:hint="cs"/>
          <w:rtl/>
        </w:rPr>
        <w:t>ית השנתית באלג'יר היתה צריכה להיות פסגה של בשורה, פסגה של רוח חדשה, אך, לצערנו הרב, ככל הנראה לא תצא מהפסגה השנתית בשורה כלשהי.</w:t>
      </w:r>
    </w:p>
    <w:p w14:paraId="4EDB2FD4" w14:textId="77777777" w:rsidR="00000000" w:rsidRDefault="00A92CBC">
      <w:pPr>
        <w:pStyle w:val="a0"/>
        <w:rPr>
          <w:rFonts w:hint="cs"/>
          <w:rtl/>
        </w:rPr>
      </w:pPr>
    </w:p>
    <w:p w14:paraId="49C6B959" w14:textId="77777777" w:rsidR="00000000" w:rsidRDefault="00A92CBC">
      <w:pPr>
        <w:pStyle w:val="a0"/>
        <w:rPr>
          <w:rFonts w:hint="cs"/>
          <w:rtl/>
        </w:rPr>
      </w:pPr>
      <w:r>
        <w:rPr>
          <w:rFonts w:hint="cs"/>
          <w:rtl/>
        </w:rPr>
        <w:t xml:space="preserve">מאמץ ירדני מבורך לקדם בפסגה הסכמה כלל-ערבית על קידום יחסים נורמליים עם ישראל נתקל בהתנגדותן של מדינות כגון סוריה ואלג'יריה ושל </w:t>
      </w:r>
      <w:r>
        <w:rPr>
          <w:rFonts w:hint="cs"/>
          <w:rtl/>
        </w:rPr>
        <w:t>מזכ"ל הליגה הערבית עמרו מוסא. אותו מנכ"ל, עמרו מוסא, שהיה פעם שר החוץ של מצרים ובלם בתקופתו כל ניסיון לקדם את הנורמליזציה אפילו עם מדינה זו, ממשיך בקו השלילי והשחוק כל כך. מוסא מבקש להתנות כל התקדמות במסלול הנורמליזציה בוויתורים ישראליים בלתי מקובלים בתחום</w:t>
      </w:r>
      <w:r>
        <w:rPr>
          <w:rFonts w:hint="cs"/>
          <w:rtl/>
        </w:rPr>
        <w:t xml:space="preserve"> המדיני והביטחוני. בקו האנכרוניסטי והבלתי-הגיוני הזה מונעים מוסא ושותפיו הקיצוניים מהציבור הערבי כולו את פירות הנורמליזציה. </w:t>
      </w:r>
    </w:p>
    <w:p w14:paraId="67C1634C" w14:textId="77777777" w:rsidR="00000000" w:rsidRDefault="00A92CBC">
      <w:pPr>
        <w:pStyle w:val="a0"/>
        <w:rPr>
          <w:rFonts w:hint="cs"/>
          <w:rtl/>
        </w:rPr>
      </w:pPr>
    </w:p>
    <w:p w14:paraId="010B3DE5" w14:textId="77777777" w:rsidR="00000000" w:rsidRDefault="00A92CBC">
      <w:pPr>
        <w:pStyle w:val="a0"/>
        <w:rPr>
          <w:rFonts w:hint="cs"/>
          <w:rtl/>
        </w:rPr>
      </w:pPr>
      <w:r>
        <w:rPr>
          <w:rFonts w:hint="cs"/>
          <w:rtl/>
        </w:rPr>
        <w:t>הרי הנורמליזציה אינה פרס לישראל. היא פרס לעמי ערב, הכמהים לשינוי, לפתיחות ולהזדמנויות שעצם הפתיחה לישראל ולעולם המערבי יכולה לתת ל</w:t>
      </w:r>
      <w:r>
        <w:rPr>
          <w:rFonts w:hint="cs"/>
          <w:rtl/>
        </w:rPr>
        <w:t>הם.</w:t>
      </w:r>
    </w:p>
    <w:p w14:paraId="27522128" w14:textId="77777777" w:rsidR="00000000" w:rsidRDefault="00A92CBC">
      <w:pPr>
        <w:pStyle w:val="a0"/>
        <w:ind w:firstLine="0"/>
        <w:rPr>
          <w:rFonts w:hint="cs"/>
          <w:rtl/>
        </w:rPr>
      </w:pPr>
    </w:p>
    <w:p w14:paraId="14CEC065" w14:textId="77777777" w:rsidR="00000000" w:rsidRDefault="00A92CBC">
      <w:pPr>
        <w:pStyle w:val="af0"/>
        <w:rPr>
          <w:rtl/>
        </w:rPr>
      </w:pPr>
      <w:r>
        <w:rPr>
          <w:rFonts w:hint="eastAsia"/>
          <w:rtl/>
        </w:rPr>
        <w:t>מוחמד</w:t>
      </w:r>
      <w:r>
        <w:rPr>
          <w:rtl/>
        </w:rPr>
        <w:t xml:space="preserve"> ברכה (חד"ש-תע"ל):</w:t>
      </w:r>
    </w:p>
    <w:p w14:paraId="5AB79EE5" w14:textId="77777777" w:rsidR="00000000" w:rsidRDefault="00A92CBC">
      <w:pPr>
        <w:pStyle w:val="a0"/>
        <w:rPr>
          <w:rFonts w:hint="cs"/>
          <w:rtl/>
        </w:rPr>
      </w:pPr>
    </w:p>
    <w:p w14:paraId="5157A23A" w14:textId="77777777" w:rsidR="00000000" w:rsidRDefault="00A92CBC">
      <w:pPr>
        <w:pStyle w:val="a0"/>
        <w:rPr>
          <w:rFonts w:hint="cs"/>
          <w:rtl/>
        </w:rPr>
      </w:pPr>
      <w:r>
        <w:rPr>
          <w:rFonts w:hint="cs"/>
          <w:rtl/>
        </w:rPr>
        <w:t xml:space="preserve">השחצנות שלך - - - </w:t>
      </w:r>
    </w:p>
    <w:p w14:paraId="29F763F0" w14:textId="77777777" w:rsidR="00000000" w:rsidRDefault="00A92CBC">
      <w:pPr>
        <w:pStyle w:val="a0"/>
        <w:rPr>
          <w:rFonts w:hint="cs"/>
          <w:rtl/>
        </w:rPr>
      </w:pPr>
    </w:p>
    <w:p w14:paraId="12C1B200" w14:textId="77777777" w:rsidR="00000000" w:rsidRDefault="00A92CBC">
      <w:pPr>
        <w:pStyle w:val="-"/>
        <w:rPr>
          <w:rtl/>
        </w:rPr>
      </w:pPr>
      <w:bookmarkStart w:id="268" w:name="FS000000479T23_03_2005_14_40_29C"/>
      <w:bookmarkStart w:id="269" w:name="FS000000449T23_03_2005_15_30_20C"/>
      <w:bookmarkStart w:id="270" w:name="FS000000479T23_03_2005_15_30_42C"/>
      <w:bookmarkEnd w:id="268"/>
      <w:bookmarkEnd w:id="269"/>
      <w:bookmarkEnd w:id="270"/>
      <w:r>
        <w:rPr>
          <w:rFonts w:hint="eastAsia"/>
          <w:rtl/>
        </w:rPr>
        <w:t>שר</w:t>
      </w:r>
      <w:r>
        <w:rPr>
          <w:rtl/>
        </w:rPr>
        <w:t xml:space="preserve"> החוץ סילבן שלום:</w:t>
      </w:r>
    </w:p>
    <w:p w14:paraId="2BD66C3D" w14:textId="77777777" w:rsidR="00000000" w:rsidRDefault="00A92CBC">
      <w:pPr>
        <w:pStyle w:val="a0"/>
        <w:rPr>
          <w:rFonts w:hint="cs"/>
          <w:rtl/>
        </w:rPr>
      </w:pPr>
    </w:p>
    <w:p w14:paraId="5C032983" w14:textId="77777777" w:rsidR="00000000" w:rsidRDefault="00A92CBC">
      <w:pPr>
        <w:pStyle w:val="a0"/>
        <w:rPr>
          <w:rFonts w:hint="cs"/>
          <w:rtl/>
        </w:rPr>
      </w:pPr>
      <w:r>
        <w:rPr>
          <w:rFonts w:hint="cs"/>
          <w:rtl/>
        </w:rPr>
        <w:t>במקום להצטרף לרוח התקופה, לאווירת השינוי הפוקדת את האזור, מעדיפה הליגה הערבית להתבצר בעמדות העבר. במקום לנצל את ההזדמנות הנוכחית ולהביא תועלת לאומה הערבית, חוזרת ומבהירה הליגה הערבית את</w:t>
      </w:r>
      <w:r>
        <w:rPr>
          <w:rFonts w:hint="cs"/>
          <w:rtl/>
        </w:rPr>
        <w:t xml:space="preserve"> חוסר הרלוונטיות שלה למי שהיא כביכול אמורה לייצג. </w:t>
      </w:r>
    </w:p>
    <w:p w14:paraId="005C8021" w14:textId="77777777" w:rsidR="00000000" w:rsidRDefault="00A92CBC">
      <w:pPr>
        <w:pStyle w:val="a0"/>
        <w:rPr>
          <w:rFonts w:hint="cs"/>
          <w:rtl/>
        </w:rPr>
      </w:pPr>
    </w:p>
    <w:p w14:paraId="77AC16ED" w14:textId="77777777" w:rsidR="00000000" w:rsidRDefault="00A92CBC">
      <w:pPr>
        <w:pStyle w:val="a0"/>
        <w:rPr>
          <w:rFonts w:hint="cs"/>
          <w:rtl/>
        </w:rPr>
      </w:pPr>
      <w:r>
        <w:rPr>
          <w:rFonts w:hint="cs"/>
          <w:rtl/>
        </w:rPr>
        <w:t>אך למרות ההתנגדות ליוזמה הירדנית והחזרה על פורמולות העבר, על נוסחאות העבר, יש לציין כי מנהיגי ערב מתקשים להתעלם מרוחות השינוי באזור בכלל ומסוגיית הנורמליזציה בפרט. הבחירות בעירק וברשות הפלסטינית, הזעקה הה</w:t>
      </w:r>
      <w:r>
        <w:rPr>
          <w:rFonts w:hint="cs"/>
          <w:rtl/>
        </w:rPr>
        <w:t>מונית בלבנון לעצמאות ולחופש, החזרה לתיאום בין ישראל לרשות הפלסטינית, החזרת השגרירים מירדן וממצרים לישראל, הגעתו של שר החוץ של ירדן אחרי למעלה מארבע שנים לביקור בישראל - כל אלה מהווים חלק מסדר-יום חדש, סדר-יום אחר מזה שהכרנו עד לפני חודשים ספורים.</w:t>
      </w:r>
    </w:p>
    <w:p w14:paraId="1FF870FF" w14:textId="77777777" w:rsidR="00000000" w:rsidRDefault="00A92CBC">
      <w:pPr>
        <w:pStyle w:val="a0"/>
        <w:rPr>
          <w:rFonts w:hint="cs"/>
          <w:rtl/>
        </w:rPr>
      </w:pPr>
    </w:p>
    <w:p w14:paraId="1913A1E8" w14:textId="77777777" w:rsidR="00000000" w:rsidRDefault="00A92CBC">
      <w:pPr>
        <w:pStyle w:val="a0"/>
        <w:rPr>
          <w:rFonts w:hint="cs"/>
          <w:rtl/>
        </w:rPr>
      </w:pPr>
      <w:r>
        <w:rPr>
          <w:rFonts w:hint="cs"/>
          <w:rtl/>
        </w:rPr>
        <w:t>אנחנו רו</w:t>
      </w:r>
      <w:r>
        <w:rPr>
          <w:rFonts w:hint="cs"/>
          <w:rtl/>
        </w:rPr>
        <w:t xml:space="preserve">אים שיש היום שינוי, ואנו מברכים על הכרתן של ירדן ומצרים כי הזמנים משתנים. אבל על כולם להתאים את עצמם למציאות החדשה המתהווה, במקום לנסות ולבלום אותה. </w:t>
      </w:r>
    </w:p>
    <w:p w14:paraId="21370EC2" w14:textId="77777777" w:rsidR="00000000" w:rsidRDefault="00A92CBC">
      <w:pPr>
        <w:pStyle w:val="a0"/>
        <w:rPr>
          <w:rFonts w:hint="cs"/>
          <w:rtl/>
        </w:rPr>
      </w:pPr>
    </w:p>
    <w:p w14:paraId="583DFB45" w14:textId="77777777" w:rsidR="00000000" w:rsidRDefault="00A92CBC">
      <w:pPr>
        <w:pStyle w:val="a0"/>
        <w:rPr>
          <w:rFonts w:hint="cs"/>
          <w:rtl/>
        </w:rPr>
      </w:pPr>
      <w:r>
        <w:rPr>
          <w:rFonts w:hint="cs"/>
          <w:rtl/>
        </w:rPr>
        <w:t>מדינת ישראל פועלת בקונטקסט הזה לקדם את הנורמליזציה עם מדינות ערב. אנו עושים זאת כי אנו משוכנעים שהנורמליז</w:t>
      </w:r>
      <w:r>
        <w:rPr>
          <w:rFonts w:hint="cs"/>
          <w:rtl/>
        </w:rPr>
        <w:t xml:space="preserve">ציה מובילה לשלום ולא להיפך. </w:t>
      </w:r>
    </w:p>
    <w:p w14:paraId="5CDD7B41" w14:textId="77777777" w:rsidR="00000000" w:rsidRDefault="00A92CBC">
      <w:pPr>
        <w:pStyle w:val="a0"/>
        <w:ind w:firstLine="0"/>
        <w:rPr>
          <w:rFonts w:hint="cs"/>
          <w:rtl/>
        </w:rPr>
      </w:pPr>
    </w:p>
    <w:p w14:paraId="37CE49C0" w14:textId="77777777" w:rsidR="00000000" w:rsidRDefault="00A92CBC">
      <w:pPr>
        <w:pStyle w:val="af0"/>
        <w:rPr>
          <w:rtl/>
        </w:rPr>
      </w:pPr>
      <w:r>
        <w:rPr>
          <w:rFonts w:hint="eastAsia"/>
          <w:rtl/>
        </w:rPr>
        <w:t>מוחמד</w:t>
      </w:r>
      <w:r>
        <w:rPr>
          <w:rtl/>
        </w:rPr>
        <w:t xml:space="preserve"> ברכה (חד"ש-תע"ל):</w:t>
      </w:r>
    </w:p>
    <w:p w14:paraId="7FF01C1E" w14:textId="77777777" w:rsidR="00000000" w:rsidRDefault="00A92CBC">
      <w:pPr>
        <w:pStyle w:val="a0"/>
        <w:rPr>
          <w:rFonts w:hint="cs"/>
          <w:rtl/>
        </w:rPr>
      </w:pPr>
    </w:p>
    <w:p w14:paraId="3973B524" w14:textId="77777777" w:rsidR="00000000" w:rsidRDefault="00A92CBC">
      <w:pPr>
        <w:pStyle w:val="a0"/>
        <w:rPr>
          <w:rFonts w:hint="cs"/>
          <w:rtl/>
        </w:rPr>
      </w:pPr>
      <w:r>
        <w:rPr>
          <w:rFonts w:hint="cs"/>
          <w:rtl/>
        </w:rPr>
        <w:t>השלום מביא לנורמליזציה, לא ההיפך.</w:t>
      </w:r>
    </w:p>
    <w:p w14:paraId="26F904DD" w14:textId="77777777" w:rsidR="00000000" w:rsidRDefault="00A92CBC">
      <w:pPr>
        <w:pStyle w:val="a0"/>
        <w:ind w:firstLine="0"/>
        <w:rPr>
          <w:rFonts w:hint="cs"/>
          <w:rtl/>
        </w:rPr>
      </w:pPr>
    </w:p>
    <w:p w14:paraId="3A3C6382" w14:textId="77777777" w:rsidR="00000000" w:rsidRDefault="00A92CBC">
      <w:pPr>
        <w:pStyle w:val="-"/>
        <w:rPr>
          <w:rtl/>
        </w:rPr>
      </w:pPr>
      <w:bookmarkStart w:id="271" w:name="FS000000479T23_03_2005_14_42_30C"/>
      <w:bookmarkStart w:id="272" w:name="FS000000479T23_03_2005_15_33_47C"/>
      <w:bookmarkEnd w:id="271"/>
      <w:bookmarkEnd w:id="272"/>
      <w:r>
        <w:rPr>
          <w:rFonts w:hint="eastAsia"/>
          <w:rtl/>
        </w:rPr>
        <w:t>שר</w:t>
      </w:r>
      <w:r>
        <w:rPr>
          <w:rtl/>
        </w:rPr>
        <w:t xml:space="preserve"> החוץ סילבן שלום:</w:t>
      </w:r>
    </w:p>
    <w:p w14:paraId="39C2482C" w14:textId="77777777" w:rsidR="00000000" w:rsidRDefault="00A92CBC">
      <w:pPr>
        <w:pStyle w:val="a0"/>
        <w:ind w:firstLine="0"/>
        <w:rPr>
          <w:rFonts w:hint="cs"/>
          <w:rtl/>
        </w:rPr>
      </w:pPr>
    </w:p>
    <w:p w14:paraId="6D578092" w14:textId="77777777" w:rsidR="00000000" w:rsidRDefault="00A92CBC">
      <w:pPr>
        <w:pStyle w:val="a0"/>
        <w:rPr>
          <w:rFonts w:hint="cs"/>
          <w:rtl/>
        </w:rPr>
      </w:pPr>
      <w:r>
        <w:rPr>
          <w:rFonts w:hint="cs"/>
          <w:rtl/>
        </w:rPr>
        <w:t>הנורמליזציה היא אינטרס ערבי בדיוק כמו שהיא אינטרס ישראלי. קשר פתוח בין ישראל לשכנותיה ייטיב עם מדינות ערב והציבור הערבי לא פחות מאשר עמנו, בכך שי</w:t>
      </w:r>
      <w:r>
        <w:rPr>
          <w:rFonts w:hint="cs"/>
          <w:rtl/>
        </w:rPr>
        <w:t xml:space="preserve">פתח אפשרויות רבות ורחבות של סחר ושיתוף  עם ישראל ועם מדינות נוספות. דוגמה מאלפת לכך היא הסכם הסחר החופשי, הקרוי </w:t>
      </w:r>
      <w:r>
        <w:rPr>
          <w:rFonts w:hint="cs"/>
        </w:rPr>
        <w:t>QIZ</w:t>
      </w:r>
      <w:r>
        <w:rPr>
          <w:rFonts w:hint="cs"/>
          <w:rtl/>
        </w:rPr>
        <w:t>, עם ירדן. ההסכם הזה, שנחתם ב-1999, הביא פירות מדהימים לירדן ולעם היושב בירדן. היצוא הירדני לארצות-הברית ערב חתימת ההסכם עמד על 13 מיליון דול</w:t>
      </w:r>
      <w:r>
        <w:rPr>
          <w:rFonts w:hint="cs"/>
          <w:rtl/>
        </w:rPr>
        <w:t>ר בלבד. זה היה ב-1999. והנה, ב-2004 זינק היצוא הירדני לארצות-הברית למיליארד דולר. מ-13 מיליון למיליארד אחד שלם, דבר שכמובן ייצר עשרות אלפי מקומות עבודה חדשים בירדן.</w:t>
      </w:r>
    </w:p>
    <w:p w14:paraId="50EC50E8" w14:textId="77777777" w:rsidR="00000000" w:rsidRDefault="00A92CBC">
      <w:pPr>
        <w:pStyle w:val="a0"/>
        <w:rPr>
          <w:rFonts w:hint="cs"/>
          <w:rtl/>
        </w:rPr>
      </w:pPr>
    </w:p>
    <w:p w14:paraId="14E8B577" w14:textId="77777777" w:rsidR="00000000" w:rsidRDefault="00A92CBC">
      <w:pPr>
        <w:pStyle w:val="a0"/>
        <w:rPr>
          <w:rFonts w:hint="cs"/>
          <w:rtl/>
        </w:rPr>
      </w:pPr>
      <w:r>
        <w:rPr>
          <w:rFonts w:hint="cs"/>
          <w:rtl/>
        </w:rPr>
        <w:t xml:space="preserve">לאחרונה ניהלנו משא-ומתן ארוך עם המצרים, ואני חייב לומר שעשיתי כל אשר ביכולתי לסייע למצרים </w:t>
      </w:r>
      <w:r>
        <w:rPr>
          <w:rFonts w:hint="cs"/>
          <w:rtl/>
        </w:rPr>
        <w:t>בארצות-הברית, כדי לקדם את האפשרות לחתימה על הסכם סחר חופשי בין מצרים, ישראל וארצות-הברית. היתה התנגדות בארצות-הברית, מאחר שצריך להבין, שאף אחד לא צפה שמ-13 מיליון דולר זה יקפוץ למיליארד דולר. תעשיית הטקסטיל הרגישה שהיא לא עמדה על המשמר. אבל למרות זאת, בגלל</w:t>
      </w:r>
      <w:r>
        <w:rPr>
          <w:rFonts w:hint="cs"/>
          <w:rtl/>
        </w:rPr>
        <w:t xml:space="preserve"> ההיבטים המדיניים נחתם ההסכם.</w:t>
      </w:r>
    </w:p>
    <w:p w14:paraId="3E866043" w14:textId="77777777" w:rsidR="00000000" w:rsidRDefault="00A92CBC">
      <w:pPr>
        <w:pStyle w:val="a0"/>
        <w:rPr>
          <w:rFonts w:hint="cs"/>
          <w:rtl/>
        </w:rPr>
      </w:pPr>
    </w:p>
    <w:p w14:paraId="4427AF80" w14:textId="77777777" w:rsidR="00000000" w:rsidRDefault="00A92CBC">
      <w:pPr>
        <w:pStyle w:val="a0"/>
        <w:rPr>
          <w:rFonts w:hint="cs"/>
          <w:rtl/>
        </w:rPr>
      </w:pPr>
      <w:r>
        <w:rPr>
          <w:rFonts w:hint="cs"/>
          <w:rtl/>
        </w:rPr>
        <w:t>אבל, אני רוצה לספר לכם, חברי הכנסת, על דבר מדהים שקרה בעקבות ההסכם. בעקבות ההסכם, כתוצאה ממנו, היו הפגנות רחוב אדירות במצרים. אנחנו נשאל את עצמנו איך יכול להיות שבעקבות הסכם כזה יהיו הפגנות רחוב במצרים. אבל בפעם הראשונה, אדונ</w:t>
      </w:r>
      <w:r>
        <w:rPr>
          <w:rFonts w:hint="cs"/>
          <w:rtl/>
        </w:rPr>
        <w:t xml:space="preserve">י היושב-ראש, הפגנות הרחוב היו בעד ההסכם, כדי להיכלל בהסכם. הם הפגינו, כי הם באותם אזורים שלא נכללו במסגרת הסכם הסחר החופשי, כי נקבעו רק שבעה אזורים והם עצמם לא הצליחו להיכלל בו. והנה, בפעם הראשונה מאז 1979 מצרים רבים יוצאים להפגין ברחובות כדי להיות כלולים </w:t>
      </w:r>
      <w:r>
        <w:rPr>
          <w:rFonts w:hint="cs"/>
          <w:rtl/>
        </w:rPr>
        <w:t xml:space="preserve">בהסכם עם ישראל. זהו בדיוק המודל שעליו צריך לעבוד בהמשך. זהו המודל שייתן את הפירות החיוביים גם בעתיד. </w:t>
      </w:r>
    </w:p>
    <w:p w14:paraId="41848E14" w14:textId="77777777" w:rsidR="00000000" w:rsidRDefault="00A92CBC">
      <w:pPr>
        <w:pStyle w:val="a0"/>
        <w:rPr>
          <w:rFonts w:hint="cs"/>
          <w:rtl/>
        </w:rPr>
      </w:pPr>
    </w:p>
    <w:p w14:paraId="154B612C" w14:textId="77777777" w:rsidR="00000000" w:rsidRDefault="00A92CBC">
      <w:pPr>
        <w:pStyle w:val="a0"/>
        <w:rPr>
          <w:rFonts w:hint="cs"/>
          <w:rtl/>
        </w:rPr>
      </w:pPr>
      <w:r>
        <w:rPr>
          <w:rFonts w:hint="cs"/>
          <w:rtl/>
        </w:rPr>
        <w:t>בשבועות הקרובים נחתום סוף-סוף גם את הסכם הגז בין מצרים לישראל. ההסכם הזה הוא נדבך נוסף לשיפור הקשרים שיש בין ישראל לבין מצרים בשנה האחרונה. כמו שאמרתי, ע</w:t>
      </w:r>
      <w:r>
        <w:rPr>
          <w:rFonts w:hint="cs"/>
          <w:rtl/>
        </w:rPr>
        <w:t>סקת אזור הסחר החופשי, עסקת הגז, החזרת השגריר, שחרור עזאם עזאם, ביקורים הדדיים בארץ ובמצרים, שיחות טלפון סדירות בין הנשיא מובארק לבין ראש הממשלה שרון, וכל הדברים האלה קרו בשנה וחצי האחרונה, דבר שרק סייע, חבר הכנסת ברכה, ליצור קשר יותר טוב עם הפלסטינים. כי ב</w:t>
      </w:r>
      <w:r>
        <w:rPr>
          <w:rFonts w:hint="cs"/>
          <w:rtl/>
        </w:rPr>
        <w:t>רגע שעשינו את כל המהלכים האלה עם מצרים היה לנו קל יותר לעשות אתם את התיאום גם בנושא ביצוע תוכנית ההתנתקות מעזה.</w:t>
      </w:r>
    </w:p>
    <w:p w14:paraId="07DB888A" w14:textId="77777777" w:rsidR="00000000" w:rsidRDefault="00A92CBC">
      <w:pPr>
        <w:pStyle w:val="af0"/>
        <w:rPr>
          <w:rFonts w:hint="cs"/>
          <w:rtl/>
        </w:rPr>
      </w:pPr>
    </w:p>
    <w:p w14:paraId="0C11C86A" w14:textId="77777777" w:rsidR="00000000" w:rsidRDefault="00A92CBC">
      <w:pPr>
        <w:pStyle w:val="af0"/>
        <w:rPr>
          <w:rtl/>
        </w:rPr>
      </w:pPr>
      <w:r>
        <w:rPr>
          <w:rFonts w:hint="eastAsia"/>
          <w:rtl/>
        </w:rPr>
        <w:t>מוחמד</w:t>
      </w:r>
      <w:r>
        <w:rPr>
          <w:rtl/>
        </w:rPr>
        <w:t xml:space="preserve"> ברכה (חד"ש-תע"ל):</w:t>
      </w:r>
    </w:p>
    <w:p w14:paraId="2142396A" w14:textId="77777777" w:rsidR="00000000" w:rsidRDefault="00A92CBC">
      <w:pPr>
        <w:pStyle w:val="a0"/>
        <w:rPr>
          <w:rFonts w:hint="cs"/>
          <w:rtl/>
        </w:rPr>
      </w:pPr>
    </w:p>
    <w:p w14:paraId="04A1661D" w14:textId="77777777" w:rsidR="00000000" w:rsidRDefault="00A92CBC">
      <w:pPr>
        <w:pStyle w:val="a0"/>
        <w:rPr>
          <w:rFonts w:hint="cs"/>
          <w:rtl/>
        </w:rPr>
      </w:pPr>
      <w:r>
        <w:rPr>
          <w:rFonts w:hint="cs"/>
          <w:rtl/>
        </w:rPr>
        <w:t xml:space="preserve">צריך לעשות את הצעד האחד והיחיד שיש לו משמעות - - - </w:t>
      </w:r>
    </w:p>
    <w:p w14:paraId="3ED70867" w14:textId="77777777" w:rsidR="00000000" w:rsidRDefault="00A92CBC">
      <w:pPr>
        <w:pStyle w:val="a0"/>
        <w:ind w:firstLine="0"/>
        <w:rPr>
          <w:rFonts w:hint="cs"/>
          <w:rtl/>
        </w:rPr>
      </w:pPr>
    </w:p>
    <w:p w14:paraId="5A6A3527" w14:textId="77777777" w:rsidR="00000000" w:rsidRDefault="00A92CBC">
      <w:pPr>
        <w:pStyle w:val="-"/>
        <w:rPr>
          <w:rtl/>
        </w:rPr>
      </w:pPr>
      <w:bookmarkStart w:id="273" w:name="FS000000479T23_03_2005_14_46_51C"/>
      <w:bookmarkStart w:id="274" w:name="FS000000479T23_03_2005_15_40_26C"/>
      <w:bookmarkEnd w:id="273"/>
      <w:bookmarkEnd w:id="274"/>
      <w:r>
        <w:rPr>
          <w:rFonts w:hint="eastAsia"/>
          <w:rtl/>
        </w:rPr>
        <w:t>שר</w:t>
      </w:r>
      <w:r>
        <w:rPr>
          <w:rtl/>
        </w:rPr>
        <w:t xml:space="preserve"> החוץ סילבן שלום:</w:t>
      </w:r>
    </w:p>
    <w:p w14:paraId="3785FBED" w14:textId="77777777" w:rsidR="00000000" w:rsidRDefault="00A92CBC">
      <w:pPr>
        <w:pStyle w:val="a0"/>
        <w:rPr>
          <w:rFonts w:hint="cs"/>
          <w:rtl/>
        </w:rPr>
      </w:pPr>
    </w:p>
    <w:p w14:paraId="2A1E7603" w14:textId="77777777" w:rsidR="00000000" w:rsidRDefault="00A92CBC">
      <w:pPr>
        <w:pStyle w:val="a0"/>
        <w:rPr>
          <w:rFonts w:hint="cs"/>
          <w:rtl/>
        </w:rPr>
      </w:pPr>
      <w:r>
        <w:rPr>
          <w:rFonts w:hint="cs"/>
          <w:rtl/>
        </w:rPr>
        <w:t>תקשיב רגע.</w:t>
      </w:r>
    </w:p>
    <w:p w14:paraId="6DA20C6E" w14:textId="77777777" w:rsidR="00000000" w:rsidRDefault="00A92CBC">
      <w:pPr>
        <w:pStyle w:val="a0"/>
        <w:ind w:firstLine="0"/>
        <w:rPr>
          <w:rFonts w:hint="cs"/>
          <w:rtl/>
        </w:rPr>
      </w:pPr>
    </w:p>
    <w:p w14:paraId="7CC3D2C4" w14:textId="77777777" w:rsidR="00000000" w:rsidRDefault="00A92CBC">
      <w:pPr>
        <w:pStyle w:val="af0"/>
        <w:rPr>
          <w:rtl/>
        </w:rPr>
      </w:pPr>
      <w:r>
        <w:rPr>
          <w:rFonts w:hint="eastAsia"/>
          <w:rtl/>
        </w:rPr>
        <w:t>מוחמד</w:t>
      </w:r>
      <w:r>
        <w:rPr>
          <w:rtl/>
        </w:rPr>
        <w:t xml:space="preserve"> ברכה (חד"ש-תע"ל):</w:t>
      </w:r>
    </w:p>
    <w:p w14:paraId="7F799E50" w14:textId="77777777" w:rsidR="00000000" w:rsidRDefault="00A92CBC">
      <w:pPr>
        <w:pStyle w:val="a0"/>
        <w:rPr>
          <w:rFonts w:hint="cs"/>
          <w:rtl/>
        </w:rPr>
      </w:pPr>
    </w:p>
    <w:p w14:paraId="77BB5FAA" w14:textId="77777777" w:rsidR="00000000" w:rsidRDefault="00A92CBC">
      <w:pPr>
        <w:pStyle w:val="a0"/>
        <w:rPr>
          <w:rFonts w:hint="cs"/>
          <w:rtl/>
        </w:rPr>
      </w:pPr>
      <w:r>
        <w:rPr>
          <w:rFonts w:hint="cs"/>
          <w:rtl/>
        </w:rPr>
        <w:t xml:space="preserve">- - - </w:t>
      </w:r>
    </w:p>
    <w:p w14:paraId="6A51FFA8" w14:textId="77777777" w:rsidR="00000000" w:rsidRDefault="00A92CBC">
      <w:pPr>
        <w:pStyle w:val="a0"/>
        <w:ind w:firstLine="0"/>
        <w:rPr>
          <w:rFonts w:hint="cs"/>
          <w:rtl/>
        </w:rPr>
      </w:pPr>
    </w:p>
    <w:p w14:paraId="66C9B675" w14:textId="77777777" w:rsidR="00000000" w:rsidRDefault="00A92CBC">
      <w:pPr>
        <w:pStyle w:val="af1"/>
        <w:rPr>
          <w:rtl/>
        </w:rPr>
      </w:pPr>
      <w:r>
        <w:rPr>
          <w:rFonts w:hint="eastAsia"/>
          <w:rtl/>
        </w:rPr>
        <w:t>היו</w:t>
      </w:r>
      <w:r>
        <w:rPr>
          <w:rtl/>
        </w:rPr>
        <w:t>"ר יולי-יואל אדלשטיין:</w:t>
      </w:r>
    </w:p>
    <w:p w14:paraId="63698BF4" w14:textId="77777777" w:rsidR="00000000" w:rsidRDefault="00A92CBC">
      <w:pPr>
        <w:pStyle w:val="a0"/>
        <w:rPr>
          <w:rFonts w:hint="cs"/>
          <w:rtl/>
        </w:rPr>
      </w:pPr>
    </w:p>
    <w:p w14:paraId="632B0D98" w14:textId="77777777" w:rsidR="00000000" w:rsidRDefault="00A92CBC">
      <w:pPr>
        <w:pStyle w:val="a0"/>
        <w:rPr>
          <w:rFonts w:hint="cs"/>
          <w:rtl/>
        </w:rPr>
      </w:pPr>
      <w:r>
        <w:rPr>
          <w:rFonts w:hint="cs"/>
          <w:rtl/>
        </w:rPr>
        <w:t>חבר הכנסת ברכה.</w:t>
      </w:r>
    </w:p>
    <w:p w14:paraId="05B56706" w14:textId="77777777" w:rsidR="00000000" w:rsidRDefault="00A92CBC">
      <w:pPr>
        <w:pStyle w:val="a0"/>
        <w:ind w:firstLine="0"/>
        <w:rPr>
          <w:rFonts w:hint="cs"/>
          <w:rtl/>
        </w:rPr>
      </w:pPr>
    </w:p>
    <w:p w14:paraId="1B3E0CC0" w14:textId="77777777" w:rsidR="00000000" w:rsidRDefault="00A92CBC">
      <w:pPr>
        <w:pStyle w:val="-"/>
        <w:rPr>
          <w:rtl/>
        </w:rPr>
      </w:pPr>
      <w:bookmarkStart w:id="275" w:name="FS000000479T23_03_2005_15_40_43C"/>
      <w:bookmarkEnd w:id="275"/>
      <w:r>
        <w:rPr>
          <w:rFonts w:hint="eastAsia"/>
          <w:rtl/>
        </w:rPr>
        <w:t>שר</w:t>
      </w:r>
      <w:r>
        <w:rPr>
          <w:rtl/>
        </w:rPr>
        <w:t xml:space="preserve"> החוץ סילבן שלום:</w:t>
      </w:r>
    </w:p>
    <w:p w14:paraId="367BE4BD" w14:textId="77777777" w:rsidR="00000000" w:rsidRDefault="00A92CBC">
      <w:pPr>
        <w:pStyle w:val="a0"/>
        <w:rPr>
          <w:rFonts w:hint="cs"/>
          <w:rtl/>
        </w:rPr>
      </w:pPr>
    </w:p>
    <w:p w14:paraId="4A02E8F9" w14:textId="77777777" w:rsidR="00000000" w:rsidRDefault="00A92CBC">
      <w:pPr>
        <w:pStyle w:val="a0"/>
        <w:rPr>
          <w:rFonts w:hint="cs"/>
          <w:rtl/>
        </w:rPr>
      </w:pPr>
      <w:r>
        <w:rPr>
          <w:rFonts w:hint="cs"/>
          <w:rtl/>
        </w:rPr>
        <w:t xml:space="preserve">הדבר הזה הביא את המצרים לשתף פעולה עם הפלסטינים כדי לאמן את כוחותיהם בעזה כדי להשליט חוק וסדר, הביא לתיאום בנוגע להברחות, הביא להקמת ועדה, דבר שלא היה אפשרי. כאשר לפני תשעה חודשים סיכמנו את </w:t>
      </w:r>
      <w:r>
        <w:rPr>
          <w:rFonts w:hint="cs"/>
          <w:rtl/>
        </w:rPr>
        <w:t xml:space="preserve">הדבר הזה במצרים, אף אחד לא האמין - ועדה צבאית שאפשרה הצבת כוחות מצריים נוספים, עם כלי נשק אחרים, וגם הקמת ועדה בילטרלית לשיפור היחסים בין המדינות. </w:t>
      </w:r>
    </w:p>
    <w:p w14:paraId="6CB068C7" w14:textId="77777777" w:rsidR="00000000" w:rsidRDefault="00A92CBC">
      <w:pPr>
        <w:pStyle w:val="a0"/>
        <w:rPr>
          <w:rFonts w:hint="cs"/>
          <w:rtl/>
        </w:rPr>
      </w:pPr>
    </w:p>
    <w:p w14:paraId="46B08FB5" w14:textId="77777777" w:rsidR="00000000" w:rsidRDefault="00A92CBC">
      <w:pPr>
        <w:pStyle w:val="a0"/>
        <w:rPr>
          <w:rFonts w:hint="cs"/>
          <w:rtl/>
        </w:rPr>
      </w:pPr>
      <w:r>
        <w:rPr>
          <w:rFonts w:hint="cs"/>
          <w:rtl/>
        </w:rPr>
        <w:t>לכן צריך לדעת, נורמליזציה צריכה להיעשות על-ידי ניתוק הקשר הגורדי שהיה קיים כל השנים בין המסלולים הישראלי-הפ</w:t>
      </w:r>
      <w:r>
        <w:rPr>
          <w:rFonts w:hint="cs"/>
          <w:rtl/>
        </w:rPr>
        <w:t xml:space="preserve">לסטיני והישראלי--הבין-ערבי. אני שמח שהיום הדברים האלה פועלים במקביל, ולא כאשר האחד מותנה בשני. </w:t>
      </w:r>
    </w:p>
    <w:p w14:paraId="7E85DE81" w14:textId="77777777" w:rsidR="00000000" w:rsidRDefault="00A92CBC">
      <w:pPr>
        <w:pStyle w:val="a0"/>
        <w:rPr>
          <w:rFonts w:hint="cs"/>
          <w:rtl/>
        </w:rPr>
      </w:pPr>
    </w:p>
    <w:p w14:paraId="70B5ED34" w14:textId="77777777" w:rsidR="00000000" w:rsidRDefault="00A92CBC">
      <w:pPr>
        <w:pStyle w:val="a0"/>
        <w:rPr>
          <w:rFonts w:hint="cs"/>
          <w:rtl/>
        </w:rPr>
      </w:pPr>
      <w:r>
        <w:rPr>
          <w:rFonts w:hint="cs"/>
          <w:rtl/>
        </w:rPr>
        <w:t>צריך לזכור שנורמליזציה עם ישראל היא, מצד אחד, דבר שיאפשר לכוחות המתונים באזור להתחזק. נורמליזציה עם ישראל, מצד שני, תחליש ותבודד את הכוחות הקיצוניים המאיימים ל</w:t>
      </w:r>
      <w:r>
        <w:rPr>
          <w:rFonts w:hint="cs"/>
          <w:rtl/>
        </w:rPr>
        <w:t xml:space="preserve">א רק על ישראל אלא גם על משטרים ערביים רבים, לרבות זה של אבו-מאזן. מה שאנחנו רואים היום זה עולם ערבי חדש. לא רק הבחירות בעירק, הבחירות ברשות הפלסטינית, נכונותו של מובארק לבחירות חופשיות, ההפגנות בלבנון </w:t>
      </w:r>
      <w:r>
        <w:rPr>
          <w:rtl/>
        </w:rPr>
        <w:t>–</w:t>
      </w:r>
      <w:r>
        <w:rPr>
          <w:rFonts w:hint="cs"/>
          <w:rtl/>
        </w:rPr>
        <w:t xml:space="preserve"> אנחנו רואים עולם ערבי פחות מפחד. סדאם חוסיין אינו בתפ</w:t>
      </w:r>
      <w:r>
        <w:rPr>
          <w:rFonts w:hint="cs"/>
          <w:rtl/>
        </w:rPr>
        <w:t>קידו, ערפאת הלך לעולמו, קדאפי שינה את טעמו, וכך יוצא שמנהיגים שבעבר הפגינו גישה קיצונית מאוד כלפי דיאלוג אפשרי עם ישראל, היום אינם אתנו, או שינו את טעמם, וזה מאפשר לכוחות יותר פרגמטיים בעולם הערבי לתפוס את מקומם ולהבין שבעצם העולם השתנה.</w:t>
      </w:r>
    </w:p>
    <w:p w14:paraId="0E59C4ED" w14:textId="77777777" w:rsidR="00000000" w:rsidRDefault="00A92CBC">
      <w:pPr>
        <w:pStyle w:val="a0"/>
        <w:rPr>
          <w:rFonts w:hint="cs"/>
          <w:rtl/>
        </w:rPr>
      </w:pPr>
    </w:p>
    <w:p w14:paraId="24E47444" w14:textId="77777777" w:rsidR="00000000" w:rsidRDefault="00A92CBC">
      <w:pPr>
        <w:pStyle w:val="af0"/>
        <w:rPr>
          <w:rtl/>
        </w:rPr>
      </w:pPr>
      <w:r>
        <w:rPr>
          <w:rFonts w:hint="eastAsia"/>
          <w:rtl/>
        </w:rPr>
        <w:t>מוחמד</w:t>
      </w:r>
      <w:r>
        <w:rPr>
          <w:rtl/>
        </w:rPr>
        <w:t xml:space="preserve"> ברכה (חד"ש-</w:t>
      </w:r>
      <w:r>
        <w:rPr>
          <w:rtl/>
        </w:rPr>
        <w:t>תע"ל):</w:t>
      </w:r>
    </w:p>
    <w:p w14:paraId="6B4D2912" w14:textId="77777777" w:rsidR="00000000" w:rsidRDefault="00A92CBC">
      <w:pPr>
        <w:pStyle w:val="a0"/>
        <w:rPr>
          <w:rFonts w:hint="cs"/>
          <w:rtl/>
        </w:rPr>
      </w:pPr>
    </w:p>
    <w:p w14:paraId="0A2D859D" w14:textId="77777777" w:rsidR="00000000" w:rsidRDefault="00A92CBC">
      <w:pPr>
        <w:pStyle w:val="a0"/>
        <w:rPr>
          <w:rFonts w:hint="cs"/>
          <w:rtl/>
        </w:rPr>
      </w:pPr>
      <w:r>
        <w:rPr>
          <w:rFonts w:hint="cs"/>
          <w:rtl/>
        </w:rPr>
        <w:t>שכחת את בוטפליקה.</w:t>
      </w:r>
    </w:p>
    <w:p w14:paraId="0F6B8512" w14:textId="77777777" w:rsidR="00000000" w:rsidRDefault="00A92CBC">
      <w:pPr>
        <w:pStyle w:val="a0"/>
        <w:ind w:firstLine="0"/>
        <w:rPr>
          <w:rFonts w:hint="cs"/>
          <w:rtl/>
        </w:rPr>
      </w:pPr>
    </w:p>
    <w:p w14:paraId="2ADCBD63" w14:textId="77777777" w:rsidR="00000000" w:rsidRDefault="00A92CBC">
      <w:pPr>
        <w:pStyle w:val="af0"/>
        <w:rPr>
          <w:rtl/>
        </w:rPr>
      </w:pPr>
      <w:r>
        <w:rPr>
          <w:rFonts w:hint="eastAsia"/>
          <w:rtl/>
        </w:rPr>
        <w:t>שר</w:t>
      </w:r>
      <w:r>
        <w:rPr>
          <w:rtl/>
        </w:rPr>
        <w:t xml:space="preserve"> התחבורה מאיר שטרית:</w:t>
      </w:r>
    </w:p>
    <w:p w14:paraId="715A3B21" w14:textId="77777777" w:rsidR="00000000" w:rsidRDefault="00A92CBC">
      <w:pPr>
        <w:pStyle w:val="a0"/>
        <w:rPr>
          <w:rFonts w:hint="cs"/>
          <w:rtl/>
        </w:rPr>
      </w:pPr>
    </w:p>
    <w:p w14:paraId="2D9B5BB9" w14:textId="77777777" w:rsidR="00000000" w:rsidRDefault="00A92CBC">
      <w:pPr>
        <w:pStyle w:val="a0"/>
        <w:rPr>
          <w:rFonts w:hint="cs"/>
          <w:rtl/>
        </w:rPr>
      </w:pPr>
      <w:r>
        <w:rPr>
          <w:rFonts w:hint="cs"/>
          <w:rtl/>
        </w:rPr>
        <w:t>עכשיו נשאר לשכנע רק את חברי הכנסת הערבים.</w:t>
      </w:r>
    </w:p>
    <w:p w14:paraId="3C1A9010" w14:textId="77777777" w:rsidR="00000000" w:rsidRDefault="00A92CBC">
      <w:pPr>
        <w:pStyle w:val="a0"/>
        <w:ind w:firstLine="0"/>
        <w:rPr>
          <w:rFonts w:hint="cs"/>
          <w:rtl/>
        </w:rPr>
      </w:pPr>
    </w:p>
    <w:p w14:paraId="62159711" w14:textId="77777777" w:rsidR="00000000" w:rsidRDefault="00A92CBC">
      <w:pPr>
        <w:pStyle w:val="af0"/>
        <w:rPr>
          <w:rtl/>
        </w:rPr>
      </w:pPr>
      <w:r>
        <w:rPr>
          <w:rFonts w:hint="eastAsia"/>
          <w:rtl/>
        </w:rPr>
        <w:t>מוחמד</w:t>
      </w:r>
      <w:r>
        <w:rPr>
          <w:rtl/>
        </w:rPr>
        <w:t xml:space="preserve"> ברכה (חד"ש-תע"ל):</w:t>
      </w:r>
    </w:p>
    <w:p w14:paraId="71515E89" w14:textId="77777777" w:rsidR="00000000" w:rsidRDefault="00A92CBC">
      <w:pPr>
        <w:pStyle w:val="a0"/>
        <w:rPr>
          <w:rFonts w:hint="cs"/>
          <w:rtl/>
        </w:rPr>
      </w:pPr>
    </w:p>
    <w:p w14:paraId="59A4952B" w14:textId="77777777" w:rsidR="00000000" w:rsidRDefault="00A92CBC">
      <w:pPr>
        <w:pStyle w:val="a0"/>
        <w:rPr>
          <w:rFonts w:hint="cs"/>
          <w:rtl/>
        </w:rPr>
      </w:pPr>
      <w:r>
        <w:rPr>
          <w:rFonts w:hint="cs"/>
          <w:rtl/>
        </w:rPr>
        <w:t>שכחת את נשיא אלג'יר.</w:t>
      </w:r>
    </w:p>
    <w:p w14:paraId="19FB85F0" w14:textId="77777777" w:rsidR="00000000" w:rsidRDefault="00A92CBC">
      <w:pPr>
        <w:pStyle w:val="a0"/>
        <w:rPr>
          <w:rFonts w:hint="cs"/>
          <w:rtl/>
        </w:rPr>
      </w:pPr>
    </w:p>
    <w:p w14:paraId="614E1091" w14:textId="77777777" w:rsidR="00000000" w:rsidRDefault="00A92CBC">
      <w:pPr>
        <w:pStyle w:val="-"/>
        <w:rPr>
          <w:rtl/>
        </w:rPr>
      </w:pPr>
      <w:bookmarkStart w:id="276" w:name="FS000000479T23_03_2005_14_49_12C"/>
      <w:bookmarkStart w:id="277" w:name="FS000000479T23_03_2005_15_45_16C"/>
      <w:bookmarkEnd w:id="276"/>
      <w:bookmarkEnd w:id="277"/>
      <w:r>
        <w:rPr>
          <w:rFonts w:hint="eastAsia"/>
          <w:rtl/>
        </w:rPr>
        <w:t>שר</w:t>
      </w:r>
      <w:r>
        <w:rPr>
          <w:rtl/>
        </w:rPr>
        <w:t xml:space="preserve"> החוץ סילבן שלום:</w:t>
      </w:r>
    </w:p>
    <w:p w14:paraId="0ADE765A" w14:textId="77777777" w:rsidR="00000000" w:rsidRDefault="00A92CBC">
      <w:pPr>
        <w:pStyle w:val="a0"/>
        <w:rPr>
          <w:rFonts w:hint="cs"/>
          <w:rtl/>
        </w:rPr>
      </w:pPr>
    </w:p>
    <w:p w14:paraId="136F0ED9" w14:textId="77777777" w:rsidR="00000000" w:rsidRDefault="00A92CBC">
      <w:pPr>
        <w:pStyle w:val="a0"/>
        <w:rPr>
          <w:rFonts w:hint="cs"/>
          <w:rtl/>
        </w:rPr>
      </w:pPr>
      <w:r>
        <w:rPr>
          <w:rFonts w:hint="cs"/>
          <w:rtl/>
        </w:rPr>
        <w:t xml:space="preserve">אני רוצה לומר לכם, חברי הכנסת, אנחנו צריכים לעשות הכול, והלוואי, השר שטרית, שזה היה הפוך, שהם </w:t>
      </w:r>
      <w:r>
        <w:rPr>
          <w:rFonts w:hint="cs"/>
          <w:rtl/>
        </w:rPr>
        <w:t xml:space="preserve">היו הגשר האמיתי להידוק הקשרים עם מדינות ערב, ולא כפי שאנחנו שומעים, שחלקם לפחות מבקשים ממדינות ערב שלא להדק את הקשרים עם ישראל. </w:t>
      </w:r>
    </w:p>
    <w:p w14:paraId="26995E7F" w14:textId="77777777" w:rsidR="00000000" w:rsidRDefault="00A92CBC">
      <w:pPr>
        <w:pStyle w:val="a0"/>
        <w:ind w:firstLine="0"/>
        <w:rPr>
          <w:rFonts w:hint="cs"/>
          <w:rtl/>
        </w:rPr>
      </w:pPr>
    </w:p>
    <w:p w14:paraId="64CAE26F" w14:textId="77777777" w:rsidR="00000000" w:rsidRDefault="00A92CBC">
      <w:pPr>
        <w:pStyle w:val="af0"/>
        <w:rPr>
          <w:rtl/>
        </w:rPr>
      </w:pPr>
      <w:r>
        <w:rPr>
          <w:rFonts w:hint="eastAsia"/>
          <w:rtl/>
        </w:rPr>
        <w:t>מוחמד</w:t>
      </w:r>
      <w:r>
        <w:rPr>
          <w:rtl/>
        </w:rPr>
        <w:t xml:space="preserve"> ברכה (חד"ש-תע"ל):</w:t>
      </w:r>
    </w:p>
    <w:p w14:paraId="565DB449" w14:textId="77777777" w:rsidR="00000000" w:rsidRDefault="00A92CBC">
      <w:pPr>
        <w:pStyle w:val="a0"/>
        <w:rPr>
          <w:rFonts w:hint="cs"/>
          <w:rtl/>
        </w:rPr>
      </w:pPr>
    </w:p>
    <w:p w14:paraId="63DA26F0" w14:textId="77777777" w:rsidR="00000000" w:rsidRDefault="00A92CBC">
      <w:pPr>
        <w:pStyle w:val="a0"/>
        <w:rPr>
          <w:rFonts w:hint="cs"/>
          <w:rtl/>
        </w:rPr>
      </w:pPr>
      <w:r>
        <w:rPr>
          <w:rFonts w:hint="cs"/>
          <w:rtl/>
        </w:rPr>
        <w:t>בינתיים רק דורכים על הגשר.</w:t>
      </w:r>
    </w:p>
    <w:p w14:paraId="4314BDE6" w14:textId="77777777" w:rsidR="00000000" w:rsidRDefault="00A92CBC">
      <w:pPr>
        <w:pStyle w:val="a0"/>
        <w:ind w:firstLine="0"/>
        <w:rPr>
          <w:rFonts w:hint="cs"/>
          <w:rtl/>
        </w:rPr>
      </w:pPr>
    </w:p>
    <w:p w14:paraId="0DC5EBF0" w14:textId="77777777" w:rsidR="00000000" w:rsidRDefault="00A92CBC">
      <w:pPr>
        <w:pStyle w:val="af0"/>
        <w:rPr>
          <w:rtl/>
        </w:rPr>
      </w:pPr>
      <w:r>
        <w:rPr>
          <w:rFonts w:hint="eastAsia"/>
          <w:rtl/>
        </w:rPr>
        <w:t>עזמי</w:t>
      </w:r>
      <w:r>
        <w:rPr>
          <w:rtl/>
        </w:rPr>
        <w:t xml:space="preserve"> בשארה (בל"ד):</w:t>
      </w:r>
    </w:p>
    <w:p w14:paraId="7CF8FF52" w14:textId="77777777" w:rsidR="00000000" w:rsidRDefault="00A92CBC">
      <w:pPr>
        <w:pStyle w:val="a0"/>
        <w:rPr>
          <w:rFonts w:hint="cs"/>
          <w:rtl/>
        </w:rPr>
      </w:pPr>
    </w:p>
    <w:p w14:paraId="7767E246" w14:textId="77777777" w:rsidR="00000000" w:rsidRDefault="00A92CBC">
      <w:pPr>
        <w:pStyle w:val="a0"/>
        <w:rPr>
          <w:rFonts w:hint="cs"/>
          <w:rtl/>
        </w:rPr>
      </w:pPr>
      <w:r>
        <w:rPr>
          <w:rFonts w:hint="cs"/>
          <w:rtl/>
        </w:rPr>
        <w:t>מנהיגי ערב מקשיבים למה שאנחנו אומרים להם.</w:t>
      </w:r>
    </w:p>
    <w:p w14:paraId="67609070" w14:textId="77777777" w:rsidR="00000000" w:rsidRDefault="00A92CBC">
      <w:pPr>
        <w:pStyle w:val="a0"/>
        <w:ind w:firstLine="0"/>
        <w:rPr>
          <w:rFonts w:hint="cs"/>
          <w:rtl/>
        </w:rPr>
      </w:pPr>
    </w:p>
    <w:p w14:paraId="7E920003" w14:textId="77777777" w:rsidR="00000000" w:rsidRDefault="00A92CBC">
      <w:pPr>
        <w:pStyle w:val="af1"/>
        <w:rPr>
          <w:rtl/>
        </w:rPr>
      </w:pPr>
      <w:r>
        <w:rPr>
          <w:rFonts w:hint="eastAsia"/>
          <w:rtl/>
        </w:rPr>
        <w:t>היו</w:t>
      </w:r>
      <w:r>
        <w:rPr>
          <w:rtl/>
        </w:rPr>
        <w:t>"ר יולי</w:t>
      </w:r>
      <w:r>
        <w:rPr>
          <w:rtl/>
        </w:rPr>
        <w:t>-יואל אדלשטיין:</w:t>
      </w:r>
    </w:p>
    <w:p w14:paraId="42175F70" w14:textId="77777777" w:rsidR="00000000" w:rsidRDefault="00A92CBC">
      <w:pPr>
        <w:pStyle w:val="a0"/>
        <w:ind w:firstLine="0"/>
        <w:rPr>
          <w:rFonts w:hint="cs"/>
          <w:rtl/>
        </w:rPr>
      </w:pPr>
    </w:p>
    <w:p w14:paraId="15B51858" w14:textId="77777777" w:rsidR="00000000" w:rsidRDefault="00A92CBC">
      <w:pPr>
        <w:pStyle w:val="a0"/>
        <w:rPr>
          <w:rFonts w:hint="cs"/>
          <w:rtl/>
        </w:rPr>
      </w:pPr>
      <w:r>
        <w:rPr>
          <w:rFonts w:hint="cs"/>
          <w:rtl/>
        </w:rPr>
        <w:t>השיחה מאוד מעניינת, אבל אני לא יודע באיזו מסגרת היא מתקיימת.</w:t>
      </w:r>
    </w:p>
    <w:p w14:paraId="5F739479" w14:textId="77777777" w:rsidR="00000000" w:rsidRDefault="00A92CBC">
      <w:pPr>
        <w:pStyle w:val="a0"/>
        <w:rPr>
          <w:rFonts w:hint="cs"/>
          <w:rtl/>
        </w:rPr>
      </w:pPr>
    </w:p>
    <w:p w14:paraId="7013E21C" w14:textId="77777777" w:rsidR="00000000" w:rsidRDefault="00A92CBC">
      <w:pPr>
        <w:pStyle w:val="af0"/>
        <w:rPr>
          <w:rtl/>
        </w:rPr>
      </w:pPr>
      <w:r>
        <w:rPr>
          <w:rFonts w:hint="eastAsia"/>
          <w:rtl/>
        </w:rPr>
        <w:t>שר</w:t>
      </w:r>
      <w:r>
        <w:rPr>
          <w:rtl/>
        </w:rPr>
        <w:t xml:space="preserve"> התחבורה מאיר שטרית:</w:t>
      </w:r>
    </w:p>
    <w:p w14:paraId="45D64B8D" w14:textId="77777777" w:rsidR="00000000" w:rsidRDefault="00A92CBC">
      <w:pPr>
        <w:pStyle w:val="a0"/>
        <w:rPr>
          <w:rFonts w:hint="cs"/>
          <w:rtl/>
        </w:rPr>
      </w:pPr>
    </w:p>
    <w:p w14:paraId="491D31F8" w14:textId="77777777" w:rsidR="00000000" w:rsidRDefault="00A92CBC">
      <w:pPr>
        <w:pStyle w:val="a0"/>
        <w:rPr>
          <w:rFonts w:hint="cs"/>
          <w:rtl/>
        </w:rPr>
      </w:pPr>
      <w:r>
        <w:rPr>
          <w:rFonts w:hint="cs"/>
          <w:rtl/>
        </w:rPr>
        <w:t>במסגרת הצעה לסדר-היום.</w:t>
      </w:r>
    </w:p>
    <w:p w14:paraId="0012D775" w14:textId="77777777" w:rsidR="00000000" w:rsidRDefault="00A92CBC">
      <w:pPr>
        <w:pStyle w:val="af0"/>
        <w:rPr>
          <w:rtl/>
        </w:rPr>
      </w:pPr>
    </w:p>
    <w:p w14:paraId="6DE0473E" w14:textId="77777777" w:rsidR="00000000" w:rsidRDefault="00A92CBC">
      <w:pPr>
        <w:pStyle w:val="af0"/>
        <w:rPr>
          <w:rtl/>
        </w:rPr>
      </w:pPr>
      <w:r>
        <w:rPr>
          <w:rFonts w:hint="eastAsia"/>
          <w:rtl/>
        </w:rPr>
        <w:t>עזמי</w:t>
      </w:r>
      <w:r>
        <w:rPr>
          <w:rtl/>
        </w:rPr>
        <w:t xml:space="preserve"> בשארה (בל"ד):</w:t>
      </w:r>
    </w:p>
    <w:p w14:paraId="501A0804" w14:textId="77777777" w:rsidR="00000000" w:rsidRDefault="00A92CBC">
      <w:pPr>
        <w:pStyle w:val="a0"/>
        <w:rPr>
          <w:rFonts w:hint="cs"/>
          <w:rtl/>
        </w:rPr>
      </w:pPr>
    </w:p>
    <w:p w14:paraId="11B257B3" w14:textId="77777777" w:rsidR="00000000" w:rsidRDefault="00A92CBC">
      <w:pPr>
        <w:pStyle w:val="a0"/>
        <w:rPr>
          <w:rFonts w:hint="cs"/>
          <w:rtl/>
        </w:rPr>
      </w:pPr>
      <w:r>
        <w:rPr>
          <w:rFonts w:hint="cs"/>
          <w:rtl/>
        </w:rPr>
        <w:t xml:space="preserve">- - - </w:t>
      </w:r>
    </w:p>
    <w:p w14:paraId="01DB2421" w14:textId="77777777" w:rsidR="00000000" w:rsidRDefault="00A92CBC">
      <w:pPr>
        <w:pStyle w:val="a0"/>
        <w:rPr>
          <w:rFonts w:hint="cs"/>
          <w:rtl/>
        </w:rPr>
      </w:pPr>
    </w:p>
    <w:p w14:paraId="4F05BF02" w14:textId="77777777" w:rsidR="00000000" w:rsidRDefault="00A92CBC">
      <w:pPr>
        <w:pStyle w:val="-"/>
        <w:rPr>
          <w:rtl/>
        </w:rPr>
      </w:pPr>
      <w:bookmarkStart w:id="278" w:name="FS000000479T23_03_2005_14_49_53C"/>
      <w:bookmarkStart w:id="279" w:name="FS000000479T23_03_2005_15_46_54C"/>
      <w:bookmarkEnd w:id="278"/>
      <w:bookmarkEnd w:id="279"/>
      <w:r>
        <w:rPr>
          <w:rFonts w:hint="eastAsia"/>
          <w:rtl/>
        </w:rPr>
        <w:t>שר</w:t>
      </w:r>
      <w:r>
        <w:rPr>
          <w:rtl/>
        </w:rPr>
        <w:t xml:space="preserve"> החוץ סילבן שלום:</w:t>
      </w:r>
    </w:p>
    <w:p w14:paraId="2A7D9256" w14:textId="77777777" w:rsidR="00000000" w:rsidRDefault="00A92CBC">
      <w:pPr>
        <w:pStyle w:val="a0"/>
        <w:rPr>
          <w:rFonts w:hint="cs"/>
          <w:rtl/>
        </w:rPr>
      </w:pPr>
    </w:p>
    <w:p w14:paraId="2E63B939" w14:textId="77777777" w:rsidR="00000000" w:rsidRDefault="00A92CBC">
      <w:pPr>
        <w:pStyle w:val="a0"/>
        <w:rPr>
          <w:rFonts w:hint="cs"/>
          <w:rtl/>
        </w:rPr>
      </w:pPr>
      <w:r>
        <w:rPr>
          <w:rFonts w:hint="cs"/>
          <w:rtl/>
        </w:rPr>
        <w:t>חבר הכנסת בשארה, אתה יודע מה? אני מקיים באמת קשרים עם רוב מדינות ערב; חלקם,  לצע</w:t>
      </w:r>
      <w:r>
        <w:rPr>
          <w:rFonts w:hint="cs"/>
          <w:rtl/>
        </w:rPr>
        <w:t>רי הרב, עדיין חסויים וחלקם גלויים. אבל צריך לבוא, איך אתם אומרים בערבית? או דוגרי, לפי המצרים, או דוג'רי - בצורה שאתה אומר את הדברים בצורה  הכי אמיתית, הכי נכונה, הכי פתוחה, ואת זה הם תמיד אוהבים. כי הם אומרים: אתך אנחנו יודעים איפה אנחנו עומדים. כן זה כן,</w:t>
      </w:r>
      <w:r>
        <w:rPr>
          <w:rFonts w:hint="cs"/>
          <w:rtl/>
        </w:rPr>
        <w:t xml:space="preserve"> ולא זה לא. אין יצירת כל מיני אשליות כאלה שהן פשוט דמיוניות, שהן בלתי אפשריות ליישום. אבל בדברים שכן ניתן ליישם - אני מאמין בזה, כי צריך להבין, שעם רוב מדינות ערב אין לנו שום מחלוקת. איזו מחלוקת יש לנו עם מדינות ערב בצפון-אפריקה או עם מדינות ערב במפרץ הפרס</w:t>
      </w:r>
      <w:r>
        <w:rPr>
          <w:rFonts w:hint="cs"/>
          <w:rtl/>
        </w:rPr>
        <w:t>י?</w:t>
      </w:r>
    </w:p>
    <w:p w14:paraId="42C57A3A" w14:textId="77777777" w:rsidR="00000000" w:rsidRDefault="00A92CBC">
      <w:pPr>
        <w:pStyle w:val="a0"/>
        <w:ind w:firstLine="0"/>
        <w:rPr>
          <w:rFonts w:hint="cs"/>
          <w:rtl/>
        </w:rPr>
      </w:pPr>
    </w:p>
    <w:p w14:paraId="2CEED797" w14:textId="77777777" w:rsidR="00000000" w:rsidRDefault="00A92CBC">
      <w:pPr>
        <w:pStyle w:val="af0"/>
        <w:rPr>
          <w:rtl/>
        </w:rPr>
      </w:pPr>
      <w:r>
        <w:rPr>
          <w:rFonts w:hint="eastAsia"/>
          <w:rtl/>
        </w:rPr>
        <w:t>אחמד</w:t>
      </w:r>
      <w:r>
        <w:rPr>
          <w:rtl/>
        </w:rPr>
        <w:t xml:space="preserve"> טיבי (חד"ש-תע"ל):</w:t>
      </w:r>
    </w:p>
    <w:p w14:paraId="61D1917F" w14:textId="77777777" w:rsidR="00000000" w:rsidRDefault="00A92CBC">
      <w:pPr>
        <w:pStyle w:val="a0"/>
        <w:rPr>
          <w:rFonts w:hint="cs"/>
          <w:rtl/>
        </w:rPr>
      </w:pPr>
    </w:p>
    <w:p w14:paraId="3FC7A694" w14:textId="77777777" w:rsidR="00000000" w:rsidRDefault="00A92CBC">
      <w:pPr>
        <w:pStyle w:val="a0"/>
        <w:rPr>
          <w:rFonts w:hint="cs"/>
          <w:rtl/>
        </w:rPr>
      </w:pPr>
      <w:r>
        <w:rPr>
          <w:rFonts w:hint="cs"/>
          <w:rtl/>
        </w:rPr>
        <w:t>הבעיה הפלסטינית, זו המחלוקת.</w:t>
      </w:r>
    </w:p>
    <w:p w14:paraId="694E55C1" w14:textId="77777777" w:rsidR="00000000" w:rsidRDefault="00A92CBC">
      <w:pPr>
        <w:pStyle w:val="a0"/>
        <w:rPr>
          <w:rFonts w:hint="cs"/>
          <w:rtl/>
        </w:rPr>
      </w:pPr>
    </w:p>
    <w:p w14:paraId="7D3CACB8" w14:textId="77777777" w:rsidR="00000000" w:rsidRDefault="00A92CBC">
      <w:pPr>
        <w:pStyle w:val="-"/>
        <w:rPr>
          <w:rtl/>
        </w:rPr>
      </w:pPr>
      <w:bookmarkStart w:id="280" w:name="FS000000479T23_03_2005_14_50_45C"/>
      <w:bookmarkStart w:id="281" w:name="FS000000479T23_03_2005_15_49_38C"/>
      <w:bookmarkEnd w:id="280"/>
      <w:bookmarkEnd w:id="281"/>
      <w:r>
        <w:rPr>
          <w:rFonts w:hint="eastAsia"/>
          <w:rtl/>
        </w:rPr>
        <w:t>שר</w:t>
      </w:r>
      <w:r>
        <w:rPr>
          <w:rtl/>
        </w:rPr>
        <w:t xml:space="preserve"> החוץ סילבן שלום:</w:t>
      </w:r>
    </w:p>
    <w:p w14:paraId="1BBB065B" w14:textId="77777777" w:rsidR="00000000" w:rsidRDefault="00A92CBC">
      <w:pPr>
        <w:pStyle w:val="a0"/>
        <w:rPr>
          <w:rFonts w:hint="cs"/>
          <w:rtl/>
        </w:rPr>
      </w:pPr>
    </w:p>
    <w:p w14:paraId="70EFA01B" w14:textId="77777777" w:rsidR="00000000" w:rsidRDefault="00A92CBC">
      <w:pPr>
        <w:pStyle w:val="a0"/>
        <w:rPr>
          <w:rFonts w:hint="cs"/>
          <w:rtl/>
        </w:rPr>
      </w:pPr>
      <w:r>
        <w:rPr>
          <w:rFonts w:hint="cs"/>
          <w:rtl/>
        </w:rPr>
        <w:t>לא על טריטוריה ולא על כלכלה. לכן אנחנו יכולים לבצע תהליכים של התקדמות מולם, ולפי דעתי, הדבר</w:t>
      </w:r>
      <w:r>
        <w:rPr>
          <w:rtl/>
        </w:rPr>
        <w:t xml:space="preserve"> </w:t>
      </w:r>
      <w:r>
        <w:rPr>
          <w:rFonts w:hint="cs"/>
          <w:rtl/>
        </w:rPr>
        <w:t>ישפר את האפשרות גם להתקדמות בציר הישראלי-הפלסטיני. זה לא עניין אחד שצריך להיות קודם ל</w:t>
      </w:r>
      <w:r>
        <w:rPr>
          <w:rFonts w:hint="cs"/>
          <w:rtl/>
        </w:rPr>
        <w:t>שני, ואז שום דבר לא קורה. כשזה פועל במקביל, זה הדבר הכי נכון.</w:t>
      </w:r>
    </w:p>
    <w:p w14:paraId="33DE1DDA" w14:textId="77777777" w:rsidR="00000000" w:rsidRDefault="00A92CBC">
      <w:pPr>
        <w:pStyle w:val="a0"/>
        <w:ind w:firstLine="0"/>
        <w:rPr>
          <w:rFonts w:hint="cs"/>
          <w:rtl/>
        </w:rPr>
      </w:pPr>
    </w:p>
    <w:p w14:paraId="6B2BF95A" w14:textId="77777777" w:rsidR="00000000" w:rsidRDefault="00A92CBC">
      <w:pPr>
        <w:pStyle w:val="a0"/>
        <w:rPr>
          <w:rFonts w:hint="cs"/>
          <w:rtl/>
        </w:rPr>
      </w:pPr>
      <w:r>
        <w:rPr>
          <w:rFonts w:hint="cs"/>
          <w:rtl/>
        </w:rPr>
        <w:t>לכן, אני משוכנע שאנחנו יכולים לראות כאן נציגויות של עשר מדינות ערביות ומוסלמיות. זה לא מספר דמיוני. צריך להמשיך את המאמצים. אין ספק שהחזרה של השגרירים המצרי והירדני עשתה פעולה מבורכת, וכרגע צרי</w:t>
      </w:r>
      <w:r>
        <w:rPr>
          <w:rFonts w:hint="cs"/>
          <w:rtl/>
        </w:rPr>
        <w:t xml:space="preserve">ך לעשות את המאמצים גם עם המדינות האחרות. </w:t>
      </w:r>
    </w:p>
    <w:p w14:paraId="1109E4A3" w14:textId="77777777" w:rsidR="00000000" w:rsidRDefault="00A92CBC">
      <w:pPr>
        <w:pStyle w:val="a0"/>
        <w:rPr>
          <w:rFonts w:hint="cs"/>
          <w:rtl/>
        </w:rPr>
      </w:pPr>
    </w:p>
    <w:p w14:paraId="43950D44" w14:textId="77777777" w:rsidR="00000000" w:rsidRDefault="00A92CBC">
      <w:pPr>
        <w:pStyle w:val="a0"/>
        <w:rPr>
          <w:rFonts w:hint="cs"/>
          <w:rtl/>
        </w:rPr>
      </w:pPr>
      <w:r>
        <w:rPr>
          <w:rFonts w:hint="cs"/>
          <w:rtl/>
        </w:rPr>
        <w:t>צריך לדעת שמאמצינו נושאים פרי גם במישור הציבורי והתודעתי. ערוצי התקשורת הערביים אף הם כבר אינם יכולים להתעלם מהתביעה לנורמליזציה. סוגיית היחסים עם ישראל היא כבר נושא קבוע על סדר-היום הערבי הציבורי, יחד עם שאלת הדמ</w:t>
      </w:r>
      <w:r>
        <w:rPr>
          <w:rFonts w:hint="cs"/>
          <w:rtl/>
        </w:rPr>
        <w:t xml:space="preserve">וקרטיזציה ושאר השאלות הבוערות. הפספוס אשר מסתמן מהפסגה הערבית באלג'יר, הפספוס בלקיחת יוזמה בנושא הנורמליזציה כבר היום, אין בו כדי לעצור את התהליך המבורך הזה. </w:t>
      </w:r>
    </w:p>
    <w:p w14:paraId="482AD18E" w14:textId="77777777" w:rsidR="00000000" w:rsidRDefault="00A92CBC">
      <w:pPr>
        <w:pStyle w:val="a0"/>
        <w:rPr>
          <w:rFonts w:hint="cs"/>
          <w:rtl/>
        </w:rPr>
      </w:pPr>
    </w:p>
    <w:p w14:paraId="2DB604FC" w14:textId="77777777" w:rsidR="00000000" w:rsidRDefault="00A92CBC">
      <w:pPr>
        <w:pStyle w:val="a0"/>
        <w:rPr>
          <w:rFonts w:hint="cs"/>
          <w:rtl/>
        </w:rPr>
      </w:pPr>
      <w:r>
        <w:rPr>
          <w:rFonts w:hint="cs"/>
          <w:rtl/>
        </w:rPr>
        <w:t>נשאלתי גם לגבי התוצאות של ועידת קהיר. אשר לשיח הפלגים הפלסטיניים בקהיר לפני שבוע, אני מבקש לציין</w:t>
      </w:r>
      <w:r>
        <w:rPr>
          <w:rFonts w:hint="cs"/>
          <w:rtl/>
        </w:rPr>
        <w:t xml:space="preserve">, כי לצד ההערכה למאמצי מצרים להביא לסיום מסע הטרור הנפשע נגד אזרחי ישראל, אנחנו לא יכולים לראות בסיכומי ועידת קהיר בסיס להמשך ההתנהלות מול הרשות הפלסטינית. </w:t>
      </w:r>
    </w:p>
    <w:p w14:paraId="3AEA0D91" w14:textId="77777777" w:rsidR="00000000" w:rsidRDefault="00A92CBC">
      <w:pPr>
        <w:pStyle w:val="a0"/>
        <w:rPr>
          <w:rFonts w:hint="cs"/>
          <w:rtl/>
        </w:rPr>
      </w:pPr>
    </w:p>
    <w:p w14:paraId="40173B3C" w14:textId="77777777" w:rsidR="00000000" w:rsidRDefault="00A92CBC">
      <w:pPr>
        <w:pStyle w:val="a0"/>
        <w:rPr>
          <w:rFonts w:hint="cs"/>
          <w:rtl/>
        </w:rPr>
      </w:pPr>
      <w:r>
        <w:rPr>
          <w:rFonts w:hint="cs"/>
          <w:rtl/>
        </w:rPr>
        <w:t>ישראל מחויבת למאמץ מחודש כדי לקדם את התהליך המדיני. התחייבנו לבצע שורה של צעדים שיקלו על הצד הפלסט</w:t>
      </w:r>
      <w:r>
        <w:rPr>
          <w:rFonts w:hint="cs"/>
          <w:rtl/>
        </w:rPr>
        <w:t xml:space="preserve">יני, ואנו ממלאים אחר התחייבויות אלה: שחרור אסירים - שחררנו כבר 500 אסירים, ואנו דנים בשחרור של 400 נוספים; העברת השליטה הביטחונית בערים הפלסטיניות </w:t>
      </w:r>
      <w:r>
        <w:rPr>
          <w:rtl/>
        </w:rPr>
        <w:t>–</w:t>
      </w:r>
      <w:r>
        <w:rPr>
          <w:rFonts w:hint="cs"/>
          <w:rtl/>
        </w:rPr>
        <w:t xml:space="preserve"> התחלנו לבצע והמסלול נכנס לפעילות מואצת; פעלנו גם לפתיחת מעברים, ביטול מחסומים, מתן רשיונות עבודה, אישור בני</w:t>
      </w:r>
      <w:r>
        <w:rPr>
          <w:rFonts w:hint="cs"/>
          <w:rtl/>
        </w:rPr>
        <w:t xml:space="preserve">ית הנמל הימי בעזה ועוד שורה ארוכה של נושאים. </w:t>
      </w:r>
    </w:p>
    <w:p w14:paraId="5648322E" w14:textId="77777777" w:rsidR="00000000" w:rsidRDefault="00A92CBC">
      <w:pPr>
        <w:pStyle w:val="a0"/>
        <w:rPr>
          <w:rFonts w:hint="cs"/>
          <w:rtl/>
        </w:rPr>
      </w:pPr>
    </w:p>
    <w:p w14:paraId="2AB9F032" w14:textId="77777777" w:rsidR="00000000" w:rsidRDefault="00A92CBC">
      <w:pPr>
        <w:pStyle w:val="a0"/>
        <w:rPr>
          <w:rFonts w:hint="cs"/>
          <w:rtl/>
        </w:rPr>
      </w:pPr>
      <w:r>
        <w:rPr>
          <w:rFonts w:hint="cs"/>
          <w:rtl/>
        </w:rPr>
        <w:t xml:space="preserve">בתמורה אנחנו תובעים מהצד הפלסטיני שימלא אחר התחייבויותיו, בראש ובראשונה - לפרק את תשתיות הטרור. ברגיעה זמנית כמו גם בהפסקת אש, אין די. הפסקת אש או רגיעה משאירות את גורל התהליך כולו בידיים של הקיצונים. ההסדרים </w:t>
      </w:r>
      <w:r>
        <w:rPr>
          <w:rFonts w:hint="cs"/>
          <w:rtl/>
        </w:rPr>
        <w:t>האלה משאירים בידי ארגוני הטרור את גורל התהליך לעתיד, ואת זה לא נוכל לקבל. לא ניתן יהיה לקדם את התהליך המדיני כל עוד ארגוני הטרור הם אלה שמחזיקים במפתחות. לכן, גם אם על פני הדברים יש חיוב רב בעצם הנכונות הפלסטינית להביא לרגיעה זמנית - מצב של רגיעה תמיד עדיף</w:t>
      </w:r>
      <w:r>
        <w:rPr>
          <w:rFonts w:hint="cs"/>
          <w:rtl/>
        </w:rPr>
        <w:t xml:space="preserve"> מאי-רגיעה - צריך לדעת שחובה על הרשות הפלסטינית להגביר את מאמציה להסיר את איום הטרור כליל מסדר-היום שבינינו לבין הפלסטינים.</w:t>
      </w:r>
    </w:p>
    <w:p w14:paraId="3A406DB4" w14:textId="77777777" w:rsidR="00000000" w:rsidRDefault="00A92CBC">
      <w:pPr>
        <w:pStyle w:val="a0"/>
        <w:rPr>
          <w:rFonts w:hint="cs"/>
          <w:rtl/>
        </w:rPr>
      </w:pPr>
    </w:p>
    <w:p w14:paraId="54BD6D6D" w14:textId="77777777" w:rsidR="00000000" w:rsidRDefault="00A92CBC">
      <w:pPr>
        <w:pStyle w:val="a0"/>
        <w:rPr>
          <w:rFonts w:hint="cs"/>
          <w:rtl/>
        </w:rPr>
      </w:pPr>
      <w:r>
        <w:rPr>
          <w:rFonts w:hint="cs"/>
          <w:rtl/>
        </w:rPr>
        <w:t>אני מציע להסתפק בהודעתי זו.</w:t>
      </w:r>
    </w:p>
    <w:p w14:paraId="021BE30A" w14:textId="77777777" w:rsidR="00000000" w:rsidRDefault="00A92CBC">
      <w:pPr>
        <w:pStyle w:val="a0"/>
        <w:rPr>
          <w:rFonts w:hint="cs"/>
          <w:rtl/>
        </w:rPr>
      </w:pPr>
    </w:p>
    <w:p w14:paraId="02E1B474" w14:textId="77777777" w:rsidR="00000000" w:rsidRDefault="00A92CBC">
      <w:pPr>
        <w:pStyle w:val="af1"/>
        <w:rPr>
          <w:rtl/>
        </w:rPr>
      </w:pPr>
      <w:r>
        <w:rPr>
          <w:rtl/>
        </w:rPr>
        <w:t>היו"ר יולי-יואל אדלשטיין:</w:t>
      </w:r>
    </w:p>
    <w:p w14:paraId="27D47400" w14:textId="77777777" w:rsidR="00000000" w:rsidRDefault="00A92CBC">
      <w:pPr>
        <w:pStyle w:val="a0"/>
        <w:rPr>
          <w:rtl/>
        </w:rPr>
      </w:pPr>
    </w:p>
    <w:p w14:paraId="1C72F4C5" w14:textId="77777777" w:rsidR="00000000" w:rsidRDefault="00A92CBC">
      <w:pPr>
        <w:pStyle w:val="a0"/>
        <w:rPr>
          <w:rFonts w:hint="cs"/>
          <w:rtl/>
        </w:rPr>
      </w:pPr>
      <w:r>
        <w:rPr>
          <w:rFonts w:hint="cs"/>
          <w:rtl/>
        </w:rPr>
        <w:t>אין לך מה להציע, כי לא היתה הצעה לסדר-יום. אמרת את הדברים כי היתה לך זכות ל</w:t>
      </w:r>
      <w:r>
        <w:rPr>
          <w:rFonts w:hint="cs"/>
          <w:rtl/>
        </w:rPr>
        <w:t>ומר אותם.</w:t>
      </w:r>
    </w:p>
    <w:p w14:paraId="0124F46D" w14:textId="77777777" w:rsidR="00000000" w:rsidRDefault="00A92CBC">
      <w:pPr>
        <w:pStyle w:val="a0"/>
        <w:rPr>
          <w:rFonts w:hint="cs"/>
          <w:rtl/>
        </w:rPr>
      </w:pPr>
    </w:p>
    <w:p w14:paraId="01C19853" w14:textId="77777777" w:rsidR="00000000" w:rsidRDefault="00A92CBC">
      <w:pPr>
        <w:pStyle w:val="a2"/>
        <w:rPr>
          <w:rtl/>
        </w:rPr>
      </w:pPr>
    </w:p>
    <w:p w14:paraId="7AFD4765" w14:textId="77777777" w:rsidR="00000000" w:rsidRDefault="00A92CBC">
      <w:pPr>
        <w:pStyle w:val="a2"/>
        <w:rPr>
          <w:rFonts w:hint="cs"/>
          <w:rtl/>
        </w:rPr>
      </w:pPr>
      <w:bookmarkStart w:id="282" w:name="_Toc104196603"/>
      <w:r>
        <w:rPr>
          <w:rFonts w:hint="cs"/>
          <w:rtl/>
        </w:rPr>
        <w:t>מסמכים שהונחו על שולחן הכנסת</w:t>
      </w:r>
      <w:bookmarkEnd w:id="282"/>
    </w:p>
    <w:p w14:paraId="61A8EF93" w14:textId="77777777" w:rsidR="00000000" w:rsidRDefault="00A92CBC">
      <w:pPr>
        <w:pStyle w:val="a0"/>
        <w:rPr>
          <w:rFonts w:hint="cs"/>
          <w:rtl/>
        </w:rPr>
      </w:pPr>
    </w:p>
    <w:p w14:paraId="28FBD211" w14:textId="77777777" w:rsidR="00000000" w:rsidRDefault="00A92CBC">
      <w:pPr>
        <w:pStyle w:val="af1"/>
        <w:rPr>
          <w:rtl/>
        </w:rPr>
      </w:pPr>
      <w:r>
        <w:rPr>
          <w:rtl/>
        </w:rPr>
        <w:t>היו"ר יולי-יואל אדלשטיין:</w:t>
      </w:r>
    </w:p>
    <w:p w14:paraId="5FB68CB9" w14:textId="77777777" w:rsidR="00000000" w:rsidRDefault="00A92CBC">
      <w:pPr>
        <w:pStyle w:val="a0"/>
        <w:rPr>
          <w:rtl/>
        </w:rPr>
      </w:pPr>
    </w:p>
    <w:p w14:paraId="79417809" w14:textId="77777777" w:rsidR="00000000" w:rsidRDefault="00A92CBC">
      <w:pPr>
        <w:pStyle w:val="a0"/>
        <w:rPr>
          <w:rFonts w:hint="cs"/>
          <w:rtl/>
        </w:rPr>
      </w:pPr>
      <w:r>
        <w:rPr>
          <w:rFonts w:hint="cs"/>
          <w:rtl/>
        </w:rPr>
        <w:t xml:space="preserve">הודעה לסגן מזכיר הכנסת, בבקשה. </w:t>
      </w:r>
    </w:p>
    <w:p w14:paraId="5FA6E183" w14:textId="77777777" w:rsidR="00000000" w:rsidRDefault="00A92CBC">
      <w:pPr>
        <w:pStyle w:val="a0"/>
        <w:rPr>
          <w:rFonts w:hint="cs"/>
          <w:rtl/>
        </w:rPr>
      </w:pPr>
    </w:p>
    <w:p w14:paraId="20263C54" w14:textId="77777777" w:rsidR="00000000" w:rsidRDefault="00A92CBC">
      <w:pPr>
        <w:pStyle w:val="a"/>
        <w:rPr>
          <w:rtl/>
        </w:rPr>
      </w:pPr>
      <w:bookmarkStart w:id="283" w:name="FS000000128T23_03_2005_14_55_08"/>
      <w:bookmarkStart w:id="284" w:name="_Toc104196604"/>
      <w:bookmarkEnd w:id="283"/>
      <w:r>
        <w:rPr>
          <w:rFonts w:hint="eastAsia"/>
          <w:rtl/>
        </w:rPr>
        <w:t>סגן</w:t>
      </w:r>
      <w:r>
        <w:rPr>
          <w:rtl/>
        </w:rPr>
        <w:t xml:space="preserve"> מזכיר הכנסת דוד לב:</w:t>
      </w:r>
      <w:bookmarkEnd w:id="284"/>
    </w:p>
    <w:p w14:paraId="75E51EE8" w14:textId="77777777" w:rsidR="00000000" w:rsidRDefault="00A92CBC">
      <w:pPr>
        <w:pStyle w:val="a0"/>
        <w:rPr>
          <w:rFonts w:hint="cs"/>
          <w:rtl/>
        </w:rPr>
      </w:pPr>
    </w:p>
    <w:p w14:paraId="71DF938E" w14:textId="77777777" w:rsidR="00000000" w:rsidRDefault="00A92CBC">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292C905E" w14:textId="77777777" w:rsidR="00000000" w:rsidRDefault="00A92CBC">
      <w:pPr>
        <w:pStyle w:val="a0"/>
        <w:rPr>
          <w:rFonts w:hint="cs"/>
          <w:rtl/>
        </w:rPr>
      </w:pPr>
    </w:p>
    <w:p w14:paraId="2DAB41A3" w14:textId="77777777" w:rsidR="00000000" w:rsidRDefault="00A92CBC">
      <w:pPr>
        <w:pStyle w:val="a0"/>
        <w:rPr>
          <w:rFonts w:hint="cs"/>
          <w:rtl/>
        </w:rPr>
      </w:pPr>
      <w:r>
        <w:rPr>
          <w:rFonts w:hint="cs"/>
          <w:rtl/>
        </w:rPr>
        <w:t>החלטה בדבר תיקון טעות בחוק להסדרת הביטחון בגופים ציבוריים (</w:t>
      </w:r>
      <w:r>
        <w:rPr>
          <w:rFonts w:hint="cs"/>
          <w:rtl/>
        </w:rPr>
        <w:t xml:space="preserve">תיקון מס' 2), התשס"ה-2005,  לפי סעיף 10א לפקודת סדרי השלטון והמשפט, התש"ח-1948. </w:t>
      </w:r>
    </w:p>
    <w:p w14:paraId="1E01DBBD" w14:textId="77777777" w:rsidR="00000000" w:rsidRDefault="00A92CBC">
      <w:pPr>
        <w:pStyle w:val="a0"/>
        <w:rPr>
          <w:rFonts w:hint="cs"/>
          <w:rtl/>
        </w:rPr>
      </w:pPr>
    </w:p>
    <w:p w14:paraId="4857AD1D" w14:textId="77777777" w:rsidR="00000000" w:rsidRDefault="00A92CBC">
      <w:pPr>
        <w:pStyle w:val="a0"/>
        <w:rPr>
          <w:rFonts w:hint="cs"/>
          <w:rtl/>
        </w:rPr>
      </w:pPr>
      <w:r>
        <w:rPr>
          <w:rFonts w:hint="cs"/>
          <w:rtl/>
        </w:rPr>
        <w:t>החלטת ועדת הכנסת בדבר סדרי הדיון בהצעת חוק התקציב לשנת הכספים 2005, התשס"ה-2005, ובהצעת חוק המדיניות הכלכלית לשנת הכספים 2005 (תיקוני חקיקה), התשס"ה-2005. תודה.</w:t>
      </w:r>
    </w:p>
    <w:p w14:paraId="66990800" w14:textId="77777777" w:rsidR="00000000" w:rsidRDefault="00A92CBC">
      <w:pPr>
        <w:pStyle w:val="a0"/>
        <w:rPr>
          <w:rFonts w:hint="cs"/>
          <w:rtl/>
        </w:rPr>
      </w:pPr>
    </w:p>
    <w:p w14:paraId="17D4D95F" w14:textId="77777777" w:rsidR="00000000" w:rsidRDefault="00A92CBC">
      <w:pPr>
        <w:pStyle w:val="af1"/>
        <w:rPr>
          <w:rtl/>
        </w:rPr>
      </w:pPr>
      <w:r>
        <w:rPr>
          <w:rtl/>
        </w:rPr>
        <w:t>היו"ר יולי-י</w:t>
      </w:r>
      <w:r>
        <w:rPr>
          <w:rtl/>
        </w:rPr>
        <w:t>ואל אדלשטיין:</w:t>
      </w:r>
    </w:p>
    <w:p w14:paraId="5BA3BE2B" w14:textId="77777777" w:rsidR="00000000" w:rsidRDefault="00A92CBC">
      <w:pPr>
        <w:pStyle w:val="a0"/>
        <w:rPr>
          <w:rtl/>
        </w:rPr>
      </w:pPr>
    </w:p>
    <w:p w14:paraId="33C35B5A" w14:textId="77777777" w:rsidR="00000000" w:rsidRDefault="00A92CBC">
      <w:pPr>
        <w:pStyle w:val="a0"/>
        <w:rPr>
          <w:rFonts w:hint="cs"/>
          <w:rtl/>
        </w:rPr>
      </w:pPr>
      <w:r>
        <w:rPr>
          <w:rFonts w:hint="cs"/>
          <w:rtl/>
        </w:rPr>
        <w:t>תודה לסגן מזכיר הכנסת.</w:t>
      </w:r>
    </w:p>
    <w:p w14:paraId="68945C77" w14:textId="77777777" w:rsidR="00000000" w:rsidRDefault="00A92CBC">
      <w:pPr>
        <w:pStyle w:val="a0"/>
        <w:rPr>
          <w:rFonts w:hint="cs"/>
          <w:rtl/>
        </w:rPr>
      </w:pPr>
    </w:p>
    <w:p w14:paraId="1EAC3A18" w14:textId="77777777" w:rsidR="00000000" w:rsidRDefault="00A92CBC">
      <w:pPr>
        <w:pStyle w:val="a2"/>
        <w:rPr>
          <w:rtl/>
        </w:rPr>
      </w:pPr>
    </w:p>
    <w:p w14:paraId="503D5DAB" w14:textId="77777777" w:rsidR="00000000" w:rsidRDefault="00A92CBC">
      <w:pPr>
        <w:pStyle w:val="a2"/>
        <w:rPr>
          <w:rFonts w:hint="cs"/>
          <w:rtl/>
        </w:rPr>
      </w:pPr>
      <w:bookmarkStart w:id="285" w:name="CS97730FI0097730T23_03_2005_14_56_09"/>
      <w:bookmarkStart w:id="286" w:name="_Toc104196605"/>
      <w:bookmarkEnd w:id="285"/>
      <w:r>
        <w:rPr>
          <w:rtl/>
        </w:rPr>
        <w:t>הצעה לסדר-היום</w:t>
      </w:r>
      <w:bookmarkEnd w:id="286"/>
      <w:r>
        <w:rPr>
          <w:rtl/>
        </w:rPr>
        <w:t xml:space="preserve"> </w:t>
      </w:r>
    </w:p>
    <w:p w14:paraId="5D3F56BD" w14:textId="77777777" w:rsidR="00000000" w:rsidRDefault="00A92CBC">
      <w:pPr>
        <w:pStyle w:val="a2"/>
        <w:rPr>
          <w:rFonts w:hint="cs"/>
          <w:rtl/>
        </w:rPr>
      </w:pPr>
      <w:bookmarkStart w:id="287" w:name="_Toc104196606"/>
      <w:r>
        <w:rPr>
          <w:rtl/>
        </w:rPr>
        <w:t xml:space="preserve">הצורך בהקצאת משאבים לעידוד הילודה </w:t>
      </w:r>
      <w:r>
        <w:rPr>
          <w:rFonts w:hint="cs"/>
          <w:rtl/>
        </w:rPr>
        <w:br/>
      </w:r>
      <w:r>
        <w:rPr>
          <w:rtl/>
        </w:rPr>
        <w:t>במדינה והקטנת הבעיה הדמוגרפית</w:t>
      </w:r>
      <w:bookmarkEnd w:id="287"/>
    </w:p>
    <w:p w14:paraId="61EF86E5" w14:textId="77777777" w:rsidR="00000000" w:rsidRDefault="00A92CBC">
      <w:pPr>
        <w:pStyle w:val="-0"/>
        <w:rPr>
          <w:rFonts w:hint="cs"/>
          <w:rtl/>
        </w:rPr>
      </w:pPr>
    </w:p>
    <w:p w14:paraId="3D16F128" w14:textId="77777777" w:rsidR="00000000" w:rsidRDefault="00A92CBC">
      <w:pPr>
        <w:pStyle w:val="a0"/>
        <w:rPr>
          <w:rFonts w:hint="cs"/>
          <w:rtl/>
        </w:rPr>
      </w:pPr>
    </w:p>
    <w:p w14:paraId="342E6FF0" w14:textId="77777777" w:rsidR="00000000" w:rsidRDefault="00A92CBC">
      <w:pPr>
        <w:pStyle w:val="af1"/>
        <w:rPr>
          <w:rtl/>
        </w:rPr>
      </w:pPr>
      <w:r>
        <w:rPr>
          <w:rtl/>
        </w:rPr>
        <w:t>היו"ר יולי-יואל אדלשטיין:</w:t>
      </w:r>
    </w:p>
    <w:p w14:paraId="74890CF2" w14:textId="77777777" w:rsidR="00000000" w:rsidRDefault="00A92CBC">
      <w:pPr>
        <w:pStyle w:val="a0"/>
        <w:rPr>
          <w:rtl/>
        </w:rPr>
      </w:pPr>
    </w:p>
    <w:p w14:paraId="48C29A0C" w14:textId="77777777" w:rsidR="00000000" w:rsidRDefault="00A92CBC">
      <w:pPr>
        <w:pStyle w:val="a0"/>
        <w:rPr>
          <w:rFonts w:hint="cs"/>
          <w:rtl/>
        </w:rPr>
      </w:pPr>
      <w:r>
        <w:rPr>
          <w:rFonts w:hint="cs"/>
          <w:rtl/>
        </w:rPr>
        <w:t>הנושא הבא, בהסכמת כל הצדדים, הוא: הצורך בהקצאת משאבים לעידוד הילודה במדינה והקטנת הבעיה הדמוגרפית, הצעה לס</w:t>
      </w:r>
      <w:r>
        <w:rPr>
          <w:rFonts w:hint="cs"/>
          <w:rtl/>
        </w:rPr>
        <w:t>דר-היום מס' 6535. ההצעה היא של חבר הכנסת מאיר פרוש, וישיב השר מאיר שטרית. לאחר מכן יבוא הנושא: איומי ההתאבדות של התושבים המיועדים לפינוי.</w:t>
      </w:r>
    </w:p>
    <w:p w14:paraId="6C9C9B31" w14:textId="77777777" w:rsidR="00000000" w:rsidRDefault="00A92CBC">
      <w:pPr>
        <w:pStyle w:val="a0"/>
        <w:rPr>
          <w:rFonts w:hint="cs"/>
          <w:rtl/>
        </w:rPr>
      </w:pPr>
    </w:p>
    <w:p w14:paraId="4EFAA907" w14:textId="77777777" w:rsidR="00000000" w:rsidRDefault="00A92CBC">
      <w:pPr>
        <w:pStyle w:val="a"/>
        <w:rPr>
          <w:rtl/>
        </w:rPr>
      </w:pPr>
      <w:bookmarkStart w:id="288" w:name="FS000000563T23_03_2005_14_56_14"/>
      <w:bookmarkStart w:id="289" w:name="_Toc104196607"/>
      <w:bookmarkEnd w:id="288"/>
      <w:r>
        <w:rPr>
          <w:rFonts w:hint="eastAsia"/>
          <w:rtl/>
        </w:rPr>
        <w:t>מאיר</w:t>
      </w:r>
      <w:r>
        <w:rPr>
          <w:rtl/>
        </w:rPr>
        <w:t xml:space="preserve"> פרוש (אגודת ישראל - יהדות התורה והשבת):</w:t>
      </w:r>
      <w:bookmarkEnd w:id="289"/>
    </w:p>
    <w:p w14:paraId="01333FB3" w14:textId="77777777" w:rsidR="00000000" w:rsidRDefault="00A92CBC">
      <w:pPr>
        <w:pStyle w:val="a0"/>
        <w:rPr>
          <w:rFonts w:hint="cs"/>
          <w:rtl/>
        </w:rPr>
      </w:pPr>
    </w:p>
    <w:p w14:paraId="261F5473" w14:textId="77777777" w:rsidR="00000000" w:rsidRDefault="00A92CBC">
      <w:pPr>
        <w:pStyle w:val="a0"/>
        <w:rPr>
          <w:rFonts w:hint="cs"/>
          <w:rtl/>
        </w:rPr>
      </w:pPr>
      <w:r>
        <w:rPr>
          <w:rFonts w:hint="cs"/>
          <w:rtl/>
        </w:rPr>
        <w:t>אדוני היושב-ראש, עמיתי חברי הכנסת, אני מעלה מחדש את נושא עידוד הילודה ב</w:t>
      </w:r>
      <w:r>
        <w:rPr>
          <w:rFonts w:hint="cs"/>
          <w:rtl/>
        </w:rPr>
        <w:t>ישראל, כי לטעמנו, לטעמה של אגודת ישראל, לטעמם של יהודים חרדים שומרי מצוות, הנושא החשוב הזה איננו יורד מסדר-היום שלנו אף לא ליום אחד. אך הסיבה המיוחדת שבעטיה אני מעלה את הנושא לסדר-היום של הכנסת בשבוע זה, היא הצהרה אומללה של שר האוצר בנימין נתניהו, כאשר התב</w:t>
      </w:r>
      <w:r>
        <w:rPr>
          <w:rFonts w:hint="cs"/>
          <w:rtl/>
        </w:rPr>
        <w:t xml:space="preserve">טא לאחרונה כי אין בדעתו לוותר בנושא קיצוץ קצבאות ילדים, זאת משום - ואני מציע שנקשיב לדברים האומללים שאני מצטט בשמו של השר נתניהו </w:t>
      </w:r>
      <w:r>
        <w:rPr>
          <w:rtl/>
        </w:rPr>
        <w:t>–</w:t>
      </w:r>
      <w:r>
        <w:rPr>
          <w:rFonts w:hint="cs"/>
          <w:rtl/>
        </w:rPr>
        <w:t xml:space="preserve"> ש"מדיניות קיצוץ הקצבאות תביא להפחתת הילודה בקרב מעוטי האמצעים". ואני אומר על זה: שומו שמים, השם ירחם. </w:t>
      </w:r>
    </w:p>
    <w:p w14:paraId="1AF78FE1" w14:textId="77777777" w:rsidR="00000000" w:rsidRDefault="00A92CBC">
      <w:pPr>
        <w:pStyle w:val="a0"/>
        <w:rPr>
          <w:rFonts w:hint="cs"/>
          <w:rtl/>
        </w:rPr>
      </w:pPr>
    </w:p>
    <w:p w14:paraId="26577063" w14:textId="77777777" w:rsidR="00000000" w:rsidRDefault="00A92CBC">
      <w:pPr>
        <w:pStyle w:val="a0"/>
        <w:rPr>
          <w:rFonts w:hint="cs"/>
          <w:rtl/>
        </w:rPr>
      </w:pPr>
      <w:r>
        <w:rPr>
          <w:rFonts w:hint="cs"/>
          <w:rtl/>
        </w:rPr>
        <w:t xml:space="preserve">אדוני היושב-ראש, אלה </w:t>
      </w:r>
      <w:r>
        <w:rPr>
          <w:rFonts w:hint="cs"/>
          <w:rtl/>
        </w:rPr>
        <w:t>דברים מזעזעים. אלה דברים מחרידים. אלה דברים מעוררי פלצות. מי היה מאמין ששר יהודי בממשלת מדינת היהודים יחזור על התיאוריה שידועה בהיסטוריה היהודית כגזירות פרעה. מי היה מאמין? פרעה, כדאי להיזכר, כי אנחנו קרובים לחג הפסח, התנכל לבני ישראל, כי חשש מפניהם. הוא ח</w:t>
      </w:r>
      <w:r>
        <w:rPr>
          <w:rFonts w:hint="cs"/>
          <w:rtl/>
        </w:rPr>
        <w:t>שש מ"פן ירבה" ולשם כך הוא העביד אותם בפרך, בהנחה שהסבל יצמצם את הילודה. במחשבתו הזדונית של פרעה - אף הוסיף גזירה - הוא רצה לחסל את דור הבנים, לבל  ייוולדו יותר ילדים בקרב בני ישראל. אך כאשר התברר לפרעה שכאשר יענו אותו כן ירבה וכן יפרוץ, גזר גזירה אחרת, שבי</w:t>
      </w:r>
      <w:r>
        <w:rPr>
          <w:rFonts w:hint="cs"/>
          <w:rtl/>
        </w:rPr>
        <w:t xml:space="preserve">צועה הוטל על כתפי המיילדות העבריות, כמו שכתוב: "וראיתן על האבנים אם בן הוא והמתן אתו אם בת היא וחיה".  </w:t>
      </w:r>
    </w:p>
    <w:p w14:paraId="037F464B" w14:textId="77777777" w:rsidR="00000000" w:rsidRDefault="00A92CBC">
      <w:pPr>
        <w:pStyle w:val="a0"/>
        <w:rPr>
          <w:rFonts w:hint="cs"/>
          <w:rtl/>
        </w:rPr>
      </w:pPr>
    </w:p>
    <w:p w14:paraId="44B86F8B" w14:textId="77777777" w:rsidR="00000000" w:rsidRDefault="00A92CBC">
      <w:pPr>
        <w:pStyle w:val="a0"/>
        <w:rPr>
          <w:rFonts w:hint="cs"/>
          <w:rtl/>
        </w:rPr>
      </w:pPr>
      <w:r>
        <w:rPr>
          <w:rFonts w:hint="cs"/>
          <w:rtl/>
        </w:rPr>
        <w:t>אני מתנצל מראש על ההשוואה, אך היא בלתי נמנעת. שר האוצר בנימין נתניהו אינו מבחין בין בנים לבנות והוא מרחיק לכת. קשה לי לחזור על הציטוט המזעזע: מדיניות ק</w:t>
      </w:r>
      <w:r>
        <w:rPr>
          <w:rFonts w:hint="cs"/>
          <w:rtl/>
        </w:rPr>
        <w:t>יצוץ הקצבאות תביא להפחתת הילודה. זו תוכנית אפילו יותר יעילה, הרי שר האוצר גם אומר שהוא פועל למען יעילות.</w:t>
      </w:r>
    </w:p>
    <w:p w14:paraId="729C03D8" w14:textId="77777777" w:rsidR="00000000" w:rsidRDefault="00A92CBC">
      <w:pPr>
        <w:pStyle w:val="a0"/>
        <w:rPr>
          <w:rFonts w:hint="cs"/>
          <w:rtl/>
        </w:rPr>
      </w:pPr>
    </w:p>
    <w:p w14:paraId="664C5D9E" w14:textId="77777777" w:rsidR="00000000" w:rsidRDefault="00A92CBC">
      <w:pPr>
        <w:pStyle w:val="a0"/>
        <w:rPr>
          <w:rFonts w:hint="cs"/>
          <w:rtl/>
        </w:rPr>
      </w:pPr>
      <w:r>
        <w:rPr>
          <w:rFonts w:hint="cs"/>
          <w:rtl/>
        </w:rPr>
        <w:t>אדוני היושב-ראש, השבוע נחנך המוזיאון החדש לזכר השואה של "יד ושם" בירושלים. יש בו ממצאים, צילומים, כרזות, ציורים, סרטים שצולמו בזמן אמת, ויש בו גם עדוי</w:t>
      </w:r>
      <w:r>
        <w:rPr>
          <w:rFonts w:hint="cs"/>
          <w:rtl/>
        </w:rPr>
        <w:t>ות כואבות בעל-פה של ניצולים. מטרת המוזיאון היא הנצחת זכר הנספים, אך המוזיאון החדש - חייבים להודות - לא הצליח להמחיש את זעקת האימים של חצי מיליון ילדים שהובלו למשרפות. איך כתב המשורר חיים נחמן ביאליק - "נקמת דם ילד קטן עוד לא ברא השטן". זעקת ילד אחד קטן הנש</w:t>
      </w:r>
      <w:r>
        <w:rPr>
          <w:rFonts w:hint="cs"/>
          <w:rtl/>
        </w:rPr>
        <w:t xml:space="preserve">רף עוד לא הצליחו להמחיש במוזיאון, ואנחנו מדברים על חצי מיליון ילדים יהודים. </w:t>
      </w:r>
    </w:p>
    <w:p w14:paraId="1AB062D3" w14:textId="77777777" w:rsidR="00000000" w:rsidRDefault="00A92CBC">
      <w:pPr>
        <w:pStyle w:val="a0"/>
        <w:rPr>
          <w:rFonts w:hint="cs"/>
          <w:rtl/>
        </w:rPr>
      </w:pPr>
    </w:p>
    <w:p w14:paraId="7BCBE5C1" w14:textId="77777777" w:rsidR="00000000" w:rsidRDefault="00A92CBC">
      <w:pPr>
        <w:pStyle w:val="a0"/>
        <w:rPr>
          <w:rFonts w:hint="cs"/>
          <w:rtl/>
        </w:rPr>
      </w:pPr>
      <w:r>
        <w:rPr>
          <w:rFonts w:hint="cs"/>
          <w:rtl/>
        </w:rPr>
        <w:t>בנאומים המרכזיים שהושמעו בפתיחת מוזיאון "יד ושם" חזר המוטיב המוכר: מדינת ישראל הוקמה כדי להוכיח שמזימת הנאצים לא צלחה, שעם ישראל חי. ואני שואל: האם לא היה נכון מצדה של מדינת ישרא</w:t>
      </w:r>
      <w:r>
        <w:rPr>
          <w:rFonts w:hint="cs"/>
          <w:rtl/>
        </w:rPr>
        <w:t>ל לעודד את הילודה, כדי שמספר היהודים יגדל משמעותית לאחר השואה הנוראה? האם לא היה נכון מצדה של מדינת ישראל לעודד את הילודה כדי שיהיו בקרבנו יותר ויותר ילדים?</w:t>
      </w:r>
    </w:p>
    <w:p w14:paraId="583A2AA7" w14:textId="77777777" w:rsidR="00000000" w:rsidRDefault="00A92CBC">
      <w:pPr>
        <w:pStyle w:val="a0"/>
        <w:rPr>
          <w:rFonts w:hint="cs"/>
          <w:rtl/>
        </w:rPr>
      </w:pPr>
    </w:p>
    <w:p w14:paraId="4A832727" w14:textId="77777777" w:rsidR="00000000" w:rsidRDefault="00A92CBC">
      <w:pPr>
        <w:pStyle w:val="a0"/>
        <w:rPr>
          <w:rFonts w:hint="cs"/>
          <w:rtl/>
        </w:rPr>
      </w:pPr>
      <w:r>
        <w:rPr>
          <w:rFonts w:hint="cs"/>
          <w:rtl/>
        </w:rPr>
        <w:t>אדוני היושב-ראש, לעמדה של שר האוצר יש אצלנו, לדאבוננו, שותפים אידיאולוגיים, והכוונה היא למפלגת שינ</w:t>
      </w:r>
      <w:r>
        <w:rPr>
          <w:rFonts w:hint="cs"/>
          <w:rtl/>
        </w:rPr>
        <w:t>וי. מפלגת שינוי מוסיפה אפילו ממד נוסף, מעורר תיעוב ממש. לפני זמן לא רב פרסם חבר הכנסת אילן שלגי, מראשי שינוי, את הדברים המתועבים האלה: "מדינת ישראל לא תוכל להתקיים יותר בעוד שניים עד שלושה דורות, כי בעוד שלחבר כנסת חילוני ממוצע יהיו כעשרה נכדים ושלושה ניני</w:t>
      </w:r>
      <w:r>
        <w:rPr>
          <w:rFonts w:hint="cs"/>
          <w:rtl/>
        </w:rPr>
        <w:t xml:space="preserve">ם, יהיו לחבר הכנסת החרדי כמאה נכדים ואלף נינים". כלומר, שר האוצר מבקש להגביל את הילודה בקרב מעוטי ההכנסה, ומפלגת שינוי מחדדת וקוראת לילד בשמו - הציבור החרדי. אצל שינוי  מעוטי הכנסה מזוהים כחרדים. </w:t>
      </w:r>
    </w:p>
    <w:p w14:paraId="2481DEE2" w14:textId="77777777" w:rsidR="00000000" w:rsidRDefault="00A92CBC">
      <w:pPr>
        <w:pStyle w:val="a0"/>
        <w:rPr>
          <w:rFonts w:hint="cs"/>
          <w:rtl/>
        </w:rPr>
      </w:pPr>
    </w:p>
    <w:p w14:paraId="2550442B" w14:textId="77777777" w:rsidR="00000000" w:rsidRDefault="00A92CBC">
      <w:pPr>
        <w:pStyle w:val="a0"/>
        <w:rPr>
          <w:rFonts w:hint="cs"/>
          <w:rtl/>
        </w:rPr>
      </w:pPr>
      <w:r>
        <w:rPr>
          <w:rFonts w:hint="cs"/>
          <w:rtl/>
        </w:rPr>
        <w:t>עמיתי חברי הכנסת, דברים מתועבים בנוסח דומה התפרסמו גם בשנו</w:t>
      </w:r>
      <w:r>
        <w:rPr>
          <w:rFonts w:hint="cs"/>
          <w:rtl/>
        </w:rPr>
        <w:t>ת ה-30, בימים האפלים באירופה, כלפי משפחות ברוכות ילדים של המיעוט היהודי. בעיתון האנטישמי "שטירמר" זה היה מוטו מרכזי בכל המאמרים שהטיפו לצמצום הילודה בקרב היהודים. לאחר מכן כמובן מצאו "פתרון סופי" לבעיה.</w:t>
      </w:r>
    </w:p>
    <w:p w14:paraId="1353E4B7" w14:textId="77777777" w:rsidR="00000000" w:rsidRDefault="00A92CBC">
      <w:pPr>
        <w:pStyle w:val="a0"/>
        <w:rPr>
          <w:rFonts w:hint="cs"/>
          <w:rtl/>
        </w:rPr>
      </w:pPr>
    </w:p>
    <w:p w14:paraId="1479F1B6" w14:textId="77777777" w:rsidR="00000000" w:rsidRDefault="00A92CBC">
      <w:pPr>
        <w:pStyle w:val="a0"/>
        <w:rPr>
          <w:rFonts w:hint="cs"/>
          <w:rtl/>
        </w:rPr>
      </w:pPr>
      <w:r>
        <w:rPr>
          <w:rFonts w:hint="cs"/>
          <w:rtl/>
        </w:rPr>
        <w:t>אדוני היושב-ראש, הדעה המבחילה הזאת של מפלגת שינוי מח</w:t>
      </w:r>
      <w:r>
        <w:rPr>
          <w:rFonts w:hint="cs"/>
          <w:rtl/>
        </w:rPr>
        <w:t>לחלת בערוצים שונים גם בתקשורת. הנה, ב-2 בספטמבר 2004 פרסם עיתון "הארץ" את הנתונים הסטטיסטיים האלה: "חלקה של מערכת החינוך החרדית גדל בארבע השנים האחרונות בממוצע בקצב מסחרר של 0.8% לשנה - - - ממילא צפוי שבשנת תשס"ה הוא יגיע ל-19% - - - בעוד שנתיים צפוי החינו</w:t>
      </w:r>
      <w:r>
        <w:rPr>
          <w:rFonts w:hint="cs"/>
          <w:rtl/>
        </w:rPr>
        <w:t>ך החרדי לחצות את מחסום ה-20% - - - ובסוף העשור, בשנת תש"ע, אפשר לחזות שיגיע לכ-23% - - - וכך בשנת תשע"ג יגיע החינוך החרדי ל-25% ממערכת החינוך היהודית, כלומר אחד מכל ארבעה תלמידים".</w:t>
      </w:r>
    </w:p>
    <w:p w14:paraId="253A938F" w14:textId="77777777" w:rsidR="00000000" w:rsidRDefault="00A92CBC">
      <w:pPr>
        <w:pStyle w:val="a0"/>
        <w:rPr>
          <w:rFonts w:hint="cs"/>
          <w:rtl/>
        </w:rPr>
      </w:pPr>
    </w:p>
    <w:p w14:paraId="533B9084" w14:textId="77777777" w:rsidR="00000000" w:rsidRDefault="00A92CBC">
      <w:pPr>
        <w:pStyle w:val="a0"/>
        <w:rPr>
          <w:rFonts w:hint="cs"/>
          <w:rtl/>
        </w:rPr>
      </w:pPr>
      <w:r>
        <w:rPr>
          <w:rFonts w:hint="cs"/>
          <w:rtl/>
        </w:rPr>
        <w:t xml:space="preserve">הנה, זהו ההסבר לקיצוץ קצבאות הילדים: קָצצו בקצבאות ולא ייוולדו יותר ילדים </w:t>
      </w:r>
      <w:r>
        <w:rPr>
          <w:rFonts w:hint="cs"/>
          <w:rtl/>
        </w:rPr>
        <w:t>חרדים, שהם כמובן, על-פי התיאוריה הפשטנית, מעוטי האמצעים במדינה. כך יצא המרצע מהשק. האמת נתגלתה. הכוונה האמיתית יצאה לאור.</w:t>
      </w:r>
    </w:p>
    <w:p w14:paraId="2F24014E" w14:textId="77777777" w:rsidR="00000000" w:rsidRDefault="00A92CBC">
      <w:pPr>
        <w:pStyle w:val="a0"/>
        <w:rPr>
          <w:rFonts w:hint="cs"/>
          <w:rtl/>
        </w:rPr>
      </w:pPr>
    </w:p>
    <w:p w14:paraId="1352CFA7" w14:textId="77777777" w:rsidR="00000000" w:rsidRDefault="00A92CBC">
      <w:pPr>
        <w:pStyle w:val="a0"/>
        <w:rPr>
          <w:rFonts w:hint="cs"/>
          <w:rtl/>
        </w:rPr>
      </w:pPr>
      <w:r>
        <w:rPr>
          <w:rFonts w:hint="cs"/>
          <w:rtl/>
        </w:rPr>
        <w:t>אדוני היושב-ראש, אין חוק צודק יותר, נבון יותר או נכון יותר מחוק הלפרט, מהחוק שיזם ידידי חבר הכנסת הרב הלפרט. כל ניסיון לקצץ בנוסחת הק</w:t>
      </w:r>
      <w:r>
        <w:rPr>
          <w:rFonts w:hint="cs"/>
          <w:rtl/>
        </w:rPr>
        <w:t>צבאות משמעה הרעבת ילדים. כן, ניסיון להרעבת ילדים.</w:t>
      </w:r>
    </w:p>
    <w:p w14:paraId="6AF4E3A0" w14:textId="77777777" w:rsidR="00000000" w:rsidRDefault="00A92CBC">
      <w:pPr>
        <w:pStyle w:val="a0"/>
        <w:rPr>
          <w:rFonts w:hint="cs"/>
          <w:rtl/>
        </w:rPr>
      </w:pPr>
    </w:p>
    <w:p w14:paraId="4FCD6689" w14:textId="77777777" w:rsidR="00000000" w:rsidRDefault="00A92CBC">
      <w:pPr>
        <w:pStyle w:val="a0"/>
        <w:rPr>
          <w:rFonts w:hint="cs"/>
          <w:rtl/>
        </w:rPr>
      </w:pPr>
      <w:r>
        <w:rPr>
          <w:rFonts w:hint="cs"/>
          <w:rtl/>
        </w:rPr>
        <w:t>אך, אומר יותר מזאת: אם מישהו חושב שלמשפחות בציבור החרדי לא יהיו הרבה ילדים, הוא טועה, הוא טועה בגדול. ביקש ממני יהודי יקר, אב ל-12 ילדים, לומר לנתניהו - הוא לא נמצא פה, ואני לא יודע אם השר המקשר יאמר לו, א</w:t>
      </w:r>
      <w:r>
        <w:rPr>
          <w:rFonts w:hint="cs"/>
          <w:rtl/>
        </w:rPr>
        <w:t>בל אולי הוא יקרא את הפרוטוקול -  לא מפיךָ, אדוני שר האוצר, חי הציבור החרדי; גם לא מידה של הממשלה. כי כל מה שמסוגלות קצבאות הילדים להשפיע עלינו הוא דבר אחד: האם יהיה קל יחסית לקיים את המשפחות הברוכות או שמא קשה יותר; האם לילדי המשפחה הברוכה יהיה כוס חלב בכל</w:t>
      </w:r>
      <w:r>
        <w:rPr>
          <w:rFonts w:hint="cs"/>
          <w:rtl/>
        </w:rPr>
        <w:t xml:space="preserve"> בוקר כדבר מובן מאליו, או שמא הורי המשפחה הברוכה ישקיעו יותר מאמץ. אבל, שום דבר לא יותר מזה. שום דבר, כי אנחנו בשם ה' נלך. אני חוזר: מדיניות קיצוץ הקצבאות לא תביא להפחתת הילודה בציבור החרדי לממדים ששר האוצר מעוניין בהם.</w:t>
      </w:r>
    </w:p>
    <w:p w14:paraId="15E387E3" w14:textId="77777777" w:rsidR="00000000" w:rsidRDefault="00A92CBC">
      <w:pPr>
        <w:pStyle w:val="a0"/>
        <w:rPr>
          <w:rFonts w:hint="cs"/>
          <w:rtl/>
        </w:rPr>
      </w:pPr>
    </w:p>
    <w:p w14:paraId="54E0DB71" w14:textId="77777777" w:rsidR="00000000" w:rsidRDefault="00A92CBC">
      <w:pPr>
        <w:pStyle w:val="a0"/>
        <w:rPr>
          <w:rFonts w:hint="cs"/>
          <w:rtl/>
        </w:rPr>
      </w:pPr>
      <w:r>
        <w:rPr>
          <w:rFonts w:hint="cs"/>
          <w:rtl/>
        </w:rPr>
        <w:t xml:space="preserve">אדוני היושב-ראש, כאן אני רוצה לומר </w:t>
      </w:r>
      <w:r>
        <w:rPr>
          <w:rFonts w:hint="cs"/>
          <w:rtl/>
        </w:rPr>
        <w:t xml:space="preserve">מלה או שתיים על נושא התקציב הלאומי, על אותה תיאוריה כלכלית שהמדינה חייבת לקצץ בעלויות. פעם, לפני שנים, היה לנו שר אוצר שזכה בתקשורת לכינוי "יגאל אין לי". עכשיו יש לנו שר אוצר שניתן לכנות אותו "ביבי יש לי"; יש לו לכולם, רק לא לילדים במשפחות ברוכות. </w:t>
      </w:r>
    </w:p>
    <w:p w14:paraId="514F5EEF" w14:textId="77777777" w:rsidR="00000000" w:rsidRDefault="00A92CBC">
      <w:pPr>
        <w:pStyle w:val="a0"/>
        <w:rPr>
          <w:rFonts w:hint="cs"/>
          <w:rtl/>
        </w:rPr>
      </w:pPr>
    </w:p>
    <w:p w14:paraId="6CF9CB57" w14:textId="77777777" w:rsidR="00000000" w:rsidRDefault="00A92CBC">
      <w:pPr>
        <w:pStyle w:val="a0"/>
        <w:rPr>
          <w:rFonts w:hint="cs"/>
          <w:rtl/>
        </w:rPr>
      </w:pPr>
      <w:r>
        <w:rPr>
          <w:rFonts w:hint="cs"/>
          <w:rtl/>
        </w:rPr>
        <w:t xml:space="preserve">"ביבי </w:t>
      </w:r>
      <w:r>
        <w:rPr>
          <w:rFonts w:hint="cs"/>
          <w:rtl/>
        </w:rPr>
        <w:t>יש לי", זה התואר שראוי לתת לשר האוצר ששילם מחיר מופרז על הסכם הנמלים. מדובר בכמה מאות מיליוני שקלים. האם תוכל חברת הנמלים לממן מתוך הכנסותיה את הסכומים המופרזים שניתנו לעובדי הנמלים? והרי בסופו של דבר סכומים אלה ייגרעו מהרווחים המועברים לתקציב המדינה. וכך,</w:t>
      </w:r>
      <w:r>
        <w:rPr>
          <w:rFonts w:hint="cs"/>
          <w:rtl/>
        </w:rPr>
        <w:t xml:space="preserve"> למעשה, מדובר בכספי משלמי המסים.</w:t>
      </w:r>
    </w:p>
    <w:p w14:paraId="45FAC49D" w14:textId="77777777" w:rsidR="00000000" w:rsidRDefault="00A92CBC">
      <w:pPr>
        <w:pStyle w:val="a0"/>
        <w:rPr>
          <w:rFonts w:hint="cs"/>
          <w:rtl/>
        </w:rPr>
      </w:pPr>
    </w:p>
    <w:p w14:paraId="40558630" w14:textId="77777777" w:rsidR="00000000" w:rsidRDefault="00A92CBC">
      <w:pPr>
        <w:pStyle w:val="a0"/>
        <w:rPr>
          <w:rtl/>
        </w:rPr>
      </w:pPr>
      <w:r>
        <w:rPr>
          <w:rFonts w:hint="cs"/>
          <w:rtl/>
        </w:rPr>
        <w:t xml:space="preserve">וכמה כסף עוד ישלם "ביבי יש לי", על-פי תקדים הנמלים, לשורה ארוכה של גופים ממשלתיים העומדים לפני תאגוד או הפרטה? כמה כסף עוד ישלם "ביבי יש לי" לבתי-הזיקוק, לתעשיות הביטחוניות או למפעלי החשמל? האם עובדי תאגידים רבי עוצמה אלה </w:t>
      </w:r>
      <w:r>
        <w:rPr>
          <w:rFonts w:hint="cs"/>
          <w:rtl/>
        </w:rPr>
        <w:t>יסתפקו בפחות ממה שקיבלו עובדי הנמלים?</w:t>
      </w:r>
    </w:p>
    <w:p w14:paraId="2C09C065" w14:textId="77777777" w:rsidR="00000000" w:rsidRDefault="00A92CBC">
      <w:pPr>
        <w:pStyle w:val="a0"/>
        <w:rPr>
          <w:rtl/>
        </w:rPr>
      </w:pPr>
    </w:p>
    <w:p w14:paraId="0D26BE2F" w14:textId="77777777" w:rsidR="00000000" w:rsidRDefault="00A92CBC">
      <w:pPr>
        <w:pStyle w:val="a0"/>
        <w:rPr>
          <w:rFonts w:hint="cs"/>
          <w:rtl/>
        </w:rPr>
      </w:pPr>
      <w:r>
        <w:rPr>
          <w:rFonts w:hint="cs"/>
          <w:rtl/>
        </w:rPr>
        <w:t>הרי לטענת שר האוצר, כל סטייה מהמדיניות הכלכלית שלו פירושה אסון. הוא מטיף לריסון כלכלי, ובכל זאת כאשר נתניהו רוצה לקדם את ערכיו, הוא מוצא את המשאבים החסרים ואפילו בשפע רב.</w:t>
      </w:r>
    </w:p>
    <w:p w14:paraId="225ABC3C" w14:textId="77777777" w:rsidR="00000000" w:rsidRDefault="00A92CBC">
      <w:pPr>
        <w:pStyle w:val="a0"/>
        <w:rPr>
          <w:rFonts w:hint="cs"/>
          <w:rtl/>
        </w:rPr>
      </w:pPr>
    </w:p>
    <w:p w14:paraId="0DF41541" w14:textId="77777777" w:rsidR="00000000" w:rsidRDefault="00A92CBC">
      <w:pPr>
        <w:pStyle w:val="a0"/>
        <w:rPr>
          <w:rFonts w:hint="cs"/>
          <w:rtl/>
        </w:rPr>
      </w:pPr>
      <w:r>
        <w:rPr>
          <w:rFonts w:hint="cs"/>
          <w:rtl/>
        </w:rPr>
        <w:t>זה לא רק הנמלים. לאחר שנים של צמצומים בשירותי</w:t>
      </w:r>
      <w:r>
        <w:rPr>
          <w:rFonts w:hint="cs"/>
          <w:rtl/>
        </w:rPr>
        <w:t xml:space="preserve"> הבריאות בבתי-הספר, נמצאו לפתע 150 מיליון שקל לצורך ניסוי שמטרתו להביא להפרטת טיפות-החלב. בתקציב 2005 הצליח האוצר גם למצוא 500 מיליון שקל למימוש הרפורמה בחינוך, והכספים יועברו רובם ככולם לפיצויי פרישה למורים. רכבת ההפרטה דוהרת גם למתנ"סים. ואינני שואל: האם</w:t>
      </w:r>
      <w:r>
        <w:rPr>
          <w:rFonts w:hint="cs"/>
          <w:rtl/>
        </w:rPr>
        <w:t xml:space="preserve"> מישהו מוכן פעם לבדוק ברצינות את התועלת המעשית במענקים ואת ההטבות המפליגות לחברות הכלכליות? האם לא הגיע הזמן לבדוק מה היא התועלת הכלכלית בכך? אם יבדקו, אין לי ספק שיגיעו למסקנה, אפילו ללא צורך בפריצת מסגרת התקציב, שיש אפשרות להחזיר את הקצבאות לילדים במשפחו</w:t>
      </w:r>
      <w:r>
        <w:rPr>
          <w:rFonts w:hint="cs"/>
          <w:rtl/>
        </w:rPr>
        <w:t>ת הברוכות.</w:t>
      </w:r>
    </w:p>
    <w:p w14:paraId="67E00EB7" w14:textId="77777777" w:rsidR="00000000" w:rsidRDefault="00A92CBC">
      <w:pPr>
        <w:pStyle w:val="a0"/>
        <w:rPr>
          <w:rFonts w:hint="cs"/>
          <w:rtl/>
        </w:rPr>
      </w:pPr>
    </w:p>
    <w:p w14:paraId="19A173DA" w14:textId="77777777" w:rsidR="00000000" w:rsidRDefault="00A92CBC">
      <w:pPr>
        <w:pStyle w:val="a0"/>
        <w:rPr>
          <w:rFonts w:hint="cs"/>
          <w:rtl/>
        </w:rPr>
      </w:pPr>
      <w:r>
        <w:rPr>
          <w:rFonts w:hint="cs"/>
          <w:rtl/>
        </w:rPr>
        <w:t>לאחרונה יש לי ויכוחים רבים עם ראש הממשלה בנושאים שונים, אבל, אדוני השר שטרית, בדבר אחד אני מסכים אתו. איך הוא אומר? - תקציב המדינה חסר לב וחמלה. על כן, אני מבקש להעלות את נושא עידוד הילודה לדיון. תודה.</w:t>
      </w:r>
    </w:p>
    <w:p w14:paraId="61E61EDA" w14:textId="77777777" w:rsidR="00000000" w:rsidRDefault="00A92CBC">
      <w:pPr>
        <w:pStyle w:val="a0"/>
        <w:rPr>
          <w:rFonts w:hint="cs"/>
          <w:rtl/>
        </w:rPr>
      </w:pPr>
    </w:p>
    <w:p w14:paraId="543A74ED" w14:textId="77777777" w:rsidR="00000000" w:rsidRDefault="00A92CBC">
      <w:pPr>
        <w:pStyle w:val="af1"/>
        <w:rPr>
          <w:rtl/>
        </w:rPr>
      </w:pPr>
      <w:r>
        <w:rPr>
          <w:rFonts w:hint="eastAsia"/>
          <w:rtl/>
        </w:rPr>
        <w:t>היו</w:t>
      </w:r>
      <w:r>
        <w:rPr>
          <w:rtl/>
        </w:rPr>
        <w:t>"ר יולי-יואל אדלשטיין:</w:t>
      </w:r>
    </w:p>
    <w:p w14:paraId="61A478DE" w14:textId="77777777" w:rsidR="00000000" w:rsidRDefault="00A92CBC">
      <w:pPr>
        <w:pStyle w:val="a0"/>
        <w:rPr>
          <w:rFonts w:hint="cs"/>
          <w:rtl/>
        </w:rPr>
      </w:pPr>
    </w:p>
    <w:p w14:paraId="7DBDD581" w14:textId="77777777" w:rsidR="00000000" w:rsidRDefault="00A92CBC">
      <w:pPr>
        <w:pStyle w:val="a0"/>
        <w:rPr>
          <w:rFonts w:hint="cs"/>
          <w:rtl/>
        </w:rPr>
      </w:pPr>
      <w:r>
        <w:rPr>
          <w:rFonts w:hint="cs"/>
          <w:rtl/>
        </w:rPr>
        <w:t xml:space="preserve">תודה רבה לחבר </w:t>
      </w:r>
      <w:r>
        <w:rPr>
          <w:rFonts w:hint="cs"/>
          <w:rtl/>
        </w:rPr>
        <w:t>הכנסת מאיר פרוש. כאמור, ישיב השר מאיר שטרית, שר התחבורה והשר המקשר בין הממשלה לכנסת.</w:t>
      </w:r>
    </w:p>
    <w:p w14:paraId="76B4B58A" w14:textId="77777777" w:rsidR="00000000" w:rsidRDefault="00A92CBC">
      <w:pPr>
        <w:pStyle w:val="a0"/>
        <w:rPr>
          <w:rFonts w:hint="cs"/>
          <w:rtl/>
        </w:rPr>
      </w:pPr>
    </w:p>
    <w:p w14:paraId="0DA55CC2" w14:textId="77777777" w:rsidR="00000000" w:rsidRDefault="00A92CBC">
      <w:pPr>
        <w:pStyle w:val="a"/>
        <w:rPr>
          <w:rtl/>
        </w:rPr>
      </w:pPr>
      <w:bookmarkStart w:id="290" w:name="FS000000478T23_03_2005_15_39_13"/>
      <w:bookmarkStart w:id="291" w:name="_Toc104196608"/>
      <w:bookmarkEnd w:id="290"/>
      <w:r>
        <w:rPr>
          <w:rFonts w:hint="eastAsia"/>
          <w:rtl/>
        </w:rPr>
        <w:t>שר</w:t>
      </w:r>
      <w:r>
        <w:rPr>
          <w:rtl/>
        </w:rPr>
        <w:t xml:space="preserve"> התחבורה מאיר שטרית:</w:t>
      </w:r>
      <w:bookmarkEnd w:id="291"/>
    </w:p>
    <w:p w14:paraId="1BE42810" w14:textId="77777777" w:rsidR="00000000" w:rsidRDefault="00A92CBC">
      <w:pPr>
        <w:pStyle w:val="a0"/>
        <w:rPr>
          <w:rFonts w:hint="cs"/>
          <w:rtl/>
        </w:rPr>
      </w:pPr>
    </w:p>
    <w:p w14:paraId="1AE1C063" w14:textId="77777777" w:rsidR="00000000" w:rsidRDefault="00A92CBC">
      <w:pPr>
        <w:pStyle w:val="a0"/>
        <w:rPr>
          <w:rFonts w:hint="cs"/>
          <w:rtl/>
        </w:rPr>
      </w:pPr>
      <w:r>
        <w:rPr>
          <w:rFonts w:hint="cs"/>
          <w:rtl/>
        </w:rPr>
        <w:t>אדוני היושב-ראש, רבותי חברי הכנסת, אני מתכבד להשיב על הצעתו של חבר הכנסת פרוש. אינני עונה בשמו של שר האוצר, כי ההצעה מופנית, כנושא של דמוגרפיה, לר</w:t>
      </w:r>
      <w:r>
        <w:rPr>
          <w:rFonts w:hint="cs"/>
          <w:rtl/>
        </w:rPr>
        <w:t>אש הממשלה, ואני עונה בשמו של ראש הממשלה.</w:t>
      </w:r>
    </w:p>
    <w:p w14:paraId="619E4FE2" w14:textId="77777777" w:rsidR="00000000" w:rsidRDefault="00A92CBC">
      <w:pPr>
        <w:pStyle w:val="a0"/>
        <w:rPr>
          <w:rFonts w:hint="cs"/>
          <w:rtl/>
        </w:rPr>
      </w:pPr>
    </w:p>
    <w:p w14:paraId="116B7A9B" w14:textId="77777777" w:rsidR="00000000" w:rsidRDefault="00A92CBC">
      <w:pPr>
        <w:pStyle w:val="af0"/>
        <w:rPr>
          <w:rtl/>
        </w:rPr>
      </w:pPr>
      <w:r>
        <w:rPr>
          <w:rFonts w:hint="eastAsia"/>
          <w:rtl/>
        </w:rPr>
        <w:t>מאיר</w:t>
      </w:r>
      <w:r>
        <w:rPr>
          <w:rtl/>
        </w:rPr>
        <w:t xml:space="preserve"> פרוש (אגודת ישראל - יהדות התורה והשבת):</w:t>
      </w:r>
    </w:p>
    <w:p w14:paraId="634B3631" w14:textId="77777777" w:rsidR="00000000" w:rsidRDefault="00A92CBC">
      <w:pPr>
        <w:pStyle w:val="a0"/>
        <w:rPr>
          <w:rFonts w:hint="cs"/>
          <w:rtl/>
        </w:rPr>
      </w:pPr>
    </w:p>
    <w:p w14:paraId="576AE43E" w14:textId="77777777" w:rsidR="00000000" w:rsidRDefault="00A92CBC">
      <w:pPr>
        <w:pStyle w:val="a0"/>
        <w:rPr>
          <w:rFonts w:hint="cs"/>
          <w:rtl/>
        </w:rPr>
      </w:pPr>
      <w:r>
        <w:rPr>
          <w:rFonts w:hint="cs"/>
          <w:rtl/>
        </w:rPr>
        <w:t>הוא מסכים.</w:t>
      </w:r>
    </w:p>
    <w:p w14:paraId="3AC314B0" w14:textId="77777777" w:rsidR="00000000" w:rsidRDefault="00A92CBC">
      <w:pPr>
        <w:pStyle w:val="a0"/>
        <w:rPr>
          <w:rFonts w:hint="cs"/>
          <w:rtl/>
        </w:rPr>
      </w:pPr>
    </w:p>
    <w:p w14:paraId="68FD6892" w14:textId="77777777" w:rsidR="00000000" w:rsidRDefault="00A92CBC">
      <w:pPr>
        <w:pStyle w:val="-"/>
        <w:rPr>
          <w:rtl/>
        </w:rPr>
      </w:pPr>
      <w:bookmarkStart w:id="292" w:name="FS000000478T23_03_2005_15_39_17C"/>
      <w:bookmarkEnd w:id="292"/>
      <w:r>
        <w:rPr>
          <w:rFonts w:hint="eastAsia"/>
          <w:rtl/>
        </w:rPr>
        <w:t>שר</w:t>
      </w:r>
      <w:r>
        <w:rPr>
          <w:rtl/>
        </w:rPr>
        <w:t xml:space="preserve"> התחבורה מאיר שטרית:</w:t>
      </w:r>
    </w:p>
    <w:p w14:paraId="5CA19190" w14:textId="77777777" w:rsidR="00000000" w:rsidRDefault="00A92CBC">
      <w:pPr>
        <w:pStyle w:val="a0"/>
        <w:rPr>
          <w:rFonts w:hint="cs"/>
          <w:rtl/>
        </w:rPr>
      </w:pPr>
    </w:p>
    <w:p w14:paraId="3D5A2A10" w14:textId="77777777" w:rsidR="00000000" w:rsidRDefault="00A92CBC">
      <w:pPr>
        <w:pStyle w:val="a0"/>
        <w:rPr>
          <w:rFonts w:hint="cs"/>
          <w:rtl/>
        </w:rPr>
      </w:pPr>
      <w:r>
        <w:rPr>
          <w:rFonts w:hint="cs"/>
          <w:rtl/>
        </w:rPr>
        <w:t>אין לממשלה שום מדיניות לצמצם את הילודה. אני עצמי בן למשפחה ברוכת ילדים. אני הבן התשיעי במשפחה, והבנימין של המשפחה.</w:t>
      </w:r>
    </w:p>
    <w:p w14:paraId="470C7F1B" w14:textId="77777777" w:rsidR="00000000" w:rsidRDefault="00A92CBC">
      <w:pPr>
        <w:pStyle w:val="af0"/>
        <w:rPr>
          <w:rtl/>
        </w:rPr>
      </w:pPr>
    </w:p>
    <w:p w14:paraId="4574F9BD" w14:textId="77777777" w:rsidR="00000000" w:rsidRDefault="00A92CBC">
      <w:pPr>
        <w:pStyle w:val="af0"/>
        <w:rPr>
          <w:rtl/>
        </w:rPr>
      </w:pPr>
      <w:r>
        <w:rPr>
          <w:rFonts w:hint="eastAsia"/>
          <w:rtl/>
        </w:rPr>
        <w:t>עזמי</w:t>
      </w:r>
      <w:r>
        <w:rPr>
          <w:rtl/>
        </w:rPr>
        <w:t xml:space="preserve"> בשארה (בל"ד</w:t>
      </w:r>
      <w:r>
        <w:rPr>
          <w:rtl/>
        </w:rPr>
        <w:t>):</w:t>
      </w:r>
    </w:p>
    <w:p w14:paraId="339D93B7" w14:textId="77777777" w:rsidR="00000000" w:rsidRDefault="00A92CBC">
      <w:pPr>
        <w:pStyle w:val="a0"/>
        <w:rPr>
          <w:rFonts w:hint="cs"/>
          <w:rtl/>
        </w:rPr>
      </w:pPr>
    </w:p>
    <w:p w14:paraId="3F3894F8" w14:textId="77777777" w:rsidR="00000000" w:rsidRDefault="00A92CBC">
      <w:pPr>
        <w:pStyle w:val="a0"/>
        <w:rPr>
          <w:rFonts w:hint="cs"/>
          <w:rtl/>
        </w:rPr>
      </w:pPr>
      <w:r>
        <w:rPr>
          <w:rFonts w:hint="cs"/>
          <w:rtl/>
        </w:rPr>
        <w:t>מה זה המושג הזה, בעיה דמוגרפית? מאיפה זה מגיע? יש בעיה דמוגרפית?</w:t>
      </w:r>
    </w:p>
    <w:p w14:paraId="78B7BE7D" w14:textId="77777777" w:rsidR="00000000" w:rsidRDefault="00A92CBC">
      <w:pPr>
        <w:pStyle w:val="a0"/>
        <w:rPr>
          <w:rFonts w:hint="cs"/>
          <w:rtl/>
        </w:rPr>
      </w:pPr>
    </w:p>
    <w:p w14:paraId="3C13BDCB" w14:textId="77777777" w:rsidR="00000000" w:rsidRDefault="00A92CBC">
      <w:pPr>
        <w:pStyle w:val="-"/>
        <w:rPr>
          <w:rtl/>
        </w:rPr>
      </w:pPr>
      <w:bookmarkStart w:id="293" w:name="FS000000478T23_03_2005_15_39_18C"/>
      <w:bookmarkEnd w:id="293"/>
      <w:r>
        <w:rPr>
          <w:rFonts w:hint="eastAsia"/>
          <w:rtl/>
        </w:rPr>
        <w:t>שר</w:t>
      </w:r>
      <w:r>
        <w:rPr>
          <w:rtl/>
        </w:rPr>
        <w:t xml:space="preserve"> התחבורה מאיר שטרית:</w:t>
      </w:r>
    </w:p>
    <w:p w14:paraId="5C64DC4D" w14:textId="77777777" w:rsidR="00000000" w:rsidRDefault="00A92CBC">
      <w:pPr>
        <w:pStyle w:val="a0"/>
        <w:rPr>
          <w:rFonts w:hint="cs"/>
          <w:rtl/>
        </w:rPr>
      </w:pPr>
    </w:p>
    <w:p w14:paraId="246461B9" w14:textId="77777777" w:rsidR="00000000" w:rsidRDefault="00A92CBC">
      <w:pPr>
        <w:pStyle w:val="a0"/>
        <w:rPr>
          <w:rFonts w:hint="cs"/>
          <w:rtl/>
        </w:rPr>
      </w:pPr>
      <w:r>
        <w:rPr>
          <w:rFonts w:hint="cs"/>
          <w:rtl/>
        </w:rPr>
        <w:t>חבר הכנסת בשארה, הבעיה הדמוגרפית מאוד פשוטה. כאשר אתה מתייחס לגבולות מדינת ישראל בין הירדן לים, שביניהם יש 3.5 או 4 מיליוני פלסטינים, יש בעיה דמוגרפית חריפה מאוד.</w:t>
      </w:r>
      <w:r>
        <w:rPr>
          <w:rFonts w:hint="cs"/>
          <w:rtl/>
        </w:rPr>
        <w:t xml:space="preserve"> משום כך, אני תומך בהתנתקות וחושב שצריך לשאוף לשלום. אני לא רוצה לשלוט ב-4 מיליוני פלסטינים. אני רוצה להישאר מדינה עם רוב יהודי, שיש בה גם מיעוטים אחרים שווי זכויות ובעיני גם שווי חובות.</w:t>
      </w:r>
    </w:p>
    <w:p w14:paraId="3A05B153" w14:textId="77777777" w:rsidR="00000000" w:rsidRDefault="00A92CBC">
      <w:pPr>
        <w:pStyle w:val="a0"/>
        <w:rPr>
          <w:rFonts w:hint="cs"/>
          <w:rtl/>
        </w:rPr>
      </w:pPr>
    </w:p>
    <w:p w14:paraId="0770A30F" w14:textId="77777777" w:rsidR="00000000" w:rsidRDefault="00A92CBC">
      <w:pPr>
        <w:pStyle w:val="a0"/>
        <w:rPr>
          <w:rFonts w:hint="cs"/>
          <w:rtl/>
        </w:rPr>
      </w:pPr>
      <w:r>
        <w:rPr>
          <w:rFonts w:hint="cs"/>
          <w:rtl/>
        </w:rPr>
        <w:t>אבל, חבר הכנסת פרוש, בעניין הזה לפחות אני חושב שלממשלה אין שום מדיני</w:t>
      </w:r>
      <w:r>
        <w:rPr>
          <w:rFonts w:hint="cs"/>
          <w:rtl/>
        </w:rPr>
        <w:t>ות לצמצם ילודה, וגם שום מדיניות לא תעזור. אנשים שמאמינים שהם רוצים משפחה ברוכת ילדים או גדולה, ירצו ולא משנה מה יקרה. איך אתה אומר? - המוציא לחם מן הארץ.</w:t>
      </w:r>
    </w:p>
    <w:p w14:paraId="072C2B21" w14:textId="77777777" w:rsidR="00000000" w:rsidRDefault="00A92CBC">
      <w:pPr>
        <w:pStyle w:val="a0"/>
        <w:rPr>
          <w:rFonts w:hint="cs"/>
          <w:rtl/>
        </w:rPr>
      </w:pPr>
    </w:p>
    <w:p w14:paraId="447F38B3" w14:textId="77777777" w:rsidR="00000000" w:rsidRDefault="00A92CBC">
      <w:pPr>
        <w:pStyle w:val="af0"/>
        <w:rPr>
          <w:rtl/>
        </w:rPr>
      </w:pPr>
      <w:r>
        <w:rPr>
          <w:rFonts w:hint="eastAsia"/>
          <w:rtl/>
        </w:rPr>
        <w:t>מאיר</w:t>
      </w:r>
      <w:r>
        <w:rPr>
          <w:rtl/>
        </w:rPr>
        <w:t xml:space="preserve"> פרוש (אגודת ישראל - יהדות התורה והשבת):</w:t>
      </w:r>
    </w:p>
    <w:p w14:paraId="5FAF0F34" w14:textId="77777777" w:rsidR="00000000" w:rsidRDefault="00A92CBC">
      <w:pPr>
        <w:pStyle w:val="a0"/>
        <w:rPr>
          <w:rFonts w:hint="cs"/>
          <w:rtl/>
        </w:rPr>
      </w:pPr>
    </w:p>
    <w:p w14:paraId="59E73879" w14:textId="77777777" w:rsidR="00000000" w:rsidRDefault="00A92CBC">
      <w:pPr>
        <w:pStyle w:val="a0"/>
        <w:rPr>
          <w:rFonts w:hint="cs"/>
          <w:rtl/>
        </w:rPr>
      </w:pPr>
      <w:r>
        <w:rPr>
          <w:rFonts w:hint="cs"/>
          <w:rtl/>
        </w:rPr>
        <w:t>שר האוצר - - -</w:t>
      </w:r>
    </w:p>
    <w:p w14:paraId="166E5A18" w14:textId="77777777" w:rsidR="00000000" w:rsidRDefault="00A92CBC">
      <w:pPr>
        <w:pStyle w:val="a0"/>
        <w:rPr>
          <w:rFonts w:hint="cs"/>
          <w:rtl/>
        </w:rPr>
      </w:pPr>
    </w:p>
    <w:p w14:paraId="2282FFEC" w14:textId="77777777" w:rsidR="00000000" w:rsidRDefault="00A92CBC">
      <w:pPr>
        <w:pStyle w:val="-"/>
        <w:rPr>
          <w:rtl/>
        </w:rPr>
      </w:pPr>
      <w:bookmarkStart w:id="294" w:name="FS000000478T23_03_2005_15_40_52C"/>
      <w:bookmarkEnd w:id="294"/>
      <w:r>
        <w:rPr>
          <w:rFonts w:hint="eastAsia"/>
          <w:rtl/>
        </w:rPr>
        <w:t>שר</w:t>
      </w:r>
      <w:r>
        <w:rPr>
          <w:rtl/>
        </w:rPr>
        <w:t xml:space="preserve"> התחבורה מאיר שטרית:</w:t>
      </w:r>
    </w:p>
    <w:p w14:paraId="16A0B2DD" w14:textId="77777777" w:rsidR="00000000" w:rsidRDefault="00A92CBC">
      <w:pPr>
        <w:pStyle w:val="a0"/>
        <w:rPr>
          <w:rFonts w:hint="cs"/>
          <w:rtl/>
        </w:rPr>
      </w:pPr>
    </w:p>
    <w:p w14:paraId="2DFA8F9E" w14:textId="77777777" w:rsidR="00000000" w:rsidRDefault="00A92CBC">
      <w:pPr>
        <w:pStyle w:val="a0"/>
        <w:rPr>
          <w:rFonts w:hint="cs"/>
          <w:rtl/>
        </w:rPr>
      </w:pPr>
      <w:r>
        <w:rPr>
          <w:rFonts w:hint="cs"/>
          <w:rtl/>
        </w:rPr>
        <w:t>אני עונה בשמו ש</w:t>
      </w:r>
      <w:r>
        <w:rPr>
          <w:rFonts w:hint="cs"/>
          <w:rtl/>
        </w:rPr>
        <w:t>ל ראש הממשלה. המוציא לחם מן הארץ.</w:t>
      </w:r>
    </w:p>
    <w:p w14:paraId="0064773F" w14:textId="77777777" w:rsidR="00000000" w:rsidRDefault="00A92CBC">
      <w:pPr>
        <w:pStyle w:val="a0"/>
        <w:rPr>
          <w:rFonts w:hint="cs"/>
          <w:rtl/>
        </w:rPr>
      </w:pPr>
    </w:p>
    <w:p w14:paraId="293F4D02" w14:textId="77777777" w:rsidR="00000000" w:rsidRDefault="00A92CBC">
      <w:pPr>
        <w:pStyle w:val="af0"/>
        <w:rPr>
          <w:rtl/>
        </w:rPr>
      </w:pPr>
      <w:r>
        <w:rPr>
          <w:rFonts w:hint="eastAsia"/>
          <w:rtl/>
        </w:rPr>
        <w:t>עסאם</w:t>
      </w:r>
      <w:r>
        <w:rPr>
          <w:rtl/>
        </w:rPr>
        <w:t xml:space="preserve"> מח'ול (חד"ש-תע"ל):</w:t>
      </w:r>
    </w:p>
    <w:p w14:paraId="7C7A0424" w14:textId="77777777" w:rsidR="00000000" w:rsidRDefault="00A92CBC">
      <w:pPr>
        <w:pStyle w:val="a0"/>
        <w:rPr>
          <w:rFonts w:hint="cs"/>
          <w:rtl/>
        </w:rPr>
      </w:pPr>
    </w:p>
    <w:p w14:paraId="6FFDCD11" w14:textId="77777777" w:rsidR="00000000" w:rsidRDefault="00A92CBC">
      <w:pPr>
        <w:pStyle w:val="a0"/>
        <w:rPr>
          <w:rFonts w:hint="cs"/>
          <w:rtl/>
        </w:rPr>
      </w:pPr>
      <w:r>
        <w:rPr>
          <w:rFonts w:hint="cs"/>
          <w:rtl/>
        </w:rPr>
        <w:t>- - -</w:t>
      </w:r>
    </w:p>
    <w:p w14:paraId="76B0E5E8" w14:textId="77777777" w:rsidR="00000000" w:rsidRDefault="00A92CBC">
      <w:pPr>
        <w:pStyle w:val="a0"/>
        <w:rPr>
          <w:rFonts w:hint="cs"/>
          <w:rtl/>
        </w:rPr>
      </w:pPr>
    </w:p>
    <w:p w14:paraId="7B70E24C" w14:textId="77777777" w:rsidR="00000000" w:rsidRDefault="00A92CBC">
      <w:pPr>
        <w:pStyle w:val="-"/>
        <w:rPr>
          <w:rtl/>
        </w:rPr>
      </w:pPr>
      <w:bookmarkStart w:id="295" w:name="FS000000478T23_03_2005_15_43_16C"/>
      <w:bookmarkEnd w:id="295"/>
      <w:r>
        <w:rPr>
          <w:rFonts w:hint="eastAsia"/>
          <w:rtl/>
        </w:rPr>
        <w:t>שר</w:t>
      </w:r>
      <w:r>
        <w:rPr>
          <w:rtl/>
        </w:rPr>
        <w:t xml:space="preserve"> התחבורה מאיר שטרית:</w:t>
      </w:r>
    </w:p>
    <w:p w14:paraId="34A688E7" w14:textId="77777777" w:rsidR="00000000" w:rsidRDefault="00A92CBC">
      <w:pPr>
        <w:pStyle w:val="a0"/>
        <w:rPr>
          <w:rFonts w:hint="cs"/>
          <w:rtl/>
        </w:rPr>
      </w:pPr>
    </w:p>
    <w:p w14:paraId="73DED32B" w14:textId="77777777" w:rsidR="00000000" w:rsidRDefault="00A92CBC">
      <w:pPr>
        <w:pStyle w:val="a0"/>
        <w:rPr>
          <w:rFonts w:hint="cs"/>
          <w:rtl/>
        </w:rPr>
      </w:pPr>
      <w:r>
        <w:rPr>
          <w:rFonts w:hint="cs"/>
          <w:rtl/>
        </w:rPr>
        <w:t xml:space="preserve">חבר הכנסת פרוש, אמי זיכרונה לברכה היתה אומרת, שמסיר שאוכלים חמישה יאכלו עשרה, וכל אחד שנולד יוצר את המקום שלו. שום גזירה לא משנה את העניין הדמוגרפי. אם אתה תבדוק את </w:t>
      </w:r>
      <w:r>
        <w:rPr>
          <w:rFonts w:hint="cs"/>
          <w:rtl/>
        </w:rPr>
        <w:t>הנתונים הדמוגרפיים של הלשכה המרכזית לסטטיסטיקה, תראה שיש ירידה בילודה במדינת ישראל. אם פעם במדינת ישראל המספר הממוצע של נפשות במשפחה היה קצת למעלה מחמש - ואני מדבר על שני עשורים אחורה - הרי שהיום ממוצע מספר הנפשות במשפחה ירד ירידה  ניכרת, אם אינני טועה, ל-</w:t>
      </w:r>
      <w:r>
        <w:rPr>
          <w:rFonts w:hint="cs"/>
          <w:rtl/>
        </w:rPr>
        <w:t xml:space="preserve">4.2. בכל המגזרים של האוכלוסייה, הירידה לא חלה רק על יהודים חילונים. יש ירידה בילודה גם בקרב האוכלוסייה הערבית והאוכלוסייה הדרוזית, ואפילו בקרב העדה החרדית בחלקים מסוימים; וזאת, מכיוון שנכנס העניין של תכנון המשפחה. </w:t>
      </w:r>
    </w:p>
    <w:p w14:paraId="4657FCE0" w14:textId="77777777" w:rsidR="00000000" w:rsidRDefault="00A92CBC">
      <w:pPr>
        <w:pStyle w:val="a0"/>
        <w:rPr>
          <w:rFonts w:hint="cs"/>
          <w:rtl/>
        </w:rPr>
      </w:pPr>
    </w:p>
    <w:p w14:paraId="388CF8B7" w14:textId="77777777" w:rsidR="00000000" w:rsidRDefault="00A92CBC">
      <w:pPr>
        <w:pStyle w:val="a0"/>
        <w:rPr>
          <w:rFonts w:hint="cs"/>
          <w:rtl/>
        </w:rPr>
      </w:pPr>
      <w:r>
        <w:rPr>
          <w:rFonts w:hint="cs"/>
          <w:rtl/>
        </w:rPr>
        <w:t>החיים דורשים מהמשפחה לתת לילדיה הרבה יות</w:t>
      </w:r>
      <w:r>
        <w:rPr>
          <w:rFonts w:hint="cs"/>
          <w:rtl/>
        </w:rPr>
        <w:t xml:space="preserve">ר, ולכן ההורים מתכננים את משפחתם - מה שלא עשו בעבר. אני לא בטוח שהם יותר מאושרים, אבל זו עובדה. אלה העובדות. היום משפחות דואגות לילדים שלהן, וכל משפחה לוקחת את אחריותה ורוצה שילדיה יגיעו יותר רחוק ויהיו להם כל האמצעים, כל הכלים וכל התנאים, ולכן מתכננים את </w:t>
      </w:r>
      <w:r>
        <w:rPr>
          <w:rFonts w:hint="cs"/>
          <w:rtl/>
        </w:rPr>
        <w:t>המשפחה יותר ופחות נותנים למזל לשחק. נדמה לי שבעניין הזה החיים עושים את שלהם.</w:t>
      </w:r>
    </w:p>
    <w:p w14:paraId="132E4812" w14:textId="77777777" w:rsidR="00000000" w:rsidRDefault="00A92CBC">
      <w:pPr>
        <w:pStyle w:val="a0"/>
        <w:rPr>
          <w:rFonts w:hint="cs"/>
          <w:rtl/>
        </w:rPr>
      </w:pPr>
    </w:p>
    <w:p w14:paraId="718F87DE" w14:textId="77777777" w:rsidR="00000000" w:rsidRDefault="00A92CBC">
      <w:pPr>
        <w:pStyle w:val="a0"/>
        <w:rPr>
          <w:rFonts w:hint="cs"/>
          <w:rtl/>
        </w:rPr>
      </w:pPr>
      <w:r>
        <w:rPr>
          <w:rFonts w:hint="cs"/>
          <w:rtl/>
        </w:rPr>
        <w:t xml:space="preserve">עניין הקיצוץ שנעשה בקצבאות הילדים - הוא נעשה בתחילת הקדנציה, כשמצב המשק היה בכי רע ועמדנו בפני התמוטטות מוחלטת. הייתי אז במשרד האוצר, ואנחנו פרסנו את הקיצוץ על שבע שנים, כדי שלא </w:t>
      </w:r>
      <w:r>
        <w:rPr>
          <w:rFonts w:hint="cs"/>
          <w:rtl/>
        </w:rPr>
        <w:t>תיפול על האוכלוסייה גזירה כל כך גדולה שהציבור לא יכול לעמוד בה בבת-אחת. זה נפרס על שבע שנים כדי להביא להשוואת הקצבאות בין ילדים.</w:t>
      </w:r>
    </w:p>
    <w:p w14:paraId="2A5C4BBB" w14:textId="77777777" w:rsidR="00000000" w:rsidRDefault="00A92CBC">
      <w:pPr>
        <w:pStyle w:val="a0"/>
        <w:rPr>
          <w:rFonts w:hint="cs"/>
          <w:rtl/>
        </w:rPr>
      </w:pPr>
    </w:p>
    <w:p w14:paraId="31D216FB" w14:textId="77777777" w:rsidR="00000000" w:rsidRDefault="00A92CBC">
      <w:pPr>
        <w:pStyle w:val="a0"/>
        <w:rPr>
          <w:rFonts w:hint="cs"/>
          <w:rtl/>
        </w:rPr>
      </w:pPr>
      <w:r>
        <w:rPr>
          <w:rFonts w:hint="cs"/>
          <w:rtl/>
        </w:rPr>
        <w:t>חבר הכנסת פרוש, אתה יודע את עמדתי. אני מאמין במס הכנסה שלילי. לצערי, עושה רושם שהרעיון הזה לפחות באוצר נקבר, אבל כשהייתי שם ני</w:t>
      </w:r>
      <w:r>
        <w:rPr>
          <w:rFonts w:hint="cs"/>
          <w:rtl/>
        </w:rPr>
        <w:t xml:space="preserve">סיתי לקדם אותו בכל כוחי ולהביא לכך שאדם שעובד תמיד יפרנס את משפחתו בכבוד. זה שהיום 35% מקרב העובדים מצויים מתחת לקו העוני, זה אומר דורשני. </w:t>
      </w:r>
    </w:p>
    <w:p w14:paraId="63C8710D" w14:textId="77777777" w:rsidR="00000000" w:rsidRDefault="00A92CBC">
      <w:pPr>
        <w:pStyle w:val="a0"/>
        <w:rPr>
          <w:rFonts w:hint="cs"/>
          <w:rtl/>
        </w:rPr>
      </w:pPr>
    </w:p>
    <w:p w14:paraId="1BA5DFB5" w14:textId="77777777" w:rsidR="00000000" w:rsidRDefault="00A92CBC">
      <w:pPr>
        <w:pStyle w:val="a0"/>
        <w:rPr>
          <w:rFonts w:hint="cs"/>
          <w:rtl/>
        </w:rPr>
      </w:pPr>
      <w:r>
        <w:rPr>
          <w:rFonts w:hint="cs"/>
          <w:rtl/>
        </w:rPr>
        <w:t>אני מקווה, שכאשר נגיע יום אחד להפעלתו של מס הכנסה שלילי, אפשר יהיה לוותר לחלוטין על הקצבאות, כי אז כל מי שעובד יוכל</w:t>
      </w:r>
      <w:r>
        <w:rPr>
          <w:rFonts w:hint="cs"/>
          <w:rtl/>
        </w:rPr>
        <w:t xml:space="preserve"> לקבל מבחינת הכנסתו, ולא חשוב איפה הוא עובד, מה מקצועו וכמה ילדים יש לו, רמת הכנסה שתבטיח את קיום משפחתו בכבוד. לדעתי, זה מה שנכון לעשות. </w:t>
      </w:r>
    </w:p>
    <w:p w14:paraId="4583F061" w14:textId="77777777" w:rsidR="00000000" w:rsidRDefault="00A92CBC">
      <w:pPr>
        <w:pStyle w:val="a0"/>
        <w:rPr>
          <w:rFonts w:hint="cs"/>
          <w:rtl/>
        </w:rPr>
      </w:pPr>
    </w:p>
    <w:p w14:paraId="71A999F8" w14:textId="77777777" w:rsidR="00000000" w:rsidRDefault="00A92CBC">
      <w:pPr>
        <w:pStyle w:val="a0"/>
        <w:rPr>
          <w:rFonts w:hint="cs"/>
          <w:rtl/>
        </w:rPr>
      </w:pPr>
      <w:r>
        <w:rPr>
          <w:rFonts w:hint="cs"/>
          <w:rtl/>
        </w:rPr>
        <w:t>מובן שצריך לעשות את זה כאשר תהיה חובת דיווח כללית. תוך כדי המהלך הזה אפשר בהחלט לבטל את רוב הפטורים, שמגיעים להיקף ש</w:t>
      </w:r>
      <w:r>
        <w:rPr>
          <w:rFonts w:hint="cs"/>
          <w:rtl/>
        </w:rPr>
        <w:t>ל 27 מיליארד שקל לשנה. היום, השנה, הפטורים ממס מגיעים ל-27 מיליארד שקל. הפטורים האלה לא מגיעים בהכרח לאוכלוסיות החלשות. לצערי, המצב דווקא הפוך. מרוב הפטורים האלה נהנות דווקא האוכלוסיות היותר-חזקות.</w:t>
      </w:r>
    </w:p>
    <w:p w14:paraId="1284AC0B" w14:textId="77777777" w:rsidR="00000000" w:rsidRDefault="00A92CBC">
      <w:pPr>
        <w:pStyle w:val="a0"/>
        <w:rPr>
          <w:rFonts w:hint="cs"/>
          <w:rtl/>
        </w:rPr>
      </w:pPr>
    </w:p>
    <w:p w14:paraId="06C8D9AC" w14:textId="77777777" w:rsidR="00000000" w:rsidRDefault="00A92CBC">
      <w:pPr>
        <w:pStyle w:val="a0"/>
        <w:rPr>
          <w:rFonts w:hint="cs"/>
          <w:rtl/>
        </w:rPr>
      </w:pPr>
      <w:r>
        <w:rPr>
          <w:rFonts w:hint="cs"/>
          <w:rtl/>
        </w:rPr>
        <w:t>כדי לסדר את המערכת, צריך לסדר אותה מלמעלה למטה. ואז יסתבר</w:t>
      </w:r>
      <w:r>
        <w:rPr>
          <w:rFonts w:hint="cs"/>
          <w:rtl/>
        </w:rPr>
        <w:t xml:space="preserve"> שהעסק יהיה הגיוני. לדעתי, אז יהיה גם </w:t>
      </w:r>
      <w:r>
        <w:t>incentive</w:t>
      </w:r>
      <w:r>
        <w:rPr>
          <w:rFonts w:hint="cs"/>
          <w:rtl/>
        </w:rPr>
        <w:t xml:space="preserve"> חזק מאוד לכולם לעבוד ולפרנס את משפחתם בכבוד.</w:t>
      </w:r>
    </w:p>
    <w:p w14:paraId="62534D63" w14:textId="77777777" w:rsidR="00000000" w:rsidRDefault="00A92CBC">
      <w:pPr>
        <w:pStyle w:val="a0"/>
        <w:rPr>
          <w:rtl/>
        </w:rPr>
      </w:pPr>
    </w:p>
    <w:p w14:paraId="30CCA7C2" w14:textId="77777777" w:rsidR="00000000" w:rsidRDefault="00A92CBC">
      <w:pPr>
        <w:pStyle w:val="a0"/>
        <w:rPr>
          <w:rFonts w:hint="cs"/>
          <w:rtl/>
        </w:rPr>
      </w:pPr>
      <w:r>
        <w:rPr>
          <w:rFonts w:hint="cs"/>
          <w:rtl/>
        </w:rPr>
        <w:t>לכן, חבר הכנסת פרוש, איש לא התערב בחיי המשפחה של שום משפחה בארץ. לממשלה אין שום כוונה להתערב. כל משפחה תתכנן את המשפחה שלה ותבנה אותה ותגדל אותה לפי רצונה. אני מא</w:t>
      </w:r>
      <w:r>
        <w:rPr>
          <w:rFonts w:hint="cs"/>
          <w:rtl/>
        </w:rPr>
        <w:t xml:space="preserve">חל לכולם בריאות. </w:t>
      </w:r>
    </w:p>
    <w:p w14:paraId="364C7A52" w14:textId="77777777" w:rsidR="00000000" w:rsidRDefault="00A92CBC">
      <w:pPr>
        <w:pStyle w:val="a0"/>
        <w:rPr>
          <w:rFonts w:hint="cs"/>
          <w:rtl/>
        </w:rPr>
      </w:pPr>
    </w:p>
    <w:p w14:paraId="2EFD6226" w14:textId="77777777" w:rsidR="00000000" w:rsidRDefault="00A92CBC">
      <w:pPr>
        <w:pStyle w:val="a0"/>
        <w:rPr>
          <w:rFonts w:hint="cs"/>
          <w:rtl/>
        </w:rPr>
      </w:pPr>
      <w:r>
        <w:rPr>
          <w:rFonts w:hint="cs"/>
          <w:rtl/>
        </w:rPr>
        <w:t>חבר הכנסת פרוש, שים לב איזה מאמץ אנחנו עושים - - -</w:t>
      </w:r>
    </w:p>
    <w:p w14:paraId="49AB14C9" w14:textId="77777777" w:rsidR="00000000" w:rsidRDefault="00A92CBC">
      <w:pPr>
        <w:pStyle w:val="a0"/>
        <w:rPr>
          <w:rFonts w:hint="cs"/>
          <w:rtl/>
        </w:rPr>
      </w:pPr>
    </w:p>
    <w:p w14:paraId="434939B6" w14:textId="77777777" w:rsidR="00000000" w:rsidRDefault="00A92CBC">
      <w:pPr>
        <w:pStyle w:val="af0"/>
        <w:rPr>
          <w:rtl/>
        </w:rPr>
      </w:pPr>
      <w:r>
        <w:rPr>
          <w:rFonts w:hint="eastAsia"/>
          <w:rtl/>
        </w:rPr>
        <w:t>מאיר</w:t>
      </w:r>
      <w:r>
        <w:rPr>
          <w:rtl/>
        </w:rPr>
        <w:t xml:space="preserve"> פרוש (אגודת ישראל - יהדות התורה והשבת):</w:t>
      </w:r>
    </w:p>
    <w:p w14:paraId="6B37DB06" w14:textId="77777777" w:rsidR="00000000" w:rsidRDefault="00A92CBC">
      <w:pPr>
        <w:pStyle w:val="a0"/>
        <w:rPr>
          <w:rFonts w:hint="cs"/>
          <w:rtl/>
        </w:rPr>
      </w:pPr>
    </w:p>
    <w:p w14:paraId="58DA6233" w14:textId="77777777" w:rsidR="00000000" w:rsidRDefault="00A92CBC">
      <w:pPr>
        <w:pStyle w:val="a0"/>
        <w:rPr>
          <w:rFonts w:hint="cs"/>
          <w:rtl/>
        </w:rPr>
      </w:pPr>
      <w:r>
        <w:rPr>
          <w:rFonts w:hint="cs"/>
          <w:rtl/>
        </w:rPr>
        <w:t>ועוד איך.</w:t>
      </w:r>
    </w:p>
    <w:p w14:paraId="4CF62375" w14:textId="77777777" w:rsidR="00000000" w:rsidRDefault="00A92CBC">
      <w:pPr>
        <w:pStyle w:val="-"/>
        <w:rPr>
          <w:rtl/>
        </w:rPr>
      </w:pPr>
      <w:bookmarkStart w:id="296" w:name="FS000000478T23_03_2005_15_52_11C"/>
      <w:bookmarkEnd w:id="296"/>
    </w:p>
    <w:p w14:paraId="19BB0CAF" w14:textId="77777777" w:rsidR="00000000" w:rsidRDefault="00A92CBC">
      <w:pPr>
        <w:pStyle w:val="-"/>
        <w:rPr>
          <w:rtl/>
        </w:rPr>
      </w:pPr>
      <w:r>
        <w:rPr>
          <w:rFonts w:hint="eastAsia"/>
          <w:rtl/>
        </w:rPr>
        <w:t>שר</w:t>
      </w:r>
      <w:r>
        <w:rPr>
          <w:rtl/>
        </w:rPr>
        <w:t xml:space="preserve"> התחבורה מאיר שטרית:</w:t>
      </w:r>
    </w:p>
    <w:p w14:paraId="37E24C7F" w14:textId="77777777" w:rsidR="00000000" w:rsidRDefault="00A92CBC">
      <w:pPr>
        <w:pStyle w:val="a0"/>
        <w:rPr>
          <w:rFonts w:hint="cs"/>
          <w:rtl/>
        </w:rPr>
      </w:pPr>
    </w:p>
    <w:p w14:paraId="7F9D8371" w14:textId="77777777" w:rsidR="00000000" w:rsidRDefault="00A92CBC">
      <w:pPr>
        <w:pStyle w:val="a0"/>
        <w:rPr>
          <w:rFonts w:hint="cs"/>
          <w:rtl/>
        </w:rPr>
      </w:pPr>
      <w:r>
        <w:rPr>
          <w:rFonts w:hint="cs"/>
          <w:rtl/>
        </w:rPr>
        <w:t>חבר הכנסת פרוש, שים לב איזה מאמץ אנחנו עושים להביא עולים מחוץ-לארץ בהוצאות ענק על כל נפש יהודי או כל נפש</w:t>
      </w:r>
      <w:r>
        <w:rPr>
          <w:rFonts w:hint="cs"/>
          <w:rtl/>
        </w:rPr>
        <w:t xml:space="preserve"> אחת שמגיעה לארץ. ברור שהרבה יותר קל והרבה יותר פשוט אם הזוגות הצעירים - - -</w:t>
      </w:r>
    </w:p>
    <w:p w14:paraId="58C8880D" w14:textId="77777777" w:rsidR="00000000" w:rsidRDefault="00A92CBC">
      <w:pPr>
        <w:pStyle w:val="a0"/>
        <w:rPr>
          <w:rFonts w:hint="cs"/>
          <w:rtl/>
        </w:rPr>
      </w:pPr>
    </w:p>
    <w:p w14:paraId="20183A42" w14:textId="77777777" w:rsidR="00000000" w:rsidRDefault="00A92CBC">
      <w:pPr>
        <w:pStyle w:val="af0"/>
        <w:rPr>
          <w:rtl/>
        </w:rPr>
      </w:pPr>
      <w:r>
        <w:rPr>
          <w:rFonts w:hint="eastAsia"/>
          <w:rtl/>
        </w:rPr>
        <w:t>מאיר</w:t>
      </w:r>
      <w:r>
        <w:rPr>
          <w:rtl/>
        </w:rPr>
        <w:t xml:space="preserve"> פרוש (אגודת ישראל - יהדות התורה והשבת):</w:t>
      </w:r>
    </w:p>
    <w:p w14:paraId="5C7FC027" w14:textId="77777777" w:rsidR="00000000" w:rsidRDefault="00A92CBC">
      <w:pPr>
        <w:pStyle w:val="a0"/>
        <w:rPr>
          <w:rFonts w:hint="cs"/>
          <w:rtl/>
        </w:rPr>
      </w:pPr>
    </w:p>
    <w:p w14:paraId="2BFB91A1" w14:textId="77777777" w:rsidR="00000000" w:rsidRDefault="00A92CBC">
      <w:pPr>
        <w:pStyle w:val="a0"/>
        <w:rPr>
          <w:rFonts w:hint="cs"/>
          <w:rtl/>
        </w:rPr>
      </w:pPr>
      <w:r>
        <w:rPr>
          <w:rFonts w:hint="cs"/>
          <w:rtl/>
        </w:rPr>
        <w:t>אתה מזכיר לי סיפור. כשהייתי סגן ראש עיריית ירושלים, טדי קולק, אף שאסור לבנות בירושלים אלא באבן, הלך והקים בגבעת-המטוס 600 קרוונים כד</w:t>
      </w:r>
      <w:r>
        <w:rPr>
          <w:rFonts w:hint="cs"/>
          <w:rtl/>
        </w:rPr>
        <w:t>י להביא עולים מברית-המועצות. הוא חשב - - -</w:t>
      </w:r>
    </w:p>
    <w:p w14:paraId="6D0E91D2" w14:textId="77777777" w:rsidR="00000000" w:rsidRDefault="00A92CBC">
      <w:pPr>
        <w:pStyle w:val="a0"/>
        <w:rPr>
          <w:rFonts w:hint="cs"/>
          <w:rtl/>
        </w:rPr>
      </w:pPr>
    </w:p>
    <w:p w14:paraId="62FD184D" w14:textId="77777777" w:rsidR="00000000" w:rsidRDefault="00A92CBC">
      <w:pPr>
        <w:pStyle w:val="-"/>
        <w:rPr>
          <w:rtl/>
        </w:rPr>
      </w:pPr>
      <w:bookmarkStart w:id="297" w:name="FS000000478T23_03_2005_15_54_32C"/>
      <w:bookmarkEnd w:id="297"/>
      <w:r>
        <w:rPr>
          <w:rFonts w:hint="eastAsia"/>
          <w:rtl/>
        </w:rPr>
        <w:t>שר</w:t>
      </w:r>
      <w:r>
        <w:rPr>
          <w:rtl/>
        </w:rPr>
        <w:t xml:space="preserve"> התחבורה מאיר שטרית:</w:t>
      </w:r>
    </w:p>
    <w:p w14:paraId="229A3B49" w14:textId="77777777" w:rsidR="00000000" w:rsidRDefault="00A92CBC">
      <w:pPr>
        <w:pStyle w:val="a0"/>
        <w:rPr>
          <w:rFonts w:hint="cs"/>
          <w:rtl/>
        </w:rPr>
      </w:pPr>
    </w:p>
    <w:p w14:paraId="11E115EC" w14:textId="77777777" w:rsidR="00000000" w:rsidRDefault="00A92CBC">
      <w:pPr>
        <w:pStyle w:val="a0"/>
        <w:rPr>
          <w:rFonts w:hint="cs"/>
          <w:rtl/>
        </w:rPr>
      </w:pPr>
      <w:r>
        <w:rPr>
          <w:rFonts w:hint="cs"/>
          <w:rtl/>
        </w:rPr>
        <w:t>יפה - - -</w:t>
      </w:r>
    </w:p>
    <w:p w14:paraId="0312AD45" w14:textId="77777777" w:rsidR="00000000" w:rsidRDefault="00A92CBC">
      <w:pPr>
        <w:pStyle w:val="a0"/>
        <w:rPr>
          <w:rFonts w:hint="cs"/>
          <w:rtl/>
        </w:rPr>
      </w:pPr>
    </w:p>
    <w:p w14:paraId="7E8DDBD2" w14:textId="77777777" w:rsidR="00000000" w:rsidRDefault="00A92CBC">
      <w:pPr>
        <w:pStyle w:val="af0"/>
        <w:rPr>
          <w:rtl/>
        </w:rPr>
      </w:pPr>
      <w:r>
        <w:rPr>
          <w:rFonts w:hint="eastAsia"/>
          <w:rtl/>
        </w:rPr>
        <w:t>מאיר</w:t>
      </w:r>
      <w:r>
        <w:rPr>
          <w:rtl/>
        </w:rPr>
        <w:t xml:space="preserve"> פרוש (אגודת ישראל - יהדות התורה והשבת):</w:t>
      </w:r>
    </w:p>
    <w:p w14:paraId="23370A7E" w14:textId="77777777" w:rsidR="00000000" w:rsidRDefault="00A92CBC">
      <w:pPr>
        <w:pStyle w:val="a0"/>
        <w:rPr>
          <w:rFonts w:hint="cs"/>
          <w:rtl/>
        </w:rPr>
      </w:pPr>
    </w:p>
    <w:p w14:paraId="119A5047" w14:textId="77777777" w:rsidR="00000000" w:rsidRDefault="00A92CBC">
      <w:pPr>
        <w:pStyle w:val="a0"/>
        <w:rPr>
          <w:rFonts w:hint="cs"/>
          <w:rtl/>
        </w:rPr>
      </w:pPr>
      <w:r>
        <w:rPr>
          <w:rFonts w:hint="cs"/>
          <w:rtl/>
        </w:rPr>
        <w:t>זה מאמץ להביא את העולים. אבל, ילדים שנמצאים פה - - -</w:t>
      </w:r>
    </w:p>
    <w:p w14:paraId="680678BA" w14:textId="77777777" w:rsidR="00000000" w:rsidRDefault="00A92CBC">
      <w:pPr>
        <w:pStyle w:val="a0"/>
        <w:rPr>
          <w:rFonts w:hint="cs"/>
          <w:rtl/>
        </w:rPr>
      </w:pPr>
    </w:p>
    <w:p w14:paraId="5B52559B" w14:textId="77777777" w:rsidR="00000000" w:rsidRDefault="00A92CBC">
      <w:pPr>
        <w:pStyle w:val="-"/>
        <w:rPr>
          <w:rtl/>
        </w:rPr>
      </w:pPr>
      <w:bookmarkStart w:id="298" w:name="FS000000478T23_03_2005_15_56_27C"/>
      <w:bookmarkEnd w:id="298"/>
      <w:r>
        <w:rPr>
          <w:rFonts w:hint="eastAsia"/>
          <w:rtl/>
        </w:rPr>
        <w:t>שר</w:t>
      </w:r>
      <w:r>
        <w:rPr>
          <w:rtl/>
        </w:rPr>
        <w:t xml:space="preserve"> התחבורה מאיר שטרית:</w:t>
      </w:r>
    </w:p>
    <w:p w14:paraId="00AAF394" w14:textId="77777777" w:rsidR="00000000" w:rsidRDefault="00A92CBC">
      <w:pPr>
        <w:pStyle w:val="a0"/>
        <w:rPr>
          <w:rFonts w:hint="cs"/>
          <w:rtl/>
        </w:rPr>
      </w:pPr>
    </w:p>
    <w:p w14:paraId="394F2731" w14:textId="77777777" w:rsidR="00000000" w:rsidRDefault="00A92CBC">
      <w:pPr>
        <w:pStyle w:val="a0"/>
        <w:rPr>
          <w:rFonts w:hint="cs"/>
          <w:rtl/>
        </w:rPr>
      </w:pPr>
      <w:r>
        <w:rPr>
          <w:rFonts w:hint="cs"/>
          <w:rtl/>
        </w:rPr>
        <w:t>חבר הכנסת פרוש, אדרבה. אז, בואו ותשכנעו את - - -</w:t>
      </w:r>
    </w:p>
    <w:p w14:paraId="2C9F6602" w14:textId="77777777" w:rsidR="00000000" w:rsidRDefault="00A92CBC">
      <w:pPr>
        <w:pStyle w:val="a0"/>
        <w:rPr>
          <w:rFonts w:hint="cs"/>
          <w:rtl/>
        </w:rPr>
      </w:pPr>
    </w:p>
    <w:p w14:paraId="7A192C8C" w14:textId="77777777" w:rsidR="00000000" w:rsidRDefault="00A92CBC">
      <w:pPr>
        <w:pStyle w:val="af0"/>
        <w:rPr>
          <w:rtl/>
        </w:rPr>
      </w:pPr>
      <w:r>
        <w:rPr>
          <w:rFonts w:hint="eastAsia"/>
          <w:rtl/>
        </w:rPr>
        <w:t>מרי</w:t>
      </w:r>
      <w:r>
        <w:rPr>
          <w:rFonts w:hint="eastAsia"/>
          <w:rtl/>
        </w:rPr>
        <w:t>נה</w:t>
      </w:r>
      <w:r>
        <w:rPr>
          <w:rtl/>
        </w:rPr>
        <w:t xml:space="preserve"> סולודקין (הליכוד):</w:t>
      </w:r>
    </w:p>
    <w:p w14:paraId="32CEDE30" w14:textId="77777777" w:rsidR="00000000" w:rsidRDefault="00A92CBC">
      <w:pPr>
        <w:pStyle w:val="a0"/>
        <w:rPr>
          <w:rFonts w:hint="cs"/>
          <w:rtl/>
        </w:rPr>
      </w:pPr>
    </w:p>
    <w:p w14:paraId="452E9D7F" w14:textId="77777777" w:rsidR="00000000" w:rsidRDefault="00A92CBC">
      <w:pPr>
        <w:pStyle w:val="a0"/>
        <w:rPr>
          <w:rFonts w:hint="cs"/>
          <w:rtl/>
        </w:rPr>
      </w:pPr>
      <w:r>
        <w:rPr>
          <w:rFonts w:hint="cs"/>
          <w:rtl/>
        </w:rPr>
        <w:t>גם לעולים ביטלו את כל הזכויות.</w:t>
      </w:r>
    </w:p>
    <w:p w14:paraId="285CE49C" w14:textId="77777777" w:rsidR="00000000" w:rsidRDefault="00A92CBC">
      <w:pPr>
        <w:pStyle w:val="a0"/>
        <w:rPr>
          <w:rFonts w:hint="cs"/>
          <w:rtl/>
        </w:rPr>
      </w:pPr>
    </w:p>
    <w:p w14:paraId="0EBAF57D" w14:textId="77777777" w:rsidR="00000000" w:rsidRDefault="00A92CBC">
      <w:pPr>
        <w:pStyle w:val="-"/>
        <w:rPr>
          <w:rtl/>
        </w:rPr>
      </w:pPr>
      <w:bookmarkStart w:id="299" w:name="FS000000478T23_03_2005_15_56_58C"/>
      <w:bookmarkEnd w:id="299"/>
      <w:r>
        <w:rPr>
          <w:rFonts w:hint="eastAsia"/>
          <w:rtl/>
        </w:rPr>
        <w:t>שר</w:t>
      </w:r>
      <w:r>
        <w:rPr>
          <w:rtl/>
        </w:rPr>
        <w:t xml:space="preserve"> התחבורה מאיר שטרית:</w:t>
      </w:r>
    </w:p>
    <w:p w14:paraId="35687475" w14:textId="77777777" w:rsidR="00000000" w:rsidRDefault="00A92CBC">
      <w:pPr>
        <w:pStyle w:val="a0"/>
        <w:rPr>
          <w:rFonts w:hint="cs"/>
          <w:rtl/>
        </w:rPr>
      </w:pPr>
    </w:p>
    <w:p w14:paraId="03488140" w14:textId="77777777" w:rsidR="00000000" w:rsidRDefault="00A92CBC">
      <w:pPr>
        <w:pStyle w:val="a0"/>
        <w:rPr>
          <w:rFonts w:hint="cs"/>
          <w:rtl/>
        </w:rPr>
      </w:pPr>
      <w:bookmarkStart w:id="300" w:name="FS000000478T23_03_2005_16_03_01"/>
      <w:bookmarkEnd w:id="300"/>
      <w:r>
        <w:rPr>
          <w:rFonts w:hint="cs"/>
          <w:rtl/>
        </w:rPr>
        <w:t>תשכנעו את הזוגות הצעירים שכל זוג יעשה עוד ילד אחד, אז תהיה עלייה פנימית גדולה מאוד, שתגדיל במאות אלפי ילדים, עולים שיגדלו פה, יחיו פה, ישרתו בצה"ל, יהיו מכל בחינה שהיא תרומה משמ</w:t>
      </w:r>
      <w:r>
        <w:rPr>
          <w:rFonts w:hint="cs"/>
          <w:rtl/>
        </w:rPr>
        <w:t>עותית מאוד לאוכלוסייה בארץ, אני בטח בעד זה.</w:t>
      </w:r>
    </w:p>
    <w:p w14:paraId="0F933870" w14:textId="77777777" w:rsidR="00000000" w:rsidRDefault="00A92CBC">
      <w:pPr>
        <w:pStyle w:val="a0"/>
        <w:rPr>
          <w:rFonts w:hint="cs"/>
          <w:rtl/>
        </w:rPr>
      </w:pPr>
    </w:p>
    <w:p w14:paraId="1DE8DF68" w14:textId="77777777" w:rsidR="00000000" w:rsidRDefault="00A92CBC">
      <w:pPr>
        <w:pStyle w:val="a0"/>
        <w:rPr>
          <w:rFonts w:hint="cs"/>
          <w:rtl/>
        </w:rPr>
      </w:pPr>
      <w:r>
        <w:rPr>
          <w:rFonts w:hint="cs"/>
          <w:rtl/>
        </w:rPr>
        <w:t>לכן, אדוני היושב-ראש, אין לי שום התנגדות להעברת הצעתו של חבר הכנסת פרוש לוועדת העבודה והרווחה.</w:t>
      </w:r>
    </w:p>
    <w:p w14:paraId="09CF648A" w14:textId="77777777" w:rsidR="00000000" w:rsidRDefault="00A92CBC">
      <w:pPr>
        <w:pStyle w:val="a0"/>
        <w:rPr>
          <w:rFonts w:hint="cs"/>
          <w:rtl/>
        </w:rPr>
      </w:pPr>
    </w:p>
    <w:p w14:paraId="7450A7BE" w14:textId="77777777" w:rsidR="00000000" w:rsidRDefault="00A92CBC">
      <w:pPr>
        <w:pStyle w:val="af1"/>
        <w:rPr>
          <w:rtl/>
        </w:rPr>
      </w:pPr>
      <w:r>
        <w:rPr>
          <w:rFonts w:hint="eastAsia"/>
          <w:rtl/>
        </w:rPr>
        <w:t>היו</w:t>
      </w:r>
      <w:r>
        <w:rPr>
          <w:rtl/>
        </w:rPr>
        <w:t>"ר יולי-יואל אדלשטיין:</w:t>
      </w:r>
    </w:p>
    <w:p w14:paraId="55402B45" w14:textId="77777777" w:rsidR="00000000" w:rsidRDefault="00A92CBC">
      <w:pPr>
        <w:pStyle w:val="a0"/>
        <w:rPr>
          <w:rFonts w:hint="cs"/>
          <w:rtl/>
        </w:rPr>
      </w:pPr>
    </w:p>
    <w:p w14:paraId="19C8CAAA" w14:textId="77777777" w:rsidR="00000000" w:rsidRDefault="00A92CBC">
      <w:pPr>
        <w:pStyle w:val="a0"/>
        <w:rPr>
          <w:rFonts w:hint="cs"/>
          <w:rtl/>
        </w:rPr>
      </w:pPr>
      <w:r>
        <w:rPr>
          <w:rFonts w:hint="cs"/>
          <w:rtl/>
        </w:rPr>
        <w:t>תודה לשר המקשר. אפרופו מה שאמרת לגבי אפשרות לסדר מחדש דברים, כבר שנים אני זועק, ורבים אח</w:t>
      </w:r>
      <w:r>
        <w:rPr>
          <w:rFonts w:hint="cs"/>
          <w:rtl/>
        </w:rPr>
        <w:t>רים, בנושא קצבאות ילדים. הבעיה היא שמי שיש לו הכנסה של 3,000 ש"ח ומי שיש לו הכנסה של 30,000 ש"ח מקבלים אותה קצבת ילדים. תמיד ממציאים תירוצים למה לא לסדר את זה מחדש.</w:t>
      </w:r>
    </w:p>
    <w:p w14:paraId="47139201" w14:textId="77777777" w:rsidR="00000000" w:rsidRDefault="00A92CBC">
      <w:pPr>
        <w:pStyle w:val="a0"/>
        <w:rPr>
          <w:rFonts w:hint="cs"/>
          <w:rtl/>
        </w:rPr>
      </w:pPr>
    </w:p>
    <w:p w14:paraId="54D51DAF" w14:textId="77777777" w:rsidR="00000000" w:rsidRDefault="00A92CBC">
      <w:pPr>
        <w:pStyle w:val="a0"/>
        <w:rPr>
          <w:rFonts w:hint="cs"/>
          <w:rtl/>
        </w:rPr>
      </w:pPr>
      <w:r>
        <w:rPr>
          <w:rFonts w:hint="cs"/>
          <w:rtl/>
        </w:rPr>
        <w:t>חבר הכנסת עזמי בשארה, הצעה אחרת. בבקשה, אדוני.</w:t>
      </w:r>
    </w:p>
    <w:p w14:paraId="0EE09CF1" w14:textId="77777777" w:rsidR="00000000" w:rsidRDefault="00A92CBC">
      <w:pPr>
        <w:pStyle w:val="a0"/>
        <w:rPr>
          <w:rFonts w:hint="cs"/>
          <w:rtl/>
        </w:rPr>
      </w:pPr>
    </w:p>
    <w:p w14:paraId="59F17F46" w14:textId="77777777" w:rsidR="00000000" w:rsidRDefault="00A92CBC">
      <w:pPr>
        <w:pStyle w:val="a"/>
        <w:rPr>
          <w:rtl/>
        </w:rPr>
      </w:pPr>
      <w:bookmarkStart w:id="301" w:name="FS000000558T23_03_2005_15_42_07"/>
      <w:bookmarkStart w:id="302" w:name="_Toc104196609"/>
      <w:bookmarkEnd w:id="301"/>
      <w:r>
        <w:rPr>
          <w:rFonts w:hint="eastAsia"/>
          <w:rtl/>
        </w:rPr>
        <w:t>עזמי</w:t>
      </w:r>
      <w:r>
        <w:rPr>
          <w:rtl/>
        </w:rPr>
        <w:t xml:space="preserve"> בשארה (בל"ד):</w:t>
      </w:r>
      <w:bookmarkEnd w:id="302"/>
    </w:p>
    <w:p w14:paraId="20AC8356" w14:textId="77777777" w:rsidR="00000000" w:rsidRDefault="00A92CBC">
      <w:pPr>
        <w:pStyle w:val="a0"/>
        <w:rPr>
          <w:rFonts w:hint="cs"/>
          <w:rtl/>
        </w:rPr>
      </w:pPr>
    </w:p>
    <w:p w14:paraId="15374B18" w14:textId="77777777" w:rsidR="00000000" w:rsidRDefault="00A92CBC">
      <w:pPr>
        <w:pStyle w:val="a0"/>
        <w:rPr>
          <w:rFonts w:hint="cs"/>
          <w:rtl/>
        </w:rPr>
      </w:pPr>
      <w:r>
        <w:rPr>
          <w:rFonts w:hint="cs"/>
          <w:rtl/>
        </w:rPr>
        <w:t>אדוני היושב-ראש, אני ל</w:t>
      </w:r>
      <w:r>
        <w:rPr>
          <w:rFonts w:hint="cs"/>
          <w:rtl/>
        </w:rPr>
        <w:t>א בטוח שהשר נתניהו התכוון למה שחבר הכנסת פרוש התכוון לו כשאמר שזה מוריד אחוזי ילודה. כפי שאנו מכירים את נתניהו, אני לא בטוח שהוא התכוון לאוכלוסייה החרדית דווקא.</w:t>
      </w:r>
      <w:r>
        <w:rPr>
          <w:rtl/>
        </w:rPr>
        <w:t xml:space="preserve"> </w:t>
      </w:r>
      <w:r>
        <w:rPr>
          <w:rFonts w:hint="cs"/>
          <w:rtl/>
        </w:rPr>
        <w:t>אבל טוב שיש אי-הבנה כזאת שגרמה לחבר הכנסת פרוש להזדעק ולהגן על הפוליטיזציה של הילודה במדינה הזא</w:t>
      </w:r>
      <w:r>
        <w:rPr>
          <w:rFonts w:hint="cs"/>
          <w:rtl/>
        </w:rPr>
        <w:t>ת, האידיאולוגיזציה של הילודה. כל אחד הופך לי פה את היחסים בין גבר לאשתו, לבניו או להיפך לעניין אידיאולוגי, לאומי, לאומני, שליחות. אני לא מבין את הקטע הזה.</w:t>
      </w:r>
    </w:p>
    <w:p w14:paraId="05488AD3" w14:textId="77777777" w:rsidR="00000000" w:rsidRDefault="00A92CBC">
      <w:pPr>
        <w:pStyle w:val="a0"/>
        <w:rPr>
          <w:rFonts w:hint="cs"/>
          <w:rtl/>
        </w:rPr>
      </w:pPr>
    </w:p>
    <w:p w14:paraId="4B026F7B" w14:textId="77777777" w:rsidR="00000000" w:rsidRDefault="00A92CBC">
      <w:pPr>
        <w:pStyle w:val="a0"/>
        <w:rPr>
          <w:rFonts w:hint="cs"/>
          <w:rtl/>
        </w:rPr>
      </w:pPr>
      <w:r>
        <w:rPr>
          <w:rFonts w:hint="cs"/>
          <w:rtl/>
        </w:rPr>
        <w:t>אני חושב שמעטות המדינות היום בעולם שסופרות בני-אדם בצורה הזאת ומתייחסים בהן לקבוצות אוכלוסייה ולברכה</w:t>
      </w:r>
      <w:r>
        <w:rPr>
          <w:rFonts w:hint="cs"/>
          <w:rtl/>
        </w:rPr>
        <w:t xml:space="preserve"> בצורה של בעיה דמוגרפית או אפילו פצצה דמוגרפית. תאמין לי, אדוני היושב-ראש, לא נעים להלך כשקוראים לך בעיה דמוגרפית, כשאנשים מתייחסים אליך כאל בעיה דמוגרפית. וגם לא נעים לשמוע יהודי דתי עם רמה מוסרית כזאת שיש לו מצוות פרו ורבו, שיתחיל לעשות לה נימוקים אידיאו</w:t>
      </w:r>
      <w:r>
        <w:rPr>
          <w:rFonts w:hint="cs"/>
          <w:rtl/>
        </w:rPr>
        <w:t>לוגיים. יש לך מצווה דתית, מה אתה צריך לשמוע את כל השטויות האלה? תודה.</w:t>
      </w:r>
    </w:p>
    <w:p w14:paraId="377BAFAE" w14:textId="77777777" w:rsidR="00000000" w:rsidRDefault="00A92CBC">
      <w:pPr>
        <w:pStyle w:val="a0"/>
        <w:rPr>
          <w:rFonts w:hint="cs"/>
          <w:rtl/>
        </w:rPr>
      </w:pPr>
    </w:p>
    <w:p w14:paraId="1F0F7291" w14:textId="77777777" w:rsidR="00000000" w:rsidRDefault="00A92CBC">
      <w:pPr>
        <w:pStyle w:val="af1"/>
        <w:rPr>
          <w:rtl/>
        </w:rPr>
      </w:pPr>
      <w:r>
        <w:rPr>
          <w:rFonts w:hint="eastAsia"/>
          <w:rtl/>
        </w:rPr>
        <w:t>היו</w:t>
      </w:r>
      <w:r>
        <w:rPr>
          <w:rtl/>
        </w:rPr>
        <w:t>"ר יולי-יואל אדלשטיין:</w:t>
      </w:r>
    </w:p>
    <w:p w14:paraId="2EAADBAD" w14:textId="77777777" w:rsidR="00000000" w:rsidRDefault="00A92CBC">
      <w:pPr>
        <w:pStyle w:val="a0"/>
        <w:rPr>
          <w:rFonts w:hint="cs"/>
          <w:rtl/>
        </w:rPr>
      </w:pPr>
    </w:p>
    <w:p w14:paraId="6BBA3BC2" w14:textId="77777777" w:rsidR="00000000" w:rsidRDefault="00A92CBC">
      <w:pPr>
        <w:pStyle w:val="a0"/>
        <w:rPr>
          <w:rFonts w:hint="cs"/>
          <w:rtl/>
        </w:rPr>
      </w:pPr>
      <w:r>
        <w:rPr>
          <w:rFonts w:hint="cs"/>
          <w:rtl/>
        </w:rPr>
        <w:t xml:space="preserve">תודה לחבר הכנסת עזמי בשארה. נעבור להצבעה. השר הציע להעביר לוועדת העבודה והרווחה, והמציע מסכים אתו. לכן, ההצבעה פשוטה: בעד </w:t>
      </w:r>
      <w:r>
        <w:rPr>
          <w:rtl/>
        </w:rPr>
        <w:t>–</w:t>
      </w:r>
      <w:r>
        <w:rPr>
          <w:rFonts w:hint="cs"/>
          <w:rtl/>
        </w:rPr>
        <w:t xml:space="preserve"> דיון בוועדת העבודה והרווחה, נגד </w:t>
      </w:r>
      <w:r>
        <w:rPr>
          <w:rtl/>
        </w:rPr>
        <w:t>–</w:t>
      </w:r>
      <w:r>
        <w:rPr>
          <w:rFonts w:hint="cs"/>
          <w:rtl/>
        </w:rPr>
        <w:t xml:space="preserve"> </w:t>
      </w:r>
      <w:r>
        <w:rPr>
          <w:rFonts w:hint="cs"/>
          <w:rtl/>
        </w:rPr>
        <w:t xml:space="preserve">להסיר מסדר-היום של הכנסת. </w:t>
      </w:r>
    </w:p>
    <w:p w14:paraId="62937F5B" w14:textId="77777777" w:rsidR="00000000" w:rsidRDefault="00A92CBC">
      <w:pPr>
        <w:pStyle w:val="a0"/>
        <w:rPr>
          <w:rFonts w:hint="cs"/>
          <w:rtl/>
        </w:rPr>
      </w:pPr>
    </w:p>
    <w:p w14:paraId="4F89A5E4" w14:textId="77777777" w:rsidR="00000000" w:rsidRDefault="00A92CBC">
      <w:pPr>
        <w:pStyle w:val="a0"/>
        <w:rPr>
          <w:rFonts w:hint="cs"/>
          <w:rtl/>
        </w:rPr>
      </w:pPr>
      <w:r>
        <w:rPr>
          <w:rFonts w:hint="cs"/>
          <w:rtl/>
        </w:rPr>
        <w:t>מי בעד? מי נגד?</w:t>
      </w:r>
    </w:p>
    <w:p w14:paraId="6EAE01E1" w14:textId="77777777" w:rsidR="00000000" w:rsidRDefault="00A92CBC">
      <w:pPr>
        <w:pStyle w:val="a0"/>
        <w:rPr>
          <w:rFonts w:hint="cs"/>
          <w:rtl/>
        </w:rPr>
      </w:pPr>
    </w:p>
    <w:p w14:paraId="248AFDB7" w14:textId="77777777" w:rsidR="00000000" w:rsidRDefault="00A92CBC">
      <w:pPr>
        <w:pStyle w:val="ab"/>
        <w:bidi/>
        <w:rPr>
          <w:rFonts w:hint="cs"/>
          <w:rtl/>
        </w:rPr>
      </w:pPr>
      <w:r>
        <w:rPr>
          <w:rFonts w:hint="cs"/>
          <w:rtl/>
        </w:rPr>
        <w:t>הצבעה מס' 38</w:t>
      </w:r>
    </w:p>
    <w:p w14:paraId="03341B65" w14:textId="77777777" w:rsidR="00000000" w:rsidRDefault="00A92CBC">
      <w:pPr>
        <w:pStyle w:val="a0"/>
        <w:rPr>
          <w:rFonts w:hint="cs"/>
          <w:rtl/>
        </w:rPr>
      </w:pPr>
    </w:p>
    <w:p w14:paraId="010B90DE" w14:textId="77777777" w:rsidR="00000000" w:rsidRDefault="00A92CBC">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33C13758" w14:textId="77777777" w:rsidR="00000000" w:rsidRDefault="00A92CBC">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1674F944"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208B6548" w14:textId="77777777" w:rsidR="00000000" w:rsidRDefault="00A92CBC">
      <w:pPr>
        <w:pStyle w:val="ad"/>
        <w:bidi/>
        <w:rPr>
          <w:rFonts w:hint="cs"/>
          <w:rtl/>
        </w:rPr>
      </w:pPr>
      <w:r>
        <w:rPr>
          <w:rFonts w:hint="cs"/>
          <w:rtl/>
        </w:rPr>
        <w:t>ההצעה להעביר את הנושא לוועדת העבודה, הרווחה והבריאות נתקבלה.</w:t>
      </w:r>
    </w:p>
    <w:p w14:paraId="1EB94680" w14:textId="77777777" w:rsidR="00000000" w:rsidRDefault="00A92CBC">
      <w:pPr>
        <w:pStyle w:val="a0"/>
        <w:rPr>
          <w:rFonts w:hint="cs"/>
          <w:rtl/>
        </w:rPr>
      </w:pPr>
    </w:p>
    <w:p w14:paraId="44D25555" w14:textId="77777777" w:rsidR="00000000" w:rsidRDefault="00A92CBC">
      <w:pPr>
        <w:pStyle w:val="af1"/>
        <w:rPr>
          <w:rtl/>
        </w:rPr>
      </w:pPr>
      <w:r>
        <w:rPr>
          <w:rFonts w:hint="eastAsia"/>
          <w:rtl/>
        </w:rPr>
        <w:t>היו</w:t>
      </w:r>
      <w:r>
        <w:rPr>
          <w:rtl/>
        </w:rPr>
        <w:t>"ר יולי-יואל אדלשטיין:</w:t>
      </w:r>
    </w:p>
    <w:p w14:paraId="5420823F" w14:textId="77777777" w:rsidR="00000000" w:rsidRDefault="00A92CBC">
      <w:pPr>
        <w:pStyle w:val="a0"/>
        <w:rPr>
          <w:rFonts w:hint="cs"/>
          <w:rtl/>
        </w:rPr>
      </w:pPr>
    </w:p>
    <w:p w14:paraId="7E317D4E" w14:textId="77777777" w:rsidR="00000000" w:rsidRDefault="00A92CBC">
      <w:pPr>
        <w:pStyle w:val="a0"/>
        <w:rPr>
          <w:rFonts w:hint="cs"/>
          <w:rtl/>
        </w:rPr>
      </w:pPr>
      <w:r>
        <w:rPr>
          <w:rFonts w:hint="cs"/>
          <w:rtl/>
        </w:rPr>
        <w:t>בעד - 12, ל</w:t>
      </w:r>
      <w:r>
        <w:rPr>
          <w:rFonts w:hint="cs"/>
          <w:rtl/>
        </w:rPr>
        <w:t>רבות השר מאיר שטרית, אין מתנגדים או נמנעים. הדיון יתקיים בוועדת העבודה והרווחה של הכנסת.</w:t>
      </w:r>
    </w:p>
    <w:p w14:paraId="4BA1120C" w14:textId="77777777" w:rsidR="00000000" w:rsidRDefault="00A92CBC">
      <w:pPr>
        <w:pStyle w:val="a0"/>
        <w:rPr>
          <w:rFonts w:hint="cs"/>
          <w:rtl/>
        </w:rPr>
      </w:pPr>
    </w:p>
    <w:p w14:paraId="7D3E21CF" w14:textId="77777777" w:rsidR="00000000" w:rsidRDefault="00A92CBC">
      <w:pPr>
        <w:pStyle w:val="a2"/>
        <w:rPr>
          <w:rtl/>
        </w:rPr>
      </w:pPr>
    </w:p>
    <w:p w14:paraId="53A3FF07" w14:textId="77777777" w:rsidR="00000000" w:rsidRDefault="00A92CBC">
      <w:pPr>
        <w:pStyle w:val="a2"/>
        <w:rPr>
          <w:rFonts w:hint="cs"/>
          <w:rtl/>
        </w:rPr>
      </w:pPr>
      <w:bookmarkStart w:id="303" w:name="CS98013FI0098013T23_03_2005_15_49_03"/>
      <w:bookmarkStart w:id="304" w:name="_Toc104196610"/>
      <w:bookmarkEnd w:id="303"/>
      <w:r>
        <w:rPr>
          <w:rtl/>
        </w:rPr>
        <w:t>הצע</w:t>
      </w:r>
      <w:r>
        <w:rPr>
          <w:rFonts w:hint="cs"/>
          <w:rtl/>
        </w:rPr>
        <w:t>ה</w:t>
      </w:r>
      <w:r>
        <w:rPr>
          <w:rtl/>
        </w:rPr>
        <w:t xml:space="preserve"> לסדר-היום</w:t>
      </w:r>
      <w:bookmarkEnd w:id="304"/>
    </w:p>
    <w:p w14:paraId="557BA10F" w14:textId="77777777" w:rsidR="00000000" w:rsidRDefault="00A92CBC">
      <w:pPr>
        <w:pStyle w:val="a2"/>
        <w:rPr>
          <w:rtl/>
        </w:rPr>
      </w:pPr>
      <w:bookmarkStart w:id="305" w:name="_Toc104196611"/>
      <w:r>
        <w:rPr>
          <w:rtl/>
        </w:rPr>
        <w:t xml:space="preserve">איומי התאבדות </w:t>
      </w:r>
      <w:r>
        <w:rPr>
          <w:rFonts w:hint="cs"/>
          <w:rtl/>
        </w:rPr>
        <w:t>של תושבים המיועדים</w:t>
      </w:r>
      <w:r>
        <w:rPr>
          <w:rtl/>
        </w:rPr>
        <w:t xml:space="preserve"> לפינוי</w:t>
      </w:r>
      <w:bookmarkEnd w:id="305"/>
    </w:p>
    <w:p w14:paraId="02DE9D69" w14:textId="77777777" w:rsidR="00000000" w:rsidRDefault="00A92CBC">
      <w:pPr>
        <w:pStyle w:val="-0"/>
        <w:rPr>
          <w:rFonts w:hint="cs"/>
          <w:rtl/>
        </w:rPr>
      </w:pPr>
    </w:p>
    <w:p w14:paraId="31497A45" w14:textId="77777777" w:rsidR="00000000" w:rsidRDefault="00A92CBC">
      <w:pPr>
        <w:pStyle w:val="af1"/>
        <w:rPr>
          <w:rtl/>
        </w:rPr>
      </w:pPr>
      <w:r>
        <w:rPr>
          <w:rFonts w:hint="eastAsia"/>
          <w:rtl/>
        </w:rPr>
        <w:t>היו</w:t>
      </w:r>
      <w:r>
        <w:rPr>
          <w:rtl/>
        </w:rPr>
        <w:t>"ר יולי-יואל אדלשטיין:</w:t>
      </w:r>
    </w:p>
    <w:p w14:paraId="6AE47A97" w14:textId="77777777" w:rsidR="00000000" w:rsidRDefault="00A92CBC">
      <w:pPr>
        <w:pStyle w:val="a0"/>
        <w:rPr>
          <w:rFonts w:hint="cs"/>
          <w:rtl/>
        </w:rPr>
      </w:pPr>
    </w:p>
    <w:p w14:paraId="5A3FD54F" w14:textId="77777777" w:rsidR="00000000" w:rsidRDefault="00A92CBC">
      <w:pPr>
        <w:pStyle w:val="a0"/>
        <w:rPr>
          <w:rFonts w:hint="cs"/>
          <w:rtl/>
        </w:rPr>
      </w:pPr>
      <w:r>
        <w:rPr>
          <w:rFonts w:hint="cs"/>
          <w:rtl/>
        </w:rPr>
        <w:t>הנושא הבא הוא ההצעות לסדר-היום מס' 6552 ו-6553: איומי התאבדות של תושבים המיועדים ל</w:t>
      </w:r>
      <w:r>
        <w:rPr>
          <w:rFonts w:hint="cs"/>
          <w:rtl/>
        </w:rPr>
        <w:t>פינוי. חברת הכנסת אראלה גולן, ואחריה - חבר הכנסת דני יתום. ישיב השר המקשר.</w:t>
      </w:r>
    </w:p>
    <w:p w14:paraId="5DE72B9D" w14:textId="77777777" w:rsidR="00000000" w:rsidRDefault="00A92CBC">
      <w:pPr>
        <w:pStyle w:val="a0"/>
        <w:rPr>
          <w:rtl/>
        </w:rPr>
      </w:pPr>
    </w:p>
    <w:p w14:paraId="0880FFCE" w14:textId="77777777" w:rsidR="00000000" w:rsidRDefault="00A92CBC">
      <w:pPr>
        <w:pStyle w:val="a"/>
        <w:rPr>
          <w:rtl/>
        </w:rPr>
      </w:pPr>
      <w:bookmarkStart w:id="306" w:name="FS000003175T23_03_2005_15_49_42"/>
      <w:bookmarkStart w:id="307" w:name="_Toc104196612"/>
      <w:bookmarkEnd w:id="306"/>
      <w:r>
        <w:rPr>
          <w:rFonts w:hint="eastAsia"/>
          <w:rtl/>
        </w:rPr>
        <w:t>אראלה</w:t>
      </w:r>
      <w:r>
        <w:rPr>
          <w:rtl/>
        </w:rPr>
        <w:t xml:space="preserve"> גולן (שינוי):</w:t>
      </w:r>
      <w:bookmarkEnd w:id="307"/>
    </w:p>
    <w:p w14:paraId="57E2262D" w14:textId="77777777" w:rsidR="00000000" w:rsidRDefault="00A92CBC">
      <w:pPr>
        <w:pStyle w:val="a0"/>
        <w:rPr>
          <w:rFonts w:hint="cs"/>
          <w:rtl/>
        </w:rPr>
      </w:pPr>
    </w:p>
    <w:p w14:paraId="19DF69DC" w14:textId="77777777" w:rsidR="00000000" w:rsidRDefault="00A92CBC">
      <w:pPr>
        <w:pStyle w:val="a0"/>
        <w:rPr>
          <w:rFonts w:hint="cs"/>
          <w:rtl/>
        </w:rPr>
      </w:pPr>
      <w:r>
        <w:rPr>
          <w:rFonts w:hint="cs"/>
          <w:rtl/>
        </w:rPr>
        <w:t xml:space="preserve">אדוני היושב-ראש, כנסת נכבדה, המהלכים המדיניים שמתרחשים בחודשים אלו יטביעו את חותמם בהיסטוריה של מדינת ישראל. </w:t>
      </w:r>
    </w:p>
    <w:p w14:paraId="2AECEAC6" w14:textId="77777777" w:rsidR="00000000" w:rsidRDefault="00A92CBC">
      <w:pPr>
        <w:pStyle w:val="a0"/>
        <w:rPr>
          <w:rFonts w:hint="cs"/>
          <w:rtl/>
        </w:rPr>
      </w:pPr>
    </w:p>
    <w:p w14:paraId="5DF77D34" w14:textId="77777777" w:rsidR="00000000" w:rsidRDefault="00A92CBC">
      <w:pPr>
        <w:pStyle w:val="a0"/>
        <w:rPr>
          <w:rFonts w:hint="cs"/>
          <w:rtl/>
        </w:rPr>
      </w:pPr>
      <w:r>
        <w:rPr>
          <w:rFonts w:hint="cs"/>
          <w:rtl/>
        </w:rPr>
        <w:t>אנו שומעים כבר זמן רב, מעל במה זו ובאמצעי התקשור</w:t>
      </w:r>
      <w:r>
        <w:rPr>
          <w:rFonts w:hint="cs"/>
          <w:rtl/>
        </w:rPr>
        <w:t>ת, את ההתעסקות היומיומית בתוכנית ההתנתקות, בהצבעות, בפיצויים הכספיים, במקומות אלטרנטיביים למגורים. האם מישהו הכין את הציבור הישראלי לצעד שוודאי גם אינו פשוט עבורו, גם אם חלקו או רובו מסכים למהלך? לא ולא. מי מכין אותנו למראות כציבור, לחוות מראות בטלוויזיה ש</w:t>
      </w:r>
      <w:r>
        <w:rPr>
          <w:rFonts w:hint="cs"/>
          <w:rtl/>
        </w:rPr>
        <w:t xml:space="preserve">יהיו קשים ללא נשוא? </w:t>
      </w:r>
    </w:p>
    <w:p w14:paraId="7A8B1478" w14:textId="77777777" w:rsidR="00000000" w:rsidRDefault="00A92CBC">
      <w:pPr>
        <w:pStyle w:val="a0"/>
        <w:rPr>
          <w:rFonts w:hint="cs"/>
          <w:rtl/>
        </w:rPr>
      </w:pPr>
    </w:p>
    <w:p w14:paraId="449D44F7" w14:textId="77777777" w:rsidR="00000000" w:rsidRDefault="00A92CBC">
      <w:pPr>
        <w:pStyle w:val="a0"/>
        <w:rPr>
          <w:rFonts w:hint="cs"/>
          <w:rtl/>
        </w:rPr>
      </w:pPr>
      <w:r>
        <w:rPr>
          <w:rFonts w:hint="cs"/>
          <w:rtl/>
        </w:rPr>
        <w:t>שאלתי גם בדרג הביטחוני, כיצד נערכים כוחות הביטחון ליום זה? האם קיימת הכנה מקצועית, נפשית, לאותם חיילים שלעתים יפעלו כנגד מצפונם, כנגד מכריהם, כנגד אחיהם? גם כאן לא קיבלתי תשובות מספקות.</w:t>
      </w:r>
    </w:p>
    <w:p w14:paraId="606B9DDB" w14:textId="77777777" w:rsidR="00000000" w:rsidRDefault="00A92CBC">
      <w:pPr>
        <w:pStyle w:val="a0"/>
        <w:rPr>
          <w:rFonts w:hint="cs"/>
          <w:rtl/>
        </w:rPr>
      </w:pPr>
    </w:p>
    <w:p w14:paraId="1B93CA81" w14:textId="77777777" w:rsidR="00000000" w:rsidRDefault="00A92CBC">
      <w:pPr>
        <w:pStyle w:val="a0"/>
        <w:rPr>
          <w:rFonts w:hint="cs"/>
          <w:rtl/>
        </w:rPr>
      </w:pPr>
      <w:r>
        <w:rPr>
          <w:rFonts w:hint="cs"/>
          <w:rtl/>
        </w:rPr>
        <w:t>ולגבי המתיישבים, הם הגיעו ליישובים מתוך אמונה ו</w:t>
      </w:r>
      <w:r>
        <w:rPr>
          <w:rFonts w:hint="cs"/>
          <w:rtl/>
        </w:rPr>
        <w:t>שליחות. אני לא ראיתי או שמעתי על פנייה באופן אישי או על מכתב למתיישבים על העומד להתרחש, או על הודעה מסודרת לגבי אופי התהליך. אני רוצה להאמין, שאם נראה דאגה גם בפן האנושי, המנטלי, ולא רק בפיצוי הכספי, אולי נוכל למזער את התסיסה והנתק שנוצר בין המתיישבים לדרג</w:t>
      </w:r>
      <w:r>
        <w:rPr>
          <w:rFonts w:hint="cs"/>
          <w:rtl/>
        </w:rPr>
        <w:t xml:space="preserve"> המדיני. להבדיל אלפי הבדלות, אפילו בכל מפעל פרטי לפני שמפטרים אנשים, מכינים אותם על-ידי יועצת ארגונית, למשל, מדברים עם המפוטרים, מדברים עם אלה שנשארים, מדברים ומרגיעים.</w:t>
      </w:r>
    </w:p>
    <w:p w14:paraId="0FCC7894" w14:textId="77777777" w:rsidR="00000000" w:rsidRDefault="00A92CBC">
      <w:pPr>
        <w:pStyle w:val="a0"/>
        <w:rPr>
          <w:rFonts w:hint="cs"/>
          <w:rtl/>
        </w:rPr>
      </w:pPr>
    </w:p>
    <w:p w14:paraId="323A84B5" w14:textId="77777777" w:rsidR="00000000" w:rsidRDefault="00A92CBC">
      <w:pPr>
        <w:pStyle w:val="a0"/>
        <w:rPr>
          <w:rFonts w:hint="cs"/>
          <w:rtl/>
        </w:rPr>
      </w:pPr>
      <w:r>
        <w:rPr>
          <w:rFonts w:hint="cs"/>
          <w:rtl/>
        </w:rPr>
        <w:t>משיחות שערכתי עם מומחים בנושא ההתנתקות התברר שהמצב יהיה כנראה, לצערי, הרבה יותר גרוע מ</w:t>
      </w:r>
      <w:r>
        <w:rPr>
          <w:rFonts w:hint="cs"/>
          <w:rtl/>
        </w:rPr>
        <w:t xml:space="preserve">פינוי ימית. קבוצות סיכון להתאבדויות אצל גברים הן גילאי 45-55, רוב האוכלוסייה. אדם מאבד את פרנסתו, אנשים אינם יודעים אם להמשיך לשתול בחממות או לא. </w:t>
      </w:r>
    </w:p>
    <w:p w14:paraId="0A01DD69" w14:textId="77777777" w:rsidR="00000000" w:rsidRDefault="00A92CBC">
      <w:pPr>
        <w:pStyle w:val="a0"/>
        <w:rPr>
          <w:rFonts w:hint="cs"/>
          <w:rtl/>
        </w:rPr>
      </w:pPr>
    </w:p>
    <w:p w14:paraId="0497CDD4" w14:textId="77777777" w:rsidR="00000000" w:rsidRDefault="00A92CBC">
      <w:pPr>
        <w:pStyle w:val="a0"/>
        <w:rPr>
          <w:rFonts w:hint="cs"/>
          <w:rtl/>
        </w:rPr>
      </w:pPr>
      <w:r>
        <w:rPr>
          <w:rFonts w:hint="cs"/>
          <w:rtl/>
        </w:rPr>
        <w:t>פסיכותרפיסטית הגדירה לי טראומה כמצב שבו אדם חווה או נחשף לאירוע שבו הוא נתון לסכנת חיים, סכנה של פגיעה רציני</w:t>
      </w:r>
      <w:r>
        <w:rPr>
          <w:rFonts w:hint="cs"/>
          <w:rtl/>
        </w:rPr>
        <w:t xml:space="preserve">ת או סכנה לשלמות הפיזית שלו או של אחרים. תגובת אדם כזה היא פחד אינטנסיבי, חוסר אונים ואימה, וילדים יכולים לפתח בעקבות זה תופעות קשות של אי-שקט. אצל המתיישבים האלה יש שני סוגי טראומה: טראומה שהם היו ערים לה כמעט כל יום, של פצמ"רים למשל, ונוספת עליה הטראומה </w:t>
      </w:r>
      <w:r>
        <w:rPr>
          <w:rFonts w:hint="cs"/>
          <w:rtl/>
        </w:rPr>
        <w:t xml:space="preserve">של ההתנתקות, מה שנקרא תסמונת פוסט-טראומתית, מחלה הגורמת להשלכה תפקודית קשה מאוד אצל ילדים, ומחלה שתהיה בסופו של דבר באחריות המדינה. </w:t>
      </w:r>
    </w:p>
    <w:p w14:paraId="4EBFF8D5" w14:textId="77777777" w:rsidR="00000000" w:rsidRDefault="00A92CBC">
      <w:pPr>
        <w:pStyle w:val="a0"/>
        <w:rPr>
          <w:rFonts w:hint="cs"/>
          <w:rtl/>
        </w:rPr>
      </w:pPr>
    </w:p>
    <w:p w14:paraId="35B9F3C6" w14:textId="77777777" w:rsidR="00000000" w:rsidRDefault="00A92CBC">
      <w:pPr>
        <w:pStyle w:val="a0"/>
        <w:rPr>
          <w:rFonts w:hint="cs"/>
          <w:rtl/>
        </w:rPr>
      </w:pPr>
      <w:r>
        <w:rPr>
          <w:rFonts w:hint="cs"/>
          <w:rtl/>
        </w:rPr>
        <w:t xml:space="preserve">אסור לנו, כנבחרי ציבור, לטמון את הראש בחול. אני סבורה שצריך לעשות מערך מסודר, ללכת לעבוד עם האנשים האלה, ללוות אותם ליווי </w:t>
      </w:r>
      <w:r>
        <w:rPr>
          <w:rFonts w:hint="cs"/>
          <w:rtl/>
        </w:rPr>
        <w:t>מקצועי, להפיק תועלת ולהשתדל כמה שיותר למנוע טעויות כפי שנעשו למשל בימית.</w:t>
      </w:r>
    </w:p>
    <w:p w14:paraId="39C9B817" w14:textId="77777777" w:rsidR="00000000" w:rsidRDefault="00A92CBC">
      <w:pPr>
        <w:pStyle w:val="a0"/>
        <w:ind w:firstLine="0"/>
        <w:rPr>
          <w:rFonts w:hint="cs"/>
          <w:rtl/>
        </w:rPr>
      </w:pPr>
    </w:p>
    <w:p w14:paraId="0AA816F0" w14:textId="77777777" w:rsidR="00000000" w:rsidRDefault="00A92CBC">
      <w:pPr>
        <w:pStyle w:val="a0"/>
        <w:rPr>
          <w:rFonts w:hint="cs"/>
          <w:rtl/>
        </w:rPr>
      </w:pPr>
      <w:r>
        <w:rPr>
          <w:rFonts w:hint="cs"/>
          <w:rtl/>
        </w:rPr>
        <w:t>כולכם קראתם בוודאי בעיתונות, כי גורמי הרווחה מזהירים, שיותר ויותר תושבים מגוש-קטיף מדברים על התאבדות לקראת ההתנתקות. עוד נכתב שם, כי המנהיגות המקומית רואה בהתבטאויות חולשה במאבק, ולכ</w:t>
      </w:r>
      <w:r>
        <w:rPr>
          <w:rFonts w:hint="cs"/>
          <w:rtl/>
        </w:rPr>
        <w:t>ן היא אומרת שזו תופעה שולית.</w:t>
      </w:r>
    </w:p>
    <w:p w14:paraId="6D849AB9" w14:textId="77777777" w:rsidR="00000000" w:rsidRDefault="00A92CBC">
      <w:pPr>
        <w:pStyle w:val="a0"/>
        <w:rPr>
          <w:rFonts w:hint="cs"/>
          <w:rtl/>
        </w:rPr>
      </w:pPr>
    </w:p>
    <w:p w14:paraId="1330AB7D" w14:textId="77777777" w:rsidR="00000000" w:rsidRDefault="00A92CBC">
      <w:pPr>
        <w:pStyle w:val="a0"/>
        <w:rPr>
          <w:rFonts w:hint="cs"/>
          <w:rtl/>
        </w:rPr>
      </w:pPr>
      <w:r>
        <w:rPr>
          <w:rFonts w:hint="cs"/>
          <w:rtl/>
        </w:rPr>
        <w:t xml:space="preserve">אני רוצה לתת רק דוגמה אחת, לכם ולמנהיגות המקומית שבוחרת להתעלם מהתופעה: ריקי צפירה, בת 48, מהיישוב בדולח שבגוש-קטיף, שכלה את בנה אסף, בן 18, לפני כשלוש  שנים, בפיגוע בחממות ברפיח-ים. אחיה אלעזר, בן 34, התאבד לפני חמישה חודשים </w:t>
      </w:r>
      <w:r>
        <w:rPr>
          <w:rFonts w:hint="cs"/>
          <w:rtl/>
        </w:rPr>
        <w:t>משום שלא יכול היה לשאת את הגעגועים אליו. ריקי צוטטה אתמול בעיתון כך: "אני אומרת לממשלה, שאף אחד, אבל אף אחד, לא יוציא אותי מהחדר של הבן שלי אסף. אני משם לא יוצאת חיה. אני כבר לא מפחדת למות כי אני יודעת שמחכים לי למעלה שני אנשים אהובים".</w:t>
      </w:r>
    </w:p>
    <w:p w14:paraId="4D2F8CB0" w14:textId="77777777" w:rsidR="00000000" w:rsidRDefault="00A92CBC">
      <w:pPr>
        <w:pStyle w:val="a0"/>
        <w:rPr>
          <w:rFonts w:hint="cs"/>
          <w:rtl/>
        </w:rPr>
      </w:pPr>
    </w:p>
    <w:p w14:paraId="34351135" w14:textId="77777777" w:rsidR="00000000" w:rsidRDefault="00A92CBC">
      <w:pPr>
        <w:pStyle w:val="a0"/>
        <w:rPr>
          <w:rFonts w:hint="cs"/>
          <w:rtl/>
        </w:rPr>
      </w:pPr>
      <w:r>
        <w:rPr>
          <w:rFonts w:hint="cs"/>
          <w:rtl/>
        </w:rPr>
        <w:t>יש שיאמרו שאלו איו</w:t>
      </w:r>
      <w:r>
        <w:rPr>
          <w:rFonts w:hint="cs"/>
          <w:rtl/>
        </w:rPr>
        <w:t>מי סרק, אולי אפילו מניפולציות. אני בוודאי לא רוצה להישען על הנחות אלו. בשבוע הבא אני עורכת מפגש עם מתיישבות לצורך הידברות. אנחנו צריכים לחבק אותם, לתת להם גב, אם אנו מסכימים להתנתקות ואם לא. וכמוהם זקוקים גם אנחנו לחיבוק, כי לכולנו זו החלטה קשה וכולנו צריכ</w:t>
      </w:r>
      <w:r>
        <w:rPr>
          <w:rFonts w:hint="cs"/>
          <w:rtl/>
        </w:rPr>
        <w:t>ים להתכונן אליה נפשית. תודה.</w:t>
      </w:r>
    </w:p>
    <w:p w14:paraId="72E1ECDA" w14:textId="77777777" w:rsidR="00000000" w:rsidRDefault="00A92CBC">
      <w:pPr>
        <w:pStyle w:val="a0"/>
        <w:rPr>
          <w:rFonts w:hint="cs"/>
          <w:rtl/>
        </w:rPr>
      </w:pPr>
      <w:r>
        <w:rPr>
          <w:rFonts w:hint="cs"/>
          <w:rtl/>
        </w:rPr>
        <w:t xml:space="preserve"> </w:t>
      </w:r>
    </w:p>
    <w:p w14:paraId="604855CA" w14:textId="77777777" w:rsidR="00000000" w:rsidRDefault="00A92CBC">
      <w:pPr>
        <w:pStyle w:val="af1"/>
        <w:rPr>
          <w:rtl/>
        </w:rPr>
      </w:pPr>
      <w:r>
        <w:rPr>
          <w:rFonts w:hint="eastAsia"/>
          <w:rtl/>
        </w:rPr>
        <w:t>היו</w:t>
      </w:r>
      <w:r>
        <w:rPr>
          <w:rtl/>
        </w:rPr>
        <w:t>"ר יולי-יואל אדלשטיין:</w:t>
      </w:r>
    </w:p>
    <w:p w14:paraId="5210041E" w14:textId="77777777" w:rsidR="00000000" w:rsidRDefault="00A92CBC">
      <w:pPr>
        <w:pStyle w:val="a0"/>
        <w:rPr>
          <w:rFonts w:hint="cs"/>
          <w:rtl/>
        </w:rPr>
      </w:pPr>
    </w:p>
    <w:p w14:paraId="4B7AD5A7" w14:textId="77777777" w:rsidR="00000000" w:rsidRDefault="00A92CBC">
      <w:pPr>
        <w:pStyle w:val="a0"/>
        <w:rPr>
          <w:rFonts w:hint="cs"/>
          <w:rtl/>
        </w:rPr>
      </w:pPr>
      <w:r>
        <w:rPr>
          <w:rFonts w:hint="cs"/>
          <w:rtl/>
        </w:rPr>
        <w:t>תודה. חבר הכנסת דני יתום - אינו נוכח. לכן נשמע את תשובת הממשלה שמביא לנו השר מאיר שטרית.</w:t>
      </w:r>
    </w:p>
    <w:p w14:paraId="426350F1" w14:textId="77777777" w:rsidR="00000000" w:rsidRDefault="00A92CBC">
      <w:pPr>
        <w:pStyle w:val="a0"/>
        <w:rPr>
          <w:rFonts w:hint="cs"/>
          <w:rtl/>
        </w:rPr>
      </w:pPr>
    </w:p>
    <w:p w14:paraId="77250F41" w14:textId="77777777" w:rsidR="00000000" w:rsidRDefault="00A92CBC">
      <w:pPr>
        <w:pStyle w:val="a"/>
        <w:rPr>
          <w:rtl/>
        </w:rPr>
      </w:pPr>
      <w:bookmarkStart w:id="308" w:name="FS000000478T23_03_2005_16_02_51"/>
      <w:bookmarkStart w:id="309" w:name="_Toc104196613"/>
      <w:bookmarkEnd w:id="308"/>
      <w:r>
        <w:rPr>
          <w:rFonts w:hint="eastAsia"/>
          <w:rtl/>
        </w:rPr>
        <w:t>שר</w:t>
      </w:r>
      <w:r>
        <w:rPr>
          <w:rtl/>
        </w:rPr>
        <w:t xml:space="preserve"> התחבורה מאיר שטרית:</w:t>
      </w:r>
      <w:bookmarkEnd w:id="309"/>
    </w:p>
    <w:p w14:paraId="63C72B6B" w14:textId="77777777" w:rsidR="00000000" w:rsidRDefault="00A92CBC">
      <w:pPr>
        <w:pStyle w:val="a0"/>
        <w:rPr>
          <w:rFonts w:hint="cs"/>
          <w:rtl/>
        </w:rPr>
      </w:pPr>
    </w:p>
    <w:p w14:paraId="6AD99CFB" w14:textId="77777777" w:rsidR="00000000" w:rsidRDefault="00A92CBC">
      <w:pPr>
        <w:pStyle w:val="a0"/>
        <w:rPr>
          <w:rFonts w:hint="cs"/>
          <w:rtl/>
        </w:rPr>
      </w:pPr>
      <w:r>
        <w:rPr>
          <w:rFonts w:hint="cs"/>
          <w:rtl/>
        </w:rPr>
        <w:t xml:space="preserve">אדוני היושב-ראש, אני מתכבד להשיב על ההצעה לסדר-היום של חברת הכנסת אראלה גולן בנושא: </w:t>
      </w:r>
      <w:r>
        <w:rPr>
          <w:rFonts w:hint="cs"/>
          <w:rtl/>
        </w:rPr>
        <w:t xml:space="preserve">איומי התאבדות של תושבים המיועדים לפינוי. </w:t>
      </w:r>
    </w:p>
    <w:p w14:paraId="396845B7" w14:textId="77777777" w:rsidR="00000000" w:rsidRDefault="00A92CBC">
      <w:pPr>
        <w:pStyle w:val="a0"/>
        <w:rPr>
          <w:rFonts w:hint="cs"/>
          <w:rtl/>
        </w:rPr>
      </w:pPr>
    </w:p>
    <w:p w14:paraId="7047531F" w14:textId="77777777" w:rsidR="00000000" w:rsidRDefault="00A92CBC">
      <w:pPr>
        <w:pStyle w:val="a0"/>
        <w:rPr>
          <w:rFonts w:hint="cs"/>
          <w:rtl/>
        </w:rPr>
      </w:pPr>
      <w:r>
        <w:rPr>
          <w:rFonts w:hint="cs"/>
          <w:rtl/>
        </w:rPr>
        <w:t>מינהלת סל"ע עוסקת בליווי התושבים המיועדים לפינוי ברמת הקהילה, המשפחה והפרט. עבודת התמיכה והסיוע נעשית בשיתוף פעולה עם משרד הרווחה ועם מחלקות הרווחה במועצה האזורית שומרון ובמועצה האזורית חוף-עזה.</w:t>
      </w:r>
    </w:p>
    <w:p w14:paraId="7B4CBDB3" w14:textId="77777777" w:rsidR="00000000" w:rsidRDefault="00A92CBC">
      <w:pPr>
        <w:pStyle w:val="a0"/>
        <w:rPr>
          <w:rFonts w:hint="cs"/>
          <w:rtl/>
        </w:rPr>
      </w:pPr>
    </w:p>
    <w:p w14:paraId="4A167C87" w14:textId="77777777" w:rsidR="00000000" w:rsidRDefault="00A92CBC">
      <w:pPr>
        <w:pStyle w:val="a0"/>
        <w:rPr>
          <w:rFonts w:hint="cs"/>
          <w:rtl/>
        </w:rPr>
      </w:pPr>
      <w:r>
        <w:rPr>
          <w:rFonts w:hint="cs"/>
          <w:rtl/>
        </w:rPr>
        <w:t>המינהלה מעמידה לצ</w:t>
      </w:r>
      <w:r>
        <w:rPr>
          <w:rFonts w:hint="cs"/>
          <w:rtl/>
        </w:rPr>
        <w:t>ורך הטיפול בנושא גם תקציבים וגם כוח-אדם, ועושה מאמץ להגיע לכל מקרה ומקרה. אני מציע, אם ידוע לחברי הכנסת או לציבור על מקרים שאינם מטופלים, אפשר לפנות מייד לאחת מהמועצות האזוריות הללו. המינהלה הביאה בחשבון גם בחוק פינוי-פיצוי, שתעמיד גם אמצעים, גם אנשי מקצוע</w:t>
      </w:r>
      <w:r>
        <w:rPr>
          <w:rFonts w:hint="cs"/>
          <w:rtl/>
        </w:rPr>
        <w:t xml:space="preserve"> שיסייעו לאנשים שנמצאים בקשיים.</w:t>
      </w:r>
    </w:p>
    <w:p w14:paraId="5BB434A9" w14:textId="77777777" w:rsidR="00000000" w:rsidRDefault="00A92CBC">
      <w:pPr>
        <w:pStyle w:val="a0"/>
        <w:ind w:firstLine="0"/>
        <w:rPr>
          <w:rFonts w:hint="cs"/>
          <w:rtl/>
        </w:rPr>
      </w:pPr>
    </w:p>
    <w:p w14:paraId="2B552DA2" w14:textId="77777777" w:rsidR="00000000" w:rsidRDefault="00A92CBC">
      <w:pPr>
        <w:pStyle w:val="af0"/>
        <w:rPr>
          <w:rtl/>
        </w:rPr>
      </w:pPr>
      <w:r>
        <w:rPr>
          <w:rFonts w:hint="eastAsia"/>
          <w:rtl/>
        </w:rPr>
        <w:t>אראלה</w:t>
      </w:r>
      <w:r>
        <w:rPr>
          <w:rtl/>
        </w:rPr>
        <w:t xml:space="preserve"> גולן (שינוי):</w:t>
      </w:r>
    </w:p>
    <w:p w14:paraId="7DC46B73" w14:textId="77777777" w:rsidR="00000000" w:rsidRDefault="00A92CBC">
      <w:pPr>
        <w:pStyle w:val="a0"/>
        <w:rPr>
          <w:rFonts w:hint="cs"/>
          <w:rtl/>
        </w:rPr>
      </w:pPr>
    </w:p>
    <w:p w14:paraId="735B258B" w14:textId="77777777" w:rsidR="00000000" w:rsidRDefault="00A92CBC">
      <w:pPr>
        <w:pStyle w:val="a0"/>
        <w:rPr>
          <w:rFonts w:hint="cs"/>
          <w:rtl/>
        </w:rPr>
      </w:pPr>
      <w:r>
        <w:rPr>
          <w:rFonts w:hint="cs"/>
          <w:rtl/>
        </w:rPr>
        <w:t>תבוא לפגישה.</w:t>
      </w:r>
    </w:p>
    <w:p w14:paraId="0ABC2EA0" w14:textId="77777777" w:rsidR="00000000" w:rsidRDefault="00A92CBC">
      <w:pPr>
        <w:pStyle w:val="a0"/>
        <w:rPr>
          <w:rFonts w:hint="cs"/>
          <w:rtl/>
        </w:rPr>
      </w:pPr>
    </w:p>
    <w:p w14:paraId="70555D9B" w14:textId="77777777" w:rsidR="00000000" w:rsidRDefault="00A92CBC">
      <w:pPr>
        <w:pStyle w:val="-"/>
        <w:rPr>
          <w:rtl/>
        </w:rPr>
      </w:pPr>
      <w:bookmarkStart w:id="310" w:name="FS000000478T23_03_2005_16_05_56C"/>
      <w:bookmarkEnd w:id="310"/>
      <w:r>
        <w:rPr>
          <w:rFonts w:hint="eastAsia"/>
          <w:rtl/>
        </w:rPr>
        <w:t>שר</w:t>
      </w:r>
      <w:r>
        <w:rPr>
          <w:rtl/>
        </w:rPr>
        <w:t xml:space="preserve"> התחבורה מאיר שטרית:</w:t>
      </w:r>
    </w:p>
    <w:p w14:paraId="15F4E6F7" w14:textId="77777777" w:rsidR="00000000" w:rsidRDefault="00A92CBC">
      <w:pPr>
        <w:pStyle w:val="a0"/>
        <w:rPr>
          <w:rFonts w:hint="cs"/>
          <w:rtl/>
        </w:rPr>
      </w:pPr>
    </w:p>
    <w:p w14:paraId="6F4D5BAF" w14:textId="77777777" w:rsidR="00000000" w:rsidRDefault="00A92CBC">
      <w:pPr>
        <w:pStyle w:val="a0"/>
        <w:rPr>
          <w:rFonts w:hint="cs"/>
          <w:rtl/>
        </w:rPr>
      </w:pPr>
      <w:r>
        <w:rPr>
          <w:rFonts w:hint="cs"/>
          <w:rtl/>
        </w:rPr>
        <w:t>אני בוודאי לא אהיה בפגישה ביום שני. אבל, קל מאוד להבין את המצוקה של אנשים שמפנים אותם מבתיהם אחרי 30 שנה. יש כאלה שחשים יותר מצוקה, יש כאלה שחשים פחות מצוקה. לדעתי,</w:t>
      </w:r>
      <w:r>
        <w:rPr>
          <w:rFonts w:hint="cs"/>
          <w:rtl/>
        </w:rPr>
        <w:t xml:space="preserve"> צריך להתייחס למצוקה הזאת, לטפל בה, ומינהלת סל"ע מתכוונת לעשות זאת.</w:t>
      </w:r>
    </w:p>
    <w:p w14:paraId="05C32D22" w14:textId="77777777" w:rsidR="00000000" w:rsidRDefault="00A92CBC">
      <w:pPr>
        <w:pStyle w:val="a0"/>
        <w:rPr>
          <w:rFonts w:hint="cs"/>
          <w:rtl/>
        </w:rPr>
      </w:pPr>
    </w:p>
    <w:p w14:paraId="2BA71BD6" w14:textId="77777777" w:rsidR="00000000" w:rsidRDefault="00A92CBC">
      <w:pPr>
        <w:pStyle w:val="a0"/>
        <w:rPr>
          <w:rFonts w:hint="cs"/>
          <w:rtl/>
        </w:rPr>
      </w:pPr>
      <w:r>
        <w:rPr>
          <w:rFonts w:hint="cs"/>
          <w:rtl/>
        </w:rPr>
        <w:t>עם זאת, אני חושב שראוי לדון בעניין הזה, אדוני היושב-ראש. אין לי שום התנגדות להעביר את הנושא לדיון בוועדה הרלוונטית, אולי ועדת העבודה והרווחה. אשמח לתמוך בהעברת ההצעה לוועדה.</w:t>
      </w:r>
    </w:p>
    <w:p w14:paraId="44E3BA35" w14:textId="77777777" w:rsidR="00000000" w:rsidRDefault="00A92CBC">
      <w:pPr>
        <w:pStyle w:val="a0"/>
        <w:rPr>
          <w:rFonts w:hint="cs"/>
          <w:color w:val="0000FF"/>
          <w:szCs w:val="28"/>
          <w:rtl/>
        </w:rPr>
      </w:pPr>
    </w:p>
    <w:p w14:paraId="6F6B5872" w14:textId="77777777" w:rsidR="00000000" w:rsidRDefault="00A92CBC">
      <w:pPr>
        <w:pStyle w:val="af1"/>
        <w:rPr>
          <w:rtl/>
        </w:rPr>
      </w:pPr>
      <w:r>
        <w:rPr>
          <w:rtl/>
        </w:rPr>
        <w:t>היו"ר יולי-י</w:t>
      </w:r>
      <w:r>
        <w:rPr>
          <w:rtl/>
        </w:rPr>
        <w:t>ואל אדלשטיין:</w:t>
      </w:r>
    </w:p>
    <w:p w14:paraId="042CFB6A" w14:textId="77777777" w:rsidR="00000000" w:rsidRDefault="00A92CBC">
      <w:pPr>
        <w:pStyle w:val="a0"/>
        <w:rPr>
          <w:rtl/>
        </w:rPr>
      </w:pPr>
    </w:p>
    <w:p w14:paraId="4CB5B77F" w14:textId="77777777" w:rsidR="00000000" w:rsidRDefault="00A92CBC">
      <w:pPr>
        <w:pStyle w:val="a0"/>
        <w:rPr>
          <w:rFonts w:hint="cs"/>
          <w:rtl/>
        </w:rPr>
      </w:pPr>
      <w:r>
        <w:rPr>
          <w:rFonts w:hint="cs"/>
          <w:rtl/>
        </w:rPr>
        <w:t xml:space="preserve">תודה רבה לשר המקשר, השר מאיר שטרית. חבר הכנסת אילן שלגי מבקש להציע הצעה אחרת. </w:t>
      </w:r>
    </w:p>
    <w:p w14:paraId="724D607F" w14:textId="77777777" w:rsidR="00000000" w:rsidRDefault="00A92CBC">
      <w:pPr>
        <w:pStyle w:val="a0"/>
        <w:rPr>
          <w:rFonts w:hint="cs"/>
          <w:rtl/>
        </w:rPr>
      </w:pPr>
    </w:p>
    <w:p w14:paraId="1D7BCE6B" w14:textId="77777777" w:rsidR="00000000" w:rsidRDefault="00A92CBC">
      <w:pPr>
        <w:pStyle w:val="a"/>
        <w:rPr>
          <w:rtl/>
        </w:rPr>
      </w:pPr>
      <w:bookmarkStart w:id="311" w:name="FS000001046T23_03_2005_16_01_38"/>
      <w:bookmarkStart w:id="312" w:name="_Toc104196614"/>
      <w:bookmarkEnd w:id="311"/>
      <w:r>
        <w:rPr>
          <w:rFonts w:hint="eastAsia"/>
          <w:rtl/>
        </w:rPr>
        <w:t>אילן</w:t>
      </w:r>
      <w:r>
        <w:rPr>
          <w:rtl/>
        </w:rPr>
        <w:t xml:space="preserve"> שלגי (שינוי):</w:t>
      </w:r>
      <w:bookmarkEnd w:id="312"/>
    </w:p>
    <w:p w14:paraId="31AA901A" w14:textId="77777777" w:rsidR="00000000" w:rsidRDefault="00A92CBC">
      <w:pPr>
        <w:pStyle w:val="a0"/>
        <w:rPr>
          <w:rFonts w:hint="cs"/>
          <w:rtl/>
        </w:rPr>
      </w:pPr>
    </w:p>
    <w:p w14:paraId="7766F5E1" w14:textId="77777777" w:rsidR="00000000" w:rsidRDefault="00A92CBC">
      <w:pPr>
        <w:pStyle w:val="a0"/>
        <w:rPr>
          <w:rFonts w:hint="cs"/>
          <w:rtl/>
        </w:rPr>
      </w:pPr>
      <w:r>
        <w:rPr>
          <w:rFonts w:hint="cs"/>
          <w:rtl/>
        </w:rPr>
        <w:t>אדוני היושב-ראש, חברות וחברי הכנסת, אכן בעיה כאובה, וראוי שכל המערכות תטפלנה, כדי למנוע חלילה מקרים קיצוניים של התאבדות, אבל בכלל, בפגיעות נפ</w:t>
      </w:r>
      <w:r>
        <w:rPr>
          <w:rFonts w:hint="cs"/>
          <w:rtl/>
        </w:rPr>
        <w:t xml:space="preserve">שיות בבני-אדם שייאלצו לעזוב את בתיהם. </w:t>
      </w:r>
    </w:p>
    <w:p w14:paraId="43F3C108" w14:textId="77777777" w:rsidR="00000000" w:rsidRDefault="00A92CBC">
      <w:pPr>
        <w:pStyle w:val="a0"/>
        <w:rPr>
          <w:rFonts w:hint="cs"/>
          <w:rtl/>
        </w:rPr>
      </w:pPr>
    </w:p>
    <w:p w14:paraId="79413954" w14:textId="77777777" w:rsidR="00000000" w:rsidRDefault="00A92CBC">
      <w:pPr>
        <w:pStyle w:val="a0"/>
        <w:rPr>
          <w:rFonts w:hint="cs"/>
          <w:rtl/>
        </w:rPr>
      </w:pPr>
      <w:r>
        <w:rPr>
          <w:rFonts w:hint="cs"/>
          <w:rtl/>
        </w:rPr>
        <w:t>עם זאת, אני תמה כיצד המערכת הממלכתית, משרד החינוך, מבצעת רישום לבתי-ספר ולגני-ילדים. זה משדר, קודם כול לילדים וגם להוריהם, שהכול כרגיל, עולם כמנהגו ינהג, וההתנתקות שעליה מדברים בממשלה, בכנסת, אולי גם בעיתונים - אבל א</w:t>
      </w:r>
      <w:r>
        <w:rPr>
          <w:rFonts w:hint="cs"/>
          <w:rtl/>
        </w:rPr>
        <w:t xml:space="preserve">ל תתרגשו. זאת לא הכנה ראויה לפינוי שהולך ומתרגש עליהם, ואין זה משנה כרגע אם אנחנו בעד או נגד. צריך למנוע מהילדים את הקושי הזה ולא צריך גם לרמות אותם. תודה רבה. </w:t>
      </w:r>
    </w:p>
    <w:p w14:paraId="56413B28" w14:textId="77777777" w:rsidR="00000000" w:rsidRDefault="00A92CBC">
      <w:pPr>
        <w:pStyle w:val="a0"/>
        <w:rPr>
          <w:rFonts w:hint="cs"/>
          <w:rtl/>
        </w:rPr>
      </w:pPr>
    </w:p>
    <w:p w14:paraId="1F876040" w14:textId="77777777" w:rsidR="00000000" w:rsidRDefault="00A92CBC">
      <w:pPr>
        <w:pStyle w:val="af1"/>
        <w:rPr>
          <w:rtl/>
        </w:rPr>
      </w:pPr>
      <w:r>
        <w:rPr>
          <w:rFonts w:hint="eastAsia"/>
          <w:rtl/>
        </w:rPr>
        <w:t>היו</w:t>
      </w:r>
      <w:r>
        <w:rPr>
          <w:rtl/>
        </w:rPr>
        <w:t>"ר יולי-יואל אדלשטיין:</w:t>
      </w:r>
    </w:p>
    <w:p w14:paraId="27842E40" w14:textId="77777777" w:rsidR="00000000" w:rsidRDefault="00A92CBC">
      <w:pPr>
        <w:pStyle w:val="a0"/>
        <w:rPr>
          <w:rFonts w:hint="cs"/>
          <w:rtl/>
        </w:rPr>
      </w:pPr>
    </w:p>
    <w:p w14:paraId="14EF0D2B" w14:textId="77777777" w:rsidR="00000000" w:rsidRDefault="00A92CBC">
      <w:pPr>
        <w:pStyle w:val="a0"/>
        <w:rPr>
          <w:rFonts w:hint="cs"/>
          <w:rtl/>
        </w:rPr>
      </w:pPr>
      <w:r>
        <w:rPr>
          <w:rFonts w:hint="cs"/>
          <w:rtl/>
        </w:rPr>
        <w:t>תודה לחבר הכנסת אילן שלגי. חברי הכנסת, נעבור אם כן להצבעה. גברתי המ</w:t>
      </w:r>
      <w:r>
        <w:rPr>
          <w:rFonts w:hint="cs"/>
          <w:rtl/>
        </w:rPr>
        <w:t>ציעה, האם את מסכימה להצעת השר לקיים דיון בוועדה?</w:t>
      </w:r>
    </w:p>
    <w:p w14:paraId="31D8DBC6" w14:textId="77777777" w:rsidR="00000000" w:rsidRDefault="00A92CBC">
      <w:pPr>
        <w:pStyle w:val="a0"/>
        <w:rPr>
          <w:rFonts w:hint="cs"/>
          <w:rtl/>
        </w:rPr>
      </w:pPr>
    </w:p>
    <w:p w14:paraId="67741AC3" w14:textId="77777777" w:rsidR="00000000" w:rsidRDefault="00A92CBC">
      <w:pPr>
        <w:pStyle w:val="af0"/>
        <w:rPr>
          <w:rtl/>
        </w:rPr>
      </w:pPr>
      <w:r>
        <w:rPr>
          <w:rFonts w:hint="eastAsia"/>
          <w:rtl/>
        </w:rPr>
        <w:t>אראלה</w:t>
      </w:r>
      <w:r>
        <w:rPr>
          <w:rtl/>
        </w:rPr>
        <w:t xml:space="preserve"> גולן (שינוי):</w:t>
      </w:r>
    </w:p>
    <w:p w14:paraId="6C3390E4" w14:textId="77777777" w:rsidR="00000000" w:rsidRDefault="00A92CBC">
      <w:pPr>
        <w:pStyle w:val="a0"/>
        <w:rPr>
          <w:rFonts w:hint="cs"/>
          <w:rtl/>
        </w:rPr>
      </w:pPr>
    </w:p>
    <w:p w14:paraId="114A63CE" w14:textId="77777777" w:rsidR="00000000" w:rsidRDefault="00A92CBC">
      <w:pPr>
        <w:pStyle w:val="a0"/>
        <w:rPr>
          <w:rFonts w:hint="cs"/>
          <w:rtl/>
        </w:rPr>
      </w:pPr>
      <w:r>
        <w:rPr>
          <w:rFonts w:hint="cs"/>
          <w:rtl/>
        </w:rPr>
        <w:t xml:space="preserve">מאוד ומהר. </w:t>
      </w:r>
    </w:p>
    <w:p w14:paraId="6DE39BBE" w14:textId="77777777" w:rsidR="00000000" w:rsidRDefault="00A92CBC">
      <w:pPr>
        <w:pStyle w:val="a0"/>
        <w:rPr>
          <w:rFonts w:hint="cs"/>
          <w:rtl/>
        </w:rPr>
      </w:pPr>
    </w:p>
    <w:p w14:paraId="4FDAB3EB" w14:textId="77777777" w:rsidR="00000000" w:rsidRDefault="00A92CBC">
      <w:pPr>
        <w:pStyle w:val="af1"/>
        <w:rPr>
          <w:rtl/>
        </w:rPr>
      </w:pPr>
      <w:r>
        <w:rPr>
          <w:rFonts w:hint="eastAsia"/>
          <w:rtl/>
        </w:rPr>
        <w:t>היו</w:t>
      </w:r>
      <w:r>
        <w:rPr>
          <w:rtl/>
        </w:rPr>
        <w:t>"ר יולי-יואל אדלשטיין:</w:t>
      </w:r>
    </w:p>
    <w:p w14:paraId="14352DCB" w14:textId="77777777" w:rsidR="00000000" w:rsidRDefault="00A92CBC">
      <w:pPr>
        <w:pStyle w:val="a0"/>
        <w:rPr>
          <w:rFonts w:hint="cs"/>
          <w:rtl/>
        </w:rPr>
      </w:pPr>
    </w:p>
    <w:p w14:paraId="572A7C0B" w14:textId="77777777" w:rsidR="00000000" w:rsidRDefault="00A92CBC">
      <w:pPr>
        <w:pStyle w:val="a0"/>
        <w:rPr>
          <w:rFonts w:hint="cs"/>
          <w:rtl/>
        </w:rPr>
      </w:pPr>
      <w:r>
        <w:rPr>
          <w:rFonts w:hint="cs"/>
          <w:rtl/>
        </w:rPr>
        <w:t xml:space="preserve">מצוין. אם כן, אנחנו נוכל להצביע. מי שבעד, פירוש הדבר דיון בוועדה; מי שנגד, פירוש הדבר להסיר מסדר-היום. </w:t>
      </w:r>
    </w:p>
    <w:p w14:paraId="13E58DC9" w14:textId="77777777" w:rsidR="00000000" w:rsidRDefault="00A92CBC">
      <w:pPr>
        <w:pStyle w:val="a0"/>
        <w:rPr>
          <w:rFonts w:hint="cs"/>
          <w:rtl/>
        </w:rPr>
      </w:pPr>
    </w:p>
    <w:p w14:paraId="687D1F0D" w14:textId="77777777" w:rsidR="00000000" w:rsidRDefault="00A92CBC">
      <w:pPr>
        <w:pStyle w:val="a0"/>
        <w:rPr>
          <w:rFonts w:hint="cs"/>
          <w:rtl/>
        </w:rPr>
      </w:pPr>
      <w:r>
        <w:rPr>
          <w:rFonts w:hint="cs"/>
          <w:rtl/>
        </w:rPr>
        <w:t xml:space="preserve">מי בעד? מי נגד? אתם מתבקשים להצביע. </w:t>
      </w:r>
    </w:p>
    <w:p w14:paraId="231D170E" w14:textId="77777777" w:rsidR="00000000" w:rsidRDefault="00A92CBC">
      <w:pPr>
        <w:pStyle w:val="a0"/>
        <w:rPr>
          <w:rFonts w:hint="cs"/>
          <w:rtl/>
        </w:rPr>
      </w:pPr>
    </w:p>
    <w:p w14:paraId="2E0A4C0E" w14:textId="77777777" w:rsidR="00000000" w:rsidRDefault="00A92CBC">
      <w:pPr>
        <w:pStyle w:val="ab"/>
        <w:bidi/>
        <w:rPr>
          <w:rFonts w:hint="cs"/>
          <w:rtl/>
        </w:rPr>
      </w:pPr>
      <w:r>
        <w:rPr>
          <w:rFonts w:hint="cs"/>
          <w:rtl/>
        </w:rPr>
        <w:t>הצ</w:t>
      </w:r>
      <w:r>
        <w:rPr>
          <w:rFonts w:hint="cs"/>
          <w:rtl/>
        </w:rPr>
        <w:t>בעה מס' 40</w:t>
      </w:r>
    </w:p>
    <w:p w14:paraId="5C147200" w14:textId="77777777" w:rsidR="00000000" w:rsidRDefault="00A92CBC">
      <w:pPr>
        <w:pStyle w:val="a0"/>
        <w:rPr>
          <w:rFonts w:hint="cs"/>
          <w:rtl/>
        </w:rPr>
      </w:pPr>
    </w:p>
    <w:p w14:paraId="17665DB1" w14:textId="77777777" w:rsidR="00000000" w:rsidRDefault="00A92CBC">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4D251429" w14:textId="77777777" w:rsidR="00000000" w:rsidRDefault="00A92CBC">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2833FF7"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20399CC2" w14:textId="77777777" w:rsidR="00000000" w:rsidRDefault="00A92CBC">
      <w:pPr>
        <w:pStyle w:val="ad"/>
        <w:bidi/>
        <w:rPr>
          <w:rFonts w:hint="cs"/>
          <w:rtl/>
        </w:rPr>
      </w:pPr>
      <w:r>
        <w:rPr>
          <w:rFonts w:hint="cs"/>
          <w:rtl/>
        </w:rPr>
        <w:t xml:space="preserve">ההצעה להעביר את הנושא לוועדת העבודה, הרווחה והבריאות נתקבלה. </w:t>
      </w:r>
    </w:p>
    <w:p w14:paraId="5D3F7087" w14:textId="77777777" w:rsidR="00000000" w:rsidRDefault="00A92CBC">
      <w:pPr>
        <w:pStyle w:val="a0"/>
        <w:rPr>
          <w:rtl/>
        </w:rPr>
      </w:pPr>
    </w:p>
    <w:p w14:paraId="65CCD1C5" w14:textId="77777777" w:rsidR="00000000" w:rsidRDefault="00A92CBC">
      <w:pPr>
        <w:pStyle w:val="a0"/>
        <w:rPr>
          <w:rFonts w:hint="cs"/>
          <w:rtl/>
        </w:rPr>
      </w:pPr>
    </w:p>
    <w:p w14:paraId="7D984D87" w14:textId="77777777" w:rsidR="00000000" w:rsidRDefault="00A92CBC">
      <w:pPr>
        <w:pStyle w:val="af1"/>
        <w:rPr>
          <w:rtl/>
        </w:rPr>
      </w:pPr>
      <w:r>
        <w:rPr>
          <w:rFonts w:hint="eastAsia"/>
          <w:rtl/>
        </w:rPr>
        <w:t>היו</w:t>
      </w:r>
      <w:r>
        <w:rPr>
          <w:rtl/>
        </w:rPr>
        <w:t>"ר יולי-יואל אדלשטיין:</w:t>
      </w:r>
    </w:p>
    <w:p w14:paraId="56E32183" w14:textId="77777777" w:rsidR="00000000" w:rsidRDefault="00A92CBC">
      <w:pPr>
        <w:pStyle w:val="a0"/>
        <w:rPr>
          <w:rFonts w:hint="cs"/>
          <w:rtl/>
        </w:rPr>
      </w:pPr>
    </w:p>
    <w:p w14:paraId="628986F7" w14:textId="77777777" w:rsidR="00000000" w:rsidRDefault="00A92CBC">
      <w:pPr>
        <w:pStyle w:val="a0"/>
        <w:rPr>
          <w:rtl/>
        </w:rPr>
      </w:pPr>
      <w:r>
        <w:rPr>
          <w:rFonts w:hint="cs"/>
          <w:rtl/>
        </w:rPr>
        <w:t>בעד - 7, אין מתנגדים או נמנעים. אני קובע כי הדיון בנושא אי</w:t>
      </w:r>
      <w:r>
        <w:rPr>
          <w:rFonts w:hint="cs"/>
          <w:rtl/>
        </w:rPr>
        <w:t xml:space="preserve">ומי התאבדות בקרב תושבי ההתנחלויות המיועדות לפינוי יתקיים בוועדת העבודה, הרווחה והבריאות של הכנסת. </w:t>
      </w:r>
      <w:bookmarkStart w:id="313" w:name="CS97679FI0097679T23_03_2005_16_09_22"/>
      <w:bookmarkEnd w:id="313"/>
    </w:p>
    <w:p w14:paraId="510B8C8B" w14:textId="77777777" w:rsidR="00000000" w:rsidRDefault="00A92CBC">
      <w:pPr>
        <w:pStyle w:val="a0"/>
        <w:rPr>
          <w:rtl/>
        </w:rPr>
      </w:pPr>
    </w:p>
    <w:p w14:paraId="431B9008" w14:textId="77777777" w:rsidR="00000000" w:rsidRDefault="00A92CBC">
      <w:pPr>
        <w:pStyle w:val="a0"/>
        <w:rPr>
          <w:rtl/>
        </w:rPr>
      </w:pPr>
    </w:p>
    <w:p w14:paraId="13714D17" w14:textId="77777777" w:rsidR="00000000" w:rsidRDefault="00A92CBC">
      <w:pPr>
        <w:pStyle w:val="a2"/>
        <w:rPr>
          <w:rFonts w:hint="cs"/>
          <w:rtl/>
        </w:rPr>
      </w:pPr>
      <w:bookmarkStart w:id="314" w:name="CS97679FI0097679T23_03_2005_16_09_44"/>
      <w:bookmarkStart w:id="315" w:name="_Toc104196615"/>
      <w:bookmarkEnd w:id="314"/>
      <w:r>
        <w:rPr>
          <w:rtl/>
        </w:rPr>
        <w:t>הצעה לסדר-היום</w:t>
      </w:r>
      <w:bookmarkEnd w:id="315"/>
      <w:r>
        <w:rPr>
          <w:rtl/>
        </w:rPr>
        <w:t xml:space="preserve"> </w:t>
      </w:r>
    </w:p>
    <w:p w14:paraId="7CA71816" w14:textId="77777777" w:rsidR="00000000" w:rsidRDefault="00A92CBC">
      <w:pPr>
        <w:pStyle w:val="a2"/>
        <w:rPr>
          <w:rtl/>
        </w:rPr>
      </w:pPr>
      <w:bookmarkStart w:id="316" w:name="_Toc104196616"/>
      <w:r>
        <w:rPr>
          <w:rtl/>
        </w:rPr>
        <w:t>שחרור רוצחי השר רחבעם זאבי</w:t>
      </w:r>
      <w:bookmarkEnd w:id="316"/>
    </w:p>
    <w:p w14:paraId="3153EEB1" w14:textId="77777777" w:rsidR="00000000" w:rsidRDefault="00A92CBC">
      <w:pPr>
        <w:pStyle w:val="-0"/>
        <w:rPr>
          <w:rFonts w:hint="cs"/>
          <w:rtl/>
        </w:rPr>
      </w:pPr>
    </w:p>
    <w:p w14:paraId="7BF8C8F3" w14:textId="77777777" w:rsidR="00000000" w:rsidRDefault="00A92CBC">
      <w:pPr>
        <w:pStyle w:val="af1"/>
        <w:rPr>
          <w:rtl/>
        </w:rPr>
      </w:pPr>
      <w:r>
        <w:rPr>
          <w:rFonts w:hint="eastAsia"/>
          <w:rtl/>
        </w:rPr>
        <w:t>היו</w:t>
      </w:r>
      <w:r>
        <w:rPr>
          <w:rtl/>
        </w:rPr>
        <w:t>"ר יולי-יואל אדלשטיין:</w:t>
      </w:r>
    </w:p>
    <w:p w14:paraId="12420B84" w14:textId="77777777" w:rsidR="00000000" w:rsidRDefault="00A92CBC">
      <w:pPr>
        <w:pStyle w:val="a0"/>
        <w:rPr>
          <w:rFonts w:hint="cs"/>
          <w:rtl/>
        </w:rPr>
      </w:pPr>
    </w:p>
    <w:p w14:paraId="0AC07689" w14:textId="77777777" w:rsidR="00000000" w:rsidRDefault="00A92CBC">
      <w:pPr>
        <w:pStyle w:val="a0"/>
        <w:rPr>
          <w:rFonts w:hint="cs"/>
          <w:rtl/>
        </w:rPr>
      </w:pPr>
      <w:r>
        <w:rPr>
          <w:rFonts w:hint="cs"/>
          <w:rtl/>
        </w:rPr>
        <w:t>הנושא הבא שלנו הוא שחרור רוצחי השר רחבעם זאבי, גנדי - הצעה לסדר-היום מס' 6502 של חבר</w:t>
      </w:r>
      <w:r>
        <w:rPr>
          <w:rFonts w:hint="cs"/>
          <w:rtl/>
        </w:rPr>
        <w:t xml:space="preserve"> הכנסת נסים זאב. בבקשה, אדוני. ישיב לו השר מאיר שטרית. </w:t>
      </w:r>
    </w:p>
    <w:p w14:paraId="1490265C" w14:textId="77777777" w:rsidR="00000000" w:rsidRDefault="00A92CBC">
      <w:pPr>
        <w:pStyle w:val="a0"/>
        <w:rPr>
          <w:rFonts w:hint="cs"/>
          <w:rtl/>
        </w:rPr>
      </w:pPr>
    </w:p>
    <w:p w14:paraId="791C60EC" w14:textId="77777777" w:rsidR="00000000" w:rsidRDefault="00A92CBC">
      <w:pPr>
        <w:pStyle w:val="a"/>
        <w:rPr>
          <w:rtl/>
        </w:rPr>
      </w:pPr>
      <w:bookmarkStart w:id="317" w:name="FS000000490T23_03_2005_16_10_16"/>
      <w:bookmarkStart w:id="318" w:name="_Toc104196617"/>
      <w:bookmarkEnd w:id="317"/>
      <w:r>
        <w:rPr>
          <w:rFonts w:hint="eastAsia"/>
          <w:rtl/>
        </w:rPr>
        <w:t>נסים</w:t>
      </w:r>
      <w:r>
        <w:rPr>
          <w:rtl/>
        </w:rPr>
        <w:t xml:space="preserve"> זאב (ש"ס):</w:t>
      </w:r>
      <w:bookmarkEnd w:id="318"/>
    </w:p>
    <w:p w14:paraId="50BF4534" w14:textId="77777777" w:rsidR="00000000" w:rsidRDefault="00A92CBC">
      <w:pPr>
        <w:pStyle w:val="a0"/>
        <w:rPr>
          <w:rFonts w:hint="cs"/>
          <w:rtl/>
        </w:rPr>
      </w:pPr>
    </w:p>
    <w:p w14:paraId="54CEC550" w14:textId="77777777" w:rsidR="00000000" w:rsidRDefault="00A92CBC">
      <w:pPr>
        <w:pStyle w:val="a0"/>
        <w:rPr>
          <w:rFonts w:hint="cs"/>
          <w:rtl/>
        </w:rPr>
      </w:pPr>
      <w:r>
        <w:rPr>
          <w:rFonts w:hint="cs"/>
          <w:rtl/>
        </w:rPr>
        <w:t xml:space="preserve">אדוני היושב בראש, כנסת נכבדה, ארץ רעשה וגעשה ביום ל' בתשרי תשס"ב, 17 באוקטובר 2001, כאשר נרצח השר רחבעם זאבי בידי מרצחים שפלים, שהיום מבלים בכלא יריחו. </w:t>
      </w:r>
    </w:p>
    <w:p w14:paraId="1B747DB5" w14:textId="77777777" w:rsidR="00000000" w:rsidRDefault="00A92CBC">
      <w:pPr>
        <w:pStyle w:val="a0"/>
        <w:rPr>
          <w:rFonts w:hint="cs"/>
          <w:rtl/>
        </w:rPr>
      </w:pPr>
    </w:p>
    <w:p w14:paraId="5F0754F4" w14:textId="77777777" w:rsidR="00000000" w:rsidRDefault="00A92CBC">
      <w:pPr>
        <w:pStyle w:val="a0"/>
        <w:rPr>
          <w:rFonts w:hint="cs"/>
          <w:rtl/>
        </w:rPr>
      </w:pPr>
      <w:r>
        <w:rPr>
          <w:rFonts w:hint="cs"/>
          <w:rtl/>
        </w:rPr>
        <w:t>רחבעם זאבי היה אדם משכמו ומע</w:t>
      </w:r>
      <w:r>
        <w:rPr>
          <w:rFonts w:hint="cs"/>
          <w:rtl/>
        </w:rPr>
        <w:t xml:space="preserve">לה; איש שאהב את הארץ ומורשתה, אהב את העם ואת המולדת; איש מסורתי מאוד שלא רבים הכירוהו. לי היה אומר תמיד: ידידי נסים זאב, אנשים לא יודעים שאני מניח תפילין. אל תסתכל על זה שאני הולך בלי כיפה. יש לי הרבה אמונה. היתה לו אמונה. מי שזוכר, תמיד כשהיה אומר פסוקים </w:t>
      </w:r>
      <w:r>
        <w:rPr>
          <w:rFonts w:hint="cs"/>
          <w:rtl/>
        </w:rPr>
        <w:t xml:space="preserve">מהתנ"ך מעל לבמה הזאת היה חובש כיפה. הוא היה גם איש שומר תורה ומצוות. </w:t>
      </w:r>
    </w:p>
    <w:p w14:paraId="37530A6E" w14:textId="77777777" w:rsidR="00000000" w:rsidRDefault="00A92CBC">
      <w:pPr>
        <w:pStyle w:val="a0"/>
        <w:rPr>
          <w:rFonts w:hint="cs"/>
          <w:rtl/>
        </w:rPr>
      </w:pPr>
    </w:p>
    <w:p w14:paraId="07C3E61F" w14:textId="77777777" w:rsidR="00000000" w:rsidRDefault="00A92CBC">
      <w:pPr>
        <w:pStyle w:val="a0"/>
        <w:rPr>
          <w:rFonts w:hint="cs"/>
          <w:rtl/>
        </w:rPr>
      </w:pPr>
      <w:r>
        <w:rPr>
          <w:rFonts w:hint="cs"/>
          <w:rtl/>
        </w:rPr>
        <w:t xml:space="preserve">בילדותו היה בתנועת נוער, הוא היה ב"מחנות העולים". רחבעם זאבי היה מוכן לסכן את נפשו למען ארץ-ישראל, למען הקמת המדינה. כאשר הוא נשאל אם הוא מוכן להתגייס ל"הגנה", הוא אמר - כן. כשהוא נשאל </w:t>
      </w:r>
      <w:r>
        <w:rPr>
          <w:rFonts w:hint="cs"/>
          <w:rtl/>
        </w:rPr>
        <w:t>אם הוא מוכן לסכן את נפשו, הוא אמר - בוודאי. הוא נשאל: אם יגידו לך ללכת להר-הצופים דרך שיח'-ג'ראח, האם תלך?, והוא אמר - אלך.</w:t>
      </w:r>
    </w:p>
    <w:p w14:paraId="015FE3AB" w14:textId="77777777" w:rsidR="00000000" w:rsidRDefault="00A92CBC">
      <w:pPr>
        <w:pStyle w:val="a0"/>
        <w:rPr>
          <w:rFonts w:hint="cs"/>
          <w:rtl/>
        </w:rPr>
      </w:pPr>
    </w:p>
    <w:p w14:paraId="56ADD7A2" w14:textId="77777777" w:rsidR="00000000" w:rsidRDefault="00A92CBC">
      <w:pPr>
        <w:pStyle w:val="a0"/>
        <w:rPr>
          <w:rFonts w:hint="cs"/>
          <w:rtl/>
        </w:rPr>
      </w:pPr>
      <w:r>
        <w:rPr>
          <w:rFonts w:hint="cs"/>
          <w:rtl/>
        </w:rPr>
        <w:t>בגיל 16 הוא התגייס לפלמ"ח ויצא להכשרה בקיבוץ מעוז-חיים. במלחמת השחרור הוא היה מפקד מלחמה וקצין מודיעין של חטיבת "יפתח". הוא השתתף ב</w:t>
      </w:r>
      <w:r>
        <w:rPr>
          <w:rFonts w:hint="cs"/>
          <w:rtl/>
        </w:rPr>
        <w:t>קרבות קשים בעמק בית-שאן, במשמר-העמק, בגליל-העליון, בשפלת יהודה. היתה לו אמונה עקשנית שליוותה אותו. גם כאשר עשרות לוחמים נהרגו לידו, האמין רחבעם זאבי: לי זה לא יקרה. פעם פגע בו כדור בקסדה, פעם במשקפת שבה צפה. כל כך היה קרוב למוות, אבל יצא ללא פגע. אחר כך מו</w:t>
      </w:r>
      <w:r>
        <w:rPr>
          <w:rFonts w:hint="cs"/>
          <w:rtl/>
        </w:rPr>
        <w:t xml:space="preserve">נה לראש ענף מבצעים במטכ"ל וראש מטה של האלופים עמית ושמחוני בפיקוד דרום. בחודש יולי 1968, שנה לאחר מלחמת ששת הימים, מונה לאלוף פיקוד המרכז. </w:t>
      </w:r>
    </w:p>
    <w:p w14:paraId="66364AC0" w14:textId="77777777" w:rsidR="00000000" w:rsidRDefault="00A92CBC">
      <w:pPr>
        <w:pStyle w:val="a0"/>
        <w:rPr>
          <w:rFonts w:hint="cs"/>
          <w:rtl/>
        </w:rPr>
      </w:pPr>
    </w:p>
    <w:p w14:paraId="4BDE9871" w14:textId="77777777" w:rsidR="00000000" w:rsidRDefault="00A92CBC">
      <w:pPr>
        <w:pStyle w:val="a0"/>
        <w:rPr>
          <w:rFonts w:hint="cs"/>
          <w:rtl/>
        </w:rPr>
      </w:pPr>
      <w:r>
        <w:rPr>
          <w:rFonts w:hint="cs"/>
          <w:rtl/>
        </w:rPr>
        <w:t>לאחר קריירה צבאית כל כך ארוכה, זכה רחבעם זאבי למלא גם תפקיד של חבר הכנסת ושר בממשלת ישראל. את דעותיו והשקפותיו לא כ</w:t>
      </w:r>
      <w:r>
        <w:rPr>
          <w:rFonts w:hint="cs"/>
          <w:rtl/>
        </w:rPr>
        <w:t xml:space="preserve">ולם אהבו </w:t>
      </w:r>
      <w:r>
        <w:rPr>
          <w:rtl/>
        </w:rPr>
        <w:t>–</w:t>
      </w:r>
      <w:r>
        <w:rPr>
          <w:rFonts w:hint="cs"/>
          <w:rtl/>
        </w:rPr>
        <w:t xml:space="preserve"> את כל הנושא של הטרנספר </w:t>
      </w:r>
      <w:r>
        <w:rPr>
          <w:rtl/>
        </w:rPr>
        <w:t>–</w:t>
      </w:r>
      <w:r>
        <w:rPr>
          <w:rFonts w:hint="cs"/>
          <w:rtl/>
        </w:rPr>
        <w:t xml:space="preserve"> אבל אנחנו רואים שהוא צדק. רחבעם זאבי צדק בכך, שאם אז היה מתבצע הטרנספר, היה הרבה יותר קל להתמודד היום עם הבעיה הפלסטינית. אפשר היה להחזיר שטחים כאשר יש הסכמים. מעבירים לעזה ערבים שנמצאים בשומרון או ביהודה, ואז חילופי שטח</w:t>
      </w:r>
      <w:r>
        <w:rPr>
          <w:rFonts w:hint="cs"/>
          <w:rtl/>
        </w:rPr>
        <w:t xml:space="preserve">ים, אבל לא התנתקות ולא בריחה מהשטחים, כמו שראש הממשלה מציע. </w:t>
      </w:r>
    </w:p>
    <w:p w14:paraId="358B0815" w14:textId="77777777" w:rsidR="00000000" w:rsidRDefault="00A92CBC">
      <w:pPr>
        <w:pStyle w:val="a3"/>
        <w:rPr>
          <w:rFonts w:hint="cs"/>
          <w:rtl/>
        </w:rPr>
      </w:pPr>
    </w:p>
    <w:p w14:paraId="31C1F016" w14:textId="77777777" w:rsidR="00000000" w:rsidRDefault="00A92CBC">
      <w:pPr>
        <w:pStyle w:val="af0"/>
        <w:rPr>
          <w:rtl/>
        </w:rPr>
      </w:pPr>
      <w:r>
        <w:rPr>
          <w:rFonts w:hint="eastAsia"/>
          <w:rtl/>
        </w:rPr>
        <w:t>יוסף</w:t>
      </w:r>
      <w:r>
        <w:rPr>
          <w:rtl/>
        </w:rPr>
        <w:t xml:space="preserve"> פריצקי (שינוי):</w:t>
      </w:r>
    </w:p>
    <w:p w14:paraId="78244964" w14:textId="77777777" w:rsidR="00000000" w:rsidRDefault="00A92CBC">
      <w:pPr>
        <w:pStyle w:val="a0"/>
        <w:rPr>
          <w:rFonts w:hint="cs"/>
          <w:rtl/>
        </w:rPr>
      </w:pPr>
    </w:p>
    <w:p w14:paraId="23207385" w14:textId="77777777" w:rsidR="00000000" w:rsidRDefault="00A92CBC">
      <w:pPr>
        <w:pStyle w:val="a0"/>
        <w:rPr>
          <w:rFonts w:hint="cs"/>
          <w:rtl/>
        </w:rPr>
      </w:pPr>
      <w:r>
        <w:rPr>
          <w:rFonts w:hint="cs"/>
          <w:rtl/>
        </w:rPr>
        <w:t>- - -</w:t>
      </w:r>
    </w:p>
    <w:p w14:paraId="2EFC8843" w14:textId="77777777" w:rsidR="00000000" w:rsidRDefault="00A92CBC">
      <w:pPr>
        <w:pStyle w:val="a0"/>
        <w:rPr>
          <w:rFonts w:hint="cs"/>
          <w:rtl/>
        </w:rPr>
      </w:pPr>
    </w:p>
    <w:p w14:paraId="29044F1A" w14:textId="77777777" w:rsidR="00000000" w:rsidRDefault="00A92CBC">
      <w:pPr>
        <w:pStyle w:val="af0"/>
        <w:rPr>
          <w:rtl/>
        </w:rPr>
      </w:pPr>
      <w:r>
        <w:rPr>
          <w:rFonts w:hint="eastAsia"/>
          <w:rtl/>
        </w:rPr>
        <w:t>מוחמד</w:t>
      </w:r>
      <w:r>
        <w:rPr>
          <w:rtl/>
        </w:rPr>
        <w:t xml:space="preserve"> ברכה (חד"ש-תע"ל):</w:t>
      </w:r>
    </w:p>
    <w:p w14:paraId="255B6D57" w14:textId="77777777" w:rsidR="00000000" w:rsidRDefault="00A92CBC">
      <w:pPr>
        <w:pStyle w:val="a0"/>
        <w:rPr>
          <w:rFonts w:hint="cs"/>
          <w:rtl/>
        </w:rPr>
      </w:pPr>
    </w:p>
    <w:p w14:paraId="3F7E74BA" w14:textId="77777777" w:rsidR="00000000" w:rsidRDefault="00A92CBC">
      <w:pPr>
        <w:pStyle w:val="a0"/>
        <w:rPr>
          <w:rFonts w:hint="cs"/>
          <w:rtl/>
        </w:rPr>
      </w:pPr>
      <w:r>
        <w:rPr>
          <w:rFonts w:hint="cs"/>
          <w:rtl/>
        </w:rPr>
        <w:t>דברי אלוהים חיים - - -</w:t>
      </w:r>
    </w:p>
    <w:p w14:paraId="7150E067" w14:textId="77777777" w:rsidR="00000000" w:rsidRDefault="00A92CBC">
      <w:pPr>
        <w:pStyle w:val="a0"/>
        <w:rPr>
          <w:rFonts w:hint="cs"/>
          <w:rtl/>
        </w:rPr>
      </w:pPr>
    </w:p>
    <w:p w14:paraId="46BDD1A5" w14:textId="77777777" w:rsidR="00000000" w:rsidRDefault="00A92CBC">
      <w:pPr>
        <w:pStyle w:val="-"/>
        <w:rPr>
          <w:rtl/>
        </w:rPr>
      </w:pPr>
      <w:bookmarkStart w:id="319" w:name="FS000000490T23_03_2005_16_20_36C"/>
      <w:bookmarkEnd w:id="319"/>
      <w:r>
        <w:rPr>
          <w:rFonts w:hint="eastAsia"/>
          <w:rtl/>
        </w:rPr>
        <w:t>נסים</w:t>
      </w:r>
      <w:r>
        <w:rPr>
          <w:rtl/>
        </w:rPr>
        <w:t xml:space="preserve"> זאב (ש"ס):</w:t>
      </w:r>
    </w:p>
    <w:p w14:paraId="7B207517" w14:textId="77777777" w:rsidR="00000000" w:rsidRDefault="00A92CBC">
      <w:pPr>
        <w:pStyle w:val="a0"/>
        <w:rPr>
          <w:rFonts w:hint="cs"/>
          <w:rtl/>
        </w:rPr>
      </w:pPr>
    </w:p>
    <w:p w14:paraId="2738DE81" w14:textId="77777777" w:rsidR="00000000" w:rsidRDefault="00A92CBC">
      <w:pPr>
        <w:pStyle w:val="a0"/>
        <w:rPr>
          <w:rFonts w:hint="cs"/>
          <w:rtl/>
        </w:rPr>
      </w:pPr>
      <w:r>
        <w:rPr>
          <w:rFonts w:hint="cs"/>
          <w:rtl/>
        </w:rPr>
        <w:t xml:space="preserve">תשמע, זה תלוי איפה אתה יושב. לפעמים אתה יושב גבוה ולפעמים אתה יושב נמוך. </w:t>
      </w:r>
    </w:p>
    <w:p w14:paraId="4BBCCB1C" w14:textId="77777777" w:rsidR="00000000" w:rsidRDefault="00A92CBC">
      <w:pPr>
        <w:pStyle w:val="a0"/>
        <w:rPr>
          <w:rFonts w:hint="cs"/>
          <w:rtl/>
        </w:rPr>
      </w:pPr>
    </w:p>
    <w:p w14:paraId="24C8DF9E" w14:textId="77777777" w:rsidR="00000000" w:rsidRDefault="00A92CBC">
      <w:pPr>
        <w:pStyle w:val="af0"/>
        <w:rPr>
          <w:rtl/>
        </w:rPr>
      </w:pPr>
      <w:r>
        <w:rPr>
          <w:rFonts w:hint="eastAsia"/>
          <w:rtl/>
        </w:rPr>
        <w:t>יוסף</w:t>
      </w:r>
      <w:r>
        <w:rPr>
          <w:rtl/>
        </w:rPr>
        <w:t xml:space="preserve"> פריצקי (שינוי):</w:t>
      </w:r>
    </w:p>
    <w:p w14:paraId="49378032" w14:textId="77777777" w:rsidR="00000000" w:rsidRDefault="00A92CBC">
      <w:pPr>
        <w:pStyle w:val="a0"/>
        <w:rPr>
          <w:rFonts w:hint="cs"/>
          <w:rtl/>
        </w:rPr>
      </w:pPr>
    </w:p>
    <w:p w14:paraId="713DE929" w14:textId="77777777" w:rsidR="00000000" w:rsidRDefault="00A92CBC">
      <w:pPr>
        <w:pStyle w:val="a0"/>
        <w:rPr>
          <w:rFonts w:hint="cs"/>
          <w:rtl/>
        </w:rPr>
      </w:pPr>
      <w:r>
        <w:rPr>
          <w:rFonts w:hint="cs"/>
          <w:rtl/>
        </w:rPr>
        <w:t>את</w:t>
      </w:r>
      <w:r>
        <w:rPr>
          <w:rFonts w:hint="cs"/>
          <w:rtl/>
        </w:rPr>
        <w:t xml:space="preserve">ה אומר שהיה טוב אם היו לוקחים את הערבים ומעלים אותם על רכבות. </w:t>
      </w:r>
    </w:p>
    <w:p w14:paraId="6F26B26B" w14:textId="77777777" w:rsidR="00000000" w:rsidRDefault="00A92CBC">
      <w:pPr>
        <w:pStyle w:val="a0"/>
        <w:rPr>
          <w:rFonts w:hint="cs"/>
          <w:rtl/>
        </w:rPr>
      </w:pPr>
    </w:p>
    <w:p w14:paraId="3A979BB2" w14:textId="77777777" w:rsidR="00000000" w:rsidRDefault="00A92CBC">
      <w:pPr>
        <w:pStyle w:val="-"/>
        <w:rPr>
          <w:rtl/>
        </w:rPr>
      </w:pPr>
      <w:bookmarkStart w:id="320" w:name="FS000000490T23_03_2005_16_21_35C"/>
      <w:bookmarkEnd w:id="320"/>
      <w:r>
        <w:rPr>
          <w:rFonts w:hint="eastAsia"/>
          <w:rtl/>
        </w:rPr>
        <w:t>נסים</w:t>
      </w:r>
      <w:r>
        <w:rPr>
          <w:rtl/>
        </w:rPr>
        <w:t xml:space="preserve"> זאב (ש"ס):</w:t>
      </w:r>
    </w:p>
    <w:p w14:paraId="653CD9FF" w14:textId="77777777" w:rsidR="00000000" w:rsidRDefault="00A92CBC">
      <w:pPr>
        <w:pStyle w:val="a0"/>
        <w:rPr>
          <w:rFonts w:hint="cs"/>
          <w:rtl/>
        </w:rPr>
      </w:pPr>
    </w:p>
    <w:p w14:paraId="6A83FFC6" w14:textId="77777777" w:rsidR="00000000" w:rsidRDefault="00A92CBC">
      <w:pPr>
        <w:pStyle w:val="a0"/>
        <w:rPr>
          <w:rFonts w:hint="cs"/>
          <w:rtl/>
        </w:rPr>
      </w:pPr>
      <w:r>
        <w:rPr>
          <w:rFonts w:hint="cs"/>
          <w:rtl/>
        </w:rPr>
        <w:t xml:space="preserve">אני לא מדבר על רכבות. </w:t>
      </w:r>
    </w:p>
    <w:p w14:paraId="64F83D99" w14:textId="77777777" w:rsidR="00000000" w:rsidRDefault="00A92CBC">
      <w:pPr>
        <w:pStyle w:val="a0"/>
        <w:rPr>
          <w:rFonts w:hint="cs"/>
          <w:rtl/>
        </w:rPr>
      </w:pPr>
    </w:p>
    <w:p w14:paraId="225FFB4A" w14:textId="77777777" w:rsidR="00000000" w:rsidRDefault="00A92CBC">
      <w:pPr>
        <w:pStyle w:val="af0"/>
        <w:rPr>
          <w:rtl/>
        </w:rPr>
      </w:pPr>
      <w:r>
        <w:rPr>
          <w:rFonts w:hint="eastAsia"/>
          <w:rtl/>
        </w:rPr>
        <w:t>יוסף</w:t>
      </w:r>
      <w:r>
        <w:rPr>
          <w:rtl/>
        </w:rPr>
        <w:t xml:space="preserve"> פריצקי (שינוי):</w:t>
      </w:r>
    </w:p>
    <w:p w14:paraId="5737FE27" w14:textId="77777777" w:rsidR="00000000" w:rsidRDefault="00A92CBC">
      <w:pPr>
        <w:pStyle w:val="a0"/>
        <w:rPr>
          <w:rFonts w:hint="cs"/>
          <w:rtl/>
        </w:rPr>
      </w:pPr>
    </w:p>
    <w:p w14:paraId="1A1E07D2" w14:textId="77777777" w:rsidR="00000000" w:rsidRDefault="00A92CBC">
      <w:pPr>
        <w:pStyle w:val="a0"/>
        <w:rPr>
          <w:rFonts w:hint="cs"/>
          <w:rtl/>
        </w:rPr>
      </w:pPr>
      <w:r>
        <w:rPr>
          <w:rFonts w:hint="cs"/>
          <w:rtl/>
        </w:rPr>
        <w:t>לא, תסביר לנו את זה בבקשה. אני רוצה להבין איך נעשה את זה, במשאיות אולי?</w:t>
      </w:r>
    </w:p>
    <w:p w14:paraId="0D1EBB1D" w14:textId="77777777" w:rsidR="00000000" w:rsidRDefault="00A92CBC">
      <w:pPr>
        <w:pStyle w:val="a0"/>
        <w:rPr>
          <w:rFonts w:hint="cs"/>
          <w:rtl/>
        </w:rPr>
      </w:pPr>
    </w:p>
    <w:p w14:paraId="6EFD075F" w14:textId="77777777" w:rsidR="00000000" w:rsidRDefault="00A92CBC">
      <w:pPr>
        <w:pStyle w:val="-"/>
        <w:rPr>
          <w:rtl/>
        </w:rPr>
      </w:pPr>
      <w:bookmarkStart w:id="321" w:name="FS000000490T23_03_2005_16_21_59C"/>
      <w:bookmarkEnd w:id="321"/>
      <w:r>
        <w:rPr>
          <w:rFonts w:hint="eastAsia"/>
          <w:rtl/>
        </w:rPr>
        <w:t>נסים</w:t>
      </w:r>
      <w:r>
        <w:rPr>
          <w:rtl/>
        </w:rPr>
        <w:t xml:space="preserve"> זאב (ש"ס):</w:t>
      </w:r>
    </w:p>
    <w:p w14:paraId="7C10BE6B" w14:textId="77777777" w:rsidR="00000000" w:rsidRDefault="00A92CBC">
      <w:pPr>
        <w:pStyle w:val="a0"/>
        <w:rPr>
          <w:rFonts w:hint="cs"/>
          <w:rtl/>
        </w:rPr>
      </w:pPr>
    </w:p>
    <w:p w14:paraId="29661944" w14:textId="77777777" w:rsidR="00000000" w:rsidRDefault="00A92CBC">
      <w:pPr>
        <w:pStyle w:val="a0"/>
        <w:rPr>
          <w:rFonts w:hint="cs"/>
          <w:rtl/>
        </w:rPr>
      </w:pPr>
      <w:r>
        <w:rPr>
          <w:rFonts w:hint="cs"/>
          <w:rtl/>
        </w:rPr>
        <w:t xml:space="preserve">תגיד, למה אתה מדבר על משאיות? אתה חושב </w:t>
      </w:r>
      <w:r>
        <w:rPr>
          <w:rFonts w:hint="cs"/>
          <w:rtl/>
        </w:rPr>
        <w:t xml:space="preserve">שזאת כל כך בעיה להטיס אותם במטוסים הכי יוקרתיים? </w:t>
      </w:r>
    </w:p>
    <w:p w14:paraId="4CE40C0F" w14:textId="77777777" w:rsidR="00000000" w:rsidRDefault="00A92CBC">
      <w:pPr>
        <w:pStyle w:val="a0"/>
        <w:rPr>
          <w:rFonts w:hint="cs"/>
          <w:rtl/>
        </w:rPr>
      </w:pPr>
    </w:p>
    <w:p w14:paraId="63AF8ACA" w14:textId="77777777" w:rsidR="00000000" w:rsidRDefault="00A92CBC">
      <w:pPr>
        <w:pStyle w:val="af0"/>
        <w:rPr>
          <w:rtl/>
        </w:rPr>
      </w:pPr>
      <w:r>
        <w:rPr>
          <w:rFonts w:hint="eastAsia"/>
          <w:rtl/>
        </w:rPr>
        <w:t>יוסף</w:t>
      </w:r>
      <w:r>
        <w:rPr>
          <w:rtl/>
        </w:rPr>
        <w:t xml:space="preserve"> פריצקי (שינוי):</w:t>
      </w:r>
    </w:p>
    <w:p w14:paraId="606C6470" w14:textId="77777777" w:rsidR="00000000" w:rsidRDefault="00A92CBC">
      <w:pPr>
        <w:pStyle w:val="a0"/>
        <w:rPr>
          <w:rFonts w:hint="cs"/>
          <w:rtl/>
        </w:rPr>
      </w:pPr>
    </w:p>
    <w:p w14:paraId="3955FC99" w14:textId="77777777" w:rsidR="00000000" w:rsidRDefault="00A92CBC">
      <w:pPr>
        <w:pStyle w:val="a0"/>
        <w:rPr>
          <w:rFonts w:hint="cs"/>
          <w:rtl/>
        </w:rPr>
      </w:pPr>
      <w:r>
        <w:rPr>
          <w:rFonts w:hint="cs"/>
          <w:rtl/>
        </w:rPr>
        <w:t>אתה רוצה להטיס אותם? מורשת - - -</w:t>
      </w:r>
    </w:p>
    <w:p w14:paraId="32C8403E" w14:textId="77777777" w:rsidR="00000000" w:rsidRDefault="00A92CBC">
      <w:pPr>
        <w:pStyle w:val="a0"/>
        <w:rPr>
          <w:rFonts w:hint="cs"/>
          <w:rtl/>
        </w:rPr>
      </w:pPr>
    </w:p>
    <w:p w14:paraId="47554903" w14:textId="77777777" w:rsidR="00000000" w:rsidRDefault="00A92CBC">
      <w:pPr>
        <w:pStyle w:val="-"/>
        <w:rPr>
          <w:rtl/>
        </w:rPr>
      </w:pPr>
      <w:bookmarkStart w:id="322" w:name="FS000000490T23_03_2005_16_23_20C"/>
      <w:bookmarkEnd w:id="322"/>
      <w:r>
        <w:rPr>
          <w:rFonts w:hint="eastAsia"/>
          <w:rtl/>
        </w:rPr>
        <w:t>נסים</w:t>
      </w:r>
      <w:r>
        <w:rPr>
          <w:rtl/>
        </w:rPr>
        <w:t xml:space="preserve"> זאב (ש"ס):</w:t>
      </w:r>
    </w:p>
    <w:p w14:paraId="2DDEE4AA" w14:textId="77777777" w:rsidR="00000000" w:rsidRDefault="00A92CBC">
      <w:pPr>
        <w:pStyle w:val="a0"/>
        <w:rPr>
          <w:rFonts w:hint="cs"/>
          <w:rtl/>
        </w:rPr>
      </w:pPr>
    </w:p>
    <w:p w14:paraId="5AF708CD" w14:textId="77777777" w:rsidR="00000000" w:rsidRDefault="00A92CBC">
      <w:pPr>
        <w:pStyle w:val="a0"/>
        <w:rPr>
          <w:rFonts w:hint="cs"/>
          <w:rtl/>
        </w:rPr>
      </w:pPr>
      <w:r>
        <w:rPr>
          <w:rFonts w:hint="cs"/>
          <w:rtl/>
        </w:rPr>
        <w:t>חבר הכנסת פריצקי, כשעשו הסכם עם הירדנים, גם היו חילופי שטחים. הרי בסופו של דבר הירדנים קיבלו אדמות שהיו - - -</w:t>
      </w:r>
    </w:p>
    <w:p w14:paraId="52197F68" w14:textId="77777777" w:rsidR="00000000" w:rsidRDefault="00A92CBC">
      <w:pPr>
        <w:pStyle w:val="a0"/>
        <w:rPr>
          <w:rFonts w:hint="cs"/>
          <w:rtl/>
        </w:rPr>
      </w:pPr>
    </w:p>
    <w:p w14:paraId="373997F1" w14:textId="77777777" w:rsidR="00000000" w:rsidRDefault="00A92CBC">
      <w:pPr>
        <w:pStyle w:val="af0"/>
        <w:rPr>
          <w:rtl/>
        </w:rPr>
      </w:pPr>
      <w:r>
        <w:rPr>
          <w:rFonts w:hint="eastAsia"/>
          <w:rtl/>
        </w:rPr>
        <w:t>יוסף</w:t>
      </w:r>
      <w:r>
        <w:rPr>
          <w:rtl/>
        </w:rPr>
        <w:t xml:space="preserve"> פריצקי (שינוי):</w:t>
      </w:r>
    </w:p>
    <w:p w14:paraId="3786C641" w14:textId="77777777" w:rsidR="00000000" w:rsidRDefault="00A92CBC">
      <w:pPr>
        <w:pStyle w:val="a0"/>
        <w:rPr>
          <w:rFonts w:hint="cs"/>
          <w:rtl/>
        </w:rPr>
      </w:pPr>
    </w:p>
    <w:p w14:paraId="48706CF3" w14:textId="77777777" w:rsidR="00000000" w:rsidRDefault="00A92CBC">
      <w:pPr>
        <w:pStyle w:val="a0"/>
        <w:rPr>
          <w:rFonts w:hint="cs"/>
          <w:rtl/>
        </w:rPr>
      </w:pPr>
      <w:r>
        <w:rPr>
          <w:rFonts w:hint="cs"/>
          <w:rtl/>
        </w:rPr>
        <w:t>לא, אבל השר זאבי המנוח אמר "שילכו". אתה אומר להם "רוח מן הון", לכו מפה.</w:t>
      </w:r>
    </w:p>
    <w:p w14:paraId="1C108F1B" w14:textId="77777777" w:rsidR="00000000" w:rsidRDefault="00A92CBC">
      <w:pPr>
        <w:pStyle w:val="a0"/>
        <w:rPr>
          <w:rFonts w:hint="cs"/>
          <w:rtl/>
        </w:rPr>
      </w:pPr>
    </w:p>
    <w:p w14:paraId="424EB6B5" w14:textId="77777777" w:rsidR="00000000" w:rsidRDefault="00A92CBC">
      <w:pPr>
        <w:pStyle w:val="-"/>
        <w:rPr>
          <w:rtl/>
        </w:rPr>
      </w:pPr>
      <w:bookmarkStart w:id="323" w:name="FS000000490T23_03_2005_16_25_41C"/>
      <w:bookmarkEnd w:id="323"/>
      <w:r>
        <w:rPr>
          <w:rFonts w:hint="eastAsia"/>
          <w:rtl/>
        </w:rPr>
        <w:t>נסים</w:t>
      </w:r>
      <w:r>
        <w:rPr>
          <w:rtl/>
        </w:rPr>
        <w:t xml:space="preserve"> זאב (ש"ס):</w:t>
      </w:r>
    </w:p>
    <w:p w14:paraId="60C4048F" w14:textId="77777777" w:rsidR="00000000" w:rsidRDefault="00A92CBC">
      <w:pPr>
        <w:pStyle w:val="a0"/>
        <w:rPr>
          <w:rFonts w:hint="cs"/>
          <w:rtl/>
        </w:rPr>
      </w:pPr>
    </w:p>
    <w:p w14:paraId="5AEFD4BD" w14:textId="77777777" w:rsidR="00000000" w:rsidRDefault="00A92CBC">
      <w:pPr>
        <w:pStyle w:val="a0"/>
        <w:rPr>
          <w:rFonts w:hint="cs"/>
          <w:rtl/>
        </w:rPr>
      </w:pPr>
      <w:r>
        <w:rPr>
          <w:rFonts w:hint="cs"/>
          <w:rtl/>
        </w:rPr>
        <w:t xml:space="preserve">אפשר להגיד את זה בעברית, הם גם מבינים עברית. אל תזלזל, הערבים מבינים עברית לא פחות טוב ממך. </w:t>
      </w:r>
    </w:p>
    <w:p w14:paraId="3DC13AFD" w14:textId="77777777" w:rsidR="00000000" w:rsidRDefault="00A92CBC">
      <w:pPr>
        <w:pStyle w:val="a0"/>
        <w:rPr>
          <w:rFonts w:hint="cs"/>
          <w:rtl/>
        </w:rPr>
      </w:pPr>
    </w:p>
    <w:p w14:paraId="3900DE11" w14:textId="77777777" w:rsidR="00000000" w:rsidRDefault="00A92CBC">
      <w:pPr>
        <w:pStyle w:val="af0"/>
        <w:rPr>
          <w:rtl/>
        </w:rPr>
      </w:pPr>
      <w:r>
        <w:rPr>
          <w:rFonts w:hint="eastAsia"/>
          <w:rtl/>
        </w:rPr>
        <w:t>גאלב</w:t>
      </w:r>
      <w:r>
        <w:rPr>
          <w:rtl/>
        </w:rPr>
        <w:t xml:space="preserve"> מג'אדלה (העבודה-מימד):</w:t>
      </w:r>
    </w:p>
    <w:p w14:paraId="71540A10" w14:textId="77777777" w:rsidR="00000000" w:rsidRDefault="00A92CBC">
      <w:pPr>
        <w:pStyle w:val="a0"/>
        <w:rPr>
          <w:rFonts w:hint="cs"/>
          <w:rtl/>
        </w:rPr>
      </w:pPr>
    </w:p>
    <w:p w14:paraId="40130A7D" w14:textId="77777777" w:rsidR="00000000" w:rsidRDefault="00A92CBC">
      <w:pPr>
        <w:pStyle w:val="a0"/>
        <w:rPr>
          <w:rFonts w:hint="cs"/>
          <w:rtl/>
        </w:rPr>
      </w:pPr>
      <w:r>
        <w:rPr>
          <w:rFonts w:hint="cs"/>
          <w:rtl/>
        </w:rPr>
        <w:t>תענה לו על השאלה. הוא שואל שאלת תם, תענה ל</w:t>
      </w:r>
      <w:r>
        <w:rPr>
          <w:rFonts w:hint="cs"/>
          <w:rtl/>
        </w:rPr>
        <w:t xml:space="preserve">ו על השאלה. </w:t>
      </w:r>
    </w:p>
    <w:p w14:paraId="35862EDC" w14:textId="77777777" w:rsidR="00000000" w:rsidRDefault="00A92CBC">
      <w:pPr>
        <w:pStyle w:val="a0"/>
        <w:rPr>
          <w:rFonts w:hint="cs"/>
          <w:rtl/>
        </w:rPr>
      </w:pPr>
    </w:p>
    <w:p w14:paraId="77C07267" w14:textId="77777777" w:rsidR="00000000" w:rsidRDefault="00A92CBC">
      <w:pPr>
        <w:pStyle w:val="-"/>
        <w:rPr>
          <w:rtl/>
        </w:rPr>
      </w:pPr>
      <w:bookmarkStart w:id="324" w:name="FS000000490T23_03_2005_16_26_20C"/>
      <w:bookmarkEnd w:id="324"/>
      <w:r>
        <w:rPr>
          <w:rFonts w:hint="eastAsia"/>
          <w:rtl/>
        </w:rPr>
        <w:t>נסים</w:t>
      </w:r>
      <w:r>
        <w:rPr>
          <w:rtl/>
        </w:rPr>
        <w:t xml:space="preserve"> זאב (ש"ס):</w:t>
      </w:r>
    </w:p>
    <w:p w14:paraId="2CF1DA5F" w14:textId="77777777" w:rsidR="00000000" w:rsidRDefault="00A92CBC">
      <w:pPr>
        <w:pStyle w:val="a0"/>
        <w:rPr>
          <w:rFonts w:hint="cs"/>
          <w:rtl/>
        </w:rPr>
      </w:pPr>
    </w:p>
    <w:p w14:paraId="55533937" w14:textId="77777777" w:rsidR="00000000" w:rsidRDefault="00A92CBC">
      <w:pPr>
        <w:pStyle w:val="a0"/>
        <w:rPr>
          <w:rFonts w:hint="cs"/>
          <w:rtl/>
        </w:rPr>
      </w:pPr>
      <w:r>
        <w:rPr>
          <w:rFonts w:hint="cs"/>
          <w:rtl/>
        </w:rPr>
        <w:t xml:space="preserve">תשמע, ממשלה כל כך חכמה שיודעת לברוח מעזה ומשומרון, יש לה מספיק חוכמה לעגן את זה בהסכמים. </w:t>
      </w:r>
    </w:p>
    <w:p w14:paraId="74C6D07D" w14:textId="77777777" w:rsidR="00000000" w:rsidRDefault="00A92CBC">
      <w:pPr>
        <w:pStyle w:val="a0"/>
        <w:rPr>
          <w:rFonts w:hint="cs"/>
          <w:rtl/>
        </w:rPr>
      </w:pPr>
    </w:p>
    <w:p w14:paraId="0A393FA1" w14:textId="77777777" w:rsidR="00000000" w:rsidRDefault="00A92CBC">
      <w:pPr>
        <w:pStyle w:val="af0"/>
        <w:rPr>
          <w:rtl/>
        </w:rPr>
      </w:pPr>
      <w:r>
        <w:rPr>
          <w:rFonts w:hint="eastAsia"/>
          <w:rtl/>
        </w:rPr>
        <w:t>גאלב</w:t>
      </w:r>
      <w:r>
        <w:rPr>
          <w:rtl/>
        </w:rPr>
        <w:t xml:space="preserve"> מג'אדלה (העבודה-מימד):</w:t>
      </w:r>
    </w:p>
    <w:p w14:paraId="514AAC79" w14:textId="77777777" w:rsidR="00000000" w:rsidRDefault="00A92CBC">
      <w:pPr>
        <w:pStyle w:val="a0"/>
        <w:rPr>
          <w:rFonts w:hint="cs"/>
          <w:rtl/>
        </w:rPr>
      </w:pPr>
    </w:p>
    <w:p w14:paraId="38C78582" w14:textId="77777777" w:rsidR="00000000" w:rsidRDefault="00A92CBC">
      <w:pPr>
        <w:pStyle w:val="a0"/>
        <w:rPr>
          <w:rFonts w:hint="cs"/>
          <w:rtl/>
        </w:rPr>
      </w:pPr>
      <w:r>
        <w:rPr>
          <w:rFonts w:hint="cs"/>
          <w:rtl/>
        </w:rPr>
        <w:t xml:space="preserve">יהודי, לא ערבי ולא מהשמאל, אלא יהודי ציוני גאה, שואל אותך שאלה. תענה לו על השאלה. </w:t>
      </w:r>
    </w:p>
    <w:p w14:paraId="5959A71D" w14:textId="77777777" w:rsidR="00000000" w:rsidRDefault="00A92CBC">
      <w:pPr>
        <w:pStyle w:val="a0"/>
        <w:rPr>
          <w:rFonts w:hint="cs"/>
          <w:rtl/>
        </w:rPr>
      </w:pPr>
    </w:p>
    <w:p w14:paraId="5F6CEA09" w14:textId="77777777" w:rsidR="00000000" w:rsidRDefault="00A92CBC">
      <w:pPr>
        <w:pStyle w:val="-"/>
        <w:rPr>
          <w:rtl/>
        </w:rPr>
      </w:pPr>
      <w:bookmarkStart w:id="325" w:name="FS000000490T23_03_2005_16_27_30C"/>
      <w:bookmarkEnd w:id="325"/>
      <w:r>
        <w:rPr>
          <w:rFonts w:hint="eastAsia"/>
          <w:rtl/>
        </w:rPr>
        <w:t>נסים</w:t>
      </w:r>
      <w:r>
        <w:rPr>
          <w:rtl/>
        </w:rPr>
        <w:t xml:space="preserve"> זאב (ש"ס):</w:t>
      </w:r>
    </w:p>
    <w:p w14:paraId="705B47B0" w14:textId="77777777" w:rsidR="00000000" w:rsidRDefault="00A92CBC">
      <w:pPr>
        <w:pStyle w:val="a0"/>
        <w:rPr>
          <w:rFonts w:hint="cs"/>
          <w:rtl/>
        </w:rPr>
      </w:pPr>
    </w:p>
    <w:p w14:paraId="78DA24C5" w14:textId="77777777" w:rsidR="00000000" w:rsidRDefault="00A92CBC">
      <w:pPr>
        <w:pStyle w:val="a0"/>
        <w:rPr>
          <w:rFonts w:hint="cs"/>
          <w:rtl/>
        </w:rPr>
      </w:pPr>
      <w:r>
        <w:rPr>
          <w:rFonts w:hint="cs"/>
          <w:rtl/>
        </w:rPr>
        <w:t xml:space="preserve">אני </w:t>
      </w:r>
      <w:r>
        <w:rPr>
          <w:rFonts w:hint="cs"/>
          <w:rtl/>
        </w:rPr>
        <w:t xml:space="preserve">אענה לך. זה מתפקידה של הממשלה. ממשלה כל כך חכמה שיש לה יכולת לקבל החלטות כל כך קשות ונועזות לברוח משטחים, יכולה במקביל לקבל החלטה נוספת, שהבריחה מהשטחים תהיה בתמורה, ולא בריחה חד-צדדית. </w:t>
      </w:r>
    </w:p>
    <w:p w14:paraId="63C180E4" w14:textId="77777777" w:rsidR="00000000" w:rsidRDefault="00A92CBC">
      <w:pPr>
        <w:pStyle w:val="a0"/>
        <w:rPr>
          <w:rFonts w:hint="cs"/>
          <w:rtl/>
        </w:rPr>
      </w:pPr>
    </w:p>
    <w:p w14:paraId="117A9741" w14:textId="77777777" w:rsidR="00000000" w:rsidRDefault="00A92CBC">
      <w:pPr>
        <w:pStyle w:val="af0"/>
        <w:rPr>
          <w:rtl/>
        </w:rPr>
      </w:pPr>
      <w:r>
        <w:rPr>
          <w:rFonts w:hint="eastAsia"/>
          <w:rtl/>
        </w:rPr>
        <w:t>גאלב</w:t>
      </w:r>
      <w:r>
        <w:rPr>
          <w:rtl/>
        </w:rPr>
        <w:t xml:space="preserve"> מג'אדלה (העבודה-מימד):</w:t>
      </w:r>
    </w:p>
    <w:p w14:paraId="270945B9" w14:textId="77777777" w:rsidR="00000000" w:rsidRDefault="00A92CBC">
      <w:pPr>
        <w:pStyle w:val="a0"/>
        <w:rPr>
          <w:rFonts w:hint="cs"/>
          <w:rtl/>
        </w:rPr>
      </w:pPr>
    </w:p>
    <w:p w14:paraId="29C48B06" w14:textId="77777777" w:rsidR="00000000" w:rsidRDefault="00A92CBC">
      <w:pPr>
        <w:pStyle w:val="a0"/>
        <w:rPr>
          <w:rFonts w:hint="cs"/>
          <w:rtl/>
        </w:rPr>
      </w:pPr>
      <w:r>
        <w:rPr>
          <w:rFonts w:hint="cs"/>
          <w:rtl/>
        </w:rPr>
        <w:t>איזה שטחים, שקיבלתם בירושה? איזה שטחים,</w:t>
      </w:r>
      <w:r>
        <w:rPr>
          <w:rFonts w:hint="cs"/>
          <w:rtl/>
        </w:rPr>
        <w:t xml:space="preserve"> שכבשתם ב-1967. </w:t>
      </w:r>
    </w:p>
    <w:p w14:paraId="74161D39" w14:textId="77777777" w:rsidR="00000000" w:rsidRDefault="00A92CBC">
      <w:pPr>
        <w:pStyle w:val="a0"/>
        <w:rPr>
          <w:rFonts w:hint="cs"/>
          <w:rtl/>
        </w:rPr>
      </w:pPr>
    </w:p>
    <w:p w14:paraId="0F6C0ED1" w14:textId="77777777" w:rsidR="00000000" w:rsidRDefault="00A92CBC">
      <w:pPr>
        <w:pStyle w:val="-"/>
        <w:rPr>
          <w:rtl/>
        </w:rPr>
      </w:pPr>
      <w:bookmarkStart w:id="326" w:name="FS000000490T23_03_2005_16_28_22C"/>
      <w:bookmarkEnd w:id="326"/>
      <w:r>
        <w:rPr>
          <w:rFonts w:hint="eastAsia"/>
          <w:rtl/>
        </w:rPr>
        <w:t>נסים</w:t>
      </w:r>
      <w:r>
        <w:rPr>
          <w:rtl/>
        </w:rPr>
        <w:t xml:space="preserve"> זאב (ש"ס):</w:t>
      </w:r>
    </w:p>
    <w:p w14:paraId="3F812C30" w14:textId="77777777" w:rsidR="00000000" w:rsidRDefault="00A92CBC">
      <w:pPr>
        <w:pStyle w:val="a0"/>
        <w:rPr>
          <w:rFonts w:hint="cs"/>
          <w:rtl/>
        </w:rPr>
      </w:pPr>
    </w:p>
    <w:p w14:paraId="5988F31F" w14:textId="77777777" w:rsidR="00000000" w:rsidRDefault="00A92CBC">
      <w:pPr>
        <w:pStyle w:val="a0"/>
        <w:rPr>
          <w:rFonts w:hint="cs"/>
          <w:rtl/>
        </w:rPr>
      </w:pPr>
      <w:r>
        <w:rPr>
          <w:rFonts w:hint="cs"/>
          <w:rtl/>
        </w:rPr>
        <w:t xml:space="preserve">אנחנו כבשנו? </w:t>
      </w:r>
    </w:p>
    <w:p w14:paraId="75E3C340" w14:textId="77777777" w:rsidR="00000000" w:rsidRDefault="00A92CBC">
      <w:pPr>
        <w:pStyle w:val="a0"/>
        <w:rPr>
          <w:rFonts w:hint="cs"/>
          <w:rtl/>
        </w:rPr>
      </w:pPr>
    </w:p>
    <w:p w14:paraId="3DC66A08" w14:textId="77777777" w:rsidR="00000000" w:rsidRDefault="00A92CBC">
      <w:pPr>
        <w:pStyle w:val="af0"/>
        <w:rPr>
          <w:rtl/>
        </w:rPr>
      </w:pPr>
      <w:r>
        <w:rPr>
          <w:rFonts w:hint="eastAsia"/>
          <w:rtl/>
        </w:rPr>
        <w:t>גאלב</w:t>
      </w:r>
      <w:r>
        <w:rPr>
          <w:rtl/>
        </w:rPr>
        <w:t xml:space="preserve"> מג'אדלה (העבודה-מימד):</w:t>
      </w:r>
    </w:p>
    <w:p w14:paraId="7FDE9170" w14:textId="77777777" w:rsidR="00000000" w:rsidRDefault="00A92CBC">
      <w:pPr>
        <w:pStyle w:val="a0"/>
        <w:rPr>
          <w:rFonts w:hint="cs"/>
          <w:rtl/>
        </w:rPr>
      </w:pPr>
    </w:p>
    <w:p w14:paraId="187E8268" w14:textId="77777777" w:rsidR="00000000" w:rsidRDefault="00A92CBC">
      <w:pPr>
        <w:pStyle w:val="a0"/>
        <w:rPr>
          <w:rFonts w:hint="cs"/>
          <w:rtl/>
        </w:rPr>
      </w:pPr>
      <w:r>
        <w:rPr>
          <w:rFonts w:hint="cs"/>
          <w:rtl/>
        </w:rPr>
        <w:t xml:space="preserve">כן. </w:t>
      </w:r>
    </w:p>
    <w:p w14:paraId="485D880D" w14:textId="77777777" w:rsidR="00000000" w:rsidRDefault="00A92CBC">
      <w:pPr>
        <w:pStyle w:val="a0"/>
        <w:rPr>
          <w:rFonts w:hint="cs"/>
          <w:rtl/>
        </w:rPr>
      </w:pPr>
    </w:p>
    <w:p w14:paraId="4739445F" w14:textId="77777777" w:rsidR="00000000" w:rsidRDefault="00A92CBC">
      <w:pPr>
        <w:pStyle w:val="-"/>
        <w:rPr>
          <w:rtl/>
        </w:rPr>
      </w:pPr>
      <w:bookmarkStart w:id="327" w:name="FS000000490T23_03_2005_16_28_32C"/>
      <w:bookmarkEnd w:id="327"/>
      <w:r>
        <w:rPr>
          <w:rFonts w:hint="eastAsia"/>
          <w:rtl/>
        </w:rPr>
        <w:t>נסים</w:t>
      </w:r>
      <w:r>
        <w:rPr>
          <w:rtl/>
        </w:rPr>
        <w:t xml:space="preserve"> זאב (ש"ס):</w:t>
      </w:r>
    </w:p>
    <w:p w14:paraId="7B00CEB1" w14:textId="77777777" w:rsidR="00000000" w:rsidRDefault="00A92CBC">
      <w:pPr>
        <w:pStyle w:val="a0"/>
        <w:rPr>
          <w:rFonts w:hint="cs"/>
          <w:rtl/>
        </w:rPr>
      </w:pPr>
    </w:p>
    <w:p w14:paraId="690668DD" w14:textId="77777777" w:rsidR="00000000" w:rsidRDefault="00A92CBC">
      <w:pPr>
        <w:pStyle w:val="a0"/>
        <w:rPr>
          <w:rFonts w:hint="cs"/>
          <w:rtl/>
        </w:rPr>
      </w:pPr>
      <w:r>
        <w:rPr>
          <w:rFonts w:hint="cs"/>
          <w:rtl/>
        </w:rPr>
        <w:t xml:space="preserve">תסלח לי, אבותינו ואבות אבותינו גרו בארץ-ישראל, בעזה וביריחו. </w:t>
      </w:r>
    </w:p>
    <w:p w14:paraId="35F1DD33" w14:textId="77777777" w:rsidR="00000000" w:rsidRDefault="00A92CBC">
      <w:pPr>
        <w:pStyle w:val="a0"/>
        <w:rPr>
          <w:rFonts w:hint="cs"/>
          <w:rtl/>
        </w:rPr>
      </w:pPr>
    </w:p>
    <w:p w14:paraId="1ABFAB1F" w14:textId="77777777" w:rsidR="00000000" w:rsidRDefault="00A92CBC">
      <w:pPr>
        <w:pStyle w:val="af0"/>
        <w:rPr>
          <w:rtl/>
        </w:rPr>
      </w:pPr>
      <w:r>
        <w:rPr>
          <w:rFonts w:hint="eastAsia"/>
          <w:rtl/>
        </w:rPr>
        <w:t>גאלב</w:t>
      </w:r>
      <w:r>
        <w:rPr>
          <w:rtl/>
        </w:rPr>
        <w:t xml:space="preserve"> מג'אדלה (העבודה-מימד):</w:t>
      </w:r>
    </w:p>
    <w:p w14:paraId="46148393" w14:textId="77777777" w:rsidR="00000000" w:rsidRDefault="00A92CBC">
      <w:pPr>
        <w:pStyle w:val="a0"/>
        <w:rPr>
          <w:rFonts w:hint="cs"/>
          <w:rtl/>
        </w:rPr>
      </w:pPr>
    </w:p>
    <w:p w14:paraId="1C088AE7" w14:textId="77777777" w:rsidR="00000000" w:rsidRDefault="00A92CBC">
      <w:pPr>
        <w:pStyle w:val="a0"/>
        <w:rPr>
          <w:rFonts w:hint="cs"/>
          <w:rtl/>
        </w:rPr>
      </w:pPr>
      <w:r>
        <w:rPr>
          <w:rFonts w:hint="cs"/>
          <w:rtl/>
        </w:rPr>
        <w:t>בשביל זה אתה מפנה אותם?</w:t>
      </w:r>
    </w:p>
    <w:p w14:paraId="0EC573FF" w14:textId="77777777" w:rsidR="00000000" w:rsidRDefault="00A92CBC">
      <w:pPr>
        <w:pStyle w:val="a0"/>
        <w:rPr>
          <w:rFonts w:hint="cs"/>
          <w:rtl/>
        </w:rPr>
      </w:pPr>
    </w:p>
    <w:p w14:paraId="47FFBA54" w14:textId="77777777" w:rsidR="00000000" w:rsidRDefault="00A92CBC">
      <w:pPr>
        <w:pStyle w:val="-"/>
        <w:rPr>
          <w:rtl/>
        </w:rPr>
      </w:pPr>
      <w:bookmarkStart w:id="328" w:name="FS000000490T23_03_2005_16_28_54C"/>
      <w:bookmarkEnd w:id="328"/>
      <w:r>
        <w:rPr>
          <w:rFonts w:hint="eastAsia"/>
          <w:rtl/>
        </w:rPr>
        <w:t>נסים</w:t>
      </w:r>
      <w:r>
        <w:rPr>
          <w:rtl/>
        </w:rPr>
        <w:t xml:space="preserve"> זאב (ש"ס):</w:t>
      </w:r>
    </w:p>
    <w:p w14:paraId="389C074D" w14:textId="77777777" w:rsidR="00000000" w:rsidRDefault="00A92CBC">
      <w:pPr>
        <w:pStyle w:val="a0"/>
        <w:rPr>
          <w:rFonts w:hint="cs"/>
          <w:rtl/>
        </w:rPr>
      </w:pPr>
    </w:p>
    <w:p w14:paraId="54D0E632" w14:textId="77777777" w:rsidR="00000000" w:rsidRDefault="00A92CBC">
      <w:pPr>
        <w:pStyle w:val="a0"/>
        <w:rPr>
          <w:rFonts w:hint="cs"/>
          <w:rtl/>
        </w:rPr>
      </w:pPr>
      <w:r>
        <w:rPr>
          <w:rFonts w:hint="cs"/>
          <w:rtl/>
        </w:rPr>
        <w:t>אז אנחנו מצרים על שו</w:t>
      </w:r>
      <w:r>
        <w:rPr>
          <w:rFonts w:hint="cs"/>
          <w:rtl/>
        </w:rPr>
        <w:t>דדים ששדדו אותנו במשך מאות שנים. חזרנו למורשת אבותינו, על מה אתה מדבר?</w:t>
      </w:r>
    </w:p>
    <w:p w14:paraId="6D1BE21B" w14:textId="77777777" w:rsidR="00000000" w:rsidRDefault="00A92CBC">
      <w:pPr>
        <w:pStyle w:val="a0"/>
        <w:rPr>
          <w:rFonts w:hint="cs"/>
          <w:rtl/>
        </w:rPr>
      </w:pPr>
    </w:p>
    <w:p w14:paraId="61BE0CC2" w14:textId="77777777" w:rsidR="00000000" w:rsidRDefault="00A92CBC">
      <w:pPr>
        <w:pStyle w:val="af0"/>
        <w:rPr>
          <w:rtl/>
        </w:rPr>
      </w:pPr>
      <w:r>
        <w:rPr>
          <w:rFonts w:hint="eastAsia"/>
          <w:rtl/>
        </w:rPr>
        <w:t>גאלב</w:t>
      </w:r>
      <w:r>
        <w:rPr>
          <w:rtl/>
        </w:rPr>
        <w:t xml:space="preserve"> מג'אדלה (העבודה-מימד):</w:t>
      </w:r>
    </w:p>
    <w:p w14:paraId="52FC5E7E" w14:textId="77777777" w:rsidR="00000000" w:rsidRDefault="00A92CBC">
      <w:pPr>
        <w:pStyle w:val="a0"/>
        <w:rPr>
          <w:rFonts w:hint="cs"/>
          <w:rtl/>
        </w:rPr>
      </w:pPr>
    </w:p>
    <w:p w14:paraId="36C1F6D1" w14:textId="77777777" w:rsidR="00000000" w:rsidRDefault="00A92CBC">
      <w:pPr>
        <w:pStyle w:val="a0"/>
        <w:rPr>
          <w:rFonts w:hint="cs"/>
          <w:rtl/>
        </w:rPr>
      </w:pPr>
      <w:r>
        <w:rPr>
          <w:rFonts w:hint="cs"/>
          <w:rtl/>
        </w:rPr>
        <w:t>אתה מפנה אותם מטוב לב?</w:t>
      </w:r>
    </w:p>
    <w:p w14:paraId="4A26911C" w14:textId="77777777" w:rsidR="00000000" w:rsidRDefault="00A92CBC">
      <w:pPr>
        <w:pStyle w:val="a0"/>
        <w:rPr>
          <w:rFonts w:hint="cs"/>
          <w:rtl/>
        </w:rPr>
      </w:pPr>
    </w:p>
    <w:p w14:paraId="4499A933" w14:textId="77777777" w:rsidR="00000000" w:rsidRDefault="00A92CBC">
      <w:pPr>
        <w:pStyle w:val="-"/>
        <w:rPr>
          <w:rtl/>
        </w:rPr>
      </w:pPr>
      <w:bookmarkStart w:id="329" w:name="FS000000490T23_03_2005_16_29_33C"/>
      <w:bookmarkEnd w:id="329"/>
      <w:r>
        <w:rPr>
          <w:rFonts w:hint="eastAsia"/>
          <w:rtl/>
        </w:rPr>
        <w:t>נסים</w:t>
      </w:r>
      <w:r>
        <w:rPr>
          <w:rtl/>
        </w:rPr>
        <w:t xml:space="preserve"> זאב (ש"ס):</w:t>
      </w:r>
    </w:p>
    <w:p w14:paraId="55FCF50C" w14:textId="77777777" w:rsidR="00000000" w:rsidRDefault="00A92CBC">
      <w:pPr>
        <w:pStyle w:val="a0"/>
        <w:rPr>
          <w:rFonts w:hint="cs"/>
          <w:rtl/>
        </w:rPr>
      </w:pPr>
    </w:p>
    <w:p w14:paraId="6451C04C" w14:textId="77777777" w:rsidR="00000000" w:rsidRDefault="00A92CBC">
      <w:pPr>
        <w:pStyle w:val="a0"/>
        <w:rPr>
          <w:rFonts w:hint="cs"/>
          <w:rtl/>
        </w:rPr>
      </w:pPr>
      <w:r>
        <w:rPr>
          <w:rFonts w:hint="cs"/>
          <w:rtl/>
        </w:rPr>
        <w:t xml:space="preserve">תשמע, אנחנו מדברים עכשיו על הרוצחים השפלים. </w:t>
      </w:r>
    </w:p>
    <w:p w14:paraId="2F4B15E0" w14:textId="77777777" w:rsidR="00000000" w:rsidRDefault="00A92CBC">
      <w:pPr>
        <w:pStyle w:val="a0"/>
        <w:rPr>
          <w:rFonts w:hint="cs"/>
          <w:rtl/>
        </w:rPr>
      </w:pPr>
    </w:p>
    <w:p w14:paraId="6E930C49" w14:textId="77777777" w:rsidR="00000000" w:rsidRDefault="00A92CBC">
      <w:pPr>
        <w:pStyle w:val="af0"/>
        <w:rPr>
          <w:rtl/>
        </w:rPr>
      </w:pPr>
      <w:r>
        <w:rPr>
          <w:rFonts w:hint="eastAsia"/>
          <w:rtl/>
        </w:rPr>
        <w:t>יוסף</w:t>
      </w:r>
      <w:r>
        <w:rPr>
          <w:rtl/>
        </w:rPr>
        <w:t xml:space="preserve"> פריצקי (שינוי):</w:t>
      </w:r>
    </w:p>
    <w:p w14:paraId="1A4B4B87" w14:textId="77777777" w:rsidR="00000000" w:rsidRDefault="00A92CBC">
      <w:pPr>
        <w:pStyle w:val="a0"/>
        <w:rPr>
          <w:rFonts w:hint="cs"/>
          <w:rtl/>
        </w:rPr>
      </w:pPr>
    </w:p>
    <w:p w14:paraId="559D2906" w14:textId="77777777" w:rsidR="00000000" w:rsidRDefault="00A92CBC">
      <w:pPr>
        <w:pStyle w:val="a0"/>
        <w:rPr>
          <w:rFonts w:hint="cs"/>
          <w:rtl/>
        </w:rPr>
      </w:pPr>
      <w:r>
        <w:rPr>
          <w:rFonts w:hint="cs"/>
          <w:rtl/>
        </w:rPr>
        <w:t xml:space="preserve">לא, אתה מדבר על טרנספר. </w:t>
      </w:r>
    </w:p>
    <w:p w14:paraId="093BA0C0" w14:textId="77777777" w:rsidR="00000000" w:rsidRDefault="00A92CBC">
      <w:pPr>
        <w:pStyle w:val="a0"/>
        <w:rPr>
          <w:rFonts w:hint="cs"/>
          <w:rtl/>
        </w:rPr>
      </w:pPr>
    </w:p>
    <w:p w14:paraId="4F92A9DC" w14:textId="77777777" w:rsidR="00000000" w:rsidRDefault="00A92CBC">
      <w:pPr>
        <w:pStyle w:val="-"/>
        <w:rPr>
          <w:rtl/>
        </w:rPr>
      </w:pPr>
      <w:bookmarkStart w:id="330" w:name="FS000000490T23_03_2005_16_29_47C"/>
      <w:bookmarkEnd w:id="330"/>
      <w:r>
        <w:rPr>
          <w:rFonts w:hint="eastAsia"/>
          <w:rtl/>
        </w:rPr>
        <w:t>נסים</w:t>
      </w:r>
      <w:r>
        <w:rPr>
          <w:rtl/>
        </w:rPr>
        <w:t xml:space="preserve"> זאב (ש"ס):</w:t>
      </w:r>
    </w:p>
    <w:p w14:paraId="488B3B08" w14:textId="77777777" w:rsidR="00000000" w:rsidRDefault="00A92CBC">
      <w:pPr>
        <w:pStyle w:val="a0"/>
        <w:rPr>
          <w:rFonts w:hint="cs"/>
          <w:rtl/>
        </w:rPr>
      </w:pPr>
    </w:p>
    <w:p w14:paraId="20648124" w14:textId="77777777" w:rsidR="00000000" w:rsidRDefault="00A92CBC">
      <w:pPr>
        <w:pStyle w:val="a0"/>
        <w:rPr>
          <w:rFonts w:hint="cs"/>
          <w:rtl/>
        </w:rPr>
      </w:pPr>
      <w:r>
        <w:rPr>
          <w:rFonts w:hint="cs"/>
          <w:rtl/>
        </w:rPr>
        <w:t>לא,</w:t>
      </w:r>
      <w:r>
        <w:rPr>
          <w:rFonts w:hint="cs"/>
          <w:rtl/>
        </w:rPr>
        <w:t xml:space="preserve"> אני לא מדבר על טרנספר. אני דיברתי על העמדה העקרונית. אני מגן על העמדה העקרונית של רחבעם זאבי. </w:t>
      </w:r>
    </w:p>
    <w:p w14:paraId="4ABB16BF" w14:textId="77777777" w:rsidR="00000000" w:rsidRDefault="00A92CBC">
      <w:pPr>
        <w:pStyle w:val="af0"/>
        <w:rPr>
          <w:rtl/>
        </w:rPr>
      </w:pPr>
    </w:p>
    <w:p w14:paraId="066480F8" w14:textId="77777777" w:rsidR="00000000" w:rsidRDefault="00A92CBC">
      <w:pPr>
        <w:pStyle w:val="af0"/>
        <w:rPr>
          <w:rtl/>
        </w:rPr>
      </w:pPr>
      <w:r>
        <w:rPr>
          <w:rFonts w:hint="eastAsia"/>
          <w:rtl/>
        </w:rPr>
        <w:t>יוסף</w:t>
      </w:r>
      <w:r>
        <w:rPr>
          <w:rtl/>
        </w:rPr>
        <w:t xml:space="preserve"> פריצקי (שינוי):</w:t>
      </w:r>
    </w:p>
    <w:p w14:paraId="58B46CEE" w14:textId="77777777" w:rsidR="00000000" w:rsidRDefault="00A92CBC">
      <w:pPr>
        <w:pStyle w:val="a0"/>
        <w:rPr>
          <w:rFonts w:hint="cs"/>
          <w:rtl/>
        </w:rPr>
      </w:pPr>
    </w:p>
    <w:p w14:paraId="1CC3C134" w14:textId="77777777" w:rsidR="00000000" w:rsidRDefault="00A92CBC">
      <w:pPr>
        <w:pStyle w:val="a0"/>
        <w:rPr>
          <w:rFonts w:hint="cs"/>
          <w:rtl/>
        </w:rPr>
      </w:pPr>
      <w:r>
        <w:rPr>
          <w:rFonts w:hint="cs"/>
          <w:rtl/>
        </w:rPr>
        <w:t xml:space="preserve">אז תסביר איך. חבר הכנסת זאב, אני יהודי, ומה לעשות, אני יודע איך עושים טרנספר. אני לרכבות לא מסכים. תגיד לי מה אתה מציע. </w:t>
      </w:r>
    </w:p>
    <w:p w14:paraId="1CD79A18" w14:textId="77777777" w:rsidR="00000000" w:rsidRDefault="00A92CBC">
      <w:pPr>
        <w:pStyle w:val="a0"/>
        <w:rPr>
          <w:rFonts w:hint="cs"/>
          <w:rtl/>
        </w:rPr>
      </w:pPr>
    </w:p>
    <w:p w14:paraId="163F5906" w14:textId="77777777" w:rsidR="00000000" w:rsidRDefault="00A92CBC">
      <w:pPr>
        <w:pStyle w:val="-"/>
        <w:rPr>
          <w:rtl/>
        </w:rPr>
      </w:pPr>
      <w:bookmarkStart w:id="331" w:name="FS000000490T23_03_2005_16_32_09C"/>
      <w:bookmarkEnd w:id="331"/>
      <w:r>
        <w:rPr>
          <w:rFonts w:hint="eastAsia"/>
          <w:rtl/>
        </w:rPr>
        <w:t>נסים</w:t>
      </w:r>
      <w:r>
        <w:rPr>
          <w:rtl/>
        </w:rPr>
        <w:t xml:space="preserve"> זאב (ש"ס):</w:t>
      </w:r>
    </w:p>
    <w:p w14:paraId="1746E78A" w14:textId="77777777" w:rsidR="00000000" w:rsidRDefault="00A92CBC">
      <w:pPr>
        <w:pStyle w:val="a0"/>
        <w:rPr>
          <w:rFonts w:hint="cs"/>
          <w:rtl/>
        </w:rPr>
      </w:pPr>
    </w:p>
    <w:p w14:paraId="162D60FE" w14:textId="77777777" w:rsidR="00000000" w:rsidRDefault="00A92CBC">
      <w:pPr>
        <w:pStyle w:val="a0"/>
        <w:rPr>
          <w:rFonts w:hint="cs"/>
          <w:rtl/>
        </w:rPr>
      </w:pPr>
      <w:r>
        <w:rPr>
          <w:rFonts w:hint="cs"/>
          <w:rtl/>
        </w:rPr>
        <w:t xml:space="preserve">אם אתה היית כל כך דוגל בתוכנית של טרנספר, הייתי יושב אתך. </w:t>
      </w:r>
    </w:p>
    <w:p w14:paraId="65EEAB2A" w14:textId="77777777" w:rsidR="00000000" w:rsidRDefault="00A92CBC">
      <w:pPr>
        <w:pStyle w:val="a0"/>
        <w:rPr>
          <w:rFonts w:hint="cs"/>
          <w:rtl/>
        </w:rPr>
      </w:pPr>
    </w:p>
    <w:p w14:paraId="1029619F" w14:textId="77777777" w:rsidR="00000000" w:rsidRDefault="00A92CBC">
      <w:pPr>
        <w:pStyle w:val="af0"/>
        <w:rPr>
          <w:rtl/>
        </w:rPr>
      </w:pPr>
      <w:r>
        <w:rPr>
          <w:rFonts w:hint="eastAsia"/>
          <w:rtl/>
        </w:rPr>
        <w:t>יוסף</w:t>
      </w:r>
      <w:r>
        <w:rPr>
          <w:rtl/>
        </w:rPr>
        <w:t xml:space="preserve"> פריצקי (שינוי):</w:t>
      </w:r>
    </w:p>
    <w:p w14:paraId="1E92D1CD" w14:textId="77777777" w:rsidR="00000000" w:rsidRDefault="00A92CBC">
      <w:pPr>
        <w:pStyle w:val="a0"/>
        <w:rPr>
          <w:rFonts w:hint="cs"/>
          <w:rtl/>
        </w:rPr>
      </w:pPr>
    </w:p>
    <w:p w14:paraId="0187726E" w14:textId="77777777" w:rsidR="00000000" w:rsidRDefault="00A92CBC">
      <w:pPr>
        <w:pStyle w:val="a0"/>
        <w:rPr>
          <w:rFonts w:hint="cs"/>
          <w:rtl/>
        </w:rPr>
      </w:pPr>
      <w:r>
        <w:rPr>
          <w:rFonts w:hint="cs"/>
          <w:rtl/>
        </w:rPr>
        <w:t xml:space="preserve">אני? אני רוצה להבין. </w:t>
      </w:r>
    </w:p>
    <w:p w14:paraId="443D87FA" w14:textId="77777777" w:rsidR="00000000" w:rsidRDefault="00A92CBC">
      <w:pPr>
        <w:pStyle w:val="a0"/>
        <w:rPr>
          <w:rFonts w:hint="cs"/>
          <w:rtl/>
        </w:rPr>
      </w:pPr>
    </w:p>
    <w:p w14:paraId="07966D7F" w14:textId="77777777" w:rsidR="00000000" w:rsidRDefault="00A92CBC">
      <w:pPr>
        <w:pStyle w:val="-"/>
        <w:rPr>
          <w:rtl/>
        </w:rPr>
      </w:pPr>
      <w:bookmarkStart w:id="332" w:name="FS000000490T23_03_2005_16_32_42C"/>
      <w:bookmarkEnd w:id="332"/>
      <w:r>
        <w:rPr>
          <w:rFonts w:hint="eastAsia"/>
          <w:rtl/>
        </w:rPr>
        <w:t>נסים</w:t>
      </w:r>
      <w:r>
        <w:rPr>
          <w:rtl/>
        </w:rPr>
        <w:t xml:space="preserve"> זאב (ש"ס):</w:t>
      </w:r>
    </w:p>
    <w:p w14:paraId="30F360C1" w14:textId="77777777" w:rsidR="00000000" w:rsidRDefault="00A92CBC">
      <w:pPr>
        <w:pStyle w:val="a0"/>
        <w:rPr>
          <w:rFonts w:hint="cs"/>
          <w:rtl/>
        </w:rPr>
      </w:pPr>
    </w:p>
    <w:p w14:paraId="03D387C3" w14:textId="77777777" w:rsidR="00000000" w:rsidRDefault="00A92CBC">
      <w:pPr>
        <w:pStyle w:val="a0"/>
        <w:rPr>
          <w:rFonts w:hint="cs"/>
          <w:rtl/>
        </w:rPr>
      </w:pPr>
      <w:r>
        <w:rPr>
          <w:rFonts w:hint="cs"/>
          <w:rtl/>
        </w:rPr>
        <w:t>הייתי יושב אתך לא בדרך אגב, אלא יושב אתך, והיינו מעלים ביחד אילו הצעות. אבל לבוא ולומר שאתה לא מבין? אין חילופי שטחים בין מדינות?</w:t>
      </w:r>
    </w:p>
    <w:p w14:paraId="650BE76E" w14:textId="77777777" w:rsidR="00000000" w:rsidRDefault="00A92CBC">
      <w:pPr>
        <w:pStyle w:val="a0"/>
        <w:rPr>
          <w:rFonts w:hint="cs"/>
          <w:rtl/>
        </w:rPr>
      </w:pPr>
    </w:p>
    <w:p w14:paraId="14BA4B85" w14:textId="77777777" w:rsidR="00000000" w:rsidRDefault="00A92CBC">
      <w:pPr>
        <w:pStyle w:val="af0"/>
        <w:rPr>
          <w:rtl/>
        </w:rPr>
      </w:pPr>
      <w:r>
        <w:rPr>
          <w:rFonts w:hint="eastAsia"/>
          <w:rtl/>
        </w:rPr>
        <w:t>י</w:t>
      </w:r>
      <w:r>
        <w:rPr>
          <w:rFonts w:hint="eastAsia"/>
          <w:rtl/>
        </w:rPr>
        <w:t>וסף</w:t>
      </w:r>
      <w:r>
        <w:rPr>
          <w:rtl/>
        </w:rPr>
        <w:t xml:space="preserve"> פריצקי (שינוי):</w:t>
      </w:r>
    </w:p>
    <w:p w14:paraId="49EFD7A7" w14:textId="77777777" w:rsidR="00000000" w:rsidRDefault="00A92CBC">
      <w:pPr>
        <w:pStyle w:val="a0"/>
        <w:rPr>
          <w:rFonts w:hint="cs"/>
          <w:rtl/>
        </w:rPr>
      </w:pPr>
    </w:p>
    <w:p w14:paraId="1130ED33" w14:textId="77777777" w:rsidR="00000000" w:rsidRDefault="00A92CBC">
      <w:pPr>
        <w:pStyle w:val="a0"/>
        <w:rPr>
          <w:rFonts w:hint="cs"/>
          <w:rtl/>
        </w:rPr>
      </w:pPr>
      <w:r>
        <w:rPr>
          <w:rFonts w:hint="cs"/>
          <w:rtl/>
        </w:rPr>
        <w:t>תורה - - -</w:t>
      </w:r>
    </w:p>
    <w:p w14:paraId="1D08749A" w14:textId="77777777" w:rsidR="00000000" w:rsidRDefault="00A92CBC">
      <w:pPr>
        <w:pStyle w:val="a0"/>
        <w:rPr>
          <w:rFonts w:hint="cs"/>
          <w:rtl/>
        </w:rPr>
      </w:pPr>
    </w:p>
    <w:p w14:paraId="686DFED3" w14:textId="77777777" w:rsidR="00000000" w:rsidRDefault="00A92CBC">
      <w:pPr>
        <w:pStyle w:val="-"/>
        <w:rPr>
          <w:rtl/>
        </w:rPr>
      </w:pPr>
      <w:bookmarkStart w:id="333" w:name="FS000000490T23_03_2005_16_33_36C"/>
      <w:bookmarkEnd w:id="333"/>
      <w:r>
        <w:rPr>
          <w:rFonts w:hint="eastAsia"/>
          <w:rtl/>
        </w:rPr>
        <w:t>נסים</w:t>
      </w:r>
      <w:r>
        <w:rPr>
          <w:rtl/>
        </w:rPr>
        <w:t xml:space="preserve"> זאב (ש"ס):</w:t>
      </w:r>
    </w:p>
    <w:p w14:paraId="5ED5DE69" w14:textId="77777777" w:rsidR="00000000" w:rsidRDefault="00A92CBC">
      <w:pPr>
        <w:pStyle w:val="a0"/>
        <w:rPr>
          <w:rFonts w:hint="cs"/>
          <w:rtl/>
        </w:rPr>
      </w:pPr>
    </w:p>
    <w:p w14:paraId="4DC2425A" w14:textId="77777777" w:rsidR="00000000" w:rsidRDefault="00A92CBC">
      <w:pPr>
        <w:pStyle w:val="a0"/>
        <w:rPr>
          <w:rFonts w:hint="cs"/>
          <w:rtl/>
        </w:rPr>
      </w:pPr>
      <w:r>
        <w:rPr>
          <w:rFonts w:hint="cs"/>
          <w:rtl/>
        </w:rPr>
        <w:t>מה הקשר עכשיו לתורה? אתה מדבר אתי הלכה או אגדה או מדרש? אתה פתאום הפכת להיות כל כך אטום ולא מבין. כשאתה רוצה, יוסי פריצקי, לא להבין משהו, לא יעזור שום דבר. על זה נאמר: אם תכתוש את האוויל במכתשת לא תסור איוו</w:t>
      </w:r>
      <w:r>
        <w:rPr>
          <w:rFonts w:hint="cs"/>
          <w:rtl/>
        </w:rPr>
        <w:t>לתו ממנו. אל תבין. אתה לא חייב להבין שום דבר.</w:t>
      </w:r>
    </w:p>
    <w:p w14:paraId="3078593A" w14:textId="77777777" w:rsidR="00000000" w:rsidRDefault="00A92CBC">
      <w:pPr>
        <w:pStyle w:val="a0"/>
        <w:ind w:firstLine="0"/>
        <w:rPr>
          <w:rFonts w:hint="cs"/>
          <w:rtl/>
        </w:rPr>
      </w:pPr>
    </w:p>
    <w:p w14:paraId="1403DA71" w14:textId="77777777" w:rsidR="00000000" w:rsidRDefault="00A92CBC">
      <w:pPr>
        <w:pStyle w:val="af0"/>
        <w:rPr>
          <w:rtl/>
        </w:rPr>
      </w:pPr>
      <w:r>
        <w:rPr>
          <w:rFonts w:hint="eastAsia"/>
          <w:rtl/>
        </w:rPr>
        <w:t>יוסף</w:t>
      </w:r>
      <w:r>
        <w:rPr>
          <w:rtl/>
        </w:rPr>
        <w:t xml:space="preserve"> פריצקי (שינוי):</w:t>
      </w:r>
    </w:p>
    <w:p w14:paraId="72DFE8C1" w14:textId="77777777" w:rsidR="00000000" w:rsidRDefault="00A92CBC">
      <w:pPr>
        <w:pStyle w:val="a0"/>
        <w:rPr>
          <w:rFonts w:hint="cs"/>
          <w:rtl/>
        </w:rPr>
      </w:pPr>
    </w:p>
    <w:p w14:paraId="12F12DCD" w14:textId="77777777" w:rsidR="00000000" w:rsidRDefault="00A92CBC">
      <w:pPr>
        <w:pStyle w:val="a0"/>
        <w:rPr>
          <w:rFonts w:hint="cs"/>
          <w:rtl/>
        </w:rPr>
      </w:pPr>
      <w:r>
        <w:rPr>
          <w:rFonts w:hint="cs"/>
          <w:rtl/>
        </w:rPr>
        <w:t>הבנתי. אתם מבינים איך עושים טרנספר?</w:t>
      </w:r>
    </w:p>
    <w:p w14:paraId="4976C459" w14:textId="77777777" w:rsidR="00000000" w:rsidRDefault="00A92CBC">
      <w:pPr>
        <w:pStyle w:val="a0"/>
        <w:ind w:firstLine="0"/>
        <w:rPr>
          <w:rFonts w:hint="cs"/>
          <w:rtl/>
        </w:rPr>
      </w:pPr>
    </w:p>
    <w:p w14:paraId="6C5770FB" w14:textId="77777777" w:rsidR="00000000" w:rsidRDefault="00A92CBC">
      <w:pPr>
        <w:pStyle w:val="af0"/>
        <w:rPr>
          <w:rtl/>
        </w:rPr>
      </w:pPr>
      <w:r>
        <w:rPr>
          <w:rFonts w:hint="eastAsia"/>
          <w:rtl/>
        </w:rPr>
        <w:t>מוחמד</w:t>
      </w:r>
      <w:r>
        <w:rPr>
          <w:rtl/>
        </w:rPr>
        <w:t xml:space="preserve"> ברכה (חד"ש-תע"ל):</w:t>
      </w:r>
    </w:p>
    <w:p w14:paraId="7196478A" w14:textId="77777777" w:rsidR="00000000" w:rsidRDefault="00A92CBC">
      <w:pPr>
        <w:pStyle w:val="a0"/>
        <w:rPr>
          <w:rFonts w:hint="cs"/>
          <w:rtl/>
        </w:rPr>
      </w:pPr>
    </w:p>
    <w:p w14:paraId="2D436ACD" w14:textId="77777777" w:rsidR="00000000" w:rsidRDefault="00A92CBC">
      <w:pPr>
        <w:pStyle w:val="a0"/>
        <w:rPr>
          <w:rFonts w:hint="cs"/>
          <w:rtl/>
        </w:rPr>
      </w:pPr>
      <w:r>
        <w:rPr>
          <w:rFonts w:hint="cs"/>
          <w:rtl/>
        </w:rPr>
        <w:t>- - -</w:t>
      </w:r>
    </w:p>
    <w:p w14:paraId="0E650315" w14:textId="77777777" w:rsidR="00000000" w:rsidRDefault="00A92CBC">
      <w:pPr>
        <w:pStyle w:val="a0"/>
        <w:ind w:firstLine="0"/>
        <w:rPr>
          <w:rFonts w:hint="cs"/>
          <w:rtl/>
        </w:rPr>
      </w:pPr>
    </w:p>
    <w:p w14:paraId="5433F07A" w14:textId="77777777" w:rsidR="00000000" w:rsidRDefault="00A92CBC">
      <w:pPr>
        <w:pStyle w:val="af0"/>
        <w:rPr>
          <w:rtl/>
        </w:rPr>
      </w:pPr>
      <w:r>
        <w:rPr>
          <w:rFonts w:hint="eastAsia"/>
          <w:rtl/>
        </w:rPr>
        <w:t>גאלב</w:t>
      </w:r>
      <w:r>
        <w:rPr>
          <w:rtl/>
        </w:rPr>
        <w:t xml:space="preserve"> מג'אדלה (העבודה-מימד):</w:t>
      </w:r>
    </w:p>
    <w:p w14:paraId="679D6CD5" w14:textId="77777777" w:rsidR="00000000" w:rsidRDefault="00A92CBC">
      <w:pPr>
        <w:pStyle w:val="a0"/>
        <w:rPr>
          <w:rFonts w:hint="cs"/>
          <w:rtl/>
        </w:rPr>
      </w:pPr>
    </w:p>
    <w:p w14:paraId="1D651287" w14:textId="77777777" w:rsidR="00000000" w:rsidRDefault="00A92CBC">
      <w:pPr>
        <w:pStyle w:val="a0"/>
        <w:rPr>
          <w:rFonts w:hint="cs"/>
          <w:rtl/>
        </w:rPr>
      </w:pPr>
      <w:r>
        <w:rPr>
          <w:rFonts w:hint="cs"/>
          <w:rtl/>
        </w:rPr>
        <w:t>הוא מסיעה גדולה - - -</w:t>
      </w:r>
    </w:p>
    <w:p w14:paraId="49849524" w14:textId="77777777" w:rsidR="00000000" w:rsidRDefault="00A92CBC">
      <w:pPr>
        <w:pStyle w:val="a0"/>
        <w:ind w:firstLine="0"/>
        <w:rPr>
          <w:rFonts w:hint="cs"/>
          <w:rtl/>
        </w:rPr>
      </w:pPr>
    </w:p>
    <w:p w14:paraId="7E5A6695" w14:textId="77777777" w:rsidR="00000000" w:rsidRDefault="00A92CBC">
      <w:pPr>
        <w:pStyle w:val="af1"/>
        <w:rPr>
          <w:rtl/>
        </w:rPr>
      </w:pPr>
      <w:bookmarkStart w:id="334" w:name="FS000000490T23_03_2005_16_02_16"/>
      <w:bookmarkEnd w:id="334"/>
      <w:r>
        <w:rPr>
          <w:rFonts w:hint="eastAsia"/>
          <w:rtl/>
        </w:rPr>
        <w:t>היו</w:t>
      </w:r>
      <w:r>
        <w:rPr>
          <w:rtl/>
        </w:rPr>
        <w:t>"ר עבד</w:t>
      </w:r>
      <w:r>
        <w:rPr>
          <w:rFonts w:hint="cs"/>
          <w:rtl/>
        </w:rPr>
        <w:t>-</w:t>
      </w:r>
      <w:r>
        <w:rPr>
          <w:rtl/>
        </w:rPr>
        <w:t>אלמאלכ דהאמשה:</w:t>
      </w:r>
    </w:p>
    <w:p w14:paraId="6D1E6088" w14:textId="77777777" w:rsidR="00000000" w:rsidRDefault="00A92CBC">
      <w:pPr>
        <w:pStyle w:val="a0"/>
        <w:rPr>
          <w:rFonts w:hint="cs"/>
          <w:rtl/>
        </w:rPr>
      </w:pPr>
    </w:p>
    <w:p w14:paraId="416A2BBB" w14:textId="77777777" w:rsidR="00000000" w:rsidRDefault="00A92CBC">
      <w:pPr>
        <w:pStyle w:val="a0"/>
        <w:rPr>
          <w:rFonts w:hint="cs"/>
          <w:rtl/>
        </w:rPr>
      </w:pPr>
      <w:r>
        <w:rPr>
          <w:rFonts w:hint="cs"/>
          <w:rtl/>
        </w:rPr>
        <w:t xml:space="preserve">חברי הכנסת, נגמר פרק החגיגה הזאת. עכשיו </w:t>
      </w:r>
      <w:r>
        <w:rPr>
          <w:rFonts w:hint="cs"/>
          <w:rtl/>
        </w:rPr>
        <w:t>נעבור לדיון מסודר ושקט.</w:t>
      </w:r>
    </w:p>
    <w:p w14:paraId="211C752F" w14:textId="77777777" w:rsidR="00000000" w:rsidRDefault="00A92CBC">
      <w:pPr>
        <w:pStyle w:val="a0"/>
        <w:ind w:firstLine="0"/>
        <w:rPr>
          <w:rFonts w:hint="cs"/>
          <w:rtl/>
        </w:rPr>
      </w:pPr>
    </w:p>
    <w:p w14:paraId="5BC85427" w14:textId="77777777" w:rsidR="00000000" w:rsidRDefault="00A92CBC">
      <w:pPr>
        <w:pStyle w:val="-"/>
        <w:rPr>
          <w:rtl/>
        </w:rPr>
      </w:pPr>
      <w:bookmarkStart w:id="335" w:name="FS000000490T23_03_2005_16_02_31C"/>
      <w:bookmarkEnd w:id="335"/>
      <w:r>
        <w:rPr>
          <w:rFonts w:hint="eastAsia"/>
          <w:rtl/>
        </w:rPr>
        <w:t>נסים</w:t>
      </w:r>
      <w:r>
        <w:rPr>
          <w:rtl/>
        </w:rPr>
        <w:t xml:space="preserve"> זאב (ש"ס):</w:t>
      </w:r>
    </w:p>
    <w:p w14:paraId="2F515255" w14:textId="77777777" w:rsidR="00000000" w:rsidRDefault="00A92CBC">
      <w:pPr>
        <w:pStyle w:val="a0"/>
        <w:rPr>
          <w:rFonts w:hint="cs"/>
          <w:rtl/>
        </w:rPr>
      </w:pPr>
    </w:p>
    <w:p w14:paraId="5DD04B83" w14:textId="77777777" w:rsidR="00000000" w:rsidRDefault="00A92CBC">
      <w:pPr>
        <w:pStyle w:val="a0"/>
        <w:rPr>
          <w:rFonts w:hint="cs"/>
          <w:rtl/>
        </w:rPr>
      </w:pPr>
      <w:r>
        <w:rPr>
          <w:rFonts w:hint="cs"/>
          <w:rtl/>
        </w:rPr>
        <w:t>לא, זה היה מאוד מסודר, אדוני היושב-ראש. זה אחד הדיונים הכי שקטים במליאה, כשאני עולה ומדבר.</w:t>
      </w:r>
    </w:p>
    <w:p w14:paraId="1AEDC91E" w14:textId="77777777" w:rsidR="00000000" w:rsidRDefault="00A92CBC">
      <w:pPr>
        <w:pStyle w:val="a0"/>
        <w:ind w:firstLine="0"/>
        <w:rPr>
          <w:rFonts w:hint="cs"/>
          <w:rtl/>
        </w:rPr>
      </w:pPr>
    </w:p>
    <w:p w14:paraId="2F494649"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291A35D0" w14:textId="77777777" w:rsidR="00000000" w:rsidRDefault="00A92CBC">
      <w:pPr>
        <w:pStyle w:val="a0"/>
        <w:rPr>
          <w:rFonts w:hint="cs"/>
          <w:rtl/>
        </w:rPr>
      </w:pPr>
    </w:p>
    <w:p w14:paraId="6D8F377D" w14:textId="77777777" w:rsidR="00000000" w:rsidRDefault="00A92CBC">
      <w:pPr>
        <w:pStyle w:val="a0"/>
        <w:rPr>
          <w:rFonts w:hint="cs"/>
          <w:rtl/>
        </w:rPr>
      </w:pPr>
      <w:r>
        <w:rPr>
          <w:rFonts w:hint="cs"/>
          <w:rtl/>
        </w:rPr>
        <w:t>אני אתן לך את מלא הזמן שלך, שתמצה את ההצעה, אבל לא יותר ממה שיש על הלוח.</w:t>
      </w:r>
    </w:p>
    <w:p w14:paraId="2A50A8D4" w14:textId="77777777" w:rsidR="00000000" w:rsidRDefault="00A92CBC">
      <w:pPr>
        <w:pStyle w:val="a0"/>
        <w:ind w:firstLine="0"/>
        <w:rPr>
          <w:rFonts w:hint="cs"/>
          <w:rtl/>
        </w:rPr>
      </w:pPr>
    </w:p>
    <w:p w14:paraId="73698E93" w14:textId="77777777" w:rsidR="00000000" w:rsidRDefault="00A92CBC">
      <w:pPr>
        <w:pStyle w:val="-"/>
        <w:rPr>
          <w:rtl/>
        </w:rPr>
      </w:pPr>
      <w:bookmarkStart w:id="336" w:name="FS000000490T23_03_2005_16_03_09C"/>
      <w:bookmarkEnd w:id="336"/>
      <w:r>
        <w:rPr>
          <w:rFonts w:hint="eastAsia"/>
          <w:rtl/>
        </w:rPr>
        <w:t>נסים</w:t>
      </w:r>
      <w:r>
        <w:rPr>
          <w:rtl/>
        </w:rPr>
        <w:t xml:space="preserve"> זאב (ש"ס):</w:t>
      </w:r>
    </w:p>
    <w:p w14:paraId="338F9B22" w14:textId="77777777" w:rsidR="00000000" w:rsidRDefault="00A92CBC">
      <w:pPr>
        <w:pStyle w:val="a0"/>
        <w:rPr>
          <w:rFonts w:hint="cs"/>
          <w:rtl/>
        </w:rPr>
      </w:pPr>
    </w:p>
    <w:p w14:paraId="273F3966" w14:textId="77777777" w:rsidR="00000000" w:rsidRDefault="00A92CBC">
      <w:pPr>
        <w:pStyle w:val="a0"/>
        <w:rPr>
          <w:rFonts w:hint="cs"/>
          <w:rtl/>
        </w:rPr>
      </w:pPr>
      <w:r>
        <w:rPr>
          <w:rFonts w:hint="cs"/>
          <w:rtl/>
        </w:rPr>
        <w:t>אני א</w:t>
      </w:r>
      <w:r>
        <w:rPr>
          <w:rFonts w:hint="cs"/>
          <w:rtl/>
        </w:rPr>
        <w:t>מצה את ההצעה, אני לא צריך הרבה: מדי פעם - - -</w:t>
      </w:r>
    </w:p>
    <w:p w14:paraId="3F89D3EC" w14:textId="77777777" w:rsidR="00000000" w:rsidRDefault="00A92CBC">
      <w:pPr>
        <w:pStyle w:val="a0"/>
        <w:ind w:firstLine="0"/>
        <w:rPr>
          <w:rFonts w:hint="cs"/>
          <w:rtl/>
        </w:rPr>
      </w:pPr>
    </w:p>
    <w:p w14:paraId="2593E4B8" w14:textId="77777777" w:rsidR="00000000" w:rsidRDefault="00A92CBC">
      <w:pPr>
        <w:pStyle w:val="af0"/>
        <w:rPr>
          <w:rtl/>
        </w:rPr>
      </w:pPr>
      <w:r>
        <w:rPr>
          <w:rFonts w:hint="eastAsia"/>
          <w:rtl/>
        </w:rPr>
        <w:t>עסאם</w:t>
      </w:r>
      <w:r>
        <w:rPr>
          <w:rtl/>
        </w:rPr>
        <w:t xml:space="preserve"> מח'ול (חד"ש-תע"ל):</w:t>
      </w:r>
    </w:p>
    <w:p w14:paraId="35BA3478" w14:textId="77777777" w:rsidR="00000000" w:rsidRDefault="00A92CBC">
      <w:pPr>
        <w:pStyle w:val="a0"/>
        <w:rPr>
          <w:rFonts w:hint="cs"/>
          <w:rtl/>
        </w:rPr>
      </w:pPr>
    </w:p>
    <w:p w14:paraId="437BC054" w14:textId="77777777" w:rsidR="00000000" w:rsidRDefault="00A92CBC">
      <w:pPr>
        <w:pStyle w:val="a0"/>
        <w:rPr>
          <w:rFonts w:hint="cs"/>
          <w:rtl/>
        </w:rPr>
      </w:pPr>
      <w:r>
        <w:rPr>
          <w:rFonts w:hint="cs"/>
          <w:rtl/>
        </w:rPr>
        <w:t>אדם לאדם זאב נסים.</w:t>
      </w:r>
    </w:p>
    <w:p w14:paraId="7D8E1D18" w14:textId="77777777" w:rsidR="00000000" w:rsidRDefault="00A92CBC">
      <w:pPr>
        <w:pStyle w:val="a0"/>
        <w:ind w:firstLine="0"/>
        <w:rPr>
          <w:rFonts w:hint="cs"/>
          <w:rtl/>
        </w:rPr>
      </w:pPr>
    </w:p>
    <w:p w14:paraId="4FFF25F7" w14:textId="77777777" w:rsidR="00000000" w:rsidRDefault="00A92CBC">
      <w:pPr>
        <w:pStyle w:val="-"/>
        <w:rPr>
          <w:rtl/>
        </w:rPr>
      </w:pPr>
      <w:bookmarkStart w:id="337" w:name="FS000000490T23_03_2005_16_03_48C"/>
      <w:bookmarkEnd w:id="337"/>
      <w:r>
        <w:rPr>
          <w:rFonts w:hint="eastAsia"/>
          <w:rtl/>
        </w:rPr>
        <w:t>נסים</w:t>
      </w:r>
      <w:r>
        <w:rPr>
          <w:rtl/>
        </w:rPr>
        <w:t xml:space="preserve"> זאב (ש"ס):</w:t>
      </w:r>
    </w:p>
    <w:p w14:paraId="0A606580" w14:textId="77777777" w:rsidR="00000000" w:rsidRDefault="00A92CBC">
      <w:pPr>
        <w:pStyle w:val="a0"/>
        <w:rPr>
          <w:rFonts w:hint="cs"/>
          <w:rtl/>
        </w:rPr>
      </w:pPr>
    </w:p>
    <w:p w14:paraId="2F22A123" w14:textId="77777777" w:rsidR="00000000" w:rsidRDefault="00A92CBC">
      <w:pPr>
        <w:pStyle w:val="a0"/>
        <w:rPr>
          <w:rFonts w:hint="cs"/>
          <w:rtl/>
        </w:rPr>
      </w:pPr>
      <w:r>
        <w:rPr>
          <w:rFonts w:hint="cs"/>
          <w:rtl/>
        </w:rPr>
        <w:t>מדי פעם מעלים את האפשרות של שחרורם של רוצחי השר רחבעם זאבי, הרוצחים  אחמד סעדאת ואבו-חלמה, מבכירי "החזית העממית", שכלואים ביריחו.</w:t>
      </w:r>
    </w:p>
    <w:p w14:paraId="5E8C9A0C" w14:textId="77777777" w:rsidR="00000000" w:rsidRDefault="00A92CBC">
      <w:pPr>
        <w:pStyle w:val="a0"/>
        <w:rPr>
          <w:rFonts w:hint="cs"/>
          <w:rtl/>
        </w:rPr>
      </w:pPr>
    </w:p>
    <w:p w14:paraId="52FEB27F" w14:textId="77777777" w:rsidR="00000000" w:rsidRDefault="00A92CBC">
      <w:pPr>
        <w:pStyle w:val="a0"/>
        <w:rPr>
          <w:rFonts w:hint="cs"/>
          <w:rtl/>
        </w:rPr>
      </w:pPr>
      <w:r>
        <w:rPr>
          <w:rFonts w:hint="cs"/>
          <w:rtl/>
        </w:rPr>
        <w:t>אני רוצה לומר לך</w:t>
      </w:r>
      <w:r>
        <w:rPr>
          <w:rFonts w:hint="cs"/>
          <w:rtl/>
        </w:rPr>
        <w:t>, אדוני השר, גם אם כיום באמת אין כוונה כזאת לאבו-מאזן, לשחרר את הרוצחים האלה, מדוע מדינת ישראל מרשה לעצמה להשאיר את הרוצחים שם וזה לא יהיה חלק מההסכמים? מחזירים שטחים, מחזירים ערים; אי-אפשר לבקש את הרוצחים, שזה על-פי הסכמי אוסלו? הם חייבים להישפט במדינת יש</w:t>
      </w:r>
      <w:r>
        <w:rPr>
          <w:rFonts w:hint="cs"/>
          <w:rtl/>
        </w:rPr>
        <w:t>ראל ולהיות כלואים במדינת ישראל. אנחנו לא מסוגלים לעמוד על זכויות מינימליות?</w:t>
      </w:r>
    </w:p>
    <w:p w14:paraId="1012A0CF" w14:textId="77777777" w:rsidR="00000000" w:rsidRDefault="00A92CBC">
      <w:pPr>
        <w:pStyle w:val="a0"/>
        <w:ind w:firstLine="0"/>
        <w:rPr>
          <w:rFonts w:hint="cs"/>
          <w:rtl/>
        </w:rPr>
      </w:pPr>
    </w:p>
    <w:p w14:paraId="35AFE38A"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37B903C5" w14:textId="77777777" w:rsidR="00000000" w:rsidRDefault="00A92CBC">
      <w:pPr>
        <w:pStyle w:val="a0"/>
        <w:rPr>
          <w:rFonts w:hint="cs"/>
          <w:rtl/>
        </w:rPr>
      </w:pPr>
    </w:p>
    <w:p w14:paraId="4FD25FDA" w14:textId="77777777" w:rsidR="00000000" w:rsidRDefault="00A92CBC">
      <w:pPr>
        <w:pStyle w:val="a0"/>
        <w:rPr>
          <w:rFonts w:hint="cs"/>
          <w:rtl/>
        </w:rPr>
      </w:pPr>
      <w:r>
        <w:rPr>
          <w:rFonts w:hint="cs"/>
          <w:rtl/>
        </w:rPr>
        <w:t>חבר הכנסת זאב, למה אתה צועק? יש מיקרופונים טובים.</w:t>
      </w:r>
    </w:p>
    <w:p w14:paraId="54B40C61" w14:textId="77777777" w:rsidR="00000000" w:rsidRDefault="00A92CBC">
      <w:pPr>
        <w:pStyle w:val="a0"/>
        <w:ind w:firstLine="0"/>
        <w:rPr>
          <w:rFonts w:hint="cs"/>
          <w:rtl/>
        </w:rPr>
      </w:pPr>
    </w:p>
    <w:p w14:paraId="1A4BCB71" w14:textId="77777777" w:rsidR="00000000" w:rsidRDefault="00A92CBC">
      <w:pPr>
        <w:pStyle w:val="-"/>
        <w:rPr>
          <w:rtl/>
        </w:rPr>
      </w:pPr>
      <w:bookmarkStart w:id="338" w:name="FS000000490T23_03_2005_16_07_15C"/>
      <w:bookmarkEnd w:id="338"/>
      <w:r>
        <w:rPr>
          <w:rFonts w:hint="eastAsia"/>
          <w:rtl/>
        </w:rPr>
        <w:t>נסים</w:t>
      </w:r>
      <w:r>
        <w:rPr>
          <w:rtl/>
        </w:rPr>
        <w:t xml:space="preserve"> זאב (ש"ס):</w:t>
      </w:r>
    </w:p>
    <w:p w14:paraId="68C87E99" w14:textId="77777777" w:rsidR="00000000" w:rsidRDefault="00A92CBC">
      <w:pPr>
        <w:pStyle w:val="a0"/>
        <w:rPr>
          <w:rFonts w:hint="cs"/>
          <w:rtl/>
        </w:rPr>
      </w:pPr>
    </w:p>
    <w:p w14:paraId="6EAD9789" w14:textId="77777777" w:rsidR="00000000" w:rsidRDefault="00A92CBC">
      <w:pPr>
        <w:pStyle w:val="a0"/>
        <w:rPr>
          <w:rFonts w:hint="cs"/>
          <w:rtl/>
        </w:rPr>
      </w:pPr>
      <w:r>
        <w:rPr>
          <w:rFonts w:hint="cs"/>
          <w:rtl/>
        </w:rPr>
        <w:t>כי אני מדבר עם ממשלה אטומה. אתה שומע טוב? אתה מבין אותי הרבה יותר טוב. אבל כשמדברים ע</w:t>
      </w:r>
      <w:r>
        <w:rPr>
          <w:rFonts w:hint="cs"/>
          <w:rtl/>
        </w:rPr>
        <w:t>ם ממשלה אטומה, אני חייב לצעוק. אולי סוף-סוף הדברים ייפלו לא על אוזניים ערלות.</w:t>
      </w:r>
    </w:p>
    <w:p w14:paraId="149B4873" w14:textId="77777777" w:rsidR="00000000" w:rsidRDefault="00A92CBC">
      <w:pPr>
        <w:pStyle w:val="a0"/>
        <w:ind w:firstLine="0"/>
        <w:rPr>
          <w:rFonts w:hint="cs"/>
          <w:rtl/>
        </w:rPr>
      </w:pPr>
    </w:p>
    <w:p w14:paraId="243729FD" w14:textId="77777777" w:rsidR="00000000" w:rsidRDefault="00A92CBC">
      <w:pPr>
        <w:pStyle w:val="a0"/>
        <w:rPr>
          <w:rFonts w:hint="cs"/>
          <w:rtl/>
        </w:rPr>
      </w:pPr>
      <w:r>
        <w:rPr>
          <w:rFonts w:hint="cs"/>
          <w:rtl/>
        </w:rPr>
        <w:t xml:space="preserve">לכן, אדוני היושב בראש, כאשר הממשלה הזאת משחררת מאות מחבלים, היא יכולה במקביל לדרוש את אותם מחבלים שחייבים במאסרי עולם, שירצו את עונשם במדינת ישראל. זה מה שאני מבקש מהממשלה הזאת </w:t>
      </w:r>
      <w:r>
        <w:rPr>
          <w:rFonts w:hint="cs"/>
          <w:rtl/>
        </w:rPr>
        <w:t>ומהשר ששומע אותי, להביע את התביעה החד-משמעית: לא לשחרר מחבלים בלי שאותם טרוריסטים, מחבלים, רוצחי רחבעם זאבי, שמסר את עצמו למען מדינת ישראל, יבואו לרצות את עונשם פה.</w:t>
      </w:r>
    </w:p>
    <w:p w14:paraId="735289F3" w14:textId="77777777" w:rsidR="00000000" w:rsidRDefault="00A92CBC">
      <w:pPr>
        <w:pStyle w:val="a0"/>
        <w:ind w:firstLine="0"/>
        <w:rPr>
          <w:rFonts w:hint="cs"/>
          <w:rtl/>
        </w:rPr>
      </w:pPr>
    </w:p>
    <w:p w14:paraId="40833493" w14:textId="77777777" w:rsidR="00000000" w:rsidRDefault="00A92CBC">
      <w:pPr>
        <w:pStyle w:val="af1"/>
        <w:rPr>
          <w:rtl/>
        </w:rPr>
      </w:pPr>
      <w:r>
        <w:rPr>
          <w:rFonts w:hint="eastAsia"/>
          <w:rtl/>
        </w:rPr>
        <w:t>היו</w:t>
      </w:r>
      <w:r>
        <w:rPr>
          <w:rtl/>
        </w:rPr>
        <w:t>"ר עבד-אלמאלכ דהאמשה:</w:t>
      </w:r>
    </w:p>
    <w:p w14:paraId="0484CAA4" w14:textId="77777777" w:rsidR="00000000" w:rsidRDefault="00A92CBC">
      <w:pPr>
        <w:pStyle w:val="a0"/>
        <w:rPr>
          <w:rFonts w:hint="cs"/>
          <w:rtl/>
        </w:rPr>
      </w:pPr>
    </w:p>
    <w:p w14:paraId="755EA3E2" w14:textId="77777777" w:rsidR="00000000" w:rsidRDefault="00A92CBC">
      <w:pPr>
        <w:pStyle w:val="a0"/>
        <w:rPr>
          <w:rFonts w:hint="cs"/>
          <w:rtl/>
        </w:rPr>
      </w:pPr>
      <w:r>
        <w:rPr>
          <w:rFonts w:hint="cs"/>
          <w:rtl/>
        </w:rPr>
        <w:t>תודה רבה לחבר הכנסת נסים זאב. יעלה וישיב השר המקשר וגם שר התחבור</w:t>
      </w:r>
      <w:r>
        <w:rPr>
          <w:rFonts w:hint="cs"/>
          <w:rtl/>
        </w:rPr>
        <w:t>ה, חבר הכנסת מאיר  שטרית. בבקשה, אדוני.</w:t>
      </w:r>
    </w:p>
    <w:p w14:paraId="4AC1F8AE" w14:textId="77777777" w:rsidR="00000000" w:rsidRDefault="00A92CBC">
      <w:pPr>
        <w:pStyle w:val="a0"/>
        <w:ind w:firstLine="0"/>
        <w:rPr>
          <w:rFonts w:hint="cs"/>
          <w:rtl/>
        </w:rPr>
      </w:pPr>
    </w:p>
    <w:p w14:paraId="0E6E147D" w14:textId="77777777" w:rsidR="00000000" w:rsidRDefault="00A92CBC">
      <w:pPr>
        <w:pStyle w:val="af0"/>
        <w:rPr>
          <w:rtl/>
        </w:rPr>
      </w:pPr>
      <w:bookmarkStart w:id="339" w:name="FS000000478T23_03_2005_15_34_36"/>
      <w:bookmarkEnd w:id="339"/>
      <w:r>
        <w:rPr>
          <w:rFonts w:hint="eastAsia"/>
          <w:rtl/>
        </w:rPr>
        <w:t>יוסף</w:t>
      </w:r>
      <w:r>
        <w:rPr>
          <w:rtl/>
        </w:rPr>
        <w:t xml:space="preserve"> פריצקי (שינוי):</w:t>
      </w:r>
    </w:p>
    <w:p w14:paraId="3014BAC1" w14:textId="77777777" w:rsidR="00000000" w:rsidRDefault="00A92CBC">
      <w:pPr>
        <w:pStyle w:val="a0"/>
        <w:rPr>
          <w:rFonts w:hint="cs"/>
          <w:rtl/>
        </w:rPr>
      </w:pPr>
    </w:p>
    <w:p w14:paraId="264D528F" w14:textId="77777777" w:rsidR="00000000" w:rsidRDefault="00A92CBC">
      <w:pPr>
        <w:pStyle w:val="a0"/>
        <w:rPr>
          <w:rFonts w:hint="cs"/>
          <w:rtl/>
        </w:rPr>
      </w:pPr>
      <w:r>
        <w:rPr>
          <w:rFonts w:hint="cs"/>
          <w:rtl/>
        </w:rPr>
        <w:t>מאיר, לבי לך. לך תענה עכשיו.</w:t>
      </w:r>
    </w:p>
    <w:p w14:paraId="7F65069F" w14:textId="77777777" w:rsidR="00000000" w:rsidRDefault="00A92CBC">
      <w:pPr>
        <w:pStyle w:val="a"/>
        <w:rPr>
          <w:rFonts w:hint="cs"/>
          <w:rtl/>
        </w:rPr>
      </w:pPr>
    </w:p>
    <w:p w14:paraId="61BBF753" w14:textId="77777777" w:rsidR="00000000" w:rsidRDefault="00A92CBC">
      <w:pPr>
        <w:pStyle w:val="af0"/>
        <w:rPr>
          <w:rtl/>
        </w:rPr>
      </w:pPr>
      <w:r>
        <w:rPr>
          <w:rFonts w:hint="eastAsia"/>
          <w:rtl/>
        </w:rPr>
        <w:t>עזמי</w:t>
      </w:r>
      <w:r>
        <w:rPr>
          <w:rtl/>
        </w:rPr>
        <w:t xml:space="preserve"> בשארה (בל"ד):</w:t>
      </w:r>
    </w:p>
    <w:p w14:paraId="030C04D8" w14:textId="77777777" w:rsidR="00000000" w:rsidRDefault="00A92CBC">
      <w:pPr>
        <w:pStyle w:val="a0"/>
        <w:rPr>
          <w:rFonts w:hint="cs"/>
          <w:rtl/>
        </w:rPr>
      </w:pPr>
    </w:p>
    <w:p w14:paraId="7F229633" w14:textId="77777777" w:rsidR="00000000" w:rsidRDefault="00A92CBC">
      <w:pPr>
        <w:pStyle w:val="a0"/>
        <w:rPr>
          <w:rFonts w:hint="cs"/>
          <w:rtl/>
        </w:rPr>
      </w:pPr>
      <w:r>
        <w:rPr>
          <w:rFonts w:hint="cs"/>
          <w:rtl/>
        </w:rPr>
        <w:t>אתה צריך להעביר לממשלה את הדברים.</w:t>
      </w:r>
    </w:p>
    <w:p w14:paraId="6CE92A86" w14:textId="77777777" w:rsidR="00000000" w:rsidRDefault="00A92CBC">
      <w:pPr>
        <w:pStyle w:val="a0"/>
        <w:rPr>
          <w:rFonts w:hint="cs"/>
          <w:rtl/>
        </w:rPr>
      </w:pPr>
    </w:p>
    <w:p w14:paraId="48113B29" w14:textId="77777777" w:rsidR="00000000" w:rsidRDefault="00A92CBC">
      <w:pPr>
        <w:pStyle w:val="a"/>
        <w:rPr>
          <w:rtl/>
        </w:rPr>
      </w:pPr>
      <w:bookmarkStart w:id="340" w:name="FS000000478T23_03_2005_15_35_00C"/>
      <w:bookmarkStart w:id="341" w:name="FS000000478T23_03_2005_16_46_02"/>
      <w:bookmarkStart w:id="342" w:name="_Toc104196618"/>
      <w:bookmarkEnd w:id="340"/>
      <w:bookmarkEnd w:id="341"/>
      <w:r>
        <w:rPr>
          <w:rFonts w:hint="eastAsia"/>
          <w:rtl/>
        </w:rPr>
        <w:t>שר</w:t>
      </w:r>
      <w:r>
        <w:rPr>
          <w:rtl/>
        </w:rPr>
        <w:t xml:space="preserve"> התחבורה מאיר שטרית:</w:t>
      </w:r>
      <w:bookmarkEnd w:id="342"/>
    </w:p>
    <w:p w14:paraId="58175DB3" w14:textId="77777777" w:rsidR="00000000" w:rsidRDefault="00A92CBC">
      <w:pPr>
        <w:pStyle w:val="a0"/>
        <w:rPr>
          <w:rFonts w:hint="cs"/>
          <w:rtl/>
        </w:rPr>
      </w:pPr>
    </w:p>
    <w:p w14:paraId="137272A6" w14:textId="77777777" w:rsidR="00000000" w:rsidRDefault="00A92CBC">
      <w:pPr>
        <w:pStyle w:val="a0"/>
        <w:rPr>
          <w:rFonts w:hint="cs"/>
          <w:rtl/>
        </w:rPr>
      </w:pPr>
      <w:r>
        <w:rPr>
          <w:rFonts w:hint="cs"/>
          <w:rtl/>
        </w:rPr>
        <w:t>אדוני היושב-ראש, אני מתכבד להשיב על הצעה לסדר-היום של חבר הכנסת נסים זאב בנושא שחרור</w:t>
      </w:r>
      <w:r>
        <w:rPr>
          <w:rFonts w:hint="cs"/>
          <w:rtl/>
        </w:rPr>
        <w:t xml:space="preserve"> רוצחי השר רחבעם זאבי. זה היה הנושא על סדר-היום, ורק לזה אני מתייחס. </w:t>
      </w:r>
    </w:p>
    <w:p w14:paraId="28A4FCE2" w14:textId="77777777" w:rsidR="00000000" w:rsidRDefault="00A92CBC">
      <w:pPr>
        <w:pStyle w:val="a0"/>
        <w:rPr>
          <w:rFonts w:hint="cs"/>
          <w:rtl/>
        </w:rPr>
      </w:pPr>
    </w:p>
    <w:p w14:paraId="5C8634E1" w14:textId="77777777" w:rsidR="00000000" w:rsidRDefault="00A92CBC">
      <w:pPr>
        <w:pStyle w:val="a0"/>
        <w:rPr>
          <w:rFonts w:hint="cs"/>
          <w:rtl/>
        </w:rPr>
      </w:pPr>
      <w:r>
        <w:rPr>
          <w:rFonts w:hint="cs"/>
          <w:rtl/>
        </w:rPr>
        <w:t xml:space="preserve">ישראל הבהירה לרשות הפלסטינית, שאין לשחרר את רוצחי השר רחבעם זאבי ז"ל. אם ישוחררו הרוצחים, יעשו צה"ל ומערכת הביטחון כל שדרוש על מנת לעוצרם ולהביאם לדין. נדמה לי שהפלסטינים מבינים את זה, </w:t>
      </w:r>
      <w:r>
        <w:rPr>
          <w:rFonts w:hint="cs"/>
          <w:rtl/>
        </w:rPr>
        <w:t>וזו הסיבה שהם עדיין נמצאים שם במעצר, כי אחרת היו משוחררים מזמן, עוד בתקופת ערפאת. מאחר שהם חוששים ששחרורם יביא לכך שצה"ל יפעל נגדם, הם נשארים במעצר תחת השגחה של שוטרים בריטים ואחרים, ונדמה לי שהמצב הזה יישמר גם על-ידי הרשות הפלסטינית. יש בעניין הזה הבנות ע</w:t>
      </w:r>
      <w:r>
        <w:rPr>
          <w:rFonts w:hint="cs"/>
          <w:rtl/>
        </w:rPr>
        <w:t>ם הרשות הפלסטינית, ואני מקווה שכך יקרה, אדוני היושב-ראש.</w:t>
      </w:r>
    </w:p>
    <w:p w14:paraId="23A78038" w14:textId="77777777" w:rsidR="00000000" w:rsidRDefault="00A92CBC">
      <w:pPr>
        <w:pStyle w:val="a0"/>
        <w:rPr>
          <w:rFonts w:hint="cs"/>
          <w:rtl/>
        </w:rPr>
      </w:pPr>
    </w:p>
    <w:p w14:paraId="6BEEAE12" w14:textId="77777777" w:rsidR="00000000" w:rsidRDefault="00A92CBC">
      <w:pPr>
        <w:pStyle w:val="a0"/>
        <w:rPr>
          <w:rFonts w:hint="cs"/>
          <w:rtl/>
        </w:rPr>
      </w:pPr>
      <w:r>
        <w:rPr>
          <w:rFonts w:hint="cs"/>
          <w:rtl/>
        </w:rPr>
        <w:t>עם זאת, אני לא יודע אם נסים זאב מסתפק בתשובה שלי - - -</w:t>
      </w:r>
    </w:p>
    <w:p w14:paraId="3E98DE8D" w14:textId="77777777" w:rsidR="00000000" w:rsidRDefault="00A92CBC">
      <w:pPr>
        <w:pStyle w:val="af0"/>
        <w:rPr>
          <w:rFonts w:hint="cs"/>
          <w:rtl/>
        </w:rPr>
      </w:pPr>
    </w:p>
    <w:p w14:paraId="099EA45D" w14:textId="77777777" w:rsidR="00000000" w:rsidRDefault="00A92CBC">
      <w:pPr>
        <w:pStyle w:val="af0"/>
        <w:rPr>
          <w:rtl/>
        </w:rPr>
      </w:pPr>
      <w:r>
        <w:rPr>
          <w:rFonts w:hint="eastAsia"/>
          <w:rtl/>
        </w:rPr>
        <w:t>נסים</w:t>
      </w:r>
      <w:r>
        <w:rPr>
          <w:rtl/>
        </w:rPr>
        <w:t xml:space="preserve"> זאב (ש"ס):</w:t>
      </w:r>
    </w:p>
    <w:p w14:paraId="26142ECC" w14:textId="77777777" w:rsidR="00000000" w:rsidRDefault="00A92CBC">
      <w:pPr>
        <w:pStyle w:val="a0"/>
        <w:rPr>
          <w:rFonts w:hint="cs"/>
          <w:rtl/>
        </w:rPr>
      </w:pPr>
    </w:p>
    <w:p w14:paraId="6F54059F" w14:textId="77777777" w:rsidR="00000000" w:rsidRDefault="00A92CBC">
      <w:pPr>
        <w:pStyle w:val="a0"/>
        <w:rPr>
          <w:rFonts w:hint="cs"/>
          <w:rtl/>
        </w:rPr>
      </w:pPr>
      <w:r>
        <w:rPr>
          <w:rFonts w:hint="cs"/>
          <w:rtl/>
        </w:rPr>
        <w:t>אני מבקש שהנושא יידון בוועדת חוץ וביטחון, ואסביר מדוע - - -</w:t>
      </w:r>
    </w:p>
    <w:p w14:paraId="0568A9D7" w14:textId="77777777" w:rsidR="00000000" w:rsidRDefault="00A92CBC">
      <w:pPr>
        <w:pStyle w:val="a0"/>
        <w:rPr>
          <w:rFonts w:hint="cs"/>
          <w:rtl/>
        </w:rPr>
      </w:pPr>
    </w:p>
    <w:p w14:paraId="1B484100" w14:textId="77777777" w:rsidR="00000000" w:rsidRDefault="00A92CBC">
      <w:pPr>
        <w:pStyle w:val="-"/>
        <w:rPr>
          <w:rtl/>
        </w:rPr>
      </w:pPr>
      <w:bookmarkStart w:id="343" w:name="FS000000478T23_03_2005_15_35_55C"/>
      <w:bookmarkEnd w:id="343"/>
      <w:r>
        <w:rPr>
          <w:rtl/>
        </w:rPr>
        <w:t>שר התחבורה מאיר שטרית:</w:t>
      </w:r>
    </w:p>
    <w:p w14:paraId="3DF250B3" w14:textId="77777777" w:rsidR="00000000" w:rsidRDefault="00A92CBC">
      <w:pPr>
        <w:pStyle w:val="a0"/>
        <w:rPr>
          <w:rtl/>
        </w:rPr>
      </w:pPr>
    </w:p>
    <w:p w14:paraId="140EC99B" w14:textId="77777777" w:rsidR="00000000" w:rsidRDefault="00A92CBC">
      <w:pPr>
        <w:pStyle w:val="a0"/>
        <w:rPr>
          <w:rFonts w:hint="cs"/>
          <w:rtl/>
        </w:rPr>
      </w:pPr>
      <w:r>
        <w:rPr>
          <w:rFonts w:hint="cs"/>
          <w:rtl/>
        </w:rPr>
        <w:t>אני מסכים.</w:t>
      </w:r>
    </w:p>
    <w:p w14:paraId="16590C56" w14:textId="77777777" w:rsidR="00000000" w:rsidRDefault="00A92CBC">
      <w:pPr>
        <w:pStyle w:val="a0"/>
        <w:rPr>
          <w:rFonts w:hint="cs"/>
          <w:rtl/>
        </w:rPr>
      </w:pPr>
    </w:p>
    <w:p w14:paraId="713B0E97"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01AB9E69" w14:textId="77777777" w:rsidR="00000000" w:rsidRDefault="00A92CBC">
      <w:pPr>
        <w:pStyle w:val="a0"/>
        <w:rPr>
          <w:rFonts w:hint="cs"/>
          <w:rtl/>
        </w:rPr>
      </w:pPr>
    </w:p>
    <w:p w14:paraId="2FE8D6D2" w14:textId="77777777" w:rsidR="00000000" w:rsidRDefault="00A92CBC">
      <w:pPr>
        <w:pStyle w:val="a0"/>
        <w:rPr>
          <w:rFonts w:hint="cs"/>
          <w:rtl/>
        </w:rPr>
      </w:pPr>
      <w:r>
        <w:rPr>
          <w:rFonts w:hint="cs"/>
          <w:rtl/>
        </w:rPr>
        <w:t>תו</w:t>
      </w:r>
      <w:r>
        <w:rPr>
          <w:rFonts w:hint="cs"/>
          <w:rtl/>
        </w:rPr>
        <w:t>דה רבה לשר המקשר. הצעה אחרת לחבר הכנסת ברכה, בבקשה.</w:t>
      </w:r>
    </w:p>
    <w:p w14:paraId="1286045F" w14:textId="77777777" w:rsidR="00000000" w:rsidRDefault="00A92CBC">
      <w:pPr>
        <w:pStyle w:val="a0"/>
        <w:ind w:firstLine="0"/>
        <w:rPr>
          <w:rFonts w:hint="cs"/>
          <w:rtl/>
        </w:rPr>
      </w:pPr>
    </w:p>
    <w:p w14:paraId="3A625EF8" w14:textId="77777777" w:rsidR="00000000" w:rsidRDefault="00A92CBC">
      <w:pPr>
        <w:pStyle w:val="a"/>
        <w:rPr>
          <w:rtl/>
        </w:rPr>
      </w:pPr>
      <w:bookmarkStart w:id="344" w:name="FS000000540T23_03_2005_15_36_12"/>
      <w:bookmarkStart w:id="345" w:name="_Toc104196619"/>
      <w:bookmarkEnd w:id="344"/>
      <w:r>
        <w:rPr>
          <w:rFonts w:hint="eastAsia"/>
          <w:rtl/>
        </w:rPr>
        <w:t>מוחמד</w:t>
      </w:r>
      <w:r>
        <w:rPr>
          <w:rtl/>
        </w:rPr>
        <w:t xml:space="preserve"> ברכה (חד"ש-תע"ל):</w:t>
      </w:r>
      <w:bookmarkEnd w:id="345"/>
    </w:p>
    <w:p w14:paraId="6AE21B3F" w14:textId="77777777" w:rsidR="00000000" w:rsidRDefault="00A92CBC">
      <w:pPr>
        <w:pStyle w:val="a0"/>
        <w:rPr>
          <w:rFonts w:hint="cs"/>
          <w:rtl/>
        </w:rPr>
      </w:pPr>
    </w:p>
    <w:p w14:paraId="7F3C20D7" w14:textId="77777777" w:rsidR="00000000" w:rsidRDefault="00A92CBC">
      <w:pPr>
        <w:pStyle w:val="a0"/>
        <w:rPr>
          <w:rFonts w:hint="cs"/>
          <w:rtl/>
        </w:rPr>
      </w:pPr>
      <w:r>
        <w:rPr>
          <w:rFonts w:hint="cs"/>
          <w:rtl/>
        </w:rPr>
        <w:t>אדוני היושב-ראש, רבותי חברי הכנסת, אותי לא מעניין בעניין הזה לא זאבי ולא זאב. מעניין אותי שיש אדם שקוראים לו אחמד סעדאת, המזכיר הכללי של "החזית העממית לשחרור פלסטין", שמוחזק בירי</w:t>
      </w:r>
      <w:r>
        <w:rPr>
          <w:rFonts w:hint="cs"/>
          <w:rtl/>
        </w:rPr>
        <w:t xml:space="preserve">חו על לא עוול בכפו. הוא לא מואשם ברצח זאבי, הוא לא קשור לזה. בשל עצם העובדה שזה יוחס ל"חזית העממית" - הוא נרדף, והדברים של השר, בתשובתו, מצביעים על כך שמדינת ישראל או שלטונות הכיבוש אורבים כמו מאפיה לאותו אדם, לאותו מנהיג פוליטי, לכשישוחרר, אם ישוחרר, כדי </w:t>
      </w:r>
      <w:r>
        <w:rPr>
          <w:rFonts w:hint="cs"/>
          <w:rtl/>
        </w:rPr>
        <w:t>לחסל אותו. הדבר העיקרי הוא לא זאבי ולא זאב, אלא התנהגותה של ממשלת ישראל, שעוסקת במדיניות של חיסולים נגד הנהגה פוליטית של העם הפלסטיני. תודה רבה.</w:t>
      </w:r>
    </w:p>
    <w:p w14:paraId="40C4DA1B" w14:textId="77777777" w:rsidR="00000000" w:rsidRDefault="00A92CBC">
      <w:pPr>
        <w:pStyle w:val="af1"/>
        <w:rPr>
          <w:rtl/>
        </w:rPr>
      </w:pPr>
    </w:p>
    <w:p w14:paraId="5AF01D57"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48A28326" w14:textId="77777777" w:rsidR="00000000" w:rsidRDefault="00A92CBC">
      <w:pPr>
        <w:pStyle w:val="a0"/>
        <w:rPr>
          <w:rFonts w:hint="cs"/>
          <w:rtl/>
        </w:rPr>
      </w:pPr>
    </w:p>
    <w:p w14:paraId="1D8E1BE7" w14:textId="77777777" w:rsidR="00000000" w:rsidRDefault="00A92CBC">
      <w:pPr>
        <w:pStyle w:val="a0"/>
        <w:rPr>
          <w:rFonts w:hint="cs"/>
          <w:rtl/>
        </w:rPr>
      </w:pPr>
      <w:r>
        <w:rPr>
          <w:rFonts w:hint="cs"/>
          <w:rtl/>
        </w:rPr>
        <w:t xml:space="preserve">תודה רבה לחבר הכנסת מוחמד ברכה. </w:t>
      </w:r>
    </w:p>
    <w:p w14:paraId="6FD13140" w14:textId="77777777" w:rsidR="00000000" w:rsidRDefault="00A92CBC">
      <w:pPr>
        <w:pStyle w:val="a0"/>
        <w:rPr>
          <w:rFonts w:hint="cs"/>
          <w:rtl/>
        </w:rPr>
      </w:pPr>
    </w:p>
    <w:p w14:paraId="475B5744" w14:textId="77777777" w:rsidR="00000000" w:rsidRDefault="00A92CBC">
      <w:pPr>
        <w:pStyle w:val="a0"/>
        <w:rPr>
          <w:rFonts w:hint="cs"/>
          <w:rtl/>
        </w:rPr>
      </w:pPr>
      <w:r>
        <w:rPr>
          <w:rFonts w:hint="cs"/>
          <w:rtl/>
        </w:rPr>
        <w:t xml:space="preserve">חברי הכנסת, אנחנו נעבור להצבעה אם להעביר את ההצעה </w:t>
      </w:r>
      <w:r>
        <w:rPr>
          <w:rFonts w:hint="cs"/>
          <w:rtl/>
        </w:rPr>
        <w:t xml:space="preserve">לוועדת החוץ והביטחון או להסיר אותה מסדר-היום. אפשר להצביע. בעד </w:t>
      </w:r>
      <w:r>
        <w:rPr>
          <w:rtl/>
        </w:rPr>
        <w:t>–</w:t>
      </w:r>
      <w:r>
        <w:rPr>
          <w:rFonts w:hint="cs"/>
          <w:rtl/>
        </w:rPr>
        <w:t xml:space="preserve"> להעביר לוועדה. נגד </w:t>
      </w:r>
      <w:r>
        <w:rPr>
          <w:rtl/>
        </w:rPr>
        <w:t>–</w:t>
      </w:r>
      <w:r>
        <w:rPr>
          <w:rFonts w:hint="cs"/>
          <w:rtl/>
        </w:rPr>
        <w:t xml:space="preserve"> להסיר.</w:t>
      </w:r>
    </w:p>
    <w:p w14:paraId="162F9EA7" w14:textId="77777777" w:rsidR="00000000" w:rsidRDefault="00A92CBC">
      <w:pPr>
        <w:pStyle w:val="a0"/>
        <w:ind w:firstLine="0"/>
        <w:rPr>
          <w:rFonts w:hint="cs"/>
          <w:rtl/>
        </w:rPr>
      </w:pPr>
    </w:p>
    <w:p w14:paraId="3BE62311" w14:textId="77777777" w:rsidR="00000000" w:rsidRDefault="00A92CBC">
      <w:pPr>
        <w:pStyle w:val="ab"/>
        <w:bidi/>
        <w:rPr>
          <w:rFonts w:hint="cs"/>
          <w:rtl/>
        </w:rPr>
      </w:pPr>
      <w:r>
        <w:rPr>
          <w:rFonts w:hint="cs"/>
          <w:rtl/>
        </w:rPr>
        <w:t>הצבעה מס' 41</w:t>
      </w:r>
    </w:p>
    <w:p w14:paraId="06DC1813" w14:textId="77777777" w:rsidR="00000000" w:rsidRDefault="00A92CBC">
      <w:pPr>
        <w:pStyle w:val="a0"/>
        <w:ind w:firstLine="0"/>
        <w:rPr>
          <w:rFonts w:hint="cs"/>
          <w:rtl/>
        </w:rPr>
      </w:pPr>
    </w:p>
    <w:p w14:paraId="44943CA9" w14:textId="77777777" w:rsidR="00000000" w:rsidRDefault="00A92CBC">
      <w:pPr>
        <w:pStyle w:val="ac"/>
        <w:bidi/>
        <w:rPr>
          <w:rFonts w:hint="cs"/>
          <w:rtl/>
        </w:rPr>
      </w:pPr>
      <w:r>
        <w:rPr>
          <w:rFonts w:hint="cs"/>
          <w:rtl/>
        </w:rPr>
        <w:t>בעד ההצעה להעביר את הנושא לוועדה - 5</w:t>
      </w:r>
    </w:p>
    <w:p w14:paraId="05E7FC3C" w14:textId="77777777" w:rsidR="00000000" w:rsidRDefault="00A92CBC">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2FC43F4C"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16BD149D" w14:textId="77777777" w:rsidR="00000000" w:rsidRDefault="00A92CBC">
      <w:pPr>
        <w:pStyle w:val="ad"/>
        <w:bidi/>
        <w:jc w:val="left"/>
        <w:rPr>
          <w:rFonts w:hint="cs"/>
          <w:rtl/>
        </w:rPr>
      </w:pPr>
    </w:p>
    <w:p w14:paraId="6ECC81E1" w14:textId="77777777" w:rsidR="00000000" w:rsidRDefault="00A92CBC">
      <w:pPr>
        <w:pStyle w:val="af1"/>
        <w:rPr>
          <w:rtl/>
        </w:rPr>
      </w:pPr>
      <w:r>
        <w:rPr>
          <w:rFonts w:hint="eastAsia"/>
          <w:rtl/>
        </w:rPr>
        <w:t>היו</w:t>
      </w:r>
      <w:r>
        <w:rPr>
          <w:rtl/>
        </w:rPr>
        <w:t>"ר עבד-אלמאלכ דהאמשה:</w:t>
      </w:r>
    </w:p>
    <w:p w14:paraId="369F9371" w14:textId="77777777" w:rsidR="00000000" w:rsidRDefault="00A92CBC">
      <w:pPr>
        <w:pStyle w:val="a0"/>
        <w:rPr>
          <w:rFonts w:hint="cs"/>
          <w:rtl/>
        </w:rPr>
      </w:pPr>
    </w:p>
    <w:p w14:paraId="22E835E3" w14:textId="77777777" w:rsidR="00000000" w:rsidRDefault="00A92CBC">
      <w:pPr>
        <w:pStyle w:val="a0"/>
        <w:rPr>
          <w:rFonts w:hint="cs"/>
          <w:rtl/>
        </w:rPr>
      </w:pPr>
      <w:r>
        <w:rPr>
          <w:rFonts w:hint="cs"/>
          <w:rtl/>
        </w:rPr>
        <w:t>ברוב של חמישה תומכים נגד חמי</w:t>
      </w:r>
      <w:r>
        <w:rPr>
          <w:rFonts w:hint="cs"/>
          <w:rtl/>
        </w:rPr>
        <w:t>שה מתנגדים, ההצעה תוסר מסדר-היום ולא תועבר לוועדה. תודה רבה.</w:t>
      </w:r>
    </w:p>
    <w:p w14:paraId="41680527" w14:textId="77777777" w:rsidR="00000000" w:rsidRDefault="00A92CBC">
      <w:pPr>
        <w:pStyle w:val="a2"/>
        <w:rPr>
          <w:rFonts w:hint="cs"/>
          <w:rtl/>
        </w:rPr>
      </w:pPr>
    </w:p>
    <w:p w14:paraId="4E9A9224" w14:textId="77777777" w:rsidR="00000000" w:rsidRDefault="00A92CBC">
      <w:pPr>
        <w:pStyle w:val="a0"/>
        <w:rPr>
          <w:rFonts w:hint="cs"/>
          <w:rtl/>
        </w:rPr>
      </w:pPr>
    </w:p>
    <w:p w14:paraId="1AE55B47" w14:textId="77777777" w:rsidR="00000000" w:rsidRDefault="00A92CBC">
      <w:pPr>
        <w:pStyle w:val="a2"/>
        <w:rPr>
          <w:rtl/>
        </w:rPr>
      </w:pPr>
      <w:bookmarkStart w:id="346" w:name="_Toc104196620"/>
      <w:r>
        <w:rPr>
          <w:rFonts w:hint="cs"/>
          <w:rtl/>
        </w:rPr>
        <w:t>החלטה</w:t>
      </w:r>
      <w:r>
        <w:rPr>
          <w:rtl/>
        </w:rPr>
        <w:t xml:space="preserve"> בדבר תיקון טעות בחוק להסדרת הב</w:t>
      </w:r>
      <w:r>
        <w:rPr>
          <w:rFonts w:hint="cs"/>
          <w:rtl/>
        </w:rPr>
        <w:t>י</w:t>
      </w:r>
      <w:r>
        <w:rPr>
          <w:rtl/>
        </w:rPr>
        <w:t xml:space="preserve">טחון </w:t>
      </w:r>
      <w:r>
        <w:rPr>
          <w:rFonts w:hint="cs"/>
          <w:rtl/>
        </w:rPr>
        <w:br/>
      </w:r>
      <w:r>
        <w:rPr>
          <w:rtl/>
        </w:rPr>
        <w:t>בגופים ציבוריים (תיקון מס' 2), התשס"ה-2005</w:t>
      </w:r>
      <w:bookmarkEnd w:id="346"/>
    </w:p>
    <w:p w14:paraId="6BEB715B" w14:textId="77777777" w:rsidR="00000000" w:rsidRDefault="00A92CBC">
      <w:pPr>
        <w:pStyle w:val="a0"/>
        <w:rPr>
          <w:rFonts w:hint="cs"/>
          <w:rtl/>
        </w:rPr>
      </w:pPr>
      <w:r>
        <w:rPr>
          <w:rtl/>
        </w:rPr>
        <w:t>[נספחות.]</w:t>
      </w:r>
    </w:p>
    <w:p w14:paraId="4268A399" w14:textId="77777777" w:rsidR="00000000" w:rsidRDefault="00A92CBC">
      <w:pPr>
        <w:pStyle w:val="a0"/>
        <w:rPr>
          <w:rFonts w:hint="cs"/>
          <w:rtl/>
        </w:rPr>
      </w:pPr>
    </w:p>
    <w:p w14:paraId="43590205" w14:textId="77777777" w:rsidR="00000000" w:rsidRDefault="00A92CBC">
      <w:pPr>
        <w:pStyle w:val="a0"/>
        <w:rPr>
          <w:rFonts w:hint="cs"/>
          <w:rtl/>
        </w:rPr>
      </w:pPr>
    </w:p>
    <w:p w14:paraId="48AF40B3" w14:textId="77777777" w:rsidR="00000000" w:rsidRDefault="00A92CBC">
      <w:pPr>
        <w:pStyle w:val="af1"/>
        <w:rPr>
          <w:rtl/>
        </w:rPr>
      </w:pPr>
      <w:bookmarkStart w:id="347" w:name="FS000000540T23_03_2005_15_38_46"/>
      <w:bookmarkStart w:id="348" w:name="FS000002014T23_03_2005_15_38_53"/>
      <w:bookmarkStart w:id="349" w:name="FS000002014T23_03_2005_15_39_27"/>
      <w:bookmarkEnd w:id="347"/>
      <w:bookmarkEnd w:id="348"/>
      <w:bookmarkEnd w:id="349"/>
      <w:r>
        <w:rPr>
          <w:rFonts w:hint="eastAsia"/>
          <w:rtl/>
        </w:rPr>
        <w:t>היו</w:t>
      </w:r>
      <w:r>
        <w:rPr>
          <w:rtl/>
        </w:rPr>
        <w:t>"ר עבד</w:t>
      </w:r>
      <w:r>
        <w:rPr>
          <w:rFonts w:hint="cs"/>
          <w:rtl/>
        </w:rPr>
        <w:t>-</w:t>
      </w:r>
      <w:r>
        <w:rPr>
          <w:rtl/>
        </w:rPr>
        <w:t>אלמאלכ דהאמשה:</w:t>
      </w:r>
    </w:p>
    <w:p w14:paraId="0651E66D" w14:textId="77777777" w:rsidR="00000000" w:rsidRDefault="00A92CBC">
      <w:pPr>
        <w:pStyle w:val="a0"/>
        <w:rPr>
          <w:rFonts w:hint="cs"/>
          <w:rtl/>
        </w:rPr>
      </w:pPr>
    </w:p>
    <w:p w14:paraId="0F019D72" w14:textId="77777777" w:rsidR="00000000" w:rsidRDefault="00A92CBC">
      <w:pPr>
        <w:pStyle w:val="a0"/>
        <w:rPr>
          <w:rFonts w:hint="cs"/>
          <w:rtl/>
        </w:rPr>
      </w:pPr>
      <w:r>
        <w:rPr>
          <w:rFonts w:hint="cs"/>
          <w:rtl/>
        </w:rPr>
        <w:t>יושב-ראש ועדת הפנים יציג לנו החלטה בדבר תיקון טעות בחוק להסדרת הביטחו</w:t>
      </w:r>
      <w:r>
        <w:rPr>
          <w:rFonts w:hint="cs"/>
          <w:rtl/>
        </w:rPr>
        <w:t>ן בגופים ציבוריים (תיקון מס' 2), התשס"ה-2005. בבקשה, חבר הכנסת גאלב מג'אדלה, יושב-ראש ועדת הפנים.</w:t>
      </w:r>
    </w:p>
    <w:p w14:paraId="4C01DA95" w14:textId="77777777" w:rsidR="00000000" w:rsidRDefault="00A92CBC">
      <w:pPr>
        <w:pStyle w:val="a0"/>
        <w:rPr>
          <w:rFonts w:hint="cs"/>
          <w:rtl/>
        </w:rPr>
      </w:pPr>
    </w:p>
    <w:p w14:paraId="7E2B5A7F" w14:textId="77777777" w:rsidR="00000000" w:rsidRDefault="00A92CBC">
      <w:pPr>
        <w:pStyle w:val="a"/>
        <w:rPr>
          <w:rtl/>
        </w:rPr>
      </w:pPr>
      <w:bookmarkStart w:id="350" w:name="FS000002014T23_03_2005_16_49_01"/>
      <w:bookmarkStart w:id="351" w:name="_Toc104196621"/>
      <w:bookmarkEnd w:id="350"/>
      <w:r>
        <w:rPr>
          <w:rFonts w:hint="eastAsia"/>
          <w:rtl/>
        </w:rPr>
        <w:t>גאלב</w:t>
      </w:r>
      <w:r>
        <w:rPr>
          <w:rtl/>
        </w:rPr>
        <w:t xml:space="preserve"> מג'אדלה (יו"ר ועדת הפנים ואיכות הסביבה):</w:t>
      </w:r>
      <w:bookmarkEnd w:id="351"/>
    </w:p>
    <w:p w14:paraId="603BA834" w14:textId="77777777" w:rsidR="00000000" w:rsidRDefault="00A92CBC">
      <w:pPr>
        <w:pStyle w:val="a0"/>
        <w:rPr>
          <w:rtl/>
        </w:rPr>
      </w:pPr>
    </w:p>
    <w:p w14:paraId="6BB0CCA6" w14:textId="77777777" w:rsidR="00000000" w:rsidRDefault="00A92CBC">
      <w:pPr>
        <w:pStyle w:val="a0"/>
        <w:rPr>
          <w:rFonts w:hint="cs"/>
          <w:rtl/>
        </w:rPr>
      </w:pPr>
      <w:r>
        <w:rPr>
          <w:rFonts w:hint="cs"/>
          <w:rtl/>
        </w:rPr>
        <w:t>אדוני היושב-ראש, כנסת נכבדה, אני מתכבד להביא בפני הכנסת החלטה בדבר תיקון טעות בחוק להסדרת הביטחון בגופים ציבור</w:t>
      </w:r>
      <w:r>
        <w:rPr>
          <w:rFonts w:hint="cs"/>
          <w:rtl/>
        </w:rPr>
        <w:t xml:space="preserve">יים (תיקון מס' 2), התשס"ה-2005. </w:t>
      </w:r>
    </w:p>
    <w:p w14:paraId="78A7DC82" w14:textId="77777777" w:rsidR="00000000" w:rsidRDefault="00A92CBC">
      <w:pPr>
        <w:pStyle w:val="a0"/>
        <w:rPr>
          <w:rFonts w:hint="cs"/>
          <w:rtl/>
        </w:rPr>
      </w:pPr>
    </w:p>
    <w:p w14:paraId="5AC3701F" w14:textId="77777777" w:rsidR="00000000" w:rsidRDefault="00A92CBC">
      <w:pPr>
        <w:pStyle w:val="a0"/>
        <w:rPr>
          <w:rFonts w:hint="cs"/>
          <w:rtl/>
        </w:rPr>
      </w:pPr>
      <w:r>
        <w:rPr>
          <w:rFonts w:hint="cs"/>
          <w:rtl/>
        </w:rPr>
        <w:t xml:space="preserve">סעיף 21א לחוק דן בתחולת החוק על המוסד למודיעין ולתפקידים מיוחדים. סעיף קטן 21א(א)(5) לחוק כולל רשימה של סעיפים מן החוק שהוראותיהם לא יחולו על המוסד. נפלה טעות, וברשימה זו נכללו גם סעיפים 10(ב) ו-(ג) שבמקומם אמור לבוא סעיף </w:t>
      </w:r>
      <w:r>
        <w:rPr>
          <w:rFonts w:hint="cs"/>
          <w:rtl/>
        </w:rPr>
        <w:t xml:space="preserve">10א. סעיף 10(ג) אינו קיים בחוק כלל, ואילו מסעיף 10(ב) אין ולא היתה כוונה לפטור את המוסד. טעות זו נגרמה עקב נוסח ראשוני של החוק, שבו הסעיפים האמורים התייחסו להליך של "עיון חוזר", אשר ממנו היתה כוונה לפטור את המוסד. עם שינוי נוסח החוק, הפכו הסעיפים המדוברים </w:t>
      </w:r>
      <w:r>
        <w:rPr>
          <w:rFonts w:hint="cs"/>
          <w:rtl/>
        </w:rPr>
        <w:t>לסעיף 10א, אולם ההפניה בסעיף קטן 21א(א)(5) לא תוקנה בהתאם. החוק התקבל בכנסת ביום כ"ט בשבט התשס"ה, 8 בפברואר 2005.</w:t>
      </w:r>
    </w:p>
    <w:p w14:paraId="16B129B5" w14:textId="77777777" w:rsidR="00000000" w:rsidRDefault="00A92CBC">
      <w:pPr>
        <w:pStyle w:val="a0"/>
        <w:rPr>
          <w:rFonts w:hint="cs"/>
          <w:rtl/>
        </w:rPr>
      </w:pPr>
    </w:p>
    <w:p w14:paraId="2599D36E" w14:textId="77777777" w:rsidR="00000000" w:rsidRDefault="00A92CBC">
      <w:pPr>
        <w:pStyle w:val="a0"/>
        <w:rPr>
          <w:rFonts w:hint="cs"/>
          <w:rtl/>
        </w:rPr>
      </w:pPr>
      <w:r>
        <w:rPr>
          <w:rFonts w:hint="cs"/>
          <w:rtl/>
        </w:rPr>
        <w:t>על כן, מוצע לתקן את הטעות. תודה, אדוני.</w:t>
      </w:r>
    </w:p>
    <w:p w14:paraId="1950F22A" w14:textId="77777777" w:rsidR="00000000" w:rsidRDefault="00A92CBC">
      <w:pPr>
        <w:pStyle w:val="a0"/>
        <w:rPr>
          <w:rFonts w:hint="cs"/>
          <w:rtl/>
        </w:rPr>
      </w:pPr>
    </w:p>
    <w:p w14:paraId="5166E882"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73F2A65B" w14:textId="77777777" w:rsidR="00000000" w:rsidRDefault="00A92CBC">
      <w:pPr>
        <w:pStyle w:val="a0"/>
        <w:rPr>
          <w:rFonts w:hint="cs"/>
          <w:rtl/>
        </w:rPr>
      </w:pPr>
    </w:p>
    <w:p w14:paraId="3EE4D6D0" w14:textId="77777777" w:rsidR="00000000" w:rsidRDefault="00A92CBC">
      <w:pPr>
        <w:pStyle w:val="a0"/>
        <w:rPr>
          <w:rFonts w:hint="cs"/>
          <w:rtl/>
        </w:rPr>
      </w:pPr>
      <w:r>
        <w:rPr>
          <w:rFonts w:hint="cs"/>
          <w:rtl/>
        </w:rPr>
        <w:t xml:space="preserve">תודה רבה ליושב-ראש ועדת הפנים. </w:t>
      </w:r>
    </w:p>
    <w:p w14:paraId="6C11B6D0" w14:textId="77777777" w:rsidR="00000000" w:rsidRDefault="00A92CBC">
      <w:pPr>
        <w:pStyle w:val="a0"/>
        <w:rPr>
          <w:rFonts w:hint="cs"/>
          <w:rtl/>
        </w:rPr>
      </w:pPr>
    </w:p>
    <w:p w14:paraId="7E9F2DD0" w14:textId="77777777" w:rsidR="00000000" w:rsidRDefault="00A92CBC">
      <w:pPr>
        <w:pStyle w:val="a0"/>
        <w:rPr>
          <w:rFonts w:hint="cs"/>
          <w:rtl/>
        </w:rPr>
      </w:pPr>
      <w:r>
        <w:rPr>
          <w:rFonts w:hint="cs"/>
          <w:rtl/>
        </w:rPr>
        <w:t>חברי הכנסת, אנחנו נעבור להצבעה על תיקון ה</w:t>
      </w:r>
      <w:r>
        <w:rPr>
          <w:rFonts w:hint="cs"/>
          <w:rtl/>
        </w:rPr>
        <w:t>טעות, כפי שהציע יושב-ראש ועדת הפנים, חבר הכנסת מג'אדלה. מי בעד, מי נגד - אפשר להצביע.</w:t>
      </w:r>
    </w:p>
    <w:p w14:paraId="3BAD8644" w14:textId="77777777" w:rsidR="00000000" w:rsidRDefault="00A92CBC">
      <w:pPr>
        <w:pStyle w:val="a0"/>
        <w:ind w:firstLine="0"/>
        <w:rPr>
          <w:rFonts w:hint="cs"/>
          <w:rtl/>
        </w:rPr>
      </w:pPr>
    </w:p>
    <w:p w14:paraId="0B04A25E" w14:textId="77777777" w:rsidR="00000000" w:rsidRDefault="00A92CBC">
      <w:pPr>
        <w:pStyle w:val="ab"/>
        <w:bidi/>
        <w:rPr>
          <w:rFonts w:hint="cs"/>
          <w:rtl/>
        </w:rPr>
      </w:pPr>
      <w:r>
        <w:rPr>
          <w:rFonts w:hint="cs"/>
          <w:rtl/>
        </w:rPr>
        <w:t>הצבעה מס' 42</w:t>
      </w:r>
    </w:p>
    <w:p w14:paraId="4BD5A473" w14:textId="77777777" w:rsidR="00000000" w:rsidRDefault="00A92CBC">
      <w:pPr>
        <w:pStyle w:val="a0"/>
        <w:ind w:firstLine="0"/>
        <w:rPr>
          <w:rFonts w:hint="cs"/>
          <w:rtl/>
        </w:rPr>
      </w:pPr>
    </w:p>
    <w:p w14:paraId="5E12A15F" w14:textId="77777777" w:rsidR="00000000" w:rsidRDefault="00A92CBC">
      <w:pPr>
        <w:pStyle w:val="ac"/>
        <w:bidi/>
        <w:rPr>
          <w:rFonts w:hint="cs"/>
          <w:rtl/>
        </w:rPr>
      </w:pPr>
      <w:r>
        <w:rPr>
          <w:rFonts w:hint="cs"/>
          <w:rtl/>
        </w:rPr>
        <w:t xml:space="preserve">בעד ההחלטה </w:t>
      </w:r>
      <w:r>
        <w:rPr>
          <w:rtl/>
        </w:rPr>
        <w:t>–</w:t>
      </w:r>
      <w:r>
        <w:rPr>
          <w:rFonts w:hint="cs"/>
          <w:rtl/>
        </w:rPr>
        <w:t xml:space="preserve"> 9</w:t>
      </w:r>
    </w:p>
    <w:p w14:paraId="0BC5B24D"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3A55DFF5"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0B7D8563" w14:textId="77777777" w:rsidR="00000000" w:rsidRDefault="00A92CBC">
      <w:pPr>
        <w:pStyle w:val="ad"/>
        <w:bidi/>
        <w:rPr>
          <w:rFonts w:hint="cs"/>
          <w:rtl/>
        </w:rPr>
      </w:pPr>
      <w:r>
        <w:rPr>
          <w:rFonts w:hint="cs"/>
          <w:rtl/>
        </w:rPr>
        <w:t xml:space="preserve">החלטה בדבר תיקון טעות בחוק להסדרת הביטחון </w:t>
      </w:r>
    </w:p>
    <w:p w14:paraId="6972D019" w14:textId="77777777" w:rsidR="00000000" w:rsidRDefault="00A92CBC">
      <w:pPr>
        <w:pStyle w:val="ad"/>
        <w:bidi/>
        <w:rPr>
          <w:rFonts w:hint="cs"/>
          <w:rtl/>
        </w:rPr>
      </w:pPr>
      <w:r>
        <w:rPr>
          <w:rFonts w:hint="cs"/>
          <w:rtl/>
        </w:rPr>
        <w:t>בגופים ציבוריים (תיקון מס' 2), התשס"ה-2005, נתקבלה.</w:t>
      </w:r>
    </w:p>
    <w:p w14:paraId="74A64491" w14:textId="77777777" w:rsidR="00000000" w:rsidRDefault="00A92CBC">
      <w:pPr>
        <w:pStyle w:val="a0"/>
        <w:ind w:firstLine="0"/>
        <w:rPr>
          <w:rFonts w:hint="cs"/>
          <w:rtl/>
        </w:rPr>
      </w:pPr>
    </w:p>
    <w:p w14:paraId="29A167B0" w14:textId="77777777" w:rsidR="00000000" w:rsidRDefault="00A92CBC">
      <w:pPr>
        <w:pStyle w:val="af1"/>
        <w:rPr>
          <w:rtl/>
        </w:rPr>
      </w:pPr>
    </w:p>
    <w:p w14:paraId="30138BE7" w14:textId="77777777" w:rsidR="00000000" w:rsidRDefault="00A92CBC">
      <w:pPr>
        <w:pStyle w:val="af1"/>
        <w:rPr>
          <w:rtl/>
        </w:rPr>
      </w:pPr>
      <w:r>
        <w:rPr>
          <w:rFonts w:hint="eastAsia"/>
          <w:rtl/>
        </w:rPr>
        <w:t>היו</w:t>
      </w:r>
      <w:r>
        <w:rPr>
          <w:rtl/>
        </w:rPr>
        <w:t>"ר עבד-אלמאלכ דהא</w:t>
      </w:r>
      <w:r>
        <w:rPr>
          <w:rtl/>
        </w:rPr>
        <w:t>משה:</w:t>
      </w:r>
    </w:p>
    <w:p w14:paraId="78EAE2E6" w14:textId="77777777" w:rsidR="00000000" w:rsidRDefault="00A92CBC">
      <w:pPr>
        <w:pStyle w:val="a0"/>
        <w:rPr>
          <w:rFonts w:hint="cs"/>
          <w:rtl/>
        </w:rPr>
      </w:pPr>
    </w:p>
    <w:p w14:paraId="660F846B" w14:textId="77777777" w:rsidR="00000000" w:rsidRDefault="00A92CBC">
      <w:pPr>
        <w:pStyle w:val="a0"/>
        <w:ind w:firstLine="720"/>
        <w:rPr>
          <w:rFonts w:hint="cs"/>
          <w:rtl/>
        </w:rPr>
      </w:pPr>
      <w:r>
        <w:rPr>
          <w:rFonts w:hint="cs"/>
          <w:rtl/>
        </w:rPr>
        <w:t>ברוב של תשעה תומכים, אין מתנגדים ואין נמנעים, ההחלטה לתקן את הטעות התקבלה ואושרה בכנסת.</w:t>
      </w:r>
    </w:p>
    <w:p w14:paraId="7C57E83D" w14:textId="77777777" w:rsidR="00000000" w:rsidRDefault="00A92CBC">
      <w:pPr>
        <w:pStyle w:val="a0"/>
        <w:ind w:firstLine="0"/>
        <w:rPr>
          <w:rFonts w:hint="cs"/>
          <w:rtl/>
        </w:rPr>
      </w:pPr>
    </w:p>
    <w:p w14:paraId="53757787" w14:textId="77777777" w:rsidR="00000000" w:rsidRDefault="00A92CBC">
      <w:pPr>
        <w:pStyle w:val="a2"/>
        <w:rPr>
          <w:rtl/>
        </w:rPr>
      </w:pPr>
    </w:p>
    <w:p w14:paraId="5C774A30" w14:textId="77777777" w:rsidR="00000000" w:rsidRDefault="00A92CBC">
      <w:pPr>
        <w:pStyle w:val="a2"/>
        <w:rPr>
          <w:rFonts w:hint="cs"/>
          <w:rtl/>
        </w:rPr>
      </w:pPr>
      <w:bookmarkStart w:id="352" w:name="CS97039FI0097039T23_03_2005_15_40_40"/>
      <w:bookmarkStart w:id="353" w:name="_Toc104196622"/>
      <w:bookmarkEnd w:id="352"/>
      <w:r>
        <w:rPr>
          <w:rtl/>
        </w:rPr>
        <w:t>הצעה לסדר-היום</w:t>
      </w:r>
      <w:bookmarkEnd w:id="353"/>
    </w:p>
    <w:p w14:paraId="6765EC9A" w14:textId="77777777" w:rsidR="00000000" w:rsidRDefault="00A92CBC">
      <w:pPr>
        <w:pStyle w:val="a2"/>
        <w:rPr>
          <w:rtl/>
        </w:rPr>
      </w:pPr>
      <w:bookmarkStart w:id="354" w:name="_Toc104196623"/>
      <w:r>
        <w:rPr>
          <w:rtl/>
        </w:rPr>
        <w:t>החשש בחולון מ"החיידק הטורף"</w:t>
      </w:r>
      <w:r>
        <w:rPr>
          <w:rFonts w:hint="cs"/>
          <w:rtl/>
        </w:rPr>
        <w:t xml:space="preserve">, </w:t>
      </w:r>
      <w:r>
        <w:rPr>
          <w:rtl/>
        </w:rPr>
        <w:t xml:space="preserve"> </w:t>
      </w:r>
      <w:r>
        <w:rPr>
          <w:rFonts w:hint="cs"/>
          <w:rtl/>
        </w:rPr>
        <w:br/>
      </w:r>
      <w:r>
        <w:rPr>
          <w:rtl/>
        </w:rPr>
        <w:t xml:space="preserve">ובמעלה-אדומים </w:t>
      </w:r>
      <w:r>
        <w:rPr>
          <w:rFonts w:hint="cs"/>
          <w:rtl/>
        </w:rPr>
        <w:t xml:space="preserve">- </w:t>
      </w:r>
      <w:r>
        <w:rPr>
          <w:rtl/>
        </w:rPr>
        <w:t>מ"שושנת יריחו"</w:t>
      </w:r>
      <w:bookmarkEnd w:id="354"/>
    </w:p>
    <w:p w14:paraId="4C32AFA1" w14:textId="77777777" w:rsidR="00000000" w:rsidRDefault="00A92CBC">
      <w:pPr>
        <w:pStyle w:val="a0"/>
        <w:rPr>
          <w:rFonts w:hint="cs"/>
          <w:rtl/>
        </w:rPr>
      </w:pPr>
      <w:r>
        <w:rPr>
          <w:rtl/>
        </w:rPr>
        <w:t>["דברי הכנסת", חוב</w:t>
      </w:r>
      <w:r>
        <w:rPr>
          <w:rFonts w:hint="cs"/>
          <w:rtl/>
        </w:rPr>
        <w:t>'</w:t>
      </w:r>
      <w:r>
        <w:rPr>
          <w:rtl/>
        </w:rPr>
        <w:t xml:space="preserve"> </w:t>
      </w:r>
      <w:r>
        <w:rPr>
          <w:rFonts w:hint="cs"/>
          <w:rtl/>
        </w:rPr>
        <w:t>כ"ג</w:t>
      </w:r>
      <w:r>
        <w:rPr>
          <w:rtl/>
        </w:rPr>
        <w:t>, עמ'</w:t>
      </w:r>
      <w:r>
        <w:rPr>
          <w:rFonts w:hint="cs"/>
          <w:rtl/>
        </w:rPr>
        <w:t xml:space="preserve"> .</w:t>
      </w:r>
      <w:r>
        <w:rPr>
          <w:rtl/>
        </w:rPr>
        <w:t>]</w:t>
      </w:r>
    </w:p>
    <w:p w14:paraId="4F888B9A" w14:textId="77777777" w:rsidR="00000000" w:rsidRDefault="00A92CBC">
      <w:pPr>
        <w:pStyle w:val="-0"/>
        <w:jc w:val="left"/>
        <w:rPr>
          <w:rFonts w:hint="cs"/>
          <w:rtl/>
        </w:rPr>
      </w:pPr>
    </w:p>
    <w:p w14:paraId="44608429" w14:textId="77777777" w:rsidR="00000000" w:rsidRDefault="00A92CBC">
      <w:pPr>
        <w:pStyle w:val="af1"/>
        <w:rPr>
          <w:rtl/>
        </w:rPr>
      </w:pPr>
      <w:r>
        <w:rPr>
          <w:rFonts w:hint="eastAsia"/>
          <w:rtl/>
        </w:rPr>
        <w:t>היו</w:t>
      </w:r>
      <w:r>
        <w:rPr>
          <w:rtl/>
        </w:rPr>
        <w:t>"ר עבד-אלמאלכ דהאמשה:</w:t>
      </w:r>
    </w:p>
    <w:p w14:paraId="45BB0457" w14:textId="77777777" w:rsidR="00000000" w:rsidRDefault="00A92CBC">
      <w:pPr>
        <w:pStyle w:val="a0"/>
        <w:rPr>
          <w:rFonts w:hint="cs"/>
          <w:rtl/>
        </w:rPr>
      </w:pPr>
    </w:p>
    <w:p w14:paraId="32A26994" w14:textId="77777777" w:rsidR="00000000" w:rsidRDefault="00A92CBC">
      <w:pPr>
        <w:pStyle w:val="a0"/>
        <w:rPr>
          <w:rFonts w:hint="cs"/>
          <w:rtl/>
        </w:rPr>
      </w:pPr>
      <w:r>
        <w:rPr>
          <w:rFonts w:hint="cs"/>
          <w:rtl/>
        </w:rPr>
        <w:t>חברי הכנסת, אנחנו עוברים</w:t>
      </w:r>
      <w:r>
        <w:rPr>
          <w:rFonts w:hint="cs"/>
          <w:rtl/>
        </w:rPr>
        <w:t xml:space="preserve"> לנושא הבא: החשש בחולון מ"החיידק הטורף", ובמעלה-אדומים - מ"שושנת יריחו". זו הצעה דחופה לסדר-היום של חבר הכנסת מרגי, שמספרה 6403. בבקשה.</w:t>
      </w:r>
    </w:p>
    <w:p w14:paraId="1BB922CB" w14:textId="77777777" w:rsidR="00000000" w:rsidRDefault="00A92CBC">
      <w:pPr>
        <w:pStyle w:val="a0"/>
        <w:ind w:firstLine="0"/>
        <w:rPr>
          <w:rFonts w:hint="cs"/>
          <w:rtl/>
        </w:rPr>
      </w:pPr>
    </w:p>
    <w:p w14:paraId="287878ED" w14:textId="77777777" w:rsidR="00000000" w:rsidRDefault="00A92CBC">
      <w:pPr>
        <w:pStyle w:val="af0"/>
        <w:rPr>
          <w:rtl/>
        </w:rPr>
      </w:pPr>
      <w:r>
        <w:rPr>
          <w:rtl/>
        </w:rPr>
        <w:t>קריאה:</w:t>
      </w:r>
    </w:p>
    <w:p w14:paraId="30C3D1E6" w14:textId="77777777" w:rsidR="00000000" w:rsidRDefault="00A92CBC">
      <w:pPr>
        <w:pStyle w:val="a0"/>
        <w:rPr>
          <w:rtl/>
        </w:rPr>
      </w:pPr>
    </w:p>
    <w:p w14:paraId="63582810" w14:textId="77777777" w:rsidR="00000000" w:rsidRDefault="00A92CBC">
      <w:pPr>
        <w:pStyle w:val="a0"/>
        <w:rPr>
          <w:rFonts w:hint="cs"/>
          <w:rtl/>
        </w:rPr>
      </w:pPr>
      <w:r>
        <w:rPr>
          <w:rFonts w:hint="cs"/>
          <w:rtl/>
        </w:rPr>
        <w:t>זה רק תשובה והצבעה והשר לא פה.</w:t>
      </w:r>
    </w:p>
    <w:p w14:paraId="4805E0E7" w14:textId="77777777" w:rsidR="00000000" w:rsidRDefault="00A92CBC">
      <w:pPr>
        <w:pStyle w:val="a0"/>
        <w:ind w:firstLine="0"/>
        <w:rPr>
          <w:rFonts w:hint="cs"/>
          <w:rtl/>
        </w:rPr>
      </w:pPr>
    </w:p>
    <w:p w14:paraId="2491D7C2" w14:textId="77777777" w:rsidR="00000000" w:rsidRDefault="00A92CBC">
      <w:pPr>
        <w:pStyle w:val="af1"/>
        <w:rPr>
          <w:rtl/>
        </w:rPr>
      </w:pPr>
      <w:r>
        <w:rPr>
          <w:rFonts w:hint="eastAsia"/>
          <w:rtl/>
        </w:rPr>
        <w:t>היו</w:t>
      </w:r>
      <w:r>
        <w:rPr>
          <w:rtl/>
        </w:rPr>
        <w:t>"ר עבד-אלמאלכ דהאמשה:</w:t>
      </w:r>
    </w:p>
    <w:p w14:paraId="0A0EFF27" w14:textId="77777777" w:rsidR="00000000" w:rsidRDefault="00A92CBC">
      <w:pPr>
        <w:pStyle w:val="a0"/>
        <w:rPr>
          <w:rFonts w:hint="cs"/>
          <w:rtl/>
        </w:rPr>
      </w:pPr>
    </w:p>
    <w:p w14:paraId="7C5F2E31" w14:textId="77777777" w:rsidR="00000000" w:rsidRDefault="00A92CBC">
      <w:pPr>
        <w:pStyle w:val="a0"/>
        <w:rPr>
          <w:rFonts w:hint="cs"/>
          <w:rtl/>
        </w:rPr>
      </w:pPr>
      <w:r>
        <w:rPr>
          <w:rFonts w:hint="cs"/>
          <w:rtl/>
        </w:rPr>
        <w:t>זה תשובה והצבעה, ואין לנו שר. זכותך לבקש הצבעה. מה את</w:t>
      </w:r>
      <w:r>
        <w:rPr>
          <w:rFonts w:hint="cs"/>
          <w:rtl/>
        </w:rPr>
        <w:t>ה רוצה? לאן אתה רוצה להעביר?</w:t>
      </w:r>
    </w:p>
    <w:p w14:paraId="6A7C0263" w14:textId="77777777" w:rsidR="00000000" w:rsidRDefault="00A92CBC">
      <w:pPr>
        <w:pStyle w:val="a0"/>
        <w:ind w:firstLine="0"/>
        <w:rPr>
          <w:rFonts w:hint="cs"/>
          <w:rtl/>
        </w:rPr>
      </w:pPr>
    </w:p>
    <w:p w14:paraId="32748215" w14:textId="77777777" w:rsidR="00000000" w:rsidRDefault="00A92CBC">
      <w:pPr>
        <w:pStyle w:val="af0"/>
        <w:rPr>
          <w:rtl/>
        </w:rPr>
      </w:pPr>
      <w:r>
        <w:rPr>
          <w:rFonts w:hint="eastAsia"/>
          <w:rtl/>
        </w:rPr>
        <w:t>יעקב</w:t>
      </w:r>
      <w:r>
        <w:rPr>
          <w:rtl/>
        </w:rPr>
        <w:t xml:space="preserve"> מרגי (ש"ס):</w:t>
      </w:r>
    </w:p>
    <w:p w14:paraId="3AAF2B9B" w14:textId="77777777" w:rsidR="00000000" w:rsidRDefault="00A92CBC">
      <w:pPr>
        <w:pStyle w:val="a0"/>
        <w:rPr>
          <w:rFonts w:hint="cs"/>
          <w:rtl/>
        </w:rPr>
      </w:pPr>
    </w:p>
    <w:p w14:paraId="6D28BA30" w14:textId="77777777" w:rsidR="00000000" w:rsidRDefault="00A92CBC">
      <w:pPr>
        <w:pStyle w:val="a0"/>
        <w:rPr>
          <w:rFonts w:hint="cs"/>
          <w:rtl/>
        </w:rPr>
      </w:pPr>
      <w:r>
        <w:rPr>
          <w:rFonts w:hint="cs"/>
          <w:rtl/>
        </w:rPr>
        <w:t>לוועדת העבודה, הרווחה והבריאות.</w:t>
      </w:r>
    </w:p>
    <w:p w14:paraId="4E7BBE52" w14:textId="77777777" w:rsidR="00000000" w:rsidRDefault="00A92CBC">
      <w:pPr>
        <w:pStyle w:val="a0"/>
        <w:rPr>
          <w:rFonts w:hint="cs"/>
          <w:rtl/>
        </w:rPr>
      </w:pPr>
    </w:p>
    <w:p w14:paraId="7C41256E" w14:textId="77777777" w:rsidR="00000000" w:rsidRDefault="00A92CBC">
      <w:pPr>
        <w:pStyle w:val="af1"/>
        <w:rPr>
          <w:rtl/>
        </w:rPr>
      </w:pPr>
      <w:r>
        <w:rPr>
          <w:rtl/>
        </w:rPr>
        <w:t>היו"ר עבד-אלמאלכ דהאמשה:</w:t>
      </w:r>
    </w:p>
    <w:p w14:paraId="6A45DE66" w14:textId="77777777" w:rsidR="00000000" w:rsidRDefault="00A92CBC">
      <w:pPr>
        <w:pStyle w:val="a0"/>
        <w:rPr>
          <w:rtl/>
        </w:rPr>
      </w:pPr>
    </w:p>
    <w:p w14:paraId="1571EF8F" w14:textId="77777777" w:rsidR="00000000" w:rsidRDefault="00A92CBC">
      <w:pPr>
        <w:pStyle w:val="a0"/>
        <w:rPr>
          <w:rFonts w:hint="cs"/>
          <w:rtl/>
        </w:rPr>
      </w:pPr>
      <w:r>
        <w:rPr>
          <w:rFonts w:hint="cs"/>
          <w:rtl/>
        </w:rPr>
        <w:t xml:space="preserve">ובכן, אנחנו נעבור להצבעה על ההצעה להעביר את ההצעה לסדר-היום לוועדת העבודה, הרווחה והבריאות. נא להצביע. </w:t>
      </w:r>
    </w:p>
    <w:p w14:paraId="4F000821" w14:textId="77777777" w:rsidR="00000000" w:rsidRDefault="00A92CBC">
      <w:pPr>
        <w:pStyle w:val="a0"/>
        <w:rPr>
          <w:rFonts w:hint="cs"/>
          <w:rtl/>
        </w:rPr>
      </w:pPr>
    </w:p>
    <w:p w14:paraId="4F44C942" w14:textId="77777777" w:rsidR="00000000" w:rsidRDefault="00A92CBC">
      <w:pPr>
        <w:pStyle w:val="ab"/>
        <w:bidi/>
        <w:rPr>
          <w:rFonts w:hint="cs"/>
          <w:rtl/>
        </w:rPr>
      </w:pPr>
      <w:r>
        <w:rPr>
          <w:rFonts w:hint="cs"/>
          <w:rtl/>
        </w:rPr>
        <w:t>הצבעה מס' 43</w:t>
      </w:r>
    </w:p>
    <w:p w14:paraId="1CE9B8B4" w14:textId="77777777" w:rsidR="00000000" w:rsidRDefault="00A92CBC">
      <w:pPr>
        <w:pStyle w:val="a0"/>
        <w:rPr>
          <w:rFonts w:hint="cs"/>
          <w:rtl/>
        </w:rPr>
      </w:pPr>
    </w:p>
    <w:p w14:paraId="4D5F8F0E" w14:textId="77777777" w:rsidR="00000000" w:rsidRDefault="00A92CBC">
      <w:pPr>
        <w:pStyle w:val="ac"/>
        <w:bidi/>
        <w:rPr>
          <w:rFonts w:hint="cs"/>
          <w:rtl/>
        </w:rPr>
      </w:pPr>
      <w:r>
        <w:rPr>
          <w:rFonts w:hint="cs"/>
          <w:rtl/>
        </w:rPr>
        <w:t>בעד ההצעה להעביר את הנושא לווע</w:t>
      </w:r>
      <w:r>
        <w:rPr>
          <w:rFonts w:hint="cs"/>
          <w:rtl/>
        </w:rPr>
        <w:t xml:space="preserve">דה </w:t>
      </w:r>
      <w:r>
        <w:rPr>
          <w:rtl/>
        </w:rPr>
        <w:t>–</w:t>
      </w:r>
      <w:r>
        <w:rPr>
          <w:rFonts w:hint="cs"/>
          <w:rtl/>
        </w:rPr>
        <w:t xml:space="preserve"> 7</w:t>
      </w:r>
    </w:p>
    <w:p w14:paraId="65FFF8BB"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27F6064F"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245CDF84" w14:textId="77777777" w:rsidR="00000000" w:rsidRDefault="00A92CBC">
      <w:pPr>
        <w:pStyle w:val="ad"/>
        <w:bidi/>
        <w:rPr>
          <w:rFonts w:hint="cs"/>
          <w:rtl/>
        </w:rPr>
      </w:pPr>
      <w:r>
        <w:rPr>
          <w:rFonts w:hint="cs"/>
          <w:rtl/>
        </w:rPr>
        <w:t xml:space="preserve">ההצעה להעביר את הנושא לוועדת העבודה, הרווחה והבריאות נתקבלה. </w:t>
      </w:r>
    </w:p>
    <w:p w14:paraId="19F78420" w14:textId="77777777" w:rsidR="00000000" w:rsidRDefault="00A92CBC">
      <w:pPr>
        <w:pStyle w:val="a0"/>
        <w:rPr>
          <w:rFonts w:hint="cs"/>
          <w:rtl/>
        </w:rPr>
      </w:pPr>
    </w:p>
    <w:p w14:paraId="479489CE" w14:textId="77777777" w:rsidR="00000000" w:rsidRDefault="00A92CBC">
      <w:pPr>
        <w:pStyle w:val="af1"/>
        <w:rPr>
          <w:rtl/>
        </w:rPr>
      </w:pPr>
      <w:r>
        <w:rPr>
          <w:rtl/>
        </w:rPr>
        <w:t>היו"ר עבד</w:t>
      </w:r>
      <w:r>
        <w:rPr>
          <w:rFonts w:hint="cs"/>
          <w:rtl/>
        </w:rPr>
        <w:t>-</w:t>
      </w:r>
      <w:r>
        <w:rPr>
          <w:rtl/>
        </w:rPr>
        <w:t>אלמאלכ דהאמשה:</w:t>
      </w:r>
    </w:p>
    <w:p w14:paraId="287776EF" w14:textId="77777777" w:rsidR="00000000" w:rsidRDefault="00A92CBC">
      <w:pPr>
        <w:pStyle w:val="a0"/>
        <w:rPr>
          <w:rtl/>
        </w:rPr>
      </w:pPr>
    </w:p>
    <w:p w14:paraId="0A1A732A" w14:textId="77777777" w:rsidR="00000000" w:rsidRDefault="00A92CBC">
      <w:pPr>
        <w:pStyle w:val="a0"/>
        <w:rPr>
          <w:rFonts w:hint="cs"/>
          <w:rtl/>
        </w:rPr>
      </w:pPr>
      <w:r>
        <w:rPr>
          <w:rFonts w:hint="cs"/>
          <w:rtl/>
        </w:rPr>
        <w:t xml:space="preserve">ברוב של שבעה תומכים, אין מתנגדים ואין נמנעים, הצעתו של חבר הכנסת מרגי תועבר לוועדת העבודה, הרווחה והבריאות להמשך הדיון בה. </w:t>
      </w:r>
    </w:p>
    <w:p w14:paraId="33C0B88C" w14:textId="77777777" w:rsidR="00000000" w:rsidRDefault="00A92CBC">
      <w:pPr>
        <w:pStyle w:val="a0"/>
        <w:rPr>
          <w:rFonts w:hint="cs"/>
          <w:rtl/>
        </w:rPr>
      </w:pPr>
    </w:p>
    <w:p w14:paraId="0374A5BC" w14:textId="77777777" w:rsidR="00000000" w:rsidRDefault="00A92CBC">
      <w:pPr>
        <w:pStyle w:val="a2"/>
        <w:rPr>
          <w:rtl/>
        </w:rPr>
      </w:pPr>
    </w:p>
    <w:p w14:paraId="2D06CCBA" w14:textId="77777777" w:rsidR="00000000" w:rsidRDefault="00A92CBC">
      <w:pPr>
        <w:pStyle w:val="a2"/>
        <w:rPr>
          <w:rFonts w:hint="cs"/>
          <w:rtl/>
        </w:rPr>
      </w:pPr>
      <w:bookmarkStart w:id="355" w:name="CS98014FI0098014T23_03_2005_16_18_29"/>
      <w:bookmarkStart w:id="356" w:name="_Toc104196624"/>
      <w:bookmarkEnd w:id="355"/>
      <w:r>
        <w:rPr>
          <w:rtl/>
        </w:rPr>
        <w:t>הצע</w:t>
      </w:r>
      <w:r>
        <w:rPr>
          <w:rFonts w:hint="cs"/>
          <w:rtl/>
        </w:rPr>
        <w:t>ות</w:t>
      </w:r>
      <w:r>
        <w:rPr>
          <w:rtl/>
        </w:rPr>
        <w:t xml:space="preserve"> לסדר-</w:t>
      </w:r>
      <w:r>
        <w:rPr>
          <w:rtl/>
        </w:rPr>
        <w:t>היום</w:t>
      </w:r>
      <w:bookmarkEnd w:id="356"/>
      <w:r>
        <w:rPr>
          <w:rtl/>
        </w:rPr>
        <w:t xml:space="preserve"> </w:t>
      </w:r>
    </w:p>
    <w:p w14:paraId="78E8D495" w14:textId="77777777" w:rsidR="00000000" w:rsidRDefault="00A92CBC">
      <w:pPr>
        <w:pStyle w:val="a2"/>
        <w:rPr>
          <w:rtl/>
        </w:rPr>
      </w:pPr>
      <w:bookmarkStart w:id="357" w:name="_Toc104196625"/>
      <w:r>
        <w:rPr>
          <w:rtl/>
        </w:rPr>
        <w:t>כוונת משרד הפנים להעניק אזרחות ישראלית לילדי עובדים זרים</w:t>
      </w:r>
      <w:bookmarkEnd w:id="357"/>
      <w:r>
        <w:rPr>
          <w:rtl/>
        </w:rPr>
        <w:t xml:space="preserve"> </w:t>
      </w:r>
    </w:p>
    <w:p w14:paraId="1730503E" w14:textId="77777777" w:rsidR="00000000" w:rsidRDefault="00A92CBC">
      <w:pPr>
        <w:pStyle w:val="-0"/>
        <w:jc w:val="left"/>
        <w:rPr>
          <w:rFonts w:hint="cs"/>
          <w:rtl/>
        </w:rPr>
      </w:pPr>
    </w:p>
    <w:p w14:paraId="33831498" w14:textId="77777777" w:rsidR="00000000" w:rsidRDefault="00A92CBC">
      <w:pPr>
        <w:pStyle w:val="af1"/>
        <w:rPr>
          <w:rtl/>
        </w:rPr>
      </w:pPr>
      <w:r>
        <w:rPr>
          <w:rtl/>
        </w:rPr>
        <w:t>היו"ר עבד-אלמאלכ דהאמשה:</w:t>
      </w:r>
    </w:p>
    <w:p w14:paraId="46B9DC4B" w14:textId="77777777" w:rsidR="00000000" w:rsidRDefault="00A92CBC">
      <w:pPr>
        <w:pStyle w:val="a0"/>
        <w:rPr>
          <w:rtl/>
        </w:rPr>
      </w:pPr>
    </w:p>
    <w:p w14:paraId="6344F140" w14:textId="77777777" w:rsidR="00000000" w:rsidRDefault="00A92CBC">
      <w:pPr>
        <w:pStyle w:val="a0"/>
        <w:rPr>
          <w:rFonts w:hint="cs"/>
          <w:rtl/>
        </w:rPr>
      </w:pPr>
      <w:r>
        <w:rPr>
          <w:rFonts w:hint="cs"/>
          <w:rtl/>
        </w:rPr>
        <w:t>הנושא הבא: הצעות לסדר-היום מס' 6488, 6493, 6504, 6526 ו-6532 בעניין כוונת משרד הפנים להעניק אזרחות ישראלית לילדי עובדים זרים. ראשונת המציעים, חברת הכנסת מרינה סולודק</w:t>
      </w:r>
      <w:r>
        <w:rPr>
          <w:rFonts w:hint="cs"/>
          <w:rtl/>
        </w:rPr>
        <w:t xml:space="preserve">ין - בבקשה, גברתי. אחריה ידברו לפי הסדר, אם יהיו נוכחים </w:t>
      </w:r>
      <w:r>
        <w:rPr>
          <w:rtl/>
        </w:rPr>
        <w:t>–</w:t>
      </w:r>
      <w:r>
        <w:rPr>
          <w:rFonts w:hint="cs"/>
          <w:rtl/>
        </w:rPr>
        <w:t xml:space="preserve"> חברי הכנסת אברהם פורז, אלי ישי, ניסן סלומינסקי ואורי אריאל. </w:t>
      </w:r>
    </w:p>
    <w:p w14:paraId="66E81371" w14:textId="77777777" w:rsidR="00000000" w:rsidRDefault="00A92CBC">
      <w:pPr>
        <w:pStyle w:val="a0"/>
        <w:rPr>
          <w:rFonts w:hint="cs"/>
          <w:rtl/>
        </w:rPr>
      </w:pPr>
    </w:p>
    <w:p w14:paraId="703EC52B" w14:textId="77777777" w:rsidR="00000000" w:rsidRDefault="00A92CBC">
      <w:pPr>
        <w:pStyle w:val="af0"/>
        <w:rPr>
          <w:rtl/>
        </w:rPr>
      </w:pPr>
      <w:r>
        <w:rPr>
          <w:rFonts w:hint="eastAsia"/>
          <w:rtl/>
        </w:rPr>
        <w:t>עזמי</w:t>
      </w:r>
      <w:r>
        <w:rPr>
          <w:rtl/>
        </w:rPr>
        <w:t xml:space="preserve"> בשארה (בל"ד):</w:t>
      </w:r>
    </w:p>
    <w:p w14:paraId="331EEAC6" w14:textId="77777777" w:rsidR="00000000" w:rsidRDefault="00A92CBC">
      <w:pPr>
        <w:pStyle w:val="a0"/>
        <w:rPr>
          <w:rFonts w:hint="cs"/>
          <w:rtl/>
        </w:rPr>
      </w:pPr>
    </w:p>
    <w:p w14:paraId="442173FD" w14:textId="77777777" w:rsidR="00000000" w:rsidRDefault="00A92CBC">
      <w:pPr>
        <w:pStyle w:val="a0"/>
        <w:rPr>
          <w:rFonts w:hint="cs"/>
          <w:rtl/>
        </w:rPr>
      </w:pPr>
      <w:r>
        <w:rPr>
          <w:rFonts w:hint="cs"/>
          <w:rtl/>
        </w:rPr>
        <w:t xml:space="preserve">אין שרים היום. הבטחת לדחות את הישיבה, אדוני היושב-ראש. </w:t>
      </w:r>
    </w:p>
    <w:p w14:paraId="526B8461" w14:textId="77777777" w:rsidR="00000000" w:rsidRDefault="00A92CBC">
      <w:pPr>
        <w:pStyle w:val="a0"/>
        <w:rPr>
          <w:rFonts w:hint="cs"/>
          <w:rtl/>
        </w:rPr>
      </w:pPr>
    </w:p>
    <w:p w14:paraId="01C2646B" w14:textId="77777777" w:rsidR="00000000" w:rsidRDefault="00A92CBC">
      <w:pPr>
        <w:pStyle w:val="af0"/>
        <w:rPr>
          <w:rtl/>
        </w:rPr>
      </w:pPr>
      <w:r>
        <w:rPr>
          <w:rFonts w:hint="eastAsia"/>
          <w:rtl/>
        </w:rPr>
        <w:t>היו</w:t>
      </w:r>
      <w:r>
        <w:rPr>
          <w:rtl/>
        </w:rPr>
        <w:t>"ר ראובן ריבלין:</w:t>
      </w:r>
    </w:p>
    <w:p w14:paraId="199314EC" w14:textId="77777777" w:rsidR="00000000" w:rsidRDefault="00A92CBC">
      <w:pPr>
        <w:pStyle w:val="a0"/>
        <w:rPr>
          <w:rFonts w:hint="cs"/>
          <w:rtl/>
        </w:rPr>
      </w:pPr>
    </w:p>
    <w:p w14:paraId="3A96501E" w14:textId="77777777" w:rsidR="00000000" w:rsidRDefault="00A92CBC">
      <w:pPr>
        <w:pStyle w:val="a0"/>
        <w:rPr>
          <w:rFonts w:hint="cs"/>
          <w:rtl/>
        </w:rPr>
      </w:pPr>
      <w:r>
        <w:rPr>
          <w:rFonts w:hint="cs"/>
          <w:rtl/>
        </w:rPr>
        <w:t>אתה צודק במאה אחוז. עם זאת, יש לנו מצו</w:t>
      </w:r>
      <w:r>
        <w:rPr>
          <w:rFonts w:hint="cs"/>
          <w:rtl/>
        </w:rPr>
        <w:t xml:space="preserve">קה אחת שמחייבת את כולנו. השר לביטחון הפנים נמצא פה, אבל יש לנו מצוקה אחת שמחייבת את כולנו. אם לא תהיה לנו אפשרות להכריע ביום רביעי הבא </w:t>
      </w:r>
      <w:r>
        <w:rPr>
          <w:rtl/>
        </w:rPr>
        <w:t>–</w:t>
      </w:r>
      <w:r>
        <w:rPr>
          <w:rFonts w:hint="cs"/>
          <w:rtl/>
        </w:rPr>
        <w:t xml:space="preserve"> אני לא בא ואומר מה יהיה </w:t>
      </w:r>
      <w:r>
        <w:rPr>
          <w:rtl/>
        </w:rPr>
        <w:t>–</w:t>
      </w:r>
      <w:r>
        <w:rPr>
          <w:rFonts w:hint="cs"/>
          <w:rtl/>
        </w:rPr>
        <w:t xml:space="preserve"> אם התקציב יתקבל או לא יתקבל, מבחינה טכנית אני מפזר את הכנסת בעצמי ואני לא יכול להרשות לעצמי מ</w:t>
      </w:r>
      <w:r>
        <w:rPr>
          <w:rFonts w:hint="cs"/>
          <w:rtl/>
        </w:rPr>
        <w:t xml:space="preserve">בחינת הדמוקרטיה הישראלית לאפשר שנושא טכני יגרום לפיזורה של הכנסת. </w:t>
      </w:r>
    </w:p>
    <w:p w14:paraId="338C6A16" w14:textId="77777777" w:rsidR="00000000" w:rsidRDefault="00A92CBC">
      <w:pPr>
        <w:pStyle w:val="a0"/>
        <w:rPr>
          <w:rFonts w:hint="cs"/>
          <w:rtl/>
        </w:rPr>
      </w:pPr>
    </w:p>
    <w:p w14:paraId="2CCEAA01" w14:textId="77777777" w:rsidR="00000000" w:rsidRDefault="00A92CBC">
      <w:pPr>
        <w:pStyle w:val="af0"/>
        <w:rPr>
          <w:rtl/>
        </w:rPr>
      </w:pPr>
      <w:r>
        <w:rPr>
          <w:rFonts w:hint="eastAsia"/>
          <w:rtl/>
        </w:rPr>
        <w:t>עזמי</w:t>
      </w:r>
      <w:r>
        <w:rPr>
          <w:rtl/>
        </w:rPr>
        <w:t xml:space="preserve"> בשארה (בל"ד):</w:t>
      </w:r>
    </w:p>
    <w:p w14:paraId="0F5CC44E" w14:textId="77777777" w:rsidR="00000000" w:rsidRDefault="00A92CBC">
      <w:pPr>
        <w:pStyle w:val="a0"/>
        <w:rPr>
          <w:rFonts w:hint="cs"/>
          <w:rtl/>
        </w:rPr>
      </w:pPr>
    </w:p>
    <w:p w14:paraId="74E392F0" w14:textId="77777777" w:rsidR="00000000" w:rsidRDefault="00A92CBC">
      <w:pPr>
        <w:pStyle w:val="a0"/>
        <w:rPr>
          <w:rFonts w:hint="cs"/>
          <w:rtl/>
        </w:rPr>
      </w:pPr>
      <w:r>
        <w:rPr>
          <w:rFonts w:hint="cs"/>
          <w:rtl/>
        </w:rPr>
        <w:t xml:space="preserve">אמרתי שצריך עוד יום לכנסת, יום חמישי. יום אחד לא מספיק. לכן הערתי. </w:t>
      </w:r>
    </w:p>
    <w:p w14:paraId="598900A4" w14:textId="77777777" w:rsidR="00000000" w:rsidRDefault="00A92CBC">
      <w:pPr>
        <w:pStyle w:val="a0"/>
        <w:rPr>
          <w:rFonts w:hint="cs"/>
          <w:rtl/>
        </w:rPr>
      </w:pPr>
    </w:p>
    <w:p w14:paraId="77EA6C5D" w14:textId="77777777" w:rsidR="00000000" w:rsidRDefault="00A92CBC">
      <w:pPr>
        <w:pStyle w:val="af0"/>
        <w:rPr>
          <w:rtl/>
        </w:rPr>
      </w:pPr>
      <w:r>
        <w:rPr>
          <w:rFonts w:hint="eastAsia"/>
          <w:rtl/>
        </w:rPr>
        <w:t>היו</w:t>
      </w:r>
      <w:r>
        <w:rPr>
          <w:rtl/>
        </w:rPr>
        <w:t>"ר ראובן ריבלין:</w:t>
      </w:r>
    </w:p>
    <w:p w14:paraId="774C355A" w14:textId="77777777" w:rsidR="00000000" w:rsidRDefault="00A92CBC">
      <w:pPr>
        <w:pStyle w:val="a0"/>
        <w:rPr>
          <w:rFonts w:hint="cs"/>
          <w:rtl/>
        </w:rPr>
      </w:pPr>
    </w:p>
    <w:p w14:paraId="41A7AA6B" w14:textId="77777777" w:rsidR="00000000" w:rsidRDefault="00A92CBC">
      <w:pPr>
        <w:pStyle w:val="a0"/>
        <w:rPr>
          <w:rFonts w:hint="cs"/>
          <w:rtl/>
        </w:rPr>
      </w:pPr>
      <w:r>
        <w:rPr>
          <w:rFonts w:hint="cs"/>
          <w:rtl/>
        </w:rPr>
        <w:t xml:space="preserve">יום חמישי? בטוח שהשרים יגיעו ביום חמישי בהמוניהם. </w:t>
      </w:r>
    </w:p>
    <w:p w14:paraId="584193ED" w14:textId="77777777" w:rsidR="00000000" w:rsidRDefault="00A92CBC">
      <w:pPr>
        <w:pStyle w:val="a0"/>
        <w:rPr>
          <w:rFonts w:hint="cs"/>
          <w:rtl/>
        </w:rPr>
      </w:pPr>
    </w:p>
    <w:p w14:paraId="66D4C8C2" w14:textId="77777777" w:rsidR="00000000" w:rsidRDefault="00A92CBC">
      <w:pPr>
        <w:pStyle w:val="af0"/>
        <w:rPr>
          <w:rtl/>
        </w:rPr>
      </w:pPr>
      <w:r>
        <w:rPr>
          <w:rFonts w:hint="eastAsia"/>
          <w:rtl/>
        </w:rPr>
        <w:t>זאב</w:t>
      </w:r>
      <w:r>
        <w:rPr>
          <w:rtl/>
        </w:rPr>
        <w:t xml:space="preserve"> בוים (הליכוד):</w:t>
      </w:r>
    </w:p>
    <w:p w14:paraId="0C269644" w14:textId="77777777" w:rsidR="00000000" w:rsidRDefault="00A92CBC">
      <w:pPr>
        <w:pStyle w:val="a0"/>
        <w:rPr>
          <w:rFonts w:hint="cs"/>
          <w:rtl/>
        </w:rPr>
      </w:pPr>
    </w:p>
    <w:p w14:paraId="3F5F75BC" w14:textId="77777777" w:rsidR="00000000" w:rsidRDefault="00A92CBC">
      <w:pPr>
        <w:pStyle w:val="a0"/>
        <w:rPr>
          <w:rFonts w:hint="cs"/>
          <w:rtl/>
        </w:rPr>
      </w:pPr>
      <w:r>
        <w:rPr>
          <w:rFonts w:hint="cs"/>
          <w:rtl/>
        </w:rPr>
        <w:t>הם יבו</w:t>
      </w:r>
      <w:r>
        <w:rPr>
          <w:rFonts w:hint="cs"/>
          <w:rtl/>
        </w:rPr>
        <w:t xml:space="preserve">או לבשל פה את החמין. </w:t>
      </w:r>
    </w:p>
    <w:p w14:paraId="4C348EA1" w14:textId="77777777" w:rsidR="00000000" w:rsidRDefault="00A92CBC">
      <w:pPr>
        <w:pStyle w:val="a0"/>
        <w:rPr>
          <w:rFonts w:hint="cs"/>
          <w:rtl/>
        </w:rPr>
      </w:pPr>
    </w:p>
    <w:p w14:paraId="17508E75" w14:textId="77777777" w:rsidR="00000000" w:rsidRDefault="00A92CBC">
      <w:pPr>
        <w:pStyle w:val="a"/>
        <w:rPr>
          <w:rtl/>
        </w:rPr>
      </w:pPr>
      <w:bookmarkStart w:id="358" w:name="FS000000533T23_03_2005_16_23_34"/>
      <w:bookmarkStart w:id="359" w:name="_Toc104196626"/>
      <w:bookmarkEnd w:id="358"/>
      <w:r>
        <w:rPr>
          <w:rFonts w:hint="eastAsia"/>
          <w:rtl/>
        </w:rPr>
        <w:t>מרינה</w:t>
      </w:r>
      <w:r>
        <w:rPr>
          <w:rtl/>
        </w:rPr>
        <w:t xml:space="preserve"> סולודקין (הליכוד):</w:t>
      </w:r>
      <w:bookmarkEnd w:id="359"/>
    </w:p>
    <w:p w14:paraId="0875DB6D" w14:textId="77777777" w:rsidR="00000000" w:rsidRDefault="00A92CBC">
      <w:pPr>
        <w:pStyle w:val="a0"/>
        <w:rPr>
          <w:rFonts w:hint="cs"/>
          <w:rtl/>
        </w:rPr>
      </w:pPr>
    </w:p>
    <w:p w14:paraId="2C6F8B90" w14:textId="77777777" w:rsidR="00000000" w:rsidRDefault="00A92CBC">
      <w:pPr>
        <w:pStyle w:val="a0"/>
        <w:rPr>
          <w:rFonts w:hint="cs"/>
          <w:rtl/>
        </w:rPr>
      </w:pPr>
      <w:r>
        <w:rPr>
          <w:rFonts w:hint="cs"/>
          <w:rtl/>
        </w:rPr>
        <w:t>כבוד היושב-ראש, כנסת נכבדה, כעיקרון אני תומכת בהענקת תושבות ישראלית לאנשים שנולדו בישראל במשפחות של העובדים הזרים וחיו בארץ יותר מעשר שנים. מצד שני, אני לא רואה שהיה, יש או יהיה בעתיד למדינת ישראל צורך אמיתי</w:t>
      </w:r>
      <w:r>
        <w:rPr>
          <w:rFonts w:hint="cs"/>
          <w:rtl/>
        </w:rPr>
        <w:t xml:space="preserve"> בייבוא עובדים זרים. </w:t>
      </w:r>
    </w:p>
    <w:p w14:paraId="4E49D82C" w14:textId="77777777" w:rsidR="00000000" w:rsidRDefault="00A92CBC">
      <w:pPr>
        <w:pStyle w:val="a0"/>
        <w:rPr>
          <w:rFonts w:hint="cs"/>
          <w:rtl/>
        </w:rPr>
      </w:pPr>
    </w:p>
    <w:p w14:paraId="01F6E70E" w14:textId="77777777" w:rsidR="00000000" w:rsidRDefault="00A92CBC">
      <w:pPr>
        <w:pStyle w:val="a0"/>
        <w:rPr>
          <w:rFonts w:hint="cs"/>
          <w:rtl/>
        </w:rPr>
      </w:pPr>
      <w:r>
        <w:rPr>
          <w:rFonts w:hint="cs"/>
          <w:rtl/>
        </w:rPr>
        <w:t>ישראל היא מדינה עם רמת ילודה גבוהה יחסית למדינות מפותחות אחרות ואנחנו מעודדים עליית יהודים. המדיניות של עידוד הגירת עובדים זרים היא מדיניות שגויה, לדעתי, מיסודה. הבסיס שלה הוא רצון של מעסיקים רבים להרוויח סכומי עתק בתוך זמן קצר, וזאת</w:t>
      </w:r>
      <w:r>
        <w:rPr>
          <w:rFonts w:hint="cs"/>
          <w:rtl/>
        </w:rPr>
        <w:t xml:space="preserve"> תוך ניצול מחפיר של השכירים, שנשללו מהם כמעט כל הזכויות, וזה בתקופה של משבר כלכלי ואבטלה גואה בארץ. </w:t>
      </w:r>
    </w:p>
    <w:p w14:paraId="780ABA1B" w14:textId="77777777" w:rsidR="00000000" w:rsidRDefault="00A92CBC">
      <w:pPr>
        <w:pStyle w:val="a0"/>
        <w:rPr>
          <w:rFonts w:hint="cs"/>
          <w:rtl/>
        </w:rPr>
      </w:pPr>
    </w:p>
    <w:p w14:paraId="4E929C97" w14:textId="77777777" w:rsidR="00000000" w:rsidRDefault="00A92CBC">
      <w:pPr>
        <w:pStyle w:val="a0"/>
        <w:rPr>
          <w:rFonts w:hint="cs"/>
          <w:rtl/>
        </w:rPr>
      </w:pPr>
      <w:r>
        <w:rPr>
          <w:rFonts w:hint="cs"/>
          <w:rtl/>
        </w:rPr>
        <w:t xml:space="preserve">פן אחר של הבעיה </w:t>
      </w:r>
      <w:r>
        <w:rPr>
          <w:rtl/>
        </w:rPr>
        <w:t>–</w:t>
      </w:r>
      <w:r>
        <w:rPr>
          <w:rFonts w:hint="cs"/>
          <w:rtl/>
        </w:rPr>
        <w:t xml:space="preserve"> האם שר הפנים החדש, אופיר פינס-פז, לא טעה כשחשב שבעיית העובדים הזרים היא הבעיה החשובה והדחופה ביותר במדינת ישראל? לדעתי, הוא חזר על הטעות</w:t>
      </w:r>
      <w:r>
        <w:rPr>
          <w:rFonts w:hint="cs"/>
          <w:rtl/>
        </w:rPr>
        <w:t xml:space="preserve"> העיקרית של קודמו בתפקיד, חבר הכנסת אברהם פורז משינוי. לצערי הרב, אצל הפוליטיקאים המתיימרים להיות ליברלים, תמיד משתבש משום מה סדר העדיפויות. לעולים החדשים יש המון בעיות במשרד הפנים שטרם נפתרו. הכואבות מכולן הן של הורים קשישים של אזרחים ישראלים ואמהות של חי</w:t>
      </w:r>
      <w:r>
        <w:rPr>
          <w:rFonts w:hint="cs"/>
          <w:rtl/>
        </w:rPr>
        <w:t xml:space="preserve">ילי צה"ל. </w:t>
      </w:r>
    </w:p>
    <w:p w14:paraId="698E244B" w14:textId="77777777" w:rsidR="00000000" w:rsidRDefault="00A92CBC">
      <w:pPr>
        <w:pStyle w:val="a0"/>
        <w:rPr>
          <w:rFonts w:hint="cs"/>
          <w:rtl/>
        </w:rPr>
      </w:pPr>
    </w:p>
    <w:p w14:paraId="0D13507A" w14:textId="77777777" w:rsidR="00000000" w:rsidRDefault="00A92CBC">
      <w:pPr>
        <w:pStyle w:val="a0"/>
        <w:rPr>
          <w:rFonts w:hint="cs"/>
          <w:rtl/>
        </w:rPr>
      </w:pPr>
      <w:r>
        <w:rPr>
          <w:rFonts w:hint="cs"/>
          <w:rtl/>
        </w:rPr>
        <w:t>במקרה הראשון מדובר באנשים קשישים שילדיהם ונכדיהם עלו למדינת ישראל על-פי חוק השבות והם עצמם אינם זכאים לעלייה. בכנסת האחרונה חלה הרעה במצב. אם עד אפריל 2003 הורה קשיש בודד יכול היה להגר למדינת ישראל ולקבל כאן מעמד של תושב ארעי עם ביטוח רפואי, שר</w:t>
      </w:r>
      <w:r>
        <w:rPr>
          <w:rFonts w:hint="cs"/>
          <w:rtl/>
        </w:rPr>
        <w:t xml:space="preserve"> הפנים אברהם פורז ומנהל מינהל האוכלוסין לשעבר, הרצל גדז', שינו את הכללים. עכשיו ההורים המבוגרים והחולים מקבלים רק אשרות תייר וזכות לעבודה. כשמדובר באשה בת 78 החולה במחלת פרקינסון, אי-אפשר שלא לראות בהחלטה הזאת התעללות של ממש בה ובמשפחתה. </w:t>
      </w:r>
    </w:p>
    <w:p w14:paraId="39031C22" w14:textId="77777777" w:rsidR="00000000" w:rsidRDefault="00A92CBC">
      <w:pPr>
        <w:pStyle w:val="a0"/>
        <w:rPr>
          <w:rFonts w:hint="cs"/>
          <w:rtl/>
        </w:rPr>
      </w:pPr>
    </w:p>
    <w:p w14:paraId="475B0697" w14:textId="77777777" w:rsidR="00000000" w:rsidRDefault="00A92CBC">
      <w:pPr>
        <w:pStyle w:val="a0"/>
        <w:rPr>
          <w:rFonts w:hint="cs"/>
          <w:rtl/>
        </w:rPr>
      </w:pPr>
      <w:r>
        <w:rPr>
          <w:rFonts w:hint="cs"/>
          <w:rtl/>
        </w:rPr>
        <w:t>לגבי אמהות לחייל</w:t>
      </w:r>
      <w:r>
        <w:rPr>
          <w:rFonts w:hint="cs"/>
          <w:rtl/>
        </w:rPr>
        <w:t xml:space="preserve">ים </w:t>
      </w:r>
      <w:r>
        <w:rPr>
          <w:rtl/>
        </w:rPr>
        <w:t>–</w:t>
      </w:r>
      <w:r>
        <w:rPr>
          <w:rFonts w:hint="cs"/>
          <w:rtl/>
        </w:rPr>
        <w:t xml:space="preserve"> בכנסת החמש-עשרה נעשו ניסיונות לסדר את מעמדן בארץ בתקופת שירות ילדיהן. אי-אפשר להפחית מחשיבות הסוגיה הזאת בזמן מלחמת טרור שהוכרזה נגד מדינת ישראל בשנים האחרונות. כבר ניתנו הבטחות רבות שלא מולאו עד היום. האמהות ממשיכות להתרוצץ מפקיד אחד לפקיד אחר, לא לק</w:t>
      </w:r>
      <w:r>
        <w:rPr>
          <w:rFonts w:hint="cs"/>
          <w:rtl/>
        </w:rPr>
        <w:t xml:space="preserve">בל מענה ולחיות בחשש מתמיד מפני גירוש ממדינת ישראל בזמן שבניהן מסכנים את חייהם בהגנתה. </w:t>
      </w:r>
    </w:p>
    <w:p w14:paraId="0A189837" w14:textId="77777777" w:rsidR="00000000" w:rsidRDefault="00A92CBC">
      <w:pPr>
        <w:pStyle w:val="a0"/>
        <w:rPr>
          <w:rFonts w:hint="cs"/>
          <w:rtl/>
        </w:rPr>
      </w:pPr>
    </w:p>
    <w:p w14:paraId="6C9422C9" w14:textId="77777777" w:rsidR="00000000" w:rsidRDefault="00A92CBC">
      <w:pPr>
        <w:pStyle w:val="a0"/>
        <w:rPr>
          <w:rFonts w:hint="cs"/>
          <w:rtl/>
        </w:rPr>
      </w:pPr>
      <w:r>
        <w:rPr>
          <w:rFonts w:hint="cs"/>
          <w:rtl/>
        </w:rPr>
        <w:t xml:space="preserve">אולי כדאי היה לכבוד שר הפנים אופיר פינס-פז להתחיל את הרפורמות במשרד הפנים ממציאת הפתרונות לשתי הבעיות הללו ולא בהענקת אזרחות לילדי עובדים זרים. תודה רבה. </w:t>
      </w:r>
    </w:p>
    <w:p w14:paraId="0A076AB0" w14:textId="77777777" w:rsidR="00000000" w:rsidRDefault="00A92CBC">
      <w:pPr>
        <w:pStyle w:val="a0"/>
        <w:rPr>
          <w:rFonts w:hint="cs"/>
          <w:rtl/>
        </w:rPr>
      </w:pPr>
    </w:p>
    <w:p w14:paraId="5994AA8B" w14:textId="77777777" w:rsidR="00000000" w:rsidRDefault="00A92CBC">
      <w:pPr>
        <w:pStyle w:val="af1"/>
        <w:rPr>
          <w:rtl/>
        </w:rPr>
      </w:pPr>
      <w:r>
        <w:rPr>
          <w:rtl/>
        </w:rPr>
        <w:t>היו"ר עבד</w:t>
      </w:r>
      <w:r>
        <w:rPr>
          <w:rFonts w:hint="cs"/>
          <w:rtl/>
        </w:rPr>
        <w:t>-</w:t>
      </w:r>
      <w:r>
        <w:rPr>
          <w:rtl/>
        </w:rPr>
        <w:t>אל</w:t>
      </w:r>
      <w:r>
        <w:rPr>
          <w:rtl/>
        </w:rPr>
        <w:t>מאלכ דהאמשה:</w:t>
      </w:r>
    </w:p>
    <w:p w14:paraId="375F70B6" w14:textId="77777777" w:rsidR="00000000" w:rsidRDefault="00A92CBC">
      <w:pPr>
        <w:pStyle w:val="a0"/>
        <w:rPr>
          <w:rtl/>
        </w:rPr>
      </w:pPr>
    </w:p>
    <w:p w14:paraId="6373C444" w14:textId="77777777" w:rsidR="00000000" w:rsidRDefault="00A92CBC">
      <w:pPr>
        <w:pStyle w:val="a0"/>
        <w:rPr>
          <w:rFonts w:hint="cs"/>
          <w:rtl/>
        </w:rPr>
      </w:pPr>
      <w:r>
        <w:rPr>
          <w:rFonts w:hint="cs"/>
          <w:rtl/>
        </w:rPr>
        <w:t xml:space="preserve">תודה רבה לחברת הכנסת סולודקין. יעלה ויבוא חבר הכנסת אברהם פורז, שר הפנים לשעבר, שוודאי יש לו מה לומר בעניין הזה. </w:t>
      </w:r>
    </w:p>
    <w:p w14:paraId="6B3D4FD9" w14:textId="77777777" w:rsidR="00000000" w:rsidRDefault="00A92CBC">
      <w:pPr>
        <w:pStyle w:val="a0"/>
        <w:rPr>
          <w:rFonts w:hint="cs"/>
          <w:rtl/>
        </w:rPr>
      </w:pPr>
    </w:p>
    <w:p w14:paraId="2A2D2E4C" w14:textId="77777777" w:rsidR="00000000" w:rsidRDefault="00A92CBC">
      <w:pPr>
        <w:pStyle w:val="a"/>
        <w:rPr>
          <w:rtl/>
        </w:rPr>
      </w:pPr>
      <w:bookmarkStart w:id="360" w:name="FS000000519T23_03_2005_16_31_16"/>
      <w:bookmarkStart w:id="361" w:name="_Toc104196627"/>
      <w:bookmarkEnd w:id="360"/>
      <w:r>
        <w:rPr>
          <w:rFonts w:hint="eastAsia"/>
          <w:rtl/>
        </w:rPr>
        <w:t>אברהם</w:t>
      </w:r>
      <w:r>
        <w:rPr>
          <w:rtl/>
        </w:rPr>
        <w:t xml:space="preserve"> פורז (שינוי):</w:t>
      </w:r>
      <w:bookmarkEnd w:id="361"/>
    </w:p>
    <w:p w14:paraId="2255D3D5" w14:textId="77777777" w:rsidR="00000000" w:rsidRDefault="00A92CBC">
      <w:pPr>
        <w:pStyle w:val="a0"/>
        <w:rPr>
          <w:rFonts w:hint="cs"/>
          <w:rtl/>
        </w:rPr>
      </w:pPr>
    </w:p>
    <w:p w14:paraId="51AC4B06" w14:textId="77777777" w:rsidR="00000000" w:rsidRDefault="00A92CBC">
      <w:pPr>
        <w:pStyle w:val="a0"/>
        <w:rPr>
          <w:rFonts w:hint="cs"/>
          <w:rtl/>
        </w:rPr>
      </w:pPr>
      <w:r>
        <w:rPr>
          <w:rFonts w:hint="cs"/>
          <w:rtl/>
        </w:rPr>
        <w:t>אדוני היושב-ראש, חברי הכנסת, בבחירות האחרונות, שנערכו לפני כשנתיים וחצי, זכתה ישראל בעלייה לשני מנדטים, אב</w:t>
      </w:r>
      <w:r>
        <w:rPr>
          <w:rFonts w:hint="cs"/>
          <w:rtl/>
        </w:rPr>
        <w:t xml:space="preserve">ל היום חברת הכנסת סולודקין היא חלק מהליכוד. אם את רוצה לדעת, עד היום יש להורים של חיילים צרות בגלל הליכוד. את רוצה לדעת למה נוהל הורה קשיש לא שונה? זה בגלל שרי הליכוד. אתם אשמים בכל המכשולים שיש במשרד הפנים; אתם, השרים של הליכוד, שבאים ומונעים מאתנו לעשות </w:t>
      </w:r>
      <w:r>
        <w:rPr>
          <w:rFonts w:hint="cs"/>
          <w:rtl/>
        </w:rPr>
        <w:t xml:space="preserve">את הדברים הנכונים. </w:t>
      </w:r>
    </w:p>
    <w:p w14:paraId="59C70B4E" w14:textId="77777777" w:rsidR="00000000" w:rsidRDefault="00A92CBC">
      <w:pPr>
        <w:pStyle w:val="a0"/>
        <w:rPr>
          <w:rFonts w:hint="cs"/>
          <w:rtl/>
        </w:rPr>
      </w:pPr>
    </w:p>
    <w:p w14:paraId="44099F47" w14:textId="77777777" w:rsidR="00000000" w:rsidRDefault="00A92CBC">
      <w:pPr>
        <w:pStyle w:val="af0"/>
        <w:rPr>
          <w:rtl/>
        </w:rPr>
      </w:pPr>
      <w:r>
        <w:rPr>
          <w:rFonts w:hint="eastAsia"/>
          <w:rtl/>
        </w:rPr>
        <w:t>יעקב</w:t>
      </w:r>
      <w:r>
        <w:rPr>
          <w:rtl/>
        </w:rPr>
        <w:t xml:space="preserve"> מרגי (ש"ס):</w:t>
      </w:r>
    </w:p>
    <w:p w14:paraId="40304EDE" w14:textId="77777777" w:rsidR="00000000" w:rsidRDefault="00A92CBC">
      <w:pPr>
        <w:pStyle w:val="a0"/>
        <w:rPr>
          <w:rFonts w:hint="cs"/>
          <w:rtl/>
        </w:rPr>
      </w:pPr>
    </w:p>
    <w:p w14:paraId="184E7FF4" w14:textId="77777777" w:rsidR="00000000" w:rsidRDefault="00A92CBC">
      <w:pPr>
        <w:pStyle w:val="a0"/>
        <w:rPr>
          <w:rFonts w:hint="cs"/>
          <w:rtl/>
        </w:rPr>
      </w:pPr>
      <w:r>
        <w:rPr>
          <w:rFonts w:hint="cs"/>
          <w:rtl/>
        </w:rPr>
        <w:t xml:space="preserve">אבל היית שר הפנים. </w:t>
      </w:r>
    </w:p>
    <w:p w14:paraId="168F7D4C" w14:textId="77777777" w:rsidR="00000000" w:rsidRDefault="00A92CBC">
      <w:pPr>
        <w:pStyle w:val="a0"/>
        <w:rPr>
          <w:rFonts w:hint="cs"/>
          <w:rtl/>
        </w:rPr>
      </w:pPr>
    </w:p>
    <w:p w14:paraId="19C6954B" w14:textId="77777777" w:rsidR="00000000" w:rsidRDefault="00A92CBC">
      <w:pPr>
        <w:pStyle w:val="-"/>
        <w:rPr>
          <w:rtl/>
        </w:rPr>
      </w:pPr>
      <w:bookmarkStart w:id="362" w:name="FS000000519T23_03_2005_16_33_06C"/>
      <w:bookmarkEnd w:id="362"/>
      <w:r>
        <w:rPr>
          <w:rtl/>
        </w:rPr>
        <w:t>אברהם פורז (שינוי):</w:t>
      </w:r>
    </w:p>
    <w:p w14:paraId="725A1910" w14:textId="77777777" w:rsidR="00000000" w:rsidRDefault="00A92CBC">
      <w:pPr>
        <w:pStyle w:val="a0"/>
        <w:rPr>
          <w:rtl/>
        </w:rPr>
      </w:pPr>
    </w:p>
    <w:p w14:paraId="05806B35" w14:textId="77777777" w:rsidR="00000000" w:rsidRDefault="00A92CBC">
      <w:pPr>
        <w:pStyle w:val="a0"/>
        <w:rPr>
          <w:rFonts w:hint="cs"/>
          <w:rtl/>
        </w:rPr>
      </w:pPr>
      <w:r>
        <w:rPr>
          <w:rFonts w:hint="cs"/>
          <w:rtl/>
        </w:rPr>
        <w:t xml:space="preserve">פרט לזה, הנוהל לגבי הורה קשיש שונה בתקופת ש"ס, שאתם הייתם אתם בקואליציה, והשר שרנסקי, שמייצג אותך לכאורה, נותן יד לכל הדברים הכי נתעבים. </w:t>
      </w:r>
    </w:p>
    <w:p w14:paraId="2A9D956A" w14:textId="77777777" w:rsidR="00000000" w:rsidRDefault="00A92CBC">
      <w:pPr>
        <w:pStyle w:val="a0"/>
        <w:rPr>
          <w:rFonts w:hint="cs"/>
          <w:rtl/>
        </w:rPr>
      </w:pPr>
    </w:p>
    <w:p w14:paraId="7A79D015" w14:textId="77777777" w:rsidR="00000000" w:rsidRDefault="00A92CBC">
      <w:pPr>
        <w:pStyle w:val="af0"/>
        <w:rPr>
          <w:rtl/>
        </w:rPr>
      </w:pPr>
      <w:r>
        <w:rPr>
          <w:rFonts w:hint="eastAsia"/>
          <w:rtl/>
        </w:rPr>
        <w:t>מרינה</w:t>
      </w:r>
      <w:r>
        <w:rPr>
          <w:rtl/>
        </w:rPr>
        <w:t xml:space="preserve"> סולודקין (הליכוד):</w:t>
      </w:r>
    </w:p>
    <w:p w14:paraId="2E30A7E5" w14:textId="77777777" w:rsidR="00000000" w:rsidRDefault="00A92CBC">
      <w:pPr>
        <w:pStyle w:val="a0"/>
        <w:rPr>
          <w:rFonts w:hint="cs"/>
          <w:rtl/>
        </w:rPr>
      </w:pPr>
    </w:p>
    <w:p w14:paraId="1BA5D62F" w14:textId="77777777" w:rsidR="00000000" w:rsidRDefault="00A92CBC">
      <w:pPr>
        <w:pStyle w:val="a0"/>
        <w:rPr>
          <w:rFonts w:hint="cs"/>
          <w:rtl/>
        </w:rPr>
      </w:pPr>
      <w:r>
        <w:rPr>
          <w:rFonts w:hint="cs"/>
          <w:rtl/>
        </w:rPr>
        <w:t>- - - אפרי</w:t>
      </w:r>
      <w:r>
        <w:rPr>
          <w:rFonts w:hint="cs"/>
          <w:rtl/>
        </w:rPr>
        <w:t xml:space="preserve">ל 2003, אתה משקר מעל במת הכנסת. </w:t>
      </w:r>
    </w:p>
    <w:p w14:paraId="44168252" w14:textId="77777777" w:rsidR="00000000" w:rsidRDefault="00A92CBC">
      <w:pPr>
        <w:pStyle w:val="a0"/>
        <w:rPr>
          <w:rFonts w:hint="cs"/>
          <w:rtl/>
        </w:rPr>
      </w:pPr>
    </w:p>
    <w:p w14:paraId="2E9254F0" w14:textId="77777777" w:rsidR="00000000" w:rsidRDefault="00A92CBC">
      <w:pPr>
        <w:pStyle w:val="-"/>
        <w:rPr>
          <w:rtl/>
        </w:rPr>
      </w:pPr>
      <w:bookmarkStart w:id="363" w:name="FS000000519T23_03_2005_16_33_43C"/>
      <w:bookmarkEnd w:id="363"/>
      <w:r>
        <w:rPr>
          <w:rtl/>
        </w:rPr>
        <w:t>אברהם פורז (שינוי):</w:t>
      </w:r>
    </w:p>
    <w:p w14:paraId="3ED14A2A" w14:textId="77777777" w:rsidR="00000000" w:rsidRDefault="00A92CBC">
      <w:pPr>
        <w:pStyle w:val="a0"/>
        <w:rPr>
          <w:rtl/>
        </w:rPr>
      </w:pPr>
    </w:p>
    <w:p w14:paraId="7E16F1F7" w14:textId="77777777" w:rsidR="00000000" w:rsidRDefault="00A92CBC">
      <w:pPr>
        <w:pStyle w:val="a0"/>
        <w:rPr>
          <w:rFonts w:hint="cs"/>
          <w:rtl/>
        </w:rPr>
      </w:pPr>
      <w:r>
        <w:rPr>
          <w:rFonts w:hint="cs"/>
          <w:rtl/>
        </w:rPr>
        <w:t>במקום שאשה כמוך, שהיתה נרדפת בברית-המועצות ועלתה לארץ, תגלה יחס הומני, את באה לכאן ומטיפה מוסר, למה רוצים לפתור את בעיית ילדי העובדים הזרים. מה זה שייך? הרי אנחנו רוצים לפתור גם את בעיית העולים, גם השר</w:t>
      </w:r>
      <w:r>
        <w:rPr>
          <w:rFonts w:hint="cs"/>
          <w:rtl/>
        </w:rPr>
        <w:t xml:space="preserve"> פינס וגם אני. מי שמכשילים את זה הם את ונציגי הליכוד בממשלה. </w:t>
      </w:r>
    </w:p>
    <w:p w14:paraId="514D8039" w14:textId="77777777" w:rsidR="00000000" w:rsidRDefault="00A92CBC">
      <w:pPr>
        <w:pStyle w:val="a0"/>
        <w:rPr>
          <w:rFonts w:hint="cs"/>
          <w:rtl/>
        </w:rPr>
      </w:pPr>
    </w:p>
    <w:p w14:paraId="253CEF56" w14:textId="77777777" w:rsidR="00000000" w:rsidRDefault="00A92CBC">
      <w:pPr>
        <w:pStyle w:val="af0"/>
        <w:rPr>
          <w:rtl/>
        </w:rPr>
      </w:pPr>
      <w:r>
        <w:rPr>
          <w:rFonts w:hint="eastAsia"/>
          <w:rtl/>
        </w:rPr>
        <w:t>מרינה</w:t>
      </w:r>
      <w:r>
        <w:rPr>
          <w:rtl/>
        </w:rPr>
        <w:t xml:space="preserve"> סולודקין (הליכוד):</w:t>
      </w:r>
    </w:p>
    <w:p w14:paraId="2DB68DE9" w14:textId="77777777" w:rsidR="00000000" w:rsidRDefault="00A92CBC">
      <w:pPr>
        <w:pStyle w:val="a0"/>
        <w:rPr>
          <w:rFonts w:hint="cs"/>
          <w:rtl/>
        </w:rPr>
      </w:pPr>
    </w:p>
    <w:p w14:paraId="4F6EEB0D" w14:textId="77777777" w:rsidR="00000000" w:rsidRDefault="00A92CBC">
      <w:pPr>
        <w:pStyle w:val="a0"/>
        <w:rPr>
          <w:rFonts w:hint="cs"/>
          <w:rtl/>
        </w:rPr>
      </w:pPr>
      <w:r>
        <w:rPr>
          <w:rFonts w:hint="cs"/>
          <w:rtl/>
        </w:rPr>
        <w:t xml:space="preserve">- - - בראש ובראשונה. </w:t>
      </w:r>
    </w:p>
    <w:p w14:paraId="6D3C2F88" w14:textId="77777777" w:rsidR="00000000" w:rsidRDefault="00A92CBC">
      <w:pPr>
        <w:pStyle w:val="a0"/>
        <w:rPr>
          <w:rFonts w:hint="cs"/>
          <w:rtl/>
        </w:rPr>
      </w:pPr>
    </w:p>
    <w:p w14:paraId="38F85E21" w14:textId="77777777" w:rsidR="00000000" w:rsidRDefault="00A92CBC">
      <w:pPr>
        <w:pStyle w:val="-"/>
        <w:rPr>
          <w:rtl/>
        </w:rPr>
      </w:pPr>
      <w:bookmarkStart w:id="364" w:name="FS000000519T23_03_2005_16_34_45C"/>
      <w:bookmarkEnd w:id="364"/>
      <w:r>
        <w:rPr>
          <w:rtl/>
        </w:rPr>
        <w:t>אברהם פורז (שינוי):</w:t>
      </w:r>
    </w:p>
    <w:p w14:paraId="2B3FFD38" w14:textId="77777777" w:rsidR="00000000" w:rsidRDefault="00A92CBC">
      <w:pPr>
        <w:pStyle w:val="a0"/>
        <w:rPr>
          <w:rtl/>
        </w:rPr>
      </w:pPr>
    </w:p>
    <w:p w14:paraId="50E21007" w14:textId="77777777" w:rsidR="00000000" w:rsidRDefault="00A92CBC">
      <w:pPr>
        <w:pStyle w:val="a0"/>
        <w:rPr>
          <w:rFonts w:hint="cs"/>
          <w:rtl/>
        </w:rPr>
      </w:pPr>
      <w:r>
        <w:rPr>
          <w:rFonts w:hint="cs"/>
          <w:rtl/>
        </w:rPr>
        <w:t>אל תטיפי מוסר לאף אחד. אני אספר לך איך הצביע השר שרנסקי בכמה הזדמנויות שנגעו למינהל האוכלוסין. האיש כנראה חזר בתשובה. אומנם</w:t>
      </w:r>
      <w:r>
        <w:rPr>
          <w:rFonts w:hint="cs"/>
          <w:rtl/>
        </w:rPr>
        <w:t xml:space="preserve"> אין לו כיפה, אבל זאת העמדה שלו. כל מה שהוא לא יהודי - הוא נגד. </w:t>
      </w:r>
    </w:p>
    <w:p w14:paraId="0B8DCFB6" w14:textId="77777777" w:rsidR="00000000" w:rsidRDefault="00A92CBC">
      <w:pPr>
        <w:pStyle w:val="af0"/>
        <w:rPr>
          <w:rtl/>
        </w:rPr>
      </w:pPr>
    </w:p>
    <w:p w14:paraId="5A66338F" w14:textId="77777777" w:rsidR="00000000" w:rsidRDefault="00A92CBC">
      <w:pPr>
        <w:pStyle w:val="af0"/>
        <w:rPr>
          <w:rtl/>
        </w:rPr>
      </w:pPr>
      <w:r>
        <w:rPr>
          <w:rFonts w:hint="eastAsia"/>
          <w:rtl/>
        </w:rPr>
        <w:t>משה</w:t>
      </w:r>
      <w:r>
        <w:rPr>
          <w:rtl/>
        </w:rPr>
        <w:t xml:space="preserve"> גפני (דגל התורה):</w:t>
      </w:r>
    </w:p>
    <w:p w14:paraId="1DD4E8DE" w14:textId="77777777" w:rsidR="00000000" w:rsidRDefault="00A92CBC">
      <w:pPr>
        <w:pStyle w:val="a0"/>
        <w:rPr>
          <w:rFonts w:hint="cs"/>
          <w:rtl/>
        </w:rPr>
      </w:pPr>
    </w:p>
    <w:p w14:paraId="0BF6400E" w14:textId="77777777" w:rsidR="00000000" w:rsidRDefault="00A92CBC">
      <w:pPr>
        <w:pStyle w:val="a0"/>
        <w:rPr>
          <w:rFonts w:hint="cs"/>
          <w:rtl/>
        </w:rPr>
      </w:pPr>
      <w:r>
        <w:rPr>
          <w:rFonts w:hint="cs"/>
          <w:rtl/>
        </w:rPr>
        <w:t>אמרת את זה בלעג?</w:t>
      </w:r>
    </w:p>
    <w:p w14:paraId="0103FD6E" w14:textId="77777777" w:rsidR="00000000" w:rsidRDefault="00A92CBC">
      <w:pPr>
        <w:pStyle w:val="a0"/>
        <w:rPr>
          <w:rFonts w:hint="cs"/>
          <w:rtl/>
        </w:rPr>
      </w:pPr>
    </w:p>
    <w:p w14:paraId="111E1C1D" w14:textId="77777777" w:rsidR="00000000" w:rsidRDefault="00A92CBC">
      <w:pPr>
        <w:pStyle w:val="-"/>
        <w:rPr>
          <w:rtl/>
        </w:rPr>
      </w:pPr>
      <w:bookmarkStart w:id="365" w:name="FS000000519T23_03_2005_16_35_45C"/>
      <w:bookmarkEnd w:id="365"/>
      <w:r>
        <w:rPr>
          <w:rtl/>
        </w:rPr>
        <w:t>אברהם פורז (שינוי):</w:t>
      </w:r>
    </w:p>
    <w:p w14:paraId="4B292C06" w14:textId="77777777" w:rsidR="00000000" w:rsidRDefault="00A92CBC">
      <w:pPr>
        <w:pStyle w:val="a0"/>
        <w:rPr>
          <w:rtl/>
        </w:rPr>
      </w:pPr>
    </w:p>
    <w:p w14:paraId="058ABCF6" w14:textId="77777777" w:rsidR="00000000" w:rsidRDefault="00A92CBC">
      <w:pPr>
        <w:pStyle w:val="a0"/>
        <w:rPr>
          <w:rFonts w:hint="cs"/>
          <w:rtl/>
        </w:rPr>
      </w:pPr>
      <w:r>
        <w:rPr>
          <w:rFonts w:hint="cs"/>
          <w:rtl/>
        </w:rPr>
        <w:t>למה בלעג?</w:t>
      </w:r>
    </w:p>
    <w:p w14:paraId="367FCBD6" w14:textId="77777777" w:rsidR="00000000" w:rsidRDefault="00A92CBC">
      <w:pPr>
        <w:pStyle w:val="a0"/>
        <w:rPr>
          <w:rFonts w:hint="cs"/>
          <w:rtl/>
        </w:rPr>
      </w:pPr>
    </w:p>
    <w:p w14:paraId="5FBB997F" w14:textId="77777777" w:rsidR="00000000" w:rsidRDefault="00A92CBC">
      <w:pPr>
        <w:pStyle w:val="af0"/>
        <w:rPr>
          <w:rtl/>
        </w:rPr>
      </w:pPr>
      <w:r>
        <w:rPr>
          <w:rFonts w:hint="eastAsia"/>
          <w:rtl/>
        </w:rPr>
        <w:t>יעקב</w:t>
      </w:r>
      <w:r>
        <w:rPr>
          <w:rtl/>
        </w:rPr>
        <w:t xml:space="preserve"> מרגי (ש"ס):</w:t>
      </w:r>
    </w:p>
    <w:p w14:paraId="3AFC854A" w14:textId="77777777" w:rsidR="00000000" w:rsidRDefault="00A92CBC">
      <w:pPr>
        <w:pStyle w:val="a0"/>
        <w:rPr>
          <w:rFonts w:hint="cs"/>
          <w:rtl/>
        </w:rPr>
      </w:pPr>
    </w:p>
    <w:p w14:paraId="04922DCB" w14:textId="77777777" w:rsidR="00000000" w:rsidRDefault="00A92CBC">
      <w:pPr>
        <w:pStyle w:val="a0"/>
        <w:rPr>
          <w:rFonts w:hint="cs"/>
          <w:rtl/>
        </w:rPr>
      </w:pPr>
      <w:r>
        <w:rPr>
          <w:rFonts w:hint="cs"/>
          <w:rtl/>
        </w:rPr>
        <w:t xml:space="preserve">המום שיש בו, הוא מטיל באחרים. כל מה שיש בו יהודי, אתה נגד. </w:t>
      </w:r>
    </w:p>
    <w:p w14:paraId="76F38A47" w14:textId="77777777" w:rsidR="00000000" w:rsidRDefault="00A92CBC">
      <w:pPr>
        <w:pStyle w:val="a0"/>
        <w:rPr>
          <w:rFonts w:hint="cs"/>
          <w:rtl/>
        </w:rPr>
      </w:pPr>
    </w:p>
    <w:p w14:paraId="780CB535" w14:textId="77777777" w:rsidR="00000000" w:rsidRDefault="00A92CBC">
      <w:pPr>
        <w:pStyle w:val="-"/>
        <w:rPr>
          <w:rtl/>
        </w:rPr>
      </w:pPr>
      <w:bookmarkStart w:id="366" w:name="FS000000519T23_03_2005_16_36_02C"/>
      <w:bookmarkEnd w:id="366"/>
      <w:r>
        <w:rPr>
          <w:rtl/>
        </w:rPr>
        <w:t>אברהם פורז (שינוי):</w:t>
      </w:r>
    </w:p>
    <w:p w14:paraId="1A90B65B" w14:textId="77777777" w:rsidR="00000000" w:rsidRDefault="00A92CBC">
      <w:pPr>
        <w:pStyle w:val="a0"/>
        <w:rPr>
          <w:rtl/>
        </w:rPr>
      </w:pPr>
    </w:p>
    <w:p w14:paraId="3CB07D87" w14:textId="77777777" w:rsidR="00000000" w:rsidRDefault="00A92CBC">
      <w:pPr>
        <w:pStyle w:val="a0"/>
        <w:rPr>
          <w:rFonts w:hint="cs"/>
          <w:rtl/>
        </w:rPr>
      </w:pPr>
      <w:r>
        <w:rPr>
          <w:rFonts w:hint="cs"/>
          <w:rtl/>
        </w:rPr>
        <w:t>אמרתי את זה, כי א</w:t>
      </w:r>
      <w:r>
        <w:rPr>
          <w:rFonts w:hint="cs"/>
          <w:rtl/>
        </w:rPr>
        <w:t xml:space="preserve">ני חושב שאדם כמותו, שסבל הרבה שנים בכלא, יכול היה להיות בעל השקפת עולם הומניסטית ולראות את הדברים לא רק דרך מיהו יהודי או לא. בעיני כל אדם שווה, גם אם הוא לא יהודי. </w:t>
      </w:r>
    </w:p>
    <w:p w14:paraId="59CC6DEC" w14:textId="77777777" w:rsidR="00000000" w:rsidRDefault="00A92CBC">
      <w:pPr>
        <w:pStyle w:val="a0"/>
        <w:rPr>
          <w:rFonts w:hint="cs"/>
          <w:rtl/>
        </w:rPr>
      </w:pPr>
    </w:p>
    <w:p w14:paraId="12A1D453" w14:textId="77777777" w:rsidR="00000000" w:rsidRDefault="00A92CBC">
      <w:pPr>
        <w:pStyle w:val="af0"/>
        <w:rPr>
          <w:rtl/>
        </w:rPr>
      </w:pPr>
      <w:r>
        <w:rPr>
          <w:rFonts w:hint="eastAsia"/>
          <w:rtl/>
        </w:rPr>
        <w:t>משה</w:t>
      </w:r>
      <w:r>
        <w:rPr>
          <w:rtl/>
        </w:rPr>
        <w:t xml:space="preserve"> גפני (דגל התורה):</w:t>
      </w:r>
    </w:p>
    <w:p w14:paraId="655B229B" w14:textId="77777777" w:rsidR="00000000" w:rsidRDefault="00A92CBC">
      <w:pPr>
        <w:pStyle w:val="a0"/>
        <w:rPr>
          <w:rFonts w:hint="cs"/>
          <w:rtl/>
        </w:rPr>
      </w:pPr>
    </w:p>
    <w:p w14:paraId="744B85D2" w14:textId="77777777" w:rsidR="00000000" w:rsidRDefault="00A92CBC">
      <w:pPr>
        <w:pStyle w:val="a0"/>
        <w:rPr>
          <w:rFonts w:hint="cs"/>
          <w:rtl/>
        </w:rPr>
      </w:pPr>
      <w:r>
        <w:rPr>
          <w:rFonts w:hint="cs"/>
          <w:rtl/>
        </w:rPr>
        <w:t xml:space="preserve">גם בעיני. </w:t>
      </w:r>
    </w:p>
    <w:p w14:paraId="1059D09D" w14:textId="77777777" w:rsidR="00000000" w:rsidRDefault="00A92CBC">
      <w:pPr>
        <w:pStyle w:val="a0"/>
        <w:rPr>
          <w:rFonts w:hint="cs"/>
          <w:rtl/>
        </w:rPr>
      </w:pPr>
    </w:p>
    <w:p w14:paraId="60A4CC4F" w14:textId="77777777" w:rsidR="00000000" w:rsidRDefault="00A92CBC">
      <w:pPr>
        <w:pStyle w:val="-"/>
        <w:rPr>
          <w:rtl/>
        </w:rPr>
      </w:pPr>
      <w:bookmarkStart w:id="367" w:name="FS000000519T23_03_2005_16_36_51C"/>
      <w:bookmarkEnd w:id="367"/>
      <w:r>
        <w:rPr>
          <w:rtl/>
        </w:rPr>
        <w:t>אברהם פורז (שינוי):</w:t>
      </w:r>
    </w:p>
    <w:p w14:paraId="2D3ED229" w14:textId="77777777" w:rsidR="00000000" w:rsidRDefault="00A92CBC">
      <w:pPr>
        <w:pStyle w:val="a0"/>
        <w:rPr>
          <w:rtl/>
        </w:rPr>
      </w:pPr>
    </w:p>
    <w:p w14:paraId="5E11321B" w14:textId="77777777" w:rsidR="00000000" w:rsidRDefault="00A92CBC">
      <w:pPr>
        <w:pStyle w:val="a0"/>
        <w:rPr>
          <w:rFonts w:hint="cs"/>
          <w:rtl/>
        </w:rPr>
      </w:pPr>
      <w:r>
        <w:rPr>
          <w:rFonts w:hint="cs"/>
          <w:rtl/>
        </w:rPr>
        <w:t xml:space="preserve">אבל לא בעיניו. </w:t>
      </w:r>
    </w:p>
    <w:p w14:paraId="54BC0D06" w14:textId="77777777" w:rsidR="00000000" w:rsidRDefault="00A92CBC">
      <w:pPr>
        <w:pStyle w:val="a0"/>
        <w:rPr>
          <w:rFonts w:hint="cs"/>
          <w:rtl/>
        </w:rPr>
      </w:pPr>
    </w:p>
    <w:p w14:paraId="4D4C8981" w14:textId="77777777" w:rsidR="00000000" w:rsidRDefault="00A92CBC">
      <w:pPr>
        <w:pStyle w:val="af0"/>
        <w:rPr>
          <w:rtl/>
        </w:rPr>
      </w:pPr>
      <w:r>
        <w:rPr>
          <w:rFonts w:hint="eastAsia"/>
          <w:rtl/>
        </w:rPr>
        <w:t>משה</w:t>
      </w:r>
      <w:r>
        <w:rPr>
          <w:rtl/>
        </w:rPr>
        <w:t xml:space="preserve"> גפני (דגל הת</w:t>
      </w:r>
      <w:r>
        <w:rPr>
          <w:rtl/>
        </w:rPr>
        <w:t>ורה):</w:t>
      </w:r>
    </w:p>
    <w:p w14:paraId="0C43EA0A" w14:textId="77777777" w:rsidR="00000000" w:rsidRDefault="00A92CBC">
      <w:pPr>
        <w:pStyle w:val="a0"/>
        <w:rPr>
          <w:rFonts w:hint="cs"/>
          <w:rtl/>
        </w:rPr>
      </w:pPr>
    </w:p>
    <w:p w14:paraId="247642BF" w14:textId="77777777" w:rsidR="00000000" w:rsidRDefault="00A92CBC">
      <w:pPr>
        <w:pStyle w:val="a0"/>
        <w:rPr>
          <w:rFonts w:hint="cs"/>
          <w:rtl/>
        </w:rPr>
      </w:pPr>
      <w:r>
        <w:rPr>
          <w:rFonts w:hint="cs"/>
          <w:rtl/>
        </w:rPr>
        <w:t xml:space="preserve">אני לא רוצה לדבר בשמו. היית שר הפנים במשך שנה וחצי. </w:t>
      </w:r>
    </w:p>
    <w:p w14:paraId="67EB6D4E" w14:textId="77777777" w:rsidR="00000000" w:rsidRDefault="00A92CBC">
      <w:pPr>
        <w:pStyle w:val="a0"/>
        <w:rPr>
          <w:rFonts w:hint="cs"/>
          <w:rtl/>
        </w:rPr>
      </w:pPr>
    </w:p>
    <w:p w14:paraId="4DCD33F5" w14:textId="77777777" w:rsidR="00000000" w:rsidRDefault="00A92CBC">
      <w:pPr>
        <w:pStyle w:val="-"/>
        <w:rPr>
          <w:rtl/>
        </w:rPr>
      </w:pPr>
      <w:bookmarkStart w:id="368" w:name="FS000000519T23_03_2005_16_37_07C"/>
      <w:bookmarkEnd w:id="368"/>
      <w:r>
        <w:rPr>
          <w:rtl/>
        </w:rPr>
        <w:t>אברהם פורז (שינוי):</w:t>
      </w:r>
    </w:p>
    <w:p w14:paraId="544F2A0D" w14:textId="77777777" w:rsidR="00000000" w:rsidRDefault="00A92CBC">
      <w:pPr>
        <w:pStyle w:val="a0"/>
        <w:rPr>
          <w:rtl/>
        </w:rPr>
      </w:pPr>
    </w:p>
    <w:p w14:paraId="7C0D0BB6" w14:textId="77777777" w:rsidR="00000000" w:rsidRDefault="00A92CBC">
      <w:pPr>
        <w:pStyle w:val="a0"/>
        <w:rPr>
          <w:rFonts w:hint="cs"/>
          <w:rtl/>
        </w:rPr>
      </w:pPr>
      <w:r>
        <w:rPr>
          <w:rFonts w:hint="cs"/>
          <w:rtl/>
        </w:rPr>
        <w:t>חבר הכנסת גפני, אם היתה לך סבתא בחו"ל והיא היתה יהודייה, היא היתה עולה לפי חוק השבות. היא היתה יכולה לקבל טיפול רפואי מהרגע הראשון. אבל אם במקרה הסבתא שלך איננה יהודייה, כי א</w:t>
      </w:r>
      <w:r>
        <w:rPr>
          <w:rFonts w:hint="cs"/>
          <w:rtl/>
        </w:rPr>
        <w:t xml:space="preserve">תה נשוי ואתה אזרח ישראלי מכוח נישואין, אומרים לסבתא שלך שתירקב היכן שהיא נמצאת. </w:t>
      </w:r>
    </w:p>
    <w:p w14:paraId="1B8740E7" w14:textId="77777777" w:rsidR="00000000" w:rsidRDefault="00A92CBC">
      <w:pPr>
        <w:pStyle w:val="a0"/>
        <w:rPr>
          <w:rFonts w:hint="cs"/>
          <w:rtl/>
        </w:rPr>
      </w:pPr>
    </w:p>
    <w:p w14:paraId="2ED19418" w14:textId="77777777" w:rsidR="00000000" w:rsidRDefault="00A92CBC">
      <w:pPr>
        <w:pStyle w:val="af0"/>
        <w:rPr>
          <w:rtl/>
        </w:rPr>
      </w:pPr>
      <w:r>
        <w:rPr>
          <w:rFonts w:hint="eastAsia"/>
          <w:rtl/>
        </w:rPr>
        <w:t>משה</w:t>
      </w:r>
      <w:r>
        <w:rPr>
          <w:rtl/>
        </w:rPr>
        <w:t xml:space="preserve"> גפני (דגל התורה):</w:t>
      </w:r>
    </w:p>
    <w:p w14:paraId="392B1CB5" w14:textId="77777777" w:rsidR="00000000" w:rsidRDefault="00A92CBC">
      <w:pPr>
        <w:pStyle w:val="a0"/>
        <w:rPr>
          <w:rFonts w:hint="cs"/>
          <w:rtl/>
        </w:rPr>
      </w:pPr>
    </w:p>
    <w:p w14:paraId="45F92A3D" w14:textId="77777777" w:rsidR="00000000" w:rsidRDefault="00A92CBC">
      <w:pPr>
        <w:pStyle w:val="a0"/>
        <w:rPr>
          <w:rFonts w:hint="cs"/>
          <w:rtl/>
        </w:rPr>
      </w:pPr>
      <w:r>
        <w:rPr>
          <w:rFonts w:hint="cs"/>
          <w:rtl/>
        </w:rPr>
        <w:t xml:space="preserve">מה אתה נכנס לפרטים? אני הייתי באופוזיציה. </w:t>
      </w:r>
    </w:p>
    <w:p w14:paraId="02D641E0" w14:textId="77777777" w:rsidR="00000000" w:rsidRDefault="00A92CBC">
      <w:pPr>
        <w:pStyle w:val="a0"/>
        <w:rPr>
          <w:rFonts w:hint="cs"/>
          <w:rtl/>
        </w:rPr>
      </w:pPr>
    </w:p>
    <w:p w14:paraId="70A9EE70" w14:textId="77777777" w:rsidR="00000000" w:rsidRDefault="00A92CBC">
      <w:pPr>
        <w:pStyle w:val="af0"/>
        <w:rPr>
          <w:rtl/>
        </w:rPr>
      </w:pPr>
      <w:bookmarkStart w:id="369" w:name="FS000000519T23_03_2005_16_38_21C"/>
      <w:bookmarkEnd w:id="369"/>
      <w:r>
        <w:rPr>
          <w:rFonts w:hint="eastAsia"/>
          <w:rtl/>
        </w:rPr>
        <w:t>יעקב</w:t>
      </w:r>
      <w:r>
        <w:rPr>
          <w:rtl/>
        </w:rPr>
        <w:t xml:space="preserve"> מרגי (ש"ס):</w:t>
      </w:r>
    </w:p>
    <w:p w14:paraId="422D2425" w14:textId="77777777" w:rsidR="00000000" w:rsidRDefault="00A92CBC">
      <w:pPr>
        <w:pStyle w:val="a0"/>
        <w:rPr>
          <w:rFonts w:hint="cs"/>
          <w:rtl/>
        </w:rPr>
      </w:pPr>
    </w:p>
    <w:p w14:paraId="58D067BF" w14:textId="77777777" w:rsidR="00000000" w:rsidRDefault="00A92CBC">
      <w:pPr>
        <w:pStyle w:val="a0"/>
        <w:rPr>
          <w:rFonts w:hint="cs"/>
          <w:rtl/>
        </w:rPr>
      </w:pPr>
      <w:r>
        <w:rPr>
          <w:rFonts w:hint="cs"/>
          <w:rtl/>
        </w:rPr>
        <w:t>מה הקשר לילדי עובדים זרים?</w:t>
      </w:r>
    </w:p>
    <w:p w14:paraId="4E28EF17" w14:textId="77777777" w:rsidR="00000000" w:rsidRDefault="00A92CBC">
      <w:pPr>
        <w:pStyle w:val="-"/>
        <w:rPr>
          <w:rFonts w:hint="cs"/>
          <w:rtl/>
        </w:rPr>
      </w:pPr>
    </w:p>
    <w:p w14:paraId="136923FE" w14:textId="77777777" w:rsidR="00000000" w:rsidRDefault="00A92CBC">
      <w:pPr>
        <w:pStyle w:val="-"/>
        <w:rPr>
          <w:rtl/>
        </w:rPr>
      </w:pPr>
      <w:r>
        <w:rPr>
          <w:rtl/>
        </w:rPr>
        <w:t>אברהם פורז (שינוי):</w:t>
      </w:r>
    </w:p>
    <w:p w14:paraId="43968A8F" w14:textId="77777777" w:rsidR="00000000" w:rsidRDefault="00A92CBC">
      <w:pPr>
        <w:pStyle w:val="a0"/>
        <w:rPr>
          <w:rtl/>
        </w:rPr>
      </w:pPr>
    </w:p>
    <w:p w14:paraId="014E6E23" w14:textId="77777777" w:rsidR="00000000" w:rsidRDefault="00A92CBC">
      <w:pPr>
        <w:pStyle w:val="a0"/>
        <w:rPr>
          <w:rFonts w:hint="cs"/>
          <w:rtl/>
        </w:rPr>
      </w:pPr>
      <w:r>
        <w:rPr>
          <w:rFonts w:hint="cs"/>
          <w:rtl/>
        </w:rPr>
        <w:t>בסדר. שמענו את מרן היום מספיק. הספיקו לנ</w:t>
      </w:r>
      <w:r>
        <w:rPr>
          <w:rFonts w:hint="cs"/>
          <w:rtl/>
        </w:rPr>
        <w:t xml:space="preserve">ו היום סיפורי מרן. שמענו על מרן. </w:t>
      </w:r>
    </w:p>
    <w:p w14:paraId="38E3F48E" w14:textId="77777777" w:rsidR="00000000" w:rsidRDefault="00A92CBC">
      <w:pPr>
        <w:pStyle w:val="a0"/>
        <w:rPr>
          <w:rFonts w:hint="cs"/>
          <w:rtl/>
        </w:rPr>
      </w:pPr>
    </w:p>
    <w:p w14:paraId="1C29BC23" w14:textId="77777777" w:rsidR="00000000" w:rsidRDefault="00A92CBC">
      <w:pPr>
        <w:pStyle w:val="af0"/>
        <w:rPr>
          <w:rtl/>
        </w:rPr>
      </w:pPr>
      <w:r>
        <w:rPr>
          <w:rFonts w:hint="eastAsia"/>
          <w:rtl/>
        </w:rPr>
        <w:t>משה</w:t>
      </w:r>
      <w:r>
        <w:rPr>
          <w:rtl/>
        </w:rPr>
        <w:t xml:space="preserve"> גפני (דגל התורה):</w:t>
      </w:r>
    </w:p>
    <w:p w14:paraId="082353C6" w14:textId="77777777" w:rsidR="00000000" w:rsidRDefault="00A92CBC">
      <w:pPr>
        <w:pStyle w:val="a0"/>
        <w:rPr>
          <w:rFonts w:hint="cs"/>
          <w:rtl/>
        </w:rPr>
      </w:pPr>
    </w:p>
    <w:p w14:paraId="4E518A3A" w14:textId="77777777" w:rsidR="00000000" w:rsidRDefault="00A92CBC">
      <w:pPr>
        <w:pStyle w:val="a0"/>
        <w:rPr>
          <w:rFonts w:hint="cs"/>
          <w:rtl/>
        </w:rPr>
      </w:pPr>
      <w:r>
        <w:rPr>
          <w:rFonts w:hint="cs"/>
          <w:rtl/>
        </w:rPr>
        <w:t xml:space="preserve">היית שר הפנים. </w:t>
      </w:r>
    </w:p>
    <w:p w14:paraId="2930AEDC" w14:textId="77777777" w:rsidR="00000000" w:rsidRDefault="00A92CBC">
      <w:pPr>
        <w:pStyle w:val="a0"/>
        <w:rPr>
          <w:rFonts w:hint="cs"/>
          <w:rtl/>
        </w:rPr>
      </w:pPr>
    </w:p>
    <w:p w14:paraId="4BB0F4F4" w14:textId="77777777" w:rsidR="00000000" w:rsidRDefault="00A92CBC">
      <w:pPr>
        <w:pStyle w:val="-"/>
        <w:rPr>
          <w:rtl/>
        </w:rPr>
      </w:pPr>
      <w:bookmarkStart w:id="370" w:name="FS000000519T23_03_2005_16_39_08C"/>
      <w:bookmarkEnd w:id="370"/>
      <w:r>
        <w:rPr>
          <w:rtl/>
        </w:rPr>
        <w:t>אברהם פורז (שינוי):</w:t>
      </w:r>
    </w:p>
    <w:p w14:paraId="5EB215F9" w14:textId="77777777" w:rsidR="00000000" w:rsidRDefault="00A92CBC">
      <w:pPr>
        <w:pStyle w:val="a0"/>
        <w:rPr>
          <w:rtl/>
        </w:rPr>
      </w:pPr>
    </w:p>
    <w:p w14:paraId="7101C96C" w14:textId="77777777" w:rsidR="00000000" w:rsidRDefault="00A92CBC">
      <w:pPr>
        <w:pStyle w:val="a0"/>
        <w:rPr>
          <w:rFonts w:hint="cs"/>
          <w:rtl/>
        </w:rPr>
      </w:pPr>
      <w:r>
        <w:rPr>
          <w:rFonts w:hint="cs"/>
          <w:rtl/>
        </w:rPr>
        <w:t>אדוני היושב-ראש, אני חושב שזאת חרפה למדינת ישראל שבמשך תקופה כל כך ארוכה לא רוצים לפתור בעיה הומנית ממדרגה ראשונה. מדובר בכמה מאות ילדי עובדים זרים, שנמצאים באר</w:t>
      </w:r>
      <w:r>
        <w:rPr>
          <w:rFonts w:hint="cs"/>
          <w:rtl/>
        </w:rPr>
        <w:t>ץ תקופות ארוכות מאוד. רובם נולדו פה, חלקם הגיעו הנה כשהיו מאוד קטנים. אין להם ארץ אחרת. הם למדו במערכות החינוך שלנו, הם מדברים עברית, הם מוכנים לשרת בצבא, הם מוכנים להיות אזרחים מועילים.</w:t>
      </w:r>
    </w:p>
    <w:p w14:paraId="6C991783" w14:textId="77777777" w:rsidR="00000000" w:rsidRDefault="00A92CBC">
      <w:pPr>
        <w:pStyle w:val="a0"/>
        <w:rPr>
          <w:rFonts w:hint="cs"/>
          <w:rtl/>
        </w:rPr>
      </w:pPr>
    </w:p>
    <w:p w14:paraId="4827F05B" w14:textId="77777777" w:rsidR="00000000" w:rsidRDefault="00A92CBC">
      <w:pPr>
        <w:pStyle w:val="af0"/>
        <w:rPr>
          <w:rtl/>
        </w:rPr>
      </w:pPr>
      <w:r>
        <w:rPr>
          <w:rFonts w:hint="eastAsia"/>
          <w:rtl/>
        </w:rPr>
        <w:t>יעקב</w:t>
      </w:r>
      <w:r>
        <w:rPr>
          <w:rtl/>
        </w:rPr>
        <w:t xml:space="preserve"> מרגי (ש"ס):</w:t>
      </w:r>
    </w:p>
    <w:p w14:paraId="3F3C9EF6" w14:textId="77777777" w:rsidR="00000000" w:rsidRDefault="00A92CBC">
      <w:pPr>
        <w:pStyle w:val="a0"/>
        <w:rPr>
          <w:rFonts w:hint="cs"/>
          <w:rtl/>
        </w:rPr>
      </w:pPr>
    </w:p>
    <w:p w14:paraId="13AB1D49" w14:textId="77777777" w:rsidR="00000000" w:rsidRDefault="00A92CBC">
      <w:pPr>
        <w:pStyle w:val="a0"/>
        <w:rPr>
          <w:rFonts w:hint="cs"/>
          <w:rtl/>
        </w:rPr>
      </w:pPr>
      <w:r>
        <w:rPr>
          <w:rFonts w:hint="cs"/>
          <w:rtl/>
        </w:rPr>
        <w:t>מה תעשה עם ההורים שלהם?</w:t>
      </w:r>
    </w:p>
    <w:p w14:paraId="268F2BCC" w14:textId="77777777" w:rsidR="00000000" w:rsidRDefault="00A92CBC">
      <w:pPr>
        <w:pStyle w:val="a0"/>
        <w:rPr>
          <w:rFonts w:hint="cs"/>
          <w:rtl/>
        </w:rPr>
      </w:pPr>
    </w:p>
    <w:p w14:paraId="5D900660" w14:textId="77777777" w:rsidR="00000000" w:rsidRDefault="00A92CBC">
      <w:pPr>
        <w:pStyle w:val="-"/>
        <w:rPr>
          <w:rtl/>
        </w:rPr>
      </w:pPr>
      <w:bookmarkStart w:id="371" w:name="FS000000519T23_03_2005_16_40_17C"/>
      <w:bookmarkEnd w:id="371"/>
      <w:r>
        <w:rPr>
          <w:rtl/>
        </w:rPr>
        <w:t>אברהם פורז (שינוי):</w:t>
      </w:r>
    </w:p>
    <w:p w14:paraId="795185D6" w14:textId="77777777" w:rsidR="00000000" w:rsidRDefault="00A92CBC">
      <w:pPr>
        <w:pStyle w:val="a0"/>
        <w:rPr>
          <w:rtl/>
        </w:rPr>
      </w:pPr>
    </w:p>
    <w:p w14:paraId="47885156" w14:textId="77777777" w:rsidR="00000000" w:rsidRDefault="00A92CBC">
      <w:pPr>
        <w:pStyle w:val="a0"/>
        <w:rPr>
          <w:rFonts w:hint="cs"/>
          <w:rtl/>
        </w:rPr>
      </w:pPr>
      <w:r>
        <w:rPr>
          <w:rFonts w:hint="cs"/>
          <w:rtl/>
        </w:rPr>
        <w:t>רק ד</w:t>
      </w:r>
      <w:r>
        <w:rPr>
          <w:rFonts w:hint="cs"/>
          <w:rtl/>
        </w:rPr>
        <w:t xml:space="preserve">בר אחד חסר להם </w:t>
      </w:r>
      <w:r>
        <w:rPr>
          <w:rtl/>
        </w:rPr>
        <w:t>–</w:t>
      </w:r>
      <w:r>
        <w:rPr>
          <w:rFonts w:hint="cs"/>
          <w:rtl/>
        </w:rPr>
        <w:t xml:space="preserve"> הם לא יהודים. הם לא יהודים. גם אם ההורים חטאו במובן זה שנכנסו לארץ ונשארו פה שלא כחוק </w:t>
      </w:r>
      <w:r>
        <w:rPr>
          <w:rtl/>
        </w:rPr>
        <w:t>–</w:t>
      </w:r>
      <w:r>
        <w:rPr>
          <w:rFonts w:hint="cs"/>
          <w:rtl/>
        </w:rPr>
        <w:t xml:space="preserve"> חלקם הגיעו כתיירים ונשארו פה, חלקם הגיעו כעובדים זרים ונשארו מעבר לתקופת האשרה </w:t>
      </w:r>
      <w:r>
        <w:rPr>
          <w:rtl/>
        </w:rPr>
        <w:t>–</w:t>
      </w:r>
      <w:r>
        <w:rPr>
          <w:rFonts w:hint="cs"/>
          <w:rtl/>
        </w:rPr>
        <w:t xml:space="preserve"> גם אם ההורים חטאו, במה אשם ילד שנולד כאן או שהגיע לכאן בגיל שנתיים והי</w:t>
      </w:r>
      <w:r>
        <w:rPr>
          <w:rFonts w:hint="cs"/>
          <w:rtl/>
        </w:rPr>
        <w:t xml:space="preserve">ום, בגיל 15, המדינה לא מוכנה להסדיר את עניינו ושוקלת לגרשו? במה הוא אשם? זה היחס של מדינת ישראל, שמתיימרת להיות הומנית ורוצה להיות אור לגויים.  </w:t>
      </w:r>
    </w:p>
    <w:p w14:paraId="53A52DFA" w14:textId="77777777" w:rsidR="00000000" w:rsidRDefault="00A92CBC">
      <w:pPr>
        <w:pStyle w:val="a0"/>
        <w:rPr>
          <w:rFonts w:hint="cs"/>
          <w:rtl/>
        </w:rPr>
      </w:pPr>
    </w:p>
    <w:p w14:paraId="02E1B294" w14:textId="77777777" w:rsidR="00000000" w:rsidRDefault="00A92CBC">
      <w:pPr>
        <w:pStyle w:val="a0"/>
        <w:rPr>
          <w:rFonts w:hint="cs"/>
          <w:rtl/>
        </w:rPr>
      </w:pPr>
      <w:r>
        <w:rPr>
          <w:rFonts w:hint="cs"/>
          <w:rtl/>
        </w:rPr>
        <w:t>אדוני היושב-ראש, אני עברתי מסכת ייסורים עד אין-סוף במשרד הפנים, בניסיון להסדיר את העניין, לרבות ניסיונות של אנ</w:t>
      </w:r>
      <w:r>
        <w:rPr>
          <w:rFonts w:hint="cs"/>
          <w:rtl/>
        </w:rPr>
        <w:t>שים במשרד המשפטים, שאם לא הייתי רוצה לפגוע בעובדי ציבור הייתי אומר: אנשים רעים במשרד המשפטים, שנתנו חוות דעת, שאיימו עלינו שאם נלך על זה זאת תהיה תופעה נרחבת, ותהיה פה הגירה מהמדינות השכנות, ומי יודע מה. היועץ המשפטי לממשלה נתן חוות דעת חד-משמעית, שהדבר הז</w:t>
      </w:r>
      <w:r>
        <w:rPr>
          <w:rFonts w:hint="cs"/>
          <w:rtl/>
        </w:rPr>
        <w:t>ה לא משליך, אלא יש פה פתרון נקודתי, וצריך לעשות את זה. זה מעשה הומני, זה מעשה צודק. זה בסך הכול כמה מאות, מה קרה? אנחנו פה יותר מ-5 מיליוני יהודים. לכן, אני רוצה לעודד את שר הפנים במאמציו להסדיר את הבעיה הזאת באופן הומני.</w:t>
      </w:r>
    </w:p>
    <w:p w14:paraId="278C9AAE" w14:textId="77777777" w:rsidR="00000000" w:rsidRDefault="00A92CBC">
      <w:pPr>
        <w:pStyle w:val="a0"/>
        <w:rPr>
          <w:rFonts w:hint="cs"/>
          <w:rtl/>
        </w:rPr>
      </w:pPr>
    </w:p>
    <w:p w14:paraId="5816C08E" w14:textId="77777777" w:rsidR="00000000" w:rsidRDefault="00A92CBC">
      <w:pPr>
        <w:pStyle w:val="af0"/>
        <w:rPr>
          <w:rtl/>
        </w:rPr>
      </w:pPr>
      <w:r>
        <w:rPr>
          <w:rFonts w:hint="eastAsia"/>
          <w:rtl/>
        </w:rPr>
        <w:t>שר</w:t>
      </w:r>
      <w:r>
        <w:rPr>
          <w:rtl/>
        </w:rPr>
        <w:t xml:space="preserve"> הפנים אופיר פינס-פז:</w:t>
      </w:r>
    </w:p>
    <w:p w14:paraId="7BE5F308" w14:textId="77777777" w:rsidR="00000000" w:rsidRDefault="00A92CBC">
      <w:pPr>
        <w:pStyle w:val="a0"/>
        <w:rPr>
          <w:rFonts w:hint="cs"/>
          <w:rtl/>
        </w:rPr>
      </w:pPr>
    </w:p>
    <w:p w14:paraId="3FA965E1" w14:textId="77777777" w:rsidR="00000000" w:rsidRDefault="00A92CBC">
      <w:pPr>
        <w:pStyle w:val="a0"/>
        <w:rPr>
          <w:rFonts w:hint="cs"/>
          <w:rtl/>
        </w:rPr>
      </w:pPr>
      <w:r>
        <w:rPr>
          <w:rFonts w:hint="cs"/>
          <w:rtl/>
        </w:rPr>
        <w:t>השר אולמ</w:t>
      </w:r>
      <w:r>
        <w:rPr>
          <w:rFonts w:hint="cs"/>
          <w:rtl/>
        </w:rPr>
        <w:t xml:space="preserve">רט. </w:t>
      </w:r>
    </w:p>
    <w:p w14:paraId="60B638D6" w14:textId="77777777" w:rsidR="00000000" w:rsidRDefault="00A92CBC">
      <w:pPr>
        <w:pStyle w:val="a0"/>
        <w:rPr>
          <w:rFonts w:hint="cs"/>
          <w:rtl/>
        </w:rPr>
      </w:pPr>
    </w:p>
    <w:p w14:paraId="49AF4A40" w14:textId="77777777" w:rsidR="00000000" w:rsidRDefault="00A92CBC">
      <w:pPr>
        <w:pStyle w:val="-"/>
        <w:rPr>
          <w:rtl/>
        </w:rPr>
      </w:pPr>
      <w:bookmarkStart w:id="372" w:name="FS000000519T23_03_2005_16_12_46"/>
      <w:bookmarkStart w:id="373" w:name="FS000000519T23_03_2005_16_12_48C"/>
      <w:bookmarkEnd w:id="372"/>
      <w:bookmarkEnd w:id="373"/>
      <w:r>
        <w:rPr>
          <w:rFonts w:hint="eastAsia"/>
          <w:rtl/>
        </w:rPr>
        <w:t>אברהם</w:t>
      </w:r>
      <w:r>
        <w:rPr>
          <w:rtl/>
        </w:rPr>
        <w:t xml:space="preserve"> פורז (שינוי):</w:t>
      </w:r>
    </w:p>
    <w:p w14:paraId="64C0514A" w14:textId="77777777" w:rsidR="00000000" w:rsidRDefault="00A92CBC">
      <w:pPr>
        <w:pStyle w:val="a0"/>
        <w:rPr>
          <w:rFonts w:hint="cs"/>
          <w:rtl/>
        </w:rPr>
      </w:pPr>
    </w:p>
    <w:p w14:paraId="40FB6E22" w14:textId="77777777" w:rsidR="00000000" w:rsidRDefault="00A92CBC">
      <w:pPr>
        <w:pStyle w:val="a0"/>
        <w:rPr>
          <w:rFonts w:hint="cs"/>
          <w:rtl/>
        </w:rPr>
      </w:pPr>
      <w:r>
        <w:rPr>
          <w:rFonts w:hint="cs"/>
          <w:rtl/>
        </w:rPr>
        <w:t xml:space="preserve">השר אולמרט עסוק בדברים אחרים. אני רוצה לקוות שגם הוא ויתר השרים שב"וועדת השרים", המיותרת שקיימת, לא ייתנו יד לגירושם  מישראל של הילדים הללו. תודה רבה. </w:t>
      </w:r>
    </w:p>
    <w:p w14:paraId="08BCD78F" w14:textId="77777777" w:rsidR="00000000" w:rsidRDefault="00A92CBC">
      <w:pPr>
        <w:pStyle w:val="a0"/>
        <w:rPr>
          <w:rFonts w:hint="cs"/>
          <w:rtl/>
        </w:rPr>
      </w:pPr>
    </w:p>
    <w:p w14:paraId="4FA64E2F" w14:textId="77777777" w:rsidR="00000000" w:rsidRDefault="00A92CBC">
      <w:pPr>
        <w:pStyle w:val="af1"/>
        <w:rPr>
          <w:rtl/>
        </w:rPr>
      </w:pPr>
      <w:r>
        <w:rPr>
          <w:rtl/>
        </w:rPr>
        <w:t>היו"ר עבד</w:t>
      </w:r>
      <w:r>
        <w:rPr>
          <w:rFonts w:hint="cs"/>
          <w:rtl/>
        </w:rPr>
        <w:t>-</w:t>
      </w:r>
      <w:r>
        <w:rPr>
          <w:rtl/>
        </w:rPr>
        <w:t>אלמאלכ דהאמשה:</w:t>
      </w:r>
    </w:p>
    <w:p w14:paraId="3A12349F" w14:textId="77777777" w:rsidR="00000000" w:rsidRDefault="00A92CBC">
      <w:pPr>
        <w:pStyle w:val="a0"/>
        <w:rPr>
          <w:rtl/>
        </w:rPr>
      </w:pPr>
    </w:p>
    <w:p w14:paraId="67797F8A" w14:textId="77777777" w:rsidR="00000000" w:rsidRDefault="00A92CBC">
      <w:pPr>
        <w:pStyle w:val="a0"/>
        <w:rPr>
          <w:rFonts w:hint="cs"/>
          <w:rtl/>
        </w:rPr>
      </w:pPr>
      <w:r>
        <w:rPr>
          <w:rFonts w:hint="cs"/>
          <w:rtl/>
        </w:rPr>
        <w:t>תודה רבה לחבר הכנסת פורז. חבר הכנסת אלי ישי - אינו</w:t>
      </w:r>
      <w:r>
        <w:rPr>
          <w:rFonts w:hint="cs"/>
          <w:rtl/>
        </w:rPr>
        <w:t xml:space="preserve"> נוכח. חבר הכנסת ניסן סלומינסקי - בבקשה, אדוני. אחריו, אם יהיה נוכח, יחתום את רשימת המציעים חבר הכנסת אורי אריאל.  </w:t>
      </w:r>
    </w:p>
    <w:p w14:paraId="3B1ED1C9" w14:textId="77777777" w:rsidR="00000000" w:rsidRDefault="00A92CBC">
      <w:pPr>
        <w:pStyle w:val="a0"/>
        <w:rPr>
          <w:rFonts w:hint="cs"/>
          <w:rtl/>
        </w:rPr>
      </w:pPr>
    </w:p>
    <w:p w14:paraId="2862E124" w14:textId="77777777" w:rsidR="00000000" w:rsidRDefault="00A92CBC">
      <w:pPr>
        <w:pStyle w:val="a"/>
        <w:rPr>
          <w:rtl/>
        </w:rPr>
      </w:pPr>
      <w:bookmarkStart w:id="374" w:name="FS000001068T23_03_2005_15_52_48"/>
      <w:bookmarkStart w:id="375" w:name="_Toc104196628"/>
      <w:bookmarkEnd w:id="374"/>
      <w:r>
        <w:rPr>
          <w:rFonts w:hint="eastAsia"/>
          <w:rtl/>
        </w:rPr>
        <w:t>ניסן</w:t>
      </w:r>
      <w:r>
        <w:rPr>
          <w:rtl/>
        </w:rPr>
        <w:t xml:space="preserve"> סלומינסקי (מפד"ל):</w:t>
      </w:r>
      <w:bookmarkEnd w:id="375"/>
    </w:p>
    <w:p w14:paraId="7463E2BD" w14:textId="77777777" w:rsidR="00000000" w:rsidRDefault="00A92CBC">
      <w:pPr>
        <w:pStyle w:val="a0"/>
        <w:rPr>
          <w:rFonts w:hint="cs"/>
          <w:rtl/>
        </w:rPr>
      </w:pPr>
    </w:p>
    <w:p w14:paraId="36FE637F" w14:textId="77777777" w:rsidR="00000000" w:rsidRDefault="00A92CBC">
      <w:pPr>
        <w:pStyle w:val="a0"/>
        <w:rPr>
          <w:rFonts w:hint="cs"/>
          <w:rtl/>
        </w:rPr>
      </w:pPr>
      <w:r>
        <w:rPr>
          <w:rFonts w:hint="cs"/>
          <w:rtl/>
        </w:rPr>
        <w:t>אדוני היושב-ראש, מכובדי השרים, חברי חברי הכנסת, כמה נעים לעלות לפה ולדבר מתוך הרחמים. זה באמת נעים. אדוני פורז, מי</w:t>
      </w:r>
      <w:r>
        <w:rPr>
          <w:rFonts w:hint="cs"/>
          <w:rtl/>
        </w:rPr>
        <w:t xml:space="preserve"> לא רוצה לעשות את זה? יש ילדים וצריך לרחם עליהם, ואתה צודק. אבל, אנחנו כבר לומדים מהניסיון שתמיד צריך להסתכל טיפה קדימה, אני לא אומר טיפה אחורה, טיפה קדימה וטיפה אחורה, ולראות מהן המשמעויות ואז לעשות את שיקול הדעת. האם נעים ויפה להיות לרגע רחמן, ואחר כך לש</w:t>
      </w:r>
      <w:r>
        <w:rPr>
          <w:rFonts w:hint="cs"/>
          <w:rtl/>
        </w:rPr>
        <w:t xml:space="preserve">לם על זה ביוקר, והמחיר ילך ויגדל בריבית דריבית, או לעשות משהו שהוא באמת לא נעים, מאוד לא נעים, אבל לפחות נדע שאנחנו עוצרים משהו. </w:t>
      </w:r>
    </w:p>
    <w:p w14:paraId="583BDC45" w14:textId="77777777" w:rsidR="00000000" w:rsidRDefault="00A92CBC">
      <w:pPr>
        <w:pStyle w:val="a0"/>
        <w:rPr>
          <w:rFonts w:hint="cs"/>
          <w:rtl/>
        </w:rPr>
      </w:pPr>
    </w:p>
    <w:p w14:paraId="0B7E3ACE" w14:textId="77777777" w:rsidR="00000000" w:rsidRDefault="00A92CBC">
      <w:pPr>
        <w:pStyle w:val="a0"/>
        <w:rPr>
          <w:rFonts w:hint="cs"/>
          <w:rtl/>
        </w:rPr>
      </w:pPr>
      <w:r>
        <w:rPr>
          <w:rFonts w:hint="cs"/>
          <w:rtl/>
        </w:rPr>
        <w:t>דבר ראשון נסתכל אחורה. מדובר כאן על ילדים שההורים שלהם הם שוהים בלתי חוקיים. הרחמים שלנו נותנים להם להיכנס. אנחנו עם רחמן, וה</w:t>
      </w:r>
      <w:r>
        <w:rPr>
          <w:rFonts w:hint="cs"/>
          <w:rtl/>
        </w:rPr>
        <w:t xml:space="preserve">ם אנשים מסכנים, אין להם עבודה. הם מגיעים ממקומות אחרים, ואנחנו מרחמים ומרחמים ונותנים להישאר ויוצרים בעיה ועוד בעיה, עד שברגע מסוים התחלנו להרגיש שזה פוגע בנו מכל הכיוונים. </w:t>
      </w:r>
    </w:p>
    <w:p w14:paraId="04A2AE5B" w14:textId="77777777" w:rsidR="00000000" w:rsidRDefault="00A92CBC">
      <w:pPr>
        <w:pStyle w:val="a0"/>
        <w:rPr>
          <w:rFonts w:hint="cs"/>
          <w:rtl/>
        </w:rPr>
      </w:pPr>
    </w:p>
    <w:p w14:paraId="70079167" w14:textId="77777777" w:rsidR="00000000" w:rsidRDefault="00A92CBC">
      <w:pPr>
        <w:pStyle w:val="a0"/>
        <w:rPr>
          <w:rFonts w:hint="cs"/>
          <w:rtl/>
        </w:rPr>
      </w:pPr>
      <w:r>
        <w:rPr>
          <w:rFonts w:hint="cs"/>
          <w:rtl/>
        </w:rPr>
        <w:t>קודם כול, זה פוגע בנו מבחינת הזהות היהודית. אתה מתחיל לדבר על מדינה שהתחילו להצטב</w:t>
      </w:r>
      <w:r>
        <w:rPr>
          <w:rFonts w:hint="cs"/>
          <w:rtl/>
        </w:rPr>
        <w:t>ר בה מאות אלפי עובדים זרים שכבר מתחילים להוות משקל באופיה של המדינה. אנחנו חיים במדינה שגם בלעדיהם יש לנו בעיה לא פשוטה; ב. התחילה להיווצר בעיה כלכלית אדירה. הם יותר זולים, לישראלים אין מקומות עבודה והם נכנסים. ואז פתאום כולם עומדים ושואלים, מה עשינו. בשני</w:t>
      </w:r>
      <w:r>
        <w:rPr>
          <w:rFonts w:hint="cs"/>
          <w:rtl/>
        </w:rPr>
        <w:t xml:space="preserve"> ההיבטים שאמרתי, קמה ממשלה שהחליטה, בצדק, אף שזה כואב, לנסות לשים לזה סוף ולהוציא ובכוח את העובדים הזרים מגבולות המדינה. זה לא נעים, וכולנו רואים את זה.  </w:t>
      </w:r>
    </w:p>
    <w:p w14:paraId="6D620D08" w14:textId="77777777" w:rsidR="00000000" w:rsidRDefault="00A92CBC">
      <w:pPr>
        <w:pStyle w:val="a0"/>
        <w:rPr>
          <w:rFonts w:hint="cs"/>
          <w:rtl/>
        </w:rPr>
      </w:pPr>
    </w:p>
    <w:p w14:paraId="659AEC68" w14:textId="77777777" w:rsidR="00000000" w:rsidRDefault="00A92CBC">
      <w:pPr>
        <w:pStyle w:val="a0"/>
        <w:rPr>
          <w:rFonts w:hint="cs"/>
          <w:rtl/>
        </w:rPr>
      </w:pPr>
      <w:r>
        <w:rPr>
          <w:rFonts w:hint="cs"/>
          <w:rtl/>
        </w:rPr>
        <w:t>נכון, יש גם ילדים, והילדים משלמים מחיר. אנחנו צריכים לפתור את זה עם ההורים והילדים שיחזרו לארצות מוצ</w:t>
      </w:r>
      <w:r>
        <w:rPr>
          <w:rFonts w:hint="cs"/>
          <w:rtl/>
        </w:rPr>
        <w:t>אם. אם לא נעשה את זה עכשיו, נשלם על זה ביוקר. יבואו עוד ויבואו, ואנחנו נמשיך לרחם והמספר ימשיך לגדול. אף שלפי ההצעה של השר אופיר פינס מדובר בשלב הזה בקבוצה של אולי 100-200, אני לא יודע כמה, זה ילך ויגדל. אני מכיר את אופיר פינס, זה אצלו רק הכניסה. אחרי הפרי</w:t>
      </w:r>
      <w:r>
        <w:rPr>
          <w:rFonts w:hint="cs"/>
          <w:rtl/>
        </w:rPr>
        <w:t xml:space="preserve">צה הראשונה של הסכר הוא יגדיל ויגדיל, כי זו תפיסת עולמו, ואני מצדיק אותו מבחינת תפיסת עולמו. זאת ההסתכלות אחורה. </w:t>
      </w:r>
    </w:p>
    <w:p w14:paraId="036C3F68" w14:textId="77777777" w:rsidR="00000000" w:rsidRDefault="00A92CBC">
      <w:pPr>
        <w:pStyle w:val="a0"/>
        <w:rPr>
          <w:rFonts w:hint="cs"/>
          <w:rtl/>
        </w:rPr>
      </w:pPr>
    </w:p>
    <w:p w14:paraId="6AC9224A" w14:textId="77777777" w:rsidR="00000000" w:rsidRDefault="00A92CBC">
      <w:pPr>
        <w:pStyle w:val="a0"/>
        <w:rPr>
          <w:rFonts w:hint="cs"/>
          <w:rtl/>
        </w:rPr>
      </w:pPr>
      <w:r>
        <w:rPr>
          <w:rFonts w:hint="cs"/>
          <w:rtl/>
        </w:rPr>
        <w:t>הסתכלות קדימה - הרי כולנו יודעים שכבר מחכים לנו בפינה, וברגע שזה מה שיהיה, בתוך דקה אחת יש בג"ץ, כי יש לנו עוד סוג של שוהים בלתי חוקיים פה באר</w:t>
      </w:r>
      <w:r>
        <w:rPr>
          <w:rFonts w:hint="cs"/>
          <w:rtl/>
        </w:rPr>
        <w:t xml:space="preserve">ץ, ויש להם גם ילדים שהם שייכים לשכנים, לפלסטינים, ובתוך שנייה אחת יהיה בג"ץ, לא נוכל לעצור, וזה יחול גם עליהם. יהיה פה שיטפון שלא נוכל לעמוד בו. </w:t>
      </w:r>
    </w:p>
    <w:p w14:paraId="413562D9" w14:textId="77777777" w:rsidR="00000000" w:rsidRDefault="00A92CBC">
      <w:pPr>
        <w:pStyle w:val="a0"/>
        <w:rPr>
          <w:rFonts w:hint="cs"/>
          <w:rtl/>
        </w:rPr>
      </w:pPr>
    </w:p>
    <w:p w14:paraId="381E0350" w14:textId="77777777" w:rsidR="00000000" w:rsidRDefault="00A92CBC">
      <w:pPr>
        <w:pStyle w:val="a0"/>
        <w:rPr>
          <w:rFonts w:hint="cs"/>
          <w:rtl/>
        </w:rPr>
      </w:pPr>
      <w:r>
        <w:rPr>
          <w:rFonts w:hint="cs"/>
          <w:rtl/>
        </w:rPr>
        <w:t>שוב, מבחינת תפיסת העולם של המדינה היהודית, מה שיש היום הוא לא פשוט, ועם כל התוספות האלה, אני לא יודע איפה נימ</w:t>
      </w:r>
      <w:r>
        <w:rPr>
          <w:rFonts w:hint="cs"/>
          <w:rtl/>
        </w:rPr>
        <w:t>צא. לכן אני אומר, לא נעים, באמת לא נעים וקשה. אבל לפעמים יכול להיות שאין לך ברירה, אם אתה מסתכל אחורה וקדימה, ועליך להיות קצת אכזר כדי שלפחות כמדינה נוכל - - -</w:t>
      </w:r>
    </w:p>
    <w:p w14:paraId="7271DDCA" w14:textId="77777777" w:rsidR="00000000" w:rsidRDefault="00A92CBC">
      <w:pPr>
        <w:pStyle w:val="a0"/>
        <w:rPr>
          <w:rFonts w:hint="cs"/>
          <w:rtl/>
        </w:rPr>
      </w:pPr>
    </w:p>
    <w:p w14:paraId="15568466" w14:textId="77777777" w:rsidR="00000000" w:rsidRDefault="00A92CBC">
      <w:pPr>
        <w:pStyle w:val="af1"/>
        <w:rPr>
          <w:rtl/>
        </w:rPr>
      </w:pPr>
      <w:r>
        <w:rPr>
          <w:rtl/>
        </w:rPr>
        <w:t>היו"ר עבד</w:t>
      </w:r>
      <w:r>
        <w:rPr>
          <w:rFonts w:hint="cs"/>
          <w:rtl/>
        </w:rPr>
        <w:t>-</w:t>
      </w:r>
      <w:r>
        <w:rPr>
          <w:rtl/>
        </w:rPr>
        <w:t>אלמאלכ דהאמשה:</w:t>
      </w:r>
    </w:p>
    <w:p w14:paraId="3321F3D4" w14:textId="77777777" w:rsidR="00000000" w:rsidRDefault="00A92CBC">
      <w:pPr>
        <w:pStyle w:val="a0"/>
        <w:ind w:firstLine="0"/>
        <w:rPr>
          <w:rFonts w:hint="cs"/>
          <w:rtl/>
        </w:rPr>
      </w:pPr>
    </w:p>
    <w:p w14:paraId="3893DD63" w14:textId="77777777" w:rsidR="00000000" w:rsidRDefault="00A92CBC">
      <w:pPr>
        <w:pStyle w:val="a0"/>
        <w:rPr>
          <w:rFonts w:hint="cs"/>
          <w:rtl/>
        </w:rPr>
      </w:pPr>
      <w:r>
        <w:rPr>
          <w:rFonts w:hint="cs"/>
          <w:rtl/>
        </w:rPr>
        <w:t>ובלבד שהערבים לא יוכלו ליהנות מזה. תודה רבה לחבר הכנסת סלומינסקי. חבר</w:t>
      </w:r>
      <w:r>
        <w:rPr>
          <w:rFonts w:hint="cs"/>
          <w:rtl/>
        </w:rPr>
        <w:t xml:space="preserve"> הכנסת אורי אריאל - אינו נוכח. אדוני שר הפנים, חבר הכנסת אופיר פינס-פז, בבקשה. </w:t>
      </w:r>
    </w:p>
    <w:p w14:paraId="1BA102D9" w14:textId="77777777" w:rsidR="00000000" w:rsidRDefault="00A92CBC">
      <w:pPr>
        <w:pStyle w:val="a0"/>
        <w:rPr>
          <w:rFonts w:hint="cs"/>
          <w:rtl/>
        </w:rPr>
      </w:pPr>
    </w:p>
    <w:p w14:paraId="0AF6F72F" w14:textId="77777777" w:rsidR="00000000" w:rsidRDefault="00A92CBC">
      <w:pPr>
        <w:pStyle w:val="a"/>
        <w:rPr>
          <w:rtl/>
        </w:rPr>
      </w:pPr>
      <w:bookmarkStart w:id="376" w:name="FS000000455T23_03_2005_15_57_18"/>
      <w:bookmarkStart w:id="377" w:name="_Toc104196629"/>
      <w:bookmarkEnd w:id="376"/>
      <w:r>
        <w:rPr>
          <w:rFonts w:hint="eastAsia"/>
          <w:rtl/>
        </w:rPr>
        <w:t>שר</w:t>
      </w:r>
      <w:r>
        <w:rPr>
          <w:rtl/>
        </w:rPr>
        <w:t xml:space="preserve"> הפנים אופיר פינס-פז:</w:t>
      </w:r>
      <w:bookmarkEnd w:id="377"/>
    </w:p>
    <w:p w14:paraId="3F7569F7" w14:textId="77777777" w:rsidR="00000000" w:rsidRDefault="00A92CBC">
      <w:pPr>
        <w:pStyle w:val="a0"/>
        <w:rPr>
          <w:rFonts w:hint="cs"/>
          <w:rtl/>
        </w:rPr>
      </w:pPr>
    </w:p>
    <w:p w14:paraId="166F02CC" w14:textId="77777777" w:rsidR="00000000" w:rsidRDefault="00A92CBC">
      <w:pPr>
        <w:pStyle w:val="a0"/>
        <w:rPr>
          <w:rFonts w:hint="cs"/>
          <w:rtl/>
        </w:rPr>
      </w:pPr>
      <w:r>
        <w:rPr>
          <w:rFonts w:hint="cs"/>
          <w:rtl/>
        </w:rPr>
        <w:t>אדוני היושב-ראש, תודה. קודם כול, אני רוצה להעיר משהו על הדברים שאמרו חברי הכנסת. חבר הכנסת סלומינסקי, באשר לתפיסת עולמי; תפיסת עולמי, שתהיה ברורה, ואם</w:t>
      </w:r>
      <w:r>
        <w:rPr>
          <w:rFonts w:hint="cs"/>
          <w:rtl/>
        </w:rPr>
        <w:t xml:space="preserve"> יש לך ספקות, אני רוצה שתדע אותה. אני בעד לשמור על צביונה היהודי של מדינת ישראל כמדינה יהודית ודמוקרטית. אני אף פעם לא חשבתי שהפתרון לבעיות התעסוקה בישראל או לכושר הייצור של מדינת ישראל תלוי בעובדים זרים. אני תמיד התנגדתי למכסות ולאשרות. אם אתה רוצה לעשות </w:t>
      </w:r>
      <w:r>
        <w:rPr>
          <w:rFonts w:hint="cs"/>
          <w:rtl/>
        </w:rPr>
        <w:t xml:space="preserve">סדר, תעצור את כל האשרות, את כל ה"ברדק", את כל מאות האלפים שעד היום ממשיכים להביא אותם. </w:t>
      </w:r>
    </w:p>
    <w:p w14:paraId="3BCB0C53" w14:textId="77777777" w:rsidR="00000000" w:rsidRDefault="00A92CBC">
      <w:pPr>
        <w:pStyle w:val="a0"/>
        <w:rPr>
          <w:rFonts w:hint="cs"/>
          <w:rtl/>
        </w:rPr>
      </w:pPr>
    </w:p>
    <w:p w14:paraId="77A4992D" w14:textId="77777777" w:rsidR="00000000" w:rsidRDefault="00A92CBC">
      <w:pPr>
        <w:pStyle w:val="a0"/>
        <w:rPr>
          <w:rFonts w:hint="cs"/>
          <w:rtl/>
        </w:rPr>
      </w:pPr>
      <w:r>
        <w:rPr>
          <w:rFonts w:hint="cs"/>
          <w:rtl/>
        </w:rPr>
        <w:t>על מי אנחנו עושים את האידיאולוגיה, על כמה מאות ילדים? האם זה ישנה את צביונה של מדינת ישראל? נו, באמת. חברים, טיפה פרופורציה. אתה רוצה לשנות? הממשלה הזאת עדיין מביאה 75</w:t>
      </w:r>
      <w:r>
        <w:rPr>
          <w:rFonts w:hint="cs"/>
          <w:rtl/>
        </w:rPr>
        <w:t xml:space="preserve">,000 אנשים מדי שנה ברשיון. תעשה את המשבר שם, על זה העלית הצעות לסדר-היום?  אתה יודע איזה שוק זה, אתה יודע איך הדבר הזה משחית את המדינה? מי משחית את המדינה, כמה מאות הילדים האלה שנולדו כאן? חברים, זה באמת יכול להוציא מן הדעת. האם זה יפתח פתח נורא? </w:t>
      </w:r>
    </w:p>
    <w:p w14:paraId="00954910" w14:textId="77777777" w:rsidR="00000000" w:rsidRDefault="00A92CBC">
      <w:pPr>
        <w:pStyle w:val="a0"/>
        <w:rPr>
          <w:rFonts w:hint="cs"/>
          <w:rtl/>
        </w:rPr>
      </w:pPr>
    </w:p>
    <w:p w14:paraId="7A20AC12" w14:textId="77777777" w:rsidR="00000000" w:rsidRDefault="00A92CBC">
      <w:pPr>
        <w:pStyle w:val="a0"/>
        <w:rPr>
          <w:rFonts w:hint="cs"/>
          <w:rtl/>
        </w:rPr>
      </w:pPr>
      <w:r>
        <w:rPr>
          <w:rFonts w:hint="cs"/>
          <w:rtl/>
        </w:rPr>
        <w:t xml:space="preserve">חברים, </w:t>
      </w:r>
      <w:r>
        <w:rPr>
          <w:rFonts w:hint="cs"/>
          <w:rtl/>
        </w:rPr>
        <w:t xml:space="preserve">אני בעד להוציא מכאן כל עובד זר שבא ברשיון וסיים את תקופת הרשיון. הוא צריך ללכת הביתה. אני חושב שצריך לעשות את זה בצורה הומנית, מוסרית, לא להשפיל אותו, לשמור על כבודו. אבל יש להוציא אותו, חד-משמעית, שלא תהיה לאף אחד טעות בעניין הזה.  </w:t>
      </w:r>
    </w:p>
    <w:p w14:paraId="527636C2" w14:textId="77777777" w:rsidR="00000000" w:rsidRDefault="00A92CBC">
      <w:pPr>
        <w:pStyle w:val="a0"/>
        <w:rPr>
          <w:rFonts w:hint="cs"/>
          <w:rtl/>
        </w:rPr>
      </w:pPr>
    </w:p>
    <w:p w14:paraId="1C1F9E66" w14:textId="77777777" w:rsidR="00000000" w:rsidRDefault="00A92CBC">
      <w:pPr>
        <w:pStyle w:val="a0"/>
        <w:rPr>
          <w:rFonts w:hint="cs"/>
          <w:rtl/>
        </w:rPr>
      </w:pPr>
      <w:r>
        <w:rPr>
          <w:rFonts w:hint="cs"/>
          <w:rtl/>
        </w:rPr>
        <w:t xml:space="preserve">  פה מדובר בבעיה שאנח</w:t>
      </w:r>
      <w:r>
        <w:rPr>
          <w:rFonts w:hint="cs"/>
          <w:rtl/>
        </w:rPr>
        <w:t>נו דנים בה, כמו שאמר חבר הכנסת פורז, שנים. אני זוכר עוד כשהייתי יושב-ראש הוועדה לעובדים זרים בכנסת, שנים. הם במשרד החינוך, הם נמצאים בבתי-הספר. כולם עוצמים עיניים, לא יודעים איך לרשום אותם, לא יודעים מה לעשות אתם. הם לומדים, כולם מדברים עברית, כולם חלק מאת</w:t>
      </w:r>
      <w:r>
        <w:rPr>
          <w:rFonts w:hint="cs"/>
          <w:rtl/>
        </w:rPr>
        <w:t xml:space="preserve">נו. כולם ילכו לצבא, חלק מהם כבר הלכו לצבא. מוכרחים להסדיר את המעמד שלהם. </w:t>
      </w:r>
    </w:p>
    <w:p w14:paraId="040C7471" w14:textId="77777777" w:rsidR="00000000" w:rsidRDefault="00A92CBC">
      <w:pPr>
        <w:pStyle w:val="a0"/>
        <w:rPr>
          <w:rFonts w:hint="cs"/>
          <w:rtl/>
        </w:rPr>
      </w:pPr>
    </w:p>
    <w:p w14:paraId="6CDBCE2B" w14:textId="77777777" w:rsidR="00000000" w:rsidRDefault="00A92CBC">
      <w:pPr>
        <w:pStyle w:val="a0"/>
        <w:rPr>
          <w:rFonts w:hint="cs"/>
          <w:rtl/>
        </w:rPr>
      </w:pPr>
      <w:r>
        <w:rPr>
          <w:rFonts w:hint="cs"/>
          <w:rtl/>
        </w:rPr>
        <w:t>אגב, זה לא במקום מה שאומרת חברת הכנסת סולודקין. הרי את יודעת עד כמה אני עוסק בדברים האלה, ובטיפול בבעיות של העולים, שהן באמת קשות ומורכבות ומסובכות. דעי לך, הקואליציה נגד ילדי העובד</w:t>
      </w:r>
      <w:r>
        <w:rPr>
          <w:rFonts w:hint="cs"/>
          <w:rtl/>
        </w:rPr>
        <w:t>ים הזרים היא בדרך כלל גם אותה קואליציה נגד הנושאים שאת מטפלת בהם. תאמיני לי, אלה אותם אנשים שיש להם באמת השקפת עולם אחרת. הם לא רוצים עובדים זרים, אבל הם גם לא רוצים נינים של יהודים, והם לא רוצים קשיש בא והם לא רוצים קשיש הולך; נכון, חבר הכנסת הלפרט? הם לא</w:t>
      </w:r>
      <w:r>
        <w:rPr>
          <w:rFonts w:hint="cs"/>
          <w:rtl/>
        </w:rPr>
        <w:t xml:space="preserve"> רוצים כלום. אל תיפלי למלכודת הזאת. </w:t>
      </w:r>
    </w:p>
    <w:p w14:paraId="47812D86" w14:textId="77777777" w:rsidR="00000000" w:rsidRDefault="00A92CBC">
      <w:pPr>
        <w:pStyle w:val="a0"/>
        <w:rPr>
          <w:rFonts w:hint="cs"/>
          <w:rtl/>
        </w:rPr>
      </w:pPr>
    </w:p>
    <w:p w14:paraId="41BC48B8" w14:textId="77777777" w:rsidR="00000000" w:rsidRDefault="00A92CBC">
      <w:pPr>
        <w:pStyle w:val="a0"/>
        <w:rPr>
          <w:rFonts w:hint="cs"/>
          <w:rtl/>
        </w:rPr>
      </w:pPr>
      <w:r>
        <w:rPr>
          <w:rFonts w:hint="cs"/>
          <w:rtl/>
        </w:rPr>
        <w:t>יש בחברה הישראלית פוביה, כאילו הכול קם ונופל על כמה מאות ילדים. על-פי המספרים שלנו, יש יותר מכמה מאות, יש בסביבות 2,000.</w:t>
      </w:r>
    </w:p>
    <w:p w14:paraId="6F3E88EB" w14:textId="77777777" w:rsidR="00000000" w:rsidRDefault="00A92CBC">
      <w:pPr>
        <w:pStyle w:val="a0"/>
        <w:rPr>
          <w:rFonts w:hint="cs"/>
          <w:rtl/>
        </w:rPr>
      </w:pPr>
    </w:p>
    <w:p w14:paraId="4D17838D" w14:textId="77777777" w:rsidR="00000000" w:rsidRDefault="00A92CBC">
      <w:pPr>
        <w:pStyle w:val="af0"/>
        <w:rPr>
          <w:rtl/>
        </w:rPr>
      </w:pPr>
      <w:r>
        <w:rPr>
          <w:rFonts w:hint="eastAsia"/>
          <w:rtl/>
        </w:rPr>
        <w:t>מרינה</w:t>
      </w:r>
      <w:r>
        <w:rPr>
          <w:rtl/>
        </w:rPr>
        <w:t xml:space="preserve"> סולודקין (הליכוד):</w:t>
      </w:r>
    </w:p>
    <w:p w14:paraId="1A1E8C85" w14:textId="77777777" w:rsidR="00000000" w:rsidRDefault="00A92CBC">
      <w:pPr>
        <w:pStyle w:val="a0"/>
        <w:ind w:firstLine="0"/>
        <w:rPr>
          <w:rFonts w:hint="cs"/>
          <w:rtl/>
        </w:rPr>
      </w:pPr>
    </w:p>
    <w:p w14:paraId="21018B0F" w14:textId="77777777" w:rsidR="00000000" w:rsidRDefault="00A92CBC">
      <w:pPr>
        <w:pStyle w:val="a0"/>
        <w:rPr>
          <w:rFonts w:hint="cs"/>
          <w:rtl/>
        </w:rPr>
      </w:pPr>
      <w:r>
        <w:rPr>
          <w:rFonts w:hint="cs"/>
          <w:rtl/>
        </w:rPr>
        <w:t>למה לא התחלתם מהעולים?</w:t>
      </w:r>
    </w:p>
    <w:p w14:paraId="53406F87" w14:textId="77777777" w:rsidR="00000000" w:rsidRDefault="00A92CBC">
      <w:pPr>
        <w:pStyle w:val="a0"/>
        <w:rPr>
          <w:rFonts w:hint="cs"/>
          <w:rtl/>
        </w:rPr>
      </w:pPr>
    </w:p>
    <w:p w14:paraId="6A0366E8" w14:textId="77777777" w:rsidR="00000000" w:rsidRDefault="00A92CBC">
      <w:pPr>
        <w:pStyle w:val="-"/>
        <w:rPr>
          <w:rtl/>
        </w:rPr>
      </w:pPr>
      <w:bookmarkStart w:id="378" w:name="FS000000519T23_03_2005_16_31_45C"/>
      <w:bookmarkStart w:id="379" w:name="FS000000455T23_03_2005_16_31_51"/>
      <w:bookmarkStart w:id="380" w:name="FS000000455T23_03_2005_16_31_53C"/>
      <w:bookmarkEnd w:id="378"/>
      <w:bookmarkEnd w:id="379"/>
      <w:bookmarkEnd w:id="380"/>
      <w:r>
        <w:rPr>
          <w:rFonts w:hint="eastAsia"/>
          <w:rtl/>
        </w:rPr>
        <w:t>שר</w:t>
      </w:r>
      <w:r>
        <w:rPr>
          <w:rtl/>
        </w:rPr>
        <w:t xml:space="preserve"> הפנים אופיר פינס-פז:</w:t>
      </w:r>
    </w:p>
    <w:p w14:paraId="1F8FBC75" w14:textId="77777777" w:rsidR="00000000" w:rsidRDefault="00A92CBC">
      <w:pPr>
        <w:pStyle w:val="a0"/>
        <w:rPr>
          <w:rFonts w:hint="cs"/>
          <w:rtl/>
        </w:rPr>
      </w:pPr>
    </w:p>
    <w:p w14:paraId="683D96BD" w14:textId="77777777" w:rsidR="00000000" w:rsidRDefault="00A92CBC">
      <w:pPr>
        <w:pStyle w:val="a0"/>
        <w:rPr>
          <w:rFonts w:hint="cs"/>
          <w:rtl/>
        </w:rPr>
      </w:pPr>
      <w:r>
        <w:rPr>
          <w:rFonts w:hint="cs"/>
          <w:rtl/>
        </w:rPr>
        <w:t>למה לא? מישהו לא התחי</w:t>
      </w:r>
      <w:r>
        <w:rPr>
          <w:rFonts w:hint="cs"/>
          <w:rtl/>
        </w:rPr>
        <w:t xml:space="preserve">ל עם עולים? ודאי שכן. הרי מטפלים בדברים האלה בוקר, צהריים וערב, באלף נושאים שקשורים להסדרת המעמד של עולים חדשים. את הרי יודעת כמה פניות את מעבירה אלי שאני מטפל בהן אחת לאחת. נכון, הדברים מסובכים, הדברים מורכבים - - - </w:t>
      </w:r>
    </w:p>
    <w:p w14:paraId="1DCCC061" w14:textId="77777777" w:rsidR="00000000" w:rsidRDefault="00A92CBC">
      <w:pPr>
        <w:pStyle w:val="a0"/>
        <w:rPr>
          <w:rFonts w:hint="cs"/>
          <w:rtl/>
        </w:rPr>
      </w:pPr>
    </w:p>
    <w:p w14:paraId="52FD1C68" w14:textId="77777777" w:rsidR="00000000" w:rsidRDefault="00A92CBC">
      <w:pPr>
        <w:pStyle w:val="af0"/>
        <w:rPr>
          <w:rtl/>
        </w:rPr>
      </w:pPr>
      <w:r>
        <w:rPr>
          <w:rFonts w:hint="eastAsia"/>
          <w:rtl/>
        </w:rPr>
        <w:t>שמואל</w:t>
      </w:r>
      <w:r>
        <w:rPr>
          <w:rtl/>
        </w:rPr>
        <w:t xml:space="preserve"> הלפרט (אגודת ישראל - יהדות התור</w:t>
      </w:r>
      <w:r>
        <w:rPr>
          <w:rtl/>
        </w:rPr>
        <w:t>ה והשבת):</w:t>
      </w:r>
    </w:p>
    <w:p w14:paraId="5337B372" w14:textId="77777777" w:rsidR="00000000" w:rsidRDefault="00A92CBC">
      <w:pPr>
        <w:pStyle w:val="a0"/>
        <w:rPr>
          <w:rFonts w:hint="cs"/>
          <w:rtl/>
        </w:rPr>
      </w:pPr>
    </w:p>
    <w:p w14:paraId="1AEC0B4F" w14:textId="77777777" w:rsidR="00000000" w:rsidRDefault="00A92CBC">
      <w:pPr>
        <w:pStyle w:val="a0"/>
        <w:rPr>
          <w:rFonts w:hint="cs"/>
          <w:rtl/>
        </w:rPr>
      </w:pPr>
      <w:r>
        <w:rPr>
          <w:rFonts w:hint="cs"/>
          <w:rtl/>
        </w:rPr>
        <w:t xml:space="preserve">אז כמה יש, כמה מאות או כמה אלפים? </w:t>
      </w:r>
    </w:p>
    <w:p w14:paraId="6C7AA8F1" w14:textId="77777777" w:rsidR="00000000" w:rsidRDefault="00A92CBC">
      <w:pPr>
        <w:pStyle w:val="a0"/>
        <w:rPr>
          <w:rFonts w:hint="cs"/>
          <w:rtl/>
        </w:rPr>
      </w:pPr>
    </w:p>
    <w:p w14:paraId="38B01E30" w14:textId="77777777" w:rsidR="00000000" w:rsidRDefault="00A92CBC">
      <w:pPr>
        <w:pStyle w:val="-"/>
        <w:rPr>
          <w:rtl/>
        </w:rPr>
      </w:pPr>
      <w:bookmarkStart w:id="381" w:name="FS000000455T23_03_2005_16_27_31C"/>
      <w:bookmarkEnd w:id="381"/>
      <w:r>
        <w:rPr>
          <w:rFonts w:hint="eastAsia"/>
          <w:rtl/>
        </w:rPr>
        <w:t>שר</w:t>
      </w:r>
      <w:r>
        <w:rPr>
          <w:rtl/>
        </w:rPr>
        <w:t xml:space="preserve"> הפנים אופיר פינס-פז:</w:t>
      </w:r>
    </w:p>
    <w:p w14:paraId="5782DBFF" w14:textId="77777777" w:rsidR="00000000" w:rsidRDefault="00A92CBC">
      <w:pPr>
        <w:pStyle w:val="a0"/>
        <w:rPr>
          <w:rFonts w:hint="cs"/>
          <w:rtl/>
        </w:rPr>
      </w:pPr>
    </w:p>
    <w:p w14:paraId="523EA731" w14:textId="77777777" w:rsidR="00000000" w:rsidRDefault="00A92CBC">
      <w:pPr>
        <w:pStyle w:val="a0"/>
        <w:rPr>
          <w:rFonts w:hint="cs"/>
          <w:rtl/>
        </w:rPr>
      </w:pPr>
      <w:r>
        <w:rPr>
          <w:rFonts w:hint="cs"/>
          <w:rtl/>
        </w:rPr>
        <w:t xml:space="preserve">יש הבדל. יש הערכה נמוכה שמדברת על כמה מאות, בסביבות 400-500 ילדים. ההערכה הגבוהה מדברת על למעלה מ-2,000. למה זה לא מדע מדויק? כי אנחנו קבענו קריטריונים, וזה פועל על-פי שיטת האלימינציה </w:t>
      </w:r>
      <w:r>
        <w:rPr>
          <w:rtl/>
        </w:rPr>
        <w:t>–</w:t>
      </w:r>
      <w:r>
        <w:rPr>
          <w:rFonts w:hint="cs"/>
          <w:rtl/>
        </w:rPr>
        <w:t xml:space="preserve"> אתה בודק את הגיל, אתה בודק מי נולד </w:t>
      </w:r>
      <w:r>
        <w:rPr>
          <w:rtl/>
        </w:rPr>
        <w:t>–</w:t>
      </w:r>
      <w:r>
        <w:rPr>
          <w:rFonts w:hint="cs"/>
          <w:rtl/>
        </w:rPr>
        <w:t xml:space="preserve"> אתה מוציא. יש כאלה שהם בכלל מארצות רווחה. יש בכלל ילדים של שגרירים. אין מסגרת שמדברת רק על ילדי עובדים זרים. אתה צריך לנפות מהמספרים הכוללים, ולהגיע לתוצאה, ויש ויכוח על התוצאה. יש ויכוח, אבל זה גדר הוויכוח. </w:t>
      </w:r>
    </w:p>
    <w:p w14:paraId="48A0EFAC" w14:textId="77777777" w:rsidR="00000000" w:rsidRDefault="00A92CBC">
      <w:pPr>
        <w:pStyle w:val="a0"/>
        <w:ind w:firstLine="0"/>
        <w:rPr>
          <w:rFonts w:hint="cs"/>
          <w:rtl/>
        </w:rPr>
      </w:pPr>
    </w:p>
    <w:p w14:paraId="61177066" w14:textId="77777777" w:rsidR="00000000" w:rsidRDefault="00A92CBC">
      <w:pPr>
        <w:pStyle w:val="af0"/>
        <w:rPr>
          <w:rtl/>
        </w:rPr>
      </w:pPr>
      <w:r>
        <w:rPr>
          <w:rFonts w:hint="eastAsia"/>
          <w:rtl/>
        </w:rPr>
        <w:t>שמואל</w:t>
      </w:r>
      <w:r>
        <w:rPr>
          <w:rtl/>
        </w:rPr>
        <w:t xml:space="preserve"> ה</w:t>
      </w:r>
      <w:r>
        <w:rPr>
          <w:rtl/>
        </w:rPr>
        <w:t>לפרט (אגודת ישראל - יהדות התורה והשבת):</w:t>
      </w:r>
    </w:p>
    <w:p w14:paraId="5B3FEDDE" w14:textId="77777777" w:rsidR="00000000" w:rsidRDefault="00A92CBC">
      <w:pPr>
        <w:pStyle w:val="a0"/>
        <w:rPr>
          <w:rFonts w:hint="cs"/>
          <w:rtl/>
        </w:rPr>
      </w:pPr>
    </w:p>
    <w:p w14:paraId="3E953E4E" w14:textId="77777777" w:rsidR="00000000" w:rsidRDefault="00A92CBC">
      <w:pPr>
        <w:pStyle w:val="a0"/>
        <w:rPr>
          <w:rFonts w:hint="cs"/>
          <w:rtl/>
        </w:rPr>
      </w:pPr>
      <w:r>
        <w:rPr>
          <w:rFonts w:hint="cs"/>
          <w:rtl/>
        </w:rPr>
        <w:t>אדוני השר, אני מבטיח לך: בעקבות הצעת החוק שלך, בתוך תקופה קצרה יהיו עשרות אלפים - - -</w:t>
      </w:r>
    </w:p>
    <w:p w14:paraId="7E841C4F" w14:textId="77777777" w:rsidR="00000000" w:rsidRDefault="00A92CBC">
      <w:pPr>
        <w:pStyle w:val="a0"/>
        <w:rPr>
          <w:rFonts w:hint="cs"/>
          <w:rtl/>
        </w:rPr>
      </w:pPr>
    </w:p>
    <w:p w14:paraId="2D3F0B12" w14:textId="77777777" w:rsidR="00000000" w:rsidRDefault="00A92CBC">
      <w:pPr>
        <w:pStyle w:val="-"/>
        <w:rPr>
          <w:rtl/>
        </w:rPr>
      </w:pPr>
      <w:bookmarkStart w:id="382" w:name="FS000000455T23_03_2005_16_31_55C"/>
      <w:bookmarkEnd w:id="382"/>
      <w:r>
        <w:rPr>
          <w:rFonts w:hint="eastAsia"/>
          <w:rtl/>
        </w:rPr>
        <w:t>שר</w:t>
      </w:r>
      <w:r>
        <w:rPr>
          <w:rtl/>
        </w:rPr>
        <w:t xml:space="preserve"> הפנים אופיר פינס-פז:</w:t>
      </w:r>
    </w:p>
    <w:p w14:paraId="66987B7E" w14:textId="77777777" w:rsidR="00000000" w:rsidRDefault="00A92CBC">
      <w:pPr>
        <w:pStyle w:val="a0"/>
        <w:rPr>
          <w:rFonts w:hint="cs"/>
          <w:rtl/>
        </w:rPr>
      </w:pPr>
    </w:p>
    <w:p w14:paraId="02C67555" w14:textId="77777777" w:rsidR="00000000" w:rsidRDefault="00A92CBC">
      <w:pPr>
        <w:pStyle w:val="a0"/>
        <w:rPr>
          <w:rFonts w:hint="cs"/>
          <w:rtl/>
        </w:rPr>
      </w:pPr>
      <w:r>
        <w:rPr>
          <w:rFonts w:hint="cs"/>
          <w:rtl/>
        </w:rPr>
        <w:t xml:space="preserve">או.קיי., שמעתי את הטענה הזאת. אני מתכוון להתייחס אליה. </w:t>
      </w:r>
    </w:p>
    <w:p w14:paraId="128FE837" w14:textId="77777777" w:rsidR="00000000" w:rsidRDefault="00A92CBC">
      <w:pPr>
        <w:pStyle w:val="a0"/>
        <w:rPr>
          <w:rFonts w:hint="cs"/>
          <w:rtl/>
        </w:rPr>
      </w:pPr>
    </w:p>
    <w:p w14:paraId="35CC5183" w14:textId="77777777" w:rsidR="00000000" w:rsidRDefault="00A92CBC">
      <w:pPr>
        <w:pStyle w:val="a0"/>
        <w:rPr>
          <w:rFonts w:hint="cs"/>
          <w:rtl/>
        </w:rPr>
      </w:pPr>
      <w:r>
        <w:rPr>
          <w:rFonts w:hint="cs"/>
          <w:rtl/>
        </w:rPr>
        <w:t>אני רוצה להגיד מה ההצעה אומרת בעצם, וההצעה היא</w:t>
      </w:r>
      <w:r>
        <w:rPr>
          <w:rFonts w:hint="cs"/>
          <w:rtl/>
        </w:rPr>
        <w:t xml:space="preserve"> על דעתו של היועץ המשפטי לממשלה, נכתבה אתו, ממש. לקחתי את ההצעה של שר הפנים לשעבר, פורז, ושיניתי אותה בכמה דברים. אם כי הכיוון הוא אותו כיוון, כמובן, שיניתי אותה בכמה דברים, כדי להגיע להסכמה מלאה עם היועץ המשפטי לממשלה ועם ראש הממשלה. אני אומר את זה בצורה </w:t>
      </w:r>
      <w:r>
        <w:rPr>
          <w:rFonts w:hint="cs"/>
          <w:rtl/>
        </w:rPr>
        <w:t xml:space="preserve">הכי ברורה. </w:t>
      </w:r>
    </w:p>
    <w:p w14:paraId="7A5FDCA9" w14:textId="77777777" w:rsidR="00000000" w:rsidRDefault="00A92CBC">
      <w:pPr>
        <w:pStyle w:val="a0"/>
        <w:rPr>
          <w:rFonts w:hint="cs"/>
          <w:rtl/>
        </w:rPr>
      </w:pPr>
    </w:p>
    <w:p w14:paraId="4AA149F0" w14:textId="77777777" w:rsidR="00000000" w:rsidRDefault="00A92CBC">
      <w:pPr>
        <w:pStyle w:val="a0"/>
        <w:rPr>
          <w:rFonts w:hint="cs"/>
          <w:rtl/>
        </w:rPr>
      </w:pPr>
      <w:r>
        <w:rPr>
          <w:rFonts w:hint="cs"/>
          <w:rtl/>
        </w:rPr>
        <w:t xml:space="preserve">הדבר הראשון ששינינו </w:t>
      </w:r>
      <w:r>
        <w:rPr>
          <w:rtl/>
        </w:rPr>
        <w:t>–</w:t>
      </w:r>
      <w:r>
        <w:rPr>
          <w:rFonts w:hint="cs"/>
          <w:rtl/>
        </w:rPr>
        <w:t xml:space="preserve"> קבענו שהילד צריך להיות ילד שנולד בארץ. אגב, בדקתי גם את העניין הזה. הפער בין מה שפורז הציע, שהוא לא חייב להיוולד בארץ, שהוא צריך להיות בארץ חמש שנים, ומגיל עשר, לבין מה שאמרתי הוא לא גדול. רוב הילדים נולדו בארץ. אבל יש פע</w:t>
      </w:r>
      <w:r>
        <w:rPr>
          <w:rFonts w:hint="cs"/>
          <w:rtl/>
        </w:rPr>
        <w:t>ר, ומאוד יכול להיות שחלק מאותם ילדים ירגישו מקופחים, ויכול להיות שהם גם יעתרו לבג"ץ ויכול להיות שלא. אינני יודע. אבל באיזה מקום תמיד צריך לקבוע איזה הסדר, שקבוע לפי קריטריונים, שיש להם כללים - ויש מי שמוצא את עצמו מחוץ לגדר, בסופו של דבר, מחוץ לגדר הקריטרי</w:t>
      </w:r>
      <w:r>
        <w:rPr>
          <w:rFonts w:hint="cs"/>
          <w:rtl/>
        </w:rPr>
        <w:t xml:space="preserve">ונים. אבל זה תמיד נכון. גם אם ילכו על גיל שמונה או גיל 12, או גיל שש או כל דבר אחר. </w:t>
      </w:r>
    </w:p>
    <w:p w14:paraId="289E507C" w14:textId="77777777" w:rsidR="00000000" w:rsidRDefault="00A92CBC">
      <w:pPr>
        <w:pStyle w:val="a0"/>
        <w:rPr>
          <w:rFonts w:hint="cs"/>
          <w:rtl/>
        </w:rPr>
      </w:pPr>
    </w:p>
    <w:p w14:paraId="5C8265C9" w14:textId="77777777" w:rsidR="00000000" w:rsidRDefault="00A92CBC">
      <w:pPr>
        <w:pStyle w:val="a0"/>
        <w:rPr>
          <w:rFonts w:hint="cs"/>
          <w:rtl/>
        </w:rPr>
      </w:pPr>
      <w:r>
        <w:rPr>
          <w:rFonts w:hint="cs"/>
          <w:rtl/>
        </w:rPr>
        <w:t xml:space="preserve">קבענו שכל מי שמקבל את המעמד הזה - הוא מקבל, הוריו, אם הם גרים בארץ, ואם יש לו אחים ואחיות שגרים בארץ, הם צריכים להיות מגיל עשר ומעלה. </w:t>
      </w:r>
    </w:p>
    <w:p w14:paraId="1187A777" w14:textId="77777777" w:rsidR="00000000" w:rsidRDefault="00A92CBC">
      <w:pPr>
        <w:pStyle w:val="a0"/>
        <w:rPr>
          <w:rFonts w:hint="cs"/>
          <w:rtl/>
        </w:rPr>
      </w:pPr>
    </w:p>
    <w:p w14:paraId="1C3032BC" w14:textId="77777777" w:rsidR="00000000" w:rsidRDefault="00A92CBC">
      <w:pPr>
        <w:pStyle w:val="a0"/>
        <w:rPr>
          <w:rFonts w:hint="cs"/>
          <w:rtl/>
        </w:rPr>
      </w:pPr>
      <w:r>
        <w:rPr>
          <w:rFonts w:hint="cs"/>
          <w:rtl/>
        </w:rPr>
        <w:t>קבענו עוד שמדובר בילדים להורים שהג</w:t>
      </w:r>
      <w:r>
        <w:rPr>
          <w:rFonts w:hint="cs"/>
          <w:rtl/>
        </w:rPr>
        <w:t xml:space="preserve">יעו לארץ באופן חוקי. נכון שהמעמד שלהם היום איננו חוקי, אבל, ניסן - הם הגיעו באופן חוקי. </w:t>
      </w:r>
    </w:p>
    <w:p w14:paraId="00171A1C" w14:textId="77777777" w:rsidR="00000000" w:rsidRDefault="00A92CBC">
      <w:pPr>
        <w:pStyle w:val="a0"/>
        <w:rPr>
          <w:rFonts w:hint="cs"/>
          <w:rtl/>
        </w:rPr>
      </w:pPr>
    </w:p>
    <w:p w14:paraId="11516669" w14:textId="77777777" w:rsidR="00000000" w:rsidRDefault="00A92CBC">
      <w:pPr>
        <w:pStyle w:val="a0"/>
        <w:rPr>
          <w:rFonts w:hint="cs"/>
          <w:rtl/>
        </w:rPr>
      </w:pPr>
      <w:r>
        <w:rPr>
          <w:rFonts w:hint="cs"/>
          <w:rtl/>
        </w:rPr>
        <w:t>הדבר הנוסף שקבענו, שהוצאתם מהארץ משמעותה הגליה תרבותית, זאת אומרת, משום שהם כבר מדברים עברית, ומשום שהם נולדו בארץ - אני חיזקתי את העניין של ההגליה התרבותית, כי לכאור</w:t>
      </w:r>
      <w:r>
        <w:rPr>
          <w:rFonts w:hint="cs"/>
          <w:rtl/>
        </w:rPr>
        <w:t xml:space="preserve">ה הם הגיעו ממדינה אחרת, ועניין ההגליה התרבותית הוא יחסית יותר בעייתי, כי אז אפשר לבוא  ולטעון שאם ילד הגיע בגיל ארבע-חמש וחוזר למקום ששם הוא נולד, זו לא הגליה תרבותית. אבל אם הוא נולד בארץ, התחנך בארץ, אני חושב שהדבר הזה יחזיק מים, וגם בבג"ץ. </w:t>
      </w:r>
    </w:p>
    <w:p w14:paraId="7AD2937F" w14:textId="77777777" w:rsidR="00000000" w:rsidRDefault="00A92CBC">
      <w:pPr>
        <w:pStyle w:val="a0"/>
        <w:rPr>
          <w:rFonts w:hint="cs"/>
          <w:rtl/>
        </w:rPr>
      </w:pPr>
    </w:p>
    <w:p w14:paraId="7B717653" w14:textId="77777777" w:rsidR="00000000" w:rsidRDefault="00A92CBC">
      <w:pPr>
        <w:pStyle w:val="a0"/>
        <w:rPr>
          <w:rFonts w:hint="cs"/>
          <w:rtl/>
        </w:rPr>
      </w:pPr>
      <w:r>
        <w:rPr>
          <w:rFonts w:hint="cs"/>
          <w:rtl/>
        </w:rPr>
        <w:t>למה אני אומ</w:t>
      </w:r>
      <w:r>
        <w:rPr>
          <w:rFonts w:hint="cs"/>
          <w:rtl/>
        </w:rPr>
        <w:t xml:space="preserve">ר לך את שני הדברים האלה? משום שבאמת יש תשובה לילדי העובדים הזרים ואין תשובה לאיחוד משפחות. באיחוד משפחות יש דברים אחרים. אין גם טענה לאיחוד משפחות. הטענה לאיחוד משפחות שטוענים פלסטינים שהתחתנו היא טענה על בסיס אחר, שבאה ממקום אחר, על רקע חוק האזרחות בהקשר </w:t>
      </w:r>
      <w:r>
        <w:rPr>
          <w:rFonts w:hint="cs"/>
          <w:rtl/>
        </w:rPr>
        <w:t xml:space="preserve">אחר. ויש לה מענה אחר, אגב. זו לא אותה מאטריה. וכל ניסיון לייצר פה איזה מצג שדרך הדבר הזה, שאנחנו רוצים להסדיר באופן הומני בעיה של ילדי העובדים הזרים, דרך זה תיווצר בעיה של חוק השיבה, פלסטינים ואיחוד משפחות </w:t>
      </w:r>
      <w:r>
        <w:rPr>
          <w:rtl/>
        </w:rPr>
        <w:t>–</w:t>
      </w:r>
      <w:r>
        <w:rPr>
          <w:rFonts w:hint="cs"/>
          <w:rtl/>
        </w:rPr>
        <w:t xml:space="preserve"> אלה דברים שלא עומדים במבחן המשפטי, לפחות על-פי ה</w:t>
      </w:r>
      <w:r>
        <w:rPr>
          <w:rFonts w:hint="cs"/>
          <w:rtl/>
        </w:rPr>
        <w:t xml:space="preserve">יועץ המשפטי לממשלה, שעמדתו מקובלת עלי  ואמינה עלי. </w:t>
      </w:r>
    </w:p>
    <w:p w14:paraId="4AD53A46" w14:textId="77777777" w:rsidR="00000000" w:rsidRDefault="00A92CBC">
      <w:pPr>
        <w:pStyle w:val="a0"/>
        <w:ind w:firstLine="0"/>
        <w:rPr>
          <w:rFonts w:hint="cs"/>
          <w:rtl/>
        </w:rPr>
      </w:pPr>
    </w:p>
    <w:p w14:paraId="71296D76" w14:textId="77777777" w:rsidR="00000000" w:rsidRDefault="00A92CBC">
      <w:pPr>
        <w:pStyle w:val="af0"/>
        <w:rPr>
          <w:rtl/>
        </w:rPr>
      </w:pPr>
      <w:r>
        <w:rPr>
          <w:rFonts w:hint="eastAsia"/>
          <w:rtl/>
        </w:rPr>
        <w:t>עסאם</w:t>
      </w:r>
      <w:r>
        <w:rPr>
          <w:rtl/>
        </w:rPr>
        <w:t xml:space="preserve"> מח'ול (חד"ש-תע"ל):</w:t>
      </w:r>
    </w:p>
    <w:p w14:paraId="5D59467F" w14:textId="77777777" w:rsidR="00000000" w:rsidRDefault="00A92CBC">
      <w:pPr>
        <w:pStyle w:val="a0"/>
        <w:rPr>
          <w:rFonts w:hint="cs"/>
          <w:rtl/>
        </w:rPr>
      </w:pPr>
    </w:p>
    <w:p w14:paraId="44F24F14" w14:textId="77777777" w:rsidR="00000000" w:rsidRDefault="00A92CBC">
      <w:pPr>
        <w:pStyle w:val="a0"/>
        <w:rPr>
          <w:rFonts w:hint="cs"/>
          <w:rtl/>
        </w:rPr>
      </w:pPr>
      <w:r>
        <w:rPr>
          <w:rFonts w:hint="cs"/>
          <w:rtl/>
        </w:rPr>
        <w:t xml:space="preserve">- - - חוק אחר. צריך לחוקק את הדברים שהזכרת בחוק אחר. </w:t>
      </w:r>
    </w:p>
    <w:p w14:paraId="1ED07D0C" w14:textId="77777777" w:rsidR="00000000" w:rsidRDefault="00A92CBC">
      <w:pPr>
        <w:pStyle w:val="a0"/>
        <w:ind w:firstLine="0"/>
        <w:rPr>
          <w:rFonts w:hint="cs"/>
          <w:rtl/>
        </w:rPr>
      </w:pPr>
    </w:p>
    <w:p w14:paraId="3F59F37A" w14:textId="77777777" w:rsidR="00000000" w:rsidRDefault="00A92CBC">
      <w:pPr>
        <w:pStyle w:val="-"/>
        <w:rPr>
          <w:rtl/>
        </w:rPr>
      </w:pPr>
      <w:bookmarkStart w:id="383" w:name="FS000000455T23_03_2005_16_41_38C"/>
      <w:bookmarkEnd w:id="383"/>
      <w:r>
        <w:rPr>
          <w:rFonts w:hint="eastAsia"/>
          <w:rtl/>
        </w:rPr>
        <w:t>שר</w:t>
      </w:r>
      <w:r>
        <w:rPr>
          <w:rtl/>
        </w:rPr>
        <w:t xml:space="preserve"> הפנים אופיר פינס-פז:</w:t>
      </w:r>
    </w:p>
    <w:p w14:paraId="78DE590C" w14:textId="77777777" w:rsidR="00000000" w:rsidRDefault="00A92CBC">
      <w:pPr>
        <w:pStyle w:val="a0"/>
        <w:rPr>
          <w:rFonts w:hint="cs"/>
          <w:rtl/>
        </w:rPr>
      </w:pPr>
    </w:p>
    <w:p w14:paraId="050B1760" w14:textId="77777777" w:rsidR="00000000" w:rsidRDefault="00A92CBC">
      <w:pPr>
        <w:pStyle w:val="a0"/>
        <w:rPr>
          <w:rFonts w:hint="cs"/>
          <w:rtl/>
        </w:rPr>
      </w:pPr>
      <w:r>
        <w:rPr>
          <w:rFonts w:hint="cs"/>
          <w:rtl/>
        </w:rPr>
        <w:t xml:space="preserve">לא, זה לא חוק, זה הסדר. </w:t>
      </w:r>
    </w:p>
    <w:p w14:paraId="158C74A7" w14:textId="77777777" w:rsidR="00000000" w:rsidRDefault="00A92CBC">
      <w:pPr>
        <w:pStyle w:val="a0"/>
        <w:ind w:firstLine="0"/>
        <w:rPr>
          <w:rFonts w:hint="cs"/>
          <w:rtl/>
        </w:rPr>
      </w:pPr>
    </w:p>
    <w:p w14:paraId="4863D5AD" w14:textId="77777777" w:rsidR="00000000" w:rsidRDefault="00A92CBC">
      <w:pPr>
        <w:pStyle w:val="a0"/>
        <w:ind w:firstLine="0"/>
        <w:rPr>
          <w:rFonts w:hint="cs"/>
          <w:rtl/>
        </w:rPr>
      </w:pPr>
      <w:r>
        <w:rPr>
          <w:rFonts w:hint="cs"/>
          <w:rtl/>
        </w:rPr>
        <w:tab/>
        <w:t>לכן, אין בעיה להפחיד את כולם. אגב, גם הארגונים מהצד השני - יש גם התנגדו</w:t>
      </w:r>
      <w:r>
        <w:rPr>
          <w:rFonts w:hint="cs"/>
          <w:rtl/>
        </w:rPr>
        <w:t xml:space="preserve">ת מהצד השני. אומרים: למה גיל עשר? נתחיל בגיל שש, גיל שמונה </w:t>
      </w:r>
      <w:r>
        <w:rPr>
          <w:rtl/>
        </w:rPr>
        <w:t>–</w:t>
      </w:r>
      <w:r>
        <w:rPr>
          <w:rFonts w:hint="cs"/>
          <w:rtl/>
        </w:rPr>
        <w:t xml:space="preserve"> תן לכולם. מתקיפים אותי גם מהצד השני שאני לא ליברלי מספיק ולא רחב מספיק. גם זה לא מסייע להעביר את העניין הזה. כולם רואים את הכול דרך הזווית או השקפת העולם שלהם, רק דבר אחד הם שוכחים - את הילדים עצ</w:t>
      </w:r>
      <w:r>
        <w:rPr>
          <w:rFonts w:hint="cs"/>
          <w:rtl/>
        </w:rPr>
        <w:t xml:space="preserve">מם. ואני אומר לכם: מדינת ישראל נבחנת בין היתר על הדברים האלה. האם היא מסוגלת לגלות תעצומות נפש כמו שבזמנו מנחם בגין ידע לקלוט ילדים מווייטנם? אמרו: כל וייטנם תבוא אלינו, נהפוך להיות וייטנמים. לא קרה שום דבר. </w:t>
      </w:r>
    </w:p>
    <w:p w14:paraId="390931BA" w14:textId="77777777" w:rsidR="00000000" w:rsidRDefault="00A92CBC">
      <w:pPr>
        <w:pStyle w:val="af0"/>
        <w:rPr>
          <w:rFonts w:hint="cs"/>
          <w:rtl/>
        </w:rPr>
      </w:pPr>
    </w:p>
    <w:p w14:paraId="30C58B48" w14:textId="77777777" w:rsidR="00000000" w:rsidRDefault="00A92CBC">
      <w:pPr>
        <w:pStyle w:val="af0"/>
        <w:rPr>
          <w:rtl/>
        </w:rPr>
      </w:pPr>
      <w:r>
        <w:rPr>
          <w:rFonts w:hint="eastAsia"/>
          <w:rtl/>
        </w:rPr>
        <w:t>שמואל</w:t>
      </w:r>
      <w:r>
        <w:rPr>
          <w:rtl/>
        </w:rPr>
        <w:t xml:space="preserve"> הלפרט (אגודת ישראל - יהדות התורה והשבת):</w:t>
      </w:r>
    </w:p>
    <w:p w14:paraId="257D136A" w14:textId="77777777" w:rsidR="00000000" w:rsidRDefault="00A92CBC">
      <w:pPr>
        <w:pStyle w:val="a0"/>
        <w:rPr>
          <w:rFonts w:hint="cs"/>
          <w:rtl/>
        </w:rPr>
      </w:pPr>
    </w:p>
    <w:p w14:paraId="4A5E7D35" w14:textId="77777777" w:rsidR="00000000" w:rsidRDefault="00A92CBC">
      <w:pPr>
        <w:pStyle w:val="a0"/>
        <w:rPr>
          <w:rFonts w:hint="cs"/>
          <w:rtl/>
        </w:rPr>
      </w:pPr>
      <w:r>
        <w:rPr>
          <w:rFonts w:hint="cs"/>
          <w:rtl/>
        </w:rPr>
        <w:t xml:space="preserve">כמה ילדים הוא קלט? </w:t>
      </w:r>
    </w:p>
    <w:p w14:paraId="25F640D5" w14:textId="77777777" w:rsidR="00000000" w:rsidRDefault="00A92CBC">
      <w:pPr>
        <w:pStyle w:val="a0"/>
        <w:ind w:firstLine="0"/>
        <w:rPr>
          <w:rFonts w:hint="cs"/>
          <w:rtl/>
        </w:rPr>
      </w:pPr>
    </w:p>
    <w:p w14:paraId="7321F867" w14:textId="77777777" w:rsidR="00000000" w:rsidRDefault="00A92CBC">
      <w:pPr>
        <w:pStyle w:val="-"/>
        <w:rPr>
          <w:rtl/>
        </w:rPr>
      </w:pPr>
      <w:bookmarkStart w:id="384" w:name="FS000000455T23_03_2005_16_46_35C"/>
      <w:bookmarkEnd w:id="384"/>
      <w:r>
        <w:rPr>
          <w:rFonts w:hint="eastAsia"/>
          <w:rtl/>
        </w:rPr>
        <w:t>שר</w:t>
      </w:r>
      <w:r>
        <w:rPr>
          <w:rtl/>
        </w:rPr>
        <w:t xml:space="preserve"> הפנים אופיר פינס-פז:</w:t>
      </w:r>
    </w:p>
    <w:p w14:paraId="79437D21" w14:textId="77777777" w:rsidR="00000000" w:rsidRDefault="00A92CBC">
      <w:pPr>
        <w:pStyle w:val="a0"/>
        <w:rPr>
          <w:rFonts w:hint="cs"/>
          <w:rtl/>
        </w:rPr>
      </w:pPr>
    </w:p>
    <w:p w14:paraId="2D24429E" w14:textId="77777777" w:rsidR="00000000" w:rsidRDefault="00A92CBC">
      <w:pPr>
        <w:pStyle w:val="a0"/>
        <w:ind w:firstLine="0"/>
        <w:rPr>
          <w:rFonts w:hint="cs"/>
          <w:rtl/>
        </w:rPr>
      </w:pPr>
      <w:r>
        <w:rPr>
          <w:rFonts w:hint="cs"/>
          <w:rtl/>
        </w:rPr>
        <w:tab/>
        <w:t>20 או 30; מה זה משנה? המחווה האנושית היא שקובעת. מדובר על הסדר, הסדר חד-פעמי, הוא לא ישנה את אופיה היהודי-הדמוקרטי של המדינה. הוא יוסיף לה כבוד. הוא ידגיש את העובדה שיש בה גם חמלה, גם הומניות וגם מודרניות, ו</w:t>
      </w:r>
      <w:r>
        <w:rPr>
          <w:rFonts w:hint="cs"/>
          <w:rtl/>
        </w:rPr>
        <w:t xml:space="preserve">היא גם חלק ממשפחת העמים ואף המדינות. </w:t>
      </w:r>
    </w:p>
    <w:p w14:paraId="631C62F7" w14:textId="77777777" w:rsidR="00000000" w:rsidRDefault="00A92CBC">
      <w:pPr>
        <w:pStyle w:val="a0"/>
        <w:ind w:firstLine="0"/>
        <w:rPr>
          <w:rFonts w:hint="cs"/>
          <w:rtl/>
        </w:rPr>
      </w:pPr>
    </w:p>
    <w:p w14:paraId="530D8714" w14:textId="77777777" w:rsidR="00000000" w:rsidRDefault="00A92CBC">
      <w:pPr>
        <w:pStyle w:val="a0"/>
        <w:ind w:firstLine="720"/>
        <w:rPr>
          <w:rFonts w:hint="cs"/>
          <w:rtl/>
        </w:rPr>
      </w:pPr>
      <w:r>
        <w:rPr>
          <w:rFonts w:hint="cs"/>
          <w:rtl/>
        </w:rPr>
        <w:t>רוצים לטפל בבעיית העובדים הזרים? בחפץ לב. אתם תמצאו אותי פרטנר ראשון, ראשון במעלה. אני מוכן היום לבטל את כל האשרות, לכל הסקטורים. אל תהיו גיבורים במלחמה הזאת על 200-300 ילד. זו חוכמה קטנה, קטנה באמת. רוצים לטפל בבעיית</w:t>
      </w:r>
      <w:r>
        <w:rPr>
          <w:rFonts w:hint="cs"/>
          <w:rtl/>
        </w:rPr>
        <w:t xml:space="preserve"> העובדים הזרים, טפלו במעסיקים, שמעסיקים עובדים זרים כמו עבדים, בידיעת כל הרשויות, שבעה ימים בשבוע, 18 שעות עבודה ביום - אף ישראלי לא יכול להתמודד אתם - בשביל 500 דולר לחודש. בואו נדבר אמת. בזה הילדים אשמים או המסחרה וה"מאכעריי" של הפוליטיקה הישראלית? אתם ר</w:t>
      </w:r>
      <w:r>
        <w:rPr>
          <w:rFonts w:hint="cs"/>
          <w:rtl/>
        </w:rPr>
        <w:t xml:space="preserve">וצים לדבר אמת, פעם אחת ולתמיד? גם  עם שר האוצר אני מוכן לדבר אמת. לבוא ולהיות גיבור על ילדים, זו באמת חוכמה קטנה. </w:t>
      </w:r>
    </w:p>
    <w:p w14:paraId="4903F2F1" w14:textId="77777777" w:rsidR="00000000" w:rsidRDefault="00A92CBC">
      <w:pPr>
        <w:pStyle w:val="a0"/>
        <w:ind w:firstLine="0"/>
        <w:rPr>
          <w:rFonts w:hint="cs"/>
          <w:rtl/>
        </w:rPr>
      </w:pPr>
    </w:p>
    <w:p w14:paraId="378BD7E0" w14:textId="77777777" w:rsidR="00000000" w:rsidRDefault="00A92CBC">
      <w:pPr>
        <w:pStyle w:val="a0"/>
        <w:ind w:firstLine="0"/>
        <w:rPr>
          <w:rFonts w:hint="cs"/>
          <w:rtl/>
        </w:rPr>
      </w:pPr>
      <w:r>
        <w:rPr>
          <w:rFonts w:hint="cs"/>
          <w:rtl/>
        </w:rPr>
        <w:tab/>
        <w:t>ואני אומר לכם, אם הדרג המשפטי במדינה אומר, חברים, זה לא ייפרץ, חברים, זו המסגרת. אני לא אמרתי את זה. בשביל זה עשיתי את זה אתם. אני לא משפטן</w:t>
      </w:r>
      <w:r>
        <w:rPr>
          <w:rFonts w:hint="cs"/>
          <w:rtl/>
        </w:rPr>
        <w:t xml:space="preserve"> דגול. אבל אם הדרג המשפטי אומר שאפשר לעשות את זה בלי שתהיה איזו זליגה או פרצה עצומה - חברים, בשביל כמה מאות או אפילו 2,000 ילד - - -</w:t>
      </w:r>
    </w:p>
    <w:p w14:paraId="0AE57B6E" w14:textId="77777777" w:rsidR="00000000" w:rsidRDefault="00A92CBC">
      <w:pPr>
        <w:pStyle w:val="a0"/>
        <w:ind w:firstLine="0"/>
        <w:rPr>
          <w:rFonts w:hint="cs"/>
          <w:rtl/>
        </w:rPr>
      </w:pPr>
    </w:p>
    <w:p w14:paraId="20BCD047" w14:textId="77777777" w:rsidR="00000000" w:rsidRDefault="00A92CBC">
      <w:pPr>
        <w:pStyle w:val="af0"/>
        <w:rPr>
          <w:rtl/>
        </w:rPr>
      </w:pPr>
      <w:r>
        <w:rPr>
          <w:rFonts w:hint="eastAsia"/>
          <w:rtl/>
        </w:rPr>
        <w:t>שמואל</w:t>
      </w:r>
      <w:r>
        <w:rPr>
          <w:rtl/>
        </w:rPr>
        <w:t xml:space="preserve"> הלפרט (אגודת ישראל - יהדות התורה והשבת):</w:t>
      </w:r>
    </w:p>
    <w:p w14:paraId="068EF8CE" w14:textId="77777777" w:rsidR="00000000" w:rsidRDefault="00A92CBC">
      <w:pPr>
        <w:pStyle w:val="a0"/>
        <w:rPr>
          <w:rFonts w:hint="cs"/>
          <w:rtl/>
        </w:rPr>
      </w:pPr>
    </w:p>
    <w:p w14:paraId="35EBB57A" w14:textId="77777777" w:rsidR="00000000" w:rsidRDefault="00A92CBC">
      <w:pPr>
        <w:pStyle w:val="a0"/>
        <w:rPr>
          <w:rFonts w:hint="cs"/>
          <w:rtl/>
        </w:rPr>
      </w:pPr>
      <w:r>
        <w:rPr>
          <w:rFonts w:hint="cs"/>
          <w:rtl/>
        </w:rPr>
        <w:t xml:space="preserve">זה לא כמה מאות. יש מאות אלפי עובדים זרים במדינת ישראל. </w:t>
      </w:r>
    </w:p>
    <w:p w14:paraId="2E9DDD77" w14:textId="77777777" w:rsidR="00000000" w:rsidRDefault="00A92CBC">
      <w:pPr>
        <w:pStyle w:val="a0"/>
        <w:ind w:firstLine="0"/>
        <w:rPr>
          <w:rFonts w:hint="cs"/>
          <w:rtl/>
        </w:rPr>
      </w:pPr>
    </w:p>
    <w:p w14:paraId="7945F764" w14:textId="77777777" w:rsidR="00000000" w:rsidRDefault="00A92CBC">
      <w:pPr>
        <w:pStyle w:val="af1"/>
        <w:rPr>
          <w:rtl/>
        </w:rPr>
      </w:pPr>
      <w:r>
        <w:rPr>
          <w:rFonts w:hint="eastAsia"/>
          <w:rtl/>
        </w:rPr>
        <w:t>היו</w:t>
      </w:r>
      <w:r>
        <w:rPr>
          <w:rtl/>
        </w:rPr>
        <w:t>"ר</w:t>
      </w:r>
      <w:r>
        <w:rPr>
          <w:rFonts w:hint="cs"/>
          <w:rtl/>
        </w:rPr>
        <w:t xml:space="preserve"> עבד-אלמאלכ </w:t>
      </w:r>
      <w:r>
        <w:rPr>
          <w:rFonts w:hint="cs"/>
          <w:rtl/>
        </w:rPr>
        <w:t>דהאמשה</w:t>
      </w:r>
      <w:r>
        <w:rPr>
          <w:rtl/>
        </w:rPr>
        <w:t>:</w:t>
      </w:r>
    </w:p>
    <w:p w14:paraId="0C30BD61" w14:textId="77777777" w:rsidR="00000000" w:rsidRDefault="00A92CBC">
      <w:pPr>
        <w:pStyle w:val="a0"/>
        <w:rPr>
          <w:rFonts w:hint="cs"/>
          <w:rtl/>
        </w:rPr>
      </w:pPr>
    </w:p>
    <w:p w14:paraId="44DDE411" w14:textId="77777777" w:rsidR="00000000" w:rsidRDefault="00A92CBC">
      <w:pPr>
        <w:pStyle w:val="a0"/>
        <w:rPr>
          <w:rFonts w:hint="cs"/>
          <w:rtl/>
        </w:rPr>
      </w:pPr>
      <w:r>
        <w:rPr>
          <w:rFonts w:hint="cs"/>
          <w:rtl/>
        </w:rPr>
        <w:t xml:space="preserve">חבר הכנסת הלפרט, השר מסיים את דבריו. אני מבקש לא להפריע. </w:t>
      </w:r>
    </w:p>
    <w:p w14:paraId="0F833200" w14:textId="77777777" w:rsidR="00000000" w:rsidRDefault="00A92CBC">
      <w:pPr>
        <w:pStyle w:val="a0"/>
        <w:rPr>
          <w:rFonts w:hint="cs"/>
          <w:rtl/>
        </w:rPr>
      </w:pPr>
    </w:p>
    <w:p w14:paraId="3721EAF7" w14:textId="77777777" w:rsidR="00000000" w:rsidRDefault="00A92CBC">
      <w:pPr>
        <w:pStyle w:val="af0"/>
        <w:rPr>
          <w:rtl/>
        </w:rPr>
      </w:pPr>
      <w:r>
        <w:rPr>
          <w:rFonts w:hint="eastAsia"/>
          <w:rtl/>
        </w:rPr>
        <w:t>שמואל</w:t>
      </w:r>
      <w:r>
        <w:rPr>
          <w:rtl/>
        </w:rPr>
        <w:t xml:space="preserve"> הלפרט (אגודת ישראל - יהדות התורה והשבת):</w:t>
      </w:r>
    </w:p>
    <w:p w14:paraId="2B3FCBB7" w14:textId="77777777" w:rsidR="00000000" w:rsidRDefault="00A92CBC">
      <w:pPr>
        <w:pStyle w:val="a0"/>
        <w:rPr>
          <w:rFonts w:hint="cs"/>
          <w:rtl/>
        </w:rPr>
      </w:pPr>
    </w:p>
    <w:p w14:paraId="4976F7FB" w14:textId="77777777" w:rsidR="00000000" w:rsidRDefault="00A92CBC">
      <w:pPr>
        <w:pStyle w:val="a0"/>
        <w:rPr>
          <w:rFonts w:hint="cs"/>
          <w:rtl/>
        </w:rPr>
      </w:pPr>
      <w:r>
        <w:rPr>
          <w:rFonts w:hint="cs"/>
          <w:rtl/>
        </w:rPr>
        <w:t>- - -</w:t>
      </w:r>
    </w:p>
    <w:p w14:paraId="7414437A" w14:textId="77777777" w:rsidR="00000000" w:rsidRDefault="00A92CBC">
      <w:pPr>
        <w:pStyle w:val="a0"/>
        <w:rPr>
          <w:rFonts w:hint="cs"/>
          <w:rtl/>
        </w:rPr>
      </w:pPr>
    </w:p>
    <w:p w14:paraId="486DA3B8" w14:textId="77777777" w:rsidR="00000000" w:rsidRDefault="00A92CBC">
      <w:pPr>
        <w:pStyle w:val="-"/>
        <w:rPr>
          <w:rtl/>
        </w:rPr>
      </w:pPr>
      <w:bookmarkStart w:id="385" w:name="FS000000455T23_03_2005_17_00_13C"/>
      <w:bookmarkEnd w:id="385"/>
      <w:r>
        <w:rPr>
          <w:rFonts w:hint="eastAsia"/>
          <w:rtl/>
        </w:rPr>
        <w:t>שר</w:t>
      </w:r>
      <w:r>
        <w:rPr>
          <w:rtl/>
        </w:rPr>
        <w:t xml:space="preserve"> הפנים אופיר פינס-פז:</w:t>
      </w:r>
    </w:p>
    <w:p w14:paraId="312EA22F" w14:textId="77777777" w:rsidR="00000000" w:rsidRDefault="00A92CBC">
      <w:pPr>
        <w:pStyle w:val="a0"/>
        <w:rPr>
          <w:rFonts w:hint="cs"/>
          <w:rtl/>
        </w:rPr>
      </w:pPr>
    </w:p>
    <w:p w14:paraId="6510C4D5" w14:textId="77777777" w:rsidR="00000000" w:rsidRDefault="00A92CBC">
      <w:pPr>
        <w:pStyle w:val="a0"/>
        <w:rPr>
          <w:rFonts w:hint="cs"/>
          <w:rtl/>
        </w:rPr>
      </w:pPr>
      <w:r>
        <w:rPr>
          <w:rFonts w:hint="cs"/>
          <w:rtl/>
        </w:rPr>
        <w:t>שמואל, שמואל, שמואל, תגלה תעצומות נפש, באמת. אני מצפה ממך, באמת. יהודי - - -</w:t>
      </w:r>
    </w:p>
    <w:p w14:paraId="4F5BFE76" w14:textId="77777777" w:rsidR="00000000" w:rsidRDefault="00A92CBC">
      <w:pPr>
        <w:pStyle w:val="a0"/>
        <w:ind w:firstLine="0"/>
        <w:rPr>
          <w:rFonts w:hint="cs"/>
          <w:rtl/>
        </w:rPr>
      </w:pPr>
    </w:p>
    <w:p w14:paraId="173DE1F7" w14:textId="77777777" w:rsidR="00000000" w:rsidRDefault="00A92CBC">
      <w:pPr>
        <w:pStyle w:val="af0"/>
        <w:rPr>
          <w:rtl/>
        </w:rPr>
      </w:pPr>
      <w:r>
        <w:rPr>
          <w:rFonts w:hint="eastAsia"/>
          <w:rtl/>
        </w:rPr>
        <w:t>שמואל</w:t>
      </w:r>
      <w:r>
        <w:rPr>
          <w:rtl/>
        </w:rPr>
        <w:t xml:space="preserve"> הלפרט (אגודת ישראל - יהד</w:t>
      </w:r>
      <w:r>
        <w:rPr>
          <w:rtl/>
        </w:rPr>
        <w:t>ות התורה והשבת):</w:t>
      </w:r>
    </w:p>
    <w:p w14:paraId="3C128631" w14:textId="77777777" w:rsidR="00000000" w:rsidRDefault="00A92CBC">
      <w:pPr>
        <w:pStyle w:val="a0"/>
        <w:rPr>
          <w:rFonts w:hint="cs"/>
          <w:rtl/>
        </w:rPr>
      </w:pPr>
    </w:p>
    <w:p w14:paraId="2DB2C7E4" w14:textId="77777777" w:rsidR="00000000" w:rsidRDefault="00A92CBC">
      <w:pPr>
        <w:pStyle w:val="a0"/>
        <w:rPr>
          <w:rFonts w:hint="cs"/>
          <w:rtl/>
        </w:rPr>
      </w:pPr>
      <w:r>
        <w:rPr>
          <w:rFonts w:hint="cs"/>
          <w:rtl/>
        </w:rPr>
        <w:t>אתה מנסה להיתמם? עשרות אלפי עובדים זרים - - -</w:t>
      </w:r>
    </w:p>
    <w:p w14:paraId="3EAB313F" w14:textId="77777777" w:rsidR="00000000" w:rsidRDefault="00A92CBC">
      <w:pPr>
        <w:pStyle w:val="a0"/>
        <w:rPr>
          <w:rFonts w:hint="cs"/>
          <w:rtl/>
        </w:rPr>
      </w:pPr>
    </w:p>
    <w:p w14:paraId="488D194D" w14:textId="77777777" w:rsidR="00000000" w:rsidRDefault="00A92CBC">
      <w:pPr>
        <w:pStyle w:val="-"/>
        <w:rPr>
          <w:rtl/>
        </w:rPr>
      </w:pPr>
      <w:bookmarkStart w:id="386" w:name="FS000000455T23_03_2005_17_01_03C"/>
      <w:bookmarkEnd w:id="386"/>
      <w:r>
        <w:rPr>
          <w:rFonts w:hint="eastAsia"/>
          <w:rtl/>
        </w:rPr>
        <w:t>שר</w:t>
      </w:r>
      <w:r>
        <w:rPr>
          <w:rtl/>
        </w:rPr>
        <w:t xml:space="preserve"> הפנים אופיר פינס-פז:</w:t>
      </w:r>
    </w:p>
    <w:p w14:paraId="68106986" w14:textId="77777777" w:rsidR="00000000" w:rsidRDefault="00A92CBC">
      <w:pPr>
        <w:pStyle w:val="a0"/>
        <w:rPr>
          <w:rFonts w:hint="cs"/>
          <w:rtl/>
        </w:rPr>
      </w:pPr>
    </w:p>
    <w:p w14:paraId="58AD2F9E" w14:textId="77777777" w:rsidR="00000000" w:rsidRDefault="00A92CBC">
      <w:pPr>
        <w:pStyle w:val="a0"/>
        <w:rPr>
          <w:rFonts w:hint="cs"/>
          <w:rtl/>
        </w:rPr>
      </w:pPr>
      <w:r>
        <w:rPr>
          <w:rFonts w:hint="cs"/>
          <w:rtl/>
        </w:rPr>
        <w:t>טוב. אני, כנראה, לא אצליח לשכנע אותך, אבל אני עדיין - - -</w:t>
      </w:r>
    </w:p>
    <w:p w14:paraId="0708967F" w14:textId="77777777" w:rsidR="00000000" w:rsidRDefault="00A92CBC">
      <w:pPr>
        <w:pStyle w:val="a0"/>
        <w:ind w:firstLine="0"/>
        <w:rPr>
          <w:rFonts w:hint="cs"/>
          <w:rtl/>
        </w:rPr>
      </w:pPr>
    </w:p>
    <w:p w14:paraId="6F822E4C" w14:textId="77777777" w:rsidR="00000000" w:rsidRDefault="00A92CBC">
      <w:pPr>
        <w:pStyle w:val="af0"/>
        <w:rPr>
          <w:rtl/>
        </w:rPr>
      </w:pPr>
      <w:r>
        <w:rPr>
          <w:rFonts w:hint="eastAsia"/>
          <w:rtl/>
        </w:rPr>
        <w:t>יוסף</w:t>
      </w:r>
      <w:r>
        <w:rPr>
          <w:rtl/>
        </w:rPr>
        <w:t xml:space="preserve"> פריצקי (שינוי):</w:t>
      </w:r>
    </w:p>
    <w:p w14:paraId="7037013C" w14:textId="77777777" w:rsidR="00000000" w:rsidRDefault="00A92CBC">
      <w:pPr>
        <w:pStyle w:val="a0"/>
        <w:rPr>
          <w:rFonts w:hint="cs"/>
          <w:rtl/>
        </w:rPr>
      </w:pPr>
    </w:p>
    <w:p w14:paraId="09373CBB" w14:textId="77777777" w:rsidR="00000000" w:rsidRDefault="00A92CBC">
      <w:pPr>
        <w:pStyle w:val="a0"/>
        <w:rPr>
          <w:rFonts w:hint="cs"/>
          <w:rtl/>
        </w:rPr>
      </w:pPr>
      <w:r>
        <w:rPr>
          <w:rFonts w:hint="cs"/>
          <w:rtl/>
        </w:rPr>
        <w:t xml:space="preserve">תהיה יהודי, תגלה חמלה. </w:t>
      </w:r>
    </w:p>
    <w:p w14:paraId="272194FF" w14:textId="77777777" w:rsidR="00000000" w:rsidRDefault="00A92CBC">
      <w:pPr>
        <w:pStyle w:val="a0"/>
        <w:rPr>
          <w:rFonts w:hint="cs"/>
          <w:rtl/>
        </w:rPr>
      </w:pPr>
    </w:p>
    <w:p w14:paraId="4E5DC3EB" w14:textId="77777777" w:rsidR="00000000" w:rsidRDefault="00A92CBC">
      <w:pPr>
        <w:pStyle w:val="af0"/>
        <w:rPr>
          <w:rtl/>
        </w:rPr>
      </w:pPr>
      <w:r>
        <w:rPr>
          <w:rFonts w:hint="eastAsia"/>
          <w:rtl/>
        </w:rPr>
        <w:t>שמואל</w:t>
      </w:r>
      <w:r>
        <w:rPr>
          <w:rtl/>
        </w:rPr>
        <w:t xml:space="preserve"> הלפרט (אגודת ישראל - יהדות התורה והשבת):</w:t>
      </w:r>
    </w:p>
    <w:p w14:paraId="7E31DA92" w14:textId="77777777" w:rsidR="00000000" w:rsidRDefault="00A92CBC">
      <w:pPr>
        <w:pStyle w:val="a0"/>
        <w:rPr>
          <w:rFonts w:hint="cs"/>
          <w:rtl/>
        </w:rPr>
      </w:pPr>
    </w:p>
    <w:p w14:paraId="599B08D3" w14:textId="77777777" w:rsidR="00000000" w:rsidRDefault="00A92CBC">
      <w:pPr>
        <w:pStyle w:val="a0"/>
        <w:rPr>
          <w:rFonts w:hint="cs"/>
          <w:rtl/>
        </w:rPr>
      </w:pPr>
      <w:r>
        <w:rPr>
          <w:rFonts w:hint="cs"/>
          <w:rtl/>
        </w:rPr>
        <w:t xml:space="preserve">אתה יהודי? </w:t>
      </w:r>
    </w:p>
    <w:p w14:paraId="2BAE752C" w14:textId="77777777" w:rsidR="00000000" w:rsidRDefault="00A92CBC">
      <w:pPr>
        <w:pStyle w:val="a0"/>
        <w:ind w:firstLine="0"/>
        <w:rPr>
          <w:rFonts w:hint="cs"/>
          <w:rtl/>
        </w:rPr>
      </w:pPr>
    </w:p>
    <w:p w14:paraId="5ED1EFC0" w14:textId="77777777" w:rsidR="00000000" w:rsidRDefault="00A92CBC">
      <w:pPr>
        <w:pStyle w:val="af0"/>
        <w:rPr>
          <w:rtl/>
        </w:rPr>
      </w:pPr>
      <w:r>
        <w:rPr>
          <w:rFonts w:hint="eastAsia"/>
          <w:rtl/>
        </w:rPr>
        <w:t>יוסף</w:t>
      </w:r>
      <w:r>
        <w:rPr>
          <w:rtl/>
        </w:rPr>
        <w:t xml:space="preserve"> פריצקי (שינוי):</w:t>
      </w:r>
    </w:p>
    <w:p w14:paraId="36E77FA1" w14:textId="77777777" w:rsidR="00000000" w:rsidRDefault="00A92CBC">
      <w:pPr>
        <w:pStyle w:val="a0"/>
        <w:rPr>
          <w:rFonts w:hint="cs"/>
          <w:rtl/>
        </w:rPr>
      </w:pPr>
    </w:p>
    <w:p w14:paraId="6A180606" w14:textId="77777777" w:rsidR="00000000" w:rsidRDefault="00A92CBC">
      <w:pPr>
        <w:pStyle w:val="a0"/>
        <w:rPr>
          <w:rFonts w:hint="cs"/>
          <w:rtl/>
        </w:rPr>
      </w:pPr>
      <w:r>
        <w:rPr>
          <w:rFonts w:hint="cs"/>
          <w:rtl/>
        </w:rPr>
        <w:t>תהיה יהודי. זה בדיוק העניין. תהיה יהודי, תגלה אנושיות ולא רשעות, ריבונו של עולם - - -</w:t>
      </w:r>
    </w:p>
    <w:p w14:paraId="36ABF969" w14:textId="77777777" w:rsidR="00000000" w:rsidRDefault="00A92CBC">
      <w:pPr>
        <w:pStyle w:val="a0"/>
        <w:rPr>
          <w:rFonts w:hint="cs"/>
          <w:rtl/>
        </w:rPr>
      </w:pPr>
    </w:p>
    <w:p w14:paraId="7E8BF3D4" w14:textId="77777777" w:rsidR="00000000" w:rsidRDefault="00A92CBC">
      <w:pPr>
        <w:pStyle w:val="af0"/>
        <w:rPr>
          <w:rtl/>
        </w:rPr>
      </w:pPr>
      <w:r>
        <w:rPr>
          <w:rFonts w:hint="eastAsia"/>
          <w:rtl/>
        </w:rPr>
        <w:t>שמואל</w:t>
      </w:r>
      <w:r>
        <w:rPr>
          <w:rtl/>
        </w:rPr>
        <w:t xml:space="preserve"> הלפרט (אגודת ישראל - יהדות התורה והשבת):</w:t>
      </w:r>
    </w:p>
    <w:p w14:paraId="5A15FF2E" w14:textId="77777777" w:rsidR="00000000" w:rsidRDefault="00A92CBC">
      <w:pPr>
        <w:pStyle w:val="a0"/>
        <w:rPr>
          <w:rFonts w:hint="cs"/>
          <w:rtl/>
        </w:rPr>
      </w:pPr>
    </w:p>
    <w:p w14:paraId="18EB6899" w14:textId="77777777" w:rsidR="00000000" w:rsidRDefault="00A92CBC">
      <w:pPr>
        <w:pStyle w:val="a0"/>
        <w:rPr>
          <w:rFonts w:hint="cs"/>
          <w:rtl/>
        </w:rPr>
      </w:pPr>
      <w:r>
        <w:rPr>
          <w:rFonts w:hint="cs"/>
          <w:rtl/>
        </w:rPr>
        <w:t xml:space="preserve">תגלה אנושיות גם ליהודים. </w:t>
      </w:r>
    </w:p>
    <w:p w14:paraId="1A1863BE" w14:textId="77777777" w:rsidR="00000000" w:rsidRDefault="00A92CBC">
      <w:pPr>
        <w:pStyle w:val="a0"/>
        <w:rPr>
          <w:rFonts w:hint="cs"/>
          <w:rtl/>
        </w:rPr>
      </w:pPr>
    </w:p>
    <w:p w14:paraId="34B71F4E" w14:textId="77777777" w:rsidR="00000000" w:rsidRDefault="00A92CBC">
      <w:pPr>
        <w:pStyle w:val="af1"/>
        <w:rPr>
          <w:rtl/>
        </w:rPr>
      </w:pPr>
      <w:r>
        <w:rPr>
          <w:rFonts w:hint="eastAsia"/>
          <w:rtl/>
        </w:rPr>
        <w:t>היו</w:t>
      </w:r>
      <w:r>
        <w:rPr>
          <w:rtl/>
        </w:rPr>
        <w:t>"ר</w:t>
      </w:r>
      <w:r>
        <w:rPr>
          <w:rFonts w:hint="cs"/>
          <w:rtl/>
        </w:rPr>
        <w:t xml:space="preserve"> עבד-אלמאלכ דהאמשה</w:t>
      </w:r>
      <w:r>
        <w:rPr>
          <w:rtl/>
        </w:rPr>
        <w:t>:</w:t>
      </w:r>
    </w:p>
    <w:p w14:paraId="7038BE69" w14:textId="77777777" w:rsidR="00000000" w:rsidRDefault="00A92CBC">
      <w:pPr>
        <w:pStyle w:val="a0"/>
        <w:rPr>
          <w:rFonts w:hint="cs"/>
          <w:rtl/>
        </w:rPr>
      </w:pPr>
    </w:p>
    <w:p w14:paraId="4BEDC27F" w14:textId="77777777" w:rsidR="00000000" w:rsidRDefault="00A92CBC">
      <w:pPr>
        <w:pStyle w:val="a0"/>
        <w:rPr>
          <w:rFonts w:hint="cs"/>
          <w:rtl/>
        </w:rPr>
      </w:pPr>
      <w:r>
        <w:rPr>
          <w:rFonts w:hint="cs"/>
          <w:rtl/>
        </w:rPr>
        <w:t xml:space="preserve">טוב, תודה רבה. תם הפרק הזה. אדוני השר. </w:t>
      </w:r>
    </w:p>
    <w:p w14:paraId="7B4B61D1" w14:textId="77777777" w:rsidR="00000000" w:rsidRDefault="00A92CBC">
      <w:pPr>
        <w:pStyle w:val="a0"/>
        <w:rPr>
          <w:rFonts w:hint="cs"/>
          <w:rtl/>
        </w:rPr>
      </w:pPr>
    </w:p>
    <w:p w14:paraId="15F48D68" w14:textId="77777777" w:rsidR="00000000" w:rsidRDefault="00A92CBC">
      <w:pPr>
        <w:pStyle w:val="-"/>
        <w:rPr>
          <w:rtl/>
        </w:rPr>
      </w:pPr>
      <w:bookmarkStart w:id="387" w:name="FS000000455T23_03_2005_17_02_43C"/>
      <w:bookmarkEnd w:id="387"/>
      <w:r>
        <w:rPr>
          <w:rFonts w:hint="eastAsia"/>
          <w:rtl/>
        </w:rPr>
        <w:t>שר</w:t>
      </w:r>
      <w:r>
        <w:rPr>
          <w:rtl/>
        </w:rPr>
        <w:t xml:space="preserve"> ה</w:t>
      </w:r>
      <w:r>
        <w:rPr>
          <w:rtl/>
        </w:rPr>
        <w:t>פנים אופיר פינס-פז:</w:t>
      </w:r>
    </w:p>
    <w:p w14:paraId="61E199A2" w14:textId="77777777" w:rsidR="00000000" w:rsidRDefault="00A92CBC">
      <w:pPr>
        <w:pStyle w:val="a0"/>
        <w:rPr>
          <w:rFonts w:hint="cs"/>
          <w:rtl/>
        </w:rPr>
      </w:pPr>
    </w:p>
    <w:p w14:paraId="26CFC74D" w14:textId="77777777" w:rsidR="00000000" w:rsidRDefault="00A92CBC">
      <w:pPr>
        <w:pStyle w:val="a0"/>
        <w:ind w:firstLine="0"/>
        <w:rPr>
          <w:rFonts w:hint="cs"/>
          <w:rtl/>
        </w:rPr>
      </w:pPr>
      <w:r>
        <w:rPr>
          <w:rFonts w:hint="cs"/>
          <w:rtl/>
        </w:rPr>
        <w:tab/>
        <w:t xml:space="preserve">אני מסיים. </w:t>
      </w:r>
    </w:p>
    <w:p w14:paraId="0C1D9A96" w14:textId="77777777" w:rsidR="00000000" w:rsidRDefault="00A92CBC">
      <w:pPr>
        <w:pStyle w:val="a0"/>
        <w:ind w:firstLine="0"/>
        <w:rPr>
          <w:rFonts w:hint="cs"/>
          <w:rtl/>
        </w:rPr>
      </w:pPr>
    </w:p>
    <w:p w14:paraId="66C01626" w14:textId="77777777" w:rsidR="00000000" w:rsidRDefault="00A92CBC">
      <w:pPr>
        <w:pStyle w:val="af0"/>
        <w:rPr>
          <w:rtl/>
        </w:rPr>
      </w:pPr>
      <w:r>
        <w:rPr>
          <w:rtl/>
        </w:rPr>
        <w:t>מאיר פרוש (אגודת ישראל - יהדות התורה והשבת):</w:t>
      </w:r>
    </w:p>
    <w:p w14:paraId="721EAFB4" w14:textId="77777777" w:rsidR="00000000" w:rsidRDefault="00A92CBC">
      <w:pPr>
        <w:pStyle w:val="a0"/>
        <w:rPr>
          <w:rtl/>
        </w:rPr>
      </w:pPr>
    </w:p>
    <w:p w14:paraId="1E478EEB" w14:textId="77777777" w:rsidR="00000000" w:rsidRDefault="00A92CBC">
      <w:pPr>
        <w:pStyle w:val="a0"/>
        <w:rPr>
          <w:rFonts w:hint="cs"/>
          <w:rtl/>
        </w:rPr>
      </w:pPr>
      <w:r>
        <w:rPr>
          <w:rFonts w:hint="cs"/>
          <w:rtl/>
        </w:rPr>
        <w:t xml:space="preserve">- - - הצעה: כל מי שקנה פה דירה או אוטו </w:t>
      </w:r>
      <w:r>
        <w:rPr>
          <w:rtl/>
        </w:rPr>
        <w:t>–</w:t>
      </w:r>
      <w:r>
        <w:rPr>
          <w:rFonts w:hint="cs"/>
          <w:rtl/>
        </w:rPr>
        <w:t xml:space="preserve"> ייחשב תושב. </w:t>
      </w:r>
    </w:p>
    <w:p w14:paraId="3A429108" w14:textId="77777777" w:rsidR="00000000" w:rsidRDefault="00A92CBC">
      <w:pPr>
        <w:pStyle w:val="af0"/>
        <w:rPr>
          <w:rFonts w:hint="cs"/>
          <w:rtl/>
        </w:rPr>
      </w:pPr>
    </w:p>
    <w:p w14:paraId="26C2BA92" w14:textId="77777777" w:rsidR="00000000" w:rsidRDefault="00A92CBC">
      <w:pPr>
        <w:pStyle w:val="af0"/>
        <w:rPr>
          <w:rtl/>
        </w:rPr>
      </w:pPr>
      <w:r>
        <w:rPr>
          <w:rFonts w:hint="eastAsia"/>
          <w:rtl/>
        </w:rPr>
        <w:t>יוסף</w:t>
      </w:r>
      <w:r>
        <w:rPr>
          <w:rtl/>
        </w:rPr>
        <w:t xml:space="preserve"> פריצקי (שינוי):</w:t>
      </w:r>
    </w:p>
    <w:p w14:paraId="177C44A4" w14:textId="77777777" w:rsidR="00000000" w:rsidRDefault="00A92CBC">
      <w:pPr>
        <w:pStyle w:val="a0"/>
        <w:rPr>
          <w:rFonts w:hint="cs"/>
          <w:rtl/>
        </w:rPr>
      </w:pPr>
    </w:p>
    <w:p w14:paraId="1561F3A4" w14:textId="77777777" w:rsidR="00000000" w:rsidRDefault="00A92CBC">
      <w:pPr>
        <w:pStyle w:val="a0"/>
        <w:rPr>
          <w:rFonts w:hint="cs"/>
          <w:rtl/>
        </w:rPr>
      </w:pPr>
      <w:r>
        <w:rPr>
          <w:rFonts w:hint="cs"/>
          <w:rtl/>
        </w:rPr>
        <w:t>- - -</w:t>
      </w:r>
    </w:p>
    <w:p w14:paraId="69CC868F" w14:textId="77777777" w:rsidR="00000000" w:rsidRDefault="00A92CBC">
      <w:pPr>
        <w:pStyle w:val="a0"/>
        <w:rPr>
          <w:rFonts w:hint="cs"/>
          <w:rtl/>
        </w:rPr>
      </w:pPr>
    </w:p>
    <w:p w14:paraId="66530DB0" w14:textId="77777777" w:rsidR="00000000" w:rsidRDefault="00A92CBC">
      <w:pPr>
        <w:pStyle w:val="af0"/>
        <w:rPr>
          <w:rtl/>
        </w:rPr>
      </w:pPr>
      <w:r>
        <w:rPr>
          <w:rFonts w:hint="eastAsia"/>
          <w:rtl/>
        </w:rPr>
        <w:t>שמואל</w:t>
      </w:r>
      <w:r>
        <w:rPr>
          <w:rtl/>
        </w:rPr>
        <w:t xml:space="preserve"> הלפרט (אגודת ישראל - יהדות התורה והשבת):</w:t>
      </w:r>
    </w:p>
    <w:p w14:paraId="1B410ECD" w14:textId="77777777" w:rsidR="00000000" w:rsidRDefault="00A92CBC">
      <w:pPr>
        <w:pStyle w:val="a0"/>
        <w:rPr>
          <w:rFonts w:hint="cs"/>
          <w:rtl/>
        </w:rPr>
      </w:pPr>
    </w:p>
    <w:p w14:paraId="29E19D99" w14:textId="77777777" w:rsidR="00000000" w:rsidRDefault="00A92CBC">
      <w:pPr>
        <w:pStyle w:val="a0"/>
        <w:rPr>
          <w:rFonts w:hint="cs"/>
          <w:rtl/>
        </w:rPr>
      </w:pPr>
      <w:r>
        <w:rPr>
          <w:rFonts w:hint="cs"/>
          <w:rtl/>
        </w:rPr>
        <w:t>- - -</w:t>
      </w:r>
    </w:p>
    <w:p w14:paraId="4F67C93A" w14:textId="77777777" w:rsidR="00000000" w:rsidRDefault="00A92CBC">
      <w:pPr>
        <w:pStyle w:val="a0"/>
        <w:rPr>
          <w:rFonts w:hint="cs"/>
          <w:rtl/>
        </w:rPr>
      </w:pPr>
    </w:p>
    <w:p w14:paraId="5B9F9D52" w14:textId="77777777" w:rsidR="00000000" w:rsidRDefault="00A92CBC">
      <w:pPr>
        <w:pStyle w:val="-"/>
        <w:rPr>
          <w:rtl/>
        </w:rPr>
      </w:pPr>
      <w:bookmarkStart w:id="388" w:name="FS000000455T23_03_2005_17_04_09C"/>
      <w:bookmarkEnd w:id="388"/>
      <w:r>
        <w:rPr>
          <w:rFonts w:hint="eastAsia"/>
          <w:rtl/>
        </w:rPr>
        <w:t>שר</w:t>
      </w:r>
      <w:r>
        <w:rPr>
          <w:rtl/>
        </w:rPr>
        <w:t xml:space="preserve"> הפנים אופיר פינס-פז:</w:t>
      </w:r>
    </w:p>
    <w:p w14:paraId="1563382C" w14:textId="77777777" w:rsidR="00000000" w:rsidRDefault="00A92CBC">
      <w:pPr>
        <w:pStyle w:val="a0"/>
        <w:ind w:firstLine="0"/>
        <w:rPr>
          <w:rFonts w:hint="cs"/>
          <w:rtl/>
        </w:rPr>
      </w:pPr>
    </w:p>
    <w:p w14:paraId="1A6E9A3F" w14:textId="77777777" w:rsidR="00000000" w:rsidRDefault="00A92CBC">
      <w:pPr>
        <w:pStyle w:val="a0"/>
        <w:ind w:firstLine="0"/>
        <w:rPr>
          <w:rFonts w:hint="cs"/>
          <w:rtl/>
        </w:rPr>
      </w:pPr>
      <w:r>
        <w:rPr>
          <w:rFonts w:hint="cs"/>
          <w:rtl/>
        </w:rPr>
        <w:tab/>
        <w:t xml:space="preserve">חברי חברי </w:t>
      </w:r>
      <w:r>
        <w:rPr>
          <w:rFonts w:hint="cs"/>
          <w:rtl/>
        </w:rPr>
        <w:t>הכנסת, אני רוצה לסיים, כמצוות היושב-ראש. אני לא קיבלתי היום החלטה, אף שהיה לי רוב; אומנם רוב דחוק, אבל היה לי רוב. לא עשיתי את זה, כי לא רציתי לכפות. אני מעדיף לקיים עוד דיון ולהגיע להסכמות ולשכנע את השרים שיש להם עוד פקפוק בעניין הזה. כבר יש חמישה שרים תו</w:t>
      </w:r>
      <w:r>
        <w:rPr>
          <w:rFonts w:hint="cs"/>
          <w:rtl/>
        </w:rPr>
        <w:t xml:space="preserve">מכים, יש רוב בוועדה. זו לא השאלה. אבל אני לא רוצה חמישה נגד ארבעה. אני רוצה שהממשלה תתייצב, בראשות ראש הממשלה, בצורה מסודרת, כי זו באמת לא גחמה. אם זו גחמה אישית שלי </w:t>
      </w:r>
      <w:r>
        <w:rPr>
          <w:rtl/>
        </w:rPr>
        <w:t>–</w:t>
      </w:r>
      <w:r>
        <w:rPr>
          <w:rFonts w:hint="cs"/>
          <w:rtl/>
        </w:rPr>
        <w:t xml:space="preserve"> אני מוותר על הגחמה. זה חייב להיות דבר שמובל על-ידי הממשלה בצורה נכונה, שקולה, מידתית ורא</w:t>
      </w:r>
      <w:r>
        <w:rPr>
          <w:rFonts w:hint="cs"/>
          <w:rtl/>
        </w:rPr>
        <w:t>ויה. תודה רבה.</w:t>
      </w:r>
    </w:p>
    <w:p w14:paraId="20202773" w14:textId="77777777" w:rsidR="00000000" w:rsidRDefault="00A92CBC">
      <w:pPr>
        <w:pStyle w:val="a0"/>
        <w:ind w:firstLine="0"/>
        <w:rPr>
          <w:rFonts w:hint="cs"/>
          <w:rtl/>
        </w:rPr>
      </w:pPr>
    </w:p>
    <w:p w14:paraId="0C9621F9" w14:textId="77777777" w:rsidR="00000000" w:rsidRDefault="00A92CBC">
      <w:pPr>
        <w:pStyle w:val="af1"/>
        <w:rPr>
          <w:rtl/>
        </w:rPr>
      </w:pPr>
      <w:r>
        <w:rPr>
          <w:rFonts w:hint="eastAsia"/>
          <w:rtl/>
        </w:rPr>
        <w:t>היו</w:t>
      </w:r>
      <w:r>
        <w:rPr>
          <w:rtl/>
        </w:rPr>
        <w:t>"ר</w:t>
      </w:r>
      <w:r>
        <w:rPr>
          <w:rFonts w:hint="cs"/>
          <w:rtl/>
        </w:rPr>
        <w:t xml:space="preserve"> עבד-אלמאלכ דהאמשה</w:t>
      </w:r>
      <w:r>
        <w:rPr>
          <w:rtl/>
        </w:rPr>
        <w:t>:</w:t>
      </w:r>
    </w:p>
    <w:p w14:paraId="76A213F6" w14:textId="77777777" w:rsidR="00000000" w:rsidRDefault="00A92CBC">
      <w:pPr>
        <w:pStyle w:val="a0"/>
        <w:rPr>
          <w:rFonts w:hint="cs"/>
          <w:rtl/>
        </w:rPr>
      </w:pPr>
    </w:p>
    <w:p w14:paraId="42E4C1A6" w14:textId="77777777" w:rsidR="00000000" w:rsidRDefault="00A92CBC">
      <w:pPr>
        <w:pStyle w:val="a0"/>
        <w:rPr>
          <w:rFonts w:hint="cs"/>
          <w:rtl/>
        </w:rPr>
      </w:pPr>
      <w:r>
        <w:rPr>
          <w:rFonts w:hint="cs"/>
          <w:rtl/>
        </w:rPr>
        <w:t xml:space="preserve">תודה רבה. מה מציע אדוני לגבי ההצעות? </w:t>
      </w:r>
    </w:p>
    <w:p w14:paraId="5CE5CBC1" w14:textId="77777777" w:rsidR="00000000" w:rsidRDefault="00A92CBC">
      <w:pPr>
        <w:pStyle w:val="a0"/>
        <w:rPr>
          <w:rFonts w:hint="cs"/>
          <w:rtl/>
        </w:rPr>
      </w:pPr>
    </w:p>
    <w:p w14:paraId="76C68BC5" w14:textId="77777777" w:rsidR="00000000" w:rsidRDefault="00A92CBC">
      <w:pPr>
        <w:pStyle w:val="-"/>
        <w:rPr>
          <w:rtl/>
        </w:rPr>
      </w:pPr>
      <w:bookmarkStart w:id="389" w:name="FS000000455T23_03_2005_17_06_18C"/>
      <w:bookmarkEnd w:id="389"/>
      <w:r>
        <w:rPr>
          <w:rFonts w:hint="eastAsia"/>
          <w:rtl/>
        </w:rPr>
        <w:t>שר</w:t>
      </w:r>
      <w:r>
        <w:rPr>
          <w:rtl/>
        </w:rPr>
        <w:t xml:space="preserve"> הפנים אופיר פינס-פז:</w:t>
      </w:r>
    </w:p>
    <w:p w14:paraId="39ECEA8B" w14:textId="77777777" w:rsidR="00000000" w:rsidRDefault="00A92CBC">
      <w:pPr>
        <w:pStyle w:val="a0"/>
        <w:rPr>
          <w:rFonts w:hint="cs"/>
          <w:rtl/>
        </w:rPr>
      </w:pPr>
    </w:p>
    <w:p w14:paraId="50EEB894" w14:textId="77777777" w:rsidR="00000000" w:rsidRDefault="00A92CBC">
      <w:pPr>
        <w:pStyle w:val="a0"/>
        <w:rPr>
          <w:rFonts w:hint="cs"/>
          <w:rtl/>
        </w:rPr>
      </w:pPr>
      <w:r>
        <w:rPr>
          <w:rFonts w:hint="cs"/>
          <w:rtl/>
        </w:rPr>
        <w:t xml:space="preserve">אם המציעים רוצים דיון בוועדה </w:t>
      </w:r>
      <w:r>
        <w:rPr>
          <w:rtl/>
        </w:rPr>
        <w:t>–</w:t>
      </w:r>
      <w:r>
        <w:rPr>
          <w:rFonts w:hint="cs"/>
          <w:rtl/>
        </w:rPr>
        <w:t xml:space="preserve"> נעשה את זה בוועדת הפנים. </w:t>
      </w:r>
    </w:p>
    <w:p w14:paraId="712BD6AF" w14:textId="77777777" w:rsidR="00000000" w:rsidRDefault="00A92CBC">
      <w:pPr>
        <w:pStyle w:val="a0"/>
        <w:rPr>
          <w:rFonts w:hint="cs"/>
          <w:rtl/>
        </w:rPr>
      </w:pPr>
    </w:p>
    <w:p w14:paraId="39D7FE5F" w14:textId="77777777" w:rsidR="00000000" w:rsidRDefault="00A92CBC">
      <w:pPr>
        <w:pStyle w:val="af1"/>
        <w:rPr>
          <w:rtl/>
        </w:rPr>
      </w:pPr>
      <w:r>
        <w:rPr>
          <w:rFonts w:hint="eastAsia"/>
          <w:rtl/>
        </w:rPr>
        <w:t>היו</w:t>
      </w:r>
      <w:r>
        <w:rPr>
          <w:rtl/>
        </w:rPr>
        <w:t>"ר</w:t>
      </w:r>
      <w:r>
        <w:rPr>
          <w:rFonts w:hint="cs"/>
          <w:rtl/>
        </w:rPr>
        <w:t xml:space="preserve"> עבד-אלמאלכ דהאמשה</w:t>
      </w:r>
      <w:r>
        <w:rPr>
          <w:rtl/>
        </w:rPr>
        <w:t>:</w:t>
      </w:r>
    </w:p>
    <w:p w14:paraId="2E4653A9" w14:textId="77777777" w:rsidR="00000000" w:rsidRDefault="00A92CBC">
      <w:pPr>
        <w:pStyle w:val="a0"/>
        <w:rPr>
          <w:rFonts w:hint="cs"/>
          <w:rtl/>
        </w:rPr>
      </w:pPr>
    </w:p>
    <w:p w14:paraId="5B04495E" w14:textId="77777777" w:rsidR="00000000" w:rsidRDefault="00A92CBC">
      <w:pPr>
        <w:pStyle w:val="a0"/>
        <w:rPr>
          <w:rFonts w:hint="cs"/>
          <w:rtl/>
        </w:rPr>
      </w:pPr>
      <w:r>
        <w:rPr>
          <w:rFonts w:hint="cs"/>
          <w:rtl/>
        </w:rPr>
        <w:t>קיבלנו. תודה רבה. יש לנו מציעים אחרים. חבר הכנסת עזמי בשארה, בבקשה</w:t>
      </w:r>
      <w:r>
        <w:rPr>
          <w:rFonts w:hint="cs"/>
          <w:rtl/>
        </w:rPr>
        <w:t xml:space="preserve">. מוותר. חבר הכנסת מח'ול. במסגרת דקה, אני מבקש. </w:t>
      </w:r>
    </w:p>
    <w:p w14:paraId="4E7F8638" w14:textId="77777777" w:rsidR="00000000" w:rsidRDefault="00A92CBC">
      <w:pPr>
        <w:pStyle w:val="a0"/>
        <w:rPr>
          <w:rFonts w:hint="cs"/>
          <w:rtl/>
        </w:rPr>
      </w:pPr>
    </w:p>
    <w:p w14:paraId="0D4D01D7" w14:textId="77777777" w:rsidR="00000000" w:rsidRDefault="00A92CBC">
      <w:pPr>
        <w:pStyle w:val="a"/>
        <w:rPr>
          <w:rtl/>
        </w:rPr>
      </w:pPr>
      <w:bookmarkStart w:id="390" w:name="FS000000542T23_03_2005_16_28_04"/>
      <w:bookmarkStart w:id="391" w:name="_Toc104196630"/>
      <w:bookmarkEnd w:id="390"/>
      <w:r>
        <w:rPr>
          <w:rFonts w:hint="eastAsia"/>
          <w:rtl/>
        </w:rPr>
        <w:t>עסאם</w:t>
      </w:r>
      <w:r>
        <w:rPr>
          <w:rtl/>
        </w:rPr>
        <w:t xml:space="preserve"> מח'ול (חד"ש-תע"ל):</w:t>
      </w:r>
      <w:bookmarkEnd w:id="391"/>
    </w:p>
    <w:p w14:paraId="5E4C535F" w14:textId="77777777" w:rsidR="00000000" w:rsidRDefault="00A92CBC">
      <w:pPr>
        <w:pStyle w:val="a0"/>
        <w:rPr>
          <w:rFonts w:hint="cs"/>
          <w:rtl/>
        </w:rPr>
      </w:pPr>
    </w:p>
    <w:p w14:paraId="31273B2E" w14:textId="77777777" w:rsidR="00000000" w:rsidRDefault="00A92CBC">
      <w:pPr>
        <w:pStyle w:val="a0"/>
        <w:rPr>
          <w:rFonts w:hint="cs"/>
          <w:rtl/>
        </w:rPr>
      </w:pPr>
      <w:r>
        <w:rPr>
          <w:rFonts w:hint="cs"/>
          <w:rtl/>
        </w:rPr>
        <w:t>אדוני היושב-ראש, אף אחד לא טרח לשאול כמה ישראלים יהודים מחפשים אזרחות במדינות אחרות בתור עובדים זרים - אומנם אולי לא בעבודה שחורה, אבל עובדים זרים.</w:t>
      </w:r>
    </w:p>
    <w:p w14:paraId="49161B1E" w14:textId="77777777" w:rsidR="00000000" w:rsidRDefault="00A92CBC">
      <w:pPr>
        <w:pStyle w:val="a0"/>
        <w:rPr>
          <w:rFonts w:hint="cs"/>
          <w:rtl/>
        </w:rPr>
      </w:pPr>
    </w:p>
    <w:p w14:paraId="701B2BB5" w14:textId="77777777" w:rsidR="00000000" w:rsidRDefault="00A92CBC">
      <w:pPr>
        <w:pStyle w:val="a0"/>
        <w:rPr>
          <w:rFonts w:hint="cs"/>
          <w:rtl/>
        </w:rPr>
      </w:pPr>
      <w:r>
        <w:rPr>
          <w:rFonts w:hint="cs"/>
          <w:rtl/>
        </w:rPr>
        <w:t>יש כאן בלוף גדול, יש משהו לא אנו</w:t>
      </w:r>
      <w:r>
        <w:rPr>
          <w:rFonts w:hint="cs"/>
          <w:rtl/>
        </w:rPr>
        <w:t>שי בדיון הזה בממשלה, והבלוף הוא שהעובדים האלה לא הובאו בגלל האבטלה, אלא הם הובאו למען האבטלה, כדי לייצב את האבטלה ולהשתמש בהם כדי להוריד את העובדים הישראלים על הברכיים ולפגוע בתנאים החברתיים של העבודה במדינת ישראל.</w:t>
      </w:r>
    </w:p>
    <w:p w14:paraId="5D68A87A" w14:textId="77777777" w:rsidR="00000000" w:rsidRDefault="00A92CBC">
      <w:pPr>
        <w:pStyle w:val="a0"/>
        <w:rPr>
          <w:rFonts w:hint="cs"/>
          <w:rtl/>
        </w:rPr>
      </w:pPr>
    </w:p>
    <w:p w14:paraId="1314358D" w14:textId="77777777" w:rsidR="00000000" w:rsidRDefault="00A92CBC">
      <w:pPr>
        <w:pStyle w:val="a0"/>
        <w:rPr>
          <w:rFonts w:hint="cs"/>
          <w:rtl/>
        </w:rPr>
      </w:pPr>
      <w:r>
        <w:rPr>
          <w:rFonts w:hint="cs"/>
          <w:rtl/>
        </w:rPr>
        <w:t>זאת האמת, ומישהו מנסה עכשיו לתאר את התמו</w:t>
      </w:r>
      <w:r>
        <w:rPr>
          <w:rFonts w:hint="cs"/>
          <w:rtl/>
        </w:rPr>
        <w:t>נה כאילו הם פושעים ועבריינים. מישהו הרוויח על גבם של העובדים הזרים שבאו לכאן ועבדו כאן.</w:t>
      </w:r>
    </w:p>
    <w:p w14:paraId="095724EA" w14:textId="77777777" w:rsidR="00000000" w:rsidRDefault="00A92CBC">
      <w:pPr>
        <w:pStyle w:val="af1"/>
        <w:rPr>
          <w:rtl/>
        </w:rPr>
      </w:pPr>
      <w:r>
        <w:rPr>
          <w:rtl/>
        </w:rPr>
        <w:br/>
        <w:t>היו"ר עבד</w:t>
      </w:r>
      <w:r>
        <w:rPr>
          <w:rFonts w:hint="cs"/>
          <w:rtl/>
        </w:rPr>
        <w:t>-</w:t>
      </w:r>
      <w:r>
        <w:rPr>
          <w:rtl/>
        </w:rPr>
        <w:t>אלמאלכ דהאמשה:</w:t>
      </w:r>
    </w:p>
    <w:p w14:paraId="6F2FCB72" w14:textId="77777777" w:rsidR="00000000" w:rsidRDefault="00A92CBC">
      <w:pPr>
        <w:pStyle w:val="a0"/>
        <w:rPr>
          <w:rtl/>
        </w:rPr>
      </w:pPr>
    </w:p>
    <w:p w14:paraId="179CB539" w14:textId="77777777" w:rsidR="00000000" w:rsidRDefault="00A92CBC">
      <w:pPr>
        <w:pStyle w:val="a0"/>
        <w:rPr>
          <w:rFonts w:hint="cs"/>
          <w:rtl/>
        </w:rPr>
      </w:pPr>
      <w:r>
        <w:rPr>
          <w:rFonts w:hint="cs"/>
          <w:rtl/>
        </w:rPr>
        <w:t>תודה רבה.</w:t>
      </w:r>
    </w:p>
    <w:p w14:paraId="71E11941" w14:textId="77777777" w:rsidR="00000000" w:rsidRDefault="00A92CBC">
      <w:pPr>
        <w:pStyle w:val="-"/>
        <w:rPr>
          <w:rtl/>
        </w:rPr>
      </w:pPr>
      <w:r>
        <w:rPr>
          <w:rtl/>
        </w:rPr>
        <w:br/>
      </w:r>
      <w:bookmarkStart w:id="392" w:name="FS000000542T23_03_2005_16_34_10C"/>
      <w:bookmarkEnd w:id="392"/>
      <w:r>
        <w:rPr>
          <w:rtl/>
        </w:rPr>
        <w:t>עסאם מח'ול (חד"ש-תע"ל):</w:t>
      </w:r>
    </w:p>
    <w:p w14:paraId="6392D2BD" w14:textId="77777777" w:rsidR="00000000" w:rsidRDefault="00A92CBC">
      <w:pPr>
        <w:pStyle w:val="a0"/>
        <w:rPr>
          <w:rtl/>
        </w:rPr>
      </w:pPr>
    </w:p>
    <w:p w14:paraId="12AB8DE1" w14:textId="77777777" w:rsidR="00000000" w:rsidRDefault="00A92CBC">
      <w:pPr>
        <w:pStyle w:val="a0"/>
        <w:rPr>
          <w:rFonts w:hint="cs"/>
          <w:rtl/>
        </w:rPr>
      </w:pPr>
      <w:r>
        <w:rPr>
          <w:rFonts w:hint="cs"/>
          <w:rtl/>
        </w:rPr>
        <w:t xml:space="preserve">ולכן, להתנגד ולנהל את המלחמה הזאת נגד ילדים זה יותר מדי וזה מבייש מדי. </w:t>
      </w:r>
    </w:p>
    <w:p w14:paraId="5A6EB5D2" w14:textId="77777777" w:rsidR="00000000" w:rsidRDefault="00A92CBC">
      <w:pPr>
        <w:pStyle w:val="af1"/>
        <w:rPr>
          <w:rtl/>
        </w:rPr>
      </w:pPr>
      <w:r>
        <w:rPr>
          <w:rtl/>
        </w:rPr>
        <w:br/>
        <w:t>היו"ר עבד</w:t>
      </w:r>
      <w:r>
        <w:rPr>
          <w:rFonts w:hint="cs"/>
          <w:rtl/>
        </w:rPr>
        <w:t>-</w:t>
      </w:r>
      <w:r>
        <w:rPr>
          <w:rtl/>
        </w:rPr>
        <w:t>אלמאלכ דהאמשה:</w:t>
      </w:r>
    </w:p>
    <w:p w14:paraId="64422542" w14:textId="77777777" w:rsidR="00000000" w:rsidRDefault="00A92CBC">
      <w:pPr>
        <w:pStyle w:val="a0"/>
        <w:rPr>
          <w:rtl/>
        </w:rPr>
      </w:pPr>
    </w:p>
    <w:p w14:paraId="589C4B5D" w14:textId="77777777" w:rsidR="00000000" w:rsidRDefault="00A92CBC">
      <w:pPr>
        <w:pStyle w:val="a0"/>
        <w:rPr>
          <w:rFonts w:hint="cs"/>
          <w:rtl/>
        </w:rPr>
      </w:pPr>
      <w:r>
        <w:rPr>
          <w:rFonts w:hint="cs"/>
          <w:rtl/>
        </w:rPr>
        <w:t>תודה ר</w:t>
      </w:r>
      <w:r>
        <w:rPr>
          <w:rFonts w:hint="cs"/>
          <w:rtl/>
        </w:rPr>
        <w:t>בה לחבר הכנסת מח'ול. חבר הכנסת משה גפני, בבקשה. אני מבקש, גם קצר, במסגרת דקה.</w:t>
      </w:r>
    </w:p>
    <w:p w14:paraId="7F040852" w14:textId="77777777" w:rsidR="00000000" w:rsidRDefault="00A92CBC">
      <w:pPr>
        <w:pStyle w:val="a"/>
        <w:rPr>
          <w:rtl/>
        </w:rPr>
      </w:pPr>
      <w:r>
        <w:rPr>
          <w:rtl/>
        </w:rPr>
        <w:br/>
      </w:r>
      <w:bookmarkStart w:id="393" w:name="FS000000526T23_03_2005_16_37_04"/>
      <w:bookmarkStart w:id="394" w:name="_Toc104196631"/>
      <w:bookmarkEnd w:id="393"/>
      <w:r>
        <w:rPr>
          <w:rtl/>
        </w:rPr>
        <w:t>משה גפני (דגל התורה):</w:t>
      </w:r>
      <w:bookmarkEnd w:id="394"/>
    </w:p>
    <w:p w14:paraId="58C03450" w14:textId="77777777" w:rsidR="00000000" w:rsidRDefault="00A92CBC">
      <w:pPr>
        <w:pStyle w:val="a0"/>
        <w:rPr>
          <w:rtl/>
        </w:rPr>
      </w:pPr>
    </w:p>
    <w:p w14:paraId="60A3CB16" w14:textId="77777777" w:rsidR="00000000" w:rsidRDefault="00A92CBC">
      <w:pPr>
        <w:pStyle w:val="a0"/>
        <w:rPr>
          <w:rFonts w:hint="cs"/>
          <w:rtl/>
        </w:rPr>
      </w:pPr>
      <w:r>
        <w:rPr>
          <w:rFonts w:hint="cs"/>
          <w:rtl/>
        </w:rPr>
        <w:t xml:space="preserve">אדוני היושב-ראש, יותר ויותר אנחנו חיים בהרגשה, שהענקת אזרחות לכל מיני סקטורים הופכת להיות תופעה, כששר אחד מתחרה במשנהו. </w:t>
      </w:r>
    </w:p>
    <w:p w14:paraId="06B2E5A9" w14:textId="77777777" w:rsidR="00000000" w:rsidRDefault="00A92CBC">
      <w:pPr>
        <w:pStyle w:val="a0"/>
        <w:rPr>
          <w:rFonts w:hint="cs"/>
          <w:rtl/>
        </w:rPr>
      </w:pPr>
    </w:p>
    <w:p w14:paraId="18212FA2" w14:textId="77777777" w:rsidR="00000000" w:rsidRDefault="00A92CBC">
      <w:pPr>
        <w:pStyle w:val="a0"/>
        <w:rPr>
          <w:rFonts w:hint="cs"/>
          <w:rtl/>
        </w:rPr>
      </w:pPr>
      <w:r>
        <w:rPr>
          <w:rFonts w:hint="cs"/>
          <w:rtl/>
        </w:rPr>
        <w:t>אני שמעתי את דברי השר - - -</w:t>
      </w:r>
    </w:p>
    <w:p w14:paraId="4C2D05E9" w14:textId="77777777" w:rsidR="00000000" w:rsidRDefault="00A92CBC">
      <w:pPr>
        <w:pStyle w:val="af0"/>
        <w:rPr>
          <w:rtl/>
        </w:rPr>
      </w:pPr>
      <w:r>
        <w:rPr>
          <w:rtl/>
        </w:rPr>
        <w:br/>
        <w:t>עזמ</w:t>
      </w:r>
      <w:r>
        <w:rPr>
          <w:rtl/>
        </w:rPr>
        <w:t>י בשארה (בל"ד):</w:t>
      </w:r>
    </w:p>
    <w:p w14:paraId="76488DFD" w14:textId="77777777" w:rsidR="00000000" w:rsidRDefault="00A92CBC">
      <w:pPr>
        <w:pStyle w:val="a0"/>
        <w:rPr>
          <w:rtl/>
        </w:rPr>
      </w:pPr>
    </w:p>
    <w:p w14:paraId="587C14A6" w14:textId="77777777" w:rsidR="00000000" w:rsidRDefault="00A92CBC">
      <w:pPr>
        <w:pStyle w:val="a0"/>
        <w:rPr>
          <w:rFonts w:hint="cs"/>
          <w:rtl/>
        </w:rPr>
      </w:pPr>
      <w:r>
        <w:rPr>
          <w:rFonts w:hint="cs"/>
          <w:rtl/>
        </w:rPr>
        <w:t>- - -</w:t>
      </w:r>
    </w:p>
    <w:p w14:paraId="2B311A51" w14:textId="77777777" w:rsidR="00000000" w:rsidRDefault="00A92CBC">
      <w:pPr>
        <w:pStyle w:val="-"/>
        <w:rPr>
          <w:rtl/>
        </w:rPr>
      </w:pPr>
      <w:r>
        <w:rPr>
          <w:rtl/>
        </w:rPr>
        <w:br/>
      </w:r>
      <w:bookmarkStart w:id="395" w:name="FS000000526T23_03_2005_16_38_03C"/>
      <w:bookmarkEnd w:id="395"/>
      <w:r>
        <w:rPr>
          <w:rtl/>
        </w:rPr>
        <w:t>משה גפני (דגל התורה):</w:t>
      </w:r>
    </w:p>
    <w:p w14:paraId="15CB727D" w14:textId="77777777" w:rsidR="00000000" w:rsidRDefault="00A92CBC">
      <w:pPr>
        <w:pStyle w:val="a0"/>
        <w:rPr>
          <w:rtl/>
        </w:rPr>
      </w:pPr>
    </w:p>
    <w:p w14:paraId="38F3EFD1" w14:textId="77777777" w:rsidR="00000000" w:rsidRDefault="00A92CBC">
      <w:pPr>
        <w:pStyle w:val="a0"/>
        <w:rPr>
          <w:rFonts w:hint="cs"/>
          <w:rtl/>
        </w:rPr>
      </w:pPr>
      <w:r>
        <w:rPr>
          <w:rFonts w:hint="cs"/>
          <w:rtl/>
        </w:rPr>
        <w:t>תיכף תשמע מה אני הולך להגיד, יש לי גם הצעה. מה שדיברת לגבי עובדים זרים - אני אתך לגמרי בכל העניין הזה. באמת יש פה תופעה שמחזיקים עבדים ויוצרים אבטלה.</w:t>
      </w:r>
    </w:p>
    <w:p w14:paraId="0143E691" w14:textId="77777777" w:rsidR="00000000" w:rsidRDefault="00A92CBC">
      <w:pPr>
        <w:pStyle w:val="a0"/>
        <w:rPr>
          <w:rFonts w:hint="cs"/>
          <w:rtl/>
        </w:rPr>
      </w:pPr>
    </w:p>
    <w:p w14:paraId="24F100A6" w14:textId="77777777" w:rsidR="00000000" w:rsidRDefault="00A92CBC">
      <w:pPr>
        <w:pStyle w:val="a0"/>
        <w:rPr>
          <w:rFonts w:hint="cs"/>
          <w:rtl/>
        </w:rPr>
      </w:pPr>
      <w:r>
        <w:rPr>
          <w:rFonts w:hint="cs"/>
          <w:rtl/>
        </w:rPr>
        <w:t>אמרת - משפחת העמים. מה, בארצות-הברית ככה נותנים אזרחות? את</w:t>
      </w:r>
      <w:r>
        <w:rPr>
          <w:rFonts w:hint="cs"/>
          <w:rtl/>
        </w:rPr>
        <w:t xml:space="preserve">ה בדקת מה קורה בארצות-הברית, הדמוקרטיה הגדולה בעולם? יש מצב כזה שמישהו ככה יכול לקבל אזרחות? </w:t>
      </w:r>
    </w:p>
    <w:p w14:paraId="4CB2AE15" w14:textId="77777777" w:rsidR="00000000" w:rsidRDefault="00A92CBC">
      <w:pPr>
        <w:pStyle w:val="af0"/>
        <w:rPr>
          <w:rtl/>
        </w:rPr>
      </w:pPr>
      <w:r>
        <w:rPr>
          <w:rtl/>
        </w:rPr>
        <w:br/>
        <w:t>מרינה סולודקין (הליכוד):</w:t>
      </w:r>
    </w:p>
    <w:p w14:paraId="7DCD2F6F" w14:textId="77777777" w:rsidR="00000000" w:rsidRDefault="00A92CBC">
      <w:pPr>
        <w:pStyle w:val="a0"/>
        <w:rPr>
          <w:rtl/>
        </w:rPr>
      </w:pPr>
    </w:p>
    <w:p w14:paraId="43A1A8B7" w14:textId="77777777" w:rsidR="00000000" w:rsidRDefault="00A92CBC">
      <w:pPr>
        <w:pStyle w:val="a0"/>
        <w:rPr>
          <w:rFonts w:hint="cs"/>
          <w:rtl/>
        </w:rPr>
      </w:pPr>
      <w:r>
        <w:rPr>
          <w:rFonts w:hint="cs"/>
          <w:rtl/>
        </w:rPr>
        <w:t>מי שנולד - - -</w:t>
      </w:r>
    </w:p>
    <w:p w14:paraId="2BD243D5" w14:textId="77777777" w:rsidR="00000000" w:rsidRDefault="00A92CBC">
      <w:pPr>
        <w:pStyle w:val="-"/>
        <w:rPr>
          <w:rtl/>
        </w:rPr>
      </w:pPr>
      <w:r>
        <w:rPr>
          <w:rtl/>
        </w:rPr>
        <w:br/>
      </w:r>
      <w:bookmarkStart w:id="396" w:name="FS000000526T23_03_2005_16_39_47C"/>
      <w:bookmarkEnd w:id="396"/>
      <w:r>
        <w:rPr>
          <w:rtl/>
        </w:rPr>
        <w:t>משה גפני (דגל התורה):</w:t>
      </w:r>
    </w:p>
    <w:p w14:paraId="3C810391" w14:textId="77777777" w:rsidR="00000000" w:rsidRDefault="00A92CBC">
      <w:pPr>
        <w:pStyle w:val="a0"/>
        <w:rPr>
          <w:rtl/>
        </w:rPr>
      </w:pPr>
    </w:p>
    <w:p w14:paraId="3C72AC90" w14:textId="77777777" w:rsidR="00000000" w:rsidRDefault="00A92CBC">
      <w:pPr>
        <w:pStyle w:val="a0"/>
        <w:rPr>
          <w:rFonts w:hint="cs"/>
          <w:rtl/>
        </w:rPr>
      </w:pPr>
      <w:r>
        <w:rPr>
          <w:rFonts w:hint="cs"/>
          <w:rtl/>
        </w:rPr>
        <w:t>לא, לא. הרבה יותר גרוע, אבל - - -</w:t>
      </w:r>
    </w:p>
    <w:p w14:paraId="1652F6D1" w14:textId="77777777" w:rsidR="00000000" w:rsidRDefault="00A92CBC">
      <w:pPr>
        <w:pStyle w:val="af0"/>
        <w:rPr>
          <w:rtl/>
        </w:rPr>
      </w:pPr>
      <w:r>
        <w:rPr>
          <w:rtl/>
        </w:rPr>
        <w:br/>
        <w:t>שר הפנים אופיר פינס-פז:</w:t>
      </w:r>
    </w:p>
    <w:p w14:paraId="07D375FD" w14:textId="77777777" w:rsidR="00000000" w:rsidRDefault="00A92CBC">
      <w:pPr>
        <w:pStyle w:val="a0"/>
        <w:rPr>
          <w:rtl/>
        </w:rPr>
      </w:pPr>
    </w:p>
    <w:p w14:paraId="56621804" w14:textId="77777777" w:rsidR="00000000" w:rsidRDefault="00A92CBC">
      <w:pPr>
        <w:pStyle w:val="a0"/>
        <w:rPr>
          <w:rFonts w:hint="cs"/>
          <w:rtl/>
        </w:rPr>
      </w:pPr>
      <w:r>
        <w:rPr>
          <w:rFonts w:hint="cs"/>
          <w:rtl/>
        </w:rPr>
        <w:t xml:space="preserve">כל מי שנולד באמריקה יש לו אזרחות. </w:t>
      </w:r>
    </w:p>
    <w:p w14:paraId="0C4038A2" w14:textId="77777777" w:rsidR="00000000" w:rsidRDefault="00A92CBC">
      <w:pPr>
        <w:pStyle w:val="-"/>
        <w:rPr>
          <w:rtl/>
        </w:rPr>
      </w:pPr>
      <w:r>
        <w:rPr>
          <w:rtl/>
        </w:rPr>
        <w:br/>
      </w:r>
      <w:bookmarkStart w:id="397" w:name="FS000000526T23_03_2005_16_40_14C"/>
      <w:bookmarkEnd w:id="397"/>
      <w:r>
        <w:rPr>
          <w:rtl/>
        </w:rPr>
        <w:t>משה גפני (דגל התורה):</w:t>
      </w:r>
    </w:p>
    <w:p w14:paraId="16C956E7" w14:textId="77777777" w:rsidR="00000000" w:rsidRDefault="00A92CBC">
      <w:pPr>
        <w:pStyle w:val="a0"/>
        <w:rPr>
          <w:rtl/>
        </w:rPr>
      </w:pPr>
    </w:p>
    <w:p w14:paraId="45178A4C" w14:textId="77777777" w:rsidR="00000000" w:rsidRDefault="00A92CBC">
      <w:pPr>
        <w:pStyle w:val="a0"/>
        <w:rPr>
          <w:rFonts w:hint="cs"/>
          <w:rtl/>
        </w:rPr>
      </w:pPr>
      <w:r>
        <w:rPr>
          <w:rFonts w:hint="cs"/>
          <w:rtl/>
        </w:rPr>
        <w:t>אבל היועץ המשפטי לממשלה אמר לגבי - - -</w:t>
      </w:r>
    </w:p>
    <w:p w14:paraId="33217029" w14:textId="77777777" w:rsidR="00000000" w:rsidRDefault="00A92CBC">
      <w:pPr>
        <w:pStyle w:val="af0"/>
        <w:rPr>
          <w:rtl/>
        </w:rPr>
      </w:pPr>
      <w:r>
        <w:rPr>
          <w:rtl/>
        </w:rPr>
        <w:br/>
        <w:t>שר הפנים אופיר פינס-פז:</w:t>
      </w:r>
    </w:p>
    <w:p w14:paraId="24D8939D" w14:textId="77777777" w:rsidR="00000000" w:rsidRDefault="00A92CBC">
      <w:pPr>
        <w:pStyle w:val="a0"/>
        <w:rPr>
          <w:rtl/>
        </w:rPr>
      </w:pPr>
    </w:p>
    <w:p w14:paraId="23A3A2C9" w14:textId="77777777" w:rsidR="00000000" w:rsidRDefault="00A92CBC">
      <w:pPr>
        <w:pStyle w:val="a0"/>
        <w:rPr>
          <w:rFonts w:hint="cs"/>
          <w:rtl/>
        </w:rPr>
      </w:pPr>
      <w:r>
        <w:rPr>
          <w:rFonts w:hint="cs"/>
          <w:rtl/>
        </w:rPr>
        <w:t xml:space="preserve">אמרתי את העובדות. בארצות-הברית, מי שנולד - אוטומטית יש לו אזרחות. </w:t>
      </w:r>
    </w:p>
    <w:p w14:paraId="57A8CE10" w14:textId="77777777" w:rsidR="00000000" w:rsidRDefault="00A92CBC">
      <w:pPr>
        <w:pStyle w:val="-"/>
        <w:rPr>
          <w:rtl/>
        </w:rPr>
      </w:pPr>
      <w:r>
        <w:rPr>
          <w:rtl/>
        </w:rPr>
        <w:br/>
      </w:r>
      <w:bookmarkStart w:id="398" w:name="FS000000526T23_03_2005_16_41_15C"/>
      <w:bookmarkEnd w:id="398"/>
      <w:r>
        <w:rPr>
          <w:rtl/>
        </w:rPr>
        <w:t>משה גפני (דגל התורה):</w:t>
      </w:r>
    </w:p>
    <w:p w14:paraId="01F61BE0" w14:textId="77777777" w:rsidR="00000000" w:rsidRDefault="00A92CBC">
      <w:pPr>
        <w:pStyle w:val="a0"/>
        <w:rPr>
          <w:rtl/>
        </w:rPr>
      </w:pPr>
    </w:p>
    <w:p w14:paraId="59980E9B" w14:textId="77777777" w:rsidR="00000000" w:rsidRDefault="00A92CBC">
      <w:pPr>
        <w:pStyle w:val="a0"/>
        <w:rPr>
          <w:rFonts w:hint="cs"/>
          <w:rtl/>
        </w:rPr>
      </w:pPr>
      <w:r>
        <w:rPr>
          <w:rFonts w:hint="cs"/>
          <w:rtl/>
        </w:rPr>
        <w:t>אתה טועה, בדיוק הפוך. בדיוק הפוך - - -</w:t>
      </w:r>
    </w:p>
    <w:p w14:paraId="39752CEC" w14:textId="77777777" w:rsidR="00000000" w:rsidRDefault="00A92CBC">
      <w:pPr>
        <w:pStyle w:val="af1"/>
        <w:rPr>
          <w:rtl/>
        </w:rPr>
      </w:pPr>
      <w:r>
        <w:rPr>
          <w:rtl/>
        </w:rPr>
        <w:br/>
        <w:t>היו"ר עבד</w:t>
      </w:r>
      <w:r>
        <w:rPr>
          <w:rFonts w:hint="cs"/>
          <w:rtl/>
        </w:rPr>
        <w:t>-</w:t>
      </w:r>
      <w:r>
        <w:rPr>
          <w:rtl/>
        </w:rPr>
        <w:t>אלמאלכ דהאמשה:</w:t>
      </w:r>
    </w:p>
    <w:p w14:paraId="5F4937B1" w14:textId="77777777" w:rsidR="00000000" w:rsidRDefault="00A92CBC">
      <w:pPr>
        <w:pStyle w:val="a0"/>
        <w:rPr>
          <w:rtl/>
        </w:rPr>
      </w:pPr>
    </w:p>
    <w:p w14:paraId="16EA78F7" w14:textId="77777777" w:rsidR="00000000" w:rsidRDefault="00A92CBC">
      <w:pPr>
        <w:pStyle w:val="a0"/>
        <w:rPr>
          <w:rFonts w:hint="cs"/>
          <w:rtl/>
        </w:rPr>
      </w:pPr>
      <w:r>
        <w:rPr>
          <w:rFonts w:hint="cs"/>
          <w:rtl/>
        </w:rPr>
        <w:t>בסדר, על זה</w:t>
      </w:r>
      <w:r>
        <w:rPr>
          <w:rFonts w:hint="cs"/>
          <w:rtl/>
        </w:rPr>
        <w:t xml:space="preserve"> תסכימו במעמד אחר.</w:t>
      </w:r>
    </w:p>
    <w:p w14:paraId="3C2F5247" w14:textId="77777777" w:rsidR="00000000" w:rsidRDefault="00A92CBC">
      <w:pPr>
        <w:pStyle w:val="-"/>
        <w:rPr>
          <w:rtl/>
        </w:rPr>
      </w:pPr>
      <w:r>
        <w:rPr>
          <w:rtl/>
        </w:rPr>
        <w:br/>
      </w:r>
      <w:bookmarkStart w:id="399" w:name="FS000000526T23_03_2005_16_41_42C"/>
      <w:bookmarkEnd w:id="399"/>
      <w:r>
        <w:rPr>
          <w:rtl/>
        </w:rPr>
        <w:t>משה גפני (דגל התורה):</w:t>
      </w:r>
    </w:p>
    <w:p w14:paraId="7E74509F" w14:textId="77777777" w:rsidR="00000000" w:rsidRDefault="00A92CBC">
      <w:pPr>
        <w:pStyle w:val="a0"/>
        <w:rPr>
          <w:rtl/>
        </w:rPr>
      </w:pPr>
    </w:p>
    <w:p w14:paraId="4F45D401" w14:textId="77777777" w:rsidR="00000000" w:rsidRDefault="00A92CBC">
      <w:pPr>
        <w:pStyle w:val="a0"/>
        <w:rPr>
          <w:rFonts w:hint="cs"/>
          <w:rtl/>
        </w:rPr>
      </w:pPr>
      <w:r>
        <w:rPr>
          <w:rFonts w:hint="cs"/>
          <w:rtl/>
        </w:rPr>
        <w:t>להיכנס ולקבל אזרחות בארצות-הברית זה דבר - - -</w:t>
      </w:r>
    </w:p>
    <w:p w14:paraId="44E30819" w14:textId="77777777" w:rsidR="00000000" w:rsidRDefault="00A92CBC">
      <w:pPr>
        <w:pStyle w:val="af1"/>
        <w:rPr>
          <w:rtl/>
        </w:rPr>
      </w:pPr>
      <w:r>
        <w:rPr>
          <w:rtl/>
        </w:rPr>
        <w:br/>
        <w:t>היו"ר עבד</w:t>
      </w:r>
      <w:r>
        <w:rPr>
          <w:rFonts w:hint="cs"/>
          <w:rtl/>
        </w:rPr>
        <w:t>-</w:t>
      </w:r>
      <w:r>
        <w:rPr>
          <w:rtl/>
        </w:rPr>
        <w:t>אלמאלכ דהאמשה:</w:t>
      </w:r>
    </w:p>
    <w:p w14:paraId="54BA89D6" w14:textId="77777777" w:rsidR="00000000" w:rsidRDefault="00A92CBC">
      <w:pPr>
        <w:pStyle w:val="a0"/>
        <w:rPr>
          <w:rtl/>
        </w:rPr>
      </w:pPr>
    </w:p>
    <w:p w14:paraId="1346C005" w14:textId="77777777" w:rsidR="00000000" w:rsidRDefault="00A92CBC">
      <w:pPr>
        <w:pStyle w:val="a0"/>
        <w:rPr>
          <w:rFonts w:hint="cs"/>
          <w:rtl/>
        </w:rPr>
      </w:pPr>
      <w:r>
        <w:rPr>
          <w:rFonts w:hint="cs"/>
          <w:rtl/>
        </w:rPr>
        <w:t xml:space="preserve">אמרת את שלך, בסדר. </w:t>
      </w:r>
    </w:p>
    <w:p w14:paraId="1C413B2A" w14:textId="77777777" w:rsidR="00000000" w:rsidRDefault="00A92CBC">
      <w:pPr>
        <w:pStyle w:val="-"/>
        <w:rPr>
          <w:rtl/>
        </w:rPr>
      </w:pPr>
      <w:r>
        <w:rPr>
          <w:rtl/>
        </w:rPr>
        <w:br/>
      </w:r>
      <w:bookmarkStart w:id="400" w:name="FS000000526T23_03_2005_16_42_22C"/>
      <w:bookmarkEnd w:id="400"/>
      <w:r>
        <w:rPr>
          <w:rtl/>
        </w:rPr>
        <w:t>משה גפני (דגל התורה):</w:t>
      </w:r>
    </w:p>
    <w:p w14:paraId="0D876858" w14:textId="77777777" w:rsidR="00000000" w:rsidRDefault="00A92CBC">
      <w:pPr>
        <w:pStyle w:val="a0"/>
        <w:rPr>
          <w:rtl/>
        </w:rPr>
      </w:pPr>
    </w:p>
    <w:p w14:paraId="1EBAA048" w14:textId="77777777" w:rsidR="00000000" w:rsidRDefault="00A92CBC">
      <w:pPr>
        <w:pStyle w:val="a0"/>
        <w:rPr>
          <w:rFonts w:hint="cs"/>
          <w:rtl/>
        </w:rPr>
      </w:pPr>
      <w:r>
        <w:rPr>
          <w:rFonts w:hint="cs"/>
          <w:rtl/>
        </w:rPr>
        <w:t>אדוני היושב-ראש, הפריעו לי. אני רק מציע לגבי הנושא הזה - זה יעניין אותך, אדוני היושב-ראש. יש דבר</w:t>
      </w:r>
      <w:r>
        <w:rPr>
          <w:rFonts w:hint="cs"/>
          <w:rtl/>
        </w:rPr>
        <w:t xml:space="preserve"> אחד שלא ייגעו בו, ושר הפנים אמר שלא תהיה זליגה. הנושא הזה של איחוד משפחות - לאחד משפחה מג'נין עם משפחה מאום-אל-פחם לא יאחדו. יש רק עצה אחת. אם אנחנו, חברי הכנסת הדתיים, נתחיל לצעוק שאנחנו מתנגדים לאיחוד המשפחות האלה, אז תראה שמסדרים את זה.</w:t>
      </w:r>
    </w:p>
    <w:p w14:paraId="78A3B95A" w14:textId="77777777" w:rsidR="00000000" w:rsidRDefault="00A92CBC">
      <w:pPr>
        <w:pStyle w:val="af1"/>
        <w:rPr>
          <w:rtl/>
        </w:rPr>
      </w:pPr>
      <w:r>
        <w:rPr>
          <w:rtl/>
        </w:rPr>
        <w:br/>
        <w:t>היו"ר עבד</w:t>
      </w:r>
      <w:r>
        <w:rPr>
          <w:rFonts w:hint="cs"/>
          <w:rtl/>
        </w:rPr>
        <w:t>-</w:t>
      </w:r>
      <w:r>
        <w:rPr>
          <w:rtl/>
        </w:rPr>
        <w:t>אלמא</w:t>
      </w:r>
      <w:r>
        <w:rPr>
          <w:rtl/>
        </w:rPr>
        <w:t>לכ דהאמשה:</w:t>
      </w:r>
    </w:p>
    <w:p w14:paraId="3C0AB1AC" w14:textId="77777777" w:rsidR="00000000" w:rsidRDefault="00A92CBC">
      <w:pPr>
        <w:pStyle w:val="a0"/>
        <w:rPr>
          <w:rtl/>
        </w:rPr>
      </w:pPr>
    </w:p>
    <w:p w14:paraId="014EF69E" w14:textId="77777777" w:rsidR="00000000" w:rsidRDefault="00A92CBC">
      <w:pPr>
        <w:pStyle w:val="a0"/>
        <w:rPr>
          <w:rFonts w:hint="cs"/>
          <w:rtl/>
        </w:rPr>
      </w:pPr>
      <w:r>
        <w:rPr>
          <w:rFonts w:hint="cs"/>
          <w:rtl/>
        </w:rPr>
        <w:t xml:space="preserve">תודה רבה לחבר הכנסת גפני. </w:t>
      </w:r>
    </w:p>
    <w:p w14:paraId="4D57CACA" w14:textId="77777777" w:rsidR="00000000" w:rsidRDefault="00A92CBC">
      <w:pPr>
        <w:pStyle w:val="a0"/>
        <w:rPr>
          <w:rFonts w:hint="cs"/>
          <w:rtl/>
        </w:rPr>
      </w:pPr>
    </w:p>
    <w:p w14:paraId="3C0B747C" w14:textId="77777777" w:rsidR="00000000" w:rsidRDefault="00A92CBC">
      <w:pPr>
        <w:pStyle w:val="a0"/>
        <w:rPr>
          <w:rFonts w:hint="cs"/>
          <w:rtl/>
        </w:rPr>
      </w:pPr>
      <w:r>
        <w:rPr>
          <w:rFonts w:hint="cs"/>
          <w:rtl/>
        </w:rPr>
        <w:t xml:space="preserve">חברי הכנסת, אנחנו נעבור עכשיו להצבעה על הצעותיהם של חברי הכנסת סולודקין, פורז וסלומינסקי - אם להעביר אותן לוועדת הפנים. מי שבעד, זה להעביר לוועדת הפנים; מי שנגד, זה להסיר. אפשר להצביע כמובן. </w:t>
      </w:r>
    </w:p>
    <w:p w14:paraId="1E809AD5" w14:textId="77777777" w:rsidR="00000000" w:rsidRDefault="00A92CBC">
      <w:pPr>
        <w:pStyle w:val="ab"/>
        <w:bidi/>
        <w:rPr>
          <w:rFonts w:hint="cs"/>
          <w:rtl/>
        </w:rPr>
      </w:pPr>
      <w:r>
        <w:rPr>
          <w:rtl/>
        </w:rPr>
        <w:br/>
      </w:r>
      <w:r>
        <w:rPr>
          <w:rFonts w:hint="cs"/>
          <w:rtl/>
        </w:rPr>
        <w:t>הצבעה מס' 44</w:t>
      </w:r>
    </w:p>
    <w:p w14:paraId="46C0926E" w14:textId="77777777" w:rsidR="00000000" w:rsidRDefault="00A92CBC">
      <w:pPr>
        <w:pStyle w:val="a0"/>
        <w:rPr>
          <w:rFonts w:hint="cs"/>
          <w:rtl/>
        </w:rPr>
      </w:pPr>
    </w:p>
    <w:p w14:paraId="64BE5083" w14:textId="77777777" w:rsidR="00000000" w:rsidRDefault="00A92CBC">
      <w:pPr>
        <w:pStyle w:val="ac"/>
        <w:bidi/>
        <w:rPr>
          <w:rFonts w:hint="cs"/>
          <w:rtl/>
        </w:rPr>
      </w:pPr>
      <w:r>
        <w:rPr>
          <w:rFonts w:hint="cs"/>
          <w:rtl/>
        </w:rPr>
        <w:t>בעד ההצעה</w:t>
      </w:r>
      <w:r>
        <w:rPr>
          <w:rFonts w:hint="cs"/>
          <w:rtl/>
        </w:rPr>
        <w:t xml:space="preserve"> להעביר את הנושא לוועדה - 14</w:t>
      </w:r>
    </w:p>
    <w:p w14:paraId="7423A786" w14:textId="77777777" w:rsidR="00000000" w:rsidRDefault="00A92CBC">
      <w:pPr>
        <w:pStyle w:val="ac"/>
        <w:bidi/>
        <w:rPr>
          <w:rFonts w:hint="cs"/>
          <w:rtl/>
        </w:rPr>
      </w:pPr>
      <w:r>
        <w:rPr>
          <w:rFonts w:hint="cs"/>
          <w:rtl/>
        </w:rPr>
        <w:t>בעד ההצעה שלא לכלול את הנושא בסדר-היום - אין</w:t>
      </w:r>
    </w:p>
    <w:p w14:paraId="16DEBC23" w14:textId="77777777" w:rsidR="00000000" w:rsidRDefault="00A92CBC">
      <w:pPr>
        <w:pStyle w:val="ac"/>
        <w:bidi/>
        <w:rPr>
          <w:rFonts w:hint="cs"/>
          <w:rtl/>
        </w:rPr>
      </w:pPr>
      <w:r>
        <w:rPr>
          <w:rFonts w:hint="cs"/>
          <w:rtl/>
        </w:rPr>
        <w:t>נמנעים - אין</w:t>
      </w:r>
    </w:p>
    <w:p w14:paraId="79E45950" w14:textId="77777777" w:rsidR="00000000" w:rsidRDefault="00A92CBC">
      <w:pPr>
        <w:pStyle w:val="ad"/>
        <w:bidi/>
        <w:rPr>
          <w:rFonts w:hint="cs"/>
          <w:rtl/>
        </w:rPr>
      </w:pPr>
      <w:r>
        <w:rPr>
          <w:rFonts w:hint="cs"/>
          <w:rtl/>
        </w:rPr>
        <w:t>ההצעה להעביר את הנושא לוועדת הפנים ואיכות הסביבה נתקבלה.</w:t>
      </w:r>
    </w:p>
    <w:p w14:paraId="484340A8" w14:textId="77777777" w:rsidR="00000000" w:rsidRDefault="00A92CBC">
      <w:pPr>
        <w:pStyle w:val="af1"/>
        <w:rPr>
          <w:rtl/>
        </w:rPr>
      </w:pPr>
      <w:r>
        <w:rPr>
          <w:rtl/>
        </w:rPr>
        <w:br/>
        <w:t>היו"ר עבד</w:t>
      </w:r>
      <w:r>
        <w:rPr>
          <w:rFonts w:hint="cs"/>
          <w:rtl/>
        </w:rPr>
        <w:t>-</w:t>
      </w:r>
      <w:r>
        <w:rPr>
          <w:rtl/>
        </w:rPr>
        <w:t>אלמאלכ דהאמשה:</w:t>
      </w:r>
    </w:p>
    <w:p w14:paraId="57144AC4" w14:textId="77777777" w:rsidR="00000000" w:rsidRDefault="00A92CBC">
      <w:pPr>
        <w:pStyle w:val="a0"/>
        <w:rPr>
          <w:rtl/>
        </w:rPr>
      </w:pPr>
    </w:p>
    <w:p w14:paraId="408523F5" w14:textId="77777777" w:rsidR="00000000" w:rsidRDefault="00A92CBC">
      <w:pPr>
        <w:pStyle w:val="a0"/>
        <w:rPr>
          <w:rFonts w:hint="cs"/>
          <w:rtl/>
        </w:rPr>
      </w:pPr>
      <w:r>
        <w:rPr>
          <w:rFonts w:hint="cs"/>
          <w:rtl/>
        </w:rPr>
        <w:t>ובכן, ברוב של 14 תומכים, אפס מתנגדים ואפס נמנעים, ההצעות תועברנה לוועדת הפנים להמשך ה</w:t>
      </w:r>
      <w:r>
        <w:rPr>
          <w:rFonts w:hint="cs"/>
          <w:rtl/>
        </w:rPr>
        <w:t xml:space="preserve">דיון בהן. </w:t>
      </w:r>
    </w:p>
    <w:p w14:paraId="4EC15747" w14:textId="77777777" w:rsidR="00000000" w:rsidRDefault="00A92CBC">
      <w:pPr>
        <w:pStyle w:val="a0"/>
        <w:rPr>
          <w:rtl/>
        </w:rPr>
      </w:pPr>
      <w:r>
        <w:rPr>
          <w:rtl/>
        </w:rPr>
        <w:br/>
      </w:r>
    </w:p>
    <w:p w14:paraId="6A3E207F" w14:textId="77777777" w:rsidR="00000000" w:rsidRDefault="00A92CBC">
      <w:pPr>
        <w:pStyle w:val="a2"/>
        <w:rPr>
          <w:rtl/>
        </w:rPr>
      </w:pPr>
    </w:p>
    <w:p w14:paraId="6C71A2F1" w14:textId="77777777" w:rsidR="00000000" w:rsidRDefault="00A92CBC">
      <w:pPr>
        <w:pStyle w:val="a2"/>
        <w:rPr>
          <w:rFonts w:hint="cs"/>
          <w:u w:val="none"/>
          <w:rtl/>
        </w:rPr>
      </w:pPr>
      <w:bookmarkStart w:id="401" w:name="CS97723FI0097723T23_03_2005_16_47_47"/>
      <w:bookmarkStart w:id="402" w:name="_Toc104196632"/>
      <w:bookmarkEnd w:id="401"/>
      <w:r>
        <w:rPr>
          <w:u w:val="none"/>
          <w:rtl/>
        </w:rPr>
        <w:t>הצעה לסדר-היום</w:t>
      </w:r>
      <w:bookmarkEnd w:id="402"/>
    </w:p>
    <w:p w14:paraId="5E84EC96" w14:textId="77777777" w:rsidR="00000000" w:rsidRDefault="00A92CBC">
      <w:pPr>
        <w:pStyle w:val="a2"/>
        <w:rPr>
          <w:rtl/>
        </w:rPr>
      </w:pPr>
      <w:bookmarkStart w:id="403" w:name="_Toc104196633"/>
      <w:r>
        <w:rPr>
          <w:rtl/>
        </w:rPr>
        <w:t>בנייה בקדמת</w:t>
      </w:r>
      <w:r>
        <w:rPr>
          <w:rFonts w:hint="cs"/>
          <w:rtl/>
        </w:rPr>
        <w:t>-</w:t>
      </w:r>
      <w:r>
        <w:rPr>
          <w:rtl/>
        </w:rPr>
        <w:t>ציון</w:t>
      </w:r>
      <w:bookmarkEnd w:id="403"/>
    </w:p>
    <w:p w14:paraId="2C752C35" w14:textId="77777777" w:rsidR="00000000" w:rsidRDefault="00A92CBC">
      <w:pPr>
        <w:pStyle w:val="af1"/>
        <w:rPr>
          <w:rFonts w:hint="cs"/>
          <w:rtl/>
        </w:rPr>
      </w:pPr>
    </w:p>
    <w:p w14:paraId="262DAE72" w14:textId="77777777" w:rsidR="00000000" w:rsidRDefault="00A92CBC">
      <w:pPr>
        <w:pStyle w:val="af1"/>
        <w:rPr>
          <w:rFonts w:hint="cs"/>
          <w:rtl/>
        </w:rPr>
      </w:pPr>
      <w:r>
        <w:rPr>
          <w:rtl/>
        </w:rPr>
        <w:t>היו"ר עבד-אלמאלכ דהאמשה:</w:t>
      </w:r>
    </w:p>
    <w:p w14:paraId="4189FFF0" w14:textId="77777777" w:rsidR="00000000" w:rsidRDefault="00A92CBC">
      <w:pPr>
        <w:pStyle w:val="a0"/>
        <w:rPr>
          <w:rFonts w:hint="cs"/>
          <w:rtl/>
        </w:rPr>
      </w:pPr>
    </w:p>
    <w:p w14:paraId="662C80B0" w14:textId="77777777" w:rsidR="00000000" w:rsidRDefault="00A92CBC">
      <w:pPr>
        <w:pStyle w:val="a0"/>
        <w:rPr>
          <w:rFonts w:hint="cs"/>
          <w:rtl/>
        </w:rPr>
      </w:pPr>
      <w:r>
        <w:rPr>
          <w:rFonts w:hint="cs"/>
          <w:rtl/>
        </w:rPr>
        <w:t>הנושא הבא: הצעה לסדר-היום מס' 6548 בעניין בנייה בקדמת-ציון. חבר הכנסת משה כחלון, בבקשה.</w:t>
      </w:r>
    </w:p>
    <w:p w14:paraId="5451CC5C" w14:textId="77777777" w:rsidR="00000000" w:rsidRDefault="00A92CBC">
      <w:pPr>
        <w:pStyle w:val="a"/>
        <w:rPr>
          <w:rtl/>
        </w:rPr>
      </w:pPr>
      <w:r>
        <w:rPr>
          <w:rtl/>
        </w:rPr>
        <w:br/>
      </w:r>
      <w:bookmarkStart w:id="404" w:name="FS000001034T23_03_2005_16_48_42"/>
      <w:bookmarkStart w:id="405" w:name="_Toc104196634"/>
      <w:bookmarkEnd w:id="404"/>
      <w:r>
        <w:rPr>
          <w:rtl/>
        </w:rPr>
        <w:t>משה כחלון (הליכוד):</w:t>
      </w:r>
      <w:bookmarkEnd w:id="405"/>
    </w:p>
    <w:p w14:paraId="6119B8E4" w14:textId="77777777" w:rsidR="00000000" w:rsidRDefault="00A92CBC">
      <w:pPr>
        <w:pStyle w:val="a0"/>
        <w:rPr>
          <w:rtl/>
        </w:rPr>
      </w:pPr>
    </w:p>
    <w:p w14:paraId="32D6EA01" w14:textId="77777777" w:rsidR="00000000" w:rsidRDefault="00A92CBC">
      <w:pPr>
        <w:pStyle w:val="a0"/>
        <w:rPr>
          <w:rFonts w:hint="cs"/>
          <w:rtl/>
        </w:rPr>
      </w:pPr>
      <w:r>
        <w:rPr>
          <w:rFonts w:hint="cs"/>
          <w:rtl/>
        </w:rPr>
        <w:t>אדוני היושב-ראש, אדוני שר הפנים - - -</w:t>
      </w:r>
    </w:p>
    <w:p w14:paraId="79DC06C5" w14:textId="77777777" w:rsidR="00000000" w:rsidRDefault="00A92CBC">
      <w:pPr>
        <w:pStyle w:val="af0"/>
        <w:rPr>
          <w:rtl/>
        </w:rPr>
      </w:pPr>
      <w:r>
        <w:rPr>
          <w:rtl/>
        </w:rPr>
        <w:br/>
        <w:t>מאיר פרוש (אגודת ישראל - יהדות התו</w:t>
      </w:r>
      <w:r>
        <w:rPr>
          <w:rtl/>
        </w:rPr>
        <w:t>רה והשבת):</w:t>
      </w:r>
    </w:p>
    <w:p w14:paraId="08FCAEAD" w14:textId="77777777" w:rsidR="00000000" w:rsidRDefault="00A92CBC">
      <w:pPr>
        <w:pStyle w:val="a0"/>
        <w:rPr>
          <w:rtl/>
        </w:rPr>
      </w:pPr>
    </w:p>
    <w:p w14:paraId="60C5E71B" w14:textId="77777777" w:rsidR="00000000" w:rsidRDefault="00A92CBC">
      <w:pPr>
        <w:pStyle w:val="a0"/>
        <w:rPr>
          <w:rFonts w:hint="cs"/>
          <w:rtl/>
        </w:rPr>
      </w:pPr>
      <w:r>
        <w:rPr>
          <w:rFonts w:hint="cs"/>
          <w:rtl/>
        </w:rPr>
        <w:t>יותר טוב שלא מדברים.</w:t>
      </w:r>
    </w:p>
    <w:p w14:paraId="233FE2DB" w14:textId="77777777" w:rsidR="00000000" w:rsidRDefault="00A92CBC">
      <w:pPr>
        <w:pStyle w:val="-"/>
        <w:rPr>
          <w:rtl/>
        </w:rPr>
      </w:pPr>
      <w:r>
        <w:rPr>
          <w:rtl/>
        </w:rPr>
        <w:br/>
      </w:r>
      <w:bookmarkStart w:id="406" w:name="FS000001034T23_03_2005_16_49_10C"/>
      <w:bookmarkEnd w:id="406"/>
      <w:r>
        <w:rPr>
          <w:rtl/>
        </w:rPr>
        <w:t>משה כחלון (הליכוד):</w:t>
      </w:r>
    </w:p>
    <w:p w14:paraId="64EEC28C" w14:textId="77777777" w:rsidR="00000000" w:rsidRDefault="00A92CBC">
      <w:pPr>
        <w:pStyle w:val="a0"/>
        <w:rPr>
          <w:rtl/>
        </w:rPr>
      </w:pPr>
    </w:p>
    <w:p w14:paraId="36AA70A4" w14:textId="77777777" w:rsidR="00000000" w:rsidRDefault="00A92CBC">
      <w:pPr>
        <w:pStyle w:val="a0"/>
        <w:rPr>
          <w:rFonts w:hint="cs"/>
          <w:rtl/>
        </w:rPr>
      </w:pPr>
      <w:r>
        <w:rPr>
          <w:rFonts w:hint="cs"/>
          <w:rtl/>
        </w:rPr>
        <w:t xml:space="preserve">אני שמעתי היום. מה יותר טוב שלא מדברים - שלא בונים. לא מדברים, לא מאשרים אישורים. שיגידו פה מעל הבמה, שעם ישראל ידע. </w:t>
      </w:r>
    </w:p>
    <w:p w14:paraId="43B0201D" w14:textId="77777777" w:rsidR="00000000" w:rsidRDefault="00A92CBC">
      <w:pPr>
        <w:pStyle w:val="a0"/>
        <w:rPr>
          <w:rFonts w:hint="cs"/>
          <w:rtl/>
        </w:rPr>
      </w:pPr>
    </w:p>
    <w:p w14:paraId="56CCDEE3" w14:textId="77777777" w:rsidR="00000000" w:rsidRDefault="00A92CBC">
      <w:pPr>
        <w:pStyle w:val="a0"/>
        <w:rPr>
          <w:rFonts w:hint="cs"/>
          <w:rtl/>
        </w:rPr>
      </w:pPr>
      <w:r>
        <w:rPr>
          <w:rFonts w:hint="cs"/>
          <w:rtl/>
        </w:rPr>
        <w:t>אדוני שר הפנים, אף פעם לא הייתי מאושר יותר מההצבעה שלי שלא לצרף אתכם לממשלה כמו הי</w:t>
      </w:r>
      <w:r>
        <w:rPr>
          <w:rFonts w:hint="cs"/>
          <w:rtl/>
        </w:rPr>
        <w:t>ום, כשהבנתי באמת את ההתייחסות שלכם, של מפלגת העבודה. ואני מכה על חטא, גברת לבני. חשבתי שאין יותר גרוע מפורז, חשבתי שאין יותר גרוע מפורז - -</w:t>
      </w:r>
    </w:p>
    <w:p w14:paraId="0C8F88F4" w14:textId="77777777" w:rsidR="00000000" w:rsidRDefault="00A92CBC">
      <w:pPr>
        <w:pStyle w:val="af0"/>
        <w:rPr>
          <w:rtl/>
        </w:rPr>
      </w:pPr>
      <w:r>
        <w:rPr>
          <w:rtl/>
        </w:rPr>
        <w:br/>
        <w:t>אתי לבני (שינוי):</w:t>
      </w:r>
    </w:p>
    <w:p w14:paraId="7985ADFD" w14:textId="77777777" w:rsidR="00000000" w:rsidRDefault="00A92CBC">
      <w:pPr>
        <w:pStyle w:val="a0"/>
        <w:rPr>
          <w:rtl/>
        </w:rPr>
      </w:pPr>
    </w:p>
    <w:p w14:paraId="1870A957" w14:textId="77777777" w:rsidR="00000000" w:rsidRDefault="00A92CBC">
      <w:pPr>
        <w:pStyle w:val="a0"/>
        <w:rPr>
          <w:rFonts w:hint="cs"/>
          <w:rtl/>
        </w:rPr>
      </w:pPr>
      <w:r>
        <w:rPr>
          <w:rFonts w:hint="cs"/>
          <w:rtl/>
        </w:rPr>
        <w:t>- - -</w:t>
      </w:r>
    </w:p>
    <w:p w14:paraId="351D2DC5" w14:textId="77777777" w:rsidR="00000000" w:rsidRDefault="00A92CBC">
      <w:pPr>
        <w:pStyle w:val="-"/>
        <w:rPr>
          <w:rtl/>
        </w:rPr>
      </w:pPr>
      <w:r>
        <w:rPr>
          <w:rtl/>
        </w:rPr>
        <w:br/>
      </w:r>
      <w:bookmarkStart w:id="407" w:name="FS000001034T23_03_2005_16_51_12C"/>
      <w:bookmarkEnd w:id="407"/>
      <w:r>
        <w:rPr>
          <w:rtl/>
        </w:rPr>
        <w:t>משה כחלון (הליכוד):</w:t>
      </w:r>
    </w:p>
    <w:p w14:paraId="3B71BD20" w14:textId="77777777" w:rsidR="00000000" w:rsidRDefault="00A92CBC">
      <w:pPr>
        <w:pStyle w:val="a0"/>
        <w:rPr>
          <w:rtl/>
        </w:rPr>
      </w:pPr>
    </w:p>
    <w:p w14:paraId="1571574F" w14:textId="77777777" w:rsidR="00000000" w:rsidRDefault="00A92CBC">
      <w:pPr>
        <w:pStyle w:val="a0"/>
        <w:rPr>
          <w:rFonts w:hint="cs"/>
          <w:rtl/>
        </w:rPr>
      </w:pPr>
      <w:r>
        <w:rPr>
          <w:rFonts w:hint="cs"/>
          <w:rtl/>
        </w:rPr>
        <w:t>- - אבל, אלוהים ישמור. פורז הכה אותנו בשוטים, והשר פינס בעקרבים - בע</w:t>
      </w:r>
      <w:r>
        <w:rPr>
          <w:rFonts w:hint="cs"/>
          <w:rtl/>
        </w:rPr>
        <w:t xml:space="preserve">רכים היהודיים, באכיפת החמץ, באזרחות לילדים של עובדים זרים, בבנייה בירושלים. </w:t>
      </w:r>
    </w:p>
    <w:p w14:paraId="382F2DA5" w14:textId="77777777" w:rsidR="00000000" w:rsidRDefault="00A92CBC">
      <w:pPr>
        <w:pStyle w:val="af0"/>
        <w:rPr>
          <w:rtl/>
        </w:rPr>
      </w:pPr>
      <w:r>
        <w:rPr>
          <w:rtl/>
        </w:rPr>
        <w:br/>
        <w:t>עזמי בשארה (בל"ד):</w:t>
      </w:r>
    </w:p>
    <w:p w14:paraId="04F6D269" w14:textId="77777777" w:rsidR="00000000" w:rsidRDefault="00A92CBC">
      <w:pPr>
        <w:pStyle w:val="a0"/>
        <w:rPr>
          <w:rtl/>
        </w:rPr>
      </w:pPr>
    </w:p>
    <w:p w14:paraId="0BF2B3DB" w14:textId="77777777" w:rsidR="00000000" w:rsidRDefault="00A92CBC">
      <w:pPr>
        <w:pStyle w:val="a0"/>
        <w:rPr>
          <w:rFonts w:hint="cs"/>
          <w:rtl/>
        </w:rPr>
      </w:pPr>
      <w:r>
        <w:rPr>
          <w:rFonts w:hint="cs"/>
          <w:rtl/>
        </w:rPr>
        <w:t>אזרחות זה מכה - - - ?</w:t>
      </w:r>
    </w:p>
    <w:p w14:paraId="78EA8463" w14:textId="77777777" w:rsidR="00000000" w:rsidRDefault="00A92CBC">
      <w:pPr>
        <w:pStyle w:val="af1"/>
        <w:rPr>
          <w:rtl/>
        </w:rPr>
      </w:pPr>
      <w:r>
        <w:rPr>
          <w:rtl/>
        </w:rPr>
        <w:br/>
        <w:t>היו"ר עבד</w:t>
      </w:r>
      <w:r>
        <w:rPr>
          <w:rFonts w:hint="cs"/>
          <w:rtl/>
        </w:rPr>
        <w:t>-</w:t>
      </w:r>
      <w:r>
        <w:rPr>
          <w:rtl/>
        </w:rPr>
        <w:t>אלמאלכ דהאמשה:</w:t>
      </w:r>
    </w:p>
    <w:p w14:paraId="57E5D422" w14:textId="77777777" w:rsidR="00000000" w:rsidRDefault="00A92CBC">
      <w:pPr>
        <w:pStyle w:val="a0"/>
        <w:rPr>
          <w:rtl/>
        </w:rPr>
      </w:pPr>
    </w:p>
    <w:p w14:paraId="2707F418" w14:textId="77777777" w:rsidR="00000000" w:rsidRDefault="00A92CBC">
      <w:pPr>
        <w:pStyle w:val="a0"/>
        <w:rPr>
          <w:rFonts w:hint="cs"/>
          <w:rtl/>
        </w:rPr>
      </w:pPr>
      <w:r>
        <w:rPr>
          <w:rFonts w:hint="cs"/>
          <w:rtl/>
        </w:rPr>
        <w:t xml:space="preserve">וכל זה בממשלת הליכוד. </w:t>
      </w:r>
    </w:p>
    <w:p w14:paraId="772C0B17" w14:textId="77777777" w:rsidR="00000000" w:rsidRDefault="00A92CBC">
      <w:pPr>
        <w:pStyle w:val="-"/>
        <w:rPr>
          <w:rtl/>
        </w:rPr>
      </w:pPr>
      <w:r>
        <w:rPr>
          <w:rtl/>
        </w:rPr>
        <w:br/>
      </w:r>
      <w:bookmarkStart w:id="408" w:name="FS000001034T23_03_2005_16_52_56C"/>
      <w:bookmarkEnd w:id="408"/>
      <w:r>
        <w:rPr>
          <w:rtl/>
        </w:rPr>
        <w:t>משה כחלון (הליכוד):</w:t>
      </w:r>
    </w:p>
    <w:p w14:paraId="6FB27168" w14:textId="77777777" w:rsidR="00000000" w:rsidRDefault="00A92CBC">
      <w:pPr>
        <w:pStyle w:val="a0"/>
        <w:rPr>
          <w:rtl/>
        </w:rPr>
      </w:pPr>
    </w:p>
    <w:p w14:paraId="2BB58CF5" w14:textId="77777777" w:rsidR="00000000" w:rsidRDefault="00A92CBC">
      <w:pPr>
        <w:pStyle w:val="a0"/>
        <w:rPr>
          <w:rFonts w:hint="cs"/>
          <w:rtl/>
        </w:rPr>
      </w:pPr>
      <w:r>
        <w:rPr>
          <w:rFonts w:hint="cs"/>
          <w:rtl/>
        </w:rPr>
        <w:t>בממשלת הליכוד, ב-40 מנדטים של הליכוד. תמיד אמרו ככה: הליכוד בשלט</w:t>
      </w:r>
      <w:r>
        <w:rPr>
          <w:rFonts w:hint="cs"/>
          <w:rtl/>
        </w:rPr>
        <w:t xml:space="preserve">ון, מפלגת העבודה בממשלה, ומפא"י שולטת. </w:t>
      </w:r>
    </w:p>
    <w:p w14:paraId="6EED5550" w14:textId="77777777" w:rsidR="00000000" w:rsidRDefault="00A92CBC">
      <w:pPr>
        <w:pStyle w:val="a0"/>
        <w:rPr>
          <w:rFonts w:hint="cs"/>
          <w:rtl/>
        </w:rPr>
      </w:pPr>
    </w:p>
    <w:p w14:paraId="21EED4C0" w14:textId="77777777" w:rsidR="00000000" w:rsidRDefault="00A92CBC">
      <w:pPr>
        <w:pStyle w:val="a0"/>
        <w:rPr>
          <w:rFonts w:hint="cs"/>
          <w:rtl/>
        </w:rPr>
      </w:pPr>
      <w:r>
        <w:rPr>
          <w:rFonts w:hint="cs"/>
          <w:rtl/>
        </w:rPr>
        <w:t>אני רוצה לומר לך, שמי שבחר בך להיות שר - האנשים שלכם - צדק. אתה מיישם בצורה בלתי רגילה מדיניות אנטי-ליכוד, אנטי ערכים יהודיים, אנטי הדברים שאנחנו מאמינים בהם - - -</w:t>
      </w:r>
    </w:p>
    <w:p w14:paraId="626498CC" w14:textId="77777777" w:rsidR="00000000" w:rsidRDefault="00A92CBC">
      <w:pPr>
        <w:pStyle w:val="af1"/>
        <w:rPr>
          <w:rtl/>
        </w:rPr>
      </w:pPr>
      <w:r>
        <w:rPr>
          <w:rtl/>
        </w:rPr>
        <w:br/>
        <w:t>היו"ר עבד</w:t>
      </w:r>
      <w:r>
        <w:rPr>
          <w:rFonts w:hint="cs"/>
          <w:rtl/>
        </w:rPr>
        <w:t>-</w:t>
      </w:r>
      <w:r>
        <w:rPr>
          <w:rtl/>
        </w:rPr>
        <w:t>אלמאלכ דהאמשה:</w:t>
      </w:r>
    </w:p>
    <w:p w14:paraId="4846BC26" w14:textId="77777777" w:rsidR="00000000" w:rsidRDefault="00A92CBC">
      <w:pPr>
        <w:pStyle w:val="a0"/>
        <w:rPr>
          <w:rtl/>
        </w:rPr>
      </w:pPr>
    </w:p>
    <w:p w14:paraId="5CACE92D" w14:textId="77777777" w:rsidR="00000000" w:rsidRDefault="00A92CBC">
      <w:pPr>
        <w:pStyle w:val="a0"/>
        <w:rPr>
          <w:rFonts w:hint="cs"/>
          <w:rtl/>
        </w:rPr>
      </w:pPr>
      <w:r>
        <w:rPr>
          <w:rFonts w:hint="cs"/>
          <w:rtl/>
        </w:rPr>
        <w:t xml:space="preserve">אל תגזים. אל תגזים. </w:t>
      </w:r>
    </w:p>
    <w:p w14:paraId="707A4859" w14:textId="77777777" w:rsidR="00000000" w:rsidRDefault="00A92CBC">
      <w:pPr>
        <w:pStyle w:val="af0"/>
        <w:rPr>
          <w:rtl/>
        </w:rPr>
      </w:pPr>
      <w:r>
        <w:rPr>
          <w:rtl/>
        </w:rPr>
        <w:br/>
        <w:t>מא</w:t>
      </w:r>
      <w:r>
        <w:rPr>
          <w:rtl/>
        </w:rPr>
        <w:t>יר פרוש (אגודת ישראל - יהדות התורה והשבת):</w:t>
      </w:r>
    </w:p>
    <w:p w14:paraId="1E3678D8" w14:textId="77777777" w:rsidR="00000000" w:rsidRDefault="00A92CBC">
      <w:pPr>
        <w:pStyle w:val="a0"/>
        <w:rPr>
          <w:rtl/>
        </w:rPr>
      </w:pPr>
    </w:p>
    <w:p w14:paraId="2AC6A959" w14:textId="77777777" w:rsidR="00000000" w:rsidRDefault="00A92CBC">
      <w:pPr>
        <w:pStyle w:val="a0"/>
        <w:rPr>
          <w:rFonts w:hint="cs"/>
          <w:rtl/>
        </w:rPr>
      </w:pPr>
      <w:r>
        <w:rPr>
          <w:rFonts w:hint="cs"/>
          <w:rtl/>
        </w:rPr>
        <w:t xml:space="preserve">הבעיה הגדולה שאין לך ראש ממשלה. </w:t>
      </w:r>
    </w:p>
    <w:p w14:paraId="225B7B9F" w14:textId="77777777" w:rsidR="00000000" w:rsidRDefault="00A92CBC">
      <w:pPr>
        <w:pStyle w:val="af1"/>
        <w:rPr>
          <w:rtl/>
        </w:rPr>
      </w:pPr>
      <w:r>
        <w:rPr>
          <w:rtl/>
        </w:rPr>
        <w:br/>
        <w:t>היו"ר עבד</w:t>
      </w:r>
      <w:r>
        <w:rPr>
          <w:rFonts w:hint="cs"/>
          <w:rtl/>
        </w:rPr>
        <w:t>-</w:t>
      </w:r>
      <w:r>
        <w:rPr>
          <w:rtl/>
        </w:rPr>
        <w:t>אלמאלכ דהאמשה:</w:t>
      </w:r>
    </w:p>
    <w:p w14:paraId="2AA256C2" w14:textId="77777777" w:rsidR="00000000" w:rsidRDefault="00A92CBC">
      <w:pPr>
        <w:pStyle w:val="a0"/>
        <w:rPr>
          <w:rtl/>
        </w:rPr>
      </w:pPr>
    </w:p>
    <w:p w14:paraId="30E71BB5" w14:textId="77777777" w:rsidR="00000000" w:rsidRDefault="00A92CBC">
      <w:pPr>
        <w:pStyle w:val="a0"/>
        <w:rPr>
          <w:rFonts w:hint="cs"/>
          <w:rtl/>
        </w:rPr>
      </w:pPr>
      <w:r>
        <w:rPr>
          <w:rFonts w:hint="cs"/>
          <w:rtl/>
        </w:rPr>
        <w:t xml:space="preserve">חבר הכנסת פרוש. </w:t>
      </w:r>
    </w:p>
    <w:p w14:paraId="2D1EB051" w14:textId="77777777" w:rsidR="00000000" w:rsidRDefault="00A92CBC">
      <w:pPr>
        <w:pStyle w:val="af0"/>
        <w:rPr>
          <w:rtl/>
        </w:rPr>
      </w:pPr>
      <w:r>
        <w:rPr>
          <w:rtl/>
        </w:rPr>
        <w:br/>
        <w:t>עזמי בשארה (בל"ד):</w:t>
      </w:r>
    </w:p>
    <w:p w14:paraId="0D5EEACC" w14:textId="77777777" w:rsidR="00000000" w:rsidRDefault="00A92CBC">
      <w:pPr>
        <w:pStyle w:val="a0"/>
        <w:rPr>
          <w:rtl/>
        </w:rPr>
      </w:pPr>
    </w:p>
    <w:p w14:paraId="0D623FA5" w14:textId="77777777" w:rsidR="00000000" w:rsidRDefault="00A92CBC">
      <w:pPr>
        <w:pStyle w:val="a0"/>
        <w:rPr>
          <w:rFonts w:hint="cs"/>
          <w:rtl/>
        </w:rPr>
      </w:pPr>
      <w:r>
        <w:rPr>
          <w:rFonts w:hint="cs"/>
          <w:rtl/>
        </w:rPr>
        <w:t>- - -</w:t>
      </w:r>
    </w:p>
    <w:p w14:paraId="0D3064E0" w14:textId="77777777" w:rsidR="00000000" w:rsidRDefault="00A92CBC">
      <w:pPr>
        <w:pStyle w:val="-"/>
        <w:rPr>
          <w:rtl/>
        </w:rPr>
      </w:pPr>
      <w:r>
        <w:rPr>
          <w:rtl/>
        </w:rPr>
        <w:br/>
      </w:r>
      <w:bookmarkStart w:id="409" w:name="FS000001034T23_03_2005_16_57_20C"/>
      <w:bookmarkEnd w:id="409"/>
      <w:r>
        <w:rPr>
          <w:rtl/>
        </w:rPr>
        <w:t>משה כחלון (הליכוד):</w:t>
      </w:r>
    </w:p>
    <w:p w14:paraId="149AA73D" w14:textId="77777777" w:rsidR="00000000" w:rsidRDefault="00A92CBC">
      <w:pPr>
        <w:pStyle w:val="a0"/>
        <w:rPr>
          <w:rtl/>
        </w:rPr>
      </w:pPr>
    </w:p>
    <w:p w14:paraId="0C0E9C0A" w14:textId="77777777" w:rsidR="00000000" w:rsidRDefault="00A92CBC">
      <w:pPr>
        <w:pStyle w:val="a0"/>
        <w:rPr>
          <w:rFonts w:hint="cs"/>
          <w:rtl/>
        </w:rPr>
      </w:pPr>
      <w:r>
        <w:rPr>
          <w:rFonts w:hint="cs"/>
          <w:rtl/>
        </w:rPr>
        <w:t>עד עכשיו אני לא חושב שטעיתי בעובדות. אני לא חושב שטעיתי בעובדות, השר פינס.</w:t>
      </w:r>
    </w:p>
    <w:p w14:paraId="2784ED0C" w14:textId="77777777" w:rsidR="00000000" w:rsidRDefault="00A92CBC">
      <w:pPr>
        <w:pStyle w:val="af0"/>
        <w:rPr>
          <w:rtl/>
        </w:rPr>
      </w:pPr>
      <w:r>
        <w:rPr>
          <w:rtl/>
        </w:rPr>
        <w:br/>
        <w:t>שר הפנים א</w:t>
      </w:r>
      <w:r>
        <w:rPr>
          <w:rtl/>
        </w:rPr>
        <w:t>ופיר פינס-פז:</w:t>
      </w:r>
    </w:p>
    <w:p w14:paraId="3186AECA" w14:textId="77777777" w:rsidR="00000000" w:rsidRDefault="00A92CBC">
      <w:pPr>
        <w:pStyle w:val="a0"/>
        <w:rPr>
          <w:rtl/>
        </w:rPr>
      </w:pPr>
    </w:p>
    <w:p w14:paraId="16EC5586" w14:textId="77777777" w:rsidR="00000000" w:rsidRDefault="00A92CBC">
      <w:pPr>
        <w:pStyle w:val="a0"/>
        <w:rPr>
          <w:rFonts w:hint="cs"/>
          <w:rtl/>
        </w:rPr>
      </w:pPr>
      <w:r>
        <w:rPr>
          <w:rFonts w:hint="cs"/>
          <w:rtl/>
        </w:rPr>
        <w:t xml:space="preserve">אני אתייחס אחרי כן. </w:t>
      </w:r>
    </w:p>
    <w:p w14:paraId="0399BCDE" w14:textId="77777777" w:rsidR="00000000" w:rsidRDefault="00A92CBC">
      <w:pPr>
        <w:pStyle w:val="-"/>
        <w:rPr>
          <w:rtl/>
        </w:rPr>
      </w:pPr>
      <w:r>
        <w:rPr>
          <w:rtl/>
        </w:rPr>
        <w:br/>
      </w:r>
      <w:bookmarkStart w:id="410" w:name="FS000001034T23_03_2005_16_58_06C"/>
      <w:bookmarkEnd w:id="410"/>
      <w:r>
        <w:rPr>
          <w:rtl/>
        </w:rPr>
        <w:t>משה כחלון (הליכוד):</w:t>
      </w:r>
    </w:p>
    <w:p w14:paraId="3BEF3331" w14:textId="77777777" w:rsidR="00000000" w:rsidRDefault="00A92CBC">
      <w:pPr>
        <w:pStyle w:val="a0"/>
        <w:rPr>
          <w:rtl/>
        </w:rPr>
      </w:pPr>
    </w:p>
    <w:p w14:paraId="628BAE86" w14:textId="77777777" w:rsidR="00000000" w:rsidRDefault="00A92CBC">
      <w:pPr>
        <w:pStyle w:val="a0"/>
        <w:rPr>
          <w:rFonts w:hint="cs"/>
          <w:rtl/>
        </w:rPr>
      </w:pPr>
      <w:r>
        <w:rPr>
          <w:rFonts w:hint="cs"/>
          <w:rtl/>
        </w:rPr>
        <w:t xml:space="preserve">אני ארוץ לישיבה על חוק ההסדרים אחר כך. על כל פנים, הנושא שרציתי לדבר עליו הוא הבנייה בקדמת-ציון. רציתי פעם אחת באמת לשמוע. כפי שאמר הרב פרוש, זה נושא שמדברים ושותקים, ושותקים ומדברים. </w:t>
      </w:r>
    </w:p>
    <w:p w14:paraId="23B32EB6" w14:textId="77777777" w:rsidR="00000000" w:rsidRDefault="00A92CBC">
      <w:pPr>
        <w:pStyle w:val="a0"/>
        <w:rPr>
          <w:rFonts w:hint="cs"/>
          <w:rtl/>
        </w:rPr>
      </w:pPr>
    </w:p>
    <w:p w14:paraId="2C13C267" w14:textId="77777777" w:rsidR="00000000" w:rsidRDefault="00A92CBC">
      <w:pPr>
        <w:pStyle w:val="a0"/>
        <w:rPr>
          <w:rFonts w:hint="cs"/>
          <w:rtl/>
        </w:rPr>
      </w:pPr>
      <w:r>
        <w:rPr>
          <w:rFonts w:hint="cs"/>
          <w:rtl/>
        </w:rPr>
        <w:t>מעניין אותי,</w:t>
      </w:r>
      <w:r>
        <w:rPr>
          <w:rFonts w:hint="cs"/>
          <w:rtl/>
        </w:rPr>
        <w:t xml:space="preserve"> כשאדמות של יהודים, עם טאבו, עם תב"ע, עם בעלות ברורה, תוכניות מסודרות, בחלק המערבי של גדר ההפרדה - נמצאות אצלכם בוועדה, והיום אתה אומר לי במסדרונות: אדון כחלון, לא תהיה בנייה בירושלים. אמרת גם באישור של מי זה, אבל אני לא אגיד. אם תרצה - תגיד אתה.</w:t>
      </w:r>
    </w:p>
    <w:p w14:paraId="0D15AB6F" w14:textId="77777777" w:rsidR="00000000" w:rsidRDefault="00A92CBC">
      <w:pPr>
        <w:pStyle w:val="a0"/>
        <w:rPr>
          <w:rFonts w:hint="cs"/>
          <w:rtl/>
        </w:rPr>
      </w:pPr>
    </w:p>
    <w:p w14:paraId="135E75C7" w14:textId="77777777" w:rsidR="00000000" w:rsidRDefault="00A92CBC">
      <w:pPr>
        <w:pStyle w:val="a0"/>
        <w:rPr>
          <w:rFonts w:hint="cs"/>
          <w:rtl/>
        </w:rPr>
      </w:pPr>
      <w:r>
        <w:rPr>
          <w:rFonts w:hint="cs"/>
          <w:rtl/>
        </w:rPr>
        <w:t>על כל פנ</w:t>
      </w:r>
      <w:r>
        <w:rPr>
          <w:rFonts w:hint="cs"/>
          <w:rtl/>
        </w:rPr>
        <w:t>ים, אני חושב שאנחנו במבוכה גדולה בסיפור הזה, ואני מאוד מבקש - - -</w:t>
      </w:r>
    </w:p>
    <w:p w14:paraId="29D90C77" w14:textId="77777777" w:rsidR="00000000" w:rsidRDefault="00A92CBC">
      <w:pPr>
        <w:pStyle w:val="af1"/>
        <w:rPr>
          <w:rtl/>
        </w:rPr>
      </w:pPr>
      <w:r>
        <w:rPr>
          <w:rtl/>
        </w:rPr>
        <w:br/>
        <w:t>היו"ר עבד</w:t>
      </w:r>
      <w:r>
        <w:rPr>
          <w:rFonts w:hint="cs"/>
          <w:rtl/>
        </w:rPr>
        <w:t>-</w:t>
      </w:r>
      <w:r>
        <w:rPr>
          <w:rtl/>
        </w:rPr>
        <w:t>אלמאלכ דהאמשה:</w:t>
      </w:r>
    </w:p>
    <w:p w14:paraId="06BFFB6A" w14:textId="77777777" w:rsidR="00000000" w:rsidRDefault="00A92CBC">
      <w:pPr>
        <w:pStyle w:val="a0"/>
        <w:rPr>
          <w:rtl/>
        </w:rPr>
      </w:pPr>
    </w:p>
    <w:p w14:paraId="0E1CBE3E" w14:textId="77777777" w:rsidR="00000000" w:rsidRDefault="00A92CBC">
      <w:pPr>
        <w:pStyle w:val="a0"/>
        <w:rPr>
          <w:rFonts w:hint="cs"/>
          <w:rtl/>
        </w:rPr>
      </w:pPr>
      <w:r>
        <w:rPr>
          <w:rFonts w:hint="cs"/>
          <w:rtl/>
        </w:rPr>
        <w:t>אז למה לך לעורר את זה כאן?</w:t>
      </w:r>
    </w:p>
    <w:p w14:paraId="7FBB14DB" w14:textId="77777777" w:rsidR="00000000" w:rsidRDefault="00A92CBC">
      <w:pPr>
        <w:pStyle w:val="-"/>
        <w:rPr>
          <w:rtl/>
        </w:rPr>
      </w:pPr>
      <w:r>
        <w:rPr>
          <w:rtl/>
        </w:rPr>
        <w:br/>
      </w:r>
      <w:bookmarkStart w:id="411" w:name="FS000001034T23_03_2005_17_00_39C"/>
      <w:bookmarkEnd w:id="411"/>
      <w:r>
        <w:rPr>
          <w:rtl/>
        </w:rPr>
        <w:t>משה כחלון (הליכוד):</w:t>
      </w:r>
    </w:p>
    <w:p w14:paraId="471C0893" w14:textId="77777777" w:rsidR="00000000" w:rsidRDefault="00A92CBC">
      <w:pPr>
        <w:pStyle w:val="a0"/>
        <w:rPr>
          <w:rtl/>
        </w:rPr>
      </w:pPr>
    </w:p>
    <w:p w14:paraId="1981C25A" w14:textId="77777777" w:rsidR="00000000" w:rsidRDefault="00A92CBC">
      <w:pPr>
        <w:pStyle w:val="a0"/>
        <w:rPr>
          <w:rFonts w:hint="cs"/>
          <w:rtl/>
        </w:rPr>
      </w:pPr>
      <w:r>
        <w:rPr>
          <w:rFonts w:hint="cs"/>
          <w:rtl/>
        </w:rPr>
        <w:t>מה אני מעורר? אני לא מעורר כלום. אני אשמע את השר פינס, את התשובה שלו. אני לא רוצה יותר מדי, ואם השר פינס ירצה שאני</w:t>
      </w:r>
      <w:r>
        <w:rPr>
          <w:rFonts w:hint="cs"/>
          <w:rtl/>
        </w:rPr>
        <w:t xml:space="preserve"> אגיד לו מה אמר אהוד ברק על ירושלים - - -</w:t>
      </w:r>
    </w:p>
    <w:p w14:paraId="2209AD18" w14:textId="77777777" w:rsidR="00000000" w:rsidRDefault="00A92CBC">
      <w:pPr>
        <w:pStyle w:val="af0"/>
        <w:rPr>
          <w:rtl/>
        </w:rPr>
      </w:pPr>
      <w:r>
        <w:rPr>
          <w:rtl/>
        </w:rPr>
        <w:br/>
        <w:t>מאיר פרוש (אגודת ישראל - יהדות התורה והשבת):</w:t>
      </w:r>
    </w:p>
    <w:p w14:paraId="6842469C" w14:textId="77777777" w:rsidR="00000000" w:rsidRDefault="00A92CBC">
      <w:pPr>
        <w:pStyle w:val="a0"/>
        <w:rPr>
          <w:rtl/>
        </w:rPr>
      </w:pPr>
    </w:p>
    <w:p w14:paraId="519BC728" w14:textId="77777777" w:rsidR="00000000" w:rsidRDefault="00A92CBC">
      <w:pPr>
        <w:pStyle w:val="a0"/>
        <w:rPr>
          <w:rFonts w:hint="cs"/>
          <w:rtl/>
        </w:rPr>
      </w:pPr>
      <w:r>
        <w:rPr>
          <w:rFonts w:hint="cs"/>
          <w:rtl/>
        </w:rPr>
        <w:t xml:space="preserve">חבר הכנסת כחלון, אני רוצה להגיד לך, את ראס-אל-עמוד אישר טדי קולק - - - כחילה. אתה שומע? </w:t>
      </w:r>
    </w:p>
    <w:p w14:paraId="6034265E" w14:textId="77777777" w:rsidR="00000000" w:rsidRDefault="00A92CBC">
      <w:pPr>
        <w:pStyle w:val="-"/>
        <w:rPr>
          <w:rtl/>
        </w:rPr>
      </w:pPr>
      <w:r>
        <w:rPr>
          <w:rtl/>
        </w:rPr>
        <w:br/>
      </w:r>
      <w:bookmarkStart w:id="412" w:name="FS000001034T23_03_2005_17_03_04C"/>
      <w:bookmarkEnd w:id="412"/>
      <w:r>
        <w:rPr>
          <w:rtl/>
        </w:rPr>
        <w:t>משה כחלון (הליכוד):</w:t>
      </w:r>
    </w:p>
    <w:p w14:paraId="4BB0C003" w14:textId="77777777" w:rsidR="00000000" w:rsidRDefault="00A92CBC">
      <w:pPr>
        <w:pStyle w:val="a0"/>
        <w:rPr>
          <w:rtl/>
        </w:rPr>
      </w:pPr>
    </w:p>
    <w:p w14:paraId="56C30117" w14:textId="77777777" w:rsidR="00000000" w:rsidRDefault="00A92CBC">
      <w:pPr>
        <w:pStyle w:val="a0"/>
        <w:rPr>
          <w:rFonts w:hint="cs"/>
          <w:rtl/>
        </w:rPr>
      </w:pPr>
      <w:r>
        <w:rPr>
          <w:rFonts w:hint="cs"/>
          <w:rtl/>
        </w:rPr>
        <w:t xml:space="preserve">בסדר גמור. אני יכול להגיד לך גם מה אמר אהוד ברק. </w:t>
      </w:r>
    </w:p>
    <w:p w14:paraId="120DAC92" w14:textId="77777777" w:rsidR="00000000" w:rsidRDefault="00A92CBC">
      <w:pPr>
        <w:pStyle w:val="af0"/>
        <w:rPr>
          <w:rtl/>
        </w:rPr>
      </w:pPr>
      <w:r>
        <w:rPr>
          <w:rtl/>
        </w:rPr>
        <w:br/>
        <w:t xml:space="preserve">מאיר </w:t>
      </w:r>
      <w:r>
        <w:rPr>
          <w:rtl/>
        </w:rPr>
        <w:t>פרוש (אגודת ישראל - יהדות התורה והשבת):</w:t>
      </w:r>
    </w:p>
    <w:p w14:paraId="31A20F04" w14:textId="77777777" w:rsidR="00000000" w:rsidRDefault="00A92CBC">
      <w:pPr>
        <w:pStyle w:val="a0"/>
        <w:rPr>
          <w:rtl/>
        </w:rPr>
      </w:pPr>
    </w:p>
    <w:p w14:paraId="3126EC36" w14:textId="77777777" w:rsidR="00000000" w:rsidRDefault="00A92CBC">
      <w:pPr>
        <w:pStyle w:val="a0"/>
        <w:rPr>
          <w:rFonts w:hint="cs"/>
          <w:rtl/>
        </w:rPr>
      </w:pPr>
      <w:r>
        <w:rPr>
          <w:rFonts w:hint="cs"/>
          <w:rtl/>
        </w:rPr>
        <w:t>היום זה לא היה קורה.</w:t>
      </w:r>
    </w:p>
    <w:p w14:paraId="3D40B2B4" w14:textId="77777777" w:rsidR="00000000" w:rsidRDefault="00A92CBC">
      <w:pPr>
        <w:pStyle w:val="-"/>
        <w:rPr>
          <w:rtl/>
        </w:rPr>
      </w:pPr>
      <w:r>
        <w:rPr>
          <w:rtl/>
        </w:rPr>
        <w:br/>
      </w:r>
      <w:bookmarkStart w:id="413" w:name="FS000001034T23_03_2005_17_03_26C"/>
      <w:bookmarkEnd w:id="413"/>
      <w:r>
        <w:rPr>
          <w:rtl/>
        </w:rPr>
        <w:t>משה כחלון (הליכוד):</w:t>
      </w:r>
    </w:p>
    <w:p w14:paraId="76146A1F" w14:textId="77777777" w:rsidR="00000000" w:rsidRDefault="00A92CBC">
      <w:pPr>
        <w:pStyle w:val="a0"/>
        <w:rPr>
          <w:rtl/>
        </w:rPr>
      </w:pPr>
    </w:p>
    <w:p w14:paraId="08381316" w14:textId="77777777" w:rsidR="00000000" w:rsidRDefault="00A92CBC">
      <w:pPr>
        <w:pStyle w:val="a0"/>
        <w:rPr>
          <w:rFonts w:hint="cs"/>
          <w:rtl/>
        </w:rPr>
      </w:pPr>
      <w:r>
        <w:rPr>
          <w:rFonts w:hint="cs"/>
          <w:rtl/>
        </w:rPr>
        <w:t>בבקשה, הנה. אהוד ברק אומר ככה - לצערי אין לי התאריך, אבל זה ציטוט מפרוטוקול הכנסת: האלטרנטיבות הן ברורות. הן אינן נוגעות לפרטים, אלא לתמונה הכוללת. האלטרנטיבה היא ללכת להסכ</w:t>
      </w:r>
      <w:r>
        <w:rPr>
          <w:rFonts w:hint="cs"/>
          <w:rtl/>
        </w:rPr>
        <w:t>ם ביניים, ללכת להפרדה מהפלסטינים, אנחנו פה והם שם, הפרדה שתחזק את ביטחון ישראל ותשמור על אחדות ירושלים. אנחנו בירושלים, בירת הנצח של ישראל, והם באבו-דיס. לא להיפך. או לחלופין, אין הסדר, והפירוש הוא הליכה לכיוון מדינה דו-לאומית, או מדינת אפרטהייד - וכל הססמ</w:t>
      </w:r>
      <w:r>
        <w:rPr>
          <w:rFonts w:hint="cs"/>
          <w:rtl/>
        </w:rPr>
        <w:t xml:space="preserve">אות הקבועות שלו. </w:t>
      </w:r>
    </w:p>
    <w:p w14:paraId="6A40F527" w14:textId="77777777" w:rsidR="00000000" w:rsidRDefault="00A92CBC">
      <w:pPr>
        <w:pStyle w:val="af1"/>
        <w:rPr>
          <w:rtl/>
        </w:rPr>
      </w:pPr>
      <w:r>
        <w:rPr>
          <w:rtl/>
        </w:rPr>
        <w:br/>
        <w:t>היו"ר עבד</w:t>
      </w:r>
      <w:r>
        <w:rPr>
          <w:rFonts w:hint="cs"/>
          <w:rtl/>
        </w:rPr>
        <w:t>-</w:t>
      </w:r>
      <w:r>
        <w:rPr>
          <w:rtl/>
        </w:rPr>
        <w:t>אלמאלכ דהאמשה:</w:t>
      </w:r>
    </w:p>
    <w:p w14:paraId="5909C1EB" w14:textId="77777777" w:rsidR="00000000" w:rsidRDefault="00A92CBC">
      <w:pPr>
        <w:pStyle w:val="a0"/>
        <w:rPr>
          <w:rtl/>
        </w:rPr>
      </w:pPr>
    </w:p>
    <w:p w14:paraId="66612BA9" w14:textId="77777777" w:rsidR="00000000" w:rsidRDefault="00A92CBC">
      <w:pPr>
        <w:pStyle w:val="a0"/>
        <w:rPr>
          <w:rFonts w:hint="cs"/>
          <w:rtl/>
        </w:rPr>
      </w:pPr>
      <w:r>
        <w:rPr>
          <w:rFonts w:hint="cs"/>
          <w:rtl/>
        </w:rPr>
        <w:t>בסדר, הרי הולכים על זה עכשיו - - -</w:t>
      </w:r>
    </w:p>
    <w:p w14:paraId="38D4E3B0" w14:textId="77777777" w:rsidR="00000000" w:rsidRDefault="00A92CBC">
      <w:pPr>
        <w:pStyle w:val="-"/>
        <w:rPr>
          <w:rtl/>
        </w:rPr>
      </w:pPr>
    </w:p>
    <w:p w14:paraId="5A2FA2FD" w14:textId="77777777" w:rsidR="00000000" w:rsidRDefault="00A92CBC">
      <w:pPr>
        <w:pStyle w:val="-"/>
        <w:rPr>
          <w:rtl/>
        </w:rPr>
      </w:pPr>
      <w:r>
        <w:rPr>
          <w:rtl/>
        </w:rPr>
        <w:br/>
      </w:r>
      <w:bookmarkStart w:id="414" w:name="FS000001034T23_03_2005_17_07_37C"/>
      <w:bookmarkEnd w:id="414"/>
      <w:r>
        <w:rPr>
          <w:rtl/>
        </w:rPr>
        <w:t>משה כחלון (הליכוד):</w:t>
      </w:r>
    </w:p>
    <w:p w14:paraId="708CABC2" w14:textId="77777777" w:rsidR="00000000" w:rsidRDefault="00A92CBC">
      <w:pPr>
        <w:pStyle w:val="a0"/>
        <w:rPr>
          <w:rtl/>
        </w:rPr>
      </w:pPr>
    </w:p>
    <w:p w14:paraId="5FA6283C" w14:textId="77777777" w:rsidR="00000000" w:rsidRDefault="00A92CBC">
      <w:pPr>
        <w:pStyle w:val="a0"/>
        <w:rPr>
          <w:rFonts w:hint="cs"/>
          <w:rtl/>
        </w:rPr>
      </w:pPr>
      <w:r>
        <w:rPr>
          <w:rFonts w:hint="cs"/>
          <w:rtl/>
        </w:rPr>
        <w:t>אני חייב לציין - כשאני מדבר, חבר כנסת דהאמשה בעקביות ככה - - -</w:t>
      </w:r>
    </w:p>
    <w:p w14:paraId="04628242" w14:textId="77777777" w:rsidR="00000000" w:rsidRDefault="00A92CBC">
      <w:pPr>
        <w:pStyle w:val="af1"/>
        <w:rPr>
          <w:rtl/>
        </w:rPr>
      </w:pPr>
      <w:r>
        <w:rPr>
          <w:rtl/>
        </w:rPr>
        <w:br/>
        <w:t>היו"ר עבד</w:t>
      </w:r>
      <w:r>
        <w:rPr>
          <w:rFonts w:hint="cs"/>
          <w:rtl/>
        </w:rPr>
        <w:t>-</w:t>
      </w:r>
      <w:r>
        <w:rPr>
          <w:rtl/>
        </w:rPr>
        <w:t>אלמאלכ דהאמשה:</w:t>
      </w:r>
    </w:p>
    <w:p w14:paraId="522BC623" w14:textId="77777777" w:rsidR="00000000" w:rsidRDefault="00A92CBC">
      <w:pPr>
        <w:pStyle w:val="a0"/>
        <w:rPr>
          <w:rtl/>
        </w:rPr>
      </w:pPr>
    </w:p>
    <w:p w14:paraId="745D1456" w14:textId="77777777" w:rsidR="00000000" w:rsidRDefault="00A92CBC">
      <w:pPr>
        <w:pStyle w:val="a0"/>
        <w:rPr>
          <w:rFonts w:hint="cs"/>
          <w:rtl/>
        </w:rPr>
      </w:pPr>
      <w:r>
        <w:rPr>
          <w:rFonts w:hint="cs"/>
          <w:rtl/>
        </w:rPr>
        <w:t>תענוג לשמוע אותך.</w:t>
      </w:r>
    </w:p>
    <w:p w14:paraId="31E22F77" w14:textId="77777777" w:rsidR="00000000" w:rsidRDefault="00A92CBC">
      <w:pPr>
        <w:pStyle w:val="-"/>
        <w:rPr>
          <w:rtl/>
        </w:rPr>
      </w:pPr>
      <w:r>
        <w:rPr>
          <w:rtl/>
        </w:rPr>
        <w:br/>
      </w:r>
      <w:bookmarkStart w:id="415" w:name="FS000001034T23_03_2005_17_08_28C"/>
      <w:bookmarkEnd w:id="415"/>
      <w:r>
        <w:rPr>
          <w:rtl/>
        </w:rPr>
        <w:t>משה כחלון (הליכוד):</w:t>
      </w:r>
    </w:p>
    <w:p w14:paraId="4D43A466" w14:textId="77777777" w:rsidR="00000000" w:rsidRDefault="00A92CBC">
      <w:pPr>
        <w:pStyle w:val="a0"/>
        <w:rPr>
          <w:rtl/>
        </w:rPr>
      </w:pPr>
    </w:p>
    <w:p w14:paraId="3706B16D" w14:textId="77777777" w:rsidR="00000000" w:rsidRDefault="00A92CBC">
      <w:pPr>
        <w:pStyle w:val="a0"/>
        <w:rPr>
          <w:rFonts w:hint="cs"/>
          <w:rtl/>
        </w:rPr>
      </w:pPr>
      <w:r>
        <w:rPr>
          <w:rFonts w:hint="cs"/>
          <w:rtl/>
        </w:rPr>
        <w:t xml:space="preserve">איזה תענוג, לא נראה לי </w:t>
      </w:r>
      <w:r>
        <w:rPr>
          <w:rFonts w:hint="cs"/>
          <w:rtl/>
        </w:rPr>
        <w:t>שאתה נהנה יותר מדי. אם היית נהנה היית מקשיב.</w:t>
      </w:r>
    </w:p>
    <w:p w14:paraId="16D16A4F" w14:textId="77777777" w:rsidR="00000000" w:rsidRDefault="00A92CBC">
      <w:pPr>
        <w:pStyle w:val="a0"/>
        <w:rPr>
          <w:rFonts w:hint="cs"/>
          <w:rtl/>
        </w:rPr>
      </w:pPr>
    </w:p>
    <w:p w14:paraId="7AE805A7" w14:textId="77777777" w:rsidR="00000000" w:rsidRDefault="00A92CBC">
      <w:pPr>
        <w:pStyle w:val="a0"/>
        <w:rPr>
          <w:rFonts w:hint="cs"/>
          <w:rtl/>
        </w:rPr>
      </w:pPr>
      <w:r>
        <w:rPr>
          <w:rFonts w:hint="cs"/>
          <w:rtl/>
        </w:rPr>
        <w:t>על כל פנים, אדוני השר, אני אסיים. אני מבקש את התשובה שלך, מה אתה מתכוון לעשות, ואם לא - אז באמת, איך אמרו ב"פרשה" המפורסמת: מי נתן את ההוראה.</w:t>
      </w:r>
    </w:p>
    <w:p w14:paraId="322DD746" w14:textId="77777777" w:rsidR="00000000" w:rsidRDefault="00A92CBC">
      <w:pPr>
        <w:pStyle w:val="af1"/>
        <w:rPr>
          <w:rtl/>
        </w:rPr>
      </w:pPr>
      <w:r>
        <w:rPr>
          <w:rtl/>
        </w:rPr>
        <w:br/>
        <w:t>היו"ר עבד</w:t>
      </w:r>
      <w:r>
        <w:rPr>
          <w:rFonts w:hint="cs"/>
          <w:rtl/>
        </w:rPr>
        <w:t>-</w:t>
      </w:r>
      <w:r>
        <w:rPr>
          <w:rtl/>
        </w:rPr>
        <w:t>אלמאלכ דהאמשה:</w:t>
      </w:r>
    </w:p>
    <w:p w14:paraId="23A858CC" w14:textId="77777777" w:rsidR="00000000" w:rsidRDefault="00A92CBC">
      <w:pPr>
        <w:pStyle w:val="a0"/>
        <w:rPr>
          <w:rtl/>
        </w:rPr>
      </w:pPr>
    </w:p>
    <w:p w14:paraId="0C633EB6" w14:textId="77777777" w:rsidR="00000000" w:rsidRDefault="00A92CBC">
      <w:pPr>
        <w:pStyle w:val="a0"/>
        <w:rPr>
          <w:rFonts w:hint="cs"/>
          <w:rtl/>
        </w:rPr>
      </w:pPr>
      <w:r>
        <w:rPr>
          <w:rFonts w:hint="cs"/>
          <w:rtl/>
        </w:rPr>
        <w:t>תודה רבה לחבר הכנסת משה כחלון. יעלה ויבוא</w:t>
      </w:r>
      <w:r>
        <w:rPr>
          <w:rFonts w:hint="cs"/>
          <w:rtl/>
        </w:rPr>
        <w:t xml:space="preserve"> שר הפנים ויענה על ההצעה. </w:t>
      </w:r>
    </w:p>
    <w:p w14:paraId="56699339" w14:textId="77777777" w:rsidR="00000000" w:rsidRDefault="00A92CBC">
      <w:pPr>
        <w:pStyle w:val="af0"/>
        <w:rPr>
          <w:rtl/>
        </w:rPr>
      </w:pPr>
      <w:r>
        <w:rPr>
          <w:rtl/>
        </w:rPr>
        <w:br/>
        <w:t>עזמי בשארה (בל"ד):</w:t>
      </w:r>
    </w:p>
    <w:p w14:paraId="2B41DA02" w14:textId="77777777" w:rsidR="00000000" w:rsidRDefault="00A92CBC">
      <w:pPr>
        <w:pStyle w:val="a0"/>
        <w:rPr>
          <w:rtl/>
        </w:rPr>
      </w:pPr>
    </w:p>
    <w:p w14:paraId="18555293" w14:textId="77777777" w:rsidR="00000000" w:rsidRDefault="00A92CBC">
      <w:pPr>
        <w:pStyle w:val="a0"/>
        <w:rPr>
          <w:rFonts w:hint="cs"/>
          <w:rtl/>
        </w:rPr>
      </w:pPr>
      <w:r>
        <w:rPr>
          <w:rFonts w:hint="cs"/>
          <w:rtl/>
        </w:rPr>
        <w:t>מה זה מערבה מהגדר? הגדר זה עובדה קבועה - - -?</w:t>
      </w:r>
    </w:p>
    <w:p w14:paraId="1C4D8EB2" w14:textId="77777777" w:rsidR="00000000" w:rsidRDefault="00A92CBC">
      <w:pPr>
        <w:pStyle w:val="af0"/>
        <w:rPr>
          <w:rtl/>
        </w:rPr>
      </w:pPr>
      <w:r>
        <w:rPr>
          <w:rtl/>
        </w:rPr>
        <w:br/>
        <w:t>משה כחלון (הליכוד):</w:t>
      </w:r>
    </w:p>
    <w:p w14:paraId="66680C77" w14:textId="77777777" w:rsidR="00000000" w:rsidRDefault="00A92CBC">
      <w:pPr>
        <w:pStyle w:val="a0"/>
        <w:rPr>
          <w:rtl/>
        </w:rPr>
      </w:pPr>
    </w:p>
    <w:p w14:paraId="40B32E36" w14:textId="77777777" w:rsidR="00000000" w:rsidRDefault="00A92CBC">
      <w:pPr>
        <w:pStyle w:val="a0"/>
        <w:rPr>
          <w:rFonts w:hint="cs"/>
          <w:rtl/>
        </w:rPr>
      </w:pPr>
      <w:r>
        <w:rPr>
          <w:rFonts w:hint="cs"/>
          <w:rtl/>
        </w:rPr>
        <w:t xml:space="preserve">מה שתגיד. אני חושב שלא. רק תגידו - - - אבל שיגידו. שיעשו גדר כאן, שיעשו, רק שיגידו. </w:t>
      </w:r>
    </w:p>
    <w:p w14:paraId="3500A68F" w14:textId="77777777" w:rsidR="00000000" w:rsidRDefault="00A92CBC">
      <w:pPr>
        <w:pStyle w:val="a"/>
        <w:rPr>
          <w:rtl/>
        </w:rPr>
      </w:pPr>
      <w:r>
        <w:rPr>
          <w:rtl/>
        </w:rPr>
        <w:br/>
      </w:r>
      <w:bookmarkStart w:id="416" w:name="FS000000455T23_03_2005_17_09_50"/>
      <w:bookmarkStart w:id="417" w:name="_Toc104196635"/>
      <w:bookmarkEnd w:id="416"/>
      <w:r>
        <w:rPr>
          <w:rtl/>
        </w:rPr>
        <w:t>שר הפנים אופיר פינס-פז:</w:t>
      </w:r>
      <w:bookmarkEnd w:id="417"/>
    </w:p>
    <w:p w14:paraId="750286BA" w14:textId="77777777" w:rsidR="00000000" w:rsidRDefault="00A92CBC">
      <w:pPr>
        <w:pStyle w:val="a0"/>
        <w:rPr>
          <w:rtl/>
        </w:rPr>
      </w:pPr>
    </w:p>
    <w:p w14:paraId="7CF7720C" w14:textId="77777777" w:rsidR="00000000" w:rsidRDefault="00A92CBC">
      <w:pPr>
        <w:pStyle w:val="a0"/>
        <w:rPr>
          <w:rFonts w:hint="cs"/>
          <w:rtl/>
        </w:rPr>
      </w:pPr>
      <w:r>
        <w:rPr>
          <w:rFonts w:hint="cs"/>
          <w:rtl/>
        </w:rPr>
        <w:t>אדוני היושב-ראש, אדוני השר לב</w:t>
      </w:r>
      <w:r>
        <w:rPr>
          <w:rFonts w:hint="cs"/>
          <w:rtl/>
        </w:rPr>
        <w:t>יטחון פנים, חברי חברי הכנסת, קודם כול פרטים לגבי - - -</w:t>
      </w:r>
    </w:p>
    <w:p w14:paraId="3BDF2687" w14:textId="77777777" w:rsidR="00000000" w:rsidRDefault="00A92CBC">
      <w:pPr>
        <w:pStyle w:val="af0"/>
        <w:rPr>
          <w:rtl/>
        </w:rPr>
      </w:pPr>
      <w:r>
        <w:rPr>
          <w:rtl/>
        </w:rPr>
        <w:br/>
        <w:t>משה גפני (דגל התורה):</w:t>
      </w:r>
    </w:p>
    <w:p w14:paraId="7AD5DFBB" w14:textId="77777777" w:rsidR="00000000" w:rsidRDefault="00A92CBC">
      <w:pPr>
        <w:pStyle w:val="a0"/>
        <w:rPr>
          <w:rtl/>
        </w:rPr>
      </w:pPr>
    </w:p>
    <w:p w14:paraId="79F50F34" w14:textId="77777777" w:rsidR="00000000" w:rsidRDefault="00A92CBC">
      <w:pPr>
        <w:pStyle w:val="a0"/>
        <w:rPr>
          <w:rFonts w:hint="cs"/>
          <w:rtl/>
        </w:rPr>
      </w:pPr>
      <w:r>
        <w:rPr>
          <w:rFonts w:hint="cs"/>
          <w:rtl/>
        </w:rPr>
        <w:t xml:space="preserve">אנחנו במתח, דרך אגב, לגבי מה שחבר הכנסת כחלון אמר - עם המפא"יניקים. </w:t>
      </w:r>
    </w:p>
    <w:p w14:paraId="49552AE9" w14:textId="77777777" w:rsidR="00000000" w:rsidRDefault="00A92CBC">
      <w:pPr>
        <w:pStyle w:val="af0"/>
        <w:rPr>
          <w:rtl/>
        </w:rPr>
      </w:pPr>
      <w:r>
        <w:rPr>
          <w:rtl/>
        </w:rPr>
        <w:br/>
        <w:t>עזמי בשארה (בל"ד):</w:t>
      </w:r>
    </w:p>
    <w:p w14:paraId="635C1192" w14:textId="77777777" w:rsidR="00000000" w:rsidRDefault="00A92CBC">
      <w:pPr>
        <w:pStyle w:val="a0"/>
        <w:rPr>
          <w:rtl/>
        </w:rPr>
      </w:pPr>
    </w:p>
    <w:p w14:paraId="5E1B0194" w14:textId="77777777" w:rsidR="00000000" w:rsidRDefault="00A92CBC">
      <w:pPr>
        <w:pStyle w:val="a0"/>
        <w:rPr>
          <w:rFonts w:hint="cs"/>
          <w:rtl/>
        </w:rPr>
      </w:pPr>
      <w:r>
        <w:rPr>
          <w:rFonts w:hint="cs"/>
          <w:rtl/>
        </w:rPr>
        <w:t xml:space="preserve">בקטע של פורז הוא הגזים. </w:t>
      </w:r>
    </w:p>
    <w:p w14:paraId="4D18680D" w14:textId="77777777" w:rsidR="00000000" w:rsidRDefault="00A92CBC">
      <w:pPr>
        <w:pStyle w:val="af0"/>
        <w:rPr>
          <w:rtl/>
        </w:rPr>
      </w:pPr>
      <w:r>
        <w:rPr>
          <w:rtl/>
        </w:rPr>
        <w:br/>
        <w:t>קריאות:</w:t>
      </w:r>
    </w:p>
    <w:p w14:paraId="3C5C9A08" w14:textId="77777777" w:rsidR="00000000" w:rsidRDefault="00A92CBC">
      <w:pPr>
        <w:pStyle w:val="a0"/>
        <w:rPr>
          <w:rtl/>
        </w:rPr>
      </w:pPr>
    </w:p>
    <w:p w14:paraId="478E008B" w14:textId="77777777" w:rsidR="00000000" w:rsidRDefault="00A92CBC">
      <w:pPr>
        <w:pStyle w:val="a0"/>
        <w:rPr>
          <w:rFonts w:hint="cs"/>
          <w:rtl/>
        </w:rPr>
      </w:pPr>
      <w:r>
        <w:rPr>
          <w:rFonts w:hint="cs"/>
          <w:rtl/>
        </w:rPr>
        <w:t>- - -</w:t>
      </w:r>
    </w:p>
    <w:p w14:paraId="2DB7B3F5" w14:textId="77777777" w:rsidR="00000000" w:rsidRDefault="00A92CBC">
      <w:pPr>
        <w:pStyle w:val="-"/>
        <w:rPr>
          <w:rtl/>
        </w:rPr>
      </w:pPr>
      <w:r>
        <w:rPr>
          <w:rtl/>
        </w:rPr>
        <w:br/>
      </w:r>
      <w:bookmarkStart w:id="418" w:name="FS000000455T23_03_2005_17_13_32C"/>
      <w:bookmarkEnd w:id="418"/>
      <w:r>
        <w:rPr>
          <w:rtl/>
        </w:rPr>
        <w:t>שר הפנים אופיר פינס-פז:</w:t>
      </w:r>
    </w:p>
    <w:p w14:paraId="7B7F8136" w14:textId="77777777" w:rsidR="00000000" w:rsidRDefault="00A92CBC">
      <w:pPr>
        <w:pStyle w:val="a0"/>
        <w:rPr>
          <w:rtl/>
        </w:rPr>
      </w:pPr>
    </w:p>
    <w:p w14:paraId="658CF232" w14:textId="77777777" w:rsidR="00000000" w:rsidRDefault="00A92CBC">
      <w:pPr>
        <w:pStyle w:val="a0"/>
        <w:rPr>
          <w:rFonts w:hint="cs"/>
          <w:rtl/>
        </w:rPr>
      </w:pPr>
      <w:r>
        <w:rPr>
          <w:rFonts w:hint="cs"/>
          <w:rtl/>
        </w:rPr>
        <w:t>זה נכון שיש אצלם חבר</w:t>
      </w:r>
      <w:r>
        <w:rPr>
          <w:rFonts w:hint="cs"/>
          <w:rtl/>
        </w:rPr>
        <w:t>'ה בלחץ, שבאים אליהם בטענות - איך אמרת, במסדרונות, סיפרת לי - שבאים בטענות שאני עובד קשה מדי, וברוך השם מצליח. מותר לי להגיד "ברוך השם" או אסור לי? אני מפא"יניק, אני לא יודע.</w:t>
      </w:r>
    </w:p>
    <w:p w14:paraId="6B34527C" w14:textId="77777777" w:rsidR="00000000" w:rsidRDefault="00A92CBC">
      <w:pPr>
        <w:pStyle w:val="af0"/>
        <w:rPr>
          <w:rtl/>
        </w:rPr>
      </w:pPr>
      <w:r>
        <w:rPr>
          <w:rtl/>
        </w:rPr>
        <w:br/>
        <w:t>עזמי בשארה (בל"ד):</w:t>
      </w:r>
    </w:p>
    <w:p w14:paraId="514D5595" w14:textId="77777777" w:rsidR="00000000" w:rsidRDefault="00A92CBC">
      <w:pPr>
        <w:pStyle w:val="a0"/>
        <w:rPr>
          <w:rtl/>
        </w:rPr>
      </w:pPr>
    </w:p>
    <w:p w14:paraId="1ED91CC2" w14:textId="77777777" w:rsidR="00000000" w:rsidRDefault="00A92CBC">
      <w:pPr>
        <w:pStyle w:val="a0"/>
        <w:rPr>
          <w:rFonts w:hint="cs"/>
          <w:rtl/>
        </w:rPr>
      </w:pPr>
      <w:r>
        <w:rPr>
          <w:rFonts w:hint="cs"/>
          <w:rtl/>
        </w:rPr>
        <w:t xml:space="preserve">ערכים יהודיים, אסור לו. </w:t>
      </w:r>
    </w:p>
    <w:p w14:paraId="0A30F9F9" w14:textId="77777777" w:rsidR="00000000" w:rsidRDefault="00A92CBC">
      <w:pPr>
        <w:pStyle w:val="-"/>
        <w:rPr>
          <w:rtl/>
        </w:rPr>
      </w:pPr>
      <w:r>
        <w:rPr>
          <w:rtl/>
        </w:rPr>
        <w:br/>
      </w:r>
      <w:bookmarkStart w:id="419" w:name="FS000000455T23_03_2005_17_15_30C"/>
      <w:bookmarkEnd w:id="419"/>
      <w:r>
        <w:rPr>
          <w:rtl/>
        </w:rPr>
        <w:t>שר הפנים אופיר פינס-פז:</w:t>
      </w:r>
    </w:p>
    <w:p w14:paraId="13F2817A" w14:textId="77777777" w:rsidR="00000000" w:rsidRDefault="00A92CBC">
      <w:pPr>
        <w:pStyle w:val="a0"/>
        <w:rPr>
          <w:rtl/>
        </w:rPr>
      </w:pPr>
    </w:p>
    <w:p w14:paraId="595DEBC0" w14:textId="77777777" w:rsidR="00000000" w:rsidRDefault="00A92CBC">
      <w:pPr>
        <w:pStyle w:val="a0"/>
        <w:rPr>
          <w:rFonts w:hint="cs"/>
          <w:rtl/>
        </w:rPr>
      </w:pPr>
      <w:r>
        <w:rPr>
          <w:rFonts w:hint="cs"/>
          <w:rtl/>
        </w:rPr>
        <w:t>לא, לא, א</w:t>
      </w:r>
      <w:r>
        <w:rPr>
          <w:rFonts w:hint="cs"/>
          <w:rtl/>
        </w:rPr>
        <w:t xml:space="preserve">ני לא יודע אם מותר לי, אני צריך לבקש רשות מכחלון. </w:t>
      </w:r>
    </w:p>
    <w:p w14:paraId="032A1B11" w14:textId="77777777" w:rsidR="00000000" w:rsidRDefault="00A92CBC">
      <w:pPr>
        <w:pStyle w:val="af0"/>
        <w:rPr>
          <w:rtl/>
        </w:rPr>
      </w:pPr>
      <w:r>
        <w:rPr>
          <w:rtl/>
        </w:rPr>
        <w:br/>
        <w:t>משה גפני (דגל התורה):</w:t>
      </w:r>
    </w:p>
    <w:p w14:paraId="015D0763" w14:textId="77777777" w:rsidR="00000000" w:rsidRDefault="00A92CBC">
      <w:pPr>
        <w:pStyle w:val="a0"/>
        <w:rPr>
          <w:rtl/>
        </w:rPr>
      </w:pPr>
    </w:p>
    <w:p w14:paraId="68F11AE2" w14:textId="77777777" w:rsidR="00000000" w:rsidRDefault="00A92CBC">
      <w:pPr>
        <w:pStyle w:val="a0"/>
        <w:rPr>
          <w:rFonts w:hint="cs"/>
          <w:rtl/>
        </w:rPr>
      </w:pPr>
      <w:r>
        <w:rPr>
          <w:rFonts w:hint="cs"/>
          <w:rtl/>
        </w:rPr>
        <w:t xml:space="preserve">בזה אתה שונה מפורז. </w:t>
      </w:r>
    </w:p>
    <w:p w14:paraId="04A1509A" w14:textId="77777777" w:rsidR="00000000" w:rsidRDefault="00A92CBC">
      <w:pPr>
        <w:pStyle w:val="-"/>
        <w:rPr>
          <w:rtl/>
        </w:rPr>
      </w:pPr>
      <w:r>
        <w:rPr>
          <w:rtl/>
        </w:rPr>
        <w:br/>
      </w:r>
      <w:bookmarkStart w:id="420" w:name="FS000000455T23_03_2005_17_16_12C"/>
      <w:bookmarkEnd w:id="420"/>
      <w:r>
        <w:rPr>
          <w:rtl/>
        </w:rPr>
        <w:t>שר הפנים אופיר פינס-פז:</w:t>
      </w:r>
    </w:p>
    <w:p w14:paraId="3B9DD805" w14:textId="77777777" w:rsidR="00000000" w:rsidRDefault="00A92CBC">
      <w:pPr>
        <w:pStyle w:val="a0"/>
        <w:rPr>
          <w:rtl/>
        </w:rPr>
      </w:pPr>
    </w:p>
    <w:p w14:paraId="31751ADF" w14:textId="77777777" w:rsidR="00000000" w:rsidRDefault="00A92CBC">
      <w:pPr>
        <w:pStyle w:val="a0"/>
        <w:rPr>
          <w:rFonts w:hint="cs"/>
          <w:rtl/>
        </w:rPr>
      </w:pPr>
      <w:r>
        <w:rPr>
          <w:rFonts w:hint="cs"/>
          <w:rtl/>
        </w:rPr>
        <w:t xml:space="preserve">לא, לא, אני צריך לבקש רשות מכחלון, אם מותר לי להגיד "ברוך השם". </w:t>
      </w:r>
    </w:p>
    <w:p w14:paraId="7494BBCB" w14:textId="77777777" w:rsidR="00000000" w:rsidRDefault="00A92CBC">
      <w:pPr>
        <w:pStyle w:val="af0"/>
        <w:rPr>
          <w:rtl/>
        </w:rPr>
      </w:pPr>
      <w:r>
        <w:rPr>
          <w:rtl/>
        </w:rPr>
        <w:br/>
        <w:t>משה גפני (דגל התורה):</w:t>
      </w:r>
    </w:p>
    <w:p w14:paraId="08F55256" w14:textId="77777777" w:rsidR="00000000" w:rsidRDefault="00A92CBC">
      <w:pPr>
        <w:pStyle w:val="a0"/>
        <w:rPr>
          <w:rtl/>
        </w:rPr>
      </w:pPr>
    </w:p>
    <w:p w14:paraId="46645CD2" w14:textId="77777777" w:rsidR="00000000" w:rsidRDefault="00A92CBC">
      <w:pPr>
        <w:pStyle w:val="a0"/>
        <w:rPr>
          <w:rFonts w:hint="cs"/>
          <w:rtl/>
        </w:rPr>
      </w:pPr>
      <w:r>
        <w:rPr>
          <w:rFonts w:hint="cs"/>
          <w:rtl/>
        </w:rPr>
        <w:t>אתה שונה מפורז בעוד דבר. כשהיתה הנחיה של היוע</w:t>
      </w:r>
      <w:r>
        <w:rPr>
          <w:rFonts w:hint="cs"/>
          <w:rtl/>
        </w:rPr>
        <w:t xml:space="preserve">ץ המשפטי על חוק החמץ, פורז יישם את זה, הוא שלח פקחים. </w:t>
      </w:r>
    </w:p>
    <w:p w14:paraId="1349CB3E" w14:textId="77777777" w:rsidR="00000000" w:rsidRDefault="00A92CBC">
      <w:pPr>
        <w:pStyle w:val="-"/>
        <w:rPr>
          <w:rtl/>
        </w:rPr>
      </w:pPr>
      <w:r>
        <w:rPr>
          <w:rtl/>
        </w:rPr>
        <w:br/>
      </w:r>
      <w:bookmarkStart w:id="421" w:name="FS000000455T23_03_2005_17_17_48C"/>
      <w:bookmarkEnd w:id="421"/>
      <w:r>
        <w:rPr>
          <w:rtl/>
        </w:rPr>
        <w:t>שר הפנים אופיר פינס-פז:</w:t>
      </w:r>
    </w:p>
    <w:p w14:paraId="1106D308" w14:textId="77777777" w:rsidR="00000000" w:rsidRDefault="00A92CBC">
      <w:pPr>
        <w:pStyle w:val="a0"/>
        <w:rPr>
          <w:rtl/>
        </w:rPr>
      </w:pPr>
    </w:p>
    <w:p w14:paraId="4DDA94A6" w14:textId="77777777" w:rsidR="00000000" w:rsidRDefault="00A92CBC">
      <w:pPr>
        <w:pStyle w:val="a0"/>
        <w:rPr>
          <w:rFonts w:hint="cs"/>
          <w:rtl/>
        </w:rPr>
      </w:pPr>
      <w:r>
        <w:rPr>
          <w:rFonts w:hint="cs"/>
          <w:rtl/>
        </w:rPr>
        <w:t xml:space="preserve">הוא שלח? כן? </w:t>
      </w:r>
    </w:p>
    <w:p w14:paraId="55858DBA" w14:textId="77777777" w:rsidR="00000000" w:rsidRDefault="00A92CBC">
      <w:pPr>
        <w:pStyle w:val="af0"/>
        <w:rPr>
          <w:rtl/>
        </w:rPr>
      </w:pPr>
      <w:r>
        <w:rPr>
          <w:rtl/>
        </w:rPr>
        <w:br/>
        <w:t>משה גפני (דגל התורה):</w:t>
      </w:r>
    </w:p>
    <w:p w14:paraId="7F9B0836" w14:textId="77777777" w:rsidR="00000000" w:rsidRDefault="00A92CBC">
      <w:pPr>
        <w:pStyle w:val="a0"/>
        <w:rPr>
          <w:rtl/>
        </w:rPr>
      </w:pPr>
    </w:p>
    <w:p w14:paraId="7996F22E" w14:textId="77777777" w:rsidR="00000000" w:rsidRDefault="00A92CBC">
      <w:pPr>
        <w:pStyle w:val="a0"/>
        <w:rPr>
          <w:rFonts w:hint="cs"/>
          <w:rtl/>
        </w:rPr>
      </w:pPr>
      <w:r>
        <w:rPr>
          <w:rFonts w:hint="cs"/>
          <w:rtl/>
        </w:rPr>
        <w:t xml:space="preserve">אתה, אני פוחד שתתכמן את היועץ המשפטי. </w:t>
      </w:r>
    </w:p>
    <w:p w14:paraId="2ED5C493" w14:textId="77777777" w:rsidR="00000000" w:rsidRDefault="00A92CBC">
      <w:pPr>
        <w:pStyle w:val="-"/>
        <w:rPr>
          <w:rtl/>
        </w:rPr>
      </w:pPr>
      <w:r>
        <w:rPr>
          <w:rtl/>
        </w:rPr>
        <w:br/>
      </w:r>
      <w:bookmarkStart w:id="422" w:name="FS000000455T23_03_2005_17_18_31C"/>
      <w:bookmarkEnd w:id="422"/>
      <w:r>
        <w:rPr>
          <w:rtl/>
        </w:rPr>
        <w:t>שר הפנים אופיר פינס-פז:</w:t>
      </w:r>
    </w:p>
    <w:p w14:paraId="59E30A9A" w14:textId="77777777" w:rsidR="00000000" w:rsidRDefault="00A92CBC">
      <w:pPr>
        <w:pStyle w:val="a0"/>
        <w:rPr>
          <w:rtl/>
        </w:rPr>
      </w:pPr>
    </w:p>
    <w:p w14:paraId="761A8F8E" w14:textId="77777777" w:rsidR="00000000" w:rsidRDefault="00A92CBC">
      <w:pPr>
        <w:pStyle w:val="a0"/>
        <w:rPr>
          <w:rFonts w:hint="cs"/>
          <w:rtl/>
        </w:rPr>
      </w:pPr>
      <w:r>
        <w:rPr>
          <w:rFonts w:hint="cs"/>
          <w:rtl/>
        </w:rPr>
        <w:t>אני אבטל את החוק. ואם אתם תבואו אלי בעניין הזה ותלחצו אותי - אני מבטל את</w:t>
      </w:r>
      <w:r>
        <w:rPr>
          <w:rFonts w:hint="cs"/>
          <w:rtl/>
        </w:rPr>
        <w:t xml:space="preserve"> החוק, שתדעו. </w:t>
      </w:r>
    </w:p>
    <w:p w14:paraId="74024414" w14:textId="77777777" w:rsidR="00000000" w:rsidRDefault="00A92CBC">
      <w:pPr>
        <w:pStyle w:val="af0"/>
        <w:rPr>
          <w:rtl/>
        </w:rPr>
      </w:pPr>
    </w:p>
    <w:p w14:paraId="15FA9919" w14:textId="77777777" w:rsidR="00000000" w:rsidRDefault="00A92CBC">
      <w:pPr>
        <w:pStyle w:val="af0"/>
        <w:rPr>
          <w:rtl/>
        </w:rPr>
      </w:pPr>
      <w:r>
        <w:rPr>
          <w:rtl/>
        </w:rPr>
        <w:t>משה גפני (דגל התורה):</w:t>
      </w:r>
    </w:p>
    <w:p w14:paraId="49D001DD" w14:textId="77777777" w:rsidR="00000000" w:rsidRDefault="00A92CBC">
      <w:pPr>
        <w:pStyle w:val="a0"/>
        <w:rPr>
          <w:rtl/>
        </w:rPr>
      </w:pPr>
    </w:p>
    <w:p w14:paraId="4BE45473" w14:textId="77777777" w:rsidR="00000000" w:rsidRDefault="00A92CBC">
      <w:pPr>
        <w:pStyle w:val="a0"/>
        <w:rPr>
          <w:rFonts w:hint="cs"/>
          <w:rtl/>
        </w:rPr>
      </w:pPr>
      <w:r>
        <w:rPr>
          <w:rFonts w:hint="cs"/>
          <w:rtl/>
        </w:rPr>
        <w:t>אין בעיה. זה בסדר.</w:t>
      </w:r>
    </w:p>
    <w:p w14:paraId="11889F77" w14:textId="77777777" w:rsidR="00000000" w:rsidRDefault="00A92CBC">
      <w:pPr>
        <w:pStyle w:val="af0"/>
        <w:rPr>
          <w:rtl/>
        </w:rPr>
      </w:pPr>
      <w:r>
        <w:rPr>
          <w:rtl/>
        </w:rPr>
        <w:br/>
        <w:t>משה כחלון (הליכוד):</w:t>
      </w:r>
    </w:p>
    <w:p w14:paraId="415A49FC" w14:textId="77777777" w:rsidR="00000000" w:rsidRDefault="00A92CBC">
      <w:pPr>
        <w:pStyle w:val="a0"/>
        <w:rPr>
          <w:rtl/>
        </w:rPr>
      </w:pPr>
    </w:p>
    <w:p w14:paraId="3FD51367" w14:textId="77777777" w:rsidR="00000000" w:rsidRDefault="00A92CBC">
      <w:pPr>
        <w:pStyle w:val="a0"/>
        <w:rPr>
          <w:rFonts w:hint="cs"/>
          <w:rtl/>
        </w:rPr>
      </w:pPr>
      <w:r>
        <w:rPr>
          <w:rFonts w:hint="cs"/>
          <w:rtl/>
        </w:rPr>
        <w:t xml:space="preserve">על מי אתה מאיים, תגיד לי. </w:t>
      </w:r>
    </w:p>
    <w:p w14:paraId="6C561B80" w14:textId="77777777" w:rsidR="00000000" w:rsidRDefault="00A92CBC">
      <w:pPr>
        <w:pStyle w:val="af0"/>
        <w:rPr>
          <w:rtl/>
        </w:rPr>
      </w:pPr>
      <w:r>
        <w:rPr>
          <w:rtl/>
        </w:rPr>
        <w:br/>
        <w:t>קריאה:</w:t>
      </w:r>
    </w:p>
    <w:p w14:paraId="3E69E979" w14:textId="77777777" w:rsidR="00000000" w:rsidRDefault="00A92CBC">
      <w:pPr>
        <w:pStyle w:val="a0"/>
        <w:rPr>
          <w:rtl/>
        </w:rPr>
      </w:pPr>
    </w:p>
    <w:p w14:paraId="002E970F" w14:textId="77777777" w:rsidR="00000000" w:rsidRDefault="00A92CBC">
      <w:pPr>
        <w:pStyle w:val="a0"/>
        <w:rPr>
          <w:rFonts w:hint="cs"/>
          <w:rtl/>
        </w:rPr>
      </w:pPr>
      <w:r>
        <w:rPr>
          <w:rFonts w:hint="cs"/>
          <w:rtl/>
        </w:rPr>
        <w:t xml:space="preserve">על היהודים. </w:t>
      </w:r>
    </w:p>
    <w:p w14:paraId="1665D499" w14:textId="77777777" w:rsidR="00000000" w:rsidRDefault="00A92CBC">
      <w:pPr>
        <w:pStyle w:val="-"/>
        <w:rPr>
          <w:rtl/>
        </w:rPr>
      </w:pPr>
      <w:r>
        <w:rPr>
          <w:rtl/>
        </w:rPr>
        <w:br/>
      </w:r>
      <w:bookmarkStart w:id="423" w:name="FS000000455T23_03_2005_17_20_07C"/>
      <w:bookmarkEnd w:id="423"/>
      <w:r>
        <w:rPr>
          <w:rtl/>
        </w:rPr>
        <w:t>שר הפנים אופיר פינס-פז:</w:t>
      </w:r>
    </w:p>
    <w:p w14:paraId="5B99A342" w14:textId="77777777" w:rsidR="00000000" w:rsidRDefault="00A92CBC">
      <w:pPr>
        <w:pStyle w:val="a0"/>
        <w:rPr>
          <w:rtl/>
        </w:rPr>
      </w:pPr>
    </w:p>
    <w:p w14:paraId="30191398" w14:textId="77777777" w:rsidR="00000000" w:rsidRDefault="00A92CBC">
      <w:pPr>
        <w:pStyle w:val="a0"/>
        <w:rPr>
          <w:rFonts w:hint="cs"/>
          <w:rtl/>
        </w:rPr>
      </w:pPr>
      <w:r>
        <w:rPr>
          <w:rFonts w:hint="cs"/>
          <w:rtl/>
        </w:rPr>
        <w:t xml:space="preserve">אני לא מאיים, אני מודיע. </w:t>
      </w:r>
    </w:p>
    <w:p w14:paraId="4D117A7F" w14:textId="77777777" w:rsidR="00000000" w:rsidRDefault="00A92CBC">
      <w:pPr>
        <w:pStyle w:val="af0"/>
        <w:rPr>
          <w:rtl/>
        </w:rPr>
      </w:pPr>
      <w:r>
        <w:rPr>
          <w:rtl/>
        </w:rPr>
        <w:br/>
        <w:t>משה כחלון (הליכוד):</w:t>
      </w:r>
    </w:p>
    <w:p w14:paraId="32953088" w14:textId="77777777" w:rsidR="00000000" w:rsidRDefault="00A92CBC">
      <w:pPr>
        <w:pStyle w:val="a0"/>
        <w:rPr>
          <w:rtl/>
        </w:rPr>
      </w:pPr>
    </w:p>
    <w:p w14:paraId="20739572" w14:textId="77777777" w:rsidR="00000000" w:rsidRDefault="00A92CBC">
      <w:pPr>
        <w:pStyle w:val="a0"/>
        <w:rPr>
          <w:rFonts w:hint="cs"/>
          <w:rtl/>
        </w:rPr>
      </w:pPr>
      <w:r>
        <w:rPr>
          <w:rFonts w:hint="cs"/>
          <w:rtl/>
        </w:rPr>
        <w:t xml:space="preserve">תבטל את החוק. </w:t>
      </w:r>
    </w:p>
    <w:p w14:paraId="0D38E732" w14:textId="77777777" w:rsidR="00000000" w:rsidRDefault="00A92CBC">
      <w:pPr>
        <w:pStyle w:val="af1"/>
        <w:rPr>
          <w:rtl/>
        </w:rPr>
      </w:pPr>
      <w:r>
        <w:rPr>
          <w:rtl/>
        </w:rPr>
        <w:br/>
        <w:t>היו"ר עבד</w:t>
      </w:r>
      <w:r>
        <w:rPr>
          <w:rFonts w:hint="cs"/>
          <w:rtl/>
        </w:rPr>
        <w:t>-</w:t>
      </w:r>
      <w:r>
        <w:rPr>
          <w:rtl/>
        </w:rPr>
        <w:t>אלמאלכ דהאמשה:</w:t>
      </w:r>
    </w:p>
    <w:p w14:paraId="5B0A2628" w14:textId="77777777" w:rsidR="00000000" w:rsidRDefault="00A92CBC">
      <w:pPr>
        <w:pStyle w:val="a0"/>
        <w:rPr>
          <w:rtl/>
        </w:rPr>
      </w:pPr>
    </w:p>
    <w:p w14:paraId="2F66A0D4" w14:textId="77777777" w:rsidR="00000000" w:rsidRDefault="00A92CBC">
      <w:pPr>
        <w:pStyle w:val="a0"/>
        <w:rPr>
          <w:rFonts w:hint="cs"/>
          <w:rtl/>
        </w:rPr>
      </w:pPr>
      <w:r>
        <w:rPr>
          <w:rFonts w:hint="cs"/>
          <w:rtl/>
        </w:rPr>
        <w:t>חבר הכנסת כ</w:t>
      </w:r>
      <w:r>
        <w:rPr>
          <w:rFonts w:hint="cs"/>
          <w:rtl/>
        </w:rPr>
        <w:t xml:space="preserve">חלון, זאת לא הצעה שלך. </w:t>
      </w:r>
    </w:p>
    <w:p w14:paraId="0F34A5C2" w14:textId="77777777" w:rsidR="00000000" w:rsidRDefault="00A92CBC">
      <w:pPr>
        <w:pStyle w:val="-"/>
        <w:rPr>
          <w:rtl/>
        </w:rPr>
      </w:pPr>
      <w:r>
        <w:rPr>
          <w:rtl/>
        </w:rPr>
        <w:br/>
      </w:r>
      <w:bookmarkStart w:id="424" w:name="FS000000455T23_03_2005_17_20_25C"/>
      <w:bookmarkEnd w:id="424"/>
      <w:r>
        <w:rPr>
          <w:rtl/>
        </w:rPr>
        <w:t>שר הפנים אופיר פינס-פז:</w:t>
      </w:r>
    </w:p>
    <w:p w14:paraId="71C7B48D" w14:textId="77777777" w:rsidR="00000000" w:rsidRDefault="00A92CBC">
      <w:pPr>
        <w:pStyle w:val="a0"/>
        <w:rPr>
          <w:rtl/>
        </w:rPr>
      </w:pPr>
    </w:p>
    <w:p w14:paraId="15668474" w14:textId="77777777" w:rsidR="00000000" w:rsidRDefault="00A92CBC">
      <w:pPr>
        <w:pStyle w:val="a0"/>
        <w:rPr>
          <w:rFonts w:hint="cs"/>
          <w:rtl/>
        </w:rPr>
      </w:pPr>
      <w:r>
        <w:rPr>
          <w:rFonts w:hint="cs"/>
          <w:rtl/>
        </w:rPr>
        <w:t>חבר הכנסת כחלון - - -</w:t>
      </w:r>
    </w:p>
    <w:p w14:paraId="18F41A1A" w14:textId="77777777" w:rsidR="00000000" w:rsidRDefault="00A92CBC">
      <w:pPr>
        <w:pStyle w:val="af1"/>
        <w:rPr>
          <w:rtl/>
        </w:rPr>
      </w:pPr>
      <w:r>
        <w:rPr>
          <w:rtl/>
        </w:rPr>
        <w:br/>
        <w:t>היו"ר עבד</w:t>
      </w:r>
      <w:r>
        <w:rPr>
          <w:rFonts w:hint="cs"/>
          <w:rtl/>
        </w:rPr>
        <w:t>-</w:t>
      </w:r>
      <w:r>
        <w:rPr>
          <w:rtl/>
        </w:rPr>
        <w:t>אלמאלכ דהאמשה:</w:t>
      </w:r>
    </w:p>
    <w:p w14:paraId="679A279E" w14:textId="77777777" w:rsidR="00000000" w:rsidRDefault="00A92CBC">
      <w:pPr>
        <w:pStyle w:val="a0"/>
        <w:rPr>
          <w:rtl/>
        </w:rPr>
      </w:pPr>
    </w:p>
    <w:p w14:paraId="1FEEBFE0" w14:textId="77777777" w:rsidR="00000000" w:rsidRDefault="00A92CBC">
      <w:pPr>
        <w:pStyle w:val="a0"/>
        <w:rPr>
          <w:rFonts w:hint="cs"/>
          <w:rtl/>
        </w:rPr>
      </w:pPr>
      <w:r>
        <w:rPr>
          <w:rFonts w:hint="cs"/>
          <w:rtl/>
        </w:rPr>
        <w:t xml:space="preserve">הוא עדיין לא עונה לך. </w:t>
      </w:r>
    </w:p>
    <w:p w14:paraId="2543C84C" w14:textId="77777777" w:rsidR="00000000" w:rsidRDefault="00A92CBC">
      <w:pPr>
        <w:pStyle w:val="af0"/>
        <w:rPr>
          <w:rtl/>
        </w:rPr>
      </w:pPr>
      <w:r>
        <w:rPr>
          <w:rtl/>
        </w:rPr>
        <w:br/>
        <w:t>משה כחלון (הליכוד):</w:t>
      </w:r>
    </w:p>
    <w:p w14:paraId="3467CFDF" w14:textId="77777777" w:rsidR="00000000" w:rsidRDefault="00A92CBC">
      <w:pPr>
        <w:pStyle w:val="a0"/>
        <w:rPr>
          <w:rtl/>
        </w:rPr>
      </w:pPr>
    </w:p>
    <w:p w14:paraId="0D9E63B3" w14:textId="77777777" w:rsidR="00000000" w:rsidRDefault="00A92CBC">
      <w:pPr>
        <w:pStyle w:val="a0"/>
        <w:rPr>
          <w:rFonts w:hint="cs"/>
          <w:rtl/>
        </w:rPr>
      </w:pPr>
      <w:r>
        <w:rPr>
          <w:rFonts w:hint="cs"/>
          <w:rtl/>
        </w:rPr>
        <w:t xml:space="preserve">ככה אנחנו נראים. </w:t>
      </w:r>
    </w:p>
    <w:p w14:paraId="10637AA9" w14:textId="77777777" w:rsidR="00000000" w:rsidRDefault="00A92CBC">
      <w:pPr>
        <w:pStyle w:val="af1"/>
        <w:rPr>
          <w:rtl/>
        </w:rPr>
      </w:pPr>
      <w:r>
        <w:rPr>
          <w:rtl/>
        </w:rPr>
        <w:br/>
        <w:t>היו"ר עבד</w:t>
      </w:r>
      <w:r>
        <w:rPr>
          <w:rFonts w:hint="cs"/>
          <w:rtl/>
        </w:rPr>
        <w:t>-</w:t>
      </w:r>
      <w:r>
        <w:rPr>
          <w:rtl/>
        </w:rPr>
        <w:t>אלמאלכ דהאמשה:</w:t>
      </w:r>
    </w:p>
    <w:p w14:paraId="53655473" w14:textId="77777777" w:rsidR="00000000" w:rsidRDefault="00A92CBC">
      <w:pPr>
        <w:pStyle w:val="a0"/>
        <w:rPr>
          <w:rtl/>
        </w:rPr>
      </w:pPr>
    </w:p>
    <w:p w14:paraId="71659C50" w14:textId="77777777" w:rsidR="00000000" w:rsidRDefault="00A92CBC">
      <w:pPr>
        <w:pStyle w:val="a0"/>
        <w:rPr>
          <w:rFonts w:hint="cs"/>
          <w:rtl/>
        </w:rPr>
      </w:pPr>
      <w:r>
        <w:rPr>
          <w:rFonts w:hint="cs"/>
          <w:rtl/>
        </w:rPr>
        <w:t xml:space="preserve">הוא בינתיים בעניין של גפני והלפרט. </w:t>
      </w:r>
    </w:p>
    <w:p w14:paraId="622A8F6A" w14:textId="77777777" w:rsidR="00000000" w:rsidRDefault="00A92CBC">
      <w:pPr>
        <w:pStyle w:val="-"/>
        <w:rPr>
          <w:rtl/>
        </w:rPr>
      </w:pPr>
      <w:r>
        <w:rPr>
          <w:rtl/>
        </w:rPr>
        <w:br/>
      </w:r>
      <w:bookmarkStart w:id="425" w:name="FS000000455T23_03_2005_17_21_48C"/>
      <w:bookmarkEnd w:id="425"/>
      <w:r>
        <w:rPr>
          <w:rtl/>
        </w:rPr>
        <w:t>שר הפנים אופיר פינס-פז:</w:t>
      </w:r>
    </w:p>
    <w:p w14:paraId="15CCB425" w14:textId="77777777" w:rsidR="00000000" w:rsidRDefault="00A92CBC">
      <w:pPr>
        <w:pStyle w:val="a0"/>
        <w:rPr>
          <w:rtl/>
        </w:rPr>
      </w:pPr>
    </w:p>
    <w:p w14:paraId="6927B2BA" w14:textId="77777777" w:rsidR="00000000" w:rsidRDefault="00A92CBC">
      <w:pPr>
        <w:pStyle w:val="a0"/>
        <w:rPr>
          <w:rFonts w:hint="cs"/>
          <w:rtl/>
        </w:rPr>
      </w:pPr>
      <w:r>
        <w:rPr>
          <w:rFonts w:hint="cs"/>
          <w:rtl/>
        </w:rPr>
        <w:t>ככה א</w:t>
      </w:r>
      <w:r>
        <w:rPr>
          <w:rFonts w:hint="cs"/>
          <w:rtl/>
        </w:rPr>
        <w:t xml:space="preserve">נחנו נראים כשאנחנו חושבים שפתרון של שמירה על צביונה היהודי של המדינה עובר דרך כפייה דתית. ככה אנחנו נראים. </w:t>
      </w:r>
    </w:p>
    <w:p w14:paraId="330067C2" w14:textId="77777777" w:rsidR="00000000" w:rsidRDefault="00A92CBC">
      <w:pPr>
        <w:pStyle w:val="af0"/>
        <w:rPr>
          <w:rtl/>
        </w:rPr>
      </w:pPr>
      <w:r>
        <w:rPr>
          <w:rtl/>
        </w:rPr>
        <w:br/>
        <w:t>משה גפני (דגל התורה):</w:t>
      </w:r>
    </w:p>
    <w:p w14:paraId="31993D51" w14:textId="77777777" w:rsidR="00000000" w:rsidRDefault="00A92CBC">
      <w:pPr>
        <w:pStyle w:val="a0"/>
        <w:rPr>
          <w:rtl/>
        </w:rPr>
      </w:pPr>
    </w:p>
    <w:p w14:paraId="5ED21CF9" w14:textId="77777777" w:rsidR="00000000" w:rsidRDefault="00A92CBC">
      <w:pPr>
        <w:pStyle w:val="a0"/>
        <w:rPr>
          <w:rFonts w:hint="cs"/>
          <w:rtl/>
        </w:rPr>
      </w:pPr>
      <w:r>
        <w:rPr>
          <w:rFonts w:hint="cs"/>
          <w:rtl/>
        </w:rPr>
        <w:t xml:space="preserve">אוי, נו באמת. </w:t>
      </w:r>
    </w:p>
    <w:p w14:paraId="3DAE6069" w14:textId="77777777" w:rsidR="00000000" w:rsidRDefault="00A92CBC">
      <w:pPr>
        <w:pStyle w:val="-"/>
        <w:rPr>
          <w:rtl/>
        </w:rPr>
      </w:pPr>
      <w:r>
        <w:rPr>
          <w:rtl/>
        </w:rPr>
        <w:br/>
      </w:r>
      <w:bookmarkStart w:id="426" w:name="FS000000455T23_03_2005_17_22_26C"/>
      <w:bookmarkEnd w:id="426"/>
      <w:r>
        <w:rPr>
          <w:rtl/>
        </w:rPr>
        <w:t>שר הפנים אופיר פינס-פז:</w:t>
      </w:r>
    </w:p>
    <w:p w14:paraId="65B581D2" w14:textId="77777777" w:rsidR="00000000" w:rsidRDefault="00A92CBC">
      <w:pPr>
        <w:pStyle w:val="a0"/>
        <w:rPr>
          <w:rtl/>
        </w:rPr>
      </w:pPr>
    </w:p>
    <w:p w14:paraId="7F4241C8" w14:textId="77777777" w:rsidR="00000000" w:rsidRDefault="00A92CBC">
      <w:pPr>
        <w:pStyle w:val="a0"/>
        <w:rPr>
          <w:rFonts w:hint="cs"/>
          <w:rtl/>
        </w:rPr>
      </w:pPr>
      <w:r>
        <w:rPr>
          <w:rFonts w:hint="cs"/>
          <w:rtl/>
        </w:rPr>
        <w:t xml:space="preserve">ואתה עוד מצדיק את זה. </w:t>
      </w:r>
    </w:p>
    <w:p w14:paraId="2BE29676" w14:textId="77777777" w:rsidR="00000000" w:rsidRDefault="00A92CBC">
      <w:pPr>
        <w:pStyle w:val="af0"/>
        <w:rPr>
          <w:rtl/>
        </w:rPr>
      </w:pPr>
      <w:r>
        <w:rPr>
          <w:rtl/>
        </w:rPr>
        <w:br/>
        <w:t>משה גפני (דגל התורה):</w:t>
      </w:r>
    </w:p>
    <w:p w14:paraId="2EB2E9A3" w14:textId="77777777" w:rsidR="00000000" w:rsidRDefault="00A92CBC">
      <w:pPr>
        <w:pStyle w:val="a0"/>
        <w:rPr>
          <w:rtl/>
        </w:rPr>
      </w:pPr>
    </w:p>
    <w:p w14:paraId="20B9D19B" w14:textId="77777777" w:rsidR="00000000" w:rsidRDefault="00A92CBC">
      <w:pPr>
        <w:pStyle w:val="a0"/>
        <w:rPr>
          <w:rFonts w:hint="cs"/>
          <w:rtl/>
        </w:rPr>
      </w:pPr>
      <w:r>
        <w:rPr>
          <w:rFonts w:hint="cs"/>
          <w:rtl/>
        </w:rPr>
        <w:t xml:space="preserve">שנה את החוק ותעשה את זה, אבל כל עוד </w:t>
      </w:r>
      <w:r>
        <w:rPr>
          <w:rFonts w:hint="cs"/>
          <w:rtl/>
        </w:rPr>
        <w:t>יש חוק - - -</w:t>
      </w:r>
    </w:p>
    <w:p w14:paraId="13AAF46A" w14:textId="77777777" w:rsidR="00000000" w:rsidRDefault="00A92CBC">
      <w:pPr>
        <w:pStyle w:val="a0"/>
        <w:rPr>
          <w:rFonts w:hint="cs"/>
          <w:rtl/>
        </w:rPr>
      </w:pPr>
    </w:p>
    <w:p w14:paraId="206F3677" w14:textId="77777777" w:rsidR="00000000" w:rsidRDefault="00A92CBC">
      <w:pPr>
        <w:pStyle w:val="-"/>
        <w:rPr>
          <w:rtl/>
        </w:rPr>
      </w:pPr>
      <w:bookmarkStart w:id="427" w:name="FS000000455T23_03_2005_16_21_42"/>
      <w:bookmarkStart w:id="428" w:name="FS000000455T23_03_2005_16_21_45C"/>
      <w:bookmarkEnd w:id="427"/>
      <w:bookmarkEnd w:id="428"/>
      <w:r>
        <w:rPr>
          <w:rtl/>
        </w:rPr>
        <w:t>שר הפנים אופיר פינס-פז:</w:t>
      </w:r>
    </w:p>
    <w:p w14:paraId="6589304C" w14:textId="77777777" w:rsidR="00000000" w:rsidRDefault="00A92CBC">
      <w:pPr>
        <w:pStyle w:val="a0"/>
        <w:rPr>
          <w:rtl/>
        </w:rPr>
      </w:pPr>
    </w:p>
    <w:p w14:paraId="5B0EAEDF" w14:textId="77777777" w:rsidR="00000000" w:rsidRDefault="00A92CBC">
      <w:pPr>
        <w:pStyle w:val="a0"/>
        <w:rPr>
          <w:rFonts w:hint="cs"/>
          <w:rtl/>
        </w:rPr>
      </w:pPr>
      <w:r>
        <w:rPr>
          <w:rFonts w:hint="cs"/>
          <w:rtl/>
        </w:rPr>
        <w:t xml:space="preserve">נכון, אם החוק הוא ישים. אמרתי לך, אני לא קוסם. </w:t>
      </w:r>
    </w:p>
    <w:p w14:paraId="5D5783FE" w14:textId="77777777" w:rsidR="00000000" w:rsidRDefault="00A92CBC">
      <w:pPr>
        <w:pStyle w:val="a0"/>
        <w:rPr>
          <w:rFonts w:hint="cs"/>
          <w:rtl/>
        </w:rPr>
      </w:pPr>
    </w:p>
    <w:p w14:paraId="016F7F18" w14:textId="77777777" w:rsidR="00000000" w:rsidRDefault="00A92CBC">
      <w:pPr>
        <w:pStyle w:val="af1"/>
        <w:rPr>
          <w:rtl/>
        </w:rPr>
      </w:pPr>
      <w:r>
        <w:rPr>
          <w:rtl/>
        </w:rPr>
        <w:t>היו"ר עבד-אלמאלכ דהאמשה:</w:t>
      </w:r>
    </w:p>
    <w:p w14:paraId="2D6B6AB3" w14:textId="77777777" w:rsidR="00000000" w:rsidRDefault="00A92CBC">
      <w:pPr>
        <w:pStyle w:val="a0"/>
        <w:rPr>
          <w:rtl/>
        </w:rPr>
      </w:pPr>
    </w:p>
    <w:p w14:paraId="0CE92A9A" w14:textId="77777777" w:rsidR="00000000" w:rsidRDefault="00A92CBC">
      <w:pPr>
        <w:pStyle w:val="a0"/>
        <w:rPr>
          <w:rFonts w:hint="cs"/>
          <w:rtl/>
        </w:rPr>
      </w:pPr>
      <w:r>
        <w:rPr>
          <w:rFonts w:hint="cs"/>
          <w:rtl/>
        </w:rPr>
        <w:t>חבר הכנסת גפני, עד כאן.</w:t>
      </w:r>
    </w:p>
    <w:p w14:paraId="6813FF31" w14:textId="77777777" w:rsidR="00000000" w:rsidRDefault="00A92CBC">
      <w:pPr>
        <w:pStyle w:val="a0"/>
        <w:rPr>
          <w:rFonts w:hint="cs"/>
          <w:rtl/>
        </w:rPr>
      </w:pPr>
    </w:p>
    <w:p w14:paraId="6231E78F" w14:textId="77777777" w:rsidR="00000000" w:rsidRDefault="00A92CBC">
      <w:pPr>
        <w:pStyle w:val="-"/>
        <w:rPr>
          <w:rtl/>
        </w:rPr>
      </w:pPr>
      <w:bookmarkStart w:id="429" w:name="FS000000455T23_03_2005_16_39_19"/>
      <w:bookmarkStart w:id="430" w:name="FS000000455T23_03_2005_16_39_22C"/>
      <w:bookmarkEnd w:id="429"/>
      <w:bookmarkEnd w:id="430"/>
      <w:r>
        <w:rPr>
          <w:rtl/>
        </w:rPr>
        <w:t>שר הפנים אופיר פינס-פז:</w:t>
      </w:r>
    </w:p>
    <w:p w14:paraId="2F8D388F" w14:textId="77777777" w:rsidR="00000000" w:rsidRDefault="00A92CBC">
      <w:pPr>
        <w:pStyle w:val="a0"/>
        <w:rPr>
          <w:rtl/>
        </w:rPr>
      </w:pPr>
    </w:p>
    <w:p w14:paraId="57BF9718" w14:textId="77777777" w:rsidR="00000000" w:rsidRDefault="00A92CBC">
      <w:pPr>
        <w:pStyle w:val="a0"/>
        <w:rPr>
          <w:rFonts w:hint="cs"/>
          <w:rtl/>
        </w:rPr>
      </w:pPr>
      <w:r>
        <w:rPr>
          <w:rFonts w:hint="cs"/>
          <w:rtl/>
        </w:rPr>
        <w:t>אלי ישי לא יישם אותו, אתה רוצה את זה ממני.</w:t>
      </w:r>
    </w:p>
    <w:p w14:paraId="6C14690E" w14:textId="77777777" w:rsidR="00000000" w:rsidRDefault="00A92CBC">
      <w:pPr>
        <w:pStyle w:val="a0"/>
        <w:rPr>
          <w:rFonts w:hint="cs"/>
          <w:rtl/>
        </w:rPr>
      </w:pPr>
    </w:p>
    <w:p w14:paraId="660F2928" w14:textId="77777777" w:rsidR="00000000" w:rsidRDefault="00A92CBC">
      <w:pPr>
        <w:pStyle w:val="af0"/>
        <w:rPr>
          <w:rtl/>
        </w:rPr>
      </w:pPr>
      <w:r>
        <w:rPr>
          <w:rFonts w:hint="eastAsia"/>
          <w:rtl/>
        </w:rPr>
        <w:t>משה</w:t>
      </w:r>
      <w:r>
        <w:rPr>
          <w:rtl/>
        </w:rPr>
        <w:t xml:space="preserve"> גפני (דגל התורה):</w:t>
      </w:r>
    </w:p>
    <w:p w14:paraId="6EAAD319" w14:textId="77777777" w:rsidR="00000000" w:rsidRDefault="00A92CBC">
      <w:pPr>
        <w:pStyle w:val="a0"/>
        <w:rPr>
          <w:rFonts w:hint="cs"/>
          <w:rtl/>
        </w:rPr>
      </w:pPr>
    </w:p>
    <w:p w14:paraId="2A7151AE" w14:textId="77777777" w:rsidR="00000000" w:rsidRDefault="00A92CBC">
      <w:pPr>
        <w:pStyle w:val="a0"/>
        <w:rPr>
          <w:rFonts w:hint="cs"/>
          <w:rtl/>
        </w:rPr>
      </w:pPr>
      <w:r>
        <w:rPr>
          <w:rFonts w:hint="cs"/>
          <w:rtl/>
        </w:rPr>
        <w:t xml:space="preserve">הוא יישם אותו. </w:t>
      </w:r>
    </w:p>
    <w:p w14:paraId="585753C1" w14:textId="77777777" w:rsidR="00000000" w:rsidRDefault="00A92CBC">
      <w:pPr>
        <w:pStyle w:val="a0"/>
        <w:rPr>
          <w:rFonts w:hint="cs"/>
          <w:rtl/>
        </w:rPr>
      </w:pPr>
    </w:p>
    <w:p w14:paraId="29350142" w14:textId="77777777" w:rsidR="00000000" w:rsidRDefault="00A92CBC">
      <w:pPr>
        <w:pStyle w:val="-"/>
        <w:rPr>
          <w:rtl/>
        </w:rPr>
      </w:pPr>
      <w:bookmarkStart w:id="431" w:name="FS000000455T23_03_2005_16_39_47C"/>
      <w:bookmarkEnd w:id="431"/>
      <w:r>
        <w:rPr>
          <w:rtl/>
        </w:rPr>
        <w:t>שר הפנים</w:t>
      </w:r>
      <w:r>
        <w:rPr>
          <w:rtl/>
        </w:rPr>
        <w:t xml:space="preserve"> אופיר פינס-פז:</w:t>
      </w:r>
    </w:p>
    <w:p w14:paraId="717E1B43" w14:textId="77777777" w:rsidR="00000000" w:rsidRDefault="00A92CBC">
      <w:pPr>
        <w:pStyle w:val="a0"/>
        <w:rPr>
          <w:rtl/>
        </w:rPr>
      </w:pPr>
    </w:p>
    <w:p w14:paraId="0DE8D4D3" w14:textId="77777777" w:rsidR="00000000" w:rsidRDefault="00A92CBC">
      <w:pPr>
        <w:pStyle w:val="a0"/>
        <w:rPr>
          <w:rFonts w:hint="cs"/>
          <w:rtl/>
        </w:rPr>
      </w:pPr>
      <w:r>
        <w:rPr>
          <w:rFonts w:hint="cs"/>
          <w:rtl/>
        </w:rPr>
        <w:t>חבר הכנסת כחלון, אני רק רוצה שתדע שאני יהודי, ציוני, גאה, עם תפיסת עולם. כל הניסיון להטיל רפש ודופי - תבדוק את עצמך, תבדוק את החברים שלך, תבדוק איך הליכוד נראה, איך אתם נראים. פשוט בושה וחרפה. ברוך השם לי יש השקפה ברורה, ציונית, יהודית, הו</w:t>
      </w:r>
      <w:r>
        <w:rPr>
          <w:rFonts w:hint="cs"/>
          <w:rtl/>
        </w:rPr>
        <w:t>מנית, דמוקרטית. זה לא או זה או זה - אפשר להיות גם יהודי וגם דמוקרטי, אתה לא חייב להיות ישר גזען. אפשר להיות יהודי ודמוקרטי.</w:t>
      </w:r>
    </w:p>
    <w:p w14:paraId="38396351" w14:textId="77777777" w:rsidR="00000000" w:rsidRDefault="00A92CBC">
      <w:pPr>
        <w:pStyle w:val="a0"/>
        <w:rPr>
          <w:rFonts w:hint="cs"/>
          <w:rtl/>
        </w:rPr>
      </w:pPr>
    </w:p>
    <w:p w14:paraId="0CA3EAE7" w14:textId="77777777" w:rsidR="00000000" w:rsidRDefault="00A92CBC">
      <w:pPr>
        <w:pStyle w:val="af0"/>
        <w:rPr>
          <w:rtl/>
        </w:rPr>
      </w:pPr>
      <w:r>
        <w:rPr>
          <w:rFonts w:hint="eastAsia"/>
          <w:rtl/>
        </w:rPr>
        <w:t>משה</w:t>
      </w:r>
      <w:r>
        <w:rPr>
          <w:rtl/>
        </w:rPr>
        <w:t xml:space="preserve"> כחלון (הליכוד):</w:t>
      </w:r>
    </w:p>
    <w:p w14:paraId="0777568B" w14:textId="77777777" w:rsidR="00000000" w:rsidRDefault="00A92CBC">
      <w:pPr>
        <w:pStyle w:val="a0"/>
        <w:rPr>
          <w:rFonts w:hint="cs"/>
          <w:rtl/>
        </w:rPr>
      </w:pPr>
    </w:p>
    <w:p w14:paraId="083FD5EF" w14:textId="77777777" w:rsidR="00000000" w:rsidRDefault="00A92CBC">
      <w:pPr>
        <w:pStyle w:val="a0"/>
        <w:rPr>
          <w:rFonts w:hint="cs"/>
          <w:rtl/>
        </w:rPr>
      </w:pPr>
      <w:r>
        <w:rPr>
          <w:rFonts w:hint="cs"/>
          <w:rtl/>
        </w:rPr>
        <w:t xml:space="preserve"> - - - </w:t>
      </w:r>
    </w:p>
    <w:p w14:paraId="13FEF796" w14:textId="77777777" w:rsidR="00000000" w:rsidRDefault="00A92CBC">
      <w:pPr>
        <w:pStyle w:val="a0"/>
        <w:rPr>
          <w:rFonts w:hint="cs"/>
          <w:rtl/>
        </w:rPr>
      </w:pPr>
    </w:p>
    <w:p w14:paraId="376CED17" w14:textId="77777777" w:rsidR="00000000" w:rsidRDefault="00A92CBC">
      <w:pPr>
        <w:pStyle w:val="-"/>
        <w:rPr>
          <w:rtl/>
        </w:rPr>
      </w:pPr>
      <w:bookmarkStart w:id="432" w:name="FS000000455T23_03_2005_16_21_58C"/>
      <w:bookmarkEnd w:id="432"/>
      <w:r>
        <w:rPr>
          <w:rtl/>
        </w:rPr>
        <w:t>שר הפנים אופיר פינס-פז:</w:t>
      </w:r>
    </w:p>
    <w:p w14:paraId="68D05CA7" w14:textId="77777777" w:rsidR="00000000" w:rsidRDefault="00A92CBC">
      <w:pPr>
        <w:pStyle w:val="a0"/>
        <w:rPr>
          <w:rtl/>
        </w:rPr>
      </w:pPr>
    </w:p>
    <w:p w14:paraId="1C7F4F95" w14:textId="77777777" w:rsidR="00000000" w:rsidRDefault="00A92CBC">
      <w:pPr>
        <w:pStyle w:val="a0"/>
        <w:rPr>
          <w:rFonts w:hint="cs"/>
          <w:rtl/>
        </w:rPr>
      </w:pPr>
      <w:r>
        <w:rPr>
          <w:rFonts w:hint="cs"/>
          <w:rtl/>
        </w:rPr>
        <w:t xml:space="preserve">אתה לא חייב, אפשר להיות גם זה וגם זה. </w:t>
      </w:r>
    </w:p>
    <w:p w14:paraId="5B1CC398" w14:textId="77777777" w:rsidR="00000000" w:rsidRDefault="00A92CBC">
      <w:pPr>
        <w:pStyle w:val="a0"/>
        <w:rPr>
          <w:rFonts w:hint="cs"/>
          <w:rtl/>
        </w:rPr>
      </w:pPr>
    </w:p>
    <w:p w14:paraId="79888E75" w14:textId="77777777" w:rsidR="00000000" w:rsidRDefault="00A92CBC">
      <w:pPr>
        <w:pStyle w:val="a0"/>
        <w:rPr>
          <w:rFonts w:hint="cs"/>
          <w:rtl/>
        </w:rPr>
      </w:pPr>
      <w:r>
        <w:rPr>
          <w:rFonts w:hint="cs"/>
          <w:rtl/>
        </w:rPr>
        <w:t>לגבי הנושא עצמו. מדובר במקום שנקרא ק</w:t>
      </w:r>
      <w:r>
        <w:rPr>
          <w:rFonts w:hint="cs"/>
          <w:rtl/>
        </w:rPr>
        <w:t>דמת-ציון. בעלי הקרקע הם ארווין מוסקוביץ, קק"ל והאפוטרופוס הכללי. מי שהגישה את התוכנית בזמנה זו עיריית ירושלים. התוכנית משנה ייעוד של שטח נוף פתוח בשולי העיר לשטח מגורים ושטחי ציבור. התוכנית מציעה שכונה בהיקף של 98 דונם, ומאפשרת עד 230 יחידות דיור ברמה מיתא</w:t>
      </w:r>
      <w:r>
        <w:rPr>
          <w:rFonts w:hint="cs"/>
          <w:rtl/>
        </w:rPr>
        <w:t xml:space="preserve">רית. </w:t>
      </w:r>
    </w:p>
    <w:p w14:paraId="06CE2275" w14:textId="77777777" w:rsidR="00000000" w:rsidRDefault="00A92CBC">
      <w:pPr>
        <w:pStyle w:val="a0"/>
        <w:rPr>
          <w:rFonts w:hint="cs"/>
          <w:rtl/>
        </w:rPr>
      </w:pPr>
    </w:p>
    <w:p w14:paraId="2D0C9109" w14:textId="77777777" w:rsidR="00000000" w:rsidRDefault="00A92CBC">
      <w:pPr>
        <w:pStyle w:val="a0"/>
        <w:rPr>
          <w:rFonts w:hint="cs"/>
          <w:rtl/>
        </w:rPr>
      </w:pPr>
      <w:r>
        <w:rPr>
          <w:rFonts w:hint="cs"/>
          <w:rtl/>
        </w:rPr>
        <w:t xml:space="preserve"> מדובר בשכונה יהודית חדשה בלב אזור ערבי מאוכלס, על גבול שטח שיפוט ירושלים, בתחומי אדמות הכפר אבו-דיס. התוכנית הזאת מבטאת גחמה אידיאולוגית מסוימת, שאין לה שום התאמה למדיניות תכנון העיר ירושלים ולמדיניות התוכנית המחוזית של מחוז ירושלים של משרד הפנים, </w:t>
      </w:r>
      <w:r>
        <w:rPr>
          <w:rFonts w:hint="cs"/>
          <w:rtl/>
        </w:rPr>
        <w:t>שמציע  ששולי העיר יהיו פתוחים ככל הניתן.</w:t>
      </w:r>
    </w:p>
    <w:p w14:paraId="5624D864" w14:textId="77777777" w:rsidR="00000000" w:rsidRDefault="00A92CBC">
      <w:pPr>
        <w:pStyle w:val="a0"/>
        <w:rPr>
          <w:rFonts w:hint="cs"/>
          <w:rtl/>
        </w:rPr>
      </w:pPr>
    </w:p>
    <w:p w14:paraId="5E8E512A" w14:textId="77777777" w:rsidR="00000000" w:rsidRDefault="00A92CBC">
      <w:pPr>
        <w:pStyle w:val="a0"/>
        <w:rPr>
          <w:rFonts w:hint="cs"/>
          <w:rtl/>
        </w:rPr>
      </w:pPr>
      <w:r>
        <w:rPr>
          <w:rFonts w:hint="cs"/>
          <w:rtl/>
        </w:rPr>
        <w:t>כאמור, התוכנית סותרת את תוכנית המיתאר המקומית של ירושלים. הגישה לשכונה לא פתורה, היא מבוססת על כביש הטבעת המזרחי, שספק אם יבוצע במועד ועדיין לא ברור מה יהיה טיבו ומה יהיו הסדרי התנועה בו.</w:t>
      </w:r>
    </w:p>
    <w:p w14:paraId="14CC941F" w14:textId="77777777" w:rsidR="00000000" w:rsidRDefault="00A92CBC">
      <w:pPr>
        <w:pStyle w:val="a0"/>
        <w:rPr>
          <w:rFonts w:hint="cs"/>
          <w:rtl/>
        </w:rPr>
      </w:pPr>
    </w:p>
    <w:p w14:paraId="075B3744" w14:textId="77777777" w:rsidR="00000000" w:rsidRDefault="00A92CBC">
      <w:pPr>
        <w:pStyle w:val="a0"/>
        <w:rPr>
          <w:rFonts w:hint="cs"/>
          <w:rtl/>
        </w:rPr>
      </w:pPr>
      <w:r>
        <w:rPr>
          <w:rFonts w:hint="cs"/>
          <w:rtl/>
        </w:rPr>
        <w:t>ההליכים הסטטוטוריים בעניי</w:t>
      </w:r>
      <w:r>
        <w:rPr>
          <w:rFonts w:hint="cs"/>
          <w:rtl/>
        </w:rPr>
        <w:t xml:space="preserve">ן זה - הוועדה לתכנון ובנייה המקומית של ירושלים דנה והמליצה על הפקדה ב-22 במאי 2000, לפני כמעט חמש שנים. התוכנית הגיעה לוועדה המחוזית בינואר 2003 והיא לא מקודמת. אני רוצה להזכיר לך שאני שר פנים חודשיים והיא לא מקודמת כבר שלוש שנים. המדיניות לא לקדם אותה </w:t>
      </w:r>
      <w:r>
        <w:rPr>
          <w:rtl/>
        </w:rPr>
        <w:t>–</w:t>
      </w:r>
      <w:r>
        <w:rPr>
          <w:rFonts w:hint="cs"/>
          <w:rtl/>
        </w:rPr>
        <w:t xml:space="preserve"> א</w:t>
      </w:r>
      <w:r>
        <w:rPr>
          <w:rFonts w:hint="cs"/>
          <w:rtl/>
        </w:rPr>
        <w:t xml:space="preserve">ף שאני תומך בה - אינה שלי, לא אני המצאתי אותה. היא לא מקודמת, כי נראה שממשלת ישראל חושבת, וכך גם שרי הפנים לדורותיהם, שלא נכון להקים את השכונה היהודית הקטנטונת הזאת בלב שכונה ערבית מאוכלסת, כי אנחנו לא רוצים לבנות את ירושלים דרך הרצון ליצור ריבים ומדנים. </w:t>
      </w:r>
    </w:p>
    <w:p w14:paraId="5163E28D" w14:textId="77777777" w:rsidR="00000000" w:rsidRDefault="00A92CBC">
      <w:pPr>
        <w:pStyle w:val="a0"/>
        <w:rPr>
          <w:rFonts w:hint="cs"/>
          <w:rtl/>
        </w:rPr>
      </w:pPr>
    </w:p>
    <w:p w14:paraId="7FF7138F" w14:textId="77777777" w:rsidR="00000000" w:rsidRDefault="00A92CBC">
      <w:pPr>
        <w:pStyle w:val="a0"/>
        <w:rPr>
          <w:rFonts w:hint="cs"/>
          <w:rtl/>
        </w:rPr>
      </w:pPr>
      <w:r>
        <w:rPr>
          <w:rFonts w:hint="cs"/>
          <w:rtl/>
        </w:rPr>
        <w:t>יש מספיק מקומות - ישבנו עם חבר הכנסת רוני בר-און רק לפני שעה קלה, והוא הסביר גם לך וגם לי שאפשר לבנות עשרות אלפי יחידות דיור גם במרכז העיר. יש גם תוכניות לבנייה במערב העיר. אפשר לפתח את ירושלים לתלפיות, עם עשרות אלפי יחידות דיור, בלי לבנות את השכונה הזאת,</w:t>
      </w:r>
      <w:r>
        <w:rPr>
          <w:rFonts w:hint="cs"/>
          <w:rtl/>
        </w:rPr>
        <w:t xml:space="preserve"> שכאמור תיצור בעיה קשה מאוד מכל בחינה שהיא למדינת ישראל. </w:t>
      </w:r>
    </w:p>
    <w:p w14:paraId="44B65B12" w14:textId="77777777" w:rsidR="00000000" w:rsidRDefault="00A92CBC">
      <w:pPr>
        <w:pStyle w:val="a0"/>
        <w:rPr>
          <w:rFonts w:hint="cs"/>
          <w:rtl/>
        </w:rPr>
      </w:pPr>
    </w:p>
    <w:p w14:paraId="22D0A0C6" w14:textId="77777777" w:rsidR="00000000" w:rsidRDefault="00A92CBC">
      <w:pPr>
        <w:pStyle w:val="a0"/>
        <w:rPr>
          <w:rFonts w:hint="cs"/>
          <w:rtl/>
        </w:rPr>
      </w:pPr>
      <w:r>
        <w:rPr>
          <w:rFonts w:hint="cs"/>
          <w:rtl/>
        </w:rPr>
        <w:t xml:space="preserve">איני יודע אם יש מדיניות ממשלתית כוללת, יכול להיות שהשר אולמרט יודע - המשנה לראש הממשלה, ממלא-מקום ראש הממשלה - - - </w:t>
      </w:r>
    </w:p>
    <w:p w14:paraId="38B4A099" w14:textId="77777777" w:rsidR="00000000" w:rsidRDefault="00A92CBC">
      <w:pPr>
        <w:pStyle w:val="a0"/>
        <w:rPr>
          <w:rFonts w:hint="cs"/>
          <w:rtl/>
        </w:rPr>
      </w:pPr>
    </w:p>
    <w:p w14:paraId="0481F12A" w14:textId="77777777" w:rsidR="00000000" w:rsidRDefault="00A92CBC">
      <w:pPr>
        <w:pStyle w:val="af0"/>
        <w:rPr>
          <w:rtl/>
        </w:rPr>
      </w:pPr>
      <w:r>
        <w:rPr>
          <w:rFonts w:hint="eastAsia"/>
          <w:rtl/>
        </w:rPr>
        <w:t>שר</w:t>
      </w:r>
      <w:r>
        <w:rPr>
          <w:rtl/>
        </w:rPr>
        <w:t xml:space="preserve"> התעשייה, המסחר והתעסוקה אהוד אולמרט:</w:t>
      </w:r>
    </w:p>
    <w:p w14:paraId="080D9B19" w14:textId="77777777" w:rsidR="00000000" w:rsidRDefault="00A92CBC">
      <w:pPr>
        <w:pStyle w:val="a0"/>
        <w:rPr>
          <w:rFonts w:hint="cs"/>
          <w:rtl/>
        </w:rPr>
      </w:pPr>
    </w:p>
    <w:p w14:paraId="0D03C276" w14:textId="77777777" w:rsidR="00000000" w:rsidRDefault="00A92CBC">
      <w:pPr>
        <w:pStyle w:val="a0"/>
        <w:rPr>
          <w:rFonts w:hint="cs"/>
          <w:rtl/>
        </w:rPr>
      </w:pPr>
      <w:r>
        <w:rPr>
          <w:rFonts w:hint="cs"/>
          <w:rtl/>
        </w:rPr>
        <w:t>יש גבול לטעויות שלך בנאום אחד.</w:t>
      </w:r>
    </w:p>
    <w:p w14:paraId="6447DB11" w14:textId="77777777" w:rsidR="00000000" w:rsidRDefault="00A92CBC">
      <w:pPr>
        <w:pStyle w:val="a0"/>
        <w:rPr>
          <w:rFonts w:hint="cs"/>
          <w:rtl/>
        </w:rPr>
      </w:pPr>
    </w:p>
    <w:p w14:paraId="33AC0FD7" w14:textId="77777777" w:rsidR="00000000" w:rsidRDefault="00A92CBC">
      <w:pPr>
        <w:pStyle w:val="-"/>
        <w:rPr>
          <w:rtl/>
        </w:rPr>
      </w:pPr>
      <w:bookmarkStart w:id="433" w:name="FS000000455T23_03_2005_16_25_18C"/>
      <w:bookmarkEnd w:id="433"/>
      <w:r>
        <w:rPr>
          <w:rtl/>
        </w:rPr>
        <w:t>שר הפני</w:t>
      </w:r>
      <w:r>
        <w:rPr>
          <w:rtl/>
        </w:rPr>
        <w:t>ם אופיר פינס-פז:</w:t>
      </w:r>
    </w:p>
    <w:p w14:paraId="6AE87DD3" w14:textId="77777777" w:rsidR="00000000" w:rsidRDefault="00A92CBC">
      <w:pPr>
        <w:pStyle w:val="a0"/>
        <w:rPr>
          <w:rtl/>
        </w:rPr>
      </w:pPr>
    </w:p>
    <w:p w14:paraId="742FF5DE" w14:textId="77777777" w:rsidR="00000000" w:rsidRDefault="00A92CBC">
      <w:pPr>
        <w:pStyle w:val="a0"/>
        <w:rPr>
          <w:rFonts w:hint="cs"/>
          <w:rtl/>
        </w:rPr>
      </w:pPr>
      <w:r>
        <w:rPr>
          <w:rFonts w:hint="cs"/>
          <w:rtl/>
        </w:rPr>
        <w:t>ממלא-מקום ראש הממשלה. לפי ההתרשמות שלי - וזו בהחלט ההתרשמות שלי - ההחלטה לא לקדם את התוכנית לוועדה המחוזית, שאני כמובן תומך בה ואבצע אותה, היא לא רק החלטה של שר הפנים. לפי דעתי יש עליה קונסנזוס בממשלה, לרבות בממשלה זו.</w:t>
      </w:r>
    </w:p>
    <w:p w14:paraId="6EF84D57" w14:textId="77777777" w:rsidR="00000000" w:rsidRDefault="00A92CBC">
      <w:pPr>
        <w:pStyle w:val="a0"/>
        <w:rPr>
          <w:rFonts w:hint="cs"/>
          <w:rtl/>
        </w:rPr>
      </w:pPr>
    </w:p>
    <w:p w14:paraId="46BC0102" w14:textId="77777777" w:rsidR="00000000" w:rsidRDefault="00A92CBC">
      <w:pPr>
        <w:pStyle w:val="af1"/>
        <w:rPr>
          <w:rtl/>
        </w:rPr>
      </w:pPr>
      <w:r>
        <w:rPr>
          <w:rtl/>
        </w:rPr>
        <w:t>היו"ר עבד-אלמאלכ ד</w:t>
      </w:r>
      <w:r>
        <w:rPr>
          <w:rtl/>
        </w:rPr>
        <w:t>האמשה:</w:t>
      </w:r>
    </w:p>
    <w:p w14:paraId="357F940D" w14:textId="77777777" w:rsidR="00000000" w:rsidRDefault="00A92CBC">
      <w:pPr>
        <w:pStyle w:val="a0"/>
        <w:rPr>
          <w:rtl/>
        </w:rPr>
      </w:pPr>
    </w:p>
    <w:p w14:paraId="7A5F86E5" w14:textId="77777777" w:rsidR="00000000" w:rsidRDefault="00A92CBC">
      <w:pPr>
        <w:pStyle w:val="a0"/>
        <w:rPr>
          <w:rFonts w:hint="cs"/>
          <w:rtl/>
        </w:rPr>
      </w:pPr>
      <w:r>
        <w:rPr>
          <w:rFonts w:hint="cs"/>
          <w:rtl/>
        </w:rPr>
        <w:t xml:space="preserve">תודה רבה לשר הפנים. </w:t>
      </w:r>
    </w:p>
    <w:p w14:paraId="3DC6E6AB" w14:textId="77777777" w:rsidR="00000000" w:rsidRDefault="00A92CBC">
      <w:pPr>
        <w:pStyle w:val="a0"/>
        <w:rPr>
          <w:rFonts w:hint="cs"/>
          <w:rtl/>
        </w:rPr>
      </w:pPr>
    </w:p>
    <w:p w14:paraId="128C021E" w14:textId="77777777" w:rsidR="00000000" w:rsidRDefault="00A92CBC">
      <w:pPr>
        <w:pStyle w:val="af0"/>
        <w:rPr>
          <w:rtl/>
        </w:rPr>
      </w:pPr>
      <w:r>
        <w:rPr>
          <w:rFonts w:hint="eastAsia"/>
          <w:rtl/>
        </w:rPr>
        <w:t>משה</w:t>
      </w:r>
      <w:r>
        <w:rPr>
          <w:rtl/>
        </w:rPr>
        <w:t xml:space="preserve"> גפני (דגל התורה):</w:t>
      </w:r>
    </w:p>
    <w:p w14:paraId="203A0421" w14:textId="77777777" w:rsidR="00000000" w:rsidRDefault="00A92CBC">
      <w:pPr>
        <w:pStyle w:val="a0"/>
        <w:rPr>
          <w:rFonts w:hint="cs"/>
          <w:rtl/>
        </w:rPr>
      </w:pPr>
    </w:p>
    <w:p w14:paraId="6CBD278C" w14:textId="77777777" w:rsidR="00000000" w:rsidRDefault="00A92CBC">
      <w:pPr>
        <w:pStyle w:val="a0"/>
        <w:rPr>
          <w:rFonts w:hint="cs"/>
          <w:rtl/>
        </w:rPr>
      </w:pPr>
      <w:r>
        <w:rPr>
          <w:rFonts w:hint="cs"/>
          <w:rtl/>
        </w:rPr>
        <w:t>הנה חוק החמץ שהוא עבירה מינהלית. איך אמרת שזו לא עבירה מינהלית?</w:t>
      </w:r>
    </w:p>
    <w:p w14:paraId="2FA32397" w14:textId="77777777" w:rsidR="00000000" w:rsidRDefault="00A92CBC">
      <w:pPr>
        <w:pStyle w:val="a0"/>
        <w:rPr>
          <w:rFonts w:hint="cs"/>
          <w:rtl/>
        </w:rPr>
      </w:pPr>
    </w:p>
    <w:p w14:paraId="209929E7" w14:textId="77777777" w:rsidR="00000000" w:rsidRDefault="00A92CBC">
      <w:pPr>
        <w:pStyle w:val="af1"/>
        <w:rPr>
          <w:rtl/>
        </w:rPr>
      </w:pPr>
      <w:r>
        <w:rPr>
          <w:rtl/>
        </w:rPr>
        <w:t>היו"ר עבד-אלמאלכ דהאמשה:</w:t>
      </w:r>
    </w:p>
    <w:p w14:paraId="2EE958CA" w14:textId="77777777" w:rsidR="00000000" w:rsidRDefault="00A92CBC">
      <w:pPr>
        <w:pStyle w:val="a0"/>
        <w:rPr>
          <w:rtl/>
        </w:rPr>
      </w:pPr>
    </w:p>
    <w:p w14:paraId="48FFF701" w14:textId="77777777" w:rsidR="00000000" w:rsidRDefault="00A92CBC">
      <w:pPr>
        <w:pStyle w:val="a0"/>
        <w:rPr>
          <w:rFonts w:hint="cs"/>
          <w:rtl/>
        </w:rPr>
      </w:pPr>
      <w:r>
        <w:rPr>
          <w:rFonts w:hint="cs"/>
          <w:rtl/>
        </w:rPr>
        <w:t xml:space="preserve">אדוני שר הפנים, מה עמדתך לגבי ההצעה? </w:t>
      </w:r>
    </w:p>
    <w:p w14:paraId="1EB3AEFE" w14:textId="77777777" w:rsidR="00000000" w:rsidRDefault="00A92CBC">
      <w:pPr>
        <w:pStyle w:val="a0"/>
        <w:rPr>
          <w:rFonts w:hint="cs"/>
          <w:rtl/>
        </w:rPr>
      </w:pPr>
    </w:p>
    <w:p w14:paraId="6E4D00A4" w14:textId="77777777" w:rsidR="00000000" w:rsidRDefault="00A92CBC">
      <w:pPr>
        <w:pStyle w:val="a"/>
        <w:rPr>
          <w:rtl/>
        </w:rPr>
      </w:pPr>
      <w:bookmarkStart w:id="434" w:name="FS000000455T23_03_2005_16_51_23"/>
      <w:bookmarkStart w:id="435" w:name="_Toc104196636"/>
      <w:bookmarkEnd w:id="434"/>
      <w:r>
        <w:rPr>
          <w:rFonts w:hint="eastAsia"/>
          <w:rtl/>
        </w:rPr>
        <w:t>שר</w:t>
      </w:r>
      <w:r>
        <w:rPr>
          <w:rtl/>
        </w:rPr>
        <w:t xml:space="preserve"> הפנים אופיר פינס-פז:</w:t>
      </w:r>
      <w:bookmarkEnd w:id="435"/>
    </w:p>
    <w:p w14:paraId="1B1E8087" w14:textId="77777777" w:rsidR="00000000" w:rsidRDefault="00A92CBC">
      <w:pPr>
        <w:pStyle w:val="a0"/>
        <w:rPr>
          <w:rFonts w:hint="cs"/>
          <w:rtl/>
        </w:rPr>
      </w:pPr>
    </w:p>
    <w:p w14:paraId="7C3572B6" w14:textId="77777777" w:rsidR="00000000" w:rsidRDefault="00A92CBC">
      <w:pPr>
        <w:pStyle w:val="a0"/>
        <w:rPr>
          <w:rFonts w:hint="cs"/>
          <w:rtl/>
        </w:rPr>
      </w:pPr>
      <w:r>
        <w:rPr>
          <w:rFonts w:hint="cs"/>
          <w:rtl/>
        </w:rPr>
        <w:t>להסתפק.</w:t>
      </w:r>
    </w:p>
    <w:p w14:paraId="297EAEBF" w14:textId="77777777" w:rsidR="00000000" w:rsidRDefault="00A92CBC">
      <w:pPr>
        <w:pStyle w:val="a0"/>
        <w:rPr>
          <w:rFonts w:hint="cs"/>
          <w:rtl/>
        </w:rPr>
      </w:pPr>
    </w:p>
    <w:p w14:paraId="7C02AE53" w14:textId="77777777" w:rsidR="00000000" w:rsidRDefault="00A92CBC">
      <w:pPr>
        <w:pStyle w:val="af1"/>
        <w:rPr>
          <w:rtl/>
        </w:rPr>
      </w:pPr>
      <w:r>
        <w:rPr>
          <w:rtl/>
        </w:rPr>
        <w:t>היו"ר עבד-אלמאלכ דהאמשה:</w:t>
      </w:r>
    </w:p>
    <w:p w14:paraId="0DE6974C" w14:textId="77777777" w:rsidR="00000000" w:rsidRDefault="00A92CBC">
      <w:pPr>
        <w:pStyle w:val="a0"/>
        <w:rPr>
          <w:rtl/>
        </w:rPr>
      </w:pPr>
    </w:p>
    <w:p w14:paraId="6246FCDF" w14:textId="77777777" w:rsidR="00000000" w:rsidRDefault="00A92CBC">
      <w:pPr>
        <w:pStyle w:val="a0"/>
        <w:rPr>
          <w:rFonts w:hint="cs"/>
          <w:rtl/>
        </w:rPr>
      </w:pPr>
      <w:r>
        <w:rPr>
          <w:rFonts w:hint="cs"/>
          <w:rtl/>
        </w:rPr>
        <w:t>ובכן, חבר הכנ</w:t>
      </w:r>
      <w:r>
        <w:rPr>
          <w:rFonts w:hint="cs"/>
          <w:rtl/>
        </w:rPr>
        <w:t>סת כחלון מסתפק בדברי השר. תודה רבה.</w:t>
      </w:r>
    </w:p>
    <w:p w14:paraId="585FF50A" w14:textId="77777777" w:rsidR="00000000" w:rsidRDefault="00A92CBC">
      <w:pPr>
        <w:pStyle w:val="a0"/>
        <w:rPr>
          <w:rFonts w:hint="cs"/>
          <w:rtl/>
        </w:rPr>
      </w:pPr>
    </w:p>
    <w:p w14:paraId="74486E66" w14:textId="77777777" w:rsidR="00000000" w:rsidRDefault="00A92CBC">
      <w:pPr>
        <w:pStyle w:val="a2"/>
        <w:rPr>
          <w:rtl/>
        </w:rPr>
      </w:pPr>
    </w:p>
    <w:p w14:paraId="19C0433B" w14:textId="77777777" w:rsidR="00000000" w:rsidRDefault="00A92CBC">
      <w:pPr>
        <w:pStyle w:val="a2"/>
        <w:rPr>
          <w:rFonts w:hint="cs"/>
          <w:rtl/>
        </w:rPr>
      </w:pPr>
      <w:bookmarkStart w:id="436" w:name="CS98016FI0098016T23_03_2005_16_52_10"/>
      <w:bookmarkStart w:id="437" w:name="_Toc104196637"/>
      <w:bookmarkEnd w:id="436"/>
      <w:r>
        <w:rPr>
          <w:rtl/>
        </w:rPr>
        <w:t>הצע</w:t>
      </w:r>
      <w:r>
        <w:rPr>
          <w:rFonts w:hint="cs"/>
          <w:rtl/>
        </w:rPr>
        <w:t xml:space="preserve">ות </w:t>
      </w:r>
      <w:r>
        <w:rPr>
          <w:rtl/>
        </w:rPr>
        <w:t>לסדר-היום</w:t>
      </w:r>
      <w:bookmarkEnd w:id="437"/>
      <w:r>
        <w:rPr>
          <w:rtl/>
        </w:rPr>
        <w:t xml:space="preserve"> </w:t>
      </w:r>
    </w:p>
    <w:p w14:paraId="7FDFF1CA" w14:textId="77777777" w:rsidR="00000000" w:rsidRDefault="00A92CBC">
      <w:pPr>
        <w:pStyle w:val="a2"/>
        <w:rPr>
          <w:rtl/>
        </w:rPr>
      </w:pPr>
      <w:bookmarkStart w:id="438" w:name="_Toc104196638"/>
      <w:r>
        <w:rPr>
          <w:rtl/>
        </w:rPr>
        <w:t>מחאות הסטודנטים למען עתיד ההשכלה הגבוהה</w:t>
      </w:r>
      <w:bookmarkEnd w:id="438"/>
      <w:r>
        <w:rPr>
          <w:rtl/>
        </w:rPr>
        <w:t xml:space="preserve"> </w:t>
      </w:r>
    </w:p>
    <w:p w14:paraId="4D4BDDE6" w14:textId="77777777" w:rsidR="00000000" w:rsidRDefault="00A92CBC">
      <w:pPr>
        <w:pStyle w:val="-0"/>
        <w:rPr>
          <w:rFonts w:hint="cs"/>
          <w:rtl/>
        </w:rPr>
      </w:pPr>
    </w:p>
    <w:p w14:paraId="728CA2C8" w14:textId="77777777" w:rsidR="00000000" w:rsidRDefault="00A92CBC">
      <w:pPr>
        <w:pStyle w:val="af1"/>
        <w:rPr>
          <w:rtl/>
        </w:rPr>
      </w:pPr>
      <w:r>
        <w:rPr>
          <w:rtl/>
        </w:rPr>
        <w:t>היו"ר עבד-אלמאלכ דהאמשה:</w:t>
      </w:r>
    </w:p>
    <w:p w14:paraId="184DD7E2" w14:textId="77777777" w:rsidR="00000000" w:rsidRDefault="00A92CBC">
      <w:pPr>
        <w:pStyle w:val="a0"/>
        <w:rPr>
          <w:rtl/>
        </w:rPr>
      </w:pPr>
    </w:p>
    <w:p w14:paraId="7D5FAB13" w14:textId="77777777" w:rsidR="00000000" w:rsidRDefault="00A92CBC">
      <w:pPr>
        <w:pStyle w:val="a0"/>
        <w:rPr>
          <w:rFonts w:hint="cs"/>
          <w:rtl/>
        </w:rPr>
      </w:pPr>
      <w:r>
        <w:rPr>
          <w:rFonts w:hint="cs"/>
          <w:rtl/>
        </w:rPr>
        <w:t>אנחנו עוברים לנושא הבא: הצעות לסדר-היום בעניין מחאות הסטודנטים למען עתיד ההשכלה הגבוהה, מס' 6477, 6481, 6487, 6495, 6511, 6525, 6533,</w:t>
      </w:r>
      <w:r>
        <w:rPr>
          <w:rFonts w:hint="cs"/>
          <w:rtl/>
        </w:rPr>
        <w:t xml:space="preserve"> 6534, 6541 ו-6546. ראשונת המציעים, חברת הכנסת גילה פינקלשטיין, בבקשה.  </w:t>
      </w:r>
    </w:p>
    <w:p w14:paraId="5A32FE06" w14:textId="77777777" w:rsidR="00000000" w:rsidRDefault="00A92CBC">
      <w:pPr>
        <w:pStyle w:val="a0"/>
        <w:rPr>
          <w:rFonts w:hint="cs"/>
          <w:rtl/>
        </w:rPr>
      </w:pPr>
    </w:p>
    <w:p w14:paraId="71480B69" w14:textId="77777777" w:rsidR="00000000" w:rsidRDefault="00A92CBC">
      <w:pPr>
        <w:pStyle w:val="a0"/>
        <w:rPr>
          <w:rFonts w:hint="cs"/>
          <w:rtl/>
        </w:rPr>
      </w:pPr>
      <w:r>
        <w:rPr>
          <w:rFonts w:hint="cs"/>
          <w:rtl/>
        </w:rPr>
        <w:t>חברי הכנסת המציעים, השרה שאמורה לענות על הצעות אלה אינה פה, וכנראה לא תהיה בחצי השעה הקרובה. קרוב לוודאי שתעלו את ההצעות לפני בואה. האם אתם מסכימים להמתין ונעלה את הנושא הבא?</w:t>
      </w:r>
    </w:p>
    <w:p w14:paraId="73EAB62D" w14:textId="77777777" w:rsidR="00000000" w:rsidRDefault="00A92CBC">
      <w:pPr>
        <w:pStyle w:val="a0"/>
        <w:rPr>
          <w:rFonts w:hint="cs"/>
          <w:rtl/>
        </w:rPr>
      </w:pPr>
    </w:p>
    <w:p w14:paraId="0E5BC015" w14:textId="77777777" w:rsidR="00000000" w:rsidRDefault="00A92CBC">
      <w:pPr>
        <w:pStyle w:val="af0"/>
        <w:rPr>
          <w:rtl/>
        </w:rPr>
      </w:pPr>
      <w:r>
        <w:rPr>
          <w:rFonts w:hint="eastAsia"/>
          <w:rtl/>
        </w:rPr>
        <w:t>עסאם</w:t>
      </w:r>
      <w:r>
        <w:rPr>
          <w:rtl/>
        </w:rPr>
        <w:t xml:space="preserve"> מ</w:t>
      </w:r>
      <w:r>
        <w:rPr>
          <w:rtl/>
        </w:rPr>
        <w:t>ח'ול (חד"ש-תע"ל):</w:t>
      </w:r>
    </w:p>
    <w:p w14:paraId="70E4901C" w14:textId="77777777" w:rsidR="00000000" w:rsidRDefault="00A92CBC">
      <w:pPr>
        <w:pStyle w:val="a0"/>
        <w:rPr>
          <w:rFonts w:hint="cs"/>
          <w:rtl/>
        </w:rPr>
      </w:pPr>
    </w:p>
    <w:p w14:paraId="0B798201" w14:textId="77777777" w:rsidR="00000000" w:rsidRDefault="00A92CBC">
      <w:pPr>
        <w:pStyle w:val="a0"/>
        <w:rPr>
          <w:rFonts w:hint="cs"/>
          <w:rtl/>
        </w:rPr>
      </w:pPr>
      <w:r>
        <w:rPr>
          <w:rFonts w:hint="cs"/>
          <w:rtl/>
        </w:rPr>
        <w:t xml:space="preserve">נעלה את ההצעות ותשובה והצבעה יהיו במועד אחר. </w:t>
      </w:r>
    </w:p>
    <w:p w14:paraId="4F7D0F58" w14:textId="77777777" w:rsidR="00000000" w:rsidRDefault="00A92CBC">
      <w:pPr>
        <w:pStyle w:val="a0"/>
        <w:rPr>
          <w:rFonts w:hint="cs"/>
          <w:rtl/>
        </w:rPr>
      </w:pPr>
    </w:p>
    <w:p w14:paraId="0BC2788A" w14:textId="77777777" w:rsidR="00000000" w:rsidRDefault="00A92CBC">
      <w:pPr>
        <w:pStyle w:val="af1"/>
        <w:rPr>
          <w:rtl/>
        </w:rPr>
      </w:pPr>
      <w:r>
        <w:rPr>
          <w:rtl/>
        </w:rPr>
        <w:t>היו"ר עבד-אלמאלכ דהאמשה:</w:t>
      </w:r>
    </w:p>
    <w:p w14:paraId="3E970A3E" w14:textId="77777777" w:rsidR="00000000" w:rsidRDefault="00A92CBC">
      <w:pPr>
        <w:pStyle w:val="a0"/>
        <w:rPr>
          <w:rtl/>
        </w:rPr>
      </w:pPr>
    </w:p>
    <w:p w14:paraId="4370CAA2" w14:textId="77777777" w:rsidR="00000000" w:rsidRDefault="00A92CBC">
      <w:pPr>
        <w:pStyle w:val="a0"/>
        <w:rPr>
          <w:rFonts w:hint="cs"/>
          <w:rtl/>
        </w:rPr>
      </w:pPr>
      <w:r>
        <w:rPr>
          <w:rFonts w:hint="cs"/>
          <w:rtl/>
        </w:rPr>
        <w:t>השרה תגיע, אבל לאחר שתעלו את ההצעות. אם אתם מבקשים להעלות את ההצעות עכשיו, זו זכותכם.  חברת הכנסת פינקלשטיין, בבקשה. אם זה לא בהסכמה, לא נכפה חילופים.</w:t>
      </w:r>
    </w:p>
    <w:p w14:paraId="591A8816" w14:textId="77777777" w:rsidR="00000000" w:rsidRDefault="00A92CBC">
      <w:pPr>
        <w:pStyle w:val="a0"/>
        <w:rPr>
          <w:rFonts w:hint="cs"/>
          <w:rtl/>
        </w:rPr>
      </w:pPr>
    </w:p>
    <w:p w14:paraId="69E388A9" w14:textId="77777777" w:rsidR="00000000" w:rsidRDefault="00A92CBC">
      <w:pPr>
        <w:pStyle w:val="a"/>
        <w:rPr>
          <w:rtl/>
        </w:rPr>
      </w:pPr>
      <w:bookmarkStart w:id="439" w:name="FS000001059T23_03_2005_16_26_40"/>
      <w:bookmarkStart w:id="440" w:name="_Toc104196639"/>
      <w:bookmarkEnd w:id="439"/>
      <w:r>
        <w:rPr>
          <w:rFonts w:hint="eastAsia"/>
          <w:rtl/>
        </w:rPr>
        <w:t>גילה</w:t>
      </w:r>
      <w:r>
        <w:rPr>
          <w:rtl/>
        </w:rPr>
        <w:t xml:space="preserve"> פינקלשט</w:t>
      </w:r>
      <w:r>
        <w:rPr>
          <w:rtl/>
        </w:rPr>
        <w:t>יין (מפד"ל):</w:t>
      </w:r>
      <w:bookmarkEnd w:id="440"/>
    </w:p>
    <w:p w14:paraId="58FE9EF9" w14:textId="77777777" w:rsidR="00000000" w:rsidRDefault="00A92CBC">
      <w:pPr>
        <w:pStyle w:val="a0"/>
        <w:rPr>
          <w:rFonts w:hint="cs"/>
          <w:rtl/>
        </w:rPr>
      </w:pPr>
    </w:p>
    <w:p w14:paraId="3B259FA8" w14:textId="77777777" w:rsidR="00000000" w:rsidRDefault="00A92CBC">
      <w:pPr>
        <w:pStyle w:val="a0"/>
        <w:rPr>
          <w:rFonts w:hint="cs"/>
          <w:rtl/>
        </w:rPr>
      </w:pPr>
      <w:r>
        <w:rPr>
          <w:rFonts w:hint="cs"/>
          <w:rtl/>
        </w:rPr>
        <w:t>אדוני היושב-ראש, כנסת נכבדה, רק היום, לפני שעות מספר, הגיעו מחאות הסטודנטים לשיא חדש, ואני מקווה שזה הרף המקסימלי מבחינת רמת האלימות ופריעת החוק. איני יכולה שלא לגלות אמפתיה למאבק הסטודנטים, בעיקר לנוכח המדיניות הכלכלית שמנהיג משרד האוצר, שנד</w:t>
      </w:r>
      <w:r>
        <w:rPr>
          <w:rFonts w:hint="cs"/>
          <w:rtl/>
        </w:rPr>
        <w:t xml:space="preserve">מה כי דגם ההשכלה הגבוהה האמריקני קורץ לו על פני מקבילו האירופי. </w:t>
      </w:r>
    </w:p>
    <w:p w14:paraId="2D6ACAC5" w14:textId="77777777" w:rsidR="00000000" w:rsidRDefault="00A92CBC">
      <w:pPr>
        <w:pStyle w:val="a0"/>
        <w:rPr>
          <w:rFonts w:hint="cs"/>
          <w:rtl/>
        </w:rPr>
      </w:pPr>
    </w:p>
    <w:p w14:paraId="74F1C021" w14:textId="77777777" w:rsidR="00000000" w:rsidRDefault="00A92CBC">
      <w:pPr>
        <w:pStyle w:val="a0"/>
        <w:rPr>
          <w:rFonts w:hint="cs"/>
          <w:rtl/>
        </w:rPr>
      </w:pPr>
      <w:r>
        <w:rPr>
          <w:rFonts w:hint="cs"/>
          <w:rtl/>
        </w:rPr>
        <w:t xml:space="preserve">עיון בספרי התקציב של חמש השנים האחרונות מגלה לנו באופן ברור, כי קיימת שחיקה מתמדת, מתמשכת, במשאבי ההשכלה הגבוהה בישראל, שחיקה כזאת שגוררת פגיעה ועוד פגיעה בכל ההיבטים הנוגעים להשכלה הגבוהה, </w:t>
      </w:r>
      <w:r>
        <w:rPr>
          <w:rFonts w:hint="cs"/>
          <w:rtl/>
        </w:rPr>
        <w:t>מלבד המשכורות והתנאים של הסגל הבכיר באוניברסיטאות.</w:t>
      </w:r>
    </w:p>
    <w:p w14:paraId="7964A6A6" w14:textId="77777777" w:rsidR="00000000" w:rsidRDefault="00A92CBC">
      <w:pPr>
        <w:pStyle w:val="a0"/>
        <w:rPr>
          <w:rFonts w:hint="cs"/>
          <w:rtl/>
        </w:rPr>
      </w:pPr>
    </w:p>
    <w:p w14:paraId="255A2777" w14:textId="77777777" w:rsidR="00000000" w:rsidRDefault="00A92CBC">
      <w:pPr>
        <w:pStyle w:val="a0"/>
        <w:rPr>
          <w:rFonts w:hint="cs"/>
          <w:rtl/>
        </w:rPr>
      </w:pPr>
      <w:r>
        <w:rPr>
          <w:rFonts w:hint="cs"/>
          <w:rtl/>
        </w:rPr>
        <w:t>לנוכח מדיניות האוצר אפשר לשער שהמלצות ועדת-וינוגרד יעלו אבק, ממש כמו המלצותיהן של ועדות אחרות, זאת משום שהורדת שכר לימוד אינה מתיישבת עם תוכניות האוצר. אולם שונות המלצות ועדת-וינוגרד מהאחרות בכך שאותן קיב</w:t>
      </w:r>
      <w:r>
        <w:rPr>
          <w:rFonts w:hint="cs"/>
          <w:rtl/>
        </w:rPr>
        <w:t xml:space="preserve">לה ממשלת ישראל ואף החלה בתהליך היישום. החל משנת 2001 יושמו ההמלצות באופן כמעט מלא למשך שנתיים. מאז נחלשה מגמת היישום, עד שנעצרה לגמרי לפני כשנה. </w:t>
      </w:r>
    </w:p>
    <w:p w14:paraId="0EA8CF22" w14:textId="77777777" w:rsidR="00000000" w:rsidRDefault="00A92CBC">
      <w:pPr>
        <w:pStyle w:val="a0"/>
        <w:rPr>
          <w:rFonts w:hint="cs"/>
          <w:rtl/>
        </w:rPr>
      </w:pPr>
    </w:p>
    <w:p w14:paraId="7D1F0917" w14:textId="77777777" w:rsidR="00000000" w:rsidRDefault="00A92CBC">
      <w:pPr>
        <w:pStyle w:val="a0"/>
        <w:rPr>
          <w:rFonts w:hint="cs"/>
          <w:rtl/>
        </w:rPr>
      </w:pPr>
      <w:r>
        <w:rPr>
          <w:rFonts w:hint="cs"/>
          <w:rtl/>
        </w:rPr>
        <w:t xml:space="preserve"> אפילו חמור מזה, לא די בכך שאין בכוונת האוצר להמשיך ביישום ההמלצות, הוא מתכוון להפוך את המגמה ולהעלות את שכר </w:t>
      </w:r>
      <w:r>
        <w:rPr>
          <w:rFonts w:hint="cs"/>
          <w:rtl/>
        </w:rPr>
        <w:t xml:space="preserve">הלימוד לכמה עשרות אלפי שקלים בשנה. הניסיון הזה הוא בעל משמעות חמורה ביותר. מסתבר שהמדיניות המקצצת והמקפחת של האוצר לא נעצרת בקצבאות הילדים או בהבטחת הכנסה, שמטרתה המוצהרת היא עידוד ההמונים לפנות לשוק העבודה. האוצר ממשיך הלאה גם להשכלה הגבוהה. </w:t>
      </w:r>
    </w:p>
    <w:p w14:paraId="2AACAAF9" w14:textId="77777777" w:rsidR="00000000" w:rsidRDefault="00A92CBC">
      <w:pPr>
        <w:pStyle w:val="a0"/>
        <w:rPr>
          <w:rFonts w:hint="cs"/>
          <w:rtl/>
        </w:rPr>
      </w:pPr>
    </w:p>
    <w:p w14:paraId="3D27D06C" w14:textId="77777777" w:rsidR="00000000" w:rsidRDefault="00A92CBC">
      <w:pPr>
        <w:pStyle w:val="a0"/>
        <w:rPr>
          <w:rFonts w:hint="cs"/>
          <w:rtl/>
        </w:rPr>
      </w:pPr>
      <w:r>
        <w:rPr>
          <w:rFonts w:hint="cs"/>
          <w:rtl/>
        </w:rPr>
        <w:t>איזה היגיון</w:t>
      </w:r>
      <w:r>
        <w:rPr>
          <w:rFonts w:hint="cs"/>
          <w:rtl/>
        </w:rPr>
        <w:t xml:space="preserve"> טמון במהלך הזה? כיצד יורחב מעגל העבודה אם כרטיס הכניסה - ההשכלה - יעלה 150,000 שקלים? משרד האוצר מחויב להחליט איזו מגמה הוא מעוניין לעודד: או קצבאות או השכלה גבוהה. הפניית מספר מקסימלי של אזרחים למעגל העבודה על-ידי ביטול קצבאות ובאותה נשימה העלאת שכר הלימ</w:t>
      </w:r>
      <w:r>
        <w:rPr>
          <w:rFonts w:hint="cs"/>
          <w:rtl/>
        </w:rPr>
        <w:t xml:space="preserve">וד בהשכלה הגבוהה, זה צעד שמכיל סתירות רבות, סתירות פנימיות; יותר מכך - כליאת השכבות החלשות מאחורי סורגים חברתיים ללא קצבאות, ללא נגישות להשכלה גבוהה. </w:t>
      </w:r>
    </w:p>
    <w:p w14:paraId="3B73A164" w14:textId="77777777" w:rsidR="00000000" w:rsidRDefault="00A92CBC">
      <w:pPr>
        <w:pStyle w:val="a0"/>
        <w:rPr>
          <w:rFonts w:hint="cs"/>
          <w:rtl/>
        </w:rPr>
      </w:pPr>
    </w:p>
    <w:p w14:paraId="5E035138" w14:textId="77777777" w:rsidR="00000000" w:rsidRDefault="00A92CBC">
      <w:pPr>
        <w:pStyle w:val="a0"/>
        <w:rPr>
          <w:rFonts w:hint="cs"/>
          <w:rtl/>
        </w:rPr>
      </w:pPr>
      <w:r>
        <w:rPr>
          <w:rFonts w:hint="cs"/>
          <w:rtl/>
        </w:rPr>
        <w:t>לא רק האוצר מסכן את  מעמד הסטודנטים והזכויות שלהם. גם להתנהלות האוניברסיטאות יש חלק נכבד בכך. מאבק הסטוד</w:t>
      </w:r>
      <w:r>
        <w:rPr>
          <w:rFonts w:hint="cs"/>
          <w:rtl/>
        </w:rPr>
        <w:t xml:space="preserve">נטים יוצא נגד סגירת הפקולטות, החוזרת על עצמה מדי שנה בשנה. פעם ספרות כללית, פעם מקרא, פעם תיאטרון. מדעי הרוח נשחקים לבלי הכר, ואין בתירוצי האוניברסיטאות לספק מענה הולם לכך. </w:t>
      </w:r>
    </w:p>
    <w:p w14:paraId="404FADA8" w14:textId="77777777" w:rsidR="00000000" w:rsidRDefault="00A92CBC">
      <w:pPr>
        <w:pStyle w:val="a0"/>
        <w:rPr>
          <w:rFonts w:hint="cs"/>
          <w:rtl/>
        </w:rPr>
      </w:pPr>
    </w:p>
    <w:p w14:paraId="4BC5D77A" w14:textId="77777777" w:rsidR="00000000" w:rsidRDefault="00A92CBC">
      <w:pPr>
        <w:pStyle w:val="a0"/>
        <w:rPr>
          <w:rFonts w:hint="cs"/>
          <w:rtl/>
        </w:rPr>
      </w:pPr>
      <w:r>
        <w:rPr>
          <w:rFonts w:hint="cs"/>
          <w:rtl/>
        </w:rPr>
        <w:t>נשיאי האוניברסיטאות יוצאים לתקשורת ומכריזים על תוכניות קיצוץ, תוכניות הבראה, בתוא</w:t>
      </w:r>
      <w:r>
        <w:rPr>
          <w:rFonts w:hint="cs"/>
          <w:rtl/>
        </w:rPr>
        <w:t xml:space="preserve">נה של התייעלות כוללת לצמצום גירעונות קשים. </w:t>
      </w:r>
      <w:bookmarkStart w:id="441" w:name="FS000001059T23_03_2005_16_49_04"/>
      <w:bookmarkStart w:id="442" w:name="FS000001059T23_03_2005_16_49_10C"/>
      <w:bookmarkEnd w:id="441"/>
      <w:bookmarkEnd w:id="442"/>
      <w:r>
        <w:rPr>
          <w:rFonts w:hint="cs"/>
          <w:rtl/>
        </w:rPr>
        <w:t>מדוע יש צורך ברפורמה או ברה-ארגון אחת לשנה? אני מאמינה שראשי האוניברסיטאות טופלים את האשמה על קיצוצי הוות"ת והאוצר, אך גם קיצוץ ניתן לנהל באופן מאורגן, מסודר, מושכל. לא לקצץ בתשתיות לימודיות, לא לסגור חוגים, לא לפ</w:t>
      </w:r>
      <w:r>
        <w:rPr>
          <w:rFonts w:hint="cs"/>
          <w:rtl/>
        </w:rPr>
        <w:t xml:space="preserve">גוע בתנאי הסטודנטים, בזכויות של הסטודנטים. יש לי הרושם שלא פוגעים בשמנת של האוניברסיטה. פוגעים בסגל הזוטר, פוגעים באיכות הספריות, באיכות הלמידה של הסטודנטים, בזכויות האישיות של הסטודנטים. </w:t>
      </w:r>
    </w:p>
    <w:p w14:paraId="7FE84E2A" w14:textId="77777777" w:rsidR="00000000" w:rsidRDefault="00A92CBC">
      <w:pPr>
        <w:pStyle w:val="a0"/>
        <w:rPr>
          <w:rFonts w:hint="cs"/>
          <w:rtl/>
        </w:rPr>
      </w:pPr>
    </w:p>
    <w:p w14:paraId="0E0BA236" w14:textId="77777777" w:rsidR="00000000" w:rsidRDefault="00A92CBC">
      <w:pPr>
        <w:pStyle w:val="a0"/>
        <w:rPr>
          <w:rFonts w:hint="cs"/>
          <w:rtl/>
        </w:rPr>
      </w:pPr>
      <w:r>
        <w:rPr>
          <w:rFonts w:hint="cs"/>
          <w:rtl/>
        </w:rPr>
        <w:t xml:space="preserve">אני מציעה למשרדי האוצר והחינוך להתייחס באופן אחר לסטודנטים. לשנות </w:t>
      </w:r>
      <w:r>
        <w:rPr>
          <w:rFonts w:hint="cs"/>
          <w:rtl/>
        </w:rPr>
        <w:t>את הגישה. לא מדובר כאן - - -</w:t>
      </w:r>
    </w:p>
    <w:p w14:paraId="6F5ABC51" w14:textId="77777777" w:rsidR="00000000" w:rsidRDefault="00A92CBC">
      <w:pPr>
        <w:pStyle w:val="a0"/>
        <w:rPr>
          <w:rFonts w:hint="cs"/>
          <w:rtl/>
        </w:rPr>
      </w:pPr>
    </w:p>
    <w:p w14:paraId="06F7734E" w14:textId="77777777" w:rsidR="00000000" w:rsidRDefault="00A92CBC">
      <w:pPr>
        <w:pStyle w:val="af1"/>
        <w:rPr>
          <w:rtl/>
        </w:rPr>
      </w:pPr>
      <w:r>
        <w:rPr>
          <w:rFonts w:hint="eastAsia"/>
          <w:rtl/>
        </w:rPr>
        <w:t>היו</w:t>
      </w:r>
      <w:r>
        <w:rPr>
          <w:rtl/>
        </w:rPr>
        <w:t>"ר עבד-אלמאלכ דהאמשה:</w:t>
      </w:r>
    </w:p>
    <w:p w14:paraId="5E0F1ED2" w14:textId="77777777" w:rsidR="00000000" w:rsidRDefault="00A92CBC">
      <w:pPr>
        <w:pStyle w:val="a0"/>
        <w:rPr>
          <w:rFonts w:hint="cs"/>
          <w:rtl/>
        </w:rPr>
      </w:pPr>
    </w:p>
    <w:p w14:paraId="051E53EE" w14:textId="77777777" w:rsidR="00000000" w:rsidRDefault="00A92CBC">
      <w:pPr>
        <w:pStyle w:val="a0"/>
        <w:rPr>
          <w:rFonts w:hint="cs"/>
          <w:rtl/>
        </w:rPr>
      </w:pPr>
      <w:r>
        <w:rPr>
          <w:rFonts w:hint="cs"/>
          <w:rtl/>
        </w:rPr>
        <w:t xml:space="preserve">גברתי. </w:t>
      </w:r>
    </w:p>
    <w:p w14:paraId="77868BAD" w14:textId="77777777" w:rsidR="00000000" w:rsidRDefault="00A92CBC">
      <w:pPr>
        <w:pStyle w:val="a0"/>
        <w:rPr>
          <w:rFonts w:hint="cs"/>
          <w:rtl/>
        </w:rPr>
      </w:pPr>
    </w:p>
    <w:p w14:paraId="7FA97137" w14:textId="77777777" w:rsidR="00000000" w:rsidRDefault="00A92CBC">
      <w:pPr>
        <w:pStyle w:val="-"/>
        <w:rPr>
          <w:rtl/>
        </w:rPr>
      </w:pPr>
      <w:bookmarkStart w:id="443" w:name="FS000001059T23_03_2005_17_18_26"/>
      <w:bookmarkStart w:id="444" w:name="FS000001059T23_03_2005_17_18_31C"/>
      <w:bookmarkEnd w:id="443"/>
      <w:bookmarkEnd w:id="444"/>
      <w:r>
        <w:rPr>
          <w:rFonts w:hint="eastAsia"/>
          <w:rtl/>
        </w:rPr>
        <w:t>גילה</w:t>
      </w:r>
      <w:r>
        <w:rPr>
          <w:rtl/>
        </w:rPr>
        <w:t xml:space="preserve"> פינקלשטיין (מפד"ל):</w:t>
      </w:r>
    </w:p>
    <w:p w14:paraId="22695779" w14:textId="77777777" w:rsidR="00000000" w:rsidRDefault="00A92CBC">
      <w:pPr>
        <w:pStyle w:val="a0"/>
        <w:rPr>
          <w:rFonts w:hint="cs"/>
          <w:rtl/>
        </w:rPr>
      </w:pPr>
    </w:p>
    <w:p w14:paraId="3E4D869D" w14:textId="77777777" w:rsidR="00000000" w:rsidRDefault="00A92CBC">
      <w:pPr>
        <w:pStyle w:val="a0"/>
        <w:rPr>
          <w:rFonts w:hint="cs"/>
          <w:rtl/>
        </w:rPr>
      </w:pPr>
      <w:r>
        <w:rPr>
          <w:rFonts w:hint="cs"/>
          <w:rtl/>
        </w:rPr>
        <w:t>אני מסיימת. משפט אחרון. לא מדובר כאן בעוד אוכלוסייה שנפגעה מקיצוצי המדיניות הכלכלית או ממסקנות דוח-דברת. מדובר על עניין חברתי, עקרוני הרבה יותר: עתידה של ההשכלה הגבו</w:t>
      </w:r>
      <w:r>
        <w:rPr>
          <w:rFonts w:hint="cs"/>
          <w:rtl/>
        </w:rPr>
        <w:t xml:space="preserve">הה וגורלו של הפער ההשכלתי החריף במדינת ישראל. תודה. </w:t>
      </w:r>
    </w:p>
    <w:p w14:paraId="3F31FDB7" w14:textId="77777777" w:rsidR="00000000" w:rsidRDefault="00A92CBC">
      <w:pPr>
        <w:pStyle w:val="a0"/>
        <w:rPr>
          <w:rFonts w:hint="cs"/>
          <w:rtl/>
        </w:rPr>
      </w:pPr>
    </w:p>
    <w:p w14:paraId="7BDF36A9" w14:textId="77777777" w:rsidR="00000000" w:rsidRDefault="00A92CBC">
      <w:pPr>
        <w:pStyle w:val="af1"/>
        <w:rPr>
          <w:rtl/>
        </w:rPr>
      </w:pPr>
      <w:r>
        <w:rPr>
          <w:rFonts w:hint="eastAsia"/>
          <w:rtl/>
        </w:rPr>
        <w:t>היו</w:t>
      </w:r>
      <w:r>
        <w:rPr>
          <w:rtl/>
        </w:rPr>
        <w:t>"ר עבד-אלמאלכ דהאמשה:</w:t>
      </w:r>
    </w:p>
    <w:p w14:paraId="3D40E1CA" w14:textId="77777777" w:rsidR="00000000" w:rsidRDefault="00A92CBC">
      <w:pPr>
        <w:pStyle w:val="a0"/>
        <w:rPr>
          <w:rFonts w:hint="cs"/>
          <w:rtl/>
        </w:rPr>
      </w:pPr>
    </w:p>
    <w:p w14:paraId="7D22C78A" w14:textId="77777777" w:rsidR="00000000" w:rsidRDefault="00A92CBC">
      <w:pPr>
        <w:pStyle w:val="a0"/>
        <w:rPr>
          <w:rFonts w:hint="cs"/>
          <w:rtl/>
        </w:rPr>
      </w:pPr>
      <w:r>
        <w:rPr>
          <w:rFonts w:hint="cs"/>
          <w:rtl/>
        </w:rPr>
        <w:t>תודה רבה לחברת הכנסת פינקלשטיין. חבר הכנסת עסאם מח'ול, בבקשה, ואחריו - חבר הכנסת עזמי בשארה, ואנחנו נמשיך את הרשימה של כל המציעים, והם ידברו אם יהיו נוכחים באולם. בבקשה, חבר הכ</w:t>
      </w:r>
      <w:r>
        <w:rPr>
          <w:rFonts w:hint="cs"/>
          <w:rtl/>
        </w:rPr>
        <w:t>נסת מח'ול.</w:t>
      </w:r>
    </w:p>
    <w:p w14:paraId="3A4DEC13" w14:textId="77777777" w:rsidR="00000000" w:rsidRDefault="00A92CBC">
      <w:pPr>
        <w:pStyle w:val="a0"/>
        <w:rPr>
          <w:rFonts w:hint="cs"/>
          <w:rtl/>
        </w:rPr>
      </w:pPr>
    </w:p>
    <w:p w14:paraId="5A6660F4" w14:textId="77777777" w:rsidR="00000000" w:rsidRDefault="00A92CBC">
      <w:pPr>
        <w:pStyle w:val="a"/>
        <w:rPr>
          <w:rtl/>
        </w:rPr>
      </w:pPr>
      <w:bookmarkStart w:id="445" w:name="FS000000431T23_03_2005_17_21_38"/>
      <w:bookmarkStart w:id="446" w:name="FS000000542T23_03_2005_17_21_49"/>
      <w:bookmarkStart w:id="447" w:name="_Toc104196640"/>
      <w:bookmarkEnd w:id="445"/>
      <w:bookmarkEnd w:id="446"/>
      <w:r>
        <w:rPr>
          <w:rFonts w:hint="eastAsia"/>
          <w:rtl/>
        </w:rPr>
        <w:t>עסאם</w:t>
      </w:r>
      <w:r>
        <w:rPr>
          <w:rtl/>
        </w:rPr>
        <w:t xml:space="preserve"> מח'ול (חד"ש-תע"ל):</w:t>
      </w:r>
      <w:bookmarkEnd w:id="447"/>
    </w:p>
    <w:p w14:paraId="24A2587E" w14:textId="77777777" w:rsidR="00000000" w:rsidRDefault="00A92CBC">
      <w:pPr>
        <w:pStyle w:val="a0"/>
        <w:rPr>
          <w:rFonts w:hint="cs"/>
          <w:rtl/>
        </w:rPr>
      </w:pPr>
    </w:p>
    <w:p w14:paraId="0329AA2D" w14:textId="77777777" w:rsidR="00000000" w:rsidRDefault="00A92CBC">
      <w:pPr>
        <w:pStyle w:val="a0"/>
        <w:rPr>
          <w:rFonts w:hint="cs"/>
          <w:rtl/>
        </w:rPr>
      </w:pPr>
      <w:r>
        <w:rPr>
          <w:rFonts w:hint="cs"/>
          <w:rtl/>
        </w:rPr>
        <w:t>אדוני היושב-ראש, חברי הכנסת, יש דבר מעניין וסיטואציה מעניינת שנוצרה, כאשר השר שישב כאן בזמן הדיון על החינוך הגבוה הוא השר לביטחון הפנים, האחראי למשטרה. זה חשוב ובעל משמעות, מכיוון שאני תוהה אם לא הגענו למצב שיחידות יס</w:t>
      </w:r>
      <w:r>
        <w:rPr>
          <w:rtl/>
        </w:rPr>
        <w:t>"</w:t>
      </w:r>
      <w:r>
        <w:rPr>
          <w:rFonts w:hint="cs"/>
          <w:rtl/>
        </w:rPr>
        <w:t>מ</w:t>
      </w:r>
      <w:r>
        <w:rPr>
          <w:rFonts w:hint="cs"/>
          <w:rtl/>
        </w:rPr>
        <w:t xml:space="preserve"> הן בעצם אלה שמנהלות את הקמפוסים בצל גל המחאה הצודק של הסטודנטים וההתנגדות לקיצוצים שמתנהלים. </w:t>
      </w:r>
    </w:p>
    <w:p w14:paraId="70723000" w14:textId="77777777" w:rsidR="00000000" w:rsidRDefault="00A92CBC">
      <w:pPr>
        <w:pStyle w:val="a0"/>
        <w:rPr>
          <w:rFonts w:hint="cs"/>
          <w:rtl/>
        </w:rPr>
      </w:pPr>
    </w:p>
    <w:p w14:paraId="67A85DEC" w14:textId="77777777" w:rsidR="00000000" w:rsidRDefault="00A92CBC">
      <w:pPr>
        <w:pStyle w:val="a0"/>
        <w:rPr>
          <w:rFonts w:hint="cs"/>
          <w:rtl/>
        </w:rPr>
      </w:pPr>
      <w:r>
        <w:rPr>
          <w:rFonts w:hint="cs"/>
          <w:rtl/>
        </w:rPr>
        <w:t>אותן יחידות יס</w:t>
      </w:r>
      <w:r>
        <w:rPr>
          <w:rtl/>
        </w:rPr>
        <w:t>"</w:t>
      </w:r>
      <w:r>
        <w:rPr>
          <w:rFonts w:hint="cs"/>
          <w:rtl/>
        </w:rPr>
        <w:t xml:space="preserve">מ שהיססו וידם היתה רפה כאשר הצטוו או היו אמורות לפתוח את נתיבי-איילון, לא מהססות כלל לפתוח ראשים של סטודנטים באוניברסיטת חיפה היום. הם לא מהססים </w:t>
      </w:r>
      <w:r>
        <w:rPr>
          <w:rFonts w:hint="cs"/>
          <w:rtl/>
        </w:rPr>
        <w:t xml:space="preserve">להתנפל בצורה ברוטלית, בלתי אנושית, בלתי אפשרית, על הפגנת הסטודנטים, ועוצרים שבעה סטודנטים מהנהגת ועד הסטודנטים הערבים, יושב-ראש אגודת הסטודנטים באוניברסיטת חיפה, ועוד כמה ראשי אגודות סטודנטים. </w:t>
      </w:r>
    </w:p>
    <w:p w14:paraId="4128031F" w14:textId="77777777" w:rsidR="00000000" w:rsidRDefault="00A92CBC">
      <w:pPr>
        <w:pStyle w:val="a0"/>
        <w:rPr>
          <w:rFonts w:hint="cs"/>
          <w:rtl/>
        </w:rPr>
      </w:pPr>
    </w:p>
    <w:p w14:paraId="370C94AE" w14:textId="77777777" w:rsidR="00000000" w:rsidRDefault="00A92CBC">
      <w:pPr>
        <w:pStyle w:val="a0"/>
        <w:rPr>
          <w:rFonts w:hint="cs"/>
          <w:rtl/>
        </w:rPr>
      </w:pPr>
      <w:r>
        <w:rPr>
          <w:rFonts w:hint="cs"/>
          <w:rtl/>
        </w:rPr>
        <w:t>הדבר הזה הוא בלתי נסבל ובלתי אפשרי, ואי-אפשר להפקיר את הקמפוס</w:t>
      </w:r>
      <w:r>
        <w:rPr>
          <w:rFonts w:hint="cs"/>
          <w:rtl/>
        </w:rPr>
        <w:t>ים לידי יחידות יס</w:t>
      </w:r>
      <w:r>
        <w:rPr>
          <w:rtl/>
        </w:rPr>
        <w:t>"</w:t>
      </w:r>
      <w:r>
        <w:rPr>
          <w:rFonts w:hint="cs"/>
          <w:rtl/>
        </w:rPr>
        <w:t>מ וקבוצות "יס-מנים" שיושבים בתוך ההנהלות ואומרות הן למדיניות הקיצוץ, למדיניות הפגיעה בחינוך הגבוה ולמדיניות של מגמת ההפרטה של כל דבר, של כל מה שזז במדינה הזאת, תוך שימוש באלימות ברוטלית של המשטרה, כדי לכפות מדיניות ולמנוע מחאה של סטודנטים</w:t>
      </w:r>
      <w:r>
        <w:rPr>
          <w:rFonts w:hint="cs"/>
          <w:rtl/>
        </w:rPr>
        <w:t xml:space="preserve">. </w:t>
      </w:r>
    </w:p>
    <w:p w14:paraId="78B09792" w14:textId="77777777" w:rsidR="00000000" w:rsidRDefault="00A92CBC">
      <w:pPr>
        <w:pStyle w:val="a0"/>
        <w:rPr>
          <w:rFonts w:hint="cs"/>
          <w:rtl/>
        </w:rPr>
      </w:pPr>
    </w:p>
    <w:p w14:paraId="29B3BD5E" w14:textId="77777777" w:rsidR="00000000" w:rsidRDefault="00A92CBC">
      <w:pPr>
        <w:pStyle w:val="a0"/>
        <w:rPr>
          <w:rFonts w:hint="cs"/>
          <w:rtl/>
        </w:rPr>
      </w:pPr>
      <w:r>
        <w:rPr>
          <w:rFonts w:hint="cs"/>
          <w:rtl/>
        </w:rPr>
        <w:t xml:space="preserve">אני חושב שמה שקרה היום באוניברסיטת חיפה </w:t>
      </w:r>
      <w:r>
        <w:rPr>
          <w:rtl/>
        </w:rPr>
        <w:t>–</w:t>
      </w:r>
      <w:r>
        <w:rPr>
          <w:rFonts w:hint="cs"/>
          <w:rtl/>
        </w:rPr>
        <w:t xml:space="preserve"> אחרי מה שקרה בשבוע שעבר באוניברסיטת תל-אביב, אותה התנפלות, יום אחרי רפיפות הידיים מול המתנחלים שהבעירו את נתיבי-איילון </w:t>
      </w:r>
      <w:r>
        <w:rPr>
          <w:rtl/>
        </w:rPr>
        <w:t>–</w:t>
      </w:r>
      <w:r>
        <w:rPr>
          <w:rFonts w:hint="cs"/>
          <w:rtl/>
        </w:rPr>
        <w:t xml:space="preserve"> זה אומר הכול על מדיניות הממשלה כלפי החינוך הגבוה, שמתייחסים אליו כאל חסד, כאל מעמסה. אני </w:t>
      </w:r>
      <w:r>
        <w:rPr>
          <w:rFonts w:hint="cs"/>
          <w:rtl/>
        </w:rPr>
        <w:t xml:space="preserve">חושב שהגיע הזמן שמישהו יבין שזה הערך המוסף, גם של הכלכלה, גם של המשק וגם של החברה הישראלית. </w:t>
      </w:r>
    </w:p>
    <w:p w14:paraId="6F748667" w14:textId="77777777" w:rsidR="00000000" w:rsidRDefault="00A92CBC">
      <w:pPr>
        <w:pStyle w:val="a0"/>
        <w:rPr>
          <w:rFonts w:hint="cs"/>
          <w:rtl/>
        </w:rPr>
      </w:pPr>
    </w:p>
    <w:p w14:paraId="645513A7" w14:textId="77777777" w:rsidR="00000000" w:rsidRDefault="00A92CBC">
      <w:pPr>
        <w:pStyle w:val="a0"/>
        <w:rPr>
          <w:rFonts w:hint="cs"/>
          <w:rtl/>
        </w:rPr>
      </w:pPr>
      <w:r>
        <w:rPr>
          <w:rFonts w:hint="cs"/>
          <w:rtl/>
        </w:rPr>
        <w:t>אני חושב שאי-אפשר לעבור לסדר-היום כאשר כרגע, בזה הרגע, יש עוד מספר גדול של מנהיגי סטודנטים עצורים באוניברסיטת חיפה, כאשר המשטרה מנסה לעשות ניפוי של סטודנטים ערבים</w:t>
      </w:r>
      <w:r>
        <w:rPr>
          <w:rFonts w:hint="cs"/>
          <w:rtl/>
        </w:rPr>
        <w:t xml:space="preserve"> וסטודנטים יהודים. ראשי ועד הסטודנטים הערבים כנראה יואשמו באשמה אחרת </w:t>
      </w:r>
      <w:r>
        <w:rPr>
          <w:rtl/>
        </w:rPr>
        <w:t>–</w:t>
      </w:r>
      <w:r>
        <w:rPr>
          <w:rFonts w:hint="cs"/>
          <w:rtl/>
        </w:rPr>
        <w:t xml:space="preserve"> כך זה מסתמן - מסתמן גם ניסיון לשחרר את ראשי האגודות - - - </w:t>
      </w:r>
    </w:p>
    <w:p w14:paraId="2EDFDFC9" w14:textId="77777777" w:rsidR="00000000" w:rsidRDefault="00A92CBC">
      <w:pPr>
        <w:pStyle w:val="a0"/>
        <w:rPr>
          <w:rFonts w:hint="cs"/>
          <w:rtl/>
        </w:rPr>
      </w:pPr>
    </w:p>
    <w:p w14:paraId="5D98EDFF" w14:textId="77777777" w:rsidR="00000000" w:rsidRDefault="00A92CBC">
      <w:pPr>
        <w:pStyle w:val="af0"/>
        <w:rPr>
          <w:rtl/>
        </w:rPr>
      </w:pPr>
      <w:r>
        <w:rPr>
          <w:rFonts w:hint="eastAsia"/>
          <w:rtl/>
        </w:rPr>
        <w:t>אליעזר</w:t>
      </w:r>
      <w:r>
        <w:rPr>
          <w:rtl/>
        </w:rPr>
        <w:t xml:space="preserve"> זנדברג (שינוי):</w:t>
      </w:r>
    </w:p>
    <w:p w14:paraId="4EEF3085" w14:textId="77777777" w:rsidR="00000000" w:rsidRDefault="00A92CBC">
      <w:pPr>
        <w:pStyle w:val="a0"/>
        <w:rPr>
          <w:rFonts w:hint="cs"/>
          <w:rtl/>
        </w:rPr>
      </w:pPr>
    </w:p>
    <w:p w14:paraId="492532D6" w14:textId="77777777" w:rsidR="00000000" w:rsidRDefault="00A92CBC">
      <w:pPr>
        <w:pStyle w:val="a0"/>
        <w:rPr>
          <w:rFonts w:hint="cs"/>
          <w:rtl/>
        </w:rPr>
      </w:pPr>
      <w:r>
        <w:rPr>
          <w:rFonts w:hint="cs"/>
          <w:rtl/>
        </w:rPr>
        <w:t xml:space="preserve">אולי הם עשו משהו? למה אתה ישר - איך אתה יודע? אתה פה. אתה פה. </w:t>
      </w:r>
    </w:p>
    <w:p w14:paraId="331C1163" w14:textId="77777777" w:rsidR="00000000" w:rsidRDefault="00A92CBC">
      <w:pPr>
        <w:pStyle w:val="a0"/>
        <w:rPr>
          <w:rFonts w:hint="cs"/>
          <w:rtl/>
        </w:rPr>
      </w:pPr>
    </w:p>
    <w:p w14:paraId="56D3CE0B" w14:textId="77777777" w:rsidR="00000000" w:rsidRDefault="00A92CBC">
      <w:pPr>
        <w:pStyle w:val="-"/>
        <w:rPr>
          <w:rtl/>
        </w:rPr>
      </w:pPr>
      <w:bookmarkStart w:id="448" w:name="FS000000542T23_03_2005_17_31_58C"/>
      <w:bookmarkEnd w:id="448"/>
      <w:r>
        <w:rPr>
          <w:rFonts w:hint="eastAsia"/>
          <w:rtl/>
        </w:rPr>
        <w:t>עסאם</w:t>
      </w:r>
      <w:r>
        <w:rPr>
          <w:rtl/>
        </w:rPr>
        <w:t xml:space="preserve"> מח'ול (חד"ש-תע"ל):</w:t>
      </w:r>
    </w:p>
    <w:p w14:paraId="169455FD" w14:textId="77777777" w:rsidR="00000000" w:rsidRDefault="00A92CBC">
      <w:pPr>
        <w:pStyle w:val="a0"/>
        <w:rPr>
          <w:rFonts w:hint="cs"/>
          <w:rtl/>
        </w:rPr>
      </w:pPr>
    </w:p>
    <w:p w14:paraId="53B38428" w14:textId="77777777" w:rsidR="00000000" w:rsidRDefault="00A92CBC">
      <w:pPr>
        <w:pStyle w:val="a0"/>
        <w:rPr>
          <w:rFonts w:hint="cs"/>
          <w:rtl/>
        </w:rPr>
      </w:pPr>
      <w:r>
        <w:rPr>
          <w:rFonts w:hint="cs"/>
          <w:rtl/>
        </w:rPr>
        <w:t xml:space="preserve">אני אגיד לך </w:t>
      </w:r>
      <w:r>
        <w:rPr>
          <w:rFonts w:hint="cs"/>
          <w:rtl/>
        </w:rPr>
        <w:t xml:space="preserve">מה הם עשו. הם הפגינו יד ביד. יד ביד. אני אומר לך, אני יודע. אני לא אומר מכיוון שאני רוצה לזרוק על המשטרה משהו. אני מדבר אחרי שיש לי דיווחים שוטפים מהשטח לאורך כל הדרך. ואני חושב שהגיע הזמן </w:t>
      </w:r>
      <w:r>
        <w:rPr>
          <w:rtl/>
        </w:rPr>
        <w:t>–</w:t>
      </w:r>
      <w:r>
        <w:rPr>
          <w:rFonts w:hint="cs"/>
          <w:rtl/>
        </w:rPr>
        <w:t xml:space="preserve"> ואני רוצה להזהיר </w:t>
      </w:r>
      <w:r>
        <w:rPr>
          <w:rtl/>
        </w:rPr>
        <w:t>–</w:t>
      </w:r>
      <w:r>
        <w:rPr>
          <w:rFonts w:hint="cs"/>
          <w:rtl/>
        </w:rPr>
        <w:t xml:space="preserve"> אי-אפשר לנהוג בסטודנטים שמפגינים על עתידו של ה</w:t>
      </w:r>
      <w:r>
        <w:rPr>
          <w:rFonts w:hint="cs"/>
          <w:rtl/>
        </w:rPr>
        <w:t xml:space="preserve">חינוך הגבוה ועתידן של האוניברסיטאות כאל פושעים, להכות בהם, לעצור אותם, להשפיל אותם. אני חושב שזה דבר בלתי אפשרי ואי-אפשר לעבור עליו לסדר-היום. </w:t>
      </w:r>
    </w:p>
    <w:p w14:paraId="28E1C3AE" w14:textId="77777777" w:rsidR="00000000" w:rsidRDefault="00A92CBC">
      <w:pPr>
        <w:pStyle w:val="a0"/>
        <w:rPr>
          <w:rFonts w:hint="cs"/>
          <w:rtl/>
        </w:rPr>
      </w:pPr>
    </w:p>
    <w:p w14:paraId="781CB92F" w14:textId="77777777" w:rsidR="00000000" w:rsidRDefault="00A92CBC">
      <w:pPr>
        <w:pStyle w:val="af1"/>
        <w:rPr>
          <w:rtl/>
        </w:rPr>
      </w:pPr>
      <w:r>
        <w:rPr>
          <w:rFonts w:hint="eastAsia"/>
          <w:rtl/>
        </w:rPr>
        <w:t>היו</w:t>
      </w:r>
      <w:r>
        <w:rPr>
          <w:rtl/>
        </w:rPr>
        <w:t>"ר עבד-אלמאלכ דהאמשה:</w:t>
      </w:r>
    </w:p>
    <w:p w14:paraId="00F92B27" w14:textId="77777777" w:rsidR="00000000" w:rsidRDefault="00A92CBC">
      <w:pPr>
        <w:pStyle w:val="a0"/>
        <w:rPr>
          <w:rFonts w:hint="cs"/>
          <w:rtl/>
        </w:rPr>
      </w:pPr>
    </w:p>
    <w:p w14:paraId="71F91A02" w14:textId="77777777" w:rsidR="00000000" w:rsidRDefault="00A92CBC">
      <w:pPr>
        <w:pStyle w:val="a0"/>
        <w:rPr>
          <w:rFonts w:hint="cs"/>
          <w:rtl/>
        </w:rPr>
      </w:pPr>
      <w:r>
        <w:rPr>
          <w:rFonts w:hint="cs"/>
          <w:rtl/>
        </w:rPr>
        <w:t xml:space="preserve">תודה רבה. </w:t>
      </w:r>
    </w:p>
    <w:p w14:paraId="7C67AA52" w14:textId="77777777" w:rsidR="00000000" w:rsidRDefault="00A92CBC">
      <w:pPr>
        <w:pStyle w:val="a0"/>
        <w:rPr>
          <w:rFonts w:hint="cs"/>
          <w:rtl/>
        </w:rPr>
      </w:pPr>
    </w:p>
    <w:p w14:paraId="2FFE113D" w14:textId="77777777" w:rsidR="00000000" w:rsidRDefault="00A92CBC">
      <w:pPr>
        <w:pStyle w:val="-"/>
        <w:rPr>
          <w:rtl/>
        </w:rPr>
      </w:pPr>
      <w:bookmarkStart w:id="449" w:name="FS000000542T23_03_2005_17_33_52C"/>
      <w:bookmarkEnd w:id="449"/>
      <w:r>
        <w:rPr>
          <w:rFonts w:hint="eastAsia"/>
          <w:rtl/>
        </w:rPr>
        <w:t>עסאם</w:t>
      </w:r>
      <w:r>
        <w:rPr>
          <w:rtl/>
        </w:rPr>
        <w:t xml:space="preserve"> מח'ול (חד"ש-תע"ל):</w:t>
      </w:r>
    </w:p>
    <w:p w14:paraId="40E817F8" w14:textId="77777777" w:rsidR="00000000" w:rsidRDefault="00A92CBC">
      <w:pPr>
        <w:pStyle w:val="a0"/>
        <w:rPr>
          <w:rFonts w:hint="cs"/>
          <w:rtl/>
        </w:rPr>
      </w:pPr>
    </w:p>
    <w:p w14:paraId="22EC5186" w14:textId="77777777" w:rsidR="00000000" w:rsidRDefault="00A92CBC">
      <w:pPr>
        <w:pStyle w:val="a0"/>
        <w:rPr>
          <w:rFonts w:hint="cs"/>
          <w:rtl/>
        </w:rPr>
      </w:pPr>
      <w:r>
        <w:rPr>
          <w:rFonts w:hint="cs"/>
          <w:rtl/>
        </w:rPr>
        <w:t xml:space="preserve">אני קובע מעל הבמה הזאת </w:t>
      </w:r>
      <w:r>
        <w:rPr>
          <w:rtl/>
        </w:rPr>
        <w:t>–</w:t>
      </w:r>
      <w:r>
        <w:rPr>
          <w:rFonts w:hint="cs"/>
          <w:rtl/>
        </w:rPr>
        <w:t xml:space="preserve"> אני קורא לשרת החינוך וג</w:t>
      </w:r>
      <w:r>
        <w:rPr>
          <w:rFonts w:hint="cs"/>
          <w:rtl/>
        </w:rPr>
        <w:t>ם לכנסת, לקרוא למשטרה לשחרר את כל העצורים, ולהפסיק את ההתערבות הברוטלית הזאת, הבלתי-אפשרית והבלתי-מוצדקת בהפגנות בתוך הקמפוס - - -</w:t>
      </w:r>
    </w:p>
    <w:p w14:paraId="5F003FA5" w14:textId="77777777" w:rsidR="00000000" w:rsidRDefault="00A92CBC">
      <w:pPr>
        <w:pStyle w:val="af1"/>
        <w:rPr>
          <w:rFonts w:hint="cs"/>
          <w:rtl/>
        </w:rPr>
      </w:pPr>
    </w:p>
    <w:p w14:paraId="27967F19" w14:textId="77777777" w:rsidR="00000000" w:rsidRDefault="00A92CBC">
      <w:pPr>
        <w:pStyle w:val="af1"/>
        <w:rPr>
          <w:rtl/>
        </w:rPr>
      </w:pPr>
      <w:r>
        <w:rPr>
          <w:rFonts w:hint="eastAsia"/>
          <w:rtl/>
        </w:rPr>
        <w:t>היו</w:t>
      </w:r>
      <w:r>
        <w:rPr>
          <w:rtl/>
        </w:rPr>
        <w:t>"ר עבד-אלמאלכ דהאמשה:</w:t>
      </w:r>
    </w:p>
    <w:p w14:paraId="5396B9F9" w14:textId="77777777" w:rsidR="00000000" w:rsidRDefault="00A92CBC">
      <w:pPr>
        <w:pStyle w:val="a0"/>
        <w:rPr>
          <w:rFonts w:hint="cs"/>
          <w:rtl/>
        </w:rPr>
      </w:pPr>
    </w:p>
    <w:p w14:paraId="586961C4" w14:textId="77777777" w:rsidR="00000000" w:rsidRDefault="00A92CBC">
      <w:pPr>
        <w:pStyle w:val="a0"/>
        <w:rPr>
          <w:rFonts w:hint="cs"/>
          <w:rtl/>
        </w:rPr>
      </w:pPr>
      <w:r>
        <w:rPr>
          <w:rFonts w:hint="cs"/>
          <w:rtl/>
        </w:rPr>
        <w:t xml:space="preserve">תודה רבה, אדוני. </w:t>
      </w:r>
    </w:p>
    <w:p w14:paraId="5DD89403" w14:textId="77777777" w:rsidR="00000000" w:rsidRDefault="00A92CBC">
      <w:pPr>
        <w:pStyle w:val="a0"/>
        <w:rPr>
          <w:rFonts w:hint="cs"/>
          <w:rtl/>
        </w:rPr>
      </w:pPr>
    </w:p>
    <w:p w14:paraId="58B321F0" w14:textId="77777777" w:rsidR="00000000" w:rsidRDefault="00A92CBC">
      <w:pPr>
        <w:pStyle w:val="-"/>
        <w:rPr>
          <w:rtl/>
        </w:rPr>
      </w:pPr>
      <w:bookmarkStart w:id="450" w:name="FS000000542T23_03_2005_17_34_53C"/>
      <w:bookmarkEnd w:id="450"/>
      <w:r>
        <w:rPr>
          <w:rFonts w:hint="eastAsia"/>
          <w:rtl/>
        </w:rPr>
        <w:t>עסאם</w:t>
      </w:r>
      <w:r>
        <w:rPr>
          <w:rtl/>
        </w:rPr>
        <w:t xml:space="preserve"> מח'ול (חד"ש-תע"ל):</w:t>
      </w:r>
    </w:p>
    <w:p w14:paraId="6B29CEC6" w14:textId="77777777" w:rsidR="00000000" w:rsidRDefault="00A92CBC">
      <w:pPr>
        <w:pStyle w:val="a0"/>
        <w:rPr>
          <w:rFonts w:hint="cs"/>
          <w:rtl/>
        </w:rPr>
      </w:pPr>
    </w:p>
    <w:p w14:paraId="3DEE72EC" w14:textId="77777777" w:rsidR="00000000" w:rsidRDefault="00A92CBC">
      <w:pPr>
        <w:pStyle w:val="a0"/>
        <w:rPr>
          <w:rFonts w:hint="cs"/>
          <w:rtl/>
        </w:rPr>
      </w:pPr>
      <w:r>
        <w:rPr>
          <w:rFonts w:hint="cs"/>
          <w:rtl/>
        </w:rPr>
        <w:t>לקמפוסים יש בכל זאת מעמד מיוחד, ואי-אפשר שהיס</w:t>
      </w:r>
      <w:r>
        <w:rPr>
          <w:rtl/>
        </w:rPr>
        <w:t>"</w:t>
      </w:r>
      <w:r>
        <w:rPr>
          <w:rFonts w:hint="cs"/>
          <w:rtl/>
        </w:rPr>
        <w:t>מ ינהל א</w:t>
      </w:r>
      <w:r>
        <w:rPr>
          <w:rFonts w:hint="cs"/>
          <w:rtl/>
        </w:rPr>
        <w:t xml:space="preserve">ותם.  </w:t>
      </w:r>
    </w:p>
    <w:p w14:paraId="7FBB9E46" w14:textId="77777777" w:rsidR="00000000" w:rsidRDefault="00A92CBC">
      <w:pPr>
        <w:pStyle w:val="a0"/>
        <w:rPr>
          <w:rFonts w:hint="cs"/>
          <w:rtl/>
        </w:rPr>
      </w:pPr>
    </w:p>
    <w:p w14:paraId="5BB3DBC3" w14:textId="77777777" w:rsidR="00000000" w:rsidRDefault="00A92CBC">
      <w:pPr>
        <w:pStyle w:val="af1"/>
        <w:rPr>
          <w:rtl/>
        </w:rPr>
      </w:pPr>
      <w:r>
        <w:rPr>
          <w:rFonts w:hint="eastAsia"/>
          <w:rtl/>
        </w:rPr>
        <w:t>היו</w:t>
      </w:r>
      <w:r>
        <w:rPr>
          <w:rtl/>
        </w:rPr>
        <w:t>"ר עבד-אלמאלכ דהאמשה:</w:t>
      </w:r>
    </w:p>
    <w:p w14:paraId="1E02BD41" w14:textId="77777777" w:rsidR="00000000" w:rsidRDefault="00A92CBC">
      <w:pPr>
        <w:pStyle w:val="a0"/>
        <w:rPr>
          <w:rFonts w:hint="cs"/>
          <w:rtl/>
        </w:rPr>
      </w:pPr>
    </w:p>
    <w:p w14:paraId="6A23324A" w14:textId="77777777" w:rsidR="00000000" w:rsidRDefault="00A92CBC">
      <w:pPr>
        <w:pStyle w:val="a0"/>
        <w:rPr>
          <w:rFonts w:hint="cs"/>
          <w:rtl/>
        </w:rPr>
      </w:pPr>
      <w:r>
        <w:rPr>
          <w:rFonts w:hint="cs"/>
          <w:rtl/>
        </w:rPr>
        <w:t xml:space="preserve">תודה רבה לחבר הכנסת עסאם מח'ול. חבר הכנסת עזמי בשארה, בבקשה. ואחריו, אם יהיה נוכח, ידבר חבר הכנסת כבל, ואם לא - אז חבר הכנסת אליעזר זנדברג. בבקשה, חבר הכנסת בשארה. </w:t>
      </w:r>
    </w:p>
    <w:p w14:paraId="634D2C41" w14:textId="77777777" w:rsidR="00000000" w:rsidRDefault="00A92CBC">
      <w:pPr>
        <w:pStyle w:val="a0"/>
        <w:rPr>
          <w:rFonts w:hint="cs"/>
          <w:rtl/>
        </w:rPr>
      </w:pPr>
    </w:p>
    <w:p w14:paraId="22A79E9E" w14:textId="77777777" w:rsidR="00000000" w:rsidRDefault="00A92CBC">
      <w:pPr>
        <w:pStyle w:val="a"/>
        <w:rPr>
          <w:rtl/>
        </w:rPr>
      </w:pPr>
      <w:bookmarkStart w:id="451" w:name="FS000000558T23_03_2005_17_39_54"/>
      <w:bookmarkStart w:id="452" w:name="_Toc104196641"/>
      <w:bookmarkEnd w:id="451"/>
      <w:r>
        <w:rPr>
          <w:rFonts w:hint="eastAsia"/>
          <w:rtl/>
        </w:rPr>
        <w:t>עזמי</w:t>
      </w:r>
      <w:r>
        <w:rPr>
          <w:rtl/>
        </w:rPr>
        <w:t xml:space="preserve"> בשארה (בל"ד):</w:t>
      </w:r>
      <w:bookmarkEnd w:id="452"/>
    </w:p>
    <w:p w14:paraId="137CE78C" w14:textId="77777777" w:rsidR="00000000" w:rsidRDefault="00A92CBC">
      <w:pPr>
        <w:pStyle w:val="a0"/>
        <w:rPr>
          <w:rFonts w:hint="cs"/>
          <w:rtl/>
        </w:rPr>
      </w:pPr>
    </w:p>
    <w:p w14:paraId="39CB98A9" w14:textId="77777777" w:rsidR="00000000" w:rsidRDefault="00A92CBC">
      <w:pPr>
        <w:pStyle w:val="a0"/>
        <w:rPr>
          <w:rFonts w:hint="cs"/>
          <w:rtl/>
        </w:rPr>
      </w:pPr>
      <w:r>
        <w:rPr>
          <w:rFonts w:hint="cs"/>
          <w:rtl/>
        </w:rPr>
        <w:t>אדוני היושב-ראש, חברי הכנסת, אני חוש</w:t>
      </w:r>
      <w:r>
        <w:rPr>
          <w:rFonts w:hint="cs"/>
          <w:rtl/>
        </w:rPr>
        <w:t>ב, קודם כול, שיש לברך על התופעה הזאת שהסטודנטים מעורבים בנעשה בהשכלה הגבוהה גם מבחינת רמת המחקר וגם מבחינת התקציבים להשכלה הגבוהה בכלל ולא רק בעניין העלאת שכר לימוד. אני חושב שזאת תופעה חדשה, שהסטודנטים  יוצאים להפגין לא על הנושא של שכר הלימוד אלא על התקצי</w:t>
      </w:r>
      <w:r>
        <w:rPr>
          <w:rFonts w:hint="cs"/>
          <w:rtl/>
        </w:rPr>
        <w:t xml:space="preserve">בים של האוניברסיטאות וההשכלה גבוהה בכלל. </w:t>
      </w:r>
    </w:p>
    <w:p w14:paraId="52AC6B14" w14:textId="77777777" w:rsidR="00000000" w:rsidRDefault="00A92CBC">
      <w:pPr>
        <w:pStyle w:val="a0"/>
        <w:rPr>
          <w:rFonts w:hint="cs"/>
          <w:rtl/>
        </w:rPr>
      </w:pPr>
    </w:p>
    <w:p w14:paraId="3B94B662" w14:textId="77777777" w:rsidR="00000000" w:rsidRDefault="00A92CBC">
      <w:pPr>
        <w:pStyle w:val="a0"/>
        <w:rPr>
          <w:rFonts w:hint="cs"/>
          <w:rtl/>
        </w:rPr>
      </w:pPr>
      <w:r>
        <w:rPr>
          <w:rFonts w:hint="cs"/>
          <w:rtl/>
        </w:rPr>
        <w:t>הקיצוצים הגיעו, כפי שאני מבין - מאז 1999 - הצטברו והגיעו עד כמיליארד שקל. אי-אפשר להבין את ההשלכות של הדבר הזה, כמובן, על השכר ועל המשכורות. כולם מדברים כאילו המשכורות לא נפגעו. חסר רק לפגוע במשכורות של המרצים, של</w:t>
      </w:r>
      <w:r>
        <w:rPr>
          <w:rFonts w:hint="cs"/>
          <w:rtl/>
        </w:rPr>
        <w:t xml:space="preserve"> הסגל האקדמי. </w:t>
      </w:r>
    </w:p>
    <w:p w14:paraId="53259874" w14:textId="77777777" w:rsidR="00000000" w:rsidRDefault="00A92CBC">
      <w:pPr>
        <w:pStyle w:val="a0"/>
        <w:rPr>
          <w:rFonts w:hint="cs"/>
          <w:rtl/>
        </w:rPr>
      </w:pPr>
    </w:p>
    <w:p w14:paraId="64568596" w14:textId="77777777" w:rsidR="00000000" w:rsidRDefault="00A92CBC">
      <w:pPr>
        <w:pStyle w:val="a0"/>
        <w:rPr>
          <w:rFonts w:hint="cs"/>
          <w:rtl/>
        </w:rPr>
      </w:pPr>
      <w:r>
        <w:rPr>
          <w:rFonts w:hint="cs"/>
          <w:rtl/>
        </w:rPr>
        <w:t>התוצאות של הקיצוץ היום ייראו בעוד עשר שנים. ככה זה בהשכלה גבוהה. לא נראה תוצאות של מחסור בתקציבים למחקר בשנה הבאה, ולא בעוד שנתיים. אבל ממשלה לא יכולה לתכנן רק לארבע שנים ורק לשלוש שנים. ממשלה צריכה להיות אמונה על עתיד הדורות הבאים, גם מבחי</w:t>
      </w:r>
      <w:r>
        <w:rPr>
          <w:rFonts w:hint="cs"/>
          <w:rtl/>
        </w:rPr>
        <w:t xml:space="preserve">נת המחקר, ותוצאות הקיצוץ הזה ייראו בעוד עשור, לא עכשיו. לכן אני חושב שצריך ראייה חדה ומרחיקה לכת של הסטודנטים, שיצאו להפגין כשזה לא נוגע להם ישירות - זה נוגע אולי לדור הבא של חוקרים וכו'. ואני חושב שמהבחינה הזאת הכנסת צריכה לברך על כך. </w:t>
      </w:r>
    </w:p>
    <w:p w14:paraId="664FB776" w14:textId="77777777" w:rsidR="00000000" w:rsidRDefault="00A92CBC">
      <w:pPr>
        <w:pStyle w:val="a0"/>
        <w:rPr>
          <w:rFonts w:hint="cs"/>
          <w:rtl/>
        </w:rPr>
      </w:pPr>
    </w:p>
    <w:p w14:paraId="1B3E2042" w14:textId="77777777" w:rsidR="00000000" w:rsidRDefault="00A92CBC">
      <w:pPr>
        <w:pStyle w:val="a0"/>
        <w:rPr>
          <w:rFonts w:hint="cs"/>
          <w:rtl/>
        </w:rPr>
      </w:pPr>
      <w:r>
        <w:rPr>
          <w:rFonts w:hint="cs"/>
          <w:rtl/>
        </w:rPr>
        <w:t>עוד תופעה שאני רוצ</w:t>
      </w:r>
      <w:r>
        <w:rPr>
          <w:rFonts w:hint="cs"/>
          <w:rtl/>
        </w:rPr>
        <w:t>ה לברך עליה היא שבנושא הזה - הסטודנטים מכל מוצא אוחדו. טוב לראות, פשוט, סטודנטים ערבים ויהודים משתפים פעולה בנושא אקדמי, בנושא מחאה אקדמית, ולא בנושאים אשר נוגעים לקרע אחר בחברה הישראלית אלא בנושא מעמדי, בנושא הנוגע לשאלה איך מתקצבים במדינה הזאת ומהו סדר ה</w:t>
      </w:r>
      <w:r>
        <w:rPr>
          <w:rFonts w:hint="cs"/>
          <w:rtl/>
        </w:rPr>
        <w:t xml:space="preserve">עדיפויות הכלכלי. אני חושב שיש פה תהליך אזרחי מן המדרגה הראשונה, אבל כנראה מסגרות מסוימות כמו המשטרה עוד לא הפנימו את מעשה ההתאזרחות הזה, של כל מיני דברים במדינת ישראל, שלא כל דבר הוא לאומי ולאומני וכו', אלא יש גם מסגרות אזרחיות משותפות </w:t>
      </w:r>
      <w:r>
        <w:rPr>
          <w:rtl/>
        </w:rPr>
        <w:t>–</w:t>
      </w:r>
      <w:r>
        <w:rPr>
          <w:rFonts w:hint="cs"/>
          <w:rtl/>
        </w:rPr>
        <w:t xml:space="preserve"> כמו האוניברסיטה </w:t>
      </w:r>
      <w:r>
        <w:rPr>
          <w:rtl/>
        </w:rPr>
        <w:t>–</w:t>
      </w:r>
      <w:r>
        <w:rPr>
          <w:rFonts w:hint="cs"/>
          <w:rtl/>
        </w:rPr>
        <w:t xml:space="preserve"> </w:t>
      </w:r>
      <w:r>
        <w:rPr>
          <w:rFonts w:hint="cs"/>
          <w:rtl/>
        </w:rPr>
        <w:t xml:space="preserve">שאנשים מעוניינים גם לחיות בהן ביחד וגם להיאבק בהן ביחד על רמת החינוך ורמת ההשכלה.  </w:t>
      </w:r>
    </w:p>
    <w:p w14:paraId="39683727" w14:textId="77777777" w:rsidR="00000000" w:rsidRDefault="00A92CBC">
      <w:pPr>
        <w:pStyle w:val="a0"/>
        <w:rPr>
          <w:rFonts w:hint="cs"/>
          <w:rtl/>
        </w:rPr>
      </w:pPr>
    </w:p>
    <w:p w14:paraId="6E18AF54" w14:textId="77777777" w:rsidR="00000000" w:rsidRDefault="00A92CBC">
      <w:pPr>
        <w:pStyle w:val="a0"/>
        <w:rPr>
          <w:rFonts w:hint="cs"/>
          <w:rtl/>
        </w:rPr>
      </w:pPr>
      <w:r>
        <w:rPr>
          <w:rFonts w:hint="cs"/>
          <w:rtl/>
        </w:rPr>
        <w:t xml:space="preserve">כל השאר, אדוני, כל השאר, גברתי השרה, זה עניין לא שלך, בטוח, זה עניין של האג'נדות של הממשלה, מה חשוב לה יותר ומה חשוב לה פחות. לדעתי, צריך להיאבק על כך </w:t>
      </w:r>
      <w:r>
        <w:rPr>
          <w:rtl/>
        </w:rPr>
        <w:t>–</w:t>
      </w:r>
      <w:r>
        <w:rPr>
          <w:rFonts w:hint="cs"/>
          <w:rtl/>
        </w:rPr>
        <w:t xml:space="preserve"> ופעם היה מאבק כזה,</w:t>
      </w:r>
      <w:r>
        <w:rPr>
          <w:rFonts w:hint="cs"/>
          <w:rtl/>
        </w:rPr>
        <w:t xml:space="preserve"> שלא פוגעים בתקציב החינוך ולא פוגעים בתקציב הבריאות. אבל מאז 1999 ההידרדרות נמשכת, וכפי שאמרתי, לצערי, לא יהיה אפשר לסמן הפגיעה במחקר בשנה הבאה, אבל אפשר יהיה לסמן את זה בתעשייה וכו' אולי בעוד עשר שנים. תודה רבה. </w:t>
      </w:r>
    </w:p>
    <w:p w14:paraId="440B1364" w14:textId="77777777" w:rsidR="00000000" w:rsidRDefault="00A92CBC">
      <w:pPr>
        <w:pStyle w:val="a0"/>
        <w:rPr>
          <w:rFonts w:hint="cs"/>
          <w:rtl/>
        </w:rPr>
      </w:pPr>
    </w:p>
    <w:p w14:paraId="77F3B020" w14:textId="77777777" w:rsidR="00000000" w:rsidRDefault="00A92CBC">
      <w:pPr>
        <w:pStyle w:val="af1"/>
        <w:rPr>
          <w:rtl/>
        </w:rPr>
      </w:pPr>
      <w:r>
        <w:rPr>
          <w:rFonts w:hint="eastAsia"/>
          <w:rtl/>
        </w:rPr>
        <w:t>היו</w:t>
      </w:r>
      <w:r>
        <w:rPr>
          <w:rtl/>
        </w:rPr>
        <w:t>"ר עבד-אלמאלכ דהאמשה:</w:t>
      </w:r>
    </w:p>
    <w:p w14:paraId="5AB8C2CB" w14:textId="77777777" w:rsidR="00000000" w:rsidRDefault="00A92CBC">
      <w:pPr>
        <w:pStyle w:val="a0"/>
        <w:rPr>
          <w:rFonts w:hint="cs"/>
          <w:rtl/>
        </w:rPr>
      </w:pPr>
    </w:p>
    <w:p w14:paraId="7D15D9A8" w14:textId="77777777" w:rsidR="00000000" w:rsidRDefault="00A92CBC">
      <w:pPr>
        <w:pStyle w:val="a0"/>
        <w:rPr>
          <w:rFonts w:hint="cs"/>
          <w:rtl/>
        </w:rPr>
      </w:pPr>
      <w:r>
        <w:rPr>
          <w:rFonts w:hint="cs"/>
          <w:rtl/>
        </w:rPr>
        <w:t>תודה רבה לחבר ה</w:t>
      </w:r>
      <w:r>
        <w:rPr>
          <w:rFonts w:hint="cs"/>
          <w:rtl/>
        </w:rPr>
        <w:t xml:space="preserve">כנסת עזמי בשארה. חבר הכנסת איתן כבל - איננו נוכח. חבר הכנסת אליעזר זנדברג, בבקשה. אחריו - חברי הכנסת מאיר פרוש, איוב קרא, בנימין אלון ומשה גפני, לפי הסדר. בבקשה, חבר הכנסת זנדברג. </w:t>
      </w:r>
    </w:p>
    <w:p w14:paraId="4A4C0229" w14:textId="77777777" w:rsidR="00000000" w:rsidRDefault="00A92CBC">
      <w:pPr>
        <w:pStyle w:val="a0"/>
        <w:rPr>
          <w:rFonts w:hint="cs"/>
          <w:rtl/>
        </w:rPr>
      </w:pPr>
    </w:p>
    <w:p w14:paraId="60FBA9BF" w14:textId="77777777" w:rsidR="00000000" w:rsidRDefault="00A92CBC">
      <w:pPr>
        <w:pStyle w:val="a"/>
        <w:rPr>
          <w:rtl/>
        </w:rPr>
      </w:pPr>
      <w:bookmarkStart w:id="453" w:name="FS000000567T23_03_2005_17_53_45"/>
      <w:bookmarkStart w:id="454" w:name="_Toc104196642"/>
      <w:bookmarkEnd w:id="453"/>
      <w:r>
        <w:rPr>
          <w:rFonts w:hint="eastAsia"/>
          <w:rtl/>
        </w:rPr>
        <w:t>אליעזר</w:t>
      </w:r>
      <w:r>
        <w:rPr>
          <w:rtl/>
        </w:rPr>
        <w:t xml:space="preserve"> זנדברג (שינוי):</w:t>
      </w:r>
      <w:bookmarkEnd w:id="454"/>
    </w:p>
    <w:p w14:paraId="31ABEFD6" w14:textId="77777777" w:rsidR="00000000" w:rsidRDefault="00A92CBC">
      <w:pPr>
        <w:pStyle w:val="a0"/>
        <w:rPr>
          <w:rFonts w:hint="cs"/>
          <w:rtl/>
        </w:rPr>
      </w:pPr>
    </w:p>
    <w:p w14:paraId="2C1CAA5A" w14:textId="77777777" w:rsidR="00000000" w:rsidRDefault="00A92CBC">
      <w:pPr>
        <w:pStyle w:val="a0"/>
        <w:rPr>
          <w:rFonts w:hint="cs"/>
          <w:rtl/>
        </w:rPr>
      </w:pPr>
      <w:r>
        <w:rPr>
          <w:rFonts w:hint="cs"/>
          <w:rtl/>
        </w:rPr>
        <w:t>אדוני היושב-ראש, רבותי חברי הכנסת, אני סבור שהסטוד</w:t>
      </w:r>
      <w:r>
        <w:rPr>
          <w:rFonts w:hint="cs"/>
          <w:rtl/>
        </w:rPr>
        <w:t>נטים בעצם מפגינים במקומנו, והסטודנטים, למעשה, מפגינים עבורנו. זאת הפגנה שנועדה להביע את הדאגה העמוקה שכל אזרח במדינת ישראל צריך לחוש שעה שהוא מתבונן במה שקורה במערכת האוניברסיטאית, כתהליך ארוך זמן.</w:t>
      </w:r>
    </w:p>
    <w:p w14:paraId="62C00EB8" w14:textId="77777777" w:rsidR="00000000" w:rsidRDefault="00A92CBC">
      <w:pPr>
        <w:pStyle w:val="a0"/>
        <w:rPr>
          <w:rFonts w:hint="cs"/>
          <w:rtl/>
        </w:rPr>
      </w:pPr>
    </w:p>
    <w:p w14:paraId="7D018261" w14:textId="77777777" w:rsidR="00000000" w:rsidRDefault="00A92CBC">
      <w:pPr>
        <w:pStyle w:val="a0"/>
        <w:rPr>
          <w:rFonts w:hint="cs"/>
          <w:rtl/>
        </w:rPr>
      </w:pPr>
      <w:r>
        <w:rPr>
          <w:rFonts w:hint="cs"/>
          <w:rtl/>
        </w:rPr>
        <w:t>שלוש דקות לדבר, קצת פחות, ואני לא חושב שאף אחד מחברי הכנס</w:t>
      </w:r>
      <w:r>
        <w:rPr>
          <w:rFonts w:hint="cs"/>
          <w:rtl/>
        </w:rPr>
        <w:t>ת שיעלה כאן או עלה כאן, יוכל להקיף את הנושא. זה מצריך דיון הרבה יותר גדול, עמוק, ואני מקווה שבאמת יתקיים דיון במליאה בסופו של תהליך. אבל רק לסבר את האוזן ולהסביר דבר אחד קטן: אני הקמתי שדולה למען הסטודנטים, ונאבקנו למנוע את ביטול הפחתת שכר הלימוד לאורך שני</w:t>
      </w:r>
      <w:r>
        <w:rPr>
          <w:rFonts w:hint="cs"/>
          <w:rtl/>
        </w:rPr>
        <w:t xml:space="preserve">ם, עוד משנת 1999, כשכל המהלך הזה החל, בעקבות דוח-וינוגרד. והנה התברר לי, שכאשר באמת שכר הלימוד הופחת, האוצר לא העביר את הסכום המקביל - כלומר את שווי ההפחתה </w:t>
      </w:r>
      <w:r>
        <w:rPr>
          <w:rtl/>
        </w:rPr>
        <w:t>–</w:t>
      </w:r>
      <w:r>
        <w:rPr>
          <w:rFonts w:hint="cs"/>
          <w:rtl/>
        </w:rPr>
        <w:t xml:space="preserve"> לאוניברסיטאות, אלא אמר להם: תסתדרו עם פחות. </w:t>
      </w:r>
    </w:p>
    <w:p w14:paraId="3DF3C5C4" w14:textId="77777777" w:rsidR="00000000" w:rsidRDefault="00A92CBC">
      <w:pPr>
        <w:pStyle w:val="a0"/>
        <w:rPr>
          <w:rFonts w:hint="cs"/>
          <w:rtl/>
        </w:rPr>
      </w:pPr>
    </w:p>
    <w:p w14:paraId="4BF6B3DD" w14:textId="77777777" w:rsidR="00000000" w:rsidRDefault="00A92CBC">
      <w:pPr>
        <w:pStyle w:val="a0"/>
        <w:rPr>
          <w:rFonts w:hint="cs"/>
          <w:rtl/>
        </w:rPr>
      </w:pPr>
      <w:r>
        <w:rPr>
          <w:rFonts w:hint="cs"/>
          <w:rtl/>
        </w:rPr>
        <w:t xml:space="preserve">כלומר, אנחנו נלחמנו כדי ששכר הלימוד ירד, אבל איש לא </w:t>
      </w:r>
      <w:r>
        <w:rPr>
          <w:rFonts w:hint="cs"/>
          <w:rtl/>
        </w:rPr>
        <w:t xml:space="preserve">התכוון לקצץ את תקציב האוניברסיטאות באופן יחסי על-ידי הפחתת שכר הלימוד. אנחנו חשבנו ששכר הלימוד צריך להיות מסובסד, שההפרש צריך להיות מועבר מקופת המדינה, כי חשבנו שזה מעשה שנכון לעשותו. והנה, לא כך קרה, והאוניברסיטאות נדרשות פתאום להתמודד עם תקציב קטן יותר, </w:t>
      </w:r>
      <w:r>
        <w:rPr>
          <w:rFonts w:hint="cs"/>
          <w:rtl/>
        </w:rPr>
        <w:t>אבל עם אותו מספר של סטודנטים. ובאמצע שנות הלימוד לתואר מתקבלת החלטה - עכשיו צריכים לצמצם. את מי תצמצם? סטודנט שנה שנייה? סטודנט שנה שלישית? מה תעשה? תגיד לו, או.קיי., מצטערים, כבר אין מקום כי התחשיבים השתנו, לך הביתה? לא. אז אתה מקטין את מספר האנשים שמתקבל</w:t>
      </w:r>
      <w:r>
        <w:rPr>
          <w:rFonts w:hint="cs"/>
          <w:rtl/>
        </w:rPr>
        <w:t xml:space="preserve">ים, או סוגר חוג. </w:t>
      </w:r>
    </w:p>
    <w:p w14:paraId="525EFFF3" w14:textId="77777777" w:rsidR="00000000" w:rsidRDefault="00A92CBC">
      <w:pPr>
        <w:pStyle w:val="a0"/>
        <w:ind w:firstLine="0"/>
        <w:rPr>
          <w:rFonts w:hint="cs"/>
          <w:rtl/>
        </w:rPr>
      </w:pPr>
    </w:p>
    <w:p w14:paraId="218DDEE0" w14:textId="77777777" w:rsidR="00000000" w:rsidRDefault="00A92CBC">
      <w:pPr>
        <w:pStyle w:val="a0"/>
        <w:ind w:firstLine="720"/>
        <w:rPr>
          <w:rFonts w:hint="cs"/>
          <w:rtl/>
        </w:rPr>
      </w:pPr>
      <w:r>
        <w:rPr>
          <w:rFonts w:hint="cs"/>
          <w:rtl/>
        </w:rPr>
        <w:t>אני לא בא להגן ולומר מלה אחת בזכות השקעות לא נבונות ובנייה של מבנים שאחר כך אי-אפשר להחזיק אותם. אבל אני מנסה לתאר ולהראות כיצד הדברים הללו מורכבים, עד כמה הם מורכבים. הם מצריכים דיון מעמיק,  גם סביב שאלות כמו הזכות של כל אזרח במדינת ישר</w:t>
      </w:r>
      <w:r>
        <w:rPr>
          <w:rFonts w:hint="cs"/>
          <w:rtl/>
        </w:rPr>
        <w:t>אל לקבל השכלה גבוהה. מה ההבדל בין אותה השכלה גבוהה שהיא תואר ראשון, שהיום רואים אותו כתואר כללי יותר, לבין התמקדות במחקר? אולי צריכים לעשות הפרדה בין שני הדברים הללו. אלה שאלות כבדות, שאלות שאני חושב שאנחנו ככנסת צריכים לתת עליהן את הדעת, ואולי אפילו לבדוק</w:t>
      </w:r>
      <w:r>
        <w:rPr>
          <w:rFonts w:hint="cs"/>
          <w:rtl/>
        </w:rPr>
        <w:t xml:space="preserve"> את האפשרות שכן, אולי במסגרת ועדת החינוך, תתבצע עבודת מטה שבסופה יצא מסמך משמעותי.</w:t>
      </w:r>
    </w:p>
    <w:p w14:paraId="5AAC09CB" w14:textId="77777777" w:rsidR="00000000" w:rsidRDefault="00A92CBC">
      <w:pPr>
        <w:pStyle w:val="a0"/>
        <w:ind w:firstLine="0"/>
        <w:rPr>
          <w:rFonts w:hint="cs"/>
          <w:rtl/>
        </w:rPr>
      </w:pPr>
    </w:p>
    <w:p w14:paraId="1500A975" w14:textId="77777777" w:rsidR="00000000" w:rsidRDefault="00A92CBC">
      <w:pPr>
        <w:pStyle w:val="a0"/>
        <w:ind w:firstLine="0"/>
        <w:rPr>
          <w:rFonts w:hint="cs"/>
          <w:rtl/>
        </w:rPr>
      </w:pPr>
      <w:r>
        <w:rPr>
          <w:rFonts w:hint="cs"/>
          <w:rtl/>
        </w:rPr>
        <w:tab/>
        <w:t>אני רק רוצה בזמן המאוד קצר שנותר לי, 20 או 30 שניות, לומר מלה למשטרה. אסור שיבוא מישהו וינסה לתקוף את המשטרה סתם כך, אבל אנחנו חייבים לצפות מהמשטרה לנהוג בדרך הנכונה, גם א</w:t>
      </w:r>
      <w:r>
        <w:rPr>
          <w:rFonts w:hint="cs"/>
          <w:rtl/>
        </w:rPr>
        <w:t>ם היא לפעמים דרך של איפוק, שעה שמדובר בהפגנות מהסוג הזה. כמובן, כל דבר נמדד על-פי הנסיבות במקום, ורק מי שנמצא בשטח יודע. אבל קריאה לנהוג באיפוק בנסיבות הללו, אני חושב שהיא קריאה נכונה. תודה.</w:t>
      </w:r>
    </w:p>
    <w:p w14:paraId="5571B8E1" w14:textId="77777777" w:rsidR="00000000" w:rsidRDefault="00A92CBC">
      <w:pPr>
        <w:pStyle w:val="a0"/>
        <w:ind w:firstLine="0"/>
        <w:rPr>
          <w:rFonts w:hint="cs"/>
          <w:rtl/>
        </w:rPr>
      </w:pPr>
    </w:p>
    <w:p w14:paraId="06CE859B"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3BE83412" w14:textId="77777777" w:rsidR="00000000" w:rsidRDefault="00A92CBC">
      <w:pPr>
        <w:pStyle w:val="a0"/>
        <w:rPr>
          <w:rFonts w:hint="cs"/>
          <w:rtl/>
        </w:rPr>
      </w:pPr>
    </w:p>
    <w:p w14:paraId="5622692F" w14:textId="77777777" w:rsidR="00000000" w:rsidRDefault="00A92CBC">
      <w:pPr>
        <w:pStyle w:val="a0"/>
        <w:rPr>
          <w:rFonts w:hint="cs"/>
          <w:rtl/>
        </w:rPr>
      </w:pPr>
      <w:r>
        <w:rPr>
          <w:rFonts w:hint="cs"/>
          <w:rtl/>
        </w:rPr>
        <w:t xml:space="preserve">תודה רבה לחבר הכנסת זנדברג. חבר הכנסת </w:t>
      </w:r>
      <w:r>
        <w:rPr>
          <w:rFonts w:hint="cs"/>
          <w:rtl/>
        </w:rPr>
        <w:t>מאיר פרוש - בבקשה, אדוני. אחריו, כאמור - חברי הכנסת איוב קרא, בני אלון ומשה גפני. אני רואה רק את חבר הכנסת גפני באולם. כנראה, רק הוא ידבר.</w:t>
      </w:r>
    </w:p>
    <w:p w14:paraId="012A1754" w14:textId="77777777" w:rsidR="00000000" w:rsidRDefault="00A92CBC">
      <w:pPr>
        <w:pStyle w:val="a0"/>
        <w:ind w:firstLine="0"/>
        <w:rPr>
          <w:rFonts w:hint="cs"/>
          <w:rtl/>
        </w:rPr>
      </w:pPr>
    </w:p>
    <w:p w14:paraId="46CDB088" w14:textId="77777777" w:rsidR="00000000" w:rsidRDefault="00A92CBC">
      <w:pPr>
        <w:pStyle w:val="af0"/>
        <w:rPr>
          <w:rtl/>
        </w:rPr>
      </w:pPr>
      <w:r>
        <w:rPr>
          <w:rFonts w:hint="eastAsia"/>
          <w:rtl/>
        </w:rPr>
        <w:t>משה</w:t>
      </w:r>
      <w:r>
        <w:rPr>
          <w:rtl/>
        </w:rPr>
        <w:t xml:space="preserve"> גפני (דגל התורה):</w:t>
      </w:r>
    </w:p>
    <w:p w14:paraId="5BFA2207" w14:textId="77777777" w:rsidR="00000000" w:rsidRDefault="00A92CBC">
      <w:pPr>
        <w:pStyle w:val="a0"/>
        <w:rPr>
          <w:rFonts w:hint="cs"/>
          <w:rtl/>
        </w:rPr>
      </w:pPr>
    </w:p>
    <w:p w14:paraId="25F85CEE" w14:textId="77777777" w:rsidR="00000000" w:rsidRDefault="00A92CBC">
      <w:pPr>
        <w:pStyle w:val="a0"/>
        <w:ind w:firstLine="720"/>
        <w:rPr>
          <w:rFonts w:hint="cs"/>
          <w:rtl/>
        </w:rPr>
      </w:pPr>
      <w:r>
        <w:rPr>
          <w:rFonts w:hint="cs"/>
          <w:rtl/>
        </w:rPr>
        <w:t>אני לא נמצא באולם רק כשאני הולך לדבר.</w:t>
      </w:r>
    </w:p>
    <w:p w14:paraId="4411F000" w14:textId="77777777" w:rsidR="00000000" w:rsidRDefault="00A92CBC">
      <w:pPr>
        <w:pStyle w:val="a0"/>
        <w:ind w:firstLine="0"/>
        <w:rPr>
          <w:rFonts w:hint="cs"/>
          <w:rtl/>
        </w:rPr>
      </w:pPr>
    </w:p>
    <w:p w14:paraId="7F310C29"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17AC6AC5" w14:textId="77777777" w:rsidR="00000000" w:rsidRDefault="00A92CBC">
      <w:pPr>
        <w:pStyle w:val="a0"/>
        <w:rPr>
          <w:rFonts w:hint="cs"/>
          <w:rtl/>
        </w:rPr>
      </w:pPr>
    </w:p>
    <w:p w14:paraId="4C88D45E" w14:textId="77777777" w:rsidR="00000000" w:rsidRDefault="00A92CBC">
      <w:pPr>
        <w:pStyle w:val="a0"/>
        <w:rPr>
          <w:rFonts w:hint="cs"/>
          <w:rtl/>
        </w:rPr>
      </w:pPr>
      <w:r>
        <w:rPr>
          <w:rFonts w:hint="cs"/>
          <w:rtl/>
        </w:rPr>
        <w:t xml:space="preserve">זה ידוע לי, אדוני חבר הכנסת </w:t>
      </w:r>
      <w:r>
        <w:rPr>
          <w:rFonts w:hint="cs"/>
          <w:rtl/>
        </w:rPr>
        <w:t>גפני. אני יודע טוב מאוד מי נמצאים בדרך כלל ומי לא נמצאים. בבקשה, חבר הכנסת פרוש.</w:t>
      </w:r>
    </w:p>
    <w:p w14:paraId="3847FAF5" w14:textId="77777777" w:rsidR="00000000" w:rsidRDefault="00A92CBC">
      <w:pPr>
        <w:pStyle w:val="a0"/>
        <w:ind w:firstLine="0"/>
        <w:rPr>
          <w:rFonts w:hint="cs"/>
          <w:rtl/>
        </w:rPr>
      </w:pPr>
    </w:p>
    <w:p w14:paraId="3C73568E" w14:textId="77777777" w:rsidR="00000000" w:rsidRDefault="00A92CBC">
      <w:pPr>
        <w:pStyle w:val="a"/>
        <w:rPr>
          <w:rtl/>
        </w:rPr>
      </w:pPr>
      <w:bookmarkStart w:id="455" w:name="FS000000563T23_03_2005_17_03_14"/>
      <w:bookmarkStart w:id="456" w:name="_Toc104196643"/>
      <w:bookmarkEnd w:id="455"/>
      <w:r>
        <w:rPr>
          <w:rFonts w:hint="eastAsia"/>
          <w:rtl/>
        </w:rPr>
        <w:t>מאיר</w:t>
      </w:r>
      <w:r>
        <w:rPr>
          <w:rtl/>
        </w:rPr>
        <w:t xml:space="preserve"> פרוש (אגודת ישראל - יהדות התורה והשבת):</w:t>
      </w:r>
      <w:bookmarkEnd w:id="456"/>
    </w:p>
    <w:p w14:paraId="2FCC5F5A" w14:textId="77777777" w:rsidR="00000000" w:rsidRDefault="00A92CBC">
      <w:pPr>
        <w:pStyle w:val="a0"/>
        <w:rPr>
          <w:rFonts w:hint="cs"/>
          <w:rtl/>
        </w:rPr>
      </w:pPr>
    </w:p>
    <w:p w14:paraId="4E72CA66" w14:textId="77777777" w:rsidR="00000000" w:rsidRDefault="00A92CBC">
      <w:pPr>
        <w:pStyle w:val="a0"/>
        <w:ind w:firstLine="720"/>
        <w:rPr>
          <w:rFonts w:hint="cs"/>
          <w:rtl/>
        </w:rPr>
      </w:pPr>
      <w:r>
        <w:rPr>
          <w:rFonts w:hint="cs"/>
          <w:rtl/>
        </w:rPr>
        <w:t>אדוני היושב-ראש, עמיתי חברי הכנסת, הדיון הזה על מאבק הסטודנטים הוא פן אחד בלבד של המשבר החברתי העמוק במדינה, משבר שנובע ממדיניות</w:t>
      </w:r>
      <w:r>
        <w:rPr>
          <w:rFonts w:hint="cs"/>
          <w:rtl/>
        </w:rPr>
        <w:t xml:space="preserve"> כלכלית שגויה, מדיניות השבויה באידיאולוגיה הקפיטליסטית, מדיניות שמרחיבה את הפערים החברתיים וגם מסכנת את בסיס הקיום של מדינת ישראל. </w:t>
      </w:r>
    </w:p>
    <w:p w14:paraId="24CB8891" w14:textId="77777777" w:rsidR="00000000" w:rsidRDefault="00A92CBC">
      <w:pPr>
        <w:pStyle w:val="a0"/>
        <w:ind w:firstLine="0"/>
        <w:rPr>
          <w:rFonts w:hint="cs"/>
          <w:rtl/>
        </w:rPr>
      </w:pPr>
    </w:p>
    <w:p w14:paraId="2F42F087" w14:textId="77777777" w:rsidR="00000000" w:rsidRDefault="00A92CBC">
      <w:pPr>
        <w:pStyle w:val="a0"/>
        <w:ind w:firstLine="0"/>
        <w:rPr>
          <w:rFonts w:hint="cs"/>
          <w:rtl/>
        </w:rPr>
      </w:pPr>
      <w:r>
        <w:rPr>
          <w:rFonts w:hint="cs"/>
          <w:rtl/>
        </w:rPr>
        <w:tab/>
        <w:t>יש לי ביקורת קשה על הנהלות האוניברסיטאות, שהשליטו משטר של גירעונות תפעוליים חמורים וניהול כושל. יש לי ביקורת על הנהלות האו</w:t>
      </w:r>
      <w:r>
        <w:rPr>
          <w:rFonts w:hint="cs"/>
          <w:rtl/>
        </w:rPr>
        <w:t>ניברסיטאות על תקציביהן המופקרים, על הבזבזנות, על השכר הפרוע, על השחיתות בקרנות המחקר. אבל אני יכול להבין את כאבן, את תחושתן הקשה, כשאני יודע שבשלוש השנים האחרונות קיצצו קרוב ל-20% מתקציבי המוסדות. ואני שואל: לאיזו מדינה חותר שר האוצר? האם הוא בכלל מודע לנז</w:t>
      </w:r>
      <w:r>
        <w:rPr>
          <w:rFonts w:hint="cs"/>
          <w:rtl/>
        </w:rPr>
        <w:t>ק שהוא גורם למדינת ישראל בטווח הארוך?</w:t>
      </w:r>
    </w:p>
    <w:p w14:paraId="36123A51" w14:textId="77777777" w:rsidR="00000000" w:rsidRDefault="00A92CBC">
      <w:pPr>
        <w:pStyle w:val="a0"/>
        <w:ind w:firstLine="0"/>
        <w:rPr>
          <w:rFonts w:hint="cs"/>
          <w:rtl/>
        </w:rPr>
      </w:pPr>
    </w:p>
    <w:p w14:paraId="74541601" w14:textId="77777777" w:rsidR="00000000" w:rsidRDefault="00A92CBC">
      <w:pPr>
        <w:pStyle w:val="a0"/>
        <w:ind w:firstLine="0"/>
        <w:rPr>
          <w:rFonts w:hint="cs"/>
          <w:rtl/>
        </w:rPr>
      </w:pPr>
      <w:r>
        <w:rPr>
          <w:rFonts w:hint="cs"/>
          <w:rtl/>
        </w:rPr>
        <w:tab/>
        <w:t xml:space="preserve">אדוני היושב-ראש, אני אכן חש אהדה למאבק הסטודנטים, אבל אני לא יכול להתאפק מלשאול: ראו מה בין בני לבין חמי, ראו את ההבדל בהתנהגות בין תלמידי הישיבות, שקיצצו בהיכלי התורה 50% מתקציביהם, לבין הסטודנטים שקיצצו במוסדותיהם </w:t>
      </w:r>
      <w:r>
        <w:rPr>
          <w:rFonts w:hint="cs"/>
          <w:rtl/>
        </w:rPr>
        <w:t>רק 20%. האם היתה אי-פעם שביתה של אברכי הכוללים ושל בני הישיבות? האם הם שבתו פעם שעה אחת מלימודיהם?</w:t>
      </w:r>
    </w:p>
    <w:p w14:paraId="58DD29BC" w14:textId="77777777" w:rsidR="00000000" w:rsidRDefault="00A92CBC">
      <w:pPr>
        <w:pStyle w:val="a0"/>
        <w:ind w:firstLine="0"/>
        <w:rPr>
          <w:rFonts w:hint="cs"/>
          <w:rtl/>
        </w:rPr>
      </w:pPr>
    </w:p>
    <w:p w14:paraId="3796F76D" w14:textId="77777777" w:rsidR="00000000" w:rsidRDefault="00A92CBC">
      <w:pPr>
        <w:pStyle w:val="af0"/>
        <w:rPr>
          <w:rtl/>
        </w:rPr>
      </w:pPr>
      <w:r>
        <w:rPr>
          <w:rFonts w:hint="eastAsia"/>
          <w:rtl/>
        </w:rPr>
        <w:t>אילן</w:t>
      </w:r>
      <w:r>
        <w:rPr>
          <w:rtl/>
        </w:rPr>
        <w:t xml:space="preserve"> שלגי (שינוי):</w:t>
      </w:r>
    </w:p>
    <w:p w14:paraId="359EDA2E" w14:textId="77777777" w:rsidR="00000000" w:rsidRDefault="00A92CBC">
      <w:pPr>
        <w:pStyle w:val="a0"/>
        <w:ind w:firstLine="0"/>
        <w:rPr>
          <w:rFonts w:hint="cs"/>
          <w:rtl/>
        </w:rPr>
      </w:pPr>
    </w:p>
    <w:p w14:paraId="2A24D86D" w14:textId="77777777" w:rsidR="00000000" w:rsidRDefault="00A92CBC">
      <w:pPr>
        <w:pStyle w:val="a0"/>
        <w:ind w:firstLine="720"/>
        <w:rPr>
          <w:rFonts w:hint="cs"/>
          <w:rtl/>
        </w:rPr>
      </w:pPr>
      <w:r>
        <w:rPr>
          <w:rFonts w:hint="cs"/>
          <w:rtl/>
        </w:rPr>
        <w:t>מה עם ההקצבות?</w:t>
      </w:r>
    </w:p>
    <w:p w14:paraId="628F8C89" w14:textId="77777777" w:rsidR="00000000" w:rsidRDefault="00A92CBC">
      <w:pPr>
        <w:pStyle w:val="a0"/>
        <w:ind w:firstLine="0"/>
        <w:rPr>
          <w:rFonts w:hint="cs"/>
          <w:rtl/>
        </w:rPr>
      </w:pPr>
    </w:p>
    <w:p w14:paraId="380F53CA" w14:textId="77777777" w:rsidR="00000000" w:rsidRDefault="00A92CBC">
      <w:pPr>
        <w:pStyle w:val="af1"/>
        <w:rPr>
          <w:rtl/>
        </w:rPr>
      </w:pPr>
      <w:r>
        <w:rPr>
          <w:rFonts w:hint="eastAsia"/>
          <w:rtl/>
        </w:rPr>
        <w:t>היו</w:t>
      </w:r>
      <w:r>
        <w:rPr>
          <w:rtl/>
        </w:rPr>
        <w:t>"ר עבד-אלמאלכ דהאמשה:</w:t>
      </w:r>
    </w:p>
    <w:p w14:paraId="3F0E3510" w14:textId="77777777" w:rsidR="00000000" w:rsidRDefault="00A92CBC">
      <w:pPr>
        <w:pStyle w:val="a0"/>
        <w:rPr>
          <w:rFonts w:hint="cs"/>
          <w:rtl/>
        </w:rPr>
      </w:pPr>
    </w:p>
    <w:p w14:paraId="1F1687FF" w14:textId="77777777" w:rsidR="00000000" w:rsidRDefault="00A92CBC">
      <w:pPr>
        <w:pStyle w:val="a0"/>
        <w:rPr>
          <w:rFonts w:hint="cs"/>
          <w:rtl/>
        </w:rPr>
      </w:pPr>
      <w:r>
        <w:rPr>
          <w:rFonts w:hint="cs"/>
          <w:rtl/>
        </w:rPr>
        <w:t>חבר הכנסת שלגי, תיכף תקבל זכות דיבור.</w:t>
      </w:r>
    </w:p>
    <w:p w14:paraId="3E6C0BAB" w14:textId="77777777" w:rsidR="00000000" w:rsidRDefault="00A92CBC">
      <w:pPr>
        <w:pStyle w:val="a0"/>
        <w:ind w:firstLine="0"/>
        <w:rPr>
          <w:rFonts w:hint="cs"/>
          <w:rtl/>
        </w:rPr>
      </w:pPr>
    </w:p>
    <w:p w14:paraId="52086447" w14:textId="77777777" w:rsidR="00000000" w:rsidRDefault="00A92CBC">
      <w:pPr>
        <w:pStyle w:val="-"/>
        <w:rPr>
          <w:rtl/>
        </w:rPr>
      </w:pPr>
      <w:bookmarkStart w:id="457" w:name="FS000000563T23_03_2005_17_07_10C"/>
      <w:bookmarkEnd w:id="457"/>
      <w:r>
        <w:rPr>
          <w:rFonts w:hint="eastAsia"/>
          <w:rtl/>
        </w:rPr>
        <w:t>מאיר</w:t>
      </w:r>
      <w:r>
        <w:rPr>
          <w:rtl/>
        </w:rPr>
        <w:t xml:space="preserve"> פרוש (אגודת ישראל - יהדות התורה והשבת):</w:t>
      </w:r>
    </w:p>
    <w:p w14:paraId="26FBEABC" w14:textId="77777777" w:rsidR="00000000" w:rsidRDefault="00A92CBC">
      <w:pPr>
        <w:pStyle w:val="a0"/>
        <w:rPr>
          <w:rFonts w:hint="cs"/>
          <w:rtl/>
        </w:rPr>
      </w:pPr>
    </w:p>
    <w:p w14:paraId="2968FA33" w14:textId="77777777" w:rsidR="00000000" w:rsidRDefault="00A92CBC">
      <w:pPr>
        <w:pStyle w:val="a0"/>
        <w:rPr>
          <w:rFonts w:hint="cs"/>
          <w:rtl/>
        </w:rPr>
      </w:pPr>
      <w:r>
        <w:rPr>
          <w:rFonts w:hint="cs"/>
          <w:rtl/>
        </w:rPr>
        <w:t>האמינו לי</w:t>
      </w:r>
      <w:r>
        <w:rPr>
          <w:rFonts w:hint="cs"/>
          <w:rtl/>
        </w:rPr>
        <w:t xml:space="preserve"> שהמכה הכלכלית שקיבלו הלומדים בכוללים קשה פי כמה אם מביאים בחשבון  גם את הקיצוצים בקצבאות הילדים. </w:t>
      </w:r>
    </w:p>
    <w:p w14:paraId="3B535071" w14:textId="77777777" w:rsidR="00000000" w:rsidRDefault="00A92CBC">
      <w:pPr>
        <w:pStyle w:val="a0"/>
        <w:rPr>
          <w:rFonts w:hint="cs"/>
          <w:rtl/>
        </w:rPr>
      </w:pPr>
    </w:p>
    <w:p w14:paraId="0641D7B2" w14:textId="77777777" w:rsidR="00000000" w:rsidRDefault="00A92CBC">
      <w:pPr>
        <w:pStyle w:val="a0"/>
        <w:rPr>
          <w:rFonts w:hint="cs"/>
          <w:rtl/>
        </w:rPr>
      </w:pPr>
      <w:r>
        <w:rPr>
          <w:rFonts w:hint="cs"/>
          <w:rtl/>
        </w:rPr>
        <w:t xml:space="preserve">עם זאת, אני חוזר ואומר, יש כאן מדיניות לא רק חסרת לב וחמלה, אלא גם חסרת תבונה. בעיני, טוב שילכו האברכים ללמוד בישיבה, כי בזכות לימוד התורה מתקיים עם ישראל, </w:t>
      </w:r>
      <w:r>
        <w:rPr>
          <w:rFonts w:hint="cs"/>
          <w:rtl/>
        </w:rPr>
        <w:t>וראוי, מאידך גיסא, לאפשר גם למי שלא לומדים, לכל הצעירים האחרים, להרחיב ידע במדעים, ברפואה. אבל, הממשלה הזאת עושה את ההיפך: היא מנהלת מדיניות שגויה ומסוכנת.</w:t>
      </w:r>
    </w:p>
    <w:p w14:paraId="26FC7692" w14:textId="77777777" w:rsidR="00000000" w:rsidRDefault="00A92CBC">
      <w:pPr>
        <w:pStyle w:val="a0"/>
        <w:ind w:firstLine="0"/>
        <w:rPr>
          <w:rFonts w:hint="cs"/>
          <w:rtl/>
        </w:rPr>
      </w:pPr>
    </w:p>
    <w:p w14:paraId="3E5D8DA4" w14:textId="77777777" w:rsidR="00000000" w:rsidRDefault="00A92CBC">
      <w:pPr>
        <w:pStyle w:val="a0"/>
        <w:rPr>
          <w:rFonts w:hint="cs"/>
          <w:rtl/>
        </w:rPr>
      </w:pPr>
      <w:r>
        <w:rPr>
          <w:rFonts w:hint="cs"/>
          <w:rtl/>
        </w:rPr>
        <w:t>אדוני היושב-ראש, מבוצעים כאן מהלכים ארוכי-טווח, שיביאו חלילה לקריסתן של מערכות שלמות. שר האוצר מקטי</w:t>
      </w:r>
      <w:r>
        <w:rPr>
          <w:rFonts w:hint="cs"/>
          <w:rtl/>
        </w:rPr>
        <w:t>ן את מקורות הכסף על-ידי הגבלת ההוצאה התקציבית ועל-ידי הטבות מפליגות למעסיקים, תוך כדי הקטנת תשלומי המעבידים לביטוח הלאומי, וזה אסון חברתי, ואין לכך הגדרה טובה יותר. התוצאה  חמורה: פגיעה בעניים, בנכים, בטיפות-החלב, בזקנים, במתנ"סים, בסל התרופות. רמת החיים ב</w:t>
      </w:r>
      <w:r>
        <w:rPr>
          <w:rFonts w:hint="cs"/>
          <w:rtl/>
        </w:rPr>
        <w:t xml:space="preserve">ישראל הולכת ונסוגה יותר ויותר אחרי רמת החיים במדינות המערביות המובילות, ותמונת העוני קשה אף יותר. יותר משליש מהמשפחות בארץ נמצאות, כידוע, מתחת לקו העוני. </w:t>
      </w:r>
    </w:p>
    <w:p w14:paraId="260F94D0" w14:textId="77777777" w:rsidR="00000000" w:rsidRDefault="00A92CBC">
      <w:pPr>
        <w:pStyle w:val="a0"/>
        <w:rPr>
          <w:rFonts w:hint="cs"/>
          <w:rtl/>
        </w:rPr>
      </w:pPr>
    </w:p>
    <w:p w14:paraId="3ECCA6EF" w14:textId="77777777" w:rsidR="00000000" w:rsidRDefault="00A92CBC">
      <w:pPr>
        <w:pStyle w:val="a0"/>
        <w:rPr>
          <w:rFonts w:hint="cs"/>
          <w:rtl/>
        </w:rPr>
      </w:pPr>
      <w:r>
        <w:rPr>
          <w:rFonts w:hint="cs"/>
          <w:rtl/>
        </w:rPr>
        <w:t xml:space="preserve">ומה אומר שר האוצר? מהי תשובתו של מר נתניהו? צמחנו, התייעלנו, דירוג האשראי של ישראל עלה. הבעיה אינה, </w:t>
      </w:r>
      <w:r>
        <w:rPr>
          <w:rFonts w:hint="cs"/>
          <w:rtl/>
        </w:rPr>
        <w:t>אם כן, רק של הסטודנטים, אלא זו בעיה של מדיניות כלכלית וחברתית גרועה, שרומסת את הצלם האנושי של המדינה כמדינה שבה מרוכזים היהודים. זו מדיניות שאין בה לב וחמלה, כפי שאמר ראש הממשלה רק לפני כמה ימים. אני אומר שעדיין לא מאוחר לשנות.</w:t>
      </w:r>
    </w:p>
    <w:p w14:paraId="4C2D0194" w14:textId="77777777" w:rsidR="00000000" w:rsidRDefault="00A92CBC">
      <w:pPr>
        <w:pStyle w:val="a0"/>
        <w:ind w:firstLine="0"/>
        <w:rPr>
          <w:rFonts w:hint="cs"/>
          <w:rtl/>
        </w:rPr>
      </w:pPr>
    </w:p>
    <w:p w14:paraId="75A27409"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744A8556" w14:textId="77777777" w:rsidR="00000000" w:rsidRDefault="00A92CBC">
      <w:pPr>
        <w:pStyle w:val="a0"/>
        <w:rPr>
          <w:rFonts w:hint="cs"/>
          <w:rtl/>
        </w:rPr>
      </w:pPr>
    </w:p>
    <w:p w14:paraId="69EA2F0C" w14:textId="77777777" w:rsidR="00000000" w:rsidRDefault="00A92CBC">
      <w:pPr>
        <w:pStyle w:val="a0"/>
        <w:rPr>
          <w:rFonts w:hint="cs"/>
          <w:rtl/>
        </w:rPr>
      </w:pPr>
      <w:r>
        <w:rPr>
          <w:rFonts w:hint="cs"/>
          <w:rtl/>
        </w:rPr>
        <w:t>ת</w:t>
      </w:r>
      <w:r>
        <w:rPr>
          <w:rFonts w:hint="cs"/>
          <w:rtl/>
        </w:rPr>
        <w:t>ודה לחבר הכנסת פרוש. אחרון המציעים הנוכחים באולם, חבר הכנסת משה גפני, בבקשה.</w:t>
      </w:r>
    </w:p>
    <w:p w14:paraId="581BD479" w14:textId="77777777" w:rsidR="00000000" w:rsidRDefault="00A92CBC">
      <w:pPr>
        <w:pStyle w:val="a0"/>
        <w:ind w:firstLine="0"/>
        <w:rPr>
          <w:rFonts w:hint="cs"/>
          <w:rtl/>
        </w:rPr>
      </w:pPr>
    </w:p>
    <w:p w14:paraId="3EB2FC20" w14:textId="77777777" w:rsidR="00000000" w:rsidRDefault="00A92CBC">
      <w:pPr>
        <w:pStyle w:val="af0"/>
        <w:rPr>
          <w:rtl/>
        </w:rPr>
      </w:pPr>
      <w:r>
        <w:rPr>
          <w:rFonts w:hint="eastAsia"/>
          <w:rtl/>
        </w:rPr>
        <w:t>מוחמד</w:t>
      </w:r>
      <w:r>
        <w:rPr>
          <w:rtl/>
        </w:rPr>
        <w:t xml:space="preserve"> ברכה (חד"ש-תע"ל):</w:t>
      </w:r>
    </w:p>
    <w:p w14:paraId="737F2D1E" w14:textId="77777777" w:rsidR="00000000" w:rsidRDefault="00A92CBC">
      <w:pPr>
        <w:pStyle w:val="a0"/>
        <w:rPr>
          <w:rFonts w:hint="cs"/>
          <w:rtl/>
        </w:rPr>
      </w:pPr>
    </w:p>
    <w:p w14:paraId="70F2BB67" w14:textId="77777777" w:rsidR="00000000" w:rsidRDefault="00A92CBC">
      <w:pPr>
        <w:pStyle w:val="a0"/>
        <w:ind w:firstLine="720"/>
        <w:rPr>
          <w:rFonts w:hint="cs"/>
          <w:rtl/>
        </w:rPr>
      </w:pPr>
      <w:r>
        <w:rPr>
          <w:rFonts w:hint="cs"/>
          <w:rtl/>
        </w:rPr>
        <w:t>שני חברי סיעה מדברים על אותו נושא?</w:t>
      </w:r>
    </w:p>
    <w:p w14:paraId="2B0C40A7" w14:textId="77777777" w:rsidR="00000000" w:rsidRDefault="00A92CBC">
      <w:pPr>
        <w:pStyle w:val="a0"/>
        <w:ind w:firstLine="0"/>
        <w:rPr>
          <w:rFonts w:hint="cs"/>
          <w:rtl/>
        </w:rPr>
      </w:pPr>
    </w:p>
    <w:p w14:paraId="1018FF3E" w14:textId="77777777" w:rsidR="00000000" w:rsidRDefault="00A92CBC">
      <w:pPr>
        <w:pStyle w:val="af0"/>
        <w:rPr>
          <w:rtl/>
        </w:rPr>
      </w:pPr>
      <w:r>
        <w:rPr>
          <w:rFonts w:hint="eastAsia"/>
          <w:rtl/>
        </w:rPr>
        <w:t>משה</w:t>
      </w:r>
      <w:r>
        <w:rPr>
          <w:rtl/>
        </w:rPr>
        <w:t xml:space="preserve"> גפני (דגל התורה):</w:t>
      </w:r>
    </w:p>
    <w:p w14:paraId="2A04A652" w14:textId="77777777" w:rsidR="00000000" w:rsidRDefault="00A92CBC">
      <w:pPr>
        <w:pStyle w:val="a0"/>
        <w:rPr>
          <w:rFonts w:hint="cs"/>
          <w:rtl/>
        </w:rPr>
      </w:pPr>
    </w:p>
    <w:p w14:paraId="0F6D657E" w14:textId="77777777" w:rsidR="00000000" w:rsidRDefault="00A92CBC">
      <w:pPr>
        <w:pStyle w:val="a0"/>
        <w:ind w:firstLine="720"/>
        <w:rPr>
          <w:rFonts w:hint="cs"/>
          <w:rtl/>
        </w:rPr>
      </w:pPr>
      <w:r>
        <w:rPr>
          <w:rFonts w:hint="cs"/>
          <w:rtl/>
        </w:rPr>
        <w:t>בגלל זה התפלגנו.</w:t>
      </w:r>
    </w:p>
    <w:p w14:paraId="72DB541C" w14:textId="77777777" w:rsidR="00000000" w:rsidRDefault="00A92CBC">
      <w:pPr>
        <w:pStyle w:val="a0"/>
        <w:ind w:firstLine="0"/>
        <w:rPr>
          <w:rFonts w:hint="cs"/>
          <w:rtl/>
        </w:rPr>
      </w:pPr>
    </w:p>
    <w:p w14:paraId="63369EFF"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417E7AF9" w14:textId="77777777" w:rsidR="00000000" w:rsidRDefault="00A92CBC">
      <w:pPr>
        <w:pStyle w:val="a0"/>
        <w:rPr>
          <w:rFonts w:hint="cs"/>
          <w:rtl/>
        </w:rPr>
      </w:pPr>
    </w:p>
    <w:p w14:paraId="2C40703C" w14:textId="77777777" w:rsidR="00000000" w:rsidRDefault="00A92CBC">
      <w:pPr>
        <w:pStyle w:val="a0"/>
        <w:rPr>
          <w:rFonts w:hint="cs"/>
          <w:rtl/>
        </w:rPr>
      </w:pPr>
      <w:r>
        <w:rPr>
          <w:rFonts w:hint="cs"/>
          <w:rtl/>
        </w:rPr>
        <w:t>חבר הכנסת גפני, בבקשה. אחרון המציעים, כאמור.</w:t>
      </w:r>
    </w:p>
    <w:p w14:paraId="3F1E761A" w14:textId="77777777" w:rsidR="00000000" w:rsidRDefault="00A92CBC">
      <w:pPr>
        <w:pStyle w:val="a0"/>
        <w:ind w:firstLine="0"/>
        <w:rPr>
          <w:rFonts w:hint="cs"/>
          <w:rtl/>
        </w:rPr>
      </w:pPr>
    </w:p>
    <w:p w14:paraId="0EA5A827" w14:textId="77777777" w:rsidR="00000000" w:rsidRDefault="00A92CBC">
      <w:pPr>
        <w:pStyle w:val="af0"/>
        <w:rPr>
          <w:rtl/>
        </w:rPr>
      </w:pPr>
      <w:r>
        <w:rPr>
          <w:rFonts w:hint="eastAsia"/>
          <w:rtl/>
        </w:rPr>
        <w:t>מאיר</w:t>
      </w:r>
      <w:r>
        <w:rPr>
          <w:rtl/>
        </w:rPr>
        <w:t xml:space="preserve"> פרוש (אגודת ישראל - יהדות התורה והשבת):</w:t>
      </w:r>
    </w:p>
    <w:p w14:paraId="04309871" w14:textId="77777777" w:rsidR="00000000" w:rsidRDefault="00A92CBC">
      <w:pPr>
        <w:pStyle w:val="a0"/>
        <w:rPr>
          <w:rFonts w:hint="cs"/>
          <w:rtl/>
        </w:rPr>
      </w:pPr>
    </w:p>
    <w:p w14:paraId="5754EA56" w14:textId="77777777" w:rsidR="00000000" w:rsidRDefault="00A92CBC">
      <w:pPr>
        <w:pStyle w:val="a0"/>
        <w:ind w:firstLine="720"/>
        <w:rPr>
          <w:rFonts w:hint="cs"/>
          <w:rtl/>
        </w:rPr>
      </w:pPr>
      <w:r>
        <w:rPr>
          <w:rFonts w:hint="cs"/>
          <w:rtl/>
        </w:rPr>
        <w:t>אתם חכמים יותר, אתם מלכתחילה הולכים בנפרד.</w:t>
      </w:r>
    </w:p>
    <w:p w14:paraId="6FAEC36D" w14:textId="77777777" w:rsidR="00000000" w:rsidRDefault="00A92CBC">
      <w:pPr>
        <w:pStyle w:val="a0"/>
        <w:ind w:firstLine="0"/>
        <w:rPr>
          <w:rFonts w:hint="cs"/>
          <w:rtl/>
        </w:rPr>
      </w:pPr>
    </w:p>
    <w:p w14:paraId="1E8C12CD" w14:textId="77777777" w:rsidR="00000000" w:rsidRDefault="00A92CBC">
      <w:pPr>
        <w:pStyle w:val="a"/>
        <w:rPr>
          <w:rtl/>
        </w:rPr>
      </w:pPr>
      <w:bookmarkStart w:id="458" w:name="FS000000526T23_03_2005_17_34_25"/>
      <w:bookmarkStart w:id="459" w:name="_Toc104196644"/>
      <w:bookmarkEnd w:id="458"/>
      <w:r>
        <w:rPr>
          <w:rFonts w:hint="eastAsia"/>
          <w:rtl/>
        </w:rPr>
        <w:t>משה</w:t>
      </w:r>
      <w:r>
        <w:rPr>
          <w:rtl/>
        </w:rPr>
        <w:t xml:space="preserve"> גפני (דגל התורה):</w:t>
      </w:r>
      <w:bookmarkEnd w:id="459"/>
    </w:p>
    <w:p w14:paraId="7EBA1304" w14:textId="77777777" w:rsidR="00000000" w:rsidRDefault="00A92CBC">
      <w:pPr>
        <w:pStyle w:val="a0"/>
        <w:ind w:firstLine="0"/>
        <w:rPr>
          <w:rFonts w:hint="cs"/>
          <w:rtl/>
        </w:rPr>
      </w:pPr>
      <w:r>
        <w:rPr>
          <w:rFonts w:hint="cs"/>
          <w:rtl/>
        </w:rPr>
        <w:tab/>
      </w:r>
    </w:p>
    <w:p w14:paraId="43788AC5" w14:textId="77777777" w:rsidR="00000000" w:rsidRDefault="00A92CBC">
      <w:pPr>
        <w:pStyle w:val="a0"/>
        <w:ind w:firstLine="720"/>
        <w:rPr>
          <w:rFonts w:hint="cs"/>
          <w:rtl/>
        </w:rPr>
      </w:pPr>
      <w:r>
        <w:rPr>
          <w:rFonts w:hint="cs"/>
          <w:rtl/>
        </w:rPr>
        <w:t>אדוני היושב-ראש, רבותי חברי הכנסת, גברתי השרה, על הנושא של מאבק הסטודנטים מדברים שניים מיהדות התורה. משינוי רק אחד. אני לא יודע למה חבר הכנסת שלגי</w:t>
      </w:r>
      <w:r>
        <w:rPr>
          <w:rFonts w:hint="cs"/>
          <w:rtl/>
        </w:rPr>
        <w:t xml:space="preserve"> צעק קודם. למה צעקת?</w:t>
      </w:r>
    </w:p>
    <w:p w14:paraId="02708D66" w14:textId="77777777" w:rsidR="00000000" w:rsidRDefault="00A92CBC">
      <w:pPr>
        <w:pStyle w:val="a0"/>
        <w:ind w:firstLine="0"/>
        <w:rPr>
          <w:rFonts w:hint="cs"/>
          <w:rtl/>
        </w:rPr>
      </w:pPr>
    </w:p>
    <w:p w14:paraId="32ED2FC3" w14:textId="77777777" w:rsidR="00000000" w:rsidRDefault="00A92CBC">
      <w:pPr>
        <w:pStyle w:val="af0"/>
        <w:rPr>
          <w:rtl/>
        </w:rPr>
      </w:pPr>
      <w:r>
        <w:rPr>
          <w:rFonts w:hint="eastAsia"/>
          <w:rtl/>
        </w:rPr>
        <w:t>אילן</w:t>
      </w:r>
      <w:r>
        <w:rPr>
          <w:rtl/>
        </w:rPr>
        <w:t xml:space="preserve"> שלגי (שינוי):</w:t>
      </w:r>
    </w:p>
    <w:p w14:paraId="504E1E0A" w14:textId="77777777" w:rsidR="00000000" w:rsidRDefault="00A92CBC">
      <w:pPr>
        <w:pStyle w:val="a0"/>
        <w:rPr>
          <w:rFonts w:hint="cs"/>
          <w:rtl/>
        </w:rPr>
      </w:pPr>
    </w:p>
    <w:p w14:paraId="5FE33A13" w14:textId="77777777" w:rsidR="00000000" w:rsidRDefault="00A92CBC">
      <w:pPr>
        <w:pStyle w:val="a0"/>
        <w:ind w:firstLine="720"/>
        <w:rPr>
          <w:rFonts w:hint="cs"/>
          <w:rtl/>
        </w:rPr>
      </w:pPr>
      <w:r>
        <w:rPr>
          <w:rFonts w:hint="cs"/>
          <w:rtl/>
        </w:rPr>
        <w:t>רק לשמוע איך אתה דואג להשכלה הגבוהה ולמדעים בישראל.</w:t>
      </w:r>
    </w:p>
    <w:p w14:paraId="2B37DFF1" w14:textId="77777777" w:rsidR="00000000" w:rsidRDefault="00A92CBC">
      <w:pPr>
        <w:pStyle w:val="a0"/>
        <w:ind w:firstLine="0"/>
        <w:rPr>
          <w:rFonts w:hint="cs"/>
          <w:rtl/>
        </w:rPr>
      </w:pPr>
    </w:p>
    <w:p w14:paraId="1996EFC1" w14:textId="77777777" w:rsidR="00000000" w:rsidRDefault="00A92CBC">
      <w:pPr>
        <w:pStyle w:val="-"/>
        <w:rPr>
          <w:rtl/>
        </w:rPr>
      </w:pPr>
      <w:bookmarkStart w:id="460" w:name="FS000000526T23_03_2005_17_35_15C"/>
      <w:bookmarkEnd w:id="460"/>
      <w:r>
        <w:rPr>
          <w:rFonts w:hint="eastAsia"/>
          <w:rtl/>
        </w:rPr>
        <w:t>משה</w:t>
      </w:r>
      <w:r>
        <w:rPr>
          <w:rtl/>
        </w:rPr>
        <w:t xml:space="preserve"> גפני (דגל התורה):</w:t>
      </w:r>
    </w:p>
    <w:p w14:paraId="4E78725D" w14:textId="77777777" w:rsidR="00000000" w:rsidRDefault="00A92CBC">
      <w:pPr>
        <w:pStyle w:val="a0"/>
        <w:rPr>
          <w:rFonts w:hint="cs"/>
          <w:rtl/>
        </w:rPr>
      </w:pPr>
    </w:p>
    <w:p w14:paraId="7DC83CE9" w14:textId="77777777" w:rsidR="00000000" w:rsidRDefault="00A92CBC">
      <w:pPr>
        <w:pStyle w:val="a0"/>
        <w:rPr>
          <w:rFonts w:hint="cs"/>
          <w:rtl/>
        </w:rPr>
      </w:pPr>
      <w:r>
        <w:rPr>
          <w:rFonts w:hint="cs"/>
          <w:rtl/>
        </w:rPr>
        <w:t xml:space="preserve">נכון. אני גם יכול להוכיח לך את זה. כאשר אנחנו, יהדות התורה, היינו בקואליציה, תקציבי האוניברסיטאות היו הרבה יותר גבוהים. הם קוצצו כאשר אתם </w:t>
      </w:r>
      <w:r>
        <w:rPr>
          <w:rFonts w:hint="cs"/>
          <w:rtl/>
        </w:rPr>
        <w:t>הייתם בקואליציה. הם היו הרבה  יותר נמוכים כאשר אתם הייתם בקואליציה. הם לא דאגו להשכלה הגבוהה. אנחנו כן דאגנו. אגב, היתה אותה שרה. כאשר יהדות התורה היתה, התקציבים למוסדות להשכלה הגבוהה היו גבוהים יותר. אתם באתם, גרמתם נזק להשכלה הגבוהה. מה לעשות? זו ההוכחה.</w:t>
      </w:r>
      <w:r>
        <w:rPr>
          <w:rFonts w:hint="cs"/>
          <w:rtl/>
        </w:rPr>
        <w:t xml:space="preserve"> </w:t>
      </w:r>
    </w:p>
    <w:p w14:paraId="05D5C2C4" w14:textId="77777777" w:rsidR="00000000" w:rsidRDefault="00A92CBC">
      <w:pPr>
        <w:pStyle w:val="a0"/>
        <w:rPr>
          <w:rFonts w:hint="cs"/>
          <w:rtl/>
        </w:rPr>
      </w:pPr>
    </w:p>
    <w:p w14:paraId="749D8017" w14:textId="77777777" w:rsidR="00000000" w:rsidRDefault="00A92CBC">
      <w:pPr>
        <w:pStyle w:val="a0"/>
        <w:rPr>
          <w:rFonts w:hint="cs"/>
          <w:rtl/>
        </w:rPr>
      </w:pPr>
      <w:r>
        <w:rPr>
          <w:rFonts w:hint="cs"/>
          <w:rtl/>
        </w:rPr>
        <w:t>אנחנו, בניגוד לכם, גם חבר הכנסת פרוש וגם אנוכי, אנחנו רוצים שבמדינה הזאת תהיה כמה שיותר השכלה, שאנשים ילמדו - אנשים ילמדו תורה, אנשים ילמדו במוסדות להשכלה גבוהה. אתם רוצים שרק חלק אחד ילמד, והאחר - שיסבול. אתם שמחים שמקצצים במוסדות להשכלה הגבוהה התורנית</w:t>
      </w:r>
      <w:r>
        <w:rPr>
          <w:rFonts w:hint="cs"/>
          <w:rtl/>
        </w:rPr>
        <w:t>; שמחים, עוד משוויצים עם זה. אנחנו עם הסטודנטים במאבק שלהם.</w:t>
      </w:r>
    </w:p>
    <w:p w14:paraId="5947D69C" w14:textId="77777777" w:rsidR="00000000" w:rsidRDefault="00A92CBC">
      <w:pPr>
        <w:pStyle w:val="a0"/>
        <w:rPr>
          <w:rFonts w:hint="cs"/>
          <w:rtl/>
        </w:rPr>
      </w:pPr>
    </w:p>
    <w:p w14:paraId="3400FA03" w14:textId="77777777" w:rsidR="00000000" w:rsidRDefault="00A92CBC">
      <w:pPr>
        <w:pStyle w:val="a0"/>
        <w:rPr>
          <w:rFonts w:hint="cs"/>
          <w:rtl/>
        </w:rPr>
      </w:pPr>
      <w:r>
        <w:rPr>
          <w:rFonts w:hint="cs"/>
          <w:rtl/>
        </w:rPr>
        <w:t>אתה היית יושב-ראש ועדת החינוך. עכשיו בוועדת החינוך, כשחברתך יושבת-ראש, אני עם חברי ועדה נוספים יזמנו דיון, גברתי השרה, על סגירת בית-הספר לרפואת שיניים באוניברסיטת תל-אביב. מה המשמעות של העניין? ה</w:t>
      </w:r>
      <w:r>
        <w:rPr>
          <w:rFonts w:hint="cs"/>
          <w:rtl/>
        </w:rPr>
        <w:t xml:space="preserve">משמעות היא שהסטודנטים האלה לא יהיה להם היכן ללמוד כאן, הם ייסעו למקומות אחרים באירופה ויישארו שם. גם האנשים יעזבו את הארץ - - - </w:t>
      </w:r>
    </w:p>
    <w:p w14:paraId="248408AD" w14:textId="77777777" w:rsidR="00000000" w:rsidRDefault="00A92CBC">
      <w:pPr>
        <w:pStyle w:val="a0"/>
        <w:ind w:firstLine="0"/>
        <w:rPr>
          <w:rFonts w:hint="cs"/>
          <w:rtl/>
        </w:rPr>
      </w:pPr>
    </w:p>
    <w:p w14:paraId="784DA88A" w14:textId="77777777" w:rsidR="00000000" w:rsidRDefault="00A92CBC">
      <w:pPr>
        <w:pStyle w:val="af0"/>
        <w:rPr>
          <w:rtl/>
        </w:rPr>
      </w:pPr>
      <w:r>
        <w:rPr>
          <w:rFonts w:hint="eastAsia"/>
          <w:rtl/>
        </w:rPr>
        <w:t>שרת</w:t>
      </w:r>
      <w:r>
        <w:rPr>
          <w:rtl/>
        </w:rPr>
        <w:t xml:space="preserve"> החינוך, התרבות והספורט לימור לבנת:</w:t>
      </w:r>
    </w:p>
    <w:p w14:paraId="5647B237" w14:textId="77777777" w:rsidR="00000000" w:rsidRDefault="00A92CBC">
      <w:pPr>
        <w:pStyle w:val="a0"/>
        <w:rPr>
          <w:rFonts w:hint="cs"/>
          <w:rtl/>
        </w:rPr>
      </w:pPr>
    </w:p>
    <w:p w14:paraId="178CBA08" w14:textId="77777777" w:rsidR="00000000" w:rsidRDefault="00A92CBC">
      <w:pPr>
        <w:pStyle w:val="a0"/>
        <w:ind w:firstLine="720"/>
        <w:rPr>
          <w:rFonts w:hint="cs"/>
          <w:rtl/>
        </w:rPr>
      </w:pPr>
      <w:r>
        <w:rPr>
          <w:rFonts w:hint="cs"/>
          <w:rtl/>
        </w:rPr>
        <w:t>בישיבה הם לא יכולים ללמוד רפואת שיניים?</w:t>
      </w:r>
    </w:p>
    <w:p w14:paraId="0CC9746A" w14:textId="77777777" w:rsidR="00000000" w:rsidRDefault="00A92CBC">
      <w:pPr>
        <w:pStyle w:val="a0"/>
        <w:ind w:firstLine="0"/>
        <w:rPr>
          <w:rFonts w:hint="cs"/>
          <w:rtl/>
        </w:rPr>
      </w:pPr>
    </w:p>
    <w:p w14:paraId="2783C021" w14:textId="77777777" w:rsidR="00000000" w:rsidRDefault="00A92CBC">
      <w:pPr>
        <w:pStyle w:val="-"/>
        <w:rPr>
          <w:rtl/>
        </w:rPr>
      </w:pPr>
      <w:bookmarkStart w:id="461" w:name="FS000000526T23_03_2005_17_39_25C"/>
      <w:bookmarkEnd w:id="461"/>
      <w:r>
        <w:rPr>
          <w:rFonts w:hint="eastAsia"/>
          <w:rtl/>
        </w:rPr>
        <w:t>משה</w:t>
      </w:r>
      <w:r>
        <w:rPr>
          <w:rtl/>
        </w:rPr>
        <w:t xml:space="preserve"> גפני (דגל התורה):</w:t>
      </w:r>
    </w:p>
    <w:p w14:paraId="046E7F9E" w14:textId="77777777" w:rsidR="00000000" w:rsidRDefault="00A92CBC">
      <w:pPr>
        <w:pStyle w:val="a0"/>
        <w:rPr>
          <w:rFonts w:hint="cs"/>
          <w:rtl/>
        </w:rPr>
      </w:pPr>
    </w:p>
    <w:p w14:paraId="1E228AC5" w14:textId="77777777" w:rsidR="00000000" w:rsidRDefault="00A92CBC">
      <w:pPr>
        <w:pStyle w:val="a0"/>
        <w:rPr>
          <w:rFonts w:hint="cs"/>
          <w:rtl/>
        </w:rPr>
      </w:pPr>
      <w:r>
        <w:rPr>
          <w:rFonts w:hint="cs"/>
          <w:rtl/>
        </w:rPr>
        <w:t>הם יכולים, אם הם בוחרי</w:t>
      </w:r>
      <w:r>
        <w:rPr>
          <w:rFonts w:hint="cs"/>
          <w:rtl/>
        </w:rPr>
        <w:t>ם. למה היתה ההערה הזאת?</w:t>
      </w:r>
    </w:p>
    <w:p w14:paraId="2E326E26" w14:textId="77777777" w:rsidR="00000000" w:rsidRDefault="00A92CBC">
      <w:pPr>
        <w:pStyle w:val="a0"/>
        <w:ind w:firstLine="0"/>
        <w:rPr>
          <w:rFonts w:hint="cs"/>
          <w:rtl/>
        </w:rPr>
      </w:pPr>
    </w:p>
    <w:p w14:paraId="5FB885B0" w14:textId="77777777" w:rsidR="00000000" w:rsidRDefault="00A92CBC">
      <w:pPr>
        <w:pStyle w:val="af0"/>
        <w:rPr>
          <w:rtl/>
        </w:rPr>
      </w:pPr>
      <w:r>
        <w:rPr>
          <w:rFonts w:hint="eastAsia"/>
          <w:rtl/>
        </w:rPr>
        <w:t>שרת</w:t>
      </w:r>
      <w:r>
        <w:rPr>
          <w:rtl/>
        </w:rPr>
        <w:t xml:space="preserve"> החינוך, התרבות והספורט לימור לבנת:</w:t>
      </w:r>
    </w:p>
    <w:p w14:paraId="44EDA1A1" w14:textId="77777777" w:rsidR="00000000" w:rsidRDefault="00A92CBC">
      <w:pPr>
        <w:pStyle w:val="a0"/>
        <w:rPr>
          <w:rFonts w:hint="cs"/>
          <w:rtl/>
        </w:rPr>
      </w:pPr>
    </w:p>
    <w:p w14:paraId="6B5E7E85" w14:textId="77777777" w:rsidR="00000000" w:rsidRDefault="00A92CBC">
      <w:pPr>
        <w:pStyle w:val="a0"/>
        <w:ind w:firstLine="720"/>
        <w:rPr>
          <w:rFonts w:hint="cs"/>
          <w:rtl/>
        </w:rPr>
      </w:pPr>
      <w:r>
        <w:rPr>
          <w:rFonts w:hint="cs"/>
          <w:rtl/>
        </w:rPr>
        <w:t>בשביל לברר.</w:t>
      </w:r>
    </w:p>
    <w:p w14:paraId="232896C6" w14:textId="77777777" w:rsidR="00000000" w:rsidRDefault="00A92CBC">
      <w:pPr>
        <w:pStyle w:val="a0"/>
        <w:ind w:firstLine="0"/>
        <w:rPr>
          <w:rFonts w:hint="cs"/>
          <w:rtl/>
        </w:rPr>
      </w:pPr>
    </w:p>
    <w:p w14:paraId="672CF77A" w14:textId="77777777" w:rsidR="00000000" w:rsidRDefault="00A92CBC">
      <w:pPr>
        <w:pStyle w:val="-"/>
        <w:rPr>
          <w:rtl/>
        </w:rPr>
      </w:pPr>
      <w:bookmarkStart w:id="462" w:name="FS000000526T23_03_2005_17_39_53C"/>
      <w:bookmarkEnd w:id="462"/>
      <w:r>
        <w:rPr>
          <w:rFonts w:hint="eastAsia"/>
          <w:rtl/>
        </w:rPr>
        <w:t>משה</w:t>
      </w:r>
      <w:r>
        <w:rPr>
          <w:rtl/>
        </w:rPr>
        <w:t xml:space="preserve"> גפני (דגל התורה):</w:t>
      </w:r>
    </w:p>
    <w:p w14:paraId="431F0373" w14:textId="77777777" w:rsidR="00000000" w:rsidRDefault="00A92CBC">
      <w:pPr>
        <w:pStyle w:val="a0"/>
        <w:ind w:firstLine="0"/>
        <w:rPr>
          <w:rFonts w:hint="cs"/>
          <w:rtl/>
        </w:rPr>
      </w:pPr>
    </w:p>
    <w:p w14:paraId="17D41D7C" w14:textId="77777777" w:rsidR="00000000" w:rsidRDefault="00A92CBC">
      <w:pPr>
        <w:pStyle w:val="a0"/>
        <w:ind w:firstLine="720"/>
        <w:rPr>
          <w:rFonts w:hint="cs"/>
          <w:rtl/>
        </w:rPr>
      </w:pPr>
      <w:r>
        <w:rPr>
          <w:rFonts w:hint="cs"/>
          <w:rtl/>
        </w:rPr>
        <w:t>כמו שלא יכולים ללמוד רפואת שיניים בפקולטה להנדסה. נכון? אלא אם כן אני טועה.</w:t>
      </w:r>
    </w:p>
    <w:p w14:paraId="3F7BD532" w14:textId="77777777" w:rsidR="00000000" w:rsidRDefault="00A92CBC">
      <w:pPr>
        <w:pStyle w:val="a0"/>
        <w:ind w:firstLine="0"/>
        <w:rPr>
          <w:rFonts w:hint="cs"/>
          <w:rtl/>
        </w:rPr>
      </w:pPr>
    </w:p>
    <w:p w14:paraId="0CAEAD05" w14:textId="77777777" w:rsidR="00000000" w:rsidRDefault="00A92CBC">
      <w:pPr>
        <w:pStyle w:val="af0"/>
        <w:rPr>
          <w:rtl/>
        </w:rPr>
      </w:pPr>
      <w:r>
        <w:rPr>
          <w:rFonts w:hint="eastAsia"/>
          <w:rtl/>
        </w:rPr>
        <w:t>שרת</w:t>
      </w:r>
      <w:r>
        <w:rPr>
          <w:rtl/>
        </w:rPr>
        <w:t xml:space="preserve"> החינוך, התרבות והספורט לימור לבנת:</w:t>
      </w:r>
    </w:p>
    <w:p w14:paraId="243041BB" w14:textId="77777777" w:rsidR="00000000" w:rsidRDefault="00A92CBC">
      <w:pPr>
        <w:pStyle w:val="a0"/>
        <w:ind w:firstLine="0"/>
        <w:rPr>
          <w:rFonts w:hint="cs"/>
          <w:rtl/>
        </w:rPr>
      </w:pPr>
    </w:p>
    <w:p w14:paraId="6A565D27" w14:textId="77777777" w:rsidR="00000000" w:rsidRDefault="00A92CBC">
      <w:pPr>
        <w:pStyle w:val="a0"/>
        <w:ind w:firstLine="720"/>
        <w:rPr>
          <w:rtl/>
        </w:rPr>
      </w:pPr>
      <w:r>
        <w:rPr>
          <w:rFonts w:hint="cs"/>
          <w:rtl/>
        </w:rPr>
        <w:t>רק הנדסה.</w:t>
      </w:r>
    </w:p>
    <w:p w14:paraId="0E40802E" w14:textId="77777777" w:rsidR="00000000" w:rsidRDefault="00A92CBC">
      <w:pPr>
        <w:pStyle w:val="a0"/>
        <w:ind w:firstLine="720"/>
        <w:rPr>
          <w:rFonts w:hint="cs"/>
          <w:rtl/>
        </w:rPr>
      </w:pPr>
    </w:p>
    <w:p w14:paraId="5B822479" w14:textId="77777777" w:rsidR="00000000" w:rsidRDefault="00A92CBC">
      <w:pPr>
        <w:pStyle w:val="-"/>
        <w:rPr>
          <w:rtl/>
        </w:rPr>
      </w:pPr>
      <w:bookmarkStart w:id="463" w:name="FS000000526T23_03_2005_17_40_16C"/>
      <w:bookmarkEnd w:id="463"/>
      <w:r>
        <w:rPr>
          <w:rFonts w:hint="eastAsia"/>
          <w:rtl/>
        </w:rPr>
        <w:t>משה</w:t>
      </w:r>
      <w:r>
        <w:rPr>
          <w:rtl/>
        </w:rPr>
        <w:t xml:space="preserve"> גפני (דגל התורה):</w:t>
      </w:r>
    </w:p>
    <w:p w14:paraId="2ABE25E7" w14:textId="77777777" w:rsidR="00000000" w:rsidRDefault="00A92CBC">
      <w:pPr>
        <w:pStyle w:val="a0"/>
        <w:ind w:firstLine="0"/>
        <w:rPr>
          <w:rFonts w:hint="cs"/>
          <w:rtl/>
        </w:rPr>
      </w:pPr>
    </w:p>
    <w:p w14:paraId="5BC0D0A1" w14:textId="77777777" w:rsidR="00000000" w:rsidRDefault="00A92CBC">
      <w:pPr>
        <w:pStyle w:val="a0"/>
        <w:ind w:firstLine="720"/>
        <w:rPr>
          <w:rFonts w:hint="cs"/>
          <w:rtl/>
        </w:rPr>
      </w:pPr>
      <w:r>
        <w:rPr>
          <w:rFonts w:hint="cs"/>
          <w:rtl/>
        </w:rPr>
        <w:t>רק ה</w:t>
      </w:r>
      <w:r>
        <w:rPr>
          <w:rFonts w:hint="cs"/>
          <w:rtl/>
        </w:rPr>
        <w:t xml:space="preserve">נדסה, ובישיבה לומדים רק תורה. זה בסדר או - - - </w:t>
      </w:r>
    </w:p>
    <w:p w14:paraId="0F1095CB" w14:textId="77777777" w:rsidR="00000000" w:rsidRDefault="00A92CBC">
      <w:pPr>
        <w:pStyle w:val="a0"/>
        <w:ind w:firstLine="0"/>
        <w:rPr>
          <w:rFonts w:hint="cs"/>
          <w:rtl/>
        </w:rPr>
      </w:pPr>
    </w:p>
    <w:p w14:paraId="0A4F5667" w14:textId="77777777" w:rsidR="00000000" w:rsidRDefault="00A92CBC">
      <w:pPr>
        <w:pStyle w:val="af0"/>
        <w:rPr>
          <w:rtl/>
        </w:rPr>
      </w:pPr>
      <w:r>
        <w:rPr>
          <w:rFonts w:hint="eastAsia"/>
          <w:rtl/>
        </w:rPr>
        <w:t>שרת</w:t>
      </w:r>
      <w:r>
        <w:rPr>
          <w:rtl/>
        </w:rPr>
        <w:t xml:space="preserve"> החינוך, התרבות והספורט לימור לבנת:</w:t>
      </w:r>
    </w:p>
    <w:p w14:paraId="20B2761A" w14:textId="77777777" w:rsidR="00000000" w:rsidRDefault="00A92CBC">
      <w:pPr>
        <w:pStyle w:val="a0"/>
        <w:rPr>
          <w:rFonts w:hint="cs"/>
          <w:rtl/>
        </w:rPr>
      </w:pPr>
    </w:p>
    <w:p w14:paraId="79697E43" w14:textId="77777777" w:rsidR="00000000" w:rsidRDefault="00A92CBC">
      <w:pPr>
        <w:pStyle w:val="a0"/>
        <w:ind w:firstLine="720"/>
        <w:rPr>
          <w:rFonts w:hint="cs"/>
          <w:rtl/>
        </w:rPr>
      </w:pPr>
      <w:r>
        <w:rPr>
          <w:rFonts w:hint="cs"/>
          <w:rtl/>
        </w:rPr>
        <w:t>זה מוזר.</w:t>
      </w:r>
    </w:p>
    <w:p w14:paraId="5F1DC0BB" w14:textId="77777777" w:rsidR="00000000" w:rsidRDefault="00A92CBC">
      <w:pPr>
        <w:pStyle w:val="a0"/>
        <w:ind w:firstLine="0"/>
        <w:rPr>
          <w:rFonts w:hint="cs"/>
          <w:rtl/>
        </w:rPr>
      </w:pPr>
    </w:p>
    <w:p w14:paraId="1377B175" w14:textId="77777777" w:rsidR="00000000" w:rsidRDefault="00A92CBC">
      <w:pPr>
        <w:pStyle w:val="-"/>
        <w:rPr>
          <w:rtl/>
        </w:rPr>
      </w:pPr>
      <w:bookmarkStart w:id="464" w:name="FS000000526T23_03_2005_17_40_45C"/>
      <w:bookmarkEnd w:id="464"/>
      <w:r>
        <w:rPr>
          <w:rFonts w:hint="eastAsia"/>
          <w:rtl/>
        </w:rPr>
        <w:t>משה</w:t>
      </w:r>
      <w:r>
        <w:rPr>
          <w:rtl/>
        </w:rPr>
        <w:t xml:space="preserve"> גפני (דגל התורה):</w:t>
      </w:r>
    </w:p>
    <w:p w14:paraId="71DFA214" w14:textId="77777777" w:rsidR="00000000" w:rsidRDefault="00A92CBC">
      <w:pPr>
        <w:pStyle w:val="a0"/>
        <w:rPr>
          <w:rFonts w:hint="cs"/>
          <w:rtl/>
        </w:rPr>
      </w:pPr>
    </w:p>
    <w:p w14:paraId="2B59CB88" w14:textId="77777777" w:rsidR="00000000" w:rsidRDefault="00A92CBC">
      <w:pPr>
        <w:pStyle w:val="a0"/>
        <w:ind w:firstLine="720"/>
        <w:rPr>
          <w:rFonts w:hint="cs"/>
          <w:rtl/>
        </w:rPr>
      </w:pPr>
      <w:r>
        <w:rPr>
          <w:rFonts w:hint="cs"/>
          <w:rtl/>
        </w:rPr>
        <w:t>שום דבר לא מוזר, רק צריך להפעיל ראש.</w:t>
      </w:r>
    </w:p>
    <w:p w14:paraId="2EE1FA66" w14:textId="77777777" w:rsidR="00000000" w:rsidRDefault="00A92CBC">
      <w:pPr>
        <w:pStyle w:val="a0"/>
        <w:ind w:firstLine="720"/>
        <w:rPr>
          <w:rFonts w:hint="cs"/>
          <w:rtl/>
        </w:rPr>
      </w:pPr>
    </w:p>
    <w:p w14:paraId="2E4FD44D" w14:textId="77777777" w:rsidR="00000000" w:rsidRDefault="00A92CBC">
      <w:pPr>
        <w:pStyle w:val="a0"/>
        <w:ind w:firstLine="720"/>
        <w:rPr>
          <w:rFonts w:hint="cs"/>
          <w:rtl/>
        </w:rPr>
      </w:pPr>
      <w:r>
        <w:rPr>
          <w:rFonts w:hint="cs"/>
          <w:rtl/>
        </w:rPr>
        <w:t xml:space="preserve">אדוני היושב-ראש, יש לי ביקורת על מה שקורה באוניברסיטאות, ואמרתי אותה ואני אומר אותה כל הזמן. לא </w:t>
      </w:r>
      <w:r>
        <w:rPr>
          <w:rFonts w:hint="cs"/>
          <w:rtl/>
        </w:rPr>
        <w:t>יכול להיות מצב ששכר הלימוד של הסטודנטים יעלה, שכר הלימוד של הסטודנטים יהיה גבוה, בעוד הסגל הבכיר של האוניברסיטאות משתכר משכורות עתק. אף אחד לא מדבר על זה, וכולם שם מאיימים שאם יורידו להם במשכורות הם ילכו למקומות אחרים. לא יכול להיות דבר כזה בשום פנים ואופן</w:t>
      </w:r>
      <w:r>
        <w:rPr>
          <w:rFonts w:hint="cs"/>
          <w:rtl/>
        </w:rPr>
        <w:t xml:space="preserve">. אני נגד הקיצוצים. הממשלה צריכה להיות בעניין, זה נכון,  אבל לא יכול להיות שהאוניברסיטאות יחיו כמו שהמדינה חיה - איך אמרת, חבר הכנסת פרוש, על-פי שר האוצר הזה - בשתי חברות, של עשירים שמשתכרים משכורות עתק ושל עניים שצריכים לשלם שכר לימוד גבוה. מי ייפגע מזה? </w:t>
      </w:r>
      <w:r>
        <w:rPr>
          <w:rFonts w:hint="cs"/>
          <w:rtl/>
        </w:rPr>
        <w:t xml:space="preserve">כמו בכל התחומים, כמו בבריאות, כמו בחינוך, כמו ברווחה, כמו בכל הנושאים </w:t>
      </w:r>
      <w:r>
        <w:rPr>
          <w:rtl/>
        </w:rPr>
        <w:t>–</w:t>
      </w:r>
      <w:r>
        <w:rPr>
          <w:rFonts w:hint="cs"/>
          <w:rtl/>
        </w:rPr>
        <w:t xml:space="preserve"> העשירים יוכלו ללמוד והעניים לא. אתם גרמתם לזה. עכשיו חזרנו, יהדות התורה, אולי נשנה את זה לטובה.</w:t>
      </w:r>
    </w:p>
    <w:p w14:paraId="47905F1F" w14:textId="77777777" w:rsidR="00000000" w:rsidRDefault="00A92CBC">
      <w:pPr>
        <w:pStyle w:val="a0"/>
        <w:ind w:firstLine="0"/>
        <w:rPr>
          <w:rFonts w:hint="cs"/>
          <w:rtl/>
        </w:rPr>
      </w:pPr>
    </w:p>
    <w:p w14:paraId="089DF73D"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2F22A3DF" w14:textId="77777777" w:rsidR="00000000" w:rsidRDefault="00A92CBC">
      <w:pPr>
        <w:pStyle w:val="a0"/>
        <w:rPr>
          <w:rFonts w:hint="cs"/>
          <w:rtl/>
        </w:rPr>
      </w:pPr>
    </w:p>
    <w:p w14:paraId="5EF56B24" w14:textId="77777777" w:rsidR="00000000" w:rsidRDefault="00A92CBC">
      <w:pPr>
        <w:pStyle w:val="a0"/>
        <w:rPr>
          <w:rFonts w:hint="cs"/>
          <w:rtl/>
        </w:rPr>
      </w:pPr>
      <w:r>
        <w:rPr>
          <w:rFonts w:hint="cs"/>
          <w:rtl/>
        </w:rPr>
        <w:t>תודה רבה. כמה פעמים צריך להודות לך כדי שתסיים?</w:t>
      </w:r>
    </w:p>
    <w:p w14:paraId="081C28B6" w14:textId="77777777" w:rsidR="00000000" w:rsidRDefault="00A92CBC">
      <w:pPr>
        <w:pStyle w:val="a0"/>
        <w:ind w:firstLine="0"/>
        <w:rPr>
          <w:rFonts w:hint="cs"/>
          <w:rtl/>
        </w:rPr>
      </w:pPr>
    </w:p>
    <w:p w14:paraId="3B527F6C" w14:textId="77777777" w:rsidR="00000000" w:rsidRDefault="00A92CBC">
      <w:pPr>
        <w:pStyle w:val="-"/>
        <w:rPr>
          <w:rtl/>
        </w:rPr>
      </w:pPr>
      <w:bookmarkStart w:id="465" w:name="FS000000526T23_03_2005_17_43_54C"/>
      <w:bookmarkEnd w:id="465"/>
      <w:r>
        <w:rPr>
          <w:rFonts w:hint="eastAsia"/>
          <w:rtl/>
        </w:rPr>
        <w:t>משה</w:t>
      </w:r>
      <w:r>
        <w:rPr>
          <w:rtl/>
        </w:rPr>
        <w:t xml:space="preserve"> גפני (דגל</w:t>
      </w:r>
      <w:r>
        <w:rPr>
          <w:rtl/>
        </w:rPr>
        <w:t xml:space="preserve"> התורה):</w:t>
      </w:r>
    </w:p>
    <w:p w14:paraId="66EF19A4" w14:textId="77777777" w:rsidR="00000000" w:rsidRDefault="00A92CBC">
      <w:pPr>
        <w:pStyle w:val="a0"/>
        <w:ind w:firstLine="0"/>
        <w:rPr>
          <w:rFonts w:hint="cs"/>
          <w:rtl/>
        </w:rPr>
      </w:pPr>
    </w:p>
    <w:p w14:paraId="7DB78663" w14:textId="77777777" w:rsidR="00000000" w:rsidRDefault="00A92CBC">
      <w:pPr>
        <w:pStyle w:val="a0"/>
        <w:ind w:firstLine="720"/>
        <w:rPr>
          <w:rFonts w:hint="cs"/>
          <w:rtl/>
        </w:rPr>
      </w:pPr>
      <w:r>
        <w:rPr>
          <w:rFonts w:hint="cs"/>
          <w:rtl/>
        </w:rPr>
        <w:t>פעם אחת. תודה.</w:t>
      </w:r>
    </w:p>
    <w:p w14:paraId="04AB6DB1" w14:textId="77777777" w:rsidR="00000000" w:rsidRDefault="00A92CBC">
      <w:pPr>
        <w:pStyle w:val="a0"/>
        <w:ind w:firstLine="0"/>
        <w:rPr>
          <w:rFonts w:hint="cs"/>
          <w:rtl/>
        </w:rPr>
      </w:pPr>
    </w:p>
    <w:p w14:paraId="3F9BDE2A"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59A6DA4E" w14:textId="77777777" w:rsidR="00000000" w:rsidRDefault="00A92CBC">
      <w:pPr>
        <w:pStyle w:val="a0"/>
        <w:rPr>
          <w:rFonts w:hint="cs"/>
          <w:rtl/>
        </w:rPr>
      </w:pPr>
    </w:p>
    <w:p w14:paraId="7111D580" w14:textId="77777777" w:rsidR="00000000" w:rsidRDefault="00A92CBC">
      <w:pPr>
        <w:pStyle w:val="a0"/>
        <w:rPr>
          <w:rFonts w:hint="cs"/>
          <w:rtl/>
        </w:rPr>
      </w:pPr>
      <w:r>
        <w:rPr>
          <w:rFonts w:hint="cs"/>
          <w:rtl/>
        </w:rPr>
        <w:t>תודה רבה. תעלה ותבוא חברת הכנסת לימור לבנת, שרת החינוך. בבקשה.</w:t>
      </w:r>
    </w:p>
    <w:p w14:paraId="5438704E" w14:textId="77777777" w:rsidR="00000000" w:rsidRDefault="00A92CBC">
      <w:pPr>
        <w:pStyle w:val="a0"/>
        <w:rPr>
          <w:color w:val="0000FF"/>
          <w:szCs w:val="28"/>
          <w:rtl/>
        </w:rPr>
      </w:pPr>
    </w:p>
    <w:p w14:paraId="14395441" w14:textId="77777777" w:rsidR="00000000" w:rsidRDefault="00A92CBC">
      <w:pPr>
        <w:pStyle w:val="a"/>
        <w:rPr>
          <w:rtl/>
        </w:rPr>
      </w:pPr>
      <w:bookmarkStart w:id="466" w:name="FS000000470T23_03_2005_17_08_03"/>
      <w:bookmarkStart w:id="467" w:name="_Toc104196645"/>
      <w:bookmarkEnd w:id="466"/>
      <w:r>
        <w:rPr>
          <w:rtl/>
        </w:rPr>
        <w:t>שרת החינוך, התרבות והספורט לימור לבנת:</w:t>
      </w:r>
      <w:bookmarkEnd w:id="467"/>
    </w:p>
    <w:p w14:paraId="7661F503" w14:textId="77777777" w:rsidR="00000000" w:rsidRDefault="00A92CBC">
      <w:pPr>
        <w:pStyle w:val="a0"/>
        <w:rPr>
          <w:rtl/>
        </w:rPr>
      </w:pPr>
    </w:p>
    <w:p w14:paraId="27016529" w14:textId="77777777" w:rsidR="00000000" w:rsidRDefault="00A92CBC">
      <w:pPr>
        <w:pStyle w:val="a0"/>
        <w:rPr>
          <w:rFonts w:hint="cs"/>
          <w:rtl/>
        </w:rPr>
      </w:pPr>
      <w:r>
        <w:rPr>
          <w:rFonts w:hint="cs"/>
          <w:rtl/>
        </w:rPr>
        <w:t>אדוני היושב-ראש, ישבתי והקשבתי כאן לחברי הכנסת שנדרשו לנושא שעומד עכשיו על הפרק מבחינה ציבורית, אף ש</w:t>
      </w:r>
      <w:r>
        <w:rPr>
          <w:rFonts w:hint="cs"/>
          <w:rtl/>
        </w:rPr>
        <w:t>יש כל כך הרבה נושאים, ובאמת עקבתי בימים האחרונים אחרי הפגנות הסטודנטים, ואני חייבת להודות ששאלתי את עצמי וחזרתי ושאלתי את עצמי, והתבוננתי וקצת השתאיתי לנוכח ההפגנות וההתפרצות הזאת של הסטודנטים: מה יום מיומיים? מה קרה? קמו בבוקר והזדעקו. דרך אגב, הנושא כשלע</w:t>
      </w:r>
      <w:r>
        <w:rPr>
          <w:rFonts w:hint="cs"/>
          <w:rtl/>
        </w:rPr>
        <w:t>צמו ראוי, ומייד אומר עליו כמה וכמה דברים. אבל, מה קרה שפתאום קמו בבוקר סטודנטים והחליטו לחסום צמתים? אולי התקנאו במגזר אחר. פתאום החליטו לחסום צמתים, לעשות מהומות ולהפגין הפגנות ועוד כהנה וכהנה. הרי לא קרה שום דבר בשבועות האחרונים, ואפילו לא בחודשים האחרונ</w:t>
      </w:r>
      <w:r>
        <w:rPr>
          <w:rFonts w:hint="cs"/>
          <w:rtl/>
        </w:rPr>
        <w:t>ים, ששינה את תמונת המצב.</w:t>
      </w:r>
    </w:p>
    <w:p w14:paraId="7B928D1D" w14:textId="77777777" w:rsidR="00000000" w:rsidRDefault="00A92CBC">
      <w:pPr>
        <w:pStyle w:val="a0"/>
        <w:rPr>
          <w:rFonts w:hint="cs"/>
          <w:rtl/>
        </w:rPr>
      </w:pPr>
    </w:p>
    <w:p w14:paraId="403C8CB8" w14:textId="77777777" w:rsidR="00000000" w:rsidRDefault="00A92CBC">
      <w:pPr>
        <w:pStyle w:val="af0"/>
        <w:rPr>
          <w:rtl/>
        </w:rPr>
      </w:pPr>
      <w:r>
        <w:rPr>
          <w:rFonts w:hint="eastAsia"/>
          <w:rtl/>
        </w:rPr>
        <w:t>עסאם</w:t>
      </w:r>
      <w:r>
        <w:rPr>
          <w:rtl/>
        </w:rPr>
        <w:t xml:space="preserve"> מח'ול (חד"ש-תע"ל):</w:t>
      </w:r>
    </w:p>
    <w:p w14:paraId="6DEF39FF" w14:textId="77777777" w:rsidR="00000000" w:rsidRDefault="00A92CBC">
      <w:pPr>
        <w:pStyle w:val="a0"/>
        <w:rPr>
          <w:rFonts w:hint="cs"/>
          <w:rtl/>
        </w:rPr>
      </w:pPr>
    </w:p>
    <w:p w14:paraId="0D90CC99" w14:textId="77777777" w:rsidR="00000000" w:rsidRDefault="00A92CBC">
      <w:pPr>
        <w:pStyle w:val="a0"/>
        <w:rPr>
          <w:rFonts w:hint="cs"/>
          <w:rtl/>
        </w:rPr>
      </w:pPr>
      <w:r>
        <w:rPr>
          <w:rFonts w:hint="cs"/>
          <w:rtl/>
        </w:rPr>
        <w:t>קיצוצים.</w:t>
      </w:r>
    </w:p>
    <w:p w14:paraId="0705BEDC" w14:textId="77777777" w:rsidR="00000000" w:rsidRDefault="00A92CBC">
      <w:pPr>
        <w:pStyle w:val="a0"/>
        <w:rPr>
          <w:rFonts w:hint="cs"/>
          <w:rtl/>
        </w:rPr>
      </w:pPr>
    </w:p>
    <w:p w14:paraId="0277B705" w14:textId="77777777" w:rsidR="00000000" w:rsidRDefault="00A92CBC">
      <w:pPr>
        <w:pStyle w:val="-"/>
        <w:rPr>
          <w:rtl/>
        </w:rPr>
      </w:pPr>
      <w:bookmarkStart w:id="468" w:name="FS000000470T23_03_2005_17_08_12C"/>
      <w:bookmarkEnd w:id="468"/>
      <w:r>
        <w:rPr>
          <w:rFonts w:hint="eastAsia"/>
          <w:rtl/>
        </w:rPr>
        <w:t>שרת</w:t>
      </w:r>
      <w:r>
        <w:rPr>
          <w:rtl/>
        </w:rPr>
        <w:t xml:space="preserve"> החינוך, התרבות והספורט לימור לבנת:</w:t>
      </w:r>
    </w:p>
    <w:p w14:paraId="45B4FE07" w14:textId="77777777" w:rsidR="00000000" w:rsidRDefault="00A92CBC">
      <w:pPr>
        <w:pStyle w:val="a0"/>
        <w:rPr>
          <w:rFonts w:hint="cs"/>
          <w:rtl/>
        </w:rPr>
      </w:pPr>
    </w:p>
    <w:p w14:paraId="4B8229C3" w14:textId="77777777" w:rsidR="00000000" w:rsidRDefault="00A92CBC">
      <w:pPr>
        <w:pStyle w:val="a0"/>
        <w:rPr>
          <w:rFonts w:hint="cs"/>
          <w:rtl/>
        </w:rPr>
      </w:pPr>
      <w:r>
        <w:rPr>
          <w:rFonts w:hint="cs"/>
          <w:rtl/>
        </w:rPr>
        <w:t>לא, לא היה. מייד אסביר.</w:t>
      </w:r>
    </w:p>
    <w:p w14:paraId="5B88F8CD" w14:textId="77777777" w:rsidR="00000000" w:rsidRDefault="00A92CBC">
      <w:pPr>
        <w:pStyle w:val="a0"/>
        <w:rPr>
          <w:rFonts w:hint="cs"/>
          <w:rtl/>
        </w:rPr>
      </w:pPr>
    </w:p>
    <w:p w14:paraId="30BDBDF2" w14:textId="77777777" w:rsidR="00000000" w:rsidRDefault="00A92CBC">
      <w:pPr>
        <w:pStyle w:val="a0"/>
        <w:rPr>
          <w:rFonts w:hint="cs"/>
          <w:rtl/>
        </w:rPr>
      </w:pPr>
      <w:r>
        <w:rPr>
          <w:rFonts w:hint="cs"/>
          <w:rtl/>
        </w:rPr>
        <w:t>לא קרה שום דבר בשבועות האחרונים, ואפילו לא בחודשים האחרונים, ששינה - לא לטוב גם אבל גם לא לרע את מצב ההשכלה הגבוהה, או את הקצאת המ</w:t>
      </w:r>
      <w:r>
        <w:rPr>
          <w:rFonts w:hint="cs"/>
          <w:rtl/>
        </w:rPr>
        <w:t>שאבים להשכלה הגבוהה בצורה כלשהי. הייתי אומרת שאפילו להיפך במידה מסוימת. אולי אתן סקירה קצרה ואביא את תמונת המצב - יש כל כך מעט חברי כנסת באולם וכל כך הרבה רעש. זה פשוט לא ייאמן.</w:t>
      </w:r>
    </w:p>
    <w:p w14:paraId="7A2CAED9" w14:textId="77777777" w:rsidR="00000000" w:rsidRDefault="00A92CBC">
      <w:pPr>
        <w:pStyle w:val="a0"/>
        <w:rPr>
          <w:rFonts w:hint="cs"/>
          <w:rtl/>
        </w:rPr>
      </w:pPr>
    </w:p>
    <w:p w14:paraId="1F3CB50B" w14:textId="77777777" w:rsidR="00000000" w:rsidRDefault="00A92CBC">
      <w:pPr>
        <w:pStyle w:val="af0"/>
        <w:rPr>
          <w:rtl/>
        </w:rPr>
      </w:pPr>
      <w:r>
        <w:rPr>
          <w:rFonts w:hint="eastAsia"/>
          <w:rtl/>
        </w:rPr>
        <w:t>משה</w:t>
      </w:r>
      <w:r>
        <w:rPr>
          <w:rtl/>
        </w:rPr>
        <w:t xml:space="preserve"> גפני (דגל התורה):</w:t>
      </w:r>
    </w:p>
    <w:p w14:paraId="76FA245C" w14:textId="77777777" w:rsidR="00000000" w:rsidRDefault="00A92CBC">
      <w:pPr>
        <w:pStyle w:val="a0"/>
        <w:rPr>
          <w:rFonts w:hint="cs"/>
          <w:rtl/>
        </w:rPr>
      </w:pPr>
    </w:p>
    <w:p w14:paraId="7551D48E" w14:textId="77777777" w:rsidR="00000000" w:rsidRDefault="00A92CBC">
      <w:pPr>
        <w:pStyle w:val="a0"/>
        <w:rPr>
          <w:rFonts w:hint="cs"/>
          <w:rtl/>
        </w:rPr>
      </w:pPr>
      <w:r>
        <w:rPr>
          <w:rFonts w:hint="cs"/>
          <w:rtl/>
        </w:rPr>
        <w:t>ממלא-מקום ראש הממשלה פה.</w:t>
      </w:r>
    </w:p>
    <w:p w14:paraId="5F544498" w14:textId="77777777" w:rsidR="00000000" w:rsidRDefault="00A92CBC">
      <w:pPr>
        <w:pStyle w:val="a0"/>
        <w:rPr>
          <w:rFonts w:hint="cs"/>
          <w:rtl/>
        </w:rPr>
      </w:pPr>
    </w:p>
    <w:p w14:paraId="3ED8628C" w14:textId="77777777" w:rsidR="00000000" w:rsidRDefault="00A92CBC">
      <w:pPr>
        <w:pStyle w:val="-"/>
        <w:rPr>
          <w:rtl/>
        </w:rPr>
      </w:pPr>
      <w:bookmarkStart w:id="469" w:name="FS000000470T23_03_2005_17_11_51C"/>
      <w:bookmarkEnd w:id="469"/>
      <w:r>
        <w:rPr>
          <w:rFonts w:hint="eastAsia"/>
          <w:rtl/>
        </w:rPr>
        <w:t>שרת</w:t>
      </w:r>
      <w:r>
        <w:rPr>
          <w:rtl/>
        </w:rPr>
        <w:t xml:space="preserve"> החינוך, התרבות והספורט ל</w:t>
      </w:r>
      <w:r>
        <w:rPr>
          <w:rtl/>
        </w:rPr>
        <w:t>ימור לבנת:</w:t>
      </w:r>
    </w:p>
    <w:p w14:paraId="0E495AD9" w14:textId="77777777" w:rsidR="00000000" w:rsidRDefault="00A92CBC">
      <w:pPr>
        <w:pStyle w:val="a0"/>
        <w:rPr>
          <w:rFonts w:hint="cs"/>
          <w:rtl/>
        </w:rPr>
      </w:pPr>
    </w:p>
    <w:p w14:paraId="2F2EDCF9" w14:textId="77777777" w:rsidR="00000000" w:rsidRDefault="00A92CBC">
      <w:pPr>
        <w:pStyle w:val="a0"/>
        <w:rPr>
          <w:rFonts w:hint="cs"/>
          <w:rtl/>
        </w:rPr>
      </w:pPr>
      <w:r>
        <w:rPr>
          <w:rFonts w:hint="cs"/>
          <w:rtl/>
        </w:rPr>
        <w:t>כן, זה ממלא-המקום.</w:t>
      </w:r>
    </w:p>
    <w:p w14:paraId="33E00164" w14:textId="77777777" w:rsidR="00000000" w:rsidRDefault="00A92CBC">
      <w:pPr>
        <w:pStyle w:val="a0"/>
        <w:rPr>
          <w:rFonts w:hint="cs"/>
          <w:rtl/>
        </w:rPr>
      </w:pPr>
    </w:p>
    <w:p w14:paraId="33A2375D" w14:textId="77777777" w:rsidR="00000000" w:rsidRDefault="00A92CBC">
      <w:pPr>
        <w:pStyle w:val="af0"/>
        <w:rPr>
          <w:rtl/>
        </w:rPr>
      </w:pPr>
      <w:r>
        <w:rPr>
          <w:rFonts w:hint="eastAsia"/>
          <w:rtl/>
        </w:rPr>
        <w:t>משה</w:t>
      </w:r>
      <w:r>
        <w:rPr>
          <w:rtl/>
        </w:rPr>
        <w:t xml:space="preserve"> גפני (דגל התורה):</w:t>
      </w:r>
    </w:p>
    <w:p w14:paraId="7132C30C" w14:textId="77777777" w:rsidR="00000000" w:rsidRDefault="00A92CBC">
      <w:pPr>
        <w:pStyle w:val="a0"/>
        <w:rPr>
          <w:rFonts w:hint="cs"/>
          <w:rtl/>
        </w:rPr>
      </w:pPr>
    </w:p>
    <w:p w14:paraId="4371A283" w14:textId="77777777" w:rsidR="00000000" w:rsidRDefault="00A92CBC">
      <w:pPr>
        <w:pStyle w:val="a0"/>
        <w:rPr>
          <w:rFonts w:hint="cs"/>
          <w:rtl/>
        </w:rPr>
      </w:pPr>
      <w:r>
        <w:rPr>
          <w:rFonts w:hint="cs"/>
          <w:rtl/>
        </w:rPr>
        <w:t>זה לא המשנה.</w:t>
      </w:r>
    </w:p>
    <w:p w14:paraId="79745EDE" w14:textId="77777777" w:rsidR="00000000" w:rsidRDefault="00A92CBC">
      <w:pPr>
        <w:pStyle w:val="a0"/>
        <w:rPr>
          <w:rFonts w:hint="cs"/>
          <w:rtl/>
        </w:rPr>
      </w:pPr>
    </w:p>
    <w:p w14:paraId="00685E58" w14:textId="77777777" w:rsidR="00000000" w:rsidRDefault="00A92CBC">
      <w:pPr>
        <w:pStyle w:val="-"/>
        <w:rPr>
          <w:rtl/>
        </w:rPr>
      </w:pPr>
      <w:bookmarkStart w:id="470" w:name="FS000000470T23_03_2005_17_11_53C"/>
      <w:bookmarkEnd w:id="470"/>
      <w:r>
        <w:rPr>
          <w:rFonts w:hint="eastAsia"/>
          <w:rtl/>
        </w:rPr>
        <w:t>שרת</w:t>
      </w:r>
      <w:r>
        <w:rPr>
          <w:rtl/>
        </w:rPr>
        <w:t xml:space="preserve"> החינוך, התרבות והספורט לימור לבנת:</w:t>
      </w:r>
    </w:p>
    <w:p w14:paraId="3EF7F477" w14:textId="77777777" w:rsidR="00000000" w:rsidRDefault="00A92CBC">
      <w:pPr>
        <w:pStyle w:val="a0"/>
        <w:rPr>
          <w:rFonts w:hint="cs"/>
          <w:rtl/>
        </w:rPr>
      </w:pPr>
    </w:p>
    <w:p w14:paraId="496A504C" w14:textId="77777777" w:rsidR="00000000" w:rsidRDefault="00A92CBC">
      <w:pPr>
        <w:pStyle w:val="a0"/>
        <w:rPr>
          <w:rFonts w:hint="cs"/>
          <w:rtl/>
        </w:rPr>
      </w:pPr>
      <w:r>
        <w:rPr>
          <w:rFonts w:hint="cs"/>
          <w:rtl/>
        </w:rPr>
        <w:t>אולי אתאר בכמה מלים את מה שאירע בנושא תקצוב ההשכלה הגבוהה. לפני שנים אחדות, עוד בתקופת כהונתו של אהוד ברק, בתקופת כהונת ממשלתו, התחילה סדרת קיצוצים</w:t>
      </w:r>
      <w:r>
        <w:rPr>
          <w:rFonts w:hint="cs"/>
          <w:rtl/>
        </w:rPr>
        <w:t xml:space="preserve"> במערכת ההשכלה הגבוהה, בתקציב מערכת ההשכלה הגבוהה. בשעה שקודם לכן עמד תקציב ההשכלה הגבוהה על 6 מיליארדי שקלים, הוא עומד היום על 5.2 מיליארדי שקלים, בעקבות, כפי שאמרתי, שורת קיצוצים לאורך השנים הללו. זה לא חדש, ואכן הממשלה, על זרועותיה  או על הקואליציות השו</w:t>
      </w:r>
      <w:r>
        <w:rPr>
          <w:rFonts w:hint="cs"/>
          <w:rtl/>
        </w:rPr>
        <w:t xml:space="preserve">נות שהיו בה בשנים האחרונות, אם בתקופה שבה מפלגת העבודה היתה בקואליציה, אם בתקופות שבהן המפד"ל היתה בקואליציה ואם בתקופות שבהן מפלגות אחרות היו בקואליציה, וחלק מהזמן שינוי - אם כי אני חייבת להודות, ששינוי דאגה מאוד לשכר הלימוד של הסטודנטים, אבל גם זה לא מה </w:t>
      </w:r>
      <w:r>
        <w:rPr>
          <w:rFonts w:hint="cs"/>
          <w:rtl/>
        </w:rPr>
        <w:t xml:space="preserve">שמשנה כאן. </w:t>
      </w:r>
    </w:p>
    <w:p w14:paraId="0E975E63" w14:textId="77777777" w:rsidR="00000000" w:rsidRDefault="00A92CBC">
      <w:pPr>
        <w:pStyle w:val="a0"/>
        <w:rPr>
          <w:rFonts w:hint="cs"/>
          <w:rtl/>
        </w:rPr>
      </w:pPr>
    </w:p>
    <w:p w14:paraId="600CA938" w14:textId="77777777" w:rsidR="00000000" w:rsidRDefault="00A92CBC">
      <w:pPr>
        <w:pStyle w:val="a0"/>
        <w:rPr>
          <w:rFonts w:hint="cs"/>
          <w:rtl/>
        </w:rPr>
      </w:pPr>
      <w:r>
        <w:rPr>
          <w:rFonts w:hint="cs"/>
          <w:rtl/>
        </w:rPr>
        <w:t>ובכן, כשהמפלגות השונות היו בקואליציה - ומייד גם אומר כמה דברים על שרים ממפלגת העבודה שראיתי אותם בעיתונים מטפסים על סולמות או שיש להם דברים כאלה ואחרים לומר היום, אתמול, בהפגנות - בכל התקופות הללו קוצצו תקציבי ההשכלה הגבוהה על-ידי הממשלה שהם ע</w:t>
      </w:r>
      <w:r>
        <w:rPr>
          <w:rFonts w:hint="cs"/>
          <w:rtl/>
        </w:rPr>
        <w:t>צמם היו חברים בה. לא זו בלבד, אלא הדברים הובאו לכאן לכנסת, והיתה על כך הצבעה.</w:t>
      </w:r>
    </w:p>
    <w:p w14:paraId="60C4BE74" w14:textId="77777777" w:rsidR="00000000" w:rsidRDefault="00A92CBC">
      <w:pPr>
        <w:pStyle w:val="a0"/>
        <w:rPr>
          <w:rFonts w:hint="cs"/>
          <w:rtl/>
        </w:rPr>
      </w:pPr>
    </w:p>
    <w:p w14:paraId="76CB64AB" w14:textId="77777777" w:rsidR="00000000" w:rsidRDefault="00A92CBC">
      <w:pPr>
        <w:pStyle w:val="a0"/>
        <w:rPr>
          <w:rFonts w:hint="cs"/>
          <w:rtl/>
        </w:rPr>
      </w:pPr>
      <w:r>
        <w:rPr>
          <w:rFonts w:hint="cs"/>
          <w:rtl/>
        </w:rPr>
        <w:t>אדוני היושב-ראש, אני פשוט באמת לא זוכרת. מתי היתה ההצבעה בקריאה ראשונה על תקציב המדינה, זה שיובא לכאן בעוד שבוע?</w:t>
      </w:r>
    </w:p>
    <w:p w14:paraId="73E1EFFA" w14:textId="77777777" w:rsidR="00000000" w:rsidRDefault="00A92CBC">
      <w:pPr>
        <w:pStyle w:val="a0"/>
        <w:rPr>
          <w:rFonts w:hint="cs"/>
          <w:rtl/>
        </w:rPr>
      </w:pPr>
    </w:p>
    <w:p w14:paraId="3DC02D67"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109A8B55" w14:textId="77777777" w:rsidR="00000000" w:rsidRDefault="00A92CBC">
      <w:pPr>
        <w:pStyle w:val="a0"/>
        <w:rPr>
          <w:rFonts w:hint="cs"/>
          <w:rtl/>
        </w:rPr>
      </w:pPr>
    </w:p>
    <w:p w14:paraId="13DFF73A" w14:textId="77777777" w:rsidR="00000000" w:rsidRDefault="00A92CBC">
      <w:pPr>
        <w:pStyle w:val="a0"/>
        <w:rPr>
          <w:rFonts w:hint="cs"/>
          <w:rtl/>
        </w:rPr>
      </w:pPr>
      <w:r>
        <w:rPr>
          <w:rFonts w:hint="cs"/>
          <w:rtl/>
        </w:rPr>
        <w:t>לקראת סוף דצמבר.</w:t>
      </w:r>
    </w:p>
    <w:p w14:paraId="121C1A28" w14:textId="77777777" w:rsidR="00000000" w:rsidRDefault="00A92CBC">
      <w:pPr>
        <w:pStyle w:val="a0"/>
        <w:rPr>
          <w:rFonts w:hint="cs"/>
          <w:rtl/>
        </w:rPr>
      </w:pPr>
    </w:p>
    <w:p w14:paraId="5B2418D7" w14:textId="77777777" w:rsidR="00000000" w:rsidRDefault="00A92CBC">
      <w:pPr>
        <w:pStyle w:val="-"/>
        <w:rPr>
          <w:rtl/>
        </w:rPr>
      </w:pPr>
      <w:bookmarkStart w:id="471" w:name="FS000000470T23_03_2005_17_16_09C"/>
      <w:bookmarkEnd w:id="471"/>
      <w:r>
        <w:rPr>
          <w:rFonts w:hint="eastAsia"/>
          <w:rtl/>
        </w:rPr>
        <w:t>שרת</w:t>
      </w:r>
      <w:r>
        <w:rPr>
          <w:rtl/>
        </w:rPr>
        <w:t xml:space="preserve"> החינוך, התרבות </w:t>
      </w:r>
      <w:r>
        <w:rPr>
          <w:rtl/>
        </w:rPr>
        <w:t>והספורט לימור לבנת:</w:t>
      </w:r>
    </w:p>
    <w:p w14:paraId="12D9E5AC" w14:textId="77777777" w:rsidR="00000000" w:rsidRDefault="00A92CBC">
      <w:pPr>
        <w:pStyle w:val="a0"/>
        <w:rPr>
          <w:rFonts w:hint="cs"/>
          <w:rtl/>
        </w:rPr>
      </w:pPr>
    </w:p>
    <w:p w14:paraId="4C4CAABC" w14:textId="77777777" w:rsidR="00000000" w:rsidRDefault="00A92CBC">
      <w:pPr>
        <w:pStyle w:val="a0"/>
        <w:rPr>
          <w:rFonts w:hint="cs"/>
          <w:rtl/>
        </w:rPr>
      </w:pPr>
      <w:r>
        <w:rPr>
          <w:rFonts w:hint="cs"/>
          <w:rtl/>
        </w:rPr>
        <w:t>לפני כמעט שלושה חודשים. לפני שלושה חודשים הצביעה הכנסת בקריאה ראשונה על תקציב המדינה. אז כבר היה ידוע - והממשלה הצביעה כמה חודשים, חודשיים או קודם לכן - - -</w:t>
      </w:r>
    </w:p>
    <w:p w14:paraId="343ED16E" w14:textId="77777777" w:rsidR="00000000" w:rsidRDefault="00A92CBC">
      <w:pPr>
        <w:pStyle w:val="a0"/>
        <w:rPr>
          <w:rFonts w:hint="cs"/>
          <w:rtl/>
        </w:rPr>
      </w:pPr>
    </w:p>
    <w:p w14:paraId="68F52859"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2019D1CC" w14:textId="77777777" w:rsidR="00000000" w:rsidRDefault="00A92CBC">
      <w:pPr>
        <w:pStyle w:val="a0"/>
        <w:rPr>
          <w:rFonts w:hint="cs"/>
          <w:rtl/>
        </w:rPr>
      </w:pPr>
    </w:p>
    <w:p w14:paraId="1992556E" w14:textId="77777777" w:rsidR="00000000" w:rsidRDefault="00A92CBC">
      <w:pPr>
        <w:pStyle w:val="a0"/>
        <w:rPr>
          <w:rFonts w:hint="cs"/>
          <w:rtl/>
        </w:rPr>
      </w:pPr>
      <w:r>
        <w:rPr>
          <w:rFonts w:hint="cs"/>
          <w:rtl/>
        </w:rPr>
        <w:t>הממשלה הצביעה ביולי; ביולי או באוגוסט.</w:t>
      </w:r>
    </w:p>
    <w:p w14:paraId="1DE41A08" w14:textId="77777777" w:rsidR="00000000" w:rsidRDefault="00A92CBC">
      <w:pPr>
        <w:pStyle w:val="a0"/>
        <w:rPr>
          <w:rFonts w:hint="cs"/>
          <w:rtl/>
        </w:rPr>
      </w:pPr>
    </w:p>
    <w:p w14:paraId="52C759CE" w14:textId="77777777" w:rsidR="00000000" w:rsidRDefault="00A92CBC">
      <w:pPr>
        <w:pStyle w:val="-"/>
        <w:rPr>
          <w:rtl/>
        </w:rPr>
      </w:pPr>
      <w:bookmarkStart w:id="472" w:name="FS000000470T23_03_2005_17_17_15C"/>
      <w:bookmarkEnd w:id="472"/>
      <w:r>
        <w:rPr>
          <w:rFonts w:hint="eastAsia"/>
          <w:rtl/>
        </w:rPr>
        <w:t>שרת</w:t>
      </w:r>
      <w:r>
        <w:rPr>
          <w:rtl/>
        </w:rPr>
        <w:t xml:space="preserve"> החינוך,</w:t>
      </w:r>
      <w:r>
        <w:rPr>
          <w:rtl/>
        </w:rPr>
        <w:t xml:space="preserve"> התרבות והספורט לימור לבנת:</w:t>
      </w:r>
    </w:p>
    <w:p w14:paraId="44CD16D1" w14:textId="77777777" w:rsidR="00000000" w:rsidRDefault="00A92CBC">
      <w:pPr>
        <w:pStyle w:val="a0"/>
        <w:rPr>
          <w:rFonts w:hint="cs"/>
          <w:rtl/>
        </w:rPr>
      </w:pPr>
    </w:p>
    <w:p w14:paraId="0AF127BF" w14:textId="77777777" w:rsidR="00000000" w:rsidRDefault="00A92CBC">
      <w:pPr>
        <w:pStyle w:val="a0"/>
        <w:rPr>
          <w:rFonts w:hint="cs"/>
          <w:rtl/>
        </w:rPr>
      </w:pPr>
      <w:r>
        <w:rPr>
          <w:rFonts w:hint="cs"/>
          <w:rtl/>
        </w:rPr>
        <w:t>ביולי. כן, בסדר.</w:t>
      </w:r>
    </w:p>
    <w:p w14:paraId="608E795D" w14:textId="77777777" w:rsidR="00000000" w:rsidRDefault="00A92CBC">
      <w:pPr>
        <w:pStyle w:val="af0"/>
        <w:rPr>
          <w:rtl/>
        </w:rPr>
      </w:pPr>
    </w:p>
    <w:p w14:paraId="54D2E0B7" w14:textId="77777777" w:rsidR="00000000" w:rsidRDefault="00A92CBC">
      <w:pPr>
        <w:pStyle w:val="af0"/>
        <w:rPr>
          <w:rtl/>
        </w:rPr>
      </w:pPr>
      <w:r>
        <w:rPr>
          <w:rFonts w:hint="eastAsia"/>
          <w:rtl/>
        </w:rPr>
        <w:t>משה</w:t>
      </w:r>
      <w:r>
        <w:rPr>
          <w:rtl/>
        </w:rPr>
        <w:t xml:space="preserve"> גפני (דגל התורה):</w:t>
      </w:r>
    </w:p>
    <w:p w14:paraId="3903B6F4" w14:textId="77777777" w:rsidR="00000000" w:rsidRDefault="00A92CBC">
      <w:pPr>
        <w:pStyle w:val="a0"/>
        <w:rPr>
          <w:rFonts w:hint="cs"/>
          <w:rtl/>
        </w:rPr>
      </w:pPr>
    </w:p>
    <w:p w14:paraId="5E8E8CC0" w14:textId="77777777" w:rsidR="00000000" w:rsidRDefault="00A92CBC">
      <w:pPr>
        <w:pStyle w:val="a0"/>
        <w:rPr>
          <w:rFonts w:hint="cs"/>
          <w:rtl/>
        </w:rPr>
      </w:pPr>
      <w:r>
        <w:rPr>
          <w:rFonts w:hint="cs"/>
          <w:rtl/>
        </w:rPr>
        <w:t>הצביעו פעמיים בקריאה ראשונה.</w:t>
      </w:r>
    </w:p>
    <w:p w14:paraId="1DBA80FC" w14:textId="77777777" w:rsidR="00000000" w:rsidRDefault="00A92CBC">
      <w:pPr>
        <w:pStyle w:val="a0"/>
        <w:rPr>
          <w:rFonts w:hint="cs"/>
          <w:rtl/>
        </w:rPr>
      </w:pPr>
    </w:p>
    <w:p w14:paraId="16F31838" w14:textId="77777777" w:rsidR="00000000" w:rsidRDefault="00A92CBC">
      <w:pPr>
        <w:pStyle w:val="-"/>
        <w:rPr>
          <w:rtl/>
        </w:rPr>
      </w:pPr>
      <w:bookmarkStart w:id="473" w:name="FS000000470T23_03_2005_17_17_28C"/>
      <w:bookmarkEnd w:id="473"/>
      <w:r>
        <w:rPr>
          <w:rFonts w:hint="eastAsia"/>
          <w:rtl/>
        </w:rPr>
        <w:t>שרת</w:t>
      </w:r>
      <w:r>
        <w:rPr>
          <w:rtl/>
        </w:rPr>
        <w:t xml:space="preserve"> החינוך, התרבות והספורט לימור לבנת:</w:t>
      </w:r>
    </w:p>
    <w:p w14:paraId="06F4D990" w14:textId="77777777" w:rsidR="00000000" w:rsidRDefault="00A92CBC">
      <w:pPr>
        <w:pStyle w:val="a0"/>
        <w:rPr>
          <w:rFonts w:hint="cs"/>
          <w:rtl/>
        </w:rPr>
      </w:pPr>
    </w:p>
    <w:p w14:paraId="7A4B2C25" w14:textId="77777777" w:rsidR="00000000" w:rsidRDefault="00A92CBC">
      <w:pPr>
        <w:pStyle w:val="a0"/>
        <w:rPr>
          <w:rFonts w:hint="cs"/>
          <w:rtl/>
        </w:rPr>
      </w:pPr>
      <w:r>
        <w:rPr>
          <w:rFonts w:hint="cs"/>
          <w:rtl/>
        </w:rPr>
        <w:t>בסדר, אבל הממשלה הצביעה עוד כמה חודשים קודם - ארבעה או אולי חמישה חודשים קודם.</w:t>
      </w:r>
    </w:p>
    <w:p w14:paraId="30E9888B" w14:textId="77777777" w:rsidR="00000000" w:rsidRDefault="00A92CBC">
      <w:pPr>
        <w:pStyle w:val="a0"/>
        <w:rPr>
          <w:rFonts w:hint="cs"/>
          <w:rtl/>
        </w:rPr>
      </w:pPr>
    </w:p>
    <w:p w14:paraId="0A281524" w14:textId="77777777" w:rsidR="00000000" w:rsidRDefault="00A92CBC">
      <w:pPr>
        <w:pStyle w:val="af1"/>
        <w:rPr>
          <w:rtl/>
        </w:rPr>
      </w:pPr>
      <w:r>
        <w:rPr>
          <w:rFonts w:hint="eastAsia"/>
          <w:rtl/>
        </w:rPr>
        <w:t>היו</w:t>
      </w:r>
      <w:r>
        <w:rPr>
          <w:rtl/>
        </w:rPr>
        <w:t>"ר עבד</w:t>
      </w:r>
      <w:r>
        <w:rPr>
          <w:rFonts w:hint="cs"/>
          <w:rtl/>
        </w:rPr>
        <w:t>-</w:t>
      </w:r>
      <w:r>
        <w:rPr>
          <w:rtl/>
        </w:rPr>
        <w:t>אלמאלכ דהאמשה:</w:t>
      </w:r>
    </w:p>
    <w:p w14:paraId="3EBFB4FC" w14:textId="77777777" w:rsidR="00000000" w:rsidRDefault="00A92CBC">
      <w:pPr>
        <w:pStyle w:val="a0"/>
        <w:rPr>
          <w:rFonts w:hint="cs"/>
          <w:rtl/>
        </w:rPr>
      </w:pPr>
    </w:p>
    <w:p w14:paraId="5B8EF625" w14:textId="77777777" w:rsidR="00000000" w:rsidRDefault="00A92CBC">
      <w:pPr>
        <w:pStyle w:val="a0"/>
        <w:rPr>
          <w:rFonts w:hint="cs"/>
          <w:rtl/>
        </w:rPr>
      </w:pPr>
      <w:r>
        <w:rPr>
          <w:rFonts w:hint="cs"/>
          <w:rtl/>
        </w:rPr>
        <w:t>כן, יולי-א</w:t>
      </w:r>
      <w:r>
        <w:rPr>
          <w:rFonts w:hint="cs"/>
          <w:rtl/>
        </w:rPr>
        <w:t>וגוסט.</w:t>
      </w:r>
    </w:p>
    <w:p w14:paraId="1685D80A" w14:textId="77777777" w:rsidR="00000000" w:rsidRDefault="00A92CBC">
      <w:pPr>
        <w:pStyle w:val="a0"/>
        <w:rPr>
          <w:rFonts w:hint="cs"/>
          <w:rtl/>
        </w:rPr>
      </w:pPr>
    </w:p>
    <w:p w14:paraId="27BDAF02" w14:textId="77777777" w:rsidR="00000000" w:rsidRDefault="00A92CBC">
      <w:pPr>
        <w:pStyle w:val="af0"/>
        <w:rPr>
          <w:rtl/>
        </w:rPr>
      </w:pPr>
      <w:r>
        <w:rPr>
          <w:rFonts w:hint="eastAsia"/>
          <w:rtl/>
        </w:rPr>
        <w:t>אילן</w:t>
      </w:r>
      <w:r>
        <w:rPr>
          <w:rtl/>
        </w:rPr>
        <w:t xml:space="preserve"> שלגי (שינוי):</w:t>
      </w:r>
    </w:p>
    <w:p w14:paraId="32EF9C1F" w14:textId="77777777" w:rsidR="00000000" w:rsidRDefault="00A92CBC">
      <w:pPr>
        <w:pStyle w:val="a0"/>
        <w:rPr>
          <w:rFonts w:hint="cs"/>
          <w:rtl/>
        </w:rPr>
      </w:pPr>
    </w:p>
    <w:p w14:paraId="2D45142D" w14:textId="77777777" w:rsidR="00000000" w:rsidRDefault="00A92CBC">
      <w:pPr>
        <w:pStyle w:val="a0"/>
        <w:rPr>
          <w:rFonts w:hint="cs"/>
          <w:rtl/>
        </w:rPr>
      </w:pPr>
      <w:r>
        <w:rPr>
          <w:rFonts w:hint="cs"/>
          <w:rtl/>
        </w:rPr>
        <w:t>ההצבעה בכנסת היתה ב-30 בנובמבר.</w:t>
      </w:r>
    </w:p>
    <w:p w14:paraId="4E23BDB1" w14:textId="77777777" w:rsidR="00000000" w:rsidRDefault="00A92CBC">
      <w:pPr>
        <w:pStyle w:val="a0"/>
        <w:rPr>
          <w:rFonts w:hint="cs"/>
          <w:rtl/>
        </w:rPr>
      </w:pPr>
    </w:p>
    <w:p w14:paraId="4C3103BF" w14:textId="77777777" w:rsidR="00000000" w:rsidRDefault="00A92CBC">
      <w:pPr>
        <w:pStyle w:val="-"/>
        <w:rPr>
          <w:rtl/>
        </w:rPr>
      </w:pPr>
      <w:bookmarkStart w:id="474" w:name="FS000000470T23_03_2005_17_18_14C"/>
      <w:bookmarkEnd w:id="474"/>
      <w:r>
        <w:rPr>
          <w:rFonts w:hint="eastAsia"/>
          <w:rtl/>
        </w:rPr>
        <w:t>שרת</w:t>
      </w:r>
      <w:r>
        <w:rPr>
          <w:rtl/>
        </w:rPr>
        <w:t xml:space="preserve"> החינוך, התרבות והספורט לימור לבנת:</w:t>
      </w:r>
    </w:p>
    <w:p w14:paraId="0F698511" w14:textId="77777777" w:rsidR="00000000" w:rsidRDefault="00A92CBC">
      <w:pPr>
        <w:pStyle w:val="a0"/>
        <w:rPr>
          <w:rFonts w:hint="cs"/>
          <w:rtl/>
        </w:rPr>
      </w:pPr>
    </w:p>
    <w:p w14:paraId="5E228603" w14:textId="77777777" w:rsidR="00000000" w:rsidRDefault="00A92CBC">
      <w:pPr>
        <w:pStyle w:val="a0"/>
        <w:rPr>
          <w:rFonts w:hint="cs"/>
          <w:rtl/>
        </w:rPr>
      </w:pPr>
      <w:r>
        <w:rPr>
          <w:rFonts w:hint="cs"/>
          <w:rtl/>
        </w:rPr>
        <w:t>אבל, חבר הכנסת שלגי, הממשלה הצביעה על התקציב עוד קודם לכן, והיושב-ראש אומר: ביולי או סמוך לכך, אולי באוגוסט.</w:t>
      </w:r>
    </w:p>
    <w:p w14:paraId="6D7BFAB4" w14:textId="77777777" w:rsidR="00000000" w:rsidRDefault="00A92CBC">
      <w:pPr>
        <w:pStyle w:val="a0"/>
        <w:rPr>
          <w:rFonts w:hint="cs"/>
          <w:rtl/>
        </w:rPr>
      </w:pPr>
    </w:p>
    <w:p w14:paraId="484DAE85" w14:textId="77777777" w:rsidR="00000000" w:rsidRDefault="00A92CBC">
      <w:pPr>
        <w:pStyle w:val="af0"/>
        <w:rPr>
          <w:rtl/>
        </w:rPr>
      </w:pPr>
      <w:r>
        <w:rPr>
          <w:rFonts w:hint="eastAsia"/>
          <w:rtl/>
        </w:rPr>
        <w:t>משה</w:t>
      </w:r>
      <w:r>
        <w:rPr>
          <w:rtl/>
        </w:rPr>
        <w:t xml:space="preserve"> גפני (דגל התורה):</w:t>
      </w:r>
    </w:p>
    <w:p w14:paraId="672D0A24" w14:textId="77777777" w:rsidR="00000000" w:rsidRDefault="00A92CBC">
      <w:pPr>
        <w:pStyle w:val="a0"/>
        <w:rPr>
          <w:rFonts w:hint="cs"/>
          <w:rtl/>
        </w:rPr>
      </w:pPr>
    </w:p>
    <w:p w14:paraId="45EB0183" w14:textId="77777777" w:rsidR="00000000" w:rsidRDefault="00A92CBC">
      <w:pPr>
        <w:pStyle w:val="a0"/>
        <w:rPr>
          <w:rFonts w:hint="cs"/>
          <w:rtl/>
        </w:rPr>
      </w:pPr>
      <w:r>
        <w:rPr>
          <w:rFonts w:hint="cs"/>
          <w:rtl/>
        </w:rPr>
        <w:t>הממשלה הצביעה באוגוסט.</w:t>
      </w:r>
    </w:p>
    <w:p w14:paraId="63A5D0C9" w14:textId="77777777" w:rsidR="00000000" w:rsidRDefault="00A92CBC">
      <w:pPr>
        <w:pStyle w:val="a0"/>
        <w:rPr>
          <w:rFonts w:hint="cs"/>
          <w:rtl/>
        </w:rPr>
      </w:pPr>
    </w:p>
    <w:p w14:paraId="6B4792D2" w14:textId="77777777" w:rsidR="00000000" w:rsidRDefault="00A92CBC">
      <w:pPr>
        <w:pStyle w:val="-"/>
        <w:rPr>
          <w:rtl/>
        </w:rPr>
      </w:pPr>
      <w:bookmarkStart w:id="475" w:name="FS000000470T23_03_2005_17_18_38C"/>
      <w:bookmarkEnd w:id="475"/>
      <w:r>
        <w:rPr>
          <w:rFonts w:hint="eastAsia"/>
          <w:rtl/>
        </w:rPr>
        <w:t>שרת</w:t>
      </w:r>
      <w:r>
        <w:rPr>
          <w:rtl/>
        </w:rPr>
        <w:t xml:space="preserve"> החינוך, התרבות והספורט לימור לבנת:</w:t>
      </w:r>
    </w:p>
    <w:p w14:paraId="33D88065" w14:textId="77777777" w:rsidR="00000000" w:rsidRDefault="00A92CBC">
      <w:pPr>
        <w:pStyle w:val="a0"/>
        <w:rPr>
          <w:rFonts w:hint="cs"/>
          <w:rtl/>
        </w:rPr>
      </w:pPr>
    </w:p>
    <w:p w14:paraId="13C27125" w14:textId="77777777" w:rsidR="00000000" w:rsidRDefault="00A92CBC">
      <w:pPr>
        <w:pStyle w:val="a0"/>
        <w:rPr>
          <w:rFonts w:hint="cs"/>
          <w:rtl/>
        </w:rPr>
      </w:pPr>
      <w:r>
        <w:rPr>
          <w:rFonts w:hint="cs"/>
          <w:rtl/>
        </w:rPr>
        <w:t>בסדר. כבר אז היו כמעט מיליארד שקל פחות, 900 מיליון שקל פחות, בתקציב ההשכלה הגבוהה. אז מה נזכרו הנזכרים לקראת סוף מרס לקום בבוקר ולהפגין? לא היה מאז שינוי. מה יום מיומיים? מה קרה?</w:t>
      </w:r>
    </w:p>
    <w:p w14:paraId="257B52BD" w14:textId="77777777" w:rsidR="00000000" w:rsidRDefault="00A92CBC">
      <w:pPr>
        <w:pStyle w:val="a0"/>
        <w:rPr>
          <w:rFonts w:hint="cs"/>
          <w:rtl/>
        </w:rPr>
      </w:pPr>
    </w:p>
    <w:p w14:paraId="0721DC47" w14:textId="77777777" w:rsidR="00000000" w:rsidRDefault="00A92CBC">
      <w:pPr>
        <w:pStyle w:val="a0"/>
        <w:rPr>
          <w:rFonts w:hint="cs"/>
          <w:rtl/>
        </w:rPr>
      </w:pPr>
      <w:r>
        <w:rPr>
          <w:rFonts w:hint="cs"/>
          <w:rtl/>
        </w:rPr>
        <w:t>אגיד מה קרה. ביולי 2004, פחות או י</w:t>
      </w:r>
      <w:r>
        <w:rPr>
          <w:rFonts w:hint="cs"/>
          <w:rtl/>
        </w:rPr>
        <w:t>ותר באותו מועד ואפילו קודם להצבעה בממשלה, ישבה ות"ת עם האוצר והגיעה להסכם על תוכנית חומש, שבמסגרתה נוספו לתקצוב ההשכלה הגבוהה 2.5 מיליארדי שקל בתוכנית חמש-שנתית. 2.5 מיליארדי השקל האלה לא מספיקים, שלא תהיה טעות. אינני באה לומר כאן כאילו שזה מספיק. זה לא מס</w:t>
      </w:r>
      <w:r>
        <w:rPr>
          <w:rFonts w:hint="cs"/>
          <w:rtl/>
        </w:rPr>
        <w:t>פיק. אבל, נוספו 2.5 מיליארדי שקל. זה עדיין לא מחזיר את התקציב למה שהוא היה צריך להיות, אבל זה הישג, משום שמדובר כאן בתוכנית חומש ובהתחייבות של האוצר. חוץ מאשר במערכת הביטחון ואולי אצל המדען הראשי, נדמה לי, אין דבר כזה בשום מערכת אחרת, שהאוצר מסכים בכלל לתו</w:t>
      </w:r>
      <w:r>
        <w:rPr>
          <w:rFonts w:hint="cs"/>
          <w:rtl/>
        </w:rPr>
        <w:t>כנית חומש כזאת. בעצם, אולי במגזר הערבי היתה תוכנית חומש.</w:t>
      </w:r>
    </w:p>
    <w:p w14:paraId="390C4B70" w14:textId="77777777" w:rsidR="00000000" w:rsidRDefault="00A92CBC">
      <w:pPr>
        <w:pStyle w:val="a0"/>
        <w:rPr>
          <w:rtl/>
        </w:rPr>
      </w:pPr>
    </w:p>
    <w:p w14:paraId="27B6D1A5" w14:textId="77777777" w:rsidR="00000000" w:rsidRDefault="00A92CBC">
      <w:pPr>
        <w:pStyle w:val="af1"/>
        <w:rPr>
          <w:rtl/>
        </w:rPr>
      </w:pPr>
      <w:r>
        <w:rPr>
          <w:rtl/>
        </w:rPr>
        <w:t>היו"ר עבד</w:t>
      </w:r>
      <w:r>
        <w:rPr>
          <w:rFonts w:hint="cs"/>
          <w:rtl/>
        </w:rPr>
        <w:t>-</w:t>
      </w:r>
      <w:r>
        <w:rPr>
          <w:rtl/>
        </w:rPr>
        <w:t>אלמאלכ דהאמשה:</w:t>
      </w:r>
    </w:p>
    <w:p w14:paraId="2B956522" w14:textId="77777777" w:rsidR="00000000" w:rsidRDefault="00A92CBC">
      <w:pPr>
        <w:pStyle w:val="a0"/>
        <w:rPr>
          <w:rFonts w:hint="cs"/>
          <w:rtl/>
        </w:rPr>
      </w:pPr>
    </w:p>
    <w:p w14:paraId="1D559A0D" w14:textId="77777777" w:rsidR="00000000" w:rsidRDefault="00A92CBC">
      <w:pPr>
        <w:pStyle w:val="a0"/>
        <w:rPr>
          <w:rFonts w:hint="cs"/>
          <w:rtl/>
        </w:rPr>
      </w:pPr>
      <w:r>
        <w:rPr>
          <w:rFonts w:hint="cs"/>
          <w:rtl/>
        </w:rPr>
        <w:t>מזמן.</w:t>
      </w:r>
    </w:p>
    <w:p w14:paraId="7803B03F" w14:textId="77777777" w:rsidR="00000000" w:rsidRDefault="00A92CBC">
      <w:pPr>
        <w:pStyle w:val="a0"/>
        <w:rPr>
          <w:rFonts w:hint="cs"/>
          <w:rtl/>
        </w:rPr>
      </w:pPr>
    </w:p>
    <w:p w14:paraId="408D64B0" w14:textId="77777777" w:rsidR="00000000" w:rsidRDefault="00A92CBC">
      <w:pPr>
        <w:pStyle w:val="-"/>
        <w:rPr>
          <w:rtl/>
        </w:rPr>
      </w:pPr>
      <w:bookmarkStart w:id="476" w:name="FS000000470T23_03_2005_17_21_16C"/>
      <w:bookmarkEnd w:id="476"/>
      <w:r>
        <w:rPr>
          <w:rFonts w:hint="eastAsia"/>
          <w:rtl/>
        </w:rPr>
        <w:t>שרת</w:t>
      </w:r>
      <w:r>
        <w:rPr>
          <w:rtl/>
        </w:rPr>
        <w:t xml:space="preserve"> החינוך, התרבות והספורט לימור לבנת:</w:t>
      </w:r>
    </w:p>
    <w:p w14:paraId="0B5C7AE6" w14:textId="77777777" w:rsidR="00000000" w:rsidRDefault="00A92CBC">
      <w:pPr>
        <w:pStyle w:val="a0"/>
        <w:rPr>
          <w:rFonts w:hint="cs"/>
          <w:rtl/>
        </w:rPr>
      </w:pPr>
    </w:p>
    <w:p w14:paraId="75E37D8D" w14:textId="77777777" w:rsidR="00000000" w:rsidRDefault="00A92CBC">
      <w:pPr>
        <w:pStyle w:val="a0"/>
        <w:rPr>
          <w:rFonts w:hint="cs"/>
          <w:rtl/>
        </w:rPr>
      </w:pPr>
      <w:r>
        <w:rPr>
          <w:rFonts w:hint="cs"/>
          <w:rtl/>
        </w:rPr>
        <w:t>כן. בזמנה, היה היתה.</w:t>
      </w:r>
    </w:p>
    <w:p w14:paraId="33548CAD" w14:textId="77777777" w:rsidR="00000000" w:rsidRDefault="00A92CBC">
      <w:pPr>
        <w:pStyle w:val="a0"/>
        <w:rPr>
          <w:rFonts w:hint="cs"/>
          <w:rtl/>
        </w:rPr>
      </w:pPr>
    </w:p>
    <w:p w14:paraId="4DA58577" w14:textId="77777777" w:rsidR="00000000" w:rsidRDefault="00A92CBC">
      <w:pPr>
        <w:pStyle w:val="a0"/>
        <w:rPr>
          <w:rFonts w:hint="cs"/>
          <w:rtl/>
        </w:rPr>
      </w:pPr>
      <w:r>
        <w:rPr>
          <w:rFonts w:hint="cs"/>
          <w:rtl/>
        </w:rPr>
        <w:t>בכל זאת, יש כאן איזה שינוי ויש תוספת. פתאום נזדעקו הזועקים, קמו בבוקר והחליטו. למה זה קרה? בואו ונראה מ</w:t>
      </w:r>
      <w:r>
        <w:rPr>
          <w:rFonts w:hint="cs"/>
          <w:rtl/>
        </w:rPr>
        <w:t>ה קרה כאן. אוניברסיטת תל-אביב החליטה על תוכנית הבראה שבכללה יש גם סגירת חוגים באוניברסיטה. דרך אגב, היא הגישה אותה רק אתמול בערב פעם ראשונה לעיון ות"ת. כל השבועות האחרונים, כשמדובר על זה, זה לא הגיע לוות"ת והיא עוד לא הוגשה. אוניברסיטת תל-אביב הגישה תוכנית</w:t>
      </w:r>
      <w:r>
        <w:rPr>
          <w:rFonts w:hint="cs"/>
          <w:rtl/>
        </w:rPr>
        <w:t xml:space="preserve"> שלא מצאה חן בעיני הסטודנטים. אני עדיין לא יכולה להתייחס אליה, אם היא טובה או לא טובה בראייה שלי או של ות"ת, כי היא הוגשה רק אתמול בערב ואיש עדיין לא ראה אותה באמת. הסטודנטים החליטו על מלחמה וסחפו אחריהם את כל יתר הסטודנטים בלי שידעו על מה מדובר. </w:t>
      </w:r>
    </w:p>
    <w:p w14:paraId="61FDFE0B" w14:textId="77777777" w:rsidR="00000000" w:rsidRDefault="00A92CBC">
      <w:pPr>
        <w:pStyle w:val="a0"/>
        <w:rPr>
          <w:rFonts w:hint="cs"/>
          <w:rtl/>
        </w:rPr>
      </w:pPr>
    </w:p>
    <w:p w14:paraId="6807E7B3" w14:textId="77777777" w:rsidR="00000000" w:rsidRDefault="00A92CBC">
      <w:pPr>
        <w:pStyle w:val="a0"/>
        <w:rPr>
          <w:rFonts w:hint="cs"/>
          <w:rtl/>
        </w:rPr>
      </w:pPr>
      <w:r>
        <w:rPr>
          <w:rFonts w:hint="cs"/>
          <w:rtl/>
        </w:rPr>
        <w:t>הם אפיל</w:t>
      </w:r>
      <w:r>
        <w:rPr>
          <w:rFonts w:hint="cs"/>
          <w:rtl/>
        </w:rPr>
        <w:t>ו לא שמו לב שבינתיים היתה תוכנית חומש, שבינתיים יש תוספת של 2.5 מיליארדים. זה תמוה, כי נציג הסטודנטים, יושב-ראש ההתאחדות, הוא חבר במועצה להשכלה גבוהה. הוא לא שם לב? הוא לא שמע? אני לא יודעת. כנראה. זה מוזר.</w:t>
      </w:r>
    </w:p>
    <w:p w14:paraId="1250B9F6" w14:textId="77777777" w:rsidR="00000000" w:rsidRDefault="00A92CBC">
      <w:pPr>
        <w:pStyle w:val="a0"/>
        <w:rPr>
          <w:rFonts w:hint="cs"/>
          <w:rtl/>
        </w:rPr>
      </w:pPr>
    </w:p>
    <w:p w14:paraId="3DFAD67A" w14:textId="77777777" w:rsidR="00000000" w:rsidRDefault="00A92CBC">
      <w:pPr>
        <w:pStyle w:val="a0"/>
        <w:rPr>
          <w:rFonts w:hint="cs"/>
          <w:rtl/>
        </w:rPr>
      </w:pPr>
      <w:r>
        <w:rPr>
          <w:rFonts w:hint="cs"/>
          <w:rtl/>
        </w:rPr>
        <w:t xml:space="preserve">מה שעוד יותר מוזר, ואני חייבת לומר זאת - התחלתי </w:t>
      </w:r>
      <w:r>
        <w:rPr>
          <w:rFonts w:hint="cs"/>
          <w:rtl/>
        </w:rPr>
        <w:t>לומר קודם, שאני קוראת בעיתונים שהשר מתן וילנאי הולך להפגנות הסטודנטים, ושם הוא תוקף את שרת החינוך שבתקופתה קוצצו 20%. חצי מהקיצוץ הזה היה כשמתן וילנאי היה שר בממשלה. 450 מיליון שקל מתוך זה - מתן וילנאי היה שר בממשלה. אני קוראת על המשנה לראש הממשלה, השר פרס</w:t>
      </w:r>
      <w:r>
        <w:rPr>
          <w:rFonts w:hint="cs"/>
          <w:rtl/>
        </w:rPr>
        <w:t>, ואני רואה תמונות שהוא טיפס על סולם בהפגנת הסטודנטים כדי שהוא יוכל להגיע עם הסולם ולחתום על עצומה. אבל, הוא היה שר ולא משנה לראש הממשלה.</w:t>
      </w:r>
    </w:p>
    <w:p w14:paraId="5B02E46E" w14:textId="77777777" w:rsidR="00000000" w:rsidRDefault="00A92CBC">
      <w:pPr>
        <w:pStyle w:val="a0"/>
        <w:rPr>
          <w:rFonts w:hint="cs"/>
          <w:rtl/>
        </w:rPr>
      </w:pPr>
    </w:p>
    <w:p w14:paraId="19022F33" w14:textId="77777777" w:rsidR="00000000" w:rsidRDefault="00A92CBC">
      <w:pPr>
        <w:pStyle w:val="af0"/>
        <w:rPr>
          <w:rtl/>
        </w:rPr>
      </w:pPr>
      <w:r>
        <w:rPr>
          <w:rFonts w:hint="eastAsia"/>
          <w:rtl/>
        </w:rPr>
        <w:t>מוחמד</w:t>
      </w:r>
      <w:r>
        <w:rPr>
          <w:rtl/>
        </w:rPr>
        <w:t xml:space="preserve"> ברכה (חד"ש-תע"ל):</w:t>
      </w:r>
    </w:p>
    <w:p w14:paraId="03D965D6" w14:textId="77777777" w:rsidR="00000000" w:rsidRDefault="00A92CBC">
      <w:pPr>
        <w:pStyle w:val="a0"/>
        <w:rPr>
          <w:rFonts w:hint="cs"/>
          <w:rtl/>
        </w:rPr>
      </w:pPr>
    </w:p>
    <w:p w14:paraId="46247FF5" w14:textId="77777777" w:rsidR="00000000" w:rsidRDefault="00A92CBC">
      <w:pPr>
        <w:pStyle w:val="a0"/>
        <w:rPr>
          <w:rFonts w:hint="cs"/>
          <w:rtl/>
        </w:rPr>
      </w:pPr>
      <w:r>
        <w:rPr>
          <w:rFonts w:hint="cs"/>
          <w:rtl/>
        </w:rPr>
        <w:t>את יודעת על מה העצומה?</w:t>
      </w:r>
    </w:p>
    <w:p w14:paraId="014DC335" w14:textId="77777777" w:rsidR="00000000" w:rsidRDefault="00A92CBC">
      <w:pPr>
        <w:pStyle w:val="a0"/>
        <w:rPr>
          <w:rFonts w:hint="cs"/>
          <w:rtl/>
        </w:rPr>
      </w:pPr>
    </w:p>
    <w:p w14:paraId="1F467CA2" w14:textId="77777777" w:rsidR="00000000" w:rsidRDefault="00A92CBC">
      <w:pPr>
        <w:pStyle w:val="-"/>
        <w:rPr>
          <w:rtl/>
        </w:rPr>
      </w:pPr>
      <w:bookmarkStart w:id="477" w:name="FS000000470T23_03_2005_17_25_37C"/>
      <w:bookmarkEnd w:id="477"/>
      <w:r>
        <w:rPr>
          <w:rFonts w:hint="eastAsia"/>
          <w:rtl/>
        </w:rPr>
        <w:t>שרת</w:t>
      </w:r>
      <w:r>
        <w:rPr>
          <w:rtl/>
        </w:rPr>
        <w:t xml:space="preserve"> החינוך, התרבות והספורט לימור לבנת:</w:t>
      </w:r>
    </w:p>
    <w:p w14:paraId="6E28050D" w14:textId="77777777" w:rsidR="00000000" w:rsidRDefault="00A92CBC">
      <w:pPr>
        <w:pStyle w:val="a0"/>
        <w:rPr>
          <w:rFonts w:hint="cs"/>
          <w:rtl/>
        </w:rPr>
      </w:pPr>
    </w:p>
    <w:p w14:paraId="1056C3E4" w14:textId="77777777" w:rsidR="00000000" w:rsidRDefault="00A92CBC">
      <w:pPr>
        <w:pStyle w:val="a0"/>
        <w:rPr>
          <w:rFonts w:hint="cs"/>
          <w:rtl/>
        </w:rPr>
      </w:pPr>
      <w:r>
        <w:rPr>
          <w:rFonts w:hint="cs"/>
          <w:rtl/>
        </w:rPr>
        <w:t>העצומה היא כדי להוסיף כסף. ת</w:t>
      </w:r>
      <w:r>
        <w:rPr>
          <w:rFonts w:hint="cs"/>
          <w:rtl/>
        </w:rPr>
        <w:t>יכף אגיע לזה.</w:t>
      </w:r>
    </w:p>
    <w:p w14:paraId="6BA5BCF2" w14:textId="77777777" w:rsidR="00000000" w:rsidRDefault="00A92CBC">
      <w:pPr>
        <w:pStyle w:val="a0"/>
        <w:rPr>
          <w:rFonts w:hint="cs"/>
          <w:rtl/>
        </w:rPr>
      </w:pPr>
    </w:p>
    <w:p w14:paraId="504E75D1" w14:textId="77777777" w:rsidR="00000000" w:rsidRDefault="00A92CBC">
      <w:pPr>
        <w:pStyle w:val="af0"/>
        <w:rPr>
          <w:rtl/>
        </w:rPr>
      </w:pPr>
      <w:r>
        <w:rPr>
          <w:rFonts w:hint="eastAsia"/>
          <w:rtl/>
        </w:rPr>
        <w:t>מוחמד</w:t>
      </w:r>
      <w:r>
        <w:rPr>
          <w:rtl/>
        </w:rPr>
        <w:t xml:space="preserve"> ברכה (חד"ש-תע"ל):</w:t>
      </w:r>
    </w:p>
    <w:p w14:paraId="6D0AADF6" w14:textId="77777777" w:rsidR="00000000" w:rsidRDefault="00A92CBC">
      <w:pPr>
        <w:pStyle w:val="a0"/>
        <w:rPr>
          <w:rFonts w:hint="cs"/>
          <w:rtl/>
        </w:rPr>
      </w:pPr>
    </w:p>
    <w:p w14:paraId="4DC0AACE" w14:textId="77777777" w:rsidR="00000000" w:rsidRDefault="00A92CBC">
      <w:pPr>
        <w:pStyle w:val="a0"/>
        <w:rPr>
          <w:rFonts w:hint="cs"/>
          <w:rtl/>
        </w:rPr>
      </w:pPr>
      <w:r>
        <w:rPr>
          <w:rFonts w:hint="cs"/>
          <w:rtl/>
        </w:rPr>
        <w:t>לא.</w:t>
      </w:r>
    </w:p>
    <w:p w14:paraId="73658529" w14:textId="77777777" w:rsidR="00000000" w:rsidRDefault="00A92CBC">
      <w:pPr>
        <w:pStyle w:val="a0"/>
        <w:rPr>
          <w:rFonts w:hint="cs"/>
          <w:rtl/>
        </w:rPr>
      </w:pPr>
    </w:p>
    <w:p w14:paraId="18B27E6B" w14:textId="77777777" w:rsidR="00000000" w:rsidRDefault="00A92CBC">
      <w:pPr>
        <w:pStyle w:val="-"/>
        <w:rPr>
          <w:rtl/>
        </w:rPr>
      </w:pPr>
      <w:bookmarkStart w:id="478" w:name="FS000000470T23_03_2005_17_26_00C"/>
      <w:bookmarkEnd w:id="478"/>
      <w:r>
        <w:rPr>
          <w:rtl/>
        </w:rPr>
        <w:t>שרת החינוך, התרבות והספורט לימור לבנת:</w:t>
      </w:r>
    </w:p>
    <w:p w14:paraId="12A8808D" w14:textId="77777777" w:rsidR="00000000" w:rsidRDefault="00A92CBC">
      <w:pPr>
        <w:pStyle w:val="a0"/>
        <w:rPr>
          <w:rFonts w:hint="cs"/>
          <w:rtl/>
        </w:rPr>
      </w:pPr>
    </w:p>
    <w:p w14:paraId="6558651B" w14:textId="77777777" w:rsidR="00000000" w:rsidRDefault="00A92CBC">
      <w:pPr>
        <w:pStyle w:val="a0"/>
        <w:rPr>
          <w:rFonts w:hint="cs"/>
          <w:rtl/>
        </w:rPr>
      </w:pPr>
      <w:r>
        <w:rPr>
          <w:rFonts w:hint="cs"/>
          <w:rtl/>
        </w:rPr>
        <w:t>על מה?</w:t>
      </w:r>
    </w:p>
    <w:p w14:paraId="0B2BAC61" w14:textId="77777777" w:rsidR="00000000" w:rsidRDefault="00A92CBC">
      <w:pPr>
        <w:pStyle w:val="a0"/>
        <w:rPr>
          <w:rFonts w:hint="cs"/>
          <w:rtl/>
        </w:rPr>
      </w:pPr>
    </w:p>
    <w:p w14:paraId="2580CA79" w14:textId="77777777" w:rsidR="00000000" w:rsidRDefault="00A92CBC">
      <w:pPr>
        <w:pStyle w:val="af0"/>
        <w:rPr>
          <w:rtl/>
        </w:rPr>
      </w:pPr>
      <w:r>
        <w:rPr>
          <w:rFonts w:hint="eastAsia"/>
          <w:rtl/>
        </w:rPr>
        <w:t>מוחמד</w:t>
      </w:r>
      <w:r>
        <w:rPr>
          <w:rtl/>
        </w:rPr>
        <w:t xml:space="preserve"> ברכה (חד"ש-תע"ל):</w:t>
      </w:r>
    </w:p>
    <w:p w14:paraId="58E45780" w14:textId="77777777" w:rsidR="00000000" w:rsidRDefault="00A92CBC">
      <w:pPr>
        <w:pStyle w:val="a0"/>
        <w:rPr>
          <w:rFonts w:hint="cs"/>
          <w:rtl/>
        </w:rPr>
      </w:pPr>
    </w:p>
    <w:p w14:paraId="4AFDB7A5" w14:textId="77777777" w:rsidR="00000000" w:rsidRDefault="00A92CBC">
      <w:pPr>
        <w:pStyle w:val="a0"/>
        <w:rPr>
          <w:rFonts w:hint="cs"/>
          <w:rtl/>
        </w:rPr>
      </w:pPr>
      <w:r>
        <w:rPr>
          <w:rFonts w:hint="cs"/>
          <w:rtl/>
        </w:rPr>
        <w:t>להתחייב לא - - - על תקציב - - -</w:t>
      </w:r>
    </w:p>
    <w:p w14:paraId="027B0F3C" w14:textId="77777777" w:rsidR="00000000" w:rsidRDefault="00A92CBC">
      <w:pPr>
        <w:pStyle w:val="a0"/>
        <w:rPr>
          <w:rFonts w:hint="cs"/>
          <w:rtl/>
        </w:rPr>
      </w:pPr>
    </w:p>
    <w:p w14:paraId="46041F8D" w14:textId="77777777" w:rsidR="00000000" w:rsidRDefault="00A92CBC">
      <w:pPr>
        <w:pStyle w:val="-"/>
        <w:rPr>
          <w:rtl/>
        </w:rPr>
      </w:pPr>
      <w:bookmarkStart w:id="479" w:name="FS000000470T23_03_2005_17_26_18C"/>
      <w:bookmarkEnd w:id="479"/>
      <w:r>
        <w:rPr>
          <w:rFonts w:hint="eastAsia"/>
          <w:rtl/>
        </w:rPr>
        <w:t>שרת</w:t>
      </w:r>
      <w:r>
        <w:rPr>
          <w:rtl/>
        </w:rPr>
        <w:t xml:space="preserve"> החינוך, התרבות והספורט לימור לבנת:</w:t>
      </w:r>
    </w:p>
    <w:p w14:paraId="273B4B41" w14:textId="77777777" w:rsidR="00000000" w:rsidRDefault="00A92CBC">
      <w:pPr>
        <w:pStyle w:val="a0"/>
        <w:rPr>
          <w:rFonts w:hint="cs"/>
          <w:rtl/>
        </w:rPr>
      </w:pPr>
    </w:p>
    <w:p w14:paraId="28C2BDBA" w14:textId="77777777" w:rsidR="00000000" w:rsidRDefault="00A92CBC">
      <w:pPr>
        <w:pStyle w:val="a0"/>
        <w:rPr>
          <w:rFonts w:hint="cs"/>
          <w:rtl/>
        </w:rPr>
      </w:pPr>
      <w:r>
        <w:rPr>
          <w:rFonts w:hint="cs"/>
          <w:rtl/>
        </w:rPr>
        <w:t>בסדר. סליחה. לא ידעתי אפילו עד כמה זה אבסורדי.</w:t>
      </w:r>
    </w:p>
    <w:p w14:paraId="51F55C7D" w14:textId="77777777" w:rsidR="00000000" w:rsidRDefault="00A92CBC">
      <w:pPr>
        <w:pStyle w:val="a0"/>
        <w:rPr>
          <w:rFonts w:hint="cs"/>
          <w:rtl/>
        </w:rPr>
      </w:pPr>
    </w:p>
    <w:p w14:paraId="4CEA1208" w14:textId="77777777" w:rsidR="00000000" w:rsidRDefault="00A92CBC">
      <w:pPr>
        <w:pStyle w:val="af0"/>
        <w:rPr>
          <w:rtl/>
        </w:rPr>
      </w:pPr>
      <w:r>
        <w:rPr>
          <w:rFonts w:hint="eastAsia"/>
          <w:rtl/>
        </w:rPr>
        <w:t>קריאה</w:t>
      </w:r>
      <w:r>
        <w:rPr>
          <w:rtl/>
        </w:rPr>
        <w:t>:</w:t>
      </w:r>
    </w:p>
    <w:p w14:paraId="4AC2A8F4" w14:textId="77777777" w:rsidR="00000000" w:rsidRDefault="00A92CBC">
      <w:pPr>
        <w:pStyle w:val="a0"/>
        <w:rPr>
          <w:rFonts w:hint="cs"/>
          <w:rtl/>
        </w:rPr>
      </w:pPr>
    </w:p>
    <w:p w14:paraId="28D86FA2" w14:textId="77777777" w:rsidR="00000000" w:rsidRDefault="00A92CBC">
      <w:pPr>
        <w:pStyle w:val="a0"/>
        <w:rPr>
          <w:rFonts w:hint="cs"/>
          <w:rtl/>
        </w:rPr>
      </w:pPr>
      <w:r>
        <w:rPr>
          <w:rFonts w:hint="cs"/>
          <w:rtl/>
        </w:rPr>
        <w:t xml:space="preserve">לזה צריך </w:t>
      </w:r>
      <w:r>
        <w:rPr>
          <w:rFonts w:hint="cs"/>
          <w:rtl/>
        </w:rPr>
        <w:t>סולם.</w:t>
      </w:r>
    </w:p>
    <w:p w14:paraId="123F6F46" w14:textId="77777777" w:rsidR="00000000" w:rsidRDefault="00A92CBC">
      <w:pPr>
        <w:pStyle w:val="a0"/>
        <w:rPr>
          <w:rFonts w:hint="cs"/>
          <w:rtl/>
        </w:rPr>
      </w:pPr>
    </w:p>
    <w:p w14:paraId="269C869B" w14:textId="77777777" w:rsidR="00000000" w:rsidRDefault="00A92CBC">
      <w:pPr>
        <w:pStyle w:val="-"/>
        <w:rPr>
          <w:rtl/>
        </w:rPr>
      </w:pPr>
      <w:bookmarkStart w:id="480" w:name="FS000000470T23_03_2005_17_26_37C"/>
      <w:bookmarkEnd w:id="480"/>
      <w:r>
        <w:rPr>
          <w:rFonts w:hint="eastAsia"/>
          <w:rtl/>
        </w:rPr>
        <w:t>שרת</w:t>
      </w:r>
      <w:r>
        <w:rPr>
          <w:rtl/>
        </w:rPr>
        <w:t xml:space="preserve"> החינוך, התרבות והספורט לימור לבנת:</w:t>
      </w:r>
    </w:p>
    <w:p w14:paraId="5DE4A84C" w14:textId="77777777" w:rsidR="00000000" w:rsidRDefault="00A92CBC">
      <w:pPr>
        <w:pStyle w:val="a0"/>
        <w:rPr>
          <w:rFonts w:hint="cs"/>
          <w:rtl/>
        </w:rPr>
      </w:pPr>
    </w:p>
    <w:p w14:paraId="28194A19" w14:textId="77777777" w:rsidR="00000000" w:rsidRDefault="00A92CBC">
      <w:pPr>
        <w:pStyle w:val="a0"/>
        <w:rPr>
          <w:rFonts w:hint="cs"/>
          <w:rtl/>
        </w:rPr>
      </w:pPr>
      <w:r>
        <w:rPr>
          <w:rFonts w:hint="cs"/>
          <w:rtl/>
        </w:rPr>
        <w:t>לא. לזה צריך סולם גבוה כדי לרדת. לזה צריך סולם מיוחד כדי לרדת מהסולם שטיפסו עליו. אבל, את זה לא ידעתי.</w:t>
      </w:r>
    </w:p>
    <w:p w14:paraId="6D3C566E" w14:textId="77777777" w:rsidR="00000000" w:rsidRDefault="00A92CBC">
      <w:pPr>
        <w:pStyle w:val="a0"/>
        <w:rPr>
          <w:rFonts w:hint="cs"/>
          <w:rtl/>
        </w:rPr>
      </w:pPr>
    </w:p>
    <w:p w14:paraId="3ECCA063" w14:textId="77777777" w:rsidR="00000000" w:rsidRDefault="00A92CBC">
      <w:pPr>
        <w:pStyle w:val="a0"/>
        <w:rPr>
          <w:rFonts w:hint="cs"/>
          <w:rtl/>
        </w:rPr>
      </w:pPr>
      <w:r>
        <w:rPr>
          <w:rFonts w:hint="cs"/>
          <w:rtl/>
        </w:rPr>
        <w:t>הוא היה שותף בממשלה. שם הוא ישב כשהוחלט על קיצוץ של מחצית מהסכום שקוצץ בסופו של דבר. לכן, באמת צריך קצת -</w:t>
      </w:r>
      <w:r>
        <w:rPr>
          <w:rFonts w:hint="cs"/>
          <w:rtl/>
        </w:rPr>
        <w:t xml:space="preserve"> - -</w:t>
      </w:r>
    </w:p>
    <w:p w14:paraId="4B31DB7E" w14:textId="77777777" w:rsidR="00000000" w:rsidRDefault="00A92CBC">
      <w:pPr>
        <w:pStyle w:val="a0"/>
        <w:rPr>
          <w:rFonts w:hint="cs"/>
          <w:rtl/>
        </w:rPr>
      </w:pPr>
    </w:p>
    <w:p w14:paraId="52BE4F55" w14:textId="77777777" w:rsidR="00000000" w:rsidRDefault="00A92CBC">
      <w:pPr>
        <w:pStyle w:val="af0"/>
        <w:rPr>
          <w:rtl/>
        </w:rPr>
      </w:pPr>
      <w:r>
        <w:rPr>
          <w:rFonts w:hint="eastAsia"/>
          <w:rtl/>
        </w:rPr>
        <w:t>מוחמד</w:t>
      </w:r>
      <w:r>
        <w:rPr>
          <w:rtl/>
        </w:rPr>
        <w:t xml:space="preserve"> ברכה (חד"ש-תע"ל):</w:t>
      </w:r>
    </w:p>
    <w:p w14:paraId="69F6528F" w14:textId="77777777" w:rsidR="00000000" w:rsidRDefault="00A92CBC">
      <w:pPr>
        <w:pStyle w:val="a0"/>
        <w:rPr>
          <w:rFonts w:hint="cs"/>
          <w:rtl/>
        </w:rPr>
      </w:pPr>
    </w:p>
    <w:p w14:paraId="29CA1A42" w14:textId="77777777" w:rsidR="00000000" w:rsidRDefault="00A92CBC">
      <w:pPr>
        <w:pStyle w:val="a0"/>
        <w:rPr>
          <w:rFonts w:hint="cs"/>
          <w:rtl/>
        </w:rPr>
      </w:pPr>
      <w:r>
        <w:rPr>
          <w:rFonts w:hint="cs"/>
          <w:rtl/>
        </w:rPr>
        <w:t>- - - טיפסתי על הסולם וחתמתי, אבל אני אעשה את זה.</w:t>
      </w:r>
    </w:p>
    <w:p w14:paraId="495E1571" w14:textId="77777777" w:rsidR="00000000" w:rsidRDefault="00A92CBC">
      <w:pPr>
        <w:pStyle w:val="a0"/>
        <w:rPr>
          <w:rFonts w:hint="cs"/>
          <w:rtl/>
        </w:rPr>
      </w:pPr>
    </w:p>
    <w:p w14:paraId="3969641F" w14:textId="77777777" w:rsidR="00000000" w:rsidRDefault="00A92CBC">
      <w:pPr>
        <w:pStyle w:val="-"/>
        <w:rPr>
          <w:rtl/>
        </w:rPr>
      </w:pPr>
      <w:bookmarkStart w:id="481" w:name="FS000000470T23_03_2005_17_27_49C"/>
      <w:bookmarkEnd w:id="481"/>
      <w:r>
        <w:rPr>
          <w:rFonts w:hint="eastAsia"/>
          <w:rtl/>
        </w:rPr>
        <w:t>שרת</w:t>
      </w:r>
      <w:r>
        <w:rPr>
          <w:rtl/>
        </w:rPr>
        <w:t xml:space="preserve"> החינוך, התרבות והספורט לימור לבנת:</w:t>
      </w:r>
    </w:p>
    <w:p w14:paraId="1B32CB76" w14:textId="77777777" w:rsidR="00000000" w:rsidRDefault="00A92CBC">
      <w:pPr>
        <w:pStyle w:val="a0"/>
        <w:rPr>
          <w:rFonts w:hint="cs"/>
          <w:rtl/>
        </w:rPr>
      </w:pPr>
    </w:p>
    <w:p w14:paraId="06B42B50" w14:textId="77777777" w:rsidR="00000000" w:rsidRDefault="00A92CBC">
      <w:pPr>
        <w:pStyle w:val="a0"/>
        <w:rPr>
          <w:rFonts w:hint="cs"/>
          <w:rtl/>
        </w:rPr>
      </w:pPr>
      <w:r>
        <w:rPr>
          <w:rFonts w:hint="cs"/>
          <w:rtl/>
        </w:rPr>
        <w:t>זה עניין אחר.</w:t>
      </w:r>
    </w:p>
    <w:p w14:paraId="48EE4D71" w14:textId="77777777" w:rsidR="00000000" w:rsidRDefault="00A92CBC">
      <w:pPr>
        <w:pStyle w:val="a0"/>
        <w:rPr>
          <w:rFonts w:hint="cs"/>
          <w:rtl/>
        </w:rPr>
      </w:pPr>
    </w:p>
    <w:p w14:paraId="791DB66C" w14:textId="77777777" w:rsidR="00000000" w:rsidRDefault="00A92CBC">
      <w:pPr>
        <w:pStyle w:val="a0"/>
        <w:rPr>
          <w:rFonts w:hint="cs"/>
          <w:rtl/>
        </w:rPr>
      </w:pPr>
      <w:r>
        <w:rPr>
          <w:rFonts w:hint="cs"/>
          <w:rtl/>
        </w:rPr>
        <w:t>אבל, עכשיו לגופו של עניין, מעבר לדברים כפי שהם, אני רוצה לומר כאן דברים ברורים. באתי לכאן ישר מהישיבה המשותפת למועצה לה</w:t>
      </w:r>
      <w:r>
        <w:rPr>
          <w:rFonts w:hint="cs"/>
          <w:rtl/>
        </w:rPr>
        <w:t>שכלה הגבוהה ולוות"ת. אני שמחה שחברת הכנסת מלי פולישוק-בלוך, יושבת-ראש ועדת החינוך, נכנסה עכשיו, כי אני בדיוק הולכת לומר גם דברים שהוחלט עליהם במל"ג וות"ת, שאני מניחה שבוודאי לחלקם ואולי לכולם - אינני יודעת - את תצטרפי בשמחה.</w:t>
      </w:r>
    </w:p>
    <w:p w14:paraId="03EC4D4A" w14:textId="77777777" w:rsidR="00000000" w:rsidRDefault="00A92CBC">
      <w:pPr>
        <w:pStyle w:val="a0"/>
        <w:rPr>
          <w:rFonts w:hint="cs"/>
          <w:rtl/>
        </w:rPr>
      </w:pPr>
    </w:p>
    <w:p w14:paraId="1B5DD3B2" w14:textId="77777777" w:rsidR="00000000" w:rsidRDefault="00A92CBC">
      <w:pPr>
        <w:pStyle w:val="af0"/>
        <w:rPr>
          <w:rtl/>
        </w:rPr>
      </w:pPr>
      <w:r>
        <w:rPr>
          <w:rtl/>
        </w:rPr>
        <w:t>מל פולישוק-בלוך (שינוי):</w:t>
      </w:r>
    </w:p>
    <w:p w14:paraId="798F15E6" w14:textId="77777777" w:rsidR="00000000" w:rsidRDefault="00A92CBC">
      <w:pPr>
        <w:pStyle w:val="a0"/>
        <w:rPr>
          <w:rtl/>
        </w:rPr>
      </w:pPr>
    </w:p>
    <w:p w14:paraId="01480847" w14:textId="77777777" w:rsidR="00000000" w:rsidRDefault="00A92CBC">
      <w:pPr>
        <w:pStyle w:val="a0"/>
        <w:rPr>
          <w:rFonts w:hint="cs"/>
          <w:rtl/>
        </w:rPr>
      </w:pPr>
      <w:r>
        <w:rPr>
          <w:rFonts w:hint="cs"/>
          <w:rtl/>
        </w:rPr>
        <w:t>אנחנ</w:t>
      </w:r>
      <w:r>
        <w:rPr>
          <w:rFonts w:hint="cs"/>
          <w:rtl/>
        </w:rPr>
        <w:t>ו - - - מקיימים כמה דיונים - - -</w:t>
      </w:r>
    </w:p>
    <w:p w14:paraId="437238AD" w14:textId="77777777" w:rsidR="00000000" w:rsidRDefault="00A92CBC">
      <w:pPr>
        <w:pStyle w:val="a0"/>
        <w:rPr>
          <w:rFonts w:hint="cs"/>
          <w:rtl/>
        </w:rPr>
      </w:pPr>
    </w:p>
    <w:p w14:paraId="0FF51720" w14:textId="77777777" w:rsidR="00000000" w:rsidRDefault="00A92CBC">
      <w:pPr>
        <w:pStyle w:val="-"/>
        <w:rPr>
          <w:rtl/>
        </w:rPr>
      </w:pPr>
      <w:bookmarkStart w:id="482" w:name="FS000000470T23_03_2005_17_28_34C"/>
      <w:bookmarkEnd w:id="482"/>
      <w:r>
        <w:rPr>
          <w:rFonts w:hint="eastAsia"/>
          <w:rtl/>
        </w:rPr>
        <w:t>שרת</w:t>
      </w:r>
      <w:r>
        <w:rPr>
          <w:rtl/>
        </w:rPr>
        <w:t xml:space="preserve"> החינוך, התרבות והספורט לימור לבנת:</w:t>
      </w:r>
    </w:p>
    <w:p w14:paraId="4884D023" w14:textId="77777777" w:rsidR="00000000" w:rsidRDefault="00A92CBC">
      <w:pPr>
        <w:pStyle w:val="a0"/>
        <w:rPr>
          <w:rFonts w:hint="cs"/>
          <w:rtl/>
        </w:rPr>
      </w:pPr>
    </w:p>
    <w:p w14:paraId="2A319A52" w14:textId="77777777" w:rsidR="00000000" w:rsidRDefault="00A92CBC">
      <w:pPr>
        <w:pStyle w:val="a0"/>
        <w:rPr>
          <w:rFonts w:hint="cs"/>
          <w:rtl/>
        </w:rPr>
      </w:pPr>
      <w:r>
        <w:rPr>
          <w:rFonts w:hint="cs"/>
          <w:rtl/>
        </w:rPr>
        <w:t xml:space="preserve">כן. הישיבה שכינסתי היום היא ישיבה מיוחדת, כמובן בעקבות מה שקורה כרגע. היה לנו דיון ארוך למדי, שבסופו - אגיד אילו החלטות התקבלו. הסעיף הראשון הוא ברכות לוות"ת על כך שהיא השיגה תוכנית </w:t>
      </w:r>
      <w:r>
        <w:rPr>
          <w:rFonts w:hint="cs"/>
          <w:rtl/>
        </w:rPr>
        <w:t>חומש כבר ביולי 2004 - אין בזה חדש, חבל שהסטודנטים לא שמעו על כך לפני שהם יצאו להפגנות - שבסופה, בתום חמש השנים, יש למעשה תוספת של 2.5 מיליארדי שקל.</w:t>
      </w:r>
    </w:p>
    <w:p w14:paraId="4BF9F9D4" w14:textId="77777777" w:rsidR="00000000" w:rsidRDefault="00A92CBC">
      <w:pPr>
        <w:pStyle w:val="a0"/>
        <w:rPr>
          <w:rFonts w:hint="cs"/>
          <w:rtl/>
        </w:rPr>
      </w:pPr>
    </w:p>
    <w:p w14:paraId="4FF22324" w14:textId="77777777" w:rsidR="00000000" w:rsidRDefault="00A92CBC">
      <w:pPr>
        <w:pStyle w:val="a0"/>
        <w:rPr>
          <w:rFonts w:hint="cs"/>
          <w:rtl/>
        </w:rPr>
      </w:pPr>
      <w:r>
        <w:rPr>
          <w:rFonts w:hint="cs"/>
          <w:rtl/>
        </w:rPr>
        <w:t>בהמשך אנחנו קובעים, שכמובן הסכום הזה אינו מספיק, ויש צורך להוסיף הרבה יותר כסף להשכלה הגבוהה, ובעיקר למחקר.</w:t>
      </w:r>
      <w:r>
        <w:rPr>
          <w:rFonts w:hint="cs"/>
          <w:rtl/>
        </w:rPr>
        <w:t xml:space="preserve"> לכן חשבתי שאת בוודאי תברכי על כך. אני יודעת עד כמה את דואגת למחקר ולמדע ולפיתוח, ובוודאי בעניין הזה יש תמימות דעים מלאה בינך לביני ובין המועצה להשכלה גבוהה לוות"ת. </w:t>
      </w:r>
    </w:p>
    <w:p w14:paraId="173AEFDA" w14:textId="77777777" w:rsidR="00000000" w:rsidRDefault="00A92CBC">
      <w:pPr>
        <w:pStyle w:val="a0"/>
        <w:rPr>
          <w:rFonts w:hint="cs"/>
          <w:rtl/>
        </w:rPr>
      </w:pPr>
    </w:p>
    <w:p w14:paraId="4B103485" w14:textId="77777777" w:rsidR="00000000" w:rsidRDefault="00A92CBC">
      <w:pPr>
        <w:pStyle w:val="a0"/>
        <w:rPr>
          <w:rFonts w:hint="cs"/>
          <w:rtl/>
        </w:rPr>
      </w:pPr>
      <w:r>
        <w:rPr>
          <w:rFonts w:hint="cs"/>
          <w:rtl/>
        </w:rPr>
        <w:t>בהמשך החלטנו, שאני ומנכ"לית המועצה להשכלה גבוהה ניפגש מייד, נדמה לי שהפגישה נקבעה כבר למח</w:t>
      </w:r>
      <w:r>
        <w:rPr>
          <w:rFonts w:hint="cs"/>
          <w:rtl/>
        </w:rPr>
        <w:t xml:space="preserve">ר, עם יושבי-ראש אגודות הסטודנטים והאוניברסיטאות כמובן, על מנת להציג בפניהם את תוכנית החומש ואת פרטיה, שהם היו אמורים להכיר כבר מאז יולי 2004, כי הם גם חברים במועצה להשכלה גבוהה. אבל אם עד עתה זה חמק מעיניהם מאיזה טעם לא ברור, אנחנו נציג אותה בפניהם. </w:t>
      </w:r>
    </w:p>
    <w:p w14:paraId="47BBA03E" w14:textId="77777777" w:rsidR="00000000" w:rsidRDefault="00A92CBC">
      <w:pPr>
        <w:pStyle w:val="a0"/>
        <w:rPr>
          <w:rFonts w:hint="cs"/>
          <w:rtl/>
        </w:rPr>
      </w:pPr>
    </w:p>
    <w:p w14:paraId="03FF40C5" w14:textId="77777777" w:rsidR="00000000" w:rsidRDefault="00A92CBC">
      <w:pPr>
        <w:pStyle w:val="a0"/>
        <w:rPr>
          <w:rFonts w:hint="cs"/>
          <w:rtl/>
        </w:rPr>
      </w:pPr>
      <w:r>
        <w:rPr>
          <w:rFonts w:hint="cs"/>
          <w:rtl/>
        </w:rPr>
        <w:t>המשך</w:t>
      </w:r>
      <w:r>
        <w:rPr>
          <w:rFonts w:hint="cs"/>
          <w:rtl/>
        </w:rPr>
        <w:t xml:space="preserve"> ההחלטה מדבר על ההחלטה של המועצה להשכלה גבוהה לפנות לממשלה ולבקש ממנה לחדש את העבודה של הוועדה שתבחן את נושא שכר הלימוד, מתוך תשומת לב מיוחדת לשכבות החלשות. אני לא השתתפתי בהצבעה על הסעיף הזה, בגלל ההסכם הקואליציוני שהליכוד מחויב בו, אבל זאת החלטת המועצה, </w:t>
      </w:r>
      <w:r>
        <w:rPr>
          <w:rFonts w:hint="cs"/>
          <w:rtl/>
        </w:rPr>
        <w:t xml:space="preserve">כאמור. </w:t>
      </w:r>
    </w:p>
    <w:p w14:paraId="72647BA9" w14:textId="77777777" w:rsidR="00000000" w:rsidRDefault="00A92CBC">
      <w:pPr>
        <w:pStyle w:val="a0"/>
        <w:rPr>
          <w:rFonts w:hint="cs"/>
          <w:rtl/>
        </w:rPr>
      </w:pPr>
    </w:p>
    <w:p w14:paraId="13E90825" w14:textId="77777777" w:rsidR="00000000" w:rsidRDefault="00A92CBC">
      <w:pPr>
        <w:pStyle w:val="a0"/>
        <w:rPr>
          <w:rFonts w:hint="cs"/>
          <w:rtl/>
        </w:rPr>
      </w:pPr>
      <w:r>
        <w:rPr>
          <w:rFonts w:hint="cs"/>
          <w:rtl/>
        </w:rPr>
        <w:t>הסעיף האחרון נוגע לכך שהמועצה להשכלה גבוהה מבקשת מוות"ת להמשיך לדווח לה על בחינת דרכי הניהול וההתייעלות של המוסדות להשכלה גבוהה, לרבות ההתייחסות לנושא השכר במוסדות, שמהווה 75% ממרכיב ההוצאות, לרבות מענקי מחקר, מלגות, מרכיבי פנסיה, מבנה ארגוני ושיר</w:t>
      </w:r>
      <w:r>
        <w:rPr>
          <w:rFonts w:hint="cs"/>
          <w:rtl/>
        </w:rPr>
        <w:t>ותים לסטודנטים. הדרישה הזאת היא ראשונית והיא מיוחדת, היא לא נעשתה מעולם, ואני חושבת שהיא חשובה מאין כמוה. היא גם עולה בקנה אחד עם דברים שאמרו כאן חלק מחברי הכנסת, ובוודאי אמרו רבים מחברי המועצה להשכלה גבוהה. ההחלטה הזאת התקבלה ברוב מוחלט של חברי המועצה להש</w:t>
      </w:r>
      <w:r>
        <w:rPr>
          <w:rFonts w:hint="cs"/>
          <w:rtl/>
        </w:rPr>
        <w:t xml:space="preserve">כלה גבוהה, רק שלושה חברים נמנעו וכל היתר הצביעו בעד. </w:t>
      </w:r>
    </w:p>
    <w:p w14:paraId="6DEA2FC2" w14:textId="77777777" w:rsidR="00000000" w:rsidRDefault="00A92CBC">
      <w:pPr>
        <w:pStyle w:val="a0"/>
        <w:rPr>
          <w:rFonts w:hint="cs"/>
          <w:rtl/>
        </w:rPr>
      </w:pPr>
    </w:p>
    <w:p w14:paraId="4C3707C8" w14:textId="77777777" w:rsidR="00000000" w:rsidRDefault="00A92CBC">
      <w:pPr>
        <w:pStyle w:val="a0"/>
        <w:rPr>
          <w:rFonts w:hint="cs"/>
          <w:rtl/>
        </w:rPr>
      </w:pPr>
      <w:r>
        <w:rPr>
          <w:rFonts w:hint="cs"/>
          <w:rtl/>
        </w:rPr>
        <w:t xml:space="preserve">אני חושבת שהנתונים האלה חשובים. כפי שאמרתי בדיון, והצטרפו לזה חברים רבים מאוד במועצה להשכלה גבוהה, חשוב מאוד שהאוניברסיטאות, כמו גם המכללות </w:t>
      </w:r>
      <w:r>
        <w:rPr>
          <w:rtl/>
        </w:rPr>
        <w:t>–</w:t>
      </w:r>
      <w:r>
        <w:rPr>
          <w:rFonts w:hint="cs"/>
          <w:rtl/>
        </w:rPr>
        <w:t xml:space="preserve"> כל המוסדות להשכלה גבוהה </w:t>
      </w:r>
      <w:r>
        <w:rPr>
          <w:rtl/>
        </w:rPr>
        <w:t>–</w:t>
      </w:r>
      <w:r>
        <w:rPr>
          <w:rFonts w:hint="cs"/>
          <w:rtl/>
        </w:rPr>
        <w:t xml:space="preserve"> יתנהלו מתוך שקיפות מקסימלית בכל ה</w:t>
      </w:r>
      <w:r>
        <w:rPr>
          <w:rFonts w:hint="cs"/>
          <w:rtl/>
        </w:rPr>
        <w:t xml:space="preserve">נוגע לדרכי הניהול שלהן. החופש האקדמי צריך להישמר להן באופן מוחלט, אבל ההתנהלות צריכה להיות מתוך שקיפות מוחלטת. </w:t>
      </w:r>
    </w:p>
    <w:p w14:paraId="7632697B" w14:textId="77777777" w:rsidR="00000000" w:rsidRDefault="00A92CBC">
      <w:pPr>
        <w:pStyle w:val="a0"/>
        <w:rPr>
          <w:rFonts w:hint="cs"/>
          <w:rtl/>
        </w:rPr>
      </w:pPr>
    </w:p>
    <w:p w14:paraId="07058E1F" w14:textId="77777777" w:rsidR="00000000" w:rsidRDefault="00A92CBC">
      <w:pPr>
        <w:pStyle w:val="a0"/>
        <w:rPr>
          <w:rFonts w:hint="cs"/>
          <w:rtl/>
        </w:rPr>
      </w:pPr>
      <w:r>
        <w:rPr>
          <w:rFonts w:hint="cs"/>
          <w:rtl/>
        </w:rPr>
        <w:t>לא מיותר לומר כאן, שהמשבר וההפגנות שהתחילו מאוניברסיטת תל-אביב, נבעו מבעיה חמורה בדרכי הניהול באוניברסיטת תל-אביב, ללא כל קשר לקיצוצים שחלו בתק</w:t>
      </w:r>
      <w:r>
        <w:rPr>
          <w:rFonts w:hint="cs"/>
          <w:rtl/>
        </w:rPr>
        <w:t>ציבי ההשכלה הגבוהה, אם כי הקיצוצים כמובן לא הועילו, ואף הפריעו לצאת מאותו מצב קשה שנבע מניהול בעייתי באוניברסיטת תל-אביב. לכן, המועצה להשכלה גבוהה וות"ת חייבים להיכנס כאן בעובי הקורה, וזאת למעשה ההחלטה שהתקבלה היום. אבל גם השירותים לסטודנטים חייבים להיבחן.</w:t>
      </w:r>
      <w:r>
        <w:rPr>
          <w:rFonts w:hint="cs"/>
          <w:rtl/>
        </w:rPr>
        <w:t xml:space="preserve"> </w:t>
      </w:r>
    </w:p>
    <w:p w14:paraId="7B29E73E" w14:textId="77777777" w:rsidR="00000000" w:rsidRDefault="00A92CBC">
      <w:pPr>
        <w:pStyle w:val="a0"/>
        <w:rPr>
          <w:rFonts w:hint="cs"/>
          <w:rtl/>
        </w:rPr>
      </w:pPr>
    </w:p>
    <w:p w14:paraId="11992745" w14:textId="77777777" w:rsidR="00000000" w:rsidRDefault="00A92CBC">
      <w:pPr>
        <w:pStyle w:val="a0"/>
        <w:rPr>
          <w:rFonts w:hint="cs"/>
          <w:rtl/>
        </w:rPr>
      </w:pPr>
      <w:r>
        <w:rPr>
          <w:rFonts w:hint="cs"/>
          <w:rtl/>
        </w:rPr>
        <w:t xml:space="preserve">כל הלילה התנהל משא-ומתן, באמצעות מנכ"לית המועצה להשכלה גבוהה, שוש ברלינסקי, עם הסטודנטים, שלמעשה היו בו הסכמות על הפסקת כל המחאות וכל השביתות. יש ניסוח, אבל בבוקר הם חזרו בהם מכל ההסכמות הללו, ולצערי הם המשיכו בהפגנות שלהם, כמו גם בהתפרעויות שלהם. </w:t>
      </w:r>
    </w:p>
    <w:p w14:paraId="3B842B5A" w14:textId="77777777" w:rsidR="00000000" w:rsidRDefault="00A92CBC">
      <w:pPr>
        <w:pStyle w:val="a0"/>
        <w:rPr>
          <w:rFonts w:hint="cs"/>
          <w:rtl/>
        </w:rPr>
      </w:pPr>
    </w:p>
    <w:p w14:paraId="587FF8C1" w14:textId="77777777" w:rsidR="00000000" w:rsidRDefault="00A92CBC">
      <w:pPr>
        <w:pStyle w:val="a0"/>
        <w:rPr>
          <w:rFonts w:hint="cs"/>
          <w:rtl/>
        </w:rPr>
      </w:pPr>
      <w:r>
        <w:rPr>
          <w:rFonts w:hint="cs"/>
          <w:rtl/>
        </w:rPr>
        <w:t>ביק</w:t>
      </w:r>
      <w:r>
        <w:rPr>
          <w:rFonts w:hint="cs"/>
          <w:rtl/>
        </w:rPr>
        <w:t>ש ממני השר לביטחון פנים, לפני שהוא הלך, למסור, שבשני המקרים, גם בתל-אביב וגם בחיפה, המשטרה לא נכנסה לקמפוסים. אני מביאה דברים בשם אומרם, וחזקה בידי שהשר לביטחון פנים אומר דברים מדויקים. הסטודנטים שנעצרו התחילו בחסימת ציר תנועה ראשי בעיר חיפה. היו 19 עצורים</w:t>
      </w:r>
      <w:r>
        <w:rPr>
          <w:rFonts w:hint="cs"/>
          <w:rtl/>
        </w:rPr>
        <w:t xml:space="preserve">, בהם שלושה ערבים, והוא הנחה את המפכ"ל ואת מפקד המחוז שלא להפריד בין סטודנטים ועצורים יהודים לערבים, וכך ייעשה. נתבקשתי להביא את הדברים האלה, ואני מביאה אותם כאן בפני חברי הכנסת, לרבות חברי הכנסת הערבים שהעלו את הנושא הזה כאן במליאת הכנסת. </w:t>
      </w:r>
    </w:p>
    <w:p w14:paraId="4076F4E1" w14:textId="77777777" w:rsidR="00000000" w:rsidRDefault="00A92CBC">
      <w:pPr>
        <w:pStyle w:val="a0"/>
        <w:rPr>
          <w:rFonts w:hint="cs"/>
          <w:rtl/>
        </w:rPr>
      </w:pPr>
    </w:p>
    <w:p w14:paraId="2E9D43BD" w14:textId="77777777" w:rsidR="00000000" w:rsidRDefault="00A92CBC">
      <w:pPr>
        <w:pStyle w:val="af0"/>
        <w:rPr>
          <w:rtl/>
        </w:rPr>
      </w:pPr>
      <w:r>
        <w:rPr>
          <w:rFonts w:hint="eastAsia"/>
          <w:rtl/>
        </w:rPr>
        <w:t>מוחמד</w:t>
      </w:r>
      <w:r>
        <w:rPr>
          <w:rtl/>
        </w:rPr>
        <w:t xml:space="preserve"> ברכה (חד</w:t>
      </w:r>
      <w:r>
        <w:rPr>
          <w:rtl/>
        </w:rPr>
        <w:t>"ש-תע"ל):</w:t>
      </w:r>
    </w:p>
    <w:p w14:paraId="623C87FE" w14:textId="77777777" w:rsidR="00000000" w:rsidRDefault="00A92CBC">
      <w:pPr>
        <w:pStyle w:val="a0"/>
        <w:rPr>
          <w:rFonts w:hint="cs"/>
          <w:rtl/>
        </w:rPr>
      </w:pPr>
    </w:p>
    <w:p w14:paraId="473A0F6A" w14:textId="77777777" w:rsidR="00000000" w:rsidRDefault="00A92CBC">
      <w:pPr>
        <w:pStyle w:val="a0"/>
        <w:rPr>
          <w:rFonts w:hint="cs"/>
          <w:rtl/>
        </w:rPr>
      </w:pPr>
      <w:r>
        <w:rPr>
          <w:rFonts w:hint="cs"/>
          <w:rtl/>
        </w:rPr>
        <w:t xml:space="preserve">עכשיו הודיעו לי, שכל הסטודנטים שוחררו, למעט שלושה סטודנטים ערבים, שהם נבחרים. </w:t>
      </w:r>
    </w:p>
    <w:p w14:paraId="196E1DD1" w14:textId="77777777" w:rsidR="00000000" w:rsidRDefault="00A92CBC">
      <w:pPr>
        <w:pStyle w:val="a0"/>
        <w:rPr>
          <w:rFonts w:hint="cs"/>
          <w:rtl/>
        </w:rPr>
      </w:pPr>
    </w:p>
    <w:p w14:paraId="307A9944" w14:textId="77777777" w:rsidR="00000000" w:rsidRDefault="00A92CBC">
      <w:pPr>
        <w:pStyle w:val="-"/>
        <w:rPr>
          <w:rtl/>
        </w:rPr>
      </w:pPr>
      <w:bookmarkStart w:id="483" w:name="FS000000470T23_03_2005_17_07_27"/>
      <w:bookmarkStart w:id="484" w:name="FS000000470T23_03_2005_17_07_33C"/>
      <w:bookmarkEnd w:id="483"/>
      <w:bookmarkEnd w:id="484"/>
      <w:r>
        <w:rPr>
          <w:rtl/>
        </w:rPr>
        <w:t>שרת החינוך, התרבות והספורט לימור לבנת:</w:t>
      </w:r>
    </w:p>
    <w:p w14:paraId="6A56A456" w14:textId="77777777" w:rsidR="00000000" w:rsidRDefault="00A92CBC">
      <w:pPr>
        <w:pStyle w:val="a0"/>
        <w:rPr>
          <w:rFonts w:hint="cs"/>
          <w:rtl/>
        </w:rPr>
      </w:pPr>
    </w:p>
    <w:p w14:paraId="18EB60E5" w14:textId="77777777" w:rsidR="00000000" w:rsidRDefault="00A92CBC">
      <w:pPr>
        <w:pStyle w:val="a0"/>
        <w:rPr>
          <w:rFonts w:hint="cs"/>
          <w:rtl/>
        </w:rPr>
      </w:pPr>
      <w:r>
        <w:rPr>
          <w:rFonts w:hint="cs"/>
          <w:rtl/>
        </w:rPr>
        <w:t>חבר הכנסת ברכה, אני אומרת דברים בשם השר לביטחון פנים. אני לא מכירה את הנתונים, אני מביאה דברים בשם אומרם. אבל אני מניחה שהמשט</w:t>
      </w:r>
      <w:r>
        <w:rPr>
          <w:rFonts w:hint="cs"/>
          <w:rtl/>
        </w:rPr>
        <w:t xml:space="preserve">רה לא עושה אפליות מהסוג הזה. יכול להיות שהיתה פעולה מסוג אחר, או שיש עילה וסיבה מסוג אחר כלפי חלק מהסטודנטים. </w:t>
      </w:r>
    </w:p>
    <w:p w14:paraId="18F0E904" w14:textId="77777777" w:rsidR="00000000" w:rsidRDefault="00A92CBC">
      <w:pPr>
        <w:pStyle w:val="a0"/>
        <w:rPr>
          <w:rFonts w:hint="cs"/>
          <w:rtl/>
        </w:rPr>
      </w:pPr>
    </w:p>
    <w:p w14:paraId="6D27FE4A" w14:textId="77777777" w:rsidR="00000000" w:rsidRDefault="00A92CBC">
      <w:pPr>
        <w:pStyle w:val="a0"/>
        <w:rPr>
          <w:rFonts w:hint="cs"/>
          <w:rtl/>
        </w:rPr>
      </w:pPr>
      <w:r>
        <w:rPr>
          <w:rFonts w:hint="cs"/>
          <w:rtl/>
        </w:rPr>
        <w:t xml:space="preserve">אני מביעה כאן צער גדול מאוד על כך שפעולות הסטודנטים יצאו כנראה מכלל פרופורציה. גם כאשר רוצים להפגין </w:t>
      </w:r>
      <w:r>
        <w:rPr>
          <w:rtl/>
        </w:rPr>
        <w:t>–</w:t>
      </w:r>
      <w:r>
        <w:rPr>
          <w:rFonts w:hint="cs"/>
          <w:rtl/>
        </w:rPr>
        <w:t xml:space="preserve"> אמרתי בתחילת דברי, שאין לי שום מושג מה יום</w:t>
      </w:r>
      <w:r>
        <w:rPr>
          <w:rFonts w:hint="cs"/>
          <w:rtl/>
        </w:rPr>
        <w:t xml:space="preserve"> מיומיים ומדוע קמו פתאום בבוקר והחליטו להבעיר אש. הכוונה, המגמה, הדרישה להוסיף תקציבים להשכלה גבוהה היא תמיד ראויה ונכונה. אבל בין זה לבין אותה התפרעות </w:t>
      </w:r>
      <w:r>
        <w:rPr>
          <w:rtl/>
        </w:rPr>
        <w:t>–</w:t>
      </w:r>
      <w:r>
        <w:rPr>
          <w:rFonts w:hint="cs"/>
          <w:rtl/>
        </w:rPr>
        <w:t xml:space="preserve"> אגב, הם טענו שלא נפגשתי, שלא אמרתי. לא ביקשו שום פגישה. קמו בבוקר והתחילו להתפרע בלי לבקש פגישה, בלי ל</w:t>
      </w:r>
      <w:r>
        <w:rPr>
          <w:rFonts w:hint="cs"/>
          <w:rtl/>
        </w:rPr>
        <w:t xml:space="preserve">דבר. אני לא יודעת מאיפה זה בא. נפגשתי אתם פעמים רבות בעבר, דלתי תמיד פתוחה לפניהם. הם לא פנו, הם לא ביקשו, הם פתאום קמו בבוקר - - - </w:t>
      </w:r>
    </w:p>
    <w:p w14:paraId="325353CC" w14:textId="77777777" w:rsidR="00000000" w:rsidRDefault="00A92CBC">
      <w:pPr>
        <w:pStyle w:val="a0"/>
        <w:rPr>
          <w:rFonts w:hint="cs"/>
          <w:rtl/>
        </w:rPr>
      </w:pPr>
    </w:p>
    <w:p w14:paraId="41C276C7" w14:textId="77777777" w:rsidR="00000000" w:rsidRDefault="00A92CBC">
      <w:pPr>
        <w:pStyle w:val="af0"/>
        <w:rPr>
          <w:rtl/>
        </w:rPr>
      </w:pPr>
      <w:r>
        <w:rPr>
          <w:rFonts w:hint="eastAsia"/>
          <w:rtl/>
        </w:rPr>
        <w:t>מל</w:t>
      </w:r>
      <w:r>
        <w:rPr>
          <w:rtl/>
        </w:rPr>
        <w:t xml:space="preserve"> פולישוק-בלוך (שינוי):</w:t>
      </w:r>
    </w:p>
    <w:p w14:paraId="5C537693" w14:textId="77777777" w:rsidR="00000000" w:rsidRDefault="00A92CBC">
      <w:pPr>
        <w:pStyle w:val="a0"/>
        <w:rPr>
          <w:rFonts w:hint="cs"/>
          <w:rtl/>
        </w:rPr>
      </w:pPr>
    </w:p>
    <w:p w14:paraId="08F8CDC8" w14:textId="77777777" w:rsidR="00000000" w:rsidRDefault="00A92CBC">
      <w:pPr>
        <w:pStyle w:val="a0"/>
        <w:rPr>
          <w:rFonts w:hint="cs"/>
          <w:rtl/>
        </w:rPr>
      </w:pPr>
      <w:r>
        <w:rPr>
          <w:rFonts w:hint="cs"/>
          <w:rtl/>
        </w:rPr>
        <w:t xml:space="preserve">זה לא פתאום, היתה תוכנית חדשה. </w:t>
      </w:r>
    </w:p>
    <w:p w14:paraId="4BFB261B" w14:textId="77777777" w:rsidR="00000000" w:rsidRDefault="00A92CBC">
      <w:pPr>
        <w:pStyle w:val="a0"/>
        <w:rPr>
          <w:rFonts w:hint="cs"/>
          <w:rtl/>
        </w:rPr>
      </w:pPr>
    </w:p>
    <w:p w14:paraId="7CF1B957" w14:textId="77777777" w:rsidR="00000000" w:rsidRDefault="00A92CBC">
      <w:pPr>
        <w:pStyle w:val="-"/>
        <w:rPr>
          <w:rtl/>
        </w:rPr>
      </w:pPr>
      <w:bookmarkStart w:id="485" w:name="FS000000470T23_03_2005_17_08_33C"/>
      <w:bookmarkEnd w:id="485"/>
      <w:r>
        <w:rPr>
          <w:rtl/>
        </w:rPr>
        <w:t>שרת החינוך, התרבות והספורט לימור לבנת:</w:t>
      </w:r>
    </w:p>
    <w:p w14:paraId="60602F25" w14:textId="77777777" w:rsidR="00000000" w:rsidRDefault="00A92CBC">
      <w:pPr>
        <w:pStyle w:val="a0"/>
        <w:rPr>
          <w:rtl/>
        </w:rPr>
      </w:pPr>
    </w:p>
    <w:p w14:paraId="64FD980C" w14:textId="77777777" w:rsidR="00000000" w:rsidRDefault="00A92CBC">
      <w:pPr>
        <w:pStyle w:val="a0"/>
        <w:rPr>
          <w:rFonts w:hint="cs"/>
          <w:rtl/>
        </w:rPr>
      </w:pPr>
      <w:r>
        <w:rPr>
          <w:rFonts w:hint="cs"/>
          <w:rtl/>
        </w:rPr>
        <w:t>חברת הכנסת מלי פולישוק,</w:t>
      </w:r>
      <w:r>
        <w:rPr>
          <w:rFonts w:hint="cs"/>
          <w:rtl/>
        </w:rPr>
        <w:t xml:space="preserve"> לא היית כאן. פתחתי את דברי ואמרתי שזה התחיל מאוניברסיטת תל-אביב, מאותה תוכנית שרק אתמול בערב הוגשה לוות"ת בפעם הראשונה. בעקבות זה הם אכן התחילו את המהומות, אבל הם גלשו אחר כך וארגנו אותן בכל הארץ, בלי שכרגע עומד על הפרק איזה קיצוץ שכבר הוחלט עליו ביולי שנ</w:t>
      </w:r>
      <w:r>
        <w:rPr>
          <w:rFonts w:hint="cs"/>
          <w:rtl/>
        </w:rPr>
        <w:t xml:space="preserve">ה שעברה בממשלה. גם תוכנית ההתייעלות באוניברסיטת תל-אביב נובעת מדברים שנעשו בעבר. אין לה כל קשר כרגע למשהו קונקרטי. </w:t>
      </w:r>
    </w:p>
    <w:p w14:paraId="6FBEFCFE" w14:textId="77777777" w:rsidR="00000000" w:rsidRDefault="00A92CBC">
      <w:pPr>
        <w:pStyle w:val="a0"/>
        <w:rPr>
          <w:rFonts w:hint="cs"/>
          <w:rtl/>
        </w:rPr>
      </w:pPr>
    </w:p>
    <w:p w14:paraId="0CFC870D" w14:textId="77777777" w:rsidR="00000000" w:rsidRDefault="00A92CBC">
      <w:pPr>
        <w:pStyle w:val="a0"/>
        <w:rPr>
          <w:rFonts w:hint="cs"/>
          <w:rtl/>
        </w:rPr>
      </w:pPr>
      <w:r>
        <w:rPr>
          <w:rFonts w:hint="cs"/>
          <w:rtl/>
        </w:rPr>
        <w:t>לכן אני סבורה, שסטודנטים שלא יודעים בכלל שהושג הסכם חומש עם האוצר, כי הם באים לחלק מישיבות המועצה להשכלה גבוהה, אף שהם חברים, ולחלק הם לא ט</w:t>
      </w:r>
      <w:r>
        <w:rPr>
          <w:rFonts w:hint="cs"/>
          <w:rtl/>
        </w:rPr>
        <w:t xml:space="preserve">ורחים בכלל לבוא, הם לא קראו, הם לא שאלו, הם פשוט באו והחליטו לפתוח בהפגנות, כנראה קצת פרועות מדי. אין לזה מקום. אני קוראת להם לבוא, לשבת, לשאול, לשמוע ולנהל את הדברים בצורה אחרת, כי מזה בוודאי לא יצא שום דבר טוב. מעצרים, חסימת צירים, חסימת כבישים </w:t>
      </w:r>
      <w:r>
        <w:rPr>
          <w:rtl/>
        </w:rPr>
        <w:t>–</w:t>
      </w:r>
      <w:r>
        <w:rPr>
          <w:rFonts w:hint="cs"/>
          <w:rtl/>
        </w:rPr>
        <w:t xml:space="preserve"> מכל הדב</w:t>
      </w:r>
      <w:r>
        <w:rPr>
          <w:rFonts w:hint="cs"/>
          <w:rtl/>
        </w:rPr>
        <w:t xml:space="preserve">רים הללו הרי לא יצא דבר טוב. </w:t>
      </w:r>
    </w:p>
    <w:p w14:paraId="4ED5AB0E" w14:textId="77777777" w:rsidR="00000000" w:rsidRDefault="00A92CBC">
      <w:pPr>
        <w:pStyle w:val="a0"/>
        <w:rPr>
          <w:rFonts w:hint="cs"/>
          <w:rtl/>
        </w:rPr>
      </w:pPr>
    </w:p>
    <w:p w14:paraId="76100DCD" w14:textId="77777777" w:rsidR="00000000" w:rsidRDefault="00A92CBC">
      <w:pPr>
        <w:pStyle w:val="a0"/>
        <w:rPr>
          <w:rFonts w:hint="cs"/>
          <w:rtl/>
        </w:rPr>
      </w:pPr>
      <w:r>
        <w:rPr>
          <w:rFonts w:hint="cs"/>
          <w:rtl/>
        </w:rPr>
        <w:t>אני מכירה חברי כנסת כאן, באולם הזה, שיודעים לדבר גבוהה-גבוהה על הצורך לרסן, על הצורך להתבטא בזהירות, על הצורך לא לחסום כבישים, על הצורך לא להסית. אני מציעה שבימים שבהם יודעים לדבר גבוהה-גבוהה מול ציבור כואב ופגוע, מול ציבור ש</w:t>
      </w:r>
      <w:r>
        <w:rPr>
          <w:rFonts w:hint="cs"/>
          <w:rtl/>
        </w:rPr>
        <w:t xml:space="preserve">קשה לו מאוד להשלים עם עקירה מביתו </w:t>
      </w:r>
      <w:r>
        <w:rPr>
          <w:rtl/>
        </w:rPr>
        <w:t>–</w:t>
      </w:r>
      <w:r>
        <w:rPr>
          <w:rFonts w:hint="cs"/>
          <w:rtl/>
        </w:rPr>
        <w:t xml:space="preserve"> אני מציעה שאותה לשון תינקט כלפי סטודנטים, שהטענה שלהם עקרונית היא טענה חשובה, אבל אל תנהגו בכפל לשון כאשר מדובר במתנחלים וכאשר מדובר בסטודנטים. אני חושבת שחשוב שהטענה של הסטודנטים תישמע, מה גם שהטענה הזאת היא טענה חשובה.</w:t>
      </w:r>
      <w:r>
        <w:rPr>
          <w:rFonts w:hint="cs"/>
          <w:rtl/>
        </w:rPr>
        <w:t xml:space="preserve"> חשוב גם לומר להם: אל תנקטו פעולות אלימות. </w:t>
      </w:r>
    </w:p>
    <w:p w14:paraId="60EE69E1" w14:textId="77777777" w:rsidR="00000000" w:rsidRDefault="00A92CBC">
      <w:pPr>
        <w:pStyle w:val="a0"/>
        <w:rPr>
          <w:rFonts w:hint="cs"/>
          <w:rtl/>
        </w:rPr>
      </w:pPr>
    </w:p>
    <w:p w14:paraId="3560D90C" w14:textId="77777777" w:rsidR="00000000" w:rsidRDefault="00A92CBC">
      <w:pPr>
        <w:pStyle w:val="a0"/>
        <w:rPr>
          <w:rFonts w:hint="cs"/>
          <w:rtl/>
        </w:rPr>
      </w:pPr>
      <w:r>
        <w:rPr>
          <w:rFonts w:hint="cs"/>
          <w:rtl/>
        </w:rPr>
        <w:t>בואו נשב, נשמע את הטענות, נדבר, ואולי תשמעו גם אתם, הסטודנטים, שיש דברים שאולי לא סיפרו לכם מנהיגיכם. נשב אתכם, נראה לכם את הנתונים, נראה לכם כמה כסף בכל זאת הושג. לא מספיק, אבל במסגרת הקיצוצים בכל המשק, גם זה ה</w:t>
      </w:r>
      <w:r>
        <w:rPr>
          <w:rFonts w:hint="cs"/>
          <w:rtl/>
        </w:rPr>
        <w:t xml:space="preserve">ישג שצריך לברך עליו. תודה. </w:t>
      </w:r>
    </w:p>
    <w:p w14:paraId="5F7361F2" w14:textId="77777777" w:rsidR="00000000" w:rsidRDefault="00A92CBC">
      <w:pPr>
        <w:pStyle w:val="a0"/>
        <w:rPr>
          <w:rFonts w:hint="cs"/>
          <w:rtl/>
        </w:rPr>
      </w:pPr>
    </w:p>
    <w:p w14:paraId="688170C8" w14:textId="77777777" w:rsidR="00000000" w:rsidRDefault="00A92CBC">
      <w:pPr>
        <w:pStyle w:val="af1"/>
        <w:rPr>
          <w:rtl/>
        </w:rPr>
      </w:pPr>
      <w:r>
        <w:rPr>
          <w:rtl/>
        </w:rPr>
        <w:t>היו"ר קולט אביטל:</w:t>
      </w:r>
    </w:p>
    <w:p w14:paraId="48D089C3" w14:textId="77777777" w:rsidR="00000000" w:rsidRDefault="00A92CBC">
      <w:pPr>
        <w:pStyle w:val="a0"/>
        <w:rPr>
          <w:rFonts w:hint="cs"/>
          <w:rtl/>
        </w:rPr>
      </w:pPr>
    </w:p>
    <w:p w14:paraId="0341E745" w14:textId="77777777" w:rsidR="00000000" w:rsidRDefault="00A92CBC">
      <w:pPr>
        <w:pStyle w:val="a0"/>
        <w:rPr>
          <w:rFonts w:hint="cs"/>
          <w:rtl/>
        </w:rPr>
      </w:pPr>
      <w:r>
        <w:rPr>
          <w:rFonts w:hint="cs"/>
          <w:rtl/>
        </w:rPr>
        <w:t>גברתי השרה, מה את מציעה?</w:t>
      </w:r>
    </w:p>
    <w:p w14:paraId="1251E4FC" w14:textId="77777777" w:rsidR="00000000" w:rsidRDefault="00A92CBC">
      <w:pPr>
        <w:pStyle w:val="a0"/>
        <w:rPr>
          <w:rFonts w:hint="cs"/>
          <w:rtl/>
        </w:rPr>
      </w:pPr>
    </w:p>
    <w:p w14:paraId="6ACA63C0" w14:textId="77777777" w:rsidR="00000000" w:rsidRDefault="00A92CBC">
      <w:pPr>
        <w:pStyle w:val="-"/>
        <w:rPr>
          <w:rtl/>
        </w:rPr>
      </w:pPr>
      <w:bookmarkStart w:id="486" w:name="FS000000470T23_03_2005_17_11_53"/>
      <w:bookmarkStart w:id="487" w:name="FS000000470T23_03_2005_17_11_57C"/>
      <w:bookmarkEnd w:id="486"/>
      <w:bookmarkEnd w:id="487"/>
      <w:r>
        <w:rPr>
          <w:rtl/>
        </w:rPr>
        <w:t>שרת החינוך, התרבות והספורט לימור לבנת:</w:t>
      </w:r>
    </w:p>
    <w:p w14:paraId="7161A32D" w14:textId="77777777" w:rsidR="00000000" w:rsidRDefault="00A92CBC">
      <w:pPr>
        <w:pStyle w:val="a0"/>
        <w:rPr>
          <w:rtl/>
        </w:rPr>
      </w:pPr>
    </w:p>
    <w:p w14:paraId="49BDDAE0" w14:textId="77777777" w:rsidR="00000000" w:rsidRDefault="00A92CBC">
      <w:pPr>
        <w:pStyle w:val="a0"/>
        <w:rPr>
          <w:rFonts w:hint="cs"/>
          <w:rtl/>
        </w:rPr>
      </w:pPr>
      <w:r>
        <w:rPr>
          <w:rFonts w:hint="cs"/>
          <w:rtl/>
        </w:rPr>
        <w:t>אני חושבת שהיו דיונים בוועדת החינוך, התרבות והספורט, אבל אני לא מתנגדת שהנושא יעבור שוב לוועדת החינוך, התרבות והספורט. חברת הכנסת מלי פולישוק,</w:t>
      </w:r>
      <w:r>
        <w:rPr>
          <w:rFonts w:hint="cs"/>
          <w:rtl/>
        </w:rPr>
        <w:t xml:space="preserve"> אם זה נראה לך, אני בהחלט מסכימה לזה. </w:t>
      </w:r>
    </w:p>
    <w:p w14:paraId="1382A203" w14:textId="77777777" w:rsidR="00000000" w:rsidRDefault="00A92CBC">
      <w:pPr>
        <w:pStyle w:val="a0"/>
        <w:rPr>
          <w:rFonts w:hint="cs"/>
          <w:rtl/>
        </w:rPr>
      </w:pPr>
    </w:p>
    <w:p w14:paraId="158E1061" w14:textId="77777777" w:rsidR="00000000" w:rsidRDefault="00A92CBC">
      <w:pPr>
        <w:pStyle w:val="af0"/>
        <w:rPr>
          <w:rtl/>
        </w:rPr>
      </w:pPr>
      <w:r>
        <w:rPr>
          <w:rtl/>
        </w:rPr>
        <w:t>מל פולישוק-בלוך (שינוי):</w:t>
      </w:r>
    </w:p>
    <w:p w14:paraId="06171110" w14:textId="77777777" w:rsidR="00000000" w:rsidRDefault="00A92CBC">
      <w:pPr>
        <w:pStyle w:val="a0"/>
        <w:rPr>
          <w:rtl/>
        </w:rPr>
      </w:pPr>
    </w:p>
    <w:p w14:paraId="3DF652A7" w14:textId="77777777" w:rsidR="00000000" w:rsidRDefault="00A92CBC">
      <w:pPr>
        <w:pStyle w:val="a0"/>
        <w:rPr>
          <w:rFonts w:hint="cs"/>
          <w:rtl/>
        </w:rPr>
      </w:pPr>
      <w:r>
        <w:rPr>
          <w:rFonts w:hint="cs"/>
          <w:rtl/>
        </w:rPr>
        <w:t xml:space="preserve">בלאו הכי מתקיימים דיונים. </w:t>
      </w:r>
    </w:p>
    <w:p w14:paraId="2DCDA138" w14:textId="77777777" w:rsidR="00000000" w:rsidRDefault="00A92CBC">
      <w:pPr>
        <w:pStyle w:val="a0"/>
        <w:rPr>
          <w:rFonts w:hint="cs"/>
          <w:rtl/>
        </w:rPr>
      </w:pPr>
    </w:p>
    <w:p w14:paraId="44AE9EEF" w14:textId="77777777" w:rsidR="00000000" w:rsidRDefault="00A92CBC">
      <w:pPr>
        <w:pStyle w:val="-"/>
        <w:rPr>
          <w:rtl/>
        </w:rPr>
      </w:pPr>
      <w:bookmarkStart w:id="488" w:name="FS000000470T23_03_2005_17_27_55"/>
      <w:bookmarkStart w:id="489" w:name="FS000000470T23_03_2005_17_27_58C"/>
      <w:bookmarkEnd w:id="488"/>
      <w:bookmarkEnd w:id="489"/>
      <w:r>
        <w:rPr>
          <w:rFonts w:hint="eastAsia"/>
          <w:rtl/>
        </w:rPr>
        <w:t>שרת</w:t>
      </w:r>
      <w:r>
        <w:rPr>
          <w:rtl/>
        </w:rPr>
        <w:t xml:space="preserve"> החינוך, התרבות והספורט לימור לבנת:</w:t>
      </w:r>
    </w:p>
    <w:p w14:paraId="7A141C80" w14:textId="77777777" w:rsidR="00000000" w:rsidRDefault="00A92CBC">
      <w:pPr>
        <w:pStyle w:val="a0"/>
        <w:rPr>
          <w:rFonts w:hint="cs"/>
          <w:rtl/>
        </w:rPr>
      </w:pPr>
    </w:p>
    <w:p w14:paraId="709646FE" w14:textId="77777777" w:rsidR="00000000" w:rsidRDefault="00A92CBC">
      <w:pPr>
        <w:pStyle w:val="a0"/>
        <w:rPr>
          <w:rFonts w:hint="cs"/>
          <w:rtl/>
        </w:rPr>
      </w:pPr>
      <w:r>
        <w:rPr>
          <w:rFonts w:hint="cs"/>
          <w:rtl/>
        </w:rPr>
        <w:t xml:space="preserve">לכן אמרתי. </w:t>
      </w:r>
    </w:p>
    <w:p w14:paraId="502E7F13" w14:textId="77777777" w:rsidR="00000000" w:rsidRDefault="00A92CBC">
      <w:pPr>
        <w:pStyle w:val="a0"/>
        <w:rPr>
          <w:rFonts w:hint="cs"/>
          <w:rtl/>
        </w:rPr>
      </w:pPr>
    </w:p>
    <w:p w14:paraId="22CDDF09" w14:textId="77777777" w:rsidR="00000000" w:rsidRDefault="00A92CBC">
      <w:pPr>
        <w:pStyle w:val="af1"/>
        <w:rPr>
          <w:rtl/>
        </w:rPr>
      </w:pPr>
      <w:r>
        <w:rPr>
          <w:rFonts w:hint="eastAsia"/>
          <w:rtl/>
        </w:rPr>
        <w:t>היו</w:t>
      </w:r>
      <w:r>
        <w:rPr>
          <w:rtl/>
        </w:rPr>
        <w:t>"ר קולט אביטל:</w:t>
      </w:r>
    </w:p>
    <w:p w14:paraId="4EF21BA9" w14:textId="77777777" w:rsidR="00000000" w:rsidRDefault="00A92CBC">
      <w:pPr>
        <w:pStyle w:val="a0"/>
        <w:rPr>
          <w:rFonts w:hint="cs"/>
          <w:rtl/>
        </w:rPr>
      </w:pPr>
    </w:p>
    <w:p w14:paraId="391BEF7F" w14:textId="77777777" w:rsidR="00000000" w:rsidRDefault="00A92CBC">
      <w:pPr>
        <w:pStyle w:val="a0"/>
        <w:rPr>
          <w:rFonts w:hint="cs"/>
          <w:rtl/>
        </w:rPr>
      </w:pPr>
      <w:r>
        <w:rPr>
          <w:rFonts w:hint="cs"/>
          <w:rtl/>
        </w:rPr>
        <w:t xml:space="preserve">תודה רבה. הצעה אחרת לחבר הכנסת שלגי, בבקשה, ואחריו - לחבר הכנסת ברכה. </w:t>
      </w:r>
    </w:p>
    <w:p w14:paraId="7FBFB173" w14:textId="77777777" w:rsidR="00000000" w:rsidRDefault="00A92CBC">
      <w:pPr>
        <w:pStyle w:val="a0"/>
        <w:rPr>
          <w:rFonts w:hint="cs"/>
          <w:rtl/>
        </w:rPr>
      </w:pPr>
    </w:p>
    <w:p w14:paraId="78079291" w14:textId="77777777" w:rsidR="00000000" w:rsidRDefault="00A92CBC">
      <w:pPr>
        <w:pStyle w:val="a"/>
        <w:rPr>
          <w:rtl/>
        </w:rPr>
      </w:pPr>
      <w:bookmarkStart w:id="490" w:name="FS000001046T23_03_2005_17_12_08"/>
      <w:bookmarkStart w:id="491" w:name="_Toc104196646"/>
      <w:bookmarkEnd w:id="490"/>
      <w:r>
        <w:rPr>
          <w:rFonts w:hint="eastAsia"/>
          <w:rtl/>
        </w:rPr>
        <w:t>אילן</w:t>
      </w:r>
      <w:r>
        <w:rPr>
          <w:rtl/>
        </w:rPr>
        <w:t xml:space="preserve"> שלגי (שינוי):</w:t>
      </w:r>
      <w:bookmarkEnd w:id="491"/>
    </w:p>
    <w:p w14:paraId="558EC660" w14:textId="77777777" w:rsidR="00000000" w:rsidRDefault="00A92CBC">
      <w:pPr>
        <w:pStyle w:val="a0"/>
        <w:rPr>
          <w:rFonts w:hint="cs"/>
          <w:rtl/>
        </w:rPr>
      </w:pPr>
    </w:p>
    <w:p w14:paraId="615D3AE6" w14:textId="77777777" w:rsidR="00000000" w:rsidRDefault="00A92CBC">
      <w:pPr>
        <w:pStyle w:val="a0"/>
        <w:rPr>
          <w:rFonts w:hint="cs"/>
          <w:rtl/>
        </w:rPr>
      </w:pPr>
      <w:r>
        <w:rPr>
          <w:rFonts w:hint="cs"/>
          <w:rtl/>
        </w:rPr>
        <w:t xml:space="preserve">גברתי היושבת-ראש, חברות וחברי הכנסת, טוב שסטודנטים מוצאים לנכון להפגין לאו דווקא על ענייני שכר לימוד ובעיות שכואבות לכיס שלהם, אלא גם על נושא חשוב כמו עתיד ההשכלה הגבוהה. מובן שכל הפגנה וכל מחאה צריכות להיות בגדר החוק ובלי התפרעות. על זה הרי אין מחלוקת. </w:t>
      </w:r>
    </w:p>
    <w:p w14:paraId="50A96438" w14:textId="77777777" w:rsidR="00000000" w:rsidRDefault="00A92CBC">
      <w:pPr>
        <w:pStyle w:val="a0"/>
        <w:rPr>
          <w:rFonts w:hint="cs"/>
          <w:rtl/>
        </w:rPr>
      </w:pPr>
    </w:p>
    <w:p w14:paraId="0D7689F2" w14:textId="77777777" w:rsidR="00000000" w:rsidRDefault="00A92CBC">
      <w:pPr>
        <w:pStyle w:val="a0"/>
        <w:rPr>
          <w:rFonts w:hint="cs"/>
          <w:rtl/>
        </w:rPr>
      </w:pPr>
      <w:r>
        <w:rPr>
          <w:rFonts w:hint="cs"/>
          <w:rtl/>
        </w:rPr>
        <w:t xml:space="preserve">אנחנו צריכים לזכור, שהאוניברסיטאות נפגעו בעיקר מכך, שכאשר יושם </w:t>
      </w:r>
      <w:r>
        <w:rPr>
          <w:rtl/>
        </w:rPr>
        <w:t>–</w:t>
      </w:r>
      <w:r>
        <w:rPr>
          <w:rFonts w:hint="cs"/>
          <w:rtl/>
        </w:rPr>
        <w:t xml:space="preserve"> חלקית אומנם </w:t>
      </w:r>
      <w:r>
        <w:rPr>
          <w:rtl/>
        </w:rPr>
        <w:t>–</w:t>
      </w:r>
      <w:r>
        <w:rPr>
          <w:rFonts w:hint="cs"/>
          <w:rtl/>
        </w:rPr>
        <w:t xml:space="preserve"> דוח-וינוגרד, היתה הבטחה והיה מכתב של שר האוצר דאז, בייגה שוחט, שהאוניברסיטאות לא תיפגענה מהפחתת שכר הלימוד, אבל כבר ממשלת ברק לא קיימה את ההבטחה הזאת, גם לא ממשלת הליכוד, וכעת</w:t>
      </w:r>
      <w:r>
        <w:rPr>
          <w:rFonts w:hint="cs"/>
          <w:rtl/>
        </w:rPr>
        <w:t xml:space="preserve"> שוב הממשלה שהעבודה שותפה בה איננה מקיימת את ההבטחה הזאת. כך שמה שנפגע, זה האוניברסיטאות, בעיקר המחקר באוניברסיטאות. </w:t>
      </w:r>
    </w:p>
    <w:p w14:paraId="1796B4FA" w14:textId="77777777" w:rsidR="00000000" w:rsidRDefault="00A92CBC">
      <w:pPr>
        <w:pStyle w:val="a0"/>
        <w:rPr>
          <w:rFonts w:hint="cs"/>
          <w:rtl/>
        </w:rPr>
      </w:pPr>
    </w:p>
    <w:p w14:paraId="0BA986CF" w14:textId="77777777" w:rsidR="00000000" w:rsidRDefault="00A92CBC">
      <w:pPr>
        <w:pStyle w:val="a0"/>
        <w:rPr>
          <w:rFonts w:hint="cs"/>
          <w:rtl/>
        </w:rPr>
      </w:pPr>
      <w:r>
        <w:rPr>
          <w:rFonts w:hint="cs"/>
          <w:rtl/>
        </w:rPr>
        <w:t>כשהגענו סוף-סוף לכך שיש לנו שני פרסי נובל ראשונים במדעים, החשש הוא שאלה גם יהיו האחרונים. אם תלמידי כיתות י' שלנו הם בעשירייה הרביעית בעו</w:t>
      </w:r>
      <w:r>
        <w:rPr>
          <w:rFonts w:hint="cs"/>
          <w:rtl/>
        </w:rPr>
        <w:t xml:space="preserve">לם, לשם גם יגיעו המדע והמחקר הישראלי, אם לא נתעשת ומהר. תודה רבה. </w:t>
      </w:r>
    </w:p>
    <w:p w14:paraId="01A55838" w14:textId="77777777" w:rsidR="00000000" w:rsidRDefault="00A92CBC">
      <w:pPr>
        <w:pStyle w:val="a0"/>
        <w:rPr>
          <w:rFonts w:hint="cs"/>
          <w:rtl/>
        </w:rPr>
      </w:pPr>
    </w:p>
    <w:p w14:paraId="3F36057B" w14:textId="77777777" w:rsidR="00000000" w:rsidRDefault="00A92CBC">
      <w:pPr>
        <w:pStyle w:val="af1"/>
        <w:rPr>
          <w:rtl/>
        </w:rPr>
      </w:pPr>
      <w:r>
        <w:rPr>
          <w:rtl/>
        </w:rPr>
        <w:t>היו"ר קולט אביטל:</w:t>
      </w:r>
    </w:p>
    <w:p w14:paraId="167D0ED0" w14:textId="77777777" w:rsidR="00000000" w:rsidRDefault="00A92CBC">
      <w:pPr>
        <w:pStyle w:val="a0"/>
        <w:rPr>
          <w:rFonts w:hint="cs"/>
          <w:rtl/>
        </w:rPr>
      </w:pPr>
    </w:p>
    <w:p w14:paraId="56ADF94F" w14:textId="77777777" w:rsidR="00000000" w:rsidRDefault="00A92CBC">
      <w:pPr>
        <w:pStyle w:val="a0"/>
        <w:rPr>
          <w:rFonts w:hint="cs"/>
          <w:rtl/>
        </w:rPr>
      </w:pPr>
      <w:r>
        <w:rPr>
          <w:rFonts w:hint="cs"/>
          <w:rtl/>
        </w:rPr>
        <w:t xml:space="preserve">תודה רבה. חבר הכנסת ברכה, ואחריו - חברת הכנסת פולישוק-בלוך. </w:t>
      </w:r>
    </w:p>
    <w:p w14:paraId="6B422AEE" w14:textId="77777777" w:rsidR="00000000" w:rsidRDefault="00A92CBC">
      <w:pPr>
        <w:pStyle w:val="a0"/>
        <w:rPr>
          <w:rFonts w:hint="cs"/>
          <w:rtl/>
        </w:rPr>
      </w:pPr>
    </w:p>
    <w:p w14:paraId="6475E77E" w14:textId="77777777" w:rsidR="00000000" w:rsidRDefault="00A92CBC">
      <w:pPr>
        <w:pStyle w:val="a"/>
        <w:rPr>
          <w:rtl/>
        </w:rPr>
      </w:pPr>
      <w:bookmarkStart w:id="492" w:name="FS000000540T23_03_2005_17_13_04"/>
      <w:bookmarkStart w:id="493" w:name="_Toc104196647"/>
      <w:bookmarkEnd w:id="492"/>
      <w:r>
        <w:rPr>
          <w:rtl/>
        </w:rPr>
        <w:t>מוחמד ברכה (חד"ש-תע"ל):</w:t>
      </w:r>
      <w:bookmarkEnd w:id="493"/>
    </w:p>
    <w:p w14:paraId="1A3EB081" w14:textId="77777777" w:rsidR="00000000" w:rsidRDefault="00A92CBC">
      <w:pPr>
        <w:pStyle w:val="a0"/>
        <w:rPr>
          <w:rtl/>
        </w:rPr>
      </w:pPr>
    </w:p>
    <w:p w14:paraId="720615A2" w14:textId="77777777" w:rsidR="00000000" w:rsidRDefault="00A92CBC">
      <w:pPr>
        <w:pStyle w:val="a0"/>
        <w:rPr>
          <w:rFonts w:hint="cs"/>
          <w:rtl/>
        </w:rPr>
      </w:pPr>
      <w:r>
        <w:rPr>
          <w:rFonts w:hint="cs"/>
          <w:rtl/>
        </w:rPr>
        <w:t>גברתי היושבת-ראש, רבותי חברי הכנסת, הייתי מצפה משרת החינוך שתנהג כמו פרופסור הרשקו</w:t>
      </w:r>
      <w:r>
        <w:rPr>
          <w:rFonts w:hint="cs"/>
          <w:rtl/>
        </w:rPr>
        <w:t>, חתן פרס נובל, ותיתן גיבוי לסטודנטים. את שרת החינוך והתרבות, ולדעתי, את צריכה לתת להם את הגיבוי, ולא להשתמש במלים משתלחות על כך שהם התפרעו, איבדו שליטה ויצאו מכל פרופורציות ולהתקיף את הנהגת הסטודנטים. את האוזן הקשבת, אם בכלל, אבל את בוחרת להיות שרת ההתנחל</w:t>
      </w:r>
      <w:r>
        <w:rPr>
          <w:rFonts w:hint="cs"/>
          <w:rtl/>
        </w:rPr>
        <w:t>ויות והמתנחלים ולא שרת החינוך, מה אפשר לעשות?</w:t>
      </w:r>
    </w:p>
    <w:p w14:paraId="6E78E0B5" w14:textId="77777777" w:rsidR="00000000" w:rsidRDefault="00A92CBC">
      <w:pPr>
        <w:pStyle w:val="a0"/>
        <w:rPr>
          <w:rFonts w:hint="cs"/>
          <w:rtl/>
        </w:rPr>
      </w:pPr>
    </w:p>
    <w:p w14:paraId="2E517F82" w14:textId="77777777" w:rsidR="00000000" w:rsidRDefault="00A92CBC">
      <w:pPr>
        <w:pStyle w:val="a0"/>
        <w:rPr>
          <w:rFonts w:hint="cs"/>
          <w:rtl/>
        </w:rPr>
      </w:pPr>
      <w:r>
        <w:rPr>
          <w:rFonts w:hint="cs"/>
          <w:rtl/>
        </w:rPr>
        <w:t>מה שקורה זה שהממשלה מתנפלת על האוניברסיטאות, ההנהלות מתנפלות על החוגים, החוגים מתנפלים על הסטודנטים, ועכשיו יש מי שדואג, גברתי היושבת-ראש, גם לסכסך בין הסטודנטים, בינם לבין עצמם. לכן יצא מי שיצא, למשל הרקטור ש</w:t>
      </w:r>
      <w:r>
        <w:rPr>
          <w:rFonts w:hint="cs"/>
          <w:rtl/>
        </w:rPr>
        <w:t>ל אוניברסיטת חיפה, ואמר שיש גורמים אינטרסנטיים בקרב המפגינים. אחר כך באה אגודת הסטודנטים של אוניברסיטת חיפה והאשימה את התא של חד"ש, של המפלגה שלנו, שהוא ליבה את היצרים. זאת היתה הפגנה של סטודנטים יהודים וערבים על עניין צודק. אם לחברי חד"ש, לחברינו, היה תפק</w:t>
      </w:r>
      <w:r>
        <w:rPr>
          <w:rFonts w:hint="cs"/>
          <w:rtl/>
        </w:rPr>
        <w:t xml:space="preserve">יד בעניין הזה, אני אומר לכם שאני גאה בזה ובהם, אחד-אחד. </w:t>
      </w:r>
    </w:p>
    <w:p w14:paraId="07956C88" w14:textId="77777777" w:rsidR="00000000" w:rsidRDefault="00A92CBC">
      <w:pPr>
        <w:pStyle w:val="a0"/>
        <w:rPr>
          <w:rFonts w:hint="cs"/>
          <w:rtl/>
        </w:rPr>
      </w:pPr>
    </w:p>
    <w:p w14:paraId="0A7149C4" w14:textId="77777777" w:rsidR="00000000" w:rsidRDefault="00A92CBC">
      <w:pPr>
        <w:pStyle w:val="a0"/>
        <w:rPr>
          <w:rFonts w:hint="cs"/>
          <w:rtl/>
        </w:rPr>
      </w:pPr>
      <w:r>
        <w:rPr>
          <w:rFonts w:hint="cs"/>
          <w:rtl/>
        </w:rPr>
        <w:t xml:space="preserve">אני דורש מכאן ואומר שאם המשטרה מתנהגת כלפי הסטודנטים בצורה שוויונית, היא צריכה לשחרר את כולם. לא ייתכן שעכשיו, ברגע זה, כל הסטודנטים שנעצרו שוחררו, למעט שלושה סטודנטים ערבים - ראש התאחדות הסטודנטים </w:t>
      </w:r>
      <w:r>
        <w:rPr>
          <w:rFonts w:hint="cs"/>
          <w:rtl/>
        </w:rPr>
        <w:t xml:space="preserve">הערבים, ראש ועד הסטודנטים הערבים באוניברסיטת חיפה ועוד סטודנט שלישי. זה דבר שאינו מתקבל על הדעת. תני להם גיבוי. </w:t>
      </w:r>
    </w:p>
    <w:p w14:paraId="3727AC0F" w14:textId="77777777" w:rsidR="00000000" w:rsidRDefault="00A92CBC">
      <w:pPr>
        <w:pStyle w:val="a0"/>
        <w:rPr>
          <w:rFonts w:hint="cs"/>
          <w:rtl/>
        </w:rPr>
      </w:pPr>
    </w:p>
    <w:p w14:paraId="08009CB6" w14:textId="77777777" w:rsidR="00000000" w:rsidRDefault="00A92CBC">
      <w:pPr>
        <w:pStyle w:val="af1"/>
        <w:rPr>
          <w:rtl/>
        </w:rPr>
      </w:pPr>
      <w:r>
        <w:rPr>
          <w:rFonts w:hint="eastAsia"/>
          <w:rtl/>
        </w:rPr>
        <w:t>היו</w:t>
      </w:r>
      <w:r>
        <w:rPr>
          <w:rtl/>
        </w:rPr>
        <w:t>"ר קולט אביטל:</w:t>
      </w:r>
    </w:p>
    <w:p w14:paraId="1A889CC1" w14:textId="77777777" w:rsidR="00000000" w:rsidRDefault="00A92CBC">
      <w:pPr>
        <w:pStyle w:val="a0"/>
        <w:rPr>
          <w:rFonts w:hint="cs"/>
          <w:rtl/>
        </w:rPr>
      </w:pPr>
    </w:p>
    <w:p w14:paraId="05F25928" w14:textId="77777777" w:rsidR="00000000" w:rsidRDefault="00A92CBC">
      <w:pPr>
        <w:pStyle w:val="a0"/>
        <w:rPr>
          <w:rFonts w:hint="cs"/>
          <w:rtl/>
        </w:rPr>
      </w:pPr>
      <w:r>
        <w:rPr>
          <w:rFonts w:hint="cs"/>
          <w:rtl/>
        </w:rPr>
        <w:t xml:space="preserve">תודה רבה. חברת הכנסת פולישוק בלוך, בבקשה. </w:t>
      </w:r>
    </w:p>
    <w:p w14:paraId="3D52FA1F" w14:textId="77777777" w:rsidR="00000000" w:rsidRDefault="00A92CBC">
      <w:pPr>
        <w:pStyle w:val="a0"/>
        <w:rPr>
          <w:rFonts w:hint="cs"/>
          <w:rtl/>
        </w:rPr>
      </w:pPr>
      <w:r>
        <w:rPr>
          <w:rFonts w:hint="cs"/>
          <w:rtl/>
        </w:rPr>
        <w:t xml:space="preserve"> </w:t>
      </w:r>
    </w:p>
    <w:p w14:paraId="33523FA5" w14:textId="77777777" w:rsidR="00000000" w:rsidRDefault="00A92CBC">
      <w:pPr>
        <w:pStyle w:val="a"/>
        <w:rPr>
          <w:rtl/>
        </w:rPr>
      </w:pPr>
      <w:bookmarkStart w:id="494" w:name="FS000001047T23_03_2005_17_39_13"/>
      <w:bookmarkStart w:id="495" w:name="_Toc104196648"/>
      <w:bookmarkEnd w:id="494"/>
      <w:r>
        <w:rPr>
          <w:rtl/>
        </w:rPr>
        <w:t>מל פולישוק-בלוך (</w:t>
      </w:r>
      <w:r>
        <w:rPr>
          <w:rFonts w:hint="cs"/>
          <w:rtl/>
        </w:rPr>
        <w:t>שינוי</w:t>
      </w:r>
      <w:r>
        <w:rPr>
          <w:rtl/>
        </w:rPr>
        <w:t>):</w:t>
      </w:r>
      <w:bookmarkEnd w:id="495"/>
    </w:p>
    <w:p w14:paraId="7560623F" w14:textId="77777777" w:rsidR="00000000" w:rsidRDefault="00A92CBC">
      <w:pPr>
        <w:pStyle w:val="a0"/>
        <w:rPr>
          <w:rtl/>
        </w:rPr>
      </w:pPr>
    </w:p>
    <w:p w14:paraId="0DA60BC4" w14:textId="77777777" w:rsidR="00000000" w:rsidRDefault="00A92CBC">
      <w:pPr>
        <w:pStyle w:val="a0"/>
        <w:rPr>
          <w:rFonts w:hint="cs"/>
          <w:rtl/>
        </w:rPr>
      </w:pPr>
      <w:r>
        <w:rPr>
          <w:rFonts w:hint="cs"/>
          <w:rtl/>
        </w:rPr>
        <w:t>גברתי השרה, קודם כול, אני שמחה שבאמת קיימתם דיון, אנ</w:t>
      </w:r>
      <w:r>
        <w:rPr>
          <w:rFonts w:hint="cs"/>
          <w:rtl/>
        </w:rPr>
        <w:t xml:space="preserve">י חושבת שזה חשוב. אנחנו בוועדת החינוך והתרבות מנהלים סדרה של דיונים, כי אני חושבת שהגיע הזמן שתהיה מדיניות מגובשת ונכונה להשכלה הגבוהה במדינת ישראל. </w:t>
      </w:r>
    </w:p>
    <w:p w14:paraId="361E21DD" w14:textId="77777777" w:rsidR="00000000" w:rsidRDefault="00A92CBC">
      <w:pPr>
        <w:pStyle w:val="a0"/>
        <w:rPr>
          <w:rtl/>
        </w:rPr>
      </w:pPr>
    </w:p>
    <w:p w14:paraId="3D05F5F3" w14:textId="77777777" w:rsidR="00000000" w:rsidRDefault="00A92CBC">
      <w:pPr>
        <w:pStyle w:val="a0"/>
        <w:rPr>
          <w:rFonts w:hint="cs"/>
          <w:rtl/>
        </w:rPr>
      </w:pPr>
      <w:r>
        <w:rPr>
          <w:rFonts w:hint="cs"/>
          <w:rtl/>
        </w:rPr>
        <w:t>לומר שיש נושא אחד שבגללו יש בעיות בהשכלה הגבוהה - את זה אפשר להגיד למי שלא מכיר את העובדות. ההשכלה הגבוהה</w:t>
      </w:r>
      <w:r>
        <w:rPr>
          <w:rFonts w:hint="cs"/>
          <w:rtl/>
        </w:rPr>
        <w:t xml:space="preserve"> במדינת ישראל עברה בעשור האחרון תהפוכות. היא הכפילה את עצמה, יש מכללות, יש אוניברסיטאות, יש מחקר, יש הוראה, יש אלף ואחד גורמים שהשתנו במערכת. ות"ת עושה את שלה, זה נכון. ות"ת נאלצה להילחם מול האוצר במשך כמה שנים, כדי להשיג דבר בנאלי כמו תוכנית חומש. לצערי ה</w:t>
      </w:r>
      <w:r>
        <w:rPr>
          <w:rFonts w:hint="cs"/>
          <w:rtl/>
        </w:rPr>
        <w:t xml:space="preserve">רב, ות"ת נאלצה לראות כהישג ממדרגה ראשונה את עצם קיומה של תוכנית כשלעצמה, שזה דבר אלמנטרי שהיה צריך להיות ברור מאליו. אבל ככה זה. זה לא רק בממשלה הזאת, אלא גם בקודמתה ובקודמת לה. </w:t>
      </w:r>
    </w:p>
    <w:p w14:paraId="28B93CE0" w14:textId="77777777" w:rsidR="00000000" w:rsidRDefault="00A92CBC">
      <w:pPr>
        <w:pStyle w:val="a0"/>
        <w:rPr>
          <w:rFonts w:hint="cs"/>
          <w:rtl/>
        </w:rPr>
      </w:pPr>
    </w:p>
    <w:p w14:paraId="65612FCB" w14:textId="77777777" w:rsidR="00000000" w:rsidRDefault="00A92CBC">
      <w:pPr>
        <w:pStyle w:val="a0"/>
        <w:rPr>
          <w:rFonts w:hint="cs"/>
          <w:rtl/>
        </w:rPr>
      </w:pPr>
      <w:r>
        <w:rPr>
          <w:rFonts w:hint="cs"/>
          <w:rtl/>
        </w:rPr>
        <w:t>אז טוב שיש תוכנית חומש, אני מסכימה, זה מצוין אפילו. זה שיש התייעלות של האוני</w:t>
      </w:r>
      <w:r>
        <w:rPr>
          <w:rFonts w:hint="cs"/>
          <w:rtl/>
        </w:rPr>
        <w:t xml:space="preserve">ברסיטאות זה עוד יותר מצוין, ולזה גם אני מסכימה. אבל התקציבים קוצצו במיליארד שקל. לגבי תוכניות ייעול, אלה ששמענו בפירוט, של אוניברסיטת תל-אביב </w:t>
      </w:r>
      <w:r>
        <w:rPr>
          <w:rtl/>
        </w:rPr>
        <w:t>–</w:t>
      </w:r>
      <w:r>
        <w:rPr>
          <w:rFonts w:hint="cs"/>
          <w:rtl/>
        </w:rPr>
        <w:t xml:space="preserve"> וזה לא נכון לומר שהסטודנטים לא יודעים, כי הם היו בישיבה והם שמעו על תוכנית הייעול של אוניברסיטת תל-אביב - ראינו </w:t>
      </w:r>
      <w:r>
        <w:rPr>
          <w:rFonts w:hint="cs"/>
          <w:rtl/>
        </w:rPr>
        <w:t>איך מכניסים לנו את ההפרטה. אני מאוד בעד הפרטה. אתם יודעים שאני מאוד בעד הפרטה, אבל לא במערכת ציבורית, לא באוניברסיטה ציבורית שממומנת על-ידי מדינת ישראל. יש לנו כאן יחידות מימון חוץ-תקציביות, חמש תוכניות לימודים באוניברסיטה, כל תוכנית עולה 40,000 שקל לשנת ל</w:t>
      </w:r>
      <w:r>
        <w:rPr>
          <w:rFonts w:hint="cs"/>
          <w:rtl/>
        </w:rPr>
        <w:t xml:space="preserve">ימודים אחת, וזאת שערורייה, שגם אני, שמאמינה בהפרטה, חושבת שזה לא בסדר. </w:t>
      </w:r>
    </w:p>
    <w:p w14:paraId="5C737774" w14:textId="77777777" w:rsidR="00000000" w:rsidRDefault="00A92CBC">
      <w:pPr>
        <w:pStyle w:val="a0"/>
        <w:rPr>
          <w:rFonts w:hint="cs"/>
          <w:rtl/>
        </w:rPr>
      </w:pPr>
    </w:p>
    <w:p w14:paraId="54BA8EE1" w14:textId="77777777" w:rsidR="00000000" w:rsidRDefault="00A92CBC">
      <w:pPr>
        <w:pStyle w:val="a0"/>
        <w:rPr>
          <w:rFonts w:hint="cs"/>
          <w:rtl/>
        </w:rPr>
      </w:pPr>
      <w:r>
        <w:rPr>
          <w:rFonts w:hint="cs"/>
          <w:rtl/>
        </w:rPr>
        <w:t>לגבי ניהול לקוי, אין ספק שיש ניהול לקוי ובזבזני. מישהו צריך לתת את הדין. אני לא מבינה, לא נותנים את הדין על זה. גם ראשי האוניברסיטאות צריכים לתת את הדין, לא רק סטודנטים מסכנים שבסך הכ</w:t>
      </w:r>
      <w:r>
        <w:rPr>
          <w:rFonts w:hint="cs"/>
          <w:rtl/>
        </w:rPr>
        <w:t xml:space="preserve">ול רק רוצים ללמוד. </w:t>
      </w:r>
    </w:p>
    <w:p w14:paraId="1408439A" w14:textId="77777777" w:rsidR="00000000" w:rsidRDefault="00A92CBC">
      <w:pPr>
        <w:pStyle w:val="a0"/>
        <w:rPr>
          <w:rFonts w:hint="cs"/>
          <w:rtl/>
        </w:rPr>
      </w:pPr>
    </w:p>
    <w:p w14:paraId="1C163A12" w14:textId="77777777" w:rsidR="00000000" w:rsidRDefault="00A92CBC">
      <w:pPr>
        <w:pStyle w:val="a0"/>
        <w:rPr>
          <w:rFonts w:hint="cs"/>
          <w:rtl/>
        </w:rPr>
      </w:pPr>
      <w:r>
        <w:rPr>
          <w:rFonts w:hint="cs"/>
          <w:rtl/>
        </w:rPr>
        <w:t>אני פונה לשרה. הסטודנטים לא טועים, הם מכירים את העובדות. זה ניסיון גם מלאכותי וגם מגמתי לגמד את הבעיה. הבעיה היא שממשלת ישראל לא באמת מאמינה שההשכלה הגבוהה היא המפתח לעתידה ולקיומה של מדינת ישראל, וזה בא לידי ביטוי בתקציב חסר. היום, גב</w:t>
      </w:r>
      <w:r>
        <w:rPr>
          <w:rFonts w:hint="cs"/>
          <w:rtl/>
        </w:rPr>
        <w:t xml:space="preserve">רתי השרה, צריך להוסיף מיליארד שקלים להשכלה הגבוהה. </w:t>
      </w:r>
    </w:p>
    <w:p w14:paraId="1BBE9730" w14:textId="77777777" w:rsidR="00000000" w:rsidRDefault="00A92CBC">
      <w:pPr>
        <w:pStyle w:val="af1"/>
        <w:rPr>
          <w:rFonts w:hint="cs"/>
          <w:rtl/>
        </w:rPr>
      </w:pPr>
    </w:p>
    <w:p w14:paraId="79BACD52" w14:textId="77777777" w:rsidR="00000000" w:rsidRDefault="00A92CBC">
      <w:pPr>
        <w:pStyle w:val="af1"/>
        <w:rPr>
          <w:rtl/>
        </w:rPr>
      </w:pPr>
      <w:r>
        <w:rPr>
          <w:rtl/>
        </w:rPr>
        <w:t>היו"ר קולט אביטל:</w:t>
      </w:r>
    </w:p>
    <w:p w14:paraId="0E63CE89" w14:textId="77777777" w:rsidR="00000000" w:rsidRDefault="00A92CBC">
      <w:pPr>
        <w:pStyle w:val="a0"/>
        <w:rPr>
          <w:rFonts w:hint="cs"/>
          <w:rtl/>
        </w:rPr>
      </w:pPr>
    </w:p>
    <w:p w14:paraId="25F7081B" w14:textId="77777777" w:rsidR="00000000" w:rsidRDefault="00A92CBC">
      <w:pPr>
        <w:pStyle w:val="a0"/>
        <w:rPr>
          <w:rFonts w:hint="cs"/>
          <w:rtl/>
        </w:rPr>
      </w:pPr>
      <w:r>
        <w:rPr>
          <w:rFonts w:hint="cs"/>
          <w:rtl/>
        </w:rPr>
        <w:t xml:space="preserve">חבר הכנסת דהאמשה, בבקשה. </w:t>
      </w:r>
    </w:p>
    <w:p w14:paraId="10FEBF57" w14:textId="77777777" w:rsidR="00000000" w:rsidRDefault="00A92CBC">
      <w:pPr>
        <w:pStyle w:val="a0"/>
        <w:rPr>
          <w:rFonts w:hint="cs"/>
          <w:rtl/>
        </w:rPr>
      </w:pPr>
    </w:p>
    <w:p w14:paraId="17FF23AE" w14:textId="77777777" w:rsidR="00000000" w:rsidRDefault="00A92CBC">
      <w:pPr>
        <w:pStyle w:val="a"/>
        <w:rPr>
          <w:rtl/>
        </w:rPr>
      </w:pPr>
      <w:bookmarkStart w:id="496" w:name="FS000000526T23_03_2005_17_17_42"/>
      <w:bookmarkStart w:id="497" w:name="FS000000550T23_03_2005_17_17_47"/>
      <w:bookmarkStart w:id="498" w:name="_Toc104196649"/>
      <w:bookmarkEnd w:id="496"/>
      <w:bookmarkEnd w:id="497"/>
      <w:r>
        <w:rPr>
          <w:rtl/>
        </w:rPr>
        <w:t>עבד-אלמאלכ דהאמשה (רע"ם):</w:t>
      </w:r>
      <w:bookmarkEnd w:id="498"/>
    </w:p>
    <w:p w14:paraId="32089118" w14:textId="77777777" w:rsidR="00000000" w:rsidRDefault="00A92CBC">
      <w:pPr>
        <w:pStyle w:val="a0"/>
        <w:rPr>
          <w:rtl/>
        </w:rPr>
      </w:pPr>
    </w:p>
    <w:p w14:paraId="0DB3191E" w14:textId="77777777" w:rsidR="00000000" w:rsidRDefault="00A92CBC">
      <w:pPr>
        <w:pStyle w:val="a0"/>
        <w:rPr>
          <w:rFonts w:hint="cs"/>
          <w:rtl/>
        </w:rPr>
      </w:pPr>
      <w:r>
        <w:rPr>
          <w:rFonts w:hint="cs"/>
          <w:rtl/>
        </w:rPr>
        <w:t>גברתי היושבת-ראש, גברתי השרה, חברי חברי הכנסת, אני חושב שהדיון הזה איננו ממלא את תפקידו בצורה נכונה. אחד המציעים אמר, שהתקציב לאונ</w:t>
      </w:r>
      <w:r>
        <w:rPr>
          <w:rFonts w:hint="cs"/>
          <w:rtl/>
        </w:rPr>
        <w:t xml:space="preserve">יברסיטאות, לא רק שהוא קוצץ, אלא גם לאחר הורדת שכר הלימוד לא פיצו את האוניברסיטאות על העניין הזה, ועכשיו האוניברסיטאות נאלצות לקצץ בלימודים, בפרויקטים, בחוגים ובכל מה שהביא לקיצוץ הזה. </w:t>
      </w:r>
    </w:p>
    <w:p w14:paraId="2AD74DBF" w14:textId="77777777" w:rsidR="00000000" w:rsidRDefault="00A92CBC">
      <w:pPr>
        <w:pStyle w:val="a0"/>
        <w:rPr>
          <w:rFonts w:hint="cs"/>
          <w:rtl/>
        </w:rPr>
      </w:pPr>
    </w:p>
    <w:p w14:paraId="20CE548E" w14:textId="77777777" w:rsidR="00000000" w:rsidRDefault="00A92CBC">
      <w:pPr>
        <w:pStyle w:val="a0"/>
        <w:rPr>
          <w:rFonts w:hint="cs"/>
          <w:rtl/>
        </w:rPr>
      </w:pPr>
      <w:r>
        <w:rPr>
          <w:rFonts w:hint="cs"/>
          <w:rtl/>
        </w:rPr>
        <w:t>היכן הממשלה? היא צריכה לפצות את האוניברסיטאות, ואז לתת לתלמידים ולסטוד</w:t>
      </w:r>
      <w:r>
        <w:rPr>
          <w:rFonts w:hint="cs"/>
          <w:rtl/>
        </w:rPr>
        <w:t xml:space="preserve">נטים ללמוד, בלי שהם ייאלצו לצאת לרחובות, להפגין ולהיעצר בידי המשטרה. ככה היא לא תסבול מכל מיני תכתיבים והתפרעויות. </w:t>
      </w:r>
    </w:p>
    <w:p w14:paraId="268E9FF5" w14:textId="77777777" w:rsidR="00000000" w:rsidRDefault="00A92CBC">
      <w:pPr>
        <w:pStyle w:val="a0"/>
        <w:rPr>
          <w:rFonts w:hint="cs"/>
          <w:rtl/>
        </w:rPr>
      </w:pPr>
    </w:p>
    <w:p w14:paraId="489B41B6" w14:textId="77777777" w:rsidR="00000000" w:rsidRDefault="00A92CBC">
      <w:pPr>
        <w:pStyle w:val="a0"/>
        <w:rPr>
          <w:rFonts w:hint="cs"/>
          <w:rtl/>
        </w:rPr>
      </w:pPr>
      <w:r>
        <w:rPr>
          <w:rFonts w:hint="cs"/>
          <w:rtl/>
        </w:rPr>
        <w:t>אני מבקש שהממשלה אכן תוסיף את התקציבים הדרושים. אם היא מוסיפה על ימין ועל שמאל מיליונים ומיליארדים לכל מיני דברים - תקציב המדינה הוא  260 מ</w:t>
      </w:r>
      <w:r>
        <w:rPr>
          <w:rFonts w:hint="cs"/>
          <w:rtl/>
        </w:rPr>
        <w:t xml:space="preserve">יליארד </w:t>
      </w:r>
      <w:r>
        <w:rPr>
          <w:rtl/>
        </w:rPr>
        <w:t>–</w:t>
      </w:r>
      <w:r>
        <w:rPr>
          <w:rFonts w:hint="cs"/>
          <w:rtl/>
        </w:rPr>
        <w:t xml:space="preserve"> 1% מהתקציב הזה יפתור את הבעיה. תודה רבה. </w:t>
      </w:r>
    </w:p>
    <w:p w14:paraId="0734B671" w14:textId="77777777" w:rsidR="00000000" w:rsidRDefault="00A92CBC">
      <w:pPr>
        <w:pStyle w:val="a0"/>
        <w:rPr>
          <w:rFonts w:hint="cs"/>
          <w:rtl/>
        </w:rPr>
      </w:pPr>
    </w:p>
    <w:p w14:paraId="0C47BFEE" w14:textId="77777777" w:rsidR="00000000" w:rsidRDefault="00A92CBC">
      <w:pPr>
        <w:pStyle w:val="af1"/>
        <w:rPr>
          <w:rtl/>
        </w:rPr>
      </w:pPr>
      <w:r>
        <w:rPr>
          <w:rtl/>
        </w:rPr>
        <w:t>היו"ר קולט אביטל:</w:t>
      </w:r>
    </w:p>
    <w:p w14:paraId="379ACDC0" w14:textId="77777777" w:rsidR="00000000" w:rsidRDefault="00A92CBC">
      <w:pPr>
        <w:pStyle w:val="a0"/>
        <w:rPr>
          <w:rtl/>
        </w:rPr>
      </w:pPr>
    </w:p>
    <w:p w14:paraId="48D412BF" w14:textId="77777777" w:rsidR="00000000" w:rsidRDefault="00A92CBC">
      <w:pPr>
        <w:pStyle w:val="a0"/>
        <w:rPr>
          <w:rFonts w:hint="cs"/>
          <w:rtl/>
        </w:rPr>
      </w:pPr>
      <w:r>
        <w:rPr>
          <w:rFonts w:hint="cs"/>
          <w:rtl/>
        </w:rPr>
        <w:t xml:space="preserve">תודה רבה. </w:t>
      </w:r>
    </w:p>
    <w:p w14:paraId="0ADFF49E" w14:textId="77777777" w:rsidR="00000000" w:rsidRDefault="00A92CBC">
      <w:pPr>
        <w:pStyle w:val="a0"/>
        <w:rPr>
          <w:rFonts w:hint="cs"/>
          <w:rtl/>
        </w:rPr>
      </w:pPr>
    </w:p>
    <w:p w14:paraId="4CB812F6" w14:textId="77777777" w:rsidR="00000000" w:rsidRDefault="00A92CBC">
      <w:pPr>
        <w:pStyle w:val="a0"/>
        <w:rPr>
          <w:rFonts w:hint="cs"/>
          <w:rtl/>
        </w:rPr>
      </w:pPr>
      <w:r>
        <w:rPr>
          <w:rFonts w:hint="cs"/>
          <w:rtl/>
        </w:rPr>
        <w:t xml:space="preserve">ובכן, אנחנו עוברים להצבעה. אנחנו מצביעים בעד, אם רוצים להעביר את זה למליאה. אנחנו מצביעים נגד, אם אנחנו רוצים להסיר את ההצעה מסדר-היום.  </w:t>
      </w:r>
    </w:p>
    <w:p w14:paraId="4CBC3EBC" w14:textId="77777777" w:rsidR="00000000" w:rsidRDefault="00A92CBC">
      <w:pPr>
        <w:pStyle w:val="a0"/>
        <w:rPr>
          <w:rFonts w:hint="cs"/>
          <w:rtl/>
        </w:rPr>
      </w:pPr>
    </w:p>
    <w:p w14:paraId="6CBF8431" w14:textId="77777777" w:rsidR="00000000" w:rsidRDefault="00A92CBC">
      <w:pPr>
        <w:pStyle w:val="af0"/>
        <w:rPr>
          <w:rtl/>
        </w:rPr>
      </w:pPr>
      <w:r>
        <w:rPr>
          <w:rFonts w:hint="eastAsia"/>
          <w:rtl/>
        </w:rPr>
        <w:t>זבולון</w:t>
      </w:r>
      <w:r>
        <w:rPr>
          <w:rtl/>
        </w:rPr>
        <w:t xml:space="preserve"> אורלב (מפד"ל):</w:t>
      </w:r>
    </w:p>
    <w:p w14:paraId="0A3F3A19" w14:textId="77777777" w:rsidR="00000000" w:rsidRDefault="00A92CBC">
      <w:pPr>
        <w:pStyle w:val="a0"/>
        <w:rPr>
          <w:rFonts w:hint="cs"/>
          <w:rtl/>
        </w:rPr>
      </w:pPr>
    </w:p>
    <w:p w14:paraId="36A492F2" w14:textId="77777777" w:rsidR="00000000" w:rsidRDefault="00A92CBC">
      <w:pPr>
        <w:pStyle w:val="a0"/>
        <w:rPr>
          <w:rFonts w:hint="cs"/>
          <w:rtl/>
        </w:rPr>
      </w:pPr>
      <w:r>
        <w:rPr>
          <w:rFonts w:hint="cs"/>
          <w:rtl/>
        </w:rPr>
        <w:t>אנחנו בעד ו</w:t>
      </w:r>
      <w:r>
        <w:rPr>
          <w:rFonts w:hint="cs"/>
          <w:rtl/>
        </w:rPr>
        <w:t xml:space="preserve">עדה. </w:t>
      </w:r>
    </w:p>
    <w:p w14:paraId="62A61ACA" w14:textId="77777777" w:rsidR="00000000" w:rsidRDefault="00A92CBC">
      <w:pPr>
        <w:pStyle w:val="a0"/>
        <w:rPr>
          <w:rFonts w:hint="cs"/>
          <w:rtl/>
        </w:rPr>
      </w:pPr>
    </w:p>
    <w:p w14:paraId="195E9F29" w14:textId="77777777" w:rsidR="00000000" w:rsidRDefault="00A92CBC">
      <w:pPr>
        <w:pStyle w:val="af0"/>
        <w:rPr>
          <w:rtl/>
        </w:rPr>
      </w:pPr>
      <w:r>
        <w:rPr>
          <w:rFonts w:hint="eastAsia"/>
          <w:rtl/>
        </w:rPr>
        <w:t>משה</w:t>
      </w:r>
      <w:r>
        <w:rPr>
          <w:rtl/>
        </w:rPr>
        <w:t xml:space="preserve"> גפני (דגל התורה):</w:t>
      </w:r>
    </w:p>
    <w:p w14:paraId="5E0CB153" w14:textId="77777777" w:rsidR="00000000" w:rsidRDefault="00A92CBC">
      <w:pPr>
        <w:pStyle w:val="a0"/>
        <w:rPr>
          <w:rFonts w:hint="cs"/>
          <w:rtl/>
        </w:rPr>
      </w:pPr>
    </w:p>
    <w:p w14:paraId="27FB974B" w14:textId="77777777" w:rsidR="00000000" w:rsidRDefault="00A92CBC">
      <w:pPr>
        <w:pStyle w:val="a0"/>
        <w:rPr>
          <w:rFonts w:hint="cs"/>
          <w:rtl/>
        </w:rPr>
      </w:pPr>
      <w:r>
        <w:rPr>
          <w:rFonts w:hint="cs"/>
          <w:rtl/>
        </w:rPr>
        <w:t xml:space="preserve">בוועדה דנים בזה בין כה וכה. </w:t>
      </w:r>
    </w:p>
    <w:p w14:paraId="79E7DF6D" w14:textId="77777777" w:rsidR="00000000" w:rsidRDefault="00A92CBC">
      <w:pPr>
        <w:pStyle w:val="a0"/>
        <w:rPr>
          <w:rFonts w:hint="cs"/>
          <w:rtl/>
        </w:rPr>
      </w:pPr>
    </w:p>
    <w:p w14:paraId="4F7347DE" w14:textId="77777777" w:rsidR="00000000" w:rsidRDefault="00A92CBC">
      <w:pPr>
        <w:pStyle w:val="af0"/>
        <w:rPr>
          <w:rtl/>
        </w:rPr>
      </w:pPr>
      <w:r>
        <w:rPr>
          <w:rFonts w:hint="eastAsia"/>
          <w:rtl/>
        </w:rPr>
        <w:t>מל</w:t>
      </w:r>
      <w:r>
        <w:rPr>
          <w:rtl/>
        </w:rPr>
        <w:t xml:space="preserve"> פולישוק-בלוך (שינוי):</w:t>
      </w:r>
    </w:p>
    <w:p w14:paraId="1498DF73" w14:textId="77777777" w:rsidR="00000000" w:rsidRDefault="00A92CBC">
      <w:pPr>
        <w:pStyle w:val="a0"/>
        <w:rPr>
          <w:rFonts w:hint="cs"/>
          <w:rtl/>
        </w:rPr>
      </w:pPr>
    </w:p>
    <w:p w14:paraId="47C10369" w14:textId="77777777" w:rsidR="00000000" w:rsidRDefault="00A92CBC">
      <w:pPr>
        <w:pStyle w:val="a0"/>
        <w:rPr>
          <w:rFonts w:hint="cs"/>
          <w:rtl/>
        </w:rPr>
      </w:pPr>
      <w:r>
        <w:rPr>
          <w:rFonts w:hint="cs"/>
          <w:rtl/>
        </w:rPr>
        <w:t>אתה מוזמן לדיון ביום שלישי הבא.</w:t>
      </w:r>
      <w:r>
        <w:rPr>
          <w:rFonts w:hint="cs"/>
        </w:rPr>
        <w:t xml:space="preserve"> </w:t>
      </w:r>
    </w:p>
    <w:p w14:paraId="52ACBBAB" w14:textId="77777777" w:rsidR="00000000" w:rsidRDefault="00A92CBC">
      <w:pPr>
        <w:pStyle w:val="a0"/>
        <w:rPr>
          <w:rFonts w:hint="cs"/>
          <w:rtl/>
        </w:rPr>
      </w:pPr>
    </w:p>
    <w:p w14:paraId="47A877DF" w14:textId="77777777" w:rsidR="00000000" w:rsidRDefault="00A92CBC">
      <w:pPr>
        <w:pStyle w:val="af0"/>
        <w:rPr>
          <w:rtl/>
        </w:rPr>
      </w:pPr>
      <w:r>
        <w:rPr>
          <w:rFonts w:hint="eastAsia"/>
          <w:rtl/>
        </w:rPr>
        <w:t>זבולון</w:t>
      </w:r>
      <w:r>
        <w:rPr>
          <w:rtl/>
        </w:rPr>
        <w:t xml:space="preserve"> אורלב (מפד"ל):</w:t>
      </w:r>
    </w:p>
    <w:p w14:paraId="250B7D4E" w14:textId="77777777" w:rsidR="00000000" w:rsidRDefault="00A92CBC">
      <w:pPr>
        <w:pStyle w:val="a0"/>
        <w:rPr>
          <w:rFonts w:hint="cs"/>
          <w:rtl/>
        </w:rPr>
      </w:pPr>
    </w:p>
    <w:p w14:paraId="44D2E444" w14:textId="77777777" w:rsidR="00000000" w:rsidRDefault="00A92CBC">
      <w:pPr>
        <w:pStyle w:val="a0"/>
        <w:rPr>
          <w:rFonts w:hint="cs"/>
          <w:rtl/>
        </w:rPr>
      </w:pPr>
      <w:r>
        <w:rPr>
          <w:rFonts w:hint="cs"/>
          <w:rtl/>
        </w:rPr>
        <w:t xml:space="preserve">אם יושבת-ראש ועדת החינוך אומרת - - - </w:t>
      </w:r>
    </w:p>
    <w:p w14:paraId="698BD0C1" w14:textId="77777777" w:rsidR="00000000" w:rsidRDefault="00A92CBC">
      <w:pPr>
        <w:pStyle w:val="a0"/>
        <w:rPr>
          <w:rFonts w:hint="cs"/>
          <w:rtl/>
        </w:rPr>
      </w:pPr>
    </w:p>
    <w:p w14:paraId="33D463F7" w14:textId="77777777" w:rsidR="00000000" w:rsidRDefault="00A92CBC">
      <w:pPr>
        <w:pStyle w:val="af1"/>
        <w:rPr>
          <w:rtl/>
        </w:rPr>
      </w:pPr>
      <w:r>
        <w:rPr>
          <w:rFonts w:hint="eastAsia"/>
          <w:rtl/>
        </w:rPr>
        <w:t>היו</w:t>
      </w:r>
      <w:r>
        <w:rPr>
          <w:rtl/>
        </w:rPr>
        <w:t>"ר קולט אביטל:</w:t>
      </w:r>
    </w:p>
    <w:p w14:paraId="760BCB20" w14:textId="77777777" w:rsidR="00000000" w:rsidRDefault="00A92CBC">
      <w:pPr>
        <w:pStyle w:val="a0"/>
        <w:rPr>
          <w:rFonts w:hint="cs"/>
          <w:rtl/>
        </w:rPr>
      </w:pPr>
    </w:p>
    <w:p w14:paraId="3D7C8702" w14:textId="77777777" w:rsidR="00000000" w:rsidRDefault="00A92CBC">
      <w:pPr>
        <w:pStyle w:val="a0"/>
        <w:rPr>
          <w:rFonts w:hint="cs"/>
          <w:rtl/>
        </w:rPr>
      </w:pPr>
      <w:r>
        <w:rPr>
          <w:rFonts w:hint="cs"/>
          <w:rtl/>
        </w:rPr>
        <w:t>ובכן, חבר הכנסת מח'ול, מה אתה מציע?</w:t>
      </w:r>
    </w:p>
    <w:p w14:paraId="6D541F48" w14:textId="77777777" w:rsidR="00000000" w:rsidRDefault="00A92CBC">
      <w:pPr>
        <w:pStyle w:val="a0"/>
        <w:rPr>
          <w:rFonts w:hint="cs"/>
          <w:rtl/>
        </w:rPr>
      </w:pPr>
    </w:p>
    <w:p w14:paraId="4F40F8E7" w14:textId="77777777" w:rsidR="00000000" w:rsidRDefault="00A92CBC">
      <w:pPr>
        <w:pStyle w:val="af0"/>
        <w:rPr>
          <w:rtl/>
        </w:rPr>
      </w:pPr>
      <w:r>
        <w:rPr>
          <w:rFonts w:hint="eastAsia"/>
          <w:rtl/>
        </w:rPr>
        <w:t>עסאם</w:t>
      </w:r>
      <w:r>
        <w:rPr>
          <w:rtl/>
        </w:rPr>
        <w:t xml:space="preserve"> מח'ול (חד"ש-ת</w:t>
      </w:r>
      <w:r>
        <w:rPr>
          <w:rtl/>
        </w:rPr>
        <w:t>ע"ל):</w:t>
      </w:r>
    </w:p>
    <w:p w14:paraId="0A99978E" w14:textId="77777777" w:rsidR="00000000" w:rsidRDefault="00A92CBC">
      <w:pPr>
        <w:pStyle w:val="a0"/>
        <w:rPr>
          <w:rFonts w:hint="cs"/>
          <w:rtl/>
        </w:rPr>
      </w:pPr>
    </w:p>
    <w:p w14:paraId="4157C9B3" w14:textId="77777777" w:rsidR="00000000" w:rsidRDefault="00A92CBC">
      <w:pPr>
        <w:pStyle w:val="a0"/>
        <w:rPr>
          <w:rFonts w:hint="cs"/>
          <w:rtl/>
        </w:rPr>
      </w:pPr>
      <w:r>
        <w:rPr>
          <w:rFonts w:hint="cs"/>
          <w:rtl/>
        </w:rPr>
        <w:t xml:space="preserve">מליאה. </w:t>
      </w:r>
    </w:p>
    <w:p w14:paraId="5FE1AAD2" w14:textId="77777777" w:rsidR="00000000" w:rsidRDefault="00A92CBC">
      <w:pPr>
        <w:pStyle w:val="af1"/>
        <w:rPr>
          <w:rtl/>
        </w:rPr>
      </w:pPr>
    </w:p>
    <w:p w14:paraId="6F632F79" w14:textId="77777777" w:rsidR="00000000" w:rsidRDefault="00A92CBC">
      <w:pPr>
        <w:pStyle w:val="af1"/>
        <w:rPr>
          <w:rtl/>
        </w:rPr>
      </w:pPr>
      <w:r>
        <w:rPr>
          <w:rFonts w:hint="eastAsia"/>
          <w:rtl/>
        </w:rPr>
        <w:t>היו</w:t>
      </w:r>
      <w:r>
        <w:rPr>
          <w:rtl/>
        </w:rPr>
        <w:t>"ר קולט אביטל:</w:t>
      </w:r>
    </w:p>
    <w:p w14:paraId="4B213875" w14:textId="77777777" w:rsidR="00000000" w:rsidRDefault="00A92CBC">
      <w:pPr>
        <w:pStyle w:val="a0"/>
        <w:rPr>
          <w:rFonts w:hint="cs"/>
          <w:rtl/>
        </w:rPr>
      </w:pPr>
    </w:p>
    <w:p w14:paraId="547FB1F3" w14:textId="77777777" w:rsidR="00000000" w:rsidRDefault="00A92CBC">
      <w:pPr>
        <w:pStyle w:val="a0"/>
        <w:rPr>
          <w:rFonts w:hint="cs"/>
          <w:rtl/>
        </w:rPr>
      </w:pPr>
      <w:r>
        <w:rPr>
          <w:rFonts w:hint="cs"/>
          <w:rtl/>
        </w:rPr>
        <w:t>חברי הכנסת בשארה, כבל וזנדברג לא כאן. חבר הכנסת פרוש, מה אתה מציע?</w:t>
      </w:r>
    </w:p>
    <w:p w14:paraId="41DAA220" w14:textId="77777777" w:rsidR="00000000" w:rsidRDefault="00A92CBC">
      <w:pPr>
        <w:pStyle w:val="a0"/>
        <w:rPr>
          <w:rFonts w:hint="cs"/>
          <w:rtl/>
        </w:rPr>
      </w:pPr>
    </w:p>
    <w:p w14:paraId="7B8A8036" w14:textId="77777777" w:rsidR="00000000" w:rsidRDefault="00A92CBC">
      <w:pPr>
        <w:pStyle w:val="af0"/>
        <w:rPr>
          <w:rtl/>
        </w:rPr>
      </w:pPr>
      <w:r>
        <w:rPr>
          <w:rFonts w:hint="eastAsia"/>
          <w:rtl/>
        </w:rPr>
        <w:t>מאיר</w:t>
      </w:r>
      <w:r>
        <w:rPr>
          <w:rtl/>
        </w:rPr>
        <w:t xml:space="preserve"> פרוש (אגודת ישראל - יהדות התורה והשבת):</w:t>
      </w:r>
    </w:p>
    <w:p w14:paraId="0B65889D" w14:textId="77777777" w:rsidR="00000000" w:rsidRDefault="00A92CBC">
      <w:pPr>
        <w:pStyle w:val="a0"/>
        <w:rPr>
          <w:rFonts w:hint="cs"/>
          <w:rtl/>
        </w:rPr>
      </w:pPr>
    </w:p>
    <w:p w14:paraId="51369F37" w14:textId="77777777" w:rsidR="00000000" w:rsidRDefault="00A92CBC">
      <w:pPr>
        <w:pStyle w:val="a0"/>
        <w:rPr>
          <w:rFonts w:hint="cs"/>
          <w:rtl/>
        </w:rPr>
      </w:pPr>
      <w:r>
        <w:rPr>
          <w:rFonts w:hint="cs"/>
          <w:rtl/>
        </w:rPr>
        <w:t xml:space="preserve">מליאה. </w:t>
      </w:r>
    </w:p>
    <w:p w14:paraId="3786D2F4" w14:textId="77777777" w:rsidR="00000000" w:rsidRDefault="00A92CBC">
      <w:pPr>
        <w:pStyle w:val="a0"/>
        <w:rPr>
          <w:rFonts w:hint="cs"/>
          <w:rtl/>
        </w:rPr>
      </w:pPr>
    </w:p>
    <w:p w14:paraId="4A57A98A" w14:textId="77777777" w:rsidR="00000000" w:rsidRDefault="00A92CBC">
      <w:pPr>
        <w:pStyle w:val="af1"/>
        <w:rPr>
          <w:rtl/>
        </w:rPr>
      </w:pPr>
      <w:r>
        <w:rPr>
          <w:rFonts w:hint="eastAsia"/>
          <w:rtl/>
        </w:rPr>
        <w:t>היו</w:t>
      </w:r>
      <w:r>
        <w:rPr>
          <w:rtl/>
        </w:rPr>
        <w:t>"ר קולט אביטל:</w:t>
      </w:r>
    </w:p>
    <w:p w14:paraId="200FF73D" w14:textId="77777777" w:rsidR="00000000" w:rsidRDefault="00A92CBC">
      <w:pPr>
        <w:pStyle w:val="a0"/>
        <w:rPr>
          <w:rFonts w:hint="cs"/>
          <w:rtl/>
        </w:rPr>
      </w:pPr>
    </w:p>
    <w:p w14:paraId="1F8CAC6A" w14:textId="77777777" w:rsidR="00000000" w:rsidRDefault="00A92CBC">
      <w:pPr>
        <w:pStyle w:val="a0"/>
        <w:rPr>
          <w:rFonts w:hint="cs"/>
          <w:rtl/>
        </w:rPr>
      </w:pPr>
      <w:r>
        <w:rPr>
          <w:rFonts w:hint="cs"/>
          <w:rtl/>
        </w:rPr>
        <w:t>חברי הכנסת קרא ואלון לא כאן. מה מציע חבר הכנסת גפני?</w:t>
      </w:r>
    </w:p>
    <w:p w14:paraId="72BF1C65" w14:textId="77777777" w:rsidR="00000000" w:rsidRDefault="00A92CBC">
      <w:pPr>
        <w:pStyle w:val="a0"/>
        <w:rPr>
          <w:rFonts w:hint="cs"/>
          <w:rtl/>
        </w:rPr>
      </w:pPr>
    </w:p>
    <w:p w14:paraId="28B1503F" w14:textId="77777777" w:rsidR="00000000" w:rsidRDefault="00A92CBC">
      <w:pPr>
        <w:pStyle w:val="af0"/>
        <w:rPr>
          <w:rtl/>
        </w:rPr>
      </w:pPr>
      <w:r>
        <w:rPr>
          <w:rFonts w:hint="eastAsia"/>
          <w:rtl/>
        </w:rPr>
        <w:t>משה</w:t>
      </w:r>
      <w:r>
        <w:rPr>
          <w:rtl/>
        </w:rPr>
        <w:t xml:space="preserve"> גפני (דגל התורה):</w:t>
      </w:r>
    </w:p>
    <w:p w14:paraId="3560369C" w14:textId="77777777" w:rsidR="00000000" w:rsidRDefault="00A92CBC">
      <w:pPr>
        <w:pStyle w:val="a0"/>
        <w:rPr>
          <w:rFonts w:hint="cs"/>
          <w:rtl/>
        </w:rPr>
      </w:pPr>
    </w:p>
    <w:p w14:paraId="471BE194" w14:textId="77777777" w:rsidR="00000000" w:rsidRDefault="00A92CBC">
      <w:pPr>
        <w:pStyle w:val="a0"/>
        <w:rPr>
          <w:rFonts w:hint="cs"/>
          <w:rtl/>
        </w:rPr>
      </w:pPr>
      <w:r>
        <w:rPr>
          <w:rFonts w:hint="cs"/>
          <w:rtl/>
        </w:rPr>
        <w:t>מל</w:t>
      </w:r>
      <w:r>
        <w:rPr>
          <w:rFonts w:hint="cs"/>
          <w:rtl/>
        </w:rPr>
        <w:t xml:space="preserve">יאה. </w:t>
      </w:r>
    </w:p>
    <w:p w14:paraId="13A9BB9E" w14:textId="77777777" w:rsidR="00000000" w:rsidRDefault="00A92CBC">
      <w:pPr>
        <w:pStyle w:val="a0"/>
        <w:rPr>
          <w:rFonts w:hint="cs"/>
          <w:rtl/>
        </w:rPr>
      </w:pPr>
    </w:p>
    <w:p w14:paraId="718F4F7F" w14:textId="77777777" w:rsidR="00000000" w:rsidRDefault="00A92CBC">
      <w:pPr>
        <w:pStyle w:val="af1"/>
        <w:rPr>
          <w:rtl/>
        </w:rPr>
      </w:pPr>
      <w:r>
        <w:rPr>
          <w:rtl/>
        </w:rPr>
        <w:t>היו"ר קולט אביטל:</w:t>
      </w:r>
    </w:p>
    <w:p w14:paraId="21E9B6B2" w14:textId="77777777" w:rsidR="00000000" w:rsidRDefault="00A92CBC">
      <w:pPr>
        <w:pStyle w:val="a0"/>
        <w:rPr>
          <w:rtl/>
        </w:rPr>
      </w:pPr>
    </w:p>
    <w:p w14:paraId="1E12925F" w14:textId="77777777" w:rsidR="00000000" w:rsidRDefault="00A92CBC">
      <w:pPr>
        <w:pStyle w:val="a0"/>
        <w:rPr>
          <w:rFonts w:hint="cs"/>
          <w:rtl/>
        </w:rPr>
      </w:pPr>
      <w:r>
        <w:rPr>
          <w:rFonts w:hint="cs"/>
          <w:rtl/>
        </w:rPr>
        <w:t xml:space="preserve">אני מציעה שנצביע. </w:t>
      </w:r>
    </w:p>
    <w:p w14:paraId="498619D5" w14:textId="77777777" w:rsidR="00000000" w:rsidRDefault="00A92CBC">
      <w:pPr>
        <w:pStyle w:val="a0"/>
        <w:rPr>
          <w:rFonts w:hint="cs"/>
          <w:rtl/>
        </w:rPr>
      </w:pPr>
    </w:p>
    <w:p w14:paraId="3899D99F" w14:textId="77777777" w:rsidR="00000000" w:rsidRDefault="00A92CBC">
      <w:pPr>
        <w:pStyle w:val="af0"/>
        <w:rPr>
          <w:rtl/>
        </w:rPr>
      </w:pPr>
      <w:r>
        <w:rPr>
          <w:rFonts w:hint="eastAsia"/>
          <w:rtl/>
        </w:rPr>
        <w:t>מל</w:t>
      </w:r>
      <w:r>
        <w:rPr>
          <w:rtl/>
        </w:rPr>
        <w:t xml:space="preserve"> פולישוק-בלוך (</w:t>
      </w:r>
      <w:r>
        <w:rPr>
          <w:rFonts w:hint="cs"/>
          <w:rtl/>
        </w:rPr>
        <w:t>שינוי</w:t>
      </w:r>
      <w:r>
        <w:rPr>
          <w:rtl/>
        </w:rPr>
        <w:t>):</w:t>
      </w:r>
    </w:p>
    <w:p w14:paraId="013E690E" w14:textId="77777777" w:rsidR="00000000" w:rsidRDefault="00A92CBC">
      <w:pPr>
        <w:pStyle w:val="a0"/>
        <w:rPr>
          <w:rFonts w:hint="cs"/>
          <w:rtl/>
        </w:rPr>
      </w:pPr>
    </w:p>
    <w:p w14:paraId="5250EBB7" w14:textId="77777777" w:rsidR="00000000" w:rsidRDefault="00A92CBC">
      <w:pPr>
        <w:pStyle w:val="a0"/>
        <w:rPr>
          <w:rFonts w:hint="cs"/>
          <w:rtl/>
        </w:rPr>
      </w:pPr>
      <w:r>
        <w:rPr>
          <w:rFonts w:hint="cs"/>
          <w:rtl/>
        </w:rPr>
        <w:t xml:space="preserve">מי שרוצה להעביר את הנושא לוועדת החינוך, התרבות והספורט, מוזמן ביום שלישי הבא לדיון שיתקיים במשך שלוש שעות. </w:t>
      </w:r>
    </w:p>
    <w:p w14:paraId="056FBD14" w14:textId="77777777" w:rsidR="00000000" w:rsidRDefault="00A92CBC">
      <w:pPr>
        <w:pStyle w:val="a0"/>
        <w:rPr>
          <w:rFonts w:hint="cs"/>
          <w:rtl/>
        </w:rPr>
      </w:pPr>
    </w:p>
    <w:p w14:paraId="2AB54EEE" w14:textId="77777777" w:rsidR="00000000" w:rsidRDefault="00A92CBC">
      <w:pPr>
        <w:pStyle w:val="ab"/>
        <w:bidi/>
        <w:rPr>
          <w:rFonts w:hint="cs"/>
          <w:rtl/>
        </w:rPr>
      </w:pPr>
      <w:r>
        <w:rPr>
          <w:rFonts w:hint="cs"/>
          <w:rtl/>
        </w:rPr>
        <w:t>הצבעה מס' 45</w:t>
      </w:r>
    </w:p>
    <w:p w14:paraId="08A1CFD0" w14:textId="77777777" w:rsidR="00000000" w:rsidRDefault="00A92CBC">
      <w:pPr>
        <w:pStyle w:val="a0"/>
        <w:rPr>
          <w:rFonts w:hint="cs"/>
          <w:rtl/>
        </w:rPr>
      </w:pPr>
    </w:p>
    <w:p w14:paraId="42AE1FC0" w14:textId="77777777" w:rsidR="00000000" w:rsidRDefault="00A92CBC">
      <w:pPr>
        <w:pStyle w:val="ac"/>
        <w:bidi/>
        <w:rPr>
          <w:rFonts w:hint="cs"/>
          <w:rtl/>
        </w:rPr>
      </w:pPr>
      <w:r>
        <w:rPr>
          <w:rFonts w:hint="cs"/>
          <w:rtl/>
        </w:rPr>
        <w:t>בעד ההצעה לכלול את הנושא בסדר-היום - 12</w:t>
      </w:r>
    </w:p>
    <w:p w14:paraId="2D04E3A4" w14:textId="77777777" w:rsidR="00000000" w:rsidRDefault="00A92CBC">
      <w:pPr>
        <w:pStyle w:val="ac"/>
        <w:bidi/>
        <w:rPr>
          <w:rFonts w:hint="cs"/>
          <w:rtl/>
        </w:rPr>
      </w:pPr>
      <w:r>
        <w:rPr>
          <w:rFonts w:hint="cs"/>
          <w:rtl/>
        </w:rPr>
        <w:t>בעד ההצעה שלא לכלול א</w:t>
      </w:r>
      <w:r>
        <w:rPr>
          <w:rFonts w:hint="cs"/>
          <w:rtl/>
        </w:rPr>
        <w:t>ת הנושא בסדר-היום - אין</w:t>
      </w:r>
    </w:p>
    <w:p w14:paraId="2F9DCAB8" w14:textId="77777777" w:rsidR="00000000" w:rsidRDefault="00A92CBC">
      <w:pPr>
        <w:pStyle w:val="ac"/>
        <w:bidi/>
        <w:rPr>
          <w:rFonts w:hint="cs"/>
          <w:rtl/>
        </w:rPr>
      </w:pPr>
      <w:r>
        <w:rPr>
          <w:rFonts w:hint="cs"/>
          <w:rtl/>
        </w:rPr>
        <w:t>נמנעים - אין</w:t>
      </w:r>
    </w:p>
    <w:p w14:paraId="5376BAE7" w14:textId="77777777" w:rsidR="00000000" w:rsidRDefault="00A92CBC">
      <w:pPr>
        <w:pStyle w:val="ad"/>
        <w:bidi/>
        <w:rPr>
          <w:rFonts w:hint="cs"/>
          <w:rtl/>
        </w:rPr>
      </w:pPr>
      <w:r>
        <w:rPr>
          <w:rFonts w:hint="cs"/>
          <w:rtl/>
        </w:rPr>
        <w:t xml:space="preserve">ההצעה לכלול את הנושא שהעלו חברי הכנסת עסאם מח'ול, </w:t>
      </w:r>
    </w:p>
    <w:p w14:paraId="0CED0364" w14:textId="77777777" w:rsidR="00000000" w:rsidRDefault="00A92CBC">
      <w:pPr>
        <w:pStyle w:val="ad"/>
        <w:bidi/>
        <w:rPr>
          <w:rFonts w:hint="cs"/>
          <w:rtl/>
        </w:rPr>
      </w:pPr>
      <w:r>
        <w:rPr>
          <w:rFonts w:hint="cs"/>
          <w:rtl/>
        </w:rPr>
        <w:t xml:space="preserve">מאיר פרוש ומשה גפני בסדר-היום של הכנסת נתקבלה. </w:t>
      </w:r>
    </w:p>
    <w:p w14:paraId="7BA7D423" w14:textId="77777777" w:rsidR="00000000" w:rsidRDefault="00A92CBC">
      <w:pPr>
        <w:pStyle w:val="a2"/>
        <w:rPr>
          <w:rFonts w:hint="cs"/>
          <w:rtl/>
        </w:rPr>
      </w:pPr>
    </w:p>
    <w:p w14:paraId="7082477C" w14:textId="77777777" w:rsidR="00000000" w:rsidRDefault="00A92CBC">
      <w:pPr>
        <w:pStyle w:val="af1"/>
        <w:rPr>
          <w:rtl/>
        </w:rPr>
      </w:pPr>
      <w:r>
        <w:rPr>
          <w:rtl/>
        </w:rPr>
        <w:t>היו"ר קולט אביטל:</w:t>
      </w:r>
    </w:p>
    <w:p w14:paraId="50FD5B27" w14:textId="77777777" w:rsidR="00000000" w:rsidRDefault="00A92CBC">
      <w:pPr>
        <w:pStyle w:val="a0"/>
        <w:rPr>
          <w:rtl/>
        </w:rPr>
      </w:pPr>
    </w:p>
    <w:p w14:paraId="229ED1CB" w14:textId="77777777" w:rsidR="00000000" w:rsidRDefault="00A92CBC">
      <w:pPr>
        <w:pStyle w:val="a0"/>
        <w:ind w:firstLine="720"/>
        <w:rPr>
          <w:rFonts w:hint="cs"/>
          <w:rtl/>
        </w:rPr>
      </w:pPr>
      <w:r>
        <w:rPr>
          <w:rFonts w:hint="cs"/>
          <w:rtl/>
        </w:rPr>
        <w:t xml:space="preserve">תודה רבה. ובכן, 12 בעד, אין נגד ואין נמנעים. הנושא עובר לדיון במליאה. </w:t>
      </w:r>
    </w:p>
    <w:p w14:paraId="41E31E6E" w14:textId="77777777" w:rsidR="00000000" w:rsidRDefault="00A92CBC">
      <w:pPr>
        <w:pStyle w:val="a2"/>
        <w:rPr>
          <w:rFonts w:hint="cs"/>
          <w:rtl/>
        </w:rPr>
      </w:pPr>
    </w:p>
    <w:p w14:paraId="411338F4" w14:textId="77777777" w:rsidR="00000000" w:rsidRDefault="00A92CBC">
      <w:pPr>
        <w:pStyle w:val="a0"/>
        <w:rPr>
          <w:rFonts w:hint="cs"/>
          <w:rtl/>
        </w:rPr>
      </w:pPr>
    </w:p>
    <w:p w14:paraId="197CBE10" w14:textId="77777777" w:rsidR="00000000" w:rsidRDefault="00A92CBC">
      <w:pPr>
        <w:pStyle w:val="a2"/>
        <w:rPr>
          <w:rFonts w:hint="cs"/>
          <w:rtl/>
        </w:rPr>
      </w:pPr>
      <w:bookmarkStart w:id="499" w:name="CS97417FI0097417T23_03_2005_17_59_25"/>
      <w:bookmarkStart w:id="500" w:name="_Toc104196650"/>
      <w:bookmarkEnd w:id="499"/>
      <w:r>
        <w:rPr>
          <w:rtl/>
        </w:rPr>
        <w:t>הצע</w:t>
      </w:r>
      <w:r>
        <w:rPr>
          <w:rFonts w:hint="cs"/>
          <w:rtl/>
        </w:rPr>
        <w:t>ות</w:t>
      </w:r>
      <w:r>
        <w:rPr>
          <w:rtl/>
        </w:rPr>
        <w:t xml:space="preserve"> לסדר-היום</w:t>
      </w:r>
      <w:bookmarkEnd w:id="500"/>
      <w:r>
        <w:rPr>
          <w:rtl/>
        </w:rPr>
        <w:t xml:space="preserve"> </w:t>
      </w:r>
    </w:p>
    <w:p w14:paraId="619421FC" w14:textId="77777777" w:rsidR="00000000" w:rsidRDefault="00A92CBC">
      <w:pPr>
        <w:pStyle w:val="a2"/>
        <w:rPr>
          <w:rtl/>
        </w:rPr>
      </w:pPr>
      <w:bookmarkStart w:id="501" w:name="_Toc104196651"/>
      <w:r>
        <w:rPr>
          <w:rFonts w:hint="cs"/>
          <w:rtl/>
        </w:rPr>
        <w:t>צעצועים</w:t>
      </w:r>
      <w:r>
        <w:rPr>
          <w:rtl/>
        </w:rPr>
        <w:t xml:space="preserve"> מס</w:t>
      </w:r>
      <w:r>
        <w:rPr>
          <w:rtl/>
        </w:rPr>
        <w:t>וכנים ותחפושות פורים לא</w:t>
      </w:r>
      <w:r>
        <w:rPr>
          <w:rFonts w:hint="cs"/>
          <w:rtl/>
        </w:rPr>
        <w:t>-</w:t>
      </w:r>
      <w:r>
        <w:rPr>
          <w:rtl/>
        </w:rPr>
        <w:t>תקני</w:t>
      </w:r>
      <w:r>
        <w:rPr>
          <w:rFonts w:hint="cs"/>
          <w:rtl/>
        </w:rPr>
        <w:t>ות</w:t>
      </w:r>
      <w:bookmarkEnd w:id="501"/>
      <w:r>
        <w:rPr>
          <w:rtl/>
        </w:rPr>
        <w:t xml:space="preserve"> </w:t>
      </w:r>
    </w:p>
    <w:p w14:paraId="0AE8A6E7" w14:textId="77777777" w:rsidR="00000000" w:rsidRDefault="00A92CBC">
      <w:pPr>
        <w:pStyle w:val="a0"/>
        <w:ind w:firstLine="720"/>
        <w:rPr>
          <w:rtl/>
        </w:rPr>
      </w:pPr>
      <w:bookmarkStart w:id="502" w:name="CS97417FI0097417T23_03_2005_17_20_31"/>
      <w:bookmarkEnd w:id="502"/>
      <w:r>
        <w:rPr>
          <w:rtl/>
        </w:rPr>
        <w:t xml:space="preserve"> </w:t>
      </w:r>
    </w:p>
    <w:p w14:paraId="1A57A40B" w14:textId="77777777" w:rsidR="00000000" w:rsidRDefault="00A92CBC">
      <w:pPr>
        <w:pStyle w:val="af1"/>
        <w:rPr>
          <w:rtl/>
        </w:rPr>
      </w:pPr>
      <w:r>
        <w:rPr>
          <w:rtl/>
        </w:rPr>
        <w:t>היו"ר קולט אביטל:</w:t>
      </w:r>
    </w:p>
    <w:p w14:paraId="2F3CEF59" w14:textId="77777777" w:rsidR="00000000" w:rsidRDefault="00A92CBC">
      <w:pPr>
        <w:pStyle w:val="a0"/>
        <w:rPr>
          <w:rFonts w:hint="cs"/>
          <w:rtl/>
        </w:rPr>
      </w:pPr>
    </w:p>
    <w:p w14:paraId="4FB6E965" w14:textId="77777777" w:rsidR="00000000" w:rsidRDefault="00A92CBC">
      <w:pPr>
        <w:pStyle w:val="a0"/>
        <w:rPr>
          <w:rFonts w:hint="cs"/>
          <w:rtl/>
        </w:rPr>
      </w:pPr>
      <w:r>
        <w:rPr>
          <w:rFonts w:hint="cs"/>
          <w:rtl/>
        </w:rPr>
        <w:t>חברי חברי הכנסת, אנחנו עוברים לנושא הבא: צעצועים מסוכנים ותחפושות פורים לא תקניות, הצעות לסדר-היום מס' 6411 ו-6448. שר התעשייה, המסחר והתעסוקה לא ישיב. אנחנו נקיים את הדיון גם בלעדיו. חבר הכנסת זבולון או</w:t>
      </w:r>
      <w:r>
        <w:rPr>
          <w:rFonts w:hint="cs"/>
          <w:rtl/>
        </w:rPr>
        <w:t xml:space="preserve">רלב, בבקשה. </w:t>
      </w:r>
    </w:p>
    <w:p w14:paraId="3724AD25" w14:textId="77777777" w:rsidR="00000000" w:rsidRDefault="00A92CBC">
      <w:pPr>
        <w:pStyle w:val="a0"/>
        <w:rPr>
          <w:rtl/>
        </w:rPr>
      </w:pPr>
      <w:bookmarkStart w:id="503" w:name="FS000000521T23_03_2005_17_20_36"/>
      <w:bookmarkEnd w:id="503"/>
    </w:p>
    <w:p w14:paraId="15133C09" w14:textId="77777777" w:rsidR="00000000" w:rsidRDefault="00A92CBC">
      <w:pPr>
        <w:pStyle w:val="a"/>
        <w:rPr>
          <w:rtl/>
        </w:rPr>
      </w:pPr>
      <w:bookmarkStart w:id="504" w:name="FS000000521T23_03_2005_17_43_17"/>
      <w:bookmarkStart w:id="505" w:name="_Toc104196652"/>
      <w:bookmarkEnd w:id="504"/>
      <w:r>
        <w:rPr>
          <w:rFonts w:hint="eastAsia"/>
          <w:rtl/>
        </w:rPr>
        <w:t>זבולון</w:t>
      </w:r>
      <w:r>
        <w:rPr>
          <w:rtl/>
        </w:rPr>
        <w:t xml:space="preserve"> אורלב (מפד"ל):</w:t>
      </w:r>
      <w:bookmarkEnd w:id="505"/>
    </w:p>
    <w:p w14:paraId="1DF2E5B6" w14:textId="77777777" w:rsidR="00000000" w:rsidRDefault="00A92CBC">
      <w:pPr>
        <w:pStyle w:val="a0"/>
        <w:rPr>
          <w:rFonts w:hint="cs"/>
          <w:rtl/>
        </w:rPr>
      </w:pPr>
    </w:p>
    <w:p w14:paraId="0A6332B0" w14:textId="77777777" w:rsidR="00000000" w:rsidRDefault="00A92CBC">
      <w:pPr>
        <w:pStyle w:val="a0"/>
        <w:ind w:firstLine="0"/>
        <w:rPr>
          <w:rFonts w:hint="cs"/>
          <w:rtl/>
        </w:rPr>
      </w:pPr>
      <w:r>
        <w:rPr>
          <w:rFonts w:hint="cs"/>
          <w:rtl/>
        </w:rPr>
        <w:tab/>
        <w:t>גברתי היושבת-ראש, חברי חברי הכנסת, הסוגיה של משחקים מסוכנים ואביזרים מסוכנים לחג הפורים, שמחר אנחנו מתחילים לציין אותו בתענית אסתר - נקרא את המגילה ביום חמישי בערב וביום שישי בבוקר - היא סוגיה שעוסקת גם בפיקוח נפש, כיו</w:t>
      </w:r>
      <w:r>
        <w:rPr>
          <w:rFonts w:hint="cs"/>
          <w:rtl/>
        </w:rPr>
        <w:t>ון שלצערנו למדנו בשנים האחרונות שעקב חוסר זהירות ומסיבות אחרות שתיכף אציין אותן, ילדים ומבוגרים נפגעו ונפצעו גם באופן אנוש. אינני יודע על קיפוח חיים ממשי, אבל אני יודע על פציעות רבות - -</w:t>
      </w:r>
    </w:p>
    <w:p w14:paraId="1A9C4CED" w14:textId="77777777" w:rsidR="00000000" w:rsidRDefault="00A92CBC">
      <w:pPr>
        <w:pStyle w:val="a0"/>
        <w:rPr>
          <w:rFonts w:hint="cs"/>
          <w:rtl/>
        </w:rPr>
      </w:pPr>
    </w:p>
    <w:p w14:paraId="793FE268" w14:textId="77777777" w:rsidR="00000000" w:rsidRDefault="00A92CBC">
      <w:pPr>
        <w:pStyle w:val="af1"/>
        <w:rPr>
          <w:rtl/>
        </w:rPr>
      </w:pPr>
      <w:r>
        <w:rPr>
          <w:rtl/>
        </w:rPr>
        <w:t>היו"ר קולט אביטל:</w:t>
      </w:r>
    </w:p>
    <w:p w14:paraId="22DDA678" w14:textId="77777777" w:rsidR="00000000" w:rsidRDefault="00A92CBC">
      <w:pPr>
        <w:pStyle w:val="a0"/>
        <w:rPr>
          <w:rtl/>
        </w:rPr>
      </w:pPr>
    </w:p>
    <w:p w14:paraId="2C4818A5" w14:textId="77777777" w:rsidR="00000000" w:rsidRDefault="00A92CBC">
      <w:pPr>
        <w:pStyle w:val="a0"/>
        <w:rPr>
          <w:rFonts w:hint="cs"/>
          <w:rtl/>
        </w:rPr>
      </w:pPr>
      <w:r>
        <w:rPr>
          <w:rFonts w:hint="cs"/>
          <w:rtl/>
        </w:rPr>
        <w:t>גברתי השרה, ודאי את לא רוצה להפנות עורף לחבר הכנס</w:t>
      </w:r>
      <w:r>
        <w:rPr>
          <w:rFonts w:hint="cs"/>
          <w:rtl/>
        </w:rPr>
        <w:t>ת אורלב.</w:t>
      </w:r>
    </w:p>
    <w:p w14:paraId="64E63D9E" w14:textId="77777777" w:rsidR="00000000" w:rsidRDefault="00A92CBC">
      <w:pPr>
        <w:pStyle w:val="a0"/>
        <w:ind w:firstLine="0"/>
        <w:rPr>
          <w:rFonts w:hint="cs"/>
          <w:rtl/>
        </w:rPr>
      </w:pPr>
    </w:p>
    <w:p w14:paraId="6FD6C1C5" w14:textId="77777777" w:rsidR="00000000" w:rsidRDefault="00A92CBC">
      <w:pPr>
        <w:pStyle w:val="-"/>
        <w:rPr>
          <w:rtl/>
        </w:rPr>
      </w:pPr>
      <w:bookmarkStart w:id="506" w:name="FS000000521T23_03_2005_17_45_04C"/>
      <w:bookmarkEnd w:id="506"/>
      <w:r>
        <w:rPr>
          <w:rFonts w:hint="eastAsia"/>
          <w:rtl/>
        </w:rPr>
        <w:t>זבולון</w:t>
      </w:r>
      <w:r>
        <w:rPr>
          <w:rtl/>
        </w:rPr>
        <w:t xml:space="preserve"> אורלב (מפד"ל):</w:t>
      </w:r>
    </w:p>
    <w:p w14:paraId="1CD48792" w14:textId="77777777" w:rsidR="00000000" w:rsidRDefault="00A92CBC">
      <w:pPr>
        <w:pStyle w:val="a0"/>
        <w:rPr>
          <w:rFonts w:hint="cs"/>
          <w:rtl/>
        </w:rPr>
      </w:pPr>
    </w:p>
    <w:p w14:paraId="2061C030" w14:textId="77777777" w:rsidR="00000000" w:rsidRDefault="00A92CBC">
      <w:pPr>
        <w:pStyle w:val="a0"/>
        <w:rPr>
          <w:rFonts w:hint="cs"/>
          <w:rtl/>
        </w:rPr>
      </w:pPr>
      <w:r>
        <w:rPr>
          <w:rFonts w:hint="cs"/>
          <w:rtl/>
        </w:rPr>
        <w:t>- - בעיקר כשאני מדבר על תלמידים שלא נזהרים מצעצועים מסוכנים בפורים.</w:t>
      </w:r>
    </w:p>
    <w:p w14:paraId="6116A43D" w14:textId="77777777" w:rsidR="00000000" w:rsidRDefault="00A92CBC">
      <w:pPr>
        <w:pStyle w:val="af0"/>
        <w:rPr>
          <w:rFonts w:hint="cs"/>
          <w:rtl/>
        </w:rPr>
      </w:pPr>
    </w:p>
    <w:p w14:paraId="3CA797D8" w14:textId="77777777" w:rsidR="00000000" w:rsidRDefault="00A92CBC">
      <w:pPr>
        <w:pStyle w:val="af0"/>
        <w:rPr>
          <w:rtl/>
        </w:rPr>
      </w:pPr>
      <w:r>
        <w:rPr>
          <w:rFonts w:hint="eastAsia"/>
          <w:rtl/>
        </w:rPr>
        <w:t>שרת</w:t>
      </w:r>
      <w:r>
        <w:rPr>
          <w:rtl/>
        </w:rPr>
        <w:t xml:space="preserve"> החינוך, התרבות והספורט לימור לבנת:</w:t>
      </w:r>
    </w:p>
    <w:p w14:paraId="04791197" w14:textId="77777777" w:rsidR="00000000" w:rsidRDefault="00A92CBC">
      <w:pPr>
        <w:pStyle w:val="a0"/>
        <w:rPr>
          <w:rFonts w:hint="cs"/>
          <w:rtl/>
        </w:rPr>
      </w:pPr>
    </w:p>
    <w:p w14:paraId="33A47259" w14:textId="77777777" w:rsidR="00000000" w:rsidRDefault="00A92CBC">
      <w:pPr>
        <w:pStyle w:val="a0"/>
        <w:rPr>
          <w:rFonts w:hint="cs"/>
          <w:rtl/>
        </w:rPr>
      </w:pPr>
      <w:r>
        <w:rPr>
          <w:rFonts w:hint="cs"/>
          <w:rtl/>
        </w:rPr>
        <w:t>סליחה.</w:t>
      </w:r>
    </w:p>
    <w:p w14:paraId="46C3856A" w14:textId="77777777" w:rsidR="00000000" w:rsidRDefault="00A92CBC">
      <w:pPr>
        <w:pStyle w:val="a0"/>
        <w:ind w:firstLine="0"/>
        <w:rPr>
          <w:rFonts w:hint="cs"/>
          <w:rtl/>
        </w:rPr>
      </w:pPr>
    </w:p>
    <w:p w14:paraId="55E21F7A" w14:textId="77777777" w:rsidR="00000000" w:rsidRDefault="00A92CBC">
      <w:pPr>
        <w:pStyle w:val="-"/>
        <w:rPr>
          <w:rtl/>
        </w:rPr>
      </w:pPr>
      <w:bookmarkStart w:id="507" w:name="FS000000521T23_03_2005_17_21_54C"/>
      <w:bookmarkEnd w:id="507"/>
      <w:r>
        <w:rPr>
          <w:rtl/>
        </w:rPr>
        <w:t>זבולון אורלב (מפד"ל):</w:t>
      </w:r>
    </w:p>
    <w:p w14:paraId="5EDE81B5" w14:textId="77777777" w:rsidR="00000000" w:rsidRDefault="00A92CBC">
      <w:pPr>
        <w:pStyle w:val="a0"/>
        <w:rPr>
          <w:rtl/>
        </w:rPr>
      </w:pPr>
    </w:p>
    <w:p w14:paraId="1922D64C" w14:textId="77777777" w:rsidR="00000000" w:rsidRDefault="00A92CBC">
      <w:pPr>
        <w:pStyle w:val="a0"/>
        <w:rPr>
          <w:rFonts w:hint="cs"/>
          <w:rtl/>
        </w:rPr>
      </w:pPr>
      <w:r>
        <w:rPr>
          <w:rFonts w:hint="cs"/>
          <w:rtl/>
        </w:rPr>
        <w:t>לכן, ביקשנו לקיים את הדיון הזה עוד לפני חג הפורים, מבחינה זו שאנחנו רוצים להתריע גם</w:t>
      </w:r>
      <w:r>
        <w:rPr>
          <w:rFonts w:hint="cs"/>
          <w:rtl/>
        </w:rPr>
        <w:t xml:space="preserve"> בפני משרד התעשייה, המסחר והתעסוקה, שממונה על הפיקוח בסוגיה הזאת, גם בפני ההורים, ולצערי, כבר לא נוכל להתריע בפני בתי-הספר, כי מחר מתחילה החופשה.</w:t>
      </w:r>
    </w:p>
    <w:p w14:paraId="6883D768" w14:textId="77777777" w:rsidR="00000000" w:rsidRDefault="00A92CBC">
      <w:pPr>
        <w:pStyle w:val="a0"/>
        <w:rPr>
          <w:rFonts w:hint="cs"/>
          <w:rtl/>
        </w:rPr>
      </w:pPr>
    </w:p>
    <w:p w14:paraId="24EB9AA8" w14:textId="77777777" w:rsidR="00000000" w:rsidRDefault="00A92CBC">
      <w:pPr>
        <w:pStyle w:val="a0"/>
        <w:rPr>
          <w:rFonts w:hint="cs"/>
          <w:rtl/>
        </w:rPr>
      </w:pPr>
      <w:r>
        <w:rPr>
          <w:rFonts w:hint="cs"/>
          <w:rtl/>
        </w:rPr>
        <w:t>אני חושב שכל שנה, כשעושים את החיפושים - היה פרסום בעיתון שבמחוז מסוים מצאו 1,000 נפצים, 500 זיקוקים מתעופפים,</w:t>
      </w:r>
      <w:r>
        <w:rPr>
          <w:rFonts w:hint="cs"/>
          <w:rtl/>
        </w:rPr>
        <w:t xml:space="preserve"> 150 זיקוקי קקטוס, שאני לא יודע מה זה, 150 חזיזי אצבע, 986 רימוני עשן. אלה כמויות לאוגדות כמעט. כל שנה, הדבר הזה חוזר. משמע, משרד התמ"ת טרם מצא את הפתרון. אם יש תופעה שלילית שחוזרת ונשנית, משמע, לא מצאנו את הפתרון. אין לי ספק שהפתרון הוא יחסית קל להשגה. </w:t>
      </w:r>
    </w:p>
    <w:p w14:paraId="7D98EBC1" w14:textId="77777777" w:rsidR="00000000" w:rsidRDefault="00A92CBC">
      <w:pPr>
        <w:pStyle w:val="a0"/>
        <w:rPr>
          <w:rFonts w:hint="cs"/>
          <w:rtl/>
        </w:rPr>
      </w:pPr>
    </w:p>
    <w:p w14:paraId="6E994B50" w14:textId="77777777" w:rsidR="00000000" w:rsidRDefault="00A92CBC">
      <w:pPr>
        <w:pStyle w:val="a0"/>
        <w:rPr>
          <w:rFonts w:hint="cs"/>
          <w:rtl/>
        </w:rPr>
      </w:pPr>
      <w:r>
        <w:rPr>
          <w:rFonts w:hint="cs"/>
          <w:rtl/>
        </w:rPr>
        <w:t>ראשית, באמת אין אכיפה. מספר הפקחים במשרד התמ"ת הוא כמעט אפסי, ואין לי ציפייה שמחר יגייסו עוד 100 עובדי מדינה. אבל, לו עשו מבצע לפני פורים עם הפקחים של הרשויות המקומיות, עם המתנדבים של המשמר האזרחי, עם מדריכים בתנועות הנוער, אני משוכנע שאם עוד גורמים קהילתי</w:t>
      </w:r>
      <w:r>
        <w:rPr>
          <w:rFonts w:hint="cs"/>
          <w:rtl/>
        </w:rPr>
        <w:t xml:space="preserve">ים היו עושים מבצע של ביעור הנגע הזה שבועיים לפני פורים, עוברים בין כל החנויות - והחנויות ידועות </w:t>
      </w:r>
      <w:r>
        <w:rPr>
          <w:rtl/>
        </w:rPr>
        <w:t>–</w:t>
      </w:r>
      <w:r>
        <w:rPr>
          <w:rFonts w:hint="cs"/>
          <w:rtl/>
        </w:rPr>
        <w:t xml:space="preserve"> היה ניתן להגביר באופן משמעותי את האכיפה. </w:t>
      </w:r>
    </w:p>
    <w:p w14:paraId="09EB342D" w14:textId="77777777" w:rsidR="00000000" w:rsidRDefault="00A92CBC">
      <w:pPr>
        <w:pStyle w:val="a0"/>
        <w:rPr>
          <w:rFonts w:hint="cs"/>
          <w:rtl/>
        </w:rPr>
      </w:pPr>
    </w:p>
    <w:p w14:paraId="1F3D5C6B" w14:textId="77777777" w:rsidR="00000000" w:rsidRDefault="00A92CBC">
      <w:pPr>
        <w:pStyle w:val="a0"/>
        <w:rPr>
          <w:rFonts w:hint="cs"/>
          <w:rtl/>
        </w:rPr>
      </w:pPr>
      <w:r>
        <w:rPr>
          <w:rFonts w:hint="cs"/>
          <w:rtl/>
        </w:rPr>
        <w:t>אותו הדבר גם בתחום השני: אין ענישה. ניסיתי לברר, חבר הכנסת גפני, למה בעל חנות צריך לפחד. אולי הרווח יותר משתלם? התב</w:t>
      </w:r>
      <w:r>
        <w:rPr>
          <w:rFonts w:hint="cs"/>
          <w:rtl/>
        </w:rPr>
        <w:t>רר שאין ענישה רצינית. עד שמענישים ועד שנותנים, ואין קנסות רציניים. וזה המקום אולי להחמרת הענישה והחקיקה בסוגיה הזאת. אתה לא קורא, אתה לא שומע, כי לו קנסו בעל חנות ב-200,000 שקל על שסיכן חיי ילדים, אז כל בעלי החנויות היו שומעים והיו נרתעים. אף אחד לא יודע מ</w:t>
      </w:r>
      <w:r>
        <w:rPr>
          <w:rFonts w:hint="cs"/>
          <w:rtl/>
        </w:rPr>
        <w:t xml:space="preserve">ה הענישה, מה המשמעות. </w:t>
      </w:r>
    </w:p>
    <w:p w14:paraId="100F45F2" w14:textId="77777777" w:rsidR="00000000" w:rsidRDefault="00A92CBC">
      <w:pPr>
        <w:pStyle w:val="a0"/>
        <w:rPr>
          <w:rFonts w:hint="cs"/>
          <w:rtl/>
        </w:rPr>
      </w:pPr>
    </w:p>
    <w:p w14:paraId="34FB1CEC" w14:textId="77777777" w:rsidR="00000000" w:rsidRDefault="00A92CBC">
      <w:pPr>
        <w:pStyle w:val="a0"/>
        <w:rPr>
          <w:rFonts w:hint="cs"/>
          <w:rtl/>
        </w:rPr>
      </w:pPr>
      <w:r>
        <w:rPr>
          <w:rFonts w:hint="cs"/>
          <w:rtl/>
        </w:rPr>
        <w:t>הדבר השלישי, אין הסברה. ראיתי בעיתון שמנהל מחוז המרכז של משרד התמ"ת מספר שאנשיו לא עומדים בעומס הבקשות להדרכה הזורמות אליו ממנהלי בתי-הספר. לא, הם לא צריכים ללכת. המורים צריכים לעשות זאת. צריך להדריך את המורים. איפה תשדירי השירות? א</w:t>
      </w:r>
      <w:r>
        <w:rPr>
          <w:rFonts w:hint="cs"/>
          <w:rtl/>
        </w:rPr>
        <w:t>יפה הטלוויזיה החינוכית? איפה כל מערכת החינוך?</w:t>
      </w:r>
    </w:p>
    <w:p w14:paraId="20915291" w14:textId="77777777" w:rsidR="00000000" w:rsidRDefault="00A92CBC">
      <w:pPr>
        <w:pStyle w:val="a0"/>
        <w:ind w:firstLine="0"/>
        <w:rPr>
          <w:rFonts w:hint="cs"/>
          <w:rtl/>
        </w:rPr>
      </w:pPr>
    </w:p>
    <w:p w14:paraId="02194D6F" w14:textId="77777777" w:rsidR="00000000" w:rsidRDefault="00A92CBC">
      <w:pPr>
        <w:pStyle w:val="af1"/>
        <w:rPr>
          <w:rtl/>
        </w:rPr>
      </w:pPr>
      <w:r>
        <w:rPr>
          <w:rFonts w:hint="eastAsia"/>
          <w:rtl/>
        </w:rPr>
        <w:t>היו</w:t>
      </w:r>
      <w:r>
        <w:rPr>
          <w:rtl/>
        </w:rPr>
        <w:t>"ר קולט אביטל:</w:t>
      </w:r>
    </w:p>
    <w:p w14:paraId="1FBC5D1D" w14:textId="77777777" w:rsidR="00000000" w:rsidRDefault="00A92CBC">
      <w:pPr>
        <w:pStyle w:val="a0"/>
        <w:rPr>
          <w:rFonts w:hint="cs"/>
          <w:rtl/>
        </w:rPr>
      </w:pPr>
    </w:p>
    <w:p w14:paraId="184CE773" w14:textId="77777777" w:rsidR="00000000" w:rsidRDefault="00A92CBC">
      <w:pPr>
        <w:pStyle w:val="a0"/>
        <w:rPr>
          <w:rFonts w:hint="cs"/>
          <w:rtl/>
        </w:rPr>
      </w:pPr>
      <w:r>
        <w:rPr>
          <w:rFonts w:hint="cs"/>
          <w:rtl/>
        </w:rPr>
        <w:t>איפה הכסף לטלוויזיה החינוכית?</w:t>
      </w:r>
    </w:p>
    <w:p w14:paraId="5957DCF3" w14:textId="77777777" w:rsidR="00000000" w:rsidRDefault="00A92CBC">
      <w:pPr>
        <w:pStyle w:val="a0"/>
        <w:rPr>
          <w:rFonts w:hint="cs"/>
          <w:rtl/>
        </w:rPr>
      </w:pPr>
    </w:p>
    <w:p w14:paraId="1AC43CA2" w14:textId="77777777" w:rsidR="00000000" w:rsidRDefault="00A92CBC">
      <w:pPr>
        <w:pStyle w:val="-"/>
        <w:rPr>
          <w:rtl/>
        </w:rPr>
      </w:pPr>
      <w:bookmarkStart w:id="508" w:name="FS000000521T23_03_2005_17_24_46C"/>
      <w:bookmarkEnd w:id="508"/>
      <w:r>
        <w:rPr>
          <w:rtl/>
        </w:rPr>
        <w:t>זבולון אורלב (מפד"ל):</w:t>
      </w:r>
    </w:p>
    <w:p w14:paraId="7556CAF8" w14:textId="77777777" w:rsidR="00000000" w:rsidRDefault="00A92CBC">
      <w:pPr>
        <w:pStyle w:val="a0"/>
        <w:rPr>
          <w:rtl/>
        </w:rPr>
      </w:pPr>
    </w:p>
    <w:p w14:paraId="1DB58E2C" w14:textId="77777777" w:rsidR="00000000" w:rsidRDefault="00A92CBC">
      <w:pPr>
        <w:pStyle w:val="a0"/>
        <w:rPr>
          <w:rFonts w:hint="cs"/>
          <w:rtl/>
        </w:rPr>
      </w:pPr>
      <w:r>
        <w:rPr>
          <w:rFonts w:hint="cs"/>
          <w:rtl/>
        </w:rPr>
        <w:t>אני חושב שיש כאן מחדל שחוזר על עצמו מדי שנה, וטוב שנתריע, ונזהיר גם לקראת הפורים, בעיקר את ההורים: תשמרו על הילדים, תשגיחו במה הם משתמשי</w:t>
      </w:r>
      <w:r>
        <w:rPr>
          <w:rFonts w:hint="cs"/>
          <w:rtl/>
        </w:rPr>
        <w:t>ם, כדי להגן על חייהם. תודה רבה.</w:t>
      </w:r>
    </w:p>
    <w:p w14:paraId="591BEE0C" w14:textId="77777777" w:rsidR="00000000" w:rsidRDefault="00A92CBC">
      <w:pPr>
        <w:pStyle w:val="a0"/>
        <w:ind w:firstLine="0"/>
        <w:rPr>
          <w:rFonts w:hint="cs"/>
          <w:rtl/>
        </w:rPr>
      </w:pPr>
    </w:p>
    <w:p w14:paraId="1F8827D1" w14:textId="77777777" w:rsidR="00000000" w:rsidRDefault="00A92CBC">
      <w:pPr>
        <w:pStyle w:val="af1"/>
        <w:rPr>
          <w:rtl/>
        </w:rPr>
      </w:pPr>
      <w:r>
        <w:rPr>
          <w:rFonts w:hint="eastAsia"/>
          <w:rtl/>
        </w:rPr>
        <w:t>היו</w:t>
      </w:r>
      <w:r>
        <w:rPr>
          <w:rtl/>
        </w:rPr>
        <w:t>"ר קולט אביטל:</w:t>
      </w:r>
    </w:p>
    <w:p w14:paraId="456C2E27" w14:textId="77777777" w:rsidR="00000000" w:rsidRDefault="00A92CBC">
      <w:pPr>
        <w:pStyle w:val="a0"/>
        <w:rPr>
          <w:rFonts w:hint="cs"/>
          <w:rtl/>
        </w:rPr>
      </w:pPr>
    </w:p>
    <w:p w14:paraId="623374F8" w14:textId="77777777" w:rsidR="00000000" w:rsidRDefault="00A92CBC">
      <w:pPr>
        <w:pStyle w:val="a0"/>
        <w:rPr>
          <w:rFonts w:hint="cs"/>
          <w:rtl/>
        </w:rPr>
      </w:pPr>
      <w:r>
        <w:rPr>
          <w:rFonts w:hint="cs"/>
          <w:rtl/>
        </w:rPr>
        <w:t>תודה רבה. חבר הכנסת משה גפני, בבקשה.</w:t>
      </w:r>
    </w:p>
    <w:p w14:paraId="6B1B3006" w14:textId="77777777" w:rsidR="00000000" w:rsidRDefault="00A92CBC">
      <w:pPr>
        <w:pStyle w:val="a0"/>
        <w:ind w:firstLine="0"/>
        <w:rPr>
          <w:rFonts w:hint="cs"/>
          <w:rtl/>
        </w:rPr>
      </w:pPr>
    </w:p>
    <w:p w14:paraId="0D0E3F88" w14:textId="77777777" w:rsidR="00000000" w:rsidRDefault="00A92CBC">
      <w:pPr>
        <w:pStyle w:val="a"/>
        <w:rPr>
          <w:rtl/>
        </w:rPr>
      </w:pPr>
      <w:bookmarkStart w:id="509" w:name="FS000000526T23_03_2005_17_25_10"/>
      <w:bookmarkStart w:id="510" w:name="_Toc104196653"/>
      <w:bookmarkEnd w:id="509"/>
      <w:r>
        <w:rPr>
          <w:rFonts w:hint="eastAsia"/>
          <w:rtl/>
        </w:rPr>
        <w:t>משה</w:t>
      </w:r>
      <w:r>
        <w:rPr>
          <w:rtl/>
        </w:rPr>
        <w:t xml:space="preserve"> גפני (דגל התורה):</w:t>
      </w:r>
      <w:bookmarkEnd w:id="510"/>
    </w:p>
    <w:p w14:paraId="76A806DD" w14:textId="77777777" w:rsidR="00000000" w:rsidRDefault="00A92CBC">
      <w:pPr>
        <w:pStyle w:val="a0"/>
        <w:rPr>
          <w:rFonts w:hint="cs"/>
          <w:rtl/>
        </w:rPr>
      </w:pPr>
    </w:p>
    <w:p w14:paraId="271C50E9" w14:textId="77777777" w:rsidR="00000000" w:rsidRDefault="00A92CBC">
      <w:pPr>
        <w:pStyle w:val="a0"/>
        <w:rPr>
          <w:rFonts w:hint="cs"/>
          <w:rtl/>
        </w:rPr>
      </w:pPr>
      <w:r>
        <w:rPr>
          <w:rFonts w:hint="cs"/>
          <w:rtl/>
        </w:rPr>
        <w:t xml:space="preserve">גברתי היושבת-ראש, רבותי חברי הכנסת, אני מצטרף לדבריו של חברי חבר הכנסת זבולון אורלב, ואני אשתדל לא לחזור על דבריו, שאני מסכים אתם. </w:t>
      </w:r>
    </w:p>
    <w:p w14:paraId="0458C19B" w14:textId="77777777" w:rsidR="00000000" w:rsidRDefault="00A92CBC">
      <w:pPr>
        <w:pStyle w:val="a0"/>
        <w:rPr>
          <w:rFonts w:hint="cs"/>
          <w:rtl/>
        </w:rPr>
      </w:pPr>
    </w:p>
    <w:p w14:paraId="5C080B4F" w14:textId="77777777" w:rsidR="00000000" w:rsidRDefault="00A92CBC">
      <w:pPr>
        <w:pStyle w:val="a0"/>
        <w:rPr>
          <w:rFonts w:hint="cs"/>
          <w:rtl/>
        </w:rPr>
      </w:pPr>
      <w:r>
        <w:rPr>
          <w:rFonts w:hint="cs"/>
          <w:rtl/>
        </w:rPr>
        <w:t xml:space="preserve">ההבדל בין </w:t>
      </w:r>
      <w:r>
        <w:rPr>
          <w:rFonts w:hint="cs"/>
          <w:rtl/>
        </w:rPr>
        <w:t>שמחה לבין הוללות ופראות הוא כהבדל בין שמים וארץ. יש עניין של שמחה, שזה דבר אחד, ויש מה שהופך להיות פראות. מה שקרה - וכולנו היינו ילדים, אנחנו זוכרים מה נעשה בתקופתנו ורואים מה נעשה בשנים האחרונות. זה הפך להיות נושא שמסכן חיי אדם. ההשתכללות, המציאות הזאת שא</w:t>
      </w:r>
      <w:r>
        <w:rPr>
          <w:rFonts w:hint="cs"/>
          <w:rtl/>
        </w:rPr>
        <w:t>פשר למכור לילדים ולנערים כל מיני צעצועים כאלה, כביכול, ומדובר ממש בנשק. אני כבר לא מדבר על הרעש הנורא שלא היה בעבר. כשאנשים מבוגרים שומעים את זה, הם נבהלים, וזה באמת יכול להיות סכנה לחיי אדם.</w:t>
      </w:r>
    </w:p>
    <w:p w14:paraId="3BA6B1C9" w14:textId="77777777" w:rsidR="00000000" w:rsidRDefault="00A92CBC">
      <w:pPr>
        <w:pStyle w:val="a0"/>
        <w:rPr>
          <w:rFonts w:hint="cs"/>
          <w:rtl/>
        </w:rPr>
      </w:pPr>
    </w:p>
    <w:p w14:paraId="04FF4EEE" w14:textId="77777777" w:rsidR="00000000" w:rsidRDefault="00A92CBC">
      <w:pPr>
        <w:pStyle w:val="a0"/>
        <w:rPr>
          <w:rFonts w:hint="cs"/>
          <w:rtl/>
        </w:rPr>
      </w:pPr>
      <w:r>
        <w:rPr>
          <w:rFonts w:hint="cs"/>
          <w:rtl/>
        </w:rPr>
        <w:t>נדמה לי, חבר הכנסת אורלב, שהמדינה לא הפנימה את המצב החדש שאנחנו</w:t>
      </w:r>
      <w:r>
        <w:rPr>
          <w:rFonts w:hint="cs"/>
          <w:rtl/>
        </w:rPr>
        <w:t xml:space="preserve"> מצויים בו כבר שנים מספר. אף אחד לא נתן את דעתו על כך. לכן גם אין הסברה. מה שאתה שומע זה ידיעות חדשותיות. מצאו כך וכך נפצים וסוגים כאלה שאתה אפילו לא יודע לומר את שמם, ובעלי החנויות לא פוחדים, כיוון שאין אכיפה, והשוק הזה גם מגלגל הרבה כסף.</w:t>
      </w:r>
    </w:p>
    <w:p w14:paraId="5183AAF2" w14:textId="77777777" w:rsidR="00000000" w:rsidRDefault="00A92CBC">
      <w:pPr>
        <w:pStyle w:val="a0"/>
        <w:rPr>
          <w:rFonts w:hint="cs"/>
          <w:rtl/>
        </w:rPr>
      </w:pPr>
    </w:p>
    <w:p w14:paraId="4341DF61" w14:textId="77777777" w:rsidR="00000000" w:rsidRDefault="00A92CBC">
      <w:pPr>
        <w:pStyle w:val="a0"/>
        <w:rPr>
          <w:rFonts w:hint="cs"/>
          <w:rtl/>
        </w:rPr>
      </w:pPr>
      <w:r>
        <w:rPr>
          <w:rFonts w:hint="cs"/>
          <w:rtl/>
        </w:rPr>
        <w:t>אני לא רוצה להא</w:t>
      </w:r>
      <w:r>
        <w:rPr>
          <w:rFonts w:hint="cs"/>
          <w:rtl/>
        </w:rPr>
        <w:t>ריך בדברים. דיבר אתי שר התעשייה, המסחר והתעסוקה, שהוא המופקד על אכיפת החוק הזה, ואמר שהוא נאלץ ללכת. אנחנו דחינו את הנושא מהשבוע שעבר, כיוון שרצינו שהוא יידון. הוא אמר: אנחנו לא יכולים להציע, לא חבר הכנסת אורלב ולא אני, לדון על זה בוועדה. התקנון לא מאפשר ל</w:t>
      </w:r>
      <w:r>
        <w:rPr>
          <w:rFonts w:hint="cs"/>
          <w:rtl/>
        </w:rPr>
        <w:t>נו. אבל אין מקום לדון בזה במליאה. השר מבקש שהנושא יידון בוועדה. בוועדה צריך להגיע לגיבוש העניין הזה - - -</w:t>
      </w:r>
    </w:p>
    <w:p w14:paraId="5123616E" w14:textId="77777777" w:rsidR="00000000" w:rsidRDefault="00A92CBC">
      <w:pPr>
        <w:pStyle w:val="a0"/>
        <w:rPr>
          <w:rFonts w:hint="cs"/>
          <w:rtl/>
        </w:rPr>
      </w:pPr>
    </w:p>
    <w:p w14:paraId="555DA6F4" w14:textId="77777777" w:rsidR="00000000" w:rsidRDefault="00A92CBC">
      <w:pPr>
        <w:pStyle w:val="af0"/>
        <w:rPr>
          <w:rtl/>
        </w:rPr>
      </w:pPr>
      <w:r>
        <w:rPr>
          <w:rFonts w:hint="eastAsia"/>
          <w:rtl/>
        </w:rPr>
        <w:t>זבולון</w:t>
      </w:r>
      <w:r>
        <w:rPr>
          <w:rtl/>
        </w:rPr>
        <w:t xml:space="preserve"> אורלב (מפד"ל):</w:t>
      </w:r>
    </w:p>
    <w:p w14:paraId="04DAD15C" w14:textId="77777777" w:rsidR="00000000" w:rsidRDefault="00A92CBC">
      <w:pPr>
        <w:pStyle w:val="a0"/>
        <w:rPr>
          <w:rFonts w:hint="cs"/>
          <w:rtl/>
        </w:rPr>
      </w:pPr>
    </w:p>
    <w:p w14:paraId="599E6D6B" w14:textId="77777777" w:rsidR="00000000" w:rsidRDefault="00A92CBC">
      <w:pPr>
        <w:pStyle w:val="a0"/>
        <w:ind w:firstLine="0"/>
        <w:rPr>
          <w:rFonts w:hint="cs"/>
          <w:rtl/>
        </w:rPr>
      </w:pPr>
      <w:r>
        <w:rPr>
          <w:rFonts w:hint="cs"/>
          <w:rtl/>
        </w:rPr>
        <w:tab/>
        <w:t>רק אם המציעים האחרים יציעו - - -</w:t>
      </w:r>
    </w:p>
    <w:p w14:paraId="2DD88826" w14:textId="77777777" w:rsidR="00000000" w:rsidRDefault="00A92CBC">
      <w:pPr>
        <w:pStyle w:val="a0"/>
        <w:ind w:left="719" w:firstLine="0"/>
        <w:rPr>
          <w:rFonts w:hint="cs"/>
          <w:rtl/>
        </w:rPr>
      </w:pPr>
    </w:p>
    <w:p w14:paraId="66EBF152" w14:textId="77777777" w:rsidR="00000000" w:rsidRDefault="00A92CBC">
      <w:pPr>
        <w:pStyle w:val="-"/>
        <w:rPr>
          <w:rtl/>
        </w:rPr>
      </w:pPr>
      <w:bookmarkStart w:id="511" w:name="FS000000526T23_03_2005_17_27_32C"/>
      <w:bookmarkEnd w:id="511"/>
      <w:r>
        <w:rPr>
          <w:rtl/>
        </w:rPr>
        <w:t>משה גפני (דגל התורה):</w:t>
      </w:r>
    </w:p>
    <w:p w14:paraId="0495B6A0" w14:textId="77777777" w:rsidR="00000000" w:rsidRDefault="00A92CBC">
      <w:pPr>
        <w:pStyle w:val="a0"/>
        <w:rPr>
          <w:rtl/>
        </w:rPr>
      </w:pPr>
    </w:p>
    <w:p w14:paraId="7E8BD7D0" w14:textId="77777777" w:rsidR="00000000" w:rsidRDefault="00A92CBC">
      <w:pPr>
        <w:pStyle w:val="a0"/>
        <w:rPr>
          <w:rFonts w:hint="cs"/>
          <w:rtl/>
        </w:rPr>
      </w:pPr>
      <w:r>
        <w:rPr>
          <w:rFonts w:hint="cs"/>
          <w:rtl/>
        </w:rPr>
        <w:t xml:space="preserve">בסדר, אם מישהו אחר יציע, זה יפתור את הבעיה. הוועדה צריכה לקיים דיון </w:t>
      </w:r>
      <w:r>
        <w:rPr>
          <w:rFonts w:hint="cs"/>
          <w:rtl/>
        </w:rPr>
        <w:t>בעידן החדש - - -</w:t>
      </w:r>
    </w:p>
    <w:p w14:paraId="55E32F89" w14:textId="77777777" w:rsidR="00000000" w:rsidRDefault="00A92CBC">
      <w:pPr>
        <w:pStyle w:val="a0"/>
        <w:rPr>
          <w:rFonts w:hint="cs"/>
          <w:rtl/>
        </w:rPr>
      </w:pPr>
    </w:p>
    <w:p w14:paraId="07A3870B" w14:textId="77777777" w:rsidR="00000000" w:rsidRDefault="00A92CBC">
      <w:pPr>
        <w:pStyle w:val="af1"/>
        <w:rPr>
          <w:rtl/>
        </w:rPr>
      </w:pPr>
      <w:r>
        <w:rPr>
          <w:rFonts w:hint="eastAsia"/>
          <w:rtl/>
        </w:rPr>
        <w:t>היו</w:t>
      </w:r>
      <w:r>
        <w:rPr>
          <w:rtl/>
        </w:rPr>
        <w:t>"ר קולט אביטל:</w:t>
      </w:r>
    </w:p>
    <w:p w14:paraId="27807688" w14:textId="77777777" w:rsidR="00000000" w:rsidRDefault="00A92CBC">
      <w:pPr>
        <w:pStyle w:val="a0"/>
        <w:rPr>
          <w:rFonts w:hint="cs"/>
          <w:rtl/>
        </w:rPr>
      </w:pPr>
    </w:p>
    <w:p w14:paraId="06500877" w14:textId="77777777" w:rsidR="00000000" w:rsidRDefault="00A92CBC">
      <w:pPr>
        <w:pStyle w:val="a0"/>
        <w:rPr>
          <w:rFonts w:hint="cs"/>
          <w:rtl/>
        </w:rPr>
      </w:pPr>
      <w:r>
        <w:rPr>
          <w:rFonts w:hint="cs"/>
          <w:rtl/>
        </w:rPr>
        <w:t>ועדת הכלכלה?</w:t>
      </w:r>
    </w:p>
    <w:p w14:paraId="47617487" w14:textId="77777777" w:rsidR="00000000" w:rsidRDefault="00A92CBC">
      <w:pPr>
        <w:pStyle w:val="a0"/>
        <w:ind w:firstLine="0"/>
        <w:rPr>
          <w:rFonts w:hint="cs"/>
          <w:rtl/>
        </w:rPr>
      </w:pPr>
    </w:p>
    <w:p w14:paraId="00C03AD6" w14:textId="77777777" w:rsidR="00000000" w:rsidRDefault="00A92CBC">
      <w:pPr>
        <w:pStyle w:val="af0"/>
        <w:rPr>
          <w:rtl/>
        </w:rPr>
      </w:pPr>
      <w:r>
        <w:rPr>
          <w:rFonts w:hint="eastAsia"/>
          <w:rtl/>
        </w:rPr>
        <w:t>זבולון</w:t>
      </w:r>
      <w:r>
        <w:rPr>
          <w:rtl/>
        </w:rPr>
        <w:t xml:space="preserve"> אורלב (מפד"ל):</w:t>
      </w:r>
    </w:p>
    <w:p w14:paraId="699DC469" w14:textId="77777777" w:rsidR="00000000" w:rsidRDefault="00A92CBC">
      <w:pPr>
        <w:pStyle w:val="a0"/>
        <w:rPr>
          <w:rFonts w:hint="cs"/>
          <w:rtl/>
        </w:rPr>
      </w:pPr>
    </w:p>
    <w:p w14:paraId="6484D17A" w14:textId="77777777" w:rsidR="00000000" w:rsidRDefault="00A92CBC">
      <w:pPr>
        <w:pStyle w:val="a0"/>
        <w:rPr>
          <w:rFonts w:hint="cs"/>
          <w:rtl/>
        </w:rPr>
      </w:pPr>
      <w:r>
        <w:rPr>
          <w:rFonts w:hint="cs"/>
          <w:rtl/>
        </w:rPr>
        <w:t>לא, ועדת העבודה והרווחה.</w:t>
      </w:r>
    </w:p>
    <w:p w14:paraId="566518C0" w14:textId="77777777" w:rsidR="00000000" w:rsidRDefault="00A92CBC">
      <w:pPr>
        <w:pStyle w:val="a0"/>
        <w:ind w:firstLine="0"/>
        <w:rPr>
          <w:rFonts w:hint="cs"/>
          <w:rtl/>
        </w:rPr>
      </w:pPr>
    </w:p>
    <w:p w14:paraId="7F735902" w14:textId="77777777" w:rsidR="00000000" w:rsidRDefault="00A92CBC">
      <w:pPr>
        <w:pStyle w:val="af0"/>
        <w:rPr>
          <w:rtl/>
        </w:rPr>
      </w:pPr>
      <w:r>
        <w:rPr>
          <w:rFonts w:hint="eastAsia"/>
          <w:rtl/>
        </w:rPr>
        <w:t>מל</w:t>
      </w:r>
      <w:r>
        <w:rPr>
          <w:rtl/>
        </w:rPr>
        <w:t xml:space="preserve"> פולישוק-בלוך (שינוי):</w:t>
      </w:r>
    </w:p>
    <w:p w14:paraId="072AAB13" w14:textId="77777777" w:rsidR="00000000" w:rsidRDefault="00A92CBC">
      <w:pPr>
        <w:pStyle w:val="a0"/>
        <w:rPr>
          <w:rFonts w:hint="cs"/>
          <w:rtl/>
        </w:rPr>
      </w:pPr>
    </w:p>
    <w:p w14:paraId="0AF1A96F" w14:textId="77777777" w:rsidR="00000000" w:rsidRDefault="00A92CBC">
      <w:pPr>
        <w:pStyle w:val="a0"/>
        <w:rPr>
          <w:rFonts w:hint="cs"/>
          <w:rtl/>
        </w:rPr>
      </w:pPr>
      <w:r>
        <w:rPr>
          <w:rFonts w:hint="cs"/>
          <w:rtl/>
        </w:rPr>
        <w:t>למה? לדעתי, ועדת הכלכלה.</w:t>
      </w:r>
    </w:p>
    <w:p w14:paraId="73FDBD45" w14:textId="77777777" w:rsidR="00000000" w:rsidRDefault="00A92CBC">
      <w:pPr>
        <w:pStyle w:val="a0"/>
        <w:rPr>
          <w:rFonts w:hint="cs"/>
          <w:rtl/>
        </w:rPr>
      </w:pPr>
    </w:p>
    <w:p w14:paraId="6852F7E0" w14:textId="77777777" w:rsidR="00000000" w:rsidRDefault="00A92CBC">
      <w:pPr>
        <w:pStyle w:val="-"/>
        <w:rPr>
          <w:rtl/>
        </w:rPr>
      </w:pPr>
      <w:bookmarkStart w:id="512" w:name="FS000000526T23_03_2005_17_27_47C"/>
      <w:bookmarkEnd w:id="512"/>
      <w:r>
        <w:rPr>
          <w:rtl/>
        </w:rPr>
        <w:t>משה גפני (דגל התורה):</w:t>
      </w:r>
    </w:p>
    <w:p w14:paraId="51FC374C" w14:textId="77777777" w:rsidR="00000000" w:rsidRDefault="00A92CBC">
      <w:pPr>
        <w:pStyle w:val="a0"/>
        <w:rPr>
          <w:rtl/>
        </w:rPr>
      </w:pPr>
    </w:p>
    <w:p w14:paraId="53E2402A" w14:textId="77777777" w:rsidR="00000000" w:rsidRDefault="00A92CBC">
      <w:pPr>
        <w:pStyle w:val="a0"/>
        <w:rPr>
          <w:rFonts w:hint="cs"/>
          <w:rtl/>
        </w:rPr>
      </w:pPr>
      <w:r>
        <w:rPr>
          <w:rFonts w:hint="cs"/>
          <w:rtl/>
        </w:rPr>
        <w:t>גברתי היושבת-ראש, אני סבור שהכנסת צריכה להעלות את העניין הזה באופן רציני, ויכול ל</w:t>
      </w:r>
      <w:r>
        <w:rPr>
          <w:rFonts w:hint="cs"/>
          <w:rtl/>
        </w:rPr>
        <w:t>היות באמת שצריך לשנות את התקנות, צריך להגביר את הענישה - - -</w:t>
      </w:r>
    </w:p>
    <w:p w14:paraId="29C47821" w14:textId="77777777" w:rsidR="00000000" w:rsidRDefault="00A92CBC">
      <w:pPr>
        <w:pStyle w:val="a0"/>
        <w:rPr>
          <w:rFonts w:hint="cs"/>
          <w:rtl/>
        </w:rPr>
      </w:pPr>
    </w:p>
    <w:p w14:paraId="714160E7" w14:textId="77777777" w:rsidR="00000000" w:rsidRDefault="00A92CBC">
      <w:pPr>
        <w:pStyle w:val="af0"/>
        <w:rPr>
          <w:rtl/>
        </w:rPr>
      </w:pPr>
      <w:r>
        <w:rPr>
          <w:rFonts w:hint="eastAsia"/>
          <w:rtl/>
        </w:rPr>
        <w:t>מל</w:t>
      </w:r>
      <w:r>
        <w:rPr>
          <w:rtl/>
        </w:rPr>
        <w:t xml:space="preserve"> פולישוק-בלוך (שינוי):</w:t>
      </w:r>
    </w:p>
    <w:p w14:paraId="742F72BA" w14:textId="77777777" w:rsidR="00000000" w:rsidRDefault="00A92CBC">
      <w:pPr>
        <w:pStyle w:val="a0"/>
        <w:rPr>
          <w:rFonts w:hint="cs"/>
          <w:rtl/>
        </w:rPr>
      </w:pPr>
    </w:p>
    <w:p w14:paraId="5B5150AA" w14:textId="77777777" w:rsidR="00000000" w:rsidRDefault="00A92CBC">
      <w:pPr>
        <w:pStyle w:val="a0"/>
        <w:rPr>
          <w:rFonts w:hint="cs"/>
          <w:rtl/>
        </w:rPr>
      </w:pPr>
      <w:r>
        <w:rPr>
          <w:rFonts w:hint="cs"/>
          <w:rtl/>
        </w:rPr>
        <w:t>צריך להציג את זה בראש השנה כדי שבפורים - - -</w:t>
      </w:r>
    </w:p>
    <w:p w14:paraId="599076C7" w14:textId="77777777" w:rsidR="00000000" w:rsidRDefault="00A92CBC">
      <w:pPr>
        <w:pStyle w:val="a0"/>
        <w:ind w:firstLine="0"/>
        <w:rPr>
          <w:rtl/>
        </w:rPr>
      </w:pPr>
    </w:p>
    <w:p w14:paraId="16299526" w14:textId="77777777" w:rsidR="00000000" w:rsidRDefault="00A92CBC">
      <w:pPr>
        <w:pStyle w:val="-"/>
        <w:rPr>
          <w:rtl/>
        </w:rPr>
      </w:pPr>
      <w:bookmarkStart w:id="513" w:name="FS000000526T23_03_2005_17_28_09C"/>
      <w:bookmarkEnd w:id="513"/>
      <w:r>
        <w:rPr>
          <w:rtl/>
        </w:rPr>
        <w:t>משה גפני (דגל התורה):</w:t>
      </w:r>
    </w:p>
    <w:p w14:paraId="544B9903" w14:textId="77777777" w:rsidR="00000000" w:rsidRDefault="00A92CBC">
      <w:pPr>
        <w:pStyle w:val="a0"/>
        <w:rPr>
          <w:rtl/>
        </w:rPr>
      </w:pPr>
    </w:p>
    <w:p w14:paraId="7339E97E" w14:textId="77777777" w:rsidR="00000000" w:rsidRDefault="00A92CBC">
      <w:pPr>
        <w:pStyle w:val="a0"/>
        <w:rPr>
          <w:rFonts w:hint="cs"/>
          <w:rtl/>
        </w:rPr>
      </w:pPr>
      <w:r>
        <w:rPr>
          <w:rFonts w:hint="cs"/>
          <w:rtl/>
        </w:rPr>
        <w:t>חברת הכנסת פולישוק, אנחנו העלינו את הנושא בשבוע שעבר, כי רצינו שהשר יהיה נוכח. נכון שגם זה היה מאוח</w:t>
      </w:r>
      <w:r>
        <w:rPr>
          <w:rFonts w:hint="cs"/>
          <w:rtl/>
        </w:rPr>
        <w:t>ר. לכן העלינו את הנושא על סדר-היום, ואני מבקש, כדי שזה יהיה אפקטיבי, שהנושא הזה יידון בוועדה כבר עכשיו, בימים האלה, מכיוון שהמדינה לא התאימה את עצמה למצב החדש שאנחנו מצויים בו, והלוואי שלא נגיע למצב שבו זה יעלה בחיי אדם, חס וחלילה, ואז באמת כולם יתחילו לצע</w:t>
      </w:r>
      <w:r>
        <w:rPr>
          <w:rFonts w:hint="cs"/>
          <w:rtl/>
        </w:rPr>
        <w:t>וק. עדיף שנעשה את זה היום. תודה רבה.</w:t>
      </w:r>
    </w:p>
    <w:p w14:paraId="0FBF8C13" w14:textId="77777777" w:rsidR="00000000" w:rsidRDefault="00A92CBC">
      <w:pPr>
        <w:pStyle w:val="a0"/>
        <w:ind w:firstLine="0"/>
        <w:rPr>
          <w:rFonts w:hint="cs"/>
          <w:rtl/>
        </w:rPr>
      </w:pPr>
    </w:p>
    <w:p w14:paraId="426D6DC6" w14:textId="77777777" w:rsidR="00000000" w:rsidRDefault="00A92CBC">
      <w:pPr>
        <w:pStyle w:val="af1"/>
        <w:rPr>
          <w:rtl/>
        </w:rPr>
      </w:pPr>
      <w:r>
        <w:rPr>
          <w:rFonts w:hint="eastAsia"/>
          <w:rtl/>
        </w:rPr>
        <w:t>היו</w:t>
      </w:r>
      <w:r>
        <w:rPr>
          <w:rtl/>
        </w:rPr>
        <w:t>"ר קולט אביטל:</w:t>
      </w:r>
    </w:p>
    <w:p w14:paraId="7B191998" w14:textId="77777777" w:rsidR="00000000" w:rsidRDefault="00A92CBC">
      <w:pPr>
        <w:pStyle w:val="a0"/>
        <w:rPr>
          <w:rFonts w:hint="cs"/>
          <w:rtl/>
        </w:rPr>
      </w:pPr>
    </w:p>
    <w:p w14:paraId="0CF7E62A" w14:textId="77777777" w:rsidR="00000000" w:rsidRDefault="00A92CBC">
      <w:pPr>
        <w:pStyle w:val="a0"/>
        <w:rPr>
          <w:rFonts w:hint="cs"/>
          <w:rtl/>
        </w:rPr>
      </w:pPr>
      <w:r>
        <w:rPr>
          <w:rFonts w:hint="cs"/>
          <w:rtl/>
        </w:rPr>
        <w:t>תודה רבה. הצעה אחרת לחבר הכנסת ברכה. אחריו - חבר הכנסת אלדד.</w:t>
      </w:r>
    </w:p>
    <w:p w14:paraId="1D459C2C" w14:textId="77777777" w:rsidR="00000000" w:rsidRDefault="00A92CBC">
      <w:pPr>
        <w:pStyle w:val="a0"/>
        <w:ind w:firstLine="0"/>
        <w:rPr>
          <w:rFonts w:hint="cs"/>
          <w:rtl/>
        </w:rPr>
      </w:pPr>
    </w:p>
    <w:p w14:paraId="1284FF55" w14:textId="77777777" w:rsidR="00000000" w:rsidRDefault="00A92CBC">
      <w:pPr>
        <w:pStyle w:val="a"/>
        <w:rPr>
          <w:rtl/>
        </w:rPr>
      </w:pPr>
      <w:bookmarkStart w:id="514" w:name="FS000000540T23_03_2005_17_28_49"/>
      <w:bookmarkStart w:id="515" w:name="_Toc104196654"/>
      <w:bookmarkEnd w:id="514"/>
      <w:r>
        <w:rPr>
          <w:rFonts w:hint="eastAsia"/>
          <w:rtl/>
        </w:rPr>
        <w:t>מוחמד</w:t>
      </w:r>
      <w:r>
        <w:rPr>
          <w:rtl/>
        </w:rPr>
        <w:t xml:space="preserve"> ברכה (חד"ש-תע"ל):</w:t>
      </w:r>
      <w:bookmarkEnd w:id="515"/>
    </w:p>
    <w:p w14:paraId="13440DF6" w14:textId="77777777" w:rsidR="00000000" w:rsidRDefault="00A92CBC">
      <w:pPr>
        <w:pStyle w:val="a0"/>
        <w:rPr>
          <w:rFonts w:hint="cs"/>
          <w:rtl/>
        </w:rPr>
      </w:pPr>
    </w:p>
    <w:p w14:paraId="34D8650B" w14:textId="77777777" w:rsidR="00000000" w:rsidRDefault="00A92CBC">
      <w:pPr>
        <w:pStyle w:val="a0"/>
        <w:rPr>
          <w:rFonts w:hint="cs"/>
          <w:rtl/>
        </w:rPr>
      </w:pPr>
      <w:r>
        <w:rPr>
          <w:rFonts w:hint="cs"/>
          <w:rtl/>
        </w:rPr>
        <w:t>גברתי היושבת-ראש, אני כמובן מסכים למה שאמרו שני חברי הכנסת, חבר הכנסת אורלב וחבר הכנסת גפני. אני ביקשתי לא להוסי</w:t>
      </w:r>
      <w:r>
        <w:rPr>
          <w:rFonts w:hint="cs"/>
          <w:rtl/>
        </w:rPr>
        <w:t xml:space="preserve">ף, אלא לומר שאמצעי הענישה לא מספיקים. השוק הזה פרוץ לחלוטין, ואני לא צריך לחכות, חבר הכנסת גפני, עד שמישהו חס וחלילה ייהרג מזה, אלא מספיקה פגיעה של ילד ביום של שמחה, זה דבר שאני מכיר היטב. זה ממרר חיי משפחה שלמה. לכן, צריך לנקוט את כל האמצעים על מנת שהשוק </w:t>
      </w:r>
      <w:r>
        <w:rPr>
          <w:rFonts w:hint="cs"/>
          <w:rtl/>
        </w:rPr>
        <w:t>הזה לא יהיה פרוץ, ואנשים שעוברים על החוק ומוכרים לילדים קטנים צעצועים מסוכנים - הם צריכים להיות במקום שהם צריכים להיות בו על-פי החוק. תודה רבה, גברתי.</w:t>
      </w:r>
    </w:p>
    <w:p w14:paraId="6CA92631" w14:textId="77777777" w:rsidR="00000000" w:rsidRDefault="00A92CBC">
      <w:pPr>
        <w:pStyle w:val="a0"/>
        <w:ind w:firstLine="0"/>
        <w:rPr>
          <w:rFonts w:hint="cs"/>
          <w:rtl/>
        </w:rPr>
      </w:pPr>
    </w:p>
    <w:p w14:paraId="302B25C8" w14:textId="77777777" w:rsidR="00000000" w:rsidRDefault="00A92CBC">
      <w:pPr>
        <w:pStyle w:val="af1"/>
        <w:rPr>
          <w:rtl/>
        </w:rPr>
      </w:pPr>
      <w:r>
        <w:rPr>
          <w:rFonts w:hint="eastAsia"/>
          <w:rtl/>
        </w:rPr>
        <w:t>היו</w:t>
      </w:r>
      <w:r>
        <w:rPr>
          <w:rtl/>
        </w:rPr>
        <w:t>"ר קולט אביטל:</w:t>
      </w:r>
    </w:p>
    <w:p w14:paraId="0255266D" w14:textId="77777777" w:rsidR="00000000" w:rsidRDefault="00A92CBC">
      <w:pPr>
        <w:pStyle w:val="a0"/>
        <w:rPr>
          <w:rFonts w:hint="cs"/>
          <w:rtl/>
        </w:rPr>
      </w:pPr>
    </w:p>
    <w:p w14:paraId="17AFE2FD" w14:textId="77777777" w:rsidR="00000000" w:rsidRDefault="00A92CBC">
      <w:pPr>
        <w:pStyle w:val="a0"/>
        <w:rPr>
          <w:rFonts w:hint="cs"/>
          <w:rtl/>
        </w:rPr>
      </w:pPr>
      <w:r>
        <w:rPr>
          <w:rFonts w:hint="cs"/>
          <w:rtl/>
        </w:rPr>
        <w:t>תודה רבה. חבר הכנסת אלדד, הצעה אחרת.</w:t>
      </w:r>
    </w:p>
    <w:p w14:paraId="51A3D103" w14:textId="77777777" w:rsidR="00000000" w:rsidRDefault="00A92CBC">
      <w:pPr>
        <w:pStyle w:val="a0"/>
        <w:ind w:firstLine="0"/>
        <w:rPr>
          <w:rFonts w:hint="cs"/>
          <w:rtl/>
        </w:rPr>
      </w:pPr>
    </w:p>
    <w:p w14:paraId="14964D6A" w14:textId="77777777" w:rsidR="00000000" w:rsidRDefault="00A92CBC">
      <w:pPr>
        <w:pStyle w:val="a"/>
        <w:rPr>
          <w:rtl/>
        </w:rPr>
      </w:pPr>
      <w:bookmarkStart w:id="516" w:name="FS000001055T23_03_2005_17_29_47"/>
      <w:bookmarkStart w:id="517" w:name="_Toc104196655"/>
      <w:bookmarkEnd w:id="516"/>
      <w:r>
        <w:rPr>
          <w:rFonts w:hint="eastAsia"/>
          <w:rtl/>
        </w:rPr>
        <w:t>אריה</w:t>
      </w:r>
      <w:r>
        <w:rPr>
          <w:rtl/>
        </w:rPr>
        <w:t xml:space="preserve"> אלדד (האיחוד הלאומי - ישראל ביתנו):</w:t>
      </w:r>
      <w:bookmarkEnd w:id="517"/>
    </w:p>
    <w:p w14:paraId="65248F82" w14:textId="77777777" w:rsidR="00000000" w:rsidRDefault="00A92CBC">
      <w:pPr>
        <w:pStyle w:val="a0"/>
        <w:rPr>
          <w:rFonts w:hint="cs"/>
          <w:rtl/>
        </w:rPr>
      </w:pPr>
    </w:p>
    <w:p w14:paraId="46A24A50" w14:textId="77777777" w:rsidR="00000000" w:rsidRDefault="00A92CBC">
      <w:pPr>
        <w:pStyle w:val="a0"/>
        <w:rPr>
          <w:rFonts w:hint="cs"/>
          <w:rtl/>
        </w:rPr>
      </w:pPr>
      <w:r>
        <w:rPr>
          <w:rFonts w:hint="cs"/>
          <w:rtl/>
        </w:rPr>
        <w:t>גברתי</w:t>
      </w:r>
      <w:r>
        <w:rPr>
          <w:rFonts w:hint="cs"/>
          <w:rtl/>
        </w:rPr>
        <w:t xml:space="preserve"> היושבת-ראש, אני הגעתי לכנסת אחרי ששנים הרבה עסקתי בטיפול בכוויות. מדי שנה, בחג הפורים, היו מגיעים קורבנות של הצעצועים המסוכנים האלה, ומי שלא ראה ושמע ייסורים של ילד שנאבק על חייו בגלל כוויות איומות, לא ידע ייסורי תופת מעודו. ולכן, נדמה לי שזה דחוף, דיני נ</w:t>
      </w:r>
      <w:r>
        <w:rPr>
          <w:rFonts w:hint="cs"/>
          <w:rtl/>
        </w:rPr>
        <w:t>פשות ממש, לעסוק בכך בוועדה ולסיים את הכנת ההנחיות הנוגעות לאכיפה ולחקיקה, אם יש בהן צורך נוסף, גם לגבי תחפושות מסוכנות, מוקדם ככל האפשר. אני מציע להעביר את הנושא לוועדה.</w:t>
      </w:r>
    </w:p>
    <w:p w14:paraId="5B09C1F7" w14:textId="77777777" w:rsidR="00000000" w:rsidRDefault="00A92CBC">
      <w:pPr>
        <w:pStyle w:val="a0"/>
        <w:ind w:firstLine="0"/>
        <w:rPr>
          <w:rFonts w:hint="cs"/>
          <w:rtl/>
        </w:rPr>
      </w:pPr>
    </w:p>
    <w:p w14:paraId="206317F2" w14:textId="77777777" w:rsidR="00000000" w:rsidRDefault="00A92CBC">
      <w:pPr>
        <w:pStyle w:val="af1"/>
        <w:rPr>
          <w:rtl/>
        </w:rPr>
      </w:pPr>
      <w:r>
        <w:rPr>
          <w:rFonts w:hint="eastAsia"/>
          <w:rtl/>
        </w:rPr>
        <w:t>היו</w:t>
      </w:r>
      <w:r>
        <w:rPr>
          <w:rtl/>
        </w:rPr>
        <w:t>"ר קולט אביטל:</w:t>
      </w:r>
    </w:p>
    <w:p w14:paraId="149A5205" w14:textId="77777777" w:rsidR="00000000" w:rsidRDefault="00A92CBC">
      <w:pPr>
        <w:pStyle w:val="a0"/>
        <w:rPr>
          <w:rFonts w:hint="cs"/>
          <w:rtl/>
        </w:rPr>
      </w:pPr>
    </w:p>
    <w:p w14:paraId="7F4938A5" w14:textId="77777777" w:rsidR="00000000" w:rsidRDefault="00A92CBC">
      <w:pPr>
        <w:pStyle w:val="a0"/>
        <w:rPr>
          <w:rFonts w:hint="cs"/>
          <w:rtl/>
        </w:rPr>
      </w:pPr>
      <w:r>
        <w:rPr>
          <w:rFonts w:hint="cs"/>
          <w:rtl/>
        </w:rPr>
        <w:t xml:space="preserve">תודה רבה. </w:t>
      </w:r>
    </w:p>
    <w:p w14:paraId="370EFFF0" w14:textId="77777777" w:rsidR="00000000" w:rsidRDefault="00A92CBC">
      <w:pPr>
        <w:pStyle w:val="a0"/>
        <w:rPr>
          <w:rFonts w:hint="cs"/>
          <w:rtl/>
        </w:rPr>
      </w:pPr>
    </w:p>
    <w:p w14:paraId="557D668A" w14:textId="77777777" w:rsidR="00000000" w:rsidRDefault="00A92CBC">
      <w:pPr>
        <w:pStyle w:val="a0"/>
        <w:rPr>
          <w:rFonts w:hint="cs"/>
          <w:rtl/>
        </w:rPr>
      </w:pPr>
      <w:r>
        <w:rPr>
          <w:rFonts w:hint="cs"/>
          <w:rtl/>
        </w:rPr>
        <w:t xml:space="preserve">אנחנו עוברים להצבעה. בעד </w:t>
      </w:r>
      <w:r>
        <w:rPr>
          <w:rtl/>
        </w:rPr>
        <w:t>–</w:t>
      </w:r>
      <w:r>
        <w:rPr>
          <w:rFonts w:hint="cs"/>
          <w:rtl/>
        </w:rPr>
        <w:t xml:space="preserve"> העברה לוועדת הכלכלה.</w:t>
      </w:r>
    </w:p>
    <w:p w14:paraId="46D3997E" w14:textId="77777777" w:rsidR="00000000" w:rsidRDefault="00A92CBC">
      <w:pPr>
        <w:pStyle w:val="a0"/>
        <w:ind w:firstLine="0"/>
        <w:rPr>
          <w:rFonts w:hint="cs"/>
          <w:rtl/>
        </w:rPr>
      </w:pPr>
    </w:p>
    <w:p w14:paraId="3EB45D0D" w14:textId="77777777" w:rsidR="00000000" w:rsidRDefault="00A92CBC">
      <w:pPr>
        <w:pStyle w:val="ab"/>
        <w:bidi/>
        <w:rPr>
          <w:rFonts w:hint="cs"/>
          <w:rtl/>
        </w:rPr>
      </w:pPr>
      <w:r>
        <w:rPr>
          <w:rFonts w:hint="cs"/>
          <w:rtl/>
        </w:rPr>
        <w:t>הצבעה</w:t>
      </w:r>
      <w:r>
        <w:rPr>
          <w:rFonts w:hint="cs"/>
          <w:rtl/>
        </w:rPr>
        <w:t xml:space="preserve"> מס' 46</w:t>
      </w:r>
    </w:p>
    <w:p w14:paraId="2862933E" w14:textId="77777777" w:rsidR="00000000" w:rsidRDefault="00A92CBC">
      <w:pPr>
        <w:pStyle w:val="a0"/>
        <w:ind w:firstLine="0"/>
        <w:rPr>
          <w:rFonts w:hint="cs"/>
          <w:rtl/>
        </w:rPr>
      </w:pPr>
    </w:p>
    <w:p w14:paraId="68B76AFE" w14:textId="77777777" w:rsidR="00000000" w:rsidRDefault="00A92CBC">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5F907853"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4464F120"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6F8344D2" w14:textId="77777777" w:rsidR="00000000" w:rsidRDefault="00A92CBC">
      <w:pPr>
        <w:pStyle w:val="ad"/>
        <w:bidi/>
        <w:rPr>
          <w:rFonts w:hint="cs"/>
          <w:rtl/>
        </w:rPr>
      </w:pPr>
      <w:r>
        <w:rPr>
          <w:rFonts w:hint="cs"/>
          <w:rtl/>
        </w:rPr>
        <w:t>ההצעה להעביר את הנושא לוועדת הכלכלה נתקבלה.</w:t>
      </w:r>
    </w:p>
    <w:p w14:paraId="19F41138" w14:textId="77777777" w:rsidR="00000000" w:rsidRDefault="00A92CBC">
      <w:pPr>
        <w:pStyle w:val="a0"/>
        <w:ind w:firstLine="0"/>
        <w:rPr>
          <w:rFonts w:hint="cs"/>
          <w:rtl/>
        </w:rPr>
      </w:pPr>
    </w:p>
    <w:p w14:paraId="43455E98" w14:textId="77777777" w:rsidR="00000000" w:rsidRDefault="00A92CBC">
      <w:pPr>
        <w:pStyle w:val="af1"/>
        <w:rPr>
          <w:rtl/>
        </w:rPr>
      </w:pPr>
      <w:r>
        <w:rPr>
          <w:rFonts w:hint="eastAsia"/>
          <w:rtl/>
        </w:rPr>
        <w:t>היו</w:t>
      </w:r>
      <w:r>
        <w:rPr>
          <w:rtl/>
        </w:rPr>
        <w:t>"ר קולט אביטל:</w:t>
      </w:r>
    </w:p>
    <w:p w14:paraId="574AD179" w14:textId="77777777" w:rsidR="00000000" w:rsidRDefault="00A92CBC">
      <w:pPr>
        <w:pStyle w:val="a0"/>
        <w:rPr>
          <w:rFonts w:hint="cs"/>
          <w:rtl/>
        </w:rPr>
      </w:pPr>
    </w:p>
    <w:p w14:paraId="6C52EA24" w14:textId="77777777" w:rsidR="00000000" w:rsidRDefault="00A92CBC">
      <w:pPr>
        <w:pStyle w:val="a0"/>
        <w:rPr>
          <w:rFonts w:hint="cs"/>
          <w:rtl/>
        </w:rPr>
      </w:pPr>
      <w:r>
        <w:rPr>
          <w:rFonts w:hint="cs"/>
          <w:rtl/>
        </w:rPr>
        <w:t xml:space="preserve">ובכן, אני קובעת שההצעה עוברת לוועדת הכלכלה. בעד - 6, נגד - אין, נמנעים - אין. </w:t>
      </w:r>
    </w:p>
    <w:p w14:paraId="43ED6974" w14:textId="77777777" w:rsidR="00000000" w:rsidRDefault="00A92CBC">
      <w:pPr>
        <w:pStyle w:val="a0"/>
        <w:ind w:firstLine="0"/>
        <w:rPr>
          <w:rFonts w:hint="cs"/>
          <w:rtl/>
        </w:rPr>
      </w:pPr>
    </w:p>
    <w:p w14:paraId="05F36315" w14:textId="77777777" w:rsidR="00000000" w:rsidRDefault="00A92CBC">
      <w:pPr>
        <w:pStyle w:val="a2"/>
        <w:ind w:left="1440" w:firstLine="720"/>
        <w:jc w:val="left"/>
        <w:rPr>
          <w:rFonts w:hint="cs"/>
          <w:rtl/>
        </w:rPr>
      </w:pPr>
    </w:p>
    <w:p w14:paraId="652CCB3B" w14:textId="77777777" w:rsidR="00000000" w:rsidRDefault="00A92CBC">
      <w:pPr>
        <w:pStyle w:val="a2"/>
        <w:ind w:left="1440" w:firstLine="720"/>
        <w:jc w:val="left"/>
        <w:rPr>
          <w:rtl/>
        </w:rPr>
      </w:pPr>
      <w:bookmarkStart w:id="518" w:name="_Toc104196656"/>
      <w:r>
        <w:rPr>
          <w:rtl/>
        </w:rPr>
        <w:t>מסמכים שהונחו על שולחן הכנסת</w:t>
      </w:r>
      <w:bookmarkEnd w:id="518"/>
    </w:p>
    <w:p w14:paraId="027D95E4" w14:textId="77777777" w:rsidR="00000000" w:rsidRDefault="00A92CBC">
      <w:pPr>
        <w:pStyle w:val="-0"/>
        <w:rPr>
          <w:rFonts w:hint="cs"/>
          <w:rtl/>
        </w:rPr>
      </w:pPr>
    </w:p>
    <w:p w14:paraId="26EBFE2F" w14:textId="77777777" w:rsidR="00000000" w:rsidRDefault="00A92CBC">
      <w:pPr>
        <w:pStyle w:val="af1"/>
        <w:rPr>
          <w:rtl/>
        </w:rPr>
      </w:pPr>
      <w:bookmarkStart w:id="519" w:name="FS000000128T23_03_2005_17_32_31"/>
      <w:bookmarkEnd w:id="519"/>
      <w:r>
        <w:rPr>
          <w:rtl/>
        </w:rPr>
        <w:t>היו"ר קולט א</w:t>
      </w:r>
      <w:r>
        <w:rPr>
          <w:rtl/>
        </w:rPr>
        <w:t>ביטל:</w:t>
      </w:r>
    </w:p>
    <w:p w14:paraId="468306F3" w14:textId="77777777" w:rsidR="00000000" w:rsidRDefault="00A92CBC">
      <w:pPr>
        <w:pStyle w:val="a0"/>
        <w:ind w:firstLine="0"/>
        <w:rPr>
          <w:rFonts w:hint="cs"/>
          <w:rtl/>
        </w:rPr>
      </w:pPr>
    </w:p>
    <w:p w14:paraId="2BAE79C3" w14:textId="77777777" w:rsidR="00000000" w:rsidRDefault="00A92CBC">
      <w:pPr>
        <w:pStyle w:val="a0"/>
        <w:rPr>
          <w:rFonts w:hint="cs"/>
          <w:rtl/>
        </w:rPr>
      </w:pPr>
      <w:r>
        <w:rPr>
          <w:rFonts w:hint="cs"/>
          <w:rtl/>
        </w:rPr>
        <w:t>הודעה לסגן מזכיר הכנסת, בבקשה.</w:t>
      </w:r>
    </w:p>
    <w:p w14:paraId="5F81ED61" w14:textId="77777777" w:rsidR="00000000" w:rsidRDefault="00A92CBC">
      <w:pPr>
        <w:pStyle w:val="a0"/>
        <w:rPr>
          <w:rFonts w:hint="cs"/>
          <w:rtl/>
        </w:rPr>
      </w:pPr>
    </w:p>
    <w:p w14:paraId="167C7D47" w14:textId="77777777" w:rsidR="00000000" w:rsidRDefault="00A92CBC">
      <w:pPr>
        <w:pStyle w:val="a"/>
        <w:rPr>
          <w:rFonts w:hint="cs"/>
          <w:rtl/>
        </w:rPr>
      </w:pPr>
      <w:bookmarkStart w:id="520" w:name="_Toc104196657"/>
      <w:r>
        <w:rPr>
          <w:rFonts w:hint="eastAsia"/>
          <w:rtl/>
        </w:rPr>
        <w:t>סגן</w:t>
      </w:r>
      <w:r>
        <w:rPr>
          <w:rtl/>
        </w:rPr>
        <w:t xml:space="preserve"> מזכיר הכנסת דוד לב:</w:t>
      </w:r>
      <w:bookmarkEnd w:id="520"/>
    </w:p>
    <w:p w14:paraId="40DEDADE" w14:textId="77777777" w:rsidR="00000000" w:rsidRDefault="00A92CBC">
      <w:pPr>
        <w:pStyle w:val="a0"/>
        <w:rPr>
          <w:rFonts w:hint="cs"/>
          <w:rtl/>
        </w:rPr>
      </w:pPr>
    </w:p>
    <w:p w14:paraId="407F5AD4" w14:textId="77777777" w:rsidR="00000000" w:rsidRDefault="00A92CBC">
      <w:pPr>
        <w:pStyle w:val="a0"/>
        <w:rPr>
          <w:rFonts w:hint="cs"/>
          <w:rtl/>
        </w:rPr>
      </w:pPr>
      <w:r>
        <w:rPr>
          <w:rFonts w:hint="cs"/>
          <w:rtl/>
        </w:rPr>
        <w:t xml:space="preserve">ברשות יושבת-ראש הישיבה, אני מתכבד להודיע, כי הונחו על שולחן הכנסת </w:t>
      </w:r>
      <w:r>
        <w:rPr>
          <w:rtl/>
        </w:rPr>
        <w:t>–</w:t>
      </w:r>
      <w:r>
        <w:rPr>
          <w:rFonts w:hint="cs"/>
          <w:rtl/>
        </w:rPr>
        <w:t xml:space="preserve"> </w:t>
      </w:r>
    </w:p>
    <w:p w14:paraId="70CC4B3B" w14:textId="77777777" w:rsidR="00000000" w:rsidRDefault="00A92CBC">
      <w:pPr>
        <w:pStyle w:val="a0"/>
        <w:rPr>
          <w:rFonts w:hint="cs"/>
          <w:rtl/>
        </w:rPr>
      </w:pPr>
    </w:p>
    <w:p w14:paraId="686F1CEE" w14:textId="77777777" w:rsidR="00000000" w:rsidRDefault="00A92CBC">
      <w:pPr>
        <w:pStyle w:val="a0"/>
        <w:rPr>
          <w:rFonts w:hint="cs"/>
          <w:rtl/>
        </w:rPr>
      </w:pPr>
      <w:r>
        <w:rPr>
          <w:rFonts w:hint="cs"/>
          <w:rtl/>
        </w:rPr>
        <w:t xml:space="preserve">לקריאה ראשונה: מטעם ועדת החינוך, התרבות והספורט - הצעת חוק להנצחת זכרו של רחבעם זאבי, התשס"ה-2005, של חבר הכנסת אריה אלדד </w:t>
      </w:r>
      <w:r>
        <w:rPr>
          <w:rFonts w:hint="cs"/>
          <w:rtl/>
        </w:rPr>
        <w:t>וקבוצת חברי הכנסת; מטעם הוועדה לקידום מעמד האשה - הצעת חוק שיווי זכויות האשה (תיקון מס' 3) (ייצוג הולם לבני שני המינים בוועדות ציבוריות), התשס"ה-2005, של חברי הכנסת מל פולישוק-בלוך, רוני בריזון ואתי לבני; מטעם ועדת הפנים ואיכות הסביבה - הצעת חוק לתיקון פקו</w:t>
      </w:r>
      <w:r>
        <w:rPr>
          <w:rFonts w:hint="cs"/>
          <w:rtl/>
        </w:rPr>
        <w:t>דת העיריות (מס' 101) (חבר מועצה לשעבר - איסור התקשרות בחוזים), התשס"ה-2005, של חבר הכנסת חמי דורון; מטעם ועדת העבודה, הרווחה והבריאות - הצעת חוק לתיקון פקודת הבטיחות בעבודה (מס' 6) (דרגנוע), התשס"ה-2005, של חבר הכנסת אמנון כהן; מטעם ועדת החוקה, חוק ומשפט -</w:t>
      </w:r>
      <w:r>
        <w:rPr>
          <w:rFonts w:hint="cs"/>
          <w:rtl/>
        </w:rPr>
        <w:t xml:space="preserve"> הצעת חוק-יסוד: משאל עם. </w:t>
      </w:r>
    </w:p>
    <w:p w14:paraId="09B5B21A" w14:textId="77777777" w:rsidR="00000000" w:rsidRDefault="00A92CBC">
      <w:pPr>
        <w:pStyle w:val="a0"/>
        <w:rPr>
          <w:rFonts w:hint="cs"/>
          <w:rtl/>
        </w:rPr>
      </w:pPr>
    </w:p>
    <w:p w14:paraId="1A7E488B" w14:textId="77777777" w:rsidR="00000000" w:rsidRDefault="00A92CBC">
      <w:pPr>
        <w:pStyle w:val="a0"/>
        <w:rPr>
          <w:rFonts w:hint="cs"/>
          <w:rtl/>
        </w:rPr>
      </w:pPr>
      <w:r>
        <w:rPr>
          <w:rFonts w:hint="cs"/>
          <w:rtl/>
        </w:rPr>
        <w:t xml:space="preserve">לקריאה ראשונה, מטעם הממשלה: הצעת חוק ניירות ערך (תיקון מס' 27), התשס"ה-2005; והצעת חוק ניירות ערך (תיקון מס' 28) (עיצום כספי), התשס"ה-2005. </w:t>
      </w:r>
    </w:p>
    <w:p w14:paraId="79B1BFB4" w14:textId="77777777" w:rsidR="00000000" w:rsidRDefault="00A92CBC">
      <w:pPr>
        <w:pStyle w:val="a0"/>
        <w:rPr>
          <w:rFonts w:hint="cs"/>
          <w:rtl/>
        </w:rPr>
      </w:pPr>
    </w:p>
    <w:p w14:paraId="331459F9" w14:textId="77777777" w:rsidR="00000000" w:rsidRDefault="00A92CBC">
      <w:pPr>
        <w:pStyle w:val="a0"/>
        <w:rPr>
          <w:rFonts w:hint="cs"/>
          <w:rtl/>
        </w:rPr>
      </w:pPr>
      <w:r>
        <w:rPr>
          <w:rFonts w:hint="cs"/>
          <w:rtl/>
        </w:rPr>
        <w:t>לקריאה שנייה ולקריאה שלישית: הצעת חוק התכנון והבנייה (תיקון מס' 72), התשס"ה-2005, שהחזי</w:t>
      </w:r>
      <w:r>
        <w:rPr>
          <w:rFonts w:hint="cs"/>
          <w:rtl/>
        </w:rPr>
        <w:t>רה ועדת הפנים ואיכות הסביבה. תודה.</w:t>
      </w:r>
    </w:p>
    <w:p w14:paraId="2ECC696B" w14:textId="77777777" w:rsidR="00000000" w:rsidRDefault="00A92CBC">
      <w:pPr>
        <w:pStyle w:val="a0"/>
        <w:rPr>
          <w:rFonts w:hint="cs"/>
          <w:rtl/>
        </w:rPr>
      </w:pPr>
    </w:p>
    <w:p w14:paraId="72F4FE0B" w14:textId="77777777" w:rsidR="00000000" w:rsidRDefault="00A92CBC">
      <w:pPr>
        <w:pStyle w:val="af1"/>
        <w:rPr>
          <w:rtl/>
        </w:rPr>
      </w:pPr>
      <w:r>
        <w:rPr>
          <w:rtl/>
        </w:rPr>
        <w:t>היו"ר קולט אביטל:</w:t>
      </w:r>
    </w:p>
    <w:p w14:paraId="3BC2D379" w14:textId="77777777" w:rsidR="00000000" w:rsidRDefault="00A92CBC">
      <w:pPr>
        <w:pStyle w:val="a0"/>
        <w:rPr>
          <w:rFonts w:hint="cs"/>
          <w:rtl/>
        </w:rPr>
      </w:pPr>
    </w:p>
    <w:p w14:paraId="3C379CF4" w14:textId="77777777" w:rsidR="00000000" w:rsidRDefault="00A92CBC">
      <w:pPr>
        <w:pStyle w:val="a0"/>
        <w:rPr>
          <w:rFonts w:hint="cs"/>
          <w:rtl/>
        </w:rPr>
      </w:pPr>
      <w:r>
        <w:rPr>
          <w:rFonts w:hint="cs"/>
          <w:rtl/>
        </w:rPr>
        <w:t xml:space="preserve">תודה. אנחנו עוברים לנושא הבא בסדר-היום: אחד מכל חמישה שכירים עובד בשבת, של חבר הכנסת אמנון כהן - אינו נמצא, ושל חבר הכנסת יעקב ליצמן - אינו נמצא. אי לכך נעבור לנושא הבא אחריו.  </w:t>
      </w:r>
    </w:p>
    <w:p w14:paraId="3C8D07DF" w14:textId="77777777" w:rsidR="00000000" w:rsidRDefault="00A92CBC">
      <w:pPr>
        <w:pStyle w:val="a0"/>
        <w:rPr>
          <w:rFonts w:hint="cs"/>
          <w:rtl/>
        </w:rPr>
      </w:pPr>
    </w:p>
    <w:p w14:paraId="0973B794" w14:textId="77777777" w:rsidR="00000000" w:rsidRDefault="00A92CBC">
      <w:pPr>
        <w:pStyle w:val="a0"/>
        <w:rPr>
          <w:rFonts w:hint="cs"/>
          <w:rtl/>
        </w:rPr>
      </w:pPr>
    </w:p>
    <w:p w14:paraId="375659C5" w14:textId="77777777" w:rsidR="00000000" w:rsidRDefault="00A92CBC">
      <w:pPr>
        <w:pStyle w:val="a2"/>
        <w:rPr>
          <w:rtl/>
        </w:rPr>
      </w:pPr>
    </w:p>
    <w:p w14:paraId="06BEAC78" w14:textId="77777777" w:rsidR="00000000" w:rsidRDefault="00A92CBC">
      <w:pPr>
        <w:pStyle w:val="a2"/>
        <w:rPr>
          <w:rFonts w:hint="cs"/>
          <w:rtl/>
        </w:rPr>
      </w:pPr>
      <w:bookmarkStart w:id="521" w:name="CS98015FI0098015T23_03_2005_17_33_59"/>
      <w:bookmarkStart w:id="522" w:name="_Toc104196658"/>
      <w:bookmarkEnd w:id="521"/>
      <w:r>
        <w:rPr>
          <w:rtl/>
        </w:rPr>
        <w:t>הצע</w:t>
      </w:r>
      <w:r>
        <w:rPr>
          <w:rFonts w:hint="cs"/>
          <w:rtl/>
        </w:rPr>
        <w:t>ות</w:t>
      </w:r>
      <w:r>
        <w:rPr>
          <w:rtl/>
        </w:rPr>
        <w:t xml:space="preserve"> לסדר-היום</w:t>
      </w:r>
      <w:bookmarkEnd w:id="522"/>
    </w:p>
    <w:p w14:paraId="5BEB1929" w14:textId="77777777" w:rsidR="00000000" w:rsidRDefault="00A92CBC">
      <w:pPr>
        <w:pStyle w:val="a2"/>
        <w:rPr>
          <w:rtl/>
        </w:rPr>
      </w:pPr>
      <w:bookmarkStart w:id="523" w:name="_Toc104196659"/>
      <w:r>
        <w:rPr>
          <w:rtl/>
        </w:rPr>
        <w:t xml:space="preserve">דוח </w:t>
      </w:r>
      <w:r>
        <w:rPr>
          <w:rtl/>
        </w:rPr>
        <w:t>השכר בגופים הציבוריים</w:t>
      </w:r>
      <w:bookmarkEnd w:id="523"/>
    </w:p>
    <w:p w14:paraId="6531221E" w14:textId="77777777" w:rsidR="00000000" w:rsidRDefault="00A92CBC">
      <w:pPr>
        <w:pStyle w:val="a0"/>
        <w:ind w:firstLine="0"/>
        <w:rPr>
          <w:rFonts w:hint="cs"/>
          <w:rtl/>
        </w:rPr>
      </w:pPr>
    </w:p>
    <w:p w14:paraId="28F6CC24" w14:textId="77777777" w:rsidR="00000000" w:rsidRDefault="00A92CBC">
      <w:pPr>
        <w:pStyle w:val="af1"/>
        <w:rPr>
          <w:rtl/>
        </w:rPr>
      </w:pPr>
      <w:r>
        <w:rPr>
          <w:rtl/>
        </w:rPr>
        <w:t>היו"ר קולט אביטל:</w:t>
      </w:r>
    </w:p>
    <w:p w14:paraId="1F02427E" w14:textId="77777777" w:rsidR="00000000" w:rsidRDefault="00A92CBC">
      <w:pPr>
        <w:pStyle w:val="a0"/>
        <w:rPr>
          <w:rtl/>
        </w:rPr>
      </w:pPr>
    </w:p>
    <w:p w14:paraId="34BDA534" w14:textId="77777777" w:rsidR="00000000" w:rsidRDefault="00A92CBC">
      <w:pPr>
        <w:pStyle w:val="a0"/>
        <w:rPr>
          <w:rFonts w:hint="cs"/>
          <w:rtl/>
        </w:rPr>
      </w:pPr>
      <w:r>
        <w:rPr>
          <w:rFonts w:hint="cs"/>
          <w:rtl/>
        </w:rPr>
        <w:t xml:space="preserve">הצעות לסדר-היום מס' 6476, 6485, 6505, 6518, 6524, 6537 ו-6540: דוח השכר בגופים ציבוריים. חבר הכנסת חיים אורון, בבקשה. שר האוצר איננו; אני מציעה להזעיק את שר האוצר. </w:t>
      </w:r>
    </w:p>
    <w:p w14:paraId="6A779607" w14:textId="77777777" w:rsidR="00000000" w:rsidRDefault="00A92CBC">
      <w:pPr>
        <w:pStyle w:val="a0"/>
        <w:rPr>
          <w:rFonts w:hint="cs"/>
          <w:rtl/>
        </w:rPr>
      </w:pPr>
    </w:p>
    <w:p w14:paraId="08C37818" w14:textId="77777777" w:rsidR="00000000" w:rsidRDefault="00A92CBC">
      <w:pPr>
        <w:pStyle w:val="a"/>
        <w:rPr>
          <w:rtl/>
        </w:rPr>
      </w:pPr>
      <w:bookmarkStart w:id="524" w:name="FS000001065T23_03_2005_17_34_04"/>
      <w:bookmarkStart w:id="525" w:name="_Toc104196660"/>
      <w:bookmarkEnd w:id="524"/>
      <w:r>
        <w:rPr>
          <w:rFonts w:hint="eastAsia"/>
          <w:rtl/>
        </w:rPr>
        <w:t>חיים</w:t>
      </w:r>
      <w:r>
        <w:rPr>
          <w:rtl/>
        </w:rPr>
        <w:t xml:space="preserve"> אורון (יחד):</w:t>
      </w:r>
      <w:bookmarkEnd w:id="525"/>
    </w:p>
    <w:p w14:paraId="4DE2D343" w14:textId="77777777" w:rsidR="00000000" w:rsidRDefault="00A92CBC">
      <w:pPr>
        <w:pStyle w:val="a0"/>
        <w:rPr>
          <w:rFonts w:hint="cs"/>
          <w:rtl/>
        </w:rPr>
      </w:pPr>
    </w:p>
    <w:p w14:paraId="11CF8111" w14:textId="77777777" w:rsidR="00000000" w:rsidRDefault="00A92CBC">
      <w:pPr>
        <w:pStyle w:val="a0"/>
        <w:rPr>
          <w:rFonts w:hint="cs"/>
          <w:rtl/>
        </w:rPr>
      </w:pPr>
      <w:r>
        <w:rPr>
          <w:rFonts w:hint="cs"/>
          <w:rtl/>
        </w:rPr>
        <w:t>גברתי היושבת-ראש, חברי הכנסת,</w:t>
      </w:r>
      <w:r>
        <w:rPr>
          <w:rFonts w:hint="cs"/>
          <w:rtl/>
        </w:rPr>
        <w:t xml:space="preserve"> כמדי שנה, כאשר מתפרסם דוח השכר של הממונה על השכר באוצר, מתקיים מה שמישהו קורא לו פסטיבל השכר, מה שמישהו קורא לו דיון על שכר הבכירים בסקטור הציבורי. אני רוצה להקדיש את רוב דברי דווקא לחלק שזוכה לפחות תקשורת. אבל אני לא רוצה לצאת ידי חובה בלי לומר דבר באשר </w:t>
      </w:r>
      <w:r>
        <w:rPr>
          <w:rFonts w:hint="cs"/>
          <w:rtl/>
        </w:rPr>
        <w:t>לחלק של הבכירים במערכת השכר: אני, כמו עוד כמה חברי כנסת, כמה פעמים וכמה  שנים הנחתי על שולחן הכנסת - ובמקרה זה החוק עבר בקריאה טרומית והוא תקוע בוועדת הכספים - הצעת חוק לשכר מקסימום בסקטור הציבורי, שהוא יקצץ קצת או יקצץ הרבה במקרים מסוימים את ראשה של הפירמ</w:t>
      </w:r>
      <w:r>
        <w:rPr>
          <w:rFonts w:hint="cs"/>
          <w:rtl/>
        </w:rPr>
        <w:t xml:space="preserve">ידה ברמות השכר הגבוהות. </w:t>
      </w:r>
    </w:p>
    <w:p w14:paraId="609726D7" w14:textId="77777777" w:rsidR="00000000" w:rsidRDefault="00A92CBC">
      <w:pPr>
        <w:pStyle w:val="a0"/>
        <w:rPr>
          <w:rFonts w:hint="cs"/>
          <w:rtl/>
        </w:rPr>
      </w:pPr>
    </w:p>
    <w:p w14:paraId="21B9F2C1" w14:textId="77777777" w:rsidR="00000000" w:rsidRDefault="00A92CBC">
      <w:pPr>
        <w:pStyle w:val="a0"/>
        <w:rPr>
          <w:rFonts w:hint="cs"/>
          <w:rtl/>
        </w:rPr>
      </w:pPr>
      <w:r>
        <w:rPr>
          <w:rFonts w:hint="cs"/>
          <w:rtl/>
        </w:rPr>
        <w:t xml:space="preserve">אבל, גברתי היושבת-ראש, מי שמסתכל על הספר האדום שחלק מעותקיו עדיין נמצא פה על שולחנות חברי הכנסת והשרים - אני רוצה להפנות את תשומת הלב דווקא לחלק שפחות זוכה לתקשורת. הוא מופיע שם תחת הכותרת: עובדים דירוגיים. אתה מקבל את המכפלות של </w:t>
      </w:r>
      <w:r>
        <w:rPr>
          <w:rFonts w:hint="cs"/>
          <w:rtl/>
        </w:rPr>
        <w:t>עשרות אלפי עובדים ברשויות המקומיות, ועוד יותר במועצות הדתיות, ועוד יותר בכל מיני גופים אחרים - ברמות שכר מביישות. ואני לא יכול להשתחרר מההרגשה, שהפוקוס הזה, שיכול להיות שאפילו חלקים באוצר מאוד שמחים למקד אותו באותם 200-300 - ואני מסכים, אלה דברים שהם לא בס</w:t>
      </w:r>
      <w:r>
        <w:rPr>
          <w:rFonts w:hint="cs"/>
          <w:rtl/>
        </w:rPr>
        <w:t xml:space="preserve">דר וצריך להוריד אותם. </w:t>
      </w:r>
    </w:p>
    <w:p w14:paraId="75A2981F" w14:textId="77777777" w:rsidR="00000000" w:rsidRDefault="00A92CBC">
      <w:pPr>
        <w:pStyle w:val="a0"/>
        <w:rPr>
          <w:rFonts w:hint="cs"/>
          <w:rtl/>
        </w:rPr>
      </w:pPr>
    </w:p>
    <w:p w14:paraId="79B2DE6F" w14:textId="77777777" w:rsidR="00000000" w:rsidRDefault="00A92CBC">
      <w:pPr>
        <w:pStyle w:val="a0"/>
        <w:rPr>
          <w:rFonts w:hint="cs"/>
          <w:rtl/>
        </w:rPr>
      </w:pPr>
      <w:r>
        <w:rPr>
          <w:rFonts w:hint="cs"/>
          <w:rtl/>
        </w:rPr>
        <w:t xml:space="preserve">אגב, על-פי הדוח הזה יש שיפור במספר החריגות, ואני לא מזלזל בקטע הזה. אבל מישהו באמת מאמין שניתן לקיים מערכות שכר וניתן לקיים חברה עם פערי שכר מהסוג שמופיע בדוח? אני כבר לא מדבר על פערי שכר שקיימים בחברה הישראלית - 200,000 שקל בחודש, </w:t>
      </w:r>
      <w:r>
        <w:rPr>
          <w:rFonts w:hint="cs"/>
          <w:rtl/>
        </w:rPr>
        <w:t xml:space="preserve">300,000 שקל בחודש בסקטור הפרטי. השבוע ראינו גם 700,000 שקל בחודש בסקטור הפרטי. אני מדבר על המערכת הציבורית.  </w:t>
      </w:r>
    </w:p>
    <w:p w14:paraId="5E0C4E38" w14:textId="77777777" w:rsidR="00000000" w:rsidRDefault="00A92CBC">
      <w:pPr>
        <w:pStyle w:val="a0"/>
        <w:rPr>
          <w:rFonts w:hint="cs"/>
          <w:rtl/>
        </w:rPr>
      </w:pPr>
    </w:p>
    <w:p w14:paraId="1921AAF7" w14:textId="77777777" w:rsidR="00000000" w:rsidRDefault="00A92CBC">
      <w:pPr>
        <w:pStyle w:val="a0"/>
        <w:rPr>
          <w:rFonts w:hint="cs"/>
          <w:rtl/>
        </w:rPr>
      </w:pPr>
      <w:r>
        <w:rPr>
          <w:rFonts w:hint="cs"/>
          <w:rtl/>
        </w:rPr>
        <w:t>שר האוצר מתגאה מאוד בימים האחרונים, שמעתי אותו גם הבוקר, ששיעורי האבטלה יורדים. שיעורי האבטלה שיורדים, חבר הכנסת אורלב, אתה יודע את זה, מופיעים ב</w:t>
      </w:r>
      <w:r>
        <w:rPr>
          <w:rFonts w:hint="cs"/>
          <w:rtl/>
        </w:rPr>
        <w:t xml:space="preserve">רובריקה של העניים שמופיעים בדוח העוני. אז מה עשינו בסך הכול? יצרנו מקומות עבודה לאנשים שאחר כך סמוכים על שולחן המערכת הציבורית, כדי להשלים את שכרם עבור יום עבודה שלם. הם מופיעים גם בדוח הזה של  הדירוגיים. </w:t>
      </w:r>
    </w:p>
    <w:p w14:paraId="3BA8796E" w14:textId="77777777" w:rsidR="00000000" w:rsidRDefault="00A92CBC">
      <w:pPr>
        <w:pStyle w:val="a0"/>
        <w:rPr>
          <w:rFonts w:hint="cs"/>
          <w:rtl/>
        </w:rPr>
      </w:pPr>
    </w:p>
    <w:p w14:paraId="4947578A" w14:textId="77777777" w:rsidR="00000000" w:rsidRDefault="00A92CBC">
      <w:pPr>
        <w:pStyle w:val="a0"/>
        <w:rPr>
          <w:rFonts w:hint="cs"/>
          <w:rtl/>
        </w:rPr>
      </w:pPr>
      <w:r>
        <w:rPr>
          <w:rFonts w:hint="cs"/>
          <w:rtl/>
        </w:rPr>
        <w:t>ואני אומר, הנושא הזה זוכה לפחות תשומת לב. אפשר לח</w:t>
      </w:r>
      <w:r>
        <w:rPr>
          <w:rFonts w:hint="cs"/>
          <w:rtl/>
        </w:rPr>
        <w:t>זור ולדבר על דברים שצריך לסיים אותם, חלקם צמחו לאורך ההיסטוריה, לחזור ולדבר על הקבוצה של הבכירים בחברת החשמל. לא אומרים שבחברת החשמל חלק הולך וגדל של ציבור העובדים, מה שנקרא דור ב',  עובד ברמת שכר סבירה. הוא לא נמצא שם למעלה, הוא מתקיים כפי שאני חושב שצריכ</w:t>
      </w:r>
      <w:r>
        <w:rPr>
          <w:rFonts w:hint="cs"/>
          <w:rtl/>
        </w:rPr>
        <w:t xml:space="preserve">ים להתקיים אנשים שמתפרנסים בכבוד מעבודתם. הם לא מככבים בדוחות התקשורתיים. </w:t>
      </w:r>
    </w:p>
    <w:p w14:paraId="50F61629" w14:textId="77777777" w:rsidR="00000000" w:rsidRDefault="00A92CBC">
      <w:pPr>
        <w:pStyle w:val="a0"/>
        <w:rPr>
          <w:rFonts w:hint="cs"/>
          <w:rtl/>
        </w:rPr>
      </w:pPr>
    </w:p>
    <w:p w14:paraId="0BBCF23F" w14:textId="77777777" w:rsidR="00000000" w:rsidRDefault="00A92CBC">
      <w:pPr>
        <w:pStyle w:val="a0"/>
        <w:rPr>
          <w:rFonts w:hint="cs"/>
          <w:rtl/>
        </w:rPr>
      </w:pPr>
      <w:r>
        <w:rPr>
          <w:rFonts w:hint="cs"/>
          <w:rtl/>
        </w:rPr>
        <w:t>הערתי את מה שהערתי כדי לאזן קצת את השיח הציבורי, לא כדי לומר שאין בעיה של הבכירים, אלא כדי לומר שהבעיה הקשה לטעמי מונחת בתחתית הדוח, ברוב הגדול של עשרות אלפי עובדים שמשתכרים שכר שה</w:t>
      </w:r>
      <w:r>
        <w:rPr>
          <w:rFonts w:hint="cs"/>
          <w:rtl/>
        </w:rPr>
        <w:t xml:space="preserve">וא בושה. </w:t>
      </w:r>
    </w:p>
    <w:p w14:paraId="6AA61C12" w14:textId="77777777" w:rsidR="00000000" w:rsidRDefault="00A92CBC">
      <w:pPr>
        <w:pStyle w:val="a0"/>
        <w:rPr>
          <w:rFonts w:hint="cs"/>
          <w:rtl/>
        </w:rPr>
      </w:pPr>
    </w:p>
    <w:p w14:paraId="018FDFCB" w14:textId="77777777" w:rsidR="00000000" w:rsidRDefault="00A92CBC">
      <w:pPr>
        <w:pStyle w:val="af1"/>
        <w:rPr>
          <w:rtl/>
        </w:rPr>
      </w:pPr>
      <w:r>
        <w:rPr>
          <w:rtl/>
        </w:rPr>
        <w:t>היו"ר קולט אביטל:</w:t>
      </w:r>
    </w:p>
    <w:p w14:paraId="07892EE3" w14:textId="77777777" w:rsidR="00000000" w:rsidRDefault="00A92CBC">
      <w:pPr>
        <w:pStyle w:val="a0"/>
        <w:rPr>
          <w:rtl/>
        </w:rPr>
      </w:pPr>
    </w:p>
    <w:p w14:paraId="34D88086" w14:textId="77777777" w:rsidR="00000000" w:rsidRDefault="00A92CBC">
      <w:pPr>
        <w:pStyle w:val="a0"/>
        <w:rPr>
          <w:rFonts w:hint="cs"/>
          <w:rtl/>
        </w:rPr>
      </w:pPr>
      <w:r>
        <w:rPr>
          <w:rFonts w:hint="cs"/>
          <w:rtl/>
        </w:rPr>
        <w:t>תודה. חבר הכנסת מוחמד ברכה, בבקשה.</w:t>
      </w:r>
    </w:p>
    <w:p w14:paraId="70C773A6" w14:textId="77777777" w:rsidR="00000000" w:rsidRDefault="00A92CBC">
      <w:pPr>
        <w:pStyle w:val="a0"/>
        <w:ind w:firstLine="0"/>
        <w:rPr>
          <w:rFonts w:hint="cs"/>
          <w:rtl/>
        </w:rPr>
      </w:pPr>
    </w:p>
    <w:p w14:paraId="2EAC9D21" w14:textId="77777777" w:rsidR="00000000" w:rsidRDefault="00A92CBC">
      <w:pPr>
        <w:pStyle w:val="a"/>
        <w:rPr>
          <w:rtl/>
        </w:rPr>
      </w:pPr>
      <w:bookmarkStart w:id="526" w:name="FS000000540T23_03_2005_17_38_39"/>
      <w:bookmarkStart w:id="527" w:name="_Toc104196661"/>
      <w:bookmarkEnd w:id="526"/>
      <w:r>
        <w:rPr>
          <w:rFonts w:hint="eastAsia"/>
          <w:rtl/>
        </w:rPr>
        <w:t>מוחמד</w:t>
      </w:r>
      <w:r>
        <w:rPr>
          <w:rtl/>
        </w:rPr>
        <w:t xml:space="preserve"> ברכה (חד"ש-תע"ל):</w:t>
      </w:r>
      <w:bookmarkEnd w:id="527"/>
    </w:p>
    <w:p w14:paraId="2F14D9EC" w14:textId="77777777" w:rsidR="00000000" w:rsidRDefault="00A92CBC">
      <w:pPr>
        <w:pStyle w:val="a0"/>
        <w:rPr>
          <w:rFonts w:hint="cs"/>
          <w:rtl/>
        </w:rPr>
      </w:pPr>
    </w:p>
    <w:p w14:paraId="4DF911E5" w14:textId="77777777" w:rsidR="00000000" w:rsidRDefault="00A92CBC">
      <w:pPr>
        <w:pStyle w:val="a0"/>
        <w:rPr>
          <w:rFonts w:hint="cs"/>
          <w:rtl/>
        </w:rPr>
      </w:pPr>
      <w:r>
        <w:rPr>
          <w:rFonts w:hint="cs"/>
          <w:rtl/>
        </w:rPr>
        <w:t xml:space="preserve">גברתי היושבת-ראש, חברי הכנסת, דוח השכר בשירות הציבורי הפך למסורת. מובן שאני בעד החוק של קביעת שכר מקסימום בסקטור הציבורי, אני חושב שזה ראוי גם אתית וגם חברתית. אבל, </w:t>
      </w:r>
      <w:r>
        <w:rPr>
          <w:rFonts w:hint="cs"/>
          <w:rtl/>
        </w:rPr>
        <w:t xml:space="preserve">נראה שמישהו משתמש בדוח הזה לצרכים אחרים, פשוט כדי להסיט ולהסיח את תשומת הלב מהשכר של הרוב המכריע של העובדים גם בשירות הציבורי וגם מחוצה לו, אותם אנשים מוכי גורל שלא מגיעים לשכר מינימום, אותם מיליון ו-420,000 תושבים ואזרחים שחיים מתחת לקו העוני. </w:t>
      </w:r>
    </w:p>
    <w:p w14:paraId="67304BE4" w14:textId="77777777" w:rsidR="00000000" w:rsidRDefault="00A92CBC">
      <w:pPr>
        <w:pStyle w:val="a0"/>
        <w:rPr>
          <w:rFonts w:hint="cs"/>
          <w:rtl/>
        </w:rPr>
      </w:pPr>
    </w:p>
    <w:p w14:paraId="42DC5187" w14:textId="77777777" w:rsidR="00000000" w:rsidRDefault="00A92CBC">
      <w:pPr>
        <w:pStyle w:val="a0"/>
        <w:rPr>
          <w:rFonts w:hint="cs"/>
          <w:rtl/>
        </w:rPr>
      </w:pPr>
      <w:r>
        <w:rPr>
          <w:rFonts w:hint="cs"/>
          <w:rtl/>
        </w:rPr>
        <w:t>גברתי היו</w:t>
      </w:r>
      <w:r>
        <w:rPr>
          <w:rFonts w:hint="cs"/>
          <w:rtl/>
        </w:rPr>
        <w:t>שבת-ראש, רק היום התפרסם דוח של בנק ישראל שלפיו מחצית מערביי ישראל הם עניים. מחצית מהאוכלוסייה הערבית במדינת ישראל חיה מתחת לקו העוני. השיעור מכלל האוכלוסייה הוא 20%, והשיעור בקרב הילדים הוא שליש מהילדים החיים מתחת לקו העוני. אבל, 60% מהילדים הערבים חיים מת</w:t>
      </w:r>
      <w:r>
        <w:rPr>
          <w:rFonts w:hint="cs"/>
          <w:rtl/>
        </w:rPr>
        <w:t xml:space="preserve">חת לקו העוני. זאת פשוט מדינה של עולם שביעי ולא עולם שאנחנו מתיימרים כאילו להשתייך אליו. </w:t>
      </w:r>
    </w:p>
    <w:p w14:paraId="193090DF" w14:textId="77777777" w:rsidR="00000000" w:rsidRDefault="00A92CBC">
      <w:pPr>
        <w:pStyle w:val="a0"/>
        <w:rPr>
          <w:rFonts w:hint="cs"/>
          <w:rtl/>
        </w:rPr>
      </w:pPr>
    </w:p>
    <w:p w14:paraId="773272E8" w14:textId="77777777" w:rsidR="00000000" w:rsidRDefault="00A92CBC">
      <w:pPr>
        <w:pStyle w:val="a0"/>
        <w:rPr>
          <w:rFonts w:hint="cs"/>
          <w:rtl/>
        </w:rPr>
      </w:pPr>
      <w:r>
        <w:rPr>
          <w:rFonts w:hint="cs"/>
          <w:rtl/>
        </w:rPr>
        <w:t>הדבר המעניין הוא, שככל שרמת ההשכלה של העובדים נמוכה יותר, העלייה בשכר דומה אצל היהודים והערבים. כשההשכלה עולה, הערבי מתקדם בשכר בצורה הרבה יותר אטית מהמשכיל או בעל הת</w:t>
      </w:r>
      <w:r>
        <w:rPr>
          <w:rFonts w:hint="cs"/>
          <w:rtl/>
        </w:rPr>
        <w:t>עודה האקדמית היהודי. ולכן, אני חושב שיש פה מדיניות מובנית נגד האזרחים הערבים, נגד השכבות החלשות, אבל בעיקר גם נגד המגזר הערבי שסובל גם מאפליה על בסיס לאומי וגם מאפליה על בסיס מעמדי.</w:t>
      </w:r>
    </w:p>
    <w:p w14:paraId="656F1B73" w14:textId="77777777" w:rsidR="00000000" w:rsidRDefault="00A92CBC">
      <w:pPr>
        <w:pStyle w:val="a0"/>
        <w:rPr>
          <w:rFonts w:hint="cs"/>
          <w:rtl/>
        </w:rPr>
      </w:pPr>
    </w:p>
    <w:p w14:paraId="727CFDA4" w14:textId="77777777" w:rsidR="00000000" w:rsidRDefault="00A92CBC">
      <w:pPr>
        <w:pStyle w:val="a0"/>
        <w:rPr>
          <w:rFonts w:hint="cs"/>
          <w:rtl/>
        </w:rPr>
      </w:pPr>
      <w:r>
        <w:rPr>
          <w:rFonts w:hint="cs"/>
          <w:rtl/>
        </w:rPr>
        <w:t>לכן, דווקא היום, כשאנחנו מדברים על תקציב המדינה, אני לא יכול להבין איך יי</w:t>
      </w:r>
      <w:r>
        <w:rPr>
          <w:rFonts w:hint="cs"/>
          <w:rtl/>
        </w:rPr>
        <w:t xml:space="preserve">תכן שמי שמזדהה עם התפיסה של שוויון ועם התפיסה של תמיכה בשכבות החלשות באוכלוסייה הערבית, יכול בכלל לחשוב שתהיה לו עמדה נייטרלית או עמדה תומכת בתקציב המדינה שהולך להעמיק את הדברים. </w:t>
      </w:r>
    </w:p>
    <w:p w14:paraId="401B67E0" w14:textId="77777777" w:rsidR="00000000" w:rsidRDefault="00A92CBC">
      <w:pPr>
        <w:pStyle w:val="a0"/>
        <w:rPr>
          <w:rFonts w:hint="cs"/>
          <w:rtl/>
        </w:rPr>
      </w:pPr>
    </w:p>
    <w:p w14:paraId="766CDA68" w14:textId="77777777" w:rsidR="00000000" w:rsidRDefault="00A92CBC">
      <w:pPr>
        <w:pStyle w:val="a0"/>
        <w:rPr>
          <w:rFonts w:hint="cs"/>
          <w:rtl/>
        </w:rPr>
      </w:pPr>
      <w:r>
        <w:rPr>
          <w:rFonts w:hint="cs"/>
          <w:rtl/>
        </w:rPr>
        <w:t xml:space="preserve">אני מסכים שהנושא הזה יעבור לוועדה אם יוחלט על כך. תודה רבה.       </w:t>
      </w:r>
    </w:p>
    <w:p w14:paraId="4903C669" w14:textId="77777777" w:rsidR="00000000" w:rsidRDefault="00A92CBC">
      <w:pPr>
        <w:pStyle w:val="a0"/>
        <w:rPr>
          <w:rFonts w:hint="cs"/>
          <w:color w:val="0000FF"/>
          <w:szCs w:val="28"/>
          <w:rtl/>
        </w:rPr>
      </w:pPr>
    </w:p>
    <w:p w14:paraId="30DF8316" w14:textId="77777777" w:rsidR="00000000" w:rsidRDefault="00A92CBC">
      <w:pPr>
        <w:pStyle w:val="af1"/>
        <w:rPr>
          <w:rtl/>
        </w:rPr>
      </w:pPr>
      <w:r>
        <w:rPr>
          <w:rtl/>
        </w:rPr>
        <w:t>היו"ר ק</w:t>
      </w:r>
      <w:r>
        <w:rPr>
          <w:rtl/>
        </w:rPr>
        <w:t>ולט אביטל:</w:t>
      </w:r>
    </w:p>
    <w:p w14:paraId="09B4ADC6" w14:textId="77777777" w:rsidR="00000000" w:rsidRDefault="00A92CBC">
      <w:pPr>
        <w:pStyle w:val="a0"/>
        <w:rPr>
          <w:rtl/>
        </w:rPr>
      </w:pPr>
    </w:p>
    <w:p w14:paraId="737B430B" w14:textId="77777777" w:rsidR="00000000" w:rsidRDefault="00A92CBC">
      <w:pPr>
        <w:pStyle w:val="a0"/>
        <w:rPr>
          <w:rFonts w:hint="cs"/>
          <w:rtl/>
        </w:rPr>
      </w:pPr>
      <w:r>
        <w:rPr>
          <w:rFonts w:hint="cs"/>
          <w:rtl/>
        </w:rPr>
        <w:t xml:space="preserve">תודה רבה. חבר הכנסת אברהם שוחט, בבקשה. אחריו </w:t>
      </w:r>
      <w:r>
        <w:rPr>
          <w:rtl/>
        </w:rPr>
        <w:t>–</w:t>
      </w:r>
      <w:r>
        <w:rPr>
          <w:rFonts w:hint="cs"/>
          <w:rtl/>
        </w:rPr>
        <w:t xml:space="preserve"> חברת הכנסת לאה נס. </w:t>
      </w:r>
    </w:p>
    <w:p w14:paraId="5AC7ED16" w14:textId="77777777" w:rsidR="00000000" w:rsidRDefault="00A92CBC">
      <w:pPr>
        <w:pStyle w:val="a0"/>
        <w:rPr>
          <w:rFonts w:hint="cs"/>
          <w:rtl/>
        </w:rPr>
      </w:pPr>
    </w:p>
    <w:p w14:paraId="42DF5B01" w14:textId="77777777" w:rsidR="00000000" w:rsidRDefault="00A92CBC">
      <w:pPr>
        <w:pStyle w:val="a"/>
        <w:rPr>
          <w:rtl/>
        </w:rPr>
      </w:pPr>
      <w:bookmarkStart w:id="528" w:name="FS000000459T23_03_2005_18_01_26"/>
      <w:bookmarkStart w:id="529" w:name="_Toc104196662"/>
      <w:bookmarkEnd w:id="528"/>
      <w:r>
        <w:rPr>
          <w:rFonts w:hint="eastAsia"/>
          <w:rtl/>
        </w:rPr>
        <w:t>אברהם</w:t>
      </w:r>
      <w:r>
        <w:rPr>
          <w:rtl/>
        </w:rPr>
        <w:t xml:space="preserve"> בייגה שוחט (העבודה-מימד):</w:t>
      </w:r>
      <w:bookmarkEnd w:id="529"/>
    </w:p>
    <w:p w14:paraId="0DB3126D" w14:textId="77777777" w:rsidR="00000000" w:rsidRDefault="00A92CBC">
      <w:pPr>
        <w:pStyle w:val="a0"/>
        <w:rPr>
          <w:rFonts w:hint="cs"/>
          <w:rtl/>
        </w:rPr>
      </w:pPr>
    </w:p>
    <w:p w14:paraId="29D6AA01" w14:textId="77777777" w:rsidR="00000000" w:rsidRDefault="00A92CBC">
      <w:pPr>
        <w:pStyle w:val="a0"/>
        <w:rPr>
          <w:rFonts w:hint="cs"/>
          <w:rtl/>
        </w:rPr>
      </w:pPr>
      <w:r>
        <w:rPr>
          <w:rFonts w:hint="cs"/>
          <w:rtl/>
        </w:rPr>
        <w:t>גברתי היושבת-ראש, רבותי חברי הכנסת, אין ספק שבמדינת ישראל מבנה ההכנסות של השכר הכלכלי, מה שנקרא, לפני השפעות המס ותשלומי ההעברה, הוא בעייתי. לד</w:t>
      </w:r>
      <w:r>
        <w:rPr>
          <w:rFonts w:hint="cs"/>
          <w:rtl/>
        </w:rPr>
        <w:t xml:space="preserve">בר הזה יש הרבה מאוד סיבות, אבל כשאנחנו קוראים את הדוח שמתייחס לעובדים בשירות הציבורי, בחלקו הגדול או בכולו אנחנו רואים תופעה חוזרת, והייתי מציע לחברי לשים יד על הלב ולאבחן בדיוק היכן הבעיה בשכר. </w:t>
      </w:r>
    </w:p>
    <w:p w14:paraId="2B44AA01" w14:textId="77777777" w:rsidR="00000000" w:rsidRDefault="00A92CBC">
      <w:pPr>
        <w:pStyle w:val="a0"/>
        <w:rPr>
          <w:rFonts w:hint="cs"/>
          <w:rtl/>
        </w:rPr>
      </w:pPr>
    </w:p>
    <w:p w14:paraId="043AA057" w14:textId="77777777" w:rsidR="00000000" w:rsidRDefault="00A92CBC">
      <w:pPr>
        <w:pStyle w:val="a0"/>
        <w:rPr>
          <w:rFonts w:hint="cs"/>
          <w:rtl/>
        </w:rPr>
      </w:pPr>
      <w:r>
        <w:rPr>
          <w:rFonts w:hint="cs"/>
          <w:rtl/>
        </w:rPr>
        <w:t>אני לא מדבר על המגזר הפרטי והעסקי, ששם יש שינויים מפליגים ג</w:t>
      </w:r>
      <w:r>
        <w:rPr>
          <w:rFonts w:hint="cs"/>
          <w:rtl/>
        </w:rPr>
        <w:t xml:space="preserve">ם אצל שכירים וגם אצל עצמאים, ומי שמנתח ומקבל את התמונה של משמעות השכר הממוצע בעשירון העליון, יודע בדיוק שאנחנו מדברים במאות אלפי אנשים שהשכר שלהם הרבה יותר גבוה ממה שמופיע בספר שיש כאן. </w:t>
      </w:r>
    </w:p>
    <w:p w14:paraId="5825D104" w14:textId="77777777" w:rsidR="00000000" w:rsidRDefault="00A92CBC">
      <w:pPr>
        <w:pStyle w:val="a0"/>
        <w:rPr>
          <w:rFonts w:hint="cs"/>
          <w:rtl/>
        </w:rPr>
      </w:pPr>
    </w:p>
    <w:p w14:paraId="3DD0751F" w14:textId="77777777" w:rsidR="00000000" w:rsidRDefault="00A92CBC">
      <w:pPr>
        <w:pStyle w:val="a0"/>
        <w:rPr>
          <w:rFonts w:hint="cs"/>
          <w:rtl/>
        </w:rPr>
      </w:pPr>
      <w:r>
        <w:rPr>
          <w:rFonts w:hint="cs"/>
          <w:rtl/>
        </w:rPr>
        <w:t>השכר הציבורי מאופיין בחלקו ברמת שכר יחסית גבוהה בשירותים הרפואיים. א</w:t>
      </w:r>
      <w:r>
        <w:rPr>
          <w:rFonts w:hint="cs"/>
          <w:rtl/>
        </w:rPr>
        <w:t xml:space="preserve">נחנו יודעים את זה, שכן גם קופות-החולים נכנסות לתוך הדוח, ובמספרים לגמרי לא קטנים. אנחנו יודעים שיש קבוצה לא קטנה של רופאים שרמת השכר היחסית שלהם גבוהה. יש עובדי המונופולים, חבר הכנסת אורון, שעל-פי הסכמים קיבוציים </w:t>
      </w:r>
      <w:r>
        <w:rPr>
          <w:rtl/>
        </w:rPr>
        <w:t>–</w:t>
      </w:r>
      <w:r>
        <w:rPr>
          <w:rFonts w:hint="cs"/>
          <w:rtl/>
        </w:rPr>
        <w:t xml:space="preserve"> בלי חריגה, יכול להיות חברת חשמל, רשות שדו</w:t>
      </w:r>
      <w:r>
        <w:rPr>
          <w:rFonts w:hint="cs"/>
          <w:rtl/>
        </w:rPr>
        <w:t xml:space="preserve">ת התעופה, רשות הנמלים </w:t>
      </w:r>
      <w:r>
        <w:rPr>
          <w:rtl/>
        </w:rPr>
        <w:t>–</w:t>
      </w:r>
      <w:r>
        <w:rPr>
          <w:rFonts w:hint="cs"/>
          <w:rtl/>
        </w:rPr>
        <w:t xml:space="preserve"> אלה גופים שיש להם הסכמים קיבוציים עם רמות שכר מעל ומעבר למנהלים של חברות בשירות הציבורי, חברות ממשלתיות שפועלות בצורה הרבה יותר אחראית מבחינת תפקידן ומבחינת תרומתן למשק. </w:t>
      </w:r>
    </w:p>
    <w:p w14:paraId="012A0AF8" w14:textId="77777777" w:rsidR="00000000" w:rsidRDefault="00A92CBC">
      <w:pPr>
        <w:pStyle w:val="a0"/>
        <w:rPr>
          <w:rFonts w:hint="cs"/>
          <w:rtl/>
        </w:rPr>
      </w:pPr>
    </w:p>
    <w:p w14:paraId="44F3845D" w14:textId="77777777" w:rsidR="00000000" w:rsidRDefault="00A92CBC">
      <w:pPr>
        <w:pStyle w:val="a0"/>
        <w:rPr>
          <w:rFonts w:hint="cs"/>
          <w:rtl/>
        </w:rPr>
      </w:pPr>
      <w:r>
        <w:rPr>
          <w:rFonts w:hint="cs"/>
          <w:rtl/>
        </w:rPr>
        <w:t>והדבר הזה הוא נטל, גם על הספר האדום הזה, ואני בטוח שאתה, למר</w:t>
      </w:r>
      <w:r>
        <w:rPr>
          <w:rFonts w:hint="cs"/>
          <w:rtl/>
        </w:rPr>
        <w:t>ות השקפותיך, בוודאי היית מסכים אתי, שכאשר אנחנו רואים בשורה שלמה של מקצועות והסכמים אנשים שמגיעים לשכר של 45,000-55,000 שקל, הרבה מעל משכורת של ראש ממשלה, הרבה מעל משכורת של שר, הרבה מעל משכורת של רופא אחרי עשר או 15 שנים, אם הוא לא מקצוען, יש לנו נושא שהו</w:t>
      </w:r>
      <w:r>
        <w:rPr>
          <w:rFonts w:hint="cs"/>
          <w:rtl/>
        </w:rPr>
        <w:t xml:space="preserve">א בעייתי, והוא יכול להיפתר רק בדרך אחת - אני מסכים שהסכמים צריך לכבד - והוא דור ב', ששם תנאי השכר יהיו יותר טובים. </w:t>
      </w:r>
    </w:p>
    <w:p w14:paraId="4D29CD6F" w14:textId="77777777" w:rsidR="00000000" w:rsidRDefault="00A92CBC">
      <w:pPr>
        <w:pStyle w:val="a0"/>
        <w:rPr>
          <w:rFonts w:hint="cs"/>
          <w:rtl/>
        </w:rPr>
      </w:pPr>
    </w:p>
    <w:p w14:paraId="57BB04F9" w14:textId="77777777" w:rsidR="00000000" w:rsidRDefault="00A92CBC">
      <w:pPr>
        <w:pStyle w:val="a0"/>
        <w:rPr>
          <w:rFonts w:hint="cs"/>
          <w:rtl/>
        </w:rPr>
      </w:pPr>
      <w:r>
        <w:rPr>
          <w:rFonts w:hint="cs"/>
          <w:rtl/>
        </w:rPr>
        <w:t>מצד שני, יש לנו בעיה בסיסית, גברתי היושבת-ראש, ואני מסכים למה שנאמר כאן - רמת השכר הנמוכה בהיקפים גדולים מאוד. אנחנו נמצאים במערכת שכר במשק</w:t>
      </w:r>
      <w:r>
        <w:rPr>
          <w:rFonts w:hint="cs"/>
          <w:rtl/>
        </w:rPr>
        <w:t xml:space="preserve"> הישראלי, שקבוצות גדולות מאוד מהעובדים במשק לא מגיעות אפילו לסף המס. קרוב ל-50% לא מגיעים לתשלום מס הכנסה. זה אומר שרמת השכר היא נמוכה. אני אומר לכם שזאת אחת הבעיות המרכזיות. היא קשורה בעניין הכלכלי, היא קשורה בסוג התעסוקה, אבל זו בעיה שמכבידה עלינו, זה נט</w:t>
      </w:r>
      <w:r>
        <w:rPr>
          <w:rFonts w:hint="cs"/>
          <w:rtl/>
        </w:rPr>
        <w:t xml:space="preserve">ל לא קטן. </w:t>
      </w:r>
    </w:p>
    <w:p w14:paraId="3CBAA2A4" w14:textId="77777777" w:rsidR="00000000" w:rsidRDefault="00A92CBC">
      <w:pPr>
        <w:pStyle w:val="a0"/>
        <w:rPr>
          <w:rFonts w:hint="cs"/>
          <w:rtl/>
        </w:rPr>
      </w:pPr>
    </w:p>
    <w:p w14:paraId="5EFE53C7" w14:textId="77777777" w:rsidR="00000000" w:rsidRDefault="00A92CBC">
      <w:pPr>
        <w:pStyle w:val="a0"/>
        <w:rPr>
          <w:rFonts w:hint="cs"/>
          <w:rtl/>
        </w:rPr>
      </w:pPr>
      <w:r>
        <w:rPr>
          <w:rFonts w:hint="cs"/>
          <w:rtl/>
        </w:rPr>
        <w:t xml:space="preserve">אני מציע להעביר את הנושא לוועדה. תודה. </w:t>
      </w:r>
    </w:p>
    <w:p w14:paraId="5DE0F034" w14:textId="77777777" w:rsidR="00000000" w:rsidRDefault="00A92CBC">
      <w:pPr>
        <w:pStyle w:val="a0"/>
        <w:rPr>
          <w:rFonts w:hint="cs"/>
          <w:rtl/>
        </w:rPr>
      </w:pPr>
    </w:p>
    <w:p w14:paraId="196BDED9" w14:textId="77777777" w:rsidR="00000000" w:rsidRDefault="00A92CBC">
      <w:pPr>
        <w:pStyle w:val="af1"/>
        <w:rPr>
          <w:rtl/>
        </w:rPr>
      </w:pPr>
      <w:r>
        <w:rPr>
          <w:rFonts w:hint="eastAsia"/>
          <w:rtl/>
        </w:rPr>
        <w:t>היו</w:t>
      </w:r>
      <w:r>
        <w:rPr>
          <w:rtl/>
        </w:rPr>
        <w:t>"ר קולט אביטל:</w:t>
      </w:r>
    </w:p>
    <w:p w14:paraId="5A50EA25" w14:textId="77777777" w:rsidR="00000000" w:rsidRDefault="00A92CBC">
      <w:pPr>
        <w:pStyle w:val="a0"/>
        <w:rPr>
          <w:rFonts w:hint="cs"/>
          <w:rtl/>
        </w:rPr>
      </w:pPr>
    </w:p>
    <w:p w14:paraId="6D3379EF" w14:textId="77777777" w:rsidR="00000000" w:rsidRDefault="00A92CBC">
      <w:pPr>
        <w:pStyle w:val="a0"/>
        <w:rPr>
          <w:rFonts w:hint="cs"/>
          <w:rtl/>
        </w:rPr>
      </w:pPr>
      <w:r>
        <w:rPr>
          <w:rFonts w:hint="cs"/>
          <w:rtl/>
        </w:rPr>
        <w:t xml:space="preserve">כספים? </w:t>
      </w:r>
    </w:p>
    <w:p w14:paraId="6AD9C6A0" w14:textId="77777777" w:rsidR="00000000" w:rsidRDefault="00A92CBC">
      <w:pPr>
        <w:pStyle w:val="a0"/>
        <w:rPr>
          <w:rFonts w:hint="cs"/>
          <w:rtl/>
        </w:rPr>
      </w:pPr>
    </w:p>
    <w:p w14:paraId="3FA5CB41" w14:textId="77777777" w:rsidR="00000000" w:rsidRDefault="00A92CBC">
      <w:pPr>
        <w:pStyle w:val="-"/>
        <w:rPr>
          <w:rtl/>
        </w:rPr>
      </w:pPr>
      <w:bookmarkStart w:id="530" w:name="FS000000459T23_03_2005_18_10_34C"/>
      <w:bookmarkEnd w:id="530"/>
      <w:r>
        <w:rPr>
          <w:rFonts w:hint="eastAsia"/>
          <w:rtl/>
        </w:rPr>
        <w:t>אברהם</w:t>
      </w:r>
      <w:r>
        <w:rPr>
          <w:rtl/>
        </w:rPr>
        <w:t xml:space="preserve"> בייגה שוחט (העבודה-מימד):</w:t>
      </w:r>
    </w:p>
    <w:p w14:paraId="56736271" w14:textId="77777777" w:rsidR="00000000" w:rsidRDefault="00A92CBC">
      <w:pPr>
        <w:pStyle w:val="a0"/>
        <w:rPr>
          <w:rFonts w:hint="cs"/>
          <w:rtl/>
        </w:rPr>
      </w:pPr>
    </w:p>
    <w:p w14:paraId="23945D1F" w14:textId="77777777" w:rsidR="00000000" w:rsidRDefault="00A92CBC">
      <w:pPr>
        <w:pStyle w:val="a0"/>
        <w:rPr>
          <w:rFonts w:hint="cs"/>
          <w:rtl/>
        </w:rPr>
      </w:pPr>
      <w:r>
        <w:rPr>
          <w:rFonts w:hint="cs"/>
          <w:rtl/>
        </w:rPr>
        <w:t xml:space="preserve">כספים. </w:t>
      </w:r>
    </w:p>
    <w:p w14:paraId="0DC54076" w14:textId="77777777" w:rsidR="00000000" w:rsidRDefault="00A92CBC">
      <w:pPr>
        <w:pStyle w:val="a0"/>
        <w:rPr>
          <w:rFonts w:hint="cs"/>
          <w:rtl/>
        </w:rPr>
      </w:pPr>
    </w:p>
    <w:p w14:paraId="6346AC4E" w14:textId="77777777" w:rsidR="00000000" w:rsidRDefault="00A92CBC">
      <w:pPr>
        <w:pStyle w:val="af1"/>
        <w:rPr>
          <w:rtl/>
        </w:rPr>
      </w:pPr>
      <w:r>
        <w:rPr>
          <w:rFonts w:hint="eastAsia"/>
          <w:rtl/>
        </w:rPr>
        <w:t>היו</w:t>
      </w:r>
      <w:r>
        <w:rPr>
          <w:rtl/>
        </w:rPr>
        <w:t>"ר קולט אביטל:</w:t>
      </w:r>
    </w:p>
    <w:p w14:paraId="294D2A71" w14:textId="77777777" w:rsidR="00000000" w:rsidRDefault="00A92CBC">
      <w:pPr>
        <w:pStyle w:val="a0"/>
        <w:rPr>
          <w:rFonts w:hint="cs"/>
          <w:rtl/>
        </w:rPr>
      </w:pPr>
    </w:p>
    <w:p w14:paraId="1061FF6E" w14:textId="77777777" w:rsidR="00000000" w:rsidRDefault="00A92CBC">
      <w:pPr>
        <w:pStyle w:val="a0"/>
        <w:rPr>
          <w:rFonts w:hint="cs"/>
          <w:rtl/>
        </w:rPr>
      </w:pPr>
      <w:r>
        <w:rPr>
          <w:rFonts w:hint="cs"/>
          <w:rtl/>
        </w:rPr>
        <w:t xml:space="preserve">תודה. חברת הכנסת לאה נס, ואחריה -  חבר הכנסת איציק כהן. </w:t>
      </w:r>
    </w:p>
    <w:p w14:paraId="1A90D24A" w14:textId="77777777" w:rsidR="00000000" w:rsidRDefault="00A92CBC">
      <w:pPr>
        <w:pStyle w:val="a0"/>
        <w:rPr>
          <w:rFonts w:hint="cs"/>
          <w:rtl/>
        </w:rPr>
      </w:pPr>
    </w:p>
    <w:p w14:paraId="40E0249E" w14:textId="77777777" w:rsidR="00000000" w:rsidRDefault="00A92CBC">
      <w:pPr>
        <w:pStyle w:val="af0"/>
        <w:rPr>
          <w:rtl/>
        </w:rPr>
      </w:pPr>
      <w:r>
        <w:rPr>
          <w:rFonts w:hint="eastAsia"/>
          <w:rtl/>
        </w:rPr>
        <w:t>חמי</w:t>
      </w:r>
      <w:r>
        <w:rPr>
          <w:rtl/>
        </w:rPr>
        <w:t xml:space="preserve"> דורון (שינוי):</w:t>
      </w:r>
    </w:p>
    <w:p w14:paraId="71E9A307" w14:textId="77777777" w:rsidR="00000000" w:rsidRDefault="00A92CBC">
      <w:pPr>
        <w:pStyle w:val="a0"/>
        <w:rPr>
          <w:rFonts w:hint="cs"/>
          <w:rtl/>
        </w:rPr>
      </w:pPr>
    </w:p>
    <w:p w14:paraId="2B203762" w14:textId="77777777" w:rsidR="00000000" w:rsidRDefault="00A92CBC">
      <w:pPr>
        <w:pStyle w:val="a0"/>
        <w:rPr>
          <w:rFonts w:hint="cs"/>
          <w:rtl/>
        </w:rPr>
      </w:pPr>
      <w:r>
        <w:rPr>
          <w:rFonts w:hint="cs"/>
          <w:rtl/>
        </w:rPr>
        <w:t xml:space="preserve">- - - יכול להציע רק דיון במליאה. רק </w:t>
      </w:r>
      <w:r>
        <w:rPr>
          <w:rFonts w:hint="cs"/>
          <w:rtl/>
        </w:rPr>
        <w:t>השר יכול לבקש - - - במקום אחר. על-פי הנוהל, הצעה לסדר-היום היא הצעה - - -</w:t>
      </w:r>
    </w:p>
    <w:p w14:paraId="0DF97D8D" w14:textId="77777777" w:rsidR="00000000" w:rsidRDefault="00A92CBC">
      <w:pPr>
        <w:pStyle w:val="a0"/>
        <w:rPr>
          <w:rFonts w:hint="cs"/>
          <w:rtl/>
        </w:rPr>
      </w:pPr>
    </w:p>
    <w:p w14:paraId="3752409F" w14:textId="77777777" w:rsidR="00000000" w:rsidRDefault="00A92CBC">
      <w:pPr>
        <w:pStyle w:val="a"/>
        <w:rPr>
          <w:rtl/>
        </w:rPr>
      </w:pPr>
      <w:bookmarkStart w:id="531" w:name="FS000001041T23_03_2005_17_45_28"/>
      <w:bookmarkStart w:id="532" w:name="_Toc104196663"/>
      <w:bookmarkEnd w:id="531"/>
      <w:r>
        <w:rPr>
          <w:rFonts w:hint="eastAsia"/>
          <w:rtl/>
        </w:rPr>
        <w:t>לאה</w:t>
      </w:r>
      <w:r>
        <w:rPr>
          <w:rtl/>
        </w:rPr>
        <w:t xml:space="preserve"> נס (הליכוד):</w:t>
      </w:r>
      <w:bookmarkEnd w:id="532"/>
    </w:p>
    <w:p w14:paraId="6985E8A7" w14:textId="77777777" w:rsidR="00000000" w:rsidRDefault="00A92CBC">
      <w:pPr>
        <w:pStyle w:val="a0"/>
        <w:rPr>
          <w:rFonts w:hint="cs"/>
          <w:rtl/>
        </w:rPr>
      </w:pPr>
    </w:p>
    <w:p w14:paraId="513B4727" w14:textId="77777777" w:rsidR="00000000" w:rsidRDefault="00A92CBC">
      <w:pPr>
        <w:pStyle w:val="a0"/>
        <w:rPr>
          <w:rFonts w:hint="cs"/>
          <w:rtl/>
        </w:rPr>
      </w:pPr>
      <w:r>
        <w:rPr>
          <w:rFonts w:hint="cs"/>
          <w:rtl/>
        </w:rPr>
        <w:t>גברתי היושבת-ראש, כנסת נכבדה, דוח הוצאות השכר בגופים הציבוריים שפורסם בראשית השבוע, נושא עמו לכאורה בשורות טובות. הדוח מצביע על ירידה של כ-30% בהיקף חריגות השכר בג</w:t>
      </w:r>
      <w:r>
        <w:rPr>
          <w:rFonts w:hint="cs"/>
          <w:rtl/>
        </w:rPr>
        <w:t>ופים הציבוריים לעומת שנת 2002. אך גם במשרד האוצר מודים, כי בפועל שיעור החריגות המצטברות גבוה מכפי שבא לידי ביטוי בדוח, וכאשר בודקים לעומק את הנתונים מתברר כי התמונה רחוקה מלהשביע רצון, ופערי השכר במגזר הציבורי הם דוגמה מוחשית וכואבת לפערים החברתיים והכלכלי</w:t>
      </w:r>
      <w:r>
        <w:rPr>
          <w:rFonts w:hint="cs"/>
          <w:rtl/>
        </w:rPr>
        <w:t xml:space="preserve">ים הרחבים שעדיין קיימים בישראל. </w:t>
      </w:r>
    </w:p>
    <w:p w14:paraId="6A258000" w14:textId="77777777" w:rsidR="00000000" w:rsidRDefault="00A92CBC">
      <w:pPr>
        <w:pStyle w:val="a0"/>
        <w:rPr>
          <w:rFonts w:hint="cs"/>
          <w:rtl/>
        </w:rPr>
      </w:pPr>
    </w:p>
    <w:p w14:paraId="3BAC823A" w14:textId="77777777" w:rsidR="00000000" w:rsidRDefault="00A92CBC">
      <w:pPr>
        <w:pStyle w:val="a0"/>
        <w:rPr>
          <w:rFonts w:hint="cs"/>
          <w:rtl/>
        </w:rPr>
      </w:pPr>
      <w:r>
        <w:rPr>
          <w:rFonts w:hint="cs"/>
          <w:rtl/>
        </w:rPr>
        <w:t>כך, לדוגמה, מצב הנשים במגזר הציבורי. על-פי הדוח, חלקן היחסי של הנשים המועסקות כעובדות מדינה ביחס לגברים הולך ועולה, אך מרביתן מועסקות בתפקידים מינהליים ובדרגות נמוכות יחסית לגברים. הדוח שהשווה בין שכר הגברים לנשים בשירות ה</w:t>
      </w:r>
      <w:r>
        <w:rPr>
          <w:rFonts w:hint="cs"/>
          <w:rtl/>
        </w:rPr>
        <w:t xml:space="preserve">מדינה, מאז שנת 1997, העלה, כצפוי, כי שכרו של הגבר גבוה יותר. השכר ברוטו הממוצע עומד כיום על כ-9,000 שקל לאשה וכ-12,000 שקלים לגבר. מקובל לחשוב שנשים מעדיפות לעבוד במגזר הציבורי בשל שעות העבודה הנוחות יחסית והזכויות הסוציאליות הנרחבות המגיעות להן. אך מנגד, </w:t>
      </w:r>
      <w:r>
        <w:rPr>
          <w:rFonts w:hint="cs"/>
          <w:rtl/>
        </w:rPr>
        <w:t xml:space="preserve">נתוני הדוח מוכיחים כי למעשה הנשים מופלות בשכר ובקידום, כך שלמעשה שכרן יוצא בהפסדן. </w:t>
      </w:r>
    </w:p>
    <w:p w14:paraId="640CB912" w14:textId="77777777" w:rsidR="00000000" w:rsidRDefault="00A92CBC">
      <w:pPr>
        <w:pStyle w:val="a0"/>
        <w:rPr>
          <w:rFonts w:hint="cs"/>
          <w:rtl/>
        </w:rPr>
      </w:pPr>
    </w:p>
    <w:p w14:paraId="5724C4C0" w14:textId="77777777" w:rsidR="00000000" w:rsidRDefault="00A92CBC">
      <w:pPr>
        <w:pStyle w:val="a0"/>
        <w:rPr>
          <w:rFonts w:hint="cs"/>
          <w:rtl/>
        </w:rPr>
      </w:pPr>
      <w:r>
        <w:rPr>
          <w:rFonts w:hint="cs"/>
          <w:rtl/>
        </w:rPr>
        <w:t>כמו בדוח השכר הקודם, גם השנה, שיאני השכר במגזר הציבורי הם בכירי קופות-החולים, ובראש הדירוג נמצא רופא שיניים בקופת-חולים "מכבי", ששכרו מסתכם ב-90,000 שקל לחודש. האם השכר הג</w:t>
      </w:r>
      <w:r>
        <w:rPr>
          <w:rFonts w:hint="cs"/>
          <w:rtl/>
        </w:rPr>
        <w:t>בוה של מנהלי בתי-החולים והרופאים אכן מוצדק? האם במדינה שבה השכר הממוצע עומד על כ-7,000 שקל, יש הצדקה לתשלום סכומים כה שערורייתיים לראשי אוניברסיטאות? כמה מקומם שקופות-החולים מתלוננות על גירעונות ענק, האוניברסיטאות מתלוננות על הקיצוצים של הממשלה בהשכלה הגבו</w:t>
      </w:r>
      <w:r>
        <w:rPr>
          <w:rFonts w:hint="cs"/>
          <w:rtl/>
        </w:rPr>
        <w:t xml:space="preserve">הה, בעוד הן משלמות משכורות מופרזות ומנקרות עיניים לעובדיהן. </w:t>
      </w:r>
    </w:p>
    <w:p w14:paraId="389CD217" w14:textId="77777777" w:rsidR="00000000" w:rsidRDefault="00A92CBC">
      <w:pPr>
        <w:pStyle w:val="a0"/>
        <w:rPr>
          <w:rFonts w:hint="cs"/>
          <w:rtl/>
        </w:rPr>
      </w:pPr>
    </w:p>
    <w:p w14:paraId="73349C1C" w14:textId="77777777" w:rsidR="00000000" w:rsidRDefault="00A92CBC">
      <w:pPr>
        <w:pStyle w:val="a0"/>
        <w:rPr>
          <w:rFonts w:hint="cs"/>
          <w:rtl/>
        </w:rPr>
      </w:pPr>
      <w:r>
        <w:rPr>
          <w:rFonts w:hint="cs"/>
          <w:rtl/>
        </w:rPr>
        <w:t>אין ספק שאם מדינת ישראל מעוניינת להעניק לאזרחיה שירות ציבורי איכותי, עליה לדאוג שהטובים לא יעברו לשוק הפרטי אלא יישארו בצמרת הרפואה הציבורית, באוניברסיטאות ובבתי-המשפט. לשם כך יש צורך לשלם משכור</w:t>
      </w:r>
      <w:r>
        <w:rPr>
          <w:rFonts w:hint="cs"/>
          <w:rtl/>
        </w:rPr>
        <w:t>ות גבוהות, אך הדבר צריך להיעשות בפיקוח מתאים, בהתאם לחוק. אין כל הצדקה ש-60 עובדי בנק ישראל ירוויחו 40,000 שקל בחודש, וימאי ברשות הנמלים ירוויח 51,000 שקלים בחודש. מדובר בדרגי ביניים שלא זכאים לשכר כה גבוה על חשבון הקופה הציבורית, מה גם שמדובר במקומות עבוד</w:t>
      </w:r>
      <w:r>
        <w:rPr>
          <w:rFonts w:hint="cs"/>
          <w:rtl/>
        </w:rPr>
        <w:t xml:space="preserve">ה שבהם נהנים, בנוסף, גם מקביעות בעבודה ומפנסיה תקציבית. </w:t>
      </w:r>
    </w:p>
    <w:p w14:paraId="4455E39F" w14:textId="77777777" w:rsidR="00000000" w:rsidRDefault="00A92CBC">
      <w:pPr>
        <w:pStyle w:val="a0"/>
        <w:ind w:firstLine="0"/>
        <w:rPr>
          <w:rFonts w:hint="cs"/>
          <w:rtl/>
        </w:rPr>
      </w:pPr>
    </w:p>
    <w:p w14:paraId="2E0A1192" w14:textId="77777777" w:rsidR="00000000" w:rsidRDefault="00A92CBC">
      <w:pPr>
        <w:pStyle w:val="a0"/>
        <w:ind w:firstLine="0"/>
        <w:rPr>
          <w:rFonts w:hint="cs"/>
          <w:rtl/>
        </w:rPr>
      </w:pPr>
      <w:r>
        <w:rPr>
          <w:rFonts w:hint="cs"/>
          <w:rtl/>
        </w:rPr>
        <w:tab/>
        <w:t xml:space="preserve">גברתי היושבת-ראש, אני קוראת למשרד האוצר </w:t>
      </w:r>
      <w:r>
        <w:rPr>
          <w:rtl/>
        </w:rPr>
        <w:t>–</w:t>
      </w:r>
      <w:r>
        <w:rPr>
          <w:rFonts w:hint="cs"/>
          <w:rtl/>
        </w:rPr>
        <w:t xml:space="preserve"> אני רואה שאין שר משיב על ההצעה החשובה הזאת; אני קוראת למשרד האוצר להמשיך בנקיטת צעדים לצמצום חריגות השכר בשירות הציבורי, להפעיל צעדי אכיפה ופיקוח על כל הגו</w:t>
      </w:r>
      <w:r>
        <w:rPr>
          <w:rFonts w:hint="cs"/>
          <w:rtl/>
        </w:rPr>
        <w:t xml:space="preserve">פים הציבוריים ולנקוט את כל הסנקציות המנויות בחוק יסודות התקציב נגד הגופים החורגים, לרבות הדרישה להשיב את סכומי החריגות, על מנת להבטיח כי התופעה החריגה תלך ותצטמצם עד שתיעלם כליל. אמן. </w:t>
      </w:r>
    </w:p>
    <w:p w14:paraId="5350DA77" w14:textId="77777777" w:rsidR="00000000" w:rsidRDefault="00A92CBC">
      <w:pPr>
        <w:pStyle w:val="a0"/>
        <w:ind w:firstLine="0"/>
        <w:rPr>
          <w:rFonts w:hint="cs"/>
          <w:rtl/>
        </w:rPr>
      </w:pPr>
    </w:p>
    <w:p w14:paraId="5FD9EB8F" w14:textId="77777777" w:rsidR="00000000" w:rsidRDefault="00A92CBC">
      <w:pPr>
        <w:pStyle w:val="af1"/>
        <w:rPr>
          <w:rtl/>
        </w:rPr>
      </w:pPr>
      <w:r>
        <w:rPr>
          <w:rFonts w:hint="eastAsia"/>
          <w:rtl/>
        </w:rPr>
        <w:t>היו</w:t>
      </w:r>
      <w:r>
        <w:rPr>
          <w:rtl/>
        </w:rPr>
        <w:t>"ר קולט אביטל:</w:t>
      </w:r>
    </w:p>
    <w:p w14:paraId="462EAF1B" w14:textId="77777777" w:rsidR="00000000" w:rsidRDefault="00A92CBC">
      <w:pPr>
        <w:pStyle w:val="a0"/>
        <w:rPr>
          <w:rFonts w:hint="cs"/>
          <w:rtl/>
        </w:rPr>
      </w:pPr>
    </w:p>
    <w:p w14:paraId="080076B4" w14:textId="77777777" w:rsidR="00000000" w:rsidRDefault="00A92CBC">
      <w:pPr>
        <w:pStyle w:val="a0"/>
        <w:rPr>
          <w:rFonts w:hint="cs"/>
          <w:rtl/>
        </w:rPr>
      </w:pPr>
      <w:r>
        <w:rPr>
          <w:rFonts w:hint="cs"/>
          <w:rtl/>
        </w:rPr>
        <w:t xml:space="preserve">תודה. חבר הכנסת יצחק כהן. אחריו </w:t>
      </w:r>
      <w:r>
        <w:rPr>
          <w:rtl/>
        </w:rPr>
        <w:t>–</w:t>
      </w:r>
      <w:r>
        <w:rPr>
          <w:rFonts w:hint="cs"/>
          <w:rtl/>
        </w:rPr>
        <w:t xml:space="preserve"> חבר הכנסת זבולון </w:t>
      </w:r>
      <w:r>
        <w:rPr>
          <w:rFonts w:hint="cs"/>
          <w:rtl/>
        </w:rPr>
        <w:t xml:space="preserve">אורלב. </w:t>
      </w:r>
    </w:p>
    <w:p w14:paraId="14D68D58" w14:textId="77777777" w:rsidR="00000000" w:rsidRDefault="00A92CBC">
      <w:pPr>
        <w:pStyle w:val="a0"/>
        <w:rPr>
          <w:rFonts w:hint="cs"/>
          <w:rtl/>
        </w:rPr>
      </w:pPr>
    </w:p>
    <w:p w14:paraId="05F9140E" w14:textId="77777777" w:rsidR="00000000" w:rsidRDefault="00A92CBC">
      <w:pPr>
        <w:pStyle w:val="a"/>
        <w:rPr>
          <w:rtl/>
        </w:rPr>
      </w:pPr>
      <w:bookmarkStart w:id="533" w:name="FS000000580T23_03_2005_18_30_46"/>
      <w:bookmarkStart w:id="534" w:name="_Toc104196664"/>
      <w:bookmarkEnd w:id="533"/>
      <w:r>
        <w:rPr>
          <w:rFonts w:hint="eastAsia"/>
          <w:rtl/>
        </w:rPr>
        <w:t>יצחק</w:t>
      </w:r>
      <w:r>
        <w:rPr>
          <w:rtl/>
        </w:rPr>
        <w:t xml:space="preserve"> כהן (ש"ס):</w:t>
      </w:r>
      <w:bookmarkEnd w:id="534"/>
    </w:p>
    <w:p w14:paraId="3F832192" w14:textId="77777777" w:rsidR="00000000" w:rsidRDefault="00A92CBC">
      <w:pPr>
        <w:pStyle w:val="a0"/>
        <w:rPr>
          <w:rFonts w:hint="cs"/>
          <w:rtl/>
        </w:rPr>
      </w:pPr>
    </w:p>
    <w:p w14:paraId="24ABB8A1" w14:textId="77777777" w:rsidR="00000000" w:rsidRDefault="00A92CBC">
      <w:pPr>
        <w:pStyle w:val="a0"/>
        <w:rPr>
          <w:rFonts w:hint="cs"/>
          <w:rtl/>
        </w:rPr>
      </w:pPr>
      <w:bookmarkStart w:id="535" w:name="FS000000580T23_03_2005_17_49_43"/>
      <w:bookmarkEnd w:id="535"/>
      <w:r>
        <w:rPr>
          <w:rFonts w:hint="cs"/>
          <w:rtl/>
        </w:rPr>
        <w:t xml:space="preserve">גברתי היושבת-ראש, רבותי חברי הכנסת, כמדי שנה בשנה מונח על שולחננו הדין-וחשבון על הוצאות השכר של הגופים הציבוריים לאותה שנת תקציב. גברתי, הדוח מעורר סערה ימים מספר, שבוע </w:t>
      </w:r>
      <w:r>
        <w:rPr>
          <w:rtl/>
        </w:rPr>
        <w:t>–</w:t>
      </w:r>
      <w:r>
        <w:rPr>
          <w:rFonts w:hint="cs"/>
          <w:rtl/>
        </w:rPr>
        <w:t xml:space="preserve"> מקסימום, וכמו כל שערורייה, זה הולך ונמוג, מכיוון שהאחרונות </w:t>
      </w:r>
      <w:r>
        <w:rPr>
          <w:rFonts w:hint="cs"/>
          <w:rtl/>
        </w:rPr>
        <w:t>משכחות את הראשונות. גברתי, אבל היום, כשאנחנו נמצאים בערבו של יום, כשלפנות בוקר אושר תקציב המדינה בוועדת הכספים מול עיניהם הדומעות של חולי הסרטן, שבסופו של דבר לא נכללה התרופה "אווסטין" בתוך סל התרופות שלהם, זה קצת יותר מציני להגיע לכאן, לאולם, ולהיתקל בדוח</w:t>
      </w:r>
      <w:r>
        <w:rPr>
          <w:rFonts w:hint="cs"/>
          <w:rtl/>
        </w:rPr>
        <w:t xml:space="preserve"> הזה, הדין-וחשבון על הוצאות השכר. הייתי אומר </w:t>
      </w:r>
      <w:r>
        <w:rPr>
          <w:rtl/>
        </w:rPr>
        <w:t>–</w:t>
      </w:r>
      <w:r>
        <w:rPr>
          <w:rFonts w:hint="cs"/>
          <w:rtl/>
        </w:rPr>
        <w:t xml:space="preserve"> כבר לא ציני, זה כבר אכזרי, מאוד אכזרי. </w:t>
      </w:r>
    </w:p>
    <w:p w14:paraId="6AD6C31D" w14:textId="77777777" w:rsidR="00000000" w:rsidRDefault="00A92CBC">
      <w:pPr>
        <w:pStyle w:val="a0"/>
        <w:rPr>
          <w:rFonts w:hint="cs"/>
          <w:rtl/>
        </w:rPr>
      </w:pPr>
    </w:p>
    <w:p w14:paraId="4C082C71" w14:textId="77777777" w:rsidR="00000000" w:rsidRDefault="00A92CBC">
      <w:pPr>
        <w:pStyle w:val="a0"/>
        <w:rPr>
          <w:rFonts w:hint="cs"/>
          <w:rtl/>
        </w:rPr>
      </w:pPr>
      <w:r>
        <w:rPr>
          <w:rFonts w:hint="cs"/>
          <w:rtl/>
        </w:rPr>
        <w:t xml:space="preserve">הממונה על השכר מדבר על ההיקף הכולל של עלויות ההעסקה בקרב 685 הגופים המדווחים, שהסתכם בשנת 2003 ב-42.9 מיליארד, כמעט 43 מיליארד שקל, מהם 32.3 מיליארד תשלומי שכר. </w:t>
      </w:r>
    </w:p>
    <w:p w14:paraId="709DBD18" w14:textId="77777777" w:rsidR="00000000" w:rsidRDefault="00A92CBC">
      <w:pPr>
        <w:pStyle w:val="a0"/>
        <w:rPr>
          <w:rFonts w:hint="cs"/>
          <w:rtl/>
        </w:rPr>
      </w:pPr>
    </w:p>
    <w:p w14:paraId="6E6C3DF3" w14:textId="77777777" w:rsidR="00000000" w:rsidRDefault="00A92CBC">
      <w:pPr>
        <w:pStyle w:val="af1"/>
        <w:rPr>
          <w:rtl/>
        </w:rPr>
      </w:pPr>
      <w:r>
        <w:rPr>
          <w:rtl/>
        </w:rPr>
        <w:t>היו"ר</w:t>
      </w:r>
      <w:r>
        <w:rPr>
          <w:rtl/>
        </w:rPr>
        <w:t xml:space="preserve"> קולט אביטל:</w:t>
      </w:r>
    </w:p>
    <w:p w14:paraId="49917369" w14:textId="77777777" w:rsidR="00000000" w:rsidRDefault="00A92CBC">
      <w:pPr>
        <w:pStyle w:val="a0"/>
        <w:rPr>
          <w:rtl/>
        </w:rPr>
      </w:pPr>
    </w:p>
    <w:p w14:paraId="6C055EC8" w14:textId="77777777" w:rsidR="00000000" w:rsidRDefault="00A92CBC">
      <w:pPr>
        <w:pStyle w:val="a0"/>
        <w:rPr>
          <w:rFonts w:hint="cs"/>
          <w:rtl/>
        </w:rPr>
      </w:pPr>
      <w:r>
        <w:rPr>
          <w:rFonts w:hint="cs"/>
          <w:rtl/>
        </w:rPr>
        <w:t>וכמה כסף דרוש לחולי הסרטן?</w:t>
      </w:r>
    </w:p>
    <w:p w14:paraId="2511FE1E" w14:textId="77777777" w:rsidR="00000000" w:rsidRDefault="00A92CBC">
      <w:pPr>
        <w:pStyle w:val="a0"/>
        <w:rPr>
          <w:rFonts w:hint="cs"/>
          <w:rtl/>
        </w:rPr>
      </w:pPr>
    </w:p>
    <w:p w14:paraId="3E4E8842" w14:textId="77777777" w:rsidR="00000000" w:rsidRDefault="00A92CBC">
      <w:pPr>
        <w:pStyle w:val="-"/>
        <w:rPr>
          <w:rtl/>
        </w:rPr>
      </w:pPr>
      <w:bookmarkStart w:id="536" w:name="FS000000580T23_03_2005_18_11_57"/>
      <w:bookmarkEnd w:id="536"/>
      <w:r>
        <w:rPr>
          <w:rFonts w:hint="eastAsia"/>
          <w:rtl/>
        </w:rPr>
        <w:t>יצחק</w:t>
      </w:r>
      <w:r>
        <w:rPr>
          <w:rtl/>
        </w:rPr>
        <w:t xml:space="preserve"> כהן (ש"ס):</w:t>
      </w:r>
    </w:p>
    <w:p w14:paraId="65CE3121" w14:textId="77777777" w:rsidR="00000000" w:rsidRDefault="00A92CBC">
      <w:pPr>
        <w:pStyle w:val="a0"/>
        <w:rPr>
          <w:rFonts w:hint="cs"/>
          <w:rtl/>
        </w:rPr>
      </w:pPr>
    </w:p>
    <w:p w14:paraId="323FA112" w14:textId="77777777" w:rsidR="00000000" w:rsidRDefault="00A92CBC">
      <w:pPr>
        <w:pStyle w:val="a0"/>
        <w:rPr>
          <w:rFonts w:hint="cs"/>
          <w:rtl/>
        </w:rPr>
      </w:pPr>
      <w:r>
        <w:rPr>
          <w:rFonts w:hint="cs"/>
          <w:rtl/>
        </w:rPr>
        <w:t>מדובר אולי על 50 מיליון, אולי. זה לא ברור, מכיוון שבתוך התוספת ששר האוצר נאלץ להוסיף, נראה שגם אבנים שחקו המים; כלומר, הדמעות של החולים שחקו גם את לבם האטום של שרי הממשלה, שהוסיפו 150 מיליון, אבל ה</w:t>
      </w:r>
      <w:r>
        <w:rPr>
          <w:rFonts w:hint="cs"/>
          <w:rtl/>
        </w:rPr>
        <w:t xml:space="preserve">ותירו את התרופות מחוץ לסל. </w:t>
      </w:r>
    </w:p>
    <w:p w14:paraId="4E130076" w14:textId="77777777" w:rsidR="00000000" w:rsidRDefault="00A92CBC">
      <w:pPr>
        <w:pStyle w:val="a0"/>
        <w:rPr>
          <w:rFonts w:hint="cs"/>
          <w:rtl/>
        </w:rPr>
      </w:pPr>
    </w:p>
    <w:p w14:paraId="4A058F4D" w14:textId="77777777" w:rsidR="00000000" w:rsidRDefault="00A92CBC">
      <w:pPr>
        <w:pStyle w:val="a0"/>
        <w:rPr>
          <w:rFonts w:hint="cs"/>
          <w:rtl/>
        </w:rPr>
      </w:pPr>
      <w:r>
        <w:rPr>
          <w:rFonts w:hint="cs"/>
          <w:rtl/>
        </w:rPr>
        <w:t xml:space="preserve">אנחנו רואים את הסכומים המדהימים האלה, ואני קורא את הדוח של שמואל נחמני, הסגן הבכיר לממונה על האכיפה. שימי לב למלים: "יצוין ויודגש", כך הוא כותב, "כי מאז החלה יחידת האכיפה לפעול על-פי החלטת הממשלה, ירד באופן משמעותי היקף חריגות </w:t>
      </w:r>
      <w:r>
        <w:rPr>
          <w:rFonts w:hint="cs"/>
          <w:rtl/>
        </w:rPr>
        <w:t xml:space="preserve">השכר, שבראשיתו עמד על כ-62% מכלל הגופים המתוקצבים והנתמכים, לעומת הדוח לשנת 2003, שבו היקף חריגות השכר עומד על 14%". הוא אומר שבשנות האכיפה נחסכו חצי מיליארד שקל רק כתוצאה מפעילות פקידי האכיפה. 500 מיליון שקל נחסכו, "וזאת מבלי לקחת בחשבון מאות מיליוני ש"ח </w:t>
      </w:r>
      <w:r>
        <w:rPr>
          <w:rFonts w:hint="cs"/>
          <w:rtl/>
        </w:rPr>
        <w:t>נוספים שנחסכו לגופים כתוצאה מההרתעה".</w:t>
      </w:r>
    </w:p>
    <w:p w14:paraId="52574E0B" w14:textId="77777777" w:rsidR="00000000" w:rsidRDefault="00A92CBC">
      <w:pPr>
        <w:pStyle w:val="a0"/>
        <w:rPr>
          <w:rFonts w:hint="cs"/>
          <w:rtl/>
        </w:rPr>
      </w:pPr>
    </w:p>
    <w:p w14:paraId="7A59EA5D" w14:textId="77777777" w:rsidR="00000000" w:rsidRDefault="00A92CBC">
      <w:pPr>
        <w:pStyle w:val="a0"/>
        <w:rPr>
          <w:rFonts w:hint="cs"/>
          <w:rtl/>
        </w:rPr>
      </w:pPr>
      <w:r>
        <w:rPr>
          <w:rFonts w:hint="cs"/>
          <w:rtl/>
        </w:rPr>
        <w:t>על מה מדובר פה? מדובר פה, גברתי, על כך שיכול להיות שאנחנו נמצאים במדינה מושחתת, ואלמלא הפקידים האלה במשרדו של הממונה על השכר, הממונים על האכיפה,</w:t>
      </w:r>
      <w:r>
        <w:rPr>
          <w:rtl/>
        </w:rPr>
        <w:t xml:space="preserve"> </w:t>
      </w:r>
      <w:r>
        <w:rPr>
          <w:rFonts w:hint="cs"/>
          <w:rtl/>
        </w:rPr>
        <w:t>יכול להיות ש-500 המיליון האלה ועוד מאות מיליונים, כפי שהוא אומר, היו ממש</w:t>
      </w:r>
      <w:r>
        <w:rPr>
          <w:rFonts w:hint="cs"/>
          <w:rtl/>
        </w:rPr>
        <w:t xml:space="preserve">יכים להתבזבז, ממשיכים להזין את נושאי המשרה. מולם אנחנו רואים את 700,000 הילדים הרעבים, את מיליון האנשים מתחת לקו העוני, את חולי הסרטן שהתרופה שמצילה את חייהם נמצאת מחוץ לסל. אנחנו עוד שומעים שבמסדרונות רצה הצעת חוק הג'ובים. </w:t>
      </w:r>
    </w:p>
    <w:p w14:paraId="6680E0FA" w14:textId="77777777" w:rsidR="00000000" w:rsidRDefault="00A92CBC">
      <w:pPr>
        <w:pStyle w:val="a0"/>
        <w:rPr>
          <w:rFonts w:hint="cs"/>
          <w:rtl/>
        </w:rPr>
      </w:pPr>
    </w:p>
    <w:p w14:paraId="7943C5F0" w14:textId="77777777" w:rsidR="00000000" w:rsidRDefault="00A92CBC">
      <w:pPr>
        <w:pStyle w:val="af1"/>
        <w:rPr>
          <w:rtl/>
        </w:rPr>
      </w:pPr>
      <w:r>
        <w:rPr>
          <w:rtl/>
        </w:rPr>
        <w:t>היו"ר קולט אביטל:</w:t>
      </w:r>
    </w:p>
    <w:p w14:paraId="380D7057" w14:textId="77777777" w:rsidR="00000000" w:rsidRDefault="00A92CBC">
      <w:pPr>
        <w:pStyle w:val="a0"/>
        <w:rPr>
          <w:rtl/>
        </w:rPr>
      </w:pPr>
    </w:p>
    <w:p w14:paraId="769B7FA9" w14:textId="77777777" w:rsidR="00000000" w:rsidRDefault="00A92CBC">
      <w:pPr>
        <w:pStyle w:val="a0"/>
        <w:rPr>
          <w:rFonts w:hint="cs"/>
          <w:rtl/>
        </w:rPr>
      </w:pPr>
      <w:r>
        <w:rPr>
          <w:rFonts w:hint="cs"/>
          <w:rtl/>
        </w:rPr>
        <w:t xml:space="preserve">בדיוק. אלה </w:t>
      </w:r>
      <w:r>
        <w:rPr>
          <w:rFonts w:hint="cs"/>
          <w:rtl/>
        </w:rPr>
        <w:t xml:space="preserve">הפקידים שעומדים לפני פיטורין. </w:t>
      </w:r>
    </w:p>
    <w:p w14:paraId="467D703A" w14:textId="77777777" w:rsidR="00000000" w:rsidRDefault="00A92CBC">
      <w:pPr>
        <w:pStyle w:val="a0"/>
        <w:rPr>
          <w:rFonts w:hint="cs"/>
          <w:rtl/>
        </w:rPr>
      </w:pPr>
    </w:p>
    <w:p w14:paraId="55474865" w14:textId="77777777" w:rsidR="00000000" w:rsidRDefault="00A92CBC">
      <w:pPr>
        <w:pStyle w:val="-"/>
        <w:rPr>
          <w:rtl/>
        </w:rPr>
      </w:pPr>
      <w:bookmarkStart w:id="537" w:name="FS000000580T23_03_2005_18_17_38C"/>
      <w:bookmarkEnd w:id="537"/>
      <w:r>
        <w:rPr>
          <w:rtl/>
        </w:rPr>
        <w:t>יצחק כהן (ש"ס):</w:t>
      </w:r>
    </w:p>
    <w:p w14:paraId="2AB1370A" w14:textId="77777777" w:rsidR="00000000" w:rsidRDefault="00A92CBC">
      <w:pPr>
        <w:pStyle w:val="a0"/>
        <w:rPr>
          <w:rtl/>
        </w:rPr>
      </w:pPr>
    </w:p>
    <w:p w14:paraId="6B994722" w14:textId="77777777" w:rsidR="00000000" w:rsidRDefault="00A92CBC">
      <w:pPr>
        <w:pStyle w:val="a0"/>
        <w:rPr>
          <w:rFonts w:hint="cs"/>
          <w:rtl/>
        </w:rPr>
      </w:pPr>
      <w:r>
        <w:rPr>
          <w:rFonts w:hint="cs"/>
          <w:rtl/>
        </w:rPr>
        <w:t xml:space="preserve">אלה הפקידים שעומדים לפני פיטורין. תודה רבה, גברתי. </w:t>
      </w:r>
    </w:p>
    <w:p w14:paraId="724ACEA5" w14:textId="77777777" w:rsidR="00000000" w:rsidRDefault="00A92CBC">
      <w:pPr>
        <w:pStyle w:val="a0"/>
        <w:rPr>
          <w:rFonts w:hint="cs"/>
          <w:rtl/>
        </w:rPr>
      </w:pPr>
    </w:p>
    <w:p w14:paraId="3AE69457" w14:textId="77777777" w:rsidR="00000000" w:rsidRDefault="00A92CBC">
      <w:pPr>
        <w:pStyle w:val="af1"/>
        <w:rPr>
          <w:rtl/>
        </w:rPr>
      </w:pPr>
      <w:r>
        <w:rPr>
          <w:rtl/>
        </w:rPr>
        <w:t>היו"ר קולט אביטל:</w:t>
      </w:r>
    </w:p>
    <w:p w14:paraId="3AD5A5F2" w14:textId="77777777" w:rsidR="00000000" w:rsidRDefault="00A92CBC">
      <w:pPr>
        <w:pStyle w:val="a0"/>
        <w:rPr>
          <w:rtl/>
        </w:rPr>
      </w:pPr>
    </w:p>
    <w:p w14:paraId="314C14AC" w14:textId="77777777" w:rsidR="00000000" w:rsidRDefault="00A92CBC">
      <w:pPr>
        <w:pStyle w:val="a0"/>
        <w:rPr>
          <w:rFonts w:hint="cs"/>
          <w:rtl/>
        </w:rPr>
      </w:pPr>
      <w:r>
        <w:rPr>
          <w:rFonts w:hint="cs"/>
          <w:rtl/>
        </w:rPr>
        <w:t xml:space="preserve">תודה רבה. חבר הכנסת זבולון אורלב, ואחריו - חבר הכנסת חמי דורון. </w:t>
      </w:r>
    </w:p>
    <w:p w14:paraId="4EC1E991" w14:textId="77777777" w:rsidR="00000000" w:rsidRDefault="00A92CBC">
      <w:pPr>
        <w:pStyle w:val="a0"/>
        <w:rPr>
          <w:rFonts w:hint="cs"/>
          <w:rtl/>
        </w:rPr>
      </w:pPr>
    </w:p>
    <w:p w14:paraId="002A4CC7" w14:textId="77777777" w:rsidR="00000000" w:rsidRDefault="00A92CBC">
      <w:pPr>
        <w:pStyle w:val="-"/>
        <w:rPr>
          <w:rtl/>
        </w:rPr>
      </w:pPr>
      <w:bookmarkStart w:id="538" w:name="FS000000580T23_03_2005_18_17_58C"/>
      <w:bookmarkEnd w:id="538"/>
      <w:r>
        <w:rPr>
          <w:rtl/>
        </w:rPr>
        <w:t>יצחק כהן (ש"ס):</w:t>
      </w:r>
    </w:p>
    <w:p w14:paraId="71D00D63" w14:textId="77777777" w:rsidR="00000000" w:rsidRDefault="00A92CBC">
      <w:pPr>
        <w:pStyle w:val="a0"/>
        <w:rPr>
          <w:rtl/>
        </w:rPr>
      </w:pPr>
    </w:p>
    <w:p w14:paraId="559E776A" w14:textId="77777777" w:rsidR="00000000" w:rsidRDefault="00A92CBC">
      <w:pPr>
        <w:pStyle w:val="a0"/>
        <w:rPr>
          <w:rFonts w:hint="cs"/>
          <w:rtl/>
        </w:rPr>
      </w:pPr>
      <w:r>
        <w:rPr>
          <w:rFonts w:hint="cs"/>
          <w:rtl/>
        </w:rPr>
        <w:t xml:space="preserve">יסלח לי חבר הכנסת אורלב, משפט אחד </w:t>
      </w:r>
      <w:r>
        <w:rPr>
          <w:rtl/>
        </w:rPr>
        <w:t>–</w:t>
      </w:r>
      <w:r>
        <w:rPr>
          <w:rFonts w:hint="cs"/>
          <w:rtl/>
        </w:rPr>
        <w:t xml:space="preserve"> עובדי המועצות הד</w:t>
      </w:r>
      <w:r>
        <w:rPr>
          <w:rFonts w:hint="cs"/>
          <w:rtl/>
        </w:rPr>
        <w:t xml:space="preserve">תיות עדיין לא קיבלו את שכרם, כמה חודשים. שני הרבנים הראשיים של ערד לא קיבלו את שכרם יותר מעשרה חודשים, ומשום-מה הם לא מופיעים בדוח הזה, גברתי. </w:t>
      </w:r>
    </w:p>
    <w:p w14:paraId="3B580DAD" w14:textId="77777777" w:rsidR="00000000" w:rsidRDefault="00A92CBC">
      <w:pPr>
        <w:pStyle w:val="a0"/>
        <w:rPr>
          <w:rFonts w:hint="cs"/>
          <w:rtl/>
        </w:rPr>
      </w:pPr>
    </w:p>
    <w:p w14:paraId="3C117C77" w14:textId="77777777" w:rsidR="00000000" w:rsidRDefault="00A92CBC">
      <w:pPr>
        <w:pStyle w:val="af1"/>
        <w:rPr>
          <w:rtl/>
        </w:rPr>
      </w:pPr>
      <w:r>
        <w:rPr>
          <w:rtl/>
        </w:rPr>
        <w:t>היו"ר קולט אביטל:</w:t>
      </w:r>
    </w:p>
    <w:p w14:paraId="05E0BA2D" w14:textId="77777777" w:rsidR="00000000" w:rsidRDefault="00A92CBC">
      <w:pPr>
        <w:pStyle w:val="a0"/>
        <w:rPr>
          <w:rtl/>
        </w:rPr>
      </w:pPr>
    </w:p>
    <w:p w14:paraId="1952F4C4" w14:textId="77777777" w:rsidR="00000000" w:rsidRDefault="00A92CBC">
      <w:pPr>
        <w:pStyle w:val="a0"/>
        <w:rPr>
          <w:rFonts w:hint="cs"/>
          <w:rtl/>
        </w:rPr>
      </w:pPr>
      <w:r>
        <w:rPr>
          <w:rFonts w:hint="cs"/>
          <w:rtl/>
        </w:rPr>
        <w:t xml:space="preserve">תודה. חבר הכנסת זבולון אורלב, ואחריו - חבר הכנסת חמי דורון. </w:t>
      </w:r>
    </w:p>
    <w:p w14:paraId="1E84C152" w14:textId="77777777" w:rsidR="00000000" w:rsidRDefault="00A92CBC">
      <w:pPr>
        <w:pStyle w:val="a0"/>
        <w:rPr>
          <w:rFonts w:hint="cs"/>
          <w:rtl/>
        </w:rPr>
      </w:pPr>
    </w:p>
    <w:p w14:paraId="65F93084" w14:textId="77777777" w:rsidR="00000000" w:rsidRDefault="00A92CBC">
      <w:pPr>
        <w:pStyle w:val="a"/>
        <w:rPr>
          <w:rtl/>
        </w:rPr>
      </w:pPr>
      <w:bookmarkStart w:id="539" w:name="FS000000521T23_03_2005_18_18_52"/>
      <w:bookmarkStart w:id="540" w:name="_Toc104196665"/>
      <w:bookmarkEnd w:id="539"/>
      <w:r>
        <w:rPr>
          <w:rFonts w:hint="eastAsia"/>
          <w:rtl/>
        </w:rPr>
        <w:t>זבולון</w:t>
      </w:r>
      <w:r>
        <w:rPr>
          <w:rtl/>
        </w:rPr>
        <w:t xml:space="preserve"> אורלב (מפד"ל):</w:t>
      </w:r>
      <w:bookmarkEnd w:id="540"/>
    </w:p>
    <w:p w14:paraId="23C72DF8" w14:textId="77777777" w:rsidR="00000000" w:rsidRDefault="00A92CBC">
      <w:pPr>
        <w:pStyle w:val="a0"/>
        <w:rPr>
          <w:rFonts w:hint="cs"/>
          <w:rtl/>
        </w:rPr>
      </w:pPr>
    </w:p>
    <w:p w14:paraId="2B3B39CB" w14:textId="77777777" w:rsidR="00000000" w:rsidRDefault="00A92CBC">
      <w:pPr>
        <w:pStyle w:val="a0"/>
        <w:rPr>
          <w:rFonts w:hint="cs"/>
          <w:rtl/>
        </w:rPr>
      </w:pPr>
      <w:r>
        <w:rPr>
          <w:rFonts w:hint="cs"/>
          <w:rtl/>
        </w:rPr>
        <w:t>גברתי ה</w:t>
      </w:r>
      <w:r>
        <w:rPr>
          <w:rFonts w:hint="cs"/>
          <w:rtl/>
        </w:rPr>
        <w:t xml:space="preserve">יושבת-ראש, חברי חברי הכנסת, בכל שנה אנחנו מקבלים את הדוח ובכל שנה מקיימים בו דיון. אומנם, מספר החריגות פוחת והולך, וצריך לברך את יחידת האכיפה שבאמת חוסכת כסף לאוצר המדינה כפי ששמענו, אבל אני חושב שגם פה יש טעות שלא עמדנו עליה. </w:t>
      </w:r>
    </w:p>
    <w:p w14:paraId="1A24EB27" w14:textId="77777777" w:rsidR="00000000" w:rsidRDefault="00A92CBC">
      <w:pPr>
        <w:pStyle w:val="a0"/>
        <w:rPr>
          <w:rFonts w:hint="cs"/>
          <w:rtl/>
        </w:rPr>
      </w:pPr>
    </w:p>
    <w:p w14:paraId="155DF8CF" w14:textId="77777777" w:rsidR="00000000" w:rsidRDefault="00A92CBC">
      <w:pPr>
        <w:pStyle w:val="a0"/>
        <w:rPr>
          <w:rFonts w:hint="cs"/>
          <w:rtl/>
        </w:rPr>
      </w:pPr>
      <w:r>
        <w:rPr>
          <w:rFonts w:hint="cs"/>
          <w:rtl/>
        </w:rPr>
        <w:t>בעיני אין הבדל בין אדם שגונ</w:t>
      </w:r>
      <w:r>
        <w:rPr>
          <w:rFonts w:hint="cs"/>
          <w:rtl/>
        </w:rPr>
        <w:t>ב מאוצר המדינה או מוציא כספים במרמה או מועל, לבין מי שמקבל שכר חריג. אולי בעצם יש הבדל. מי שמקבל שכר חריג, בעיני זה</w:t>
      </w:r>
      <w:r>
        <w:rPr>
          <w:rtl/>
        </w:rPr>
        <w:t xml:space="preserve"> </w:t>
      </w:r>
      <w:r>
        <w:rPr>
          <w:rFonts w:hint="cs"/>
          <w:rtl/>
        </w:rPr>
        <w:t>יותר חמור. לכאורה הוא מקבל את זה כדין. זה בתלוש, זה מגיע ישר לבנק, הוא לא צריך בכלל לגנוב, הוא לא צריך למעול. כפי שגנבה ומעילה הן עבירות פלי</w:t>
      </w:r>
      <w:r>
        <w:rPr>
          <w:rFonts w:hint="cs"/>
          <w:rtl/>
        </w:rPr>
        <w:t xml:space="preserve">ליות שצריך לתת עליהן את הדין, כך גם מי שמאפשר לתת שכר חריג חייב לעמוד לדין פלילי. אינני רואה שום הבחנה מוסרית בין העבירות. זה וזה גנבת כספי ציבור. </w:t>
      </w:r>
    </w:p>
    <w:p w14:paraId="511ED52C" w14:textId="77777777" w:rsidR="00000000" w:rsidRDefault="00A92CBC">
      <w:pPr>
        <w:pStyle w:val="a0"/>
        <w:rPr>
          <w:rFonts w:hint="cs"/>
          <w:rtl/>
        </w:rPr>
      </w:pPr>
    </w:p>
    <w:p w14:paraId="26E4C6C3" w14:textId="77777777" w:rsidR="00000000" w:rsidRDefault="00A92CBC">
      <w:pPr>
        <w:pStyle w:val="a0"/>
        <w:rPr>
          <w:rFonts w:hint="cs"/>
          <w:rtl/>
        </w:rPr>
      </w:pPr>
      <w:r>
        <w:rPr>
          <w:rFonts w:hint="cs"/>
          <w:rtl/>
        </w:rPr>
        <w:t>הדבר השני שאני רוצה לנצל את הזמן ולדבר עליו - באמת דיברו עליו, אבל כשר הרווחה לשעבר אני רוצה להדגיש אותו. ג</w:t>
      </w:r>
      <w:r>
        <w:rPr>
          <w:rFonts w:hint="cs"/>
          <w:rtl/>
        </w:rPr>
        <w:t>ברתי היושבת-ראש, אני לא יודע אם את מכירה את הנתון הבא: קרוב ל-40% מהאנשים שחיים מתחת לקו העוני הם אנשים עובדים. מצד אחד, אני מאוד מכבד את שר האוצר שאומר שהוא תומך במדיניות של יציאה מקצבאות לעבודה. זה בהחלט נכון. הרווחה הנכונה ביותר לאנשים במצוקה היא לעבוד.</w:t>
      </w:r>
      <w:r>
        <w:rPr>
          <w:rFonts w:hint="cs"/>
          <w:rtl/>
        </w:rPr>
        <w:t xml:space="preserve"> הכסף הטהור ביותר שמפרנס משפחה הוא כסף שבא מעמל כפיים, וזה ערך יהודי מאוד חשוב. אבל חברה שאיננה מסוגלת להסדיר את ענייניה כך שאדם יוכל להתפרנס מעמל כפיו בכבוד, לפרנס את עצמו, את רעייתו ואת ילדיו, היא חברה שלוקה מאוד מאוד בחסר. </w:t>
      </w:r>
    </w:p>
    <w:p w14:paraId="31A9EF26" w14:textId="77777777" w:rsidR="00000000" w:rsidRDefault="00A92CBC">
      <w:pPr>
        <w:pStyle w:val="a0"/>
        <w:rPr>
          <w:rFonts w:hint="cs"/>
          <w:rtl/>
        </w:rPr>
      </w:pPr>
    </w:p>
    <w:p w14:paraId="5F484325" w14:textId="77777777" w:rsidR="00000000" w:rsidRDefault="00A92CBC">
      <w:pPr>
        <w:pStyle w:val="a0"/>
        <w:rPr>
          <w:rFonts w:hint="cs"/>
          <w:rtl/>
        </w:rPr>
      </w:pPr>
      <w:r>
        <w:rPr>
          <w:rFonts w:hint="cs"/>
          <w:rtl/>
        </w:rPr>
        <w:t>האי-שוויוניות זועקת מן הדוח.</w:t>
      </w:r>
      <w:r>
        <w:rPr>
          <w:rFonts w:hint="cs"/>
          <w:rtl/>
        </w:rPr>
        <w:t xml:space="preserve"> זאת זעקה גדולה ומרה. </w:t>
      </w:r>
    </w:p>
    <w:p w14:paraId="7244C113" w14:textId="77777777" w:rsidR="00000000" w:rsidRDefault="00A92CBC">
      <w:pPr>
        <w:pStyle w:val="a0"/>
        <w:rPr>
          <w:rFonts w:hint="cs"/>
          <w:rtl/>
        </w:rPr>
      </w:pPr>
    </w:p>
    <w:p w14:paraId="52AFDF8D" w14:textId="77777777" w:rsidR="00000000" w:rsidRDefault="00A92CBC">
      <w:pPr>
        <w:pStyle w:val="a0"/>
        <w:rPr>
          <w:rFonts w:hint="cs"/>
          <w:rtl/>
        </w:rPr>
      </w:pPr>
      <w:r>
        <w:rPr>
          <w:rFonts w:hint="cs"/>
          <w:rtl/>
        </w:rPr>
        <w:t xml:space="preserve">אני חושב שצודק חבר הכנסת כהן, שהדוח הזה צריך לכלול גם את העובדים שזכאים לשכר ולא מקבלים. בצדק הוא ציין את עובדי המועצות הדתיות, אבל יש גם עובדי רשויות מקומיות. אני חושב שמוסר השכר במדינת ישראל לוקה בחסר מן היסוד. </w:t>
      </w:r>
    </w:p>
    <w:p w14:paraId="4020028F" w14:textId="77777777" w:rsidR="00000000" w:rsidRDefault="00A92CBC">
      <w:pPr>
        <w:pStyle w:val="a0"/>
        <w:rPr>
          <w:rFonts w:hint="cs"/>
          <w:rtl/>
        </w:rPr>
      </w:pPr>
    </w:p>
    <w:p w14:paraId="270EF5BA" w14:textId="77777777" w:rsidR="00000000" w:rsidRDefault="00A92CBC">
      <w:pPr>
        <w:pStyle w:val="a0"/>
        <w:rPr>
          <w:rFonts w:hint="cs"/>
          <w:rtl/>
        </w:rPr>
      </w:pPr>
      <w:r>
        <w:rPr>
          <w:rFonts w:hint="cs"/>
          <w:rtl/>
        </w:rPr>
        <w:t>אני אצטרף להצעה ל</w:t>
      </w:r>
      <w:r>
        <w:rPr>
          <w:rFonts w:hint="cs"/>
          <w:rtl/>
        </w:rPr>
        <w:t>העביר את הדיון הזה לוועדת הכספים. אני מקווה שבאמת לא נדון בדוח הזה כלאחר יד וכמעשה שגרה, אלא נאחוז את השור בקרניו ונטפל בבעיה שהיא גם מוסרית וגם מהותית, כדי שאנשים יוכלו להתפרנס, והיא גם תביא לרווחה, כי בכסף שייחסך נוכל לתת מזור, מרפא ופתרון להרבה מצוקות א</w:t>
      </w:r>
      <w:r>
        <w:rPr>
          <w:rFonts w:hint="cs"/>
          <w:rtl/>
        </w:rPr>
        <w:t xml:space="preserve">מיתיות. </w:t>
      </w:r>
    </w:p>
    <w:p w14:paraId="03F5A8E1" w14:textId="77777777" w:rsidR="00000000" w:rsidRDefault="00A92CBC">
      <w:pPr>
        <w:pStyle w:val="a0"/>
        <w:rPr>
          <w:rFonts w:hint="cs"/>
          <w:rtl/>
        </w:rPr>
      </w:pPr>
    </w:p>
    <w:p w14:paraId="025C7E15" w14:textId="77777777" w:rsidR="00000000" w:rsidRDefault="00A92CBC">
      <w:pPr>
        <w:pStyle w:val="af1"/>
        <w:rPr>
          <w:rtl/>
        </w:rPr>
      </w:pPr>
      <w:r>
        <w:rPr>
          <w:rtl/>
        </w:rPr>
        <w:t>היו"ר קולט אביטל:</w:t>
      </w:r>
    </w:p>
    <w:p w14:paraId="315DA3E7" w14:textId="77777777" w:rsidR="00000000" w:rsidRDefault="00A92CBC">
      <w:pPr>
        <w:pStyle w:val="a0"/>
        <w:rPr>
          <w:rtl/>
        </w:rPr>
      </w:pPr>
    </w:p>
    <w:p w14:paraId="70659834" w14:textId="77777777" w:rsidR="00000000" w:rsidRDefault="00A92CBC">
      <w:pPr>
        <w:pStyle w:val="a0"/>
        <w:rPr>
          <w:rFonts w:hint="cs"/>
          <w:rtl/>
        </w:rPr>
      </w:pPr>
      <w:r>
        <w:rPr>
          <w:rFonts w:hint="cs"/>
          <w:rtl/>
        </w:rPr>
        <w:t xml:space="preserve">תודה רבה. חבר הכנסת חמי דורון, אחרון המתדיינים, בבקשה. לא תהיה כנראה תשובת השר. </w:t>
      </w:r>
    </w:p>
    <w:p w14:paraId="048CF815" w14:textId="77777777" w:rsidR="00000000" w:rsidRDefault="00A92CBC">
      <w:pPr>
        <w:pStyle w:val="a0"/>
        <w:rPr>
          <w:rFonts w:hint="cs"/>
          <w:rtl/>
        </w:rPr>
      </w:pPr>
    </w:p>
    <w:p w14:paraId="2F15F467" w14:textId="77777777" w:rsidR="00000000" w:rsidRDefault="00A92CBC">
      <w:pPr>
        <w:pStyle w:val="a"/>
        <w:rPr>
          <w:rtl/>
        </w:rPr>
      </w:pPr>
      <w:bookmarkStart w:id="541" w:name="FS000001053T23_03_2005_18_26_24"/>
      <w:bookmarkStart w:id="542" w:name="_Toc104196666"/>
      <w:bookmarkEnd w:id="541"/>
      <w:r>
        <w:rPr>
          <w:rFonts w:hint="eastAsia"/>
          <w:rtl/>
        </w:rPr>
        <w:t>חמי</w:t>
      </w:r>
      <w:r>
        <w:rPr>
          <w:rtl/>
        </w:rPr>
        <w:t xml:space="preserve"> דורון (שינוי):</w:t>
      </w:r>
      <w:bookmarkEnd w:id="542"/>
    </w:p>
    <w:p w14:paraId="784DE4C9" w14:textId="77777777" w:rsidR="00000000" w:rsidRDefault="00A92CBC">
      <w:pPr>
        <w:pStyle w:val="a0"/>
        <w:rPr>
          <w:rFonts w:hint="cs"/>
          <w:rtl/>
        </w:rPr>
      </w:pPr>
    </w:p>
    <w:p w14:paraId="5F4EFD43" w14:textId="77777777" w:rsidR="00000000" w:rsidRDefault="00A92CBC">
      <w:pPr>
        <w:pStyle w:val="a0"/>
        <w:rPr>
          <w:rFonts w:hint="cs"/>
          <w:rtl/>
        </w:rPr>
      </w:pPr>
      <w:r>
        <w:rPr>
          <w:rFonts w:hint="cs"/>
          <w:rtl/>
        </w:rPr>
        <w:t xml:space="preserve">אין לו מה לענות. </w:t>
      </w:r>
    </w:p>
    <w:p w14:paraId="7456D21F" w14:textId="77777777" w:rsidR="00000000" w:rsidRDefault="00A92CBC">
      <w:pPr>
        <w:pStyle w:val="a0"/>
        <w:rPr>
          <w:rFonts w:hint="cs"/>
          <w:rtl/>
        </w:rPr>
      </w:pPr>
    </w:p>
    <w:p w14:paraId="41C7E6D9" w14:textId="77777777" w:rsidR="00000000" w:rsidRDefault="00A92CBC">
      <w:pPr>
        <w:pStyle w:val="af1"/>
        <w:rPr>
          <w:rtl/>
        </w:rPr>
      </w:pPr>
      <w:r>
        <w:rPr>
          <w:rtl/>
        </w:rPr>
        <w:t>היו"ר קולט אביטל:</w:t>
      </w:r>
    </w:p>
    <w:p w14:paraId="2CEFE8C7" w14:textId="77777777" w:rsidR="00000000" w:rsidRDefault="00A92CBC">
      <w:pPr>
        <w:pStyle w:val="a0"/>
        <w:rPr>
          <w:rtl/>
        </w:rPr>
      </w:pPr>
    </w:p>
    <w:p w14:paraId="0AC1DAE2" w14:textId="77777777" w:rsidR="00000000" w:rsidRDefault="00A92CBC">
      <w:pPr>
        <w:pStyle w:val="a0"/>
        <w:rPr>
          <w:rFonts w:hint="cs"/>
          <w:rtl/>
        </w:rPr>
      </w:pPr>
      <w:r>
        <w:rPr>
          <w:rFonts w:hint="cs"/>
          <w:rtl/>
        </w:rPr>
        <w:t xml:space="preserve">הוא נמצא בוועדת הכלכלה. </w:t>
      </w:r>
    </w:p>
    <w:p w14:paraId="49F6D99B" w14:textId="77777777" w:rsidR="00000000" w:rsidRDefault="00A92CBC">
      <w:pPr>
        <w:pStyle w:val="a0"/>
        <w:rPr>
          <w:rFonts w:hint="cs"/>
          <w:rtl/>
        </w:rPr>
      </w:pPr>
    </w:p>
    <w:p w14:paraId="1E06F06B" w14:textId="77777777" w:rsidR="00000000" w:rsidRDefault="00A92CBC">
      <w:pPr>
        <w:pStyle w:val="-"/>
        <w:rPr>
          <w:rtl/>
        </w:rPr>
      </w:pPr>
      <w:bookmarkStart w:id="543" w:name="FS000001053T23_03_2005_18_27_09C"/>
      <w:bookmarkEnd w:id="543"/>
      <w:r>
        <w:rPr>
          <w:rtl/>
        </w:rPr>
        <w:t>חמי דורון (שינוי):</w:t>
      </w:r>
    </w:p>
    <w:p w14:paraId="0B41FBEF" w14:textId="77777777" w:rsidR="00000000" w:rsidRDefault="00A92CBC">
      <w:pPr>
        <w:pStyle w:val="a0"/>
        <w:rPr>
          <w:rtl/>
        </w:rPr>
      </w:pPr>
    </w:p>
    <w:p w14:paraId="7D6AC91A" w14:textId="77777777" w:rsidR="00000000" w:rsidRDefault="00A92CBC">
      <w:pPr>
        <w:pStyle w:val="a0"/>
        <w:rPr>
          <w:rFonts w:hint="cs"/>
          <w:rtl/>
        </w:rPr>
      </w:pPr>
      <w:r>
        <w:rPr>
          <w:rFonts w:hint="cs"/>
          <w:rtl/>
        </w:rPr>
        <w:t>גברתי היושבת-ראש, חברי חברי הכנסת, היה פע</w:t>
      </w:r>
      <w:r>
        <w:rPr>
          <w:rFonts w:hint="cs"/>
          <w:rtl/>
        </w:rPr>
        <w:t>ם שר אוצר שאמר: משוגעים, רדו מהגג. אני לא יודע מי המשוגע, גברתי היושבת-ראש, אולי אנחנו, שיושבים כאן וכל שנה דנים בנושא הזה ואומרים כמעט אותם דברים. מי שיבדוק את הפרוטוקולים משנים קודמות יראה כמעט אותם דברים שנאמרים, אבל זה מה שנקרא: הכלבים נובחים והשיירה ע</w:t>
      </w:r>
      <w:r>
        <w:rPr>
          <w:rFonts w:hint="cs"/>
          <w:rtl/>
        </w:rPr>
        <w:t xml:space="preserve">וברת. </w:t>
      </w:r>
    </w:p>
    <w:p w14:paraId="04B1DD04" w14:textId="77777777" w:rsidR="00000000" w:rsidRDefault="00A92CBC">
      <w:pPr>
        <w:pStyle w:val="a0"/>
        <w:rPr>
          <w:rFonts w:hint="cs"/>
          <w:rtl/>
        </w:rPr>
      </w:pPr>
    </w:p>
    <w:p w14:paraId="36788B97" w14:textId="77777777" w:rsidR="00000000" w:rsidRDefault="00A92CBC">
      <w:pPr>
        <w:pStyle w:val="a0"/>
        <w:rPr>
          <w:rFonts w:hint="cs"/>
          <w:rtl/>
        </w:rPr>
      </w:pPr>
      <w:r>
        <w:rPr>
          <w:rFonts w:hint="cs"/>
          <w:rtl/>
        </w:rPr>
        <w:t xml:space="preserve">רשויות מקומיות </w:t>
      </w:r>
      <w:r>
        <w:rPr>
          <w:rtl/>
        </w:rPr>
        <w:t>–</w:t>
      </w:r>
      <w:r>
        <w:rPr>
          <w:rFonts w:hint="cs"/>
          <w:rtl/>
        </w:rPr>
        <w:t xml:space="preserve"> גירעון של 800 מיליון שקל בשביל לחיות היום, אבל חגיגת השכר היא מעל ומעבר. איך יכול להיות שראש מינהל כספים בעיריית שדרות, עירייה במצוקה, במצב כלכלי קשה </w:t>
      </w:r>
      <w:r>
        <w:rPr>
          <w:rtl/>
        </w:rPr>
        <w:t>–</w:t>
      </w:r>
      <w:r>
        <w:rPr>
          <w:rFonts w:hint="cs"/>
          <w:rtl/>
        </w:rPr>
        <w:t xml:space="preserve"> הייתי שם ושמעתי את דבריו של ראש העיר על המצב הקשה </w:t>
      </w:r>
      <w:r>
        <w:rPr>
          <w:rtl/>
        </w:rPr>
        <w:t>–</w:t>
      </w:r>
      <w:r>
        <w:rPr>
          <w:rFonts w:hint="cs"/>
          <w:rtl/>
        </w:rPr>
        <w:t xml:space="preserve"> שכרו ברוטו הוא 32,000 שקל. </w:t>
      </w:r>
      <w:r>
        <w:rPr>
          <w:rFonts w:hint="cs"/>
          <w:rtl/>
        </w:rPr>
        <w:t xml:space="preserve">זאת לא עלות השכר, גברתי, זה רק השכר ברוטו. כדי לדעת מה עלות השכר תוסיפי על זה כ-40%. </w:t>
      </w:r>
    </w:p>
    <w:p w14:paraId="498FEEFB" w14:textId="77777777" w:rsidR="00000000" w:rsidRDefault="00A92CBC">
      <w:pPr>
        <w:pStyle w:val="a0"/>
        <w:rPr>
          <w:rFonts w:hint="cs"/>
          <w:rtl/>
        </w:rPr>
      </w:pPr>
    </w:p>
    <w:p w14:paraId="31CFE5D5" w14:textId="77777777" w:rsidR="00000000" w:rsidRDefault="00A92CBC">
      <w:pPr>
        <w:pStyle w:val="a0"/>
        <w:rPr>
          <w:rFonts w:hint="cs"/>
          <w:rtl/>
        </w:rPr>
      </w:pPr>
      <w:r>
        <w:rPr>
          <w:rFonts w:hint="cs"/>
          <w:rtl/>
        </w:rPr>
        <w:t xml:space="preserve">הרשימה הולכת וגדלה. בקופות-החולים במדינת ישראל המצב פנטסטי </w:t>
      </w:r>
      <w:r>
        <w:rPr>
          <w:rtl/>
        </w:rPr>
        <w:t>–</w:t>
      </w:r>
      <w:r>
        <w:rPr>
          <w:rFonts w:hint="cs"/>
          <w:rtl/>
        </w:rPr>
        <w:t xml:space="preserve"> יש סל בריאות, הן נותנות שירותים מעולים, אבל בקופת-חולים כללית, 30 בכירים שכרם ברוטו הוא 44,000 שקל בממוצע לח</w:t>
      </w:r>
      <w:r>
        <w:rPr>
          <w:rFonts w:hint="cs"/>
          <w:rtl/>
        </w:rPr>
        <w:t xml:space="preserve">ודש. זה לא רק קצה הפירמידה </w:t>
      </w:r>
      <w:r>
        <w:rPr>
          <w:rtl/>
        </w:rPr>
        <w:t>–</w:t>
      </w:r>
      <w:r>
        <w:rPr>
          <w:rFonts w:hint="cs"/>
          <w:rtl/>
        </w:rPr>
        <w:t xml:space="preserve"> 853 עובדים מקבלים 35,000 שקל בממוצע בחודש. תמיד נוח מאוד לבוא ולהתגולל על חברי הכנסת, אבל אלה אנשים שכולם מקבלים הרבה יותר מחברי הכנסת. הרבה יותר. לא מדובר רק על השכר, אלא בואו נצא ונחשב את העלות האמיתית. </w:t>
      </w:r>
    </w:p>
    <w:p w14:paraId="0FB0DD45" w14:textId="77777777" w:rsidR="00000000" w:rsidRDefault="00A92CBC">
      <w:pPr>
        <w:pStyle w:val="a0"/>
        <w:rPr>
          <w:rFonts w:hint="cs"/>
          <w:rtl/>
        </w:rPr>
      </w:pPr>
    </w:p>
    <w:p w14:paraId="0F255F16" w14:textId="77777777" w:rsidR="00000000" w:rsidRDefault="00A92CBC">
      <w:pPr>
        <w:pStyle w:val="a0"/>
        <w:rPr>
          <w:rFonts w:hint="cs"/>
          <w:rtl/>
        </w:rPr>
      </w:pPr>
      <w:r>
        <w:rPr>
          <w:rFonts w:hint="cs"/>
          <w:rtl/>
        </w:rPr>
        <w:t>גברתי היושבת-ראש, חב</w:t>
      </w:r>
      <w:r>
        <w:rPr>
          <w:rFonts w:hint="cs"/>
          <w:rtl/>
        </w:rPr>
        <w:t>רי חברי הכנסת, צריך לזכור דבר אחד: במסגרת העלות, שאיננה מוגדרת בדוח, יש הרבה מאוד אנשים שנמצאים במסגרת הפנסיה התקציבית הישנה. ההפרשות לפנסיה התקציבית הישנה לא נמצאות בספר. הגירעון האקטוארי של הפנסיה התקציבית הוא כזה גירעון, שאם אי-פעם מישהו יחשוף אותו באמת</w:t>
      </w:r>
      <w:r>
        <w:rPr>
          <w:rFonts w:hint="cs"/>
          <w:rtl/>
        </w:rPr>
        <w:t xml:space="preserve">, ירעדו כאן אמות הספים. אבל לאף אחד זה לא כל כך אכפת, זה לא כל כך משנה, זה לא רלוונטי. </w:t>
      </w:r>
    </w:p>
    <w:p w14:paraId="27BD7941" w14:textId="77777777" w:rsidR="00000000" w:rsidRDefault="00A92CBC">
      <w:pPr>
        <w:pStyle w:val="a0"/>
        <w:rPr>
          <w:rFonts w:hint="cs"/>
          <w:rtl/>
        </w:rPr>
      </w:pPr>
    </w:p>
    <w:p w14:paraId="2AE1772D" w14:textId="77777777" w:rsidR="00000000" w:rsidRDefault="00A92CBC">
      <w:pPr>
        <w:pStyle w:val="a0"/>
        <w:rPr>
          <w:rFonts w:hint="cs"/>
          <w:rtl/>
        </w:rPr>
      </w:pPr>
      <w:r>
        <w:rPr>
          <w:rFonts w:hint="cs"/>
          <w:rtl/>
        </w:rPr>
        <w:t>שר האוצר לשעבר, בייגה שוחט, דיבר כאן לפני על דור ב', על הסכמים שצריך לכבד. עם מי? עם אנשים שתופסים את המדינה בגרון? חברת החשמל? רשות הנמלים? מי? אילו הסכמים אנחנו צריכ</w:t>
      </w:r>
      <w:r>
        <w:rPr>
          <w:rFonts w:hint="cs"/>
          <w:rtl/>
        </w:rPr>
        <w:t xml:space="preserve">ים לכבד - שנעשו תחת לחץ, תחת סחטנות? אלה הסכמים שלא צריך לכבד. צריך לבוא ולשים את הדברים על השולחן. </w:t>
      </w:r>
    </w:p>
    <w:p w14:paraId="26A5B48B" w14:textId="77777777" w:rsidR="00000000" w:rsidRDefault="00A92CBC">
      <w:pPr>
        <w:pStyle w:val="a0"/>
        <w:ind w:firstLine="0"/>
        <w:rPr>
          <w:rFonts w:hint="cs"/>
          <w:rtl/>
        </w:rPr>
      </w:pPr>
    </w:p>
    <w:p w14:paraId="3E0BFF01" w14:textId="77777777" w:rsidR="00000000" w:rsidRDefault="00A92CBC">
      <w:pPr>
        <w:pStyle w:val="a0"/>
        <w:ind w:firstLine="720"/>
        <w:rPr>
          <w:rFonts w:hint="cs"/>
          <w:rtl/>
        </w:rPr>
      </w:pPr>
      <w:r>
        <w:rPr>
          <w:rFonts w:hint="cs"/>
          <w:rtl/>
        </w:rPr>
        <w:t xml:space="preserve">בכספים הללו - הביאו בחשבון רק את המורים. היום מורה בעלת תואר שני מקבלת משכורת של 4,500 שקל לחודש, אז מה כדאי להיות? פועל בנמל - שהוא חבר מרכז ליכוד, עדיף </w:t>
      </w:r>
      <w:r>
        <w:rPr>
          <w:rFonts w:hint="cs"/>
          <w:rtl/>
        </w:rPr>
        <w:t>- או מורה בבית-הספר? אגיד לכם את האמת. מורה בבית-ספר - - -</w:t>
      </w:r>
    </w:p>
    <w:p w14:paraId="6D42A047" w14:textId="77777777" w:rsidR="00000000" w:rsidRDefault="00A92CBC">
      <w:pPr>
        <w:pStyle w:val="af0"/>
        <w:rPr>
          <w:rtl/>
        </w:rPr>
      </w:pPr>
      <w:r>
        <w:rPr>
          <w:rtl/>
        </w:rPr>
        <w:br/>
        <w:t>זאב בוים (הליכוד):</w:t>
      </w:r>
    </w:p>
    <w:p w14:paraId="300BB89C" w14:textId="77777777" w:rsidR="00000000" w:rsidRDefault="00A92CBC">
      <w:pPr>
        <w:pStyle w:val="a0"/>
        <w:rPr>
          <w:rtl/>
        </w:rPr>
      </w:pPr>
    </w:p>
    <w:p w14:paraId="4CB5F30A" w14:textId="77777777" w:rsidR="00000000" w:rsidRDefault="00A92CBC">
      <w:pPr>
        <w:pStyle w:val="a0"/>
        <w:rPr>
          <w:rFonts w:hint="cs"/>
          <w:rtl/>
        </w:rPr>
      </w:pPr>
      <w:r>
        <w:rPr>
          <w:rFonts w:hint="cs"/>
          <w:rtl/>
        </w:rPr>
        <w:t>- - - חברי מרכז ליכוד - - - הייתי שמח למצוא - - -</w:t>
      </w:r>
    </w:p>
    <w:p w14:paraId="7B39B393" w14:textId="77777777" w:rsidR="00000000" w:rsidRDefault="00A92CBC">
      <w:pPr>
        <w:pStyle w:val="af0"/>
        <w:rPr>
          <w:rtl/>
        </w:rPr>
      </w:pPr>
      <w:r>
        <w:rPr>
          <w:rtl/>
        </w:rPr>
        <w:br/>
        <w:t>זבולון אורלב (מפד"ל):</w:t>
      </w:r>
    </w:p>
    <w:p w14:paraId="6FAB12A6" w14:textId="77777777" w:rsidR="00000000" w:rsidRDefault="00A92CBC">
      <w:pPr>
        <w:pStyle w:val="a0"/>
        <w:rPr>
          <w:rtl/>
        </w:rPr>
      </w:pPr>
    </w:p>
    <w:p w14:paraId="10F75B13" w14:textId="77777777" w:rsidR="00000000" w:rsidRDefault="00A92CBC">
      <w:pPr>
        <w:pStyle w:val="a0"/>
        <w:rPr>
          <w:rFonts w:hint="cs"/>
          <w:rtl/>
        </w:rPr>
      </w:pPr>
      <w:r>
        <w:rPr>
          <w:rFonts w:hint="cs"/>
          <w:rtl/>
        </w:rPr>
        <w:t>- - -</w:t>
      </w:r>
    </w:p>
    <w:p w14:paraId="7C6DA99C" w14:textId="77777777" w:rsidR="00000000" w:rsidRDefault="00A92CBC">
      <w:pPr>
        <w:pStyle w:val="-"/>
        <w:rPr>
          <w:rtl/>
        </w:rPr>
      </w:pPr>
      <w:r>
        <w:rPr>
          <w:rtl/>
        </w:rPr>
        <w:br/>
      </w:r>
      <w:bookmarkStart w:id="544" w:name="FS000001053T23_03_2005_18_28_08"/>
      <w:bookmarkStart w:id="545" w:name="FS000001053T23_03_2005_18_28_11C"/>
      <w:bookmarkEnd w:id="544"/>
      <w:bookmarkEnd w:id="545"/>
      <w:r>
        <w:rPr>
          <w:rtl/>
        </w:rPr>
        <w:t>חמי דורון (שינוי):</w:t>
      </w:r>
    </w:p>
    <w:p w14:paraId="1610D157" w14:textId="77777777" w:rsidR="00000000" w:rsidRDefault="00A92CBC">
      <w:pPr>
        <w:pStyle w:val="a0"/>
        <w:rPr>
          <w:rFonts w:hint="cs"/>
          <w:rtl/>
        </w:rPr>
      </w:pPr>
    </w:p>
    <w:p w14:paraId="1E3BC043" w14:textId="77777777" w:rsidR="00000000" w:rsidRDefault="00A92CBC">
      <w:pPr>
        <w:pStyle w:val="a0"/>
        <w:rPr>
          <w:rFonts w:hint="cs"/>
          <w:rtl/>
        </w:rPr>
      </w:pPr>
      <w:r>
        <w:rPr>
          <w:rFonts w:hint="cs"/>
          <w:rtl/>
        </w:rPr>
        <w:t>אני ציינתי זאת בכוונה, אדוני סגן השר, כי ידעתי שאני אגרה אותך לתשובה.</w:t>
      </w:r>
    </w:p>
    <w:p w14:paraId="754B9304" w14:textId="77777777" w:rsidR="00000000" w:rsidRDefault="00A92CBC">
      <w:pPr>
        <w:pStyle w:val="af1"/>
        <w:rPr>
          <w:rtl/>
        </w:rPr>
      </w:pPr>
      <w:r>
        <w:rPr>
          <w:rtl/>
        </w:rPr>
        <w:br/>
        <w:t>היו"</w:t>
      </w:r>
      <w:r>
        <w:rPr>
          <w:rtl/>
        </w:rPr>
        <w:t>ר קולט אביטל:</w:t>
      </w:r>
    </w:p>
    <w:p w14:paraId="6F5407FF" w14:textId="77777777" w:rsidR="00000000" w:rsidRDefault="00A92CBC">
      <w:pPr>
        <w:pStyle w:val="a0"/>
        <w:rPr>
          <w:rtl/>
        </w:rPr>
      </w:pPr>
    </w:p>
    <w:p w14:paraId="05C3B21C" w14:textId="77777777" w:rsidR="00000000" w:rsidRDefault="00A92CBC">
      <w:pPr>
        <w:pStyle w:val="a0"/>
        <w:rPr>
          <w:rFonts w:hint="cs"/>
          <w:rtl/>
        </w:rPr>
      </w:pPr>
      <w:r>
        <w:rPr>
          <w:rFonts w:hint="cs"/>
          <w:rtl/>
        </w:rPr>
        <w:t xml:space="preserve">סוף-סוף קצת חיים פה. אבקשך לסיים. </w:t>
      </w:r>
    </w:p>
    <w:p w14:paraId="3F948203" w14:textId="77777777" w:rsidR="00000000" w:rsidRDefault="00A92CBC">
      <w:pPr>
        <w:pStyle w:val="-"/>
        <w:rPr>
          <w:rtl/>
        </w:rPr>
      </w:pPr>
      <w:r>
        <w:rPr>
          <w:rtl/>
        </w:rPr>
        <w:br/>
      </w:r>
      <w:bookmarkStart w:id="546" w:name="FS000001053T23_03_2005_18_29_20C"/>
      <w:bookmarkEnd w:id="546"/>
      <w:r>
        <w:rPr>
          <w:rtl/>
        </w:rPr>
        <w:t>חמי דורון (שינוי):</w:t>
      </w:r>
    </w:p>
    <w:p w14:paraId="3F4C7C84" w14:textId="77777777" w:rsidR="00000000" w:rsidRDefault="00A92CBC">
      <w:pPr>
        <w:pStyle w:val="a0"/>
        <w:rPr>
          <w:rtl/>
        </w:rPr>
      </w:pPr>
    </w:p>
    <w:p w14:paraId="74519C1B" w14:textId="77777777" w:rsidR="00000000" w:rsidRDefault="00A92CBC">
      <w:pPr>
        <w:pStyle w:val="a0"/>
        <w:rPr>
          <w:rFonts w:hint="cs"/>
          <w:rtl/>
        </w:rPr>
      </w:pPr>
      <w:r>
        <w:rPr>
          <w:rFonts w:hint="cs"/>
          <w:rtl/>
        </w:rPr>
        <w:t xml:space="preserve">אדוני סגן השר, האמת היא שזה די משעמם לעמוד כאן ולדבר מול כנסת ריקה כמעט לחלוטין - - </w:t>
      </w:r>
    </w:p>
    <w:p w14:paraId="79DEB4F0" w14:textId="77777777" w:rsidR="00000000" w:rsidRDefault="00A92CBC">
      <w:pPr>
        <w:pStyle w:val="af1"/>
        <w:rPr>
          <w:rtl/>
        </w:rPr>
      </w:pPr>
      <w:r>
        <w:rPr>
          <w:rtl/>
        </w:rPr>
        <w:br/>
        <w:t>היו"ר קולט אביטל:</w:t>
      </w:r>
    </w:p>
    <w:p w14:paraId="6FD04236" w14:textId="77777777" w:rsidR="00000000" w:rsidRDefault="00A92CBC">
      <w:pPr>
        <w:pStyle w:val="a0"/>
        <w:rPr>
          <w:rtl/>
        </w:rPr>
      </w:pPr>
    </w:p>
    <w:p w14:paraId="23890888" w14:textId="77777777" w:rsidR="00000000" w:rsidRDefault="00A92CBC">
      <w:pPr>
        <w:pStyle w:val="a0"/>
        <w:rPr>
          <w:rFonts w:hint="cs"/>
          <w:rtl/>
        </w:rPr>
      </w:pPr>
      <w:r>
        <w:rPr>
          <w:rFonts w:hint="cs"/>
          <w:rtl/>
        </w:rPr>
        <w:t>וסגן שר שלא מקבל שכר כזה.</w:t>
      </w:r>
    </w:p>
    <w:p w14:paraId="5B190712" w14:textId="77777777" w:rsidR="00000000" w:rsidRDefault="00A92CBC">
      <w:pPr>
        <w:pStyle w:val="-"/>
        <w:rPr>
          <w:rtl/>
        </w:rPr>
      </w:pPr>
      <w:r>
        <w:rPr>
          <w:rtl/>
        </w:rPr>
        <w:br/>
      </w:r>
      <w:bookmarkStart w:id="547" w:name="FS000001053T23_03_2005_18_30_39C"/>
      <w:bookmarkEnd w:id="547"/>
      <w:r>
        <w:rPr>
          <w:rtl/>
        </w:rPr>
        <w:t>חמי דורון (שינוי):</w:t>
      </w:r>
    </w:p>
    <w:p w14:paraId="6A312A2F" w14:textId="77777777" w:rsidR="00000000" w:rsidRDefault="00A92CBC">
      <w:pPr>
        <w:pStyle w:val="a0"/>
        <w:rPr>
          <w:rtl/>
        </w:rPr>
      </w:pPr>
    </w:p>
    <w:p w14:paraId="7B2C3572" w14:textId="77777777" w:rsidR="00000000" w:rsidRDefault="00A92CBC">
      <w:pPr>
        <w:pStyle w:val="a0"/>
        <w:rPr>
          <w:rFonts w:hint="cs"/>
          <w:rtl/>
        </w:rPr>
      </w:pPr>
      <w:r>
        <w:rPr>
          <w:rFonts w:hint="cs"/>
          <w:rtl/>
        </w:rPr>
        <w:t>- -  ואז אני יודע שסגן השר בוים -</w:t>
      </w:r>
      <w:r>
        <w:rPr>
          <w:rFonts w:hint="cs"/>
          <w:rtl/>
        </w:rPr>
        <w:t xml:space="preserve"> הפתיל שלו די קצר והוא יענה לי. אני נהנה מזה, אני מודה לאדוני. </w:t>
      </w:r>
    </w:p>
    <w:p w14:paraId="6A0B5797" w14:textId="77777777" w:rsidR="00000000" w:rsidRDefault="00A92CBC">
      <w:pPr>
        <w:pStyle w:val="af1"/>
        <w:rPr>
          <w:rtl/>
        </w:rPr>
      </w:pPr>
      <w:r>
        <w:rPr>
          <w:rtl/>
        </w:rPr>
        <w:br/>
        <w:t>היו"ר קולט אביטל:</w:t>
      </w:r>
    </w:p>
    <w:p w14:paraId="502C1B63" w14:textId="77777777" w:rsidR="00000000" w:rsidRDefault="00A92CBC">
      <w:pPr>
        <w:pStyle w:val="a0"/>
        <w:rPr>
          <w:rtl/>
        </w:rPr>
      </w:pPr>
    </w:p>
    <w:p w14:paraId="47239582" w14:textId="77777777" w:rsidR="00000000" w:rsidRDefault="00A92CBC">
      <w:pPr>
        <w:pStyle w:val="a0"/>
        <w:rPr>
          <w:rFonts w:hint="cs"/>
          <w:rtl/>
        </w:rPr>
      </w:pPr>
      <w:r>
        <w:rPr>
          <w:rFonts w:hint="cs"/>
          <w:rtl/>
        </w:rPr>
        <w:t>כן, רק אני מבקשת ממך לסיים.</w:t>
      </w:r>
    </w:p>
    <w:p w14:paraId="3B2B6F53" w14:textId="77777777" w:rsidR="00000000" w:rsidRDefault="00A92CBC">
      <w:pPr>
        <w:pStyle w:val="-"/>
        <w:rPr>
          <w:rtl/>
        </w:rPr>
      </w:pPr>
      <w:r>
        <w:rPr>
          <w:rtl/>
        </w:rPr>
        <w:br/>
      </w:r>
      <w:bookmarkStart w:id="548" w:name="FS000001053T23_03_2005_18_31_25C"/>
      <w:bookmarkEnd w:id="548"/>
      <w:r>
        <w:rPr>
          <w:rtl/>
        </w:rPr>
        <w:t>חמי דורון (שינוי):</w:t>
      </w:r>
    </w:p>
    <w:p w14:paraId="0C5A877E" w14:textId="77777777" w:rsidR="00000000" w:rsidRDefault="00A92CBC">
      <w:pPr>
        <w:pStyle w:val="a0"/>
        <w:rPr>
          <w:rtl/>
        </w:rPr>
      </w:pPr>
    </w:p>
    <w:p w14:paraId="080C9311" w14:textId="77777777" w:rsidR="00000000" w:rsidRDefault="00A92CBC">
      <w:pPr>
        <w:pStyle w:val="a0"/>
        <w:rPr>
          <w:rFonts w:hint="cs"/>
          <w:rtl/>
        </w:rPr>
      </w:pPr>
      <w:r>
        <w:rPr>
          <w:rFonts w:hint="cs"/>
          <w:rtl/>
        </w:rPr>
        <w:t>אני רוצה לומר לך, גברתי היושבת-ראש, אולי הפעם הכנסת צריכה להוביל את המהלך, ופעם אחת ולתמיד להפסיק את, נקרא לזה "האורגיה העו</w:t>
      </w:r>
      <w:r>
        <w:rPr>
          <w:rFonts w:hint="cs"/>
          <w:rtl/>
        </w:rPr>
        <w:t>נתית", שכולנו מדברים, ולהתחיל לעשות - על-ידי דיון רציני שייתן הנחיות מפורטות לממשלה איך לנהוג בשכר הבלתי-הגיוני הזה, הבלתי-אנושי הזה והבלתי-סביר. תודה.</w:t>
      </w:r>
    </w:p>
    <w:p w14:paraId="65729FAE" w14:textId="77777777" w:rsidR="00000000" w:rsidRDefault="00A92CBC">
      <w:pPr>
        <w:pStyle w:val="af1"/>
        <w:rPr>
          <w:rtl/>
        </w:rPr>
      </w:pPr>
      <w:r>
        <w:rPr>
          <w:rtl/>
        </w:rPr>
        <w:br/>
        <w:t>היו"ר קולט אביטל:</w:t>
      </w:r>
    </w:p>
    <w:p w14:paraId="7964D25D" w14:textId="77777777" w:rsidR="00000000" w:rsidRDefault="00A92CBC">
      <w:pPr>
        <w:pStyle w:val="a0"/>
        <w:rPr>
          <w:rtl/>
        </w:rPr>
      </w:pPr>
    </w:p>
    <w:p w14:paraId="2BE7392A" w14:textId="77777777" w:rsidR="00000000" w:rsidRDefault="00A92CBC">
      <w:pPr>
        <w:pStyle w:val="a0"/>
        <w:rPr>
          <w:rFonts w:hint="cs"/>
          <w:rtl/>
        </w:rPr>
      </w:pPr>
      <w:r>
        <w:rPr>
          <w:rFonts w:hint="cs"/>
          <w:rtl/>
        </w:rPr>
        <w:t>תודה לך. ובכן, אין תשובה, שר האוצר אינו נמצא. אנחנו עוברים להצבעה לפי הכללים. אני מע</w:t>
      </w:r>
      <w:r>
        <w:rPr>
          <w:rFonts w:hint="cs"/>
          <w:rtl/>
        </w:rPr>
        <w:t>מידה להצבעה - למליאה או הסרה, אלא אם אתם רוצים להציע משהו אחר.</w:t>
      </w:r>
    </w:p>
    <w:p w14:paraId="6088D201" w14:textId="77777777" w:rsidR="00000000" w:rsidRDefault="00A92CBC">
      <w:pPr>
        <w:pStyle w:val="af0"/>
        <w:rPr>
          <w:rtl/>
        </w:rPr>
      </w:pPr>
      <w:r>
        <w:rPr>
          <w:rtl/>
        </w:rPr>
        <w:br/>
        <w:t>זבולון אורלב (מפד"ל):</w:t>
      </w:r>
    </w:p>
    <w:p w14:paraId="7BED50B8" w14:textId="77777777" w:rsidR="00000000" w:rsidRDefault="00A92CBC">
      <w:pPr>
        <w:pStyle w:val="a0"/>
        <w:rPr>
          <w:rtl/>
        </w:rPr>
      </w:pPr>
    </w:p>
    <w:p w14:paraId="5A3E934F" w14:textId="77777777" w:rsidR="00000000" w:rsidRDefault="00A92CBC">
      <w:pPr>
        <w:pStyle w:val="a0"/>
        <w:rPr>
          <w:rFonts w:hint="cs"/>
          <w:rtl/>
        </w:rPr>
      </w:pPr>
      <w:r>
        <w:rPr>
          <w:rFonts w:hint="cs"/>
          <w:rtl/>
        </w:rPr>
        <w:t xml:space="preserve">ועדה. </w:t>
      </w:r>
    </w:p>
    <w:p w14:paraId="2DA63044" w14:textId="77777777" w:rsidR="00000000" w:rsidRDefault="00A92CBC">
      <w:pPr>
        <w:pStyle w:val="af1"/>
        <w:rPr>
          <w:rtl/>
        </w:rPr>
      </w:pPr>
      <w:r>
        <w:rPr>
          <w:rtl/>
        </w:rPr>
        <w:br/>
        <w:t>היו"ר קולט אביטל:</w:t>
      </w:r>
    </w:p>
    <w:p w14:paraId="5B967020" w14:textId="77777777" w:rsidR="00000000" w:rsidRDefault="00A92CBC">
      <w:pPr>
        <w:pStyle w:val="a0"/>
        <w:rPr>
          <w:rtl/>
        </w:rPr>
      </w:pPr>
    </w:p>
    <w:p w14:paraId="35586A25" w14:textId="77777777" w:rsidR="00000000" w:rsidRDefault="00A92CBC">
      <w:pPr>
        <w:pStyle w:val="a0"/>
        <w:rPr>
          <w:rFonts w:hint="cs"/>
          <w:rtl/>
        </w:rPr>
      </w:pPr>
      <w:r>
        <w:rPr>
          <w:rFonts w:hint="cs"/>
          <w:rtl/>
        </w:rPr>
        <w:t xml:space="preserve">ועדת הכספים. </w:t>
      </w:r>
    </w:p>
    <w:p w14:paraId="1BECE436" w14:textId="77777777" w:rsidR="00000000" w:rsidRDefault="00A92CBC">
      <w:pPr>
        <w:pStyle w:val="af0"/>
        <w:rPr>
          <w:rtl/>
        </w:rPr>
      </w:pPr>
      <w:r>
        <w:rPr>
          <w:rtl/>
        </w:rPr>
        <w:br/>
        <w:t>אריה אלדד (האיחוד הלאומי - ישראל ביתנו):</w:t>
      </w:r>
    </w:p>
    <w:p w14:paraId="69FBAC21" w14:textId="77777777" w:rsidR="00000000" w:rsidRDefault="00A92CBC">
      <w:pPr>
        <w:pStyle w:val="a0"/>
        <w:rPr>
          <w:rtl/>
        </w:rPr>
      </w:pPr>
    </w:p>
    <w:p w14:paraId="770756E3" w14:textId="77777777" w:rsidR="00000000" w:rsidRDefault="00A92CBC">
      <w:pPr>
        <w:pStyle w:val="a0"/>
        <w:rPr>
          <w:rFonts w:hint="cs"/>
          <w:rtl/>
        </w:rPr>
      </w:pPr>
      <w:r>
        <w:rPr>
          <w:rFonts w:hint="cs"/>
          <w:rtl/>
        </w:rPr>
        <w:t xml:space="preserve">ועדה. </w:t>
      </w:r>
    </w:p>
    <w:p w14:paraId="6F9D27B1" w14:textId="77777777" w:rsidR="00000000" w:rsidRDefault="00A92CBC">
      <w:pPr>
        <w:pStyle w:val="ab"/>
        <w:bidi/>
        <w:rPr>
          <w:rFonts w:hint="cs"/>
          <w:rtl/>
        </w:rPr>
      </w:pPr>
      <w:r>
        <w:rPr>
          <w:rtl/>
        </w:rPr>
        <w:br/>
      </w:r>
      <w:r>
        <w:rPr>
          <w:rFonts w:hint="cs"/>
          <w:rtl/>
        </w:rPr>
        <w:t>הצבעה מס' 47</w:t>
      </w:r>
    </w:p>
    <w:p w14:paraId="7B089A6C" w14:textId="77777777" w:rsidR="00000000" w:rsidRDefault="00A92CBC">
      <w:pPr>
        <w:pStyle w:val="a0"/>
        <w:rPr>
          <w:rFonts w:hint="cs"/>
          <w:rtl/>
        </w:rPr>
      </w:pPr>
    </w:p>
    <w:p w14:paraId="14191B72" w14:textId="77777777" w:rsidR="00000000" w:rsidRDefault="00A92CBC">
      <w:pPr>
        <w:pStyle w:val="ac"/>
        <w:bidi/>
        <w:rPr>
          <w:rFonts w:hint="cs"/>
          <w:rtl/>
        </w:rPr>
      </w:pPr>
      <w:r>
        <w:rPr>
          <w:rFonts w:hint="cs"/>
          <w:rtl/>
        </w:rPr>
        <w:t>בעד ההצעה להעביר את הנושא לוועדה - 5</w:t>
      </w:r>
    </w:p>
    <w:p w14:paraId="223EA1C8" w14:textId="77777777" w:rsidR="00000000" w:rsidRDefault="00A92CBC">
      <w:pPr>
        <w:pStyle w:val="ac"/>
        <w:bidi/>
        <w:rPr>
          <w:rFonts w:hint="cs"/>
          <w:rtl/>
        </w:rPr>
      </w:pPr>
      <w:r>
        <w:rPr>
          <w:rFonts w:hint="cs"/>
          <w:rtl/>
        </w:rPr>
        <w:t>נגד - אין</w:t>
      </w:r>
    </w:p>
    <w:p w14:paraId="57D1466E" w14:textId="77777777" w:rsidR="00000000" w:rsidRDefault="00A92CBC">
      <w:pPr>
        <w:pStyle w:val="ac"/>
        <w:bidi/>
        <w:rPr>
          <w:rFonts w:hint="cs"/>
          <w:rtl/>
        </w:rPr>
      </w:pPr>
      <w:r>
        <w:rPr>
          <w:rFonts w:hint="cs"/>
          <w:rtl/>
        </w:rPr>
        <w:t>נמנעים - אין</w:t>
      </w:r>
    </w:p>
    <w:p w14:paraId="1287BC76" w14:textId="77777777" w:rsidR="00000000" w:rsidRDefault="00A92CBC">
      <w:pPr>
        <w:pStyle w:val="ad"/>
        <w:bidi/>
        <w:rPr>
          <w:rFonts w:hint="cs"/>
          <w:rtl/>
        </w:rPr>
      </w:pPr>
      <w:r>
        <w:rPr>
          <w:rFonts w:hint="cs"/>
          <w:rtl/>
        </w:rPr>
        <w:t>ההצ</w:t>
      </w:r>
      <w:r>
        <w:rPr>
          <w:rFonts w:hint="cs"/>
          <w:rtl/>
        </w:rPr>
        <w:t>עה להעביר את הנושא לוועדת הכספים נתקבלה.</w:t>
      </w:r>
    </w:p>
    <w:p w14:paraId="7C55ADD1" w14:textId="77777777" w:rsidR="00000000" w:rsidRDefault="00A92CBC">
      <w:pPr>
        <w:pStyle w:val="af1"/>
        <w:rPr>
          <w:rtl/>
        </w:rPr>
      </w:pPr>
      <w:r>
        <w:rPr>
          <w:rtl/>
        </w:rPr>
        <w:br/>
        <w:t>היו"ר קולט אביטל:</w:t>
      </w:r>
    </w:p>
    <w:p w14:paraId="7DFA188B" w14:textId="77777777" w:rsidR="00000000" w:rsidRDefault="00A92CBC">
      <w:pPr>
        <w:pStyle w:val="a0"/>
        <w:rPr>
          <w:rtl/>
        </w:rPr>
      </w:pPr>
    </w:p>
    <w:p w14:paraId="7E8C82CE" w14:textId="77777777" w:rsidR="00000000" w:rsidRDefault="00A92CBC">
      <w:pPr>
        <w:pStyle w:val="a0"/>
        <w:rPr>
          <w:rFonts w:hint="cs"/>
          <w:rtl/>
        </w:rPr>
      </w:pPr>
      <w:r>
        <w:rPr>
          <w:rFonts w:hint="cs"/>
          <w:rtl/>
        </w:rPr>
        <w:t xml:space="preserve">ובכן, ברוב מוחץ של חמישה, אין מתנגדים, אין נמנעים, אנחנו מעבירים את הנושא לוועדת הכספים. </w:t>
      </w:r>
    </w:p>
    <w:p w14:paraId="6F8311D8" w14:textId="77777777" w:rsidR="00000000" w:rsidRDefault="00A92CBC">
      <w:pPr>
        <w:pStyle w:val="a0"/>
        <w:rPr>
          <w:rtl/>
        </w:rPr>
      </w:pPr>
      <w:r>
        <w:rPr>
          <w:rtl/>
        </w:rPr>
        <w:br/>
      </w:r>
    </w:p>
    <w:p w14:paraId="125072CC" w14:textId="77777777" w:rsidR="00000000" w:rsidRDefault="00A92CBC">
      <w:pPr>
        <w:pStyle w:val="a2"/>
        <w:rPr>
          <w:rtl/>
        </w:rPr>
      </w:pPr>
    </w:p>
    <w:p w14:paraId="3350C22B" w14:textId="77777777" w:rsidR="00000000" w:rsidRDefault="00A92CBC">
      <w:pPr>
        <w:pStyle w:val="a2"/>
        <w:rPr>
          <w:rtl/>
        </w:rPr>
      </w:pPr>
      <w:bookmarkStart w:id="549" w:name="_Toc104196667"/>
      <w:r>
        <w:rPr>
          <w:rtl/>
        </w:rPr>
        <w:t>מסמכים שהונחו על שולחן הכנסת</w:t>
      </w:r>
      <w:bookmarkEnd w:id="549"/>
    </w:p>
    <w:p w14:paraId="3C35BF17" w14:textId="77777777" w:rsidR="00000000" w:rsidRDefault="00A92CBC">
      <w:pPr>
        <w:pStyle w:val="af1"/>
        <w:rPr>
          <w:rFonts w:hint="cs"/>
          <w:rtl/>
        </w:rPr>
      </w:pPr>
    </w:p>
    <w:p w14:paraId="74F0BC87" w14:textId="77777777" w:rsidR="00000000" w:rsidRDefault="00A92CBC">
      <w:pPr>
        <w:pStyle w:val="af1"/>
        <w:rPr>
          <w:rFonts w:hint="cs"/>
          <w:rtl/>
        </w:rPr>
      </w:pPr>
      <w:r>
        <w:rPr>
          <w:rtl/>
        </w:rPr>
        <w:t>היו"ר קולט אביטל:</w:t>
      </w:r>
    </w:p>
    <w:p w14:paraId="527D8BD1" w14:textId="77777777" w:rsidR="00000000" w:rsidRDefault="00A92CBC">
      <w:pPr>
        <w:pStyle w:val="a0"/>
        <w:rPr>
          <w:rFonts w:hint="cs"/>
          <w:rtl/>
        </w:rPr>
      </w:pPr>
    </w:p>
    <w:p w14:paraId="3569A5AC" w14:textId="77777777" w:rsidR="00000000" w:rsidRDefault="00A92CBC">
      <w:pPr>
        <w:pStyle w:val="a0"/>
        <w:rPr>
          <w:rFonts w:hint="cs"/>
          <w:rtl/>
        </w:rPr>
      </w:pPr>
      <w:r>
        <w:rPr>
          <w:rFonts w:hint="cs"/>
          <w:rtl/>
        </w:rPr>
        <w:t xml:space="preserve">הודעה לסגנית מזכיר הכנסת. </w:t>
      </w:r>
    </w:p>
    <w:p w14:paraId="31057BAC" w14:textId="77777777" w:rsidR="00000000" w:rsidRDefault="00A92CBC">
      <w:pPr>
        <w:pStyle w:val="a"/>
        <w:rPr>
          <w:rtl/>
        </w:rPr>
      </w:pPr>
      <w:r>
        <w:rPr>
          <w:rtl/>
        </w:rPr>
        <w:br/>
      </w:r>
      <w:bookmarkStart w:id="550" w:name="FS000000048T23_03_2005_18_38_36"/>
      <w:bookmarkStart w:id="551" w:name="_Toc104196668"/>
      <w:bookmarkEnd w:id="550"/>
      <w:r>
        <w:rPr>
          <w:rtl/>
        </w:rPr>
        <w:t>סגנית מזכיר הכנסת ירדנה מ</w:t>
      </w:r>
      <w:r>
        <w:rPr>
          <w:rtl/>
        </w:rPr>
        <w:t>לר-הורוביץ:</w:t>
      </w:r>
      <w:bookmarkEnd w:id="551"/>
    </w:p>
    <w:p w14:paraId="3A663433" w14:textId="77777777" w:rsidR="00000000" w:rsidRDefault="00A92CBC">
      <w:pPr>
        <w:pStyle w:val="a0"/>
        <w:rPr>
          <w:rtl/>
        </w:rPr>
      </w:pPr>
    </w:p>
    <w:p w14:paraId="7DED63A3" w14:textId="77777777" w:rsidR="00000000" w:rsidRDefault="00A92CBC">
      <w:pPr>
        <w:pStyle w:val="a0"/>
        <w:rPr>
          <w:rFonts w:hint="cs"/>
          <w:rtl/>
        </w:rPr>
      </w:pPr>
      <w:r>
        <w:rPr>
          <w:rFonts w:hint="cs"/>
          <w:rtl/>
        </w:rPr>
        <w:t xml:space="preserve">ברשות יושבת-ראש הישיבה, הנני מתכבדת להודיע, כי הונחו על שולחן הכנסת </w:t>
      </w:r>
      <w:r>
        <w:rPr>
          <w:rtl/>
        </w:rPr>
        <w:t>–</w:t>
      </w:r>
      <w:r>
        <w:rPr>
          <w:rFonts w:hint="cs"/>
          <w:rtl/>
        </w:rPr>
        <w:t xml:space="preserve"> </w:t>
      </w:r>
    </w:p>
    <w:p w14:paraId="17145FA0" w14:textId="77777777" w:rsidR="00000000" w:rsidRDefault="00A92CBC">
      <w:pPr>
        <w:pStyle w:val="a0"/>
        <w:rPr>
          <w:rFonts w:hint="cs"/>
          <w:rtl/>
        </w:rPr>
      </w:pPr>
    </w:p>
    <w:p w14:paraId="03A536E6" w14:textId="77777777" w:rsidR="00000000" w:rsidRDefault="00A92CBC">
      <w:pPr>
        <w:pStyle w:val="a0"/>
        <w:rPr>
          <w:rFonts w:hint="cs"/>
          <w:rtl/>
        </w:rPr>
      </w:pPr>
      <w:r>
        <w:rPr>
          <w:rFonts w:hint="cs"/>
          <w:rtl/>
        </w:rPr>
        <w:t>לקריאה שנייה ולקריאה שלישית: הצעת חוק מיסוי מקרקעין (שבח, מכירה ורכישה) (תיקון מס' 55), התשס"ה-2005, שהחזירה ועדת הכספים.</w:t>
      </w:r>
    </w:p>
    <w:p w14:paraId="7437CAC0" w14:textId="77777777" w:rsidR="00000000" w:rsidRDefault="00A92CBC">
      <w:pPr>
        <w:pStyle w:val="a0"/>
        <w:rPr>
          <w:rFonts w:hint="cs"/>
          <w:rtl/>
        </w:rPr>
      </w:pPr>
    </w:p>
    <w:p w14:paraId="1B6A269B" w14:textId="77777777" w:rsidR="00000000" w:rsidRDefault="00A92CBC">
      <w:pPr>
        <w:pStyle w:val="a0"/>
        <w:rPr>
          <w:rFonts w:hint="cs"/>
          <w:rtl/>
        </w:rPr>
      </w:pPr>
      <w:r>
        <w:rPr>
          <w:rFonts w:hint="cs"/>
          <w:rtl/>
        </w:rPr>
        <w:t>החלטת ועדת הכספים בצו תעריף המכס והפטורים ומס קנ</w:t>
      </w:r>
      <w:r>
        <w:rPr>
          <w:rFonts w:hint="cs"/>
          <w:rtl/>
        </w:rPr>
        <w:t>ייה על טובין (תיקון מס' 10), התשס"ה-2005.</w:t>
      </w:r>
    </w:p>
    <w:p w14:paraId="5257CFB7" w14:textId="77777777" w:rsidR="00000000" w:rsidRDefault="00A92CBC">
      <w:pPr>
        <w:pStyle w:val="a0"/>
        <w:rPr>
          <w:rFonts w:hint="cs"/>
          <w:rtl/>
        </w:rPr>
      </w:pPr>
    </w:p>
    <w:p w14:paraId="0DC87D4B" w14:textId="77777777" w:rsidR="00000000" w:rsidRDefault="00A92CBC">
      <w:pPr>
        <w:pStyle w:val="a0"/>
        <w:rPr>
          <w:rFonts w:hint="cs"/>
          <w:rtl/>
        </w:rPr>
      </w:pPr>
      <w:r>
        <w:rPr>
          <w:rFonts w:hint="cs"/>
          <w:rtl/>
        </w:rPr>
        <w:t>דוח ממפגש ועדת התרבות של האספה הפרלמנטרית האירו-ים-תיכונית - יורו-מד, שהגישה חברת הכנסת נעמי בלומנטל. תודה.</w:t>
      </w:r>
    </w:p>
    <w:p w14:paraId="5F7B699B" w14:textId="77777777" w:rsidR="00000000" w:rsidRDefault="00A92CBC">
      <w:pPr>
        <w:pStyle w:val="af1"/>
        <w:rPr>
          <w:rtl/>
        </w:rPr>
      </w:pPr>
      <w:r>
        <w:rPr>
          <w:rtl/>
        </w:rPr>
        <w:br/>
        <w:t>היו"ר קולט אביטל:</w:t>
      </w:r>
    </w:p>
    <w:p w14:paraId="1C8F4477" w14:textId="77777777" w:rsidR="00000000" w:rsidRDefault="00A92CBC">
      <w:pPr>
        <w:pStyle w:val="a0"/>
        <w:rPr>
          <w:rtl/>
        </w:rPr>
      </w:pPr>
    </w:p>
    <w:p w14:paraId="3F4244F3" w14:textId="77777777" w:rsidR="00000000" w:rsidRDefault="00A92CBC">
      <w:pPr>
        <w:pStyle w:val="a0"/>
        <w:rPr>
          <w:rFonts w:hint="cs"/>
          <w:rtl/>
        </w:rPr>
      </w:pPr>
      <w:r>
        <w:rPr>
          <w:rFonts w:hint="cs"/>
          <w:rtl/>
        </w:rPr>
        <w:t>תודה רבה.</w:t>
      </w:r>
    </w:p>
    <w:p w14:paraId="6C5BEF33" w14:textId="77777777" w:rsidR="00000000" w:rsidRDefault="00A92CBC">
      <w:pPr>
        <w:pStyle w:val="a0"/>
        <w:rPr>
          <w:rtl/>
        </w:rPr>
      </w:pPr>
      <w:r>
        <w:rPr>
          <w:rtl/>
        </w:rPr>
        <w:br/>
      </w:r>
    </w:p>
    <w:p w14:paraId="1DF457F6" w14:textId="77777777" w:rsidR="00000000" w:rsidRDefault="00A92CBC">
      <w:pPr>
        <w:pStyle w:val="a2"/>
        <w:rPr>
          <w:rtl/>
        </w:rPr>
      </w:pPr>
    </w:p>
    <w:p w14:paraId="41DF4984" w14:textId="77777777" w:rsidR="00000000" w:rsidRDefault="00A92CBC">
      <w:pPr>
        <w:pStyle w:val="a2"/>
        <w:rPr>
          <w:rFonts w:hint="cs"/>
          <w:rtl/>
        </w:rPr>
      </w:pPr>
      <w:bookmarkStart w:id="552" w:name="CS98017FI0098017T23_03_2005_18_41_48"/>
      <w:bookmarkStart w:id="553" w:name="_Toc104196669"/>
      <w:bookmarkEnd w:id="552"/>
      <w:r>
        <w:rPr>
          <w:rtl/>
        </w:rPr>
        <w:t>הצע</w:t>
      </w:r>
      <w:r>
        <w:rPr>
          <w:rFonts w:hint="cs"/>
          <w:rtl/>
        </w:rPr>
        <w:t>ה</w:t>
      </w:r>
      <w:r>
        <w:rPr>
          <w:rtl/>
        </w:rPr>
        <w:t xml:space="preserve"> לסדר-היום</w:t>
      </w:r>
      <w:bookmarkEnd w:id="553"/>
    </w:p>
    <w:p w14:paraId="2E141BEE" w14:textId="77777777" w:rsidR="00000000" w:rsidRDefault="00A92CBC">
      <w:pPr>
        <w:pStyle w:val="a2"/>
        <w:rPr>
          <w:rtl/>
        </w:rPr>
      </w:pPr>
      <w:bookmarkStart w:id="554" w:name="_Toc104196670"/>
      <w:r>
        <w:rPr>
          <w:rtl/>
        </w:rPr>
        <w:t>צו איסור העתקת מגורים ליישובים המיועדים לפינוי</w:t>
      </w:r>
      <w:bookmarkEnd w:id="554"/>
      <w:r>
        <w:rPr>
          <w:rtl/>
        </w:rPr>
        <w:t xml:space="preserve"> </w:t>
      </w:r>
    </w:p>
    <w:p w14:paraId="54803E2B" w14:textId="77777777" w:rsidR="00000000" w:rsidRDefault="00A92CBC">
      <w:pPr>
        <w:pStyle w:val="af1"/>
        <w:rPr>
          <w:rFonts w:hint="cs"/>
          <w:rtl/>
        </w:rPr>
      </w:pPr>
    </w:p>
    <w:p w14:paraId="56DDE71D" w14:textId="77777777" w:rsidR="00000000" w:rsidRDefault="00A92CBC">
      <w:pPr>
        <w:pStyle w:val="af1"/>
        <w:rPr>
          <w:rFonts w:hint="cs"/>
          <w:rtl/>
        </w:rPr>
      </w:pPr>
      <w:r>
        <w:rPr>
          <w:rtl/>
        </w:rPr>
        <w:t>היו"ר קו</w:t>
      </w:r>
      <w:r>
        <w:rPr>
          <w:rtl/>
        </w:rPr>
        <w:t>לט אביטל:</w:t>
      </w:r>
    </w:p>
    <w:p w14:paraId="19F8282B" w14:textId="77777777" w:rsidR="00000000" w:rsidRDefault="00A92CBC">
      <w:pPr>
        <w:pStyle w:val="a0"/>
        <w:rPr>
          <w:rFonts w:hint="cs"/>
          <w:rtl/>
        </w:rPr>
      </w:pPr>
    </w:p>
    <w:p w14:paraId="6029AAEC" w14:textId="77777777" w:rsidR="00000000" w:rsidRDefault="00A92CBC">
      <w:pPr>
        <w:pStyle w:val="a0"/>
        <w:rPr>
          <w:rFonts w:hint="cs"/>
          <w:rtl/>
        </w:rPr>
      </w:pPr>
      <w:r>
        <w:rPr>
          <w:rFonts w:hint="cs"/>
          <w:rtl/>
        </w:rPr>
        <w:t xml:space="preserve">אנחנו עוברים לנושא הבא על סדר-היום: צו איסור העתקת מגורים ליישובים המיועדים לפינוי - הצעות מס' 6507, 6517, 6527, 6528, 6531, 6539 ו-6544. ישיב סגן שר הביטחון. חבר הכנסת משולם נהרי - אינו נמצא. חבר הכנסת אריה אלדד, בבקשה. אחריו - חבר הכנסת ג'מאל </w:t>
      </w:r>
      <w:r>
        <w:rPr>
          <w:rFonts w:hint="cs"/>
          <w:rtl/>
        </w:rPr>
        <w:t xml:space="preserve">זחאלקה, ואחריו - חבר הכנסת אפי איתם. </w:t>
      </w:r>
    </w:p>
    <w:p w14:paraId="398F0D81" w14:textId="77777777" w:rsidR="00000000" w:rsidRDefault="00A92CBC">
      <w:pPr>
        <w:pStyle w:val="a"/>
        <w:rPr>
          <w:rtl/>
        </w:rPr>
      </w:pPr>
      <w:r>
        <w:rPr>
          <w:rtl/>
        </w:rPr>
        <w:br/>
      </w:r>
      <w:bookmarkStart w:id="555" w:name="FS000001055T23_03_2005_18_42_33"/>
      <w:bookmarkStart w:id="556" w:name="_Toc104196671"/>
      <w:bookmarkEnd w:id="555"/>
      <w:r>
        <w:rPr>
          <w:rtl/>
        </w:rPr>
        <w:t>אריה אלדד (האיחוד הלאומי - ישראל ביתנו):</w:t>
      </w:r>
      <w:bookmarkEnd w:id="556"/>
    </w:p>
    <w:p w14:paraId="4005EBAC" w14:textId="77777777" w:rsidR="00000000" w:rsidRDefault="00A92CBC">
      <w:pPr>
        <w:pStyle w:val="a0"/>
        <w:rPr>
          <w:rtl/>
        </w:rPr>
      </w:pPr>
    </w:p>
    <w:p w14:paraId="3E2F0F35" w14:textId="77777777" w:rsidR="00000000" w:rsidRDefault="00A92CBC">
      <w:pPr>
        <w:pStyle w:val="a0"/>
        <w:rPr>
          <w:rFonts w:hint="cs"/>
          <w:rtl/>
        </w:rPr>
      </w:pPr>
      <w:r>
        <w:rPr>
          <w:rFonts w:hint="cs"/>
          <w:rtl/>
        </w:rPr>
        <w:t>גברתי היושבת-ראש, אדוני סגן השר - שהיה פה לפני - - -</w:t>
      </w:r>
    </w:p>
    <w:p w14:paraId="2E674969" w14:textId="77777777" w:rsidR="00000000" w:rsidRDefault="00A92CBC">
      <w:pPr>
        <w:pStyle w:val="af1"/>
        <w:rPr>
          <w:rtl/>
        </w:rPr>
      </w:pPr>
      <w:r>
        <w:rPr>
          <w:rtl/>
        </w:rPr>
        <w:br/>
        <w:t>היו"ר קולט אביטל:</w:t>
      </w:r>
    </w:p>
    <w:p w14:paraId="4B77FCDD" w14:textId="77777777" w:rsidR="00000000" w:rsidRDefault="00A92CBC">
      <w:pPr>
        <w:pStyle w:val="a0"/>
        <w:rPr>
          <w:rtl/>
        </w:rPr>
      </w:pPr>
    </w:p>
    <w:p w14:paraId="552C7B35" w14:textId="77777777" w:rsidR="00000000" w:rsidRDefault="00A92CBC">
      <w:pPr>
        <w:pStyle w:val="a0"/>
        <w:rPr>
          <w:rFonts w:hint="cs"/>
          <w:rtl/>
        </w:rPr>
      </w:pPr>
      <w:r>
        <w:rPr>
          <w:rFonts w:hint="cs"/>
          <w:rtl/>
        </w:rPr>
        <w:t>הוא נמצא, הוא רק לא מקשיב.</w:t>
      </w:r>
    </w:p>
    <w:p w14:paraId="267F80B0" w14:textId="77777777" w:rsidR="00000000" w:rsidRDefault="00A92CBC">
      <w:pPr>
        <w:pStyle w:val="-"/>
        <w:rPr>
          <w:rtl/>
        </w:rPr>
      </w:pPr>
      <w:r>
        <w:rPr>
          <w:rtl/>
        </w:rPr>
        <w:br/>
      </w:r>
      <w:bookmarkStart w:id="557" w:name="FS000001055T23_03_2005_18_43_15C"/>
      <w:bookmarkEnd w:id="557"/>
      <w:r>
        <w:rPr>
          <w:rtl/>
        </w:rPr>
        <w:t>אריה אלדד (האיחוד הלאומי - ישראל ביתנו):</w:t>
      </w:r>
    </w:p>
    <w:p w14:paraId="0478B104" w14:textId="77777777" w:rsidR="00000000" w:rsidRDefault="00A92CBC">
      <w:pPr>
        <w:pStyle w:val="a0"/>
        <w:rPr>
          <w:rtl/>
        </w:rPr>
      </w:pPr>
    </w:p>
    <w:p w14:paraId="252B8819" w14:textId="77777777" w:rsidR="00000000" w:rsidRDefault="00A92CBC">
      <w:pPr>
        <w:pStyle w:val="a0"/>
        <w:rPr>
          <w:rFonts w:hint="cs"/>
          <w:rtl/>
        </w:rPr>
      </w:pPr>
      <w:r>
        <w:rPr>
          <w:rFonts w:hint="cs"/>
          <w:rtl/>
        </w:rPr>
        <w:t>חברי, אלוף פיקוד המרכז ואלוף פיק</w:t>
      </w:r>
      <w:r>
        <w:rPr>
          <w:rFonts w:hint="cs"/>
          <w:rtl/>
        </w:rPr>
        <w:t xml:space="preserve">וד הדרום הוציאו צווים האוסרים על יהודים לעבור להתגורר בשטחי רצועת-עזה וצפון השומרון, השטחים שמיועדים לפינוי. </w:t>
      </w:r>
    </w:p>
    <w:p w14:paraId="1210EFEA" w14:textId="77777777" w:rsidR="00000000" w:rsidRDefault="00A92CBC">
      <w:pPr>
        <w:pStyle w:val="a0"/>
        <w:rPr>
          <w:rFonts w:hint="cs"/>
          <w:rtl/>
        </w:rPr>
      </w:pPr>
    </w:p>
    <w:p w14:paraId="2ED0ACC4" w14:textId="77777777" w:rsidR="00000000" w:rsidRDefault="00A92CBC">
      <w:pPr>
        <w:pStyle w:val="a0"/>
        <w:rPr>
          <w:rFonts w:hint="cs"/>
          <w:rtl/>
        </w:rPr>
      </w:pPr>
      <w:r>
        <w:rPr>
          <w:rFonts w:hint="cs"/>
          <w:rtl/>
        </w:rPr>
        <w:t xml:space="preserve">מאז הצווים שהוציא הצאר - היה זה כמדומני אלכסנדר הראשון, שהגביל ישיבת יהודים לתחום המושב ואסר את רישום מגוריהם באזורים אחרים - אינני זוכר צו כזה, </w:t>
      </w:r>
      <w:r>
        <w:rPr>
          <w:rFonts w:hint="cs"/>
          <w:rtl/>
        </w:rPr>
        <w:t xml:space="preserve">ואני תמה על אלופי צה"ל, שגם כאשר הם יודעים שהם יצטרכו לפנות, אולי בכוח הזרוע, כל מי שיושב בשטח, אין ידם רועדת כשהם חותמים על צו שבו כתוב שיש בארץ-ישראל מקומות שליהודים אסור לגור בהם. </w:t>
      </w:r>
    </w:p>
    <w:p w14:paraId="16809CFE" w14:textId="77777777" w:rsidR="00000000" w:rsidRDefault="00A92CBC">
      <w:pPr>
        <w:pStyle w:val="a0"/>
        <w:rPr>
          <w:rFonts w:hint="cs"/>
          <w:rtl/>
        </w:rPr>
      </w:pPr>
    </w:p>
    <w:p w14:paraId="5F13822E" w14:textId="77777777" w:rsidR="00000000" w:rsidRDefault="00A92CBC">
      <w:pPr>
        <w:pStyle w:val="a0"/>
        <w:rPr>
          <w:rFonts w:hint="cs"/>
          <w:rtl/>
        </w:rPr>
      </w:pPr>
      <w:r>
        <w:rPr>
          <w:rFonts w:hint="cs"/>
          <w:rtl/>
        </w:rPr>
        <w:t>חברי חברי הכנסת, במושב גדיד שבגוש-קטיף מתגוררת זה 16 שנה משפחת לב-רן. ל</w:t>
      </w:r>
      <w:r>
        <w:rPr>
          <w:rFonts w:hint="cs"/>
          <w:rtl/>
        </w:rPr>
        <w:t>משפחה שישה ילדים נשואים שמתגוררים עם משפחותיהם בגוש-קטיף. רון לב-רן היה בן 14 כשהגיע לגוש. לאחר נישואיו עבר לאחד מיישובי השומרון והתגורר שם במשך שישה חודשים, ולפני תשעה חודשים הם עזבו את השומרון, והחל מחודש פברואר השנה הם רשומים במזכירות היישוב כתושבים בגד</w:t>
      </w:r>
      <w:r>
        <w:rPr>
          <w:rFonts w:hint="cs"/>
          <w:rtl/>
        </w:rPr>
        <w:t xml:space="preserve">יד. יש להם חשבון בנק פעיל בגוש, הם רשומים בקופת-חולים בגוש, מקבלים שם טיפול, הם שוכרים דירה במושב, אבל צו האלוף תפס אותם לפני שהספיקו להעתיק את כתובתם במשרד הפנים. </w:t>
      </w:r>
    </w:p>
    <w:p w14:paraId="0A760A9C" w14:textId="77777777" w:rsidR="00000000" w:rsidRDefault="00A92CBC">
      <w:pPr>
        <w:pStyle w:val="a0"/>
        <w:rPr>
          <w:rFonts w:hint="cs"/>
          <w:rtl/>
        </w:rPr>
      </w:pPr>
    </w:p>
    <w:p w14:paraId="6D81CBB9" w14:textId="77777777" w:rsidR="00000000" w:rsidRDefault="00A92CBC">
      <w:pPr>
        <w:pStyle w:val="a0"/>
        <w:rPr>
          <w:rFonts w:hint="cs"/>
          <w:rtl/>
        </w:rPr>
      </w:pPr>
      <w:r>
        <w:rPr>
          <w:rFonts w:hint="cs"/>
          <w:rtl/>
        </w:rPr>
        <w:t>שר הביטחון כבר הצהיר על כוונתו לסגור את שטחי רצועת-עזה וצפון השומרון לפני חג הפסח. לא רק ש</w:t>
      </w:r>
      <w:r>
        <w:rPr>
          <w:rFonts w:hint="cs"/>
          <w:rtl/>
        </w:rPr>
        <w:t>גזר עליהם גירוש, הגליה ועקירה, הוא גם מבקש למנוע ממשפחת לב-רן להסב בחג החירות האחרון שאולי יהיה להם במושב גדיד, עם כל בני משפחתם, משום שאם יעז אחד מבני המשפחה לצאת מגוש-קטיף - הוא לא יוכל לחזור לשם ולהסב עם הוריו בחג. וכן 8,000 התושבים, הרשומים כתושבים במר</w:t>
      </w:r>
      <w:r>
        <w:rPr>
          <w:rFonts w:hint="cs"/>
          <w:rtl/>
        </w:rPr>
        <w:t xml:space="preserve">שם האוכלוסין של מדינת ישראל וכתובתם היא באזורים הללו, לא יוכלו להביא את בני משפחותיהם לחגוג עמם על-פי צו האלוף הזה, כי אי-אפשר לשנות כתובת והם לא יוכלו לחגוג עם בני משפחותיהם. </w:t>
      </w:r>
    </w:p>
    <w:p w14:paraId="27717C3C" w14:textId="77777777" w:rsidR="00000000" w:rsidRDefault="00A92CBC">
      <w:pPr>
        <w:pStyle w:val="a0"/>
        <w:rPr>
          <w:rFonts w:hint="cs"/>
          <w:rtl/>
        </w:rPr>
      </w:pPr>
    </w:p>
    <w:p w14:paraId="47B7BF5F" w14:textId="77777777" w:rsidR="00000000" w:rsidRDefault="00A92CBC">
      <w:pPr>
        <w:pStyle w:val="a0"/>
        <w:rPr>
          <w:rFonts w:hint="cs"/>
          <w:rtl/>
        </w:rPr>
      </w:pPr>
      <w:r>
        <w:rPr>
          <w:rFonts w:hint="cs"/>
          <w:rtl/>
        </w:rPr>
        <w:t>חברי הכנסת, החוק שחוקקתם הוא מהאכזריים ביותר שידעה מדינת ישראל. יש בכלל ספק אם</w:t>
      </w:r>
      <w:r>
        <w:rPr>
          <w:rFonts w:hint="cs"/>
          <w:rtl/>
        </w:rPr>
        <w:t xml:space="preserve"> הוא יכול לעמוד במבחן של משפט בין-לאומי, אבל לא זאת השאלה. אבל גם כשמחוקקים חוק אכזרי כזה צריך להיות גבול לדרקוניות, גבול אנושי למה שעושים לאלה שנכלאו באותו שטח. שלא לאפשר להם אפילו לחגוג את חג הפסח עם בני משפחותיהם? תודה רבה.</w:t>
      </w:r>
    </w:p>
    <w:p w14:paraId="6F35747A" w14:textId="77777777" w:rsidR="00000000" w:rsidRDefault="00A92CBC">
      <w:pPr>
        <w:pStyle w:val="af1"/>
        <w:rPr>
          <w:rtl/>
        </w:rPr>
      </w:pPr>
      <w:r>
        <w:rPr>
          <w:rtl/>
        </w:rPr>
        <w:br/>
        <w:t>היו"ר קולט אביטל:</w:t>
      </w:r>
    </w:p>
    <w:p w14:paraId="70C26BC5" w14:textId="77777777" w:rsidR="00000000" w:rsidRDefault="00A92CBC">
      <w:pPr>
        <w:pStyle w:val="a0"/>
        <w:rPr>
          <w:rtl/>
        </w:rPr>
      </w:pPr>
    </w:p>
    <w:p w14:paraId="6DAD63B8" w14:textId="77777777" w:rsidR="00000000" w:rsidRDefault="00A92CBC">
      <w:pPr>
        <w:pStyle w:val="a0"/>
        <w:rPr>
          <w:rFonts w:hint="cs"/>
          <w:rtl/>
        </w:rPr>
      </w:pPr>
      <w:r>
        <w:rPr>
          <w:rFonts w:hint="cs"/>
          <w:rtl/>
        </w:rPr>
        <w:t>תודה רבה.</w:t>
      </w:r>
      <w:r>
        <w:rPr>
          <w:rFonts w:hint="cs"/>
          <w:rtl/>
        </w:rPr>
        <w:t xml:space="preserve"> חבר הכנסת ג'מאל זחאלקה - אינו נמצא; חבר הכנסת אפי איתם - אינו נמצא; חבר הכנסת יחיאל חזן - אינו נמצא; חבר הכנסת עמרם מצנע - אינו נמצא. ובכן, ישיב סגן שר הביטחון, בבקשה.</w:t>
      </w:r>
    </w:p>
    <w:p w14:paraId="2FD76D20" w14:textId="77777777" w:rsidR="00000000" w:rsidRDefault="00A92CBC">
      <w:pPr>
        <w:pStyle w:val="a"/>
        <w:rPr>
          <w:rtl/>
        </w:rPr>
      </w:pPr>
      <w:r>
        <w:rPr>
          <w:rtl/>
        </w:rPr>
        <w:br/>
      </w:r>
      <w:bookmarkStart w:id="558" w:name="FS000000464T23_03_2005_18_53_10"/>
      <w:bookmarkStart w:id="559" w:name="_Toc104196672"/>
      <w:bookmarkEnd w:id="558"/>
      <w:r>
        <w:rPr>
          <w:rtl/>
        </w:rPr>
        <w:t>סגן שר הביטחון זאב בוים:</w:t>
      </w:r>
      <w:bookmarkEnd w:id="559"/>
    </w:p>
    <w:p w14:paraId="76823206" w14:textId="77777777" w:rsidR="00000000" w:rsidRDefault="00A92CBC">
      <w:pPr>
        <w:pStyle w:val="a0"/>
        <w:rPr>
          <w:rtl/>
        </w:rPr>
      </w:pPr>
    </w:p>
    <w:p w14:paraId="7BC6025E" w14:textId="77777777" w:rsidR="00000000" w:rsidRDefault="00A92CBC">
      <w:pPr>
        <w:pStyle w:val="a0"/>
        <w:rPr>
          <w:rFonts w:hint="cs"/>
          <w:rtl/>
        </w:rPr>
      </w:pPr>
      <w:r>
        <w:rPr>
          <w:rFonts w:hint="cs"/>
          <w:rtl/>
        </w:rPr>
        <w:t>גברתי היושבת-ראש, חבר הכנסת פרופסור אלדד, לפי סעיף 22(ב) לחו</w:t>
      </w:r>
      <w:r>
        <w:rPr>
          <w:rFonts w:hint="cs"/>
          <w:rtl/>
        </w:rPr>
        <w:t xml:space="preserve">ק יישום תוכנית ההתנתקות, התשס"ה-2005, רשאי ראש הממשלה, בהתייעצות עם שר הביטחון והשר לביטחון פנים, להוציא צו שעל-פיו תוגבל הכניסה לשטח המיועד לפינוי. </w:t>
      </w:r>
    </w:p>
    <w:p w14:paraId="7655C974" w14:textId="77777777" w:rsidR="00000000" w:rsidRDefault="00A92CBC">
      <w:pPr>
        <w:pStyle w:val="a0"/>
        <w:rPr>
          <w:rFonts w:hint="cs"/>
          <w:rtl/>
        </w:rPr>
      </w:pPr>
    </w:p>
    <w:p w14:paraId="541E6A57" w14:textId="77777777" w:rsidR="00000000" w:rsidRDefault="00A92CBC">
      <w:pPr>
        <w:pStyle w:val="a0"/>
        <w:rPr>
          <w:rFonts w:hint="cs"/>
          <w:rtl/>
        </w:rPr>
      </w:pPr>
      <w:r>
        <w:rPr>
          <w:rFonts w:hint="cs"/>
          <w:rtl/>
        </w:rPr>
        <w:t>על-פי הוראות סעיף 23 לחוק, היה ויוצא צו הגבלת כניסה כאמור - לא ייכנס ולא ישהה ישראלי בשטח המיועד לפינוי מ</w:t>
      </w:r>
      <w:r>
        <w:rPr>
          <w:rFonts w:hint="cs"/>
          <w:rtl/>
        </w:rPr>
        <w:t xml:space="preserve">יום הגבלת הכניסה ועד ליום הפינוי, אלא בהיתר מהמפקד הצבאי באזור. </w:t>
      </w:r>
    </w:p>
    <w:p w14:paraId="2DE2678B" w14:textId="77777777" w:rsidR="00000000" w:rsidRDefault="00A92CBC">
      <w:pPr>
        <w:pStyle w:val="a0"/>
        <w:rPr>
          <w:rFonts w:hint="cs"/>
          <w:rtl/>
        </w:rPr>
      </w:pPr>
    </w:p>
    <w:p w14:paraId="61AB1477" w14:textId="77777777" w:rsidR="00000000" w:rsidRDefault="00A92CBC">
      <w:pPr>
        <w:pStyle w:val="a0"/>
        <w:rPr>
          <w:rFonts w:hint="cs"/>
          <w:rtl/>
        </w:rPr>
      </w:pPr>
      <w:r>
        <w:rPr>
          <w:rFonts w:hint="cs"/>
          <w:rtl/>
        </w:rPr>
        <w:t>היתר כניסה או שהייה יינתן לישראלי שמקום מגוריו הקבוע הוא באותו שטח, וכן לפי שיקול דעתו של המפקד הצבאי, למי שמקום עבודתו בשטח, לספקי שירותים חיוניים, למי שנוכחותם בשטח נחוצה לצורכי הפינוי ולא</w:t>
      </w:r>
      <w:r>
        <w:rPr>
          <w:rFonts w:hint="cs"/>
          <w:rtl/>
        </w:rPr>
        <w:t xml:space="preserve">חרים שנוכחותם בשטח לא תפריע לפינוי. </w:t>
      </w:r>
    </w:p>
    <w:p w14:paraId="7B3CF251" w14:textId="77777777" w:rsidR="00000000" w:rsidRDefault="00A92CBC">
      <w:pPr>
        <w:pStyle w:val="a0"/>
        <w:rPr>
          <w:rFonts w:hint="cs"/>
          <w:rtl/>
        </w:rPr>
      </w:pPr>
    </w:p>
    <w:p w14:paraId="6C290C80" w14:textId="77777777" w:rsidR="00000000" w:rsidRDefault="00A92CBC">
      <w:pPr>
        <w:pStyle w:val="a0"/>
        <w:rPr>
          <w:rFonts w:hint="cs"/>
          <w:rtl/>
        </w:rPr>
      </w:pPr>
      <w:r>
        <w:rPr>
          <w:rFonts w:hint="cs"/>
          <w:rtl/>
        </w:rPr>
        <w:t xml:space="preserve">יצוין כי על-פי החוק אין בהסכמת ראש הממשלה כאמור לעיל כדי לגרוע מכל סמכות הנתונה למפקד הצבאי לפי תחיקת הביטחון. </w:t>
      </w:r>
    </w:p>
    <w:p w14:paraId="7DD18D19" w14:textId="77777777" w:rsidR="00000000" w:rsidRDefault="00A92CBC">
      <w:pPr>
        <w:pStyle w:val="a0"/>
        <w:rPr>
          <w:rFonts w:hint="cs"/>
          <w:rtl/>
        </w:rPr>
      </w:pPr>
    </w:p>
    <w:p w14:paraId="6B1EE8FF" w14:textId="77777777" w:rsidR="00000000" w:rsidRDefault="00A92CBC">
      <w:pPr>
        <w:pStyle w:val="a0"/>
        <w:rPr>
          <w:rFonts w:hint="cs"/>
          <w:rtl/>
        </w:rPr>
      </w:pPr>
      <w:r>
        <w:rPr>
          <w:rFonts w:hint="cs"/>
          <w:rtl/>
        </w:rPr>
        <w:t>מאידך גיסא, לצורך יישום החוק הנ"ל הוציאו המפקדים הצבאיים באזור צו אלוף פיקוד דרום מ-17 במרס 2005 וצו אלוף</w:t>
      </w:r>
      <w:r>
        <w:rPr>
          <w:rFonts w:hint="cs"/>
          <w:rtl/>
        </w:rPr>
        <w:t xml:space="preserve"> פיקוד מרכז מ-20 במרס 2005, בהנחיית הדרג המדיני, קרי ראש הממשלה ושר הביטחון, צו הקובע איסור העתקת מגורים אל חבל-עזה והיישובים גנים, כדים, שא-נור וחומש שבצפון השומרון. זאת על מנת למנוע עקיפתו של צו הגבלת הכניסה לכשיוכרז עליו. </w:t>
      </w:r>
    </w:p>
    <w:p w14:paraId="1BDD74A7" w14:textId="77777777" w:rsidR="00000000" w:rsidRDefault="00A92CBC">
      <w:pPr>
        <w:pStyle w:val="a0"/>
        <w:rPr>
          <w:rFonts w:hint="cs"/>
          <w:rtl/>
        </w:rPr>
      </w:pPr>
    </w:p>
    <w:p w14:paraId="19D0E171" w14:textId="77777777" w:rsidR="00000000" w:rsidRDefault="00A92CBC">
      <w:pPr>
        <w:pStyle w:val="a0"/>
        <w:rPr>
          <w:rFonts w:hint="cs"/>
          <w:rtl/>
        </w:rPr>
      </w:pPr>
      <w:r>
        <w:rPr>
          <w:rFonts w:hint="cs"/>
          <w:rtl/>
        </w:rPr>
        <w:t>יש לציין שמטרת הצווים היא למנ</w:t>
      </w:r>
      <w:r>
        <w:rPr>
          <w:rFonts w:hint="cs"/>
          <w:rtl/>
        </w:rPr>
        <w:t xml:space="preserve">וע תגבור האזורים המדוברים בגורמים שיקשו את הפינוי הצפוי באופן שעלול להביא להתנגשויות בלתי רצויות בין המתפנים לכוחות הביטחון.           </w:t>
      </w:r>
    </w:p>
    <w:p w14:paraId="7D657D6B" w14:textId="77777777" w:rsidR="00000000" w:rsidRDefault="00A92CBC">
      <w:pPr>
        <w:pStyle w:val="a"/>
        <w:rPr>
          <w:rtl/>
        </w:rPr>
      </w:pPr>
      <w:bookmarkStart w:id="560" w:name="FS000000464T23_03_2005_18_54_14"/>
      <w:bookmarkEnd w:id="560"/>
    </w:p>
    <w:p w14:paraId="39897C1D" w14:textId="77777777" w:rsidR="00000000" w:rsidRDefault="00A92CBC">
      <w:pPr>
        <w:pStyle w:val="a0"/>
        <w:rPr>
          <w:rFonts w:hint="cs"/>
          <w:rtl/>
        </w:rPr>
      </w:pPr>
      <w:r>
        <w:rPr>
          <w:rFonts w:hint="cs"/>
          <w:rtl/>
        </w:rPr>
        <w:t>חברי הכנסת, הצבא ממלא את הנחיות הדרג המדיני. ממשלת ישראל קיבלה החלטה על יישום תוכנית ההתנתקות, והפועל היוצא של ההחלטה ה</w:t>
      </w:r>
      <w:r>
        <w:rPr>
          <w:rFonts w:hint="cs"/>
          <w:rtl/>
        </w:rPr>
        <w:t>זאת הוא הצווים המדוברים. איני סבור שיש בשלב זה צורך בצווים מקיפים יותר, ודי באלה שהוצאו לאחר בחינת הגורמים המשפטיים עם משרד המשפטים והפרקליטות הצבאית. נכון להיום, טרם נתקבלה החלטה לגבי צו הגבלת הכניסה ומועד תחולתו. עיתוי כניסתו של צו זה לתוקף ייקבע בהתאם ל</w:t>
      </w:r>
      <w:r>
        <w:rPr>
          <w:rFonts w:hint="cs"/>
          <w:rtl/>
        </w:rPr>
        <w:t xml:space="preserve">נסיבות ולהערכת מצב. </w:t>
      </w:r>
    </w:p>
    <w:p w14:paraId="6A6B4351" w14:textId="77777777" w:rsidR="00000000" w:rsidRDefault="00A92CBC">
      <w:pPr>
        <w:pStyle w:val="a0"/>
        <w:rPr>
          <w:rFonts w:hint="cs"/>
          <w:rtl/>
        </w:rPr>
      </w:pPr>
    </w:p>
    <w:p w14:paraId="30027203" w14:textId="77777777" w:rsidR="00000000" w:rsidRDefault="00A92CBC">
      <w:pPr>
        <w:pStyle w:val="a0"/>
        <w:rPr>
          <w:rFonts w:hint="cs"/>
          <w:rtl/>
        </w:rPr>
      </w:pPr>
      <w:r>
        <w:rPr>
          <w:rFonts w:hint="cs"/>
          <w:rtl/>
        </w:rPr>
        <w:t>ועל כך אני רוצה להוסיף באופן קונקרטי לסוגיה, שאלה. חבר הכנסת אלדד, בהתקרב חג הפסח, הנושא הזה טרם הוכרע. אתמול ביקרתי בגוש-קטיף, נפגשתי שם עם פרנסי היישובים, עם מתיישבים, העלו גם את הסוגיה הזאת. אני אומר עכשיו את דעתי האישית. באופן איש</w:t>
      </w:r>
      <w:r>
        <w:rPr>
          <w:rFonts w:hint="cs"/>
          <w:rtl/>
        </w:rPr>
        <w:t xml:space="preserve">י, אני אמליץ בפני שר הביטחון לאפשר בחג הפסח כניסה של משפחות, כדי להצטרף למשפחות בגוש-קטיף. חג הפסח הוא חג מיוחד, הוא חג מיוחד בין השאר בגלל העובדה שבאמת משפחות מתכנסות ביחד, ויושבים, כנאמר בהגדה, שואלים את הקושיות, מה נשתנה, ואנחנו אומרים: בין יושבין ובין </w:t>
      </w:r>
      <w:r>
        <w:rPr>
          <w:rFonts w:hint="cs"/>
          <w:rtl/>
        </w:rPr>
        <w:t xml:space="preserve">מסובין, בלילה הזה כולנו מסובין. וגם אם </w:t>
      </w:r>
      <w:r>
        <w:rPr>
          <w:rtl/>
        </w:rPr>
        <w:t>–</w:t>
      </w:r>
      <w:r>
        <w:rPr>
          <w:rFonts w:hint="cs"/>
          <w:rtl/>
        </w:rPr>
        <w:t xml:space="preserve"> זו דעתי האישית </w:t>
      </w:r>
      <w:r>
        <w:rPr>
          <w:rtl/>
        </w:rPr>
        <w:t>–</w:t>
      </w:r>
      <w:r>
        <w:rPr>
          <w:rFonts w:hint="cs"/>
          <w:rtl/>
        </w:rPr>
        <w:t xml:space="preserve"> גם אם ייתכן שיהיו גורמים שירצו לנצל את החג הזה באמת כדי להיכנס ואחר כך להיות גורמים שמקשים על הפינוי, אני חושב שצריך להתחשב בחג, באופיו, במצבם של המתיישבים שם וברצון הטבעי שלהם דווקא בחג. צריך לזכור</w:t>
      </w:r>
      <w:r>
        <w:rPr>
          <w:rFonts w:hint="cs"/>
          <w:rtl/>
        </w:rPr>
        <w:t xml:space="preserve"> שחלק גדול מהאוכלוסייה בגוש-קטיף היא גם אוכלוסייה דתית, ובוודאי יחסה לחג הפסח עוד מקבל משנה חשיבות מתוקף אמונתה, ואשר על כן, זו דעתי. אני אעביר את הדעה הזאת, המלצתי, אל שר הביטחון, ואני מקווה שברוח זאת תיפול ההחלטה.</w:t>
      </w:r>
    </w:p>
    <w:p w14:paraId="68DCB308" w14:textId="77777777" w:rsidR="00000000" w:rsidRDefault="00A92CBC">
      <w:pPr>
        <w:pStyle w:val="a0"/>
        <w:rPr>
          <w:rFonts w:hint="cs"/>
          <w:rtl/>
        </w:rPr>
      </w:pPr>
    </w:p>
    <w:p w14:paraId="75CD20DB" w14:textId="77777777" w:rsidR="00000000" w:rsidRDefault="00A92CBC">
      <w:pPr>
        <w:pStyle w:val="a0"/>
        <w:rPr>
          <w:rFonts w:hint="cs"/>
          <w:rtl/>
        </w:rPr>
      </w:pPr>
      <w:r>
        <w:rPr>
          <w:rFonts w:hint="cs"/>
          <w:rtl/>
        </w:rPr>
        <w:t xml:space="preserve">עם זאת, צריך לזכור </w:t>
      </w:r>
      <w:r>
        <w:rPr>
          <w:rtl/>
        </w:rPr>
        <w:t>–</w:t>
      </w:r>
      <w:r>
        <w:rPr>
          <w:rFonts w:hint="cs"/>
          <w:rtl/>
        </w:rPr>
        <w:t xml:space="preserve"> וכאן אני אומר, אפש</w:t>
      </w:r>
      <w:r>
        <w:rPr>
          <w:rFonts w:hint="cs"/>
          <w:rtl/>
        </w:rPr>
        <w:t>ר להביא, חבר הכנסת אלדד, הרבה מקרים פרטניים - שיש בעיה, אבל בסופו של דבר, שר הביטחון, הדרג המדיני, אמון על ההחלטה להוציא לפועל, בעצם, או לתת את ההנחיה לכוחות הביטחון להוציא לפועל תוכנית שהתקבלה בממשלה ובכנסת. היא קשה, היא לא פשוטה, אסור לנו שהיא תהיה קשה ש</w:t>
      </w:r>
      <w:r>
        <w:rPr>
          <w:rFonts w:hint="cs"/>
          <w:rtl/>
        </w:rPr>
        <w:t xml:space="preserve">בעתיים. ויש הבדל גדול ומובן וברור שיהיה קושי מסוים, לא פשוט בפני עצמו, לפנות את תושבי הגוש, אבל קושי לאין-שיעור יותר גדול, עם כל מה שמתלווה לקושי הזה </w:t>
      </w:r>
      <w:r>
        <w:rPr>
          <w:rtl/>
        </w:rPr>
        <w:t>–</w:t>
      </w:r>
      <w:r>
        <w:rPr>
          <w:rFonts w:hint="cs"/>
          <w:rtl/>
        </w:rPr>
        <w:t xml:space="preserve"> ולא צריך פה לפרט מה המשמעות </w:t>
      </w:r>
      <w:r>
        <w:rPr>
          <w:rtl/>
        </w:rPr>
        <w:t>–</w:t>
      </w:r>
      <w:r>
        <w:rPr>
          <w:rFonts w:hint="cs"/>
          <w:rtl/>
        </w:rPr>
        <w:t xml:space="preserve"> כאשר לפתע ביום הפינוי יתברר שלא את אנשי גוש-קטיף לבד צריך לפנות, אלא הרבה </w:t>
      </w:r>
      <w:r>
        <w:rPr>
          <w:rFonts w:hint="cs"/>
          <w:rtl/>
        </w:rPr>
        <w:t xml:space="preserve">אנשים שהם לא תושבי הגוש, שימצאו דרכם ויבואו כאות הזדהות וכניסיון למנוע את ביצוע הפינוי. </w:t>
      </w:r>
    </w:p>
    <w:p w14:paraId="5972616D" w14:textId="77777777" w:rsidR="00000000" w:rsidRDefault="00A92CBC">
      <w:pPr>
        <w:pStyle w:val="a0"/>
        <w:rPr>
          <w:rFonts w:hint="cs"/>
          <w:rtl/>
        </w:rPr>
      </w:pPr>
    </w:p>
    <w:p w14:paraId="141073C8" w14:textId="77777777" w:rsidR="00000000" w:rsidRDefault="00A92CBC">
      <w:pPr>
        <w:pStyle w:val="a0"/>
        <w:rPr>
          <w:rFonts w:hint="cs"/>
          <w:rtl/>
        </w:rPr>
      </w:pPr>
      <w:r>
        <w:rPr>
          <w:rFonts w:hint="cs"/>
          <w:rtl/>
        </w:rPr>
        <w:t>עם כל הכבוד וההערכה גם לוויכוח וגם לעמדות של אלה שמתנגדים לתוכנית הזאת, כאשר יש צורך להוציאה לפועל על-פי הנחיות הדרג המדיני הנבחר, אז ראוי לעשות את כל הפעולות, כדי שב</w:t>
      </w:r>
      <w:r>
        <w:rPr>
          <w:rFonts w:hint="cs"/>
          <w:rtl/>
        </w:rPr>
        <w:t>כל המצב הקשה הזה שאנחנו נימצא בו בעת הפינוי - צריך לעשות הכול כדי למנוע שהוא לא יהיה קשה עוד יותר, ואני משתמש בלשון - -</w:t>
      </w:r>
    </w:p>
    <w:p w14:paraId="563689AF" w14:textId="77777777" w:rsidR="00000000" w:rsidRDefault="00A92CBC">
      <w:pPr>
        <w:pStyle w:val="a0"/>
        <w:rPr>
          <w:rFonts w:hint="cs"/>
          <w:rtl/>
        </w:rPr>
      </w:pPr>
    </w:p>
    <w:p w14:paraId="054CEA1A" w14:textId="77777777" w:rsidR="00000000" w:rsidRDefault="00A92CBC">
      <w:pPr>
        <w:pStyle w:val="af1"/>
        <w:rPr>
          <w:rtl/>
        </w:rPr>
      </w:pPr>
      <w:r>
        <w:rPr>
          <w:rFonts w:hint="eastAsia"/>
          <w:rtl/>
        </w:rPr>
        <w:t>היו</w:t>
      </w:r>
      <w:r>
        <w:rPr>
          <w:rtl/>
        </w:rPr>
        <w:t>"ר קולט אביטל:</w:t>
      </w:r>
    </w:p>
    <w:p w14:paraId="72BD8DA8" w14:textId="77777777" w:rsidR="00000000" w:rsidRDefault="00A92CBC">
      <w:pPr>
        <w:pStyle w:val="a0"/>
        <w:rPr>
          <w:rFonts w:hint="cs"/>
          <w:rtl/>
        </w:rPr>
      </w:pPr>
    </w:p>
    <w:p w14:paraId="6CF0584B" w14:textId="77777777" w:rsidR="00000000" w:rsidRDefault="00A92CBC">
      <w:pPr>
        <w:pStyle w:val="a0"/>
        <w:rPr>
          <w:rtl/>
        </w:rPr>
      </w:pPr>
      <w:r>
        <w:rPr>
          <w:rFonts w:hint="cs"/>
          <w:rtl/>
        </w:rPr>
        <w:t xml:space="preserve">עדינה. </w:t>
      </w:r>
    </w:p>
    <w:p w14:paraId="5B783599" w14:textId="77777777" w:rsidR="00000000" w:rsidRDefault="00A92CBC">
      <w:pPr>
        <w:pStyle w:val="a0"/>
        <w:rPr>
          <w:rFonts w:hint="cs"/>
          <w:rtl/>
        </w:rPr>
      </w:pPr>
    </w:p>
    <w:p w14:paraId="2DAD0E44" w14:textId="77777777" w:rsidR="00000000" w:rsidRDefault="00A92CBC">
      <w:pPr>
        <w:pStyle w:val="-"/>
        <w:rPr>
          <w:rtl/>
        </w:rPr>
      </w:pPr>
      <w:bookmarkStart w:id="561" w:name="FS000000464T23_03_2005_19_04_26C"/>
      <w:bookmarkEnd w:id="561"/>
      <w:r>
        <w:rPr>
          <w:rFonts w:hint="eastAsia"/>
          <w:rtl/>
        </w:rPr>
        <w:t>סגן</w:t>
      </w:r>
      <w:r>
        <w:rPr>
          <w:rtl/>
        </w:rPr>
        <w:t xml:space="preserve"> שר הביטחון זאב בוים:</w:t>
      </w:r>
    </w:p>
    <w:p w14:paraId="63091ED1" w14:textId="77777777" w:rsidR="00000000" w:rsidRDefault="00A92CBC">
      <w:pPr>
        <w:pStyle w:val="a0"/>
        <w:rPr>
          <w:rFonts w:hint="cs"/>
          <w:rtl/>
        </w:rPr>
      </w:pPr>
    </w:p>
    <w:p w14:paraId="6FF02924" w14:textId="77777777" w:rsidR="00000000" w:rsidRDefault="00A92CBC">
      <w:pPr>
        <w:pStyle w:val="a0"/>
        <w:rPr>
          <w:rFonts w:hint="cs"/>
          <w:rtl/>
        </w:rPr>
      </w:pPr>
      <w:r>
        <w:rPr>
          <w:rFonts w:hint="cs"/>
          <w:rtl/>
        </w:rPr>
        <w:t xml:space="preserve">- - עדינה, מה שנקרא, </w:t>
      </w:r>
      <w:r>
        <w:t>understatement</w:t>
      </w:r>
      <w:r>
        <w:rPr>
          <w:rFonts w:hint="cs"/>
          <w:rtl/>
        </w:rPr>
        <w:t xml:space="preserve">. תודה רבה, גברתי. </w:t>
      </w:r>
    </w:p>
    <w:p w14:paraId="6B673586" w14:textId="77777777" w:rsidR="00000000" w:rsidRDefault="00A92CBC">
      <w:pPr>
        <w:pStyle w:val="a0"/>
        <w:rPr>
          <w:rtl/>
        </w:rPr>
      </w:pPr>
    </w:p>
    <w:p w14:paraId="717D41CC" w14:textId="77777777" w:rsidR="00000000" w:rsidRDefault="00A92CBC">
      <w:pPr>
        <w:pStyle w:val="af1"/>
        <w:rPr>
          <w:rtl/>
        </w:rPr>
      </w:pPr>
      <w:r>
        <w:rPr>
          <w:rFonts w:hint="eastAsia"/>
          <w:rtl/>
        </w:rPr>
        <w:t>היו</w:t>
      </w:r>
      <w:r>
        <w:rPr>
          <w:rtl/>
        </w:rPr>
        <w:t>"ר קולט אביטל:</w:t>
      </w:r>
    </w:p>
    <w:p w14:paraId="6D523381" w14:textId="77777777" w:rsidR="00000000" w:rsidRDefault="00A92CBC">
      <w:pPr>
        <w:pStyle w:val="a0"/>
        <w:rPr>
          <w:rFonts w:hint="cs"/>
          <w:rtl/>
        </w:rPr>
      </w:pPr>
    </w:p>
    <w:p w14:paraId="058EDA92" w14:textId="77777777" w:rsidR="00000000" w:rsidRDefault="00A92CBC">
      <w:pPr>
        <w:pStyle w:val="a0"/>
        <w:rPr>
          <w:rFonts w:hint="cs"/>
          <w:rtl/>
        </w:rPr>
      </w:pPr>
      <w:r>
        <w:rPr>
          <w:rFonts w:hint="cs"/>
          <w:rtl/>
        </w:rPr>
        <w:t>תודה ר</w:t>
      </w:r>
      <w:r>
        <w:rPr>
          <w:rFonts w:hint="cs"/>
          <w:rtl/>
        </w:rPr>
        <w:t>בה. מה אתה מציע, אדוני סגן השר? מליאה? הסרה?</w:t>
      </w:r>
    </w:p>
    <w:p w14:paraId="5463CC82" w14:textId="77777777" w:rsidR="00000000" w:rsidRDefault="00A92CBC">
      <w:pPr>
        <w:pStyle w:val="a0"/>
        <w:rPr>
          <w:rFonts w:hint="cs"/>
          <w:rtl/>
        </w:rPr>
      </w:pPr>
    </w:p>
    <w:p w14:paraId="13A97D48" w14:textId="77777777" w:rsidR="00000000" w:rsidRDefault="00A92CBC">
      <w:pPr>
        <w:pStyle w:val="-"/>
        <w:rPr>
          <w:rtl/>
        </w:rPr>
      </w:pPr>
      <w:bookmarkStart w:id="562" w:name="FS000000464T23_03_2005_19_09_26C"/>
      <w:bookmarkEnd w:id="562"/>
      <w:r>
        <w:rPr>
          <w:rFonts w:hint="eastAsia"/>
          <w:rtl/>
        </w:rPr>
        <w:t>סגן</w:t>
      </w:r>
      <w:r>
        <w:rPr>
          <w:rtl/>
        </w:rPr>
        <w:t xml:space="preserve"> שר הביטחון זאב בוים:</w:t>
      </w:r>
    </w:p>
    <w:p w14:paraId="6837F5C4" w14:textId="77777777" w:rsidR="00000000" w:rsidRDefault="00A92CBC">
      <w:pPr>
        <w:pStyle w:val="a0"/>
        <w:rPr>
          <w:rFonts w:hint="cs"/>
          <w:rtl/>
        </w:rPr>
      </w:pPr>
    </w:p>
    <w:p w14:paraId="45DC4C66" w14:textId="77777777" w:rsidR="00000000" w:rsidRDefault="00A92CBC">
      <w:pPr>
        <w:pStyle w:val="a0"/>
        <w:rPr>
          <w:rFonts w:hint="cs"/>
          <w:rtl/>
        </w:rPr>
      </w:pPr>
      <w:r>
        <w:rPr>
          <w:rFonts w:hint="cs"/>
          <w:rtl/>
        </w:rPr>
        <w:t xml:space="preserve">אני מציע - למליאה. </w:t>
      </w:r>
    </w:p>
    <w:p w14:paraId="2F6BC9FC" w14:textId="77777777" w:rsidR="00000000" w:rsidRDefault="00A92CBC">
      <w:pPr>
        <w:pStyle w:val="a0"/>
        <w:rPr>
          <w:rFonts w:hint="cs"/>
          <w:rtl/>
        </w:rPr>
      </w:pPr>
    </w:p>
    <w:p w14:paraId="553095B9" w14:textId="77777777" w:rsidR="00000000" w:rsidRDefault="00A92CBC">
      <w:pPr>
        <w:pStyle w:val="af1"/>
        <w:rPr>
          <w:rtl/>
        </w:rPr>
      </w:pPr>
      <w:r>
        <w:rPr>
          <w:rFonts w:hint="eastAsia"/>
          <w:rtl/>
        </w:rPr>
        <w:t>היו</w:t>
      </w:r>
      <w:r>
        <w:rPr>
          <w:rtl/>
        </w:rPr>
        <w:t>"ר קולט אביטל:</w:t>
      </w:r>
    </w:p>
    <w:p w14:paraId="43ECB77E" w14:textId="77777777" w:rsidR="00000000" w:rsidRDefault="00A92CBC">
      <w:pPr>
        <w:pStyle w:val="a0"/>
        <w:rPr>
          <w:rFonts w:hint="cs"/>
          <w:rtl/>
        </w:rPr>
      </w:pPr>
    </w:p>
    <w:p w14:paraId="6B483C14" w14:textId="77777777" w:rsidR="00000000" w:rsidRDefault="00A92CBC">
      <w:pPr>
        <w:pStyle w:val="a0"/>
        <w:rPr>
          <w:rFonts w:hint="cs"/>
          <w:rtl/>
        </w:rPr>
      </w:pPr>
      <w:r>
        <w:rPr>
          <w:rFonts w:hint="cs"/>
          <w:rtl/>
        </w:rPr>
        <w:t>למליאה? אתה מסכים?</w:t>
      </w:r>
    </w:p>
    <w:p w14:paraId="4D35CD44" w14:textId="77777777" w:rsidR="00000000" w:rsidRDefault="00A92CBC">
      <w:pPr>
        <w:pStyle w:val="a0"/>
        <w:rPr>
          <w:rFonts w:hint="cs"/>
          <w:rtl/>
        </w:rPr>
      </w:pPr>
    </w:p>
    <w:p w14:paraId="2410893D" w14:textId="77777777" w:rsidR="00000000" w:rsidRDefault="00A92CBC">
      <w:pPr>
        <w:pStyle w:val="af0"/>
        <w:rPr>
          <w:rtl/>
        </w:rPr>
      </w:pPr>
      <w:r>
        <w:rPr>
          <w:rFonts w:hint="eastAsia"/>
          <w:rtl/>
        </w:rPr>
        <w:t>אריה</w:t>
      </w:r>
      <w:r>
        <w:rPr>
          <w:rtl/>
        </w:rPr>
        <w:t xml:space="preserve"> אלדד (האיחוד הלאומי - ישראל ביתנו):</w:t>
      </w:r>
    </w:p>
    <w:p w14:paraId="296DB357" w14:textId="77777777" w:rsidR="00000000" w:rsidRDefault="00A92CBC">
      <w:pPr>
        <w:pStyle w:val="a0"/>
        <w:rPr>
          <w:rFonts w:hint="cs"/>
          <w:rtl/>
        </w:rPr>
      </w:pPr>
    </w:p>
    <w:p w14:paraId="7085E3B3" w14:textId="77777777" w:rsidR="00000000" w:rsidRDefault="00A92CBC">
      <w:pPr>
        <w:pStyle w:val="a0"/>
        <w:rPr>
          <w:rFonts w:hint="cs"/>
          <w:rtl/>
        </w:rPr>
      </w:pPr>
      <w:r>
        <w:rPr>
          <w:rFonts w:hint="cs"/>
          <w:rtl/>
        </w:rPr>
        <w:t xml:space="preserve">כן. </w:t>
      </w:r>
    </w:p>
    <w:p w14:paraId="5B7D34B9" w14:textId="77777777" w:rsidR="00000000" w:rsidRDefault="00A92CBC">
      <w:pPr>
        <w:pStyle w:val="a0"/>
        <w:rPr>
          <w:rFonts w:hint="cs"/>
          <w:rtl/>
        </w:rPr>
      </w:pPr>
    </w:p>
    <w:p w14:paraId="6D5C9038" w14:textId="77777777" w:rsidR="00000000" w:rsidRDefault="00A92CBC">
      <w:pPr>
        <w:pStyle w:val="af1"/>
        <w:rPr>
          <w:rtl/>
        </w:rPr>
      </w:pPr>
      <w:r>
        <w:rPr>
          <w:rFonts w:hint="eastAsia"/>
          <w:rtl/>
        </w:rPr>
        <w:t>היו</w:t>
      </w:r>
      <w:r>
        <w:rPr>
          <w:rtl/>
        </w:rPr>
        <w:t>"ר קולט אביטל:</w:t>
      </w:r>
    </w:p>
    <w:p w14:paraId="1315AD95" w14:textId="77777777" w:rsidR="00000000" w:rsidRDefault="00A92CBC">
      <w:pPr>
        <w:pStyle w:val="a0"/>
        <w:rPr>
          <w:rFonts w:hint="cs"/>
          <w:rtl/>
        </w:rPr>
      </w:pPr>
    </w:p>
    <w:p w14:paraId="41B0DCB5" w14:textId="77777777" w:rsidR="00000000" w:rsidRDefault="00A92CBC">
      <w:pPr>
        <w:pStyle w:val="a0"/>
        <w:rPr>
          <w:rFonts w:hint="cs"/>
          <w:rtl/>
        </w:rPr>
      </w:pPr>
      <w:r>
        <w:rPr>
          <w:rFonts w:hint="cs"/>
          <w:rtl/>
        </w:rPr>
        <w:t xml:space="preserve">ובכן, אנחנו נעבור להצבעה. מליאה או הסרה. בעד זה מליאה. </w:t>
      </w:r>
    </w:p>
    <w:p w14:paraId="390FF2B5" w14:textId="77777777" w:rsidR="00000000" w:rsidRDefault="00A92CBC">
      <w:pPr>
        <w:pStyle w:val="a0"/>
        <w:rPr>
          <w:rFonts w:hint="cs"/>
          <w:rtl/>
        </w:rPr>
      </w:pPr>
    </w:p>
    <w:p w14:paraId="33DED342" w14:textId="77777777" w:rsidR="00000000" w:rsidRDefault="00A92CBC">
      <w:pPr>
        <w:pStyle w:val="af1"/>
        <w:rPr>
          <w:rFonts w:hint="cs"/>
          <w:rtl/>
        </w:rPr>
      </w:pPr>
    </w:p>
    <w:p w14:paraId="065B6C16" w14:textId="77777777" w:rsidR="00000000" w:rsidRDefault="00A92CBC">
      <w:pPr>
        <w:pStyle w:val="ab"/>
        <w:bidi/>
        <w:rPr>
          <w:rFonts w:hint="cs"/>
          <w:rtl/>
        </w:rPr>
      </w:pPr>
      <w:r>
        <w:rPr>
          <w:rFonts w:hint="cs"/>
          <w:rtl/>
        </w:rPr>
        <w:t>הצבעה מס' 48</w:t>
      </w:r>
    </w:p>
    <w:p w14:paraId="7C4E4B0D" w14:textId="77777777" w:rsidR="00000000" w:rsidRDefault="00A92CBC">
      <w:pPr>
        <w:pStyle w:val="a0"/>
        <w:rPr>
          <w:rFonts w:hint="cs"/>
          <w:rtl/>
        </w:rPr>
      </w:pPr>
    </w:p>
    <w:p w14:paraId="62A2215D" w14:textId="77777777" w:rsidR="00000000" w:rsidRDefault="00A92CBC">
      <w:pPr>
        <w:pStyle w:val="ac"/>
        <w:bidi/>
        <w:rPr>
          <w:rFonts w:hint="cs"/>
          <w:rtl/>
        </w:rPr>
      </w:pPr>
      <w:r>
        <w:rPr>
          <w:rFonts w:hint="cs"/>
          <w:rtl/>
        </w:rPr>
        <w:t xml:space="preserve">בעד ההצעה לכלול את הנושא בסדר-היום </w:t>
      </w:r>
      <w:r>
        <w:rPr>
          <w:rtl/>
        </w:rPr>
        <w:t>–</w:t>
      </w:r>
      <w:r>
        <w:rPr>
          <w:rFonts w:hint="cs"/>
          <w:rtl/>
        </w:rPr>
        <w:t xml:space="preserve"> 4</w:t>
      </w:r>
    </w:p>
    <w:p w14:paraId="00E6DF81"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34190EDD" w14:textId="77777777" w:rsidR="00000000" w:rsidRDefault="00A92CBC">
      <w:pPr>
        <w:pStyle w:val="ac"/>
        <w:bidi/>
        <w:rPr>
          <w:rFonts w:hint="cs"/>
          <w:rtl/>
        </w:rPr>
      </w:pPr>
      <w:r>
        <w:rPr>
          <w:rFonts w:hint="cs"/>
          <w:rtl/>
        </w:rPr>
        <w:t xml:space="preserve">נמנעים - אין </w:t>
      </w:r>
    </w:p>
    <w:p w14:paraId="405BF433" w14:textId="77777777" w:rsidR="00000000" w:rsidRDefault="00A92CBC">
      <w:pPr>
        <w:pStyle w:val="ad"/>
        <w:bidi/>
        <w:rPr>
          <w:rFonts w:hint="cs"/>
          <w:rtl/>
        </w:rPr>
      </w:pPr>
      <w:r>
        <w:rPr>
          <w:rFonts w:hint="cs"/>
          <w:rtl/>
        </w:rPr>
        <w:t xml:space="preserve">ההצעה לכלול את הנושא בסדר-היום של הכנסת נתקבלה. </w:t>
      </w:r>
    </w:p>
    <w:p w14:paraId="22B42B8C" w14:textId="77777777" w:rsidR="00000000" w:rsidRDefault="00A92CBC">
      <w:pPr>
        <w:pStyle w:val="a0"/>
        <w:rPr>
          <w:rFonts w:hint="cs"/>
          <w:rtl/>
        </w:rPr>
      </w:pPr>
    </w:p>
    <w:p w14:paraId="74F761F0" w14:textId="77777777" w:rsidR="00000000" w:rsidRDefault="00A92CBC">
      <w:pPr>
        <w:pStyle w:val="af1"/>
        <w:rPr>
          <w:rtl/>
        </w:rPr>
      </w:pPr>
      <w:r>
        <w:rPr>
          <w:rFonts w:hint="eastAsia"/>
          <w:rtl/>
        </w:rPr>
        <w:t>היו</w:t>
      </w:r>
      <w:r>
        <w:rPr>
          <w:rtl/>
        </w:rPr>
        <w:t>"ר קולט אביטל:</w:t>
      </w:r>
    </w:p>
    <w:p w14:paraId="51752A59" w14:textId="77777777" w:rsidR="00000000" w:rsidRDefault="00A92CBC">
      <w:pPr>
        <w:pStyle w:val="a0"/>
        <w:rPr>
          <w:rFonts w:hint="cs"/>
          <w:rtl/>
        </w:rPr>
      </w:pPr>
    </w:p>
    <w:p w14:paraId="16E68368" w14:textId="77777777" w:rsidR="00000000" w:rsidRDefault="00A92CBC">
      <w:pPr>
        <w:pStyle w:val="a0"/>
        <w:rPr>
          <w:rFonts w:hint="cs"/>
          <w:rtl/>
        </w:rPr>
      </w:pPr>
      <w:r>
        <w:rPr>
          <w:rFonts w:hint="cs"/>
          <w:rtl/>
        </w:rPr>
        <w:t xml:space="preserve">ובכן, בעד </w:t>
      </w:r>
      <w:r>
        <w:rPr>
          <w:rtl/>
        </w:rPr>
        <w:t>–</w:t>
      </w:r>
      <w:r>
        <w:rPr>
          <w:rFonts w:hint="cs"/>
          <w:rtl/>
        </w:rPr>
        <w:t xml:space="preserve"> 4, נגד </w:t>
      </w:r>
      <w:r>
        <w:rPr>
          <w:rtl/>
        </w:rPr>
        <w:t>–</w:t>
      </w:r>
      <w:r>
        <w:rPr>
          <w:rFonts w:hint="cs"/>
          <w:rtl/>
        </w:rPr>
        <w:t xml:space="preserve"> אין, נמנעים </w:t>
      </w:r>
      <w:r>
        <w:rPr>
          <w:rtl/>
        </w:rPr>
        <w:t>–</w:t>
      </w:r>
      <w:r>
        <w:rPr>
          <w:rFonts w:hint="cs"/>
          <w:rtl/>
        </w:rPr>
        <w:t xml:space="preserve"> אין. אני קובעת שההצעה לסדר-היום עוברת לדיון במליאה. </w:t>
      </w:r>
    </w:p>
    <w:p w14:paraId="244BF5EA" w14:textId="77777777" w:rsidR="00000000" w:rsidRDefault="00A92CBC">
      <w:pPr>
        <w:pStyle w:val="a0"/>
        <w:rPr>
          <w:rFonts w:hint="cs"/>
          <w:rtl/>
        </w:rPr>
      </w:pPr>
    </w:p>
    <w:p w14:paraId="1125D047" w14:textId="77777777" w:rsidR="00000000" w:rsidRDefault="00A92CBC">
      <w:pPr>
        <w:pStyle w:val="a2"/>
        <w:rPr>
          <w:rtl/>
        </w:rPr>
      </w:pPr>
    </w:p>
    <w:p w14:paraId="72B3E518" w14:textId="77777777" w:rsidR="00000000" w:rsidRDefault="00A92CBC">
      <w:pPr>
        <w:pStyle w:val="a2"/>
        <w:rPr>
          <w:rtl/>
        </w:rPr>
      </w:pPr>
      <w:bookmarkStart w:id="563" w:name="_Toc104196673"/>
      <w:r>
        <w:rPr>
          <w:rtl/>
        </w:rPr>
        <w:t>שאילתות ותשובות</w:t>
      </w:r>
      <w:bookmarkEnd w:id="563"/>
    </w:p>
    <w:p w14:paraId="7A68B77C" w14:textId="77777777" w:rsidR="00000000" w:rsidRDefault="00A92CBC">
      <w:pPr>
        <w:pStyle w:val="-0"/>
        <w:rPr>
          <w:rFonts w:hint="cs"/>
          <w:rtl/>
        </w:rPr>
      </w:pPr>
    </w:p>
    <w:p w14:paraId="1E54144C" w14:textId="77777777" w:rsidR="00000000" w:rsidRDefault="00A92CBC">
      <w:pPr>
        <w:pStyle w:val="af1"/>
        <w:rPr>
          <w:rtl/>
        </w:rPr>
      </w:pPr>
      <w:r>
        <w:rPr>
          <w:rFonts w:hint="eastAsia"/>
          <w:rtl/>
        </w:rPr>
        <w:t>הי</w:t>
      </w:r>
      <w:r>
        <w:rPr>
          <w:rFonts w:hint="eastAsia"/>
          <w:rtl/>
        </w:rPr>
        <w:t>ו</w:t>
      </w:r>
      <w:r>
        <w:rPr>
          <w:rtl/>
        </w:rPr>
        <w:t>"ר קולט אביטל:</w:t>
      </w:r>
    </w:p>
    <w:p w14:paraId="1A9B7204" w14:textId="77777777" w:rsidR="00000000" w:rsidRDefault="00A92CBC">
      <w:pPr>
        <w:pStyle w:val="a0"/>
        <w:rPr>
          <w:rFonts w:hint="cs"/>
          <w:rtl/>
        </w:rPr>
      </w:pPr>
    </w:p>
    <w:p w14:paraId="5871C517" w14:textId="77777777" w:rsidR="00000000" w:rsidRDefault="00A92CBC">
      <w:pPr>
        <w:pStyle w:val="a0"/>
        <w:rPr>
          <w:rFonts w:hint="cs"/>
          <w:rtl/>
        </w:rPr>
      </w:pPr>
      <w:r>
        <w:rPr>
          <w:rFonts w:hint="cs"/>
          <w:rtl/>
        </w:rPr>
        <w:t xml:space="preserve">אנחנו עוברים עכשיו לשאילתות לסגן השר לביטחון פנים. ישיב סגן שר הביטחון. </w:t>
      </w:r>
    </w:p>
    <w:p w14:paraId="1FA2E1B1" w14:textId="77777777" w:rsidR="00000000" w:rsidRDefault="00A92CBC">
      <w:pPr>
        <w:pStyle w:val="a0"/>
        <w:rPr>
          <w:rFonts w:hint="cs"/>
          <w:rtl/>
        </w:rPr>
      </w:pPr>
    </w:p>
    <w:p w14:paraId="46B91114" w14:textId="77777777" w:rsidR="00000000" w:rsidRDefault="00A92CBC">
      <w:pPr>
        <w:pStyle w:val="a0"/>
        <w:rPr>
          <w:rFonts w:hint="cs"/>
          <w:rtl/>
        </w:rPr>
      </w:pPr>
    </w:p>
    <w:p w14:paraId="44D0F492" w14:textId="77777777" w:rsidR="00000000" w:rsidRDefault="00A92CBC">
      <w:pPr>
        <w:pStyle w:val="a1"/>
        <w:jc w:val="center"/>
        <w:rPr>
          <w:rtl/>
        </w:rPr>
      </w:pPr>
      <w:bookmarkStart w:id="564" w:name="CQ87385FI0087385T23_03_2005_19_19_06"/>
      <w:bookmarkStart w:id="565" w:name="_Toc104196674"/>
      <w:bookmarkEnd w:id="564"/>
      <w:r>
        <w:rPr>
          <w:rtl/>
        </w:rPr>
        <w:t>2531. חקירת מורה ביישוב רהט</w:t>
      </w:r>
      <w:bookmarkEnd w:id="565"/>
    </w:p>
    <w:p w14:paraId="1F4369BF" w14:textId="77777777" w:rsidR="00000000" w:rsidRDefault="00A92CBC">
      <w:pPr>
        <w:pStyle w:val="a0"/>
        <w:rPr>
          <w:rFonts w:hint="cs"/>
          <w:rtl/>
        </w:rPr>
      </w:pPr>
    </w:p>
    <w:p w14:paraId="783C7CA8" w14:textId="77777777" w:rsidR="00000000" w:rsidRDefault="00A92CBC">
      <w:pPr>
        <w:pStyle w:val="a0"/>
        <w:ind w:firstLine="0"/>
        <w:rPr>
          <w:bCs/>
          <w:u w:val="single"/>
        </w:rPr>
      </w:pPr>
      <w:bookmarkStart w:id="566" w:name="ESQ87385"/>
      <w:bookmarkEnd w:id="566"/>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38722AE" w14:textId="77777777" w:rsidR="00000000" w:rsidRDefault="00A92CBC">
      <w:pPr>
        <w:pStyle w:val="a0"/>
        <w:ind w:firstLine="720"/>
        <w:rPr>
          <w:rFonts w:hint="cs"/>
          <w:rtl/>
        </w:rPr>
      </w:pPr>
      <w:r>
        <w:rPr>
          <w:rtl/>
        </w:rPr>
        <w:t>ביום ב' בשבט התשס"ה (12 בינואר 2005):</w:t>
      </w:r>
    </w:p>
    <w:p w14:paraId="324A4B8C" w14:textId="77777777" w:rsidR="00000000" w:rsidRDefault="00A92CBC">
      <w:pPr>
        <w:pStyle w:val="a0"/>
        <w:rPr>
          <w:rFonts w:hint="cs"/>
          <w:rtl/>
        </w:rPr>
      </w:pPr>
    </w:p>
    <w:p w14:paraId="674107A2" w14:textId="77777777" w:rsidR="00000000" w:rsidRDefault="00A92CBC">
      <w:pPr>
        <w:pStyle w:val="a0"/>
        <w:ind w:firstLine="720"/>
        <w:rPr>
          <w:rFonts w:hint="cs"/>
        </w:rPr>
      </w:pPr>
      <w:r>
        <w:rPr>
          <w:rtl/>
        </w:rPr>
        <w:t xml:space="preserve">לאחרונה </w:t>
      </w:r>
      <w:r>
        <w:rPr>
          <w:rFonts w:hint="cs"/>
          <w:rtl/>
        </w:rPr>
        <w:t>פורסם,</w:t>
      </w:r>
      <w:r>
        <w:rPr>
          <w:rtl/>
        </w:rPr>
        <w:t xml:space="preserve"> כי מורה ביישוב רהט נחשד בהסתה והמרדה </w:t>
      </w:r>
      <w:r>
        <w:rPr>
          <w:rFonts w:hint="cs"/>
          <w:rtl/>
        </w:rPr>
        <w:t>ב</w:t>
      </w:r>
      <w:r>
        <w:rPr>
          <w:rFonts w:hint="cs"/>
          <w:rtl/>
        </w:rPr>
        <w:t>של קריאתו</w:t>
      </w:r>
      <w:r>
        <w:rPr>
          <w:rtl/>
        </w:rPr>
        <w:t xml:space="preserve"> לתלמידיו שלא </w:t>
      </w:r>
      <w:r>
        <w:rPr>
          <w:rFonts w:hint="cs"/>
          <w:rtl/>
        </w:rPr>
        <w:t>להשתתף</w:t>
      </w:r>
      <w:r>
        <w:rPr>
          <w:rtl/>
        </w:rPr>
        <w:t xml:space="preserve"> </w:t>
      </w:r>
      <w:r>
        <w:rPr>
          <w:rFonts w:hint="cs"/>
          <w:rtl/>
        </w:rPr>
        <w:t>ב</w:t>
      </w:r>
      <w:r>
        <w:rPr>
          <w:rtl/>
        </w:rPr>
        <w:t>לוויית</w:t>
      </w:r>
      <w:r>
        <w:rPr>
          <w:rFonts w:hint="cs"/>
          <w:rtl/>
        </w:rPr>
        <w:t xml:space="preserve"> </w:t>
      </w:r>
      <w:r>
        <w:rPr>
          <w:rtl/>
        </w:rPr>
        <w:t xml:space="preserve">חייל </w:t>
      </w:r>
      <w:r>
        <w:rPr>
          <w:rFonts w:hint="cs"/>
          <w:rtl/>
        </w:rPr>
        <w:t>בן-עירו שנפל בציר פילדלפי.</w:t>
      </w:r>
      <w:r>
        <w:rPr>
          <w:rtl/>
        </w:rPr>
        <w:t xml:space="preserve"> </w:t>
      </w:r>
      <w:r>
        <w:rPr>
          <w:rFonts w:hint="cs"/>
          <w:rtl/>
        </w:rPr>
        <w:t>עוד פורסם, כי מפקח משרד החינוך בבית-הספר שמע על חקירת המשטרה בנושא רק באמצעות כלי התקשורת.</w:t>
      </w:r>
    </w:p>
    <w:p w14:paraId="44CEC085" w14:textId="77777777" w:rsidR="00000000" w:rsidRDefault="00A92CBC">
      <w:pPr>
        <w:pStyle w:val="a0"/>
        <w:ind w:firstLine="720"/>
      </w:pPr>
    </w:p>
    <w:p w14:paraId="4ABC9305" w14:textId="77777777" w:rsidR="00000000" w:rsidRDefault="00A92CBC">
      <w:pPr>
        <w:pStyle w:val="a0"/>
        <w:ind w:firstLine="720"/>
      </w:pPr>
      <w:r>
        <w:rPr>
          <w:rFonts w:hint="cs"/>
          <w:rtl/>
        </w:rPr>
        <w:t>רצוני לשאול</w:t>
      </w:r>
      <w:r>
        <w:rPr>
          <w:rtl/>
        </w:rPr>
        <w:t>:</w:t>
      </w:r>
    </w:p>
    <w:p w14:paraId="3F610574" w14:textId="77777777" w:rsidR="00000000" w:rsidRDefault="00A92CBC">
      <w:pPr>
        <w:pStyle w:val="a0"/>
        <w:ind w:firstLine="720"/>
      </w:pPr>
    </w:p>
    <w:p w14:paraId="081AF66E" w14:textId="77777777" w:rsidR="00000000" w:rsidRDefault="00A92CBC">
      <w:pPr>
        <w:pStyle w:val="a0"/>
        <w:ind w:firstLine="720"/>
        <w:rPr>
          <w:rFonts w:hint="cs"/>
          <w:rtl/>
        </w:rPr>
      </w:pPr>
      <w:r>
        <w:rPr>
          <w:rFonts w:hint="cs"/>
          <w:rtl/>
        </w:rPr>
        <w:t xml:space="preserve">1. </w:t>
      </w:r>
      <w:r>
        <w:rPr>
          <w:rtl/>
        </w:rPr>
        <w:t>האם המידע נכון?</w:t>
      </w:r>
      <w:r>
        <w:rPr>
          <w:rFonts w:hint="cs"/>
          <w:rtl/>
        </w:rPr>
        <w:t xml:space="preserve"> </w:t>
      </w:r>
    </w:p>
    <w:p w14:paraId="0D6C91C9" w14:textId="77777777" w:rsidR="00000000" w:rsidRDefault="00A92CBC">
      <w:pPr>
        <w:pStyle w:val="a0"/>
        <w:ind w:firstLine="720"/>
        <w:rPr>
          <w:rtl/>
        </w:rPr>
      </w:pPr>
    </w:p>
    <w:p w14:paraId="19218BDC" w14:textId="77777777" w:rsidR="00000000" w:rsidRDefault="00A92CBC">
      <w:pPr>
        <w:pStyle w:val="a0"/>
        <w:ind w:firstLine="720"/>
        <w:rPr>
          <w:rtl/>
        </w:rPr>
      </w:pPr>
      <w:r>
        <w:rPr>
          <w:rFonts w:hint="cs"/>
          <w:rtl/>
        </w:rPr>
        <w:t xml:space="preserve">2. אם כן </w:t>
      </w:r>
      <w:r>
        <w:rPr>
          <w:rtl/>
        </w:rPr>
        <w:t>–</w:t>
      </w:r>
      <w:r>
        <w:rPr>
          <w:rFonts w:hint="cs"/>
          <w:rtl/>
        </w:rPr>
        <w:t xml:space="preserve"> מה הן תוצאות החקירה בנושא</w:t>
      </w:r>
      <w:r>
        <w:rPr>
          <w:rtl/>
        </w:rPr>
        <w:t>?</w:t>
      </w:r>
    </w:p>
    <w:p w14:paraId="36FF4778" w14:textId="77777777" w:rsidR="00000000" w:rsidRDefault="00A92CBC">
      <w:pPr>
        <w:pStyle w:val="a0"/>
        <w:ind w:firstLine="720"/>
        <w:rPr>
          <w:rtl/>
        </w:rPr>
      </w:pPr>
    </w:p>
    <w:p w14:paraId="7A65AA8B" w14:textId="77777777" w:rsidR="00000000" w:rsidRDefault="00A92CBC">
      <w:pPr>
        <w:pStyle w:val="a0"/>
        <w:ind w:firstLine="720"/>
        <w:rPr>
          <w:rtl/>
        </w:rPr>
      </w:pPr>
      <w:r>
        <w:rPr>
          <w:rFonts w:hint="cs"/>
          <w:rtl/>
        </w:rPr>
        <w:t>3. מדוע נודע למפקח ע</w:t>
      </w:r>
      <w:r>
        <w:rPr>
          <w:rFonts w:hint="cs"/>
          <w:rtl/>
        </w:rPr>
        <w:t>ל החקירה באמצעות כלי התקשורת?</w:t>
      </w:r>
      <w:r>
        <w:rPr>
          <w:rtl/>
        </w:rPr>
        <w:t xml:space="preserve"> </w:t>
      </w:r>
    </w:p>
    <w:p w14:paraId="294CA28A" w14:textId="77777777" w:rsidR="00000000" w:rsidRDefault="00A92CBC">
      <w:pPr>
        <w:pStyle w:val="a0"/>
        <w:ind w:firstLine="720"/>
        <w:rPr>
          <w:rFonts w:hint="cs"/>
        </w:rPr>
      </w:pPr>
    </w:p>
    <w:p w14:paraId="7C044E56"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4C3E4103"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0B50EF07" w14:textId="77777777" w:rsidR="00000000" w:rsidRDefault="00A92CBC">
      <w:pPr>
        <w:bidi/>
        <w:rPr>
          <w:sz w:val="32"/>
          <w:szCs w:val="32"/>
          <w:rtl/>
        </w:rPr>
      </w:pPr>
    </w:p>
    <w:p w14:paraId="3AEE9857" w14:textId="77777777" w:rsidR="00000000" w:rsidRDefault="00A92CBC">
      <w:pPr>
        <w:pStyle w:val="a0"/>
        <w:ind w:firstLine="720"/>
        <w:rPr>
          <w:rFonts w:hint="cs"/>
          <w:rtl/>
        </w:rPr>
      </w:pPr>
      <w:r>
        <w:rPr>
          <w:rFonts w:hint="cs"/>
          <w:rtl/>
        </w:rPr>
        <w:t>1. במחלק תשאול נגב התקבל מידע שהעלה חשד לעבירות הסתה והמרדה מצד מורה בבית-ספר ביישוב רהט.</w:t>
      </w:r>
    </w:p>
    <w:p w14:paraId="6E570F4E" w14:textId="77777777" w:rsidR="00000000" w:rsidRDefault="00A92CBC">
      <w:pPr>
        <w:pStyle w:val="a0"/>
        <w:rPr>
          <w:rFonts w:hint="cs"/>
          <w:rtl/>
        </w:rPr>
      </w:pPr>
    </w:p>
    <w:p w14:paraId="1CF30B0A" w14:textId="77777777" w:rsidR="00000000" w:rsidRDefault="00A92CBC">
      <w:pPr>
        <w:pStyle w:val="a0"/>
        <w:ind w:firstLine="720"/>
        <w:rPr>
          <w:rFonts w:hint="cs"/>
          <w:rtl/>
        </w:rPr>
      </w:pPr>
      <w:r>
        <w:rPr>
          <w:rFonts w:hint="cs"/>
          <w:rtl/>
        </w:rPr>
        <w:t>2. עם קבלת המידע גבתה המשטרה כמה עדויות בבית-הספר כדי לבדוק אם המי</w:t>
      </w:r>
      <w:r>
        <w:rPr>
          <w:rFonts w:hint="cs"/>
          <w:rtl/>
        </w:rPr>
        <w:t>דע מבוסס. החומר הועבר אל היועץ המשפטי לממשלה, אשר מוסמך להחליט ולהורות למשטרה אם לפתוח בחקירה בחשד לעבירות הסתה והמרדה. תשובת היועץ המשפטי לממשלה טרם התקבלה.</w:t>
      </w:r>
    </w:p>
    <w:p w14:paraId="32FB4118" w14:textId="77777777" w:rsidR="00000000" w:rsidRDefault="00A92CBC">
      <w:pPr>
        <w:pStyle w:val="a0"/>
        <w:rPr>
          <w:rFonts w:hint="cs"/>
          <w:rtl/>
        </w:rPr>
      </w:pPr>
    </w:p>
    <w:p w14:paraId="6BFD13FA" w14:textId="77777777" w:rsidR="00000000" w:rsidRDefault="00A92CBC">
      <w:pPr>
        <w:pStyle w:val="a0"/>
        <w:ind w:firstLine="720"/>
        <w:rPr>
          <w:rFonts w:hint="cs"/>
          <w:rtl/>
        </w:rPr>
      </w:pPr>
      <w:r>
        <w:rPr>
          <w:rFonts w:hint="cs"/>
          <w:rtl/>
        </w:rPr>
        <w:t xml:space="preserve">3. חוקרי המשטרה נפגשו עם ראש אגף החינוך בעיריית רהט טרם פרסום הכתבה, ונמסר כי ידוע להם על האירוע </w:t>
      </w:r>
      <w:r>
        <w:rPr>
          <w:rFonts w:hint="cs"/>
          <w:rtl/>
        </w:rPr>
        <w:t>מפי מנהל בית-הספר. בפגישה נוספת עם מפקח אזורי במשרד החינוך נאמר לחוקרים שהפרשה ידועה לו מהממונה על המחוז במשרד החינוך, שמינתה אותו לערוך בירור, והוא מסר לחוקרים את תוצאות הבירור.</w:t>
      </w:r>
    </w:p>
    <w:p w14:paraId="66F44AFD" w14:textId="77777777" w:rsidR="00000000" w:rsidRDefault="00A92CBC">
      <w:pPr>
        <w:pStyle w:val="a0"/>
        <w:rPr>
          <w:rFonts w:hint="cs"/>
          <w:rtl/>
        </w:rPr>
      </w:pPr>
    </w:p>
    <w:p w14:paraId="44EDBEC6" w14:textId="77777777" w:rsidR="00000000" w:rsidRDefault="00A92CBC">
      <w:pPr>
        <w:pStyle w:val="a1"/>
        <w:jc w:val="center"/>
        <w:rPr>
          <w:rtl/>
        </w:rPr>
      </w:pPr>
      <w:bookmarkStart w:id="567" w:name="CQ88226FI0088226T23_03_2005_19_19_42"/>
      <w:bookmarkStart w:id="568" w:name="_Toc104196675"/>
      <w:bookmarkEnd w:id="567"/>
      <w:r>
        <w:rPr>
          <w:rtl/>
        </w:rPr>
        <w:t xml:space="preserve">2618. תקיפת צוותים רפואיים </w:t>
      </w:r>
      <w:r>
        <w:rPr>
          <w:rFonts w:hint="cs"/>
          <w:rtl/>
        </w:rPr>
        <w:br/>
      </w:r>
      <w:r>
        <w:rPr>
          <w:rtl/>
        </w:rPr>
        <w:t>בידי מטופלים ובני משפחותיהם</w:t>
      </w:r>
      <w:bookmarkEnd w:id="568"/>
    </w:p>
    <w:p w14:paraId="6FBC9D39" w14:textId="77777777" w:rsidR="00000000" w:rsidRDefault="00A92CBC">
      <w:pPr>
        <w:pStyle w:val="a0"/>
        <w:rPr>
          <w:rFonts w:hint="cs"/>
          <w:rtl/>
        </w:rPr>
      </w:pPr>
    </w:p>
    <w:p w14:paraId="31E8981B" w14:textId="77777777" w:rsidR="00000000" w:rsidRDefault="00A92CBC">
      <w:pPr>
        <w:pStyle w:val="a0"/>
        <w:ind w:firstLine="0"/>
        <w:rPr>
          <w:bCs/>
          <w:u w:val="single"/>
        </w:rPr>
      </w:pPr>
      <w:bookmarkStart w:id="569" w:name="ESQ88226"/>
      <w:bookmarkEnd w:id="569"/>
      <w:r>
        <w:rPr>
          <w:bCs/>
          <w:u w:val="single"/>
          <w:rtl/>
        </w:rPr>
        <w:t>חברת</w:t>
      </w:r>
      <w:r>
        <w:rPr>
          <w:rFonts w:hint="cs"/>
          <w:bCs/>
          <w:u w:val="single"/>
          <w:rtl/>
        </w:rPr>
        <w:t xml:space="preserve"> הכנסת </w:t>
      </w:r>
      <w:r>
        <w:rPr>
          <w:bCs/>
          <w:u w:val="single"/>
          <w:rtl/>
        </w:rPr>
        <w:t>אראלה גו</w:t>
      </w:r>
      <w:r>
        <w:rPr>
          <w:bCs/>
          <w:u w:val="single"/>
          <w:rtl/>
        </w:rPr>
        <w:t>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3201C26" w14:textId="77777777" w:rsidR="00000000" w:rsidRDefault="00A92CBC">
      <w:pPr>
        <w:pStyle w:val="a0"/>
        <w:ind w:firstLine="720"/>
      </w:pPr>
      <w:r>
        <w:rPr>
          <w:rtl/>
        </w:rPr>
        <w:t>ביום ט"ז בשבט התשס"ה (26 בינואר 2005):</w:t>
      </w:r>
    </w:p>
    <w:p w14:paraId="41E4BD90" w14:textId="77777777" w:rsidR="00000000" w:rsidRDefault="00A92CBC">
      <w:pPr>
        <w:pStyle w:val="a0"/>
        <w:rPr>
          <w:rFonts w:hint="cs"/>
          <w:rtl/>
        </w:rPr>
      </w:pPr>
    </w:p>
    <w:p w14:paraId="7F491C65" w14:textId="77777777" w:rsidR="00000000" w:rsidRDefault="00A92CBC">
      <w:pPr>
        <w:pStyle w:val="a0"/>
        <w:rPr>
          <w:rFonts w:hint="cs"/>
        </w:rPr>
      </w:pPr>
      <w:r>
        <w:rPr>
          <w:rtl/>
        </w:rPr>
        <w:t xml:space="preserve">לאחרונה רבו המקרים של תקיפות פיזיות, איומים וקללות כלפי אנשי צוותים רפואיים </w:t>
      </w:r>
      <w:r>
        <w:rPr>
          <w:rFonts w:hint="cs"/>
          <w:rtl/>
        </w:rPr>
        <w:t>בידי</w:t>
      </w:r>
      <w:r>
        <w:rPr>
          <w:rtl/>
        </w:rPr>
        <w:t xml:space="preserve"> מטופלים או בני משפחותיהם</w:t>
      </w:r>
      <w:r>
        <w:t>.</w:t>
      </w:r>
      <w:r>
        <w:rPr>
          <w:rFonts w:hint="cs"/>
          <w:rtl/>
        </w:rPr>
        <w:t xml:space="preserve"> הובא לידיעתי שהמשטרה אינה מטפלת בתלונות רבות.</w:t>
      </w:r>
    </w:p>
    <w:p w14:paraId="32D33BCA" w14:textId="77777777" w:rsidR="00000000" w:rsidRDefault="00A92CBC">
      <w:pPr>
        <w:pStyle w:val="a0"/>
        <w:rPr>
          <w:rFonts w:hint="cs"/>
        </w:rPr>
      </w:pPr>
    </w:p>
    <w:p w14:paraId="6CA979D7" w14:textId="77777777" w:rsidR="00000000" w:rsidRDefault="00A92CBC">
      <w:pPr>
        <w:pStyle w:val="a0"/>
      </w:pPr>
      <w:r>
        <w:rPr>
          <w:rFonts w:hint="cs"/>
          <w:rtl/>
        </w:rPr>
        <w:t>רצוני לשאול</w:t>
      </w:r>
      <w:r>
        <w:rPr>
          <w:rtl/>
        </w:rPr>
        <w:t>:</w:t>
      </w:r>
    </w:p>
    <w:p w14:paraId="3CB4158E" w14:textId="77777777" w:rsidR="00000000" w:rsidRDefault="00A92CBC">
      <w:pPr>
        <w:pStyle w:val="a0"/>
      </w:pPr>
    </w:p>
    <w:p w14:paraId="63ABCA84" w14:textId="77777777" w:rsidR="00000000" w:rsidRDefault="00A92CBC">
      <w:pPr>
        <w:pStyle w:val="a0"/>
        <w:rPr>
          <w:rFonts w:hint="cs"/>
          <w:rtl/>
        </w:rPr>
      </w:pPr>
      <w:r>
        <w:rPr>
          <w:rFonts w:hint="cs"/>
          <w:rtl/>
        </w:rPr>
        <w:t>1. כיצד</w:t>
      </w:r>
      <w:r>
        <w:rPr>
          <w:rtl/>
        </w:rPr>
        <w:t xml:space="preserve"> </w:t>
      </w:r>
      <w:r>
        <w:rPr>
          <w:rFonts w:hint="cs"/>
          <w:rtl/>
        </w:rPr>
        <w:t>נערכת</w:t>
      </w:r>
      <w:r>
        <w:rPr>
          <w:rtl/>
        </w:rPr>
        <w:t xml:space="preserve"> המשטרה</w:t>
      </w:r>
      <w:r>
        <w:rPr>
          <w:rtl/>
        </w:rPr>
        <w:t xml:space="preserve"> לאכוף את החוק</w:t>
      </w:r>
      <w:r>
        <w:rPr>
          <w:rFonts w:hint="cs"/>
          <w:rtl/>
        </w:rPr>
        <w:t>?</w:t>
      </w:r>
      <w:r>
        <w:rPr>
          <w:rtl/>
        </w:rPr>
        <w:t xml:space="preserve"> </w:t>
      </w:r>
    </w:p>
    <w:p w14:paraId="5085134D" w14:textId="77777777" w:rsidR="00000000" w:rsidRDefault="00A92CBC">
      <w:pPr>
        <w:pStyle w:val="a0"/>
        <w:rPr>
          <w:rFonts w:hint="cs"/>
          <w:rtl/>
        </w:rPr>
      </w:pPr>
    </w:p>
    <w:p w14:paraId="1C4259A6" w14:textId="77777777" w:rsidR="00000000" w:rsidRDefault="00A92CBC">
      <w:pPr>
        <w:pStyle w:val="a0"/>
        <w:rPr>
          <w:rtl/>
        </w:rPr>
      </w:pPr>
      <w:r>
        <w:rPr>
          <w:rFonts w:hint="cs"/>
          <w:rtl/>
        </w:rPr>
        <w:t>2. בכמה מקרים שנחקרו</w:t>
      </w:r>
      <w:r>
        <w:rPr>
          <w:rtl/>
        </w:rPr>
        <w:t xml:space="preserve"> הוגשו כתבי אישום?</w:t>
      </w:r>
    </w:p>
    <w:p w14:paraId="387605A1" w14:textId="77777777" w:rsidR="00000000" w:rsidRDefault="00A92CBC">
      <w:pPr>
        <w:spacing w:line="360" w:lineRule="auto"/>
        <w:jc w:val="both"/>
        <w:rPr>
          <w:rFonts w:cs="Arial"/>
          <w:szCs w:val="22"/>
          <w:rtl/>
        </w:rPr>
      </w:pPr>
    </w:p>
    <w:p w14:paraId="22C2C08A"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246139D0"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40F3A592" w14:textId="77777777" w:rsidR="00000000" w:rsidRDefault="00A92CBC">
      <w:pPr>
        <w:bidi/>
        <w:rPr>
          <w:sz w:val="32"/>
          <w:szCs w:val="32"/>
          <w:rtl/>
        </w:rPr>
      </w:pPr>
    </w:p>
    <w:p w14:paraId="5E23B70A" w14:textId="77777777" w:rsidR="00000000" w:rsidRDefault="00A92CBC">
      <w:pPr>
        <w:pStyle w:val="a0"/>
        <w:ind w:firstLine="720"/>
        <w:rPr>
          <w:rFonts w:hint="cs"/>
          <w:rtl/>
        </w:rPr>
      </w:pPr>
      <w:r>
        <w:rPr>
          <w:rFonts w:hint="cs"/>
          <w:rtl/>
        </w:rPr>
        <w:t>1. כל יחידות החקירה והתביעה במשטרה הונחו לתת עדיפות לטיפול בתלונות של הצוותים הרפואיים, לרבות הגשת כתבי אישום בהליך מזורז. יש קשר ש</w:t>
      </w:r>
      <w:r>
        <w:rPr>
          <w:rFonts w:hint="cs"/>
          <w:rtl/>
        </w:rPr>
        <w:t>וטף בין הנהלות בתי-החולים ליחידות המשטרה הטריטוריאליות לשם תיאום נוהלי עבודה ושיתוף פעולה.</w:t>
      </w:r>
    </w:p>
    <w:p w14:paraId="1B31F525" w14:textId="77777777" w:rsidR="00000000" w:rsidRDefault="00A92CBC">
      <w:pPr>
        <w:pStyle w:val="a0"/>
        <w:rPr>
          <w:rFonts w:hint="cs"/>
          <w:rtl/>
        </w:rPr>
      </w:pPr>
    </w:p>
    <w:p w14:paraId="66963F3E" w14:textId="77777777" w:rsidR="00000000" w:rsidRDefault="00A92CBC">
      <w:pPr>
        <w:pStyle w:val="a0"/>
        <w:ind w:firstLine="720"/>
        <w:rPr>
          <w:rFonts w:hint="cs"/>
          <w:rtl/>
        </w:rPr>
      </w:pPr>
      <w:r>
        <w:rPr>
          <w:rFonts w:hint="cs"/>
          <w:rtl/>
        </w:rPr>
        <w:t>מחלקות האבטחה והסיור באגף המבצעים של המשטרה פועלות מול הממונה על הביטחון במשרד הבריאות, בדגש על פעולות של הכוונה ומניעה, הנחיות לאבטחה וכיוצא בזה.</w:t>
      </w:r>
    </w:p>
    <w:p w14:paraId="2D050D35" w14:textId="77777777" w:rsidR="00000000" w:rsidRDefault="00A92CBC">
      <w:pPr>
        <w:pStyle w:val="a0"/>
        <w:rPr>
          <w:rFonts w:hint="cs"/>
          <w:rtl/>
        </w:rPr>
      </w:pPr>
    </w:p>
    <w:p w14:paraId="35D8825F" w14:textId="77777777" w:rsidR="00000000" w:rsidRDefault="00A92CBC">
      <w:pPr>
        <w:pStyle w:val="a0"/>
        <w:ind w:firstLine="720"/>
        <w:rPr>
          <w:rFonts w:hint="cs"/>
          <w:rtl/>
        </w:rPr>
      </w:pPr>
      <w:r>
        <w:rPr>
          <w:rFonts w:hint="cs"/>
          <w:rtl/>
        </w:rPr>
        <w:t>2. בשנת 2003 נפת</w:t>
      </w:r>
      <w:r>
        <w:rPr>
          <w:rFonts w:hint="cs"/>
          <w:rtl/>
        </w:rPr>
        <w:t>חו 91 תיקי חקירה בגין תקיפת עובדי ציבור בתחום מוסדות רפואיים. חמישה תיקים מהם עדיין בחקירה; 36 תיקים הועברו להמשך טיפול התביעה המשטרתית או הפרקליטות; 16 תיקים נדונו בבית-משפט - דהיינו הוגשו כתבי אישום; 34 תיקים נסגרו בעילות שונות, על-פי החוק.</w:t>
      </w:r>
    </w:p>
    <w:p w14:paraId="4E0E415D" w14:textId="77777777" w:rsidR="00000000" w:rsidRDefault="00A92CBC">
      <w:pPr>
        <w:pStyle w:val="a0"/>
        <w:rPr>
          <w:rFonts w:hint="cs"/>
          <w:rtl/>
        </w:rPr>
      </w:pPr>
    </w:p>
    <w:p w14:paraId="13EE783C" w14:textId="77777777" w:rsidR="00000000" w:rsidRDefault="00A92CBC">
      <w:pPr>
        <w:pStyle w:val="a0"/>
        <w:ind w:firstLine="720"/>
        <w:rPr>
          <w:rFonts w:hint="cs"/>
          <w:rtl/>
        </w:rPr>
      </w:pPr>
      <w:r>
        <w:rPr>
          <w:rFonts w:hint="cs"/>
          <w:rtl/>
        </w:rPr>
        <w:t>בשנת 2004 נפ</w:t>
      </w:r>
      <w:r>
        <w:rPr>
          <w:rFonts w:hint="cs"/>
          <w:rtl/>
        </w:rPr>
        <w:t>תחו 96 כנ"ל, ומהם - 22 תיקים עדיין בחקירה; 50 תיקים הועברו לתביעה או לפרקליטות; 24 תיקים נסגרו בעילות שונות על-פי החוק. טרם נדונו תיקים בבית-המשפט.</w:t>
      </w:r>
    </w:p>
    <w:p w14:paraId="3E875B68" w14:textId="77777777" w:rsidR="00000000" w:rsidRDefault="00A92CBC">
      <w:pPr>
        <w:pStyle w:val="a0"/>
        <w:rPr>
          <w:rFonts w:hint="cs"/>
          <w:rtl/>
        </w:rPr>
      </w:pPr>
    </w:p>
    <w:p w14:paraId="69CA74CD" w14:textId="77777777" w:rsidR="00000000" w:rsidRDefault="00A92CBC">
      <w:pPr>
        <w:pStyle w:val="a0"/>
        <w:ind w:firstLine="720"/>
        <w:rPr>
          <w:rFonts w:hint="cs"/>
          <w:rtl/>
        </w:rPr>
      </w:pPr>
      <w:r>
        <w:rPr>
          <w:rFonts w:hint="cs"/>
          <w:rtl/>
        </w:rPr>
        <w:t>יש לציין שהנתונים נכונים לסוף חודש פברואר השנה, וכל התיקים שעדיין בחקירה ועדיין בתביעה יכולים להבשיל לכדי ה</w:t>
      </w:r>
      <w:r>
        <w:rPr>
          <w:rFonts w:hint="cs"/>
          <w:rtl/>
        </w:rPr>
        <w:t>גשת כתבי אישום, אם יתמלאו דרישות החוק בנושא, ולכן הנתונים שהובאו לעיל לגבי התיקים שנדונו אינם סופיים.</w:t>
      </w:r>
    </w:p>
    <w:p w14:paraId="16EFDC61" w14:textId="77777777" w:rsidR="00000000" w:rsidRDefault="00A92CBC">
      <w:pPr>
        <w:pStyle w:val="a0"/>
        <w:rPr>
          <w:rFonts w:hint="cs"/>
          <w:rtl/>
        </w:rPr>
      </w:pPr>
    </w:p>
    <w:p w14:paraId="0AE62B0A" w14:textId="77777777" w:rsidR="00000000" w:rsidRDefault="00A92CBC">
      <w:pPr>
        <w:pStyle w:val="a1"/>
        <w:jc w:val="center"/>
        <w:rPr>
          <w:rtl/>
        </w:rPr>
      </w:pPr>
      <w:bookmarkStart w:id="570" w:name="CQ88712FI0088712T23_03_2005_19_20_05"/>
      <w:bookmarkStart w:id="571" w:name="_Toc104196676"/>
      <w:bookmarkEnd w:id="570"/>
      <w:r>
        <w:rPr>
          <w:rtl/>
        </w:rPr>
        <w:t xml:space="preserve">2631. </w:t>
      </w:r>
      <w:r>
        <w:rPr>
          <w:rFonts w:hint="cs"/>
          <w:rtl/>
        </w:rPr>
        <w:t>תלונה על תקיפת סטודנט על-ידי שוטרים</w:t>
      </w:r>
      <w:bookmarkEnd w:id="571"/>
      <w:r>
        <w:rPr>
          <w:rtl/>
        </w:rPr>
        <w:t xml:space="preserve"> </w:t>
      </w:r>
    </w:p>
    <w:p w14:paraId="3B0DE225" w14:textId="77777777" w:rsidR="00000000" w:rsidRDefault="00A92CBC">
      <w:pPr>
        <w:pStyle w:val="a0"/>
        <w:rPr>
          <w:rtl/>
        </w:rPr>
      </w:pPr>
    </w:p>
    <w:p w14:paraId="1EA9722C" w14:textId="77777777" w:rsidR="00000000" w:rsidRDefault="00A92CBC">
      <w:pPr>
        <w:pStyle w:val="a0"/>
        <w:ind w:firstLine="0"/>
        <w:rPr>
          <w:bCs/>
          <w:u w:val="single"/>
        </w:rPr>
      </w:pPr>
      <w:bookmarkStart w:id="572" w:name="ESQ88712"/>
      <w:bookmarkEnd w:id="57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58DB575" w14:textId="77777777" w:rsidR="00000000" w:rsidRDefault="00A92CBC">
      <w:pPr>
        <w:pStyle w:val="a0"/>
        <w:ind w:firstLine="720"/>
      </w:pPr>
      <w:r>
        <w:rPr>
          <w:rtl/>
        </w:rPr>
        <w:t>ביום כ"ג בשבט התשס"ה (2 בפברואר 2005):</w:t>
      </w:r>
    </w:p>
    <w:p w14:paraId="0877418B" w14:textId="77777777" w:rsidR="00000000" w:rsidRDefault="00A92CBC">
      <w:pPr>
        <w:pStyle w:val="a0"/>
        <w:rPr>
          <w:rFonts w:hint="cs"/>
          <w:rtl/>
        </w:rPr>
      </w:pPr>
    </w:p>
    <w:p w14:paraId="621A2485" w14:textId="77777777" w:rsidR="00000000" w:rsidRDefault="00A92CBC">
      <w:pPr>
        <w:pStyle w:val="a0"/>
        <w:ind w:firstLine="720"/>
      </w:pPr>
      <w:r>
        <w:rPr>
          <w:rFonts w:hint="cs"/>
          <w:rtl/>
        </w:rPr>
        <w:t>פורסם, כי ב-8 בינואר 200</w:t>
      </w:r>
      <w:r>
        <w:rPr>
          <w:rFonts w:hint="cs"/>
          <w:rtl/>
        </w:rPr>
        <w:t>5, אחרי משחק כדורגל באיצטדיון "טדי", הותקף סטודנט בחניון קניון מלחה בירושלים בידי שלושה שוטרים מיחידת היס"מ שסירבו להזדהות.</w:t>
      </w:r>
      <w:r>
        <w:rPr>
          <w:rtl/>
        </w:rPr>
        <w:t xml:space="preserve"> </w:t>
      </w:r>
      <w:r>
        <w:rPr>
          <w:rFonts w:hint="cs"/>
          <w:rtl/>
        </w:rPr>
        <w:t xml:space="preserve">הם העבירוהו </w:t>
      </w:r>
      <w:r>
        <w:rPr>
          <w:rtl/>
        </w:rPr>
        <w:t>לתחנת המשטרה בתלפיות, שם התעללו בו פיזית ומילולית</w:t>
      </w:r>
      <w:r>
        <w:rPr>
          <w:rFonts w:hint="cs"/>
          <w:rtl/>
        </w:rPr>
        <w:t>.</w:t>
      </w:r>
      <w:r>
        <w:rPr>
          <w:rtl/>
        </w:rPr>
        <w:t xml:space="preserve"> </w:t>
      </w:r>
    </w:p>
    <w:p w14:paraId="1FF7F6E8" w14:textId="77777777" w:rsidR="00000000" w:rsidRDefault="00A92CBC">
      <w:pPr>
        <w:pStyle w:val="a0"/>
        <w:ind w:firstLine="720"/>
      </w:pPr>
    </w:p>
    <w:p w14:paraId="06C7EE0A" w14:textId="77777777" w:rsidR="00000000" w:rsidRDefault="00A92CBC">
      <w:pPr>
        <w:pStyle w:val="a0"/>
        <w:ind w:firstLine="720"/>
      </w:pPr>
      <w:r>
        <w:rPr>
          <w:rFonts w:hint="cs"/>
          <w:rtl/>
        </w:rPr>
        <w:t>רצוני לשאול</w:t>
      </w:r>
      <w:r>
        <w:rPr>
          <w:rtl/>
        </w:rPr>
        <w:t>:</w:t>
      </w:r>
    </w:p>
    <w:p w14:paraId="3F039B3F" w14:textId="77777777" w:rsidR="00000000" w:rsidRDefault="00A92CBC">
      <w:pPr>
        <w:pStyle w:val="a0"/>
        <w:ind w:firstLine="720"/>
        <w:rPr>
          <w:rtl/>
        </w:rPr>
      </w:pPr>
    </w:p>
    <w:p w14:paraId="0867A0C6" w14:textId="77777777" w:rsidR="00000000" w:rsidRDefault="00A92CBC">
      <w:pPr>
        <w:pStyle w:val="a0"/>
        <w:ind w:firstLine="720"/>
        <w:rPr>
          <w:rFonts w:hint="cs"/>
        </w:rPr>
      </w:pPr>
      <w:r>
        <w:rPr>
          <w:rFonts w:hint="cs"/>
          <w:rtl/>
        </w:rPr>
        <w:t xml:space="preserve">1. האם נבדקו הטענות ונמצאו מוצדקות? </w:t>
      </w:r>
    </w:p>
    <w:p w14:paraId="0A8F7A17" w14:textId="77777777" w:rsidR="00000000" w:rsidRDefault="00A92CBC">
      <w:pPr>
        <w:pStyle w:val="a0"/>
        <w:ind w:firstLine="720"/>
        <w:rPr>
          <w:rFonts w:hint="cs"/>
          <w:rtl/>
        </w:rPr>
      </w:pPr>
    </w:p>
    <w:p w14:paraId="3D4B73A3" w14:textId="77777777" w:rsidR="00000000" w:rsidRDefault="00A92CBC">
      <w:pPr>
        <w:pStyle w:val="a0"/>
        <w:ind w:firstLine="720"/>
        <w:rPr>
          <w:rFonts w:hint="cs"/>
          <w:rtl/>
        </w:rPr>
      </w:pPr>
      <w:r>
        <w:rPr>
          <w:rFonts w:hint="cs"/>
          <w:rtl/>
        </w:rPr>
        <w:t xml:space="preserve">2. אם כן </w:t>
      </w:r>
      <w:r>
        <w:rPr>
          <w:rtl/>
        </w:rPr>
        <w:t>–</w:t>
      </w:r>
      <w:r>
        <w:rPr>
          <w:rFonts w:hint="cs"/>
          <w:rtl/>
        </w:rPr>
        <w:t xml:space="preserve"> האם </w:t>
      </w:r>
      <w:r>
        <w:rPr>
          <w:rFonts w:hint="cs"/>
          <w:rtl/>
        </w:rPr>
        <w:t xml:space="preserve">ידועה זהותם של השוטרים, ואם כן </w:t>
      </w:r>
      <w:r>
        <w:rPr>
          <w:rtl/>
        </w:rPr>
        <w:t>–</w:t>
      </w:r>
      <w:r>
        <w:rPr>
          <w:rFonts w:hint="cs"/>
          <w:rtl/>
        </w:rPr>
        <w:t xml:space="preserve"> האם יינקטו נגדם צעדים? </w:t>
      </w:r>
    </w:p>
    <w:p w14:paraId="129FFF4C" w14:textId="77777777" w:rsidR="00000000" w:rsidRDefault="00A92CBC">
      <w:pPr>
        <w:pStyle w:val="a0"/>
        <w:ind w:firstLine="720"/>
        <w:rPr>
          <w:rFonts w:hint="cs"/>
          <w:rtl/>
        </w:rPr>
      </w:pPr>
    </w:p>
    <w:p w14:paraId="1F11BA3D" w14:textId="77777777" w:rsidR="00000000" w:rsidRDefault="00A92CBC">
      <w:pPr>
        <w:pStyle w:val="a0"/>
        <w:ind w:firstLine="720"/>
        <w:rPr>
          <w:rFonts w:hint="cs"/>
          <w:rtl/>
        </w:rPr>
      </w:pPr>
      <w:r>
        <w:rPr>
          <w:rFonts w:hint="cs"/>
          <w:rtl/>
        </w:rPr>
        <w:t>3. כיצד אפשר לוודא ששוטרים ימלאו את חובתם להזדהות?</w:t>
      </w:r>
    </w:p>
    <w:p w14:paraId="06226F69" w14:textId="77777777" w:rsidR="00000000" w:rsidRDefault="00A92CBC">
      <w:pPr>
        <w:pStyle w:val="a0"/>
        <w:ind w:firstLine="720"/>
        <w:rPr>
          <w:rFonts w:hint="cs"/>
          <w:rtl/>
        </w:rPr>
      </w:pPr>
    </w:p>
    <w:p w14:paraId="7218B9ED" w14:textId="77777777" w:rsidR="00000000" w:rsidRDefault="00A92CBC">
      <w:pPr>
        <w:pStyle w:val="a0"/>
        <w:ind w:firstLine="0"/>
        <w:rPr>
          <w:rFonts w:hint="cs"/>
          <w:rtl/>
        </w:rPr>
      </w:pPr>
      <w:r>
        <w:rPr>
          <w:rFonts w:hint="cs"/>
          <w:b/>
          <w:bCs/>
          <w:u w:val="single"/>
          <w:rtl/>
        </w:rPr>
        <w:t>תשובת סגן השר לביטחון פנים יעקב אדרי:</w:t>
      </w:r>
    </w:p>
    <w:p w14:paraId="39A1AE70" w14:textId="77777777" w:rsidR="00000000" w:rsidRDefault="00A92CBC">
      <w:pPr>
        <w:pStyle w:val="a0"/>
        <w:ind w:firstLine="0"/>
        <w:rPr>
          <w:b/>
          <w:rtl/>
        </w:rPr>
      </w:pPr>
      <w:r>
        <w:rPr>
          <w:rFonts w:hint="cs"/>
          <w:b/>
          <w:rtl/>
        </w:rPr>
        <w:t>(לא נקראה, נמסרה לפרוטוקול)</w:t>
      </w:r>
    </w:p>
    <w:p w14:paraId="0AADC38D" w14:textId="77777777" w:rsidR="00000000" w:rsidRDefault="00A92CBC">
      <w:pPr>
        <w:bidi/>
        <w:rPr>
          <w:sz w:val="32"/>
          <w:szCs w:val="32"/>
          <w:rtl/>
        </w:rPr>
      </w:pPr>
    </w:p>
    <w:p w14:paraId="4733A8ED" w14:textId="77777777" w:rsidR="00000000" w:rsidRDefault="00A92CBC">
      <w:pPr>
        <w:pStyle w:val="a0"/>
        <w:ind w:firstLine="720"/>
        <w:rPr>
          <w:rFonts w:hint="cs"/>
          <w:rtl/>
        </w:rPr>
      </w:pPr>
      <w:r>
        <w:rPr>
          <w:rFonts w:hint="cs"/>
          <w:rtl/>
        </w:rPr>
        <w:t xml:space="preserve">1-2. בנושא שבנדון נפתח תיק חקירה במחלקה לחקירות שוטרים שבמשרד המשפטים, כמתחייב </w:t>
      </w:r>
      <w:r>
        <w:rPr>
          <w:rFonts w:hint="cs"/>
          <w:rtl/>
        </w:rPr>
        <w:t>על-פי החוק, בחשד לעבירות מסוג זה על-ידי שוטרים. פרטים נוספים בנושא חקירה זו מצויים בידי משרד המשפטים.</w:t>
      </w:r>
    </w:p>
    <w:p w14:paraId="23E4687C" w14:textId="77777777" w:rsidR="00000000" w:rsidRDefault="00A92CBC">
      <w:pPr>
        <w:pStyle w:val="a0"/>
        <w:ind w:firstLine="720"/>
        <w:rPr>
          <w:rFonts w:hint="cs"/>
          <w:rtl/>
        </w:rPr>
      </w:pPr>
    </w:p>
    <w:p w14:paraId="0C893577" w14:textId="77777777" w:rsidR="00000000" w:rsidRDefault="00A92CBC">
      <w:pPr>
        <w:pStyle w:val="a0"/>
        <w:ind w:firstLine="720"/>
        <w:rPr>
          <w:rFonts w:hint="cs"/>
          <w:rtl/>
        </w:rPr>
      </w:pPr>
      <w:r>
        <w:rPr>
          <w:rFonts w:hint="cs"/>
          <w:rtl/>
        </w:rPr>
        <w:t>3. חובת ההזדהות חלה על כלל השוטרים, ונלמדת בכל הקורסים המועברים לשוטרים. פיקוד המשטרה הונחה לרענן הנחיות אלה לכלל השוטרים.</w:t>
      </w:r>
    </w:p>
    <w:p w14:paraId="06D4D699" w14:textId="77777777" w:rsidR="00000000" w:rsidRDefault="00A92CBC">
      <w:pPr>
        <w:pStyle w:val="a0"/>
        <w:ind w:firstLine="720"/>
        <w:rPr>
          <w:rFonts w:hint="cs"/>
          <w:rtl/>
        </w:rPr>
      </w:pPr>
    </w:p>
    <w:p w14:paraId="2E39602F" w14:textId="77777777" w:rsidR="00000000" w:rsidRDefault="00A92CBC">
      <w:pPr>
        <w:pStyle w:val="a1"/>
        <w:jc w:val="center"/>
        <w:rPr>
          <w:rtl/>
        </w:rPr>
      </w:pPr>
      <w:bookmarkStart w:id="573" w:name="CQ89467FI0089467T23_03_2005_19_20_44"/>
      <w:bookmarkStart w:id="574" w:name="_Toc104196677"/>
      <w:bookmarkEnd w:id="573"/>
      <w:r>
        <w:rPr>
          <w:rtl/>
        </w:rPr>
        <w:t xml:space="preserve">2663. </w:t>
      </w:r>
      <w:r>
        <w:rPr>
          <w:rFonts w:hint="cs"/>
          <w:rtl/>
        </w:rPr>
        <w:t>קטטה בין</w:t>
      </w:r>
      <w:r>
        <w:rPr>
          <w:rtl/>
        </w:rPr>
        <w:t xml:space="preserve"> אזרחים ב</w:t>
      </w:r>
      <w:r>
        <w:rPr>
          <w:rFonts w:hint="cs"/>
          <w:rtl/>
        </w:rPr>
        <w:t>"</w:t>
      </w:r>
      <w:r>
        <w:rPr>
          <w:rtl/>
        </w:rPr>
        <w:t>קריון</w:t>
      </w:r>
      <w:r>
        <w:rPr>
          <w:rFonts w:hint="cs"/>
          <w:rtl/>
        </w:rPr>
        <w:t>"</w:t>
      </w:r>
      <w:bookmarkEnd w:id="574"/>
      <w:r>
        <w:rPr>
          <w:rtl/>
        </w:rPr>
        <w:t xml:space="preserve"> </w:t>
      </w:r>
    </w:p>
    <w:p w14:paraId="6A2BB22E" w14:textId="77777777" w:rsidR="00000000" w:rsidRDefault="00A92CBC">
      <w:pPr>
        <w:pStyle w:val="a1"/>
        <w:jc w:val="center"/>
        <w:rPr>
          <w:rtl/>
        </w:rPr>
      </w:pPr>
    </w:p>
    <w:p w14:paraId="295F7703" w14:textId="77777777" w:rsidR="00000000" w:rsidRDefault="00A92CBC">
      <w:pPr>
        <w:pStyle w:val="a0"/>
        <w:ind w:firstLine="0"/>
        <w:rPr>
          <w:bCs/>
          <w:u w:val="single"/>
        </w:rPr>
      </w:pPr>
      <w:bookmarkStart w:id="575" w:name="ESQ89467"/>
      <w:bookmarkEnd w:id="575"/>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E6581EF" w14:textId="77777777" w:rsidR="00000000" w:rsidRDefault="00A92CBC">
      <w:pPr>
        <w:pStyle w:val="a0"/>
        <w:ind w:firstLine="720"/>
      </w:pPr>
      <w:r>
        <w:rPr>
          <w:rtl/>
        </w:rPr>
        <w:t>ביום ל' בשבט התשס"ה (9 בפברואר 2005):</w:t>
      </w:r>
    </w:p>
    <w:p w14:paraId="2736917B" w14:textId="77777777" w:rsidR="00000000" w:rsidRDefault="00A92CBC">
      <w:pPr>
        <w:pStyle w:val="a0"/>
        <w:rPr>
          <w:rFonts w:hint="cs"/>
          <w:rtl/>
        </w:rPr>
      </w:pPr>
    </w:p>
    <w:p w14:paraId="7377E57C" w14:textId="77777777" w:rsidR="00000000" w:rsidRDefault="00A92CBC">
      <w:pPr>
        <w:pStyle w:val="a0"/>
        <w:rPr>
          <w:rFonts w:hint="cs"/>
        </w:rPr>
      </w:pPr>
    </w:p>
    <w:p w14:paraId="59ABC307" w14:textId="77777777" w:rsidR="00000000" w:rsidRDefault="00A92CBC">
      <w:pPr>
        <w:pStyle w:val="a0"/>
        <w:ind w:firstLine="720"/>
        <w:rPr>
          <w:rFonts w:hint="cs"/>
          <w:rtl/>
        </w:rPr>
      </w:pPr>
      <w:r>
        <w:rPr>
          <w:rFonts w:hint="cs"/>
          <w:rtl/>
        </w:rPr>
        <w:t xml:space="preserve">הובא לידיעתי, כי </w:t>
      </w:r>
      <w:r>
        <w:rPr>
          <w:rtl/>
        </w:rPr>
        <w:t>בערב חג הקורבן,</w:t>
      </w:r>
      <w:r>
        <w:rPr>
          <w:rFonts w:hint="cs"/>
          <w:rtl/>
        </w:rPr>
        <w:t xml:space="preserve"> 20 בינואר 2005</w:t>
      </w:r>
      <w:r>
        <w:rPr>
          <w:rtl/>
        </w:rPr>
        <w:t>, הותקפו אזרחים ערבים ב</w:t>
      </w:r>
      <w:r>
        <w:rPr>
          <w:rFonts w:hint="cs"/>
          <w:rtl/>
        </w:rPr>
        <w:t>"</w:t>
      </w:r>
      <w:r>
        <w:rPr>
          <w:rtl/>
        </w:rPr>
        <w:t>קריון</w:t>
      </w:r>
      <w:r>
        <w:rPr>
          <w:rFonts w:hint="cs"/>
          <w:rtl/>
        </w:rPr>
        <w:t>"</w:t>
      </w:r>
      <w:r>
        <w:rPr>
          <w:rtl/>
        </w:rPr>
        <w:t xml:space="preserve"> שבקריות </w:t>
      </w:r>
      <w:r>
        <w:rPr>
          <w:rFonts w:hint="cs"/>
          <w:rtl/>
        </w:rPr>
        <w:t>בידי</w:t>
      </w:r>
      <w:r>
        <w:rPr>
          <w:rtl/>
        </w:rPr>
        <w:t xml:space="preserve"> יהודים חמושים במקלות וב</w:t>
      </w:r>
      <w:r>
        <w:rPr>
          <w:rFonts w:hint="cs"/>
          <w:rtl/>
        </w:rPr>
        <w:t>ב</w:t>
      </w:r>
      <w:r>
        <w:rPr>
          <w:rtl/>
        </w:rPr>
        <w:t>קבוקים.</w:t>
      </w:r>
      <w:r>
        <w:rPr>
          <w:rFonts w:hint="cs"/>
          <w:rtl/>
        </w:rPr>
        <w:t xml:space="preserve"> רבים מהמותקפים נפגעו בראש ואושפזו בבית-חולים</w:t>
      </w:r>
      <w:r>
        <w:rPr>
          <w:rFonts w:hint="cs"/>
          <w:rtl/>
        </w:rPr>
        <w:t>. הוגשו תלונות בנושא למשטרת זבולון.</w:t>
      </w:r>
    </w:p>
    <w:p w14:paraId="2D65BC7C" w14:textId="77777777" w:rsidR="00000000" w:rsidRDefault="00A92CBC">
      <w:pPr>
        <w:pStyle w:val="a0"/>
        <w:ind w:firstLine="720"/>
      </w:pPr>
    </w:p>
    <w:p w14:paraId="32FCABD4" w14:textId="77777777" w:rsidR="00000000" w:rsidRDefault="00A92CBC">
      <w:pPr>
        <w:pStyle w:val="a0"/>
        <w:ind w:firstLine="720"/>
      </w:pPr>
      <w:r>
        <w:rPr>
          <w:rFonts w:hint="cs"/>
          <w:rtl/>
        </w:rPr>
        <w:t>רצוני לשאול</w:t>
      </w:r>
      <w:r>
        <w:rPr>
          <w:rtl/>
        </w:rPr>
        <w:t>:</w:t>
      </w:r>
    </w:p>
    <w:p w14:paraId="2258A222" w14:textId="77777777" w:rsidR="00000000" w:rsidRDefault="00A92CBC">
      <w:pPr>
        <w:pStyle w:val="a0"/>
        <w:ind w:firstLine="720"/>
      </w:pPr>
    </w:p>
    <w:p w14:paraId="3D50BC15" w14:textId="77777777" w:rsidR="00000000" w:rsidRDefault="00A92CBC">
      <w:pPr>
        <w:pStyle w:val="a0"/>
        <w:ind w:firstLine="720"/>
        <w:rPr>
          <w:rFonts w:hint="cs"/>
        </w:rPr>
      </w:pPr>
      <w:r>
        <w:rPr>
          <w:rFonts w:hint="cs"/>
          <w:rtl/>
        </w:rPr>
        <w:t>1. האם</w:t>
      </w:r>
      <w:r>
        <w:rPr>
          <w:rtl/>
        </w:rPr>
        <w:t xml:space="preserve"> תקרית</w:t>
      </w:r>
      <w:r>
        <w:rPr>
          <w:rFonts w:hint="cs"/>
          <w:rtl/>
        </w:rPr>
        <w:t xml:space="preserve"> זו ידועה למשטרה</w:t>
      </w:r>
      <w:r>
        <w:rPr>
          <w:rtl/>
        </w:rPr>
        <w:t>?</w:t>
      </w:r>
      <w:r>
        <w:rPr>
          <w:rFonts w:hint="cs"/>
          <w:rtl/>
        </w:rPr>
        <w:t xml:space="preserve"> </w:t>
      </w:r>
    </w:p>
    <w:p w14:paraId="5D4C4147" w14:textId="77777777" w:rsidR="00000000" w:rsidRDefault="00A92CBC">
      <w:pPr>
        <w:pStyle w:val="a0"/>
        <w:ind w:firstLine="720"/>
        <w:rPr>
          <w:rFonts w:hint="cs"/>
          <w:rtl/>
        </w:rPr>
      </w:pPr>
    </w:p>
    <w:p w14:paraId="51711DDA" w14:textId="77777777" w:rsidR="00000000" w:rsidRDefault="00A92CBC">
      <w:pPr>
        <w:pStyle w:val="a0"/>
        <w:ind w:firstLine="720"/>
        <w:rPr>
          <w:rFonts w:hint="cs"/>
          <w:rtl/>
        </w:rPr>
      </w:pPr>
      <w:r>
        <w:rPr>
          <w:rFonts w:hint="cs"/>
          <w:rtl/>
        </w:rPr>
        <w:t xml:space="preserve">2. אם כן </w:t>
      </w:r>
      <w:r>
        <w:rPr>
          <w:rtl/>
        </w:rPr>
        <w:t>–</w:t>
      </w:r>
      <w:r>
        <w:rPr>
          <w:rFonts w:hint="cs"/>
          <w:rtl/>
        </w:rPr>
        <w:t xml:space="preserve"> מה ייעשה כדי למנוע מקרים כגון אלה?</w:t>
      </w:r>
    </w:p>
    <w:p w14:paraId="7B9324F6" w14:textId="77777777" w:rsidR="00000000" w:rsidRDefault="00A92CBC">
      <w:pPr>
        <w:pStyle w:val="a0"/>
        <w:ind w:firstLine="720"/>
        <w:rPr>
          <w:rFonts w:hint="cs"/>
        </w:rPr>
      </w:pPr>
    </w:p>
    <w:p w14:paraId="56FDD95E"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6388C97B"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11A667D3" w14:textId="77777777" w:rsidR="00000000" w:rsidRDefault="00A92CBC">
      <w:pPr>
        <w:bidi/>
        <w:rPr>
          <w:sz w:val="32"/>
          <w:szCs w:val="32"/>
          <w:rtl/>
        </w:rPr>
      </w:pPr>
    </w:p>
    <w:p w14:paraId="37E9D1F5" w14:textId="77777777" w:rsidR="00000000" w:rsidRDefault="00A92CBC">
      <w:pPr>
        <w:pStyle w:val="a0"/>
        <w:ind w:firstLine="720"/>
        <w:rPr>
          <w:rFonts w:hint="cs"/>
          <w:rtl/>
        </w:rPr>
      </w:pPr>
      <w:r>
        <w:rPr>
          <w:rFonts w:hint="cs"/>
          <w:rtl/>
        </w:rPr>
        <w:t>1. התשובה חיובית. מדובר בקטטה בין שתי קבוצות צעירים אשר תקפ</w:t>
      </w:r>
      <w:r>
        <w:rPr>
          <w:rFonts w:hint="cs"/>
          <w:rtl/>
        </w:rPr>
        <w:t>ו איש את רעהו, וכן את עוברי האורח ואת אנשי האבטחה שניסו להפריד בין הנצים.</w:t>
      </w:r>
    </w:p>
    <w:p w14:paraId="202888B6" w14:textId="77777777" w:rsidR="00000000" w:rsidRDefault="00A92CBC">
      <w:pPr>
        <w:pStyle w:val="a0"/>
        <w:rPr>
          <w:rFonts w:hint="cs"/>
          <w:rtl/>
        </w:rPr>
      </w:pPr>
    </w:p>
    <w:p w14:paraId="4E116663" w14:textId="77777777" w:rsidR="00000000" w:rsidRDefault="00A92CBC">
      <w:pPr>
        <w:pStyle w:val="a0"/>
        <w:ind w:firstLine="720"/>
        <w:rPr>
          <w:rFonts w:hint="cs"/>
          <w:rtl/>
        </w:rPr>
      </w:pPr>
      <w:r>
        <w:rPr>
          <w:rFonts w:hint="cs"/>
          <w:rtl/>
        </w:rPr>
        <w:t>2. ניסיון העבר בקשר לקטטות ב"קריון" במהלך חג הקורבן הביא להיערכות משטרתית מוגברת במקום, אשר הולידה תגובה מהירה על האירועים.</w:t>
      </w:r>
    </w:p>
    <w:p w14:paraId="0C91CD9E" w14:textId="77777777" w:rsidR="00000000" w:rsidRDefault="00A92CBC">
      <w:pPr>
        <w:pStyle w:val="a0"/>
        <w:rPr>
          <w:rFonts w:hint="cs"/>
          <w:rtl/>
        </w:rPr>
      </w:pPr>
    </w:p>
    <w:p w14:paraId="5089DE38" w14:textId="77777777" w:rsidR="00000000" w:rsidRDefault="00A92CBC">
      <w:pPr>
        <w:pStyle w:val="a0"/>
        <w:rPr>
          <w:rFonts w:hint="cs"/>
          <w:rtl/>
        </w:rPr>
      </w:pPr>
    </w:p>
    <w:p w14:paraId="541EF08C" w14:textId="77777777" w:rsidR="00000000" w:rsidRDefault="00A92CBC">
      <w:pPr>
        <w:pStyle w:val="a1"/>
        <w:jc w:val="center"/>
        <w:rPr>
          <w:rtl/>
        </w:rPr>
      </w:pPr>
      <w:bookmarkStart w:id="576" w:name="CQ89275FI0089275T23_03_2005_19_21_16"/>
      <w:bookmarkStart w:id="577" w:name="_Toc104196678"/>
      <w:bookmarkEnd w:id="576"/>
      <w:r>
        <w:rPr>
          <w:rtl/>
        </w:rPr>
        <w:t>2674. פגיעות במסגד חסן-בק ביפו</w:t>
      </w:r>
      <w:bookmarkEnd w:id="577"/>
    </w:p>
    <w:p w14:paraId="41FEFB68" w14:textId="77777777" w:rsidR="00000000" w:rsidRDefault="00A92CBC">
      <w:pPr>
        <w:pStyle w:val="a0"/>
        <w:rPr>
          <w:rFonts w:hint="cs"/>
          <w:rtl/>
        </w:rPr>
      </w:pPr>
    </w:p>
    <w:p w14:paraId="6DFFA8BC" w14:textId="77777777" w:rsidR="00000000" w:rsidRDefault="00A92CBC">
      <w:pPr>
        <w:pStyle w:val="a0"/>
        <w:ind w:firstLine="0"/>
        <w:rPr>
          <w:bCs/>
          <w:u w:val="single"/>
        </w:rPr>
      </w:pPr>
      <w:bookmarkStart w:id="578" w:name="ESQ89275"/>
      <w:bookmarkEnd w:id="578"/>
      <w:r>
        <w:rPr>
          <w:bCs/>
          <w:u w:val="single"/>
          <w:rtl/>
        </w:rPr>
        <w:t>חבר</w:t>
      </w:r>
      <w:r>
        <w:rPr>
          <w:rFonts w:hint="cs"/>
          <w:bCs/>
          <w:u w:val="single"/>
          <w:rtl/>
        </w:rPr>
        <w:t xml:space="preserve"> הכנסת </w:t>
      </w:r>
      <w:r>
        <w:rPr>
          <w:bCs/>
          <w:u w:val="single"/>
          <w:rtl/>
        </w:rPr>
        <w:t>עבד-אלמאלכ דה</w:t>
      </w:r>
      <w:r>
        <w:rPr>
          <w:bCs/>
          <w:u w:val="single"/>
          <w:rtl/>
        </w:rPr>
        <w:t>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3F919FB" w14:textId="77777777" w:rsidR="00000000" w:rsidRDefault="00A92CBC">
      <w:pPr>
        <w:pStyle w:val="a0"/>
        <w:ind w:firstLine="720"/>
      </w:pPr>
      <w:r>
        <w:rPr>
          <w:rtl/>
        </w:rPr>
        <w:t>ביום ל' בשבט התשס"ה (9 בפברואר 2005):</w:t>
      </w:r>
    </w:p>
    <w:p w14:paraId="06665208" w14:textId="77777777" w:rsidR="00000000" w:rsidRDefault="00A92CBC">
      <w:pPr>
        <w:pStyle w:val="a0"/>
        <w:rPr>
          <w:rFonts w:hint="cs"/>
          <w:rtl/>
        </w:rPr>
      </w:pPr>
    </w:p>
    <w:p w14:paraId="1E65B7F4" w14:textId="77777777" w:rsidR="00000000" w:rsidRDefault="00A92CBC">
      <w:pPr>
        <w:pStyle w:val="a0"/>
        <w:ind w:firstLine="720"/>
      </w:pPr>
      <w:r>
        <w:rPr>
          <w:rFonts w:hint="cs"/>
          <w:rtl/>
        </w:rPr>
        <w:t xml:space="preserve">בליל שבת, 21 בינואר 2005, נזרקו אבנים </w:t>
      </w:r>
      <w:r>
        <w:rPr>
          <w:rtl/>
        </w:rPr>
        <w:t>על מסגד חסן</w:t>
      </w:r>
      <w:r>
        <w:rPr>
          <w:rFonts w:hint="cs"/>
          <w:rtl/>
        </w:rPr>
        <w:t>-</w:t>
      </w:r>
      <w:r>
        <w:rPr>
          <w:rtl/>
        </w:rPr>
        <w:t>בק ונגר</w:t>
      </w:r>
      <w:r>
        <w:rPr>
          <w:rFonts w:hint="cs"/>
          <w:rtl/>
        </w:rPr>
        <w:t>ם</w:t>
      </w:r>
      <w:r>
        <w:rPr>
          <w:rtl/>
        </w:rPr>
        <w:t xml:space="preserve"> נזק </w:t>
      </w:r>
      <w:r>
        <w:rPr>
          <w:rFonts w:hint="cs"/>
          <w:rtl/>
        </w:rPr>
        <w:t>רב</w:t>
      </w:r>
      <w:r>
        <w:rPr>
          <w:rtl/>
        </w:rPr>
        <w:t>. זו</w:t>
      </w:r>
      <w:r>
        <w:rPr>
          <w:rFonts w:hint="cs"/>
          <w:rtl/>
        </w:rPr>
        <w:t xml:space="preserve"> </w:t>
      </w:r>
      <w:r>
        <w:rPr>
          <w:rtl/>
        </w:rPr>
        <w:t xml:space="preserve">חוליה </w:t>
      </w:r>
      <w:r>
        <w:rPr>
          <w:rFonts w:hint="cs"/>
          <w:rtl/>
        </w:rPr>
        <w:t>נוספת</w:t>
      </w:r>
      <w:r>
        <w:rPr>
          <w:rtl/>
        </w:rPr>
        <w:t xml:space="preserve"> בשרשרת פג</w:t>
      </w:r>
      <w:r>
        <w:rPr>
          <w:rFonts w:hint="cs"/>
          <w:rtl/>
        </w:rPr>
        <w:t>י</w:t>
      </w:r>
      <w:r>
        <w:rPr>
          <w:rtl/>
        </w:rPr>
        <w:t>עות במסגד</w:t>
      </w:r>
      <w:r>
        <w:rPr>
          <w:rFonts w:hint="cs"/>
          <w:rtl/>
        </w:rPr>
        <w:t>,</w:t>
      </w:r>
      <w:r>
        <w:rPr>
          <w:rtl/>
        </w:rPr>
        <w:t xml:space="preserve"> אשר</w:t>
      </w:r>
      <w:r>
        <w:rPr>
          <w:rFonts w:hint="cs"/>
          <w:rtl/>
        </w:rPr>
        <w:t xml:space="preserve"> לאחרונה</w:t>
      </w:r>
      <w:r>
        <w:rPr>
          <w:rtl/>
        </w:rPr>
        <w:t xml:space="preserve"> גם נשרף בחלקו.</w:t>
      </w:r>
    </w:p>
    <w:p w14:paraId="3F4EC436" w14:textId="77777777" w:rsidR="00000000" w:rsidRDefault="00A92CBC">
      <w:pPr>
        <w:pStyle w:val="a0"/>
        <w:ind w:firstLine="720"/>
      </w:pPr>
    </w:p>
    <w:p w14:paraId="4BCA2AC7" w14:textId="77777777" w:rsidR="00000000" w:rsidRDefault="00A92CBC">
      <w:pPr>
        <w:pStyle w:val="a0"/>
        <w:ind w:firstLine="720"/>
      </w:pPr>
      <w:r>
        <w:rPr>
          <w:rFonts w:hint="cs"/>
          <w:rtl/>
        </w:rPr>
        <w:t>רצוני לשאול</w:t>
      </w:r>
      <w:r>
        <w:rPr>
          <w:rtl/>
        </w:rPr>
        <w:t>:</w:t>
      </w:r>
    </w:p>
    <w:p w14:paraId="25D7E1FF" w14:textId="77777777" w:rsidR="00000000" w:rsidRDefault="00A92CBC">
      <w:pPr>
        <w:pStyle w:val="a0"/>
        <w:ind w:firstLine="720"/>
      </w:pPr>
    </w:p>
    <w:p w14:paraId="6605B4F9" w14:textId="77777777" w:rsidR="00000000" w:rsidRDefault="00A92CBC">
      <w:pPr>
        <w:pStyle w:val="a0"/>
        <w:ind w:firstLine="720"/>
        <w:rPr>
          <w:rtl/>
        </w:rPr>
      </w:pPr>
      <w:r>
        <w:rPr>
          <w:rFonts w:hint="cs"/>
          <w:rtl/>
        </w:rPr>
        <w:t xml:space="preserve">1. </w:t>
      </w:r>
      <w:r>
        <w:rPr>
          <w:rtl/>
        </w:rPr>
        <w:t>מה עשתה המשטרה לאחר הפגיעות הנ"ל?</w:t>
      </w:r>
    </w:p>
    <w:p w14:paraId="03FC9D49" w14:textId="77777777" w:rsidR="00000000" w:rsidRDefault="00A92CBC">
      <w:pPr>
        <w:pStyle w:val="a0"/>
        <w:ind w:firstLine="720"/>
        <w:rPr>
          <w:rtl/>
        </w:rPr>
      </w:pPr>
    </w:p>
    <w:p w14:paraId="0D2AB16B" w14:textId="77777777" w:rsidR="00000000" w:rsidRDefault="00A92CBC">
      <w:pPr>
        <w:pStyle w:val="a0"/>
        <w:ind w:firstLine="720"/>
        <w:rPr>
          <w:rtl/>
        </w:rPr>
      </w:pPr>
      <w:r>
        <w:rPr>
          <w:rFonts w:hint="cs"/>
          <w:rtl/>
        </w:rPr>
        <w:t>2. כי</w:t>
      </w:r>
      <w:r>
        <w:rPr>
          <w:rFonts w:hint="cs"/>
          <w:rtl/>
        </w:rPr>
        <w:t>צד תימנע הישנות מקרים כגון אלה</w:t>
      </w:r>
      <w:r>
        <w:rPr>
          <w:rtl/>
        </w:rPr>
        <w:t>?</w:t>
      </w:r>
    </w:p>
    <w:p w14:paraId="39E51CAE" w14:textId="77777777" w:rsidR="00000000" w:rsidRDefault="00A92CBC">
      <w:pPr>
        <w:pStyle w:val="a0"/>
        <w:ind w:firstLine="720"/>
        <w:rPr>
          <w:rtl/>
        </w:rPr>
      </w:pPr>
    </w:p>
    <w:p w14:paraId="258A0BA4"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3BED508B"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1A37C6A8" w14:textId="77777777" w:rsidR="00000000" w:rsidRDefault="00A92CBC">
      <w:pPr>
        <w:pStyle w:val="a0"/>
        <w:rPr>
          <w:rFonts w:hint="cs"/>
          <w:rtl/>
        </w:rPr>
      </w:pPr>
    </w:p>
    <w:p w14:paraId="68CCCC8F" w14:textId="77777777" w:rsidR="00000000" w:rsidRDefault="00A92CBC">
      <w:pPr>
        <w:pStyle w:val="a0"/>
        <w:ind w:firstLine="720"/>
        <w:rPr>
          <w:rFonts w:hint="cs"/>
          <w:rtl/>
        </w:rPr>
      </w:pPr>
      <w:r>
        <w:rPr>
          <w:rFonts w:hint="cs"/>
          <w:rtl/>
        </w:rPr>
        <w:t>1. בעניין האירוע מיום 21 בינואר 2005 לא אותרה במשטרה כל תלונה ולא ידוע לה על אירוע כזה. אם יומצאו פרטים נוספים אשוב לברר את הנושא.</w:t>
      </w:r>
    </w:p>
    <w:p w14:paraId="13D06644" w14:textId="77777777" w:rsidR="00000000" w:rsidRDefault="00A92CBC">
      <w:pPr>
        <w:pStyle w:val="a0"/>
        <w:rPr>
          <w:rFonts w:hint="cs"/>
          <w:rtl/>
        </w:rPr>
      </w:pPr>
    </w:p>
    <w:p w14:paraId="3CEFE9CA" w14:textId="77777777" w:rsidR="00000000" w:rsidRDefault="00A92CBC">
      <w:pPr>
        <w:pStyle w:val="a0"/>
        <w:ind w:firstLine="720"/>
        <w:rPr>
          <w:rFonts w:hint="cs"/>
          <w:rtl/>
        </w:rPr>
      </w:pPr>
      <w:r>
        <w:rPr>
          <w:rFonts w:hint="cs"/>
          <w:rtl/>
        </w:rPr>
        <w:t xml:space="preserve">ב-26 בדצמבר 2004 הושלכו </w:t>
      </w:r>
      <w:r>
        <w:rPr>
          <w:rFonts w:hint="cs"/>
          <w:rtl/>
        </w:rPr>
        <w:t>לעבר המסגד שני בקבוקי תבערה. בגין אירוע זה ביצעה המשטרה את כל פעולות החקירה הנדרשות, אך בשלב זה לא אותרו חשודים כלשהם במעשה.</w:t>
      </w:r>
    </w:p>
    <w:p w14:paraId="5AE8AEDE" w14:textId="77777777" w:rsidR="00000000" w:rsidRDefault="00A92CBC">
      <w:pPr>
        <w:pStyle w:val="a0"/>
        <w:rPr>
          <w:rFonts w:hint="cs"/>
          <w:rtl/>
        </w:rPr>
      </w:pPr>
    </w:p>
    <w:p w14:paraId="2B89553D" w14:textId="77777777" w:rsidR="00000000" w:rsidRDefault="00A92CBC">
      <w:pPr>
        <w:pStyle w:val="a0"/>
        <w:ind w:firstLine="720"/>
        <w:rPr>
          <w:rFonts w:hint="cs"/>
          <w:rtl/>
        </w:rPr>
      </w:pPr>
      <w:r>
        <w:rPr>
          <w:rFonts w:hint="cs"/>
          <w:rtl/>
        </w:rPr>
        <w:t>2. המשטרה מתייחסת במלוא החומרה לכל פגיעה במקום קדוש ואינה חוסכת מאמצים ומשאבים כדי לפענח אירועים מסוג זה. לאחרונה נערכה פגישת תיאו</w:t>
      </w:r>
      <w:r>
        <w:rPr>
          <w:rFonts w:hint="cs"/>
          <w:rtl/>
        </w:rPr>
        <w:t>ם בין פיקוד מרחב ירקון לבין ראשי הדת במסגד, ובמסגרתה לובנו בעיות וסוכם על שיתוף פעולה בין הצדדים.</w:t>
      </w:r>
    </w:p>
    <w:p w14:paraId="4E97CFCA" w14:textId="77777777" w:rsidR="00000000" w:rsidRDefault="00A92CBC">
      <w:pPr>
        <w:pStyle w:val="a0"/>
        <w:rPr>
          <w:rFonts w:hint="cs"/>
          <w:rtl/>
        </w:rPr>
      </w:pPr>
    </w:p>
    <w:p w14:paraId="310B4EED" w14:textId="77777777" w:rsidR="00000000" w:rsidRDefault="00A92CBC">
      <w:pPr>
        <w:pStyle w:val="a1"/>
        <w:jc w:val="center"/>
        <w:rPr>
          <w:rtl/>
        </w:rPr>
      </w:pPr>
      <w:bookmarkStart w:id="579" w:name="CQ89393FI0089393T23_03_2005_19_21_35"/>
      <w:bookmarkStart w:id="580" w:name="_Toc104196679"/>
      <w:bookmarkEnd w:id="579"/>
      <w:r>
        <w:rPr>
          <w:rtl/>
        </w:rPr>
        <w:t>2682. מנהרות הכותל</w:t>
      </w:r>
      <w:bookmarkEnd w:id="580"/>
    </w:p>
    <w:p w14:paraId="19DFAC12" w14:textId="77777777" w:rsidR="00000000" w:rsidRDefault="00A92CBC">
      <w:pPr>
        <w:pStyle w:val="a0"/>
        <w:rPr>
          <w:rFonts w:hint="cs"/>
          <w:rtl/>
        </w:rPr>
      </w:pPr>
    </w:p>
    <w:p w14:paraId="34D8FD71" w14:textId="77777777" w:rsidR="00000000" w:rsidRDefault="00A92CBC">
      <w:pPr>
        <w:pStyle w:val="a0"/>
        <w:ind w:firstLine="0"/>
        <w:rPr>
          <w:bCs/>
          <w:u w:val="single"/>
        </w:rPr>
      </w:pPr>
      <w:bookmarkStart w:id="581" w:name="ESQ89393"/>
      <w:bookmarkEnd w:id="581"/>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37F95CC" w14:textId="77777777" w:rsidR="00000000" w:rsidRDefault="00A92CBC">
      <w:pPr>
        <w:pStyle w:val="a0"/>
        <w:ind w:firstLine="720"/>
      </w:pPr>
      <w:r>
        <w:rPr>
          <w:rtl/>
        </w:rPr>
        <w:t>ביום ל' בשבט התשס"ה (9 בפברואר 2005):</w:t>
      </w:r>
    </w:p>
    <w:p w14:paraId="50A259FF" w14:textId="77777777" w:rsidR="00000000" w:rsidRDefault="00A92CBC">
      <w:pPr>
        <w:pStyle w:val="a0"/>
        <w:rPr>
          <w:rFonts w:hint="cs"/>
          <w:rtl/>
        </w:rPr>
      </w:pPr>
    </w:p>
    <w:p w14:paraId="7F636FE3" w14:textId="77777777" w:rsidR="00000000" w:rsidRDefault="00A92CBC">
      <w:pPr>
        <w:pStyle w:val="a0"/>
        <w:ind w:firstLine="720"/>
      </w:pPr>
      <w:r>
        <w:rPr>
          <w:rtl/>
        </w:rPr>
        <w:t>לאור החשש שגורמים קיצוניים ינסו לפגוע במסגד אל</w:t>
      </w:r>
      <w:r>
        <w:rPr>
          <w:rFonts w:hint="cs"/>
          <w:rtl/>
        </w:rPr>
        <w:t>-</w:t>
      </w:r>
      <w:r>
        <w:rPr>
          <w:rtl/>
        </w:rPr>
        <w:t>אקצא</w:t>
      </w:r>
      <w:r>
        <w:rPr>
          <w:rFonts w:hint="cs"/>
          <w:rtl/>
        </w:rPr>
        <w:t xml:space="preserve">, </w:t>
      </w:r>
      <w:r>
        <w:rPr>
          <w:rFonts w:hint="cs"/>
          <w:rtl/>
        </w:rPr>
        <w:t>רצוני לשאול</w:t>
      </w:r>
      <w:r>
        <w:rPr>
          <w:rtl/>
        </w:rPr>
        <w:t>:</w:t>
      </w:r>
    </w:p>
    <w:p w14:paraId="24C85905" w14:textId="77777777" w:rsidR="00000000" w:rsidRDefault="00A92CBC">
      <w:pPr>
        <w:pStyle w:val="a0"/>
        <w:ind w:firstLine="720"/>
      </w:pPr>
    </w:p>
    <w:p w14:paraId="350BCA8A" w14:textId="77777777" w:rsidR="00000000" w:rsidRDefault="00A92CBC">
      <w:pPr>
        <w:pStyle w:val="a0"/>
        <w:ind w:firstLine="720"/>
        <w:rPr>
          <w:rtl/>
        </w:rPr>
      </w:pPr>
      <w:r>
        <w:rPr>
          <w:rFonts w:hint="cs"/>
          <w:rtl/>
        </w:rPr>
        <w:t xml:space="preserve">1. </w:t>
      </w:r>
      <w:r>
        <w:rPr>
          <w:rtl/>
        </w:rPr>
        <w:t xml:space="preserve">מי מחזיק </w:t>
      </w:r>
      <w:r>
        <w:rPr>
          <w:rFonts w:hint="cs"/>
          <w:rtl/>
        </w:rPr>
        <w:t>את</w:t>
      </w:r>
      <w:r>
        <w:rPr>
          <w:rtl/>
        </w:rPr>
        <w:t xml:space="preserve"> מנהרות הכותל</w:t>
      </w:r>
      <w:r>
        <w:rPr>
          <w:rFonts w:hint="cs"/>
          <w:rtl/>
        </w:rPr>
        <w:t xml:space="preserve"> ומי מפקח עליהן</w:t>
      </w:r>
      <w:r>
        <w:rPr>
          <w:rtl/>
        </w:rPr>
        <w:t>?</w:t>
      </w:r>
    </w:p>
    <w:p w14:paraId="2065F30A" w14:textId="77777777" w:rsidR="00000000" w:rsidRDefault="00A92CBC">
      <w:pPr>
        <w:pStyle w:val="a0"/>
        <w:ind w:firstLine="720"/>
        <w:rPr>
          <w:rtl/>
        </w:rPr>
      </w:pPr>
    </w:p>
    <w:p w14:paraId="0229977C" w14:textId="77777777" w:rsidR="00000000" w:rsidRDefault="00A92CBC">
      <w:pPr>
        <w:pStyle w:val="a0"/>
        <w:ind w:firstLine="720"/>
        <w:rPr>
          <w:rtl/>
        </w:rPr>
      </w:pPr>
      <w:r>
        <w:rPr>
          <w:rFonts w:hint="cs"/>
          <w:rtl/>
        </w:rPr>
        <w:t xml:space="preserve">2. </w:t>
      </w:r>
      <w:r>
        <w:rPr>
          <w:rtl/>
        </w:rPr>
        <w:t xml:space="preserve">האם נבדק הרקע של </w:t>
      </w:r>
      <w:r>
        <w:rPr>
          <w:rFonts w:hint="cs"/>
          <w:rtl/>
        </w:rPr>
        <w:t>מחזיקי</w:t>
      </w:r>
      <w:r>
        <w:rPr>
          <w:rtl/>
        </w:rPr>
        <w:t xml:space="preserve"> </w:t>
      </w:r>
      <w:r>
        <w:rPr>
          <w:rFonts w:hint="cs"/>
          <w:rtl/>
        </w:rPr>
        <w:t>ה</w:t>
      </w:r>
      <w:r>
        <w:rPr>
          <w:rtl/>
        </w:rPr>
        <w:t xml:space="preserve">מנהרות או </w:t>
      </w:r>
      <w:r>
        <w:rPr>
          <w:rFonts w:hint="cs"/>
          <w:rtl/>
        </w:rPr>
        <w:t>ה</w:t>
      </w:r>
      <w:r>
        <w:rPr>
          <w:rtl/>
        </w:rPr>
        <w:t>מפקחים על</w:t>
      </w:r>
      <w:r>
        <w:rPr>
          <w:rFonts w:hint="cs"/>
          <w:rtl/>
        </w:rPr>
        <w:t>יהן</w:t>
      </w:r>
      <w:r>
        <w:rPr>
          <w:rtl/>
        </w:rPr>
        <w:t>?</w:t>
      </w:r>
    </w:p>
    <w:p w14:paraId="10A52327" w14:textId="77777777" w:rsidR="00000000" w:rsidRDefault="00A92CBC">
      <w:pPr>
        <w:pStyle w:val="a0"/>
        <w:rPr>
          <w:rFonts w:hint="cs"/>
          <w:b/>
          <w:bCs/>
          <w:u w:val="single"/>
          <w:rtl/>
        </w:rPr>
      </w:pPr>
    </w:p>
    <w:p w14:paraId="2A423E01"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4A5164A2"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2F8E8480" w14:textId="77777777" w:rsidR="00000000" w:rsidRDefault="00A92CBC">
      <w:pPr>
        <w:bidi/>
        <w:rPr>
          <w:sz w:val="32"/>
          <w:szCs w:val="32"/>
          <w:rtl/>
        </w:rPr>
      </w:pPr>
    </w:p>
    <w:p w14:paraId="097E00B0" w14:textId="77777777" w:rsidR="00000000" w:rsidRDefault="00A92CBC">
      <w:pPr>
        <w:pStyle w:val="a0"/>
        <w:ind w:firstLine="720"/>
        <w:rPr>
          <w:rFonts w:hint="cs"/>
          <w:rtl/>
        </w:rPr>
      </w:pPr>
      <w:r>
        <w:rPr>
          <w:rFonts w:hint="cs"/>
          <w:rtl/>
        </w:rPr>
        <w:t>1. החזקת מנהרות הכותל היא באחריות "הקרן למורשת הכותל". זוהי עמותה ממשלתית, ה</w:t>
      </w:r>
      <w:r>
        <w:rPr>
          <w:rFonts w:hint="cs"/>
          <w:rtl/>
        </w:rPr>
        <w:t>מצויה באחריות משרד ראש הממשלה ונתמכת על-ידו.</w:t>
      </w:r>
    </w:p>
    <w:p w14:paraId="41ED1FC7" w14:textId="77777777" w:rsidR="00000000" w:rsidRDefault="00A92CBC">
      <w:pPr>
        <w:pStyle w:val="a0"/>
        <w:rPr>
          <w:rFonts w:hint="cs"/>
          <w:rtl/>
        </w:rPr>
      </w:pPr>
    </w:p>
    <w:p w14:paraId="40E8E5D7" w14:textId="77777777" w:rsidR="00000000" w:rsidRDefault="00A92CBC">
      <w:pPr>
        <w:pStyle w:val="a0"/>
        <w:ind w:firstLine="720"/>
        <w:rPr>
          <w:rFonts w:hint="cs"/>
          <w:rtl/>
        </w:rPr>
      </w:pPr>
      <w:r>
        <w:rPr>
          <w:rFonts w:hint="cs"/>
          <w:rtl/>
        </w:rPr>
        <w:t>2. עובדי מנהרות הכותל נבדקים על-ידי המשטרה בהיבט הביטחוני, והם נכנסים למקום העבודה דרך עמדת בידוק בדומה למבקרים. כמו כן, נערכות במקום ביקורות על-ידי המשטרה באופן בלתי מוגבל.</w:t>
      </w:r>
    </w:p>
    <w:p w14:paraId="41C64D0F" w14:textId="77777777" w:rsidR="00000000" w:rsidRDefault="00A92CBC">
      <w:pPr>
        <w:pStyle w:val="a0"/>
        <w:rPr>
          <w:rFonts w:hint="cs"/>
          <w:rtl/>
        </w:rPr>
      </w:pPr>
    </w:p>
    <w:p w14:paraId="6F871E20" w14:textId="77777777" w:rsidR="00000000" w:rsidRDefault="00A92CBC">
      <w:pPr>
        <w:pStyle w:val="a1"/>
        <w:jc w:val="center"/>
        <w:rPr>
          <w:rtl/>
        </w:rPr>
      </w:pPr>
      <w:bookmarkStart w:id="582" w:name="CQ94062FI0094062T23_03_2005_19_21_55"/>
      <w:bookmarkStart w:id="583" w:name="_Toc104196680"/>
      <w:bookmarkEnd w:id="582"/>
      <w:r>
        <w:rPr>
          <w:rtl/>
        </w:rPr>
        <w:t>2709. ביקורת הפנים במתקני שירות בתי</w:t>
      </w:r>
      <w:r>
        <w:rPr>
          <w:rtl/>
        </w:rPr>
        <w:t>-הסוהר</w:t>
      </w:r>
      <w:bookmarkEnd w:id="583"/>
    </w:p>
    <w:p w14:paraId="2D9B9E1F" w14:textId="77777777" w:rsidR="00000000" w:rsidRDefault="00A92CBC">
      <w:pPr>
        <w:pStyle w:val="a0"/>
        <w:rPr>
          <w:rtl/>
        </w:rPr>
      </w:pPr>
    </w:p>
    <w:p w14:paraId="460DE5B3" w14:textId="77777777" w:rsidR="00000000" w:rsidRDefault="00A92CBC">
      <w:pPr>
        <w:pStyle w:val="a0"/>
        <w:ind w:firstLine="0"/>
        <w:rPr>
          <w:bCs/>
          <w:u w:val="single"/>
        </w:rPr>
      </w:pPr>
      <w:bookmarkStart w:id="584" w:name="ESQ94062"/>
      <w:bookmarkEnd w:id="584"/>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E31E716" w14:textId="77777777" w:rsidR="00000000" w:rsidRDefault="00A92CBC">
      <w:pPr>
        <w:pStyle w:val="a0"/>
      </w:pPr>
      <w:r>
        <w:rPr>
          <w:rFonts w:hint="eastAsia"/>
          <w:rtl/>
        </w:rPr>
        <w:t>ביום</w:t>
      </w:r>
      <w:r>
        <w:rPr>
          <w:rtl/>
        </w:rPr>
        <w:t xml:space="preserve"> ז' באדר א' </w:t>
      </w:r>
      <w:r>
        <w:rPr>
          <w:rFonts w:hint="cs"/>
          <w:rtl/>
        </w:rPr>
        <w:t xml:space="preserve"> ה</w:t>
      </w:r>
      <w:r>
        <w:rPr>
          <w:rtl/>
        </w:rPr>
        <w:t>תשס"</w:t>
      </w:r>
      <w:r>
        <w:rPr>
          <w:rFonts w:hint="eastAsia"/>
          <w:rtl/>
        </w:rPr>
        <w:t>ה</w:t>
      </w:r>
      <w:r>
        <w:rPr>
          <w:rtl/>
        </w:rPr>
        <w:t xml:space="preserve"> (16 בפברואר 2005):</w:t>
      </w:r>
    </w:p>
    <w:p w14:paraId="7B7AEF69" w14:textId="77777777" w:rsidR="00000000" w:rsidRDefault="00A92CBC">
      <w:pPr>
        <w:pStyle w:val="a0"/>
        <w:rPr>
          <w:rFonts w:hint="cs"/>
          <w:rtl/>
        </w:rPr>
      </w:pPr>
    </w:p>
    <w:p w14:paraId="363F86BB" w14:textId="77777777" w:rsidR="00000000" w:rsidRDefault="00A92CBC">
      <w:pPr>
        <w:pStyle w:val="a0"/>
        <w:ind w:firstLine="720"/>
        <w:rPr>
          <w:rFonts w:hint="cs"/>
        </w:rPr>
      </w:pPr>
      <w:r>
        <w:rPr>
          <w:rtl/>
        </w:rPr>
        <w:t>בערוץ</w:t>
      </w:r>
      <w:r>
        <w:rPr>
          <w:rFonts w:hint="cs"/>
          <w:rtl/>
        </w:rPr>
        <w:t>-</w:t>
      </w:r>
      <w:r>
        <w:rPr>
          <w:rtl/>
        </w:rPr>
        <w:t>10 דווח</w:t>
      </w:r>
      <w:r>
        <w:rPr>
          <w:rFonts w:hint="cs"/>
          <w:rtl/>
        </w:rPr>
        <w:t>, כי</w:t>
      </w:r>
      <w:r>
        <w:rPr>
          <w:rtl/>
        </w:rPr>
        <w:t xml:space="preserve"> נציב ש</w:t>
      </w:r>
      <w:r>
        <w:rPr>
          <w:rFonts w:hint="cs"/>
          <w:rtl/>
        </w:rPr>
        <w:t>י</w:t>
      </w:r>
      <w:r>
        <w:rPr>
          <w:rtl/>
        </w:rPr>
        <w:t>רות בתי</w:t>
      </w:r>
      <w:r>
        <w:rPr>
          <w:rFonts w:hint="cs"/>
          <w:rtl/>
        </w:rPr>
        <w:t>-</w:t>
      </w:r>
      <w:r>
        <w:rPr>
          <w:rtl/>
        </w:rPr>
        <w:t>הסוהר אוסר על מבקר המשרד לביטחון פנים ואנשי צוותו לערוך ביקורים וביקורת במתקני השב"ס</w:t>
      </w:r>
      <w:r>
        <w:rPr>
          <w:rFonts w:hint="cs"/>
          <w:rtl/>
        </w:rPr>
        <w:t>.</w:t>
      </w:r>
    </w:p>
    <w:p w14:paraId="3E2089E0" w14:textId="77777777" w:rsidR="00000000" w:rsidRDefault="00A92CBC">
      <w:pPr>
        <w:pStyle w:val="a0"/>
        <w:ind w:firstLine="720"/>
      </w:pPr>
    </w:p>
    <w:p w14:paraId="01563D55" w14:textId="77777777" w:rsidR="00000000" w:rsidRDefault="00A92CBC">
      <w:pPr>
        <w:pStyle w:val="a0"/>
        <w:ind w:firstLine="720"/>
      </w:pPr>
      <w:r>
        <w:rPr>
          <w:rFonts w:hint="cs"/>
          <w:rtl/>
        </w:rPr>
        <w:t>רצוני לשאול</w:t>
      </w:r>
      <w:r>
        <w:rPr>
          <w:rtl/>
        </w:rPr>
        <w:t>:</w:t>
      </w:r>
    </w:p>
    <w:p w14:paraId="647B8905" w14:textId="77777777" w:rsidR="00000000" w:rsidRDefault="00A92CBC">
      <w:pPr>
        <w:pStyle w:val="a0"/>
        <w:ind w:firstLine="720"/>
      </w:pPr>
    </w:p>
    <w:p w14:paraId="724465EC" w14:textId="77777777" w:rsidR="00000000" w:rsidRDefault="00A92CBC">
      <w:pPr>
        <w:pStyle w:val="a0"/>
        <w:ind w:firstLine="720"/>
        <w:rPr>
          <w:rFonts w:hint="cs"/>
          <w:rtl/>
        </w:rPr>
      </w:pPr>
      <w:r>
        <w:rPr>
          <w:rFonts w:hint="cs"/>
          <w:rtl/>
        </w:rPr>
        <w:t xml:space="preserve">1. </w:t>
      </w:r>
      <w:r>
        <w:rPr>
          <w:rtl/>
        </w:rPr>
        <w:t>האם הידיעה נכונה?</w:t>
      </w:r>
      <w:r>
        <w:rPr>
          <w:rFonts w:hint="cs"/>
          <w:rtl/>
        </w:rPr>
        <w:t xml:space="preserve"> </w:t>
      </w:r>
    </w:p>
    <w:p w14:paraId="4507039F" w14:textId="77777777" w:rsidR="00000000" w:rsidRDefault="00A92CBC">
      <w:pPr>
        <w:pStyle w:val="a0"/>
        <w:ind w:firstLine="720"/>
        <w:rPr>
          <w:rtl/>
        </w:rPr>
      </w:pPr>
    </w:p>
    <w:p w14:paraId="3922D263" w14:textId="77777777" w:rsidR="00000000" w:rsidRDefault="00A92CBC">
      <w:pPr>
        <w:pStyle w:val="a0"/>
        <w:ind w:firstLine="720"/>
        <w:rPr>
          <w:rtl/>
        </w:rPr>
      </w:pPr>
      <w:r>
        <w:rPr>
          <w:rFonts w:hint="cs"/>
          <w:rtl/>
        </w:rPr>
        <w:t xml:space="preserve">2. אם כן </w:t>
      </w:r>
      <w:r>
        <w:rPr>
          <w:rtl/>
        </w:rPr>
        <w:t>–</w:t>
      </w:r>
      <w:r>
        <w:rPr>
          <w:rFonts w:hint="cs"/>
          <w:rtl/>
        </w:rPr>
        <w:t xml:space="preserve"> </w:t>
      </w:r>
      <w:r>
        <w:rPr>
          <w:rtl/>
        </w:rPr>
        <w:t>מה</w:t>
      </w:r>
      <w:r>
        <w:rPr>
          <w:rFonts w:hint="cs"/>
          <w:rtl/>
        </w:rPr>
        <w:t xml:space="preserve"> הן</w:t>
      </w:r>
      <w:r>
        <w:rPr>
          <w:rtl/>
        </w:rPr>
        <w:t xml:space="preserve"> הסיבות לאיסור</w:t>
      </w:r>
      <w:r>
        <w:rPr>
          <w:rFonts w:hint="cs"/>
          <w:rtl/>
        </w:rPr>
        <w:t xml:space="preserve"> והאם השר עומד מאחוריו</w:t>
      </w:r>
      <w:r>
        <w:rPr>
          <w:rtl/>
        </w:rPr>
        <w:t>?</w:t>
      </w:r>
    </w:p>
    <w:p w14:paraId="07EE01D3" w14:textId="77777777" w:rsidR="00000000" w:rsidRDefault="00A92CBC">
      <w:pPr>
        <w:pStyle w:val="a0"/>
        <w:ind w:firstLine="720"/>
        <w:rPr>
          <w:rtl/>
        </w:rPr>
      </w:pPr>
    </w:p>
    <w:p w14:paraId="50C8B7AB" w14:textId="77777777" w:rsidR="00000000" w:rsidRDefault="00A92CBC">
      <w:pPr>
        <w:pStyle w:val="a0"/>
        <w:ind w:firstLine="720"/>
        <w:rPr>
          <w:rtl/>
        </w:rPr>
      </w:pPr>
      <w:r>
        <w:rPr>
          <w:rFonts w:hint="cs"/>
          <w:rtl/>
        </w:rPr>
        <w:t>3. כיצד הדבר</w:t>
      </w:r>
      <w:r>
        <w:rPr>
          <w:rtl/>
        </w:rPr>
        <w:t xml:space="preserve"> </w:t>
      </w:r>
      <w:r>
        <w:rPr>
          <w:rFonts w:hint="cs"/>
          <w:rtl/>
        </w:rPr>
        <w:t xml:space="preserve">מתיישב </w:t>
      </w:r>
      <w:r>
        <w:rPr>
          <w:rtl/>
        </w:rPr>
        <w:t>עם הצורך במ</w:t>
      </w:r>
      <w:r>
        <w:rPr>
          <w:rFonts w:hint="cs"/>
          <w:rtl/>
        </w:rPr>
        <w:t>י</w:t>
      </w:r>
      <w:r>
        <w:rPr>
          <w:rtl/>
        </w:rPr>
        <w:t>נהל תקין?</w:t>
      </w:r>
    </w:p>
    <w:p w14:paraId="3F3B07EB" w14:textId="77777777" w:rsidR="00000000" w:rsidRDefault="00A92CBC">
      <w:pPr>
        <w:pStyle w:val="a0"/>
        <w:ind w:firstLine="720"/>
        <w:rPr>
          <w:rtl/>
        </w:rPr>
      </w:pPr>
    </w:p>
    <w:p w14:paraId="56AB9252"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0F19265D"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52E177B4" w14:textId="77777777" w:rsidR="00000000" w:rsidRDefault="00A92CBC">
      <w:pPr>
        <w:pStyle w:val="a0"/>
        <w:rPr>
          <w:rFonts w:hint="cs"/>
          <w:rtl/>
        </w:rPr>
      </w:pPr>
    </w:p>
    <w:p w14:paraId="2EBA1DE4" w14:textId="77777777" w:rsidR="00000000" w:rsidRDefault="00A92CBC">
      <w:pPr>
        <w:pStyle w:val="a0"/>
        <w:ind w:firstLine="720"/>
        <w:rPr>
          <w:rFonts w:hint="cs"/>
          <w:rtl/>
        </w:rPr>
      </w:pPr>
      <w:r>
        <w:rPr>
          <w:rFonts w:hint="cs"/>
          <w:rtl/>
        </w:rPr>
        <w:t>1-3. לאור חילוקי דעות בין נציב שב"ס לבין מבקר המשרד לביטחון פנים באשר להיקף סמכויות יחידת מ</w:t>
      </w:r>
      <w:r>
        <w:rPr>
          <w:rFonts w:hint="cs"/>
          <w:rtl/>
        </w:rPr>
        <w:t>בקר המשרד, אכן נמנעה במשך תקופה קצרה כניסת אנשי היחידה למתקני שב"ס.</w:t>
      </w:r>
    </w:p>
    <w:p w14:paraId="35198414" w14:textId="77777777" w:rsidR="00000000" w:rsidRDefault="00A92CBC">
      <w:pPr>
        <w:pStyle w:val="a0"/>
        <w:rPr>
          <w:rFonts w:hint="cs"/>
          <w:rtl/>
        </w:rPr>
      </w:pPr>
    </w:p>
    <w:p w14:paraId="2EECBB59" w14:textId="77777777" w:rsidR="00000000" w:rsidRDefault="00A92CBC">
      <w:pPr>
        <w:pStyle w:val="a0"/>
        <w:ind w:firstLine="720"/>
        <w:rPr>
          <w:rFonts w:hint="cs"/>
          <w:rtl/>
        </w:rPr>
      </w:pPr>
      <w:r>
        <w:rPr>
          <w:rFonts w:hint="cs"/>
          <w:rtl/>
        </w:rPr>
        <w:t>ביום 3 במרס 2005 התקיימה פגישה של מבקר המשרד לביטחון פנים וצוותו ונציב שב"ס וצוותו. בפגישה הובהרו סמכויות מבקר המשרד על-פי החוק והנהלים ונקבע כי תימשך כניסתם החופשית והבלתי-מוגבלת של מבקר</w:t>
      </w:r>
      <w:r>
        <w:rPr>
          <w:rFonts w:hint="cs"/>
          <w:rtl/>
        </w:rPr>
        <w:t xml:space="preserve"> המשרד ואנשיו לכל מתקני שב"ס לצורך ביצוע תפקידם.</w:t>
      </w:r>
    </w:p>
    <w:p w14:paraId="4ADC1521" w14:textId="77777777" w:rsidR="00000000" w:rsidRDefault="00A92CBC">
      <w:pPr>
        <w:pStyle w:val="a0"/>
        <w:ind w:firstLine="720"/>
        <w:rPr>
          <w:rFonts w:hint="cs"/>
          <w:rtl/>
        </w:rPr>
      </w:pPr>
    </w:p>
    <w:p w14:paraId="78237DFC" w14:textId="77777777" w:rsidR="00000000" w:rsidRDefault="00A92CBC">
      <w:pPr>
        <w:pStyle w:val="a1"/>
        <w:jc w:val="center"/>
        <w:rPr>
          <w:rtl/>
        </w:rPr>
      </w:pPr>
      <w:bookmarkStart w:id="585" w:name="CQ94054FI0094054T23_03_2005_19_22_13"/>
      <w:bookmarkStart w:id="586" w:name="_Toc104196681"/>
      <w:bookmarkEnd w:id="585"/>
      <w:r>
        <w:rPr>
          <w:rtl/>
        </w:rPr>
        <w:t>2710. מקרי רצח על רקע פלילי</w:t>
      </w:r>
      <w:bookmarkEnd w:id="586"/>
    </w:p>
    <w:p w14:paraId="04A51513" w14:textId="77777777" w:rsidR="00000000" w:rsidRDefault="00A92CBC">
      <w:pPr>
        <w:pStyle w:val="a0"/>
        <w:rPr>
          <w:rFonts w:hint="cs"/>
          <w:rtl/>
        </w:rPr>
      </w:pPr>
    </w:p>
    <w:p w14:paraId="4C263C5D" w14:textId="77777777" w:rsidR="00000000" w:rsidRDefault="00A92CBC">
      <w:pPr>
        <w:pStyle w:val="a0"/>
        <w:ind w:firstLine="0"/>
        <w:rPr>
          <w:bCs/>
          <w:u w:val="single"/>
        </w:rPr>
      </w:pPr>
      <w:bookmarkStart w:id="587" w:name="ESQ94054"/>
      <w:bookmarkEnd w:id="587"/>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1E69A0B" w14:textId="77777777" w:rsidR="00000000" w:rsidRDefault="00A92CBC">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36B0852B" w14:textId="77777777" w:rsidR="00000000" w:rsidRDefault="00A92CBC">
      <w:pPr>
        <w:pStyle w:val="a0"/>
        <w:rPr>
          <w:rFonts w:hint="cs"/>
        </w:rPr>
      </w:pPr>
    </w:p>
    <w:p w14:paraId="2CF18F20" w14:textId="77777777" w:rsidR="00000000" w:rsidRDefault="00A92CBC">
      <w:pPr>
        <w:pStyle w:val="a0"/>
        <w:ind w:firstLine="720"/>
      </w:pPr>
      <w:r>
        <w:rPr>
          <w:rtl/>
        </w:rPr>
        <w:t>לאחרונה נרצחו שני אזרחים</w:t>
      </w:r>
      <w:r>
        <w:rPr>
          <w:rFonts w:hint="cs"/>
          <w:rtl/>
        </w:rPr>
        <w:t>, לכאורה על רקע פלילי:</w:t>
      </w:r>
      <w:r>
        <w:rPr>
          <w:rtl/>
        </w:rPr>
        <w:t xml:space="preserve"> </w:t>
      </w:r>
      <w:r>
        <w:rPr>
          <w:rFonts w:hint="cs"/>
          <w:rtl/>
        </w:rPr>
        <w:t>ה</w:t>
      </w:r>
      <w:r>
        <w:rPr>
          <w:rtl/>
        </w:rPr>
        <w:t>אחד תושב הכפר קלנסו</w:t>
      </w:r>
      <w:r>
        <w:rPr>
          <w:rFonts w:hint="cs"/>
          <w:rtl/>
        </w:rPr>
        <w:t>א</w:t>
      </w:r>
      <w:r>
        <w:rPr>
          <w:rtl/>
        </w:rPr>
        <w:t xml:space="preserve">ה </w:t>
      </w:r>
      <w:r>
        <w:rPr>
          <w:rFonts w:hint="cs"/>
          <w:rtl/>
        </w:rPr>
        <w:t>והאחר</w:t>
      </w:r>
      <w:r>
        <w:rPr>
          <w:rtl/>
        </w:rPr>
        <w:t xml:space="preserve"> מאבטח במועדון</w:t>
      </w:r>
      <w:r>
        <w:rPr>
          <w:rtl/>
        </w:rPr>
        <w:t xml:space="preserve"> בעיר חיפה.</w:t>
      </w:r>
    </w:p>
    <w:p w14:paraId="4A0C838F" w14:textId="77777777" w:rsidR="00000000" w:rsidRDefault="00A92CBC">
      <w:pPr>
        <w:pStyle w:val="a0"/>
        <w:ind w:firstLine="720"/>
      </w:pPr>
    </w:p>
    <w:p w14:paraId="5D1FE2FC" w14:textId="77777777" w:rsidR="00000000" w:rsidRDefault="00A92CBC">
      <w:pPr>
        <w:pStyle w:val="a0"/>
        <w:ind w:firstLine="720"/>
      </w:pPr>
      <w:r>
        <w:rPr>
          <w:rFonts w:hint="cs"/>
          <w:rtl/>
        </w:rPr>
        <w:t>רצוני לשאול</w:t>
      </w:r>
      <w:r>
        <w:rPr>
          <w:rtl/>
        </w:rPr>
        <w:t>:</w:t>
      </w:r>
    </w:p>
    <w:p w14:paraId="2B53B5D0" w14:textId="77777777" w:rsidR="00000000" w:rsidRDefault="00A92CBC">
      <w:pPr>
        <w:pStyle w:val="a0"/>
        <w:ind w:firstLine="720"/>
      </w:pPr>
    </w:p>
    <w:p w14:paraId="4572C55A" w14:textId="77777777" w:rsidR="00000000" w:rsidRDefault="00A92CBC">
      <w:pPr>
        <w:pStyle w:val="a0"/>
        <w:ind w:firstLine="720"/>
        <w:rPr>
          <w:rtl/>
        </w:rPr>
      </w:pPr>
      <w:r>
        <w:rPr>
          <w:rFonts w:hint="cs"/>
          <w:rtl/>
        </w:rPr>
        <w:t xml:space="preserve">1. </w:t>
      </w:r>
      <w:r>
        <w:rPr>
          <w:rtl/>
        </w:rPr>
        <w:t xml:space="preserve">האם </w:t>
      </w:r>
      <w:r>
        <w:rPr>
          <w:rFonts w:hint="cs"/>
          <w:rtl/>
        </w:rPr>
        <w:t>חלה</w:t>
      </w:r>
      <w:r>
        <w:rPr>
          <w:rtl/>
        </w:rPr>
        <w:t xml:space="preserve"> עלייה ב</w:t>
      </w:r>
      <w:r>
        <w:rPr>
          <w:rFonts w:hint="cs"/>
          <w:rtl/>
        </w:rPr>
        <w:t>מספר ה</w:t>
      </w:r>
      <w:r>
        <w:rPr>
          <w:rtl/>
        </w:rPr>
        <w:t xml:space="preserve">מקרים </w:t>
      </w:r>
      <w:r>
        <w:rPr>
          <w:rFonts w:hint="cs"/>
          <w:rtl/>
        </w:rPr>
        <w:t>ה</w:t>
      </w:r>
      <w:r>
        <w:rPr>
          <w:rtl/>
        </w:rPr>
        <w:t>אלה?</w:t>
      </w:r>
    </w:p>
    <w:p w14:paraId="5F09F0E6" w14:textId="77777777" w:rsidR="00000000" w:rsidRDefault="00A92CBC">
      <w:pPr>
        <w:pStyle w:val="a0"/>
        <w:ind w:firstLine="720"/>
        <w:rPr>
          <w:rtl/>
        </w:rPr>
      </w:pPr>
    </w:p>
    <w:p w14:paraId="1B6B9447" w14:textId="77777777" w:rsidR="00000000" w:rsidRDefault="00A92CBC">
      <w:pPr>
        <w:pStyle w:val="a0"/>
        <w:ind w:firstLine="720"/>
        <w:rPr>
          <w:rtl/>
        </w:rPr>
      </w:pPr>
      <w:r>
        <w:rPr>
          <w:rFonts w:hint="cs"/>
          <w:rtl/>
        </w:rPr>
        <w:t xml:space="preserve">2. </w:t>
      </w:r>
      <w:r>
        <w:rPr>
          <w:rtl/>
        </w:rPr>
        <w:t xml:space="preserve">האם </w:t>
      </w:r>
      <w:r>
        <w:rPr>
          <w:rFonts w:hint="cs"/>
          <w:rtl/>
        </w:rPr>
        <w:t>יש למשרדך</w:t>
      </w:r>
      <w:r>
        <w:rPr>
          <w:rtl/>
        </w:rPr>
        <w:t xml:space="preserve"> נתונים על אופן תפקוד המשטרה וטיפולה בנושא?</w:t>
      </w:r>
    </w:p>
    <w:p w14:paraId="092430C7" w14:textId="77777777" w:rsidR="00000000" w:rsidRDefault="00A92CBC">
      <w:pPr>
        <w:pStyle w:val="a0"/>
        <w:ind w:firstLine="720"/>
        <w:rPr>
          <w:rtl/>
        </w:rPr>
      </w:pPr>
    </w:p>
    <w:p w14:paraId="4C6FF29F" w14:textId="77777777" w:rsidR="00000000" w:rsidRDefault="00A92CBC">
      <w:pPr>
        <w:pStyle w:val="a0"/>
        <w:ind w:firstLine="720"/>
        <w:rPr>
          <w:rtl/>
        </w:rPr>
      </w:pPr>
      <w:r>
        <w:rPr>
          <w:rFonts w:hint="cs"/>
          <w:rtl/>
        </w:rPr>
        <w:t xml:space="preserve">3. </w:t>
      </w:r>
      <w:r>
        <w:rPr>
          <w:rtl/>
        </w:rPr>
        <w:t xml:space="preserve">האם </w:t>
      </w:r>
      <w:r>
        <w:rPr>
          <w:rFonts w:hint="cs"/>
          <w:rtl/>
        </w:rPr>
        <w:t>גובשה</w:t>
      </w:r>
      <w:r>
        <w:rPr>
          <w:rtl/>
        </w:rPr>
        <w:t xml:space="preserve"> תוכנית למלחמה בפשע בכלל ובמקרים מסוג זה בפרט</w:t>
      </w:r>
      <w:r>
        <w:rPr>
          <w:rFonts w:hint="cs"/>
          <w:rtl/>
        </w:rPr>
        <w:t xml:space="preserve">, ואם כן </w:t>
      </w:r>
      <w:r>
        <w:rPr>
          <w:rtl/>
        </w:rPr>
        <w:t>–</w:t>
      </w:r>
      <w:r>
        <w:rPr>
          <w:rFonts w:hint="cs"/>
          <w:rtl/>
        </w:rPr>
        <w:t xml:space="preserve"> מתי היא תיושם</w:t>
      </w:r>
      <w:r>
        <w:rPr>
          <w:rtl/>
        </w:rPr>
        <w:t>?</w:t>
      </w:r>
    </w:p>
    <w:p w14:paraId="7DBB9DAB" w14:textId="77777777" w:rsidR="00000000" w:rsidRDefault="00A92CBC">
      <w:pPr>
        <w:pStyle w:val="a0"/>
        <w:ind w:firstLine="720"/>
        <w:rPr>
          <w:rtl/>
        </w:rPr>
      </w:pPr>
    </w:p>
    <w:p w14:paraId="219C9625"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0F38C803" w14:textId="77777777" w:rsidR="00000000" w:rsidRDefault="00A92CBC">
      <w:pPr>
        <w:pStyle w:val="a0"/>
        <w:ind w:firstLine="0"/>
        <w:rPr>
          <w:b/>
          <w:rtl/>
        </w:rPr>
      </w:pPr>
      <w:r>
        <w:rPr>
          <w:b/>
          <w:rtl/>
        </w:rPr>
        <w:t>(לא נקראה</w:t>
      </w:r>
      <w:r>
        <w:rPr>
          <w:b/>
          <w:rtl/>
        </w:rPr>
        <w:t xml:space="preserve">, נמסרה </w:t>
      </w:r>
      <w:r>
        <w:rPr>
          <w:rFonts w:hint="eastAsia"/>
          <w:b/>
          <w:rtl/>
        </w:rPr>
        <w:t>לפרוטוקול</w:t>
      </w:r>
      <w:r>
        <w:rPr>
          <w:b/>
          <w:rtl/>
        </w:rPr>
        <w:t>)</w:t>
      </w:r>
    </w:p>
    <w:p w14:paraId="105DC1E8" w14:textId="77777777" w:rsidR="00000000" w:rsidRDefault="00A92CBC">
      <w:pPr>
        <w:pStyle w:val="a0"/>
        <w:rPr>
          <w:rFonts w:hint="cs"/>
          <w:rtl/>
        </w:rPr>
      </w:pPr>
    </w:p>
    <w:p w14:paraId="77E49833" w14:textId="77777777" w:rsidR="00000000" w:rsidRDefault="00A92CBC">
      <w:pPr>
        <w:pStyle w:val="a0"/>
        <w:ind w:firstLine="720"/>
        <w:rPr>
          <w:rFonts w:hint="cs"/>
          <w:rtl/>
        </w:rPr>
      </w:pPr>
      <w:r>
        <w:rPr>
          <w:rFonts w:hint="cs"/>
          <w:rtl/>
        </w:rPr>
        <w:t>1. בשנת 2004 נפתחו 139 תיקים בגין מעשי רצח, לעומת 165 תיקים בשנת 2003, דהיינו, ירידה של 15.8%. לעומת זאת, בחודשים ינואר ופברואר 2005 נפתחו 29 תיקים בגין מעשי רצח, לעומת 17 תיקים בתקופה המקבילה אשתקד, דהיינו, עלייה של כ-71%.</w:t>
      </w:r>
    </w:p>
    <w:p w14:paraId="17AFE234" w14:textId="77777777" w:rsidR="00000000" w:rsidRDefault="00A92CBC">
      <w:pPr>
        <w:pStyle w:val="a0"/>
        <w:rPr>
          <w:rFonts w:hint="cs"/>
          <w:rtl/>
        </w:rPr>
      </w:pPr>
    </w:p>
    <w:p w14:paraId="51859A2A" w14:textId="77777777" w:rsidR="00000000" w:rsidRDefault="00A92CBC">
      <w:pPr>
        <w:pStyle w:val="a0"/>
        <w:ind w:firstLine="720"/>
        <w:rPr>
          <w:rFonts w:hint="cs"/>
          <w:rtl/>
        </w:rPr>
      </w:pPr>
      <w:r>
        <w:rPr>
          <w:rFonts w:hint="cs"/>
          <w:rtl/>
        </w:rPr>
        <w:t>2. אחוז הגי</w:t>
      </w:r>
      <w:r>
        <w:rPr>
          <w:rFonts w:hint="cs"/>
          <w:rtl/>
        </w:rPr>
        <w:t>לוי, דהיינו הפענוח של תיקי הרצח, עמד בשנת 2003 על כ-45% ובשנת 2004 על כ-58%.</w:t>
      </w:r>
    </w:p>
    <w:p w14:paraId="0D781CB8" w14:textId="77777777" w:rsidR="00000000" w:rsidRDefault="00A92CBC">
      <w:pPr>
        <w:pStyle w:val="a0"/>
        <w:rPr>
          <w:rFonts w:hint="cs"/>
          <w:rtl/>
        </w:rPr>
      </w:pPr>
    </w:p>
    <w:p w14:paraId="53F2820E" w14:textId="77777777" w:rsidR="00000000" w:rsidRDefault="00A92CBC">
      <w:pPr>
        <w:pStyle w:val="a0"/>
        <w:ind w:firstLine="720"/>
        <w:rPr>
          <w:rFonts w:hint="cs"/>
          <w:rtl/>
        </w:rPr>
      </w:pPr>
      <w:r>
        <w:rPr>
          <w:rFonts w:hint="cs"/>
          <w:rtl/>
        </w:rPr>
        <w:t>3. השר לביטחון הפנים קבע עקרונות מדיניות של המשרד לביטחון הפנים בנושא המאבק בפשיעה לשנת 2005, ובהם: א. מיסוד האגף למלחמה בפשיעה ושיפור יכולותיו; ב. לחימה בפשיעה המאורגנת; ג. לחימ</w:t>
      </w:r>
      <w:r>
        <w:rPr>
          <w:rFonts w:hint="cs"/>
          <w:rtl/>
        </w:rPr>
        <w:t>ה בסחר בסמים והפחתת השימוש בסמים; ד. מאבק בפשיעה הכלכלית, לרבות הלבנת הון וקניין רוחני, תוך הרחבת היחידה הכלכלית; ה. מאבק בסחר בבני-אדם; ו. מאבק בתופעות האלימות בחברה הישראלית, לרבות אלימות במשפחה ועבירות מין; ז. התמודדות עם תופעות הפשיעה החמורות בדרום האר</w:t>
      </w:r>
      <w:r>
        <w:rPr>
          <w:rFonts w:hint="cs"/>
          <w:rtl/>
        </w:rPr>
        <w:t>ץ; ח. התמודדות עם הפשיעה בקרב בני-הנוער.</w:t>
      </w:r>
    </w:p>
    <w:p w14:paraId="19742A4E" w14:textId="77777777" w:rsidR="00000000" w:rsidRDefault="00A92CBC">
      <w:pPr>
        <w:pStyle w:val="a0"/>
        <w:rPr>
          <w:rFonts w:hint="cs"/>
          <w:rtl/>
        </w:rPr>
      </w:pPr>
    </w:p>
    <w:p w14:paraId="1887B64C" w14:textId="77777777" w:rsidR="00000000" w:rsidRDefault="00A92CBC">
      <w:pPr>
        <w:pStyle w:val="a0"/>
        <w:ind w:firstLine="720"/>
        <w:rPr>
          <w:rFonts w:hint="cs"/>
          <w:rtl/>
        </w:rPr>
      </w:pPr>
      <w:r>
        <w:rPr>
          <w:rFonts w:hint="cs"/>
          <w:rtl/>
        </w:rPr>
        <w:t>מפכ"ל המשטרה גזר את תוכניות העבודה למשטרת ישראל לשנת 2005 ממדיניות השר כפי שנקבעה ותוארה לעיל.</w:t>
      </w:r>
    </w:p>
    <w:p w14:paraId="296951C9" w14:textId="77777777" w:rsidR="00000000" w:rsidRDefault="00A92CBC">
      <w:pPr>
        <w:pStyle w:val="a0"/>
        <w:rPr>
          <w:rFonts w:hint="cs"/>
          <w:rtl/>
        </w:rPr>
      </w:pPr>
    </w:p>
    <w:p w14:paraId="48734D22" w14:textId="77777777" w:rsidR="00000000" w:rsidRDefault="00A92CBC">
      <w:pPr>
        <w:pStyle w:val="a1"/>
        <w:jc w:val="center"/>
        <w:rPr>
          <w:rtl/>
        </w:rPr>
      </w:pPr>
      <w:bookmarkStart w:id="588" w:name="CQ94157FI0094157T23_03_2005_19_22_33"/>
      <w:bookmarkStart w:id="589" w:name="_Toc104196682"/>
      <w:bookmarkEnd w:id="588"/>
      <w:r>
        <w:rPr>
          <w:rtl/>
        </w:rPr>
        <w:t xml:space="preserve">2717. ענישת שוטרים אלימים </w:t>
      </w:r>
      <w:r>
        <w:rPr>
          <w:rFonts w:hint="cs"/>
          <w:rtl/>
        </w:rPr>
        <w:t>מ</w:t>
      </w:r>
      <w:r>
        <w:rPr>
          <w:rtl/>
        </w:rPr>
        <w:t>משטר</w:t>
      </w:r>
      <w:r>
        <w:rPr>
          <w:rFonts w:hint="cs"/>
          <w:rtl/>
        </w:rPr>
        <w:t>ת</w:t>
      </w:r>
      <w:r>
        <w:rPr>
          <w:rtl/>
        </w:rPr>
        <w:t xml:space="preserve"> אשקלון</w:t>
      </w:r>
      <w:bookmarkEnd w:id="589"/>
    </w:p>
    <w:p w14:paraId="0A62E546" w14:textId="77777777" w:rsidR="00000000" w:rsidRDefault="00A92CBC">
      <w:pPr>
        <w:pStyle w:val="a0"/>
        <w:rPr>
          <w:rFonts w:hint="cs"/>
          <w:rtl/>
        </w:rPr>
      </w:pPr>
    </w:p>
    <w:p w14:paraId="0F0272B1" w14:textId="77777777" w:rsidR="00000000" w:rsidRDefault="00A92CBC">
      <w:pPr>
        <w:pStyle w:val="a0"/>
        <w:ind w:firstLine="0"/>
        <w:rPr>
          <w:bCs/>
          <w:u w:val="single"/>
        </w:rPr>
      </w:pPr>
      <w:bookmarkStart w:id="590" w:name="ESQ94157"/>
      <w:bookmarkEnd w:id="590"/>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BF6B5FB" w14:textId="77777777" w:rsidR="00000000" w:rsidRDefault="00A92CBC">
      <w:pPr>
        <w:pStyle w:val="BodyTextIndent2"/>
        <w:rPr>
          <w:rFonts w:cs="Arial"/>
          <w:szCs w:val="22"/>
        </w:rPr>
      </w:pPr>
      <w:r>
        <w:rPr>
          <w:rFonts w:cs="Arial" w:hint="eastAsia"/>
          <w:szCs w:val="22"/>
          <w:rtl/>
        </w:rPr>
        <w:t>ביום</w:t>
      </w:r>
      <w:r>
        <w:rPr>
          <w:rFonts w:cs="Arial"/>
          <w:szCs w:val="22"/>
          <w:rtl/>
        </w:rPr>
        <w:t xml:space="preserve"> ז' </w:t>
      </w:r>
      <w:r>
        <w:rPr>
          <w:rFonts w:cs="Arial" w:hint="eastAsia"/>
          <w:szCs w:val="22"/>
          <w:rtl/>
        </w:rPr>
        <w:t>באדר</w:t>
      </w:r>
      <w:r>
        <w:rPr>
          <w:rFonts w:cs="Arial"/>
          <w:szCs w:val="22"/>
          <w:rtl/>
        </w:rPr>
        <w:t xml:space="preserve"> א' </w:t>
      </w:r>
      <w:r>
        <w:rPr>
          <w:rFonts w:cs="Arial" w:hint="cs"/>
          <w:szCs w:val="22"/>
          <w:rtl/>
        </w:rPr>
        <w:t>ה</w:t>
      </w:r>
      <w:r>
        <w:rPr>
          <w:rFonts w:cs="Arial"/>
          <w:szCs w:val="22"/>
          <w:rtl/>
        </w:rPr>
        <w:t>תשס"</w:t>
      </w:r>
      <w:r>
        <w:rPr>
          <w:rFonts w:cs="Arial" w:hint="eastAsia"/>
          <w:szCs w:val="22"/>
          <w:rtl/>
        </w:rPr>
        <w:t>ה</w:t>
      </w:r>
      <w:r>
        <w:rPr>
          <w:rFonts w:cs="Arial"/>
          <w:szCs w:val="22"/>
          <w:rtl/>
        </w:rPr>
        <w:t xml:space="preserve"> (16</w:t>
      </w:r>
      <w:r>
        <w:rPr>
          <w:rFonts w:cs="Arial"/>
          <w:szCs w:val="22"/>
          <w:rtl/>
        </w:rPr>
        <w:t xml:space="preserve"> בפברואר 2005):</w:t>
      </w:r>
    </w:p>
    <w:p w14:paraId="72B05B89" w14:textId="77777777" w:rsidR="00000000" w:rsidRDefault="00A92CBC">
      <w:pPr>
        <w:pStyle w:val="a0"/>
        <w:rPr>
          <w:rFonts w:hint="cs"/>
          <w:rtl/>
        </w:rPr>
      </w:pPr>
    </w:p>
    <w:p w14:paraId="72B492A0" w14:textId="77777777" w:rsidR="00000000" w:rsidRDefault="00A92CBC">
      <w:pPr>
        <w:pStyle w:val="a0"/>
        <w:ind w:firstLine="720"/>
        <w:rPr>
          <w:rFonts w:hint="cs"/>
          <w:rtl/>
        </w:rPr>
      </w:pPr>
      <w:r>
        <w:rPr>
          <w:rtl/>
        </w:rPr>
        <w:t>פניתי כמה פעמים למפכ"ל המשטרה בעניינ</w:t>
      </w:r>
      <w:r>
        <w:rPr>
          <w:rFonts w:hint="cs"/>
          <w:rtl/>
        </w:rPr>
        <w:t>ם</w:t>
      </w:r>
      <w:r>
        <w:rPr>
          <w:rtl/>
        </w:rPr>
        <w:t xml:space="preserve"> של</w:t>
      </w:r>
      <w:r>
        <w:rPr>
          <w:rFonts w:hint="cs"/>
          <w:rtl/>
        </w:rPr>
        <w:t xml:space="preserve"> בני </w:t>
      </w:r>
      <w:r>
        <w:rPr>
          <w:rtl/>
        </w:rPr>
        <w:t>משפח</w:t>
      </w:r>
      <w:r>
        <w:rPr>
          <w:rFonts w:hint="cs"/>
          <w:rtl/>
        </w:rPr>
        <w:t>ה</w:t>
      </w:r>
      <w:r>
        <w:rPr>
          <w:rtl/>
        </w:rPr>
        <w:t xml:space="preserve"> שהוכ</w:t>
      </w:r>
      <w:r>
        <w:rPr>
          <w:rFonts w:hint="cs"/>
          <w:rtl/>
        </w:rPr>
        <w:t>ו</w:t>
      </w:r>
      <w:r>
        <w:rPr>
          <w:rtl/>
        </w:rPr>
        <w:t xml:space="preserve"> קשות בקיץ 2004 </w:t>
      </w:r>
      <w:r>
        <w:rPr>
          <w:rFonts w:hint="cs"/>
          <w:rtl/>
        </w:rPr>
        <w:t>ב</w:t>
      </w:r>
      <w:r>
        <w:rPr>
          <w:rtl/>
        </w:rPr>
        <w:t>ידי שוטרי משטרת אשקלון</w:t>
      </w:r>
      <w:r>
        <w:rPr>
          <w:rFonts w:hint="cs"/>
          <w:rtl/>
        </w:rPr>
        <w:t>.</w:t>
      </w:r>
      <w:r>
        <w:rPr>
          <w:rtl/>
        </w:rPr>
        <w:t xml:space="preserve"> טרם זכיתי </w:t>
      </w:r>
      <w:r>
        <w:rPr>
          <w:rFonts w:hint="cs"/>
          <w:rtl/>
        </w:rPr>
        <w:t>ל</w:t>
      </w:r>
      <w:r>
        <w:rPr>
          <w:rtl/>
        </w:rPr>
        <w:t xml:space="preserve">תשובת המפכ"ל. </w:t>
      </w:r>
    </w:p>
    <w:p w14:paraId="1469E7B5" w14:textId="77777777" w:rsidR="00000000" w:rsidRDefault="00A92CBC">
      <w:pPr>
        <w:pStyle w:val="a0"/>
        <w:ind w:firstLine="720"/>
        <w:rPr>
          <w:rFonts w:hint="cs"/>
          <w:rtl/>
        </w:rPr>
      </w:pPr>
    </w:p>
    <w:p w14:paraId="3DEACDAA" w14:textId="77777777" w:rsidR="00000000" w:rsidRDefault="00A92CBC">
      <w:pPr>
        <w:pStyle w:val="a0"/>
        <w:ind w:firstLine="720"/>
      </w:pPr>
      <w:r>
        <w:rPr>
          <w:rtl/>
        </w:rPr>
        <w:t>בעיתונות</w:t>
      </w:r>
      <w:r>
        <w:rPr>
          <w:rFonts w:hint="cs"/>
          <w:rtl/>
        </w:rPr>
        <w:t xml:space="preserve"> פורסם</w:t>
      </w:r>
      <w:r>
        <w:rPr>
          <w:rtl/>
        </w:rPr>
        <w:t xml:space="preserve">, </w:t>
      </w:r>
      <w:r>
        <w:rPr>
          <w:rFonts w:hint="cs"/>
          <w:rtl/>
        </w:rPr>
        <w:t xml:space="preserve">כי </w:t>
      </w:r>
      <w:r>
        <w:rPr>
          <w:rtl/>
        </w:rPr>
        <w:t xml:space="preserve">מח"ש קבעה, לאחר חקירה ממושכת, ששני שוטרים חייבים לשאת בעונש </w:t>
      </w:r>
      <w:r>
        <w:rPr>
          <w:rFonts w:hint="cs"/>
          <w:rtl/>
        </w:rPr>
        <w:t>מינהלי</w:t>
      </w:r>
      <w:r>
        <w:rPr>
          <w:rtl/>
        </w:rPr>
        <w:t>.</w:t>
      </w:r>
    </w:p>
    <w:p w14:paraId="73E0D476" w14:textId="77777777" w:rsidR="00000000" w:rsidRDefault="00A92CBC">
      <w:pPr>
        <w:pStyle w:val="a0"/>
        <w:ind w:firstLine="720"/>
      </w:pPr>
    </w:p>
    <w:p w14:paraId="1343ADAD" w14:textId="77777777" w:rsidR="00000000" w:rsidRDefault="00A92CBC">
      <w:pPr>
        <w:pStyle w:val="a0"/>
        <w:ind w:firstLine="720"/>
      </w:pPr>
      <w:r>
        <w:rPr>
          <w:rFonts w:hint="cs"/>
          <w:rtl/>
        </w:rPr>
        <w:t>רצוני לשאול</w:t>
      </w:r>
      <w:r>
        <w:rPr>
          <w:rtl/>
        </w:rPr>
        <w:t>:</w:t>
      </w:r>
    </w:p>
    <w:p w14:paraId="266A9499" w14:textId="77777777" w:rsidR="00000000" w:rsidRDefault="00A92CBC">
      <w:pPr>
        <w:pStyle w:val="a0"/>
        <w:ind w:firstLine="720"/>
      </w:pPr>
    </w:p>
    <w:p w14:paraId="61D387BF" w14:textId="77777777" w:rsidR="00000000" w:rsidRDefault="00A92CBC">
      <w:pPr>
        <w:pStyle w:val="a0"/>
        <w:ind w:firstLine="720"/>
        <w:rPr>
          <w:rtl/>
        </w:rPr>
      </w:pPr>
      <w:r>
        <w:rPr>
          <w:rFonts w:hint="cs"/>
          <w:rtl/>
        </w:rPr>
        <w:t xml:space="preserve">1. </w:t>
      </w:r>
      <w:r>
        <w:rPr>
          <w:rtl/>
        </w:rPr>
        <w:t>האם הוענשו</w:t>
      </w:r>
      <w:r>
        <w:rPr>
          <w:rtl/>
        </w:rPr>
        <w:t xml:space="preserve"> השוטרים</w:t>
      </w:r>
      <w:r>
        <w:rPr>
          <w:rFonts w:hint="cs"/>
          <w:rtl/>
        </w:rPr>
        <w:t xml:space="preserve">, ואם כן </w:t>
      </w:r>
      <w:r>
        <w:rPr>
          <w:rtl/>
        </w:rPr>
        <w:t>–</w:t>
      </w:r>
      <w:r>
        <w:rPr>
          <w:rFonts w:hint="cs"/>
          <w:rtl/>
        </w:rPr>
        <w:t xml:space="preserve"> איזה עונש הוטל עליהם</w:t>
      </w:r>
      <w:r>
        <w:rPr>
          <w:rtl/>
        </w:rPr>
        <w:t>?</w:t>
      </w:r>
    </w:p>
    <w:p w14:paraId="0B0BA63F" w14:textId="77777777" w:rsidR="00000000" w:rsidRDefault="00A92CBC">
      <w:pPr>
        <w:pStyle w:val="a0"/>
        <w:ind w:firstLine="720"/>
        <w:rPr>
          <w:rtl/>
        </w:rPr>
      </w:pPr>
    </w:p>
    <w:p w14:paraId="58F57C07" w14:textId="77777777" w:rsidR="00000000" w:rsidRDefault="00A92CBC">
      <w:pPr>
        <w:pStyle w:val="a0"/>
        <w:ind w:firstLine="720"/>
        <w:rPr>
          <w:rtl/>
        </w:rPr>
      </w:pPr>
      <w:r>
        <w:rPr>
          <w:rFonts w:hint="cs"/>
          <w:rtl/>
        </w:rPr>
        <w:t xml:space="preserve">2. האם הופקו לקחים מהמקרה, ואם כן </w:t>
      </w:r>
      <w:r>
        <w:rPr>
          <w:rFonts w:hint="eastAsia"/>
          <w:rtl/>
        </w:rPr>
        <w:t>–</w:t>
      </w:r>
      <w:r>
        <w:rPr>
          <w:rFonts w:hint="cs"/>
          <w:rtl/>
        </w:rPr>
        <w:t xml:space="preserve"> אילו</w:t>
      </w:r>
      <w:r>
        <w:rPr>
          <w:rtl/>
        </w:rPr>
        <w:t>?</w:t>
      </w:r>
    </w:p>
    <w:p w14:paraId="5CA3FAC6" w14:textId="77777777" w:rsidR="00000000" w:rsidRDefault="00A92CBC">
      <w:pPr>
        <w:pStyle w:val="a0"/>
        <w:ind w:firstLine="720"/>
        <w:rPr>
          <w:rFonts w:hint="cs"/>
          <w:rtl/>
        </w:rPr>
      </w:pPr>
    </w:p>
    <w:p w14:paraId="19D85CCB"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1C6C8993"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0AE69E3A" w14:textId="77777777" w:rsidR="00000000" w:rsidRDefault="00A92CBC">
      <w:pPr>
        <w:bidi/>
        <w:rPr>
          <w:sz w:val="32"/>
          <w:szCs w:val="32"/>
          <w:rtl/>
        </w:rPr>
      </w:pPr>
    </w:p>
    <w:p w14:paraId="4C50D808" w14:textId="77777777" w:rsidR="00000000" w:rsidRDefault="00A92CBC">
      <w:pPr>
        <w:pStyle w:val="a0"/>
        <w:ind w:firstLine="720"/>
        <w:rPr>
          <w:rFonts w:hint="cs"/>
          <w:rtl/>
        </w:rPr>
      </w:pPr>
      <w:r>
        <w:rPr>
          <w:rFonts w:hint="cs"/>
          <w:rtl/>
        </w:rPr>
        <w:t>1. חקירת האירוע המוזכר בשאילתא נעשתה על-ידי המחלקה לחקירות שוטרים שבמשרד המשפטים, כמתחייב על-פי החוק. תי</w:t>
      </w:r>
      <w:r>
        <w:rPr>
          <w:rFonts w:hint="cs"/>
          <w:rtl/>
        </w:rPr>
        <w:t>ק החקירה עדיין מצוי בטיפולה עקב ערר שהוגש על-ידי המתלונן, ולכן לא ידוע למשטרה מה היא ההחלטה בשלב זה. פרטים נוספים בנושא מצויים בידי משרד המשפטים.</w:t>
      </w:r>
    </w:p>
    <w:p w14:paraId="547C9740" w14:textId="77777777" w:rsidR="00000000" w:rsidRDefault="00A92CBC">
      <w:pPr>
        <w:pStyle w:val="a0"/>
        <w:rPr>
          <w:rFonts w:hint="cs"/>
          <w:rtl/>
        </w:rPr>
      </w:pPr>
    </w:p>
    <w:p w14:paraId="4AC3651D" w14:textId="77777777" w:rsidR="00000000" w:rsidRDefault="00A92CBC">
      <w:pPr>
        <w:pStyle w:val="a0"/>
        <w:ind w:firstLine="720"/>
        <w:rPr>
          <w:rFonts w:hint="cs"/>
          <w:rtl/>
        </w:rPr>
      </w:pPr>
      <w:r>
        <w:rPr>
          <w:rFonts w:hint="cs"/>
          <w:rtl/>
        </w:rPr>
        <w:t xml:space="preserve">2. הפקת הלקחים מן המקרה מתייחסת לכל הנוגע למערכת היחסים בין אוכלוסיית העולים בעיר למשטרת אשקלון, לאור השלכות </w:t>
      </w:r>
      <w:r>
        <w:rPr>
          <w:rFonts w:hint="cs"/>
          <w:rtl/>
        </w:rPr>
        <w:t xml:space="preserve">האירוע על תחושות הציבור וטענות קיפוח ואפליה. פיקוד התחנה פועל בקרב השוטרים להעלאת המודעות והרגישות לאוכלוסיית העולים וכן להכרת תרבותם. ניתן דגש בהצבת שוטרים דוברי השפה הרוסית בממשקים עם הציבור - מש"ל </w:t>
      </w:r>
      <w:r>
        <w:rPr>
          <w:rtl/>
        </w:rPr>
        <w:t>–</w:t>
      </w:r>
      <w:r>
        <w:rPr>
          <w:rFonts w:hint="cs"/>
          <w:rtl/>
        </w:rPr>
        <w:t xml:space="preserve"> מרכזי שירות לאזרח, מוקד 100, ניידות הסיור. נערכו מבצעי</w:t>
      </w:r>
      <w:r>
        <w:rPr>
          <w:rFonts w:hint="cs"/>
          <w:rtl/>
        </w:rPr>
        <w:t xml:space="preserve"> גיוס בשכונות העולים לקליטת מתנדבים עולים חדשים וקירובם לעבודת המשטרה. שודרגה יחידת המתורגמנים - מתנדבים - כסיוע למערך החקירות. נציג התחנה משתתף בוועדה העירונית שהוקמה, בראשות סגן ראש העיר, לצורך גישור על פערים בין האוכלוסיות.</w:t>
      </w:r>
    </w:p>
    <w:p w14:paraId="450AF4D5" w14:textId="77777777" w:rsidR="00000000" w:rsidRDefault="00A92CBC">
      <w:pPr>
        <w:pStyle w:val="a0"/>
        <w:rPr>
          <w:rtl/>
        </w:rPr>
      </w:pPr>
    </w:p>
    <w:p w14:paraId="505F6D6A" w14:textId="77777777" w:rsidR="00000000" w:rsidRDefault="00A92CBC">
      <w:pPr>
        <w:pStyle w:val="a1"/>
        <w:jc w:val="center"/>
        <w:rPr>
          <w:rtl/>
        </w:rPr>
      </w:pPr>
      <w:bookmarkStart w:id="591" w:name="CQ94540FI0094540T23_03_2005_19_22_56"/>
      <w:bookmarkStart w:id="592" w:name="_Toc104196683"/>
      <w:bookmarkEnd w:id="591"/>
      <w:r>
        <w:rPr>
          <w:rtl/>
        </w:rPr>
        <w:t>2720. שינוי בגיש</w:t>
      </w:r>
      <w:r>
        <w:rPr>
          <w:rFonts w:hint="cs"/>
          <w:rtl/>
        </w:rPr>
        <w:t>ה</w:t>
      </w:r>
      <w:r>
        <w:rPr>
          <w:rtl/>
        </w:rPr>
        <w:t xml:space="preserve"> </w:t>
      </w:r>
      <w:r>
        <w:rPr>
          <w:rFonts w:hint="cs"/>
          <w:rtl/>
        </w:rPr>
        <w:t>ל</w:t>
      </w:r>
      <w:r>
        <w:rPr>
          <w:rtl/>
        </w:rPr>
        <w:t>אכיפת חוק</w:t>
      </w:r>
      <w:r>
        <w:rPr>
          <w:rtl/>
        </w:rPr>
        <w:t>י התנועה</w:t>
      </w:r>
      <w:bookmarkEnd w:id="592"/>
    </w:p>
    <w:p w14:paraId="77F553C5" w14:textId="77777777" w:rsidR="00000000" w:rsidRDefault="00A92CBC">
      <w:pPr>
        <w:pStyle w:val="a0"/>
        <w:rPr>
          <w:rFonts w:hint="cs"/>
          <w:rtl/>
        </w:rPr>
      </w:pPr>
    </w:p>
    <w:p w14:paraId="199BABB9" w14:textId="77777777" w:rsidR="00000000" w:rsidRDefault="00A92CBC">
      <w:pPr>
        <w:pStyle w:val="a0"/>
        <w:ind w:firstLine="0"/>
        <w:rPr>
          <w:bCs/>
          <w:u w:val="single"/>
        </w:rPr>
      </w:pPr>
      <w:bookmarkStart w:id="593" w:name="ESQ94540"/>
      <w:bookmarkEnd w:id="593"/>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4179521" w14:textId="77777777" w:rsidR="00000000" w:rsidRDefault="00A92CBC">
      <w:pPr>
        <w:pStyle w:val="a0"/>
        <w:ind w:firstLine="720"/>
      </w:pPr>
      <w:r>
        <w:rPr>
          <w:rtl/>
        </w:rPr>
        <w:t>ביום י"ד באדר א</w:t>
      </w:r>
      <w:r>
        <w:rPr>
          <w:rFonts w:hint="cs"/>
          <w:rtl/>
        </w:rPr>
        <w:t>'</w:t>
      </w:r>
      <w:r>
        <w:rPr>
          <w:rtl/>
        </w:rPr>
        <w:t xml:space="preserve"> התשס"ה (23 בפברואר 2005):</w:t>
      </w:r>
    </w:p>
    <w:p w14:paraId="17C0B9F4" w14:textId="77777777" w:rsidR="00000000" w:rsidRDefault="00A92CBC">
      <w:pPr>
        <w:pStyle w:val="a0"/>
        <w:rPr>
          <w:rFonts w:hint="cs"/>
        </w:rPr>
      </w:pPr>
    </w:p>
    <w:p w14:paraId="57AA8A80" w14:textId="77777777" w:rsidR="00000000" w:rsidRDefault="00A92CBC">
      <w:pPr>
        <w:pStyle w:val="a0"/>
        <w:ind w:firstLine="720"/>
      </w:pPr>
      <w:r>
        <w:rPr>
          <w:rFonts w:hint="cs"/>
          <w:rtl/>
        </w:rPr>
        <w:t xml:space="preserve">דווח, כי </w:t>
      </w:r>
      <w:r>
        <w:rPr>
          <w:rtl/>
        </w:rPr>
        <w:t xml:space="preserve">משטרת ישראל </w:t>
      </w:r>
      <w:r>
        <w:rPr>
          <w:rFonts w:hint="cs"/>
          <w:rtl/>
        </w:rPr>
        <w:t>תשנה את גישתה</w:t>
      </w:r>
      <w:r>
        <w:rPr>
          <w:rtl/>
        </w:rPr>
        <w:t xml:space="preserve"> לאכיפת חוקי התנועה</w:t>
      </w:r>
      <w:r>
        <w:rPr>
          <w:rFonts w:hint="cs"/>
          <w:rtl/>
        </w:rPr>
        <w:t>,</w:t>
      </w:r>
      <w:r>
        <w:rPr>
          <w:rtl/>
        </w:rPr>
        <w:t xml:space="preserve"> </w:t>
      </w:r>
      <w:r>
        <w:rPr>
          <w:rFonts w:hint="cs"/>
          <w:rtl/>
        </w:rPr>
        <w:t>ומעתה</w:t>
      </w:r>
      <w:r>
        <w:rPr>
          <w:rtl/>
        </w:rPr>
        <w:t xml:space="preserve"> יושם דגש רב </w:t>
      </w:r>
      <w:r>
        <w:rPr>
          <w:rFonts w:hint="cs"/>
          <w:rtl/>
        </w:rPr>
        <w:t xml:space="preserve"> ב</w:t>
      </w:r>
      <w:r>
        <w:rPr>
          <w:rtl/>
        </w:rPr>
        <w:t>"עבירות איכות"</w:t>
      </w:r>
      <w:r>
        <w:rPr>
          <w:rFonts w:hint="cs"/>
          <w:rtl/>
        </w:rPr>
        <w:t>,</w:t>
      </w:r>
      <w:r>
        <w:rPr>
          <w:rtl/>
        </w:rPr>
        <w:t xml:space="preserve"> דוגמת אי</w:t>
      </w:r>
      <w:r>
        <w:rPr>
          <w:rFonts w:hint="cs"/>
          <w:rtl/>
        </w:rPr>
        <w:t>-</w:t>
      </w:r>
      <w:r>
        <w:rPr>
          <w:rtl/>
        </w:rPr>
        <w:t>ציות לתמרורים, שימוש ב</w:t>
      </w:r>
      <w:r>
        <w:rPr>
          <w:rFonts w:hint="cs"/>
          <w:rtl/>
        </w:rPr>
        <w:t xml:space="preserve">טלפון </w:t>
      </w:r>
      <w:r>
        <w:rPr>
          <w:rtl/>
        </w:rPr>
        <w:t xml:space="preserve">סלולרי </w:t>
      </w:r>
      <w:r>
        <w:rPr>
          <w:rFonts w:hint="cs"/>
          <w:rtl/>
        </w:rPr>
        <w:t>ו</w:t>
      </w:r>
      <w:r>
        <w:rPr>
          <w:rtl/>
        </w:rPr>
        <w:t>אי</w:t>
      </w:r>
      <w:r>
        <w:rPr>
          <w:rFonts w:hint="cs"/>
          <w:rtl/>
        </w:rPr>
        <w:t>-</w:t>
      </w:r>
      <w:r>
        <w:rPr>
          <w:rtl/>
        </w:rPr>
        <w:t>שמירה על הנתיב הימני</w:t>
      </w:r>
      <w:r>
        <w:rPr>
          <w:rtl/>
        </w:rPr>
        <w:t xml:space="preserve">, ודגש מועט יותר </w:t>
      </w:r>
      <w:r>
        <w:rPr>
          <w:rFonts w:hint="cs"/>
          <w:rtl/>
        </w:rPr>
        <w:t>ב</w:t>
      </w:r>
      <w:r>
        <w:rPr>
          <w:rtl/>
        </w:rPr>
        <w:t>עבירות מהירות.</w:t>
      </w:r>
    </w:p>
    <w:p w14:paraId="44902791" w14:textId="77777777" w:rsidR="00000000" w:rsidRDefault="00A92CBC">
      <w:pPr>
        <w:pStyle w:val="a0"/>
        <w:ind w:firstLine="720"/>
      </w:pPr>
    </w:p>
    <w:p w14:paraId="694AC20F" w14:textId="77777777" w:rsidR="00000000" w:rsidRDefault="00A92CBC">
      <w:pPr>
        <w:pStyle w:val="a0"/>
        <w:ind w:firstLine="720"/>
      </w:pPr>
      <w:r>
        <w:rPr>
          <w:rFonts w:hint="cs"/>
          <w:rtl/>
        </w:rPr>
        <w:t>רצוני לשאול</w:t>
      </w:r>
      <w:r>
        <w:rPr>
          <w:rtl/>
        </w:rPr>
        <w:t>:</w:t>
      </w:r>
    </w:p>
    <w:p w14:paraId="7403B83A" w14:textId="77777777" w:rsidR="00000000" w:rsidRDefault="00A92CBC">
      <w:pPr>
        <w:pStyle w:val="a0"/>
        <w:ind w:firstLine="720"/>
      </w:pPr>
    </w:p>
    <w:p w14:paraId="4DBF6FCC" w14:textId="77777777" w:rsidR="00000000" w:rsidRDefault="00A92CBC">
      <w:pPr>
        <w:pStyle w:val="a0"/>
        <w:ind w:firstLine="720"/>
        <w:rPr>
          <w:rtl/>
        </w:rPr>
      </w:pPr>
      <w:r>
        <w:rPr>
          <w:rFonts w:hint="cs"/>
          <w:rtl/>
        </w:rPr>
        <w:t xml:space="preserve">1. </w:t>
      </w:r>
      <w:r>
        <w:rPr>
          <w:rtl/>
        </w:rPr>
        <w:t>האם המידע נכון?</w:t>
      </w:r>
    </w:p>
    <w:p w14:paraId="4430C026" w14:textId="77777777" w:rsidR="00000000" w:rsidRDefault="00A92CBC">
      <w:pPr>
        <w:pStyle w:val="a0"/>
        <w:ind w:firstLine="720"/>
        <w:rPr>
          <w:rtl/>
        </w:rPr>
      </w:pPr>
    </w:p>
    <w:p w14:paraId="1D483FE2" w14:textId="77777777" w:rsidR="00000000" w:rsidRDefault="00A92CBC">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האם </w:t>
      </w:r>
      <w:r>
        <w:rPr>
          <w:rFonts w:hint="cs"/>
          <w:rtl/>
        </w:rPr>
        <w:t>הובאה בחשבון</w:t>
      </w:r>
      <w:r>
        <w:rPr>
          <w:rtl/>
        </w:rPr>
        <w:t xml:space="preserve"> </w:t>
      </w:r>
      <w:r>
        <w:rPr>
          <w:rFonts w:hint="cs"/>
          <w:rtl/>
        </w:rPr>
        <w:t>ה</w:t>
      </w:r>
      <w:r>
        <w:rPr>
          <w:rtl/>
        </w:rPr>
        <w:t xml:space="preserve">אפשרות כי </w:t>
      </w:r>
      <w:r>
        <w:rPr>
          <w:rFonts w:hint="cs"/>
          <w:rtl/>
        </w:rPr>
        <w:t>ה</w:t>
      </w:r>
      <w:r>
        <w:rPr>
          <w:rtl/>
        </w:rPr>
        <w:t xml:space="preserve">שינוי יוביל להגברת מהירות </w:t>
      </w:r>
      <w:r>
        <w:rPr>
          <w:rFonts w:hint="cs"/>
          <w:rtl/>
        </w:rPr>
        <w:t>הנסיעה</w:t>
      </w:r>
      <w:r>
        <w:rPr>
          <w:rtl/>
        </w:rPr>
        <w:t xml:space="preserve"> </w:t>
      </w:r>
      <w:r>
        <w:rPr>
          <w:rFonts w:hint="cs"/>
          <w:rtl/>
        </w:rPr>
        <w:t>ו</w:t>
      </w:r>
      <w:r>
        <w:rPr>
          <w:rtl/>
        </w:rPr>
        <w:t xml:space="preserve">עקב כך לגידול במספר </w:t>
      </w:r>
      <w:r>
        <w:rPr>
          <w:rFonts w:hint="cs"/>
          <w:rtl/>
        </w:rPr>
        <w:t>ה</w:t>
      </w:r>
      <w:r>
        <w:rPr>
          <w:rtl/>
        </w:rPr>
        <w:t>תאונות בכלל ו</w:t>
      </w:r>
      <w:r>
        <w:rPr>
          <w:rFonts w:hint="cs"/>
          <w:rtl/>
        </w:rPr>
        <w:t>ה</w:t>
      </w:r>
      <w:r>
        <w:rPr>
          <w:rtl/>
        </w:rPr>
        <w:t>תאונות הקטלניות בפרט?</w:t>
      </w:r>
    </w:p>
    <w:p w14:paraId="77C77EEA" w14:textId="77777777" w:rsidR="00000000" w:rsidRDefault="00A92CBC">
      <w:pPr>
        <w:pStyle w:val="a0"/>
        <w:ind w:firstLine="720"/>
        <w:rPr>
          <w:rtl/>
        </w:rPr>
      </w:pPr>
    </w:p>
    <w:p w14:paraId="3B5CD197"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72E16DFC" w14:textId="77777777" w:rsidR="00000000" w:rsidRDefault="00A92CBC">
      <w:pPr>
        <w:pStyle w:val="a0"/>
        <w:ind w:firstLine="0"/>
        <w:rPr>
          <w:b/>
          <w:rtl/>
        </w:rPr>
      </w:pPr>
      <w:r>
        <w:rPr>
          <w:b/>
          <w:rtl/>
        </w:rPr>
        <w:t xml:space="preserve">(לא נקראה, נמסרה </w:t>
      </w:r>
      <w:r>
        <w:rPr>
          <w:rFonts w:hint="eastAsia"/>
          <w:b/>
          <w:rtl/>
        </w:rPr>
        <w:t>ל</w:t>
      </w:r>
      <w:r>
        <w:rPr>
          <w:rFonts w:hint="eastAsia"/>
          <w:b/>
          <w:rtl/>
        </w:rPr>
        <w:t>פרוטוקול</w:t>
      </w:r>
      <w:r>
        <w:rPr>
          <w:b/>
          <w:rtl/>
        </w:rPr>
        <w:t>)</w:t>
      </w:r>
    </w:p>
    <w:p w14:paraId="4D455E79" w14:textId="77777777" w:rsidR="00000000" w:rsidRDefault="00A92CBC">
      <w:pPr>
        <w:bidi/>
        <w:rPr>
          <w:sz w:val="32"/>
          <w:szCs w:val="32"/>
          <w:rtl/>
        </w:rPr>
      </w:pPr>
    </w:p>
    <w:p w14:paraId="79462098" w14:textId="77777777" w:rsidR="00000000" w:rsidRDefault="00A92CBC">
      <w:pPr>
        <w:pStyle w:val="a0"/>
        <w:ind w:firstLine="720"/>
        <w:rPr>
          <w:rFonts w:hint="cs"/>
          <w:rtl/>
        </w:rPr>
      </w:pPr>
      <w:r>
        <w:rPr>
          <w:rFonts w:hint="cs"/>
          <w:rtl/>
        </w:rPr>
        <w:t>1-2. המידע איננו נכון. המשטרה אוכפת ותמשיך לאכוף את נושא המהירות, גם בחריגות קטנות מן המהירות המותרת.</w:t>
      </w:r>
    </w:p>
    <w:p w14:paraId="125D62DB" w14:textId="77777777" w:rsidR="00000000" w:rsidRDefault="00A92CBC">
      <w:pPr>
        <w:pStyle w:val="a0"/>
        <w:rPr>
          <w:rFonts w:hint="cs"/>
          <w:rtl/>
        </w:rPr>
      </w:pPr>
    </w:p>
    <w:p w14:paraId="23A613F2" w14:textId="77777777" w:rsidR="00000000" w:rsidRDefault="00A92CBC">
      <w:pPr>
        <w:pStyle w:val="a0"/>
        <w:ind w:firstLine="720"/>
        <w:rPr>
          <w:rFonts w:hint="cs"/>
          <w:rtl/>
        </w:rPr>
      </w:pPr>
      <w:r>
        <w:rPr>
          <w:rFonts w:hint="cs"/>
          <w:rtl/>
        </w:rPr>
        <w:t xml:space="preserve">במסגרת קביעת עקרונות מדיניות המשרד לביטחון פנים לשנת 2005, קבע השר לביטחון הפנים יעדים להתמודדות עם הקטל בדרכים כדלקמן: א. הפחתת תאונות דרכים </w:t>
      </w:r>
      <w:r>
        <w:rPr>
          <w:rFonts w:hint="cs"/>
          <w:rtl/>
        </w:rPr>
        <w:t>בכבישים בין-עירוניים ובכבישים עירוניים; ב. שילוב טכנולוגיות מתקדמות להגברת אכיפת חוקי התנועה; ג. בחינת שיטות האכיפה הקיימות.</w:t>
      </w:r>
    </w:p>
    <w:p w14:paraId="35580115" w14:textId="77777777" w:rsidR="00000000" w:rsidRDefault="00A92CBC">
      <w:pPr>
        <w:pStyle w:val="a0"/>
        <w:rPr>
          <w:rFonts w:hint="cs"/>
          <w:rtl/>
        </w:rPr>
      </w:pPr>
    </w:p>
    <w:p w14:paraId="0C2E5820" w14:textId="77777777" w:rsidR="00000000" w:rsidRDefault="00A92CBC">
      <w:pPr>
        <w:pStyle w:val="a0"/>
        <w:ind w:firstLine="720"/>
        <w:rPr>
          <w:rFonts w:hint="cs"/>
          <w:rtl/>
        </w:rPr>
      </w:pPr>
      <w:r>
        <w:rPr>
          <w:rFonts w:hint="cs"/>
          <w:rtl/>
        </w:rPr>
        <w:t>בהתאם ליעדים הנ"ל גזרה וגיבשה משטרת ישראל מדיניות חדשה לאכיפת חוקי התנועה, כמפורט להלן: א. התמקדות בעבירות הקשות - עקיפות, מהירות,</w:t>
      </w:r>
      <w:r>
        <w:rPr>
          <w:rFonts w:hint="cs"/>
          <w:rtl/>
        </w:rPr>
        <w:t xml:space="preserve"> אי-ציות לתמרורים, אי-ציות לרמזורים, שימוש בפלאפונים, אי-שמירה על נסיעה בנתיב הימני ועוד - ובעבריינים הכבדים - נהגים בעלי הרשעות קודמות; ב. הגברת השימוש בסמכויות השוטרים - פסילת רשיונות נהיגה, השבתת כלי רכב ל-30 יום והורדת כלי רכב בלתי תקינים מהכביש; ג. טי</w:t>
      </w:r>
      <w:r>
        <w:rPr>
          <w:rFonts w:hint="cs"/>
          <w:rtl/>
        </w:rPr>
        <w:t xml:space="preserve">וב המפגש שבין השוטר לאזרח, באמצעות מתן אפשרות לשוטר לתת אזהרה לנהג אשר עומד בקריטריונים מסוימים לאחר בדיקה במערכת הנתונים הממוחשבת. </w:t>
      </w:r>
    </w:p>
    <w:p w14:paraId="68F780C4" w14:textId="77777777" w:rsidR="00000000" w:rsidRDefault="00A92CBC">
      <w:pPr>
        <w:pStyle w:val="a0"/>
        <w:ind w:firstLine="720"/>
        <w:rPr>
          <w:rFonts w:hint="cs"/>
          <w:rtl/>
        </w:rPr>
      </w:pPr>
    </w:p>
    <w:p w14:paraId="7A13C16E" w14:textId="77777777" w:rsidR="00000000" w:rsidRDefault="00A92CBC">
      <w:pPr>
        <w:pStyle w:val="a0"/>
        <w:ind w:firstLine="720"/>
        <w:rPr>
          <w:rFonts w:hint="cs"/>
          <w:rtl/>
        </w:rPr>
      </w:pPr>
      <w:r>
        <w:rPr>
          <w:rFonts w:hint="cs"/>
          <w:rtl/>
        </w:rPr>
        <w:t>כדי לייעל את האכיפה בנושא המהירות ולהילחם בעבירות החמורות יותר, וכן כדי ליצור הרתעה טובה יותר, הוחלט באגף התנועה של המשטרה</w:t>
      </w:r>
      <w:r>
        <w:rPr>
          <w:rFonts w:hint="cs"/>
          <w:rtl/>
        </w:rPr>
        <w:t xml:space="preserve"> לבצע את האכיפה באופן הבא: בתחום העירוני - 25% מן האכיפה יהיו לגבי מהירות של עד 20 קמ"ש מעל המותר, כלומר מתן קנס של 250 ש</w:t>
      </w:r>
      <w:r>
        <w:rPr>
          <w:rtl/>
        </w:rPr>
        <w:t>"</w:t>
      </w:r>
      <w:r>
        <w:rPr>
          <w:rFonts w:hint="cs"/>
          <w:rtl/>
        </w:rPr>
        <w:t>ח. 75% מן האכיפה יהיו לגבי מהירות של מעל 20 קמ"ש מעל המותר, כלומר מתן קנס של 750 ש</w:t>
      </w:r>
      <w:r>
        <w:rPr>
          <w:rtl/>
        </w:rPr>
        <w:t>"</w:t>
      </w:r>
      <w:r>
        <w:rPr>
          <w:rFonts w:hint="cs"/>
          <w:rtl/>
        </w:rPr>
        <w:t xml:space="preserve">ח, או הזמנה לדין במקרה של 31 קמ"ש מעל המותר. בתחום </w:t>
      </w:r>
      <w:r>
        <w:rPr>
          <w:rFonts w:hint="cs"/>
          <w:rtl/>
        </w:rPr>
        <w:t>הבין-עירוני - 15% מן האכיפה יתבצעו לגבי מהירות של עד 25 קמ"ש מעל המותר, כלומר מתן קנס של 250 ש</w:t>
      </w:r>
      <w:r>
        <w:rPr>
          <w:rtl/>
        </w:rPr>
        <w:t>"</w:t>
      </w:r>
      <w:r>
        <w:rPr>
          <w:rFonts w:hint="cs"/>
          <w:rtl/>
        </w:rPr>
        <w:t>ח. 85% מן האכיפה יתבצעו לגבי מהירות של מעל ל-25 קמ"ש מעל המותר, כלומר מתן קנס של 750 ש</w:t>
      </w:r>
      <w:r>
        <w:rPr>
          <w:rtl/>
        </w:rPr>
        <w:t>"</w:t>
      </w:r>
      <w:r>
        <w:rPr>
          <w:rFonts w:hint="cs"/>
          <w:rtl/>
        </w:rPr>
        <w:t>ח, או הזמנה לדין במקרה של מהירות מעל ל-40 קמ"ש מעל המותר.</w:t>
      </w:r>
    </w:p>
    <w:p w14:paraId="62F09E2F" w14:textId="77777777" w:rsidR="00000000" w:rsidRDefault="00A92CBC">
      <w:pPr>
        <w:pStyle w:val="a0"/>
        <w:rPr>
          <w:rFonts w:hint="cs"/>
          <w:rtl/>
        </w:rPr>
      </w:pPr>
    </w:p>
    <w:p w14:paraId="43F1496A" w14:textId="77777777" w:rsidR="00000000" w:rsidRDefault="00A92CBC">
      <w:pPr>
        <w:pStyle w:val="a1"/>
        <w:jc w:val="center"/>
        <w:rPr>
          <w:rtl/>
        </w:rPr>
      </w:pPr>
      <w:bookmarkStart w:id="594" w:name="CQ94080FI0094080T23_03_2005_19_23_27"/>
      <w:bookmarkStart w:id="595" w:name="_Toc104196684"/>
      <w:bookmarkEnd w:id="594"/>
      <w:r>
        <w:rPr>
          <w:rtl/>
        </w:rPr>
        <w:t xml:space="preserve">2724. </w:t>
      </w:r>
      <w:r>
        <w:rPr>
          <w:rFonts w:hint="cs"/>
          <w:rtl/>
        </w:rPr>
        <w:t>מעצר חשוד</w:t>
      </w:r>
      <w:r>
        <w:rPr>
          <w:rFonts w:hint="cs"/>
          <w:rtl/>
        </w:rPr>
        <w:t>ים ב</w:t>
      </w:r>
      <w:r>
        <w:rPr>
          <w:rtl/>
        </w:rPr>
        <w:t>תלונות על אלימות במשפחה</w:t>
      </w:r>
      <w:bookmarkEnd w:id="595"/>
    </w:p>
    <w:p w14:paraId="1A9A4745" w14:textId="77777777" w:rsidR="00000000" w:rsidRDefault="00A92CBC">
      <w:pPr>
        <w:pStyle w:val="a0"/>
        <w:rPr>
          <w:rFonts w:hint="cs"/>
          <w:rtl/>
        </w:rPr>
      </w:pPr>
    </w:p>
    <w:p w14:paraId="2BACDACA" w14:textId="77777777" w:rsidR="00000000" w:rsidRDefault="00A92CBC">
      <w:pPr>
        <w:pStyle w:val="a0"/>
        <w:ind w:firstLine="0"/>
        <w:rPr>
          <w:bCs/>
          <w:u w:val="single"/>
        </w:rPr>
      </w:pPr>
      <w:bookmarkStart w:id="596" w:name="ESQ94080"/>
      <w:bookmarkEnd w:id="596"/>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1523E1E" w14:textId="77777777" w:rsidR="00000000" w:rsidRDefault="00A92CBC">
      <w:pPr>
        <w:pStyle w:val="a0"/>
        <w:ind w:firstLine="720"/>
      </w:pPr>
      <w:r>
        <w:rPr>
          <w:rFonts w:hint="eastAsia"/>
          <w:rtl/>
        </w:rPr>
        <w:t>ביום</w:t>
      </w:r>
      <w:r>
        <w:rPr>
          <w:rtl/>
        </w:rPr>
        <w:t xml:space="preserve"> י"</w:t>
      </w:r>
      <w:r>
        <w:rPr>
          <w:rFonts w:hint="eastAsia"/>
          <w:rtl/>
        </w:rPr>
        <w:t>ד</w:t>
      </w:r>
      <w:r>
        <w:rPr>
          <w:rtl/>
        </w:rPr>
        <w:t xml:space="preserve"> באדר א' התשס"</w:t>
      </w:r>
      <w:r>
        <w:rPr>
          <w:rFonts w:hint="eastAsia"/>
          <w:rtl/>
        </w:rPr>
        <w:t>ה</w:t>
      </w:r>
      <w:r>
        <w:rPr>
          <w:rtl/>
        </w:rPr>
        <w:t xml:space="preserve"> (23 בפברואר 2005):</w:t>
      </w:r>
    </w:p>
    <w:p w14:paraId="6B25CA5B" w14:textId="77777777" w:rsidR="00000000" w:rsidRDefault="00A92CBC">
      <w:pPr>
        <w:pStyle w:val="a0"/>
        <w:rPr>
          <w:rFonts w:hint="cs"/>
          <w:rtl/>
        </w:rPr>
      </w:pPr>
    </w:p>
    <w:p w14:paraId="23D0ED83" w14:textId="77777777" w:rsidR="00000000" w:rsidRDefault="00A92CBC">
      <w:pPr>
        <w:pStyle w:val="a0"/>
        <w:ind w:firstLine="720"/>
      </w:pPr>
      <w:r>
        <w:rPr>
          <w:rtl/>
        </w:rPr>
        <w:t>על-פי ד</w:t>
      </w:r>
      <w:r>
        <w:rPr>
          <w:rFonts w:hint="cs"/>
          <w:rtl/>
        </w:rPr>
        <w:t>י</w:t>
      </w:r>
      <w:r>
        <w:rPr>
          <w:rtl/>
        </w:rPr>
        <w:t xml:space="preserve">ווח בגיליון </w:t>
      </w:r>
      <w:r>
        <w:rPr>
          <w:rFonts w:hint="cs"/>
          <w:rtl/>
        </w:rPr>
        <w:t xml:space="preserve">מס' </w:t>
      </w:r>
      <w:r>
        <w:rPr>
          <w:rtl/>
        </w:rPr>
        <w:t>187 של "מראות המש</w:t>
      </w:r>
      <w:r>
        <w:rPr>
          <w:rFonts w:hint="cs"/>
          <w:rtl/>
        </w:rPr>
        <w:t>טר</w:t>
      </w:r>
      <w:r>
        <w:rPr>
          <w:rtl/>
        </w:rPr>
        <w:t>ה"</w:t>
      </w:r>
      <w:r>
        <w:rPr>
          <w:rFonts w:hint="cs"/>
          <w:rtl/>
        </w:rPr>
        <w:t>,</w:t>
      </w:r>
      <w:r>
        <w:rPr>
          <w:rtl/>
        </w:rPr>
        <w:t xml:space="preserve"> רובן המכריע של התלונות במשטרה על אלימות </w:t>
      </w:r>
      <w:r>
        <w:rPr>
          <w:rFonts w:hint="cs"/>
          <w:rtl/>
        </w:rPr>
        <w:t>במשפחה</w:t>
      </w:r>
      <w:r>
        <w:rPr>
          <w:rtl/>
        </w:rPr>
        <w:t xml:space="preserve"> מביא למעצר חשוד גם כאשר התשתית הרא</w:t>
      </w:r>
      <w:r>
        <w:rPr>
          <w:rFonts w:hint="cs"/>
          <w:rtl/>
        </w:rPr>
        <w:t>י</w:t>
      </w:r>
      <w:r>
        <w:rPr>
          <w:rtl/>
        </w:rPr>
        <w:t>יתית חלשה,</w:t>
      </w:r>
      <w:r>
        <w:rPr>
          <w:rtl/>
        </w:rPr>
        <w:t xml:space="preserve"> כאשר אין סימני פגיעה וכאשר החומר היחיד הנמצא הוא גרסאות סותרות של המעורבים.</w:t>
      </w:r>
    </w:p>
    <w:p w14:paraId="21347629" w14:textId="77777777" w:rsidR="00000000" w:rsidRDefault="00A92CBC">
      <w:pPr>
        <w:pStyle w:val="a0"/>
        <w:ind w:firstLine="720"/>
      </w:pPr>
    </w:p>
    <w:p w14:paraId="74A5C5E1" w14:textId="77777777" w:rsidR="00000000" w:rsidRDefault="00A92CBC">
      <w:pPr>
        <w:pStyle w:val="a0"/>
        <w:ind w:firstLine="720"/>
      </w:pPr>
      <w:r>
        <w:rPr>
          <w:rFonts w:hint="cs"/>
          <w:rtl/>
        </w:rPr>
        <w:t>רצוני לשאול</w:t>
      </w:r>
      <w:r>
        <w:rPr>
          <w:rtl/>
        </w:rPr>
        <w:t>:</w:t>
      </w:r>
    </w:p>
    <w:p w14:paraId="16A5316A" w14:textId="77777777" w:rsidR="00000000" w:rsidRDefault="00A92CBC">
      <w:pPr>
        <w:pStyle w:val="a0"/>
        <w:ind w:firstLine="720"/>
      </w:pPr>
    </w:p>
    <w:p w14:paraId="5A657FE8" w14:textId="77777777" w:rsidR="00000000" w:rsidRDefault="00A92CBC">
      <w:pPr>
        <w:pStyle w:val="a0"/>
        <w:ind w:firstLine="720"/>
        <w:rPr>
          <w:rtl/>
        </w:rPr>
      </w:pPr>
      <w:r>
        <w:rPr>
          <w:rFonts w:hint="cs"/>
          <w:rtl/>
        </w:rPr>
        <w:t xml:space="preserve">1. </w:t>
      </w:r>
      <w:r>
        <w:rPr>
          <w:rtl/>
        </w:rPr>
        <w:t>האם הטיעון נכון?</w:t>
      </w:r>
    </w:p>
    <w:p w14:paraId="02E8BD4E" w14:textId="77777777" w:rsidR="00000000" w:rsidRDefault="00A92CBC">
      <w:pPr>
        <w:pStyle w:val="a0"/>
        <w:ind w:firstLine="720"/>
        <w:rPr>
          <w:rtl/>
        </w:rPr>
      </w:pPr>
    </w:p>
    <w:p w14:paraId="35B2FA88" w14:textId="77777777" w:rsidR="00000000" w:rsidRDefault="00A92CBC">
      <w:pPr>
        <w:pStyle w:val="a0"/>
        <w:ind w:firstLine="720"/>
        <w:rPr>
          <w:rtl/>
        </w:rPr>
      </w:pPr>
      <w:r>
        <w:rPr>
          <w:rFonts w:hint="cs"/>
          <w:rtl/>
        </w:rPr>
        <w:t xml:space="preserve">2. </w:t>
      </w:r>
      <w:r>
        <w:rPr>
          <w:rtl/>
        </w:rPr>
        <w:t xml:space="preserve">מה </w:t>
      </w:r>
      <w:r>
        <w:rPr>
          <w:rFonts w:hint="cs"/>
          <w:rtl/>
        </w:rPr>
        <w:t xml:space="preserve">הוא </w:t>
      </w:r>
      <w:r>
        <w:rPr>
          <w:rtl/>
        </w:rPr>
        <w:t xml:space="preserve">מספר תלונות </w:t>
      </w:r>
      <w:r>
        <w:rPr>
          <w:rFonts w:hint="cs"/>
          <w:rtl/>
        </w:rPr>
        <w:t>ה</w:t>
      </w:r>
      <w:r>
        <w:rPr>
          <w:rtl/>
        </w:rPr>
        <w:t>שווא המדווחות?</w:t>
      </w:r>
    </w:p>
    <w:p w14:paraId="2E41F8CB" w14:textId="77777777" w:rsidR="00000000" w:rsidRDefault="00A92CBC">
      <w:pPr>
        <w:pStyle w:val="a0"/>
        <w:ind w:firstLine="720"/>
        <w:rPr>
          <w:rtl/>
        </w:rPr>
      </w:pPr>
    </w:p>
    <w:p w14:paraId="33F255DE" w14:textId="77777777" w:rsidR="00000000" w:rsidRDefault="00A92CBC">
      <w:pPr>
        <w:pStyle w:val="a0"/>
        <w:ind w:firstLine="720"/>
        <w:rPr>
          <w:rtl/>
        </w:rPr>
      </w:pPr>
      <w:r>
        <w:rPr>
          <w:rFonts w:hint="cs"/>
          <w:rtl/>
        </w:rPr>
        <w:t xml:space="preserve">3. </w:t>
      </w:r>
      <w:r>
        <w:rPr>
          <w:rtl/>
        </w:rPr>
        <w:t xml:space="preserve">מה </w:t>
      </w:r>
      <w:r>
        <w:rPr>
          <w:rFonts w:hint="cs"/>
          <w:rtl/>
        </w:rPr>
        <w:t xml:space="preserve">היא </w:t>
      </w:r>
      <w:r>
        <w:rPr>
          <w:rtl/>
        </w:rPr>
        <w:t>הת</w:t>
      </w:r>
      <w:r>
        <w:rPr>
          <w:rFonts w:hint="cs"/>
          <w:rtl/>
        </w:rPr>
        <w:t>יי</w:t>
      </w:r>
      <w:r>
        <w:rPr>
          <w:rtl/>
        </w:rPr>
        <w:t>חסות המשטרה לתלונות שווא?</w:t>
      </w:r>
    </w:p>
    <w:p w14:paraId="72D5027B" w14:textId="77777777" w:rsidR="00000000" w:rsidRDefault="00A92CBC">
      <w:pPr>
        <w:pStyle w:val="a0"/>
        <w:ind w:firstLine="720"/>
        <w:rPr>
          <w:rtl/>
        </w:rPr>
      </w:pPr>
    </w:p>
    <w:p w14:paraId="70CD2AE8"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09F3FACC" w14:textId="77777777" w:rsidR="00000000" w:rsidRDefault="00A92CBC">
      <w:pPr>
        <w:pStyle w:val="a0"/>
        <w:ind w:firstLine="0"/>
        <w:rPr>
          <w:b/>
          <w:rtl/>
        </w:rPr>
      </w:pPr>
      <w:r>
        <w:rPr>
          <w:b/>
          <w:rtl/>
        </w:rPr>
        <w:t xml:space="preserve">(לא נקראה, נמסרה </w:t>
      </w:r>
      <w:r>
        <w:rPr>
          <w:rFonts w:hint="eastAsia"/>
          <w:b/>
          <w:rtl/>
        </w:rPr>
        <w:t>לפרוטוקו</w:t>
      </w:r>
      <w:r>
        <w:rPr>
          <w:rFonts w:hint="eastAsia"/>
          <w:b/>
          <w:rtl/>
        </w:rPr>
        <w:t>ל</w:t>
      </w:r>
      <w:r>
        <w:rPr>
          <w:b/>
          <w:rtl/>
        </w:rPr>
        <w:t>)</w:t>
      </w:r>
    </w:p>
    <w:p w14:paraId="6FE928F7" w14:textId="77777777" w:rsidR="00000000" w:rsidRDefault="00A92CBC">
      <w:pPr>
        <w:bidi/>
        <w:rPr>
          <w:sz w:val="32"/>
          <w:szCs w:val="32"/>
          <w:rtl/>
        </w:rPr>
      </w:pPr>
    </w:p>
    <w:p w14:paraId="5ED58929" w14:textId="77777777" w:rsidR="00000000" w:rsidRDefault="00A92CBC">
      <w:pPr>
        <w:pStyle w:val="a0"/>
        <w:ind w:firstLine="720"/>
        <w:rPr>
          <w:rFonts w:hint="cs"/>
          <w:rtl/>
        </w:rPr>
      </w:pPr>
      <w:r>
        <w:rPr>
          <w:rFonts w:hint="cs"/>
          <w:rtl/>
        </w:rPr>
        <w:t>1-3. העבירות שבהן עוסקת השאילתא נעשות בד' אמות, בתוך המשפחה וללא עדים, ומכאן באה המדיניות שלא לסגור תיקים. אין הדבר אומר שאין ראיות. החוק מאפשר להרשיע כשיש עדות מול עדות, והדבר מוצדק כמובן בשל התופעה הקשה, הקיימת בכל שכבות האוכלוסייה, כאשר העבירות מתבצ</w:t>
      </w:r>
      <w:r>
        <w:rPr>
          <w:rFonts w:hint="cs"/>
          <w:rtl/>
        </w:rPr>
        <w:t>עות ברובן, בדרך כלל ומעצם טבען, ללא עדים.</w:t>
      </w:r>
    </w:p>
    <w:p w14:paraId="40FBC66E" w14:textId="77777777" w:rsidR="00000000" w:rsidRDefault="00A92CBC">
      <w:pPr>
        <w:pStyle w:val="a0"/>
        <w:rPr>
          <w:rFonts w:hint="cs"/>
          <w:rtl/>
        </w:rPr>
      </w:pPr>
    </w:p>
    <w:p w14:paraId="15F85051" w14:textId="77777777" w:rsidR="00000000" w:rsidRDefault="00A92CBC">
      <w:pPr>
        <w:pStyle w:val="a0"/>
        <w:ind w:firstLine="720"/>
        <w:rPr>
          <w:rFonts w:hint="cs"/>
          <w:rtl/>
        </w:rPr>
      </w:pPr>
      <w:r>
        <w:rPr>
          <w:rFonts w:hint="cs"/>
          <w:rtl/>
        </w:rPr>
        <w:t>כ-70% מהתיקים המטופלים על-ידי מערך האלמ"ב הם תיקים שעניינם עבירות חבלה, ורק 2% מהתיקים עניינם עבירות תקיפה. מנתון זה ברור כי המאסה העיקרית של עבירות האלמ"ב הן עבירות שהתוצאה שלהם היא חבלה של הנפגע/ת.</w:t>
      </w:r>
    </w:p>
    <w:p w14:paraId="722DEB8B" w14:textId="77777777" w:rsidR="00000000" w:rsidRDefault="00A92CBC">
      <w:pPr>
        <w:pStyle w:val="a0"/>
        <w:rPr>
          <w:rFonts w:hint="cs"/>
          <w:rtl/>
        </w:rPr>
      </w:pPr>
    </w:p>
    <w:p w14:paraId="66B23592" w14:textId="77777777" w:rsidR="00000000" w:rsidRDefault="00A92CBC">
      <w:pPr>
        <w:pStyle w:val="a0"/>
        <w:ind w:firstLine="720"/>
        <w:rPr>
          <w:rFonts w:hint="cs"/>
          <w:rtl/>
        </w:rPr>
      </w:pPr>
      <w:r>
        <w:rPr>
          <w:rFonts w:hint="cs"/>
          <w:rtl/>
        </w:rPr>
        <w:t>כאן יש להדגי</w:t>
      </w:r>
      <w:r>
        <w:rPr>
          <w:rFonts w:hint="cs"/>
          <w:rtl/>
        </w:rPr>
        <w:t>ש, כי מעצר חשוד בתיק אלמ"ב יעשה כמו בכל תיק אחר, בכפוף לקיום ראיות לכאורה ולאחר ביצוע של הערכת מסוכנות.</w:t>
      </w:r>
    </w:p>
    <w:p w14:paraId="5DBE0877" w14:textId="77777777" w:rsidR="00000000" w:rsidRDefault="00A92CBC">
      <w:pPr>
        <w:pStyle w:val="a0"/>
        <w:rPr>
          <w:rFonts w:hint="cs"/>
          <w:rtl/>
        </w:rPr>
      </w:pPr>
    </w:p>
    <w:p w14:paraId="5E57A2AF" w14:textId="77777777" w:rsidR="00000000" w:rsidRDefault="00A92CBC">
      <w:pPr>
        <w:pStyle w:val="a0"/>
        <w:ind w:firstLine="720"/>
        <w:rPr>
          <w:rFonts w:hint="cs"/>
          <w:rtl/>
        </w:rPr>
      </w:pPr>
      <w:r>
        <w:rPr>
          <w:rFonts w:hint="cs"/>
          <w:rtl/>
        </w:rPr>
        <w:t>מבדיקת זיכויים בתיקי אלמ"ב עלה, כי אחוז הזיכוי בתיקים אלה זהה לאחוז הזיכוי בכלל התיקים והינו מזערי ביותר. משנחקק החוק למניעת אלימות במשפחה בשנת 1991, ה</w:t>
      </w:r>
      <w:r>
        <w:rPr>
          <w:rFonts w:hint="cs"/>
          <w:rtl/>
        </w:rPr>
        <w:t>תקיימו דיונים רבים על כך שבית-המשפט עלול להטיל סנקציה חמורה של הרחקה מהבית, כאשר ייתכן "שימוש לרעה" בהליכי בית-המשפט. זאת לאור העובדה כי מחקרים בעולם הראו שב-10% מן המקרים ייתכן שיש שימוש כזה. אולם, המסקנה היא חד-משמעית, כי זו משימה חברתית - להילחם בכל העו</w:t>
      </w:r>
      <w:r>
        <w:rPr>
          <w:rFonts w:hint="cs"/>
          <w:rtl/>
        </w:rPr>
        <w:t>צמה בתופעה קשה זו, השוללת מדור שקט ונקי מאלימות לבני המשפחה והמשליכה גם על האלימות החברתית בכלל. לאור זאת הוחלט כי החוק הנ"ל ייחקק כלשונו.</w:t>
      </w:r>
    </w:p>
    <w:p w14:paraId="6308EB2A" w14:textId="77777777" w:rsidR="00000000" w:rsidRDefault="00A92CBC">
      <w:pPr>
        <w:pStyle w:val="a0"/>
        <w:rPr>
          <w:rFonts w:hint="cs"/>
          <w:rtl/>
        </w:rPr>
      </w:pPr>
    </w:p>
    <w:p w14:paraId="6832910F" w14:textId="77777777" w:rsidR="00000000" w:rsidRDefault="00A92CBC">
      <w:pPr>
        <w:pStyle w:val="a0"/>
        <w:ind w:firstLine="720"/>
        <w:rPr>
          <w:rFonts w:hint="cs"/>
          <w:rtl/>
        </w:rPr>
      </w:pPr>
      <w:r>
        <w:rPr>
          <w:rFonts w:hint="cs"/>
          <w:rtl/>
        </w:rPr>
        <w:t xml:space="preserve">משטרת ישראל הינה חלק ממערך חברתי המקיים מאבק יומיומי בתופעה הקשה. המשטרה נכנסת לתמונה בשעת משבר, בהתרחש עבירה, לאחר </w:t>
      </w:r>
      <w:r>
        <w:rPr>
          <w:rFonts w:hint="cs"/>
          <w:rtl/>
        </w:rPr>
        <w:t>שכשלו כל המערכות או שלא נעשה בהן שימוש על-ידי הנפגע/ת. יש להדגיש כי על-פי מחקרים, אשה מגיעה לראשונה לתחנת המשטרה לאחר שבע שנות אלימות כלפיה, ומה שנראה כתלונה ראשונה טומן בחובו חשיפה של אלימות ארוכת טווח.</w:t>
      </w:r>
    </w:p>
    <w:p w14:paraId="76F3CE61" w14:textId="77777777" w:rsidR="00000000" w:rsidRDefault="00A92CBC">
      <w:pPr>
        <w:pStyle w:val="a0"/>
        <w:rPr>
          <w:rFonts w:hint="cs"/>
          <w:rtl/>
        </w:rPr>
      </w:pPr>
    </w:p>
    <w:p w14:paraId="02414897" w14:textId="77777777" w:rsidR="00000000" w:rsidRDefault="00A92CBC">
      <w:pPr>
        <w:pStyle w:val="a0"/>
        <w:ind w:firstLine="720"/>
        <w:rPr>
          <w:rFonts w:hint="cs"/>
          <w:rtl/>
        </w:rPr>
      </w:pPr>
      <w:r>
        <w:rPr>
          <w:rFonts w:hint="cs"/>
          <w:rtl/>
        </w:rPr>
        <w:t>יש לציין עוד, כי קיימת תופעה של נשים המגישות תלונה,</w:t>
      </w:r>
      <w:r>
        <w:rPr>
          <w:rFonts w:hint="cs"/>
          <w:rtl/>
        </w:rPr>
        <w:t xml:space="preserve"> ולאחר פרק זמן כזה או אחר מבקשות לחזור בהן ממנה. מומחים בתחום אלמ"ב מסבירים את התופעה במצוקה הרבה שהמתלוננת נתונה בה - לחץ משפחתי, כלכלי, פסיכולוגי ועוד. הדבר אינו מצביע על כך שלא היתה עבירה, ואפילו קשה, ולאורך זמן, אלא על מצוקה שהמתלוננת נמצאת בה. </w:t>
      </w:r>
    </w:p>
    <w:p w14:paraId="1D8A8B52" w14:textId="77777777" w:rsidR="00000000" w:rsidRDefault="00A92CBC">
      <w:pPr>
        <w:pStyle w:val="a0"/>
        <w:rPr>
          <w:rFonts w:hint="cs"/>
          <w:rtl/>
        </w:rPr>
      </w:pPr>
    </w:p>
    <w:p w14:paraId="670F80B0" w14:textId="77777777" w:rsidR="00000000" w:rsidRDefault="00A92CBC">
      <w:pPr>
        <w:pStyle w:val="a0"/>
        <w:ind w:firstLine="720"/>
        <w:rPr>
          <w:rFonts w:hint="cs"/>
          <w:rtl/>
        </w:rPr>
      </w:pPr>
      <w:r>
        <w:rPr>
          <w:rFonts w:hint="cs"/>
          <w:rtl/>
        </w:rPr>
        <w:t>במקרי</w:t>
      </w:r>
      <w:r>
        <w:rPr>
          <w:rFonts w:hint="cs"/>
          <w:rtl/>
        </w:rPr>
        <w:t>ם שבהם יש ראיות חד-משמעיות להודעה כוזבת ייפתח תיק פלילי כנגד המתלונן או המתלוננת.</w:t>
      </w:r>
    </w:p>
    <w:p w14:paraId="58C8BDBF" w14:textId="77777777" w:rsidR="00000000" w:rsidRDefault="00A92CBC">
      <w:pPr>
        <w:pStyle w:val="a0"/>
        <w:ind w:firstLine="720"/>
        <w:rPr>
          <w:rFonts w:hint="cs"/>
          <w:rtl/>
        </w:rPr>
      </w:pPr>
    </w:p>
    <w:p w14:paraId="2824321D" w14:textId="77777777" w:rsidR="00000000" w:rsidRDefault="00A92CBC">
      <w:pPr>
        <w:pStyle w:val="a1"/>
        <w:jc w:val="center"/>
        <w:rPr>
          <w:rtl/>
        </w:rPr>
      </w:pPr>
      <w:bookmarkStart w:id="597" w:name="CQ95299FI0095299T23_03_2005_19_23_51"/>
      <w:bookmarkStart w:id="598" w:name="_Toc104196685"/>
      <w:bookmarkEnd w:id="597"/>
      <w:r>
        <w:rPr>
          <w:rtl/>
        </w:rPr>
        <w:t xml:space="preserve">2759. </w:t>
      </w:r>
      <w:r>
        <w:rPr>
          <w:rFonts w:hint="cs"/>
          <w:rtl/>
        </w:rPr>
        <w:t>עבודת המחלקה ל</w:t>
      </w:r>
      <w:r>
        <w:rPr>
          <w:rtl/>
        </w:rPr>
        <w:t xml:space="preserve">חקירות </w:t>
      </w:r>
      <w:r>
        <w:rPr>
          <w:rFonts w:hint="cs"/>
          <w:rtl/>
        </w:rPr>
        <w:t>שוטרים</w:t>
      </w:r>
      <w:bookmarkEnd w:id="598"/>
    </w:p>
    <w:p w14:paraId="0FA34154" w14:textId="77777777" w:rsidR="00000000" w:rsidRDefault="00A92CBC">
      <w:pPr>
        <w:pStyle w:val="a1"/>
        <w:jc w:val="center"/>
        <w:rPr>
          <w:rFonts w:hint="cs"/>
          <w:rtl/>
        </w:rPr>
      </w:pPr>
    </w:p>
    <w:p w14:paraId="050DEF3D" w14:textId="77777777" w:rsidR="00000000" w:rsidRDefault="00A92CBC">
      <w:pPr>
        <w:pStyle w:val="a0"/>
        <w:ind w:firstLine="0"/>
        <w:rPr>
          <w:bCs/>
          <w:u w:val="single"/>
        </w:rPr>
      </w:pPr>
      <w:bookmarkStart w:id="599" w:name="ESQ95299"/>
      <w:bookmarkEnd w:id="599"/>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29FA1B9" w14:textId="77777777" w:rsidR="00000000" w:rsidRDefault="00A92CBC">
      <w:pPr>
        <w:pStyle w:val="a0"/>
      </w:pPr>
      <w:r>
        <w:rPr>
          <w:rFonts w:hint="eastAsia"/>
          <w:rtl/>
        </w:rPr>
        <w:t>ביום</w:t>
      </w:r>
      <w:r>
        <w:rPr>
          <w:rtl/>
        </w:rPr>
        <w:t xml:space="preserve"> כ"</w:t>
      </w:r>
      <w:r>
        <w:rPr>
          <w:rFonts w:hint="eastAsia"/>
          <w:rtl/>
        </w:rPr>
        <w:t>א</w:t>
      </w:r>
      <w:r>
        <w:rPr>
          <w:rtl/>
        </w:rPr>
        <w:t xml:space="preserve"> באדר א'</w:t>
      </w:r>
      <w:r>
        <w:rPr>
          <w:rFonts w:hint="cs"/>
          <w:rtl/>
        </w:rPr>
        <w:t xml:space="preserve"> </w:t>
      </w:r>
      <w:r>
        <w:rPr>
          <w:rtl/>
        </w:rPr>
        <w:t>התשס”ה (2 במרס 2005):</w:t>
      </w:r>
    </w:p>
    <w:p w14:paraId="410BF047" w14:textId="77777777" w:rsidR="00000000" w:rsidRDefault="00A92CBC">
      <w:pPr>
        <w:pStyle w:val="a0"/>
        <w:rPr>
          <w:rFonts w:hint="cs"/>
          <w:rtl/>
        </w:rPr>
      </w:pPr>
    </w:p>
    <w:p w14:paraId="020DA4DF" w14:textId="77777777" w:rsidR="00000000" w:rsidRDefault="00A92CBC">
      <w:pPr>
        <w:pStyle w:val="a0"/>
        <w:ind w:firstLine="720"/>
        <w:rPr>
          <w:rFonts w:hint="cs"/>
        </w:rPr>
      </w:pPr>
      <w:r>
        <w:rPr>
          <w:rFonts w:hint="cs"/>
          <w:rtl/>
        </w:rPr>
        <w:t>אנשי משטרה ומשמר הגבול ש</w:t>
      </w:r>
      <w:r>
        <w:rPr>
          <w:rtl/>
        </w:rPr>
        <w:t xml:space="preserve">אינם מוכנים </w:t>
      </w:r>
      <w:r>
        <w:rPr>
          <w:rFonts w:hint="cs"/>
          <w:rtl/>
        </w:rPr>
        <w:t>למסור</w:t>
      </w:r>
      <w:r>
        <w:rPr>
          <w:rtl/>
        </w:rPr>
        <w:t xml:space="preserve"> מידע חיוני לח</w:t>
      </w:r>
      <w:r>
        <w:rPr>
          <w:rtl/>
        </w:rPr>
        <w:t xml:space="preserve">וקרים על </w:t>
      </w:r>
      <w:r>
        <w:rPr>
          <w:rFonts w:hint="cs"/>
          <w:rtl/>
        </w:rPr>
        <w:t>עמיתיהם</w:t>
      </w:r>
      <w:r>
        <w:rPr>
          <w:rtl/>
        </w:rPr>
        <w:t xml:space="preserve"> שהפעילו </w:t>
      </w:r>
      <w:r>
        <w:rPr>
          <w:rFonts w:hint="cs"/>
          <w:rtl/>
        </w:rPr>
        <w:t xml:space="preserve">לכאורה </w:t>
      </w:r>
      <w:r>
        <w:rPr>
          <w:rtl/>
        </w:rPr>
        <w:t>אלימות חריגה כלפי נחקרים</w:t>
      </w:r>
      <w:r>
        <w:rPr>
          <w:rFonts w:hint="cs"/>
          <w:rtl/>
        </w:rPr>
        <w:t xml:space="preserve"> ומפגינים,</w:t>
      </w:r>
      <w:r>
        <w:rPr>
          <w:rtl/>
        </w:rPr>
        <w:t xml:space="preserve"> מקש</w:t>
      </w:r>
      <w:r>
        <w:rPr>
          <w:rFonts w:hint="cs"/>
          <w:rtl/>
        </w:rPr>
        <w:t>ים</w:t>
      </w:r>
      <w:r>
        <w:rPr>
          <w:rtl/>
        </w:rPr>
        <w:t xml:space="preserve"> </w:t>
      </w:r>
      <w:r>
        <w:rPr>
          <w:rFonts w:hint="cs"/>
          <w:rtl/>
        </w:rPr>
        <w:t>את עבודת</w:t>
      </w:r>
      <w:r>
        <w:rPr>
          <w:rtl/>
        </w:rPr>
        <w:t xml:space="preserve"> חוקרי מח"ש</w:t>
      </w:r>
      <w:r>
        <w:rPr>
          <w:rFonts w:hint="cs"/>
          <w:rtl/>
        </w:rPr>
        <w:t>.</w:t>
      </w:r>
      <w:r>
        <w:rPr>
          <w:rtl/>
        </w:rPr>
        <w:t xml:space="preserve"> </w:t>
      </w:r>
    </w:p>
    <w:p w14:paraId="607AB7A8" w14:textId="77777777" w:rsidR="00000000" w:rsidRDefault="00A92CBC">
      <w:pPr>
        <w:pStyle w:val="a0"/>
        <w:ind w:firstLine="720"/>
      </w:pPr>
    </w:p>
    <w:p w14:paraId="5EE48E29" w14:textId="77777777" w:rsidR="00000000" w:rsidRDefault="00A92CBC">
      <w:pPr>
        <w:pStyle w:val="a0"/>
        <w:ind w:firstLine="720"/>
      </w:pPr>
      <w:r>
        <w:rPr>
          <w:rFonts w:hint="cs"/>
          <w:rtl/>
        </w:rPr>
        <w:t>רצוני לשאול</w:t>
      </w:r>
      <w:r>
        <w:rPr>
          <w:rtl/>
        </w:rPr>
        <w:t>:</w:t>
      </w:r>
    </w:p>
    <w:p w14:paraId="012E9B7B" w14:textId="77777777" w:rsidR="00000000" w:rsidRDefault="00A92CBC">
      <w:pPr>
        <w:pStyle w:val="a0"/>
        <w:ind w:firstLine="720"/>
      </w:pPr>
    </w:p>
    <w:p w14:paraId="740F7654" w14:textId="77777777" w:rsidR="00000000" w:rsidRDefault="00A92CBC">
      <w:pPr>
        <w:pStyle w:val="a0"/>
        <w:ind w:firstLine="720"/>
        <w:rPr>
          <w:rFonts w:hint="cs"/>
        </w:rPr>
      </w:pPr>
      <w:r>
        <w:rPr>
          <w:rFonts w:hint="cs"/>
          <w:rtl/>
        </w:rPr>
        <w:t>1. האם מוטלות</w:t>
      </w:r>
      <w:r>
        <w:rPr>
          <w:rtl/>
        </w:rPr>
        <w:t xml:space="preserve"> סנקציות </w:t>
      </w:r>
      <w:r>
        <w:rPr>
          <w:rFonts w:hint="cs"/>
          <w:rtl/>
        </w:rPr>
        <w:t>על</w:t>
      </w:r>
      <w:r>
        <w:rPr>
          <w:rtl/>
        </w:rPr>
        <w:t xml:space="preserve"> </w:t>
      </w:r>
      <w:r>
        <w:rPr>
          <w:rFonts w:hint="cs"/>
          <w:rtl/>
        </w:rPr>
        <w:t xml:space="preserve">שוטרים אשר אינם משתפים פעולה, ואם כן </w:t>
      </w:r>
      <w:r>
        <w:rPr>
          <w:rtl/>
        </w:rPr>
        <w:t>–</w:t>
      </w:r>
      <w:r>
        <w:rPr>
          <w:rFonts w:hint="cs"/>
          <w:rtl/>
        </w:rPr>
        <w:t xml:space="preserve"> אילו?</w:t>
      </w:r>
    </w:p>
    <w:p w14:paraId="103B5AA6" w14:textId="77777777" w:rsidR="00000000" w:rsidRDefault="00A92CBC">
      <w:pPr>
        <w:pStyle w:val="a0"/>
        <w:ind w:firstLine="720"/>
        <w:rPr>
          <w:rFonts w:hint="cs"/>
          <w:rtl/>
        </w:rPr>
      </w:pPr>
    </w:p>
    <w:p w14:paraId="50114122" w14:textId="77777777" w:rsidR="00000000" w:rsidRDefault="00A92CBC">
      <w:pPr>
        <w:pStyle w:val="a0"/>
        <w:ind w:firstLine="720"/>
        <w:rPr>
          <w:rFonts w:hint="cs"/>
        </w:rPr>
      </w:pPr>
      <w:r>
        <w:rPr>
          <w:rFonts w:hint="cs"/>
          <w:rtl/>
        </w:rPr>
        <w:t>2. מדוע רוב חוקרי מח"ש הם שוטרים לשעבר?</w:t>
      </w:r>
    </w:p>
    <w:p w14:paraId="40FCA359" w14:textId="77777777" w:rsidR="00000000" w:rsidRDefault="00A92CBC">
      <w:pPr>
        <w:pStyle w:val="a0"/>
        <w:ind w:firstLine="720"/>
        <w:rPr>
          <w:rFonts w:hint="cs"/>
        </w:rPr>
      </w:pPr>
    </w:p>
    <w:p w14:paraId="371359AF" w14:textId="77777777" w:rsidR="00000000" w:rsidRDefault="00A92CBC">
      <w:pPr>
        <w:pStyle w:val="a0"/>
        <w:ind w:firstLine="720"/>
        <w:rPr>
          <w:rtl/>
        </w:rPr>
      </w:pPr>
      <w:r>
        <w:rPr>
          <w:rFonts w:hint="cs"/>
          <w:rtl/>
        </w:rPr>
        <w:t>3. מדוע הועמדו לדין רק כחמישית מהש</w:t>
      </w:r>
      <w:r>
        <w:rPr>
          <w:rFonts w:hint="cs"/>
          <w:rtl/>
        </w:rPr>
        <w:t>וטרים שהוגשו נגדם תלונות?</w:t>
      </w:r>
      <w:r>
        <w:rPr>
          <w:rtl/>
        </w:rPr>
        <w:t xml:space="preserve"> </w:t>
      </w:r>
    </w:p>
    <w:p w14:paraId="7C646BEE" w14:textId="77777777" w:rsidR="00000000" w:rsidRDefault="00A92CBC">
      <w:pPr>
        <w:pStyle w:val="a0"/>
        <w:ind w:firstLine="720"/>
        <w:rPr>
          <w:rFonts w:hint="cs"/>
          <w:rtl/>
        </w:rPr>
      </w:pPr>
    </w:p>
    <w:p w14:paraId="338D961A"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59C43B09"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5819AF12" w14:textId="77777777" w:rsidR="00000000" w:rsidRDefault="00A92CBC">
      <w:pPr>
        <w:bidi/>
        <w:rPr>
          <w:rFonts w:hint="cs"/>
          <w:sz w:val="32"/>
          <w:szCs w:val="32"/>
          <w:rtl/>
        </w:rPr>
      </w:pPr>
    </w:p>
    <w:p w14:paraId="6C5E2778" w14:textId="77777777" w:rsidR="00000000" w:rsidRDefault="00A92CBC">
      <w:pPr>
        <w:pStyle w:val="a0"/>
        <w:ind w:firstLine="720"/>
        <w:rPr>
          <w:rFonts w:hint="cs"/>
          <w:rtl/>
        </w:rPr>
      </w:pPr>
      <w:r>
        <w:rPr>
          <w:rFonts w:hint="cs"/>
          <w:rtl/>
        </w:rPr>
        <w:t>1. עמדת משטרת ישראל היא, כי יש חשיבות גבוהה בדיווח אמת על-ידי שוטריה, לרבות דיווח אמת בזמן חקירה. הדרכים להנחלת עיקרון זה הן הדרכה והסברה בקורסים המשטרתיים ובדרכ</w:t>
      </w:r>
      <w:r>
        <w:rPr>
          <w:rFonts w:hint="cs"/>
          <w:rtl/>
        </w:rPr>
        <w:t>ים נוספות.</w:t>
      </w:r>
    </w:p>
    <w:p w14:paraId="731D0FF1" w14:textId="77777777" w:rsidR="00000000" w:rsidRDefault="00A92CBC">
      <w:pPr>
        <w:pStyle w:val="a0"/>
        <w:rPr>
          <w:rFonts w:hint="cs"/>
          <w:rtl/>
        </w:rPr>
      </w:pPr>
    </w:p>
    <w:p w14:paraId="3CF97960" w14:textId="77777777" w:rsidR="00000000" w:rsidRDefault="00A92CBC">
      <w:pPr>
        <w:pStyle w:val="a0"/>
        <w:ind w:firstLine="720"/>
        <w:rPr>
          <w:rFonts w:hint="cs"/>
          <w:rtl/>
        </w:rPr>
      </w:pPr>
      <w:r>
        <w:rPr>
          <w:rFonts w:hint="cs"/>
          <w:rtl/>
        </w:rPr>
        <w:t>כאשר קיימות ראיות לאי-שיתוף פעולה מכוון מצד שוטרים, נשקלים צעדים משמעתיים על-פי פקודות המשטרה.</w:t>
      </w:r>
    </w:p>
    <w:p w14:paraId="49B23636" w14:textId="77777777" w:rsidR="00000000" w:rsidRDefault="00A92CBC">
      <w:pPr>
        <w:pStyle w:val="a0"/>
        <w:rPr>
          <w:rFonts w:hint="cs"/>
          <w:rtl/>
        </w:rPr>
      </w:pPr>
    </w:p>
    <w:p w14:paraId="54D68364" w14:textId="77777777" w:rsidR="00000000" w:rsidRDefault="00A92CBC">
      <w:pPr>
        <w:pStyle w:val="a0"/>
        <w:ind w:firstLine="720"/>
        <w:rPr>
          <w:rFonts w:hint="cs"/>
          <w:rtl/>
        </w:rPr>
      </w:pPr>
      <w:r>
        <w:rPr>
          <w:rFonts w:hint="cs"/>
          <w:rtl/>
        </w:rPr>
        <w:t>2-3. הנושא נמצא בסמכות משרד המשפטים.</w:t>
      </w:r>
    </w:p>
    <w:p w14:paraId="447B81FF" w14:textId="77777777" w:rsidR="00000000" w:rsidRDefault="00A92CBC">
      <w:pPr>
        <w:pStyle w:val="a0"/>
        <w:rPr>
          <w:rFonts w:hint="cs"/>
          <w:rtl/>
        </w:rPr>
      </w:pPr>
    </w:p>
    <w:p w14:paraId="5136F857" w14:textId="77777777" w:rsidR="00000000" w:rsidRDefault="00A92CBC">
      <w:pPr>
        <w:pStyle w:val="a1"/>
        <w:jc w:val="center"/>
        <w:rPr>
          <w:rtl/>
        </w:rPr>
      </w:pPr>
      <w:bookmarkStart w:id="600" w:name="CQ95813FI0095813T23_03_2005_19_24_18"/>
      <w:bookmarkStart w:id="601" w:name="_Toc104196686"/>
      <w:bookmarkEnd w:id="600"/>
      <w:r>
        <w:rPr>
          <w:rtl/>
        </w:rPr>
        <w:t xml:space="preserve">2770. טענה </w:t>
      </w:r>
      <w:r>
        <w:rPr>
          <w:rFonts w:hint="cs"/>
          <w:rtl/>
        </w:rPr>
        <w:t>על פרובוקציות בקרב הימין מטעם המשטרה</w:t>
      </w:r>
      <w:bookmarkEnd w:id="601"/>
    </w:p>
    <w:p w14:paraId="44E2003D" w14:textId="77777777" w:rsidR="00000000" w:rsidRDefault="00A92CBC">
      <w:pPr>
        <w:pStyle w:val="a0"/>
        <w:rPr>
          <w:rFonts w:hint="cs"/>
          <w:rtl/>
        </w:rPr>
      </w:pPr>
    </w:p>
    <w:p w14:paraId="2D300DCF" w14:textId="77777777" w:rsidR="00000000" w:rsidRDefault="00A92CBC">
      <w:pPr>
        <w:pStyle w:val="a0"/>
        <w:ind w:firstLine="0"/>
        <w:rPr>
          <w:bCs/>
          <w:u w:val="single"/>
        </w:rPr>
      </w:pPr>
      <w:bookmarkStart w:id="602" w:name="ESQ95813"/>
      <w:bookmarkEnd w:id="602"/>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78E9C63" w14:textId="77777777" w:rsidR="00000000" w:rsidRDefault="00A92CBC">
      <w:pPr>
        <w:pStyle w:val="a0"/>
      </w:pPr>
      <w:r>
        <w:rPr>
          <w:rFonts w:hint="eastAsia"/>
          <w:rtl/>
        </w:rPr>
        <w:t>ביום</w:t>
      </w:r>
      <w:r>
        <w:rPr>
          <w:rtl/>
        </w:rPr>
        <w:t xml:space="preserve"> כ"</w:t>
      </w:r>
      <w:r>
        <w:rPr>
          <w:rFonts w:hint="eastAsia"/>
          <w:rtl/>
        </w:rPr>
        <w:t>ח</w:t>
      </w:r>
      <w:r>
        <w:rPr>
          <w:rtl/>
        </w:rPr>
        <w:t xml:space="preserve"> באדר א'</w:t>
      </w:r>
      <w:r>
        <w:rPr>
          <w:rFonts w:hint="cs"/>
          <w:rtl/>
        </w:rPr>
        <w:t xml:space="preserve"> </w:t>
      </w:r>
      <w:r>
        <w:rPr>
          <w:rtl/>
        </w:rPr>
        <w:t>ה</w:t>
      </w:r>
      <w:r>
        <w:rPr>
          <w:rtl/>
        </w:rPr>
        <w:t>תשס”ה (9 במרס 2005):</w:t>
      </w:r>
    </w:p>
    <w:p w14:paraId="251241CE" w14:textId="77777777" w:rsidR="00000000" w:rsidRDefault="00A92CBC">
      <w:pPr>
        <w:pStyle w:val="a0"/>
        <w:rPr>
          <w:rFonts w:hint="cs"/>
          <w:rtl/>
        </w:rPr>
      </w:pPr>
    </w:p>
    <w:p w14:paraId="48734C62" w14:textId="77777777" w:rsidR="00000000" w:rsidRDefault="00A92CBC">
      <w:pPr>
        <w:pStyle w:val="a0"/>
        <w:rPr>
          <w:rFonts w:hint="cs"/>
          <w:rtl/>
        </w:rPr>
      </w:pPr>
    </w:p>
    <w:p w14:paraId="0A462F8F" w14:textId="77777777" w:rsidR="00000000" w:rsidRDefault="00A92CBC">
      <w:pPr>
        <w:pStyle w:val="a0"/>
        <w:rPr>
          <w:rFonts w:hint="cs"/>
        </w:rPr>
      </w:pPr>
      <w:r>
        <w:rPr>
          <w:rFonts w:hint="cs"/>
          <w:rtl/>
        </w:rPr>
        <w:t>פורסם, כי מקור משטרתי הפיץ כרוזי הסתה, כביכול בשם הימין, ופעל לשלהוב הרוחות כדי ליצור אווירה עוינת נגד הימין.</w:t>
      </w:r>
    </w:p>
    <w:p w14:paraId="419B4044" w14:textId="77777777" w:rsidR="00000000" w:rsidRDefault="00A92CBC">
      <w:pPr>
        <w:pStyle w:val="a0"/>
      </w:pPr>
    </w:p>
    <w:p w14:paraId="7BFD36D5" w14:textId="77777777" w:rsidR="00000000" w:rsidRDefault="00A92CBC">
      <w:pPr>
        <w:pStyle w:val="a0"/>
      </w:pPr>
      <w:r>
        <w:rPr>
          <w:rFonts w:hint="cs"/>
          <w:rtl/>
        </w:rPr>
        <w:t>רצוני לשאול</w:t>
      </w:r>
      <w:r>
        <w:rPr>
          <w:rtl/>
        </w:rPr>
        <w:t>:</w:t>
      </w:r>
    </w:p>
    <w:p w14:paraId="3C2D8A2E" w14:textId="77777777" w:rsidR="00000000" w:rsidRDefault="00A92CBC">
      <w:pPr>
        <w:pStyle w:val="a0"/>
      </w:pPr>
    </w:p>
    <w:p w14:paraId="3A1AE9D7" w14:textId="77777777" w:rsidR="00000000" w:rsidRDefault="00A92CBC">
      <w:pPr>
        <w:pStyle w:val="a0"/>
        <w:rPr>
          <w:rtl/>
        </w:rPr>
      </w:pPr>
      <w:r>
        <w:rPr>
          <w:rtl/>
        </w:rPr>
        <w:t>האם המשטרה עודדה</w:t>
      </w:r>
      <w:r>
        <w:rPr>
          <w:rFonts w:hint="cs"/>
          <w:rtl/>
        </w:rPr>
        <w:t>,</w:t>
      </w:r>
      <w:r>
        <w:rPr>
          <w:rtl/>
        </w:rPr>
        <w:t xml:space="preserve"> במישרין או בעקיפין</w:t>
      </w:r>
      <w:r>
        <w:rPr>
          <w:rFonts w:hint="cs"/>
          <w:rtl/>
        </w:rPr>
        <w:t>,</w:t>
      </w:r>
      <w:r>
        <w:rPr>
          <w:rtl/>
        </w:rPr>
        <w:t xml:space="preserve"> פעולות הסתה נגד הממשלה ו</w:t>
      </w:r>
      <w:r>
        <w:rPr>
          <w:rFonts w:hint="cs"/>
          <w:rtl/>
        </w:rPr>
        <w:t>העומד ב</w:t>
      </w:r>
      <w:r>
        <w:rPr>
          <w:rtl/>
        </w:rPr>
        <w:t>ראשה?</w:t>
      </w:r>
    </w:p>
    <w:p w14:paraId="3589C2DC" w14:textId="77777777" w:rsidR="00000000" w:rsidRDefault="00A92CBC">
      <w:pPr>
        <w:pStyle w:val="a0"/>
        <w:rPr>
          <w:rFonts w:hint="cs"/>
          <w:rtl/>
        </w:rPr>
      </w:pPr>
    </w:p>
    <w:p w14:paraId="01053F07" w14:textId="77777777" w:rsidR="00000000" w:rsidRDefault="00A92CBC">
      <w:pPr>
        <w:pStyle w:val="a0"/>
        <w:ind w:firstLine="0"/>
        <w:rPr>
          <w:b/>
          <w:bCs/>
          <w:u w:val="single"/>
          <w:rtl/>
        </w:rPr>
      </w:pPr>
    </w:p>
    <w:p w14:paraId="414F9F7F"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w:t>
      </w:r>
      <w:r>
        <w:rPr>
          <w:b/>
          <w:bCs/>
          <w:u w:val="single"/>
          <w:rtl/>
        </w:rPr>
        <w:t xml:space="preserve"> </w:t>
      </w:r>
      <w:r>
        <w:rPr>
          <w:rFonts w:hint="eastAsia"/>
          <w:b/>
          <w:bCs/>
          <w:u w:val="single"/>
          <w:rtl/>
        </w:rPr>
        <w:t>אדרי</w:t>
      </w:r>
      <w:r>
        <w:rPr>
          <w:b/>
          <w:bCs/>
          <w:u w:val="single"/>
          <w:rtl/>
        </w:rPr>
        <w:t>:</w:t>
      </w:r>
    </w:p>
    <w:p w14:paraId="26A6AE92"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6383D767" w14:textId="77777777" w:rsidR="00000000" w:rsidRDefault="00A92CBC">
      <w:pPr>
        <w:bidi/>
        <w:rPr>
          <w:sz w:val="32"/>
          <w:szCs w:val="32"/>
          <w:rtl/>
        </w:rPr>
      </w:pPr>
    </w:p>
    <w:p w14:paraId="53EB6561" w14:textId="77777777" w:rsidR="00000000" w:rsidRDefault="00A92CBC">
      <w:pPr>
        <w:pStyle w:val="a0"/>
        <w:ind w:firstLine="720"/>
        <w:rPr>
          <w:rFonts w:hint="cs"/>
          <w:rtl/>
        </w:rPr>
      </w:pPr>
      <w:r>
        <w:rPr>
          <w:rFonts w:hint="cs"/>
          <w:rtl/>
        </w:rPr>
        <w:t>התשובה שלילית. משטרת ישראל מפעילה מקורות בקרב גורמים שונים הפועלים שלא במסגרת החוק. כל עבירה פלילית שמובאת לידיעת המשטרה מטופלת בהתאם, ומשטרת ישראל אינה מאשרת לגורם כלשהו, לרבות למקורות מודיעיניים, לבצע עבירות פליליות.</w:t>
      </w:r>
    </w:p>
    <w:p w14:paraId="089D27B6" w14:textId="77777777" w:rsidR="00000000" w:rsidRDefault="00A92CBC">
      <w:pPr>
        <w:pStyle w:val="a0"/>
        <w:rPr>
          <w:rFonts w:hint="cs"/>
          <w:rtl/>
        </w:rPr>
      </w:pPr>
    </w:p>
    <w:p w14:paraId="1009330F" w14:textId="77777777" w:rsidR="00000000" w:rsidRDefault="00A92CBC">
      <w:pPr>
        <w:pStyle w:val="a1"/>
        <w:jc w:val="center"/>
        <w:rPr>
          <w:rFonts w:hint="cs"/>
          <w:rtl/>
        </w:rPr>
      </w:pPr>
      <w:bookmarkStart w:id="603" w:name="CQ95842FI0095842T23_03_2005_19_24_47"/>
      <w:bookmarkStart w:id="604" w:name="_Toc104196687"/>
      <w:bookmarkEnd w:id="603"/>
      <w:r>
        <w:rPr>
          <w:rtl/>
        </w:rPr>
        <w:t xml:space="preserve">2771. </w:t>
      </w:r>
      <w:r>
        <w:rPr>
          <w:rFonts w:hint="cs"/>
          <w:rtl/>
        </w:rPr>
        <w:t>שיעורי השוד ב</w:t>
      </w:r>
      <w:r>
        <w:rPr>
          <w:rtl/>
        </w:rPr>
        <w:t>בנק</w:t>
      </w:r>
      <w:r>
        <w:rPr>
          <w:rFonts w:hint="cs"/>
          <w:rtl/>
        </w:rPr>
        <w:t>ים המסחריים ובבנק הדואר</w:t>
      </w:r>
      <w:bookmarkEnd w:id="604"/>
    </w:p>
    <w:p w14:paraId="4BF873EE" w14:textId="77777777" w:rsidR="00000000" w:rsidRDefault="00A92CBC">
      <w:pPr>
        <w:pStyle w:val="a0"/>
        <w:rPr>
          <w:rFonts w:hint="cs"/>
          <w:rtl/>
        </w:rPr>
      </w:pPr>
    </w:p>
    <w:p w14:paraId="1584551E" w14:textId="77777777" w:rsidR="00000000" w:rsidRDefault="00A92CBC">
      <w:pPr>
        <w:pStyle w:val="a0"/>
        <w:ind w:firstLine="0"/>
        <w:rPr>
          <w:bCs/>
          <w:u w:val="single"/>
        </w:rPr>
      </w:pPr>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0C229B5" w14:textId="77777777" w:rsidR="00000000" w:rsidRDefault="00A92CBC">
      <w:pPr>
        <w:pStyle w:val="a0"/>
      </w:pPr>
      <w:r>
        <w:rPr>
          <w:rFonts w:hint="eastAsia"/>
          <w:rtl/>
        </w:rPr>
        <w:t>ביום</w:t>
      </w:r>
      <w:r>
        <w:rPr>
          <w:rtl/>
        </w:rPr>
        <w:t xml:space="preserve"> כ"</w:t>
      </w:r>
      <w:r>
        <w:rPr>
          <w:rFonts w:hint="eastAsia"/>
          <w:rtl/>
        </w:rPr>
        <w:t>ח</w:t>
      </w:r>
      <w:r>
        <w:rPr>
          <w:rtl/>
        </w:rPr>
        <w:t xml:space="preserve"> באדר א'</w:t>
      </w:r>
      <w:r>
        <w:rPr>
          <w:rFonts w:hint="cs"/>
          <w:rtl/>
        </w:rPr>
        <w:t xml:space="preserve"> </w:t>
      </w:r>
      <w:r>
        <w:rPr>
          <w:rtl/>
        </w:rPr>
        <w:t>התשס”ה (9 במרס 2005):</w:t>
      </w:r>
    </w:p>
    <w:p w14:paraId="03C6B503" w14:textId="77777777" w:rsidR="00000000" w:rsidRDefault="00A92CBC">
      <w:pPr>
        <w:pStyle w:val="a0"/>
        <w:rPr>
          <w:rFonts w:hint="cs"/>
          <w:rtl/>
        </w:rPr>
      </w:pPr>
    </w:p>
    <w:p w14:paraId="791AE6AA" w14:textId="77777777" w:rsidR="00000000" w:rsidRDefault="00A92CBC">
      <w:pPr>
        <w:pStyle w:val="a0"/>
        <w:ind w:firstLine="720"/>
      </w:pPr>
      <w:r>
        <w:rPr>
          <w:rFonts w:hint="cs"/>
          <w:rtl/>
        </w:rPr>
        <w:t xml:space="preserve">לפי נתוני הפשיעה שפרסם לאחרונה </w:t>
      </w:r>
      <w:r>
        <w:rPr>
          <w:rtl/>
        </w:rPr>
        <w:t>המטה הארצי במשטרה</w:t>
      </w:r>
      <w:r>
        <w:rPr>
          <w:rFonts w:hint="cs"/>
          <w:rtl/>
        </w:rPr>
        <w:t>,</w:t>
      </w:r>
      <w:r>
        <w:rPr>
          <w:rtl/>
        </w:rPr>
        <w:t xml:space="preserve"> בשנת 2004 אירעו בסניפי בנק הדואר 64 מקרי שוד</w:t>
      </w:r>
      <w:r>
        <w:rPr>
          <w:rFonts w:hint="cs"/>
          <w:rtl/>
        </w:rPr>
        <w:t>.</w:t>
      </w:r>
      <w:r>
        <w:rPr>
          <w:rtl/>
        </w:rPr>
        <w:t xml:space="preserve"> </w:t>
      </w:r>
      <w:r>
        <w:rPr>
          <w:rFonts w:hint="cs"/>
          <w:rtl/>
        </w:rPr>
        <w:t xml:space="preserve">לעומת זאת, </w:t>
      </w:r>
      <w:r>
        <w:rPr>
          <w:rtl/>
        </w:rPr>
        <w:t>בכל הבנקים המסחריים</w:t>
      </w:r>
      <w:r>
        <w:rPr>
          <w:rFonts w:hint="cs"/>
          <w:rtl/>
        </w:rPr>
        <w:t>,</w:t>
      </w:r>
      <w:r>
        <w:rPr>
          <w:rtl/>
        </w:rPr>
        <w:t xml:space="preserve"> שמספר סניפיה</w:t>
      </w:r>
      <w:r>
        <w:rPr>
          <w:rFonts w:hint="cs"/>
          <w:rtl/>
        </w:rPr>
        <w:t>ן</w:t>
      </w:r>
      <w:r>
        <w:rPr>
          <w:rtl/>
        </w:rPr>
        <w:t xml:space="preserve"> גדול בכמעט 50% ממספר סוכנויות הדואר</w:t>
      </w:r>
      <w:r>
        <w:rPr>
          <w:rFonts w:hint="cs"/>
          <w:rtl/>
        </w:rPr>
        <w:t>,</w:t>
      </w:r>
      <w:r>
        <w:rPr>
          <w:rtl/>
        </w:rPr>
        <w:t xml:space="preserve"> אירעו 43 מקרי שוד.  </w:t>
      </w:r>
    </w:p>
    <w:p w14:paraId="180FF8E7" w14:textId="77777777" w:rsidR="00000000" w:rsidRDefault="00A92CBC">
      <w:pPr>
        <w:pStyle w:val="a0"/>
        <w:ind w:firstLine="720"/>
      </w:pPr>
    </w:p>
    <w:p w14:paraId="37CC742F" w14:textId="77777777" w:rsidR="00000000" w:rsidRDefault="00A92CBC">
      <w:pPr>
        <w:pStyle w:val="a0"/>
        <w:ind w:firstLine="720"/>
      </w:pPr>
      <w:r>
        <w:rPr>
          <w:rFonts w:hint="cs"/>
          <w:rtl/>
        </w:rPr>
        <w:t>רצוני לשאול</w:t>
      </w:r>
      <w:r>
        <w:rPr>
          <w:rtl/>
        </w:rPr>
        <w:t>:</w:t>
      </w:r>
    </w:p>
    <w:p w14:paraId="399206BE" w14:textId="77777777" w:rsidR="00000000" w:rsidRDefault="00A92CBC">
      <w:pPr>
        <w:pStyle w:val="a0"/>
        <w:ind w:firstLine="720"/>
      </w:pPr>
    </w:p>
    <w:p w14:paraId="32196E6E" w14:textId="77777777" w:rsidR="00000000" w:rsidRDefault="00A92CBC">
      <w:pPr>
        <w:pStyle w:val="a0"/>
        <w:ind w:firstLine="720"/>
        <w:rPr>
          <w:rFonts w:hint="cs"/>
          <w:rtl/>
        </w:rPr>
      </w:pPr>
      <w:r>
        <w:rPr>
          <w:rtl/>
        </w:rPr>
        <w:t xml:space="preserve">כיצד </w:t>
      </w:r>
      <w:r>
        <w:rPr>
          <w:rFonts w:hint="cs"/>
          <w:rtl/>
        </w:rPr>
        <w:t>ייתן משרדך</w:t>
      </w:r>
      <w:r>
        <w:rPr>
          <w:rtl/>
        </w:rPr>
        <w:t xml:space="preserve"> מענה </w:t>
      </w:r>
      <w:r>
        <w:rPr>
          <w:rFonts w:hint="cs"/>
          <w:rtl/>
        </w:rPr>
        <w:t>ע</w:t>
      </w:r>
      <w:r>
        <w:rPr>
          <w:rtl/>
        </w:rPr>
        <w:t>ל</w:t>
      </w:r>
      <w:r>
        <w:rPr>
          <w:rFonts w:hint="cs"/>
          <w:rtl/>
        </w:rPr>
        <w:t xml:space="preserve"> </w:t>
      </w:r>
      <w:r>
        <w:rPr>
          <w:rtl/>
        </w:rPr>
        <w:t>תופעת מקרי השוד בסניפי בנק הדואר?</w:t>
      </w:r>
    </w:p>
    <w:p w14:paraId="14AE4FC6" w14:textId="77777777" w:rsidR="00000000" w:rsidRDefault="00A92CBC">
      <w:pPr>
        <w:pStyle w:val="a0"/>
        <w:ind w:firstLine="720"/>
        <w:rPr>
          <w:rFonts w:hint="cs"/>
          <w:rtl/>
        </w:rPr>
      </w:pPr>
    </w:p>
    <w:p w14:paraId="7E372249" w14:textId="77777777" w:rsidR="00000000" w:rsidRDefault="00A92CBC">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יעקב </w:t>
      </w:r>
      <w:r>
        <w:rPr>
          <w:rFonts w:hint="eastAsia"/>
          <w:b/>
          <w:bCs/>
          <w:u w:val="single"/>
          <w:rtl/>
        </w:rPr>
        <w:t>אדרי</w:t>
      </w:r>
      <w:r>
        <w:rPr>
          <w:b/>
          <w:bCs/>
          <w:u w:val="single"/>
          <w:rtl/>
        </w:rPr>
        <w:t>:</w:t>
      </w:r>
    </w:p>
    <w:p w14:paraId="242B560A" w14:textId="77777777" w:rsidR="00000000" w:rsidRDefault="00A92CBC">
      <w:pPr>
        <w:pStyle w:val="a0"/>
        <w:ind w:firstLine="0"/>
        <w:rPr>
          <w:b/>
          <w:rtl/>
        </w:rPr>
      </w:pPr>
      <w:r>
        <w:rPr>
          <w:b/>
          <w:rtl/>
        </w:rPr>
        <w:t xml:space="preserve">(לא נקראה, נמסרה </w:t>
      </w:r>
      <w:r>
        <w:rPr>
          <w:rFonts w:hint="eastAsia"/>
          <w:b/>
          <w:rtl/>
        </w:rPr>
        <w:t>לפרוטוקול</w:t>
      </w:r>
      <w:r>
        <w:rPr>
          <w:b/>
          <w:rtl/>
        </w:rPr>
        <w:t>)</w:t>
      </w:r>
    </w:p>
    <w:p w14:paraId="2D907981" w14:textId="77777777" w:rsidR="00000000" w:rsidRDefault="00A92CBC">
      <w:pPr>
        <w:pStyle w:val="a0"/>
        <w:ind w:firstLine="720"/>
        <w:rPr>
          <w:rFonts w:hint="cs"/>
          <w:rtl/>
        </w:rPr>
      </w:pPr>
    </w:p>
    <w:p w14:paraId="1A92025D" w14:textId="77777777" w:rsidR="00000000" w:rsidRDefault="00A92CBC">
      <w:pPr>
        <w:pStyle w:val="a0"/>
        <w:ind w:firstLine="720"/>
        <w:rPr>
          <w:rFonts w:hint="cs"/>
          <w:rtl/>
        </w:rPr>
      </w:pPr>
      <w:r>
        <w:rPr>
          <w:rFonts w:hint="cs"/>
          <w:rtl/>
        </w:rPr>
        <w:t>הנתונים המצוינים בשאילתא כוללים אירועים ש</w:t>
      </w:r>
      <w:r>
        <w:rPr>
          <w:rFonts w:hint="cs"/>
          <w:rtl/>
        </w:rPr>
        <w:t>ל חטיפת ארנקים ותקיפה לשם גנבה.</w:t>
      </w:r>
    </w:p>
    <w:p w14:paraId="6E715B9C" w14:textId="77777777" w:rsidR="00000000" w:rsidRDefault="00A92CBC">
      <w:pPr>
        <w:pStyle w:val="a0"/>
        <w:ind w:firstLine="720"/>
        <w:rPr>
          <w:rFonts w:hint="cs"/>
          <w:rtl/>
        </w:rPr>
      </w:pPr>
    </w:p>
    <w:p w14:paraId="0DD467DC" w14:textId="77777777" w:rsidR="00000000" w:rsidRDefault="00A92CBC">
      <w:pPr>
        <w:pStyle w:val="a0"/>
        <w:ind w:firstLine="720"/>
        <w:rPr>
          <w:rFonts w:hint="cs"/>
          <w:rtl/>
        </w:rPr>
      </w:pPr>
      <w:r>
        <w:rPr>
          <w:rFonts w:hint="cs"/>
          <w:rtl/>
        </w:rPr>
        <w:t>הנתונים שעניינם שוד ושוד בנסיבות מחמירות הם כדלקמן: בשנת 2004 אירעו בבנקים המסחריים 15 מקרי שוד, לעומת עשרה בשנת 2003, ו-22 מקרי שוד בנסיבות מחמירות לעומת 27 מקרים כאלו בשנת 2003. בבנק הדואר אירעו 17 מקרי שוד בשנת 2004, לעו</w:t>
      </w:r>
      <w:r>
        <w:rPr>
          <w:rFonts w:hint="cs"/>
          <w:rtl/>
        </w:rPr>
        <w:t>מת 18 מקרים בשנת 2003, ו-46 מקרי שוד בנסיבות מחמירות, לעומת 63 מקרים כאלו בשנת 2003. כלומר:</w:t>
      </w:r>
      <w:r>
        <w:rPr>
          <w:rFonts w:hint="cs"/>
        </w:rPr>
        <w:t xml:space="preserve"> </w:t>
      </w:r>
      <w:r>
        <w:rPr>
          <w:rFonts w:hint="cs"/>
          <w:rtl/>
        </w:rPr>
        <w:t xml:space="preserve">הנתונים מצביעים על עלייה במקרי השוד בבנקים המסחריים דווקא, לעומת ירידה משמעותית במקרי השוד בבנק הדואר. </w:t>
      </w:r>
    </w:p>
    <w:p w14:paraId="28A123E3" w14:textId="77777777" w:rsidR="00000000" w:rsidRDefault="00A92CBC">
      <w:pPr>
        <w:pStyle w:val="a0"/>
        <w:ind w:firstLine="720"/>
        <w:rPr>
          <w:rFonts w:hint="cs"/>
          <w:rtl/>
        </w:rPr>
      </w:pPr>
    </w:p>
    <w:p w14:paraId="48EA8173" w14:textId="77777777" w:rsidR="00000000" w:rsidRDefault="00A92CBC">
      <w:pPr>
        <w:pStyle w:val="a0"/>
        <w:ind w:firstLine="720"/>
        <w:rPr>
          <w:rFonts w:hint="cs"/>
          <w:rtl/>
        </w:rPr>
      </w:pPr>
      <w:r>
        <w:rPr>
          <w:rFonts w:hint="cs"/>
          <w:rtl/>
        </w:rPr>
        <w:t>דרישות המיגון והאבטחה של משטרת ישראל זהות, הן לסניפי בנק הד</w:t>
      </w:r>
      <w:r>
        <w:rPr>
          <w:rFonts w:hint="cs"/>
          <w:rtl/>
        </w:rPr>
        <w:t xml:space="preserve">ואר והן לסניפי הבנקים המסחריים, מאחר שהאיום בביצוע שוד או התפרצות זהים. משטרת ישראל עושה כמיטב יכולתה לצמצם  את שוד סניפי הבנקים השונים. </w:t>
      </w:r>
    </w:p>
    <w:p w14:paraId="6774E547" w14:textId="77777777" w:rsidR="00000000" w:rsidRDefault="00A92CBC">
      <w:pPr>
        <w:pStyle w:val="a0"/>
        <w:rPr>
          <w:rFonts w:hint="cs"/>
          <w:rtl/>
        </w:rPr>
      </w:pPr>
    </w:p>
    <w:p w14:paraId="0A8CC018" w14:textId="77777777" w:rsidR="00000000" w:rsidRDefault="00A92CBC">
      <w:pPr>
        <w:pStyle w:val="af1"/>
        <w:rPr>
          <w:rtl/>
        </w:rPr>
      </w:pPr>
      <w:r>
        <w:rPr>
          <w:rFonts w:hint="eastAsia"/>
          <w:rtl/>
        </w:rPr>
        <w:t>היו</w:t>
      </w:r>
      <w:r>
        <w:rPr>
          <w:rtl/>
        </w:rPr>
        <w:t>"ר קולט אביטל:</w:t>
      </w:r>
    </w:p>
    <w:p w14:paraId="54B21064" w14:textId="77777777" w:rsidR="00000000" w:rsidRDefault="00A92CBC">
      <w:pPr>
        <w:pStyle w:val="a0"/>
        <w:rPr>
          <w:rFonts w:hint="cs"/>
          <w:rtl/>
        </w:rPr>
      </w:pPr>
    </w:p>
    <w:p w14:paraId="4E2BA498" w14:textId="77777777" w:rsidR="00000000" w:rsidRDefault="00A92CBC">
      <w:pPr>
        <w:pStyle w:val="a0"/>
        <w:rPr>
          <w:rFonts w:hint="cs"/>
          <w:rtl/>
        </w:rPr>
      </w:pPr>
      <w:r>
        <w:rPr>
          <w:rFonts w:hint="cs"/>
          <w:rtl/>
        </w:rPr>
        <w:t xml:space="preserve">הודעה לסגנית מזכיר הכנסת. </w:t>
      </w:r>
    </w:p>
    <w:p w14:paraId="7B563401" w14:textId="77777777" w:rsidR="00000000" w:rsidRDefault="00A92CBC">
      <w:pPr>
        <w:pStyle w:val="a"/>
        <w:rPr>
          <w:rFonts w:hint="cs"/>
          <w:rtl/>
        </w:rPr>
      </w:pPr>
    </w:p>
    <w:p w14:paraId="351613EF" w14:textId="77777777" w:rsidR="00000000" w:rsidRDefault="00A92CBC">
      <w:pPr>
        <w:pStyle w:val="a"/>
        <w:rPr>
          <w:rtl/>
        </w:rPr>
      </w:pPr>
      <w:bookmarkStart w:id="605" w:name="_Toc104196688"/>
      <w:r>
        <w:rPr>
          <w:rFonts w:hint="eastAsia"/>
          <w:rtl/>
        </w:rPr>
        <w:t>סגן</w:t>
      </w:r>
      <w:r>
        <w:rPr>
          <w:rtl/>
        </w:rPr>
        <w:t xml:space="preserve"> שר הביטחון זאב בוים:</w:t>
      </w:r>
      <w:bookmarkEnd w:id="605"/>
    </w:p>
    <w:p w14:paraId="2B077E2F" w14:textId="77777777" w:rsidR="00000000" w:rsidRDefault="00A92CBC">
      <w:pPr>
        <w:pStyle w:val="a0"/>
        <w:rPr>
          <w:rFonts w:hint="cs"/>
          <w:rtl/>
        </w:rPr>
      </w:pPr>
    </w:p>
    <w:p w14:paraId="59809A0E" w14:textId="77777777" w:rsidR="00000000" w:rsidRDefault="00A92CBC">
      <w:pPr>
        <w:pStyle w:val="a0"/>
        <w:rPr>
          <w:rFonts w:hint="cs"/>
          <w:rtl/>
        </w:rPr>
      </w:pPr>
      <w:r>
        <w:rPr>
          <w:rFonts w:hint="cs"/>
          <w:rtl/>
        </w:rPr>
        <w:t>אני מבקש, ברשותך, גברתי היושבת-ראש, להעיר הע</w:t>
      </w:r>
      <w:r>
        <w:rPr>
          <w:rFonts w:hint="cs"/>
          <w:rtl/>
        </w:rPr>
        <w:t xml:space="preserve">רה אחת. את יודעת, אני קיבלתי לאחרונה פנייה של מזכיר הכנסת </w:t>
      </w:r>
      <w:r>
        <w:rPr>
          <w:rtl/>
        </w:rPr>
        <w:t>–</w:t>
      </w:r>
      <w:r>
        <w:rPr>
          <w:rFonts w:hint="cs"/>
          <w:rtl/>
        </w:rPr>
        <w:t xml:space="preserve"> הוא נמצא פה עכשיו </w:t>
      </w:r>
      <w:r>
        <w:rPr>
          <w:rtl/>
        </w:rPr>
        <w:t>–</w:t>
      </w:r>
      <w:r>
        <w:rPr>
          <w:rFonts w:hint="cs"/>
          <w:rtl/>
        </w:rPr>
        <w:t xml:space="preserve"> ובו טרוניה ואפילו תלונה על כך שכמה שאילתות נמצאות במשרד הביטחון, במקרה הזה, וטרם נענו, וכבר חלף הזמן הקבוע בתקנון הכנסת כדי לענות. </w:t>
      </w:r>
    </w:p>
    <w:p w14:paraId="35A2E1C7" w14:textId="77777777" w:rsidR="00000000" w:rsidRDefault="00A92CBC">
      <w:pPr>
        <w:pStyle w:val="a0"/>
        <w:rPr>
          <w:rFonts w:hint="cs"/>
          <w:rtl/>
        </w:rPr>
      </w:pPr>
    </w:p>
    <w:p w14:paraId="44BC6F34" w14:textId="77777777" w:rsidR="00000000" w:rsidRDefault="00A92CBC">
      <w:pPr>
        <w:pStyle w:val="a0"/>
        <w:rPr>
          <w:rFonts w:hint="cs"/>
          <w:rtl/>
        </w:rPr>
      </w:pPr>
      <w:r>
        <w:rPr>
          <w:rFonts w:hint="cs"/>
          <w:rtl/>
        </w:rPr>
        <w:t>בדקתי את התלונה הזאת ונמצא שמרביתה אין לה ע</w:t>
      </w:r>
      <w:r>
        <w:rPr>
          <w:rFonts w:hint="cs"/>
          <w:rtl/>
        </w:rPr>
        <w:t xml:space="preserve">ל מה לסמוך, וכנראה יצאה שגגה מתחת ידו של מזכיר הכנסת. בכל הקשור למשרד הביטחון אני יכול להעיד, כנחתום המעיד על עיסתו, שמאוד משתדלים לעמוד בלוח הזמנים ולענות. פה ושם יש עיכובים, אבל אלה הם עיכובים שנועדו להעמקת הבדיקה שבעקבותיה ניתנת התשובה. </w:t>
      </w:r>
    </w:p>
    <w:p w14:paraId="0C02E48D" w14:textId="77777777" w:rsidR="00000000" w:rsidRDefault="00A92CBC">
      <w:pPr>
        <w:pStyle w:val="a0"/>
        <w:rPr>
          <w:rFonts w:hint="cs"/>
          <w:rtl/>
        </w:rPr>
      </w:pPr>
    </w:p>
    <w:p w14:paraId="6606B3B6" w14:textId="77777777" w:rsidR="00000000" w:rsidRDefault="00A92CBC">
      <w:pPr>
        <w:pStyle w:val="a0"/>
        <w:rPr>
          <w:rFonts w:hint="cs"/>
          <w:rtl/>
        </w:rPr>
      </w:pPr>
      <w:r>
        <w:rPr>
          <w:rFonts w:hint="cs"/>
          <w:rtl/>
        </w:rPr>
        <w:t>מה שחוזר כריטו</w:t>
      </w:r>
      <w:r>
        <w:rPr>
          <w:rFonts w:hint="cs"/>
          <w:rtl/>
        </w:rPr>
        <w:t xml:space="preserve">אל, וכבר התלוננו שרים אחרים - שמעתי פעם את שרת החינוך לימור לבנת מתלוננת, בצדק, שבצד העובדה שיש פיגורים אצל שרי הממשלה במענה על שאילתות, יש גם מצב הפוך, שאנשים שואלים שאילתות ולא טורחים להגיע ולקבל תשובה. היום נראה לי שזה שיא בפני עצמו, כאשר אף אחד לא נכח </w:t>
      </w:r>
      <w:r>
        <w:rPr>
          <w:rFonts w:hint="cs"/>
          <w:rtl/>
        </w:rPr>
        <w:t>כדי לקבל תשובה. חבר כנסת אחד הגיש למשל שלוש שאילתות. אני חושב שזה לא נאה ולא יאה לכנסת וצריך למצוא איזה מנגנון שעל-פיו בכל זאת חברי הכנסת יתייחסו ביותר רצינות לשאילתות שהם עצמם שואלים. תודה.</w:t>
      </w:r>
    </w:p>
    <w:p w14:paraId="2A2939B1" w14:textId="77777777" w:rsidR="00000000" w:rsidRDefault="00A92CBC">
      <w:pPr>
        <w:pStyle w:val="a0"/>
        <w:rPr>
          <w:rFonts w:hint="cs"/>
          <w:rtl/>
        </w:rPr>
      </w:pPr>
    </w:p>
    <w:p w14:paraId="0A96F659" w14:textId="77777777" w:rsidR="00000000" w:rsidRDefault="00A92CBC">
      <w:pPr>
        <w:pStyle w:val="af0"/>
        <w:rPr>
          <w:rtl/>
        </w:rPr>
      </w:pPr>
      <w:r>
        <w:rPr>
          <w:rFonts w:hint="eastAsia"/>
          <w:rtl/>
        </w:rPr>
        <w:t>אריה</w:t>
      </w:r>
      <w:r>
        <w:rPr>
          <w:rtl/>
        </w:rPr>
        <w:t xml:space="preserve"> אלדד (האיחוד הלאומי - ישראל ביתנו):</w:t>
      </w:r>
    </w:p>
    <w:p w14:paraId="5C756CE7" w14:textId="77777777" w:rsidR="00000000" w:rsidRDefault="00A92CBC">
      <w:pPr>
        <w:pStyle w:val="a0"/>
        <w:rPr>
          <w:rFonts w:hint="cs"/>
          <w:rtl/>
        </w:rPr>
      </w:pPr>
    </w:p>
    <w:p w14:paraId="1FDFB914" w14:textId="77777777" w:rsidR="00000000" w:rsidRDefault="00A92CBC">
      <w:pPr>
        <w:pStyle w:val="a0"/>
        <w:rPr>
          <w:rFonts w:hint="cs"/>
          <w:rtl/>
        </w:rPr>
      </w:pPr>
      <w:r>
        <w:rPr>
          <w:rFonts w:hint="cs"/>
          <w:rtl/>
        </w:rPr>
        <w:t>דיברנו על זה בוועדת הכ</w:t>
      </w:r>
      <w:r>
        <w:rPr>
          <w:rFonts w:hint="cs"/>
          <w:rtl/>
        </w:rPr>
        <w:t xml:space="preserve">נסת. נדמה לי שצריך לפחות 24 שעות התרעה, כדי שחבר הכנסת ידע שהוא מקבל תשובה באותו יום. היום אין המנגנון הזה. </w:t>
      </w:r>
    </w:p>
    <w:p w14:paraId="64CC01F7" w14:textId="77777777" w:rsidR="00000000" w:rsidRDefault="00A92CBC">
      <w:pPr>
        <w:pStyle w:val="a0"/>
        <w:rPr>
          <w:rFonts w:hint="cs"/>
          <w:rtl/>
        </w:rPr>
      </w:pPr>
    </w:p>
    <w:p w14:paraId="0174486F" w14:textId="77777777" w:rsidR="00000000" w:rsidRDefault="00A92CBC">
      <w:pPr>
        <w:pStyle w:val="af1"/>
        <w:rPr>
          <w:rtl/>
        </w:rPr>
      </w:pPr>
      <w:r>
        <w:rPr>
          <w:rtl/>
        </w:rPr>
        <w:t>היו"ר קולט אביטל:</w:t>
      </w:r>
    </w:p>
    <w:p w14:paraId="650B8CC9" w14:textId="77777777" w:rsidR="00000000" w:rsidRDefault="00A92CBC">
      <w:pPr>
        <w:pStyle w:val="a0"/>
        <w:rPr>
          <w:rtl/>
        </w:rPr>
      </w:pPr>
    </w:p>
    <w:p w14:paraId="0724D949" w14:textId="77777777" w:rsidR="00000000" w:rsidRDefault="00A92CBC">
      <w:pPr>
        <w:pStyle w:val="a0"/>
        <w:rPr>
          <w:rFonts w:hint="cs"/>
          <w:rtl/>
        </w:rPr>
      </w:pPr>
      <w:r>
        <w:rPr>
          <w:rFonts w:hint="cs"/>
          <w:rtl/>
        </w:rPr>
        <w:t xml:space="preserve">אולי זה הפתרון. תודה. </w:t>
      </w:r>
    </w:p>
    <w:p w14:paraId="2BB0716E" w14:textId="77777777" w:rsidR="00000000" w:rsidRDefault="00A92CBC">
      <w:pPr>
        <w:pStyle w:val="a0"/>
        <w:rPr>
          <w:rFonts w:hint="cs"/>
          <w:rtl/>
        </w:rPr>
      </w:pPr>
    </w:p>
    <w:p w14:paraId="2AFC4D5F" w14:textId="77777777" w:rsidR="00000000" w:rsidRDefault="00A92CBC">
      <w:pPr>
        <w:pStyle w:val="a0"/>
        <w:rPr>
          <w:rFonts w:hint="cs"/>
          <w:rtl/>
        </w:rPr>
      </w:pPr>
    </w:p>
    <w:p w14:paraId="2C310922" w14:textId="77777777" w:rsidR="00000000" w:rsidRDefault="00A92CBC">
      <w:pPr>
        <w:pStyle w:val="a0"/>
        <w:rPr>
          <w:rtl/>
        </w:rPr>
      </w:pPr>
    </w:p>
    <w:p w14:paraId="70382C19" w14:textId="77777777" w:rsidR="00000000" w:rsidRDefault="00A92CBC">
      <w:pPr>
        <w:pStyle w:val="a2"/>
        <w:rPr>
          <w:rFonts w:hint="cs"/>
          <w:rtl/>
        </w:rPr>
      </w:pPr>
      <w:bookmarkStart w:id="606" w:name="_Toc104196689"/>
      <w:r>
        <w:rPr>
          <w:rFonts w:hint="cs"/>
          <w:rtl/>
        </w:rPr>
        <w:t>מסמכים שהונחו על שולחן הכנסת</w:t>
      </w:r>
      <w:bookmarkEnd w:id="606"/>
    </w:p>
    <w:p w14:paraId="3600B79D" w14:textId="77777777" w:rsidR="00000000" w:rsidRDefault="00A92CBC">
      <w:pPr>
        <w:pStyle w:val="a0"/>
        <w:rPr>
          <w:rFonts w:hint="cs"/>
          <w:rtl/>
        </w:rPr>
      </w:pPr>
    </w:p>
    <w:p w14:paraId="5490D7AD" w14:textId="77777777" w:rsidR="00000000" w:rsidRDefault="00A92CBC">
      <w:pPr>
        <w:pStyle w:val="af1"/>
        <w:rPr>
          <w:rtl/>
        </w:rPr>
      </w:pPr>
      <w:r>
        <w:rPr>
          <w:rtl/>
        </w:rPr>
        <w:t>היו"ר קולט אביטל:</w:t>
      </w:r>
    </w:p>
    <w:p w14:paraId="53AEF94A" w14:textId="77777777" w:rsidR="00000000" w:rsidRDefault="00A92CBC">
      <w:pPr>
        <w:pStyle w:val="a0"/>
        <w:rPr>
          <w:rtl/>
        </w:rPr>
      </w:pPr>
    </w:p>
    <w:p w14:paraId="7A9E65DE" w14:textId="77777777" w:rsidR="00000000" w:rsidRDefault="00A92CBC">
      <w:pPr>
        <w:pStyle w:val="a0"/>
        <w:rPr>
          <w:rFonts w:hint="cs"/>
          <w:rtl/>
        </w:rPr>
      </w:pPr>
      <w:r>
        <w:rPr>
          <w:rFonts w:hint="cs"/>
          <w:rtl/>
        </w:rPr>
        <w:t xml:space="preserve">הודעה לסגנית מזכיר הכנסת, בבקשה. </w:t>
      </w:r>
    </w:p>
    <w:p w14:paraId="29B6FB9F" w14:textId="77777777" w:rsidR="00000000" w:rsidRDefault="00A92CBC">
      <w:pPr>
        <w:pStyle w:val="a0"/>
        <w:ind w:firstLine="0"/>
        <w:rPr>
          <w:rFonts w:hint="cs"/>
          <w:rtl/>
        </w:rPr>
      </w:pPr>
    </w:p>
    <w:p w14:paraId="6BDFD3E8" w14:textId="77777777" w:rsidR="00000000" w:rsidRDefault="00A92CBC">
      <w:pPr>
        <w:pStyle w:val="a"/>
        <w:rPr>
          <w:rtl/>
        </w:rPr>
      </w:pPr>
      <w:bookmarkStart w:id="607" w:name="FS000000048T23_03_2005_18_23_21"/>
      <w:bookmarkStart w:id="608" w:name="_Toc104196690"/>
      <w:bookmarkEnd w:id="607"/>
      <w:r>
        <w:rPr>
          <w:rFonts w:hint="eastAsia"/>
          <w:rtl/>
        </w:rPr>
        <w:t>סגנית</w:t>
      </w:r>
      <w:r>
        <w:rPr>
          <w:rtl/>
        </w:rPr>
        <w:t xml:space="preserve"> מזכיר הכנסת</w:t>
      </w:r>
      <w:r>
        <w:rPr>
          <w:rtl/>
        </w:rPr>
        <w:t xml:space="preserve"> ירדנה מלר-הורוביץ:</w:t>
      </w:r>
      <w:bookmarkEnd w:id="608"/>
    </w:p>
    <w:p w14:paraId="04D1609F" w14:textId="77777777" w:rsidR="00000000" w:rsidRDefault="00A92CBC">
      <w:pPr>
        <w:pStyle w:val="a0"/>
        <w:rPr>
          <w:rFonts w:hint="cs"/>
          <w:rtl/>
        </w:rPr>
      </w:pPr>
    </w:p>
    <w:p w14:paraId="6F74789E" w14:textId="77777777" w:rsidR="00000000" w:rsidRDefault="00A92CBC">
      <w:pPr>
        <w:pStyle w:val="a0"/>
        <w:rPr>
          <w:rFonts w:hint="cs"/>
          <w:rtl/>
        </w:rPr>
      </w:pPr>
      <w:r>
        <w:rPr>
          <w:rFonts w:hint="cs"/>
          <w:rtl/>
        </w:rPr>
        <w:t xml:space="preserve">ברשות יושבת-ראש הישיבה, אני מתכבדת להודיע, כי הונחה היום על שולחן הכנסת החלטה בדבר חלוקת הצעת חוק המדיניות הכלכלית לשנת הכספים 2005 (תיקוני חקיקה), התשס"ה-2005, לפי סעיף 121 לתקנון הכנסת, על-פי הצעת ועדת הכלכלה. תודה. </w:t>
      </w:r>
    </w:p>
    <w:p w14:paraId="624442D4" w14:textId="77777777" w:rsidR="00000000" w:rsidRDefault="00A92CBC">
      <w:pPr>
        <w:pStyle w:val="a0"/>
        <w:ind w:firstLine="0"/>
        <w:rPr>
          <w:rFonts w:hint="cs"/>
          <w:rtl/>
        </w:rPr>
      </w:pPr>
    </w:p>
    <w:p w14:paraId="6FC49B8D" w14:textId="77777777" w:rsidR="00000000" w:rsidRDefault="00A92CBC">
      <w:pPr>
        <w:pStyle w:val="af1"/>
        <w:rPr>
          <w:rFonts w:hint="cs"/>
          <w:rtl/>
        </w:rPr>
      </w:pPr>
      <w:r>
        <w:rPr>
          <w:rtl/>
        </w:rPr>
        <w:t>היו"ר קולט אביט</w:t>
      </w:r>
      <w:r>
        <w:rPr>
          <w:rtl/>
        </w:rPr>
        <w:t>ל:</w:t>
      </w:r>
    </w:p>
    <w:p w14:paraId="64905693" w14:textId="77777777" w:rsidR="00000000" w:rsidRDefault="00A92CBC">
      <w:pPr>
        <w:pStyle w:val="a0"/>
        <w:rPr>
          <w:rtl/>
        </w:rPr>
      </w:pPr>
    </w:p>
    <w:p w14:paraId="1056240A" w14:textId="77777777" w:rsidR="00000000" w:rsidRDefault="00A92CBC">
      <w:pPr>
        <w:pStyle w:val="a0"/>
        <w:rPr>
          <w:rFonts w:hint="cs"/>
          <w:rtl/>
        </w:rPr>
      </w:pPr>
      <w:r>
        <w:rPr>
          <w:rFonts w:hint="cs"/>
          <w:rtl/>
        </w:rPr>
        <w:t>תודה רבה. אנחנו חוזרים לסדר-היום - הצעות חוק. הצעת חוק ביטוח בריאות ממלכתי (תיקון מס'  30), התשס"ה-2005, קריאה ראשונה, יציג שר הבריאות. שר הבריאות אינו נוכח. נעבור אפוא להצעת החוק הבאה</w:t>
      </w:r>
    </w:p>
    <w:p w14:paraId="53B156EB" w14:textId="77777777" w:rsidR="00000000" w:rsidRDefault="00A92CBC">
      <w:pPr>
        <w:pStyle w:val="a2"/>
        <w:rPr>
          <w:rFonts w:hint="cs"/>
          <w:rtl/>
        </w:rPr>
      </w:pPr>
    </w:p>
    <w:p w14:paraId="5560538E" w14:textId="77777777" w:rsidR="00000000" w:rsidRDefault="00A92CBC">
      <w:pPr>
        <w:pStyle w:val="a0"/>
        <w:rPr>
          <w:rFonts w:hint="cs"/>
          <w:rtl/>
        </w:rPr>
      </w:pPr>
    </w:p>
    <w:p w14:paraId="6B7254C9" w14:textId="77777777" w:rsidR="00000000" w:rsidRDefault="00A92CBC">
      <w:pPr>
        <w:pStyle w:val="a2"/>
        <w:rPr>
          <w:rFonts w:hint="cs"/>
          <w:rtl/>
        </w:rPr>
      </w:pPr>
      <w:bookmarkStart w:id="609" w:name="_Toc104196691"/>
      <w:r>
        <w:rPr>
          <w:rFonts w:hint="cs"/>
          <w:rtl/>
        </w:rPr>
        <w:t>הצעת חוק להנצחת זכרו של רחבעם זאבי, התשס"ה-2005</w:t>
      </w:r>
      <w:bookmarkEnd w:id="609"/>
    </w:p>
    <w:p w14:paraId="1C2B99EF" w14:textId="77777777" w:rsidR="00000000" w:rsidRDefault="00A92CBC">
      <w:pPr>
        <w:pStyle w:val="a0"/>
        <w:rPr>
          <w:rFonts w:hint="cs"/>
          <w:rtl/>
        </w:rPr>
      </w:pPr>
      <w:r>
        <w:rPr>
          <w:rtl/>
        </w:rPr>
        <w:t>[רשומות (הצעות חו</w:t>
      </w:r>
      <w:r>
        <w:rPr>
          <w:rtl/>
        </w:rPr>
        <w:t xml:space="preserve">ק, חוב' </w:t>
      </w:r>
      <w:r>
        <w:rPr>
          <w:rFonts w:hint="cs"/>
          <w:rtl/>
        </w:rPr>
        <w:t>כ/75</w:t>
      </w:r>
      <w:r>
        <w:rPr>
          <w:rtl/>
        </w:rPr>
        <w:t>)</w:t>
      </w:r>
      <w:r>
        <w:rPr>
          <w:rFonts w:hint="cs"/>
          <w:rtl/>
        </w:rPr>
        <w:t>.</w:t>
      </w:r>
      <w:r>
        <w:rPr>
          <w:rtl/>
        </w:rPr>
        <w:t>]</w:t>
      </w:r>
    </w:p>
    <w:p w14:paraId="4FBD237D" w14:textId="77777777" w:rsidR="00000000" w:rsidRDefault="00A92CBC">
      <w:pPr>
        <w:pStyle w:val="a2"/>
        <w:rPr>
          <w:rFonts w:hint="cs"/>
          <w:rtl/>
        </w:rPr>
      </w:pPr>
      <w:bookmarkStart w:id="610" w:name="_Toc104196692"/>
      <w:r>
        <w:rPr>
          <w:rFonts w:hint="cs"/>
          <w:rtl/>
        </w:rPr>
        <w:t>(קריאה ראשונה)</w:t>
      </w:r>
      <w:bookmarkEnd w:id="610"/>
    </w:p>
    <w:p w14:paraId="26075F0F" w14:textId="77777777" w:rsidR="00000000" w:rsidRDefault="00A92CBC">
      <w:pPr>
        <w:pStyle w:val="af1"/>
        <w:rPr>
          <w:rFonts w:hint="cs"/>
          <w:rtl/>
        </w:rPr>
      </w:pPr>
    </w:p>
    <w:p w14:paraId="03D68477" w14:textId="77777777" w:rsidR="00000000" w:rsidRDefault="00A92CBC">
      <w:pPr>
        <w:pStyle w:val="af1"/>
        <w:rPr>
          <w:rFonts w:hint="cs"/>
          <w:rtl/>
        </w:rPr>
      </w:pPr>
      <w:r>
        <w:rPr>
          <w:rtl/>
        </w:rPr>
        <w:t>היו"ר קולט אביטל:</w:t>
      </w:r>
    </w:p>
    <w:p w14:paraId="57A47DAE" w14:textId="77777777" w:rsidR="00000000" w:rsidRDefault="00A92CBC">
      <w:pPr>
        <w:pStyle w:val="a0"/>
        <w:ind w:firstLine="0"/>
        <w:rPr>
          <w:rFonts w:hint="cs"/>
          <w:rtl/>
        </w:rPr>
      </w:pPr>
    </w:p>
    <w:p w14:paraId="5C765BBE" w14:textId="77777777" w:rsidR="00000000" w:rsidRDefault="00A92CBC">
      <w:pPr>
        <w:pStyle w:val="a0"/>
        <w:rPr>
          <w:rFonts w:hint="cs"/>
          <w:rtl/>
        </w:rPr>
      </w:pPr>
      <w:r>
        <w:rPr>
          <w:rFonts w:hint="cs"/>
          <w:rtl/>
        </w:rPr>
        <w:t>הצעת חוק להנצחת זכרו של רחבעם זאבי, התשס"ה-2005, של חבר הכנסת אריה אלדד וקבוצת חברי הכנסת - קריאה ראשונה. יציג את הצעת החוק חבר הכנסת אריה אלדד, בבקשה.</w:t>
      </w:r>
    </w:p>
    <w:p w14:paraId="43AA7891" w14:textId="77777777" w:rsidR="00000000" w:rsidRDefault="00A92CBC">
      <w:pPr>
        <w:pStyle w:val="a0"/>
        <w:rPr>
          <w:rFonts w:hint="cs"/>
          <w:rtl/>
        </w:rPr>
      </w:pPr>
    </w:p>
    <w:p w14:paraId="7DE025C5" w14:textId="77777777" w:rsidR="00000000" w:rsidRDefault="00A92CBC">
      <w:pPr>
        <w:pStyle w:val="a"/>
        <w:rPr>
          <w:rtl/>
        </w:rPr>
      </w:pPr>
      <w:bookmarkStart w:id="611" w:name="FS000001055T23_03_2005_18_24_30"/>
      <w:bookmarkStart w:id="612" w:name="_Toc104196693"/>
      <w:bookmarkEnd w:id="611"/>
      <w:r>
        <w:rPr>
          <w:rFonts w:hint="eastAsia"/>
          <w:rtl/>
        </w:rPr>
        <w:t>אריה</w:t>
      </w:r>
      <w:r>
        <w:rPr>
          <w:rtl/>
        </w:rPr>
        <w:t xml:space="preserve"> אלדד (האיחוד הלאומי - ישראל ביתנו):</w:t>
      </w:r>
      <w:bookmarkEnd w:id="612"/>
    </w:p>
    <w:p w14:paraId="1B15E144" w14:textId="77777777" w:rsidR="00000000" w:rsidRDefault="00A92CBC">
      <w:pPr>
        <w:pStyle w:val="a0"/>
        <w:rPr>
          <w:rFonts w:hint="cs"/>
          <w:rtl/>
        </w:rPr>
      </w:pPr>
    </w:p>
    <w:p w14:paraId="316FBA5B" w14:textId="77777777" w:rsidR="00000000" w:rsidRDefault="00A92CBC">
      <w:pPr>
        <w:pStyle w:val="a0"/>
        <w:rPr>
          <w:rFonts w:hint="cs"/>
          <w:rtl/>
        </w:rPr>
      </w:pPr>
      <w:r>
        <w:rPr>
          <w:rFonts w:hint="cs"/>
          <w:rtl/>
        </w:rPr>
        <w:t>גברתי היוש</w:t>
      </w:r>
      <w:r>
        <w:rPr>
          <w:rFonts w:hint="cs"/>
          <w:rtl/>
        </w:rPr>
        <w:t>בת-ראש, אדוני סגן השר, חברי חברי הכנסת, רחבעם זאבי, גנדי, השם ייקום דמו, נולד בירושלים ביום ח' בתמוז תרפ"ו, 20 ביוני 1926, ונרצח במלון "הייאט" בירושלים על-ידי מחבלים ערבים, בהיותו שר בממשלת ישראל, ביום 17 באוקטובר בשנת 2001 למניינם. גנדי היה אלוף בצה"ל, חב</w:t>
      </w:r>
      <w:r>
        <w:rPr>
          <w:rFonts w:hint="cs"/>
          <w:rtl/>
        </w:rPr>
        <w:t xml:space="preserve">ר הכנסת ושר בממשלת ישראל. </w:t>
      </w:r>
    </w:p>
    <w:p w14:paraId="264D07EE" w14:textId="77777777" w:rsidR="00000000" w:rsidRDefault="00A92CBC">
      <w:pPr>
        <w:pStyle w:val="a0"/>
        <w:rPr>
          <w:rFonts w:hint="cs"/>
          <w:rtl/>
        </w:rPr>
      </w:pPr>
    </w:p>
    <w:p w14:paraId="74360B40" w14:textId="77777777" w:rsidR="00000000" w:rsidRDefault="00A92CBC">
      <w:pPr>
        <w:pStyle w:val="a0"/>
        <w:rPr>
          <w:rFonts w:hint="cs"/>
          <w:rtl/>
        </w:rPr>
      </w:pPr>
      <w:r>
        <w:rPr>
          <w:rFonts w:hint="cs"/>
          <w:rtl/>
        </w:rPr>
        <w:t>בהצעת החוק הזאת שמונחת היום לפניכם לקריאה ראשונה, מוצע להקים מרכז להנצחתו של גנדי, כדי לשמר את זכרו. מטרת המרכז, שיכלול אתר הנצחה, מכון, ספרייה וארכיון, היא להנציח את פועלו ומורשתו של גנדי, השם ייקום דמו, בתחומי ההיסטוריה, הגיאו</w:t>
      </w:r>
      <w:r>
        <w:rPr>
          <w:rFonts w:hint="cs"/>
          <w:rtl/>
        </w:rPr>
        <w:t>גרפיה והארכיאולוגיה של ארץ-ישראל, תחומים שבהם ראה חשיבות רבה ופעל לקידומם לא רק כאוהב וכחובב גדול, אלא גם כידען ומעמיק, בעל ספרייה בתולדות ארץ-ישראל מהמקיפות הקיימות בארץ.</w:t>
      </w:r>
    </w:p>
    <w:p w14:paraId="585A95A0" w14:textId="77777777" w:rsidR="00000000" w:rsidRDefault="00A92CBC">
      <w:pPr>
        <w:pStyle w:val="a0"/>
        <w:rPr>
          <w:rFonts w:hint="cs"/>
          <w:rtl/>
        </w:rPr>
      </w:pPr>
    </w:p>
    <w:p w14:paraId="262B133D" w14:textId="77777777" w:rsidR="00000000" w:rsidRDefault="00A92CBC">
      <w:pPr>
        <w:pStyle w:val="a0"/>
        <w:rPr>
          <w:rFonts w:hint="cs"/>
          <w:rtl/>
        </w:rPr>
      </w:pPr>
      <w:r>
        <w:rPr>
          <w:rFonts w:hint="cs"/>
          <w:rtl/>
        </w:rPr>
        <w:t xml:space="preserve">דמותו של גנדי כלוחם ואוהב גדול של ארץ-ישראל, איש ספרא וסייפא, ראויה להנצחה גם כסמל </w:t>
      </w:r>
      <w:r>
        <w:rPr>
          <w:rFonts w:hint="cs"/>
          <w:rtl/>
        </w:rPr>
        <w:t xml:space="preserve">של המאבק בטרור הרודף את ההתיישבות היהודית בארץ-ישראל כבר מאה שנה. </w:t>
      </w:r>
    </w:p>
    <w:p w14:paraId="5D8DC527" w14:textId="77777777" w:rsidR="00000000" w:rsidRDefault="00A92CBC">
      <w:pPr>
        <w:pStyle w:val="a0"/>
        <w:rPr>
          <w:rFonts w:hint="cs"/>
          <w:rtl/>
        </w:rPr>
      </w:pPr>
    </w:p>
    <w:p w14:paraId="22D159A3" w14:textId="77777777" w:rsidR="00000000" w:rsidRDefault="00A92CBC">
      <w:pPr>
        <w:pStyle w:val="a0"/>
        <w:rPr>
          <w:rFonts w:hint="cs"/>
          <w:rtl/>
        </w:rPr>
      </w:pPr>
      <w:r>
        <w:rPr>
          <w:rFonts w:hint="cs"/>
          <w:rtl/>
        </w:rPr>
        <w:t xml:space="preserve">כשיעלה החוק להצבעה אני אקרא לחברי הכנסת לתמוך בו. תודה רבה. </w:t>
      </w:r>
    </w:p>
    <w:p w14:paraId="54688E57" w14:textId="77777777" w:rsidR="00000000" w:rsidRDefault="00A92CBC">
      <w:pPr>
        <w:pStyle w:val="a0"/>
        <w:rPr>
          <w:rFonts w:hint="cs"/>
          <w:rtl/>
        </w:rPr>
      </w:pPr>
    </w:p>
    <w:p w14:paraId="4A298E6D" w14:textId="77777777" w:rsidR="00000000" w:rsidRDefault="00A92CBC">
      <w:pPr>
        <w:pStyle w:val="af1"/>
        <w:rPr>
          <w:rtl/>
        </w:rPr>
      </w:pPr>
      <w:r>
        <w:rPr>
          <w:rtl/>
        </w:rPr>
        <w:t>היו"ר קולט אביטל:</w:t>
      </w:r>
    </w:p>
    <w:p w14:paraId="3749B7E0" w14:textId="77777777" w:rsidR="00000000" w:rsidRDefault="00A92CBC">
      <w:pPr>
        <w:pStyle w:val="a0"/>
        <w:rPr>
          <w:rtl/>
        </w:rPr>
      </w:pPr>
    </w:p>
    <w:p w14:paraId="221FE2C5" w14:textId="77777777" w:rsidR="00000000" w:rsidRDefault="00A92CBC">
      <w:pPr>
        <w:pStyle w:val="a0"/>
        <w:rPr>
          <w:rFonts w:hint="cs"/>
          <w:rtl/>
        </w:rPr>
      </w:pPr>
      <w:r>
        <w:rPr>
          <w:rFonts w:hint="cs"/>
          <w:rtl/>
        </w:rPr>
        <w:t xml:space="preserve">תודה רבה. ההצבעה תתקיים במועד אחר. </w:t>
      </w:r>
    </w:p>
    <w:p w14:paraId="3C4B639A" w14:textId="77777777" w:rsidR="00000000" w:rsidRDefault="00A92CBC">
      <w:pPr>
        <w:pStyle w:val="a0"/>
        <w:rPr>
          <w:rFonts w:hint="cs"/>
          <w:rtl/>
        </w:rPr>
      </w:pPr>
    </w:p>
    <w:p w14:paraId="3338E217" w14:textId="77777777" w:rsidR="00000000" w:rsidRDefault="00A92CBC">
      <w:pPr>
        <w:pStyle w:val="a0"/>
        <w:rPr>
          <w:rFonts w:hint="cs"/>
          <w:rtl/>
        </w:rPr>
      </w:pPr>
      <w:r>
        <w:rPr>
          <w:rFonts w:hint="cs"/>
          <w:rtl/>
        </w:rPr>
        <w:t xml:space="preserve">חבר הכנסת בני אלון, בבקשה; שלוש דקות. </w:t>
      </w:r>
    </w:p>
    <w:p w14:paraId="28464959" w14:textId="77777777" w:rsidR="00000000" w:rsidRDefault="00A92CBC">
      <w:pPr>
        <w:pStyle w:val="a0"/>
        <w:rPr>
          <w:rtl/>
        </w:rPr>
      </w:pPr>
    </w:p>
    <w:p w14:paraId="2B78AFA1" w14:textId="77777777" w:rsidR="00000000" w:rsidRDefault="00A92CBC">
      <w:pPr>
        <w:pStyle w:val="a0"/>
        <w:rPr>
          <w:rFonts w:hint="cs"/>
          <w:rtl/>
        </w:rPr>
      </w:pPr>
    </w:p>
    <w:p w14:paraId="4FF6743A" w14:textId="77777777" w:rsidR="00000000" w:rsidRDefault="00A92CBC">
      <w:pPr>
        <w:pStyle w:val="a"/>
        <w:rPr>
          <w:rtl/>
        </w:rPr>
      </w:pPr>
      <w:bookmarkStart w:id="613" w:name="FS000000405T23_03_2005_18_26_35"/>
      <w:bookmarkStart w:id="614" w:name="_Toc104196694"/>
      <w:bookmarkEnd w:id="613"/>
      <w:r>
        <w:rPr>
          <w:rFonts w:hint="eastAsia"/>
          <w:rtl/>
        </w:rPr>
        <w:t>בנימין</w:t>
      </w:r>
      <w:r>
        <w:rPr>
          <w:rtl/>
        </w:rPr>
        <w:t xml:space="preserve"> אלון (האיחוד הלאומי - </w:t>
      </w:r>
      <w:r>
        <w:rPr>
          <w:rtl/>
        </w:rPr>
        <w:t>ישראל ביתנו):</w:t>
      </w:r>
      <w:bookmarkEnd w:id="614"/>
    </w:p>
    <w:p w14:paraId="3CD5AC83" w14:textId="77777777" w:rsidR="00000000" w:rsidRDefault="00A92CBC">
      <w:pPr>
        <w:pStyle w:val="a0"/>
        <w:rPr>
          <w:rFonts w:hint="cs"/>
          <w:rtl/>
        </w:rPr>
      </w:pPr>
    </w:p>
    <w:p w14:paraId="6C47F674" w14:textId="77777777" w:rsidR="00000000" w:rsidRDefault="00A92CBC">
      <w:pPr>
        <w:pStyle w:val="a0"/>
        <w:rPr>
          <w:rFonts w:hint="cs"/>
          <w:rtl/>
        </w:rPr>
      </w:pPr>
      <w:r>
        <w:rPr>
          <w:rFonts w:hint="cs"/>
          <w:rtl/>
        </w:rPr>
        <w:t xml:space="preserve">גברתי היושבת-ראש, רבותי חברי הכנסת, אני שמח על ההתקדמות בחקיקה של הצעת החוק הפרטית על מורשתו של רחבעם זאבי, שכרגע היא בדיון לקריאה ראשונה. </w:t>
      </w:r>
    </w:p>
    <w:p w14:paraId="1FC6AA51" w14:textId="77777777" w:rsidR="00000000" w:rsidRDefault="00A92CBC">
      <w:pPr>
        <w:pStyle w:val="a0"/>
        <w:rPr>
          <w:rFonts w:hint="cs"/>
          <w:rtl/>
        </w:rPr>
      </w:pPr>
    </w:p>
    <w:p w14:paraId="2380A7BD" w14:textId="77777777" w:rsidR="00000000" w:rsidRDefault="00A92CBC">
      <w:pPr>
        <w:pStyle w:val="a0"/>
        <w:rPr>
          <w:rFonts w:hint="cs"/>
          <w:rtl/>
        </w:rPr>
      </w:pPr>
      <w:r>
        <w:rPr>
          <w:rFonts w:hint="cs"/>
          <w:rtl/>
        </w:rPr>
        <w:t>אחרי ההקדמה שנתן חבר הכנסת אריה אלדד, אני רק אוסיף שמעטים האנשים שיש להם מורשה, יש להם ערכים, דרך שה</w:t>
      </w:r>
      <w:r>
        <w:rPr>
          <w:rFonts w:hint="cs"/>
          <w:rtl/>
        </w:rPr>
        <w:t>ם דבקו בה בפרקי זמן שונים בחיים. אחד מיוחד מהם הוא רחבעם. יוצא לי, בסיורים בארץ, לפגוש אנשים רבים, גם אנשים שבימי חייו לא היו קרובים לדעותיו הפוליטיות, לא תמכו בו, אבל ההוקרה, ההערכה הן לזן היחיד הזה שאין לנו רבים כמותו, של אדם אותנטי, נאמן לארצו, למולדתו,</w:t>
      </w:r>
      <w:r>
        <w:rPr>
          <w:rFonts w:hint="cs"/>
          <w:rtl/>
        </w:rPr>
        <w:t xml:space="preserve"> שהוא נושא את זה אתו לאורך כל הדרך. </w:t>
      </w:r>
    </w:p>
    <w:p w14:paraId="19AFCDFC" w14:textId="77777777" w:rsidR="00000000" w:rsidRDefault="00A92CBC">
      <w:pPr>
        <w:pStyle w:val="a0"/>
        <w:rPr>
          <w:rFonts w:hint="cs"/>
          <w:rtl/>
        </w:rPr>
      </w:pPr>
    </w:p>
    <w:p w14:paraId="087E0B9A" w14:textId="77777777" w:rsidR="00000000" w:rsidRDefault="00A92CBC">
      <w:pPr>
        <w:pStyle w:val="a0"/>
        <w:rPr>
          <w:rFonts w:hint="cs"/>
          <w:rtl/>
        </w:rPr>
      </w:pPr>
      <w:r>
        <w:rPr>
          <w:rFonts w:hint="cs"/>
          <w:rtl/>
        </w:rPr>
        <w:t>יצא שהוא גם נרצח וסיים את חייו כחייל על משמרתו כשהוא שר בממשלת ישראל. הסוף הנורא הזה אולי גם אפיין את החיים כולם, שהיה אחד המיוחדים שלא נרדם בשמירה והיה עירני לדברים שרבים לא היו עירניים להם, כמו העניין הדמוגרפי, שרבים</w:t>
      </w:r>
      <w:r>
        <w:rPr>
          <w:rFonts w:hint="cs"/>
          <w:rtl/>
        </w:rPr>
        <w:t xml:space="preserve"> בימין חשבו שלא צריך להתעסק בזה, והיום אנחנו רואים איך מנהיגים אחרים, שבאו כביכול מן הימין, גילו כביכול את האור ופתאום הם מכירים את הבעיה הדמוגרפית שהשמאל העלה אותה או מצד אחר שרחבעם, השם ייקום דמו, ניסה להתמודד אתה בהתמדה רבה. </w:t>
      </w:r>
    </w:p>
    <w:p w14:paraId="668FB842" w14:textId="77777777" w:rsidR="00000000" w:rsidRDefault="00A92CBC">
      <w:pPr>
        <w:pStyle w:val="a0"/>
        <w:rPr>
          <w:rFonts w:hint="cs"/>
          <w:rtl/>
        </w:rPr>
      </w:pPr>
    </w:p>
    <w:p w14:paraId="329CA75A" w14:textId="77777777" w:rsidR="00000000" w:rsidRDefault="00A92CBC">
      <w:pPr>
        <w:pStyle w:val="a0"/>
        <w:rPr>
          <w:rFonts w:hint="cs"/>
          <w:rtl/>
        </w:rPr>
      </w:pPr>
      <w:r>
        <w:rPr>
          <w:rFonts w:hint="cs"/>
          <w:rtl/>
        </w:rPr>
        <w:t>אני אסיים בנקודה אחת. זה מ</w:t>
      </w:r>
      <w:r>
        <w:rPr>
          <w:rFonts w:hint="cs"/>
          <w:rtl/>
        </w:rPr>
        <w:t xml:space="preserve">חמיא לבית כולו שישב כאן בינינו אדם - לפעמים יש שם רע לפוליטיקה, אומרים: אתם ציניקנים, אתם עושים את זה לשם דבר זה או לשם דבר אחר - לכולנו כבוד גדול שישב כאן בינינו אדם שכל-כולו היה נאמנות למולדת, לארץ-ישראל. זה היה דבר שהוא לא עזב אותו בשעות המנוחה, לא עזב </w:t>
      </w:r>
      <w:r>
        <w:rPr>
          <w:rFonts w:hint="cs"/>
          <w:rtl/>
        </w:rPr>
        <w:t xml:space="preserve">אותו כשפרש משירותו הצבאי. כאלוף פיקוד רץ אישית בארץ המרדפים והראה דוגמה להגנה על הארץ. זה דבר שצריך לשמש גם לנו, כחברי הכנסת, מין נר שכזה, זיכרון של מורשת. אנחנו מאמינים בדברים, אנחנו לוקחים אותם אתנו וממשיכים אתם, כמה אמיתיים שאנחנו יכולים להיות. </w:t>
      </w:r>
    </w:p>
    <w:p w14:paraId="3ECCE656" w14:textId="77777777" w:rsidR="00000000" w:rsidRDefault="00A92CBC">
      <w:pPr>
        <w:pStyle w:val="a0"/>
        <w:rPr>
          <w:rFonts w:hint="cs"/>
          <w:rtl/>
        </w:rPr>
      </w:pPr>
    </w:p>
    <w:p w14:paraId="55AD4563" w14:textId="77777777" w:rsidR="00000000" w:rsidRDefault="00A92CBC">
      <w:pPr>
        <w:pStyle w:val="a0"/>
        <w:rPr>
          <w:rFonts w:hint="cs"/>
          <w:rtl/>
        </w:rPr>
      </w:pPr>
      <w:r>
        <w:rPr>
          <w:rFonts w:hint="cs"/>
          <w:rtl/>
        </w:rPr>
        <w:t>אני מא</w:t>
      </w:r>
      <w:r>
        <w:rPr>
          <w:rFonts w:hint="cs"/>
          <w:rtl/>
        </w:rPr>
        <w:t xml:space="preserve">וד מקווה שכשתהיה הצבעה היא תחצה מפלגות ונדע כולנו גם להוקיר את המורשת של האיש המיוחד הזה וגם לדאוג שילדים יגדלו ברמה של נאמנות והכרה למולדת כמו שהיה רחבעם. תודה לך. </w:t>
      </w:r>
    </w:p>
    <w:p w14:paraId="734BC020" w14:textId="77777777" w:rsidR="00000000" w:rsidRDefault="00A92CBC">
      <w:pPr>
        <w:pStyle w:val="a0"/>
        <w:rPr>
          <w:rFonts w:hint="cs"/>
          <w:rtl/>
        </w:rPr>
      </w:pPr>
    </w:p>
    <w:p w14:paraId="3C1691AC" w14:textId="77777777" w:rsidR="00000000" w:rsidRDefault="00A92CBC">
      <w:pPr>
        <w:pStyle w:val="af1"/>
        <w:rPr>
          <w:rFonts w:hint="cs"/>
          <w:rtl/>
        </w:rPr>
      </w:pPr>
      <w:r>
        <w:rPr>
          <w:rtl/>
        </w:rPr>
        <w:t>היו"ר</w:t>
      </w:r>
      <w:r>
        <w:rPr>
          <w:rFonts w:hint="cs"/>
          <w:rtl/>
        </w:rPr>
        <w:t xml:space="preserve"> קולט אביטל:</w:t>
      </w:r>
    </w:p>
    <w:p w14:paraId="48DF4BAD" w14:textId="77777777" w:rsidR="00000000" w:rsidRDefault="00A92CBC">
      <w:pPr>
        <w:pStyle w:val="a0"/>
        <w:rPr>
          <w:rtl/>
        </w:rPr>
      </w:pPr>
    </w:p>
    <w:p w14:paraId="3966FDAC" w14:textId="77777777" w:rsidR="00000000" w:rsidRDefault="00A92CBC">
      <w:pPr>
        <w:pStyle w:val="a0"/>
        <w:rPr>
          <w:rFonts w:hint="cs"/>
          <w:rtl/>
        </w:rPr>
      </w:pPr>
      <w:r>
        <w:rPr>
          <w:rFonts w:hint="cs"/>
          <w:rtl/>
        </w:rPr>
        <w:t xml:space="preserve">תודה. </w:t>
      </w:r>
    </w:p>
    <w:p w14:paraId="3F1E7073" w14:textId="77777777" w:rsidR="00000000" w:rsidRDefault="00A92CBC">
      <w:pPr>
        <w:pStyle w:val="a2"/>
        <w:rPr>
          <w:rFonts w:hint="cs"/>
          <w:rtl/>
        </w:rPr>
      </w:pPr>
    </w:p>
    <w:p w14:paraId="0DCCB1C4" w14:textId="77777777" w:rsidR="00000000" w:rsidRDefault="00A92CBC">
      <w:pPr>
        <w:pStyle w:val="a0"/>
        <w:rPr>
          <w:rFonts w:hint="cs"/>
          <w:rtl/>
        </w:rPr>
      </w:pPr>
    </w:p>
    <w:p w14:paraId="00CC5259" w14:textId="77777777" w:rsidR="00000000" w:rsidRDefault="00A92CBC">
      <w:pPr>
        <w:pStyle w:val="a2"/>
        <w:rPr>
          <w:rFonts w:hint="cs"/>
          <w:rtl/>
        </w:rPr>
      </w:pPr>
      <w:bookmarkStart w:id="615" w:name="_Toc104196695"/>
      <w:r>
        <w:rPr>
          <w:rFonts w:hint="cs"/>
          <w:rtl/>
        </w:rPr>
        <w:t>הצעת חוק התכנון והבנייה (תיקון מס' 72), התשס"ה-2005</w:t>
      </w:r>
      <w:bookmarkEnd w:id="615"/>
    </w:p>
    <w:p w14:paraId="397FBEE7" w14:textId="77777777" w:rsidR="00000000" w:rsidRDefault="00A92CBC">
      <w:pPr>
        <w:pStyle w:val="a0"/>
        <w:rPr>
          <w:rFonts w:hint="cs"/>
          <w:rtl/>
        </w:rPr>
      </w:pPr>
      <w:r>
        <w:rPr>
          <w:rtl/>
        </w:rPr>
        <w:t>[מס'</w:t>
      </w:r>
      <w:r>
        <w:rPr>
          <w:rFonts w:hint="cs"/>
          <w:rtl/>
        </w:rPr>
        <w:t xml:space="preserve"> כ/64</w:t>
      </w:r>
      <w:r>
        <w:rPr>
          <w:rtl/>
        </w:rPr>
        <w:t xml:space="preserve">; "דברי הכנסת", חוב' </w:t>
      </w:r>
      <w:r>
        <w:rPr>
          <w:rFonts w:hint="cs"/>
          <w:rtl/>
        </w:rPr>
        <w:t>ט"ו</w:t>
      </w:r>
      <w:r>
        <w:rPr>
          <w:rtl/>
        </w:rPr>
        <w:t>, עמ' ;  נספחות.]</w:t>
      </w:r>
    </w:p>
    <w:p w14:paraId="74CB81F4" w14:textId="77777777" w:rsidR="00000000" w:rsidRDefault="00A92CBC">
      <w:pPr>
        <w:pStyle w:val="a2"/>
        <w:rPr>
          <w:rFonts w:hint="cs"/>
          <w:rtl/>
        </w:rPr>
      </w:pPr>
      <w:bookmarkStart w:id="616" w:name="_Toc104196696"/>
      <w:r>
        <w:rPr>
          <w:rFonts w:hint="cs"/>
          <w:rtl/>
        </w:rPr>
        <w:t>(קריאה שנייה וקריאה שלישית)</w:t>
      </w:r>
      <w:bookmarkEnd w:id="616"/>
    </w:p>
    <w:p w14:paraId="3E45515F" w14:textId="77777777" w:rsidR="00000000" w:rsidRDefault="00A92CBC">
      <w:pPr>
        <w:pStyle w:val="af1"/>
        <w:rPr>
          <w:rFonts w:hint="cs"/>
          <w:rtl/>
        </w:rPr>
      </w:pPr>
    </w:p>
    <w:p w14:paraId="044F7A5D" w14:textId="77777777" w:rsidR="00000000" w:rsidRDefault="00A92CBC">
      <w:pPr>
        <w:pStyle w:val="af1"/>
        <w:rPr>
          <w:rtl/>
        </w:rPr>
      </w:pPr>
      <w:r>
        <w:rPr>
          <w:rtl/>
        </w:rPr>
        <w:t>היו"ר קולט אביטל:</w:t>
      </w:r>
    </w:p>
    <w:p w14:paraId="7815F4E2" w14:textId="77777777" w:rsidR="00000000" w:rsidRDefault="00A92CBC">
      <w:pPr>
        <w:pStyle w:val="a0"/>
        <w:ind w:firstLine="0"/>
        <w:rPr>
          <w:rFonts w:hint="cs"/>
          <w:rtl/>
        </w:rPr>
      </w:pPr>
    </w:p>
    <w:p w14:paraId="7D607DA8" w14:textId="77777777" w:rsidR="00000000" w:rsidRDefault="00A92CBC">
      <w:pPr>
        <w:pStyle w:val="a0"/>
        <w:rPr>
          <w:rFonts w:hint="cs"/>
          <w:rtl/>
        </w:rPr>
      </w:pPr>
      <w:r>
        <w:rPr>
          <w:rFonts w:hint="cs"/>
          <w:rtl/>
        </w:rPr>
        <w:t>יש שינוי בלוח הזמנים. אנחנו עוברים להצעת חוק התכנון והבנייה (תיקון מס' 72), התשס"ה-2005, קריאה שנייה וקריאה שלישית. יציג את הצעת החוק יושב-ראש ועדת הפנים ואיכות הסביב</w:t>
      </w:r>
      <w:r>
        <w:rPr>
          <w:rFonts w:hint="cs"/>
          <w:rtl/>
        </w:rPr>
        <w:t>ה. בבקשה, אדוני.</w:t>
      </w:r>
    </w:p>
    <w:p w14:paraId="79C18419" w14:textId="77777777" w:rsidR="00000000" w:rsidRDefault="00A92CBC">
      <w:pPr>
        <w:pStyle w:val="a0"/>
        <w:rPr>
          <w:rFonts w:hint="cs"/>
          <w:rtl/>
        </w:rPr>
      </w:pPr>
    </w:p>
    <w:p w14:paraId="0FF5ACD8" w14:textId="77777777" w:rsidR="00000000" w:rsidRDefault="00A92CBC">
      <w:pPr>
        <w:pStyle w:val="a"/>
        <w:rPr>
          <w:rtl/>
        </w:rPr>
      </w:pPr>
      <w:bookmarkStart w:id="617" w:name="FS000002014T23_03_2005_19_34_45"/>
      <w:bookmarkStart w:id="618" w:name="_Toc104196697"/>
      <w:bookmarkEnd w:id="617"/>
      <w:r>
        <w:rPr>
          <w:rFonts w:hint="eastAsia"/>
          <w:rtl/>
        </w:rPr>
        <w:t>גאלב</w:t>
      </w:r>
      <w:r>
        <w:rPr>
          <w:rtl/>
        </w:rPr>
        <w:t xml:space="preserve"> מג'אדלה (יו"ר ועדת הפנים ואיכות הסביבה):</w:t>
      </w:r>
      <w:bookmarkEnd w:id="618"/>
    </w:p>
    <w:p w14:paraId="5EF49463" w14:textId="77777777" w:rsidR="00000000" w:rsidRDefault="00A92CBC">
      <w:pPr>
        <w:pStyle w:val="a"/>
        <w:rPr>
          <w:rFonts w:hint="cs"/>
          <w:rtl/>
        </w:rPr>
      </w:pPr>
      <w:bookmarkStart w:id="619" w:name="FS000002014T23_03_2005_18_30_55"/>
      <w:bookmarkEnd w:id="619"/>
    </w:p>
    <w:p w14:paraId="67ED8376" w14:textId="77777777" w:rsidR="00000000" w:rsidRDefault="00A92CBC">
      <w:pPr>
        <w:pStyle w:val="a0"/>
        <w:rPr>
          <w:rFonts w:hint="cs"/>
          <w:rtl/>
        </w:rPr>
      </w:pPr>
    </w:p>
    <w:p w14:paraId="1DD93C7B" w14:textId="77777777" w:rsidR="00000000" w:rsidRDefault="00A92CBC">
      <w:pPr>
        <w:pStyle w:val="a0"/>
        <w:rPr>
          <w:rFonts w:hint="cs"/>
          <w:rtl/>
        </w:rPr>
      </w:pPr>
      <w:r>
        <w:rPr>
          <w:rFonts w:hint="cs"/>
          <w:rtl/>
        </w:rPr>
        <w:t xml:space="preserve">גברתי היושבת-ראש, מכובדי חברי הכנסת, אני רוצה להודות לך על הסיוע שנתת לי, וכך גם לחבר הכנסת אמנון כהן. </w:t>
      </w:r>
    </w:p>
    <w:p w14:paraId="31F202C4" w14:textId="77777777" w:rsidR="00000000" w:rsidRDefault="00A92CBC">
      <w:pPr>
        <w:pStyle w:val="a0"/>
        <w:rPr>
          <w:rFonts w:hint="cs"/>
          <w:rtl/>
        </w:rPr>
      </w:pPr>
    </w:p>
    <w:p w14:paraId="2C60E901" w14:textId="77777777" w:rsidR="00000000" w:rsidRDefault="00A92CBC">
      <w:pPr>
        <w:pStyle w:val="a0"/>
        <w:ind w:firstLine="0"/>
        <w:rPr>
          <w:rFonts w:hint="cs"/>
          <w:rtl/>
        </w:rPr>
      </w:pPr>
      <w:r>
        <w:rPr>
          <w:rFonts w:hint="cs"/>
          <w:rtl/>
        </w:rPr>
        <w:tab/>
        <w:t>אני מתכבד להביא לפני הכנסת לקריאה שנייה ולקריאה שלישית את הצעת חוק התכנון והבנייה (ת</w:t>
      </w:r>
      <w:r>
        <w:rPr>
          <w:rFonts w:hint="cs"/>
          <w:rtl/>
        </w:rPr>
        <w:t>יקון מס' 72), התשס"ה-2005.</w:t>
      </w:r>
    </w:p>
    <w:p w14:paraId="1CD79000" w14:textId="77777777" w:rsidR="00000000" w:rsidRDefault="00A92CBC">
      <w:pPr>
        <w:pStyle w:val="a0"/>
        <w:ind w:firstLine="0"/>
        <w:rPr>
          <w:rFonts w:hint="cs"/>
          <w:rtl/>
        </w:rPr>
      </w:pPr>
    </w:p>
    <w:p w14:paraId="14BC122A" w14:textId="77777777" w:rsidR="00000000" w:rsidRDefault="00A92CBC">
      <w:pPr>
        <w:pStyle w:val="a0"/>
        <w:ind w:firstLine="0"/>
        <w:rPr>
          <w:rFonts w:hint="cs"/>
          <w:rtl/>
        </w:rPr>
      </w:pPr>
      <w:r>
        <w:rPr>
          <w:rFonts w:hint="cs"/>
          <w:rtl/>
        </w:rPr>
        <w:tab/>
        <w:t>הצעת חוק זו היא הצעת חוק פרטית שהגישו חברי הכנסת מיכאל גורלובסקי, דוד אזולאי, דניאל בנלולו, רומן ברונפמן, ואסל טאהא ועסאם מח'ול.</w:t>
      </w:r>
    </w:p>
    <w:p w14:paraId="0E1197A6" w14:textId="77777777" w:rsidR="00000000" w:rsidRDefault="00A92CBC">
      <w:pPr>
        <w:pStyle w:val="a0"/>
        <w:ind w:firstLine="0"/>
        <w:rPr>
          <w:rFonts w:hint="cs"/>
          <w:rtl/>
        </w:rPr>
      </w:pPr>
    </w:p>
    <w:p w14:paraId="53F36C3B" w14:textId="77777777" w:rsidR="00000000" w:rsidRDefault="00A92CBC">
      <w:pPr>
        <w:pStyle w:val="a0"/>
        <w:ind w:firstLine="0"/>
        <w:rPr>
          <w:rFonts w:hint="cs"/>
          <w:rtl/>
        </w:rPr>
      </w:pPr>
      <w:r>
        <w:rPr>
          <w:rFonts w:hint="cs"/>
          <w:rtl/>
        </w:rPr>
        <w:tab/>
        <w:t xml:space="preserve">הצעת החוק קשורה קשר ישיר לחוק התכנון והבנייה (תיקון מס' 33), התשנ"א-1991, אשר נחקק בשעתו כהוראת </w:t>
      </w:r>
      <w:r>
        <w:rPr>
          <w:rFonts w:hint="cs"/>
          <w:rtl/>
        </w:rPr>
        <w:t>שעה, במטרה לקצר את הליכי רישוי הבנייה בתקופת קליטת גלי העלייה הגדולים בראשית שנות ה-90, באמצעות הרשאתם של אדריכלים בעלי ניסיון בתחום לבצע בעצמם חלק מההליכים לקבלת היתר בנייה של המבנים שהם מתכננים. תיקון זה עמד בתוקפו חמש שנים, עד 1997, אך לא חודש. מטרתה של</w:t>
      </w:r>
      <w:r>
        <w:rPr>
          <w:rFonts w:hint="cs"/>
          <w:rtl/>
        </w:rPr>
        <w:t xml:space="preserve"> הצעת חוק זו לחדש את תוקפה של הוראת השעה.</w:t>
      </w:r>
    </w:p>
    <w:p w14:paraId="3C8C04BA" w14:textId="77777777" w:rsidR="00000000" w:rsidRDefault="00A92CBC">
      <w:pPr>
        <w:pStyle w:val="a0"/>
        <w:ind w:firstLine="0"/>
        <w:rPr>
          <w:rFonts w:hint="cs"/>
          <w:rtl/>
        </w:rPr>
      </w:pPr>
    </w:p>
    <w:p w14:paraId="629E1F9F" w14:textId="77777777" w:rsidR="00000000" w:rsidRDefault="00A92CBC">
      <w:pPr>
        <w:pStyle w:val="a0"/>
        <w:ind w:firstLine="720"/>
        <w:rPr>
          <w:rFonts w:hint="cs"/>
          <w:rtl/>
        </w:rPr>
      </w:pPr>
      <w:r>
        <w:rPr>
          <w:rFonts w:hint="cs"/>
          <w:rtl/>
        </w:rPr>
        <w:t xml:space="preserve"> במהלך הדיונים בוועדת הפנים ואיכות הסביבה בהצעת החוק, הוכנסו בה תיקונים שונים, כחלק מהפקת לקחים בעקבות ניסיון העבר, כדי לפשט את ההליכים מחד גיסא ולשמור על בטיחות המבנים והציבור מאידך גיסא. בין היתר, נעשו תיקונים ה</w:t>
      </w:r>
      <w:r>
        <w:rPr>
          <w:rFonts w:hint="cs"/>
          <w:rtl/>
        </w:rPr>
        <w:t xml:space="preserve">נובעים מהמלצות דוח ועדת החקירה הממלכתית בראשותו של השופט זיילר לעניין בטיחות מבנים ומקומות המשמשים ציבור. תיקונים אלה נועדו להגביר את האחריות המוטלת על האדריכלים המתכננים את המבנים ועל בעלי תפקידים אחרים העוסקים בתכנון ובנייה של חלקים שונים במבנים ולהגדיר </w:t>
      </w:r>
      <w:r>
        <w:rPr>
          <w:rFonts w:hint="cs"/>
          <w:rtl/>
        </w:rPr>
        <w:t>את אחריותם באופן ודאי יותר.</w:t>
      </w:r>
    </w:p>
    <w:p w14:paraId="672FFE9C" w14:textId="77777777" w:rsidR="00000000" w:rsidRDefault="00A92CBC">
      <w:pPr>
        <w:pStyle w:val="a0"/>
        <w:ind w:firstLine="0"/>
        <w:rPr>
          <w:rFonts w:hint="cs"/>
          <w:rtl/>
        </w:rPr>
      </w:pPr>
    </w:p>
    <w:p w14:paraId="37479D6F" w14:textId="77777777" w:rsidR="00000000" w:rsidRDefault="00A92CBC">
      <w:pPr>
        <w:pStyle w:val="a0"/>
        <w:ind w:firstLine="0"/>
        <w:rPr>
          <w:rFonts w:hint="cs"/>
          <w:rtl/>
        </w:rPr>
      </w:pPr>
      <w:r>
        <w:rPr>
          <w:rFonts w:hint="cs"/>
          <w:rtl/>
        </w:rPr>
        <w:tab/>
        <w:t>להצעת חוק זו הוגשו הסתייגויות. אבקש מחברי הכנסת לדחות את ההסתייגויות האלה ולאשר את הצעת החוק בקריאה שנייה ובקריאה שלישית. תודה רבה לגברתי היושבת-ראש.</w:t>
      </w:r>
    </w:p>
    <w:p w14:paraId="516F8157" w14:textId="77777777" w:rsidR="00000000" w:rsidRDefault="00A92CBC">
      <w:pPr>
        <w:pStyle w:val="a0"/>
        <w:ind w:firstLine="0"/>
        <w:rPr>
          <w:rFonts w:hint="cs"/>
          <w:rtl/>
        </w:rPr>
      </w:pPr>
    </w:p>
    <w:p w14:paraId="3DC1D487" w14:textId="77777777" w:rsidR="00000000" w:rsidRDefault="00A92CBC">
      <w:pPr>
        <w:pStyle w:val="af1"/>
        <w:rPr>
          <w:rtl/>
        </w:rPr>
      </w:pPr>
      <w:r>
        <w:rPr>
          <w:rFonts w:hint="eastAsia"/>
          <w:rtl/>
        </w:rPr>
        <w:t>היו</w:t>
      </w:r>
      <w:r>
        <w:rPr>
          <w:rtl/>
        </w:rPr>
        <w:t>"ר קולט אביטל:</w:t>
      </w:r>
    </w:p>
    <w:p w14:paraId="5003046D" w14:textId="77777777" w:rsidR="00000000" w:rsidRDefault="00A92CBC">
      <w:pPr>
        <w:pStyle w:val="a0"/>
        <w:ind w:firstLine="0"/>
        <w:rPr>
          <w:rFonts w:hint="cs"/>
          <w:rtl/>
        </w:rPr>
      </w:pPr>
    </w:p>
    <w:p w14:paraId="1ECDAB15" w14:textId="77777777" w:rsidR="00000000" w:rsidRDefault="00A92CBC">
      <w:pPr>
        <w:pStyle w:val="a0"/>
        <w:rPr>
          <w:rFonts w:hint="cs"/>
          <w:rtl/>
        </w:rPr>
      </w:pPr>
      <w:r>
        <w:rPr>
          <w:rFonts w:hint="cs"/>
          <w:rtl/>
        </w:rPr>
        <w:t>חברי חברי הכנסת, אנחנו עוברים להצבעה. לשם החוק אין הסתיי</w:t>
      </w:r>
      <w:r>
        <w:rPr>
          <w:rFonts w:hint="cs"/>
          <w:rtl/>
        </w:rPr>
        <w:t>גויות. אנו מצביעים כנוסח הוועדה.</w:t>
      </w:r>
    </w:p>
    <w:p w14:paraId="5329042B" w14:textId="77777777" w:rsidR="00000000" w:rsidRDefault="00A92CBC">
      <w:pPr>
        <w:pStyle w:val="a0"/>
        <w:rPr>
          <w:rFonts w:hint="cs"/>
          <w:rtl/>
        </w:rPr>
      </w:pPr>
    </w:p>
    <w:p w14:paraId="6791C0A8" w14:textId="77777777" w:rsidR="00000000" w:rsidRDefault="00A92CBC">
      <w:pPr>
        <w:pStyle w:val="ab"/>
        <w:bidi/>
        <w:rPr>
          <w:rFonts w:hint="cs"/>
          <w:rtl/>
        </w:rPr>
      </w:pPr>
      <w:r>
        <w:rPr>
          <w:rFonts w:hint="cs"/>
          <w:rtl/>
        </w:rPr>
        <w:t>הצבעה מס' 49</w:t>
      </w:r>
    </w:p>
    <w:p w14:paraId="5D98E178" w14:textId="77777777" w:rsidR="00000000" w:rsidRDefault="00A92CBC">
      <w:pPr>
        <w:pStyle w:val="a0"/>
        <w:jc w:val="center"/>
        <w:rPr>
          <w:rFonts w:hint="cs"/>
          <w:rtl/>
        </w:rPr>
      </w:pPr>
    </w:p>
    <w:p w14:paraId="4D0E9CC6" w14:textId="77777777" w:rsidR="00000000" w:rsidRDefault="00A92CBC">
      <w:pPr>
        <w:pStyle w:val="ac"/>
        <w:bidi/>
        <w:rPr>
          <w:rFonts w:hint="cs"/>
          <w:rtl/>
        </w:rPr>
      </w:pPr>
      <w:r>
        <w:rPr>
          <w:rFonts w:hint="cs"/>
          <w:rtl/>
        </w:rPr>
        <w:t xml:space="preserve">בעד שם החוק </w:t>
      </w:r>
      <w:r>
        <w:rPr>
          <w:rtl/>
        </w:rPr>
        <w:t>–</w:t>
      </w:r>
      <w:r>
        <w:rPr>
          <w:rFonts w:hint="cs"/>
          <w:rtl/>
        </w:rPr>
        <w:t xml:space="preserve">  8</w:t>
      </w:r>
    </w:p>
    <w:p w14:paraId="44A12C26"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76278DEF"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667D0BBF" w14:textId="77777777" w:rsidR="00000000" w:rsidRDefault="00A92CBC">
      <w:pPr>
        <w:pStyle w:val="ad"/>
        <w:bidi/>
        <w:rPr>
          <w:rFonts w:hint="cs"/>
          <w:rtl/>
        </w:rPr>
      </w:pPr>
      <w:r>
        <w:rPr>
          <w:rFonts w:hint="cs"/>
          <w:rtl/>
        </w:rPr>
        <w:t>שם החוק נתקבל.</w:t>
      </w:r>
    </w:p>
    <w:p w14:paraId="66389D63" w14:textId="77777777" w:rsidR="00000000" w:rsidRDefault="00A92CBC">
      <w:pPr>
        <w:pStyle w:val="a0"/>
        <w:ind w:firstLine="0"/>
        <w:rPr>
          <w:rFonts w:hint="cs"/>
          <w:rtl/>
        </w:rPr>
      </w:pPr>
    </w:p>
    <w:p w14:paraId="24FADA99" w14:textId="77777777" w:rsidR="00000000" w:rsidRDefault="00A92CBC">
      <w:pPr>
        <w:pStyle w:val="af1"/>
        <w:rPr>
          <w:rFonts w:hint="cs"/>
          <w:rtl/>
        </w:rPr>
      </w:pPr>
    </w:p>
    <w:p w14:paraId="46A0EE2F" w14:textId="77777777" w:rsidR="00000000" w:rsidRDefault="00A92CBC">
      <w:pPr>
        <w:pStyle w:val="af1"/>
        <w:rPr>
          <w:rFonts w:hint="cs"/>
          <w:rtl/>
        </w:rPr>
      </w:pPr>
    </w:p>
    <w:p w14:paraId="26DE494F" w14:textId="77777777" w:rsidR="00000000" w:rsidRDefault="00A92CBC">
      <w:pPr>
        <w:pStyle w:val="af1"/>
        <w:rPr>
          <w:rFonts w:hint="cs"/>
          <w:rtl/>
        </w:rPr>
      </w:pPr>
    </w:p>
    <w:p w14:paraId="38AF1312" w14:textId="77777777" w:rsidR="00000000" w:rsidRDefault="00A92CBC">
      <w:pPr>
        <w:pStyle w:val="af1"/>
        <w:rPr>
          <w:rtl/>
        </w:rPr>
      </w:pPr>
      <w:r>
        <w:rPr>
          <w:rtl/>
        </w:rPr>
        <w:t>היו"ר</w:t>
      </w:r>
      <w:r>
        <w:rPr>
          <w:rFonts w:hint="cs"/>
          <w:rtl/>
        </w:rPr>
        <w:t xml:space="preserve"> קולט אביטל</w:t>
      </w:r>
      <w:r>
        <w:rPr>
          <w:rtl/>
        </w:rPr>
        <w:t>:</w:t>
      </w:r>
    </w:p>
    <w:p w14:paraId="2F7B7C4C" w14:textId="77777777" w:rsidR="00000000" w:rsidRDefault="00A92CBC">
      <w:pPr>
        <w:pStyle w:val="a0"/>
        <w:rPr>
          <w:rtl/>
        </w:rPr>
      </w:pPr>
    </w:p>
    <w:p w14:paraId="2F5C3286" w14:textId="77777777" w:rsidR="00000000" w:rsidRDefault="00A92CBC">
      <w:pPr>
        <w:pStyle w:val="a0"/>
        <w:rPr>
          <w:rFonts w:hint="cs"/>
          <w:rtl/>
        </w:rPr>
      </w:pPr>
      <w:r>
        <w:rPr>
          <w:rFonts w:hint="cs"/>
          <w:rtl/>
        </w:rPr>
        <w:t>בעד - 8, אין מתנגדים ואין נמנעים. שם החוק התקבל כנוסח הוועדה.</w:t>
      </w:r>
    </w:p>
    <w:p w14:paraId="7F0AFA05" w14:textId="77777777" w:rsidR="00000000" w:rsidRDefault="00A92CBC">
      <w:pPr>
        <w:pStyle w:val="a0"/>
        <w:rPr>
          <w:rFonts w:hint="cs"/>
          <w:rtl/>
        </w:rPr>
      </w:pPr>
    </w:p>
    <w:p w14:paraId="63268C9F" w14:textId="77777777" w:rsidR="00000000" w:rsidRDefault="00A92CBC">
      <w:pPr>
        <w:pStyle w:val="a0"/>
        <w:rPr>
          <w:rFonts w:hint="cs"/>
          <w:rtl/>
        </w:rPr>
      </w:pPr>
      <w:r>
        <w:rPr>
          <w:rFonts w:hint="cs"/>
          <w:rtl/>
        </w:rPr>
        <w:t>אנחנו עוברים להצבעה על סעיפים 1-5. לסעיפים אלה אין הסתייגויות. אנו</w:t>
      </w:r>
      <w:r>
        <w:rPr>
          <w:rFonts w:hint="cs"/>
          <w:rtl/>
        </w:rPr>
        <w:t xml:space="preserve"> עוברים להצבעה.</w:t>
      </w:r>
    </w:p>
    <w:p w14:paraId="58EDA4E0" w14:textId="77777777" w:rsidR="00000000" w:rsidRDefault="00A92CBC">
      <w:pPr>
        <w:pStyle w:val="ab"/>
        <w:bidi/>
        <w:rPr>
          <w:rFonts w:hint="cs"/>
          <w:rtl/>
        </w:rPr>
      </w:pPr>
    </w:p>
    <w:p w14:paraId="2FDAFB8B" w14:textId="77777777" w:rsidR="00000000" w:rsidRDefault="00A92CBC">
      <w:pPr>
        <w:pStyle w:val="ab"/>
        <w:bidi/>
        <w:rPr>
          <w:rFonts w:hint="cs"/>
          <w:rtl/>
        </w:rPr>
      </w:pPr>
      <w:r>
        <w:rPr>
          <w:rFonts w:hint="cs"/>
          <w:rtl/>
        </w:rPr>
        <w:t>הצבעה מס' 50</w:t>
      </w:r>
    </w:p>
    <w:p w14:paraId="7EF0D8FC" w14:textId="77777777" w:rsidR="00000000" w:rsidRDefault="00A92CBC">
      <w:pPr>
        <w:pStyle w:val="a0"/>
        <w:jc w:val="center"/>
        <w:rPr>
          <w:rFonts w:hint="cs"/>
          <w:rtl/>
        </w:rPr>
      </w:pPr>
    </w:p>
    <w:p w14:paraId="78C14569" w14:textId="77777777" w:rsidR="00000000" w:rsidRDefault="00A92CBC">
      <w:pPr>
        <w:pStyle w:val="ac"/>
        <w:bidi/>
        <w:rPr>
          <w:rFonts w:hint="cs"/>
          <w:rtl/>
        </w:rPr>
      </w:pPr>
      <w:r>
        <w:rPr>
          <w:rFonts w:hint="cs"/>
          <w:rtl/>
        </w:rPr>
        <w:t>בעד סעיפים 1-5 - 7</w:t>
      </w:r>
    </w:p>
    <w:p w14:paraId="2990D5BE"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34649298"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1158B061" w14:textId="77777777" w:rsidR="00000000" w:rsidRDefault="00A92CBC">
      <w:pPr>
        <w:pStyle w:val="ad"/>
        <w:bidi/>
        <w:rPr>
          <w:rFonts w:hint="cs"/>
          <w:rtl/>
        </w:rPr>
      </w:pPr>
      <w:r>
        <w:rPr>
          <w:rFonts w:hint="cs"/>
          <w:rtl/>
        </w:rPr>
        <w:t>סעיפים 1-5 נתקבלו.</w:t>
      </w:r>
    </w:p>
    <w:p w14:paraId="127346F1" w14:textId="77777777" w:rsidR="00000000" w:rsidRDefault="00A92CBC">
      <w:pPr>
        <w:pStyle w:val="a0"/>
        <w:ind w:firstLine="0"/>
        <w:rPr>
          <w:rFonts w:hint="cs"/>
          <w:rtl/>
        </w:rPr>
      </w:pPr>
    </w:p>
    <w:p w14:paraId="6B754CE3" w14:textId="77777777" w:rsidR="00000000" w:rsidRDefault="00A92CBC">
      <w:pPr>
        <w:pStyle w:val="af1"/>
        <w:rPr>
          <w:rtl/>
        </w:rPr>
      </w:pPr>
      <w:r>
        <w:rPr>
          <w:rFonts w:hint="eastAsia"/>
          <w:rtl/>
        </w:rPr>
        <w:t>היו</w:t>
      </w:r>
      <w:r>
        <w:rPr>
          <w:rtl/>
        </w:rPr>
        <w:t>"ר קולט אביטל:</w:t>
      </w:r>
    </w:p>
    <w:p w14:paraId="0E13894B" w14:textId="77777777" w:rsidR="00000000" w:rsidRDefault="00A92CBC">
      <w:pPr>
        <w:pStyle w:val="a0"/>
        <w:rPr>
          <w:rFonts w:hint="cs"/>
          <w:rtl/>
        </w:rPr>
      </w:pPr>
    </w:p>
    <w:p w14:paraId="1E86BA38" w14:textId="77777777" w:rsidR="00000000" w:rsidRDefault="00A92CBC">
      <w:pPr>
        <w:pStyle w:val="a0"/>
        <w:rPr>
          <w:rFonts w:hint="cs"/>
          <w:rtl/>
        </w:rPr>
      </w:pPr>
      <w:r>
        <w:rPr>
          <w:rFonts w:hint="cs"/>
          <w:rtl/>
        </w:rPr>
        <w:t xml:space="preserve">בעד - 7, אין נגד, נמנעים - 1. אני קובעת שסעיפים 1-5 נתקבלו כנוסח הוועדה. </w:t>
      </w:r>
    </w:p>
    <w:p w14:paraId="31A2C41F" w14:textId="77777777" w:rsidR="00000000" w:rsidRDefault="00A92CBC">
      <w:pPr>
        <w:pStyle w:val="a0"/>
        <w:rPr>
          <w:rFonts w:hint="cs"/>
          <w:rtl/>
        </w:rPr>
      </w:pPr>
    </w:p>
    <w:p w14:paraId="4C4AA191" w14:textId="77777777" w:rsidR="00000000" w:rsidRDefault="00A92CBC">
      <w:pPr>
        <w:pStyle w:val="a0"/>
        <w:ind w:firstLine="0"/>
        <w:rPr>
          <w:rFonts w:hint="cs"/>
          <w:rtl/>
        </w:rPr>
      </w:pPr>
      <w:r>
        <w:rPr>
          <w:rFonts w:hint="cs"/>
          <w:rtl/>
        </w:rPr>
        <w:tab/>
        <w:t>לסעיף 6 יש הסתייגות של שר הפנים אופיר פינס-פז. השר לא נמצא. אי לכך, לא</w:t>
      </w:r>
      <w:r>
        <w:rPr>
          <w:rFonts w:hint="cs"/>
          <w:rtl/>
        </w:rPr>
        <w:t xml:space="preserve"> נצביע על הסתייגותו. </w:t>
      </w:r>
    </w:p>
    <w:p w14:paraId="66251C61" w14:textId="77777777" w:rsidR="00000000" w:rsidRDefault="00A92CBC">
      <w:pPr>
        <w:pStyle w:val="a0"/>
        <w:ind w:firstLine="0"/>
        <w:rPr>
          <w:rFonts w:hint="cs"/>
          <w:rtl/>
        </w:rPr>
      </w:pPr>
    </w:p>
    <w:p w14:paraId="38BE93E0" w14:textId="77777777" w:rsidR="00000000" w:rsidRDefault="00A92CBC">
      <w:pPr>
        <w:pStyle w:val="a0"/>
        <w:ind w:firstLine="0"/>
        <w:rPr>
          <w:rFonts w:hint="cs"/>
          <w:rtl/>
        </w:rPr>
      </w:pPr>
      <w:r>
        <w:rPr>
          <w:rFonts w:hint="cs"/>
          <w:rtl/>
        </w:rPr>
        <w:tab/>
        <w:t>אנחנו עוברים להצבעה על סעיף 6 כנוסח הוועדה.</w:t>
      </w:r>
    </w:p>
    <w:p w14:paraId="023BBBAA" w14:textId="77777777" w:rsidR="00000000" w:rsidRDefault="00A92CBC">
      <w:pPr>
        <w:pStyle w:val="ab"/>
        <w:bidi/>
        <w:rPr>
          <w:rFonts w:hint="cs"/>
          <w:rtl/>
        </w:rPr>
      </w:pPr>
    </w:p>
    <w:p w14:paraId="489B2094" w14:textId="77777777" w:rsidR="00000000" w:rsidRDefault="00A92CBC">
      <w:pPr>
        <w:pStyle w:val="ab"/>
        <w:bidi/>
        <w:rPr>
          <w:rFonts w:hint="cs"/>
          <w:rtl/>
        </w:rPr>
      </w:pPr>
      <w:r>
        <w:rPr>
          <w:rFonts w:hint="cs"/>
          <w:rtl/>
        </w:rPr>
        <w:t>הצבעה מס' 51</w:t>
      </w:r>
    </w:p>
    <w:p w14:paraId="023DB3F9" w14:textId="77777777" w:rsidR="00000000" w:rsidRDefault="00A92CBC">
      <w:pPr>
        <w:pStyle w:val="a0"/>
        <w:ind w:firstLine="0"/>
        <w:jc w:val="center"/>
        <w:rPr>
          <w:rFonts w:hint="cs"/>
          <w:rtl/>
        </w:rPr>
      </w:pPr>
    </w:p>
    <w:p w14:paraId="142E18A6" w14:textId="77777777" w:rsidR="00000000" w:rsidRDefault="00A92CBC">
      <w:pPr>
        <w:pStyle w:val="ac"/>
        <w:bidi/>
        <w:rPr>
          <w:rFonts w:hint="cs"/>
          <w:rtl/>
        </w:rPr>
      </w:pPr>
      <w:r>
        <w:rPr>
          <w:rFonts w:hint="cs"/>
          <w:rtl/>
        </w:rPr>
        <w:t xml:space="preserve">בעד סעיף 6 </w:t>
      </w:r>
      <w:r>
        <w:rPr>
          <w:rtl/>
        </w:rPr>
        <w:t>–</w:t>
      </w:r>
      <w:r>
        <w:rPr>
          <w:rFonts w:hint="cs"/>
          <w:rtl/>
        </w:rPr>
        <w:t xml:space="preserve"> 8</w:t>
      </w:r>
    </w:p>
    <w:p w14:paraId="47744CD5" w14:textId="77777777" w:rsidR="00000000" w:rsidRDefault="00A92CBC">
      <w:pPr>
        <w:pStyle w:val="ac"/>
        <w:bidi/>
        <w:rPr>
          <w:rFonts w:hint="cs"/>
          <w:rtl/>
        </w:rPr>
      </w:pPr>
      <w:r>
        <w:rPr>
          <w:rFonts w:hint="cs"/>
          <w:rtl/>
        </w:rPr>
        <w:t xml:space="preserve">אין </w:t>
      </w:r>
      <w:r>
        <w:rPr>
          <w:rtl/>
        </w:rPr>
        <w:t>–</w:t>
      </w:r>
      <w:r>
        <w:rPr>
          <w:rFonts w:hint="cs"/>
          <w:rtl/>
        </w:rPr>
        <w:t xml:space="preserve"> נגד</w:t>
      </w:r>
    </w:p>
    <w:p w14:paraId="53B45E85"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499AF7AC" w14:textId="77777777" w:rsidR="00000000" w:rsidRDefault="00A92CBC">
      <w:pPr>
        <w:pStyle w:val="ad"/>
        <w:bidi/>
        <w:rPr>
          <w:rFonts w:hint="cs"/>
          <w:rtl/>
        </w:rPr>
      </w:pPr>
      <w:r>
        <w:rPr>
          <w:rFonts w:hint="cs"/>
          <w:rtl/>
        </w:rPr>
        <w:t>סעיף 6 נתקבל.</w:t>
      </w:r>
    </w:p>
    <w:p w14:paraId="591C55C7" w14:textId="77777777" w:rsidR="00000000" w:rsidRDefault="00A92CBC">
      <w:pPr>
        <w:pStyle w:val="a0"/>
        <w:ind w:firstLine="0"/>
        <w:jc w:val="center"/>
        <w:rPr>
          <w:rFonts w:hint="cs"/>
          <w:rtl/>
        </w:rPr>
      </w:pPr>
    </w:p>
    <w:p w14:paraId="2F139A65" w14:textId="77777777" w:rsidR="00000000" w:rsidRDefault="00A92CBC">
      <w:pPr>
        <w:pStyle w:val="af1"/>
        <w:rPr>
          <w:rtl/>
        </w:rPr>
      </w:pPr>
      <w:r>
        <w:rPr>
          <w:rFonts w:hint="eastAsia"/>
          <w:rtl/>
        </w:rPr>
        <w:t>היו</w:t>
      </w:r>
      <w:r>
        <w:rPr>
          <w:rtl/>
        </w:rPr>
        <w:t>"ר קולט אביטל:</w:t>
      </w:r>
    </w:p>
    <w:p w14:paraId="1E16EC23" w14:textId="77777777" w:rsidR="00000000" w:rsidRDefault="00A92CBC">
      <w:pPr>
        <w:pStyle w:val="a0"/>
        <w:rPr>
          <w:rFonts w:hint="cs"/>
          <w:rtl/>
        </w:rPr>
      </w:pPr>
    </w:p>
    <w:p w14:paraId="706DAD37" w14:textId="77777777" w:rsidR="00000000" w:rsidRDefault="00A92CBC">
      <w:pPr>
        <w:pStyle w:val="a0"/>
        <w:rPr>
          <w:rFonts w:hint="cs"/>
          <w:rtl/>
        </w:rPr>
      </w:pPr>
      <w:r>
        <w:rPr>
          <w:rFonts w:hint="cs"/>
          <w:rtl/>
        </w:rPr>
        <w:t xml:space="preserve">בעד - 8, נגד - אין, נמנעים - 1. סעיף 6 נתקבל כהצעת הוועדה. הצעת החוק עברה בקריאה שנייה. </w:t>
      </w:r>
    </w:p>
    <w:p w14:paraId="3A9B0128" w14:textId="77777777" w:rsidR="00000000" w:rsidRDefault="00A92CBC">
      <w:pPr>
        <w:pStyle w:val="a0"/>
        <w:rPr>
          <w:rFonts w:hint="cs"/>
          <w:rtl/>
        </w:rPr>
      </w:pPr>
    </w:p>
    <w:p w14:paraId="67881DD7" w14:textId="77777777" w:rsidR="00000000" w:rsidRDefault="00A92CBC">
      <w:pPr>
        <w:pStyle w:val="a0"/>
        <w:rPr>
          <w:rFonts w:hint="cs"/>
          <w:rtl/>
        </w:rPr>
      </w:pPr>
      <w:r>
        <w:rPr>
          <w:rFonts w:hint="cs"/>
          <w:rtl/>
        </w:rPr>
        <w:t xml:space="preserve">נעבור להצבעה </w:t>
      </w:r>
      <w:r>
        <w:rPr>
          <w:rFonts w:hint="cs"/>
          <w:rtl/>
        </w:rPr>
        <w:t>על החוק בקריאה שלישית.</w:t>
      </w:r>
    </w:p>
    <w:p w14:paraId="6BEDB7CA" w14:textId="77777777" w:rsidR="00000000" w:rsidRDefault="00A92CBC">
      <w:pPr>
        <w:pStyle w:val="af1"/>
        <w:rPr>
          <w:rFonts w:hint="cs"/>
          <w:rtl/>
        </w:rPr>
      </w:pPr>
    </w:p>
    <w:p w14:paraId="19B0B5CC" w14:textId="77777777" w:rsidR="00000000" w:rsidRDefault="00A92CBC">
      <w:pPr>
        <w:pStyle w:val="a0"/>
        <w:rPr>
          <w:rFonts w:hint="cs"/>
          <w:rtl/>
        </w:rPr>
      </w:pPr>
    </w:p>
    <w:p w14:paraId="2B3B1EDD" w14:textId="77777777" w:rsidR="00000000" w:rsidRDefault="00A92CBC">
      <w:pPr>
        <w:pStyle w:val="ab"/>
        <w:bidi/>
        <w:rPr>
          <w:rFonts w:hint="cs"/>
          <w:rtl/>
        </w:rPr>
      </w:pPr>
      <w:r>
        <w:rPr>
          <w:rFonts w:hint="cs"/>
          <w:rtl/>
        </w:rPr>
        <w:t>הצבעה מס' 53</w:t>
      </w:r>
    </w:p>
    <w:p w14:paraId="161BD044" w14:textId="77777777" w:rsidR="00000000" w:rsidRDefault="00A92CBC">
      <w:pPr>
        <w:pStyle w:val="a0"/>
        <w:jc w:val="center"/>
        <w:rPr>
          <w:rFonts w:hint="cs"/>
          <w:rtl/>
        </w:rPr>
      </w:pPr>
    </w:p>
    <w:p w14:paraId="44117B39" w14:textId="77777777" w:rsidR="00000000" w:rsidRDefault="00A92CBC">
      <w:pPr>
        <w:pStyle w:val="ac"/>
        <w:bidi/>
        <w:rPr>
          <w:rFonts w:hint="cs"/>
          <w:rtl/>
        </w:rPr>
      </w:pPr>
      <w:r>
        <w:rPr>
          <w:rFonts w:hint="cs"/>
          <w:rtl/>
        </w:rPr>
        <w:t xml:space="preserve">בעד החוק </w:t>
      </w:r>
      <w:r>
        <w:rPr>
          <w:rtl/>
        </w:rPr>
        <w:t>–</w:t>
      </w:r>
      <w:r>
        <w:rPr>
          <w:rFonts w:hint="cs"/>
          <w:rtl/>
        </w:rPr>
        <w:t xml:space="preserve">  7</w:t>
      </w:r>
    </w:p>
    <w:p w14:paraId="6DB10E39"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3C7B9CB7" w14:textId="77777777" w:rsidR="00000000" w:rsidRDefault="00A92CBC">
      <w:pPr>
        <w:pStyle w:val="ac"/>
        <w:bidi/>
        <w:rPr>
          <w:rFonts w:hint="cs"/>
          <w:rtl/>
        </w:rPr>
      </w:pPr>
      <w:r>
        <w:rPr>
          <w:rFonts w:hint="cs"/>
          <w:rtl/>
        </w:rPr>
        <w:t xml:space="preserve">נמנעים </w:t>
      </w:r>
      <w:r>
        <w:rPr>
          <w:rtl/>
        </w:rPr>
        <w:t>–</w:t>
      </w:r>
      <w:r>
        <w:rPr>
          <w:rFonts w:hint="cs"/>
          <w:rtl/>
        </w:rPr>
        <w:t xml:space="preserve"> 1</w:t>
      </w:r>
    </w:p>
    <w:p w14:paraId="6D37E3A2" w14:textId="77777777" w:rsidR="00000000" w:rsidRDefault="00A92CBC">
      <w:pPr>
        <w:pStyle w:val="ad"/>
        <w:bidi/>
        <w:rPr>
          <w:rFonts w:hint="cs"/>
          <w:rtl/>
        </w:rPr>
      </w:pPr>
      <w:r>
        <w:rPr>
          <w:rFonts w:hint="cs"/>
          <w:rtl/>
        </w:rPr>
        <w:t>חוק התכנון והבנייה (תיקון מס' 72), התשס"ה-2005, נתקבל.</w:t>
      </w:r>
    </w:p>
    <w:p w14:paraId="14249ED0" w14:textId="77777777" w:rsidR="00000000" w:rsidRDefault="00A92CBC">
      <w:pPr>
        <w:pStyle w:val="a0"/>
        <w:ind w:firstLine="0"/>
        <w:rPr>
          <w:rFonts w:hint="cs"/>
          <w:rtl/>
        </w:rPr>
      </w:pPr>
    </w:p>
    <w:p w14:paraId="5BED46D6" w14:textId="77777777" w:rsidR="00000000" w:rsidRDefault="00A92CBC">
      <w:pPr>
        <w:pStyle w:val="af1"/>
        <w:rPr>
          <w:rtl/>
        </w:rPr>
      </w:pPr>
      <w:r>
        <w:rPr>
          <w:rFonts w:hint="eastAsia"/>
          <w:rtl/>
        </w:rPr>
        <w:t>היו</w:t>
      </w:r>
      <w:r>
        <w:rPr>
          <w:rtl/>
        </w:rPr>
        <w:t>"ר קולט אביטל:</w:t>
      </w:r>
    </w:p>
    <w:p w14:paraId="38C35F34" w14:textId="77777777" w:rsidR="00000000" w:rsidRDefault="00A92CBC">
      <w:pPr>
        <w:pStyle w:val="a0"/>
        <w:ind w:firstLine="0"/>
        <w:rPr>
          <w:rFonts w:hint="cs"/>
          <w:rtl/>
        </w:rPr>
      </w:pPr>
    </w:p>
    <w:p w14:paraId="3A28111A" w14:textId="77777777" w:rsidR="00000000" w:rsidRDefault="00A92CBC">
      <w:pPr>
        <w:pStyle w:val="a0"/>
        <w:rPr>
          <w:rFonts w:hint="cs"/>
          <w:rtl/>
        </w:rPr>
      </w:pPr>
      <w:r>
        <w:rPr>
          <w:rFonts w:hint="cs"/>
          <w:rtl/>
        </w:rPr>
        <w:t xml:space="preserve">שבעה בעד, אין מתנגדים, אחד נמנע. חוק התכנון והבנייה (תיקון מס' 72), התשס"ה-2005, עבר. </w:t>
      </w:r>
    </w:p>
    <w:p w14:paraId="2E24E9AA" w14:textId="77777777" w:rsidR="00000000" w:rsidRDefault="00A92CBC">
      <w:pPr>
        <w:pStyle w:val="a0"/>
        <w:rPr>
          <w:rFonts w:hint="cs"/>
          <w:rtl/>
        </w:rPr>
      </w:pPr>
    </w:p>
    <w:p w14:paraId="5924E2B7" w14:textId="77777777" w:rsidR="00000000" w:rsidRDefault="00A92CBC">
      <w:pPr>
        <w:pStyle w:val="a0"/>
        <w:rPr>
          <w:rFonts w:hint="cs"/>
          <w:rtl/>
        </w:rPr>
      </w:pPr>
      <w:r>
        <w:rPr>
          <w:rFonts w:hint="cs"/>
          <w:rtl/>
        </w:rPr>
        <w:t>אדוני יושב-ראש הוו</w:t>
      </w:r>
      <w:r>
        <w:rPr>
          <w:rFonts w:hint="cs"/>
          <w:rtl/>
        </w:rPr>
        <w:t xml:space="preserve">עדה, תרצה לומר כמה מלים? בבקשה. </w:t>
      </w:r>
    </w:p>
    <w:p w14:paraId="771A7D04" w14:textId="77777777" w:rsidR="00000000" w:rsidRDefault="00A92CBC">
      <w:pPr>
        <w:pStyle w:val="a0"/>
        <w:rPr>
          <w:rFonts w:hint="cs"/>
          <w:rtl/>
        </w:rPr>
      </w:pPr>
    </w:p>
    <w:p w14:paraId="4E3AE9EE" w14:textId="77777777" w:rsidR="00000000" w:rsidRDefault="00A92CBC">
      <w:pPr>
        <w:pStyle w:val="a"/>
        <w:rPr>
          <w:rtl/>
        </w:rPr>
      </w:pPr>
      <w:bookmarkStart w:id="620" w:name="FS000002014T23_03_2005_18_37_43"/>
      <w:bookmarkStart w:id="621" w:name="FS000002014T23_03_2005_19_15_47"/>
      <w:bookmarkStart w:id="622" w:name="FS000002014T23_03_2005_19_15_56"/>
      <w:bookmarkStart w:id="623" w:name="FS000002014T23_03_2005_19_25_07"/>
      <w:bookmarkStart w:id="624" w:name="_Toc104196698"/>
      <w:bookmarkEnd w:id="620"/>
      <w:bookmarkEnd w:id="621"/>
      <w:bookmarkEnd w:id="622"/>
      <w:bookmarkEnd w:id="623"/>
      <w:r>
        <w:rPr>
          <w:rFonts w:hint="eastAsia"/>
          <w:rtl/>
        </w:rPr>
        <w:t>גאלב</w:t>
      </w:r>
      <w:r>
        <w:rPr>
          <w:rtl/>
        </w:rPr>
        <w:t xml:space="preserve"> מג'אדלה (יו"ר ועדת הפנים ואיכות הסביבה):</w:t>
      </w:r>
      <w:bookmarkEnd w:id="624"/>
    </w:p>
    <w:p w14:paraId="452D2375" w14:textId="77777777" w:rsidR="00000000" w:rsidRDefault="00A92CBC">
      <w:pPr>
        <w:pStyle w:val="a0"/>
        <w:ind w:firstLine="0"/>
        <w:rPr>
          <w:rFonts w:hint="cs"/>
          <w:rtl/>
        </w:rPr>
      </w:pPr>
    </w:p>
    <w:p w14:paraId="6FB60ABB" w14:textId="77777777" w:rsidR="00000000" w:rsidRDefault="00A92CBC">
      <w:pPr>
        <w:pStyle w:val="a0"/>
        <w:rPr>
          <w:rFonts w:hint="cs"/>
          <w:rtl/>
        </w:rPr>
      </w:pPr>
      <w:r>
        <w:rPr>
          <w:rFonts w:hint="cs"/>
          <w:rtl/>
        </w:rPr>
        <w:t>גברתי היושבת-ראש, מכובדי חברי הכנסת, אדוני סגן השר, אני חושב שכנסת ישראל חוקקה היום חוק שמביא בשורה לאזרחי ישראל, חוק שמקצר את ההליכים ומתמודד עם הביורוקרטיה, חוק שמאפשר לאזרח</w:t>
      </w:r>
      <w:r>
        <w:rPr>
          <w:rFonts w:hint="cs"/>
          <w:rtl/>
        </w:rPr>
        <w:t xml:space="preserve"> להשיג היתר בנייה בתהליך קצר מאוד, בתנאים יותר נוקשים מתנאי ועדה מקומית לתכנון ובנייה, בתנאים שעונים על בטיחות ועל איכות, יותר מהתנאים שהיו עד עכשיו בוועדה לתכנון ובנייה המקומית. אני מקווה שהדבר יהיה שימושי לאזרחי ישראל, והבשורה הזאת תהפוך לבשורה ביצועית ו</w:t>
      </w:r>
      <w:r>
        <w:rPr>
          <w:rFonts w:hint="cs"/>
          <w:rtl/>
        </w:rPr>
        <w:t>טובה. תודה רבה.</w:t>
      </w:r>
    </w:p>
    <w:p w14:paraId="35C68FDC" w14:textId="77777777" w:rsidR="00000000" w:rsidRDefault="00A92CBC">
      <w:pPr>
        <w:pStyle w:val="a0"/>
        <w:ind w:firstLine="0"/>
        <w:rPr>
          <w:rFonts w:hint="cs"/>
          <w:rtl/>
        </w:rPr>
      </w:pPr>
    </w:p>
    <w:p w14:paraId="1D89C25E" w14:textId="77777777" w:rsidR="00000000" w:rsidRDefault="00A92CBC">
      <w:pPr>
        <w:pStyle w:val="af0"/>
        <w:rPr>
          <w:rtl/>
        </w:rPr>
      </w:pPr>
      <w:r>
        <w:rPr>
          <w:rFonts w:hint="eastAsia"/>
          <w:rtl/>
        </w:rPr>
        <w:t>מיכאל</w:t>
      </w:r>
      <w:r>
        <w:rPr>
          <w:rtl/>
        </w:rPr>
        <w:t xml:space="preserve"> גורלובסקי (הליכוד):</w:t>
      </w:r>
    </w:p>
    <w:p w14:paraId="48F242A6" w14:textId="77777777" w:rsidR="00000000" w:rsidRDefault="00A92CBC">
      <w:pPr>
        <w:pStyle w:val="a0"/>
        <w:rPr>
          <w:rFonts w:hint="cs"/>
          <w:rtl/>
        </w:rPr>
      </w:pPr>
    </w:p>
    <w:p w14:paraId="10F3C47B" w14:textId="77777777" w:rsidR="00000000" w:rsidRDefault="00A92CBC">
      <w:pPr>
        <w:pStyle w:val="a0"/>
        <w:rPr>
          <w:rFonts w:hint="cs"/>
          <w:rtl/>
        </w:rPr>
      </w:pPr>
      <w:r>
        <w:rPr>
          <w:rFonts w:hint="cs"/>
          <w:rtl/>
        </w:rPr>
        <w:t>גברתי, אני יכול להגיד כמה מלים?</w:t>
      </w:r>
    </w:p>
    <w:p w14:paraId="72C564EB" w14:textId="77777777" w:rsidR="00000000" w:rsidRDefault="00A92CBC">
      <w:pPr>
        <w:pStyle w:val="a0"/>
        <w:ind w:firstLine="0"/>
        <w:rPr>
          <w:rFonts w:hint="cs"/>
          <w:rtl/>
        </w:rPr>
      </w:pPr>
    </w:p>
    <w:p w14:paraId="19BD7B18" w14:textId="77777777" w:rsidR="00000000" w:rsidRDefault="00A92CBC">
      <w:pPr>
        <w:pStyle w:val="af1"/>
        <w:rPr>
          <w:rFonts w:hint="cs"/>
          <w:rtl/>
        </w:rPr>
      </w:pPr>
      <w:r>
        <w:rPr>
          <w:rtl/>
        </w:rPr>
        <w:t>היו"ר</w:t>
      </w:r>
      <w:r>
        <w:rPr>
          <w:rFonts w:hint="cs"/>
          <w:rtl/>
        </w:rPr>
        <w:t xml:space="preserve"> קולט אביטל:</w:t>
      </w:r>
    </w:p>
    <w:p w14:paraId="1527F49B" w14:textId="77777777" w:rsidR="00000000" w:rsidRDefault="00A92CBC">
      <w:pPr>
        <w:pStyle w:val="a0"/>
        <w:rPr>
          <w:rtl/>
        </w:rPr>
      </w:pPr>
    </w:p>
    <w:p w14:paraId="38DF8A38" w14:textId="77777777" w:rsidR="00000000" w:rsidRDefault="00A92CBC">
      <w:pPr>
        <w:pStyle w:val="a0"/>
        <w:rPr>
          <w:rFonts w:hint="cs"/>
          <w:rtl/>
        </w:rPr>
      </w:pPr>
      <w:r>
        <w:rPr>
          <w:rFonts w:hint="cs"/>
          <w:rtl/>
        </w:rPr>
        <w:t>בבקשה, אדוני.</w:t>
      </w:r>
    </w:p>
    <w:p w14:paraId="72C64AC0" w14:textId="77777777" w:rsidR="00000000" w:rsidRDefault="00A92CBC">
      <w:pPr>
        <w:pStyle w:val="a0"/>
        <w:rPr>
          <w:rFonts w:hint="cs"/>
          <w:rtl/>
        </w:rPr>
      </w:pPr>
    </w:p>
    <w:p w14:paraId="3C2EA1BC" w14:textId="77777777" w:rsidR="00000000" w:rsidRDefault="00A92CBC">
      <w:pPr>
        <w:pStyle w:val="a"/>
        <w:rPr>
          <w:rtl/>
        </w:rPr>
      </w:pPr>
      <w:bookmarkStart w:id="625" w:name="FS000001036T23_03_2005_18_38_48"/>
      <w:bookmarkStart w:id="626" w:name="FS000001036T23_03_2005_19_17_43"/>
      <w:bookmarkStart w:id="627" w:name="_Toc104196699"/>
      <w:bookmarkEnd w:id="625"/>
      <w:bookmarkEnd w:id="626"/>
      <w:r>
        <w:rPr>
          <w:rtl/>
        </w:rPr>
        <w:t>מיכאל גורלובסקי (הליכוד):</w:t>
      </w:r>
      <w:bookmarkEnd w:id="627"/>
    </w:p>
    <w:p w14:paraId="63FF780B" w14:textId="77777777" w:rsidR="00000000" w:rsidRDefault="00A92CBC">
      <w:pPr>
        <w:pStyle w:val="a0"/>
        <w:rPr>
          <w:rtl/>
        </w:rPr>
      </w:pPr>
    </w:p>
    <w:p w14:paraId="5AAD3A87" w14:textId="77777777" w:rsidR="00000000" w:rsidRDefault="00A92CBC">
      <w:pPr>
        <w:pStyle w:val="a0"/>
        <w:rPr>
          <w:rFonts w:hint="cs"/>
          <w:rtl/>
        </w:rPr>
      </w:pPr>
      <w:r>
        <w:rPr>
          <w:rFonts w:hint="cs"/>
          <w:rtl/>
        </w:rPr>
        <w:t>נוסף על הדברים שאמר יושב-ראש ועדת הפנים, אני רוצה להודות ליועצת המשפטית של ועדת הפנים. מירי, בלעדייך החוק הזה לא היה ק</w:t>
      </w:r>
      <w:r>
        <w:rPr>
          <w:rFonts w:hint="cs"/>
          <w:rtl/>
        </w:rPr>
        <w:t xml:space="preserve">יים היום. כן ברצוני להודות ליושבי-ראש ועדת הפנים, היוצא - יורי שטרן, והחדש - גאלב מג'אדלה. זה באמת חוק טוב, חוק טוב לכל עם ישראל. יש כאלו שאומרים שהחוק הזה עושה מהפך בענף הבנייה. אני מקווה שלחוק הזה תהיה דרך צלחה. תודה רבה, חברים. </w:t>
      </w:r>
    </w:p>
    <w:p w14:paraId="42AB2289" w14:textId="77777777" w:rsidR="00000000" w:rsidRDefault="00A92CBC">
      <w:pPr>
        <w:pStyle w:val="a0"/>
        <w:rPr>
          <w:rFonts w:hint="cs"/>
          <w:rtl/>
        </w:rPr>
      </w:pPr>
    </w:p>
    <w:p w14:paraId="3A58C546" w14:textId="77777777" w:rsidR="00000000" w:rsidRDefault="00A92CBC">
      <w:pPr>
        <w:pStyle w:val="a2"/>
        <w:rPr>
          <w:rtl/>
        </w:rPr>
      </w:pPr>
    </w:p>
    <w:p w14:paraId="7A94F0A8" w14:textId="77777777" w:rsidR="00000000" w:rsidRDefault="00A92CBC">
      <w:pPr>
        <w:pStyle w:val="a2"/>
        <w:rPr>
          <w:rFonts w:hint="cs"/>
          <w:rtl/>
        </w:rPr>
      </w:pPr>
      <w:bookmarkStart w:id="628" w:name="_Toc104196700"/>
      <w:r>
        <w:rPr>
          <w:rFonts w:hint="cs"/>
          <w:rtl/>
        </w:rPr>
        <w:t xml:space="preserve">הצעת חוק לתיקון פקודת </w:t>
      </w:r>
      <w:r>
        <w:rPr>
          <w:rFonts w:hint="cs"/>
          <w:rtl/>
        </w:rPr>
        <w:t xml:space="preserve">העיריות (מס' 101) </w:t>
      </w:r>
      <w:r>
        <w:rPr>
          <w:rtl/>
        </w:rPr>
        <w:br/>
      </w:r>
      <w:r>
        <w:rPr>
          <w:rFonts w:hint="cs"/>
          <w:rtl/>
        </w:rPr>
        <w:t>(חבר מועצה לשעבר - איסור התקשרות בחוזים), התשס"ה-2005</w:t>
      </w:r>
      <w:bookmarkEnd w:id="628"/>
    </w:p>
    <w:p w14:paraId="3EE16241" w14:textId="77777777" w:rsidR="00000000" w:rsidRDefault="00A92CBC">
      <w:pPr>
        <w:pStyle w:val="a0"/>
        <w:rPr>
          <w:rFonts w:hint="cs"/>
          <w:rtl/>
        </w:rPr>
      </w:pPr>
      <w:r>
        <w:rPr>
          <w:rtl/>
        </w:rPr>
        <w:t xml:space="preserve">[רשומות (הצעות חוק, חוב' </w:t>
      </w:r>
      <w:r>
        <w:rPr>
          <w:rFonts w:hint="cs"/>
          <w:rtl/>
        </w:rPr>
        <w:t>כ/75</w:t>
      </w:r>
      <w:r>
        <w:rPr>
          <w:rtl/>
        </w:rPr>
        <w:t>)</w:t>
      </w:r>
      <w:r>
        <w:rPr>
          <w:rFonts w:hint="cs"/>
          <w:rtl/>
        </w:rPr>
        <w:t>.</w:t>
      </w:r>
      <w:r>
        <w:rPr>
          <w:rtl/>
        </w:rPr>
        <w:t>]</w:t>
      </w:r>
    </w:p>
    <w:p w14:paraId="67832FF4" w14:textId="77777777" w:rsidR="00000000" w:rsidRDefault="00A92CBC">
      <w:pPr>
        <w:pStyle w:val="-0"/>
        <w:rPr>
          <w:rFonts w:hint="cs"/>
          <w:rtl/>
        </w:rPr>
      </w:pPr>
      <w:r>
        <w:rPr>
          <w:rFonts w:hint="cs"/>
          <w:rtl/>
        </w:rPr>
        <w:t>(קריאה ראשונה)</w:t>
      </w:r>
    </w:p>
    <w:p w14:paraId="2ED38366" w14:textId="77777777" w:rsidR="00000000" w:rsidRDefault="00A92CBC">
      <w:pPr>
        <w:pStyle w:val="af1"/>
        <w:rPr>
          <w:rFonts w:hint="cs"/>
          <w:rtl/>
        </w:rPr>
      </w:pPr>
    </w:p>
    <w:p w14:paraId="0364BF25" w14:textId="77777777" w:rsidR="00000000" w:rsidRDefault="00A92CBC">
      <w:pPr>
        <w:pStyle w:val="af1"/>
        <w:rPr>
          <w:rtl/>
        </w:rPr>
      </w:pPr>
      <w:r>
        <w:rPr>
          <w:rFonts w:hint="eastAsia"/>
          <w:rtl/>
        </w:rPr>
        <w:t>היו</w:t>
      </w:r>
      <w:r>
        <w:rPr>
          <w:rtl/>
        </w:rPr>
        <w:t>"ר קולט אביטל:</w:t>
      </w:r>
    </w:p>
    <w:p w14:paraId="4B058ECF" w14:textId="77777777" w:rsidR="00000000" w:rsidRDefault="00A92CBC">
      <w:pPr>
        <w:pStyle w:val="a0"/>
        <w:rPr>
          <w:rFonts w:hint="cs"/>
          <w:rtl/>
        </w:rPr>
      </w:pPr>
    </w:p>
    <w:p w14:paraId="2F448706" w14:textId="77777777" w:rsidR="00000000" w:rsidRDefault="00A92CBC">
      <w:pPr>
        <w:pStyle w:val="a0"/>
        <w:rPr>
          <w:rFonts w:hint="cs"/>
          <w:rtl/>
        </w:rPr>
      </w:pPr>
      <w:r>
        <w:rPr>
          <w:rFonts w:hint="cs"/>
          <w:rtl/>
        </w:rPr>
        <w:t>אנו עוברים לסעיף הבא: הצעת חוק לתיקון פקודת העיריות (מס' 101) (חבר מועצה לשעבר - איסור התקשרות בחוזים), התשס"ה-2005</w:t>
      </w:r>
      <w:r>
        <w:rPr>
          <w:rFonts w:hint="cs"/>
          <w:rtl/>
        </w:rPr>
        <w:t xml:space="preserve">, של חבר הכנסת חמי דורון. הצבעה במועד אחר. </w:t>
      </w:r>
    </w:p>
    <w:p w14:paraId="72FCB343" w14:textId="77777777" w:rsidR="00000000" w:rsidRDefault="00A92CBC">
      <w:pPr>
        <w:pStyle w:val="a0"/>
        <w:rPr>
          <w:rFonts w:hint="cs"/>
          <w:rtl/>
        </w:rPr>
      </w:pPr>
    </w:p>
    <w:p w14:paraId="6376197C" w14:textId="77777777" w:rsidR="00000000" w:rsidRDefault="00A92CBC">
      <w:pPr>
        <w:pStyle w:val="a0"/>
        <w:rPr>
          <w:rFonts w:hint="cs"/>
          <w:rtl/>
        </w:rPr>
      </w:pPr>
      <w:r>
        <w:rPr>
          <w:rFonts w:hint="cs"/>
          <w:rtl/>
        </w:rPr>
        <w:t>בבקשה, חבר הכנסת דורון.</w:t>
      </w:r>
    </w:p>
    <w:p w14:paraId="44BC8589" w14:textId="77777777" w:rsidR="00000000" w:rsidRDefault="00A92CBC">
      <w:pPr>
        <w:pStyle w:val="a0"/>
        <w:ind w:firstLine="0"/>
        <w:rPr>
          <w:rFonts w:hint="cs"/>
          <w:rtl/>
        </w:rPr>
      </w:pPr>
    </w:p>
    <w:p w14:paraId="0F5BAA4B" w14:textId="77777777" w:rsidR="00000000" w:rsidRDefault="00A92CBC">
      <w:pPr>
        <w:pStyle w:val="a"/>
        <w:rPr>
          <w:rtl/>
        </w:rPr>
      </w:pPr>
      <w:bookmarkStart w:id="629" w:name="FS000001053T23_03_2005_19_21_59"/>
      <w:bookmarkStart w:id="630" w:name="_Toc104196701"/>
      <w:bookmarkEnd w:id="629"/>
      <w:r>
        <w:rPr>
          <w:rFonts w:hint="eastAsia"/>
          <w:rtl/>
        </w:rPr>
        <w:t>חמי</w:t>
      </w:r>
      <w:r>
        <w:rPr>
          <w:rtl/>
        </w:rPr>
        <w:t xml:space="preserve"> דורון (שינוי):</w:t>
      </w:r>
      <w:bookmarkEnd w:id="630"/>
    </w:p>
    <w:p w14:paraId="4AA0CAB3" w14:textId="77777777" w:rsidR="00000000" w:rsidRDefault="00A92CBC">
      <w:pPr>
        <w:pStyle w:val="a0"/>
        <w:ind w:firstLine="0"/>
        <w:rPr>
          <w:rFonts w:hint="cs"/>
          <w:rtl/>
        </w:rPr>
      </w:pPr>
    </w:p>
    <w:p w14:paraId="158D0B7F" w14:textId="77777777" w:rsidR="00000000" w:rsidRDefault="00A92CBC">
      <w:pPr>
        <w:pStyle w:val="a0"/>
        <w:ind w:firstLine="720"/>
        <w:rPr>
          <w:rFonts w:hint="cs"/>
          <w:rtl/>
        </w:rPr>
      </w:pPr>
      <w:r>
        <w:rPr>
          <w:rFonts w:hint="cs"/>
          <w:rtl/>
        </w:rPr>
        <w:t>גברתי היושבת-ראש, חברי חברי הכנסת, מדובר פה בקריאה ראשונה של הצעת חוק שעברה בקריאה הטרומית בתמיכת הממשלה.</w:t>
      </w:r>
    </w:p>
    <w:p w14:paraId="5EFED223" w14:textId="77777777" w:rsidR="00000000" w:rsidRDefault="00A92CBC">
      <w:pPr>
        <w:pStyle w:val="a0"/>
        <w:ind w:firstLine="0"/>
        <w:rPr>
          <w:rFonts w:hint="cs"/>
          <w:rtl/>
        </w:rPr>
      </w:pPr>
    </w:p>
    <w:p w14:paraId="70D08219" w14:textId="77777777" w:rsidR="00000000" w:rsidRDefault="00A92CBC">
      <w:pPr>
        <w:pStyle w:val="a0"/>
        <w:ind w:firstLine="720"/>
        <w:rPr>
          <w:rFonts w:hint="cs"/>
          <w:rtl/>
        </w:rPr>
      </w:pPr>
      <w:r>
        <w:rPr>
          <w:rFonts w:hint="cs"/>
          <w:rtl/>
        </w:rPr>
        <w:t xml:space="preserve">מדובר בהצעת חוק שבאה לקבוע, שחבר מועצת עיר שכיהן בה והפסיק </w:t>
      </w:r>
      <w:r>
        <w:rPr>
          <w:rFonts w:hint="cs"/>
          <w:rtl/>
        </w:rPr>
        <w:t xml:space="preserve">את כהונתו מכל סיבה - פיטורין, התפטרות או תום תקופת הכהונה - לא יוכל לעשות חוזה עם הרשות המקומית בתקופת צינון, כפי שבעצם מקובל גם בשירות הציבורי ובמקומות רבים אחרים. זאת כדי למנוע </w:t>
      </w:r>
      <w:r>
        <w:rPr>
          <w:rtl/>
        </w:rPr>
        <w:t>–</w:t>
      </w:r>
      <w:r>
        <w:rPr>
          <w:rFonts w:hint="cs"/>
          <w:rtl/>
        </w:rPr>
        <w:t xml:space="preserve"> איך אומרים, הצדק צריך גם להיראות, לא רק להיעשות. </w:t>
      </w:r>
    </w:p>
    <w:p w14:paraId="0A1BDCD1" w14:textId="77777777" w:rsidR="00000000" w:rsidRDefault="00A92CBC">
      <w:pPr>
        <w:pStyle w:val="a0"/>
        <w:ind w:firstLine="0"/>
        <w:rPr>
          <w:rFonts w:hint="cs"/>
          <w:rtl/>
        </w:rPr>
      </w:pPr>
    </w:p>
    <w:p w14:paraId="69F2E868" w14:textId="77777777" w:rsidR="00000000" w:rsidRDefault="00A92CBC">
      <w:pPr>
        <w:pStyle w:val="a0"/>
        <w:ind w:firstLine="0"/>
        <w:rPr>
          <w:rFonts w:hint="cs"/>
          <w:rtl/>
        </w:rPr>
      </w:pPr>
      <w:r>
        <w:rPr>
          <w:rFonts w:hint="cs"/>
          <w:rtl/>
        </w:rPr>
        <w:tab/>
        <w:t>בין הקריאה הטרומית לבין</w:t>
      </w:r>
      <w:r>
        <w:rPr>
          <w:rFonts w:hint="cs"/>
          <w:rtl/>
        </w:rPr>
        <w:t xml:space="preserve"> הקריאה הראשונה הוחל שינוי בהצעת החוק. בהצעה שעברה בקריאה הטרומית דובר על תקופת צינון של שנתיים. במהלך הדיונים בוועדה התקבלה הצעת פשרה שבעצם הציע יושב-ראש הוועדה, חבר הכנסת מג'אדלה, שהתקופה תקוצר ל-18 חודשים בלבד. אף שזאת היתה הצעת פשרה, אני עדיין חושב שרא</w:t>
      </w:r>
      <w:r>
        <w:rPr>
          <w:rFonts w:hint="cs"/>
          <w:rtl/>
        </w:rPr>
        <w:t xml:space="preserve">וי שהכנסת תקבע תקופה מינימלית של 24 חודשים, כפי שהיה בהצעה המקורית. אנחנו נדון בזה מחדש, כמובן, על-פי בקשתי, גם בוועדת הפנים, לאחר שהנושא יועבר אליה להכנה לקריאה שנייה ולקריאה שלישית. </w:t>
      </w:r>
    </w:p>
    <w:p w14:paraId="26CADD9C" w14:textId="77777777" w:rsidR="00000000" w:rsidRDefault="00A92CBC">
      <w:pPr>
        <w:pStyle w:val="a0"/>
        <w:ind w:firstLine="0"/>
        <w:rPr>
          <w:rFonts w:hint="cs"/>
          <w:rtl/>
        </w:rPr>
      </w:pPr>
    </w:p>
    <w:p w14:paraId="4FA47EDD" w14:textId="77777777" w:rsidR="00000000" w:rsidRDefault="00A92CBC">
      <w:pPr>
        <w:pStyle w:val="a0"/>
        <w:ind w:firstLine="720"/>
        <w:rPr>
          <w:rFonts w:hint="cs"/>
          <w:rtl/>
        </w:rPr>
      </w:pPr>
      <w:r>
        <w:rPr>
          <w:rFonts w:hint="cs"/>
          <w:rtl/>
        </w:rPr>
        <w:t>אשמח מאוד כמובן אם חברי הכנסת יצביעו בעד העברת הנושא לוועדת הפנים, להמ</w:t>
      </w:r>
      <w:r>
        <w:rPr>
          <w:rFonts w:hint="cs"/>
          <w:rtl/>
        </w:rPr>
        <w:t>שך הדיון וההכנה לקריאה שנייה ולקריאה שלישית.</w:t>
      </w:r>
    </w:p>
    <w:p w14:paraId="74A3D247" w14:textId="77777777" w:rsidR="00000000" w:rsidRDefault="00A92CBC">
      <w:pPr>
        <w:pStyle w:val="a0"/>
        <w:rPr>
          <w:rFonts w:hint="cs"/>
          <w:rtl/>
        </w:rPr>
      </w:pPr>
    </w:p>
    <w:p w14:paraId="4BC6E082" w14:textId="77777777" w:rsidR="00000000" w:rsidRDefault="00A92CBC">
      <w:pPr>
        <w:pStyle w:val="af1"/>
        <w:rPr>
          <w:rtl/>
        </w:rPr>
      </w:pPr>
      <w:r>
        <w:rPr>
          <w:rFonts w:hint="eastAsia"/>
          <w:rtl/>
        </w:rPr>
        <w:t>היו</w:t>
      </w:r>
      <w:r>
        <w:rPr>
          <w:rtl/>
        </w:rPr>
        <w:t>"ר קולט אביטל:</w:t>
      </w:r>
    </w:p>
    <w:p w14:paraId="279FB8AA" w14:textId="77777777" w:rsidR="00000000" w:rsidRDefault="00A92CBC">
      <w:pPr>
        <w:pStyle w:val="a0"/>
        <w:rPr>
          <w:rFonts w:hint="cs"/>
          <w:rtl/>
        </w:rPr>
      </w:pPr>
    </w:p>
    <w:p w14:paraId="357C18A4" w14:textId="77777777" w:rsidR="00000000" w:rsidRDefault="00A92CBC">
      <w:pPr>
        <w:pStyle w:val="a0"/>
        <w:rPr>
          <w:rFonts w:hint="cs"/>
          <w:rtl/>
        </w:rPr>
      </w:pPr>
      <w:r>
        <w:rPr>
          <w:rFonts w:hint="cs"/>
          <w:rtl/>
        </w:rPr>
        <w:t>כאמור, אין הצבעה היום.</w:t>
      </w:r>
    </w:p>
    <w:p w14:paraId="74CA1EF8" w14:textId="77777777" w:rsidR="00000000" w:rsidRDefault="00A92CBC">
      <w:pPr>
        <w:pStyle w:val="a0"/>
        <w:rPr>
          <w:rFonts w:hint="cs"/>
          <w:rtl/>
        </w:rPr>
      </w:pPr>
    </w:p>
    <w:p w14:paraId="091316AB" w14:textId="77777777" w:rsidR="00000000" w:rsidRDefault="00A92CBC">
      <w:pPr>
        <w:pStyle w:val="a0"/>
        <w:rPr>
          <w:rFonts w:hint="cs"/>
          <w:rtl/>
        </w:rPr>
      </w:pPr>
      <w:r>
        <w:rPr>
          <w:rFonts w:hint="cs"/>
          <w:rtl/>
        </w:rPr>
        <w:t>הדובר הבא הוא חבר הכנסת עבד-אלמאלכ דהאמשה.</w:t>
      </w:r>
    </w:p>
    <w:p w14:paraId="3C595A4A" w14:textId="77777777" w:rsidR="00000000" w:rsidRDefault="00A92CBC">
      <w:pPr>
        <w:pStyle w:val="a0"/>
        <w:rPr>
          <w:rFonts w:hint="cs"/>
          <w:rtl/>
        </w:rPr>
      </w:pPr>
    </w:p>
    <w:p w14:paraId="4AE99D40" w14:textId="77777777" w:rsidR="00000000" w:rsidRDefault="00A92CBC">
      <w:pPr>
        <w:pStyle w:val="a"/>
        <w:rPr>
          <w:rtl/>
        </w:rPr>
      </w:pPr>
      <w:bookmarkStart w:id="631" w:name="FS000000550T23_03_2005_18_59_36"/>
      <w:bookmarkStart w:id="632" w:name="_Toc104196702"/>
      <w:bookmarkEnd w:id="631"/>
      <w:r>
        <w:rPr>
          <w:rFonts w:hint="eastAsia"/>
          <w:rtl/>
        </w:rPr>
        <w:t>עבד</w:t>
      </w:r>
      <w:r>
        <w:rPr>
          <w:rtl/>
        </w:rPr>
        <w:t>-אלמאלכ דהאמשה (רע"ם):</w:t>
      </w:r>
      <w:bookmarkEnd w:id="632"/>
    </w:p>
    <w:p w14:paraId="7F428E51" w14:textId="77777777" w:rsidR="00000000" w:rsidRDefault="00A92CBC">
      <w:pPr>
        <w:pStyle w:val="a0"/>
        <w:rPr>
          <w:rFonts w:hint="cs"/>
          <w:rtl/>
        </w:rPr>
      </w:pPr>
    </w:p>
    <w:p w14:paraId="375AB31C" w14:textId="77777777" w:rsidR="00000000" w:rsidRDefault="00A92CBC">
      <w:pPr>
        <w:pStyle w:val="a0"/>
        <w:rPr>
          <w:rFonts w:hint="cs"/>
          <w:rtl/>
        </w:rPr>
      </w:pPr>
      <w:r>
        <w:rPr>
          <w:rFonts w:hint="cs"/>
          <w:rtl/>
        </w:rPr>
        <w:t>גברתי היושבת-ראש, חברי חבר הכנסת דורון, סגן שר הביטחון בוים וחברת הכנסת פינקלשטיין, אנצל את זכות</w:t>
      </w:r>
      <w:r>
        <w:rPr>
          <w:rFonts w:hint="cs"/>
          <w:rtl/>
        </w:rPr>
        <w:t xml:space="preserve">י להשתתף בדיון בחוק הזה כדי לומר את מה שעם לבי לגבי מה שקרה היום בחיפה. כאשר ניהלתי את הישיבה, לא יכולתי לומר זאת. </w:t>
      </w:r>
    </w:p>
    <w:p w14:paraId="2D96126A" w14:textId="77777777" w:rsidR="00000000" w:rsidRDefault="00A92CBC">
      <w:pPr>
        <w:pStyle w:val="a0"/>
        <w:rPr>
          <w:rFonts w:hint="cs"/>
          <w:rtl/>
        </w:rPr>
      </w:pPr>
    </w:p>
    <w:p w14:paraId="714D2CCB" w14:textId="77777777" w:rsidR="00000000" w:rsidRDefault="00A92CBC">
      <w:pPr>
        <w:pStyle w:val="a0"/>
        <w:rPr>
          <w:rFonts w:hint="cs"/>
          <w:rtl/>
        </w:rPr>
      </w:pPr>
      <w:r>
        <w:rPr>
          <w:rFonts w:hint="cs"/>
          <w:rtl/>
        </w:rPr>
        <w:t>אני רוצה לומר, שהפגנות הסטודנטים בחיפה היום היו הפגנות צודקות, וההתייחסות הכוחנית של המשטרה לציבור הסטודנטים, האלימות שהיא השתמשה בה נגדם ו</w:t>
      </w:r>
      <w:r>
        <w:rPr>
          <w:rFonts w:hint="cs"/>
          <w:rtl/>
        </w:rPr>
        <w:t>מעצרם של סטודנטים ובסוף שחרורם של חלק גדול והשארת שלושה סטודנטים ערבים במעצר - אני מקווה שבינתיים הם השתחררו - הכול אומר שהמשטרה לא למדה דבר ולא שכחה דבר מיחסה לכל ציבור שרוצה להביע מחאה, במיוחד אם בציבור הזה יש ערבים או שבולטים בו נציגי הציבור הערבי. כולנ</w:t>
      </w:r>
      <w:r>
        <w:rPr>
          <w:rFonts w:hint="cs"/>
          <w:rtl/>
        </w:rPr>
        <w:t xml:space="preserve">ו יודעים את זה טוב מאוד לאורך כל ההיסטוריה, ולא צריך לפרט בהרבה דוגמאות. </w:t>
      </w:r>
    </w:p>
    <w:p w14:paraId="38BC621B" w14:textId="77777777" w:rsidR="00000000" w:rsidRDefault="00A92CBC">
      <w:pPr>
        <w:pStyle w:val="a0"/>
        <w:rPr>
          <w:rFonts w:hint="cs"/>
          <w:rtl/>
        </w:rPr>
      </w:pPr>
    </w:p>
    <w:p w14:paraId="2E0C711D" w14:textId="77777777" w:rsidR="00000000" w:rsidRDefault="00A92CBC">
      <w:pPr>
        <w:pStyle w:val="a0"/>
        <w:rPr>
          <w:rFonts w:hint="cs"/>
          <w:rtl/>
        </w:rPr>
      </w:pPr>
      <w:r>
        <w:rPr>
          <w:rFonts w:hint="cs"/>
          <w:rtl/>
        </w:rPr>
        <w:t>אני קורא למשטרה לשחרר את כל העצורים, כל מי שנשאר. אם עדיין נשארו שלושה - גם אותם לשחרר. לשחרר לגמרי את כל הסטודנטים. אלה סטודנטים שנאבקים על זכותם ללמוד ועל זכותם שתהיה להם אוניברסי</w:t>
      </w:r>
      <w:r>
        <w:rPr>
          <w:rFonts w:hint="cs"/>
          <w:rtl/>
        </w:rPr>
        <w:t>טה, והם עושים את המאבק הזה בשם כולנו. הם לא ראויים לא לעונש, לא למעצר ולא לאלימות.</w:t>
      </w:r>
    </w:p>
    <w:p w14:paraId="2E5C2E11" w14:textId="77777777" w:rsidR="00000000" w:rsidRDefault="00A92CBC">
      <w:pPr>
        <w:pStyle w:val="a0"/>
        <w:rPr>
          <w:rFonts w:hint="cs"/>
          <w:rtl/>
        </w:rPr>
      </w:pPr>
    </w:p>
    <w:p w14:paraId="2160156C" w14:textId="77777777" w:rsidR="00000000" w:rsidRDefault="00A92CBC">
      <w:pPr>
        <w:pStyle w:val="a0"/>
        <w:rPr>
          <w:rFonts w:hint="cs"/>
          <w:rtl/>
        </w:rPr>
      </w:pPr>
      <w:r>
        <w:rPr>
          <w:rFonts w:hint="cs"/>
          <w:rtl/>
        </w:rPr>
        <w:t>גברתי, ברשותך, אומר את עיקר דברי גם בשפה הערבית למען צופינו הערבים.</w:t>
      </w:r>
    </w:p>
    <w:p w14:paraId="7E22A281" w14:textId="77777777" w:rsidR="00000000" w:rsidRDefault="00A92CBC">
      <w:pPr>
        <w:pStyle w:val="a0"/>
        <w:rPr>
          <w:rFonts w:hint="cs"/>
          <w:rtl/>
        </w:rPr>
      </w:pPr>
    </w:p>
    <w:p w14:paraId="11C119A4" w14:textId="77777777" w:rsidR="00000000" w:rsidRDefault="00A92CBC">
      <w:pPr>
        <w:pStyle w:val="a0"/>
        <w:rPr>
          <w:rFonts w:hint="cs"/>
          <w:rtl/>
        </w:rPr>
      </w:pPr>
      <w:r>
        <w:rPr>
          <w:rFonts w:hint="cs"/>
          <w:rtl/>
        </w:rPr>
        <w:t>(נושא דברים בשפה הערבית; להלן תרגומם לעברית:</w:t>
      </w:r>
    </w:p>
    <w:p w14:paraId="380155E9" w14:textId="77777777" w:rsidR="00000000" w:rsidRDefault="00A92CBC">
      <w:pPr>
        <w:pStyle w:val="a0"/>
        <w:rPr>
          <w:rFonts w:hint="cs"/>
          <w:rtl/>
        </w:rPr>
      </w:pPr>
    </w:p>
    <w:p w14:paraId="2649A15D" w14:textId="77777777" w:rsidR="00000000" w:rsidRDefault="00A92CBC">
      <w:pPr>
        <w:pStyle w:val="a0"/>
        <w:rPr>
          <w:rFonts w:hint="cs"/>
          <w:rtl/>
        </w:rPr>
      </w:pPr>
      <w:r>
        <w:rPr>
          <w:rFonts w:hint="eastAsia"/>
          <w:rtl/>
        </w:rPr>
        <w:t>ההפגנה</w:t>
      </w:r>
      <w:r>
        <w:rPr>
          <w:rtl/>
        </w:rPr>
        <w:t xml:space="preserve"> של </w:t>
      </w:r>
      <w:r>
        <w:rPr>
          <w:rFonts w:hint="eastAsia"/>
          <w:rtl/>
        </w:rPr>
        <w:t>הסטודנטים</w:t>
      </w:r>
      <w:r>
        <w:rPr>
          <w:rtl/>
        </w:rPr>
        <w:t xml:space="preserve"> היום באוניברסיטת חיפה חשפה פעם נוספת </w:t>
      </w:r>
      <w:r>
        <w:rPr>
          <w:rtl/>
        </w:rPr>
        <w:t xml:space="preserve">את פרצופה האמיתי של המשטרה </w:t>
      </w:r>
      <w:r>
        <w:rPr>
          <w:rFonts w:hint="eastAsia"/>
          <w:rtl/>
        </w:rPr>
        <w:t>ביחסה</w:t>
      </w:r>
      <w:r>
        <w:rPr>
          <w:rtl/>
        </w:rPr>
        <w:t xml:space="preserve"> כלפי הבאים למחות על מדיניות הממשלה ולתבוע את זכויותיהם. כאשר בקהל יש </w:t>
      </w:r>
      <w:r>
        <w:rPr>
          <w:rFonts w:hint="eastAsia"/>
          <w:rtl/>
        </w:rPr>
        <w:t>נכבדים</w:t>
      </w:r>
      <w:r>
        <w:rPr>
          <w:rtl/>
        </w:rPr>
        <w:t xml:space="preserve"> ערבים, או סטודנטים ערבים, המשטרה נוהגת בכוחניות ובאלימות מופרזת, וכך היא </w:t>
      </w:r>
      <w:r>
        <w:rPr>
          <w:rFonts w:hint="eastAsia"/>
          <w:rtl/>
        </w:rPr>
        <w:t>נהגה</w:t>
      </w:r>
      <w:r>
        <w:rPr>
          <w:rtl/>
        </w:rPr>
        <w:t xml:space="preserve"> כלפי המגזר הערבי לאורך ההיסטוריה של מדינה זו.</w:t>
      </w:r>
    </w:p>
    <w:p w14:paraId="71C03ED4" w14:textId="77777777" w:rsidR="00000000" w:rsidRDefault="00A92CBC">
      <w:pPr>
        <w:pStyle w:val="a0"/>
        <w:rPr>
          <w:rFonts w:ascii="Times New Roman" w:hAnsi="Times New Roman" w:hint="cs"/>
          <w:rtl/>
        </w:rPr>
      </w:pPr>
    </w:p>
    <w:p w14:paraId="7737473E" w14:textId="77777777" w:rsidR="00000000" w:rsidRDefault="00A92CBC">
      <w:pPr>
        <w:pStyle w:val="a0"/>
        <w:rPr>
          <w:rFonts w:hint="cs"/>
          <w:rtl/>
        </w:rPr>
      </w:pPr>
      <w:r>
        <w:rPr>
          <w:rFonts w:hint="eastAsia"/>
          <w:rtl/>
        </w:rPr>
        <w:t>אני</w:t>
      </w:r>
      <w:r>
        <w:rPr>
          <w:rtl/>
        </w:rPr>
        <w:t xml:space="preserve"> אומר שאנו יודעים ש</w:t>
      </w:r>
      <w:r>
        <w:rPr>
          <w:rtl/>
        </w:rPr>
        <w:t xml:space="preserve">המשטרה נהגה בסטודנטים באלימות בלתי מוצדקת ובלתי סבירה. </w:t>
      </w:r>
      <w:r>
        <w:rPr>
          <w:rFonts w:hint="eastAsia"/>
          <w:rtl/>
        </w:rPr>
        <w:t>היא</w:t>
      </w:r>
      <w:r>
        <w:rPr>
          <w:rtl/>
        </w:rPr>
        <w:t xml:space="preserve"> עצרה סטודנטים, ומתוכם היא השאירה במעצר שלושה סטודנטים ערבים. </w:t>
      </w:r>
      <w:r>
        <w:rPr>
          <w:rFonts w:hint="eastAsia"/>
          <w:rtl/>
        </w:rPr>
        <w:t>לא</w:t>
      </w:r>
      <w:r>
        <w:rPr>
          <w:rtl/>
        </w:rPr>
        <w:t xml:space="preserve"> ניתן </w:t>
      </w:r>
      <w:r>
        <w:rPr>
          <w:rFonts w:hint="eastAsia"/>
          <w:rtl/>
        </w:rPr>
        <w:t>להעלות</w:t>
      </w:r>
      <w:r>
        <w:rPr>
          <w:rtl/>
        </w:rPr>
        <w:t xml:space="preserve"> על הדעת שיהיה יחס סקטוריאלי ומפלה כזה בין הסטודנטים. </w:t>
      </w:r>
      <w:r>
        <w:rPr>
          <w:rFonts w:hint="eastAsia"/>
          <w:rtl/>
        </w:rPr>
        <w:t>המשטרה</w:t>
      </w:r>
      <w:r>
        <w:rPr>
          <w:rtl/>
        </w:rPr>
        <w:t xml:space="preserve"> </w:t>
      </w:r>
      <w:r>
        <w:rPr>
          <w:rFonts w:hint="eastAsia"/>
          <w:rtl/>
        </w:rPr>
        <w:t>צריכה</w:t>
      </w:r>
      <w:r>
        <w:rPr>
          <w:rtl/>
        </w:rPr>
        <w:t xml:space="preserve"> לשחרר את כל הסטודנטים שנעצרו ולהימנע מלנהוג </w:t>
      </w:r>
      <w:r>
        <w:rPr>
          <w:rFonts w:hint="eastAsia"/>
          <w:rtl/>
        </w:rPr>
        <w:t>באלימות</w:t>
      </w:r>
      <w:r>
        <w:rPr>
          <w:rtl/>
        </w:rPr>
        <w:t xml:space="preserve"> </w:t>
      </w:r>
      <w:r>
        <w:rPr>
          <w:rFonts w:hint="eastAsia"/>
          <w:rtl/>
        </w:rPr>
        <w:t>בצי</w:t>
      </w:r>
      <w:r>
        <w:rPr>
          <w:rFonts w:hint="eastAsia"/>
          <w:rtl/>
        </w:rPr>
        <w:t>בור</w:t>
      </w:r>
      <w:r>
        <w:rPr>
          <w:rtl/>
        </w:rPr>
        <w:t xml:space="preserve"> הסטודנטים. </w:t>
      </w:r>
    </w:p>
    <w:p w14:paraId="1EB51C06" w14:textId="77777777" w:rsidR="00000000" w:rsidRDefault="00A92CBC">
      <w:pPr>
        <w:pStyle w:val="a0"/>
        <w:rPr>
          <w:rFonts w:ascii="Times New Roman" w:hAnsi="Times New Roman" w:hint="cs"/>
          <w:rtl/>
        </w:rPr>
      </w:pPr>
    </w:p>
    <w:p w14:paraId="2500C775" w14:textId="77777777" w:rsidR="00000000" w:rsidRDefault="00A92CBC">
      <w:pPr>
        <w:pStyle w:val="a0"/>
        <w:rPr>
          <w:rFonts w:hint="cs"/>
          <w:rtl/>
        </w:rPr>
      </w:pPr>
      <w:r>
        <w:rPr>
          <w:rFonts w:hint="eastAsia"/>
          <w:rtl/>
        </w:rPr>
        <w:t>הסטודנטים</w:t>
      </w:r>
      <w:r>
        <w:rPr>
          <w:rtl/>
        </w:rPr>
        <w:t xml:space="preserve"> </w:t>
      </w:r>
      <w:r>
        <w:rPr>
          <w:rFonts w:hint="eastAsia"/>
          <w:rtl/>
        </w:rPr>
        <w:t>עושים</w:t>
      </w:r>
      <w:r>
        <w:rPr>
          <w:rtl/>
        </w:rPr>
        <w:t xml:space="preserve"> את המוטל עליהם. הם מג</w:t>
      </w:r>
      <w:r>
        <w:rPr>
          <w:rFonts w:hint="cs"/>
          <w:rtl/>
        </w:rPr>
        <w:t>י</w:t>
      </w:r>
      <w:r>
        <w:rPr>
          <w:rtl/>
        </w:rPr>
        <w:t xml:space="preserve">נים על זכותם ללמוד, על זכותם שתהיה להם אוניברסיטה, </w:t>
      </w:r>
      <w:r>
        <w:rPr>
          <w:rFonts w:hint="eastAsia"/>
          <w:rtl/>
        </w:rPr>
        <w:t>ופועלים</w:t>
      </w:r>
      <w:r>
        <w:rPr>
          <w:rtl/>
        </w:rPr>
        <w:t xml:space="preserve"> ל</w:t>
      </w:r>
      <w:r>
        <w:rPr>
          <w:rFonts w:hint="cs"/>
          <w:rtl/>
        </w:rPr>
        <w:t xml:space="preserve">מען </w:t>
      </w:r>
      <w:r>
        <w:rPr>
          <w:rtl/>
        </w:rPr>
        <w:t xml:space="preserve">מניעת קיפוח בכל הקשור לאפשרותם </w:t>
      </w:r>
      <w:r>
        <w:rPr>
          <w:rFonts w:hint="eastAsia"/>
          <w:rtl/>
        </w:rPr>
        <w:t>להגיע</w:t>
      </w:r>
      <w:r>
        <w:rPr>
          <w:rtl/>
        </w:rPr>
        <w:t xml:space="preserve"> לספסלי הלימודים ולרכוש השכלה. </w:t>
      </w:r>
      <w:r>
        <w:rPr>
          <w:rFonts w:hint="eastAsia"/>
          <w:rtl/>
        </w:rPr>
        <w:t>הם</w:t>
      </w:r>
      <w:r>
        <w:rPr>
          <w:rtl/>
        </w:rPr>
        <w:t xml:space="preserve"> עושים </w:t>
      </w:r>
      <w:r>
        <w:rPr>
          <w:rFonts w:hint="eastAsia"/>
          <w:rtl/>
        </w:rPr>
        <w:t>את</w:t>
      </w:r>
      <w:r>
        <w:rPr>
          <w:rtl/>
        </w:rPr>
        <w:t xml:space="preserve"> המאבק הזה בשם כולנו ומטעמנו, ועל המשטרה לגלות איפוק.</w:t>
      </w:r>
      <w:r>
        <w:rPr>
          <w:rFonts w:hint="cs"/>
          <w:rtl/>
        </w:rPr>
        <w:t xml:space="preserve"> </w:t>
      </w:r>
      <w:r>
        <w:rPr>
          <w:rFonts w:hint="eastAsia"/>
          <w:rtl/>
        </w:rPr>
        <w:t>גם</w:t>
      </w:r>
      <w:r>
        <w:rPr>
          <w:rtl/>
        </w:rPr>
        <w:t xml:space="preserve"> אם</w:t>
      </w:r>
      <w:r>
        <w:rPr>
          <w:rtl/>
        </w:rPr>
        <w:t xml:space="preserve"> </w:t>
      </w:r>
      <w:r>
        <w:rPr>
          <w:rFonts w:hint="eastAsia"/>
          <w:rtl/>
        </w:rPr>
        <w:t>הסטודנטים</w:t>
      </w:r>
      <w:r>
        <w:rPr>
          <w:rtl/>
        </w:rPr>
        <w:t xml:space="preserve"> מוחים, הרי שהצדק עמם ואסור שינהגו בהם באלימות ובצורה כז</w:t>
      </w:r>
      <w:r>
        <w:rPr>
          <w:rFonts w:hint="cs"/>
          <w:rtl/>
        </w:rPr>
        <w:t>את</w:t>
      </w:r>
      <w:r>
        <w:rPr>
          <w:rtl/>
        </w:rPr>
        <w:t xml:space="preserve">. תודה. </w:t>
      </w:r>
      <w:r>
        <w:rPr>
          <w:rFonts w:hint="eastAsia"/>
          <w:rtl/>
        </w:rPr>
        <w:t>תודה</w:t>
      </w:r>
      <w:r>
        <w:rPr>
          <w:rtl/>
        </w:rPr>
        <w:t xml:space="preserve"> רבה, גברתי.</w:t>
      </w:r>
      <w:r>
        <w:rPr>
          <w:rFonts w:hint="cs"/>
          <w:rtl/>
        </w:rPr>
        <w:t>)</w:t>
      </w:r>
    </w:p>
    <w:p w14:paraId="29F08C9A" w14:textId="77777777" w:rsidR="00000000" w:rsidRDefault="00A92CBC">
      <w:pPr>
        <w:pStyle w:val="a0"/>
        <w:rPr>
          <w:rFonts w:hint="cs"/>
          <w:rtl/>
        </w:rPr>
      </w:pPr>
    </w:p>
    <w:p w14:paraId="0C4EB329" w14:textId="77777777" w:rsidR="00000000" w:rsidRDefault="00A92CBC">
      <w:pPr>
        <w:pStyle w:val="a0"/>
        <w:rPr>
          <w:rFonts w:hint="cs"/>
          <w:rtl/>
        </w:rPr>
      </w:pPr>
      <w:r>
        <w:rPr>
          <w:rFonts w:hint="cs"/>
          <w:rtl/>
        </w:rPr>
        <w:t>תודה רבה.</w:t>
      </w:r>
    </w:p>
    <w:p w14:paraId="423BDCBF" w14:textId="77777777" w:rsidR="00000000" w:rsidRDefault="00A92CBC">
      <w:pPr>
        <w:pStyle w:val="a0"/>
        <w:rPr>
          <w:rFonts w:hint="cs"/>
          <w:rtl/>
        </w:rPr>
      </w:pPr>
    </w:p>
    <w:p w14:paraId="0D9075B7" w14:textId="77777777" w:rsidR="00000000" w:rsidRDefault="00A92CBC">
      <w:pPr>
        <w:pStyle w:val="af1"/>
        <w:rPr>
          <w:rtl/>
        </w:rPr>
      </w:pPr>
      <w:r>
        <w:rPr>
          <w:rtl/>
        </w:rPr>
        <w:t>היו"ר קולט אביטל:</w:t>
      </w:r>
    </w:p>
    <w:p w14:paraId="7A00974A" w14:textId="77777777" w:rsidR="00000000" w:rsidRDefault="00A92CBC">
      <w:pPr>
        <w:pStyle w:val="a0"/>
        <w:rPr>
          <w:rFonts w:hint="cs"/>
          <w:rtl/>
        </w:rPr>
      </w:pPr>
    </w:p>
    <w:p w14:paraId="03B8D95D" w14:textId="77777777" w:rsidR="00000000" w:rsidRDefault="00A92CBC">
      <w:pPr>
        <w:pStyle w:val="a0"/>
        <w:rPr>
          <w:rFonts w:hint="cs"/>
          <w:rtl/>
        </w:rPr>
      </w:pPr>
      <w:r>
        <w:rPr>
          <w:rFonts w:hint="cs"/>
          <w:rtl/>
        </w:rPr>
        <w:t>תודה רבה.</w:t>
      </w:r>
    </w:p>
    <w:p w14:paraId="6577726A" w14:textId="77777777" w:rsidR="00000000" w:rsidRDefault="00A92CBC">
      <w:pPr>
        <w:pStyle w:val="a2"/>
        <w:rPr>
          <w:rFonts w:hint="cs"/>
          <w:rtl/>
        </w:rPr>
      </w:pPr>
    </w:p>
    <w:p w14:paraId="326D3E1A" w14:textId="77777777" w:rsidR="00000000" w:rsidRDefault="00A92CBC">
      <w:pPr>
        <w:pStyle w:val="a0"/>
        <w:rPr>
          <w:rFonts w:hint="cs"/>
          <w:rtl/>
        </w:rPr>
      </w:pPr>
    </w:p>
    <w:p w14:paraId="23F42D02" w14:textId="77777777" w:rsidR="00000000" w:rsidRDefault="00A92CBC">
      <w:pPr>
        <w:pStyle w:val="a2"/>
        <w:rPr>
          <w:rFonts w:hint="cs"/>
          <w:rtl/>
        </w:rPr>
      </w:pPr>
      <w:bookmarkStart w:id="633" w:name="CS75304FI0075304T23_03_2005_19_04_39"/>
      <w:bookmarkStart w:id="634" w:name="_Toc104196703"/>
      <w:bookmarkEnd w:id="633"/>
      <w:r>
        <w:rPr>
          <w:rtl/>
        </w:rPr>
        <w:t xml:space="preserve">הצעת חוק לתיקון פקודת הבטיחות בעבודה </w:t>
      </w:r>
      <w:r>
        <w:rPr>
          <w:rFonts w:hint="cs"/>
          <w:rtl/>
        </w:rPr>
        <w:br/>
        <w:t>(מס' 6)</w:t>
      </w:r>
      <w:r>
        <w:rPr>
          <w:rtl/>
        </w:rPr>
        <w:t xml:space="preserve"> (דרגנוע), התשס"</w:t>
      </w:r>
      <w:r>
        <w:rPr>
          <w:rFonts w:hint="cs"/>
          <w:rtl/>
        </w:rPr>
        <w:t>ה</w:t>
      </w:r>
      <w:r>
        <w:rPr>
          <w:rtl/>
        </w:rPr>
        <w:t>-</w:t>
      </w:r>
      <w:r>
        <w:rPr>
          <w:rFonts w:hint="cs"/>
          <w:rtl/>
        </w:rPr>
        <w:t>2005</w:t>
      </w:r>
      <w:bookmarkEnd w:id="634"/>
    </w:p>
    <w:p w14:paraId="696F7D17" w14:textId="77777777" w:rsidR="00000000" w:rsidRDefault="00A92CBC">
      <w:pPr>
        <w:pStyle w:val="a0"/>
        <w:rPr>
          <w:rFonts w:hint="cs"/>
          <w:rtl/>
        </w:rPr>
      </w:pPr>
      <w:r>
        <w:rPr>
          <w:rtl/>
        </w:rPr>
        <w:t xml:space="preserve">[רשומות (הצעות חוק, חוב' </w:t>
      </w:r>
      <w:r>
        <w:rPr>
          <w:rFonts w:hint="cs"/>
          <w:rtl/>
        </w:rPr>
        <w:t>כ/76</w:t>
      </w:r>
      <w:r>
        <w:rPr>
          <w:rtl/>
        </w:rPr>
        <w:t>)</w:t>
      </w:r>
      <w:r>
        <w:rPr>
          <w:rFonts w:hint="cs"/>
          <w:rtl/>
        </w:rPr>
        <w:t>.</w:t>
      </w:r>
      <w:r>
        <w:rPr>
          <w:rtl/>
        </w:rPr>
        <w:t>]</w:t>
      </w:r>
    </w:p>
    <w:p w14:paraId="751ED39D" w14:textId="77777777" w:rsidR="00000000" w:rsidRDefault="00A92CBC">
      <w:pPr>
        <w:pStyle w:val="a2"/>
        <w:rPr>
          <w:rFonts w:hint="cs"/>
          <w:rtl/>
        </w:rPr>
      </w:pPr>
      <w:bookmarkStart w:id="635" w:name="_Toc104196704"/>
      <w:r>
        <w:rPr>
          <w:rFonts w:hint="cs"/>
          <w:rtl/>
        </w:rPr>
        <w:t>(קריאה ראשונה)</w:t>
      </w:r>
      <w:bookmarkEnd w:id="635"/>
    </w:p>
    <w:p w14:paraId="3AA91C55" w14:textId="77777777" w:rsidR="00000000" w:rsidRDefault="00A92CBC">
      <w:pPr>
        <w:pStyle w:val="a0"/>
        <w:rPr>
          <w:rFonts w:hint="cs"/>
          <w:rtl/>
        </w:rPr>
      </w:pPr>
    </w:p>
    <w:p w14:paraId="04B0AABF" w14:textId="77777777" w:rsidR="00000000" w:rsidRDefault="00A92CBC">
      <w:pPr>
        <w:pStyle w:val="af1"/>
        <w:rPr>
          <w:rtl/>
        </w:rPr>
      </w:pPr>
      <w:r>
        <w:rPr>
          <w:rFonts w:hint="eastAsia"/>
          <w:rtl/>
        </w:rPr>
        <w:t>הי</w:t>
      </w:r>
      <w:r>
        <w:rPr>
          <w:rFonts w:hint="eastAsia"/>
          <w:rtl/>
        </w:rPr>
        <w:t>ו</w:t>
      </w:r>
      <w:r>
        <w:rPr>
          <w:rtl/>
        </w:rPr>
        <w:t>"ר קולט אביטל:</w:t>
      </w:r>
    </w:p>
    <w:p w14:paraId="089307E7" w14:textId="77777777" w:rsidR="00000000" w:rsidRDefault="00A92CBC">
      <w:pPr>
        <w:pStyle w:val="a0"/>
        <w:rPr>
          <w:rFonts w:hint="cs"/>
          <w:rtl/>
        </w:rPr>
      </w:pPr>
    </w:p>
    <w:p w14:paraId="0BA2EA55" w14:textId="77777777" w:rsidR="00000000" w:rsidRDefault="00A92CBC">
      <w:pPr>
        <w:pStyle w:val="a0"/>
        <w:rPr>
          <w:rFonts w:hint="cs"/>
          <w:rtl/>
        </w:rPr>
      </w:pPr>
      <w:r>
        <w:rPr>
          <w:rFonts w:hint="cs"/>
          <w:rtl/>
        </w:rPr>
        <w:t xml:space="preserve">עתה, הצעת חוק לתיקון פקודת הבטיחות בעבודה (מס' 6) (דרגנוע), התשס"ה-2005, מאת חבר הכנסת אמנון כהן. הצבעה במועד אחר. </w:t>
      </w:r>
    </w:p>
    <w:p w14:paraId="04048850" w14:textId="77777777" w:rsidR="00000000" w:rsidRDefault="00A92CBC">
      <w:pPr>
        <w:pStyle w:val="a0"/>
        <w:rPr>
          <w:rFonts w:hint="cs"/>
          <w:rtl/>
        </w:rPr>
      </w:pPr>
    </w:p>
    <w:p w14:paraId="3CEE18D7" w14:textId="77777777" w:rsidR="00000000" w:rsidRDefault="00A92CBC">
      <w:pPr>
        <w:pStyle w:val="a0"/>
        <w:rPr>
          <w:rFonts w:hint="cs"/>
          <w:rtl/>
        </w:rPr>
      </w:pPr>
      <w:r>
        <w:rPr>
          <w:rFonts w:hint="cs"/>
          <w:rtl/>
        </w:rPr>
        <w:t>יציג את החוק חבר הכנסת כהן.</w:t>
      </w:r>
    </w:p>
    <w:p w14:paraId="153BB74A" w14:textId="77777777" w:rsidR="00000000" w:rsidRDefault="00A92CBC">
      <w:pPr>
        <w:pStyle w:val="a0"/>
        <w:rPr>
          <w:rFonts w:hint="cs"/>
          <w:rtl/>
        </w:rPr>
      </w:pPr>
    </w:p>
    <w:p w14:paraId="2EF35ACA" w14:textId="77777777" w:rsidR="00000000" w:rsidRDefault="00A92CBC">
      <w:pPr>
        <w:pStyle w:val="a"/>
        <w:rPr>
          <w:rtl/>
        </w:rPr>
      </w:pPr>
      <w:bookmarkStart w:id="636" w:name="FS000000495T23_03_2005_19_04_17"/>
      <w:bookmarkStart w:id="637" w:name="_Toc104196705"/>
      <w:bookmarkEnd w:id="636"/>
      <w:r>
        <w:rPr>
          <w:rFonts w:hint="eastAsia"/>
          <w:rtl/>
        </w:rPr>
        <w:t>אמנון</w:t>
      </w:r>
      <w:r>
        <w:rPr>
          <w:rtl/>
        </w:rPr>
        <w:t xml:space="preserve"> כהן (ש"ס):</w:t>
      </w:r>
      <w:bookmarkEnd w:id="637"/>
    </w:p>
    <w:p w14:paraId="48EEC71B" w14:textId="77777777" w:rsidR="00000000" w:rsidRDefault="00A92CBC">
      <w:pPr>
        <w:pStyle w:val="a0"/>
        <w:rPr>
          <w:rFonts w:hint="cs"/>
          <w:rtl/>
        </w:rPr>
      </w:pPr>
    </w:p>
    <w:p w14:paraId="0B593AD7" w14:textId="77777777" w:rsidR="00000000" w:rsidRDefault="00A92CBC">
      <w:pPr>
        <w:pStyle w:val="a0"/>
        <w:rPr>
          <w:rFonts w:hint="cs"/>
          <w:rtl/>
        </w:rPr>
      </w:pPr>
      <w:r>
        <w:rPr>
          <w:rFonts w:hint="cs"/>
          <w:rtl/>
        </w:rPr>
        <w:t>גברתי היושבת בראש, חברי חברי הכנסת, ההצעה המונחת לפניכם, הצעת חוק לתיקון פק</w:t>
      </w:r>
      <w:r>
        <w:rPr>
          <w:rFonts w:hint="cs"/>
          <w:rtl/>
        </w:rPr>
        <w:t xml:space="preserve">ודת הבטיחות בעבודה (דרגנוע), היא הצעה שנתגבשה בוועדה לפניות הציבור שעמדתי בראשה בכנסת החמש-עשרה. למעשה, הצעת החוק באה לעולם לאחר פניות רבות של אזרחים, שקבלו על דרגנועים שאינם בטיחותיים די הצורך וגרמו לפגיעות גופניות. </w:t>
      </w:r>
    </w:p>
    <w:p w14:paraId="79331063" w14:textId="77777777" w:rsidR="00000000" w:rsidRDefault="00A92CBC">
      <w:pPr>
        <w:pStyle w:val="a0"/>
        <w:rPr>
          <w:rFonts w:hint="cs"/>
          <w:rtl/>
        </w:rPr>
      </w:pPr>
    </w:p>
    <w:p w14:paraId="37088E57" w14:textId="77777777" w:rsidR="00000000" w:rsidRDefault="00A92CBC">
      <w:pPr>
        <w:pStyle w:val="a0"/>
        <w:rPr>
          <w:rFonts w:hint="cs"/>
          <w:rtl/>
        </w:rPr>
      </w:pPr>
      <w:r>
        <w:rPr>
          <w:rFonts w:hint="cs"/>
          <w:rtl/>
        </w:rPr>
        <w:t>בדיוני הוועדה לפניות הציבור הועלו הסי</w:t>
      </w:r>
      <w:r>
        <w:rPr>
          <w:rFonts w:hint="cs"/>
          <w:rtl/>
        </w:rPr>
        <w:t>כונים הרבים למשתמשים בדרגנועים, מסועי לכת, אביזרי הרמה ומתקנים נוספים המהווים סכנה מיידית לחייהם או לבריאותם של המשתמשים.</w:t>
      </w:r>
    </w:p>
    <w:p w14:paraId="5E497A7E" w14:textId="77777777" w:rsidR="00000000" w:rsidRDefault="00A92CBC">
      <w:pPr>
        <w:pStyle w:val="a0"/>
        <w:rPr>
          <w:rFonts w:hint="cs"/>
          <w:rtl/>
        </w:rPr>
      </w:pPr>
    </w:p>
    <w:p w14:paraId="43ED1A47" w14:textId="77777777" w:rsidR="00000000" w:rsidRDefault="00A92CBC">
      <w:pPr>
        <w:pStyle w:val="a0"/>
        <w:rPr>
          <w:rFonts w:hint="cs"/>
          <w:rtl/>
        </w:rPr>
      </w:pPr>
      <w:r>
        <w:rPr>
          <w:rFonts w:hint="cs"/>
          <w:rtl/>
        </w:rPr>
        <w:t>רבותי חברי הכנסת, פקודת הבטיחות בעבודה מסדירה את פעילותם ותקינותם של אמצעים טכניים ומכניים, קובעת בהם הוראות בטיחות, מגדירה את דרכי ה</w:t>
      </w:r>
      <w:r>
        <w:rPr>
          <w:rFonts w:hint="cs"/>
          <w:rtl/>
        </w:rPr>
        <w:t xml:space="preserve">פיקוח עליהם וקובעת מסמרות לגבי מידות ומשקולות. אך, לצערי, לא קיים כיום תקן ישראלי מחייב לעניין הדרגנועים, לא קיימת חובת שילוט אזהרה ליד הדרגנועים ואביזרי ההרמה ולא קיימת חובה לבדיקה תקופתית על-ידי גורם מוסמך של משרד העבודה, כפי שקיים לגבי מעליות. </w:t>
      </w:r>
    </w:p>
    <w:p w14:paraId="7A15DBD9" w14:textId="77777777" w:rsidR="00000000" w:rsidRDefault="00A92CBC">
      <w:pPr>
        <w:pStyle w:val="a0"/>
        <w:rPr>
          <w:rFonts w:hint="cs"/>
          <w:rtl/>
        </w:rPr>
      </w:pPr>
    </w:p>
    <w:p w14:paraId="33A00DAB" w14:textId="77777777" w:rsidR="00000000" w:rsidRDefault="00A92CBC">
      <w:pPr>
        <w:pStyle w:val="a0"/>
        <w:rPr>
          <w:rFonts w:hint="cs"/>
          <w:rtl/>
        </w:rPr>
      </w:pPr>
      <w:r>
        <w:rPr>
          <w:rFonts w:hint="cs"/>
          <w:rtl/>
        </w:rPr>
        <w:t>בארץ קי</w:t>
      </w:r>
      <w:r>
        <w:rPr>
          <w:rFonts w:hint="cs"/>
          <w:rtl/>
        </w:rPr>
        <w:t>ימים סוגים רבים של דרגנועים, אך אין אחידות באמצעי הבטיחות המותקנים בכל הדרגנועים, וקיומם תלוי בחברת הייצור שלהם. כך יוצא כי בהעדר אכיפה ראויה, הנובעת מהעדר הוראות חוק מפורשות, עושה חברת הדרגנועים את הבדיקות, הטיפולים והאחזקה מרצונה הטוב בלבד, והנושא לא מוס</w:t>
      </w:r>
      <w:r>
        <w:rPr>
          <w:rFonts w:hint="cs"/>
          <w:rtl/>
        </w:rPr>
        <w:t>דר בחקיקה.</w:t>
      </w:r>
    </w:p>
    <w:p w14:paraId="1E391A16" w14:textId="77777777" w:rsidR="00000000" w:rsidRDefault="00A92CBC">
      <w:pPr>
        <w:pStyle w:val="a0"/>
        <w:rPr>
          <w:rFonts w:hint="cs"/>
          <w:rtl/>
        </w:rPr>
      </w:pPr>
    </w:p>
    <w:p w14:paraId="0FAA83FA" w14:textId="77777777" w:rsidR="00000000" w:rsidRDefault="00A92CBC">
      <w:pPr>
        <w:pStyle w:val="a0"/>
        <w:rPr>
          <w:rFonts w:hint="cs"/>
          <w:rtl/>
        </w:rPr>
      </w:pPr>
      <w:r>
        <w:rPr>
          <w:rFonts w:hint="cs"/>
          <w:rtl/>
        </w:rPr>
        <w:t>גברתי היושבת-ראש, חברי חברי הכנסת, הצעת חוק זו היא ללא ספק מאותן הצעות חוק המחזקות את בטיחות הציבור, מבצרות את שלומו ויוצרות מרחב הגנה ראוי והולם בסביבה. ומי אם לא אנו, חברי הכנסת, מצווים במידה רבה לדאוג לשלומו של הציבור, לרווחתו ולבטיחותו?</w:t>
      </w:r>
    </w:p>
    <w:p w14:paraId="1B95DA53" w14:textId="77777777" w:rsidR="00000000" w:rsidRDefault="00A92CBC">
      <w:pPr>
        <w:pStyle w:val="a0"/>
        <w:rPr>
          <w:rFonts w:hint="cs"/>
          <w:rtl/>
        </w:rPr>
      </w:pPr>
    </w:p>
    <w:p w14:paraId="5EE56716" w14:textId="77777777" w:rsidR="00000000" w:rsidRDefault="00A92CBC">
      <w:pPr>
        <w:pStyle w:val="a0"/>
        <w:rPr>
          <w:rFonts w:hint="cs"/>
          <w:rtl/>
        </w:rPr>
      </w:pPr>
      <w:r>
        <w:rPr>
          <w:rFonts w:hint="cs"/>
          <w:rtl/>
        </w:rPr>
        <w:t>אנ</w:t>
      </w:r>
      <w:r>
        <w:rPr>
          <w:rFonts w:hint="cs"/>
          <w:rtl/>
        </w:rPr>
        <w:t>י שמח שלאחר דיונים אין-ספור בוועדת העבודה בהכנה לקריאה ראשונה הגיעו כל הצדדים, קרי משרד העבודה ומשרד המשפטים, להבנה ולהסכמה על חשיבות החוק, ופירות עבודתם הרי הם מונחים לפניכם.</w:t>
      </w:r>
    </w:p>
    <w:p w14:paraId="21B09508" w14:textId="77777777" w:rsidR="00000000" w:rsidRDefault="00A92CBC">
      <w:pPr>
        <w:pStyle w:val="a0"/>
        <w:rPr>
          <w:rFonts w:hint="cs"/>
          <w:rtl/>
        </w:rPr>
      </w:pPr>
    </w:p>
    <w:p w14:paraId="0E5205D0" w14:textId="77777777" w:rsidR="00000000" w:rsidRDefault="00A92CBC">
      <w:pPr>
        <w:pStyle w:val="a0"/>
        <w:rPr>
          <w:rtl/>
        </w:rPr>
      </w:pPr>
      <w:r>
        <w:rPr>
          <w:rFonts w:hint="cs"/>
          <w:rtl/>
        </w:rPr>
        <w:t>אני משוכנע כי חשיבות העניין הוסברה היטב, ועל כן אני מבקש - אומנם לא היום, אבל ב</w:t>
      </w:r>
      <w:r>
        <w:rPr>
          <w:rFonts w:hint="cs"/>
          <w:rtl/>
        </w:rPr>
        <w:t>מועד ההצבעה - לתמוך בהצעת החוק שהצעתי למען עם ישראל. תודה רבה.</w:t>
      </w:r>
    </w:p>
    <w:p w14:paraId="7BB5AEFC" w14:textId="77777777" w:rsidR="00000000" w:rsidRDefault="00A92CBC">
      <w:pPr>
        <w:pStyle w:val="af1"/>
        <w:rPr>
          <w:rFonts w:hint="cs"/>
          <w:rtl/>
        </w:rPr>
      </w:pPr>
    </w:p>
    <w:p w14:paraId="0407031F" w14:textId="77777777" w:rsidR="00000000" w:rsidRDefault="00A92CBC">
      <w:pPr>
        <w:pStyle w:val="af1"/>
        <w:rPr>
          <w:rtl/>
        </w:rPr>
      </w:pPr>
      <w:r>
        <w:rPr>
          <w:rtl/>
        </w:rPr>
        <w:t>היו"ר קולט אביטל:</w:t>
      </w:r>
    </w:p>
    <w:p w14:paraId="1C0F5C42" w14:textId="77777777" w:rsidR="00000000" w:rsidRDefault="00A92CBC">
      <w:pPr>
        <w:pStyle w:val="a0"/>
        <w:rPr>
          <w:rFonts w:hint="cs"/>
          <w:rtl/>
        </w:rPr>
      </w:pPr>
    </w:p>
    <w:p w14:paraId="145318F6" w14:textId="77777777" w:rsidR="00000000" w:rsidRDefault="00A92CBC">
      <w:pPr>
        <w:pStyle w:val="a0"/>
        <w:rPr>
          <w:rFonts w:hint="cs"/>
          <w:rtl/>
        </w:rPr>
      </w:pPr>
      <w:r>
        <w:rPr>
          <w:rFonts w:hint="cs"/>
          <w:rtl/>
        </w:rPr>
        <w:t>תודה רבה.</w:t>
      </w:r>
    </w:p>
    <w:p w14:paraId="52F145B2" w14:textId="77777777" w:rsidR="00000000" w:rsidRDefault="00A92CBC">
      <w:pPr>
        <w:pStyle w:val="a0"/>
        <w:rPr>
          <w:rFonts w:hint="cs"/>
          <w:rtl/>
        </w:rPr>
      </w:pPr>
    </w:p>
    <w:p w14:paraId="0D0B9D93" w14:textId="77777777" w:rsidR="00000000" w:rsidRDefault="00A92CBC">
      <w:pPr>
        <w:pStyle w:val="af0"/>
        <w:rPr>
          <w:rtl/>
        </w:rPr>
      </w:pPr>
      <w:r>
        <w:rPr>
          <w:rFonts w:hint="eastAsia"/>
          <w:rtl/>
        </w:rPr>
        <w:t>זאב</w:t>
      </w:r>
      <w:r>
        <w:rPr>
          <w:rtl/>
        </w:rPr>
        <w:t xml:space="preserve"> בוים (הליכוד):</w:t>
      </w:r>
    </w:p>
    <w:p w14:paraId="11A8D710" w14:textId="77777777" w:rsidR="00000000" w:rsidRDefault="00A92CBC">
      <w:pPr>
        <w:pStyle w:val="a0"/>
        <w:rPr>
          <w:rFonts w:hint="cs"/>
          <w:rtl/>
        </w:rPr>
      </w:pPr>
    </w:p>
    <w:p w14:paraId="154F3F4E" w14:textId="77777777" w:rsidR="00000000" w:rsidRDefault="00A92CBC">
      <w:pPr>
        <w:pStyle w:val="a0"/>
        <w:rPr>
          <w:rFonts w:hint="cs"/>
          <w:rtl/>
        </w:rPr>
      </w:pPr>
      <w:r>
        <w:rPr>
          <w:rFonts w:hint="cs"/>
          <w:rtl/>
        </w:rPr>
        <w:t>אפשר להצביע עכשיו.</w:t>
      </w:r>
    </w:p>
    <w:p w14:paraId="1C3C598C" w14:textId="77777777" w:rsidR="00000000" w:rsidRDefault="00A92CBC">
      <w:pPr>
        <w:pStyle w:val="a0"/>
        <w:rPr>
          <w:rFonts w:hint="cs"/>
          <w:rtl/>
        </w:rPr>
      </w:pPr>
    </w:p>
    <w:p w14:paraId="52440AE7" w14:textId="77777777" w:rsidR="00000000" w:rsidRDefault="00A92CBC">
      <w:pPr>
        <w:pStyle w:val="af1"/>
        <w:rPr>
          <w:rtl/>
        </w:rPr>
      </w:pPr>
      <w:r>
        <w:rPr>
          <w:rFonts w:hint="eastAsia"/>
          <w:rtl/>
        </w:rPr>
        <w:t>היו</w:t>
      </w:r>
      <w:r>
        <w:rPr>
          <w:rtl/>
        </w:rPr>
        <w:t>"ר קולט אביטל:</w:t>
      </w:r>
    </w:p>
    <w:p w14:paraId="17631EDB" w14:textId="77777777" w:rsidR="00000000" w:rsidRDefault="00A92CBC">
      <w:pPr>
        <w:pStyle w:val="a0"/>
        <w:rPr>
          <w:rFonts w:hint="cs"/>
          <w:rtl/>
        </w:rPr>
      </w:pPr>
    </w:p>
    <w:p w14:paraId="50A3705B" w14:textId="77777777" w:rsidR="00000000" w:rsidRDefault="00A92CBC">
      <w:pPr>
        <w:pStyle w:val="a0"/>
        <w:rPr>
          <w:rFonts w:hint="cs"/>
          <w:rtl/>
        </w:rPr>
      </w:pPr>
      <w:r>
        <w:rPr>
          <w:rFonts w:hint="cs"/>
          <w:rtl/>
        </w:rPr>
        <w:t>חבר הכנסת דהאמשה רוצה לדבר. הוא יצא.</w:t>
      </w:r>
    </w:p>
    <w:p w14:paraId="291A20C3" w14:textId="77777777" w:rsidR="00000000" w:rsidRDefault="00A92CBC">
      <w:pPr>
        <w:pStyle w:val="a0"/>
        <w:rPr>
          <w:rFonts w:hint="cs"/>
          <w:rtl/>
        </w:rPr>
      </w:pPr>
    </w:p>
    <w:p w14:paraId="6A679A2D" w14:textId="77777777" w:rsidR="00000000" w:rsidRDefault="00A92CBC">
      <w:pPr>
        <w:pStyle w:val="a0"/>
        <w:rPr>
          <w:rFonts w:hint="cs"/>
          <w:rtl/>
        </w:rPr>
      </w:pPr>
      <w:r>
        <w:rPr>
          <w:rFonts w:hint="cs"/>
          <w:rtl/>
        </w:rPr>
        <w:t>אמרנו שההצבעה תהיה במועד אחר.</w:t>
      </w:r>
    </w:p>
    <w:p w14:paraId="2392992D" w14:textId="77777777" w:rsidR="00000000" w:rsidRDefault="00A92CBC">
      <w:pPr>
        <w:pStyle w:val="a2"/>
        <w:rPr>
          <w:rFonts w:hint="cs"/>
          <w:rtl/>
        </w:rPr>
      </w:pPr>
    </w:p>
    <w:p w14:paraId="4A0B0B3E" w14:textId="77777777" w:rsidR="00000000" w:rsidRDefault="00A92CBC">
      <w:pPr>
        <w:pStyle w:val="a0"/>
        <w:rPr>
          <w:rFonts w:hint="cs"/>
          <w:rtl/>
        </w:rPr>
      </w:pPr>
    </w:p>
    <w:p w14:paraId="24BB36B2" w14:textId="77777777" w:rsidR="00000000" w:rsidRDefault="00A92CBC">
      <w:pPr>
        <w:pStyle w:val="a2"/>
        <w:rPr>
          <w:rFonts w:hint="cs"/>
          <w:rtl/>
        </w:rPr>
      </w:pPr>
      <w:bookmarkStart w:id="638" w:name="_Toc104196706"/>
      <w:r>
        <w:rPr>
          <w:rFonts w:hint="cs"/>
          <w:rtl/>
        </w:rPr>
        <w:t xml:space="preserve">הצעת ועדת הכלכלה בדבר חלוקת הצעת </w:t>
      </w:r>
      <w:r>
        <w:rPr>
          <w:rFonts w:hint="cs"/>
          <w:rtl/>
        </w:rPr>
        <w:t xml:space="preserve">חוק המדיניות הכלכלית </w:t>
      </w:r>
      <w:r>
        <w:rPr>
          <w:rtl/>
        </w:rPr>
        <w:br/>
      </w:r>
      <w:r>
        <w:rPr>
          <w:rFonts w:hint="cs"/>
          <w:rtl/>
        </w:rPr>
        <w:t>לשנת הכספים 2005 (תיקוני  חקיקה), התשס"ה-2005</w:t>
      </w:r>
      <w:bookmarkEnd w:id="638"/>
    </w:p>
    <w:p w14:paraId="3D2E1717" w14:textId="77777777" w:rsidR="00000000" w:rsidRDefault="00A92CBC">
      <w:pPr>
        <w:pStyle w:val="a0"/>
        <w:rPr>
          <w:rFonts w:hint="cs"/>
          <w:rtl/>
        </w:rPr>
      </w:pPr>
      <w:r>
        <w:rPr>
          <w:rtl/>
        </w:rPr>
        <w:t>[נספחות.]</w:t>
      </w:r>
    </w:p>
    <w:p w14:paraId="2C38B1B0" w14:textId="77777777" w:rsidR="00000000" w:rsidRDefault="00A92CBC">
      <w:pPr>
        <w:pStyle w:val="af1"/>
        <w:rPr>
          <w:rFonts w:hint="cs"/>
          <w:rtl/>
        </w:rPr>
      </w:pPr>
    </w:p>
    <w:p w14:paraId="160568BC" w14:textId="77777777" w:rsidR="00000000" w:rsidRDefault="00A92CBC">
      <w:pPr>
        <w:pStyle w:val="af1"/>
        <w:rPr>
          <w:rtl/>
        </w:rPr>
      </w:pPr>
      <w:r>
        <w:rPr>
          <w:rFonts w:hint="eastAsia"/>
          <w:rtl/>
        </w:rPr>
        <w:t>היו</w:t>
      </w:r>
      <w:r>
        <w:rPr>
          <w:rtl/>
        </w:rPr>
        <w:t>"ר קולט אביטל:</w:t>
      </w:r>
    </w:p>
    <w:p w14:paraId="688FA5D3" w14:textId="77777777" w:rsidR="00000000" w:rsidRDefault="00A92CBC">
      <w:pPr>
        <w:pStyle w:val="a0"/>
        <w:rPr>
          <w:rFonts w:hint="cs"/>
          <w:rtl/>
        </w:rPr>
      </w:pPr>
    </w:p>
    <w:p w14:paraId="69D96BF6" w14:textId="77777777" w:rsidR="00000000" w:rsidRDefault="00A92CBC">
      <w:pPr>
        <w:pStyle w:val="a0"/>
        <w:rPr>
          <w:rFonts w:hint="cs"/>
          <w:rtl/>
        </w:rPr>
      </w:pPr>
      <w:r>
        <w:rPr>
          <w:rFonts w:hint="cs"/>
          <w:rtl/>
        </w:rPr>
        <w:t>נעבור לאישור החלטה לפי סעיף 121 לתקנון הכנסת בדבר חלוקת הצעת חוק המדיניות הכלכלית לשנת הכספים 2005 (תיקוני חקיקה), התשס"ה-2005. יושב-ראש ועדת הכלכלה, חבר הכנס</w:t>
      </w:r>
      <w:r>
        <w:rPr>
          <w:rFonts w:hint="cs"/>
          <w:rtl/>
        </w:rPr>
        <w:t>ת אמנון כהן, בבקשה.</w:t>
      </w:r>
    </w:p>
    <w:p w14:paraId="550FB42D" w14:textId="77777777" w:rsidR="00000000" w:rsidRDefault="00A92CBC">
      <w:pPr>
        <w:pStyle w:val="a0"/>
        <w:rPr>
          <w:rFonts w:hint="cs"/>
          <w:rtl/>
        </w:rPr>
      </w:pPr>
    </w:p>
    <w:p w14:paraId="56800D32" w14:textId="77777777" w:rsidR="00000000" w:rsidRDefault="00A92CBC">
      <w:pPr>
        <w:pStyle w:val="a"/>
        <w:rPr>
          <w:rtl/>
        </w:rPr>
      </w:pPr>
      <w:bookmarkStart w:id="639" w:name="FS000000495T23_03_2005_19_19_17"/>
      <w:bookmarkStart w:id="640" w:name="_Toc104196707"/>
      <w:bookmarkEnd w:id="639"/>
      <w:r>
        <w:rPr>
          <w:rFonts w:hint="eastAsia"/>
          <w:rtl/>
        </w:rPr>
        <w:t>אמנון</w:t>
      </w:r>
      <w:r>
        <w:rPr>
          <w:rtl/>
        </w:rPr>
        <w:t xml:space="preserve"> כהן (יו"ר ועדת הכלכלה):</w:t>
      </w:r>
      <w:bookmarkEnd w:id="640"/>
    </w:p>
    <w:p w14:paraId="098711C2" w14:textId="77777777" w:rsidR="00000000" w:rsidRDefault="00A92CBC">
      <w:pPr>
        <w:pStyle w:val="a0"/>
        <w:rPr>
          <w:rFonts w:hint="cs"/>
          <w:rtl/>
        </w:rPr>
      </w:pPr>
    </w:p>
    <w:p w14:paraId="1DC0E3BF" w14:textId="77777777" w:rsidR="00000000" w:rsidRDefault="00A92CBC">
      <w:pPr>
        <w:pStyle w:val="a0"/>
        <w:ind w:firstLine="0"/>
        <w:rPr>
          <w:rFonts w:hint="cs"/>
          <w:rtl/>
        </w:rPr>
      </w:pPr>
      <w:r>
        <w:rPr>
          <w:rFonts w:hint="cs"/>
          <w:rtl/>
        </w:rPr>
        <w:tab/>
        <w:t>גברתי היושבת-ראש, חברי חברי הכנסת, נציג הממשלה נמצא אתנו כאן.</w:t>
      </w:r>
    </w:p>
    <w:p w14:paraId="0BEDC692" w14:textId="77777777" w:rsidR="00000000" w:rsidRDefault="00A92CBC">
      <w:pPr>
        <w:pStyle w:val="a0"/>
        <w:ind w:firstLine="0"/>
        <w:rPr>
          <w:rFonts w:hint="cs"/>
          <w:rtl/>
        </w:rPr>
      </w:pPr>
    </w:p>
    <w:p w14:paraId="3BE77AA6" w14:textId="77777777" w:rsidR="00000000" w:rsidRDefault="00A92CBC">
      <w:pPr>
        <w:pStyle w:val="af0"/>
        <w:rPr>
          <w:rtl/>
        </w:rPr>
      </w:pPr>
      <w:r>
        <w:rPr>
          <w:rFonts w:hint="eastAsia"/>
          <w:rtl/>
        </w:rPr>
        <w:t>קריאה</w:t>
      </w:r>
      <w:r>
        <w:rPr>
          <w:rtl/>
        </w:rPr>
        <w:t>:</w:t>
      </w:r>
    </w:p>
    <w:p w14:paraId="3A590134" w14:textId="77777777" w:rsidR="00000000" w:rsidRDefault="00A92CBC">
      <w:pPr>
        <w:pStyle w:val="a0"/>
        <w:rPr>
          <w:rFonts w:hint="cs"/>
          <w:rtl/>
        </w:rPr>
      </w:pPr>
    </w:p>
    <w:p w14:paraId="03900C00" w14:textId="77777777" w:rsidR="00000000" w:rsidRDefault="00A92CBC">
      <w:pPr>
        <w:pStyle w:val="a0"/>
        <w:rPr>
          <w:rFonts w:hint="cs"/>
          <w:rtl/>
        </w:rPr>
      </w:pPr>
      <w:r>
        <w:rPr>
          <w:rFonts w:hint="cs"/>
          <w:rtl/>
        </w:rPr>
        <w:t>- - -</w:t>
      </w:r>
    </w:p>
    <w:p w14:paraId="482902E3" w14:textId="77777777" w:rsidR="00000000" w:rsidRDefault="00A92CBC">
      <w:pPr>
        <w:pStyle w:val="a0"/>
        <w:rPr>
          <w:rFonts w:hint="cs"/>
          <w:rtl/>
        </w:rPr>
      </w:pPr>
    </w:p>
    <w:p w14:paraId="6860A2B7" w14:textId="77777777" w:rsidR="00000000" w:rsidRDefault="00A92CBC">
      <w:pPr>
        <w:pStyle w:val="-"/>
        <w:rPr>
          <w:rtl/>
        </w:rPr>
      </w:pPr>
      <w:bookmarkStart w:id="641" w:name="FS000000495T23_03_2005_19_19_46C"/>
      <w:bookmarkEnd w:id="641"/>
      <w:r>
        <w:rPr>
          <w:rFonts w:hint="eastAsia"/>
          <w:rtl/>
        </w:rPr>
        <w:t>אמנון</w:t>
      </w:r>
      <w:r>
        <w:rPr>
          <w:rtl/>
        </w:rPr>
        <w:t xml:space="preserve"> כהן (יו"ר ועדת הכלכלה):</w:t>
      </w:r>
    </w:p>
    <w:p w14:paraId="5E4F4808" w14:textId="77777777" w:rsidR="00000000" w:rsidRDefault="00A92CBC">
      <w:pPr>
        <w:pStyle w:val="a0"/>
        <w:rPr>
          <w:rFonts w:hint="cs"/>
          <w:rtl/>
        </w:rPr>
      </w:pPr>
    </w:p>
    <w:p w14:paraId="228B36EC" w14:textId="77777777" w:rsidR="00000000" w:rsidRDefault="00A92CBC">
      <w:pPr>
        <w:pStyle w:val="a0"/>
        <w:rPr>
          <w:rFonts w:hint="cs"/>
          <w:rtl/>
        </w:rPr>
      </w:pPr>
      <w:r>
        <w:rPr>
          <w:rFonts w:hint="cs"/>
          <w:rtl/>
        </w:rPr>
        <w:t>בוודאי, צריך להצביע.</w:t>
      </w:r>
    </w:p>
    <w:p w14:paraId="51C6B14F" w14:textId="77777777" w:rsidR="00000000" w:rsidRDefault="00A92CBC">
      <w:pPr>
        <w:pStyle w:val="a0"/>
        <w:rPr>
          <w:rFonts w:hint="cs"/>
          <w:rtl/>
        </w:rPr>
      </w:pPr>
    </w:p>
    <w:p w14:paraId="4E8CF8AB" w14:textId="77777777" w:rsidR="00000000" w:rsidRDefault="00A92CBC">
      <w:pPr>
        <w:pStyle w:val="af0"/>
        <w:rPr>
          <w:rtl/>
        </w:rPr>
      </w:pPr>
      <w:r>
        <w:rPr>
          <w:rFonts w:hint="eastAsia"/>
          <w:rtl/>
        </w:rPr>
        <w:t>יצחק</w:t>
      </w:r>
      <w:r>
        <w:rPr>
          <w:rtl/>
        </w:rPr>
        <w:t xml:space="preserve"> כהן (ש"ס):</w:t>
      </w:r>
    </w:p>
    <w:p w14:paraId="112C9137" w14:textId="77777777" w:rsidR="00000000" w:rsidRDefault="00A92CBC">
      <w:pPr>
        <w:pStyle w:val="a0"/>
        <w:rPr>
          <w:rFonts w:hint="cs"/>
          <w:rtl/>
        </w:rPr>
      </w:pPr>
    </w:p>
    <w:p w14:paraId="75CB9D54" w14:textId="77777777" w:rsidR="00000000" w:rsidRDefault="00A92CBC">
      <w:pPr>
        <w:pStyle w:val="a0"/>
        <w:rPr>
          <w:rFonts w:hint="cs"/>
          <w:rtl/>
        </w:rPr>
      </w:pPr>
      <w:r>
        <w:rPr>
          <w:rFonts w:hint="cs"/>
          <w:rtl/>
        </w:rPr>
        <w:t>תצביע, ואחרי זה נדבר.</w:t>
      </w:r>
    </w:p>
    <w:p w14:paraId="1F5FA21E" w14:textId="77777777" w:rsidR="00000000" w:rsidRDefault="00A92CBC">
      <w:pPr>
        <w:pStyle w:val="a0"/>
        <w:rPr>
          <w:rFonts w:hint="cs"/>
          <w:rtl/>
        </w:rPr>
      </w:pPr>
    </w:p>
    <w:p w14:paraId="32DB2374" w14:textId="77777777" w:rsidR="00000000" w:rsidRDefault="00A92CBC">
      <w:pPr>
        <w:pStyle w:val="-"/>
        <w:rPr>
          <w:rtl/>
        </w:rPr>
      </w:pPr>
      <w:bookmarkStart w:id="642" w:name="FS000000495T23_03_2005_19_20_12C"/>
      <w:bookmarkEnd w:id="642"/>
      <w:r>
        <w:rPr>
          <w:rFonts w:hint="eastAsia"/>
          <w:rtl/>
        </w:rPr>
        <w:t>אמנון</w:t>
      </w:r>
      <w:r>
        <w:rPr>
          <w:rtl/>
        </w:rPr>
        <w:t xml:space="preserve"> כהן (יו"ר ועדת הכלכלה):</w:t>
      </w:r>
    </w:p>
    <w:p w14:paraId="1BEBE8B8" w14:textId="77777777" w:rsidR="00000000" w:rsidRDefault="00A92CBC">
      <w:pPr>
        <w:pStyle w:val="a0"/>
        <w:rPr>
          <w:rFonts w:hint="cs"/>
          <w:rtl/>
        </w:rPr>
      </w:pPr>
    </w:p>
    <w:p w14:paraId="444B8A93" w14:textId="77777777" w:rsidR="00000000" w:rsidRDefault="00A92CBC">
      <w:pPr>
        <w:pStyle w:val="a0"/>
        <w:rPr>
          <w:rFonts w:hint="cs"/>
          <w:rtl/>
        </w:rPr>
      </w:pPr>
      <w:r>
        <w:rPr>
          <w:rFonts w:hint="cs"/>
          <w:rtl/>
        </w:rPr>
        <w:t>א</w:t>
      </w:r>
      <w:r>
        <w:rPr>
          <w:rFonts w:hint="cs"/>
          <w:rtl/>
        </w:rPr>
        <w:t>נחנו לא נוהגים בוועדות להצביע קודם. היו הצעות כאלה של חברי כנסת: קודם נצביע, ואחר כך ננמק. קודם ננמק, נשמע, ואם, כבוד חבר הכנסת יצחק כהן, תרצה להצביע נגד - אתה רשאי, כי אתה באופוזיציה.</w:t>
      </w:r>
    </w:p>
    <w:p w14:paraId="210FF7EE" w14:textId="77777777" w:rsidR="00000000" w:rsidRDefault="00A92CBC">
      <w:pPr>
        <w:pStyle w:val="a0"/>
        <w:rPr>
          <w:rFonts w:hint="cs"/>
          <w:rtl/>
        </w:rPr>
      </w:pPr>
    </w:p>
    <w:p w14:paraId="7CA726B8" w14:textId="77777777" w:rsidR="00000000" w:rsidRDefault="00A92CBC">
      <w:pPr>
        <w:pStyle w:val="a0"/>
        <w:rPr>
          <w:rtl/>
        </w:rPr>
      </w:pPr>
      <w:r>
        <w:rPr>
          <w:rFonts w:hint="cs"/>
          <w:rtl/>
        </w:rPr>
        <w:t xml:space="preserve">החלטה </w:t>
      </w:r>
      <w:r>
        <w:rPr>
          <w:rtl/>
        </w:rPr>
        <w:t>ב</w:t>
      </w:r>
      <w:r>
        <w:rPr>
          <w:rFonts w:hint="cs"/>
          <w:rtl/>
        </w:rPr>
        <w:t>דבר</w:t>
      </w:r>
      <w:r>
        <w:rPr>
          <w:rtl/>
        </w:rPr>
        <w:t xml:space="preserve"> </w:t>
      </w:r>
      <w:r>
        <w:rPr>
          <w:rFonts w:hint="cs"/>
          <w:rtl/>
        </w:rPr>
        <w:t>חלוקת הצעת חוק המדיניות הכלכלית לשנת הכספים 2005 (תיקוני חק</w:t>
      </w:r>
      <w:r>
        <w:rPr>
          <w:rFonts w:hint="cs"/>
          <w:rtl/>
        </w:rPr>
        <w:t>יקה) התשס"ה</w:t>
      </w:r>
      <w:r>
        <w:rPr>
          <w:rtl/>
        </w:rPr>
        <w:t>–</w:t>
      </w:r>
      <w:r>
        <w:rPr>
          <w:rFonts w:hint="cs"/>
          <w:rtl/>
        </w:rPr>
        <w:t>200</w:t>
      </w:r>
      <w:r>
        <w:rPr>
          <w:rtl/>
        </w:rPr>
        <w:t>5</w:t>
      </w:r>
      <w:r>
        <w:rPr>
          <w:rFonts w:hint="cs"/>
          <w:rtl/>
        </w:rPr>
        <w:t>, לפ</w:t>
      </w:r>
      <w:r>
        <w:rPr>
          <w:rtl/>
        </w:rPr>
        <w:t>י</w:t>
      </w:r>
      <w:r>
        <w:rPr>
          <w:rFonts w:hint="cs"/>
          <w:rtl/>
        </w:rPr>
        <w:t xml:space="preserve"> סעיף 121 לתקנון הכנסת </w:t>
      </w:r>
      <w:r>
        <w:rPr>
          <w:rtl/>
        </w:rPr>
        <w:t>–</w:t>
      </w:r>
      <w:r>
        <w:rPr>
          <w:rFonts w:hint="cs"/>
          <w:rtl/>
        </w:rPr>
        <w:t xml:space="preserve">  </w:t>
      </w:r>
      <w:r>
        <w:rPr>
          <w:rtl/>
        </w:rPr>
        <w:t>ע</w:t>
      </w:r>
      <w:r>
        <w:rPr>
          <w:rFonts w:hint="cs"/>
          <w:rtl/>
        </w:rPr>
        <w:t>ל-פי הצעת ועדת הכלכלה מחליטה הכנסת, בהתאם להוראות סעיף 121 לתקנון הכנסת, להרשות לוועדת הכלכלה, שאליה הועברו לדיון ולהכנה לקריאה השנייה ול</w:t>
      </w:r>
      <w:r>
        <w:rPr>
          <w:rtl/>
        </w:rPr>
        <w:t>ק</w:t>
      </w:r>
      <w:r>
        <w:rPr>
          <w:rFonts w:hint="cs"/>
          <w:rtl/>
        </w:rPr>
        <w:t>ריאה השלישית חלקים מהצעת חוק המדיניות הכלכלית לשנת הכספים 2005 (תיקוני</w:t>
      </w:r>
      <w:r>
        <w:rPr>
          <w:rFonts w:hint="cs"/>
          <w:rtl/>
        </w:rPr>
        <w:t xml:space="preserve"> חקיקה), התשס"ה-2005, ובכללם סעיף 60 מתוך פרק י"ג: שונות, לא להביא לקריאה שנייה ולקריאה שלישית, בשלב זה, את סעיף 60 בהצעת החוק האמורה.</w:t>
      </w:r>
    </w:p>
    <w:p w14:paraId="33856911" w14:textId="77777777" w:rsidR="00000000" w:rsidRDefault="00A92CBC">
      <w:pPr>
        <w:pStyle w:val="a0"/>
        <w:rPr>
          <w:rFonts w:hint="cs"/>
          <w:rtl/>
        </w:rPr>
      </w:pPr>
    </w:p>
    <w:p w14:paraId="201C6D58" w14:textId="77777777" w:rsidR="00000000" w:rsidRDefault="00A92CBC">
      <w:pPr>
        <w:pStyle w:val="a0"/>
        <w:rPr>
          <w:rFonts w:hint="cs"/>
          <w:rtl/>
        </w:rPr>
      </w:pPr>
      <w:r>
        <w:rPr>
          <w:rFonts w:hint="cs"/>
          <w:rtl/>
        </w:rPr>
        <w:t xml:space="preserve">לפי התקנון אני חייב להסביר במה מדובר, חבר הכנסת כהן. </w:t>
      </w:r>
    </w:p>
    <w:p w14:paraId="7D9B9D56" w14:textId="77777777" w:rsidR="00000000" w:rsidRDefault="00A92CBC">
      <w:pPr>
        <w:pStyle w:val="a0"/>
        <w:rPr>
          <w:rFonts w:hint="cs"/>
          <w:rtl/>
        </w:rPr>
      </w:pPr>
    </w:p>
    <w:p w14:paraId="55EFDA50" w14:textId="77777777" w:rsidR="00000000" w:rsidRDefault="00A92CBC">
      <w:pPr>
        <w:pStyle w:val="af0"/>
        <w:rPr>
          <w:rtl/>
        </w:rPr>
      </w:pPr>
      <w:r>
        <w:rPr>
          <w:rFonts w:hint="eastAsia"/>
          <w:rtl/>
        </w:rPr>
        <w:t>יצחק</w:t>
      </w:r>
      <w:r>
        <w:rPr>
          <w:rtl/>
        </w:rPr>
        <w:t xml:space="preserve"> כהן (ש"ס):</w:t>
      </w:r>
    </w:p>
    <w:p w14:paraId="6D970275" w14:textId="77777777" w:rsidR="00000000" w:rsidRDefault="00A92CBC">
      <w:pPr>
        <w:pStyle w:val="a0"/>
        <w:rPr>
          <w:rFonts w:hint="cs"/>
          <w:rtl/>
        </w:rPr>
      </w:pPr>
    </w:p>
    <w:p w14:paraId="554622B6" w14:textId="77777777" w:rsidR="00000000" w:rsidRDefault="00A92CBC">
      <w:pPr>
        <w:pStyle w:val="a0"/>
        <w:rPr>
          <w:rFonts w:hint="cs"/>
          <w:rtl/>
        </w:rPr>
      </w:pPr>
      <w:r>
        <w:rPr>
          <w:rFonts w:hint="cs"/>
          <w:rtl/>
        </w:rPr>
        <w:t xml:space="preserve">הבנו, הבנו. </w:t>
      </w:r>
    </w:p>
    <w:p w14:paraId="7EAE82A5" w14:textId="77777777" w:rsidR="00000000" w:rsidRDefault="00A92CBC">
      <w:pPr>
        <w:pStyle w:val="a0"/>
        <w:rPr>
          <w:rFonts w:hint="cs"/>
          <w:rtl/>
        </w:rPr>
      </w:pPr>
    </w:p>
    <w:p w14:paraId="07D6EEAD" w14:textId="77777777" w:rsidR="00000000" w:rsidRDefault="00A92CBC">
      <w:pPr>
        <w:pStyle w:val="-"/>
        <w:rPr>
          <w:rtl/>
        </w:rPr>
      </w:pPr>
      <w:bookmarkStart w:id="643" w:name="FS000000495T23_03_2005_19_02_46"/>
      <w:bookmarkStart w:id="644" w:name="FS000000495T23_03_2005_19_02_50C"/>
      <w:bookmarkEnd w:id="643"/>
      <w:bookmarkEnd w:id="644"/>
      <w:r>
        <w:rPr>
          <w:rtl/>
        </w:rPr>
        <w:t>אמנון כהן (יו"ר ועדת הכלכלה):</w:t>
      </w:r>
    </w:p>
    <w:p w14:paraId="5B8F2AB4" w14:textId="77777777" w:rsidR="00000000" w:rsidRDefault="00A92CBC">
      <w:pPr>
        <w:pStyle w:val="a0"/>
        <w:rPr>
          <w:rtl/>
        </w:rPr>
      </w:pPr>
    </w:p>
    <w:p w14:paraId="1E661CA6" w14:textId="77777777" w:rsidR="00000000" w:rsidRDefault="00A92CBC">
      <w:pPr>
        <w:pStyle w:val="a0"/>
        <w:rPr>
          <w:rFonts w:hint="cs"/>
          <w:rtl/>
        </w:rPr>
      </w:pPr>
      <w:r>
        <w:rPr>
          <w:rFonts w:hint="cs"/>
          <w:rtl/>
        </w:rPr>
        <w:t>אני</w:t>
      </w:r>
      <w:r>
        <w:rPr>
          <w:rFonts w:hint="cs"/>
          <w:rtl/>
        </w:rPr>
        <w:t xml:space="preserve"> אסביר מה אומר בכלל סעיף 60, שאתה תצביע או בעדו או נגדו, להסיר אותו ולפצל אותו מחוק ההסדרים, כי הוועדה ביקשה לפצל. </w:t>
      </w:r>
    </w:p>
    <w:p w14:paraId="4E65DD4D" w14:textId="77777777" w:rsidR="00000000" w:rsidRDefault="00A92CBC">
      <w:pPr>
        <w:pStyle w:val="a0"/>
        <w:rPr>
          <w:rFonts w:hint="cs"/>
          <w:rtl/>
        </w:rPr>
      </w:pPr>
    </w:p>
    <w:p w14:paraId="34E7BA60" w14:textId="77777777" w:rsidR="00000000" w:rsidRDefault="00A92CBC">
      <w:pPr>
        <w:pStyle w:val="a0"/>
        <w:rPr>
          <w:rFonts w:hint="cs"/>
          <w:rtl/>
        </w:rPr>
      </w:pPr>
      <w:r>
        <w:rPr>
          <w:rtl/>
        </w:rPr>
        <w:t>ס</w:t>
      </w:r>
      <w:r>
        <w:rPr>
          <w:rFonts w:hint="cs"/>
          <w:rtl/>
        </w:rPr>
        <w:t>עיף 60 בהצעת חוק המדיניות הכלכלי</w:t>
      </w:r>
      <w:r>
        <w:rPr>
          <w:rtl/>
        </w:rPr>
        <w:t>ת</w:t>
      </w:r>
      <w:r>
        <w:rPr>
          <w:rFonts w:hint="cs"/>
          <w:rtl/>
        </w:rPr>
        <w:t xml:space="preserve"> </w:t>
      </w:r>
      <w:r>
        <w:rPr>
          <w:rtl/>
        </w:rPr>
        <w:t>ל</w:t>
      </w:r>
      <w:r>
        <w:rPr>
          <w:rFonts w:hint="cs"/>
          <w:rtl/>
        </w:rPr>
        <w:t>ש</w:t>
      </w:r>
      <w:r>
        <w:rPr>
          <w:rtl/>
        </w:rPr>
        <w:t>נ</w:t>
      </w:r>
      <w:r>
        <w:rPr>
          <w:rFonts w:hint="cs"/>
          <w:rtl/>
        </w:rPr>
        <w:t>ת הכספים 2005 (תיקוני חקיקה)</w:t>
      </w:r>
      <w:r>
        <w:rPr>
          <w:rtl/>
        </w:rPr>
        <w:t>, ה</w:t>
      </w:r>
      <w:r>
        <w:rPr>
          <w:rFonts w:hint="cs"/>
          <w:rtl/>
        </w:rPr>
        <w:t>תשס"ה</w:t>
      </w:r>
      <w:r>
        <w:rPr>
          <w:rtl/>
        </w:rPr>
        <w:t>–2005</w:t>
      </w:r>
      <w:r>
        <w:rPr>
          <w:rFonts w:hint="cs"/>
          <w:rtl/>
        </w:rPr>
        <w:t>, עניינו תיקון לסעיף 3 בחוק ההגבלים העסקיים, התשמ"ח-1988. סע</w:t>
      </w:r>
      <w:r>
        <w:rPr>
          <w:rFonts w:hint="cs"/>
          <w:rtl/>
        </w:rPr>
        <w:t>יף 3 האמור קובע רשימת הסדרים שלא ייחשבו הסדרים כובלים, ובכלל זה גם הסדר שכל כבילותיו נוגעות לגידול ולשיווק של תוצרת חקלאית מגידול מקומי,</w:t>
      </w:r>
      <w:r>
        <w:rPr>
          <w:rtl/>
        </w:rPr>
        <w:t xml:space="preserve"> </w:t>
      </w:r>
      <w:r>
        <w:rPr>
          <w:rFonts w:hint="cs"/>
          <w:rtl/>
        </w:rPr>
        <w:t>אם כל הצדדים להסדר הם המגדלים או המשווקים בסיטונות.</w:t>
      </w:r>
    </w:p>
    <w:p w14:paraId="38E5C1D4" w14:textId="77777777" w:rsidR="00000000" w:rsidRDefault="00A92CBC">
      <w:pPr>
        <w:pStyle w:val="a0"/>
        <w:rPr>
          <w:rtl/>
        </w:rPr>
      </w:pPr>
      <w:r>
        <w:rPr>
          <w:rFonts w:hint="cs"/>
          <w:rtl/>
        </w:rPr>
        <w:t xml:space="preserve"> </w:t>
      </w:r>
    </w:p>
    <w:p w14:paraId="6149AA65" w14:textId="77777777" w:rsidR="00000000" w:rsidRDefault="00A92CBC">
      <w:pPr>
        <w:pStyle w:val="a0"/>
        <w:rPr>
          <w:rFonts w:hint="cs"/>
          <w:rtl/>
        </w:rPr>
      </w:pPr>
      <w:r>
        <w:rPr>
          <w:rtl/>
        </w:rPr>
        <w:t>ב</w:t>
      </w:r>
      <w:r>
        <w:rPr>
          <w:rFonts w:hint="cs"/>
          <w:rtl/>
        </w:rPr>
        <w:t>התאם לסעיף 60 בהצעת החוק, רק הסדר שכל כבילותיו נוגעות לגידול ולש</w:t>
      </w:r>
      <w:r>
        <w:rPr>
          <w:rFonts w:hint="cs"/>
          <w:rtl/>
        </w:rPr>
        <w:t>יווק של תוצרת חקלאית, ואשר עיקר עיסוקם של הצדדים בו הוא גידול התוצרת החקלאית, שאליה נוגע ההסדר האמור, לא ייחשב הסדר כובל.</w:t>
      </w:r>
    </w:p>
    <w:p w14:paraId="621AD05D" w14:textId="77777777" w:rsidR="00000000" w:rsidRDefault="00A92CBC">
      <w:pPr>
        <w:pStyle w:val="a0"/>
        <w:rPr>
          <w:rtl/>
        </w:rPr>
      </w:pPr>
    </w:p>
    <w:p w14:paraId="39B85A4D" w14:textId="77777777" w:rsidR="00000000" w:rsidRDefault="00A92CBC">
      <w:pPr>
        <w:pStyle w:val="a0"/>
        <w:rPr>
          <w:rFonts w:hint="cs"/>
          <w:rtl/>
        </w:rPr>
      </w:pPr>
      <w:r>
        <w:rPr>
          <w:rFonts w:hint="cs"/>
          <w:rtl/>
        </w:rPr>
        <w:t>מאחר שמדובר בנוש</w:t>
      </w:r>
      <w:r>
        <w:rPr>
          <w:rtl/>
        </w:rPr>
        <w:t>א</w:t>
      </w:r>
      <w:r>
        <w:rPr>
          <w:rFonts w:hint="cs"/>
          <w:rtl/>
        </w:rPr>
        <w:t xml:space="preserve"> שנטען כי עלולות להיות לו השפעות רוחביות, ובכללן גם פגיעה בחקלאים, וכתוצאה מכך בחקלאות </w:t>
      </w:r>
      <w:r>
        <w:rPr>
          <w:rtl/>
        </w:rPr>
        <w:t>ב</w:t>
      </w:r>
      <w:r>
        <w:rPr>
          <w:rFonts w:hint="cs"/>
          <w:rtl/>
        </w:rPr>
        <w:t>מדינת ישראל, החליטה הוועדה ל</w:t>
      </w:r>
      <w:r>
        <w:rPr>
          <w:rFonts w:hint="cs"/>
          <w:rtl/>
        </w:rPr>
        <w:t>בקש את חלוקת הצעת החוק, כך שהוא לא יובא לדיון ולהצבעה בקריאה שנייה ובקריאה שלישית יחד עם הצעת החוק.</w:t>
      </w:r>
    </w:p>
    <w:p w14:paraId="706CFFA1" w14:textId="77777777" w:rsidR="00000000" w:rsidRDefault="00A92CBC">
      <w:pPr>
        <w:pStyle w:val="a0"/>
        <w:rPr>
          <w:rtl/>
        </w:rPr>
      </w:pPr>
    </w:p>
    <w:p w14:paraId="2097C484" w14:textId="77777777" w:rsidR="00000000" w:rsidRDefault="00A92CBC">
      <w:pPr>
        <w:pStyle w:val="a0"/>
        <w:rPr>
          <w:rFonts w:hint="cs"/>
          <w:rtl/>
        </w:rPr>
      </w:pPr>
      <w:r>
        <w:rPr>
          <w:rFonts w:hint="cs"/>
          <w:rtl/>
        </w:rPr>
        <w:t xml:space="preserve">חלוקה זו תאפשר לוועדה ללמוד </w:t>
      </w:r>
      <w:r>
        <w:rPr>
          <w:rtl/>
        </w:rPr>
        <w:t>א</w:t>
      </w:r>
      <w:r>
        <w:rPr>
          <w:rFonts w:hint="cs"/>
          <w:rtl/>
        </w:rPr>
        <w:t xml:space="preserve">ת הנושא לעומקו ולגבש ביחס אליו עמדה מושכלת. </w:t>
      </w:r>
      <w:r>
        <w:rPr>
          <w:rtl/>
        </w:rPr>
        <w:t>ל</w:t>
      </w:r>
      <w:r>
        <w:rPr>
          <w:rFonts w:hint="cs"/>
          <w:rtl/>
        </w:rPr>
        <w:t>פיכך, מתבקשת הכנסת, בהתאם להוראות סעיף 121 לתקנון הכנסת, להרשות לוועדת הכלכלה, שא</w:t>
      </w:r>
      <w:r>
        <w:rPr>
          <w:rFonts w:hint="cs"/>
          <w:rtl/>
        </w:rPr>
        <w:t>ליה הועבר סעיף 60 לשם ד</w:t>
      </w:r>
      <w:r>
        <w:rPr>
          <w:rtl/>
        </w:rPr>
        <w:t>י</w:t>
      </w:r>
      <w:r>
        <w:rPr>
          <w:rFonts w:hint="cs"/>
          <w:rtl/>
        </w:rPr>
        <w:t xml:space="preserve">ון </w:t>
      </w:r>
      <w:r>
        <w:rPr>
          <w:rtl/>
        </w:rPr>
        <w:t>ו</w:t>
      </w:r>
      <w:r>
        <w:rPr>
          <w:rFonts w:hint="cs"/>
          <w:rtl/>
        </w:rPr>
        <w:t xml:space="preserve">הכנה לקריאה שנייה ולקריאה </w:t>
      </w:r>
      <w:r>
        <w:rPr>
          <w:rtl/>
        </w:rPr>
        <w:t>שליש</w:t>
      </w:r>
      <w:r>
        <w:rPr>
          <w:rFonts w:hint="cs"/>
          <w:rtl/>
        </w:rPr>
        <w:t>ית, שלא להביאו, בשלב זה, לקריאה שנייה ולקריאה של</w:t>
      </w:r>
      <w:r>
        <w:rPr>
          <w:rtl/>
        </w:rPr>
        <w:t>י</w:t>
      </w:r>
      <w:r>
        <w:rPr>
          <w:rFonts w:hint="cs"/>
          <w:rtl/>
        </w:rPr>
        <w:t>ש</w:t>
      </w:r>
      <w:r>
        <w:rPr>
          <w:rtl/>
        </w:rPr>
        <w:t>י</w:t>
      </w:r>
      <w:r>
        <w:rPr>
          <w:rFonts w:hint="cs"/>
          <w:rtl/>
        </w:rPr>
        <w:t xml:space="preserve">ת. זאת אומרת, הנושא יידון בוועדה לא בתוך חוק ההסדרים, אלא לאחר שנסיים את חוק ההסדרים ונצביע הוא יבוא למליאת הוועדה - במועד מאוחר יותר. </w:t>
      </w:r>
    </w:p>
    <w:p w14:paraId="795ACDB2" w14:textId="77777777" w:rsidR="00000000" w:rsidRDefault="00A92CBC">
      <w:pPr>
        <w:pStyle w:val="a0"/>
        <w:rPr>
          <w:rFonts w:hint="cs"/>
          <w:rtl/>
        </w:rPr>
      </w:pPr>
    </w:p>
    <w:p w14:paraId="2B922C63" w14:textId="77777777" w:rsidR="00000000" w:rsidRDefault="00A92CBC">
      <w:pPr>
        <w:pStyle w:val="af1"/>
        <w:rPr>
          <w:rtl/>
        </w:rPr>
      </w:pPr>
      <w:r>
        <w:rPr>
          <w:rtl/>
        </w:rPr>
        <w:t>היו"ר קולט</w:t>
      </w:r>
      <w:r>
        <w:rPr>
          <w:rtl/>
        </w:rPr>
        <w:t xml:space="preserve"> אביטל:</w:t>
      </w:r>
    </w:p>
    <w:p w14:paraId="21BD9C39" w14:textId="77777777" w:rsidR="00000000" w:rsidRDefault="00A92CBC">
      <w:pPr>
        <w:pStyle w:val="a0"/>
        <w:rPr>
          <w:rtl/>
        </w:rPr>
      </w:pPr>
    </w:p>
    <w:p w14:paraId="021EEA69" w14:textId="77777777" w:rsidR="00000000" w:rsidRDefault="00A92CBC">
      <w:pPr>
        <w:pStyle w:val="a0"/>
        <w:rPr>
          <w:rFonts w:hint="cs"/>
          <w:rtl/>
        </w:rPr>
      </w:pPr>
      <w:r>
        <w:rPr>
          <w:rFonts w:hint="cs"/>
          <w:rtl/>
        </w:rPr>
        <w:t xml:space="preserve">אנחנו עוברים להצבעה על אישור החלטה לפי סעיף 121 לתקנון הכנסת. ההצבעה החלה, בבקשה. </w:t>
      </w:r>
    </w:p>
    <w:p w14:paraId="77137E5B" w14:textId="77777777" w:rsidR="00000000" w:rsidRDefault="00A92CBC">
      <w:pPr>
        <w:pStyle w:val="a0"/>
        <w:rPr>
          <w:rFonts w:hint="cs"/>
          <w:rtl/>
        </w:rPr>
      </w:pPr>
    </w:p>
    <w:p w14:paraId="41E35C73" w14:textId="77777777" w:rsidR="00000000" w:rsidRDefault="00A92CBC">
      <w:pPr>
        <w:pStyle w:val="ab"/>
        <w:bidi/>
        <w:rPr>
          <w:rFonts w:hint="cs"/>
          <w:rtl/>
        </w:rPr>
      </w:pPr>
      <w:r>
        <w:rPr>
          <w:rFonts w:hint="cs"/>
          <w:rtl/>
        </w:rPr>
        <w:t>הצבעה מס' 54</w:t>
      </w:r>
    </w:p>
    <w:p w14:paraId="4A5E8E34" w14:textId="77777777" w:rsidR="00000000" w:rsidRDefault="00A92CBC">
      <w:pPr>
        <w:pStyle w:val="a0"/>
        <w:rPr>
          <w:rFonts w:hint="cs"/>
          <w:rtl/>
        </w:rPr>
      </w:pPr>
    </w:p>
    <w:p w14:paraId="28824658" w14:textId="77777777" w:rsidR="00000000" w:rsidRDefault="00A92CBC">
      <w:pPr>
        <w:pStyle w:val="ac"/>
        <w:bidi/>
        <w:rPr>
          <w:rFonts w:hint="cs"/>
          <w:rtl/>
        </w:rPr>
      </w:pPr>
      <w:r>
        <w:rPr>
          <w:rFonts w:hint="cs"/>
          <w:rtl/>
        </w:rPr>
        <w:t xml:space="preserve">בעד ההצעה </w:t>
      </w:r>
      <w:r>
        <w:rPr>
          <w:rtl/>
        </w:rPr>
        <w:t>–</w:t>
      </w:r>
      <w:r>
        <w:rPr>
          <w:rFonts w:hint="cs"/>
          <w:rtl/>
        </w:rPr>
        <w:t xml:space="preserve"> 5</w:t>
      </w:r>
    </w:p>
    <w:p w14:paraId="28D17590" w14:textId="77777777" w:rsidR="00000000" w:rsidRDefault="00A92CBC">
      <w:pPr>
        <w:pStyle w:val="ac"/>
        <w:bidi/>
        <w:rPr>
          <w:rFonts w:hint="cs"/>
          <w:rtl/>
        </w:rPr>
      </w:pPr>
      <w:r>
        <w:rPr>
          <w:rFonts w:hint="cs"/>
          <w:rtl/>
        </w:rPr>
        <w:t xml:space="preserve">נגד </w:t>
      </w:r>
      <w:r>
        <w:rPr>
          <w:rtl/>
        </w:rPr>
        <w:t>–</w:t>
      </w:r>
      <w:r>
        <w:rPr>
          <w:rFonts w:hint="cs"/>
          <w:rtl/>
        </w:rPr>
        <w:t xml:space="preserve"> אין</w:t>
      </w:r>
    </w:p>
    <w:p w14:paraId="0697D5C1" w14:textId="77777777" w:rsidR="00000000" w:rsidRDefault="00A92CBC">
      <w:pPr>
        <w:pStyle w:val="ac"/>
        <w:bidi/>
        <w:rPr>
          <w:rFonts w:hint="cs"/>
          <w:rtl/>
        </w:rPr>
      </w:pPr>
      <w:r>
        <w:rPr>
          <w:rFonts w:hint="cs"/>
          <w:rtl/>
        </w:rPr>
        <w:t xml:space="preserve">נמנעים </w:t>
      </w:r>
      <w:r>
        <w:rPr>
          <w:rtl/>
        </w:rPr>
        <w:t>–</w:t>
      </w:r>
      <w:r>
        <w:rPr>
          <w:rFonts w:hint="cs"/>
          <w:rtl/>
        </w:rPr>
        <w:t xml:space="preserve"> אין</w:t>
      </w:r>
    </w:p>
    <w:p w14:paraId="09F008AF" w14:textId="77777777" w:rsidR="00000000" w:rsidRDefault="00A92CBC">
      <w:pPr>
        <w:pStyle w:val="ad"/>
        <w:bidi/>
        <w:rPr>
          <w:rFonts w:hint="cs"/>
          <w:rtl/>
        </w:rPr>
      </w:pPr>
      <w:r>
        <w:rPr>
          <w:rFonts w:hint="cs"/>
          <w:rtl/>
        </w:rPr>
        <w:t xml:space="preserve">הצעת ועדת הכלכלה בדבר חלוקת הצעת חוק המדיניות הכלכלית </w:t>
      </w:r>
    </w:p>
    <w:p w14:paraId="5889E48F" w14:textId="77777777" w:rsidR="00000000" w:rsidRDefault="00A92CBC">
      <w:pPr>
        <w:pStyle w:val="ad"/>
        <w:bidi/>
        <w:rPr>
          <w:rFonts w:hint="cs"/>
          <w:rtl/>
        </w:rPr>
      </w:pPr>
      <w:r>
        <w:rPr>
          <w:rFonts w:hint="cs"/>
          <w:rtl/>
        </w:rPr>
        <w:t xml:space="preserve">לשנת הכספים 2005 (תיקוני חקיקה), התשס"ה-2005, נתקבלה. </w:t>
      </w:r>
    </w:p>
    <w:p w14:paraId="3D122AA0" w14:textId="77777777" w:rsidR="00000000" w:rsidRDefault="00A92CBC">
      <w:pPr>
        <w:pStyle w:val="a0"/>
        <w:rPr>
          <w:rFonts w:hint="cs"/>
          <w:rtl/>
        </w:rPr>
      </w:pPr>
    </w:p>
    <w:p w14:paraId="7CFA0C72" w14:textId="77777777" w:rsidR="00000000" w:rsidRDefault="00A92CBC">
      <w:pPr>
        <w:pStyle w:val="af1"/>
        <w:rPr>
          <w:rtl/>
        </w:rPr>
      </w:pPr>
      <w:r>
        <w:rPr>
          <w:rtl/>
        </w:rPr>
        <w:t>ה</w:t>
      </w:r>
      <w:r>
        <w:rPr>
          <w:rtl/>
        </w:rPr>
        <w:t>יו"ר קולט אביטל:</w:t>
      </w:r>
    </w:p>
    <w:p w14:paraId="1FBC66D4" w14:textId="77777777" w:rsidR="00000000" w:rsidRDefault="00A92CBC">
      <w:pPr>
        <w:pStyle w:val="a0"/>
        <w:rPr>
          <w:rtl/>
        </w:rPr>
      </w:pPr>
    </w:p>
    <w:p w14:paraId="19C19EC5" w14:textId="77777777" w:rsidR="00000000" w:rsidRDefault="00A92CBC">
      <w:pPr>
        <w:pStyle w:val="a0"/>
        <w:rPr>
          <w:rFonts w:hint="cs"/>
          <w:rtl/>
        </w:rPr>
      </w:pPr>
      <w:r>
        <w:rPr>
          <w:rFonts w:hint="cs"/>
          <w:rtl/>
        </w:rPr>
        <w:t xml:space="preserve">בעד </w:t>
      </w:r>
      <w:r>
        <w:rPr>
          <w:rtl/>
        </w:rPr>
        <w:t>–</w:t>
      </w:r>
      <w:r>
        <w:rPr>
          <w:rFonts w:hint="cs"/>
          <w:rtl/>
        </w:rPr>
        <w:t xml:space="preserve"> רוב מוחץ </w:t>
      </w:r>
      <w:r>
        <w:rPr>
          <w:rtl/>
        </w:rPr>
        <w:t>–</w:t>
      </w:r>
      <w:r>
        <w:rPr>
          <w:rFonts w:hint="cs"/>
          <w:rtl/>
        </w:rPr>
        <w:t xml:space="preserve"> 5, אין מתנגדים ואין נמנעים. אי לכך אני קובעת שההחלטה התקבלה. </w:t>
      </w:r>
    </w:p>
    <w:p w14:paraId="33F4B78B" w14:textId="77777777" w:rsidR="00000000" w:rsidRDefault="00A92CBC">
      <w:pPr>
        <w:pStyle w:val="a0"/>
        <w:rPr>
          <w:rFonts w:hint="cs"/>
          <w:rtl/>
        </w:rPr>
      </w:pPr>
    </w:p>
    <w:p w14:paraId="4E323061" w14:textId="77777777" w:rsidR="00000000" w:rsidRDefault="00A92CBC">
      <w:pPr>
        <w:pStyle w:val="a0"/>
        <w:rPr>
          <w:rFonts w:hint="cs"/>
          <w:rtl/>
        </w:rPr>
      </w:pPr>
      <w:r>
        <w:rPr>
          <w:rFonts w:hint="cs"/>
          <w:rtl/>
        </w:rPr>
        <w:t xml:space="preserve">חברי חברי הכנסת, תם סדר-היום. הישיבה הבאה תתקיים ביום שני, י"ז באדר ב' התשס"ה, 28 במרס 2005. שימו לב, המליאה תיפתח בשעה 09:00. ישיבה זו נעולה. תודה רבה. </w:t>
      </w:r>
    </w:p>
    <w:p w14:paraId="7676CDC1" w14:textId="77777777" w:rsidR="00000000" w:rsidRDefault="00A92CBC">
      <w:pPr>
        <w:pStyle w:val="a0"/>
        <w:rPr>
          <w:rFonts w:hint="cs"/>
          <w:rtl/>
        </w:rPr>
      </w:pPr>
    </w:p>
    <w:p w14:paraId="46C0611F" w14:textId="77777777" w:rsidR="00000000" w:rsidRDefault="00A92CBC">
      <w:pPr>
        <w:pStyle w:val="a0"/>
        <w:rPr>
          <w:rFonts w:hint="cs"/>
          <w:rtl/>
        </w:rPr>
      </w:pPr>
    </w:p>
    <w:p w14:paraId="5D5AAD6A" w14:textId="77777777" w:rsidR="00000000" w:rsidRDefault="00A92CBC">
      <w:pPr>
        <w:pStyle w:val="a0"/>
        <w:jc w:val="center"/>
        <w:rPr>
          <w:rFonts w:hint="cs"/>
          <w:rtl/>
        </w:rPr>
      </w:pPr>
      <w:r>
        <w:rPr>
          <w:rFonts w:hint="cs"/>
          <w:rtl/>
        </w:rPr>
        <w:t>הי</w:t>
      </w:r>
      <w:r>
        <w:rPr>
          <w:rFonts w:hint="cs"/>
          <w:rtl/>
        </w:rPr>
        <w:t>שיבה ננעלה בשעה 18:53.</w:t>
      </w:r>
    </w:p>
    <w:p w14:paraId="7ABB9C76" w14:textId="77777777" w:rsidR="00000000" w:rsidRDefault="00A92CBC">
      <w:pPr>
        <w:pStyle w:val="a0"/>
        <w:rPr>
          <w:rFonts w:hint="cs"/>
          <w:rtl/>
        </w:rPr>
      </w:pPr>
    </w:p>
    <w:p w14:paraId="0A6E5CB9" w14:textId="77777777" w:rsidR="00000000" w:rsidRDefault="00A92CBC">
      <w:pPr>
        <w:pStyle w:val="a0"/>
        <w:rPr>
          <w:rtl/>
        </w:rPr>
      </w:pPr>
    </w:p>
    <w:p w14:paraId="46E7D071" w14:textId="77777777" w:rsidR="00000000" w:rsidRDefault="00A92CBC">
      <w:pPr>
        <w:pStyle w:val="a0"/>
        <w:rPr>
          <w:rtl/>
        </w:rPr>
      </w:pPr>
    </w:p>
    <w:p w14:paraId="46345179" w14:textId="77777777" w:rsidR="00000000" w:rsidRDefault="00A92CBC">
      <w:pPr>
        <w:pStyle w:val="a0"/>
        <w:rPr>
          <w:rtl/>
        </w:rPr>
      </w:pPr>
    </w:p>
    <w:p w14:paraId="6026614D" w14:textId="77777777" w:rsidR="00000000" w:rsidRDefault="00A92CBC">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6A738" w14:textId="77777777" w:rsidR="00000000" w:rsidRDefault="00A92CBC">
      <w:r>
        <w:separator/>
      </w:r>
    </w:p>
  </w:endnote>
  <w:endnote w:type="continuationSeparator" w:id="0">
    <w:p w14:paraId="574E2DD4" w14:textId="77777777" w:rsidR="00000000" w:rsidRDefault="00A9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0C0BE" w14:textId="77777777" w:rsidR="00000000" w:rsidRDefault="00A92CB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169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FB8B7" w14:textId="77777777" w:rsidR="00000000" w:rsidRDefault="00A92CBC">
      <w:r>
        <w:separator/>
      </w:r>
    </w:p>
  </w:footnote>
  <w:footnote w:type="continuationSeparator" w:id="0">
    <w:p w14:paraId="5F21534E" w14:textId="77777777" w:rsidR="00000000" w:rsidRDefault="00A92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4971B37"/>
    <w:multiLevelType w:val="hybridMultilevel"/>
    <w:tmpl w:val="C6F2DBC0"/>
    <w:lvl w:ilvl="0" w:tplc="DD1AE0AA">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7E364260"/>
    <w:multiLevelType w:val="hybridMultilevel"/>
    <w:tmpl w:val="4718C7B8"/>
    <w:lvl w:ilvl="0" w:tplc="69FC67E6">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7589_1-43.doc"/>
    <w:docVar w:name="Position" w:val="Merged1-43"/>
    <w:docVar w:name="Queue" w:val="1-43"/>
    <w:docVar w:name="SaveYN" w:val="N"/>
    <w:docVar w:name="Session" w:val="97589"/>
    <w:docVar w:name="SessionDate" w:val="23/03/2005"/>
    <w:docVar w:name="SpeakersNum" w:val="0"/>
    <w:docVar w:name="StartMode" w:val="4"/>
  </w:docVars>
  <w:rsids>
    <w:rsidRoot w:val="00A92CBC"/>
    <w:rsid w:val="00A92C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5BF96"/>
  <w15:chartTrackingRefBased/>
  <w15:docId w15:val="{7CE679EA-CF83-4B45-9F3D-2D8A5632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46504</Words>
  <Characters>265076</Characters>
  <Application>Microsoft Office Word</Application>
  <DocSecurity>0</DocSecurity>
  <Lines>2208</Lines>
  <Paragraphs>621</Paragraphs>
  <ScaleCrop>false</ScaleCrop>
  <HeadingPairs>
    <vt:vector size="2" baseType="variant">
      <vt:variant>
        <vt:lpstr>שם</vt:lpstr>
      </vt:variant>
      <vt:variant>
        <vt:i4>1</vt:i4>
      </vt:variant>
    </vt:vector>
  </HeadingPairs>
  <TitlesOfParts>
    <vt:vector size="1" baseType="lpstr">
      <vt:lpstr>חוברת כ"ד</vt:lpstr>
    </vt:vector>
  </TitlesOfParts>
  <Company>EDS</Company>
  <LinksUpToDate>false</LinksUpToDate>
  <CharactersWithSpaces>310959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238 מתאריך 23/03/2005</dc:title>
  <dc:subject/>
  <dc:creator>m_ita</dc:creator>
  <cp:keywords/>
  <dc:description/>
  <cp:lastModifiedBy>vladimir</cp:lastModifiedBy>
  <cp:revision>2</cp:revision>
  <cp:lastPrinted>1601-01-01T00:00:00Z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03758405</vt:lpwstr>
  </property>
  <property fmtid="{D5CDD505-2E9C-101B-9397-08002B2CF9AE}" pid="4" name="SDDocDate">
    <vt:lpwstr>2005-06-22T20:29:37Z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238.000000000000</vt:lpwstr>
  </property>
  <property fmtid="{D5CDD505-2E9C-101B-9397-08002B2CF9AE}" pid="8" name="SDAuthor">
    <vt:lpwstr>דבורה אביבי</vt:lpwstr>
  </property>
  <property fmtid="{D5CDD505-2E9C-101B-9397-08002B2CF9AE}" pid="9" name="TaarichYeshiva">
    <vt:lpwstr>2005-03-23T02:00:00Z</vt:lpwstr>
  </property>
</Properties>
</file>