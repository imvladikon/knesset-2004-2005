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EBB6" w14:textId="77777777" w:rsidR="00000000" w:rsidRDefault="00063F1E">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FD86733" w14:textId="77777777" w:rsidR="00000000" w:rsidRDefault="00063F1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_Toc100465719 \h </w:instrText>
      </w:r>
      <w:r>
        <w:fldChar w:fldCharType="separate"/>
      </w:r>
      <w:r>
        <w:t>6</w:t>
      </w:r>
      <w:r>
        <w:fldChar w:fldCharType="end"/>
      </w:r>
    </w:p>
    <w:p w14:paraId="2BFC17AC" w14:textId="77777777" w:rsidR="00000000" w:rsidRDefault="00063F1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_Toc100465720 \h </w:instrText>
      </w:r>
      <w:r>
        <w:fldChar w:fldCharType="separate"/>
      </w:r>
      <w:r>
        <w:t>6</w:t>
      </w:r>
      <w:r>
        <w:fldChar w:fldCharType="end"/>
      </w:r>
    </w:p>
    <w:p w14:paraId="0124FCFA" w14:textId="77777777" w:rsidR="00000000" w:rsidRDefault="00063F1E">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_Toc100465721 \h </w:instrText>
      </w:r>
      <w:r>
        <w:fldChar w:fldCharType="separate"/>
      </w:r>
      <w:r>
        <w:t>7</w:t>
      </w:r>
      <w:r>
        <w:fldChar w:fldCharType="end"/>
      </w:r>
    </w:p>
    <w:p w14:paraId="0309ADFC" w14:textId="77777777" w:rsidR="00000000" w:rsidRDefault="00063F1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_Toc10046</w:instrText>
      </w:r>
      <w:r>
        <w:instrText xml:space="preserve">5722 \h </w:instrText>
      </w:r>
      <w:r>
        <w:fldChar w:fldCharType="separate"/>
      </w:r>
      <w:r>
        <w:t>7</w:t>
      </w:r>
      <w:r>
        <w:fldChar w:fldCharType="end"/>
      </w:r>
    </w:p>
    <w:p w14:paraId="256441A4" w14:textId="77777777" w:rsidR="00000000" w:rsidRDefault="00063F1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_Toc100465723 \h </w:instrText>
      </w:r>
      <w:r>
        <w:fldChar w:fldCharType="separate"/>
      </w:r>
      <w:r>
        <w:t>8</w:t>
      </w:r>
      <w:r>
        <w:fldChar w:fldCharType="end"/>
      </w:r>
    </w:p>
    <w:p w14:paraId="1236EC2F" w14:textId="77777777" w:rsidR="00000000" w:rsidRDefault="00063F1E">
      <w:pPr>
        <w:pStyle w:val="TOC1"/>
        <w:tabs>
          <w:tab w:val="right" w:leader="dot" w:pos="8296"/>
        </w:tabs>
        <w:ind w:right="0"/>
        <w:rPr>
          <w:rFonts w:ascii="Times New Roman" w:hAnsi="Times New Roman" w:cs="Times New Roman"/>
          <w:sz w:val="24"/>
          <w:szCs w:val="24"/>
        </w:rPr>
      </w:pPr>
      <w:r>
        <w:rPr>
          <w:rtl/>
        </w:rPr>
        <w:t>שביתת הרופאים בשל גילויי האלימות כלפי רופאים</w:t>
      </w:r>
      <w:r>
        <w:tab/>
      </w:r>
      <w:r>
        <w:fldChar w:fldCharType="begin"/>
      </w:r>
      <w:r>
        <w:instrText xml:space="preserve"> PAGEREF _Toc100465724 \h </w:instrText>
      </w:r>
      <w:r>
        <w:fldChar w:fldCharType="separate"/>
      </w:r>
      <w:r>
        <w:t>8</w:t>
      </w:r>
      <w:r>
        <w:fldChar w:fldCharType="end"/>
      </w:r>
    </w:p>
    <w:p w14:paraId="600F89B9" w14:textId="77777777" w:rsidR="00000000" w:rsidRDefault="00063F1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_Toc100465725 \h </w:instrText>
      </w:r>
      <w:r>
        <w:fldChar w:fldCharType="separate"/>
      </w:r>
      <w:r>
        <w:t>8</w:t>
      </w:r>
      <w:r>
        <w:fldChar w:fldCharType="end"/>
      </w:r>
    </w:p>
    <w:p w14:paraId="4F235AB5" w14:textId="77777777" w:rsidR="00000000" w:rsidRDefault="00063F1E">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_Toc100465726 \h </w:instrText>
      </w:r>
      <w:r>
        <w:fldChar w:fldCharType="separate"/>
      </w:r>
      <w:r>
        <w:t>9</w:t>
      </w:r>
      <w:r>
        <w:fldChar w:fldCharType="end"/>
      </w:r>
    </w:p>
    <w:p w14:paraId="1A5BA17B" w14:textId="77777777" w:rsidR="00000000" w:rsidRDefault="00063F1E">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w:t>
      </w:r>
      <w:r>
        <w:rPr>
          <w:rtl/>
        </w:rPr>
        <w:t>ם (מפד"ל):</w:t>
      </w:r>
      <w:r>
        <w:tab/>
      </w:r>
      <w:r>
        <w:fldChar w:fldCharType="begin"/>
      </w:r>
      <w:r>
        <w:instrText xml:space="preserve"> PAGEREF _Toc100465727 \h </w:instrText>
      </w:r>
      <w:r>
        <w:fldChar w:fldCharType="separate"/>
      </w:r>
      <w:r>
        <w:t>11</w:t>
      </w:r>
      <w:r>
        <w:fldChar w:fldCharType="end"/>
      </w:r>
    </w:p>
    <w:p w14:paraId="484EA959" w14:textId="77777777" w:rsidR="00000000" w:rsidRDefault="00063F1E">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_Toc100465728 \h </w:instrText>
      </w:r>
      <w:r>
        <w:fldChar w:fldCharType="separate"/>
      </w:r>
      <w:r>
        <w:t>13</w:t>
      </w:r>
      <w:r>
        <w:fldChar w:fldCharType="end"/>
      </w:r>
    </w:p>
    <w:p w14:paraId="0CC3A7FB" w14:textId="77777777" w:rsidR="00000000" w:rsidRDefault="00063F1E">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_Toc100465729 \h </w:instrText>
      </w:r>
      <w:r>
        <w:fldChar w:fldCharType="separate"/>
      </w:r>
      <w:r>
        <w:t>14</w:t>
      </w:r>
      <w:r>
        <w:fldChar w:fldCharType="end"/>
      </w:r>
    </w:p>
    <w:p w14:paraId="49100A32" w14:textId="77777777" w:rsidR="00000000" w:rsidRDefault="00063F1E">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_Toc100465730 \h </w:instrText>
      </w:r>
      <w:r>
        <w:fldChar w:fldCharType="separate"/>
      </w:r>
      <w:r>
        <w:t>16</w:t>
      </w:r>
      <w:r>
        <w:fldChar w:fldCharType="end"/>
      </w:r>
    </w:p>
    <w:p w14:paraId="0763FAFB" w14:textId="77777777" w:rsidR="00000000" w:rsidRDefault="00063F1E">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_Toc100465731 \h </w:instrText>
      </w:r>
      <w:r>
        <w:fldChar w:fldCharType="separate"/>
      </w:r>
      <w:r>
        <w:t>17</w:t>
      </w:r>
      <w:r>
        <w:fldChar w:fldCharType="end"/>
      </w:r>
    </w:p>
    <w:p w14:paraId="21A0285B" w14:textId="77777777" w:rsidR="00000000" w:rsidRDefault="00063F1E">
      <w:pPr>
        <w:pStyle w:val="TOC2"/>
        <w:tabs>
          <w:tab w:val="right" w:leader="dot" w:pos="8296"/>
        </w:tabs>
        <w:ind w:right="0"/>
        <w:rPr>
          <w:rFonts w:ascii="Times New Roman" w:hAnsi="Times New Roman" w:cs="Times New Roman"/>
          <w:sz w:val="24"/>
          <w:szCs w:val="24"/>
        </w:rPr>
      </w:pPr>
      <w:r>
        <w:rPr>
          <w:rtl/>
        </w:rPr>
        <w:t>צ</w:t>
      </w:r>
      <w:r>
        <w:rPr>
          <w:rtl/>
        </w:rPr>
        <w:t>בי הנדל (האיחוד הלאומי - ישראל ביתנו):</w:t>
      </w:r>
      <w:r>
        <w:tab/>
      </w:r>
      <w:r>
        <w:fldChar w:fldCharType="begin"/>
      </w:r>
      <w:r>
        <w:instrText xml:space="preserve"> PAGEREF _Toc100465732 \h </w:instrText>
      </w:r>
      <w:r>
        <w:fldChar w:fldCharType="separate"/>
      </w:r>
      <w:r>
        <w:t>20</w:t>
      </w:r>
      <w:r>
        <w:fldChar w:fldCharType="end"/>
      </w:r>
    </w:p>
    <w:p w14:paraId="1838F53E" w14:textId="77777777" w:rsidR="00000000" w:rsidRDefault="00063F1E">
      <w:pPr>
        <w:pStyle w:val="TOC2"/>
        <w:tabs>
          <w:tab w:val="right" w:leader="dot" w:pos="8296"/>
        </w:tabs>
        <w:ind w:right="0"/>
        <w:rPr>
          <w:rFonts w:ascii="Times New Roman" w:hAnsi="Times New Roman" w:cs="Times New Roman"/>
          <w:sz w:val="24"/>
          <w:szCs w:val="24"/>
        </w:rPr>
      </w:pPr>
      <w:r>
        <w:rPr>
          <w:rtl/>
        </w:rPr>
        <w:t xml:space="preserve">מל פולישוק-בלוך </w:t>
      </w:r>
      <w:r>
        <w:t>(</w:t>
      </w:r>
      <w:r>
        <w:rPr>
          <w:rtl/>
        </w:rPr>
        <w:t>שינוי):</w:t>
      </w:r>
      <w:r>
        <w:tab/>
      </w:r>
      <w:r>
        <w:fldChar w:fldCharType="begin"/>
      </w:r>
      <w:r>
        <w:instrText xml:space="preserve"> PAGEREF _Toc100465733 \h </w:instrText>
      </w:r>
      <w:r>
        <w:fldChar w:fldCharType="separate"/>
      </w:r>
      <w:r>
        <w:t>23</w:t>
      </w:r>
      <w:r>
        <w:fldChar w:fldCharType="end"/>
      </w:r>
    </w:p>
    <w:p w14:paraId="5C24F841"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_Toc100465734 \h </w:instrText>
      </w:r>
      <w:r>
        <w:fldChar w:fldCharType="separate"/>
      </w:r>
      <w:r>
        <w:t>24</w:t>
      </w:r>
      <w:r>
        <w:fldChar w:fldCharType="end"/>
      </w:r>
    </w:p>
    <w:p w14:paraId="1154C050" w14:textId="77777777" w:rsidR="00000000" w:rsidRDefault="00063F1E">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_Toc100465735 \h </w:instrText>
      </w:r>
      <w:r>
        <w:fldChar w:fldCharType="separate"/>
      </w:r>
      <w:r>
        <w:t>29</w:t>
      </w:r>
      <w:r>
        <w:fldChar w:fldCharType="end"/>
      </w:r>
    </w:p>
    <w:p w14:paraId="7B6289B6" w14:textId="77777777" w:rsidR="00000000" w:rsidRDefault="00063F1E">
      <w:pPr>
        <w:pStyle w:val="TOC1"/>
        <w:tabs>
          <w:tab w:val="right" w:leader="dot" w:pos="8296"/>
        </w:tabs>
        <w:ind w:right="0"/>
        <w:rPr>
          <w:rFonts w:ascii="Times New Roman" w:hAnsi="Times New Roman" w:cs="Times New Roman"/>
          <w:sz w:val="24"/>
          <w:szCs w:val="24"/>
        </w:rPr>
      </w:pPr>
      <w:r>
        <w:rPr>
          <w:rtl/>
        </w:rPr>
        <w:t>תפקוד חסר של מכוני הרדיו</w:t>
      </w:r>
      <w:r>
        <w:rPr>
          <w:rtl/>
        </w:rPr>
        <w:t>תרפיה</w:t>
      </w:r>
      <w:r>
        <w:t xml:space="preserve">; </w:t>
      </w:r>
      <w:r>
        <w:rPr>
          <w:rtl/>
        </w:rPr>
        <w:t>שחיקת סל הבריאות</w:t>
      </w:r>
      <w:r>
        <w:tab/>
      </w:r>
      <w:r>
        <w:fldChar w:fldCharType="begin"/>
      </w:r>
      <w:r>
        <w:instrText xml:space="preserve"> PAGEREF _Toc100465736 \h </w:instrText>
      </w:r>
      <w:r>
        <w:fldChar w:fldCharType="separate"/>
      </w:r>
      <w:r>
        <w:t>29</w:t>
      </w:r>
      <w:r>
        <w:fldChar w:fldCharType="end"/>
      </w:r>
    </w:p>
    <w:p w14:paraId="0E4A045B" w14:textId="77777777" w:rsidR="00000000" w:rsidRDefault="00063F1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_Toc100465737 \h </w:instrText>
      </w:r>
      <w:r>
        <w:fldChar w:fldCharType="separate"/>
      </w:r>
      <w:r>
        <w:t>31</w:t>
      </w:r>
      <w:r>
        <w:fldChar w:fldCharType="end"/>
      </w:r>
    </w:p>
    <w:p w14:paraId="4895C6A3" w14:textId="77777777" w:rsidR="00000000" w:rsidRDefault="00063F1E">
      <w:pPr>
        <w:pStyle w:val="TOC1"/>
        <w:tabs>
          <w:tab w:val="right" w:leader="dot" w:pos="8296"/>
        </w:tabs>
        <w:ind w:right="0"/>
        <w:rPr>
          <w:rFonts w:ascii="Times New Roman" w:hAnsi="Times New Roman" w:cs="Times New Roman"/>
          <w:sz w:val="24"/>
          <w:szCs w:val="24"/>
        </w:rPr>
      </w:pPr>
      <w:r>
        <w:rPr>
          <w:rtl/>
        </w:rPr>
        <w:t>שביתת הרופאים בשל גילויי האלימות כלפי רופאים</w:t>
      </w:r>
      <w:r>
        <w:tab/>
      </w:r>
      <w:r>
        <w:fldChar w:fldCharType="begin"/>
      </w:r>
      <w:r>
        <w:instrText xml:space="preserve"> PAGEREF _Toc100465738 \h </w:instrText>
      </w:r>
      <w:r>
        <w:fldChar w:fldCharType="separate"/>
      </w:r>
      <w:r>
        <w:t>31</w:t>
      </w:r>
      <w:r>
        <w:fldChar w:fldCharType="end"/>
      </w:r>
    </w:p>
    <w:p w14:paraId="34F2422B" w14:textId="77777777" w:rsidR="00000000" w:rsidRDefault="00063F1E">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_Toc100465739 \h </w:instrText>
      </w:r>
      <w:r>
        <w:fldChar w:fldCharType="separate"/>
      </w:r>
      <w:r>
        <w:t>31</w:t>
      </w:r>
      <w:r>
        <w:fldChar w:fldCharType="end"/>
      </w:r>
    </w:p>
    <w:p w14:paraId="4CE13520" w14:textId="77777777" w:rsidR="00000000" w:rsidRDefault="00063F1E">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_Toc100465740 \h </w:instrText>
      </w:r>
      <w:r>
        <w:fldChar w:fldCharType="separate"/>
      </w:r>
      <w:r>
        <w:t>31</w:t>
      </w:r>
      <w:r>
        <w:fldChar w:fldCharType="end"/>
      </w:r>
    </w:p>
    <w:p w14:paraId="76BFEDBB" w14:textId="77777777" w:rsidR="00000000" w:rsidRDefault="00063F1E">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_Toc100465741 \h </w:instrText>
      </w:r>
      <w:r>
        <w:fldChar w:fldCharType="separate"/>
      </w:r>
      <w:r>
        <w:t>32</w:t>
      </w:r>
      <w:r>
        <w:fldChar w:fldCharType="end"/>
      </w:r>
    </w:p>
    <w:p w14:paraId="3C10085C" w14:textId="77777777" w:rsidR="00000000" w:rsidRDefault="00063F1E">
      <w:pPr>
        <w:pStyle w:val="TOC1"/>
        <w:tabs>
          <w:tab w:val="right" w:leader="dot" w:pos="8296"/>
        </w:tabs>
        <w:ind w:right="0"/>
        <w:rPr>
          <w:rFonts w:ascii="Times New Roman" w:hAnsi="Times New Roman" w:cs="Times New Roman"/>
          <w:sz w:val="24"/>
          <w:szCs w:val="24"/>
        </w:rPr>
      </w:pPr>
      <w:r>
        <w:rPr>
          <w:rtl/>
        </w:rPr>
        <w:t>תפקוד חסר של מכוני הרדיותרפיה</w:t>
      </w:r>
      <w:r>
        <w:t xml:space="preserve">; </w:t>
      </w:r>
      <w:r>
        <w:rPr>
          <w:rtl/>
        </w:rPr>
        <w:t>שחיקת סל הבריאות</w:t>
      </w:r>
      <w:r>
        <w:tab/>
      </w:r>
      <w:r>
        <w:fldChar w:fldCharType="begin"/>
      </w:r>
      <w:r>
        <w:instrText xml:space="preserve"> PAGEREF _Toc100465742 \h </w:instrText>
      </w:r>
      <w:r>
        <w:fldChar w:fldCharType="separate"/>
      </w:r>
      <w:r>
        <w:t>32</w:t>
      </w:r>
      <w:r>
        <w:fldChar w:fldCharType="end"/>
      </w:r>
    </w:p>
    <w:p w14:paraId="4E1D7AC7" w14:textId="77777777" w:rsidR="00000000" w:rsidRDefault="00063F1E">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_Toc100465743 \h </w:instrText>
      </w:r>
      <w:r>
        <w:fldChar w:fldCharType="separate"/>
      </w:r>
      <w:r>
        <w:t>33</w:t>
      </w:r>
      <w:r>
        <w:fldChar w:fldCharType="end"/>
      </w:r>
    </w:p>
    <w:p w14:paraId="5BFBF776" w14:textId="77777777" w:rsidR="00000000" w:rsidRDefault="00063F1E">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w:instrText>
      </w:r>
      <w:r>
        <w:instrText xml:space="preserve">100465744 \h </w:instrText>
      </w:r>
      <w:r>
        <w:fldChar w:fldCharType="separate"/>
      </w:r>
      <w:r>
        <w:t>34</w:t>
      </w:r>
      <w:r>
        <w:fldChar w:fldCharType="end"/>
      </w:r>
    </w:p>
    <w:p w14:paraId="6C515B88" w14:textId="77777777" w:rsidR="00000000" w:rsidRDefault="00063F1E">
      <w:pPr>
        <w:pStyle w:val="TOC1"/>
        <w:tabs>
          <w:tab w:val="right" w:leader="dot" w:pos="8296"/>
        </w:tabs>
        <w:ind w:right="0"/>
        <w:rPr>
          <w:rFonts w:ascii="Times New Roman" w:hAnsi="Times New Roman" w:cs="Times New Roman"/>
          <w:sz w:val="24"/>
          <w:szCs w:val="24"/>
        </w:rPr>
      </w:pPr>
      <w:r>
        <w:t xml:space="preserve">218. </w:t>
      </w:r>
      <w:r>
        <w:rPr>
          <w:rtl/>
        </w:rPr>
        <w:t>האתר החשמונאי-היהודי בדרום העיר מודיעין</w:t>
      </w:r>
      <w:r>
        <w:tab/>
      </w:r>
      <w:r>
        <w:fldChar w:fldCharType="begin"/>
      </w:r>
      <w:r>
        <w:instrText xml:space="preserve"> PAGEREF _Toc100465745 \h </w:instrText>
      </w:r>
      <w:r>
        <w:fldChar w:fldCharType="separate"/>
      </w:r>
      <w:r>
        <w:t>35</w:t>
      </w:r>
      <w:r>
        <w:fldChar w:fldCharType="end"/>
      </w:r>
    </w:p>
    <w:p w14:paraId="08315F4E"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_Toc100465746 \h </w:instrText>
      </w:r>
      <w:r>
        <w:fldChar w:fldCharType="separate"/>
      </w:r>
      <w:r>
        <w:t>35</w:t>
      </w:r>
      <w:r>
        <w:fldChar w:fldCharType="end"/>
      </w:r>
    </w:p>
    <w:p w14:paraId="6921E037" w14:textId="77777777" w:rsidR="00000000" w:rsidRDefault="00063F1E">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_Toc100465747 \h </w:instrText>
      </w:r>
      <w:r>
        <w:fldChar w:fldCharType="separate"/>
      </w:r>
      <w:r>
        <w:t>36</w:t>
      </w:r>
      <w:r>
        <w:fldChar w:fldCharType="end"/>
      </w:r>
    </w:p>
    <w:p w14:paraId="53A3969D"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w:t>
      </w:r>
      <w:r>
        <w:rPr>
          <w:rtl/>
        </w:rPr>
        <w:t xml:space="preserve"> התרבות והספורט לימור לבנת:</w:t>
      </w:r>
      <w:r>
        <w:tab/>
      </w:r>
      <w:r>
        <w:fldChar w:fldCharType="begin"/>
      </w:r>
      <w:r>
        <w:instrText xml:space="preserve"> PAGEREF _Toc100465748 \h </w:instrText>
      </w:r>
      <w:r>
        <w:fldChar w:fldCharType="separate"/>
      </w:r>
      <w:r>
        <w:t>36</w:t>
      </w:r>
      <w:r>
        <w:fldChar w:fldCharType="end"/>
      </w:r>
    </w:p>
    <w:p w14:paraId="45D5EFCF" w14:textId="77777777" w:rsidR="00000000" w:rsidRDefault="00063F1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_Toc100465749 \h </w:instrText>
      </w:r>
      <w:r>
        <w:fldChar w:fldCharType="separate"/>
      </w:r>
      <w:r>
        <w:t>36</w:t>
      </w:r>
      <w:r>
        <w:fldChar w:fldCharType="end"/>
      </w:r>
    </w:p>
    <w:p w14:paraId="3B5DABD2" w14:textId="77777777" w:rsidR="00000000" w:rsidRDefault="00063F1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_Toc100465750 \h </w:instrText>
      </w:r>
      <w:r>
        <w:fldChar w:fldCharType="separate"/>
      </w:r>
      <w:r>
        <w:t>37</w:t>
      </w:r>
      <w:r>
        <w:fldChar w:fldCharType="end"/>
      </w:r>
    </w:p>
    <w:p w14:paraId="1395660B" w14:textId="77777777" w:rsidR="00000000" w:rsidRDefault="00063F1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_Toc100465751 \h </w:instrText>
      </w:r>
      <w:r>
        <w:fldChar w:fldCharType="separate"/>
      </w:r>
      <w:r>
        <w:t>37</w:t>
      </w:r>
      <w:r>
        <w:fldChar w:fldCharType="end"/>
      </w:r>
    </w:p>
    <w:p w14:paraId="657863CC"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w:t>
      </w:r>
      <w:r>
        <w:rPr>
          <w:rtl/>
        </w:rPr>
        <w:t>מור לבנת:</w:t>
      </w:r>
      <w:r>
        <w:tab/>
      </w:r>
      <w:r>
        <w:fldChar w:fldCharType="begin"/>
      </w:r>
      <w:r>
        <w:instrText xml:space="preserve"> PAGEREF _Toc100465752 \h </w:instrText>
      </w:r>
      <w:r>
        <w:fldChar w:fldCharType="separate"/>
      </w:r>
      <w:r>
        <w:t>37</w:t>
      </w:r>
      <w:r>
        <w:fldChar w:fldCharType="end"/>
      </w:r>
    </w:p>
    <w:p w14:paraId="569984F7" w14:textId="77777777" w:rsidR="00000000" w:rsidRDefault="00063F1E">
      <w:pPr>
        <w:pStyle w:val="TOC1"/>
        <w:tabs>
          <w:tab w:val="right" w:leader="dot" w:pos="8296"/>
        </w:tabs>
        <w:ind w:right="0"/>
        <w:rPr>
          <w:rFonts w:ascii="Times New Roman" w:hAnsi="Times New Roman" w:cs="Times New Roman"/>
          <w:sz w:val="24"/>
          <w:szCs w:val="24"/>
        </w:rPr>
      </w:pPr>
      <w:r>
        <w:t xml:space="preserve">219. </w:t>
      </w:r>
      <w:r>
        <w:rPr>
          <w:rtl/>
        </w:rPr>
        <w:t>המחסור בקלינאי תקשורת במגזר הערבי</w:t>
      </w:r>
      <w:r>
        <w:tab/>
      </w:r>
      <w:r>
        <w:fldChar w:fldCharType="begin"/>
      </w:r>
      <w:r>
        <w:instrText xml:space="preserve"> PAGEREF _Toc100465753 \h </w:instrText>
      </w:r>
      <w:r>
        <w:fldChar w:fldCharType="separate"/>
      </w:r>
      <w:r>
        <w:t>39</w:t>
      </w:r>
      <w:r>
        <w:fldChar w:fldCharType="end"/>
      </w:r>
    </w:p>
    <w:p w14:paraId="5A8EDB3C" w14:textId="77777777" w:rsidR="00000000" w:rsidRDefault="00063F1E">
      <w:pPr>
        <w:pStyle w:val="TOC2"/>
        <w:tabs>
          <w:tab w:val="right" w:leader="dot" w:pos="8296"/>
        </w:tabs>
        <w:ind w:right="0"/>
        <w:rPr>
          <w:rFonts w:ascii="Times New Roman" w:hAnsi="Times New Roman" w:cs="Times New Roman"/>
          <w:sz w:val="24"/>
          <w:szCs w:val="24"/>
        </w:rPr>
      </w:pPr>
      <w:r>
        <w:rPr>
          <w:rtl/>
        </w:rPr>
        <w:lastRenderedPageBreak/>
        <w:t>ואסל</w:t>
      </w:r>
      <w:r>
        <w:t xml:space="preserve"> </w:t>
      </w:r>
      <w:r>
        <w:rPr>
          <w:rtl/>
        </w:rPr>
        <w:t>טאהא (בל"ד):</w:t>
      </w:r>
      <w:r>
        <w:tab/>
      </w:r>
      <w:r>
        <w:fldChar w:fldCharType="begin"/>
      </w:r>
      <w:r>
        <w:instrText xml:space="preserve"> PAGEREF _Toc100465754 \h </w:instrText>
      </w:r>
      <w:r>
        <w:fldChar w:fldCharType="separate"/>
      </w:r>
      <w:r>
        <w:t>39</w:t>
      </w:r>
      <w:r>
        <w:fldChar w:fldCharType="end"/>
      </w:r>
    </w:p>
    <w:p w14:paraId="357D6F07"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_Toc100465755 \h </w:instrText>
      </w:r>
      <w:r>
        <w:fldChar w:fldCharType="separate"/>
      </w:r>
      <w:r>
        <w:t>40</w:t>
      </w:r>
      <w:r>
        <w:fldChar w:fldCharType="end"/>
      </w:r>
    </w:p>
    <w:p w14:paraId="28193E67" w14:textId="77777777" w:rsidR="00000000" w:rsidRDefault="00063F1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_Toc100465756 \h </w:instrText>
      </w:r>
      <w:r>
        <w:fldChar w:fldCharType="separate"/>
      </w:r>
      <w:r>
        <w:t>41</w:t>
      </w:r>
      <w:r>
        <w:fldChar w:fldCharType="end"/>
      </w:r>
    </w:p>
    <w:p w14:paraId="6B7BCD9B" w14:textId="77777777" w:rsidR="00000000" w:rsidRDefault="00063F1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_Toc100465757 \h </w:instrText>
      </w:r>
      <w:r>
        <w:fldChar w:fldCharType="separate"/>
      </w:r>
      <w:r>
        <w:t>41</w:t>
      </w:r>
      <w:r>
        <w:fldChar w:fldCharType="end"/>
      </w:r>
    </w:p>
    <w:p w14:paraId="078BAB7F" w14:textId="77777777" w:rsidR="00000000" w:rsidRDefault="00063F1E">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_Toc100465758 \h </w:instrText>
      </w:r>
      <w:r>
        <w:fldChar w:fldCharType="separate"/>
      </w:r>
      <w:r>
        <w:t>42</w:t>
      </w:r>
      <w:r>
        <w:fldChar w:fldCharType="end"/>
      </w:r>
    </w:p>
    <w:p w14:paraId="143EE81A"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_Toc100465759 \h </w:instrText>
      </w:r>
      <w:r>
        <w:fldChar w:fldCharType="separate"/>
      </w:r>
      <w:r>
        <w:t>43</w:t>
      </w:r>
      <w:r>
        <w:fldChar w:fldCharType="end"/>
      </w:r>
    </w:p>
    <w:p w14:paraId="4C5AF36E"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הגנת הצרכן (תיקון - הזכות לתובענה ייצו</w:t>
      </w:r>
      <w:r>
        <w:rPr>
          <w:rtl/>
        </w:rPr>
        <w:t xml:space="preserve">גית </w:t>
      </w:r>
      <w:r>
        <w:t xml:space="preserve"> </w:t>
      </w:r>
      <w:r>
        <w:rPr>
          <w:rtl/>
        </w:rPr>
        <w:t>בחוזי התקשרות ארוכי</w:t>
      </w:r>
      <w:r>
        <w:t>-</w:t>
      </w:r>
      <w:r>
        <w:rPr>
          <w:rtl/>
        </w:rPr>
        <w:t>טווח), התשס"ד-2004</w:t>
      </w:r>
      <w:r>
        <w:tab/>
      </w:r>
      <w:r>
        <w:fldChar w:fldCharType="begin"/>
      </w:r>
      <w:r>
        <w:instrText xml:space="preserve"> PAGEREF _Toc100465760 \h </w:instrText>
      </w:r>
      <w:r>
        <w:fldChar w:fldCharType="separate"/>
      </w:r>
      <w:r>
        <w:t>43</w:t>
      </w:r>
      <w:r>
        <w:fldChar w:fldCharType="end"/>
      </w:r>
    </w:p>
    <w:p w14:paraId="58398F76" w14:textId="77777777" w:rsidR="00000000" w:rsidRDefault="00063F1E">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_Toc100465761 \h </w:instrText>
      </w:r>
      <w:r>
        <w:fldChar w:fldCharType="separate"/>
      </w:r>
      <w:r>
        <w:t>44</w:t>
      </w:r>
      <w:r>
        <w:fldChar w:fldCharType="end"/>
      </w:r>
    </w:p>
    <w:p w14:paraId="33418D2A"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_Toc100465762 \h </w:instrText>
      </w:r>
      <w:r>
        <w:fldChar w:fldCharType="separate"/>
      </w:r>
      <w:r>
        <w:t>44</w:t>
      </w:r>
      <w:r>
        <w:fldChar w:fldCharType="end"/>
      </w:r>
    </w:p>
    <w:p w14:paraId="74D1624A"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w:instrText>
      </w:r>
      <w:r>
        <w:instrText xml:space="preserve">c100465763 \h </w:instrText>
      </w:r>
      <w:r>
        <w:fldChar w:fldCharType="separate"/>
      </w:r>
      <w:r>
        <w:t>45</w:t>
      </w:r>
      <w:r>
        <w:fldChar w:fldCharType="end"/>
      </w:r>
    </w:p>
    <w:p w14:paraId="1FB4AF84"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יחסי ממון בין בני</w:t>
      </w:r>
      <w:r>
        <w:t>-</w:t>
      </w:r>
      <w:r>
        <w:rPr>
          <w:rtl/>
        </w:rPr>
        <w:t>זוג (תיקון - מועד האיזון), התשס"ג-2003</w:t>
      </w:r>
      <w:r>
        <w:tab/>
      </w:r>
      <w:r>
        <w:fldChar w:fldCharType="begin"/>
      </w:r>
      <w:r>
        <w:instrText xml:space="preserve"> PAGEREF _Toc100465764 \h </w:instrText>
      </w:r>
      <w:r>
        <w:fldChar w:fldCharType="separate"/>
      </w:r>
      <w:r>
        <w:t>46</w:t>
      </w:r>
      <w:r>
        <w:fldChar w:fldCharType="end"/>
      </w:r>
    </w:p>
    <w:p w14:paraId="71BE0D87" w14:textId="77777777" w:rsidR="00000000" w:rsidRDefault="00063F1E">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_Toc100465765 \h </w:instrText>
      </w:r>
      <w:r>
        <w:fldChar w:fldCharType="separate"/>
      </w:r>
      <w:r>
        <w:t>47</w:t>
      </w:r>
      <w:r>
        <w:fldChar w:fldCharType="end"/>
      </w:r>
    </w:p>
    <w:p w14:paraId="2319E530"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יחסי ממון בין בני</w:t>
      </w:r>
      <w:r>
        <w:t>-</w:t>
      </w:r>
      <w:r>
        <w:rPr>
          <w:rtl/>
        </w:rPr>
        <w:t>זוג (תיקון - מועד האיזון), התשס"ד-2004</w:t>
      </w:r>
      <w:r>
        <w:tab/>
      </w:r>
      <w:r>
        <w:fldChar w:fldCharType="begin"/>
      </w:r>
      <w:r>
        <w:instrText xml:space="preserve"> PAGEREF</w:instrText>
      </w:r>
      <w:r>
        <w:instrText xml:space="preserve"> _Toc100465766 \h </w:instrText>
      </w:r>
      <w:r>
        <w:fldChar w:fldCharType="separate"/>
      </w:r>
      <w:r>
        <w:t>48</w:t>
      </w:r>
      <w:r>
        <w:fldChar w:fldCharType="end"/>
      </w:r>
    </w:p>
    <w:p w14:paraId="337A20B4" w14:textId="77777777" w:rsidR="00000000" w:rsidRDefault="00063F1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_Toc100465767 \h </w:instrText>
      </w:r>
      <w:r>
        <w:fldChar w:fldCharType="separate"/>
      </w:r>
      <w:r>
        <w:t>49</w:t>
      </w:r>
      <w:r>
        <w:fldChar w:fldCharType="end"/>
      </w:r>
    </w:p>
    <w:p w14:paraId="6F45710E"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להגנה על עדים, התשס"ד-2004</w:t>
      </w:r>
      <w:r>
        <w:tab/>
      </w:r>
      <w:r>
        <w:fldChar w:fldCharType="begin"/>
      </w:r>
      <w:r>
        <w:instrText xml:space="preserve"> PAGEREF _Toc100465768 \h </w:instrText>
      </w:r>
      <w:r>
        <w:fldChar w:fldCharType="separate"/>
      </w:r>
      <w:r>
        <w:t>50</w:t>
      </w:r>
      <w:r>
        <w:fldChar w:fldCharType="end"/>
      </w:r>
    </w:p>
    <w:p w14:paraId="560F13DB" w14:textId="77777777" w:rsidR="00000000" w:rsidRDefault="00063F1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_Toc100465769 \h </w:instrText>
      </w:r>
      <w:r>
        <w:fldChar w:fldCharType="separate"/>
      </w:r>
      <w:r>
        <w:t>50</w:t>
      </w:r>
      <w:r>
        <w:fldChar w:fldCharType="end"/>
      </w:r>
    </w:p>
    <w:p w14:paraId="1B799672"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להגנה על עדים, התשס"ג</w:t>
      </w:r>
      <w:r>
        <w:t>-2003</w:t>
      </w:r>
      <w:r>
        <w:tab/>
      </w:r>
      <w:r>
        <w:fldChar w:fldCharType="begin"/>
      </w:r>
      <w:r>
        <w:instrText xml:space="preserve"> PAGER</w:instrText>
      </w:r>
      <w:r>
        <w:instrText xml:space="preserve">EF _Toc100465770 \h </w:instrText>
      </w:r>
      <w:r>
        <w:fldChar w:fldCharType="separate"/>
      </w:r>
      <w:r>
        <w:t>54</w:t>
      </w:r>
      <w:r>
        <w:fldChar w:fldCharType="end"/>
      </w:r>
    </w:p>
    <w:p w14:paraId="228D5DBF" w14:textId="77777777" w:rsidR="00000000" w:rsidRDefault="00063F1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_Toc100465771 \h </w:instrText>
      </w:r>
      <w:r>
        <w:fldChar w:fldCharType="separate"/>
      </w:r>
      <w:r>
        <w:t>54</w:t>
      </w:r>
      <w:r>
        <w:fldChar w:fldCharType="end"/>
      </w:r>
    </w:p>
    <w:p w14:paraId="2452230F" w14:textId="77777777" w:rsidR="00000000" w:rsidRDefault="00063F1E">
      <w:pPr>
        <w:pStyle w:val="TOC2"/>
        <w:tabs>
          <w:tab w:val="right" w:leader="dot" w:pos="8296"/>
        </w:tabs>
        <w:ind w:right="0"/>
        <w:rPr>
          <w:rFonts w:ascii="Times New Roman" w:hAnsi="Times New Roman" w:cs="Times New Roman"/>
          <w:sz w:val="24"/>
          <w:szCs w:val="24"/>
        </w:rPr>
      </w:pPr>
      <w:r>
        <w:rPr>
          <w:rtl/>
        </w:rPr>
        <w:t>שרת המשפטים ציפי</w:t>
      </w:r>
      <w:r>
        <w:t xml:space="preserve"> </w:t>
      </w:r>
      <w:r>
        <w:rPr>
          <w:rtl/>
        </w:rPr>
        <w:t>לבני:</w:t>
      </w:r>
      <w:r>
        <w:tab/>
      </w:r>
      <w:r>
        <w:fldChar w:fldCharType="begin"/>
      </w:r>
      <w:r>
        <w:instrText xml:space="preserve"> PAGEREF _Toc100465772 \h </w:instrText>
      </w:r>
      <w:r>
        <w:fldChar w:fldCharType="separate"/>
      </w:r>
      <w:r>
        <w:t>55</w:t>
      </w:r>
      <w:r>
        <w:fldChar w:fldCharType="end"/>
      </w:r>
    </w:p>
    <w:p w14:paraId="7E17B28A"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איסור הפליה במוצרים, בשירותים ובכניסה </w:t>
      </w:r>
      <w:r>
        <w:t xml:space="preserve"> </w:t>
      </w:r>
      <w:r>
        <w:rPr>
          <w:rtl/>
        </w:rPr>
        <w:t>למקומות בידור ולמקומות ציבוריים</w:t>
      </w:r>
      <w:r>
        <w:t xml:space="preserve">, </w:t>
      </w:r>
      <w:r>
        <w:rPr>
          <w:rtl/>
        </w:rPr>
        <w:t>התשס"ד-2004</w:t>
      </w:r>
      <w:r>
        <w:tab/>
      </w:r>
      <w:r>
        <w:fldChar w:fldCharType="begin"/>
      </w:r>
      <w:r>
        <w:instrText xml:space="preserve"> PAGEREF _Toc100465773 \h </w:instrText>
      </w:r>
      <w:r>
        <w:fldChar w:fldCharType="separate"/>
      </w:r>
      <w:r>
        <w:t>5</w:t>
      </w:r>
      <w:r>
        <w:t>8</w:t>
      </w:r>
      <w:r>
        <w:fldChar w:fldCharType="end"/>
      </w:r>
    </w:p>
    <w:p w14:paraId="6E294BE5" w14:textId="77777777" w:rsidR="00000000" w:rsidRDefault="00063F1E">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_Toc100465774 \h </w:instrText>
      </w:r>
      <w:r>
        <w:fldChar w:fldCharType="separate"/>
      </w:r>
      <w:r>
        <w:t>59</w:t>
      </w:r>
      <w:r>
        <w:fldChar w:fldCharType="end"/>
      </w:r>
    </w:p>
    <w:p w14:paraId="41518275" w14:textId="77777777" w:rsidR="00000000" w:rsidRDefault="00063F1E">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_Toc100465775 \h </w:instrText>
      </w:r>
      <w:r>
        <w:fldChar w:fldCharType="separate"/>
      </w:r>
      <w:r>
        <w:t>59</w:t>
      </w:r>
      <w:r>
        <w:fldChar w:fldCharType="end"/>
      </w:r>
    </w:p>
    <w:p w14:paraId="6F069C7E"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ספרי לימוד, התשס"ד-2003</w:t>
      </w:r>
      <w:r>
        <w:tab/>
      </w:r>
      <w:r>
        <w:fldChar w:fldCharType="begin"/>
      </w:r>
      <w:r>
        <w:instrText xml:space="preserve"> PAGEREF _Toc100465776 \h </w:instrText>
      </w:r>
      <w:r>
        <w:fldChar w:fldCharType="separate"/>
      </w:r>
      <w:r>
        <w:t>60</w:t>
      </w:r>
      <w:r>
        <w:fldChar w:fldCharType="end"/>
      </w:r>
    </w:p>
    <w:p w14:paraId="6BAE6D61" w14:textId="77777777" w:rsidR="00000000" w:rsidRDefault="00063F1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_Toc100465777 \h </w:instrText>
      </w:r>
      <w:r>
        <w:fldChar w:fldCharType="separate"/>
      </w:r>
      <w:r>
        <w:t>61</w:t>
      </w:r>
      <w:r>
        <w:fldChar w:fldCharType="end"/>
      </w:r>
    </w:p>
    <w:p w14:paraId="1DA719C0"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שירותי דת במערכ</w:t>
      </w:r>
      <w:r>
        <w:rPr>
          <w:rtl/>
        </w:rPr>
        <w:t>ת הביטחון, התשס"ד-2004</w:t>
      </w:r>
      <w:r>
        <w:tab/>
      </w:r>
      <w:r>
        <w:fldChar w:fldCharType="begin"/>
      </w:r>
      <w:r>
        <w:instrText xml:space="preserve"> PAGEREF _Toc100465778 \h </w:instrText>
      </w:r>
      <w:r>
        <w:fldChar w:fldCharType="separate"/>
      </w:r>
      <w:r>
        <w:t>62</w:t>
      </w:r>
      <w:r>
        <w:fldChar w:fldCharType="end"/>
      </w:r>
    </w:p>
    <w:p w14:paraId="2E93A9CD" w14:textId="77777777" w:rsidR="00000000" w:rsidRDefault="00063F1E">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_Toc100465779 \h </w:instrText>
      </w:r>
      <w:r>
        <w:fldChar w:fldCharType="separate"/>
      </w:r>
      <w:r>
        <w:t>63</w:t>
      </w:r>
      <w:r>
        <w:fldChar w:fldCharType="end"/>
      </w:r>
    </w:p>
    <w:p w14:paraId="71E5E926" w14:textId="77777777" w:rsidR="00000000" w:rsidRDefault="00063F1E">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_Toc100465780 \h </w:instrText>
      </w:r>
      <w:r>
        <w:fldChar w:fldCharType="separate"/>
      </w:r>
      <w:r>
        <w:t>63</w:t>
      </w:r>
      <w:r>
        <w:fldChar w:fldCharType="end"/>
      </w:r>
    </w:p>
    <w:p w14:paraId="1C2E422E" w14:textId="77777777" w:rsidR="00000000" w:rsidRDefault="00063F1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_Toc100465781 \h </w:instrText>
      </w:r>
      <w:r>
        <w:fldChar w:fldCharType="separate"/>
      </w:r>
      <w:r>
        <w:t>66</w:t>
      </w:r>
      <w:r>
        <w:fldChar w:fldCharType="end"/>
      </w:r>
    </w:p>
    <w:p w14:paraId="35AD9D6D" w14:textId="77777777" w:rsidR="00000000" w:rsidRDefault="00063F1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_Toc10046578</w:instrText>
      </w:r>
      <w:r>
        <w:instrText xml:space="preserve">2 \h </w:instrText>
      </w:r>
      <w:r>
        <w:fldChar w:fldCharType="separate"/>
      </w:r>
      <w:r>
        <w:t>66</w:t>
      </w:r>
      <w:r>
        <w:fldChar w:fldCharType="end"/>
      </w:r>
    </w:p>
    <w:p w14:paraId="607D39B5"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החברות הממשלתיות (תיקון - מינוי דירקטורים), התשס"ד-2004</w:t>
      </w:r>
      <w:r>
        <w:tab/>
      </w:r>
      <w:r>
        <w:fldChar w:fldCharType="begin"/>
      </w:r>
      <w:r>
        <w:instrText xml:space="preserve"> PAGEREF _Toc100465783 \h </w:instrText>
      </w:r>
      <w:r>
        <w:fldChar w:fldCharType="separate"/>
      </w:r>
      <w:r>
        <w:t>66</w:t>
      </w:r>
      <w:r>
        <w:fldChar w:fldCharType="end"/>
      </w:r>
    </w:p>
    <w:p w14:paraId="3F1BD029" w14:textId="77777777" w:rsidR="00000000" w:rsidRDefault="00063F1E">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_Toc100465784 \h </w:instrText>
      </w:r>
      <w:r>
        <w:fldChar w:fldCharType="separate"/>
      </w:r>
      <w:r>
        <w:t>66</w:t>
      </w:r>
      <w:r>
        <w:fldChar w:fldCharType="end"/>
      </w:r>
    </w:p>
    <w:p w14:paraId="290D94F4"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_Toc100465785 \h </w:instrText>
      </w:r>
      <w:r>
        <w:fldChar w:fldCharType="separate"/>
      </w:r>
      <w:r>
        <w:t>73</w:t>
      </w:r>
      <w:r>
        <w:fldChar w:fldCharType="end"/>
      </w:r>
    </w:p>
    <w:p w14:paraId="0918293D" w14:textId="77777777" w:rsidR="00000000" w:rsidRDefault="00063F1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w:instrText>
      </w:r>
      <w:r>
        <w:instrText xml:space="preserve">EF _Toc100465786 \h </w:instrText>
      </w:r>
      <w:r>
        <w:fldChar w:fldCharType="separate"/>
      </w:r>
      <w:r>
        <w:t>78</w:t>
      </w:r>
      <w:r>
        <w:fldChar w:fldCharType="end"/>
      </w:r>
    </w:p>
    <w:p w14:paraId="7EF2BF68" w14:textId="77777777" w:rsidR="00000000" w:rsidRDefault="00063F1E">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_Toc100465787 \h </w:instrText>
      </w:r>
      <w:r>
        <w:fldChar w:fldCharType="separate"/>
      </w:r>
      <w:r>
        <w:t>81</w:t>
      </w:r>
      <w:r>
        <w:fldChar w:fldCharType="end"/>
      </w:r>
    </w:p>
    <w:p w14:paraId="41A5E61A" w14:textId="77777777" w:rsidR="00000000" w:rsidRDefault="00063F1E">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_Toc100465788 \h </w:instrText>
      </w:r>
      <w:r>
        <w:fldChar w:fldCharType="separate"/>
      </w:r>
      <w:r>
        <w:t>81</w:t>
      </w:r>
      <w:r>
        <w:fldChar w:fldCharType="end"/>
      </w:r>
    </w:p>
    <w:p w14:paraId="14794DE3"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חובת המכרזים (תיקון - פרסום </w:t>
      </w:r>
      <w:r>
        <w:t xml:space="preserve"> </w:t>
      </w:r>
      <w:r>
        <w:rPr>
          <w:rtl/>
        </w:rPr>
        <w:t>מכרזים בשפה הרוסית), התשס"ד-2004</w:t>
      </w:r>
      <w:r>
        <w:tab/>
      </w:r>
      <w:r>
        <w:fldChar w:fldCharType="begin"/>
      </w:r>
      <w:r>
        <w:instrText xml:space="preserve"> PAGEREF _Toc100465789 \h </w:instrText>
      </w:r>
      <w:r>
        <w:fldChar w:fldCharType="separate"/>
      </w:r>
      <w:r>
        <w:t>82</w:t>
      </w:r>
      <w:r>
        <w:fldChar w:fldCharType="end"/>
      </w:r>
    </w:p>
    <w:p w14:paraId="0CADBA29" w14:textId="77777777" w:rsidR="00000000" w:rsidRDefault="00063F1E">
      <w:pPr>
        <w:pStyle w:val="TOC2"/>
        <w:tabs>
          <w:tab w:val="right" w:leader="dot" w:pos="8296"/>
        </w:tabs>
        <w:ind w:right="0"/>
        <w:rPr>
          <w:rFonts w:ascii="Times New Roman" w:hAnsi="Times New Roman" w:cs="Times New Roman"/>
          <w:sz w:val="24"/>
          <w:szCs w:val="24"/>
        </w:rPr>
      </w:pPr>
      <w:r>
        <w:rPr>
          <w:rtl/>
        </w:rPr>
        <w:t>בני</w:t>
      </w:r>
      <w:r>
        <w:rPr>
          <w:rtl/>
        </w:rPr>
        <w:t>מין</w:t>
      </w:r>
      <w:r>
        <w:t xml:space="preserve"> </w:t>
      </w:r>
      <w:r>
        <w:rPr>
          <w:rtl/>
        </w:rPr>
        <w:t>אלון (האיחוד הלאומי - ישראל ביתנו):</w:t>
      </w:r>
      <w:r>
        <w:tab/>
      </w:r>
      <w:r>
        <w:fldChar w:fldCharType="begin"/>
      </w:r>
      <w:r>
        <w:instrText xml:space="preserve"> PAGEREF _Toc100465790 \h </w:instrText>
      </w:r>
      <w:r>
        <w:fldChar w:fldCharType="separate"/>
      </w:r>
      <w:r>
        <w:t>82</w:t>
      </w:r>
      <w:r>
        <w:fldChar w:fldCharType="end"/>
      </w:r>
    </w:p>
    <w:p w14:paraId="7FCB6F50"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_Toc100465791 \h </w:instrText>
      </w:r>
      <w:r>
        <w:fldChar w:fldCharType="separate"/>
      </w:r>
      <w:r>
        <w:t>83</w:t>
      </w:r>
      <w:r>
        <w:fldChar w:fldCharType="end"/>
      </w:r>
    </w:p>
    <w:p w14:paraId="3A7A47A6"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הבנקאות (שירות ללקוח) </w:t>
      </w:r>
      <w:r>
        <w:t xml:space="preserve"> (</w:t>
      </w:r>
      <w:r>
        <w:rPr>
          <w:rtl/>
        </w:rPr>
        <w:t>תיקון - ריבית פיקדון יומי על יתרת זכות), התשס"ד-2004</w:t>
      </w:r>
      <w:r>
        <w:tab/>
      </w:r>
      <w:r>
        <w:fldChar w:fldCharType="begin"/>
      </w:r>
      <w:r>
        <w:instrText xml:space="preserve"> PAGEREF _Toc100465792 \h </w:instrText>
      </w:r>
      <w:r>
        <w:fldChar w:fldCharType="separate"/>
      </w:r>
      <w:r>
        <w:t>84</w:t>
      </w:r>
      <w:r>
        <w:fldChar w:fldCharType="end"/>
      </w:r>
    </w:p>
    <w:p w14:paraId="001B8140" w14:textId="77777777" w:rsidR="00000000" w:rsidRDefault="00063F1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w:t>
      </w:r>
      <w:r>
        <w:rPr>
          <w:rtl/>
        </w:rPr>
        <w:t>ן (ש"ס):</w:t>
      </w:r>
      <w:r>
        <w:tab/>
      </w:r>
      <w:r>
        <w:fldChar w:fldCharType="begin"/>
      </w:r>
      <w:r>
        <w:instrText xml:space="preserve"> PAGEREF _Toc100465793 \h </w:instrText>
      </w:r>
      <w:r>
        <w:fldChar w:fldCharType="separate"/>
      </w:r>
      <w:r>
        <w:t>84</w:t>
      </w:r>
      <w:r>
        <w:fldChar w:fldCharType="end"/>
      </w:r>
    </w:p>
    <w:p w14:paraId="3A3A34D7"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הבנקאות (שירות ללקוח) (תיקון - ריבית על יתרת זכות), התשס"ה-2004</w:t>
      </w:r>
      <w:r>
        <w:tab/>
      </w:r>
      <w:r>
        <w:fldChar w:fldCharType="begin"/>
      </w:r>
      <w:r>
        <w:instrText xml:space="preserve"> PAGEREF _Toc100465794 \h </w:instrText>
      </w:r>
      <w:r>
        <w:fldChar w:fldCharType="separate"/>
      </w:r>
      <w:r>
        <w:t>85</w:t>
      </w:r>
      <w:r>
        <w:fldChar w:fldCharType="end"/>
      </w:r>
    </w:p>
    <w:p w14:paraId="6609E59C" w14:textId="77777777" w:rsidR="00000000" w:rsidRDefault="00063F1E">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_Toc100465795 \h </w:instrText>
      </w:r>
      <w:r>
        <w:fldChar w:fldCharType="separate"/>
      </w:r>
      <w:r>
        <w:t>86</w:t>
      </w:r>
      <w:r>
        <w:fldChar w:fldCharType="end"/>
      </w:r>
    </w:p>
    <w:p w14:paraId="24BA812B"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_Toc100465796 \</w:instrText>
      </w:r>
      <w:r>
        <w:instrText xml:space="preserve">h </w:instrText>
      </w:r>
      <w:r>
        <w:fldChar w:fldCharType="separate"/>
      </w:r>
      <w:r>
        <w:t>86</w:t>
      </w:r>
      <w:r>
        <w:fldChar w:fldCharType="end"/>
      </w:r>
    </w:p>
    <w:p w14:paraId="21FA0CE3"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מס רכוש וקרן פיצויים (תיקון - נזקי שיטפונות), התשס"ג-2003</w:t>
      </w:r>
      <w:r>
        <w:tab/>
      </w:r>
      <w:r>
        <w:fldChar w:fldCharType="begin"/>
      </w:r>
      <w:r>
        <w:instrText xml:space="preserve"> PAGEREF _Toc100465797 \h </w:instrText>
      </w:r>
      <w:r>
        <w:fldChar w:fldCharType="separate"/>
      </w:r>
      <w:r>
        <w:t>91</w:t>
      </w:r>
      <w:r>
        <w:fldChar w:fldCharType="end"/>
      </w:r>
    </w:p>
    <w:p w14:paraId="10CD3822" w14:textId="77777777" w:rsidR="00000000" w:rsidRDefault="00063F1E">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_Toc100465798 \h </w:instrText>
      </w:r>
      <w:r>
        <w:fldChar w:fldCharType="separate"/>
      </w:r>
      <w:r>
        <w:t>91</w:t>
      </w:r>
      <w:r>
        <w:fldChar w:fldCharType="end"/>
      </w:r>
    </w:p>
    <w:p w14:paraId="2BEF37C3"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_Toc100465799 \h </w:instrText>
      </w:r>
      <w:r>
        <w:fldChar w:fldCharType="separate"/>
      </w:r>
      <w:r>
        <w:t>92</w:t>
      </w:r>
      <w:r>
        <w:fldChar w:fldCharType="end"/>
      </w:r>
    </w:p>
    <w:p w14:paraId="133AEB4A"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כביש אגרה (כביש ארצי לישראל) </w:t>
      </w:r>
      <w:r>
        <w:t xml:space="preserve"> (</w:t>
      </w:r>
      <w:r>
        <w:rPr>
          <w:rtl/>
        </w:rPr>
        <w:t>ת</w:t>
      </w:r>
      <w:r>
        <w:rPr>
          <w:rtl/>
        </w:rPr>
        <w:t>יקון - קביעת סכומי האגרה ודרכי גבייתה), התשס"ד-2003</w:t>
      </w:r>
      <w:r>
        <w:tab/>
      </w:r>
      <w:r>
        <w:fldChar w:fldCharType="begin"/>
      </w:r>
      <w:r>
        <w:instrText xml:space="preserve"> PAGEREF _Toc100465800 \h </w:instrText>
      </w:r>
      <w:r>
        <w:fldChar w:fldCharType="separate"/>
      </w:r>
      <w:r>
        <w:t>96</w:t>
      </w:r>
      <w:r>
        <w:fldChar w:fldCharType="end"/>
      </w:r>
    </w:p>
    <w:p w14:paraId="5661393E" w14:textId="77777777" w:rsidR="00000000" w:rsidRDefault="00063F1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_Toc100465801 \h </w:instrText>
      </w:r>
      <w:r>
        <w:fldChar w:fldCharType="separate"/>
      </w:r>
      <w:r>
        <w:t>96</w:t>
      </w:r>
      <w:r>
        <w:fldChar w:fldCharType="end"/>
      </w:r>
    </w:p>
    <w:p w14:paraId="6ADDE4AD"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הביטוח הלאומי (תיקון – בת</w:t>
      </w:r>
      <w:r>
        <w:t>-</w:t>
      </w:r>
      <w:r>
        <w:rPr>
          <w:rtl/>
        </w:rPr>
        <w:t>זוג), התשס"ג-2003</w:t>
      </w:r>
      <w:r>
        <w:tab/>
      </w:r>
      <w:r>
        <w:fldChar w:fldCharType="begin"/>
      </w:r>
      <w:r>
        <w:instrText xml:space="preserve"> PAGEREF _Toc100465802 \h </w:instrText>
      </w:r>
      <w:r>
        <w:fldChar w:fldCharType="separate"/>
      </w:r>
      <w:r>
        <w:t>103</w:t>
      </w:r>
      <w:r>
        <w:fldChar w:fldCharType="end"/>
      </w:r>
    </w:p>
    <w:p w14:paraId="5D9AA2ED" w14:textId="77777777" w:rsidR="00000000" w:rsidRDefault="00063F1E">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w:instrText>
      </w:r>
      <w:r>
        <w:instrText xml:space="preserve"> _Toc100465803 \h </w:instrText>
      </w:r>
      <w:r>
        <w:fldChar w:fldCharType="separate"/>
      </w:r>
      <w:r>
        <w:t>104</w:t>
      </w:r>
      <w:r>
        <w:fldChar w:fldCharType="end"/>
      </w:r>
    </w:p>
    <w:p w14:paraId="10695576" w14:textId="77777777" w:rsidR="00000000" w:rsidRDefault="00063F1E">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_Toc100465804 \h </w:instrText>
      </w:r>
      <w:r>
        <w:fldChar w:fldCharType="separate"/>
      </w:r>
      <w:r>
        <w:t>105</w:t>
      </w:r>
      <w:r>
        <w:fldChar w:fldCharType="end"/>
      </w:r>
    </w:p>
    <w:p w14:paraId="340050E8"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הביטוח הלאומי [נוסח משולב] </w:t>
      </w:r>
      <w:r>
        <w:t xml:space="preserve"> (</w:t>
      </w:r>
      <w:r>
        <w:rPr>
          <w:rtl/>
        </w:rPr>
        <w:t>תיקון - מענק אשפוז ליולדת ויילוד פג), התשס"ד-2004</w:t>
      </w:r>
      <w:r>
        <w:tab/>
      </w:r>
      <w:r>
        <w:fldChar w:fldCharType="begin"/>
      </w:r>
      <w:r>
        <w:instrText xml:space="preserve"> PAGEREF _Toc100465805 \h </w:instrText>
      </w:r>
      <w:r>
        <w:fldChar w:fldCharType="separate"/>
      </w:r>
      <w:r>
        <w:t>107</w:t>
      </w:r>
      <w:r>
        <w:fldChar w:fldCharType="end"/>
      </w:r>
    </w:p>
    <w:p w14:paraId="0B2CA13C" w14:textId="77777777" w:rsidR="00000000" w:rsidRDefault="00063F1E">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_Toc100465806 \h </w:instrText>
      </w:r>
      <w:r>
        <w:fldChar w:fldCharType="separate"/>
      </w:r>
      <w:r>
        <w:t>108</w:t>
      </w:r>
      <w:r>
        <w:fldChar w:fldCharType="end"/>
      </w:r>
    </w:p>
    <w:p w14:paraId="4A32432D"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_Toc100465807 \h </w:instrText>
      </w:r>
      <w:r>
        <w:fldChar w:fldCharType="separate"/>
      </w:r>
      <w:r>
        <w:t>112</w:t>
      </w:r>
      <w:r>
        <w:fldChar w:fldCharType="end"/>
      </w:r>
    </w:p>
    <w:p w14:paraId="05480106" w14:textId="77777777" w:rsidR="00000000" w:rsidRDefault="00063F1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_Toc100465808 \h </w:instrText>
      </w:r>
      <w:r>
        <w:fldChar w:fldCharType="separate"/>
      </w:r>
      <w:r>
        <w:t>118</w:t>
      </w:r>
      <w:r>
        <w:fldChar w:fldCharType="end"/>
      </w:r>
    </w:p>
    <w:p w14:paraId="365BF755" w14:textId="77777777" w:rsidR="00000000" w:rsidRDefault="00063F1E">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_Toc100465809 \h </w:instrText>
      </w:r>
      <w:r>
        <w:fldChar w:fldCharType="separate"/>
      </w:r>
      <w:r>
        <w:t>118</w:t>
      </w:r>
      <w:r>
        <w:fldChar w:fldCharType="end"/>
      </w:r>
    </w:p>
    <w:p w14:paraId="012C3B8B"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הכניסה לישראל </w:t>
      </w:r>
      <w:r>
        <w:t xml:space="preserve"> (</w:t>
      </w:r>
      <w:r>
        <w:rPr>
          <w:rtl/>
        </w:rPr>
        <w:t>תיקון - סמכויות שר הפנים), התשס"ד-2004</w:t>
      </w:r>
      <w:r>
        <w:tab/>
      </w:r>
      <w:r>
        <w:fldChar w:fldCharType="begin"/>
      </w:r>
      <w:r>
        <w:instrText xml:space="preserve"> PAGEREF _Toc</w:instrText>
      </w:r>
      <w:r>
        <w:instrText xml:space="preserve">100465810 \h </w:instrText>
      </w:r>
      <w:r>
        <w:fldChar w:fldCharType="separate"/>
      </w:r>
      <w:r>
        <w:t>119</w:t>
      </w:r>
      <w:r>
        <w:fldChar w:fldCharType="end"/>
      </w:r>
    </w:p>
    <w:p w14:paraId="18F4F7CC" w14:textId="77777777" w:rsidR="00000000" w:rsidRDefault="00063F1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_Toc100465811 \h </w:instrText>
      </w:r>
      <w:r>
        <w:fldChar w:fldCharType="separate"/>
      </w:r>
      <w:r>
        <w:t>119</w:t>
      </w:r>
      <w:r>
        <w:fldChar w:fldCharType="end"/>
      </w:r>
    </w:p>
    <w:p w14:paraId="08D31EB6"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_Toc100465812 \h </w:instrText>
      </w:r>
      <w:r>
        <w:fldChar w:fldCharType="separate"/>
      </w:r>
      <w:r>
        <w:t>121</w:t>
      </w:r>
      <w:r>
        <w:fldChar w:fldCharType="end"/>
      </w:r>
    </w:p>
    <w:p w14:paraId="264DE3AE" w14:textId="77777777" w:rsidR="00000000" w:rsidRDefault="00063F1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_Toc100465813 \h </w:instrText>
      </w:r>
      <w:r>
        <w:fldChar w:fldCharType="separate"/>
      </w:r>
      <w:r>
        <w:t>121</w:t>
      </w:r>
      <w:r>
        <w:fldChar w:fldCharType="end"/>
      </w:r>
    </w:p>
    <w:p w14:paraId="152444D8" w14:textId="77777777" w:rsidR="00000000" w:rsidRDefault="00063F1E">
      <w:pPr>
        <w:pStyle w:val="TOC1"/>
        <w:tabs>
          <w:tab w:val="right" w:leader="dot" w:pos="8296"/>
        </w:tabs>
        <w:ind w:right="0"/>
        <w:rPr>
          <w:rFonts w:ascii="Times New Roman" w:hAnsi="Times New Roman" w:cs="Times New Roman"/>
          <w:sz w:val="24"/>
          <w:szCs w:val="24"/>
        </w:rPr>
      </w:pPr>
      <w:r>
        <w:rPr>
          <w:rtl/>
        </w:rPr>
        <w:t xml:space="preserve">הצעת חוק קביעת הזמן (תיקון - קביעת שעון קיץ </w:t>
      </w:r>
      <w:r>
        <w:t xml:space="preserve"> </w:t>
      </w:r>
      <w:r>
        <w:rPr>
          <w:rtl/>
        </w:rPr>
        <w:t>לפי לו</w:t>
      </w:r>
      <w:r>
        <w:rPr>
          <w:rtl/>
        </w:rPr>
        <w:t>ח השנה העברי), התשס"ד-2004</w:t>
      </w:r>
      <w:r>
        <w:tab/>
      </w:r>
      <w:r>
        <w:fldChar w:fldCharType="begin"/>
      </w:r>
      <w:r>
        <w:instrText xml:space="preserve"> PAGEREF _Toc100465814 \h </w:instrText>
      </w:r>
      <w:r>
        <w:fldChar w:fldCharType="separate"/>
      </w:r>
      <w:r>
        <w:t>122</w:t>
      </w:r>
      <w:r>
        <w:fldChar w:fldCharType="end"/>
      </w:r>
    </w:p>
    <w:p w14:paraId="2B71DE43" w14:textId="77777777" w:rsidR="00000000" w:rsidRDefault="00063F1E">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_Toc100465815 \h </w:instrText>
      </w:r>
      <w:r>
        <w:fldChar w:fldCharType="separate"/>
      </w:r>
      <w:r>
        <w:t>122</w:t>
      </w:r>
      <w:r>
        <w:fldChar w:fldCharType="end"/>
      </w:r>
    </w:p>
    <w:p w14:paraId="4A686C9F"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_Toc100465816 \h </w:instrText>
      </w:r>
      <w:r>
        <w:fldChar w:fldCharType="separate"/>
      </w:r>
      <w:r>
        <w:t>123</w:t>
      </w:r>
      <w:r>
        <w:fldChar w:fldCharType="end"/>
      </w:r>
    </w:p>
    <w:p w14:paraId="231BDB67" w14:textId="77777777" w:rsidR="00000000" w:rsidRDefault="00063F1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_Toc100465817 \h </w:instrText>
      </w:r>
      <w:r>
        <w:fldChar w:fldCharType="separate"/>
      </w:r>
      <w:r>
        <w:t>124</w:t>
      </w:r>
      <w:r>
        <w:fldChar w:fldCharType="end"/>
      </w:r>
    </w:p>
    <w:p w14:paraId="7EBCD315" w14:textId="77777777" w:rsidR="00000000" w:rsidRDefault="00063F1E">
      <w:pPr>
        <w:pStyle w:val="TOC1"/>
        <w:tabs>
          <w:tab w:val="right" w:leader="dot" w:pos="8296"/>
        </w:tabs>
        <w:ind w:right="0"/>
        <w:rPr>
          <w:rFonts w:ascii="Times New Roman" w:hAnsi="Times New Roman" w:cs="Times New Roman"/>
          <w:sz w:val="24"/>
          <w:szCs w:val="24"/>
        </w:rPr>
      </w:pPr>
      <w:r>
        <w:rPr>
          <w:rtl/>
        </w:rPr>
        <w:t>הצעת חוק לתיקון פקודת העיריות (הגב</w:t>
      </w:r>
      <w:r>
        <w:rPr>
          <w:rtl/>
        </w:rPr>
        <w:t xml:space="preserve">לת חבר מועצה </w:t>
      </w:r>
      <w:r>
        <w:t xml:space="preserve"> </w:t>
      </w:r>
      <w:r>
        <w:rPr>
          <w:rtl/>
        </w:rPr>
        <w:t>לשעבר בהתקשרות בחוזים), התשס"ד-2004</w:t>
      </w:r>
      <w:r>
        <w:tab/>
      </w:r>
      <w:r>
        <w:fldChar w:fldCharType="begin"/>
      </w:r>
      <w:r>
        <w:instrText xml:space="preserve"> PAGEREF _Toc100465818 \h </w:instrText>
      </w:r>
      <w:r>
        <w:fldChar w:fldCharType="separate"/>
      </w:r>
      <w:r>
        <w:t>127</w:t>
      </w:r>
      <w:r>
        <w:fldChar w:fldCharType="end"/>
      </w:r>
    </w:p>
    <w:p w14:paraId="2CFAD693" w14:textId="77777777" w:rsidR="00000000" w:rsidRDefault="00063F1E">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_Toc100465819 \h </w:instrText>
      </w:r>
      <w:r>
        <w:fldChar w:fldCharType="separate"/>
      </w:r>
      <w:r>
        <w:t>128</w:t>
      </w:r>
      <w:r>
        <w:fldChar w:fldCharType="end"/>
      </w:r>
    </w:p>
    <w:p w14:paraId="2E068851"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_Toc100465820 \h </w:instrText>
      </w:r>
      <w:r>
        <w:fldChar w:fldCharType="separate"/>
      </w:r>
      <w:r>
        <w:t>128</w:t>
      </w:r>
      <w:r>
        <w:fldChar w:fldCharType="end"/>
      </w:r>
    </w:p>
    <w:p w14:paraId="4BA846C5" w14:textId="77777777" w:rsidR="00000000" w:rsidRDefault="00063F1E">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_Toc100465821 \h </w:instrText>
      </w:r>
      <w:r>
        <w:fldChar w:fldCharType="separate"/>
      </w:r>
      <w:r>
        <w:t>128</w:t>
      </w:r>
      <w:r>
        <w:fldChar w:fldCharType="end"/>
      </w:r>
    </w:p>
    <w:p w14:paraId="11AFC804" w14:textId="77777777" w:rsidR="00000000" w:rsidRDefault="00063F1E">
      <w:pPr>
        <w:pStyle w:val="TOC1"/>
        <w:tabs>
          <w:tab w:val="right" w:leader="dot" w:pos="8296"/>
        </w:tabs>
        <w:ind w:right="0"/>
        <w:rPr>
          <w:rFonts w:ascii="Times New Roman" w:hAnsi="Times New Roman" w:cs="Times New Roman"/>
          <w:sz w:val="24"/>
          <w:szCs w:val="24"/>
        </w:rPr>
      </w:pPr>
      <w:r>
        <w:rPr>
          <w:rtl/>
        </w:rPr>
        <w:t>הצעה</w:t>
      </w:r>
      <w:r>
        <w:rPr>
          <w:rtl/>
        </w:rPr>
        <w:t xml:space="preserve"> לסדר-היום</w:t>
      </w:r>
      <w:r>
        <w:tab/>
      </w:r>
      <w:r>
        <w:fldChar w:fldCharType="begin"/>
      </w:r>
      <w:r>
        <w:instrText xml:space="preserve"> PAGEREF _Toc100465822 \h </w:instrText>
      </w:r>
      <w:r>
        <w:fldChar w:fldCharType="separate"/>
      </w:r>
      <w:r>
        <w:t>131</w:t>
      </w:r>
      <w:r>
        <w:fldChar w:fldCharType="end"/>
      </w:r>
    </w:p>
    <w:p w14:paraId="1F98E9C4" w14:textId="77777777" w:rsidR="00000000" w:rsidRDefault="00063F1E">
      <w:pPr>
        <w:pStyle w:val="TOC1"/>
        <w:tabs>
          <w:tab w:val="right" w:leader="dot" w:pos="8296"/>
        </w:tabs>
        <w:ind w:right="0"/>
        <w:rPr>
          <w:rFonts w:ascii="Times New Roman" w:hAnsi="Times New Roman" w:cs="Times New Roman"/>
          <w:sz w:val="24"/>
          <w:szCs w:val="24"/>
        </w:rPr>
      </w:pPr>
      <w:r>
        <w:rPr>
          <w:rtl/>
        </w:rPr>
        <w:t>המצב של אזרחי ישראל הערבים</w:t>
      </w:r>
      <w:r>
        <w:tab/>
      </w:r>
      <w:r>
        <w:fldChar w:fldCharType="begin"/>
      </w:r>
      <w:r>
        <w:instrText xml:space="preserve"> PAGEREF _Toc100465823 \h </w:instrText>
      </w:r>
      <w:r>
        <w:fldChar w:fldCharType="separate"/>
      </w:r>
      <w:r>
        <w:t>131</w:t>
      </w:r>
      <w:r>
        <w:fldChar w:fldCharType="end"/>
      </w:r>
    </w:p>
    <w:p w14:paraId="484CD367" w14:textId="77777777" w:rsidR="00000000" w:rsidRDefault="00063F1E">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_Toc100465824 \h </w:instrText>
      </w:r>
      <w:r>
        <w:fldChar w:fldCharType="separate"/>
      </w:r>
      <w:r>
        <w:t>132</w:t>
      </w:r>
      <w:r>
        <w:fldChar w:fldCharType="end"/>
      </w:r>
    </w:p>
    <w:p w14:paraId="4656F008"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_Toc100465825 \h </w:instrText>
      </w:r>
      <w:r>
        <w:fldChar w:fldCharType="separate"/>
      </w:r>
      <w:r>
        <w:t>135</w:t>
      </w:r>
      <w:r>
        <w:fldChar w:fldCharType="end"/>
      </w:r>
    </w:p>
    <w:p w14:paraId="1043460A" w14:textId="77777777" w:rsidR="00000000" w:rsidRDefault="00063F1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w:instrText>
      </w:r>
      <w:r>
        <w:instrText xml:space="preserve">_Toc100465826 \h </w:instrText>
      </w:r>
      <w:r>
        <w:fldChar w:fldCharType="separate"/>
      </w:r>
      <w:r>
        <w:t>137</w:t>
      </w:r>
      <w:r>
        <w:fldChar w:fldCharType="end"/>
      </w:r>
    </w:p>
    <w:p w14:paraId="7FE2AD05" w14:textId="77777777" w:rsidR="00000000" w:rsidRDefault="00063F1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_Toc100465827 \h </w:instrText>
      </w:r>
      <w:r>
        <w:fldChar w:fldCharType="separate"/>
      </w:r>
      <w:r>
        <w:t>139</w:t>
      </w:r>
      <w:r>
        <w:fldChar w:fldCharType="end"/>
      </w:r>
    </w:p>
    <w:p w14:paraId="36148C48" w14:textId="77777777" w:rsidR="00000000" w:rsidRDefault="00063F1E">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_Toc100465828 \h </w:instrText>
      </w:r>
      <w:r>
        <w:fldChar w:fldCharType="separate"/>
      </w:r>
      <w:r>
        <w:t>140</w:t>
      </w:r>
      <w:r>
        <w:fldChar w:fldCharType="end"/>
      </w:r>
    </w:p>
    <w:p w14:paraId="4D567C8C" w14:textId="77777777" w:rsidR="00000000" w:rsidRDefault="00063F1E">
      <w:pPr>
        <w:pStyle w:val="TOC1"/>
        <w:tabs>
          <w:tab w:val="right" w:leader="dot" w:pos="8296"/>
        </w:tabs>
        <w:ind w:right="0"/>
        <w:rPr>
          <w:rFonts w:ascii="Times New Roman" w:hAnsi="Times New Roman" w:cs="Times New Roman"/>
          <w:sz w:val="24"/>
          <w:szCs w:val="24"/>
        </w:rPr>
      </w:pPr>
      <w:r>
        <w:rPr>
          <w:rtl/>
        </w:rPr>
        <w:t>רשות הניקוז</w:t>
      </w:r>
      <w:r>
        <w:tab/>
      </w:r>
      <w:r>
        <w:fldChar w:fldCharType="begin"/>
      </w:r>
      <w:r>
        <w:instrText xml:space="preserve"> PAGEREF _Toc100465829 \h </w:instrText>
      </w:r>
      <w:r>
        <w:fldChar w:fldCharType="separate"/>
      </w:r>
      <w:r>
        <w:t>140</w:t>
      </w:r>
      <w:r>
        <w:fldChar w:fldCharType="end"/>
      </w:r>
    </w:p>
    <w:p w14:paraId="09F4F143" w14:textId="77777777" w:rsidR="00000000" w:rsidRDefault="00063F1E">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_Toc100465830 \h </w:instrText>
      </w:r>
      <w:r>
        <w:fldChar w:fldCharType="separate"/>
      </w:r>
      <w:r>
        <w:t>140</w:t>
      </w:r>
      <w:r>
        <w:fldChar w:fldCharType="end"/>
      </w:r>
    </w:p>
    <w:p w14:paraId="14D8481F" w14:textId="77777777" w:rsidR="00000000" w:rsidRDefault="00063F1E">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w:t>
      </w:r>
      <w:r>
        <w:rPr>
          <w:rtl/>
        </w:rPr>
        <w:t>ראל כץ:</w:t>
      </w:r>
      <w:r>
        <w:tab/>
      </w:r>
      <w:r>
        <w:fldChar w:fldCharType="begin"/>
      </w:r>
      <w:r>
        <w:instrText xml:space="preserve"> PAGEREF _Toc100465831 \h </w:instrText>
      </w:r>
      <w:r>
        <w:fldChar w:fldCharType="separate"/>
      </w:r>
      <w:r>
        <w:t>142</w:t>
      </w:r>
      <w:r>
        <w:fldChar w:fldCharType="end"/>
      </w:r>
    </w:p>
    <w:p w14:paraId="48538A41" w14:textId="77777777" w:rsidR="00000000" w:rsidRDefault="00063F1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_Toc100465832 \h </w:instrText>
      </w:r>
      <w:r>
        <w:fldChar w:fldCharType="separate"/>
      </w:r>
      <w:r>
        <w:t>143</w:t>
      </w:r>
      <w:r>
        <w:fldChar w:fldCharType="end"/>
      </w:r>
    </w:p>
    <w:p w14:paraId="47EBB3E8" w14:textId="77777777" w:rsidR="00000000" w:rsidRDefault="00063F1E">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_Toc100465833 \h </w:instrText>
      </w:r>
      <w:r>
        <w:fldChar w:fldCharType="separate"/>
      </w:r>
      <w:r>
        <w:t>144</w:t>
      </w:r>
      <w:r>
        <w:fldChar w:fldCharType="end"/>
      </w:r>
    </w:p>
    <w:p w14:paraId="3861B262" w14:textId="77777777" w:rsidR="00000000" w:rsidRDefault="00063F1E">
      <w:pPr>
        <w:pStyle w:val="TOC1"/>
        <w:tabs>
          <w:tab w:val="right" w:leader="dot" w:pos="8296"/>
        </w:tabs>
        <w:ind w:right="0"/>
        <w:rPr>
          <w:rFonts w:ascii="Times New Roman" w:hAnsi="Times New Roman" w:cs="Times New Roman"/>
          <w:sz w:val="24"/>
          <w:szCs w:val="24"/>
        </w:rPr>
      </w:pPr>
      <w:r>
        <w:t xml:space="preserve">1939. </w:t>
      </w:r>
      <w:r>
        <w:rPr>
          <w:rtl/>
        </w:rPr>
        <w:t>השירותים הווטרינריים</w:t>
      </w:r>
      <w:r>
        <w:tab/>
      </w:r>
      <w:r>
        <w:fldChar w:fldCharType="begin"/>
      </w:r>
      <w:r>
        <w:instrText xml:space="preserve"> PAGEREF _Toc100465834 \h </w:instrText>
      </w:r>
      <w:r>
        <w:fldChar w:fldCharType="separate"/>
      </w:r>
      <w:r>
        <w:t>144</w:t>
      </w:r>
      <w:r>
        <w:fldChar w:fldCharType="end"/>
      </w:r>
    </w:p>
    <w:p w14:paraId="1705310C" w14:textId="77777777" w:rsidR="00000000" w:rsidRDefault="00063F1E">
      <w:pPr>
        <w:pStyle w:val="TOC1"/>
        <w:tabs>
          <w:tab w:val="right" w:leader="dot" w:pos="8296"/>
        </w:tabs>
        <w:ind w:right="0"/>
        <w:rPr>
          <w:rFonts w:ascii="Times New Roman" w:hAnsi="Times New Roman" w:cs="Times New Roman"/>
          <w:sz w:val="24"/>
          <w:szCs w:val="24"/>
        </w:rPr>
      </w:pPr>
      <w:r>
        <w:t xml:space="preserve">2000. </w:t>
      </w:r>
      <w:r>
        <w:rPr>
          <w:rtl/>
        </w:rPr>
        <w:t>חומרים רדיואקטיביים במי</w:t>
      </w:r>
      <w:r>
        <w:t>-</w:t>
      </w:r>
      <w:r>
        <w:rPr>
          <w:rtl/>
        </w:rPr>
        <w:t>התהום בערבה ובנגב</w:t>
      </w:r>
      <w:r>
        <w:tab/>
      </w:r>
      <w:r>
        <w:fldChar w:fldCharType="begin"/>
      </w:r>
      <w:r>
        <w:instrText xml:space="preserve"> PAGEREF _Toc100465835 \h </w:instrText>
      </w:r>
      <w:r>
        <w:fldChar w:fldCharType="separate"/>
      </w:r>
      <w:r>
        <w:t>145</w:t>
      </w:r>
      <w:r>
        <w:fldChar w:fldCharType="end"/>
      </w:r>
    </w:p>
    <w:p w14:paraId="3D374BDD" w14:textId="77777777" w:rsidR="00000000" w:rsidRDefault="00063F1E">
      <w:pPr>
        <w:pStyle w:val="TOC1"/>
        <w:tabs>
          <w:tab w:val="right" w:leader="dot" w:pos="8296"/>
        </w:tabs>
        <w:ind w:right="0"/>
        <w:rPr>
          <w:rFonts w:ascii="Times New Roman" w:hAnsi="Times New Roman" w:cs="Times New Roman"/>
          <w:sz w:val="24"/>
          <w:szCs w:val="24"/>
        </w:rPr>
      </w:pPr>
      <w:r>
        <w:t xml:space="preserve">2001. </w:t>
      </w:r>
      <w:r>
        <w:rPr>
          <w:rtl/>
        </w:rPr>
        <w:t>השפעת הסגירה</w:t>
      </w:r>
      <w:r>
        <w:t xml:space="preserve"> </w:t>
      </w:r>
      <w:r>
        <w:rPr>
          <w:rtl/>
        </w:rPr>
        <w:t>של מעבר קרני על השוק החקלאי</w:t>
      </w:r>
      <w:r>
        <w:tab/>
      </w:r>
      <w:r>
        <w:fldChar w:fldCharType="begin"/>
      </w:r>
      <w:r>
        <w:instrText xml:space="preserve"> PAGEREF _Toc100465836 \h </w:instrText>
      </w:r>
      <w:r>
        <w:fldChar w:fldCharType="separate"/>
      </w:r>
      <w:r>
        <w:t>146</w:t>
      </w:r>
      <w:r>
        <w:fldChar w:fldCharType="end"/>
      </w:r>
    </w:p>
    <w:p w14:paraId="0D662119" w14:textId="77777777" w:rsidR="00000000" w:rsidRDefault="00063F1E">
      <w:pPr>
        <w:pStyle w:val="TOC1"/>
        <w:tabs>
          <w:tab w:val="right" w:leader="dot" w:pos="8296"/>
        </w:tabs>
        <w:ind w:right="0"/>
        <w:rPr>
          <w:rFonts w:ascii="Times New Roman" w:hAnsi="Times New Roman" w:cs="Times New Roman"/>
          <w:sz w:val="24"/>
          <w:szCs w:val="24"/>
        </w:rPr>
      </w:pPr>
      <w:r>
        <w:t xml:space="preserve">2050. </w:t>
      </w:r>
      <w:r>
        <w:rPr>
          <w:rtl/>
        </w:rPr>
        <w:t>מכסות ייצור של ביצים</w:t>
      </w:r>
      <w:r>
        <w:t xml:space="preserve"> </w:t>
      </w:r>
      <w:r>
        <w:rPr>
          <w:rtl/>
        </w:rPr>
        <w:t>ליישובי גדר</w:t>
      </w:r>
      <w:r>
        <w:tab/>
      </w:r>
      <w:r>
        <w:fldChar w:fldCharType="begin"/>
      </w:r>
      <w:r>
        <w:instrText xml:space="preserve"> PAGEREF _Toc100465837 \h </w:instrText>
      </w:r>
      <w:r>
        <w:fldChar w:fldCharType="separate"/>
      </w:r>
      <w:r>
        <w:t>147</w:t>
      </w:r>
      <w:r>
        <w:fldChar w:fldCharType="end"/>
      </w:r>
    </w:p>
    <w:p w14:paraId="22107E52" w14:textId="77777777" w:rsidR="00000000" w:rsidRDefault="00063F1E">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w:t>
      </w:r>
      <w:r>
        <w:tab/>
      </w:r>
      <w:r>
        <w:fldChar w:fldCharType="begin"/>
      </w:r>
      <w:r>
        <w:instrText xml:space="preserve"> PAGEREF _Toc100465838 \h </w:instrText>
      </w:r>
      <w:r>
        <w:fldChar w:fldCharType="separate"/>
      </w:r>
      <w:r>
        <w:t>148</w:t>
      </w:r>
      <w:r>
        <w:fldChar w:fldCharType="end"/>
      </w:r>
    </w:p>
    <w:p w14:paraId="6DCAD924" w14:textId="77777777" w:rsidR="00000000" w:rsidRDefault="00063F1E">
      <w:pPr>
        <w:pStyle w:val="TOC1"/>
        <w:tabs>
          <w:tab w:val="right" w:leader="dot" w:pos="8296"/>
        </w:tabs>
        <w:ind w:right="0"/>
        <w:rPr>
          <w:rFonts w:ascii="Times New Roman" w:hAnsi="Times New Roman" w:cs="Times New Roman"/>
          <w:sz w:val="24"/>
          <w:szCs w:val="24"/>
        </w:rPr>
      </w:pPr>
      <w:r>
        <w:rPr>
          <w:rtl/>
        </w:rPr>
        <w:t>ה</w:t>
      </w:r>
      <w:r>
        <w:rPr>
          <w:rtl/>
        </w:rPr>
        <w:t>צעות</w:t>
      </w:r>
      <w:r>
        <w:t xml:space="preserve"> </w:t>
      </w:r>
      <w:r>
        <w:rPr>
          <w:rtl/>
        </w:rPr>
        <w:t>לסדר-היום</w:t>
      </w:r>
      <w:r>
        <w:tab/>
      </w:r>
      <w:r>
        <w:fldChar w:fldCharType="begin"/>
      </w:r>
      <w:r>
        <w:instrText xml:space="preserve"> PAGEREF _Toc100465839 \h </w:instrText>
      </w:r>
      <w:r>
        <w:fldChar w:fldCharType="separate"/>
      </w:r>
      <w:r>
        <w:t>149</w:t>
      </w:r>
      <w:r>
        <w:fldChar w:fldCharType="end"/>
      </w:r>
    </w:p>
    <w:p w14:paraId="19F9339D" w14:textId="77777777" w:rsidR="00000000" w:rsidRDefault="00063F1E">
      <w:pPr>
        <w:pStyle w:val="TOC1"/>
        <w:tabs>
          <w:tab w:val="right" w:leader="dot" w:pos="8296"/>
        </w:tabs>
        <w:ind w:right="0"/>
        <w:rPr>
          <w:rFonts w:ascii="Times New Roman" w:hAnsi="Times New Roman" w:cs="Times New Roman"/>
          <w:sz w:val="24"/>
          <w:szCs w:val="24"/>
        </w:rPr>
      </w:pPr>
      <w:r>
        <w:rPr>
          <w:rtl/>
        </w:rPr>
        <w:t>הדיווחים על פיטורים צפויים של 15</w:t>
      </w:r>
      <w:r>
        <w:t xml:space="preserve">,000 </w:t>
      </w:r>
      <w:r>
        <w:rPr>
          <w:rtl/>
        </w:rPr>
        <w:t>מורים במסגרת רפורמת דברת</w:t>
      </w:r>
      <w:r>
        <w:tab/>
      </w:r>
      <w:r>
        <w:fldChar w:fldCharType="begin"/>
      </w:r>
      <w:r>
        <w:instrText xml:space="preserve"> PAGEREF _Toc100465840 \h </w:instrText>
      </w:r>
      <w:r>
        <w:fldChar w:fldCharType="separate"/>
      </w:r>
      <w:r>
        <w:t>149</w:t>
      </w:r>
      <w:r>
        <w:fldChar w:fldCharType="end"/>
      </w:r>
    </w:p>
    <w:p w14:paraId="083DD97E" w14:textId="77777777" w:rsidR="00000000" w:rsidRDefault="00063F1E">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_Toc100465841 \h </w:instrText>
      </w:r>
      <w:r>
        <w:fldChar w:fldCharType="separate"/>
      </w:r>
      <w:r>
        <w:t>149</w:t>
      </w:r>
      <w:r>
        <w:fldChar w:fldCharType="end"/>
      </w:r>
    </w:p>
    <w:p w14:paraId="47CD66E1" w14:textId="77777777" w:rsidR="00000000" w:rsidRDefault="00063F1E">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_Toc100465842 \</w:instrText>
      </w:r>
      <w:r>
        <w:instrText xml:space="preserve">h </w:instrText>
      </w:r>
      <w:r>
        <w:fldChar w:fldCharType="separate"/>
      </w:r>
      <w:r>
        <w:t>152</w:t>
      </w:r>
      <w:r>
        <w:fldChar w:fldCharType="end"/>
      </w:r>
    </w:p>
    <w:p w14:paraId="2DF090BE" w14:textId="77777777" w:rsidR="00000000" w:rsidRDefault="00063F1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_Toc100465843 \h </w:instrText>
      </w:r>
      <w:r>
        <w:fldChar w:fldCharType="separate"/>
      </w:r>
      <w:r>
        <w:t>152</w:t>
      </w:r>
      <w:r>
        <w:fldChar w:fldCharType="end"/>
      </w:r>
    </w:p>
    <w:p w14:paraId="00ED9C0C" w14:textId="77777777" w:rsidR="00000000" w:rsidRDefault="00063F1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_Toc100465844 \h </w:instrText>
      </w:r>
      <w:r>
        <w:fldChar w:fldCharType="separate"/>
      </w:r>
      <w:r>
        <w:t>154</w:t>
      </w:r>
      <w:r>
        <w:fldChar w:fldCharType="end"/>
      </w:r>
    </w:p>
    <w:p w14:paraId="368835BA"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_Toc100465845 \h </w:instrText>
      </w:r>
      <w:r>
        <w:fldChar w:fldCharType="separate"/>
      </w:r>
      <w:r>
        <w:t>156</w:t>
      </w:r>
      <w:r>
        <w:fldChar w:fldCharType="end"/>
      </w:r>
    </w:p>
    <w:p w14:paraId="2281F159" w14:textId="77777777" w:rsidR="00000000" w:rsidRDefault="00063F1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_Toc100465846 \h </w:instrText>
      </w:r>
      <w:r>
        <w:fldChar w:fldCharType="separate"/>
      </w:r>
      <w:r>
        <w:t>159</w:t>
      </w:r>
      <w:r>
        <w:fldChar w:fldCharType="end"/>
      </w:r>
    </w:p>
    <w:p w14:paraId="6E149AED" w14:textId="77777777" w:rsidR="00000000" w:rsidRDefault="00063F1E">
      <w:pPr>
        <w:pStyle w:val="TOC2"/>
        <w:tabs>
          <w:tab w:val="right" w:leader="dot" w:pos="8296"/>
        </w:tabs>
        <w:ind w:right="0"/>
        <w:rPr>
          <w:rFonts w:ascii="Times New Roman" w:hAnsi="Times New Roman" w:cs="Times New Roman"/>
          <w:sz w:val="24"/>
          <w:szCs w:val="24"/>
        </w:rPr>
      </w:pPr>
      <w:r>
        <w:rPr>
          <w:rtl/>
        </w:rPr>
        <w:t>יע</w:t>
      </w:r>
      <w:r>
        <w:rPr>
          <w:rtl/>
        </w:rPr>
        <w:t>קב</w:t>
      </w:r>
      <w:r>
        <w:t xml:space="preserve"> </w:t>
      </w:r>
      <w:r>
        <w:rPr>
          <w:rtl/>
        </w:rPr>
        <w:t>מרגי (ש"ס):</w:t>
      </w:r>
      <w:r>
        <w:tab/>
      </w:r>
      <w:r>
        <w:fldChar w:fldCharType="begin"/>
      </w:r>
      <w:r>
        <w:instrText xml:space="preserve"> PAGEREF _Toc100465847 \h </w:instrText>
      </w:r>
      <w:r>
        <w:fldChar w:fldCharType="separate"/>
      </w:r>
      <w:r>
        <w:t>160</w:t>
      </w:r>
      <w:r>
        <w:fldChar w:fldCharType="end"/>
      </w:r>
    </w:p>
    <w:p w14:paraId="27886DC3" w14:textId="77777777" w:rsidR="00000000" w:rsidRDefault="00063F1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_Toc100465848 \h </w:instrText>
      </w:r>
      <w:r>
        <w:fldChar w:fldCharType="separate"/>
      </w:r>
      <w:r>
        <w:t>160</w:t>
      </w:r>
      <w:r>
        <w:fldChar w:fldCharType="end"/>
      </w:r>
    </w:p>
    <w:p w14:paraId="37E78877" w14:textId="77777777" w:rsidR="00000000" w:rsidRDefault="00063F1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_Toc100465849 \h </w:instrText>
      </w:r>
      <w:r>
        <w:fldChar w:fldCharType="separate"/>
      </w:r>
      <w:r>
        <w:t>161</w:t>
      </w:r>
      <w:r>
        <w:fldChar w:fldCharType="end"/>
      </w:r>
    </w:p>
    <w:p w14:paraId="486B00AA" w14:textId="77777777" w:rsidR="00000000" w:rsidRDefault="00063F1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_Toc100465850 \h </w:instrText>
      </w:r>
      <w:r>
        <w:fldChar w:fldCharType="separate"/>
      </w:r>
      <w:r>
        <w:t>161</w:t>
      </w:r>
      <w:r>
        <w:fldChar w:fldCharType="end"/>
      </w:r>
    </w:p>
    <w:p w14:paraId="4C0565E1" w14:textId="77777777" w:rsidR="00000000" w:rsidRDefault="00063F1E">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w:instrText>
      </w:r>
      <w:r>
        <w:instrText xml:space="preserve">00465851 \h </w:instrText>
      </w:r>
      <w:r>
        <w:fldChar w:fldCharType="separate"/>
      </w:r>
      <w:r>
        <w:t>163</w:t>
      </w:r>
      <w:r>
        <w:fldChar w:fldCharType="end"/>
      </w:r>
    </w:p>
    <w:p w14:paraId="062246B4" w14:textId="77777777" w:rsidR="00000000" w:rsidRDefault="00063F1E">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_Toc100465852 \h </w:instrText>
      </w:r>
      <w:r>
        <w:fldChar w:fldCharType="separate"/>
      </w:r>
      <w:r>
        <w:t>163</w:t>
      </w:r>
      <w:r>
        <w:fldChar w:fldCharType="end"/>
      </w:r>
    </w:p>
    <w:p w14:paraId="6BFF1252" w14:textId="77777777" w:rsidR="00000000" w:rsidRDefault="00063F1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_Toc100465853 \h </w:instrText>
      </w:r>
      <w:r>
        <w:fldChar w:fldCharType="separate"/>
      </w:r>
      <w:r>
        <w:t>163</w:t>
      </w:r>
      <w:r>
        <w:fldChar w:fldCharType="end"/>
      </w:r>
    </w:p>
    <w:p w14:paraId="336ED711" w14:textId="77777777" w:rsidR="00000000" w:rsidRDefault="00063F1E">
      <w:pPr>
        <w:pStyle w:val="TOC1"/>
        <w:tabs>
          <w:tab w:val="right" w:leader="dot" w:pos="8296"/>
        </w:tabs>
        <w:ind w:right="0"/>
        <w:rPr>
          <w:rFonts w:ascii="Times New Roman" w:hAnsi="Times New Roman" w:cs="Times New Roman"/>
          <w:sz w:val="24"/>
          <w:szCs w:val="24"/>
        </w:rPr>
      </w:pPr>
      <w:r>
        <w:rPr>
          <w:rtl/>
        </w:rPr>
        <w:t>כוונת משרד החינוך לבטל את בחינות הבגרות באזרחות</w:t>
      </w:r>
      <w:r>
        <w:tab/>
      </w:r>
      <w:r>
        <w:fldChar w:fldCharType="begin"/>
      </w:r>
      <w:r>
        <w:instrText xml:space="preserve"> PAGEREF _Toc100465854 \h </w:instrText>
      </w:r>
      <w:r>
        <w:fldChar w:fldCharType="separate"/>
      </w:r>
      <w:r>
        <w:t>163</w:t>
      </w:r>
      <w:r>
        <w:fldChar w:fldCharType="end"/>
      </w:r>
    </w:p>
    <w:p w14:paraId="3E3D63A5" w14:textId="77777777" w:rsidR="00000000" w:rsidRDefault="00063F1E">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_Toc100465855 \h</w:instrText>
      </w:r>
      <w:r>
        <w:instrText xml:space="preserve"> </w:instrText>
      </w:r>
      <w:r>
        <w:fldChar w:fldCharType="separate"/>
      </w:r>
      <w:r>
        <w:t>164</w:t>
      </w:r>
      <w:r>
        <w:fldChar w:fldCharType="end"/>
      </w:r>
    </w:p>
    <w:p w14:paraId="54247AD2" w14:textId="77777777" w:rsidR="00000000" w:rsidRDefault="00063F1E">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_Toc100465856 \h </w:instrText>
      </w:r>
      <w:r>
        <w:fldChar w:fldCharType="separate"/>
      </w:r>
      <w:r>
        <w:t>168</w:t>
      </w:r>
      <w:r>
        <w:fldChar w:fldCharType="end"/>
      </w:r>
    </w:p>
    <w:p w14:paraId="1688A7E1" w14:textId="77777777" w:rsidR="00000000" w:rsidRDefault="00063F1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_Toc100465857 \h </w:instrText>
      </w:r>
      <w:r>
        <w:fldChar w:fldCharType="separate"/>
      </w:r>
      <w:r>
        <w:t>170</w:t>
      </w:r>
      <w:r>
        <w:fldChar w:fldCharType="end"/>
      </w:r>
    </w:p>
    <w:p w14:paraId="139D1132" w14:textId="77777777" w:rsidR="00000000" w:rsidRDefault="00063F1E">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_Toc100465858 \h </w:instrText>
      </w:r>
      <w:r>
        <w:fldChar w:fldCharType="separate"/>
      </w:r>
      <w:r>
        <w:t>172</w:t>
      </w:r>
      <w:r>
        <w:fldChar w:fldCharType="end"/>
      </w:r>
    </w:p>
    <w:p w14:paraId="0BA97652" w14:textId="77777777" w:rsidR="00000000" w:rsidRDefault="00063F1E">
      <w:pPr>
        <w:pStyle w:val="TOC1"/>
        <w:tabs>
          <w:tab w:val="right" w:leader="dot" w:pos="8296"/>
        </w:tabs>
        <w:ind w:right="0"/>
        <w:rPr>
          <w:rFonts w:ascii="Times New Roman" w:hAnsi="Times New Roman" w:cs="Times New Roman"/>
          <w:sz w:val="24"/>
          <w:szCs w:val="24"/>
        </w:rPr>
      </w:pPr>
      <w:r>
        <w:rPr>
          <w:rtl/>
        </w:rPr>
        <w:t>הקמת קופת</w:t>
      </w:r>
      <w:r>
        <w:t>-</w:t>
      </w:r>
      <w:r>
        <w:rPr>
          <w:rtl/>
        </w:rPr>
        <w:t>חולים חמישית</w:t>
      </w:r>
      <w:r>
        <w:tab/>
      </w:r>
      <w:r>
        <w:fldChar w:fldCharType="begin"/>
      </w:r>
      <w:r>
        <w:instrText xml:space="preserve"> PAGEREF _Toc100465859 \h </w:instrText>
      </w:r>
      <w:r>
        <w:fldChar w:fldCharType="separate"/>
      </w:r>
      <w:r>
        <w:t>172</w:t>
      </w:r>
      <w:r>
        <w:fldChar w:fldCharType="end"/>
      </w:r>
    </w:p>
    <w:p w14:paraId="7F2CE261" w14:textId="77777777" w:rsidR="00000000" w:rsidRDefault="00063F1E">
      <w:pPr>
        <w:pStyle w:val="TOC1"/>
        <w:tabs>
          <w:tab w:val="right" w:leader="dot" w:pos="8296"/>
        </w:tabs>
        <w:ind w:right="0"/>
        <w:rPr>
          <w:rFonts w:ascii="Times New Roman" w:hAnsi="Times New Roman" w:cs="Times New Roman"/>
          <w:sz w:val="24"/>
          <w:szCs w:val="24"/>
        </w:rPr>
      </w:pPr>
      <w:r>
        <w:rPr>
          <w:rtl/>
        </w:rPr>
        <w:t>הצעה לסדר-היו</w:t>
      </w:r>
      <w:r>
        <w:rPr>
          <w:rtl/>
        </w:rPr>
        <w:t>ם</w:t>
      </w:r>
      <w:r>
        <w:tab/>
      </w:r>
      <w:r>
        <w:fldChar w:fldCharType="begin"/>
      </w:r>
      <w:r>
        <w:instrText xml:space="preserve"> PAGEREF _Toc100465860 \h </w:instrText>
      </w:r>
      <w:r>
        <w:fldChar w:fldCharType="separate"/>
      </w:r>
      <w:r>
        <w:t>174</w:t>
      </w:r>
      <w:r>
        <w:fldChar w:fldCharType="end"/>
      </w:r>
    </w:p>
    <w:p w14:paraId="77F5A516" w14:textId="77777777" w:rsidR="00000000" w:rsidRDefault="00063F1E">
      <w:pPr>
        <w:pStyle w:val="TOC1"/>
        <w:tabs>
          <w:tab w:val="right" w:leader="dot" w:pos="8296"/>
        </w:tabs>
        <w:ind w:right="0"/>
        <w:rPr>
          <w:rFonts w:ascii="Times New Roman" w:hAnsi="Times New Roman" w:cs="Times New Roman"/>
          <w:sz w:val="24"/>
          <w:szCs w:val="24"/>
        </w:rPr>
      </w:pPr>
      <w:r>
        <w:rPr>
          <w:rtl/>
        </w:rPr>
        <w:t>ההסכם בין משרד האוצר להסתדרות</w:t>
      </w:r>
      <w:r>
        <w:tab/>
      </w:r>
      <w:r>
        <w:fldChar w:fldCharType="begin"/>
      </w:r>
      <w:r>
        <w:instrText xml:space="preserve"> PAGEREF _Toc100465861 \h </w:instrText>
      </w:r>
      <w:r>
        <w:fldChar w:fldCharType="separate"/>
      </w:r>
      <w:r>
        <w:t>174</w:t>
      </w:r>
      <w:r>
        <w:fldChar w:fldCharType="end"/>
      </w:r>
    </w:p>
    <w:p w14:paraId="25CB34F4" w14:textId="77777777" w:rsidR="00000000" w:rsidRDefault="00063F1E">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_Toc100465862 \h </w:instrText>
      </w:r>
      <w:r>
        <w:fldChar w:fldCharType="separate"/>
      </w:r>
      <w:r>
        <w:t>176</w:t>
      </w:r>
      <w:r>
        <w:fldChar w:fldCharType="end"/>
      </w:r>
    </w:p>
    <w:p w14:paraId="7FBB4722" w14:textId="77777777" w:rsidR="00000000" w:rsidRDefault="00063F1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_Toc100465863 \h </w:instrText>
      </w:r>
      <w:r>
        <w:fldChar w:fldCharType="separate"/>
      </w:r>
      <w:r>
        <w:t>178</w:t>
      </w:r>
      <w:r>
        <w:fldChar w:fldCharType="end"/>
      </w:r>
    </w:p>
    <w:p w14:paraId="4EA4E307" w14:textId="77777777" w:rsidR="00000000" w:rsidRDefault="00063F1E">
      <w:pPr>
        <w:pStyle w:val="TOC1"/>
        <w:tabs>
          <w:tab w:val="right" w:leader="dot" w:pos="8296"/>
        </w:tabs>
        <w:ind w:right="0"/>
        <w:rPr>
          <w:rFonts w:ascii="Times New Roman" w:hAnsi="Times New Roman" w:cs="Times New Roman"/>
          <w:sz w:val="24"/>
          <w:szCs w:val="24"/>
        </w:rPr>
      </w:pPr>
      <w:r>
        <w:rPr>
          <w:rtl/>
        </w:rPr>
        <w:t>הפיגוע במנהרת התופת במוצב במעבר</w:t>
      </w:r>
      <w:r>
        <w:t>-</w:t>
      </w:r>
      <w:r>
        <w:rPr>
          <w:rtl/>
        </w:rPr>
        <w:t>רפיח</w:t>
      </w:r>
      <w:r>
        <w:tab/>
      </w:r>
      <w:r>
        <w:fldChar w:fldCharType="begin"/>
      </w:r>
      <w:r>
        <w:instrText xml:space="preserve"> PAGEREF _Toc1</w:instrText>
      </w:r>
      <w:r>
        <w:instrText xml:space="preserve">00465864 \h </w:instrText>
      </w:r>
      <w:r>
        <w:fldChar w:fldCharType="separate"/>
      </w:r>
      <w:r>
        <w:t>178</w:t>
      </w:r>
      <w:r>
        <w:fldChar w:fldCharType="end"/>
      </w:r>
    </w:p>
    <w:p w14:paraId="26A6712A" w14:textId="77777777" w:rsidR="00000000" w:rsidRDefault="00063F1E">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_Toc100465865 \h </w:instrText>
      </w:r>
      <w:r>
        <w:fldChar w:fldCharType="separate"/>
      </w:r>
      <w:r>
        <w:t>178</w:t>
      </w:r>
      <w:r>
        <w:fldChar w:fldCharType="end"/>
      </w:r>
    </w:p>
    <w:p w14:paraId="5A502821" w14:textId="77777777" w:rsidR="00000000" w:rsidRDefault="00063F1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_Toc100465866 \h </w:instrText>
      </w:r>
      <w:r>
        <w:fldChar w:fldCharType="separate"/>
      </w:r>
      <w:r>
        <w:t>180</w:t>
      </w:r>
      <w:r>
        <w:fldChar w:fldCharType="end"/>
      </w:r>
    </w:p>
    <w:p w14:paraId="50206BF4" w14:textId="77777777" w:rsidR="00000000" w:rsidRDefault="00063F1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_Toc100465867 \h </w:instrText>
      </w:r>
      <w:r>
        <w:fldChar w:fldCharType="separate"/>
      </w:r>
      <w:r>
        <w:t>182</w:t>
      </w:r>
      <w:r>
        <w:fldChar w:fldCharType="end"/>
      </w:r>
    </w:p>
    <w:p w14:paraId="06DA540C" w14:textId="77777777" w:rsidR="00000000" w:rsidRDefault="00063F1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_Toc100465868 \h </w:instrText>
      </w:r>
      <w:r>
        <w:fldChar w:fldCharType="separate"/>
      </w:r>
      <w:r>
        <w:t>184</w:t>
      </w:r>
      <w:r>
        <w:fldChar w:fldCharType="end"/>
      </w:r>
    </w:p>
    <w:p w14:paraId="00D71320" w14:textId="77777777" w:rsidR="00000000" w:rsidRDefault="00063F1E">
      <w:pPr>
        <w:pStyle w:val="TOC2"/>
        <w:tabs>
          <w:tab w:val="right" w:leader="dot" w:pos="8296"/>
        </w:tabs>
        <w:ind w:right="0"/>
        <w:rPr>
          <w:rFonts w:ascii="Times New Roman" w:hAnsi="Times New Roman" w:cs="Times New Roman"/>
          <w:sz w:val="24"/>
          <w:szCs w:val="24"/>
        </w:rPr>
      </w:pPr>
      <w:r>
        <w:rPr>
          <w:rtl/>
        </w:rPr>
        <w:t>אריה</w:t>
      </w:r>
      <w:r>
        <w:t xml:space="preserve"> </w:t>
      </w:r>
      <w:r>
        <w:rPr>
          <w:rtl/>
        </w:rPr>
        <w:t xml:space="preserve">אלדד </w:t>
      </w:r>
      <w:r>
        <w:rPr>
          <w:rtl/>
        </w:rPr>
        <w:t>(האיחוד הלאומי - ישראל ביתנו):</w:t>
      </w:r>
      <w:r>
        <w:tab/>
      </w:r>
      <w:r>
        <w:fldChar w:fldCharType="begin"/>
      </w:r>
      <w:r>
        <w:instrText xml:space="preserve"> PAGEREF _Toc100465869 \h </w:instrText>
      </w:r>
      <w:r>
        <w:fldChar w:fldCharType="separate"/>
      </w:r>
      <w:r>
        <w:t>186</w:t>
      </w:r>
      <w:r>
        <w:fldChar w:fldCharType="end"/>
      </w:r>
    </w:p>
    <w:p w14:paraId="56056008" w14:textId="77777777" w:rsidR="00000000" w:rsidRDefault="00063F1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_Toc100465870 \h </w:instrText>
      </w:r>
      <w:r>
        <w:fldChar w:fldCharType="separate"/>
      </w:r>
      <w:r>
        <w:t>189</w:t>
      </w:r>
      <w:r>
        <w:fldChar w:fldCharType="end"/>
      </w:r>
    </w:p>
    <w:p w14:paraId="2741EF98" w14:textId="77777777" w:rsidR="00000000" w:rsidRDefault="00063F1E">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_Toc100465871 \h </w:instrText>
      </w:r>
      <w:r>
        <w:fldChar w:fldCharType="separate"/>
      </w:r>
      <w:r>
        <w:t>194</w:t>
      </w:r>
      <w:r>
        <w:fldChar w:fldCharType="end"/>
      </w:r>
    </w:p>
    <w:p w14:paraId="2791739C" w14:textId="77777777" w:rsidR="00000000" w:rsidRDefault="00063F1E">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_Toc100465872 \h </w:instrText>
      </w:r>
      <w:r>
        <w:fldChar w:fldCharType="separate"/>
      </w:r>
      <w:r>
        <w:t>202</w:t>
      </w:r>
      <w:r>
        <w:fldChar w:fldCharType="end"/>
      </w:r>
    </w:p>
    <w:p w14:paraId="120CF5E6" w14:textId="77777777" w:rsidR="00000000" w:rsidRDefault="00063F1E">
      <w:pPr>
        <w:pStyle w:val="TOC2"/>
        <w:tabs>
          <w:tab w:val="right" w:leader="dot" w:pos="8296"/>
        </w:tabs>
        <w:ind w:right="0"/>
        <w:rPr>
          <w:rFonts w:ascii="Times New Roman" w:hAnsi="Times New Roman" w:cs="Times New Roman"/>
          <w:sz w:val="24"/>
          <w:szCs w:val="24"/>
        </w:rPr>
      </w:pPr>
      <w:r>
        <w:rPr>
          <w:rtl/>
        </w:rPr>
        <w:t>ואסל טאהא (בל"ד</w:t>
      </w:r>
      <w:r>
        <w:rPr>
          <w:rtl/>
        </w:rPr>
        <w:t>):</w:t>
      </w:r>
      <w:r>
        <w:tab/>
      </w:r>
      <w:r>
        <w:fldChar w:fldCharType="begin"/>
      </w:r>
      <w:r>
        <w:instrText xml:space="preserve"> PAGEREF _Toc100465873 \h </w:instrText>
      </w:r>
      <w:r>
        <w:fldChar w:fldCharType="separate"/>
      </w:r>
      <w:r>
        <w:t>202</w:t>
      </w:r>
      <w:r>
        <w:fldChar w:fldCharType="end"/>
      </w:r>
    </w:p>
    <w:p w14:paraId="1642444F" w14:textId="77777777" w:rsidR="00000000" w:rsidRDefault="00063F1E">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_Toc100465874 \h </w:instrText>
      </w:r>
      <w:r>
        <w:fldChar w:fldCharType="separate"/>
      </w:r>
      <w:r>
        <w:t>203</w:t>
      </w:r>
      <w:r>
        <w:fldChar w:fldCharType="end"/>
      </w:r>
    </w:p>
    <w:p w14:paraId="074356AE" w14:textId="77777777" w:rsidR="00000000" w:rsidRDefault="00063F1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_Toc100465875 \h </w:instrText>
      </w:r>
      <w:r>
        <w:fldChar w:fldCharType="separate"/>
      </w:r>
      <w:r>
        <w:t>204</w:t>
      </w:r>
      <w:r>
        <w:fldChar w:fldCharType="end"/>
      </w:r>
    </w:p>
    <w:p w14:paraId="3D610BBB" w14:textId="77777777" w:rsidR="00000000" w:rsidRDefault="00063F1E">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_Toc100465876 \h </w:instrText>
      </w:r>
      <w:r>
        <w:fldChar w:fldCharType="separate"/>
      </w:r>
      <w:r>
        <w:t>206</w:t>
      </w:r>
      <w:r>
        <w:fldChar w:fldCharType="end"/>
      </w:r>
    </w:p>
    <w:p w14:paraId="4F0BD974" w14:textId="77777777" w:rsidR="00000000" w:rsidRDefault="00063F1E">
      <w:pPr>
        <w:pStyle w:val="TOC1"/>
        <w:tabs>
          <w:tab w:val="right" w:leader="dot" w:pos="8296"/>
        </w:tabs>
        <w:ind w:right="0"/>
        <w:rPr>
          <w:rFonts w:ascii="Times New Roman" w:hAnsi="Times New Roman" w:cs="Times New Roman"/>
          <w:sz w:val="24"/>
          <w:szCs w:val="24"/>
        </w:rPr>
      </w:pPr>
      <w:r>
        <w:rPr>
          <w:rtl/>
        </w:rPr>
        <w:t>החלטת ממשלת ישראל לשחרר אסירים פלסטינים</w:t>
      </w:r>
      <w:r>
        <w:tab/>
      </w:r>
      <w:r>
        <w:fldChar w:fldCharType="begin"/>
      </w:r>
      <w:r>
        <w:instrText xml:space="preserve"> PAGEREF _Toc100465877 \</w:instrText>
      </w:r>
      <w:r>
        <w:instrText xml:space="preserve">h </w:instrText>
      </w:r>
      <w:r>
        <w:fldChar w:fldCharType="separate"/>
      </w:r>
      <w:r>
        <w:t>206</w:t>
      </w:r>
      <w:r>
        <w:fldChar w:fldCharType="end"/>
      </w:r>
    </w:p>
    <w:p w14:paraId="14A20CC9" w14:textId="77777777" w:rsidR="00000000" w:rsidRDefault="00063F1E">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_Toc100465878 \h </w:instrText>
      </w:r>
      <w:r>
        <w:fldChar w:fldCharType="separate"/>
      </w:r>
      <w:r>
        <w:t>206</w:t>
      </w:r>
      <w:r>
        <w:fldChar w:fldCharType="end"/>
      </w:r>
    </w:p>
    <w:p w14:paraId="27D14619" w14:textId="77777777" w:rsidR="00000000" w:rsidRDefault="00063F1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_Toc100465879 \h </w:instrText>
      </w:r>
      <w:r>
        <w:fldChar w:fldCharType="separate"/>
      </w:r>
      <w:r>
        <w:t>207</w:t>
      </w:r>
      <w:r>
        <w:fldChar w:fldCharType="end"/>
      </w:r>
    </w:p>
    <w:p w14:paraId="227B0713" w14:textId="77777777" w:rsidR="00000000" w:rsidRDefault="00063F1E">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_Toc100465880 \h </w:instrText>
      </w:r>
      <w:r>
        <w:fldChar w:fldCharType="separate"/>
      </w:r>
      <w:r>
        <w:t>208</w:t>
      </w:r>
      <w:r>
        <w:fldChar w:fldCharType="end"/>
      </w:r>
    </w:p>
    <w:p w14:paraId="64CB1D25" w14:textId="77777777" w:rsidR="00000000" w:rsidRDefault="00063F1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_Toc100465881 \h </w:instrText>
      </w:r>
      <w:r>
        <w:fldChar w:fldCharType="separate"/>
      </w:r>
      <w:r>
        <w:t>209</w:t>
      </w:r>
      <w:r>
        <w:fldChar w:fldCharType="end"/>
      </w:r>
    </w:p>
    <w:p w14:paraId="5F2A0BF3" w14:textId="77777777" w:rsidR="00000000" w:rsidRDefault="00063F1E">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w:instrText>
      </w:r>
      <w:r>
        <w:instrText xml:space="preserve">EF _Toc100465882 \h </w:instrText>
      </w:r>
      <w:r>
        <w:fldChar w:fldCharType="separate"/>
      </w:r>
      <w:r>
        <w:t>210</w:t>
      </w:r>
      <w:r>
        <w:fldChar w:fldCharType="end"/>
      </w:r>
    </w:p>
    <w:p w14:paraId="6B195E9D" w14:textId="77777777" w:rsidR="00000000" w:rsidRDefault="00063F1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_Toc100465883 \h </w:instrText>
      </w:r>
      <w:r>
        <w:fldChar w:fldCharType="separate"/>
      </w:r>
      <w:r>
        <w:t>216</w:t>
      </w:r>
      <w:r>
        <w:fldChar w:fldCharType="end"/>
      </w:r>
    </w:p>
    <w:p w14:paraId="474F981C" w14:textId="77777777" w:rsidR="00000000" w:rsidRDefault="00063F1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_Toc100465884 \h </w:instrText>
      </w:r>
      <w:r>
        <w:fldChar w:fldCharType="separate"/>
      </w:r>
      <w:r>
        <w:t>216</w:t>
      </w:r>
      <w:r>
        <w:fldChar w:fldCharType="end"/>
      </w:r>
    </w:p>
    <w:p w14:paraId="538B3360" w14:textId="77777777" w:rsidR="00000000" w:rsidRDefault="00063F1E">
      <w:pPr>
        <w:pStyle w:val="a0"/>
        <w:jc w:val="center"/>
        <w:rPr>
          <w:rtl/>
        </w:rPr>
      </w:pPr>
      <w:r>
        <w:rPr>
          <w:bCs/>
          <w:szCs w:val="36"/>
          <w:u w:val="single"/>
          <w:rtl/>
        </w:rPr>
        <w:fldChar w:fldCharType="end"/>
      </w:r>
    </w:p>
    <w:p w14:paraId="1E3ED579" w14:textId="77777777" w:rsidR="00000000" w:rsidRDefault="00063F1E">
      <w:pPr>
        <w:pStyle w:val="a0"/>
        <w:rPr>
          <w:rtl/>
        </w:rPr>
      </w:pPr>
      <w:r>
        <w:rPr>
          <w:rtl/>
        </w:rPr>
        <w:br w:type="page"/>
      </w:r>
    </w:p>
    <w:p w14:paraId="6B905680" w14:textId="77777777" w:rsidR="00000000" w:rsidRDefault="00063F1E">
      <w:pPr>
        <w:pStyle w:val="a0"/>
        <w:rPr>
          <w:rFonts w:hint="cs"/>
          <w:rtl/>
        </w:rPr>
      </w:pPr>
      <w:r>
        <w:rPr>
          <w:rFonts w:hint="cs"/>
          <w:rtl/>
        </w:rPr>
        <w:t>חוברת י'</w:t>
      </w:r>
    </w:p>
    <w:p w14:paraId="1B535AA6" w14:textId="77777777" w:rsidR="00000000" w:rsidRDefault="00063F1E">
      <w:pPr>
        <w:pStyle w:val="a0"/>
        <w:rPr>
          <w:rFonts w:hint="cs"/>
          <w:rtl/>
        </w:rPr>
      </w:pPr>
      <w:r>
        <w:rPr>
          <w:rFonts w:hint="cs"/>
          <w:rtl/>
        </w:rPr>
        <w:t>ישיבה קצ"ו</w:t>
      </w:r>
    </w:p>
    <w:p w14:paraId="67C94661" w14:textId="77777777" w:rsidR="00000000" w:rsidRDefault="00063F1E">
      <w:pPr>
        <w:pStyle w:val="a0"/>
        <w:rPr>
          <w:rtl/>
        </w:rPr>
      </w:pPr>
    </w:p>
    <w:p w14:paraId="2F9DDA4B" w14:textId="77777777" w:rsidR="00000000" w:rsidRDefault="00063F1E">
      <w:pPr>
        <w:pStyle w:val="a0"/>
        <w:rPr>
          <w:rFonts w:hint="cs"/>
          <w:rtl/>
        </w:rPr>
      </w:pPr>
    </w:p>
    <w:p w14:paraId="55CC4E08" w14:textId="77777777" w:rsidR="00000000" w:rsidRDefault="00063F1E">
      <w:pPr>
        <w:pStyle w:val="a0"/>
        <w:rPr>
          <w:rFonts w:hint="cs"/>
          <w:rtl/>
        </w:rPr>
      </w:pPr>
    </w:p>
    <w:p w14:paraId="19DA5A22" w14:textId="77777777" w:rsidR="00000000" w:rsidRDefault="00063F1E">
      <w:pPr>
        <w:pStyle w:val="a0"/>
        <w:rPr>
          <w:rFonts w:hint="cs"/>
          <w:rtl/>
        </w:rPr>
      </w:pPr>
    </w:p>
    <w:p w14:paraId="68C079EE" w14:textId="77777777" w:rsidR="00000000" w:rsidRDefault="00063F1E">
      <w:pPr>
        <w:pStyle w:val="a0"/>
        <w:rPr>
          <w:rFonts w:hint="cs"/>
          <w:rtl/>
        </w:rPr>
      </w:pPr>
    </w:p>
    <w:p w14:paraId="3B12866A" w14:textId="77777777" w:rsidR="00000000" w:rsidRDefault="00063F1E">
      <w:pPr>
        <w:pStyle w:val="a5"/>
        <w:bidi/>
        <w:rPr>
          <w:rFonts w:hint="cs"/>
          <w:rtl/>
        </w:rPr>
      </w:pPr>
      <w:r>
        <w:rPr>
          <w:rtl/>
        </w:rPr>
        <w:t>הישיבה ה</w:t>
      </w:r>
      <w:r>
        <w:rPr>
          <w:rFonts w:hint="cs"/>
          <w:rtl/>
        </w:rPr>
        <w:t>מאה-ותשעים-ושש</w:t>
      </w:r>
      <w:r>
        <w:rPr>
          <w:rtl/>
        </w:rPr>
        <w:t xml:space="preserve"> של הכנסת ה</w:t>
      </w:r>
      <w:r>
        <w:rPr>
          <w:rFonts w:hint="cs"/>
          <w:rtl/>
        </w:rPr>
        <w:t>שש-עשרה</w:t>
      </w:r>
    </w:p>
    <w:p w14:paraId="50BB5A03" w14:textId="77777777" w:rsidR="00000000" w:rsidRDefault="00063F1E">
      <w:pPr>
        <w:pStyle w:val="a6"/>
        <w:bidi/>
        <w:rPr>
          <w:rtl/>
        </w:rPr>
      </w:pPr>
      <w:r>
        <w:rPr>
          <w:rtl/>
        </w:rPr>
        <w:t>יום רביעי,</w:t>
      </w:r>
      <w:r>
        <w:rPr>
          <w:rFonts w:hint="cs"/>
          <w:rtl/>
        </w:rPr>
        <w:t xml:space="preserve"> ג</w:t>
      </w:r>
      <w:r>
        <w:rPr>
          <w:rtl/>
        </w:rPr>
        <w:t xml:space="preserve">' בטבת </w:t>
      </w:r>
      <w:r>
        <w:rPr>
          <w:rFonts w:hint="cs"/>
          <w:rtl/>
        </w:rPr>
        <w:t>ה</w:t>
      </w:r>
      <w:r>
        <w:rPr>
          <w:rtl/>
        </w:rPr>
        <w:t>תשס"ה (15 בדצמבר 2004)</w:t>
      </w:r>
    </w:p>
    <w:p w14:paraId="3E790633" w14:textId="77777777" w:rsidR="00000000" w:rsidRDefault="00063F1E">
      <w:pPr>
        <w:pStyle w:val="a7"/>
        <w:bidi/>
        <w:rPr>
          <w:rtl/>
        </w:rPr>
      </w:pPr>
      <w:r>
        <w:rPr>
          <w:rtl/>
        </w:rPr>
        <w:t>ירושל</w:t>
      </w:r>
      <w:r>
        <w:rPr>
          <w:rtl/>
        </w:rPr>
        <w:t>ים, הכנסת, שעה 11:00</w:t>
      </w:r>
    </w:p>
    <w:p w14:paraId="43EF9597" w14:textId="77777777" w:rsidR="00000000" w:rsidRDefault="00063F1E">
      <w:pPr>
        <w:pStyle w:val="a0"/>
        <w:rPr>
          <w:rFonts w:hint="cs"/>
          <w:rtl/>
        </w:rPr>
      </w:pPr>
    </w:p>
    <w:p w14:paraId="594A8B22" w14:textId="77777777" w:rsidR="00000000" w:rsidRDefault="00063F1E">
      <w:pPr>
        <w:pStyle w:val="a0"/>
        <w:rPr>
          <w:rFonts w:hint="cs"/>
          <w:rtl/>
        </w:rPr>
      </w:pPr>
    </w:p>
    <w:p w14:paraId="1BC889EB" w14:textId="77777777" w:rsidR="00000000" w:rsidRDefault="00063F1E">
      <w:pPr>
        <w:pStyle w:val="a0"/>
        <w:rPr>
          <w:rFonts w:hint="cs"/>
          <w:rtl/>
        </w:rPr>
      </w:pPr>
    </w:p>
    <w:p w14:paraId="775FCBCB" w14:textId="77777777" w:rsidR="00000000" w:rsidRDefault="00063F1E">
      <w:pPr>
        <w:pStyle w:val="a0"/>
        <w:rPr>
          <w:rFonts w:hint="cs"/>
          <w:rtl/>
        </w:rPr>
      </w:pPr>
    </w:p>
    <w:p w14:paraId="311A1944" w14:textId="77777777" w:rsidR="00000000" w:rsidRDefault="00063F1E">
      <w:pPr>
        <w:pStyle w:val="a0"/>
        <w:rPr>
          <w:rFonts w:hint="cs"/>
          <w:rtl/>
        </w:rPr>
      </w:pPr>
    </w:p>
    <w:p w14:paraId="51481C8B" w14:textId="77777777" w:rsidR="00000000" w:rsidRDefault="00063F1E">
      <w:pPr>
        <w:pStyle w:val="a0"/>
        <w:rPr>
          <w:rFonts w:hint="cs"/>
          <w:rtl/>
        </w:rPr>
      </w:pPr>
    </w:p>
    <w:p w14:paraId="567BEE57" w14:textId="77777777" w:rsidR="00000000" w:rsidRDefault="00063F1E">
      <w:pPr>
        <w:pStyle w:val="a2"/>
        <w:rPr>
          <w:rFonts w:hint="cs"/>
          <w:rtl/>
        </w:rPr>
      </w:pPr>
      <w:bookmarkStart w:id="0" w:name="_Toc100465719"/>
      <w:r>
        <w:rPr>
          <w:rFonts w:hint="cs"/>
          <w:rtl/>
        </w:rPr>
        <w:t>מסמכים שהונחו על שולחן הכנסת</w:t>
      </w:r>
      <w:bookmarkEnd w:id="0"/>
    </w:p>
    <w:p w14:paraId="6B736462" w14:textId="77777777" w:rsidR="00000000" w:rsidRDefault="00063F1E">
      <w:pPr>
        <w:pStyle w:val="af1"/>
        <w:rPr>
          <w:rFonts w:hint="cs"/>
          <w:rtl/>
        </w:rPr>
      </w:pPr>
    </w:p>
    <w:p w14:paraId="44DEE934" w14:textId="77777777" w:rsidR="00000000" w:rsidRDefault="00063F1E">
      <w:pPr>
        <w:pStyle w:val="af1"/>
        <w:rPr>
          <w:rFonts w:hint="cs"/>
          <w:rtl/>
        </w:rPr>
      </w:pPr>
    </w:p>
    <w:p w14:paraId="36A5556B" w14:textId="77777777" w:rsidR="00000000" w:rsidRDefault="00063F1E">
      <w:pPr>
        <w:pStyle w:val="af1"/>
        <w:rPr>
          <w:rtl/>
        </w:rPr>
      </w:pPr>
      <w:r>
        <w:rPr>
          <w:rtl/>
        </w:rPr>
        <w:t>היו"ר ראובן ריבלין:</w:t>
      </w:r>
    </w:p>
    <w:p w14:paraId="7FCAC86D" w14:textId="77777777" w:rsidR="00000000" w:rsidRDefault="00063F1E">
      <w:pPr>
        <w:pStyle w:val="a0"/>
        <w:rPr>
          <w:rtl/>
        </w:rPr>
      </w:pPr>
    </w:p>
    <w:p w14:paraId="217806A5" w14:textId="77777777" w:rsidR="00000000" w:rsidRDefault="00063F1E">
      <w:pPr>
        <w:pStyle w:val="a0"/>
        <w:rPr>
          <w:rFonts w:hint="cs"/>
          <w:rtl/>
        </w:rPr>
      </w:pPr>
      <w:r>
        <w:rPr>
          <w:rFonts w:hint="cs"/>
          <w:rtl/>
        </w:rPr>
        <w:t xml:space="preserve">כבוד השר, גברתי ואדוני חברי הכנסת, היום יום רביעי, ג' בטבת התשס"ה, 15 בחודש דצמבר 2004 למניינם. אני מתכבד לפתוח את ישיבת הכנסת. </w:t>
      </w:r>
    </w:p>
    <w:p w14:paraId="14A3A3F6" w14:textId="77777777" w:rsidR="00000000" w:rsidRDefault="00063F1E">
      <w:pPr>
        <w:pStyle w:val="a0"/>
        <w:rPr>
          <w:rFonts w:hint="cs"/>
          <w:rtl/>
        </w:rPr>
      </w:pPr>
    </w:p>
    <w:p w14:paraId="64D5DACC" w14:textId="77777777" w:rsidR="00000000" w:rsidRDefault="00063F1E">
      <w:pPr>
        <w:pStyle w:val="a0"/>
        <w:rPr>
          <w:rFonts w:hint="cs"/>
          <w:rtl/>
        </w:rPr>
      </w:pPr>
      <w:r>
        <w:rPr>
          <w:rFonts w:hint="cs"/>
          <w:rtl/>
        </w:rPr>
        <w:t>הודעה למזכיר הכנסת, בבקשה.</w:t>
      </w:r>
    </w:p>
    <w:p w14:paraId="7B37BA6B" w14:textId="77777777" w:rsidR="00000000" w:rsidRDefault="00063F1E">
      <w:pPr>
        <w:pStyle w:val="a0"/>
        <w:rPr>
          <w:rFonts w:hint="cs"/>
          <w:rtl/>
        </w:rPr>
      </w:pPr>
    </w:p>
    <w:p w14:paraId="23F793CF" w14:textId="77777777" w:rsidR="00000000" w:rsidRDefault="00063F1E">
      <w:pPr>
        <w:pStyle w:val="a"/>
        <w:rPr>
          <w:rtl/>
        </w:rPr>
      </w:pPr>
      <w:bookmarkStart w:id="1" w:name="FS000000661T15_12_2004_11_55_02"/>
      <w:bookmarkStart w:id="2" w:name="_Toc100465720"/>
      <w:bookmarkEnd w:id="1"/>
      <w:r>
        <w:rPr>
          <w:rFonts w:hint="eastAsia"/>
          <w:rtl/>
        </w:rPr>
        <w:t>מזכיר</w:t>
      </w:r>
      <w:r>
        <w:rPr>
          <w:rtl/>
        </w:rPr>
        <w:t xml:space="preserve"> הכנסת אריה הא</w:t>
      </w:r>
      <w:r>
        <w:rPr>
          <w:rtl/>
        </w:rPr>
        <w:t>ן:</w:t>
      </w:r>
      <w:bookmarkEnd w:id="2"/>
    </w:p>
    <w:p w14:paraId="6BEE2644" w14:textId="77777777" w:rsidR="00000000" w:rsidRDefault="00063F1E">
      <w:pPr>
        <w:pStyle w:val="a0"/>
        <w:rPr>
          <w:rFonts w:hint="cs"/>
          <w:rtl/>
        </w:rPr>
      </w:pPr>
    </w:p>
    <w:p w14:paraId="2A3EF624" w14:textId="77777777" w:rsidR="00000000" w:rsidRDefault="00063F1E">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4C758B3C" w14:textId="77777777" w:rsidR="00000000" w:rsidRDefault="00063F1E">
      <w:pPr>
        <w:pStyle w:val="a0"/>
        <w:rPr>
          <w:rFonts w:hint="cs"/>
          <w:rtl/>
        </w:rPr>
      </w:pPr>
    </w:p>
    <w:p w14:paraId="546B5390" w14:textId="77777777" w:rsidR="00000000" w:rsidRDefault="00063F1E">
      <w:pPr>
        <w:pStyle w:val="a0"/>
        <w:rPr>
          <w:rFonts w:hint="cs"/>
          <w:rtl/>
        </w:rPr>
      </w:pPr>
      <w:r>
        <w:rPr>
          <w:rFonts w:hint="cs"/>
          <w:rtl/>
        </w:rPr>
        <w:t xml:space="preserve">לקריאה שנייה וקריאה שלישית: הצעת חוק הרשות השנייה לטלוויזיה ורדיו (תיקון מס' 23), התשס"ה-2004, שהחזירה ועדת הכלכלה. </w:t>
      </w:r>
    </w:p>
    <w:p w14:paraId="3471A231" w14:textId="77777777" w:rsidR="00000000" w:rsidRDefault="00063F1E">
      <w:pPr>
        <w:pStyle w:val="a0"/>
        <w:rPr>
          <w:rFonts w:hint="cs"/>
          <w:rtl/>
        </w:rPr>
      </w:pPr>
    </w:p>
    <w:p w14:paraId="0667F457" w14:textId="77777777" w:rsidR="00000000" w:rsidRDefault="00063F1E">
      <w:pPr>
        <w:pStyle w:val="a0"/>
        <w:rPr>
          <w:rFonts w:hint="cs"/>
          <w:rtl/>
        </w:rPr>
      </w:pPr>
      <w:r>
        <w:rPr>
          <w:rFonts w:hint="cs"/>
          <w:rtl/>
        </w:rPr>
        <w:t>לקריאה ראשונה, מטעם הממשלה: הצעת חוק החולה הנוטה למות, התשס"</w:t>
      </w:r>
      <w:r>
        <w:rPr>
          <w:rFonts w:hint="cs"/>
          <w:rtl/>
        </w:rPr>
        <w:t xml:space="preserve">ה-2004. </w:t>
      </w:r>
    </w:p>
    <w:p w14:paraId="5D156C78" w14:textId="77777777" w:rsidR="00000000" w:rsidRDefault="00063F1E">
      <w:pPr>
        <w:pStyle w:val="a0"/>
        <w:rPr>
          <w:rFonts w:hint="cs"/>
          <w:rtl/>
        </w:rPr>
      </w:pPr>
    </w:p>
    <w:p w14:paraId="19EF20A5" w14:textId="77777777" w:rsidR="00000000" w:rsidRDefault="00063F1E">
      <w:pPr>
        <w:pStyle w:val="a0"/>
        <w:rPr>
          <w:rFonts w:hint="cs"/>
          <w:rtl/>
        </w:rPr>
      </w:pPr>
      <w:r>
        <w:rPr>
          <w:rFonts w:hint="cs"/>
          <w:rtl/>
        </w:rPr>
        <w:t>עוד אודיעכם, כי חבר הכנסת יורי שטרן מבקש, על דעת כל החותמים המופיעים בהצעתו, להסיר מסדר-יומה של הכנסת את הצעת חוק סחר חופשי אילת, התשס"ה-2004, שמספרה פ/2989, שהונחה על שולחן הכנסת ביום שני, א' בכסליו התשס"ה, 13 בדצמבר 2004. נוסח מתוקן של הצעת החו</w:t>
      </w:r>
      <w:r>
        <w:rPr>
          <w:rFonts w:hint="cs"/>
          <w:rtl/>
        </w:rPr>
        <w:t>ק יונח מחדש על שולחן הכנסת בשבוע הבא. תודה רבה.</w:t>
      </w:r>
    </w:p>
    <w:p w14:paraId="05C426BF" w14:textId="77777777" w:rsidR="00000000" w:rsidRDefault="00063F1E">
      <w:pPr>
        <w:pStyle w:val="a0"/>
        <w:rPr>
          <w:rFonts w:hint="cs"/>
          <w:rtl/>
        </w:rPr>
      </w:pPr>
    </w:p>
    <w:p w14:paraId="510F27D4" w14:textId="77777777" w:rsidR="00000000" w:rsidRDefault="00063F1E">
      <w:pPr>
        <w:pStyle w:val="a0"/>
        <w:rPr>
          <w:rFonts w:hint="cs"/>
          <w:rtl/>
        </w:rPr>
      </w:pPr>
    </w:p>
    <w:p w14:paraId="4D77E3EE" w14:textId="77777777" w:rsidR="00000000" w:rsidRDefault="00063F1E">
      <w:pPr>
        <w:pStyle w:val="a2"/>
        <w:rPr>
          <w:rFonts w:hint="cs"/>
          <w:rtl/>
        </w:rPr>
      </w:pPr>
      <w:bookmarkStart w:id="3" w:name="_Toc100465721"/>
      <w:r>
        <w:rPr>
          <w:rFonts w:hint="cs"/>
          <w:rtl/>
        </w:rPr>
        <w:t>הצעה לסדר</w:t>
      </w:r>
      <w:bookmarkEnd w:id="3"/>
    </w:p>
    <w:p w14:paraId="0B6FFB3B" w14:textId="77777777" w:rsidR="00000000" w:rsidRDefault="00063F1E">
      <w:pPr>
        <w:pStyle w:val="a0"/>
        <w:rPr>
          <w:rFonts w:hint="cs"/>
          <w:rtl/>
        </w:rPr>
      </w:pPr>
    </w:p>
    <w:p w14:paraId="6205AAC6" w14:textId="77777777" w:rsidR="00000000" w:rsidRDefault="00063F1E">
      <w:pPr>
        <w:pStyle w:val="af1"/>
        <w:rPr>
          <w:rtl/>
        </w:rPr>
      </w:pPr>
      <w:r>
        <w:rPr>
          <w:rFonts w:hint="eastAsia"/>
          <w:rtl/>
        </w:rPr>
        <w:t>היו</w:t>
      </w:r>
      <w:r>
        <w:rPr>
          <w:rtl/>
        </w:rPr>
        <w:t>"ר ראובן ריבלין:</w:t>
      </w:r>
    </w:p>
    <w:p w14:paraId="0E754B72" w14:textId="77777777" w:rsidR="00000000" w:rsidRDefault="00063F1E">
      <w:pPr>
        <w:pStyle w:val="a0"/>
        <w:rPr>
          <w:rFonts w:hint="cs"/>
          <w:rtl/>
        </w:rPr>
      </w:pPr>
    </w:p>
    <w:p w14:paraId="44DBFBE7" w14:textId="77777777" w:rsidR="00000000" w:rsidRDefault="00063F1E">
      <w:pPr>
        <w:pStyle w:val="a0"/>
        <w:rPr>
          <w:rFonts w:hint="cs"/>
          <w:rtl/>
        </w:rPr>
      </w:pPr>
      <w:r>
        <w:rPr>
          <w:rFonts w:hint="cs"/>
          <w:rtl/>
        </w:rPr>
        <w:t xml:space="preserve">תודה רבה. הודעה לפי סעיף 53 לתקנון הכנסת לחברת הכנסת רוחמה אברהם. בבקשה. </w:t>
      </w:r>
    </w:p>
    <w:p w14:paraId="465B9C31" w14:textId="77777777" w:rsidR="00000000" w:rsidRDefault="00063F1E">
      <w:pPr>
        <w:pStyle w:val="a0"/>
        <w:rPr>
          <w:rFonts w:hint="cs"/>
          <w:rtl/>
        </w:rPr>
      </w:pPr>
    </w:p>
    <w:p w14:paraId="4383E462" w14:textId="77777777" w:rsidR="00000000" w:rsidRDefault="00063F1E">
      <w:pPr>
        <w:pStyle w:val="a"/>
        <w:rPr>
          <w:rtl/>
        </w:rPr>
      </w:pPr>
      <w:bookmarkStart w:id="4" w:name="FS000001026T15_12_2004_11_58_20"/>
      <w:bookmarkStart w:id="5" w:name="_Toc100465722"/>
      <w:bookmarkEnd w:id="4"/>
      <w:r>
        <w:rPr>
          <w:rFonts w:hint="eastAsia"/>
          <w:rtl/>
        </w:rPr>
        <w:t>רוחמה</w:t>
      </w:r>
      <w:r>
        <w:rPr>
          <w:rtl/>
        </w:rPr>
        <w:t xml:space="preserve"> אברהם (הליכוד):</w:t>
      </w:r>
      <w:bookmarkEnd w:id="5"/>
    </w:p>
    <w:p w14:paraId="35DD629D" w14:textId="77777777" w:rsidR="00000000" w:rsidRDefault="00063F1E">
      <w:pPr>
        <w:pStyle w:val="a0"/>
        <w:rPr>
          <w:rFonts w:hint="cs"/>
          <w:rtl/>
        </w:rPr>
      </w:pPr>
    </w:p>
    <w:p w14:paraId="091CE0CE" w14:textId="77777777" w:rsidR="00000000" w:rsidRDefault="00063F1E">
      <w:pPr>
        <w:pStyle w:val="a0"/>
        <w:rPr>
          <w:rFonts w:hint="cs"/>
          <w:rtl/>
        </w:rPr>
      </w:pPr>
      <w:r>
        <w:rPr>
          <w:rFonts w:hint="cs"/>
          <w:rtl/>
        </w:rPr>
        <w:t>אדוני היושב-ראש, אדוני השר, חברי חברי הכנסת, היום, עם סיום חג החנוכה, כנסת י</w:t>
      </w:r>
      <w:r>
        <w:rPr>
          <w:rFonts w:hint="cs"/>
          <w:rtl/>
        </w:rPr>
        <w:t xml:space="preserve">שראל מחכה לנס ולא שוכחת את רב-סמל צבי פלדמן, את רב-סמל זכריה באומל, את רב-סמל יהודה כץ, את רב-סרן רון ארד, את רב-טוראי גיא חבר ואת יונתן פולארד. </w:t>
      </w:r>
    </w:p>
    <w:p w14:paraId="33E8E20E" w14:textId="77777777" w:rsidR="00000000" w:rsidRDefault="00063F1E">
      <w:pPr>
        <w:pStyle w:val="a0"/>
        <w:rPr>
          <w:rFonts w:hint="cs"/>
          <w:rtl/>
        </w:rPr>
      </w:pPr>
    </w:p>
    <w:p w14:paraId="0834F4CD" w14:textId="77777777" w:rsidR="00000000" w:rsidRDefault="00063F1E">
      <w:pPr>
        <w:pStyle w:val="a0"/>
        <w:rPr>
          <w:rFonts w:hint="cs"/>
          <w:rtl/>
        </w:rPr>
      </w:pPr>
      <w:r>
        <w:rPr>
          <w:rFonts w:hint="cs"/>
          <w:rtl/>
        </w:rPr>
        <w:t xml:space="preserve">אדוני היושב-ראש, אתמול שמענו שהמשטרה העלתה אפשרויות של כיווני חקירה חדשים בפרשת היעלמותו של גיא חבר. גיא הוא </w:t>
      </w:r>
      <w:r>
        <w:rPr>
          <w:rFonts w:hint="cs"/>
          <w:rtl/>
        </w:rPr>
        <w:t xml:space="preserve">הבן הבכור של רינה ואיתן, והוא אח לתאומים אור ושיר, והוא נעדר כבר שבע שנים. גיא הוא בחור יפה תואר, צנוע ועניו, הוא אוהב בצורה בלתי רגילה סרטים וספרים העוסקים במדע בדיוני, ויש לו הספרים הכי נדירים בתחום הזה. </w:t>
      </w:r>
    </w:p>
    <w:p w14:paraId="72A01B69" w14:textId="77777777" w:rsidR="00000000" w:rsidRDefault="00063F1E">
      <w:pPr>
        <w:pStyle w:val="a0"/>
        <w:rPr>
          <w:rFonts w:hint="cs"/>
          <w:rtl/>
        </w:rPr>
      </w:pPr>
    </w:p>
    <w:p w14:paraId="03487B2B" w14:textId="77777777" w:rsidR="00000000" w:rsidRDefault="00063F1E">
      <w:pPr>
        <w:pStyle w:val="a0"/>
        <w:rPr>
          <w:rFonts w:hint="cs"/>
          <w:rtl/>
        </w:rPr>
      </w:pPr>
      <w:r>
        <w:rPr>
          <w:rFonts w:hint="cs"/>
          <w:rtl/>
        </w:rPr>
        <w:t>גיא, אנחנו עושים מאמצים בלתי פוסקים לדלות כל בדל</w:t>
      </w:r>
      <w:r>
        <w:rPr>
          <w:rFonts w:hint="cs"/>
          <w:rtl/>
        </w:rPr>
        <w:t xml:space="preserve"> מידע על אודותיך, מידע שיהיה בו כדי להשיבך לביתך ולעמך, שכל כך מצפים ומייחלים לחזרתך, כמו גם לחזרתם של שאר בנינו שעוד נותרו בשבי. כולנו תקווה שבמהרה יימצא המידע שיביא להשבתך הביתה בשלום. תודה רבה, אדוני היושב-ראש. </w:t>
      </w:r>
    </w:p>
    <w:p w14:paraId="0EA9C304" w14:textId="77777777" w:rsidR="00000000" w:rsidRDefault="00063F1E">
      <w:pPr>
        <w:pStyle w:val="a0"/>
        <w:rPr>
          <w:rFonts w:hint="cs"/>
          <w:rtl/>
        </w:rPr>
      </w:pPr>
    </w:p>
    <w:p w14:paraId="21AB323F" w14:textId="77777777" w:rsidR="00000000" w:rsidRDefault="00063F1E">
      <w:pPr>
        <w:pStyle w:val="af1"/>
        <w:rPr>
          <w:rtl/>
        </w:rPr>
      </w:pPr>
      <w:r>
        <w:rPr>
          <w:rFonts w:hint="eastAsia"/>
          <w:rtl/>
        </w:rPr>
        <w:t>היו</w:t>
      </w:r>
      <w:r>
        <w:rPr>
          <w:rtl/>
        </w:rPr>
        <w:t>"ר ראובן ריבלין:</w:t>
      </w:r>
    </w:p>
    <w:p w14:paraId="3FB3516F" w14:textId="77777777" w:rsidR="00000000" w:rsidRDefault="00063F1E">
      <w:pPr>
        <w:pStyle w:val="a0"/>
        <w:rPr>
          <w:rFonts w:hint="cs"/>
          <w:rtl/>
        </w:rPr>
      </w:pPr>
    </w:p>
    <w:p w14:paraId="5D47F227" w14:textId="77777777" w:rsidR="00000000" w:rsidRDefault="00063F1E">
      <w:pPr>
        <w:pStyle w:val="a0"/>
        <w:rPr>
          <w:rFonts w:hint="cs"/>
          <w:rtl/>
        </w:rPr>
      </w:pPr>
      <w:r>
        <w:rPr>
          <w:rFonts w:hint="cs"/>
          <w:rtl/>
        </w:rPr>
        <w:t>תודה רבה לחברת הכנס</w:t>
      </w:r>
      <w:r>
        <w:rPr>
          <w:rFonts w:hint="cs"/>
          <w:rtl/>
        </w:rPr>
        <w:t xml:space="preserve">ת רוחמה אברהם, וכמה טוב שאיננו צריכים להזכיר את עזאם עזאם. תודה רבה לגברתי. </w:t>
      </w:r>
    </w:p>
    <w:p w14:paraId="2C21B269" w14:textId="77777777" w:rsidR="00000000" w:rsidRDefault="00063F1E">
      <w:pPr>
        <w:pStyle w:val="a0"/>
        <w:rPr>
          <w:rFonts w:hint="cs"/>
          <w:rtl/>
        </w:rPr>
      </w:pPr>
    </w:p>
    <w:p w14:paraId="23C643BB" w14:textId="77777777" w:rsidR="00000000" w:rsidRDefault="00063F1E">
      <w:pPr>
        <w:pStyle w:val="a0"/>
        <w:rPr>
          <w:rFonts w:hint="cs"/>
          <w:rtl/>
        </w:rPr>
      </w:pPr>
      <w:r>
        <w:rPr>
          <w:rFonts w:hint="cs"/>
          <w:rtl/>
        </w:rPr>
        <w:t>רבותי חברי הכנסת, שרת החינוך היתה אמורה להשיב על שאילתות בעל-פה של שלושה חברי כנסת; שניים מהם עדיין אינם נוכחים באולם - חבר הכנסת בני אלון וחבר הכנסת ישראל אייכלר. חבר הכנסת טאהא</w:t>
      </w:r>
      <w:r>
        <w:rPr>
          <w:rFonts w:hint="cs"/>
          <w:rtl/>
        </w:rPr>
        <w:t xml:space="preserve"> כמובן נמצא באולם, אבל לצערי הרב השרה הודיעה לנו שהיא מאחרת. הדבר, כמובן, לא מתקבל על דעתי, ונראה מה נעשה בהמשך הדרך. כמובן, שר הבריאות, אשר תמיד מתייצב על-פי בקשת הכנסת לבוא ולהשיב, נמצא כאן אתנו, ואנחנו עוברים מייד להצעות לסדר-יום. חבר הכנסת טאהא, אל יהי</w:t>
      </w:r>
      <w:r>
        <w:rPr>
          <w:rFonts w:hint="cs"/>
          <w:rtl/>
        </w:rPr>
        <w:t xml:space="preserve">ה אדוני מודאג. זכויותיו תישמרנה בקפדנות. </w:t>
      </w:r>
      <w:bookmarkStart w:id="6" w:name="CS85200FI0085200T15_12_2004_12_09_58"/>
      <w:bookmarkEnd w:id="6"/>
      <w:r>
        <w:rPr>
          <w:rFonts w:hint="cs"/>
          <w:rtl/>
        </w:rPr>
        <w:t xml:space="preserve">אנחנו עכשיו עוברים להצעות לסדר-היום. </w:t>
      </w:r>
    </w:p>
    <w:p w14:paraId="082131C2" w14:textId="77777777" w:rsidR="00000000" w:rsidRDefault="00063F1E">
      <w:pPr>
        <w:pStyle w:val="a0"/>
        <w:rPr>
          <w:rFonts w:hint="cs"/>
          <w:rtl/>
        </w:rPr>
      </w:pPr>
    </w:p>
    <w:p w14:paraId="7C7E8443" w14:textId="77777777" w:rsidR="00000000" w:rsidRDefault="00063F1E">
      <w:pPr>
        <w:pStyle w:val="a0"/>
        <w:rPr>
          <w:rFonts w:hint="cs"/>
          <w:rtl/>
        </w:rPr>
      </w:pPr>
    </w:p>
    <w:p w14:paraId="1CA505AA" w14:textId="77777777" w:rsidR="00000000" w:rsidRDefault="00063F1E">
      <w:pPr>
        <w:pStyle w:val="a2"/>
        <w:rPr>
          <w:rFonts w:hint="cs"/>
          <w:rtl/>
        </w:rPr>
      </w:pPr>
      <w:bookmarkStart w:id="7" w:name="_Toc100465723"/>
      <w:r>
        <w:rPr>
          <w:rtl/>
        </w:rPr>
        <w:t>הצע</w:t>
      </w:r>
      <w:r>
        <w:rPr>
          <w:rFonts w:hint="cs"/>
          <w:rtl/>
        </w:rPr>
        <w:t>ות</w:t>
      </w:r>
      <w:r>
        <w:rPr>
          <w:rtl/>
        </w:rPr>
        <w:t xml:space="preserve"> לסדר-היום</w:t>
      </w:r>
      <w:bookmarkEnd w:id="7"/>
      <w:r>
        <w:rPr>
          <w:rtl/>
        </w:rPr>
        <w:t xml:space="preserve"> </w:t>
      </w:r>
    </w:p>
    <w:p w14:paraId="01D70009" w14:textId="77777777" w:rsidR="00000000" w:rsidRDefault="00063F1E">
      <w:pPr>
        <w:pStyle w:val="a2"/>
        <w:rPr>
          <w:rtl/>
        </w:rPr>
      </w:pPr>
      <w:bookmarkStart w:id="8" w:name="_Toc100465724"/>
      <w:r>
        <w:rPr>
          <w:rtl/>
        </w:rPr>
        <w:t>שביתת הרופאים בשל גילויי האלימות כלפי רופאים</w:t>
      </w:r>
      <w:bookmarkEnd w:id="8"/>
      <w:r>
        <w:rPr>
          <w:rtl/>
        </w:rPr>
        <w:t xml:space="preserve"> </w:t>
      </w:r>
    </w:p>
    <w:p w14:paraId="3029125E" w14:textId="77777777" w:rsidR="00000000" w:rsidRDefault="00063F1E">
      <w:pPr>
        <w:pStyle w:val="a0"/>
        <w:rPr>
          <w:rFonts w:hint="cs"/>
          <w:highlight w:val="yellow"/>
          <w:rtl/>
        </w:rPr>
      </w:pPr>
    </w:p>
    <w:p w14:paraId="32B2635D" w14:textId="77777777" w:rsidR="00000000" w:rsidRDefault="00063F1E">
      <w:pPr>
        <w:pStyle w:val="af1"/>
        <w:rPr>
          <w:rtl/>
        </w:rPr>
      </w:pPr>
      <w:r>
        <w:rPr>
          <w:rFonts w:hint="eastAsia"/>
          <w:rtl/>
        </w:rPr>
        <w:t>היו</w:t>
      </w:r>
      <w:r>
        <w:rPr>
          <w:rtl/>
        </w:rPr>
        <w:t>"ר ראובן ריבלין:</w:t>
      </w:r>
    </w:p>
    <w:p w14:paraId="009AAEA5" w14:textId="77777777" w:rsidR="00000000" w:rsidRDefault="00063F1E">
      <w:pPr>
        <w:pStyle w:val="a0"/>
        <w:rPr>
          <w:rFonts w:hint="cs"/>
          <w:highlight w:val="yellow"/>
          <w:rtl/>
        </w:rPr>
      </w:pPr>
    </w:p>
    <w:p w14:paraId="492AAAD6" w14:textId="77777777" w:rsidR="00000000" w:rsidRDefault="00063F1E">
      <w:pPr>
        <w:pStyle w:val="a0"/>
        <w:rPr>
          <w:rFonts w:hint="cs"/>
          <w:rtl/>
        </w:rPr>
      </w:pPr>
      <w:r>
        <w:rPr>
          <w:rFonts w:hint="cs"/>
          <w:rtl/>
        </w:rPr>
        <w:t>חבר הכנסת אחמד טיבי, אנחנו מתחילים. על סדר-היום: שביתת הרופאים בשל גילויי האלימות כלפי רופ</w:t>
      </w:r>
      <w:r>
        <w:rPr>
          <w:rFonts w:hint="cs"/>
          <w:rtl/>
        </w:rPr>
        <w:t xml:space="preserve">אים </w:t>
      </w:r>
      <w:r>
        <w:rPr>
          <w:rtl/>
        </w:rPr>
        <w:t>–</w:t>
      </w:r>
      <w:r>
        <w:rPr>
          <w:rFonts w:hint="cs"/>
          <w:rtl/>
        </w:rPr>
        <w:t xml:space="preserve"> הצעות לסדר-היום שמספריהן 5230, 5191, 5192, 5195, 5206, 5216, 5228, 5241, 5247 ו-5248. החברים, עם היכנסם לאולם, יוכלו גם להשתתף בדיון, אף שלא נמצאו פה. אני לא הולך לפי סדר הרשומים. </w:t>
      </w:r>
    </w:p>
    <w:p w14:paraId="04E8A4BF" w14:textId="77777777" w:rsidR="00000000" w:rsidRDefault="00063F1E">
      <w:pPr>
        <w:pStyle w:val="a0"/>
        <w:rPr>
          <w:rFonts w:hint="cs"/>
          <w:rtl/>
        </w:rPr>
      </w:pPr>
    </w:p>
    <w:p w14:paraId="6C04D986" w14:textId="77777777" w:rsidR="00000000" w:rsidRDefault="00063F1E">
      <w:pPr>
        <w:pStyle w:val="a0"/>
        <w:rPr>
          <w:rFonts w:hint="cs"/>
          <w:rtl/>
        </w:rPr>
      </w:pPr>
      <w:r>
        <w:rPr>
          <w:rFonts w:hint="cs"/>
          <w:rtl/>
        </w:rPr>
        <w:t>ראשון הדוברים הנמצא באולם הוא חבר הכנסת אחמד טיבי, ואחריו - מבין הנמ</w:t>
      </w:r>
      <w:r>
        <w:rPr>
          <w:rFonts w:hint="cs"/>
          <w:rtl/>
        </w:rPr>
        <w:t xml:space="preserve">צאים באולם אין איש מהמציעים. חבר הכנסת אחמד טיבי, אני מאפשר לך, אני מקווה שבינתיים יבוא גם הבא אחריו. </w:t>
      </w:r>
    </w:p>
    <w:p w14:paraId="1119D4FB" w14:textId="77777777" w:rsidR="00000000" w:rsidRDefault="00063F1E">
      <w:pPr>
        <w:pStyle w:val="a"/>
        <w:rPr>
          <w:rFonts w:hint="cs"/>
          <w:rtl/>
        </w:rPr>
      </w:pPr>
      <w:bookmarkStart w:id="9" w:name="FS000000560T15_12_2004_12_24_24"/>
      <w:bookmarkEnd w:id="9"/>
    </w:p>
    <w:p w14:paraId="270C58DB" w14:textId="77777777" w:rsidR="00000000" w:rsidRDefault="00063F1E">
      <w:pPr>
        <w:pStyle w:val="a"/>
        <w:rPr>
          <w:rtl/>
        </w:rPr>
      </w:pPr>
      <w:bookmarkStart w:id="10" w:name="FS000000560T15_12_2004_13_07_44"/>
      <w:bookmarkStart w:id="11" w:name="_Toc100465725"/>
      <w:bookmarkEnd w:id="10"/>
      <w:r>
        <w:rPr>
          <w:rFonts w:hint="eastAsia"/>
          <w:rtl/>
        </w:rPr>
        <w:t>אחמד</w:t>
      </w:r>
      <w:r>
        <w:rPr>
          <w:rtl/>
        </w:rPr>
        <w:t xml:space="preserve"> טיבי (חד"ש-תע"ל):</w:t>
      </w:r>
      <w:bookmarkEnd w:id="11"/>
    </w:p>
    <w:p w14:paraId="1FB9A1D4" w14:textId="77777777" w:rsidR="00000000" w:rsidRDefault="00063F1E">
      <w:pPr>
        <w:pStyle w:val="a0"/>
        <w:rPr>
          <w:rFonts w:hint="cs"/>
          <w:rtl/>
        </w:rPr>
      </w:pPr>
    </w:p>
    <w:p w14:paraId="2F81F472" w14:textId="77777777" w:rsidR="00000000" w:rsidRDefault="00063F1E">
      <w:pPr>
        <w:pStyle w:val="a0"/>
        <w:rPr>
          <w:rFonts w:hint="cs"/>
          <w:rtl/>
        </w:rPr>
      </w:pPr>
      <w:r>
        <w:rPr>
          <w:rFonts w:hint="cs"/>
          <w:rtl/>
        </w:rPr>
        <w:t>אדוני היושב-ראש, רבותי חברי הכנסת, האלימות גואה בכלל העולם, אבל היא גואה בחברה הישראלית. אין דבר יותר מסוכן מאשר הצבת מערכת הברי</w:t>
      </w:r>
      <w:r>
        <w:rPr>
          <w:rFonts w:hint="cs"/>
          <w:rtl/>
        </w:rPr>
        <w:t xml:space="preserve">אות כמטרה לאלימות הזאת. וכאשר רופאים </w:t>
      </w:r>
      <w:r>
        <w:rPr>
          <w:rtl/>
        </w:rPr>
        <w:t>–</w:t>
      </w:r>
      <w:r>
        <w:rPr>
          <w:rFonts w:hint="cs"/>
          <w:rtl/>
        </w:rPr>
        <w:t xml:space="preserve"> ושאר אנשי הצוות הרפואי בבתי-חולים, במרכזים רפואיים, במרפאות, במרכז או בפריפריה -  מוצאים את עצמם יעד להתקפות אלימות פיזיות, עד כדי אשפוז בבתי-חולים, לא בפעם הראשונה, הדבר צריך להדליק יותר מנורה אדומה. מדובר בהידרדרות </w:t>
      </w:r>
      <w:r>
        <w:rPr>
          <w:rFonts w:hint="cs"/>
          <w:rtl/>
        </w:rPr>
        <w:t xml:space="preserve">חמורה ביותר, אדוני השר, שאני בטוח שהיא מדאיגה אותך כמו את כולנו. </w:t>
      </w:r>
    </w:p>
    <w:p w14:paraId="278B7642" w14:textId="77777777" w:rsidR="00000000" w:rsidRDefault="00063F1E">
      <w:pPr>
        <w:pStyle w:val="a0"/>
        <w:rPr>
          <w:rFonts w:hint="cs"/>
          <w:rtl/>
        </w:rPr>
      </w:pPr>
    </w:p>
    <w:p w14:paraId="2C448856" w14:textId="77777777" w:rsidR="00000000" w:rsidRDefault="00063F1E">
      <w:pPr>
        <w:pStyle w:val="a0"/>
        <w:rPr>
          <w:rFonts w:hint="cs"/>
          <w:rtl/>
        </w:rPr>
      </w:pPr>
      <w:r>
        <w:rPr>
          <w:rFonts w:hint="cs"/>
          <w:rtl/>
        </w:rPr>
        <w:t xml:space="preserve">אני מדבר גם כרופא, אבל גם כנבחר ציבור, ואני אומר שכשראיתי את הרופא, הרופא המוכה </w:t>
      </w:r>
      <w:r>
        <w:rPr>
          <w:rtl/>
        </w:rPr>
        <w:t>–</w:t>
      </w:r>
      <w:r>
        <w:rPr>
          <w:rFonts w:hint="cs"/>
          <w:rtl/>
        </w:rPr>
        <w:t xml:space="preserve"> זה דבר נורא, הרופא המוכה </w:t>
      </w:r>
      <w:r>
        <w:rPr>
          <w:rtl/>
        </w:rPr>
        <w:t>–</w:t>
      </w:r>
      <w:r>
        <w:rPr>
          <w:rFonts w:hint="cs"/>
          <w:rtl/>
        </w:rPr>
        <w:t xml:space="preserve"> שוכב בבית-חולים, ובצילום של חצי פניו - חבול, כתוצאה מהפגיעה של שני הבריונים, הרג</w:t>
      </w:r>
      <w:r>
        <w:rPr>
          <w:rFonts w:hint="cs"/>
          <w:rtl/>
        </w:rPr>
        <w:t xml:space="preserve">שתי צמרמורת, אדוני היושב-ראש. אי-אפשר לקבל מצב כזה שבו רופאים יהיו מטרה לאלימות ולברוטליות הזאת. אי-אפשר שצוות סיעודי יהיה מטרה. אי-אפשר שהמרפאות </w:t>
      </w:r>
      <w:r>
        <w:rPr>
          <w:rtl/>
        </w:rPr>
        <w:t>–</w:t>
      </w:r>
      <w:r>
        <w:rPr>
          <w:rFonts w:hint="cs"/>
          <w:rtl/>
        </w:rPr>
        <w:t xml:space="preserve"> הבניינים הפיזיים לפעמים מותקפים על-ידי בני משפחות. הרי הדבר האחד והיחיד שצריך להגיד לרופא ולמטפל ולצוות, הוא</w:t>
      </w:r>
      <w:r>
        <w:rPr>
          <w:rFonts w:hint="cs"/>
          <w:rtl/>
        </w:rPr>
        <w:t xml:space="preserve"> תודה. לא אומרים תודה </w:t>
      </w:r>
      <w:r>
        <w:rPr>
          <w:rtl/>
        </w:rPr>
        <w:t>–</w:t>
      </w:r>
      <w:r>
        <w:rPr>
          <w:rFonts w:hint="cs"/>
          <w:rtl/>
        </w:rPr>
        <w:t xml:space="preserve"> לפחות לא מתנפלים באלימות ובברוטליות כזאת. </w:t>
      </w:r>
    </w:p>
    <w:p w14:paraId="5C2F1439" w14:textId="77777777" w:rsidR="00000000" w:rsidRDefault="00063F1E">
      <w:pPr>
        <w:pStyle w:val="a0"/>
        <w:rPr>
          <w:rFonts w:hint="cs"/>
          <w:rtl/>
        </w:rPr>
      </w:pPr>
    </w:p>
    <w:p w14:paraId="1527A567" w14:textId="77777777" w:rsidR="00000000" w:rsidRDefault="00063F1E">
      <w:pPr>
        <w:pStyle w:val="a0"/>
        <w:rPr>
          <w:rFonts w:hint="cs"/>
          <w:rtl/>
        </w:rPr>
      </w:pPr>
      <w:r>
        <w:rPr>
          <w:rFonts w:hint="cs"/>
          <w:rtl/>
        </w:rPr>
        <w:t xml:space="preserve">הדבר מצריך יותר מהצעה לסדר-היום. </w:t>
      </w:r>
    </w:p>
    <w:p w14:paraId="2D0119F7" w14:textId="77777777" w:rsidR="00000000" w:rsidRDefault="00063F1E">
      <w:pPr>
        <w:pStyle w:val="a0"/>
        <w:rPr>
          <w:rFonts w:hint="cs"/>
          <w:rtl/>
        </w:rPr>
      </w:pPr>
    </w:p>
    <w:p w14:paraId="1E4DDF64" w14:textId="77777777" w:rsidR="00000000" w:rsidRDefault="00063F1E">
      <w:pPr>
        <w:pStyle w:val="af1"/>
        <w:rPr>
          <w:rtl/>
        </w:rPr>
      </w:pPr>
      <w:r>
        <w:rPr>
          <w:rFonts w:hint="eastAsia"/>
          <w:rtl/>
        </w:rPr>
        <w:t>היו</w:t>
      </w:r>
      <w:r>
        <w:rPr>
          <w:rtl/>
        </w:rPr>
        <w:t>"ר ראובן ריבלין:</w:t>
      </w:r>
    </w:p>
    <w:p w14:paraId="2C7FBDD2" w14:textId="77777777" w:rsidR="00000000" w:rsidRDefault="00063F1E">
      <w:pPr>
        <w:pStyle w:val="a0"/>
        <w:rPr>
          <w:rFonts w:hint="cs"/>
          <w:rtl/>
        </w:rPr>
      </w:pPr>
    </w:p>
    <w:p w14:paraId="3BA1E77F" w14:textId="77777777" w:rsidR="00000000" w:rsidRDefault="00063F1E">
      <w:pPr>
        <w:pStyle w:val="a0"/>
        <w:rPr>
          <w:rFonts w:hint="cs"/>
          <w:rtl/>
        </w:rPr>
      </w:pPr>
      <w:r>
        <w:rPr>
          <w:rFonts w:hint="cs"/>
          <w:rtl/>
        </w:rPr>
        <w:t xml:space="preserve">מעכשיו אני נותן לך שתי דקות. </w:t>
      </w:r>
    </w:p>
    <w:p w14:paraId="4D3AD48B" w14:textId="77777777" w:rsidR="00000000" w:rsidRDefault="00063F1E">
      <w:pPr>
        <w:pStyle w:val="-"/>
        <w:rPr>
          <w:rtl/>
        </w:rPr>
      </w:pPr>
      <w:bookmarkStart w:id="12" w:name="FS000000560T15_12_2004_12_14_41C"/>
      <w:bookmarkEnd w:id="12"/>
    </w:p>
    <w:p w14:paraId="64F8B76E" w14:textId="77777777" w:rsidR="00000000" w:rsidRDefault="00063F1E">
      <w:pPr>
        <w:pStyle w:val="-"/>
        <w:rPr>
          <w:rtl/>
        </w:rPr>
      </w:pPr>
      <w:r>
        <w:rPr>
          <w:rFonts w:hint="eastAsia"/>
          <w:rtl/>
        </w:rPr>
        <w:t>אחמד</w:t>
      </w:r>
      <w:r>
        <w:rPr>
          <w:rtl/>
        </w:rPr>
        <w:t xml:space="preserve"> טיבי (חד"ש-תע"ל):</w:t>
      </w:r>
    </w:p>
    <w:p w14:paraId="34A1D61F" w14:textId="77777777" w:rsidR="00000000" w:rsidRDefault="00063F1E">
      <w:pPr>
        <w:pStyle w:val="a0"/>
        <w:rPr>
          <w:rFonts w:hint="cs"/>
          <w:rtl/>
        </w:rPr>
      </w:pPr>
    </w:p>
    <w:p w14:paraId="3FA030F6" w14:textId="77777777" w:rsidR="00000000" w:rsidRDefault="00063F1E">
      <w:pPr>
        <w:pStyle w:val="a0"/>
        <w:rPr>
          <w:rFonts w:hint="cs"/>
          <w:rtl/>
        </w:rPr>
      </w:pPr>
      <w:r>
        <w:rPr>
          <w:rFonts w:hint="cs"/>
          <w:rtl/>
        </w:rPr>
        <w:t>או.קיי., תודה רבה, אדוני היושב-ראש. הגיע השני?</w:t>
      </w:r>
    </w:p>
    <w:p w14:paraId="7F833510" w14:textId="77777777" w:rsidR="00000000" w:rsidRDefault="00063F1E">
      <w:pPr>
        <w:pStyle w:val="a0"/>
        <w:rPr>
          <w:rFonts w:hint="cs"/>
          <w:rtl/>
        </w:rPr>
      </w:pPr>
    </w:p>
    <w:p w14:paraId="6797B600" w14:textId="77777777" w:rsidR="00000000" w:rsidRDefault="00063F1E">
      <w:pPr>
        <w:pStyle w:val="af1"/>
        <w:rPr>
          <w:rtl/>
        </w:rPr>
      </w:pPr>
      <w:r>
        <w:rPr>
          <w:rFonts w:hint="eastAsia"/>
          <w:rtl/>
        </w:rPr>
        <w:t>היו</w:t>
      </w:r>
      <w:r>
        <w:rPr>
          <w:rtl/>
        </w:rPr>
        <w:t>"ר ראובן ריבלין:</w:t>
      </w:r>
    </w:p>
    <w:p w14:paraId="422DFC56" w14:textId="77777777" w:rsidR="00000000" w:rsidRDefault="00063F1E">
      <w:pPr>
        <w:pStyle w:val="a0"/>
        <w:rPr>
          <w:rFonts w:hint="cs"/>
          <w:rtl/>
        </w:rPr>
      </w:pPr>
    </w:p>
    <w:p w14:paraId="79363D04" w14:textId="77777777" w:rsidR="00000000" w:rsidRDefault="00063F1E">
      <w:pPr>
        <w:pStyle w:val="a0"/>
        <w:rPr>
          <w:rFonts w:hint="cs"/>
          <w:rtl/>
        </w:rPr>
      </w:pPr>
      <w:r>
        <w:rPr>
          <w:rFonts w:hint="cs"/>
          <w:rtl/>
        </w:rPr>
        <w:t xml:space="preserve">כן, כן. </w:t>
      </w:r>
    </w:p>
    <w:p w14:paraId="30CFB120" w14:textId="77777777" w:rsidR="00000000" w:rsidRDefault="00063F1E">
      <w:pPr>
        <w:pStyle w:val="a0"/>
        <w:rPr>
          <w:rFonts w:hint="cs"/>
          <w:rtl/>
        </w:rPr>
      </w:pPr>
    </w:p>
    <w:p w14:paraId="2ACAD70B" w14:textId="77777777" w:rsidR="00000000" w:rsidRDefault="00063F1E">
      <w:pPr>
        <w:pStyle w:val="-"/>
        <w:rPr>
          <w:rtl/>
        </w:rPr>
      </w:pPr>
      <w:bookmarkStart w:id="13" w:name="FS000000560T15_12_2004_12_14_52C"/>
      <w:bookmarkEnd w:id="13"/>
      <w:r>
        <w:rPr>
          <w:rFonts w:hint="eastAsia"/>
          <w:rtl/>
        </w:rPr>
        <w:t>אחמד</w:t>
      </w:r>
      <w:r>
        <w:rPr>
          <w:rtl/>
        </w:rPr>
        <w:t xml:space="preserve"> טיבי (חד"ש-תע"ל):</w:t>
      </w:r>
    </w:p>
    <w:p w14:paraId="42A8803C" w14:textId="77777777" w:rsidR="00000000" w:rsidRDefault="00063F1E">
      <w:pPr>
        <w:pStyle w:val="a0"/>
        <w:rPr>
          <w:rFonts w:hint="cs"/>
          <w:rtl/>
        </w:rPr>
      </w:pPr>
    </w:p>
    <w:p w14:paraId="554C6353" w14:textId="77777777" w:rsidR="00000000" w:rsidRDefault="00063F1E">
      <w:pPr>
        <w:pStyle w:val="a0"/>
        <w:rPr>
          <w:rFonts w:hint="cs"/>
          <w:rtl/>
        </w:rPr>
      </w:pPr>
      <w:r>
        <w:rPr>
          <w:rFonts w:hint="cs"/>
          <w:rtl/>
        </w:rPr>
        <w:t>הדבר מצריך, אדוני השר, רבותי חברי הכנסת, אדוני היושב-ראש, יותר מהצעה דחופה לסדר-היום. נשאלת השאלה, האם צריך להציב שמירה על רופאים, בתי-חולים, או להגביר את השמירה? זה דבר נורא שצריך לשמור על רופאים מפני מטופלים ובני משפחותיהם. ולכן</w:t>
      </w:r>
      <w:r>
        <w:rPr>
          <w:rFonts w:hint="cs"/>
          <w:rtl/>
        </w:rPr>
        <w:t>, אדוני היושב-ראש, אין ספק שהנורה האדומה הזאת תמשיך להבהב, ואני חושש שמא יגיע יום, יום שחור, ומישהו יקפח את חייו כתוצאה מהאלימות הזאת כלפי צוות רפואי. מה נאמר אז? נגיש עוד הצעה דחופה לסדר-היום? צריך לטפל בכך, ויפה שעה אחת קודם. תודה רבה, אדוני.</w:t>
      </w:r>
    </w:p>
    <w:p w14:paraId="6E8B45B6" w14:textId="77777777" w:rsidR="00000000" w:rsidRDefault="00063F1E">
      <w:pPr>
        <w:pStyle w:val="a0"/>
        <w:rPr>
          <w:rFonts w:hint="cs"/>
          <w:rtl/>
        </w:rPr>
      </w:pPr>
    </w:p>
    <w:p w14:paraId="6FFE39CC" w14:textId="77777777" w:rsidR="00000000" w:rsidRDefault="00063F1E">
      <w:pPr>
        <w:pStyle w:val="af1"/>
        <w:rPr>
          <w:rtl/>
        </w:rPr>
      </w:pPr>
      <w:r>
        <w:rPr>
          <w:rFonts w:hint="eastAsia"/>
          <w:rtl/>
        </w:rPr>
        <w:t>היו</w:t>
      </w:r>
      <w:r>
        <w:rPr>
          <w:rtl/>
        </w:rPr>
        <w:t>"ר ראוב</w:t>
      </w:r>
      <w:r>
        <w:rPr>
          <w:rtl/>
        </w:rPr>
        <w:t>ן ריבלין:</w:t>
      </w:r>
    </w:p>
    <w:p w14:paraId="06FC297E" w14:textId="77777777" w:rsidR="00000000" w:rsidRDefault="00063F1E">
      <w:pPr>
        <w:pStyle w:val="a0"/>
        <w:rPr>
          <w:rFonts w:hint="cs"/>
          <w:rtl/>
        </w:rPr>
      </w:pPr>
    </w:p>
    <w:p w14:paraId="12D08D49" w14:textId="77777777" w:rsidR="00000000" w:rsidRDefault="00063F1E">
      <w:pPr>
        <w:pStyle w:val="a0"/>
        <w:rPr>
          <w:rFonts w:hint="cs"/>
          <w:rtl/>
        </w:rPr>
      </w:pPr>
      <w:r>
        <w:rPr>
          <w:rFonts w:hint="cs"/>
          <w:rtl/>
        </w:rPr>
        <w:t>תודה רבה לחבר הכנסת אחמד טיבי. חבר הכנסת רוני בר-און, ואחריו - אני רואה פה גם את חבר הכנסת יהלום ואני מקווה שגם אחרים, כולם יגיעו הנה, והשר יוכל גם להתפנות היום יותר מוקדם לעיסוקיו החשובים. כי אנחנו זכינו שהוא היה, והוא זוכה בזה שהצעתו מקודמת. ב</w:t>
      </w:r>
      <w:r>
        <w:rPr>
          <w:rFonts w:hint="cs"/>
          <w:rtl/>
        </w:rPr>
        <w:t xml:space="preserve">בקשה, אדוני. </w:t>
      </w:r>
    </w:p>
    <w:p w14:paraId="65C8DA12" w14:textId="77777777" w:rsidR="00000000" w:rsidRDefault="00063F1E">
      <w:pPr>
        <w:pStyle w:val="a0"/>
        <w:rPr>
          <w:rFonts w:hint="cs"/>
          <w:rtl/>
        </w:rPr>
      </w:pPr>
    </w:p>
    <w:p w14:paraId="6562D95A" w14:textId="77777777" w:rsidR="00000000" w:rsidRDefault="00063F1E">
      <w:pPr>
        <w:pStyle w:val="a"/>
        <w:rPr>
          <w:rtl/>
        </w:rPr>
      </w:pPr>
      <w:bookmarkStart w:id="14" w:name="FS000001038T15_12_2004_11_40_31"/>
      <w:bookmarkStart w:id="15" w:name="_Toc100465726"/>
      <w:bookmarkEnd w:id="14"/>
      <w:r>
        <w:rPr>
          <w:rtl/>
        </w:rPr>
        <w:t>רוני בר-און (הליכוד):</w:t>
      </w:r>
      <w:bookmarkEnd w:id="15"/>
    </w:p>
    <w:p w14:paraId="1C39325B" w14:textId="77777777" w:rsidR="00000000" w:rsidRDefault="00063F1E">
      <w:pPr>
        <w:pStyle w:val="a0"/>
        <w:rPr>
          <w:rtl/>
        </w:rPr>
      </w:pPr>
    </w:p>
    <w:p w14:paraId="594D8CAC" w14:textId="77777777" w:rsidR="00000000" w:rsidRDefault="00063F1E">
      <w:pPr>
        <w:pStyle w:val="a0"/>
        <w:rPr>
          <w:rFonts w:hint="cs"/>
          <w:rtl/>
        </w:rPr>
      </w:pPr>
      <w:r>
        <w:rPr>
          <w:rFonts w:hint="cs"/>
          <w:rtl/>
        </w:rPr>
        <w:t>אדוני היושב-ראש, אדוני שר הבריאות, חברי חברי הכנסת, אני מבקש לפתוח בגילוי נאות. ד"ר דורון צאלי, שהותקף בבית-החולים "רעות", הוא חבר טוב שלי. פגשתי אותו על רקע מקצועו כרופא גריאטר. לא אני נזקקתי לשירותיו, כמו לכל אחד מאת</w:t>
      </w:r>
      <w:r>
        <w:rPr>
          <w:rFonts w:hint="cs"/>
          <w:rtl/>
        </w:rPr>
        <w:t>נו, בגילנו, יש הורים. הוא טיפל באבי המנוח והוא ראה את אמי, שתיבדל לחיים ארוכים. הוא איש מקסים ונפלא. שר הבריאות, לא קל להיות רופא גריאטר, ואתה יודע זאת טוב מאוד. אתה מטפל בבעיות שהפתרונות להן כמעט לא נמצאים. הגיל עושה את שלו והזמן מכרסם. האיש הזה הותקף בצו</w:t>
      </w:r>
      <w:r>
        <w:rPr>
          <w:rFonts w:hint="cs"/>
          <w:rtl/>
        </w:rPr>
        <w:t>רה בוטה, כאשר הוא נתן טיפול רפואי, כאשר הוא נתן ייעוץ, כאשר הוא מילא את  תפקידו כרופא.</w:t>
      </w:r>
    </w:p>
    <w:p w14:paraId="0F1A847E" w14:textId="77777777" w:rsidR="00000000" w:rsidRDefault="00063F1E">
      <w:pPr>
        <w:pStyle w:val="a0"/>
        <w:rPr>
          <w:rFonts w:hint="cs"/>
          <w:rtl/>
        </w:rPr>
      </w:pPr>
    </w:p>
    <w:p w14:paraId="07599FBB" w14:textId="77777777" w:rsidR="00000000" w:rsidRDefault="00063F1E">
      <w:pPr>
        <w:pStyle w:val="a0"/>
        <w:rPr>
          <w:rFonts w:hint="cs"/>
          <w:rtl/>
        </w:rPr>
      </w:pPr>
      <w:r>
        <w:rPr>
          <w:rFonts w:hint="cs"/>
          <w:rtl/>
        </w:rPr>
        <w:t>עניין תקיפת הרופאים הוא דבר נורא, כמו עניין תקיפתם של כל אותם אנשים שממלאים את תפקידם ואגב כך הם מותקפים. אבל, אדוני שר הבריאות, אם תעשה סטטיסטיקה תראה שמותקפים בעיקר א</w:t>
      </w:r>
      <w:r>
        <w:rPr>
          <w:rFonts w:hint="cs"/>
          <w:rtl/>
        </w:rPr>
        <w:t xml:space="preserve">ו רופאים של ילדים או של זקנים וחסרי ישע. כאשר הרופא לא מתקשר עם החולה הספציפי, אלא המשפחה מתערבת, זה הגורם לתקיפה. </w:t>
      </w:r>
    </w:p>
    <w:p w14:paraId="14518721" w14:textId="77777777" w:rsidR="00000000" w:rsidRDefault="00063F1E">
      <w:pPr>
        <w:pStyle w:val="a0"/>
        <w:rPr>
          <w:rFonts w:hint="cs"/>
          <w:rtl/>
        </w:rPr>
      </w:pPr>
    </w:p>
    <w:p w14:paraId="16B9A753" w14:textId="77777777" w:rsidR="00000000" w:rsidRDefault="00063F1E">
      <w:pPr>
        <w:pStyle w:val="a0"/>
        <w:rPr>
          <w:rFonts w:hint="cs"/>
          <w:rtl/>
        </w:rPr>
      </w:pPr>
      <w:r>
        <w:rPr>
          <w:rFonts w:hint="cs"/>
          <w:rtl/>
        </w:rPr>
        <w:t>אדוני השר, אדוני היושב-ראש, אינני רואה פתרון בזה שליד כל רופא גריאטר ישב, בעת שהוא מדבר עם המשפחה, גם בעניינים חשובים וקובעים, מאבטח או שוט</w:t>
      </w:r>
      <w:r>
        <w:rPr>
          <w:rFonts w:hint="cs"/>
          <w:rtl/>
        </w:rPr>
        <w:t xml:space="preserve">ר. אבל, חשבתי פעם, כשזה קרה, מה יכול להיות הפתרון. למיטב ידיעתי וזיכרוני, ואולי שר המשפטים לשעבר ירענן את זיכרוני, בחוק הפלילי קבועים רק לגבי שלוש עבירות מאסרי חובה בלי שיקול דעת לבית-המשפט: האחד </w:t>
      </w:r>
      <w:r>
        <w:rPr>
          <w:rtl/>
        </w:rPr>
        <w:t>–</w:t>
      </w:r>
      <w:r>
        <w:rPr>
          <w:rFonts w:hint="cs"/>
          <w:rtl/>
        </w:rPr>
        <w:t xml:space="preserve"> ברצח, וזה מאסר עולם, השני - בסרסרות למעשה זנות, והשלישי - </w:t>
      </w:r>
      <w:r>
        <w:rPr>
          <w:rFonts w:hint="cs"/>
          <w:rtl/>
        </w:rPr>
        <w:t>בתקיפת שוטרים.</w:t>
      </w:r>
    </w:p>
    <w:p w14:paraId="6B54E6AE" w14:textId="77777777" w:rsidR="00000000" w:rsidRDefault="00063F1E">
      <w:pPr>
        <w:pStyle w:val="a0"/>
        <w:rPr>
          <w:rFonts w:hint="cs"/>
          <w:rtl/>
        </w:rPr>
      </w:pPr>
    </w:p>
    <w:p w14:paraId="33227EA6" w14:textId="77777777" w:rsidR="00000000" w:rsidRDefault="00063F1E">
      <w:pPr>
        <w:pStyle w:val="af1"/>
        <w:rPr>
          <w:rtl/>
        </w:rPr>
      </w:pPr>
      <w:r>
        <w:rPr>
          <w:rFonts w:hint="eastAsia"/>
          <w:rtl/>
        </w:rPr>
        <w:t>היו</w:t>
      </w:r>
      <w:r>
        <w:rPr>
          <w:rtl/>
        </w:rPr>
        <w:t>"ר ראובן ריבלין:</w:t>
      </w:r>
    </w:p>
    <w:p w14:paraId="4D616D43" w14:textId="77777777" w:rsidR="00000000" w:rsidRDefault="00063F1E">
      <w:pPr>
        <w:pStyle w:val="a0"/>
        <w:rPr>
          <w:rFonts w:hint="cs"/>
          <w:rtl/>
        </w:rPr>
      </w:pPr>
    </w:p>
    <w:p w14:paraId="2DA97DB4" w14:textId="77777777" w:rsidR="00000000" w:rsidRDefault="00063F1E">
      <w:pPr>
        <w:pStyle w:val="a0"/>
        <w:rPr>
          <w:rFonts w:hint="cs"/>
          <w:rtl/>
        </w:rPr>
      </w:pPr>
      <w:r>
        <w:rPr>
          <w:rFonts w:hint="cs"/>
          <w:rtl/>
        </w:rPr>
        <w:t>גם אלימות נגד נשים.</w:t>
      </w:r>
    </w:p>
    <w:p w14:paraId="5A483E7A" w14:textId="77777777" w:rsidR="00000000" w:rsidRDefault="00063F1E">
      <w:pPr>
        <w:pStyle w:val="a0"/>
        <w:rPr>
          <w:rFonts w:hint="cs"/>
          <w:rtl/>
        </w:rPr>
      </w:pPr>
    </w:p>
    <w:p w14:paraId="2091B13A" w14:textId="77777777" w:rsidR="00000000" w:rsidRDefault="00063F1E">
      <w:pPr>
        <w:pStyle w:val="-"/>
        <w:rPr>
          <w:rtl/>
        </w:rPr>
      </w:pPr>
      <w:bookmarkStart w:id="16" w:name="FS000001038T15_12_2004_11_51_52C"/>
      <w:bookmarkEnd w:id="16"/>
      <w:r>
        <w:rPr>
          <w:rFonts w:hint="eastAsia"/>
          <w:rtl/>
        </w:rPr>
        <w:t>רוני</w:t>
      </w:r>
      <w:r>
        <w:rPr>
          <w:rtl/>
        </w:rPr>
        <w:t xml:space="preserve"> בר-און (הליכוד):</w:t>
      </w:r>
    </w:p>
    <w:p w14:paraId="1048CEEC" w14:textId="77777777" w:rsidR="00000000" w:rsidRDefault="00063F1E">
      <w:pPr>
        <w:pStyle w:val="a0"/>
        <w:rPr>
          <w:rFonts w:hint="cs"/>
          <w:rtl/>
        </w:rPr>
      </w:pPr>
    </w:p>
    <w:p w14:paraId="5436E6D6" w14:textId="77777777" w:rsidR="00000000" w:rsidRDefault="00063F1E">
      <w:pPr>
        <w:pStyle w:val="a0"/>
        <w:rPr>
          <w:rFonts w:hint="cs"/>
          <w:rtl/>
        </w:rPr>
      </w:pPr>
      <w:r>
        <w:rPr>
          <w:rFonts w:hint="cs"/>
          <w:rtl/>
        </w:rPr>
        <w:t xml:space="preserve"> אנו עוד הדור הישן, וזה הפח"פ - פקודת החוק הפלילי.</w:t>
      </w:r>
    </w:p>
    <w:p w14:paraId="594274EF" w14:textId="77777777" w:rsidR="00000000" w:rsidRDefault="00063F1E">
      <w:pPr>
        <w:pStyle w:val="a0"/>
        <w:rPr>
          <w:rFonts w:hint="cs"/>
          <w:rtl/>
        </w:rPr>
      </w:pPr>
    </w:p>
    <w:p w14:paraId="658CE2D1" w14:textId="77777777" w:rsidR="00000000" w:rsidRDefault="00063F1E">
      <w:pPr>
        <w:pStyle w:val="af1"/>
        <w:rPr>
          <w:rtl/>
        </w:rPr>
      </w:pPr>
      <w:r>
        <w:rPr>
          <w:rFonts w:hint="eastAsia"/>
          <w:rtl/>
        </w:rPr>
        <w:t>היו</w:t>
      </w:r>
      <w:r>
        <w:rPr>
          <w:rtl/>
        </w:rPr>
        <w:t>"ר ראובן ריבלין:</w:t>
      </w:r>
    </w:p>
    <w:p w14:paraId="68E65EA4" w14:textId="77777777" w:rsidR="00000000" w:rsidRDefault="00063F1E">
      <w:pPr>
        <w:pStyle w:val="a0"/>
        <w:rPr>
          <w:rFonts w:hint="cs"/>
          <w:rtl/>
        </w:rPr>
      </w:pPr>
    </w:p>
    <w:p w14:paraId="68C996F0" w14:textId="77777777" w:rsidR="00000000" w:rsidRDefault="00063F1E">
      <w:pPr>
        <w:pStyle w:val="a0"/>
        <w:rPr>
          <w:rFonts w:hint="cs"/>
          <w:rtl/>
        </w:rPr>
      </w:pPr>
      <w:r>
        <w:rPr>
          <w:rFonts w:hint="cs"/>
          <w:rtl/>
        </w:rPr>
        <w:t xml:space="preserve">לצערי הרב, חרגו מזה בכנסת הקודמת, אם כי למטרה חשובה מאוד. קבעו עונש מינימום - - - </w:t>
      </w:r>
    </w:p>
    <w:p w14:paraId="18B05B78" w14:textId="77777777" w:rsidR="00000000" w:rsidRDefault="00063F1E">
      <w:pPr>
        <w:pStyle w:val="a0"/>
        <w:rPr>
          <w:rFonts w:hint="cs"/>
          <w:rtl/>
        </w:rPr>
      </w:pPr>
    </w:p>
    <w:p w14:paraId="40B1BBBF" w14:textId="77777777" w:rsidR="00000000" w:rsidRDefault="00063F1E">
      <w:pPr>
        <w:pStyle w:val="-"/>
        <w:rPr>
          <w:rtl/>
        </w:rPr>
      </w:pPr>
      <w:bookmarkStart w:id="17" w:name="FS000001038T15_12_2004_11_52_07C"/>
      <w:bookmarkEnd w:id="17"/>
      <w:r>
        <w:rPr>
          <w:rFonts w:hint="eastAsia"/>
          <w:rtl/>
        </w:rPr>
        <w:t>רוני</w:t>
      </w:r>
      <w:r>
        <w:rPr>
          <w:rtl/>
        </w:rPr>
        <w:t xml:space="preserve"> בר-און (הליכו</w:t>
      </w:r>
      <w:r>
        <w:rPr>
          <w:rtl/>
        </w:rPr>
        <w:t>ד):</w:t>
      </w:r>
    </w:p>
    <w:p w14:paraId="7D7C6E37" w14:textId="77777777" w:rsidR="00000000" w:rsidRDefault="00063F1E">
      <w:pPr>
        <w:pStyle w:val="a0"/>
        <w:rPr>
          <w:rFonts w:hint="cs"/>
          <w:rtl/>
        </w:rPr>
      </w:pPr>
    </w:p>
    <w:p w14:paraId="299D4066" w14:textId="77777777" w:rsidR="00000000" w:rsidRDefault="00063F1E">
      <w:pPr>
        <w:pStyle w:val="a0"/>
        <w:rPr>
          <w:rFonts w:hint="cs"/>
          <w:rtl/>
        </w:rPr>
      </w:pPr>
      <w:r>
        <w:rPr>
          <w:rFonts w:hint="cs"/>
          <w:rtl/>
        </w:rPr>
        <w:t>אם המחוקק, דומני עוד המחוקק הבריטי, חשב על זה שכאשר מישהו מרים יד על שוטר כאשר הוא ממלא את תפקידו, אחת דינו ללכת למאסר בפועל, בלי להשאיר לבית-המשפט את הסמכות לשלוח אותו הביתה, צריך, אדוני שר הבריאות וגברתי שרת המשפטים שאיננה כאן, להעביר מהלך חקיקה שכך</w:t>
      </w:r>
      <w:r>
        <w:rPr>
          <w:rFonts w:hint="cs"/>
          <w:rtl/>
        </w:rPr>
        <w:t xml:space="preserve"> יהיה הדין גם לגבי רופאים. רופא שממלא את תפקידו מתוך קשר, מתוך חום ומתוך זיקה לתפקיד, ומקבל החלטות שלפעמים הן כואבות ולפעמים אין אפשרות להסביר אותן לא לחולים וגם לא לבני המשפחה, לא יכול להיות חשוף להתנהגות ברברית מהסוג הזה. </w:t>
      </w:r>
    </w:p>
    <w:p w14:paraId="10BC4BD2" w14:textId="77777777" w:rsidR="00000000" w:rsidRDefault="00063F1E">
      <w:pPr>
        <w:pStyle w:val="a0"/>
        <w:rPr>
          <w:rFonts w:hint="cs"/>
          <w:rtl/>
        </w:rPr>
      </w:pPr>
    </w:p>
    <w:p w14:paraId="22B564B3" w14:textId="77777777" w:rsidR="00000000" w:rsidRDefault="00063F1E">
      <w:pPr>
        <w:pStyle w:val="a0"/>
        <w:rPr>
          <w:rFonts w:hint="cs"/>
          <w:rtl/>
        </w:rPr>
      </w:pPr>
      <w:r>
        <w:rPr>
          <w:rFonts w:hint="cs"/>
          <w:rtl/>
        </w:rPr>
        <w:t>כאשר קראתי למחרת היום שבית-המש</w:t>
      </w:r>
      <w:r>
        <w:rPr>
          <w:rFonts w:hint="cs"/>
          <w:rtl/>
        </w:rPr>
        <w:t>פט בתל-אביב החליט לשחרר את הפושעים האלה הביתה - מזל שבית-המשפט המחוזי תיקן את הבושה הזאת. איך היינו מדברים בציבור אם היה מותקף שופט, ושופט אחר היה שולח אותם פושעים למחרת היום הביתה, למעצר-בית?</w:t>
      </w:r>
    </w:p>
    <w:p w14:paraId="23E4DD5A" w14:textId="77777777" w:rsidR="00000000" w:rsidRDefault="00063F1E">
      <w:pPr>
        <w:pStyle w:val="a0"/>
        <w:rPr>
          <w:rFonts w:hint="cs"/>
          <w:rtl/>
        </w:rPr>
      </w:pPr>
    </w:p>
    <w:p w14:paraId="1E0C93A0" w14:textId="77777777" w:rsidR="00000000" w:rsidRDefault="00063F1E">
      <w:pPr>
        <w:pStyle w:val="a0"/>
        <w:rPr>
          <w:rFonts w:hint="cs"/>
          <w:rtl/>
        </w:rPr>
      </w:pPr>
      <w:r>
        <w:rPr>
          <w:rFonts w:hint="cs"/>
          <w:rtl/>
        </w:rPr>
        <w:t>אני קורא למדיניות האכיפה, לשר הבריאות, לשרת המשפטים, לשר לביטח</w:t>
      </w:r>
      <w:r>
        <w:rPr>
          <w:rFonts w:hint="cs"/>
          <w:rtl/>
        </w:rPr>
        <w:t>ון פנים, לעשות כל שביכולתם, במלוא חומר הדין, כדי שהתופעה הזאת לא תישנה במקומותינו. אדוני, תודה.</w:t>
      </w:r>
    </w:p>
    <w:p w14:paraId="63881101" w14:textId="77777777" w:rsidR="00000000" w:rsidRDefault="00063F1E">
      <w:pPr>
        <w:pStyle w:val="a0"/>
        <w:rPr>
          <w:rFonts w:hint="cs"/>
          <w:rtl/>
        </w:rPr>
      </w:pPr>
      <w:r>
        <w:rPr>
          <w:rFonts w:hint="cs"/>
          <w:rtl/>
        </w:rPr>
        <w:t xml:space="preserve"> </w:t>
      </w:r>
    </w:p>
    <w:p w14:paraId="76012FD2" w14:textId="77777777" w:rsidR="00000000" w:rsidRDefault="00063F1E">
      <w:pPr>
        <w:pStyle w:val="af1"/>
        <w:rPr>
          <w:rtl/>
        </w:rPr>
      </w:pPr>
      <w:r>
        <w:rPr>
          <w:rtl/>
        </w:rPr>
        <w:t>היו"ר ראובן ריבלין:</w:t>
      </w:r>
    </w:p>
    <w:p w14:paraId="2694910A" w14:textId="77777777" w:rsidR="00000000" w:rsidRDefault="00063F1E">
      <w:pPr>
        <w:pStyle w:val="a0"/>
        <w:rPr>
          <w:rtl/>
        </w:rPr>
      </w:pPr>
    </w:p>
    <w:p w14:paraId="2C8CE8F4" w14:textId="77777777" w:rsidR="00000000" w:rsidRDefault="00063F1E">
      <w:pPr>
        <w:pStyle w:val="a0"/>
        <w:rPr>
          <w:rFonts w:hint="cs"/>
          <w:rtl/>
        </w:rPr>
      </w:pPr>
      <w:r>
        <w:rPr>
          <w:rFonts w:hint="cs"/>
          <w:rtl/>
        </w:rPr>
        <w:t>תודה לחבר הכנסת רוני בר-און. חבר הכנסת כבל, אם אדוני מוכן או רוצה, אקרא למישהו אחר. האם אדוני מוכן? חבר הכנסת יהלום היה פה, והוא יעלה. לא</w:t>
      </w:r>
      <w:r>
        <w:rPr>
          <w:rFonts w:hint="cs"/>
          <w:rtl/>
        </w:rPr>
        <w:t xml:space="preserve"> קראתי לפי הסדר, וכולכם תהיו. השר ישיב, ולאחר מכן נחזור לשאילתות בעל-פה. חבר הכנסת שאול יהלום, בבקשה. אחריו - חבר הכנסת איתן כבל.</w:t>
      </w:r>
    </w:p>
    <w:p w14:paraId="34D19496" w14:textId="77777777" w:rsidR="00000000" w:rsidRDefault="00063F1E">
      <w:pPr>
        <w:pStyle w:val="a0"/>
        <w:rPr>
          <w:rFonts w:hint="cs"/>
          <w:rtl/>
        </w:rPr>
      </w:pPr>
    </w:p>
    <w:p w14:paraId="673DFDF4" w14:textId="77777777" w:rsidR="00000000" w:rsidRDefault="00063F1E">
      <w:pPr>
        <w:pStyle w:val="a"/>
        <w:rPr>
          <w:rtl/>
        </w:rPr>
      </w:pPr>
      <w:bookmarkStart w:id="18" w:name="FS000000524T15_12_2004_13_11_53"/>
      <w:bookmarkStart w:id="19" w:name="_Toc100465727"/>
      <w:bookmarkEnd w:id="18"/>
      <w:r>
        <w:rPr>
          <w:rFonts w:hint="eastAsia"/>
          <w:rtl/>
        </w:rPr>
        <w:t>שאול</w:t>
      </w:r>
      <w:r>
        <w:rPr>
          <w:rtl/>
        </w:rPr>
        <w:t xml:space="preserve"> יהלום (מפד"ל):</w:t>
      </w:r>
      <w:bookmarkEnd w:id="19"/>
    </w:p>
    <w:p w14:paraId="50447413" w14:textId="77777777" w:rsidR="00000000" w:rsidRDefault="00063F1E">
      <w:pPr>
        <w:pStyle w:val="a0"/>
        <w:rPr>
          <w:rFonts w:hint="cs"/>
          <w:rtl/>
        </w:rPr>
      </w:pPr>
    </w:p>
    <w:p w14:paraId="6D25CF19" w14:textId="77777777" w:rsidR="00000000" w:rsidRDefault="00063F1E">
      <w:pPr>
        <w:pStyle w:val="a0"/>
        <w:rPr>
          <w:rFonts w:hint="cs"/>
          <w:rtl/>
        </w:rPr>
      </w:pPr>
      <w:r>
        <w:rPr>
          <w:rFonts w:hint="cs"/>
          <w:rtl/>
        </w:rPr>
        <w:t>אדוני היושב-ראש, חברי הכנסת, שאלת סדר - האם לאחר ההצעה הזאת לסדר-היום השר ישיב על שלוש ההצעות של אתמול?</w:t>
      </w:r>
    </w:p>
    <w:p w14:paraId="5E86D5E3" w14:textId="77777777" w:rsidR="00000000" w:rsidRDefault="00063F1E">
      <w:pPr>
        <w:pStyle w:val="a0"/>
        <w:rPr>
          <w:rFonts w:hint="cs"/>
          <w:rtl/>
        </w:rPr>
      </w:pPr>
    </w:p>
    <w:p w14:paraId="75C83D34" w14:textId="77777777" w:rsidR="00000000" w:rsidRDefault="00063F1E">
      <w:pPr>
        <w:pStyle w:val="af1"/>
        <w:rPr>
          <w:rtl/>
        </w:rPr>
      </w:pPr>
      <w:r>
        <w:rPr>
          <w:rFonts w:hint="eastAsia"/>
          <w:rtl/>
        </w:rPr>
        <w:t>היו</w:t>
      </w:r>
      <w:r>
        <w:rPr>
          <w:rtl/>
        </w:rPr>
        <w:t>"ר ראובן ריבלין:</w:t>
      </w:r>
    </w:p>
    <w:p w14:paraId="1DE0E8A2" w14:textId="77777777" w:rsidR="00000000" w:rsidRDefault="00063F1E">
      <w:pPr>
        <w:pStyle w:val="a0"/>
        <w:rPr>
          <w:rFonts w:hint="cs"/>
          <w:rtl/>
        </w:rPr>
      </w:pPr>
    </w:p>
    <w:p w14:paraId="58494253" w14:textId="77777777" w:rsidR="00000000" w:rsidRDefault="00063F1E">
      <w:pPr>
        <w:pStyle w:val="a0"/>
        <w:rPr>
          <w:rFonts w:hint="cs"/>
          <w:rtl/>
        </w:rPr>
      </w:pPr>
      <w:r>
        <w:rPr>
          <w:rFonts w:hint="cs"/>
          <w:rtl/>
        </w:rPr>
        <w:t>לא. למה אדוני עושה זאת?</w:t>
      </w:r>
    </w:p>
    <w:p w14:paraId="0D826231" w14:textId="77777777" w:rsidR="00000000" w:rsidRDefault="00063F1E">
      <w:pPr>
        <w:pStyle w:val="a0"/>
        <w:rPr>
          <w:rFonts w:hint="cs"/>
          <w:rtl/>
        </w:rPr>
      </w:pPr>
    </w:p>
    <w:p w14:paraId="5DFDA4D3" w14:textId="77777777" w:rsidR="00000000" w:rsidRDefault="00063F1E">
      <w:pPr>
        <w:pStyle w:val="-"/>
        <w:rPr>
          <w:rtl/>
        </w:rPr>
      </w:pPr>
      <w:bookmarkStart w:id="20" w:name="FS000000524T15_12_2004_11_56_35C"/>
      <w:bookmarkEnd w:id="20"/>
      <w:r>
        <w:rPr>
          <w:rFonts w:hint="eastAsia"/>
          <w:rtl/>
        </w:rPr>
        <w:t>שאול</w:t>
      </w:r>
      <w:r>
        <w:rPr>
          <w:rtl/>
        </w:rPr>
        <w:t xml:space="preserve"> יהלום (מפד"ל):</w:t>
      </w:r>
    </w:p>
    <w:p w14:paraId="66A9273D" w14:textId="77777777" w:rsidR="00000000" w:rsidRDefault="00063F1E">
      <w:pPr>
        <w:pStyle w:val="a0"/>
        <w:rPr>
          <w:rFonts w:hint="cs"/>
          <w:rtl/>
        </w:rPr>
      </w:pPr>
    </w:p>
    <w:p w14:paraId="02534148" w14:textId="77777777" w:rsidR="00000000" w:rsidRDefault="00063F1E">
      <w:pPr>
        <w:pStyle w:val="a0"/>
        <w:rPr>
          <w:rFonts w:hint="cs"/>
          <w:rtl/>
        </w:rPr>
      </w:pPr>
      <w:r>
        <w:rPr>
          <w:rFonts w:hint="cs"/>
          <w:rtl/>
        </w:rPr>
        <w:t>כדי שתהיה אפשרות לשר, כפי שנאמר - - -</w:t>
      </w:r>
    </w:p>
    <w:p w14:paraId="4EFC0CC5" w14:textId="77777777" w:rsidR="00000000" w:rsidRDefault="00063F1E">
      <w:pPr>
        <w:pStyle w:val="a0"/>
        <w:rPr>
          <w:rFonts w:hint="cs"/>
          <w:rtl/>
        </w:rPr>
      </w:pPr>
    </w:p>
    <w:p w14:paraId="3682C274" w14:textId="77777777" w:rsidR="00000000" w:rsidRDefault="00063F1E">
      <w:pPr>
        <w:pStyle w:val="af0"/>
        <w:rPr>
          <w:rtl/>
        </w:rPr>
      </w:pPr>
      <w:bookmarkStart w:id="21" w:name="FS000000524T15_12_2004_11_56_56C"/>
      <w:bookmarkEnd w:id="21"/>
      <w:r>
        <w:rPr>
          <w:rFonts w:hint="eastAsia"/>
          <w:rtl/>
        </w:rPr>
        <w:t>שר</w:t>
      </w:r>
      <w:r>
        <w:rPr>
          <w:rtl/>
        </w:rPr>
        <w:t xml:space="preserve"> הבריאות דני נוה:</w:t>
      </w:r>
    </w:p>
    <w:p w14:paraId="516AA14C" w14:textId="77777777" w:rsidR="00000000" w:rsidRDefault="00063F1E">
      <w:pPr>
        <w:pStyle w:val="a0"/>
        <w:rPr>
          <w:rFonts w:hint="cs"/>
          <w:rtl/>
        </w:rPr>
      </w:pPr>
    </w:p>
    <w:p w14:paraId="02BAD38E" w14:textId="77777777" w:rsidR="00000000" w:rsidRDefault="00063F1E">
      <w:pPr>
        <w:pStyle w:val="a0"/>
        <w:rPr>
          <w:rFonts w:hint="cs"/>
          <w:rtl/>
        </w:rPr>
      </w:pPr>
      <w:r>
        <w:rPr>
          <w:rFonts w:hint="cs"/>
          <w:rtl/>
        </w:rPr>
        <w:t>תשובה והצבעה.</w:t>
      </w:r>
    </w:p>
    <w:p w14:paraId="54529420" w14:textId="77777777" w:rsidR="00000000" w:rsidRDefault="00063F1E">
      <w:pPr>
        <w:pStyle w:val="a0"/>
        <w:rPr>
          <w:rFonts w:hint="cs"/>
          <w:rtl/>
        </w:rPr>
      </w:pPr>
    </w:p>
    <w:p w14:paraId="7F09698A" w14:textId="77777777" w:rsidR="00000000" w:rsidRDefault="00063F1E">
      <w:pPr>
        <w:pStyle w:val="af1"/>
        <w:rPr>
          <w:rtl/>
        </w:rPr>
      </w:pPr>
      <w:r>
        <w:rPr>
          <w:rFonts w:hint="eastAsia"/>
          <w:rtl/>
        </w:rPr>
        <w:t>היו</w:t>
      </w:r>
      <w:r>
        <w:rPr>
          <w:rtl/>
        </w:rPr>
        <w:t>"ר ראובן ריבלין:</w:t>
      </w:r>
    </w:p>
    <w:p w14:paraId="2722C2C7" w14:textId="77777777" w:rsidR="00000000" w:rsidRDefault="00063F1E">
      <w:pPr>
        <w:pStyle w:val="a0"/>
        <w:rPr>
          <w:rFonts w:hint="cs"/>
          <w:rtl/>
        </w:rPr>
      </w:pPr>
    </w:p>
    <w:p w14:paraId="7B9718A4" w14:textId="77777777" w:rsidR="00000000" w:rsidRDefault="00063F1E">
      <w:pPr>
        <w:pStyle w:val="a0"/>
        <w:rPr>
          <w:rFonts w:hint="cs"/>
          <w:rtl/>
        </w:rPr>
      </w:pPr>
      <w:r>
        <w:rPr>
          <w:rFonts w:hint="cs"/>
          <w:rtl/>
        </w:rPr>
        <w:t>אני אאפשר לשר. הוא צריך להיות פה כנציג סיעת הליכוד, שהיא הסיעה היחידה בקואליציה.</w:t>
      </w:r>
    </w:p>
    <w:p w14:paraId="6E994F4D" w14:textId="77777777" w:rsidR="00000000" w:rsidRDefault="00063F1E">
      <w:pPr>
        <w:pStyle w:val="af0"/>
        <w:rPr>
          <w:rtl/>
        </w:rPr>
      </w:pPr>
    </w:p>
    <w:p w14:paraId="0A842367" w14:textId="77777777" w:rsidR="00000000" w:rsidRDefault="00063F1E">
      <w:pPr>
        <w:pStyle w:val="af0"/>
        <w:rPr>
          <w:rtl/>
        </w:rPr>
      </w:pPr>
      <w:r>
        <w:rPr>
          <w:rFonts w:hint="eastAsia"/>
          <w:rtl/>
        </w:rPr>
        <w:t>שר</w:t>
      </w:r>
      <w:r>
        <w:rPr>
          <w:rtl/>
        </w:rPr>
        <w:t xml:space="preserve"> הבריאות</w:t>
      </w:r>
      <w:r>
        <w:rPr>
          <w:rtl/>
        </w:rPr>
        <w:t xml:space="preserve"> דני נוה:</w:t>
      </w:r>
    </w:p>
    <w:p w14:paraId="0A4EE596" w14:textId="77777777" w:rsidR="00000000" w:rsidRDefault="00063F1E">
      <w:pPr>
        <w:pStyle w:val="a0"/>
        <w:rPr>
          <w:rFonts w:hint="cs"/>
          <w:rtl/>
        </w:rPr>
      </w:pPr>
    </w:p>
    <w:p w14:paraId="0FCA63B1" w14:textId="77777777" w:rsidR="00000000" w:rsidRDefault="00063F1E">
      <w:pPr>
        <w:pStyle w:val="a0"/>
        <w:rPr>
          <w:rFonts w:hint="cs"/>
          <w:rtl/>
        </w:rPr>
      </w:pPr>
      <w:r>
        <w:rPr>
          <w:rFonts w:hint="cs"/>
          <w:rtl/>
        </w:rPr>
        <w:t>אדוני היושב-ראש, אני יכול לענות במשולב.</w:t>
      </w:r>
    </w:p>
    <w:p w14:paraId="625F399E" w14:textId="77777777" w:rsidR="00000000" w:rsidRDefault="00063F1E">
      <w:pPr>
        <w:pStyle w:val="a0"/>
        <w:rPr>
          <w:rFonts w:hint="cs"/>
          <w:rtl/>
        </w:rPr>
      </w:pPr>
    </w:p>
    <w:p w14:paraId="7A3244B3" w14:textId="77777777" w:rsidR="00000000" w:rsidRDefault="00063F1E">
      <w:pPr>
        <w:pStyle w:val="af1"/>
        <w:rPr>
          <w:rtl/>
        </w:rPr>
      </w:pPr>
      <w:r>
        <w:rPr>
          <w:rFonts w:hint="eastAsia"/>
          <w:rtl/>
        </w:rPr>
        <w:t>היו</w:t>
      </w:r>
      <w:r>
        <w:rPr>
          <w:rtl/>
        </w:rPr>
        <w:t>"ר ראובן ריבלין:</w:t>
      </w:r>
    </w:p>
    <w:p w14:paraId="75829337" w14:textId="77777777" w:rsidR="00000000" w:rsidRDefault="00063F1E">
      <w:pPr>
        <w:pStyle w:val="a0"/>
        <w:rPr>
          <w:rFonts w:hint="cs"/>
          <w:rtl/>
        </w:rPr>
      </w:pPr>
    </w:p>
    <w:p w14:paraId="2D569F7D" w14:textId="77777777" w:rsidR="00000000" w:rsidRDefault="00063F1E">
      <w:pPr>
        <w:pStyle w:val="a0"/>
        <w:rPr>
          <w:rFonts w:hint="cs"/>
          <w:rtl/>
        </w:rPr>
      </w:pPr>
      <w:r>
        <w:rPr>
          <w:rFonts w:hint="cs"/>
          <w:rtl/>
        </w:rPr>
        <w:t>ברצון רב. נצביע על כולן יחד. בסדר. גם אדוני יוסיף אחרי זה.</w:t>
      </w:r>
    </w:p>
    <w:p w14:paraId="6F3157A6" w14:textId="77777777" w:rsidR="00000000" w:rsidRDefault="00063F1E">
      <w:pPr>
        <w:pStyle w:val="a0"/>
        <w:rPr>
          <w:rFonts w:hint="cs"/>
          <w:rtl/>
        </w:rPr>
      </w:pPr>
    </w:p>
    <w:p w14:paraId="52FC61F5" w14:textId="77777777" w:rsidR="00000000" w:rsidRDefault="00063F1E">
      <w:pPr>
        <w:pStyle w:val="af0"/>
        <w:rPr>
          <w:rtl/>
        </w:rPr>
      </w:pPr>
      <w:r>
        <w:rPr>
          <w:rFonts w:hint="eastAsia"/>
          <w:rtl/>
        </w:rPr>
        <w:t>שר</w:t>
      </w:r>
      <w:r>
        <w:rPr>
          <w:rtl/>
        </w:rPr>
        <w:t xml:space="preserve"> הבריאות דני נוה:</w:t>
      </w:r>
    </w:p>
    <w:p w14:paraId="3746C826" w14:textId="77777777" w:rsidR="00000000" w:rsidRDefault="00063F1E">
      <w:pPr>
        <w:pStyle w:val="a0"/>
        <w:rPr>
          <w:rFonts w:hint="cs"/>
          <w:rtl/>
        </w:rPr>
      </w:pPr>
    </w:p>
    <w:p w14:paraId="317932F8" w14:textId="77777777" w:rsidR="00000000" w:rsidRDefault="00063F1E">
      <w:pPr>
        <w:pStyle w:val="a0"/>
        <w:rPr>
          <w:rFonts w:hint="cs"/>
          <w:rtl/>
        </w:rPr>
      </w:pPr>
      <w:r>
        <w:rPr>
          <w:rFonts w:hint="cs"/>
          <w:rtl/>
        </w:rPr>
        <w:t>אוסיף כמה משפטים.</w:t>
      </w:r>
    </w:p>
    <w:p w14:paraId="11A533C8" w14:textId="77777777" w:rsidR="00000000" w:rsidRDefault="00063F1E">
      <w:pPr>
        <w:pStyle w:val="a0"/>
        <w:rPr>
          <w:rFonts w:hint="cs"/>
          <w:rtl/>
        </w:rPr>
      </w:pPr>
    </w:p>
    <w:p w14:paraId="09C0316A" w14:textId="77777777" w:rsidR="00000000" w:rsidRDefault="00063F1E">
      <w:pPr>
        <w:pStyle w:val="af1"/>
        <w:rPr>
          <w:rtl/>
        </w:rPr>
      </w:pPr>
      <w:r>
        <w:rPr>
          <w:rFonts w:hint="eastAsia"/>
          <w:rtl/>
        </w:rPr>
        <w:t>היו</w:t>
      </w:r>
      <w:r>
        <w:rPr>
          <w:rtl/>
        </w:rPr>
        <w:t>"ר ראובן ריבלין:</w:t>
      </w:r>
    </w:p>
    <w:p w14:paraId="2D345400" w14:textId="77777777" w:rsidR="00000000" w:rsidRDefault="00063F1E">
      <w:pPr>
        <w:pStyle w:val="a0"/>
        <w:rPr>
          <w:rFonts w:hint="cs"/>
          <w:rtl/>
        </w:rPr>
      </w:pPr>
    </w:p>
    <w:p w14:paraId="4B874915" w14:textId="77777777" w:rsidR="00000000" w:rsidRDefault="00063F1E">
      <w:pPr>
        <w:pStyle w:val="a0"/>
        <w:rPr>
          <w:rFonts w:hint="cs"/>
          <w:rtl/>
        </w:rPr>
      </w:pPr>
      <w:r>
        <w:rPr>
          <w:rFonts w:hint="cs"/>
          <w:rtl/>
        </w:rPr>
        <w:t>חבר הכנסת יהלום, בבקשה. אני מאוד מודה לו על ההערה.</w:t>
      </w:r>
    </w:p>
    <w:p w14:paraId="200B969A" w14:textId="77777777" w:rsidR="00000000" w:rsidRDefault="00063F1E">
      <w:pPr>
        <w:pStyle w:val="a0"/>
        <w:rPr>
          <w:rFonts w:hint="cs"/>
          <w:rtl/>
        </w:rPr>
      </w:pPr>
    </w:p>
    <w:p w14:paraId="779D61F7" w14:textId="77777777" w:rsidR="00000000" w:rsidRDefault="00063F1E">
      <w:pPr>
        <w:pStyle w:val="-"/>
        <w:rPr>
          <w:rtl/>
        </w:rPr>
      </w:pPr>
      <w:bookmarkStart w:id="22" w:name="FS000000524T15_12_2004_11_54_58"/>
      <w:bookmarkEnd w:id="22"/>
      <w:r>
        <w:rPr>
          <w:rFonts w:hint="cs"/>
          <w:rtl/>
        </w:rPr>
        <w:t xml:space="preserve"> </w:t>
      </w:r>
      <w:bookmarkStart w:id="23" w:name="FS000000524T15_12_2004_11_57_56C"/>
      <w:bookmarkEnd w:id="23"/>
      <w:r>
        <w:rPr>
          <w:rFonts w:hint="eastAsia"/>
          <w:rtl/>
        </w:rPr>
        <w:t>שאול</w:t>
      </w:r>
      <w:r>
        <w:rPr>
          <w:rtl/>
        </w:rPr>
        <w:t xml:space="preserve"> יהלו</w:t>
      </w:r>
      <w:r>
        <w:rPr>
          <w:rtl/>
        </w:rPr>
        <w:t>ם (מפד"ל):</w:t>
      </w:r>
    </w:p>
    <w:p w14:paraId="6BC440A1" w14:textId="77777777" w:rsidR="00000000" w:rsidRDefault="00063F1E">
      <w:pPr>
        <w:pStyle w:val="a0"/>
        <w:rPr>
          <w:rFonts w:hint="cs"/>
          <w:rtl/>
        </w:rPr>
      </w:pPr>
    </w:p>
    <w:p w14:paraId="62F06316" w14:textId="77777777" w:rsidR="00000000" w:rsidRDefault="00063F1E">
      <w:pPr>
        <w:pStyle w:val="a0"/>
        <w:rPr>
          <w:rFonts w:hint="cs"/>
          <w:rtl/>
        </w:rPr>
      </w:pPr>
      <w:r>
        <w:rPr>
          <w:rFonts w:hint="cs"/>
          <w:rtl/>
        </w:rPr>
        <w:t>אדוני היושב-ראש, כנסת נכבדה, אדוני השר, הדברים ברורים. אוסיף מלה אחת בהמשך למה שאמרו קודמי. לא יקום כאן אחד בבית הזה שיבוא ויצדיק פגיעה אלימה בכלל בעובד ציבור, וקל וחומר בעובד ציבור שכל מטרתו לעזור ולסייע לרפא את בן-המשפחה. מה יש פה לדבר? הרי א</w:t>
      </w:r>
      <w:r>
        <w:rPr>
          <w:rFonts w:hint="cs"/>
          <w:rtl/>
        </w:rPr>
        <w:t xml:space="preserve">לה דברים ברורים, שאנחנו צריכים להוקיר ולהודות לעובדים כאלה. אינני מדבר על מקרים יוצאים מן הכלל, שיש פה ושם טעויות, שצריך להוקיען. אבל, דרך החיים השגרתית היא שהרופא והאחות הם העוזרים והמסייעים והמרפאים. במקום שנגיד תודה, "שנתן מחוכמתו לבני-אדם", ואיפשר להם </w:t>
      </w:r>
      <w:r>
        <w:rPr>
          <w:rFonts w:hint="cs"/>
          <w:rtl/>
        </w:rPr>
        <w:t>לרפא ולתת את הסעד המבוקש, הם עוד יעשו זאת בחשש. לכן, השאלה איננה ערכית אלא עד כמה אנחנו, בית-המחוקקים, רואים בעניין הזה דבר חמור ומה אנחנו חושבים לעשות.</w:t>
      </w:r>
    </w:p>
    <w:p w14:paraId="3B1633E9" w14:textId="77777777" w:rsidR="00000000" w:rsidRDefault="00063F1E">
      <w:pPr>
        <w:pStyle w:val="a0"/>
        <w:rPr>
          <w:rFonts w:hint="cs"/>
          <w:rtl/>
        </w:rPr>
      </w:pPr>
    </w:p>
    <w:p w14:paraId="5DD24138" w14:textId="77777777" w:rsidR="00000000" w:rsidRDefault="00063F1E">
      <w:pPr>
        <w:pStyle w:val="a0"/>
        <w:rPr>
          <w:rFonts w:hint="cs"/>
          <w:rtl/>
        </w:rPr>
      </w:pPr>
      <w:r>
        <w:rPr>
          <w:rFonts w:hint="cs"/>
          <w:rtl/>
        </w:rPr>
        <w:t xml:space="preserve">אדוני היושב-ראש, אדוני השר, הגשתי אתמול לכנסת הצעת חוק למניעת פגיעה בעובד מוסד רפואי, שמטרתה לאסור כל </w:t>
      </w:r>
      <w:r>
        <w:rPr>
          <w:rFonts w:hint="cs"/>
          <w:rtl/>
        </w:rPr>
        <w:t xml:space="preserve">פגיעה בעובד מוסד רפואי. אקרא את עיקרי הדברים: </w:t>
      </w:r>
    </w:p>
    <w:p w14:paraId="661CD76F" w14:textId="77777777" w:rsidR="00000000" w:rsidRDefault="00063F1E">
      <w:pPr>
        <w:pStyle w:val="a0"/>
        <w:rPr>
          <w:rFonts w:hint="cs"/>
          <w:rtl/>
        </w:rPr>
      </w:pPr>
    </w:p>
    <w:p w14:paraId="7B81B236" w14:textId="77777777" w:rsidR="00000000" w:rsidRDefault="00063F1E">
      <w:pPr>
        <w:pStyle w:val="a0"/>
        <w:rPr>
          <w:rFonts w:hint="cs"/>
          <w:rtl/>
        </w:rPr>
      </w:pPr>
      <w:r>
        <w:rPr>
          <w:rFonts w:hint="cs"/>
          <w:rtl/>
        </w:rPr>
        <w:t>"3. (א) פגיעה בעובד מוסד רפואי היא כל אחד ממעשים אלה: (1) התייחסות מבזה או משפילה המופנית לעובד המוסד הרפואי, לרבות נקיטת לשון מאיימת, כינוי בשמות גנאי וכל ביטוי מילולי אחר אשר יש בו משום פגיעה בעובד המוסד הר</w:t>
      </w:r>
      <w:r>
        <w:rPr>
          <w:rFonts w:hint="cs"/>
          <w:rtl/>
        </w:rPr>
        <w:t xml:space="preserve">פואי; (2) תקיפה כמשמעותה בסימן ח' לחוק העונשין". </w:t>
      </w:r>
    </w:p>
    <w:p w14:paraId="399EA93E" w14:textId="77777777" w:rsidR="00000000" w:rsidRDefault="00063F1E">
      <w:pPr>
        <w:pStyle w:val="a0"/>
        <w:rPr>
          <w:rFonts w:hint="cs"/>
          <w:rtl/>
        </w:rPr>
      </w:pPr>
    </w:p>
    <w:p w14:paraId="16CF9175" w14:textId="77777777" w:rsidR="00000000" w:rsidRDefault="00063F1E">
      <w:pPr>
        <w:pStyle w:val="a0"/>
        <w:rPr>
          <w:rFonts w:hint="cs"/>
          <w:rtl/>
        </w:rPr>
      </w:pPr>
      <w:r>
        <w:rPr>
          <w:rFonts w:hint="cs"/>
          <w:rtl/>
        </w:rPr>
        <w:t xml:space="preserve">בסעיף 4, לגבי איסור הפגיעה, נאמר: "לא יפגע אדם בעובד מוסד רפואי כל פגיעה, כמשמעותה בסעיף 3", כפי שקראתי. </w:t>
      </w:r>
    </w:p>
    <w:p w14:paraId="340BF87E" w14:textId="77777777" w:rsidR="00000000" w:rsidRDefault="00063F1E">
      <w:pPr>
        <w:pStyle w:val="a0"/>
        <w:rPr>
          <w:rFonts w:hint="cs"/>
          <w:rtl/>
        </w:rPr>
      </w:pPr>
    </w:p>
    <w:p w14:paraId="4A48BC16" w14:textId="77777777" w:rsidR="00000000" w:rsidRDefault="00063F1E">
      <w:pPr>
        <w:pStyle w:val="a0"/>
        <w:rPr>
          <w:rFonts w:hint="cs"/>
          <w:rtl/>
        </w:rPr>
      </w:pPr>
      <w:r>
        <w:rPr>
          <w:rFonts w:hint="cs"/>
          <w:rtl/>
        </w:rPr>
        <w:t>בסעיף 5 אני אומר על העונש - העוולה האזרחית: "(א) פגיעה בעובד מוסד רפואי הינה עוולה אזרחית, והוראות</w:t>
      </w:r>
      <w:r>
        <w:rPr>
          <w:rFonts w:hint="cs"/>
          <w:rtl/>
        </w:rPr>
        <w:t xml:space="preserve"> פקודת הנזיקין [נוסח חדש] יחולו עליה בכפוף להוראות חוק זה; (ב) בית-המשפט רשאי לפסוק בשל פגיעה בעובד מוסד רפואי, בין פגיעה מילולית ובין פגיעה פיזית, פיצוי שלא יעלה על סך של  50,000 שקל ללא הוכחת נזק". סכום זה יעודכן כל חודש. הציבור צופה בנו, ואני רוצה לומר </w:t>
      </w:r>
      <w:r>
        <w:rPr>
          <w:rFonts w:hint="cs"/>
          <w:rtl/>
        </w:rPr>
        <w:t>שכאשר נותנים פיצוי ללא הוכחת נזק, זה במקרים שאנחנו רוצים להרתיע. לא צריכים לבוא ולומר שקרה משהו לרופא. עצם הפגיעה היא כבר עבירה שגוררת אחריה קנס.</w:t>
      </w:r>
    </w:p>
    <w:p w14:paraId="63646850" w14:textId="77777777" w:rsidR="00000000" w:rsidRDefault="00063F1E">
      <w:pPr>
        <w:pStyle w:val="a0"/>
        <w:rPr>
          <w:rFonts w:hint="cs"/>
          <w:rtl/>
        </w:rPr>
      </w:pPr>
    </w:p>
    <w:p w14:paraId="1E02BA7A" w14:textId="77777777" w:rsidR="00000000" w:rsidRDefault="00063F1E">
      <w:pPr>
        <w:pStyle w:val="a0"/>
        <w:rPr>
          <w:rFonts w:hint="cs"/>
          <w:rtl/>
        </w:rPr>
      </w:pPr>
      <w:r>
        <w:rPr>
          <w:rFonts w:hint="cs"/>
          <w:rtl/>
        </w:rPr>
        <w:t>בסעיף 6 בהצעת החוק שלי מדובר על סמכות מנהל המוסד הרפואי: "(א) מנהל המוסד הרפואי אשר בו התבצעה פגיעה בעובד מוס</w:t>
      </w:r>
      <w:r>
        <w:rPr>
          <w:rFonts w:hint="cs"/>
          <w:rtl/>
        </w:rPr>
        <w:t>ד רפואי, רשאי, לאחר שקיים שימוע שבמהלכו ניתנה הזדמנות לפוגע להשמיע את גרסתו, לאסור על כניסת הפוגע למוסד הרפואי, לרבות מתן הוראה על הפסקת מתן שירותים לפוגע על-ידי אותו מוסד".</w:t>
      </w:r>
    </w:p>
    <w:p w14:paraId="69B8A5FF" w14:textId="77777777" w:rsidR="00000000" w:rsidRDefault="00063F1E">
      <w:pPr>
        <w:pStyle w:val="a0"/>
        <w:rPr>
          <w:rFonts w:hint="cs"/>
          <w:rtl/>
        </w:rPr>
      </w:pPr>
    </w:p>
    <w:p w14:paraId="6BC51302" w14:textId="77777777" w:rsidR="00000000" w:rsidRDefault="00063F1E">
      <w:pPr>
        <w:pStyle w:val="af1"/>
        <w:rPr>
          <w:rtl/>
        </w:rPr>
      </w:pPr>
      <w:r>
        <w:rPr>
          <w:rFonts w:hint="eastAsia"/>
          <w:rtl/>
        </w:rPr>
        <w:t>היו</w:t>
      </w:r>
      <w:r>
        <w:rPr>
          <w:rtl/>
        </w:rPr>
        <w:t>"ר ראובן ריבלין:</w:t>
      </w:r>
    </w:p>
    <w:p w14:paraId="027718BC" w14:textId="77777777" w:rsidR="00000000" w:rsidRDefault="00063F1E">
      <w:pPr>
        <w:pStyle w:val="a0"/>
        <w:rPr>
          <w:rFonts w:hint="cs"/>
          <w:rtl/>
        </w:rPr>
      </w:pPr>
    </w:p>
    <w:p w14:paraId="2DFC9214" w14:textId="77777777" w:rsidR="00000000" w:rsidRDefault="00063F1E">
      <w:pPr>
        <w:pStyle w:val="a0"/>
        <w:rPr>
          <w:rFonts w:hint="cs"/>
          <w:rtl/>
        </w:rPr>
      </w:pPr>
      <w:r>
        <w:rPr>
          <w:rFonts w:hint="cs"/>
          <w:rtl/>
        </w:rPr>
        <w:t>מובן שהצעת החוק הזאת, אם וכאשר היא תבוא ותעלה לדיון, אדוני י</w:t>
      </w:r>
      <w:r>
        <w:rPr>
          <w:rFonts w:hint="cs"/>
          <w:rtl/>
        </w:rPr>
        <w:t>וכל להרחיב את דבריו.</w:t>
      </w:r>
    </w:p>
    <w:p w14:paraId="4D7CE26F" w14:textId="77777777" w:rsidR="00000000" w:rsidRDefault="00063F1E">
      <w:pPr>
        <w:pStyle w:val="a0"/>
        <w:rPr>
          <w:rFonts w:hint="cs"/>
          <w:rtl/>
        </w:rPr>
      </w:pPr>
    </w:p>
    <w:p w14:paraId="4B078CA6" w14:textId="77777777" w:rsidR="00000000" w:rsidRDefault="00063F1E">
      <w:pPr>
        <w:pStyle w:val="-"/>
        <w:rPr>
          <w:rtl/>
        </w:rPr>
      </w:pPr>
      <w:bookmarkStart w:id="24" w:name="FS000000524T15_12_2004_12_05_11C"/>
      <w:bookmarkEnd w:id="24"/>
      <w:r>
        <w:rPr>
          <w:rFonts w:hint="eastAsia"/>
          <w:rtl/>
        </w:rPr>
        <w:t>שאול</w:t>
      </w:r>
      <w:r>
        <w:rPr>
          <w:rtl/>
        </w:rPr>
        <w:t xml:space="preserve"> יהלום (מפד"ל):</w:t>
      </w:r>
    </w:p>
    <w:p w14:paraId="7BAB8B5A" w14:textId="77777777" w:rsidR="00000000" w:rsidRDefault="00063F1E">
      <w:pPr>
        <w:pStyle w:val="a0"/>
        <w:rPr>
          <w:rFonts w:hint="cs"/>
          <w:rtl/>
        </w:rPr>
      </w:pPr>
    </w:p>
    <w:p w14:paraId="7F0DEDBC" w14:textId="77777777" w:rsidR="00000000" w:rsidRDefault="00063F1E">
      <w:pPr>
        <w:pStyle w:val="a0"/>
        <w:rPr>
          <w:rFonts w:hint="cs"/>
          <w:rtl/>
        </w:rPr>
      </w:pPr>
      <w:r>
        <w:rPr>
          <w:rFonts w:hint="cs"/>
          <w:rtl/>
        </w:rPr>
        <w:t>בהחלט. לכן, אני אומר שזו הדרך. הדרך היא חקיקה יותר רצינית ויותר בעלת סמכות אכיפה. אדם ידע, שאם הוא עושה דברים כאלה, הרי הוא יפסיד וגם המטופל יפסיד, כי הרי אפשר לאסור את הביקור. בוודאי הביקור עוזר בעניין הזה.</w:t>
      </w:r>
    </w:p>
    <w:p w14:paraId="546630D1" w14:textId="77777777" w:rsidR="00000000" w:rsidRDefault="00063F1E">
      <w:pPr>
        <w:pStyle w:val="a0"/>
        <w:rPr>
          <w:rFonts w:hint="cs"/>
          <w:rtl/>
        </w:rPr>
      </w:pPr>
    </w:p>
    <w:p w14:paraId="6F6BB4F0" w14:textId="77777777" w:rsidR="00000000" w:rsidRDefault="00063F1E">
      <w:pPr>
        <w:pStyle w:val="a0"/>
        <w:rPr>
          <w:rFonts w:hint="cs"/>
          <w:rtl/>
        </w:rPr>
      </w:pPr>
      <w:r>
        <w:rPr>
          <w:rFonts w:hint="cs"/>
          <w:rtl/>
        </w:rPr>
        <w:t xml:space="preserve">אני </w:t>
      </w:r>
      <w:r>
        <w:rPr>
          <w:rFonts w:hint="cs"/>
          <w:rtl/>
        </w:rPr>
        <w:t>קורא לשר הבריאות גם, או לפחות להסכים בוועדת שרים ובממשלה לחקיקה מסוג זה, שלא אהיה היחיד בעניין, ועל-ידי כך נפתור ונגיש פתרון מסוים לנושא. אדוני היושב-ראש, תודה רבה.</w:t>
      </w:r>
    </w:p>
    <w:p w14:paraId="1209546D" w14:textId="77777777" w:rsidR="00000000" w:rsidRDefault="00063F1E">
      <w:pPr>
        <w:pStyle w:val="a0"/>
        <w:rPr>
          <w:rFonts w:hint="cs"/>
          <w:rtl/>
        </w:rPr>
      </w:pPr>
    </w:p>
    <w:p w14:paraId="0AF8892E" w14:textId="77777777" w:rsidR="00000000" w:rsidRDefault="00063F1E">
      <w:pPr>
        <w:pStyle w:val="af1"/>
        <w:rPr>
          <w:rtl/>
        </w:rPr>
      </w:pPr>
      <w:r>
        <w:rPr>
          <w:rFonts w:hint="eastAsia"/>
          <w:rtl/>
        </w:rPr>
        <w:t>היו</w:t>
      </w:r>
      <w:r>
        <w:rPr>
          <w:rtl/>
        </w:rPr>
        <w:t>"ר ראובן ריבלין:</w:t>
      </w:r>
    </w:p>
    <w:p w14:paraId="7BB36A4C" w14:textId="77777777" w:rsidR="00000000" w:rsidRDefault="00063F1E">
      <w:pPr>
        <w:pStyle w:val="a0"/>
        <w:rPr>
          <w:rFonts w:hint="cs"/>
          <w:rtl/>
        </w:rPr>
      </w:pPr>
    </w:p>
    <w:p w14:paraId="2D01D57B" w14:textId="77777777" w:rsidR="00000000" w:rsidRDefault="00063F1E">
      <w:pPr>
        <w:pStyle w:val="a0"/>
        <w:rPr>
          <w:rFonts w:hint="cs"/>
          <w:rtl/>
        </w:rPr>
      </w:pPr>
      <w:r>
        <w:rPr>
          <w:rFonts w:hint="cs"/>
          <w:rtl/>
        </w:rPr>
        <w:t>תודה רבה לחבר הכנסת יהלום. חבר הכנסת איתן כבל, בבקשה. אחריו - חבר הכנ</w:t>
      </w:r>
      <w:r>
        <w:rPr>
          <w:rFonts w:hint="cs"/>
          <w:rtl/>
        </w:rPr>
        <w:t>סת אבשלום וילן. נמצאים כאן גם חברי הכנסת בניזרי והנדל. לאחר מכן השר ישיב.</w:t>
      </w:r>
    </w:p>
    <w:p w14:paraId="3A678A81" w14:textId="77777777" w:rsidR="00000000" w:rsidRDefault="00063F1E">
      <w:pPr>
        <w:pStyle w:val="a0"/>
        <w:rPr>
          <w:rFonts w:hint="cs"/>
          <w:rtl/>
        </w:rPr>
      </w:pPr>
    </w:p>
    <w:p w14:paraId="313940E5" w14:textId="77777777" w:rsidR="00000000" w:rsidRDefault="00063F1E">
      <w:pPr>
        <w:pStyle w:val="a"/>
        <w:rPr>
          <w:rtl/>
        </w:rPr>
      </w:pPr>
      <w:bookmarkStart w:id="25" w:name="FS000000445T15_12_2004_12_06_59"/>
      <w:bookmarkStart w:id="26" w:name="_Toc100465728"/>
      <w:bookmarkEnd w:id="25"/>
      <w:r>
        <w:rPr>
          <w:rFonts w:hint="eastAsia"/>
          <w:rtl/>
        </w:rPr>
        <w:t>איתן</w:t>
      </w:r>
      <w:r>
        <w:rPr>
          <w:rtl/>
        </w:rPr>
        <w:t xml:space="preserve"> כבל (העבודה-מימד):</w:t>
      </w:r>
      <w:bookmarkEnd w:id="26"/>
    </w:p>
    <w:p w14:paraId="7C7B5659" w14:textId="77777777" w:rsidR="00000000" w:rsidRDefault="00063F1E">
      <w:pPr>
        <w:pStyle w:val="a0"/>
        <w:rPr>
          <w:rFonts w:hint="cs"/>
          <w:rtl/>
        </w:rPr>
      </w:pPr>
    </w:p>
    <w:p w14:paraId="22AC8746" w14:textId="77777777" w:rsidR="00000000" w:rsidRDefault="00063F1E">
      <w:pPr>
        <w:pStyle w:val="a0"/>
        <w:rPr>
          <w:rFonts w:hint="cs"/>
          <w:rtl/>
        </w:rPr>
      </w:pPr>
      <w:r>
        <w:rPr>
          <w:rFonts w:hint="cs"/>
          <w:rtl/>
        </w:rPr>
        <w:t>אדוני היושב-ראש, חברי חברי הכנסת, אדוני השר, חבר הכנסת שאול יהלום, אני מקווה שגורל הצעת החוק שלך לא יהיה כגורל הצעות החוק שהנחתי בקדנציה הקודמת בעקבות אירוע</w:t>
      </w:r>
      <w:r>
        <w:rPr>
          <w:rFonts w:hint="cs"/>
          <w:rtl/>
        </w:rPr>
        <w:t>ים שהיו. לצערי, האירועים הקשים האחרונים אינם דבר חדש. אלא מאי? הם כל הזמן חוזרים, התקשורת כותבת עליהם או מראה את התמונות הלא-נעימות, זה דועך לתקופה מסוימת וחוזר חלילה. התופעה הזאת קיימת. כשהפניתי את הצעת החוק לוועדת השרים, כמדומני השר שטרית היה שר המשפטים,</w:t>
      </w:r>
      <w:r>
        <w:rPr>
          <w:rFonts w:hint="cs"/>
          <w:rtl/>
        </w:rPr>
        <w:t xml:space="preserve"> הוא השיב לי: מה ההבדל בין רופא לבין כל עובד ציבור אחר? מה אתה מרים את הרופאים לרמת ענישה או טיפול מיוחד לעומת עובדי ציבור אחרים, שגם לגביהם האלימות קיימת, לצערנו;</w:t>
      </w:r>
      <w:r>
        <w:rPr>
          <w:rtl/>
        </w:rPr>
        <w:t xml:space="preserve"> </w:t>
      </w:r>
      <w:r>
        <w:rPr>
          <w:rFonts w:hint="cs"/>
          <w:rtl/>
        </w:rPr>
        <w:t>למשל במשרד הפנים ובמשרד העבודה והרווחה, וכמעט בכל מקום. האמת היא שזו שאלה שלא היתה לי עליה ת</w:t>
      </w:r>
      <w:r>
        <w:rPr>
          <w:rFonts w:hint="cs"/>
          <w:rtl/>
        </w:rPr>
        <w:t>שובה מנומקת וטובה.</w:t>
      </w:r>
    </w:p>
    <w:p w14:paraId="4FCE547B" w14:textId="77777777" w:rsidR="00000000" w:rsidRDefault="00063F1E">
      <w:pPr>
        <w:pStyle w:val="a0"/>
        <w:rPr>
          <w:rFonts w:hint="cs"/>
          <w:rtl/>
        </w:rPr>
      </w:pPr>
    </w:p>
    <w:p w14:paraId="398BDA89" w14:textId="77777777" w:rsidR="00000000" w:rsidRDefault="00063F1E">
      <w:pPr>
        <w:pStyle w:val="a0"/>
        <w:rPr>
          <w:rFonts w:hint="cs"/>
          <w:rtl/>
        </w:rPr>
      </w:pPr>
      <w:r>
        <w:rPr>
          <w:rFonts w:hint="cs"/>
          <w:rtl/>
        </w:rPr>
        <w:t>אבל, אומר מה הבעיה הגדולה שיש לי. זה לא שאני עושה הפרדה. אלימות היא אלימות. לצערי, אנחנו חברה אלימה, ומי שראה אתמול בערוץ-1, הרי שב"פוליטיקה" היה דיון סביב שאלת האלימות בחברה הישראלית.</w:t>
      </w:r>
    </w:p>
    <w:p w14:paraId="454B8A2B" w14:textId="77777777" w:rsidR="00000000" w:rsidRDefault="00063F1E">
      <w:pPr>
        <w:pStyle w:val="a0"/>
        <w:rPr>
          <w:rFonts w:hint="cs"/>
          <w:rtl/>
        </w:rPr>
      </w:pPr>
    </w:p>
    <w:p w14:paraId="7E0069A3" w14:textId="77777777" w:rsidR="00000000" w:rsidRDefault="00063F1E">
      <w:pPr>
        <w:pStyle w:val="af1"/>
        <w:rPr>
          <w:rtl/>
        </w:rPr>
      </w:pPr>
      <w:r>
        <w:rPr>
          <w:rFonts w:hint="eastAsia"/>
          <w:rtl/>
        </w:rPr>
        <w:t>היו</w:t>
      </w:r>
      <w:r>
        <w:rPr>
          <w:rtl/>
        </w:rPr>
        <w:t>"ר ראובן ריבלין:</w:t>
      </w:r>
    </w:p>
    <w:p w14:paraId="70E18022" w14:textId="77777777" w:rsidR="00000000" w:rsidRDefault="00063F1E">
      <w:pPr>
        <w:pStyle w:val="a0"/>
        <w:rPr>
          <w:rFonts w:hint="cs"/>
          <w:rtl/>
        </w:rPr>
      </w:pPr>
    </w:p>
    <w:p w14:paraId="15FD842D" w14:textId="77777777" w:rsidR="00000000" w:rsidRDefault="00063F1E">
      <w:pPr>
        <w:pStyle w:val="a0"/>
        <w:rPr>
          <w:rFonts w:hint="cs"/>
          <w:rtl/>
        </w:rPr>
      </w:pPr>
      <w:r>
        <w:rPr>
          <w:rFonts w:hint="cs"/>
          <w:rtl/>
        </w:rPr>
        <w:t>"פוליטיקה" היא תוכנית אלימה.</w:t>
      </w:r>
    </w:p>
    <w:p w14:paraId="39C47483" w14:textId="77777777" w:rsidR="00000000" w:rsidRDefault="00063F1E">
      <w:pPr>
        <w:pStyle w:val="a0"/>
        <w:rPr>
          <w:rFonts w:hint="cs"/>
          <w:rtl/>
        </w:rPr>
      </w:pPr>
    </w:p>
    <w:p w14:paraId="40B687FA" w14:textId="77777777" w:rsidR="00000000" w:rsidRDefault="00063F1E">
      <w:pPr>
        <w:pStyle w:val="-"/>
        <w:rPr>
          <w:rtl/>
        </w:rPr>
      </w:pPr>
      <w:bookmarkStart w:id="27" w:name="FS000000445T15_12_2004_12_10_28C"/>
      <w:bookmarkEnd w:id="27"/>
      <w:r>
        <w:rPr>
          <w:rFonts w:hint="eastAsia"/>
          <w:rtl/>
        </w:rPr>
        <w:t>איתן</w:t>
      </w:r>
      <w:r>
        <w:rPr>
          <w:rtl/>
        </w:rPr>
        <w:t xml:space="preserve"> כבל (העבודה-מימד):</w:t>
      </w:r>
    </w:p>
    <w:p w14:paraId="358B591D" w14:textId="77777777" w:rsidR="00000000" w:rsidRDefault="00063F1E">
      <w:pPr>
        <w:pStyle w:val="a0"/>
        <w:rPr>
          <w:rFonts w:hint="cs"/>
          <w:rtl/>
        </w:rPr>
      </w:pPr>
    </w:p>
    <w:p w14:paraId="3DE67877" w14:textId="77777777" w:rsidR="00000000" w:rsidRDefault="00063F1E">
      <w:pPr>
        <w:pStyle w:val="a0"/>
        <w:rPr>
          <w:rFonts w:hint="cs"/>
          <w:rtl/>
        </w:rPr>
      </w:pPr>
      <w:r>
        <w:rPr>
          <w:rFonts w:hint="cs"/>
          <w:rtl/>
        </w:rPr>
        <w:t>דווקא הדיון שם היה מאוד מכובד, ברוח הדברים. לפחות מסקר שנערך באוניברסיטת תל-אביב, למשל, התברר שנושא האלימות מטריד את הציבור במדינת ישראל. הוא הנושא הראשון שמטריד - האלימות הפנימית בתוכנו. התוצאות הן מובהקות מאוד. היום, יש לנו הצעה</w:t>
      </w:r>
      <w:r>
        <w:rPr>
          <w:rFonts w:hint="cs"/>
          <w:rtl/>
        </w:rPr>
        <w:t xml:space="preserve"> לסדר-היום שעוסקת באלימות בבתי-חולים. שלשום או אתמול היתה אלימות כלפי אותה נערה אוהדת "הפועל תל-אביב", ומדובר שם בהתנהגות מחפירה ונוראית כלפיה. זה שונה מאלימות בכביש? זה שונה מכל אלימות אחרת? אנחנו חברה אלימה. צריך שנביט לעצמנו במראה ונאמר את זה.</w:t>
      </w:r>
    </w:p>
    <w:p w14:paraId="4DA83948" w14:textId="77777777" w:rsidR="00000000" w:rsidRDefault="00063F1E">
      <w:pPr>
        <w:pStyle w:val="a0"/>
        <w:rPr>
          <w:rFonts w:hint="cs"/>
          <w:rtl/>
        </w:rPr>
      </w:pPr>
    </w:p>
    <w:p w14:paraId="49AA6702" w14:textId="77777777" w:rsidR="00000000" w:rsidRDefault="00063F1E">
      <w:pPr>
        <w:pStyle w:val="a0"/>
        <w:rPr>
          <w:rFonts w:hint="cs"/>
          <w:rtl/>
        </w:rPr>
      </w:pPr>
      <w:r>
        <w:rPr>
          <w:rFonts w:hint="cs"/>
          <w:rtl/>
        </w:rPr>
        <w:t>יש קלישא</w:t>
      </w:r>
      <w:r>
        <w:rPr>
          <w:rFonts w:hint="cs"/>
          <w:rtl/>
        </w:rPr>
        <w:t>ה גדולה, שהכול מתחיל בחינוך. נכון שהכול מתחיל בחינוך, אבל אני מנצל כאן את ההזדמנות לומר לממשלה: חייבים להתייחס לזה כאל נושא מרכזי, שיש להשקיע בו את המשאבים לאורך כל השדרה, בבתי-הספר ובכל מקום. ילד שרואה את אביו מקלל במגרש הכדורגל - מישהו חושב שיעזרו כל המו</w:t>
      </w:r>
      <w:r>
        <w:rPr>
          <w:rFonts w:hint="cs"/>
          <w:rtl/>
        </w:rPr>
        <w:t>רים וההרצאות בבית-הספר? לא יעזור כלום. כשאתה נוסע עם אביך או עם אמך ואתה רואה אותם עוברים על חוקי התנועה, אתה תגדל להיות מישהו אחר, מישהו מנומס, מישהו מחונך? משהו רקוב בממלכה שלנו בעניין הזה.</w:t>
      </w:r>
    </w:p>
    <w:p w14:paraId="293E8820" w14:textId="77777777" w:rsidR="00000000" w:rsidRDefault="00063F1E">
      <w:pPr>
        <w:pStyle w:val="a0"/>
        <w:rPr>
          <w:rFonts w:hint="cs"/>
          <w:rtl/>
        </w:rPr>
      </w:pPr>
    </w:p>
    <w:p w14:paraId="5EF909A4" w14:textId="77777777" w:rsidR="00000000" w:rsidRDefault="00063F1E">
      <w:pPr>
        <w:pStyle w:val="a0"/>
        <w:rPr>
          <w:rFonts w:hint="cs"/>
          <w:rtl/>
        </w:rPr>
      </w:pPr>
      <w:r>
        <w:rPr>
          <w:rFonts w:hint="cs"/>
          <w:rtl/>
        </w:rPr>
        <w:t>אדוני שר הבריאות, הרי אתה בא למקום שבו אמורים להציל את חייך. לא</w:t>
      </w:r>
      <w:r>
        <w:rPr>
          <w:rFonts w:hint="cs"/>
          <w:rtl/>
        </w:rPr>
        <w:t xml:space="preserve"> שזה מקל, אבל לפחות שם אתה היית מצפה שהרופאים והאחיות וכל מי שעוסק במלאכה, וברובם הגדול עושים מלאכת קודש, אם לא יקבלו תודה, לפחות מכות לא יקבלו. תודה.</w:t>
      </w:r>
    </w:p>
    <w:p w14:paraId="12F3C680" w14:textId="77777777" w:rsidR="00000000" w:rsidRDefault="00063F1E">
      <w:pPr>
        <w:pStyle w:val="a0"/>
        <w:rPr>
          <w:rFonts w:hint="cs"/>
          <w:rtl/>
        </w:rPr>
      </w:pPr>
    </w:p>
    <w:p w14:paraId="2D12E1E3" w14:textId="77777777" w:rsidR="00000000" w:rsidRDefault="00063F1E">
      <w:pPr>
        <w:pStyle w:val="af1"/>
        <w:rPr>
          <w:rtl/>
        </w:rPr>
      </w:pPr>
      <w:r>
        <w:rPr>
          <w:rFonts w:hint="eastAsia"/>
          <w:rtl/>
        </w:rPr>
        <w:t>היו</w:t>
      </w:r>
      <w:r>
        <w:rPr>
          <w:rtl/>
        </w:rPr>
        <w:t>"ר ראובן ריבלין:</w:t>
      </w:r>
    </w:p>
    <w:p w14:paraId="48707C95" w14:textId="77777777" w:rsidR="00000000" w:rsidRDefault="00063F1E">
      <w:pPr>
        <w:pStyle w:val="a0"/>
        <w:rPr>
          <w:rFonts w:hint="cs"/>
          <w:rtl/>
        </w:rPr>
      </w:pPr>
    </w:p>
    <w:p w14:paraId="1E684609" w14:textId="77777777" w:rsidR="00000000" w:rsidRDefault="00063F1E">
      <w:pPr>
        <w:pStyle w:val="a0"/>
        <w:rPr>
          <w:rFonts w:hint="cs"/>
          <w:rtl/>
        </w:rPr>
      </w:pPr>
      <w:r>
        <w:rPr>
          <w:rFonts w:hint="cs"/>
          <w:rtl/>
        </w:rPr>
        <w:t>תודה רבה לחבר הכנסת כבל. חבר הכנסת אבשלום וילן, בבקשה. אחריו - חברי הכנסת בניזרי, ט</w:t>
      </w:r>
      <w:r>
        <w:rPr>
          <w:rFonts w:hint="cs"/>
          <w:rtl/>
        </w:rPr>
        <w:t>ל והנדל.</w:t>
      </w:r>
    </w:p>
    <w:p w14:paraId="21537BF2" w14:textId="77777777" w:rsidR="00000000" w:rsidRDefault="00063F1E">
      <w:pPr>
        <w:pStyle w:val="a0"/>
        <w:rPr>
          <w:rFonts w:hint="cs"/>
          <w:rtl/>
        </w:rPr>
      </w:pPr>
    </w:p>
    <w:p w14:paraId="1AC6C0FE" w14:textId="77777777" w:rsidR="00000000" w:rsidRDefault="00063F1E">
      <w:pPr>
        <w:pStyle w:val="a"/>
        <w:rPr>
          <w:rtl/>
        </w:rPr>
      </w:pPr>
      <w:bookmarkStart w:id="28" w:name="FS000000505T15_12_2004_12_15_05"/>
      <w:bookmarkStart w:id="29" w:name="_Toc100465729"/>
      <w:bookmarkEnd w:id="28"/>
      <w:r>
        <w:rPr>
          <w:rFonts w:hint="eastAsia"/>
          <w:rtl/>
        </w:rPr>
        <w:t>אבשלום</w:t>
      </w:r>
      <w:r>
        <w:rPr>
          <w:rtl/>
        </w:rPr>
        <w:t xml:space="preserve"> וילן (יחד):</w:t>
      </w:r>
      <w:bookmarkEnd w:id="29"/>
    </w:p>
    <w:p w14:paraId="55E68E17" w14:textId="77777777" w:rsidR="00000000" w:rsidRDefault="00063F1E">
      <w:pPr>
        <w:pStyle w:val="a0"/>
        <w:rPr>
          <w:rFonts w:hint="cs"/>
          <w:rtl/>
        </w:rPr>
      </w:pPr>
    </w:p>
    <w:p w14:paraId="08E5DC94" w14:textId="77777777" w:rsidR="00000000" w:rsidRDefault="00063F1E">
      <w:pPr>
        <w:pStyle w:val="a0"/>
        <w:rPr>
          <w:rFonts w:hint="cs"/>
          <w:rtl/>
        </w:rPr>
      </w:pPr>
      <w:r>
        <w:rPr>
          <w:rFonts w:hint="cs"/>
          <w:rtl/>
        </w:rPr>
        <w:t xml:space="preserve">אדוני היושב-ראש, כבוד השר, ידידי חברי הכנסת, האלימות כלפי רופאים, שהיא נושא דיוננו בהצעה הדחופה לסדר-היום, היא רק חלק, כפי שציינו דוברים אחרים, מן המעגל הכולל של אלימות שהחברה הישראלית מצויה בתוכו. שוב, נחזור ונדבר על החינוך, </w:t>
      </w:r>
      <w:r>
        <w:rPr>
          <w:rFonts w:hint="cs"/>
          <w:rtl/>
        </w:rPr>
        <w:t xml:space="preserve">על הבית ועל איפה הכול מתחיל, והכול נכון. אין ספק שחייב להיעשות מאמץ בתחומים האלה. אבל, לצערי, החברה הישראלית הפכה ליותר ויותר אלימה. </w:t>
      </w:r>
    </w:p>
    <w:p w14:paraId="754BD388" w14:textId="77777777" w:rsidR="00000000" w:rsidRDefault="00063F1E">
      <w:pPr>
        <w:pStyle w:val="a0"/>
        <w:rPr>
          <w:rFonts w:hint="cs"/>
          <w:rtl/>
        </w:rPr>
      </w:pPr>
    </w:p>
    <w:p w14:paraId="78FF0A54" w14:textId="77777777" w:rsidR="00000000" w:rsidRDefault="00063F1E">
      <w:pPr>
        <w:pStyle w:val="a0"/>
        <w:rPr>
          <w:rFonts w:hint="cs"/>
          <w:rtl/>
        </w:rPr>
      </w:pPr>
      <w:r>
        <w:rPr>
          <w:rFonts w:hint="cs"/>
          <w:rtl/>
        </w:rPr>
        <w:t>חלק מההתפרקות של החברה הישראלית הוא בעובדה שאנחנו לא מצליחים ליצור את אלמנט ההרתעה. לאנשים במדינת ישראל אין שום בעיה להשת</w:t>
      </w:r>
      <w:r>
        <w:rPr>
          <w:rFonts w:hint="cs"/>
          <w:rtl/>
        </w:rPr>
        <w:t xml:space="preserve">מש באלימות, משום שהם יודעים שממילא לא יקרה להם דבר. </w:t>
      </w:r>
    </w:p>
    <w:p w14:paraId="6B3C3784" w14:textId="77777777" w:rsidR="00000000" w:rsidRDefault="00063F1E">
      <w:pPr>
        <w:pStyle w:val="a0"/>
        <w:jc w:val="left"/>
        <w:rPr>
          <w:rFonts w:hint="cs"/>
          <w:rtl/>
        </w:rPr>
      </w:pPr>
    </w:p>
    <w:p w14:paraId="002ABEAA" w14:textId="77777777" w:rsidR="00000000" w:rsidRDefault="00063F1E">
      <w:pPr>
        <w:pStyle w:val="a0"/>
        <w:rPr>
          <w:rFonts w:hint="cs"/>
          <w:rtl/>
        </w:rPr>
      </w:pPr>
      <w:r>
        <w:rPr>
          <w:rFonts w:hint="cs"/>
          <w:rtl/>
        </w:rPr>
        <w:t xml:space="preserve">אני וחבר הכנסת כבל עסקנו במשותף בשנים האחרונות בנושא האלימות בספורט. אתה רואה שהמחוקק כבר שינה את החוקים, המשטרה כבר תופסת, ובתי-המשפט עדיין מגלים הרבה מאוד רחמים. כך קורה שאותם שני פרחחים שהפכו מכונית </w:t>
      </w:r>
      <w:r>
        <w:rPr>
          <w:rFonts w:hint="cs"/>
          <w:rtl/>
        </w:rPr>
        <w:t>של אוהדת כדורגל בשבת, יודעים שבעצם אין מה שירתיע אותם. אין אלמנט הרתעה עליהם, משום שעד שכל התהליך יתגלגל, הם יצאו כמעט בלא כלום.</w:t>
      </w:r>
    </w:p>
    <w:p w14:paraId="02E12F0B" w14:textId="77777777" w:rsidR="00000000" w:rsidRDefault="00063F1E">
      <w:pPr>
        <w:pStyle w:val="a0"/>
        <w:rPr>
          <w:rFonts w:hint="cs"/>
          <w:rtl/>
        </w:rPr>
      </w:pPr>
    </w:p>
    <w:p w14:paraId="13D65DB7" w14:textId="77777777" w:rsidR="00000000" w:rsidRDefault="00063F1E">
      <w:pPr>
        <w:pStyle w:val="a0"/>
        <w:rPr>
          <w:rFonts w:hint="cs"/>
          <w:rtl/>
        </w:rPr>
      </w:pPr>
      <w:r>
        <w:rPr>
          <w:rFonts w:hint="cs"/>
          <w:rtl/>
        </w:rPr>
        <w:t>אני טוען, במפורש, שבמקרה של רופאים יש הבדלה ברורה מאוד בינם לבין עובדי ציבור, משום שהם נמצאים בצומת של החלטות שחורצות גורלות ש</w:t>
      </w:r>
      <w:r>
        <w:rPr>
          <w:rFonts w:hint="cs"/>
          <w:rtl/>
        </w:rPr>
        <w:t>ל אנשים תרתי משמע. הם לא יכולים לעמוד תחת לחץ כלשהו. אדוני היושב-ראש, תיכף אספר לך משהו שאוזניך תצילנה. כאשר באים בני משפחה, והפסיקה של רופא מסוים כלפי אמם לא מוצאת חן בעיניהם, הם מפעילים אלימות. לצערי, אין מספיק הרתעה תודעתית בדעת הקהל כלפי האנשים עצמם שי</w:t>
      </w:r>
      <w:r>
        <w:rPr>
          <w:rFonts w:hint="cs"/>
          <w:rtl/>
        </w:rPr>
        <w:t>בינו את חומרת מעשיהם ומה הם הולכים לשלם. לכן, אני תומך בהחמרת החקיקה הספציפית של חבר הכנסת יהלום. אין ברירה, ואני אומר זאת דווקא כאיש שמאל וזכויות אדם וזכויות אזרח, שכן איבדנו את ההרתעה, ואין לנו ברירה אלא ליצור את ההרתעה מחדש.</w:t>
      </w:r>
    </w:p>
    <w:p w14:paraId="21D5F77C" w14:textId="77777777" w:rsidR="00000000" w:rsidRDefault="00063F1E">
      <w:pPr>
        <w:pStyle w:val="a0"/>
        <w:rPr>
          <w:rFonts w:hint="cs"/>
          <w:rtl/>
        </w:rPr>
      </w:pPr>
    </w:p>
    <w:p w14:paraId="2884049C" w14:textId="77777777" w:rsidR="00000000" w:rsidRDefault="00063F1E">
      <w:pPr>
        <w:pStyle w:val="a0"/>
        <w:rPr>
          <w:rFonts w:hint="cs"/>
          <w:rtl/>
        </w:rPr>
      </w:pPr>
      <w:r>
        <w:rPr>
          <w:rFonts w:hint="cs"/>
          <w:rtl/>
        </w:rPr>
        <w:t>עם זאת, אדוני היושב-ראש, אנ</w:t>
      </w:r>
      <w:r>
        <w:rPr>
          <w:rFonts w:hint="cs"/>
          <w:rtl/>
        </w:rPr>
        <w:t xml:space="preserve">חנו הופכים גם למדינה מושחתת. אספר סיפור אמיתי מהחיים, והשמות, הכתובת, בית-החולים ושם הרופא שמורים אצלי במערכת. לפני כמה שבועות הגיע איש שברכו התעקמה והתנפחה לבדיקת רופא רציני בבית-חולים מכובד. האיש אומר לרופא: אתה תעשה לי צילום כזה וכזה - </w:t>
      </w:r>
      <w:r>
        <w:rPr>
          <w:rFonts w:hint="cs"/>
        </w:rPr>
        <w:t>MRI</w:t>
      </w:r>
      <w:r>
        <w:rPr>
          <w:rFonts w:hint="cs"/>
          <w:rtl/>
        </w:rPr>
        <w:t xml:space="preserve">, והרופא אמר: </w:t>
      </w:r>
      <w:r>
        <w:rPr>
          <w:rFonts w:hint="cs"/>
          <w:rtl/>
        </w:rPr>
        <w:t>אין צורך. אני חושב שאני מזהה את הבעיה שלך, ואני יודע מה הטיפול. אין צורך בצילום הזה וחבל. האיש אמר: לא, אתה תצלם לי. הרופא שאל: למה? אין צורך. והאיש השיב: משום שאני חבר מרכז ליכוד. גם לזה לחברי מרכז יש זכויות יתר? אנחנו הופכים למדינה חולה.</w:t>
      </w:r>
    </w:p>
    <w:p w14:paraId="6BB1AB79" w14:textId="77777777" w:rsidR="00000000" w:rsidRDefault="00063F1E">
      <w:pPr>
        <w:pStyle w:val="a0"/>
        <w:rPr>
          <w:rFonts w:hint="cs"/>
          <w:rtl/>
        </w:rPr>
      </w:pPr>
    </w:p>
    <w:p w14:paraId="1A0C3E81" w14:textId="77777777" w:rsidR="00000000" w:rsidRDefault="00063F1E">
      <w:pPr>
        <w:pStyle w:val="af1"/>
        <w:rPr>
          <w:rtl/>
        </w:rPr>
      </w:pPr>
      <w:r>
        <w:rPr>
          <w:rFonts w:hint="eastAsia"/>
          <w:rtl/>
        </w:rPr>
        <w:t>היו</w:t>
      </w:r>
      <w:r>
        <w:rPr>
          <w:rtl/>
        </w:rPr>
        <w:t>"ר ראובן ריב</w:t>
      </w:r>
      <w:r>
        <w:rPr>
          <w:rtl/>
        </w:rPr>
        <w:t>לין:</w:t>
      </w:r>
    </w:p>
    <w:p w14:paraId="62C68831" w14:textId="77777777" w:rsidR="00000000" w:rsidRDefault="00063F1E">
      <w:pPr>
        <w:pStyle w:val="a0"/>
        <w:rPr>
          <w:rFonts w:hint="cs"/>
          <w:rtl/>
        </w:rPr>
      </w:pPr>
    </w:p>
    <w:p w14:paraId="7563BBE1" w14:textId="77777777" w:rsidR="00000000" w:rsidRDefault="00063F1E">
      <w:pPr>
        <w:pStyle w:val="a0"/>
        <w:rPr>
          <w:rtl/>
        </w:rPr>
      </w:pPr>
      <w:r>
        <w:rPr>
          <w:rFonts w:hint="cs"/>
          <w:rtl/>
        </w:rPr>
        <w:t>אני מודה, שהייתי על המקום מצלם לו, מהפחד.</w:t>
      </w:r>
    </w:p>
    <w:p w14:paraId="0E2B9F27" w14:textId="77777777" w:rsidR="00000000" w:rsidRDefault="00063F1E">
      <w:pPr>
        <w:pStyle w:val="a0"/>
        <w:rPr>
          <w:rFonts w:hint="cs"/>
          <w:rtl/>
        </w:rPr>
      </w:pPr>
    </w:p>
    <w:p w14:paraId="3A854AC0" w14:textId="77777777" w:rsidR="00000000" w:rsidRDefault="00063F1E">
      <w:pPr>
        <w:pStyle w:val="-"/>
        <w:rPr>
          <w:rtl/>
        </w:rPr>
      </w:pPr>
      <w:bookmarkStart w:id="30" w:name="FS000000505T15_12_2004_12_22_59C"/>
      <w:bookmarkEnd w:id="30"/>
      <w:r>
        <w:rPr>
          <w:rFonts w:hint="eastAsia"/>
          <w:rtl/>
        </w:rPr>
        <w:t>אבשלום</w:t>
      </w:r>
      <w:r>
        <w:rPr>
          <w:rtl/>
        </w:rPr>
        <w:t xml:space="preserve"> וילן (יחד):</w:t>
      </w:r>
    </w:p>
    <w:p w14:paraId="26916857" w14:textId="77777777" w:rsidR="00000000" w:rsidRDefault="00063F1E">
      <w:pPr>
        <w:pStyle w:val="a0"/>
        <w:rPr>
          <w:rFonts w:hint="cs"/>
          <w:rtl/>
        </w:rPr>
      </w:pPr>
    </w:p>
    <w:p w14:paraId="335C9B1C" w14:textId="77777777" w:rsidR="00000000" w:rsidRDefault="00063F1E">
      <w:pPr>
        <w:pStyle w:val="a0"/>
        <w:rPr>
          <w:rFonts w:hint="cs"/>
          <w:rtl/>
        </w:rPr>
      </w:pPr>
      <w:r>
        <w:rPr>
          <w:rFonts w:hint="cs"/>
          <w:rtl/>
        </w:rPr>
        <w:t xml:space="preserve">לזכותו של הרופא ייאמר, שהוא קיבל זאת בחיוך והשיב לו: עם כל הכבוד, תטלפן לשר ולמי שאתה רוצה. אין שום סיבה מקצועית לעשות לך </w:t>
      </w:r>
      <w:r>
        <w:rPr>
          <w:rFonts w:hint="cs"/>
        </w:rPr>
        <w:t>MRI</w:t>
      </w:r>
      <w:r>
        <w:rPr>
          <w:rFonts w:hint="cs"/>
          <w:rtl/>
        </w:rPr>
        <w:t>, ואני אעמוד גם מול מרכז הליכוד ואסביר להם את זה. אבל, אדוני ה</w:t>
      </w:r>
      <w:r>
        <w:rPr>
          <w:rFonts w:hint="cs"/>
          <w:rtl/>
        </w:rPr>
        <w:t>יושב-ראש, זה רק מראה לאן אנחנו מידרדרים. הגיע הזמן שלפחות אתם, כמפלגת שלטון, תתחילו לעשות סדר בביתכם. תשתחררו גם מהאלימות הזאת. תודה.</w:t>
      </w:r>
    </w:p>
    <w:p w14:paraId="02B76248" w14:textId="77777777" w:rsidR="00000000" w:rsidRDefault="00063F1E">
      <w:pPr>
        <w:pStyle w:val="a0"/>
        <w:rPr>
          <w:rFonts w:hint="cs"/>
          <w:rtl/>
        </w:rPr>
      </w:pPr>
    </w:p>
    <w:p w14:paraId="50422737" w14:textId="77777777" w:rsidR="00000000" w:rsidRDefault="00063F1E">
      <w:pPr>
        <w:pStyle w:val="af0"/>
        <w:rPr>
          <w:rtl/>
        </w:rPr>
      </w:pPr>
      <w:r>
        <w:rPr>
          <w:rFonts w:hint="eastAsia"/>
          <w:rtl/>
        </w:rPr>
        <w:t>צבי</w:t>
      </w:r>
      <w:r>
        <w:rPr>
          <w:rtl/>
        </w:rPr>
        <w:t xml:space="preserve"> הנדל (האיחוד הלאומי - ישראל ביתנו):</w:t>
      </w:r>
    </w:p>
    <w:p w14:paraId="14E758A1" w14:textId="77777777" w:rsidR="00000000" w:rsidRDefault="00063F1E">
      <w:pPr>
        <w:pStyle w:val="a0"/>
        <w:rPr>
          <w:rFonts w:hint="cs"/>
          <w:rtl/>
        </w:rPr>
      </w:pPr>
    </w:p>
    <w:p w14:paraId="0A3FD555" w14:textId="77777777" w:rsidR="00000000" w:rsidRDefault="00063F1E">
      <w:pPr>
        <w:pStyle w:val="a0"/>
        <w:rPr>
          <w:rFonts w:hint="cs"/>
          <w:rtl/>
        </w:rPr>
      </w:pPr>
      <w:r>
        <w:rPr>
          <w:rFonts w:hint="cs"/>
          <w:rtl/>
        </w:rPr>
        <w:t xml:space="preserve">חבר הכנסת וילן, למה אתה מפחד לעשות - - -? </w:t>
      </w:r>
    </w:p>
    <w:p w14:paraId="4DE7E43C" w14:textId="77777777" w:rsidR="00000000" w:rsidRDefault="00063F1E">
      <w:pPr>
        <w:pStyle w:val="a0"/>
        <w:rPr>
          <w:rFonts w:hint="cs"/>
          <w:rtl/>
        </w:rPr>
      </w:pPr>
    </w:p>
    <w:p w14:paraId="542BC124" w14:textId="77777777" w:rsidR="00000000" w:rsidRDefault="00063F1E">
      <w:pPr>
        <w:pStyle w:val="af1"/>
        <w:rPr>
          <w:rtl/>
        </w:rPr>
      </w:pPr>
      <w:r>
        <w:rPr>
          <w:rFonts w:hint="eastAsia"/>
          <w:rtl/>
        </w:rPr>
        <w:t>היו</w:t>
      </w:r>
      <w:r>
        <w:rPr>
          <w:rtl/>
        </w:rPr>
        <w:t>"ר ראובן ריבלין:</w:t>
      </w:r>
    </w:p>
    <w:p w14:paraId="2D9D58C6" w14:textId="77777777" w:rsidR="00000000" w:rsidRDefault="00063F1E">
      <w:pPr>
        <w:pStyle w:val="a0"/>
        <w:rPr>
          <w:rFonts w:hint="cs"/>
          <w:rtl/>
        </w:rPr>
      </w:pPr>
    </w:p>
    <w:p w14:paraId="08635D7A" w14:textId="77777777" w:rsidR="00000000" w:rsidRDefault="00063F1E">
      <w:pPr>
        <w:pStyle w:val="a0"/>
        <w:rPr>
          <w:rFonts w:hint="cs"/>
          <w:rtl/>
        </w:rPr>
      </w:pPr>
      <w:r>
        <w:rPr>
          <w:rFonts w:hint="cs"/>
          <w:rtl/>
        </w:rPr>
        <w:t>תודה רבה לחבר ה</w:t>
      </w:r>
      <w:r>
        <w:rPr>
          <w:rFonts w:hint="cs"/>
          <w:rtl/>
        </w:rPr>
        <w:t>כנסת וילן. חבר הכנסת שלמה בניזרי, בבקשה. אחריו - חברי הכנסת טל, הנדל ופולישוק-בלוך. כולם הצליחו להגיע, וזה יפה. שר הבריאות לשעבר, חבר הכנסת בניזרי, בבקשה. גם לרשותו עומדות שלוש דקות.</w:t>
      </w:r>
    </w:p>
    <w:p w14:paraId="6705D7FA" w14:textId="77777777" w:rsidR="00000000" w:rsidRDefault="00063F1E">
      <w:pPr>
        <w:pStyle w:val="a0"/>
        <w:rPr>
          <w:rFonts w:hint="cs"/>
          <w:rtl/>
        </w:rPr>
      </w:pPr>
    </w:p>
    <w:p w14:paraId="663B76AC" w14:textId="77777777" w:rsidR="00000000" w:rsidRDefault="00063F1E">
      <w:pPr>
        <w:pStyle w:val="a"/>
        <w:rPr>
          <w:rtl/>
        </w:rPr>
      </w:pPr>
      <w:bookmarkStart w:id="31" w:name="FS000000484T15_12_2004_12_24_46"/>
      <w:bookmarkStart w:id="32" w:name="_Toc100465730"/>
      <w:bookmarkEnd w:id="31"/>
      <w:r>
        <w:rPr>
          <w:rFonts w:hint="eastAsia"/>
          <w:rtl/>
        </w:rPr>
        <w:t>שלמה</w:t>
      </w:r>
      <w:r>
        <w:rPr>
          <w:rtl/>
        </w:rPr>
        <w:t xml:space="preserve"> בניזרי (ש"ס):</w:t>
      </w:r>
      <w:bookmarkEnd w:id="32"/>
    </w:p>
    <w:p w14:paraId="1244910F" w14:textId="77777777" w:rsidR="00000000" w:rsidRDefault="00063F1E">
      <w:pPr>
        <w:pStyle w:val="a0"/>
        <w:rPr>
          <w:rFonts w:hint="cs"/>
          <w:rtl/>
        </w:rPr>
      </w:pPr>
    </w:p>
    <w:p w14:paraId="6B7DA77E" w14:textId="77777777" w:rsidR="00000000" w:rsidRDefault="00063F1E">
      <w:pPr>
        <w:pStyle w:val="a0"/>
        <w:rPr>
          <w:rFonts w:hint="cs"/>
          <w:rtl/>
        </w:rPr>
      </w:pPr>
      <w:r>
        <w:rPr>
          <w:rFonts w:hint="cs"/>
          <w:rtl/>
        </w:rPr>
        <w:t>אדוני היושב-ראש, רבותי חברי הכנסת, אכן, אתייחס לדברי</w:t>
      </w:r>
      <w:r>
        <w:rPr>
          <w:rFonts w:hint="cs"/>
          <w:rtl/>
        </w:rPr>
        <w:t>ם מזווית קצת שונה, מכיוון שבהיותי שר הבריאות, לפני ארבע שנים, בשנת 2000, גם אז היתה אלימות בבתי-חולים נגד רופאים ואנשי מערכת הבריאות. פעמים רבות אנשים מוציאים את תסכולם בגלל מצבו הקשה של קרוב משפחתם, או בגלל מצבים אחרים, כגון שאין תמיד מספיק כוח-אדם ואין ת</w:t>
      </w:r>
      <w:r>
        <w:rPr>
          <w:rFonts w:hint="cs"/>
          <w:rtl/>
        </w:rPr>
        <w:t xml:space="preserve">מיד התרופות והטיפול. דברים כאלה ודאי שאינם מצדיקים כל אלימות, וראוי להוקיעם ולגנותם. </w:t>
      </w:r>
    </w:p>
    <w:p w14:paraId="4E8F6BB5" w14:textId="77777777" w:rsidR="00000000" w:rsidRDefault="00063F1E">
      <w:pPr>
        <w:pStyle w:val="a0"/>
        <w:rPr>
          <w:rFonts w:hint="cs"/>
          <w:rtl/>
        </w:rPr>
      </w:pPr>
    </w:p>
    <w:p w14:paraId="6F23DDFC" w14:textId="77777777" w:rsidR="00000000" w:rsidRDefault="00063F1E">
      <w:pPr>
        <w:pStyle w:val="a0"/>
        <w:rPr>
          <w:rFonts w:hint="cs"/>
          <w:rtl/>
        </w:rPr>
      </w:pPr>
      <w:r>
        <w:rPr>
          <w:rFonts w:hint="cs"/>
          <w:rtl/>
        </w:rPr>
        <w:t>אבל, ראוי לתת שוב את הדעת גם להגדלת הצוות הרפואי בבתי-חולים ולא לצמצומו. אתמול התפרסם שאנשים לא מקבלים טיפולים רפואיים ולא צורכים את התרופות, כיוון שמערכת הבריאות שלנו נ</w:t>
      </w:r>
      <w:r>
        <w:rPr>
          <w:rFonts w:hint="cs"/>
          <w:rtl/>
        </w:rPr>
        <w:t>היית כושלת מיום ליום. זה לא מפני שהרופאים לא בסדר או שהצוותים הרפואיים לא בסדר או שמדובר בידיעות שלנו. אנחנו מצוינים בתחומים הללו. זה כך מכיוון שיש פה ראייה מאוד מעוּותת של האוצר, שכל הזמן רואה רק דרכים איך לקצץ במערכת הבריאות ובמערכת הרווחה של מדינת ישראל</w:t>
      </w:r>
      <w:r>
        <w:rPr>
          <w:rFonts w:hint="cs"/>
          <w:rtl/>
        </w:rPr>
        <w:t xml:space="preserve">. </w:t>
      </w:r>
    </w:p>
    <w:p w14:paraId="4E080794" w14:textId="77777777" w:rsidR="00000000" w:rsidRDefault="00063F1E">
      <w:pPr>
        <w:pStyle w:val="a0"/>
        <w:rPr>
          <w:rFonts w:hint="cs"/>
          <w:rtl/>
        </w:rPr>
      </w:pPr>
    </w:p>
    <w:p w14:paraId="25179C7F" w14:textId="77777777" w:rsidR="00000000" w:rsidRDefault="00063F1E">
      <w:pPr>
        <w:pStyle w:val="a0"/>
        <w:rPr>
          <w:rFonts w:hint="cs"/>
          <w:rtl/>
        </w:rPr>
      </w:pPr>
      <w:r>
        <w:rPr>
          <w:rFonts w:hint="cs"/>
          <w:rtl/>
        </w:rPr>
        <w:t>כשהייתי שר, בשנת 2000, היתה אלימות. אני עשיתי דבר פשוט. הקמנו ועדה שתבחן את האלימות בבתי-החולים. ואכן, התברר שיש אלימות, שאפשר גם דרך אגב לצמצם אותה ואולי אף למגר אותה - אינני יודע אם אפשר למגר אותה עד אפס, אבל ודאי שאפשר לצמצם אותה. אדוני השר, הוגשו מ</w:t>
      </w:r>
      <w:r>
        <w:rPr>
          <w:rFonts w:hint="cs"/>
          <w:rtl/>
        </w:rPr>
        <w:t>סקנות, ובהן שמירה מקפת בבתי-חולים, ובפרט בחדרי המיון, לשם מגיעים ושם בעיקר יש לחצים, וקיום שמירה בכל המרכזים הרפואיים, החמרת הענישה, שיפוט מהיר נגד כל העבריינים. לאחר שהוגשו לי המלצות, אימצתי אותן באמת בחום רב, והיה צורך בתקצוב. התחלתי ליישם אותה רפורמה שה</w:t>
      </w:r>
      <w:r>
        <w:rPr>
          <w:rFonts w:hint="cs"/>
          <w:rtl/>
        </w:rPr>
        <w:t>ציעה אז אותה ועדה. מובן שהיו עלויות. הצלחנו להכניס - עד כמה שאני זוכר - בחלק מבתי-החולים, ובהם "אסף הרופא", ולצערי הרב זהו, זה נעצר מאז.</w:t>
      </w:r>
    </w:p>
    <w:p w14:paraId="15DB84EA" w14:textId="77777777" w:rsidR="00000000" w:rsidRDefault="00063F1E">
      <w:pPr>
        <w:pStyle w:val="a0"/>
        <w:ind w:firstLine="0"/>
        <w:rPr>
          <w:rFonts w:hint="cs"/>
          <w:rtl/>
        </w:rPr>
      </w:pPr>
    </w:p>
    <w:p w14:paraId="2186B125" w14:textId="77777777" w:rsidR="00000000" w:rsidRDefault="00063F1E">
      <w:pPr>
        <w:pStyle w:val="a0"/>
        <w:ind w:firstLine="0"/>
        <w:rPr>
          <w:rFonts w:hint="cs"/>
          <w:rtl/>
        </w:rPr>
      </w:pPr>
      <w:r>
        <w:rPr>
          <w:rFonts w:hint="cs"/>
          <w:rtl/>
        </w:rPr>
        <w:tab/>
        <w:t>השבוע, בעקבות אותו אירוע דרמטי, שמעתי - לפחות בעיתונות כך התפרסם - שאדוני השר הקים עוד ועדה לבדיקה. לפחות כך פורסם, ל</w:t>
      </w:r>
      <w:r>
        <w:rPr>
          <w:rFonts w:hint="cs"/>
          <w:rtl/>
        </w:rPr>
        <w:t xml:space="preserve">פחות כך שמעתי. שמעתי שגם הרופאים התבטאו ושאלו: בשביל מה להקים ועדה. הרי כשרוצים לקבור נושא במדינה שלנו - אז מקימים ועדה על ועדה. </w:t>
      </w:r>
    </w:p>
    <w:p w14:paraId="47468B64" w14:textId="77777777" w:rsidR="00000000" w:rsidRDefault="00063F1E">
      <w:pPr>
        <w:pStyle w:val="af0"/>
        <w:rPr>
          <w:rtl/>
        </w:rPr>
      </w:pPr>
      <w:r>
        <w:rPr>
          <w:rtl/>
        </w:rPr>
        <w:br/>
        <w:t>שר הבריאות דני נוה:</w:t>
      </w:r>
    </w:p>
    <w:p w14:paraId="785E68F2" w14:textId="77777777" w:rsidR="00000000" w:rsidRDefault="00063F1E">
      <w:pPr>
        <w:pStyle w:val="a0"/>
        <w:rPr>
          <w:rtl/>
        </w:rPr>
      </w:pPr>
    </w:p>
    <w:p w14:paraId="58ED0226" w14:textId="77777777" w:rsidR="00000000" w:rsidRDefault="00063F1E">
      <w:pPr>
        <w:pStyle w:val="a0"/>
        <w:rPr>
          <w:rFonts w:hint="cs"/>
          <w:rtl/>
        </w:rPr>
      </w:pPr>
      <w:r>
        <w:rPr>
          <w:rFonts w:hint="cs"/>
          <w:rtl/>
        </w:rPr>
        <w:t>זה לא המצב.</w:t>
      </w:r>
    </w:p>
    <w:p w14:paraId="17785DEC" w14:textId="77777777" w:rsidR="00000000" w:rsidRDefault="00063F1E">
      <w:pPr>
        <w:pStyle w:val="-"/>
        <w:rPr>
          <w:rtl/>
        </w:rPr>
      </w:pPr>
      <w:r>
        <w:rPr>
          <w:rtl/>
        </w:rPr>
        <w:br/>
      </w:r>
      <w:bookmarkStart w:id="33" w:name="FS000000484T15_12_2004_11_53_06"/>
      <w:bookmarkStart w:id="34" w:name="FS000000484T15_12_2004_11_53_09C"/>
      <w:bookmarkEnd w:id="33"/>
      <w:bookmarkEnd w:id="34"/>
      <w:r>
        <w:rPr>
          <w:rtl/>
        </w:rPr>
        <w:t>שלמה בניזרי (ש"ס):</w:t>
      </w:r>
    </w:p>
    <w:p w14:paraId="7FB7F2B5" w14:textId="77777777" w:rsidR="00000000" w:rsidRDefault="00063F1E">
      <w:pPr>
        <w:pStyle w:val="a0"/>
        <w:rPr>
          <w:rFonts w:hint="cs"/>
          <w:rtl/>
        </w:rPr>
      </w:pPr>
    </w:p>
    <w:p w14:paraId="4EE71100" w14:textId="77777777" w:rsidR="00000000" w:rsidRDefault="00063F1E">
      <w:pPr>
        <w:pStyle w:val="a0"/>
        <w:rPr>
          <w:rFonts w:hint="cs"/>
          <w:rtl/>
        </w:rPr>
      </w:pPr>
      <w:r>
        <w:rPr>
          <w:rFonts w:hint="cs"/>
          <w:rtl/>
        </w:rPr>
        <w:t xml:space="preserve">בסדר. לכן אנחנו מגישים הצעה לסדר-היום, כדי שאדוני השר יבהיר את הדברים. </w:t>
      </w:r>
      <w:r>
        <w:rPr>
          <w:rFonts w:hint="cs"/>
          <w:rtl/>
        </w:rPr>
        <w:t>יש המלצות, הדברים ברורים ונהירים. ידוע פחות או יותר מה צריך לעשות, והדבר היחיד שצריך לעשות הוא ליישם את הדברים.</w:t>
      </w:r>
    </w:p>
    <w:p w14:paraId="11840199" w14:textId="77777777" w:rsidR="00000000" w:rsidRDefault="00063F1E">
      <w:pPr>
        <w:pStyle w:val="a0"/>
        <w:rPr>
          <w:rFonts w:hint="cs"/>
          <w:rtl/>
        </w:rPr>
      </w:pPr>
    </w:p>
    <w:p w14:paraId="103E00D5" w14:textId="77777777" w:rsidR="00000000" w:rsidRDefault="00063F1E">
      <w:pPr>
        <w:pStyle w:val="a0"/>
        <w:rPr>
          <w:rFonts w:hint="cs"/>
          <w:rtl/>
        </w:rPr>
      </w:pPr>
      <w:r>
        <w:rPr>
          <w:rFonts w:hint="cs"/>
          <w:rtl/>
        </w:rPr>
        <w:t xml:space="preserve">משפט אחד לגבי הדוברים שדיברו עד כה ואמרו: מערכת החינוך, החינוך, כל הזמן חינוך, ויש אלימות בכל החברה. אז אולי באמת נעשה משהו לבדיקה מקפת מה קרה </w:t>
      </w:r>
      <w:r>
        <w:rPr>
          <w:rFonts w:hint="cs"/>
          <w:rtl/>
        </w:rPr>
        <w:t>ב-50-60 השנים האחרונות, האם העם היהודי באמת היה כל כך אלים. אולי שינוי בנורמות, בדפוסי החיים, באורח חיים. אותה תרבות שקראתם לה גלותית, זעקתם כל הזמן וביזיתם את היהדות ואותם ערכים יהודיים שלאורם הלכנו במשך אלפי שנים מאז מתן תורה - 3,317 שנים - בזתם להם, לעג</w:t>
      </w:r>
      <w:r>
        <w:rPr>
          <w:rFonts w:hint="cs"/>
          <w:rtl/>
        </w:rPr>
        <w:t xml:space="preserve">תם להם, קראתם לנו פרימיטיבים. ואיך אמרתי פה פעם: </w:t>
      </w:r>
      <w:r>
        <w:t>primitive</w:t>
      </w:r>
      <w:r>
        <w:rPr>
          <w:rFonts w:hint="cs"/>
          <w:rtl/>
        </w:rPr>
        <w:t xml:space="preserve"> באנגלית זה פרי מיטיב. אדרבה, למדו מהיהדות שהיא פרי מיטיב, שהביאה את הסוציאליזם, את ההומניזם, את כל אותם ערכים נפלאים שאומות העולם באו ויישמו והעתיקו אותם מאתנו, ולכן - - -</w:t>
      </w:r>
    </w:p>
    <w:p w14:paraId="35B2B256" w14:textId="77777777" w:rsidR="00000000" w:rsidRDefault="00063F1E">
      <w:pPr>
        <w:pStyle w:val="af1"/>
        <w:rPr>
          <w:rtl/>
        </w:rPr>
      </w:pPr>
      <w:r>
        <w:rPr>
          <w:rtl/>
        </w:rPr>
        <w:br/>
        <w:t>היו"ר ראובן ריבלין:</w:t>
      </w:r>
    </w:p>
    <w:p w14:paraId="2370679C" w14:textId="77777777" w:rsidR="00000000" w:rsidRDefault="00063F1E">
      <w:pPr>
        <w:pStyle w:val="a0"/>
        <w:rPr>
          <w:rtl/>
        </w:rPr>
      </w:pPr>
    </w:p>
    <w:p w14:paraId="2A438166" w14:textId="77777777" w:rsidR="00000000" w:rsidRDefault="00063F1E">
      <w:pPr>
        <w:pStyle w:val="a0"/>
        <w:rPr>
          <w:rFonts w:hint="cs"/>
          <w:rtl/>
        </w:rPr>
      </w:pPr>
      <w:r>
        <w:rPr>
          <w:rFonts w:hint="cs"/>
          <w:rtl/>
        </w:rPr>
        <w:t>תמי</w:t>
      </w:r>
      <w:r>
        <w:rPr>
          <w:rFonts w:hint="cs"/>
          <w:rtl/>
        </w:rPr>
        <w:t xml:space="preserve">ד אדוני מתחיל בדברי תורה אחרי שהוא גומר את הזמן, כדי שאני לא אוכל להפסיק אותו. </w:t>
      </w:r>
    </w:p>
    <w:p w14:paraId="7AC7E298" w14:textId="77777777" w:rsidR="00000000" w:rsidRDefault="00063F1E">
      <w:pPr>
        <w:pStyle w:val="-"/>
        <w:rPr>
          <w:rtl/>
        </w:rPr>
      </w:pPr>
      <w:r>
        <w:rPr>
          <w:rtl/>
        </w:rPr>
        <w:br/>
      </w:r>
      <w:bookmarkStart w:id="35" w:name="FS000000484T15_12_2004_11_57_44C"/>
      <w:bookmarkEnd w:id="35"/>
      <w:r>
        <w:rPr>
          <w:rtl/>
        </w:rPr>
        <w:t>שלמה בניזרי (ש"ס):</w:t>
      </w:r>
    </w:p>
    <w:p w14:paraId="614CD86E" w14:textId="77777777" w:rsidR="00000000" w:rsidRDefault="00063F1E">
      <w:pPr>
        <w:pStyle w:val="a0"/>
        <w:rPr>
          <w:rtl/>
        </w:rPr>
      </w:pPr>
    </w:p>
    <w:p w14:paraId="5C17CD80" w14:textId="77777777" w:rsidR="00000000" w:rsidRDefault="00063F1E">
      <w:pPr>
        <w:pStyle w:val="a0"/>
        <w:rPr>
          <w:rFonts w:hint="cs"/>
          <w:rtl/>
        </w:rPr>
      </w:pPr>
      <w:r>
        <w:rPr>
          <w:rFonts w:hint="cs"/>
          <w:rtl/>
        </w:rPr>
        <w:t>אז אני באמת מסיים. ולכן, אדוני השר, אשמח באמת לשמוע שכבודו מיישם את הדברים ולא מקימים ועדה על ועדה. תודה.</w:t>
      </w:r>
    </w:p>
    <w:p w14:paraId="183383AA" w14:textId="77777777" w:rsidR="00000000" w:rsidRDefault="00063F1E">
      <w:pPr>
        <w:pStyle w:val="af1"/>
        <w:rPr>
          <w:rtl/>
        </w:rPr>
      </w:pPr>
      <w:r>
        <w:rPr>
          <w:rtl/>
        </w:rPr>
        <w:br/>
        <w:t>היו"ר ראובן ריבלין:</w:t>
      </w:r>
    </w:p>
    <w:p w14:paraId="0B4ED446" w14:textId="77777777" w:rsidR="00000000" w:rsidRDefault="00063F1E">
      <w:pPr>
        <w:pStyle w:val="a0"/>
        <w:rPr>
          <w:rtl/>
        </w:rPr>
      </w:pPr>
    </w:p>
    <w:p w14:paraId="6A3227CA" w14:textId="77777777" w:rsidR="00000000" w:rsidRDefault="00063F1E">
      <w:pPr>
        <w:pStyle w:val="a0"/>
        <w:rPr>
          <w:rFonts w:hint="cs"/>
          <w:rtl/>
        </w:rPr>
      </w:pPr>
      <w:r>
        <w:rPr>
          <w:rFonts w:hint="cs"/>
          <w:rtl/>
        </w:rPr>
        <w:t xml:space="preserve">תודה רבה. אני מתכבד להזמין </w:t>
      </w:r>
      <w:r>
        <w:rPr>
          <w:rFonts w:hint="cs"/>
          <w:rtl/>
        </w:rPr>
        <w:t xml:space="preserve">את חבר הכנסת דוד טל, ואחריו - את חבר הכנסת צבי הנדל. </w:t>
      </w:r>
    </w:p>
    <w:p w14:paraId="212D7096" w14:textId="77777777" w:rsidR="00000000" w:rsidRDefault="00063F1E">
      <w:pPr>
        <w:pStyle w:val="a"/>
        <w:rPr>
          <w:rtl/>
        </w:rPr>
      </w:pPr>
      <w:r>
        <w:rPr>
          <w:rtl/>
        </w:rPr>
        <w:br/>
      </w:r>
      <w:bookmarkStart w:id="36" w:name="FS000000493T15_12_2004_11_58_30"/>
      <w:bookmarkStart w:id="37" w:name="_Toc100465731"/>
      <w:bookmarkEnd w:id="36"/>
      <w:r>
        <w:rPr>
          <w:rtl/>
        </w:rPr>
        <w:t>דוד טל (עם אחד):</w:t>
      </w:r>
      <w:bookmarkEnd w:id="37"/>
    </w:p>
    <w:p w14:paraId="6744FC29" w14:textId="77777777" w:rsidR="00000000" w:rsidRDefault="00063F1E">
      <w:pPr>
        <w:pStyle w:val="a0"/>
        <w:rPr>
          <w:rtl/>
        </w:rPr>
      </w:pPr>
    </w:p>
    <w:p w14:paraId="5C8AB0A5" w14:textId="77777777" w:rsidR="00000000" w:rsidRDefault="00063F1E">
      <w:pPr>
        <w:pStyle w:val="a0"/>
        <w:rPr>
          <w:rFonts w:hint="cs"/>
          <w:rtl/>
        </w:rPr>
      </w:pPr>
      <w:r>
        <w:rPr>
          <w:rFonts w:hint="cs"/>
          <w:rtl/>
        </w:rPr>
        <w:t xml:space="preserve">אדוני היושב-ראש, אני מקבל את ההערה שלך באהבה רבה. כתוב: "נאמנים פצעי אוהב". </w:t>
      </w:r>
    </w:p>
    <w:p w14:paraId="4FA79E87" w14:textId="77777777" w:rsidR="00000000" w:rsidRDefault="00063F1E">
      <w:pPr>
        <w:pStyle w:val="af1"/>
        <w:rPr>
          <w:rtl/>
        </w:rPr>
      </w:pPr>
      <w:r>
        <w:rPr>
          <w:rtl/>
        </w:rPr>
        <w:br/>
        <w:t>היו"ר ראובן ריבלין:</w:t>
      </w:r>
    </w:p>
    <w:p w14:paraId="6C799328" w14:textId="77777777" w:rsidR="00000000" w:rsidRDefault="00063F1E">
      <w:pPr>
        <w:pStyle w:val="a0"/>
        <w:rPr>
          <w:rtl/>
        </w:rPr>
      </w:pPr>
    </w:p>
    <w:p w14:paraId="0F0F57E0" w14:textId="77777777" w:rsidR="00000000" w:rsidRDefault="00063F1E">
      <w:pPr>
        <w:pStyle w:val="a0"/>
        <w:rPr>
          <w:rFonts w:hint="cs"/>
          <w:rtl/>
        </w:rPr>
      </w:pPr>
      <w:r>
        <w:rPr>
          <w:rFonts w:hint="cs"/>
          <w:rtl/>
        </w:rPr>
        <w:t>להיפך. אני אמרתי זאת מתוך ערגה שמזמן לא שמענו את דברי אדוני, ואני מברך אותו אחרי האי</w:t>
      </w:r>
      <w:r>
        <w:rPr>
          <w:rFonts w:hint="cs"/>
          <w:rtl/>
        </w:rPr>
        <w:t>רוע - - -</w:t>
      </w:r>
    </w:p>
    <w:p w14:paraId="5AAAE70B" w14:textId="77777777" w:rsidR="00000000" w:rsidRDefault="00063F1E">
      <w:pPr>
        <w:pStyle w:val="-"/>
        <w:rPr>
          <w:rtl/>
        </w:rPr>
      </w:pPr>
      <w:r>
        <w:rPr>
          <w:rtl/>
        </w:rPr>
        <w:br/>
      </w:r>
      <w:bookmarkStart w:id="38" w:name="FS000000493T15_12_2004_11_59_55C"/>
      <w:bookmarkEnd w:id="38"/>
      <w:r>
        <w:rPr>
          <w:rtl/>
        </w:rPr>
        <w:t>דוד טל (עם אחד):</w:t>
      </w:r>
    </w:p>
    <w:p w14:paraId="696E7373" w14:textId="77777777" w:rsidR="00000000" w:rsidRDefault="00063F1E">
      <w:pPr>
        <w:pStyle w:val="a0"/>
        <w:rPr>
          <w:rtl/>
        </w:rPr>
      </w:pPr>
    </w:p>
    <w:p w14:paraId="4D4FF68B" w14:textId="77777777" w:rsidR="00000000" w:rsidRDefault="00063F1E">
      <w:pPr>
        <w:pStyle w:val="a0"/>
        <w:rPr>
          <w:rFonts w:hint="cs"/>
          <w:rtl/>
        </w:rPr>
      </w:pPr>
      <w:r>
        <w:rPr>
          <w:rFonts w:hint="cs"/>
          <w:rtl/>
        </w:rPr>
        <w:t xml:space="preserve">אדוני היושב-ראש, אני מאוד מקווה שב-1 בינואר אכן הסטטוס שלי ישתנה, ואני אוכל - - </w:t>
      </w:r>
    </w:p>
    <w:p w14:paraId="0FB1FE54" w14:textId="77777777" w:rsidR="00000000" w:rsidRDefault="00063F1E">
      <w:pPr>
        <w:pStyle w:val="af1"/>
        <w:rPr>
          <w:rtl/>
        </w:rPr>
      </w:pPr>
      <w:r>
        <w:rPr>
          <w:rtl/>
        </w:rPr>
        <w:br/>
        <w:t>היו"ר ראובן ריבלין:</w:t>
      </w:r>
    </w:p>
    <w:p w14:paraId="3A768919" w14:textId="77777777" w:rsidR="00000000" w:rsidRDefault="00063F1E">
      <w:pPr>
        <w:pStyle w:val="a0"/>
        <w:rPr>
          <w:rtl/>
        </w:rPr>
      </w:pPr>
    </w:p>
    <w:p w14:paraId="707660D7" w14:textId="77777777" w:rsidR="00000000" w:rsidRDefault="00063F1E">
      <w:pPr>
        <w:pStyle w:val="a0"/>
        <w:rPr>
          <w:rFonts w:hint="cs"/>
          <w:rtl/>
        </w:rPr>
      </w:pPr>
      <w:r>
        <w:rPr>
          <w:rFonts w:hint="cs"/>
          <w:rtl/>
        </w:rPr>
        <w:t xml:space="preserve">בעזרת השם. </w:t>
      </w:r>
    </w:p>
    <w:p w14:paraId="086E135E" w14:textId="77777777" w:rsidR="00000000" w:rsidRDefault="00063F1E">
      <w:pPr>
        <w:pStyle w:val="-"/>
        <w:rPr>
          <w:rtl/>
        </w:rPr>
      </w:pPr>
      <w:r>
        <w:rPr>
          <w:rtl/>
        </w:rPr>
        <w:br/>
      </w:r>
      <w:bookmarkStart w:id="39" w:name="FS000000493T15_12_2004_12_00_44C"/>
      <w:bookmarkEnd w:id="39"/>
      <w:r>
        <w:rPr>
          <w:rtl/>
        </w:rPr>
        <w:t>דוד טל (עם אחד):</w:t>
      </w:r>
    </w:p>
    <w:p w14:paraId="01E9A8FC" w14:textId="77777777" w:rsidR="00000000" w:rsidRDefault="00063F1E">
      <w:pPr>
        <w:pStyle w:val="a0"/>
        <w:rPr>
          <w:rtl/>
        </w:rPr>
      </w:pPr>
    </w:p>
    <w:p w14:paraId="7C0488FC" w14:textId="77777777" w:rsidR="00000000" w:rsidRDefault="00063F1E">
      <w:pPr>
        <w:pStyle w:val="a0"/>
        <w:rPr>
          <w:rFonts w:hint="cs"/>
          <w:rtl/>
        </w:rPr>
      </w:pPr>
      <w:r>
        <w:rPr>
          <w:rFonts w:hint="cs"/>
          <w:rtl/>
        </w:rPr>
        <w:t xml:space="preserve">- -  לחדש ימינו כקדם. </w:t>
      </w:r>
    </w:p>
    <w:p w14:paraId="550829A7" w14:textId="77777777" w:rsidR="00000000" w:rsidRDefault="00063F1E">
      <w:pPr>
        <w:pStyle w:val="a0"/>
        <w:rPr>
          <w:rFonts w:hint="cs"/>
          <w:rtl/>
        </w:rPr>
      </w:pPr>
    </w:p>
    <w:p w14:paraId="3532D10C" w14:textId="77777777" w:rsidR="00000000" w:rsidRDefault="00063F1E">
      <w:pPr>
        <w:pStyle w:val="a0"/>
        <w:rPr>
          <w:rFonts w:hint="cs"/>
          <w:rtl/>
        </w:rPr>
      </w:pPr>
      <w:r>
        <w:rPr>
          <w:rFonts w:hint="cs"/>
          <w:rtl/>
        </w:rPr>
        <w:t>אדוני היושב-ראש, כבוד השר, עמיתי חברי הכנסת, אני מעלה את הנושא הזה אח</w:t>
      </w:r>
      <w:r>
        <w:rPr>
          <w:rFonts w:hint="cs"/>
          <w:rtl/>
        </w:rPr>
        <w:t>רי שכבר העליתי אותו כמה פעמים. בפעם האחרונה העליתי אותו לדיון כאן בצורת שאילתא, אני חושב שאדוני השר היה בתפקידו. כן, זה אדוני השר דני נוה. זה היה ב-7 ביולי 2004. עוד קודם, ב-6 במרס 2002 העליתי את הנושא, והיה אז השר ידידי הטוב נסים דהן, וגם קודם העליתי את ז</w:t>
      </w:r>
      <w:r>
        <w:rPr>
          <w:rFonts w:hint="cs"/>
          <w:rtl/>
        </w:rPr>
        <w:t xml:space="preserve">ה לדיון כהצעה לסדר-היום. אני רק אקרא מה שהשיב לי בזמנו, ב-6 במרס 2002, ידידי הטוב השר דהן. </w:t>
      </w:r>
    </w:p>
    <w:p w14:paraId="798A89FB" w14:textId="77777777" w:rsidR="00000000" w:rsidRDefault="00063F1E">
      <w:pPr>
        <w:pStyle w:val="a0"/>
        <w:rPr>
          <w:rFonts w:hint="cs"/>
          <w:rtl/>
        </w:rPr>
      </w:pPr>
    </w:p>
    <w:p w14:paraId="52DC4D1B" w14:textId="77777777" w:rsidR="00000000" w:rsidRDefault="00063F1E">
      <w:pPr>
        <w:pStyle w:val="a0"/>
        <w:rPr>
          <w:rFonts w:hint="cs"/>
          <w:rtl/>
        </w:rPr>
      </w:pPr>
      <w:r>
        <w:rPr>
          <w:rFonts w:hint="cs"/>
          <w:rtl/>
        </w:rPr>
        <w:t>לאחר שהוא שמח שלקחתי על עצמי את תפקיד מגן הרופאים בבית הזה, והוא גם מציין שזאת לא הפעם הראשונה שאני מעלה את הנושא על סדר-היום הציבורי, הוא בזמנו כתב לי כאן שהוא לא</w:t>
      </w:r>
      <w:r>
        <w:rPr>
          <w:rFonts w:hint="cs"/>
          <w:rtl/>
        </w:rPr>
        <w:t xml:space="preserve"> יכול לענות תשובה אחרת מזו שהוא ענה כבר אז - וכבר דיבר הרב בניזרי על הנושא הזה של הקמת ועדה כזאת או אחרת. הקימו את הוועדה הזאת, והתופעה הזאת שבה פעם אחר פעם, ואנחנו רואים שבעצם הרופאים וכבודם של הרופאים הפכו למרמס תחת רגלי כמה אנשים אלימים, שלא בוחלים - - </w:t>
      </w:r>
      <w:r>
        <w:rPr>
          <w:rFonts w:hint="cs"/>
          <w:rtl/>
        </w:rPr>
        <w:t>-</w:t>
      </w:r>
    </w:p>
    <w:p w14:paraId="6886E670" w14:textId="77777777" w:rsidR="00000000" w:rsidRDefault="00063F1E">
      <w:pPr>
        <w:pStyle w:val="af1"/>
        <w:rPr>
          <w:rtl/>
        </w:rPr>
      </w:pPr>
      <w:r>
        <w:rPr>
          <w:rtl/>
        </w:rPr>
        <w:br/>
        <w:t>היו"ר ראובן ריבלין:</w:t>
      </w:r>
    </w:p>
    <w:p w14:paraId="1A434A87" w14:textId="77777777" w:rsidR="00000000" w:rsidRDefault="00063F1E">
      <w:pPr>
        <w:pStyle w:val="a0"/>
        <w:rPr>
          <w:rtl/>
        </w:rPr>
      </w:pPr>
    </w:p>
    <w:p w14:paraId="228EEFD7" w14:textId="77777777" w:rsidR="00000000" w:rsidRDefault="00063F1E">
      <w:pPr>
        <w:pStyle w:val="a0"/>
        <w:rPr>
          <w:rFonts w:hint="cs"/>
          <w:rtl/>
        </w:rPr>
      </w:pPr>
      <w:r>
        <w:rPr>
          <w:rFonts w:hint="cs"/>
          <w:rtl/>
        </w:rPr>
        <w:t xml:space="preserve">גופם. </w:t>
      </w:r>
    </w:p>
    <w:p w14:paraId="6093D9EE" w14:textId="77777777" w:rsidR="00000000" w:rsidRDefault="00063F1E">
      <w:pPr>
        <w:pStyle w:val="-"/>
        <w:rPr>
          <w:rtl/>
        </w:rPr>
      </w:pPr>
    </w:p>
    <w:p w14:paraId="231C5C99" w14:textId="77777777" w:rsidR="00000000" w:rsidRDefault="00063F1E">
      <w:pPr>
        <w:pStyle w:val="-"/>
        <w:rPr>
          <w:rtl/>
        </w:rPr>
      </w:pPr>
      <w:r>
        <w:rPr>
          <w:rtl/>
        </w:rPr>
        <w:br/>
      </w:r>
      <w:bookmarkStart w:id="40" w:name="FS000000493T15_12_2004_12_05_13C"/>
      <w:bookmarkEnd w:id="40"/>
      <w:r>
        <w:rPr>
          <w:rtl/>
        </w:rPr>
        <w:t>דוד טל (עם אחד):</w:t>
      </w:r>
    </w:p>
    <w:p w14:paraId="12192AF5" w14:textId="77777777" w:rsidR="00000000" w:rsidRDefault="00063F1E">
      <w:pPr>
        <w:pStyle w:val="a0"/>
        <w:rPr>
          <w:rtl/>
        </w:rPr>
      </w:pPr>
    </w:p>
    <w:p w14:paraId="6A91B685" w14:textId="77777777" w:rsidR="00000000" w:rsidRDefault="00063F1E">
      <w:pPr>
        <w:pStyle w:val="a0"/>
        <w:rPr>
          <w:rFonts w:hint="cs"/>
          <w:rtl/>
        </w:rPr>
      </w:pPr>
      <w:r>
        <w:rPr>
          <w:rFonts w:hint="cs"/>
          <w:rtl/>
        </w:rPr>
        <w:t>גופם. נכון, גופם. מדובר - ואמר גם חבר הכנסת כבל - באנשים שבאמת עושים עבודת קודש. הם צריכים לעשות את עבודתם בשקט ובבטחה, ללא מורא - שם גם אין משוא פנים, ברוך השם - אבל ללא מורא, והם צריכים לקבל החלטות קשות.</w:t>
      </w:r>
      <w:r>
        <w:rPr>
          <w:rFonts w:hint="cs"/>
          <w:rtl/>
        </w:rPr>
        <w:t xml:space="preserve"> הרי בחיי אדם הם עוסקים. </w:t>
      </w:r>
    </w:p>
    <w:p w14:paraId="7313EB06" w14:textId="77777777" w:rsidR="00000000" w:rsidRDefault="00063F1E">
      <w:pPr>
        <w:pStyle w:val="a0"/>
        <w:rPr>
          <w:rFonts w:hint="cs"/>
          <w:rtl/>
        </w:rPr>
      </w:pPr>
    </w:p>
    <w:p w14:paraId="5E2C35CC" w14:textId="77777777" w:rsidR="00000000" w:rsidRDefault="00063F1E">
      <w:pPr>
        <w:pStyle w:val="a0"/>
        <w:rPr>
          <w:rFonts w:hint="cs"/>
          <w:rtl/>
        </w:rPr>
      </w:pPr>
      <w:r>
        <w:rPr>
          <w:rFonts w:hint="cs"/>
          <w:rtl/>
        </w:rPr>
        <w:t>ולכן, אדוני היושב-ראש, אדוני השר, אני חושב שמעבר להקמת הוועדה או מעבר להקמת ועדה נוספת, מפני שאם הוועדה הראשונה שקמה - - -</w:t>
      </w:r>
    </w:p>
    <w:p w14:paraId="6118AD3F" w14:textId="77777777" w:rsidR="00000000" w:rsidRDefault="00063F1E">
      <w:pPr>
        <w:pStyle w:val="af0"/>
        <w:rPr>
          <w:rtl/>
        </w:rPr>
      </w:pPr>
      <w:r>
        <w:rPr>
          <w:rtl/>
        </w:rPr>
        <w:br/>
        <w:t>שר הבריאות דני נוה:</w:t>
      </w:r>
    </w:p>
    <w:p w14:paraId="0ABB376F" w14:textId="77777777" w:rsidR="00000000" w:rsidRDefault="00063F1E">
      <w:pPr>
        <w:pStyle w:val="a0"/>
        <w:rPr>
          <w:rtl/>
        </w:rPr>
      </w:pPr>
    </w:p>
    <w:p w14:paraId="4B4A663B" w14:textId="77777777" w:rsidR="00000000" w:rsidRDefault="00063F1E">
      <w:pPr>
        <w:pStyle w:val="a0"/>
        <w:rPr>
          <w:rFonts w:hint="cs"/>
          <w:rtl/>
        </w:rPr>
      </w:pPr>
      <w:r>
        <w:rPr>
          <w:rFonts w:hint="cs"/>
          <w:rtl/>
        </w:rPr>
        <w:t xml:space="preserve">אין ועדה נוספת. אתם חוזרים ומדברים על דבר שלא קיים. </w:t>
      </w:r>
    </w:p>
    <w:p w14:paraId="0040B529" w14:textId="77777777" w:rsidR="00000000" w:rsidRDefault="00063F1E">
      <w:pPr>
        <w:pStyle w:val="af1"/>
        <w:rPr>
          <w:rtl/>
        </w:rPr>
      </w:pPr>
      <w:r>
        <w:rPr>
          <w:rtl/>
        </w:rPr>
        <w:br/>
        <w:t>היו"ר ראובן ריבלין:</w:t>
      </w:r>
    </w:p>
    <w:p w14:paraId="4D72A38F" w14:textId="77777777" w:rsidR="00000000" w:rsidRDefault="00063F1E">
      <w:pPr>
        <w:pStyle w:val="a0"/>
        <w:rPr>
          <w:rtl/>
        </w:rPr>
      </w:pPr>
    </w:p>
    <w:p w14:paraId="41F99199" w14:textId="77777777" w:rsidR="00000000" w:rsidRDefault="00063F1E">
      <w:pPr>
        <w:pStyle w:val="a0"/>
        <w:rPr>
          <w:rFonts w:hint="cs"/>
          <w:rtl/>
        </w:rPr>
      </w:pPr>
      <w:r>
        <w:rPr>
          <w:rFonts w:hint="cs"/>
          <w:rtl/>
        </w:rPr>
        <w:t>אין ועדה,</w:t>
      </w:r>
      <w:r>
        <w:rPr>
          <w:rFonts w:hint="cs"/>
          <w:rtl/>
        </w:rPr>
        <w:t xml:space="preserve"> השר לא הקים ועדה. כבוד השר הרי ישיב. </w:t>
      </w:r>
    </w:p>
    <w:p w14:paraId="1E536AFC" w14:textId="77777777" w:rsidR="00000000" w:rsidRDefault="00063F1E">
      <w:pPr>
        <w:pStyle w:val="-"/>
        <w:rPr>
          <w:rtl/>
        </w:rPr>
      </w:pPr>
      <w:r>
        <w:rPr>
          <w:rtl/>
        </w:rPr>
        <w:br/>
      </w:r>
      <w:bookmarkStart w:id="41" w:name="FS000000493T15_12_2004_12_07_14C"/>
      <w:bookmarkEnd w:id="41"/>
      <w:r>
        <w:rPr>
          <w:rtl/>
        </w:rPr>
        <w:t>דוד טל (עם אחד):</w:t>
      </w:r>
    </w:p>
    <w:p w14:paraId="013BF535" w14:textId="77777777" w:rsidR="00000000" w:rsidRDefault="00063F1E">
      <w:pPr>
        <w:pStyle w:val="a0"/>
        <w:rPr>
          <w:rtl/>
        </w:rPr>
      </w:pPr>
    </w:p>
    <w:p w14:paraId="743A9372" w14:textId="77777777" w:rsidR="00000000" w:rsidRDefault="00063F1E">
      <w:pPr>
        <w:pStyle w:val="a0"/>
        <w:rPr>
          <w:rFonts w:hint="cs"/>
          <w:rtl/>
        </w:rPr>
      </w:pPr>
      <w:r>
        <w:rPr>
          <w:rFonts w:hint="cs"/>
          <w:rtl/>
        </w:rPr>
        <w:t>אדוני השר, אני קודם כול אשמח מאוד - - -</w:t>
      </w:r>
    </w:p>
    <w:p w14:paraId="0637682A" w14:textId="77777777" w:rsidR="00000000" w:rsidRDefault="00063F1E">
      <w:pPr>
        <w:pStyle w:val="af1"/>
        <w:rPr>
          <w:rtl/>
        </w:rPr>
      </w:pPr>
      <w:r>
        <w:rPr>
          <w:rtl/>
        </w:rPr>
        <w:br/>
        <w:t>היו"ר ראובן ריבלין:</w:t>
      </w:r>
    </w:p>
    <w:p w14:paraId="16A3D9EB" w14:textId="77777777" w:rsidR="00000000" w:rsidRDefault="00063F1E">
      <w:pPr>
        <w:pStyle w:val="a0"/>
        <w:rPr>
          <w:rtl/>
        </w:rPr>
      </w:pPr>
    </w:p>
    <w:p w14:paraId="26EBCADD" w14:textId="77777777" w:rsidR="00000000" w:rsidRDefault="00063F1E">
      <w:pPr>
        <w:pStyle w:val="a0"/>
        <w:rPr>
          <w:rFonts w:hint="cs"/>
          <w:rtl/>
        </w:rPr>
      </w:pPr>
      <w:r>
        <w:rPr>
          <w:rFonts w:hint="cs"/>
          <w:rtl/>
        </w:rPr>
        <w:t xml:space="preserve">אני עצרתי את השעון, אבל תתחיל. </w:t>
      </w:r>
    </w:p>
    <w:p w14:paraId="3ED2467E" w14:textId="77777777" w:rsidR="00000000" w:rsidRDefault="00063F1E">
      <w:pPr>
        <w:pStyle w:val="-"/>
        <w:rPr>
          <w:rtl/>
        </w:rPr>
      </w:pPr>
      <w:r>
        <w:rPr>
          <w:rtl/>
        </w:rPr>
        <w:br/>
      </w:r>
      <w:bookmarkStart w:id="42" w:name="FS000000493T15_12_2004_12_08_34C"/>
      <w:bookmarkEnd w:id="42"/>
      <w:r>
        <w:rPr>
          <w:rtl/>
        </w:rPr>
        <w:t>דוד טל (עם אחד):</w:t>
      </w:r>
    </w:p>
    <w:p w14:paraId="23E7312F" w14:textId="77777777" w:rsidR="00000000" w:rsidRDefault="00063F1E">
      <w:pPr>
        <w:pStyle w:val="a0"/>
        <w:rPr>
          <w:rtl/>
        </w:rPr>
      </w:pPr>
    </w:p>
    <w:p w14:paraId="775690A4" w14:textId="77777777" w:rsidR="00000000" w:rsidRDefault="00063F1E">
      <w:pPr>
        <w:pStyle w:val="a0"/>
        <w:rPr>
          <w:rFonts w:hint="cs"/>
          <w:rtl/>
        </w:rPr>
      </w:pPr>
      <w:r>
        <w:rPr>
          <w:rFonts w:hint="cs"/>
          <w:rtl/>
        </w:rPr>
        <w:t>אדוני השר, אני אשמח מאוד אם לא, ואם יהיו דברים יותר אופרטיביים - זה עדיף מוועדה. זה מ</w:t>
      </w:r>
      <w:r>
        <w:rPr>
          <w:rFonts w:hint="cs"/>
          <w:rtl/>
        </w:rPr>
        <w:t xml:space="preserve">ה שבאתי לומר. אין טעם להקים ועדה נוספת. צריך לתפוס את השור בקרניו. צריך לתת לציבור הרופאים את הכושר והיכולת לעבוד כפי שכל בעל מקצוע רוצה לעבוד - ללא לחצים, ללא איומים </w:t>
      </w:r>
      <w:r>
        <w:rPr>
          <w:rtl/>
        </w:rPr>
        <w:t>–</w:t>
      </w:r>
      <w:r>
        <w:rPr>
          <w:rFonts w:hint="cs"/>
          <w:rtl/>
        </w:rPr>
        <w:t xml:space="preserve"> וכן שיוכלו לקבל גם החלטות נכונות וטובות. </w:t>
      </w:r>
    </w:p>
    <w:p w14:paraId="4EF7E91A" w14:textId="77777777" w:rsidR="00000000" w:rsidRDefault="00063F1E">
      <w:pPr>
        <w:pStyle w:val="a0"/>
        <w:rPr>
          <w:rFonts w:hint="cs"/>
          <w:rtl/>
        </w:rPr>
      </w:pPr>
    </w:p>
    <w:p w14:paraId="17B6584C" w14:textId="77777777" w:rsidR="00000000" w:rsidRDefault="00063F1E">
      <w:pPr>
        <w:pStyle w:val="a0"/>
        <w:rPr>
          <w:rFonts w:hint="cs"/>
          <w:rtl/>
        </w:rPr>
      </w:pPr>
      <w:r>
        <w:rPr>
          <w:rFonts w:hint="cs"/>
          <w:rtl/>
        </w:rPr>
        <w:t>אני רוצה לומר שהציבור הזה, כפי שאמרתי, לא רק</w:t>
      </w:r>
      <w:r>
        <w:rPr>
          <w:rFonts w:hint="cs"/>
          <w:rtl/>
        </w:rPr>
        <w:t xml:space="preserve"> עושה את מלאכתו נאמנה, הוא לא יכול לעמוד יום-יום בפני האלימות הזאת. הרחיב ידידי כבל ודיבר גם על אלימות בשדה הכדורגל, בשדה הקרב של הכדורגל, ואני חושב שיכול להיות שהכול מתחיל בגיל הרך, שאולי אנחנו לא מספיק מחנכים נגד האלימות.</w:t>
      </w:r>
    </w:p>
    <w:p w14:paraId="49662AE2" w14:textId="77777777" w:rsidR="00000000" w:rsidRDefault="00063F1E">
      <w:pPr>
        <w:pStyle w:val="a0"/>
        <w:rPr>
          <w:rFonts w:hint="cs"/>
          <w:rtl/>
        </w:rPr>
      </w:pPr>
    </w:p>
    <w:p w14:paraId="6F8800AE" w14:textId="77777777" w:rsidR="00000000" w:rsidRDefault="00063F1E">
      <w:pPr>
        <w:pStyle w:val="a0"/>
        <w:rPr>
          <w:rFonts w:hint="cs"/>
          <w:rtl/>
        </w:rPr>
      </w:pPr>
      <w:r>
        <w:rPr>
          <w:rFonts w:hint="cs"/>
          <w:rtl/>
        </w:rPr>
        <w:t>אדוני השר, עם כל הכבוד הראוי, ו</w:t>
      </w:r>
      <w:r>
        <w:rPr>
          <w:rFonts w:hint="cs"/>
          <w:rtl/>
        </w:rPr>
        <w:t>אני מאוד מעריך את עבודתך, ואתה יודע עד כמה, אני חושב שבקטע הזה השר צריך להיכנס בכל גופו לנושא הזה כדי שכל רופא במדינת ישראל ידע שהוא יכול לבצע את עבודתו ולא יהיה מי שירים עליו יד. אם צריך סנקציות כנגד אזרחים שמרימים יד, יהיו סנקציות; אם צריך לתקן חוקים, נח</w:t>
      </w:r>
      <w:r>
        <w:rPr>
          <w:rFonts w:hint="cs"/>
          <w:rtl/>
        </w:rPr>
        <w:t>וקק חוקים; אם צריך להגדיל קנסות ולהפוך את זה לפלילי בצורה הקשה ביותר, נעשה את זה, ולו רק שהרופאים יוכלו לעשות את עבודתם נאמנה. תודה.</w:t>
      </w:r>
    </w:p>
    <w:p w14:paraId="4F8F1895" w14:textId="77777777" w:rsidR="00000000" w:rsidRDefault="00063F1E">
      <w:pPr>
        <w:pStyle w:val="af1"/>
        <w:rPr>
          <w:rtl/>
        </w:rPr>
      </w:pPr>
      <w:r>
        <w:rPr>
          <w:rtl/>
        </w:rPr>
        <w:br/>
        <w:t>היו"ר ראובן ריבלין:</w:t>
      </w:r>
    </w:p>
    <w:p w14:paraId="3FAEF242" w14:textId="77777777" w:rsidR="00000000" w:rsidRDefault="00063F1E">
      <w:pPr>
        <w:pStyle w:val="a0"/>
        <w:rPr>
          <w:rtl/>
        </w:rPr>
      </w:pPr>
    </w:p>
    <w:p w14:paraId="3590978F" w14:textId="77777777" w:rsidR="00000000" w:rsidRDefault="00063F1E">
      <w:pPr>
        <w:pStyle w:val="a0"/>
        <w:rPr>
          <w:rFonts w:hint="cs"/>
          <w:rtl/>
        </w:rPr>
      </w:pPr>
      <w:r>
        <w:rPr>
          <w:rFonts w:hint="cs"/>
          <w:rtl/>
        </w:rPr>
        <w:t>תודה רבה לחבר הכנסת דוד טל. חבר הכנסת צבי הנדל, בבקשה - אדוני כבר נמצא ליד דוכן הנואמים - ותסיים חברת</w:t>
      </w:r>
      <w:r>
        <w:rPr>
          <w:rFonts w:hint="cs"/>
          <w:rtl/>
        </w:rPr>
        <w:t xml:space="preserve"> הכנסת מלי פולישוק. לאחר מכן ניתן הזדמנות לשר להשיב על שלוש ההצעות - על ההצעה הזאת ושתי הצעות אחרות - - </w:t>
      </w:r>
    </w:p>
    <w:p w14:paraId="07130AAA" w14:textId="77777777" w:rsidR="00000000" w:rsidRDefault="00063F1E">
      <w:pPr>
        <w:pStyle w:val="af0"/>
        <w:rPr>
          <w:rtl/>
        </w:rPr>
      </w:pPr>
      <w:r>
        <w:rPr>
          <w:rtl/>
        </w:rPr>
        <w:br/>
        <w:t>שאול יהלום (מפד"ל):</w:t>
      </w:r>
    </w:p>
    <w:p w14:paraId="008CDAB4" w14:textId="77777777" w:rsidR="00000000" w:rsidRDefault="00063F1E">
      <w:pPr>
        <w:pStyle w:val="a0"/>
        <w:rPr>
          <w:rtl/>
        </w:rPr>
      </w:pPr>
    </w:p>
    <w:p w14:paraId="36AECEAF" w14:textId="77777777" w:rsidR="00000000" w:rsidRDefault="00063F1E">
      <w:pPr>
        <w:pStyle w:val="a0"/>
        <w:rPr>
          <w:rFonts w:hint="cs"/>
          <w:rtl/>
        </w:rPr>
      </w:pPr>
      <w:r>
        <w:rPr>
          <w:rFonts w:hint="cs"/>
          <w:rtl/>
        </w:rPr>
        <w:t>- - -</w:t>
      </w:r>
    </w:p>
    <w:p w14:paraId="6B3BD841" w14:textId="77777777" w:rsidR="00000000" w:rsidRDefault="00063F1E">
      <w:pPr>
        <w:pStyle w:val="af1"/>
        <w:rPr>
          <w:rtl/>
        </w:rPr>
      </w:pPr>
      <w:r>
        <w:rPr>
          <w:rtl/>
        </w:rPr>
        <w:br/>
        <w:t>היו"ר ראובן ריבלין:</w:t>
      </w:r>
    </w:p>
    <w:p w14:paraId="71E42242" w14:textId="77777777" w:rsidR="00000000" w:rsidRDefault="00063F1E">
      <w:pPr>
        <w:pStyle w:val="a0"/>
        <w:rPr>
          <w:rtl/>
        </w:rPr>
      </w:pPr>
    </w:p>
    <w:p w14:paraId="58032680" w14:textId="77777777" w:rsidR="00000000" w:rsidRDefault="00063F1E">
      <w:pPr>
        <w:pStyle w:val="a0"/>
        <w:rPr>
          <w:rFonts w:hint="cs"/>
          <w:rtl/>
        </w:rPr>
      </w:pPr>
      <w:r>
        <w:rPr>
          <w:rFonts w:hint="cs"/>
          <w:rtl/>
        </w:rPr>
        <w:t>- -  וגם לאחר שהוא ימלא את חובתו כלפי סיעתו, יוכל להשתחרר לתפקידיו החשובים. יצאנו כולנו נשכרים. בבקשה</w:t>
      </w:r>
      <w:r>
        <w:rPr>
          <w:rFonts w:hint="cs"/>
          <w:rtl/>
        </w:rPr>
        <w:t>.</w:t>
      </w:r>
    </w:p>
    <w:p w14:paraId="0BE8E554" w14:textId="77777777" w:rsidR="00000000" w:rsidRDefault="00063F1E">
      <w:pPr>
        <w:pStyle w:val="a"/>
        <w:rPr>
          <w:rtl/>
        </w:rPr>
      </w:pPr>
      <w:r>
        <w:rPr>
          <w:rtl/>
        </w:rPr>
        <w:br/>
      </w:r>
      <w:bookmarkStart w:id="43" w:name="FS000000412T15_12_2004_12_23_36"/>
      <w:bookmarkStart w:id="44" w:name="_Toc100465732"/>
      <w:bookmarkEnd w:id="43"/>
      <w:r>
        <w:rPr>
          <w:rtl/>
        </w:rPr>
        <w:t>צבי הנדל (האיחוד הלאומי - ישראל ביתנו):</w:t>
      </w:r>
      <w:bookmarkEnd w:id="44"/>
    </w:p>
    <w:p w14:paraId="00B27F6B" w14:textId="77777777" w:rsidR="00000000" w:rsidRDefault="00063F1E">
      <w:pPr>
        <w:pStyle w:val="a0"/>
        <w:rPr>
          <w:rtl/>
        </w:rPr>
      </w:pPr>
    </w:p>
    <w:p w14:paraId="5ACECC50" w14:textId="77777777" w:rsidR="00000000" w:rsidRDefault="00063F1E">
      <w:pPr>
        <w:pStyle w:val="a0"/>
        <w:rPr>
          <w:rFonts w:hint="cs"/>
          <w:rtl/>
        </w:rPr>
      </w:pPr>
      <w:r>
        <w:rPr>
          <w:rFonts w:hint="cs"/>
          <w:rtl/>
        </w:rPr>
        <w:t xml:space="preserve">מכובדי היושב בראש, אדוני השר, חברי חברי הכנסת, האלימות, ודאי בבתי-חולים, ודאי כלפי רופאים, היא דבר בעייתי מאוד. </w:t>
      </w:r>
    </w:p>
    <w:p w14:paraId="4A810BDA" w14:textId="77777777" w:rsidR="00000000" w:rsidRDefault="00063F1E">
      <w:pPr>
        <w:pStyle w:val="a0"/>
        <w:rPr>
          <w:rFonts w:hint="cs"/>
          <w:rtl/>
        </w:rPr>
      </w:pPr>
    </w:p>
    <w:p w14:paraId="53B099FD" w14:textId="77777777" w:rsidR="00000000" w:rsidRDefault="00063F1E">
      <w:pPr>
        <w:pStyle w:val="a0"/>
        <w:rPr>
          <w:rFonts w:hint="cs"/>
          <w:rtl/>
        </w:rPr>
      </w:pPr>
      <w:r>
        <w:rPr>
          <w:rFonts w:hint="cs"/>
          <w:rtl/>
        </w:rPr>
        <w:t xml:space="preserve">שמעתי גם את חברי שדיברו לפני - איתן כבל סיפר על איזה מחקר באוניברסיטת תל-אביב, שהעלה שהציבור באמת </w:t>
      </w:r>
      <w:r>
        <w:rPr>
          <w:rFonts w:hint="cs"/>
          <w:rtl/>
        </w:rPr>
        <w:t>מאוד מוטרד מנושא האלימות; אולי זה הדבר שממנו אנחנו הכי מוטרדים - ושמעתי על דוגמאות שצריך לחנך מגיל צעיר ואולי חברי מרכז הליכוד.</w:t>
      </w:r>
    </w:p>
    <w:p w14:paraId="3910590D" w14:textId="77777777" w:rsidR="00000000" w:rsidRDefault="00063F1E">
      <w:pPr>
        <w:pStyle w:val="a0"/>
        <w:rPr>
          <w:rFonts w:hint="cs"/>
          <w:rtl/>
        </w:rPr>
      </w:pPr>
    </w:p>
    <w:p w14:paraId="43350EE8" w14:textId="77777777" w:rsidR="00000000" w:rsidRDefault="00063F1E">
      <w:pPr>
        <w:pStyle w:val="a0"/>
        <w:rPr>
          <w:rFonts w:hint="cs"/>
          <w:rtl/>
        </w:rPr>
      </w:pPr>
      <w:r>
        <w:rPr>
          <w:rFonts w:hint="cs"/>
          <w:rtl/>
        </w:rPr>
        <w:t>אני אומר שאלימות היא פועל יוצא של דוגמה אישית. ככל שהדוגמה האישית במקום גבוה - בפסגות הכי גבוהות במדינת ישראל - היא בעייתית, אז</w:t>
      </w:r>
      <w:r>
        <w:rPr>
          <w:rFonts w:hint="cs"/>
          <w:rtl/>
        </w:rPr>
        <w:t xml:space="preserve"> מה פתאום שאזרח מן השורה לא ירשה לעצמו להיות אלים, כי אם שם מותר, אז גם לי מותר.</w:t>
      </w:r>
    </w:p>
    <w:p w14:paraId="6589A32F" w14:textId="77777777" w:rsidR="00000000" w:rsidRDefault="00063F1E">
      <w:pPr>
        <w:pStyle w:val="a0"/>
        <w:rPr>
          <w:rFonts w:hint="cs"/>
          <w:rtl/>
        </w:rPr>
      </w:pPr>
    </w:p>
    <w:p w14:paraId="6C463829" w14:textId="77777777" w:rsidR="00000000" w:rsidRDefault="00063F1E">
      <w:pPr>
        <w:pStyle w:val="a0"/>
        <w:rPr>
          <w:rFonts w:hint="cs"/>
          <w:rtl/>
        </w:rPr>
      </w:pPr>
      <w:r>
        <w:rPr>
          <w:rFonts w:hint="cs"/>
          <w:rtl/>
        </w:rPr>
        <w:t>מדי פעם שואלים אותי, למה אתה מתכוון כשאתה אומר שהמניעים של ראש הממשלה לתוכניתו המדינית אינם טהורים. אני כבר סיפרתי את זה פעם אבל אחדש את העניין, ארענן את הזיכרון.</w:t>
      </w:r>
    </w:p>
    <w:p w14:paraId="5CE560EC" w14:textId="77777777" w:rsidR="00000000" w:rsidRDefault="00063F1E">
      <w:pPr>
        <w:pStyle w:val="a0"/>
        <w:rPr>
          <w:rtl/>
        </w:rPr>
      </w:pPr>
    </w:p>
    <w:p w14:paraId="66C42A74" w14:textId="77777777" w:rsidR="00000000" w:rsidRDefault="00063F1E">
      <w:pPr>
        <w:pStyle w:val="a0"/>
        <w:rPr>
          <w:rFonts w:hint="cs"/>
          <w:rtl/>
        </w:rPr>
      </w:pPr>
      <w:r>
        <w:rPr>
          <w:rFonts w:hint="cs"/>
          <w:rtl/>
        </w:rPr>
        <w:t>כשרבּו התי</w:t>
      </w:r>
      <w:r>
        <w:rPr>
          <w:rFonts w:hint="cs"/>
          <w:rtl/>
        </w:rPr>
        <w:t>קים והחוקרים, ישבו בחווה כמה חברים,</w:t>
      </w:r>
      <w:r>
        <w:rPr>
          <w:rFonts w:hint="cs"/>
        </w:rPr>
        <w:t xml:space="preserve"> </w:t>
      </w:r>
      <w:r>
        <w:rPr>
          <w:rFonts w:hint="cs"/>
          <w:rtl/>
        </w:rPr>
        <w:t xml:space="preserve">ואמר היועץ המשפטי של ראש הממשלה: תראה, אדוני ראש הממשלה, המצב קשה, ואם כבר על האי היווני חושבים להגיש נגדך אולי תביעת שוחד, אז מה יהיה על התיקים האחרים, סיריל קרן וכו'. יש בעולם תקדימים שבהם מנהיג שהולך למהלך לאומי גדול </w:t>
      </w:r>
      <w:r>
        <w:rPr>
          <w:rFonts w:hint="cs"/>
          <w:rtl/>
        </w:rPr>
        <w:t>- מוחלים לו על החקירות והתיקים. לכן, אין לך ברירה. וכששברו את הראש איזה מהלך לאומי גדול יכול להיחשב, אמר יועץ התקשורת: עזה זה הדבר שיעבור הכי טוב, כי כבר שנים - - -</w:t>
      </w:r>
    </w:p>
    <w:p w14:paraId="0E9D937D" w14:textId="77777777" w:rsidR="00000000" w:rsidRDefault="00063F1E">
      <w:pPr>
        <w:pStyle w:val="af1"/>
        <w:rPr>
          <w:rtl/>
        </w:rPr>
      </w:pPr>
      <w:r>
        <w:rPr>
          <w:rtl/>
        </w:rPr>
        <w:br/>
        <w:t>היו"ר ראובן ריבלין:</w:t>
      </w:r>
    </w:p>
    <w:p w14:paraId="4E2FD2BD" w14:textId="77777777" w:rsidR="00000000" w:rsidRDefault="00063F1E">
      <w:pPr>
        <w:pStyle w:val="a0"/>
        <w:rPr>
          <w:rtl/>
        </w:rPr>
      </w:pPr>
    </w:p>
    <w:p w14:paraId="1BB47C92" w14:textId="77777777" w:rsidR="00000000" w:rsidRDefault="00063F1E">
      <w:pPr>
        <w:pStyle w:val="a0"/>
        <w:rPr>
          <w:rFonts w:hint="cs"/>
          <w:rtl/>
        </w:rPr>
      </w:pPr>
      <w:r>
        <w:rPr>
          <w:rFonts w:hint="cs"/>
          <w:rtl/>
        </w:rPr>
        <w:t xml:space="preserve">האם אדוני מצטט? אני רק רוצה, כדי שלא להטעות. </w:t>
      </w:r>
    </w:p>
    <w:p w14:paraId="761BB3B2" w14:textId="77777777" w:rsidR="00000000" w:rsidRDefault="00063F1E">
      <w:pPr>
        <w:pStyle w:val="-"/>
        <w:rPr>
          <w:rtl/>
        </w:rPr>
      </w:pPr>
      <w:r>
        <w:rPr>
          <w:rtl/>
        </w:rPr>
        <w:br/>
      </w:r>
      <w:bookmarkStart w:id="45" w:name="FS000000412T15_12_2004_12_30_13C"/>
      <w:bookmarkEnd w:id="45"/>
      <w:r>
        <w:rPr>
          <w:rtl/>
        </w:rPr>
        <w:t>צבי הנדל (האיחוד הלאומ</w:t>
      </w:r>
      <w:r>
        <w:rPr>
          <w:rtl/>
        </w:rPr>
        <w:t>י - ישראל ביתנו):</w:t>
      </w:r>
    </w:p>
    <w:p w14:paraId="1FC99885" w14:textId="77777777" w:rsidR="00000000" w:rsidRDefault="00063F1E">
      <w:pPr>
        <w:pStyle w:val="a0"/>
        <w:rPr>
          <w:rtl/>
        </w:rPr>
      </w:pPr>
    </w:p>
    <w:p w14:paraId="13ECECAD" w14:textId="77777777" w:rsidR="00000000" w:rsidRDefault="00063F1E">
      <w:pPr>
        <w:pStyle w:val="a0"/>
        <w:rPr>
          <w:rFonts w:hint="cs"/>
          <w:rtl/>
        </w:rPr>
      </w:pPr>
      <w:r>
        <w:rPr>
          <w:rFonts w:hint="cs"/>
          <w:rtl/>
        </w:rPr>
        <w:t xml:space="preserve">אבל לא על זמני. </w:t>
      </w:r>
    </w:p>
    <w:p w14:paraId="034071D5" w14:textId="77777777" w:rsidR="00000000" w:rsidRDefault="00063F1E">
      <w:pPr>
        <w:pStyle w:val="af1"/>
        <w:rPr>
          <w:rtl/>
        </w:rPr>
      </w:pPr>
      <w:r>
        <w:rPr>
          <w:rtl/>
        </w:rPr>
        <w:br/>
        <w:t>היו"ר ראובן ריבלין:</w:t>
      </w:r>
    </w:p>
    <w:p w14:paraId="5A5BA8B5" w14:textId="77777777" w:rsidR="00000000" w:rsidRDefault="00063F1E">
      <w:pPr>
        <w:pStyle w:val="a0"/>
        <w:rPr>
          <w:rtl/>
        </w:rPr>
      </w:pPr>
    </w:p>
    <w:p w14:paraId="096407AB" w14:textId="77777777" w:rsidR="00000000" w:rsidRDefault="00063F1E">
      <w:pPr>
        <w:pStyle w:val="a0"/>
        <w:rPr>
          <w:rFonts w:hint="cs"/>
          <w:rtl/>
        </w:rPr>
      </w:pPr>
      <w:r>
        <w:rPr>
          <w:rFonts w:hint="cs"/>
          <w:rtl/>
        </w:rPr>
        <w:t>בוודאי, אני עצרתי את השעון. אני רוצה רק לדעת אם אדוני מצטט איזה פרוטוקול שבו הוא גואל עולם, זאת אומרת הוא מביא דברים בשם אומרם, או שהוא מצייר פה איזה סיפור דמיוני שהוא על-פי דעתו אפשרי, כי חשוב מאוד</w:t>
      </w:r>
      <w:r>
        <w:rPr>
          <w:rFonts w:hint="cs"/>
          <w:rtl/>
        </w:rPr>
        <w:t xml:space="preserve"> - - - </w:t>
      </w:r>
    </w:p>
    <w:p w14:paraId="5D86E26B" w14:textId="77777777" w:rsidR="00000000" w:rsidRDefault="00063F1E">
      <w:pPr>
        <w:pStyle w:val="-"/>
        <w:rPr>
          <w:rtl/>
        </w:rPr>
      </w:pPr>
      <w:r>
        <w:rPr>
          <w:rtl/>
        </w:rPr>
        <w:br/>
      </w:r>
      <w:bookmarkStart w:id="46" w:name="FS000000412T15_12_2004_12_31_30C"/>
      <w:bookmarkEnd w:id="46"/>
      <w:r>
        <w:rPr>
          <w:rtl/>
        </w:rPr>
        <w:t>צבי הנדל (האיחוד הלאומי - ישראל ביתנו):</w:t>
      </w:r>
    </w:p>
    <w:p w14:paraId="1AA8FEA9" w14:textId="77777777" w:rsidR="00000000" w:rsidRDefault="00063F1E">
      <w:pPr>
        <w:pStyle w:val="a0"/>
        <w:rPr>
          <w:rtl/>
        </w:rPr>
      </w:pPr>
    </w:p>
    <w:p w14:paraId="603E606D" w14:textId="77777777" w:rsidR="00000000" w:rsidRDefault="00063F1E">
      <w:pPr>
        <w:pStyle w:val="a0"/>
        <w:rPr>
          <w:rFonts w:hint="cs"/>
          <w:rtl/>
        </w:rPr>
      </w:pPr>
      <w:r>
        <w:rPr>
          <w:rFonts w:hint="cs"/>
          <w:rtl/>
        </w:rPr>
        <w:t>אני מצייר סיפור ממקום - - -</w:t>
      </w:r>
    </w:p>
    <w:p w14:paraId="540616EE" w14:textId="77777777" w:rsidR="00000000" w:rsidRDefault="00063F1E">
      <w:pPr>
        <w:pStyle w:val="af1"/>
        <w:rPr>
          <w:rtl/>
        </w:rPr>
      </w:pPr>
      <w:r>
        <w:rPr>
          <w:rtl/>
        </w:rPr>
        <w:br/>
        <w:t>היו"ר ראובן ריבלין:</w:t>
      </w:r>
    </w:p>
    <w:p w14:paraId="08AA806E" w14:textId="77777777" w:rsidR="00000000" w:rsidRDefault="00063F1E">
      <w:pPr>
        <w:pStyle w:val="a0"/>
        <w:rPr>
          <w:rFonts w:hint="cs"/>
          <w:rtl/>
        </w:rPr>
      </w:pPr>
    </w:p>
    <w:p w14:paraId="100DB8E2" w14:textId="77777777" w:rsidR="00000000" w:rsidRDefault="00063F1E">
      <w:pPr>
        <w:pStyle w:val="a0"/>
        <w:rPr>
          <w:rFonts w:hint="cs"/>
          <w:rtl/>
        </w:rPr>
      </w:pPr>
      <w:r>
        <w:rPr>
          <w:rFonts w:hint="cs"/>
          <w:rtl/>
        </w:rPr>
        <w:t xml:space="preserve">- - - ב"דברי הכנסת", בעוד כך וכך שנים - זאת אומרת, מאות שנים - יכולים לבוא ולשאול. </w:t>
      </w:r>
    </w:p>
    <w:p w14:paraId="797A5D10" w14:textId="77777777" w:rsidR="00000000" w:rsidRDefault="00063F1E">
      <w:pPr>
        <w:pStyle w:val="-"/>
        <w:rPr>
          <w:rtl/>
        </w:rPr>
      </w:pPr>
      <w:r>
        <w:rPr>
          <w:rtl/>
        </w:rPr>
        <w:br/>
      </w:r>
      <w:bookmarkStart w:id="47" w:name="FS000000412T15_12_2004_12_32_42C"/>
      <w:bookmarkEnd w:id="47"/>
      <w:r>
        <w:rPr>
          <w:rtl/>
        </w:rPr>
        <w:t>צבי הנדל (האיחוד הלאומי - ישראל ביתנו):</w:t>
      </w:r>
    </w:p>
    <w:p w14:paraId="66511A08" w14:textId="77777777" w:rsidR="00000000" w:rsidRDefault="00063F1E">
      <w:pPr>
        <w:pStyle w:val="a0"/>
        <w:rPr>
          <w:rtl/>
        </w:rPr>
      </w:pPr>
    </w:p>
    <w:p w14:paraId="5060A269" w14:textId="77777777" w:rsidR="00000000" w:rsidRDefault="00063F1E">
      <w:pPr>
        <w:pStyle w:val="a0"/>
        <w:rPr>
          <w:rFonts w:hint="cs"/>
          <w:rtl/>
        </w:rPr>
      </w:pPr>
      <w:r>
        <w:rPr>
          <w:rFonts w:hint="cs"/>
          <w:rtl/>
        </w:rPr>
        <w:t>אני מצייר סיפור שעליו קיבלתי מ</w:t>
      </w:r>
      <w:r>
        <w:rPr>
          <w:rFonts w:hint="cs"/>
          <w:rtl/>
        </w:rPr>
        <w:t xml:space="preserve">ידע מוצלב. אין כמובן פרוטוקול - - </w:t>
      </w:r>
    </w:p>
    <w:p w14:paraId="26437980" w14:textId="77777777" w:rsidR="00000000" w:rsidRDefault="00063F1E">
      <w:pPr>
        <w:pStyle w:val="af1"/>
        <w:rPr>
          <w:rtl/>
        </w:rPr>
      </w:pPr>
      <w:r>
        <w:rPr>
          <w:rtl/>
        </w:rPr>
        <w:br/>
        <w:t>היו"ר ראובן ריבלין:</w:t>
      </w:r>
    </w:p>
    <w:p w14:paraId="0598F7CC" w14:textId="77777777" w:rsidR="00000000" w:rsidRDefault="00063F1E">
      <w:pPr>
        <w:pStyle w:val="a0"/>
        <w:rPr>
          <w:rtl/>
        </w:rPr>
      </w:pPr>
    </w:p>
    <w:p w14:paraId="58670DD9" w14:textId="77777777" w:rsidR="00000000" w:rsidRDefault="00063F1E">
      <w:pPr>
        <w:pStyle w:val="a0"/>
        <w:rPr>
          <w:rFonts w:hint="cs"/>
          <w:rtl/>
        </w:rPr>
      </w:pPr>
      <w:r>
        <w:rPr>
          <w:rFonts w:hint="cs"/>
          <w:rtl/>
        </w:rPr>
        <w:t>תודה רבה.</w:t>
      </w:r>
    </w:p>
    <w:p w14:paraId="048B1547" w14:textId="77777777" w:rsidR="00000000" w:rsidRDefault="00063F1E">
      <w:pPr>
        <w:pStyle w:val="-"/>
        <w:rPr>
          <w:rtl/>
        </w:rPr>
      </w:pPr>
      <w:r>
        <w:rPr>
          <w:rtl/>
        </w:rPr>
        <w:br/>
      </w:r>
      <w:bookmarkStart w:id="48" w:name="FS000000412T15_12_2004_12_33_17C"/>
      <w:bookmarkEnd w:id="48"/>
      <w:r>
        <w:rPr>
          <w:rtl/>
        </w:rPr>
        <w:t>צבי הנדל (האיחוד הלאומי - ישראל ביתנו):</w:t>
      </w:r>
    </w:p>
    <w:p w14:paraId="66BBF74B" w14:textId="77777777" w:rsidR="00000000" w:rsidRDefault="00063F1E">
      <w:pPr>
        <w:pStyle w:val="a0"/>
        <w:rPr>
          <w:rtl/>
        </w:rPr>
      </w:pPr>
    </w:p>
    <w:p w14:paraId="540AE26B" w14:textId="77777777" w:rsidR="00000000" w:rsidRDefault="00063F1E">
      <w:pPr>
        <w:pStyle w:val="a0"/>
        <w:rPr>
          <w:rFonts w:hint="cs"/>
          <w:rtl/>
        </w:rPr>
      </w:pPr>
      <w:r>
        <w:rPr>
          <w:rFonts w:hint="cs"/>
          <w:rtl/>
        </w:rPr>
        <w:t>- - וברור שאין פרוטוקול, אבל הדברים הם כך ולא מנהמת לבי ולא כסברה, אלא כסיפור אמיתי - - -</w:t>
      </w:r>
    </w:p>
    <w:p w14:paraId="409D0B79" w14:textId="77777777" w:rsidR="00000000" w:rsidRDefault="00063F1E">
      <w:pPr>
        <w:pStyle w:val="af1"/>
        <w:rPr>
          <w:rtl/>
        </w:rPr>
      </w:pPr>
    </w:p>
    <w:p w14:paraId="63CDEA4F" w14:textId="77777777" w:rsidR="00000000" w:rsidRDefault="00063F1E">
      <w:pPr>
        <w:pStyle w:val="af1"/>
        <w:rPr>
          <w:rtl/>
        </w:rPr>
      </w:pPr>
      <w:r>
        <w:rPr>
          <w:rtl/>
        </w:rPr>
        <w:t>היו"ר ראובן ריבלין:</w:t>
      </w:r>
    </w:p>
    <w:p w14:paraId="6DA2D23B" w14:textId="77777777" w:rsidR="00000000" w:rsidRDefault="00063F1E">
      <w:pPr>
        <w:pStyle w:val="a0"/>
        <w:rPr>
          <w:rtl/>
        </w:rPr>
      </w:pPr>
    </w:p>
    <w:p w14:paraId="1A68131A" w14:textId="77777777" w:rsidR="00000000" w:rsidRDefault="00063F1E">
      <w:pPr>
        <w:pStyle w:val="a0"/>
        <w:rPr>
          <w:rFonts w:hint="cs"/>
          <w:rtl/>
        </w:rPr>
      </w:pPr>
      <w:r>
        <w:rPr>
          <w:rFonts w:hint="cs"/>
          <w:rtl/>
        </w:rPr>
        <w:t xml:space="preserve">על-פי דעתך. </w:t>
      </w:r>
    </w:p>
    <w:p w14:paraId="25B1950E" w14:textId="77777777" w:rsidR="00000000" w:rsidRDefault="00063F1E">
      <w:pPr>
        <w:pStyle w:val="-"/>
        <w:rPr>
          <w:rtl/>
        </w:rPr>
      </w:pPr>
      <w:r>
        <w:rPr>
          <w:rtl/>
        </w:rPr>
        <w:br/>
      </w:r>
      <w:bookmarkStart w:id="49" w:name="FS000000412T15_12_2004_12_59_51C"/>
      <w:bookmarkEnd w:id="49"/>
      <w:r>
        <w:rPr>
          <w:rtl/>
        </w:rPr>
        <w:t>צבי הנדל (האיחוד הלאו</w:t>
      </w:r>
      <w:r>
        <w:rPr>
          <w:rtl/>
        </w:rPr>
        <w:t>מי - ישראל ביתנו):</w:t>
      </w:r>
    </w:p>
    <w:p w14:paraId="28AFEDF0" w14:textId="77777777" w:rsidR="00000000" w:rsidRDefault="00063F1E">
      <w:pPr>
        <w:pStyle w:val="a0"/>
        <w:rPr>
          <w:rFonts w:hint="cs"/>
          <w:rtl/>
        </w:rPr>
      </w:pPr>
    </w:p>
    <w:p w14:paraId="0047DE58" w14:textId="77777777" w:rsidR="00000000" w:rsidRDefault="00063F1E">
      <w:pPr>
        <w:pStyle w:val="a0"/>
        <w:rPr>
          <w:rFonts w:hint="cs"/>
          <w:rtl/>
        </w:rPr>
      </w:pPr>
      <w:r>
        <w:rPr>
          <w:rFonts w:hint="cs"/>
          <w:rtl/>
        </w:rPr>
        <w:t>לפי מיטב ידיעתי - וידיעתי בעניין הזה נכונה.</w:t>
      </w:r>
    </w:p>
    <w:p w14:paraId="60297463" w14:textId="77777777" w:rsidR="00000000" w:rsidRDefault="00063F1E">
      <w:pPr>
        <w:pStyle w:val="a0"/>
        <w:rPr>
          <w:rFonts w:hint="cs"/>
          <w:rtl/>
        </w:rPr>
      </w:pPr>
    </w:p>
    <w:p w14:paraId="3162F06E" w14:textId="77777777" w:rsidR="00000000" w:rsidRDefault="00063F1E">
      <w:pPr>
        <w:pStyle w:val="a0"/>
        <w:rPr>
          <w:rFonts w:hint="cs"/>
          <w:rtl/>
        </w:rPr>
      </w:pPr>
      <w:r>
        <w:rPr>
          <w:rFonts w:hint="cs"/>
          <w:rtl/>
        </w:rPr>
        <w:t>ואמרו לו אז: תלך על עזה. אריק לא הסכים והיה ויכוח על העניין הזה, והוא נערך הרבה זמן. הוא הסביר למה זה נכס אסטרטגי ולמה הוא אמר למצנע שאפילו נצרים - לא גוש-קטיף - דינה כדין תל-אביב או נגבה בגל</w:t>
      </w:r>
      <w:r>
        <w:rPr>
          <w:rFonts w:hint="cs"/>
          <w:rtl/>
        </w:rPr>
        <w:t xml:space="preserve">ל חשיבותה האסטרטגית. בסוף, כשנברו ונברו - עברו איזה שבועיים נדמה לי, אם אני לא טועה, בזה אני לא מדייק - אמר בסוף בנו הצעיר: אבא, אין ברירה, אין תוכנית אחרת. למלחמה אריק שרון ודאי לא יכול ללכת. וכך נולדה התוכנית, וכך יצאו לדרך. </w:t>
      </w:r>
    </w:p>
    <w:p w14:paraId="3BAE747E" w14:textId="77777777" w:rsidR="00000000" w:rsidRDefault="00063F1E">
      <w:pPr>
        <w:pStyle w:val="a0"/>
        <w:rPr>
          <w:rFonts w:hint="cs"/>
          <w:rtl/>
        </w:rPr>
      </w:pPr>
    </w:p>
    <w:p w14:paraId="2EB7D905" w14:textId="77777777" w:rsidR="00000000" w:rsidRDefault="00063F1E">
      <w:pPr>
        <w:pStyle w:val="a0"/>
        <w:rPr>
          <w:rFonts w:hint="cs"/>
          <w:rtl/>
        </w:rPr>
      </w:pPr>
      <w:r>
        <w:rPr>
          <w:rFonts w:hint="cs"/>
          <w:rtl/>
        </w:rPr>
        <w:t>אחר כך לא היה לו רוב בממשלה</w:t>
      </w:r>
      <w:r>
        <w:rPr>
          <w:rFonts w:hint="cs"/>
          <w:rtl/>
        </w:rPr>
        <w:t>, אז הוא אמר: נעשה משאל - -</w:t>
      </w:r>
    </w:p>
    <w:p w14:paraId="5E0D6716" w14:textId="77777777" w:rsidR="00000000" w:rsidRDefault="00063F1E">
      <w:pPr>
        <w:pStyle w:val="af0"/>
        <w:rPr>
          <w:rtl/>
        </w:rPr>
      </w:pPr>
      <w:r>
        <w:rPr>
          <w:rtl/>
        </w:rPr>
        <w:br/>
        <w:t>שר הבריאות דני נוה:</w:t>
      </w:r>
    </w:p>
    <w:p w14:paraId="4338A1C4" w14:textId="77777777" w:rsidR="00000000" w:rsidRDefault="00063F1E">
      <w:pPr>
        <w:pStyle w:val="a0"/>
        <w:rPr>
          <w:rtl/>
        </w:rPr>
      </w:pPr>
    </w:p>
    <w:p w14:paraId="6EA2AFD2" w14:textId="77777777" w:rsidR="00000000" w:rsidRDefault="00063F1E">
      <w:pPr>
        <w:pStyle w:val="a0"/>
        <w:rPr>
          <w:rFonts w:hint="cs"/>
          <w:rtl/>
        </w:rPr>
      </w:pPr>
      <w:r>
        <w:rPr>
          <w:rFonts w:hint="cs"/>
          <w:rtl/>
        </w:rPr>
        <w:t xml:space="preserve">כל זה נאמר? </w:t>
      </w:r>
    </w:p>
    <w:p w14:paraId="72400066" w14:textId="77777777" w:rsidR="00000000" w:rsidRDefault="00063F1E">
      <w:pPr>
        <w:pStyle w:val="a0"/>
        <w:rPr>
          <w:rFonts w:hint="cs"/>
          <w:rtl/>
        </w:rPr>
      </w:pPr>
    </w:p>
    <w:p w14:paraId="1C5C45AA" w14:textId="77777777" w:rsidR="00000000" w:rsidRDefault="00063F1E">
      <w:pPr>
        <w:pStyle w:val="-"/>
        <w:rPr>
          <w:rtl/>
        </w:rPr>
      </w:pPr>
      <w:r>
        <w:rPr>
          <w:rFonts w:hint="eastAsia"/>
          <w:rtl/>
        </w:rPr>
        <w:t>צבי</w:t>
      </w:r>
      <w:r>
        <w:rPr>
          <w:rtl/>
        </w:rPr>
        <w:t xml:space="preserve"> הנדל (האיחוד הלאומי - ישראל ביתנו):</w:t>
      </w:r>
    </w:p>
    <w:p w14:paraId="1AE940EF" w14:textId="77777777" w:rsidR="00000000" w:rsidRDefault="00063F1E">
      <w:pPr>
        <w:pStyle w:val="a0"/>
        <w:rPr>
          <w:color w:val="0000FF"/>
          <w:szCs w:val="28"/>
          <w:rtl/>
        </w:rPr>
      </w:pPr>
    </w:p>
    <w:p w14:paraId="016CD0D1" w14:textId="77777777" w:rsidR="00000000" w:rsidRDefault="00063F1E">
      <w:pPr>
        <w:pStyle w:val="a0"/>
        <w:rPr>
          <w:rFonts w:hint="cs"/>
          <w:rtl/>
        </w:rPr>
      </w:pPr>
      <w:r>
        <w:rPr>
          <w:rFonts w:hint="cs"/>
          <w:rtl/>
        </w:rPr>
        <w:t>- - אבל הוא ראה שבמשאל - - -</w:t>
      </w:r>
    </w:p>
    <w:p w14:paraId="46939A0C" w14:textId="77777777" w:rsidR="00000000" w:rsidRDefault="00063F1E">
      <w:pPr>
        <w:pStyle w:val="a0"/>
        <w:ind w:left="720" w:firstLine="720"/>
        <w:rPr>
          <w:rFonts w:hint="cs"/>
          <w:rtl/>
        </w:rPr>
      </w:pPr>
    </w:p>
    <w:p w14:paraId="27899A13" w14:textId="77777777" w:rsidR="00000000" w:rsidRDefault="00063F1E">
      <w:pPr>
        <w:pStyle w:val="af0"/>
        <w:rPr>
          <w:rtl/>
        </w:rPr>
      </w:pPr>
      <w:r>
        <w:rPr>
          <w:rFonts w:hint="eastAsia"/>
          <w:rtl/>
        </w:rPr>
        <w:t>שר</w:t>
      </w:r>
      <w:r>
        <w:rPr>
          <w:rtl/>
        </w:rPr>
        <w:t xml:space="preserve"> הבריאות דני נוה:</w:t>
      </w:r>
    </w:p>
    <w:p w14:paraId="64E8966E" w14:textId="77777777" w:rsidR="00000000" w:rsidRDefault="00063F1E">
      <w:pPr>
        <w:pStyle w:val="a0"/>
        <w:rPr>
          <w:rFonts w:hint="cs"/>
          <w:rtl/>
        </w:rPr>
      </w:pPr>
    </w:p>
    <w:p w14:paraId="49DFD765" w14:textId="77777777" w:rsidR="00000000" w:rsidRDefault="00063F1E">
      <w:pPr>
        <w:pStyle w:val="a0"/>
        <w:rPr>
          <w:rFonts w:hint="cs"/>
          <w:rtl/>
        </w:rPr>
      </w:pPr>
      <w:r>
        <w:rPr>
          <w:rFonts w:hint="cs"/>
          <w:rtl/>
        </w:rPr>
        <w:t xml:space="preserve">וכל זה בנושא האלימות בבתי-החולים. </w:t>
      </w:r>
    </w:p>
    <w:p w14:paraId="2B572AF0" w14:textId="77777777" w:rsidR="00000000" w:rsidRDefault="00063F1E">
      <w:pPr>
        <w:pStyle w:val="a0"/>
        <w:rPr>
          <w:rFonts w:hint="cs"/>
          <w:rtl/>
        </w:rPr>
      </w:pPr>
    </w:p>
    <w:p w14:paraId="4A170C95" w14:textId="77777777" w:rsidR="00000000" w:rsidRDefault="00063F1E">
      <w:pPr>
        <w:pStyle w:val="-"/>
        <w:rPr>
          <w:rtl/>
        </w:rPr>
      </w:pPr>
      <w:bookmarkStart w:id="50" w:name="FS000000412T15_12_2004_11_59_50"/>
      <w:bookmarkStart w:id="51" w:name="FS000000412T15_12_2004_11_59_55C"/>
      <w:bookmarkEnd w:id="50"/>
      <w:bookmarkEnd w:id="51"/>
      <w:r>
        <w:rPr>
          <w:rFonts w:hint="eastAsia"/>
          <w:rtl/>
        </w:rPr>
        <w:t>צבי</w:t>
      </w:r>
      <w:r>
        <w:rPr>
          <w:rtl/>
        </w:rPr>
        <w:t xml:space="preserve"> הנדל (האיחוד הלאומי - ישראל ביתנו):</w:t>
      </w:r>
    </w:p>
    <w:p w14:paraId="714A9056" w14:textId="77777777" w:rsidR="00000000" w:rsidRDefault="00063F1E">
      <w:pPr>
        <w:pStyle w:val="a0"/>
        <w:rPr>
          <w:rFonts w:hint="cs"/>
          <w:rtl/>
        </w:rPr>
      </w:pPr>
    </w:p>
    <w:p w14:paraId="549015C6" w14:textId="77777777" w:rsidR="00000000" w:rsidRDefault="00063F1E">
      <w:pPr>
        <w:pStyle w:val="a0"/>
        <w:rPr>
          <w:rFonts w:hint="cs"/>
          <w:rtl/>
        </w:rPr>
      </w:pPr>
      <w:r>
        <w:rPr>
          <w:rFonts w:hint="cs"/>
          <w:rtl/>
        </w:rPr>
        <w:t>תאמין לי שזו הדוגמה האי</w:t>
      </w:r>
      <w:r>
        <w:rPr>
          <w:rFonts w:hint="cs"/>
          <w:rtl/>
        </w:rPr>
        <w:t xml:space="preserve">שית לאלימות, כי אם ראש ממשלה יכול לנהוג באגרסיביות  ומתוך מניעים לא טהורים, אז למה אחרון התושבים לא יכול? </w:t>
      </w:r>
    </w:p>
    <w:p w14:paraId="36A02160" w14:textId="77777777" w:rsidR="00000000" w:rsidRDefault="00063F1E">
      <w:pPr>
        <w:pStyle w:val="a0"/>
        <w:rPr>
          <w:rFonts w:hint="cs"/>
          <w:rtl/>
        </w:rPr>
      </w:pPr>
    </w:p>
    <w:p w14:paraId="382D2E8D" w14:textId="77777777" w:rsidR="00000000" w:rsidRDefault="00063F1E">
      <w:pPr>
        <w:pStyle w:val="a0"/>
        <w:rPr>
          <w:rFonts w:hint="cs"/>
          <w:rtl/>
        </w:rPr>
      </w:pPr>
      <w:r>
        <w:rPr>
          <w:rFonts w:hint="cs"/>
          <w:rtl/>
        </w:rPr>
        <w:t>ואז הגיע השלב שהוא רצה להעביר את זה בממשלה ולא היה לו רוב, אז הוא הלך למשאל בליכוד על מנת לחייב את שרי הליכוד להצביע אתו. הוא נכשל, באלימות זרק את ז</w:t>
      </w:r>
      <w:r>
        <w:rPr>
          <w:rFonts w:hint="cs"/>
          <w:rtl/>
        </w:rPr>
        <w:t xml:space="preserve">ה לפח האשפה ההיסטורי. ואז הוא הגיע לממשלה, ניסה לשכנע את השרים ולא הצליח. אז הוא פיטר שני שרים על מנת להשיג רוב. </w:t>
      </w:r>
    </w:p>
    <w:p w14:paraId="385FA66C" w14:textId="77777777" w:rsidR="00000000" w:rsidRDefault="00063F1E">
      <w:pPr>
        <w:pStyle w:val="a0"/>
        <w:rPr>
          <w:rFonts w:hint="cs"/>
          <w:rtl/>
        </w:rPr>
      </w:pPr>
    </w:p>
    <w:p w14:paraId="488056D9" w14:textId="77777777" w:rsidR="00000000" w:rsidRDefault="00063F1E">
      <w:pPr>
        <w:pStyle w:val="a0"/>
        <w:rPr>
          <w:rFonts w:hint="cs"/>
          <w:rtl/>
        </w:rPr>
      </w:pPr>
      <w:r>
        <w:rPr>
          <w:rFonts w:hint="cs"/>
          <w:rtl/>
        </w:rPr>
        <w:t xml:space="preserve">לכן, אני אומר שכולנו לא נתבלבל. כשראש ממשלה מנהיג מדינה בצורה דורסנית ואלימה וממניעים שאינם טהורים אלא מושחתים - ולא הייתי עומד על הבמה הזאת </w:t>
      </w:r>
      <w:r>
        <w:rPr>
          <w:rFonts w:hint="cs"/>
          <w:rtl/>
        </w:rPr>
        <w:t xml:space="preserve">ואומר מלים אלה אילולא היו הדברים נכונים. אני מוכן יחד עם ראש הממשלה להיבדק בכל מכשיר שבודק אמת. </w:t>
      </w:r>
    </w:p>
    <w:p w14:paraId="7E90A5F5" w14:textId="77777777" w:rsidR="00000000" w:rsidRDefault="00063F1E">
      <w:pPr>
        <w:pStyle w:val="a0"/>
        <w:rPr>
          <w:rFonts w:hint="cs"/>
          <w:rtl/>
        </w:rPr>
      </w:pPr>
    </w:p>
    <w:p w14:paraId="0E3BB420"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2379D684" w14:textId="77777777" w:rsidR="00000000" w:rsidRDefault="00063F1E">
      <w:pPr>
        <w:pStyle w:val="a0"/>
        <w:rPr>
          <w:rFonts w:hint="cs"/>
          <w:rtl/>
        </w:rPr>
      </w:pPr>
    </w:p>
    <w:p w14:paraId="142743D9" w14:textId="77777777" w:rsidR="00000000" w:rsidRDefault="00063F1E">
      <w:pPr>
        <w:pStyle w:val="a0"/>
        <w:rPr>
          <w:rFonts w:hint="cs"/>
          <w:rtl/>
        </w:rPr>
      </w:pPr>
      <w:r>
        <w:rPr>
          <w:rFonts w:hint="cs"/>
          <w:rtl/>
        </w:rPr>
        <w:t xml:space="preserve">נכונים על-פי דעתך. </w:t>
      </w:r>
    </w:p>
    <w:p w14:paraId="416290A8" w14:textId="77777777" w:rsidR="00000000" w:rsidRDefault="00063F1E">
      <w:pPr>
        <w:pStyle w:val="a0"/>
        <w:rPr>
          <w:rFonts w:hint="cs"/>
          <w:rtl/>
        </w:rPr>
      </w:pPr>
    </w:p>
    <w:p w14:paraId="7D54590A" w14:textId="77777777" w:rsidR="00000000" w:rsidRDefault="00063F1E">
      <w:pPr>
        <w:pStyle w:val="-"/>
        <w:rPr>
          <w:rtl/>
        </w:rPr>
      </w:pPr>
      <w:bookmarkStart w:id="52" w:name="FS000000412T15_12_2004_12_02_19C"/>
      <w:bookmarkEnd w:id="52"/>
      <w:r>
        <w:rPr>
          <w:rFonts w:hint="eastAsia"/>
          <w:rtl/>
        </w:rPr>
        <w:t>צבי</w:t>
      </w:r>
      <w:r>
        <w:rPr>
          <w:rtl/>
        </w:rPr>
        <w:t xml:space="preserve"> הנדל (האיחוד הלאומי - ישראל ביתנו):</w:t>
      </w:r>
    </w:p>
    <w:p w14:paraId="27E8D6EF" w14:textId="77777777" w:rsidR="00000000" w:rsidRDefault="00063F1E">
      <w:pPr>
        <w:pStyle w:val="a0"/>
        <w:ind w:firstLine="0"/>
        <w:rPr>
          <w:rFonts w:hint="cs"/>
          <w:rtl/>
        </w:rPr>
      </w:pPr>
    </w:p>
    <w:p w14:paraId="2A8A63DF" w14:textId="77777777" w:rsidR="00000000" w:rsidRDefault="00063F1E">
      <w:pPr>
        <w:pStyle w:val="a0"/>
        <w:rPr>
          <w:rFonts w:hint="cs"/>
          <w:rtl/>
        </w:rPr>
      </w:pPr>
      <w:r>
        <w:rPr>
          <w:rFonts w:hint="cs"/>
          <w:rtl/>
        </w:rPr>
        <w:t>נכונים על-פי ידיעתי, ולא על-פי דעתי. ואני מוכן שניבדק גם ראש הממשלה וגם אני</w:t>
      </w:r>
      <w:r>
        <w:rPr>
          <w:rFonts w:hint="cs"/>
          <w:rtl/>
        </w:rPr>
        <w:t>, או לפחות שיעלה על הבמה ויגיד: לא, המניעים שלי היו אחרים, ויפרט את המניעים האחרים. לכן, אחרי שהבהרתי את עמדתי, אני מאוד מקווה שלא נצפה מהציבור הרחב, ללא דוגמה אישית מינימלית, כאילו אנחנו לא אלימים מהמסד ועד הטפחות - אל נבוא בטענות לאנשים שלומדים מהמנהיגות</w:t>
      </w:r>
      <w:r>
        <w:rPr>
          <w:rFonts w:hint="cs"/>
          <w:rtl/>
        </w:rPr>
        <w:t xml:space="preserve"> הכי בכירה. תודה. </w:t>
      </w:r>
    </w:p>
    <w:p w14:paraId="1A261BB6" w14:textId="77777777" w:rsidR="00000000" w:rsidRDefault="00063F1E">
      <w:pPr>
        <w:pStyle w:val="a0"/>
        <w:rPr>
          <w:rFonts w:hint="cs"/>
          <w:rtl/>
        </w:rPr>
      </w:pPr>
    </w:p>
    <w:p w14:paraId="4301C359" w14:textId="77777777" w:rsidR="00000000" w:rsidRDefault="00063F1E">
      <w:pPr>
        <w:pStyle w:val="af1"/>
        <w:rPr>
          <w:rFonts w:hint="cs"/>
          <w:rtl/>
        </w:rPr>
      </w:pPr>
      <w:r>
        <w:rPr>
          <w:rtl/>
        </w:rPr>
        <w:t>היו"ר</w:t>
      </w:r>
      <w:r>
        <w:rPr>
          <w:rFonts w:hint="cs"/>
          <w:rtl/>
        </w:rPr>
        <w:t xml:space="preserve"> ראובן ריבלין:</w:t>
      </w:r>
    </w:p>
    <w:p w14:paraId="35B009F2" w14:textId="77777777" w:rsidR="00000000" w:rsidRDefault="00063F1E">
      <w:pPr>
        <w:pStyle w:val="a0"/>
        <w:rPr>
          <w:rFonts w:hint="cs"/>
          <w:rtl/>
        </w:rPr>
      </w:pPr>
    </w:p>
    <w:p w14:paraId="3D7A4FDF" w14:textId="77777777" w:rsidR="00000000" w:rsidRDefault="00063F1E">
      <w:pPr>
        <w:pStyle w:val="a0"/>
        <w:rPr>
          <w:rFonts w:hint="cs"/>
          <w:rtl/>
        </w:rPr>
      </w:pPr>
      <w:r>
        <w:rPr>
          <w:rFonts w:hint="cs"/>
          <w:rtl/>
        </w:rPr>
        <w:t xml:space="preserve">בשולי הדברים, בן נגבה נמצא פה. חבר הכנסת וילן, בעתיד יבקשו לדעת מי פרסם את מי. האם נגבה פרסמה את נצרים או נצרים את נגבה? </w:t>
      </w:r>
    </w:p>
    <w:p w14:paraId="1856F861" w14:textId="77777777" w:rsidR="00000000" w:rsidRDefault="00063F1E">
      <w:pPr>
        <w:pStyle w:val="a0"/>
        <w:rPr>
          <w:rFonts w:hint="cs"/>
          <w:rtl/>
        </w:rPr>
      </w:pPr>
    </w:p>
    <w:p w14:paraId="5B8356F6" w14:textId="77777777" w:rsidR="00000000" w:rsidRDefault="00063F1E">
      <w:pPr>
        <w:pStyle w:val="af0"/>
        <w:rPr>
          <w:rtl/>
        </w:rPr>
      </w:pPr>
      <w:r>
        <w:rPr>
          <w:rFonts w:hint="eastAsia"/>
          <w:rtl/>
        </w:rPr>
        <w:t>אבשלום</w:t>
      </w:r>
      <w:r>
        <w:rPr>
          <w:rtl/>
        </w:rPr>
        <w:t xml:space="preserve"> וילן (יחד):</w:t>
      </w:r>
    </w:p>
    <w:p w14:paraId="58ABFE45" w14:textId="77777777" w:rsidR="00000000" w:rsidRDefault="00063F1E">
      <w:pPr>
        <w:pStyle w:val="a0"/>
        <w:ind w:firstLine="0"/>
        <w:rPr>
          <w:rFonts w:hint="cs"/>
          <w:rtl/>
        </w:rPr>
      </w:pPr>
    </w:p>
    <w:p w14:paraId="59469447" w14:textId="77777777" w:rsidR="00000000" w:rsidRDefault="00063F1E">
      <w:pPr>
        <w:pStyle w:val="a0"/>
        <w:rPr>
          <w:rFonts w:hint="cs"/>
          <w:rtl/>
        </w:rPr>
      </w:pPr>
      <w:r>
        <w:rPr>
          <w:rFonts w:hint="cs"/>
          <w:rtl/>
        </w:rPr>
        <w:t>בכל הכבוד הראוי, לנגבה יש - - -</w:t>
      </w:r>
    </w:p>
    <w:p w14:paraId="03B34143" w14:textId="77777777" w:rsidR="00000000" w:rsidRDefault="00063F1E">
      <w:pPr>
        <w:pStyle w:val="a0"/>
        <w:rPr>
          <w:rFonts w:hint="cs"/>
          <w:rtl/>
        </w:rPr>
      </w:pPr>
    </w:p>
    <w:p w14:paraId="0EDB562C"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0F859D9E" w14:textId="77777777" w:rsidR="00000000" w:rsidRDefault="00063F1E">
      <w:pPr>
        <w:pStyle w:val="a0"/>
        <w:rPr>
          <w:rFonts w:hint="cs"/>
          <w:rtl/>
        </w:rPr>
      </w:pPr>
    </w:p>
    <w:p w14:paraId="13FC82C1" w14:textId="77777777" w:rsidR="00000000" w:rsidRDefault="00063F1E">
      <w:pPr>
        <w:pStyle w:val="a0"/>
        <w:rPr>
          <w:rFonts w:hint="cs"/>
          <w:rtl/>
        </w:rPr>
      </w:pPr>
      <w:r>
        <w:rPr>
          <w:rFonts w:hint="cs"/>
          <w:rtl/>
        </w:rPr>
        <w:t>לא אמרתי חשיבות, א</w:t>
      </w:r>
      <w:r>
        <w:rPr>
          <w:rFonts w:hint="cs"/>
          <w:rtl/>
        </w:rPr>
        <w:t>מרתי מי פרסם יותר. חלילה לא דיברתי על החשיבות. כל אחד כמובן - - -</w:t>
      </w:r>
    </w:p>
    <w:p w14:paraId="5930DD1C" w14:textId="77777777" w:rsidR="00000000" w:rsidRDefault="00063F1E">
      <w:pPr>
        <w:pStyle w:val="a0"/>
        <w:rPr>
          <w:rFonts w:hint="cs"/>
          <w:rtl/>
        </w:rPr>
      </w:pPr>
    </w:p>
    <w:p w14:paraId="429F6173" w14:textId="77777777" w:rsidR="00000000" w:rsidRDefault="00063F1E">
      <w:pPr>
        <w:pStyle w:val="a0"/>
        <w:rPr>
          <w:rFonts w:hint="cs"/>
          <w:rtl/>
        </w:rPr>
      </w:pPr>
      <w:r>
        <w:rPr>
          <w:rFonts w:hint="cs"/>
          <w:rtl/>
        </w:rPr>
        <w:t>רבותי חברי הכנסת, חברת הכנסת מלי פולישוק. אדוני השר כבר במצב הכן לתשובות. נקיים הצבעות, ולאחר מכן נחזור לסדר-היום.</w:t>
      </w:r>
    </w:p>
    <w:p w14:paraId="776A504A" w14:textId="77777777" w:rsidR="00000000" w:rsidRDefault="00063F1E">
      <w:pPr>
        <w:pStyle w:val="a0"/>
        <w:rPr>
          <w:rFonts w:hint="cs"/>
          <w:rtl/>
        </w:rPr>
      </w:pPr>
    </w:p>
    <w:p w14:paraId="44972D14" w14:textId="77777777" w:rsidR="00000000" w:rsidRDefault="00063F1E">
      <w:pPr>
        <w:pStyle w:val="a"/>
        <w:rPr>
          <w:rtl/>
        </w:rPr>
      </w:pPr>
      <w:bookmarkStart w:id="53" w:name="FS000001047T15_12_2004_11_44_04"/>
      <w:bookmarkStart w:id="54" w:name="_Toc100465733"/>
      <w:bookmarkEnd w:id="53"/>
      <w:r>
        <w:rPr>
          <w:rtl/>
        </w:rPr>
        <w:t>מל פולישוק-בלוך (שינוי):</w:t>
      </w:r>
      <w:bookmarkEnd w:id="54"/>
    </w:p>
    <w:p w14:paraId="76A93E64" w14:textId="77777777" w:rsidR="00000000" w:rsidRDefault="00063F1E">
      <w:pPr>
        <w:pStyle w:val="a0"/>
        <w:rPr>
          <w:rtl/>
        </w:rPr>
      </w:pPr>
    </w:p>
    <w:p w14:paraId="55CB7245" w14:textId="77777777" w:rsidR="00000000" w:rsidRDefault="00063F1E">
      <w:pPr>
        <w:pStyle w:val="a0"/>
        <w:rPr>
          <w:rFonts w:hint="cs"/>
          <w:rtl/>
        </w:rPr>
      </w:pPr>
      <w:r>
        <w:rPr>
          <w:rFonts w:hint="cs"/>
          <w:rtl/>
        </w:rPr>
        <w:t>האלימות נראית מהאופוזיציה ומהקואליציה בדיוק אות</w:t>
      </w:r>
      <w:r>
        <w:rPr>
          <w:rFonts w:hint="cs"/>
          <w:rtl/>
        </w:rPr>
        <w:t>ו דבר, חבר הכנסת בניזרי.</w:t>
      </w:r>
    </w:p>
    <w:p w14:paraId="78EBA94A" w14:textId="77777777" w:rsidR="00000000" w:rsidRDefault="00063F1E">
      <w:pPr>
        <w:pStyle w:val="a0"/>
        <w:rPr>
          <w:rFonts w:hint="cs"/>
          <w:rtl/>
        </w:rPr>
      </w:pPr>
    </w:p>
    <w:p w14:paraId="03CA6F20" w14:textId="77777777" w:rsidR="00000000" w:rsidRDefault="00063F1E">
      <w:pPr>
        <w:pStyle w:val="a0"/>
        <w:rPr>
          <w:rFonts w:hint="cs"/>
          <w:rtl/>
        </w:rPr>
      </w:pPr>
      <w:r>
        <w:rPr>
          <w:rFonts w:hint="cs"/>
          <w:rtl/>
        </w:rPr>
        <w:t xml:space="preserve">אדוני היושב-ראש, כנסת נכבדה, אני רוצה להודות ליושב-ראש הכנסת וסגניו על שאפשרו להעלות לסדר-היום ובתחילת יום הדיונים את ההצעה החשובה הזאת, כי הנושא בנפשנו. </w:t>
      </w:r>
    </w:p>
    <w:p w14:paraId="0815E031" w14:textId="77777777" w:rsidR="00000000" w:rsidRDefault="00063F1E">
      <w:pPr>
        <w:pStyle w:val="a0"/>
        <w:rPr>
          <w:rFonts w:hint="cs"/>
          <w:rtl/>
        </w:rPr>
      </w:pPr>
    </w:p>
    <w:p w14:paraId="4A4668CE" w14:textId="77777777" w:rsidR="00000000" w:rsidRDefault="00063F1E">
      <w:pPr>
        <w:pStyle w:val="a0"/>
        <w:rPr>
          <w:rFonts w:hint="cs"/>
          <w:rtl/>
        </w:rPr>
      </w:pPr>
      <w:r>
        <w:rPr>
          <w:rFonts w:hint="cs"/>
          <w:rtl/>
        </w:rPr>
        <w:t>גילויי האלימות כלפי הרופאים בתקופה האחרונה הביאו בתחילת השבוע את הרופאים ל</w:t>
      </w:r>
      <w:r>
        <w:rPr>
          <w:rFonts w:hint="cs"/>
          <w:rtl/>
        </w:rPr>
        <w:t xml:space="preserve">נקוט צעד קיצוני של השבתת מערכת הבריאות לכמה שעות. השבתה זו באה במחאה ישירה על הפגיעה ברופא ד"ר דורון צאלי, גריאטר של מחוז תל-אביב בקופת-חולים כללית, על-ידי בני-משפחתה של חולה. </w:t>
      </w:r>
    </w:p>
    <w:p w14:paraId="0A2F78BC" w14:textId="77777777" w:rsidR="00000000" w:rsidRDefault="00063F1E">
      <w:pPr>
        <w:pStyle w:val="a0"/>
        <w:rPr>
          <w:rFonts w:hint="cs"/>
          <w:rtl/>
        </w:rPr>
      </w:pPr>
    </w:p>
    <w:p w14:paraId="5A378C3A" w14:textId="77777777" w:rsidR="00000000" w:rsidRDefault="00063F1E">
      <w:pPr>
        <w:pStyle w:val="a0"/>
        <w:rPr>
          <w:rFonts w:hint="cs"/>
          <w:rtl/>
        </w:rPr>
      </w:pPr>
      <w:r>
        <w:rPr>
          <w:rFonts w:hint="cs"/>
          <w:rtl/>
        </w:rPr>
        <w:t>בשנתיים האחרונות נרשמו יותר מ-100 פניות של רופאים ל"קו החם" של ההסתדרות הרפואי</w:t>
      </w:r>
      <w:r>
        <w:rPr>
          <w:rFonts w:hint="cs"/>
          <w:rtl/>
        </w:rPr>
        <w:t xml:space="preserve">ת, שדיווחו על התנהגות אלימה. אני שמעתי בתקשורת עדויות של רופאים ואחיות, סיפורים מחרידים. אנשים שבאים להציל חיים ולהגן עליהם נאלצים להגן על חייהם שלהם. זה אבסורד, אין להסכים לכך. </w:t>
      </w:r>
    </w:p>
    <w:p w14:paraId="200B754C" w14:textId="77777777" w:rsidR="00000000" w:rsidRDefault="00063F1E">
      <w:pPr>
        <w:pStyle w:val="a0"/>
        <w:rPr>
          <w:rFonts w:hint="cs"/>
          <w:rtl/>
        </w:rPr>
      </w:pPr>
    </w:p>
    <w:p w14:paraId="729FB17C" w14:textId="77777777" w:rsidR="00000000" w:rsidRDefault="00063F1E">
      <w:pPr>
        <w:pStyle w:val="a0"/>
        <w:rPr>
          <w:rFonts w:hint="cs"/>
          <w:rtl/>
        </w:rPr>
      </w:pPr>
      <w:r>
        <w:rPr>
          <w:rFonts w:hint="cs"/>
          <w:rtl/>
        </w:rPr>
        <w:t>נכון שיש קשר בין המצב הכלכלי לבין תופעות האלימות. אבל, אנחנו לא יכולים להסכי</w:t>
      </w:r>
      <w:r>
        <w:rPr>
          <w:rFonts w:hint="cs"/>
          <w:rtl/>
        </w:rPr>
        <w:t xml:space="preserve">ם לכך. כל נימוק הוא לא נימוק כשמדובר באלימות. אני קוראת לך, אדוני השר, להגיב בכל הכלים החוקיים העומדים לרשותך כדי למגר את התופעה, שהולכת ומתרחבת, לנקוט צעדים ברורים, חריפים ומיידיים, כדי שיבינו האלימים שאין להם מקום בחברה הישראלית. </w:t>
      </w:r>
    </w:p>
    <w:p w14:paraId="7368C9D2" w14:textId="77777777" w:rsidR="00000000" w:rsidRDefault="00063F1E">
      <w:pPr>
        <w:pStyle w:val="a0"/>
        <w:rPr>
          <w:rFonts w:hint="cs"/>
          <w:rtl/>
        </w:rPr>
      </w:pPr>
    </w:p>
    <w:p w14:paraId="16136D29" w14:textId="77777777" w:rsidR="00000000" w:rsidRDefault="00063F1E">
      <w:pPr>
        <w:pStyle w:val="a0"/>
        <w:rPr>
          <w:rFonts w:hint="cs"/>
          <w:rtl/>
        </w:rPr>
      </w:pPr>
      <w:r>
        <w:rPr>
          <w:rFonts w:hint="cs"/>
          <w:rtl/>
        </w:rPr>
        <w:t>לצערנו, האלימות אינה נ</w:t>
      </w:r>
      <w:r>
        <w:rPr>
          <w:rFonts w:hint="cs"/>
          <w:rtl/>
        </w:rPr>
        <w:t>חלתה של מערכת הבריאות בלבד. היא הופכת למכת מדינה בכל המישורים: בצבא, בכבישי הארץ, ודיברנו על כך אתמול כשדיברנו על תאונות הדרכים. במגרשי הכדורגל אין הרתעה. צריך להרחיק קבוצות שלמות, שהאוהדים שלהן מתפרעים, לשנה שלמה מהמשחקים, ואז תראו שאין אלימות בכדורגל. אם</w:t>
      </w:r>
      <w:r>
        <w:rPr>
          <w:rFonts w:hint="cs"/>
          <w:rtl/>
        </w:rPr>
        <w:t xml:space="preserve"> לא ננקוט צעדים חריפים, לא יהיה לזה סוף.</w:t>
      </w:r>
    </w:p>
    <w:p w14:paraId="024F78B8" w14:textId="77777777" w:rsidR="00000000" w:rsidRDefault="00063F1E">
      <w:pPr>
        <w:pStyle w:val="a0"/>
        <w:rPr>
          <w:rFonts w:hint="cs"/>
          <w:rtl/>
        </w:rPr>
      </w:pPr>
    </w:p>
    <w:p w14:paraId="3DD6CE83" w14:textId="77777777" w:rsidR="00000000" w:rsidRDefault="00063F1E">
      <w:pPr>
        <w:pStyle w:val="a0"/>
        <w:rPr>
          <w:rFonts w:hint="cs"/>
          <w:rtl/>
        </w:rPr>
      </w:pPr>
      <w:r>
        <w:rPr>
          <w:rFonts w:hint="cs"/>
          <w:rtl/>
        </w:rPr>
        <w:t>בתוך בתי-הספר האלימות פושה ומתרחבת, אלימות בין תלמידים לתלמידים, בין תלמידים למורים. אי-אפשר לשאת זאת יותר. התופעות האלה הביאו אתמול את הכנסת לאשר תיקון לחוק זכויות התלמיד, שתלמיד ידע על-פי חוק שצריך לכבד את סגל הה</w:t>
      </w:r>
      <w:r>
        <w:rPr>
          <w:rFonts w:hint="cs"/>
          <w:rtl/>
        </w:rPr>
        <w:t>וראה. צריך הרבה יותר מכך. אנחנו צריכים בבסיס לשנות את הנורמות בחברה הישראלית. יש לנו היחלשות של ערכים, אז במקום זה אנחנו הולכים לבטל את לימודי האזרחות? קראתי היום שרוצים לבטל את ההשתתפות, את הבאת הקצינים הבכירים בצה"ל כדי שישפיעו על תלמידים להיות נאמנים למ</w:t>
      </w:r>
      <w:r>
        <w:rPr>
          <w:rFonts w:hint="cs"/>
          <w:rtl/>
        </w:rPr>
        <w:t xml:space="preserve">דינה שלהם. אנחנו עושים את כל הדברים ההפוכים. </w:t>
      </w:r>
    </w:p>
    <w:p w14:paraId="74BD3CC0" w14:textId="77777777" w:rsidR="00000000" w:rsidRDefault="00063F1E">
      <w:pPr>
        <w:pStyle w:val="a0"/>
        <w:rPr>
          <w:rFonts w:hint="cs"/>
          <w:rtl/>
        </w:rPr>
      </w:pPr>
    </w:p>
    <w:p w14:paraId="1AD07555" w14:textId="77777777" w:rsidR="00000000" w:rsidRDefault="00063F1E">
      <w:pPr>
        <w:pStyle w:val="a0"/>
        <w:rPr>
          <w:rFonts w:hint="cs"/>
          <w:rtl/>
        </w:rPr>
      </w:pPr>
      <w:r>
        <w:rPr>
          <w:rFonts w:hint="cs"/>
          <w:rtl/>
        </w:rPr>
        <w:t>והדוגמה האישית, אני לא מאשימה חלילה אף אחד מחברי הכנסת באלימות לא נגד רופאים, לא בבתי-הספר. אך, כולנו מבינים, יש לבית הזה השפעה על ערכי החברה הישראלית. אנחנו כאן בבית זכוכית, הציבור רואה אותנו. הוא לוקח דוגמה.</w:t>
      </w:r>
      <w:r>
        <w:rPr>
          <w:rFonts w:hint="cs"/>
          <w:rtl/>
        </w:rPr>
        <w:t xml:space="preserve"> אנחנו צריכים לשמש דוגמה ערכית, חיובית למופת, באופן הדיבור שלנו, בהתנהגות, בנורמות, גם מתוך האופוזיציה וגם בקואליציה. צריכים להיות סבלנים וסובלנים גם לדעות ולרצונות שאנחנו לא מסכימים להם, ובמיוחד אנחנו צריכים בבית הזה להחמיר את הענישה של אנשים אלימים, ולגל</w:t>
      </w:r>
      <w:r>
        <w:rPr>
          <w:rFonts w:hint="cs"/>
          <w:rtl/>
        </w:rPr>
        <w:t xml:space="preserve">ות נחישות חד-משמעית במאבק הזה. תודה רבה. </w:t>
      </w:r>
    </w:p>
    <w:p w14:paraId="4A3200CA" w14:textId="77777777" w:rsidR="00000000" w:rsidRDefault="00063F1E">
      <w:pPr>
        <w:pStyle w:val="a0"/>
        <w:rPr>
          <w:rFonts w:hint="cs"/>
          <w:rtl/>
        </w:rPr>
      </w:pPr>
    </w:p>
    <w:p w14:paraId="7B552716"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0CC971CE" w14:textId="77777777" w:rsidR="00000000" w:rsidRDefault="00063F1E">
      <w:pPr>
        <w:pStyle w:val="a0"/>
        <w:rPr>
          <w:rFonts w:hint="cs"/>
          <w:rtl/>
        </w:rPr>
      </w:pPr>
    </w:p>
    <w:p w14:paraId="271F9439" w14:textId="77777777" w:rsidR="00000000" w:rsidRDefault="00063F1E">
      <w:pPr>
        <w:pStyle w:val="a0"/>
        <w:rPr>
          <w:rFonts w:hint="cs"/>
          <w:rtl/>
        </w:rPr>
      </w:pPr>
      <w:r>
        <w:rPr>
          <w:rFonts w:hint="cs"/>
          <w:rtl/>
        </w:rPr>
        <w:t>תודה רבה. אני מזמין את כבוד שר הבריאות, אשר נאלץ להשיב על הצעות לסדר-היום, לא רק על אלימות כלפי רופאים, אלא על אלימות בחברה הישראלית. ודאי שכשר בכיר הוא יוכל גם להתייחס לכל שאר העניינים. אני מ</w:t>
      </w:r>
      <w:r>
        <w:rPr>
          <w:rFonts w:hint="cs"/>
          <w:rtl/>
        </w:rPr>
        <w:t xml:space="preserve">בקש מכבוד השר להשיב גם על שתי הצעות לסדר-היום שנדחו מהפעם הקודמת על מנת שנוכל להצביע, כעצת יושב-ראש ועדת העבודה והרווחה. </w:t>
      </w:r>
    </w:p>
    <w:p w14:paraId="018624E1" w14:textId="77777777" w:rsidR="00000000" w:rsidRDefault="00063F1E">
      <w:pPr>
        <w:pStyle w:val="a0"/>
        <w:ind w:firstLine="0"/>
        <w:rPr>
          <w:rFonts w:hint="cs"/>
          <w:rtl/>
        </w:rPr>
      </w:pPr>
    </w:p>
    <w:p w14:paraId="12417ADF" w14:textId="77777777" w:rsidR="00000000" w:rsidRDefault="00063F1E">
      <w:pPr>
        <w:pStyle w:val="a"/>
        <w:rPr>
          <w:rtl/>
        </w:rPr>
      </w:pPr>
      <w:bookmarkStart w:id="55" w:name="FS000000473T15_12_2004_11_48_36"/>
      <w:bookmarkStart w:id="56" w:name="_Toc100465734"/>
      <w:bookmarkEnd w:id="55"/>
      <w:r>
        <w:rPr>
          <w:rFonts w:hint="eastAsia"/>
          <w:rtl/>
        </w:rPr>
        <w:t>שר</w:t>
      </w:r>
      <w:r>
        <w:rPr>
          <w:rtl/>
        </w:rPr>
        <w:t xml:space="preserve"> הבריאות דני נוה:</w:t>
      </w:r>
      <w:bookmarkEnd w:id="56"/>
    </w:p>
    <w:p w14:paraId="75137A27" w14:textId="77777777" w:rsidR="00000000" w:rsidRDefault="00063F1E">
      <w:pPr>
        <w:pStyle w:val="a0"/>
        <w:rPr>
          <w:rFonts w:hint="cs"/>
          <w:rtl/>
        </w:rPr>
      </w:pPr>
    </w:p>
    <w:p w14:paraId="074217E7" w14:textId="77777777" w:rsidR="00000000" w:rsidRDefault="00063F1E">
      <w:pPr>
        <w:pStyle w:val="a0"/>
        <w:rPr>
          <w:rFonts w:hint="cs"/>
          <w:rtl/>
        </w:rPr>
      </w:pPr>
      <w:r>
        <w:rPr>
          <w:rFonts w:hint="cs"/>
          <w:rtl/>
        </w:rPr>
        <w:t xml:space="preserve">נעשה זאת, אדוני היושב-ראש, כל זה באמת בקיצור, כדי שהכנסת תוכל לחזור לסדר-היום הרגיל שלה. </w:t>
      </w:r>
    </w:p>
    <w:p w14:paraId="0D9BC02E" w14:textId="77777777" w:rsidR="00000000" w:rsidRDefault="00063F1E">
      <w:pPr>
        <w:pStyle w:val="a0"/>
        <w:rPr>
          <w:rFonts w:hint="cs"/>
          <w:rtl/>
        </w:rPr>
      </w:pPr>
    </w:p>
    <w:p w14:paraId="2B284E39" w14:textId="77777777" w:rsidR="00000000" w:rsidRDefault="00063F1E">
      <w:pPr>
        <w:pStyle w:val="a0"/>
        <w:rPr>
          <w:rFonts w:hint="cs"/>
          <w:rtl/>
        </w:rPr>
      </w:pPr>
      <w:r>
        <w:rPr>
          <w:rFonts w:hint="cs"/>
          <w:rtl/>
        </w:rPr>
        <w:t>אדוני היושב-ראש, חברי</w:t>
      </w:r>
      <w:r>
        <w:rPr>
          <w:rFonts w:hint="cs"/>
          <w:rtl/>
        </w:rPr>
        <w:t xml:space="preserve"> חברי הכנסת, אני, כמובן, עם כל חברי הבית, מגנה בכל תוקף את מעשה האלימות האחרון בתל-אביב כלפי ד"ר דורון צאלי. מעשי אלימות בכלל הם דבר פסול, אבל כאשר מדובר באלימות פיזית, ולפעמים גם באלימות מילולית שמופנית כלפי רופאים, ואגב לא רק כלפי רופאים, אלא כלפי אנשי צ</w:t>
      </w:r>
      <w:r>
        <w:rPr>
          <w:rFonts w:hint="cs"/>
          <w:rtl/>
        </w:rPr>
        <w:t>וות רפואי, ואלו יכולים להיות אחיות או עובדים אחרים במערכת הבריאות, זה דבר שמבחינה מוסרית הוא שפל פי כמה. אתה תוקף או מאיים על אדם שנמצא שם כדי לעזור לך, כדי להציל אולי את חייו של קרוב שלך או מישהו ממעגל מכריך הקרובים. הדבר הזה הוא דבר פסול, שכולנו חייבים כ</w:t>
      </w:r>
      <w:r>
        <w:rPr>
          <w:rFonts w:hint="cs"/>
          <w:rtl/>
        </w:rPr>
        <w:t>מובן לגנות אותו ולהוקיע אותו בכל תוקף.</w:t>
      </w:r>
    </w:p>
    <w:p w14:paraId="444DAC4F" w14:textId="77777777" w:rsidR="00000000" w:rsidRDefault="00063F1E">
      <w:pPr>
        <w:pStyle w:val="a0"/>
        <w:rPr>
          <w:rFonts w:hint="cs"/>
          <w:rtl/>
        </w:rPr>
      </w:pPr>
    </w:p>
    <w:p w14:paraId="72D8371A" w14:textId="77777777" w:rsidR="00000000" w:rsidRDefault="00063F1E">
      <w:pPr>
        <w:pStyle w:val="a0"/>
        <w:rPr>
          <w:rFonts w:hint="cs"/>
          <w:rtl/>
        </w:rPr>
      </w:pPr>
      <w:r>
        <w:rPr>
          <w:rFonts w:hint="cs"/>
          <w:rtl/>
        </w:rPr>
        <w:t xml:space="preserve">אני מסכים בוודאי עם מה שנאמר פה, שאי-אפשר להפריד בין האלימות בבתי-החולים שלנו לבין האלימות בחברה הישראלית בכלל, ותיכף אני אומר מלה באופן ספציפי על האלימות בבתי-החולים שלנו. אבל, בשנים האחרונות אנחנו רואים עלייה בכלל </w:t>
      </w:r>
      <w:r>
        <w:rPr>
          <w:rFonts w:hint="cs"/>
          <w:rtl/>
        </w:rPr>
        <w:t xml:space="preserve">בממדי האלימות בחברה הישראלית. הוזכרו פה מעשי האלימות של אוהדים במגרשי הכדורגל. אני לא בטוח שהרחקת הקבוצה תביא לפתרון הבעיה הזאת, אבל אני לא אכנס פה כרגע לדיון בנושא הזה. </w:t>
      </w:r>
    </w:p>
    <w:p w14:paraId="6BC6C991" w14:textId="77777777" w:rsidR="00000000" w:rsidRDefault="00063F1E">
      <w:pPr>
        <w:pStyle w:val="a0"/>
        <w:rPr>
          <w:rFonts w:hint="cs"/>
          <w:rtl/>
        </w:rPr>
      </w:pPr>
    </w:p>
    <w:p w14:paraId="442FB9E2" w14:textId="77777777" w:rsidR="00000000" w:rsidRDefault="00063F1E">
      <w:pPr>
        <w:pStyle w:val="af0"/>
        <w:rPr>
          <w:rtl/>
        </w:rPr>
      </w:pPr>
      <w:r>
        <w:rPr>
          <w:rFonts w:hint="eastAsia"/>
          <w:rtl/>
        </w:rPr>
        <w:t>מל</w:t>
      </w:r>
      <w:r>
        <w:rPr>
          <w:rtl/>
        </w:rPr>
        <w:t xml:space="preserve"> פולישוק-בלוך (שינוי):</w:t>
      </w:r>
    </w:p>
    <w:p w14:paraId="75FAF6D4" w14:textId="77777777" w:rsidR="00000000" w:rsidRDefault="00063F1E">
      <w:pPr>
        <w:pStyle w:val="a0"/>
        <w:ind w:firstLine="0"/>
        <w:rPr>
          <w:rFonts w:hint="cs"/>
          <w:rtl/>
        </w:rPr>
      </w:pPr>
    </w:p>
    <w:p w14:paraId="37DC1A27" w14:textId="77777777" w:rsidR="00000000" w:rsidRDefault="00063F1E">
      <w:pPr>
        <w:pStyle w:val="a0"/>
        <w:rPr>
          <w:rFonts w:hint="cs"/>
          <w:rtl/>
        </w:rPr>
      </w:pPr>
      <w:r>
        <w:rPr>
          <w:rFonts w:hint="cs"/>
          <w:rtl/>
        </w:rPr>
        <w:t>- - - וזה הוכיח את עצמו.</w:t>
      </w:r>
    </w:p>
    <w:p w14:paraId="11E41CD1" w14:textId="77777777" w:rsidR="00000000" w:rsidRDefault="00063F1E">
      <w:pPr>
        <w:pStyle w:val="a0"/>
        <w:rPr>
          <w:rFonts w:hint="cs"/>
          <w:rtl/>
        </w:rPr>
      </w:pPr>
    </w:p>
    <w:p w14:paraId="77323ED0" w14:textId="77777777" w:rsidR="00000000" w:rsidRDefault="00063F1E">
      <w:pPr>
        <w:pStyle w:val="-"/>
        <w:rPr>
          <w:rtl/>
        </w:rPr>
      </w:pPr>
      <w:bookmarkStart w:id="57" w:name="FS000000473T15_12_2004_11_49_55C"/>
      <w:bookmarkEnd w:id="57"/>
      <w:r>
        <w:rPr>
          <w:rtl/>
        </w:rPr>
        <w:t>שר הבריאות דני נוה:</w:t>
      </w:r>
    </w:p>
    <w:p w14:paraId="5DA096F0" w14:textId="77777777" w:rsidR="00000000" w:rsidRDefault="00063F1E">
      <w:pPr>
        <w:pStyle w:val="a0"/>
        <w:rPr>
          <w:rtl/>
        </w:rPr>
      </w:pPr>
    </w:p>
    <w:p w14:paraId="74CB6C3F" w14:textId="77777777" w:rsidR="00000000" w:rsidRDefault="00063F1E">
      <w:pPr>
        <w:pStyle w:val="a0"/>
        <w:rPr>
          <w:rFonts w:hint="cs"/>
          <w:rtl/>
        </w:rPr>
      </w:pPr>
      <w:r>
        <w:rPr>
          <w:rFonts w:hint="cs"/>
          <w:rtl/>
        </w:rPr>
        <w:t>אני מניח שג</w:t>
      </w:r>
      <w:r>
        <w:rPr>
          <w:rFonts w:hint="cs"/>
          <w:rtl/>
        </w:rPr>
        <w:t xml:space="preserve">ם יושב-ראש הכנסת, שהוא ואנוכי, שלא במקרה, אוהדים אפילו אותה קבוצת כדורגל, אבל אני לא בטוח שאנחנו נוכל כרגע לנצל את הבמה הזאת כדי להיכנס לדיון בסוגיה הזאת, ואני לא ארצה לסטות לשם. </w:t>
      </w:r>
    </w:p>
    <w:p w14:paraId="3B049EC7" w14:textId="77777777" w:rsidR="00000000" w:rsidRDefault="00063F1E">
      <w:pPr>
        <w:pStyle w:val="a0"/>
        <w:rPr>
          <w:rFonts w:hint="cs"/>
          <w:rtl/>
        </w:rPr>
      </w:pPr>
    </w:p>
    <w:p w14:paraId="3B4C15BB" w14:textId="77777777" w:rsidR="00000000" w:rsidRDefault="00063F1E">
      <w:pPr>
        <w:pStyle w:val="af0"/>
        <w:rPr>
          <w:rtl/>
        </w:rPr>
      </w:pPr>
      <w:r>
        <w:rPr>
          <w:rFonts w:hint="eastAsia"/>
          <w:rtl/>
        </w:rPr>
        <w:t>דוד</w:t>
      </w:r>
      <w:r>
        <w:rPr>
          <w:rtl/>
        </w:rPr>
        <w:t xml:space="preserve"> טל (עם אחד):</w:t>
      </w:r>
    </w:p>
    <w:p w14:paraId="70EA6DD0" w14:textId="77777777" w:rsidR="00000000" w:rsidRDefault="00063F1E">
      <w:pPr>
        <w:pStyle w:val="a0"/>
        <w:ind w:firstLine="0"/>
        <w:rPr>
          <w:rFonts w:hint="cs"/>
          <w:rtl/>
        </w:rPr>
      </w:pPr>
    </w:p>
    <w:p w14:paraId="6C83BE52" w14:textId="77777777" w:rsidR="00000000" w:rsidRDefault="00063F1E">
      <w:pPr>
        <w:pStyle w:val="a0"/>
        <w:rPr>
          <w:rFonts w:hint="cs"/>
          <w:rtl/>
        </w:rPr>
      </w:pPr>
      <w:r>
        <w:rPr>
          <w:rFonts w:hint="cs"/>
          <w:rtl/>
        </w:rPr>
        <w:t>אדוני השר אוהד של "מכבי תל-אביב"?</w:t>
      </w:r>
    </w:p>
    <w:p w14:paraId="15293013" w14:textId="77777777" w:rsidR="00000000" w:rsidRDefault="00063F1E">
      <w:pPr>
        <w:pStyle w:val="a0"/>
        <w:rPr>
          <w:rFonts w:hint="cs"/>
          <w:rtl/>
        </w:rPr>
      </w:pPr>
    </w:p>
    <w:p w14:paraId="68260C1C" w14:textId="77777777" w:rsidR="00000000" w:rsidRDefault="00063F1E">
      <w:pPr>
        <w:pStyle w:val="-"/>
        <w:rPr>
          <w:rtl/>
        </w:rPr>
      </w:pPr>
      <w:bookmarkStart w:id="58" w:name="FS000000412T15_12_2004_12_23_54C"/>
      <w:bookmarkStart w:id="59" w:name="FS000000473T15_12_2004_12_24_07"/>
      <w:bookmarkStart w:id="60" w:name="FS000000473T15_12_2004_12_24_10C"/>
      <w:bookmarkEnd w:id="58"/>
      <w:bookmarkEnd w:id="59"/>
      <w:bookmarkEnd w:id="60"/>
      <w:r>
        <w:rPr>
          <w:rFonts w:hint="eastAsia"/>
          <w:rtl/>
        </w:rPr>
        <w:t>שר</w:t>
      </w:r>
      <w:r>
        <w:rPr>
          <w:rtl/>
        </w:rPr>
        <w:t xml:space="preserve"> הבריאות דני נוה:</w:t>
      </w:r>
    </w:p>
    <w:p w14:paraId="16AB8BC1" w14:textId="77777777" w:rsidR="00000000" w:rsidRDefault="00063F1E">
      <w:pPr>
        <w:pStyle w:val="a0"/>
        <w:ind w:firstLine="0"/>
        <w:rPr>
          <w:rFonts w:hint="cs"/>
          <w:rtl/>
        </w:rPr>
      </w:pPr>
    </w:p>
    <w:p w14:paraId="4E1D2F13" w14:textId="77777777" w:rsidR="00000000" w:rsidRDefault="00063F1E">
      <w:pPr>
        <w:pStyle w:val="a0"/>
        <w:rPr>
          <w:rFonts w:hint="cs"/>
          <w:rtl/>
        </w:rPr>
      </w:pPr>
      <w:r>
        <w:rPr>
          <w:rFonts w:hint="cs"/>
          <w:rtl/>
        </w:rPr>
        <w:t>כ</w:t>
      </w:r>
      <w:r>
        <w:rPr>
          <w:rFonts w:hint="cs"/>
          <w:rtl/>
        </w:rPr>
        <w:t xml:space="preserve">די שלא יהיה ספק, "בית"ר ירושלים". </w:t>
      </w:r>
    </w:p>
    <w:p w14:paraId="50A3BC13" w14:textId="77777777" w:rsidR="00000000" w:rsidRDefault="00063F1E">
      <w:pPr>
        <w:pStyle w:val="a0"/>
        <w:rPr>
          <w:rFonts w:hint="cs"/>
          <w:rtl/>
        </w:rPr>
      </w:pPr>
    </w:p>
    <w:p w14:paraId="34730C61" w14:textId="77777777" w:rsidR="00000000" w:rsidRDefault="00063F1E">
      <w:pPr>
        <w:pStyle w:val="af0"/>
        <w:rPr>
          <w:rtl/>
        </w:rPr>
      </w:pPr>
      <w:r>
        <w:rPr>
          <w:rFonts w:hint="eastAsia"/>
          <w:rtl/>
        </w:rPr>
        <w:t>מל</w:t>
      </w:r>
      <w:r>
        <w:rPr>
          <w:rFonts w:hint="cs"/>
          <w:rtl/>
        </w:rPr>
        <w:t xml:space="preserve"> </w:t>
      </w:r>
      <w:r>
        <w:rPr>
          <w:rtl/>
        </w:rPr>
        <w:t>פולישוק-בלוך (שינוי):</w:t>
      </w:r>
    </w:p>
    <w:p w14:paraId="3CAEB929" w14:textId="77777777" w:rsidR="00000000" w:rsidRDefault="00063F1E">
      <w:pPr>
        <w:pStyle w:val="a0"/>
        <w:rPr>
          <w:rFonts w:hint="cs"/>
          <w:rtl/>
        </w:rPr>
      </w:pPr>
    </w:p>
    <w:p w14:paraId="16021E28" w14:textId="77777777" w:rsidR="00000000" w:rsidRDefault="00063F1E">
      <w:pPr>
        <w:pStyle w:val="a0"/>
        <w:rPr>
          <w:rFonts w:hint="cs"/>
          <w:rtl/>
        </w:rPr>
      </w:pPr>
      <w:r>
        <w:rPr>
          <w:rFonts w:hint="cs"/>
          <w:rtl/>
        </w:rPr>
        <w:t xml:space="preserve">אבל, את החולים ודאי שאי-אפשר - - - </w:t>
      </w:r>
    </w:p>
    <w:p w14:paraId="6A4BAA36" w14:textId="77777777" w:rsidR="00000000" w:rsidRDefault="00063F1E">
      <w:pPr>
        <w:pStyle w:val="a0"/>
        <w:rPr>
          <w:rFonts w:hint="cs"/>
          <w:rtl/>
        </w:rPr>
      </w:pPr>
    </w:p>
    <w:p w14:paraId="73CDD6F8" w14:textId="77777777" w:rsidR="00000000" w:rsidRDefault="00063F1E">
      <w:pPr>
        <w:pStyle w:val="af0"/>
        <w:rPr>
          <w:rtl/>
        </w:rPr>
      </w:pPr>
      <w:r>
        <w:rPr>
          <w:rFonts w:hint="eastAsia"/>
          <w:rtl/>
        </w:rPr>
        <w:t>אחמד</w:t>
      </w:r>
      <w:r>
        <w:rPr>
          <w:rtl/>
        </w:rPr>
        <w:t xml:space="preserve"> טיבי (חד"ש-תע"ל):</w:t>
      </w:r>
    </w:p>
    <w:p w14:paraId="3ABCE3E0" w14:textId="77777777" w:rsidR="00000000" w:rsidRDefault="00063F1E">
      <w:pPr>
        <w:pStyle w:val="a0"/>
        <w:ind w:firstLine="0"/>
        <w:rPr>
          <w:rFonts w:hint="cs"/>
          <w:rtl/>
        </w:rPr>
      </w:pPr>
    </w:p>
    <w:p w14:paraId="7B7EE4E8" w14:textId="77777777" w:rsidR="00000000" w:rsidRDefault="00063F1E">
      <w:pPr>
        <w:pStyle w:val="a0"/>
        <w:rPr>
          <w:rFonts w:hint="cs"/>
          <w:rtl/>
        </w:rPr>
      </w:pPr>
      <w:r>
        <w:rPr>
          <w:rFonts w:hint="cs"/>
          <w:rtl/>
        </w:rPr>
        <w:t>אין מחלה שאין בה טיפול.</w:t>
      </w:r>
    </w:p>
    <w:p w14:paraId="4E20A4FF" w14:textId="77777777" w:rsidR="00000000" w:rsidRDefault="00063F1E">
      <w:pPr>
        <w:pStyle w:val="a0"/>
        <w:rPr>
          <w:rFonts w:hint="cs"/>
          <w:rtl/>
        </w:rPr>
      </w:pPr>
    </w:p>
    <w:p w14:paraId="5566A945"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5E78A5B7" w14:textId="77777777" w:rsidR="00000000" w:rsidRDefault="00063F1E">
      <w:pPr>
        <w:pStyle w:val="a0"/>
        <w:rPr>
          <w:rFonts w:hint="cs"/>
          <w:rtl/>
        </w:rPr>
      </w:pPr>
    </w:p>
    <w:p w14:paraId="557A3BAA" w14:textId="77777777" w:rsidR="00000000" w:rsidRDefault="00063F1E">
      <w:pPr>
        <w:pStyle w:val="a0"/>
        <w:rPr>
          <w:rFonts w:hint="cs"/>
          <w:rtl/>
        </w:rPr>
      </w:pPr>
      <w:r>
        <w:rPr>
          <w:rFonts w:hint="cs"/>
          <w:rtl/>
        </w:rPr>
        <w:t xml:space="preserve">חבר הכנסת טל, יש גבול לבדיחות בכנסת. </w:t>
      </w:r>
    </w:p>
    <w:p w14:paraId="4D4FCEF6" w14:textId="77777777" w:rsidR="00000000" w:rsidRDefault="00063F1E">
      <w:pPr>
        <w:pStyle w:val="af0"/>
        <w:rPr>
          <w:rFonts w:hint="cs"/>
          <w:rtl/>
        </w:rPr>
      </w:pPr>
    </w:p>
    <w:p w14:paraId="09C383EB" w14:textId="77777777" w:rsidR="00000000" w:rsidRDefault="00063F1E">
      <w:pPr>
        <w:pStyle w:val="af0"/>
        <w:rPr>
          <w:rtl/>
        </w:rPr>
      </w:pPr>
      <w:r>
        <w:rPr>
          <w:rFonts w:hint="eastAsia"/>
          <w:rtl/>
        </w:rPr>
        <w:t>אבשלום</w:t>
      </w:r>
      <w:r>
        <w:rPr>
          <w:rtl/>
        </w:rPr>
        <w:t xml:space="preserve"> וילן (יחד):</w:t>
      </w:r>
    </w:p>
    <w:p w14:paraId="2CA88BF7" w14:textId="77777777" w:rsidR="00000000" w:rsidRDefault="00063F1E">
      <w:pPr>
        <w:pStyle w:val="a0"/>
        <w:ind w:firstLine="0"/>
        <w:rPr>
          <w:rFonts w:hint="cs"/>
          <w:rtl/>
        </w:rPr>
      </w:pPr>
    </w:p>
    <w:p w14:paraId="590E420B" w14:textId="77777777" w:rsidR="00000000" w:rsidRDefault="00063F1E">
      <w:pPr>
        <w:pStyle w:val="a0"/>
        <w:rPr>
          <w:rFonts w:hint="cs"/>
          <w:rtl/>
        </w:rPr>
      </w:pPr>
      <w:r>
        <w:rPr>
          <w:rFonts w:hint="cs"/>
          <w:rtl/>
        </w:rPr>
        <w:t>זו מחלה חשוכת מרפא.</w:t>
      </w:r>
    </w:p>
    <w:p w14:paraId="13088C7F" w14:textId="77777777" w:rsidR="00000000" w:rsidRDefault="00063F1E">
      <w:pPr>
        <w:pStyle w:val="a0"/>
        <w:rPr>
          <w:rFonts w:hint="cs"/>
          <w:rtl/>
        </w:rPr>
      </w:pPr>
    </w:p>
    <w:p w14:paraId="4A029836" w14:textId="77777777" w:rsidR="00000000" w:rsidRDefault="00063F1E">
      <w:pPr>
        <w:pStyle w:val="-"/>
        <w:rPr>
          <w:rtl/>
        </w:rPr>
      </w:pPr>
      <w:bookmarkStart w:id="61" w:name="FS000000473T15_12_2004_11_50_24C"/>
      <w:bookmarkEnd w:id="61"/>
      <w:r>
        <w:rPr>
          <w:rtl/>
        </w:rPr>
        <w:t>שר הברי</w:t>
      </w:r>
      <w:r>
        <w:rPr>
          <w:rtl/>
        </w:rPr>
        <w:t>אות דני נוה:</w:t>
      </w:r>
    </w:p>
    <w:p w14:paraId="609632AC" w14:textId="77777777" w:rsidR="00000000" w:rsidRDefault="00063F1E">
      <w:pPr>
        <w:pStyle w:val="a0"/>
        <w:rPr>
          <w:rtl/>
        </w:rPr>
      </w:pPr>
    </w:p>
    <w:p w14:paraId="7D22CF44" w14:textId="77777777" w:rsidR="00000000" w:rsidRDefault="00063F1E">
      <w:pPr>
        <w:pStyle w:val="a0"/>
        <w:rPr>
          <w:rFonts w:hint="cs"/>
          <w:rtl/>
        </w:rPr>
      </w:pPr>
      <w:r>
        <w:rPr>
          <w:rFonts w:hint="cs"/>
          <w:rtl/>
        </w:rPr>
        <w:t xml:space="preserve">בדיחות שחורות, מה שנקרא. אבל, בואו נחזור ברצינות לנושא החשוב. </w:t>
      </w:r>
    </w:p>
    <w:p w14:paraId="3B765B4A" w14:textId="77777777" w:rsidR="00000000" w:rsidRDefault="00063F1E">
      <w:pPr>
        <w:pStyle w:val="a0"/>
        <w:rPr>
          <w:rFonts w:hint="cs"/>
          <w:rtl/>
        </w:rPr>
      </w:pPr>
    </w:p>
    <w:p w14:paraId="4698FBD3" w14:textId="77777777" w:rsidR="00000000" w:rsidRDefault="00063F1E">
      <w:pPr>
        <w:pStyle w:val="a0"/>
        <w:rPr>
          <w:rFonts w:hint="cs"/>
          <w:rtl/>
        </w:rPr>
      </w:pPr>
      <w:r>
        <w:rPr>
          <w:rFonts w:hint="cs"/>
          <w:rtl/>
        </w:rPr>
        <w:t>אדוני היושב-ראש, הנושא הוא נושא רציני. יש ודאי עלייה גדולה בממדי האלימות בחברה הישראלית. אנחנו רואים עלייה משמעותית בהיקף האלימות במשפחה, באלימות כלפי נשים; לצערנו הרב, באלימות כ</w:t>
      </w:r>
      <w:r>
        <w:rPr>
          <w:rFonts w:hint="cs"/>
          <w:rtl/>
        </w:rPr>
        <w:t xml:space="preserve">לפי ילדים. אנחנו רואים עלייה בהיקף תופעות האלימות בבתי-הספר שלנו, אנחנו רואים עלייה בממדי האלימות בכבישים. למעשה, בכל מקום. </w:t>
      </w:r>
    </w:p>
    <w:p w14:paraId="7601B49A" w14:textId="77777777" w:rsidR="00000000" w:rsidRDefault="00063F1E">
      <w:pPr>
        <w:pStyle w:val="a0"/>
        <w:rPr>
          <w:rFonts w:hint="cs"/>
          <w:rtl/>
        </w:rPr>
      </w:pPr>
    </w:p>
    <w:p w14:paraId="3A7A67D0" w14:textId="77777777" w:rsidR="00000000" w:rsidRDefault="00063F1E">
      <w:pPr>
        <w:pStyle w:val="af0"/>
        <w:rPr>
          <w:rtl/>
        </w:rPr>
      </w:pPr>
      <w:r>
        <w:rPr>
          <w:rFonts w:hint="eastAsia"/>
          <w:rtl/>
        </w:rPr>
        <w:t>מוחמד</w:t>
      </w:r>
      <w:r>
        <w:rPr>
          <w:rtl/>
        </w:rPr>
        <w:t xml:space="preserve"> ברכה (חד"ש-תע"ל):</w:t>
      </w:r>
    </w:p>
    <w:p w14:paraId="04ED77C0" w14:textId="77777777" w:rsidR="00000000" w:rsidRDefault="00063F1E">
      <w:pPr>
        <w:pStyle w:val="a0"/>
        <w:ind w:firstLine="0"/>
        <w:rPr>
          <w:rFonts w:hint="cs"/>
          <w:rtl/>
        </w:rPr>
      </w:pPr>
    </w:p>
    <w:p w14:paraId="2517A46B" w14:textId="77777777" w:rsidR="00000000" w:rsidRDefault="00063F1E">
      <w:pPr>
        <w:pStyle w:val="a0"/>
        <w:rPr>
          <w:rFonts w:hint="cs"/>
          <w:rtl/>
        </w:rPr>
      </w:pPr>
      <w:r>
        <w:rPr>
          <w:rFonts w:hint="cs"/>
          <w:rtl/>
        </w:rPr>
        <w:t xml:space="preserve">למה כל זה? </w:t>
      </w:r>
    </w:p>
    <w:p w14:paraId="170B6208" w14:textId="77777777" w:rsidR="00000000" w:rsidRDefault="00063F1E">
      <w:pPr>
        <w:pStyle w:val="a0"/>
        <w:rPr>
          <w:rFonts w:hint="cs"/>
          <w:rtl/>
        </w:rPr>
      </w:pPr>
    </w:p>
    <w:p w14:paraId="2ABC997C" w14:textId="77777777" w:rsidR="00000000" w:rsidRDefault="00063F1E">
      <w:pPr>
        <w:pStyle w:val="-"/>
        <w:rPr>
          <w:rtl/>
        </w:rPr>
      </w:pPr>
      <w:bookmarkStart w:id="62" w:name="FS000000473T15_12_2004_12_27_27C"/>
      <w:bookmarkEnd w:id="62"/>
      <w:r>
        <w:rPr>
          <w:rFonts w:hint="eastAsia"/>
          <w:rtl/>
        </w:rPr>
        <w:t>שר</w:t>
      </w:r>
      <w:r>
        <w:rPr>
          <w:rtl/>
        </w:rPr>
        <w:t xml:space="preserve"> הבריאות דני נוה:</w:t>
      </w:r>
    </w:p>
    <w:p w14:paraId="2058F5F4" w14:textId="77777777" w:rsidR="00000000" w:rsidRDefault="00063F1E">
      <w:pPr>
        <w:pStyle w:val="a0"/>
        <w:rPr>
          <w:rFonts w:hint="cs"/>
          <w:rtl/>
        </w:rPr>
      </w:pPr>
    </w:p>
    <w:p w14:paraId="0FE04532" w14:textId="77777777" w:rsidR="00000000" w:rsidRDefault="00063F1E">
      <w:pPr>
        <w:pStyle w:val="a0"/>
        <w:rPr>
          <w:rFonts w:hint="cs"/>
          <w:rtl/>
        </w:rPr>
      </w:pPr>
      <w:r>
        <w:rPr>
          <w:rFonts w:hint="cs"/>
          <w:rtl/>
        </w:rPr>
        <w:t>חבר הכנסת ברכה, אני לא בטוח שאתה תאהב את התשובה שלי, ואני לא רוצה לפתוח</w:t>
      </w:r>
      <w:r>
        <w:rPr>
          <w:rFonts w:hint="cs"/>
          <w:rtl/>
        </w:rPr>
        <w:t xml:space="preserve"> פה במחלוקת. ולכן, אני לא רוצה להיכנס לזה. </w:t>
      </w:r>
    </w:p>
    <w:p w14:paraId="29CB4171" w14:textId="77777777" w:rsidR="00000000" w:rsidRDefault="00063F1E">
      <w:pPr>
        <w:pStyle w:val="a0"/>
        <w:rPr>
          <w:rFonts w:hint="cs"/>
          <w:rtl/>
        </w:rPr>
      </w:pPr>
    </w:p>
    <w:p w14:paraId="759A6151" w14:textId="77777777" w:rsidR="00000000" w:rsidRDefault="00063F1E">
      <w:pPr>
        <w:pStyle w:val="af0"/>
        <w:rPr>
          <w:rtl/>
        </w:rPr>
      </w:pPr>
      <w:r>
        <w:rPr>
          <w:rFonts w:hint="eastAsia"/>
          <w:rtl/>
        </w:rPr>
        <w:t>מוחמד</w:t>
      </w:r>
      <w:r>
        <w:rPr>
          <w:rtl/>
        </w:rPr>
        <w:t xml:space="preserve"> ברכה (חד"ש-תע"ל):</w:t>
      </w:r>
    </w:p>
    <w:p w14:paraId="3E945564" w14:textId="77777777" w:rsidR="00000000" w:rsidRDefault="00063F1E">
      <w:pPr>
        <w:pStyle w:val="a0"/>
        <w:ind w:firstLine="0"/>
        <w:rPr>
          <w:rFonts w:hint="cs"/>
          <w:rtl/>
        </w:rPr>
      </w:pPr>
    </w:p>
    <w:p w14:paraId="5B9CA5A2" w14:textId="77777777" w:rsidR="00000000" w:rsidRDefault="00063F1E">
      <w:pPr>
        <w:pStyle w:val="a0"/>
        <w:rPr>
          <w:rFonts w:hint="cs"/>
          <w:rtl/>
        </w:rPr>
      </w:pPr>
      <w:r>
        <w:rPr>
          <w:rFonts w:hint="cs"/>
          <w:rtl/>
        </w:rPr>
        <w:t xml:space="preserve"> חשוב לי לשמוע אותה. </w:t>
      </w:r>
    </w:p>
    <w:p w14:paraId="238B1C8F" w14:textId="77777777" w:rsidR="00000000" w:rsidRDefault="00063F1E">
      <w:pPr>
        <w:pStyle w:val="a0"/>
        <w:rPr>
          <w:rFonts w:hint="cs"/>
          <w:rtl/>
        </w:rPr>
      </w:pPr>
    </w:p>
    <w:p w14:paraId="2AD35239" w14:textId="77777777" w:rsidR="00000000" w:rsidRDefault="00063F1E">
      <w:pPr>
        <w:pStyle w:val="-"/>
        <w:rPr>
          <w:rtl/>
        </w:rPr>
      </w:pPr>
      <w:bookmarkStart w:id="63" w:name="FS000000473T15_12_2004_11_50_55C"/>
      <w:bookmarkEnd w:id="63"/>
      <w:r>
        <w:rPr>
          <w:rtl/>
        </w:rPr>
        <w:t>שר הבריאות דני נוה:</w:t>
      </w:r>
    </w:p>
    <w:p w14:paraId="080617FF" w14:textId="77777777" w:rsidR="00000000" w:rsidRDefault="00063F1E">
      <w:pPr>
        <w:pStyle w:val="a0"/>
        <w:rPr>
          <w:rtl/>
        </w:rPr>
      </w:pPr>
    </w:p>
    <w:p w14:paraId="6CD34975" w14:textId="77777777" w:rsidR="00000000" w:rsidRDefault="00063F1E">
      <w:pPr>
        <w:pStyle w:val="a0"/>
        <w:rPr>
          <w:rFonts w:hint="cs"/>
          <w:rtl/>
        </w:rPr>
      </w:pPr>
      <w:r>
        <w:rPr>
          <w:rFonts w:hint="cs"/>
          <w:rtl/>
        </w:rPr>
        <w:t xml:space="preserve">אבל מה שאני יכול לומר, אדוני היושב-ראש, חברי חברי הכנסת, באופן ספציפי לגבי האלימות בבתי-החולים, ראשית, אכן חבר הכנסת בניזרי בשעתו, בזמן ששימש </w:t>
      </w:r>
      <w:r>
        <w:rPr>
          <w:rFonts w:hint="cs"/>
          <w:rtl/>
        </w:rPr>
        <w:t xml:space="preserve">שר הבריאות, הקים ועדה והיא הגיעה למסקנות. חבר הכנסת בניזרי, אני לא הקמתי ועדה נוספת, כי אני לא מאמין בהקמת ועדות נוספות, אלא עשיתי דבר מאוד פשוט. הוועדה שאתה הקמת לפני כארבע שנים וחצי, הוחל ביישום המסקנות שלה, אבל לא השלימו את היישום. </w:t>
      </w:r>
    </w:p>
    <w:p w14:paraId="00B5F3B6" w14:textId="77777777" w:rsidR="00000000" w:rsidRDefault="00063F1E">
      <w:pPr>
        <w:pStyle w:val="a0"/>
        <w:rPr>
          <w:rFonts w:hint="cs"/>
          <w:rtl/>
        </w:rPr>
      </w:pPr>
    </w:p>
    <w:p w14:paraId="5F53374D" w14:textId="77777777" w:rsidR="00000000" w:rsidRDefault="00063F1E">
      <w:pPr>
        <w:pStyle w:val="a0"/>
        <w:rPr>
          <w:rFonts w:hint="cs"/>
          <w:rtl/>
        </w:rPr>
      </w:pPr>
      <w:r>
        <w:rPr>
          <w:rFonts w:hint="cs"/>
          <w:rtl/>
        </w:rPr>
        <w:t>במה מדובר? מדובר בכ</w:t>
      </w:r>
      <w:r>
        <w:rPr>
          <w:rFonts w:hint="cs"/>
          <w:rtl/>
        </w:rPr>
        <w:t>ך שבחדרי המיון בבתי-החולים הכלליים בארץ תתוגבר האבטחה, ויוספו ממדים של בקרה ושל שליטה בבתי-החולים שלנו. מדוע בחדרי המיון? כי עיקר מעשי האלימות ורוב מעשי האלימות - ואם נחשוב על כך, אני חושב שגם נבין מדוע - מתרחשים בחדרי המיון של בתי-החולים, כאשר אנשים מגיעי</w:t>
      </w:r>
      <w:r>
        <w:rPr>
          <w:rFonts w:hint="cs"/>
          <w:rtl/>
        </w:rPr>
        <w:t xml:space="preserve">ם עם אדם. לעתים האיש שוכב שעות מספר בחדר המיון, ואנשים נמצאים במתח רב לגבי גורלו של אותו אדם. הרופאים והצוות הרפואי שם עובדים תחת לחץ גדול מאוד. עיקר החיכוך והמתח שנוצר בין משפחה לבין צוות רפואי אכן נוצר ברוב המקרים בחדרי המיון. </w:t>
      </w:r>
    </w:p>
    <w:p w14:paraId="167D68EE" w14:textId="77777777" w:rsidR="00000000" w:rsidRDefault="00063F1E">
      <w:pPr>
        <w:pStyle w:val="a0"/>
        <w:rPr>
          <w:rFonts w:hint="cs"/>
          <w:rtl/>
        </w:rPr>
      </w:pPr>
    </w:p>
    <w:p w14:paraId="642F3D3D" w14:textId="77777777" w:rsidR="00000000" w:rsidRDefault="00063F1E">
      <w:pPr>
        <w:pStyle w:val="a0"/>
        <w:rPr>
          <w:rFonts w:hint="cs"/>
          <w:rtl/>
        </w:rPr>
      </w:pPr>
      <w:r>
        <w:rPr>
          <w:rFonts w:hint="cs"/>
          <w:rtl/>
        </w:rPr>
        <w:t>בוועדה שהקים מי שהיה שר ה</w:t>
      </w:r>
      <w:r>
        <w:rPr>
          <w:rFonts w:hint="cs"/>
          <w:rtl/>
        </w:rPr>
        <w:t>בריאות, חבר הכנסת בניזרי – ועדה שמסקנותיה אומצו - עלתה הצעה להגביר את האבטחה ואת השמירה בחדרי המיון בבתי-החולים. בחלק מבתי-החולים זה יושם, ובחלק מבתי-החולים זה לא יושם. בשורה התחתונה, לא הנחיתי להקים ועדה חדשה, אלא לעשות את הכול כדי לוודא שכל בתי-החולים במ</w:t>
      </w:r>
      <w:r>
        <w:rPr>
          <w:rFonts w:hint="cs"/>
          <w:rtl/>
        </w:rPr>
        <w:t xml:space="preserve">דינת ישראל אכן יישמו את המלצות הוועדה מלפני ארבע שנים. </w:t>
      </w:r>
    </w:p>
    <w:p w14:paraId="034D31A5" w14:textId="77777777" w:rsidR="00000000" w:rsidRDefault="00063F1E">
      <w:pPr>
        <w:pStyle w:val="a0"/>
        <w:rPr>
          <w:rFonts w:hint="cs"/>
          <w:rtl/>
        </w:rPr>
      </w:pPr>
    </w:p>
    <w:p w14:paraId="43762A4F" w14:textId="77777777" w:rsidR="00000000" w:rsidRDefault="00063F1E">
      <w:pPr>
        <w:pStyle w:val="a0"/>
        <w:rPr>
          <w:rFonts w:hint="cs"/>
          <w:rtl/>
        </w:rPr>
      </w:pPr>
      <w:r>
        <w:rPr>
          <w:rFonts w:hint="cs"/>
          <w:rtl/>
        </w:rPr>
        <w:t>עם זאת, חייבים לרשום כאן הערת הסתייגות, והסיבה לכך פשוטה מאוד: לא רק שאי-אפשר לשים שוטר ליד כל רופא וכל אחות – וכל אדם שעיניו בראשו מבין שזה לא יכול להיות הפתרון - גם במקרה שעליו אנחנו מדברים, שבעקבו</w:t>
      </w:r>
      <w:r>
        <w:rPr>
          <w:rFonts w:hint="cs"/>
          <w:rtl/>
        </w:rPr>
        <w:t>תיו נדרשנו היום לדיון, המקרה של ד"ר דורון צאלי, שאני מכיר באופן אישי - נפגשתי אתו לפני כחצי שנה, והוא אכן מהרופאים הטובים שיש במערכת הבריאות שלנו. הרופא הזה עבד בבית-חולים גריאטרי פרטי בתל-אביב. גם אם כל ההמלצות של דוח הוועדה שקמה בתקופתו של שר הבריאות לשע</w:t>
      </w:r>
      <w:r>
        <w:rPr>
          <w:rFonts w:hint="cs"/>
          <w:rtl/>
        </w:rPr>
        <w:t>בר בניזרי היו מיושמות באופן מלא, זה לא היה מונע את המקרה הזה בשום צורה. כך שאנחנו לא יכולים לעשות לעצמנו חיים קלים, ולומר: אם המלצות ועדה אחת היו מיושמות אז, מעשה האלימות האחרון הזה לא היה קורה. לצערי הרב, הוא היה עלול להתרחש, כי ההמלצות האלה לא היו פותרות</w:t>
      </w:r>
      <w:r>
        <w:rPr>
          <w:rFonts w:hint="cs"/>
          <w:rtl/>
        </w:rPr>
        <w:t xml:space="preserve"> אותו ולא היו מביאות לפתרון העניין. למרות זאת, צריך ליישם כמובן את המלצות הוועדה האמורה במלואן. </w:t>
      </w:r>
    </w:p>
    <w:p w14:paraId="2741E85A" w14:textId="77777777" w:rsidR="00000000" w:rsidRDefault="00063F1E">
      <w:pPr>
        <w:pStyle w:val="a0"/>
        <w:rPr>
          <w:rFonts w:hint="cs"/>
          <w:rtl/>
        </w:rPr>
      </w:pPr>
    </w:p>
    <w:p w14:paraId="267B9266" w14:textId="77777777" w:rsidR="00000000" w:rsidRDefault="00063F1E">
      <w:pPr>
        <w:pStyle w:val="a0"/>
        <w:rPr>
          <w:rFonts w:hint="cs"/>
          <w:rtl/>
        </w:rPr>
      </w:pPr>
      <w:r>
        <w:rPr>
          <w:rFonts w:hint="cs"/>
          <w:rtl/>
        </w:rPr>
        <w:t>חבר הכנסת יהלום, אני לא יכול לתת התחייבות לכך שאני מסכים לכל מלה בהצעת החוק שלך, וזאת מהסיבה הפשוטה שטרם קראתי אותה. אבל ביחס לתפיסה שאומרת שצריך ליצור במסגרת</w:t>
      </w:r>
      <w:r>
        <w:rPr>
          <w:rFonts w:hint="cs"/>
          <w:rtl/>
        </w:rPr>
        <w:t xml:space="preserve"> החקיקה שלנו מסגרת ספציפית של התייחסות לאלימות כלפי רופאים ואנשי צוות רפואי </w:t>
      </w:r>
      <w:r>
        <w:rPr>
          <w:rtl/>
        </w:rPr>
        <w:t>–</w:t>
      </w:r>
      <w:r>
        <w:rPr>
          <w:rFonts w:hint="cs"/>
          <w:rtl/>
        </w:rPr>
        <w:t xml:space="preserve"> אני בעד. הודעתי בשבוע שעבר שהנחיתי את אנשי הלשכה המשפטית במשרד הבריאות לקדם מול משרד המשפטים תיקון לחוק העונשין, שיתייחס באופן ספציפי לאלימות כלפי רופאים ואנשי צוות רפואי. כפי שא</w:t>
      </w:r>
      <w:r>
        <w:rPr>
          <w:rFonts w:hint="cs"/>
          <w:rtl/>
        </w:rPr>
        <w:t>מר לך חבר הכנסת כבל - - -</w:t>
      </w:r>
    </w:p>
    <w:p w14:paraId="6DAC1464" w14:textId="77777777" w:rsidR="00000000" w:rsidRDefault="00063F1E">
      <w:pPr>
        <w:pStyle w:val="a0"/>
        <w:rPr>
          <w:rFonts w:hint="cs"/>
          <w:rtl/>
        </w:rPr>
      </w:pPr>
    </w:p>
    <w:p w14:paraId="7D972926" w14:textId="77777777" w:rsidR="00000000" w:rsidRDefault="00063F1E">
      <w:pPr>
        <w:pStyle w:val="af0"/>
        <w:rPr>
          <w:rtl/>
        </w:rPr>
      </w:pPr>
      <w:r>
        <w:rPr>
          <w:rFonts w:hint="eastAsia"/>
          <w:rtl/>
        </w:rPr>
        <w:t>אליעזר</w:t>
      </w:r>
      <w:r>
        <w:rPr>
          <w:rtl/>
        </w:rPr>
        <w:t xml:space="preserve"> כהן (האיחוד הלאומי - ישראל ביתנו):</w:t>
      </w:r>
    </w:p>
    <w:p w14:paraId="2B129B81" w14:textId="77777777" w:rsidR="00000000" w:rsidRDefault="00063F1E">
      <w:pPr>
        <w:pStyle w:val="a0"/>
        <w:rPr>
          <w:rFonts w:hint="cs"/>
          <w:rtl/>
        </w:rPr>
      </w:pPr>
    </w:p>
    <w:p w14:paraId="03E471B8" w14:textId="77777777" w:rsidR="00000000" w:rsidRDefault="00063F1E">
      <w:pPr>
        <w:pStyle w:val="a0"/>
        <w:rPr>
          <w:rFonts w:hint="cs"/>
          <w:rtl/>
        </w:rPr>
      </w:pPr>
      <w:r>
        <w:rPr>
          <w:rFonts w:hint="cs"/>
          <w:rtl/>
        </w:rPr>
        <w:t>- - - הכי חשוב הוא החמרה בעונשים.</w:t>
      </w:r>
    </w:p>
    <w:p w14:paraId="6DEB48C1" w14:textId="77777777" w:rsidR="00000000" w:rsidRDefault="00063F1E">
      <w:pPr>
        <w:pStyle w:val="a0"/>
        <w:rPr>
          <w:rFonts w:hint="cs"/>
          <w:rtl/>
        </w:rPr>
      </w:pPr>
    </w:p>
    <w:p w14:paraId="7652F4B1" w14:textId="77777777" w:rsidR="00000000" w:rsidRDefault="00063F1E">
      <w:pPr>
        <w:pStyle w:val="-"/>
        <w:rPr>
          <w:rFonts w:hint="cs"/>
          <w:rtl/>
        </w:rPr>
      </w:pPr>
      <w:bookmarkStart w:id="64" w:name="FS000000473T15_12_2004_11_54_28"/>
      <w:bookmarkEnd w:id="64"/>
      <w:r>
        <w:rPr>
          <w:rFonts w:hint="eastAsia"/>
          <w:rtl/>
        </w:rPr>
        <w:t>שר</w:t>
      </w:r>
      <w:r>
        <w:rPr>
          <w:rtl/>
        </w:rPr>
        <w:t xml:space="preserve"> הבריאות דני נוה:</w:t>
      </w:r>
    </w:p>
    <w:p w14:paraId="67822FBF" w14:textId="77777777" w:rsidR="00000000" w:rsidRDefault="00063F1E">
      <w:pPr>
        <w:pStyle w:val="-"/>
        <w:rPr>
          <w:rFonts w:hint="cs"/>
          <w:rtl/>
        </w:rPr>
      </w:pPr>
    </w:p>
    <w:p w14:paraId="086E9F90" w14:textId="77777777" w:rsidR="00000000" w:rsidRDefault="00063F1E">
      <w:pPr>
        <w:pStyle w:val="a0"/>
        <w:rPr>
          <w:rFonts w:hint="cs"/>
          <w:rtl/>
        </w:rPr>
      </w:pPr>
    </w:p>
    <w:p w14:paraId="16EBFD61" w14:textId="77777777" w:rsidR="00000000" w:rsidRDefault="00063F1E">
      <w:pPr>
        <w:pStyle w:val="a0"/>
        <w:rPr>
          <w:rFonts w:hint="cs"/>
          <w:rtl/>
        </w:rPr>
      </w:pPr>
      <w:r>
        <w:rPr>
          <w:rFonts w:hint="cs"/>
          <w:rtl/>
        </w:rPr>
        <w:t xml:space="preserve">על כך בדיוק אני מדבר, חבר הכנסת כהן. </w:t>
      </w:r>
    </w:p>
    <w:p w14:paraId="76643033" w14:textId="77777777" w:rsidR="00000000" w:rsidRDefault="00063F1E">
      <w:pPr>
        <w:pStyle w:val="a0"/>
        <w:rPr>
          <w:rFonts w:hint="cs"/>
          <w:rtl/>
        </w:rPr>
      </w:pPr>
    </w:p>
    <w:p w14:paraId="7C9A1D0B" w14:textId="77777777" w:rsidR="00000000" w:rsidRDefault="00063F1E">
      <w:pPr>
        <w:pStyle w:val="af1"/>
        <w:rPr>
          <w:rtl/>
        </w:rPr>
      </w:pPr>
      <w:r>
        <w:rPr>
          <w:rtl/>
        </w:rPr>
        <w:t>היו"ר ראובן ריבלין:</w:t>
      </w:r>
    </w:p>
    <w:p w14:paraId="3F592D67" w14:textId="77777777" w:rsidR="00000000" w:rsidRDefault="00063F1E">
      <w:pPr>
        <w:pStyle w:val="a0"/>
        <w:rPr>
          <w:rtl/>
        </w:rPr>
      </w:pPr>
    </w:p>
    <w:p w14:paraId="5B2F8C60" w14:textId="77777777" w:rsidR="00000000" w:rsidRDefault="00063F1E">
      <w:pPr>
        <w:pStyle w:val="a0"/>
        <w:rPr>
          <w:rFonts w:hint="cs"/>
          <w:rtl/>
        </w:rPr>
      </w:pPr>
      <w:r>
        <w:rPr>
          <w:rFonts w:hint="cs"/>
          <w:rtl/>
        </w:rPr>
        <w:t>חבר הכנסת בר-און דיבר על כך כאן.</w:t>
      </w:r>
    </w:p>
    <w:p w14:paraId="4A293569" w14:textId="77777777" w:rsidR="00000000" w:rsidRDefault="00063F1E">
      <w:pPr>
        <w:pStyle w:val="a0"/>
        <w:rPr>
          <w:rFonts w:hint="cs"/>
          <w:rtl/>
        </w:rPr>
      </w:pPr>
    </w:p>
    <w:p w14:paraId="29F2E49F" w14:textId="77777777" w:rsidR="00000000" w:rsidRDefault="00063F1E">
      <w:pPr>
        <w:pStyle w:val="-"/>
        <w:rPr>
          <w:rtl/>
        </w:rPr>
      </w:pPr>
      <w:bookmarkStart w:id="65" w:name="FS000000473T15_12_2004_11_54_52"/>
      <w:bookmarkStart w:id="66" w:name="FS000000473T15_12_2004_11_54_55C"/>
      <w:bookmarkEnd w:id="65"/>
      <w:bookmarkEnd w:id="66"/>
      <w:r>
        <w:rPr>
          <w:rtl/>
        </w:rPr>
        <w:t>שר הבריאות דני נוה:</w:t>
      </w:r>
    </w:p>
    <w:p w14:paraId="66397BAE" w14:textId="77777777" w:rsidR="00000000" w:rsidRDefault="00063F1E">
      <w:pPr>
        <w:pStyle w:val="a0"/>
        <w:rPr>
          <w:rtl/>
        </w:rPr>
      </w:pPr>
    </w:p>
    <w:p w14:paraId="464AACD5" w14:textId="77777777" w:rsidR="00000000" w:rsidRDefault="00063F1E">
      <w:pPr>
        <w:pStyle w:val="a0"/>
        <w:rPr>
          <w:rFonts w:hint="cs"/>
          <w:rtl/>
        </w:rPr>
      </w:pPr>
      <w:r>
        <w:rPr>
          <w:rFonts w:hint="cs"/>
          <w:rtl/>
        </w:rPr>
        <w:t>אף שיש כאן שאל</w:t>
      </w:r>
      <w:r>
        <w:rPr>
          <w:rFonts w:hint="cs"/>
          <w:rtl/>
        </w:rPr>
        <w:t xml:space="preserve">ה נורמטיבית. הרי יכול לבוא מישהו ולשאול מדוע הענישה כלפי מי שתוקף עובדת סוציאלית, שעובדת בלשכת רווחה בעיר כלשהי, ועומדת גם היא מול קהל ולפעמים יש מצבי מתח וכן הלאה, תהיה קלה יותר מהענישה כלפי מי שתוקף רופא בבית-חולים. השאלה לגיטימית, ואי-אפשר להתעלם ממנה. </w:t>
      </w:r>
      <w:r>
        <w:rPr>
          <w:rFonts w:hint="cs"/>
          <w:rtl/>
        </w:rPr>
        <w:t>עם זאת, אני חושב שצריך ליצור מסגרת ספציפית, שתגדיר כתקיפה בנסיבות מחמירות עם הענישה המתאימה למעשים של אלימות כלפי רופאים וכלפי אנשי צוות רפואי. אני לפחות מנסה לקדם חקיקה בנושא הזה מול משרד המשפטים. לגבי חקיקה פרטית - באופן עקרוני אני תומך בה, כמובן בהסתייג</w:t>
      </w:r>
      <w:r>
        <w:rPr>
          <w:rFonts w:hint="cs"/>
          <w:rtl/>
        </w:rPr>
        <w:t xml:space="preserve">ות, כי לא ראיתי את הצעות החקיקה עצמן ואת הפירוט שלהן. </w:t>
      </w:r>
    </w:p>
    <w:p w14:paraId="39D5536D" w14:textId="77777777" w:rsidR="00000000" w:rsidRDefault="00063F1E">
      <w:pPr>
        <w:pStyle w:val="a0"/>
        <w:rPr>
          <w:rFonts w:hint="cs"/>
          <w:rtl/>
        </w:rPr>
      </w:pPr>
    </w:p>
    <w:p w14:paraId="47EE5397" w14:textId="77777777" w:rsidR="00000000" w:rsidRDefault="00063F1E">
      <w:pPr>
        <w:pStyle w:val="a0"/>
        <w:rPr>
          <w:rFonts w:hint="cs"/>
          <w:rtl/>
        </w:rPr>
      </w:pPr>
      <w:r>
        <w:rPr>
          <w:rFonts w:hint="cs"/>
          <w:rtl/>
        </w:rPr>
        <w:t xml:space="preserve">עם זאת, ההתייחסות למעשי האלימות חייבת להיות כמובן התייחסות מערכתית כוללת של כולנו </w:t>
      </w:r>
      <w:r>
        <w:rPr>
          <w:rtl/>
        </w:rPr>
        <w:t>–</w:t>
      </w:r>
      <w:r>
        <w:rPr>
          <w:rFonts w:hint="cs"/>
          <w:rtl/>
        </w:rPr>
        <w:t xml:space="preserve"> הממשלה, הכנסת – של כל הגורמים וכל המערכות; גם בתחום החינוך, גם בתחום התחבורה, גם בתחום הספורט וגם בתחום הבריאות. כול</w:t>
      </w:r>
      <w:r>
        <w:rPr>
          <w:rFonts w:hint="cs"/>
          <w:rtl/>
        </w:rPr>
        <w:t>נו חייבים להילחם בתופעות האלה. אנחנו מציינים, ובצדק, מספר רב כל כך של פעמים - בחסותך, אדוני היושב-ראש - את מעשי האלימות במשפחה ואת מעשי האלימות כלפי הנשים בישראל, שגם הם דורשים טיפול מערכתי באופן מיוחד. בסך הכול, אני חושב שגם האלימות במערכת הבריאות היא חלק</w:t>
      </w:r>
      <w:r>
        <w:rPr>
          <w:rFonts w:hint="cs"/>
          <w:rtl/>
        </w:rPr>
        <w:t xml:space="preserve"> מהמערכה הזאת, שאותה אנחנו חייבים לנהל בכל התחומים ובכל החזיתות. </w:t>
      </w:r>
    </w:p>
    <w:p w14:paraId="1D099D47" w14:textId="77777777" w:rsidR="00000000" w:rsidRDefault="00063F1E">
      <w:pPr>
        <w:pStyle w:val="a0"/>
        <w:rPr>
          <w:rFonts w:hint="cs"/>
          <w:rtl/>
        </w:rPr>
      </w:pPr>
    </w:p>
    <w:p w14:paraId="14E362F8" w14:textId="77777777" w:rsidR="00000000" w:rsidRDefault="00063F1E">
      <w:pPr>
        <w:pStyle w:val="a0"/>
        <w:rPr>
          <w:rFonts w:hint="cs"/>
          <w:rtl/>
        </w:rPr>
      </w:pPr>
      <w:r>
        <w:rPr>
          <w:rFonts w:hint="cs"/>
          <w:rtl/>
        </w:rPr>
        <w:t xml:space="preserve">אדוני היושב-ראש, אשר להצעה הזאת, אני מסכים כמובן שהנושא הזה יועבר לדיון בוועדה של הכנסת, אם ועדת הבריאות של הכנסת או כל ועדה אחרת שהחברים ירצו. </w:t>
      </w:r>
    </w:p>
    <w:p w14:paraId="72588414" w14:textId="77777777" w:rsidR="00000000" w:rsidRDefault="00063F1E">
      <w:pPr>
        <w:pStyle w:val="a0"/>
        <w:rPr>
          <w:rFonts w:hint="cs"/>
          <w:rtl/>
        </w:rPr>
      </w:pPr>
    </w:p>
    <w:p w14:paraId="48CFF81D" w14:textId="77777777" w:rsidR="00000000" w:rsidRDefault="00063F1E">
      <w:pPr>
        <w:pStyle w:val="af1"/>
        <w:rPr>
          <w:rtl/>
        </w:rPr>
      </w:pPr>
      <w:r>
        <w:rPr>
          <w:rtl/>
        </w:rPr>
        <w:t>היו"ר ראובן ריבלין:</w:t>
      </w:r>
    </w:p>
    <w:p w14:paraId="6D6E4C52" w14:textId="77777777" w:rsidR="00000000" w:rsidRDefault="00063F1E">
      <w:pPr>
        <w:pStyle w:val="a0"/>
        <w:rPr>
          <w:rtl/>
        </w:rPr>
      </w:pPr>
    </w:p>
    <w:p w14:paraId="3B72D32F" w14:textId="77777777" w:rsidR="00000000" w:rsidRDefault="00063F1E">
      <w:pPr>
        <w:pStyle w:val="a0"/>
        <w:rPr>
          <w:rFonts w:hint="cs"/>
          <w:rtl/>
        </w:rPr>
      </w:pPr>
      <w:r>
        <w:rPr>
          <w:rFonts w:hint="cs"/>
          <w:rtl/>
        </w:rPr>
        <w:t>זו יכולה להיות ועדת הב</w:t>
      </w:r>
      <w:r>
        <w:rPr>
          <w:rFonts w:hint="cs"/>
          <w:rtl/>
        </w:rPr>
        <w:t>ריאות. מי עוסק גם בסל הבריאות בעניין - - -?</w:t>
      </w:r>
    </w:p>
    <w:p w14:paraId="3F1C9368" w14:textId="77777777" w:rsidR="00000000" w:rsidRDefault="00063F1E">
      <w:pPr>
        <w:pStyle w:val="a0"/>
        <w:rPr>
          <w:rFonts w:hint="cs"/>
          <w:rtl/>
        </w:rPr>
      </w:pPr>
    </w:p>
    <w:p w14:paraId="464FD4BF" w14:textId="77777777" w:rsidR="00000000" w:rsidRDefault="00063F1E">
      <w:pPr>
        <w:pStyle w:val="af0"/>
        <w:rPr>
          <w:rtl/>
        </w:rPr>
      </w:pPr>
      <w:r>
        <w:rPr>
          <w:rFonts w:hint="eastAsia"/>
          <w:rtl/>
        </w:rPr>
        <w:t>אבשלום</w:t>
      </w:r>
      <w:r>
        <w:rPr>
          <w:rtl/>
        </w:rPr>
        <w:t xml:space="preserve"> וילן (יחד):</w:t>
      </w:r>
    </w:p>
    <w:p w14:paraId="7FA186AA" w14:textId="77777777" w:rsidR="00000000" w:rsidRDefault="00063F1E">
      <w:pPr>
        <w:pStyle w:val="a0"/>
        <w:rPr>
          <w:rFonts w:hint="cs"/>
          <w:rtl/>
        </w:rPr>
      </w:pPr>
    </w:p>
    <w:p w14:paraId="72B81B72" w14:textId="77777777" w:rsidR="00000000" w:rsidRDefault="00063F1E">
      <w:pPr>
        <w:pStyle w:val="a0"/>
        <w:rPr>
          <w:rFonts w:hint="cs"/>
          <w:rtl/>
        </w:rPr>
      </w:pPr>
      <w:r>
        <w:rPr>
          <w:rFonts w:hint="cs"/>
          <w:rtl/>
        </w:rPr>
        <w:t xml:space="preserve">ועדת העבודה, הרווחה והבריאות. </w:t>
      </w:r>
    </w:p>
    <w:p w14:paraId="1C01CFA4" w14:textId="77777777" w:rsidR="00000000" w:rsidRDefault="00063F1E">
      <w:pPr>
        <w:pStyle w:val="a0"/>
        <w:rPr>
          <w:rFonts w:hint="cs"/>
          <w:rtl/>
        </w:rPr>
      </w:pPr>
    </w:p>
    <w:p w14:paraId="0C87775C" w14:textId="77777777" w:rsidR="00000000" w:rsidRDefault="00063F1E">
      <w:pPr>
        <w:pStyle w:val="-"/>
        <w:rPr>
          <w:rtl/>
        </w:rPr>
      </w:pPr>
      <w:bookmarkStart w:id="67" w:name="FS000000473T15_12_2004_13_01_50"/>
      <w:bookmarkEnd w:id="67"/>
      <w:r>
        <w:rPr>
          <w:rtl/>
        </w:rPr>
        <w:t>שר הבריאות דני נוה:</w:t>
      </w:r>
    </w:p>
    <w:p w14:paraId="43FAC16A" w14:textId="77777777" w:rsidR="00000000" w:rsidRDefault="00063F1E">
      <w:pPr>
        <w:pStyle w:val="a0"/>
        <w:rPr>
          <w:rtl/>
        </w:rPr>
      </w:pPr>
    </w:p>
    <w:p w14:paraId="05DAD3CE" w14:textId="77777777" w:rsidR="00000000" w:rsidRDefault="00063F1E">
      <w:pPr>
        <w:pStyle w:val="a0"/>
        <w:rPr>
          <w:rFonts w:hint="cs"/>
          <w:rtl/>
        </w:rPr>
      </w:pPr>
      <w:r>
        <w:rPr>
          <w:rFonts w:hint="cs"/>
          <w:rtl/>
        </w:rPr>
        <w:t xml:space="preserve">ועדת העבודה, הרווחה והבריאות היא בהחלט ועדה מתאימה לעניין הזה, לדעתי. </w:t>
      </w:r>
    </w:p>
    <w:p w14:paraId="36FC4693" w14:textId="77777777" w:rsidR="00000000" w:rsidRDefault="00063F1E">
      <w:pPr>
        <w:pStyle w:val="a0"/>
        <w:rPr>
          <w:rFonts w:hint="cs"/>
          <w:rtl/>
        </w:rPr>
      </w:pPr>
    </w:p>
    <w:p w14:paraId="072C4CD9" w14:textId="77777777" w:rsidR="00000000" w:rsidRDefault="00063F1E">
      <w:pPr>
        <w:pStyle w:val="af1"/>
        <w:rPr>
          <w:rtl/>
        </w:rPr>
      </w:pPr>
      <w:r>
        <w:rPr>
          <w:rtl/>
        </w:rPr>
        <w:t>היו"ר ראובן ריבלין:</w:t>
      </w:r>
    </w:p>
    <w:p w14:paraId="498CD355" w14:textId="77777777" w:rsidR="00000000" w:rsidRDefault="00063F1E">
      <w:pPr>
        <w:pStyle w:val="a0"/>
        <w:rPr>
          <w:rtl/>
        </w:rPr>
      </w:pPr>
    </w:p>
    <w:p w14:paraId="3A944E0E" w14:textId="77777777" w:rsidR="00000000" w:rsidRDefault="00063F1E">
      <w:pPr>
        <w:pStyle w:val="a0"/>
        <w:rPr>
          <w:rFonts w:hint="cs"/>
          <w:rtl/>
        </w:rPr>
      </w:pPr>
      <w:r>
        <w:rPr>
          <w:rFonts w:hint="cs"/>
          <w:rtl/>
        </w:rPr>
        <w:t>חשבתי שוועדת הכספים פעם - - -</w:t>
      </w:r>
    </w:p>
    <w:p w14:paraId="66833152" w14:textId="77777777" w:rsidR="00000000" w:rsidRDefault="00063F1E">
      <w:pPr>
        <w:pStyle w:val="a0"/>
        <w:rPr>
          <w:rFonts w:hint="cs"/>
          <w:rtl/>
        </w:rPr>
      </w:pPr>
    </w:p>
    <w:p w14:paraId="52080682" w14:textId="77777777" w:rsidR="00000000" w:rsidRDefault="00063F1E">
      <w:pPr>
        <w:pStyle w:val="a2"/>
        <w:rPr>
          <w:rFonts w:hint="cs"/>
          <w:rtl/>
        </w:rPr>
      </w:pPr>
      <w:bookmarkStart w:id="68" w:name="_Toc100465735"/>
      <w:r>
        <w:rPr>
          <w:rFonts w:hint="cs"/>
          <w:rtl/>
        </w:rPr>
        <w:t>הצעות לסדר-היו</w:t>
      </w:r>
      <w:r>
        <w:rPr>
          <w:rFonts w:hint="cs"/>
          <w:rtl/>
        </w:rPr>
        <w:t>ם</w:t>
      </w:r>
      <w:bookmarkEnd w:id="68"/>
    </w:p>
    <w:p w14:paraId="18EE7C66" w14:textId="77777777" w:rsidR="00000000" w:rsidRDefault="00063F1E">
      <w:pPr>
        <w:pStyle w:val="a2"/>
        <w:rPr>
          <w:rFonts w:hint="cs"/>
          <w:rtl/>
        </w:rPr>
      </w:pPr>
      <w:bookmarkStart w:id="69" w:name="_Toc100465736"/>
      <w:r>
        <w:rPr>
          <w:rtl/>
        </w:rPr>
        <w:t>תפקוד חסר של מכוני הרדיותרפיה</w:t>
      </w:r>
      <w:r>
        <w:rPr>
          <w:rFonts w:hint="cs"/>
          <w:rtl/>
        </w:rPr>
        <w:t xml:space="preserve">; </w:t>
      </w:r>
      <w:r>
        <w:rPr>
          <w:rtl/>
        </w:rPr>
        <w:t>שחיקת סל הבריאות</w:t>
      </w:r>
      <w:bookmarkEnd w:id="69"/>
      <w:r>
        <w:rPr>
          <w:rtl/>
        </w:rPr>
        <w:t xml:space="preserve"> </w:t>
      </w:r>
    </w:p>
    <w:p w14:paraId="1027205C" w14:textId="77777777" w:rsidR="00000000" w:rsidRDefault="00063F1E">
      <w:pPr>
        <w:pStyle w:val="a0"/>
        <w:rPr>
          <w:rFonts w:hint="cs"/>
          <w:rtl/>
        </w:rPr>
      </w:pPr>
      <w:r>
        <w:rPr>
          <w:rtl/>
        </w:rPr>
        <w:t>["דברי הכנסת", חוברת זו, עמ'</w:t>
      </w:r>
      <w:r>
        <w:rPr>
          <w:rFonts w:hint="cs"/>
          <w:rtl/>
        </w:rPr>
        <w:t xml:space="preserve">  ועמ'  .</w:t>
      </w:r>
      <w:r>
        <w:rPr>
          <w:rtl/>
        </w:rPr>
        <w:t>]</w:t>
      </w:r>
    </w:p>
    <w:p w14:paraId="481131F4" w14:textId="77777777" w:rsidR="00000000" w:rsidRDefault="00063F1E">
      <w:pPr>
        <w:pStyle w:val="a0"/>
        <w:rPr>
          <w:rFonts w:hint="cs"/>
          <w:rtl/>
        </w:rPr>
      </w:pPr>
      <w:r>
        <w:rPr>
          <w:rFonts w:hint="cs"/>
          <w:rtl/>
        </w:rPr>
        <w:t xml:space="preserve"> </w:t>
      </w:r>
    </w:p>
    <w:p w14:paraId="56B630E3" w14:textId="77777777" w:rsidR="00000000" w:rsidRDefault="00063F1E">
      <w:pPr>
        <w:pStyle w:val="-0"/>
        <w:rPr>
          <w:rFonts w:hint="cs"/>
          <w:rtl/>
        </w:rPr>
      </w:pPr>
      <w:bookmarkStart w:id="70" w:name="CS84823FI0084823T15_12_2004_13_04_57"/>
      <w:bookmarkEnd w:id="70"/>
    </w:p>
    <w:p w14:paraId="267E46BD" w14:textId="77777777" w:rsidR="00000000" w:rsidRDefault="00063F1E">
      <w:pPr>
        <w:pStyle w:val="af1"/>
        <w:rPr>
          <w:rtl/>
        </w:rPr>
      </w:pPr>
      <w:r>
        <w:rPr>
          <w:rFonts w:hint="eastAsia"/>
          <w:rtl/>
        </w:rPr>
        <w:t>היו</w:t>
      </w:r>
      <w:r>
        <w:rPr>
          <w:rtl/>
        </w:rPr>
        <w:t>"ר ראובן ריבלין:</w:t>
      </w:r>
    </w:p>
    <w:p w14:paraId="556C8512" w14:textId="77777777" w:rsidR="00000000" w:rsidRDefault="00063F1E">
      <w:pPr>
        <w:pStyle w:val="-0"/>
        <w:rPr>
          <w:rFonts w:hint="cs"/>
          <w:rtl/>
        </w:rPr>
      </w:pPr>
    </w:p>
    <w:p w14:paraId="3F39D729" w14:textId="77777777" w:rsidR="00000000" w:rsidRDefault="00063F1E">
      <w:pPr>
        <w:pStyle w:val="a0"/>
        <w:rPr>
          <w:rFonts w:hint="cs"/>
          <w:rtl/>
        </w:rPr>
      </w:pPr>
      <w:r>
        <w:rPr>
          <w:rFonts w:hint="cs"/>
          <w:rtl/>
        </w:rPr>
        <w:t xml:space="preserve">אדוני ישיב עכשיו גם על ההצעות לסדר-היום בנושא שחיקת סל הבריאות ובנושא תפקוד חסר של מכוני הרדיותרפיה. </w:t>
      </w:r>
    </w:p>
    <w:p w14:paraId="29000EA5" w14:textId="77777777" w:rsidR="00000000" w:rsidRDefault="00063F1E">
      <w:pPr>
        <w:pStyle w:val="a0"/>
        <w:rPr>
          <w:rFonts w:hint="cs"/>
          <w:rtl/>
        </w:rPr>
      </w:pPr>
    </w:p>
    <w:p w14:paraId="023EA61D" w14:textId="77777777" w:rsidR="00000000" w:rsidRDefault="00063F1E">
      <w:pPr>
        <w:pStyle w:val="-"/>
        <w:rPr>
          <w:rtl/>
        </w:rPr>
      </w:pPr>
      <w:bookmarkStart w:id="71" w:name="FS000000473T15_12_2004_11_56_56C"/>
      <w:bookmarkEnd w:id="71"/>
      <w:r>
        <w:rPr>
          <w:rtl/>
        </w:rPr>
        <w:t>שר הבריאות דני נוה:</w:t>
      </w:r>
    </w:p>
    <w:p w14:paraId="387755AA" w14:textId="77777777" w:rsidR="00000000" w:rsidRDefault="00063F1E">
      <w:pPr>
        <w:pStyle w:val="a0"/>
        <w:rPr>
          <w:rtl/>
        </w:rPr>
      </w:pPr>
    </w:p>
    <w:p w14:paraId="551E3E44" w14:textId="77777777" w:rsidR="00000000" w:rsidRDefault="00063F1E">
      <w:pPr>
        <w:pStyle w:val="a0"/>
        <w:rPr>
          <w:rFonts w:hint="cs"/>
          <w:rtl/>
        </w:rPr>
      </w:pPr>
      <w:r>
        <w:rPr>
          <w:rFonts w:hint="cs"/>
          <w:rtl/>
        </w:rPr>
        <w:t xml:space="preserve">ראשית, לגבי הצעתו </w:t>
      </w:r>
      <w:r>
        <w:rPr>
          <w:rFonts w:hint="cs"/>
          <w:rtl/>
        </w:rPr>
        <w:t>של חבר הכנסת יהלום בנושא הרדיותרפיה - אותם מכונים שעוסקים בטיפולי הקרנות לחולי סרטן, למי ששפר מזלו ולא יודע על מה אנחנו מדברים. בעניין הזה יש תוכנית רב-שנתית של 100 מיליון ש"ח, שגיבשנו במשרד הבריאות. בסיכום עם משרד האוצר אנחנו מתחילים ביישום התוכנית הזאת כ</w:t>
      </w:r>
      <w:r>
        <w:rPr>
          <w:rFonts w:hint="cs"/>
          <w:rtl/>
        </w:rPr>
        <w:t>בר עכשיו, בשנת 2005, ראשית בכל הקשור להכשרת כוח-אדם, כי חלק מהבעיה בנושא הזה הוא כוח-אדם שאיננו מיומן די הצורך בכל הנוגע לטיפול במאיצים הקוויים, במכשירים של טיפולי ההקרנה. כבר בשנת 2005 אנחנו ניגשים ליישומה של אותה תוכנית רב-שנתית. אני יודע שהנושא כבר נדון</w:t>
      </w:r>
      <w:r>
        <w:rPr>
          <w:rFonts w:hint="cs"/>
          <w:rtl/>
        </w:rPr>
        <w:t xml:space="preserve"> אצלך בוועדה, חבר הכנסת יהלום, ואין לי כל התנגדות לקיים על כך דיון נוסף בוועדה. </w:t>
      </w:r>
    </w:p>
    <w:p w14:paraId="04478994" w14:textId="77777777" w:rsidR="00000000" w:rsidRDefault="00063F1E">
      <w:pPr>
        <w:pStyle w:val="a0"/>
        <w:rPr>
          <w:rFonts w:hint="cs"/>
          <w:rtl/>
        </w:rPr>
      </w:pPr>
    </w:p>
    <w:p w14:paraId="4775A232" w14:textId="77777777" w:rsidR="00000000" w:rsidRDefault="00063F1E">
      <w:pPr>
        <w:pStyle w:val="a0"/>
        <w:rPr>
          <w:rFonts w:hint="cs"/>
          <w:rtl/>
        </w:rPr>
      </w:pPr>
      <w:r>
        <w:rPr>
          <w:rFonts w:hint="cs"/>
          <w:rtl/>
        </w:rPr>
        <w:t>בנוסף, פניתי למשרד האוצר בתחום האחר ששייך לעניין הזה, המחסור במאיצים קוויים, במכשירים. הגשתי בקשה להוספת שני מכשירים, האחד בבית-החולים "אסף הרופא" והאחד בבית-החולים "העמק" בע</w:t>
      </w:r>
      <w:r>
        <w:rPr>
          <w:rFonts w:hint="cs"/>
          <w:rtl/>
        </w:rPr>
        <w:t xml:space="preserve">פולה. לדעתי, יש צורך וחשיבות בפתיחתן של מחלקות שם, שיעסקו בטיפולי הקרנה לחולי סרטן. </w:t>
      </w:r>
    </w:p>
    <w:p w14:paraId="06DC312F" w14:textId="77777777" w:rsidR="00000000" w:rsidRDefault="00063F1E">
      <w:pPr>
        <w:pStyle w:val="a0"/>
        <w:rPr>
          <w:rFonts w:hint="cs"/>
          <w:rtl/>
        </w:rPr>
      </w:pPr>
    </w:p>
    <w:p w14:paraId="48578375" w14:textId="77777777" w:rsidR="00000000" w:rsidRDefault="00063F1E">
      <w:pPr>
        <w:pStyle w:val="a0"/>
        <w:rPr>
          <w:rFonts w:hint="cs"/>
          <w:rtl/>
        </w:rPr>
      </w:pPr>
      <w:r>
        <w:rPr>
          <w:rFonts w:hint="cs"/>
          <w:rtl/>
        </w:rPr>
        <w:t xml:space="preserve">אין לי התנגדות שגם הנושא הזה יועבר לדיון בוועדה של חבר הכנסת יהלום, ועדת העבודה, הרווחה והבריאות של הכנסת. </w:t>
      </w:r>
    </w:p>
    <w:p w14:paraId="605AFFDC" w14:textId="77777777" w:rsidR="00000000" w:rsidRDefault="00063F1E">
      <w:pPr>
        <w:pStyle w:val="a0"/>
        <w:rPr>
          <w:rFonts w:hint="cs"/>
          <w:rtl/>
        </w:rPr>
      </w:pPr>
    </w:p>
    <w:p w14:paraId="1E168B64" w14:textId="77777777" w:rsidR="00000000" w:rsidRDefault="00063F1E">
      <w:pPr>
        <w:pStyle w:val="a0"/>
        <w:rPr>
          <w:rFonts w:hint="cs"/>
          <w:rtl/>
        </w:rPr>
      </w:pPr>
      <w:r>
        <w:rPr>
          <w:rFonts w:hint="cs"/>
          <w:rtl/>
        </w:rPr>
        <w:t>אשר לנושא הסל - לא אפתח כאן דיון בנושא הסל. כבר עסקנו בו רבות</w:t>
      </w:r>
      <w:r>
        <w:rPr>
          <w:rFonts w:hint="cs"/>
          <w:rtl/>
        </w:rPr>
        <w:t xml:space="preserve">. </w:t>
      </w:r>
    </w:p>
    <w:p w14:paraId="61EE4774" w14:textId="77777777" w:rsidR="00000000" w:rsidRDefault="00063F1E">
      <w:pPr>
        <w:pStyle w:val="a0"/>
        <w:rPr>
          <w:rFonts w:hint="cs"/>
          <w:rtl/>
        </w:rPr>
      </w:pPr>
    </w:p>
    <w:p w14:paraId="0D381BF7" w14:textId="77777777" w:rsidR="00000000" w:rsidRDefault="00063F1E">
      <w:pPr>
        <w:pStyle w:val="af1"/>
        <w:rPr>
          <w:rtl/>
        </w:rPr>
      </w:pPr>
      <w:r>
        <w:rPr>
          <w:rtl/>
        </w:rPr>
        <w:t>היו"ר ראובן ריבלין:</w:t>
      </w:r>
    </w:p>
    <w:p w14:paraId="3C9578A5" w14:textId="77777777" w:rsidR="00000000" w:rsidRDefault="00063F1E">
      <w:pPr>
        <w:pStyle w:val="a0"/>
        <w:rPr>
          <w:rtl/>
        </w:rPr>
      </w:pPr>
    </w:p>
    <w:p w14:paraId="4D422855" w14:textId="77777777" w:rsidR="00000000" w:rsidRDefault="00063F1E">
      <w:pPr>
        <w:pStyle w:val="a0"/>
        <w:rPr>
          <w:rFonts w:hint="cs"/>
          <w:rtl/>
        </w:rPr>
      </w:pPr>
      <w:r>
        <w:rPr>
          <w:rFonts w:hint="cs"/>
          <w:rtl/>
        </w:rPr>
        <w:t xml:space="preserve">נושא שחיקת סל הבריאות הוא הצעה לסדר-היום שהוגשה על-ידי חבר הכנסת חיים אורון, הנמצא באולם. </w:t>
      </w:r>
    </w:p>
    <w:p w14:paraId="7E122F46" w14:textId="77777777" w:rsidR="00000000" w:rsidRDefault="00063F1E">
      <w:pPr>
        <w:pStyle w:val="a0"/>
        <w:rPr>
          <w:rFonts w:hint="cs"/>
          <w:rtl/>
        </w:rPr>
      </w:pPr>
    </w:p>
    <w:p w14:paraId="1AAC8DF0" w14:textId="77777777" w:rsidR="00000000" w:rsidRDefault="00063F1E">
      <w:pPr>
        <w:pStyle w:val="-"/>
        <w:rPr>
          <w:rtl/>
        </w:rPr>
      </w:pPr>
      <w:bookmarkStart w:id="72" w:name="FS000000473T15_12_2004_11_58_15C"/>
      <w:bookmarkEnd w:id="72"/>
      <w:r>
        <w:rPr>
          <w:rtl/>
        </w:rPr>
        <w:t>שר הבריאות דני נוה:</w:t>
      </w:r>
    </w:p>
    <w:p w14:paraId="68CDED40" w14:textId="77777777" w:rsidR="00000000" w:rsidRDefault="00063F1E">
      <w:pPr>
        <w:pStyle w:val="a0"/>
        <w:rPr>
          <w:rtl/>
        </w:rPr>
      </w:pPr>
    </w:p>
    <w:p w14:paraId="3F13B1E0" w14:textId="77777777" w:rsidR="00000000" w:rsidRDefault="00063F1E">
      <w:pPr>
        <w:pStyle w:val="a0"/>
        <w:rPr>
          <w:rFonts w:hint="cs"/>
          <w:rtl/>
        </w:rPr>
      </w:pPr>
      <w:r>
        <w:rPr>
          <w:rFonts w:hint="cs"/>
          <w:rtl/>
        </w:rPr>
        <w:t>אני יכול לומר בשורה התחתונה: ראשית, כפי שחבר הכנסת אורון יודע, אני בוודאי נמנה עם אלו שתומכים ביצירת מנגנון קבוע של עד</w:t>
      </w:r>
      <w:r>
        <w:rPr>
          <w:rFonts w:hint="cs"/>
          <w:rtl/>
        </w:rPr>
        <w:t xml:space="preserve">כון בחוק לתוספת טכנולוגיות חדשות לסל. זאת כדי שלא נצטרך לחזור מדי שנה על הריטואל של המאבקים הציבוריים בנושא הזה. </w:t>
      </w:r>
    </w:p>
    <w:p w14:paraId="719BC15A" w14:textId="77777777" w:rsidR="00000000" w:rsidRDefault="00063F1E">
      <w:pPr>
        <w:pStyle w:val="a0"/>
        <w:rPr>
          <w:rFonts w:hint="cs"/>
          <w:rtl/>
        </w:rPr>
      </w:pPr>
    </w:p>
    <w:p w14:paraId="7F5597DF" w14:textId="77777777" w:rsidR="00000000" w:rsidRDefault="00063F1E">
      <w:pPr>
        <w:pStyle w:val="a0"/>
        <w:rPr>
          <w:rFonts w:hint="cs"/>
          <w:rtl/>
        </w:rPr>
      </w:pPr>
      <w:r>
        <w:rPr>
          <w:rFonts w:hint="cs"/>
          <w:rtl/>
        </w:rPr>
        <w:t>אומנם, בניגוד לאפס שקלים שמצאתי בתוספת טכנולוגיות לסל כשנכנסתי לתפקידי - פשוט אפס - בשנת 2005 נעמוד על 120 מיליון ש"ח למטרה הזאת; בהשוואה לאו</w:t>
      </w:r>
      <w:r>
        <w:rPr>
          <w:rFonts w:hint="cs"/>
          <w:rtl/>
        </w:rPr>
        <w:t xml:space="preserve">תו אפס שמצאתי. עם זאת, הצרכים עדיין רבים מאוד. לכן אני אברך כמובן על כל תוספת שתינתן, אם וכאשר היא תינתן, לטובת סל הבריאות שלנו. הצרכים רבים מאוד, למרות התוספת שבוודאי לא מכסה את כלל הצרכים. </w:t>
      </w:r>
    </w:p>
    <w:p w14:paraId="11B041B9" w14:textId="77777777" w:rsidR="00000000" w:rsidRDefault="00063F1E">
      <w:pPr>
        <w:pStyle w:val="a0"/>
        <w:rPr>
          <w:rFonts w:hint="cs"/>
          <w:rtl/>
        </w:rPr>
      </w:pPr>
    </w:p>
    <w:p w14:paraId="31D6057D" w14:textId="77777777" w:rsidR="00000000" w:rsidRDefault="00063F1E">
      <w:pPr>
        <w:pStyle w:val="a0"/>
        <w:rPr>
          <w:rFonts w:hint="cs"/>
          <w:rtl/>
        </w:rPr>
      </w:pPr>
      <w:r>
        <w:rPr>
          <w:rFonts w:hint="cs"/>
          <w:rtl/>
        </w:rPr>
        <w:t>אני יודע שוועדת העבודה, הרווחה והבריאות עוסקת בזאת; רק אתמול הי</w:t>
      </w:r>
      <w:r>
        <w:rPr>
          <w:rFonts w:hint="cs"/>
          <w:rtl/>
        </w:rPr>
        <w:t xml:space="preserve">א עסקה בזאת. אני יודע שוועדת הכספים עוסקת בזאת. אם כן, אדוני היושב-ראש, אני לא יודע איזו ועדה היא המתאימה ביותר, כי הנושא הזה בוודאי נמצא בדיונים בוועדת הכספים - - </w:t>
      </w:r>
    </w:p>
    <w:p w14:paraId="7A9D577C" w14:textId="77777777" w:rsidR="00000000" w:rsidRDefault="00063F1E">
      <w:pPr>
        <w:pStyle w:val="a0"/>
        <w:rPr>
          <w:rFonts w:hint="cs"/>
          <w:rtl/>
        </w:rPr>
      </w:pPr>
    </w:p>
    <w:p w14:paraId="01323067" w14:textId="77777777" w:rsidR="00000000" w:rsidRDefault="00063F1E">
      <w:pPr>
        <w:pStyle w:val="af1"/>
        <w:rPr>
          <w:rtl/>
        </w:rPr>
      </w:pPr>
      <w:r>
        <w:rPr>
          <w:rtl/>
        </w:rPr>
        <w:t>היו"ר ראובן ריבלין:</w:t>
      </w:r>
    </w:p>
    <w:p w14:paraId="7D7798BC" w14:textId="77777777" w:rsidR="00000000" w:rsidRDefault="00063F1E">
      <w:pPr>
        <w:pStyle w:val="a0"/>
        <w:rPr>
          <w:rtl/>
        </w:rPr>
      </w:pPr>
    </w:p>
    <w:p w14:paraId="702B62C6" w14:textId="77777777" w:rsidR="00000000" w:rsidRDefault="00063F1E">
      <w:pPr>
        <w:pStyle w:val="a0"/>
        <w:rPr>
          <w:rFonts w:hint="cs"/>
          <w:rtl/>
        </w:rPr>
      </w:pPr>
      <w:r>
        <w:rPr>
          <w:rFonts w:hint="cs"/>
          <w:rtl/>
        </w:rPr>
        <w:t>תשאל את חבר הכנסת אורון.</w:t>
      </w:r>
    </w:p>
    <w:p w14:paraId="4B7942AF" w14:textId="77777777" w:rsidR="00000000" w:rsidRDefault="00063F1E">
      <w:pPr>
        <w:pStyle w:val="a0"/>
        <w:rPr>
          <w:rFonts w:hint="cs"/>
          <w:rtl/>
        </w:rPr>
      </w:pPr>
    </w:p>
    <w:p w14:paraId="06001E0D" w14:textId="77777777" w:rsidR="00000000" w:rsidRDefault="00063F1E">
      <w:pPr>
        <w:pStyle w:val="-"/>
        <w:rPr>
          <w:rtl/>
        </w:rPr>
      </w:pPr>
      <w:bookmarkStart w:id="73" w:name="FS000000473T15_12_2004_11_59_05C"/>
      <w:bookmarkEnd w:id="73"/>
      <w:r>
        <w:rPr>
          <w:rtl/>
        </w:rPr>
        <w:t>שר הבריאות דני נוה:</w:t>
      </w:r>
    </w:p>
    <w:p w14:paraId="4D8D9078" w14:textId="77777777" w:rsidR="00000000" w:rsidRDefault="00063F1E">
      <w:pPr>
        <w:pStyle w:val="a0"/>
        <w:rPr>
          <w:rtl/>
        </w:rPr>
      </w:pPr>
    </w:p>
    <w:p w14:paraId="4AEC2AD4" w14:textId="77777777" w:rsidR="00000000" w:rsidRDefault="00063F1E">
      <w:pPr>
        <w:pStyle w:val="a0"/>
        <w:rPr>
          <w:rFonts w:hint="cs"/>
          <w:rtl/>
        </w:rPr>
      </w:pPr>
      <w:r>
        <w:rPr>
          <w:rFonts w:hint="cs"/>
          <w:rtl/>
        </w:rPr>
        <w:t>- - ואני חושב שהוא יהי</w:t>
      </w:r>
      <w:r>
        <w:rPr>
          <w:rFonts w:hint="cs"/>
          <w:rtl/>
        </w:rPr>
        <w:t xml:space="preserve">ה אחד הנושאים שוועדת הכספים תעסוק בו בדיוני התקציב. </w:t>
      </w:r>
    </w:p>
    <w:p w14:paraId="6133DBAF" w14:textId="77777777" w:rsidR="00000000" w:rsidRDefault="00063F1E">
      <w:pPr>
        <w:pStyle w:val="a0"/>
        <w:rPr>
          <w:rFonts w:hint="cs"/>
          <w:rtl/>
        </w:rPr>
      </w:pPr>
    </w:p>
    <w:p w14:paraId="1D7FAC28" w14:textId="77777777" w:rsidR="00000000" w:rsidRDefault="00063F1E">
      <w:pPr>
        <w:pStyle w:val="af1"/>
        <w:rPr>
          <w:rtl/>
        </w:rPr>
      </w:pPr>
      <w:r>
        <w:rPr>
          <w:rtl/>
        </w:rPr>
        <w:t>היו"ר ראובן ריבלין:</w:t>
      </w:r>
    </w:p>
    <w:p w14:paraId="45FC3D5E" w14:textId="77777777" w:rsidR="00000000" w:rsidRDefault="00063F1E">
      <w:pPr>
        <w:pStyle w:val="a0"/>
        <w:rPr>
          <w:rtl/>
        </w:rPr>
      </w:pPr>
    </w:p>
    <w:p w14:paraId="78CB19E2" w14:textId="77777777" w:rsidR="00000000" w:rsidRDefault="00063F1E">
      <w:pPr>
        <w:pStyle w:val="a0"/>
        <w:rPr>
          <w:rFonts w:hint="cs"/>
          <w:rtl/>
        </w:rPr>
      </w:pPr>
      <w:r>
        <w:rPr>
          <w:rFonts w:hint="cs"/>
          <w:rtl/>
        </w:rPr>
        <w:t>אדוני מסכים שזה יהיה באחת משתי הוועדות האלה.</w:t>
      </w:r>
    </w:p>
    <w:p w14:paraId="22ACF208" w14:textId="77777777" w:rsidR="00000000" w:rsidRDefault="00063F1E">
      <w:pPr>
        <w:pStyle w:val="a0"/>
        <w:rPr>
          <w:rFonts w:hint="cs"/>
          <w:rtl/>
        </w:rPr>
      </w:pPr>
    </w:p>
    <w:p w14:paraId="5FCDEB5B" w14:textId="77777777" w:rsidR="00000000" w:rsidRDefault="00063F1E">
      <w:pPr>
        <w:pStyle w:val="-"/>
        <w:rPr>
          <w:rtl/>
        </w:rPr>
      </w:pPr>
      <w:bookmarkStart w:id="74" w:name="FS000000473T15_12_2004_13_15_05C"/>
      <w:bookmarkEnd w:id="74"/>
      <w:r>
        <w:rPr>
          <w:rFonts w:hint="eastAsia"/>
          <w:rtl/>
        </w:rPr>
        <w:t>שר</w:t>
      </w:r>
      <w:r>
        <w:rPr>
          <w:rtl/>
        </w:rPr>
        <w:t xml:space="preserve"> הבריאות דני נוה:</w:t>
      </w:r>
    </w:p>
    <w:p w14:paraId="79CAE2B6" w14:textId="77777777" w:rsidR="00000000" w:rsidRDefault="00063F1E">
      <w:pPr>
        <w:pStyle w:val="a0"/>
        <w:rPr>
          <w:rFonts w:hint="eastAsia"/>
          <w:rtl/>
        </w:rPr>
      </w:pPr>
    </w:p>
    <w:p w14:paraId="77686C74" w14:textId="77777777" w:rsidR="00000000" w:rsidRDefault="00063F1E">
      <w:pPr>
        <w:pStyle w:val="a0"/>
        <w:rPr>
          <w:rFonts w:hint="cs"/>
          <w:rtl/>
        </w:rPr>
      </w:pPr>
      <w:r>
        <w:rPr>
          <w:rFonts w:hint="cs"/>
          <w:rtl/>
        </w:rPr>
        <w:t>בהחלט.</w:t>
      </w:r>
    </w:p>
    <w:p w14:paraId="7C15A695" w14:textId="77777777" w:rsidR="00000000" w:rsidRDefault="00063F1E">
      <w:pPr>
        <w:pStyle w:val="a0"/>
        <w:rPr>
          <w:rFonts w:hint="cs"/>
          <w:rtl/>
        </w:rPr>
      </w:pPr>
    </w:p>
    <w:p w14:paraId="65A4997D" w14:textId="77777777" w:rsidR="00000000" w:rsidRDefault="00063F1E">
      <w:pPr>
        <w:pStyle w:val="af1"/>
        <w:rPr>
          <w:rtl/>
        </w:rPr>
      </w:pPr>
      <w:r>
        <w:rPr>
          <w:rFonts w:hint="eastAsia"/>
          <w:rtl/>
        </w:rPr>
        <w:t>היו</w:t>
      </w:r>
      <w:r>
        <w:rPr>
          <w:rtl/>
        </w:rPr>
        <w:t>"ר ראובן ריבלין:</w:t>
      </w:r>
    </w:p>
    <w:p w14:paraId="76A137E2" w14:textId="77777777" w:rsidR="00000000" w:rsidRDefault="00063F1E">
      <w:pPr>
        <w:pStyle w:val="a0"/>
        <w:rPr>
          <w:rFonts w:hint="eastAsia"/>
          <w:rtl/>
        </w:rPr>
      </w:pPr>
    </w:p>
    <w:p w14:paraId="21E9D363" w14:textId="77777777" w:rsidR="00000000" w:rsidRDefault="00063F1E">
      <w:pPr>
        <w:pStyle w:val="a0"/>
        <w:rPr>
          <w:rFonts w:hint="cs"/>
          <w:rtl/>
        </w:rPr>
      </w:pPr>
      <w:r>
        <w:rPr>
          <w:rFonts w:hint="cs"/>
          <w:rtl/>
        </w:rPr>
        <w:t xml:space="preserve">אני מאוד מודה לשר הבריאות. </w:t>
      </w:r>
    </w:p>
    <w:p w14:paraId="225F413A" w14:textId="77777777" w:rsidR="00000000" w:rsidRDefault="00063F1E">
      <w:pPr>
        <w:pStyle w:val="a0"/>
        <w:rPr>
          <w:rFonts w:hint="cs"/>
          <w:rtl/>
        </w:rPr>
      </w:pPr>
    </w:p>
    <w:p w14:paraId="3B5613C1" w14:textId="77777777" w:rsidR="00000000" w:rsidRDefault="00063F1E">
      <w:pPr>
        <w:pStyle w:val="a0"/>
        <w:rPr>
          <w:rFonts w:hint="cs"/>
          <w:rtl/>
        </w:rPr>
      </w:pPr>
    </w:p>
    <w:p w14:paraId="7040AA1A" w14:textId="77777777" w:rsidR="00000000" w:rsidRDefault="00063F1E">
      <w:pPr>
        <w:pStyle w:val="a2"/>
        <w:rPr>
          <w:rFonts w:hint="cs"/>
          <w:rtl/>
        </w:rPr>
      </w:pPr>
      <w:bookmarkStart w:id="75" w:name="_Toc100465737"/>
      <w:r>
        <w:rPr>
          <w:rtl/>
        </w:rPr>
        <w:t>הצע</w:t>
      </w:r>
      <w:r>
        <w:rPr>
          <w:rFonts w:hint="cs"/>
          <w:rtl/>
        </w:rPr>
        <w:t>ות</w:t>
      </w:r>
      <w:r>
        <w:rPr>
          <w:rtl/>
        </w:rPr>
        <w:t xml:space="preserve"> לסדר-היום</w:t>
      </w:r>
      <w:bookmarkEnd w:id="75"/>
      <w:r>
        <w:rPr>
          <w:rtl/>
        </w:rPr>
        <w:t xml:space="preserve"> </w:t>
      </w:r>
    </w:p>
    <w:p w14:paraId="7BCAA339" w14:textId="77777777" w:rsidR="00000000" w:rsidRDefault="00063F1E">
      <w:pPr>
        <w:pStyle w:val="a2"/>
        <w:rPr>
          <w:rtl/>
        </w:rPr>
      </w:pPr>
      <w:bookmarkStart w:id="76" w:name="_Toc100465738"/>
      <w:r>
        <w:rPr>
          <w:rtl/>
        </w:rPr>
        <w:t xml:space="preserve">שביתת הרופאים בשל גילויי האלימות כלפי </w:t>
      </w:r>
      <w:r>
        <w:rPr>
          <w:rtl/>
        </w:rPr>
        <w:t>רופאים</w:t>
      </w:r>
      <w:bookmarkEnd w:id="76"/>
      <w:r>
        <w:rPr>
          <w:rtl/>
        </w:rPr>
        <w:t xml:space="preserve"> </w:t>
      </w:r>
    </w:p>
    <w:p w14:paraId="27E4C49C" w14:textId="77777777" w:rsidR="00000000" w:rsidRDefault="00063F1E">
      <w:pPr>
        <w:pStyle w:val="a0"/>
        <w:rPr>
          <w:rFonts w:hint="cs"/>
          <w:highlight w:val="yellow"/>
          <w:rtl/>
        </w:rPr>
      </w:pPr>
    </w:p>
    <w:p w14:paraId="0E5754BD" w14:textId="77777777" w:rsidR="00000000" w:rsidRDefault="00063F1E">
      <w:pPr>
        <w:pStyle w:val="af1"/>
        <w:rPr>
          <w:rtl/>
        </w:rPr>
      </w:pPr>
      <w:r>
        <w:rPr>
          <w:rFonts w:hint="eastAsia"/>
          <w:rtl/>
        </w:rPr>
        <w:t>היו</w:t>
      </w:r>
      <w:r>
        <w:rPr>
          <w:rtl/>
        </w:rPr>
        <w:t>"ר ראובן ריבלין:</w:t>
      </w:r>
    </w:p>
    <w:p w14:paraId="475A95C0" w14:textId="77777777" w:rsidR="00000000" w:rsidRDefault="00063F1E">
      <w:pPr>
        <w:pStyle w:val="a0"/>
        <w:rPr>
          <w:rFonts w:hint="cs"/>
          <w:rtl/>
        </w:rPr>
      </w:pPr>
    </w:p>
    <w:p w14:paraId="792FBE57" w14:textId="77777777" w:rsidR="00000000" w:rsidRDefault="00063F1E">
      <w:pPr>
        <w:pStyle w:val="a0"/>
        <w:rPr>
          <w:rFonts w:hint="cs"/>
          <w:rtl/>
        </w:rPr>
      </w:pPr>
      <w:r>
        <w:rPr>
          <w:rFonts w:hint="cs"/>
          <w:rtl/>
        </w:rPr>
        <w:t xml:space="preserve">רבותי, חברי הכנסת, ראשית, אני עובר להצעה הראשונה: שביתת הרופאים בשל גילויי האלימות כלפי רופאים. חבר הכנסת בר-און - אינו נוכח, אבל הוא בוודאי מסכים. חבר הכנסת אחמד טיבי - אדוני מסכים להעביר לוועדה? תודה. איתן כבל, אדוני מסכים? </w:t>
      </w:r>
      <w:r>
        <w:rPr>
          <w:rFonts w:hint="cs"/>
          <w:rtl/>
        </w:rPr>
        <w:t xml:space="preserve">תודה רבה. אבשלום וילן מסכים? תודה. חבר הכנסת בניזרי מסכים? תודה. שאול יהלום מסכים? תודה. דוד טל מסכים? תודה רבה. חבר הכנסת צבי הנדל - אינו נוכח באולם. חברת הכנסת פולישוק מסכימה. אני מאוד מודה לכולם. </w:t>
      </w:r>
    </w:p>
    <w:p w14:paraId="37A5F668" w14:textId="77777777" w:rsidR="00000000" w:rsidRDefault="00063F1E">
      <w:pPr>
        <w:pStyle w:val="a0"/>
        <w:rPr>
          <w:rFonts w:hint="cs"/>
          <w:rtl/>
        </w:rPr>
      </w:pPr>
    </w:p>
    <w:p w14:paraId="74EAD5B6" w14:textId="77777777" w:rsidR="00000000" w:rsidRDefault="00063F1E">
      <w:pPr>
        <w:pStyle w:val="a0"/>
        <w:rPr>
          <w:rFonts w:hint="cs"/>
          <w:rtl/>
        </w:rPr>
      </w:pPr>
      <w:r>
        <w:rPr>
          <w:rFonts w:hint="cs"/>
          <w:rtl/>
        </w:rPr>
        <w:t xml:space="preserve">לכן יש לנו שתי הצעות נוספות: חבר הכנסת ברכה וחבר הכנסת </w:t>
      </w:r>
      <w:r>
        <w:rPr>
          <w:rFonts w:hint="cs"/>
          <w:rtl/>
        </w:rPr>
        <w:t>דהאמשה. חבר הכנסת ברכה ראשון. בבקשה, אדוני.</w:t>
      </w:r>
    </w:p>
    <w:p w14:paraId="70159077" w14:textId="77777777" w:rsidR="00000000" w:rsidRDefault="00063F1E">
      <w:pPr>
        <w:pStyle w:val="a0"/>
        <w:rPr>
          <w:rFonts w:hint="cs"/>
          <w:rtl/>
        </w:rPr>
      </w:pPr>
    </w:p>
    <w:p w14:paraId="06540E0F" w14:textId="77777777" w:rsidR="00000000" w:rsidRDefault="00063F1E">
      <w:pPr>
        <w:pStyle w:val="a"/>
        <w:rPr>
          <w:rtl/>
        </w:rPr>
      </w:pPr>
      <w:bookmarkStart w:id="77" w:name="FS000000540T15_12_2004_13_17_56"/>
      <w:bookmarkStart w:id="78" w:name="_Toc100465739"/>
      <w:bookmarkEnd w:id="77"/>
      <w:r>
        <w:rPr>
          <w:rFonts w:hint="eastAsia"/>
          <w:rtl/>
        </w:rPr>
        <w:t>מוחמד</w:t>
      </w:r>
      <w:r>
        <w:rPr>
          <w:rtl/>
        </w:rPr>
        <w:t xml:space="preserve"> ברכה (חד"ש-תע"ל):</w:t>
      </w:r>
      <w:bookmarkEnd w:id="78"/>
    </w:p>
    <w:p w14:paraId="61AC0D6B" w14:textId="77777777" w:rsidR="00000000" w:rsidRDefault="00063F1E">
      <w:pPr>
        <w:pStyle w:val="a0"/>
        <w:rPr>
          <w:rFonts w:hint="cs"/>
          <w:rtl/>
        </w:rPr>
      </w:pPr>
    </w:p>
    <w:p w14:paraId="208BB603" w14:textId="77777777" w:rsidR="00000000" w:rsidRDefault="00063F1E">
      <w:pPr>
        <w:pStyle w:val="a0"/>
        <w:rPr>
          <w:rFonts w:hint="cs"/>
          <w:rtl/>
        </w:rPr>
      </w:pPr>
      <w:r>
        <w:rPr>
          <w:rFonts w:hint="cs"/>
          <w:rtl/>
        </w:rPr>
        <w:t>אדוני היושב-ראש, רבותי חברי הכנסת, אין ספק שצריך לטפל בתופעה החמורה של אלימות בבתי-חולים נגד רופאים, גם באמצעים חינוכיים וגם באמצעי הרתעה. אבל השאלה הזאת תוסיף להדהד: למה יש עלייה באלימו</w:t>
      </w:r>
      <w:r>
        <w:rPr>
          <w:rFonts w:hint="cs"/>
          <w:rtl/>
        </w:rPr>
        <w:t>ת גם במגרשי הספורט, גם בתחבורה וגם בבתי-הספר? אני חושב שיש מקום לטיפול משולב בכל התופעה הזאת של האלימות. יש לה מקורות ויש לה שורשים. אני לא רוצה להפוך עכשיו את הנושא הזה לנגחנות ולהתנגחות, אבל המגמה - כביכול ככל שאתה אלים יותר אתה משיג יותר - היא תופעה שנמ</w:t>
      </w:r>
      <w:r>
        <w:rPr>
          <w:rFonts w:hint="cs"/>
          <w:rtl/>
        </w:rPr>
        <w:t xml:space="preserve">צאת גם בחלונות הגבוהים של השלטון, ובתפיסה שמנחה את השלטון, ובכך צריך לטפל. תודה רבה, אדוני. </w:t>
      </w:r>
    </w:p>
    <w:p w14:paraId="2AD25966" w14:textId="77777777" w:rsidR="00000000" w:rsidRDefault="00063F1E">
      <w:pPr>
        <w:pStyle w:val="a0"/>
        <w:rPr>
          <w:rFonts w:hint="cs"/>
          <w:rtl/>
        </w:rPr>
      </w:pPr>
    </w:p>
    <w:p w14:paraId="62BC5C65" w14:textId="77777777" w:rsidR="00000000" w:rsidRDefault="00063F1E">
      <w:pPr>
        <w:pStyle w:val="af1"/>
        <w:rPr>
          <w:rtl/>
        </w:rPr>
      </w:pPr>
      <w:r>
        <w:rPr>
          <w:rFonts w:hint="eastAsia"/>
          <w:rtl/>
        </w:rPr>
        <w:t>היו</w:t>
      </w:r>
      <w:r>
        <w:rPr>
          <w:rtl/>
        </w:rPr>
        <w:t>"ר ראובן ריבלין:</w:t>
      </w:r>
    </w:p>
    <w:p w14:paraId="6F316D53" w14:textId="77777777" w:rsidR="00000000" w:rsidRDefault="00063F1E">
      <w:pPr>
        <w:pStyle w:val="a0"/>
        <w:rPr>
          <w:rFonts w:hint="eastAsia"/>
          <w:rtl/>
        </w:rPr>
      </w:pPr>
    </w:p>
    <w:p w14:paraId="563BF2CD" w14:textId="77777777" w:rsidR="00000000" w:rsidRDefault="00063F1E">
      <w:pPr>
        <w:pStyle w:val="a0"/>
        <w:rPr>
          <w:rFonts w:hint="cs"/>
          <w:rtl/>
        </w:rPr>
      </w:pPr>
      <w:r>
        <w:rPr>
          <w:rFonts w:hint="cs"/>
          <w:rtl/>
        </w:rPr>
        <w:t xml:space="preserve">תודה רבה. חבר הכנסת דהאמשה, ואחריו - חבר הכנסת בשארה. </w:t>
      </w:r>
    </w:p>
    <w:p w14:paraId="54DE80CE" w14:textId="77777777" w:rsidR="00000000" w:rsidRDefault="00063F1E">
      <w:pPr>
        <w:pStyle w:val="a0"/>
        <w:rPr>
          <w:rFonts w:hint="cs"/>
          <w:rtl/>
        </w:rPr>
      </w:pPr>
    </w:p>
    <w:p w14:paraId="770052F9" w14:textId="77777777" w:rsidR="00000000" w:rsidRDefault="00063F1E">
      <w:pPr>
        <w:pStyle w:val="a"/>
        <w:rPr>
          <w:rtl/>
        </w:rPr>
      </w:pPr>
      <w:bookmarkStart w:id="79" w:name="FS000000550T15_12_2004_13_21_05"/>
      <w:bookmarkStart w:id="80" w:name="_Toc100465740"/>
      <w:bookmarkEnd w:id="79"/>
      <w:r>
        <w:rPr>
          <w:rFonts w:hint="eastAsia"/>
          <w:rtl/>
        </w:rPr>
        <w:t>עבד</w:t>
      </w:r>
      <w:r>
        <w:rPr>
          <w:rtl/>
        </w:rPr>
        <w:t>-אלמאלכ דהאמשה (רע"ם):</w:t>
      </w:r>
      <w:bookmarkEnd w:id="80"/>
    </w:p>
    <w:p w14:paraId="627C0920" w14:textId="77777777" w:rsidR="00000000" w:rsidRDefault="00063F1E">
      <w:pPr>
        <w:pStyle w:val="a0"/>
        <w:rPr>
          <w:rFonts w:hint="eastAsia"/>
          <w:rtl/>
        </w:rPr>
      </w:pPr>
    </w:p>
    <w:p w14:paraId="4B76F567" w14:textId="77777777" w:rsidR="00000000" w:rsidRDefault="00063F1E">
      <w:pPr>
        <w:pStyle w:val="a0"/>
        <w:rPr>
          <w:rFonts w:hint="cs"/>
          <w:rtl/>
        </w:rPr>
      </w:pPr>
      <w:r>
        <w:rPr>
          <w:rFonts w:hint="cs"/>
          <w:rtl/>
        </w:rPr>
        <w:t>כבוד היושב-ראש, נכבדי השר, חברי חברי הכנסת, אכן, האלימות מ</w:t>
      </w:r>
      <w:r>
        <w:rPr>
          <w:rFonts w:hint="cs"/>
          <w:rtl/>
        </w:rPr>
        <w:t>גונה באשר היא, והיא מגונה שבעתיים כאשר היא מופנית נגד רופאים. היא מגונה פי-אלף כאשר היא מופנית נגד אזרחים. האלימות הרסה הבוקר, היום לפני 08:00, שלושה בתים בדיר-אל-אסד. אין אלימות גדולה יותר מהריסת ביתו של אדם. באחד הבתים היה לבעל-הבית ביד צו בית-משפט להקפי</w:t>
      </w:r>
      <w:r>
        <w:rPr>
          <w:rFonts w:hint="cs"/>
          <w:rtl/>
        </w:rPr>
        <w:t xml:space="preserve">א את צו ההריסה. אבל אנשי האלימות, שוטרים, בולדוזרים וכלים כבדים לא שעו לכך, ובכל זאת הרסו את הבית ושני בתים נוספים. אני חושב שחייבים לגנות את האלימות הזאת פי-אלף. הגיע הזמן שממשלות ישראל יתעשתו וישימו קץ לעוול הזה, שהורס בית של אדם בתוך המדינה, כשהוא אזרח </w:t>
      </w:r>
      <w:r>
        <w:rPr>
          <w:rFonts w:hint="cs"/>
          <w:rtl/>
        </w:rPr>
        <w:t xml:space="preserve">המדינה. 50 שנה אזרח המדינה, ובימים אלו במיוחד זה הרבה יותר כואב. תודה רבה. </w:t>
      </w:r>
    </w:p>
    <w:p w14:paraId="2DB15606" w14:textId="77777777" w:rsidR="00000000" w:rsidRDefault="00063F1E">
      <w:pPr>
        <w:pStyle w:val="a0"/>
        <w:rPr>
          <w:rFonts w:hint="cs"/>
          <w:rtl/>
        </w:rPr>
      </w:pPr>
    </w:p>
    <w:p w14:paraId="073DE359" w14:textId="77777777" w:rsidR="00000000" w:rsidRDefault="00063F1E">
      <w:pPr>
        <w:pStyle w:val="af1"/>
        <w:rPr>
          <w:rtl/>
        </w:rPr>
      </w:pPr>
      <w:r>
        <w:rPr>
          <w:rFonts w:hint="eastAsia"/>
          <w:rtl/>
        </w:rPr>
        <w:t>היו</w:t>
      </w:r>
      <w:r>
        <w:rPr>
          <w:rtl/>
        </w:rPr>
        <w:t>"ר ראובן ריבלין:</w:t>
      </w:r>
    </w:p>
    <w:p w14:paraId="6C478587" w14:textId="77777777" w:rsidR="00000000" w:rsidRDefault="00063F1E">
      <w:pPr>
        <w:pStyle w:val="a0"/>
        <w:rPr>
          <w:rFonts w:hint="cs"/>
          <w:rtl/>
        </w:rPr>
      </w:pPr>
    </w:p>
    <w:p w14:paraId="0EDA6EBA" w14:textId="77777777" w:rsidR="00000000" w:rsidRDefault="00063F1E">
      <w:pPr>
        <w:pStyle w:val="a0"/>
        <w:rPr>
          <w:rFonts w:hint="cs"/>
          <w:rtl/>
        </w:rPr>
      </w:pPr>
      <w:r>
        <w:rPr>
          <w:rFonts w:hint="cs"/>
          <w:rtl/>
        </w:rPr>
        <w:t>תודה רבה לחבר הכנסת עבד-אלמאלכ דהאמשה. חבר הכנסת בשארה מוותר.</w:t>
      </w:r>
    </w:p>
    <w:p w14:paraId="6CD69196" w14:textId="77777777" w:rsidR="00000000" w:rsidRDefault="00063F1E">
      <w:pPr>
        <w:pStyle w:val="a0"/>
        <w:rPr>
          <w:rFonts w:hint="cs"/>
          <w:rtl/>
        </w:rPr>
      </w:pPr>
    </w:p>
    <w:p w14:paraId="7E9C1449" w14:textId="77777777" w:rsidR="00000000" w:rsidRDefault="00063F1E">
      <w:pPr>
        <w:pStyle w:val="a0"/>
        <w:rPr>
          <w:rFonts w:hint="cs"/>
          <w:rtl/>
        </w:rPr>
      </w:pPr>
      <w:r>
        <w:rPr>
          <w:rFonts w:hint="cs"/>
          <w:rtl/>
        </w:rPr>
        <w:t>רבותי, חברי הכנסת, אנחנו עוברים להצבעה, הואיל וכולם הסכימו להעברה לוועדה. ובכן, מי שבעד הוא בעד</w:t>
      </w:r>
      <w:r>
        <w:rPr>
          <w:rFonts w:hint="cs"/>
          <w:rtl/>
        </w:rPr>
        <w:t xml:space="preserve"> ועדה, ומי שנגד הוא בעד להסיר. נא להצביע מי בעד, מי נגד. הצעת השר היא בעד. בבקשה.</w:t>
      </w:r>
    </w:p>
    <w:p w14:paraId="44C32AD5" w14:textId="77777777" w:rsidR="00000000" w:rsidRDefault="00063F1E">
      <w:pPr>
        <w:pStyle w:val="a0"/>
        <w:rPr>
          <w:rFonts w:hint="cs"/>
          <w:rtl/>
        </w:rPr>
      </w:pPr>
    </w:p>
    <w:p w14:paraId="0E4F0007" w14:textId="77777777" w:rsidR="00000000" w:rsidRDefault="00063F1E">
      <w:pPr>
        <w:pStyle w:val="ab"/>
        <w:bidi/>
        <w:rPr>
          <w:rFonts w:hint="cs"/>
          <w:rtl/>
        </w:rPr>
      </w:pPr>
      <w:r>
        <w:rPr>
          <w:rFonts w:hint="cs"/>
          <w:rtl/>
        </w:rPr>
        <w:t>הצבעה מס' 1</w:t>
      </w:r>
    </w:p>
    <w:p w14:paraId="07C0CD6F" w14:textId="77777777" w:rsidR="00000000" w:rsidRDefault="00063F1E">
      <w:pPr>
        <w:pStyle w:val="a0"/>
        <w:rPr>
          <w:rFonts w:hint="cs"/>
          <w:rtl/>
        </w:rPr>
      </w:pPr>
    </w:p>
    <w:p w14:paraId="0A95DA58"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22</w:t>
      </w:r>
    </w:p>
    <w:p w14:paraId="31E60C3B" w14:textId="77777777" w:rsidR="00000000" w:rsidRDefault="00063F1E">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16FF7FE"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1F89ACD5" w14:textId="77777777" w:rsidR="00000000" w:rsidRDefault="00063F1E">
      <w:pPr>
        <w:pStyle w:val="ad"/>
        <w:bidi/>
        <w:rPr>
          <w:rFonts w:hint="cs"/>
          <w:rtl/>
        </w:rPr>
      </w:pPr>
      <w:r>
        <w:rPr>
          <w:rFonts w:hint="cs"/>
          <w:rtl/>
        </w:rPr>
        <w:t>ההצעה להעביר את הנושא שהעלו חברי הכנסת אחמד טיבי, איתן כבל, אבשל</w:t>
      </w:r>
      <w:r>
        <w:rPr>
          <w:rFonts w:hint="cs"/>
          <w:rtl/>
        </w:rPr>
        <w:t>ום וילן, שלמה בניזרי, שאול יהלום, דוד טל ומל פולישוק-בלוך לוועדת העבודה, הרווחה והבריאות נתקבלה.</w:t>
      </w:r>
    </w:p>
    <w:p w14:paraId="7FB82DE2" w14:textId="77777777" w:rsidR="00000000" w:rsidRDefault="00063F1E">
      <w:pPr>
        <w:pStyle w:val="a0"/>
        <w:ind w:firstLine="0"/>
        <w:rPr>
          <w:rFonts w:hint="cs"/>
          <w:rtl/>
        </w:rPr>
      </w:pPr>
    </w:p>
    <w:p w14:paraId="57C53461" w14:textId="77777777" w:rsidR="00000000" w:rsidRDefault="00063F1E">
      <w:pPr>
        <w:pStyle w:val="af1"/>
        <w:rPr>
          <w:rtl/>
        </w:rPr>
      </w:pPr>
      <w:r>
        <w:rPr>
          <w:rFonts w:hint="eastAsia"/>
          <w:rtl/>
        </w:rPr>
        <w:t>היו</w:t>
      </w:r>
      <w:r>
        <w:rPr>
          <w:rtl/>
        </w:rPr>
        <w:t>"ר ראובן ריבלין:</w:t>
      </w:r>
    </w:p>
    <w:p w14:paraId="4377620D" w14:textId="77777777" w:rsidR="00000000" w:rsidRDefault="00063F1E">
      <w:pPr>
        <w:pStyle w:val="a0"/>
        <w:rPr>
          <w:rFonts w:hint="cs"/>
          <w:rtl/>
        </w:rPr>
      </w:pPr>
    </w:p>
    <w:p w14:paraId="55F96D61" w14:textId="77777777" w:rsidR="00000000" w:rsidRDefault="00063F1E">
      <w:pPr>
        <w:pStyle w:val="a0"/>
        <w:rPr>
          <w:rFonts w:hint="cs"/>
          <w:rtl/>
        </w:rPr>
      </w:pPr>
      <w:r>
        <w:rPr>
          <w:rFonts w:hint="cs"/>
          <w:rtl/>
        </w:rPr>
        <w:t>22 בעד, אין מתנגדים ואין נמנעים. אני קובע שההצעות לסדר-היום בנושא: שביתת הרופאים בשל גילויי האלימות כלפי רופאים, תועבר לדיון בוועדת העבוד</w:t>
      </w:r>
      <w:r>
        <w:rPr>
          <w:rFonts w:hint="cs"/>
          <w:rtl/>
        </w:rPr>
        <w:t>ה, הרווחה והבריאות של הכנסת.</w:t>
      </w:r>
    </w:p>
    <w:p w14:paraId="5CE60837" w14:textId="77777777" w:rsidR="00000000" w:rsidRDefault="00063F1E">
      <w:pPr>
        <w:pStyle w:val="a0"/>
        <w:ind w:firstLine="0"/>
        <w:rPr>
          <w:rFonts w:hint="cs"/>
          <w:rtl/>
        </w:rPr>
      </w:pPr>
    </w:p>
    <w:p w14:paraId="7FD607FC" w14:textId="77777777" w:rsidR="00000000" w:rsidRDefault="00063F1E">
      <w:pPr>
        <w:pStyle w:val="a2"/>
        <w:rPr>
          <w:rtl/>
        </w:rPr>
      </w:pPr>
    </w:p>
    <w:p w14:paraId="50FD3EDD" w14:textId="77777777" w:rsidR="00000000" w:rsidRDefault="00063F1E">
      <w:pPr>
        <w:pStyle w:val="a2"/>
        <w:rPr>
          <w:rFonts w:hint="cs"/>
          <w:rtl/>
        </w:rPr>
      </w:pPr>
      <w:bookmarkStart w:id="81" w:name="_Toc100465741"/>
      <w:r>
        <w:rPr>
          <w:rFonts w:hint="cs"/>
          <w:rtl/>
        </w:rPr>
        <w:t>הצעות לסדר-היום</w:t>
      </w:r>
      <w:bookmarkEnd w:id="81"/>
    </w:p>
    <w:p w14:paraId="1E6188EB" w14:textId="77777777" w:rsidR="00000000" w:rsidRDefault="00063F1E">
      <w:pPr>
        <w:pStyle w:val="a2"/>
        <w:rPr>
          <w:rFonts w:hint="cs"/>
          <w:rtl/>
        </w:rPr>
      </w:pPr>
      <w:bookmarkStart w:id="82" w:name="_Toc100465742"/>
      <w:r>
        <w:rPr>
          <w:rtl/>
        </w:rPr>
        <w:t>תפקוד חסר של מכוני הרדיותרפיה</w:t>
      </w:r>
      <w:r>
        <w:rPr>
          <w:rFonts w:hint="cs"/>
          <w:rtl/>
        </w:rPr>
        <w:t xml:space="preserve">; </w:t>
      </w:r>
      <w:r>
        <w:rPr>
          <w:rtl/>
        </w:rPr>
        <w:t>שחיקת סל הבריאות</w:t>
      </w:r>
      <w:bookmarkEnd w:id="82"/>
      <w:r>
        <w:rPr>
          <w:rtl/>
        </w:rPr>
        <w:t xml:space="preserve"> </w:t>
      </w:r>
    </w:p>
    <w:p w14:paraId="1ECE50AD" w14:textId="77777777" w:rsidR="00000000" w:rsidRDefault="00063F1E">
      <w:pPr>
        <w:pStyle w:val="a0"/>
        <w:rPr>
          <w:rFonts w:hint="cs"/>
          <w:rtl/>
        </w:rPr>
      </w:pPr>
    </w:p>
    <w:p w14:paraId="6BF9C441" w14:textId="77777777" w:rsidR="00000000" w:rsidRDefault="00063F1E">
      <w:pPr>
        <w:pStyle w:val="af1"/>
        <w:rPr>
          <w:rtl/>
        </w:rPr>
      </w:pPr>
      <w:r>
        <w:rPr>
          <w:rFonts w:hint="eastAsia"/>
          <w:rtl/>
        </w:rPr>
        <w:t>היו</w:t>
      </w:r>
      <w:r>
        <w:rPr>
          <w:rtl/>
        </w:rPr>
        <w:t>"ר ראובן ריבלין:</w:t>
      </w:r>
    </w:p>
    <w:p w14:paraId="67EACF6C" w14:textId="77777777" w:rsidR="00000000" w:rsidRDefault="00063F1E">
      <w:pPr>
        <w:pStyle w:val="a0"/>
        <w:rPr>
          <w:rFonts w:hint="cs"/>
          <w:rtl/>
        </w:rPr>
      </w:pPr>
    </w:p>
    <w:p w14:paraId="36244BF6" w14:textId="77777777" w:rsidR="00000000" w:rsidRDefault="00063F1E">
      <w:pPr>
        <w:pStyle w:val="a0"/>
        <w:rPr>
          <w:rFonts w:hint="cs"/>
          <w:rtl/>
        </w:rPr>
      </w:pPr>
      <w:r>
        <w:rPr>
          <w:rFonts w:hint="cs"/>
          <w:rtl/>
        </w:rPr>
        <w:t>אנחנו עוברים להצעה לסדר-היום של חבר הכנסת שאול יהלום בעניין תפקוד חסר של מכוני הרדיותרפיה, הצעה שמספרה 5189. אדוני מסכים להעביר לוועדה?</w:t>
      </w:r>
    </w:p>
    <w:p w14:paraId="2982DB29" w14:textId="77777777" w:rsidR="00000000" w:rsidRDefault="00063F1E">
      <w:pPr>
        <w:pStyle w:val="a0"/>
        <w:ind w:firstLine="0"/>
        <w:rPr>
          <w:rFonts w:hint="cs"/>
          <w:rtl/>
        </w:rPr>
      </w:pPr>
    </w:p>
    <w:p w14:paraId="1C1E6F9D" w14:textId="77777777" w:rsidR="00000000" w:rsidRDefault="00063F1E">
      <w:pPr>
        <w:pStyle w:val="af0"/>
        <w:rPr>
          <w:rtl/>
        </w:rPr>
      </w:pPr>
      <w:r>
        <w:rPr>
          <w:rFonts w:hint="eastAsia"/>
          <w:rtl/>
        </w:rPr>
        <w:t>ש</w:t>
      </w:r>
      <w:r>
        <w:rPr>
          <w:rFonts w:hint="eastAsia"/>
          <w:rtl/>
        </w:rPr>
        <w:t>אול</w:t>
      </w:r>
      <w:r>
        <w:rPr>
          <w:rtl/>
        </w:rPr>
        <w:t xml:space="preserve"> יהלום (מפד"ל):</w:t>
      </w:r>
    </w:p>
    <w:p w14:paraId="56ACAAF5" w14:textId="77777777" w:rsidR="00000000" w:rsidRDefault="00063F1E">
      <w:pPr>
        <w:pStyle w:val="a0"/>
        <w:rPr>
          <w:rFonts w:hint="cs"/>
          <w:rtl/>
        </w:rPr>
      </w:pPr>
    </w:p>
    <w:p w14:paraId="39275970" w14:textId="77777777" w:rsidR="00000000" w:rsidRDefault="00063F1E">
      <w:pPr>
        <w:pStyle w:val="a0"/>
        <w:rPr>
          <w:rFonts w:hint="cs"/>
          <w:rtl/>
        </w:rPr>
      </w:pPr>
      <w:r>
        <w:rPr>
          <w:rFonts w:hint="cs"/>
          <w:rtl/>
        </w:rPr>
        <w:t>כן.</w:t>
      </w:r>
    </w:p>
    <w:p w14:paraId="359EEEC3" w14:textId="77777777" w:rsidR="00000000" w:rsidRDefault="00063F1E">
      <w:pPr>
        <w:pStyle w:val="a0"/>
        <w:ind w:firstLine="0"/>
        <w:rPr>
          <w:rFonts w:hint="cs"/>
          <w:rtl/>
        </w:rPr>
      </w:pPr>
    </w:p>
    <w:p w14:paraId="2D3A76D9" w14:textId="77777777" w:rsidR="00000000" w:rsidRDefault="00063F1E">
      <w:pPr>
        <w:pStyle w:val="af1"/>
        <w:rPr>
          <w:rtl/>
        </w:rPr>
      </w:pPr>
      <w:r>
        <w:rPr>
          <w:rFonts w:hint="eastAsia"/>
          <w:rtl/>
        </w:rPr>
        <w:t>היו</w:t>
      </w:r>
      <w:r>
        <w:rPr>
          <w:rtl/>
        </w:rPr>
        <w:t>"ר ראובן ריבלין:</w:t>
      </w:r>
    </w:p>
    <w:p w14:paraId="36EE2BAA" w14:textId="77777777" w:rsidR="00000000" w:rsidRDefault="00063F1E">
      <w:pPr>
        <w:pStyle w:val="a0"/>
        <w:rPr>
          <w:rFonts w:hint="cs"/>
          <w:rtl/>
        </w:rPr>
      </w:pPr>
    </w:p>
    <w:p w14:paraId="6A0DE183" w14:textId="77777777" w:rsidR="00000000" w:rsidRDefault="00063F1E">
      <w:pPr>
        <w:pStyle w:val="a0"/>
        <w:rPr>
          <w:rFonts w:hint="cs"/>
          <w:rtl/>
        </w:rPr>
      </w:pPr>
      <w:r>
        <w:rPr>
          <w:rFonts w:hint="cs"/>
          <w:rtl/>
        </w:rPr>
        <w:t xml:space="preserve">ובכן, רבותי, חברי הכנסת, השר הציע להעביר לוועדה, וחבר הכנסת מסכים. </w:t>
      </w:r>
    </w:p>
    <w:p w14:paraId="319146BE" w14:textId="77777777" w:rsidR="00000000" w:rsidRDefault="00063F1E">
      <w:pPr>
        <w:pStyle w:val="a0"/>
        <w:rPr>
          <w:rFonts w:hint="cs"/>
          <w:rtl/>
        </w:rPr>
      </w:pPr>
    </w:p>
    <w:p w14:paraId="2D53ACEF" w14:textId="77777777" w:rsidR="00000000" w:rsidRDefault="00063F1E">
      <w:pPr>
        <w:pStyle w:val="a0"/>
        <w:rPr>
          <w:rFonts w:hint="cs"/>
          <w:rtl/>
        </w:rPr>
      </w:pPr>
      <w:r>
        <w:rPr>
          <w:rFonts w:hint="cs"/>
          <w:rtl/>
        </w:rPr>
        <w:t>נא להצביע - מי בעד, מי נגד, מי נמנע. ההצבעה החלה.</w:t>
      </w:r>
    </w:p>
    <w:p w14:paraId="7E1E125B" w14:textId="77777777" w:rsidR="00000000" w:rsidRDefault="00063F1E">
      <w:pPr>
        <w:pStyle w:val="a0"/>
        <w:ind w:firstLine="0"/>
        <w:rPr>
          <w:rFonts w:hint="cs"/>
          <w:rtl/>
        </w:rPr>
      </w:pPr>
    </w:p>
    <w:p w14:paraId="62B31C7A" w14:textId="77777777" w:rsidR="00000000" w:rsidRDefault="00063F1E">
      <w:pPr>
        <w:pStyle w:val="ab"/>
        <w:bidi/>
        <w:rPr>
          <w:rFonts w:hint="cs"/>
          <w:rtl/>
        </w:rPr>
      </w:pPr>
      <w:r>
        <w:rPr>
          <w:rFonts w:hint="cs"/>
          <w:rtl/>
        </w:rPr>
        <w:t>הצבעה מס' 2</w:t>
      </w:r>
    </w:p>
    <w:p w14:paraId="0C58520F" w14:textId="77777777" w:rsidR="00000000" w:rsidRDefault="00063F1E">
      <w:pPr>
        <w:pStyle w:val="a0"/>
        <w:rPr>
          <w:rFonts w:hint="cs"/>
          <w:rtl/>
        </w:rPr>
      </w:pPr>
    </w:p>
    <w:p w14:paraId="3350C5D8"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22</w:t>
      </w:r>
    </w:p>
    <w:p w14:paraId="3CC2B261" w14:textId="77777777" w:rsidR="00000000" w:rsidRDefault="00063F1E">
      <w:pPr>
        <w:pStyle w:val="ac"/>
        <w:bidi/>
        <w:rPr>
          <w:rFonts w:hint="cs"/>
          <w:rtl/>
        </w:rPr>
      </w:pPr>
      <w:r>
        <w:rPr>
          <w:rFonts w:hint="cs"/>
          <w:rtl/>
        </w:rPr>
        <w:t xml:space="preserve">נגד </w:t>
      </w:r>
      <w:r>
        <w:rPr>
          <w:rtl/>
        </w:rPr>
        <w:t>–</w:t>
      </w:r>
      <w:r>
        <w:rPr>
          <w:rFonts w:hint="cs"/>
          <w:rtl/>
        </w:rPr>
        <w:t xml:space="preserve"> אין</w:t>
      </w:r>
    </w:p>
    <w:p w14:paraId="144214F3"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462A5C5C" w14:textId="77777777" w:rsidR="00000000" w:rsidRDefault="00063F1E">
      <w:pPr>
        <w:pStyle w:val="ad"/>
        <w:bidi/>
        <w:rPr>
          <w:rFonts w:hint="cs"/>
          <w:rtl/>
        </w:rPr>
      </w:pPr>
      <w:r>
        <w:rPr>
          <w:rFonts w:hint="cs"/>
          <w:rtl/>
        </w:rPr>
        <w:t xml:space="preserve">ההצעה להעביר את </w:t>
      </w:r>
      <w:r>
        <w:rPr>
          <w:rFonts w:hint="cs"/>
          <w:rtl/>
        </w:rPr>
        <w:t>הנושא לוועדת העבודה, הרווחה והבריאות נתקבלה.</w:t>
      </w:r>
    </w:p>
    <w:p w14:paraId="62260418" w14:textId="77777777" w:rsidR="00000000" w:rsidRDefault="00063F1E">
      <w:pPr>
        <w:pStyle w:val="a0"/>
        <w:ind w:firstLine="0"/>
        <w:rPr>
          <w:rFonts w:hint="cs"/>
          <w:rtl/>
        </w:rPr>
      </w:pPr>
    </w:p>
    <w:p w14:paraId="67780247" w14:textId="77777777" w:rsidR="00000000" w:rsidRDefault="00063F1E">
      <w:pPr>
        <w:pStyle w:val="af1"/>
        <w:rPr>
          <w:rtl/>
        </w:rPr>
      </w:pPr>
      <w:r>
        <w:rPr>
          <w:rFonts w:hint="eastAsia"/>
          <w:rtl/>
        </w:rPr>
        <w:t>היו</w:t>
      </w:r>
      <w:r>
        <w:rPr>
          <w:rtl/>
        </w:rPr>
        <w:t>"ר ראובן ריבלין:</w:t>
      </w:r>
    </w:p>
    <w:p w14:paraId="01FC5DC6" w14:textId="77777777" w:rsidR="00000000" w:rsidRDefault="00063F1E">
      <w:pPr>
        <w:pStyle w:val="a0"/>
        <w:rPr>
          <w:rFonts w:hint="cs"/>
          <w:rtl/>
        </w:rPr>
      </w:pPr>
    </w:p>
    <w:p w14:paraId="49A631B2" w14:textId="77777777" w:rsidR="00000000" w:rsidRDefault="00063F1E">
      <w:pPr>
        <w:pStyle w:val="a0"/>
        <w:rPr>
          <w:rFonts w:hint="cs"/>
          <w:rtl/>
        </w:rPr>
      </w:pPr>
      <w:r>
        <w:rPr>
          <w:rFonts w:hint="cs"/>
          <w:rtl/>
        </w:rPr>
        <w:t>ובכן, 22 בעד, אין מתנגדים ואין נמנעים. אני קובע שהצעתו של חבר הכנסת יהלום תעבור לוועדת העבודה, הרווחה והבריאות להמשך דיון.</w:t>
      </w:r>
    </w:p>
    <w:p w14:paraId="07CD5F6C" w14:textId="77777777" w:rsidR="00000000" w:rsidRDefault="00063F1E">
      <w:pPr>
        <w:pStyle w:val="a0"/>
        <w:rPr>
          <w:rFonts w:hint="cs"/>
          <w:rtl/>
        </w:rPr>
      </w:pPr>
      <w:bookmarkStart w:id="83" w:name="CS84823FI0084823T15_12_2004_12_34_12"/>
      <w:bookmarkEnd w:id="83"/>
    </w:p>
    <w:p w14:paraId="6CD26FF9" w14:textId="77777777" w:rsidR="00000000" w:rsidRDefault="00063F1E">
      <w:pPr>
        <w:pStyle w:val="a0"/>
        <w:rPr>
          <w:rFonts w:hint="cs"/>
          <w:rtl/>
        </w:rPr>
      </w:pPr>
      <w:r>
        <w:rPr>
          <w:rFonts w:hint="cs"/>
          <w:rtl/>
        </w:rPr>
        <w:t>אנחנו עוברים להצעתו של חבר הכנסת חיים אורון בנושא שחיקת סל הבריאו</w:t>
      </w:r>
      <w:r>
        <w:rPr>
          <w:rFonts w:hint="cs"/>
          <w:rtl/>
        </w:rPr>
        <w:t>ת, הצעה לסדר-היום שמספרה 5201. חבר הכנסת אורון, האם אתה מסכים להעביר לוועדה? לאיזו ועדה אדוני מבקש?</w:t>
      </w:r>
    </w:p>
    <w:p w14:paraId="601E9712" w14:textId="77777777" w:rsidR="00000000" w:rsidRDefault="00063F1E">
      <w:pPr>
        <w:pStyle w:val="a0"/>
        <w:rPr>
          <w:rFonts w:hint="cs"/>
          <w:rtl/>
        </w:rPr>
      </w:pPr>
    </w:p>
    <w:p w14:paraId="109671DF" w14:textId="77777777" w:rsidR="00000000" w:rsidRDefault="00063F1E">
      <w:pPr>
        <w:pStyle w:val="af0"/>
        <w:rPr>
          <w:rtl/>
        </w:rPr>
      </w:pPr>
      <w:r>
        <w:rPr>
          <w:rtl/>
        </w:rPr>
        <w:t>חיים אורון (יחד):</w:t>
      </w:r>
    </w:p>
    <w:p w14:paraId="769B33CD" w14:textId="77777777" w:rsidR="00000000" w:rsidRDefault="00063F1E">
      <w:pPr>
        <w:pStyle w:val="a0"/>
        <w:rPr>
          <w:rtl/>
        </w:rPr>
      </w:pPr>
    </w:p>
    <w:p w14:paraId="3B1F3DBA" w14:textId="77777777" w:rsidR="00000000" w:rsidRDefault="00063F1E">
      <w:pPr>
        <w:pStyle w:val="a0"/>
        <w:rPr>
          <w:rFonts w:hint="cs"/>
          <w:rtl/>
        </w:rPr>
      </w:pPr>
      <w:r>
        <w:rPr>
          <w:rFonts w:hint="cs"/>
          <w:rtl/>
        </w:rPr>
        <w:t>לאיזו ששאול רוצה.</w:t>
      </w:r>
    </w:p>
    <w:p w14:paraId="388FE4F5" w14:textId="77777777" w:rsidR="00000000" w:rsidRDefault="00063F1E">
      <w:pPr>
        <w:pStyle w:val="a0"/>
        <w:rPr>
          <w:rFonts w:hint="cs"/>
          <w:rtl/>
        </w:rPr>
      </w:pPr>
    </w:p>
    <w:p w14:paraId="034F636C" w14:textId="77777777" w:rsidR="00000000" w:rsidRDefault="00063F1E">
      <w:pPr>
        <w:pStyle w:val="af1"/>
        <w:rPr>
          <w:rtl/>
        </w:rPr>
      </w:pPr>
      <w:r>
        <w:rPr>
          <w:rFonts w:hint="eastAsia"/>
          <w:rtl/>
        </w:rPr>
        <w:t>היו</w:t>
      </w:r>
      <w:r>
        <w:rPr>
          <w:rtl/>
        </w:rPr>
        <w:t>"ר ראובן ריבלין:</w:t>
      </w:r>
    </w:p>
    <w:p w14:paraId="17A5E69A" w14:textId="77777777" w:rsidR="00000000" w:rsidRDefault="00063F1E">
      <w:pPr>
        <w:pStyle w:val="a0"/>
        <w:rPr>
          <w:rFonts w:hint="cs"/>
          <w:rtl/>
        </w:rPr>
      </w:pPr>
    </w:p>
    <w:p w14:paraId="528C568C" w14:textId="77777777" w:rsidR="00000000" w:rsidRDefault="00063F1E">
      <w:pPr>
        <w:pStyle w:val="a0"/>
        <w:rPr>
          <w:rFonts w:hint="cs"/>
          <w:rtl/>
        </w:rPr>
      </w:pPr>
      <w:r>
        <w:rPr>
          <w:rFonts w:hint="cs"/>
          <w:rtl/>
        </w:rPr>
        <w:t>הואיל ואדוני הסכים לוועדה על-פי הצעת השר, הצעה אחרת לחבר הכנסת יהלום. בבקשה, אדוני.</w:t>
      </w:r>
    </w:p>
    <w:p w14:paraId="6CE116F8" w14:textId="77777777" w:rsidR="00000000" w:rsidRDefault="00063F1E">
      <w:pPr>
        <w:pStyle w:val="a0"/>
        <w:rPr>
          <w:rtl/>
        </w:rPr>
      </w:pPr>
    </w:p>
    <w:p w14:paraId="123B0755" w14:textId="77777777" w:rsidR="00000000" w:rsidRDefault="00063F1E">
      <w:pPr>
        <w:pStyle w:val="a"/>
        <w:rPr>
          <w:rtl/>
        </w:rPr>
      </w:pPr>
      <w:bookmarkStart w:id="84" w:name="FS000000524T15_12_2004_12_03_44"/>
      <w:bookmarkStart w:id="85" w:name="_Toc100465743"/>
      <w:bookmarkEnd w:id="84"/>
      <w:r>
        <w:rPr>
          <w:rFonts w:hint="eastAsia"/>
          <w:rtl/>
        </w:rPr>
        <w:t>שאול</w:t>
      </w:r>
      <w:r>
        <w:rPr>
          <w:rtl/>
        </w:rPr>
        <w:t xml:space="preserve"> יהלום </w:t>
      </w:r>
      <w:r>
        <w:rPr>
          <w:rtl/>
        </w:rPr>
        <w:t>(מפד"ל):</w:t>
      </w:r>
      <w:bookmarkEnd w:id="85"/>
    </w:p>
    <w:p w14:paraId="7D94F642" w14:textId="77777777" w:rsidR="00000000" w:rsidRDefault="00063F1E">
      <w:pPr>
        <w:pStyle w:val="a0"/>
        <w:rPr>
          <w:rFonts w:hint="cs"/>
          <w:rtl/>
        </w:rPr>
      </w:pPr>
    </w:p>
    <w:p w14:paraId="56B82C86" w14:textId="77777777" w:rsidR="00000000" w:rsidRDefault="00063F1E">
      <w:pPr>
        <w:pStyle w:val="a0"/>
        <w:rPr>
          <w:rFonts w:hint="cs"/>
          <w:rtl/>
        </w:rPr>
      </w:pPr>
      <w:r>
        <w:rPr>
          <w:rFonts w:hint="cs"/>
          <w:rtl/>
        </w:rPr>
        <w:t>אדוני היושב-ראש, אני חושב שמליאת הכנסת, ובוודאי שר הבריאות, צריכים לדעת עובדה אחת. השר היה כאן והשיב על הצעה לסדר-היום בנושא הזה של סל הבריאות של חבר הכנסת אורון, שכמובן אשמח להמשיך את הדיון בה, ואמר: אין לי התנגדות שהעניין יקבל מבנה חוקי קבוע. א</w:t>
      </w:r>
      <w:r>
        <w:rPr>
          <w:rFonts w:hint="cs"/>
          <w:rtl/>
        </w:rPr>
        <w:t>ני רוצה להביא לידיעת המליאה והשר, שזה שבועיים מעכבת ועדת הכנסת החלטה על שלושה חוקים שקשורים לנושאים האלה, בין השאר חוקים שהוגשו על-ידי עם 52 חברי הכנסת, ובין השאר חבר הכנסת אורון וחבר הכנסת סנה. שלושת החוקים שעוסקים בנושאים האלה מעוכבים על-ידי ועדת הכנסת מ</w:t>
      </w:r>
      <w:r>
        <w:rPr>
          <w:rFonts w:hint="cs"/>
          <w:rtl/>
        </w:rPr>
        <w:t>פחד פוליטי, מה יהיה בשעה קשה זו, שלקואליציה רק 40 חברי כנסת ואנחנו לא דנים בוועדות, לא משנה אילו ועדות, מתוך החשש של ועדת הכנסת, באמצעים פסולים, להחליט בעניין ולערוך את הדיון. לו התערב השר בעניין הזה, הייתי רואה את זה כמילוי השאיפה והרצון של מליאת הכנסת. ת</w:t>
      </w:r>
      <w:r>
        <w:rPr>
          <w:rFonts w:hint="cs"/>
          <w:rtl/>
        </w:rPr>
        <w:t>ודה.</w:t>
      </w:r>
    </w:p>
    <w:p w14:paraId="7290F5E8" w14:textId="77777777" w:rsidR="00000000" w:rsidRDefault="00063F1E">
      <w:pPr>
        <w:pStyle w:val="a0"/>
        <w:rPr>
          <w:rFonts w:hint="cs"/>
          <w:rtl/>
        </w:rPr>
      </w:pPr>
    </w:p>
    <w:p w14:paraId="3E36AE55" w14:textId="77777777" w:rsidR="00000000" w:rsidRDefault="00063F1E">
      <w:pPr>
        <w:pStyle w:val="af1"/>
        <w:rPr>
          <w:rtl/>
        </w:rPr>
      </w:pPr>
      <w:r>
        <w:rPr>
          <w:rFonts w:hint="eastAsia"/>
          <w:rtl/>
        </w:rPr>
        <w:t>היו</w:t>
      </w:r>
      <w:r>
        <w:rPr>
          <w:rtl/>
        </w:rPr>
        <w:t>"ר ראובן ריבלין:</w:t>
      </w:r>
    </w:p>
    <w:p w14:paraId="52CABFD4" w14:textId="77777777" w:rsidR="00000000" w:rsidRDefault="00063F1E">
      <w:pPr>
        <w:pStyle w:val="a0"/>
        <w:rPr>
          <w:rFonts w:hint="cs"/>
          <w:rtl/>
        </w:rPr>
      </w:pPr>
    </w:p>
    <w:p w14:paraId="472E16C2" w14:textId="77777777" w:rsidR="00000000" w:rsidRDefault="00063F1E">
      <w:pPr>
        <w:pStyle w:val="a0"/>
        <w:rPr>
          <w:rFonts w:hint="cs"/>
          <w:rtl/>
        </w:rPr>
      </w:pPr>
      <w:r>
        <w:rPr>
          <w:rFonts w:hint="cs"/>
          <w:rtl/>
        </w:rPr>
        <w:t xml:space="preserve">תודה רבה. יש גם דרכים אחרות לפעול בעניין זה, חבר הכנסת יהלום, ואני מציע לך להסתכל בתקנון. </w:t>
      </w:r>
    </w:p>
    <w:p w14:paraId="4E2BFC26" w14:textId="77777777" w:rsidR="00000000" w:rsidRDefault="00063F1E">
      <w:pPr>
        <w:pStyle w:val="a0"/>
        <w:rPr>
          <w:rFonts w:hint="cs"/>
          <w:rtl/>
        </w:rPr>
      </w:pPr>
    </w:p>
    <w:p w14:paraId="08751852" w14:textId="77777777" w:rsidR="00000000" w:rsidRDefault="00063F1E">
      <w:pPr>
        <w:pStyle w:val="a0"/>
        <w:rPr>
          <w:rFonts w:hint="cs"/>
          <w:rtl/>
        </w:rPr>
      </w:pPr>
      <w:r>
        <w:rPr>
          <w:rFonts w:hint="cs"/>
          <w:rtl/>
        </w:rPr>
        <w:t xml:space="preserve">בבקשה, רבותי, הואיל והשר הסכים להעביר את הדיון בוועדה וחבר הכנסת המציע, חבר הכנסת אורון, מסכים, אנחנו עוברים להצבעה. </w:t>
      </w:r>
    </w:p>
    <w:p w14:paraId="0F32C574" w14:textId="77777777" w:rsidR="00000000" w:rsidRDefault="00063F1E">
      <w:pPr>
        <w:pStyle w:val="a0"/>
        <w:rPr>
          <w:rFonts w:hint="cs"/>
          <w:rtl/>
        </w:rPr>
      </w:pPr>
    </w:p>
    <w:p w14:paraId="29CDA771" w14:textId="77777777" w:rsidR="00000000" w:rsidRDefault="00063F1E">
      <w:pPr>
        <w:pStyle w:val="a0"/>
        <w:rPr>
          <w:rFonts w:hint="cs"/>
          <w:rtl/>
        </w:rPr>
      </w:pPr>
      <w:r>
        <w:rPr>
          <w:rFonts w:hint="cs"/>
          <w:rtl/>
        </w:rPr>
        <w:t xml:space="preserve">מי בעד </w:t>
      </w:r>
      <w:r>
        <w:rPr>
          <w:rtl/>
        </w:rPr>
        <w:t>–</w:t>
      </w:r>
      <w:r>
        <w:rPr>
          <w:rFonts w:hint="cs"/>
          <w:rtl/>
        </w:rPr>
        <w:t xml:space="preserve"> בעד הוועד</w:t>
      </w:r>
      <w:r>
        <w:rPr>
          <w:rFonts w:hint="cs"/>
          <w:rtl/>
        </w:rPr>
        <w:t xml:space="preserve">ה, מי נגד </w:t>
      </w:r>
      <w:r>
        <w:rPr>
          <w:rtl/>
        </w:rPr>
        <w:t>–</w:t>
      </w:r>
      <w:r>
        <w:rPr>
          <w:rFonts w:hint="cs"/>
          <w:rtl/>
        </w:rPr>
        <w:t xml:space="preserve"> להסיר מסדר-היום. נא להצביע, בבקשה.</w:t>
      </w:r>
    </w:p>
    <w:p w14:paraId="519D6BA6" w14:textId="77777777" w:rsidR="00000000" w:rsidRDefault="00063F1E">
      <w:pPr>
        <w:pStyle w:val="a0"/>
        <w:rPr>
          <w:rFonts w:hint="cs"/>
          <w:rtl/>
        </w:rPr>
      </w:pPr>
    </w:p>
    <w:p w14:paraId="1F3791BA" w14:textId="77777777" w:rsidR="00000000" w:rsidRDefault="00063F1E">
      <w:pPr>
        <w:pStyle w:val="ab"/>
        <w:bidi/>
        <w:rPr>
          <w:rtl/>
        </w:rPr>
      </w:pPr>
    </w:p>
    <w:p w14:paraId="31DE5EEB" w14:textId="77777777" w:rsidR="00000000" w:rsidRDefault="00063F1E">
      <w:pPr>
        <w:pStyle w:val="ab"/>
        <w:bidi/>
        <w:rPr>
          <w:rFonts w:hint="cs"/>
          <w:rtl/>
        </w:rPr>
      </w:pPr>
      <w:r>
        <w:rPr>
          <w:rFonts w:hint="cs"/>
          <w:rtl/>
        </w:rPr>
        <w:t>הצבעה מס' 3</w:t>
      </w:r>
    </w:p>
    <w:p w14:paraId="3AEC28C0" w14:textId="77777777" w:rsidR="00000000" w:rsidRDefault="00063F1E">
      <w:pPr>
        <w:pStyle w:val="a0"/>
        <w:rPr>
          <w:rFonts w:hint="cs"/>
          <w:rtl/>
        </w:rPr>
      </w:pPr>
    </w:p>
    <w:p w14:paraId="10E41D41"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26</w:t>
      </w:r>
    </w:p>
    <w:p w14:paraId="1A42EF60" w14:textId="77777777" w:rsidR="00000000" w:rsidRDefault="00063F1E">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14E60886"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57E1BD91" w14:textId="77777777" w:rsidR="00000000" w:rsidRDefault="00063F1E">
      <w:pPr>
        <w:pStyle w:val="ad"/>
        <w:bidi/>
        <w:rPr>
          <w:rFonts w:hint="cs"/>
          <w:rtl/>
        </w:rPr>
      </w:pPr>
      <w:r>
        <w:rPr>
          <w:rFonts w:hint="cs"/>
          <w:rtl/>
        </w:rPr>
        <w:t>ההצעה להעביר את הנושא לוועדת העבודה, הרווחה והבריאות נתקבלה.</w:t>
      </w:r>
    </w:p>
    <w:p w14:paraId="0A32490F" w14:textId="77777777" w:rsidR="00000000" w:rsidRDefault="00063F1E">
      <w:pPr>
        <w:pStyle w:val="a0"/>
        <w:ind w:firstLine="0"/>
        <w:rPr>
          <w:rFonts w:hint="cs"/>
          <w:rtl/>
        </w:rPr>
      </w:pPr>
    </w:p>
    <w:p w14:paraId="46296EB5" w14:textId="77777777" w:rsidR="00000000" w:rsidRDefault="00063F1E">
      <w:pPr>
        <w:pStyle w:val="af1"/>
        <w:rPr>
          <w:rtl/>
        </w:rPr>
      </w:pPr>
      <w:r>
        <w:rPr>
          <w:rFonts w:hint="eastAsia"/>
          <w:rtl/>
        </w:rPr>
        <w:t>היו</w:t>
      </w:r>
      <w:r>
        <w:rPr>
          <w:rtl/>
        </w:rPr>
        <w:t>"ר ראובן ריבלין:</w:t>
      </w:r>
    </w:p>
    <w:p w14:paraId="3E8900AD" w14:textId="77777777" w:rsidR="00000000" w:rsidRDefault="00063F1E">
      <w:pPr>
        <w:pStyle w:val="a0"/>
        <w:rPr>
          <w:rFonts w:hint="cs"/>
          <w:rtl/>
        </w:rPr>
      </w:pPr>
    </w:p>
    <w:p w14:paraId="28EBCE68" w14:textId="77777777" w:rsidR="00000000" w:rsidRDefault="00063F1E">
      <w:pPr>
        <w:pStyle w:val="a0"/>
        <w:rPr>
          <w:rFonts w:hint="cs"/>
          <w:rtl/>
        </w:rPr>
      </w:pPr>
      <w:r>
        <w:rPr>
          <w:rFonts w:hint="cs"/>
          <w:rtl/>
        </w:rPr>
        <w:t xml:space="preserve">26 בעד, נגד </w:t>
      </w:r>
      <w:r>
        <w:rPr>
          <w:rtl/>
        </w:rPr>
        <w:t>–</w:t>
      </w:r>
      <w:r>
        <w:rPr>
          <w:rFonts w:hint="cs"/>
          <w:rtl/>
        </w:rPr>
        <w:t xml:space="preserve"> 1, </w:t>
      </w:r>
      <w:r>
        <w:rPr>
          <w:rFonts w:hint="cs"/>
          <w:rtl/>
        </w:rPr>
        <w:t>אין נמנעים. אני קובע שההצעה לסדר-היום תעבור לוועדת העבודה, הרווחה והבריאות ותידון שם.</w:t>
      </w:r>
    </w:p>
    <w:p w14:paraId="795A3249" w14:textId="77777777" w:rsidR="00000000" w:rsidRDefault="00063F1E">
      <w:pPr>
        <w:pStyle w:val="a0"/>
        <w:ind w:firstLine="0"/>
        <w:rPr>
          <w:rFonts w:hint="cs"/>
          <w:rtl/>
        </w:rPr>
      </w:pPr>
    </w:p>
    <w:p w14:paraId="144817CD" w14:textId="77777777" w:rsidR="00000000" w:rsidRDefault="00063F1E">
      <w:pPr>
        <w:pStyle w:val="a2"/>
        <w:rPr>
          <w:rtl/>
        </w:rPr>
      </w:pPr>
    </w:p>
    <w:p w14:paraId="2CC5E1ED" w14:textId="77777777" w:rsidR="00000000" w:rsidRDefault="00063F1E">
      <w:pPr>
        <w:pStyle w:val="a2"/>
        <w:rPr>
          <w:rtl/>
        </w:rPr>
      </w:pPr>
      <w:bookmarkStart w:id="86" w:name="CS85365FI0085365T15_12_2004_12_41_52"/>
      <w:bookmarkStart w:id="87" w:name="_Toc100465744"/>
      <w:bookmarkEnd w:id="86"/>
      <w:r>
        <w:rPr>
          <w:rtl/>
        </w:rPr>
        <w:t>שאילתות בעל-פה</w:t>
      </w:r>
      <w:bookmarkEnd w:id="87"/>
    </w:p>
    <w:p w14:paraId="3E78FB64" w14:textId="77777777" w:rsidR="00000000" w:rsidRDefault="00063F1E">
      <w:pPr>
        <w:pStyle w:val="a0"/>
        <w:ind w:firstLine="0"/>
        <w:rPr>
          <w:rFonts w:hint="cs"/>
          <w:b/>
          <w:bCs/>
          <w:sz w:val="24"/>
          <w:szCs w:val="24"/>
          <w:u w:val="single"/>
          <w:rtl/>
          <w:lang w:eastAsia="en-US"/>
        </w:rPr>
      </w:pPr>
    </w:p>
    <w:p w14:paraId="4251114E" w14:textId="77777777" w:rsidR="00000000" w:rsidRDefault="00063F1E">
      <w:pPr>
        <w:pStyle w:val="af1"/>
        <w:rPr>
          <w:rtl/>
        </w:rPr>
      </w:pPr>
      <w:r>
        <w:rPr>
          <w:rFonts w:hint="eastAsia"/>
          <w:rtl/>
        </w:rPr>
        <w:t>היו</w:t>
      </w:r>
      <w:r>
        <w:rPr>
          <w:rtl/>
        </w:rPr>
        <w:t>"ר ראובן ריבלין:</w:t>
      </w:r>
    </w:p>
    <w:p w14:paraId="3B11BF58" w14:textId="77777777" w:rsidR="00000000" w:rsidRDefault="00063F1E">
      <w:pPr>
        <w:pStyle w:val="a0"/>
        <w:rPr>
          <w:rFonts w:hint="cs"/>
          <w:rtl/>
        </w:rPr>
      </w:pPr>
    </w:p>
    <w:p w14:paraId="32E65CED" w14:textId="77777777" w:rsidR="00000000" w:rsidRDefault="00063F1E">
      <w:pPr>
        <w:pStyle w:val="a0"/>
        <w:rPr>
          <w:rFonts w:hint="cs"/>
          <w:rtl/>
        </w:rPr>
      </w:pPr>
      <w:r>
        <w:rPr>
          <w:rFonts w:hint="cs"/>
          <w:rtl/>
        </w:rPr>
        <w:t>אני מתכבד להזמין את שרת החינוך, התרבות והספורט על מנת להשיב על שאילתא בעל-פה של חבר הכנסת בנימין אלון: האתר החשמונאי-היהודי בדרום ה</w:t>
      </w:r>
      <w:r>
        <w:rPr>
          <w:rFonts w:hint="cs"/>
          <w:rtl/>
        </w:rPr>
        <w:t>עיר מודיעין. בבקשה, אדוני יקרא את השאילתא כמות שהיא.</w:t>
      </w:r>
    </w:p>
    <w:p w14:paraId="4A87AE4A" w14:textId="77777777" w:rsidR="00000000" w:rsidRDefault="00063F1E">
      <w:pPr>
        <w:pStyle w:val="a0"/>
        <w:rPr>
          <w:rFonts w:hint="cs"/>
          <w:rtl/>
        </w:rPr>
      </w:pPr>
    </w:p>
    <w:p w14:paraId="52361D94" w14:textId="77777777" w:rsidR="00000000" w:rsidRDefault="00063F1E">
      <w:pPr>
        <w:pStyle w:val="a1"/>
        <w:jc w:val="center"/>
        <w:rPr>
          <w:rFonts w:hint="cs"/>
          <w:rtl/>
        </w:rPr>
      </w:pPr>
      <w:bookmarkStart w:id="88" w:name="_Toc100465745"/>
      <w:r>
        <w:rPr>
          <w:rFonts w:hint="cs"/>
          <w:rtl/>
        </w:rPr>
        <w:t>218. האתר החשמונאי-היהודי בדרום העיר מודיעין</w:t>
      </w:r>
      <w:bookmarkEnd w:id="88"/>
    </w:p>
    <w:p w14:paraId="0119A8A9" w14:textId="77777777" w:rsidR="00000000" w:rsidRDefault="00063F1E">
      <w:pPr>
        <w:pStyle w:val="a0"/>
        <w:rPr>
          <w:rFonts w:hint="cs"/>
          <w:rtl/>
        </w:rPr>
      </w:pPr>
    </w:p>
    <w:p w14:paraId="50681277" w14:textId="77777777" w:rsidR="00000000" w:rsidRDefault="00063F1E">
      <w:pPr>
        <w:pStyle w:val="af0"/>
        <w:rPr>
          <w:rtl/>
        </w:rPr>
      </w:pPr>
      <w:r>
        <w:rPr>
          <w:rFonts w:hint="eastAsia"/>
          <w:rtl/>
        </w:rPr>
        <w:t>בנימין</w:t>
      </w:r>
      <w:r>
        <w:rPr>
          <w:rtl/>
        </w:rPr>
        <w:t xml:space="preserve"> אלון (האיחוד הלאומי - ישראל ביתנו):</w:t>
      </w:r>
    </w:p>
    <w:p w14:paraId="43994C7A" w14:textId="77777777" w:rsidR="00000000" w:rsidRDefault="00063F1E">
      <w:pPr>
        <w:pStyle w:val="a0"/>
        <w:rPr>
          <w:rFonts w:hint="cs"/>
          <w:rtl/>
        </w:rPr>
      </w:pPr>
    </w:p>
    <w:p w14:paraId="6B17C32D" w14:textId="77777777" w:rsidR="00000000" w:rsidRDefault="00063F1E">
      <w:pPr>
        <w:pStyle w:val="a0"/>
        <w:rPr>
          <w:rFonts w:hint="cs"/>
          <w:rtl/>
        </w:rPr>
      </w:pPr>
    </w:p>
    <w:p w14:paraId="09A793E8" w14:textId="77777777" w:rsidR="00000000" w:rsidRDefault="00063F1E">
      <w:pPr>
        <w:pStyle w:val="a0"/>
        <w:rPr>
          <w:rFonts w:hint="cs"/>
          <w:rtl/>
        </w:rPr>
      </w:pPr>
      <w:r>
        <w:rPr>
          <w:rFonts w:hint="cs"/>
          <w:rtl/>
        </w:rPr>
        <w:t>גברתי השרה, נודע לי כי בערב חג החנוכה נהרסו בפיקוח רשות העתיקות מבנים באתר החשמונאי-היהודי בעיר מודיעין, אתר שכ</w:t>
      </w:r>
      <w:r>
        <w:rPr>
          <w:rFonts w:hint="cs"/>
          <w:rtl/>
        </w:rPr>
        <w:t xml:space="preserve">כל הנראה ייצרו בו שמן בטהרה. </w:t>
      </w:r>
    </w:p>
    <w:p w14:paraId="7CE1D6D0" w14:textId="77777777" w:rsidR="00000000" w:rsidRDefault="00063F1E">
      <w:pPr>
        <w:pStyle w:val="a0"/>
        <w:rPr>
          <w:rFonts w:hint="cs"/>
          <w:rtl/>
        </w:rPr>
      </w:pPr>
    </w:p>
    <w:p w14:paraId="7EFAD7DA" w14:textId="77777777" w:rsidR="00000000" w:rsidRDefault="00063F1E">
      <w:pPr>
        <w:pStyle w:val="a0"/>
        <w:ind w:firstLine="720"/>
        <w:rPr>
          <w:rFonts w:hint="cs"/>
          <w:rtl/>
        </w:rPr>
      </w:pPr>
      <w:r>
        <w:rPr>
          <w:rFonts w:hint="cs"/>
          <w:rtl/>
        </w:rPr>
        <w:t xml:space="preserve">רצוני לשאול: </w:t>
      </w:r>
    </w:p>
    <w:p w14:paraId="7837D4C8" w14:textId="77777777" w:rsidR="00000000" w:rsidRDefault="00063F1E">
      <w:pPr>
        <w:pStyle w:val="a0"/>
        <w:ind w:firstLine="720"/>
        <w:rPr>
          <w:rFonts w:hint="cs"/>
          <w:rtl/>
        </w:rPr>
      </w:pPr>
    </w:p>
    <w:p w14:paraId="10EAEFF9" w14:textId="77777777" w:rsidR="00000000" w:rsidRDefault="00063F1E">
      <w:pPr>
        <w:pStyle w:val="a0"/>
        <w:ind w:firstLine="720"/>
        <w:rPr>
          <w:rFonts w:hint="cs"/>
          <w:rtl/>
        </w:rPr>
      </w:pPr>
      <w:r>
        <w:rPr>
          <w:rFonts w:hint="cs"/>
          <w:rtl/>
        </w:rPr>
        <w:t xml:space="preserve">1. לפי אילו קריטריונים קובעת רשות העתיקות אילו אתרים לשמר? </w:t>
      </w:r>
    </w:p>
    <w:p w14:paraId="2004EBEA" w14:textId="77777777" w:rsidR="00000000" w:rsidRDefault="00063F1E">
      <w:pPr>
        <w:pStyle w:val="a0"/>
        <w:ind w:firstLine="720"/>
        <w:rPr>
          <w:rFonts w:hint="cs"/>
          <w:rtl/>
        </w:rPr>
      </w:pPr>
    </w:p>
    <w:p w14:paraId="77DB3C48" w14:textId="77777777" w:rsidR="00000000" w:rsidRDefault="00063F1E">
      <w:pPr>
        <w:pStyle w:val="a0"/>
        <w:ind w:firstLine="720"/>
        <w:rPr>
          <w:rFonts w:hint="cs"/>
          <w:rtl/>
        </w:rPr>
      </w:pPr>
      <w:r>
        <w:rPr>
          <w:rFonts w:hint="cs"/>
          <w:rtl/>
        </w:rPr>
        <w:t xml:space="preserve">2. האם קיים גוף מקצועי חיצוני המבקר החלטות אלה? </w:t>
      </w:r>
    </w:p>
    <w:p w14:paraId="30A492EA" w14:textId="77777777" w:rsidR="00000000" w:rsidRDefault="00063F1E">
      <w:pPr>
        <w:pStyle w:val="a0"/>
        <w:ind w:firstLine="720"/>
        <w:rPr>
          <w:rFonts w:hint="cs"/>
          <w:rtl/>
        </w:rPr>
      </w:pPr>
    </w:p>
    <w:p w14:paraId="34A4DF1E" w14:textId="77777777" w:rsidR="00000000" w:rsidRDefault="00063F1E">
      <w:pPr>
        <w:pStyle w:val="a0"/>
        <w:ind w:firstLine="720"/>
        <w:rPr>
          <w:rFonts w:hint="cs"/>
          <w:rtl/>
        </w:rPr>
      </w:pPr>
      <w:r>
        <w:rPr>
          <w:rFonts w:hint="cs"/>
          <w:rtl/>
        </w:rPr>
        <w:t>3. כיצד תימנע הישנות מקרים דומים באתרים נוספים?</w:t>
      </w:r>
    </w:p>
    <w:p w14:paraId="34106002" w14:textId="77777777" w:rsidR="00000000" w:rsidRDefault="00063F1E">
      <w:pPr>
        <w:pStyle w:val="a0"/>
        <w:rPr>
          <w:rFonts w:hint="cs"/>
          <w:rtl/>
        </w:rPr>
      </w:pPr>
    </w:p>
    <w:p w14:paraId="73400BF5" w14:textId="77777777" w:rsidR="00000000" w:rsidRDefault="00063F1E">
      <w:pPr>
        <w:pStyle w:val="af1"/>
        <w:rPr>
          <w:rtl/>
        </w:rPr>
      </w:pPr>
      <w:bookmarkStart w:id="89" w:name="FS000000470T15_12_2004_12_06_52"/>
      <w:bookmarkEnd w:id="89"/>
      <w:r>
        <w:rPr>
          <w:rFonts w:hint="eastAsia"/>
          <w:rtl/>
        </w:rPr>
        <w:t>היו</w:t>
      </w:r>
      <w:r>
        <w:rPr>
          <w:rtl/>
        </w:rPr>
        <w:t>"ר ראובן ריבלין:</w:t>
      </w:r>
    </w:p>
    <w:p w14:paraId="7B17B108" w14:textId="77777777" w:rsidR="00000000" w:rsidRDefault="00063F1E">
      <w:pPr>
        <w:pStyle w:val="a0"/>
        <w:rPr>
          <w:rFonts w:hint="cs"/>
          <w:rtl/>
        </w:rPr>
      </w:pPr>
    </w:p>
    <w:p w14:paraId="56EF89FF" w14:textId="77777777" w:rsidR="00000000" w:rsidRDefault="00063F1E">
      <w:pPr>
        <w:pStyle w:val="a0"/>
        <w:rPr>
          <w:rFonts w:hint="cs"/>
          <w:rtl/>
        </w:rPr>
      </w:pPr>
      <w:r>
        <w:rPr>
          <w:rFonts w:hint="cs"/>
          <w:rtl/>
        </w:rPr>
        <w:t>תודה לחבר הכנסת אלון. כבוד הש</w:t>
      </w:r>
      <w:r>
        <w:rPr>
          <w:rFonts w:hint="cs"/>
          <w:rtl/>
        </w:rPr>
        <w:t>רה, בבקשה.</w:t>
      </w:r>
    </w:p>
    <w:p w14:paraId="3E8DF2D9" w14:textId="77777777" w:rsidR="00000000" w:rsidRDefault="00063F1E">
      <w:pPr>
        <w:pStyle w:val="a"/>
        <w:rPr>
          <w:rFonts w:hint="cs"/>
          <w:rtl/>
        </w:rPr>
      </w:pPr>
    </w:p>
    <w:p w14:paraId="66AA484B" w14:textId="77777777" w:rsidR="00000000" w:rsidRDefault="00063F1E">
      <w:pPr>
        <w:pStyle w:val="a"/>
        <w:rPr>
          <w:rtl/>
        </w:rPr>
      </w:pPr>
      <w:bookmarkStart w:id="90" w:name="_Toc100465746"/>
      <w:r>
        <w:rPr>
          <w:rFonts w:hint="eastAsia"/>
          <w:rtl/>
        </w:rPr>
        <w:t>שרת</w:t>
      </w:r>
      <w:r>
        <w:rPr>
          <w:rtl/>
        </w:rPr>
        <w:t xml:space="preserve"> החינוך, התרבות והספורט לימור לבנת:</w:t>
      </w:r>
      <w:bookmarkEnd w:id="90"/>
    </w:p>
    <w:p w14:paraId="2DA460CE" w14:textId="77777777" w:rsidR="00000000" w:rsidRDefault="00063F1E">
      <w:pPr>
        <w:pStyle w:val="a0"/>
        <w:rPr>
          <w:rFonts w:hint="cs"/>
          <w:rtl/>
        </w:rPr>
      </w:pPr>
    </w:p>
    <w:p w14:paraId="16228678" w14:textId="77777777" w:rsidR="00000000" w:rsidRDefault="00063F1E">
      <w:pPr>
        <w:pStyle w:val="a0"/>
        <w:rPr>
          <w:rFonts w:hint="cs"/>
          <w:rtl/>
        </w:rPr>
      </w:pPr>
      <w:r>
        <w:rPr>
          <w:rFonts w:hint="cs"/>
          <w:rtl/>
        </w:rPr>
        <w:t>רשות העתיקות פועלת על-פי חוק בחפירות הצלה באתרים שונים ברחבי הארץ. הרשות עוסקת מדי יום במציאת האיזון שבין צורכי הפיתוח של הארץ ובין הצורך למלא אחר חובתה החוקית לשמור על עתיקות הארץ; כמובן, לא מתקבל על הדע</w:t>
      </w:r>
      <w:r>
        <w:rPr>
          <w:rFonts w:hint="cs"/>
          <w:rtl/>
        </w:rPr>
        <w:t xml:space="preserve">ת שמדינה שרוויה בארכיאולוגיה תעצור את פעילות הפיתוח בשם הארכיאולוגיה. במהלך השנים גיבשה הרשות פרקטיקת עבודה, נהלים ומדיניות שמאפשרים לה לשמור על האיזון הראוי והחשוב הזה. </w:t>
      </w:r>
    </w:p>
    <w:p w14:paraId="458D75F2" w14:textId="77777777" w:rsidR="00000000" w:rsidRDefault="00063F1E">
      <w:pPr>
        <w:pStyle w:val="a0"/>
        <w:rPr>
          <w:rFonts w:hint="cs"/>
          <w:rtl/>
        </w:rPr>
      </w:pPr>
    </w:p>
    <w:p w14:paraId="5EF2A246" w14:textId="77777777" w:rsidR="00000000" w:rsidRDefault="00063F1E">
      <w:pPr>
        <w:pStyle w:val="a0"/>
        <w:rPr>
          <w:rFonts w:hint="cs"/>
          <w:rtl/>
        </w:rPr>
      </w:pPr>
      <w:r>
        <w:rPr>
          <w:rFonts w:hint="cs"/>
          <w:rtl/>
        </w:rPr>
        <w:t>אשר לאתר הספציפי שעליו מדובר, האתר החשמונאי במודיעין, הרשות שקלה את הנושא כמה פעמים,</w:t>
      </w:r>
      <w:r>
        <w:rPr>
          <w:rFonts w:hint="cs"/>
          <w:rtl/>
        </w:rPr>
        <w:t xml:space="preserve"> קיימה התייעצויות עם מיטב המומחים, ובכלל זה עם חופר האתר, והגיעה למסקנה שהאתר אינו ייחודי ועל כן אפשר לחפור אותו ולאפשר את פיתוח האזור. זאת, אגב, בניגוד לאתר שאינו רחוק משם, שבו התגלה בית-כנסת עתיק. הרשות תבעה את שינוי תוכנית הבינוי, הכביש הוזז והאתר נותר </w:t>
      </w:r>
      <w:r>
        <w:rPr>
          <w:rFonts w:hint="cs"/>
          <w:rtl/>
        </w:rPr>
        <w:t xml:space="preserve">על מקומו. </w:t>
      </w:r>
    </w:p>
    <w:p w14:paraId="1D483DB6" w14:textId="77777777" w:rsidR="00000000" w:rsidRDefault="00063F1E">
      <w:pPr>
        <w:pStyle w:val="a0"/>
        <w:rPr>
          <w:rFonts w:hint="cs"/>
          <w:rtl/>
        </w:rPr>
      </w:pPr>
    </w:p>
    <w:p w14:paraId="77742044" w14:textId="77777777" w:rsidR="00000000" w:rsidRDefault="00063F1E">
      <w:pPr>
        <w:pStyle w:val="a0"/>
        <w:rPr>
          <w:rFonts w:hint="cs"/>
          <w:rtl/>
        </w:rPr>
      </w:pPr>
      <w:r>
        <w:rPr>
          <w:rFonts w:hint="cs"/>
          <w:rtl/>
        </w:rPr>
        <w:t>אזור מודיעין כולו רווי ארכיאולוגיה, ולפיכך, אין קושי וכך אכן נעשה. ודאי שרשות העתיקות, כרשות ממונה, כך נוהגת ומשמרת כל אתר ארכיאולוגיה שנחשף. אבל המשמעות המיידית לעודף או לדרישות מהסוג הזה היא שכמובן לא יהיה שום פיתוח כלל ועיקר, ועל כן רשות העת</w:t>
      </w:r>
      <w:r>
        <w:rPr>
          <w:rFonts w:hint="cs"/>
          <w:rtl/>
        </w:rPr>
        <w:t>יקות נוהגת זהירות רבה בהחלטות שלה. גם במקרה הזה, שעליו מדובר, כאשר עלה ספק, ביקר מנכ"ל הרשות באתר באופן אישי למעלה מחמש פעמים וקיים כמה התייעצויות. באחרונה שבהן נכחו גם סגן ראש עיריית מודיעין, מנכ"ל העירייה ומהנדס העירייה.</w:t>
      </w:r>
    </w:p>
    <w:p w14:paraId="3D06D6E6" w14:textId="77777777" w:rsidR="00000000" w:rsidRDefault="00063F1E">
      <w:pPr>
        <w:pStyle w:val="a0"/>
        <w:rPr>
          <w:rFonts w:hint="cs"/>
          <w:rtl/>
        </w:rPr>
      </w:pPr>
    </w:p>
    <w:p w14:paraId="4A6F1BAE" w14:textId="77777777" w:rsidR="00000000" w:rsidRDefault="00063F1E">
      <w:pPr>
        <w:pStyle w:val="af1"/>
        <w:rPr>
          <w:rtl/>
        </w:rPr>
      </w:pPr>
      <w:r>
        <w:rPr>
          <w:rtl/>
        </w:rPr>
        <w:t>היו"ר ראובן ריבלין:</w:t>
      </w:r>
    </w:p>
    <w:p w14:paraId="2385D228" w14:textId="77777777" w:rsidR="00000000" w:rsidRDefault="00063F1E">
      <w:pPr>
        <w:pStyle w:val="a0"/>
        <w:rPr>
          <w:rFonts w:hint="cs"/>
          <w:rtl/>
        </w:rPr>
      </w:pPr>
    </w:p>
    <w:p w14:paraId="5FDC0A3E" w14:textId="77777777" w:rsidR="00000000" w:rsidRDefault="00063F1E">
      <w:pPr>
        <w:pStyle w:val="a0"/>
        <w:rPr>
          <w:rFonts w:hint="cs"/>
          <w:rtl/>
        </w:rPr>
      </w:pPr>
      <w:r>
        <w:rPr>
          <w:rFonts w:hint="cs"/>
          <w:rtl/>
        </w:rPr>
        <w:t xml:space="preserve">תודה לשרה. </w:t>
      </w:r>
      <w:r>
        <w:rPr>
          <w:rFonts w:hint="cs"/>
          <w:rtl/>
        </w:rPr>
        <w:t>שאלה נוספת לחבר הכנסת בני אלון, ואחריו -  חבר הכנסת גפני וחבר הכנסת שלגי.</w:t>
      </w:r>
    </w:p>
    <w:p w14:paraId="1781D1D4" w14:textId="77777777" w:rsidR="00000000" w:rsidRDefault="00063F1E">
      <w:pPr>
        <w:pStyle w:val="a0"/>
        <w:rPr>
          <w:rFonts w:hint="cs"/>
          <w:rtl/>
        </w:rPr>
      </w:pPr>
    </w:p>
    <w:p w14:paraId="6A5B7BAB" w14:textId="77777777" w:rsidR="00000000" w:rsidRDefault="00063F1E">
      <w:pPr>
        <w:pStyle w:val="a"/>
        <w:rPr>
          <w:rtl/>
        </w:rPr>
      </w:pPr>
      <w:bookmarkStart w:id="91" w:name="_Toc100465747"/>
      <w:r>
        <w:rPr>
          <w:rFonts w:hint="eastAsia"/>
          <w:rtl/>
        </w:rPr>
        <w:t>בנימין</w:t>
      </w:r>
      <w:r>
        <w:rPr>
          <w:rtl/>
        </w:rPr>
        <w:t xml:space="preserve"> אלון (האיחוד הלאומי - ישראל ביתנו):</w:t>
      </w:r>
      <w:bookmarkEnd w:id="91"/>
    </w:p>
    <w:p w14:paraId="52A43E2A" w14:textId="77777777" w:rsidR="00000000" w:rsidRDefault="00063F1E">
      <w:pPr>
        <w:pStyle w:val="a0"/>
        <w:rPr>
          <w:rFonts w:hint="cs"/>
          <w:rtl/>
        </w:rPr>
      </w:pPr>
    </w:p>
    <w:p w14:paraId="01F1B272" w14:textId="77777777" w:rsidR="00000000" w:rsidRDefault="00063F1E">
      <w:pPr>
        <w:pStyle w:val="a0"/>
        <w:rPr>
          <w:rFonts w:hint="cs"/>
          <w:rtl/>
        </w:rPr>
      </w:pPr>
      <w:r>
        <w:rPr>
          <w:rFonts w:hint="cs"/>
          <w:rtl/>
        </w:rPr>
        <w:t>גברתי השרה, תודה על התשובה. רק כדי להיות בטוח שאנחנו מדברים על אותו אתר, האם על האתר שבו נתגלו גתות שלידן מקווה בשיעור הלכתי של יכולת אוצ</w:t>
      </w:r>
      <w:r>
        <w:rPr>
          <w:rFonts w:hint="cs"/>
          <w:rtl/>
        </w:rPr>
        <w:t>ר של 40 סאה מים, שמעידה על יחס יהודי מיוחד לנושא הזה של שמן במקום הזה של מודיעין, האם לאתר הזה התכוונו המכובדים שציטטת שאמרו שהוא לא ייחודי?</w:t>
      </w:r>
    </w:p>
    <w:p w14:paraId="30576315" w14:textId="77777777" w:rsidR="00000000" w:rsidRDefault="00063F1E">
      <w:pPr>
        <w:pStyle w:val="a0"/>
        <w:rPr>
          <w:rFonts w:hint="cs"/>
          <w:rtl/>
        </w:rPr>
      </w:pPr>
    </w:p>
    <w:p w14:paraId="2380E1CB" w14:textId="77777777" w:rsidR="00000000" w:rsidRDefault="00063F1E">
      <w:pPr>
        <w:pStyle w:val="a"/>
        <w:rPr>
          <w:rtl/>
        </w:rPr>
      </w:pPr>
      <w:bookmarkStart w:id="92" w:name="FS000000470T15_12_2004_12_09_46"/>
      <w:bookmarkStart w:id="93" w:name="_Toc100465748"/>
      <w:bookmarkEnd w:id="92"/>
      <w:r>
        <w:rPr>
          <w:rFonts w:hint="eastAsia"/>
          <w:rtl/>
        </w:rPr>
        <w:t>שרת</w:t>
      </w:r>
      <w:r>
        <w:rPr>
          <w:rtl/>
        </w:rPr>
        <w:t xml:space="preserve"> החינוך, התרבות והספורט לימור לבנת:</w:t>
      </w:r>
      <w:bookmarkEnd w:id="93"/>
    </w:p>
    <w:p w14:paraId="2262E5F7" w14:textId="77777777" w:rsidR="00000000" w:rsidRDefault="00063F1E">
      <w:pPr>
        <w:pStyle w:val="a0"/>
        <w:rPr>
          <w:rFonts w:hint="cs"/>
          <w:rtl/>
        </w:rPr>
      </w:pPr>
    </w:p>
    <w:p w14:paraId="471CF791" w14:textId="77777777" w:rsidR="00000000" w:rsidRDefault="00063F1E">
      <w:pPr>
        <w:pStyle w:val="a0"/>
        <w:rPr>
          <w:rFonts w:hint="cs"/>
          <w:rtl/>
        </w:rPr>
      </w:pPr>
      <w:r>
        <w:rPr>
          <w:rFonts w:hint="cs"/>
          <w:rtl/>
        </w:rPr>
        <w:t>אדוני נכנס עכשיו לפירוט של נושאים שאינני - - -</w:t>
      </w:r>
    </w:p>
    <w:p w14:paraId="3D52506A" w14:textId="77777777" w:rsidR="00000000" w:rsidRDefault="00063F1E">
      <w:pPr>
        <w:pStyle w:val="a0"/>
        <w:ind w:firstLine="0"/>
        <w:rPr>
          <w:rFonts w:hint="cs"/>
          <w:rtl/>
        </w:rPr>
      </w:pPr>
    </w:p>
    <w:p w14:paraId="19E3CB13" w14:textId="77777777" w:rsidR="00000000" w:rsidRDefault="00063F1E">
      <w:pPr>
        <w:pStyle w:val="af0"/>
        <w:rPr>
          <w:rtl/>
        </w:rPr>
      </w:pPr>
      <w:r>
        <w:rPr>
          <w:rFonts w:hint="eastAsia"/>
          <w:rtl/>
        </w:rPr>
        <w:t>בנימין</w:t>
      </w:r>
      <w:r>
        <w:rPr>
          <w:rtl/>
        </w:rPr>
        <w:t xml:space="preserve"> אלון (האיחוד הלאומי</w:t>
      </w:r>
      <w:r>
        <w:rPr>
          <w:rtl/>
        </w:rPr>
        <w:t xml:space="preserve"> - ישראל ביתנו):</w:t>
      </w:r>
    </w:p>
    <w:p w14:paraId="52F26634" w14:textId="77777777" w:rsidR="00000000" w:rsidRDefault="00063F1E">
      <w:pPr>
        <w:pStyle w:val="a0"/>
        <w:rPr>
          <w:rFonts w:hint="cs"/>
          <w:rtl/>
        </w:rPr>
      </w:pPr>
    </w:p>
    <w:p w14:paraId="3847AB9D" w14:textId="77777777" w:rsidR="00000000" w:rsidRDefault="00063F1E">
      <w:pPr>
        <w:pStyle w:val="a0"/>
        <w:rPr>
          <w:rFonts w:hint="cs"/>
          <w:rtl/>
        </w:rPr>
      </w:pPr>
      <w:r>
        <w:rPr>
          <w:rFonts w:hint="cs"/>
          <w:rtl/>
        </w:rPr>
        <w:t>יש לי עוד שתי שאלות.</w:t>
      </w:r>
    </w:p>
    <w:p w14:paraId="308F6DE5" w14:textId="77777777" w:rsidR="00000000" w:rsidRDefault="00063F1E">
      <w:pPr>
        <w:pStyle w:val="a0"/>
        <w:rPr>
          <w:rFonts w:hint="cs"/>
          <w:rtl/>
        </w:rPr>
      </w:pPr>
    </w:p>
    <w:p w14:paraId="0977A517" w14:textId="77777777" w:rsidR="00000000" w:rsidRDefault="00063F1E">
      <w:pPr>
        <w:pStyle w:val="af1"/>
        <w:rPr>
          <w:rtl/>
        </w:rPr>
      </w:pPr>
      <w:r>
        <w:rPr>
          <w:rFonts w:hint="eastAsia"/>
          <w:rtl/>
        </w:rPr>
        <w:t>היו</w:t>
      </w:r>
      <w:r>
        <w:rPr>
          <w:rtl/>
        </w:rPr>
        <w:t>"ר ראובן ריבלין:</w:t>
      </w:r>
    </w:p>
    <w:p w14:paraId="4E050DFD" w14:textId="77777777" w:rsidR="00000000" w:rsidRDefault="00063F1E">
      <w:pPr>
        <w:pStyle w:val="a0"/>
        <w:rPr>
          <w:rFonts w:hint="cs"/>
          <w:rtl/>
        </w:rPr>
      </w:pPr>
    </w:p>
    <w:p w14:paraId="32F68A50" w14:textId="77777777" w:rsidR="00000000" w:rsidRDefault="00063F1E">
      <w:pPr>
        <w:pStyle w:val="a0"/>
        <w:rPr>
          <w:rFonts w:hint="cs"/>
          <w:rtl/>
        </w:rPr>
      </w:pPr>
      <w:r>
        <w:rPr>
          <w:rFonts w:hint="cs"/>
          <w:rtl/>
        </w:rPr>
        <w:t>לא, אדוני יסיים את כל שאלותיו וגם השואלים הנוספים, ואז את תעני. עכשיו חבר הכנסת שלגי, בבקשה, ואחריו - חבר הכנסת גפני. את תשיבי על הכול.</w:t>
      </w:r>
    </w:p>
    <w:p w14:paraId="3724EC04" w14:textId="77777777" w:rsidR="00000000" w:rsidRDefault="00063F1E">
      <w:pPr>
        <w:pStyle w:val="af0"/>
        <w:rPr>
          <w:rFonts w:hint="cs"/>
          <w:rtl/>
        </w:rPr>
      </w:pPr>
    </w:p>
    <w:p w14:paraId="1E7F1DD6" w14:textId="77777777" w:rsidR="00000000" w:rsidRDefault="00063F1E">
      <w:pPr>
        <w:pStyle w:val="a"/>
        <w:rPr>
          <w:rtl/>
        </w:rPr>
      </w:pPr>
      <w:bookmarkStart w:id="94" w:name="_Toc100465749"/>
      <w:r>
        <w:rPr>
          <w:rFonts w:hint="eastAsia"/>
          <w:rtl/>
        </w:rPr>
        <w:t>אילן</w:t>
      </w:r>
      <w:r>
        <w:rPr>
          <w:rtl/>
        </w:rPr>
        <w:t xml:space="preserve"> שלגי (שינוי):</w:t>
      </w:r>
      <w:bookmarkEnd w:id="94"/>
    </w:p>
    <w:p w14:paraId="0DA8600E" w14:textId="77777777" w:rsidR="00000000" w:rsidRDefault="00063F1E">
      <w:pPr>
        <w:pStyle w:val="a0"/>
        <w:rPr>
          <w:rFonts w:hint="cs"/>
          <w:rtl/>
        </w:rPr>
      </w:pPr>
    </w:p>
    <w:p w14:paraId="0F79AD3D" w14:textId="77777777" w:rsidR="00000000" w:rsidRDefault="00063F1E">
      <w:pPr>
        <w:pStyle w:val="a0"/>
        <w:rPr>
          <w:rFonts w:hint="cs"/>
          <w:rtl/>
        </w:rPr>
      </w:pPr>
      <w:r>
        <w:rPr>
          <w:rFonts w:hint="cs"/>
          <w:rtl/>
        </w:rPr>
        <w:t xml:space="preserve">גברתי השרה, מאחר שמדובר במדיניות רשות </w:t>
      </w:r>
      <w:r>
        <w:rPr>
          <w:rFonts w:hint="cs"/>
          <w:rtl/>
        </w:rPr>
        <w:t>העתיקות, אני מבקש לשאול הכיצד זה רשות העתיקות אינה מפעילה שיקול דעת משל עצמה כאשר מתגלות עצמות באיזו חפירה והיא מעבירה את שיקול הדעת כולו לאיזו עמותה חרדית, וכתוצאה מכך בשנים האחרונות כל העימותים סביב חפירות כמעט שאינם קיימים.</w:t>
      </w:r>
    </w:p>
    <w:p w14:paraId="49F7C0D2" w14:textId="77777777" w:rsidR="00000000" w:rsidRDefault="00063F1E">
      <w:pPr>
        <w:pStyle w:val="a0"/>
        <w:rPr>
          <w:rFonts w:hint="cs"/>
          <w:rtl/>
        </w:rPr>
      </w:pPr>
    </w:p>
    <w:p w14:paraId="40AD12F4" w14:textId="77777777" w:rsidR="00000000" w:rsidRDefault="00063F1E">
      <w:pPr>
        <w:pStyle w:val="af1"/>
        <w:rPr>
          <w:rtl/>
        </w:rPr>
      </w:pPr>
      <w:r>
        <w:rPr>
          <w:rFonts w:hint="eastAsia"/>
          <w:rtl/>
        </w:rPr>
        <w:t>היו</w:t>
      </w:r>
      <w:r>
        <w:rPr>
          <w:rtl/>
        </w:rPr>
        <w:t>"ר ראובן ריבלין:</w:t>
      </w:r>
    </w:p>
    <w:p w14:paraId="4ABCEC3D" w14:textId="77777777" w:rsidR="00000000" w:rsidRDefault="00063F1E">
      <w:pPr>
        <w:pStyle w:val="a0"/>
        <w:rPr>
          <w:rFonts w:hint="cs"/>
          <w:rtl/>
        </w:rPr>
      </w:pPr>
    </w:p>
    <w:p w14:paraId="4CBFB295" w14:textId="77777777" w:rsidR="00000000" w:rsidRDefault="00063F1E">
      <w:pPr>
        <w:pStyle w:val="a0"/>
        <w:rPr>
          <w:rFonts w:hint="cs"/>
          <w:rtl/>
        </w:rPr>
      </w:pPr>
      <w:r>
        <w:rPr>
          <w:rFonts w:hint="cs"/>
          <w:rtl/>
        </w:rPr>
        <w:t>תודה לח</w:t>
      </w:r>
      <w:r>
        <w:rPr>
          <w:rFonts w:hint="cs"/>
          <w:rtl/>
        </w:rPr>
        <w:t>בר הכנסת שלגי. חבר הכנסת גפני, בחרתי שישאל אחרי שלגי, כי אני יודע שעל כל שאלה יש שאלה נוספת. בבקשה.</w:t>
      </w:r>
    </w:p>
    <w:p w14:paraId="7132D079" w14:textId="77777777" w:rsidR="00000000" w:rsidRDefault="00063F1E">
      <w:pPr>
        <w:pStyle w:val="a0"/>
        <w:rPr>
          <w:rtl/>
        </w:rPr>
      </w:pPr>
    </w:p>
    <w:p w14:paraId="4574A3B3" w14:textId="77777777" w:rsidR="00000000" w:rsidRDefault="00063F1E">
      <w:pPr>
        <w:pStyle w:val="a"/>
        <w:rPr>
          <w:rtl/>
        </w:rPr>
      </w:pPr>
      <w:bookmarkStart w:id="95" w:name="_Toc100465750"/>
      <w:r>
        <w:rPr>
          <w:rFonts w:hint="cs"/>
          <w:rtl/>
        </w:rPr>
        <w:t>מ</w:t>
      </w:r>
      <w:r>
        <w:rPr>
          <w:rFonts w:hint="eastAsia"/>
          <w:rtl/>
        </w:rPr>
        <w:t>שה</w:t>
      </w:r>
      <w:r>
        <w:rPr>
          <w:rtl/>
        </w:rPr>
        <w:t xml:space="preserve"> גפני (יהדות התורה):</w:t>
      </w:r>
      <w:bookmarkEnd w:id="95"/>
    </w:p>
    <w:p w14:paraId="26B8D9AE" w14:textId="77777777" w:rsidR="00000000" w:rsidRDefault="00063F1E">
      <w:pPr>
        <w:pStyle w:val="a0"/>
        <w:rPr>
          <w:rFonts w:hint="cs"/>
          <w:rtl/>
        </w:rPr>
      </w:pPr>
    </w:p>
    <w:p w14:paraId="1C839EE9" w14:textId="77777777" w:rsidR="00000000" w:rsidRDefault="00063F1E">
      <w:pPr>
        <w:pStyle w:val="a0"/>
        <w:rPr>
          <w:rFonts w:hint="cs"/>
          <w:rtl/>
        </w:rPr>
      </w:pPr>
      <w:r>
        <w:rPr>
          <w:rFonts w:hint="cs"/>
          <w:rtl/>
        </w:rPr>
        <w:t xml:space="preserve">אדוני היושב-ראש, גברתי השרה, לא הבנתי איך אפשר להגיע עם רשות העתיקות לחרדים, אבל כנראה יש מידת יצירתיות בלתי רגילה בעניין הזה. </w:t>
      </w:r>
    </w:p>
    <w:p w14:paraId="00741B0D" w14:textId="77777777" w:rsidR="00000000" w:rsidRDefault="00063F1E">
      <w:pPr>
        <w:pStyle w:val="a0"/>
        <w:rPr>
          <w:rFonts w:hint="cs"/>
          <w:rtl/>
        </w:rPr>
      </w:pPr>
    </w:p>
    <w:p w14:paraId="013E835D" w14:textId="77777777" w:rsidR="00000000" w:rsidRDefault="00063F1E">
      <w:pPr>
        <w:pStyle w:val="a0"/>
        <w:rPr>
          <w:rFonts w:hint="cs"/>
          <w:rtl/>
        </w:rPr>
      </w:pPr>
      <w:r>
        <w:rPr>
          <w:rFonts w:hint="cs"/>
          <w:rtl/>
        </w:rPr>
        <w:t>ג</w:t>
      </w:r>
      <w:r>
        <w:rPr>
          <w:rFonts w:hint="cs"/>
          <w:rtl/>
        </w:rPr>
        <w:t>ברתי השרה, אני חושב שהשאלה של חבר הכנסת בני אלון היא שאלה באמת - - -</w:t>
      </w:r>
    </w:p>
    <w:p w14:paraId="56423EC2" w14:textId="77777777" w:rsidR="00000000" w:rsidRDefault="00063F1E">
      <w:pPr>
        <w:pStyle w:val="a0"/>
        <w:rPr>
          <w:rFonts w:hint="cs"/>
          <w:rtl/>
        </w:rPr>
      </w:pPr>
    </w:p>
    <w:p w14:paraId="466E71C0" w14:textId="77777777" w:rsidR="00000000" w:rsidRDefault="00063F1E">
      <w:pPr>
        <w:pStyle w:val="af1"/>
        <w:rPr>
          <w:rtl/>
        </w:rPr>
      </w:pPr>
      <w:r>
        <w:rPr>
          <w:rFonts w:hint="eastAsia"/>
          <w:rtl/>
        </w:rPr>
        <w:t>היו</w:t>
      </w:r>
      <w:r>
        <w:rPr>
          <w:rtl/>
        </w:rPr>
        <w:t>"ר ראובן ריבלין:</w:t>
      </w:r>
    </w:p>
    <w:p w14:paraId="160EB91B" w14:textId="77777777" w:rsidR="00000000" w:rsidRDefault="00063F1E">
      <w:pPr>
        <w:pStyle w:val="a0"/>
        <w:rPr>
          <w:rFonts w:hint="cs"/>
          <w:rtl/>
        </w:rPr>
      </w:pPr>
    </w:p>
    <w:p w14:paraId="4DDFF8EE" w14:textId="77777777" w:rsidR="00000000" w:rsidRDefault="00063F1E">
      <w:pPr>
        <w:pStyle w:val="a0"/>
        <w:rPr>
          <w:rFonts w:hint="cs"/>
          <w:rtl/>
        </w:rPr>
      </w:pPr>
      <w:r>
        <w:rPr>
          <w:rFonts w:hint="cs"/>
          <w:rtl/>
        </w:rPr>
        <w:t>היה אדם שהיה עוסק בבעיה היהודית וכל דבר שהיו שואלים אותו היה מתייחס לבעיה היהודית. פעם דיברו על פילים, אז הוא אמר: היום אנחנו נדון בפילים - הפילים והבעיה היהודית, אי</w:t>
      </w:r>
      <w:r>
        <w:rPr>
          <w:rFonts w:hint="cs"/>
          <w:rtl/>
        </w:rPr>
        <w:t>ן שום בעיה.</w:t>
      </w:r>
    </w:p>
    <w:p w14:paraId="245D9E2D" w14:textId="77777777" w:rsidR="00000000" w:rsidRDefault="00063F1E">
      <w:pPr>
        <w:pStyle w:val="a0"/>
        <w:rPr>
          <w:rFonts w:hint="cs"/>
          <w:rtl/>
        </w:rPr>
      </w:pPr>
    </w:p>
    <w:p w14:paraId="3689E46A" w14:textId="77777777" w:rsidR="00000000" w:rsidRDefault="00063F1E">
      <w:pPr>
        <w:pStyle w:val="a"/>
        <w:rPr>
          <w:rtl/>
        </w:rPr>
      </w:pPr>
      <w:bookmarkStart w:id="96" w:name="_Toc100465751"/>
      <w:r>
        <w:rPr>
          <w:rFonts w:hint="cs"/>
          <w:rtl/>
        </w:rPr>
        <w:t>מ</w:t>
      </w:r>
      <w:r>
        <w:rPr>
          <w:rFonts w:hint="eastAsia"/>
          <w:rtl/>
        </w:rPr>
        <w:t>שה</w:t>
      </w:r>
      <w:r>
        <w:rPr>
          <w:rtl/>
        </w:rPr>
        <w:t xml:space="preserve"> גפני (יהדות התורה):</w:t>
      </w:r>
      <w:bookmarkEnd w:id="96"/>
    </w:p>
    <w:p w14:paraId="630C7598" w14:textId="77777777" w:rsidR="00000000" w:rsidRDefault="00063F1E">
      <w:pPr>
        <w:pStyle w:val="a0"/>
        <w:rPr>
          <w:rFonts w:hint="cs"/>
          <w:rtl/>
        </w:rPr>
      </w:pPr>
    </w:p>
    <w:p w14:paraId="7008462C" w14:textId="77777777" w:rsidR="00000000" w:rsidRDefault="00063F1E">
      <w:pPr>
        <w:pStyle w:val="a0"/>
        <w:rPr>
          <w:rFonts w:hint="cs"/>
          <w:rtl/>
        </w:rPr>
      </w:pPr>
      <w:r>
        <w:rPr>
          <w:rFonts w:hint="cs"/>
          <w:rtl/>
        </w:rPr>
        <w:t>גברתי השרה, אני חושב שהשאלה הזאת היא מאוד רצינית, ואני מציע לבדוק את העניין הזה. למשל, יש בנתיבי-איילון בחולון, שרוצים להרחיב שם את הכביש, יש שם בית-הביל"ויים, שאמורים להשקיע שם בסביבות 60 מיליון ש"ח, כך התפרסם גם בעית</w:t>
      </w:r>
      <w:r>
        <w:rPr>
          <w:rFonts w:hint="cs"/>
          <w:rtl/>
        </w:rPr>
        <w:t>ונים, כדי לא לפגוע, ומשנים את תוואי הכביש. או, למשל, בכביש ירושלים</w:t>
      </w:r>
      <w:r>
        <w:rPr>
          <w:rtl/>
        </w:rPr>
        <w:t>—</w:t>
      </w:r>
      <w:r>
        <w:rPr>
          <w:rFonts w:hint="cs"/>
          <w:rtl/>
        </w:rPr>
        <w:t>תל-אביב שאנו נוסעים בו, יש עיקול גדול אחרי שער-הגיא, כי יש שם קבר של שיח', ולא רצו לפגוע בקבר של השיח'; נדמה לי שגם בנשר, הקבר של עז אל-דין אל-קסאם - נדמה לי שהעבירו את הכביש באופן כזה, ואנ</w:t>
      </w:r>
      <w:r>
        <w:rPr>
          <w:rFonts w:hint="cs"/>
          <w:rtl/>
        </w:rPr>
        <w:t>י, אגב, בעד שימור אתרים. בכל מקרה, מדינה צריכה לשמור את האתרים שלה. האם באמת יש גוף, שזה לא רשות העתיקות - ואני סומך על רשות העתיקות - אבל גוף חיצוני, שבאמת יעשה את סדרי העדיפויות, במה משקיעים כסף ובמה לא.</w:t>
      </w:r>
    </w:p>
    <w:p w14:paraId="0878ECCA" w14:textId="77777777" w:rsidR="00000000" w:rsidRDefault="00063F1E">
      <w:pPr>
        <w:pStyle w:val="a0"/>
        <w:ind w:firstLine="0"/>
        <w:rPr>
          <w:rFonts w:hint="cs"/>
          <w:rtl/>
        </w:rPr>
      </w:pPr>
    </w:p>
    <w:p w14:paraId="2220BCF4" w14:textId="77777777" w:rsidR="00000000" w:rsidRDefault="00063F1E">
      <w:pPr>
        <w:pStyle w:val="af1"/>
        <w:rPr>
          <w:rtl/>
        </w:rPr>
      </w:pPr>
      <w:r>
        <w:rPr>
          <w:rFonts w:hint="eastAsia"/>
          <w:rtl/>
        </w:rPr>
        <w:t>היו</w:t>
      </w:r>
      <w:r>
        <w:rPr>
          <w:rtl/>
        </w:rPr>
        <w:t>"ר ראובן ריבלין:</w:t>
      </w:r>
    </w:p>
    <w:p w14:paraId="5CFD9FA0" w14:textId="77777777" w:rsidR="00000000" w:rsidRDefault="00063F1E">
      <w:pPr>
        <w:pStyle w:val="a0"/>
        <w:rPr>
          <w:rFonts w:hint="cs"/>
          <w:rtl/>
        </w:rPr>
      </w:pPr>
    </w:p>
    <w:p w14:paraId="08E1A5CE" w14:textId="77777777" w:rsidR="00000000" w:rsidRDefault="00063F1E">
      <w:pPr>
        <w:pStyle w:val="a0"/>
        <w:rPr>
          <w:rFonts w:hint="cs"/>
          <w:rtl/>
        </w:rPr>
      </w:pPr>
      <w:r>
        <w:rPr>
          <w:rFonts w:hint="cs"/>
          <w:rtl/>
        </w:rPr>
        <w:t>תודה רבה, נא להגביל את זה בש</w:t>
      </w:r>
      <w:r>
        <w:rPr>
          <w:rFonts w:hint="cs"/>
          <w:rtl/>
        </w:rPr>
        <w:t xml:space="preserve">אלה </w:t>
      </w:r>
      <w:r>
        <w:rPr>
          <w:rtl/>
        </w:rPr>
        <w:t>–</w:t>
      </w:r>
      <w:r>
        <w:rPr>
          <w:rFonts w:hint="cs"/>
          <w:rtl/>
        </w:rPr>
        <w:t xml:space="preserve"> לומר את התזה, אך להגביל. כבוד השרה, בבקשה.</w:t>
      </w:r>
    </w:p>
    <w:p w14:paraId="53A279CB" w14:textId="77777777" w:rsidR="00000000" w:rsidRDefault="00063F1E">
      <w:pPr>
        <w:pStyle w:val="a0"/>
        <w:rPr>
          <w:rFonts w:hint="cs"/>
          <w:rtl/>
        </w:rPr>
      </w:pPr>
    </w:p>
    <w:p w14:paraId="1B275629" w14:textId="77777777" w:rsidR="00000000" w:rsidRDefault="00063F1E">
      <w:pPr>
        <w:pStyle w:val="a"/>
        <w:rPr>
          <w:rtl/>
        </w:rPr>
      </w:pPr>
      <w:bookmarkStart w:id="97" w:name="FS000000470T15_12_2004_12_43_54"/>
      <w:bookmarkStart w:id="98" w:name="_Toc100465752"/>
      <w:bookmarkEnd w:id="97"/>
      <w:r>
        <w:rPr>
          <w:rFonts w:hint="eastAsia"/>
          <w:rtl/>
        </w:rPr>
        <w:t>שרת</w:t>
      </w:r>
      <w:r>
        <w:rPr>
          <w:rtl/>
        </w:rPr>
        <w:t xml:space="preserve"> החינוך, התרבות והספורט לימור לבנת:</w:t>
      </w:r>
      <w:bookmarkEnd w:id="98"/>
    </w:p>
    <w:p w14:paraId="4F212E92" w14:textId="77777777" w:rsidR="00000000" w:rsidRDefault="00063F1E">
      <w:pPr>
        <w:pStyle w:val="a0"/>
        <w:rPr>
          <w:rFonts w:hint="cs"/>
          <w:rtl/>
        </w:rPr>
      </w:pPr>
    </w:p>
    <w:p w14:paraId="47048269" w14:textId="77777777" w:rsidR="00000000" w:rsidRDefault="00063F1E">
      <w:pPr>
        <w:pStyle w:val="a0"/>
        <w:rPr>
          <w:rFonts w:hint="cs"/>
          <w:rtl/>
        </w:rPr>
      </w:pPr>
      <w:r>
        <w:rPr>
          <w:rFonts w:hint="cs"/>
          <w:rtl/>
        </w:rPr>
        <w:t>אדוני היושב-ראש, ראשית, לשאלתו של חבר הכנסת בני אלון. ובכן, בשאלתך, חבר הכנסת אלון, כך כתבת: נודע לי כי בערב חג החנוכה נהרסו, בפיקוח רשות העתיקות, המבנים באתר החשמונא</w:t>
      </w:r>
      <w:r>
        <w:rPr>
          <w:rFonts w:hint="cs"/>
          <w:rtl/>
        </w:rPr>
        <w:t>י-היהודי בעיר מודיעין, אתר שככל הנראה ייצרו בו את השמן לבית-המקדש. על שאלה הזאת אני עונה. אין לי שום מושג, ואיני יכולה להשיב כרגע, אם כל התיאור בדבריך עכשיו בשאלה הנוספת הוא אכן התיאור המדויק שאליו אתה מתייחס בשאלה. חבל שלא תיארת את זה בשאילתא, ואז הייתי י</w:t>
      </w:r>
      <w:r>
        <w:rPr>
          <w:rFonts w:hint="cs"/>
          <w:rtl/>
        </w:rPr>
        <w:t>כולה לומר לך בביטחון מלא שאכן לזה הכוונה. השאילתא, כפי שניסחת אותה, היא השאילתא שעליה הכנתי את התשובה.</w:t>
      </w:r>
    </w:p>
    <w:p w14:paraId="130BDB27" w14:textId="77777777" w:rsidR="00000000" w:rsidRDefault="00063F1E">
      <w:pPr>
        <w:pStyle w:val="a0"/>
        <w:rPr>
          <w:rFonts w:hint="cs"/>
          <w:rtl/>
        </w:rPr>
      </w:pPr>
    </w:p>
    <w:p w14:paraId="48E314F3" w14:textId="77777777" w:rsidR="00000000" w:rsidRDefault="00063F1E">
      <w:pPr>
        <w:pStyle w:val="af0"/>
        <w:rPr>
          <w:rtl/>
        </w:rPr>
      </w:pPr>
      <w:r>
        <w:rPr>
          <w:rFonts w:hint="eastAsia"/>
          <w:rtl/>
        </w:rPr>
        <w:t>בנימין</w:t>
      </w:r>
      <w:r>
        <w:rPr>
          <w:rtl/>
        </w:rPr>
        <w:t xml:space="preserve"> אלון (האיחוד הלאומי - ישראל ביתנו):</w:t>
      </w:r>
    </w:p>
    <w:p w14:paraId="4AA78771" w14:textId="77777777" w:rsidR="00000000" w:rsidRDefault="00063F1E">
      <w:pPr>
        <w:pStyle w:val="a0"/>
        <w:rPr>
          <w:rFonts w:hint="cs"/>
          <w:rtl/>
        </w:rPr>
      </w:pPr>
    </w:p>
    <w:p w14:paraId="1803D9BD" w14:textId="77777777" w:rsidR="00000000" w:rsidRDefault="00063F1E">
      <w:pPr>
        <w:pStyle w:val="a0"/>
        <w:rPr>
          <w:rFonts w:hint="cs"/>
          <w:rtl/>
        </w:rPr>
      </w:pPr>
      <w:r>
        <w:rPr>
          <w:rFonts w:hint="cs"/>
          <w:rtl/>
        </w:rPr>
        <w:t>אני אצרף את זה.</w:t>
      </w:r>
    </w:p>
    <w:p w14:paraId="66C4D969" w14:textId="77777777" w:rsidR="00000000" w:rsidRDefault="00063F1E">
      <w:pPr>
        <w:pStyle w:val="a0"/>
        <w:rPr>
          <w:rFonts w:hint="cs"/>
          <w:rtl/>
        </w:rPr>
      </w:pPr>
    </w:p>
    <w:p w14:paraId="28D5825D" w14:textId="77777777" w:rsidR="00000000" w:rsidRDefault="00063F1E">
      <w:pPr>
        <w:pStyle w:val="-"/>
        <w:rPr>
          <w:rtl/>
        </w:rPr>
      </w:pPr>
      <w:bookmarkStart w:id="99" w:name="FS000000470T15_12_2004_12_45_56C"/>
      <w:bookmarkEnd w:id="99"/>
      <w:r>
        <w:rPr>
          <w:rFonts w:hint="eastAsia"/>
          <w:rtl/>
        </w:rPr>
        <w:t>שרת</w:t>
      </w:r>
      <w:r>
        <w:rPr>
          <w:rtl/>
        </w:rPr>
        <w:t xml:space="preserve"> החינוך, התרבות והספורט לימור לבנת:</w:t>
      </w:r>
    </w:p>
    <w:p w14:paraId="21F6EEDF" w14:textId="77777777" w:rsidR="00000000" w:rsidRDefault="00063F1E">
      <w:pPr>
        <w:pStyle w:val="a0"/>
        <w:rPr>
          <w:rFonts w:hint="cs"/>
          <w:rtl/>
        </w:rPr>
      </w:pPr>
    </w:p>
    <w:p w14:paraId="1936A69F" w14:textId="77777777" w:rsidR="00000000" w:rsidRDefault="00063F1E">
      <w:pPr>
        <w:pStyle w:val="a0"/>
        <w:rPr>
          <w:rFonts w:hint="cs"/>
          <w:rtl/>
        </w:rPr>
      </w:pPr>
      <w:r>
        <w:rPr>
          <w:rFonts w:hint="cs"/>
          <w:rtl/>
        </w:rPr>
        <w:t>בבקשה, ברצון, אני מוכנה לבדוק, אם אכן בדיוק לזה הכו</w:t>
      </w:r>
      <w:r>
        <w:rPr>
          <w:rFonts w:hint="cs"/>
          <w:rtl/>
        </w:rPr>
        <w:t>ונה, או שמא נפלה שגגה מתחת ידי רשות העתיקות כאשר הכינה את התשובה. אין לי שום מושג. אני מניחה שהכוונה היתה בדיוק למה שצוין בשאילתא שלך.</w:t>
      </w:r>
    </w:p>
    <w:p w14:paraId="60A2F1C9" w14:textId="77777777" w:rsidR="00000000" w:rsidRDefault="00063F1E">
      <w:pPr>
        <w:pStyle w:val="a0"/>
        <w:rPr>
          <w:rFonts w:hint="cs"/>
          <w:rtl/>
        </w:rPr>
      </w:pPr>
    </w:p>
    <w:p w14:paraId="6622858F" w14:textId="77777777" w:rsidR="00000000" w:rsidRDefault="00063F1E">
      <w:pPr>
        <w:pStyle w:val="a0"/>
        <w:rPr>
          <w:rFonts w:hint="cs"/>
          <w:rtl/>
        </w:rPr>
      </w:pPr>
      <w:r>
        <w:rPr>
          <w:rFonts w:hint="cs"/>
          <w:rtl/>
        </w:rPr>
        <w:t>אשר לשתי השאלות הנוספות, לא, אין גוף כזה שקובע סדרי עדיפויות. ברוך השם, וגם לשאלה של חבר הכנסת שלגי, ברוך השם, ארץ-ישראל</w:t>
      </w:r>
      <w:r>
        <w:rPr>
          <w:rFonts w:hint="cs"/>
          <w:rtl/>
        </w:rPr>
        <w:t xml:space="preserve"> ואדמתה הן בנות אלפי שנים, ויש כאן אתרים רבים מכל הסוגים ומכל המינים, בעיקר אתרים יהודיים, וכמובן, יש כאן צורך חשוב ביותר. אני מאוד גאה לומר, שרשות העתיקות, בניגוד לימים אחרים שבהם היו קטטות, מריבות ואפילו מעבר לכך סביב הנושא של חפירות וסביב החשש לפגיעה לא</w:t>
      </w:r>
      <w:r>
        <w:rPr>
          <w:rFonts w:hint="cs"/>
          <w:rtl/>
        </w:rPr>
        <w:t xml:space="preserve"> רק באתרים מקודשים, אלא גם ברגשות - היום מנסים להגיע, ובאמת מגיעים, לאיזונים ראויים, לרגישות ראויה, כאשר אנו - - -</w:t>
      </w:r>
    </w:p>
    <w:p w14:paraId="556A9B1C" w14:textId="77777777" w:rsidR="00000000" w:rsidRDefault="00063F1E">
      <w:pPr>
        <w:pStyle w:val="a0"/>
        <w:rPr>
          <w:rFonts w:hint="cs"/>
          <w:rtl/>
        </w:rPr>
      </w:pPr>
    </w:p>
    <w:p w14:paraId="75CD6B0B" w14:textId="77777777" w:rsidR="00000000" w:rsidRDefault="00063F1E">
      <w:pPr>
        <w:pStyle w:val="af0"/>
        <w:rPr>
          <w:rtl/>
        </w:rPr>
      </w:pPr>
      <w:r>
        <w:rPr>
          <w:rFonts w:hint="eastAsia"/>
          <w:rtl/>
        </w:rPr>
        <w:t>אילן</w:t>
      </w:r>
      <w:r>
        <w:rPr>
          <w:rtl/>
        </w:rPr>
        <w:t xml:space="preserve"> שלגי (שינוי):</w:t>
      </w:r>
    </w:p>
    <w:p w14:paraId="64907816" w14:textId="77777777" w:rsidR="00000000" w:rsidRDefault="00063F1E">
      <w:pPr>
        <w:pStyle w:val="a0"/>
        <w:rPr>
          <w:rFonts w:hint="cs"/>
          <w:rtl/>
        </w:rPr>
      </w:pPr>
    </w:p>
    <w:p w14:paraId="155BBDD6" w14:textId="77777777" w:rsidR="00000000" w:rsidRDefault="00063F1E">
      <w:pPr>
        <w:pStyle w:val="a0"/>
        <w:rPr>
          <w:rFonts w:hint="cs"/>
          <w:rtl/>
        </w:rPr>
      </w:pPr>
      <w:r>
        <w:rPr>
          <w:rFonts w:hint="cs"/>
          <w:rtl/>
        </w:rPr>
        <w:t>- - -</w:t>
      </w:r>
    </w:p>
    <w:p w14:paraId="7B8E660C" w14:textId="77777777" w:rsidR="00000000" w:rsidRDefault="00063F1E">
      <w:pPr>
        <w:pStyle w:val="a0"/>
        <w:rPr>
          <w:rFonts w:hint="cs"/>
          <w:rtl/>
        </w:rPr>
      </w:pPr>
    </w:p>
    <w:p w14:paraId="20EDDA1D" w14:textId="77777777" w:rsidR="00000000" w:rsidRDefault="00063F1E">
      <w:pPr>
        <w:pStyle w:val="af1"/>
        <w:rPr>
          <w:rtl/>
        </w:rPr>
      </w:pPr>
      <w:r>
        <w:rPr>
          <w:rFonts w:hint="eastAsia"/>
          <w:rtl/>
        </w:rPr>
        <w:t>היו</w:t>
      </w:r>
      <w:r>
        <w:rPr>
          <w:rtl/>
        </w:rPr>
        <w:t>"ר ראובן ריבלין:</w:t>
      </w:r>
    </w:p>
    <w:p w14:paraId="5FD558D5" w14:textId="77777777" w:rsidR="00000000" w:rsidRDefault="00063F1E">
      <w:pPr>
        <w:pStyle w:val="a0"/>
        <w:rPr>
          <w:rFonts w:hint="cs"/>
          <w:rtl/>
        </w:rPr>
      </w:pPr>
    </w:p>
    <w:p w14:paraId="16BDDC77" w14:textId="77777777" w:rsidR="00000000" w:rsidRDefault="00063F1E">
      <w:pPr>
        <w:pStyle w:val="a0"/>
        <w:rPr>
          <w:rFonts w:hint="cs"/>
          <w:rtl/>
        </w:rPr>
      </w:pPr>
      <w:r>
        <w:rPr>
          <w:rFonts w:hint="cs"/>
          <w:rtl/>
        </w:rPr>
        <w:t>אין קריאות ביניים.</w:t>
      </w:r>
    </w:p>
    <w:p w14:paraId="0CBF8917" w14:textId="77777777" w:rsidR="00000000" w:rsidRDefault="00063F1E">
      <w:pPr>
        <w:pStyle w:val="a0"/>
        <w:rPr>
          <w:rFonts w:hint="cs"/>
          <w:rtl/>
        </w:rPr>
      </w:pPr>
    </w:p>
    <w:p w14:paraId="2AFAF240" w14:textId="77777777" w:rsidR="00000000" w:rsidRDefault="00063F1E">
      <w:pPr>
        <w:pStyle w:val="-"/>
        <w:rPr>
          <w:rtl/>
        </w:rPr>
      </w:pPr>
      <w:bookmarkStart w:id="100" w:name="FS000000470T15_12_2004_12_55_46C"/>
      <w:bookmarkEnd w:id="100"/>
      <w:r>
        <w:rPr>
          <w:rFonts w:hint="eastAsia"/>
          <w:rtl/>
        </w:rPr>
        <w:t>שרת</w:t>
      </w:r>
      <w:r>
        <w:rPr>
          <w:rtl/>
        </w:rPr>
        <w:t xml:space="preserve"> החינוך, התרבות והספורט לימור לבנת:</w:t>
      </w:r>
    </w:p>
    <w:p w14:paraId="782C523F" w14:textId="77777777" w:rsidR="00000000" w:rsidRDefault="00063F1E">
      <w:pPr>
        <w:pStyle w:val="a0"/>
        <w:rPr>
          <w:rFonts w:hint="cs"/>
          <w:rtl/>
        </w:rPr>
      </w:pPr>
    </w:p>
    <w:p w14:paraId="575C2249" w14:textId="77777777" w:rsidR="00000000" w:rsidRDefault="00063F1E">
      <w:pPr>
        <w:pStyle w:val="a0"/>
        <w:rPr>
          <w:rFonts w:hint="cs"/>
          <w:rtl/>
        </w:rPr>
      </w:pPr>
      <w:r>
        <w:rPr>
          <w:rFonts w:hint="cs"/>
          <w:rtl/>
        </w:rPr>
        <w:t>- - - כאשר אנו שומרים על אותם קו</w:t>
      </w:r>
      <w:r>
        <w:rPr>
          <w:rFonts w:hint="cs"/>
          <w:rtl/>
        </w:rPr>
        <w:t xml:space="preserve">דשי ישראל וגם על מה שקדוש לא רק לישראל, אלא גם לדתות אחרות. אני חושבת שכך ראוי. </w:t>
      </w:r>
    </w:p>
    <w:p w14:paraId="049C3DD7" w14:textId="77777777" w:rsidR="00000000" w:rsidRDefault="00063F1E">
      <w:pPr>
        <w:pStyle w:val="a0"/>
        <w:rPr>
          <w:rFonts w:hint="cs"/>
          <w:rtl/>
        </w:rPr>
      </w:pPr>
    </w:p>
    <w:p w14:paraId="78FD031F" w14:textId="77777777" w:rsidR="00000000" w:rsidRDefault="00063F1E">
      <w:pPr>
        <w:pStyle w:val="a0"/>
        <w:rPr>
          <w:rFonts w:hint="cs"/>
          <w:rtl/>
        </w:rPr>
      </w:pPr>
      <w:r>
        <w:rPr>
          <w:rFonts w:hint="cs"/>
          <w:rtl/>
        </w:rPr>
        <w:t>הזכיר לי יושב-ראש הכנסת קודם, תוך כדי שאלתו של חבר הכנסת גפני, ששם, ליד שער-הגיא, יש גם עץ שקמה, אז גם על עצי שקמה אנו שומרים; לא הייתי אומרת על כבודם של עצי השקמה אנו שומרים</w:t>
      </w:r>
      <w:r>
        <w:rPr>
          <w:rFonts w:hint="cs"/>
          <w:rtl/>
        </w:rPr>
        <w:t xml:space="preserve">, שהרי הכבוד, כנראה, פחות חשוב להם, אלא על נצחיותם של עצי השקמה, על ההיסטוריה של עצי השקמה - גם זה חשוב. </w:t>
      </w:r>
    </w:p>
    <w:p w14:paraId="1D6DA7F0" w14:textId="77777777" w:rsidR="00000000" w:rsidRDefault="00063F1E">
      <w:pPr>
        <w:pStyle w:val="a0"/>
        <w:rPr>
          <w:rFonts w:hint="cs"/>
          <w:rtl/>
        </w:rPr>
      </w:pPr>
    </w:p>
    <w:p w14:paraId="12D0566A" w14:textId="77777777" w:rsidR="00000000" w:rsidRDefault="00063F1E">
      <w:pPr>
        <w:pStyle w:val="a0"/>
        <w:rPr>
          <w:rFonts w:hint="cs"/>
          <w:rtl/>
        </w:rPr>
      </w:pPr>
      <w:r>
        <w:rPr>
          <w:rFonts w:hint="cs"/>
          <w:rtl/>
        </w:rPr>
        <w:t>אנו שומרים גם על ערכי ועל קודשי הדת היהודית, כמו גם על קודשי הדת המוסלמית ודתות אחרות, כמו גם על קודשי עצי השקמה, אם תרצו. אז נעשה כאן ניסיון, שאני ח</w:t>
      </w:r>
      <w:r>
        <w:rPr>
          <w:rFonts w:hint="cs"/>
          <w:rtl/>
        </w:rPr>
        <w:t xml:space="preserve">ושבת שהוא ראוי דווקא לשבח ולא לגנאי, והוא אפילו מצליח ליצור את האיזונים הראויים </w:t>
      </w:r>
      <w:r>
        <w:rPr>
          <w:rtl/>
        </w:rPr>
        <w:t>–</w:t>
      </w:r>
      <w:r>
        <w:rPr>
          <w:rFonts w:hint="cs"/>
          <w:rtl/>
        </w:rPr>
        <w:t xml:space="preserve"> גם לבנות וגם לפתח ואפילו לשמור ולהידבר במקומות שבהם צריך להידבר. תודה רבה, אדוני היושב-ראש.</w:t>
      </w:r>
    </w:p>
    <w:p w14:paraId="5D8FEB23" w14:textId="77777777" w:rsidR="00000000" w:rsidRDefault="00063F1E">
      <w:pPr>
        <w:pStyle w:val="a0"/>
        <w:rPr>
          <w:rFonts w:hint="cs"/>
          <w:rtl/>
        </w:rPr>
      </w:pPr>
    </w:p>
    <w:p w14:paraId="753C7441" w14:textId="77777777" w:rsidR="00000000" w:rsidRDefault="00063F1E">
      <w:pPr>
        <w:pStyle w:val="af1"/>
        <w:rPr>
          <w:rtl/>
        </w:rPr>
      </w:pPr>
      <w:r>
        <w:rPr>
          <w:rFonts w:hint="eastAsia"/>
          <w:rtl/>
        </w:rPr>
        <w:t>היו</w:t>
      </w:r>
      <w:r>
        <w:rPr>
          <w:rtl/>
        </w:rPr>
        <w:t>"ר ראובן ריבלין:</w:t>
      </w:r>
    </w:p>
    <w:p w14:paraId="2B44D9F3" w14:textId="77777777" w:rsidR="00000000" w:rsidRDefault="00063F1E">
      <w:pPr>
        <w:pStyle w:val="a0"/>
        <w:rPr>
          <w:rFonts w:hint="cs"/>
          <w:rtl/>
        </w:rPr>
      </w:pPr>
    </w:p>
    <w:p w14:paraId="0B6A0E55" w14:textId="77777777" w:rsidR="00000000" w:rsidRDefault="00063F1E">
      <w:pPr>
        <w:pStyle w:val="a0"/>
        <w:rPr>
          <w:rFonts w:hint="cs"/>
          <w:rtl/>
        </w:rPr>
      </w:pPr>
      <w:r>
        <w:rPr>
          <w:rFonts w:hint="cs"/>
          <w:rtl/>
        </w:rPr>
        <w:t>תודה. כבוד השרה תמשיך לעמוד על הדוכן על מנת להשיב על השאילתא</w:t>
      </w:r>
      <w:r>
        <w:rPr>
          <w:rFonts w:hint="cs"/>
          <w:rtl/>
        </w:rPr>
        <w:t xml:space="preserve"> בעל-פה של חבר הכנסת ואסל טאהא: המחסור בקלינאי תקשורת במגזר הערבי.</w:t>
      </w:r>
    </w:p>
    <w:p w14:paraId="7EB47831" w14:textId="77777777" w:rsidR="00000000" w:rsidRDefault="00063F1E">
      <w:pPr>
        <w:pStyle w:val="a0"/>
        <w:ind w:firstLine="0"/>
        <w:rPr>
          <w:rFonts w:hint="cs"/>
          <w:rtl/>
        </w:rPr>
      </w:pPr>
    </w:p>
    <w:p w14:paraId="6C73DB2C" w14:textId="77777777" w:rsidR="00000000" w:rsidRDefault="00063F1E">
      <w:pPr>
        <w:pStyle w:val="af0"/>
        <w:rPr>
          <w:rtl/>
        </w:rPr>
      </w:pPr>
      <w:r>
        <w:rPr>
          <w:rFonts w:hint="eastAsia"/>
          <w:rtl/>
        </w:rPr>
        <w:t>משה</w:t>
      </w:r>
      <w:r>
        <w:rPr>
          <w:rtl/>
        </w:rPr>
        <w:t xml:space="preserve"> גפני (יהדות התורה):</w:t>
      </w:r>
    </w:p>
    <w:p w14:paraId="33AC0C10" w14:textId="77777777" w:rsidR="00000000" w:rsidRDefault="00063F1E">
      <w:pPr>
        <w:pStyle w:val="a0"/>
        <w:rPr>
          <w:rFonts w:hint="cs"/>
          <w:rtl/>
        </w:rPr>
      </w:pPr>
    </w:p>
    <w:p w14:paraId="6A579CFF" w14:textId="77777777" w:rsidR="00000000" w:rsidRDefault="00063F1E">
      <w:pPr>
        <w:pStyle w:val="a0"/>
        <w:rPr>
          <w:rFonts w:hint="cs"/>
          <w:rtl/>
        </w:rPr>
      </w:pPr>
      <w:r>
        <w:rPr>
          <w:rFonts w:hint="cs"/>
          <w:rtl/>
        </w:rPr>
        <w:t>אדוני היושב-ראש, אפשר להודות לשרה על דבריה?</w:t>
      </w:r>
    </w:p>
    <w:p w14:paraId="3E2EE503" w14:textId="77777777" w:rsidR="00000000" w:rsidRDefault="00063F1E">
      <w:pPr>
        <w:pStyle w:val="af1"/>
        <w:rPr>
          <w:rtl/>
        </w:rPr>
      </w:pPr>
    </w:p>
    <w:p w14:paraId="28148007" w14:textId="77777777" w:rsidR="00000000" w:rsidRDefault="00063F1E">
      <w:pPr>
        <w:pStyle w:val="af1"/>
        <w:rPr>
          <w:rtl/>
        </w:rPr>
      </w:pPr>
      <w:r>
        <w:rPr>
          <w:rFonts w:hint="eastAsia"/>
          <w:rtl/>
        </w:rPr>
        <w:t>היו</w:t>
      </w:r>
      <w:r>
        <w:rPr>
          <w:rtl/>
        </w:rPr>
        <w:t>"ר ראובן ריבלין:</w:t>
      </w:r>
    </w:p>
    <w:p w14:paraId="35806183" w14:textId="77777777" w:rsidR="00000000" w:rsidRDefault="00063F1E">
      <w:pPr>
        <w:pStyle w:val="a0"/>
        <w:rPr>
          <w:rFonts w:hint="cs"/>
          <w:rtl/>
        </w:rPr>
      </w:pPr>
    </w:p>
    <w:p w14:paraId="1929B7AF" w14:textId="77777777" w:rsidR="00000000" w:rsidRDefault="00063F1E">
      <w:pPr>
        <w:pStyle w:val="a0"/>
        <w:rPr>
          <w:rFonts w:hint="cs"/>
          <w:rtl/>
        </w:rPr>
      </w:pPr>
      <w:r>
        <w:rPr>
          <w:rFonts w:hint="cs"/>
          <w:rtl/>
        </w:rPr>
        <w:t>הוא יכול לכתוב לה מכתב הוקרה.</w:t>
      </w:r>
    </w:p>
    <w:p w14:paraId="707866EC" w14:textId="77777777" w:rsidR="00000000" w:rsidRDefault="00063F1E">
      <w:pPr>
        <w:pStyle w:val="a0"/>
        <w:ind w:firstLine="0"/>
        <w:rPr>
          <w:rFonts w:hint="cs"/>
          <w:rtl/>
        </w:rPr>
      </w:pPr>
    </w:p>
    <w:p w14:paraId="56116E55" w14:textId="77777777" w:rsidR="00000000" w:rsidRDefault="00063F1E">
      <w:pPr>
        <w:pStyle w:val="-"/>
        <w:rPr>
          <w:rtl/>
        </w:rPr>
      </w:pPr>
      <w:bookmarkStart w:id="101" w:name="FS000000470T15_12_2004_13_02_13C"/>
      <w:bookmarkEnd w:id="101"/>
      <w:r>
        <w:rPr>
          <w:rFonts w:hint="eastAsia"/>
          <w:rtl/>
        </w:rPr>
        <w:t>שרת</w:t>
      </w:r>
      <w:r>
        <w:rPr>
          <w:rtl/>
        </w:rPr>
        <w:t xml:space="preserve"> החינוך, התרבות והספורט לימור לבנת:</w:t>
      </w:r>
    </w:p>
    <w:p w14:paraId="75C2A3CB" w14:textId="77777777" w:rsidR="00000000" w:rsidRDefault="00063F1E">
      <w:pPr>
        <w:pStyle w:val="a0"/>
        <w:rPr>
          <w:rFonts w:hint="cs"/>
          <w:rtl/>
        </w:rPr>
      </w:pPr>
    </w:p>
    <w:p w14:paraId="471298AF" w14:textId="77777777" w:rsidR="00000000" w:rsidRDefault="00063F1E">
      <w:pPr>
        <w:pStyle w:val="a0"/>
        <w:rPr>
          <w:rFonts w:hint="cs"/>
          <w:rtl/>
        </w:rPr>
      </w:pPr>
      <w:r>
        <w:rPr>
          <w:rFonts w:hint="cs"/>
          <w:rtl/>
        </w:rPr>
        <w:t>אין צורך.</w:t>
      </w:r>
    </w:p>
    <w:p w14:paraId="2F7847D1" w14:textId="77777777" w:rsidR="00000000" w:rsidRDefault="00063F1E">
      <w:pPr>
        <w:pStyle w:val="a0"/>
        <w:rPr>
          <w:rFonts w:hint="cs"/>
          <w:rtl/>
        </w:rPr>
      </w:pPr>
    </w:p>
    <w:p w14:paraId="3467F963" w14:textId="77777777" w:rsidR="00000000" w:rsidRDefault="00063F1E">
      <w:pPr>
        <w:pStyle w:val="a1"/>
        <w:jc w:val="center"/>
        <w:rPr>
          <w:rFonts w:hint="cs"/>
          <w:rtl/>
        </w:rPr>
      </w:pPr>
      <w:bookmarkStart w:id="102" w:name="_Toc100465753"/>
      <w:r>
        <w:rPr>
          <w:rFonts w:hint="cs"/>
          <w:rtl/>
        </w:rPr>
        <w:t>219. המחסור בקל</w:t>
      </w:r>
      <w:r>
        <w:rPr>
          <w:rFonts w:hint="cs"/>
          <w:rtl/>
        </w:rPr>
        <w:t>ינאי תקשורת במגזר הערבי</w:t>
      </w:r>
      <w:bookmarkEnd w:id="102"/>
    </w:p>
    <w:p w14:paraId="13D72A5A" w14:textId="77777777" w:rsidR="00000000" w:rsidRDefault="00063F1E">
      <w:pPr>
        <w:pStyle w:val="a0"/>
        <w:rPr>
          <w:rFonts w:hint="cs"/>
          <w:rtl/>
        </w:rPr>
      </w:pPr>
    </w:p>
    <w:p w14:paraId="40807AF0" w14:textId="77777777" w:rsidR="00000000" w:rsidRDefault="00063F1E">
      <w:pPr>
        <w:pStyle w:val="a"/>
        <w:rPr>
          <w:rtl/>
        </w:rPr>
      </w:pPr>
      <w:bookmarkStart w:id="103" w:name="FS000001062T15_12_2004_13_02_24"/>
      <w:bookmarkStart w:id="104" w:name="_Toc100465754"/>
      <w:bookmarkEnd w:id="103"/>
      <w:r>
        <w:rPr>
          <w:rFonts w:hint="eastAsia"/>
          <w:rtl/>
        </w:rPr>
        <w:t>ואסל</w:t>
      </w:r>
      <w:r>
        <w:rPr>
          <w:rtl/>
        </w:rPr>
        <w:t xml:space="preserve"> טאהא (בל"ד):</w:t>
      </w:r>
      <w:bookmarkEnd w:id="104"/>
    </w:p>
    <w:p w14:paraId="1BF92487" w14:textId="77777777" w:rsidR="00000000" w:rsidRDefault="00063F1E">
      <w:pPr>
        <w:pStyle w:val="a0"/>
        <w:rPr>
          <w:rFonts w:hint="cs"/>
          <w:rtl/>
        </w:rPr>
      </w:pPr>
    </w:p>
    <w:p w14:paraId="3FFB12A1" w14:textId="77777777" w:rsidR="00000000" w:rsidRDefault="00063F1E">
      <w:pPr>
        <w:pStyle w:val="a0"/>
        <w:rPr>
          <w:rFonts w:hint="cs"/>
          <w:rtl/>
        </w:rPr>
      </w:pPr>
      <w:r>
        <w:rPr>
          <w:rFonts w:hint="cs"/>
          <w:rtl/>
        </w:rPr>
        <w:t>אדוני היושב-ראש, גברתי השרה, בישראל קיים מחסור חמור של 250 קלינאי תקשורת המותאמים לטיפול בילדים ערבים במסגרת סמכותך. הדבר גורם לכך שנמנע - - -</w:t>
      </w:r>
    </w:p>
    <w:p w14:paraId="1E067E30" w14:textId="77777777" w:rsidR="00000000" w:rsidRDefault="00063F1E">
      <w:pPr>
        <w:pStyle w:val="a0"/>
        <w:rPr>
          <w:rFonts w:hint="cs"/>
          <w:rtl/>
        </w:rPr>
      </w:pPr>
    </w:p>
    <w:p w14:paraId="7A23A6CA" w14:textId="77777777" w:rsidR="00000000" w:rsidRDefault="00063F1E">
      <w:pPr>
        <w:pStyle w:val="af1"/>
        <w:rPr>
          <w:rtl/>
        </w:rPr>
      </w:pPr>
      <w:r>
        <w:rPr>
          <w:rFonts w:hint="eastAsia"/>
          <w:rtl/>
        </w:rPr>
        <w:t>היו</w:t>
      </w:r>
      <w:r>
        <w:rPr>
          <w:rtl/>
        </w:rPr>
        <w:t>"ר ראובן ריבלין:</w:t>
      </w:r>
    </w:p>
    <w:p w14:paraId="44C28BCB" w14:textId="77777777" w:rsidR="00000000" w:rsidRDefault="00063F1E">
      <w:pPr>
        <w:pStyle w:val="a0"/>
        <w:rPr>
          <w:rFonts w:hint="cs"/>
          <w:rtl/>
        </w:rPr>
      </w:pPr>
    </w:p>
    <w:p w14:paraId="7679C0B0" w14:textId="77777777" w:rsidR="00000000" w:rsidRDefault="00063F1E">
      <w:pPr>
        <w:pStyle w:val="a0"/>
        <w:rPr>
          <w:rFonts w:hint="cs"/>
          <w:rtl/>
        </w:rPr>
      </w:pPr>
      <w:r>
        <w:rPr>
          <w:rFonts w:hint="cs"/>
          <w:rtl/>
        </w:rPr>
        <w:t>לא, אדוני יקרא רק את השאילתא שאושרה: בישראל חסר</w:t>
      </w:r>
      <w:r>
        <w:rPr>
          <w:rFonts w:hint="cs"/>
          <w:rtl/>
        </w:rPr>
        <w:t>ים 250 קלינאי תקשורת המותאמים לטיפול בילדים ערבים. רצוני לשאול: אילו צעדים - - - אדוני ירחיב אחרי זה, עכשיו יקרא רק את השאלה.</w:t>
      </w:r>
    </w:p>
    <w:p w14:paraId="37E206E4" w14:textId="77777777" w:rsidR="00000000" w:rsidRDefault="00063F1E">
      <w:pPr>
        <w:pStyle w:val="a0"/>
        <w:rPr>
          <w:rFonts w:hint="cs"/>
          <w:rtl/>
        </w:rPr>
      </w:pPr>
    </w:p>
    <w:p w14:paraId="752F227B" w14:textId="77777777" w:rsidR="00000000" w:rsidRDefault="00063F1E">
      <w:pPr>
        <w:pStyle w:val="-"/>
        <w:rPr>
          <w:rtl/>
        </w:rPr>
      </w:pPr>
      <w:bookmarkStart w:id="105" w:name="FS000001062T15_12_2004_13_03_52C"/>
      <w:bookmarkEnd w:id="105"/>
      <w:r>
        <w:rPr>
          <w:rFonts w:hint="eastAsia"/>
          <w:rtl/>
        </w:rPr>
        <w:t>ואסל</w:t>
      </w:r>
      <w:r>
        <w:rPr>
          <w:rtl/>
        </w:rPr>
        <w:t xml:space="preserve"> טאהא (בל"ד):</w:t>
      </w:r>
    </w:p>
    <w:p w14:paraId="2C4AB7BB" w14:textId="77777777" w:rsidR="00000000" w:rsidRDefault="00063F1E">
      <w:pPr>
        <w:pStyle w:val="a0"/>
        <w:rPr>
          <w:rFonts w:hint="cs"/>
          <w:rtl/>
        </w:rPr>
      </w:pPr>
    </w:p>
    <w:p w14:paraId="49773BE7" w14:textId="77777777" w:rsidR="00000000" w:rsidRDefault="00063F1E">
      <w:pPr>
        <w:pStyle w:val="a0"/>
        <w:rPr>
          <w:rFonts w:hint="cs"/>
          <w:rtl/>
        </w:rPr>
      </w:pPr>
      <w:r>
        <w:rPr>
          <w:rFonts w:hint="cs"/>
          <w:rtl/>
        </w:rPr>
        <w:t>רצוני לשאול: מה הם הצעדים האופרטיביים שינקטו משרדך והמועצה להשכלה גבוהה למען הצלת הילדים?</w:t>
      </w:r>
    </w:p>
    <w:p w14:paraId="7E41E4E1" w14:textId="77777777" w:rsidR="00000000" w:rsidRDefault="00063F1E">
      <w:pPr>
        <w:pStyle w:val="a0"/>
        <w:ind w:firstLine="0"/>
        <w:rPr>
          <w:rFonts w:hint="cs"/>
          <w:rtl/>
        </w:rPr>
      </w:pPr>
    </w:p>
    <w:p w14:paraId="40F69562" w14:textId="77777777" w:rsidR="00000000" w:rsidRDefault="00063F1E">
      <w:pPr>
        <w:pStyle w:val="af1"/>
        <w:rPr>
          <w:rtl/>
        </w:rPr>
      </w:pPr>
      <w:r>
        <w:rPr>
          <w:rFonts w:hint="eastAsia"/>
          <w:rtl/>
        </w:rPr>
        <w:t>היו</w:t>
      </w:r>
      <w:r>
        <w:rPr>
          <w:rtl/>
        </w:rPr>
        <w:t>"ר ראובן ריבלין:</w:t>
      </w:r>
    </w:p>
    <w:p w14:paraId="4ECD9E00" w14:textId="77777777" w:rsidR="00000000" w:rsidRDefault="00063F1E">
      <w:pPr>
        <w:pStyle w:val="a0"/>
        <w:rPr>
          <w:rFonts w:hint="cs"/>
          <w:rtl/>
        </w:rPr>
      </w:pPr>
    </w:p>
    <w:p w14:paraId="41335831" w14:textId="77777777" w:rsidR="00000000" w:rsidRDefault="00063F1E">
      <w:pPr>
        <w:pStyle w:val="a0"/>
        <w:rPr>
          <w:rFonts w:hint="cs"/>
          <w:rtl/>
        </w:rPr>
      </w:pPr>
      <w:r>
        <w:rPr>
          <w:rFonts w:hint="cs"/>
          <w:rtl/>
        </w:rPr>
        <w:t>תודה רבה. אדוני ישב, ואחרי זה יוכל להרחיב ככל שירצה. בבקשה, גברתי.</w:t>
      </w:r>
    </w:p>
    <w:p w14:paraId="69CB22BF" w14:textId="77777777" w:rsidR="00000000" w:rsidRDefault="00063F1E">
      <w:pPr>
        <w:pStyle w:val="a0"/>
        <w:ind w:firstLine="0"/>
        <w:rPr>
          <w:rFonts w:hint="cs"/>
          <w:rtl/>
        </w:rPr>
      </w:pPr>
    </w:p>
    <w:p w14:paraId="3100D626" w14:textId="77777777" w:rsidR="00000000" w:rsidRDefault="00063F1E">
      <w:pPr>
        <w:pStyle w:val="a"/>
        <w:rPr>
          <w:rtl/>
        </w:rPr>
      </w:pPr>
      <w:bookmarkStart w:id="106" w:name="FS000000470T15_12_2004_13_04_49"/>
      <w:bookmarkStart w:id="107" w:name="_Toc100465755"/>
      <w:bookmarkEnd w:id="106"/>
      <w:r>
        <w:rPr>
          <w:rFonts w:hint="eastAsia"/>
          <w:rtl/>
        </w:rPr>
        <w:t>שרת</w:t>
      </w:r>
      <w:r>
        <w:rPr>
          <w:rtl/>
        </w:rPr>
        <w:t xml:space="preserve"> החינוך, התרבות והספורט לימור לבנת:</w:t>
      </w:r>
      <w:bookmarkEnd w:id="107"/>
    </w:p>
    <w:p w14:paraId="082444B4" w14:textId="77777777" w:rsidR="00000000" w:rsidRDefault="00063F1E">
      <w:pPr>
        <w:pStyle w:val="a0"/>
        <w:rPr>
          <w:rFonts w:hint="cs"/>
          <w:rtl/>
        </w:rPr>
      </w:pPr>
    </w:p>
    <w:p w14:paraId="726C5925" w14:textId="77777777" w:rsidR="00000000" w:rsidRDefault="00063F1E">
      <w:pPr>
        <w:pStyle w:val="a0"/>
        <w:rPr>
          <w:rFonts w:hint="cs"/>
          <w:rtl/>
        </w:rPr>
      </w:pPr>
      <w:r>
        <w:rPr>
          <w:rFonts w:hint="cs"/>
          <w:rtl/>
        </w:rPr>
        <w:t>הכשרת קלינאי תקשורת מתקיימת במוסדות האקדמיים שמתמחים בנושא זה. הרישוי הוא בסמכותו ובאחריותו של משרד הבריאות. עקב המחסור בקלינאי תקשורת בחינוך המיו</w:t>
      </w:r>
      <w:r>
        <w:rPr>
          <w:rFonts w:hint="cs"/>
          <w:rtl/>
        </w:rPr>
        <w:t xml:space="preserve">חד במגזר הערבי ובמגזר היהודי כאחד פנה משרד החינוך למוסדות האקדמיים במדינת ישראל בבקשה שיפתחו מגמות חדשות להכשרת קלינאי תקשורת, נוסף על המגמה הפועלת זה שנים באוניברסיטת תל-אביב. לפנייה נענו לפני כשנתיים גם אוניברסיטת חיפה וגם מכללת "הדסה" בירושלים. ידוע לי </w:t>
      </w:r>
      <w:r>
        <w:rPr>
          <w:rFonts w:hint="cs"/>
          <w:rtl/>
        </w:rPr>
        <w:t xml:space="preserve">שהמסגרות הללו מכשירות, באישור המועצה להשכלה גבוהה, קלינאי תקשורת גם למגזר הערבי. בסוף שנת הלימודים הנוכחית יסיים המחזור הראשון של קלינאי תקשורת את לימודיו במוסדות אלה, אני מניחה שזאת תהיה התחלה של מענה על הצרכים. </w:t>
      </w:r>
    </w:p>
    <w:p w14:paraId="41A4E3A4" w14:textId="77777777" w:rsidR="00000000" w:rsidRDefault="00063F1E">
      <w:pPr>
        <w:pStyle w:val="a0"/>
        <w:rPr>
          <w:rFonts w:hint="cs"/>
          <w:rtl/>
        </w:rPr>
      </w:pPr>
    </w:p>
    <w:p w14:paraId="6DBDE683" w14:textId="77777777" w:rsidR="00000000" w:rsidRDefault="00063F1E">
      <w:pPr>
        <w:pStyle w:val="a0"/>
        <w:rPr>
          <w:rFonts w:hint="cs"/>
          <w:rtl/>
        </w:rPr>
      </w:pPr>
      <w:r>
        <w:rPr>
          <w:rFonts w:hint="cs"/>
          <w:rtl/>
        </w:rPr>
        <w:t xml:space="preserve">כפי שאמרתי, מדובר כאן במחסור שלמרבה הצער </w:t>
      </w:r>
      <w:r>
        <w:rPr>
          <w:rFonts w:hint="cs"/>
          <w:rtl/>
        </w:rPr>
        <w:t>הוא נחלתם</w:t>
      </w:r>
      <w:r>
        <w:rPr>
          <w:rtl/>
        </w:rPr>
        <w:t xml:space="preserve"> </w:t>
      </w:r>
      <w:r>
        <w:rPr>
          <w:rFonts w:hint="cs"/>
          <w:rtl/>
        </w:rPr>
        <w:t>של המוסדות בכל מדינת ישראל, לרבות במשרד הבריאות עצמו. אין לי דרך לאמת את המספר שאתה ציינת בשאילתא, 250 קלינאי תקשורת, שזה המחסור; איני יודעת לומר אם מדובר ב-250, מנין לקוח המספר, אך כפי שאמרתי, אני מאמינה שבסוף שנת הלימודים הנוכחית, התשס"ה, אכן י</w:t>
      </w:r>
      <w:r>
        <w:rPr>
          <w:rFonts w:hint="cs"/>
          <w:rtl/>
        </w:rPr>
        <w:t>סיימו שני מחזורים, גם במכללת "הדסה" וגם באוניברסיטת חיפה. אני מניחה שבזה יינתן מענה על המחסור הזה.</w:t>
      </w:r>
    </w:p>
    <w:p w14:paraId="29412AEC" w14:textId="77777777" w:rsidR="00000000" w:rsidRDefault="00063F1E">
      <w:pPr>
        <w:pStyle w:val="a0"/>
        <w:ind w:firstLine="0"/>
        <w:rPr>
          <w:rFonts w:hint="cs"/>
          <w:rtl/>
        </w:rPr>
      </w:pPr>
    </w:p>
    <w:p w14:paraId="441878F9" w14:textId="77777777" w:rsidR="00000000" w:rsidRDefault="00063F1E">
      <w:pPr>
        <w:pStyle w:val="af1"/>
        <w:rPr>
          <w:rtl/>
        </w:rPr>
      </w:pPr>
      <w:r>
        <w:rPr>
          <w:rFonts w:hint="eastAsia"/>
          <w:rtl/>
        </w:rPr>
        <w:t>היו</w:t>
      </w:r>
      <w:r>
        <w:rPr>
          <w:rtl/>
        </w:rPr>
        <w:t>"ר ראובן ריבלין:</w:t>
      </w:r>
    </w:p>
    <w:p w14:paraId="79E5CF1B" w14:textId="77777777" w:rsidR="00000000" w:rsidRDefault="00063F1E">
      <w:pPr>
        <w:pStyle w:val="a0"/>
        <w:rPr>
          <w:rFonts w:hint="cs"/>
          <w:rtl/>
        </w:rPr>
      </w:pPr>
    </w:p>
    <w:p w14:paraId="0047392C" w14:textId="77777777" w:rsidR="00000000" w:rsidRDefault="00063F1E">
      <w:pPr>
        <w:pStyle w:val="a0"/>
        <w:rPr>
          <w:rFonts w:hint="cs"/>
          <w:rtl/>
        </w:rPr>
      </w:pPr>
      <w:r>
        <w:rPr>
          <w:rFonts w:hint="cs"/>
          <w:rtl/>
        </w:rPr>
        <w:t>מה הסיבה למחסור? אי-אפשר לתת להם שכר מתאים?</w:t>
      </w:r>
    </w:p>
    <w:p w14:paraId="4768F1ED" w14:textId="77777777" w:rsidR="00000000" w:rsidRDefault="00063F1E">
      <w:pPr>
        <w:pStyle w:val="a0"/>
        <w:rPr>
          <w:rFonts w:hint="cs"/>
          <w:rtl/>
        </w:rPr>
      </w:pPr>
    </w:p>
    <w:p w14:paraId="2015D9A2" w14:textId="77777777" w:rsidR="00000000" w:rsidRDefault="00063F1E">
      <w:pPr>
        <w:pStyle w:val="-"/>
        <w:rPr>
          <w:rtl/>
        </w:rPr>
      </w:pPr>
      <w:bookmarkStart w:id="108" w:name="FS000000470T15_12_2004_13_11_30C"/>
      <w:bookmarkEnd w:id="108"/>
      <w:r>
        <w:rPr>
          <w:rFonts w:hint="eastAsia"/>
          <w:rtl/>
        </w:rPr>
        <w:t>שרת</w:t>
      </w:r>
      <w:r>
        <w:rPr>
          <w:rtl/>
        </w:rPr>
        <w:t xml:space="preserve"> החינוך, התרבות והספורט לימור לבנת:</w:t>
      </w:r>
    </w:p>
    <w:p w14:paraId="014AD720" w14:textId="77777777" w:rsidR="00000000" w:rsidRDefault="00063F1E">
      <w:pPr>
        <w:pStyle w:val="a0"/>
        <w:rPr>
          <w:rFonts w:hint="cs"/>
          <w:rtl/>
        </w:rPr>
      </w:pPr>
    </w:p>
    <w:p w14:paraId="2F2B8DBD" w14:textId="77777777" w:rsidR="00000000" w:rsidRDefault="00063F1E">
      <w:pPr>
        <w:pStyle w:val="a0"/>
        <w:rPr>
          <w:rFonts w:hint="cs"/>
          <w:rtl/>
        </w:rPr>
      </w:pPr>
      <w:r>
        <w:rPr>
          <w:rFonts w:hint="cs"/>
          <w:rtl/>
        </w:rPr>
        <w:t>לא, לא היתה הכשרה מספיקה של קלינאי תקשורת. אמרתי ש</w:t>
      </w:r>
      <w:r>
        <w:rPr>
          <w:rFonts w:hint="cs"/>
          <w:rtl/>
        </w:rPr>
        <w:t>המגמה היחידה היתה באוניברסיטת תל-אביב, וככל הנראה לא הוכשרו מספיק, ממילא לא היו מספיק קלינאי תקשורת ונוצר מחסור. ברגע שנפתחו עוד שתי מגמות בעוד שני מוסדות להשכלה גבוהה, כפי שביקשנו - - -</w:t>
      </w:r>
    </w:p>
    <w:p w14:paraId="34E95E75" w14:textId="77777777" w:rsidR="00000000" w:rsidRDefault="00063F1E">
      <w:pPr>
        <w:pStyle w:val="a0"/>
        <w:ind w:firstLine="0"/>
        <w:rPr>
          <w:rFonts w:hint="cs"/>
          <w:rtl/>
        </w:rPr>
      </w:pPr>
    </w:p>
    <w:p w14:paraId="77D988D4" w14:textId="77777777" w:rsidR="00000000" w:rsidRDefault="00063F1E">
      <w:pPr>
        <w:pStyle w:val="af1"/>
        <w:rPr>
          <w:rtl/>
        </w:rPr>
      </w:pPr>
      <w:r>
        <w:rPr>
          <w:rFonts w:hint="eastAsia"/>
          <w:rtl/>
        </w:rPr>
        <w:t>היו</w:t>
      </w:r>
      <w:r>
        <w:rPr>
          <w:rtl/>
        </w:rPr>
        <w:t>"ר ראובן ריבלין:</w:t>
      </w:r>
    </w:p>
    <w:p w14:paraId="6F6318CC" w14:textId="77777777" w:rsidR="00000000" w:rsidRDefault="00063F1E">
      <w:pPr>
        <w:pStyle w:val="a0"/>
        <w:rPr>
          <w:rFonts w:hint="cs"/>
          <w:rtl/>
        </w:rPr>
      </w:pPr>
    </w:p>
    <w:p w14:paraId="47BB425F" w14:textId="77777777" w:rsidR="00000000" w:rsidRDefault="00063F1E">
      <w:pPr>
        <w:pStyle w:val="a0"/>
        <w:rPr>
          <w:rFonts w:hint="cs"/>
          <w:rtl/>
        </w:rPr>
      </w:pPr>
      <w:r>
        <w:rPr>
          <w:rFonts w:hint="cs"/>
          <w:rtl/>
        </w:rPr>
        <w:t>בבקשה, חבר הכנסת בשארה, אדוני נרשם, ואם לא יהיה</w:t>
      </w:r>
      <w:r>
        <w:rPr>
          <w:rFonts w:hint="cs"/>
          <w:rtl/>
        </w:rPr>
        <w:t xml:space="preserve"> מישהו מסיעות אחרות. בבקשה, חבר הכנסת טאהא, שאלה נוספת. עכשיו אדוני יכול להרחיב.</w:t>
      </w:r>
    </w:p>
    <w:p w14:paraId="75EDFE84" w14:textId="77777777" w:rsidR="00000000" w:rsidRDefault="00063F1E">
      <w:pPr>
        <w:pStyle w:val="a0"/>
        <w:rPr>
          <w:rFonts w:hint="cs"/>
          <w:rtl/>
        </w:rPr>
      </w:pPr>
    </w:p>
    <w:p w14:paraId="4649FD26" w14:textId="77777777" w:rsidR="00000000" w:rsidRDefault="00063F1E">
      <w:pPr>
        <w:pStyle w:val="a"/>
        <w:rPr>
          <w:rtl/>
        </w:rPr>
      </w:pPr>
      <w:bookmarkStart w:id="109" w:name="FS000001062T15_12_2004_13_13_07"/>
      <w:bookmarkStart w:id="110" w:name="_Toc100465756"/>
      <w:bookmarkEnd w:id="109"/>
      <w:r>
        <w:rPr>
          <w:rFonts w:hint="eastAsia"/>
          <w:rtl/>
        </w:rPr>
        <w:t>ואסל</w:t>
      </w:r>
      <w:r>
        <w:rPr>
          <w:rtl/>
        </w:rPr>
        <w:t xml:space="preserve"> טאהא (בל"ד):</w:t>
      </w:r>
      <w:bookmarkEnd w:id="110"/>
    </w:p>
    <w:p w14:paraId="1F816390" w14:textId="77777777" w:rsidR="00000000" w:rsidRDefault="00063F1E">
      <w:pPr>
        <w:pStyle w:val="a0"/>
        <w:rPr>
          <w:rFonts w:hint="cs"/>
          <w:rtl/>
        </w:rPr>
      </w:pPr>
    </w:p>
    <w:p w14:paraId="41D54D1A" w14:textId="77777777" w:rsidR="00000000" w:rsidRDefault="00063F1E">
      <w:pPr>
        <w:pStyle w:val="a0"/>
        <w:rPr>
          <w:rFonts w:hint="cs"/>
          <w:rtl/>
        </w:rPr>
      </w:pPr>
      <w:r>
        <w:rPr>
          <w:rFonts w:hint="cs"/>
          <w:rtl/>
        </w:rPr>
        <w:t xml:space="preserve">גברתי השרה, בקשר להכשרה באוניברסיטת תל-אביב, בחיפה - צעד מבורך, אך רציתי לציין שיש שם הגבלת גיל; מגבילים את הגיל של הסטודנטים, ולכן יש מחסור. </w:t>
      </w:r>
    </w:p>
    <w:p w14:paraId="2EFBA45B" w14:textId="77777777" w:rsidR="00000000" w:rsidRDefault="00063F1E">
      <w:pPr>
        <w:pStyle w:val="a0"/>
        <w:rPr>
          <w:rFonts w:hint="cs"/>
          <w:rtl/>
        </w:rPr>
      </w:pPr>
    </w:p>
    <w:p w14:paraId="06DCFC99" w14:textId="77777777" w:rsidR="00000000" w:rsidRDefault="00063F1E">
      <w:pPr>
        <w:pStyle w:val="a0"/>
        <w:rPr>
          <w:rFonts w:hint="cs"/>
          <w:rtl/>
        </w:rPr>
      </w:pPr>
      <w:r>
        <w:rPr>
          <w:rFonts w:hint="cs"/>
          <w:rtl/>
        </w:rPr>
        <w:t>אני מבקש שמ</w:t>
      </w:r>
      <w:r>
        <w:rPr>
          <w:rFonts w:hint="cs"/>
          <w:rtl/>
        </w:rPr>
        <w:t>קצוע כזה ייפתח גם באוניברסיטת בן-גוריון, מפני שהבעיה חמורה במיוחד בנגב. שם הבעיה מאוד חמורה, במיוחד מפני שהמורות לא יכולות להשתלם, כי המרחק הוא גדול והן אינן יכולות לנסוע. לכן, האם מתכוונת השרה גם להמליץ בפני המועצה להשכלה גבוהה לפתוח קורס הכשרה?</w:t>
      </w:r>
    </w:p>
    <w:p w14:paraId="66D31C46" w14:textId="77777777" w:rsidR="00000000" w:rsidRDefault="00063F1E">
      <w:pPr>
        <w:pStyle w:val="a0"/>
        <w:ind w:firstLine="0"/>
        <w:rPr>
          <w:rFonts w:hint="cs"/>
          <w:rtl/>
        </w:rPr>
      </w:pPr>
    </w:p>
    <w:p w14:paraId="4BF08717" w14:textId="77777777" w:rsidR="00000000" w:rsidRDefault="00063F1E">
      <w:pPr>
        <w:pStyle w:val="af0"/>
        <w:rPr>
          <w:rtl/>
        </w:rPr>
      </w:pPr>
      <w:bookmarkStart w:id="111" w:name="FS000000470T15_12_2004_13_14_42"/>
      <w:bookmarkEnd w:id="111"/>
      <w:r>
        <w:rPr>
          <w:rFonts w:hint="eastAsia"/>
          <w:rtl/>
        </w:rPr>
        <w:t>שרת</w:t>
      </w:r>
      <w:r>
        <w:rPr>
          <w:rtl/>
        </w:rPr>
        <w:t xml:space="preserve"> החינ</w:t>
      </w:r>
      <w:r>
        <w:rPr>
          <w:rtl/>
        </w:rPr>
        <w:t>וך, התרבות והספורט לימור לבנת:</w:t>
      </w:r>
    </w:p>
    <w:p w14:paraId="657B5924" w14:textId="77777777" w:rsidR="00000000" w:rsidRDefault="00063F1E">
      <w:pPr>
        <w:pStyle w:val="a0"/>
        <w:rPr>
          <w:rFonts w:hint="cs"/>
          <w:rtl/>
        </w:rPr>
      </w:pPr>
    </w:p>
    <w:p w14:paraId="4817A779" w14:textId="77777777" w:rsidR="00000000" w:rsidRDefault="00063F1E">
      <w:pPr>
        <w:pStyle w:val="a0"/>
        <w:rPr>
          <w:rFonts w:hint="cs"/>
          <w:rtl/>
        </w:rPr>
      </w:pPr>
      <w:r>
        <w:rPr>
          <w:rFonts w:hint="cs"/>
          <w:rtl/>
        </w:rPr>
        <w:t>מה זאת אומרת, הגבלת גיל? אני לא ערה לזה.</w:t>
      </w:r>
    </w:p>
    <w:p w14:paraId="4E80AE4A" w14:textId="77777777" w:rsidR="00000000" w:rsidRDefault="00063F1E">
      <w:pPr>
        <w:pStyle w:val="a0"/>
        <w:ind w:firstLine="0"/>
        <w:rPr>
          <w:rFonts w:hint="cs"/>
          <w:rtl/>
        </w:rPr>
      </w:pPr>
    </w:p>
    <w:p w14:paraId="39AB24D9" w14:textId="77777777" w:rsidR="00000000" w:rsidRDefault="00063F1E">
      <w:pPr>
        <w:pStyle w:val="-"/>
        <w:rPr>
          <w:rtl/>
        </w:rPr>
      </w:pPr>
      <w:bookmarkStart w:id="112" w:name="FS000001062T15_12_2004_13_14_53"/>
      <w:bookmarkEnd w:id="112"/>
      <w:r>
        <w:rPr>
          <w:rFonts w:hint="eastAsia"/>
          <w:rtl/>
        </w:rPr>
        <w:t>ואסל</w:t>
      </w:r>
      <w:r>
        <w:rPr>
          <w:rtl/>
        </w:rPr>
        <w:t xml:space="preserve"> טאהא (בל"ד):</w:t>
      </w:r>
    </w:p>
    <w:p w14:paraId="75B17C1C" w14:textId="77777777" w:rsidR="00000000" w:rsidRDefault="00063F1E">
      <w:pPr>
        <w:pStyle w:val="a0"/>
        <w:rPr>
          <w:rFonts w:hint="cs"/>
          <w:rtl/>
        </w:rPr>
      </w:pPr>
    </w:p>
    <w:p w14:paraId="34F331DD" w14:textId="77777777" w:rsidR="00000000" w:rsidRDefault="00063F1E">
      <w:pPr>
        <w:pStyle w:val="a0"/>
        <w:rPr>
          <w:rFonts w:hint="cs"/>
          <w:rtl/>
        </w:rPr>
      </w:pPr>
      <w:r>
        <w:rPr>
          <w:rFonts w:hint="cs"/>
          <w:rtl/>
        </w:rPr>
        <w:t>למשל, סטודנט ערבי שרוצה ללמוד את הנושא הזה, מגבילים שיגיע לגיל 20 - לא בן 18, לא בן 19. מגבילים את הגיל שלו כדי להיכנס לפקולטה הזאת, למקצוע הזה. זה קשה וזה מקשה לס</w:t>
      </w:r>
      <w:r>
        <w:rPr>
          <w:rFonts w:hint="cs"/>
          <w:rtl/>
        </w:rPr>
        <w:t>גור את המחסור, אם יש כוונות טובות.</w:t>
      </w:r>
    </w:p>
    <w:p w14:paraId="70CCB024" w14:textId="77777777" w:rsidR="00000000" w:rsidRDefault="00063F1E">
      <w:pPr>
        <w:pStyle w:val="a0"/>
        <w:rPr>
          <w:rFonts w:hint="cs"/>
          <w:rtl/>
        </w:rPr>
      </w:pPr>
    </w:p>
    <w:p w14:paraId="778E5281" w14:textId="77777777" w:rsidR="00000000" w:rsidRDefault="00063F1E">
      <w:pPr>
        <w:pStyle w:val="a0"/>
        <w:rPr>
          <w:rFonts w:hint="cs"/>
          <w:rtl/>
        </w:rPr>
      </w:pPr>
      <w:r>
        <w:rPr>
          <w:rFonts w:hint="cs"/>
          <w:rtl/>
        </w:rPr>
        <w:t xml:space="preserve">נקודה אחרונה. המקצוע הזה </w:t>
      </w:r>
      <w:r>
        <w:rPr>
          <w:rtl/>
        </w:rPr>
        <w:t>–</w:t>
      </w:r>
      <w:r>
        <w:rPr>
          <w:rFonts w:hint="cs"/>
          <w:rtl/>
        </w:rPr>
        <w:t xml:space="preserve"> אני מבקש ושואל את כבודך, האם בכוונתך גם לפתוח הכשרה מקצועית באוניברסיטת בן-גוריון על מנת לאפשר למורות מהמגזר הבדואי להשתלב בקורס הזה?</w:t>
      </w:r>
    </w:p>
    <w:p w14:paraId="2A0021C4" w14:textId="77777777" w:rsidR="00000000" w:rsidRDefault="00063F1E">
      <w:pPr>
        <w:pStyle w:val="a0"/>
        <w:ind w:firstLine="0"/>
        <w:rPr>
          <w:rFonts w:hint="cs"/>
          <w:rtl/>
        </w:rPr>
      </w:pPr>
    </w:p>
    <w:p w14:paraId="621C1C44" w14:textId="77777777" w:rsidR="00000000" w:rsidRDefault="00063F1E">
      <w:pPr>
        <w:pStyle w:val="af1"/>
        <w:rPr>
          <w:rtl/>
        </w:rPr>
      </w:pPr>
      <w:r>
        <w:rPr>
          <w:rFonts w:hint="eastAsia"/>
          <w:rtl/>
        </w:rPr>
        <w:t>היו</w:t>
      </w:r>
      <w:r>
        <w:rPr>
          <w:rtl/>
        </w:rPr>
        <w:t>"ר ראובן ריבלין:</w:t>
      </w:r>
    </w:p>
    <w:p w14:paraId="6B754227" w14:textId="77777777" w:rsidR="00000000" w:rsidRDefault="00063F1E">
      <w:pPr>
        <w:pStyle w:val="a0"/>
        <w:rPr>
          <w:rFonts w:hint="cs"/>
          <w:rtl/>
        </w:rPr>
      </w:pPr>
    </w:p>
    <w:p w14:paraId="0C77D020" w14:textId="77777777" w:rsidR="00000000" w:rsidRDefault="00063F1E">
      <w:pPr>
        <w:pStyle w:val="a0"/>
        <w:rPr>
          <w:rFonts w:hint="cs"/>
          <w:rtl/>
        </w:rPr>
      </w:pPr>
      <w:r>
        <w:rPr>
          <w:rFonts w:hint="cs"/>
          <w:rtl/>
        </w:rPr>
        <w:t>תודה רבה. חבר הכנסת בשארה, אף שהוא מא</w:t>
      </w:r>
      <w:r>
        <w:rPr>
          <w:rFonts w:hint="cs"/>
          <w:rtl/>
        </w:rPr>
        <w:t>ותה סיעה, הואיל ורק שניים ביקשו, חברי הכנסת שלגי ובשארה. נא להרחיב. בבקשה, שאלה נוספת.</w:t>
      </w:r>
    </w:p>
    <w:p w14:paraId="6B781C23" w14:textId="77777777" w:rsidR="00000000" w:rsidRDefault="00063F1E">
      <w:pPr>
        <w:pStyle w:val="a0"/>
        <w:rPr>
          <w:rFonts w:hint="cs"/>
          <w:rtl/>
        </w:rPr>
      </w:pPr>
    </w:p>
    <w:p w14:paraId="79DC539C" w14:textId="77777777" w:rsidR="00000000" w:rsidRDefault="00063F1E">
      <w:pPr>
        <w:pStyle w:val="a"/>
        <w:rPr>
          <w:rtl/>
        </w:rPr>
      </w:pPr>
      <w:bookmarkStart w:id="113" w:name="FS000000558T15_12_2004_13_20_13"/>
      <w:bookmarkStart w:id="114" w:name="_Toc100465757"/>
      <w:bookmarkEnd w:id="113"/>
      <w:r>
        <w:rPr>
          <w:rFonts w:hint="eastAsia"/>
          <w:rtl/>
        </w:rPr>
        <w:t>עזמי</w:t>
      </w:r>
      <w:r>
        <w:rPr>
          <w:rtl/>
        </w:rPr>
        <w:t xml:space="preserve"> בשארה (בל"ד):</w:t>
      </w:r>
      <w:bookmarkEnd w:id="114"/>
    </w:p>
    <w:p w14:paraId="14809344" w14:textId="77777777" w:rsidR="00000000" w:rsidRDefault="00063F1E">
      <w:pPr>
        <w:pStyle w:val="a0"/>
        <w:rPr>
          <w:rFonts w:hint="cs"/>
          <w:rtl/>
        </w:rPr>
      </w:pPr>
    </w:p>
    <w:p w14:paraId="239E5A77" w14:textId="77777777" w:rsidR="00000000" w:rsidRDefault="00063F1E">
      <w:pPr>
        <w:pStyle w:val="a0"/>
        <w:rPr>
          <w:rFonts w:hint="cs"/>
          <w:rtl/>
        </w:rPr>
      </w:pPr>
      <w:r>
        <w:rPr>
          <w:rFonts w:hint="cs"/>
          <w:rtl/>
        </w:rPr>
        <w:t>אדוני היושב-ראש, גברתי השרה, תודה על התשובה. האמת היא שהיינו בחלק מהדיאלוג עם נשיאי האוניברסיטאות, והם גילו הבנה. ביקשנו אז, לפני שנתיים, גם מנשיא א</w:t>
      </w:r>
      <w:r>
        <w:rPr>
          <w:rFonts w:hint="cs"/>
          <w:rtl/>
        </w:rPr>
        <w:t>וניברסיטת חיפה, ובאמת גילו הבנה, הם מבינים את העניין. כפי שאת יודעת, גברתי השרה, תנאי הקבלה לאוניברסיטאות הם לפעמים דבר שרירותי. תנאי הקבלה לקלינאות תקשורת באוניברסיטת תל-אביב היו כמו תנאי הקבלה לפיזיקה גרעינית או לרפואה, וזה עניין שרירותי - כמה מועמדים יש</w:t>
      </w:r>
      <w:r>
        <w:rPr>
          <w:rFonts w:hint="cs"/>
          <w:rtl/>
        </w:rPr>
        <w:t xml:space="preserve"> לך, אז את מגבילה. כנראה, המכסה של הסטודנטים היה קטנה, לכן הם החמירו את תנאי הקבלה ללא הצדקה מדעית, ללא הצדקה עניינית. אני חושב שאת יכולה, גברתי, להגיע עם זה לדיאלוג עם האוניברסיטאות. </w:t>
      </w:r>
    </w:p>
    <w:p w14:paraId="0D015B01" w14:textId="77777777" w:rsidR="00000000" w:rsidRDefault="00063F1E">
      <w:pPr>
        <w:pStyle w:val="a0"/>
        <w:rPr>
          <w:rFonts w:hint="cs"/>
          <w:rtl/>
        </w:rPr>
      </w:pPr>
    </w:p>
    <w:p w14:paraId="080CEBB1" w14:textId="77777777" w:rsidR="00000000" w:rsidRDefault="00063F1E">
      <w:pPr>
        <w:pStyle w:val="a0"/>
        <w:rPr>
          <w:rFonts w:hint="cs"/>
          <w:rtl/>
        </w:rPr>
      </w:pPr>
      <w:r>
        <w:rPr>
          <w:rFonts w:hint="cs"/>
          <w:rtl/>
        </w:rPr>
        <w:t xml:space="preserve">אני רק מוסיף ומדגיש את העניין של אוניברסיטת באר-שבע בנגב. באמת צריכים </w:t>
      </w:r>
      <w:r>
        <w:rPr>
          <w:rFonts w:hint="cs"/>
          <w:rtl/>
        </w:rPr>
        <w:t>חינוך מיוחד בנגב, ואוניברסיטת באר-שבע צריכה לפתח זאת, ולדעתי, זה נתון בידייך. אי-אפשר להתערב אקדמית בהחלטת האוניברסיטאות, אבל זה עניין לדיאלוג. זה מחסור חברתי. תודה רבה.</w:t>
      </w:r>
    </w:p>
    <w:p w14:paraId="72BA8CDC" w14:textId="77777777" w:rsidR="00000000" w:rsidRDefault="00063F1E">
      <w:pPr>
        <w:pStyle w:val="a0"/>
        <w:rPr>
          <w:rFonts w:hint="cs"/>
          <w:rtl/>
        </w:rPr>
      </w:pPr>
    </w:p>
    <w:p w14:paraId="79BAD086" w14:textId="77777777" w:rsidR="00000000" w:rsidRDefault="00063F1E">
      <w:pPr>
        <w:pStyle w:val="af1"/>
        <w:rPr>
          <w:rtl/>
        </w:rPr>
      </w:pPr>
      <w:r>
        <w:rPr>
          <w:rFonts w:hint="eastAsia"/>
          <w:rtl/>
        </w:rPr>
        <w:t>היו</w:t>
      </w:r>
      <w:r>
        <w:rPr>
          <w:rtl/>
        </w:rPr>
        <w:t>"ר ראובן ריבלין:</w:t>
      </w:r>
    </w:p>
    <w:p w14:paraId="0EDEA795" w14:textId="77777777" w:rsidR="00000000" w:rsidRDefault="00063F1E">
      <w:pPr>
        <w:pStyle w:val="a0"/>
        <w:rPr>
          <w:rFonts w:hint="cs"/>
          <w:rtl/>
        </w:rPr>
      </w:pPr>
    </w:p>
    <w:p w14:paraId="0ECFBF32" w14:textId="77777777" w:rsidR="00000000" w:rsidRDefault="00063F1E">
      <w:pPr>
        <w:pStyle w:val="a0"/>
        <w:rPr>
          <w:rFonts w:hint="cs"/>
          <w:rtl/>
        </w:rPr>
      </w:pPr>
      <w:r>
        <w:rPr>
          <w:rFonts w:hint="cs"/>
          <w:rtl/>
        </w:rPr>
        <w:t xml:space="preserve">תודה רבה. חבר הכנסת שלגי, בבקשה.  </w:t>
      </w:r>
    </w:p>
    <w:p w14:paraId="52E6A041" w14:textId="77777777" w:rsidR="00000000" w:rsidRDefault="00063F1E">
      <w:pPr>
        <w:pStyle w:val="a0"/>
        <w:rPr>
          <w:rFonts w:hint="cs"/>
          <w:color w:val="0000FF"/>
          <w:szCs w:val="28"/>
          <w:rtl/>
        </w:rPr>
      </w:pPr>
    </w:p>
    <w:p w14:paraId="749EB534" w14:textId="77777777" w:rsidR="00000000" w:rsidRDefault="00063F1E">
      <w:pPr>
        <w:pStyle w:val="a"/>
        <w:rPr>
          <w:rtl/>
        </w:rPr>
      </w:pPr>
      <w:bookmarkStart w:id="115" w:name="FS000001046T15_12_2004_12_40_13"/>
      <w:bookmarkStart w:id="116" w:name="_Toc100465758"/>
      <w:bookmarkEnd w:id="115"/>
      <w:r>
        <w:rPr>
          <w:rtl/>
        </w:rPr>
        <w:t>אילן שלגי (שינוי):</w:t>
      </w:r>
      <w:bookmarkEnd w:id="116"/>
    </w:p>
    <w:p w14:paraId="079A72B2" w14:textId="77777777" w:rsidR="00000000" w:rsidRDefault="00063F1E">
      <w:pPr>
        <w:pStyle w:val="a0"/>
        <w:rPr>
          <w:rtl/>
        </w:rPr>
      </w:pPr>
    </w:p>
    <w:p w14:paraId="4B2ED23B" w14:textId="77777777" w:rsidR="00000000" w:rsidRDefault="00063F1E">
      <w:pPr>
        <w:pStyle w:val="a0"/>
        <w:rPr>
          <w:rFonts w:hint="cs"/>
          <w:rtl/>
        </w:rPr>
      </w:pPr>
      <w:r>
        <w:rPr>
          <w:rFonts w:hint="cs"/>
          <w:rtl/>
        </w:rPr>
        <w:t>המחסור ב</w:t>
      </w:r>
      <w:r>
        <w:rPr>
          <w:rFonts w:hint="cs"/>
          <w:rtl/>
        </w:rPr>
        <w:t>קלינאי וקלינאיות תקשורת במגזר הערבי באמת יוצר בעיה, משום שלטפל בענייני שפה צריך אדם שזוהי שפתו. לכן, קלינאי תקשורת יהודי, ככל שיהיה מומחה, לפעמים הוא עצמו מוגבל במתן סיוע לילד או גם לבוגר ששפתו ערבית.</w:t>
      </w:r>
    </w:p>
    <w:p w14:paraId="5E440AC8" w14:textId="77777777" w:rsidR="00000000" w:rsidRDefault="00063F1E">
      <w:pPr>
        <w:pStyle w:val="a0"/>
        <w:rPr>
          <w:rFonts w:hint="cs"/>
          <w:rtl/>
        </w:rPr>
      </w:pPr>
    </w:p>
    <w:p w14:paraId="735E8354" w14:textId="77777777" w:rsidR="00000000" w:rsidRDefault="00063F1E">
      <w:pPr>
        <w:pStyle w:val="af1"/>
        <w:rPr>
          <w:rtl/>
        </w:rPr>
      </w:pPr>
      <w:r>
        <w:rPr>
          <w:rtl/>
        </w:rPr>
        <w:t>היו"ר ראובן ריבלין:</w:t>
      </w:r>
    </w:p>
    <w:p w14:paraId="0BE12435" w14:textId="77777777" w:rsidR="00000000" w:rsidRDefault="00063F1E">
      <w:pPr>
        <w:pStyle w:val="a0"/>
        <w:rPr>
          <w:rtl/>
        </w:rPr>
      </w:pPr>
    </w:p>
    <w:p w14:paraId="5736ADF0" w14:textId="77777777" w:rsidR="00000000" w:rsidRDefault="00063F1E">
      <w:pPr>
        <w:pStyle w:val="a0"/>
        <w:rPr>
          <w:rFonts w:hint="cs"/>
          <w:rtl/>
        </w:rPr>
      </w:pPr>
      <w:r>
        <w:rPr>
          <w:rFonts w:hint="cs"/>
          <w:rtl/>
        </w:rPr>
        <w:t>הבעיה הזאת ברורה לחלוטין לשרה.</w:t>
      </w:r>
    </w:p>
    <w:p w14:paraId="67BBC23A" w14:textId="77777777" w:rsidR="00000000" w:rsidRDefault="00063F1E">
      <w:pPr>
        <w:pStyle w:val="a0"/>
        <w:rPr>
          <w:rFonts w:hint="cs"/>
          <w:rtl/>
        </w:rPr>
      </w:pPr>
    </w:p>
    <w:p w14:paraId="29171672" w14:textId="77777777" w:rsidR="00000000" w:rsidRDefault="00063F1E">
      <w:pPr>
        <w:pStyle w:val="-"/>
        <w:rPr>
          <w:rtl/>
        </w:rPr>
      </w:pPr>
      <w:bookmarkStart w:id="117" w:name="FS000001046T15_12_2004_12_41_45C"/>
      <w:bookmarkEnd w:id="117"/>
      <w:r>
        <w:rPr>
          <w:rtl/>
        </w:rPr>
        <w:t>א</w:t>
      </w:r>
      <w:r>
        <w:rPr>
          <w:rtl/>
        </w:rPr>
        <w:t>ילן שלגי (שינוי):</w:t>
      </w:r>
    </w:p>
    <w:p w14:paraId="75C4D20D" w14:textId="77777777" w:rsidR="00000000" w:rsidRDefault="00063F1E">
      <w:pPr>
        <w:pStyle w:val="a0"/>
        <w:rPr>
          <w:rtl/>
        </w:rPr>
      </w:pPr>
    </w:p>
    <w:p w14:paraId="1ABB373C" w14:textId="77777777" w:rsidR="00000000" w:rsidRDefault="00063F1E">
      <w:pPr>
        <w:pStyle w:val="a0"/>
        <w:rPr>
          <w:rFonts w:hint="cs"/>
          <w:rtl/>
        </w:rPr>
      </w:pPr>
      <w:r>
        <w:rPr>
          <w:rFonts w:hint="cs"/>
          <w:rtl/>
        </w:rPr>
        <w:t xml:space="preserve">לכן, מן הראוי שאוניברסיטה, למשל אוניברסיטת בן-גוריון, תקבל את ההקצבה הראויה, משום שאם היום אוניברסיטה מהססת לפתוח חוג נוסף בגלל מגבלות התקציב בהשכלה הגבוהה - - - </w:t>
      </w:r>
    </w:p>
    <w:p w14:paraId="1B42ABAD" w14:textId="77777777" w:rsidR="00000000" w:rsidRDefault="00063F1E">
      <w:pPr>
        <w:pStyle w:val="a0"/>
        <w:rPr>
          <w:rFonts w:hint="cs"/>
          <w:rtl/>
        </w:rPr>
      </w:pPr>
    </w:p>
    <w:p w14:paraId="67C0CC22" w14:textId="77777777" w:rsidR="00000000" w:rsidRDefault="00063F1E">
      <w:pPr>
        <w:pStyle w:val="af1"/>
        <w:rPr>
          <w:rtl/>
        </w:rPr>
      </w:pPr>
      <w:r>
        <w:rPr>
          <w:rtl/>
        </w:rPr>
        <w:t>היו"ר ראובן ריבלין:</w:t>
      </w:r>
    </w:p>
    <w:p w14:paraId="6A642EB5" w14:textId="77777777" w:rsidR="00000000" w:rsidRDefault="00063F1E">
      <w:pPr>
        <w:pStyle w:val="a0"/>
        <w:rPr>
          <w:rtl/>
        </w:rPr>
      </w:pPr>
    </w:p>
    <w:p w14:paraId="2060C759" w14:textId="77777777" w:rsidR="00000000" w:rsidRDefault="00063F1E">
      <w:pPr>
        <w:pStyle w:val="a0"/>
        <w:rPr>
          <w:rFonts w:hint="cs"/>
          <w:rtl/>
        </w:rPr>
      </w:pPr>
      <w:r>
        <w:rPr>
          <w:rFonts w:hint="cs"/>
          <w:rtl/>
        </w:rPr>
        <w:t>האומנם, אתה שואל.</w:t>
      </w:r>
    </w:p>
    <w:p w14:paraId="3BCC62E5" w14:textId="77777777" w:rsidR="00000000" w:rsidRDefault="00063F1E">
      <w:pPr>
        <w:pStyle w:val="a0"/>
        <w:rPr>
          <w:rFonts w:hint="cs"/>
          <w:rtl/>
        </w:rPr>
      </w:pPr>
    </w:p>
    <w:p w14:paraId="2AFAC28F" w14:textId="77777777" w:rsidR="00000000" w:rsidRDefault="00063F1E">
      <w:pPr>
        <w:pStyle w:val="-"/>
        <w:rPr>
          <w:rtl/>
        </w:rPr>
      </w:pPr>
      <w:bookmarkStart w:id="118" w:name="FS000001046T15_12_2004_12_42_58C"/>
      <w:bookmarkEnd w:id="118"/>
      <w:r>
        <w:rPr>
          <w:rtl/>
        </w:rPr>
        <w:t>אילן שלגי (שינוי):</w:t>
      </w:r>
    </w:p>
    <w:p w14:paraId="7106B9D8" w14:textId="77777777" w:rsidR="00000000" w:rsidRDefault="00063F1E">
      <w:pPr>
        <w:pStyle w:val="a0"/>
        <w:rPr>
          <w:rtl/>
        </w:rPr>
      </w:pPr>
    </w:p>
    <w:p w14:paraId="2A1481C4" w14:textId="77777777" w:rsidR="00000000" w:rsidRDefault="00063F1E">
      <w:pPr>
        <w:pStyle w:val="a0"/>
        <w:rPr>
          <w:rFonts w:hint="cs"/>
          <w:rtl/>
        </w:rPr>
      </w:pPr>
      <w:r>
        <w:rPr>
          <w:rFonts w:hint="cs"/>
          <w:rtl/>
        </w:rPr>
        <w:t>האומנם?</w:t>
      </w:r>
    </w:p>
    <w:p w14:paraId="6FC2FE10" w14:textId="77777777" w:rsidR="00000000" w:rsidRDefault="00063F1E">
      <w:pPr>
        <w:pStyle w:val="a0"/>
        <w:rPr>
          <w:rFonts w:hint="cs"/>
          <w:rtl/>
        </w:rPr>
      </w:pPr>
    </w:p>
    <w:p w14:paraId="26999F0E" w14:textId="77777777" w:rsidR="00000000" w:rsidRDefault="00063F1E">
      <w:pPr>
        <w:pStyle w:val="af1"/>
        <w:rPr>
          <w:rtl/>
        </w:rPr>
      </w:pPr>
      <w:r>
        <w:rPr>
          <w:rtl/>
        </w:rPr>
        <w:t>היו"</w:t>
      </w:r>
      <w:r>
        <w:rPr>
          <w:rtl/>
        </w:rPr>
        <w:t>ר ראובן ריבלין:</w:t>
      </w:r>
    </w:p>
    <w:p w14:paraId="6E779DA5" w14:textId="77777777" w:rsidR="00000000" w:rsidRDefault="00063F1E">
      <w:pPr>
        <w:pStyle w:val="a0"/>
        <w:rPr>
          <w:rtl/>
        </w:rPr>
      </w:pPr>
    </w:p>
    <w:p w14:paraId="7DE7C0AB" w14:textId="77777777" w:rsidR="00000000" w:rsidRDefault="00063F1E">
      <w:pPr>
        <w:pStyle w:val="a0"/>
        <w:rPr>
          <w:rFonts w:hint="cs"/>
          <w:rtl/>
        </w:rPr>
      </w:pPr>
      <w:r>
        <w:rPr>
          <w:rFonts w:hint="cs"/>
          <w:rtl/>
        </w:rPr>
        <w:t>תודה רבה. בבקשה, גברתי.</w:t>
      </w:r>
    </w:p>
    <w:p w14:paraId="3ED75888" w14:textId="77777777" w:rsidR="00000000" w:rsidRDefault="00063F1E">
      <w:pPr>
        <w:pStyle w:val="a0"/>
        <w:rPr>
          <w:rFonts w:hint="cs"/>
          <w:rtl/>
        </w:rPr>
      </w:pPr>
    </w:p>
    <w:p w14:paraId="666C2F59" w14:textId="77777777" w:rsidR="00000000" w:rsidRDefault="00063F1E">
      <w:pPr>
        <w:pStyle w:val="a"/>
        <w:rPr>
          <w:rtl/>
        </w:rPr>
      </w:pPr>
      <w:bookmarkStart w:id="119" w:name="FS000000470T15_12_2004_12_43_18"/>
      <w:bookmarkStart w:id="120" w:name="_Toc100465759"/>
      <w:bookmarkEnd w:id="119"/>
      <w:r>
        <w:rPr>
          <w:rFonts w:hint="eastAsia"/>
          <w:rtl/>
        </w:rPr>
        <w:t>שרת</w:t>
      </w:r>
      <w:r>
        <w:rPr>
          <w:rtl/>
        </w:rPr>
        <w:t xml:space="preserve"> החינוך, התרבות והספורט לימור לבנת:</w:t>
      </w:r>
      <w:bookmarkEnd w:id="120"/>
    </w:p>
    <w:p w14:paraId="5F615048" w14:textId="77777777" w:rsidR="00000000" w:rsidRDefault="00063F1E">
      <w:pPr>
        <w:pStyle w:val="a0"/>
        <w:rPr>
          <w:rFonts w:hint="cs"/>
          <w:rtl/>
        </w:rPr>
      </w:pPr>
    </w:p>
    <w:p w14:paraId="3351CA06" w14:textId="77777777" w:rsidR="00000000" w:rsidRDefault="00063F1E">
      <w:pPr>
        <w:pStyle w:val="a0"/>
        <w:rPr>
          <w:rFonts w:hint="cs"/>
          <w:rtl/>
        </w:rPr>
      </w:pPr>
      <w:r>
        <w:rPr>
          <w:rFonts w:hint="cs"/>
          <w:rtl/>
        </w:rPr>
        <w:t xml:space="preserve">שמעתי את ההערות, שלא את כולן הכרתי קודם לכן. את עניין הגבלת הגיל לא הכרתי, ובהחלט אבדוק את הדברים הללו. אני גם אפנה לאוניברסיטת בן-גוריון, אבדוק את הנושא הזה של מכסות, ואשמח </w:t>
      </w:r>
      <w:r>
        <w:rPr>
          <w:rFonts w:hint="cs"/>
          <w:rtl/>
        </w:rPr>
        <w:t>לעדכן אתכם בהמשך לגבי העניין. אני בהחלט רואה בו נושא ראוי וחשוב מאין כמוהו, ואם אכן יש קושי מהסוג שתיארתם כאן, יש לעשות כל מאמץ כדי לפתור אותו.</w:t>
      </w:r>
    </w:p>
    <w:p w14:paraId="63C02949" w14:textId="77777777" w:rsidR="00000000" w:rsidRDefault="00063F1E">
      <w:pPr>
        <w:pStyle w:val="a0"/>
        <w:rPr>
          <w:rFonts w:hint="cs"/>
          <w:rtl/>
        </w:rPr>
      </w:pPr>
    </w:p>
    <w:p w14:paraId="5DFCBEF1" w14:textId="77777777" w:rsidR="00000000" w:rsidRDefault="00063F1E">
      <w:pPr>
        <w:pStyle w:val="af1"/>
        <w:rPr>
          <w:rtl/>
        </w:rPr>
      </w:pPr>
      <w:r>
        <w:rPr>
          <w:rtl/>
        </w:rPr>
        <w:t>היו"ר ראובן ריבלין:</w:t>
      </w:r>
    </w:p>
    <w:p w14:paraId="44361332" w14:textId="77777777" w:rsidR="00000000" w:rsidRDefault="00063F1E">
      <w:pPr>
        <w:pStyle w:val="a0"/>
        <w:rPr>
          <w:rtl/>
        </w:rPr>
      </w:pPr>
    </w:p>
    <w:p w14:paraId="698B315D" w14:textId="77777777" w:rsidR="00000000" w:rsidRDefault="00063F1E">
      <w:pPr>
        <w:pStyle w:val="a0"/>
        <w:rPr>
          <w:rFonts w:hint="cs"/>
          <w:rtl/>
        </w:rPr>
      </w:pPr>
      <w:r>
        <w:rPr>
          <w:rFonts w:hint="cs"/>
          <w:rtl/>
        </w:rPr>
        <w:t>אין ספק שהדבר הוא בנפשם של כל ילדי ישראל הנזקקים, ואני מודה לשרה על התייחסותה. אני מציע לח</w:t>
      </w:r>
      <w:r>
        <w:rPr>
          <w:rFonts w:hint="cs"/>
          <w:rtl/>
        </w:rPr>
        <w:t>בר הכנסת להמשיך, ואולי להעביר את הפרוטוקול על מנת לקבל תשובות.</w:t>
      </w:r>
    </w:p>
    <w:p w14:paraId="1BF1B293" w14:textId="77777777" w:rsidR="00000000" w:rsidRDefault="00063F1E">
      <w:pPr>
        <w:pStyle w:val="a0"/>
        <w:rPr>
          <w:rFonts w:hint="cs"/>
          <w:rtl/>
        </w:rPr>
      </w:pPr>
    </w:p>
    <w:p w14:paraId="225C798F" w14:textId="77777777" w:rsidR="00000000" w:rsidRDefault="00063F1E">
      <w:pPr>
        <w:pStyle w:val="-"/>
        <w:rPr>
          <w:rtl/>
        </w:rPr>
      </w:pPr>
      <w:bookmarkStart w:id="121" w:name="FS000000470T15_12_2004_12_47_19C"/>
      <w:bookmarkEnd w:id="121"/>
      <w:r>
        <w:rPr>
          <w:rtl/>
        </w:rPr>
        <w:t>שרת החינוך, התרבות והספורט לימור לבנת:</w:t>
      </w:r>
    </w:p>
    <w:p w14:paraId="50B039B7" w14:textId="77777777" w:rsidR="00000000" w:rsidRDefault="00063F1E">
      <w:pPr>
        <w:pStyle w:val="a0"/>
        <w:rPr>
          <w:rtl/>
        </w:rPr>
      </w:pPr>
    </w:p>
    <w:p w14:paraId="13A3085C" w14:textId="77777777" w:rsidR="00000000" w:rsidRDefault="00063F1E">
      <w:pPr>
        <w:pStyle w:val="a0"/>
        <w:rPr>
          <w:rFonts w:hint="cs"/>
          <w:rtl/>
        </w:rPr>
      </w:pPr>
      <w:r>
        <w:rPr>
          <w:rFonts w:hint="cs"/>
          <w:rtl/>
        </w:rPr>
        <w:t>רשמתי לפני, אבדוק את זה.</w:t>
      </w:r>
    </w:p>
    <w:p w14:paraId="708473F5" w14:textId="77777777" w:rsidR="00000000" w:rsidRDefault="00063F1E">
      <w:pPr>
        <w:pStyle w:val="a0"/>
        <w:rPr>
          <w:rFonts w:hint="cs"/>
          <w:rtl/>
        </w:rPr>
      </w:pPr>
    </w:p>
    <w:p w14:paraId="2461633C" w14:textId="77777777" w:rsidR="00000000" w:rsidRDefault="00063F1E">
      <w:pPr>
        <w:pStyle w:val="af1"/>
        <w:rPr>
          <w:rtl/>
        </w:rPr>
      </w:pPr>
      <w:r>
        <w:rPr>
          <w:rtl/>
        </w:rPr>
        <w:t>היו"ר ראובן ריבלין:</w:t>
      </w:r>
    </w:p>
    <w:p w14:paraId="4728B78F" w14:textId="77777777" w:rsidR="00000000" w:rsidRDefault="00063F1E">
      <w:pPr>
        <w:pStyle w:val="a0"/>
        <w:rPr>
          <w:rtl/>
        </w:rPr>
      </w:pPr>
    </w:p>
    <w:p w14:paraId="0016BCB9" w14:textId="77777777" w:rsidR="00000000" w:rsidRDefault="00063F1E">
      <w:pPr>
        <w:pStyle w:val="a0"/>
        <w:rPr>
          <w:rFonts w:hint="cs"/>
          <w:rtl/>
        </w:rPr>
      </w:pPr>
      <w:r>
        <w:rPr>
          <w:rFonts w:hint="cs"/>
          <w:rtl/>
        </w:rPr>
        <w:t>תודה רבה. הואיל וחבר הכנסת אייכלר אינו נמצא כאן, ויש שאילתא בעל-פה, אם גברתי רוצה לענות על השאילתא - - -?</w:t>
      </w:r>
    </w:p>
    <w:p w14:paraId="0352BB89" w14:textId="77777777" w:rsidR="00000000" w:rsidRDefault="00063F1E">
      <w:pPr>
        <w:pStyle w:val="a0"/>
        <w:rPr>
          <w:rFonts w:hint="cs"/>
          <w:rtl/>
        </w:rPr>
      </w:pPr>
    </w:p>
    <w:p w14:paraId="17F11E56" w14:textId="77777777" w:rsidR="00000000" w:rsidRDefault="00063F1E">
      <w:pPr>
        <w:pStyle w:val="-"/>
        <w:rPr>
          <w:rtl/>
        </w:rPr>
      </w:pPr>
      <w:bookmarkStart w:id="122" w:name="FS000000470T15_12_2004_12_48_06C"/>
      <w:bookmarkEnd w:id="122"/>
      <w:r>
        <w:rPr>
          <w:rtl/>
        </w:rPr>
        <w:t>שרת החינוך, התרבות והספורט לימור לבנת:</w:t>
      </w:r>
    </w:p>
    <w:p w14:paraId="182586C8" w14:textId="77777777" w:rsidR="00000000" w:rsidRDefault="00063F1E">
      <w:pPr>
        <w:pStyle w:val="a0"/>
        <w:rPr>
          <w:rtl/>
        </w:rPr>
      </w:pPr>
    </w:p>
    <w:p w14:paraId="72B05727" w14:textId="77777777" w:rsidR="00000000" w:rsidRDefault="00063F1E">
      <w:pPr>
        <w:pStyle w:val="a0"/>
        <w:rPr>
          <w:rFonts w:hint="cs"/>
          <w:rtl/>
        </w:rPr>
      </w:pPr>
      <w:r>
        <w:rPr>
          <w:rFonts w:hint="cs"/>
          <w:rtl/>
        </w:rPr>
        <w:t xml:space="preserve">לא. </w:t>
      </w:r>
    </w:p>
    <w:p w14:paraId="720C5929" w14:textId="77777777" w:rsidR="00000000" w:rsidRDefault="00063F1E">
      <w:pPr>
        <w:pStyle w:val="a0"/>
        <w:rPr>
          <w:rFonts w:hint="cs"/>
          <w:rtl/>
        </w:rPr>
      </w:pPr>
    </w:p>
    <w:p w14:paraId="5EC57A8B" w14:textId="77777777" w:rsidR="00000000" w:rsidRDefault="00063F1E">
      <w:pPr>
        <w:pStyle w:val="af1"/>
        <w:rPr>
          <w:rtl/>
        </w:rPr>
      </w:pPr>
      <w:r>
        <w:rPr>
          <w:rtl/>
        </w:rPr>
        <w:t>היו"ר ראובן ריבלין:</w:t>
      </w:r>
    </w:p>
    <w:p w14:paraId="58FB220D" w14:textId="77777777" w:rsidR="00000000" w:rsidRDefault="00063F1E">
      <w:pPr>
        <w:pStyle w:val="a0"/>
        <w:rPr>
          <w:rtl/>
        </w:rPr>
      </w:pPr>
    </w:p>
    <w:p w14:paraId="35563AB8" w14:textId="77777777" w:rsidR="00000000" w:rsidRDefault="00063F1E">
      <w:pPr>
        <w:pStyle w:val="a0"/>
        <w:rPr>
          <w:rFonts w:hint="cs"/>
          <w:rtl/>
        </w:rPr>
      </w:pPr>
      <w:r>
        <w:rPr>
          <w:rFonts w:hint="cs"/>
          <w:rtl/>
        </w:rPr>
        <w:t>תודה רבה. חבר הכנסת אייכלר אינו נוכח אף שאושרה לו שאילתא בעל-פה. בוודאי נימוקיו עמו. תם נושא השאילתות בעל-פה, ואנחנו ממשיכים בסדר-היום.</w:t>
      </w:r>
    </w:p>
    <w:p w14:paraId="48177132" w14:textId="77777777" w:rsidR="00000000" w:rsidRDefault="00063F1E">
      <w:pPr>
        <w:pStyle w:val="a0"/>
        <w:rPr>
          <w:rFonts w:hint="cs"/>
          <w:rtl/>
        </w:rPr>
      </w:pPr>
    </w:p>
    <w:p w14:paraId="465E6886" w14:textId="77777777" w:rsidR="00000000" w:rsidRDefault="00063F1E">
      <w:pPr>
        <w:pStyle w:val="a2"/>
        <w:rPr>
          <w:rtl/>
        </w:rPr>
      </w:pPr>
    </w:p>
    <w:p w14:paraId="2EDCC2F5" w14:textId="77777777" w:rsidR="00000000" w:rsidRDefault="00063F1E">
      <w:pPr>
        <w:pStyle w:val="a2"/>
        <w:rPr>
          <w:rFonts w:hint="cs"/>
          <w:rtl/>
        </w:rPr>
      </w:pPr>
      <w:bookmarkStart w:id="123" w:name="CS29752FI0029752T15_12_2004_12_23_26"/>
      <w:bookmarkStart w:id="124" w:name="_Toc100465760"/>
      <w:bookmarkEnd w:id="123"/>
      <w:r>
        <w:rPr>
          <w:rtl/>
        </w:rPr>
        <w:t>הצעת חוק הגנת הצרכן (תיקון - הזכות לתובענה ייצוגי</w:t>
      </w:r>
      <w:r>
        <w:rPr>
          <w:rtl/>
        </w:rPr>
        <w:t xml:space="preserve">ת </w:t>
      </w:r>
      <w:r>
        <w:rPr>
          <w:rFonts w:hint="cs"/>
          <w:rtl/>
        </w:rPr>
        <w:br/>
      </w:r>
      <w:r>
        <w:rPr>
          <w:rtl/>
        </w:rPr>
        <w:t>בחוזי התקשרות ארוכי</w:t>
      </w:r>
      <w:r>
        <w:rPr>
          <w:rFonts w:hint="cs"/>
          <w:rtl/>
        </w:rPr>
        <w:t>-</w:t>
      </w:r>
      <w:r>
        <w:rPr>
          <w:rtl/>
        </w:rPr>
        <w:t>טווח), התשס"ד-2004</w:t>
      </w:r>
      <w:bookmarkEnd w:id="124"/>
    </w:p>
    <w:p w14:paraId="66300885" w14:textId="77777777" w:rsidR="00000000" w:rsidRDefault="00063F1E">
      <w:pPr>
        <w:pStyle w:val="a0"/>
        <w:rPr>
          <w:rFonts w:hint="cs"/>
          <w:rtl/>
        </w:rPr>
      </w:pPr>
      <w:r>
        <w:rPr>
          <w:rtl/>
        </w:rPr>
        <w:t>[</w:t>
      </w:r>
      <w:r>
        <w:rPr>
          <w:rFonts w:hint="cs"/>
          <w:rtl/>
        </w:rPr>
        <w:t xml:space="preserve">הצעת חוק פ/2689; </w:t>
      </w:r>
      <w:r>
        <w:rPr>
          <w:rtl/>
        </w:rPr>
        <w:t>נספחות.]</w:t>
      </w:r>
    </w:p>
    <w:p w14:paraId="5BC3B626" w14:textId="77777777" w:rsidR="00000000" w:rsidRDefault="00063F1E">
      <w:pPr>
        <w:pStyle w:val="-0"/>
        <w:rPr>
          <w:rFonts w:hint="cs"/>
          <w:rtl/>
        </w:rPr>
      </w:pPr>
      <w:r>
        <w:rPr>
          <w:rFonts w:hint="cs"/>
          <w:rtl/>
        </w:rPr>
        <w:t>(הצעת חבר הכנסת גלעד ארדן)</w:t>
      </w:r>
    </w:p>
    <w:p w14:paraId="7E2FB5DB" w14:textId="77777777" w:rsidR="00000000" w:rsidRDefault="00063F1E">
      <w:pPr>
        <w:pStyle w:val="a0"/>
        <w:ind w:firstLine="0"/>
        <w:rPr>
          <w:rFonts w:hint="cs"/>
          <w:rtl/>
        </w:rPr>
      </w:pPr>
    </w:p>
    <w:p w14:paraId="07607B89" w14:textId="77777777" w:rsidR="00000000" w:rsidRDefault="00063F1E">
      <w:pPr>
        <w:pStyle w:val="-0"/>
        <w:rPr>
          <w:rFonts w:hint="cs"/>
          <w:rtl/>
        </w:rPr>
      </w:pPr>
    </w:p>
    <w:p w14:paraId="1B6FFCAE" w14:textId="77777777" w:rsidR="00000000" w:rsidRDefault="00063F1E">
      <w:pPr>
        <w:pStyle w:val="af1"/>
        <w:rPr>
          <w:rtl/>
        </w:rPr>
      </w:pPr>
      <w:r>
        <w:rPr>
          <w:rFonts w:hint="eastAsia"/>
          <w:rtl/>
        </w:rPr>
        <w:t>היו</w:t>
      </w:r>
      <w:r>
        <w:rPr>
          <w:rtl/>
        </w:rPr>
        <w:t>"ר ראובן ריבלין:</w:t>
      </w:r>
    </w:p>
    <w:p w14:paraId="323D64BF" w14:textId="77777777" w:rsidR="00000000" w:rsidRDefault="00063F1E">
      <w:pPr>
        <w:pStyle w:val="a0"/>
        <w:rPr>
          <w:rFonts w:hint="cs"/>
          <w:rtl/>
        </w:rPr>
      </w:pPr>
    </w:p>
    <w:p w14:paraId="784EBC70" w14:textId="77777777" w:rsidR="00000000" w:rsidRDefault="00063F1E">
      <w:pPr>
        <w:pStyle w:val="a0"/>
        <w:rPr>
          <w:rFonts w:hint="cs"/>
          <w:rtl/>
        </w:rPr>
      </w:pPr>
      <w:r>
        <w:rPr>
          <w:rFonts w:hint="cs"/>
          <w:rtl/>
        </w:rPr>
        <w:t>הצעות חוק מטעם חברי הכנסת. הצעת חוק הגנת הצרכן</w:t>
      </w:r>
      <w:r>
        <w:rPr>
          <w:rtl/>
        </w:rPr>
        <w:t xml:space="preserve"> (תיקון - הזכות לתובענה ייצוגית </w:t>
      </w:r>
      <w:r>
        <w:rPr>
          <w:rFonts w:hint="cs"/>
          <w:rtl/>
        </w:rPr>
        <w:br/>
      </w:r>
      <w:r>
        <w:rPr>
          <w:rtl/>
        </w:rPr>
        <w:t>בחוזי התקשרות ארוכי</w:t>
      </w:r>
      <w:r>
        <w:rPr>
          <w:rFonts w:hint="cs"/>
          <w:rtl/>
        </w:rPr>
        <w:t>-</w:t>
      </w:r>
      <w:r>
        <w:rPr>
          <w:rtl/>
        </w:rPr>
        <w:t>טווח)</w:t>
      </w:r>
      <w:r>
        <w:rPr>
          <w:rFonts w:hint="cs"/>
          <w:rtl/>
        </w:rPr>
        <w:t>, מי המשיב? שר התעשייה והמסחר נמצ</w:t>
      </w:r>
      <w:r>
        <w:rPr>
          <w:rFonts w:hint="cs"/>
          <w:rtl/>
        </w:rPr>
        <w:t>א פה. קודם יעמוד מן הצד חבר הכנסת גלעד ארדן, ינמק את הצעתו, והשר ישיב מן הצד. בבקשה.</w:t>
      </w:r>
    </w:p>
    <w:p w14:paraId="7FA018B5" w14:textId="77777777" w:rsidR="00000000" w:rsidRDefault="00063F1E">
      <w:pPr>
        <w:pStyle w:val="a0"/>
        <w:rPr>
          <w:rFonts w:hint="cs"/>
          <w:rtl/>
        </w:rPr>
      </w:pPr>
    </w:p>
    <w:p w14:paraId="3BE0DA0E" w14:textId="77777777" w:rsidR="00000000" w:rsidRDefault="00063F1E">
      <w:pPr>
        <w:pStyle w:val="a"/>
        <w:rPr>
          <w:rtl/>
        </w:rPr>
      </w:pPr>
      <w:bookmarkStart w:id="125" w:name="FS000001037T15_12_2004_12_23_34"/>
      <w:bookmarkStart w:id="126" w:name="_Toc100465761"/>
      <w:bookmarkEnd w:id="125"/>
      <w:r>
        <w:rPr>
          <w:rFonts w:hint="eastAsia"/>
          <w:rtl/>
        </w:rPr>
        <w:t>גלעד</w:t>
      </w:r>
      <w:r>
        <w:rPr>
          <w:rtl/>
        </w:rPr>
        <w:t xml:space="preserve"> ארדן (הליכוד):</w:t>
      </w:r>
      <w:bookmarkEnd w:id="126"/>
    </w:p>
    <w:p w14:paraId="3C1A2021" w14:textId="77777777" w:rsidR="00000000" w:rsidRDefault="00063F1E">
      <w:pPr>
        <w:pStyle w:val="a0"/>
        <w:rPr>
          <w:rFonts w:hint="cs"/>
          <w:rtl/>
        </w:rPr>
      </w:pPr>
    </w:p>
    <w:p w14:paraId="514F720C" w14:textId="77777777" w:rsidR="00000000" w:rsidRDefault="00063F1E">
      <w:pPr>
        <w:pStyle w:val="a0"/>
        <w:rPr>
          <w:rFonts w:hint="cs"/>
          <w:rtl/>
        </w:rPr>
      </w:pPr>
      <w:r>
        <w:rPr>
          <w:rFonts w:hint="cs"/>
          <w:rtl/>
        </w:rPr>
        <w:t>אדוני היושב-ראש, חברי חברי הכנסת, חוק הגנת הצרכן כיום אינו מאפשר להגיש תובענה ייצוגית נגד ספקים של שירות ארוך-טווח, כמו אינטרנט, טלפונים סלולריים, כב</w:t>
      </w:r>
      <w:r>
        <w:rPr>
          <w:rFonts w:hint="cs"/>
          <w:rtl/>
        </w:rPr>
        <w:t>לים, לוויין וכדומה, במקרה שתנאי השירות שהם מספקים לצרכן השתנו לרעה במהלך ההתקשרות, כי חוק הגנת הצרכן מגן רק על השלב הטרום-חוזי, שבו מוצעת לצרכן העסקה הראשונית, ולא על השינויים שנעשו בשירות במהלך תקופת ההתקשרות.</w:t>
      </w:r>
    </w:p>
    <w:p w14:paraId="6FD70AF3" w14:textId="77777777" w:rsidR="00000000" w:rsidRDefault="00063F1E">
      <w:pPr>
        <w:pStyle w:val="a0"/>
        <w:rPr>
          <w:rtl/>
        </w:rPr>
      </w:pPr>
    </w:p>
    <w:p w14:paraId="27CC0F41" w14:textId="77777777" w:rsidR="00000000" w:rsidRDefault="00063F1E">
      <w:pPr>
        <w:pStyle w:val="a0"/>
        <w:rPr>
          <w:rFonts w:hint="cs"/>
          <w:rtl/>
        </w:rPr>
      </w:pPr>
      <w:r>
        <w:rPr>
          <w:rFonts w:hint="cs"/>
          <w:rtl/>
        </w:rPr>
        <w:t xml:space="preserve">לקונה זו גורמת לפגיעה בצרכנים, שאינם יכולים </w:t>
      </w:r>
      <w:r>
        <w:rPr>
          <w:rFonts w:hint="cs"/>
          <w:rtl/>
        </w:rPr>
        <w:t xml:space="preserve">להתאחד לשם הגשת תביעה ייצוגית, וכן לעומס על בתי-המשפט, המוצפים בתביעות של יחידים נגד חברות גדולות. בית-המשפט עצמו קרא, בכמה פסקי-דין, לתיקון סעיף זה. </w:t>
      </w:r>
    </w:p>
    <w:p w14:paraId="5A71F792" w14:textId="77777777" w:rsidR="00000000" w:rsidRDefault="00063F1E">
      <w:pPr>
        <w:pStyle w:val="a0"/>
        <w:rPr>
          <w:rFonts w:hint="cs"/>
          <w:rtl/>
        </w:rPr>
      </w:pPr>
    </w:p>
    <w:p w14:paraId="61337667" w14:textId="77777777" w:rsidR="00000000" w:rsidRDefault="00063F1E">
      <w:pPr>
        <w:pStyle w:val="a0"/>
        <w:rPr>
          <w:rFonts w:hint="cs"/>
          <w:rtl/>
        </w:rPr>
      </w:pPr>
      <w:r>
        <w:rPr>
          <w:rFonts w:hint="cs"/>
          <w:rtl/>
        </w:rPr>
        <w:t>הצעת חוק זו באה לאפשר לצרכנים לתבוע בתביעה ייצוגית גם במהלך ההתקשרות עם הספק, ובכך לייעל את ההליך המשפטי</w:t>
      </w:r>
      <w:r>
        <w:rPr>
          <w:rFonts w:hint="cs"/>
          <w:rtl/>
        </w:rPr>
        <w:t xml:space="preserve"> של תביעות צרכניות אלו. </w:t>
      </w:r>
    </w:p>
    <w:p w14:paraId="0E522982" w14:textId="77777777" w:rsidR="00000000" w:rsidRDefault="00063F1E">
      <w:pPr>
        <w:pStyle w:val="a0"/>
        <w:rPr>
          <w:rFonts w:hint="cs"/>
          <w:rtl/>
        </w:rPr>
      </w:pPr>
    </w:p>
    <w:p w14:paraId="010F1CC6" w14:textId="77777777" w:rsidR="00000000" w:rsidRDefault="00063F1E">
      <w:pPr>
        <w:pStyle w:val="a0"/>
        <w:rPr>
          <w:rFonts w:hint="cs"/>
          <w:rtl/>
        </w:rPr>
      </w:pPr>
      <w:r>
        <w:rPr>
          <w:rFonts w:hint="cs"/>
          <w:rtl/>
        </w:rPr>
        <w:t>אני מבקש מחברי הכנסת לתמוך בהצעת החוק בקריאה הטרומית ולהעבירה לוועדת הכלכלה לשם הכנתה לקריאה ראשונה. תודה.</w:t>
      </w:r>
    </w:p>
    <w:p w14:paraId="3BCF826A" w14:textId="77777777" w:rsidR="00000000" w:rsidRDefault="00063F1E">
      <w:pPr>
        <w:pStyle w:val="a0"/>
        <w:rPr>
          <w:rFonts w:hint="cs"/>
          <w:rtl/>
        </w:rPr>
      </w:pPr>
    </w:p>
    <w:p w14:paraId="22CAF5FA" w14:textId="77777777" w:rsidR="00000000" w:rsidRDefault="00063F1E">
      <w:pPr>
        <w:pStyle w:val="af1"/>
        <w:rPr>
          <w:rtl/>
        </w:rPr>
      </w:pPr>
      <w:r>
        <w:rPr>
          <w:rtl/>
        </w:rPr>
        <w:t>היו"ר ראובן ריבלין:</w:t>
      </w:r>
    </w:p>
    <w:p w14:paraId="5F4B321D" w14:textId="77777777" w:rsidR="00000000" w:rsidRDefault="00063F1E">
      <w:pPr>
        <w:pStyle w:val="a0"/>
        <w:rPr>
          <w:rtl/>
        </w:rPr>
      </w:pPr>
    </w:p>
    <w:p w14:paraId="62CE6883" w14:textId="77777777" w:rsidR="00000000" w:rsidRDefault="00063F1E">
      <w:pPr>
        <w:pStyle w:val="a0"/>
        <w:rPr>
          <w:rFonts w:hint="cs"/>
          <w:rtl/>
        </w:rPr>
      </w:pPr>
      <w:r>
        <w:rPr>
          <w:rFonts w:hint="cs"/>
          <w:rtl/>
        </w:rPr>
        <w:t>תודה. כבוד השר ישיב - ממלא-מקום ראש הממשלה ושר התעשייה, המסחר והתעסוקה. כך כתוב לי, כי לא היה מקום יו</w:t>
      </w:r>
      <w:r>
        <w:rPr>
          <w:rFonts w:hint="cs"/>
          <w:rtl/>
        </w:rPr>
        <w:t>תר בנייר.</w:t>
      </w:r>
    </w:p>
    <w:p w14:paraId="238C4B99" w14:textId="77777777" w:rsidR="00000000" w:rsidRDefault="00063F1E">
      <w:pPr>
        <w:pStyle w:val="a0"/>
        <w:rPr>
          <w:rFonts w:hint="cs"/>
          <w:rtl/>
        </w:rPr>
      </w:pPr>
    </w:p>
    <w:p w14:paraId="583CF689" w14:textId="77777777" w:rsidR="00000000" w:rsidRDefault="00063F1E">
      <w:pPr>
        <w:pStyle w:val="a"/>
        <w:rPr>
          <w:rtl/>
        </w:rPr>
      </w:pPr>
      <w:bookmarkStart w:id="127" w:name="FS000001064T15_12_2004_13_01_49"/>
      <w:bookmarkStart w:id="128" w:name="_Toc100465762"/>
      <w:bookmarkEnd w:id="127"/>
      <w:r>
        <w:rPr>
          <w:rFonts w:hint="eastAsia"/>
          <w:rtl/>
        </w:rPr>
        <w:t>שר</w:t>
      </w:r>
      <w:r>
        <w:rPr>
          <w:rtl/>
        </w:rPr>
        <w:t xml:space="preserve"> התעשייה, המסחר והתעסוקה אהוד אולמרט:</w:t>
      </w:r>
      <w:bookmarkEnd w:id="128"/>
    </w:p>
    <w:p w14:paraId="35CACA53" w14:textId="77777777" w:rsidR="00000000" w:rsidRDefault="00063F1E">
      <w:pPr>
        <w:pStyle w:val="a0"/>
        <w:rPr>
          <w:rFonts w:hint="cs"/>
          <w:rtl/>
        </w:rPr>
      </w:pPr>
    </w:p>
    <w:p w14:paraId="3FC0A2DA" w14:textId="77777777" w:rsidR="00000000" w:rsidRDefault="00063F1E">
      <w:pPr>
        <w:pStyle w:val="a0"/>
        <w:rPr>
          <w:rFonts w:hint="cs"/>
          <w:rtl/>
        </w:rPr>
      </w:pPr>
      <w:r>
        <w:rPr>
          <w:rFonts w:hint="cs"/>
          <w:rtl/>
        </w:rPr>
        <w:t>אני מקווה שזאת הסיבה.</w:t>
      </w:r>
    </w:p>
    <w:p w14:paraId="5C3450B9" w14:textId="77777777" w:rsidR="00000000" w:rsidRDefault="00063F1E">
      <w:pPr>
        <w:pStyle w:val="af1"/>
        <w:rPr>
          <w:rtl/>
        </w:rPr>
      </w:pPr>
    </w:p>
    <w:p w14:paraId="5E09A6A4" w14:textId="77777777" w:rsidR="00000000" w:rsidRDefault="00063F1E">
      <w:pPr>
        <w:pStyle w:val="af1"/>
        <w:rPr>
          <w:rtl/>
        </w:rPr>
      </w:pPr>
      <w:r>
        <w:rPr>
          <w:rtl/>
        </w:rPr>
        <w:t>היו"ר ראובן ריבלין:</w:t>
      </w:r>
    </w:p>
    <w:p w14:paraId="334ACED3" w14:textId="77777777" w:rsidR="00000000" w:rsidRDefault="00063F1E">
      <w:pPr>
        <w:pStyle w:val="a0"/>
        <w:rPr>
          <w:rtl/>
        </w:rPr>
      </w:pPr>
    </w:p>
    <w:p w14:paraId="57ED480C" w14:textId="77777777" w:rsidR="00000000" w:rsidRDefault="00063F1E">
      <w:pPr>
        <w:pStyle w:val="a0"/>
        <w:rPr>
          <w:rFonts w:hint="cs"/>
          <w:rtl/>
        </w:rPr>
      </w:pPr>
      <w:r>
        <w:rPr>
          <w:rFonts w:hint="cs"/>
          <w:rtl/>
        </w:rPr>
        <w:t>רק זאת הסיבה.</w:t>
      </w:r>
    </w:p>
    <w:p w14:paraId="44F1D491" w14:textId="77777777" w:rsidR="00000000" w:rsidRDefault="00063F1E">
      <w:pPr>
        <w:pStyle w:val="a0"/>
        <w:rPr>
          <w:rFonts w:hint="cs"/>
          <w:rtl/>
        </w:rPr>
      </w:pPr>
    </w:p>
    <w:p w14:paraId="0C74A136" w14:textId="77777777" w:rsidR="00000000" w:rsidRDefault="00063F1E">
      <w:pPr>
        <w:pStyle w:val="-"/>
        <w:rPr>
          <w:rtl/>
        </w:rPr>
      </w:pPr>
      <w:bookmarkStart w:id="129" w:name="FS000001064T15_12_2004_13_02_00C"/>
      <w:bookmarkEnd w:id="129"/>
      <w:r>
        <w:rPr>
          <w:rtl/>
        </w:rPr>
        <w:t>שר התעשייה, המסחר והתעסוקה אהוד אולמרט:</w:t>
      </w:r>
    </w:p>
    <w:p w14:paraId="7159429F" w14:textId="77777777" w:rsidR="00000000" w:rsidRDefault="00063F1E">
      <w:pPr>
        <w:pStyle w:val="a0"/>
        <w:rPr>
          <w:rtl/>
        </w:rPr>
      </w:pPr>
    </w:p>
    <w:p w14:paraId="085DBBD6" w14:textId="77777777" w:rsidR="00000000" w:rsidRDefault="00063F1E">
      <w:pPr>
        <w:pStyle w:val="a0"/>
        <w:rPr>
          <w:rFonts w:hint="cs"/>
          <w:rtl/>
        </w:rPr>
      </w:pPr>
      <w:r>
        <w:rPr>
          <w:rFonts w:hint="cs"/>
          <w:rtl/>
        </w:rPr>
        <w:t>מבחינת אלה שכתבו לאדוני.</w:t>
      </w:r>
    </w:p>
    <w:p w14:paraId="0EFBADC7" w14:textId="77777777" w:rsidR="00000000" w:rsidRDefault="00063F1E">
      <w:pPr>
        <w:pStyle w:val="a0"/>
        <w:rPr>
          <w:rFonts w:hint="cs"/>
          <w:rtl/>
        </w:rPr>
      </w:pPr>
    </w:p>
    <w:p w14:paraId="68466523" w14:textId="77777777" w:rsidR="00000000" w:rsidRDefault="00063F1E">
      <w:pPr>
        <w:pStyle w:val="af1"/>
        <w:rPr>
          <w:rtl/>
        </w:rPr>
      </w:pPr>
      <w:r>
        <w:rPr>
          <w:rtl/>
        </w:rPr>
        <w:t>היו"ר ראובן ריבלין:</w:t>
      </w:r>
    </w:p>
    <w:p w14:paraId="6FA2D23E" w14:textId="77777777" w:rsidR="00000000" w:rsidRDefault="00063F1E">
      <w:pPr>
        <w:pStyle w:val="a0"/>
        <w:rPr>
          <w:rtl/>
        </w:rPr>
      </w:pPr>
    </w:p>
    <w:p w14:paraId="54688F41" w14:textId="77777777" w:rsidR="00000000" w:rsidRDefault="00063F1E">
      <w:pPr>
        <w:pStyle w:val="a0"/>
        <w:rPr>
          <w:rFonts w:hint="cs"/>
          <w:rtl/>
        </w:rPr>
      </w:pPr>
      <w:r>
        <w:rPr>
          <w:rFonts w:hint="cs"/>
          <w:rtl/>
        </w:rPr>
        <w:t>מפה אין לי הסמכויות שיש למי שיושב לידך.</w:t>
      </w:r>
    </w:p>
    <w:p w14:paraId="4A4C9ED5" w14:textId="77777777" w:rsidR="00000000" w:rsidRDefault="00063F1E">
      <w:pPr>
        <w:pStyle w:val="a0"/>
        <w:rPr>
          <w:rFonts w:hint="cs"/>
          <w:rtl/>
        </w:rPr>
      </w:pPr>
    </w:p>
    <w:p w14:paraId="787632A2" w14:textId="77777777" w:rsidR="00000000" w:rsidRDefault="00063F1E">
      <w:pPr>
        <w:pStyle w:val="-"/>
        <w:rPr>
          <w:rtl/>
        </w:rPr>
      </w:pPr>
      <w:bookmarkStart w:id="130" w:name="FS000001064T15_12_2004_13_02_26C"/>
      <w:bookmarkEnd w:id="130"/>
      <w:r>
        <w:rPr>
          <w:rtl/>
        </w:rPr>
        <w:t>שר התעשייה, המסח</w:t>
      </w:r>
      <w:r>
        <w:rPr>
          <w:rtl/>
        </w:rPr>
        <w:t>ר והתעסוקה אהוד אולמרט:</w:t>
      </w:r>
    </w:p>
    <w:p w14:paraId="69816836" w14:textId="77777777" w:rsidR="00000000" w:rsidRDefault="00063F1E">
      <w:pPr>
        <w:pStyle w:val="a0"/>
        <w:rPr>
          <w:rtl/>
        </w:rPr>
      </w:pPr>
    </w:p>
    <w:p w14:paraId="2487C718" w14:textId="77777777" w:rsidR="00000000" w:rsidRDefault="00063F1E">
      <w:pPr>
        <w:pStyle w:val="a0"/>
        <w:rPr>
          <w:rFonts w:hint="cs"/>
          <w:rtl/>
        </w:rPr>
      </w:pPr>
      <w:r>
        <w:rPr>
          <w:rFonts w:hint="cs"/>
          <w:rtl/>
        </w:rPr>
        <w:t>מי שיושב לידי איננו חבר כנסת.</w:t>
      </w:r>
    </w:p>
    <w:p w14:paraId="07EDB7A4" w14:textId="77777777" w:rsidR="00000000" w:rsidRDefault="00063F1E">
      <w:pPr>
        <w:pStyle w:val="a0"/>
        <w:rPr>
          <w:rFonts w:hint="cs"/>
          <w:rtl/>
        </w:rPr>
      </w:pPr>
    </w:p>
    <w:p w14:paraId="45AAD2D6" w14:textId="77777777" w:rsidR="00000000" w:rsidRDefault="00063F1E">
      <w:pPr>
        <w:pStyle w:val="af1"/>
        <w:rPr>
          <w:rtl/>
        </w:rPr>
      </w:pPr>
      <w:r>
        <w:rPr>
          <w:rtl/>
        </w:rPr>
        <w:t>היו"ר ראובן ריבלין:</w:t>
      </w:r>
    </w:p>
    <w:p w14:paraId="456747CA" w14:textId="77777777" w:rsidR="00000000" w:rsidRDefault="00063F1E">
      <w:pPr>
        <w:pStyle w:val="a0"/>
        <w:rPr>
          <w:rtl/>
        </w:rPr>
      </w:pPr>
    </w:p>
    <w:p w14:paraId="2639E760" w14:textId="77777777" w:rsidR="00000000" w:rsidRDefault="00063F1E">
      <w:pPr>
        <w:pStyle w:val="a0"/>
        <w:rPr>
          <w:rFonts w:hint="cs"/>
          <w:rtl/>
        </w:rPr>
      </w:pPr>
      <w:r>
        <w:rPr>
          <w:rFonts w:hint="cs"/>
          <w:rtl/>
        </w:rPr>
        <w:t>לכל כיסא יש שני צדדים. בבקשה, אדוני.</w:t>
      </w:r>
    </w:p>
    <w:p w14:paraId="166E234C" w14:textId="77777777" w:rsidR="00000000" w:rsidRDefault="00063F1E">
      <w:pPr>
        <w:pStyle w:val="a0"/>
        <w:rPr>
          <w:rFonts w:hint="cs"/>
          <w:rtl/>
        </w:rPr>
      </w:pPr>
    </w:p>
    <w:p w14:paraId="1A4CD0C9" w14:textId="77777777" w:rsidR="00000000" w:rsidRDefault="00063F1E">
      <w:pPr>
        <w:pStyle w:val="a"/>
        <w:rPr>
          <w:rtl/>
        </w:rPr>
      </w:pPr>
      <w:bookmarkStart w:id="131" w:name="FS000001064T15_12_2004_12_24_46"/>
      <w:bookmarkStart w:id="132" w:name="_Toc100465763"/>
      <w:bookmarkEnd w:id="131"/>
      <w:r>
        <w:rPr>
          <w:rFonts w:hint="eastAsia"/>
          <w:rtl/>
        </w:rPr>
        <w:t>שר</w:t>
      </w:r>
      <w:r>
        <w:rPr>
          <w:rtl/>
        </w:rPr>
        <w:t xml:space="preserve"> התעשייה, המסחר והתעסוקה אהוד אולמרט:</w:t>
      </w:r>
      <w:bookmarkEnd w:id="132"/>
    </w:p>
    <w:p w14:paraId="0FF26F03" w14:textId="77777777" w:rsidR="00000000" w:rsidRDefault="00063F1E">
      <w:pPr>
        <w:pStyle w:val="a0"/>
        <w:rPr>
          <w:rFonts w:hint="cs"/>
          <w:rtl/>
        </w:rPr>
      </w:pPr>
    </w:p>
    <w:p w14:paraId="62997E36" w14:textId="77777777" w:rsidR="00000000" w:rsidRDefault="00063F1E">
      <w:pPr>
        <w:pStyle w:val="a0"/>
        <w:rPr>
          <w:rFonts w:hint="cs"/>
          <w:rtl/>
        </w:rPr>
      </w:pPr>
      <w:r>
        <w:rPr>
          <w:rFonts w:hint="cs"/>
          <w:rtl/>
        </w:rPr>
        <w:t>כבוד יושב-ראש הכנסת, אדוני חבר הכנסת, כדי לא למתוח את סקרנותם הבלתי-נלאית של חברי הכנסת, שחרדים עכשי</w:t>
      </w:r>
      <w:r>
        <w:rPr>
          <w:rFonts w:hint="cs"/>
          <w:rtl/>
        </w:rPr>
        <w:t xml:space="preserve">ו לשמוע מה תהיה עמדת הממשלה, אני אומר כבר בהתחלה שההיגיון העומד מאחורי הצעת החוק הפרטית של חבר הכנסת ארדן נראה לנו, ולכן אתמוך בהעברת הדיון בהצעת החוק הפרטית הזאת לוועדת הכלכלה, להכנתה לקריאה ראשונה. </w:t>
      </w:r>
    </w:p>
    <w:p w14:paraId="358BB955" w14:textId="77777777" w:rsidR="00000000" w:rsidRDefault="00063F1E">
      <w:pPr>
        <w:pStyle w:val="a0"/>
        <w:rPr>
          <w:rFonts w:hint="cs"/>
          <w:rtl/>
        </w:rPr>
      </w:pPr>
    </w:p>
    <w:p w14:paraId="4C51B1F1" w14:textId="77777777" w:rsidR="00000000" w:rsidRDefault="00063F1E">
      <w:pPr>
        <w:pStyle w:val="a0"/>
        <w:rPr>
          <w:rFonts w:hint="cs"/>
          <w:rtl/>
        </w:rPr>
      </w:pPr>
      <w:r>
        <w:rPr>
          <w:rFonts w:hint="cs"/>
          <w:rtl/>
        </w:rPr>
        <w:t xml:space="preserve">אני מבקש רק, שכמקובל, הנוסח יהיה מתואם עם הממשלה, כפי </w:t>
      </w:r>
      <w:r>
        <w:rPr>
          <w:rFonts w:hint="cs"/>
          <w:rtl/>
        </w:rPr>
        <w:t>שמקובל במקרים כאלה, כדי להבטיח שמפרשנות מצמצמת מדי לא נחרוג לפרשנות מרחיבה מדי, אלא שזה יישאר בגבולות סבירים. בכפוף להערה הזאת אנחנו תומכים בהצעת החוק, ואני ממליץ להעביר אותה לדיון בוועדה.</w:t>
      </w:r>
    </w:p>
    <w:p w14:paraId="75245000" w14:textId="77777777" w:rsidR="00000000" w:rsidRDefault="00063F1E">
      <w:pPr>
        <w:pStyle w:val="a0"/>
        <w:rPr>
          <w:rFonts w:hint="cs"/>
          <w:rtl/>
        </w:rPr>
      </w:pPr>
    </w:p>
    <w:p w14:paraId="0D1E0DF5" w14:textId="77777777" w:rsidR="00000000" w:rsidRDefault="00063F1E">
      <w:pPr>
        <w:pStyle w:val="af1"/>
        <w:rPr>
          <w:rtl/>
        </w:rPr>
      </w:pPr>
      <w:r>
        <w:rPr>
          <w:rtl/>
        </w:rPr>
        <w:t>היו"ר ראובן ריבלין:</w:t>
      </w:r>
    </w:p>
    <w:p w14:paraId="550A3084" w14:textId="77777777" w:rsidR="00000000" w:rsidRDefault="00063F1E">
      <w:pPr>
        <w:pStyle w:val="a0"/>
        <w:rPr>
          <w:rtl/>
        </w:rPr>
      </w:pPr>
    </w:p>
    <w:p w14:paraId="02F420DB" w14:textId="77777777" w:rsidR="00000000" w:rsidRDefault="00063F1E">
      <w:pPr>
        <w:pStyle w:val="a0"/>
        <w:rPr>
          <w:rFonts w:hint="cs"/>
          <w:rtl/>
        </w:rPr>
      </w:pPr>
      <w:r>
        <w:rPr>
          <w:rFonts w:hint="cs"/>
          <w:rtl/>
        </w:rPr>
        <w:t xml:space="preserve">תודה רבה. הממשלה מסכימה, חבר הכנסת ארדן. היא </w:t>
      </w:r>
      <w:r>
        <w:rPr>
          <w:rFonts w:hint="cs"/>
          <w:rtl/>
        </w:rPr>
        <w:t xml:space="preserve">התנתה תנאי שאדוני מסכים לו, לכן אנחנו עוברים להצבעה, שכן אין מתנגד. </w:t>
      </w:r>
    </w:p>
    <w:p w14:paraId="6A9D306C" w14:textId="77777777" w:rsidR="00000000" w:rsidRDefault="00063F1E">
      <w:pPr>
        <w:pStyle w:val="a0"/>
        <w:rPr>
          <w:rFonts w:hint="cs"/>
          <w:rtl/>
        </w:rPr>
      </w:pPr>
    </w:p>
    <w:p w14:paraId="2B57884A" w14:textId="77777777" w:rsidR="00000000" w:rsidRDefault="00063F1E">
      <w:pPr>
        <w:pStyle w:val="a0"/>
        <w:rPr>
          <w:rFonts w:hint="cs"/>
          <w:rtl/>
        </w:rPr>
      </w:pPr>
      <w:r>
        <w:rPr>
          <w:rFonts w:hint="cs"/>
          <w:rtl/>
        </w:rPr>
        <w:t>האם צלצלנו במועד? אני לא רוצה שיבוא מישהו ויאמר אחר כך, אם חלילה ייפול העניין - - - האם עבר הזמן? חבר הכנסת ארדן, יש עוד שתי דקות לחמש הדקות. האם אדוני מבקש שאצביע עכשיו ולוקח על עצמו את</w:t>
      </w:r>
      <w:r>
        <w:rPr>
          <w:rFonts w:hint="cs"/>
          <w:rtl/>
        </w:rPr>
        <w:t xml:space="preserve"> הסיכון, או מבקש שאחכה עוד שתי דקות?</w:t>
      </w:r>
    </w:p>
    <w:p w14:paraId="58143C53" w14:textId="77777777" w:rsidR="00000000" w:rsidRDefault="00063F1E">
      <w:pPr>
        <w:pStyle w:val="a0"/>
        <w:rPr>
          <w:rFonts w:hint="cs"/>
          <w:rtl/>
        </w:rPr>
      </w:pPr>
    </w:p>
    <w:p w14:paraId="1B5B13E5" w14:textId="77777777" w:rsidR="00000000" w:rsidRDefault="00063F1E">
      <w:pPr>
        <w:pStyle w:val="af0"/>
        <w:rPr>
          <w:rFonts w:hint="cs"/>
          <w:rtl/>
        </w:rPr>
      </w:pPr>
    </w:p>
    <w:p w14:paraId="10170692" w14:textId="77777777" w:rsidR="00000000" w:rsidRDefault="00063F1E">
      <w:pPr>
        <w:pStyle w:val="af0"/>
        <w:rPr>
          <w:rtl/>
        </w:rPr>
      </w:pPr>
      <w:r>
        <w:rPr>
          <w:rFonts w:hint="eastAsia"/>
          <w:rtl/>
        </w:rPr>
        <w:t>גלעד</w:t>
      </w:r>
      <w:r>
        <w:rPr>
          <w:rtl/>
        </w:rPr>
        <w:t xml:space="preserve"> ארדן (הליכוד):</w:t>
      </w:r>
    </w:p>
    <w:p w14:paraId="5E63C25D" w14:textId="77777777" w:rsidR="00000000" w:rsidRDefault="00063F1E">
      <w:pPr>
        <w:pStyle w:val="a0"/>
        <w:rPr>
          <w:rFonts w:hint="cs"/>
          <w:rtl/>
        </w:rPr>
      </w:pPr>
    </w:p>
    <w:p w14:paraId="342453E2" w14:textId="77777777" w:rsidR="00000000" w:rsidRDefault="00063F1E">
      <w:pPr>
        <w:pStyle w:val="a0"/>
        <w:rPr>
          <w:rFonts w:hint="cs"/>
          <w:rtl/>
        </w:rPr>
      </w:pPr>
      <w:r>
        <w:rPr>
          <w:rFonts w:hint="cs"/>
          <w:rtl/>
        </w:rPr>
        <w:t xml:space="preserve">אפשר להצביע. </w:t>
      </w:r>
    </w:p>
    <w:p w14:paraId="70B2E6BB" w14:textId="77777777" w:rsidR="00000000" w:rsidRDefault="00063F1E">
      <w:pPr>
        <w:pStyle w:val="a0"/>
        <w:rPr>
          <w:rFonts w:hint="cs"/>
          <w:rtl/>
        </w:rPr>
      </w:pPr>
    </w:p>
    <w:p w14:paraId="1A4A87C6" w14:textId="77777777" w:rsidR="00000000" w:rsidRDefault="00063F1E">
      <w:pPr>
        <w:pStyle w:val="af1"/>
        <w:rPr>
          <w:rtl/>
        </w:rPr>
      </w:pPr>
      <w:r>
        <w:rPr>
          <w:rtl/>
        </w:rPr>
        <w:t>היו"ר ראובן ריבלין:</w:t>
      </w:r>
    </w:p>
    <w:p w14:paraId="384789E0" w14:textId="77777777" w:rsidR="00000000" w:rsidRDefault="00063F1E">
      <w:pPr>
        <w:pStyle w:val="a0"/>
        <w:rPr>
          <w:rtl/>
        </w:rPr>
      </w:pPr>
    </w:p>
    <w:p w14:paraId="2B813323" w14:textId="77777777" w:rsidR="00000000" w:rsidRDefault="00063F1E">
      <w:pPr>
        <w:pStyle w:val="a0"/>
        <w:rPr>
          <w:rFonts w:hint="cs"/>
          <w:rtl/>
        </w:rPr>
      </w:pPr>
      <w:r>
        <w:rPr>
          <w:rFonts w:hint="cs"/>
          <w:rtl/>
        </w:rPr>
        <w:t>רבותי חברי הכנסת, נא להצביע.</w:t>
      </w:r>
    </w:p>
    <w:p w14:paraId="16939A9D" w14:textId="77777777" w:rsidR="00000000" w:rsidRDefault="00063F1E">
      <w:pPr>
        <w:pStyle w:val="a0"/>
        <w:rPr>
          <w:rFonts w:hint="cs"/>
          <w:rtl/>
        </w:rPr>
      </w:pPr>
    </w:p>
    <w:p w14:paraId="379F24CB" w14:textId="77777777" w:rsidR="00000000" w:rsidRDefault="00063F1E">
      <w:pPr>
        <w:pStyle w:val="ab"/>
        <w:bidi/>
        <w:rPr>
          <w:rFonts w:hint="cs"/>
          <w:rtl/>
        </w:rPr>
      </w:pPr>
      <w:r>
        <w:rPr>
          <w:rFonts w:hint="cs"/>
          <w:rtl/>
        </w:rPr>
        <w:t>הצבעה מס'  5</w:t>
      </w:r>
    </w:p>
    <w:p w14:paraId="6F535C94" w14:textId="77777777" w:rsidR="00000000" w:rsidRDefault="00063F1E">
      <w:pPr>
        <w:pStyle w:val="a0"/>
        <w:rPr>
          <w:rFonts w:hint="cs"/>
          <w:rtl/>
        </w:rPr>
      </w:pPr>
    </w:p>
    <w:p w14:paraId="6C139BFD" w14:textId="77777777" w:rsidR="00000000" w:rsidRDefault="00063F1E">
      <w:pPr>
        <w:pStyle w:val="ac"/>
        <w:bidi/>
        <w:rPr>
          <w:rFonts w:hint="cs"/>
          <w:rtl/>
        </w:rPr>
      </w:pPr>
      <w:r>
        <w:rPr>
          <w:rFonts w:hint="cs"/>
          <w:rtl/>
        </w:rPr>
        <w:t>בעד ההצעה להעביר את הצעת החוק לדיון מוקדם בוועדה - 17</w:t>
      </w:r>
    </w:p>
    <w:p w14:paraId="47542D6C" w14:textId="77777777" w:rsidR="00000000" w:rsidRDefault="00063F1E">
      <w:pPr>
        <w:pStyle w:val="ac"/>
        <w:bidi/>
        <w:rPr>
          <w:rFonts w:hint="cs"/>
          <w:rtl/>
        </w:rPr>
      </w:pPr>
      <w:r>
        <w:rPr>
          <w:rFonts w:hint="cs"/>
          <w:rtl/>
        </w:rPr>
        <w:t>נגד - 2</w:t>
      </w:r>
    </w:p>
    <w:p w14:paraId="035F7376"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7FDD2691" w14:textId="77777777" w:rsidR="00000000" w:rsidRDefault="00063F1E">
      <w:pPr>
        <w:pStyle w:val="ad"/>
        <w:bidi/>
        <w:rPr>
          <w:rFonts w:hint="cs"/>
          <w:rtl/>
        </w:rPr>
      </w:pPr>
      <w:r>
        <w:rPr>
          <w:rFonts w:hint="cs"/>
          <w:rtl/>
        </w:rPr>
        <w:t xml:space="preserve">ההצעה להעביר את הצעת חוק </w:t>
      </w:r>
      <w:r>
        <w:rPr>
          <w:rtl/>
        </w:rPr>
        <w:t>הצעת חוק הגנת הצ</w:t>
      </w:r>
      <w:r>
        <w:rPr>
          <w:rtl/>
        </w:rPr>
        <w:t xml:space="preserve">רכן (תיקון - הזכות לתובענה ייצוגית </w:t>
      </w:r>
    </w:p>
    <w:p w14:paraId="621D8B6D" w14:textId="77777777" w:rsidR="00000000" w:rsidRDefault="00063F1E">
      <w:pPr>
        <w:pStyle w:val="ad"/>
        <w:bidi/>
        <w:rPr>
          <w:rFonts w:hint="cs"/>
          <w:b/>
          <w:bCs/>
          <w:rtl/>
        </w:rPr>
      </w:pPr>
      <w:r>
        <w:rPr>
          <w:rtl/>
        </w:rPr>
        <w:t>בחוזי התקשרות ארוכי</w:t>
      </w:r>
      <w:r>
        <w:rPr>
          <w:rFonts w:hint="cs"/>
          <w:rtl/>
        </w:rPr>
        <w:t>-</w:t>
      </w:r>
      <w:r>
        <w:rPr>
          <w:rtl/>
        </w:rPr>
        <w:t>טווח), התשס"ד-2004</w:t>
      </w:r>
      <w:r>
        <w:rPr>
          <w:rFonts w:hint="cs"/>
          <w:rtl/>
        </w:rPr>
        <w:t>, לדיון מוקדם בוועדת הכלכלה נתקבלה.</w:t>
      </w:r>
    </w:p>
    <w:p w14:paraId="227AAD17" w14:textId="77777777" w:rsidR="00000000" w:rsidRDefault="00063F1E">
      <w:pPr>
        <w:pStyle w:val="a0"/>
        <w:rPr>
          <w:rFonts w:hint="cs"/>
          <w:rtl/>
        </w:rPr>
      </w:pPr>
    </w:p>
    <w:p w14:paraId="574F12B0" w14:textId="77777777" w:rsidR="00000000" w:rsidRDefault="00063F1E">
      <w:pPr>
        <w:pStyle w:val="af1"/>
        <w:rPr>
          <w:rtl/>
        </w:rPr>
      </w:pPr>
      <w:r>
        <w:rPr>
          <w:rtl/>
        </w:rPr>
        <w:t>היו"ר ראובן ריבלין:</w:t>
      </w:r>
    </w:p>
    <w:p w14:paraId="0F8CC0C8" w14:textId="77777777" w:rsidR="00000000" w:rsidRDefault="00063F1E">
      <w:pPr>
        <w:pStyle w:val="a0"/>
        <w:rPr>
          <w:rtl/>
        </w:rPr>
      </w:pPr>
    </w:p>
    <w:p w14:paraId="25CC8024" w14:textId="77777777" w:rsidR="00000000" w:rsidRDefault="00063F1E">
      <w:pPr>
        <w:pStyle w:val="a0"/>
        <w:rPr>
          <w:rFonts w:hint="cs"/>
          <w:rtl/>
        </w:rPr>
      </w:pPr>
      <w:r>
        <w:rPr>
          <w:rFonts w:hint="cs"/>
          <w:rtl/>
        </w:rPr>
        <w:t xml:space="preserve">17 בעד, שניים נגד. חבר הכנסת בוים אומר שהוא טעה בהצבעתו, אבל אני לא משנה את ההצבעה. </w:t>
      </w:r>
    </w:p>
    <w:p w14:paraId="315CA37F" w14:textId="77777777" w:rsidR="00000000" w:rsidRDefault="00063F1E">
      <w:pPr>
        <w:pStyle w:val="a0"/>
        <w:rPr>
          <w:rFonts w:hint="cs"/>
          <w:rtl/>
        </w:rPr>
      </w:pPr>
    </w:p>
    <w:p w14:paraId="49F8FE60" w14:textId="77777777" w:rsidR="00000000" w:rsidRDefault="00063F1E">
      <w:pPr>
        <w:pStyle w:val="af0"/>
        <w:rPr>
          <w:rtl/>
        </w:rPr>
      </w:pPr>
      <w:r>
        <w:rPr>
          <w:rtl/>
        </w:rPr>
        <w:t>איתן כבל (העבודה-מימד):</w:t>
      </w:r>
    </w:p>
    <w:p w14:paraId="70438E66" w14:textId="77777777" w:rsidR="00000000" w:rsidRDefault="00063F1E">
      <w:pPr>
        <w:pStyle w:val="a0"/>
        <w:rPr>
          <w:rtl/>
        </w:rPr>
      </w:pPr>
    </w:p>
    <w:p w14:paraId="6ABAE3FA" w14:textId="77777777" w:rsidR="00000000" w:rsidRDefault="00063F1E">
      <w:pPr>
        <w:pStyle w:val="a0"/>
        <w:rPr>
          <w:rFonts w:hint="cs"/>
          <w:rtl/>
        </w:rPr>
      </w:pPr>
      <w:r>
        <w:rPr>
          <w:rFonts w:hint="cs"/>
          <w:rtl/>
        </w:rPr>
        <w:t>אתה יכול להוס</w:t>
      </w:r>
      <w:r>
        <w:rPr>
          <w:rFonts w:hint="cs"/>
          <w:rtl/>
        </w:rPr>
        <w:t>יף אותי?</w:t>
      </w:r>
    </w:p>
    <w:p w14:paraId="1EC8D0A7" w14:textId="77777777" w:rsidR="00000000" w:rsidRDefault="00063F1E">
      <w:pPr>
        <w:pStyle w:val="a0"/>
        <w:rPr>
          <w:rFonts w:hint="cs"/>
          <w:rtl/>
        </w:rPr>
      </w:pPr>
    </w:p>
    <w:p w14:paraId="18F9608D" w14:textId="77777777" w:rsidR="00000000" w:rsidRDefault="00063F1E">
      <w:pPr>
        <w:pStyle w:val="af1"/>
        <w:rPr>
          <w:rtl/>
        </w:rPr>
      </w:pPr>
      <w:r>
        <w:rPr>
          <w:rtl/>
        </w:rPr>
        <w:t>היו"ר ראובן ריבלין:</w:t>
      </w:r>
    </w:p>
    <w:p w14:paraId="31F9B872" w14:textId="77777777" w:rsidR="00000000" w:rsidRDefault="00063F1E">
      <w:pPr>
        <w:pStyle w:val="a0"/>
        <w:rPr>
          <w:rtl/>
        </w:rPr>
      </w:pPr>
    </w:p>
    <w:p w14:paraId="5425C23B" w14:textId="77777777" w:rsidR="00000000" w:rsidRDefault="00063F1E">
      <w:pPr>
        <w:pStyle w:val="a0"/>
        <w:rPr>
          <w:rFonts w:hint="cs"/>
          <w:rtl/>
        </w:rPr>
      </w:pPr>
      <w:r>
        <w:rPr>
          <w:rFonts w:hint="cs"/>
          <w:rtl/>
        </w:rPr>
        <w:t xml:space="preserve">חבר הכנסת כבל מבקש להוסיף את הצבעתו, ואינני מוסיף. </w:t>
      </w:r>
    </w:p>
    <w:p w14:paraId="479942F3" w14:textId="77777777" w:rsidR="00000000" w:rsidRDefault="00063F1E">
      <w:pPr>
        <w:pStyle w:val="a0"/>
        <w:rPr>
          <w:rFonts w:hint="cs"/>
          <w:rtl/>
        </w:rPr>
      </w:pPr>
    </w:p>
    <w:p w14:paraId="5DAA453C" w14:textId="77777777" w:rsidR="00000000" w:rsidRDefault="00063F1E">
      <w:pPr>
        <w:pStyle w:val="a0"/>
        <w:rPr>
          <w:rFonts w:hint="cs"/>
          <w:rtl/>
        </w:rPr>
      </w:pPr>
      <w:r>
        <w:rPr>
          <w:rFonts w:hint="cs"/>
          <w:rtl/>
        </w:rPr>
        <w:t xml:space="preserve">רבותי חברי הכנסת, הצעת חוק הגנת הצרכן </w:t>
      </w:r>
      <w:r>
        <w:rPr>
          <w:rtl/>
        </w:rPr>
        <w:t>(תיקון - הזכות לתובענה ייצוגית בחוזי התקשרות ארוכי</w:t>
      </w:r>
      <w:r>
        <w:rPr>
          <w:rFonts w:hint="cs"/>
          <w:rtl/>
        </w:rPr>
        <w:t>-</w:t>
      </w:r>
      <w:r>
        <w:rPr>
          <w:rtl/>
        </w:rPr>
        <w:t xml:space="preserve">טווח), </w:t>
      </w:r>
      <w:r>
        <w:rPr>
          <w:rFonts w:hint="cs"/>
          <w:rtl/>
        </w:rPr>
        <w:t>מטעם חבר הכנסת גלעד ארדן, עברה בקריאה טרומית, והיא תועבר לוועדת הכלכלה להכנת</w:t>
      </w:r>
      <w:r>
        <w:rPr>
          <w:rFonts w:hint="cs"/>
          <w:rtl/>
        </w:rPr>
        <w:t xml:space="preserve">ה לקריאה ראשונה. תודה רבה. </w:t>
      </w:r>
    </w:p>
    <w:p w14:paraId="682EEA48" w14:textId="77777777" w:rsidR="00000000" w:rsidRDefault="00063F1E">
      <w:pPr>
        <w:pStyle w:val="a0"/>
        <w:rPr>
          <w:rFonts w:hint="cs"/>
          <w:rtl/>
        </w:rPr>
      </w:pPr>
    </w:p>
    <w:p w14:paraId="6ADEC40A" w14:textId="77777777" w:rsidR="00000000" w:rsidRDefault="00063F1E">
      <w:pPr>
        <w:pStyle w:val="a2"/>
        <w:rPr>
          <w:rtl/>
        </w:rPr>
      </w:pPr>
      <w:bookmarkStart w:id="133" w:name="CS84493FI0084493T15_12_2004_12_28_12"/>
      <w:bookmarkEnd w:id="133"/>
    </w:p>
    <w:p w14:paraId="7F13A572" w14:textId="77777777" w:rsidR="00000000" w:rsidRDefault="00063F1E">
      <w:pPr>
        <w:pStyle w:val="a2"/>
        <w:rPr>
          <w:rtl/>
        </w:rPr>
      </w:pPr>
      <w:bookmarkStart w:id="134" w:name="CS85295FI0085295T15_12_2004_14_29_49"/>
      <w:bookmarkStart w:id="135" w:name="_Toc100465764"/>
      <w:bookmarkEnd w:id="134"/>
      <w:r>
        <w:rPr>
          <w:rtl/>
        </w:rPr>
        <w:t>הצעת חוק יחסי ממון בין בני</w:t>
      </w:r>
      <w:r>
        <w:rPr>
          <w:rFonts w:hint="cs"/>
          <w:rtl/>
        </w:rPr>
        <w:t>-</w:t>
      </w:r>
      <w:r>
        <w:rPr>
          <w:rtl/>
        </w:rPr>
        <w:t>זוג (תיקון - מועד האיזון), התשס"ג-2003</w:t>
      </w:r>
      <w:bookmarkEnd w:id="135"/>
    </w:p>
    <w:p w14:paraId="2FBF0352" w14:textId="77777777" w:rsidR="00000000" w:rsidRDefault="00063F1E">
      <w:pPr>
        <w:pStyle w:val="a0"/>
        <w:ind w:firstLine="0"/>
        <w:rPr>
          <w:rFonts w:hint="cs"/>
          <w:rtl/>
        </w:rPr>
      </w:pPr>
      <w:r>
        <w:rPr>
          <w:rFonts w:hint="cs"/>
          <w:rtl/>
        </w:rPr>
        <w:t xml:space="preserve"> [הצעת חוק פ/1295; נספחות.]</w:t>
      </w:r>
    </w:p>
    <w:p w14:paraId="4DEF32D6" w14:textId="77777777" w:rsidR="00000000" w:rsidRDefault="00063F1E">
      <w:pPr>
        <w:pStyle w:val="-0"/>
        <w:rPr>
          <w:rFonts w:hint="cs"/>
          <w:rtl/>
        </w:rPr>
      </w:pPr>
      <w:r>
        <w:rPr>
          <w:rFonts w:hint="cs"/>
          <w:rtl/>
        </w:rPr>
        <w:t>(הצעת חבר הכנסת מיכאל מלכיאור)</w:t>
      </w:r>
    </w:p>
    <w:p w14:paraId="6C7E119C" w14:textId="77777777" w:rsidR="00000000" w:rsidRDefault="00063F1E">
      <w:pPr>
        <w:pStyle w:val="a0"/>
        <w:ind w:firstLine="0"/>
        <w:rPr>
          <w:rFonts w:hint="cs"/>
          <w:rtl/>
        </w:rPr>
      </w:pPr>
    </w:p>
    <w:p w14:paraId="3B766DA8" w14:textId="77777777" w:rsidR="00000000" w:rsidRDefault="00063F1E">
      <w:pPr>
        <w:pStyle w:val="af1"/>
        <w:rPr>
          <w:rtl/>
        </w:rPr>
      </w:pPr>
      <w:bookmarkStart w:id="136" w:name="FS000000449T15_12_2004_12_28_19"/>
      <w:bookmarkEnd w:id="136"/>
      <w:r>
        <w:rPr>
          <w:rtl/>
        </w:rPr>
        <w:t>היו"ר ראובן ריבלין:</w:t>
      </w:r>
    </w:p>
    <w:p w14:paraId="495993BB" w14:textId="77777777" w:rsidR="00000000" w:rsidRDefault="00063F1E">
      <w:pPr>
        <w:pStyle w:val="a0"/>
        <w:rPr>
          <w:rtl/>
        </w:rPr>
      </w:pPr>
    </w:p>
    <w:p w14:paraId="0C8554A3" w14:textId="77777777" w:rsidR="00000000" w:rsidRDefault="00063F1E">
      <w:pPr>
        <w:pStyle w:val="a0"/>
        <w:rPr>
          <w:rFonts w:hint="cs"/>
          <w:rtl/>
        </w:rPr>
      </w:pPr>
      <w:r>
        <w:rPr>
          <w:rFonts w:hint="cs"/>
          <w:rtl/>
        </w:rPr>
        <w:t>אני מזמין את חבר הכנסת הרב מלכיאור לנמק את הצעת החוק. אני כבר מודיע, תשובת הממש</w:t>
      </w:r>
      <w:r>
        <w:rPr>
          <w:rFonts w:hint="cs"/>
          <w:rtl/>
        </w:rPr>
        <w:t>לה והצבעה במועד מאוחר יותר, על דעתו של המבקש. בבקשה, חבר הכנסת מיכאל מלכיאור יציג את הצעת חוק יחסי ממון בין בני-זוג (תיקון -  מועד האיזון). בבקשה, אדוני.</w:t>
      </w:r>
    </w:p>
    <w:p w14:paraId="720CB3AC" w14:textId="77777777" w:rsidR="00000000" w:rsidRDefault="00063F1E">
      <w:pPr>
        <w:pStyle w:val="a0"/>
        <w:rPr>
          <w:rtl/>
        </w:rPr>
      </w:pPr>
    </w:p>
    <w:p w14:paraId="6C55D21B" w14:textId="77777777" w:rsidR="00000000" w:rsidRDefault="00063F1E">
      <w:pPr>
        <w:pStyle w:val="a"/>
        <w:rPr>
          <w:rtl/>
        </w:rPr>
      </w:pPr>
      <w:bookmarkStart w:id="137" w:name="_Toc100465765"/>
      <w:r>
        <w:rPr>
          <w:rFonts w:hint="eastAsia"/>
          <w:rtl/>
        </w:rPr>
        <w:t>מיכאל</w:t>
      </w:r>
      <w:r>
        <w:rPr>
          <w:rtl/>
        </w:rPr>
        <w:t xml:space="preserve"> מלכיאור (העבודה-מימד):</w:t>
      </w:r>
      <w:bookmarkEnd w:id="137"/>
    </w:p>
    <w:p w14:paraId="336A4321" w14:textId="77777777" w:rsidR="00000000" w:rsidRDefault="00063F1E">
      <w:pPr>
        <w:pStyle w:val="a0"/>
        <w:rPr>
          <w:rFonts w:hint="cs"/>
          <w:rtl/>
        </w:rPr>
      </w:pPr>
    </w:p>
    <w:p w14:paraId="0E9E236E" w14:textId="77777777" w:rsidR="00000000" w:rsidRDefault="00063F1E">
      <w:pPr>
        <w:pStyle w:val="a0"/>
        <w:rPr>
          <w:rFonts w:hint="cs"/>
          <w:rtl/>
        </w:rPr>
      </w:pPr>
      <w:r>
        <w:rPr>
          <w:rFonts w:hint="cs"/>
          <w:rtl/>
        </w:rPr>
        <w:t>כבוד היושב-ראש, עמיתי חברי הכנסת, כבוד השרים, כבוד שרת המשפטים, מאחר שז</w:t>
      </w:r>
      <w:r>
        <w:rPr>
          <w:rFonts w:hint="cs"/>
          <w:rtl/>
        </w:rPr>
        <w:t>ה נושא שתצטרכי כנראה לדון בו בשבוע הקרוב, חשובה לי מאוד תשומת לבך. הצעת החוק שאני עומד להציג, אני מאמין שתשנה את יחסי הכוחות שקיימים היום בין בני-זוג במצב של גירושים, ולצערנו, נוטים על-פי רוב לטובת הגבר.</w:t>
      </w:r>
    </w:p>
    <w:p w14:paraId="63C1EFA7" w14:textId="77777777" w:rsidR="00000000" w:rsidRDefault="00063F1E">
      <w:pPr>
        <w:pStyle w:val="a0"/>
        <w:rPr>
          <w:rFonts w:hint="cs"/>
          <w:rtl/>
        </w:rPr>
      </w:pPr>
    </w:p>
    <w:p w14:paraId="2213B874" w14:textId="77777777" w:rsidR="00000000" w:rsidRDefault="00063F1E">
      <w:pPr>
        <w:pStyle w:val="a0"/>
        <w:rPr>
          <w:rFonts w:hint="cs"/>
          <w:rtl/>
        </w:rPr>
      </w:pPr>
      <w:r>
        <w:rPr>
          <w:rFonts w:hint="cs"/>
          <w:rtl/>
        </w:rPr>
        <w:t>לפי חוק יחסי ממון בין בני-זוג, התשל"ג-1973, כפי שהו</w:t>
      </w:r>
      <w:r>
        <w:rPr>
          <w:rFonts w:hint="cs"/>
          <w:rtl/>
        </w:rPr>
        <w:t xml:space="preserve">א קיים היום, מחלקים את הרכוש בין בני-הזוג בהסדר איזון משאבים. הסדר איזון המשאבים מותנה בפקיעת הנישואין, כלומר בדרך של גירושין או עם מותו של אחד מבני-הזוג. התנאי הזה בעצם הופך את החוק הקיים לאות מתה, כי מגיעים כמעט תמיד להסכמה בדבר חלוקת הרכוש, כמו גם ביתר </w:t>
      </w:r>
      <w:r>
        <w:rPr>
          <w:rFonts w:hint="cs"/>
          <w:rtl/>
        </w:rPr>
        <w:t xml:space="preserve">העניינים הנלווים לגירושין, לפני ביצוע הגט. </w:t>
      </w:r>
    </w:p>
    <w:p w14:paraId="69980B5C" w14:textId="77777777" w:rsidR="00000000" w:rsidRDefault="00063F1E">
      <w:pPr>
        <w:pStyle w:val="a0"/>
        <w:rPr>
          <w:rFonts w:hint="cs"/>
          <w:rtl/>
        </w:rPr>
      </w:pPr>
    </w:p>
    <w:p w14:paraId="08F8C4BB" w14:textId="77777777" w:rsidR="00000000" w:rsidRDefault="00063F1E">
      <w:pPr>
        <w:pStyle w:val="a0"/>
        <w:rPr>
          <w:rFonts w:hint="cs"/>
          <w:rtl/>
        </w:rPr>
      </w:pPr>
      <w:r>
        <w:rPr>
          <w:rFonts w:hint="cs"/>
          <w:rtl/>
        </w:rPr>
        <w:t xml:space="preserve">בתי-המשפט מתייחסים להסכמים אלו, שהוסכמו ערב ביצוע הגט, כאילו הם מבטאים את רצונם החופשי של בני-הזוג, אך למעשה ברור שההסכמים הללו לא משקפים את רצונם החופשי, אלא את יחסי הכוח שבין בני-הזוג. הצד החזק מבחינה כלכלית, </w:t>
      </w:r>
      <w:r>
        <w:rPr>
          <w:rFonts w:hint="cs"/>
          <w:rtl/>
        </w:rPr>
        <w:t>שבמציאות של ימינו הוא בדרך כלל הגבר, מפעיל אמצעי לחץ כלפי הצד החלש מבחינה כלכלית, שבמציאות של ימינו הוא בדרך הכלל האשה. לכן, אין פה רצון חופשי, אלא הסדרים של כוחות שבאים לידי ביטוי בהסדר של הגט.</w:t>
      </w:r>
    </w:p>
    <w:p w14:paraId="4A9FFA85" w14:textId="77777777" w:rsidR="00000000" w:rsidRDefault="00063F1E">
      <w:pPr>
        <w:pStyle w:val="a0"/>
        <w:rPr>
          <w:rFonts w:hint="cs"/>
          <w:rtl/>
        </w:rPr>
      </w:pPr>
    </w:p>
    <w:p w14:paraId="765AB02E" w14:textId="77777777" w:rsidR="00000000" w:rsidRDefault="00063F1E">
      <w:pPr>
        <w:pStyle w:val="a0"/>
        <w:rPr>
          <w:rFonts w:hint="cs"/>
          <w:rtl/>
        </w:rPr>
      </w:pPr>
      <w:r>
        <w:rPr>
          <w:rFonts w:hint="cs"/>
          <w:rtl/>
        </w:rPr>
        <w:t>אין טעם להתכחש למציאות שנוצרה כאן במדינה, שהצד החזק מבחינה כ</w:t>
      </w:r>
      <w:r>
        <w:rPr>
          <w:rFonts w:hint="cs"/>
          <w:rtl/>
        </w:rPr>
        <w:t>לכלית הוא גם זה שבידיו נתונה שליטה על הגט מכוח המשפט העברי. לכן, המצב הוא שהחוק הקיים עוד יותר מחזק את הצד החזק, ומאפשר לו לסחוט את הצד החלש, וכולנו יודעים על מה מדובר במשפט אחרי משפט. משפטים כמו "רוצה גט? ותרי על חלקך ברכוש", הם לצערי משפטים שנשמעים יום-י</w:t>
      </w:r>
      <w:r>
        <w:rPr>
          <w:rFonts w:hint="cs"/>
          <w:rtl/>
        </w:rPr>
        <w:t xml:space="preserve">ום, ולא איזה סרט בדיוני שאנחנו רואים בבתי-המשפט שלנו. לכן, החוק יוצר עוול כלפי הנשים ומחליש אותן עוד יותר במצב הקשה הזה. </w:t>
      </w:r>
    </w:p>
    <w:p w14:paraId="1025DC2F" w14:textId="77777777" w:rsidR="00000000" w:rsidRDefault="00063F1E">
      <w:pPr>
        <w:pStyle w:val="a0"/>
        <w:rPr>
          <w:rFonts w:hint="cs"/>
          <w:rtl/>
        </w:rPr>
      </w:pPr>
    </w:p>
    <w:p w14:paraId="177CBA23" w14:textId="77777777" w:rsidR="00000000" w:rsidRDefault="00063F1E">
      <w:pPr>
        <w:pStyle w:val="a0"/>
        <w:rPr>
          <w:rFonts w:hint="cs"/>
          <w:rtl/>
        </w:rPr>
      </w:pPr>
      <w:r>
        <w:rPr>
          <w:rFonts w:hint="cs"/>
          <w:rtl/>
        </w:rPr>
        <w:t>נשים אלו נופלות במעגל קסמים. לצורך קבלת חלקן מהרכוש המשותף הן צריכות לקבל גט, כדי לקבל גט הן צריכות לא אחת לשכור שירותי עורך-דין, שאו</w:t>
      </w:r>
      <w:r>
        <w:rPr>
          <w:rFonts w:hint="cs"/>
          <w:rtl/>
        </w:rPr>
        <w:t>תו אינן יכולות לממן מחלקן ברכוש המשותף, כי הוא לא בידן.</w:t>
      </w:r>
    </w:p>
    <w:p w14:paraId="26FD99FF" w14:textId="77777777" w:rsidR="00000000" w:rsidRDefault="00063F1E">
      <w:pPr>
        <w:pStyle w:val="a0"/>
        <w:rPr>
          <w:rFonts w:hint="cs"/>
          <w:rtl/>
        </w:rPr>
      </w:pPr>
    </w:p>
    <w:p w14:paraId="6A0997D6" w14:textId="77777777" w:rsidR="00000000" w:rsidRDefault="00063F1E">
      <w:pPr>
        <w:pStyle w:val="a0"/>
        <w:rPr>
          <w:rFonts w:hint="cs"/>
          <w:rtl/>
        </w:rPr>
      </w:pPr>
      <w:r>
        <w:rPr>
          <w:rFonts w:hint="cs"/>
          <w:rtl/>
        </w:rPr>
        <w:t>אנחנו שומעים הרבה תלונות על כך שהמשפט העברי מעניק לבעל את הכוח והשליטה בגט. אנחנו כמובן לא באים פה לשנות את כללי המשפט העברי, אבל עלינו כן לדאוג לכל האפשרויות הניתנות במסגרות הקיימות, שלא נעצים את המ</w:t>
      </w:r>
      <w:r>
        <w:rPr>
          <w:rFonts w:hint="cs"/>
          <w:rtl/>
        </w:rPr>
        <w:t xml:space="preserve">צב הקשה הזה בחוק ונשנה את החוק שהיום נותן בידי הבעל גם את הכוח וגם את השליטה על הרכוש. </w:t>
      </w:r>
    </w:p>
    <w:p w14:paraId="0D12E288" w14:textId="77777777" w:rsidR="00000000" w:rsidRDefault="00063F1E">
      <w:pPr>
        <w:pStyle w:val="a0"/>
        <w:rPr>
          <w:rFonts w:hint="cs"/>
          <w:rtl/>
        </w:rPr>
      </w:pPr>
    </w:p>
    <w:p w14:paraId="28894390" w14:textId="77777777" w:rsidR="00000000" w:rsidRDefault="00063F1E">
      <w:pPr>
        <w:pStyle w:val="a0"/>
        <w:rPr>
          <w:rFonts w:hint="cs"/>
          <w:rtl/>
        </w:rPr>
      </w:pPr>
      <w:r>
        <w:rPr>
          <w:rFonts w:hint="cs"/>
          <w:rtl/>
        </w:rPr>
        <w:t>אני מציע בהצעת החוק שלי לאפשר לבתי-המשפט להקדים את הסדר איזון המשאבים, להורות על פירוק שיתוף בדרך של איזון גם בין בני-זוג שהנישואים שלהם אינם ניתנים עוד לשיקום, במנותק</w:t>
      </w:r>
      <w:r>
        <w:rPr>
          <w:rFonts w:hint="cs"/>
          <w:rtl/>
        </w:rPr>
        <w:t xml:space="preserve"> משאלת עיתוי הגט. </w:t>
      </w:r>
    </w:p>
    <w:p w14:paraId="34F1C215" w14:textId="77777777" w:rsidR="00000000" w:rsidRDefault="00063F1E">
      <w:pPr>
        <w:pStyle w:val="a0"/>
        <w:rPr>
          <w:rFonts w:hint="cs"/>
          <w:rtl/>
        </w:rPr>
      </w:pPr>
    </w:p>
    <w:p w14:paraId="39AF6025" w14:textId="77777777" w:rsidR="00000000" w:rsidRDefault="00063F1E">
      <w:pPr>
        <w:pStyle w:val="a0"/>
        <w:rPr>
          <w:rFonts w:hint="cs"/>
          <w:rtl/>
        </w:rPr>
      </w:pPr>
      <w:r>
        <w:rPr>
          <w:rFonts w:hint="cs"/>
          <w:rtl/>
        </w:rPr>
        <w:t>אני חושב שכולנו יכולים להסכים, שבמצב שבו אין עתיד לשיקום חיי הנישואים, אין הצדקה לעכב את חלוקת הרכוש ולמנוע מהצד שהרכוש המשותף לא רשום על שמו את האפשרות לפתוח בחיים נפרדים מתוך עצמאות כלכלית. לכן חייבים לנתק את הקשר בין חלוקת הרכוש לבין</w:t>
      </w:r>
      <w:r>
        <w:rPr>
          <w:rFonts w:hint="cs"/>
          <w:rtl/>
        </w:rPr>
        <w:t xml:space="preserve"> שאלת הגט. </w:t>
      </w:r>
    </w:p>
    <w:p w14:paraId="18082DFB" w14:textId="77777777" w:rsidR="00000000" w:rsidRDefault="00063F1E">
      <w:pPr>
        <w:pStyle w:val="a0"/>
        <w:rPr>
          <w:rFonts w:hint="cs"/>
          <w:rtl/>
        </w:rPr>
      </w:pPr>
    </w:p>
    <w:p w14:paraId="0CD8B50D" w14:textId="77777777" w:rsidR="00000000" w:rsidRDefault="00063F1E">
      <w:pPr>
        <w:pStyle w:val="a0"/>
        <w:rPr>
          <w:rFonts w:hint="cs"/>
          <w:rtl/>
        </w:rPr>
      </w:pPr>
      <w:r>
        <w:rPr>
          <w:rFonts w:hint="cs"/>
          <w:rtl/>
        </w:rPr>
        <w:t>הנוסח שאני מציג הוא נוסח מוסכם, שצוות מטעמי עבד עליו זמן רב יחד עם צוות של משרד המשפטים; זה הנוסח המוסכם שאני מציג. כיוון שהנוסח הזה משום מה עוד לא הובא בפני ועדת השרים לענייני חקיקה, אני הסכמתי, כפי שאמר היושב-ראש, שתשובה והצבעה יהיו במועד הק</w:t>
      </w:r>
      <w:r>
        <w:rPr>
          <w:rFonts w:hint="cs"/>
          <w:rtl/>
        </w:rPr>
        <w:t xml:space="preserve">רוב ביותר, אני מקווה בשבוע הבא, כדי שנוכל להתקדם עם החוק החשוב הזה. תודה רבה. </w:t>
      </w:r>
    </w:p>
    <w:p w14:paraId="70A67668" w14:textId="77777777" w:rsidR="00000000" w:rsidRDefault="00063F1E">
      <w:pPr>
        <w:pStyle w:val="a0"/>
        <w:rPr>
          <w:rFonts w:hint="cs"/>
          <w:rtl/>
        </w:rPr>
      </w:pPr>
    </w:p>
    <w:p w14:paraId="3D1966F2" w14:textId="77777777" w:rsidR="00000000" w:rsidRDefault="00063F1E">
      <w:pPr>
        <w:pStyle w:val="af1"/>
        <w:rPr>
          <w:rtl/>
        </w:rPr>
      </w:pPr>
      <w:r>
        <w:rPr>
          <w:rtl/>
        </w:rPr>
        <w:t>היו"ר ראובן ריבלין:</w:t>
      </w:r>
    </w:p>
    <w:p w14:paraId="128F32CD" w14:textId="77777777" w:rsidR="00000000" w:rsidRDefault="00063F1E">
      <w:pPr>
        <w:pStyle w:val="a0"/>
        <w:rPr>
          <w:rtl/>
        </w:rPr>
      </w:pPr>
    </w:p>
    <w:p w14:paraId="1A9C90A2" w14:textId="77777777" w:rsidR="00000000" w:rsidRDefault="00063F1E">
      <w:pPr>
        <w:pStyle w:val="a0"/>
        <w:rPr>
          <w:rFonts w:hint="cs"/>
          <w:rtl/>
        </w:rPr>
      </w:pPr>
      <w:r>
        <w:rPr>
          <w:rFonts w:hint="cs"/>
          <w:rtl/>
        </w:rPr>
        <w:t xml:space="preserve">תודה רבה. אדוני יכול לבקש להצביע על זה בכל רגע שהוא יבקש. גם אם הממשלה לא תסכים, הוא ייקח את הסיכון. </w:t>
      </w:r>
    </w:p>
    <w:p w14:paraId="03654623" w14:textId="77777777" w:rsidR="00000000" w:rsidRDefault="00063F1E">
      <w:pPr>
        <w:pStyle w:val="a0"/>
        <w:rPr>
          <w:rFonts w:hint="cs"/>
          <w:rtl/>
        </w:rPr>
      </w:pPr>
    </w:p>
    <w:p w14:paraId="5F40516E" w14:textId="77777777" w:rsidR="00000000" w:rsidRDefault="00063F1E">
      <w:pPr>
        <w:pStyle w:val="-"/>
        <w:rPr>
          <w:rtl/>
        </w:rPr>
      </w:pPr>
      <w:bookmarkStart w:id="138" w:name="FS000000449T15_12_2004_12_59_41"/>
      <w:bookmarkStart w:id="139" w:name="FS000000449T15_12_2004_12_59_44C"/>
      <w:bookmarkEnd w:id="138"/>
      <w:bookmarkEnd w:id="139"/>
      <w:r>
        <w:rPr>
          <w:rFonts w:hint="eastAsia"/>
          <w:rtl/>
        </w:rPr>
        <w:t>מיכאל</w:t>
      </w:r>
      <w:r>
        <w:rPr>
          <w:rtl/>
        </w:rPr>
        <w:t xml:space="preserve"> מלכיאור (העבודה-מימד):</w:t>
      </w:r>
    </w:p>
    <w:p w14:paraId="4180C2F3" w14:textId="77777777" w:rsidR="00000000" w:rsidRDefault="00063F1E">
      <w:pPr>
        <w:pStyle w:val="a0"/>
        <w:rPr>
          <w:rFonts w:hint="cs"/>
          <w:rtl/>
        </w:rPr>
      </w:pPr>
    </w:p>
    <w:p w14:paraId="03C3C3E4" w14:textId="77777777" w:rsidR="00000000" w:rsidRDefault="00063F1E">
      <w:pPr>
        <w:pStyle w:val="a0"/>
        <w:rPr>
          <w:rFonts w:hint="cs"/>
          <w:rtl/>
        </w:rPr>
      </w:pPr>
      <w:r>
        <w:rPr>
          <w:rFonts w:hint="cs"/>
          <w:rtl/>
        </w:rPr>
        <w:t>כן, אבל אנחנו הגענו לס</w:t>
      </w:r>
      <w:r>
        <w:rPr>
          <w:rFonts w:hint="cs"/>
          <w:rtl/>
        </w:rPr>
        <w:t xml:space="preserve">יכום עם משרד המשפטים. </w:t>
      </w:r>
    </w:p>
    <w:p w14:paraId="083EAC9E" w14:textId="77777777" w:rsidR="00000000" w:rsidRDefault="00063F1E">
      <w:pPr>
        <w:pStyle w:val="a0"/>
        <w:rPr>
          <w:rFonts w:hint="cs"/>
          <w:rtl/>
        </w:rPr>
      </w:pPr>
    </w:p>
    <w:p w14:paraId="6770D202" w14:textId="77777777" w:rsidR="00000000" w:rsidRDefault="00063F1E">
      <w:pPr>
        <w:pStyle w:val="af1"/>
        <w:rPr>
          <w:rtl/>
        </w:rPr>
      </w:pPr>
      <w:r>
        <w:rPr>
          <w:rFonts w:hint="eastAsia"/>
          <w:rtl/>
        </w:rPr>
        <w:t>היו</w:t>
      </w:r>
      <w:r>
        <w:rPr>
          <w:rtl/>
        </w:rPr>
        <w:t>"ר ראובן ריבלין:</w:t>
      </w:r>
    </w:p>
    <w:p w14:paraId="6E3581CC" w14:textId="77777777" w:rsidR="00000000" w:rsidRDefault="00063F1E">
      <w:pPr>
        <w:pStyle w:val="a0"/>
        <w:rPr>
          <w:rFonts w:hint="cs"/>
          <w:rtl/>
        </w:rPr>
      </w:pPr>
    </w:p>
    <w:p w14:paraId="15C15E9B" w14:textId="77777777" w:rsidR="00000000" w:rsidRDefault="00063F1E">
      <w:pPr>
        <w:pStyle w:val="a0"/>
        <w:rPr>
          <w:rFonts w:hint="cs"/>
          <w:rtl/>
        </w:rPr>
      </w:pPr>
      <w:r>
        <w:rPr>
          <w:rFonts w:hint="cs"/>
          <w:rtl/>
        </w:rPr>
        <w:t xml:space="preserve">לכן, לגבי המועד שזה יעלה, אדוני יאמר לי מתי הוא רוצה להעלות את זה ונעלה את זה. הוא כמובן לא ילך עם הראש בקיר, לא בגלל הנסיבות המתחדשות של הקואליציה העתידית. </w:t>
      </w:r>
    </w:p>
    <w:p w14:paraId="36571E93" w14:textId="77777777" w:rsidR="00000000" w:rsidRDefault="00063F1E">
      <w:pPr>
        <w:pStyle w:val="a0"/>
        <w:rPr>
          <w:rFonts w:hint="cs"/>
          <w:rtl/>
        </w:rPr>
      </w:pPr>
    </w:p>
    <w:p w14:paraId="473CC511" w14:textId="77777777" w:rsidR="00000000" w:rsidRDefault="00063F1E">
      <w:pPr>
        <w:pStyle w:val="a2"/>
        <w:rPr>
          <w:rtl/>
        </w:rPr>
      </w:pPr>
    </w:p>
    <w:p w14:paraId="01610AF3" w14:textId="77777777" w:rsidR="00000000" w:rsidRDefault="00063F1E">
      <w:pPr>
        <w:pStyle w:val="a2"/>
        <w:rPr>
          <w:rFonts w:hint="cs"/>
          <w:rtl/>
        </w:rPr>
      </w:pPr>
      <w:bookmarkStart w:id="140" w:name="CS84493FI0084493T15_12_2004_14_21_25"/>
      <w:bookmarkStart w:id="141" w:name="_Toc100465766"/>
      <w:bookmarkEnd w:id="140"/>
      <w:r>
        <w:rPr>
          <w:rtl/>
        </w:rPr>
        <w:t>הצעת חוק יחסי ממון בין בני</w:t>
      </w:r>
      <w:r>
        <w:rPr>
          <w:rFonts w:hint="cs"/>
          <w:rtl/>
        </w:rPr>
        <w:t>-</w:t>
      </w:r>
      <w:r>
        <w:rPr>
          <w:rtl/>
        </w:rPr>
        <w:t>זוג (תיקון - מועד האיזון</w:t>
      </w:r>
      <w:r>
        <w:rPr>
          <w:rtl/>
        </w:rPr>
        <w:t>), התשס"ד-2004</w:t>
      </w:r>
      <w:bookmarkEnd w:id="141"/>
    </w:p>
    <w:p w14:paraId="02EDC3BA" w14:textId="77777777" w:rsidR="00000000" w:rsidRDefault="00063F1E">
      <w:pPr>
        <w:pStyle w:val="a0"/>
        <w:ind w:firstLine="0"/>
        <w:rPr>
          <w:rFonts w:hint="cs"/>
          <w:rtl/>
        </w:rPr>
      </w:pPr>
      <w:r>
        <w:rPr>
          <w:rFonts w:hint="cs"/>
          <w:rtl/>
        </w:rPr>
        <w:t xml:space="preserve">[הצעת חוק פ/1831; </w:t>
      </w:r>
      <w:r>
        <w:rPr>
          <w:rFonts w:hint="eastAsia"/>
          <w:rtl/>
        </w:rPr>
        <w:t>נספחות</w:t>
      </w:r>
      <w:r>
        <w:rPr>
          <w:rtl/>
        </w:rPr>
        <w:t>.</w:t>
      </w:r>
      <w:r>
        <w:rPr>
          <w:rFonts w:hint="cs"/>
          <w:rtl/>
        </w:rPr>
        <w:t>]</w:t>
      </w:r>
    </w:p>
    <w:p w14:paraId="767A79EE" w14:textId="77777777" w:rsidR="00000000" w:rsidRDefault="00063F1E">
      <w:pPr>
        <w:pStyle w:val="-0"/>
        <w:rPr>
          <w:rFonts w:hint="cs"/>
          <w:rtl/>
        </w:rPr>
      </w:pPr>
      <w:r>
        <w:rPr>
          <w:rFonts w:hint="cs"/>
          <w:rtl/>
        </w:rPr>
        <w:t>(הצעת חברת הכנסת גילה פינקלשטיין)</w:t>
      </w:r>
    </w:p>
    <w:p w14:paraId="53A4901D" w14:textId="77777777" w:rsidR="00000000" w:rsidRDefault="00063F1E">
      <w:pPr>
        <w:pStyle w:val="a0"/>
        <w:rPr>
          <w:rFonts w:hint="cs"/>
          <w:rtl/>
        </w:rPr>
      </w:pPr>
    </w:p>
    <w:p w14:paraId="6B39825F" w14:textId="77777777" w:rsidR="00000000" w:rsidRDefault="00063F1E">
      <w:pPr>
        <w:pStyle w:val="af1"/>
        <w:rPr>
          <w:rtl/>
        </w:rPr>
      </w:pPr>
      <w:r>
        <w:rPr>
          <w:rFonts w:hint="eastAsia"/>
          <w:rtl/>
        </w:rPr>
        <w:t>היו</w:t>
      </w:r>
      <w:r>
        <w:rPr>
          <w:rtl/>
        </w:rPr>
        <w:t>"ר ראובן ריבלין:</w:t>
      </w:r>
    </w:p>
    <w:p w14:paraId="184B6E8D" w14:textId="77777777" w:rsidR="00000000" w:rsidRDefault="00063F1E">
      <w:pPr>
        <w:pStyle w:val="a0"/>
        <w:rPr>
          <w:rFonts w:hint="cs"/>
          <w:rtl/>
        </w:rPr>
      </w:pPr>
    </w:p>
    <w:p w14:paraId="20DCCA67" w14:textId="77777777" w:rsidR="00000000" w:rsidRDefault="00063F1E">
      <w:pPr>
        <w:pStyle w:val="a0"/>
        <w:rPr>
          <w:rFonts w:hint="cs"/>
          <w:rtl/>
        </w:rPr>
      </w:pPr>
      <w:r>
        <w:rPr>
          <w:rFonts w:hint="cs"/>
          <w:rtl/>
        </w:rPr>
        <w:t xml:space="preserve">אל הצעה זו הוצמדה הצעתה של חברת הכנסת גילה פינקלשטיין. גברתי, שלוש דקות לרשותך להוסיף לנימוקי ההצעה, שכן בהצעה שהוצמדה אפשר לדבר רק שלוש דקות.  </w:t>
      </w:r>
    </w:p>
    <w:p w14:paraId="514D8737" w14:textId="77777777" w:rsidR="00000000" w:rsidRDefault="00063F1E">
      <w:pPr>
        <w:pStyle w:val="a0"/>
        <w:rPr>
          <w:rFonts w:hint="cs"/>
          <w:rtl/>
        </w:rPr>
      </w:pPr>
    </w:p>
    <w:p w14:paraId="264932DB" w14:textId="77777777" w:rsidR="00000000" w:rsidRDefault="00063F1E">
      <w:pPr>
        <w:pStyle w:val="a"/>
        <w:rPr>
          <w:rtl/>
        </w:rPr>
      </w:pPr>
      <w:bookmarkStart w:id="142" w:name="FS000001059T15_12_2004_13_01_18"/>
      <w:bookmarkStart w:id="143" w:name="_Toc100465767"/>
      <w:bookmarkEnd w:id="142"/>
      <w:r>
        <w:rPr>
          <w:rFonts w:hint="eastAsia"/>
          <w:rtl/>
        </w:rPr>
        <w:t>גילה</w:t>
      </w:r>
      <w:r>
        <w:rPr>
          <w:rtl/>
        </w:rPr>
        <w:t xml:space="preserve"> פינקלשט</w:t>
      </w:r>
      <w:r>
        <w:rPr>
          <w:rtl/>
        </w:rPr>
        <w:t>יין (מפד"ל):</w:t>
      </w:r>
      <w:bookmarkEnd w:id="143"/>
    </w:p>
    <w:p w14:paraId="6130C849" w14:textId="77777777" w:rsidR="00000000" w:rsidRDefault="00063F1E">
      <w:pPr>
        <w:pStyle w:val="a0"/>
        <w:rPr>
          <w:rFonts w:hint="cs"/>
          <w:rtl/>
        </w:rPr>
      </w:pPr>
    </w:p>
    <w:p w14:paraId="2780725C" w14:textId="77777777" w:rsidR="00000000" w:rsidRDefault="00063F1E">
      <w:pPr>
        <w:pStyle w:val="a0"/>
        <w:rPr>
          <w:rFonts w:hint="cs"/>
          <w:rtl/>
        </w:rPr>
      </w:pPr>
      <w:r>
        <w:rPr>
          <w:rFonts w:hint="cs"/>
          <w:rtl/>
        </w:rPr>
        <w:t>אדוני היושב-ראש, כנסת נכבדה, ההצעה שלפנינו משתלבת במערך כולל של צעדים חקיקתיים ומינהליים להקלת סבלן של נשים מסורבות גט במדינת ישראל. נשים אלה חוות על בשרן את המצב הקשה הנמשך לא אחת שנים ארוכות. כאשר בעל מסרב לתת גט לאשתו, למרות סנקציות כאלה ו</w:t>
      </w:r>
      <w:r>
        <w:rPr>
          <w:rFonts w:hint="cs"/>
          <w:rtl/>
        </w:rPr>
        <w:t xml:space="preserve">אחרות שכנראה אינן מרשימות אותו, הוא יוצר מצב מסובך ומסוכן כאחד.  </w:t>
      </w:r>
    </w:p>
    <w:p w14:paraId="05B00519" w14:textId="77777777" w:rsidR="00000000" w:rsidRDefault="00063F1E">
      <w:pPr>
        <w:pStyle w:val="a0"/>
        <w:rPr>
          <w:rFonts w:hint="cs"/>
          <w:rtl/>
        </w:rPr>
      </w:pPr>
    </w:p>
    <w:p w14:paraId="4CC0431C" w14:textId="77777777" w:rsidR="00000000" w:rsidRDefault="00063F1E">
      <w:pPr>
        <w:pStyle w:val="a0"/>
        <w:rPr>
          <w:rFonts w:hint="cs"/>
          <w:rtl/>
        </w:rPr>
      </w:pPr>
      <w:r>
        <w:rPr>
          <w:rFonts w:hint="cs"/>
          <w:rtl/>
        </w:rPr>
        <w:t>לצערי, האמפתיה שאנחנו מגלים כלפי נשים אלו, אין בה די, אם כי יש לה ערך. עלינו לנקוט דרכים שונות ומקוריות על מנת להביא סוף לתופעת סרבנות זו. בשנתיים האחרונות נטלתי על עצמי את המשימה הדחופה הז</w:t>
      </w:r>
      <w:r>
        <w:rPr>
          <w:rFonts w:hint="cs"/>
          <w:rtl/>
        </w:rPr>
        <w:t xml:space="preserve">את, ופעלתי לשינוי החוק באופן שיחמיר את הסנקציות כלפי בעל סרבן. במקביל, פעלתי יחד עם ארגוני הנשים ומינהל בתי-הדין הרבניים לחיפוש דרכים יצירתיות שימנעו מלכתחילה את היווצרותה של מציאות בעייתיות כזאת, והחוק שלפניכם הוא אחד מן הפתרונות, פרי העבודה המשותפת. </w:t>
      </w:r>
    </w:p>
    <w:p w14:paraId="06DB5767" w14:textId="77777777" w:rsidR="00000000" w:rsidRDefault="00063F1E">
      <w:pPr>
        <w:pStyle w:val="a0"/>
        <w:rPr>
          <w:rFonts w:hint="cs"/>
          <w:rtl/>
        </w:rPr>
      </w:pPr>
    </w:p>
    <w:p w14:paraId="27B4AFCF" w14:textId="77777777" w:rsidR="00000000" w:rsidRDefault="00063F1E">
      <w:pPr>
        <w:pStyle w:val="a0"/>
        <w:rPr>
          <w:rFonts w:hint="cs"/>
          <w:rtl/>
        </w:rPr>
      </w:pPr>
      <w:r>
        <w:rPr>
          <w:rFonts w:hint="cs"/>
          <w:rtl/>
        </w:rPr>
        <w:t>המ</w:t>
      </w:r>
      <w:r>
        <w:rPr>
          <w:rFonts w:hint="cs"/>
          <w:rtl/>
        </w:rPr>
        <w:t xml:space="preserve">ציאות מוכיחה, כי ברוב המקרים משמש איזון המשאבים בין בני-הזוג מנוף ליצירת לחץ על האשה, בהיותו מתקיים רק לאחר שניתן הגט. החוק מאפשר לצד החזק לעכב את חלוקת הרכוש באמצעות עיכוב הגט. בדרך כלל, הצד החזק הוא הגבר, ובידו גם נתונה באופן בלעדי האפשרות לשחרר את אשתו </w:t>
      </w:r>
      <w:r>
        <w:rPr>
          <w:rFonts w:hint="cs"/>
          <w:rtl/>
        </w:rPr>
        <w:t xml:space="preserve">או לכבול אותה באמצעות הגט. </w:t>
      </w:r>
    </w:p>
    <w:p w14:paraId="59C9642D" w14:textId="77777777" w:rsidR="00000000" w:rsidRDefault="00063F1E">
      <w:pPr>
        <w:pStyle w:val="a0"/>
        <w:rPr>
          <w:rFonts w:hint="cs"/>
          <w:rtl/>
        </w:rPr>
      </w:pPr>
    </w:p>
    <w:p w14:paraId="1E14F33B" w14:textId="77777777" w:rsidR="00000000" w:rsidRDefault="00063F1E">
      <w:pPr>
        <w:pStyle w:val="a0"/>
        <w:rPr>
          <w:rFonts w:hint="cs"/>
          <w:rtl/>
        </w:rPr>
      </w:pPr>
      <w:r>
        <w:rPr>
          <w:rFonts w:hint="cs"/>
          <w:rtl/>
        </w:rPr>
        <w:t xml:space="preserve">בעקיפין יוצר החוק מנגנון לחץ נוסף על האשה וממריץ את הבעל לעכב את הגט, כשהוא סוחט ויתור על רכוש מצד הצד החלש כלכלית, שהוא בדרך כלל האשה, כתנאי למתן הגט. בכך יוצר החוק עוול כלפי הנשים ומחליש אותן. </w:t>
      </w:r>
    </w:p>
    <w:p w14:paraId="24C3F2F4" w14:textId="77777777" w:rsidR="00000000" w:rsidRDefault="00063F1E">
      <w:pPr>
        <w:pStyle w:val="a0"/>
        <w:rPr>
          <w:rFonts w:hint="cs"/>
          <w:rtl/>
        </w:rPr>
      </w:pPr>
    </w:p>
    <w:p w14:paraId="0C4C504A" w14:textId="77777777" w:rsidR="00000000" w:rsidRDefault="00063F1E">
      <w:pPr>
        <w:pStyle w:val="a0"/>
        <w:rPr>
          <w:rFonts w:hint="cs"/>
          <w:rtl/>
        </w:rPr>
      </w:pPr>
      <w:r>
        <w:rPr>
          <w:rFonts w:hint="cs"/>
          <w:rtl/>
        </w:rPr>
        <w:t>נוכח מציאות בלתי נסבלת זו, אני</w:t>
      </w:r>
      <w:r>
        <w:rPr>
          <w:rFonts w:hint="cs"/>
          <w:rtl/>
        </w:rPr>
        <w:t xml:space="preserve"> ועמיתי חבר הכנסת מלכיאור מציעים להקדים את הסדר איזון המשאבים ולבטל את הזיקה בינו לבין מתן הגט בפועל. </w:t>
      </w:r>
    </w:p>
    <w:p w14:paraId="66B0CB98" w14:textId="77777777" w:rsidR="00000000" w:rsidRDefault="00063F1E">
      <w:pPr>
        <w:pStyle w:val="a0"/>
        <w:rPr>
          <w:rFonts w:hint="cs"/>
          <w:rtl/>
        </w:rPr>
      </w:pPr>
    </w:p>
    <w:p w14:paraId="277F8693" w14:textId="77777777" w:rsidR="00000000" w:rsidRDefault="00063F1E">
      <w:pPr>
        <w:pStyle w:val="a0"/>
        <w:rPr>
          <w:rFonts w:hint="cs"/>
          <w:rtl/>
        </w:rPr>
      </w:pPr>
      <w:r>
        <w:rPr>
          <w:rFonts w:hint="cs"/>
          <w:rtl/>
        </w:rPr>
        <w:t xml:space="preserve">בהצעתנו הנוכחית השתמשנו בכמה כלים על מנת לעקוף את הבעייתיות הכרוכה בהסדר שכזה, הן בהיבטים חברתיים והן בהיבטים דתיים של חומרת איסור אשת איש.  </w:t>
      </w:r>
    </w:p>
    <w:p w14:paraId="625A6EA5" w14:textId="77777777" w:rsidR="00000000" w:rsidRDefault="00063F1E">
      <w:pPr>
        <w:pStyle w:val="a0"/>
        <w:rPr>
          <w:rFonts w:hint="cs"/>
          <w:rtl/>
        </w:rPr>
      </w:pPr>
    </w:p>
    <w:p w14:paraId="4253A774" w14:textId="77777777" w:rsidR="00000000" w:rsidRDefault="00063F1E">
      <w:pPr>
        <w:pStyle w:val="a0"/>
        <w:rPr>
          <w:rFonts w:hint="cs"/>
          <w:rtl/>
        </w:rPr>
      </w:pPr>
      <w:r>
        <w:rPr>
          <w:rFonts w:hint="cs"/>
          <w:rtl/>
        </w:rPr>
        <w:t>עם זאת, מ</w:t>
      </w:r>
      <w:r>
        <w:rPr>
          <w:rFonts w:hint="cs"/>
          <w:rtl/>
        </w:rPr>
        <w:t>התייעצויות שקיימתי, אני מכירה בכך שאין די רק בכלים אלו בשל מורכבות ההסדר ועדינותו. יש לערב את בית-הדין בהליך איזון המשאבים המוקדם ולאפשר אותו יחד עם פסק בית-הדין, כי אכן אין סיכוי לשלום-בית בין בני-הזוג או פסק-דין המחייב את הבעל לתת גט. אני מקווה שבמהלך די</w:t>
      </w:r>
      <w:r>
        <w:rPr>
          <w:rFonts w:hint="cs"/>
          <w:rtl/>
        </w:rPr>
        <w:t xml:space="preserve">וני הוועדה נגיע להסדר כזה עם נציגי בית-הדין הרבני, בשיתוף פעולה עם נציגי בית-הדין הרבני. </w:t>
      </w:r>
    </w:p>
    <w:p w14:paraId="1E4BDC1E" w14:textId="77777777" w:rsidR="00000000" w:rsidRDefault="00063F1E">
      <w:pPr>
        <w:pStyle w:val="a0"/>
        <w:rPr>
          <w:rFonts w:hint="cs"/>
          <w:rtl/>
        </w:rPr>
      </w:pPr>
    </w:p>
    <w:p w14:paraId="5F482F9B" w14:textId="77777777" w:rsidR="00000000" w:rsidRDefault="00063F1E">
      <w:pPr>
        <w:pStyle w:val="a0"/>
        <w:rPr>
          <w:rFonts w:hint="cs"/>
          <w:rtl/>
        </w:rPr>
      </w:pPr>
      <w:r>
        <w:rPr>
          <w:rFonts w:hint="cs"/>
          <w:rtl/>
        </w:rPr>
        <w:t>אדוני היושב-ראש, מצוקתן של מסורבות הגט זועקת לשמים. עלינו, כשליחי הציבור, יחד עם רבנים, מנהיגים רוחניים וארגוני נשים, מוטלת האחריות לעשות כל מאמץ לחפש אחר פתרונות לה</w:t>
      </w:r>
      <w:r>
        <w:rPr>
          <w:rFonts w:hint="cs"/>
          <w:rtl/>
        </w:rPr>
        <w:t xml:space="preserve">קלת סבלן, כמובן במסגרת ההלכה. אנו מציגים כאן היום פתרון כזה, הנשען על יסודות הלכתיים איתנים, אשר בכוחו ליישם צעד משמעותי בנושא זה. אני מבקשת את תמיכת חברי הכנסת בהצעה. ההצבעה תתקיים במועד אחר. תודה. </w:t>
      </w:r>
    </w:p>
    <w:p w14:paraId="6F573CCD" w14:textId="77777777" w:rsidR="00000000" w:rsidRDefault="00063F1E">
      <w:pPr>
        <w:pStyle w:val="a0"/>
        <w:rPr>
          <w:rFonts w:hint="cs"/>
          <w:rtl/>
        </w:rPr>
      </w:pPr>
    </w:p>
    <w:p w14:paraId="00C4691B" w14:textId="77777777" w:rsidR="00000000" w:rsidRDefault="00063F1E">
      <w:pPr>
        <w:pStyle w:val="af1"/>
        <w:rPr>
          <w:rtl/>
        </w:rPr>
      </w:pPr>
      <w:r>
        <w:rPr>
          <w:rtl/>
        </w:rPr>
        <w:t>היו"ר ראובן ריבלין:</w:t>
      </w:r>
    </w:p>
    <w:p w14:paraId="0A00E231" w14:textId="77777777" w:rsidR="00000000" w:rsidRDefault="00063F1E">
      <w:pPr>
        <w:pStyle w:val="a0"/>
        <w:rPr>
          <w:rtl/>
        </w:rPr>
      </w:pPr>
    </w:p>
    <w:p w14:paraId="5EF219D0" w14:textId="77777777" w:rsidR="00000000" w:rsidRDefault="00063F1E">
      <w:pPr>
        <w:pStyle w:val="a0"/>
        <w:rPr>
          <w:rFonts w:hint="cs"/>
          <w:rtl/>
        </w:rPr>
      </w:pPr>
      <w:r>
        <w:rPr>
          <w:rFonts w:hint="cs"/>
          <w:rtl/>
        </w:rPr>
        <w:t xml:space="preserve">תודה רבה. רבותי חברי הכנסת, תשובה </w:t>
      </w:r>
      <w:r>
        <w:rPr>
          <w:rFonts w:hint="cs"/>
          <w:rtl/>
        </w:rPr>
        <w:t xml:space="preserve">והצבעה במועד אחר. </w:t>
      </w:r>
    </w:p>
    <w:p w14:paraId="08D525C2" w14:textId="77777777" w:rsidR="00000000" w:rsidRDefault="00063F1E">
      <w:pPr>
        <w:pStyle w:val="a2"/>
        <w:rPr>
          <w:rFonts w:hint="cs"/>
          <w:rtl/>
        </w:rPr>
      </w:pPr>
    </w:p>
    <w:p w14:paraId="74162F88" w14:textId="77777777" w:rsidR="00000000" w:rsidRDefault="00063F1E">
      <w:pPr>
        <w:pStyle w:val="a0"/>
        <w:rPr>
          <w:rFonts w:hint="cs"/>
          <w:rtl/>
        </w:rPr>
      </w:pPr>
    </w:p>
    <w:p w14:paraId="122A6D1E" w14:textId="77777777" w:rsidR="00000000" w:rsidRDefault="00063F1E">
      <w:pPr>
        <w:pStyle w:val="a2"/>
        <w:rPr>
          <w:rFonts w:hint="cs"/>
          <w:rtl/>
        </w:rPr>
      </w:pPr>
      <w:bookmarkStart w:id="144" w:name="CS30513FI0030513T15_12_2004_13_12_27"/>
      <w:bookmarkStart w:id="145" w:name="_Toc100465768"/>
      <w:bookmarkEnd w:id="144"/>
      <w:r>
        <w:rPr>
          <w:rtl/>
        </w:rPr>
        <w:t>הצעת חוק להגנה על עדים, התשס"ד-2004</w:t>
      </w:r>
      <w:bookmarkEnd w:id="145"/>
    </w:p>
    <w:p w14:paraId="00A8E35B" w14:textId="77777777" w:rsidR="00000000" w:rsidRDefault="00063F1E">
      <w:pPr>
        <w:pStyle w:val="a0"/>
        <w:ind w:firstLine="0"/>
        <w:rPr>
          <w:rFonts w:hint="cs"/>
          <w:rtl/>
        </w:rPr>
      </w:pPr>
      <w:r>
        <w:rPr>
          <w:rFonts w:hint="cs"/>
          <w:rtl/>
        </w:rPr>
        <w:t xml:space="preserve">[הצעת חוק פ/2565; </w:t>
      </w:r>
      <w:r>
        <w:rPr>
          <w:rFonts w:hint="eastAsia"/>
          <w:rtl/>
        </w:rPr>
        <w:t>נספחות</w:t>
      </w:r>
      <w:r>
        <w:rPr>
          <w:rtl/>
        </w:rPr>
        <w:t>.</w:t>
      </w:r>
      <w:r>
        <w:rPr>
          <w:rFonts w:hint="cs"/>
          <w:rtl/>
        </w:rPr>
        <w:t>]</w:t>
      </w:r>
    </w:p>
    <w:p w14:paraId="6A26CA29" w14:textId="77777777" w:rsidR="00000000" w:rsidRDefault="00063F1E">
      <w:pPr>
        <w:pStyle w:val="-0"/>
        <w:rPr>
          <w:rFonts w:hint="cs"/>
          <w:rtl/>
        </w:rPr>
      </w:pPr>
      <w:r>
        <w:rPr>
          <w:rFonts w:hint="cs"/>
          <w:rtl/>
        </w:rPr>
        <w:t>(הצעת חבר הכנסת אופיר פינס-פז)</w:t>
      </w:r>
    </w:p>
    <w:p w14:paraId="6D267843" w14:textId="77777777" w:rsidR="00000000" w:rsidRDefault="00063F1E">
      <w:pPr>
        <w:pStyle w:val="-0"/>
        <w:rPr>
          <w:rFonts w:hint="cs"/>
          <w:rtl/>
        </w:rPr>
      </w:pPr>
    </w:p>
    <w:p w14:paraId="77E080D2" w14:textId="77777777" w:rsidR="00000000" w:rsidRDefault="00063F1E">
      <w:pPr>
        <w:pStyle w:val="af1"/>
        <w:rPr>
          <w:rtl/>
        </w:rPr>
      </w:pPr>
      <w:r>
        <w:rPr>
          <w:rFonts w:hint="eastAsia"/>
          <w:rtl/>
        </w:rPr>
        <w:t>היו</w:t>
      </w:r>
      <w:r>
        <w:rPr>
          <w:rtl/>
        </w:rPr>
        <w:t>"ר ראובן ריבלין:</w:t>
      </w:r>
    </w:p>
    <w:p w14:paraId="7ABAFA70" w14:textId="77777777" w:rsidR="00000000" w:rsidRDefault="00063F1E">
      <w:pPr>
        <w:pStyle w:val="a0"/>
        <w:rPr>
          <w:rFonts w:hint="cs"/>
          <w:rtl/>
        </w:rPr>
      </w:pPr>
    </w:p>
    <w:p w14:paraId="72268828" w14:textId="77777777" w:rsidR="00000000" w:rsidRDefault="00063F1E">
      <w:pPr>
        <w:pStyle w:val="a0"/>
        <w:rPr>
          <w:rFonts w:hint="cs"/>
          <w:rtl/>
        </w:rPr>
      </w:pPr>
      <w:r>
        <w:rPr>
          <w:rFonts w:hint="cs"/>
          <w:rtl/>
        </w:rPr>
        <w:t>אני מזמין את חבר הכנסת אופיר פינס-פז לבוא ולהציג את הצעת חוק להגנה על עדים, התשס"ד-2004. אדוני, בבקשה. רשמתי לעצמי שלאד</w:t>
      </w:r>
      <w:r>
        <w:rPr>
          <w:rFonts w:hint="cs"/>
          <w:rtl/>
        </w:rPr>
        <w:t xml:space="preserve">וני יש היום רק הצעת חוק אחת ורק הצעה אחת לסדר-היום, וזה כנראה שיא שלילי של אדוני, בכנסת השש-עשרה, אני מתכוון. </w:t>
      </w:r>
    </w:p>
    <w:p w14:paraId="4B424EE8" w14:textId="77777777" w:rsidR="00000000" w:rsidRDefault="00063F1E">
      <w:pPr>
        <w:pStyle w:val="a0"/>
        <w:rPr>
          <w:rFonts w:hint="cs"/>
          <w:rtl/>
        </w:rPr>
      </w:pPr>
    </w:p>
    <w:p w14:paraId="49D9F52B" w14:textId="77777777" w:rsidR="00000000" w:rsidRDefault="00063F1E">
      <w:pPr>
        <w:pStyle w:val="a"/>
        <w:rPr>
          <w:rtl/>
        </w:rPr>
      </w:pPr>
      <w:bookmarkStart w:id="146" w:name="FS000000455T15_12_2004_12_37_48"/>
      <w:bookmarkStart w:id="147" w:name="_Toc100465769"/>
      <w:bookmarkEnd w:id="146"/>
      <w:r>
        <w:rPr>
          <w:rFonts w:hint="eastAsia"/>
          <w:rtl/>
        </w:rPr>
        <w:t>אופיר</w:t>
      </w:r>
      <w:r>
        <w:rPr>
          <w:rtl/>
        </w:rPr>
        <w:t xml:space="preserve"> פינס-פז (העבודה-מימד):</w:t>
      </w:r>
      <w:bookmarkEnd w:id="147"/>
    </w:p>
    <w:p w14:paraId="499F591F" w14:textId="77777777" w:rsidR="00000000" w:rsidRDefault="00063F1E">
      <w:pPr>
        <w:pStyle w:val="a0"/>
        <w:rPr>
          <w:rFonts w:hint="cs"/>
          <w:rtl/>
        </w:rPr>
      </w:pPr>
    </w:p>
    <w:p w14:paraId="012AE6B0" w14:textId="77777777" w:rsidR="00000000" w:rsidRDefault="00063F1E">
      <w:pPr>
        <w:pStyle w:val="a0"/>
        <w:rPr>
          <w:rFonts w:hint="cs"/>
          <w:rtl/>
        </w:rPr>
      </w:pPr>
      <w:r>
        <w:rPr>
          <w:rFonts w:hint="cs"/>
          <w:rtl/>
        </w:rPr>
        <w:t>תודה, אדוני היושב-ראש, חברי חברי הכנסת, השרים, מי עונה לי, חבר הכנסת גדעון סער?</w:t>
      </w:r>
    </w:p>
    <w:p w14:paraId="65E09B0B" w14:textId="77777777" w:rsidR="00000000" w:rsidRDefault="00063F1E">
      <w:pPr>
        <w:pStyle w:val="a0"/>
        <w:rPr>
          <w:rFonts w:hint="cs"/>
          <w:rtl/>
        </w:rPr>
      </w:pPr>
    </w:p>
    <w:p w14:paraId="74A8DC2C" w14:textId="77777777" w:rsidR="00000000" w:rsidRDefault="00063F1E">
      <w:pPr>
        <w:pStyle w:val="af1"/>
        <w:rPr>
          <w:rtl/>
        </w:rPr>
      </w:pPr>
      <w:r>
        <w:rPr>
          <w:rtl/>
        </w:rPr>
        <w:t>היו"ר ראובן ריבלין:</w:t>
      </w:r>
    </w:p>
    <w:p w14:paraId="0D136DDD" w14:textId="77777777" w:rsidR="00000000" w:rsidRDefault="00063F1E">
      <w:pPr>
        <w:pStyle w:val="a0"/>
        <w:rPr>
          <w:rtl/>
        </w:rPr>
      </w:pPr>
    </w:p>
    <w:p w14:paraId="3D6A5DB9" w14:textId="77777777" w:rsidR="00000000" w:rsidRDefault="00063F1E">
      <w:pPr>
        <w:pStyle w:val="a0"/>
        <w:rPr>
          <w:rFonts w:hint="cs"/>
          <w:rtl/>
        </w:rPr>
      </w:pPr>
      <w:r>
        <w:rPr>
          <w:rFonts w:hint="cs"/>
          <w:rtl/>
        </w:rPr>
        <w:t>שרת המשפטים.</w:t>
      </w:r>
      <w:r>
        <w:rPr>
          <w:rFonts w:hint="cs"/>
          <w:rtl/>
        </w:rPr>
        <w:t xml:space="preserve"> </w:t>
      </w:r>
    </w:p>
    <w:p w14:paraId="349A6304" w14:textId="77777777" w:rsidR="00000000" w:rsidRDefault="00063F1E">
      <w:pPr>
        <w:pStyle w:val="a0"/>
        <w:rPr>
          <w:rFonts w:hint="cs"/>
          <w:rtl/>
        </w:rPr>
      </w:pPr>
    </w:p>
    <w:p w14:paraId="21D55E02" w14:textId="77777777" w:rsidR="00000000" w:rsidRDefault="00063F1E">
      <w:pPr>
        <w:pStyle w:val="-"/>
        <w:rPr>
          <w:rtl/>
        </w:rPr>
      </w:pPr>
      <w:bookmarkStart w:id="148" w:name="FS000000455T15_12_2004_12_38_07C"/>
      <w:bookmarkEnd w:id="148"/>
      <w:r>
        <w:rPr>
          <w:rtl/>
        </w:rPr>
        <w:t>אופיר פינס-פז (העבודה-מימד):</w:t>
      </w:r>
    </w:p>
    <w:p w14:paraId="11842621" w14:textId="77777777" w:rsidR="00000000" w:rsidRDefault="00063F1E">
      <w:pPr>
        <w:pStyle w:val="a0"/>
        <w:rPr>
          <w:rtl/>
        </w:rPr>
      </w:pPr>
    </w:p>
    <w:p w14:paraId="15B78AB2" w14:textId="77777777" w:rsidR="00000000" w:rsidRDefault="00063F1E">
      <w:pPr>
        <w:pStyle w:val="a0"/>
        <w:rPr>
          <w:rFonts w:hint="cs"/>
          <w:rtl/>
        </w:rPr>
      </w:pPr>
      <w:r>
        <w:rPr>
          <w:rFonts w:hint="cs"/>
          <w:rtl/>
        </w:rPr>
        <w:t xml:space="preserve">גברתי שרת המשפטים, אני פונה אלייך וגם אל חבר הכנסת גדעון סער, שמבין משהו במשפטים. </w:t>
      </w:r>
    </w:p>
    <w:p w14:paraId="3D5085D0" w14:textId="77777777" w:rsidR="00000000" w:rsidRDefault="00063F1E">
      <w:pPr>
        <w:pStyle w:val="a0"/>
        <w:rPr>
          <w:rFonts w:hint="cs"/>
          <w:rtl/>
        </w:rPr>
      </w:pPr>
    </w:p>
    <w:p w14:paraId="552A4A69" w14:textId="77777777" w:rsidR="00000000" w:rsidRDefault="00063F1E">
      <w:pPr>
        <w:pStyle w:val="af0"/>
        <w:rPr>
          <w:rtl/>
        </w:rPr>
      </w:pPr>
      <w:r>
        <w:rPr>
          <w:rFonts w:hint="eastAsia"/>
          <w:rtl/>
        </w:rPr>
        <w:t>גדעון</w:t>
      </w:r>
      <w:r>
        <w:rPr>
          <w:rtl/>
        </w:rPr>
        <w:t xml:space="preserve"> סער (הליכוד):</w:t>
      </w:r>
    </w:p>
    <w:p w14:paraId="527593C8" w14:textId="77777777" w:rsidR="00000000" w:rsidRDefault="00063F1E">
      <w:pPr>
        <w:pStyle w:val="a0"/>
        <w:rPr>
          <w:rFonts w:hint="cs"/>
          <w:rtl/>
        </w:rPr>
      </w:pPr>
    </w:p>
    <w:p w14:paraId="03B3403E" w14:textId="77777777" w:rsidR="00000000" w:rsidRDefault="00063F1E">
      <w:pPr>
        <w:pStyle w:val="a0"/>
        <w:rPr>
          <w:rFonts w:hint="cs"/>
          <w:rtl/>
        </w:rPr>
      </w:pPr>
      <w:r>
        <w:rPr>
          <w:rFonts w:hint="cs"/>
          <w:rtl/>
        </w:rPr>
        <w:t>מבין משהו.</w:t>
      </w:r>
    </w:p>
    <w:p w14:paraId="0EB4432C" w14:textId="77777777" w:rsidR="00000000" w:rsidRDefault="00063F1E">
      <w:pPr>
        <w:pStyle w:val="a0"/>
        <w:rPr>
          <w:rFonts w:hint="cs"/>
          <w:rtl/>
        </w:rPr>
      </w:pPr>
    </w:p>
    <w:p w14:paraId="3481AEC0" w14:textId="77777777" w:rsidR="00000000" w:rsidRDefault="00063F1E">
      <w:pPr>
        <w:pStyle w:val="-"/>
        <w:rPr>
          <w:rtl/>
        </w:rPr>
      </w:pPr>
      <w:bookmarkStart w:id="149" w:name="FS000000455T15_12_2004_12_38_49C"/>
      <w:bookmarkEnd w:id="149"/>
      <w:r>
        <w:rPr>
          <w:rtl/>
        </w:rPr>
        <w:t>אופיר פינס-פז (העבודה-מימד):</w:t>
      </w:r>
    </w:p>
    <w:p w14:paraId="6E19C554" w14:textId="77777777" w:rsidR="00000000" w:rsidRDefault="00063F1E">
      <w:pPr>
        <w:pStyle w:val="a0"/>
        <w:rPr>
          <w:rtl/>
        </w:rPr>
      </w:pPr>
    </w:p>
    <w:p w14:paraId="6DB40F97" w14:textId="77777777" w:rsidR="00000000" w:rsidRDefault="00063F1E">
      <w:pPr>
        <w:pStyle w:val="a0"/>
        <w:rPr>
          <w:rFonts w:hint="cs"/>
          <w:rtl/>
        </w:rPr>
      </w:pPr>
      <w:r>
        <w:rPr>
          <w:rFonts w:hint="cs"/>
          <w:rtl/>
        </w:rPr>
        <w:t>אמרתי "משהו".</w:t>
      </w:r>
    </w:p>
    <w:p w14:paraId="2FC6F93C" w14:textId="77777777" w:rsidR="00000000" w:rsidRDefault="00063F1E">
      <w:pPr>
        <w:pStyle w:val="a0"/>
        <w:rPr>
          <w:rFonts w:hint="cs"/>
          <w:rtl/>
        </w:rPr>
      </w:pPr>
    </w:p>
    <w:p w14:paraId="7F54437E" w14:textId="77777777" w:rsidR="00000000" w:rsidRDefault="00063F1E">
      <w:pPr>
        <w:pStyle w:val="af1"/>
        <w:rPr>
          <w:rtl/>
        </w:rPr>
      </w:pPr>
      <w:r>
        <w:rPr>
          <w:rFonts w:hint="eastAsia"/>
          <w:rtl/>
        </w:rPr>
        <w:t>היו</w:t>
      </w:r>
      <w:r>
        <w:rPr>
          <w:rtl/>
        </w:rPr>
        <w:t>"ר ראובן ריבלין:</w:t>
      </w:r>
    </w:p>
    <w:p w14:paraId="5EAE2AAA" w14:textId="77777777" w:rsidR="00000000" w:rsidRDefault="00063F1E">
      <w:pPr>
        <w:pStyle w:val="a0"/>
        <w:rPr>
          <w:rFonts w:hint="cs"/>
          <w:rtl/>
        </w:rPr>
      </w:pPr>
    </w:p>
    <w:p w14:paraId="5AA79931" w14:textId="77777777" w:rsidR="00000000" w:rsidRDefault="00063F1E">
      <w:pPr>
        <w:pStyle w:val="a0"/>
        <w:rPr>
          <w:rFonts w:hint="cs"/>
          <w:rtl/>
        </w:rPr>
      </w:pPr>
      <w:r>
        <w:rPr>
          <w:rFonts w:hint="cs"/>
          <w:rtl/>
        </w:rPr>
        <w:t xml:space="preserve">משהו משהו הוא מתכוון. </w:t>
      </w:r>
    </w:p>
    <w:p w14:paraId="6AACDA0B" w14:textId="77777777" w:rsidR="00000000" w:rsidRDefault="00063F1E">
      <w:pPr>
        <w:pStyle w:val="a0"/>
        <w:rPr>
          <w:rFonts w:hint="cs"/>
          <w:rtl/>
        </w:rPr>
      </w:pPr>
    </w:p>
    <w:p w14:paraId="0435D1C2" w14:textId="77777777" w:rsidR="00000000" w:rsidRDefault="00063F1E">
      <w:pPr>
        <w:pStyle w:val="-"/>
        <w:rPr>
          <w:rtl/>
        </w:rPr>
      </w:pPr>
      <w:bookmarkStart w:id="150" w:name="FS000000455T15_12_2004_13_15_34"/>
      <w:bookmarkStart w:id="151" w:name="FS000000455T15_12_2004_13_15_38C"/>
      <w:bookmarkEnd w:id="150"/>
      <w:bookmarkEnd w:id="151"/>
      <w:r>
        <w:rPr>
          <w:rFonts w:hint="eastAsia"/>
          <w:rtl/>
        </w:rPr>
        <w:t>אופיר</w:t>
      </w:r>
      <w:r>
        <w:rPr>
          <w:rtl/>
        </w:rPr>
        <w:t xml:space="preserve"> פינס-פז (ה</w:t>
      </w:r>
      <w:r>
        <w:rPr>
          <w:rtl/>
        </w:rPr>
        <w:t>עבודה-מימד):</w:t>
      </w:r>
    </w:p>
    <w:p w14:paraId="1FBCB953" w14:textId="77777777" w:rsidR="00000000" w:rsidRDefault="00063F1E">
      <w:pPr>
        <w:pStyle w:val="a0"/>
        <w:rPr>
          <w:rFonts w:hint="cs"/>
          <w:rtl/>
        </w:rPr>
      </w:pPr>
    </w:p>
    <w:p w14:paraId="261E6152" w14:textId="77777777" w:rsidR="00000000" w:rsidRDefault="00063F1E">
      <w:pPr>
        <w:pStyle w:val="a0"/>
        <w:rPr>
          <w:rFonts w:hint="cs"/>
          <w:rtl/>
        </w:rPr>
      </w:pPr>
      <w:r>
        <w:rPr>
          <w:rFonts w:hint="cs"/>
          <w:rtl/>
        </w:rPr>
        <w:t>משהו במובן "משהו משהו".</w:t>
      </w:r>
    </w:p>
    <w:p w14:paraId="76885B28" w14:textId="77777777" w:rsidR="00000000" w:rsidRDefault="00063F1E">
      <w:pPr>
        <w:pStyle w:val="af0"/>
        <w:rPr>
          <w:rtl/>
        </w:rPr>
      </w:pPr>
    </w:p>
    <w:p w14:paraId="681DFB99" w14:textId="77777777" w:rsidR="00000000" w:rsidRDefault="00063F1E">
      <w:pPr>
        <w:pStyle w:val="af0"/>
        <w:rPr>
          <w:rtl/>
        </w:rPr>
      </w:pPr>
      <w:r>
        <w:rPr>
          <w:rFonts w:hint="eastAsia"/>
          <w:rtl/>
        </w:rPr>
        <w:t>גדעון</w:t>
      </w:r>
      <w:r>
        <w:rPr>
          <w:rtl/>
        </w:rPr>
        <w:t xml:space="preserve"> סער (הליכוד):</w:t>
      </w:r>
    </w:p>
    <w:p w14:paraId="614A1657" w14:textId="77777777" w:rsidR="00000000" w:rsidRDefault="00063F1E">
      <w:pPr>
        <w:pStyle w:val="a0"/>
        <w:rPr>
          <w:rFonts w:hint="cs"/>
          <w:rtl/>
        </w:rPr>
      </w:pPr>
    </w:p>
    <w:p w14:paraId="7247E7D0" w14:textId="77777777" w:rsidR="00000000" w:rsidRDefault="00063F1E">
      <w:pPr>
        <w:pStyle w:val="a0"/>
        <w:rPr>
          <w:rFonts w:hint="cs"/>
          <w:rtl/>
        </w:rPr>
      </w:pPr>
      <w:r>
        <w:rPr>
          <w:rFonts w:hint="cs"/>
          <w:rtl/>
        </w:rPr>
        <w:t xml:space="preserve">אני לא יודע איפה אתה למדת משפטים, אבל אני הייתי בפקולטה לא רעה. </w:t>
      </w:r>
    </w:p>
    <w:p w14:paraId="4B94F918" w14:textId="77777777" w:rsidR="00000000" w:rsidRDefault="00063F1E">
      <w:pPr>
        <w:pStyle w:val="a0"/>
        <w:rPr>
          <w:rFonts w:hint="cs"/>
          <w:rtl/>
        </w:rPr>
      </w:pPr>
    </w:p>
    <w:p w14:paraId="2D24E22A" w14:textId="77777777" w:rsidR="00000000" w:rsidRDefault="00063F1E">
      <w:pPr>
        <w:pStyle w:val="-"/>
        <w:rPr>
          <w:rtl/>
        </w:rPr>
      </w:pPr>
      <w:bookmarkStart w:id="152" w:name="FS000000455T15_12_2004_13_16_07C"/>
      <w:bookmarkEnd w:id="152"/>
      <w:r>
        <w:rPr>
          <w:rFonts w:hint="eastAsia"/>
          <w:rtl/>
        </w:rPr>
        <w:t>אופיר</w:t>
      </w:r>
      <w:r>
        <w:rPr>
          <w:rtl/>
        </w:rPr>
        <w:t xml:space="preserve"> פינס-פז (העבודה-מימד):</w:t>
      </w:r>
    </w:p>
    <w:p w14:paraId="7B0533EE" w14:textId="77777777" w:rsidR="00000000" w:rsidRDefault="00063F1E">
      <w:pPr>
        <w:pStyle w:val="a0"/>
        <w:rPr>
          <w:rFonts w:hint="cs"/>
          <w:rtl/>
        </w:rPr>
      </w:pPr>
    </w:p>
    <w:p w14:paraId="11A62707" w14:textId="77777777" w:rsidR="00000000" w:rsidRDefault="00063F1E">
      <w:pPr>
        <w:pStyle w:val="a0"/>
        <w:rPr>
          <w:rFonts w:hint="cs"/>
          <w:rtl/>
        </w:rPr>
      </w:pPr>
      <w:r>
        <w:rPr>
          <w:rFonts w:hint="cs"/>
          <w:rtl/>
        </w:rPr>
        <w:t xml:space="preserve">הצעת החוק שאני מציע מדברת על הגנה לעדים. זו אחת המכשלות הכי חמורות במלחמה בפשע. </w:t>
      </w:r>
    </w:p>
    <w:p w14:paraId="2E33EADF" w14:textId="77777777" w:rsidR="00000000" w:rsidRDefault="00063F1E">
      <w:pPr>
        <w:pStyle w:val="a0"/>
        <w:rPr>
          <w:rFonts w:hint="cs"/>
          <w:rtl/>
        </w:rPr>
      </w:pPr>
    </w:p>
    <w:p w14:paraId="18C630C0" w14:textId="77777777" w:rsidR="00000000" w:rsidRDefault="00063F1E">
      <w:pPr>
        <w:pStyle w:val="af0"/>
        <w:rPr>
          <w:rtl/>
        </w:rPr>
      </w:pPr>
      <w:r>
        <w:rPr>
          <w:rFonts w:hint="eastAsia"/>
          <w:rtl/>
        </w:rPr>
        <w:t>יוסף</w:t>
      </w:r>
      <w:r>
        <w:rPr>
          <w:rtl/>
        </w:rPr>
        <w:t xml:space="preserve"> פריצקי (שינוי</w:t>
      </w:r>
      <w:r>
        <w:rPr>
          <w:rtl/>
        </w:rPr>
        <w:t>):</w:t>
      </w:r>
    </w:p>
    <w:p w14:paraId="0648F106" w14:textId="77777777" w:rsidR="00000000" w:rsidRDefault="00063F1E">
      <w:pPr>
        <w:pStyle w:val="a0"/>
        <w:rPr>
          <w:rFonts w:hint="cs"/>
          <w:rtl/>
        </w:rPr>
      </w:pPr>
    </w:p>
    <w:p w14:paraId="37531A4B" w14:textId="77777777" w:rsidR="00000000" w:rsidRDefault="00063F1E">
      <w:pPr>
        <w:pStyle w:val="a0"/>
        <w:ind w:left="719" w:firstLine="0"/>
        <w:rPr>
          <w:rFonts w:hint="cs"/>
          <w:rtl/>
        </w:rPr>
      </w:pPr>
      <w:r>
        <w:rPr>
          <w:rFonts w:hint="cs"/>
          <w:rtl/>
        </w:rPr>
        <w:t>הממשלה - - -</w:t>
      </w:r>
    </w:p>
    <w:p w14:paraId="0A24820C" w14:textId="77777777" w:rsidR="00000000" w:rsidRDefault="00063F1E">
      <w:pPr>
        <w:pStyle w:val="a0"/>
        <w:rPr>
          <w:rFonts w:hint="cs"/>
          <w:rtl/>
        </w:rPr>
      </w:pPr>
    </w:p>
    <w:p w14:paraId="359DAED2" w14:textId="77777777" w:rsidR="00000000" w:rsidRDefault="00063F1E">
      <w:pPr>
        <w:pStyle w:val="-"/>
        <w:rPr>
          <w:rtl/>
        </w:rPr>
      </w:pPr>
      <w:bookmarkStart w:id="153" w:name="FS000000455T15_12_2004_12_39_05C"/>
      <w:bookmarkEnd w:id="153"/>
      <w:r>
        <w:rPr>
          <w:rtl/>
        </w:rPr>
        <w:t>אופיר פינס-פז (העבודה-מימד):</w:t>
      </w:r>
    </w:p>
    <w:p w14:paraId="7D488B6C" w14:textId="77777777" w:rsidR="00000000" w:rsidRDefault="00063F1E">
      <w:pPr>
        <w:pStyle w:val="a0"/>
        <w:rPr>
          <w:rtl/>
        </w:rPr>
      </w:pPr>
    </w:p>
    <w:p w14:paraId="6319A5F8" w14:textId="77777777" w:rsidR="00000000" w:rsidRDefault="00063F1E">
      <w:pPr>
        <w:pStyle w:val="a0"/>
        <w:rPr>
          <w:rFonts w:hint="cs"/>
          <w:rtl/>
        </w:rPr>
      </w:pPr>
      <w:r>
        <w:rPr>
          <w:rFonts w:hint="cs"/>
          <w:rtl/>
        </w:rPr>
        <w:t xml:space="preserve">הממשלה מתנגדת, כי בזמנו שר המשפטים טומי לפיד, שיושב כאן באולם, התנגד, ואני גם אגיד למה. חבר הכנסת לפיד, אני יכול לומר למה? </w:t>
      </w:r>
    </w:p>
    <w:p w14:paraId="6A00FF1F" w14:textId="77777777" w:rsidR="00000000" w:rsidRDefault="00063F1E">
      <w:pPr>
        <w:pStyle w:val="a0"/>
        <w:rPr>
          <w:rFonts w:hint="cs"/>
          <w:rtl/>
        </w:rPr>
      </w:pPr>
    </w:p>
    <w:p w14:paraId="434834E8" w14:textId="77777777" w:rsidR="00000000" w:rsidRDefault="00063F1E">
      <w:pPr>
        <w:pStyle w:val="af0"/>
        <w:rPr>
          <w:rtl/>
        </w:rPr>
      </w:pPr>
      <w:r>
        <w:rPr>
          <w:rFonts w:hint="eastAsia"/>
          <w:rtl/>
        </w:rPr>
        <w:t>יוסף</w:t>
      </w:r>
      <w:r>
        <w:rPr>
          <w:rtl/>
        </w:rPr>
        <w:t xml:space="preserve"> פריצקי (שינוי):</w:t>
      </w:r>
    </w:p>
    <w:p w14:paraId="442290A8" w14:textId="77777777" w:rsidR="00000000" w:rsidRDefault="00063F1E">
      <w:pPr>
        <w:pStyle w:val="a0"/>
        <w:rPr>
          <w:rFonts w:hint="cs"/>
          <w:rtl/>
        </w:rPr>
      </w:pPr>
    </w:p>
    <w:p w14:paraId="7D1457D7" w14:textId="77777777" w:rsidR="00000000" w:rsidRDefault="00063F1E">
      <w:pPr>
        <w:pStyle w:val="a0"/>
        <w:rPr>
          <w:rFonts w:hint="cs"/>
          <w:rtl/>
        </w:rPr>
      </w:pPr>
      <w:r>
        <w:rPr>
          <w:rFonts w:hint="cs"/>
          <w:rtl/>
        </w:rPr>
        <w:t>כסף?</w:t>
      </w:r>
    </w:p>
    <w:p w14:paraId="107AD901" w14:textId="77777777" w:rsidR="00000000" w:rsidRDefault="00063F1E">
      <w:pPr>
        <w:pStyle w:val="a0"/>
        <w:rPr>
          <w:rFonts w:hint="cs"/>
          <w:rtl/>
        </w:rPr>
      </w:pPr>
    </w:p>
    <w:p w14:paraId="53E3C59E" w14:textId="77777777" w:rsidR="00000000" w:rsidRDefault="00063F1E">
      <w:pPr>
        <w:pStyle w:val="-"/>
        <w:rPr>
          <w:rtl/>
        </w:rPr>
      </w:pPr>
      <w:bookmarkStart w:id="154" w:name="FS000000455T15_12_2004_12_39_14C"/>
      <w:bookmarkEnd w:id="154"/>
      <w:r>
        <w:rPr>
          <w:rtl/>
        </w:rPr>
        <w:t>אופיר פינס-פז (העבודה-מימד):</w:t>
      </w:r>
    </w:p>
    <w:p w14:paraId="64211876" w14:textId="77777777" w:rsidR="00000000" w:rsidRDefault="00063F1E">
      <w:pPr>
        <w:pStyle w:val="a0"/>
        <w:rPr>
          <w:rtl/>
        </w:rPr>
      </w:pPr>
    </w:p>
    <w:p w14:paraId="64B44D71" w14:textId="77777777" w:rsidR="00000000" w:rsidRDefault="00063F1E">
      <w:pPr>
        <w:pStyle w:val="a0"/>
        <w:rPr>
          <w:rFonts w:hint="cs"/>
          <w:rtl/>
        </w:rPr>
      </w:pPr>
      <w:r>
        <w:rPr>
          <w:rFonts w:hint="cs"/>
          <w:rtl/>
        </w:rPr>
        <w:t xml:space="preserve">אני אומר מה אמרת לי. אין </w:t>
      </w:r>
      <w:r>
        <w:rPr>
          <w:rFonts w:hint="cs"/>
          <w:rtl/>
        </w:rPr>
        <w:t xml:space="preserve">התנגדות עקרונית להצעת החוק בממשלה, לפי מיטב ידיעתי. יותר מזה, אני מבין שהממשלה שוקדת על הצעת חוק יותר מורחבת ויותר כוללת, ויש לה דעות כאלה ואחרות. </w:t>
      </w:r>
    </w:p>
    <w:p w14:paraId="740BDB70" w14:textId="77777777" w:rsidR="00000000" w:rsidRDefault="00063F1E">
      <w:pPr>
        <w:pStyle w:val="a0"/>
        <w:rPr>
          <w:rFonts w:hint="cs"/>
          <w:rtl/>
        </w:rPr>
      </w:pPr>
    </w:p>
    <w:p w14:paraId="05EE4D67" w14:textId="77777777" w:rsidR="00000000" w:rsidRDefault="00063F1E">
      <w:pPr>
        <w:pStyle w:val="a0"/>
        <w:rPr>
          <w:rFonts w:hint="cs"/>
          <w:rtl/>
        </w:rPr>
      </w:pPr>
      <w:r>
        <w:rPr>
          <w:rFonts w:hint="cs"/>
          <w:rtl/>
        </w:rPr>
        <w:t xml:space="preserve">אבל אני מדבר עכשיו ברמת העיקרון. קודם כול אני אציג את הצעת החוק. הצעת החוק מדברת על כך שהגיע הזמן שבמערכות </w:t>
      </w:r>
      <w:r>
        <w:rPr>
          <w:rFonts w:hint="cs"/>
          <w:rtl/>
        </w:rPr>
        <w:t>אכיפת החוק במדינת ישראל תהיה אפשרות מסודרת, כמו שיש ברוב המדינות המפותחות בעולם, למערכת שנותנת הגנה לעדי מדינה או לעדים בכלל, כדי שהמדינה תוכל להתמודד עם לווייתני הפשע, עם הפשיעה החמורה, עם הפשיעה המאורגנת. לא להאמין, אבל דווקא במדינת ישראל, שלצערי סובלת מ</w:t>
      </w:r>
      <w:r>
        <w:rPr>
          <w:rFonts w:hint="cs"/>
          <w:rtl/>
        </w:rPr>
        <w:t xml:space="preserve">פשיעה חמורה ומאורגנת, כבר שנים ארוכות מדברים על המערכת הזאת, אבל לא עושים אותה. </w:t>
      </w:r>
    </w:p>
    <w:p w14:paraId="221C29AF" w14:textId="77777777" w:rsidR="00000000" w:rsidRDefault="00063F1E">
      <w:pPr>
        <w:pStyle w:val="a0"/>
        <w:rPr>
          <w:rFonts w:hint="cs"/>
          <w:rtl/>
        </w:rPr>
      </w:pPr>
    </w:p>
    <w:p w14:paraId="2D77DA12" w14:textId="77777777" w:rsidR="00000000" w:rsidRDefault="00063F1E">
      <w:pPr>
        <w:pStyle w:val="a0"/>
        <w:rPr>
          <w:rFonts w:hint="cs"/>
          <w:rtl/>
        </w:rPr>
      </w:pPr>
      <w:r>
        <w:rPr>
          <w:rFonts w:hint="cs"/>
          <w:rtl/>
        </w:rPr>
        <w:t>המחיר שמדינת ישראל משלמת על העניין הזה הוא דמיוני. אחת הסיבות המרכזיות לכך שהפכנו להיות לווייתנים בתחום ה"אקסטזי" והסמים ברשתות חובקות עולם ומה שאתם רק רוצים, היא שהיום אין כ</w:t>
      </w:r>
      <w:r>
        <w:rPr>
          <w:rFonts w:hint="cs"/>
          <w:rtl/>
        </w:rPr>
        <w:t xml:space="preserve">מעט אנשים שמוכנים להיות עדי מדינה. אין כמעט אנשים שמוכנים להלשין על שותפיהם לפשע. אין כמעט אנשים שמוסרים מודיעין בנושא הפשיעה בדברים האלה, וכתוצאה מזה הפשע במדינת ישראל התפתח ומתפתח לממדים מפלצתיים. </w:t>
      </w:r>
    </w:p>
    <w:p w14:paraId="69F5A08E" w14:textId="77777777" w:rsidR="00000000" w:rsidRDefault="00063F1E">
      <w:pPr>
        <w:pStyle w:val="a0"/>
        <w:rPr>
          <w:rFonts w:hint="cs"/>
          <w:rtl/>
        </w:rPr>
      </w:pPr>
    </w:p>
    <w:p w14:paraId="0F1D5463" w14:textId="77777777" w:rsidR="00000000" w:rsidRDefault="00063F1E">
      <w:pPr>
        <w:pStyle w:val="a0"/>
        <w:rPr>
          <w:rFonts w:hint="cs"/>
          <w:rtl/>
        </w:rPr>
      </w:pPr>
      <w:r>
        <w:rPr>
          <w:rFonts w:hint="cs"/>
          <w:rtl/>
        </w:rPr>
        <w:t>כפי שאמרתי, הממשלה לא נגד הצעת החוק. יותר מזה, היא הקימ</w:t>
      </w:r>
      <w:r>
        <w:rPr>
          <w:rFonts w:hint="cs"/>
          <w:rtl/>
        </w:rPr>
        <w:t>ה ועדה מיוחדת בראשותו של פרקליט מחוז ירושלים לשעבר, משה לדור, ששוקדת על זה כבר תקופה מאוד מאוד ארוכה. אני חשבתי שבאמצעות הצעת חוק מהסוג הזה אפשר יהיה לזרז במשהו את הפרוצדורה ולקדם את העניין. זו המטרה, אני אומר באופן הכי אמיתי.</w:t>
      </w:r>
    </w:p>
    <w:p w14:paraId="733B038C" w14:textId="77777777" w:rsidR="00000000" w:rsidRDefault="00063F1E">
      <w:pPr>
        <w:pStyle w:val="a0"/>
        <w:rPr>
          <w:rFonts w:hint="cs"/>
          <w:rtl/>
        </w:rPr>
      </w:pPr>
    </w:p>
    <w:p w14:paraId="3A040ACB" w14:textId="77777777" w:rsidR="00000000" w:rsidRDefault="00063F1E">
      <w:pPr>
        <w:pStyle w:val="a0"/>
        <w:rPr>
          <w:rFonts w:hint="cs"/>
          <w:rtl/>
        </w:rPr>
      </w:pPr>
      <w:r>
        <w:rPr>
          <w:rFonts w:hint="cs"/>
          <w:rtl/>
        </w:rPr>
        <w:t>באה הממשלה ואומרת לי שני דבר</w:t>
      </w:r>
      <w:r>
        <w:rPr>
          <w:rFonts w:hint="cs"/>
          <w:rtl/>
        </w:rPr>
        <w:t xml:space="preserve">ים, אדוני היושב-ראש. האחד, שהצעת החוק הזאת עולה כסף. נו, גיליתם את אמריקה, ודאי שהיא עולה כסף. המלחמה בפשיעה עולה כסף, ואין ספק שתוכנית להגנת עדים עולה כסף. אם זה נימוק לפסול את הצעת החוק, מדוע יש ועדה ממשלתית שעוסקת בזה? הרי גם הצעת החוק שהוועדה הממשלתית </w:t>
      </w:r>
      <w:r>
        <w:rPr>
          <w:rFonts w:hint="cs"/>
          <w:rtl/>
        </w:rPr>
        <w:t xml:space="preserve">תציע עולה כסף, הרי לא יכול להיות חוק מהסוג הזה שלא יעלה כסף, כי צריך לפעמים ליצור זהויות חדשות לאנשים, לתת להם הגנה, לתת להם שמירה </w:t>
      </w:r>
      <w:r>
        <w:rPr>
          <w:rtl/>
        </w:rPr>
        <w:t>–</w:t>
      </w:r>
      <w:r>
        <w:rPr>
          <w:rFonts w:hint="cs"/>
          <w:rtl/>
        </w:rPr>
        <w:t xml:space="preserve"> הדברים האלה עולים כסף. הנימוק של הכסף, בכל הכבוד הראוי, אדוני היושב-ראש, במיוחד בקריאה הטרומית, הוא פשוט לא רלוונטי. </w:t>
      </w:r>
    </w:p>
    <w:p w14:paraId="481EEE2E" w14:textId="77777777" w:rsidR="00000000" w:rsidRDefault="00063F1E">
      <w:pPr>
        <w:pStyle w:val="a0"/>
        <w:rPr>
          <w:rFonts w:hint="cs"/>
          <w:rtl/>
        </w:rPr>
      </w:pPr>
    </w:p>
    <w:p w14:paraId="65A42BC8" w14:textId="77777777" w:rsidR="00000000" w:rsidRDefault="00063F1E">
      <w:pPr>
        <w:pStyle w:val="af1"/>
        <w:rPr>
          <w:rtl/>
        </w:rPr>
      </w:pPr>
      <w:r>
        <w:rPr>
          <w:rFonts w:hint="eastAsia"/>
          <w:rtl/>
        </w:rPr>
        <w:t>היו</w:t>
      </w:r>
      <w:r>
        <w:rPr>
          <w:rtl/>
        </w:rPr>
        <w:t>"</w:t>
      </w:r>
      <w:r>
        <w:rPr>
          <w:rtl/>
        </w:rPr>
        <w:t>ר ראובן ריבלין:</w:t>
      </w:r>
    </w:p>
    <w:p w14:paraId="66308606" w14:textId="77777777" w:rsidR="00000000" w:rsidRDefault="00063F1E">
      <w:pPr>
        <w:pStyle w:val="a0"/>
        <w:rPr>
          <w:rFonts w:hint="cs"/>
          <w:rtl/>
        </w:rPr>
      </w:pPr>
    </w:p>
    <w:p w14:paraId="6E92835F" w14:textId="77777777" w:rsidR="00000000" w:rsidRDefault="00063F1E">
      <w:pPr>
        <w:pStyle w:val="a0"/>
        <w:rPr>
          <w:rFonts w:hint="cs"/>
          <w:rtl/>
        </w:rPr>
      </w:pPr>
      <w:r>
        <w:rPr>
          <w:rFonts w:hint="cs"/>
          <w:rtl/>
        </w:rPr>
        <w:t>האם הממשלה מתנגדת?</w:t>
      </w:r>
    </w:p>
    <w:p w14:paraId="05C6C2A2" w14:textId="77777777" w:rsidR="00000000" w:rsidRDefault="00063F1E">
      <w:pPr>
        <w:pStyle w:val="a0"/>
        <w:rPr>
          <w:rFonts w:hint="cs"/>
          <w:rtl/>
        </w:rPr>
      </w:pPr>
    </w:p>
    <w:p w14:paraId="352582B7" w14:textId="77777777" w:rsidR="00000000" w:rsidRDefault="00063F1E">
      <w:pPr>
        <w:pStyle w:val="-"/>
        <w:rPr>
          <w:rtl/>
        </w:rPr>
      </w:pPr>
      <w:bookmarkStart w:id="155" w:name="FS000000455T15_12_2004_13_03_53"/>
      <w:bookmarkStart w:id="156" w:name="FS000000455T15_12_2004_13_03_56C"/>
      <w:bookmarkEnd w:id="155"/>
      <w:r>
        <w:rPr>
          <w:rFonts w:hint="eastAsia"/>
          <w:rtl/>
        </w:rPr>
        <w:t>אופיר</w:t>
      </w:r>
      <w:r>
        <w:rPr>
          <w:rtl/>
        </w:rPr>
        <w:t xml:space="preserve"> פינס-פז (העבודה-מימד):</w:t>
      </w:r>
    </w:p>
    <w:p w14:paraId="7B14735B" w14:textId="77777777" w:rsidR="00000000" w:rsidRDefault="00063F1E">
      <w:pPr>
        <w:pStyle w:val="a0"/>
        <w:rPr>
          <w:rtl/>
        </w:rPr>
      </w:pPr>
    </w:p>
    <w:p w14:paraId="5A9A51D5" w14:textId="77777777" w:rsidR="00000000" w:rsidRDefault="00063F1E">
      <w:pPr>
        <w:pStyle w:val="a0"/>
        <w:rPr>
          <w:rFonts w:hint="cs"/>
          <w:rtl/>
        </w:rPr>
      </w:pPr>
      <w:r>
        <w:rPr>
          <w:rFonts w:hint="cs"/>
          <w:rtl/>
        </w:rPr>
        <w:t>כן, היא מתנגדת, א</w:t>
      </w:r>
      <w:bookmarkEnd w:id="156"/>
      <w:r>
        <w:rPr>
          <w:rFonts w:hint="cs"/>
          <w:rtl/>
        </w:rPr>
        <w:t>בל לא בגלל העובדה שהיא לא תומכת. היא תומכת ומתנגדת, זה מה שמקומם. אם הממשלה היתה נגד הרעיון, נגד הצורך, אני מקבל. יש לי ויכוח, אבל אני יכול להבין. אבל כשהממשלה אומרת קודם כ</w:t>
      </w:r>
      <w:r>
        <w:rPr>
          <w:rFonts w:hint="cs"/>
          <w:rtl/>
        </w:rPr>
        <w:t>ול שהיא מאוד מאוד תומכת, היא עוסקת כל הזמן בהכנת התשתית לעניין הזה, והיא מתנגדת, כי חבר כנסת הציע את זה או כי חבר כנסת מהאופוזיציה הציע את זה, אני מתרעם על נימוקים לא ענייניים.</w:t>
      </w:r>
    </w:p>
    <w:p w14:paraId="6D42483F" w14:textId="77777777" w:rsidR="00000000" w:rsidRDefault="00063F1E">
      <w:pPr>
        <w:pStyle w:val="a0"/>
        <w:rPr>
          <w:rFonts w:hint="cs"/>
          <w:rtl/>
        </w:rPr>
      </w:pPr>
    </w:p>
    <w:p w14:paraId="22DA79FF" w14:textId="77777777" w:rsidR="00000000" w:rsidRDefault="00063F1E">
      <w:pPr>
        <w:pStyle w:val="a0"/>
        <w:rPr>
          <w:rFonts w:hint="cs"/>
          <w:rtl/>
        </w:rPr>
      </w:pPr>
      <w:r>
        <w:rPr>
          <w:rFonts w:hint="cs"/>
          <w:rtl/>
        </w:rPr>
        <w:t>הדבר השני. הממשלה הודיעה לי שהיא מתנגדת, כי אני מציע שזה יהיה במשרד לביטחון פנ</w:t>
      </w:r>
      <w:r>
        <w:rPr>
          <w:rFonts w:hint="cs"/>
          <w:rtl/>
        </w:rPr>
        <w:t>ים, והם מציעים שזה לא יהיה במשרד לביטחון פנים. סליחה, האם זו סיבה להתנגד? זו קריאה טרומית. אולי אני טועה, אבל על זה לפסול הצעת חוק? ציפי לבני, אני פשוט לא מבין. אפשר להגיד: אופיר, בכל הכבוד, אנחנו בעד העניין, בוועדה נחליט - - -</w:t>
      </w:r>
    </w:p>
    <w:p w14:paraId="3286EEB3" w14:textId="77777777" w:rsidR="00000000" w:rsidRDefault="00063F1E">
      <w:pPr>
        <w:pStyle w:val="a0"/>
        <w:rPr>
          <w:rFonts w:hint="cs"/>
          <w:rtl/>
        </w:rPr>
      </w:pPr>
    </w:p>
    <w:p w14:paraId="7D80124E" w14:textId="77777777" w:rsidR="00000000" w:rsidRDefault="00063F1E">
      <w:pPr>
        <w:pStyle w:val="af1"/>
        <w:rPr>
          <w:rtl/>
        </w:rPr>
      </w:pPr>
      <w:r>
        <w:rPr>
          <w:rtl/>
        </w:rPr>
        <w:t>היו"ר ראובן ריבלין:</w:t>
      </w:r>
    </w:p>
    <w:p w14:paraId="354B2CE7" w14:textId="77777777" w:rsidR="00000000" w:rsidRDefault="00063F1E">
      <w:pPr>
        <w:pStyle w:val="a0"/>
        <w:rPr>
          <w:rtl/>
        </w:rPr>
      </w:pPr>
    </w:p>
    <w:p w14:paraId="2006696B" w14:textId="77777777" w:rsidR="00000000" w:rsidRDefault="00063F1E">
      <w:pPr>
        <w:pStyle w:val="a0"/>
        <w:rPr>
          <w:rFonts w:hint="cs"/>
          <w:rtl/>
        </w:rPr>
      </w:pPr>
      <w:r>
        <w:rPr>
          <w:rFonts w:hint="cs"/>
          <w:rtl/>
        </w:rPr>
        <w:t>חבר הכ</w:t>
      </w:r>
      <w:r>
        <w:rPr>
          <w:rFonts w:hint="cs"/>
          <w:rtl/>
        </w:rPr>
        <w:t>נסת פינס, תסכים שאתה תסכים עם הממשלה בעניין זה.</w:t>
      </w:r>
    </w:p>
    <w:p w14:paraId="3106FCFF" w14:textId="77777777" w:rsidR="00000000" w:rsidRDefault="00063F1E">
      <w:pPr>
        <w:pStyle w:val="a0"/>
        <w:rPr>
          <w:rtl/>
        </w:rPr>
      </w:pPr>
    </w:p>
    <w:p w14:paraId="74249548" w14:textId="77777777" w:rsidR="00000000" w:rsidRDefault="00063F1E">
      <w:pPr>
        <w:pStyle w:val="-"/>
        <w:rPr>
          <w:rtl/>
        </w:rPr>
      </w:pPr>
      <w:bookmarkStart w:id="157" w:name="FS000000455T15_12_2004_12_43_14C"/>
      <w:bookmarkEnd w:id="157"/>
      <w:r>
        <w:rPr>
          <w:rtl/>
        </w:rPr>
        <w:t>אופיר פינס-פז (העבודה-מימד):</w:t>
      </w:r>
    </w:p>
    <w:p w14:paraId="3A7FD268" w14:textId="77777777" w:rsidR="00000000" w:rsidRDefault="00063F1E">
      <w:pPr>
        <w:pStyle w:val="a0"/>
        <w:rPr>
          <w:rtl/>
        </w:rPr>
      </w:pPr>
    </w:p>
    <w:p w14:paraId="54B7C54F" w14:textId="77777777" w:rsidR="00000000" w:rsidRDefault="00063F1E">
      <w:pPr>
        <w:pStyle w:val="a0"/>
        <w:rPr>
          <w:rFonts w:hint="cs"/>
          <w:rtl/>
        </w:rPr>
      </w:pPr>
      <w:r>
        <w:rPr>
          <w:rFonts w:hint="cs"/>
          <w:rtl/>
        </w:rPr>
        <w:t>בוודאי. לא רק שאני אסכים, ברור לי שהממשלה תקבע.</w:t>
      </w:r>
    </w:p>
    <w:p w14:paraId="29194643" w14:textId="77777777" w:rsidR="00000000" w:rsidRDefault="00063F1E">
      <w:pPr>
        <w:pStyle w:val="af1"/>
        <w:rPr>
          <w:rtl/>
        </w:rPr>
      </w:pPr>
    </w:p>
    <w:p w14:paraId="49A934A8" w14:textId="77777777" w:rsidR="00000000" w:rsidRDefault="00063F1E">
      <w:pPr>
        <w:pStyle w:val="af1"/>
        <w:rPr>
          <w:rtl/>
        </w:rPr>
      </w:pPr>
      <w:r>
        <w:rPr>
          <w:rFonts w:hint="eastAsia"/>
          <w:rtl/>
        </w:rPr>
        <w:t>היו</w:t>
      </w:r>
      <w:r>
        <w:rPr>
          <w:rtl/>
        </w:rPr>
        <w:t>"ר ראובן ריבלין:</w:t>
      </w:r>
    </w:p>
    <w:p w14:paraId="7B55F355" w14:textId="77777777" w:rsidR="00000000" w:rsidRDefault="00063F1E">
      <w:pPr>
        <w:pStyle w:val="a0"/>
        <w:rPr>
          <w:rFonts w:hint="cs"/>
          <w:rtl/>
        </w:rPr>
      </w:pPr>
    </w:p>
    <w:p w14:paraId="2B651012" w14:textId="77777777" w:rsidR="00000000" w:rsidRDefault="00063F1E">
      <w:pPr>
        <w:pStyle w:val="a0"/>
        <w:rPr>
          <w:rFonts w:hint="cs"/>
          <w:rtl/>
        </w:rPr>
      </w:pPr>
      <w:r>
        <w:rPr>
          <w:rFonts w:hint="cs"/>
          <w:rtl/>
        </w:rPr>
        <w:t>כנראה זה לא הנימוק שבגללו מתנגדים.</w:t>
      </w:r>
    </w:p>
    <w:p w14:paraId="5F2656AF" w14:textId="77777777" w:rsidR="00000000" w:rsidRDefault="00063F1E">
      <w:pPr>
        <w:pStyle w:val="a0"/>
        <w:rPr>
          <w:rFonts w:hint="cs"/>
          <w:rtl/>
        </w:rPr>
      </w:pPr>
    </w:p>
    <w:p w14:paraId="5CD850BD" w14:textId="77777777" w:rsidR="00000000" w:rsidRDefault="00063F1E">
      <w:pPr>
        <w:pStyle w:val="-"/>
        <w:rPr>
          <w:rtl/>
        </w:rPr>
      </w:pPr>
      <w:bookmarkStart w:id="158" w:name="FS000000455T15_12_2004_13_07_23C"/>
      <w:bookmarkEnd w:id="158"/>
      <w:r>
        <w:rPr>
          <w:rFonts w:hint="eastAsia"/>
          <w:rtl/>
        </w:rPr>
        <w:t>אופיר</w:t>
      </w:r>
      <w:r>
        <w:rPr>
          <w:rtl/>
        </w:rPr>
        <w:t xml:space="preserve"> פינס-פז (העבודה-מימד):</w:t>
      </w:r>
    </w:p>
    <w:p w14:paraId="719E4257" w14:textId="77777777" w:rsidR="00000000" w:rsidRDefault="00063F1E">
      <w:pPr>
        <w:pStyle w:val="a0"/>
        <w:rPr>
          <w:rFonts w:hint="cs"/>
          <w:rtl/>
        </w:rPr>
      </w:pPr>
    </w:p>
    <w:p w14:paraId="5F640215" w14:textId="77777777" w:rsidR="00000000" w:rsidRDefault="00063F1E">
      <w:pPr>
        <w:pStyle w:val="a0"/>
        <w:rPr>
          <w:rFonts w:hint="cs"/>
          <w:rtl/>
        </w:rPr>
      </w:pPr>
      <w:r>
        <w:rPr>
          <w:rFonts w:hint="cs"/>
          <w:rtl/>
        </w:rPr>
        <w:t>ודאי שהממשלה תקבע אם זה יהיה במשרד לביטחו</w:t>
      </w:r>
      <w:r>
        <w:rPr>
          <w:rFonts w:hint="cs"/>
          <w:rtl/>
        </w:rPr>
        <w:t xml:space="preserve">ן פנים או לא. לא אני אקבע. זה ברור מאליו. </w:t>
      </w:r>
    </w:p>
    <w:p w14:paraId="1AB0D0D9" w14:textId="77777777" w:rsidR="00000000" w:rsidRDefault="00063F1E">
      <w:pPr>
        <w:pStyle w:val="a0"/>
        <w:rPr>
          <w:rFonts w:hint="cs"/>
          <w:rtl/>
        </w:rPr>
      </w:pPr>
    </w:p>
    <w:p w14:paraId="0C48D9EB" w14:textId="77777777" w:rsidR="00000000" w:rsidRDefault="00063F1E">
      <w:pPr>
        <w:pStyle w:val="a0"/>
        <w:rPr>
          <w:rFonts w:hint="cs"/>
          <w:rtl/>
        </w:rPr>
      </w:pPr>
      <w:r>
        <w:rPr>
          <w:rFonts w:hint="cs"/>
          <w:rtl/>
        </w:rPr>
        <w:t>אני מבקש לא לפסול הצעה שאתם כן תומכים בה ורוצים בה משיקולים מאולצים. אני נפגע אינטלקטואלית כשמציגים לי נימוקים מתחת לאדמה.</w:t>
      </w:r>
    </w:p>
    <w:p w14:paraId="61DCD1FA" w14:textId="77777777" w:rsidR="00000000" w:rsidRDefault="00063F1E">
      <w:pPr>
        <w:pStyle w:val="a0"/>
        <w:rPr>
          <w:rFonts w:hint="cs"/>
          <w:rtl/>
        </w:rPr>
      </w:pPr>
    </w:p>
    <w:p w14:paraId="6F705A34" w14:textId="77777777" w:rsidR="00000000" w:rsidRDefault="00063F1E">
      <w:pPr>
        <w:pStyle w:val="af1"/>
        <w:rPr>
          <w:rtl/>
        </w:rPr>
      </w:pPr>
      <w:r>
        <w:rPr>
          <w:rFonts w:hint="eastAsia"/>
          <w:rtl/>
        </w:rPr>
        <w:t>היו</w:t>
      </w:r>
      <w:r>
        <w:rPr>
          <w:rtl/>
        </w:rPr>
        <w:t>"ר ראובן ריבלין:</w:t>
      </w:r>
    </w:p>
    <w:p w14:paraId="44417CCB" w14:textId="77777777" w:rsidR="00000000" w:rsidRDefault="00063F1E">
      <w:pPr>
        <w:pStyle w:val="a0"/>
        <w:rPr>
          <w:rFonts w:hint="cs"/>
          <w:rtl/>
        </w:rPr>
      </w:pPr>
    </w:p>
    <w:p w14:paraId="1F5D53FC" w14:textId="77777777" w:rsidR="00000000" w:rsidRDefault="00063F1E">
      <w:pPr>
        <w:pStyle w:val="a0"/>
        <w:rPr>
          <w:rFonts w:hint="cs"/>
          <w:rtl/>
        </w:rPr>
      </w:pPr>
      <w:r>
        <w:rPr>
          <w:rFonts w:hint="cs"/>
          <w:rtl/>
        </w:rPr>
        <w:t>תוכל להשיב לשרה אם היא תיתן נימוקים לא אינטלקטואליים.</w:t>
      </w:r>
    </w:p>
    <w:p w14:paraId="5A6BB506" w14:textId="77777777" w:rsidR="00000000" w:rsidRDefault="00063F1E">
      <w:pPr>
        <w:pStyle w:val="a0"/>
        <w:rPr>
          <w:rFonts w:hint="cs"/>
          <w:rtl/>
        </w:rPr>
      </w:pPr>
    </w:p>
    <w:p w14:paraId="710C9625" w14:textId="77777777" w:rsidR="00000000" w:rsidRDefault="00063F1E">
      <w:pPr>
        <w:pStyle w:val="-"/>
        <w:rPr>
          <w:rtl/>
        </w:rPr>
      </w:pPr>
      <w:bookmarkStart w:id="159" w:name="FS000000455T15_12_2004_12_43_39C"/>
      <w:bookmarkEnd w:id="159"/>
      <w:r>
        <w:rPr>
          <w:rtl/>
        </w:rPr>
        <w:t>אופיר פינס-פ</w:t>
      </w:r>
      <w:r>
        <w:rPr>
          <w:rtl/>
        </w:rPr>
        <w:t>ז (העבודה-מימד):</w:t>
      </w:r>
    </w:p>
    <w:p w14:paraId="0AE90A06" w14:textId="77777777" w:rsidR="00000000" w:rsidRDefault="00063F1E">
      <w:pPr>
        <w:pStyle w:val="a0"/>
        <w:rPr>
          <w:rtl/>
        </w:rPr>
      </w:pPr>
    </w:p>
    <w:p w14:paraId="29322FF8" w14:textId="77777777" w:rsidR="00000000" w:rsidRDefault="00063F1E">
      <w:pPr>
        <w:pStyle w:val="a0"/>
        <w:rPr>
          <w:rFonts w:hint="cs"/>
          <w:rtl/>
        </w:rPr>
      </w:pPr>
      <w:r>
        <w:rPr>
          <w:rFonts w:hint="cs"/>
          <w:rtl/>
        </w:rPr>
        <w:t>אני רוצה לבקש מהממשלה: הרי אין פה עניין של כיפופי ידיים, לפחות לדעתי, אין פה עניין של רוב ומיעוט, יש פה שאלה אם אנחנו רוצים לעשות צעד קטן בעניין הזה או לא. אני חושב שכן. קרו לאחרונה מקרים קשים מאוד בתחומים האלה. אני מוכן להתחייב מראש שאני</w:t>
      </w:r>
      <w:r>
        <w:rPr>
          <w:rFonts w:hint="cs"/>
          <w:rtl/>
        </w:rPr>
        <w:t xml:space="preserve"> אקדם את ההצעה הזאת בוועדה רק באישור הממשלה, כשהיא תביא את הצעת החוק שלה לכנסת לקריאה ראשונה.</w:t>
      </w:r>
    </w:p>
    <w:p w14:paraId="056701E2" w14:textId="77777777" w:rsidR="00000000" w:rsidRDefault="00063F1E">
      <w:pPr>
        <w:pStyle w:val="a0"/>
        <w:rPr>
          <w:rFonts w:hint="cs"/>
          <w:rtl/>
        </w:rPr>
      </w:pPr>
    </w:p>
    <w:p w14:paraId="5BBFE4D6" w14:textId="77777777" w:rsidR="00000000" w:rsidRDefault="00063F1E">
      <w:pPr>
        <w:pStyle w:val="af1"/>
        <w:rPr>
          <w:rtl/>
        </w:rPr>
      </w:pPr>
      <w:r>
        <w:rPr>
          <w:rFonts w:hint="eastAsia"/>
          <w:rtl/>
        </w:rPr>
        <w:t>היו</w:t>
      </w:r>
      <w:r>
        <w:rPr>
          <w:rtl/>
        </w:rPr>
        <w:t>"ר ראובן ריבלין:</w:t>
      </w:r>
    </w:p>
    <w:p w14:paraId="6BBAC63F" w14:textId="77777777" w:rsidR="00000000" w:rsidRDefault="00063F1E">
      <w:pPr>
        <w:pStyle w:val="a0"/>
        <w:rPr>
          <w:rFonts w:hint="cs"/>
          <w:rtl/>
        </w:rPr>
      </w:pPr>
    </w:p>
    <w:p w14:paraId="77545D4A" w14:textId="77777777" w:rsidR="00000000" w:rsidRDefault="00063F1E">
      <w:pPr>
        <w:pStyle w:val="a0"/>
        <w:rPr>
          <w:rFonts w:hint="cs"/>
          <w:rtl/>
        </w:rPr>
      </w:pPr>
      <w:r>
        <w:rPr>
          <w:rFonts w:hint="cs"/>
          <w:rtl/>
        </w:rPr>
        <w:t>בתנאי שהממשלה תסכים, כי אחרת אתה לא מסכים להתניות.</w:t>
      </w:r>
    </w:p>
    <w:p w14:paraId="7A8BCA34" w14:textId="77777777" w:rsidR="00000000" w:rsidRDefault="00063F1E">
      <w:pPr>
        <w:pStyle w:val="a0"/>
        <w:rPr>
          <w:rFonts w:hint="cs"/>
          <w:rtl/>
        </w:rPr>
      </w:pPr>
    </w:p>
    <w:p w14:paraId="5FD92380" w14:textId="77777777" w:rsidR="00000000" w:rsidRDefault="00063F1E">
      <w:pPr>
        <w:pStyle w:val="a2"/>
        <w:rPr>
          <w:rtl/>
        </w:rPr>
      </w:pPr>
    </w:p>
    <w:p w14:paraId="2833D405" w14:textId="77777777" w:rsidR="00000000" w:rsidRDefault="00063F1E">
      <w:pPr>
        <w:pStyle w:val="a2"/>
        <w:rPr>
          <w:rFonts w:hint="cs"/>
          <w:rtl/>
        </w:rPr>
      </w:pPr>
      <w:bookmarkStart w:id="160" w:name="CS83961FI0083961T15_12_2004_14_28_20"/>
      <w:bookmarkStart w:id="161" w:name="_Toc100465770"/>
      <w:bookmarkEnd w:id="160"/>
      <w:r>
        <w:rPr>
          <w:rtl/>
        </w:rPr>
        <w:t>הצעת חוק להגנה על עדים, התשס"ג-2003</w:t>
      </w:r>
      <w:bookmarkEnd w:id="161"/>
    </w:p>
    <w:p w14:paraId="67599A95" w14:textId="77777777" w:rsidR="00000000" w:rsidRDefault="00063F1E">
      <w:pPr>
        <w:pStyle w:val="a0"/>
        <w:ind w:firstLine="0"/>
        <w:rPr>
          <w:rFonts w:hint="cs"/>
          <w:rtl/>
        </w:rPr>
      </w:pPr>
      <w:r>
        <w:rPr>
          <w:rFonts w:hint="cs"/>
          <w:rtl/>
        </w:rPr>
        <w:t>[הצעת חוק פ/895; נספחות.]</w:t>
      </w:r>
    </w:p>
    <w:p w14:paraId="738C2D01" w14:textId="77777777" w:rsidR="00000000" w:rsidRDefault="00063F1E">
      <w:pPr>
        <w:pStyle w:val="-0"/>
        <w:rPr>
          <w:rFonts w:hint="cs"/>
          <w:rtl/>
        </w:rPr>
      </w:pPr>
      <w:r>
        <w:rPr>
          <w:rFonts w:hint="cs"/>
          <w:rtl/>
        </w:rPr>
        <w:t>(הצעת חברת הכנסת זהבה גלא</w:t>
      </w:r>
      <w:r>
        <w:rPr>
          <w:rFonts w:hint="cs"/>
          <w:rtl/>
        </w:rPr>
        <w:t>ון)</w:t>
      </w:r>
    </w:p>
    <w:p w14:paraId="63A76843" w14:textId="77777777" w:rsidR="00000000" w:rsidRDefault="00063F1E">
      <w:pPr>
        <w:pStyle w:val="a0"/>
        <w:rPr>
          <w:rFonts w:hint="cs"/>
          <w:rtl/>
        </w:rPr>
      </w:pPr>
    </w:p>
    <w:p w14:paraId="2857B792" w14:textId="77777777" w:rsidR="00000000" w:rsidRDefault="00063F1E">
      <w:pPr>
        <w:pStyle w:val="af1"/>
        <w:rPr>
          <w:rtl/>
        </w:rPr>
      </w:pPr>
      <w:r>
        <w:rPr>
          <w:rFonts w:hint="eastAsia"/>
          <w:rtl/>
        </w:rPr>
        <w:t>היו</w:t>
      </w:r>
      <w:r>
        <w:rPr>
          <w:rtl/>
        </w:rPr>
        <w:t>"ר ראובן ריבלין:</w:t>
      </w:r>
    </w:p>
    <w:p w14:paraId="482A1EBA" w14:textId="77777777" w:rsidR="00000000" w:rsidRDefault="00063F1E">
      <w:pPr>
        <w:pStyle w:val="a0"/>
        <w:rPr>
          <w:rFonts w:hint="cs"/>
          <w:rtl/>
        </w:rPr>
      </w:pPr>
    </w:p>
    <w:p w14:paraId="12E99260" w14:textId="77777777" w:rsidR="00000000" w:rsidRDefault="00063F1E">
      <w:pPr>
        <w:pStyle w:val="a0"/>
        <w:rPr>
          <w:rFonts w:hint="cs"/>
          <w:rtl/>
        </w:rPr>
      </w:pPr>
      <w:r>
        <w:rPr>
          <w:rFonts w:hint="cs"/>
          <w:rtl/>
        </w:rPr>
        <w:t>לפנינו הצעה שהוצמדה, של חברת הכנסת זהבה גלאון וחבר הכנסת חיים אורון. חבר הכנסת חיים אורון ינמק בשלוש דקות את הטיעונים העומדים לזכות ההצעה.</w:t>
      </w:r>
    </w:p>
    <w:p w14:paraId="25A12752" w14:textId="77777777" w:rsidR="00000000" w:rsidRDefault="00063F1E">
      <w:pPr>
        <w:pStyle w:val="a0"/>
        <w:rPr>
          <w:rFonts w:hint="cs"/>
          <w:rtl/>
        </w:rPr>
      </w:pPr>
    </w:p>
    <w:p w14:paraId="326E4257" w14:textId="77777777" w:rsidR="00000000" w:rsidRDefault="00063F1E">
      <w:pPr>
        <w:pStyle w:val="a"/>
        <w:rPr>
          <w:rtl/>
        </w:rPr>
      </w:pPr>
      <w:bookmarkStart w:id="162" w:name="FS000001065T15_12_2004_12_44_26"/>
      <w:bookmarkStart w:id="163" w:name="_Toc100465771"/>
      <w:bookmarkEnd w:id="162"/>
      <w:r>
        <w:rPr>
          <w:rFonts w:hint="eastAsia"/>
          <w:rtl/>
        </w:rPr>
        <w:t>חיים</w:t>
      </w:r>
      <w:r>
        <w:rPr>
          <w:rtl/>
        </w:rPr>
        <w:t xml:space="preserve"> אורון (יחד):</w:t>
      </w:r>
      <w:bookmarkEnd w:id="163"/>
    </w:p>
    <w:p w14:paraId="4AF3DD5F" w14:textId="77777777" w:rsidR="00000000" w:rsidRDefault="00063F1E">
      <w:pPr>
        <w:pStyle w:val="a0"/>
        <w:rPr>
          <w:rFonts w:hint="cs"/>
          <w:rtl/>
        </w:rPr>
      </w:pPr>
    </w:p>
    <w:p w14:paraId="08805038" w14:textId="77777777" w:rsidR="00000000" w:rsidRDefault="00063F1E">
      <w:pPr>
        <w:pStyle w:val="a0"/>
        <w:rPr>
          <w:rFonts w:hint="cs"/>
          <w:rtl/>
        </w:rPr>
      </w:pPr>
      <w:r>
        <w:rPr>
          <w:rFonts w:hint="cs"/>
          <w:rtl/>
        </w:rPr>
        <w:t>אדוני היושב-ראש, חברי הכנסת, אני מתכבד להציג הצעת חוק שהגישה חברתי, חבר</w:t>
      </w:r>
      <w:r>
        <w:rPr>
          <w:rFonts w:hint="cs"/>
          <w:rtl/>
        </w:rPr>
        <w:t>ת הכנסת זהבה גלאון, שלא יכולה להימצא כאן כרגע מסיבות - - -</w:t>
      </w:r>
    </w:p>
    <w:p w14:paraId="3D922B7E" w14:textId="77777777" w:rsidR="00000000" w:rsidRDefault="00063F1E">
      <w:pPr>
        <w:pStyle w:val="a0"/>
        <w:rPr>
          <w:rFonts w:hint="cs"/>
          <w:rtl/>
        </w:rPr>
      </w:pPr>
    </w:p>
    <w:p w14:paraId="2B9B4EA0" w14:textId="77777777" w:rsidR="00000000" w:rsidRDefault="00063F1E">
      <w:pPr>
        <w:pStyle w:val="af1"/>
        <w:rPr>
          <w:rtl/>
        </w:rPr>
      </w:pPr>
      <w:r>
        <w:rPr>
          <w:rFonts w:hint="eastAsia"/>
          <w:rtl/>
        </w:rPr>
        <w:t>היו</w:t>
      </w:r>
      <w:r>
        <w:rPr>
          <w:rtl/>
        </w:rPr>
        <w:t>"ר ראובן ריבלין:</w:t>
      </w:r>
    </w:p>
    <w:p w14:paraId="00241F67" w14:textId="77777777" w:rsidR="00000000" w:rsidRDefault="00063F1E">
      <w:pPr>
        <w:pStyle w:val="a0"/>
        <w:rPr>
          <w:rFonts w:hint="cs"/>
          <w:rtl/>
        </w:rPr>
      </w:pPr>
    </w:p>
    <w:p w14:paraId="04D56CA4" w14:textId="77777777" w:rsidR="00000000" w:rsidRDefault="00063F1E">
      <w:pPr>
        <w:pStyle w:val="a0"/>
        <w:rPr>
          <w:rFonts w:hint="cs"/>
          <w:rtl/>
        </w:rPr>
      </w:pPr>
      <w:r>
        <w:rPr>
          <w:rFonts w:hint="cs"/>
          <w:rtl/>
        </w:rPr>
        <w:t>מסיבות מוצדקות.</w:t>
      </w:r>
    </w:p>
    <w:p w14:paraId="0AB5883B" w14:textId="77777777" w:rsidR="00000000" w:rsidRDefault="00063F1E">
      <w:pPr>
        <w:pStyle w:val="a0"/>
        <w:rPr>
          <w:rFonts w:hint="cs"/>
          <w:rtl/>
        </w:rPr>
      </w:pPr>
    </w:p>
    <w:p w14:paraId="7137E734" w14:textId="77777777" w:rsidR="00000000" w:rsidRDefault="00063F1E">
      <w:pPr>
        <w:pStyle w:val="-"/>
        <w:rPr>
          <w:rtl/>
        </w:rPr>
      </w:pPr>
      <w:bookmarkStart w:id="164" w:name="FS000001065T15_12_2004_13_10_48"/>
      <w:bookmarkStart w:id="165" w:name="FS000001065T15_12_2004_13_10_51C"/>
      <w:bookmarkEnd w:id="164"/>
      <w:r>
        <w:rPr>
          <w:rFonts w:hint="eastAsia"/>
          <w:rtl/>
        </w:rPr>
        <w:t>חיים</w:t>
      </w:r>
      <w:r>
        <w:rPr>
          <w:rtl/>
        </w:rPr>
        <w:t xml:space="preserve"> אורון (יחד):</w:t>
      </w:r>
    </w:p>
    <w:p w14:paraId="08ADB084" w14:textId="77777777" w:rsidR="00000000" w:rsidRDefault="00063F1E">
      <w:pPr>
        <w:pStyle w:val="a0"/>
        <w:rPr>
          <w:rFonts w:hint="cs"/>
          <w:rtl/>
        </w:rPr>
      </w:pPr>
    </w:p>
    <w:bookmarkEnd w:id="165"/>
    <w:p w14:paraId="0A596224" w14:textId="77777777" w:rsidR="00000000" w:rsidRDefault="00063F1E">
      <w:pPr>
        <w:pStyle w:val="a0"/>
        <w:rPr>
          <w:rFonts w:hint="cs"/>
          <w:rtl/>
        </w:rPr>
      </w:pPr>
      <w:r>
        <w:rPr>
          <w:rFonts w:hint="cs"/>
          <w:rtl/>
        </w:rPr>
        <w:t>ההצעה היא הצעה דומה. אני רוצה גם לומר, גברתי השרה, אדוני השר - - -</w:t>
      </w:r>
    </w:p>
    <w:p w14:paraId="2216BCAC" w14:textId="77777777" w:rsidR="00000000" w:rsidRDefault="00063F1E">
      <w:pPr>
        <w:pStyle w:val="a0"/>
        <w:rPr>
          <w:rFonts w:hint="cs"/>
          <w:rtl/>
        </w:rPr>
      </w:pPr>
    </w:p>
    <w:p w14:paraId="5D50D1CC" w14:textId="77777777" w:rsidR="00000000" w:rsidRDefault="00063F1E">
      <w:pPr>
        <w:pStyle w:val="af0"/>
        <w:rPr>
          <w:rtl/>
        </w:rPr>
      </w:pPr>
      <w:r>
        <w:rPr>
          <w:rFonts w:hint="eastAsia"/>
          <w:rtl/>
        </w:rPr>
        <w:t>השר</w:t>
      </w:r>
      <w:r>
        <w:rPr>
          <w:rtl/>
        </w:rPr>
        <w:t xml:space="preserve"> לביטחון פנים גדעון עזרא:</w:t>
      </w:r>
    </w:p>
    <w:p w14:paraId="008D6B9C" w14:textId="77777777" w:rsidR="00000000" w:rsidRDefault="00063F1E">
      <w:pPr>
        <w:pStyle w:val="a0"/>
        <w:rPr>
          <w:rFonts w:hint="cs"/>
          <w:rtl/>
        </w:rPr>
      </w:pPr>
    </w:p>
    <w:p w14:paraId="4C65F3BF" w14:textId="77777777" w:rsidR="00000000" w:rsidRDefault="00063F1E">
      <w:pPr>
        <w:pStyle w:val="a0"/>
        <w:rPr>
          <w:rFonts w:hint="cs"/>
          <w:rtl/>
        </w:rPr>
      </w:pPr>
      <w:r>
        <w:rPr>
          <w:rFonts w:hint="cs"/>
          <w:rtl/>
        </w:rPr>
        <w:t>אנחנו מדברים על זה.</w:t>
      </w:r>
    </w:p>
    <w:p w14:paraId="7E44C971" w14:textId="77777777" w:rsidR="00000000" w:rsidRDefault="00063F1E">
      <w:pPr>
        <w:pStyle w:val="a0"/>
        <w:rPr>
          <w:rFonts w:hint="cs"/>
          <w:rtl/>
        </w:rPr>
      </w:pPr>
    </w:p>
    <w:p w14:paraId="2FF0DE4D" w14:textId="77777777" w:rsidR="00000000" w:rsidRDefault="00063F1E">
      <w:pPr>
        <w:pStyle w:val="af1"/>
        <w:rPr>
          <w:rtl/>
        </w:rPr>
      </w:pPr>
      <w:r>
        <w:rPr>
          <w:rFonts w:hint="eastAsia"/>
          <w:rtl/>
        </w:rPr>
        <w:t>היו</w:t>
      </w:r>
      <w:r>
        <w:rPr>
          <w:rtl/>
        </w:rPr>
        <w:t>"ר ראובן ריבלין:</w:t>
      </w:r>
    </w:p>
    <w:p w14:paraId="468CF954" w14:textId="77777777" w:rsidR="00000000" w:rsidRDefault="00063F1E">
      <w:pPr>
        <w:pStyle w:val="a0"/>
        <w:rPr>
          <w:rFonts w:hint="cs"/>
          <w:rtl/>
        </w:rPr>
      </w:pPr>
    </w:p>
    <w:p w14:paraId="2945DEB0" w14:textId="77777777" w:rsidR="00000000" w:rsidRDefault="00063F1E">
      <w:pPr>
        <w:pStyle w:val="a0"/>
        <w:rPr>
          <w:rFonts w:hint="cs"/>
          <w:rtl/>
        </w:rPr>
      </w:pPr>
      <w:r>
        <w:rPr>
          <w:rFonts w:hint="cs"/>
          <w:rtl/>
        </w:rPr>
        <w:t>אתה תנמק.</w:t>
      </w:r>
    </w:p>
    <w:p w14:paraId="787CD13D" w14:textId="77777777" w:rsidR="00000000" w:rsidRDefault="00063F1E">
      <w:pPr>
        <w:pStyle w:val="a0"/>
        <w:rPr>
          <w:rFonts w:hint="cs"/>
          <w:rtl/>
        </w:rPr>
      </w:pPr>
    </w:p>
    <w:p w14:paraId="6774000D" w14:textId="77777777" w:rsidR="00000000" w:rsidRDefault="00063F1E">
      <w:pPr>
        <w:pStyle w:val="-"/>
        <w:rPr>
          <w:rtl/>
        </w:rPr>
      </w:pPr>
      <w:bookmarkStart w:id="166" w:name="FS000001065T15_12_2004_13_11_17C"/>
      <w:bookmarkEnd w:id="166"/>
      <w:r>
        <w:rPr>
          <w:rFonts w:hint="eastAsia"/>
          <w:rtl/>
        </w:rPr>
        <w:t>חיים</w:t>
      </w:r>
      <w:r>
        <w:rPr>
          <w:rtl/>
        </w:rPr>
        <w:t xml:space="preserve"> אורון (יחד):</w:t>
      </w:r>
    </w:p>
    <w:p w14:paraId="6832EC54" w14:textId="77777777" w:rsidR="00000000" w:rsidRDefault="00063F1E">
      <w:pPr>
        <w:pStyle w:val="a0"/>
        <w:rPr>
          <w:rFonts w:hint="cs"/>
          <w:rtl/>
        </w:rPr>
      </w:pPr>
    </w:p>
    <w:p w14:paraId="04A14B27" w14:textId="77777777" w:rsidR="00000000" w:rsidRDefault="00063F1E">
      <w:pPr>
        <w:pStyle w:val="a0"/>
        <w:rPr>
          <w:rFonts w:hint="cs"/>
          <w:rtl/>
        </w:rPr>
      </w:pPr>
      <w:bookmarkStart w:id="167" w:name="FS000001065T15_12_2004_12_45_03C"/>
      <w:bookmarkEnd w:id="167"/>
      <w:r>
        <w:rPr>
          <w:rFonts w:hint="cs"/>
          <w:rtl/>
        </w:rPr>
        <w:t>אני רוצה להוסיף על דבריו של חבר הכנסת אופיר פינס, לפחות על-פי נוסח ההצעה של חברת הכנסת גלאון. על-פי ההצעה הזאת בסופו של דבר המשטרה קובעת, זה לא שמישהו ביקש הגנה. על-פי ההצעה, מופיע פה סעיף מפורש שאומר, שמי שיקבע אם כן או לא ז</w:t>
      </w:r>
      <w:r>
        <w:rPr>
          <w:rFonts w:hint="cs"/>
          <w:rtl/>
        </w:rPr>
        <w:t>את המשטרה, ולעד יש מנגנון של ערעור בפני בית-משפט השלום, שגם בו המשטרה תופיע במלוא כוחה.</w:t>
      </w:r>
    </w:p>
    <w:p w14:paraId="3ACCDB94" w14:textId="77777777" w:rsidR="00000000" w:rsidRDefault="00063F1E">
      <w:pPr>
        <w:pStyle w:val="a0"/>
        <w:rPr>
          <w:rFonts w:hint="cs"/>
          <w:rtl/>
        </w:rPr>
      </w:pPr>
    </w:p>
    <w:p w14:paraId="60109062" w14:textId="77777777" w:rsidR="00000000" w:rsidRDefault="00063F1E">
      <w:pPr>
        <w:pStyle w:val="a0"/>
        <w:rPr>
          <w:rFonts w:hint="cs"/>
          <w:rtl/>
        </w:rPr>
      </w:pPr>
      <w:r>
        <w:rPr>
          <w:rFonts w:hint="cs"/>
          <w:rtl/>
        </w:rPr>
        <w:t>כולנו היינו עדים לכמה אירועים מאוד מאוד קשים שקשורים במערכת המשפט, שעלו המון כסף. האם אנחנו תמיד נזדקק לסיטואציה הזאת לאחר מעשה, כאשר חס וחלילה קרה אסון, וכבר קרו הרבה</w:t>
      </w:r>
      <w:r>
        <w:rPr>
          <w:rFonts w:hint="cs"/>
          <w:rtl/>
        </w:rPr>
        <w:t xml:space="preserve"> אסונות בתחום הזה? </w:t>
      </w:r>
    </w:p>
    <w:p w14:paraId="767FF4B6" w14:textId="77777777" w:rsidR="00000000" w:rsidRDefault="00063F1E">
      <w:pPr>
        <w:pStyle w:val="a0"/>
        <w:rPr>
          <w:rFonts w:hint="cs"/>
          <w:rtl/>
        </w:rPr>
      </w:pPr>
    </w:p>
    <w:p w14:paraId="25DBE6A6" w14:textId="77777777" w:rsidR="00000000" w:rsidRDefault="00063F1E">
      <w:pPr>
        <w:pStyle w:val="a0"/>
        <w:rPr>
          <w:rFonts w:hint="cs"/>
          <w:rtl/>
        </w:rPr>
      </w:pPr>
      <w:r>
        <w:rPr>
          <w:rFonts w:hint="cs"/>
          <w:rtl/>
        </w:rPr>
        <w:t>לכן גם אני, אדוני השר, מוכן לקבל את התנאי שחבר הכנסת אופיר פינס קיבל, להתקדם במסלול משותף עם הממשלה. פה לא מדובר בכיפוף ידיים. זו לא הצעה של האופוזיציה, שבאה להביך מישהו. יש תקלה ויש קושי שהולך ומחריף. אחד ההיבטים של השתכללות עולם הפשע</w:t>
      </w:r>
      <w:r>
        <w:rPr>
          <w:rFonts w:hint="cs"/>
          <w:rtl/>
        </w:rPr>
        <w:t xml:space="preserve"> היא השאלה של איום על עדים, של הפחדת עדים, של חסימה וכן הלאה, וכולנו קוראים בעיתונים על הדברים הללו. מערכות המשפט ואכיפת החוק צריכות להתגונן. ניתן פה כלי בידי מערכת אכיפת החוק להתגוננות בפני התהליך הזה. גודל הכלי, קצב יישומו, היקפו </w:t>
      </w:r>
      <w:r>
        <w:rPr>
          <w:rtl/>
        </w:rPr>
        <w:t>–</w:t>
      </w:r>
      <w:r>
        <w:rPr>
          <w:rFonts w:hint="cs"/>
          <w:rtl/>
        </w:rPr>
        <w:t xml:space="preserve"> נדון בזה בוועדה כאשר ה</w:t>
      </w:r>
      <w:r>
        <w:rPr>
          <w:rFonts w:hint="cs"/>
          <w:rtl/>
        </w:rPr>
        <w:t xml:space="preserve">נושא יגיע לכלל דיון. תנו להצעת החוק הזאת לעבור בקריאה טרומית, אל תהפכו את זה למבחן של מי ינצח. </w:t>
      </w:r>
    </w:p>
    <w:p w14:paraId="002C43F4" w14:textId="77777777" w:rsidR="00000000" w:rsidRDefault="00063F1E">
      <w:pPr>
        <w:pStyle w:val="a0"/>
        <w:rPr>
          <w:rFonts w:hint="cs"/>
          <w:rtl/>
        </w:rPr>
      </w:pPr>
    </w:p>
    <w:p w14:paraId="3D378C5B" w14:textId="77777777" w:rsidR="00000000" w:rsidRDefault="00063F1E">
      <w:pPr>
        <w:pStyle w:val="a0"/>
        <w:rPr>
          <w:rFonts w:hint="cs"/>
          <w:rtl/>
        </w:rPr>
      </w:pPr>
      <w:r>
        <w:rPr>
          <w:rFonts w:hint="cs"/>
          <w:rtl/>
        </w:rPr>
        <w:t>שני המציעים, אני מדבר בשמה של זהבה גלאון, מבטיחים קואופרטיביות במהלך הזה, ובואו נתקדם.</w:t>
      </w:r>
    </w:p>
    <w:p w14:paraId="1710590D" w14:textId="77777777" w:rsidR="00000000" w:rsidRDefault="00063F1E">
      <w:pPr>
        <w:pStyle w:val="a0"/>
        <w:rPr>
          <w:rFonts w:hint="cs"/>
          <w:rtl/>
        </w:rPr>
      </w:pPr>
    </w:p>
    <w:p w14:paraId="69350F5A" w14:textId="77777777" w:rsidR="00000000" w:rsidRDefault="00063F1E">
      <w:pPr>
        <w:pStyle w:val="af1"/>
        <w:rPr>
          <w:rtl/>
        </w:rPr>
      </w:pPr>
      <w:r>
        <w:rPr>
          <w:rFonts w:hint="eastAsia"/>
          <w:rtl/>
        </w:rPr>
        <w:t>היו</w:t>
      </w:r>
      <w:r>
        <w:rPr>
          <w:rtl/>
        </w:rPr>
        <w:t>"ר ראובן ריבלין:</w:t>
      </w:r>
    </w:p>
    <w:p w14:paraId="339AE269" w14:textId="77777777" w:rsidR="00000000" w:rsidRDefault="00063F1E">
      <w:pPr>
        <w:pStyle w:val="a0"/>
        <w:rPr>
          <w:rFonts w:hint="cs"/>
          <w:rtl/>
        </w:rPr>
      </w:pPr>
    </w:p>
    <w:p w14:paraId="57ECB381" w14:textId="77777777" w:rsidR="00000000" w:rsidRDefault="00063F1E">
      <w:pPr>
        <w:pStyle w:val="a0"/>
        <w:rPr>
          <w:rFonts w:hint="cs"/>
          <w:rtl/>
        </w:rPr>
      </w:pPr>
      <w:r>
        <w:rPr>
          <w:rFonts w:hint="cs"/>
          <w:rtl/>
        </w:rPr>
        <w:t>תודה לחבר הכנסת חיים אורון, אשר מילא את מקומה של ח</w:t>
      </w:r>
      <w:r>
        <w:rPr>
          <w:rFonts w:hint="cs"/>
          <w:rtl/>
        </w:rPr>
        <w:t>ברתו אשר מסיבות מוצדקות אינה נוכחת כאן, ולכן על-פי התקנון היה רשאי הוא להציג את החוק בפנינו. ובכן, כבוד שרת המשפטים תעלה ותבוא.</w:t>
      </w:r>
    </w:p>
    <w:p w14:paraId="2EAF4224" w14:textId="77777777" w:rsidR="00000000" w:rsidRDefault="00063F1E">
      <w:pPr>
        <w:pStyle w:val="a0"/>
        <w:rPr>
          <w:rFonts w:hint="cs"/>
          <w:rtl/>
        </w:rPr>
      </w:pPr>
    </w:p>
    <w:p w14:paraId="14893699" w14:textId="77777777" w:rsidR="00000000" w:rsidRDefault="00063F1E">
      <w:pPr>
        <w:pStyle w:val="a"/>
        <w:rPr>
          <w:rtl/>
        </w:rPr>
      </w:pPr>
      <w:bookmarkStart w:id="168" w:name="FS000000469T15_12_2004_12_47_43"/>
      <w:bookmarkStart w:id="169" w:name="_Toc100465772"/>
      <w:bookmarkEnd w:id="168"/>
      <w:r>
        <w:rPr>
          <w:rFonts w:hint="eastAsia"/>
          <w:rtl/>
        </w:rPr>
        <w:t>שרת המשפטים ציפי</w:t>
      </w:r>
      <w:r>
        <w:rPr>
          <w:rtl/>
        </w:rPr>
        <w:t xml:space="preserve"> לבני:</w:t>
      </w:r>
      <w:bookmarkEnd w:id="169"/>
    </w:p>
    <w:p w14:paraId="6F00450D" w14:textId="77777777" w:rsidR="00000000" w:rsidRDefault="00063F1E">
      <w:pPr>
        <w:pStyle w:val="a0"/>
        <w:rPr>
          <w:rFonts w:hint="cs"/>
          <w:rtl/>
        </w:rPr>
      </w:pPr>
    </w:p>
    <w:p w14:paraId="7865E9C6" w14:textId="77777777" w:rsidR="00000000" w:rsidRDefault="00063F1E">
      <w:pPr>
        <w:pStyle w:val="a0"/>
        <w:rPr>
          <w:rFonts w:hint="cs"/>
          <w:rtl/>
        </w:rPr>
      </w:pPr>
      <w:r>
        <w:rPr>
          <w:rFonts w:hint="cs"/>
          <w:rtl/>
        </w:rPr>
        <w:t>אדוני היושב-ראש, חברי הכנסת, הנושא עצמו, נושא של הגנה על עדים, הוא בוודאי נושא חשוב ורלוונטי. מטרת הצעו</w:t>
      </w:r>
      <w:r>
        <w:rPr>
          <w:rFonts w:hint="cs"/>
          <w:rtl/>
        </w:rPr>
        <w:t>ת החוק היא להבטיח הגנה על עדים וקרוביהם. יש שוני משמעותי בין הרעיון של הגנה על עדים וקרוביהם לבין סוג ההצעות או הדרך שבה ניתן לעשות את זה. מעבר לזה שהמטרה ראויה, יש שוני מהותי בהצעות איך לעשות את זה, מה יהיה מיקום היחידה, ולא רק אם זה יהיה חלק מהמשטרה או ב</w:t>
      </w:r>
      <w:r>
        <w:rPr>
          <w:rFonts w:hint="cs"/>
          <w:rtl/>
        </w:rPr>
        <w:t xml:space="preserve">מקום אחר, אלא איך מערכתית מתארגנים לעניין הזה. </w:t>
      </w:r>
    </w:p>
    <w:p w14:paraId="78C63A0D" w14:textId="77777777" w:rsidR="00000000" w:rsidRDefault="00063F1E">
      <w:pPr>
        <w:pStyle w:val="a0"/>
        <w:rPr>
          <w:rFonts w:hint="cs"/>
          <w:rtl/>
        </w:rPr>
      </w:pPr>
    </w:p>
    <w:p w14:paraId="67ADFEEE" w14:textId="77777777" w:rsidR="00000000" w:rsidRDefault="00063F1E">
      <w:pPr>
        <w:pStyle w:val="a0"/>
        <w:rPr>
          <w:rFonts w:hint="cs"/>
          <w:rtl/>
        </w:rPr>
      </w:pPr>
      <w:r>
        <w:rPr>
          <w:rFonts w:hint="cs"/>
          <w:rtl/>
        </w:rPr>
        <w:t>הצוות שהוקם לצורך העניין במסגרת משרד המשפטים חושב, שכל התהליך כולו צריך להיות תהליך אחר; מעבר לעלות הכספית שתהיה, וצודק בעניין הזה חבר הכנסת אופיר פינס, כך או כך זו עלות שתצטרך להיות מוסדרת, בין שזה בהצעת חו</w:t>
      </w:r>
      <w:r>
        <w:rPr>
          <w:rFonts w:hint="cs"/>
          <w:rtl/>
        </w:rPr>
        <w:t>ק ממשלתית ובין שזה בהצעת חוק פרטית.</w:t>
      </w:r>
    </w:p>
    <w:p w14:paraId="1919D431" w14:textId="77777777" w:rsidR="00000000" w:rsidRDefault="00063F1E">
      <w:pPr>
        <w:pStyle w:val="a0"/>
        <w:rPr>
          <w:rFonts w:hint="cs"/>
          <w:rtl/>
        </w:rPr>
      </w:pPr>
    </w:p>
    <w:p w14:paraId="0EEE2C94" w14:textId="77777777" w:rsidR="00000000" w:rsidRDefault="00063F1E">
      <w:pPr>
        <w:pStyle w:val="af1"/>
        <w:rPr>
          <w:rtl/>
        </w:rPr>
      </w:pPr>
      <w:r>
        <w:rPr>
          <w:rFonts w:hint="eastAsia"/>
          <w:rtl/>
        </w:rPr>
        <w:t>היו</w:t>
      </w:r>
      <w:r>
        <w:rPr>
          <w:rtl/>
        </w:rPr>
        <w:t>"ר ראובן ריבלין:</w:t>
      </w:r>
    </w:p>
    <w:p w14:paraId="6230D5E6" w14:textId="77777777" w:rsidR="00000000" w:rsidRDefault="00063F1E">
      <w:pPr>
        <w:pStyle w:val="a0"/>
        <w:rPr>
          <w:rFonts w:hint="cs"/>
          <w:rtl/>
        </w:rPr>
      </w:pPr>
    </w:p>
    <w:p w14:paraId="068AB1DF" w14:textId="77777777" w:rsidR="00000000" w:rsidRDefault="00063F1E">
      <w:pPr>
        <w:pStyle w:val="a0"/>
        <w:rPr>
          <w:rFonts w:hint="cs"/>
          <w:rtl/>
        </w:rPr>
      </w:pPr>
      <w:r>
        <w:rPr>
          <w:rFonts w:hint="cs"/>
          <w:rtl/>
        </w:rPr>
        <w:t>גברתי יודעת שאם הצעת החוק תעבור, בקריאה ראשונה היא צריכה רוב של 50 חברי כנסת לפחות, אם עלותה למעלה מ-5 מיליוני שקלים. המגבלה הזאת קיימת. הכנסת כבר הציבה אותה.</w:t>
      </w:r>
    </w:p>
    <w:p w14:paraId="11D67F46" w14:textId="77777777" w:rsidR="00000000" w:rsidRDefault="00063F1E">
      <w:pPr>
        <w:pStyle w:val="a0"/>
        <w:rPr>
          <w:rFonts w:hint="cs"/>
          <w:rtl/>
        </w:rPr>
      </w:pPr>
    </w:p>
    <w:p w14:paraId="6CDD49F0" w14:textId="77777777" w:rsidR="00000000" w:rsidRDefault="00063F1E">
      <w:pPr>
        <w:pStyle w:val="-"/>
        <w:rPr>
          <w:rtl/>
        </w:rPr>
      </w:pPr>
      <w:bookmarkStart w:id="170" w:name="FS000000469T15_12_2004_12_49_23C"/>
      <w:bookmarkEnd w:id="170"/>
      <w:r>
        <w:rPr>
          <w:rtl/>
        </w:rPr>
        <w:t>שרת המשפטים ציפי לבני:</w:t>
      </w:r>
    </w:p>
    <w:p w14:paraId="006A6E28" w14:textId="77777777" w:rsidR="00000000" w:rsidRDefault="00063F1E">
      <w:pPr>
        <w:pStyle w:val="a0"/>
        <w:rPr>
          <w:rtl/>
        </w:rPr>
      </w:pPr>
    </w:p>
    <w:p w14:paraId="0E10B2A6" w14:textId="77777777" w:rsidR="00000000" w:rsidRDefault="00063F1E">
      <w:pPr>
        <w:pStyle w:val="a0"/>
        <w:rPr>
          <w:rFonts w:hint="cs"/>
          <w:rtl/>
        </w:rPr>
      </w:pPr>
      <w:r>
        <w:rPr>
          <w:rFonts w:hint="cs"/>
          <w:rtl/>
        </w:rPr>
        <w:t>מאחר שאנחנו חו</w:t>
      </w:r>
      <w:r>
        <w:rPr>
          <w:rFonts w:hint="cs"/>
          <w:rtl/>
        </w:rPr>
        <w:t>שבים שהצעה כזאת בעיקרון ראויה, אך היא צריכה להיות הצעת חוק ממשלתית, שמביאה בחשבון את כל הנסיבות, ומאחר שהממשלה איננה רוצה להיגרר בכנסת אחרי הצעת חוק שמתקדמת תוך כדי תהליכי העבודה בממשלה, ההצעה שלנו היא שהמציעים יודיעו שאחרי הקריאה הטרומית הם ממתינים עם הצע</w:t>
      </w:r>
      <w:r>
        <w:rPr>
          <w:rFonts w:hint="cs"/>
          <w:rtl/>
        </w:rPr>
        <w:t>ותיהם עד שתוגש הצעת חוק ממשלתית בעניין, ואז נוכל להסכים להצעה. אם לאו, ניאלץ להתנגד לה.</w:t>
      </w:r>
    </w:p>
    <w:p w14:paraId="31A25409" w14:textId="77777777" w:rsidR="00000000" w:rsidRDefault="00063F1E">
      <w:pPr>
        <w:pStyle w:val="a0"/>
        <w:rPr>
          <w:rFonts w:hint="cs"/>
          <w:rtl/>
        </w:rPr>
      </w:pPr>
    </w:p>
    <w:p w14:paraId="3B7EB86C" w14:textId="77777777" w:rsidR="00000000" w:rsidRDefault="00063F1E">
      <w:pPr>
        <w:pStyle w:val="a0"/>
        <w:rPr>
          <w:rFonts w:hint="cs"/>
          <w:rtl/>
        </w:rPr>
      </w:pPr>
      <w:r>
        <w:rPr>
          <w:rFonts w:hint="cs"/>
          <w:rtl/>
        </w:rPr>
        <w:t>חבר הכנסת אופיר פינס הצהיר שהוא מוכן להמתין. האם מוסכם עליו לגמרי והוא מוכן להמתין?</w:t>
      </w:r>
    </w:p>
    <w:p w14:paraId="0775CC96" w14:textId="77777777" w:rsidR="00000000" w:rsidRDefault="00063F1E">
      <w:pPr>
        <w:pStyle w:val="af0"/>
        <w:rPr>
          <w:rFonts w:hint="cs"/>
          <w:rtl/>
        </w:rPr>
      </w:pPr>
    </w:p>
    <w:p w14:paraId="4D363AE8" w14:textId="77777777" w:rsidR="00000000" w:rsidRDefault="00063F1E">
      <w:pPr>
        <w:pStyle w:val="af0"/>
        <w:rPr>
          <w:rtl/>
        </w:rPr>
      </w:pPr>
      <w:r>
        <w:rPr>
          <w:rFonts w:hint="eastAsia"/>
          <w:rtl/>
        </w:rPr>
        <w:t>אופיר</w:t>
      </w:r>
      <w:r>
        <w:rPr>
          <w:rtl/>
        </w:rPr>
        <w:t xml:space="preserve"> פינס-פז (העבודה-מימד):</w:t>
      </w:r>
    </w:p>
    <w:p w14:paraId="347EBAC3" w14:textId="77777777" w:rsidR="00000000" w:rsidRDefault="00063F1E">
      <w:pPr>
        <w:pStyle w:val="a0"/>
        <w:rPr>
          <w:rFonts w:hint="cs"/>
          <w:rtl/>
        </w:rPr>
      </w:pPr>
    </w:p>
    <w:p w14:paraId="7CCF9491" w14:textId="77777777" w:rsidR="00000000" w:rsidRDefault="00063F1E">
      <w:pPr>
        <w:pStyle w:val="a0"/>
        <w:rPr>
          <w:rFonts w:hint="cs"/>
          <w:rtl/>
        </w:rPr>
      </w:pPr>
      <w:r>
        <w:rPr>
          <w:rFonts w:hint="cs"/>
          <w:rtl/>
        </w:rPr>
        <w:t xml:space="preserve">מוסכם עלי לגמרי. </w:t>
      </w:r>
    </w:p>
    <w:p w14:paraId="428374B0" w14:textId="77777777" w:rsidR="00000000" w:rsidRDefault="00063F1E">
      <w:pPr>
        <w:pStyle w:val="a0"/>
        <w:rPr>
          <w:rFonts w:hint="cs"/>
          <w:rtl/>
        </w:rPr>
      </w:pPr>
    </w:p>
    <w:p w14:paraId="48206113" w14:textId="77777777" w:rsidR="00000000" w:rsidRDefault="00063F1E">
      <w:pPr>
        <w:pStyle w:val="af0"/>
        <w:rPr>
          <w:rtl/>
        </w:rPr>
      </w:pPr>
      <w:r>
        <w:rPr>
          <w:rFonts w:hint="eastAsia"/>
          <w:rtl/>
        </w:rPr>
        <w:t>חיים</w:t>
      </w:r>
      <w:r>
        <w:rPr>
          <w:rtl/>
        </w:rPr>
        <w:t xml:space="preserve"> אורון (יחד):</w:t>
      </w:r>
    </w:p>
    <w:p w14:paraId="1D38E747" w14:textId="77777777" w:rsidR="00000000" w:rsidRDefault="00063F1E">
      <w:pPr>
        <w:pStyle w:val="a0"/>
        <w:rPr>
          <w:rFonts w:hint="cs"/>
          <w:rtl/>
        </w:rPr>
      </w:pPr>
    </w:p>
    <w:p w14:paraId="2B0D4C50" w14:textId="77777777" w:rsidR="00000000" w:rsidRDefault="00063F1E">
      <w:pPr>
        <w:pStyle w:val="a0"/>
        <w:rPr>
          <w:rFonts w:hint="cs"/>
          <w:rtl/>
        </w:rPr>
      </w:pPr>
      <w:r>
        <w:rPr>
          <w:rFonts w:hint="cs"/>
          <w:rtl/>
        </w:rPr>
        <w:t>הוא כבר חלק מה</w:t>
      </w:r>
      <w:r>
        <w:rPr>
          <w:rFonts w:hint="cs"/>
          <w:rtl/>
        </w:rPr>
        <w:t>קואליציה. כמה זמן?</w:t>
      </w:r>
    </w:p>
    <w:p w14:paraId="38355169" w14:textId="77777777" w:rsidR="00000000" w:rsidRDefault="00063F1E">
      <w:pPr>
        <w:pStyle w:val="a0"/>
        <w:rPr>
          <w:rFonts w:hint="cs"/>
          <w:rtl/>
        </w:rPr>
      </w:pPr>
    </w:p>
    <w:p w14:paraId="7080F365" w14:textId="77777777" w:rsidR="00000000" w:rsidRDefault="00063F1E">
      <w:pPr>
        <w:pStyle w:val="-"/>
        <w:rPr>
          <w:rtl/>
        </w:rPr>
      </w:pPr>
      <w:bookmarkStart w:id="171" w:name="FS000000469T15_12_2004_12_50_09C"/>
      <w:bookmarkEnd w:id="171"/>
      <w:r>
        <w:rPr>
          <w:rtl/>
        </w:rPr>
        <w:t>שרת המשפטים ציפי לבני:</w:t>
      </w:r>
    </w:p>
    <w:p w14:paraId="1E066A1F" w14:textId="77777777" w:rsidR="00000000" w:rsidRDefault="00063F1E">
      <w:pPr>
        <w:pStyle w:val="a0"/>
        <w:rPr>
          <w:rFonts w:hint="cs"/>
          <w:rtl/>
        </w:rPr>
      </w:pPr>
    </w:p>
    <w:p w14:paraId="7721E79F" w14:textId="77777777" w:rsidR="00000000" w:rsidRDefault="00063F1E">
      <w:pPr>
        <w:pStyle w:val="a0"/>
        <w:rPr>
          <w:rFonts w:hint="cs"/>
          <w:rtl/>
        </w:rPr>
      </w:pPr>
      <w:r>
        <w:rPr>
          <w:rFonts w:hint="cs"/>
          <w:rtl/>
        </w:rPr>
        <w:t>אני לא יכולה לומר לך זמן. אלה שתי האופציות: או הצהרה מבחינתכם שאתם ממתינים אחרי הקריאה הטרומית, או שנצטרך להתנגד להצעה.</w:t>
      </w:r>
    </w:p>
    <w:p w14:paraId="6ABFC016" w14:textId="77777777" w:rsidR="00000000" w:rsidRDefault="00063F1E">
      <w:pPr>
        <w:pStyle w:val="a0"/>
        <w:rPr>
          <w:rFonts w:hint="cs"/>
          <w:rtl/>
        </w:rPr>
      </w:pPr>
    </w:p>
    <w:p w14:paraId="5938F99C" w14:textId="77777777" w:rsidR="00000000" w:rsidRDefault="00063F1E">
      <w:pPr>
        <w:pStyle w:val="af0"/>
        <w:rPr>
          <w:rtl/>
        </w:rPr>
      </w:pPr>
      <w:r>
        <w:rPr>
          <w:rtl/>
        </w:rPr>
        <w:t>אופיר פינס-פז (העבודה-מימד):</w:t>
      </w:r>
    </w:p>
    <w:p w14:paraId="79CCCBE8" w14:textId="77777777" w:rsidR="00000000" w:rsidRDefault="00063F1E">
      <w:pPr>
        <w:pStyle w:val="a0"/>
        <w:rPr>
          <w:rtl/>
        </w:rPr>
      </w:pPr>
    </w:p>
    <w:p w14:paraId="40B7753F" w14:textId="77777777" w:rsidR="00000000" w:rsidRDefault="00063F1E">
      <w:pPr>
        <w:pStyle w:val="a0"/>
        <w:rPr>
          <w:rFonts w:hint="cs"/>
          <w:rtl/>
        </w:rPr>
      </w:pPr>
      <w:r>
        <w:rPr>
          <w:rFonts w:hint="cs"/>
          <w:rtl/>
        </w:rPr>
        <w:t>אני מסכים.</w:t>
      </w:r>
    </w:p>
    <w:p w14:paraId="5919D65D" w14:textId="77777777" w:rsidR="00000000" w:rsidRDefault="00063F1E">
      <w:pPr>
        <w:pStyle w:val="a0"/>
        <w:rPr>
          <w:rFonts w:hint="cs"/>
          <w:rtl/>
        </w:rPr>
      </w:pPr>
    </w:p>
    <w:p w14:paraId="4F419DE1" w14:textId="77777777" w:rsidR="00000000" w:rsidRDefault="00063F1E">
      <w:pPr>
        <w:pStyle w:val="-"/>
        <w:rPr>
          <w:rtl/>
        </w:rPr>
      </w:pPr>
      <w:bookmarkStart w:id="172" w:name="FS000001065T15_12_2004_13_20_24C"/>
      <w:bookmarkStart w:id="173" w:name="FS000000469T15_12_2004_13_20_29"/>
      <w:bookmarkStart w:id="174" w:name="FS000000469T15_12_2004_13_20_32C"/>
      <w:bookmarkEnd w:id="172"/>
      <w:r>
        <w:rPr>
          <w:rFonts w:hint="eastAsia"/>
          <w:rtl/>
        </w:rPr>
        <w:t>שרת המשפטים ציפי</w:t>
      </w:r>
      <w:r>
        <w:rPr>
          <w:rtl/>
        </w:rPr>
        <w:t xml:space="preserve"> לבני:</w:t>
      </w:r>
    </w:p>
    <w:p w14:paraId="23529064" w14:textId="77777777" w:rsidR="00000000" w:rsidRDefault="00063F1E">
      <w:pPr>
        <w:pStyle w:val="a0"/>
        <w:rPr>
          <w:rtl/>
        </w:rPr>
      </w:pPr>
    </w:p>
    <w:p w14:paraId="317A0307" w14:textId="77777777" w:rsidR="00000000" w:rsidRDefault="00063F1E">
      <w:pPr>
        <w:pStyle w:val="a0"/>
        <w:rPr>
          <w:rFonts w:hint="cs"/>
          <w:rtl/>
        </w:rPr>
      </w:pPr>
      <w:r>
        <w:rPr>
          <w:rFonts w:hint="cs"/>
          <w:rtl/>
        </w:rPr>
        <w:t>האם גם חבר הכנסת אורון מס</w:t>
      </w:r>
      <w:r>
        <w:rPr>
          <w:rFonts w:hint="cs"/>
          <w:rtl/>
        </w:rPr>
        <w:t>כים?</w:t>
      </w:r>
    </w:p>
    <w:bookmarkEnd w:id="174"/>
    <w:p w14:paraId="30D2EDF3" w14:textId="77777777" w:rsidR="00000000" w:rsidRDefault="00063F1E">
      <w:pPr>
        <w:pStyle w:val="a0"/>
        <w:rPr>
          <w:rtl/>
        </w:rPr>
      </w:pPr>
    </w:p>
    <w:bookmarkEnd w:id="173"/>
    <w:p w14:paraId="26FF44EB" w14:textId="77777777" w:rsidR="00000000" w:rsidRDefault="00063F1E">
      <w:pPr>
        <w:pStyle w:val="af1"/>
        <w:rPr>
          <w:rtl/>
        </w:rPr>
      </w:pPr>
      <w:r>
        <w:rPr>
          <w:rtl/>
        </w:rPr>
        <w:t>היו"ר ראובן ריבלין:</w:t>
      </w:r>
    </w:p>
    <w:p w14:paraId="2A03A358" w14:textId="77777777" w:rsidR="00000000" w:rsidRDefault="00063F1E">
      <w:pPr>
        <w:pStyle w:val="a0"/>
        <w:rPr>
          <w:rtl/>
        </w:rPr>
      </w:pPr>
    </w:p>
    <w:p w14:paraId="689E34BE" w14:textId="77777777" w:rsidR="00000000" w:rsidRDefault="00063F1E">
      <w:pPr>
        <w:pStyle w:val="a0"/>
        <w:rPr>
          <w:rFonts w:hint="cs"/>
          <w:rtl/>
        </w:rPr>
      </w:pPr>
      <w:r>
        <w:rPr>
          <w:rFonts w:hint="cs"/>
          <w:rtl/>
        </w:rPr>
        <w:t xml:space="preserve">אנחנו נשאל. אם לא, גברתי תציע להסיר את הצעתו של חבר הכנסת אורון. </w:t>
      </w:r>
    </w:p>
    <w:p w14:paraId="185A4BB2" w14:textId="77777777" w:rsidR="00000000" w:rsidRDefault="00063F1E">
      <w:pPr>
        <w:pStyle w:val="a0"/>
        <w:rPr>
          <w:rFonts w:hint="cs"/>
          <w:rtl/>
        </w:rPr>
      </w:pPr>
    </w:p>
    <w:p w14:paraId="5B16AA01" w14:textId="77777777" w:rsidR="00000000" w:rsidRDefault="00063F1E">
      <w:pPr>
        <w:pStyle w:val="a0"/>
        <w:rPr>
          <w:rFonts w:hint="cs"/>
          <w:rtl/>
        </w:rPr>
      </w:pPr>
      <w:r>
        <w:rPr>
          <w:rFonts w:hint="cs"/>
          <w:rtl/>
        </w:rPr>
        <w:t xml:space="preserve">תודה רבה לשרת המשפטים. רבותי חברי הכנסת, חבר הכנסת אופיר פינס-פז, אני לא יודע מי למד באוניברסיטה, אבל אני יודע את החוקים של מי ילמדו באוניברסיטה. חבר הכנסת פינס, </w:t>
      </w:r>
      <w:r>
        <w:rPr>
          <w:rFonts w:hint="cs"/>
          <w:rtl/>
        </w:rPr>
        <w:t>האם אתה מסכים להצעת הממשלה?</w:t>
      </w:r>
    </w:p>
    <w:p w14:paraId="0F84C700" w14:textId="77777777" w:rsidR="00000000" w:rsidRDefault="00063F1E">
      <w:pPr>
        <w:pStyle w:val="a0"/>
        <w:rPr>
          <w:rFonts w:hint="cs"/>
          <w:rtl/>
        </w:rPr>
      </w:pPr>
    </w:p>
    <w:p w14:paraId="73D30E48" w14:textId="77777777" w:rsidR="00000000" w:rsidRDefault="00063F1E">
      <w:pPr>
        <w:pStyle w:val="af0"/>
        <w:rPr>
          <w:rtl/>
        </w:rPr>
      </w:pPr>
      <w:r>
        <w:rPr>
          <w:rFonts w:hint="eastAsia"/>
          <w:rtl/>
        </w:rPr>
        <w:t>אופיר</w:t>
      </w:r>
      <w:r>
        <w:rPr>
          <w:rtl/>
        </w:rPr>
        <w:t xml:space="preserve"> פינס-פז (העבודה-מימד):</w:t>
      </w:r>
    </w:p>
    <w:p w14:paraId="02D7E4B5" w14:textId="77777777" w:rsidR="00000000" w:rsidRDefault="00063F1E">
      <w:pPr>
        <w:pStyle w:val="a0"/>
        <w:rPr>
          <w:rFonts w:hint="cs"/>
          <w:rtl/>
        </w:rPr>
      </w:pPr>
    </w:p>
    <w:p w14:paraId="2F6DB3AB" w14:textId="77777777" w:rsidR="00000000" w:rsidRDefault="00063F1E">
      <w:pPr>
        <w:pStyle w:val="a0"/>
        <w:rPr>
          <w:rFonts w:hint="cs"/>
          <w:rtl/>
        </w:rPr>
      </w:pPr>
      <w:r>
        <w:rPr>
          <w:rFonts w:hint="cs"/>
          <w:rtl/>
        </w:rPr>
        <w:t>מסכים.</w:t>
      </w:r>
    </w:p>
    <w:p w14:paraId="1E927EA4" w14:textId="77777777" w:rsidR="00000000" w:rsidRDefault="00063F1E">
      <w:pPr>
        <w:pStyle w:val="a0"/>
        <w:rPr>
          <w:rFonts w:hint="cs"/>
          <w:rtl/>
        </w:rPr>
      </w:pPr>
    </w:p>
    <w:p w14:paraId="75112A0C" w14:textId="77777777" w:rsidR="00000000" w:rsidRDefault="00063F1E">
      <w:pPr>
        <w:pStyle w:val="af1"/>
        <w:rPr>
          <w:rtl/>
        </w:rPr>
      </w:pPr>
      <w:r>
        <w:rPr>
          <w:rFonts w:hint="eastAsia"/>
          <w:rtl/>
        </w:rPr>
        <w:t>היו</w:t>
      </w:r>
      <w:r>
        <w:rPr>
          <w:rtl/>
        </w:rPr>
        <w:t>"ר ראובן ריבלין:</w:t>
      </w:r>
    </w:p>
    <w:p w14:paraId="2E8711B6" w14:textId="77777777" w:rsidR="00000000" w:rsidRDefault="00063F1E">
      <w:pPr>
        <w:pStyle w:val="a0"/>
        <w:rPr>
          <w:rFonts w:hint="cs"/>
          <w:rtl/>
        </w:rPr>
      </w:pPr>
    </w:p>
    <w:p w14:paraId="0EBF36A2" w14:textId="77777777" w:rsidR="00000000" w:rsidRDefault="00063F1E">
      <w:pPr>
        <w:pStyle w:val="a0"/>
        <w:rPr>
          <w:rFonts w:hint="cs"/>
          <w:rtl/>
        </w:rPr>
      </w:pPr>
      <w:r>
        <w:rPr>
          <w:rFonts w:hint="cs"/>
          <w:rtl/>
        </w:rPr>
        <w:t xml:space="preserve">חבר הכנסת אורון, האם אתה מסכים להצעת הממשלה? כמובן גם השיהוי חייב להיות סביר. זה ברור, ולכן אדוני לא צריך להתנגד. </w:t>
      </w:r>
    </w:p>
    <w:p w14:paraId="589F8B37" w14:textId="77777777" w:rsidR="00000000" w:rsidRDefault="00063F1E">
      <w:pPr>
        <w:pStyle w:val="af0"/>
        <w:rPr>
          <w:rFonts w:hint="cs"/>
          <w:rtl/>
        </w:rPr>
      </w:pPr>
    </w:p>
    <w:p w14:paraId="7BAC96D1" w14:textId="77777777" w:rsidR="00000000" w:rsidRDefault="00063F1E">
      <w:pPr>
        <w:pStyle w:val="af0"/>
        <w:rPr>
          <w:rtl/>
        </w:rPr>
      </w:pPr>
      <w:r>
        <w:rPr>
          <w:rFonts w:hint="cs"/>
          <w:rtl/>
        </w:rPr>
        <w:t>ח</w:t>
      </w:r>
      <w:r>
        <w:rPr>
          <w:rFonts w:hint="eastAsia"/>
          <w:rtl/>
        </w:rPr>
        <w:t>יים</w:t>
      </w:r>
      <w:r>
        <w:rPr>
          <w:rtl/>
        </w:rPr>
        <w:t xml:space="preserve"> אורון (יחד):</w:t>
      </w:r>
    </w:p>
    <w:p w14:paraId="2722C7F6" w14:textId="77777777" w:rsidR="00000000" w:rsidRDefault="00063F1E">
      <w:pPr>
        <w:pStyle w:val="a0"/>
        <w:rPr>
          <w:rFonts w:hint="cs"/>
          <w:rtl/>
        </w:rPr>
      </w:pPr>
    </w:p>
    <w:p w14:paraId="7C5E01E7" w14:textId="77777777" w:rsidR="00000000" w:rsidRDefault="00063F1E">
      <w:pPr>
        <w:pStyle w:val="a0"/>
        <w:rPr>
          <w:rFonts w:hint="cs"/>
          <w:rtl/>
        </w:rPr>
      </w:pPr>
      <w:r>
        <w:rPr>
          <w:rFonts w:hint="cs"/>
          <w:rtl/>
        </w:rPr>
        <w:t>מסכים.</w:t>
      </w:r>
    </w:p>
    <w:p w14:paraId="3D7BFD72" w14:textId="77777777" w:rsidR="00000000" w:rsidRDefault="00063F1E">
      <w:pPr>
        <w:pStyle w:val="a0"/>
        <w:rPr>
          <w:rFonts w:hint="cs"/>
          <w:rtl/>
        </w:rPr>
      </w:pPr>
    </w:p>
    <w:p w14:paraId="58B6C213" w14:textId="77777777" w:rsidR="00000000" w:rsidRDefault="00063F1E">
      <w:pPr>
        <w:pStyle w:val="af1"/>
        <w:rPr>
          <w:rtl/>
        </w:rPr>
      </w:pPr>
      <w:r>
        <w:rPr>
          <w:rFonts w:hint="eastAsia"/>
          <w:rtl/>
        </w:rPr>
        <w:t>היו</w:t>
      </w:r>
      <w:r>
        <w:rPr>
          <w:rtl/>
        </w:rPr>
        <w:t>"ר ראובן ריבלין:</w:t>
      </w:r>
    </w:p>
    <w:p w14:paraId="76402D90" w14:textId="77777777" w:rsidR="00000000" w:rsidRDefault="00063F1E">
      <w:pPr>
        <w:pStyle w:val="a0"/>
        <w:rPr>
          <w:rFonts w:hint="cs"/>
          <w:rtl/>
        </w:rPr>
      </w:pPr>
    </w:p>
    <w:p w14:paraId="1720E547" w14:textId="77777777" w:rsidR="00000000" w:rsidRDefault="00063F1E">
      <w:pPr>
        <w:pStyle w:val="a0"/>
        <w:rPr>
          <w:rFonts w:hint="cs"/>
          <w:rtl/>
        </w:rPr>
      </w:pPr>
      <w:r>
        <w:rPr>
          <w:rFonts w:hint="cs"/>
          <w:rtl/>
        </w:rPr>
        <w:t>ובכן</w:t>
      </w:r>
      <w:r>
        <w:rPr>
          <w:rFonts w:hint="cs"/>
          <w:rtl/>
        </w:rPr>
        <w:t xml:space="preserve">, הממשלה הסכימה בהתניה שחברי הכנסת הסכימו להתניה, ולכן פתוחה הדלת בפני מי מחברי הכנסת להתנגד, אם חלילה הוא מתנגד. אם לא, אנחנו נעבור להצבעה. </w:t>
      </w:r>
    </w:p>
    <w:p w14:paraId="640880ED" w14:textId="77777777" w:rsidR="00000000" w:rsidRDefault="00063F1E">
      <w:pPr>
        <w:pStyle w:val="a0"/>
        <w:rPr>
          <w:rFonts w:hint="cs"/>
          <w:rtl/>
        </w:rPr>
      </w:pPr>
    </w:p>
    <w:p w14:paraId="3546DD6A" w14:textId="77777777" w:rsidR="00000000" w:rsidRDefault="00063F1E">
      <w:pPr>
        <w:pStyle w:val="a0"/>
        <w:rPr>
          <w:rFonts w:hint="cs"/>
          <w:rtl/>
        </w:rPr>
      </w:pPr>
      <w:r>
        <w:rPr>
          <w:rFonts w:hint="cs"/>
          <w:rtl/>
        </w:rPr>
        <w:t>ובכן, רבותי חברי הכנסת, הצעת החוק להגנה על עדים, התשס"ג-2003. קודם כול, הצעתו של חבר הכנסת פינס, שהיא מ-2004. קוד</w:t>
      </w:r>
      <w:r>
        <w:rPr>
          <w:rFonts w:hint="cs"/>
          <w:rtl/>
        </w:rPr>
        <w:t xml:space="preserve">ם כול, נא לשנות. ההצעה הראשונה היא הצעתו של חבר הכנסת אופיר פינס. </w:t>
      </w:r>
    </w:p>
    <w:p w14:paraId="7AA8F2C3" w14:textId="77777777" w:rsidR="00000000" w:rsidRDefault="00063F1E">
      <w:pPr>
        <w:pStyle w:val="a0"/>
        <w:rPr>
          <w:rFonts w:hint="cs"/>
          <w:rtl/>
        </w:rPr>
      </w:pPr>
    </w:p>
    <w:p w14:paraId="3E761914" w14:textId="77777777" w:rsidR="00000000" w:rsidRDefault="00063F1E">
      <w:pPr>
        <w:pStyle w:val="a0"/>
        <w:rPr>
          <w:rFonts w:hint="cs"/>
          <w:rtl/>
        </w:rPr>
      </w:pPr>
      <w:r>
        <w:rPr>
          <w:rFonts w:hint="cs"/>
          <w:rtl/>
        </w:rPr>
        <w:t xml:space="preserve">רבותי, חברי הכנסת, אנחנו עוברים להצבעה על הצעת חוק להגנה על עדים, התשס"ד-2004. מי בעד? מי נגד? מי נמנע? </w:t>
      </w:r>
    </w:p>
    <w:p w14:paraId="53ACE004" w14:textId="77777777" w:rsidR="00000000" w:rsidRDefault="00063F1E">
      <w:pPr>
        <w:pStyle w:val="a0"/>
        <w:rPr>
          <w:rFonts w:hint="cs"/>
          <w:rtl/>
        </w:rPr>
      </w:pPr>
    </w:p>
    <w:p w14:paraId="2A1AEBCC" w14:textId="77777777" w:rsidR="00000000" w:rsidRDefault="00063F1E">
      <w:pPr>
        <w:pStyle w:val="ab"/>
        <w:bidi/>
        <w:rPr>
          <w:rFonts w:hint="cs"/>
          <w:rtl/>
        </w:rPr>
      </w:pPr>
      <w:r>
        <w:rPr>
          <w:rFonts w:hint="cs"/>
          <w:rtl/>
        </w:rPr>
        <w:t>הצבעה מס' 6</w:t>
      </w:r>
    </w:p>
    <w:p w14:paraId="65D4ABA0" w14:textId="77777777" w:rsidR="00000000" w:rsidRDefault="00063F1E">
      <w:pPr>
        <w:pStyle w:val="a0"/>
        <w:rPr>
          <w:rFonts w:hint="cs"/>
          <w:rtl/>
        </w:rPr>
      </w:pPr>
    </w:p>
    <w:p w14:paraId="2AC91402" w14:textId="77777777" w:rsidR="00000000" w:rsidRDefault="00063F1E">
      <w:pPr>
        <w:pStyle w:val="ac"/>
        <w:bidi/>
        <w:rPr>
          <w:rFonts w:hint="cs"/>
          <w:rtl/>
        </w:rPr>
      </w:pPr>
      <w:r>
        <w:rPr>
          <w:rFonts w:hint="cs"/>
          <w:rtl/>
        </w:rPr>
        <w:t>בעד ההצעה להעביר את הצעת החוק לדיון מוקדם בוועדה - 64</w:t>
      </w:r>
    </w:p>
    <w:p w14:paraId="7F11665E" w14:textId="77777777" w:rsidR="00000000" w:rsidRDefault="00063F1E">
      <w:pPr>
        <w:pStyle w:val="ac"/>
        <w:bidi/>
        <w:rPr>
          <w:rFonts w:hint="cs"/>
          <w:rtl/>
        </w:rPr>
      </w:pPr>
      <w:r>
        <w:rPr>
          <w:rFonts w:hint="cs"/>
          <w:rtl/>
        </w:rPr>
        <w:t>נגד - 1</w:t>
      </w:r>
    </w:p>
    <w:p w14:paraId="59911597" w14:textId="77777777" w:rsidR="00000000" w:rsidRDefault="00063F1E">
      <w:pPr>
        <w:pStyle w:val="ac"/>
        <w:bidi/>
        <w:rPr>
          <w:rFonts w:hint="cs"/>
          <w:rtl/>
        </w:rPr>
      </w:pPr>
      <w:r>
        <w:rPr>
          <w:rFonts w:hint="cs"/>
          <w:rtl/>
        </w:rPr>
        <w:t xml:space="preserve">נמנעים </w:t>
      </w:r>
      <w:r>
        <w:rPr>
          <w:rFonts w:hint="cs"/>
          <w:rtl/>
        </w:rPr>
        <w:t>- אין</w:t>
      </w:r>
    </w:p>
    <w:p w14:paraId="2DF61BFF" w14:textId="77777777" w:rsidR="00000000" w:rsidRDefault="00063F1E">
      <w:pPr>
        <w:pStyle w:val="ad"/>
        <w:bidi/>
        <w:rPr>
          <w:rFonts w:hint="cs"/>
          <w:rtl/>
        </w:rPr>
      </w:pPr>
      <w:r>
        <w:rPr>
          <w:rFonts w:hint="cs"/>
          <w:rtl/>
        </w:rPr>
        <w:t xml:space="preserve">ההצעה להעביר את הצעת חוק להגנה על עדים, התשס"ד-2004, </w:t>
      </w:r>
    </w:p>
    <w:p w14:paraId="559CCCD1" w14:textId="77777777" w:rsidR="00000000" w:rsidRDefault="00063F1E">
      <w:pPr>
        <w:pStyle w:val="ad"/>
        <w:bidi/>
        <w:rPr>
          <w:rFonts w:hint="cs"/>
          <w:rtl/>
        </w:rPr>
      </w:pPr>
      <w:r>
        <w:rPr>
          <w:rFonts w:hint="cs"/>
          <w:rtl/>
        </w:rPr>
        <w:t xml:space="preserve">לדיון מוקדם בוועדת החוקה, חוק ומשפט נתקבלה. </w:t>
      </w:r>
    </w:p>
    <w:p w14:paraId="7B6A5D31" w14:textId="77777777" w:rsidR="00000000" w:rsidRDefault="00063F1E">
      <w:pPr>
        <w:pStyle w:val="af1"/>
        <w:rPr>
          <w:rFonts w:hint="cs"/>
          <w:rtl/>
        </w:rPr>
      </w:pPr>
    </w:p>
    <w:p w14:paraId="3A8616E3" w14:textId="77777777" w:rsidR="00000000" w:rsidRDefault="00063F1E">
      <w:pPr>
        <w:pStyle w:val="af1"/>
        <w:rPr>
          <w:rtl/>
        </w:rPr>
      </w:pPr>
      <w:r>
        <w:rPr>
          <w:rtl/>
        </w:rPr>
        <w:t>היו"ר</w:t>
      </w:r>
      <w:r>
        <w:rPr>
          <w:rFonts w:hint="cs"/>
          <w:rtl/>
        </w:rPr>
        <w:t xml:space="preserve"> ראובן ריבלין</w:t>
      </w:r>
      <w:r>
        <w:rPr>
          <w:rtl/>
        </w:rPr>
        <w:t>:</w:t>
      </w:r>
    </w:p>
    <w:p w14:paraId="4528E67E" w14:textId="77777777" w:rsidR="00000000" w:rsidRDefault="00063F1E">
      <w:pPr>
        <w:pStyle w:val="a0"/>
        <w:rPr>
          <w:rtl/>
        </w:rPr>
      </w:pPr>
    </w:p>
    <w:p w14:paraId="4D1F5C6B" w14:textId="77777777" w:rsidR="00000000" w:rsidRDefault="00063F1E">
      <w:pPr>
        <w:pStyle w:val="a0"/>
        <w:rPr>
          <w:rFonts w:hint="cs"/>
          <w:rtl/>
        </w:rPr>
      </w:pPr>
      <w:r>
        <w:rPr>
          <w:rFonts w:hint="cs"/>
          <w:rtl/>
        </w:rPr>
        <w:t>64 בעד, אחד נגד ואין נמנעים. אני קובע שהצעת חוק להגנה על עדים, התשס"ד-2004, עברה בקריאה טרומית והיא תועבר לוועדת החוקה, חוק ומשפט</w:t>
      </w:r>
      <w:r>
        <w:rPr>
          <w:rFonts w:hint="cs"/>
          <w:rtl/>
        </w:rPr>
        <w:t xml:space="preserve"> על מנת להכינה לקריאה ראשונה.</w:t>
      </w:r>
    </w:p>
    <w:p w14:paraId="47295D3F" w14:textId="77777777" w:rsidR="00000000" w:rsidRDefault="00063F1E">
      <w:pPr>
        <w:pStyle w:val="a0"/>
        <w:rPr>
          <w:rFonts w:hint="cs"/>
          <w:rtl/>
        </w:rPr>
      </w:pPr>
    </w:p>
    <w:p w14:paraId="18EB14B4" w14:textId="77777777" w:rsidR="00000000" w:rsidRDefault="00063F1E">
      <w:pPr>
        <w:pStyle w:val="a0"/>
        <w:rPr>
          <w:rFonts w:hint="cs"/>
          <w:rtl/>
        </w:rPr>
      </w:pPr>
      <w:r>
        <w:rPr>
          <w:rFonts w:hint="cs"/>
          <w:rtl/>
        </w:rPr>
        <w:t xml:space="preserve">אנחנו עוברים להצבעה על הצעתה של חברת הכנסת זהבה גלאון, אשר אנחנו מזכים אותה שלא בפניה. </w:t>
      </w:r>
    </w:p>
    <w:p w14:paraId="0D85F690" w14:textId="77777777" w:rsidR="00000000" w:rsidRDefault="00063F1E">
      <w:pPr>
        <w:pStyle w:val="a0"/>
        <w:rPr>
          <w:rFonts w:hint="cs"/>
          <w:rtl/>
        </w:rPr>
      </w:pPr>
    </w:p>
    <w:p w14:paraId="6750BC7D" w14:textId="77777777" w:rsidR="00000000" w:rsidRDefault="00063F1E">
      <w:pPr>
        <w:pStyle w:val="a0"/>
        <w:rPr>
          <w:rFonts w:hint="cs"/>
          <w:rtl/>
        </w:rPr>
      </w:pPr>
      <w:r>
        <w:rPr>
          <w:rFonts w:hint="cs"/>
          <w:rtl/>
        </w:rPr>
        <w:t>רבותי, חברי הכנסת, הצעת חוק להגנה על עדים, התשס"ג-2003, מי בעד? מי נגד? מי נמנע? נא להצביע.</w:t>
      </w:r>
    </w:p>
    <w:p w14:paraId="1F5C00DF" w14:textId="77777777" w:rsidR="00000000" w:rsidRDefault="00063F1E">
      <w:pPr>
        <w:pStyle w:val="a0"/>
        <w:rPr>
          <w:rFonts w:hint="cs"/>
          <w:rtl/>
        </w:rPr>
      </w:pPr>
    </w:p>
    <w:p w14:paraId="279A2F59" w14:textId="77777777" w:rsidR="00000000" w:rsidRDefault="00063F1E">
      <w:pPr>
        <w:pStyle w:val="ab"/>
        <w:bidi/>
        <w:rPr>
          <w:rFonts w:hint="cs"/>
          <w:rtl/>
        </w:rPr>
      </w:pPr>
      <w:r>
        <w:rPr>
          <w:rFonts w:hint="cs"/>
          <w:rtl/>
        </w:rPr>
        <w:t>הצבעה מס' 7</w:t>
      </w:r>
    </w:p>
    <w:p w14:paraId="611735FB" w14:textId="77777777" w:rsidR="00000000" w:rsidRDefault="00063F1E">
      <w:pPr>
        <w:pStyle w:val="a0"/>
        <w:rPr>
          <w:rFonts w:hint="cs"/>
          <w:rtl/>
        </w:rPr>
      </w:pPr>
    </w:p>
    <w:p w14:paraId="527ED76B" w14:textId="77777777" w:rsidR="00000000" w:rsidRDefault="00063F1E">
      <w:pPr>
        <w:pStyle w:val="ac"/>
        <w:bidi/>
        <w:rPr>
          <w:rFonts w:hint="cs"/>
          <w:rtl/>
        </w:rPr>
      </w:pPr>
      <w:r>
        <w:rPr>
          <w:rFonts w:hint="cs"/>
          <w:rtl/>
        </w:rPr>
        <w:t xml:space="preserve">בעד ההצעה להעביר את הצעת החוק </w:t>
      </w:r>
      <w:r>
        <w:rPr>
          <w:rFonts w:hint="cs"/>
          <w:rtl/>
        </w:rPr>
        <w:t xml:space="preserve">לדיון מוקדם בוועדה </w:t>
      </w:r>
      <w:r>
        <w:rPr>
          <w:rtl/>
        </w:rPr>
        <w:t>–</w:t>
      </w:r>
      <w:r>
        <w:rPr>
          <w:rFonts w:hint="cs"/>
          <w:rtl/>
        </w:rPr>
        <w:t xml:space="preserve"> 55</w:t>
      </w:r>
    </w:p>
    <w:p w14:paraId="671AF9A9" w14:textId="77777777" w:rsidR="00000000" w:rsidRDefault="00063F1E">
      <w:pPr>
        <w:pStyle w:val="ac"/>
        <w:bidi/>
        <w:rPr>
          <w:rFonts w:hint="cs"/>
          <w:rtl/>
        </w:rPr>
      </w:pPr>
      <w:r>
        <w:rPr>
          <w:rFonts w:hint="cs"/>
          <w:rtl/>
        </w:rPr>
        <w:t>נגד - אין</w:t>
      </w:r>
    </w:p>
    <w:p w14:paraId="10E8C7C7" w14:textId="77777777" w:rsidR="00000000" w:rsidRDefault="00063F1E">
      <w:pPr>
        <w:pStyle w:val="ac"/>
        <w:bidi/>
        <w:rPr>
          <w:rFonts w:hint="cs"/>
          <w:rtl/>
        </w:rPr>
      </w:pPr>
      <w:r>
        <w:rPr>
          <w:rFonts w:hint="cs"/>
          <w:rtl/>
        </w:rPr>
        <w:t>נמנעים - 2</w:t>
      </w:r>
    </w:p>
    <w:p w14:paraId="4D44C8AD" w14:textId="77777777" w:rsidR="00000000" w:rsidRDefault="00063F1E">
      <w:pPr>
        <w:pStyle w:val="ad"/>
        <w:bidi/>
        <w:rPr>
          <w:rFonts w:hint="cs"/>
          <w:rtl/>
        </w:rPr>
      </w:pPr>
      <w:r>
        <w:rPr>
          <w:rFonts w:hint="cs"/>
          <w:rtl/>
        </w:rPr>
        <w:t xml:space="preserve">ההצעה להעביר את הצעת חוק להגנה על עדים, התשס"ג-2003, </w:t>
      </w:r>
    </w:p>
    <w:p w14:paraId="62D37534" w14:textId="77777777" w:rsidR="00000000" w:rsidRDefault="00063F1E">
      <w:pPr>
        <w:pStyle w:val="ad"/>
        <w:bidi/>
        <w:rPr>
          <w:rFonts w:hint="cs"/>
          <w:rtl/>
        </w:rPr>
      </w:pPr>
      <w:r>
        <w:rPr>
          <w:rFonts w:hint="cs"/>
          <w:rtl/>
        </w:rPr>
        <w:t xml:space="preserve">לדיון מוקדם בוועדת החוקה, חוק ומשפט נתקבלה. </w:t>
      </w:r>
    </w:p>
    <w:p w14:paraId="65443C5B" w14:textId="77777777" w:rsidR="00000000" w:rsidRDefault="00063F1E">
      <w:pPr>
        <w:pStyle w:val="a0"/>
        <w:rPr>
          <w:rFonts w:hint="cs"/>
          <w:rtl/>
        </w:rPr>
      </w:pPr>
    </w:p>
    <w:p w14:paraId="05CC618E" w14:textId="77777777" w:rsidR="00000000" w:rsidRDefault="00063F1E">
      <w:pPr>
        <w:pStyle w:val="af1"/>
        <w:rPr>
          <w:rtl/>
        </w:rPr>
      </w:pPr>
      <w:r>
        <w:rPr>
          <w:rtl/>
        </w:rPr>
        <w:t>היו"ר</w:t>
      </w:r>
      <w:r>
        <w:rPr>
          <w:rFonts w:hint="cs"/>
          <w:rtl/>
        </w:rPr>
        <w:t xml:space="preserve"> ראובן ריבלין</w:t>
      </w:r>
      <w:r>
        <w:rPr>
          <w:rtl/>
        </w:rPr>
        <w:t>:</w:t>
      </w:r>
    </w:p>
    <w:p w14:paraId="0CC726AF" w14:textId="77777777" w:rsidR="00000000" w:rsidRDefault="00063F1E">
      <w:pPr>
        <w:pStyle w:val="a0"/>
        <w:ind w:firstLine="0"/>
        <w:rPr>
          <w:rFonts w:hint="cs"/>
          <w:rtl/>
        </w:rPr>
      </w:pPr>
    </w:p>
    <w:p w14:paraId="4F23AD7D" w14:textId="77777777" w:rsidR="00000000" w:rsidRDefault="00063F1E">
      <w:pPr>
        <w:pStyle w:val="a0"/>
        <w:rPr>
          <w:rFonts w:hint="cs"/>
          <w:rtl/>
        </w:rPr>
      </w:pPr>
      <w:r>
        <w:rPr>
          <w:rFonts w:hint="cs"/>
          <w:rtl/>
        </w:rPr>
        <w:t>55 בעד, אין מתנגדים ושני נמנעים. אני קובע שהצעת חוק להגנה על עדים,  התשס"ג-2003, של חברת ה</w:t>
      </w:r>
      <w:r>
        <w:rPr>
          <w:rFonts w:hint="cs"/>
          <w:rtl/>
        </w:rPr>
        <w:t>כנסת זהבה גלאון, עברה בקריאה טרומית והיא תועבר לוועדת החוקה, חוק ומשפט על מנת להכינה לקריאה ראשונה. אני מאוד מודה למשתתפים.</w:t>
      </w:r>
    </w:p>
    <w:p w14:paraId="26C36ACE" w14:textId="77777777" w:rsidR="00000000" w:rsidRDefault="00063F1E">
      <w:pPr>
        <w:pStyle w:val="a0"/>
        <w:rPr>
          <w:rFonts w:hint="cs"/>
          <w:rtl/>
        </w:rPr>
      </w:pPr>
    </w:p>
    <w:p w14:paraId="31E524DF" w14:textId="77777777" w:rsidR="00000000" w:rsidRDefault="00063F1E">
      <w:pPr>
        <w:pStyle w:val="a2"/>
        <w:rPr>
          <w:rtl/>
        </w:rPr>
      </w:pPr>
    </w:p>
    <w:p w14:paraId="3EC45627" w14:textId="77777777" w:rsidR="00000000" w:rsidRDefault="00063F1E">
      <w:pPr>
        <w:pStyle w:val="a2"/>
        <w:rPr>
          <w:rFonts w:hint="cs"/>
          <w:rtl/>
        </w:rPr>
      </w:pPr>
      <w:bookmarkStart w:id="175" w:name="CS25892FI0025892T15_12_2004_12_53_37"/>
      <w:bookmarkStart w:id="176" w:name="_Toc100465773"/>
      <w:bookmarkEnd w:id="175"/>
      <w:r>
        <w:rPr>
          <w:rtl/>
        </w:rPr>
        <w:t xml:space="preserve">הצעת חוק איסור הפליה במוצרים, בשירותים ובכניסה </w:t>
      </w:r>
      <w:r>
        <w:rPr>
          <w:rFonts w:hint="cs"/>
          <w:rtl/>
        </w:rPr>
        <w:br/>
      </w:r>
      <w:r>
        <w:rPr>
          <w:rtl/>
        </w:rPr>
        <w:t>למקומות בידור ולמקומות ציבוריים</w:t>
      </w:r>
      <w:r>
        <w:rPr>
          <w:rFonts w:hint="cs"/>
          <w:rtl/>
        </w:rPr>
        <w:t>,</w:t>
      </w:r>
      <w:r>
        <w:rPr>
          <w:rtl/>
        </w:rPr>
        <w:t xml:space="preserve"> התשס"ד-2004</w:t>
      </w:r>
      <w:bookmarkEnd w:id="176"/>
    </w:p>
    <w:p w14:paraId="0D29F987" w14:textId="77777777" w:rsidR="00000000" w:rsidRDefault="00063F1E">
      <w:pPr>
        <w:pStyle w:val="a0"/>
        <w:ind w:firstLine="0"/>
        <w:rPr>
          <w:rFonts w:hint="cs"/>
          <w:rtl/>
        </w:rPr>
      </w:pPr>
      <w:r>
        <w:rPr>
          <w:rFonts w:hint="cs"/>
          <w:rtl/>
        </w:rPr>
        <w:t>[הצעת חוק פ/2285; נספחות.]</w:t>
      </w:r>
    </w:p>
    <w:p w14:paraId="1E565DFA" w14:textId="77777777" w:rsidR="00000000" w:rsidRDefault="00063F1E">
      <w:pPr>
        <w:pStyle w:val="-0"/>
        <w:rPr>
          <w:rFonts w:hint="cs"/>
          <w:rtl/>
        </w:rPr>
      </w:pPr>
      <w:r>
        <w:rPr>
          <w:rFonts w:hint="cs"/>
          <w:rtl/>
        </w:rPr>
        <w:t xml:space="preserve">(הצעת חבר </w:t>
      </w:r>
      <w:r>
        <w:rPr>
          <w:rFonts w:hint="cs"/>
          <w:rtl/>
        </w:rPr>
        <w:t>הכנסת ניסן סלומינסקי)</w:t>
      </w:r>
    </w:p>
    <w:p w14:paraId="7260008E" w14:textId="77777777" w:rsidR="00000000" w:rsidRDefault="00063F1E">
      <w:pPr>
        <w:pStyle w:val="a0"/>
        <w:ind w:firstLine="0"/>
        <w:rPr>
          <w:rFonts w:hint="cs"/>
          <w:rtl/>
        </w:rPr>
      </w:pPr>
    </w:p>
    <w:p w14:paraId="68024563" w14:textId="77777777" w:rsidR="00000000" w:rsidRDefault="00063F1E">
      <w:pPr>
        <w:pStyle w:val="af1"/>
        <w:rPr>
          <w:rtl/>
        </w:rPr>
      </w:pPr>
      <w:r>
        <w:rPr>
          <w:rtl/>
        </w:rPr>
        <w:t>היו"ר</w:t>
      </w:r>
      <w:r>
        <w:rPr>
          <w:rFonts w:hint="cs"/>
          <w:rtl/>
        </w:rPr>
        <w:t xml:space="preserve"> ראובן ריבלין</w:t>
      </w:r>
      <w:r>
        <w:rPr>
          <w:rtl/>
        </w:rPr>
        <w:t>:</w:t>
      </w:r>
    </w:p>
    <w:p w14:paraId="3A2CE645" w14:textId="77777777" w:rsidR="00000000" w:rsidRDefault="00063F1E">
      <w:pPr>
        <w:pStyle w:val="a0"/>
        <w:rPr>
          <w:rtl/>
        </w:rPr>
      </w:pPr>
    </w:p>
    <w:p w14:paraId="678AAFD8" w14:textId="77777777" w:rsidR="00000000" w:rsidRDefault="00063F1E">
      <w:pPr>
        <w:pStyle w:val="a0"/>
        <w:rPr>
          <w:rFonts w:hint="cs"/>
          <w:rtl/>
        </w:rPr>
      </w:pPr>
      <w:r>
        <w:rPr>
          <w:rFonts w:hint="cs"/>
          <w:rtl/>
        </w:rPr>
        <w:t xml:space="preserve">אנחנו עוברים להצעת חוק איסור הפליה במוצרים, בשירותים ובכניסה למקומות בידור ולמקומות ציבוריים, של חבר הכנסת ניסן סלומינסקי. בבקשה, אדוני. אני לא רואה שזו הנמקה מהמקום. יש לי הרושם שהממשלה לא מסכימה להצעתך. </w:t>
      </w:r>
    </w:p>
    <w:p w14:paraId="4E88D5F2" w14:textId="77777777" w:rsidR="00000000" w:rsidRDefault="00063F1E">
      <w:pPr>
        <w:pStyle w:val="a0"/>
        <w:rPr>
          <w:rFonts w:hint="cs"/>
          <w:rtl/>
        </w:rPr>
      </w:pPr>
    </w:p>
    <w:p w14:paraId="72849501" w14:textId="77777777" w:rsidR="00000000" w:rsidRDefault="00063F1E">
      <w:pPr>
        <w:pStyle w:val="af0"/>
        <w:rPr>
          <w:rtl/>
        </w:rPr>
      </w:pPr>
      <w:r>
        <w:rPr>
          <w:rFonts w:hint="eastAsia"/>
          <w:rtl/>
        </w:rPr>
        <w:t>קריאה</w:t>
      </w:r>
      <w:r>
        <w:rPr>
          <w:rtl/>
        </w:rPr>
        <w:t>:</w:t>
      </w:r>
    </w:p>
    <w:p w14:paraId="63553D60" w14:textId="77777777" w:rsidR="00000000" w:rsidRDefault="00063F1E">
      <w:pPr>
        <w:pStyle w:val="a0"/>
        <w:rPr>
          <w:rFonts w:hint="cs"/>
          <w:rtl/>
        </w:rPr>
      </w:pPr>
    </w:p>
    <w:p w14:paraId="58206902" w14:textId="77777777" w:rsidR="00000000" w:rsidRDefault="00063F1E">
      <w:pPr>
        <w:pStyle w:val="a0"/>
        <w:rPr>
          <w:rFonts w:hint="cs"/>
          <w:rtl/>
        </w:rPr>
      </w:pPr>
      <w:r>
        <w:rPr>
          <w:rFonts w:hint="cs"/>
          <w:rtl/>
        </w:rPr>
        <w:t xml:space="preserve">הממשלה מסכימה. </w:t>
      </w:r>
    </w:p>
    <w:p w14:paraId="6E696976" w14:textId="77777777" w:rsidR="00000000" w:rsidRDefault="00063F1E">
      <w:pPr>
        <w:pStyle w:val="a0"/>
        <w:rPr>
          <w:rFonts w:hint="cs"/>
          <w:rtl/>
        </w:rPr>
      </w:pPr>
    </w:p>
    <w:p w14:paraId="5CFFB7BF" w14:textId="77777777" w:rsidR="00000000" w:rsidRDefault="00063F1E">
      <w:pPr>
        <w:pStyle w:val="af1"/>
        <w:rPr>
          <w:rtl/>
        </w:rPr>
      </w:pPr>
      <w:r>
        <w:rPr>
          <w:rtl/>
        </w:rPr>
        <w:t>היו"ר</w:t>
      </w:r>
      <w:r>
        <w:rPr>
          <w:rFonts w:hint="cs"/>
          <w:rtl/>
        </w:rPr>
        <w:t xml:space="preserve"> ראובן ריבלין</w:t>
      </w:r>
      <w:r>
        <w:rPr>
          <w:rtl/>
        </w:rPr>
        <w:t>:</w:t>
      </w:r>
    </w:p>
    <w:p w14:paraId="5938F92B" w14:textId="77777777" w:rsidR="00000000" w:rsidRDefault="00063F1E">
      <w:pPr>
        <w:pStyle w:val="a0"/>
        <w:rPr>
          <w:rtl/>
        </w:rPr>
      </w:pPr>
    </w:p>
    <w:p w14:paraId="79BBDE34" w14:textId="77777777" w:rsidR="00000000" w:rsidRDefault="00063F1E">
      <w:pPr>
        <w:pStyle w:val="a0"/>
        <w:rPr>
          <w:rFonts w:hint="cs"/>
          <w:rtl/>
        </w:rPr>
      </w:pPr>
      <w:r>
        <w:rPr>
          <w:rFonts w:hint="cs"/>
          <w:rtl/>
        </w:rPr>
        <w:t xml:space="preserve">אם כך, אדוני ינמק מהמקום ויחסוך לעצמו מכסה. </w:t>
      </w:r>
    </w:p>
    <w:p w14:paraId="37486D33" w14:textId="77777777" w:rsidR="00000000" w:rsidRDefault="00063F1E">
      <w:pPr>
        <w:pStyle w:val="a0"/>
        <w:rPr>
          <w:rFonts w:hint="cs"/>
          <w:rtl/>
        </w:rPr>
      </w:pPr>
    </w:p>
    <w:p w14:paraId="7091FE30" w14:textId="77777777" w:rsidR="00000000" w:rsidRDefault="00063F1E">
      <w:pPr>
        <w:pStyle w:val="a"/>
        <w:rPr>
          <w:rtl/>
        </w:rPr>
      </w:pPr>
      <w:bookmarkStart w:id="177" w:name="FS000001068T15_12_2004_12_53_48"/>
      <w:bookmarkStart w:id="178" w:name="_Toc100465774"/>
      <w:bookmarkEnd w:id="177"/>
      <w:r>
        <w:rPr>
          <w:rFonts w:hint="eastAsia"/>
          <w:rtl/>
        </w:rPr>
        <w:t>ניסן</w:t>
      </w:r>
      <w:r>
        <w:rPr>
          <w:rtl/>
        </w:rPr>
        <w:t xml:space="preserve"> סלומינסקי (מפד"ל):</w:t>
      </w:r>
      <w:bookmarkEnd w:id="178"/>
    </w:p>
    <w:p w14:paraId="2BD16E46" w14:textId="77777777" w:rsidR="00000000" w:rsidRDefault="00063F1E">
      <w:pPr>
        <w:pStyle w:val="a0"/>
        <w:rPr>
          <w:rFonts w:hint="cs"/>
          <w:rtl/>
        </w:rPr>
      </w:pPr>
    </w:p>
    <w:p w14:paraId="1C805091" w14:textId="77777777" w:rsidR="00000000" w:rsidRDefault="00063F1E">
      <w:pPr>
        <w:pStyle w:val="a0"/>
        <w:rPr>
          <w:rFonts w:hint="cs"/>
          <w:rtl/>
        </w:rPr>
      </w:pPr>
      <w:r>
        <w:rPr>
          <w:rFonts w:hint="cs"/>
          <w:rtl/>
        </w:rPr>
        <w:t xml:space="preserve">אדוני היושב-ראש, כבוד השרים, חברי חברי הכנסת, החוק אוסר הפליה במוצרים, בשירותים ובכניסה למקומות ציבוריים ובין גברים לנשים, אבל לא אוסר בנושא של </w:t>
      </w:r>
      <w:r>
        <w:rPr>
          <w:rFonts w:hint="cs"/>
          <w:rtl/>
        </w:rPr>
        <w:t xml:space="preserve">גיל. פנו אלי ארגוני הגמלאים ואמרו, שבהרבה מקומות הם מופלים ולא נותנים להם להיכנס. הם מנצלים פרצה בחוק, שכן החוק נותן דוגמאות במה אסור להפלות, ולא כותב את עניין הגיל, וזה מאפשר להם כן להפלות. הם ביקשו שנפעל, ולכן הצעת החוק באה לומר שיוכנס גם סעיף הגיל, ולא </w:t>
      </w:r>
      <w:r>
        <w:rPr>
          <w:rFonts w:hint="cs"/>
          <w:rtl/>
        </w:rPr>
        <w:t>יהיה אפשר עוד להפלות את האזרחים בגלל גיל. מטרת הצעת החוק היא, שיהיה איסור הפליה בגין גיל, כדי שלא יוכלו להפלות את הקשישים.</w:t>
      </w:r>
    </w:p>
    <w:p w14:paraId="019F9C0D" w14:textId="77777777" w:rsidR="00000000" w:rsidRDefault="00063F1E">
      <w:pPr>
        <w:pStyle w:val="a0"/>
        <w:rPr>
          <w:rFonts w:hint="cs"/>
          <w:rtl/>
        </w:rPr>
      </w:pPr>
    </w:p>
    <w:p w14:paraId="63325C3D" w14:textId="77777777" w:rsidR="00000000" w:rsidRDefault="00063F1E">
      <w:pPr>
        <w:pStyle w:val="a0"/>
        <w:rPr>
          <w:rFonts w:hint="cs"/>
          <w:rtl/>
        </w:rPr>
      </w:pPr>
      <w:r>
        <w:rPr>
          <w:rFonts w:hint="cs"/>
          <w:rtl/>
        </w:rPr>
        <w:t>אני אתאם את החוק הזה עם משרד המשפטים, כדי שיהיה ברור שהחוק הזה לא מדבר על צעירים, או במקומות ספציפיים שבהם זה לא רלוונטי. לכן החוק ה</w:t>
      </w:r>
      <w:r>
        <w:rPr>
          <w:rFonts w:hint="cs"/>
          <w:rtl/>
        </w:rPr>
        <w:t xml:space="preserve">זה יתואם עם שרת המשפטים ועם הממשלה. תודה. </w:t>
      </w:r>
    </w:p>
    <w:p w14:paraId="1E096EE0" w14:textId="77777777" w:rsidR="00000000" w:rsidRDefault="00063F1E">
      <w:pPr>
        <w:pStyle w:val="a0"/>
        <w:rPr>
          <w:rFonts w:hint="cs"/>
          <w:rtl/>
        </w:rPr>
      </w:pPr>
    </w:p>
    <w:p w14:paraId="6AEF36BA" w14:textId="77777777" w:rsidR="00000000" w:rsidRDefault="00063F1E">
      <w:pPr>
        <w:pStyle w:val="af1"/>
        <w:rPr>
          <w:rtl/>
        </w:rPr>
      </w:pPr>
      <w:r>
        <w:rPr>
          <w:rtl/>
        </w:rPr>
        <w:t>היו"ר</w:t>
      </w:r>
      <w:r>
        <w:rPr>
          <w:rFonts w:hint="cs"/>
          <w:rtl/>
        </w:rPr>
        <w:t xml:space="preserve"> ראובן ריבלין</w:t>
      </w:r>
      <w:r>
        <w:rPr>
          <w:rtl/>
        </w:rPr>
        <w:t>:</w:t>
      </w:r>
    </w:p>
    <w:p w14:paraId="761375FA" w14:textId="77777777" w:rsidR="00000000" w:rsidRDefault="00063F1E">
      <w:pPr>
        <w:pStyle w:val="a0"/>
        <w:rPr>
          <w:rtl/>
        </w:rPr>
      </w:pPr>
    </w:p>
    <w:p w14:paraId="63A1F420" w14:textId="77777777" w:rsidR="00000000" w:rsidRDefault="00063F1E">
      <w:pPr>
        <w:pStyle w:val="a0"/>
        <w:rPr>
          <w:rFonts w:hint="cs"/>
          <w:rtl/>
        </w:rPr>
      </w:pPr>
      <w:r>
        <w:rPr>
          <w:rFonts w:hint="cs"/>
          <w:rtl/>
        </w:rPr>
        <w:t>תודה רבה. כבוד השרה, בבקשה.</w:t>
      </w:r>
      <w:r>
        <w:rPr>
          <w:rFonts w:hint="cs"/>
        </w:rPr>
        <w:t xml:space="preserve"> </w:t>
      </w:r>
      <w:r>
        <w:rPr>
          <w:rFonts w:hint="cs"/>
          <w:rtl/>
        </w:rPr>
        <w:t xml:space="preserve"> </w:t>
      </w:r>
    </w:p>
    <w:p w14:paraId="571F56A6" w14:textId="77777777" w:rsidR="00000000" w:rsidRDefault="00063F1E">
      <w:pPr>
        <w:pStyle w:val="a0"/>
        <w:rPr>
          <w:rFonts w:hint="cs"/>
          <w:rtl/>
        </w:rPr>
      </w:pPr>
    </w:p>
    <w:p w14:paraId="684C1524" w14:textId="77777777" w:rsidR="00000000" w:rsidRDefault="00063F1E">
      <w:pPr>
        <w:pStyle w:val="a"/>
        <w:rPr>
          <w:rFonts w:hint="cs"/>
          <w:rtl/>
        </w:rPr>
      </w:pPr>
      <w:bookmarkStart w:id="179" w:name="FS000000469T15_12_2004_12_55_26"/>
      <w:bookmarkStart w:id="180" w:name="FS000000469T15_12_2004_13_23_37"/>
      <w:bookmarkStart w:id="181" w:name="FS000000469T15_12_2004_13_23_54"/>
      <w:bookmarkStart w:id="182" w:name="_Toc100465775"/>
      <w:bookmarkEnd w:id="179"/>
      <w:bookmarkEnd w:id="180"/>
      <w:bookmarkEnd w:id="181"/>
      <w:r>
        <w:rPr>
          <w:rFonts w:hint="cs"/>
          <w:rtl/>
        </w:rPr>
        <w:t>שרת המשפטים ציפי לבני:</w:t>
      </w:r>
      <w:bookmarkEnd w:id="182"/>
    </w:p>
    <w:p w14:paraId="49D3E310" w14:textId="77777777" w:rsidR="00000000" w:rsidRDefault="00063F1E">
      <w:pPr>
        <w:pStyle w:val="a0"/>
        <w:rPr>
          <w:rFonts w:hint="cs"/>
          <w:rtl/>
        </w:rPr>
      </w:pPr>
    </w:p>
    <w:p w14:paraId="60BAC69C" w14:textId="77777777" w:rsidR="00000000" w:rsidRDefault="00063F1E">
      <w:pPr>
        <w:pStyle w:val="a0"/>
        <w:rPr>
          <w:rFonts w:hint="cs"/>
          <w:rtl/>
        </w:rPr>
      </w:pPr>
      <w:r>
        <w:rPr>
          <w:rFonts w:hint="cs"/>
          <w:rtl/>
        </w:rPr>
        <w:t xml:space="preserve">אכן, הבעיה שהיתה לממשלה לתמוך בחוק היתה ההגבלה מבחינת הגיל כלפי מטה. לאור עמדת המציע, אין מבחינתנו מניעה לתמוך בהצעה. </w:t>
      </w:r>
    </w:p>
    <w:p w14:paraId="78623ACA" w14:textId="77777777" w:rsidR="00000000" w:rsidRDefault="00063F1E">
      <w:pPr>
        <w:pStyle w:val="a0"/>
        <w:rPr>
          <w:rFonts w:hint="cs"/>
          <w:rtl/>
        </w:rPr>
      </w:pPr>
    </w:p>
    <w:p w14:paraId="6B765BB4" w14:textId="77777777" w:rsidR="00000000" w:rsidRDefault="00063F1E">
      <w:pPr>
        <w:pStyle w:val="af1"/>
        <w:rPr>
          <w:rtl/>
        </w:rPr>
      </w:pPr>
      <w:r>
        <w:rPr>
          <w:rtl/>
        </w:rPr>
        <w:t>היו"ר</w:t>
      </w:r>
      <w:r>
        <w:rPr>
          <w:rFonts w:hint="cs"/>
          <w:rtl/>
        </w:rPr>
        <w:t xml:space="preserve"> ראובן ריבל</w:t>
      </w:r>
      <w:r>
        <w:rPr>
          <w:rFonts w:hint="cs"/>
          <w:rtl/>
        </w:rPr>
        <w:t>ין</w:t>
      </w:r>
      <w:r>
        <w:rPr>
          <w:rtl/>
        </w:rPr>
        <w:t>:</w:t>
      </w:r>
    </w:p>
    <w:p w14:paraId="36A90034" w14:textId="77777777" w:rsidR="00000000" w:rsidRDefault="00063F1E">
      <w:pPr>
        <w:pStyle w:val="a0"/>
        <w:rPr>
          <w:rtl/>
        </w:rPr>
      </w:pPr>
    </w:p>
    <w:p w14:paraId="0C798F74" w14:textId="77777777" w:rsidR="00000000" w:rsidRDefault="00063F1E">
      <w:pPr>
        <w:pStyle w:val="a0"/>
        <w:rPr>
          <w:rFonts w:hint="cs"/>
          <w:rtl/>
        </w:rPr>
      </w:pPr>
      <w:r>
        <w:rPr>
          <w:rFonts w:hint="cs"/>
          <w:rtl/>
        </w:rPr>
        <w:t xml:space="preserve">אדוני מסכים להגבלה שקבעה שרת המשפטים, וכך החוק ינוסח בהעברתו לוועדת החוקה, חוק ומשפט. ובכן, יש הסכמת ממשלה ואין מתנגדים מטעם חברי הכנסת ולכן נעבור להצבעה. </w:t>
      </w:r>
    </w:p>
    <w:p w14:paraId="2E811056" w14:textId="77777777" w:rsidR="00000000" w:rsidRDefault="00063F1E">
      <w:pPr>
        <w:pStyle w:val="a0"/>
        <w:rPr>
          <w:rFonts w:hint="cs"/>
          <w:rtl/>
        </w:rPr>
      </w:pPr>
    </w:p>
    <w:p w14:paraId="285C79C0" w14:textId="77777777" w:rsidR="00000000" w:rsidRDefault="00063F1E">
      <w:pPr>
        <w:pStyle w:val="a0"/>
        <w:rPr>
          <w:rFonts w:hint="cs"/>
          <w:rtl/>
        </w:rPr>
      </w:pPr>
      <w:r>
        <w:rPr>
          <w:rFonts w:hint="cs"/>
          <w:rtl/>
        </w:rPr>
        <w:t>אנחנו עוברים להצבעה על הצעת חוק איסור הפליה במוצרים, בשירותים ובכניסה למקומות בידור ולמקומות צ</w:t>
      </w:r>
      <w:r>
        <w:rPr>
          <w:rFonts w:hint="cs"/>
          <w:rtl/>
        </w:rPr>
        <w:t xml:space="preserve">יבוריים, התשס"ד-2004, של חבר הכנסת ניסן סלומינסקי. נא להצביע - מי בעד? מי  נגד? מי נמנע? </w:t>
      </w:r>
    </w:p>
    <w:p w14:paraId="7EB791AA" w14:textId="77777777" w:rsidR="00000000" w:rsidRDefault="00063F1E">
      <w:pPr>
        <w:pStyle w:val="a0"/>
        <w:rPr>
          <w:rFonts w:hint="cs"/>
          <w:rtl/>
        </w:rPr>
      </w:pPr>
    </w:p>
    <w:p w14:paraId="635C1B92" w14:textId="77777777" w:rsidR="00000000" w:rsidRDefault="00063F1E">
      <w:pPr>
        <w:pStyle w:val="a0"/>
        <w:rPr>
          <w:rFonts w:hint="cs"/>
          <w:rtl/>
        </w:rPr>
      </w:pPr>
      <w:r>
        <w:rPr>
          <w:rFonts w:hint="cs"/>
          <w:rtl/>
        </w:rPr>
        <w:t>הואיל שיש מצלמות אוטומטיות במשכן, חמש במספר, כשאני מציין את שמו של החבר, המצלמה עוברת אליו באופן אוטומטי אם הוא יושב במקומו. יש תכנות אם אתם יושבים במקומותיכם.</w:t>
      </w:r>
    </w:p>
    <w:p w14:paraId="5F9A90C5" w14:textId="77777777" w:rsidR="00000000" w:rsidRDefault="00063F1E">
      <w:pPr>
        <w:pStyle w:val="a0"/>
        <w:rPr>
          <w:rFonts w:hint="cs"/>
          <w:rtl/>
        </w:rPr>
      </w:pPr>
    </w:p>
    <w:p w14:paraId="47B0C283" w14:textId="77777777" w:rsidR="00000000" w:rsidRDefault="00063F1E">
      <w:pPr>
        <w:pStyle w:val="ab"/>
        <w:bidi/>
        <w:rPr>
          <w:rFonts w:hint="cs"/>
          <w:rtl/>
        </w:rPr>
      </w:pPr>
      <w:r>
        <w:rPr>
          <w:rFonts w:hint="cs"/>
          <w:rtl/>
        </w:rPr>
        <w:t>הצבע</w:t>
      </w:r>
      <w:r>
        <w:rPr>
          <w:rFonts w:hint="cs"/>
          <w:rtl/>
        </w:rPr>
        <w:t>ה מס' 8</w:t>
      </w:r>
    </w:p>
    <w:p w14:paraId="6322F979" w14:textId="77777777" w:rsidR="00000000" w:rsidRDefault="00063F1E">
      <w:pPr>
        <w:pStyle w:val="a0"/>
        <w:rPr>
          <w:rFonts w:hint="cs"/>
          <w:rtl/>
        </w:rPr>
      </w:pPr>
    </w:p>
    <w:p w14:paraId="4FC987A6" w14:textId="77777777" w:rsidR="00000000" w:rsidRDefault="00063F1E">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55</w:t>
      </w:r>
    </w:p>
    <w:p w14:paraId="0165CC57" w14:textId="77777777" w:rsidR="00000000" w:rsidRDefault="00063F1E">
      <w:pPr>
        <w:pStyle w:val="ac"/>
        <w:bidi/>
        <w:rPr>
          <w:rFonts w:hint="cs"/>
          <w:rtl/>
        </w:rPr>
      </w:pPr>
      <w:r>
        <w:rPr>
          <w:rFonts w:hint="cs"/>
          <w:rtl/>
        </w:rPr>
        <w:t>נגד - אין</w:t>
      </w:r>
    </w:p>
    <w:p w14:paraId="395CE1B3" w14:textId="77777777" w:rsidR="00000000" w:rsidRDefault="00063F1E">
      <w:pPr>
        <w:pStyle w:val="ac"/>
        <w:bidi/>
        <w:rPr>
          <w:rFonts w:hint="cs"/>
          <w:rtl/>
        </w:rPr>
      </w:pPr>
      <w:r>
        <w:rPr>
          <w:rFonts w:hint="cs"/>
          <w:rtl/>
        </w:rPr>
        <w:t>נמנעים - 1</w:t>
      </w:r>
    </w:p>
    <w:p w14:paraId="3B4B5D6E" w14:textId="77777777" w:rsidR="00000000" w:rsidRDefault="00063F1E">
      <w:pPr>
        <w:pStyle w:val="ad"/>
        <w:bidi/>
        <w:rPr>
          <w:rFonts w:hint="cs"/>
          <w:rtl/>
        </w:rPr>
      </w:pPr>
      <w:r>
        <w:rPr>
          <w:rFonts w:hint="cs"/>
          <w:rtl/>
        </w:rPr>
        <w:t xml:space="preserve">ההצעה להעביר את הצעת חוק איסור הפליה במוצרים, בשירותים ובכניסה למקומות בידור </w:t>
      </w:r>
    </w:p>
    <w:p w14:paraId="554C1C40" w14:textId="77777777" w:rsidR="00000000" w:rsidRDefault="00063F1E">
      <w:pPr>
        <w:pStyle w:val="ad"/>
        <w:bidi/>
        <w:rPr>
          <w:rFonts w:hint="cs"/>
          <w:rtl/>
        </w:rPr>
      </w:pPr>
      <w:r>
        <w:rPr>
          <w:rFonts w:hint="cs"/>
          <w:rtl/>
        </w:rPr>
        <w:t>ולמקומות ציבוריים, התשס"ד-2004, לדיון מוקדם בוועדת החוקה, חוק ומשפט נתקבלה.</w:t>
      </w:r>
    </w:p>
    <w:p w14:paraId="63E4B48A" w14:textId="77777777" w:rsidR="00000000" w:rsidRDefault="00063F1E">
      <w:pPr>
        <w:pStyle w:val="a0"/>
        <w:rPr>
          <w:rFonts w:hint="cs"/>
          <w:rtl/>
        </w:rPr>
      </w:pPr>
    </w:p>
    <w:p w14:paraId="57EF048C" w14:textId="77777777" w:rsidR="00000000" w:rsidRDefault="00063F1E">
      <w:pPr>
        <w:pStyle w:val="af1"/>
        <w:rPr>
          <w:rtl/>
        </w:rPr>
      </w:pPr>
      <w:r>
        <w:rPr>
          <w:rFonts w:hint="eastAsia"/>
          <w:rtl/>
        </w:rPr>
        <w:t>היו</w:t>
      </w:r>
      <w:r>
        <w:rPr>
          <w:rtl/>
        </w:rPr>
        <w:t>"ר</w:t>
      </w:r>
      <w:r>
        <w:rPr>
          <w:rFonts w:hint="cs"/>
          <w:rtl/>
        </w:rPr>
        <w:t xml:space="preserve"> ראובן ריבלי</w:t>
      </w:r>
      <w:r>
        <w:rPr>
          <w:rFonts w:hint="cs"/>
          <w:rtl/>
        </w:rPr>
        <w:t>ן</w:t>
      </w:r>
      <w:r>
        <w:rPr>
          <w:rtl/>
        </w:rPr>
        <w:t>:</w:t>
      </w:r>
    </w:p>
    <w:p w14:paraId="078E56B7" w14:textId="77777777" w:rsidR="00000000" w:rsidRDefault="00063F1E">
      <w:pPr>
        <w:pStyle w:val="a0"/>
        <w:rPr>
          <w:rFonts w:hint="cs"/>
          <w:rtl/>
        </w:rPr>
      </w:pPr>
    </w:p>
    <w:p w14:paraId="7AA15483" w14:textId="77777777" w:rsidR="00000000" w:rsidRDefault="00063F1E">
      <w:pPr>
        <w:pStyle w:val="a0"/>
        <w:rPr>
          <w:rFonts w:hint="cs"/>
          <w:rtl/>
        </w:rPr>
      </w:pPr>
      <w:r>
        <w:rPr>
          <w:rFonts w:hint="cs"/>
          <w:rtl/>
        </w:rPr>
        <w:t xml:space="preserve">55 בעד, אין מתנגדים ונמנע אחד. אני קובע שהצעת חוק איסור הפליה במוצרים, בשירותים ובכניסה למקומות בידור ולמקומות ציבוריים, של חבר הכנסת סלומינסקי, עברה בקריאה טרומית, והיא תועבר לוועדת החוקה, חוק ומשפט על מנת להכינה לקריאה ראשונה. </w:t>
      </w:r>
    </w:p>
    <w:p w14:paraId="1A3421F9" w14:textId="77777777" w:rsidR="00000000" w:rsidRDefault="00063F1E">
      <w:pPr>
        <w:pStyle w:val="a0"/>
        <w:rPr>
          <w:rFonts w:hint="cs"/>
          <w:rtl/>
        </w:rPr>
      </w:pPr>
    </w:p>
    <w:p w14:paraId="5D081503" w14:textId="77777777" w:rsidR="00000000" w:rsidRDefault="00063F1E">
      <w:pPr>
        <w:pStyle w:val="a2"/>
        <w:rPr>
          <w:rFonts w:hint="cs"/>
          <w:rtl/>
        </w:rPr>
      </w:pPr>
    </w:p>
    <w:p w14:paraId="1A1AFFD7" w14:textId="77777777" w:rsidR="00000000" w:rsidRDefault="00063F1E">
      <w:pPr>
        <w:pStyle w:val="a2"/>
        <w:rPr>
          <w:rFonts w:hint="cs"/>
          <w:rtl/>
        </w:rPr>
      </w:pPr>
      <w:bookmarkStart w:id="183" w:name="CS84397FI0084397T15_12_2004_12_58_07"/>
      <w:bookmarkStart w:id="184" w:name="_Toc100465776"/>
      <w:bookmarkEnd w:id="183"/>
      <w:r>
        <w:rPr>
          <w:rtl/>
        </w:rPr>
        <w:t>הצעת חוק  ספרי לימוד</w:t>
      </w:r>
      <w:r>
        <w:rPr>
          <w:rtl/>
        </w:rPr>
        <w:t>, התשס"ד-2003</w:t>
      </w:r>
      <w:bookmarkEnd w:id="184"/>
    </w:p>
    <w:p w14:paraId="18D5963A" w14:textId="77777777" w:rsidR="00000000" w:rsidRDefault="00063F1E">
      <w:pPr>
        <w:pStyle w:val="a0"/>
        <w:ind w:firstLine="0"/>
        <w:rPr>
          <w:rFonts w:hint="cs"/>
          <w:rtl/>
        </w:rPr>
      </w:pPr>
      <w:r>
        <w:rPr>
          <w:rFonts w:hint="cs"/>
          <w:rtl/>
        </w:rPr>
        <w:t xml:space="preserve"> [הצעת חוק פ/1659; נספחות.]</w:t>
      </w:r>
    </w:p>
    <w:p w14:paraId="54F0EE9C" w14:textId="77777777" w:rsidR="00000000" w:rsidRDefault="00063F1E">
      <w:pPr>
        <w:pStyle w:val="-0"/>
        <w:rPr>
          <w:rFonts w:hint="cs"/>
          <w:rtl/>
        </w:rPr>
      </w:pPr>
      <w:r>
        <w:rPr>
          <w:rFonts w:hint="cs"/>
          <w:rtl/>
        </w:rPr>
        <w:t>(הצעת חבר הכנסת יעקב מרגי)</w:t>
      </w:r>
    </w:p>
    <w:p w14:paraId="39FEB1B6" w14:textId="77777777" w:rsidR="00000000" w:rsidRDefault="00063F1E">
      <w:pPr>
        <w:pStyle w:val="-0"/>
        <w:rPr>
          <w:rFonts w:hint="cs"/>
          <w:rtl/>
        </w:rPr>
      </w:pPr>
    </w:p>
    <w:p w14:paraId="7AF46130" w14:textId="77777777" w:rsidR="00000000" w:rsidRDefault="00063F1E">
      <w:pPr>
        <w:pStyle w:val="af1"/>
        <w:rPr>
          <w:rtl/>
        </w:rPr>
      </w:pPr>
      <w:r>
        <w:rPr>
          <w:rtl/>
        </w:rPr>
        <w:t>היו"ר</w:t>
      </w:r>
      <w:r>
        <w:rPr>
          <w:rFonts w:hint="cs"/>
          <w:rtl/>
        </w:rPr>
        <w:t xml:space="preserve"> ראובן ריבלין</w:t>
      </w:r>
      <w:r>
        <w:rPr>
          <w:rtl/>
        </w:rPr>
        <w:t>:</w:t>
      </w:r>
    </w:p>
    <w:p w14:paraId="0C4178FC" w14:textId="77777777" w:rsidR="00000000" w:rsidRDefault="00063F1E">
      <w:pPr>
        <w:pStyle w:val="a0"/>
        <w:rPr>
          <w:rtl/>
        </w:rPr>
      </w:pPr>
    </w:p>
    <w:p w14:paraId="46CB097A" w14:textId="77777777" w:rsidR="00000000" w:rsidRDefault="00063F1E">
      <w:pPr>
        <w:pStyle w:val="a0"/>
        <w:rPr>
          <w:rFonts w:hint="cs"/>
          <w:rtl/>
        </w:rPr>
      </w:pPr>
      <w:r>
        <w:rPr>
          <w:rFonts w:hint="cs"/>
          <w:rtl/>
        </w:rPr>
        <w:t>רבותי חברי הכנסת, אנחנו ממשיכים בסדר-היום: הצעת חוק ספרי לימוד, מטעם חבר הכנסת מרגי. אני מזמין את חבר הכנסת מרגי לבוא ולטעון. חבר הכנסת מרגי אינו נוכח והעניין יורד מ</w:t>
      </w:r>
      <w:r>
        <w:rPr>
          <w:rFonts w:hint="cs"/>
          <w:rtl/>
        </w:rPr>
        <w:t xml:space="preserve">סדר-היום. כבוד יושב-ראש התנועה, זה יהיה בשבוע הבא על חשבון המכסה שלכם. </w:t>
      </w:r>
    </w:p>
    <w:p w14:paraId="7637746B" w14:textId="77777777" w:rsidR="00000000" w:rsidRDefault="00063F1E">
      <w:pPr>
        <w:pStyle w:val="a0"/>
        <w:rPr>
          <w:rFonts w:hint="cs"/>
          <w:rtl/>
        </w:rPr>
      </w:pPr>
    </w:p>
    <w:p w14:paraId="487A2AAD" w14:textId="77777777" w:rsidR="00000000" w:rsidRDefault="00063F1E">
      <w:pPr>
        <w:pStyle w:val="af0"/>
        <w:rPr>
          <w:rtl/>
        </w:rPr>
      </w:pPr>
      <w:r>
        <w:rPr>
          <w:rFonts w:hint="eastAsia"/>
          <w:rtl/>
        </w:rPr>
        <w:t>שר</w:t>
      </w:r>
      <w:r>
        <w:rPr>
          <w:rtl/>
        </w:rPr>
        <w:t xml:space="preserve"> התחבורה מאיר שטרית:</w:t>
      </w:r>
    </w:p>
    <w:p w14:paraId="11C407CA" w14:textId="77777777" w:rsidR="00000000" w:rsidRDefault="00063F1E">
      <w:pPr>
        <w:pStyle w:val="a0"/>
        <w:rPr>
          <w:rFonts w:hint="cs"/>
          <w:rtl/>
        </w:rPr>
      </w:pPr>
    </w:p>
    <w:p w14:paraId="286B9B2A" w14:textId="77777777" w:rsidR="00000000" w:rsidRDefault="00063F1E">
      <w:pPr>
        <w:pStyle w:val="a0"/>
        <w:rPr>
          <w:rFonts w:hint="cs"/>
          <w:rtl/>
        </w:rPr>
      </w:pPr>
      <w:r>
        <w:rPr>
          <w:rFonts w:hint="cs"/>
          <w:rtl/>
        </w:rPr>
        <w:t>לפי התקנון, זה יורד למשך שישה חודשים.</w:t>
      </w:r>
    </w:p>
    <w:p w14:paraId="432C5860" w14:textId="77777777" w:rsidR="00000000" w:rsidRDefault="00063F1E">
      <w:pPr>
        <w:pStyle w:val="a0"/>
        <w:rPr>
          <w:rFonts w:hint="cs"/>
          <w:rtl/>
        </w:rPr>
      </w:pPr>
    </w:p>
    <w:p w14:paraId="1747249B" w14:textId="77777777" w:rsidR="00000000" w:rsidRDefault="00063F1E">
      <w:pPr>
        <w:pStyle w:val="af1"/>
        <w:rPr>
          <w:rtl/>
        </w:rPr>
      </w:pPr>
      <w:r>
        <w:rPr>
          <w:rtl/>
        </w:rPr>
        <w:t>היו"ר</w:t>
      </w:r>
      <w:r>
        <w:rPr>
          <w:rFonts w:hint="cs"/>
          <w:rtl/>
        </w:rPr>
        <w:t xml:space="preserve"> ראובן ריבלין</w:t>
      </w:r>
      <w:r>
        <w:rPr>
          <w:rtl/>
        </w:rPr>
        <w:t>:</w:t>
      </w:r>
    </w:p>
    <w:p w14:paraId="1F541DF6" w14:textId="77777777" w:rsidR="00000000" w:rsidRDefault="00063F1E">
      <w:pPr>
        <w:pStyle w:val="a0"/>
        <w:rPr>
          <w:rtl/>
        </w:rPr>
      </w:pPr>
    </w:p>
    <w:p w14:paraId="790E1D10" w14:textId="77777777" w:rsidR="00000000" w:rsidRDefault="00063F1E">
      <w:pPr>
        <w:pStyle w:val="a0"/>
        <w:rPr>
          <w:rFonts w:hint="cs"/>
          <w:rtl/>
        </w:rPr>
      </w:pPr>
      <w:r>
        <w:rPr>
          <w:rFonts w:hint="cs"/>
          <w:rtl/>
        </w:rPr>
        <w:t>שישה חודשים. גם כאן יש סכנה גדולה, ולכן אם יש מישהו מחברי הכנסת שהצטרף למרגי ויודע במה מדובר, שיבוא</w:t>
      </w:r>
      <w:r>
        <w:rPr>
          <w:rFonts w:hint="cs"/>
          <w:rtl/>
        </w:rPr>
        <w:t xml:space="preserve"> עכשיו וינמק. חבר הכנסת זאב יכול לייצג את תנועתו בכל עניין, אבל אתה לא יכול ללמוד עכשיו. אני אמשיך בסדר-היום. רק חבר סיעתו יכול לנמק במקומו. חבר הכנסת יצחק כהן - בבקשה, אדוני. אחרת העניין יורד מסדר-היום לשישה חודשים.</w:t>
      </w:r>
    </w:p>
    <w:p w14:paraId="2D7DDF95" w14:textId="77777777" w:rsidR="00000000" w:rsidRDefault="00063F1E">
      <w:pPr>
        <w:pStyle w:val="a0"/>
        <w:rPr>
          <w:rFonts w:hint="cs"/>
          <w:rtl/>
        </w:rPr>
      </w:pPr>
    </w:p>
    <w:p w14:paraId="50F718D7" w14:textId="77777777" w:rsidR="00000000" w:rsidRDefault="00063F1E">
      <w:pPr>
        <w:pStyle w:val="af0"/>
        <w:rPr>
          <w:rtl/>
        </w:rPr>
      </w:pPr>
      <w:r>
        <w:rPr>
          <w:rFonts w:hint="eastAsia"/>
          <w:rtl/>
        </w:rPr>
        <w:t>שרת</w:t>
      </w:r>
      <w:r>
        <w:rPr>
          <w:rtl/>
        </w:rPr>
        <w:t xml:space="preserve"> החינוך, התרבות והספורט לימור לבנת:</w:t>
      </w:r>
    </w:p>
    <w:p w14:paraId="3280D569" w14:textId="77777777" w:rsidR="00000000" w:rsidRDefault="00063F1E">
      <w:pPr>
        <w:pStyle w:val="a0"/>
        <w:rPr>
          <w:rFonts w:hint="cs"/>
          <w:rtl/>
        </w:rPr>
      </w:pPr>
    </w:p>
    <w:p w14:paraId="1387E6CD" w14:textId="77777777" w:rsidR="00000000" w:rsidRDefault="00063F1E">
      <w:pPr>
        <w:pStyle w:val="a0"/>
        <w:rPr>
          <w:rFonts w:hint="cs"/>
          <w:rtl/>
        </w:rPr>
      </w:pPr>
      <w:r>
        <w:rPr>
          <w:rFonts w:hint="cs"/>
          <w:rtl/>
        </w:rPr>
        <w:t>רק חבר הכנסת מרגי יכול לנמק.</w:t>
      </w:r>
    </w:p>
    <w:p w14:paraId="5FAE0F27" w14:textId="77777777" w:rsidR="00000000" w:rsidRDefault="00063F1E">
      <w:pPr>
        <w:pStyle w:val="a0"/>
        <w:rPr>
          <w:rFonts w:hint="cs"/>
          <w:rtl/>
        </w:rPr>
      </w:pPr>
    </w:p>
    <w:p w14:paraId="33882C5A" w14:textId="77777777" w:rsidR="00000000" w:rsidRDefault="00063F1E">
      <w:pPr>
        <w:pStyle w:val="af1"/>
        <w:rPr>
          <w:rtl/>
        </w:rPr>
      </w:pPr>
      <w:r>
        <w:rPr>
          <w:rtl/>
        </w:rPr>
        <w:t>היו"ר</w:t>
      </w:r>
      <w:r>
        <w:rPr>
          <w:rFonts w:hint="cs"/>
          <w:rtl/>
        </w:rPr>
        <w:t xml:space="preserve"> ראובן ריבלין</w:t>
      </w:r>
      <w:r>
        <w:rPr>
          <w:rtl/>
        </w:rPr>
        <w:t>:</w:t>
      </w:r>
    </w:p>
    <w:p w14:paraId="0A1A42BA" w14:textId="77777777" w:rsidR="00000000" w:rsidRDefault="00063F1E">
      <w:pPr>
        <w:pStyle w:val="a0"/>
        <w:rPr>
          <w:rtl/>
        </w:rPr>
      </w:pPr>
    </w:p>
    <w:p w14:paraId="2C7E9EBB" w14:textId="77777777" w:rsidR="00000000" w:rsidRDefault="00063F1E">
      <w:pPr>
        <w:pStyle w:val="a0"/>
        <w:rPr>
          <w:rFonts w:hint="cs"/>
          <w:rtl/>
        </w:rPr>
      </w:pPr>
      <w:r>
        <w:rPr>
          <w:rFonts w:hint="cs"/>
          <w:rtl/>
        </w:rPr>
        <w:t xml:space="preserve">יכול להיות שיש לו סיבה. אני לא רוצה לשמוע אחר כך סיבות. חבר הכנסת יצחק כהן, אנחנו אפשרנו לחבר הכנסת חיים אורון להציע את הצעתה של חברת הכנסת גלאון. אין מניעה בעניין זה, אנחנו לא מקפידים ומדקדקים. </w:t>
      </w:r>
    </w:p>
    <w:p w14:paraId="109C3883" w14:textId="77777777" w:rsidR="00000000" w:rsidRDefault="00063F1E">
      <w:pPr>
        <w:pStyle w:val="a0"/>
        <w:rPr>
          <w:rFonts w:hint="cs"/>
          <w:rtl/>
        </w:rPr>
      </w:pPr>
    </w:p>
    <w:p w14:paraId="5430C57E" w14:textId="77777777" w:rsidR="00000000" w:rsidRDefault="00063F1E">
      <w:pPr>
        <w:pStyle w:val="a"/>
        <w:rPr>
          <w:rtl/>
        </w:rPr>
      </w:pPr>
      <w:bookmarkStart w:id="185" w:name="FS000000580T15_12_2004_12_58_12"/>
      <w:bookmarkStart w:id="186" w:name="_Toc100465777"/>
      <w:bookmarkEnd w:id="185"/>
      <w:r>
        <w:rPr>
          <w:rFonts w:hint="eastAsia"/>
          <w:rtl/>
        </w:rPr>
        <w:t>יצחק</w:t>
      </w:r>
      <w:r>
        <w:rPr>
          <w:rtl/>
        </w:rPr>
        <w:t xml:space="preserve"> כ</w:t>
      </w:r>
      <w:r>
        <w:rPr>
          <w:rtl/>
        </w:rPr>
        <w:t>הן (ש"ס):</w:t>
      </w:r>
      <w:bookmarkEnd w:id="186"/>
    </w:p>
    <w:p w14:paraId="6E154CAF" w14:textId="77777777" w:rsidR="00000000" w:rsidRDefault="00063F1E">
      <w:pPr>
        <w:pStyle w:val="a0"/>
        <w:rPr>
          <w:rFonts w:hint="cs"/>
          <w:rtl/>
        </w:rPr>
      </w:pPr>
    </w:p>
    <w:p w14:paraId="422BD494" w14:textId="77777777" w:rsidR="00000000" w:rsidRDefault="00063F1E">
      <w:pPr>
        <w:pStyle w:val="a0"/>
        <w:rPr>
          <w:rFonts w:hint="cs"/>
          <w:rtl/>
        </w:rPr>
      </w:pPr>
      <w:r>
        <w:rPr>
          <w:rFonts w:hint="cs"/>
          <w:rtl/>
        </w:rPr>
        <w:t xml:space="preserve">אני מודה לך, אדוני היושב-ראש. </w:t>
      </w:r>
    </w:p>
    <w:p w14:paraId="2687071C" w14:textId="77777777" w:rsidR="00000000" w:rsidRDefault="00063F1E">
      <w:pPr>
        <w:pStyle w:val="a0"/>
        <w:rPr>
          <w:rFonts w:hint="cs"/>
          <w:rtl/>
        </w:rPr>
      </w:pPr>
    </w:p>
    <w:p w14:paraId="252892BE" w14:textId="77777777" w:rsidR="00000000" w:rsidRDefault="00063F1E">
      <w:pPr>
        <w:pStyle w:val="a0"/>
        <w:rPr>
          <w:rFonts w:hint="cs"/>
          <w:rtl/>
        </w:rPr>
      </w:pPr>
      <w:r>
        <w:rPr>
          <w:rFonts w:hint="cs"/>
          <w:rtl/>
        </w:rPr>
        <w:t>הצעת החוק היא הצעה חשובה, ומטרתה להקל על הורי התלמידים את הנטל הכלכלי שברכישת ספרי לימוד. מוצע לאסור שינוי ספרי לימוד חובה במשך חמש שנים ולחייב את בתי-הספר לספק את ספרי הלימוד ללא תשלום לתלמידים ממשפחות מעוטות הכנ</w:t>
      </w:r>
      <w:r>
        <w:rPr>
          <w:rFonts w:hint="cs"/>
          <w:rtl/>
        </w:rPr>
        <w:t xml:space="preserve">סה.  תודה, אדוני. </w:t>
      </w:r>
    </w:p>
    <w:p w14:paraId="20924723" w14:textId="77777777" w:rsidR="00000000" w:rsidRDefault="00063F1E">
      <w:pPr>
        <w:pStyle w:val="a0"/>
        <w:rPr>
          <w:rFonts w:hint="cs"/>
          <w:rtl/>
        </w:rPr>
      </w:pPr>
    </w:p>
    <w:p w14:paraId="26BFC177" w14:textId="77777777" w:rsidR="00000000" w:rsidRDefault="00063F1E">
      <w:pPr>
        <w:pStyle w:val="af1"/>
        <w:rPr>
          <w:rtl/>
        </w:rPr>
      </w:pPr>
      <w:r>
        <w:rPr>
          <w:rtl/>
        </w:rPr>
        <w:t>היו"ר</w:t>
      </w:r>
      <w:r>
        <w:rPr>
          <w:rFonts w:hint="cs"/>
          <w:rtl/>
        </w:rPr>
        <w:t xml:space="preserve"> ראובן ריבלין</w:t>
      </w:r>
      <w:r>
        <w:rPr>
          <w:rtl/>
        </w:rPr>
        <w:t>:</w:t>
      </w:r>
    </w:p>
    <w:p w14:paraId="256DAB1A" w14:textId="77777777" w:rsidR="00000000" w:rsidRDefault="00063F1E">
      <w:pPr>
        <w:pStyle w:val="a0"/>
        <w:rPr>
          <w:rtl/>
        </w:rPr>
      </w:pPr>
    </w:p>
    <w:p w14:paraId="7B49D91C" w14:textId="77777777" w:rsidR="00000000" w:rsidRDefault="00063F1E">
      <w:pPr>
        <w:pStyle w:val="a0"/>
        <w:rPr>
          <w:rFonts w:hint="cs"/>
          <w:rtl/>
        </w:rPr>
      </w:pPr>
      <w:r>
        <w:rPr>
          <w:rFonts w:hint="cs"/>
          <w:rtl/>
        </w:rPr>
        <w:t xml:space="preserve">תודה רבה לחבר הכנסת יצחק כהן. תשיב שרת החינוך. </w:t>
      </w:r>
    </w:p>
    <w:p w14:paraId="5B1B111D" w14:textId="77777777" w:rsidR="00000000" w:rsidRDefault="00063F1E">
      <w:pPr>
        <w:pStyle w:val="a0"/>
        <w:rPr>
          <w:rFonts w:hint="cs"/>
          <w:rtl/>
        </w:rPr>
      </w:pPr>
    </w:p>
    <w:p w14:paraId="386C6ECF" w14:textId="77777777" w:rsidR="00000000" w:rsidRDefault="00063F1E">
      <w:pPr>
        <w:pStyle w:val="af0"/>
        <w:rPr>
          <w:rtl/>
        </w:rPr>
      </w:pPr>
      <w:r>
        <w:rPr>
          <w:rFonts w:hint="eastAsia"/>
          <w:rtl/>
        </w:rPr>
        <w:t>שרת</w:t>
      </w:r>
      <w:r>
        <w:rPr>
          <w:rtl/>
        </w:rPr>
        <w:t xml:space="preserve"> החינוך, התרבות והספורט לימור לבנת:</w:t>
      </w:r>
    </w:p>
    <w:p w14:paraId="32E3DCE8" w14:textId="77777777" w:rsidR="00000000" w:rsidRDefault="00063F1E">
      <w:pPr>
        <w:pStyle w:val="a0"/>
        <w:rPr>
          <w:rFonts w:hint="cs"/>
          <w:rtl/>
        </w:rPr>
      </w:pPr>
    </w:p>
    <w:p w14:paraId="6A9E84B9" w14:textId="77777777" w:rsidR="00000000" w:rsidRDefault="00063F1E">
      <w:pPr>
        <w:pStyle w:val="a0"/>
        <w:rPr>
          <w:rFonts w:hint="cs"/>
          <w:rtl/>
        </w:rPr>
      </w:pPr>
      <w:r>
        <w:rPr>
          <w:rFonts w:hint="cs"/>
          <w:rtl/>
        </w:rPr>
        <w:t xml:space="preserve">חבר הכנסת מרגי לא נמצא - - - </w:t>
      </w:r>
    </w:p>
    <w:p w14:paraId="5E56A23E" w14:textId="77777777" w:rsidR="00000000" w:rsidRDefault="00063F1E">
      <w:pPr>
        <w:pStyle w:val="a0"/>
        <w:rPr>
          <w:rFonts w:hint="cs"/>
          <w:rtl/>
        </w:rPr>
      </w:pPr>
    </w:p>
    <w:p w14:paraId="3C9B1A16" w14:textId="77777777" w:rsidR="00000000" w:rsidRDefault="00063F1E">
      <w:pPr>
        <w:pStyle w:val="af1"/>
        <w:rPr>
          <w:rtl/>
        </w:rPr>
      </w:pPr>
      <w:r>
        <w:rPr>
          <w:rtl/>
        </w:rPr>
        <w:t>היו"ר</w:t>
      </w:r>
      <w:r>
        <w:rPr>
          <w:rFonts w:hint="cs"/>
          <w:rtl/>
        </w:rPr>
        <w:t xml:space="preserve"> ראובן ריבלין</w:t>
      </w:r>
      <w:r>
        <w:rPr>
          <w:rtl/>
        </w:rPr>
        <w:t>:</w:t>
      </w:r>
    </w:p>
    <w:p w14:paraId="2544979C" w14:textId="77777777" w:rsidR="00000000" w:rsidRDefault="00063F1E">
      <w:pPr>
        <w:pStyle w:val="a0"/>
        <w:rPr>
          <w:rtl/>
        </w:rPr>
      </w:pPr>
    </w:p>
    <w:p w14:paraId="5378F870" w14:textId="77777777" w:rsidR="00000000" w:rsidRDefault="00063F1E">
      <w:pPr>
        <w:pStyle w:val="a0"/>
        <w:rPr>
          <w:rFonts w:hint="cs"/>
          <w:rtl/>
        </w:rPr>
      </w:pPr>
      <w:r>
        <w:rPr>
          <w:rFonts w:hint="cs"/>
          <w:rtl/>
        </w:rPr>
        <w:t xml:space="preserve">גברתי משיבה על הצעת החוק, לא לחבר הכנסת שנמצא. הצעת החוק היא של חבר הכנסת </w:t>
      </w:r>
      <w:r>
        <w:rPr>
          <w:rFonts w:hint="cs"/>
          <w:rtl/>
        </w:rPr>
        <w:t xml:space="preserve">וחברים אחרים. גברתי לא רוצה להשיב? אין שום בעיה. </w:t>
      </w:r>
    </w:p>
    <w:p w14:paraId="62DFC670" w14:textId="77777777" w:rsidR="00000000" w:rsidRDefault="00063F1E">
      <w:pPr>
        <w:pStyle w:val="a0"/>
        <w:rPr>
          <w:rFonts w:hint="cs"/>
          <w:rtl/>
        </w:rPr>
      </w:pPr>
    </w:p>
    <w:p w14:paraId="3DCCAA27" w14:textId="77777777" w:rsidR="00000000" w:rsidRDefault="00063F1E">
      <w:pPr>
        <w:pStyle w:val="af0"/>
        <w:rPr>
          <w:rtl/>
        </w:rPr>
      </w:pPr>
      <w:r>
        <w:rPr>
          <w:rFonts w:hint="eastAsia"/>
          <w:rtl/>
        </w:rPr>
        <w:t>שרת</w:t>
      </w:r>
      <w:r>
        <w:rPr>
          <w:rtl/>
        </w:rPr>
        <w:t xml:space="preserve"> החינוך, התרבות והספורט לימור לבנת:</w:t>
      </w:r>
    </w:p>
    <w:p w14:paraId="6FA8707C" w14:textId="77777777" w:rsidR="00000000" w:rsidRDefault="00063F1E">
      <w:pPr>
        <w:pStyle w:val="a0"/>
        <w:rPr>
          <w:rFonts w:hint="cs"/>
          <w:rtl/>
        </w:rPr>
      </w:pPr>
    </w:p>
    <w:p w14:paraId="2BF0287A" w14:textId="77777777" w:rsidR="00000000" w:rsidRDefault="00063F1E">
      <w:pPr>
        <w:pStyle w:val="a0"/>
        <w:rPr>
          <w:rFonts w:hint="cs"/>
          <w:rtl/>
        </w:rPr>
      </w:pPr>
      <w:r>
        <w:rPr>
          <w:rFonts w:hint="cs"/>
          <w:rtl/>
        </w:rPr>
        <w:t xml:space="preserve">אני מתנגדת - - -  </w:t>
      </w:r>
    </w:p>
    <w:p w14:paraId="374DABA9" w14:textId="77777777" w:rsidR="00000000" w:rsidRDefault="00063F1E">
      <w:pPr>
        <w:pStyle w:val="a0"/>
        <w:rPr>
          <w:rFonts w:hint="cs"/>
          <w:rtl/>
        </w:rPr>
      </w:pPr>
    </w:p>
    <w:p w14:paraId="39BF35FB" w14:textId="77777777" w:rsidR="00000000" w:rsidRDefault="00063F1E">
      <w:pPr>
        <w:pStyle w:val="af1"/>
        <w:rPr>
          <w:rtl/>
        </w:rPr>
      </w:pPr>
      <w:r>
        <w:rPr>
          <w:rtl/>
        </w:rPr>
        <w:t>היו"ר</w:t>
      </w:r>
      <w:r>
        <w:rPr>
          <w:rFonts w:hint="cs"/>
          <w:rtl/>
        </w:rPr>
        <w:t xml:space="preserve"> ראובן ריבלין</w:t>
      </w:r>
      <w:r>
        <w:rPr>
          <w:rtl/>
        </w:rPr>
        <w:t>:</w:t>
      </w:r>
    </w:p>
    <w:p w14:paraId="7786B1E0" w14:textId="77777777" w:rsidR="00000000" w:rsidRDefault="00063F1E">
      <w:pPr>
        <w:pStyle w:val="a0"/>
        <w:rPr>
          <w:rtl/>
        </w:rPr>
      </w:pPr>
    </w:p>
    <w:p w14:paraId="0562DA76" w14:textId="77777777" w:rsidR="00000000" w:rsidRDefault="00063F1E">
      <w:pPr>
        <w:pStyle w:val="a0"/>
        <w:rPr>
          <w:rFonts w:hint="cs"/>
          <w:rtl/>
        </w:rPr>
      </w:pPr>
      <w:r>
        <w:rPr>
          <w:rFonts w:hint="cs"/>
          <w:rtl/>
        </w:rPr>
        <w:t xml:space="preserve">השרה מתנגדת. אנחנו עוברים להצבעה. כבוד השרה, אם את רוצה זמן לדבר עד ההצבעה, גברתי יכולה לדבר. אני לא מפסיק את הישיבה. </w:t>
      </w:r>
    </w:p>
    <w:p w14:paraId="3C638C8D" w14:textId="77777777" w:rsidR="00000000" w:rsidRDefault="00063F1E">
      <w:pPr>
        <w:pStyle w:val="a0"/>
        <w:rPr>
          <w:rFonts w:hint="cs"/>
          <w:rtl/>
        </w:rPr>
      </w:pPr>
    </w:p>
    <w:p w14:paraId="5213D317" w14:textId="77777777" w:rsidR="00000000" w:rsidRDefault="00063F1E">
      <w:pPr>
        <w:pStyle w:val="af0"/>
        <w:rPr>
          <w:rtl/>
        </w:rPr>
      </w:pPr>
      <w:r>
        <w:rPr>
          <w:rFonts w:hint="eastAsia"/>
          <w:rtl/>
        </w:rPr>
        <w:t>שרת</w:t>
      </w:r>
      <w:r>
        <w:rPr>
          <w:rtl/>
        </w:rPr>
        <w:t xml:space="preserve"> </w:t>
      </w:r>
      <w:r>
        <w:rPr>
          <w:rtl/>
        </w:rPr>
        <w:t>החינוך, התרבות והספורט לימור לבנת:</w:t>
      </w:r>
    </w:p>
    <w:p w14:paraId="5D95F956" w14:textId="77777777" w:rsidR="00000000" w:rsidRDefault="00063F1E">
      <w:pPr>
        <w:pStyle w:val="a0"/>
        <w:rPr>
          <w:rFonts w:hint="cs"/>
          <w:rtl/>
        </w:rPr>
      </w:pPr>
    </w:p>
    <w:p w14:paraId="5D8B4C3B" w14:textId="77777777" w:rsidR="00000000" w:rsidRDefault="00063F1E">
      <w:pPr>
        <w:pStyle w:val="a0"/>
        <w:rPr>
          <w:rFonts w:hint="cs"/>
          <w:rtl/>
        </w:rPr>
      </w:pPr>
      <w:r>
        <w:rPr>
          <w:rFonts w:hint="cs"/>
          <w:rtl/>
        </w:rPr>
        <w:t>אפשר להצביע.</w:t>
      </w:r>
    </w:p>
    <w:p w14:paraId="43F8542B" w14:textId="77777777" w:rsidR="00000000" w:rsidRDefault="00063F1E">
      <w:pPr>
        <w:pStyle w:val="a0"/>
        <w:rPr>
          <w:rFonts w:hint="cs"/>
          <w:rtl/>
        </w:rPr>
      </w:pPr>
    </w:p>
    <w:p w14:paraId="28C1BC35" w14:textId="77777777" w:rsidR="00000000" w:rsidRDefault="00063F1E">
      <w:pPr>
        <w:pStyle w:val="af1"/>
        <w:rPr>
          <w:rtl/>
        </w:rPr>
      </w:pPr>
      <w:r>
        <w:rPr>
          <w:rtl/>
        </w:rPr>
        <w:t>היו"ר</w:t>
      </w:r>
      <w:r>
        <w:rPr>
          <w:rFonts w:hint="cs"/>
          <w:rtl/>
        </w:rPr>
        <w:t xml:space="preserve"> ראובן ריבלין</w:t>
      </w:r>
      <w:r>
        <w:rPr>
          <w:rtl/>
        </w:rPr>
        <w:t>:</w:t>
      </w:r>
    </w:p>
    <w:p w14:paraId="2B5DF4C7" w14:textId="77777777" w:rsidR="00000000" w:rsidRDefault="00063F1E">
      <w:pPr>
        <w:pStyle w:val="a0"/>
        <w:rPr>
          <w:rtl/>
        </w:rPr>
      </w:pPr>
    </w:p>
    <w:p w14:paraId="4E84409F" w14:textId="77777777" w:rsidR="00000000" w:rsidRDefault="00063F1E">
      <w:pPr>
        <w:pStyle w:val="a0"/>
        <w:rPr>
          <w:rFonts w:hint="cs"/>
          <w:rtl/>
        </w:rPr>
      </w:pPr>
      <w:r>
        <w:rPr>
          <w:rFonts w:hint="cs"/>
          <w:rtl/>
        </w:rPr>
        <w:t xml:space="preserve">תודה רבה. </w:t>
      </w:r>
    </w:p>
    <w:p w14:paraId="42AFF4CB" w14:textId="77777777" w:rsidR="00000000" w:rsidRDefault="00063F1E">
      <w:pPr>
        <w:pStyle w:val="a0"/>
        <w:rPr>
          <w:rFonts w:hint="cs"/>
          <w:rtl/>
        </w:rPr>
      </w:pPr>
    </w:p>
    <w:p w14:paraId="734EF233" w14:textId="77777777" w:rsidR="00000000" w:rsidRDefault="00063F1E">
      <w:pPr>
        <w:pStyle w:val="a0"/>
        <w:rPr>
          <w:rFonts w:hint="cs"/>
          <w:rtl/>
        </w:rPr>
      </w:pPr>
      <w:r>
        <w:rPr>
          <w:rFonts w:hint="cs"/>
          <w:rtl/>
        </w:rPr>
        <w:t>רבותי חברי הכנסת, אנחנו עוברים להצבעה על הצעת חוק ספרי לימוד, התשס"ד-2003, של חבר הכנסת מרגי. מי בעד? מי נגד? מי נמנע?</w:t>
      </w:r>
    </w:p>
    <w:p w14:paraId="36AE824B" w14:textId="77777777" w:rsidR="00000000" w:rsidRDefault="00063F1E">
      <w:pPr>
        <w:pStyle w:val="a0"/>
        <w:rPr>
          <w:rFonts w:hint="cs"/>
          <w:rtl/>
        </w:rPr>
      </w:pPr>
    </w:p>
    <w:p w14:paraId="5FC94326" w14:textId="77777777" w:rsidR="00000000" w:rsidRDefault="00063F1E">
      <w:pPr>
        <w:pStyle w:val="ab"/>
        <w:bidi/>
        <w:rPr>
          <w:rFonts w:hint="cs"/>
          <w:rtl/>
        </w:rPr>
      </w:pPr>
      <w:r>
        <w:rPr>
          <w:rFonts w:hint="cs"/>
          <w:rtl/>
        </w:rPr>
        <w:t>הצבעה מס' 9</w:t>
      </w:r>
    </w:p>
    <w:p w14:paraId="4721E2B8" w14:textId="77777777" w:rsidR="00000000" w:rsidRDefault="00063F1E">
      <w:pPr>
        <w:pStyle w:val="a0"/>
        <w:ind w:firstLine="0"/>
        <w:rPr>
          <w:rFonts w:hint="cs"/>
          <w:rtl/>
        </w:rPr>
      </w:pPr>
    </w:p>
    <w:p w14:paraId="7A03857B" w14:textId="77777777" w:rsidR="00000000" w:rsidRDefault="00063F1E">
      <w:pPr>
        <w:pStyle w:val="ac"/>
        <w:bidi/>
        <w:rPr>
          <w:rFonts w:hint="cs"/>
          <w:rtl/>
        </w:rPr>
      </w:pPr>
      <w:r>
        <w:rPr>
          <w:rFonts w:hint="cs"/>
          <w:rtl/>
        </w:rPr>
        <w:t>בעד ההצעה להעביר את הצעת החוק לדיון מוקד</w:t>
      </w:r>
      <w:r>
        <w:rPr>
          <w:rFonts w:hint="cs"/>
          <w:rtl/>
        </w:rPr>
        <w:t>ם בוועדה - 32</w:t>
      </w:r>
    </w:p>
    <w:p w14:paraId="7424BB50" w14:textId="77777777" w:rsidR="00000000" w:rsidRDefault="00063F1E">
      <w:pPr>
        <w:pStyle w:val="ac"/>
        <w:bidi/>
        <w:rPr>
          <w:rFonts w:hint="cs"/>
          <w:rtl/>
        </w:rPr>
      </w:pPr>
      <w:r>
        <w:rPr>
          <w:rFonts w:hint="cs"/>
          <w:rtl/>
        </w:rPr>
        <w:t>נגד - 30</w:t>
      </w:r>
    </w:p>
    <w:p w14:paraId="4032E12D" w14:textId="77777777" w:rsidR="00000000" w:rsidRDefault="00063F1E">
      <w:pPr>
        <w:pStyle w:val="ac"/>
        <w:bidi/>
        <w:rPr>
          <w:rFonts w:hint="cs"/>
          <w:rtl/>
        </w:rPr>
      </w:pPr>
      <w:r>
        <w:rPr>
          <w:rFonts w:hint="cs"/>
          <w:rtl/>
        </w:rPr>
        <w:t>נמנעים - 1</w:t>
      </w:r>
    </w:p>
    <w:p w14:paraId="7AF55196" w14:textId="77777777" w:rsidR="00000000" w:rsidRDefault="00063F1E">
      <w:pPr>
        <w:pStyle w:val="ad"/>
        <w:bidi/>
        <w:rPr>
          <w:rFonts w:hint="cs"/>
          <w:rtl/>
        </w:rPr>
      </w:pPr>
      <w:r>
        <w:rPr>
          <w:rFonts w:hint="cs"/>
          <w:rtl/>
        </w:rPr>
        <w:t xml:space="preserve">ההצעה להעביר את הצעת חוק ספרי לימוד, התשס"ד-2003, </w:t>
      </w:r>
    </w:p>
    <w:p w14:paraId="3047EA51" w14:textId="77777777" w:rsidR="00000000" w:rsidRDefault="00063F1E">
      <w:pPr>
        <w:pStyle w:val="ad"/>
        <w:bidi/>
        <w:rPr>
          <w:rFonts w:hint="cs"/>
          <w:rtl/>
        </w:rPr>
      </w:pPr>
      <w:r>
        <w:rPr>
          <w:rFonts w:hint="cs"/>
          <w:rtl/>
        </w:rPr>
        <w:t xml:space="preserve">לדיון מוקדם בוועדת החינוך, התרבות והספורט נתקבלה. </w:t>
      </w:r>
    </w:p>
    <w:p w14:paraId="51F504F5" w14:textId="77777777" w:rsidR="00000000" w:rsidRDefault="00063F1E">
      <w:pPr>
        <w:pStyle w:val="a0"/>
        <w:rPr>
          <w:rFonts w:hint="cs"/>
          <w:rtl/>
        </w:rPr>
      </w:pPr>
    </w:p>
    <w:p w14:paraId="3FCC1B8C" w14:textId="77777777" w:rsidR="00000000" w:rsidRDefault="00063F1E">
      <w:pPr>
        <w:pStyle w:val="af1"/>
        <w:rPr>
          <w:rtl/>
        </w:rPr>
      </w:pPr>
      <w:r>
        <w:rPr>
          <w:rtl/>
        </w:rPr>
        <w:t>היו"ר</w:t>
      </w:r>
      <w:r>
        <w:rPr>
          <w:rFonts w:hint="cs"/>
          <w:rtl/>
        </w:rPr>
        <w:t xml:space="preserve"> ראובן ריבלין</w:t>
      </w:r>
      <w:r>
        <w:rPr>
          <w:rtl/>
        </w:rPr>
        <w:t>:</w:t>
      </w:r>
    </w:p>
    <w:p w14:paraId="14499CF5" w14:textId="77777777" w:rsidR="00000000" w:rsidRDefault="00063F1E">
      <w:pPr>
        <w:pStyle w:val="a0"/>
        <w:ind w:firstLine="0"/>
        <w:rPr>
          <w:rFonts w:hint="cs"/>
          <w:rtl/>
        </w:rPr>
      </w:pPr>
    </w:p>
    <w:p w14:paraId="67172756" w14:textId="77777777" w:rsidR="00000000" w:rsidRDefault="00063F1E">
      <w:pPr>
        <w:pStyle w:val="a0"/>
        <w:ind w:firstLine="720"/>
        <w:rPr>
          <w:rFonts w:hint="cs"/>
          <w:rtl/>
        </w:rPr>
      </w:pPr>
      <w:r>
        <w:rPr>
          <w:rFonts w:hint="cs"/>
          <w:rtl/>
        </w:rPr>
        <w:t>32 בעד, 30 נגד ונמנע אחד, אני קובע שהצעת החוק של חבר הכנסת מרגי עברה בקריאה טרומית, והיא תועבר לוו</w:t>
      </w:r>
      <w:r>
        <w:rPr>
          <w:rFonts w:hint="cs"/>
          <w:rtl/>
        </w:rPr>
        <w:t xml:space="preserve">עדת החינוך להכנתה לקריאה ראשונה. </w:t>
      </w:r>
    </w:p>
    <w:p w14:paraId="7E4D0141" w14:textId="77777777" w:rsidR="00000000" w:rsidRDefault="00063F1E">
      <w:pPr>
        <w:pStyle w:val="a0"/>
        <w:ind w:firstLine="0"/>
        <w:rPr>
          <w:rFonts w:hint="cs"/>
          <w:rtl/>
        </w:rPr>
      </w:pPr>
    </w:p>
    <w:p w14:paraId="6B3613D8" w14:textId="77777777" w:rsidR="00000000" w:rsidRDefault="00063F1E">
      <w:pPr>
        <w:pStyle w:val="a2"/>
        <w:rPr>
          <w:rtl/>
        </w:rPr>
      </w:pPr>
    </w:p>
    <w:p w14:paraId="14A441C7" w14:textId="77777777" w:rsidR="00000000" w:rsidRDefault="00063F1E">
      <w:pPr>
        <w:pStyle w:val="a2"/>
        <w:rPr>
          <w:rFonts w:hint="cs"/>
          <w:rtl/>
        </w:rPr>
      </w:pPr>
      <w:bookmarkStart w:id="187" w:name="CS29345FI0029345T15_12_2004_13_00_25"/>
      <w:bookmarkStart w:id="188" w:name="_Toc100465778"/>
      <w:bookmarkEnd w:id="187"/>
      <w:r>
        <w:rPr>
          <w:rtl/>
        </w:rPr>
        <w:t>הצעת חוק שירותי דת במערכת הביטחון, התשס"ד-2004</w:t>
      </w:r>
      <w:bookmarkEnd w:id="188"/>
    </w:p>
    <w:p w14:paraId="7C7C2FF4" w14:textId="77777777" w:rsidR="00000000" w:rsidRDefault="00063F1E">
      <w:pPr>
        <w:pStyle w:val="a0"/>
        <w:ind w:firstLine="0"/>
        <w:rPr>
          <w:rFonts w:hint="cs"/>
          <w:rtl/>
        </w:rPr>
      </w:pPr>
      <w:r>
        <w:rPr>
          <w:rFonts w:hint="cs"/>
          <w:rtl/>
        </w:rPr>
        <w:t xml:space="preserve"> [הצעת חוק פ/2579; נספחות.]</w:t>
      </w:r>
    </w:p>
    <w:p w14:paraId="43489A7A" w14:textId="77777777" w:rsidR="00000000" w:rsidRDefault="00063F1E">
      <w:pPr>
        <w:pStyle w:val="-0"/>
        <w:rPr>
          <w:rFonts w:hint="cs"/>
          <w:rtl/>
        </w:rPr>
      </w:pPr>
      <w:r>
        <w:rPr>
          <w:rFonts w:hint="cs"/>
          <w:rtl/>
        </w:rPr>
        <w:t>(הצעת קבוצת חברי הכנסת)</w:t>
      </w:r>
    </w:p>
    <w:p w14:paraId="535B1775" w14:textId="77777777" w:rsidR="00000000" w:rsidRDefault="00063F1E">
      <w:pPr>
        <w:pStyle w:val="-0"/>
        <w:rPr>
          <w:rFonts w:hint="cs"/>
          <w:rtl/>
        </w:rPr>
      </w:pPr>
    </w:p>
    <w:p w14:paraId="689FB4E0" w14:textId="77777777" w:rsidR="00000000" w:rsidRDefault="00063F1E">
      <w:pPr>
        <w:pStyle w:val="af1"/>
        <w:rPr>
          <w:rtl/>
        </w:rPr>
      </w:pPr>
      <w:r>
        <w:rPr>
          <w:rtl/>
        </w:rPr>
        <w:t>היו"ר</w:t>
      </w:r>
      <w:r>
        <w:rPr>
          <w:rFonts w:hint="cs"/>
          <w:rtl/>
        </w:rPr>
        <w:t xml:space="preserve"> ראובן ריבלין</w:t>
      </w:r>
      <w:r>
        <w:rPr>
          <w:rtl/>
        </w:rPr>
        <w:t>:</w:t>
      </w:r>
    </w:p>
    <w:p w14:paraId="51EAD941" w14:textId="77777777" w:rsidR="00000000" w:rsidRDefault="00063F1E">
      <w:pPr>
        <w:pStyle w:val="a0"/>
        <w:rPr>
          <w:rtl/>
        </w:rPr>
      </w:pPr>
    </w:p>
    <w:p w14:paraId="399D7153" w14:textId="77777777" w:rsidR="00000000" w:rsidRDefault="00063F1E">
      <w:pPr>
        <w:pStyle w:val="a0"/>
        <w:rPr>
          <w:rFonts w:hint="cs"/>
          <w:rtl/>
        </w:rPr>
      </w:pPr>
      <w:r>
        <w:rPr>
          <w:rFonts w:hint="cs"/>
          <w:rtl/>
        </w:rPr>
        <w:t>רבותי חברי הכנסת, הצעת חוק שירותי דת במערכת הביטחון, של חברי הכנסת רן כהן, מגלי והבה ואיוב קרא. יצי</w:t>
      </w:r>
      <w:r>
        <w:rPr>
          <w:rFonts w:hint="cs"/>
          <w:rtl/>
        </w:rPr>
        <w:t>ג את הצעת החוק חבר הכנסת רן כהן. ישיב סגן שר הביטחון. בבקשה, אדוני.</w:t>
      </w:r>
    </w:p>
    <w:p w14:paraId="68114767" w14:textId="77777777" w:rsidR="00000000" w:rsidRDefault="00063F1E">
      <w:pPr>
        <w:pStyle w:val="a0"/>
        <w:rPr>
          <w:rFonts w:hint="cs"/>
          <w:rtl/>
        </w:rPr>
      </w:pPr>
    </w:p>
    <w:p w14:paraId="79ED3AD8" w14:textId="77777777" w:rsidR="00000000" w:rsidRDefault="00063F1E">
      <w:pPr>
        <w:pStyle w:val="a"/>
        <w:rPr>
          <w:rtl/>
        </w:rPr>
      </w:pPr>
      <w:bookmarkStart w:id="189" w:name="FS000000507T15_12_2004_13_00_31"/>
      <w:bookmarkStart w:id="190" w:name="_Toc100465779"/>
      <w:bookmarkEnd w:id="189"/>
      <w:r>
        <w:rPr>
          <w:rFonts w:hint="eastAsia"/>
          <w:rtl/>
        </w:rPr>
        <w:t>רן</w:t>
      </w:r>
      <w:r>
        <w:rPr>
          <w:rtl/>
        </w:rPr>
        <w:t xml:space="preserve"> כהן (יחד):</w:t>
      </w:r>
      <w:bookmarkEnd w:id="190"/>
    </w:p>
    <w:p w14:paraId="1CF7570C" w14:textId="77777777" w:rsidR="00000000" w:rsidRDefault="00063F1E">
      <w:pPr>
        <w:pStyle w:val="a0"/>
        <w:rPr>
          <w:rFonts w:hint="cs"/>
          <w:rtl/>
        </w:rPr>
      </w:pPr>
    </w:p>
    <w:p w14:paraId="57D33476" w14:textId="77777777" w:rsidR="00000000" w:rsidRDefault="00063F1E">
      <w:pPr>
        <w:pStyle w:val="a0"/>
        <w:rPr>
          <w:rFonts w:hint="cs"/>
          <w:rtl/>
        </w:rPr>
      </w:pPr>
      <w:r>
        <w:rPr>
          <w:rFonts w:hint="cs"/>
          <w:rtl/>
        </w:rPr>
        <w:t>אדוני היושב-ראש, רבותי השרים, חברות וחברי הכנסת, חברי הכנסת מגלי והבה ואיוב קרא ואנוכי חברנו להציע את הצעת חוק שירותי הדת - - -</w:t>
      </w:r>
    </w:p>
    <w:p w14:paraId="5C90692F" w14:textId="77777777" w:rsidR="00000000" w:rsidRDefault="00063F1E">
      <w:pPr>
        <w:pStyle w:val="a0"/>
        <w:rPr>
          <w:rFonts w:hint="cs"/>
          <w:rtl/>
        </w:rPr>
      </w:pPr>
    </w:p>
    <w:p w14:paraId="2B201381" w14:textId="77777777" w:rsidR="00000000" w:rsidRDefault="00063F1E">
      <w:pPr>
        <w:pStyle w:val="af1"/>
        <w:rPr>
          <w:rtl/>
        </w:rPr>
      </w:pPr>
      <w:r>
        <w:rPr>
          <w:rtl/>
        </w:rPr>
        <w:t>היו"ר</w:t>
      </w:r>
      <w:r>
        <w:rPr>
          <w:rFonts w:hint="cs"/>
          <w:rtl/>
        </w:rPr>
        <w:t xml:space="preserve"> ראובן ריבלין</w:t>
      </w:r>
      <w:r>
        <w:rPr>
          <w:rtl/>
        </w:rPr>
        <w:t>:</w:t>
      </w:r>
    </w:p>
    <w:p w14:paraId="08991721" w14:textId="77777777" w:rsidR="00000000" w:rsidRDefault="00063F1E">
      <w:pPr>
        <w:pStyle w:val="a0"/>
        <w:rPr>
          <w:rtl/>
        </w:rPr>
      </w:pPr>
    </w:p>
    <w:p w14:paraId="7419099A" w14:textId="77777777" w:rsidR="00000000" w:rsidRDefault="00063F1E">
      <w:pPr>
        <w:pStyle w:val="a0"/>
        <w:rPr>
          <w:rFonts w:hint="cs"/>
          <w:rtl/>
        </w:rPr>
      </w:pPr>
      <w:r>
        <w:rPr>
          <w:rFonts w:hint="cs"/>
          <w:rtl/>
        </w:rPr>
        <w:t xml:space="preserve">חבר הכנסת שוחט, אנחנו </w:t>
      </w:r>
      <w:r>
        <w:rPr>
          <w:rFonts w:hint="cs"/>
          <w:rtl/>
        </w:rPr>
        <w:t xml:space="preserve">מקדמים את בואך בחדווה ובצהלה, אבל אנא להנמיך את הקול. חברי הכנסת, חבר הכנסת רן כהן מבקש את יומו ומבקש לנמק את הצעתו. </w:t>
      </w:r>
    </w:p>
    <w:p w14:paraId="7F92571F" w14:textId="77777777" w:rsidR="00000000" w:rsidRDefault="00063F1E">
      <w:pPr>
        <w:pStyle w:val="a0"/>
        <w:rPr>
          <w:rFonts w:hint="cs"/>
          <w:rtl/>
        </w:rPr>
      </w:pPr>
    </w:p>
    <w:p w14:paraId="2C253BF8" w14:textId="77777777" w:rsidR="00000000" w:rsidRDefault="00063F1E">
      <w:pPr>
        <w:pStyle w:val="-"/>
        <w:rPr>
          <w:rtl/>
        </w:rPr>
      </w:pPr>
      <w:bookmarkStart w:id="191" w:name="FS000000507T15_12_2004_13_01_13C"/>
      <w:bookmarkEnd w:id="191"/>
      <w:r>
        <w:rPr>
          <w:rtl/>
        </w:rPr>
        <w:t>רן כהן (יחד):</w:t>
      </w:r>
    </w:p>
    <w:p w14:paraId="2B7A6EBD" w14:textId="77777777" w:rsidR="00000000" w:rsidRDefault="00063F1E">
      <w:pPr>
        <w:pStyle w:val="a0"/>
        <w:rPr>
          <w:rtl/>
        </w:rPr>
      </w:pPr>
    </w:p>
    <w:p w14:paraId="12F713BE" w14:textId="77777777" w:rsidR="00000000" w:rsidRDefault="00063F1E">
      <w:pPr>
        <w:pStyle w:val="a0"/>
        <w:rPr>
          <w:rFonts w:hint="cs"/>
          <w:rtl/>
        </w:rPr>
      </w:pPr>
      <w:r>
        <w:rPr>
          <w:rFonts w:hint="cs"/>
          <w:rtl/>
        </w:rPr>
        <w:t xml:space="preserve">רבותי, אנא תשומת לבכם, מדובר על קורבנות צה"ל, וראוי - - - </w:t>
      </w:r>
    </w:p>
    <w:p w14:paraId="2BBD13A7" w14:textId="77777777" w:rsidR="00000000" w:rsidRDefault="00063F1E">
      <w:pPr>
        <w:pStyle w:val="a0"/>
        <w:rPr>
          <w:rFonts w:hint="cs"/>
          <w:rtl/>
        </w:rPr>
      </w:pPr>
    </w:p>
    <w:p w14:paraId="0FA7A6EB" w14:textId="77777777" w:rsidR="00000000" w:rsidRDefault="00063F1E">
      <w:pPr>
        <w:pStyle w:val="af1"/>
        <w:rPr>
          <w:rtl/>
        </w:rPr>
      </w:pPr>
      <w:r>
        <w:rPr>
          <w:rtl/>
        </w:rPr>
        <w:t>היו"ר</w:t>
      </w:r>
      <w:r>
        <w:rPr>
          <w:rFonts w:hint="cs"/>
          <w:rtl/>
        </w:rPr>
        <w:t xml:space="preserve"> ראובן ריבלין</w:t>
      </w:r>
      <w:r>
        <w:rPr>
          <w:rtl/>
        </w:rPr>
        <w:t>:</w:t>
      </w:r>
    </w:p>
    <w:p w14:paraId="2DBB3028" w14:textId="77777777" w:rsidR="00000000" w:rsidRDefault="00063F1E">
      <w:pPr>
        <w:pStyle w:val="a0"/>
        <w:rPr>
          <w:rtl/>
        </w:rPr>
      </w:pPr>
    </w:p>
    <w:p w14:paraId="01333D83" w14:textId="77777777" w:rsidR="00000000" w:rsidRDefault="00063F1E">
      <w:pPr>
        <w:pStyle w:val="a0"/>
        <w:rPr>
          <w:rFonts w:hint="cs"/>
          <w:rtl/>
        </w:rPr>
      </w:pPr>
      <w:r>
        <w:rPr>
          <w:rFonts w:hint="cs"/>
          <w:rtl/>
        </w:rPr>
        <w:t xml:space="preserve">רבותי חבר הכנסת, מי שלא רוצה להשתתף, יצא </w:t>
      </w:r>
      <w:r>
        <w:rPr>
          <w:rFonts w:hint="cs"/>
          <w:rtl/>
        </w:rPr>
        <w:t xml:space="preserve">מהאולם. לא יכול להיות מצב שבו חבר כנסת  מקיים את זכויותיו להציג הצעות חוק מצדו ושלא נשמע את טיעוניו. חבר הכנסת בן-מנחם, אני שומע אותך עד כאן. </w:t>
      </w:r>
    </w:p>
    <w:p w14:paraId="25CB68F0" w14:textId="77777777" w:rsidR="00000000" w:rsidRDefault="00063F1E">
      <w:pPr>
        <w:pStyle w:val="a0"/>
        <w:rPr>
          <w:rFonts w:hint="cs"/>
          <w:rtl/>
        </w:rPr>
      </w:pPr>
    </w:p>
    <w:p w14:paraId="07858853" w14:textId="77777777" w:rsidR="00000000" w:rsidRDefault="00063F1E">
      <w:pPr>
        <w:pStyle w:val="-"/>
        <w:rPr>
          <w:rtl/>
        </w:rPr>
      </w:pPr>
      <w:r>
        <w:rPr>
          <w:rtl/>
        </w:rPr>
        <w:t>רן כהן (יחד):</w:t>
      </w:r>
    </w:p>
    <w:p w14:paraId="28CB7B8F" w14:textId="77777777" w:rsidR="00000000" w:rsidRDefault="00063F1E">
      <w:pPr>
        <w:pStyle w:val="a0"/>
        <w:ind w:firstLine="0"/>
        <w:rPr>
          <w:rFonts w:hint="cs"/>
          <w:rtl/>
        </w:rPr>
      </w:pPr>
    </w:p>
    <w:p w14:paraId="214FDCE7" w14:textId="77777777" w:rsidR="00000000" w:rsidRDefault="00063F1E">
      <w:pPr>
        <w:pStyle w:val="a0"/>
        <w:ind w:firstLine="0"/>
        <w:rPr>
          <w:rFonts w:hint="cs"/>
          <w:rtl/>
        </w:rPr>
      </w:pPr>
      <w:r>
        <w:rPr>
          <w:rFonts w:hint="cs"/>
          <w:rtl/>
        </w:rPr>
        <w:tab/>
        <w:t>אדוני היושב-ראש, חברי הכנסת, אנא, באמת תשומת לבכם. אנחנו חוזרים עם הצעת החוק הזאת לאחר אסון גדול</w:t>
      </w:r>
      <w:r>
        <w:rPr>
          <w:rFonts w:hint="cs"/>
          <w:rtl/>
        </w:rPr>
        <w:t xml:space="preserve"> מאוד שקרה לפני שלושה ימים. שלשום נקברו חיילי צה"ל: סמל סעיד ג'הג'אה מערערה, סמל אדהם שחאדה מטורעאן, סמל עארף א-זבארגה מכסייפה, סמל טארק א-זיאדנה מרהט וחוסיין אבו-ליל מהכפר עין-מאהל. </w:t>
      </w:r>
    </w:p>
    <w:p w14:paraId="0FDA51BD" w14:textId="77777777" w:rsidR="00000000" w:rsidRDefault="00063F1E">
      <w:pPr>
        <w:pStyle w:val="a0"/>
        <w:ind w:firstLine="0"/>
        <w:rPr>
          <w:rFonts w:hint="cs"/>
          <w:rtl/>
        </w:rPr>
      </w:pPr>
    </w:p>
    <w:p w14:paraId="457E8A40" w14:textId="77777777" w:rsidR="00000000" w:rsidRDefault="00063F1E">
      <w:pPr>
        <w:pStyle w:val="a0"/>
        <w:ind w:firstLine="0"/>
        <w:rPr>
          <w:rFonts w:hint="cs"/>
          <w:rtl/>
        </w:rPr>
      </w:pPr>
      <w:r>
        <w:rPr>
          <w:rFonts w:hint="cs"/>
          <w:rtl/>
        </w:rPr>
        <w:tab/>
        <w:t>רבותי, חברי הכנסת, אלו הם חיילי צה"ל מהעדה המוסלמית והבדואית, והם נהרג</w:t>
      </w:r>
      <w:r>
        <w:rPr>
          <w:rFonts w:hint="cs"/>
          <w:rtl/>
        </w:rPr>
        <w:t xml:space="preserve">ו על ביטחון מדינת ישראל ובמסגרת שירותם בצה"ל. איך הם נקברו? </w:t>
      </w:r>
    </w:p>
    <w:p w14:paraId="228A9F7E" w14:textId="77777777" w:rsidR="00000000" w:rsidRDefault="00063F1E">
      <w:pPr>
        <w:pStyle w:val="a0"/>
        <w:ind w:firstLine="0"/>
        <w:rPr>
          <w:rFonts w:hint="cs"/>
          <w:rtl/>
        </w:rPr>
      </w:pPr>
    </w:p>
    <w:p w14:paraId="3B1565A9" w14:textId="77777777" w:rsidR="00000000" w:rsidRDefault="00063F1E">
      <w:pPr>
        <w:pStyle w:val="a0"/>
        <w:ind w:firstLine="720"/>
        <w:rPr>
          <w:rFonts w:hint="cs"/>
          <w:rtl/>
        </w:rPr>
      </w:pPr>
      <w:r>
        <w:rPr>
          <w:rFonts w:hint="cs"/>
          <w:rtl/>
        </w:rPr>
        <w:t>אולי באמת קצת תשומת לב של חברי הכנסת שדנים בכל מיני דברים אחרים?</w:t>
      </w:r>
    </w:p>
    <w:p w14:paraId="3EE9E9C6" w14:textId="77777777" w:rsidR="00000000" w:rsidRDefault="00063F1E">
      <w:pPr>
        <w:pStyle w:val="a0"/>
        <w:rPr>
          <w:rFonts w:hint="cs"/>
          <w:rtl/>
        </w:rPr>
      </w:pPr>
    </w:p>
    <w:p w14:paraId="2EBA218E" w14:textId="77777777" w:rsidR="00000000" w:rsidRDefault="00063F1E">
      <w:pPr>
        <w:pStyle w:val="af1"/>
        <w:rPr>
          <w:rtl/>
        </w:rPr>
      </w:pPr>
      <w:r>
        <w:rPr>
          <w:rFonts w:hint="eastAsia"/>
          <w:rtl/>
        </w:rPr>
        <w:t>היו</w:t>
      </w:r>
      <w:r>
        <w:rPr>
          <w:rtl/>
        </w:rPr>
        <w:t>"ר ראובן ריבלין:</w:t>
      </w:r>
    </w:p>
    <w:p w14:paraId="35A60925" w14:textId="77777777" w:rsidR="00000000" w:rsidRDefault="00063F1E">
      <w:pPr>
        <w:pStyle w:val="a0"/>
        <w:rPr>
          <w:rFonts w:hint="cs"/>
          <w:rtl/>
        </w:rPr>
      </w:pPr>
    </w:p>
    <w:p w14:paraId="3DB9B200" w14:textId="77777777" w:rsidR="00000000" w:rsidRDefault="00063F1E">
      <w:pPr>
        <w:pStyle w:val="a0"/>
        <w:rPr>
          <w:rFonts w:hint="cs"/>
          <w:rtl/>
        </w:rPr>
      </w:pPr>
      <w:r>
        <w:rPr>
          <w:rFonts w:hint="cs"/>
          <w:rtl/>
        </w:rPr>
        <w:t>חבר הכנסת רומן ברונפמן, חברת הכנסת נס, תצאו החוצה. חבר הכנסת איתם, מדברים על חיילי צה"ל. באמת, קצת כבוד. או</w:t>
      </w:r>
      <w:r>
        <w:rPr>
          <w:rFonts w:hint="cs"/>
          <w:rtl/>
        </w:rPr>
        <w:t>מנם יום רביעי, יום עמוס, אבל קצת דרך-ארץ.</w:t>
      </w:r>
    </w:p>
    <w:p w14:paraId="17EE7083" w14:textId="77777777" w:rsidR="00000000" w:rsidRDefault="00063F1E">
      <w:pPr>
        <w:pStyle w:val="a0"/>
        <w:rPr>
          <w:rFonts w:hint="cs"/>
          <w:rtl/>
        </w:rPr>
      </w:pPr>
    </w:p>
    <w:p w14:paraId="315F0225" w14:textId="77777777" w:rsidR="00000000" w:rsidRDefault="00063F1E">
      <w:pPr>
        <w:pStyle w:val="a"/>
        <w:rPr>
          <w:rtl/>
        </w:rPr>
      </w:pPr>
      <w:bookmarkStart w:id="192" w:name="FS000000507T15_12_2004_13_03_07"/>
      <w:bookmarkStart w:id="193" w:name="_Toc100465780"/>
      <w:bookmarkEnd w:id="192"/>
      <w:r>
        <w:rPr>
          <w:rFonts w:hint="eastAsia"/>
          <w:rtl/>
        </w:rPr>
        <w:t>רן</w:t>
      </w:r>
      <w:r>
        <w:rPr>
          <w:rtl/>
        </w:rPr>
        <w:t xml:space="preserve"> כהן (יחד):</w:t>
      </w:r>
      <w:bookmarkEnd w:id="193"/>
    </w:p>
    <w:p w14:paraId="24E213E5" w14:textId="77777777" w:rsidR="00000000" w:rsidRDefault="00063F1E">
      <w:pPr>
        <w:pStyle w:val="a0"/>
        <w:rPr>
          <w:rFonts w:hint="cs"/>
          <w:rtl/>
        </w:rPr>
      </w:pPr>
    </w:p>
    <w:p w14:paraId="1021F27D" w14:textId="77777777" w:rsidR="00000000" w:rsidRDefault="00063F1E">
      <w:pPr>
        <w:pStyle w:val="a0"/>
        <w:rPr>
          <w:rFonts w:hint="cs"/>
          <w:rtl/>
        </w:rPr>
      </w:pPr>
      <w:r>
        <w:rPr>
          <w:rFonts w:hint="cs"/>
          <w:rtl/>
        </w:rPr>
        <w:t>רבותי, חמשת חיילי צה"ל הללו שאינם יהודים, נקברו שלשום בארבע לוויות אזרחיות ובלוויה אחת בערערה, שהיתה צבאית אומנם, אבל הקבר שהיה מכוסה בדגל ישראל כוסה בשמיכה - -</w:t>
      </w:r>
    </w:p>
    <w:p w14:paraId="01606507" w14:textId="77777777" w:rsidR="00000000" w:rsidRDefault="00063F1E">
      <w:pPr>
        <w:pStyle w:val="a0"/>
        <w:rPr>
          <w:rFonts w:hint="cs"/>
          <w:rtl/>
        </w:rPr>
      </w:pPr>
    </w:p>
    <w:p w14:paraId="6A10792F" w14:textId="77777777" w:rsidR="00000000" w:rsidRDefault="00063F1E">
      <w:pPr>
        <w:pStyle w:val="af1"/>
        <w:rPr>
          <w:rtl/>
        </w:rPr>
      </w:pPr>
      <w:r>
        <w:rPr>
          <w:rFonts w:hint="eastAsia"/>
          <w:rtl/>
        </w:rPr>
        <w:t>היו</w:t>
      </w:r>
      <w:r>
        <w:rPr>
          <w:rtl/>
        </w:rPr>
        <w:t>"ר ראובן ריבלין:</w:t>
      </w:r>
    </w:p>
    <w:p w14:paraId="1505F065" w14:textId="77777777" w:rsidR="00000000" w:rsidRDefault="00063F1E">
      <w:pPr>
        <w:pStyle w:val="a0"/>
        <w:rPr>
          <w:rFonts w:hint="cs"/>
          <w:rtl/>
        </w:rPr>
      </w:pPr>
    </w:p>
    <w:p w14:paraId="1FE41C59" w14:textId="77777777" w:rsidR="00000000" w:rsidRDefault="00063F1E">
      <w:pPr>
        <w:pStyle w:val="a0"/>
        <w:rPr>
          <w:rFonts w:hint="cs"/>
          <w:rtl/>
        </w:rPr>
      </w:pPr>
      <w:r>
        <w:rPr>
          <w:rFonts w:hint="cs"/>
          <w:rtl/>
        </w:rPr>
        <w:t>כבוד שרת החינוך</w:t>
      </w:r>
      <w:r>
        <w:rPr>
          <w:rFonts w:hint="cs"/>
          <w:rtl/>
        </w:rPr>
        <w:t>, אני מבקש להתנהג כראוי באולם ולא לגרום כאן למהומות. בבקשה.</w:t>
      </w:r>
    </w:p>
    <w:p w14:paraId="0D204B04" w14:textId="77777777" w:rsidR="00000000" w:rsidRDefault="00063F1E">
      <w:pPr>
        <w:pStyle w:val="a0"/>
        <w:rPr>
          <w:rFonts w:hint="cs"/>
          <w:rtl/>
        </w:rPr>
      </w:pPr>
    </w:p>
    <w:p w14:paraId="2AEA9346" w14:textId="77777777" w:rsidR="00000000" w:rsidRDefault="00063F1E">
      <w:pPr>
        <w:pStyle w:val="-"/>
        <w:rPr>
          <w:rtl/>
        </w:rPr>
      </w:pPr>
      <w:bookmarkStart w:id="194" w:name="FS000000507T15_12_2004_13_03_41C"/>
      <w:bookmarkEnd w:id="194"/>
      <w:r>
        <w:rPr>
          <w:rtl/>
        </w:rPr>
        <w:t>רן כהן (יחד):</w:t>
      </w:r>
    </w:p>
    <w:p w14:paraId="0420AE76" w14:textId="77777777" w:rsidR="00000000" w:rsidRDefault="00063F1E">
      <w:pPr>
        <w:pStyle w:val="a0"/>
        <w:rPr>
          <w:rtl/>
        </w:rPr>
      </w:pPr>
    </w:p>
    <w:p w14:paraId="74D1AA06" w14:textId="77777777" w:rsidR="00000000" w:rsidRDefault="00063F1E">
      <w:pPr>
        <w:pStyle w:val="a0"/>
        <w:rPr>
          <w:rFonts w:hint="cs"/>
          <w:rtl/>
        </w:rPr>
      </w:pPr>
      <w:r>
        <w:rPr>
          <w:rFonts w:hint="cs"/>
          <w:rtl/>
        </w:rPr>
        <w:t xml:space="preserve">- - וחמישה חיילי צה"ל, זכרם לברכה, כך נקברו אף שהם נפלו כחיילים. לא היה אימאם אחד שינהל את הקבורה ואת הלוויה. לא היה אימאם אחד שיישא דברי אשכבה כפי שנהוג בדתם. למה? משום שמתקיימים </w:t>
      </w:r>
      <w:r>
        <w:rPr>
          <w:rFonts w:hint="cs"/>
          <w:rtl/>
        </w:rPr>
        <w:t>עיוורון ואי-צדק אלמנטרי בין חיילי צה"ל לבין עצמם. משום שמתגלה כאן אטימות שאי-אפשר להסביר אותה.</w:t>
      </w:r>
    </w:p>
    <w:p w14:paraId="2A749B1F" w14:textId="77777777" w:rsidR="00000000" w:rsidRDefault="00063F1E">
      <w:pPr>
        <w:pStyle w:val="a0"/>
        <w:rPr>
          <w:rFonts w:hint="cs"/>
          <w:rtl/>
        </w:rPr>
      </w:pPr>
    </w:p>
    <w:p w14:paraId="566FC050" w14:textId="77777777" w:rsidR="00000000" w:rsidRDefault="00063F1E">
      <w:pPr>
        <w:pStyle w:val="a0"/>
        <w:rPr>
          <w:rFonts w:hint="cs"/>
          <w:rtl/>
        </w:rPr>
      </w:pPr>
      <w:r>
        <w:rPr>
          <w:rFonts w:hint="cs"/>
          <w:rtl/>
        </w:rPr>
        <w:t>עכשיו, רבותי חברי הכנסת, הנושא הזה עלה שוב ושוב. איוב קרא ומגלי והבה ואני לא הרפינו כל פעם, והפעם אנחנו באים בנסיבות מאוד כואבות. אני יכול לספר לכם, שמאז דחתה ה</w:t>
      </w:r>
      <w:r>
        <w:rPr>
          <w:rFonts w:hint="cs"/>
          <w:rtl/>
        </w:rPr>
        <w:t xml:space="preserve">ממשלה את זה לא התקדם שום דבר, והמצב נשאר בכל כיעורו. וצה"ל, שלא רוצה לנהוג בגזענות, מוחשד בגזענות בעניין הזה, ואסור שזה יישאר כך. אנחנו מנסים רק לעזור כדי שצה"ל יוכל להסיר ממנו את הכתם הזה. </w:t>
      </w:r>
    </w:p>
    <w:p w14:paraId="1831A4EA" w14:textId="77777777" w:rsidR="00000000" w:rsidRDefault="00063F1E">
      <w:pPr>
        <w:pStyle w:val="a0"/>
        <w:rPr>
          <w:rFonts w:hint="cs"/>
          <w:rtl/>
        </w:rPr>
      </w:pPr>
    </w:p>
    <w:p w14:paraId="43907568" w14:textId="77777777" w:rsidR="00000000" w:rsidRDefault="00063F1E">
      <w:pPr>
        <w:pStyle w:val="a0"/>
        <w:rPr>
          <w:rFonts w:hint="cs"/>
          <w:rtl/>
        </w:rPr>
      </w:pPr>
      <w:r>
        <w:rPr>
          <w:rFonts w:hint="cs"/>
          <w:rtl/>
        </w:rPr>
        <w:t>רבותי חברי הכנסת, יש בצה"ל אלפי חיילים דרוזים, אלפי חיילים מוסלמ</w:t>
      </w:r>
      <w:r>
        <w:rPr>
          <w:rFonts w:hint="cs"/>
          <w:rtl/>
        </w:rPr>
        <w:t>ים ונוצרים. באמת עולה על דעתו של מישהו כאן, שיכול להיות שהם לא יקבלו שירותי דת אלמנטריים, או שחייל מוסלמי יקבל קוראן מידי רב צבאי יהודי? איך זה ייתכן? איך אנחנו לא מתביישים בפני אומות העולם? בארצות-הברית מונה רב צבאי יהודי על-ידי לינקולן ב-1862. עברו מאז 1</w:t>
      </w:r>
      <w:r>
        <w:rPr>
          <w:rFonts w:hint="cs"/>
          <w:rtl/>
        </w:rPr>
        <w:t xml:space="preserve">40 שנה, ומדינת ישראל מפגרת כלפי חייליה שמשרתים אותה. נו, במדינה שבה אפשר לאבד את הפתקים של אורי אילן מלפני 50 שנה - הוא ניקב את הפתק "לא בגדתי" ואת שאר הפתקים - אין שום מורשת ושום ערכים ושום חשיבות לדבר - - </w:t>
      </w:r>
    </w:p>
    <w:p w14:paraId="17F4ECCD" w14:textId="77777777" w:rsidR="00000000" w:rsidRDefault="00063F1E">
      <w:pPr>
        <w:pStyle w:val="a0"/>
        <w:rPr>
          <w:rFonts w:hint="cs"/>
          <w:rtl/>
        </w:rPr>
      </w:pPr>
    </w:p>
    <w:p w14:paraId="2A2D3C08" w14:textId="77777777" w:rsidR="00000000" w:rsidRDefault="00063F1E">
      <w:pPr>
        <w:pStyle w:val="af1"/>
        <w:rPr>
          <w:rtl/>
        </w:rPr>
      </w:pPr>
      <w:r>
        <w:rPr>
          <w:rtl/>
        </w:rPr>
        <w:t>היו"ר ראובן ריבלין:</w:t>
      </w:r>
    </w:p>
    <w:p w14:paraId="2464C44B" w14:textId="77777777" w:rsidR="00000000" w:rsidRDefault="00063F1E">
      <w:pPr>
        <w:pStyle w:val="a0"/>
        <w:rPr>
          <w:rtl/>
        </w:rPr>
      </w:pPr>
    </w:p>
    <w:p w14:paraId="48CB2C5D" w14:textId="77777777" w:rsidR="00000000" w:rsidRDefault="00063F1E">
      <w:pPr>
        <w:pStyle w:val="a0"/>
        <w:rPr>
          <w:rFonts w:hint="cs"/>
          <w:rtl/>
        </w:rPr>
      </w:pPr>
      <w:r>
        <w:rPr>
          <w:rFonts w:hint="cs"/>
          <w:rtl/>
        </w:rPr>
        <w:t>אורי אילן בן גן-שמואל.</w:t>
      </w:r>
    </w:p>
    <w:p w14:paraId="3571D1B0" w14:textId="77777777" w:rsidR="00000000" w:rsidRDefault="00063F1E">
      <w:pPr>
        <w:pStyle w:val="a0"/>
        <w:rPr>
          <w:rFonts w:hint="cs"/>
          <w:rtl/>
        </w:rPr>
      </w:pPr>
    </w:p>
    <w:p w14:paraId="6A8627F9" w14:textId="77777777" w:rsidR="00000000" w:rsidRDefault="00063F1E">
      <w:pPr>
        <w:pStyle w:val="-"/>
        <w:rPr>
          <w:rtl/>
        </w:rPr>
      </w:pPr>
      <w:bookmarkStart w:id="195" w:name="FS000000507T15_12_2004_13_06_14C"/>
      <w:bookmarkEnd w:id="195"/>
      <w:r>
        <w:rPr>
          <w:rtl/>
        </w:rPr>
        <w:t>רן</w:t>
      </w:r>
      <w:r>
        <w:rPr>
          <w:rtl/>
        </w:rPr>
        <w:t xml:space="preserve"> כהן (יחד):</w:t>
      </w:r>
    </w:p>
    <w:p w14:paraId="37B86FE5" w14:textId="77777777" w:rsidR="00000000" w:rsidRDefault="00063F1E">
      <w:pPr>
        <w:pStyle w:val="a0"/>
        <w:rPr>
          <w:rtl/>
        </w:rPr>
      </w:pPr>
    </w:p>
    <w:p w14:paraId="39A9885F" w14:textId="77777777" w:rsidR="00000000" w:rsidRDefault="00063F1E">
      <w:pPr>
        <w:pStyle w:val="a0"/>
        <w:rPr>
          <w:rFonts w:hint="cs"/>
          <w:rtl/>
        </w:rPr>
      </w:pPr>
      <w:r>
        <w:rPr>
          <w:rFonts w:hint="cs"/>
          <w:rtl/>
        </w:rPr>
        <w:t>- - ואולי באמת אפשר לדלג היום גם על החיילים המתים ולבוא לכאן באטימות נגד הפתרון הזה.</w:t>
      </w:r>
    </w:p>
    <w:p w14:paraId="37E178BB" w14:textId="77777777" w:rsidR="00000000" w:rsidRDefault="00063F1E">
      <w:pPr>
        <w:pStyle w:val="a0"/>
        <w:rPr>
          <w:rFonts w:hint="cs"/>
          <w:rtl/>
        </w:rPr>
      </w:pPr>
    </w:p>
    <w:p w14:paraId="5FE17E11" w14:textId="77777777" w:rsidR="00000000" w:rsidRDefault="00063F1E">
      <w:pPr>
        <w:pStyle w:val="a0"/>
        <w:rPr>
          <w:rFonts w:hint="cs"/>
          <w:rtl/>
        </w:rPr>
      </w:pPr>
      <w:r>
        <w:rPr>
          <w:rFonts w:hint="cs"/>
          <w:rtl/>
        </w:rPr>
        <w:t>אדוני היושב-ראש, כל מה שאנחנו מבקשים הוא דבר אחד: שיהיה בצה"ל קצין שייצג את שירותי הדת של בני העדה וייתן לחיילים בחייהם את השירותים שהם צריכים וייתן להם את כ</w:t>
      </w:r>
      <w:r>
        <w:rPr>
          <w:rFonts w:hint="cs"/>
          <w:rtl/>
        </w:rPr>
        <w:t xml:space="preserve">בודם כאשר הם מתים ונקברים. דבר כל כך אלמנטרי. אני אומר לכם, אין מצפון יהודי שיכול לעמוד נגד זה. זה אנטי-יהודי לעמוד נגד זה. האדם הזה יכול להיות ברבנות הצבאית, הוא יכול להיות ביחידה מיוחדת של המיעוטים. צה"ל יחליט איפה הוא יהיה. </w:t>
      </w:r>
    </w:p>
    <w:p w14:paraId="68AE2DBC" w14:textId="77777777" w:rsidR="00000000" w:rsidRDefault="00063F1E">
      <w:pPr>
        <w:pStyle w:val="a0"/>
        <w:rPr>
          <w:rFonts w:hint="cs"/>
          <w:rtl/>
        </w:rPr>
      </w:pPr>
    </w:p>
    <w:p w14:paraId="7D1D8426" w14:textId="77777777" w:rsidR="00000000" w:rsidRDefault="00063F1E">
      <w:pPr>
        <w:pStyle w:val="a0"/>
        <w:rPr>
          <w:rFonts w:hint="cs"/>
          <w:rtl/>
        </w:rPr>
      </w:pPr>
      <w:r>
        <w:rPr>
          <w:rFonts w:hint="cs"/>
          <w:rtl/>
        </w:rPr>
        <w:t>עכשיו אני אגיד לכם: מי מתנג</w:t>
      </w:r>
      <w:r>
        <w:rPr>
          <w:rFonts w:hint="cs"/>
          <w:rtl/>
        </w:rPr>
        <w:t xml:space="preserve">ד להצעת החוק הזאת? - הממשלה ברוב עיוורונה ואלה שלא רוצים שהערבים ישרתו בצה"ל. </w:t>
      </w:r>
    </w:p>
    <w:p w14:paraId="7063937F" w14:textId="77777777" w:rsidR="00000000" w:rsidRDefault="00063F1E">
      <w:pPr>
        <w:pStyle w:val="a0"/>
        <w:rPr>
          <w:rFonts w:hint="cs"/>
          <w:rtl/>
        </w:rPr>
      </w:pPr>
    </w:p>
    <w:p w14:paraId="371E6C58" w14:textId="77777777" w:rsidR="00000000" w:rsidRDefault="00063F1E">
      <w:pPr>
        <w:pStyle w:val="a0"/>
        <w:rPr>
          <w:rFonts w:hint="cs"/>
          <w:rtl/>
        </w:rPr>
      </w:pPr>
      <w:r>
        <w:rPr>
          <w:rFonts w:hint="cs"/>
          <w:rtl/>
        </w:rPr>
        <w:t>אלה שעושים את המוות לחיילים האלה ביישובים שלהם, לאלה אנחנו רוצים לעזור, או שאנחנו רוצים לאפשר לחיילים, לאזרחים הללו לשרת את מדינתם? מה, הם הולכים לשחק במוצב ברפיח או שהם הולכים</w:t>
      </w:r>
      <w:r>
        <w:rPr>
          <w:rFonts w:hint="cs"/>
          <w:rtl/>
        </w:rPr>
        <w:t xml:space="preserve"> לתת את נפשם? אני שלחתי אותם לשם, או הממשלה הזאת שלחה אותם לשם?</w:t>
      </w:r>
    </w:p>
    <w:p w14:paraId="252F3387" w14:textId="77777777" w:rsidR="00000000" w:rsidRDefault="00063F1E">
      <w:pPr>
        <w:pStyle w:val="a0"/>
        <w:rPr>
          <w:rFonts w:hint="cs"/>
          <w:rtl/>
        </w:rPr>
      </w:pPr>
    </w:p>
    <w:p w14:paraId="1ED8876E" w14:textId="77777777" w:rsidR="00000000" w:rsidRDefault="00063F1E">
      <w:pPr>
        <w:pStyle w:val="a0"/>
        <w:rPr>
          <w:rFonts w:hint="cs"/>
          <w:rtl/>
        </w:rPr>
      </w:pPr>
      <w:r>
        <w:rPr>
          <w:rFonts w:hint="cs"/>
          <w:rtl/>
        </w:rPr>
        <w:t xml:space="preserve">אדוני היושב-ראש, מה שאנחנו מבקשים הוא דבר אחד: שנלמד ממה שקורה לנו פה, בארץ הזאת. אז כבר היום יש התקדמות ויש גדוד בדואי ויש מאות מוסלמים שמשרתים. רוצים לעודד אותם או לדכא אותם? מה רוצים? לתת </w:t>
      </w:r>
      <w:r>
        <w:rPr>
          <w:rFonts w:hint="cs"/>
          <w:rtl/>
        </w:rPr>
        <w:t>להם לגיטימציה או לעשות להם דה-לגיטימציה? מה יותר טוב? שאימאם מוסלמי יסתובב ברהט כדי לטפל בחיילים ומשפחותיהם וייתן להם לגיטימציה גם ביישוב שלהם, או מוטב שהוא לא יהיה והמשפחות יתחבאו?</w:t>
      </w:r>
    </w:p>
    <w:p w14:paraId="73D04214" w14:textId="77777777" w:rsidR="00000000" w:rsidRDefault="00063F1E">
      <w:pPr>
        <w:pStyle w:val="a0"/>
        <w:rPr>
          <w:rFonts w:hint="cs"/>
          <w:rtl/>
        </w:rPr>
      </w:pPr>
    </w:p>
    <w:p w14:paraId="1783DF2C" w14:textId="77777777" w:rsidR="00000000" w:rsidRDefault="00063F1E">
      <w:pPr>
        <w:pStyle w:val="a0"/>
        <w:rPr>
          <w:rFonts w:hint="cs"/>
          <w:rtl/>
        </w:rPr>
      </w:pPr>
      <w:r>
        <w:rPr>
          <w:rFonts w:hint="cs"/>
          <w:rtl/>
        </w:rPr>
        <w:t>מה שאנחנו מבקשים, אדוני היושב-ראש, הוא שאנחנו ננהג כמדינת צדק אלמנטרי. מה</w:t>
      </w:r>
      <w:r>
        <w:rPr>
          <w:rFonts w:hint="cs"/>
          <w:rtl/>
        </w:rPr>
        <w:t xml:space="preserve"> שאנחנו מבקשים הוא, שאנחנו ננהג כמדינה נאורה. מה שאנחנו מבקשים הוא, שגם נתנהג בשכל ובהיגיון כדי לאפשר לכל אזרח במדינה הזאת, שאכפת לו מביטחונה וקיומה, שילך לשרת ויהיה מוכן לחרף את נפשו ולדעת שכשיקברו אותו, לא יקברו אותו בביזיון אלא בכבוד שהמדינה הזאת יודעת </w:t>
      </w:r>
      <w:r>
        <w:rPr>
          <w:rFonts w:hint="cs"/>
          <w:rtl/>
        </w:rPr>
        <w:t>לתת לחייליה. תודה רבה.</w:t>
      </w:r>
    </w:p>
    <w:p w14:paraId="39154FA9" w14:textId="77777777" w:rsidR="00000000" w:rsidRDefault="00063F1E">
      <w:pPr>
        <w:pStyle w:val="a0"/>
        <w:rPr>
          <w:rFonts w:hint="cs"/>
          <w:rtl/>
        </w:rPr>
      </w:pPr>
    </w:p>
    <w:p w14:paraId="019DD479" w14:textId="77777777" w:rsidR="00000000" w:rsidRDefault="00063F1E">
      <w:pPr>
        <w:pStyle w:val="af1"/>
        <w:rPr>
          <w:rtl/>
        </w:rPr>
      </w:pPr>
      <w:r>
        <w:rPr>
          <w:rFonts w:hint="eastAsia"/>
          <w:rtl/>
        </w:rPr>
        <w:t>היו</w:t>
      </w:r>
      <w:r>
        <w:rPr>
          <w:rtl/>
        </w:rPr>
        <w:t>"ר ראובן ריבלין:</w:t>
      </w:r>
    </w:p>
    <w:p w14:paraId="1EECE3C6" w14:textId="77777777" w:rsidR="00000000" w:rsidRDefault="00063F1E">
      <w:pPr>
        <w:pStyle w:val="a0"/>
        <w:rPr>
          <w:rFonts w:hint="cs"/>
          <w:rtl/>
        </w:rPr>
      </w:pPr>
    </w:p>
    <w:p w14:paraId="00EAF728" w14:textId="77777777" w:rsidR="00000000" w:rsidRDefault="00063F1E">
      <w:pPr>
        <w:pStyle w:val="a0"/>
        <w:rPr>
          <w:rFonts w:hint="cs"/>
          <w:rtl/>
        </w:rPr>
      </w:pPr>
      <w:r>
        <w:rPr>
          <w:rFonts w:hint="cs"/>
          <w:rtl/>
        </w:rPr>
        <w:t>תודה לחבר הכנסת רן כהן. אדוני סגן שר הביטחון יעלה ויבוא. כבוד סגן שר הביטחון, אני לא יכול להמתין. ובכן, אין תשובה לממשלה. אדוני לא רוצה להשיב?</w:t>
      </w:r>
    </w:p>
    <w:p w14:paraId="51185870" w14:textId="77777777" w:rsidR="00000000" w:rsidRDefault="00063F1E">
      <w:pPr>
        <w:pStyle w:val="a0"/>
        <w:ind w:firstLine="0"/>
        <w:rPr>
          <w:rFonts w:hint="cs"/>
          <w:rtl/>
        </w:rPr>
      </w:pPr>
    </w:p>
    <w:p w14:paraId="2E05AAE7" w14:textId="77777777" w:rsidR="00000000" w:rsidRDefault="00063F1E">
      <w:pPr>
        <w:pStyle w:val="af0"/>
        <w:rPr>
          <w:rtl/>
        </w:rPr>
      </w:pPr>
      <w:r>
        <w:rPr>
          <w:rFonts w:hint="cs"/>
          <w:rtl/>
        </w:rPr>
        <w:t xml:space="preserve">סגן שר הביטחון </w:t>
      </w:r>
      <w:r>
        <w:rPr>
          <w:rFonts w:hint="eastAsia"/>
          <w:rtl/>
        </w:rPr>
        <w:t>זאב</w:t>
      </w:r>
      <w:r>
        <w:rPr>
          <w:rtl/>
        </w:rPr>
        <w:t xml:space="preserve"> בוים:</w:t>
      </w:r>
    </w:p>
    <w:p w14:paraId="2A7A1DF6" w14:textId="77777777" w:rsidR="00000000" w:rsidRDefault="00063F1E">
      <w:pPr>
        <w:pStyle w:val="a0"/>
        <w:rPr>
          <w:rFonts w:hint="cs"/>
          <w:rtl/>
        </w:rPr>
      </w:pPr>
    </w:p>
    <w:p w14:paraId="29DC2921" w14:textId="77777777" w:rsidR="00000000" w:rsidRDefault="00063F1E">
      <w:pPr>
        <w:pStyle w:val="a0"/>
        <w:rPr>
          <w:rFonts w:hint="cs"/>
          <w:rtl/>
        </w:rPr>
      </w:pPr>
      <w:r>
        <w:rPr>
          <w:rFonts w:hint="cs"/>
          <w:rtl/>
        </w:rPr>
        <w:t>אנחנו מבקשים תשובה והצבעה במועד אחר.</w:t>
      </w:r>
    </w:p>
    <w:p w14:paraId="7E22AAC1" w14:textId="77777777" w:rsidR="00000000" w:rsidRDefault="00063F1E">
      <w:pPr>
        <w:pStyle w:val="a0"/>
        <w:ind w:firstLine="0"/>
        <w:rPr>
          <w:rFonts w:hint="cs"/>
          <w:rtl/>
        </w:rPr>
      </w:pPr>
    </w:p>
    <w:p w14:paraId="12FDB12A" w14:textId="77777777" w:rsidR="00000000" w:rsidRDefault="00063F1E">
      <w:pPr>
        <w:pStyle w:val="af1"/>
        <w:rPr>
          <w:rtl/>
        </w:rPr>
      </w:pPr>
      <w:r>
        <w:rPr>
          <w:rFonts w:hint="eastAsia"/>
          <w:rtl/>
        </w:rPr>
        <w:t>היו</w:t>
      </w:r>
      <w:r>
        <w:rPr>
          <w:rtl/>
        </w:rPr>
        <w:t>"ר ראובן ריבלין:</w:t>
      </w:r>
    </w:p>
    <w:p w14:paraId="29826643" w14:textId="77777777" w:rsidR="00000000" w:rsidRDefault="00063F1E">
      <w:pPr>
        <w:pStyle w:val="a0"/>
        <w:rPr>
          <w:rFonts w:hint="cs"/>
          <w:rtl/>
        </w:rPr>
      </w:pPr>
    </w:p>
    <w:p w14:paraId="0A99CF31" w14:textId="77777777" w:rsidR="00000000" w:rsidRDefault="00063F1E">
      <w:pPr>
        <w:pStyle w:val="a0"/>
        <w:rPr>
          <w:rFonts w:hint="cs"/>
          <w:rtl/>
        </w:rPr>
      </w:pPr>
      <w:r>
        <w:rPr>
          <w:rFonts w:hint="cs"/>
          <w:rtl/>
        </w:rPr>
        <w:t>אם חבר הכנסת רן כהן מסכים.</w:t>
      </w:r>
    </w:p>
    <w:p w14:paraId="49AE3CC7" w14:textId="77777777" w:rsidR="00000000" w:rsidRDefault="00063F1E">
      <w:pPr>
        <w:pStyle w:val="a0"/>
        <w:ind w:firstLine="0"/>
        <w:rPr>
          <w:rFonts w:hint="cs"/>
          <w:rtl/>
        </w:rPr>
      </w:pPr>
    </w:p>
    <w:p w14:paraId="3C5E7E0D" w14:textId="77777777" w:rsidR="00000000" w:rsidRDefault="00063F1E">
      <w:pPr>
        <w:pStyle w:val="af0"/>
        <w:rPr>
          <w:rtl/>
        </w:rPr>
      </w:pPr>
      <w:r>
        <w:rPr>
          <w:rFonts w:hint="eastAsia"/>
          <w:rtl/>
        </w:rPr>
        <w:t>רן</w:t>
      </w:r>
      <w:r>
        <w:rPr>
          <w:rtl/>
        </w:rPr>
        <w:t xml:space="preserve"> כהן (יחד):</w:t>
      </w:r>
    </w:p>
    <w:p w14:paraId="101697CF" w14:textId="77777777" w:rsidR="00000000" w:rsidRDefault="00063F1E">
      <w:pPr>
        <w:pStyle w:val="a0"/>
        <w:rPr>
          <w:rFonts w:hint="cs"/>
          <w:rtl/>
        </w:rPr>
      </w:pPr>
    </w:p>
    <w:p w14:paraId="4DCAA6EE" w14:textId="77777777" w:rsidR="00000000" w:rsidRDefault="00063F1E">
      <w:pPr>
        <w:pStyle w:val="a0"/>
        <w:rPr>
          <w:rFonts w:hint="cs"/>
          <w:rtl/>
        </w:rPr>
      </w:pPr>
      <w:r>
        <w:rPr>
          <w:rFonts w:hint="cs"/>
          <w:rtl/>
        </w:rPr>
        <w:t>זה לא רק אני. חברי הכנסת מגלי והבה ואיוב קרא ואני מסכימים.</w:t>
      </w:r>
    </w:p>
    <w:p w14:paraId="7272E448" w14:textId="77777777" w:rsidR="00000000" w:rsidRDefault="00063F1E">
      <w:pPr>
        <w:pStyle w:val="a0"/>
        <w:rPr>
          <w:rFonts w:hint="cs"/>
          <w:rtl/>
        </w:rPr>
      </w:pPr>
    </w:p>
    <w:p w14:paraId="3CAC869B" w14:textId="77777777" w:rsidR="00000000" w:rsidRDefault="00063F1E">
      <w:pPr>
        <w:pStyle w:val="af1"/>
        <w:rPr>
          <w:rtl/>
        </w:rPr>
      </w:pPr>
      <w:r>
        <w:rPr>
          <w:rFonts w:hint="eastAsia"/>
          <w:rtl/>
        </w:rPr>
        <w:t>היו</w:t>
      </w:r>
      <w:r>
        <w:rPr>
          <w:rtl/>
        </w:rPr>
        <w:t>"ר ראובן ריבלין:</w:t>
      </w:r>
    </w:p>
    <w:p w14:paraId="41B4CA3D" w14:textId="77777777" w:rsidR="00000000" w:rsidRDefault="00063F1E">
      <w:pPr>
        <w:pStyle w:val="a0"/>
        <w:rPr>
          <w:rFonts w:hint="cs"/>
          <w:rtl/>
        </w:rPr>
      </w:pPr>
    </w:p>
    <w:p w14:paraId="4FBF6F82" w14:textId="77777777" w:rsidR="00000000" w:rsidRDefault="00063F1E">
      <w:pPr>
        <w:pStyle w:val="a0"/>
        <w:rPr>
          <w:rFonts w:hint="cs"/>
          <w:rtl/>
        </w:rPr>
      </w:pPr>
      <w:r>
        <w:rPr>
          <w:rFonts w:hint="cs"/>
          <w:rtl/>
        </w:rPr>
        <w:t xml:space="preserve">אתם מבקשים שהצבעה ותשובה יהיו מאוחר יותר. תודה רבה. ובכן, תשובה והצבעה יהיו מאוחר יותר. אני מבקש בפעם הבאה להודיע </w:t>
      </w:r>
      <w:r>
        <w:rPr>
          <w:rFonts w:hint="cs"/>
          <w:rtl/>
        </w:rPr>
        <w:t xml:space="preserve">לי מראש על כך. תשמע, יכול יושב-ראש סיעת ש"ס לומר לי שלא כתוב בתקנון מתי הוא מודיע לי. </w:t>
      </w:r>
    </w:p>
    <w:p w14:paraId="7E25B6E6" w14:textId="77777777" w:rsidR="00000000" w:rsidRDefault="00063F1E">
      <w:pPr>
        <w:pStyle w:val="a0"/>
        <w:rPr>
          <w:rFonts w:hint="cs"/>
          <w:rtl/>
        </w:rPr>
      </w:pPr>
    </w:p>
    <w:p w14:paraId="07E68C3F" w14:textId="77777777" w:rsidR="00000000" w:rsidRDefault="00063F1E">
      <w:pPr>
        <w:pStyle w:val="a2"/>
        <w:rPr>
          <w:rtl/>
        </w:rPr>
      </w:pPr>
    </w:p>
    <w:p w14:paraId="329EF593" w14:textId="77777777" w:rsidR="00000000" w:rsidRDefault="00063F1E">
      <w:pPr>
        <w:pStyle w:val="a2"/>
        <w:rPr>
          <w:rFonts w:hint="cs"/>
          <w:rtl/>
        </w:rPr>
      </w:pPr>
      <w:bookmarkStart w:id="196" w:name="_Toc100465781"/>
      <w:r>
        <w:rPr>
          <w:rFonts w:hint="cs"/>
          <w:rtl/>
        </w:rPr>
        <w:t>מסמכים שהונחו על שולחן הכנסת</w:t>
      </w:r>
      <w:bookmarkEnd w:id="196"/>
    </w:p>
    <w:p w14:paraId="173FD415" w14:textId="77777777" w:rsidR="00000000" w:rsidRDefault="00063F1E">
      <w:pPr>
        <w:pStyle w:val="a0"/>
        <w:rPr>
          <w:rFonts w:hint="cs"/>
          <w:rtl/>
        </w:rPr>
      </w:pPr>
    </w:p>
    <w:p w14:paraId="06B7EEA4" w14:textId="77777777" w:rsidR="00000000" w:rsidRDefault="00063F1E">
      <w:pPr>
        <w:pStyle w:val="af1"/>
        <w:rPr>
          <w:rtl/>
        </w:rPr>
      </w:pPr>
      <w:r>
        <w:rPr>
          <w:rFonts w:hint="eastAsia"/>
          <w:rtl/>
        </w:rPr>
        <w:t>היו</w:t>
      </w:r>
      <w:r>
        <w:rPr>
          <w:rtl/>
        </w:rPr>
        <w:t>"ר ראובן ריבלין:</w:t>
      </w:r>
    </w:p>
    <w:p w14:paraId="594AC838" w14:textId="77777777" w:rsidR="00000000" w:rsidRDefault="00063F1E">
      <w:pPr>
        <w:pStyle w:val="a0"/>
        <w:rPr>
          <w:rFonts w:hint="cs"/>
          <w:rtl/>
        </w:rPr>
      </w:pPr>
    </w:p>
    <w:p w14:paraId="24EFE07D" w14:textId="77777777" w:rsidR="00000000" w:rsidRDefault="00063F1E">
      <w:pPr>
        <w:pStyle w:val="a0"/>
        <w:rPr>
          <w:rFonts w:hint="cs"/>
          <w:rtl/>
        </w:rPr>
      </w:pPr>
      <w:r>
        <w:rPr>
          <w:rFonts w:hint="cs"/>
          <w:rtl/>
        </w:rPr>
        <w:t>הודעה למזכיר הכנסת.</w:t>
      </w:r>
    </w:p>
    <w:p w14:paraId="2183F494" w14:textId="77777777" w:rsidR="00000000" w:rsidRDefault="00063F1E">
      <w:pPr>
        <w:pStyle w:val="a0"/>
        <w:rPr>
          <w:rFonts w:hint="cs"/>
          <w:rtl/>
        </w:rPr>
      </w:pPr>
    </w:p>
    <w:p w14:paraId="5E4A8B16" w14:textId="77777777" w:rsidR="00000000" w:rsidRDefault="00063F1E">
      <w:pPr>
        <w:pStyle w:val="a"/>
        <w:rPr>
          <w:rtl/>
        </w:rPr>
      </w:pPr>
      <w:bookmarkStart w:id="197" w:name="FS000000661T15_12_2004_14_07_33"/>
      <w:bookmarkStart w:id="198" w:name="_Toc100465782"/>
      <w:bookmarkEnd w:id="197"/>
      <w:r>
        <w:rPr>
          <w:rFonts w:hint="eastAsia"/>
          <w:rtl/>
        </w:rPr>
        <w:t>מזכיר</w:t>
      </w:r>
      <w:r>
        <w:rPr>
          <w:rtl/>
        </w:rPr>
        <w:t xml:space="preserve"> הכנסת אריה האן:</w:t>
      </w:r>
      <w:bookmarkEnd w:id="198"/>
    </w:p>
    <w:p w14:paraId="6CC6A31B" w14:textId="77777777" w:rsidR="00000000" w:rsidRDefault="00063F1E">
      <w:pPr>
        <w:pStyle w:val="a0"/>
        <w:rPr>
          <w:rFonts w:hint="cs"/>
          <w:rtl/>
        </w:rPr>
      </w:pPr>
    </w:p>
    <w:p w14:paraId="1B6C3407" w14:textId="77777777" w:rsidR="00000000" w:rsidRDefault="00063F1E">
      <w:pPr>
        <w:pStyle w:val="a0"/>
        <w:rPr>
          <w:rFonts w:hint="cs"/>
          <w:rtl/>
        </w:rPr>
      </w:pPr>
      <w:r>
        <w:rPr>
          <w:rFonts w:hint="cs"/>
          <w:rtl/>
        </w:rPr>
        <w:t>ברשות יושב-ראש הכנסת, הנני מתכבד להודיע, כי הונחה היום על שולחן הכנסת הח</w:t>
      </w:r>
      <w:r>
        <w:rPr>
          <w:rFonts w:hint="cs"/>
          <w:rtl/>
        </w:rPr>
        <w:t>לטה בדבר חלוקת הצעת חוק משק הדלק (איסור מכירת דלק לתחנות תדלוק מסוימות), התשס"ד-2004. תודה.</w:t>
      </w:r>
    </w:p>
    <w:p w14:paraId="2114B5B4" w14:textId="77777777" w:rsidR="00000000" w:rsidRDefault="00063F1E">
      <w:pPr>
        <w:pStyle w:val="a0"/>
        <w:ind w:firstLine="0"/>
        <w:rPr>
          <w:rFonts w:hint="cs"/>
          <w:rtl/>
        </w:rPr>
      </w:pPr>
    </w:p>
    <w:p w14:paraId="328B86F8" w14:textId="77777777" w:rsidR="00000000" w:rsidRDefault="00063F1E">
      <w:pPr>
        <w:pStyle w:val="a0"/>
        <w:ind w:firstLine="0"/>
        <w:rPr>
          <w:rFonts w:hint="cs"/>
          <w:rtl/>
        </w:rPr>
      </w:pPr>
    </w:p>
    <w:p w14:paraId="2DC5A3FF" w14:textId="77777777" w:rsidR="00000000" w:rsidRDefault="00063F1E">
      <w:pPr>
        <w:pStyle w:val="a2"/>
        <w:rPr>
          <w:rFonts w:hint="cs"/>
          <w:rtl/>
        </w:rPr>
      </w:pPr>
      <w:bookmarkStart w:id="199" w:name="CS28347FI0028347T15_12_2004_13_31_30"/>
      <w:bookmarkStart w:id="200" w:name="_Toc100465783"/>
      <w:bookmarkEnd w:id="199"/>
      <w:r>
        <w:rPr>
          <w:rtl/>
        </w:rPr>
        <w:t>הצעת חוק החברות הממשלתיות (תיקון - מינוי דירקטורים), התשס"ד-2004</w:t>
      </w:r>
      <w:bookmarkEnd w:id="200"/>
    </w:p>
    <w:p w14:paraId="1231478E" w14:textId="77777777" w:rsidR="00000000" w:rsidRDefault="00063F1E">
      <w:pPr>
        <w:pStyle w:val="a0"/>
        <w:ind w:firstLine="0"/>
        <w:rPr>
          <w:rFonts w:hint="cs"/>
          <w:rtl/>
        </w:rPr>
      </w:pPr>
      <w:r>
        <w:rPr>
          <w:rFonts w:hint="cs"/>
          <w:rtl/>
        </w:rPr>
        <w:t xml:space="preserve">[הצעת חוק פ/2482; </w:t>
      </w:r>
      <w:r>
        <w:rPr>
          <w:rFonts w:hint="eastAsia"/>
          <w:rtl/>
        </w:rPr>
        <w:t>נספחות</w:t>
      </w:r>
      <w:r>
        <w:rPr>
          <w:rtl/>
        </w:rPr>
        <w:t>.</w:t>
      </w:r>
      <w:r>
        <w:rPr>
          <w:rFonts w:hint="cs"/>
          <w:rtl/>
        </w:rPr>
        <w:t>]</w:t>
      </w:r>
    </w:p>
    <w:p w14:paraId="0792C4DE" w14:textId="77777777" w:rsidR="00000000" w:rsidRDefault="00063F1E">
      <w:pPr>
        <w:pStyle w:val="-0"/>
        <w:rPr>
          <w:rFonts w:hint="cs"/>
          <w:rtl/>
        </w:rPr>
      </w:pPr>
      <w:r>
        <w:rPr>
          <w:rFonts w:hint="cs"/>
          <w:rtl/>
        </w:rPr>
        <w:t>(הצעת חבר הכנסת מאיר פרוש)</w:t>
      </w:r>
    </w:p>
    <w:p w14:paraId="2497278E" w14:textId="77777777" w:rsidR="00000000" w:rsidRDefault="00063F1E">
      <w:pPr>
        <w:pStyle w:val="af1"/>
        <w:rPr>
          <w:rtl/>
        </w:rPr>
      </w:pPr>
      <w:r>
        <w:rPr>
          <w:rtl/>
        </w:rPr>
        <w:br/>
        <w:t>היו"ר ראובן ריבלין:</w:t>
      </w:r>
    </w:p>
    <w:p w14:paraId="55D5412F" w14:textId="77777777" w:rsidR="00000000" w:rsidRDefault="00063F1E">
      <w:pPr>
        <w:pStyle w:val="a0"/>
        <w:rPr>
          <w:rtl/>
        </w:rPr>
      </w:pPr>
    </w:p>
    <w:p w14:paraId="713296AA" w14:textId="77777777" w:rsidR="00000000" w:rsidRDefault="00063F1E">
      <w:pPr>
        <w:pStyle w:val="a0"/>
        <w:rPr>
          <w:rFonts w:hint="cs"/>
          <w:rtl/>
        </w:rPr>
      </w:pPr>
      <w:r>
        <w:rPr>
          <w:rFonts w:hint="cs"/>
          <w:rtl/>
        </w:rPr>
        <w:t>רבותי חברי הכנסת, אנח</w:t>
      </w:r>
      <w:r>
        <w:rPr>
          <w:rFonts w:hint="cs"/>
          <w:rtl/>
        </w:rPr>
        <w:t xml:space="preserve">נו ממשיכים בסדר-היום. חבר הכנסת מאיר פרוש יעלה ויבוא על מנת להציג את הצעת חוק החברות הממשלתיות (תיקון - מינוי דירקטורים). בבקשה, אדוני. </w:t>
      </w:r>
    </w:p>
    <w:p w14:paraId="3CCAFBDB" w14:textId="77777777" w:rsidR="00000000" w:rsidRDefault="00063F1E">
      <w:pPr>
        <w:pStyle w:val="a"/>
        <w:rPr>
          <w:rtl/>
        </w:rPr>
      </w:pPr>
      <w:r>
        <w:rPr>
          <w:rtl/>
        </w:rPr>
        <w:br/>
      </w:r>
      <w:bookmarkStart w:id="201" w:name="FS000000563T15_12_2004_13_33_31"/>
      <w:bookmarkStart w:id="202" w:name="_Toc100465784"/>
      <w:bookmarkEnd w:id="201"/>
      <w:r>
        <w:rPr>
          <w:rtl/>
        </w:rPr>
        <w:t>מאיר פרוש (יהדות התורה):</w:t>
      </w:r>
      <w:bookmarkEnd w:id="202"/>
    </w:p>
    <w:p w14:paraId="522CE363" w14:textId="77777777" w:rsidR="00000000" w:rsidRDefault="00063F1E">
      <w:pPr>
        <w:pStyle w:val="a0"/>
        <w:rPr>
          <w:rtl/>
        </w:rPr>
      </w:pPr>
    </w:p>
    <w:p w14:paraId="1F1C3D36" w14:textId="77777777" w:rsidR="00000000" w:rsidRDefault="00063F1E">
      <w:pPr>
        <w:pStyle w:val="a0"/>
        <w:rPr>
          <w:rFonts w:hint="cs"/>
          <w:rtl/>
        </w:rPr>
      </w:pPr>
      <w:r>
        <w:rPr>
          <w:rFonts w:hint="cs"/>
          <w:rtl/>
        </w:rPr>
        <w:t>אדוני היושב-ראש, עמיתי חברי הכנסת, אני מתכבד להציע שני תיקונים לחוק החברות הממשלתיות - - -</w:t>
      </w:r>
    </w:p>
    <w:p w14:paraId="1964F7D8" w14:textId="77777777" w:rsidR="00000000" w:rsidRDefault="00063F1E">
      <w:pPr>
        <w:pStyle w:val="af1"/>
        <w:rPr>
          <w:rtl/>
        </w:rPr>
      </w:pPr>
      <w:r>
        <w:rPr>
          <w:rtl/>
        </w:rPr>
        <w:br/>
      </w:r>
      <w:r>
        <w:rPr>
          <w:rtl/>
        </w:rPr>
        <w:t>היו"ר ראובן ריבלין:</w:t>
      </w:r>
    </w:p>
    <w:p w14:paraId="5184C7EC" w14:textId="77777777" w:rsidR="00000000" w:rsidRDefault="00063F1E">
      <w:pPr>
        <w:pStyle w:val="a0"/>
        <w:rPr>
          <w:rtl/>
        </w:rPr>
      </w:pPr>
    </w:p>
    <w:p w14:paraId="6DF69A40" w14:textId="77777777" w:rsidR="00000000" w:rsidRDefault="00063F1E">
      <w:pPr>
        <w:pStyle w:val="a0"/>
        <w:rPr>
          <w:rFonts w:hint="cs"/>
          <w:rtl/>
        </w:rPr>
      </w:pPr>
      <w:r>
        <w:rPr>
          <w:rFonts w:hint="cs"/>
          <w:rtl/>
        </w:rPr>
        <w:t>אני רק רוצה להודיע, שכבוד שר האוצר ישיב על הצעת החוק. בבקשה, אדוני.</w:t>
      </w:r>
    </w:p>
    <w:p w14:paraId="28886A35" w14:textId="77777777" w:rsidR="00000000" w:rsidRDefault="00063F1E">
      <w:pPr>
        <w:pStyle w:val="-"/>
        <w:rPr>
          <w:rtl/>
        </w:rPr>
      </w:pPr>
      <w:r>
        <w:rPr>
          <w:rtl/>
        </w:rPr>
        <w:br/>
      </w:r>
      <w:bookmarkStart w:id="203" w:name="FS000000563T15_12_2004_13_34_16C"/>
      <w:bookmarkEnd w:id="203"/>
      <w:r>
        <w:rPr>
          <w:rtl/>
        </w:rPr>
        <w:t>מאיר פרוש (יהדות התורה):</w:t>
      </w:r>
    </w:p>
    <w:p w14:paraId="145F4EE5" w14:textId="77777777" w:rsidR="00000000" w:rsidRDefault="00063F1E">
      <w:pPr>
        <w:pStyle w:val="a0"/>
        <w:rPr>
          <w:rtl/>
        </w:rPr>
      </w:pPr>
    </w:p>
    <w:p w14:paraId="2762604A" w14:textId="77777777" w:rsidR="00000000" w:rsidRDefault="00063F1E">
      <w:pPr>
        <w:pStyle w:val="a0"/>
        <w:rPr>
          <w:rFonts w:hint="cs"/>
          <w:rtl/>
        </w:rPr>
      </w:pPr>
      <w:r>
        <w:rPr>
          <w:rFonts w:hint="cs"/>
          <w:rtl/>
        </w:rPr>
        <w:t>אני מתכבד להציע שני תיקונים לחוק החברות הממשלתיות בנושא מינוי דירקטורים. יש ביקורת ציבורית נוקבת על מינוי הדירקטורים בחברות הממשלתיות, ולאחר</w:t>
      </w:r>
      <w:r>
        <w:rPr>
          <w:rFonts w:hint="cs"/>
          <w:rtl/>
        </w:rPr>
        <w:t xml:space="preserve">ונה גם פורסמו מסקנות ועדה ציבורית, המלוות בהסתייגויות מהרמה של אותם חברי מועצות מנהלים. </w:t>
      </w:r>
    </w:p>
    <w:p w14:paraId="0414BA19" w14:textId="77777777" w:rsidR="00000000" w:rsidRDefault="00063F1E">
      <w:pPr>
        <w:pStyle w:val="a0"/>
        <w:rPr>
          <w:rFonts w:hint="cs"/>
          <w:rtl/>
        </w:rPr>
      </w:pPr>
    </w:p>
    <w:p w14:paraId="2A3401F0" w14:textId="77777777" w:rsidR="00000000" w:rsidRDefault="00063F1E">
      <w:pPr>
        <w:pStyle w:val="a0"/>
        <w:rPr>
          <w:rFonts w:hint="cs"/>
          <w:rtl/>
        </w:rPr>
      </w:pPr>
      <w:r>
        <w:rPr>
          <w:rFonts w:hint="cs"/>
          <w:rtl/>
        </w:rPr>
        <w:t>בהצעות התיקון שאני מתכבד להציג לבית אני מתמקד בנושא כאוב, בלתי הגיוני ובלתי צודק לחלוטין. על-פי החוק הקיים, כשיר לכהן כדירקטור בחברה ממשלתית בעל תואר אקדמי בכל תחום ש</w:t>
      </w:r>
      <w:r>
        <w:rPr>
          <w:rFonts w:hint="cs"/>
          <w:rtl/>
        </w:rPr>
        <w:t xml:space="preserve">הוא, או שהוא בעל ניסיון של חמש שנים לפחות, או שהוא בעל ניסיון מצטבר של חמש שנים לפחות בתחום הניהול העסקי של התאגיד, או שכיהן בכהונה ציבורית בכירה או בתפקיד בכיר בשירות הציבורי בנושאים כלכליים, מסחריים, ניהוליים או משפטיים. </w:t>
      </w:r>
    </w:p>
    <w:p w14:paraId="283B1826" w14:textId="77777777" w:rsidR="00000000" w:rsidRDefault="00063F1E">
      <w:pPr>
        <w:pStyle w:val="a0"/>
        <w:rPr>
          <w:rFonts w:hint="cs"/>
          <w:rtl/>
        </w:rPr>
      </w:pPr>
    </w:p>
    <w:p w14:paraId="7E1A39F9" w14:textId="77777777" w:rsidR="00000000" w:rsidRDefault="00063F1E">
      <w:pPr>
        <w:pStyle w:val="a0"/>
        <w:rPr>
          <w:rFonts w:hint="cs"/>
          <w:rtl/>
        </w:rPr>
      </w:pPr>
      <w:r>
        <w:rPr>
          <w:rFonts w:hint="cs"/>
          <w:rtl/>
        </w:rPr>
        <w:t>החוק הקיים יוצר מצב אבסורדי, כי</w:t>
      </w:r>
      <w:r>
        <w:rPr>
          <w:rFonts w:hint="cs"/>
          <w:rtl/>
        </w:rPr>
        <w:t xml:space="preserve"> מי שהוא בעל תואר אקדמי, אדוני היושב-ראש, במדעי ההתנהגות של הכתות בהודו וכדומה, כשיר לכהן כדירקטור, ואילו מי שאינו בעל תואר אקדמי, ואף שהוא יכול להיות בעל ניסיון ורקורד ציבורי עשיר, הוא לא כשיר. ברור שאין קשר בין לימוד דרכי התנהגות של חברי הכתות בהודו לבין</w:t>
      </w:r>
      <w:r>
        <w:rPr>
          <w:rFonts w:hint="cs"/>
          <w:rtl/>
        </w:rPr>
        <w:t xml:space="preserve"> ניהול חברה ממשלתית העוסקת בתחומים אחרים לגמרי. </w:t>
      </w:r>
    </w:p>
    <w:p w14:paraId="4F2F134C" w14:textId="77777777" w:rsidR="00000000" w:rsidRDefault="00063F1E">
      <w:pPr>
        <w:pStyle w:val="a0"/>
        <w:rPr>
          <w:rFonts w:hint="cs"/>
          <w:rtl/>
        </w:rPr>
      </w:pPr>
    </w:p>
    <w:p w14:paraId="5C041E9A" w14:textId="77777777" w:rsidR="00000000" w:rsidRDefault="00063F1E">
      <w:pPr>
        <w:pStyle w:val="a0"/>
        <w:rPr>
          <w:rFonts w:hint="cs"/>
          <w:rtl/>
        </w:rPr>
      </w:pPr>
      <w:r>
        <w:rPr>
          <w:rFonts w:hint="cs"/>
          <w:rtl/>
        </w:rPr>
        <w:t>הצעת החוק באה, אם כן, אדוני השר, לתקן את המצב, להוסיף על התנאים הקיימים לכשירות לכהן כדירקטור ולקבוע כי מי שאינו בעל תואר אקדמי ואינו בעל ניסיון של חמש שנים, יכול לעבור קורס בתחום העיסוק העיקרי של החברה. על</w:t>
      </w:r>
      <w:r>
        <w:rPr>
          <w:rFonts w:hint="cs"/>
          <w:rtl/>
        </w:rPr>
        <w:t xml:space="preserve"> תכניו של הקורס ומשך הקורס יחליט שר האוצר, כממונה על חוק החברות הממשלתיות. </w:t>
      </w:r>
    </w:p>
    <w:p w14:paraId="2516EB8A" w14:textId="77777777" w:rsidR="00000000" w:rsidRDefault="00063F1E">
      <w:pPr>
        <w:pStyle w:val="a0"/>
        <w:rPr>
          <w:rFonts w:hint="cs"/>
          <w:rtl/>
        </w:rPr>
      </w:pPr>
    </w:p>
    <w:p w14:paraId="7B56CEB1" w14:textId="77777777" w:rsidR="00000000" w:rsidRDefault="00063F1E">
      <w:pPr>
        <w:pStyle w:val="a0"/>
        <w:rPr>
          <w:rFonts w:hint="cs"/>
          <w:rtl/>
        </w:rPr>
      </w:pPr>
      <w:r>
        <w:rPr>
          <w:rFonts w:hint="cs"/>
          <w:rtl/>
        </w:rPr>
        <w:t>אדוני היושב-ראש, התיקון שאני מציע לחוק יגרום לביטול האפליה של ציבורים גדולים במדינה, ובמיוחד האפליה הבולטת לגבי בוגרי ישיבות בקבלה לתפקידים בכירים בשירות המדינה וכדירקטורים בחברות</w:t>
      </w:r>
      <w:r>
        <w:rPr>
          <w:rFonts w:hint="cs"/>
          <w:rtl/>
        </w:rPr>
        <w:t xml:space="preserve"> הממשלתיות. </w:t>
      </w:r>
    </w:p>
    <w:p w14:paraId="4C445A08" w14:textId="77777777" w:rsidR="00000000" w:rsidRDefault="00063F1E">
      <w:pPr>
        <w:pStyle w:val="a0"/>
        <w:rPr>
          <w:rFonts w:hint="cs"/>
          <w:rtl/>
        </w:rPr>
      </w:pPr>
    </w:p>
    <w:p w14:paraId="753EB6F3" w14:textId="77777777" w:rsidR="00000000" w:rsidRDefault="00063F1E">
      <w:pPr>
        <w:pStyle w:val="a0"/>
        <w:rPr>
          <w:rFonts w:hint="cs"/>
          <w:rtl/>
        </w:rPr>
      </w:pPr>
      <w:r>
        <w:rPr>
          <w:rFonts w:hint="cs"/>
          <w:rtl/>
        </w:rPr>
        <w:t>בחודש ספטמבר האחרון כתבתי על כך בעיתון "מעריב", ובתגובה התפלמס אתי אחד בשם ישראל גנור וטען נחרצות: "בוגר סינית עתיקה באוניברסיטה עדיף על רב שלמד בישיבה חרדית". שני נימוקים הביא אותו איש - ואני ממשיך לצטט אותו, כי עמדתו כנראה משקפת דעות של רבי</w:t>
      </w:r>
      <w:r>
        <w:rPr>
          <w:rFonts w:hint="cs"/>
          <w:rtl/>
        </w:rPr>
        <w:t>ם. מה הם שני הנימוקים: "תואר אקדמי מעיד שלבעליו יש מספר כישורים כמו שליטה בסיסית באנגלית, במתמטיקה ובידע כללי. לעומתו, יכול אדם לבלות שנים בישיבה, לקבל אפילו סמיכה לרבנות, מבלי לדעת מלה באנגלית ובלי הבנה במדעים". לצורך הדגשת דבריו הוא גם מוסיף: "שיטת הלימו</w:t>
      </w:r>
      <w:r>
        <w:rPr>
          <w:rFonts w:hint="cs"/>
          <w:rtl/>
        </w:rPr>
        <w:t xml:space="preserve">ד בישיבות כוללת לעיסה של חומר עתיק". </w:t>
      </w:r>
    </w:p>
    <w:p w14:paraId="01FD8483" w14:textId="77777777" w:rsidR="00000000" w:rsidRDefault="00063F1E">
      <w:pPr>
        <w:pStyle w:val="a0"/>
        <w:rPr>
          <w:rFonts w:hint="cs"/>
          <w:rtl/>
        </w:rPr>
      </w:pPr>
    </w:p>
    <w:p w14:paraId="75D14F5B" w14:textId="77777777" w:rsidR="00000000" w:rsidRDefault="00063F1E">
      <w:pPr>
        <w:pStyle w:val="a0"/>
        <w:rPr>
          <w:rFonts w:hint="cs"/>
          <w:rtl/>
        </w:rPr>
      </w:pPr>
      <w:r>
        <w:rPr>
          <w:rFonts w:hint="cs"/>
          <w:rtl/>
        </w:rPr>
        <w:t>אדוני היושב-ראש, הדעה הזאת, אני חושב שהיא נחלת אלה שקבעו את הקריטריונים לאישור בכירים בשירות המדינה ודירקטורים בחברות הממשלתיות, ולכן אני רואה חובה להשיב על הטיעונים המופרכים הללו במסגרת זמני בהצגת החוק.</w:t>
      </w:r>
    </w:p>
    <w:p w14:paraId="79DE57FC" w14:textId="77777777" w:rsidR="00000000" w:rsidRDefault="00063F1E">
      <w:pPr>
        <w:pStyle w:val="a0"/>
        <w:rPr>
          <w:rFonts w:hint="cs"/>
          <w:rtl/>
        </w:rPr>
      </w:pPr>
    </w:p>
    <w:p w14:paraId="61E24E1D" w14:textId="77777777" w:rsidR="00000000" w:rsidRDefault="00063F1E">
      <w:pPr>
        <w:pStyle w:val="a0"/>
        <w:rPr>
          <w:rFonts w:hint="cs"/>
          <w:rtl/>
        </w:rPr>
      </w:pPr>
      <w:r>
        <w:rPr>
          <w:rFonts w:hint="cs"/>
          <w:rtl/>
        </w:rPr>
        <w:t>עמיתי חברי ה</w:t>
      </w:r>
      <w:r>
        <w:rPr>
          <w:rFonts w:hint="cs"/>
          <w:rtl/>
        </w:rPr>
        <w:t xml:space="preserve">כנסת, כאשר אומרים אנגלית או מתמטיקה, ניחא. את זאת יכולים בוגרי ישיבות להשלים בקורסים. כך עשו וכך עושים אלה שבחרו לעסוק במקצועות שונים, או אפילו סתם להרחבת ידיעותיהם. אבל לייחס פגימה בעצם שיטת הלימודים בישיבות, זו כבר השמצה לשמה. כמי שגאה בהיותו בעבר תלמיד </w:t>
      </w:r>
      <w:r>
        <w:rPr>
          <w:rFonts w:hint="cs"/>
          <w:rtl/>
        </w:rPr>
        <w:t>ישיבה, אבקש להפריך את ההשמצה הזאת. הישיבה, בשיטת הלימוד הייחודית שבה, מילאה תפקיד מרכזי ומכריע בחיי הרוח של עם ישראל לדורותיו. גם ביאליק תיאר את הישיבה כ"בית-היוצר לנשמת האומה".</w:t>
      </w:r>
    </w:p>
    <w:p w14:paraId="41DB9A35" w14:textId="77777777" w:rsidR="00000000" w:rsidRDefault="00063F1E">
      <w:pPr>
        <w:pStyle w:val="af0"/>
        <w:rPr>
          <w:rtl/>
        </w:rPr>
      </w:pPr>
      <w:r>
        <w:rPr>
          <w:rtl/>
        </w:rPr>
        <w:br/>
        <w:t>רוני בריזון (שינוי):</w:t>
      </w:r>
    </w:p>
    <w:p w14:paraId="20B7BDC5" w14:textId="77777777" w:rsidR="00000000" w:rsidRDefault="00063F1E">
      <w:pPr>
        <w:pStyle w:val="a0"/>
        <w:rPr>
          <w:rtl/>
        </w:rPr>
      </w:pPr>
    </w:p>
    <w:p w14:paraId="43F7F23A" w14:textId="77777777" w:rsidR="00000000" w:rsidRDefault="00063F1E">
      <w:pPr>
        <w:pStyle w:val="a0"/>
        <w:rPr>
          <w:rFonts w:hint="cs"/>
          <w:rtl/>
        </w:rPr>
      </w:pPr>
      <w:r>
        <w:rPr>
          <w:rFonts w:hint="cs"/>
          <w:rtl/>
        </w:rPr>
        <w:t>- - -</w:t>
      </w:r>
    </w:p>
    <w:p w14:paraId="1A1475BC" w14:textId="77777777" w:rsidR="00000000" w:rsidRDefault="00063F1E">
      <w:pPr>
        <w:pStyle w:val="-"/>
        <w:rPr>
          <w:rtl/>
        </w:rPr>
      </w:pPr>
      <w:r>
        <w:rPr>
          <w:rtl/>
        </w:rPr>
        <w:br/>
      </w:r>
      <w:bookmarkStart w:id="204" w:name="FS000000563T15_12_2004_13_47_41C"/>
      <w:bookmarkEnd w:id="204"/>
      <w:r>
        <w:rPr>
          <w:rtl/>
        </w:rPr>
        <w:t>מאיר פרוש (יהדות התורה):</w:t>
      </w:r>
    </w:p>
    <w:p w14:paraId="1DF57EE5" w14:textId="77777777" w:rsidR="00000000" w:rsidRDefault="00063F1E">
      <w:pPr>
        <w:pStyle w:val="a0"/>
        <w:rPr>
          <w:rtl/>
        </w:rPr>
      </w:pPr>
    </w:p>
    <w:p w14:paraId="6E11E99C" w14:textId="77777777" w:rsidR="00000000" w:rsidRDefault="00063F1E">
      <w:pPr>
        <w:pStyle w:val="a0"/>
        <w:rPr>
          <w:rFonts w:hint="cs"/>
          <w:rtl/>
        </w:rPr>
      </w:pPr>
      <w:r>
        <w:rPr>
          <w:rFonts w:hint="cs"/>
          <w:rtl/>
        </w:rPr>
        <w:t>בין הכתלים שלה, חבר הכ</w:t>
      </w:r>
      <w:r>
        <w:rPr>
          <w:rFonts w:hint="cs"/>
          <w:rtl/>
        </w:rPr>
        <w:t xml:space="preserve">נסת בריזון, נתעשרה ונתעמקה היצירה הרוחנית הלאומית, וממנה יצאו החכמים ומורי ההלכה שהנהיגו את עמנו. מערכת ההשכלה החילונית מעמידה, לצערנו, בורים גמורים במורשת ובחוכמת ישראל. לכן, אני אומר לכם, חברים, קיימת סכנה שאם מספרם של הבקיאים בתורה ובים התלמוד ירד מתחת </w:t>
      </w:r>
      <w:r>
        <w:rPr>
          <w:rFonts w:hint="cs"/>
          <w:rtl/>
        </w:rPr>
        <w:t>למאסה קריטית מסוימת, האוצר התרבותי והידע הזה פשוט יאבדו חלילה מן העולם. כזאת התרחש כידוע בתרבויות עתיקות אחרות בהיסטוריה.</w:t>
      </w:r>
    </w:p>
    <w:p w14:paraId="403BFE62" w14:textId="77777777" w:rsidR="00000000" w:rsidRDefault="00063F1E">
      <w:pPr>
        <w:pStyle w:val="a0"/>
        <w:rPr>
          <w:rFonts w:hint="cs"/>
          <w:rtl/>
        </w:rPr>
      </w:pPr>
    </w:p>
    <w:p w14:paraId="589AC10E" w14:textId="77777777" w:rsidR="00000000" w:rsidRDefault="00063F1E">
      <w:pPr>
        <w:pStyle w:val="a0"/>
        <w:rPr>
          <w:rFonts w:hint="cs"/>
          <w:rtl/>
        </w:rPr>
      </w:pPr>
      <w:r>
        <w:rPr>
          <w:rFonts w:hint="cs"/>
          <w:rtl/>
        </w:rPr>
        <w:t>מגוחכת גם הטענה שבישיבות אין מנתחים טקסטים בצורה לוגית, אין חוקרים סוגיות לעומקן ואין מפתחים כושר ניסוח. באמת, אבסורד נלעג. היכן אם ל</w:t>
      </w:r>
      <w:r>
        <w:rPr>
          <w:rFonts w:hint="cs"/>
          <w:rtl/>
        </w:rPr>
        <w:t xml:space="preserve">א בישיבות עוסקים בהפשטה של שאלות הלכתיות ומשפטיות - - </w:t>
      </w:r>
    </w:p>
    <w:p w14:paraId="43ED0C8E" w14:textId="77777777" w:rsidR="00000000" w:rsidRDefault="00063F1E">
      <w:pPr>
        <w:pStyle w:val="af0"/>
        <w:rPr>
          <w:rtl/>
        </w:rPr>
      </w:pPr>
      <w:r>
        <w:rPr>
          <w:rtl/>
        </w:rPr>
        <w:br/>
        <w:t>רוני בריזון (שינוי):</w:t>
      </w:r>
    </w:p>
    <w:p w14:paraId="78076E96" w14:textId="77777777" w:rsidR="00000000" w:rsidRDefault="00063F1E">
      <w:pPr>
        <w:pStyle w:val="a0"/>
        <w:rPr>
          <w:rtl/>
        </w:rPr>
      </w:pPr>
    </w:p>
    <w:p w14:paraId="502A69E0" w14:textId="77777777" w:rsidR="00000000" w:rsidRDefault="00063F1E">
      <w:pPr>
        <w:pStyle w:val="a0"/>
        <w:rPr>
          <w:rFonts w:hint="cs"/>
          <w:rtl/>
        </w:rPr>
      </w:pPr>
      <w:r>
        <w:rPr>
          <w:rFonts w:hint="cs"/>
          <w:rtl/>
        </w:rPr>
        <w:t>- - -</w:t>
      </w:r>
    </w:p>
    <w:p w14:paraId="062C9A1C" w14:textId="77777777" w:rsidR="00000000" w:rsidRDefault="00063F1E">
      <w:pPr>
        <w:pStyle w:val="-"/>
        <w:rPr>
          <w:rtl/>
        </w:rPr>
      </w:pPr>
      <w:r>
        <w:rPr>
          <w:rtl/>
        </w:rPr>
        <w:br/>
      </w:r>
      <w:bookmarkStart w:id="205" w:name="FS000000563T15_12_2004_13_50_59C"/>
      <w:bookmarkEnd w:id="205"/>
      <w:r>
        <w:rPr>
          <w:rtl/>
        </w:rPr>
        <w:t>מאיר פרוש (יהדות התורה):</w:t>
      </w:r>
    </w:p>
    <w:p w14:paraId="7820CE94" w14:textId="77777777" w:rsidR="00000000" w:rsidRDefault="00063F1E">
      <w:pPr>
        <w:pStyle w:val="a0"/>
        <w:rPr>
          <w:rtl/>
        </w:rPr>
      </w:pPr>
    </w:p>
    <w:p w14:paraId="1DA1FCA1" w14:textId="77777777" w:rsidR="00000000" w:rsidRDefault="00063F1E">
      <w:pPr>
        <w:pStyle w:val="a0"/>
        <w:rPr>
          <w:rFonts w:hint="cs"/>
          <w:rtl/>
        </w:rPr>
      </w:pPr>
      <w:r>
        <w:rPr>
          <w:rFonts w:hint="cs"/>
          <w:rtl/>
        </w:rPr>
        <w:t>- - בהבחנה בין עיקר וטפל, ביישום עקרונות על מצבים שונים ובהתמודדויות עם ביבליוגרפיה עשירה בהיקפה? היכן אם לא בישיבות מתמודדים עם עברית עשירה, רבת</w:t>
      </w:r>
      <w:r>
        <w:rPr>
          <w:rFonts w:hint="cs"/>
          <w:rtl/>
        </w:rPr>
        <w:t xml:space="preserve"> שכבות ועומק - -</w:t>
      </w:r>
    </w:p>
    <w:p w14:paraId="6A655F83" w14:textId="77777777" w:rsidR="00000000" w:rsidRDefault="00063F1E">
      <w:pPr>
        <w:pStyle w:val="af0"/>
        <w:rPr>
          <w:rtl/>
        </w:rPr>
      </w:pPr>
      <w:r>
        <w:rPr>
          <w:rtl/>
        </w:rPr>
        <w:br/>
        <w:t>רוני בריזון (שינוי):</w:t>
      </w:r>
    </w:p>
    <w:p w14:paraId="4E0E192D" w14:textId="77777777" w:rsidR="00000000" w:rsidRDefault="00063F1E">
      <w:pPr>
        <w:pStyle w:val="a0"/>
        <w:rPr>
          <w:rtl/>
        </w:rPr>
      </w:pPr>
    </w:p>
    <w:p w14:paraId="0DE8C578" w14:textId="77777777" w:rsidR="00000000" w:rsidRDefault="00063F1E">
      <w:pPr>
        <w:pStyle w:val="a0"/>
        <w:rPr>
          <w:rFonts w:hint="cs"/>
          <w:rtl/>
        </w:rPr>
      </w:pPr>
      <w:r>
        <w:rPr>
          <w:rFonts w:hint="cs"/>
          <w:rtl/>
        </w:rPr>
        <w:t>באוניברסיטה.</w:t>
      </w:r>
    </w:p>
    <w:p w14:paraId="35EC3235" w14:textId="77777777" w:rsidR="00000000" w:rsidRDefault="00063F1E">
      <w:pPr>
        <w:pStyle w:val="-"/>
        <w:rPr>
          <w:rtl/>
        </w:rPr>
      </w:pPr>
      <w:r>
        <w:rPr>
          <w:rtl/>
        </w:rPr>
        <w:br/>
      </w:r>
      <w:bookmarkStart w:id="206" w:name="FS000000563T15_12_2004_13_52_48C"/>
      <w:bookmarkEnd w:id="206"/>
      <w:r>
        <w:rPr>
          <w:rtl/>
        </w:rPr>
        <w:t>מאיר פרוש (יהדות התורה):</w:t>
      </w:r>
    </w:p>
    <w:p w14:paraId="414EFC23" w14:textId="77777777" w:rsidR="00000000" w:rsidRDefault="00063F1E">
      <w:pPr>
        <w:pStyle w:val="a0"/>
        <w:rPr>
          <w:rtl/>
        </w:rPr>
      </w:pPr>
    </w:p>
    <w:p w14:paraId="0E2B9F3D" w14:textId="77777777" w:rsidR="00000000" w:rsidRDefault="00063F1E">
      <w:pPr>
        <w:pStyle w:val="a0"/>
        <w:rPr>
          <w:rFonts w:hint="cs"/>
          <w:rtl/>
        </w:rPr>
      </w:pPr>
      <w:r>
        <w:rPr>
          <w:rFonts w:hint="cs"/>
          <w:rtl/>
        </w:rPr>
        <w:t xml:space="preserve">- - מאתגרים את התלמידים עם חומר לימוד גולמי ובלתי לעיס? היכן עוד מפתחים את כושר הדיון והוויכוח בדרגות גבוהות של חריפות? </w:t>
      </w:r>
    </w:p>
    <w:p w14:paraId="3A889671" w14:textId="77777777" w:rsidR="00000000" w:rsidRDefault="00063F1E">
      <w:pPr>
        <w:pStyle w:val="a0"/>
        <w:rPr>
          <w:rFonts w:hint="cs"/>
          <w:rtl/>
        </w:rPr>
      </w:pPr>
    </w:p>
    <w:p w14:paraId="25003822" w14:textId="77777777" w:rsidR="00000000" w:rsidRDefault="00063F1E">
      <w:pPr>
        <w:pStyle w:val="a0"/>
        <w:rPr>
          <w:rFonts w:hint="cs"/>
          <w:rtl/>
        </w:rPr>
      </w:pPr>
      <w:r>
        <w:rPr>
          <w:rFonts w:hint="cs"/>
          <w:rtl/>
        </w:rPr>
        <w:t>בוגרי ישיבות בולטים כיום במגוון מקצועות חופשיים ועוסקי</w:t>
      </w:r>
      <w:r>
        <w:rPr>
          <w:rFonts w:hint="cs"/>
          <w:rtl/>
        </w:rPr>
        <w:t>ם גם בתפקידי ניהול במגזר העסקי. הם יכולים כמובן למלא בהצלחה גדולה משרות בכירות בשירות המדינה לאחר השלמת ידיעות בקורסים, ואלה מביניהם שהוסמכו לרבנות ראויים במיוחד לתפקידים מובילים בוודאי לא פחות מבעלי תואר בסינית עתיקה או בספרות יפנית.</w:t>
      </w:r>
    </w:p>
    <w:p w14:paraId="147623FB" w14:textId="77777777" w:rsidR="00000000" w:rsidRDefault="00063F1E">
      <w:pPr>
        <w:pStyle w:val="af0"/>
        <w:rPr>
          <w:rtl/>
        </w:rPr>
      </w:pPr>
    </w:p>
    <w:p w14:paraId="134F0D6F" w14:textId="77777777" w:rsidR="00000000" w:rsidRDefault="00063F1E">
      <w:pPr>
        <w:pStyle w:val="af0"/>
        <w:rPr>
          <w:rtl/>
        </w:rPr>
      </w:pPr>
      <w:r>
        <w:rPr>
          <w:rtl/>
        </w:rPr>
        <w:t>יגאל יאסינוב (שינוי)</w:t>
      </w:r>
      <w:r>
        <w:rPr>
          <w:rtl/>
        </w:rPr>
        <w:t>:</w:t>
      </w:r>
    </w:p>
    <w:p w14:paraId="5AC3061B" w14:textId="77777777" w:rsidR="00000000" w:rsidRDefault="00063F1E">
      <w:pPr>
        <w:pStyle w:val="a0"/>
        <w:rPr>
          <w:rtl/>
        </w:rPr>
      </w:pPr>
    </w:p>
    <w:p w14:paraId="06CE2F26" w14:textId="77777777" w:rsidR="00000000" w:rsidRDefault="00063F1E">
      <w:pPr>
        <w:pStyle w:val="a0"/>
        <w:rPr>
          <w:rFonts w:hint="cs"/>
          <w:rtl/>
        </w:rPr>
      </w:pPr>
      <w:r>
        <w:rPr>
          <w:rFonts w:hint="cs"/>
          <w:rtl/>
        </w:rPr>
        <w:t>- - -</w:t>
      </w:r>
    </w:p>
    <w:p w14:paraId="2EF38984" w14:textId="77777777" w:rsidR="00000000" w:rsidRDefault="00063F1E">
      <w:pPr>
        <w:pStyle w:val="-"/>
        <w:rPr>
          <w:rtl/>
        </w:rPr>
      </w:pPr>
      <w:r>
        <w:rPr>
          <w:rtl/>
        </w:rPr>
        <w:br/>
      </w:r>
      <w:bookmarkStart w:id="207" w:name="FS000000563T15_12_2004_13_56_04C"/>
      <w:bookmarkEnd w:id="207"/>
      <w:r>
        <w:rPr>
          <w:rtl/>
        </w:rPr>
        <w:t>מאיר פרוש (יהדות התורה):</w:t>
      </w:r>
    </w:p>
    <w:p w14:paraId="4FEF5615" w14:textId="77777777" w:rsidR="00000000" w:rsidRDefault="00063F1E">
      <w:pPr>
        <w:pStyle w:val="a0"/>
        <w:rPr>
          <w:rtl/>
        </w:rPr>
      </w:pPr>
    </w:p>
    <w:p w14:paraId="2BC64842" w14:textId="77777777" w:rsidR="00000000" w:rsidRDefault="00063F1E">
      <w:pPr>
        <w:pStyle w:val="a0"/>
        <w:rPr>
          <w:rFonts w:hint="cs"/>
          <w:rtl/>
        </w:rPr>
      </w:pPr>
      <w:r>
        <w:rPr>
          <w:rFonts w:hint="cs"/>
          <w:rtl/>
        </w:rPr>
        <w:t xml:space="preserve">אדוני היושב-ראש, מכובדי השר, מכיוון שהצעות התיקון של החוק עוסקות במינוי דירקטורים בחברות ממשלתיות, אתמקד בכך בלבד. </w:t>
      </w:r>
    </w:p>
    <w:p w14:paraId="70CEE3A4" w14:textId="77777777" w:rsidR="00000000" w:rsidRDefault="00063F1E">
      <w:pPr>
        <w:pStyle w:val="a0"/>
        <w:rPr>
          <w:rFonts w:hint="cs"/>
          <w:rtl/>
        </w:rPr>
      </w:pPr>
    </w:p>
    <w:p w14:paraId="4BFFF859" w14:textId="77777777" w:rsidR="00000000" w:rsidRDefault="00063F1E">
      <w:pPr>
        <w:pStyle w:val="a0"/>
        <w:rPr>
          <w:rFonts w:hint="cs"/>
          <w:rtl/>
        </w:rPr>
      </w:pPr>
      <w:r>
        <w:rPr>
          <w:rFonts w:hint="cs"/>
          <w:rtl/>
        </w:rPr>
        <w:t>אני סבור שאם בוגר ישיבה, על אחת כמה וכמה מי שהוסמך לרבנות, ימונה לדירקטור לאחר שיעבור קורס בתחום העיסוק</w:t>
      </w:r>
      <w:r>
        <w:rPr>
          <w:rFonts w:hint="cs"/>
          <w:rtl/>
        </w:rPr>
        <w:t xml:space="preserve"> העיקרי של חברה ממשלתית זו או אחרת, אנחנו נבטל בכך אפליה קיימת ונמשכת שנים רבות וגם נתרום בכך להשבחת איכויות העבודה בכל התאגידים הממשלתיים.</w:t>
      </w:r>
    </w:p>
    <w:p w14:paraId="35E74C38" w14:textId="77777777" w:rsidR="00000000" w:rsidRDefault="00063F1E">
      <w:pPr>
        <w:pStyle w:val="a0"/>
        <w:rPr>
          <w:rFonts w:hint="cs"/>
          <w:rtl/>
        </w:rPr>
      </w:pPr>
    </w:p>
    <w:p w14:paraId="0563CAAD" w14:textId="77777777" w:rsidR="00000000" w:rsidRDefault="00063F1E">
      <w:pPr>
        <w:pStyle w:val="a0"/>
        <w:rPr>
          <w:rFonts w:hint="cs"/>
          <w:rtl/>
        </w:rPr>
      </w:pPr>
      <w:r>
        <w:rPr>
          <w:rFonts w:hint="cs"/>
          <w:rtl/>
        </w:rPr>
        <w:t>אדוני היושב-ראש, לא אחת אני נשאל על-ידי מי שמוגדרים כחילונים: האם אתם החרדים סובלים באמת מקיפוח במדינה, או שמא רק מ</w:t>
      </w:r>
      <w:r>
        <w:rPr>
          <w:rFonts w:hint="cs"/>
          <w:rtl/>
        </w:rPr>
        <w:t>דמים זאת או שמא יש לכם תסביך כזה? השאלה הזאת רלוונטית גם בהקשר של מינוי דירקטורים בחברות ממשלתיות. אדוני היושב-ראש, כן, אנחנו, הציבור החרדי, מקופחים גם בנושא מינוי דירקטורים בחברות ממשלתיות; כן, בוגרי הישיבות שלנו מקופחים ושנות הלימוד שלהם אינן נחשבות; כן,</w:t>
      </w:r>
      <w:r>
        <w:rPr>
          <w:rFonts w:hint="cs"/>
          <w:rtl/>
        </w:rPr>
        <w:t xml:space="preserve"> אנחנו מקופחים כאשר אפילו בעלי סמיכה לרבנות נחשבים כפחותים בהשוואה לבוגרי מדעי אמנות סינית עתיקה, או ספרות יפנית חדישה - - -</w:t>
      </w:r>
    </w:p>
    <w:p w14:paraId="60630984" w14:textId="77777777" w:rsidR="00000000" w:rsidRDefault="00063F1E">
      <w:pPr>
        <w:pStyle w:val="af0"/>
        <w:rPr>
          <w:rtl/>
        </w:rPr>
      </w:pPr>
      <w:r>
        <w:rPr>
          <w:rtl/>
        </w:rPr>
        <w:br/>
        <w:t>אילן שלגי (שינוי):</w:t>
      </w:r>
    </w:p>
    <w:p w14:paraId="5270EF68" w14:textId="77777777" w:rsidR="00000000" w:rsidRDefault="00063F1E">
      <w:pPr>
        <w:pStyle w:val="a0"/>
        <w:rPr>
          <w:rtl/>
        </w:rPr>
      </w:pPr>
    </w:p>
    <w:p w14:paraId="519D5C8B" w14:textId="77777777" w:rsidR="00000000" w:rsidRDefault="00063F1E">
      <w:pPr>
        <w:pStyle w:val="a0"/>
        <w:rPr>
          <w:rFonts w:hint="cs"/>
          <w:rtl/>
        </w:rPr>
      </w:pPr>
      <w:r>
        <w:rPr>
          <w:rFonts w:hint="cs"/>
          <w:rtl/>
        </w:rPr>
        <w:t>- - -</w:t>
      </w:r>
    </w:p>
    <w:p w14:paraId="1CF432B0" w14:textId="77777777" w:rsidR="00000000" w:rsidRDefault="00063F1E">
      <w:pPr>
        <w:pStyle w:val="-"/>
        <w:rPr>
          <w:rtl/>
        </w:rPr>
      </w:pPr>
      <w:r>
        <w:rPr>
          <w:rtl/>
        </w:rPr>
        <w:br/>
      </w:r>
      <w:bookmarkStart w:id="208" w:name="FS000000563T15_12_2004_14_00_35C"/>
      <w:bookmarkEnd w:id="208"/>
      <w:r>
        <w:rPr>
          <w:rtl/>
        </w:rPr>
        <w:t>מאיר פרוש (יהדות התורה):</w:t>
      </w:r>
    </w:p>
    <w:p w14:paraId="5F495CE2" w14:textId="77777777" w:rsidR="00000000" w:rsidRDefault="00063F1E">
      <w:pPr>
        <w:pStyle w:val="a0"/>
        <w:rPr>
          <w:rtl/>
        </w:rPr>
      </w:pPr>
    </w:p>
    <w:p w14:paraId="1C7D26DE" w14:textId="77777777" w:rsidR="00000000" w:rsidRDefault="00063F1E">
      <w:pPr>
        <w:pStyle w:val="a0"/>
        <w:rPr>
          <w:rFonts w:hint="cs"/>
          <w:rtl/>
        </w:rPr>
      </w:pPr>
      <w:r>
        <w:rPr>
          <w:rFonts w:hint="cs"/>
          <w:rtl/>
        </w:rPr>
        <w:t>כן, חברי סיעת שינוי. כן, חברי סיעת שינוי - -</w:t>
      </w:r>
    </w:p>
    <w:p w14:paraId="0848C12F" w14:textId="77777777" w:rsidR="00000000" w:rsidRDefault="00063F1E">
      <w:pPr>
        <w:pStyle w:val="af1"/>
        <w:rPr>
          <w:rtl/>
        </w:rPr>
      </w:pPr>
      <w:r>
        <w:rPr>
          <w:rFonts w:hint="cs"/>
          <w:rtl/>
        </w:rPr>
        <w:br/>
      </w:r>
      <w:r>
        <w:rPr>
          <w:rFonts w:hint="eastAsia"/>
          <w:rtl/>
        </w:rPr>
        <w:t>היו</w:t>
      </w:r>
      <w:r>
        <w:rPr>
          <w:rtl/>
        </w:rPr>
        <w:t>"ר ראובן ריבלין:</w:t>
      </w:r>
    </w:p>
    <w:p w14:paraId="6A27D3D5" w14:textId="77777777" w:rsidR="00000000" w:rsidRDefault="00063F1E">
      <w:pPr>
        <w:pStyle w:val="a0"/>
        <w:rPr>
          <w:rtl/>
        </w:rPr>
      </w:pPr>
    </w:p>
    <w:p w14:paraId="14F66F38" w14:textId="77777777" w:rsidR="00000000" w:rsidRDefault="00063F1E">
      <w:pPr>
        <w:pStyle w:val="a0"/>
        <w:rPr>
          <w:rFonts w:hint="cs"/>
          <w:rtl/>
        </w:rPr>
      </w:pPr>
      <w:r>
        <w:rPr>
          <w:rFonts w:hint="cs"/>
          <w:rtl/>
        </w:rPr>
        <w:t xml:space="preserve">חבר הכנסת </w:t>
      </w:r>
      <w:r>
        <w:rPr>
          <w:rFonts w:hint="cs"/>
          <w:rtl/>
        </w:rPr>
        <w:t xml:space="preserve">שלגי. </w:t>
      </w:r>
    </w:p>
    <w:p w14:paraId="4D156CD8" w14:textId="77777777" w:rsidR="00000000" w:rsidRDefault="00063F1E">
      <w:pPr>
        <w:pStyle w:val="-"/>
        <w:rPr>
          <w:rtl/>
        </w:rPr>
      </w:pPr>
      <w:r>
        <w:rPr>
          <w:rtl/>
        </w:rPr>
        <w:br/>
      </w:r>
      <w:bookmarkStart w:id="209" w:name="FS000000563T15_12_2004_14_01_20C"/>
      <w:bookmarkEnd w:id="209"/>
      <w:r>
        <w:rPr>
          <w:rtl/>
        </w:rPr>
        <w:t>מאיר פרוש (יהדות התורה):</w:t>
      </w:r>
    </w:p>
    <w:p w14:paraId="49FD6878" w14:textId="77777777" w:rsidR="00000000" w:rsidRDefault="00063F1E">
      <w:pPr>
        <w:pStyle w:val="a0"/>
        <w:rPr>
          <w:rtl/>
        </w:rPr>
      </w:pPr>
    </w:p>
    <w:p w14:paraId="199DA0CF" w14:textId="77777777" w:rsidR="00000000" w:rsidRDefault="00063F1E">
      <w:pPr>
        <w:pStyle w:val="a0"/>
        <w:rPr>
          <w:rFonts w:hint="cs"/>
          <w:rtl/>
        </w:rPr>
      </w:pPr>
      <w:r>
        <w:rPr>
          <w:rFonts w:hint="cs"/>
          <w:rtl/>
        </w:rPr>
        <w:t>- - יש לי לנדב לכם ססמה לבחירות, ודרך אגב בהתנדבות. הססמה שלכם לבחירות צריכה להיות: "יש לי שנאה והיא תנצח". ובזה תסתפקו, תרוצו הלאה - - -</w:t>
      </w:r>
    </w:p>
    <w:p w14:paraId="4F2ED72D" w14:textId="77777777" w:rsidR="00000000" w:rsidRDefault="00063F1E">
      <w:pPr>
        <w:pStyle w:val="af0"/>
        <w:rPr>
          <w:rtl/>
        </w:rPr>
      </w:pPr>
    </w:p>
    <w:p w14:paraId="5301B91B" w14:textId="77777777" w:rsidR="00000000" w:rsidRDefault="00063F1E">
      <w:pPr>
        <w:pStyle w:val="af0"/>
        <w:rPr>
          <w:rtl/>
        </w:rPr>
      </w:pPr>
      <w:r>
        <w:rPr>
          <w:rtl/>
        </w:rPr>
        <w:t>רוני בריזון (שינוי):</w:t>
      </w:r>
    </w:p>
    <w:p w14:paraId="04271FE6" w14:textId="77777777" w:rsidR="00000000" w:rsidRDefault="00063F1E">
      <w:pPr>
        <w:pStyle w:val="a0"/>
        <w:rPr>
          <w:rFonts w:hint="cs"/>
          <w:rtl/>
        </w:rPr>
      </w:pPr>
    </w:p>
    <w:p w14:paraId="6BFF5AEC" w14:textId="77777777" w:rsidR="00000000" w:rsidRDefault="00063F1E">
      <w:pPr>
        <w:pStyle w:val="a0"/>
        <w:rPr>
          <w:rFonts w:hint="cs"/>
          <w:rtl/>
        </w:rPr>
      </w:pPr>
      <w:r>
        <w:rPr>
          <w:rFonts w:hint="cs"/>
          <w:rtl/>
        </w:rPr>
        <w:t xml:space="preserve">- - - </w:t>
      </w:r>
    </w:p>
    <w:p w14:paraId="3E4FFB8E" w14:textId="77777777" w:rsidR="00000000" w:rsidRDefault="00063F1E">
      <w:pPr>
        <w:pStyle w:val="-"/>
        <w:rPr>
          <w:rtl/>
        </w:rPr>
      </w:pPr>
      <w:r>
        <w:rPr>
          <w:rtl/>
        </w:rPr>
        <w:br/>
      </w:r>
      <w:bookmarkStart w:id="210" w:name="FS000000563T15_12_2004_14_02_46C"/>
      <w:bookmarkEnd w:id="210"/>
      <w:r>
        <w:rPr>
          <w:rtl/>
        </w:rPr>
        <w:t>מאיר פרוש (יהדות התורה):</w:t>
      </w:r>
    </w:p>
    <w:p w14:paraId="1D725F1D" w14:textId="77777777" w:rsidR="00000000" w:rsidRDefault="00063F1E">
      <w:pPr>
        <w:pStyle w:val="a0"/>
        <w:rPr>
          <w:rtl/>
        </w:rPr>
      </w:pPr>
    </w:p>
    <w:p w14:paraId="47B79DEC" w14:textId="77777777" w:rsidR="00000000" w:rsidRDefault="00063F1E">
      <w:pPr>
        <w:pStyle w:val="a0"/>
        <w:rPr>
          <w:rFonts w:hint="cs"/>
          <w:rtl/>
        </w:rPr>
      </w:pPr>
      <w:r>
        <w:rPr>
          <w:rFonts w:hint="cs"/>
          <w:rtl/>
        </w:rPr>
        <w:t xml:space="preserve">אני רוצה להמשיך ולומר ליתר </w:t>
      </w:r>
      <w:r>
        <w:rPr>
          <w:rFonts w:hint="cs"/>
          <w:rtl/>
        </w:rPr>
        <w:t>החברים בבית הזה. אנחנו, הציבור החרדי, חשים קיפוח במדינה, ורק השבוע עמד מעל במת הכנסת השר שטרית - -</w:t>
      </w:r>
    </w:p>
    <w:p w14:paraId="6A323E06" w14:textId="77777777" w:rsidR="00000000" w:rsidRDefault="00063F1E">
      <w:pPr>
        <w:pStyle w:val="af1"/>
        <w:rPr>
          <w:rtl/>
        </w:rPr>
      </w:pPr>
      <w:r>
        <w:rPr>
          <w:rtl/>
        </w:rPr>
        <w:br/>
        <w:t>היו"ר ראובן ריבלין:</w:t>
      </w:r>
    </w:p>
    <w:p w14:paraId="24825D79" w14:textId="77777777" w:rsidR="00000000" w:rsidRDefault="00063F1E">
      <w:pPr>
        <w:pStyle w:val="a0"/>
        <w:rPr>
          <w:rtl/>
        </w:rPr>
      </w:pPr>
    </w:p>
    <w:p w14:paraId="3848B703" w14:textId="77777777" w:rsidR="00000000" w:rsidRDefault="00063F1E">
      <w:pPr>
        <w:pStyle w:val="a0"/>
        <w:rPr>
          <w:rFonts w:hint="cs"/>
          <w:rtl/>
        </w:rPr>
      </w:pPr>
      <w:r>
        <w:rPr>
          <w:rFonts w:hint="cs"/>
          <w:rtl/>
        </w:rPr>
        <w:t xml:space="preserve">חבר הכנסת בריזון, זכות התגובה והמחאה ניתנה לך. </w:t>
      </w:r>
    </w:p>
    <w:p w14:paraId="58A1AF93" w14:textId="77777777" w:rsidR="00000000" w:rsidRDefault="00063F1E">
      <w:pPr>
        <w:pStyle w:val="af0"/>
        <w:rPr>
          <w:rtl/>
        </w:rPr>
      </w:pPr>
      <w:r>
        <w:rPr>
          <w:rtl/>
        </w:rPr>
        <w:br/>
        <w:t>רוני בריזון (שינוי):</w:t>
      </w:r>
    </w:p>
    <w:p w14:paraId="4DD9912A" w14:textId="77777777" w:rsidR="00000000" w:rsidRDefault="00063F1E">
      <w:pPr>
        <w:pStyle w:val="a0"/>
        <w:rPr>
          <w:rtl/>
        </w:rPr>
      </w:pPr>
    </w:p>
    <w:p w14:paraId="2EA2CE47" w14:textId="77777777" w:rsidR="00000000" w:rsidRDefault="00063F1E">
      <w:pPr>
        <w:pStyle w:val="a0"/>
        <w:rPr>
          <w:rFonts w:hint="cs"/>
          <w:rtl/>
        </w:rPr>
      </w:pPr>
      <w:r>
        <w:rPr>
          <w:rFonts w:hint="cs"/>
          <w:rtl/>
        </w:rPr>
        <w:t>אני אוהב אותו - - -</w:t>
      </w:r>
    </w:p>
    <w:p w14:paraId="36D0415A" w14:textId="77777777" w:rsidR="00000000" w:rsidRDefault="00063F1E">
      <w:pPr>
        <w:pStyle w:val="af1"/>
        <w:rPr>
          <w:rtl/>
        </w:rPr>
      </w:pPr>
      <w:r>
        <w:rPr>
          <w:rtl/>
        </w:rPr>
        <w:br/>
        <w:t>היו"ר ראובן ריבלין:</w:t>
      </w:r>
    </w:p>
    <w:p w14:paraId="6E67DF14" w14:textId="77777777" w:rsidR="00000000" w:rsidRDefault="00063F1E">
      <w:pPr>
        <w:pStyle w:val="a0"/>
        <w:rPr>
          <w:rtl/>
        </w:rPr>
      </w:pPr>
    </w:p>
    <w:p w14:paraId="21E5E3C0" w14:textId="77777777" w:rsidR="00000000" w:rsidRDefault="00063F1E">
      <w:pPr>
        <w:pStyle w:val="a0"/>
        <w:rPr>
          <w:rFonts w:hint="cs"/>
          <w:rtl/>
        </w:rPr>
      </w:pPr>
      <w:r>
        <w:rPr>
          <w:rFonts w:hint="cs"/>
          <w:rtl/>
        </w:rPr>
        <w:t>זכות האהבה ניתנה לך. א</w:t>
      </w:r>
      <w:r>
        <w:rPr>
          <w:rFonts w:hint="cs"/>
          <w:rtl/>
        </w:rPr>
        <w:t xml:space="preserve">ז שמענו, תודה רבה. </w:t>
      </w:r>
    </w:p>
    <w:p w14:paraId="0B5EFC5E" w14:textId="77777777" w:rsidR="00000000" w:rsidRDefault="00063F1E">
      <w:pPr>
        <w:pStyle w:val="af0"/>
        <w:rPr>
          <w:rtl/>
        </w:rPr>
      </w:pPr>
      <w:r>
        <w:rPr>
          <w:rtl/>
        </w:rPr>
        <w:br/>
        <w:t>רוני בריזון (שינוי):</w:t>
      </w:r>
    </w:p>
    <w:p w14:paraId="56045DCA" w14:textId="77777777" w:rsidR="00000000" w:rsidRDefault="00063F1E">
      <w:pPr>
        <w:pStyle w:val="a0"/>
        <w:rPr>
          <w:rtl/>
        </w:rPr>
      </w:pPr>
    </w:p>
    <w:p w14:paraId="008EFEB4" w14:textId="77777777" w:rsidR="00000000" w:rsidRDefault="00063F1E">
      <w:pPr>
        <w:pStyle w:val="a0"/>
        <w:rPr>
          <w:rFonts w:hint="cs"/>
          <w:rtl/>
        </w:rPr>
      </w:pPr>
      <w:r>
        <w:rPr>
          <w:rFonts w:hint="cs"/>
          <w:rtl/>
        </w:rPr>
        <w:t>- - -</w:t>
      </w:r>
    </w:p>
    <w:p w14:paraId="08CDFD96" w14:textId="77777777" w:rsidR="00000000" w:rsidRDefault="00063F1E">
      <w:pPr>
        <w:pStyle w:val="-"/>
        <w:rPr>
          <w:rtl/>
        </w:rPr>
      </w:pPr>
      <w:r>
        <w:rPr>
          <w:rtl/>
        </w:rPr>
        <w:br/>
      </w:r>
      <w:bookmarkStart w:id="211" w:name="FS000000563T15_12_2004_14_05_04C"/>
      <w:bookmarkEnd w:id="211"/>
      <w:r>
        <w:rPr>
          <w:rtl/>
        </w:rPr>
        <w:t>מאיר פרוש (יהדות התורה):</w:t>
      </w:r>
    </w:p>
    <w:p w14:paraId="61860DD3" w14:textId="77777777" w:rsidR="00000000" w:rsidRDefault="00063F1E">
      <w:pPr>
        <w:pStyle w:val="a0"/>
        <w:rPr>
          <w:rtl/>
        </w:rPr>
      </w:pPr>
    </w:p>
    <w:p w14:paraId="6ECD550B" w14:textId="77777777" w:rsidR="00000000" w:rsidRDefault="00063F1E">
      <w:pPr>
        <w:pStyle w:val="a0"/>
        <w:rPr>
          <w:rFonts w:hint="cs"/>
          <w:rtl/>
        </w:rPr>
      </w:pPr>
      <w:r>
        <w:rPr>
          <w:rFonts w:hint="cs"/>
          <w:rtl/>
        </w:rPr>
        <w:t>- - והודה כי הנפגע הגדול ביותר מהרפורמות הכלכליות היה המגזר החרדי. כך אמר השר שטרית השבוע מעל הדוכן. ומה הוא אמר רק לפני יומיים? - "אני לא מסתיר את העובדות. המגזר החרדי הוא המגזר ש</w:t>
      </w:r>
      <w:r>
        <w:rPr>
          <w:rFonts w:hint="cs"/>
          <w:rtl/>
        </w:rPr>
        <w:t>נפגע הכי הרבה מהרפורמות הכלכליות בשנתיים האחרונות".</w:t>
      </w:r>
    </w:p>
    <w:p w14:paraId="5644730B" w14:textId="77777777" w:rsidR="00000000" w:rsidRDefault="00063F1E">
      <w:pPr>
        <w:pStyle w:val="af0"/>
        <w:rPr>
          <w:rtl/>
        </w:rPr>
      </w:pPr>
      <w:r>
        <w:rPr>
          <w:rtl/>
        </w:rPr>
        <w:br/>
        <w:t>חמי דורון (שינוי):</w:t>
      </w:r>
    </w:p>
    <w:p w14:paraId="1AFE4424" w14:textId="77777777" w:rsidR="00000000" w:rsidRDefault="00063F1E">
      <w:pPr>
        <w:pStyle w:val="a0"/>
        <w:rPr>
          <w:rtl/>
        </w:rPr>
      </w:pPr>
    </w:p>
    <w:p w14:paraId="2788D612" w14:textId="77777777" w:rsidR="00000000" w:rsidRDefault="00063F1E">
      <w:pPr>
        <w:pStyle w:val="a0"/>
        <w:rPr>
          <w:rFonts w:hint="cs"/>
          <w:rtl/>
        </w:rPr>
      </w:pPr>
      <w:r>
        <w:rPr>
          <w:rFonts w:hint="cs"/>
          <w:rtl/>
        </w:rPr>
        <w:t>קשקוש - - -</w:t>
      </w:r>
    </w:p>
    <w:p w14:paraId="478944D5" w14:textId="77777777" w:rsidR="00000000" w:rsidRDefault="00063F1E">
      <w:pPr>
        <w:pStyle w:val="af0"/>
        <w:rPr>
          <w:rtl/>
        </w:rPr>
      </w:pPr>
      <w:r>
        <w:rPr>
          <w:rtl/>
        </w:rPr>
        <w:br/>
        <w:t>רוני בריזון (שינוי):</w:t>
      </w:r>
    </w:p>
    <w:p w14:paraId="7822867A" w14:textId="77777777" w:rsidR="00000000" w:rsidRDefault="00063F1E">
      <w:pPr>
        <w:pStyle w:val="a0"/>
        <w:rPr>
          <w:rtl/>
        </w:rPr>
      </w:pPr>
    </w:p>
    <w:p w14:paraId="5F8DF420" w14:textId="77777777" w:rsidR="00000000" w:rsidRDefault="00063F1E">
      <w:pPr>
        <w:pStyle w:val="a0"/>
        <w:rPr>
          <w:rFonts w:hint="cs"/>
          <w:rtl/>
        </w:rPr>
      </w:pPr>
      <w:r>
        <w:rPr>
          <w:rFonts w:hint="cs"/>
          <w:rtl/>
        </w:rPr>
        <w:t>- - -</w:t>
      </w:r>
    </w:p>
    <w:p w14:paraId="63DB4890" w14:textId="77777777" w:rsidR="00000000" w:rsidRDefault="00063F1E">
      <w:pPr>
        <w:pStyle w:val="af1"/>
        <w:rPr>
          <w:rtl/>
        </w:rPr>
      </w:pPr>
    </w:p>
    <w:p w14:paraId="6E7BAD74" w14:textId="77777777" w:rsidR="00000000" w:rsidRDefault="00063F1E">
      <w:pPr>
        <w:pStyle w:val="af1"/>
        <w:rPr>
          <w:rtl/>
        </w:rPr>
      </w:pPr>
      <w:r>
        <w:rPr>
          <w:rtl/>
        </w:rPr>
        <w:t>היו"ר ראובן ריבלין:</w:t>
      </w:r>
    </w:p>
    <w:p w14:paraId="19BA1F9F" w14:textId="77777777" w:rsidR="00000000" w:rsidRDefault="00063F1E">
      <w:pPr>
        <w:pStyle w:val="a0"/>
        <w:rPr>
          <w:rtl/>
        </w:rPr>
      </w:pPr>
    </w:p>
    <w:p w14:paraId="145BE092" w14:textId="77777777" w:rsidR="00000000" w:rsidRDefault="00063F1E">
      <w:pPr>
        <w:pStyle w:val="a0"/>
        <w:rPr>
          <w:rFonts w:hint="cs"/>
          <w:rtl/>
        </w:rPr>
      </w:pPr>
      <w:r>
        <w:rPr>
          <w:rFonts w:hint="cs"/>
          <w:rtl/>
        </w:rPr>
        <w:t>חבר הכנסת בריזון. חבר הכנסת דורון.</w:t>
      </w:r>
    </w:p>
    <w:p w14:paraId="23C2F14C" w14:textId="77777777" w:rsidR="00000000" w:rsidRDefault="00063F1E">
      <w:pPr>
        <w:pStyle w:val="af0"/>
        <w:rPr>
          <w:rtl/>
        </w:rPr>
      </w:pPr>
      <w:r>
        <w:rPr>
          <w:rtl/>
        </w:rPr>
        <w:br/>
        <w:t>חמי דורון (שינוי):</w:t>
      </w:r>
    </w:p>
    <w:p w14:paraId="08AFA331" w14:textId="77777777" w:rsidR="00000000" w:rsidRDefault="00063F1E">
      <w:pPr>
        <w:pStyle w:val="a0"/>
        <w:rPr>
          <w:rtl/>
        </w:rPr>
      </w:pPr>
    </w:p>
    <w:p w14:paraId="55143337" w14:textId="77777777" w:rsidR="00000000" w:rsidRDefault="00063F1E">
      <w:pPr>
        <w:pStyle w:val="a0"/>
        <w:rPr>
          <w:rFonts w:hint="cs"/>
          <w:rtl/>
        </w:rPr>
      </w:pPr>
      <w:r>
        <w:rPr>
          <w:rFonts w:hint="cs"/>
          <w:rtl/>
        </w:rPr>
        <w:t>קיבלת כסף כל השנים, שלא הגיע - - -</w:t>
      </w:r>
    </w:p>
    <w:p w14:paraId="02FDA977" w14:textId="77777777" w:rsidR="00000000" w:rsidRDefault="00063F1E">
      <w:pPr>
        <w:pStyle w:val="-"/>
        <w:rPr>
          <w:rtl/>
        </w:rPr>
      </w:pPr>
      <w:r>
        <w:rPr>
          <w:rtl/>
        </w:rPr>
        <w:br/>
      </w:r>
      <w:bookmarkStart w:id="212" w:name="FS000000563T15_12_2004_14_06_55C"/>
      <w:bookmarkStart w:id="213" w:name="FS000000563T15_12_2004_14_09_15C"/>
      <w:bookmarkEnd w:id="212"/>
      <w:bookmarkEnd w:id="213"/>
      <w:r>
        <w:rPr>
          <w:rtl/>
        </w:rPr>
        <w:t>מאיר פרוש (יהדות התורה):</w:t>
      </w:r>
    </w:p>
    <w:p w14:paraId="585ADD98" w14:textId="77777777" w:rsidR="00000000" w:rsidRDefault="00063F1E">
      <w:pPr>
        <w:pStyle w:val="a0"/>
        <w:rPr>
          <w:rtl/>
        </w:rPr>
      </w:pPr>
    </w:p>
    <w:p w14:paraId="30F4063C" w14:textId="77777777" w:rsidR="00000000" w:rsidRDefault="00063F1E">
      <w:pPr>
        <w:pStyle w:val="a0"/>
        <w:rPr>
          <w:rFonts w:hint="cs"/>
          <w:rtl/>
        </w:rPr>
      </w:pPr>
      <w:r>
        <w:rPr>
          <w:rFonts w:hint="cs"/>
          <w:rtl/>
        </w:rPr>
        <w:t>וה</w:t>
      </w:r>
      <w:r>
        <w:rPr>
          <w:rFonts w:hint="cs"/>
          <w:rtl/>
        </w:rPr>
        <w:t>וא הוסיף: "כמי שישב כשר במשרד האוצר, והייתי שותף להכנת התוכנית הכלכלית" - אומר השר שטרית - "אני אומר שהמגזר החרדי היה הנפגע הגדול ביותר. הקיצוצים במגזר החרדי היו החריפים ביותר שנעשו במגזר כלשהו" - סוף דברי השר שטרית בקטע זה.</w:t>
      </w:r>
    </w:p>
    <w:p w14:paraId="1C9FF980" w14:textId="77777777" w:rsidR="00000000" w:rsidRDefault="00063F1E">
      <w:pPr>
        <w:pStyle w:val="af0"/>
        <w:rPr>
          <w:rtl/>
        </w:rPr>
      </w:pPr>
      <w:r>
        <w:rPr>
          <w:rtl/>
        </w:rPr>
        <w:br/>
        <w:t>שר התחבורה מאיר שטרית:</w:t>
      </w:r>
    </w:p>
    <w:p w14:paraId="403364D6" w14:textId="77777777" w:rsidR="00000000" w:rsidRDefault="00063F1E">
      <w:pPr>
        <w:pStyle w:val="a0"/>
        <w:rPr>
          <w:rFonts w:hint="cs"/>
          <w:rtl/>
        </w:rPr>
      </w:pPr>
    </w:p>
    <w:p w14:paraId="0EB04E92" w14:textId="77777777" w:rsidR="00000000" w:rsidRDefault="00063F1E">
      <w:pPr>
        <w:pStyle w:val="a0"/>
        <w:rPr>
          <w:rFonts w:hint="cs"/>
          <w:rtl/>
        </w:rPr>
      </w:pPr>
      <w:r>
        <w:rPr>
          <w:rFonts w:hint="cs"/>
          <w:rtl/>
        </w:rPr>
        <w:t>זה נכו</w:t>
      </w:r>
      <w:r>
        <w:rPr>
          <w:rFonts w:hint="cs"/>
          <w:rtl/>
        </w:rPr>
        <w:t>ן.</w:t>
      </w:r>
    </w:p>
    <w:p w14:paraId="1CC2EEF0" w14:textId="77777777" w:rsidR="00000000" w:rsidRDefault="00063F1E">
      <w:pPr>
        <w:pStyle w:val="-"/>
        <w:rPr>
          <w:rtl/>
        </w:rPr>
      </w:pPr>
      <w:r>
        <w:rPr>
          <w:rtl/>
        </w:rPr>
        <w:br/>
      </w:r>
      <w:bookmarkStart w:id="214" w:name="FS000000563T15_12_2004_14_09_52C"/>
      <w:bookmarkEnd w:id="214"/>
      <w:r>
        <w:rPr>
          <w:rtl/>
        </w:rPr>
        <w:t>מאיר פרוש (יהדות התורה):</w:t>
      </w:r>
    </w:p>
    <w:p w14:paraId="7D5533FE" w14:textId="77777777" w:rsidR="00000000" w:rsidRDefault="00063F1E">
      <w:pPr>
        <w:pStyle w:val="a0"/>
        <w:rPr>
          <w:rtl/>
        </w:rPr>
      </w:pPr>
    </w:p>
    <w:p w14:paraId="48B88A10" w14:textId="77777777" w:rsidR="00000000" w:rsidRDefault="00063F1E">
      <w:pPr>
        <w:pStyle w:val="a0"/>
        <w:rPr>
          <w:rFonts w:hint="cs"/>
          <w:rtl/>
        </w:rPr>
      </w:pPr>
      <w:r>
        <w:rPr>
          <w:rFonts w:hint="cs"/>
          <w:rtl/>
        </w:rPr>
        <w:t>אני הקשבתי קשב רב לדברים שאמר דווקא מי שהיה שר הפנים, אחד משונאי היהדות הגדולים ביותר בתקופה האחרונה, מי שהכריז על עצמו דרך אגב גם בישיבת ממשלה שלפעמים מותר גם להיות אנטישמי. כן, פורז מנה הישגים גדולים שלו אך הביע "צער כבד" על</w:t>
      </w:r>
      <w:r>
        <w:rPr>
          <w:rFonts w:hint="cs"/>
          <w:rtl/>
        </w:rPr>
        <w:t xml:space="preserve"> שלא הצליח לקפח יותר את החרדים, להצר את צעדיהם במדינה.</w:t>
      </w:r>
    </w:p>
    <w:p w14:paraId="6A956C24" w14:textId="77777777" w:rsidR="00000000" w:rsidRDefault="00063F1E">
      <w:pPr>
        <w:pStyle w:val="a0"/>
        <w:rPr>
          <w:rFonts w:hint="cs"/>
          <w:rtl/>
        </w:rPr>
      </w:pPr>
    </w:p>
    <w:p w14:paraId="0162833D" w14:textId="77777777" w:rsidR="00000000" w:rsidRDefault="00063F1E">
      <w:pPr>
        <w:pStyle w:val="a0"/>
        <w:rPr>
          <w:rFonts w:hint="cs"/>
          <w:rtl/>
        </w:rPr>
      </w:pPr>
      <w:r>
        <w:rPr>
          <w:rFonts w:hint="cs"/>
          <w:rtl/>
        </w:rPr>
        <w:t>ודאי שהציבור החרדי מקופח. הם, אנשי שינוי, הפרישו את עצמם</w:t>
      </w:r>
      <w:r>
        <w:rPr>
          <w:rtl/>
        </w:rPr>
        <w:t xml:space="preserve"> </w:t>
      </w:r>
      <w:r>
        <w:rPr>
          <w:rFonts w:hint="cs"/>
          <w:rtl/>
        </w:rPr>
        <w:t>מחברות בממשלה בגלל הבטחה להעניק 290 מיליון שקל עבור מוסדות חינוך ותרבות, וזה פחות בכ-400 מיליון שקל ממה שהיה צריך להחזיר למוסדות אלה אחרי שקיצצ</w:t>
      </w:r>
      <w:r>
        <w:rPr>
          <w:rFonts w:hint="cs"/>
          <w:rtl/>
        </w:rPr>
        <w:t xml:space="preserve">ו מ-2002. אבל הם עצמם, אנשי שינוי, הבטיחו לעצמם תמיכות תקציביות נדיבות לצרכים שנחשבים בעיניהם כחשובים. </w:t>
      </w:r>
    </w:p>
    <w:p w14:paraId="3B516CB0" w14:textId="77777777" w:rsidR="00000000" w:rsidRDefault="00063F1E">
      <w:pPr>
        <w:pStyle w:val="af0"/>
        <w:rPr>
          <w:rtl/>
        </w:rPr>
      </w:pPr>
      <w:r>
        <w:rPr>
          <w:rtl/>
        </w:rPr>
        <w:br/>
        <w:t>רוני בריזון (שינוי):</w:t>
      </w:r>
    </w:p>
    <w:p w14:paraId="3DC37840" w14:textId="77777777" w:rsidR="00000000" w:rsidRDefault="00063F1E">
      <w:pPr>
        <w:pStyle w:val="a0"/>
        <w:rPr>
          <w:rtl/>
        </w:rPr>
      </w:pPr>
    </w:p>
    <w:p w14:paraId="0EE90C2A" w14:textId="77777777" w:rsidR="00000000" w:rsidRDefault="00063F1E">
      <w:pPr>
        <w:pStyle w:val="a0"/>
        <w:rPr>
          <w:rFonts w:hint="cs"/>
          <w:rtl/>
        </w:rPr>
      </w:pPr>
      <w:r>
        <w:rPr>
          <w:rFonts w:hint="cs"/>
          <w:rtl/>
        </w:rPr>
        <w:t>- - -</w:t>
      </w:r>
    </w:p>
    <w:p w14:paraId="1D8463BA" w14:textId="77777777" w:rsidR="00000000" w:rsidRDefault="00063F1E">
      <w:pPr>
        <w:pStyle w:val="-"/>
        <w:rPr>
          <w:rtl/>
        </w:rPr>
      </w:pPr>
      <w:r>
        <w:rPr>
          <w:rtl/>
        </w:rPr>
        <w:br/>
      </w:r>
      <w:bookmarkStart w:id="215" w:name="FS000000563T15_12_2004_14_16_10C"/>
      <w:bookmarkEnd w:id="215"/>
      <w:r>
        <w:rPr>
          <w:rtl/>
        </w:rPr>
        <w:t>מאיר פרוש (יהדות התורה):</w:t>
      </w:r>
    </w:p>
    <w:p w14:paraId="7AF2A072" w14:textId="77777777" w:rsidR="00000000" w:rsidRDefault="00063F1E">
      <w:pPr>
        <w:pStyle w:val="a0"/>
        <w:rPr>
          <w:rtl/>
        </w:rPr>
      </w:pPr>
    </w:p>
    <w:p w14:paraId="4902395D" w14:textId="77777777" w:rsidR="00000000" w:rsidRDefault="00063F1E">
      <w:pPr>
        <w:pStyle w:val="a0"/>
        <w:rPr>
          <w:rFonts w:hint="cs"/>
          <w:rtl/>
        </w:rPr>
      </w:pPr>
      <w:r>
        <w:rPr>
          <w:rFonts w:hint="cs"/>
          <w:rtl/>
        </w:rPr>
        <w:t xml:space="preserve">כן, אני אומר שוב: הציבור החרדי מקופח בכל שנות המדינה, והקיפוח החמיר בשנתיים האחרונות - גם על-פי </w:t>
      </w:r>
      <w:r>
        <w:rPr>
          <w:rFonts w:hint="cs"/>
          <w:rtl/>
        </w:rPr>
        <w:t>הודאת השר שטרית. קודם כול קוצצו קצבאות הילדים; אחר כך קוצצו בצורה דרסטית ההקצבות לישיבות - -</w:t>
      </w:r>
    </w:p>
    <w:p w14:paraId="755F79AD" w14:textId="77777777" w:rsidR="00000000" w:rsidRDefault="00063F1E">
      <w:pPr>
        <w:pStyle w:val="af0"/>
        <w:rPr>
          <w:rtl/>
        </w:rPr>
      </w:pPr>
      <w:r>
        <w:rPr>
          <w:rtl/>
        </w:rPr>
        <w:br/>
        <w:t>אילן שלגי (שינוי):</w:t>
      </w:r>
    </w:p>
    <w:p w14:paraId="6ACBDA54" w14:textId="77777777" w:rsidR="00000000" w:rsidRDefault="00063F1E">
      <w:pPr>
        <w:pStyle w:val="a0"/>
        <w:rPr>
          <w:rFonts w:hint="cs"/>
          <w:rtl/>
        </w:rPr>
      </w:pPr>
    </w:p>
    <w:p w14:paraId="2983CBB7" w14:textId="77777777" w:rsidR="00000000" w:rsidRDefault="00063F1E">
      <w:pPr>
        <w:pStyle w:val="a0"/>
        <w:rPr>
          <w:rFonts w:hint="cs"/>
          <w:rtl/>
        </w:rPr>
      </w:pPr>
      <w:r>
        <w:rPr>
          <w:rFonts w:hint="cs"/>
          <w:rtl/>
        </w:rPr>
        <w:t>- - -</w:t>
      </w:r>
    </w:p>
    <w:p w14:paraId="402B076B" w14:textId="77777777" w:rsidR="00000000" w:rsidRDefault="00063F1E">
      <w:pPr>
        <w:pStyle w:val="-"/>
        <w:rPr>
          <w:rtl/>
        </w:rPr>
      </w:pPr>
      <w:r>
        <w:rPr>
          <w:rtl/>
        </w:rPr>
        <w:br/>
      </w:r>
      <w:bookmarkStart w:id="216" w:name="FS000000563T15_12_2004_14_17_21C"/>
      <w:bookmarkEnd w:id="216"/>
      <w:r>
        <w:rPr>
          <w:rtl/>
        </w:rPr>
        <w:t>מאיר פרוש (יהדות התורה):</w:t>
      </w:r>
    </w:p>
    <w:p w14:paraId="4DC868D7" w14:textId="77777777" w:rsidR="00000000" w:rsidRDefault="00063F1E">
      <w:pPr>
        <w:pStyle w:val="a0"/>
        <w:rPr>
          <w:rtl/>
        </w:rPr>
      </w:pPr>
    </w:p>
    <w:p w14:paraId="1C6AD933" w14:textId="77777777" w:rsidR="00000000" w:rsidRDefault="00063F1E">
      <w:pPr>
        <w:pStyle w:val="a0"/>
        <w:rPr>
          <w:rFonts w:hint="cs"/>
          <w:rtl/>
        </w:rPr>
      </w:pPr>
      <w:r>
        <w:rPr>
          <w:rFonts w:hint="cs"/>
          <w:rtl/>
        </w:rPr>
        <w:t xml:space="preserve">- - ואחר כך קוצצו ההקצבות ל"תלמידי חוץ" - - </w:t>
      </w:r>
    </w:p>
    <w:p w14:paraId="4A1B2BE1" w14:textId="77777777" w:rsidR="00000000" w:rsidRDefault="00063F1E">
      <w:pPr>
        <w:pStyle w:val="af1"/>
        <w:rPr>
          <w:rtl/>
        </w:rPr>
      </w:pPr>
      <w:r>
        <w:rPr>
          <w:rtl/>
        </w:rPr>
        <w:br/>
        <w:t>היו"ר ראובן ריבלין:</w:t>
      </w:r>
    </w:p>
    <w:p w14:paraId="0F6F32FA" w14:textId="77777777" w:rsidR="00000000" w:rsidRDefault="00063F1E">
      <w:pPr>
        <w:pStyle w:val="a0"/>
        <w:rPr>
          <w:rtl/>
        </w:rPr>
      </w:pPr>
    </w:p>
    <w:p w14:paraId="38036B4D" w14:textId="77777777" w:rsidR="00000000" w:rsidRDefault="00063F1E">
      <w:pPr>
        <w:pStyle w:val="a0"/>
        <w:rPr>
          <w:rFonts w:hint="cs"/>
          <w:rtl/>
        </w:rPr>
      </w:pPr>
      <w:r>
        <w:rPr>
          <w:rFonts w:hint="cs"/>
          <w:rtl/>
        </w:rPr>
        <w:t xml:space="preserve">חבר הכנסת שלגי. </w:t>
      </w:r>
    </w:p>
    <w:p w14:paraId="76383193" w14:textId="77777777" w:rsidR="00000000" w:rsidRDefault="00063F1E">
      <w:pPr>
        <w:pStyle w:val="-"/>
        <w:rPr>
          <w:rtl/>
        </w:rPr>
      </w:pPr>
      <w:r>
        <w:rPr>
          <w:rtl/>
        </w:rPr>
        <w:br/>
      </w:r>
      <w:bookmarkStart w:id="217" w:name="FS000000563T15_12_2004_14_18_29C"/>
      <w:bookmarkEnd w:id="217"/>
      <w:r>
        <w:rPr>
          <w:rtl/>
        </w:rPr>
        <w:t>מאיר פרוש (יהדות התורה):</w:t>
      </w:r>
    </w:p>
    <w:p w14:paraId="64D2D4FA" w14:textId="77777777" w:rsidR="00000000" w:rsidRDefault="00063F1E">
      <w:pPr>
        <w:pStyle w:val="a0"/>
        <w:rPr>
          <w:rtl/>
        </w:rPr>
      </w:pPr>
    </w:p>
    <w:p w14:paraId="07416F56" w14:textId="77777777" w:rsidR="00000000" w:rsidRDefault="00063F1E">
      <w:pPr>
        <w:pStyle w:val="a0"/>
        <w:rPr>
          <w:rFonts w:hint="cs"/>
          <w:rtl/>
        </w:rPr>
      </w:pPr>
      <w:r>
        <w:rPr>
          <w:rFonts w:hint="cs"/>
          <w:rtl/>
        </w:rPr>
        <w:t>- - ועוד קיצוץ רוחבי בסעיפים של משרד הדתות. קיצוץ אחר קיצוץ, ללא רחם, ללא התחשבות מינימלית. כן, לא יעזור לכם, אני אומר - הציבור החרדי מקופח והתיקון המינימלי שנעשה בסכום של 290 מיליון שקל אינו מפצה על הקיפוח הרוחבי והעמוק.</w:t>
      </w:r>
    </w:p>
    <w:p w14:paraId="7458FB06" w14:textId="77777777" w:rsidR="00000000" w:rsidRDefault="00063F1E">
      <w:pPr>
        <w:pStyle w:val="a0"/>
        <w:rPr>
          <w:rFonts w:hint="cs"/>
          <w:rtl/>
        </w:rPr>
      </w:pPr>
    </w:p>
    <w:p w14:paraId="14A30BA5" w14:textId="77777777" w:rsidR="00000000" w:rsidRDefault="00063F1E">
      <w:pPr>
        <w:pStyle w:val="a0"/>
        <w:rPr>
          <w:rFonts w:hint="cs"/>
          <w:rtl/>
        </w:rPr>
      </w:pPr>
      <w:r>
        <w:rPr>
          <w:rFonts w:hint="cs"/>
          <w:rtl/>
        </w:rPr>
        <w:t>אך כאמור, בהצעות התיקון לחוק הח</w:t>
      </w:r>
      <w:r>
        <w:rPr>
          <w:rFonts w:hint="cs"/>
          <w:rtl/>
        </w:rPr>
        <w:t>ברות הממשלתיות אני מבקש לתקן, אדוני היושב-ראש, גם קיפוח בתחום מינוי דירקטורים - - -</w:t>
      </w:r>
    </w:p>
    <w:p w14:paraId="4E027329" w14:textId="77777777" w:rsidR="00000000" w:rsidRDefault="00063F1E">
      <w:pPr>
        <w:pStyle w:val="af1"/>
        <w:rPr>
          <w:rtl/>
        </w:rPr>
      </w:pPr>
      <w:r>
        <w:rPr>
          <w:rtl/>
        </w:rPr>
        <w:br/>
        <w:t>היו"ר ראובן ריבלין:</w:t>
      </w:r>
    </w:p>
    <w:p w14:paraId="4F08CAE7" w14:textId="77777777" w:rsidR="00000000" w:rsidRDefault="00063F1E">
      <w:pPr>
        <w:pStyle w:val="a0"/>
        <w:rPr>
          <w:rtl/>
        </w:rPr>
      </w:pPr>
    </w:p>
    <w:p w14:paraId="1F5CE60C" w14:textId="77777777" w:rsidR="00000000" w:rsidRDefault="00063F1E">
      <w:pPr>
        <w:pStyle w:val="a0"/>
        <w:rPr>
          <w:rFonts w:hint="cs"/>
          <w:rtl/>
        </w:rPr>
      </w:pPr>
      <w:r>
        <w:rPr>
          <w:rFonts w:hint="cs"/>
          <w:rtl/>
        </w:rPr>
        <w:t xml:space="preserve">אבל לא נותר לך הרבה זמן. </w:t>
      </w:r>
    </w:p>
    <w:p w14:paraId="49F223F0" w14:textId="77777777" w:rsidR="00000000" w:rsidRDefault="00063F1E">
      <w:pPr>
        <w:pStyle w:val="-"/>
        <w:rPr>
          <w:rtl/>
        </w:rPr>
      </w:pPr>
      <w:r>
        <w:rPr>
          <w:rtl/>
        </w:rPr>
        <w:br/>
      </w:r>
      <w:bookmarkStart w:id="218" w:name="FS000000563T15_12_2004_14_21_32C"/>
      <w:bookmarkEnd w:id="218"/>
      <w:r>
        <w:rPr>
          <w:rtl/>
        </w:rPr>
        <w:t>מאיר פרוש (יהדות התורה):</w:t>
      </w:r>
    </w:p>
    <w:p w14:paraId="69599643" w14:textId="77777777" w:rsidR="00000000" w:rsidRDefault="00063F1E">
      <w:pPr>
        <w:pStyle w:val="a0"/>
        <w:rPr>
          <w:rtl/>
        </w:rPr>
      </w:pPr>
    </w:p>
    <w:p w14:paraId="2CE66DA5" w14:textId="77777777" w:rsidR="00000000" w:rsidRDefault="00063F1E">
      <w:pPr>
        <w:pStyle w:val="a0"/>
        <w:rPr>
          <w:rFonts w:hint="cs"/>
          <w:rtl/>
        </w:rPr>
      </w:pPr>
      <w:r>
        <w:rPr>
          <w:rFonts w:hint="cs"/>
          <w:rtl/>
        </w:rPr>
        <w:t>אני מסיים, אדוני היושב-ראש.</w:t>
      </w:r>
    </w:p>
    <w:p w14:paraId="1F091C99" w14:textId="77777777" w:rsidR="00000000" w:rsidRDefault="00063F1E">
      <w:pPr>
        <w:pStyle w:val="af1"/>
        <w:rPr>
          <w:rtl/>
        </w:rPr>
      </w:pPr>
      <w:r>
        <w:rPr>
          <w:rtl/>
        </w:rPr>
        <w:br/>
        <w:t>היו"ר ראובן ריבלין:</w:t>
      </w:r>
    </w:p>
    <w:p w14:paraId="3B9AE243" w14:textId="77777777" w:rsidR="00000000" w:rsidRDefault="00063F1E">
      <w:pPr>
        <w:pStyle w:val="a0"/>
        <w:rPr>
          <w:rtl/>
        </w:rPr>
      </w:pPr>
    </w:p>
    <w:p w14:paraId="3FE70586" w14:textId="77777777" w:rsidR="00000000" w:rsidRDefault="00063F1E">
      <w:pPr>
        <w:pStyle w:val="a0"/>
        <w:rPr>
          <w:rFonts w:hint="cs"/>
          <w:rtl/>
        </w:rPr>
      </w:pPr>
      <w:r>
        <w:rPr>
          <w:rFonts w:hint="cs"/>
          <w:rtl/>
        </w:rPr>
        <w:t>בבקשה. ברצון.</w:t>
      </w:r>
    </w:p>
    <w:p w14:paraId="1CCBAFB6" w14:textId="77777777" w:rsidR="00000000" w:rsidRDefault="00063F1E">
      <w:pPr>
        <w:pStyle w:val="a0"/>
        <w:rPr>
          <w:rFonts w:hint="cs"/>
          <w:rtl/>
        </w:rPr>
      </w:pPr>
    </w:p>
    <w:p w14:paraId="4D209E47" w14:textId="77777777" w:rsidR="00000000" w:rsidRDefault="00063F1E">
      <w:pPr>
        <w:pStyle w:val="-"/>
        <w:rPr>
          <w:rtl/>
        </w:rPr>
      </w:pPr>
      <w:r>
        <w:rPr>
          <w:rtl/>
        </w:rPr>
        <w:t>מאיר פרוש (יהדות התורה):</w:t>
      </w:r>
    </w:p>
    <w:p w14:paraId="7764D65E" w14:textId="77777777" w:rsidR="00000000" w:rsidRDefault="00063F1E">
      <w:pPr>
        <w:pStyle w:val="a0"/>
        <w:rPr>
          <w:rFonts w:hint="cs"/>
          <w:rtl/>
        </w:rPr>
      </w:pPr>
    </w:p>
    <w:p w14:paraId="7280C669" w14:textId="77777777" w:rsidR="00000000" w:rsidRDefault="00063F1E">
      <w:pPr>
        <w:pStyle w:val="a0"/>
        <w:rPr>
          <w:rFonts w:hint="cs"/>
          <w:rtl/>
        </w:rPr>
      </w:pPr>
      <w:bookmarkStart w:id="219" w:name="FS000000563T15_12_2004_14_21_57C"/>
      <w:bookmarkStart w:id="220" w:name="FS000000563T15_12_2004_13_59_51"/>
      <w:bookmarkEnd w:id="219"/>
      <w:bookmarkEnd w:id="220"/>
      <w:r>
        <w:rPr>
          <w:rFonts w:hint="cs"/>
          <w:rtl/>
        </w:rPr>
        <w:t xml:space="preserve">איננו </w:t>
      </w:r>
      <w:r>
        <w:rPr>
          <w:rFonts w:hint="cs"/>
          <w:rtl/>
        </w:rPr>
        <w:t>מבקשים, חלילה, שימונו אנשים חסרי כישורים. אנחנו מבקשים לתקן שני סעיפים המדברים על השלמת לימודים בקורסים, בתחום העיסוק העיקרי של אותה חברה ממשלתית. בכך נוכל למנות גם בוגרי ישיבות מוכשרים, ויש כאלה רבים, שיתרמו להעלאת איכות הדיונים וההחלטות בתאגידים ממשלתיים</w:t>
      </w:r>
      <w:r>
        <w:rPr>
          <w:rFonts w:hint="cs"/>
          <w:rtl/>
        </w:rPr>
        <w:t xml:space="preserve">. </w:t>
      </w:r>
    </w:p>
    <w:p w14:paraId="5148AA7F" w14:textId="77777777" w:rsidR="00000000" w:rsidRDefault="00063F1E">
      <w:pPr>
        <w:pStyle w:val="a0"/>
        <w:rPr>
          <w:rFonts w:hint="cs"/>
          <w:rtl/>
        </w:rPr>
      </w:pPr>
    </w:p>
    <w:p w14:paraId="6BC1A9D1" w14:textId="77777777" w:rsidR="00000000" w:rsidRDefault="00063F1E">
      <w:pPr>
        <w:pStyle w:val="a0"/>
        <w:rPr>
          <w:rFonts w:hint="cs"/>
          <w:rtl/>
        </w:rPr>
      </w:pPr>
      <w:r>
        <w:rPr>
          <w:rFonts w:hint="cs"/>
          <w:rtl/>
        </w:rPr>
        <w:t>למותר, חברי הכנסת, לציין, כי התיקונים לחוק החברות הממשלתיות אין להם עלות תקציבית. ולכן, אני מבקש שתתמכו בהצבעתכם בתיקונים, תודה רבה. ואני מתאר לעצמי שחברי שינוי, מאחר שהססמה של - - -</w:t>
      </w:r>
    </w:p>
    <w:p w14:paraId="7F9CB567" w14:textId="77777777" w:rsidR="00000000" w:rsidRDefault="00063F1E">
      <w:pPr>
        <w:pStyle w:val="a0"/>
        <w:rPr>
          <w:rFonts w:hint="cs"/>
          <w:rtl/>
        </w:rPr>
      </w:pPr>
    </w:p>
    <w:p w14:paraId="39E821A3" w14:textId="77777777" w:rsidR="00000000" w:rsidRDefault="00063F1E">
      <w:pPr>
        <w:pStyle w:val="af1"/>
        <w:rPr>
          <w:rtl/>
        </w:rPr>
      </w:pPr>
      <w:r>
        <w:rPr>
          <w:rFonts w:hint="eastAsia"/>
          <w:rtl/>
        </w:rPr>
        <w:t>היו</w:t>
      </w:r>
      <w:r>
        <w:rPr>
          <w:rtl/>
        </w:rPr>
        <w:t>"ר ראובן ריבלין:</w:t>
      </w:r>
    </w:p>
    <w:p w14:paraId="195F2F60" w14:textId="77777777" w:rsidR="00000000" w:rsidRDefault="00063F1E">
      <w:pPr>
        <w:pStyle w:val="a0"/>
        <w:rPr>
          <w:rFonts w:hint="cs"/>
          <w:rtl/>
        </w:rPr>
      </w:pPr>
    </w:p>
    <w:p w14:paraId="73A94273" w14:textId="77777777" w:rsidR="00000000" w:rsidRDefault="00063F1E">
      <w:pPr>
        <w:pStyle w:val="a0"/>
        <w:rPr>
          <w:rFonts w:hint="cs"/>
          <w:rtl/>
        </w:rPr>
      </w:pPr>
      <w:r>
        <w:rPr>
          <w:rFonts w:hint="cs"/>
          <w:rtl/>
        </w:rPr>
        <w:t>לא, לא, לא. אחרי הזמן. אתה רוצה להביא לי את שינ</w:t>
      </w:r>
      <w:r>
        <w:rPr>
          <w:rFonts w:hint="cs"/>
          <w:rtl/>
        </w:rPr>
        <w:t xml:space="preserve">וי עכשיו, למעלה? תסתפק בזה ששר האוצר ישיב לך ולא חברי שינוי ישיבו לך, כי אני אעמיד לזכותם את סעיף 88(ז) עוד רגע. </w:t>
      </w:r>
    </w:p>
    <w:p w14:paraId="3F67280B" w14:textId="77777777" w:rsidR="00000000" w:rsidRDefault="00063F1E">
      <w:pPr>
        <w:pStyle w:val="a0"/>
        <w:rPr>
          <w:rFonts w:hint="cs"/>
          <w:rtl/>
        </w:rPr>
      </w:pPr>
    </w:p>
    <w:p w14:paraId="737807FB" w14:textId="77777777" w:rsidR="00000000" w:rsidRDefault="00063F1E">
      <w:pPr>
        <w:pStyle w:val="a0"/>
        <w:rPr>
          <w:rFonts w:hint="cs"/>
          <w:rtl/>
        </w:rPr>
      </w:pPr>
      <w:r>
        <w:rPr>
          <w:rFonts w:hint="cs"/>
          <w:rtl/>
        </w:rPr>
        <w:t xml:space="preserve">בבקשה, כבוד שר האוצר וראש הממשלה לשעבר, חבר הכנסת בנימין נתניהו. </w:t>
      </w:r>
    </w:p>
    <w:p w14:paraId="5ED72E27" w14:textId="77777777" w:rsidR="00000000" w:rsidRDefault="00063F1E">
      <w:pPr>
        <w:pStyle w:val="a0"/>
        <w:rPr>
          <w:rFonts w:hint="cs"/>
          <w:rtl/>
        </w:rPr>
      </w:pPr>
    </w:p>
    <w:p w14:paraId="001285AF" w14:textId="77777777" w:rsidR="00000000" w:rsidRDefault="00063F1E">
      <w:pPr>
        <w:pStyle w:val="a0"/>
        <w:rPr>
          <w:rFonts w:hint="cs"/>
          <w:rtl/>
        </w:rPr>
      </w:pPr>
      <w:r>
        <w:rPr>
          <w:rFonts w:hint="cs"/>
          <w:rtl/>
        </w:rPr>
        <w:t>כבוד שר האוצר, הממשלה קנתה לה מנהג חדש. כל פעם שאנחנו מזמינים את אחד השרים</w:t>
      </w:r>
      <w:r>
        <w:rPr>
          <w:rFonts w:hint="cs"/>
          <w:rtl/>
        </w:rPr>
        <w:t xml:space="preserve">, הוא מתחיל לקיים דיונים עם רעיו השרים. חבר הכנסת כץ, אני תמיד מוכן להעמיד לרשותכם אפילו את הלשכה בכנסת, שתוכלו לשוחח. </w:t>
      </w:r>
    </w:p>
    <w:p w14:paraId="619F332F" w14:textId="77777777" w:rsidR="00000000" w:rsidRDefault="00063F1E">
      <w:pPr>
        <w:pStyle w:val="a0"/>
        <w:rPr>
          <w:rFonts w:hint="cs"/>
          <w:rtl/>
        </w:rPr>
      </w:pPr>
    </w:p>
    <w:p w14:paraId="337B7D26" w14:textId="77777777" w:rsidR="00000000" w:rsidRDefault="00063F1E">
      <w:pPr>
        <w:pStyle w:val="af0"/>
        <w:rPr>
          <w:rtl/>
        </w:rPr>
      </w:pPr>
      <w:r>
        <w:rPr>
          <w:rFonts w:hint="eastAsia"/>
          <w:rtl/>
        </w:rPr>
        <w:t>קריאה</w:t>
      </w:r>
      <w:r>
        <w:rPr>
          <w:rtl/>
        </w:rPr>
        <w:t>:</w:t>
      </w:r>
    </w:p>
    <w:p w14:paraId="237CF193" w14:textId="77777777" w:rsidR="00000000" w:rsidRDefault="00063F1E">
      <w:pPr>
        <w:pStyle w:val="a0"/>
        <w:rPr>
          <w:rFonts w:hint="cs"/>
          <w:rtl/>
        </w:rPr>
      </w:pPr>
    </w:p>
    <w:p w14:paraId="0B4C54EB" w14:textId="77777777" w:rsidR="00000000" w:rsidRDefault="00063F1E">
      <w:pPr>
        <w:pStyle w:val="a0"/>
        <w:rPr>
          <w:rFonts w:hint="cs"/>
          <w:rtl/>
        </w:rPr>
      </w:pPr>
      <w:r>
        <w:rPr>
          <w:rFonts w:hint="cs"/>
          <w:rtl/>
        </w:rPr>
        <w:t xml:space="preserve">אתה ידוע כמארח טוב. </w:t>
      </w:r>
    </w:p>
    <w:p w14:paraId="0A627DE9" w14:textId="77777777" w:rsidR="00000000" w:rsidRDefault="00063F1E">
      <w:pPr>
        <w:pStyle w:val="a0"/>
        <w:rPr>
          <w:rFonts w:hint="cs"/>
          <w:rtl/>
        </w:rPr>
      </w:pPr>
    </w:p>
    <w:p w14:paraId="7F851281" w14:textId="77777777" w:rsidR="00000000" w:rsidRDefault="00063F1E">
      <w:pPr>
        <w:pStyle w:val="af1"/>
        <w:rPr>
          <w:rtl/>
        </w:rPr>
      </w:pPr>
      <w:r>
        <w:rPr>
          <w:rFonts w:hint="eastAsia"/>
          <w:rtl/>
        </w:rPr>
        <w:t>היו</w:t>
      </w:r>
      <w:r>
        <w:rPr>
          <w:rtl/>
        </w:rPr>
        <w:t>"ר ראובן ריבלין:</w:t>
      </w:r>
    </w:p>
    <w:p w14:paraId="2F23EE47" w14:textId="77777777" w:rsidR="00000000" w:rsidRDefault="00063F1E">
      <w:pPr>
        <w:pStyle w:val="a0"/>
        <w:rPr>
          <w:rFonts w:hint="cs"/>
          <w:rtl/>
        </w:rPr>
      </w:pPr>
    </w:p>
    <w:p w14:paraId="1078E6BF" w14:textId="77777777" w:rsidR="00000000" w:rsidRDefault="00063F1E">
      <w:pPr>
        <w:pStyle w:val="a0"/>
        <w:rPr>
          <w:rFonts w:hint="cs"/>
          <w:rtl/>
        </w:rPr>
      </w:pPr>
      <w:r>
        <w:rPr>
          <w:rFonts w:hint="cs"/>
          <w:rtl/>
        </w:rPr>
        <w:t xml:space="preserve">אפילו אני אתן לכם לעשן בתוך הלשכה. </w:t>
      </w:r>
    </w:p>
    <w:p w14:paraId="0938F5C5" w14:textId="77777777" w:rsidR="00000000" w:rsidRDefault="00063F1E">
      <w:pPr>
        <w:pStyle w:val="a0"/>
        <w:rPr>
          <w:rFonts w:hint="cs"/>
          <w:rtl/>
        </w:rPr>
      </w:pPr>
    </w:p>
    <w:p w14:paraId="69394BDF" w14:textId="77777777" w:rsidR="00000000" w:rsidRDefault="00063F1E">
      <w:pPr>
        <w:pStyle w:val="a"/>
        <w:rPr>
          <w:rtl/>
        </w:rPr>
      </w:pPr>
      <w:bookmarkStart w:id="221" w:name="FS000000563T15_12_2004_14_06_11"/>
      <w:bookmarkStart w:id="222" w:name="FS000000965T15_12_2004_14_06_23"/>
      <w:bookmarkStart w:id="223" w:name="_Toc100465785"/>
      <w:bookmarkEnd w:id="221"/>
      <w:bookmarkEnd w:id="222"/>
      <w:r>
        <w:rPr>
          <w:rFonts w:hint="eastAsia"/>
          <w:rtl/>
        </w:rPr>
        <w:t>שר</w:t>
      </w:r>
      <w:r>
        <w:rPr>
          <w:rtl/>
        </w:rPr>
        <w:t xml:space="preserve"> האוצר בנימין נתניהו:</w:t>
      </w:r>
      <w:bookmarkEnd w:id="223"/>
    </w:p>
    <w:p w14:paraId="5620AAE3" w14:textId="77777777" w:rsidR="00000000" w:rsidRDefault="00063F1E">
      <w:pPr>
        <w:pStyle w:val="a0"/>
        <w:rPr>
          <w:rFonts w:hint="cs"/>
          <w:rtl/>
        </w:rPr>
      </w:pPr>
    </w:p>
    <w:p w14:paraId="3E48B07D" w14:textId="77777777" w:rsidR="00000000" w:rsidRDefault="00063F1E">
      <w:pPr>
        <w:pStyle w:val="a0"/>
        <w:rPr>
          <w:rFonts w:hint="cs"/>
          <w:rtl/>
        </w:rPr>
      </w:pPr>
      <w:r>
        <w:rPr>
          <w:rFonts w:hint="cs"/>
          <w:rtl/>
        </w:rPr>
        <w:t>אדוני היושב-ראש, חבר ה</w:t>
      </w:r>
      <w:r>
        <w:rPr>
          <w:rFonts w:hint="cs"/>
          <w:rtl/>
        </w:rPr>
        <w:t xml:space="preserve">כנסת פרוש נוגע בשאלת מינוי חברים לדירקטוריונים של חברות ממשלתיות. קודם כול, אני לא מסתיר מפני חברי הבית את עמדתי ארוכת השנים, שהנושא הזה צריך להתייתר, כי אנחנו לא צריכים חברות ממשלתיות, או שצריכים מעט מאוד מהן. אז זה הדבר הנכון לידידי בציבור החרדי ולידידי </w:t>
      </w:r>
      <w:r>
        <w:rPr>
          <w:rFonts w:hint="cs"/>
          <w:rtl/>
        </w:rPr>
        <w:t xml:space="preserve">בציבור הלא-חרדי. אנחנו משופעים ביותר מדי חברות ממשלתיות. </w:t>
      </w:r>
    </w:p>
    <w:p w14:paraId="05A78614" w14:textId="77777777" w:rsidR="00000000" w:rsidRDefault="00063F1E">
      <w:pPr>
        <w:pStyle w:val="a0"/>
        <w:rPr>
          <w:rFonts w:hint="cs"/>
          <w:rtl/>
        </w:rPr>
      </w:pPr>
    </w:p>
    <w:p w14:paraId="06CF5881" w14:textId="77777777" w:rsidR="00000000" w:rsidRDefault="00063F1E">
      <w:pPr>
        <w:pStyle w:val="a0"/>
        <w:rPr>
          <w:rFonts w:hint="cs"/>
          <w:rtl/>
        </w:rPr>
      </w:pPr>
      <w:r>
        <w:rPr>
          <w:rFonts w:hint="cs"/>
          <w:rtl/>
        </w:rPr>
        <w:t>חברת הכנסת מלי פולישוק-בלוך תשמח לשמוע את העמדה הראשונה שלי. לא בטוח לגבי ההמשך, אבל את הראשונה היא תשמח לשמוע. לדעתי יש לנו יותר מדי חברות ממשלתיות, אנחנו צריכים לצמצם אותן עד למינימום - - -</w:t>
      </w:r>
    </w:p>
    <w:p w14:paraId="5B82F8EB" w14:textId="77777777" w:rsidR="00000000" w:rsidRDefault="00063F1E">
      <w:pPr>
        <w:pStyle w:val="a0"/>
        <w:rPr>
          <w:rFonts w:hint="cs"/>
          <w:rtl/>
        </w:rPr>
      </w:pPr>
    </w:p>
    <w:p w14:paraId="4A944815" w14:textId="77777777" w:rsidR="00000000" w:rsidRDefault="00063F1E">
      <w:pPr>
        <w:pStyle w:val="af0"/>
        <w:rPr>
          <w:rtl/>
        </w:rPr>
      </w:pPr>
      <w:r>
        <w:rPr>
          <w:rFonts w:hint="eastAsia"/>
          <w:rtl/>
        </w:rPr>
        <w:t>אילן</w:t>
      </w:r>
      <w:r>
        <w:rPr>
          <w:rtl/>
        </w:rPr>
        <w:t xml:space="preserve"> שלגי (שינוי):</w:t>
      </w:r>
    </w:p>
    <w:p w14:paraId="359E1902" w14:textId="77777777" w:rsidR="00000000" w:rsidRDefault="00063F1E">
      <w:pPr>
        <w:pStyle w:val="a0"/>
        <w:rPr>
          <w:rFonts w:hint="cs"/>
          <w:rtl/>
        </w:rPr>
      </w:pPr>
    </w:p>
    <w:p w14:paraId="0D32313B" w14:textId="77777777" w:rsidR="00000000" w:rsidRDefault="00063F1E">
      <w:pPr>
        <w:pStyle w:val="a0"/>
        <w:rPr>
          <w:rFonts w:hint="cs"/>
          <w:rtl/>
        </w:rPr>
      </w:pPr>
      <w:r>
        <w:rPr>
          <w:rFonts w:hint="cs"/>
          <w:rtl/>
        </w:rPr>
        <w:t xml:space="preserve">במרכז הליכוד אל תגיד את זה. </w:t>
      </w:r>
    </w:p>
    <w:p w14:paraId="59974D31" w14:textId="77777777" w:rsidR="00000000" w:rsidRDefault="00063F1E">
      <w:pPr>
        <w:pStyle w:val="a0"/>
        <w:rPr>
          <w:rFonts w:hint="cs"/>
          <w:rtl/>
        </w:rPr>
      </w:pPr>
    </w:p>
    <w:p w14:paraId="1C7949D0" w14:textId="77777777" w:rsidR="00000000" w:rsidRDefault="00063F1E">
      <w:pPr>
        <w:pStyle w:val="-"/>
        <w:rPr>
          <w:rtl/>
        </w:rPr>
      </w:pPr>
      <w:bookmarkStart w:id="224" w:name="FS000000965T15_12_2004_14_09_16C"/>
      <w:bookmarkEnd w:id="224"/>
      <w:r>
        <w:rPr>
          <w:rFonts w:hint="eastAsia"/>
          <w:rtl/>
        </w:rPr>
        <w:t>שר</w:t>
      </w:r>
      <w:r>
        <w:rPr>
          <w:rtl/>
        </w:rPr>
        <w:t xml:space="preserve"> האוצר בנימין נתניהו:</w:t>
      </w:r>
    </w:p>
    <w:p w14:paraId="74117173" w14:textId="77777777" w:rsidR="00000000" w:rsidRDefault="00063F1E">
      <w:pPr>
        <w:pStyle w:val="a0"/>
        <w:rPr>
          <w:rFonts w:hint="cs"/>
          <w:rtl/>
        </w:rPr>
      </w:pPr>
    </w:p>
    <w:p w14:paraId="5C3A2E27" w14:textId="77777777" w:rsidR="00000000" w:rsidRDefault="00063F1E">
      <w:pPr>
        <w:pStyle w:val="a0"/>
        <w:rPr>
          <w:rFonts w:hint="cs"/>
          <w:rtl/>
        </w:rPr>
      </w:pPr>
      <w:r>
        <w:rPr>
          <w:rFonts w:hint="cs"/>
          <w:rtl/>
        </w:rPr>
        <w:t>אני אומר את זה פה, ואני אומר את זה במרכז הליכוד. אני אומר את זה בכל מקום. אני חושב שזה דבר שמונע את התפתחות המשק מסיבה פשוטה - -</w:t>
      </w:r>
    </w:p>
    <w:p w14:paraId="3F09853B" w14:textId="77777777" w:rsidR="00000000" w:rsidRDefault="00063F1E">
      <w:pPr>
        <w:pStyle w:val="a0"/>
        <w:rPr>
          <w:rFonts w:hint="cs"/>
          <w:rtl/>
        </w:rPr>
      </w:pPr>
    </w:p>
    <w:p w14:paraId="6B48F3F6" w14:textId="77777777" w:rsidR="00000000" w:rsidRDefault="00063F1E">
      <w:pPr>
        <w:pStyle w:val="af1"/>
        <w:rPr>
          <w:rtl/>
        </w:rPr>
      </w:pPr>
      <w:r>
        <w:rPr>
          <w:rFonts w:hint="eastAsia"/>
          <w:rtl/>
        </w:rPr>
        <w:t>היו</w:t>
      </w:r>
      <w:r>
        <w:rPr>
          <w:rtl/>
        </w:rPr>
        <w:t>"ר ראובן ריבלין:</w:t>
      </w:r>
    </w:p>
    <w:p w14:paraId="68C401CD" w14:textId="77777777" w:rsidR="00000000" w:rsidRDefault="00063F1E">
      <w:pPr>
        <w:pStyle w:val="a0"/>
        <w:rPr>
          <w:rFonts w:hint="cs"/>
          <w:rtl/>
        </w:rPr>
      </w:pPr>
    </w:p>
    <w:p w14:paraId="428602CB" w14:textId="77777777" w:rsidR="00000000" w:rsidRDefault="00063F1E">
      <w:pPr>
        <w:pStyle w:val="a0"/>
        <w:rPr>
          <w:rFonts w:hint="cs"/>
          <w:rtl/>
        </w:rPr>
      </w:pPr>
      <w:r>
        <w:rPr>
          <w:rFonts w:hint="cs"/>
          <w:rtl/>
        </w:rPr>
        <w:t xml:space="preserve">חברי מרכז הליכוד קשובים לטלוויזיה </w:t>
      </w:r>
      <w:r>
        <w:rPr>
          <w:rFonts w:hint="cs"/>
          <w:rtl/>
        </w:rPr>
        <w:t xml:space="preserve">מהכנסת. </w:t>
      </w:r>
    </w:p>
    <w:p w14:paraId="2A26001C" w14:textId="77777777" w:rsidR="00000000" w:rsidRDefault="00063F1E">
      <w:pPr>
        <w:pStyle w:val="a0"/>
        <w:rPr>
          <w:rFonts w:hint="cs"/>
          <w:rtl/>
        </w:rPr>
      </w:pPr>
    </w:p>
    <w:p w14:paraId="0EDF0E43" w14:textId="77777777" w:rsidR="00000000" w:rsidRDefault="00063F1E">
      <w:pPr>
        <w:pStyle w:val="-"/>
        <w:rPr>
          <w:rtl/>
        </w:rPr>
      </w:pPr>
      <w:bookmarkStart w:id="225" w:name="FS000000965T15_12_2004_14_10_10C"/>
      <w:bookmarkEnd w:id="225"/>
      <w:r>
        <w:rPr>
          <w:rFonts w:hint="eastAsia"/>
          <w:rtl/>
        </w:rPr>
        <w:t>שר</w:t>
      </w:r>
      <w:r>
        <w:rPr>
          <w:rtl/>
        </w:rPr>
        <w:t xml:space="preserve"> האוצר בנימין נתניהו:</w:t>
      </w:r>
    </w:p>
    <w:p w14:paraId="1E32DCE2" w14:textId="77777777" w:rsidR="00000000" w:rsidRDefault="00063F1E">
      <w:pPr>
        <w:pStyle w:val="a0"/>
        <w:rPr>
          <w:rFonts w:hint="cs"/>
          <w:rtl/>
        </w:rPr>
      </w:pPr>
    </w:p>
    <w:p w14:paraId="20509AF4" w14:textId="77777777" w:rsidR="00000000" w:rsidRDefault="00063F1E">
      <w:pPr>
        <w:pStyle w:val="a0"/>
        <w:rPr>
          <w:rFonts w:hint="cs"/>
          <w:rtl/>
        </w:rPr>
      </w:pPr>
      <w:r>
        <w:rPr>
          <w:rFonts w:hint="cs"/>
          <w:rtl/>
        </w:rPr>
        <w:t xml:space="preserve">- - שפעילות כלכלית איננה נעשית טוב על-ידי פוליטיקאים, על-ידי פקידים ועל-ידי מינוייהם. פעילות כלכלית עסקית נעשית היטב על-ידי אנשי עסקים, שאמונים על המלאכה הזאת ונתבעים להצליח בה על-ידי כוחות השוק. ועל כן, כל הדיון הזה הוא </w:t>
      </w:r>
      <w:r>
        <w:rPr>
          <w:rFonts w:hint="cs"/>
          <w:rtl/>
        </w:rPr>
        <w:t xml:space="preserve">דיון שאני אעשה כמיטב יכולתי שיהפוך למיותר ולשולי שבשולי בשנה הזאת ובשנים הקרובות. אני חושב שמעשי עד עכשיו הוכיחו את זה. זו הנקודה הראשונה. </w:t>
      </w:r>
    </w:p>
    <w:p w14:paraId="4F5535BE" w14:textId="77777777" w:rsidR="00000000" w:rsidRDefault="00063F1E">
      <w:pPr>
        <w:pStyle w:val="a0"/>
        <w:rPr>
          <w:rFonts w:hint="cs"/>
          <w:rtl/>
        </w:rPr>
      </w:pPr>
    </w:p>
    <w:p w14:paraId="12FB8F38" w14:textId="77777777" w:rsidR="00000000" w:rsidRDefault="00063F1E">
      <w:pPr>
        <w:pStyle w:val="a0"/>
        <w:rPr>
          <w:rFonts w:hint="cs"/>
          <w:rtl/>
        </w:rPr>
      </w:pPr>
      <w:r>
        <w:rPr>
          <w:rFonts w:hint="cs"/>
          <w:rtl/>
        </w:rPr>
        <w:t>בתוך הסד הזה, שעדיין יש לנו יותר מדי חברות ממשלתיות, אני חייב להסכים עם חבר הכנסת פרוש לגבי הסגולות הכלליות, האינטל</w:t>
      </w:r>
      <w:r>
        <w:rPr>
          <w:rFonts w:hint="cs"/>
          <w:rtl/>
        </w:rPr>
        <w:t>קטואליות שנמצאות בישיבות. אני מכיר את זה מתחום קורות משפחתי, וכל אחד מכיר את זה מתחום קורות מדינת ישראל, עם ישראל יותר נכון. מאין צמחו גאונים, גדולי הגאונים באנושות? אז על כך אין ויכוח. אף אחד לא מטיל ספק בזה. ואנחנו אגב גם סייענו לאחרונה, כפי שחבר הכנסת פ</w:t>
      </w:r>
      <w:r>
        <w:rPr>
          <w:rFonts w:hint="cs"/>
          <w:rtl/>
        </w:rPr>
        <w:t>רוש יודע היטב וחבריו לסיעה יודעים היטב, לישיבות שבאמת נפגעו יותר מסקטורים חינוכיים אחרים במדינה. ואני חושב שזה תיקון נכון. אבל בהצעה הספציפית שאתה מעלה - - -</w:t>
      </w:r>
    </w:p>
    <w:p w14:paraId="57B21EF9" w14:textId="77777777" w:rsidR="00000000" w:rsidRDefault="00063F1E">
      <w:pPr>
        <w:pStyle w:val="a0"/>
        <w:rPr>
          <w:rFonts w:hint="cs"/>
          <w:rtl/>
        </w:rPr>
      </w:pPr>
    </w:p>
    <w:p w14:paraId="675B292C" w14:textId="77777777" w:rsidR="00000000" w:rsidRDefault="00063F1E">
      <w:pPr>
        <w:pStyle w:val="af0"/>
        <w:rPr>
          <w:rtl/>
        </w:rPr>
      </w:pPr>
      <w:r>
        <w:rPr>
          <w:rFonts w:hint="eastAsia"/>
          <w:rtl/>
        </w:rPr>
        <w:t>חמי</w:t>
      </w:r>
      <w:r>
        <w:rPr>
          <w:rtl/>
        </w:rPr>
        <w:t xml:space="preserve"> דורון (שינוי):</w:t>
      </w:r>
    </w:p>
    <w:p w14:paraId="2F475A59" w14:textId="77777777" w:rsidR="00000000" w:rsidRDefault="00063F1E">
      <w:pPr>
        <w:pStyle w:val="a0"/>
        <w:rPr>
          <w:rFonts w:hint="cs"/>
          <w:rtl/>
        </w:rPr>
      </w:pPr>
    </w:p>
    <w:p w14:paraId="5F61C83F" w14:textId="77777777" w:rsidR="00000000" w:rsidRDefault="00063F1E">
      <w:pPr>
        <w:pStyle w:val="a0"/>
        <w:rPr>
          <w:rFonts w:hint="cs"/>
          <w:rtl/>
        </w:rPr>
      </w:pPr>
      <w:r>
        <w:rPr>
          <w:rFonts w:hint="cs"/>
          <w:rtl/>
        </w:rPr>
        <w:t>אדוני שר האוצר, למה לא חשבת ככה כשהגשת את הצעת התקציב?</w:t>
      </w:r>
    </w:p>
    <w:p w14:paraId="454BF067" w14:textId="77777777" w:rsidR="00000000" w:rsidRDefault="00063F1E">
      <w:pPr>
        <w:pStyle w:val="a0"/>
        <w:rPr>
          <w:rFonts w:hint="cs"/>
          <w:rtl/>
        </w:rPr>
      </w:pPr>
    </w:p>
    <w:p w14:paraId="0D527F41" w14:textId="77777777" w:rsidR="00000000" w:rsidRDefault="00063F1E">
      <w:pPr>
        <w:pStyle w:val="-"/>
        <w:rPr>
          <w:rtl/>
        </w:rPr>
      </w:pPr>
      <w:bookmarkStart w:id="226" w:name="FS000000965T15_12_2004_14_14_29C"/>
      <w:bookmarkEnd w:id="226"/>
      <w:r>
        <w:rPr>
          <w:rFonts w:hint="eastAsia"/>
          <w:rtl/>
        </w:rPr>
        <w:t>שר</w:t>
      </w:r>
      <w:r>
        <w:rPr>
          <w:rtl/>
        </w:rPr>
        <w:t xml:space="preserve"> האוצר בנימין נתניה</w:t>
      </w:r>
      <w:r>
        <w:rPr>
          <w:rtl/>
        </w:rPr>
        <w:t>ו:</w:t>
      </w:r>
    </w:p>
    <w:p w14:paraId="30E8A04E" w14:textId="77777777" w:rsidR="00000000" w:rsidRDefault="00063F1E">
      <w:pPr>
        <w:pStyle w:val="a0"/>
        <w:rPr>
          <w:rFonts w:hint="cs"/>
          <w:rtl/>
        </w:rPr>
      </w:pPr>
    </w:p>
    <w:p w14:paraId="675A92F2" w14:textId="77777777" w:rsidR="00000000" w:rsidRDefault="00063F1E">
      <w:pPr>
        <w:pStyle w:val="a0"/>
        <w:rPr>
          <w:rFonts w:hint="cs"/>
          <w:rtl/>
        </w:rPr>
      </w:pPr>
      <w:r>
        <w:rPr>
          <w:rFonts w:hint="cs"/>
          <w:rtl/>
        </w:rPr>
        <w:t>דווקא חשבתי. זה לא נכון. חשבתי כך - - -</w:t>
      </w:r>
    </w:p>
    <w:p w14:paraId="18C43A1D" w14:textId="77777777" w:rsidR="00000000" w:rsidRDefault="00063F1E">
      <w:pPr>
        <w:pStyle w:val="a0"/>
        <w:rPr>
          <w:rFonts w:hint="cs"/>
          <w:rtl/>
        </w:rPr>
      </w:pPr>
    </w:p>
    <w:p w14:paraId="3AF6291A" w14:textId="77777777" w:rsidR="00000000" w:rsidRDefault="00063F1E">
      <w:pPr>
        <w:pStyle w:val="af0"/>
        <w:rPr>
          <w:rtl/>
        </w:rPr>
      </w:pPr>
      <w:r>
        <w:rPr>
          <w:rFonts w:hint="eastAsia"/>
          <w:rtl/>
        </w:rPr>
        <w:t>חמי</w:t>
      </w:r>
      <w:r>
        <w:rPr>
          <w:rtl/>
        </w:rPr>
        <w:t xml:space="preserve"> דורון (שינוי):</w:t>
      </w:r>
    </w:p>
    <w:p w14:paraId="109397A0" w14:textId="77777777" w:rsidR="00000000" w:rsidRDefault="00063F1E">
      <w:pPr>
        <w:pStyle w:val="a0"/>
        <w:rPr>
          <w:rFonts w:hint="cs"/>
          <w:rtl/>
        </w:rPr>
      </w:pPr>
    </w:p>
    <w:p w14:paraId="092C8C0D" w14:textId="77777777" w:rsidR="00000000" w:rsidRDefault="00063F1E">
      <w:pPr>
        <w:pStyle w:val="a0"/>
        <w:rPr>
          <w:rFonts w:hint="cs"/>
          <w:rtl/>
        </w:rPr>
      </w:pPr>
      <w:r>
        <w:rPr>
          <w:rFonts w:hint="cs"/>
          <w:rtl/>
        </w:rPr>
        <w:t>אה, חשבת? - - -</w:t>
      </w:r>
    </w:p>
    <w:p w14:paraId="0D0587AC" w14:textId="77777777" w:rsidR="00000000" w:rsidRDefault="00063F1E">
      <w:pPr>
        <w:pStyle w:val="a0"/>
        <w:rPr>
          <w:rFonts w:hint="cs"/>
          <w:rtl/>
        </w:rPr>
      </w:pPr>
    </w:p>
    <w:p w14:paraId="283286C3" w14:textId="77777777" w:rsidR="00000000" w:rsidRDefault="00063F1E">
      <w:pPr>
        <w:pStyle w:val="-"/>
        <w:rPr>
          <w:rtl/>
        </w:rPr>
      </w:pPr>
      <w:bookmarkStart w:id="227" w:name="FS000000965T15_12_2004_14_15_12C"/>
      <w:bookmarkEnd w:id="227"/>
      <w:r>
        <w:rPr>
          <w:rFonts w:hint="eastAsia"/>
          <w:rtl/>
        </w:rPr>
        <w:t>שר</w:t>
      </w:r>
      <w:r>
        <w:rPr>
          <w:rtl/>
        </w:rPr>
        <w:t xml:space="preserve"> האוצר בנימין נתניהו:</w:t>
      </w:r>
    </w:p>
    <w:p w14:paraId="35689FF0" w14:textId="77777777" w:rsidR="00000000" w:rsidRDefault="00063F1E">
      <w:pPr>
        <w:pStyle w:val="a0"/>
        <w:rPr>
          <w:rFonts w:hint="cs"/>
          <w:rtl/>
        </w:rPr>
      </w:pPr>
    </w:p>
    <w:p w14:paraId="09CC7D67" w14:textId="77777777" w:rsidR="00000000" w:rsidRDefault="00063F1E">
      <w:pPr>
        <w:pStyle w:val="a0"/>
        <w:rPr>
          <w:rFonts w:hint="cs"/>
          <w:rtl/>
        </w:rPr>
      </w:pPr>
      <w:r>
        <w:rPr>
          <w:rFonts w:hint="cs"/>
          <w:rtl/>
        </w:rPr>
        <w:t>בדיונים אפילו עם ראש - - -</w:t>
      </w:r>
    </w:p>
    <w:p w14:paraId="04F38946" w14:textId="77777777" w:rsidR="00000000" w:rsidRDefault="00063F1E">
      <w:pPr>
        <w:pStyle w:val="a0"/>
        <w:rPr>
          <w:rFonts w:hint="cs"/>
          <w:rtl/>
        </w:rPr>
      </w:pPr>
    </w:p>
    <w:p w14:paraId="0DE60665" w14:textId="77777777" w:rsidR="00000000" w:rsidRDefault="00063F1E">
      <w:pPr>
        <w:pStyle w:val="af1"/>
        <w:rPr>
          <w:rtl/>
        </w:rPr>
      </w:pPr>
      <w:r>
        <w:rPr>
          <w:rFonts w:hint="eastAsia"/>
          <w:rtl/>
        </w:rPr>
        <w:t>היו</w:t>
      </w:r>
      <w:r>
        <w:rPr>
          <w:rtl/>
        </w:rPr>
        <w:t>"ר ראובן ריבלין:</w:t>
      </w:r>
    </w:p>
    <w:p w14:paraId="4C8FFA80" w14:textId="77777777" w:rsidR="00000000" w:rsidRDefault="00063F1E">
      <w:pPr>
        <w:pStyle w:val="a0"/>
        <w:rPr>
          <w:rFonts w:hint="cs"/>
          <w:rtl/>
        </w:rPr>
      </w:pPr>
    </w:p>
    <w:p w14:paraId="4A89E7FA" w14:textId="77777777" w:rsidR="00000000" w:rsidRDefault="00063F1E">
      <w:pPr>
        <w:pStyle w:val="a0"/>
        <w:rPr>
          <w:rFonts w:hint="cs"/>
          <w:rtl/>
        </w:rPr>
      </w:pPr>
      <w:r>
        <w:rPr>
          <w:rFonts w:hint="cs"/>
          <w:rtl/>
        </w:rPr>
        <w:t xml:space="preserve">חבר הכנסת דורון, זו לא ישיבת ועדה. </w:t>
      </w:r>
    </w:p>
    <w:p w14:paraId="279535BE" w14:textId="77777777" w:rsidR="00000000" w:rsidRDefault="00063F1E">
      <w:pPr>
        <w:pStyle w:val="a0"/>
        <w:rPr>
          <w:rFonts w:hint="cs"/>
          <w:rtl/>
        </w:rPr>
      </w:pPr>
    </w:p>
    <w:p w14:paraId="223B7E49" w14:textId="77777777" w:rsidR="00000000" w:rsidRDefault="00063F1E">
      <w:pPr>
        <w:pStyle w:val="-"/>
        <w:rPr>
          <w:rtl/>
        </w:rPr>
      </w:pPr>
      <w:bookmarkStart w:id="228" w:name="FS000000965T15_12_2004_14_15_36C"/>
      <w:bookmarkEnd w:id="228"/>
      <w:r>
        <w:rPr>
          <w:rFonts w:hint="eastAsia"/>
          <w:rtl/>
        </w:rPr>
        <w:t>שר</w:t>
      </w:r>
      <w:r>
        <w:rPr>
          <w:rtl/>
        </w:rPr>
        <w:t xml:space="preserve"> האוצר בנימין נתניהו:</w:t>
      </w:r>
    </w:p>
    <w:p w14:paraId="5F687C34" w14:textId="77777777" w:rsidR="00000000" w:rsidRDefault="00063F1E">
      <w:pPr>
        <w:pStyle w:val="a0"/>
        <w:rPr>
          <w:rFonts w:hint="cs"/>
          <w:rtl/>
        </w:rPr>
      </w:pPr>
    </w:p>
    <w:p w14:paraId="4671ADE2" w14:textId="77777777" w:rsidR="00000000" w:rsidRDefault="00063F1E">
      <w:pPr>
        <w:pStyle w:val="a0"/>
        <w:rPr>
          <w:rFonts w:hint="cs"/>
          <w:rtl/>
        </w:rPr>
      </w:pPr>
      <w:r>
        <w:rPr>
          <w:rFonts w:hint="cs"/>
          <w:rtl/>
        </w:rPr>
        <w:t>תראה, כיוון שלא היית נוכח, חבר הכנסת ד</w:t>
      </w:r>
      <w:r>
        <w:rPr>
          <w:rFonts w:hint="cs"/>
          <w:rtl/>
        </w:rPr>
        <w:t xml:space="preserve">ורון, בדיונים שקיימתי עם ראש התנועה שלך, חבר הכנסת, השר אז, טומי לפיד -  אמרתי הרבה פעמים: אני חושב שקיצצנו יותר מדי, ויש לתקן. מעת לעת הייתי מתקן, ולא הסתרתי את זה. זו היתה עמדתי העקבית. </w:t>
      </w:r>
    </w:p>
    <w:p w14:paraId="12288C86" w14:textId="77777777" w:rsidR="00000000" w:rsidRDefault="00063F1E">
      <w:pPr>
        <w:pStyle w:val="a0"/>
        <w:rPr>
          <w:rFonts w:hint="cs"/>
          <w:rtl/>
        </w:rPr>
      </w:pPr>
    </w:p>
    <w:p w14:paraId="38A3A6DB" w14:textId="77777777" w:rsidR="00000000" w:rsidRDefault="00063F1E">
      <w:pPr>
        <w:pStyle w:val="a0"/>
        <w:rPr>
          <w:rFonts w:hint="cs"/>
          <w:rtl/>
        </w:rPr>
      </w:pPr>
      <w:r>
        <w:rPr>
          <w:rFonts w:hint="cs"/>
          <w:rtl/>
        </w:rPr>
        <w:t>בכל אופן, השאלה שמעלה חבר הכנסת פרוש היא השאלה של הצעה לקורס. הטענ</w:t>
      </w:r>
      <w:r>
        <w:rPr>
          <w:rFonts w:hint="cs"/>
          <w:rtl/>
        </w:rPr>
        <w:t>ה היא שכרגע אפשר למנות לדירקטוריון בוגר קורס, וכרגע, נדמה לי, אתה ציינת בדברי ההסבר, שמספיק לקבל תואר אקדמי במדעי ההתנהגות של הכתות בהודו. אני לא יודע מאיפה לקחת את זה, אבל - - -</w:t>
      </w:r>
    </w:p>
    <w:p w14:paraId="7944DF8B" w14:textId="77777777" w:rsidR="00000000" w:rsidRDefault="00063F1E">
      <w:pPr>
        <w:pStyle w:val="a0"/>
        <w:rPr>
          <w:rFonts w:hint="cs"/>
          <w:rtl/>
        </w:rPr>
      </w:pPr>
    </w:p>
    <w:p w14:paraId="6240DC58" w14:textId="77777777" w:rsidR="00000000" w:rsidRDefault="00063F1E">
      <w:pPr>
        <w:pStyle w:val="af0"/>
        <w:rPr>
          <w:rtl/>
        </w:rPr>
      </w:pPr>
      <w:r>
        <w:rPr>
          <w:rFonts w:hint="eastAsia"/>
          <w:rtl/>
        </w:rPr>
        <w:t>מאיר</w:t>
      </w:r>
      <w:r>
        <w:rPr>
          <w:rtl/>
        </w:rPr>
        <w:t xml:space="preserve"> פרוש (יהדות התורה):</w:t>
      </w:r>
    </w:p>
    <w:p w14:paraId="6D51F7C1" w14:textId="77777777" w:rsidR="00000000" w:rsidRDefault="00063F1E">
      <w:pPr>
        <w:pStyle w:val="a0"/>
        <w:rPr>
          <w:rFonts w:hint="cs"/>
          <w:rtl/>
        </w:rPr>
      </w:pPr>
    </w:p>
    <w:p w14:paraId="7C9A9481" w14:textId="77777777" w:rsidR="00000000" w:rsidRDefault="00063F1E">
      <w:pPr>
        <w:pStyle w:val="a0"/>
        <w:rPr>
          <w:rFonts w:hint="cs"/>
          <w:rtl/>
        </w:rPr>
      </w:pPr>
      <w:r>
        <w:rPr>
          <w:rFonts w:hint="cs"/>
          <w:rtl/>
        </w:rPr>
        <w:t>- - -</w:t>
      </w:r>
    </w:p>
    <w:p w14:paraId="5140208F" w14:textId="77777777" w:rsidR="00000000" w:rsidRDefault="00063F1E">
      <w:pPr>
        <w:pStyle w:val="a0"/>
        <w:rPr>
          <w:rFonts w:hint="cs"/>
          <w:rtl/>
        </w:rPr>
      </w:pPr>
    </w:p>
    <w:p w14:paraId="242DE5FE" w14:textId="77777777" w:rsidR="00000000" w:rsidRDefault="00063F1E">
      <w:pPr>
        <w:pStyle w:val="-"/>
        <w:rPr>
          <w:rtl/>
        </w:rPr>
      </w:pPr>
      <w:bookmarkStart w:id="229" w:name="FS000000965T15_12_2004_14_17_40C"/>
      <w:bookmarkEnd w:id="229"/>
      <w:r>
        <w:rPr>
          <w:rFonts w:hint="eastAsia"/>
          <w:rtl/>
        </w:rPr>
        <w:t>שר</w:t>
      </w:r>
      <w:r>
        <w:rPr>
          <w:rtl/>
        </w:rPr>
        <w:t xml:space="preserve"> האוצר בנימין נתניהו:</w:t>
      </w:r>
    </w:p>
    <w:p w14:paraId="0FDD0529" w14:textId="77777777" w:rsidR="00000000" w:rsidRDefault="00063F1E">
      <w:pPr>
        <w:pStyle w:val="a0"/>
        <w:rPr>
          <w:rFonts w:hint="cs"/>
          <w:rtl/>
        </w:rPr>
      </w:pPr>
    </w:p>
    <w:p w14:paraId="2D1BBF1A" w14:textId="77777777" w:rsidR="00000000" w:rsidRDefault="00063F1E">
      <w:pPr>
        <w:pStyle w:val="a0"/>
        <w:rPr>
          <w:rFonts w:hint="cs"/>
          <w:rtl/>
        </w:rPr>
      </w:pPr>
      <w:r>
        <w:rPr>
          <w:rFonts w:hint="cs"/>
          <w:rtl/>
        </w:rPr>
        <w:t>לפי מיטב ידיעתי, ז</w:t>
      </w:r>
      <w:r>
        <w:rPr>
          <w:rFonts w:hint="cs"/>
          <w:rtl/>
        </w:rPr>
        <w:t xml:space="preserve">ו טענה שאיננה מדויקת, משום שבסעיף 16א אתה יכול ללמוד, שרק בעלי תואר אקדמי במקצועות שמפורטים שם </w:t>
      </w:r>
      <w:r>
        <w:rPr>
          <w:rtl/>
        </w:rPr>
        <w:t>–</w:t>
      </w:r>
      <w:r>
        <w:rPr>
          <w:rFonts w:hint="cs"/>
          <w:rtl/>
        </w:rPr>
        <w:t xml:space="preserve"> כלכלה, מינהל עסקים, משפטים, ראיית חשבון, מינהל ציבורי, הנדסה או לימודי עבודה, יכולים להתאים לתפקיד, או לחלופין בעלי תואר אקדמי בתחום עיסוקה של החברה. רק אלה יכ</w:t>
      </w:r>
      <w:r>
        <w:rPr>
          <w:rFonts w:hint="cs"/>
          <w:rtl/>
        </w:rPr>
        <w:t>ולים לשמש כדירקטורים. ועל כן, קודם כול, זה לא פתוח. אם היה מדובר רק בתארים אקדמיים, אני חושב שלטענה שלך היה משנה תוקף. משום שתוכל לומר, בצדק, שהחינוך למחשבה, לאנליזה - -</w:t>
      </w:r>
    </w:p>
    <w:p w14:paraId="1C7F0DAE" w14:textId="77777777" w:rsidR="00000000" w:rsidRDefault="00063F1E">
      <w:pPr>
        <w:pStyle w:val="a0"/>
        <w:rPr>
          <w:rFonts w:hint="cs"/>
          <w:rtl/>
        </w:rPr>
      </w:pPr>
    </w:p>
    <w:p w14:paraId="513C9FC1" w14:textId="77777777" w:rsidR="00000000" w:rsidRDefault="00063F1E">
      <w:pPr>
        <w:pStyle w:val="af1"/>
        <w:rPr>
          <w:rtl/>
        </w:rPr>
      </w:pPr>
      <w:r>
        <w:rPr>
          <w:rFonts w:hint="eastAsia"/>
          <w:rtl/>
        </w:rPr>
        <w:t>היו</w:t>
      </w:r>
      <w:r>
        <w:rPr>
          <w:rtl/>
        </w:rPr>
        <w:t>"ר ראובן ריבלין:</w:t>
      </w:r>
    </w:p>
    <w:p w14:paraId="1DC99D43" w14:textId="77777777" w:rsidR="00000000" w:rsidRDefault="00063F1E">
      <w:pPr>
        <w:pStyle w:val="a0"/>
        <w:rPr>
          <w:rFonts w:hint="cs"/>
          <w:rtl/>
        </w:rPr>
      </w:pPr>
    </w:p>
    <w:p w14:paraId="5AA2C744" w14:textId="77777777" w:rsidR="00000000" w:rsidRDefault="00063F1E">
      <w:pPr>
        <w:pStyle w:val="a0"/>
        <w:rPr>
          <w:rFonts w:hint="cs"/>
          <w:rtl/>
        </w:rPr>
      </w:pPr>
      <w:r>
        <w:rPr>
          <w:rFonts w:hint="cs"/>
          <w:rtl/>
        </w:rPr>
        <w:t xml:space="preserve">הוא שווה ערך. </w:t>
      </w:r>
    </w:p>
    <w:p w14:paraId="31C350D3" w14:textId="77777777" w:rsidR="00000000" w:rsidRDefault="00063F1E">
      <w:pPr>
        <w:pStyle w:val="a0"/>
        <w:rPr>
          <w:rFonts w:hint="cs"/>
          <w:rtl/>
        </w:rPr>
      </w:pPr>
    </w:p>
    <w:p w14:paraId="2D006F51" w14:textId="77777777" w:rsidR="00000000" w:rsidRDefault="00063F1E">
      <w:pPr>
        <w:pStyle w:val="-"/>
        <w:rPr>
          <w:rtl/>
        </w:rPr>
      </w:pPr>
      <w:bookmarkStart w:id="230" w:name="FS000000965T15_12_2004_14_20_10C"/>
      <w:bookmarkEnd w:id="230"/>
      <w:r>
        <w:rPr>
          <w:rFonts w:hint="eastAsia"/>
          <w:rtl/>
        </w:rPr>
        <w:t>שר</w:t>
      </w:r>
      <w:r>
        <w:rPr>
          <w:rtl/>
        </w:rPr>
        <w:t xml:space="preserve"> האוצר בנימין נתניהו:</w:t>
      </w:r>
    </w:p>
    <w:p w14:paraId="04BB46E7" w14:textId="77777777" w:rsidR="00000000" w:rsidRDefault="00063F1E">
      <w:pPr>
        <w:pStyle w:val="a0"/>
        <w:rPr>
          <w:rFonts w:hint="cs"/>
          <w:rtl/>
        </w:rPr>
      </w:pPr>
    </w:p>
    <w:p w14:paraId="1F9BC28B" w14:textId="77777777" w:rsidR="00000000" w:rsidRDefault="00063F1E">
      <w:pPr>
        <w:pStyle w:val="a0"/>
        <w:rPr>
          <w:rFonts w:hint="cs"/>
          <w:rtl/>
        </w:rPr>
      </w:pPr>
      <w:r>
        <w:rPr>
          <w:rFonts w:hint="cs"/>
          <w:rtl/>
        </w:rPr>
        <w:t>- - הוא שווה ערך. אבל כ</w:t>
      </w:r>
      <w:r>
        <w:rPr>
          <w:rFonts w:hint="cs"/>
          <w:rtl/>
        </w:rPr>
        <w:t xml:space="preserve">אן מפרטים, קובעים במדויק, את תחומי ההתמחות. </w:t>
      </w:r>
    </w:p>
    <w:p w14:paraId="358311EF" w14:textId="77777777" w:rsidR="00000000" w:rsidRDefault="00063F1E">
      <w:pPr>
        <w:pStyle w:val="a0"/>
        <w:rPr>
          <w:rFonts w:hint="cs"/>
          <w:rtl/>
        </w:rPr>
      </w:pPr>
    </w:p>
    <w:p w14:paraId="0053C396" w14:textId="77777777" w:rsidR="00000000" w:rsidRDefault="00063F1E">
      <w:pPr>
        <w:pStyle w:val="a0"/>
        <w:rPr>
          <w:rFonts w:hint="cs"/>
          <w:rtl/>
        </w:rPr>
      </w:pPr>
      <w:r>
        <w:rPr>
          <w:rFonts w:hint="cs"/>
          <w:rtl/>
        </w:rPr>
        <w:t xml:space="preserve">עכשיו, בוא נניח ששר האוצר </w:t>
      </w:r>
      <w:r>
        <w:rPr>
          <w:rtl/>
        </w:rPr>
        <w:t>–</w:t>
      </w:r>
      <w:r>
        <w:rPr>
          <w:rFonts w:hint="cs"/>
          <w:rtl/>
        </w:rPr>
        <w:t xml:space="preserve"> וזו ההצעה שאתה מפנה - - </w:t>
      </w:r>
    </w:p>
    <w:p w14:paraId="28830917" w14:textId="77777777" w:rsidR="00000000" w:rsidRDefault="00063F1E">
      <w:pPr>
        <w:pStyle w:val="a0"/>
        <w:rPr>
          <w:rFonts w:hint="cs"/>
          <w:rtl/>
        </w:rPr>
      </w:pPr>
    </w:p>
    <w:p w14:paraId="460088A7" w14:textId="77777777" w:rsidR="00000000" w:rsidRDefault="00063F1E">
      <w:pPr>
        <w:pStyle w:val="af0"/>
        <w:rPr>
          <w:rtl/>
        </w:rPr>
      </w:pPr>
      <w:r>
        <w:rPr>
          <w:rFonts w:hint="eastAsia"/>
          <w:rtl/>
        </w:rPr>
        <w:t>מאיר</w:t>
      </w:r>
      <w:r>
        <w:rPr>
          <w:rtl/>
        </w:rPr>
        <w:t xml:space="preserve"> פרוש (יהדות התורה):</w:t>
      </w:r>
    </w:p>
    <w:p w14:paraId="1D8759F8" w14:textId="77777777" w:rsidR="00000000" w:rsidRDefault="00063F1E">
      <w:pPr>
        <w:pStyle w:val="a0"/>
        <w:rPr>
          <w:rFonts w:hint="cs"/>
          <w:rtl/>
        </w:rPr>
      </w:pPr>
    </w:p>
    <w:p w14:paraId="6C9336C3" w14:textId="77777777" w:rsidR="00000000" w:rsidRDefault="00063F1E">
      <w:pPr>
        <w:pStyle w:val="a0"/>
        <w:rPr>
          <w:rFonts w:hint="cs"/>
          <w:rtl/>
        </w:rPr>
      </w:pPr>
      <w:r>
        <w:rPr>
          <w:rFonts w:hint="cs"/>
          <w:rtl/>
        </w:rPr>
        <w:t xml:space="preserve">זו לא התמחות. זה כמו תואר אקדמי. </w:t>
      </w:r>
    </w:p>
    <w:p w14:paraId="66A8D577" w14:textId="77777777" w:rsidR="00000000" w:rsidRDefault="00063F1E">
      <w:pPr>
        <w:pStyle w:val="a0"/>
        <w:rPr>
          <w:rFonts w:hint="cs"/>
          <w:rtl/>
        </w:rPr>
      </w:pPr>
    </w:p>
    <w:p w14:paraId="76123588" w14:textId="77777777" w:rsidR="00000000" w:rsidRDefault="00063F1E">
      <w:pPr>
        <w:pStyle w:val="-"/>
        <w:rPr>
          <w:rtl/>
        </w:rPr>
      </w:pPr>
      <w:bookmarkStart w:id="231" w:name="FS000000965T15_12_2004_14_22_32C"/>
      <w:bookmarkEnd w:id="231"/>
      <w:r>
        <w:rPr>
          <w:rFonts w:hint="eastAsia"/>
          <w:rtl/>
        </w:rPr>
        <w:t>שר</w:t>
      </w:r>
      <w:r>
        <w:rPr>
          <w:rtl/>
        </w:rPr>
        <w:t xml:space="preserve"> האוצר בנימין נתניהו:</w:t>
      </w:r>
    </w:p>
    <w:p w14:paraId="339C938D" w14:textId="77777777" w:rsidR="00000000" w:rsidRDefault="00063F1E">
      <w:pPr>
        <w:pStyle w:val="a0"/>
        <w:rPr>
          <w:rFonts w:hint="cs"/>
          <w:rtl/>
        </w:rPr>
      </w:pPr>
    </w:p>
    <w:p w14:paraId="18D5467E" w14:textId="77777777" w:rsidR="00000000" w:rsidRDefault="00063F1E">
      <w:pPr>
        <w:pStyle w:val="a0"/>
        <w:rPr>
          <w:rFonts w:hint="cs"/>
          <w:rtl/>
        </w:rPr>
      </w:pPr>
      <w:r>
        <w:rPr>
          <w:rFonts w:hint="cs"/>
          <w:rtl/>
        </w:rPr>
        <w:t>- - היה קובע קורס. אני הייתי קובע קורס בהיקף לימודים שווה-ערך להשכלה ג</w:t>
      </w:r>
      <w:r>
        <w:rPr>
          <w:rFonts w:hint="cs"/>
          <w:rtl/>
        </w:rPr>
        <w:t>בוהה כזאת או אחרת. אני חייב להגיד לך שההיקף של הלימודים שמדובר עליהם לפי הקריטריונים הקיימים חייב להיות מקביל להיקף לימודים בתוכנית מלאה, כלומר, היקף של שלוש שנות לימודים. אני לא רואה את עצמי, או כל שר אוצר, מרים כאן אוניברסיטה בזעיר אנפין.</w:t>
      </w:r>
    </w:p>
    <w:p w14:paraId="48FE0113" w14:textId="77777777" w:rsidR="00000000" w:rsidRDefault="00063F1E">
      <w:pPr>
        <w:pStyle w:val="a0"/>
        <w:rPr>
          <w:rFonts w:hint="cs"/>
          <w:rtl/>
        </w:rPr>
      </w:pPr>
    </w:p>
    <w:p w14:paraId="537C23AC" w14:textId="77777777" w:rsidR="00000000" w:rsidRDefault="00063F1E">
      <w:pPr>
        <w:pStyle w:val="af0"/>
        <w:rPr>
          <w:rtl/>
        </w:rPr>
      </w:pPr>
      <w:r>
        <w:rPr>
          <w:rFonts w:hint="eastAsia"/>
          <w:rtl/>
        </w:rPr>
        <w:t>אילן</w:t>
      </w:r>
      <w:r>
        <w:rPr>
          <w:rtl/>
        </w:rPr>
        <w:t xml:space="preserve"> שלגי (שינ</w:t>
      </w:r>
      <w:r>
        <w:rPr>
          <w:rtl/>
        </w:rPr>
        <w:t>וי):</w:t>
      </w:r>
    </w:p>
    <w:p w14:paraId="5C715B4B" w14:textId="77777777" w:rsidR="00000000" w:rsidRDefault="00063F1E">
      <w:pPr>
        <w:pStyle w:val="a0"/>
        <w:rPr>
          <w:rFonts w:hint="cs"/>
          <w:rtl/>
        </w:rPr>
      </w:pPr>
    </w:p>
    <w:p w14:paraId="03C835F9" w14:textId="77777777" w:rsidR="00000000" w:rsidRDefault="00063F1E">
      <w:pPr>
        <w:pStyle w:val="a0"/>
        <w:rPr>
          <w:rFonts w:hint="cs"/>
          <w:rtl/>
        </w:rPr>
      </w:pPr>
      <w:r>
        <w:rPr>
          <w:rFonts w:hint="cs"/>
          <w:rtl/>
        </w:rPr>
        <w:t xml:space="preserve">גם אין להם תעודת בגרות. </w:t>
      </w:r>
    </w:p>
    <w:p w14:paraId="32CB5040" w14:textId="77777777" w:rsidR="00000000" w:rsidRDefault="00063F1E">
      <w:pPr>
        <w:pStyle w:val="a0"/>
        <w:rPr>
          <w:rFonts w:hint="cs"/>
          <w:rtl/>
        </w:rPr>
      </w:pPr>
    </w:p>
    <w:p w14:paraId="3CD262F8" w14:textId="77777777" w:rsidR="00000000" w:rsidRDefault="00063F1E">
      <w:pPr>
        <w:pStyle w:val="-"/>
        <w:rPr>
          <w:rtl/>
        </w:rPr>
      </w:pPr>
      <w:bookmarkStart w:id="232" w:name="FS000000965T15_12_2004_14_24_33C"/>
      <w:bookmarkEnd w:id="232"/>
      <w:r>
        <w:rPr>
          <w:rFonts w:hint="eastAsia"/>
          <w:rtl/>
        </w:rPr>
        <w:t>שר</w:t>
      </w:r>
      <w:r>
        <w:rPr>
          <w:rtl/>
        </w:rPr>
        <w:t xml:space="preserve"> האוצר בנימין נתניהו:</w:t>
      </w:r>
    </w:p>
    <w:p w14:paraId="6E2B9504" w14:textId="77777777" w:rsidR="00000000" w:rsidRDefault="00063F1E">
      <w:pPr>
        <w:pStyle w:val="a0"/>
        <w:rPr>
          <w:rFonts w:hint="cs"/>
          <w:rtl/>
        </w:rPr>
      </w:pPr>
    </w:p>
    <w:p w14:paraId="19009AE3" w14:textId="77777777" w:rsidR="00000000" w:rsidRDefault="00063F1E">
      <w:pPr>
        <w:pStyle w:val="a0"/>
        <w:rPr>
          <w:rFonts w:hint="cs"/>
          <w:rtl/>
        </w:rPr>
      </w:pPr>
      <w:r>
        <w:rPr>
          <w:rFonts w:hint="cs"/>
          <w:rtl/>
        </w:rPr>
        <w:t xml:space="preserve">רגע. אני לא מקבל את הטיעון הזה. </w:t>
      </w:r>
    </w:p>
    <w:p w14:paraId="4742C79D" w14:textId="77777777" w:rsidR="00000000" w:rsidRDefault="00063F1E">
      <w:pPr>
        <w:pStyle w:val="a0"/>
        <w:rPr>
          <w:rFonts w:hint="cs"/>
          <w:rtl/>
        </w:rPr>
      </w:pPr>
    </w:p>
    <w:p w14:paraId="67F0A102" w14:textId="77777777" w:rsidR="00000000" w:rsidRDefault="00063F1E">
      <w:pPr>
        <w:pStyle w:val="af1"/>
        <w:rPr>
          <w:rtl/>
        </w:rPr>
      </w:pPr>
      <w:r>
        <w:rPr>
          <w:rFonts w:hint="eastAsia"/>
          <w:rtl/>
        </w:rPr>
        <w:t>היו</w:t>
      </w:r>
      <w:r>
        <w:rPr>
          <w:rtl/>
        </w:rPr>
        <w:t>"ר ראובן ריבלין:</w:t>
      </w:r>
    </w:p>
    <w:p w14:paraId="155DB4CD" w14:textId="77777777" w:rsidR="00000000" w:rsidRDefault="00063F1E">
      <w:pPr>
        <w:pStyle w:val="a0"/>
        <w:rPr>
          <w:rFonts w:hint="cs"/>
          <w:rtl/>
        </w:rPr>
      </w:pPr>
    </w:p>
    <w:p w14:paraId="46EDE59A" w14:textId="77777777" w:rsidR="00000000" w:rsidRDefault="00063F1E">
      <w:pPr>
        <w:pStyle w:val="a0"/>
        <w:rPr>
          <w:rFonts w:hint="cs"/>
          <w:rtl/>
        </w:rPr>
      </w:pPr>
      <w:r>
        <w:rPr>
          <w:rFonts w:hint="cs"/>
          <w:rtl/>
        </w:rPr>
        <w:t xml:space="preserve">חבר הכנסת שלגי, חבר הכנסת פרוש, כל מה שהוא אמר, הוא שלפעמים לגמור ישיבה זה יותר קשה מאשר לקבל תעודת בגרות. זה מה שהוא אמר. </w:t>
      </w:r>
    </w:p>
    <w:p w14:paraId="2F8E2993" w14:textId="77777777" w:rsidR="00000000" w:rsidRDefault="00063F1E">
      <w:pPr>
        <w:pStyle w:val="a0"/>
        <w:rPr>
          <w:rFonts w:hint="cs"/>
          <w:rtl/>
        </w:rPr>
      </w:pPr>
    </w:p>
    <w:p w14:paraId="7BDDC411" w14:textId="77777777" w:rsidR="00000000" w:rsidRDefault="00063F1E">
      <w:pPr>
        <w:pStyle w:val="af0"/>
        <w:rPr>
          <w:rtl/>
        </w:rPr>
      </w:pPr>
      <w:r>
        <w:rPr>
          <w:rFonts w:hint="eastAsia"/>
          <w:rtl/>
        </w:rPr>
        <w:t>אילן</w:t>
      </w:r>
      <w:r>
        <w:rPr>
          <w:rtl/>
        </w:rPr>
        <w:t xml:space="preserve"> שלגי (שינוי):</w:t>
      </w:r>
    </w:p>
    <w:p w14:paraId="05B7ADF3" w14:textId="77777777" w:rsidR="00000000" w:rsidRDefault="00063F1E">
      <w:pPr>
        <w:pStyle w:val="a0"/>
        <w:rPr>
          <w:rFonts w:hint="cs"/>
          <w:rtl/>
        </w:rPr>
      </w:pPr>
    </w:p>
    <w:p w14:paraId="7298FACC" w14:textId="77777777" w:rsidR="00000000" w:rsidRDefault="00063F1E">
      <w:pPr>
        <w:pStyle w:val="a0"/>
        <w:rPr>
          <w:rFonts w:hint="cs"/>
          <w:rtl/>
        </w:rPr>
      </w:pPr>
      <w:r>
        <w:rPr>
          <w:rFonts w:hint="cs"/>
          <w:rtl/>
        </w:rPr>
        <w:t xml:space="preserve">זה קשה, אבל לא מתאים. אבל לא מתאים. </w:t>
      </w:r>
    </w:p>
    <w:p w14:paraId="71DA54CC" w14:textId="77777777" w:rsidR="00000000" w:rsidRDefault="00063F1E">
      <w:pPr>
        <w:pStyle w:val="af1"/>
        <w:rPr>
          <w:rtl/>
        </w:rPr>
      </w:pPr>
    </w:p>
    <w:p w14:paraId="5FF41D81" w14:textId="77777777" w:rsidR="00000000" w:rsidRDefault="00063F1E">
      <w:pPr>
        <w:pStyle w:val="af1"/>
        <w:rPr>
          <w:rtl/>
        </w:rPr>
      </w:pPr>
      <w:r>
        <w:rPr>
          <w:rFonts w:hint="eastAsia"/>
          <w:rtl/>
        </w:rPr>
        <w:t>היו</w:t>
      </w:r>
      <w:r>
        <w:rPr>
          <w:rtl/>
        </w:rPr>
        <w:t>"ר ראובן ריבלין:</w:t>
      </w:r>
    </w:p>
    <w:p w14:paraId="331CC065" w14:textId="77777777" w:rsidR="00000000" w:rsidRDefault="00063F1E">
      <w:pPr>
        <w:pStyle w:val="a0"/>
        <w:rPr>
          <w:rFonts w:hint="cs"/>
          <w:rtl/>
        </w:rPr>
      </w:pPr>
    </w:p>
    <w:p w14:paraId="710DB70F" w14:textId="77777777" w:rsidR="00000000" w:rsidRDefault="00063F1E">
      <w:pPr>
        <w:pStyle w:val="a0"/>
        <w:rPr>
          <w:rFonts w:hint="cs"/>
          <w:rtl/>
        </w:rPr>
      </w:pPr>
      <w:r>
        <w:rPr>
          <w:rFonts w:hint="cs"/>
          <w:rtl/>
        </w:rPr>
        <w:t xml:space="preserve">בסדר. </w:t>
      </w:r>
    </w:p>
    <w:p w14:paraId="3634A885" w14:textId="77777777" w:rsidR="00000000" w:rsidRDefault="00063F1E">
      <w:pPr>
        <w:pStyle w:val="a0"/>
        <w:rPr>
          <w:rFonts w:hint="cs"/>
          <w:rtl/>
        </w:rPr>
      </w:pPr>
    </w:p>
    <w:p w14:paraId="1D31C9B7" w14:textId="77777777" w:rsidR="00000000" w:rsidRDefault="00063F1E">
      <w:pPr>
        <w:pStyle w:val="-"/>
        <w:rPr>
          <w:rtl/>
        </w:rPr>
      </w:pPr>
      <w:bookmarkStart w:id="233" w:name="FS000000965T15_12_2004_14_25_26C"/>
      <w:bookmarkEnd w:id="233"/>
      <w:r>
        <w:rPr>
          <w:rFonts w:hint="eastAsia"/>
          <w:rtl/>
        </w:rPr>
        <w:t>שר</w:t>
      </w:r>
      <w:r>
        <w:rPr>
          <w:rtl/>
        </w:rPr>
        <w:t xml:space="preserve"> האוצר בנימין נתניהו:</w:t>
      </w:r>
    </w:p>
    <w:p w14:paraId="1A142B54" w14:textId="77777777" w:rsidR="00000000" w:rsidRDefault="00063F1E">
      <w:pPr>
        <w:pStyle w:val="a0"/>
        <w:rPr>
          <w:rFonts w:hint="cs"/>
          <w:rtl/>
        </w:rPr>
      </w:pPr>
    </w:p>
    <w:p w14:paraId="12CEF1B0" w14:textId="77777777" w:rsidR="00000000" w:rsidRDefault="00063F1E">
      <w:pPr>
        <w:pStyle w:val="a0"/>
        <w:rPr>
          <w:rFonts w:hint="cs"/>
          <w:rtl/>
        </w:rPr>
      </w:pPr>
      <w:r>
        <w:rPr>
          <w:rFonts w:hint="cs"/>
          <w:rtl/>
        </w:rPr>
        <w:t xml:space="preserve">לכן ההצעה, מן הסיבות שמניתי, איננה מעשית, איננה ריאלית. אני חושב  </w:t>
      </w:r>
      <w:r>
        <w:rPr>
          <w:rtl/>
        </w:rPr>
        <w:t>–</w:t>
      </w:r>
      <w:r>
        <w:rPr>
          <w:rFonts w:hint="cs"/>
          <w:rtl/>
        </w:rPr>
        <w:t xml:space="preserve"> הייתי, דרך אגב, מאוד שמח אם היה קורה משהו אחר. חבר הכנסת פרוש, מה דעתך על ההצעה הבאה. מה דעתך ע</w:t>
      </w:r>
      <w:r>
        <w:rPr>
          <w:rFonts w:hint="cs"/>
          <w:rtl/>
        </w:rPr>
        <w:t>ל ההצעה הבאה - - -</w:t>
      </w:r>
    </w:p>
    <w:p w14:paraId="281A9AF2" w14:textId="77777777" w:rsidR="00000000" w:rsidRDefault="00063F1E">
      <w:pPr>
        <w:pStyle w:val="a0"/>
        <w:rPr>
          <w:rFonts w:hint="cs"/>
          <w:rtl/>
        </w:rPr>
      </w:pPr>
    </w:p>
    <w:p w14:paraId="1FB6FD9F" w14:textId="77777777" w:rsidR="00000000" w:rsidRDefault="00063F1E">
      <w:pPr>
        <w:pStyle w:val="af0"/>
        <w:rPr>
          <w:rtl/>
        </w:rPr>
      </w:pPr>
      <w:r>
        <w:rPr>
          <w:rFonts w:hint="eastAsia"/>
          <w:rtl/>
        </w:rPr>
        <w:t>רוני</w:t>
      </w:r>
      <w:r>
        <w:rPr>
          <w:rtl/>
        </w:rPr>
        <w:t xml:space="preserve"> בריזון (שינוי):</w:t>
      </w:r>
    </w:p>
    <w:p w14:paraId="4A2C9015" w14:textId="77777777" w:rsidR="00000000" w:rsidRDefault="00063F1E">
      <w:pPr>
        <w:pStyle w:val="a0"/>
        <w:rPr>
          <w:rFonts w:hint="cs"/>
          <w:rtl/>
        </w:rPr>
      </w:pPr>
    </w:p>
    <w:p w14:paraId="2AA04EDF" w14:textId="77777777" w:rsidR="00000000" w:rsidRDefault="00063F1E">
      <w:pPr>
        <w:pStyle w:val="a0"/>
        <w:rPr>
          <w:rFonts w:hint="cs"/>
          <w:rtl/>
        </w:rPr>
      </w:pPr>
      <w:r>
        <w:rPr>
          <w:rFonts w:hint="cs"/>
          <w:rtl/>
        </w:rPr>
        <w:t xml:space="preserve">- - - כל כך מוצלחת כי באת מאתנו. </w:t>
      </w:r>
    </w:p>
    <w:p w14:paraId="62FE814C" w14:textId="77777777" w:rsidR="00000000" w:rsidRDefault="00063F1E">
      <w:pPr>
        <w:pStyle w:val="a0"/>
        <w:rPr>
          <w:rFonts w:hint="cs"/>
          <w:rtl/>
        </w:rPr>
      </w:pPr>
    </w:p>
    <w:p w14:paraId="58B33AF7" w14:textId="77777777" w:rsidR="00000000" w:rsidRDefault="00063F1E">
      <w:pPr>
        <w:pStyle w:val="af1"/>
        <w:rPr>
          <w:rtl/>
        </w:rPr>
      </w:pPr>
      <w:r>
        <w:rPr>
          <w:rFonts w:hint="eastAsia"/>
          <w:rtl/>
        </w:rPr>
        <w:t>היו</w:t>
      </w:r>
      <w:r>
        <w:rPr>
          <w:rtl/>
        </w:rPr>
        <w:t>"ר ראובן ריבלין:</w:t>
      </w:r>
    </w:p>
    <w:p w14:paraId="6EEA0752" w14:textId="77777777" w:rsidR="00000000" w:rsidRDefault="00063F1E">
      <w:pPr>
        <w:pStyle w:val="a0"/>
        <w:rPr>
          <w:rFonts w:hint="cs"/>
          <w:rtl/>
        </w:rPr>
      </w:pPr>
    </w:p>
    <w:p w14:paraId="2327BCB7" w14:textId="77777777" w:rsidR="00000000" w:rsidRDefault="00063F1E">
      <w:pPr>
        <w:pStyle w:val="a0"/>
        <w:rPr>
          <w:rFonts w:hint="cs"/>
          <w:rtl/>
        </w:rPr>
      </w:pPr>
      <w:r>
        <w:rPr>
          <w:rFonts w:hint="cs"/>
          <w:rtl/>
        </w:rPr>
        <w:t xml:space="preserve">חבר הכנסת בריזון, אדוני כבר עובר את גבול הטעם הטוב והנימוסים המקובלים, אפילו בכנסת. </w:t>
      </w:r>
    </w:p>
    <w:p w14:paraId="467F8FEC" w14:textId="77777777" w:rsidR="00000000" w:rsidRDefault="00063F1E">
      <w:pPr>
        <w:pStyle w:val="a0"/>
        <w:rPr>
          <w:rFonts w:hint="cs"/>
          <w:rtl/>
        </w:rPr>
      </w:pPr>
    </w:p>
    <w:p w14:paraId="26C1299A" w14:textId="77777777" w:rsidR="00000000" w:rsidRDefault="00063F1E">
      <w:pPr>
        <w:pStyle w:val="af0"/>
        <w:rPr>
          <w:rtl/>
        </w:rPr>
      </w:pPr>
      <w:r>
        <w:rPr>
          <w:rFonts w:hint="eastAsia"/>
          <w:rtl/>
        </w:rPr>
        <w:t>רוני</w:t>
      </w:r>
      <w:r>
        <w:rPr>
          <w:rtl/>
        </w:rPr>
        <w:t xml:space="preserve"> בריזון (שינוי):</w:t>
      </w:r>
    </w:p>
    <w:p w14:paraId="5B65BCC1" w14:textId="77777777" w:rsidR="00000000" w:rsidRDefault="00063F1E">
      <w:pPr>
        <w:pStyle w:val="a0"/>
        <w:rPr>
          <w:rFonts w:hint="cs"/>
          <w:rtl/>
        </w:rPr>
      </w:pPr>
    </w:p>
    <w:p w14:paraId="690720B6" w14:textId="77777777" w:rsidR="00000000" w:rsidRDefault="00063F1E">
      <w:pPr>
        <w:pStyle w:val="a0"/>
        <w:rPr>
          <w:rFonts w:hint="cs"/>
          <w:rtl/>
        </w:rPr>
      </w:pPr>
      <w:r>
        <w:rPr>
          <w:rFonts w:hint="cs"/>
          <w:rtl/>
        </w:rPr>
        <w:t>- - -</w:t>
      </w:r>
    </w:p>
    <w:p w14:paraId="517ED5D6" w14:textId="77777777" w:rsidR="00000000" w:rsidRDefault="00063F1E">
      <w:pPr>
        <w:pStyle w:val="a0"/>
        <w:rPr>
          <w:rFonts w:hint="cs"/>
          <w:rtl/>
        </w:rPr>
      </w:pPr>
    </w:p>
    <w:p w14:paraId="09DE45EB" w14:textId="77777777" w:rsidR="00000000" w:rsidRDefault="00063F1E">
      <w:pPr>
        <w:pStyle w:val="af1"/>
        <w:rPr>
          <w:rtl/>
        </w:rPr>
      </w:pPr>
      <w:r>
        <w:rPr>
          <w:rFonts w:hint="eastAsia"/>
          <w:rtl/>
        </w:rPr>
        <w:t>היו</w:t>
      </w:r>
      <w:r>
        <w:rPr>
          <w:rtl/>
        </w:rPr>
        <w:t>"ר ראובן ריבלין:</w:t>
      </w:r>
    </w:p>
    <w:p w14:paraId="2F2CED50" w14:textId="77777777" w:rsidR="00000000" w:rsidRDefault="00063F1E">
      <w:pPr>
        <w:pStyle w:val="a0"/>
        <w:rPr>
          <w:rFonts w:hint="cs"/>
          <w:rtl/>
        </w:rPr>
      </w:pPr>
    </w:p>
    <w:p w14:paraId="6998DE97" w14:textId="77777777" w:rsidR="00000000" w:rsidRDefault="00063F1E">
      <w:pPr>
        <w:pStyle w:val="a0"/>
        <w:rPr>
          <w:rFonts w:hint="cs"/>
          <w:rtl/>
        </w:rPr>
      </w:pPr>
      <w:r>
        <w:rPr>
          <w:rFonts w:hint="cs"/>
          <w:rtl/>
        </w:rPr>
        <w:t xml:space="preserve">חבר הכנסת בריזון, ממך </w:t>
      </w:r>
      <w:r>
        <w:rPr>
          <w:rFonts w:hint="cs"/>
          <w:rtl/>
        </w:rPr>
        <w:t>מצפים עוד, ומתנועתך, ליתר שאת ויתר און בנימוסים. אבל, אדוני כבר עובר את הקו המותר אפילו בכנסת. בבקשה.</w:t>
      </w:r>
    </w:p>
    <w:p w14:paraId="28A04077" w14:textId="77777777" w:rsidR="00000000" w:rsidRDefault="00063F1E">
      <w:pPr>
        <w:pStyle w:val="a0"/>
        <w:rPr>
          <w:rFonts w:hint="cs"/>
          <w:rtl/>
        </w:rPr>
      </w:pPr>
    </w:p>
    <w:p w14:paraId="26D5E781" w14:textId="77777777" w:rsidR="00000000" w:rsidRDefault="00063F1E">
      <w:pPr>
        <w:pStyle w:val="-"/>
        <w:rPr>
          <w:rtl/>
        </w:rPr>
      </w:pPr>
      <w:bookmarkStart w:id="234" w:name="FS000000965T15_12_2004_14_28_19C"/>
      <w:bookmarkEnd w:id="234"/>
      <w:r>
        <w:rPr>
          <w:rFonts w:hint="eastAsia"/>
          <w:rtl/>
        </w:rPr>
        <w:t>שר</w:t>
      </w:r>
      <w:r>
        <w:rPr>
          <w:rtl/>
        </w:rPr>
        <w:t xml:space="preserve"> האוצר בנימין נתניהו:</w:t>
      </w:r>
    </w:p>
    <w:p w14:paraId="771F0445" w14:textId="77777777" w:rsidR="00000000" w:rsidRDefault="00063F1E">
      <w:pPr>
        <w:pStyle w:val="a0"/>
        <w:rPr>
          <w:rFonts w:hint="cs"/>
          <w:rtl/>
        </w:rPr>
      </w:pPr>
    </w:p>
    <w:p w14:paraId="7BF3C50C" w14:textId="77777777" w:rsidR="00000000" w:rsidRDefault="00063F1E">
      <w:pPr>
        <w:pStyle w:val="a0"/>
        <w:rPr>
          <w:rFonts w:hint="cs"/>
          <w:rtl/>
        </w:rPr>
      </w:pPr>
      <w:r>
        <w:rPr>
          <w:rFonts w:hint="cs"/>
          <w:rtl/>
        </w:rPr>
        <w:t>חבר הכנסת פרוש, מה דעתך על ההצעה הבאה: במקום ששר האוצר, במקום שאני אכין קורס או קורסים בכלכלה, במינהל עסקים, בהנדסה וכו', מה דעת</w:t>
      </w:r>
      <w:r>
        <w:rPr>
          <w:rFonts w:hint="cs"/>
          <w:rtl/>
        </w:rPr>
        <w:t xml:space="preserve">ך שהישיבות ייחדו חלק מזמנן </w:t>
      </w:r>
      <w:r>
        <w:rPr>
          <w:rtl/>
        </w:rPr>
        <w:t>–</w:t>
      </w:r>
      <w:r>
        <w:rPr>
          <w:rFonts w:hint="cs"/>
          <w:rtl/>
        </w:rPr>
        <w:t xml:space="preserve"> חלק </w:t>
      </w:r>
      <w:r>
        <w:rPr>
          <w:rtl/>
        </w:rPr>
        <w:t>–</w:t>
      </w:r>
      <w:r>
        <w:rPr>
          <w:rFonts w:hint="cs"/>
          <w:rtl/>
        </w:rPr>
        <w:t xml:space="preserve"> לקורסים הנ"ל, והדבר הזה יפתור את הבעיה לכולנו. אני מקווה שתעשו את זה מספיק מהר כדי שאני אוכל לפני - - -</w:t>
      </w:r>
    </w:p>
    <w:p w14:paraId="51DB5279" w14:textId="77777777" w:rsidR="00000000" w:rsidRDefault="00063F1E">
      <w:pPr>
        <w:pStyle w:val="a0"/>
        <w:rPr>
          <w:rFonts w:hint="cs"/>
          <w:rtl/>
        </w:rPr>
      </w:pPr>
    </w:p>
    <w:p w14:paraId="65F7C233" w14:textId="77777777" w:rsidR="00000000" w:rsidRDefault="00063F1E">
      <w:pPr>
        <w:pStyle w:val="af0"/>
        <w:rPr>
          <w:rtl/>
        </w:rPr>
      </w:pPr>
      <w:r>
        <w:rPr>
          <w:rFonts w:hint="eastAsia"/>
          <w:rtl/>
        </w:rPr>
        <w:t>חמי</w:t>
      </w:r>
      <w:r>
        <w:rPr>
          <w:rtl/>
        </w:rPr>
        <w:t xml:space="preserve"> דורון (שינוי):</w:t>
      </w:r>
    </w:p>
    <w:p w14:paraId="6CE1FAFD" w14:textId="77777777" w:rsidR="00000000" w:rsidRDefault="00063F1E">
      <w:pPr>
        <w:pStyle w:val="a0"/>
        <w:rPr>
          <w:rFonts w:hint="cs"/>
          <w:rtl/>
        </w:rPr>
      </w:pPr>
    </w:p>
    <w:p w14:paraId="34669B4B" w14:textId="77777777" w:rsidR="00000000" w:rsidRDefault="00063F1E">
      <w:pPr>
        <w:pStyle w:val="a0"/>
        <w:rPr>
          <w:rFonts w:hint="cs"/>
          <w:rtl/>
        </w:rPr>
      </w:pPr>
      <w:r>
        <w:rPr>
          <w:rFonts w:hint="cs"/>
          <w:rtl/>
        </w:rPr>
        <w:t>- - -</w:t>
      </w:r>
    </w:p>
    <w:p w14:paraId="5F606EED" w14:textId="77777777" w:rsidR="00000000" w:rsidRDefault="00063F1E">
      <w:pPr>
        <w:pStyle w:val="a0"/>
        <w:rPr>
          <w:rFonts w:hint="cs"/>
          <w:rtl/>
        </w:rPr>
      </w:pPr>
    </w:p>
    <w:p w14:paraId="118C5C68" w14:textId="77777777" w:rsidR="00000000" w:rsidRDefault="00063F1E">
      <w:pPr>
        <w:pStyle w:val="af0"/>
        <w:rPr>
          <w:rtl/>
        </w:rPr>
      </w:pPr>
      <w:r>
        <w:rPr>
          <w:rFonts w:hint="eastAsia"/>
          <w:rtl/>
        </w:rPr>
        <w:t>רוני</w:t>
      </w:r>
      <w:r>
        <w:rPr>
          <w:rtl/>
        </w:rPr>
        <w:t xml:space="preserve"> בריזון (שינוי):</w:t>
      </w:r>
    </w:p>
    <w:p w14:paraId="50C1C13F" w14:textId="77777777" w:rsidR="00000000" w:rsidRDefault="00063F1E">
      <w:pPr>
        <w:pStyle w:val="a0"/>
        <w:rPr>
          <w:rFonts w:hint="cs"/>
          <w:rtl/>
        </w:rPr>
      </w:pPr>
    </w:p>
    <w:p w14:paraId="341F61F5" w14:textId="77777777" w:rsidR="00000000" w:rsidRDefault="00063F1E">
      <w:pPr>
        <w:pStyle w:val="a0"/>
        <w:rPr>
          <w:rFonts w:hint="cs"/>
          <w:rtl/>
        </w:rPr>
      </w:pPr>
      <w:r>
        <w:rPr>
          <w:rFonts w:hint="cs"/>
          <w:rtl/>
        </w:rPr>
        <w:t>- - -</w:t>
      </w:r>
    </w:p>
    <w:p w14:paraId="32FDC634" w14:textId="77777777" w:rsidR="00000000" w:rsidRDefault="00063F1E">
      <w:pPr>
        <w:pStyle w:val="a0"/>
        <w:rPr>
          <w:rFonts w:hint="cs"/>
          <w:rtl/>
        </w:rPr>
      </w:pPr>
    </w:p>
    <w:p w14:paraId="4CA97655" w14:textId="77777777" w:rsidR="00000000" w:rsidRDefault="00063F1E">
      <w:pPr>
        <w:pStyle w:val="af1"/>
        <w:rPr>
          <w:rtl/>
        </w:rPr>
      </w:pPr>
      <w:r>
        <w:rPr>
          <w:rFonts w:hint="eastAsia"/>
          <w:rtl/>
        </w:rPr>
        <w:t>היו</w:t>
      </w:r>
      <w:r>
        <w:rPr>
          <w:rtl/>
        </w:rPr>
        <w:t>"ר ראובן ריבלין:</w:t>
      </w:r>
    </w:p>
    <w:p w14:paraId="1C2D729F" w14:textId="77777777" w:rsidR="00000000" w:rsidRDefault="00063F1E">
      <w:pPr>
        <w:pStyle w:val="a0"/>
        <w:rPr>
          <w:rFonts w:hint="cs"/>
          <w:rtl/>
        </w:rPr>
      </w:pPr>
    </w:p>
    <w:p w14:paraId="16930C24" w14:textId="77777777" w:rsidR="00000000" w:rsidRDefault="00063F1E">
      <w:pPr>
        <w:pStyle w:val="a0"/>
        <w:rPr>
          <w:rFonts w:hint="cs"/>
          <w:rtl/>
        </w:rPr>
      </w:pPr>
      <w:r>
        <w:rPr>
          <w:rFonts w:hint="cs"/>
          <w:rtl/>
        </w:rPr>
        <w:t>חבר הכנסת דורון, אדוני לא שמע שהשר הציע</w:t>
      </w:r>
      <w:r>
        <w:rPr>
          <w:rFonts w:hint="cs"/>
          <w:rtl/>
        </w:rPr>
        <w:t xml:space="preserve"> את זה לפרוש?</w:t>
      </w:r>
    </w:p>
    <w:p w14:paraId="22457468" w14:textId="77777777" w:rsidR="00000000" w:rsidRDefault="00063F1E">
      <w:pPr>
        <w:pStyle w:val="a0"/>
        <w:rPr>
          <w:rFonts w:hint="cs"/>
          <w:rtl/>
        </w:rPr>
      </w:pPr>
    </w:p>
    <w:p w14:paraId="5D8F7D84" w14:textId="77777777" w:rsidR="00000000" w:rsidRDefault="00063F1E">
      <w:pPr>
        <w:pStyle w:val="-"/>
        <w:rPr>
          <w:rtl/>
        </w:rPr>
      </w:pPr>
      <w:bookmarkStart w:id="235" w:name="FS000000965T15_12_2004_14_29_55C"/>
      <w:bookmarkEnd w:id="235"/>
      <w:r>
        <w:rPr>
          <w:rFonts w:hint="eastAsia"/>
          <w:rtl/>
        </w:rPr>
        <w:t>שר</w:t>
      </w:r>
      <w:r>
        <w:rPr>
          <w:rtl/>
        </w:rPr>
        <w:t xml:space="preserve"> האוצר בנימין נתניהו:</w:t>
      </w:r>
    </w:p>
    <w:p w14:paraId="64CF1295" w14:textId="77777777" w:rsidR="00000000" w:rsidRDefault="00063F1E">
      <w:pPr>
        <w:pStyle w:val="a0"/>
        <w:rPr>
          <w:rFonts w:hint="cs"/>
          <w:rtl/>
        </w:rPr>
      </w:pPr>
    </w:p>
    <w:p w14:paraId="7708D1F7" w14:textId="77777777" w:rsidR="00000000" w:rsidRDefault="00063F1E">
      <w:pPr>
        <w:pStyle w:val="a0"/>
        <w:rPr>
          <w:rFonts w:hint="cs"/>
          <w:rtl/>
        </w:rPr>
      </w:pPr>
      <w:r>
        <w:rPr>
          <w:rFonts w:hint="cs"/>
          <w:rtl/>
        </w:rPr>
        <w:t>אני מציע שהדבר הזה לא יהיה על חשבון הלימודים הקיימים, אלא בתוספת להם. תחשבו על הדבר הזה לרגע, אל תזלזלו, אל תשימו את זה בצד. תיקחו את תוכנית הלימודים הקיימת בישיבות ותוסיפו עליה דבר קטן. דבר קטן, כפי שתקבעו. זה יעזור</w:t>
      </w:r>
      <w:r>
        <w:rPr>
          <w:rFonts w:hint="cs"/>
          <w:rtl/>
        </w:rPr>
        <w:t xml:space="preserve">, לי לפחות, לטעון את הטיעון שלכם. בכל אופן, אל תעבירו את אחריות הניהול והלימודים אל שר האוצר. זה לא מעשי. </w:t>
      </w:r>
    </w:p>
    <w:p w14:paraId="286BE9E4" w14:textId="77777777" w:rsidR="00000000" w:rsidRDefault="00063F1E">
      <w:pPr>
        <w:pStyle w:val="a0"/>
        <w:rPr>
          <w:rFonts w:hint="cs"/>
          <w:rtl/>
        </w:rPr>
      </w:pPr>
    </w:p>
    <w:p w14:paraId="4EF89EBA" w14:textId="77777777" w:rsidR="00000000" w:rsidRDefault="00063F1E">
      <w:pPr>
        <w:pStyle w:val="af0"/>
        <w:rPr>
          <w:rtl/>
        </w:rPr>
      </w:pPr>
      <w:r>
        <w:rPr>
          <w:rFonts w:hint="eastAsia"/>
          <w:rtl/>
        </w:rPr>
        <w:t>אילן</w:t>
      </w:r>
      <w:r>
        <w:rPr>
          <w:rtl/>
        </w:rPr>
        <w:t xml:space="preserve"> שלגי (שינוי):</w:t>
      </w:r>
    </w:p>
    <w:p w14:paraId="32EE29AD" w14:textId="77777777" w:rsidR="00000000" w:rsidRDefault="00063F1E">
      <w:pPr>
        <w:pStyle w:val="a0"/>
        <w:rPr>
          <w:rFonts w:hint="cs"/>
          <w:rtl/>
        </w:rPr>
      </w:pPr>
    </w:p>
    <w:p w14:paraId="75C19F19" w14:textId="77777777" w:rsidR="00000000" w:rsidRDefault="00063F1E">
      <w:pPr>
        <w:pStyle w:val="a0"/>
        <w:rPr>
          <w:rFonts w:hint="cs"/>
          <w:rtl/>
        </w:rPr>
      </w:pPr>
      <w:r>
        <w:rPr>
          <w:rFonts w:hint="cs"/>
          <w:rtl/>
        </w:rPr>
        <w:t>ובסוף אתה רוצה שהם גם ילכו לצבא.</w:t>
      </w:r>
    </w:p>
    <w:p w14:paraId="20016657" w14:textId="77777777" w:rsidR="00000000" w:rsidRDefault="00063F1E">
      <w:pPr>
        <w:pStyle w:val="a0"/>
        <w:rPr>
          <w:rFonts w:hint="cs"/>
          <w:rtl/>
        </w:rPr>
      </w:pPr>
    </w:p>
    <w:p w14:paraId="70BFCC94" w14:textId="77777777" w:rsidR="00000000" w:rsidRDefault="00063F1E">
      <w:pPr>
        <w:pStyle w:val="-"/>
        <w:rPr>
          <w:rtl/>
        </w:rPr>
      </w:pPr>
      <w:bookmarkStart w:id="236" w:name="FS000000965T15_12_2004_14_31_50C"/>
      <w:bookmarkEnd w:id="236"/>
      <w:r>
        <w:rPr>
          <w:rFonts w:hint="eastAsia"/>
          <w:rtl/>
        </w:rPr>
        <w:t>שר</w:t>
      </w:r>
      <w:r>
        <w:rPr>
          <w:rtl/>
        </w:rPr>
        <w:t xml:space="preserve"> האוצר בנימין נתניהו:</w:t>
      </w:r>
    </w:p>
    <w:p w14:paraId="091833B8" w14:textId="77777777" w:rsidR="00000000" w:rsidRDefault="00063F1E">
      <w:pPr>
        <w:pStyle w:val="a0"/>
        <w:rPr>
          <w:rFonts w:hint="cs"/>
          <w:rtl/>
        </w:rPr>
      </w:pPr>
    </w:p>
    <w:p w14:paraId="0084C754" w14:textId="77777777" w:rsidR="00000000" w:rsidRDefault="00063F1E">
      <w:pPr>
        <w:pStyle w:val="a0"/>
        <w:rPr>
          <w:rFonts w:hint="cs"/>
          <w:rtl/>
        </w:rPr>
      </w:pPr>
      <w:r>
        <w:rPr>
          <w:rFonts w:hint="cs"/>
          <w:rtl/>
        </w:rPr>
        <w:t xml:space="preserve">על כן, מחוסר המעשיות ברגע זה, אני מבקש להסיר את ההצעה. תודה. </w:t>
      </w:r>
    </w:p>
    <w:p w14:paraId="00DF9ED0" w14:textId="77777777" w:rsidR="00000000" w:rsidRDefault="00063F1E">
      <w:pPr>
        <w:pStyle w:val="a0"/>
        <w:rPr>
          <w:rFonts w:hint="cs"/>
          <w:rtl/>
        </w:rPr>
      </w:pPr>
    </w:p>
    <w:p w14:paraId="1DDC3502" w14:textId="77777777" w:rsidR="00000000" w:rsidRDefault="00063F1E">
      <w:pPr>
        <w:pStyle w:val="af1"/>
        <w:rPr>
          <w:rtl/>
        </w:rPr>
      </w:pPr>
      <w:r>
        <w:rPr>
          <w:rFonts w:hint="eastAsia"/>
          <w:rtl/>
        </w:rPr>
        <w:t>היו</w:t>
      </w:r>
      <w:r>
        <w:rPr>
          <w:rtl/>
        </w:rPr>
        <w:t xml:space="preserve">"ר </w:t>
      </w:r>
      <w:r>
        <w:rPr>
          <w:rtl/>
        </w:rPr>
        <w:t>ראובן ריבלין:</w:t>
      </w:r>
    </w:p>
    <w:p w14:paraId="23EA497B" w14:textId="77777777" w:rsidR="00000000" w:rsidRDefault="00063F1E">
      <w:pPr>
        <w:pStyle w:val="a0"/>
        <w:rPr>
          <w:rFonts w:hint="cs"/>
          <w:rtl/>
        </w:rPr>
      </w:pPr>
    </w:p>
    <w:p w14:paraId="6E11C444" w14:textId="77777777" w:rsidR="00000000" w:rsidRDefault="00063F1E">
      <w:pPr>
        <w:pStyle w:val="a0"/>
        <w:rPr>
          <w:rFonts w:hint="cs"/>
          <w:rtl/>
        </w:rPr>
      </w:pPr>
      <w:r>
        <w:rPr>
          <w:rFonts w:hint="cs"/>
          <w:rtl/>
        </w:rPr>
        <w:t xml:space="preserve">אני מאוד מודה לשר. חבר הכנסת פרוש, כמובן, אדוני ישיב בחמש דקות ויוכל גם להתייחס להצעה להוסיף. אפילו אצל חבר הכנסת רביץ הצעתו של שר האוצר העלתה חיוך. בבקשה, חבר הכנסת פרוש. </w:t>
      </w:r>
    </w:p>
    <w:p w14:paraId="3AA35F53" w14:textId="77777777" w:rsidR="00000000" w:rsidRDefault="00063F1E">
      <w:pPr>
        <w:pStyle w:val="a0"/>
        <w:rPr>
          <w:rFonts w:hint="cs"/>
          <w:rtl/>
        </w:rPr>
      </w:pPr>
    </w:p>
    <w:p w14:paraId="288CC3B4" w14:textId="77777777" w:rsidR="00000000" w:rsidRDefault="00063F1E">
      <w:pPr>
        <w:pStyle w:val="af0"/>
        <w:rPr>
          <w:rtl/>
        </w:rPr>
      </w:pPr>
      <w:r>
        <w:rPr>
          <w:rFonts w:hint="eastAsia"/>
          <w:rtl/>
        </w:rPr>
        <w:t>אליעזר</w:t>
      </w:r>
      <w:r>
        <w:rPr>
          <w:rtl/>
        </w:rPr>
        <w:t xml:space="preserve"> כהן (האיחוד הלאומי - ישראל ביתנו):</w:t>
      </w:r>
    </w:p>
    <w:p w14:paraId="3B3C8DFB" w14:textId="77777777" w:rsidR="00000000" w:rsidRDefault="00063F1E">
      <w:pPr>
        <w:pStyle w:val="a0"/>
        <w:rPr>
          <w:rFonts w:hint="cs"/>
          <w:rtl/>
        </w:rPr>
      </w:pPr>
    </w:p>
    <w:p w14:paraId="1D1FBBDD" w14:textId="77777777" w:rsidR="00000000" w:rsidRDefault="00063F1E">
      <w:pPr>
        <w:pStyle w:val="a0"/>
        <w:rPr>
          <w:rFonts w:hint="cs"/>
          <w:rtl/>
        </w:rPr>
      </w:pPr>
      <w:r>
        <w:rPr>
          <w:rFonts w:hint="cs"/>
          <w:rtl/>
        </w:rPr>
        <w:t>- - -</w:t>
      </w:r>
    </w:p>
    <w:p w14:paraId="6576D36B" w14:textId="77777777" w:rsidR="00000000" w:rsidRDefault="00063F1E">
      <w:pPr>
        <w:pStyle w:val="a0"/>
        <w:rPr>
          <w:rFonts w:hint="cs"/>
          <w:rtl/>
        </w:rPr>
      </w:pPr>
    </w:p>
    <w:p w14:paraId="1A998A50" w14:textId="77777777" w:rsidR="00000000" w:rsidRDefault="00063F1E">
      <w:pPr>
        <w:pStyle w:val="af1"/>
        <w:rPr>
          <w:rtl/>
        </w:rPr>
      </w:pPr>
      <w:r>
        <w:rPr>
          <w:rFonts w:hint="eastAsia"/>
          <w:rtl/>
        </w:rPr>
        <w:t>היו</w:t>
      </w:r>
      <w:r>
        <w:rPr>
          <w:rtl/>
        </w:rPr>
        <w:t>"ר ראובן ריבלי</w:t>
      </w:r>
      <w:r>
        <w:rPr>
          <w:rtl/>
        </w:rPr>
        <w:t>ן:</w:t>
      </w:r>
    </w:p>
    <w:p w14:paraId="0F5BDBC2" w14:textId="77777777" w:rsidR="00000000" w:rsidRDefault="00063F1E">
      <w:pPr>
        <w:pStyle w:val="a0"/>
        <w:rPr>
          <w:rFonts w:hint="cs"/>
          <w:rtl/>
        </w:rPr>
      </w:pPr>
    </w:p>
    <w:p w14:paraId="520A59E6" w14:textId="77777777" w:rsidR="00000000" w:rsidRDefault="00063F1E">
      <w:pPr>
        <w:pStyle w:val="a0"/>
        <w:rPr>
          <w:rFonts w:hint="cs"/>
          <w:rtl/>
        </w:rPr>
      </w:pPr>
      <w:r>
        <w:rPr>
          <w:rFonts w:hint="cs"/>
          <w:rtl/>
        </w:rPr>
        <w:t xml:space="preserve">לאחר מכן אנחנו נעשה הפסקה קצרה - הודעות לוועדת הכנסת - אחרי שנצביע על הסעיף הזה. </w:t>
      </w:r>
    </w:p>
    <w:p w14:paraId="72279DC6" w14:textId="77777777" w:rsidR="00000000" w:rsidRDefault="00063F1E">
      <w:pPr>
        <w:pStyle w:val="a0"/>
        <w:rPr>
          <w:rFonts w:hint="cs"/>
          <w:rtl/>
        </w:rPr>
      </w:pPr>
    </w:p>
    <w:p w14:paraId="74DCB13C" w14:textId="77777777" w:rsidR="00000000" w:rsidRDefault="00063F1E">
      <w:pPr>
        <w:pStyle w:val="af0"/>
        <w:rPr>
          <w:rtl/>
        </w:rPr>
      </w:pPr>
      <w:r>
        <w:rPr>
          <w:rFonts w:hint="cs"/>
          <w:rtl/>
        </w:rPr>
        <w:t>קרי</w:t>
      </w:r>
      <w:r>
        <w:rPr>
          <w:rFonts w:hint="eastAsia"/>
          <w:rtl/>
        </w:rPr>
        <w:t>אה</w:t>
      </w:r>
      <w:r>
        <w:rPr>
          <w:rtl/>
        </w:rPr>
        <w:t>:</w:t>
      </w:r>
    </w:p>
    <w:p w14:paraId="518831D3" w14:textId="77777777" w:rsidR="00000000" w:rsidRDefault="00063F1E">
      <w:pPr>
        <w:pStyle w:val="a0"/>
        <w:rPr>
          <w:rFonts w:hint="cs"/>
          <w:rtl/>
        </w:rPr>
      </w:pPr>
    </w:p>
    <w:p w14:paraId="70EC3C33" w14:textId="77777777" w:rsidR="00000000" w:rsidRDefault="00063F1E">
      <w:pPr>
        <w:pStyle w:val="a0"/>
        <w:rPr>
          <w:rFonts w:hint="cs"/>
          <w:rtl/>
        </w:rPr>
      </w:pPr>
      <w:r>
        <w:rPr>
          <w:rFonts w:hint="cs"/>
          <w:rtl/>
        </w:rPr>
        <w:t>- - -</w:t>
      </w:r>
    </w:p>
    <w:p w14:paraId="31CE547C" w14:textId="77777777" w:rsidR="00000000" w:rsidRDefault="00063F1E">
      <w:pPr>
        <w:pStyle w:val="a0"/>
        <w:rPr>
          <w:rFonts w:hint="cs"/>
          <w:rtl/>
        </w:rPr>
      </w:pPr>
    </w:p>
    <w:p w14:paraId="538BD883" w14:textId="77777777" w:rsidR="00000000" w:rsidRDefault="00063F1E">
      <w:pPr>
        <w:pStyle w:val="af1"/>
        <w:rPr>
          <w:rtl/>
        </w:rPr>
      </w:pPr>
      <w:r>
        <w:rPr>
          <w:rFonts w:hint="eastAsia"/>
          <w:rtl/>
        </w:rPr>
        <w:t>היו</w:t>
      </w:r>
      <w:r>
        <w:rPr>
          <w:rtl/>
        </w:rPr>
        <w:t>"ר ראובן ריבלין:</w:t>
      </w:r>
    </w:p>
    <w:p w14:paraId="36FDEDA9" w14:textId="77777777" w:rsidR="00000000" w:rsidRDefault="00063F1E">
      <w:pPr>
        <w:pStyle w:val="a0"/>
        <w:rPr>
          <w:rFonts w:hint="cs"/>
          <w:rtl/>
        </w:rPr>
      </w:pPr>
    </w:p>
    <w:p w14:paraId="46933E97" w14:textId="77777777" w:rsidR="00000000" w:rsidRDefault="00063F1E">
      <w:pPr>
        <w:pStyle w:val="a0"/>
        <w:rPr>
          <w:rFonts w:hint="cs"/>
          <w:rtl/>
        </w:rPr>
      </w:pPr>
      <w:r>
        <w:rPr>
          <w:rFonts w:hint="cs"/>
          <w:rtl/>
        </w:rPr>
        <w:t>אחרי ההצבעה, הודעת ועדת הכנסת לא תארך יותר משלושת-רבעי דקה. מה הזינוק, מה?</w:t>
      </w:r>
    </w:p>
    <w:p w14:paraId="19D50AAA" w14:textId="77777777" w:rsidR="00000000" w:rsidRDefault="00063F1E">
      <w:pPr>
        <w:pStyle w:val="a0"/>
        <w:rPr>
          <w:rFonts w:hint="cs"/>
          <w:rtl/>
        </w:rPr>
      </w:pPr>
    </w:p>
    <w:p w14:paraId="1D06CD23" w14:textId="77777777" w:rsidR="00000000" w:rsidRDefault="00063F1E">
      <w:pPr>
        <w:pStyle w:val="a"/>
        <w:rPr>
          <w:rtl/>
        </w:rPr>
      </w:pPr>
      <w:bookmarkStart w:id="237" w:name="FS000000563T15_12_2004_15_02_53"/>
      <w:bookmarkStart w:id="238" w:name="_Toc100465786"/>
      <w:bookmarkEnd w:id="237"/>
      <w:r>
        <w:rPr>
          <w:rFonts w:hint="eastAsia"/>
          <w:rtl/>
        </w:rPr>
        <w:t>מאיר</w:t>
      </w:r>
      <w:r>
        <w:rPr>
          <w:rtl/>
        </w:rPr>
        <w:t xml:space="preserve"> פרוש (יהדות התורה):</w:t>
      </w:r>
      <w:bookmarkEnd w:id="238"/>
    </w:p>
    <w:p w14:paraId="28F88617" w14:textId="77777777" w:rsidR="00000000" w:rsidRDefault="00063F1E">
      <w:pPr>
        <w:pStyle w:val="a0"/>
        <w:rPr>
          <w:rFonts w:hint="cs"/>
          <w:rtl/>
        </w:rPr>
      </w:pPr>
    </w:p>
    <w:p w14:paraId="613CFA0B" w14:textId="77777777" w:rsidR="00000000" w:rsidRDefault="00063F1E">
      <w:pPr>
        <w:pStyle w:val="a0"/>
        <w:rPr>
          <w:rFonts w:hint="cs"/>
          <w:rtl/>
        </w:rPr>
      </w:pPr>
      <w:r>
        <w:rPr>
          <w:rFonts w:hint="cs"/>
          <w:rtl/>
        </w:rPr>
        <w:t>אדוני היושב-ראש, חברי הכנסת, מכ</w:t>
      </w:r>
      <w:r>
        <w:rPr>
          <w:rFonts w:hint="cs"/>
          <w:rtl/>
        </w:rPr>
        <w:t xml:space="preserve">ובדי השר, ראשית כול, בסעיף 16 לחוק החברות הממשלתיות נאמר, כי מי שכשיר לכהן הוא בעל תואר אקדמי באחד מן המקצועות הבאים: כלכלה, מינהל עסקים, משפטים, ראיית חשבון, מינהל ציבורי, הנדסה או לימודי עבודה, או שהוא בעל תואר אקדמי אחר. </w:t>
      </w:r>
    </w:p>
    <w:p w14:paraId="7B516217" w14:textId="77777777" w:rsidR="00000000" w:rsidRDefault="00063F1E">
      <w:pPr>
        <w:pStyle w:val="a0"/>
        <w:rPr>
          <w:rFonts w:hint="cs"/>
          <w:rtl/>
        </w:rPr>
      </w:pPr>
    </w:p>
    <w:p w14:paraId="7C2D1459" w14:textId="77777777" w:rsidR="00000000" w:rsidRDefault="00063F1E">
      <w:pPr>
        <w:pStyle w:val="af0"/>
        <w:rPr>
          <w:rtl/>
        </w:rPr>
      </w:pPr>
      <w:r>
        <w:rPr>
          <w:rFonts w:hint="eastAsia"/>
          <w:rtl/>
        </w:rPr>
        <w:t>שר</w:t>
      </w:r>
      <w:r>
        <w:rPr>
          <w:rtl/>
        </w:rPr>
        <w:t xml:space="preserve"> האוצר בנימין נתניהו:</w:t>
      </w:r>
    </w:p>
    <w:p w14:paraId="68728E3E" w14:textId="77777777" w:rsidR="00000000" w:rsidRDefault="00063F1E">
      <w:pPr>
        <w:pStyle w:val="a0"/>
        <w:rPr>
          <w:rFonts w:hint="cs"/>
          <w:rtl/>
        </w:rPr>
      </w:pPr>
    </w:p>
    <w:p w14:paraId="0DC7E0BB" w14:textId="77777777" w:rsidR="00000000" w:rsidRDefault="00063F1E">
      <w:pPr>
        <w:pStyle w:val="a0"/>
        <w:rPr>
          <w:rFonts w:hint="cs"/>
          <w:rtl/>
        </w:rPr>
      </w:pPr>
      <w:r>
        <w:rPr>
          <w:rFonts w:hint="cs"/>
          <w:rtl/>
        </w:rPr>
        <w:t>- - -</w:t>
      </w:r>
    </w:p>
    <w:p w14:paraId="4805113E" w14:textId="77777777" w:rsidR="00000000" w:rsidRDefault="00063F1E">
      <w:pPr>
        <w:pStyle w:val="a0"/>
        <w:rPr>
          <w:rFonts w:hint="cs"/>
          <w:rtl/>
        </w:rPr>
      </w:pPr>
    </w:p>
    <w:p w14:paraId="057350EB" w14:textId="77777777" w:rsidR="00000000" w:rsidRDefault="00063F1E">
      <w:pPr>
        <w:pStyle w:val="-"/>
        <w:rPr>
          <w:rtl/>
        </w:rPr>
      </w:pPr>
      <w:bookmarkStart w:id="239" w:name="FS000000563T15_12_2004_15_04_54C"/>
      <w:bookmarkEnd w:id="239"/>
      <w:r>
        <w:rPr>
          <w:rFonts w:hint="eastAsia"/>
          <w:rtl/>
        </w:rPr>
        <w:t>מאיר</w:t>
      </w:r>
      <w:r>
        <w:rPr>
          <w:rtl/>
        </w:rPr>
        <w:t xml:space="preserve"> פרוש (יהדות התורה):</w:t>
      </w:r>
    </w:p>
    <w:p w14:paraId="33F3EF3C" w14:textId="77777777" w:rsidR="00000000" w:rsidRDefault="00063F1E">
      <w:pPr>
        <w:pStyle w:val="a0"/>
        <w:rPr>
          <w:rFonts w:hint="cs"/>
          <w:rtl/>
        </w:rPr>
      </w:pPr>
    </w:p>
    <w:p w14:paraId="302D9C8D" w14:textId="77777777" w:rsidR="00000000" w:rsidRDefault="00063F1E">
      <w:pPr>
        <w:pStyle w:val="a0"/>
        <w:rPr>
          <w:rFonts w:hint="cs"/>
          <w:rtl/>
        </w:rPr>
      </w:pPr>
      <w:r>
        <w:rPr>
          <w:rFonts w:hint="cs"/>
          <w:rtl/>
        </w:rPr>
        <w:t>לא נאמר כך - או שהוא בעל תואר אקדמי אחר. ואני אומר, שאם יבוא אדם ויאמר: יש לי תואר אקדמי על הכתות בהודו - - -</w:t>
      </w:r>
    </w:p>
    <w:p w14:paraId="60DB9933" w14:textId="77777777" w:rsidR="00000000" w:rsidRDefault="00063F1E">
      <w:pPr>
        <w:pStyle w:val="a0"/>
        <w:rPr>
          <w:rFonts w:hint="cs"/>
          <w:rtl/>
        </w:rPr>
      </w:pPr>
    </w:p>
    <w:p w14:paraId="63911A68" w14:textId="77777777" w:rsidR="00000000" w:rsidRDefault="00063F1E">
      <w:pPr>
        <w:pStyle w:val="af0"/>
        <w:rPr>
          <w:rtl/>
        </w:rPr>
      </w:pPr>
      <w:r>
        <w:rPr>
          <w:rFonts w:hint="eastAsia"/>
          <w:rtl/>
        </w:rPr>
        <w:t>קריאה</w:t>
      </w:r>
      <w:r>
        <w:rPr>
          <w:rtl/>
        </w:rPr>
        <w:t>:</w:t>
      </w:r>
    </w:p>
    <w:p w14:paraId="50AF02AA" w14:textId="77777777" w:rsidR="00000000" w:rsidRDefault="00063F1E">
      <w:pPr>
        <w:pStyle w:val="a0"/>
        <w:rPr>
          <w:rFonts w:hint="cs"/>
          <w:rtl/>
        </w:rPr>
      </w:pPr>
    </w:p>
    <w:p w14:paraId="65060966" w14:textId="77777777" w:rsidR="00000000" w:rsidRDefault="00063F1E">
      <w:pPr>
        <w:pStyle w:val="a0"/>
        <w:rPr>
          <w:rFonts w:hint="cs"/>
          <w:rtl/>
        </w:rPr>
      </w:pPr>
      <w:r>
        <w:rPr>
          <w:rFonts w:hint="cs"/>
          <w:rtl/>
        </w:rPr>
        <w:t xml:space="preserve">לא, הוא לא יכול. </w:t>
      </w:r>
    </w:p>
    <w:p w14:paraId="33A37F7F" w14:textId="77777777" w:rsidR="00000000" w:rsidRDefault="00063F1E">
      <w:pPr>
        <w:pStyle w:val="a0"/>
        <w:rPr>
          <w:rFonts w:hint="cs"/>
          <w:rtl/>
        </w:rPr>
      </w:pPr>
    </w:p>
    <w:p w14:paraId="225F0521" w14:textId="77777777" w:rsidR="00000000" w:rsidRDefault="00063F1E">
      <w:pPr>
        <w:pStyle w:val="-"/>
        <w:rPr>
          <w:rtl/>
        </w:rPr>
      </w:pPr>
      <w:bookmarkStart w:id="240" w:name="FS000000563T15_12_2004_15_05_43C"/>
      <w:bookmarkEnd w:id="240"/>
      <w:r>
        <w:rPr>
          <w:rFonts w:hint="eastAsia"/>
          <w:rtl/>
        </w:rPr>
        <w:t>מאיר</w:t>
      </w:r>
      <w:r>
        <w:rPr>
          <w:rtl/>
        </w:rPr>
        <w:t xml:space="preserve"> פרוש (יהדות התורה):</w:t>
      </w:r>
    </w:p>
    <w:p w14:paraId="32547C3C" w14:textId="77777777" w:rsidR="00000000" w:rsidRDefault="00063F1E">
      <w:pPr>
        <w:pStyle w:val="a0"/>
        <w:rPr>
          <w:rFonts w:hint="cs"/>
          <w:rtl/>
        </w:rPr>
      </w:pPr>
    </w:p>
    <w:p w14:paraId="6E2EDAF1" w14:textId="77777777" w:rsidR="00000000" w:rsidRDefault="00063F1E">
      <w:pPr>
        <w:pStyle w:val="a0"/>
        <w:rPr>
          <w:rFonts w:hint="cs"/>
          <w:rtl/>
        </w:rPr>
      </w:pPr>
      <w:r>
        <w:rPr>
          <w:rFonts w:hint="cs"/>
          <w:rtl/>
        </w:rPr>
        <w:t xml:space="preserve"> אני לא בטוח שהוא לא יכול. לפי מה שכתוב כאן, הוא גם יתקבל. ימצאו</w:t>
      </w:r>
      <w:r>
        <w:rPr>
          <w:rFonts w:hint="cs"/>
          <w:rtl/>
        </w:rPr>
        <w:t xml:space="preserve"> לו כבר בוועדת-רביבי דרך להיכנס בכל אופן. </w:t>
      </w:r>
    </w:p>
    <w:p w14:paraId="169244E4" w14:textId="77777777" w:rsidR="00000000" w:rsidRDefault="00063F1E">
      <w:pPr>
        <w:pStyle w:val="a0"/>
        <w:rPr>
          <w:rFonts w:hint="cs"/>
          <w:rtl/>
        </w:rPr>
      </w:pPr>
    </w:p>
    <w:p w14:paraId="0469A3B1" w14:textId="77777777" w:rsidR="00000000" w:rsidRDefault="00063F1E">
      <w:pPr>
        <w:pStyle w:val="a0"/>
        <w:rPr>
          <w:rFonts w:hint="cs"/>
          <w:rtl/>
        </w:rPr>
      </w:pPr>
      <w:r>
        <w:rPr>
          <w:rFonts w:hint="cs"/>
          <w:rtl/>
        </w:rPr>
        <w:t xml:space="preserve">אני לא באתי, אדוני השר, לבקש ממך שתאמר לנו כאן מעל במת הכנסת מה צריך לעשות בישיבות. </w:t>
      </w:r>
    </w:p>
    <w:p w14:paraId="63B96E01" w14:textId="77777777" w:rsidR="00000000" w:rsidRDefault="00063F1E">
      <w:pPr>
        <w:pStyle w:val="a0"/>
        <w:rPr>
          <w:rFonts w:hint="cs"/>
          <w:rtl/>
        </w:rPr>
      </w:pPr>
    </w:p>
    <w:p w14:paraId="5BBDF8C0"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21FCB62B" w14:textId="77777777" w:rsidR="00000000" w:rsidRDefault="00063F1E">
      <w:pPr>
        <w:pStyle w:val="a0"/>
        <w:rPr>
          <w:rFonts w:hint="cs"/>
          <w:rtl/>
        </w:rPr>
      </w:pPr>
    </w:p>
    <w:p w14:paraId="76E54FFB" w14:textId="77777777" w:rsidR="00000000" w:rsidRDefault="00063F1E">
      <w:pPr>
        <w:pStyle w:val="a0"/>
        <w:rPr>
          <w:rFonts w:hint="cs"/>
          <w:rtl/>
        </w:rPr>
      </w:pPr>
      <w:r>
        <w:rPr>
          <w:rFonts w:hint="cs"/>
          <w:rtl/>
        </w:rPr>
        <w:t xml:space="preserve">לא, הוא לא אמר לך מה לעשות. הוא רק הציע. </w:t>
      </w:r>
    </w:p>
    <w:p w14:paraId="563A5182" w14:textId="77777777" w:rsidR="00000000" w:rsidRDefault="00063F1E">
      <w:pPr>
        <w:pStyle w:val="a0"/>
        <w:rPr>
          <w:rFonts w:hint="cs"/>
          <w:rtl/>
        </w:rPr>
      </w:pPr>
    </w:p>
    <w:p w14:paraId="1655D5D9" w14:textId="77777777" w:rsidR="00000000" w:rsidRDefault="00063F1E">
      <w:pPr>
        <w:pStyle w:val="-"/>
        <w:rPr>
          <w:rtl/>
        </w:rPr>
      </w:pPr>
      <w:bookmarkStart w:id="241" w:name="FS000000563T15_12_2004_13_48_05"/>
      <w:bookmarkStart w:id="242" w:name="FS000000563T15_12_2004_13_48_07C"/>
      <w:bookmarkEnd w:id="241"/>
      <w:bookmarkEnd w:id="242"/>
      <w:r>
        <w:rPr>
          <w:rFonts w:hint="eastAsia"/>
          <w:rtl/>
        </w:rPr>
        <w:t>מאיר</w:t>
      </w:r>
      <w:r>
        <w:rPr>
          <w:rtl/>
        </w:rPr>
        <w:t xml:space="preserve"> פרוש (יהדות התורה):</w:t>
      </w:r>
    </w:p>
    <w:p w14:paraId="75F9B5B4" w14:textId="77777777" w:rsidR="00000000" w:rsidRDefault="00063F1E">
      <w:pPr>
        <w:pStyle w:val="a0"/>
        <w:rPr>
          <w:rFonts w:hint="cs"/>
          <w:rtl/>
        </w:rPr>
      </w:pPr>
    </w:p>
    <w:p w14:paraId="07BCAC5C" w14:textId="77777777" w:rsidR="00000000" w:rsidRDefault="00063F1E">
      <w:pPr>
        <w:pStyle w:val="a0"/>
        <w:rPr>
          <w:rFonts w:hint="cs"/>
          <w:rtl/>
        </w:rPr>
      </w:pPr>
      <w:r>
        <w:rPr>
          <w:rFonts w:hint="cs"/>
          <w:rtl/>
        </w:rPr>
        <w:t>המנהיגים הרוחניים שלנו הם אלה שקובעי</w:t>
      </w:r>
      <w:r>
        <w:rPr>
          <w:rFonts w:hint="cs"/>
          <w:rtl/>
        </w:rPr>
        <w:t xml:space="preserve">ם לנו. דרך אגב, הם לא קובעים לנו מהיום, אלא מאז מעמד הר-סיני. הם אלה שקובעים לנו מה שאנחנו לומדים. </w:t>
      </w:r>
    </w:p>
    <w:p w14:paraId="6C2D0389" w14:textId="77777777" w:rsidR="00000000" w:rsidRDefault="00063F1E">
      <w:pPr>
        <w:pStyle w:val="a0"/>
        <w:rPr>
          <w:rFonts w:hint="cs"/>
          <w:rtl/>
        </w:rPr>
      </w:pPr>
    </w:p>
    <w:p w14:paraId="15ED8EDD" w14:textId="77777777" w:rsidR="00000000" w:rsidRDefault="00063F1E">
      <w:pPr>
        <w:pStyle w:val="a0"/>
        <w:rPr>
          <w:rFonts w:hint="cs"/>
          <w:rtl/>
        </w:rPr>
      </w:pPr>
      <w:r>
        <w:rPr>
          <w:rFonts w:hint="cs"/>
          <w:rtl/>
        </w:rPr>
        <w:t>דרך אגב, אם הזכרת את זה, אני חייב לומר שאולי זה מתקשר בדיוק עם מה שבג"ץ קבע היום לפני כמה שעות, שמי שלא ילמד בשנת הלימודים תשס"ח את תוכנית הליבה, לא יקבל ת</w:t>
      </w:r>
      <w:r>
        <w:rPr>
          <w:rFonts w:hint="cs"/>
          <w:rtl/>
        </w:rPr>
        <w:t xml:space="preserve">קצוב ממדינת ישראל. קודם כול, אני מתבייש בבג"ץ כזה. אבל מכאן אני אומר לבג"ץ שזה לא יעזור. אנחנו נלמד רק מה שהרבנים יגידו לנו. </w:t>
      </w:r>
    </w:p>
    <w:p w14:paraId="558E83EF" w14:textId="77777777" w:rsidR="00000000" w:rsidRDefault="00063F1E">
      <w:pPr>
        <w:pStyle w:val="a0"/>
        <w:rPr>
          <w:rFonts w:hint="cs"/>
          <w:rtl/>
        </w:rPr>
      </w:pPr>
    </w:p>
    <w:p w14:paraId="576844E2" w14:textId="77777777" w:rsidR="00000000" w:rsidRDefault="00063F1E">
      <w:pPr>
        <w:pStyle w:val="a0"/>
        <w:rPr>
          <w:rFonts w:hint="cs"/>
          <w:rtl/>
        </w:rPr>
      </w:pPr>
      <w:r>
        <w:rPr>
          <w:rFonts w:hint="cs"/>
          <w:rtl/>
        </w:rPr>
        <w:t xml:space="preserve">אני לא באתי לפה לבקש להוסיף על מה שלומדים בישיבות, אלא אמרתי לבוגרי ישיבות - כאשר השר הרלוונטי יבוא ויאמר, לתחום העיסוק של החברה </w:t>
      </w:r>
      <w:r>
        <w:rPr>
          <w:rFonts w:hint="cs"/>
          <w:rtl/>
        </w:rPr>
        <w:t xml:space="preserve">הזאת אני אעשה קורס מסוים שצריכים ללמוד אותו - אם  בחברה שעוסקת בבנייה, חברה שעוסקת בכלכלה, בכל תחום שהוא - השר יבוא ויקבע. לצורך העניין, אפשר לקבל דירקטורים אם הם עברו קורס מסוים. </w:t>
      </w:r>
    </w:p>
    <w:p w14:paraId="562782DE" w14:textId="77777777" w:rsidR="00000000" w:rsidRDefault="00063F1E">
      <w:pPr>
        <w:pStyle w:val="a0"/>
        <w:rPr>
          <w:rFonts w:hint="cs"/>
          <w:rtl/>
        </w:rPr>
      </w:pPr>
    </w:p>
    <w:p w14:paraId="44D466A6" w14:textId="77777777" w:rsidR="00000000" w:rsidRDefault="00063F1E">
      <w:pPr>
        <w:pStyle w:val="a0"/>
        <w:rPr>
          <w:rFonts w:hint="cs"/>
          <w:rtl/>
        </w:rPr>
      </w:pPr>
      <w:r>
        <w:rPr>
          <w:rFonts w:hint="cs"/>
          <w:rtl/>
        </w:rPr>
        <w:t>אבל, חלילה לי, ואני מאוד מבקש לקבל הבהרה ממך שלא היתה לך כוונה שאנחנו בישי</w:t>
      </w:r>
      <w:r>
        <w:rPr>
          <w:rFonts w:hint="cs"/>
          <w:rtl/>
        </w:rPr>
        <w:t>בות נערב את החולין בקודש. לא זו היתה הכוונה שלי, ואני מאוד מקווה שאתה מושך את ההצעה שלך.</w:t>
      </w:r>
    </w:p>
    <w:p w14:paraId="2372CCA4" w14:textId="77777777" w:rsidR="00000000" w:rsidRDefault="00063F1E">
      <w:pPr>
        <w:pStyle w:val="a0"/>
        <w:rPr>
          <w:rFonts w:hint="cs"/>
          <w:rtl/>
        </w:rPr>
      </w:pPr>
    </w:p>
    <w:p w14:paraId="06217D5C" w14:textId="77777777" w:rsidR="00000000" w:rsidRDefault="00063F1E">
      <w:pPr>
        <w:pStyle w:val="a0"/>
        <w:rPr>
          <w:rFonts w:hint="cs"/>
          <w:rtl/>
        </w:rPr>
      </w:pPr>
      <w:r>
        <w:rPr>
          <w:rFonts w:hint="cs"/>
          <w:rtl/>
        </w:rPr>
        <w:t xml:space="preserve">לכן, אני מבקש שוב לשקול את ההצעה. בוגר ישיבה שמשום פרנסתו הוא יצא לעבוד, יעבור קורס מסוים בתחום העיסוק של החברה שאליה הוא רוצה להתקבל, ועל-ידי כך יקבל את הכשירות. זו </w:t>
      </w:r>
      <w:r>
        <w:rPr>
          <w:rFonts w:hint="cs"/>
          <w:rtl/>
        </w:rPr>
        <w:t xml:space="preserve">היתה ההצעה שלי, זו ואין בלתה. </w:t>
      </w:r>
    </w:p>
    <w:p w14:paraId="4DD2D45D" w14:textId="77777777" w:rsidR="00000000" w:rsidRDefault="00063F1E">
      <w:pPr>
        <w:pStyle w:val="a0"/>
        <w:rPr>
          <w:rtl/>
        </w:rPr>
      </w:pPr>
    </w:p>
    <w:p w14:paraId="2C29D87E" w14:textId="77777777" w:rsidR="00000000" w:rsidRDefault="00063F1E">
      <w:pPr>
        <w:pStyle w:val="af1"/>
        <w:rPr>
          <w:rFonts w:hint="cs"/>
          <w:rtl/>
        </w:rPr>
      </w:pPr>
      <w:r>
        <w:rPr>
          <w:rtl/>
        </w:rPr>
        <w:t>היו"ר</w:t>
      </w:r>
      <w:r>
        <w:rPr>
          <w:rFonts w:hint="cs"/>
          <w:rtl/>
        </w:rPr>
        <w:t xml:space="preserve"> ראובן ריבלין:</w:t>
      </w:r>
    </w:p>
    <w:p w14:paraId="5C63120B" w14:textId="77777777" w:rsidR="00000000" w:rsidRDefault="00063F1E">
      <w:pPr>
        <w:pStyle w:val="a0"/>
        <w:rPr>
          <w:rFonts w:hint="cs"/>
          <w:rtl/>
        </w:rPr>
      </w:pPr>
    </w:p>
    <w:p w14:paraId="5FB819A5" w14:textId="77777777" w:rsidR="00000000" w:rsidRDefault="00063F1E">
      <w:pPr>
        <w:pStyle w:val="a0"/>
        <w:rPr>
          <w:rFonts w:hint="cs"/>
          <w:rtl/>
        </w:rPr>
      </w:pPr>
      <w:r>
        <w:rPr>
          <w:rFonts w:hint="cs"/>
          <w:rtl/>
        </w:rPr>
        <w:t xml:space="preserve">תודה לחבר הכנסת פרוש. רבותי, אנחנו עוברים להצבעה. אדוני לא יכול להשיב, אין פרוצדורה כזאת. </w:t>
      </w:r>
    </w:p>
    <w:p w14:paraId="34BCAD21" w14:textId="77777777" w:rsidR="00000000" w:rsidRDefault="00063F1E">
      <w:pPr>
        <w:pStyle w:val="a0"/>
        <w:rPr>
          <w:rFonts w:hint="cs"/>
          <w:rtl/>
        </w:rPr>
      </w:pPr>
    </w:p>
    <w:p w14:paraId="454A8AD4" w14:textId="77777777" w:rsidR="00000000" w:rsidRDefault="00063F1E">
      <w:pPr>
        <w:pStyle w:val="af0"/>
        <w:rPr>
          <w:rtl/>
        </w:rPr>
      </w:pPr>
      <w:r>
        <w:rPr>
          <w:rFonts w:hint="eastAsia"/>
          <w:rtl/>
        </w:rPr>
        <w:t>שר</w:t>
      </w:r>
      <w:r>
        <w:rPr>
          <w:rtl/>
        </w:rPr>
        <w:t xml:space="preserve"> האוצר בנימין נתניהו:</w:t>
      </w:r>
    </w:p>
    <w:p w14:paraId="57BCB790" w14:textId="77777777" w:rsidR="00000000" w:rsidRDefault="00063F1E">
      <w:pPr>
        <w:pStyle w:val="a0"/>
        <w:ind w:firstLine="0"/>
        <w:rPr>
          <w:rFonts w:hint="cs"/>
          <w:rtl/>
        </w:rPr>
      </w:pPr>
    </w:p>
    <w:p w14:paraId="7DDAF343" w14:textId="77777777" w:rsidR="00000000" w:rsidRDefault="00063F1E">
      <w:pPr>
        <w:pStyle w:val="a0"/>
        <w:rPr>
          <w:rFonts w:hint="cs"/>
          <w:rtl/>
        </w:rPr>
      </w:pPr>
      <w:r>
        <w:rPr>
          <w:rFonts w:hint="cs"/>
          <w:rtl/>
        </w:rPr>
        <w:t>הבהרה מהמקום.</w:t>
      </w:r>
    </w:p>
    <w:p w14:paraId="53B35D61" w14:textId="77777777" w:rsidR="00000000" w:rsidRDefault="00063F1E">
      <w:pPr>
        <w:pStyle w:val="a0"/>
        <w:rPr>
          <w:rFonts w:hint="cs"/>
          <w:rtl/>
        </w:rPr>
      </w:pPr>
    </w:p>
    <w:p w14:paraId="23123ED0"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0E006C9C" w14:textId="77777777" w:rsidR="00000000" w:rsidRDefault="00063F1E">
      <w:pPr>
        <w:pStyle w:val="a0"/>
        <w:rPr>
          <w:rFonts w:hint="cs"/>
          <w:rtl/>
        </w:rPr>
      </w:pPr>
    </w:p>
    <w:p w14:paraId="4153553E" w14:textId="77777777" w:rsidR="00000000" w:rsidRDefault="00063F1E">
      <w:pPr>
        <w:pStyle w:val="a0"/>
        <w:rPr>
          <w:rFonts w:hint="cs"/>
          <w:rtl/>
        </w:rPr>
      </w:pPr>
      <w:r>
        <w:rPr>
          <w:rFonts w:hint="cs"/>
          <w:rtl/>
        </w:rPr>
        <w:t xml:space="preserve">הבהרה מהמקום, בבקשה. </w:t>
      </w:r>
    </w:p>
    <w:p w14:paraId="34FA0AAF" w14:textId="77777777" w:rsidR="00000000" w:rsidRDefault="00063F1E">
      <w:pPr>
        <w:pStyle w:val="a0"/>
        <w:rPr>
          <w:rFonts w:hint="cs"/>
          <w:rtl/>
        </w:rPr>
      </w:pPr>
    </w:p>
    <w:p w14:paraId="7778A946" w14:textId="77777777" w:rsidR="00000000" w:rsidRDefault="00063F1E">
      <w:pPr>
        <w:pStyle w:val="af0"/>
        <w:rPr>
          <w:rtl/>
        </w:rPr>
      </w:pPr>
      <w:r>
        <w:rPr>
          <w:rFonts w:hint="eastAsia"/>
          <w:rtl/>
        </w:rPr>
        <w:t>שר</w:t>
      </w:r>
      <w:r>
        <w:rPr>
          <w:rtl/>
        </w:rPr>
        <w:t xml:space="preserve"> האוצר בנימין נתניהו:</w:t>
      </w:r>
    </w:p>
    <w:p w14:paraId="6B02CA21" w14:textId="77777777" w:rsidR="00000000" w:rsidRDefault="00063F1E">
      <w:pPr>
        <w:pStyle w:val="a0"/>
        <w:ind w:firstLine="0"/>
        <w:rPr>
          <w:rFonts w:hint="cs"/>
          <w:rtl/>
        </w:rPr>
      </w:pPr>
    </w:p>
    <w:p w14:paraId="65113CD0" w14:textId="77777777" w:rsidR="00000000" w:rsidRDefault="00063F1E">
      <w:pPr>
        <w:pStyle w:val="a0"/>
        <w:rPr>
          <w:rFonts w:hint="cs"/>
          <w:rtl/>
        </w:rPr>
      </w:pPr>
      <w:r>
        <w:rPr>
          <w:rFonts w:hint="cs"/>
          <w:rtl/>
        </w:rPr>
        <w:t>חב</w:t>
      </w:r>
      <w:r>
        <w:rPr>
          <w:rFonts w:hint="cs"/>
          <w:rtl/>
        </w:rPr>
        <w:t>ר הכנסת פרוש, אני רק מזכיר לך שהגאון מווילנא - - -</w:t>
      </w:r>
    </w:p>
    <w:p w14:paraId="6156D5E5" w14:textId="77777777" w:rsidR="00000000" w:rsidRDefault="00063F1E">
      <w:pPr>
        <w:pStyle w:val="a0"/>
        <w:rPr>
          <w:rFonts w:hint="cs"/>
          <w:rtl/>
        </w:rPr>
      </w:pPr>
    </w:p>
    <w:p w14:paraId="5B58A654"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72F1D32F" w14:textId="77777777" w:rsidR="00000000" w:rsidRDefault="00063F1E">
      <w:pPr>
        <w:pStyle w:val="a0"/>
        <w:rPr>
          <w:rFonts w:hint="cs"/>
          <w:rtl/>
        </w:rPr>
      </w:pPr>
    </w:p>
    <w:p w14:paraId="423F96C7" w14:textId="77777777" w:rsidR="00000000" w:rsidRDefault="00063F1E">
      <w:pPr>
        <w:pStyle w:val="a0"/>
        <w:rPr>
          <w:rFonts w:hint="cs"/>
          <w:rtl/>
        </w:rPr>
      </w:pPr>
      <w:r>
        <w:rPr>
          <w:rFonts w:hint="cs"/>
          <w:rtl/>
        </w:rPr>
        <w:t xml:space="preserve">כבוד שר האוצר, אני מזמין את סיעת יהדות התורה--דגל תורה אליך ללשכה. </w:t>
      </w:r>
    </w:p>
    <w:p w14:paraId="1C882EEE" w14:textId="77777777" w:rsidR="00000000" w:rsidRDefault="00063F1E">
      <w:pPr>
        <w:pStyle w:val="a0"/>
        <w:rPr>
          <w:rFonts w:hint="cs"/>
          <w:rtl/>
        </w:rPr>
      </w:pPr>
    </w:p>
    <w:p w14:paraId="2F7D23BF" w14:textId="77777777" w:rsidR="00000000" w:rsidRDefault="00063F1E">
      <w:pPr>
        <w:pStyle w:val="a0"/>
        <w:rPr>
          <w:rFonts w:hint="cs"/>
          <w:rtl/>
        </w:rPr>
      </w:pPr>
      <w:r>
        <w:rPr>
          <w:rFonts w:hint="cs"/>
          <w:rtl/>
        </w:rPr>
        <w:t>רבותי חברי הכנסת, כבוד השרים, אני עובר להצבעה על הצעת חוק החברות הממשלתיות (תיקון - מינוי דירקטורים), התשס"ד-2004,</w:t>
      </w:r>
      <w:r>
        <w:rPr>
          <w:rFonts w:hint="cs"/>
          <w:rtl/>
        </w:rPr>
        <w:t xml:space="preserve"> של חבר הכנסת מאיר פרוש. נא להצביע - מי בעד, מי נגד, מי נמנע? </w:t>
      </w:r>
    </w:p>
    <w:p w14:paraId="6ED13492" w14:textId="77777777" w:rsidR="00000000" w:rsidRDefault="00063F1E">
      <w:pPr>
        <w:pStyle w:val="a0"/>
        <w:rPr>
          <w:rFonts w:hint="cs"/>
          <w:rtl/>
        </w:rPr>
      </w:pPr>
    </w:p>
    <w:p w14:paraId="6ADAAB3D" w14:textId="77777777" w:rsidR="00000000" w:rsidRDefault="00063F1E">
      <w:pPr>
        <w:pStyle w:val="ab"/>
        <w:bidi/>
        <w:rPr>
          <w:rFonts w:hint="cs"/>
          <w:rtl/>
        </w:rPr>
      </w:pPr>
      <w:r>
        <w:rPr>
          <w:rFonts w:hint="cs"/>
          <w:rtl/>
        </w:rPr>
        <w:t>הצבעה מס' 10</w:t>
      </w:r>
    </w:p>
    <w:p w14:paraId="61E83A12" w14:textId="77777777" w:rsidR="00000000" w:rsidRDefault="00063F1E">
      <w:pPr>
        <w:pStyle w:val="a0"/>
        <w:rPr>
          <w:rFonts w:hint="cs"/>
          <w:rtl/>
        </w:rPr>
      </w:pPr>
    </w:p>
    <w:p w14:paraId="2508A892" w14:textId="77777777" w:rsidR="00000000" w:rsidRDefault="00063F1E">
      <w:pPr>
        <w:pStyle w:val="ac"/>
        <w:bidi/>
        <w:rPr>
          <w:rFonts w:hint="cs"/>
          <w:rtl/>
        </w:rPr>
      </w:pPr>
      <w:r>
        <w:rPr>
          <w:rFonts w:hint="cs"/>
          <w:rtl/>
        </w:rPr>
        <w:t>בעד ההצעה להעביר את הצעת החוק לוועדה - 26</w:t>
      </w:r>
    </w:p>
    <w:p w14:paraId="5837AF52"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43</w:t>
      </w:r>
    </w:p>
    <w:p w14:paraId="6B4DC529" w14:textId="77777777" w:rsidR="00000000" w:rsidRDefault="00063F1E">
      <w:pPr>
        <w:pStyle w:val="ac"/>
        <w:bidi/>
        <w:rPr>
          <w:rFonts w:hint="cs"/>
          <w:rtl/>
        </w:rPr>
      </w:pPr>
      <w:r>
        <w:rPr>
          <w:rFonts w:hint="cs"/>
          <w:rtl/>
        </w:rPr>
        <w:t xml:space="preserve">נמנעים </w:t>
      </w:r>
      <w:r>
        <w:rPr>
          <w:rtl/>
        </w:rPr>
        <w:t>–</w:t>
      </w:r>
      <w:r>
        <w:rPr>
          <w:rFonts w:hint="cs"/>
          <w:rtl/>
        </w:rPr>
        <w:t xml:space="preserve"> 1</w:t>
      </w:r>
    </w:p>
    <w:p w14:paraId="2191B713" w14:textId="77777777" w:rsidR="00000000" w:rsidRDefault="00063F1E">
      <w:pPr>
        <w:pStyle w:val="ad"/>
        <w:bidi/>
        <w:rPr>
          <w:rFonts w:hint="cs"/>
          <w:rtl/>
        </w:rPr>
      </w:pPr>
      <w:r>
        <w:rPr>
          <w:rFonts w:hint="cs"/>
          <w:rtl/>
        </w:rPr>
        <w:t xml:space="preserve">ההצעה להסיר מסדר-היום את הצעת חוק החברות הממשלתיות </w:t>
      </w:r>
      <w:r>
        <w:rPr>
          <w:rtl/>
        </w:rPr>
        <w:br/>
      </w:r>
      <w:r>
        <w:rPr>
          <w:rFonts w:hint="cs"/>
          <w:rtl/>
        </w:rPr>
        <w:t>(תיקון - מינוי דירקטורים), הת</w:t>
      </w:r>
      <w:r>
        <w:rPr>
          <w:rFonts w:hint="cs"/>
          <w:rtl/>
        </w:rPr>
        <w:t xml:space="preserve">שס"ד-2004, נתקבלה. </w:t>
      </w:r>
    </w:p>
    <w:p w14:paraId="6E290D12" w14:textId="77777777" w:rsidR="00000000" w:rsidRDefault="00063F1E">
      <w:pPr>
        <w:pStyle w:val="a0"/>
        <w:rPr>
          <w:rFonts w:hint="cs"/>
          <w:rtl/>
        </w:rPr>
      </w:pPr>
    </w:p>
    <w:p w14:paraId="37E75C15"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41C464E0" w14:textId="77777777" w:rsidR="00000000" w:rsidRDefault="00063F1E">
      <w:pPr>
        <w:pStyle w:val="a0"/>
        <w:rPr>
          <w:rFonts w:hint="cs"/>
          <w:rtl/>
        </w:rPr>
      </w:pPr>
    </w:p>
    <w:p w14:paraId="265EB7A6" w14:textId="77777777" w:rsidR="00000000" w:rsidRDefault="00063F1E">
      <w:pPr>
        <w:pStyle w:val="a0"/>
        <w:rPr>
          <w:rFonts w:hint="cs"/>
          <w:rtl/>
        </w:rPr>
      </w:pPr>
      <w:r>
        <w:rPr>
          <w:rFonts w:hint="cs"/>
          <w:rtl/>
        </w:rPr>
        <w:t xml:space="preserve">בעד - 26, 43 נגד, אחד נמנע. אני קובע שהצעת החוק לא עברה. </w:t>
      </w:r>
    </w:p>
    <w:p w14:paraId="1AB81FB8" w14:textId="77777777" w:rsidR="00000000" w:rsidRDefault="00063F1E">
      <w:pPr>
        <w:pStyle w:val="a0"/>
        <w:ind w:firstLine="0"/>
        <w:rPr>
          <w:rFonts w:hint="cs"/>
          <w:rtl/>
        </w:rPr>
      </w:pPr>
    </w:p>
    <w:p w14:paraId="24A5831A" w14:textId="77777777" w:rsidR="00000000" w:rsidRDefault="00063F1E">
      <w:pPr>
        <w:pStyle w:val="a2"/>
        <w:rPr>
          <w:rtl/>
        </w:rPr>
      </w:pPr>
    </w:p>
    <w:p w14:paraId="7CA34B31" w14:textId="77777777" w:rsidR="00000000" w:rsidRDefault="00063F1E">
      <w:pPr>
        <w:pStyle w:val="a2"/>
        <w:rPr>
          <w:rFonts w:hint="cs"/>
          <w:rtl/>
        </w:rPr>
      </w:pPr>
      <w:bookmarkStart w:id="243" w:name="_Toc100465787"/>
      <w:r>
        <w:rPr>
          <w:rFonts w:hint="cs"/>
          <w:rtl/>
        </w:rPr>
        <w:t>הודעת יושב-ראש ועדת הכנסת</w:t>
      </w:r>
      <w:bookmarkEnd w:id="243"/>
    </w:p>
    <w:p w14:paraId="1F889355" w14:textId="77777777" w:rsidR="00000000" w:rsidRDefault="00063F1E">
      <w:pPr>
        <w:pStyle w:val="af1"/>
        <w:rPr>
          <w:rFonts w:hint="cs"/>
          <w:rtl/>
        </w:rPr>
      </w:pPr>
    </w:p>
    <w:p w14:paraId="5588F985"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02D954C3" w14:textId="77777777" w:rsidR="00000000" w:rsidRDefault="00063F1E">
      <w:pPr>
        <w:pStyle w:val="a0"/>
        <w:rPr>
          <w:rFonts w:hint="cs"/>
          <w:rtl/>
        </w:rPr>
      </w:pPr>
    </w:p>
    <w:p w14:paraId="66957077" w14:textId="77777777" w:rsidR="00000000" w:rsidRDefault="00063F1E">
      <w:pPr>
        <w:pStyle w:val="a0"/>
        <w:rPr>
          <w:rFonts w:hint="cs"/>
          <w:rtl/>
        </w:rPr>
      </w:pPr>
      <w:r>
        <w:rPr>
          <w:rFonts w:hint="cs"/>
          <w:rtl/>
        </w:rPr>
        <w:t xml:space="preserve">הודעה ליושב-ראש ועדת הכנסת. האם צריך הצבעה על ההודעה? אין צורך בהצבעה, רק הודעה. </w:t>
      </w:r>
    </w:p>
    <w:p w14:paraId="0E0864D8" w14:textId="77777777" w:rsidR="00000000" w:rsidRDefault="00063F1E">
      <w:pPr>
        <w:pStyle w:val="a0"/>
        <w:ind w:firstLine="0"/>
        <w:rPr>
          <w:rFonts w:hint="cs"/>
          <w:rtl/>
        </w:rPr>
      </w:pPr>
    </w:p>
    <w:p w14:paraId="73117441" w14:textId="77777777" w:rsidR="00000000" w:rsidRDefault="00063F1E">
      <w:pPr>
        <w:pStyle w:val="a"/>
        <w:rPr>
          <w:rtl/>
        </w:rPr>
      </w:pPr>
      <w:bookmarkStart w:id="244" w:name="FS000001038T15_12_2004_13_35_54"/>
      <w:bookmarkStart w:id="245" w:name="FS000001038T15_12_2004_13_36_01"/>
      <w:bookmarkStart w:id="246" w:name="_Toc100465788"/>
      <w:bookmarkEnd w:id="244"/>
      <w:bookmarkEnd w:id="245"/>
      <w:r>
        <w:rPr>
          <w:rtl/>
        </w:rPr>
        <w:t xml:space="preserve">רוני בר-און (יו"ר ועדת </w:t>
      </w:r>
      <w:r>
        <w:rPr>
          <w:rtl/>
        </w:rPr>
        <w:t>הכנסת):</w:t>
      </w:r>
      <w:bookmarkEnd w:id="246"/>
    </w:p>
    <w:p w14:paraId="7FA5CDE2" w14:textId="77777777" w:rsidR="00000000" w:rsidRDefault="00063F1E">
      <w:pPr>
        <w:pStyle w:val="a0"/>
        <w:rPr>
          <w:rtl/>
        </w:rPr>
      </w:pPr>
    </w:p>
    <w:p w14:paraId="16D84313" w14:textId="77777777" w:rsidR="00000000" w:rsidRDefault="00063F1E">
      <w:pPr>
        <w:pStyle w:val="a0"/>
        <w:rPr>
          <w:rFonts w:hint="cs"/>
          <w:rtl/>
        </w:rPr>
      </w:pPr>
      <w:r>
        <w:rPr>
          <w:rFonts w:hint="cs"/>
          <w:rtl/>
        </w:rPr>
        <w:t xml:space="preserve">אדוני היושב-ראש, רבותי השרים, חברי הכנסת הנכבדים, ועדת הכנסת קבעה את הוועדות הבאות לדיון בהצעות חוק ובהצעות לסדר-היום כדלקמן: </w:t>
      </w:r>
    </w:p>
    <w:p w14:paraId="01920001" w14:textId="77777777" w:rsidR="00000000" w:rsidRDefault="00063F1E">
      <w:pPr>
        <w:pStyle w:val="a0"/>
        <w:rPr>
          <w:rFonts w:hint="cs"/>
          <w:rtl/>
        </w:rPr>
      </w:pPr>
    </w:p>
    <w:p w14:paraId="5916E082" w14:textId="77777777" w:rsidR="00000000" w:rsidRDefault="00063F1E">
      <w:pPr>
        <w:pStyle w:val="a0"/>
        <w:ind w:left="26" w:firstLine="693"/>
        <w:rPr>
          <w:rFonts w:hint="cs"/>
        </w:rPr>
      </w:pPr>
      <w:r>
        <w:rPr>
          <w:rFonts w:hint="cs"/>
          <w:rtl/>
        </w:rPr>
        <w:t>ועדת העבודה, הרווחה והבריאות תדון בהצעת חוק הביטוח הלאומי (תיקון מס' 78) (אי-תשלום גמלאות בשל פשע שבוצע מתוך מניע לאומנ</w:t>
      </w:r>
      <w:r>
        <w:rPr>
          <w:rFonts w:hint="cs"/>
          <w:rtl/>
        </w:rPr>
        <w:t xml:space="preserve">י), התשס"ה-2004, הצעתו של חבר הכנסת אריה אלדד - כ/56, לשם הכנתה לקריאה שנייה ושלישית; וכן תדון בהצעה לסדר-היום בנושא: שבוע המודעות למחלת הפסוריאזיס, הצעתה של חברת הכנסת לאה נס. </w:t>
      </w:r>
    </w:p>
    <w:p w14:paraId="5DAFB344" w14:textId="77777777" w:rsidR="00000000" w:rsidRDefault="00063F1E">
      <w:pPr>
        <w:pStyle w:val="a0"/>
        <w:ind w:left="719" w:firstLine="0"/>
        <w:rPr>
          <w:rFonts w:hint="cs"/>
          <w:rtl/>
        </w:rPr>
      </w:pPr>
    </w:p>
    <w:p w14:paraId="387D2D6B" w14:textId="77777777" w:rsidR="00000000" w:rsidRDefault="00063F1E">
      <w:pPr>
        <w:pStyle w:val="a0"/>
        <w:ind w:left="26" w:firstLine="693"/>
        <w:rPr>
          <w:rFonts w:hint="cs"/>
        </w:rPr>
      </w:pPr>
      <w:r>
        <w:rPr>
          <w:rFonts w:hint="cs"/>
          <w:rtl/>
        </w:rPr>
        <w:t>ועדת הכספים תדון בהצעה לסדר-היום בנושא: מדיניות הממשלה כלפי הגליל והנגב, של ח</w:t>
      </w:r>
      <w:r>
        <w:rPr>
          <w:rFonts w:hint="cs"/>
          <w:rtl/>
        </w:rPr>
        <w:t xml:space="preserve">בר הכנסת אברהם בייגה שוחט. </w:t>
      </w:r>
    </w:p>
    <w:p w14:paraId="3544230F" w14:textId="77777777" w:rsidR="00000000" w:rsidRDefault="00063F1E">
      <w:pPr>
        <w:pStyle w:val="a0"/>
        <w:rPr>
          <w:rFonts w:hint="cs"/>
          <w:rtl/>
        </w:rPr>
      </w:pPr>
      <w:r>
        <w:rPr>
          <w:rFonts w:hint="cs"/>
          <w:rtl/>
        </w:rPr>
        <w:tab/>
      </w:r>
    </w:p>
    <w:p w14:paraId="1201D157" w14:textId="77777777" w:rsidR="00000000" w:rsidRDefault="00063F1E">
      <w:pPr>
        <w:pStyle w:val="a0"/>
        <w:rPr>
          <w:rFonts w:hint="cs"/>
          <w:rtl/>
        </w:rPr>
      </w:pPr>
      <w:r>
        <w:rPr>
          <w:rFonts w:hint="cs"/>
          <w:rtl/>
        </w:rPr>
        <w:t xml:space="preserve">  ועדת הכלכלה תדון בהצעות לסדר-היום בנושא: תחקיר חדשות ערוץ-2 על אודות מע"צ והתאבדותו של המהנדס יצחק הרשקוביץ בעקבותיו, של חברי הכנסת יצחק לוי, רוני בר-און, רן כהן, אליעזר כהן, עבד-אלמאלכ דהאמשה וואסל טאהא.  תודה, אדוני היושב-</w:t>
      </w:r>
      <w:r>
        <w:rPr>
          <w:rFonts w:hint="cs"/>
          <w:rtl/>
        </w:rPr>
        <w:t xml:space="preserve">ראש. </w:t>
      </w:r>
    </w:p>
    <w:p w14:paraId="6AC8B6BE" w14:textId="77777777" w:rsidR="00000000" w:rsidRDefault="00063F1E">
      <w:pPr>
        <w:pStyle w:val="a0"/>
        <w:rPr>
          <w:rFonts w:hint="cs"/>
          <w:rtl/>
        </w:rPr>
      </w:pPr>
    </w:p>
    <w:p w14:paraId="31178372"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6E1A7FF5" w14:textId="77777777" w:rsidR="00000000" w:rsidRDefault="00063F1E">
      <w:pPr>
        <w:pStyle w:val="a0"/>
        <w:rPr>
          <w:rFonts w:hint="cs"/>
          <w:rtl/>
        </w:rPr>
      </w:pPr>
    </w:p>
    <w:p w14:paraId="09ABC827" w14:textId="77777777" w:rsidR="00000000" w:rsidRDefault="00063F1E">
      <w:pPr>
        <w:pStyle w:val="a0"/>
        <w:rPr>
          <w:rFonts w:hint="cs"/>
          <w:rtl/>
        </w:rPr>
      </w:pPr>
      <w:r>
        <w:rPr>
          <w:rFonts w:hint="cs"/>
          <w:rtl/>
        </w:rPr>
        <w:t xml:space="preserve">תודה רבה ליושב-ראש ועדת הכנסת. </w:t>
      </w:r>
    </w:p>
    <w:p w14:paraId="1E2A343F" w14:textId="77777777" w:rsidR="00000000" w:rsidRDefault="00063F1E">
      <w:pPr>
        <w:pStyle w:val="a2"/>
        <w:jc w:val="left"/>
        <w:rPr>
          <w:rFonts w:hint="cs"/>
          <w:rtl/>
        </w:rPr>
      </w:pPr>
    </w:p>
    <w:p w14:paraId="54231194" w14:textId="77777777" w:rsidR="00000000" w:rsidRDefault="00063F1E">
      <w:pPr>
        <w:pStyle w:val="a0"/>
        <w:rPr>
          <w:rFonts w:hint="cs"/>
          <w:rtl/>
        </w:rPr>
      </w:pPr>
    </w:p>
    <w:p w14:paraId="6066398C" w14:textId="77777777" w:rsidR="00000000" w:rsidRDefault="00063F1E">
      <w:pPr>
        <w:pStyle w:val="a2"/>
        <w:ind w:left="2160"/>
        <w:jc w:val="left"/>
        <w:rPr>
          <w:rFonts w:hint="cs"/>
          <w:rtl/>
        </w:rPr>
      </w:pPr>
      <w:bookmarkStart w:id="247" w:name="CS30668FI0030668T15_12_2004_13_36_44"/>
      <w:bookmarkStart w:id="248" w:name="_Toc100465789"/>
      <w:bookmarkEnd w:id="247"/>
      <w:r>
        <w:rPr>
          <w:rtl/>
        </w:rPr>
        <w:t xml:space="preserve">הצעת חוק חובת המכרזים (תיקון - פרסום </w:t>
      </w:r>
      <w:r>
        <w:rPr>
          <w:rFonts w:hint="cs"/>
          <w:rtl/>
        </w:rPr>
        <w:br/>
      </w:r>
      <w:r>
        <w:rPr>
          <w:rtl/>
        </w:rPr>
        <w:t>מכרזים בשפה הרוסית), התשס"ד-2004</w:t>
      </w:r>
      <w:bookmarkEnd w:id="248"/>
    </w:p>
    <w:p w14:paraId="4CBAA772" w14:textId="77777777" w:rsidR="00000000" w:rsidRDefault="00063F1E">
      <w:pPr>
        <w:pStyle w:val="a0"/>
        <w:ind w:firstLine="0"/>
        <w:rPr>
          <w:rFonts w:hint="cs"/>
          <w:rtl/>
        </w:rPr>
      </w:pPr>
      <w:r>
        <w:rPr>
          <w:rFonts w:hint="cs"/>
          <w:rtl/>
        </w:rPr>
        <w:t xml:space="preserve">[הצעת חוק פ/2613; </w:t>
      </w:r>
      <w:r>
        <w:rPr>
          <w:rFonts w:hint="eastAsia"/>
          <w:rtl/>
        </w:rPr>
        <w:t>נספחות</w:t>
      </w:r>
      <w:r>
        <w:rPr>
          <w:rtl/>
        </w:rPr>
        <w:t>.</w:t>
      </w:r>
      <w:r>
        <w:rPr>
          <w:rFonts w:hint="cs"/>
          <w:rtl/>
        </w:rPr>
        <w:t>]</w:t>
      </w:r>
    </w:p>
    <w:p w14:paraId="2FB6965C" w14:textId="77777777" w:rsidR="00000000" w:rsidRDefault="00063F1E">
      <w:pPr>
        <w:pStyle w:val="-0"/>
        <w:rPr>
          <w:rFonts w:hint="cs"/>
          <w:rtl/>
        </w:rPr>
      </w:pPr>
      <w:r>
        <w:rPr>
          <w:rFonts w:hint="cs"/>
          <w:rtl/>
        </w:rPr>
        <w:t>(הצעת קבוצת חברי הכנסת)</w:t>
      </w:r>
    </w:p>
    <w:p w14:paraId="0AB30803" w14:textId="77777777" w:rsidR="00000000" w:rsidRDefault="00063F1E">
      <w:pPr>
        <w:pStyle w:val="a0"/>
        <w:rPr>
          <w:rFonts w:hint="cs"/>
          <w:rtl/>
        </w:rPr>
      </w:pPr>
    </w:p>
    <w:p w14:paraId="11472499" w14:textId="77777777" w:rsidR="00000000" w:rsidRDefault="00063F1E">
      <w:pPr>
        <w:pStyle w:val="af1"/>
        <w:rPr>
          <w:rFonts w:hint="cs"/>
          <w:rtl/>
        </w:rPr>
      </w:pPr>
      <w:r>
        <w:rPr>
          <w:rtl/>
        </w:rPr>
        <w:t>היו"ר</w:t>
      </w:r>
      <w:r>
        <w:rPr>
          <w:rFonts w:hint="cs"/>
          <w:rtl/>
        </w:rPr>
        <w:t xml:space="preserve"> ראובן ריבלין:</w:t>
      </w:r>
    </w:p>
    <w:p w14:paraId="7153BC53" w14:textId="77777777" w:rsidR="00000000" w:rsidRDefault="00063F1E">
      <w:pPr>
        <w:pStyle w:val="a0"/>
        <w:rPr>
          <w:rFonts w:hint="cs"/>
          <w:rtl/>
        </w:rPr>
      </w:pPr>
    </w:p>
    <w:p w14:paraId="346CA594" w14:textId="77777777" w:rsidR="00000000" w:rsidRDefault="00063F1E">
      <w:pPr>
        <w:pStyle w:val="a0"/>
        <w:rPr>
          <w:rFonts w:hint="cs"/>
          <w:rtl/>
        </w:rPr>
      </w:pPr>
      <w:r>
        <w:rPr>
          <w:rFonts w:hint="cs"/>
          <w:rtl/>
        </w:rPr>
        <w:t>אני מזמין את חבר הכנסת בני אלון לבוא ולהציג את הצע</w:t>
      </w:r>
      <w:r>
        <w:rPr>
          <w:rFonts w:hint="cs"/>
          <w:rtl/>
        </w:rPr>
        <w:t xml:space="preserve">ת חוק חובת המכרזים (תיקון </w:t>
      </w:r>
      <w:r>
        <w:rPr>
          <w:rtl/>
        </w:rPr>
        <w:t>–</w:t>
      </w:r>
      <w:r>
        <w:rPr>
          <w:rFonts w:hint="cs"/>
          <w:rtl/>
        </w:rPr>
        <w:t xml:space="preserve"> פרסום מכרזים בשפה הרוסית), התשס"ד-2004. ישיב שר האוצר.</w:t>
      </w:r>
    </w:p>
    <w:p w14:paraId="4718E81F" w14:textId="77777777" w:rsidR="00000000" w:rsidRDefault="00063F1E">
      <w:pPr>
        <w:pStyle w:val="a0"/>
        <w:ind w:firstLine="0"/>
        <w:rPr>
          <w:rFonts w:hint="cs"/>
          <w:rtl/>
        </w:rPr>
      </w:pPr>
    </w:p>
    <w:p w14:paraId="218DC06F" w14:textId="77777777" w:rsidR="00000000" w:rsidRDefault="00063F1E">
      <w:pPr>
        <w:pStyle w:val="a"/>
        <w:rPr>
          <w:rtl/>
        </w:rPr>
      </w:pPr>
      <w:bookmarkStart w:id="249" w:name="FS000000405T15_12_2004_13_37_01"/>
      <w:bookmarkStart w:id="250" w:name="_Toc100465790"/>
      <w:bookmarkEnd w:id="249"/>
      <w:r>
        <w:rPr>
          <w:rFonts w:hint="eastAsia"/>
          <w:rtl/>
        </w:rPr>
        <w:t>בנימין</w:t>
      </w:r>
      <w:r>
        <w:rPr>
          <w:rtl/>
        </w:rPr>
        <w:t xml:space="preserve"> אלון (האיחוד הלאומי - ישראל ביתנו):</w:t>
      </w:r>
      <w:bookmarkEnd w:id="250"/>
    </w:p>
    <w:p w14:paraId="561C2DA0" w14:textId="77777777" w:rsidR="00000000" w:rsidRDefault="00063F1E">
      <w:pPr>
        <w:pStyle w:val="a0"/>
        <w:ind w:firstLine="0"/>
        <w:rPr>
          <w:rFonts w:hint="cs"/>
          <w:rtl/>
        </w:rPr>
      </w:pPr>
    </w:p>
    <w:p w14:paraId="120F4206" w14:textId="77777777" w:rsidR="00000000" w:rsidRDefault="00063F1E">
      <w:pPr>
        <w:pStyle w:val="a0"/>
        <w:rPr>
          <w:rFonts w:hint="cs"/>
          <w:rtl/>
        </w:rPr>
      </w:pPr>
      <w:r>
        <w:rPr>
          <w:rFonts w:hint="cs"/>
          <w:rtl/>
        </w:rPr>
        <w:t>אדוני היושב-ראש, כנסת נכבדה, נציבות שירות המדינה חייבת לפי חוק חובת המכרזים, התשנ"ב, ועל-פי תקנות חובת המכרזים מ-1993, לפרסם מכר</w:t>
      </w:r>
      <w:r>
        <w:rPr>
          <w:rFonts w:hint="cs"/>
          <w:rtl/>
        </w:rPr>
        <w:t xml:space="preserve">זים בשני עיתונים בשפה העברית ובעיתון אחד בשפה הערבית. כשבדקתי, נמסר לי מלשכת הפרסום הממשלתית שבשנה האחרונה לא התפרסמו מכרזים בשפה הרוסית. </w:t>
      </w:r>
    </w:p>
    <w:p w14:paraId="6E648D0F" w14:textId="77777777" w:rsidR="00000000" w:rsidRDefault="00063F1E">
      <w:pPr>
        <w:pStyle w:val="a0"/>
        <w:rPr>
          <w:rFonts w:hint="cs"/>
          <w:rtl/>
        </w:rPr>
      </w:pPr>
    </w:p>
    <w:p w14:paraId="22847116" w14:textId="77777777" w:rsidR="00000000" w:rsidRDefault="00063F1E">
      <w:pPr>
        <w:pStyle w:val="a0"/>
        <w:rPr>
          <w:rFonts w:hint="cs"/>
          <w:rtl/>
        </w:rPr>
      </w:pPr>
      <w:r>
        <w:rPr>
          <w:rFonts w:hint="cs"/>
          <w:rtl/>
        </w:rPr>
        <w:t>הצעת החוק שלי היא פשוטה ואני גם אקצר בהצגתה. היא לא עולה כסף והיא מביאה הרבה הרבה מוטיבציה לכמעט רבע מהאוכלוסייה היה</w:t>
      </w:r>
      <w:r>
        <w:rPr>
          <w:rFonts w:hint="cs"/>
          <w:rtl/>
        </w:rPr>
        <w:t>ודית במדינת ישראל. אנחנו זכינו שבעשר השנים האחרונות כמעט מיליון איש עלו מחבר המדינות. שנים לא עלתה עוד פזורה כזאת בריכוז כזה. למה לא לעזור להם?</w:t>
      </w:r>
      <w:r>
        <w:rPr>
          <w:rFonts w:hint="cs"/>
        </w:rPr>
        <w:t xml:space="preserve"> </w:t>
      </w:r>
      <w:r>
        <w:rPr>
          <w:rFonts w:hint="cs"/>
          <w:rtl/>
        </w:rPr>
        <w:t>אם יש הצעות עבודה שחייבות לפי חוק בפרסום חובת מכרז וחייבים לפרסם בשלושה עיתונים, אז שבשבועון, פעם בשבוע, יהיה בש</w:t>
      </w:r>
      <w:r>
        <w:rPr>
          <w:rFonts w:hint="cs"/>
          <w:rtl/>
        </w:rPr>
        <w:t xml:space="preserve">פה הרוסית. אני חושב שזה צריך להיות אינטרס חברתי-כלכלי; אנחנו יודעים כמה האנשים שהגיעו אוהבים לעבוד. פרופסורים היו מוכנים באמת לעבוד כמנקי רחובות. כולנו מתגאים בדבר הגדול הזה. אני פשוט מציע לקבוע חובת פרסום גם ברוסית. זה יוכל להיות אחד משלושת הפרסומים, וזה </w:t>
      </w:r>
      <w:r>
        <w:rPr>
          <w:rFonts w:hint="cs"/>
          <w:rtl/>
        </w:rPr>
        <w:t xml:space="preserve">יכול להיות בכל צורה אחרת שוועדה שתדון בזה בכנסת תעשה את זה ספציפי יותר. אני פשוט לא רואה כל סיבה שלא לקרוא ביד אוהבת לציבור הגדול הזה להשתלב בכל מכרז שמחויב לפי החוק בפרסום פומבי. תודה רבה. </w:t>
      </w:r>
    </w:p>
    <w:p w14:paraId="4DF31D8D" w14:textId="77777777" w:rsidR="00000000" w:rsidRDefault="00063F1E">
      <w:pPr>
        <w:pStyle w:val="a0"/>
        <w:rPr>
          <w:rFonts w:hint="cs"/>
          <w:rtl/>
        </w:rPr>
      </w:pPr>
    </w:p>
    <w:p w14:paraId="02C18BC9" w14:textId="77777777" w:rsidR="00000000" w:rsidRDefault="00063F1E">
      <w:pPr>
        <w:pStyle w:val="af1"/>
        <w:rPr>
          <w:rFonts w:hint="cs"/>
          <w:rtl/>
        </w:rPr>
      </w:pPr>
      <w:r>
        <w:rPr>
          <w:rtl/>
        </w:rPr>
        <w:t>היו"ר</w:t>
      </w:r>
      <w:r>
        <w:rPr>
          <w:rFonts w:hint="cs"/>
          <w:rtl/>
        </w:rPr>
        <w:t xml:space="preserve"> ראובן ריבלין:</w:t>
      </w:r>
    </w:p>
    <w:p w14:paraId="561C3E2A" w14:textId="77777777" w:rsidR="00000000" w:rsidRDefault="00063F1E">
      <w:pPr>
        <w:pStyle w:val="a0"/>
        <w:rPr>
          <w:rtl/>
        </w:rPr>
      </w:pPr>
    </w:p>
    <w:p w14:paraId="1489A82E" w14:textId="77777777" w:rsidR="00000000" w:rsidRDefault="00063F1E">
      <w:pPr>
        <w:pStyle w:val="a0"/>
        <w:rPr>
          <w:rFonts w:hint="cs"/>
          <w:rtl/>
        </w:rPr>
      </w:pPr>
      <w:r>
        <w:rPr>
          <w:rFonts w:hint="cs"/>
          <w:rtl/>
        </w:rPr>
        <w:t>תודה רבה, חבר הכנסת בני אלון. כבוד שר האוצר</w:t>
      </w:r>
      <w:r>
        <w:rPr>
          <w:rFonts w:hint="cs"/>
          <w:rtl/>
        </w:rPr>
        <w:t xml:space="preserve"> ישיב על הצעת החוק הזאת. לפניו שורה של הצעות חוק. אני מציע לשר האוצר למנות לו סגן שר אוצר שיוכל לשחרר אותו ממעמסה כבדה במענה על עשרות חוקים. </w:t>
      </w:r>
    </w:p>
    <w:p w14:paraId="0005ABCE" w14:textId="77777777" w:rsidR="00000000" w:rsidRDefault="00063F1E">
      <w:pPr>
        <w:pStyle w:val="a0"/>
        <w:rPr>
          <w:rFonts w:hint="cs"/>
          <w:rtl/>
        </w:rPr>
      </w:pPr>
    </w:p>
    <w:p w14:paraId="749CAF10" w14:textId="77777777" w:rsidR="00000000" w:rsidRDefault="00063F1E">
      <w:pPr>
        <w:pStyle w:val="af0"/>
        <w:rPr>
          <w:rtl/>
        </w:rPr>
      </w:pPr>
      <w:r>
        <w:rPr>
          <w:rFonts w:hint="eastAsia"/>
          <w:rtl/>
        </w:rPr>
        <w:t>דניאל</w:t>
      </w:r>
      <w:r>
        <w:rPr>
          <w:rtl/>
        </w:rPr>
        <w:t xml:space="preserve"> בנלולו (הליכוד):</w:t>
      </w:r>
    </w:p>
    <w:p w14:paraId="39F4DF9E" w14:textId="77777777" w:rsidR="00000000" w:rsidRDefault="00063F1E">
      <w:pPr>
        <w:pStyle w:val="a0"/>
        <w:rPr>
          <w:rFonts w:hint="cs"/>
          <w:rtl/>
        </w:rPr>
      </w:pPr>
    </w:p>
    <w:p w14:paraId="023379E8" w14:textId="77777777" w:rsidR="00000000" w:rsidRDefault="00063F1E">
      <w:pPr>
        <w:pStyle w:val="a0"/>
        <w:rPr>
          <w:rFonts w:hint="cs"/>
          <w:rtl/>
        </w:rPr>
      </w:pPr>
      <w:r>
        <w:rPr>
          <w:rFonts w:hint="cs"/>
          <w:rtl/>
        </w:rPr>
        <w:t xml:space="preserve">אדוני היושב-ראש מתכוון להוסיף עוד תקנים? </w:t>
      </w:r>
    </w:p>
    <w:p w14:paraId="0BD87407" w14:textId="77777777" w:rsidR="00000000" w:rsidRDefault="00063F1E">
      <w:pPr>
        <w:pStyle w:val="af1"/>
        <w:rPr>
          <w:rFonts w:hint="cs"/>
          <w:rtl/>
        </w:rPr>
      </w:pPr>
    </w:p>
    <w:p w14:paraId="09E7F39C" w14:textId="77777777" w:rsidR="00000000" w:rsidRDefault="00063F1E">
      <w:pPr>
        <w:pStyle w:val="af1"/>
        <w:rPr>
          <w:rFonts w:hint="cs"/>
          <w:rtl/>
        </w:rPr>
      </w:pPr>
    </w:p>
    <w:p w14:paraId="22796196" w14:textId="77777777" w:rsidR="00000000" w:rsidRDefault="00063F1E">
      <w:pPr>
        <w:pStyle w:val="af1"/>
        <w:rPr>
          <w:rFonts w:hint="cs"/>
          <w:rtl/>
        </w:rPr>
      </w:pPr>
      <w:r>
        <w:rPr>
          <w:rFonts w:hint="eastAsia"/>
          <w:rtl/>
        </w:rPr>
        <w:t>היו</w:t>
      </w:r>
      <w:r>
        <w:rPr>
          <w:rtl/>
        </w:rPr>
        <w:t>"ר</w:t>
      </w:r>
      <w:r>
        <w:rPr>
          <w:rFonts w:hint="cs"/>
          <w:rtl/>
        </w:rPr>
        <w:t xml:space="preserve"> ראובן ריבלין:</w:t>
      </w:r>
    </w:p>
    <w:p w14:paraId="25A16B5F" w14:textId="77777777" w:rsidR="00000000" w:rsidRDefault="00063F1E">
      <w:pPr>
        <w:pStyle w:val="a0"/>
        <w:rPr>
          <w:rFonts w:hint="cs"/>
          <w:rtl/>
        </w:rPr>
      </w:pPr>
    </w:p>
    <w:p w14:paraId="3CA0F115" w14:textId="77777777" w:rsidR="00000000" w:rsidRDefault="00063F1E">
      <w:pPr>
        <w:pStyle w:val="a0"/>
        <w:rPr>
          <w:rFonts w:hint="cs"/>
          <w:rtl/>
        </w:rPr>
      </w:pPr>
      <w:r>
        <w:rPr>
          <w:rFonts w:hint="cs"/>
          <w:rtl/>
        </w:rPr>
        <w:t>למה תקנים? היה לו סגן שר</w:t>
      </w:r>
      <w:r>
        <w:rPr>
          <w:rFonts w:hint="cs"/>
          <w:rtl/>
        </w:rPr>
        <w:t xml:space="preserve"> האוצר. בכל תקופות הכנסת שהיתה במהלך עניינים רגיל היה לשר האוצר סגן כמו שיש לשר הביטחון. אתם רואים עד כמה סגן שר הביטחון ממלא פונקציה חשובה של הקשר בין כל משרד הביטחון וצה"ל עם הכנסת. שערו בנפשכם ששר הביטחון היה צריך לעשות גם את העבודה שעושה סגן השר הנכבד </w:t>
      </w:r>
      <w:r>
        <w:rPr>
          <w:rFonts w:hint="cs"/>
          <w:rtl/>
        </w:rPr>
        <w:t xml:space="preserve">זאב בוים, מתוך חובה בלתי מתפשרת לאחריותו של הפרלמנט לכל דבר הנעשה במדינה. אדוני, בבקשה. </w:t>
      </w:r>
    </w:p>
    <w:p w14:paraId="054D76BE" w14:textId="77777777" w:rsidR="00000000" w:rsidRDefault="00063F1E">
      <w:pPr>
        <w:pStyle w:val="a0"/>
        <w:rPr>
          <w:rFonts w:hint="cs"/>
          <w:rtl/>
        </w:rPr>
      </w:pPr>
    </w:p>
    <w:p w14:paraId="07D10EC6" w14:textId="77777777" w:rsidR="00000000" w:rsidRDefault="00063F1E">
      <w:pPr>
        <w:pStyle w:val="a"/>
        <w:rPr>
          <w:rtl/>
        </w:rPr>
      </w:pPr>
      <w:bookmarkStart w:id="251" w:name="FS000000965T15_12_2004_13_39_43"/>
      <w:bookmarkStart w:id="252" w:name="_Toc100465791"/>
      <w:bookmarkEnd w:id="251"/>
      <w:r>
        <w:rPr>
          <w:rFonts w:hint="eastAsia"/>
          <w:rtl/>
        </w:rPr>
        <w:t>שר</w:t>
      </w:r>
      <w:r>
        <w:rPr>
          <w:rtl/>
        </w:rPr>
        <w:t xml:space="preserve"> האוצר בנימין נתניהו:</w:t>
      </w:r>
      <w:bookmarkEnd w:id="252"/>
    </w:p>
    <w:p w14:paraId="7A307ACC" w14:textId="77777777" w:rsidR="00000000" w:rsidRDefault="00063F1E">
      <w:pPr>
        <w:pStyle w:val="a0"/>
        <w:rPr>
          <w:rFonts w:hint="cs"/>
          <w:rtl/>
        </w:rPr>
      </w:pPr>
    </w:p>
    <w:p w14:paraId="30E3DF25" w14:textId="77777777" w:rsidR="00000000" w:rsidRDefault="00063F1E">
      <w:pPr>
        <w:pStyle w:val="a0"/>
        <w:rPr>
          <w:rFonts w:hint="cs"/>
          <w:rtl/>
        </w:rPr>
      </w:pPr>
      <w:r>
        <w:rPr>
          <w:rFonts w:hint="cs"/>
          <w:rtl/>
        </w:rPr>
        <w:t xml:space="preserve">אדוני היושב-ראש, קיבלתי את הצעתך הנדיבה. </w:t>
      </w:r>
    </w:p>
    <w:p w14:paraId="30F44BCF" w14:textId="77777777" w:rsidR="00000000" w:rsidRDefault="00063F1E">
      <w:pPr>
        <w:pStyle w:val="a0"/>
        <w:rPr>
          <w:rFonts w:hint="cs"/>
          <w:rtl/>
        </w:rPr>
      </w:pPr>
    </w:p>
    <w:p w14:paraId="270D14F9" w14:textId="77777777" w:rsidR="00000000" w:rsidRDefault="00063F1E">
      <w:pPr>
        <w:pStyle w:val="a0"/>
        <w:rPr>
          <w:rFonts w:hint="cs"/>
          <w:rtl/>
        </w:rPr>
      </w:pPr>
      <w:r>
        <w:rPr>
          <w:rFonts w:hint="cs"/>
          <w:rtl/>
        </w:rPr>
        <w:t>אדוני היושב-ראש, הצעתו של חבר הכנסת אלון היא לתקן את חוק חובת המכרזים, כך שכל מכרז פומבי יפורסם בע</w:t>
      </w:r>
      <w:r>
        <w:rPr>
          <w:rFonts w:hint="cs"/>
          <w:rtl/>
        </w:rPr>
        <w:t xml:space="preserve">יתונות בשפה הרוסית. אני מזכיר לחברי הבית מה שהם בוודאי יודעים, וזה שהשפות הרשמיות של מדינת ישראל הן עברית וערבית. </w:t>
      </w:r>
    </w:p>
    <w:p w14:paraId="3BEA66F4" w14:textId="77777777" w:rsidR="00000000" w:rsidRDefault="00063F1E">
      <w:pPr>
        <w:pStyle w:val="a0"/>
        <w:rPr>
          <w:rFonts w:hint="cs"/>
          <w:rtl/>
        </w:rPr>
      </w:pPr>
    </w:p>
    <w:p w14:paraId="2A7C77F5" w14:textId="77777777" w:rsidR="00000000" w:rsidRDefault="00063F1E">
      <w:pPr>
        <w:pStyle w:val="a0"/>
        <w:rPr>
          <w:rFonts w:hint="cs"/>
          <w:rtl/>
        </w:rPr>
      </w:pPr>
      <w:r>
        <w:rPr>
          <w:rFonts w:hint="cs"/>
          <w:rtl/>
        </w:rPr>
        <w:t>התרגום הנוסף טומן בחובו עלות, כי בכל זאת זה עולה. מדוע זה טומן בחובו עלות? קודם כול, התרגום לרוסית. אבל חוץ מזה, יבואו עולים ממדינות אחרות א</w:t>
      </w:r>
      <w:r>
        <w:rPr>
          <w:rFonts w:hint="cs"/>
          <w:rtl/>
        </w:rPr>
        <w:t>ו משפות אחרות ובצדק יגידו: גם אנחנו זקוקים לתרגום. זה יעלה חיש מהר באינסטנציות המשפטיות, ויוכרע לטובתם. ואז נצטרך כאן כמובן שורה של תרגומים. זאת בשעה שבה אנחנו מנסים לצמצם עלויות של מכרזים, ולא להרחיב אותן. על כן, לפחות ברגע זה, עוד אנחנו במגמת הצמצומים, א</w:t>
      </w:r>
      <w:r>
        <w:rPr>
          <w:rFonts w:hint="cs"/>
          <w:rtl/>
        </w:rPr>
        <w:t>ני מבקש להסיר את ההצעה. יכול להיות שיומה יבוא, אבל לא ברגע זה.</w:t>
      </w:r>
    </w:p>
    <w:p w14:paraId="0412B944" w14:textId="77777777" w:rsidR="00000000" w:rsidRDefault="00063F1E">
      <w:pPr>
        <w:pStyle w:val="af1"/>
        <w:rPr>
          <w:rFonts w:hint="cs"/>
          <w:rtl/>
        </w:rPr>
      </w:pPr>
    </w:p>
    <w:p w14:paraId="5D5A0F36" w14:textId="77777777" w:rsidR="00000000" w:rsidRDefault="00063F1E">
      <w:pPr>
        <w:pStyle w:val="af1"/>
        <w:rPr>
          <w:rtl/>
        </w:rPr>
      </w:pPr>
      <w:r>
        <w:rPr>
          <w:rtl/>
        </w:rPr>
        <w:t>היו"ר ראובן ריבלין:</w:t>
      </w:r>
    </w:p>
    <w:p w14:paraId="63067C95" w14:textId="77777777" w:rsidR="00000000" w:rsidRDefault="00063F1E">
      <w:pPr>
        <w:pStyle w:val="a0"/>
        <w:rPr>
          <w:rtl/>
        </w:rPr>
      </w:pPr>
    </w:p>
    <w:p w14:paraId="0AE64489" w14:textId="77777777" w:rsidR="00000000" w:rsidRDefault="00063F1E">
      <w:pPr>
        <w:pStyle w:val="a0"/>
        <w:rPr>
          <w:rFonts w:hint="cs"/>
          <w:rtl/>
        </w:rPr>
      </w:pPr>
      <w:r>
        <w:rPr>
          <w:rFonts w:hint="cs"/>
          <w:rtl/>
        </w:rPr>
        <w:t xml:space="preserve">אני מאוד מודה לשר. חבר הכנסת בנימין אלון מבקש שנצביע, הוא לא מבקש להשיב על ההתנגדות. </w:t>
      </w:r>
    </w:p>
    <w:p w14:paraId="3EDFFE88" w14:textId="77777777" w:rsidR="00000000" w:rsidRDefault="00063F1E">
      <w:pPr>
        <w:pStyle w:val="a0"/>
        <w:rPr>
          <w:rFonts w:hint="cs"/>
          <w:rtl/>
        </w:rPr>
      </w:pPr>
    </w:p>
    <w:p w14:paraId="32347B2D" w14:textId="77777777" w:rsidR="00000000" w:rsidRDefault="00063F1E">
      <w:pPr>
        <w:pStyle w:val="a0"/>
        <w:rPr>
          <w:rFonts w:hint="cs"/>
          <w:rtl/>
        </w:rPr>
      </w:pPr>
      <w:r>
        <w:rPr>
          <w:rFonts w:hint="cs"/>
          <w:rtl/>
        </w:rPr>
        <w:t>ייתכן מאוד שיש מכרזים מיוחדים לאותו מגזר, שאולי כדאי לתרגמם. בבקשה, רבותי חברי הכנסת</w:t>
      </w:r>
      <w:r>
        <w:rPr>
          <w:rFonts w:hint="cs"/>
          <w:rtl/>
        </w:rPr>
        <w:t xml:space="preserve">, נא לשבת בניחותא. </w:t>
      </w:r>
    </w:p>
    <w:p w14:paraId="22664A09" w14:textId="77777777" w:rsidR="00000000" w:rsidRDefault="00063F1E">
      <w:pPr>
        <w:pStyle w:val="a0"/>
        <w:rPr>
          <w:rFonts w:hint="cs"/>
          <w:rtl/>
        </w:rPr>
      </w:pPr>
    </w:p>
    <w:p w14:paraId="49330932" w14:textId="77777777" w:rsidR="00000000" w:rsidRDefault="00063F1E">
      <w:pPr>
        <w:pStyle w:val="a0"/>
        <w:rPr>
          <w:rFonts w:hint="cs"/>
          <w:rtl/>
        </w:rPr>
      </w:pPr>
      <w:r>
        <w:rPr>
          <w:rFonts w:hint="cs"/>
          <w:rtl/>
        </w:rPr>
        <w:t>אנחנו עוברים להצבעה: הצעת חוק חובת המכרזים (תיקון - פרסום מכרזים בשפה הרוסית), התשס"ד-2004, של חבר הכנסת בני אלון. נא להצביע - מי בעד, מי נגד מי נמנע. נא להצביע, רבותי.</w:t>
      </w:r>
    </w:p>
    <w:p w14:paraId="45F49968" w14:textId="77777777" w:rsidR="00000000" w:rsidRDefault="00063F1E">
      <w:pPr>
        <w:pStyle w:val="a0"/>
        <w:rPr>
          <w:rFonts w:hint="cs"/>
          <w:rtl/>
        </w:rPr>
      </w:pPr>
    </w:p>
    <w:p w14:paraId="53AE073E" w14:textId="77777777" w:rsidR="00000000" w:rsidRDefault="00063F1E">
      <w:pPr>
        <w:pStyle w:val="ab"/>
        <w:bidi/>
        <w:rPr>
          <w:rFonts w:hint="cs"/>
          <w:rtl/>
        </w:rPr>
      </w:pPr>
      <w:r>
        <w:rPr>
          <w:rFonts w:hint="cs"/>
          <w:rtl/>
        </w:rPr>
        <w:t>הצבעה מס' 11</w:t>
      </w:r>
    </w:p>
    <w:p w14:paraId="5658B4E8" w14:textId="77777777" w:rsidR="00000000" w:rsidRDefault="00063F1E">
      <w:pPr>
        <w:pStyle w:val="a0"/>
        <w:rPr>
          <w:rFonts w:hint="cs"/>
          <w:rtl/>
        </w:rPr>
      </w:pPr>
    </w:p>
    <w:p w14:paraId="24210AE4" w14:textId="77777777" w:rsidR="00000000" w:rsidRDefault="00063F1E">
      <w:pPr>
        <w:pStyle w:val="ac"/>
        <w:bidi/>
        <w:rPr>
          <w:rFonts w:hint="cs"/>
          <w:rtl/>
        </w:rPr>
      </w:pPr>
      <w:r>
        <w:rPr>
          <w:rFonts w:hint="cs"/>
          <w:rtl/>
        </w:rPr>
        <w:t>בעד ההצעה להעביר את הצעת החוק לוועדה - 19</w:t>
      </w:r>
    </w:p>
    <w:p w14:paraId="22AB81CE" w14:textId="77777777" w:rsidR="00000000" w:rsidRDefault="00063F1E">
      <w:pPr>
        <w:pStyle w:val="ac"/>
        <w:bidi/>
        <w:rPr>
          <w:rFonts w:hint="cs"/>
          <w:rtl/>
        </w:rPr>
      </w:pPr>
      <w:r>
        <w:rPr>
          <w:rFonts w:hint="cs"/>
          <w:rtl/>
        </w:rPr>
        <w:t>בעד ההצעה</w:t>
      </w:r>
      <w:r>
        <w:rPr>
          <w:rFonts w:hint="cs"/>
          <w:rtl/>
        </w:rPr>
        <w:t xml:space="preserve"> להסיר מסדר-היום את הצעת החוק - 29</w:t>
      </w:r>
    </w:p>
    <w:p w14:paraId="289F7F6C" w14:textId="77777777" w:rsidR="00000000" w:rsidRDefault="00063F1E">
      <w:pPr>
        <w:pStyle w:val="ac"/>
        <w:bidi/>
        <w:rPr>
          <w:rFonts w:hint="cs"/>
          <w:rtl/>
        </w:rPr>
      </w:pPr>
      <w:r>
        <w:rPr>
          <w:rFonts w:hint="cs"/>
          <w:rtl/>
        </w:rPr>
        <w:t xml:space="preserve">נמנעים - 5 </w:t>
      </w:r>
    </w:p>
    <w:p w14:paraId="09E825EF" w14:textId="77777777" w:rsidR="00000000" w:rsidRDefault="00063F1E">
      <w:pPr>
        <w:pStyle w:val="ad"/>
        <w:bidi/>
        <w:rPr>
          <w:rFonts w:hint="cs"/>
          <w:rtl/>
        </w:rPr>
      </w:pPr>
      <w:r>
        <w:rPr>
          <w:rFonts w:hint="cs"/>
          <w:rtl/>
        </w:rPr>
        <w:t xml:space="preserve">ההצעה להסיר מסדר-היום את הצעת חוק חובת המכרזים </w:t>
      </w:r>
    </w:p>
    <w:p w14:paraId="2A03F12E" w14:textId="77777777" w:rsidR="00000000" w:rsidRDefault="00063F1E">
      <w:pPr>
        <w:pStyle w:val="ad"/>
        <w:bidi/>
        <w:rPr>
          <w:rFonts w:hint="cs"/>
          <w:rtl/>
        </w:rPr>
      </w:pPr>
      <w:r>
        <w:rPr>
          <w:rFonts w:hint="cs"/>
          <w:rtl/>
        </w:rPr>
        <w:t>(תיקון - פרסום מכרזים בשפה הרוסית), התשס"ד-2004, נתקבלה.</w:t>
      </w:r>
    </w:p>
    <w:p w14:paraId="744843C1" w14:textId="77777777" w:rsidR="00000000" w:rsidRDefault="00063F1E">
      <w:pPr>
        <w:pStyle w:val="ab"/>
        <w:bidi/>
        <w:rPr>
          <w:rFonts w:hint="cs"/>
          <w:rtl/>
        </w:rPr>
      </w:pPr>
    </w:p>
    <w:p w14:paraId="135C3F59" w14:textId="77777777" w:rsidR="00000000" w:rsidRDefault="00063F1E">
      <w:pPr>
        <w:pStyle w:val="af1"/>
        <w:rPr>
          <w:rtl/>
        </w:rPr>
      </w:pPr>
      <w:r>
        <w:rPr>
          <w:rFonts w:hint="eastAsia"/>
          <w:rtl/>
        </w:rPr>
        <w:t>היו</w:t>
      </w:r>
      <w:r>
        <w:rPr>
          <w:rtl/>
        </w:rPr>
        <w:t>"ר ראובן ריבלין:</w:t>
      </w:r>
    </w:p>
    <w:p w14:paraId="54F6F31A" w14:textId="77777777" w:rsidR="00000000" w:rsidRDefault="00063F1E">
      <w:pPr>
        <w:pStyle w:val="a0"/>
        <w:rPr>
          <w:rFonts w:hint="cs"/>
          <w:rtl/>
        </w:rPr>
      </w:pPr>
    </w:p>
    <w:p w14:paraId="20D90803" w14:textId="77777777" w:rsidR="00000000" w:rsidRDefault="00063F1E">
      <w:pPr>
        <w:pStyle w:val="a0"/>
        <w:rPr>
          <w:rFonts w:hint="cs"/>
          <w:rtl/>
        </w:rPr>
      </w:pPr>
      <w:r>
        <w:rPr>
          <w:rFonts w:hint="cs"/>
          <w:rtl/>
        </w:rPr>
        <w:t>19 בעד, 29 נגד, חמישה נמנעים. אני קובע שהצעת חוק חובת המכרזים (תיקון - פרסום מכרזי</w:t>
      </w:r>
      <w:r>
        <w:rPr>
          <w:rFonts w:hint="cs"/>
          <w:rtl/>
        </w:rPr>
        <w:t xml:space="preserve">ם בשפה הרוסית), של חבר הכנסת בני אלון, לא עברה. </w:t>
      </w:r>
    </w:p>
    <w:p w14:paraId="41150D38" w14:textId="77777777" w:rsidR="00000000" w:rsidRDefault="00063F1E">
      <w:pPr>
        <w:pStyle w:val="ab"/>
        <w:bidi/>
        <w:rPr>
          <w:rFonts w:hint="cs"/>
          <w:rtl/>
        </w:rPr>
      </w:pPr>
    </w:p>
    <w:p w14:paraId="5FA8E4AD" w14:textId="77777777" w:rsidR="00000000" w:rsidRDefault="00063F1E">
      <w:pPr>
        <w:pStyle w:val="a0"/>
        <w:rPr>
          <w:rtl/>
        </w:rPr>
      </w:pPr>
      <w:r>
        <w:rPr>
          <w:rFonts w:hint="cs"/>
          <w:rtl/>
        </w:rPr>
        <w:t xml:space="preserve">אנחנו ממשיכים בסדר-היום. </w:t>
      </w:r>
    </w:p>
    <w:p w14:paraId="6D5997B0" w14:textId="77777777" w:rsidR="00000000" w:rsidRDefault="00063F1E">
      <w:pPr>
        <w:pStyle w:val="a2"/>
        <w:rPr>
          <w:rFonts w:hint="cs"/>
          <w:rtl/>
        </w:rPr>
      </w:pPr>
    </w:p>
    <w:p w14:paraId="211D28C9" w14:textId="77777777" w:rsidR="00000000" w:rsidRDefault="00063F1E">
      <w:pPr>
        <w:pStyle w:val="a0"/>
        <w:rPr>
          <w:rFonts w:hint="cs"/>
          <w:rtl/>
        </w:rPr>
      </w:pPr>
    </w:p>
    <w:p w14:paraId="76B26595" w14:textId="77777777" w:rsidR="00000000" w:rsidRDefault="00063F1E">
      <w:pPr>
        <w:pStyle w:val="a2"/>
        <w:rPr>
          <w:rFonts w:hint="cs"/>
          <w:rtl/>
        </w:rPr>
      </w:pPr>
      <w:bookmarkStart w:id="253" w:name="CS22584FI0022584T15_12_2004_14_12_18"/>
      <w:bookmarkStart w:id="254" w:name="_Toc100465792"/>
      <w:bookmarkEnd w:id="253"/>
      <w:r>
        <w:rPr>
          <w:rtl/>
        </w:rPr>
        <w:t xml:space="preserve">הצעת חוק הבנקאות (שירות ללקוח) </w:t>
      </w:r>
      <w:r>
        <w:rPr>
          <w:rFonts w:hint="cs"/>
          <w:rtl/>
        </w:rPr>
        <w:br/>
      </w:r>
      <w:r>
        <w:rPr>
          <w:rtl/>
        </w:rPr>
        <w:t>(תיקון - ריבית פ</w:t>
      </w:r>
      <w:r>
        <w:rPr>
          <w:rFonts w:hint="cs"/>
          <w:rtl/>
        </w:rPr>
        <w:t>י</w:t>
      </w:r>
      <w:r>
        <w:rPr>
          <w:rtl/>
        </w:rPr>
        <w:t>קדון יומי על יתרת זכות), התשס"ד-2004</w:t>
      </w:r>
      <w:bookmarkEnd w:id="254"/>
    </w:p>
    <w:p w14:paraId="34EFF8AB" w14:textId="77777777" w:rsidR="00000000" w:rsidRDefault="00063F1E">
      <w:pPr>
        <w:pStyle w:val="a0"/>
        <w:ind w:firstLine="0"/>
        <w:rPr>
          <w:rFonts w:hint="cs"/>
          <w:rtl/>
        </w:rPr>
      </w:pPr>
      <w:r>
        <w:rPr>
          <w:rFonts w:hint="cs"/>
          <w:rtl/>
        </w:rPr>
        <w:t>[הצעת חוק פ/2099; נספחות.]</w:t>
      </w:r>
    </w:p>
    <w:p w14:paraId="7523958E" w14:textId="77777777" w:rsidR="00000000" w:rsidRDefault="00063F1E">
      <w:pPr>
        <w:pStyle w:val="-0"/>
        <w:rPr>
          <w:rFonts w:hint="cs"/>
          <w:rtl/>
        </w:rPr>
      </w:pPr>
      <w:r>
        <w:rPr>
          <w:rFonts w:hint="cs"/>
          <w:rtl/>
        </w:rPr>
        <w:t>(הצעת חבר הכנסת יצחק כהן)</w:t>
      </w:r>
    </w:p>
    <w:p w14:paraId="712D55D4" w14:textId="77777777" w:rsidR="00000000" w:rsidRDefault="00063F1E">
      <w:pPr>
        <w:pStyle w:val="-0"/>
        <w:rPr>
          <w:rFonts w:hint="cs"/>
          <w:rtl/>
        </w:rPr>
      </w:pPr>
      <w:bookmarkStart w:id="255" w:name="CS75028FI0075028T15_12_2004_14_13_29"/>
      <w:bookmarkEnd w:id="255"/>
    </w:p>
    <w:p w14:paraId="73429FEC" w14:textId="77777777" w:rsidR="00000000" w:rsidRDefault="00063F1E">
      <w:pPr>
        <w:pStyle w:val="af1"/>
        <w:rPr>
          <w:rtl/>
        </w:rPr>
      </w:pPr>
      <w:r>
        <w:rPr>
          <w:rFonts w:hint="eastAsia"/>
          <w:rtl/>
        </w:rPr>
        <w:t>היו</w:t>
      </w:r>
      <w:r>
        <w:rPr>
          <w:rtl/>
        </w:rPr>
        <w:t>"ר ראובן ריבלין:</w:t>
      </w:r>
    </w:p>
    <w:p w14:paraId="5DFE0EF4" w14:textId="77777777" w:rsidR="00000000" w:rsidRDefault="00063F1E">
      <w:pPr>
        <w:pStyle w:val="a0"/>
        <w:rPr>
          <w:rFonts w:hint="cs"/>
          <w:rtl/>
        </w:rPr>
      </w:pPr>
    </w:p>
    <w:p w14:paraId="769087F8" w14:textId="77777777" w:rsidR="00000000" w:rsidRDefault="00063F1E">
      <w:pPr>
        <w:pStyle w:val="a0"/>
        <w:rPr>
          <w:rFonts w:hint="cs"/>
          <w:rtl/>
        </w:rPr>
      </w:pPr>
      <w:r>
        <w:rPr>
          <w:rFonts w:hint="cs"/>
          <w:rtl/>
        </w:rPr>
        <w:t>חבר הכנסת יצחק כה</w:t>
      </w:r>
      <w:r>
        <w:rPr>
          <w:rFonts w:hint="cs"/>
          <w:rtl/>
        </w:rPr>
        <w:t>ן יעלה ויבוא, ובהזדמנות זו נברכו על הכנסת בנו בעול המצוות ועל שחרורו מעונשו של בנו בכל הקשור למצוות עמנו.</w:t>
      </w:r>
    </w:p>
    <w:p w14:paraId="21BD336D" w14:textId="77777777" w:rsidR="00000000" w:rsidRDefault="00063F1E">
      <w:pPr>
        <w:pStyle w:val="a0"/>
        <w:rPr>
          <w:rFonts w:hint="cs"/>
          <w:rtl/>
        </w:rPr>
      </w:pPr>
    </w:p>
    <w:p w14:paraId="726A99A9" w14:textId="77777777" w:rsidR="00000000" w:rsidRDefault="00063F1E">
      <w:pPr>
        <w:pStyle w:val="a0"/>
        <w:rPr>
          <w:rFonts w:hint="cs"/>
          <w:rtl/>
        </w:rPr>
      </w:pPr>
      <w:r>
        <w:rPr>
          <w:rFonts w:hint="cs"/>
          <w:rtl/>
        </w:rPr>
        <w:t xml:space="preserve">גם על הצעת חוק הבנקאות (שירות ללקוח) ישיב שר האוצר. </w:t>
      </w:r>
    </w:p>
    <w:p w14:paraId="7E95EA04" w14:textId="77777777" w:rsidR="00000000" w:rsidRDefault="00063F1E">
      <w:pPr>
        <w:pStyle w:val="a0"/>
        <w:rPr>
          <w:rFonts w:hint="cs"/>
          <w:rtl/>
        </w:rPr>
      </w:pPr>
    </w:p>
    <w:p w14:paraId="583FA4F2" w14:textId="77777777" w:rsidR="00000000" w:rsidRDefault="00063F1E">
      <w:pPr>
        <w:pStyle w:val="a"/>
        <w:rPr>
          <w:rtl/>
        </w:rPr>
      </w:pPr>
      <w:bookmarkStart w:id="256" w:name="FS000000580T15_12_2004_13_43_30"/>
      <w:bookmarkStart w:id="257" w:name="_Toc100465793"/>
      <w:bookmarkEnd w:id="256"/>
      <w:r>
        <w:rPr>
          <w:rFonts w:hint="eastAsia"/>
          <w:rtl/>
        </w:rPr>
        <w:t>יצחק</w:t>
      </w:r>
      <w:r>
        <w:rPr>
          <w:rtl/>
        </w:rPr>
        <w:t xml:space="preserve"> כהן (ש"ס):</w:t>
      </w:r>
      <w:bookmarkEnd w:id="257"/>
    </w:p>
    <w:p w14:paraId="1CA7BDBE" w14:textId="77777777" w:rsidR="00000000" w:rsidRDefault="00063F1E">
      <w:pPr>
        <w:pStyle w:val="a0"/>
        <w:rPr>
          <w:rFonts w:hint="cs"/>
          <w:rtl/>
        </w:rPr>
      </w:pPr>
    </w:p>
    <w:p w14:paraId="6A26F617" w14:textId="77777777" w:rsidR="00000000" w:rsidRDefault="00063F1E">
      <w:pPr>
        <w:pStyle w:val="a0"/>
        <w:rPr>
          <w:rFonts w:hint="cs"/>
          <w:rtl/>
        </w:rPr>
      </w:pPr>
      <w:r>
        <w:rPr>
          <w:rFonts w:hint="cs"/>
          <w:rtl/>
        </w:rPr>
        <w:t xml:space="preserve">תודה רבה, אדוני היושב-ראש. </w:t>
      </w:r>
    </w:p>
    <w:p w14:paraId="73BBC8EA" w14:textId="77777777" w:rsidR="00000000" w:rsidRDefault="00063F1E">
      <w:pPr>
        <w:pStyle w:val="a0"/>
        <w:rPr>
          <w:rFonts w:hint="cs"/>
          <w:rtl/>
        </w:rPr>
      </w:pPr>
    </w:p>
    <w:p w14:paraId="06179CD1" w14:textId="77777777" w:rsidR="00000000" w:rsidRDefault="00063F1E">
      <w:pPr>
        <w:pStyle w:val="a0"/>
        <w:rPr>
          <w:rFonts w:hint="cs"/>
          <w:rtl/>
        </w:rPr>
      </w:pPr>
      <w:r>
        <w:rPr>
          <w:rFonts w:hint="cs"/>
          <w:rtl/>
        </w:rPr>
        <w:t>במסגרת סדרת הצעות חוק לשכלול שוק ההון בישראל, זוה</w:t>
      </w:r>
      <w:r>
        <w:rPr>
          <w:rFonts w:hint="cs"/>
          <w:rtl/>
        </w:rPr>
        <w:t>י הצעת חוק נוספת שאני מגיש בשם סיעת ש"ס לתיקון חוק הבנקאות (שירות ללקוח), התשמ"א-1981: "היתה בחשבון עובר ושב של לקוח יתרת זכות, יראו אותה לכל עניין ודבר כפיקדון קצר מועד, והתאגיד הבנקאי בו מתנהל החשבון יזכה את החשבון בתשואת הריבית בשל יתרת הזכות כאמור, ויו</w:t>
      </w:r>
      <w:r>
        <w:rPr>
          <w:rFonts w:hint="cs"/>
          <w:rtl/>
        </w:rPr>
        <w:t xml:space="preserve">דיע דבר הזיכוי ללקוח, אלא אם כן הלקוח הורה בכתב לתאגיד הבנקאי לנהוג אחרת". </w:t>
      </w:r>
    </w:p>
    <w:p w14:paraId="52E7AF4D" w14:textId="77777777" w:rsidR="00000000" w:rsidRDefault="00063F1E">
      <w:pPr>
        <w:pStyle w:val="a0"/>
        <w:rPr>
          <w:rFonts w:hint="cs"/>
          <w:rtl/>
        </w:rPr>
      </w:pPr>
    </w:p>
    <w:p w14:paraId="1D3D11B7" w14:textId="77777777" w:rsidR="00000000" w:rsidRDefault="00063F1E">
      <w:pPr>
        <w:pStyle w:val="a0"/>
        <w:rPr>
          <w:rFonts w:hint="cs"/>
          <w:rtl/>
        </w:rPr>
      </w:pPr>
      <w:r>
        <w:rPr>
          <w:rFonts w:hint="cs"/>
          <w:rtl/>
        </w:rPr>
        <w:t>אדוני היושב-ראש, מדוע כשכבודו ושאר אזרחי ישראל נמצאים ביתרת חובה הבנקים לא שואלים הרבה שאלות, וגובים ביתרת חוב חריגה עד 15% ריבית? מדוע, אם כן, לא נעודד את הלקוחות להיות ביתרת זכו</w:t>
      </w:r>
      <w:r>
        <w:rPr>
          <w:rFonts w:hint="cs"/>
          <w:rtl/>
        </w:rPr>
        <w:t xml:space="preserve">ת ולחסל את יתרת החובה כדי לזכות בריבית פיקדון יומי? מדוע שזה לא יהיה מנגנון הפוך? </w:t>
      </w:r>
    </w:p>
    <w:p w14:paraId="4ADD4CCE" w14:textId="77777777" w:rsidR="00000000" w:rsidRDefault="00063F1E">
      <w:pPr>
        <w:pStyle w:val="a0"/>
        <w:rPr>
          <w:rFonts w:hint="cs"/>
          <w:rtl/>
        </w:rPr>
      </w:pPr>
    </w:p>
    <w:p w14:paraId="26D864F0" w14:textId="77777777" w:rsidR="00000000" w:rsidRDefault="00063F1E">
      <w:pPr>
        <w:pStyle w:val="a0"/>
        <w:rPr>
          <w:rFonts w:hint="cs"/>
          <w:rtl/>
        </w:rPr>
      </w:pPr>
      <w:r>
        <w:rPr>
          <w:rFonts w:hint="cs"/>
          <w:rtl/>
        </w:rPr>
        <w:t xml:space="preserve">הואיל והבנק גובה עמלה ודמי ניהול מהלקוח על כל פעולה, יש לחייב את הבנק לשלם ריבית ביתרת זכות. </w:t>
      </w:r>
    </w:p>
    <w:p w14:paraId="56A50674" w14:textId="77777777" w:rsidR="00000000" w:rsidRDefault="00063F1E">
      <w:pPr>
        <w:pStyle w:val="a0"/>
        <w:rPr>
          <w:rFonts w:hint="cs"/>
          <w:rtl/>
        </w:rPr>
      </w:pPr>
    </w:p>
    <w:p w14:paraId="13F583FC" w14:textId="77777777" w:rsidR="00000000" w:rsidRDefault="00063F1E">
      <w:pPr>
        <w:pStyle w:val="a0"/>
        <w:rPr>
          <w:rFonts w:hint="cs"/>
          <w:rtl/>
        </w:rPr>
      </w:pPr>
      <w:r>
        <w:rPr>
          <w:rFonts w:hint="cs"/>
          <w:rtl/>
        </w:rPr>
        <w:t xml:space="preserve">אני חושב שזו הצעת חוק מאוד טובה ומאוד רצויה. </w:t>
      </w:r>
    </w:p>
    <w:p w14:paraId="4CD506FB" w14:textId="77777777" w:rsidR="00000000" w:rsidRDefault="00063F1E">
      <w:pPr>
        <w:pStyle w:val="a0"/>
        <w:rPr>
          <w:rFonts w:hint="cs"/>
          <w:rtl/>
        </w:rPr>
      </w:pPr>
    </w:p>
    <w:p w14:paraId="23799A03" w14:textId="77777777" w:rsidR="00000000" w:rsidRDefault="00063F1E">
      <w:pPr>
        <w:pStyle w:val="af0"/>
        <w:rPr>
          <w:rtl/>
        </w:rPr>
      </w:pPr>
      <w:r>
        <w:rPr>
          <w:rFonts w:hint="eastAsia"/>
          <w:rtl/>
        </w:rPr>
        <w:t>אברהם</w:t>
      </w:r>
      <w:r>
        <w:rPr>
          <w:rtl/>
        </w:rPr>
        <w:t xml:space="preserve"> רביץ (יהדות התורה):</w:t>
      </w:r>
    </w:p>
    <w:p w14:paraId="0B161BDE" w14:textId="77777777" w:rsidR="00000000" w:rsidRDefault="00063F1E">
      <w:pPr>
        <w:pStyle w:val="a0"/>
        <w:rPr>
          <w:rFonts w:hint="cs"/>
          <w:rtl/>
        </w:rPr>
      </w:pPr>
    </w:p>
    <w:p w14:paraId="6A37BEA8" w14:textId="77777777" w:rsidR="00000000" w:rsidRDefault="00063F1E">
      <w:pPr>
        <w:pStyle w:val="a0"/>
        <w:rPr>
          <w:rFonts w:hint="cs"/>
          <w:rtl/>
        </w:rPr>
      </w:pPr>
      <w:r>
        <w:rPr>
          <w:rFonts w:hint="cs"/>
          <w:rtl/>
        </w:rPr>
        <w:t>למה</w:t>
      </w:r>
      <w:r>
        <w:rPr>
          <w:rFonts w:hint="cs"/>
          <w:rtl/>
        </w:rPr>
        <w:t xml:space="preserve"> הבנקים לא מתחרים זה בזה בעניין זה?</w:t>
      </w:r>
    </w:p>
    <w:p w14:paraId="779A16E8" w14:textId="77777777" w:rsidR="00000000" w:rsidRDefault="00063F1E">
      <w:pPr>
        <w:pStyle w:val="a0"/>
        <w:rPr>
          <w:rFonts w:hint="cs"/>
          <w:rtl/>
        </w:rPr>
      </w:pPr>
    </w:p>
    <w:p w14:paraId="6D6DC75A" w14:textId="77777777" w:rsidR="00000000" w:rsidRDefault="00063F1E">
      <w:pPr>
        <w:pStyle w:val="-"/>
        <w:rPr>
          <w:rtl/>
        </w:rPr>
      </w:pPr>
      <w:bookmarkStart w:id="258" w:name="FS000000580T15_12_2004_13_44_50C"/>
      <w:bookmarkEnd w:id="258"/>
      <w:r>
        <w:rPr>
          <w:rtl/>
        </w:rPr>
        <w:t>יצחק כהן (ש"ס):</w:t>
      </w:r>
    </w:p>
    <w:p w14:paraId="2785B850" w14:textId="77777777" w:rsidR="00000000" w:rsidRDefault="00063F1E">
      <w:pPr>
        <w:pStyle w:val="a0"/>
        <w:rPr>
          <w:rtl/>
        </w:rPr>
      </w:pPr>
    </w:p>
    <w:p w14:paraId="4FFCAF33" w14:textId="77777777" w:rsidR="00000000" w:rsidRDefault="00063F1E">
      <w:pPr>
        <w:pStyle w:val="a0"/>
        <w:rPr>
          <w:rFonts w:hint="cs"/>
          <w:rtl/>
        </w:rPr>
      </w:pPr>
      <w:r>
        <w:rPr>
          <w:rFonts w:hint="cs"/>
          <w:rtl/>
        </w:rPr>
        <w:t xml:space="preserve">נכון. הרב רביץ, אפילו לשם השוויונית - באמצעות מנגנון קיים, מנגנון של ריבית פיקדון יומי. אם לכבודו יש יתרת זכות, הם בוודאי יציעו לך לקנות פק"מ יומי, ואז יחייבו אותך בדמי ניהול ובעמלות. אני מציע שהמנגנון </w:t>
      </w:r>
      <w:r>
        <w:rPr>
          <w:rFonts w:hint="cs"/>
          <w:rtl/>
        </w:rPr>
        <w:t xml:space="preserve">יהיה אוטומטי, בדיוק כפי שהוא אוטומטי בגביית ריבית חובה. </w:t>
      </w:r>
    </w:p>
    <w:p w14:paraId="2BDA2513" w14:textId="77777777" w:rsidR="00000000" w:rsidRDefault="00063F1E">
      <w:pPr>
        <w:pStyle w:val="a0"/>
        <w:rPr>
          <w:rFonts w:hint="cs"/>
          <w:rtl/>
        </w:rPr>
      </w:pPr>
    </w:p>
    <w:p w14:paraId="6ACD12CE" w14:textId="77777777" w:rsidR="00000000" w:rsidRDefault="00063F1E">
      <w:pPr>
        <w:pStyle w:val="a0"/>
        <w:rPr>
          <w:rFonts w:hint="cs"/>
          <w:rtl/>
        </w:rPr>
      </w:pPr>
      <w:r>
        <w:rPr>
          <w:rFonts w:hint="cs"/>
          <w:rtl/>
        </w:rPr>
        <w:t xml:space="preserve">אני חושב שההצעה היא הצעה טובה וראויה, ואבקש מחברי חברי הכנסת לתמוך בה. תודה רבה, אדוני היושב-ראש, ותודה על הברכות. </w:t>
      </w:r>
    </w:p>
    <w:p w14:paraId="58575EEC" w14:textId="77777777" w:rsidR="00000000" w:rsidRDefault="00063F1E">
      <w:pPr>
        <w:pStyle w:val="a0"/>
        <w:rPr>
          <w:rFonts w:hint="cs"/>
          <w:rtl/>
        </w:rPr>
      </w:pPr>
    </w:p>
    <w:p w14:paraId="2AE167C4" w14:textId="77777777" w:rsidR="00000000" w:rsidRDefault="00063F1E">
      <w:pPr>
        <w:pStyle w:val="af1"/>
        <w:rPr>
          <w:rtl/>
        </w:rPr>
      </w:pPr>
      <w:r>
        <w:rPr>
          <w:rtl/>
        </w:rPr>
        <w:t>היו"ר ראובן ריבלין:</w:t>
      </w:r>
    </w:p>
    <w:p w14:paraId="2456907D" w14:textId="77777777" w:rsidR="00000000" w:rsidRDefault="00063F1E">
      <w:pPr>
        <w:pStyle w:val="a0"/>
        <w:rPr>
          <w:rtl/>
        </w:rPr>
      </w:pPr>
    </w:p>
    <w:p w14:paraId="27F1CD6C" w14:textId="77777777" w:rsidR="00000000" w:rsidRDefault="00063F1E">
      <w:pPr>
        <w:pStyle w:val="a0"/>
        <w:rPr>
          <w:rFonts w:hint="cs"/>
          <w:rtl/>
        </w:rPr>
      </w:pPr>
      <w:r>
        <w:rPr>
          <w:rFonts w:hint="cs"/>
          <w:rtl/>
        </w:rPr>
        <w:t xml:space="preserve">חבר הכנסת יצחק כהן, אני מאוד מודה לך. </w:t>
      </w:r>
    </w:p>
    <w:p w14:paraId="0262830D" w14:textId="77777777" w:rsidR="00000000" w:rsidRDefault="00063F1E">
      <w:pPr>
        <w:pStyle w:val="a0"/>
        <w:rPr>
          <w:rFonts w:hint="cs"/>
          <w:rtl/>
        </w:rPr>
      </w:pPr>
    </w:p>
    <w:p w14:paraId="184A42E5" w14:textId="77777777" w:rsidR="00000000" w:rsidRDefault="00063F1E">
      <w:pPr>
        <w:pStyle w:val="a2"/>
        <w:rPr>
          <w:rtl/>
        </w:rPr>
      </w:pPr>
    </w:p>
    <w:p w14:paraId="73F5155F" w14:textId="77777777" w:rsidR="00000000" w:rsidRDefault="00063F1E">
      <w:pPr>
        <w:pStyle w:val="a2"/>
        <w:rPr>
          <w:rFonts w:hint="cs"/>
          <w:rtl/>
        </w:rPr>
      </w:pPr>
      <w:bookmarkStart w:id="259" w:name="CS75028FI0075028T15_12_2004_16_52_21"/>
      <w:bookmarkStart w:id="260" w:name="_Toc100465794"/>
      <w:bookmarkEnd w:id="259"/>
      <w:r>
        <w:rPr>
          <w:rtl/>
        </w:rPr>
        <w:t>הצעת חוק הבנקאות (ש</w:t>
      </w:r>
      <w:r>
        <w:rPr>
          <w:rtl/>
        </w:rPr>
        <w:t>ירות ללקוח) (תיקון - ריבית על יתרת זכות), התשס"ה-2004</w:t>
      </w:r>
      <w:bookmarkEnd w:id="260"/>
      <w:r>
        <w:rPr>
          <w:rtl/>
        </w:rPr>
        <w:t xml:space="preserve"> </w:t>
      </w:r>
    </w:p>
    <w:p w14:paraId="1C41C79D" w14:textId="77777777" w:rsidR="00000000" w:rsidRDefault="00063F1E">
      <w:pPr>
        <w:pStyle w:val="a0"/>
        <w:ind w:firstLine="0"/>
        <w:rPr>
          <w:rFonts w:hint="cs"/>
          <w:rtl/>
        </w:rPr>
      </w:pPr>
      <w:r>
        <w:rPr>
          <w:rFonts w:hint="cs"/>
          <w:rtl/>
        </w:rPr>
        <w:t xml:space="preserve"> [הצעת חוק פ/2825; נספחות.]</w:t>
      </w:r>
    </w:p>
    <w:p w14:paraId="22938D4E" w14:textId="77777777" w:rsidR="00000000" w:rsidRDefault="00063F1E">
      <w:pPr>
        <w:pStyle w:val="-0"/>
        <w:rPr>
          <w:rFonts w:hint="cs"/>
          <w:rtl/>
        </w:rPr>
      </w:pPr>
      <w:r>
        <w:rPr>
          <w:rFonts w:hint="cs"/>
          <w:rtl/>
        </w:rPr>
        <w:t>(הצעת חברת הכנסת אורית נוקד)</w:t>
      </w:r>
    </w:p>
    <w:p w14:paraId="11A0B6D1" w14:textId="77777777" w:rsidR="00000000" w:rsidRDefault="00063F1E">
      <w:pPr>
        <w:pStyle w:val="-0"/>
        <w:rPr>
          <w:rFonts w:hint="cs"/>
          <w:rtl/>
        </w:rPr>
      </w:pPr>
    </w:p>
    <w:p w14:paraId="5D921C5B" w14:textId="77777777" w:rsidR="00000000" w:rsidRDefault="00063F1E">
      <w:pPr>
        <w:pStyle w:val="a0"/>
        <w:rPr>
          <w:rFonts w:hint="cs"/>
          <w:rtl/>
        </w:rPr>
      </w:pPr>
    </w:p>
    <w:p w14:paraId="4956C43F" w14:textId="77777777" w:rsidR="00000000" w:rsidRDefault="00063F1E">
      <w:pPr>
        <w:pStyle w:val="af1"/>
        <w:rPr>
          <w:rtl/>
        </w:rPr>
      </w:pPr>
      <w:r>
        <w:rPr>
          <w:rFonts w:hint="eastAsia"/>
          <w:rtl/>
        </w:rPr>
        <w:t>היו</w:t>
      </w:r>
      <w:r>
        <w:rPr>
          <w:rtl/>
        </w:rPr>
        <w:t>"ר ראובן ריבלין:</w:t>
      </w:r>
    </w:p>
    <w:p w14:paraId="20B38206" w14:textId="77777777" w:rsidR="00000000" w:rsidRDefault="00063F1E">
      <w:pPr>
        <w:pStyle w:val="a0"/>
        <w:rPr>
          <w:rFonts w:hint="cs"/>
          <w:rtl/>
        </w:rPr>
      </w:pPr>
    </w:p>
    <w:p w14:paraId="218FF18E" w14:textId="77777777" w:rsidR="00000000" w:rsidRDefault="00063F1E">
      <w:pPr>
        <w:pStyle w:val="a0"/>
        <w:rPr>
          <w:rFonts w:hint="cs"/>
          <w:rtl/>
        </w:rPr>
      </w:pPr>
      <w:r>
        <w:rPr>
          <w:rFonts w:hint="cs"/>
          <w:rtl/>
        </w:rPr>
        <w:t xml:space="preserve">להצעה זו הוצמדה הצעת חוק של אורית נוקד, הצעת חוק הבנקאות (שירות ללקוח) (תיקון - ריבית על יתרת זכות), התשס"ה-2004, שמספרה </w:t>
      </w:r>
      <w:r>
        <w:rPr>
          <w:rFonts w:hint="cs"/>
          <w:rtl/>
        </w:rPr>
        <w:t xml:space="preserve">פ/2825. שלוש דקות לגברתי. </w:t>
      </w:r>
    </w:p>
    <w:p w14:paraId="2A32921B" w14:textId="77777777" w:rsidR="00000000" w:rsidRDefault="00063F1E">
      <w:pPr>
        <w:pStyle w:val="a0"/>
        <w:rPr>
          <w:rFonts w:hint="cs"/>
          <w:rtl/>
        </w:rPr>
      </w:pPr>
    </w:p>
    <w:p w14:paraId="711BCE27" w14:textId="77777777" w:rsidR="00000000" w:rsidRDefault="00063F1E">
      <w:pPr>
        <w:pStyle w:val="a"/>
        <w:rPr>
          <w:rtl/>
        </w:rPr>
      </w:pPr>
      <w:bookmarkStart w:id="261" w:name="FS000000865T15_12_2004_13_45_44"/>
      <w:bookmarkStart w:id="262" w:name="_Toc100465795"/>
      <w:bookmarkEnd w:id="261"/>
      <w:r>
        <w:rPr>
          <w:rFonts w:hint="eastAsia"/>
          <w:rtl/>
        </w:rPr>
        <w:t>אורית</w:t>
      </w:r>
      <w:r>
        <w:rPr>
          <w:rtl/>
        </w:rPr>
        <w:t xml:space="preserve"> נוקד (העבודה-מימד):</w:t>
      </w:r>
      <w:bookmarkEnd w:id="262"/>
    </w:p>
    <w:p w14:paraId="52C09EC9" w14:textId="77777777" w:rsidR="00000000" w:rsidRDefault="00063F1E">
      <w:pPr>
        <w:pStyle w:val="a0"/>
        <w:rPr>
          <w:rFonts w:hint="cs"/>
          <w:rtl/>
        </w:rPr>
      </w:pPr>
    </w:p>
    <w:p w14:paraId="42985F29" w14:textId="77777777" w:rsidR="00000000" w:rsidRDefault="00063F1E">
      <w:pPr>
        <w:pStyle w:val="a0"/>
        <w:rPr>
          <w:rFonts w:hint="cs"/>
          <w:rtl/>
        </w:rPr>
      </w:pPr>
      <w:r>
        <w:rPr>
          <w:rFonts w:hint="cs"/>
          <w:rtl/>
        </w:rPr>
        <w:t xml:space="preserve">זה יהיה פחות. </w:t>
      </w:r>
    </w:p>
    <w:p w14:paraId="6A876F13" w14:textId="77777777" w:rsidR="00000000" w:rsidRDefault="00063F1E">
      <w:pPr>
        <w:pStyle w:val="a0"/>
        <w:rPr>
          <w:rFonts w:hint="cs"/>
          <w:rtl/>
        </w:rPr>
      </w:pPr>
    </w:p>
    <w:p w14:paraId="68BD1B2B" w14:textId="77777777" w:rsidR="00000000" w:rsidRDefault="00063F1E">
      <w:pPr>
        <w:pStyle w:val="a0"/>
        <w:rPr>
          <w:rFonts w:hint="cs"/>
          <w:rtl/>
        </w:rPr>
      </w:pPr>
      <w:r>
        <w:rPr>
          <w:rFonts w:hint="cs"/>
          <w:rtl/>
        </w:rPr>
        <w:t>אדוני היושב-ראש, חברי חברי הכנסת, הרעיון שעומד בבסיס הצעת החוק הוא אכן לחייב את הבנקים לקבוע ריבית על סכומים שנצברים בחשבון העובר-ושב של הלקוחות. בנוסף, על-ידי כך אנחנו ניתן תמריץ ללקוח</w:t>
      </w:r>
      <w:r>
        <w:rPr>
          <w:rFonts w:hint="cs"/>
          <w:rtl/>
        </w:rPr>
        <w:t>ות להימנע מאוברדרפט.</w:t>
      </w:r>
    </w:p>
    <w:p w14:paraId="39C836B5" w14:textId="77777777" w:rsidR="00000000" w:rsidRDefault="00063F1E">
      <w:pPr>
        <w:pStyle w:val="a0"/>
        <w:rPr>
          <w:rFonts w:hint="cs"/>
          <w:rtl/>
        </w:rPr>
      </w:pPr>
    </w:p>
    <w:p w14:paraId="50E7A1C8" w14:textId="77777777" w:rsidR="00000000" w:rsidRDefault="00063F1E">
      <w:pPr>
        <w:pStyle w:val="a0"/>
        <w:rPr>
          <w:rFonts w:hint="cs"/>
          <w:rtl/>
        </w:rPr>
      </w:pPr>
      <w:r>
        <w:rPr>
          <w:rFonts w:hint="cs"/>
          <w:rtl/>
        </w:rPr>
        <w:t xml:space="preserve">כפי שנאמר, היום הבנקים גובים עמלה מהלקוחות על כל פעולה ומחייבים בריבית על יתרות חובה. אני חושבת שיש לנהוג שוויוניות ולחייב את הבנקים לשלם גם על יתרות זכות.  </w:t>
      </w:r>
    </w:p>
    <w:p w14:paraId="6136624D" w14:textId="77777777" w:rsidR="00000000" w:rsidRDefault="00063F1E">
      <w:pPr>
        <w:pStyle w:val="a0"/>
        <w:rPr>
          <w:rFonts w:hint="cs"/>
          <w:rtl/>
        </w:rPr>
      </w:pPr>
    </w:p>
    <w:p w14:paraId="7E660C58" w14:textId="77777777" w:rsidR="00000000" w:rsidRDefault="00063F1E">
      <w:pPr>
        <w:pStyle w:val="a0"/>
        <w:rPr>
          <w:rFonts w:hint="cs"/>
          <w:rtl/>
        </w:rPr>
      </w:pPr>
      <w:r>
        <w:rPr>
          <w:rFonts w:hint="cs"/>
          <w:rtl/>
        </w:rPr>
        <w:t>בשנים שעברו, חלק מהבנקים שילמו ריבית על יתרות זכות, ואני חושבת שיש מקום לחד</w:t>
      </w:r>
      <w:r>
        <w:rPr>
          <w:rFonts w:hint="cs"/>
          <w:rtl/>
        </w:rPr>
        <w:t xml:space="preserve">ש את הנוהג הזה היום. לקוחות הבנקים ששרויים במצב קבוע של אוברדרפט כביכול קשרו את עצמם להלוואות בתנאים הגרועים ביותר שיש. הנושא מחייב שינוי מן היסוד - ואני יודעת שהמפקח על הבנקים כבר מטפל בנושא. הצעת החוק הזאת, בדומה להצעת החוק של חבר הכנסת כהן, מהווה שינוי </w:t>
      </w:r>
      <w:r>
        <w:rPr>
          <w:rFonts w:hint="cs"/>
          <w:rtl/>
        </w:rPr>
        <w:t>חלקי של המצב. אודה לכם אם תתמכו בה.</w:t>
      </w:r>
    </w:p>
    <w:p w14:paraId="2BF48D26" w14:textId="77777777" w:rsidR="00000000" w:rsidRDefault="00063F1E">
      <w:pPr>
        <w:pStyle w:val="a0"/>
        <w:rPr>
          <w:rFonts w:hint="cs"/>
          <w:rtl/>
        </w:rPr>
      </w:pPr>
    </w:p>
    <w:p w14:paraId="5FD7A3F9" w14:textId="77777777" w:rsidR="00000000" w:rsidRDefault="00063F1E">
      <w:pPr>
        <w:pStyle w:val="af1"/>
        <w:rPr>
          <w:rtl/>
        </w:rPr>
      </w:pPr>
      <w:r>
        <w:rPr>
          <w:rtl/>
        </w:rPr>
        <w:t>היו"ר ראובן ריבלין:</w:t>
      </w:r>
    </w:p>
    <w:p w14:paraId="6EBA77FF" w14:textId="77777777" w:rsidR="00000000" w:rsidRDefault="00063F1E">
      <w:pPr>
        <w:pStyle w:val="a0"/>
        <w:rPr>
          <w:rtl/>
        </w:rPr>
      </w:pPr>
    </w:p>
    <w:p w14:paraId="029A6B19" w14:textId="77777777" w:rsidR="00000000" w:rsidRDefault="00063F1E">
      <w:pPr>
        <w:pStyle w:val="a0"/>
        <w:rPr>
          <w:rFonts w:hint="cs"/>
          <w:rtl/>
        </w:rPr>
      </w:pPr>
      <w:r>
        <w:rPr>
          <w:rFonts w:hint="cs"/>
          <w:rtl/>
        </w:rPr>
        <w:t>תודה רבה. אנחנו מבקשים משר האוצר להשיב על שתי ההצעות. זכות התשובה תינתן אם השר יסרב.</w:t>
      </w:r>
    </w:p>
    <w:p w14:paraId="790B627D" w14:textId="77777777" w:rsidR="00000000" w:rsidRDefault="00063F1E">
      <w:pPr>
        <w:pStyle w:val="a0"/>
        <w:rPr>
          <w:rFonts w:hint="cs"/>
          <w:rtl/>
        </w:rPr>
      </w:pPr>
    </w:p>
    <w:p w14:paraId="44CE4F65" w14:textId="77777777" w:rsidR="00000000" w:rsidRDefault="00063F1E">
      <w:pPr>
        <w:pStyle w:val="a"/>
        <w:rPr>
          <w:rtl/>
        </w:rPr>
      </w:pPr>
      <w:bookmarkStart w:id="263" w:name="FS000000965T15_12_2004_13_47_15"/>
      <w:bookmarkStart w:id="264" w:name="_Toc100465796"/>
      <w:bookmarkEnd w:id="263"/>
      <w:r>
        <w:rPr>
          <w:rFonts w:hint="eastAsia"/>
          <w:rtl/>
        </w:rPr>
        <w:t>שר</w:t>
      </w:r>
      <w:r>
        <w:rPr>
          <w:rtl/>
        </w:rPr>
        <w:t xml:space="preserve"> האוצר בנימין נתניהו:</w:t>
      </w:r>
      <w:bookmarkEnd w:id="264"/>
    </w:p>
    <w:p w14:paraId="39C8BB85" w14:textId="77777777" w:rsidR="00000000" w:rsidRDefault="00063F1E">
      <w:pPr>
        <w:pStyle w:val="a0"/>
        <w:rPr>
          <w:rFonts w:hint="cs"/>
          <w:rtl/>
        </w:rPr>
      </w:pPr>
    </w:p>
    <w:p w14:paraId="64CEB162" w14:textId="77777777" w:rsidR="00000000" w:rsidRDefault="00063F1E">
      <w:pPr>
        <w:pStyle w:val="a0"/>
        <w:rPr>
          <w:rFonts w:hint="cs"/>
          <w:rtl/>
        </w:rPr>
      </w:pPr>
      <w:r>
        <w:rPr>
          <w:rFonts w:hint="cs"/>
          <w:rtl/>
        </w:rPr>
        <w:t xml:space="preserve">אדוני היושב-ראש, אני חוזר ומודה לך על הצעתך הנדיבה. </w:t>
      </w:r>
    </w:p>
    <w:p w14:paraId="6877F529" w14:textId="77777777" w:rsidR="00000000" w:rsidRDefault="00063F1E">
      <w:pPr>
        <w:pStyle w:val="af0"/>
        <w:rPr>
          <w:rtl/>
        </w:rPr>
      </w:pPr>
    </w:p>
    <w:p w14:paraId="5D0509B3" w14:textId="77777777" w:rsidR="00000000" w:rsidRDefault="00063F1E">
      <w:pPr>
        <w:pStyle w:val="af0"/>
        <w:rPr>
          <w:rtl/>
        </w:rPr>
      </w:pPr>
      <w:r>
        <w:rPr>
          <w:rFonts w:hint="eastAsia"/>
          <w:rtl/>
        </w:rPr>
        <w:t>שאול</w:t>
      </w:r>
      <w:r>
        <w:rPr>
          <w:rtl/>
        </w:rPr>
        <w:t xml:space="preserve"> יהלום (מפד"ל):</w:t>
      </w:r>
    </w:p>
    <w:p w14:paraId="2551EFC5" w14:textId="77777777" w:rsidR="00000000" w:rsidRDefault="00063F1E">
      <w:pPr>
        <w:pStyle w:val="a0"/>
        <w:rPr>
          <w:rFonts w:hint="cs"/>
          <w:rtl/>
        </w:rPr>
      </w:pPr>
    </w:p>
    <w:p w14:paraId="536826F1" w14:textId="77777777" w:rsidR="00000000" w:rsidRDefault="00063F1E">
      <w:pPr>
        <w:pStyle w:val="a0"/>
        <w:rPr>
          <w:rFonts w:hint="cs"/>
          <w:rtl/>
        </w:rPr>
      </w:pPr>
      <w:r>
        <w:rPr>
          <w:rFonts w:hint="cs"/>
          <w:rtl/>
        </w:rPr>
        <w:t>- - -</w:t>
      </w:r>
    </w:p>
    <w:p w14:paraId="5DAAC53D" w14:textId="77777777" w:rsidR="00000000" w:rsidRDefault="00063F1E">
      <w:pPr>
        <w:pStyle w:val="af1"/>
        <w:rPr>
          <w:rFonts w:hint="cs"/>
          <w:rtl/>
        </w:rPr>
      </w:pPr>
    </w:p>
    <w:p w14:paraId="7B5D9F41" w14:textId="77777777" w:rsidR="00000000" w:rsidRDefault="00063F1E">
      <w:pPr>
        <w:pStyle w:val="af1"/>
        <w:rPr>
          <w:rtl/>
        </w:rPr>
      </w:pPr>
      <w:r>
        <w:rPr>
          <w:rFonts w:hint="eastAsia"/>
          <w:rtl/>
        </w:rPr>
        <w:t>היו</w:t>
      </w:r>
      <w:r>
        <w:rPr>
          <w:rtl/>
        </w:rPr>
        <w:t>"ר</w:t>
      </w:r>
      <w:r>
        <w:rPr>
          <w:rtl/>
        </w:rPr>
        <w:t xml:space="preserve"> ראובן ריבלין:</w:t>
      </w:r>
    </w:p>
    <w:p w14:paraId="51B3889B" w14:textId="77777777" w:rsidR="00000000" w:rsidRDefault="00063F1E">
      <w:pPr>
        <w:pStyle w:val="a0"/>
        <w:rPr>
          <w:rFonts w:hint="cs"/>
          <w:rtl/>
        </w:rPr>
      </w:pPr>
    </w:p>
    <w:p w14:paraId="6F8C9638" w14:textId="77777777" w:rsidR="00000000" w:rsidRDefault="00063F1E">
      <w:pPr>
        <w:pStyle w:val="a0"/>
        <w:rPr>
          <w:rFonts w:hint="cs"/>
          <w:rtl/>
        </w:rPr>
      </w:pPr>
      <w:r>
        <w:rPr>
          <w:rFonts w:hint="cs"/>
          <w:rtl/>
        </w:rPr>
        <w:t>בוודאי. זה כל כך טריוויאלי. ואלו הם ימים שלא מתנהלים בהם משאים-ומתנים, והתקציב לא נמצא על סדר-היום. יתאר לו אדוני שהוא היה צריך היום לשבת כאן ולעמוד כל היום.</w:t>
      </w:r>
    </w:p>
    <w:p w14:paraId="7F6BE278" w14:textId="77777777" w:rsidR="00000000" w:rsidRDefault="00063F1E">
      <w:pPr>
        <w:pStyle w:val="a0"/>
        <w:rPr>
          <w:rFonts w:hint="cs"/>
          <w:rtl/>
        </w:rPr>
      </w:pPr>
    </w:p>
    <w:p w14:paraId="68DC06CF" w14:textId="77777777" w:rsidR="00000000" w:rsidRDefault="00063F1E">
      <w:pPr>
        <w:pStyle w:val="-"/>
        <w:rPr>
          <w:rtl/>
        </w:rPr>
      </w:pPr>
      <w:bookmarkStart w:id="265" w:name="FS000000965T15_12_2004_13_47_42C"/>
      <w:bookmarkEnd w:id="265"/>
      <w:r>
        <w:rPr>
          <w:rtl/>
        </w:rPr>
        <w:t>שר האוצר בנימין נתניהו:</w:t>
      </w:r>
    </w:p>
    <w:p w14:paraId="5BFE1EB8" w14:textId="77777777" w:rsidR="00000000" w:rsidRDefault="00063F1E">
      <w:pPr>
        <w:pStyle w:val="a0"/>
        <w:rPr>
          <w:rtl/>
        </w:rPr>
      </w:pPr>
    </w:p>
    <w:p w14:paraId="3EED6BC9" w14:textId="77777777" w:rsidR="00000000" w:rsidRDefault="00063F1E">
      <w:pPr>
        <w:pStyle w:val="a0"/>
        <w:rPr>
          <w:rFonts w:hint="cs"/>
          <w:rtl/>
        </w:rPr>
      </w:pPr>
      <w:r>
        <w:rPr>
          <w:rFonts w:hint="cs"/>
          <w:rtl/>
        </w:rPr>
        <w:t>הצעות החוק של חברת הכנסת אורית נוקד ושל חבר הכנסת יצחק כ</w:t>
      </w:r>
      <w:r>
        <w:rPr>
          <w:rFonts w:hint="cs"/>
          <w:rtl/>
        </w:rPr>
        <w:t>הן מהוות התערבות חזקה מאוד בהתקשרות חוזית בין תאגידים בנקאיים לבין הלקוחות שלהם. אני חושב שיש עיוותים גדולים במערכת היחסים הזאת היום, והיא נובעת מהעדר תחרות מספקת. אבל, אני חושב שהתיקון שאתם מציעים, שלפיו הכנסת למעשה תיכנס ותקבע את מנגנוני האיזון שהשוק צרי</w:t>
      </w:r>
      <w:r>
        <w:rPr>
          <w:rFonts w:hint="cs"/>
          <w:rtl/>
        </w:rPr>
        <w:t>ך לקבוע, למשל, אם יש לך יתרת חובה, זה צריך לנייד אותך בלאו הכי לצאת משם. אבל אתם מציעים מנגנונים נוספים, והסיבה לכך שכרגע אנשים לא יכולים לצאת מהאוברדרפטים שלהם היא - -</w:t>
      </w:r>
    </w:p>
    <w:p w14:paraId="354CC9EC" w14:textId="77777777" w:rsidR="00000000" w:rsidRDefault="00063F1E">
      <w:pPr>
        <w:pStyle w:val="a0"/>
        <w:rPr>
          <w:rFonts w:hint="cs"/>
          <w:rtl/>
        </w:rPr>
      </w:pPr>
    </w:p>
    <w:p w14:paraId="5DEB3CA6" w14:textId="77777777" w:rsidR="00000000" w:rsidRDefault="00063F1E">
      <w:pPr>
        <w:pStyle w:val="af0"/>
        <w:rPr>
          <w:rtl/>
        </w:rPr>
      </w:pPr>
      <w:r>
        <w:rPr>
          <w:rFonts w:hint="eastAsia"/>
          <w:rtl/>
        </w:rPr>
        <w:t>עזמי</w:t>
      </w:r>
      <w:r>
        <w:rPr>
          <w:rtl/>
        </w:rPr>
        <w:t xml:space="preserve"> בשארה (בל"ד):</w:t>
      </w:r>
    </w:p>
    <w:p w14:paraId="248284F2" w14:textId="77777777" w:rsidR="00000000" w:rsidRDefault="00063F1E">
      <w:pPr>
        <w:pStyle w:val="a0"/>
        <w:rPr>
          <w:rFonts w:hint="cs"/>
          <w:rtl/>
        </w:rPr>
      </w:pPr>
    </w:p>
    <w:p w14:paraId="3E330D2F" w14:textId="77777777" w:rsidR="00000000" w:rsidRDefault="00063F1E">
      <w:pPr>
        <w:pStyle w:val="a0"/>
        <w:rPr>
          <w:rFonts w:hint="cs"/>
          <w:rtl/>
        </w:rPr>
      </w:pPr>
      <w:r>
        <w:rPr>
          <w:rFonts w:hint="cs"/>
          <w:rtl/>
        </w:rPr>
        <w:t xml:space="preserve">- - - </w:t>
      </w:r>
    </w:p>
    <w:p w14:paraId="478D92AD" w14:textId="77777777" w:rsidR="00000000" w:rsidRDefault="00063F1E">
      <w:pPr>
        <w:pStyle w:val="a0"/>
        <w:rPr>
          <w:rFonts w:hint="cs"/>
          <w:rtl/>
        </w:rPr>
      </w:pPr>
    </w:p>
    <w:p w14:paraId="1D40BF15" w14:textId="77777777" w:rsidR="00000000" w:rsidRDefault="00063F1E">
      <w:pPr>
        <w:pStyle w:val="-"/>
        <w:rPr>
          <w:rtl/>
        </w:rPr>
      </w:pPr>
      <w:bookmarkStart w:id="266" w:name="FS000000965T15_12_2004_13_48_47C"/>
      <w:bookmarkEnd w:id="266"/>
      <w:r>
        <w:rPr>
          <w:rtl/>
        </w:rPr>
        <w:t>שר האוצר בנימין נתניהו:</w:t>
      </w:r>
    </w:p>
    <w:p w14:paraId="57EF4000" w14:textId="77777777" w:rsidR="00000000" w:rsidRDefault="00063F1E">
      <w:pPr>
        <w:pStyle w:val="a0"/>
        <w:rPr>
          <w:rtl/>
        </w:rPr>
      </w:pPr>
    </w:p>
    <w:p w14:paraId="107722C2" w14:textId="77777777" w:rsidR="00000000" w:rsidRDefault="00063F1E">
      <w:pPr>
        <w:pStyle w:val="a0"/>
        <w:rPr>
          <w:rFonts w:hint="cs"/>
          <w:rtl/>
        </w:rPr>
      </w:pPr>
      <w:r>
        <w:rPr>
          <w:rFonts w:hint="cs"/>
          <w:rtl/>
        </w:rPr>
        <w:t>- - שאין להם כרגע כל כך הרבה אלטר</w:t>
      </w:r>
      <w:r>
        <w:rPr>
          <w:rFonts w:hint="cs"/>
          <w:rtl/>
        </w:rPr>
        <w:t>נטיבות. אין לך ריבית על הפלוס, כי אין תחרות על הפלוס. לכן, הדבר הנכון לעשות הוא לא לבצע את ההתערבות הזאת.</w:t>
      </w:r>
    </w:p>
    <w:p w14:paraId="457D2F63" w14:textId="77777777" w:rsidR="00000000" w:rsidRDefault="00063F1E">
      <w:pPr>
        <w:pStyle w:val="a0"/>
        <w:rPr>
          <w:rFonts w:hint="cs"/>
          <w:rtl/>
        </w:rPr>
      </w:pPr>
    </w:p>
    <w:p w14:paraId="6E8FCAAB" w14:textId="77777777" w:rsidR="00000000" w:rsidRDefault="00063F1E">
      <w:pPr>
        <w:pStyle w:val="af0"/>
        <w:rPr>
          <w:rtl/>
        </w:rPr>
      </w:pPr>
      <w:r>
        <w:rPr>
          <w:rFonts w:hint="eastAsia"/>
          <w:rtl/>
        </w:rPr>
        <w:t>עזמי</w:t>
      </w:r>
      <w:r>
        <w:rPr>
          <w:rtl/>
        </w:rPr>
        <w:t xml:space="preserve"> בשארה (בל"ד):</w:t>
      </w:r>
    </w:p>
    <w:p w14:paraId="1D5EFCEE" w14:textId="77777777" w:rsidR="00000000" w:rsidRDefault="00063F1E">
      <w:pPr>
        <w:pStyle w:val="a0"/>
        <w:rPr>
          <w:rFonts w:hint="cs"/>
          <w:rtl/>
        </w:rPr>
      </w:pPr>
    </w:p>
    <w:p w14:paraId="601A0535" w14:textId="77777777" w:rsidR="00000000" w:rsidRDefault="00063F1E">
      <w:pPr>
        <w:pStyle w:val="a0"/>
        <w:rPr>
          <w:rFonts w:hint="cs"/>
          <w:rtl/>
        </w:rPr>
      </w:pPr>
      <w:r>
        <w:rPr>
          <w:rFonts w:hint="cs"/>
          <w:rtl/>
        </w:rPr>
        <w:t>- - -</w:t>
      </w:r>
    </w:p>
    <w:p w14:paraId="6146BEC8" w14:textId="77777777" w:rsidR="00000000" w:rsidRDefault="00063F1E">
      <w:pPr>
        <w:pStyle w:val="a0"/>
        <w:rPr>
          <w:rFonts w:hint="cs"/>
          <w:rtl/>
        </w:rPr>
      </w:pPr>
    </w:p>
    <w:p w14:paraId="7211FA83" w14:textId="77777777" w:rsidR="00000000" w:rsidRDefault="00063F1E">
      <w:pPr>
        <w:pStyle w:val="af1"/>
        <w:rPr>
          <w:rtl/>
        </w:rPr>
      </w:pPr>
      <w:bookmarkStart w:id="267" w:name="FS000000965T15_12_2004_13_49_01C"/>
      <w:bookmarkEnd w:id="267"/>
      <w:r>
        <w:rPr>
          <w:rtl/>
        </w:rPr>
        <w:t>היו"ר ראובן ריבלין:</w:t>
      </w:r>
    </w:p>
    <w:p w14:paraId="36C45718" w14:textId="77777777" w:rsidR="00000000" w:rsidRDefault="00063F1E">
      <w:pPr>
        <w:pStyle w:val="a0"/>
        <w:rPr>
          <w:rtl/>
        </w:rPr>
      </w:pPr>
    </w:p>
    <w:p w14:paraId="254E15F4" w14:textId="77777777" w:rsidR="00000000" w:rsidRDefault="00063F1E">
      <w:pPr>
        <w:pStyle w:val="a0"/>
        <w:rPr>
          <w:rFonts w:hint="cs"/>
          <w:rtl/>
        </w:rPr>
      </w:pPr>
      <w:r>
        <w:rPr>
          <w:rFonts w:hint="cs"/>
          <w:rtl/>
        </w:rPr>
        <w:t>זה נוגע להגבלים העסקיים. אם הם באמת מתאמים, שאדוני יגיש תלונה נגדם, ונראה איך הם מתמודדים.</w:t>
      </w:r>
    </w:p>
    <w:p w14:paraId="3FACEA23" w14:textId="77777777" w:rsidR="00000000" w:rsidRDefault="00063F1E">
      <w:pPr>
        <w:pStyle w:val="-"/>
        <w:rPr>
          <w:rFonts w:hint="cs"/>
          <w:rtl/>
        </w:rPr>
      </w:pPr>
    </w:p>
    <w:p w14:paraId="679F18E7" w14:textId="77777777" w:rsidR="00000000" w:rsidRDefault="00063F1E">
      <w:pPr>
        <w:pStyle w:val="-"/>
        <w:rPr>
          <w:rtl/>
        </w:rPr>
      </w:pPr>
      <w:r>
        <w:rPr>
          <w:rtl/>
        </w:rPr>
        <w:t xml:space="preserve">שר האוצר </w:t>
      </w:r>
      <w:r>
        <w:rPr>
          <w:rtl/>
        </w:rPr>
        <w:t>בנימין נתניהו:</w:t>
      </w:r>
    </w:p>
    <w:p w14:paraId="5D8B4E1A" w14:textId="77777777" w:rsidR="00000000" w:rsidRDefault="00063F1E">
      <w:pPr>
        <w:pStyle w:val="a0"/>
        <w:rPr>
          <w:rtl/>
        </w:rPr>
      </w:pPr>
    </w:p>
    <w:p w14:paraId="444022C6" w14:textId="77777777" w:rsidR="00000000" w:rsidRDefault="00063F1E">
      <w:pPr>
        <w:pStyle w:val="a0"/>
        <w:rPr>
          <w:rFonts w:hint="cs"/>
          <w:rtl/>
        </w:rPr>
      </w:pPr>
      <w:r>
        <w:rPr>
          <w:rFonts w:hint="cs"/>
          <w:rtl/>
        </w:rPr>
        <w:t xml:space="preserve">אני חושב שהבעיה המרכזית היא שאנחנו חייבים לייצר תחרות, שהיא הרגולציה הטובה ביותר. </w:t>
      </w:r>
      <w:bookmarkStart w:id="268" w:name="FS000000965T15_12_2004_13_49_20C"/>
      <w:bookmarkEnd w:id="268"/>
      <w:r>
        <w:rPr>
          <w:rFonts w:hint="cs"/>
          <w:rtl/>
        </w:rPr>
        <w:t>אדוני היושב-ראש, אנחנו לא עושים מהלכים שיהפכו את ישראל לחריגה בעולם העסקים הבין-לאומי, שהופך פחות מפוקח במהלכים כאלה, ולא יותר מפוקח. לכן אנחנו בעד מהלך של לי</w:t>
      </w:r>
      <w:r>
        <w:rPr>
          <w:rFonts w:hint="cs"/>
          <w:rtl/>
        </w:rPr>
        <w:t>ברליזציה, שפירושה יותר תחרות.</w:t>
      </w:r>
    </w:p>
    <w:p w14:paraId="6B82CBE9" w14:textId="77777777" w:rsidR="00000000" w:rsidRDefault="00063F1E">
      <w:pPr>
        <w:pStyle w:val="a0"/>
        <w:rPr>
          <w:rFonts w:hint="cs"/>
          <w:rtl/>
        </w:rPr>
      </w:pPr>
    </w:p>
    <w:p w14:paraId="13D59C83" w14:textId="77777777" w:rsidR="00000000" w:rsidRDefault="00063F1E">
      <w:pPr>
        <w:pStyle w:val="af0"/>
        <w:rPr>
          <w:rtl/>
        </w:rPr>
      </w:pPr>
      <w:r>
        <w:rPr>
          <w:rFonts w:hint="eastAsia"/>
          <w:rtl/>
        </w:rPr>
        <w:t>עזמי</w:t>
      </w:r>
      <w:r>
        <w:rPr>
          <w:rtl/>
        </w:rPr>
        <w:t xml:space="preserve"> בשארה (בל"ד):</w:t>
      </w:r>
    </w:p>
    <w:p w14:paraId="04E2129A" w14:textId="77777777" w:rsidR="00000000" w:rsidRDefault="00063F1E">
      <w:pPr>
        <w:pStyle w:val="a0"/>
        <w:rPr>
          <w:rFonts w:hint="cs"/>
          <w:rtl/>
        </w:rPr>
      </w:pPr>
    </w:p>
    <w:p w14:paraId="6FF05C95" w14:textId="77777777" w:rsidR="00000000" w:rsidRDefault="00063F1E">
      <w:pPr>
        <w:pStyle w:val="a0"/>
        <w:rPr>
          <w:rFonts w:hint="cs"/>
          <w:rtl/>
        </w:rPr>
      </w:pPr>
      <w:r>
        <w:rPr>
          <w:rFonts w:hint="cs"/>
          <w:rtl/>
        </w:rPr>
        <w:t xml:space="preserve">אדוני השר, אנחנו - - - בעולם בעניין התשלום על ריבית - - - האוברדרפט שונה בארצות-הברית ובכל מקום. אז שהפלוס יהיה שונה. </w:t>
      </w:r>
    </w:p>
    <w:p w14:paraId="731CBAA2" w14:textId="77777777" w:rsidR="00000000" w:rsidRDefault="00063F1E">
      <w:pPr>
        <w:pStyle w:val="a0"/>
        <w:rPr>
          <w:rFonts w:hint="cs"/>
          <w:rtl/>
        </w:rPr>
      </w:pPr>
    </w:p>
    <w:p w14:paraId="3030D875" w14:textId="77777777" w:rsidR="00000000" w:rsidRDefault="00063F1E">
      <w:pPr>
        <w:pStyle w:val="af0"/>
        <w:rPr>
          <w:rtl/>
        </w:rPr>
      </w:pPr>
      <w:r>
        <w:rPr>
          <w:rFonts w:hint="eastAsia"/>
          <w:rtl/>
        </w:rPr>
        <w:t>אורית</w:t>
      </w:r>
      <w:r>
        <w:rPr>
          <w:rtl/>
        </w:rPr>
        <w:t xml:space="preserve"> נוקד (העבודה-מימד):</w:t>
      </w:r>
    </w:p>
    <w:p w14:paraId="5CECC0DE" w14:textId="77777777" w:rsidR="00000000" w:rsidRDefault="00063F1E">
      <w:pPr>
        <w:pStyle w:val="a0"/>
        <w:rPr>
          <w:rFonts w:hint="cs"/>
          <w:rtl/>
        </w:rPr>
      </w:pPr>
    </w:p>
    <w:p w14:paraId="01AFDF9E" w14:textId="77777777" w:rsidR="00000000" w:rsidRDefault="00063F1E">
      <w:pPr>
        <w:pStyle w:val="a0"/>
        <w:rPr>
          <w:rFonts w:hint="cs"/>
          <w:rtl/>
        </w:rPr>
      </w:pPr>
      <w:r>
        <w:rPr>
          <w:rFonts w:hint="cs"/>
          <w:rtl/>
        </w:rPr>
        <w:t>- - -</w:t>
      </w:r>
    </w:p>
    <w:p w14:paraId="53225124" w14:textId="77777777" w:rsidR="00000000" w:rsidRDefault="00063F1E">
      <w:pPr>
        <w:pStyle w:val="a0"/>
        <w:ind w:firstLine="0"/>
        <w:rPr>
          <w:rFonts w:hint="cs"/>
          <w:rtl/>
        </w:rPr>
      </w:pPr>
    </w:p>
    <w:p w14:paraId="668FBA61" w14:textId="77777777" w:rsidR="00000000" w:rsidRDefault="00063F1E">
      <w:pPr>
        <w:pStyle w:val="af1"/>
        <w:rPr>
          <w:rtl/>
        </w:rPr>
      </w:pPr>
      <w:r>
        <w:rPr>
          <w:rtl/>
        </w:rPr>
        <w:t>היו"ר ראובן ריבלין:</w:t>
      </w:r>
    </w:p>
    <w:p w14:paraId="32EE0616" w14:textId="77777777" w:rsidR="00000000" w:rsidRDefault="00063F1E">
      <w:pPr>
        <w:pStyle w:val="a0"/>
        <w:rPr>
          <w:rtl/>
        </w:rPr>
      </w:pPr>
    </w:p>
    <w:p w14:paraId="706C5494" w14:textId="77777777" w:rsidR="00000000" w:rsidRDefault="00063F1E">
      <w:pPr>
        <w:pStyle w:val="a0"/>
        <w:rPr>
          <w:rFonts w:hint="cs"/>
          <w:rtl/>
        </w:rPr>
      </w:pPr>
      <w:r>
        <w:rPr>
          <w:rFonts w:hint="cs"/>
          <w:rtl/>
        </w:rPr>
        <w:t>הערתך ברורה.</w:t>
      </w:r>
    </w:p>
    <w:p w14:paraId="06F5A2C3" w14:textId="77777777" w:rsidR="00000000" w:rsidRDefault="00063F1E">
      <w:pPr>
        <w:pStyle w:val="a0"/>
        <w:rPr>
          <w:rtl/>
        </w:rPr>
      </w:pPr>
    </w:p>
    <w:p w14:paraId="1871C305" w14:textId="77777777" w:rsidR="00000000" w:rsidRDefault="00063F1E">
      <w:pPr>
        <w:pStyle w:val="-"/>
        <w:rPr>
          <w:rtl/>
        </w:rPr>
      </w:pPr>
      <w:bookmarkStart w:id="269" w:name="FS000000965T15_12_2004_13_50_08C"/>
      <w:bookmarkEnd w:id="269"/>
      <w:r>
        <w:rPr>
          <w:rtl/>
        </w:rPr>
        <w:t xml:space="preserve">שר האוצר בנימין </w:t>
      </w:r>
      <w:r>
        <w:rPr>
          <w:rtl/>
        </w:rPr>
        <w:t>נתניהו:</w:t>
      </w:r>
    </w:p>
    <w:p w14:paraId="5F5368C9" w14:textId="77777777" w:rsidR="00000000" w:rsidRDefault="00063F1E">
      <w:pPr>
        <w:pStyle w:val="a0"/>
        <w:rPr>
          <w:rtl/>
        </w:rPr>
      </w:pPr>
    </w:p>
    <w:p w14:paraId="1DE7DC49" w14:textId="77777777" w:rsidR="00000000" w:rsidRDefault="00063F1E">
      <w:pPr>
        <w:pStyle w:val="a0"/>
        <w:rPr>
          <w:rFonts w:hint="cs"/>
          <w:rtl/>
        </w:rPr>
      </w:pPr>
      <w:r>
        <w:rPr>
          <w:rFonts w:hint="cs"/>
          <w:rtl/>
        </w:rPr>
        <w:t>אני חושב שאתה צודק, אבל הדבר הזה נובע ביסודו מן העובדה שקיים כאן דבר שלא קיים בכל העולם: שני הבנקים הגדולים מרכזים ביחד כ-80% מכל התיווך הפיננסי בישראל. היכן קיים דבר כזה? יגידו לך, מדינה אחת, הולנד - קצת פחות. אבל שם כל הבנקים האירופיים נושפים לה</w:t>
      </w:r>
      <w:r>
        <w:rPr>
          <w:rFonts w:hint="cs"/>
          <w:rtl/>
        </w:rPr>
        <w:t>ם בעורפם. זהו שוק אחד, וכאן זה לא כך. לכן המצב כאן הוא ייחודי ומעוות. אין תחרות, וכיוון שכך יש אותם עיוותים שחברת הכנסת נוקד וחבר הכנסת כהן מנסים לתקן בהצעה שלהם.</w:t>
      </w:r>
    </w:p>
    <w:p w14:paraId="62FA9A42" w14:textId="77777777" w:rsidR="00000000" w:rsidRDefault="00063F1E">
      <w:pPr>
        <w:pStyle w:val="a0"/>
        <w:rPr>
          <w:rFonts w:hint="cs"/>
          <w:rtl/>
        </w:rPr>
      </w:pPr>
    </w:p>
    <w:p w14:paraId="42FCC997" w14:textId="77777777" w:rsidR="00000000" w:rsidRDefault="00063F1E">
      <w:pPr>
        <w:pStyle w:val="a0"/>
        <w:rPr>
          <w:rFonts w:hint="cs"/>
          <w:rtl/>
        </w:rPr>
      </w:pPr>
      <w:r>
        <w:rPr>
          <w:rFonts w:hint="cs"/>
          <w:rtl/>
        </w:rPr>
        <w:t xml:space="preserve">אנחנו באים בהצעה אחרת. אנחנו באים ברפורמת שוק ההון, שתגיע לאולם הזה בקרוב מאוד. </w:t>
      </w:r>
    </w:p>
    <w:p w14:paraId="76CE8A1B" w14:textId="77777777" w:rsidR="00000000" w:rsidRDefault="00063F1E">
      <w:pPr>
        <w:pStyle w:val="a0"/>
        <w:rPr>
          <w:rFonts w:hint="cs"/>
          <w:rtl/>
        </w:rPr>
      </w:pPr>
    </w:p>
    <w:p w14:paraId="6C952F5B" w14:textId="77777777" w:rsidR="00000000" w:rsidRDefault="00063F1E">
      <w:pPr>
        <w:pStyle w:val="af1"/>
        <w:rPr>
          <w:rtl/>
        </w:rPr>
      </w:pPr>
      <w:r>
        <w:rPr>
          <w:rtl/>
        </w:rPr>
        <w:t>היו"ר ראוב</w:t>
      </w:r>
      <w:r>
        <w:rPr>
          <w:rtl/>
        </w:rPr>
        <w:t>ן ריבלין:</w:t>
      </w:r>
    </w:p>
    <w:p w14:paraId="3246B883" w14:textId="77777777" w:rsidR="00000000" w:rsidRDefault="00063F1E">
      <w:pPr>
        <w:pStyle w:val="a0"/>
        <w:rPr>
          <w:rtl/>
        </w:rPr>
      </w:pPr>
    </w:p>
    <w:p w14:paraId="5E213635" w14:textId="77777777" w:rsidR="00000000" w:rsidRDefault="00063F1E">
      <w:pPr>
        <w:pStyle w:val="a0"/>
        <w:rPr>
          <w:rFonts w:hint="cs"/>
          <w:rtl/>
        </w:rPr>
      </w:pPr>
      <w:r>
        <w:rPr>
          <w:rFonts w:hint="cs"/>
          <w:rtl/>
        </w:rPr>
        <w:t>חבל שהיא לא הגיעה כבר.</w:t>
      </w:r>
    </w:p>
    <w:p w14:paraId="3B296712" w14:textId="77777777" w:rsidR="00000000" w:rsidRDefault="00063F1E">
      <w:pPr>
        <w:pStyle w:val="a0"/>
        <w:rPr>
          <w:rFonts w:hint="cs"/>
          <w:rtl/>
        </w:rPr>
      </w:pPr>
    </w:p>
    <w:p w14:paraId="3E63F2E2" w14:textId="77777777" w:rsidR="00000000" w:rsidRDefault="00063F1E">
      <w:pPr>
        <w:pStyle w:val="-"/>
        <w:rPr>
          <w:rtl/>
        </w:rPr>
      </w:pPr>
      <w:bookmarkStart w:id="270" w:name="FS000000965T15_12_2004_13_51_06C"/>
      <w:bookmarkEnd w:id="270"/>
      <w:r>
        <w:rPr>
          <w:rtl/>
        </w:rPr>
        <w:t>שר האוצר בנימין נתניהו:</w:t>
      </w:r>
    </w:p>
    <w:p w14:paraId="1B699DAC" w14:textId="77777777" w:rsidR="00000000" w:rsidRDefault="00063F1E">
      <w:pPr>
        <w:pStyle w:val="a0"/>
        <w:rPr>
          <w:rtl/>
        </w:rPr>
      </w:pPr>
    </w:p>
    <w:p w14:paraId="3DD29398" w14:textId="77777777" w:rsidR="00000000" w:rsidRDefault="00063F1E">
      <w:pPr>
        <w:pStyle w:val="a0"/>
        <w:rPr>
          <w:rFonts w:hint="cs"/>
          <w:rtl/>
        </w:rPr>
      </w:pPr>
      <w:r>
        <w:rPr>
          <w:rFonts w:hint="cs"/>
          <w:rtl/>
        </w:rPr>
        <w:t>אני רוצה לספר לחברי הבית, שראש הממשלה ואנוכי עומדים לסיים את הדיונים בעניין הזה, ונביא את זה לכנסת בימים הקרובים, בוודאי בשבועות הקרובים. אני מקווה שהמגמה הכללית שעליה אני שומע כאן - לייצר יותר תח</w:t>
      </w:r>
      <w:r>
        <w:rPr>
          <w:rFonts w:hint="cs"/>
          <w:rtl/>
        </w:rPr>
        <w:t xml:space="preserve">רות על מנת להקטין את הריבית על האוברדרפט ועל מנת להגדיל את הריבית על הזכות - תתרגם את עצמה לתמיכה מעשית.    </w:t>
      </w:r>
    </w:p>
    <w:p w14:paraId="52750C54" w14:textId="77777777" w:rsidR="00000000" w:rsidRDefault="00063F1E">
      <w:pPr>
        <w:pStyle w:val="a0"/>
        <w:rPr>
          <w:rFonts w:hint="cs"/>
          <w:rtl/>
        </w:rPr>
      </w:pPr>
    </w:p>
    <w:p w14:paraId="6F66D1BF" w14:textId="77777777" w:rsidR="00000000" w:rsidRDefault="00063F1E">
      <w:pPr>
        <w:pStyle w:val="a0"/>
        <w:ind w:firstLine="0"/>
        <w:rPr>
          <w:rFonts w:hint="cs"/>
          <w:rtl/>
        </w:rPr>
      </w:pPr>
      <w:r>
        <w:rPr>
          <w:rFonts w:hint="cs"/>
          <w:rtl/>
        </w:rPr>
        <w:tab/>
        <w:t>התמיכה הזאת מתחילה, אדוני, בוועדת הכספים. יש פה כמה חברי ועדת הכספים, אני מקווה שהם ייתנו יד, וחבר הכנסת כהן הוא אחד מהם. אדוני יושב-ראש הקואליצי</w:t>
      </w:r>
      <w:r>
        <w:rPr>
          <w:rFonts w:hint="cs"/>
          <w:rtl/>
        </w:rPr>
        <w:t xml:space="preserve">ה, אני רוצה לדעת אם אני צריך לפנות לחבר הכנסת כהן, להמשיך לדון אתו או לא, אתה לא נותן לי סימן. </w:t>
      </w:r>
    </w:p>
    <w:p w14:paraId="5689876B" w14:textId="77777777" w:rsidR="00000000" w:rsidRDefault="00063F1E">
      <w:pPr>
        <w:pStyle w:val="a0"/>
        <w:rPr>
          <w:rFonts w:hint="cs"/>
          <w:rtl/>
        </w:rPr>
      </w:pPr>
    </w:p>
    <w:p w14:paraId="751CF799" w14:textId="77777777" w:rsidR="00000000" w:rsidRDefault="00063F1E">
      <w:pPr>
        <w:pStyle w:val="af0"/>
        <w:rPr>
          <w:rtl/>
        </w:rPr>
      </w:pPr>
      <w:r>
        <w:rPr>
          <w:rFonts w:hint="eastAsia"/>
          <w:rtl/>
        </w:rPr>
        <w:t>קריאה</w:t>
      </w:r>
      <w:r>
        <w:rPr>
          <w:rtl/>
        </w:rPr>
        <w:t>:</w:t>
      </w:r>
    </w:p>
    <w:p w14:paraId="73539FB7" w14:textId="77777777" w:rsidR="00000000" w:rsidRDefault="00063F1E">
      <w:pPr>
        <w:pStyle w:val="a0"/>
        <w:rPr>
          <w:rFonts w:hint="cs"/>
          <w:rtl/>
        </w:rPr>
      </w:pPr>
    </w:p>
    <w:p w14:paraId="6A23287D" w14:textId="77777777" w:rsidR="00000000" w:rsidRDefault="00063F1E">
      <w:pPr>
        <w:pStyle w:val="a0"/>
        <w:rPr>
          <w:rFonts w:hint="cs"/>
          <w:rtl/>
        </w:rPr>
      </w:pPr>
      <w:r>
        <w:rPr>
          <w:rFonts w:hint="cs"/>
          <w:rtl/>
        </w:rPr>
        <w:t>אתה יכול להמשיך לפרט.</w:t>
      </w:r>
    </w:p>
    <w:p w14:paraId="61D52ABC" w14:textId="77777777" w:rsidR="00000000" w:rsidRDefault="00063F1E">
      <w:pPr>
        <w:pStyle w:val="a0"/>
        <w:rPr>
          <w:rFonts w:hint="cs"/>
          <w:rtl/>
        </w:rPr>
      </w:pPr>
    </w:p>
    <w:p w14:paraId="49D55AA5" w14:textId="77777777" w:rsidR="00000000" w:rsidRDefault="00063F1E">
      <w:pPr>
        <w:pStyle w:val="af1"/>
        <w:rPr>
          <w:rtl/>
        </w:rPr>
      </w:pPr>
      <w:r>
        <w:rPr>
          <w:rFonts w:hint="eastAsia"/>
          <w:rtl/>
        </w:rPr>
        <w:t>היו</w:t>
      </w:r>
      <w:r>
        <w:rPr>
          <w:rtl/>
        </w:rPr>
        <w:t>"ר ראובן ריבלין:</w:t>
      </w:r>
    </w:p>
    <w:p w14:paraId="19033872" w14:textId="77777777" w:rsidR="00000000" w:rsidRDefault="00063F1E">
      <w:pPr>
        <w:pStyle w:val="a0"/>
        <w:rPr>
          <w:rFonts w:hint="cs"/>
          <w:rtl/>
        </w:rPr>
      </w:pPr>
    </w:p>
    <w:p w14:paraId="2B99325A" w14:textId="77777777" w:rsidR="00000000" w:rsidRDefault="00063F1E">
      <w:pPr>
        <w:pStyle w:val="a0"/>
        <w:rPr>
          <w:rFonts w:hint="cs"/>
          <w:rtl/>
        </w:rPr>
      </w:pPr>
      <w:r>
        <w:rPr>
          <w:rFonts w:hint="cs"/>
          <w:rtl/>
        </w:rPr>
        <w:t>יושב-ראש הקואליציה עובד באמונה על מנת שאדוני לא ייכשל בהצבעה.</w:t>
      </w:r>
    </w:p>
    <w:p w14:paraId="2F2D5E5E" w14:textId="77777777" w:rsidR="00000000" w:rsidRDefault="00063F1E">
      <w:pPr>
        <w:pStyle w:val="a0"/>
        <w:ind w:firstLine="0"/>
        <w:rPr>
          <w:rFonts w:hint="cs"/>
          <w:rtl/>
        </w:rPr>
      </w:pPr>
    </w:p>
    <w:p w14:paraId="7A8A1469" w14:textId="77777777" w:rsidR="00000000" w:rsidRDefault="00063F1E">
      <w:pPr>
        <w:pStyle w:val="-"/>
        <w:rPr>
          <w:rtl/>
        </w:rPr>
      </w:pPr>
      <w:bookmarkStart w:id="271" w:name="FS000000558T15_12_2004_14_22_41C"/>
      <w:bookmarkStart w:id="272" w:name="FS000000965T15_12_2004_14_22_49"/>
      <w:bookmarkEnd w:id="271"/>
      <w:bookmarkEnd w:id="272"/>
      <w:r>
        <w:rPr>
          <w:rFonts w:hint="eastAsia"/>
          <w:rtl/>
        </w:rPr>
        <w:t>שר</w:t>
      </w:r>
      <w:r>
        <w:rPr>
          <w:rtl/>
        </w:rPr>
        <w:t xml:space="preserve"> האוצר בנימין נתניהו:</w:t>
      </w:r>
    </w:p>
    <w:p w14:paraId="1E3DFF4D" w14:textId="77777777" w:rsidR="00000000" w:rsidRDefault="00063F1E">
      <w:pPr>
        <w:pStyle w:val="a0"/>
        <w:rPr>
          <w:rFonts w:hint="cs"/>
          <w:rtl/>
        </w:rPr>
      </w:pPr>
    </w:p>
    <w:p w14:paraId="4B77E9E4" w14:textId="77777777" w:rsidR="00000000" w:rsidRDefault="00063F1E">
      <w:pPr>
        <w:pStyle w:val="a0"/>
        <w:rPr>
          <w:rFonts w:hint="cs"/>
          <w:rtl/>
        </w:rPr>
      </w:pPr>
      <w:r>
        <w:rPr>
          <w:rFonts w:hint="cs"/>
          <w:rtl/>
        </w:rPr>
        <w:t>אני מסיים בהבהרתי ל</w:t>
      </w:r>
      <w:r>
        <w:rPr>
          <w:rFonts w:hint="cs"/>
          <w:rtl/>
        </w:rPr>
        <w:t>חבר הכנסת כהן בלבד. חבר הכנסת כהן, אתה הרי תתמוך ברפורמה, נכון? הרפורמה מטפלת בעניין הזה. קח לתשומת לבך, גם אם זה לא יקרה מייד, זה יקרה בתוך זמן קצר. אך אני מבקש אם כך להסיר את ההצעה, אך לא את הטענה. את הטענה נסיר בעזרת הרפורמה שתגיע לפניכם בקרוב. תודה רבה</w:t>
      </w:r>
      <w:r>
        <w:rPr>
          <w:rFonts w:hint="cs"/>
          <w:rtl/>
        </w:rPr>
        <w:t>.</w:t>
      </w:r>
    </w:p>
    <w:p w14:paraId="52549D27" w14:textId="77777777" w:rsidR="00000000" w:rsidRDefault="00063F1E">
      <w:pPr>
        <w:pStyle w:val="a0"/>
        <w:ind w:firstLine="0"/>
        <w:rPr>
          <w:rFonts w:hint="cs"/>
          <w:rtl/>
        </w:rPr>
      </w:pPr>
    </w:p>
    <w:p w14:paraId="131DCC65" w14:textId="77777777" w:rsidR="00000000" w:rsidRDefault="00063F1E">
      <w:pPr>
        <w:pStyle w:val="af0"/>
        <w:rPr>
          <w:rtl/>
        </w:rPr>
      </w:pPr>
      <w:r>
        <w:rPr>
          <w:rFonts w:hint="eastAsia"/>
          <w:rtl/>
        </w:rPr>
        <w:t>אורית</w:t>
      </w:r>
      <w:r>
        <w:rPr>
          <w:rtl/>
        </w:rPr>
        <w:t xml:space="preserve"> נוקד (העבודה-מימד):</w:t>
      </w:r>
    </w:p>
    <w:p w14:paraId="7936EF64" w14:textId="77777777" w:rsidR="00000000" w:rsidRDefault="00063F1E">
      <w:pPr>
        <w:pStyle w:val="a0"/>
        <w:rPr>
          <w:rFonts w:hint="cs"/>
          <w:rtl/>
        </w:rPr>
      </w:pPr>
    </w:p>
    <w:p w14:paraId="4B8AD214" w14:textId="77777777" w:rsidR="00000000" w:rsidRDefault="00063F1E">
      <w:pPr>
        <w:pStyle w:val="a0"/>
        <w:rPr>
          <w:rFonts w:hint="cs"/>
          <w:rtl/>
        </w:rPr>
      </w:pPr>
      <w:r>
        <w:rPr>
          <w:rFonts w:hint="cs"/>
          <w:rtl/>
        </w:rPr>
        <w:t>הצעה מעניינת.</w:t>
      </w:r>
    </w:p>
    <w:p w14:paraId="27AA21C2" w14:textId="77777777" w:rsidR="00000000" w:rsidRDefault="00063F1E">
      <w:pPr>
        <w:pStyle w:val="a0"/>
        <w:ind w:firstLine="0"/>
        <w:rPr>
          <w:rFonts w:hint="cs"/>
          <w:rtl/>
        </w:rPr>
      </w:pPr>
    </w:p>
    <w:p w14:paraId="44DDD6CF" w14:textId="77777777" w:rsidR="00000000" w:rsidRDefault="00063F1E">
      <w:pPr>
        <w:pStyle w:val="af1"/>
        <w:rPr>
          <w:rtl/>
        </w:rPr>
      </w:pPr>
      <w:r>
        <w:rPr>
          <w:rFonts w:hint="eastAsia"/>
          <w:rtl/>
        </w:rPr>
        <w:t>היו</w:t>
      </w:r>
      <w:r>
        <w:rPr>
          <w:rtl/>
        </w:rPr>
        <w:t>"ר ראובן ריבלין:</w:t>
      </w:r>
    </w:p>
    <w:p w14:paraId="0D869A0B" w14:textId="77777777" w:rsidR="00000000" w:rsidRDefault="00063F1E">
      <w:pPr>
        <w:pStyle w:val="a0"/>
        <w:rPr>
          <w:rFonts w:hint="cs"/>
          <w:rtl/>
        </w:rPr>
      </w:pPr>
    </w:p>
    <w:p w14:paraId="7FD05F79" w14:textId="77777777" w:rsidR="00000000" w:rsidRDefault="00063F1E">
      <w:pPr>
        <w:pStyle w:val="a0"/>
        <w:rPr>
          <w:rFonts w:hint="cs"/>
          <w:rtl/>
        </w:rPr>
      </w:pPr>
      <w:r>
        <w:rPr>
          <w:rFonts w:hint="cs"/>
          <w:rtl/>
        </w:rPr>
        <w:t>חבר הכנסת בן-מנחם.</w:t>
      </w:r>
    </w:p>
    <w:p w14:paraId="77EBB019" w14:textId="77777777" w:rsidR="00000000" w:rsidRDefault="00063F1E">
      <w:pPr>
        <w:pStyle w:val="a0"/>
        <w:rPr>
          <w:rFonts w:hint="cs"/>
          <w:rtl/>
        </w:rPr>
      </w:pPr>
    </w:p>
    <w:p w14:paraId="27CF94C3" w14:textId="77777777" w:rsidR="00000000" w:rsidRDefault="00063F1E">
      <w:pPr>
        <w:pStyle w:val="af0"/>
        <w:rPr>
          <w:rtl/>
        </w:rPr>
      </w:pPr>
      <w:r>
        <w:rPr>
          <w:rFonts w:hint="eastAsia"/>
          <w:rtl/>
        </w:rPr>
        <w:t>אלי</w:t>
      </w:r>
      <w:r>
        <w:rPr>
          <w:rtl/>
        </w:rPr>
        <w:t xml:space="preserve"> בן-מנחם (העבודה-מימד):</w:t>
      </w:r>
    </w:p>
    <w:p w14:paraId="618AC30C" w14:textId="77777777" w:rsidR="00000000" w:rsidRDefault="00063F1E">
      <w:pPr>
        <w:pStyle w:val="a0"/>
        <w:rPr>
          <w:rFonts w:hint="cs"/>
          <w:rtl/>
        </w:rPr>
      </w:pPr>
    </w:p>
    <w:p w14:paraId="236984C5" w14:textId="77777777" w:rsidR="00000000" w:rsidRDefault="00063F1E">
      <w:pPr>
        <w:pStyle w:val="a0"/>
        <w:rPr>
          <w:rFonts w:hint="cs"/>
          <w:rtl/>
        </w:rPr>
      </w:pPr>
      <w:r>
        <w:rPr>
          <w:rFonts w:hint="cs"/>
          <w:rtl/>
        </w:rPr>
        <w:t>גם אני אתמוך ברפורמה, אך למה לא נעביר את זה במקביל - - -</w:t>
      </w:r>
    </w:p>
    <w:p w14:paraId="22173224" w14:textId="77777777" w:rsidR="00000000" w:rsidRDefault="00063F1E">
      <w:pPr>
        <w:pStyle w:val="a0"/>
        <w:rPr>
          <w:rFonts w:hint="cs"/>
          <w:rtl/>
        </w:rPr>
      </w:pPr>
    </w:p>
    <w:p w14:paraId="6EEB47DF" w14:textId="77777777" w:rsidR="00000000" w:rsidRDefault="00063F1E">
      <w:pPr>
        <w:pStyle w:val="af1"/>
        <w:rPr>
          <w:rtl/>
        </w:rPr>
      </w:pPr>
      <w:r>
        <w:rPr>
          <w:rFonts w:hint="eastAsia"/>
          <w:rtl/>
        </w:rPr>
        <w:t>היו</w:t>
      </w:r>
      <w:r>
        <w:rPr>
          <w:rtl/>
        </w:rPr>
        <w:t>"ר ראובן ריבלין:</w:t>
      </w:r>
    </w:p>
    <w:p w14:paraId="53312A13" w14:textId="77777777" w:rsidR="00000000" w:rsidRDefault="00063F1E">
      <w:pPr>
        <w:pStyle w:val="a0"/>
        <w:rPr>
          <w:rFonts w:hint="cs"/>
          <w:rtl/>
        </w:rPr>
      </w:pPr>
    </w:p>
    <w:p w14:paraId="202802AE" w14:textId="77777777" w:rsidR="00000000" w:rsidRDefault="00063F1E">
      <w:pPr>
        <w:pStyle w:val="a0"/>
        <w:rPr>
          <w:rFonts w:hint="cs"/>
          <w:rtl/>
        </w:rPr>
      </w:pPr>
      <w:r>
        <w:rPr>
          <w:rFonts w:hint="cs"/>
          <w:rtl/>
        </w:rPr>
        <w:t>הערתך ברורה.</w:t>
      </w:r>
    </w:p>
    <w:p w14:paraId="39FB96A4" w14:textId="77777777" w:rsidR="00000000" w:rsidRDefault="00063F1E">
      <w:pPr>
        <w:pStyle w:val="a0"/>
        <w:rPr>
          <w:rFonts w:hint="cs"/>
          <w:rtl/>
        </w:rPr>
      </w:pPr>
    </w:p>
    <w:p w14:paraId="03CEEBB9" w14:textId="77777777" w:rsidR="00000000" w:rsidRDefault="00063F1E">
      <w:pPr>
        <w:pStyle w:val="-"/>
        <w:rPr>
          <w:rtl/>
        </w:rPr>
      </w:pPr>
      <w:bookmarkStart w:id="273" w:name="FS000000965T15_12_2004_14_24_03C"/>
      <w:bookmarkEnd w:id="273"/>
      <w:r>
        <w:rPr>
          <w:rFonts w:hint="eastAsia"/>
          <w:rtl/>
        </w:rPr>
        <w:t>שר</w:t>
      </w:r>
      <w:r>
        <w:rPr>
          <w:rtl/>
        </w:rPr>
        <w:t xml:space="preserve"> האוצר בנימין נתניהו:</w:t>
      </w:r>
    </w:p>
    <w:p w14:paraId="3435B907" w14:textId="77777777" w:rsidR="00000000" w:rsidRDefault="00063F1E">
      <w:pPr>
        <w:pStyle w:val="a0"/>
        <w:rPr>
          <w:rFonts w:hint="cs"/>
          <w:rtl/>
        </w:rPr>
      </w:pPr>
    </w:p>
    <w:p w14:paraId="0C080A74" w14:textId="77777777" w:rsidR="00000000" w:rsidRDefault="00063F1E">
      <w:pPr>
        <w:pStyle w:val="a0"/>
        <w:rPr>
          <w:rFonts w:hint="cs"/>
          <w:rtl/>
        </w:rPr>
      </w:pPr>
      <w:r>
        <w:rPr>
          <w:rFonts w:hint="cs"/>
          <w:rtl/>
        </w:rPr>
        <w:t xml:space="preserve">חבר הכנסת בן-מנחם, הנזק </w:t>
      </w:r>
      <w:r>
        <w:rPr>
          <w:rFonts w:hint="cs"/>
          <w:rtl/>
        </w:rPr>
        <w:t>שניצור, המחיר שנשלם על התערבות גסה כל כך בשוק הבנקאות לא שווה את התועלת הקטנה, וכפי שאני מאמין, הזמנית, ולכן אני מבקש להתאזר בסבלנות, אנו כבר מחכים לרפורמה הזאת מעל 20 שנה, נחכה עוד שבוע-שבועיים, עוד חודש. זה יגיע ונבצע אותה, לטובת האזרח הקטן. זה דבר חשוב.</w:t>
      </w:r>
    </w:p>
    <w:p w14:paraId="2B85AD81" w14:textId="77777777" w:rsidR="00000000" w:rsidRDefault="00063F1E">
      <w:pPr>
        <w:pStyle w:val="a0"/>
        <w:rPr>
          <w:rFonts w:hint="cs"/>
          <w:rtl/>
        </w:rPr>
      </w:pPr>
    </w:p>
    <w:p w14:paraId="425DEB88" w14:textId="77777777" w:rsidR="00000000" w:rsidRDefault="00063F1E">
      <w:pPr>
        <w:pStyle w:val="af1"/>
        <w:rPr>
          <w:rtl/>
        </w:rPr>
      </w:pPr>
      <w:r>
        <w:rPr>
          <w:rFonts w:hint="eastAsia"/>
          <w:rtl/>
        </w:rPr>
        <w:t>היו</w:t>
      </w:r>
      <w:r>
        <w:rPr>
          <w:rtl/>
        </w:rPr>
        <w:t>"ר ראובן ריבלין:</w:t>
      </w:r>
    </w:p>
    <w:p w14:paraId="282186B1" w14:textId="77777777" w:rsidR="00000000" w:rsidRDefault="00063F1E">
      <w:pPr>
        <w:pStyle w:val="a0"/>
        <w:rPr>
          <w:rFonts w:hint="cs"/>
          <w:rtl/>
        </w:rPr>
      </w:pPr>
    </w:p>
    <w:p w14:paraId="2938F650" w14:textId="77777777" w:rsidR="00000000" w:rsidRDefault="00063F1E">
      <w:pPr>
        <w:pStyle w:val="a0"/>
        <w:rPr>
          <w:rFonts w:hint="cs"/>
          <w:rtl/>
        </w:rPr>
      </w:pPr>
      <w:r>
        <w:rPr>
          <w:rFonts w:hint="cs"/>
          <w:rtl/>
        </w:rPr>
        <w:t>תודה רבה. האם אתם מבקשים להשיב? הממשלה מתנגדת. חבר הכנסת כהן לא רוצה להשיב. חבר הכנסת כהן, אינך רוצה להשיב? לא. חברת הכנסת נוקד, את רוצה להשיב? לא רוצה, אז עוברים להצבעה. נא לשבת, רבותי חברי הכנסת.</w:t>
      </w:r>
    </w:p>
    <w:p w14:paraId="094E35E1" w14:textId="77777777" w:rsidR="00000000" w:rsidRDefault="00063F1E">
      <w:pPr>
        <w:pStyle w:val="a0"/>
        <w:rPr>
          <w:rFonts w:hint="cs"/>
          <w:rtl/>
        </w:rPr>
      </w:pPr>
    </w:p>
    <w:p w14:paraId="1875B1E9" w14:textId="77777777" w:rsidR="00000000" w:rsidRDefault="00063F1E">
      <w:pPr>
        <w:pStyle w:val="a0"/>
        <w:rPr>
          <w:rFonts w:hint="cs"/>
          <w:rtl/>
        </w:rPr>
      </w:pPr>
      <w:r>
        <w:rPr>
          <w:rFonts w:hint="cs"/>
          <w:rtl/>
        </w:rPr>
        <w:t>הצעת חוק הבנקאות (שירות ללקוח) (תי</w:t>
      </w:r>
      <w:r>
        <w:rPr>
          <w:rFonts w:hint="cs"/>
          <w:rtl/>
        </w:rPr>
        <w:t xml:space="preserve">קון </w:t>
      </w:r>
      <w:r>
        <w:rPr>
          <w:rtl/>
        </w:rPr>
        <w:t>–</w:t>
      </w:r>
      <w:r>
        <w:rPr>
          <w:rFonts w:hint="cs"/>
          <w:rtl/>
        </w:rPr>
        <w:t xml:space="preserve"> ריבית פיקדון יומי על יתרת זכות), התשס"ד-2004, של חבר הכנסת יצחק כהן, קודם כול. אנו עוברים להצבעה. </w:t>
      </w:r>
    </w:p>
    <w:p w14:paraId="763701D2" w14:textId="77777777" w:rsidR="00000000" w:rsidRDefault="00063F1E">
      <w:pPr>
        <w:pStyle w:val="a0"/>
        <w:rPr>
          <w:rFonts w:hint="cs"/>
          <w:rtl/>
        </w:rPr>
      </w:pPr>
    </w:p>
    <w:p w14:paraId="374DCEC0" w14:textId="77777777" w:rsidR="00000000" w:rsidRDefault="00063F1E">
      <w:pPr>
        <w:pStyle w:val="a0"/>
        <w:rPr>
          <w:rFonts w:hint="cs"/>
          <w:rtl/>
        </w:rPr>
      </w:pPr>
      <w:r>
        <w:rPr>
          <w:rFonts w:hint="cs"/>
          <w:rtl/>
        </w:rPr>
        <w:t xml:space="preserve">נא להצביע </w:t>
      </w:r>
      <w:r>
        <w:rPr>
          <w:rtl/>
        </w:rPr>
        <w:t>–</w:t>
      </w:r>
      <w:r>
        <w:rPr>
          <w:rFonts w:hint="cs"/>
          <w:rtl/>
        </w:rPr>
        <w:t xml:space="preserve"> מי בעד? מי נגד? מי נמנע?</w:t>
      </w:r>
    </w:p>
    <w:p w14:paraId="3F016029" w14:textId="77777777" w:rsidR="00000000" w:rsidRDefault="00063F1E">
      <w:pPr>
        <w:pStyle w:val="a0"/>
        <w:rPr>
          <w:rFonts w:hint="cs"/>
          <w:rtl/>
        </w:rPr>
      </w:pPr>
    </w:p>
    <w:p w14:paraId="32D2D884" w14:textId="77777777" w:rsidR="00000000" w:rsidRDefault="00063F1E">
      <w:pPr>
        <w:pStyle w:val="ab"/>
        <w:bidi/>
        <w:rPr>
          <w:rFonts w:hint="cs"/>
          <w:rtl/>
        </w:rPr>
      </w:pPr>
      <w:r>
        <w:rPr>
          <w:rFonts w:hint="cs"/>
          <w:rtl/>
        </w:rPr>
        <w:t>הצבעה מס' 12</w:t>
      </w:r>
    </w:p>
    <w:p w14:paraId="5DC90EB4" w14:textId="77777777" w:rsidR="00000000" w:rsidRDefault="00063F1E">
      <w:pPr>
        <w:pStyle w:val="a0"/>
        <w:rPr>
          <w:rFonts w:hint="cs"/>
          <w:rtl/>
        </w:rPr>
      </w:pPr>
    </w:p>
    <w:p w14:paraId="0545E590" w14:textId="77777777" w:rsidR="00000000" w:rsidRDefault="00063F1E">
      <w:pPr>
        <w:pStyle w:val="ac"/>
        <w:bidi/>
        <w:rPr>
          <w:rFonts w:hint="cs"/>
          <w:rtl/>
        </w:rPr>
      </w:pPr>
      <w:r>
        <w:rPr>
          <w:rFonts w:hint="cs"/>
          <w:rtl/>
        </w:rPr>
        <w:t xml:space="preserve">בעד ההצעה להעביר את הצעת החוק לוועדה </w:t>
      </w:r>
      <w:r>
        <w:rPr>
          <w:rtl/>
        </w:rPr>
        <w:t>–</w:t>
      </w:r>
      <w:r>
        <w:rPr>
          <w:rFonts w:hint="cs"/>
          <w:rtl/>
        </w:rPr>
        <w:t xml:space="preserve"> 28</w:t>
      </w:r>
    </w:p>
    <w:p w14:paraId="65847471"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22</w:t>
      </w:r>
    </w:p>
    <w:p w14:paraId="2573F68F" w14:textId="77777777" w:rsidR="00000000" w:rsidRDefault="00063F1E">
      <w:pPr>
        <w:pStyle w:val="ac"/>
        <w:bidi/>
        <w:rPr>
          <w:rFonts w:hint="cs"/>
          <w:rtl/>
        </w:rPr>
      </w:pPr>
      <w:r>
        <w:rPr>
          <w:rFonts w:hint="cs"/>
          <w:rtl/>
        </w:rPr>
        <w:t xml:space="preserve">נמנעים </w:t>
      </w:r>
      <w:r>
        <w:rPr>
          <w:rtl/>
        </w:rPr>
        <w:t>–</w:t>
      </w:r>
      <w:r>
        <w:rPr>
          <w:rFonts w:hint="cs"/>
          <w:rtl/>
        </w:rPr>
        <w:t xml:space="preserve"> 2</w:t>
      </w:r>
    </w:p>
    <w:p w14:paraId="6CC687D1" w14:textId="77777777" w:rsidR="00000000" w:rsidRDefault="00063F1E">
      <w:pPr>
        <w:pStyle w:val="ad"/>
        <w:bidi/>
        <w:rPr>
          <w:rFonts w:hint="cs"/>
          <w:rtl/>
        </w:rPr>
      </w:pPr>
      <w:r>
        <w:rPr>
          <w:rFonts w:hint="cs"/>
          <w:rtl/>
        </w:rPr>
        <w:t>ה</w:t>
      </w:r>
      <w:r>
        <w:rPr>
          <w:rFonts w:hint="cs"/>
          <w:rtl/>
        </w:rPr>
        <w:t xml:space="preserve">הצעה להעביר את הצעת חוק הבנקאות (שירות ללקוח) (תיקון </w:t>
      </w:r>
      <w:r>
        <w:rPr>
          <w:rtl/>
        </w:rPr>
        <w:t>–</w:t>
      </w:r>
      <w:r>
        <w:rPr>
          <w:rFonts w:hint="cs"/>
          <w:rtl/>
        </w:rPr>
        <w:t xml:space="preserve"> ריבית פיקדון </w:t>
      </w:r>
    </w:p>
    <w:p w14:paraId="17553BCA" w14:textId="77777777" w:rsidR="00000000" w:rsidRDefault="00063F1E">
      <w:pPr>
        <w:pStyle w:val="ad"/>
        <w:bidi/>
        <w:rPr>
          <w:rFonts w:hint="cs"/>
          <w:rtl/>
        </w:rPr>
      </w:pPr>
      <w:r>
        <w:rPr>
          <w:rFonts w:hint="cs"/>
          <w:rtl/>
        </w:rPr>
        <w:t>יומי על יתרת זכות), התשס"ד-2004, לדיון מוקדם בוועדה שתקבע ועדת הכנסת נתקבלה.</w:t>
      </w:r>
    </w:p>
    <w:p w14:paraId="3BE3665C" w14:textId="77777777" w:rsidR="00000000" w:rsidRDefault="00063F1E">
      <w:pPr>
        <w:pStyle w:val="a0"/>
        <w:rPr>
          <w:rFonts w:hint="cs"/>
          <w:rtl/>
        </w:rPr>
      </w:pPr>
    </w:p>
    <w:p w14:paraId="1DDAB72F" w14:textId="77777777" w:rsidR="00000000" w:rsidRDefault="00063F1E">
      <w:pPr>
        <w:pStyle w:val="af1"/>
        <w:rPr>
          <w:rtl/>
        </w:rPr>
      </w:pPr>
      <w:r>
        <w:rPr>
          <w:rFonts w:hint="eastAsia"/>
          <w:rtl/>
        </w:rPr>
        <w:t>היו</w:t>
      </w:r>
      <w:r>
        <w:rPr>
          <w:rtl/>
        </w:rPr>
        <w:t>"ר ראובן ריבלין:</w:t>
      </w:r>
    </w:p>
    <w:p w14:paraId="6AB23ECB" w14:textId="77777777" w:rsidR="00000000" w:rsidRDefault="00063F1E">
      <w:pPr>
        <w:pStyle w:val="a0"/>
        <w:rPr>
          <w:rFonts w:hint="cs"/>
          <w:rtl/>
        </w:rPr>
      </w:pPr>
    </w:p>
    <w:p w14:paraId="531FDED7" w14:textId="77777777" w:rsidR="00000000" w:rsidRDefault="00063F1E">
      <w:pPr>
        <w:pStyle w:val="ad"/>
        <w:bidi/>
        <w:ind w:firstLine="720"/>
        <w:rPr>
          <w:rFonts w:hint="cs"/>
          <w:rtl/>
        </w:rPr>
      </w:pPr>
      <w:r>
        <w:rPr>
          <w:rFonts w:hint="cs"/>
          <w:rtl/>
        </w:rPr>
        <w:t xml:space="preserve">28 בעד, 22 נגד, שני נמנעים. אני קובע שהצעת חוק הבנקאות (שירות ללקוח) (תיקון </w:t>
      </w:r>
      <w:r>
        <w:rPr>
          <w:rtl/>
        </w:rPr>
        <w:t>–</w:t>
      </w:r>
      <w:r>
        <w:rPr>
          <w:rFonts w:hint="cs"/>
          <w:rtl/>
        </w:rPr>
        <w:t xml:space="preserve"> ריבית פיקד</w:t>
      </w:r>
      <w:r>
        <w:rPr>
          <w:rFonts w:hint="cs"/>
          <w:rtl/>
        </w:rPr>
        <w:t xml:space="preserve">ון יומי על יתרת זכות), של חבר הכנסת יצחק כהן, עברה בקריאה טרומית, ותועבר - לוועדת הכספים או לוועדת הכלכלה? </w:t>
      </w:r>
    </w:p>
    <w:p w14:paraId="08B4C9EE" w14:textId="77777777" w:rsidR="00000000" w:rsidRDefault="00063F1E">
      <w:pPr>
        <w:pStyle w:val="a0"/>
        <w:rPr>
          <w:rFonts w:hint="cs"/>
          <w:rtl/>
        </w:rPr>
      </w:pPr>
    </w:p>
    <w:p w14:paraId="1AB3718D" w14:textId="77777777" w:rsidR="00000000" w:rsidRDefault="00063F1E">
      <w:pPr>
        <w:pStyle w:val="af0"/>
        <w:rPr>
          <w:rtl/>
        </w:rPr>
      </w:pPr>
      <w:r>
        <w:rPr>
          <w:rFonts w:hint="eastAsia"/>
          <w:rtl/>
        </w:rPr>
        <w:t>קריאה</w:t>
      </w:r>
      <w:r>
        <w:rPr>
          <w:rtl/>
        </w:rPr>
        <w:t>:</w:t>
      </w:r>
    </w:p>
    <w:p w14:paraId="7117E9A3" w14:textId="77777777" w:rsidR="00000000" w:rsidRDefault="00063F1E">
      <w:pPr>
        <w:pStyle w:val="a0"/>
        <w:rPr>
          <w:rFonts w:hint="cs"/>
          <w:rtl/>
        </w:rPr>
      </w:pPr>
    </w:p>
    <w:p w14:paraId="3D6B13FE" w14:textId="77777777" w:rsidR="00000000" w:rsidRDefault="00063F1E">
      <w:pPr>
        <w:pStyle w:val="a0"/>
        <w:rPr>
          <w:rFonts w:hint="cs"/>
          <w:rtl/>
        </w:rPr>
      </w:pPr>
      <w:r>
        <w:rPr>
          <w:rFonts w:hint="cs"/>
          <w:rtl/>
        </w:rPr>
        <w:t>כלכלה.</w:t>
      </w:r>
    </w:p>
    <w:p w14:paraId="4FEAC1D4" w14:textId="77777777" w:rsidR="00000000" w:rsidRDefault="00063F1E">
      <w:pPr>
        <w:pStyle w:val="a0"/>
        <w:rPr>
          <w:rFonts w:hint="cs"/>
          <w:rtl/>
        </w:rPr>
      </w:pPr>
    </w:p>
    <w:p w14:paraId="7C1AB196" w14:textId="77777777" w:rsidR="00000000" w:rsidRDefault="00063F1E">
      <w:pPr>
        <w:pStyle w:val="af0"/>
        <w:rPr>
          <w:rtl/>
        </w:rPr>
      </w:pPr>
      <w:r>
        <w:rPr>
          <w:rFonts w:hint="eastAsia"/>
          <w:rtl/>
        </w:rPr>
        <w:t>קריאה</w:t>
      </w:r>
      <w:r>
        <w:rPr>
          <w:rtl/>
        </w:rPr>
        <w:t>:</w:t>
      </w:r>
    </w:p>
    <w:p w14:paraId="271BC3F3" w14:textId="77777777" w:rsidR="00000000" w:rsidRDefault="00063F1E">
      <w:pPr>
        <w:pStyle w:val="a0"/>
        <w:rPr>
          <w:rFonts w:hint="cs"/>
          <w:rtl/>
        </w:rPr>
      </w:pPr>
    </w:p>
    <w:p w14:paraId="6F390FE0" w14:textId="77777777" w:rsidR="00000000" w:rsidRDefault="00063F1E">
      <w:pPr>
        <w:pStyle w:val="a0"/>
        <w:rPr>
          <w:rFonts w:hint="cs"/>
          <w:rtl/>
        </w:rPr>
      </w:pPr>
      <w:r>
        <w:rPr>
          <w:rFonts w:hint="cs"/>
          <w:rtl/>
        </w:rPr>
        <w:t>כספים.</w:t>
      </w:r>
    </w:p>
    <w:p w14:paraId="7B22F2F7" w14:textId="77777777" w:rsidR="00000000" w:rsidRDefault="00063F1E">
      <w:pPr>
        <w:pStyle w:val="a0"/>
        <w:rPr>
          <w:rFonts w:hint="cs"/>
          <w:rtl/>
        </w:rPr>
      </w:pPr>
    </w:p>
    <w:p w14:paraId="06CFF1D5" w14:textId="77777777" w:rsidR="00000000" w:rsidRDefault="00063F1E">
      <w:pPr>
        <w:pStyle w:val="af1"/>
        <w:rPr>
          <w:rtl/>
        </w:rPr>
      </w:pPr>
      <w:r>
        <w:rPr>
          <w:rFonts w:hint="eastAsia"/>
          <w:rtl/>
        </w:rPr>
        <w:t>היו</w:t>
      </w:r>
      <w:r>
        <w:rPr>
          <w:rtl/>
        </w:rPr>
        <w:t>"ר ראובן ריבלין:</w:t>
      </w:r>
    </w:p>
    <w:p w14:paraId="727D34D8" w14:textId="77777777" w:rsidR="00000000" w:rsidRDefault="00063F1E">
      <w:pPr>
        <w:pStyle w:val="a0"/>
        <w:rPr>
          <w:rFonts w:hint="cs"/>
          <w:rtl/>
        </w:rPr>
      </w:pPr>
    </w:p>
    <w:p w14:paraId="486132B6" w14:textId="77777777" w:rsidR="00000000" w:rsidRDefault="00063F1E">
      <w:pPr>
        <w:pStyle w:val="a0"/>
        <w:rPr>
          <w:rFonts w:hint="cs"/>
          <w:rtl/>
        </w:rPr>
      </w:pPr>
      <w:r>
        <w:rPr>
          <w:rFonts w:hint="cs"/>
          <w:rtl/>
        </w:rPr>
        <w:t xml:space="preserve">הוועדה המיועדת </w:t>
      </w:r>
      <w:r>
        <w:rPr>
          <w:rtl/>
        </w:rPr>
        <w:t>–</w:t>
      </w:r>
      <w:r>
        <w:rPr>
          <w:rFonts w:hint="cs"/>
          <w:rtl/>
        </w:rPr>
        <w:t xml:space="preserve"> כלכלה, אומרים כספים; ההצעה תועבר לוועדת הכנסת על מנת לקבוע היכן היא תידון. </w:t>
      </w:r>
    </w:p>
    <w:p w14:paraId="53E34DDA" w14:textId="77777777" w:rsidR="00000000" w:rsidRDefault="00063F1E">
      <w:pPr>
        <w:pStyle w:val="af1"/>
        <w:rPr>
          <w:rFonts w:hint="cs"/>
          <w:rtl/>
        </w:rPr>
      </w:pPr>
    </w:p>
    <w:p w14:paraId="522E86F3" w14:textId="77777777" w:rsidR="00000000" w:rsidRDefault="00063F1E">
      <w:pPr>
        <w:pStyle w:val="a0"/>
        <w:rPr>
          <w:rFonts w:hint="cs"/>
          <w:rtl/>
        </w:rPr>
      </w:pPr>
      <w:r>
        <w:rPr>
          <w:rFonts w:hint="cs"/>
          <w:rtl/>
        </w:rPr>
        <w:t xml:space="preserve">רבותי חברי הכנסת, אנו עוברים להצעת חוק הבנקאות (שירות ללקוח) (תיקון </w:t>
      </w:r>
      <w:r>
        <w:rPr>
          <w:rtl/>
        </w:rPr>
        <w:t>–</w:t>
      </w:r>
      <w:r>
        <w:rPr>
          <w:rFonts w:hint="cs"/>
          <w:rtl/>
        </w:rPr>
        <w:t xml:space="preserve"> ריבית על יתרת זכות), של חברת הכנסת אורית נוקד. רבותי, נא להצביע.  מי בעד? מי נגד? מי נמנע?</w:t>
      </w:r>
    </w:p>
    <w:p w14:paraId="5DFC018D" w14:textId="77777777" w:rsidR="00000000" w:rsidRDefault="00063F1E">
      <w:pPr>
        <w:pStyle w:val="a0"/>
        <w:rPr>
          <w:rFonts w:hint="cs"/>
          <w:rtl/>
        </w:rPr>
      </w:pPr>
    </w:p>
    <w:p w14:paraId="27D45FEE" w14:textId="77777777" w:rsidR="00000000" w:rsidRDefault="00063F1E">
      <w:pPr>
        <w:pStyle w:val="ab"/>
        <w:bidi/>
        <w:rPr>
          <w:rFonts w:hint="cs"/>
          <w:rtl/>
        </w:rPr>
      </w:pPr>
      <w:r>
        <w:rPr>
          <w:rFonts w:hint="cs"/>
          <w:rtl/>
        </w:rPr>
        <w:t>הצבעה מס' 13</w:t>
      </w:r>
    </w:p>
    <w:p w14:paraId="197101E8" w14:textId="77777777" w:rsidR="00000000" w:rsidRDefault="00063F1E">
      <w:pPr>
        <w:pStyle w:val="a0"/>
        <w:rPr>
          <w:rFonts w:hint="cs"/>
          <w:rtl/>
        </w:rPr>
      </w:pPr>
    </w:p>
    <w:p w14:paraId="1F62EFF5" w14:textId="77777777" w:rsidR="00000000" w:rsidRDefault="00063F1E">
      <w:pPr>
        <w:pStyle w:val="ac"/>
        <w:bidi/>
        <w:rPr>
          <w:rFonts w:hint="cs"/>
          <w:rtl/>
        </w:rPr>
      </w:pPr>
      <w:r>
        <w:rPr>
          <w:rFonts w:hint="cs"/>
          <w:rtl/>
        </w:rPr>
        <w:t xml:space="preserve">בעד ההצעה להעביר את הצעת החוק לוועדה </w:t>
      </w:r>
      <w:r>
        <w:rPr>
          <w:rtl/>
        </w:rPr>
        <w:t>–</w:t>
      </w:r>
      <w:r>
        <w:rPr>
          <w:rFonts w:hint="cs"/>
          <w:rtl/>
        </w:rPr>
        <w:t xml:space="preserve"> 37</w:t>
      </w:r>
    </w:p>
    <w:p w14:paraId="319C5934" w14:textId="77777777" w:rsidR="00000000" w:rsidRDefault="00063F1E">
      <w:pPr>
        <w:pStyle w:val="ac"/>
        <w:bidi/>
        <w:rPr>
          <w:rFonts w:hint="cs"/>
          <w:rtl/>
        </w:rPr>
      </w:pPr>
      <w:r>
        <w:rPr>
          <w:rFonts w:hint="cs"/>
          <w:rtl/>
        </w:rPr>
        <w:t>בעד ההצעה להסיר מסדר-היום את הצעת החוק</w:t>
      </w:r>
      <w:r>
        <w:rPr>
          <w:rFonts w:hint="cs"/>
          <w:rtl/>
        </w:rPr>
        <w:t xml:space="preserve"> </w:t>
      </w:r>
      <w:r>
        <w:rPr>
          <w:rtl/>
        </w:rPr>
        <w:t>–</w:t>
      </w:r>
      <w:r>
        <w:rPr>
          <w:rFonts w:hint="cs"/>
          <w:rtl/>
        </w:rPr>
        <w:t xml:space="preserve"> 22</w:t>
      </w:r>
    </w:p>
    <w:p w14:paraId="5616F981" w14:textId="77777777" w:rsidR="00000000" w:rsidRDefault="00063F1E">
      <w:pPr>
        <w:pStyle w:val="ac"/>
        <w:bidi/>
        <w:rPr>
          <w:rFonts w:hint="cs"/>
          <w:rtl/>
        </w:rPr>
      </w:pPr>
      <w:r>
        <w:rPr>
          <w:rFonts w:hint="cs"/>
          <w:rtl/>
        </w:rPr>
        <w:t xml:space="preserve">נמנעים </w:t>
      </w:r>
      <w:r>
        <w:rPr>
          <w:rtl/>
        </w:rPr>
        <w:t>–</w:t>
      </w:r>
      <w:r>
        <w:rPr>
          <w:rFonts w:hint="cs"/>
          <w:rtl/>
        </w:rPr>
        <w:t xml:space="preserve"> 1</w:t>
      </w:r>
    </w:p>
    <w:p w14:paraId="4A6EACFE" w14:textId="77777777" w:rsidR="00000000" w:rsidRDefault="00063F1E">
      <w:pPr>
        <w:pStyle w:val="ad"/>
        <w:bidi/>
        <w:rPr>
          <w:rFonts w:hint="cs"/>
          <w:rtl/>
        </w:rPr>
      </w:pPr>
      <w:r>
        <w:rPr>
          <w:rFonts w:hint="cs"/>
          <w:rtl/>
        </w:rPr>
        <w:t xml:space="preserve">ההצעה להעביר הצעת חוק הבנקאות (שירות ללקוח) (תיקון </w:t>
      </w:r>
      <w:r>
        <w:rPr>
          <w:rtl/>
        </w:rPr>
        <w:t>–</w:t>
      </w:r>
      <w:r>
        <w:rPr>
          <w:rFonts w:hint="cs"/>
          <w:rtl/>
        </w:rPr>
        <w:t xml:space="preserve"> ריבית </w:t>
      </w:r>
      <w:r>
        <w:rPr>
          <w:rtl/>
        </w:rPr>
        <w:br/>
      </w:r>
      <w:r>
        <w:rPr>
          <w:rFonts w:hint="cs"/>
          <w:rtl/>
        </w:rPr>
        <w:t>על יתרת זכות), התשס"ה-2004, לדיון מוקדם בוועדה שתקבע ועדת הכנסת נתקבלה.</w:t>
      </w:r>
    </w:p>
    <w:p w14:paraId="12EF7207" w14:textId="77777777" w:rsidR="00000000" w:rsidRDefault="00063F1E">
      <w:pPr>
        <w:pStyle w:val="a0"/>
        <w:ind w:firstLine="0"/>
        <w:rPr>
          <w:rFonts w:hint="cs"/>
          <w:rtl/>
        </w:rPr>
      </w:pPr>
    </w:p>
    <w:p w14:paraId="06F643A6" w14:textId="77777777" w:rsidR="00000000" w:rsidRDefault="00063F1E">
      <w:pPr>
        <w:pStyle w:val="af1"/>
        <w:rPr>
          <w:rtl/>
        </w:rPr>
      </w:pPr>
      <w:r>
        <w:rPr>
          <w:rFonts w:hint="eastAsia"/>
          <w:rtl/>
        </w:rPr>
        <w:t>היו</w:t>
      </w:r>
      <w:r>
        <w:rPr>
          <w:rtl/>
        </w:rPr>
        <w:t>"ר ראובן ריבלין:</w:t>
      </w:r>
    </w:p>
    <w:p w14:paraId="308DE743" w14:textId="77777777" w:rsidR="00000000" w:rsidRDefault="00063F1E">
      <w:pPr>
        <w:pStyle w:val="a0"/>
        <w:rPr>
          <w:rFonts w:hint="cs"/>
          <w:rtl/>
        </w:rPr>
      </w:pPr>
    </w:p>
    <w:p w14:paraId="4EEDB268" w14:textId="77777777" w:rsidR="00000000" w:rsidRDefault="00063F1E">
      <w:pPr>
        <w:pStyle w:val="a0"/>
        <w:rPr>
          <w:rFonts w:hint="cs"/>
          <w:rtl/>
        </w:rPr>
      </w:pPr>
      <w:r>
        <w:rPr>
          <w:rFonts w:hint="cs"/>
          <w:rtl/>
        </w:rPr>
        <w:t>37 בעד, 22 נגד, אחד נמנע. אני קובע שהצעתה של חברת הכנסת אורית נוקד בעניין חוק הבנקאות</w:t>
      </w:r>
      <w:r>
        <w:rPr>
          <w:rFonts w:hint="cs"/>
          <w:rtl/>
        </w:rPr>
        <w:t xml:space="preserve"> (שירות ללקוח), עברה בקריאה טרומית ותעבור לוועדת הכלכלה.</w:t>
      </w:r>
    </w:p>
    <w:p w14:paraId="0FE21B0C" w14:textId="77777777" w:rsidR="00000000" w:rsidRDefault="00063F1E">
      <w:pPr>
        <w:pStyle w:val="a0"/>
        <w:rPr>
          <w:rFonts w:hint="cs"/>
          <w:rtl/>
        </w:rPr>
      </w:pPr>
    </w:p>
    <w:p w14:paraId="703457F9" w14:textId="77777777" w:rsidR="00000000" w:rsidRDefault="00063F1E">
      <w:pPr>
        <w:pStyle w:val="af0"/>
        <w:rPr>
          <w:rtl/>
        </w:rPr>
      </w:pPr>
      <w:r>
        <w:rPr>
          <w:rFonts w:hint="eastAsia"/>
          <w:rtl/>
        </w:rPr>
        <w:t>קריאה</w:t>
      </w:r>
      <w:r>
        <w:rPr>
          <w:rtl/>
        </w:rPr>
        <w:t>:</w:t>
      </w:r>
    </w:p>
    <w:p w14:paraId="231FE9A3" w14:textId="77777777" w:rsidR="00000000" w:rsidRDefault="00063F1E">
      <w:pPr>
        <w:pStyle w:val="a0"/>
        <w:rPr>
          <w:rFonts w:hint="cs"/>
          <w:rtl/>
        </w:rPr>
      </w:pPr>
    </w:p>
    <w:p w14:paraId="1A52E790" w14:textId="77777777" w:rsidR="00000000" w:rsidRDefault="00063F1E">
      <w:pPr>
        <w:pStyle w:val="a0"/>
        <w:rPr>
          <w:rFonts w:hint="cs"/>
          <w:rtl/>
        </w:rPr>
      </w:pPr>
      <w:r>
        <w:rPr>
          <w:rFonts w:hint="cs"/>
          <w:rtl/>
        </w:rPr>
        <w:t>כספים.</w:t>
      </w:r>
    </w:p>
    <w:p w14:paraId="798A2E84" w14:textId="77777777" w:rsidR="00000000" w:rsidRDefault="00063F1E">
      <w:pPr>
        <w:pStyle w:val="a0"/>
        <w:rPr>
          <w:rFonts w:hint="cs"/>
          <w:rtl/>
        </w:rPr>
      </w:pPr>
    </w:p>
    <w:p w14:paraId="4527686D" w14:textId="77777777" w:rsidR="00000000" w:rsidRDefault="00063F1E">
      <w:pPr>
        <w:pStyle w:val="af1"/>
        <w:rPr>
          <w:rtl/>
        </w:rPr>
      </w:pPr>
      <w:r>
        <w:rPr>
          <w:rFonts w:hint="eastAsia"/>
          <w:rtl/>
        </w:rPr>
        <w:t>היו</w:t>
      </w:r>
      <w:r>
        <w:rPr>
          <w:rtl/>
        </w:rPr>
        <w:t>"ר ראובן ריבלין:</w:t>
      </w:r>
    </w:p>
    <w:p w14:paraId="13DDFBC9" w14:textId="77777777" w:rsidR="00000000" w:rsidRDefault="00063F1E">
      <w:pPr>
        <w:pStyle w:val="a0"/>
        <w:rPr>
          <w:rFonts w:hint="cs"/>
          <w:rtl/>
        </w:rPr>
      </w:pPr>
    </w:p>
    <w:p w14:paraId="46110DDC" w14:textId="77777777" w:rsidR="00000000" w:rsidRDefault="00063F1E">
      <w:pPr>
        <w:pStyle w:val="a0"/>
        <w:rPr>
          <w:rFonts w:hint="cs"/>
          <w:rtl/>
        </w:rPr>
      </w:pPr>
      <w:r>
        <w:rPr>
          <w:rFonts w:hint="cs"/>
          <w:rtl/>
        </w:rPr>
        <w:t>לכן תועבר ההצעה לוועדת הכנסת, על מנת לקבוע להיכן תעבור והיכן היא תידון. תודה רבה.</w:t>
      </w:r>
    </w:p>
    <w:p w14:paraId="174D8179" w14:textId="77777777" w:rsidR="00000000" w:rsidRDefault="00063F1E">
      <w:pPr>
        <w:pStyle w:val="a0"/>
        <w:rPr>
          <w:rFonts w:hint="cs"/>
          <w:rtl/>
        </w:rPr>
      </w:pPr>
    </w:p>
    <w:p w14:paraId="136CBC8D" w14:textId="77777777" w:rsidR="00000000" w:rsidRDefault="00063F1E">
      <w:pPr>
        <w:pStyle w:val="a0"/>
        <w:rPr>
          <w:rtl/>
        </w:rPr>
      </w:pPr>
      <w:r>
        <w:rPr>
          <w:rFonts w:hint="cs"/>
          <w:rtl/>
        </w:rPr>
        <w:t xml:space="preserve">אני מאוד מודה לשר האוצר, פרק משרד האוצר תם. </w:t>
      </w:r>
    </w:p>
    <w:p w14:paraId="4D8A2C89" w14:textId="77777777" w:rsidR="00000000" w:rsidRDefault="00063F1E">
      <w:pPr>
        <w:pStyle w:val="a2"/>
        <w:rPr>
          <w:rFonts w:hint="cs"/>
          <w:rtl/>
        </w:rPr>
      </w:pPr>
    </w:p>
    <w:p w14:paraId="48DB7044" w14:textId="77777777" w:rsidR="00000000" w:rsidRDefault="00063F1E">
      <w:pPr>
        <w:pStyle w:val="a0"/>
        <w:rPr>
          <w:rFonts w:hint="cs"/>
          <w:rtl/>
        </w:rPr>
      </w:pPr>
    </w:p>
    <w:p w14:paraId="256EBB25" w14:textId="77777777" w:rsidR="00000000" w:rsidRDefault="00063F1E">
      <w:pPr>
        <w:pStyle w:val="a2"/>
        <w:rPr>
          <w:rFonts w:hint="cs"/>
          <w:rtl/>
        </w:rPr>
      </w:pPr>
      <w:bookmarkStart w:id="274" w:name="CS84372FI0084372T15_12_2004_14_46_45"/>
      <w:bookmarkStart w:id="275" w:name="_Toc100465797"/>
      <w:bookmarkEnd w:id="274"/>
      <w:r>
        <w:rPr>
          <w:rtl/>
        </w:rPr>
        <w:t>הצעת חוק מס רכוש וקרן פיצויים (</w:t>
      </w:r>
      <w:r>
        <w:rPr>
          <w:rtl/>
        </w:rPr>
        <w:t>תיקון - נזקי ש</w:t>
      </w:r>
      <w:r>
        <w:rPr>
          <w:rFonts w:hint="cs"/>
          <w:rtl/>
        </w:rPr>
        <w:t>י</w:t>
      </w:r>
      <w:r>
        <w:rPr>
          <w:rtl/>
        </w:rPr>
        <w:t>טפונות), התשס"ג-2003</w:t>
      </w:r>
      <w:bookmarkEnd w:id="275"/>
    </w:p>
    <w:p w14:paraId="240E3723" w14:textId="77777777" w:rsidR="00000000" w:rsidRDefault="00063F1E">
      <w:pPr>
        <w:pStyle w:val="a0"/>
        <w:ind w:firstLine="0"/>
        <w:rPr>
          <w:rFonts w:hint="cs"/>
          <w:rtl/>
        </w:rPr>
      </w:pPr>
      <w:r>
        <w:rPr>
          <w:rFonts w:hint="cs"/>
          <w:rtl/>
        </w:rPr>
        <w:t xml:space="preserve">[הצעת חוק פ/1458; </w:t>
      </w:r>
      <w:r>
        <w:rPr>
          <w:rFonts w:hint="eastAsia"/>
          <w:rtl/>
        </w:rPr>
        <w:t>נספחות</w:t>
      </w:r>
      <w:r>
        <w:rPr>
          <w:rtl/>
        </w:rPr>
        <w:t>.</w:t>
      </w:r>
      <w:r>
        <w:rPr>
          <w:rFonts w:hint="cs"/>
          <w:rtl/>
        </w:rPr>
        <w:t>]</w:t>
      </w:r>
    </w:p>
    <w:p w14:paraId="5065F223" w14:textId="77777777" w:rsidR="00000000" w:rsidRDefault="00063F1E">
      <w:pPr>
        <w:pStyle w:val="-0"/>
        <w:rPr>
          <w:rFonts w:hint="cs"/>
          <w:rtl/>
        </w:rPr>
      </w:pPr>
      <w:r>
        <w:rPr>
          <w:rFonts w:hint="cs"/>
          <w:rtl/>
        </w:rPr>
        <w:t>(הצעת קבוצת חברי הכנסת)</w:t>
      </w:r>
    </w:p>
    <w:p w14:paraId="7206F9EF" w14:textId="77777777" w:rsidR="00000000" w:rsidRDefault="00063F1E">
      <w:pPr>
        <w:pStyle w:val="-0"/>
        <w:rPr>
          <w:rFonts w:hint="cs"/>
          <w:rtl/>
        </w:rPr>
      </w:pPr>
    </w:p>
    <w:p w14:paraId="10AF4222" w14:textId="77777777" w:rsidR="00000000" w:rsidRDefault="00063F1E">
      <w:pPr>
        <w:pStyle w:val="af1"/>
        <w:rPr>
          <w:rtl/>
        </w:rPr>
      </w:pPr>
      <w:r>
        <w:rPr>
          <w:rFonts w:hint="eastAsia"/>
          <w:rtl/>
        </w:rPr>
        <w:t>היו</w:t>
      </w:r>
      <w:r>
        <w:rPr>
          <w:rtl/>
        </w:rPr>
        <w:t>"ר ראובן ריבלין:</w:t>
      </w:r>
    </w:p>
    <w:p w14:paraId="2E88D304" w14:textId="77777777" w:rsidR="00000000" w:rsidRDefault="00063F1E">
      <w:pPr>
        <w:pStyle w:val="a0"/>
        <w:rPr>
          <w:rFonts w:hint="cs"/>
          <w:rtl/>
        </w:rPr>
      </w:pPr>
    </w:p>
    <w:p w14:paraId="521410ED" w14:textId="77777777" w:rsidR="00000000" w:rsidRDefault="00063F1E">
      <w:pPr>
        <w:pStyle w:val="a0"/>
        <w:ind w:firstLine="720"/>
        <w:rPr>
          <w:rFonts w:hint="cs"/>
          <w:rtl/>
        </w:rPr>
      </w:pPr>
      <w:r>
        <w:rPr>
          <w:rFonts w:hint="cs"/>
          <w:rtl/>
        </w:rPr>
        <w:t>הצעת חוק מס רכוש וקרן פיצויים</w:t>
      </w:r>
      <w:r>
        <w:rPr>
          <w:rtl/>
        </w:rPr>
        <w:t xml:space="preserve"> (תיקון - נזקי ש</w:t>
      </w:r>
      <w:r>
        <w:rPr>
          <w:rFonts w:hint="cs"/>
          <w:rtl/>
        </w:rPr>
        <w:t>י</w:t>
      </w:r>
      <w:r>
        <w:rPr>
          <w:rtl/>
        </w:rPr>
        <w:t>טפונות)</w:t>
      </w:r>
      <w:r>
        <w:rPr>
          <w:rFonts w:hint="cs"/>
          <w:rtl/>
        </w:rPr>
        <w:t>, של חבר הכנסת נסים דהן ושל חבר הכנסת אלי ישי. חבר הכנסת אלי ישי הודיע לי שהוא יציג את הצעתו ש</w:t>
      </w:r>
      <w:r>
        <w:rPr>
          <w:rFonts w:hint="cs"/>
          <w:rtl/>
        </w:rPr>
        <w:t>ל חבר הכנסת דהן הנמצא בחו"ל. בבקשה, חבר הכנסת ישי. שר האוצר, אדוני משיב גם על הצעה זו, הצעת חוק מס רכוש וקרן פיצויים (תיקון - נזקי שיטפונות). בבקשה, עשר דקות.</w:t>
      </w:r>
    </w:p>
    <w:p w14:paraId="66DA3115" w14:textId="77777777" w:rsidR="00000000" w:rsidRDefault="00063F1E">
      <w:pPr>
        <w:pStyle w:val="a0"/>
        <w:ind w:firstLine="720"/>
        <w:rPr>
          <w:rFonts w:hint="cs"/>
          <w:rtl/>
        </w:rPr>
      </w:pPr>
    </w:p>
    <w:p w14:paraId="5B99DC6D" w14:textId="77777777" w:rsidR="00000000" w:rsidRDefault="00063F1E">
      <w:pPr>
        <w:pStyle w:val="a"/>
        <w:rPr>
          <w:rtl/>
        </w:rPr>
      </w:pPr>
      <w:bookmarkStart w:id="276" w:name="FS000000494T15_12_2004_14_47_50"/>
      <w:bookmarkStart w:id="277" w:name="_Toc100465798"/>
      <w:bookmarkEnd w:id="276"/>
      <w:r>
        <w:rPr>
          <w:rFonts w:hint="eastAsia"/>
          <w:rtl/>
        </w:rPr>
        <w:t>אליהו</w:t>
      </w:r>
      <w:r>
        <w:rPr>
          <w:rtl/>
        </w:rPr>
        <w:t xml:space="preserve"> ישי (ש"ס):</w:t>
      </w:r>
      <w:bookmarkEnd w:id="277"/>
    </w:p>
    <w:p w14:paraId="38AA2DB8" w14:textId="77777777" w:rsidR="00000000" w:rsidRDefault="00063F1E">
      <w:pPr>
        <w:pStyle w:val="a0"/>
        <w:rPr>
          <w:rFonts w:hint="cs"/>
          <w:rtl/>
        </w:rPr>
      </w:pPr>
    </w:p>
    <w:p w14:paraId="73A8C9CD" w14:textId="77777777" w:rsidR="00000000" w:rsidRDefault="00063F1E">
      <w:pPr>
        <w:pStyle w:val="a0"/>
        <w:ind w:firstLine="720"/>
        <w:rPr>
          <w:rFonts w:hint="cs"/>
          <w:rtl/>
        </w:rPr>
      </w:pPr>
      <w:r>
        <w:rPr>
          <w:rFonts w:hint="cs"/>
          <w:rtl/>
        </w:rPr>
        <w:t>אדוני היושב-ראש, אנו לא צריכים לחכות לאיזה אסון שיבוא, לאיזה נזק, ולאחר מכן נת</w:t>
      </w:r>
      <w:r>
        <w:rPr>
          <w:rFonts w:hint="cs"/>
          <w:rtl/>
        </w:rPr>
        <w:t>כנס כולנו. אני זוכר, בהיותי שר הפנים וגם שר העבודה והרווחה, בתל-אביב, בעוד מקומות בארץ, במסגרת גשמי הברכה היו גם כמה מקומות שהיו בהם שיטפונות כתוצאה מהתשתית הלא-נכונה או הפיתוח, ואז אזרחים רבים, בתיהם הוצפו, ולא רק שבתיהם הוצפו, אלא הם היו גם אמורים לשלם א</w:t>
      </w:r>
      <w:r>
        <w:rPr>
          <w:rFonts w:hint="cs"/>
          <w:rtl/>
        </w:rPr>
        <w:t>רנונה - - -</w:t>
      </w:r>
    </w:p>
    <w:p w14:paraId="2D52B522" w14:textId="77777777" w:rsidR="00000000" w:rsidRDefault="00063F1E">
      <w:pPr>
        <w:pStyle w:val="a0"/>
        <w:ind w:firstLine="720"/>
        <w:rPr>
          <w:rFonts w:hint="cs"/>
          <w:rtl/>
        </w:rPr>
      </w:pPr>
    </w:p>
    <w:p w14:paraId="58FBB656" w14:textId="77777777" w:rsidR="00000000" w:rsidRDefault="00063F1E">
      <w:pPr>
        <w:pStyle w:val="af1"/>
        <w:rPr>
          <w:rtl/>
        </w:rPr>
      </w:pPr>
      <w:r>
        <w:rPr>
          <w:rFonts w:hint="eastAsia"/>
          <w:rtl/>
        </w:rPr>
        <w:t>היו</w:t>
      </w:r>
      <w:r>
        <w:rPr>
          <w:rtl/>
        </w:rPr>
        <w:t>"ר ראובן ריבלין:</w:t>
      </w:r>
    </w:p>
    <w:p w14:paraId="4B8EEB0A" w14:textId="77777777" w:rsidR="00000000" w:rsidRDefault="00063F1E">
      <w:pPr>
        <w:pStyle w:val="a0"/>
        <w:rPr>
          <w:rFonts w:hint="cs"/>
          <w:rtl/>
        </w:rPr>
      </w:pPr>
    </w:p>
    <w:p w14:paraId="44DBCAC1" w14:textId="77777777" w:rsidR="00000000" w:rsidRDefault="00063F1E">
      <w:pPr>
        <w:pStyle w:val="a0"/>
        <w:rPr>
          <w:rFonts w:hint="cs"/>
          <w:rtl/>
        </w:rPr>
      </w:pPr>
      <w:r>
        <w:rPr>
          <w:rFonts w:hint="cs"/>
          <w:rtl/>
        </w:rPr>
        <w:t>מר יעקובזון, אני מאוד מבקש.</w:t>
      </w:r>
    </w:p>
    <w:p w14:paraId="3EFE2C13" w14:textId="77777777" w:rsidR="00000000" w:rsidRDefault="00063F1E">
      <w:pPr>
        <w:pStyle w:val="a0"/>
        <w:rPr>
          <w:rFonts w:hint="cs"/>
          <w:rtl/>
        </w:rPr>
      </w:pPr>
    </w:p>
    <w:p w14:paraId="37EDA633" w14:textId="77777777" w:rsidR="00000000" w:rsidRDefault="00063F1E">
      <w:pPr>
        <w:pStyle w:val="-"/>
        <w:rPr>
          <w:rtl/>
        </w:rPr>
      </w:pPr>
      <w:bookmarkStart w:id="278" w:name="FS000000494T15_12_2004_14_49_05C"/>
      <w:bookmarkEnd w:id="278"/>
      <w:r>
        <w:rPr>
          <w:rFonts w:hint="eastAsia"/>
          <w:rtl/>
        </w:rPr>
        <w:t>אליהו</w:t>
      </w:r>
      <w:r>
        <w:rPr>
          <w:rtl/>
        </w:rPr>
        <w:t xml:space="preserve"> ישי (ש"ס):</w:t>
      </w:r>
    </w:p>
    <w:p w14:paraId="330DCF71" w14:textId="77777777" w:rsidR="00000000" w:rsidRDefault="00063F1E">
      <w:pPr>
        <w:pStyle w:val="a0"/>
        <w:rPr>
          <w:rFonts w:hint="cs"/>
          <w:rtl/>
        </w:rPr>
      </w:pPr>
    </w:p>
    <w:p w14:paraId="33DBDE85" w14:textId="77777777" w:rsidR="00000000" w:rsidRDefault="00063F1E">
      <w:pPr>
        <w:pStyle w:val="a0"/>
        <w:ind w:firstLine="720"/>
        <w:rPr>
          <w:rFonts w:hint="cs"/>
          <w:rtl/>
        </w:rPr>
      </w:pPr>
      <w:r>
        <w:rPr>
          <w:rFonts w:hint="cs"/>
          <w:rtl/>
        </w:rPr>
        <w:t>הם גם שילמו ארנונה באותה תקופה שהם לא יכלו לגור בבית, אני כבר לא מדבר על הנזק.</w:t>
      </w:r>
    </w:p>
    <w:p w14:paraId="14F45E33" w14:textId="77777777" w:rsidR="00000000" w:rsidRDefault="00063F1E">
      <w:pPr>
        <w:pStyle w:val="a0"/>
        <w:ind w:firstLine="0"/>
        <w:rPr>
          <w:rFonts w:hint="cs"/>
          <w:rtl/>
        </w:rPr>
      </w:pPr>
    </w:p>
    <w:p w14:paraId="7DCE81BF" w14:textId="77777777" w:rsidR="00000000" w:rsidRDefault="00063F1E">
      <w:pPr>
        <w:pStyle w:val="a0"/>
        <w:ind w:firstLine="0"/>
        <w:rPr>
          <w:rFonts w:hint="cs"/>
          <w:rtl/>
        </w:rPr>
      </w:pPr>
      <w:r>
        <w:rPr>
          <w:rFonts w:hint="cs"/>
          <w:rtl/>
        </w:rPr>
        <w:tab/>
        <w:t xml:space="preserve">לכן, מה שאני מבקש במסגרת חוק מס רכוש וקרן פיצויים, שייכללו גם נזקי שיטפונות במסגרת החוק שמדבר </w:t>
      </w:r>
      <w:r>
        <w:rPr>
          <w:rFonts w:hint="cs"/>
          <w:rtl/>
        </w:rPr>
        <w:t xml:space="preserve">על אסונות טבע. הדבר הזה הוא חיוני, חשוב, כי מה שקורה כשיש אסונות מהסוג הזה, פתאום אין כסף לאוצר, אין מאיפה לממן, והאזרחים האלה סובלים סבל נוראי. </w:t>
      </w:r>
    </w:p>
    <w:p w14:paraId="76547791" w14:textId="77777777" w:rsidR="00000000" w:rsidRDefault="00063F1E">
      <w:pPr>
        <w:pStyle w:val="a0"/>
        <w:ind w:firstLine="0"/>
        <w:rPr>
          <w:rFonts w:hint="cs"/>
          <w:rtl/>
        </w:rPr>
      </w:pPr>
    </w:p>
    <w:p w14:paraId="217BE732" w14:textId="77777777" w:rsidR="00000000" w:rsidRDefault="00063F1E">
      <w:pPr>
        <w:pStyle w:val="a0"/>
        <w:ind w:firstLine="720"/>
        <w:rPr>
          <w:rFonts w:hint="cs"/>
          <w:rtl/>
        </w:rPr>
      </w:pPr>
      <w:r>
        <w:rPr>
          <w:rFonts w:hint="cs"/>
          <w:rtl/>
        </w:rPr>
        <w:t xml:space="preserve">אדוני שר האוצר, זו הצעת חוק חיובית, זה לא הרבה כסף, זה מתבקש. כשהייתי שר הפנים, כשזה קרה ביישובים כמו חולון, </w:t>
      </w:r>
      <w:r>
        <w:rPr>
          <w:rFonts w:hint="cs"/>
          <w:rtl/>
        </w:rPr>
        <w:t>בת-ים, ובעוד כמה יישובים, פשוט מימנתי מענקים מיוחדים לאותם אנשים כדי להתמודד. אם זה לא יהיה מעוגן בחוק, נמצא עצמנו חוטאים לאזרחים רבים, למשפחות רבות שנופלות בין הכיסאות, וגם נאלצות לשלם ארנונה על תקופה שהן לא בבית, ועל הבית שקרס להן, והוצאות של תיקון הבית.</w:t>
      </w:r>
      <w:r>
        <w:rPr>
          <w:rFonts w:hint="cs"/>
          <w:rtl/>
        </w:rPr>
        <w:t xml:space="preserve"> זה עוול משווע ותיקון שצריך להתבצע, תיקון מתבקש. </w:t>
      </w:r>
    </w:p>
    <w:p w14:paraId="296123D6" w14:textId="77777777" w:rsidR="00000000" w:rsidRDefault="00063F1E">
      <w:pPr>
        <w:pStyle w:val="a0"/>
        <w:ind w:firstLine="720"/>
        <w:rPr>
          <w:rFonts w:hint="cs"/>
          <w:rtl/>
        </w:rPr>
      </w:pPr>
    </w:p>
    <w:p w14:paraId="0EA884D7" w14:textId="77777777" w:rsidR="00000000" w:rsidRDefault="00063F1E">
      <w:pPr>
        <w:pStyle w:val="a0"/>
        <w:ind w:firstLine="720"/>
        <w:rPr>
          <w:rFonts w:hint="cs"/>
          <w:rtl/>
        </w:rPr>
      </w:pPr>
      <w:r>
        <w:rPr>
          <w:rFonts w:hint="cs"/>
          <w:rtl/>
        </w:rPr>
        <w:t>אני מבקש מחברי הבית, פה זה לא שיקול של אופוזיציה, קואליציה, אלא שיקול ענייני, להביט אל אותם אזרחים, שממש נקלעו למצב כל כך קשה ומביש ורע ולקריסה אמיתית - תרתי משמע, גם בבית וגם מבחינה נפשית - ולהצביע בעד הצ</w:t>
      </w:r>
      <w:r>
        <w:rPr>
          <w:rFonts w:hint="cs"/>
          <w:rtl/>
        </w:rPr>
        <w:t>עת החוק.</w:t>
      </w:r>
    </w:p>
    <w:p w14:paraId="71FCD324" w14:textId="77777777" w:rsidR="00000000" w:rsidRDefault="00063F1E">
      <w:pPr>
        <w:pStyle w:val="a0"/>
        <w:ind w:firstLine="0"/>
        <w:rPr>
          <w:rFonts w:hint="cs"/>
          <w:rtl/>
        </w:rPr>
      </w:pPr>
    </w:p>
    <w:p w14:paraId="0B3CFE46" w14:textId="77777777" w:rsidR="00000000" w:rsidRDefault="00063F1E">
      <w:pPr>
        <w:pStyle w:val="af1"/>
        <w:rPr>
          <w:rtl/>
        </w:rPr>
      </w:pPr>
      <w:r>
        <w:rPr>
          <w:rFonts w:hint="eastAsia"/>
          <w:rtl/>
        </w:rPr>
        <w:t>היו</w:t>
      </w:r>
      <w:r>
        <w:rPr>
          <w:rtl/>
        </w:rPr>
        <w:t>"ר ראובן ריבלין:</w:t>
      </w:r>
    </w:p>
    <w:p w14:paraId="3DF37003" w14:textId="77777777" w:rsidR="00000000" w:rsidRDefault="00063F1E">
      <w:pPr>
        <w:pStyle w:val="a0"/>
        <w:rPr>
          <w:rFonts w:hint="cs"/>
          <w:rtl/>
        </w:rPr>
      </w:pPr>
    </w:p>
    <w:p w14:paraId="3F1CFFDA" w14:textId="77777777" w:rsidR="00000000" w:rsidRDefault="00063F1E">
      <w:pPr>
        <w:pStyle w:val="a0"/>
        <w:ind w:firstLine="0"/>
        <w:rPr>
          <w:rFonts w:hint="cs"/>
          <w:rtl/>
        </w:rPr>
      </w:pPr>
      <w:r>
        <w:rPr>
          <w:rFonts w:hint="cs"/>
          <w:rtl/>
        </w:rPr>
        <w:tab/>
        <w:t>תודה. אני מאוד מודה ליושב-ראש תנועת ש"ס, חבר הכנסת אלי ישי. כבוד שר האוצר ישיב על הצעתו. לא קלה היא, לא קלה הדרך.</w:t>
      </w:r>
    </w:p>
    <w:p w14:paraId="56902317" w14:textId="77777777" w:rsidR="00000000" w:rsidRDefault="00063F1E">
      <w:pPr>
        <w:pStyle w:val="a0"/>
        <w:ind w:firstLine="0"/>
        <w:rPr>
          <w:rFonts w:hint="cs"/>
          <w:rtl/>
        </w:rPr>
      </w:pPr>
    </w:p>
    <w:p w14:paraId="729EFB79" w14:textId="77777777" w:rsidR="00000000" w:rsidRDefault="00063F1E">
      <w:pPr>
        <w:pStyle w:val="a"/>
        <w:rPr>
          <w:rtl/>
        </w:rPr>
      </w:pPr>
      <w:bookmarkStart w:id="279" w:name="FS000000965T15_12_2004_14_52_28"/>
      <w:bookmarkStart w:id="280" w:name="_Toc100465799"/>
      <w:bookmarkEnd w:id="279"/>
      <w:r>
        <w:rPr>
          <w:rFonts w:hint="eastAsia"/>
          <w:rtl/>
        </w:rPr>
        <w:t>שר</w:t>
      </w:r>
      <w:r>
        <w:rPr>
          <w:rtl/>
        </w:rPr>
        <w:t xml:space="preserve"> האוצר בנימין נתניהו:</w:t>
      </w:r>
      <w:bookmarkEnd w:id="280"/>
    </w:p>
    <w:p w14:paraId="58225428" w14:textId="77777777" w:rsidR="00000000" w:rsidRDefault="00063F1E">
      <w:pPr>
        <w:pStyle w:val="a0"/>
        <w:rPr>
          <w:rFonts w:hint="cs"/>
          <w:rtl/>
        </w:rPr>
      </w:pPr>
    </w:p>
    <w:p w14:paraId="38035E78" w14:textId="77777777" w:rsidR="00000000" w:rsidRDefault="00063F1E">
      <w:pPr>
        <w:pStyle w:val="a0"/>
        <w:ind w:firstLine="720"/>
        <w:rPr>
          <w:rFonts w:hint="cs"/>
          <w:rtl/>
        </w:rPr>
      </w:pPr>
      <w:r>
        <w:rPr>
          <w:rFonts w:hint="cs"/>
          <w:rtl/>
        </w:rPr>
        <w:t>אדוני היושב-ראש, חבר הכנסת אלי ישי מציע בעצם להפעיל את מס רכוש לפיצוי על נזקי שיטפונ</w:t>
      </w:r>
      <w:r>
        <w:rPr>
          <w:rFonts w:hint="cs"/>
          <w:rtl/>
        </w:rPr>
        <w:t xml:space="preserve">ות. יש פה שתי בעיות. אני חייב לומר קודם כול, שחוק מס רכוש מפצה בעיקר על נזקי מלחמה או נזקי טרור או נזקים שנגרמו על-ידי פעולה מלחמתית של צבא סדיר נגד ישראל, או נזקים שנגרמו אגב פעילות לחימה של צה"ל. כלומר, מה משותף לכל הנזקים האלה </w:t>
      </w:r>
      <w:r>
        <w:rPr>
          <w:rtl/>
        </w:rPr>
        <w:t>–</w:t>
      </w:r>
      <w:r>
        <w:rPr>
          <w:rFonts w:hint="cs"/>
          <w:rtl/>
        </w:rPr>
        <w:t xml:space="preserve"> שאתה לא יכול לרכוש ביטוח</w:t>
      </w:r>
      <w:r>
        <w:rPr>
          <w:rFonts w:hint="cs"/>
          <w:rtl/>
        </w:rPr>
        <w:t xml:space="preserve"> נגד פעולה של אויב או נגד פעולה של צה"ל. אין כיסוי ביטוחי לזה. לעומת זה, נזקי שיטפונות, אתה יכול לקנות ביטוח. יש ביטוח; בעצם, כיסוי ביטוחי בחברות הביטוח המסחריות. על כן אין מקום להטיל את האחריות הזאת על המדינה בגלל הנזק שנגרם. זה הטיעון הראשון </w:t>
      </w:r>
      <w:r>
        <w:rPr>
          <w:rtl/>
        </w:rPr>
        <w:t>–</w:t>
      </w:r>
      <w:r>
        <w:rPr>
          <w:rFonts w:hint="cs"/>
          <w:rtl/>
        </w:rPr>
        <w:t xml:space="preserve"> אנו לא צרי</w:t>
      </w:r>
      <w:r>
        <w:rPr>
          <w:rFonts w:hint="cs"/>
          <w:rtl/>
        </w:rPr>
        <w:t>כים להיערך לזה.</w:t>
      </w:r>
    </w:p>
    <w:p w14:paraId="744BF68F" w14:textId="77777777" w:rsidR="00000000" w:rsidRDefault="00063F1E">
      <w:pPr>
        <w:pStyle w:val="a0"/>
        <w:ind w:firstLine="0"/>
        <w:rPr>
          <w:rFonts w:hint="cs"/>
          <w:rtl/>
        </w:rPr>
      </w:pPr>
    </w:p>
    <w:p w14:paraId="213ECB68" w14:textId="77777777" w:rsidR="00000000" w:rsidRDefault="00063F1E">
      <w:pPr>
        <w:pStyle w:val="a0"/>
        <w:ind w:firstLine="0"/>
        <w:rPr>
          <w:rFonts w:hint="cs"/>
          <w:rtl/>
        </w:rPr>
      </w:pPr>
      <w:r>
        <w:rPr>
          <w:rFonts w:hint="cs"/>
          <w:rtl/>
        </w:rPr>
        <w:tab/>
        <w:t>אך במקרה, חוק פיצוי נפגעי אסון טבע גם דואג למקרה הזה. על אף מה שאמרתי, יש סידור לפיצוי בשל אסונות טבע לחקלאים, והסידור הזה מפצה נזקי תשתית ונזקים לתוצרת החקלאית עצמה. לכן, מה שהצעת החוק הזאת מנסה לעשות, היא בעצם מציעה לתת כפל הטבות, הן בא</w:t>
      </w:r>
      <w:r>
        <w:rPr>
          <w:rFonts w:hint="cs"/>
          <w:rtl/>
        </w:rPr>
        <w:t>מצעות החוק הזה והן באמצעות חוק מס רכוש.</w:t>
      </w:r>
    </w:p>
    <w:p w14:paraId="010E0736" w14:textId="77777777" w:rsidR="00000000" w:rsidRDefault="00063F1E">
      <w:pPr>
        <w:pStyle w:val="a0"/>
        <w:ind w:firstLine="0"/>
        <w:rPr>
          <w:rFonts w:hint="cs"/>
          <w:rtl/>
        </w:rPr>
      </w:pPr>
    </w:p>
    <w:p w14:paraId="12375F76" w14:textId="77777777" w:rsidR="00000000" w:rsidRDefault="00063F1E">
      <w:pPr>
        <w:pStyle w:val="af0"/>
        <w:rPr>
          <w:rtl/>
        </w:rPr>
      </w:pPr>
      <w:r>
        <w:rPr>
          <w:rFonts w:hint="eastAsia"/>
          <w:rtl/>
        </w:rPr>
        <w:t>שאול</w:t>
      </w:r>
      <w:r>
        <w:rPr>
          <w:rtl/>
        </w:rPr>
        <w:t xml:space="preserve"> יהלום (מפד"ל):</w:t>
      </w:r>
    </w:p>
    <w:p w14:paraId="7155F839" w14:textId="77777777" w:rsidR="00000000" w:rsidRDefault="00063F1E">
      <w:pPr>
        <w:pStyle w:val="a0"/>
        <w:rPr>
          <w:rFonts w:hint="cs"/>
          <w:rtl/>
        </w:rPr>
      </w:pPr>
    </w:p>
    <w:p w14:paraId="0A209D8E" w14:textId="77777777" w:rsidR="00000000" w:rsidRDefault="00063F1E">
      <w:pPr>
        <w:pStyle w:val="a0"/>
        <w:rPr>
          <w:rFonts w:hint="cs"/>
          <w:rtl/>
        </w:rPr>
      </w:pPr>
      <w:r>
        <w:rPr>
          <w:rFonts w:hint="cs"/>
          <w:rtl/>
        </w:rPr>
        <w:t>- - -</w:t>
      </w:r>
    </w:p>
    <w:p w14:paraId="20490F9A" w14:textId="77777777" w:rsidR="00000000" w:rsidRDefault="00063F1E">
      <w:pPr>
        <w:pStyle w:val="a0"/>
        <w:rPr>
          <w:rFonts w:hint="cs"/>
          <w:rtl/>
        </w:rPr>
      </w:pPr>
    </w:p>
    <w:p w14:paraId="2DE85792" w14:textId="77777777" w:rsidR="00000000" w:rsidRDefault="00063F1E">
      <w:pPr>
        <w:pStyle w:val="-"/>
        <w:rPr>
          <w:rtl/>
        </w:rPr>
      </w:pPr>
      <w:bookmarkStart w:id="281" w:name="FS000000965T15_12_2004_14_56_42C"/>
      <w:bookmarkEnd w:id="281"/>
      <w:r>
        <w:rPr>
          <w:rFonts w:hint="eastAsia"/>
          <w:rtl/>
        </w:rPr>
        <w:t>שר</w:t>
      </w:r>
      <w:r>
        <w:rPr>
          <w:rtl/>
        </w:rPr>
        <w:t xml:space="preserve"> האוצר בנימין נתניהו:</w:t>
      </w:r>
    </w:p>
    <w:p w14:paraId="45744099" w14:textId="77777777" w:rsidR="00000000" w:rsidRDefault="00063F1E">
      <w:pPr>
        <w:pStyle w:val="a0"/>
        <w:rPr>
          <w:rFonts w:hint="cs"/>
          <w:rtl/>
        </w:rPr>
      </w:pPr>
    </w:p>
    <w:p w14:paraId="17DF0F24" w14:textId="77777777" w:rsidR="00000000" w:rsidRDefault="00063F1E">
      <w:pPr>
        <w:pStyle w:val="a0"/>
        <w:ind w:firstLine="0"/>
        <w:rPr>
          <w:rFonts w:hint="cs"/>
          <w:rtl/>
        </w:rPr>
      </w:pPr>
      <w:r>
        <w:rPr>
          <w:rFonts w:hint="cs"/>
          <w:rtl/>
        </w:rPr>
        <w:tab/>
        <w:t>כמובן, אם היתה לנו יכולת תקציבית, יכול להיות שהיינו נענים גם לזה. אך אם אני מוסיף את המגבלה התקציבית של הטענה הראשונה, שבעצם אפשר לרכוש ביטוח פרטי, לנקודה השנייה</w:t>
      </w:r>
      <w:r>
        <w:rPr>
          <w:rFonts w:hint="cs"/>
          <w:rtl/>
        </w:rPr>
        <w:t>, שכבר יש כיסוי, לפחות לתוצרת החקלאית עצמה, ושלישית, שאין לנו תקציב, בפשטות, הוא הולך ונאכל מרגע לרגע - משלושת הטעמים הללו אני מבקש מחברי הבית להסיר את ההצעה הזאת.</w:t>
      </w:r>
    </w:p>
    <w:p w14:paraId="63549E95" w14:textId="77777777" w:rsidR="00000000" w:rsidRDefault="00063F1E">
      <w:pPr>
        <w:pStyle w:val="af1"/>
        <w:rPr>
          <w:rtl/>
        </w:rPr>
      </w:pPr>
    </w:p>
    <w:p w14:paraId="4054B769" w14:textId="77777777" w:rsidR="00000000" w:rsidRDefault="00063F1E">
      <w:pPr>
        <w:pStyle w:val="af1"/>
        <w:rPr>
          <w:rtl/>
        </w:rPr>
      </w:pPr>
      <w:r>
        <w:rPr>
          <w:rFonts w:hint="eastAsia"/>
          <w:rtl/>
        </w:rPr>
        <w:t>היו</w:t>
      </w:r>
      <w:r>
        <w:rPr>
          <w:rtl/>
        </w:rPr>
        <w:t>"ר ראובן ריבלין:</w:t>
      </w:r>
    </w:p>
    <w:p w14:paraId="0D0D0599" w14:textId="77777777" w:rsidR="00000000" w:rsidRDefault="00063F1E">
      <w:pPr>
        <w:pStyle w:val="a0"/>
        <w:rPr>
          <w:rFonts w:hint="cs"/>
          <w:rtl/>
        </w:rPr>
      </w:pPr>
    </w:p>
    <w:p w14:paraId="479C78E0" w14:textId="77777777" w:rsidR="00000000" w:rsidRDefault="00063F1E">
      <w:pPr>
        <w:pStyle w:val="a0"/>
        <w:ind w:firstLine="0"/>
        <w:rPr>
          <w:rFonts w:hint="cs"/>
          <w:rtl/>
        </w:rPr>
      </w:pPr>
      <w:r>
        <w:rPr>
          <w:rFonts w:hint="cs"/>
          <w:rtl/>
        </w:rPr>
        <w:tab/>
        <w:t>תודה רבה. חבר הכנסת ישי, אדוני סגן ראש הממשלה לשעבר מבקש להצביע. נא ל</w:t>
      </w:r>
      <w:r>
        <w:rPr>
          <w:rFonts w:hint="cs"/>
          <w:rtl/>
        </w:rPr>
        <w:t xml:space="preserve">שבת. רבותי חברי הכנסת, הממשלה מתנגדת, לכן אני מבקש לשבת. </w:t>
      </w:r>
    </w:p>
    <w:p w14:paraId="58D60F5A" w14:textId="77777777" w:rsidR="00000000" w:rsidRDefault="00063F1E">
      <w:pPr>
        <w:pStyle w:val="a0"/>
        <w:ind w:firstLine="0"/>
        <w:rPr>
          <w:rFonts w:hint="cs"/>
          <w:rtl/>
        </w:rPr>
      </w:pPr>
    </w:p>
    <w:p w14:paraId="2717D1B4" w14:textId="77777777" w:rsidR="00000000" w:rsidRDefault="00063F1E">
      <w:pPr>
        <w:pStyle w:val="a0"/>
        <w:ind w:firstLine="720"/>
        <w:rPr>
          <w:rFonts w:hint="cs"/>
          <w:rtl/>
        </w:rPr>
      </w:pPr>
      <w:r>
        <w:rPr>
          <w:rFonts w:hint="cs"/>
          <w:rtl/>
        </w:rPr>
        <w:t xml:space="preserve">נא להצביע על הצעת חוק מס רכוש וקרן פיצויים (תיקון </w:t>
      </w:r>
      <w:r>
        <w:rPr>
          <w:rtl/>
        </w:rPr>
        <w:t>–</w:t>
      </w:r>
      <w:r>
        <w:rPr>
          <w:rFonts w:hint="cs"/>
          <w:rtl/>
        </w:rPr>
        <w:t xml:space="preserve"> נזקי שיטפונות), של חבר הכנסת נסים דהן כפי שהוצגה על-ידי יושב-ראש תנועתו, חבר הכנסת אלי ישי. מי בעד? מי נגד? נא להצביע.</w:t>
      </w:r>
    </w:p>
    <w:p w14:paraId="57D4B058" w14:textId="77777777" w:rsidR="00000000" w:rsidRDefault="00063F1E">
      <w:pPr>
        <w:pStyle w:val="a0"/>
        <w:ind w:firstLine="0"/>
        <w:rPr>
          <w:rFonts w:hint="cs"/>
          <w:rtl/>
        </w:rPr>
      </w:pPr>
    </w:p>
    <w:p w14:paraId="157E0487" w14:textId="77777777" w:rsidR="00000000" w:rsidRDefault="00063F1E">
      <w:pPr>
        <w:pStyle w:val="ab"/>
        <w:bidi/>
        <w:rPr>
          <w:rFonts w:hint="cs"/>
          <w:rtl/>
        </w:rPr>
      </w:pPr>
      <w:r>
        <w:rPr>
          <w:rFonts w:hint="cs"/>
          <w:rtl/>
        </w:rPr>
        <w:t>הצבעה מ' 14</w:t>
      </w:r>
    </w:p>
    <w:p w14:paraId="1E805961" w14:textId="77777777" w:rsidR="00000000" w:rsidRDefault="00063F1E">
      <w:pPr>
        <w:pStyle w:val="ac"/>
        <w:bidi/>
        <w:rPr>
          <w:rFonts w:hint="cs"/>
          <w:rtl/>
        </w:rPr>
      </w:pPr>
    </w:p>
    <w:p w14:paraId="3CF1A9C4" w14:textId="77777777" w:rsidR="00000000" w:rsidRDefault="00063F1E">
      <w:pPr>
        <w:pStyle w:val="ac"/>
        <w:bidi/>
        <w:rPr>
          <w:rFonts w:hint="cs"/>
          <w:rtl/>
        </w:rPr>
      </w:pPr>
      <w:r>
        <w:rPr>
          <w:rFonts w:hint="cs"/>
          <w:rtl/>
        </w:rPr>
        <w:t>בעד ההצעה לה</w:t>
      </w:r>
      <w:r>
        <w:rPr>
          <w:rFonts w:hint="cs"/>
          <w:rtl/>
        </w:rPr>
        <w:t xml:space="preserve">עביר את הצעת החוק לוועדה </w:t>
      </w:r>
      <w:r>
        <w:rPr>
          <w:rtl/>
        </w:rPr>
        <w:t>–</w:t>
      </w:r>
      <w:r>
        <w:rPr>
          <w:rFonts w:hint="cs"/>
          <w:rtl/>
        </w:rPr>
        <w:t xml:space="preserve"> 24</w:t>
      </w:r>
    </w:p>
    <w:p w14:paraId="1E0AA1A4"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23</w:t>
      </w:r>
    </w:p>
    <w:p w14:paraId="18E7D777"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11419D44" w14:textId="77777777" w:rsidR="00000000" w:rsidRDefault="00063F1E">
      <w:pPr>
        <w:pStyle w:val="ad"/>
        <w:bidi/>
        <w:rPr>
          <w:rFonts w:hint="cs"/>
          <w:rtl/>
        </w:rPr>
      </w:pPr>
    </w:p>
    <w:p w14:paraId="1D3AF38D" w14:textId="77777777" w:rsidR="00000000" w:rsidRDefault="00063F1E">
      <w:pPr>
        <w:pStyle w:val="af1"/>
        <w:rPr>
          <w:rtl/>
        </w:rPr>
      </w:pPr>
      <w:r>
        <w:rPr>
          <w:rFonts w:hint="eastAsia"/>
          <w:rtl/>
        </w:rPr>
        <w:t>היו</w:t>
      </w:r>
      <w:r>
        <w:rPr>
          <w:rtl/>
        </w:rPr>
        <w:t>"ר ראובן ריבלין:</w:t>
      </w:r>
    </w:p>
    <w:p w14:paraId="799E2463" w14:textId="77777777" w:rsidR="00000000" w:rsidRDefault="00063F1E">
      <w:pPr>
        <w:pStyle w:val="a0"/>
        <w:rPr>
          <w:rFonts w:hint="cs"/>
          <w:rtl/>
        </w:rPr>
      </w:pPr>
    </w:p>
    <w:p w14:paraId="42E6E4B3" w14:textId="77777777" w:rsidR="00000000" w:rsidRDefault="00063F1E">
      <w:pPr>
        <w:pStyle w:val="a0"/>
        <w:rPr>
          <w:rFonts w:hint="cs"/>
          <w:rtl/>
        </w:rPr>
      </w:pPr>
      <w:r>
        <w:rPr>
          <w:rFonts w:hint="cs"/>
          <w:rtl/>
        </w:rPr>
        <w:t>24 בעד.</w:t>
      </w:r>
    </w:p>
    <w:p w14:paraId="2EE06EE3" w14:textId="77777777" w:rsidR="00000000" w:rsidRDefault="00063F1E">
      <w:pPr>
        <w:pStyle w:val="a0"/>
        <w:rPr>
          <w:rFonts w:hint="cs"/>
          <w:rtl/>
        </w:rPr>
      </w:pPr>
    </w:p>
    <w:p w14:paraId="730AB55B" w14:textId="77777777" w:rsidR="00000000" w:rsidRDefault="00063F1E">
      <w:pPr>
        <w:pStyle w:val="af0"/>
        <w:rPr>
          <w:rtl/>
        </w:rPr>
      </w:pPr>
      <w:r>
        <w:rPr>
          <w:rFonts w:hint="eastAsia"/>
          <w:rtl/>
        </w:rPr>
        <w:t>יצחק</w:t>
      </w:r>
      <w:r>
        <w:rPr>
          <w:rtl/>
        </w:rPr>
        <w:t xml:space="preserve"> כהן (ש"ס):</w:t>
      </w:r>
    </w:p>
    <w:p w14:paraId="7CDC5B6A" w14:textId="77777777" w:rsidR="00000000" w:rsidRDefault="00063F1E">
      <w:pPr>
        <w:pStyle w:val="a0"/>
        <w:rPr>
          <w:rFonts w:hint="cs"/>
          <w:rtl/>
        </w:rPr>
      </w:pPr>
    </w:p>
    <w:p w14:paraId="2CABFF59" w14:textId="77777777" w:rsidR="00000000" w:rsidRDefault="00063F1E">
      <w:pPr>
        <w:pStyle w:val="a0"/>
        <w:rPr>
          <w:rFonts w:hint="cs"/>
          <w:rtl/>
        </w:rPr>
      </w:pPr>
      <w:r>
        <w:rPr>
          <w:rFonts w:hint="cs"/>
          <w:rtl/>
        </w:rPr>
        <w:t>- - -</w:t>
      </w:r>
    </w:p>
    <w:p w14:paraId="5D6FCD53" w14:textId="77777777" w:rsidR="00000000" w:rsidRDefault="00063F1E">
      <w:pPr>
        <w:pStyle w:val="a0"/>
        <w:rPr>
          <w:rFonts w:hint="cs"/>
          <w:rtl/>
        </w:rPr>
      </w:pPr>
    </w:p>
    <w:p w14:paraId="2524DABF" w14:textId="77777777" w:rsidR="00000000" w:rsidRDefault="00063F1E">
      <w:pPr>
        <w:pStyle w:val="af1"/>
        <w:rPr>
          <w:rtl/>
        </w:rPr>
      </w:pPr>
      <w:r>
        <w:rPr>
          <w:rFonts w:hint="eastAsia"/>
          <w:rtl/>
        </w:rPr>
        <w:t>היו</w:t>
      </w:r>
      <w:r>
        <w:rPr>
          <w:rtl/>
        </w:rPr>
        <w:t>"ר ראובן ריבלין:</w:t>
      </w:r>
    </w:p>
    <w:p w14:paraId="11E892F4" w14:textId="77777777" w:rsidR="00000000" w:rsidRDefault="00063F1E">
      <w:pPr>
        <w:pStyle w:val="a0"/>
        <w:rPr>
          <w:rFonts w:hint="cs"/>
          <w:rtl/>
        </w:rPr>
      </w:pPr>
    </w:p>
    <w:p w14:paraId="225A4BA5" w14:textId="77777777" w:rsidR="00000000" w:rsidRDefault="00063F1E">
      <w:pPr>
        <w:pStyle w:val="a0"/>
        <w:rPr>
          <w:rFonts w:hint="cs"/>
          <w:rtl/>
        </w:rPr>
      </w:pPr>
      <w:r>
        <w:rPr>
          <w:rFonts w:hint="cs"/>
          <w:rtl/>
        </w:rPr>
        <w:t>אני מבקש, חבר הכנסת כהן. 24 בעד.</w:t>
      </w:r>
    </w:p>
    <w:p w14:paraId="7D14CAD6" w14:textId="77777777" w:rsidR="00000000" w:rsidRDefault="00063F1E">
      <w:pPr>
        <w:pStyle w:val="a0"/>
        <w:rPr>
          <w:rFonts w:hint="cs"/>
          <w:rtl/>
        </w:rPr>
      </w:pPr>
    </w:p>
    <w:p w14:paraId="21B6620A" w14:textId="77777777" w:rsidR="00000000" w:rsidRDefault="00063F1E">
      <w:pPr>
        <w:pStyle w:val="af0"/>
        <w:rPr>
          <w:rtl/>
        </w:rPr>
      </w:pPr>
      <w:r>
        <w:rPr>
          <w:rFonts w:hint="eastAsia"/>
          <w:rtl/>
        </w:rPr>
        <w:t>דניאל</w:t>
      </w:r>
      <w:r>
        <w:rPr>
          <w:rtl/>
        </w:rPr>
        <w:t xml:space="preserve"> בנלולו (הליכוד):</w:t>
      </w:r>
    </w:p>
    <w:p w14:paraId="6CDBDB7E" w14:textId="77777777" w:rsidR="00000000" w:rsidRDefault="00063F1E">
      <w:pPr>
        <w:pStyle w:val="a0"/>
        <w:rPr>
          <w:rFonts w:hint="cs"/>
          <w:rtl/>
        </w:rPr>
      </w:pPr>
    </w:p>
    <w:p w14:paraId="49806403" w14:textId="77777777" w:rsidR="00000000" w:rsidRDefault="00063F1E">
      <w:pPr>
        <w:pStyle w:val="a0"/>
        <w:ind w:firstLine="720"/>
        <w:rPr>
          <w:rFonts w:hint="cs"/>
          <w:rtl/>
        </w:rPr>
      </w:pPr>
      <w:r>
        <w:rPr>
          <w:rFonts w:hint="cs"/>
          <w:rtl/>
        </w:rPr>
        <w:t>יש טעות.</w:t>
      </w:r>
    </w:p>
    <w:p w14:paraId="5D89AF04" w14:textId="77777777" w:rsidR="00000000" w:rsidRDefault="00063F1E">
      <w:pPr>
        <w:pStyle w:val="a0"/>
        <w:ind w:firstLine="0"/>
        <w:rPr>
          <w:rFonts w:hint="cs"/>
          <w:rtl/>
        </w:rPr>
      </w:pPr>
    </w:p>
    <w:p w14:paraId="060C03D3" w14:textId="77777777" w:rsidR="00000000" w:rsidRDefault="00063F1E">
      <w:pPr>
        <w:pStyle w:val="af1"/>
        <w:rPr>
          <w:rtl/>
        </w:rPr>
      </w:pPr>
      <w:r>
        <w:rPr>
          <w:rFonts w:hint="eastAsia"/>
          <w:rtl/>
        </w:rPr>
        <w:t>היו</w:t>
      </w:r>
      <w:r>
        <w:rPr>
          <w:rtl/>
        </w:rPr>
        <w:t>"ר ראובן ריבלין:</w:t>
      </w:r>
    </w:p>
    <w:p w14:paraId="15FB6130" w14:textId="77777777" w:rsidR="00000000" w:rsidRDefault="00063F1E">
      <w:pPr>
        <w:pStyle w:val="a0"/>
        <w:rPr>
          <w:rFonts w:hint="cs"/>
          <w:rtl/>
        </w:rPr>
      </w:pPr>
    </w:p>
    <w:p w14:paraId="67CC365E" w14:textId="77777777" w:rsidR="00000000" w:rsidRDefault="00063F1E">
      <w:pPr>
        <w:pStyle w:val="a0"/>
        <w:rPr>
          <w:rFonts w:hint="cs"/>
          <w:rtl/>
        </w:rPr>
      </w:pPr>
      <w:r>
        <w:rPr>
          <w:rFonts w:hint="cs"/>
          <w:rtl/>
        </w:rPr>
        <w:t>מי ל</w:t>
      </w:r>
      <w:r>
        <w:rPr>
          <w:rFonts w:hint="cs"/>
          <w:rtl/>
        </w:rPr>
        <w:t>חץ על אלי אפללו בכלל?</w:t>
      </w:r>
    </w:p>
    <w:p w14:paraId="204E9C60" w14:textId="77777777" w:rsidR="00000000" w:rsidRDefault="00063F1E">
      <w:pPr>
        <w:pStyle w:val="a0"/>
        <w:rPr>
          <w:rFonts w:hint="cs"/>
          <w:rtl/>
        </w:rPr>
      </w:pPr>
    </w:p>
    <w:p w14:paraId="02D1DBC1" w14:textId="77777777" w:rsidR="00000000" w:rsidRDefault="00063F1E">
      <w:pPr>
        <w:pStyle w:val="af0"/>
        <w:rPr>
          <w:rtl/>
        </w:rPr>
      </w:pPr>
      <w:r>
        <w:rPr>
          <w:rFonts w:hint="eastAsia"/>
          <w:rtl/>
        </w:rPr>
        <w:t>קריאה</w:t>
      </w:r>
      <w:r>
        <w:rPr>
          <w:rtl/>
        </w:rPr>
        <w:t>:</w:t>
      </w:r>
    </w:p>
    <w:p w14:paraId="47E83C87" w14:textId="77777777" w:rsidR="00000000" w:rsidRDefault="00063F1E">
      <w:pPr>
        <w:pStyle w:val="a0"/>
        <w:rPr>
          <w:rFonts w:hint="cs"/>
          <w:rtl/>
        </w:rPr>
      </w:pPr>
    </w:p>
    <w:p w14:paraId="3366D07A" w14:textId="77777777" w:rsidR="00000000" w:rsidRDefault="00063F1E">
      <w:pPr>
        <w:pStyle w:val="a0"/>
        <w:rPr>
          <w:rFonts w:hint="cs"/>
          <w:rtl/>
        </w:rPr>
      </w:pPr>
      <w:r>
        <w:rPr>
          <w:rFonts w:hint="cs"/>
          <w:rtl/>
        </w:rPr>
        <w:t>אף אחד לא לחץ, זה היה כך.</w:t>
      </w:r>
    </w:p>
    <w:p w14:paraId="0A58A31A" w14:textId="77777777" w:rsidR="00000000" w:rsidRDefault="00063F1E">
      <w:pPr>
        <w:pStyle w:val="af1"/>
        <w:rPr>
          <w:rtl/>
        </w:rPr>
      </w:pPr>
    </w:p>
    <w:p w14:paraId="0575DA91" w14:textId="77777777" w:rsidR="00000000" w:rsidRDefault="00063F1E">
      <w:pPr>
        <w:pStyle w:val="af1"/>
        <w:rPr>
          <w:rtl/>
        </w:rPr>
      </w:pPr>
      <w:r>
        <w:rPr>
          <w:rFonts w:hint="eastAsia"/>
          <w:rtl/>
        </w:rPr>
        <w:t>היו</w:t>
      </w:r>
      <w:r>
        <w:rPr>
          <w:rtl/>
        </w:rPr>
        <w:t>"ר ראובן ריבלין:</w:t>
      </w:r>
    </w:p>
    <w:p w14:paraId="154E900B" w14:textId="77777777" w:rsidR="00000000" w:rsidRDefault="00063F1E">
      <w:pPr>
        <w:pStyle w:val="a0"/>
        <w:rPr>
          <w:rFonts w:hint="cs"/>
          <w:rtl/>
        </w:rPr>
      </w:pPr>
    </w:p>
    <w:p w14:paraId="01F8C5A6" w14:textId="77777777" w:rsidR="00000000" w:rsidRDefault="00063F1E">
      <w:pPr>
        <w:pStyle w:val="a0"/>
        <w:ind w:firstLine="0"/>
        <w:rPr>
          <w:rFonts w:hint="cs"/>
          <w:rtl/>
        </w:rPr>
      </w:pPr>
      <w:r>
        <w:rPr>
          <w:rFonts w:hint="cs"/>
          <w:rtl/>
        </w:rPr>
        <w:tab/>
        <w:t>חבר הכנסת בנלולו, אני מציע לאדוני, כי נכוו כבר ברותחין, לא להיכוות בצוננין. מה פירוש? זה נדלק מעצמו? שמעתי, הבנתי. קודם כול אלי אפללו לא נוכח פה, והוא הצביע בעד, אבל אני רוצה ל</w:t>
      </w:r>
      <w:r>
        <w:rPr>
          <w:rFonts w:hint="cs"/>
          <w:rtl/>
        </w:rPr>
        <w:t>דעת מי היה שם.</w:t>
      </w:r>
    </w:p>
    <w:p w14:paraId="3FC32801" w14:textId="77777777" w:rsidR="00000000" w:rsidRDefault="00063F1E">
      <w:pPr>
        <w:pStyle w:val="a0"/>
        <w:ind w:firstLine="0"/>
        <w:rPr>
          <w:rFonts w:hint="cs"/>
          <w:rtl/>
        </w:rPr>
      </w:pPr>
    </w:p>
    <w:p w14:paraId="3CE278C5" w14:textId="77777777" w:rsidR="00000000" w:rsidRDefault="00063F1E">
      <w:pPr>
        <w:pStyle w:val="af0"/>
        <w:rPr>
          <w:rtl/>
        </w:rPr>
      </w:pPr>
      <w:r>
        <w:rPr>
          <w:rFonts w:hint="eastAsia"/>
          <w:rtl/>
        </w:rPr>
        <w:t>יחיאל</w:t>
      </w:r>
      <w:r>
        <w:rPr>
          <w:rtl/>
        </w:rPr>
        <w:t xml:space="preserve"> חזן (הליכוד):</w:t>
      </w:r>
    </w:p>
    <w:p w14:paraId="573FF635" w14:textId="77777777" w:rsidR="00000000" w:rsidRDefault="00063F1E">
      <w:pPr>
        <w:pStyle w:val="a0"/>
        <w:rPr>
          <w:rFonts w:hint="cs"/>
          <w:rtl/>
        </w:rPr>
      </w:pPr>
    </w:p>
    <w:p w14:paraId="4BD52486" w14:textId="77777777" w:rsidR="00000000" w:rsidRDefault="00063F1E">
      <w:pPr>
        <w:pStyle w:val="a0"/>
        <w:rPr>
          <w:rFonts w:hint="cs"/>
          <w:rtl/>
        </w:rPr>
      </w:pPr>
      <w:r>
        <w:rPr>
          <w:rFonts w:hint="cs"/>
          <w:rtl/>
        </w:rPr>
        <w:t>משטרה - - -</w:t>
      </w:r>
    </w:p>
    <w:p w14:paraId="4AE6F747" w14:textId="77777777" w:rsidR="00000000" w:rsidRDefault="00063F1E">
      <w:pPr>
        <w:pStyle w:val="a0"/>
        <w:rPr>
          <w:rFonts w:hint="cs"/>
          <w:rtl/>
        </w:rPr>
      </w:pPr>
    </w:p>
    <w:p w14:paraId="19A94D64" w14:textId="77777777" w:rsidR="00000000" w:rsidRDefault="00063F1E">
      <w:pPr>
        <w:pStyle w:val="af1"/>
        <w:rPr>
          <w:rtl/>
        </w:rPr>
      </w:pPr>
      <w:r>
        <w:rPr>
          <w:rFonts w:hint="eastAsia"/>
          <w:rtl/>
        </w:rPr>
        <w:t>היו</w:t>
      </w:r>
      <w:r>
        <w:rPr>
          <w:rtl/>
        </w:rPr>
        <w:t>"ר ראובן ריבלין:</w:t>
      </w:r>
    </w:p>
    <w:p w14:paraId="0F0AACB4" w14:textId="77777777" w:rsidR="00000000" w:rsidRDefault="00063F1E">
      <w:pPr>
        <w:pStyle w:val="a0"/>
        <w:rPr>
          <w:rFonts w:hint="cs"/>
          <w:rtl/>
        </w:rPr>
      </w:pPr>
    </w:p>
    <w:p w14:paraId="279031C9" w14:textId="77777777" w:rsidR="00000000" w:rsidRDefault="00063F1E">
      <w:pPr>
        <w:pStyle w:val="a0"/>
        <w:ind w:firstLine="720"/>
        <w:rPr>
          <w:rFonts w:hint="cs"/>
          <w:rtl/>
        </w:rPr>
      </w:pPr>
      <w:r>
        <w:rPr>
          <w:rFonts w:hint="cs"/>
          <w:rtl/>
        </w:rPr>
        <w:t>חבר הכנסת חזן, אדוני יהיה בטוח שאני יודע בדיוק מתי להזמין את המשטרה. שאדוני יהיה סמוך ובטוח.</w:t>
      </w:r>
    </w:p>
    <w:p w14:paraId="61D2AEEE" w14:textId="77777777" w:rsidR="00000000" w:rsidRDefault="00063F1E">
      <w:pPr>
        <w:pStyle w:val="a0"/>
        <w:ind w:firstLine="0"/>
        <w:rPr>
          <w:rFonts w:hint="cs"/>
          <w:rtl/>
        </w:rPr>
      </w:pPr>
    </w:p>
    <w:p w14:paraId="6A8DC22A" w14:textId="77777777" w:rsidR="00000000" w:rsidRDefault="00063F1E">
      <w:pPr>
        <w:pStyle w:val="af0"/>
        <w:rPr>
          <w:rtl/>
        </w:rPr>
      </w:pPr>
      <w:r>
        <w:rPr>
          <w:rFonts w:hint="eastAsia"/>
          <w:rtl/>
        </w:rPr>
        <w:t>קריאה</w:t>
      </w:r>
      <w:r>
        <w:rPr>
          <w:rtl/>
        </w:rPr>
        <w:t>:</w:t>
      </w:r>
    </w:p>
    <w:p w14:paraId="5B5EC010" w14:textId="77777777" w:rsidR="00000000" w:rsidRDefault="00063F1E">
      <w:pPr>
        <w:pStyle w:val="a0"/>
        <w:rPr>
          <w:rFonts w:hint="cs"/>
          <w:rtl/>
        </w:rPr>
      </w:pPr>
    </w:p>
    <w:p w14:paraId="5CFB1AD9" w14:textId="77777777" w:rsidR="00000000" w:rsidRDefault="00063F1E">
      <w:pPr>
        <w:pStyle w:val="a0"/>
        <w:ind w:firstLine="0"/>
        <w:rPr>
          <w:rFonts w:hint="cs"/>
          <w:rtl/>
        </w:rPr>
      </w:pPr>
      <w:r>
        <w:rPr>
          <w:rFonts w:hint="cs"/>
          <w:rtl/>
        </w:rPr>
        <w:tab/>
        <w:t>כן.</w:t>
      </w:r>
    </w:p>
    <w:p w14:paraId="2841EC65" w14:textId="77777777" w:rsidR="00000000" w:rsidRDefault="00063F1E">
      <w:pPr>
        <w:pStyle w:val="a0"/>
        <w:ind w:firstLine="0"/>
        <w:rPr>
          <w:rFonts w:hint="cs"/>
          <w:rtl/>
        </w:rPr>
      </w:pPr>
    </w:p>
    <w:p w14:paraId="0416B84F" w14:textId="77777777" w:rsidR="00000000" w:rsidRDefault="00063F1E">
      <w:pPr>
        <w:pStyle w:val="af1"/>
        <w:rPr>
          <w:rtl/>
        </w:rPr>
      </w:pPr>
      <w:r>
        <w:rPr>
          <w:rFonts w:hint="eastAsia"/>
          <w:rtl/>
        </w:rPr>
        <w:t>היו</w:t>
      </w:r>
      <w:r>
        <w:rPr>
          <w:rtl/>
        </w:rPr>
        <w:t>"ר ראובן ריבלין:</w:t>
      </w:r>
    </w:p>
    <w:p w14:paraId="76A96B77" w14:textId="77777777" w:rsidR="00000000" w:rsidRDefault="00063F1E">
      <w:pPr>
        <w:pStyle w:val="a0"/>
        <w:rPr>
          <w:rFonts w:hint="cs"/>
          <w:rtl/>
        </w:rPr>
      </w:pPr>
    </w:p>
    <w:p w14:paraId="5C8C99FB" w14:textId="77777777" w:rsidR="00000000" w:rsidRDefault="00063F1E">
      <w:pPr>
        <w:pStyle w:val="a0"/>
        <w:ind w:firstLine="0"/>
        <w:rPr>
          <w:rFonts w:hint="cs"/>
          <w:rtl/>
        </w:rPr>
      </w:pPr>
      <w:r>
        <w:rPr>
          <w:rFonts w:hint="cs"/>
          <w:rtl/>
        </w:rPr>
        <w:tab/>
        <w:t>כן, בהחלט. רבותי, שום מחשב. העובדות לנגד עיני. פעם ראית</w:t>
      </w:r>
      <w:r>
        <w:rPr>
          <w:rFonts w:hint="cs"/>
          <w:rtl/>
        </w:rPr>
        <w:t xml:space="preserve">י שהמנורה נדלקת אצל בניזרי והוא לא היה בבניין, לכן האמת צריכה להיראות. חבר הכנסת בנלולו, נא לשבת. ראיתי </w:t>
      </w:r>
      <w:r>
        <w:rPr>
          <w:rtl/>
        </w:rPr>
        <w:t>–</w:t>
      </w:r>
      <w:r>
        <w:rPr>
          <w:rFonts w:hint="cs"/>
          <w:rtl/>
        </w:rPr>
        <w:t xml:space="preserve"> אפללו נרשם. לכן אני חוזר על ההצבעה.</w:t>
      </w:r>
    </w:p>
    <w:p w14:paraId="18FC25CD" w14:textId="77777777" w:rsidR="00000000" w:rsidRDefault="00063F1E">
      <w:pPr>
        <w:pStyle w:val="a0"/>
        <w:ind w:firstLine="0"/>
        <w:rPr>
          <w:rFonts w:hint="cs"/>
          <w:rtl/>
        </w:rPr>
      </w:pPr>
    </w:p>
    <w:p w14:paraId="1C42E75E" w14:textId="77777777" w:rsidR="00000000" w:rsidRDefault="00063F1E">
      <w:pPr>
        <w:pStyle w:val="af0"/>
        <w:rPr>
          <w:rtl/>
        </w:rPr>
      </w:pPr>
      <w:r>
        <w:rPr>
          <w:rFonts w:hint="eastAsia"/>
          <w:rtl/>
        </w:rPr>
        <w:t>נסים</w:t>
      </w:r>
      <w:r>
        <w:rPr>
          <w:rtl/>
        </w:rPr>
        <w:t xml:space="preserve"> זאב (ש"ס):</w:t>
      </w:r>
    </w:p>
    <w:p w14:paraId="4DB2B5F9" w14:textId="77777777" w:rsidR="00000000" w:rsidRDefault="00063F1E">
      <w:pPr>
        <w:pStyle w:val="a0"/>
        <w:rPr>
          <w:rFonts w:hint="cs"/>
          <w:rtl/>
        </w:rPr>
      </w:pPr>
    </w:p>
    <w:p w14:paraId="5BFBED78" w14:textId="77777777" w:rsidR="00000000" w:rsidRDefault="00063F1E">
      <w:pPr>
        <w:pStyle w:val="a0"/>
        <w:rPr>
          <w:rFonts w:hint="cs"/>
          <w:rtl/>
        </w:rPr>
      </w:pPr>
      <w:r>
        <w:rPr>
          <w:rFonts w:hint="cs"/>
          <w:rtl/>
        </w:rPr>
        <w:t>לא היה תקדים כזה מעולם. אפילו כשהיה - - -</w:t>
      </w:r>
    </w:p>
    <w:p w14:paraId="6AD1F087" w14:textId="77777777" w:rsidR="00000000" w:rsidRDefault="00063F1E">
      <w:pPr>
        <w:pStyle w:val="a0"/>
        <w:rPr>
          <w:rFonts w:hint="cs"/>
          <w:rtl/>
        </w:rPr>
      </w:pPr>
    </w:p>
    <w:p w14:paraId="13056661" w14:textId="77777777" w:rsidR="00000000" w:rsidRDefault="00063F1E">
      <w:pPr>
        <w:pStyle w:val="af1"/>
        <w:rPr>
          <w:rtl/>
        </w:rPr>
      </w:pPr>
      <w:r>
        <w:rPr>
          <w:rFonts w:hint="eastAsia"/>
          <w:rtl/>
        </w:rPr>
        <w:t>היו</w:t>
      </w:r>
      <w:r>
        <w:rPr>
          <w:rtl/>
        </w:rPr>
        <w:t>"ר ראובן ריבלין:</w:t>
      </w:r>
    </w:p>
    <w:p w14:paraId="51354A1D" w14:textId="77777777" w:rsidR="00000000" w:rsidRDefault="00063F1E">
      <w:pPr>
        <w:pStyle w:val="a0"/>
        <w:rPr>
          <w:rFonts w:hint="cs"/>
          <w:rtl/>
        </w:rPr>
      </w:pPr>
    </w:p>
    <w:p w14:paraId="04692131" w14:textId="77777777" w:rsidR="00000000" w:rsidRDefault="00063F1E">
      <w:pPr>
        <w:pStyle w:val="a0"/>
        <w:rPr>
          <w:rFonts w:hint="cs"/>
          <w:rtl/>
        </w:rPr>
      </w:pPr>
      <w:r>
        <w:rPr>
          <w:rFonts w:hint="cs"/>
          <w:rtl/>
        </w:rPr>
        <w:t xml:space="preserve">חבר הכנסת נסים זאב, אני קורא לך </w:t>
      </w:r>
      <w:r>
        <w:rPr>
          <w:rFonts w:hint="cs"/>
          <w:rtl/>
        </w:rPr>
        <w:t xml:space="preserve">קודם כול לשבת, ועכשיו אני קורא אותך לסדר. כדאי שתשב. רבותי חברי הכנסת, נא לשבת. חבר הכנסת נסים זאב, יש פה בעליל שחבר הכנסת אפללו הצביע. קצת היגיון. אני חוזר על ההצבעה. </w:t>
      </w:r>
    </w:p>
    <w:p w14:paraId="502B026E" w14:textId="77777777" w:rsidR="00000000" w:rsidRDefault="00063F1E">
      <w:pPr>
        <w:pStyle w:val="a0"/>
        <w:rPr>
          <w:rFonts w:hint="cs"/>
          <w:rtl/>
        </w:rPr>
      </w:pPr>
    </w:p>
    <w:p w14:paraId="1D09278E" w14:textId="77777777" w:rsidR="00000000" w:rsidRDefault="00063F1E">
      <w:pPr>
        <w:pStyle w:val="a0"/>
        <w:rPr>
          <w:rFonts w:hint="cs"/>
          <w:rtl/>
        </w:rPr>
      </w:pPr>
      <w:r>
        <w:rPr>
          <w:rFonts w:hint="cs"/>
          <w:rtl/>
        </w:rPr>
        <w:t>נא להצביע. מי בעד הצעת החוק? מי נגד? נא להצביע.</w:t>
      </w:r>
    </w:p>
    <w:p w14:paraId="033F3427" w14:textId="77777777" w:rsidR="00000000" w:rsidRDefault="00063F1E">
      <w:pPr>
        <w:pStyle w:val="a0"/>
        <w:ind w:firstLine="0"/>
        <w:rPr>
          <w:rtl/>
        </w:rPr>
      </w:pPr>
    </w:p>
    <w:p w14:paraId="2AC06D2C" w14:textId="77777777" w:rsidR="00000000" w:rsidRDefault="00063F1E">
      <w:pPr>
        <w:pStyle w:val="a0"/>
        <w:ind w:firstLine="0"/>
        <w:rPr>
          <w:rFonts w:hint="cs"/>
          <w:rtl/>
        </w:rPr>
      </w:pPr>
    </w:p>
    <w:p w14:paraId="332902E2" w14:textId="77777777" w:rsidR="00000000" w:rsidRDefault="00063F1E">
      <w:pPr>
        <w:pStyle w:val="ab"/>
        <w:bidi/>
        <w:rPr>
          <w:rFonts w:hint="cs"/>
          <w:rtl/>
        </w:rPr>
      </w:pPr>
      <w:r>
        <w:rPr>
          <w:rFonts w:hint="cs"/>
          <w:rtl/>
        </w:rPr>
        <w:t>הצבעה מס' 15</w:t>
      </w:r>
    </w:p>
    <w:p w14:paraId="47607709" w14:textId="77777777" w:rsidR="00000000" w:rsidRDefault="00063F1E">
      <w:pPr>
        <w:pStyle w:val="ac"/>
        <w:bidi/>
        <w:rPr>
          <w:rFonts w:hint="cs"/>
          <w:rtl/>
        </w:rPr>
      </w:pPr>
    </w:p>
    <w:p w14:paraId="5AC3736D" w14:textId="77777777" w:rsidR="00000000" w:rsidRDefault="00063F1E">
      <w:pPr>
        <w:pStyle w:val="ac"/>
        <w:bidi/>
        <w:rPr>
          <w:rFonts w:hint="cs"/>
          <w:rtl/>
        </w:rPr>
      </w:pPr>
      <w:r>
        <w:rPr>
          <w:rFonts w:hint="cs"/>
          <w:rtl/>
        </w:rPr>
        <w:t>בעד ההצעה להעביר את הצ</w:t>
      </w:r>
      <w:r>
        <w:rPr>
          <w:rFonts w:hint="cs"/>
          <w:rtl/>
        </w:rPr>
        <w:t xml:space="preserve">עת החוק לדיון מוקדם בוועדה </w:t>
      </w:r>
      <w:r>
        <w:rPr>
          <w:rtl/>
        </w:rPr>
        <w:t>–</w:t>
      </w:r>
      <w:r>
        <w:rPr>
          <w:rFonts w:hint="cs"/>
          <w:rtl/>
        </w:rPr>
        <w:t xml:space="preserve"> 24</w:t>
      </w:r>
    </w:p>
    <w:p w14:paraId="173010AA"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27</w:t>
      </w:r>
    </w:p>
    <w:p w14:paraId="29FC0B19"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4542808B" w14:textId="77777777" w:rsidR="00000000" w:rsidRDefault="00063F1E">
      <w:pPr>
        <w:pStyle w:val="ad"/>
        <w:bidi/>
        <w:rPr>
          <w:rFonts w:hint="cs"/>
          <w:rtl/>
        </w:rPr>
      </w:pPr>
      <w:r>
        <w:rPr>
          <w:rFonts w:hint="cs"/>
          <w:rtl/>
        </w:rPr>
        <w:t xml:space="preserve">ההצעה להסיר מסדר-היום את הצעת חוק מס רכוש וקרן פיצויים </w:t>
      </w:r>
    </w:p>
    <w:p w14:paraId="234A32C2" w14:textId="77777777" w:rsidR="00000000" w:rsidRDefault="00063F1E">
      <w:pPr>
        <w:pStyle w:val="ad"/>
        <w:bidi/>
        <w:rPr>
          <w:rFonts w:hint="cs"/>
          <w:rtl/>
        </w:rPr>
      </w:pPr>
      <w:r>
        <w:rPr>
          <w:rFonts w:hint="cs"/>
          <w:rtl/>
        </w:rPr>
        <w:t xml:space="preserve">(תיקון </w:t>
      </w:r>
      <w:r>
        <w:rPr>
          <w:rtl/>
        </w:rPr>
        <w:t>–</w:t>
      </w:r>
      <w:r>
        <w:rPr>
          <w:rFonts w:hint="cs"/>
          <w:rtl/>
        </w:rPr>
        <w:t xml:space="preserve"> נזקי שיטפונות), התשס"ג-2003, נתקבלה.</w:t>
      </w:r>
    </w:p>
    <w:p w14:paraId="708A0348" w14:textId="77777777" w:rsidR="00000000" w:rsidRDefault="00063F1E">
      <w:pPr>
        <w:pStyle w:val="a0"/>
        <w:ind w:firstLine="0"/>
        <w:rPr>
          <w:rFonts w:hint="cs"/>
          <w:rtl/>
        </w:rPr>
      </w:pPr>
    </w:p>
    <w:p w14:paraId="79ACD3F1" w14:textId="77777777" w:rsidR="00000000" w:rsidRDefault="00063F1E">
      <w:pPr>
        <w:pStyle w:val="af1"/>
        <w:rPr>
          <w:rtl/>
        </w:rPr>
      </w:pPr>
      <w:r>
        <w:rPr>
          <w:rFonts w:hint="eastAsia"/>
          <w:rtl/>
        </w:rPr>
        <w:t>היו</w:t>
      </w:r>
      <w:r>
        <w:rPr>
          <w:rtl/>
        </w:rPr>
        <w:t>"ר ראובן ריבלין:</w:t>
      </w:r>
    </w:p>
    <w:p w14:paraId="764BCF3D" w14:textId="77777777" w:rsidR="00000000" w:rsidRDefault="00063F1E">
      <w:pPr>
        <w:pStyle w:val="a0"/>
        <w:rPr>
          <w:rFonts w:hint="cs"/>
          <w:rtl/>
        </w:rPr>
      </w:pPr>
    </w:p>
    <w:p w14:paraId="555A5FC1" w14:textId="77777777" w:rsidR="00000000" w:rsidRDefault="00063F1E">
      <w:pPr>
        <w:pStyle w:val="a0"/>
        <w:ind w:firstLine="0"/>
        <w:rPr>
          <w:rFonts w:hint="cs"/>
          <w:rtl/>
        </w:rPr>
      </w:pPr>
      <w:r>
        <w:rPr>
          <w:rFonts w:hint="cs"/>
          <w:rtl/>
        </w:rPr>
        <w:tab/>
        <w:t xml:space="preserve">24 בעד, 27 נגד, אין נמנעים. חבר הכנסת פרץ </w:t>
      </w:r>
      <w:r>
        <w:rPr>
          <w:rFonts w:hint="cs"/>
          <w:rtl/>
        </w:rPr>
        <w:t xml:space="preserve">טוען שהוא הצביע והצבעתו לא נקלטה. אינני משנה את ההצבעה, כי היא לא משנה את ההצבעה. היא לא משנה את ההצבעה. איני משנה את ההצבעה. </w:t>
      </w:r>
    </w:p>
    <w:p w14:paraId="07184E0D" w14:textId="77777777" w:rsidR="00000000" w:rsidRDefault="00063F1E">
      <w:pPr>
        <w:pStyle w:val="a0"/>
        <w:ind w:firstLine="0"/>
        <w:rPr>
          <w:rFonts w:hint="cs"/>
          <w:rtl/>
        </w:rPr>
      </w:pPr>
    </w:p>
    <w:p w14:paraId="4A770185" w14:textId="77777777" w:rsidR="00000000" w:rsidRDefault="00063F1E">
      <w:pPr>
        <w:pStyle w:val="a0"/>
        <w:ind w:firstLine="720"/>
        <w:rPr>
          <w:rFonts w:hint="cs"/>
          <w:rtl/>
        </w:rPr>
      </w:pPr>
      <w:r>
        <w:rPr>
          <w:rFonts w:hint="cs"/>
          <w:rtl/>
        </w:rPr>
        <w:t>רבותי חברי הכנסת, עם כל הצער, פה היה בצורה מפורשת - - -</w:t>
      </w:r>
    </w:p>
    <w:p w14:paraId="52821904" w14:textId="77777777" w:rsidR="00000000" w:rsidRDefault="00063F1E">
      <w:pPr>
        <w:pStyle w:val="a0"/>
        <w:ind w:firstLine="0"/>
        <w:rPr>
          <w:rFonts w:hint="cs"/>
          <w:rtl/>
        </w:rPr>
      </w:pPr>
    </w:p>
    <w:p w14:paraId="64069627" w14:textId="77777777" w:rsidR="00000000" w:rsidRDefault="00063F1E">
      <w:pPr>
        <w:pStyle w:val="af0"/>
        <w:rPr>
          <w:rtl/>
        </w:rPr>
      </w:pPr>
      <w:r>
        <w:rPr>
          <w:rFonts w:hint="eastAsia"/>
          <w:rtl/>
        </w:rPr>
        <w:t>נסים</w:t>
      </w:r>
      <w:r>
        <w:rPr>
          <w:rtl/>
        </w:rPr>
        <w:t xml:space="preserve"> זאב (ש"ס):</w:t>
      </w:r>
    </w:p>
    <w:p w14:paraId="6BBB3EFE" w14:textId="77777777" w:rsidR="00000000" w:rsidRDefault="00063F1E">
      <w:pPr>
        <w:pStyle w:val="a0"/>
        <w:rPr>
          <w:rFonts w:hint="cs"/>
          <w:rtl/>
        </w:rPr>
      </w:pPr>
    </w:p>
    <w:p w14:paraId="096C7489" w14:textId="77777777" w:rsidR="00000000" w:rsidRDefault="00063F1E">
      <w:pPr>
        <w:pStyle w:val="a0"/>
        <w:ind w:firstLine="720"/>
        <w:rPr>
          <w:rFonts w:hint="cs"/>
          <w:rtl/>
        </w:rPr>
      </w:pPr>
      <w:r>
        <w:rPr>
          <w:rFonts w:hint="cs"/>
          <w:rtl/>
        </w:rPr>
        <w:t>זה תקדים שלא היה.</w:t>
      </w:r>
    </w:p>
    <w:p w14:paraId="20BF72BB" w14:textId="77777777" w:rsidR="00000000" w:rsidRDefault="00063F1E">
      <w:pPr>
        <w:pStyle w:val="a0"/>
        <w:ind w:firstLine="0"/>
        <w:rPr>
          <w:rFonts w:hint="cs"/>
          <w:rtl/>
        </w:rPr>
      </w:pPr>
    </w:p>
    <w:p w14:paraId="6BA123EE" w14:textId="77777777" w:rsidR="00000000" w:rsidRDefault="00063F1E">
      <w:pPr>
        <w:pStyle w:val="af1"/>
        <w:rPr>
          <w:rtl/>
        </w:rPr>
      </w:pPr>
      <w:r>
        <w:rPr>
          <w:rFonts w:hint="eastAsia"/>
          <w:rtl/>
        </w:rPr>
        <w:t>היו</w:t>
      </w:r>
      <w:r>
        <w:rPr>
          <w:rtl/>
        </w:rPr>
        <w:t>"ר ראובן ריבלין:</w:t>
      </w:r>
    </w:p>
    <w:p w14:paraId="1FEC63EA" w14:textId="77777777" w:rsidR="00000000" w:rsidRDefault="00063F1E">
      <w:pPr>
        <w:pStyle w:val="a0"/>
        <w:rPr>
          <w:rFonts w:hint="cs"/>
          <w:rtl/>
        </w:rPr>
      </w:pPr>
    </w:p>
    <w:p w14:paraId="4AC1C4A0" w14:textId="77777777" w:rsidR="00000000" w:rsidRDefault="00063F1E">
      <w:pPr>
        <w:pStyle w:val="a0"/>
        <w:rPr>
          <w:rFonts w:hint="cs"/>
          <w:rtl/>
        </w:rPr>
      </w:pPr>
      <w:r>
        <w:rPr>
          <w:rFonts w:hint="cs"/>
          <w:rtl/>
        </w:rPr>
        <w:t>שמעתי, חבר הכנ</w:t>
      </w:r>
      <w:r>
        <w:rPr>
          <w:rFonts w:hint="cs"/>
          <w:rtl/>
        </w:rPr>
        <w:t>סת זאב נסים. אדוני הוא מוותיקי הבית ומבאי הבית המובהקים ביותר. חבר הכנסת יצחק כהן, נא לשבת. אם חבר הכנסת אלי ישי רוצה לומר דבר, אאפשר לו.</w:t>
      </w:r>
    </w:p>
    <w:p w14:paraId="06A105F2" w14:textId="77777777" w:rsidR="00000000" w:rsidRDefault="00063F1E">
      <w:pPr>
        <w:pStyle w:val="a0"/>
        <w:ind w:firstLine="0"/>
        <w:rPr>
          <w:rFonts w:hint="cs"/>
          <w:rtl/>
        </w:rPr>
      </w:pPr>
    </w:p>
    <w:p w14:paraId="6A6DC3E4" w14:textId="77777777" w:rsidR="00000000" w:rsidRDefault="00063F1E">
      <w:pPr>
        <w:pStyle w:val="af0"/>
        <w:rPr>
          <w:rtl/>
        </w:rPr>
      </w:pPr>
      <w:r>
        <w:rPr>
          <w:rFonts w:hint="eastAsia"/>
          <w:rtl/>
        </w:rPr>
        <w:t>קריאה</w:t>
      </w:r>
      <w:r>
        <w:rPr>
          <w:rtl/>
        </w:rPr>
        <w:t>:</w:t>
      </w:r>
    </w:p>
    <w:p w14:paraId="1000FDC3" w14:textId="77777777" w:rsidR="00000000" w:rsidRDefault="00063F1E">
      <w:pPr>
        <w:pStyle w:val="a0"/>
        <w:rPr>
          <w:rFonts w:hint="cs"/>
          <w:rtl/>
        </w:rPr>
      </w:pPr>
    </w:p>
    <w:p w14:paraId="1113E5F4" w14:textId="77777777" w:rsidR="00000000" w:rsidRDefault="00063F1E">
      <w:pPr>
        <w:pStyle w:val="a0"/>
        <w:rPr>
          <w:rFonts w:hint="cs"/>
          <w:rtl/>
        </w:rPr>
      </w:pPr>
      <w:r>
        <w:rPr>
          <w:rFonts w:hint="cs"/>
          <w:rtl/>
        </w:rPr>
        <w:t>מי לחץ? רוצים לדעת.</w:t>
      </w:r>
    </w:p>
    <w:p w14:paraId="43697963" w14:textId="77777777" w:rsidR="00000000" w:rsidRDefault="00063F1E">
      <w:pPr>
        <w:pStyle w:val="a0"/>
        <w:rPr>
          <w:rFonts w:hint="cs"/>
          <w:rtl/>
        </w:rPr>
      </w:pPr>
    </w:p>
    <w:p w14:paraId="4062AA33" w14:textId="77777777" w:rsidR="00000000" w:rsidRDefault="00063F1E">
      <w:pPr>
        <w:pStyle w:val="af1"/>
        <w:rPr>
          <w:rtl/>
        </w:rPr>
      </w:pPr>
      <w:r>
        <w:rPr>
          <w:rFonts w:hint="eastAsia"/>
          <w:rtl/>
        </w:rPr>
        <w:t>היו</w:t>
      </w:r>
      <w:r>
        <w:rPr>
          <w:rtl/>
        </w:rPr>
        <w:t>"ר ראובן ריבלין:</w:t>
      </w:r>
    </w:p>
    <w:p w14:paraId="24283B33" w14:textId="77777777" w:rsidR="00000000" w:rsidRDefault="00063F1E">
      <w:pPr>
        <w:pStyle w:val="a0"/>
        <w:rPr>
          <w:rFonts w:hint="cs"/>
          <w:rtl/>
        </w:rPr>
      </w:pPr>
    </w:p>
    <w:p w14:paraId="3673D0BF" w14:textId="77777777" w:rsidR="00000000" w:rsidRDefault="00063F1E">
      <w:pPr>
        <w:pStyle w:val="a0"/>
        <w:ind w:firstLine="0"/>
        <w:rPr>
          <w:rFonts w:hint="cs"/>
          <w:rtl/>
        </w:rPr>
      </w:pPr>
      <w:r>
        <w:rPr>
          <w:rFonts w:hint="cs"/>
          <w:rtl/>
        </w:rPr>
        <w:tab/>
        <w:t>אני אברר זאת, תאמין לי שאברר זאת, וגם אדע. על כל פנים, ברור הוא שח</w:t>
      </w:r>
      <w:r>
        <w:rPr>
          <w:rFonts w:hint="cs"/>
          <w:rtl/>
        </w:rPr>
        <w:t>בר הכנסת אפללו לא נמצא פה. חבר הכנסת ישי, תודה רבה.</w:t>
      </w:r>
    </w:p>
    <w:p w14:paraId="141BF23A" w14:textId="77777777" w:rsidR="00000000" w:rsidRDefault="00063F1E">
      <w:pPr>
        <w:pStyle w:val="a2"/>
        <w:rPr>
          <w:rFonts w:hint="cs"/>
          <w:rtl/>
        </w:rPr>
      </w:pPr>
    </w:p>
    <w:p w14:paraId="0F284F73" w14:textId="77777777" w:rsidR="00000000" w:rsidRDefault="00063F1E">
      <w:pPr>
        <w:pStyle w:val="a0"/>
        <w:rPr>
          <w:rFonts w:hint="cs"/>
          <w:rtl/>
        </w:rPr>
      </w:pPr>
    </w:p>
    <w:p w14:paraId="187CA0FB" w14:textId="77777777" w:rsidR="00000000" w:rsidRDefault="00063F1E">
      <w:pPr>
        <w:pStyle w:val="a2"/>
        <w:rPr>
          <w:rFonts w:hint="cs"/>
          <w:rtl/>
        </w:rPr>
      </w:pPr>
      <w:bookmarkStart w:id="282" w:name="CS84399FI0084399T15_12_2004_15_13_58"/>
      <w:bookmarkStart w:id="283" w:name="_Toc100465800"/>
      <w:bookmarkEnd w:id="282"/>
      <w:r>
        <w:rPr>
          <w:rtl/>
        </w:rPr>
        <w:t xml:space="preserve">הצעת חוק כביש אגרה (כביש ארצי לישראל) </w:t>
      </w:r>
      <w:r>
        <w:rPr>
          <w:rFonts w:hint="cs"/>
          <w:rtl/>
        </w:rPr>
        <w:br/>
      </w:r>
      <w:r>
        <w:rPr>
          <w:rtl/>
        </w:rPr>
        <w:t>(תיקון - קביעת סכומי האגרה ודרכי גבייתה), התשס"ד-2003</w:t>
      </w:r>
      <w:bookmarkEnd w:id="283"/>
    </w:p>
    <w:p w14:paraId="00388B7D" w14:textId="77777777" w:rsidR="00000000" w:rsidRDefault="00063F1E">
      <w:pPr>
        <w:pStyle w:val="a0"/>
        <w:ind w:firstLine="0"/>
        <w:rPr>
          <w:rFonts w:hint="cs"/>
          <w:rtl/>
        </w:rPr>
      </w:pPr>
      <w:r>
        <w:rPr>
          <w:rFonts w:hint="cs"/>
          <w:rtl/>
        </w:rPr>
        <w:t xml:space="preserve">[הצעת חוק פ/1663; </w:t>
      </w:r>
      <w:r>
        <w:rPr>
          <w:rFonts w:hint="eastAsia"/>
          <w:rtl/>
        </w:rPr>
        <w:t>נספחות</w:t>
      </w:r>
      <w:r>
        <w:rPr>
          <w:rtl/>
        </w:rPr>
        <w:t>.</w:t>
      </w:r>
      <w:r>
        <w:rPr>
          <w:rFonts w:hint="cs"/>
          <w:rtl/>
        </w:rPr>
        <w:t>]</w:t>
      </w:r>
    </w:p>
    <w:p w14:paraId="144BE6C5" w14:textId="77777777" w:rsidR="00000000" w:rsidRDefault="00063F1E">
      <w:pPr>
        <w:pStyle w:val="-0"/>
        <w:rPr>
          <w:rFonts w:hint="cs"/>
          <w:rtl/>
        </w:rPr>
      </w:pPr>
      <w:r>
        <w:rPr>
          <w:rFonts w:hint="cs"/>
          <w:rtl/>
        </w:rPr>
        <w:t>(הצעת קבוצת חברי הכנסת)</w:t>
      </w:r>
    </w:p>
    <w:p w14:paraId="3EE0DB6D" w14:textId="77777777" w:rsidR="00000000" w:rsidRDefault="00063F1E">
      <w:pPr>
        <w:pStyle w:val="-0"/>
        <w:rPr>
          <w:rFonts w:hint="cs"/>
          <w:rtl/>
        </w:rPr>
      </w:pPr>
    </w:p>
    <w:p w14:paraId="534EADDC" w14:textId="77777777" w:rsidR="00000000" w:rsidRDefault="00063F1E">
      <w:pPr>
        <w:pStyle w:val="af1"/>
        <w:rPr>
          <w:rtl/>
        </w:rPr>
      </w:pPr>
      <w:r>
        <w:rPr>
          <w:rFonts w:hint="eastAsia"/>
          <w:rtl/>
        </w:rPr>
        <w:t>היו</w:t>
      </w:r>
      <w:r>
        <w:rPr>
          <w:rtl/>
        </w:rPr>
        <w:t xml:space="preserve">"ר </w:t>
      </w:r>
      <w:r>
        <w:rPr>
          <w:rFonts w:hint="cs"/>
          <w:rtl/>
        </w:rPr>
        <w:t>ראובן ריבלין</w:t>
      </w:r>
      <w:r>
        <w:rPr>
          <w:rtl/>
        </w:rPr>
        <w:t>:</w:t>
      </w:r>
    </w:p>
    <w:p w14:paraId="0C70A4FF" w14:textId="77777777" w:rsidR="00000000" w:rsidRDefault="00063F1E">
      <w:pPr>
        <w:pStyle w:val="a0"/>
        <w:rPr>
          <w:rFonts w:hint="cs"/>
          <w:rtl/>
        </w:rPr>
      </w:pPr>
    </w:p>
    <w:p w14:paraId="58767678" w14:textId="77777777" w:rsidR="00000000" w:rsidRDefault="00063F1E">
      <w:pPr>
        <w:pStyle w:val="a0"/>
        <w:ind w:firstLine="0"/>
        <w:rPr>
          <w:rFonts w:hint="cs"/>
          <w:rtl/>
        </w:rPr>
      </w:pPr>
      <w:r>
        <w:rPr>
          <w:rFonts w:hint="cs"/>
          <w:rtl/>
        </w:rPr>
        <w:tab/>
        <w:t>אנו ממשיכים בסדר-היום, שר התחבורה י</w:t>
      </w:r>
      <w:r>
        <w:rPr>
          <w:rFonts w:hint="cs"/>
          <w:rtl/>
        </w:rPr>
        <w:t xml:space="preserve">שיב על הצעת חוק פרטית של חבר הכנסת אחמד טיבי, בבקשה, אדוני, יעלה ויבוא. </w:t>
      </w:r>
    </w:p>
    <w:p w14:paraId="53ABBD66" w14:textId="77777777" w:rsidR="00000000" w:rsidRDefault="00063F1E">
      <w:pPr>
        <w:pStyle w:val="a0"/>
        <w:ind w:firstLine="0"/>
        <w:rPr>
          <w:rFonts w:hint="cs"/>
          <w:rtl/>
        </w:rPr>
      </w:pPr>
    </w:p>
    <w:p w14:paraId="7E8DC9CB" w14:textId="77777777" w:rsidR="00000000" w:rsidRDefault="00063F1E">
      <w:pPr>
        <w:pStyle w:val="a0"/>
        <w:ind w:firstLine="720"/>
        <w:rPr>
          <w:rFonts w:hint="cs"/>
          <w:rtl/>
        </w:rPr>
      </w:pPr>
      <w:r>
        <w:rPr>
          <w:rFonts w:hint="cs"/>
          <w:rtl/>
        </w:rPr>
        <w:t xml:space="preserve">אני אודה מאוד לסגן יושב-ראש הכנסת כחלון, אם יואיל להחליף אותי אחרי שלוש שעות. אני מאוד מתנצל בפני חבר הכנסת דהן שאינו נוכח פה, אבל לא היתה ברירה בידי. המנורה אצל אפללו נדלקה, וכנראה </w:t>
      </w:r>
      <w:r>
        <w:rPr>
          <w:rFonts w:hint="cs"/>
          <w:rtl/>
        </w:rPr>
        <w:t>משהו קרה, היתה איזו טעות. בבקשה, תודה רבה.</w:t>
      </w:r>
    </w:p>
    <w:p w14:paraId="2083657D" w14:textId="77777777" w:rsidR="00000000" w:rsidRDefault="00063F1E">
      <w:pPr>
        <w:pStyle w:val="a0"/>
        <w:ind w:firstLine="0"/>
        <w:rPr>
          <w:rFonts w:hint="cs"/>
          <w:rtl/>
        </w:rPr>
      </w:pPr>
    </w:p>
    <w:p w14:paraId="6BD91FE2" w14:textId="77777777" w:rsidR="00000000" w:rsidRDefault="00063F1E">
      <w:pPr>
        <w:pStyle w:val="a"/>
        <w:rPr>
          <w:rtl/>
        </w:rPr>
      </w:pPr>
      <w:bookmarkStart w:id="284" w:name="FS000000560T15_12_2004_15_10_57"/>
      <w:bookmarkStart w:id="285" w:name="_Toc100465801"/>
      <w:bookmarkEnd w:id="284"/>
      <w:r>
        <w:rPr>
          <w:rFonts w:hint="eastAsia"/>
          <w:rtl/>
        </w:rPr>
        <w:t>אחמד</w:t>
      </w:r>
      <w:r>
        <w:rPr>
          <w:rtl/>
        </w:rPr>
        <w:t xml:space="preserve"> טיבי (חד"ש-תע"ל):</w:t>
      </w:r>
      <w:bookmarkEnd w:id="285"/>
    </w:p>
    <w:p w14:paraId="03A91924" w14:textId="77777777" w:rsidR="00000000" w:rsidRDefault="00063F1E">
      <w:pPr>
        <w:pStyle w:val="a0"/>
        <w:rPr>
          <w:rFonts w:hint="cs"/>
          <w:rtl/>
        </w:rPr>
      </w:pPr>
    </w:p>
    <w:p w14:paraId="09362D42" w14:textId="77777777" w:rsidR="00000000" w:rsidRDefault="00063F1E">
      <w:pPr>
        <w:pStyle w:val="a0"/>
        <w:ind w:firstLine="0"/>
        <w:rPr>
          <w:rFonts w:hint="cs"/>
          <w:rtl/>
        </w:rPr>
      </w:pPr>
      <w:r>
        <w:rPr>
          <w:rFonts w:hint="cs"/>
          <w:rtl/>
        </w:rPr>
        <w:tab/>
        <w:t xml:space="preserve">אדוני היושב-ראש, רבותי חברי הכנסת, אדוני שר התחבורה, אין ספק שאתה ער לבעייתיות של דרך התנהלות חברת "דרך ארץ" המנהלת את כביש 6. מדובר בהתעמרות מתמשכת בציבור הנוסעים והצרכנים. נכון, יש חוק </w:t>
      </w:r>
      <w:r>
        <w:rPr>
          <w:rFonts w:hint="cs"/>
          <w:rtl/>
        </w:rPr>
        <w:t>חוזי אשר קושר את המדינה עם חברת "דרך ארץ".</w:t>
      </w:r>
    </w:p>
    <w:p w14:paraId="7E72F2C6" w14:textId="77777777" w:rsidR="00000000" w:rsidRDefault="00063F1E">
      <w:pPr>
        <w:pStyle w:val="a0"/>
        <w:ind w:firstLine="0"/>
        <w:rPr>
          <w:rFonts w:hint="cs"/>
          <w:rtl/>
        </w:rPr>
      </w:pPr>
    </w:p>
    <w:p w14:paraId="1AD87FCE" w14:textId="77777777" w:rsidR="00000000" w:rsidRDefault="00063F1E">
      <w:pPr>
        <w:pStyle w:val="af0"/>
        <w:rPr>
          <w:rtl/>
        </w:rPr>
      </w:pPr>
      <w:r>
        <w:rPr>
          <w:rFonts w:hint="eastAsia"/>
          <w:rtl/>
        </w:rPr>
        <w:t>שאול</w:t>
      </w:r>
      <w:r>
        <w:rPr>
          <w:rtl/>
        </w:rPr>
        <w:t xml:space="preserve"> יהלום (מפד"ל):</w:t>
      </w:r>
    </w:p>
    <w:p w14:paraId="7EABCEA2" w14:textId="77777777" w:rsidR="00000000" w:rsidRDefault="00063F1E">
      <w:pPr>
        <w:pStyle w:val="a0"/>
        <w:rPr>
          <w:rFonts w:hint="cs"/>
          <w:rtl/>
        </w:rPr>
      </w:pPr>
    </w:p>
    <w:p w14:paraId="20232406" w14:textId="77777777" w:rsidR="00000000" w:rsidRDefault="00063F1E">
      <w:pPr>
        <w:pStyle w:val="a0"/>
        <w:ind w:firstLine="720"/>
        <w:rPr>
          <w:rFonts w:hint="cs"/>
          <w:rtl/>
        </w:rPr>
      </w:pPr>
      <w:r>
        <w:rPr>
          <w:rFonts w:hint="cs"/>
          <w:rtl/>
        </w:rPr>
        <w:t>איזה משקיע יסכים לבוא למדינת ישראל להשקיע, אם מחר הכנסת תשנה את התנאים שסיכמה?</w:t>
      </w:r>
    </w:p>
    <w:p w14:paraId="7F29C7BA" w14:textId="77777777" w:rsidR="00000000" w:rsidRDefault="00063F1E">
      <w:pPr>
        <w:pStyle w:val="a0"/>
        <w:ind w:firstLine="720"/>
        <w:rPr>
          <w:rFonts w:hint="cs"/>
          <w:rtl/>
        </w:rPr>
      </w:pPr>
    </w:p>
    <w:p w14:paraId="00E02AB4" w14:textId="77777777" w:rsidR="00000000" w:rsidRDefault="00063F1E">
      <w:pPr>
        <w:pStyle w:val="-"/>
        <w:rPr>
          <w:rtl/>
        </w:rPr>
      </w:pPr>
      <w:bookmarkStart w:id="286" w:name="FS000000560T15_12_2004_15_12_03C"/>
      <w:bookmarkEnd w:id="286"/>
      <w:r>
        <w:rPr>
          <w:rFonts w:hint="eastAsia"/>
          <w:rtl/>
        </w:rPr>
        <w:t>אחמד</w:t>
      </w:r>
      <w:r>
        <w:rPr>
          <w:rtl/>
        </w:rPr>
        <w:t xml:space="preserve"> טיבי (חד"ש-תע"ל):</w:t>
      </w:r>
    </w:p>
    <w:p w14:paraId="32D2DFE2" w14:textId="77777777" w:rsidR="00000000" w:rsidRDefault="00063F1E">
      <w:pPr>
        <w:pStyle w:val="a0"/>
        <w:rPr>
          <w:rFonts w:hint="cs"/>
          <w:rtl/>
        </w:rPr>
      </w:pPr>
    </w:p>
    <w:p w14:paraId="5EE3A62F" w14:textId="77777777" w:rsidR="00000000" w:rsidRDefault="00063F1E">
      <w:pPr>
        <w:pStyle w:val="a0"/>
        <w:ind w:firstLine="0"/>
        <w:rPr>
          <w:rFonts w:hint="cs"/>
          <w:rtl/>
        </w:rPr>
      </w:pPr>
      <w:r>
        <w:rPr>
          <w:rFonts w:hint="cs"/>
          <w:rtl/>
        </w:rPr>
        <w:tab/>
        <w:t>השאלה במקום, חבר הכנסת יהלום. אבל, האם היית מצביע בעד הצעת החוק הזאת של כביש חוצה-ישרא</w:t>
      </w:r>
      <w:r>
        <w:rPr>
          <w:rFonts w:hint="cs"/>
          <w:rtl/>
        </w:rPr>
        <w:t xml:space="preserve">ל אם היית נחשף לתופעות המתרחשות יום-יום </w:t>
      </w:r>
      <w:r>
        <w:rPr>
          <w:rtl/>
        </w:rPr>
        <w:t>–</w:t>
      </w:r>
      <w:r>
        <w:rPr>
          <w:rFonts w:hint="cs"/>
          <w:rtl/>
        </w:rPr>
        <w:t xml:space="preserve"> א. כפל הקנס ההולך ומצטבר כאשר אדם שחייב 100 ש"ח, 200 ש"ח, פתאום אחרי כמה שבועות, חודשים, הוא חייב 20,000 ש"ח. זה לא היה בהסכם, כמו שאומר היושב-ראש. ב. למה מתעלמים מהעובדה שיש אנשים, שכשאתה שולח להם מכתב, הוא לא מגי</w:t>
      </w:r>
      <w:r>
        <w:rPr>
          <w:rFonts w:hint="cs"/>
          <w:rtl/>
        </w:rPr>
        <w:t xml:space="preserve">ע, שהכתובות לא מעודכנות? </w:t>
      </w:r>
    </w:p>
    <w:p w14:paraId="5E6B508C" w14:textId="77777777" w:rsidR="00000000" w:rsidRDefault="00063F1E">
      <w:pPr>
        <w:pStyle w:val="a0"/>
        <w:ind w:firstLine="0"/>
        <w:rPr>
          <w:rFonts w:hint="cs"/>
          <w:rtl/>
        </w:rPr>
      </w:pPr>
    </w:p>
    <w:p w14:paraId="55FDE991" w14:textId="77777777" w:rsidR="00000000" w:rsidRDefault="00063F1E">
      <w:pPr>
        <w:pStyle w:val="a0"/>
        <w:ind w:firstLine="720"/>
        <w:rPr>
          <w:rFonts w:hint="cs"/>
          <w:rtl/>
        </w:rPr>
      </w:pPr>
      <w:r>
        <w:rPr>
          <w:rFonts w:hint="cs"/>
          <w:rtl/>
        </w:rPr>
        <w:t>ולכן, מה אני מציע בהצעת החוק שלי, חבר הכנסת יהלום? שהמשלוח יהיה בדואר רשום.</w:t>
      </w:r>
    </w:p>
    <w:p w14:paraId="08F6504C" w14:textId="77777777" w:rsidR="00000000" w:rsidRDefault="00063F1E">
      <w:pPr>
        <w:pStyle w:val="af0"/>
        <w:rPr>
          <w:rtl/>
        </w:rPr>
      </w:pPr>
    </w:p>
    <w:p w14:paraId="6C73274F" w14:textId="77777777" w:rsidR="00000000" w:rsidRDefault="00063F1E">
      <w:pPr>
        <w:pStyle w:val="af0"/>
        <w:rPr>
          <w:rtl/>
        </w:rPr>
      </w:pPr>
      <w:r>
        <w:rPr>
          <w:rFonts w:hint="eastAsia"/>
          <w:rtl/>
        </w:rPr>
        <w:t>שאול</w:t>
      </w:r>
      <w:r>
        <w:rPr>
          <w:rtl/>
        </w:rPr>
        <w:t xml:space="preserve"> יהלום (מפד"ל):</w:t>
      </w:r>
    </w:p>
    <w:p w14:paraId="18B7E847" w14:textId="77777777" w:rsidR="00000000" w:rsidRDefault="00063F1E">
      <w:pPr>
        <w:pStyle w:val="a0"/>
        <w:rPr>
          <w:rFonts w:hint="cs"/>
          <w:rtl/>
        </w:rPr>
      </w:pPr>
    </w:p>
    <w:p w14:paraId="6256B8E4" w14:textId="77777777" w:rsidR="00000000" w:rsidRDefault="00063F1E">
      <w:pPr>
        <w:pStyle w:val="a0"/>
        <w:ind w:firstLine="0"/>
        <w:rPr>
          <w:rFonts w:hint="cs"/>
          <w:rtl/>
        </w:rPr>
      </w:pPr>
      <w:r>
        <w:rPr>
          <w:rFonts w:hint="cs"/>
          <w:rtl/>
        </w:rPr>
        <w:tab/>
        <w:t>זאת רק אחת ההצעות.</w:t>
      </w:r>
    </w:p>
    <w:p w14:paraId="33FFFF83" w14:textId="77777777" w:rsidR="00000000" w:rsidRDefault="00063F1E">
      <w:pPr>
        <w:pStyle w:val="a0"/>
        <w:ind w:firstLine="0"/>
        <w:rPr>
          <w:rFonts w:hint="cs"/>
          <w:rtl/>
        </w:rPr>
      </w:pPr>
    </w:p>
    <w:p w14:paraId="7EFA01A7" w14:textId="77777777" w:rsidR="00000000" w:rsidRDefault="00063F1E">
      <w:pPr>
        <w:pStyle w:val="-"/>
        <w:rPr>
          <w:rtl/>
        </w:rPr>
      </w:pPr>
      <w:bookmarkStart w:id="287" w:name="FS000000560T15_12_2004_15_19_55C"/>
      <w:bookmarkEnd w:id="287"/>
      <w:r>
        <w:rPr>
          <w:rFonts w:hint="eastAsia"/>
          <w:rtl/>
        </w:rPr>
        <w:t>אחמד</w:t>
      </w:r>
      <w:r>
        <w:rPr>
          <w:rtl/>
        </w:rPr>
        <w:t xml:space="preserve"> טיבי (חד"ש-תע"ל):</w:t>
      </w:r>
    </w:p>
    <w:p w14:paraId="581E654B" w14:textId="77777777" w:rsidR="00000000" w:rsidRDefault="00063F1E">
      <w:pPr>
        <w:pStyle w:val="a0"/>
        <w:rPr>
          <w:rFonts w:hint="cs"/>
          <w:rtl/>
        </w:rPr>
      </w:pPr>
    </w:p>
    <w:p w14:paraId="2120D161" w14:textId="77777777" w:rsidR="00000000" w:rsidRDefault="00063F1E">
      <w:pPr>
        <w:pStyle w:val="a0"/>
        <w:ind w:firstLine="0"/>
        <w:rPr>
          <w:rFonts w:hint="cs"/>
          <w:rtl/>
        </w:rPr>
      </w:pPr>
      <w:r>
        <w:rPr>
          <w:rFonts w:hint="cs"/>
          <w:rtl/>
        </w:rPr>
        <w:tab/>
        <w:t>זאת הצעה אחת. יש שתי הצעות בהצעת החוק שלי.</w:t>
      </w:r>
    </w:p>
    <w:p w14:paraId="030D35A2" w14:textId="77777777" w:rsidR="00000000" w:rsidRDefault="00063F1E">
      <w:pPr>
        <w:pStyle w:val="a0"/>
        <w:ind w:firstLine="0"/>
        <w:rPr>
          <w:rFonts w:hint="cs"/>
          <w:rtl/>
        </w:rPr>
      </w:pPr>
    </w:p>
    <w:p w14:paraId="2CCF2E97" w14:textId="77777777" w:rsidR="00000000" w:rsidRDefault="00063F1E">
      <w:pPr>
        <w:pStyle w:val="a0"/>
        <w:ind w:firstLine="720"/>
        <w:rPr>
          <w:rFonts w:hint="cs"/>
          <w:rtl/>
        </w:rPr>
      </w:pPr>
      <w:r>
        <w:rPr>
          <w:rFonts w:hint="cs"/>
          <w:rtl/>
        </w:rPr>
        <w:t>הצעה שנייה מדברת על משתמשים קבועים ומשתמש</w:t>
      </w:r>
      <w:r>
        <w:rPr>
          <w:rFonts w:hint="cs"/>
          <w:rtl/>
        </w:rPr>
        <w:t xml:space="preserve">ים מזדמנים. יש בקשה שהמחיר למשתמשים קבועים יהיה ריאלי יותר. היום פורסם ב"ידיעות אחרונות" במדור הכלכלה </w:t>
      </w:r>
      <w:r>
        <w:rPr>
          <w:rtl/>
        </w:rPr>
        <w:t>–</w:t>
      </w:r>
      <w:r>
        <w:rPr>
          <w:rFonts w:hint="cs"/>
          <w:rtl/>
        </w:rPr>
        <w:t xml:space="preserve"> תראה מה הכותרת: עצרתם יותר משעה וחצי לקפה בכביש חוצה-ישראל - תשלמו כפול. לפי חוצה-ישראל, אסור לך לעצור שעה ו-45 דקות, כי תשלם כפול. מה זה הדבר הזה? ואחר</w:t>
      </w:r>
      <w:r>
        <w:rPr>
          <w:rFonts w:hint="cs"/>
          <w:rtl/>
        </w:rPr>
        <w:t xml:space="preserve"> כך, אחרי שאתה מקבל את כפל התשלום, אתה צריך להגיש ערעור כדי לשכנע את ועדת הערר שעצרת מסיבות משכנעות </w:t>
      </w:r>
      <w:r>
        <w:rPr>
          <w:rtl/>
        </w:rPr>
        <w:t>–</w:t>
      </w:r>
      <w:r>
        <w:rPr>
          <w:rFonts w:hint="cs"/>
          <w:rtl/>
        </w:rPr>
        <w:t xml:space="preserve"> אותם. זה נראה לך סביר? זה היה בחוק? </w:t>
      </w:r>
    </w:p>
    <w:p w14:paraId="233B2D2D" w14:textId="77777777" w:rsidR="00000000" w:rsidRDefault="00063F1E">
      <w:pPr>
        <w:pStyle w:val="a0"/>
        <w:ind w:firstLine="0"/>
        <w:rPr>
          <w:rFonts w:hint="cs"/>
          <w:rtl/>
        </w:rPr>
      </w:pPr>
    </w:p>
    <w:p w14:paraId="3040EB6B" w14:textId="77777777" w:rsidR="00000000" w:rsidRDefault="00063F1E">
      <w:pPr>
        <w:pStyle w:val="af0"/>
        <w:rPr>
          <w:rtl/>
        </w:rPr>
      </w:pPr>
      <w:r>
        <w:rPr>
          <w:rFonts w:hint="eastAsia"/>
          <w:rtl/>
        </w:rPr>
        <w:t>שאול</w:t>
      </w:r>
      <w:r>
        <w:rPr>
          <w:rtl/>
        </w:rPr>
        <w:t xml:space="preserve"> יהלום (מפד"ל):</w:t>
      </w:r>
    </w:p>
    <w:p w14:paraId="45943A11" w14:textId="77777777" w:rsidR="00000000" w:rsidRDefault="00063F1E">
      <w:pPr>
        <w:pStyle w:val="a0"/>
        <w:rPr>
          <w:rFonts w:hint="cs"/>
          <w:rtl/>
        </w:rPr>
      </w:pPr>
    </w:p>
    <w:p w14:paraId="628481FA" w14:textId="77777777" w:rsidR="00000000" w:rsidRDefault="00063F1E">
      <w:pPr>
        <w:pStyle w:val="a0"/>
        <w:rPr>
          <w:rFonts w:hint="cs"/>
          <w:rtl/>
        </w:rPr>
      </w:pPr>
      <w:r>
        <w:rPr>
          <w:rFonts w:hint="cs"/>
          <w:rtl/>
        </w:rPr>
        <w:t>- - -</w:t>
      </w:r>
    </w:p>
    <w:p w14:paraId="107B51EE" w14:textId="77777777" w:rsidR="00000000" w:rsidRDefault="00063F1E">
      <w:pPr>
        <w:pStyle w:val="a0"/>
        <w:rPr>
          <w:rFonts w:hint="cs"/>
          <w:rtl/>
        </w:rPr>
      </w:pPr>
    </w:p>
    <w:p w14:paraId="6602BF78" w14:textId="77777777" w:rsidR="00000000" w:rsidRDefault="00063F1E">
      <w:pPr>
        <w:pStyle w:val="-"/>
        <w:rPr>
          <w:rtl/>
        </w:rPr>
      </w:pPr>
      <w:bookmarkStart w:id="288" w:name="FS000000560T15_12_2004_15_21_31C"/>
      <w:bookmarkEnd w:id="288"/>
      <w:r>
        <w:rPr>
          <w:rFonts w:hint="eastAsia"/>
          <w:rtl/>
        </w:rPr>
        <w:t>אחמד</w:t>
      </w:r>
      <w:r>
        <w:rPr>
          <w:rtl/>
        </w:rPr>
        <w:t xml:space="preserve"> טיבי (חד"ש-תע"ל):</w:t>
      </w:r>
    </w:p>
    <w:p w14:paraId="12785EA6" w14:textId="77777777" w:rsidR="00000000" w:rsidRDefault="00063F1E">
      <w:pPr>
        <w:pStyle w:val="a0"/>
        <w:rPr>
          <w:rFonts w:hint="cs"/>
          <w:rtl/>
        </w:rPr>
      </w:pPr>
    </w:p>
    <w:p w14:paraId="2ED3CA0B" w14:textId="77777777" w:rsidR="00000000" w:rsidRDefault="00063F1E">
      <w:pPr>
        <w:pStyle w:val="a0"/>
        <w:ind w:left="1"/>
        <w:rPr>
          <w:rFonts w:hint="cs"/>
          <w:rtl/>
        </w:rPr>
      </w:pPr>
      <w:r>
        <w:rPr>
          <w:rFonts w:hint="cs"/>
          <w:rtl/>
        </w:rPr>
        <w:t xml:space="preserve">הוא לא מטפל, הרי הממשלה לא מטפלת. זאת הפעם השלישית שאני מעלה את </w:t>
      </w:r>
      <w:r>
        <w:rPr>
          <w:rFonts w:hint="cs"/>
          <w:rtl/>
        </w:rPr>
        <w:t xml:space="preserve">הצעת החוק הזאת. אתה יודע כמה פעמים העליתי את זה בוועדת הכלכלה, וחברי, כמה פעמים העלו את זה? בכלל, הצעת החוק שלי, תראה מי חתום עליה, חבר הכנסת שאול יהלום </w:t>
      </w:r>
      <w:r>
        <w:rPr>
          <w:rtl/>
        </w:rPr>
        <w:t>–</w:t>
      </w:r>
      <w:r>
        <w:rPr>
          <w:rFonts w:hint="cs"/>
          <w:rtl/>
        </w:rPr>
        <w:t xml:space="preserve"> מלבדי חברת הכנסת זהבה גלאון, חברי הכנסת אייכלר, אזולאי, נוקד, אופיר פינס-פז, רן כהן, גלעד ארדן, אילנה</w:t>
      </w:r>
      <w:r>
        <w:rPr>
          <w:rFonts w:hint="cs"/>
          <w:rtl/>
        </w:rPr>
        <w:t xml:space="preserve"> כהן, איוב קרא, רוחמה אברהם, ואסל טאהא, מגלי והבה, דניאל בנלולו, יעקב מרגי, ואחד שאני לא רוצה לקרוא את שמו, מוחמד ברכה, אלי אפללו ועסאם מח'ול.</w:t>
      </w:r>
    </w:p>
    <w:p w14:paraId="0DFAC345" w14:textId="77777777" w:rsidR="00000000" w:rsidRDefault="00063F1E">
      <w:pPr>
        <w:pStyle w:val="a0"/>
        <w:ind w:firstLine="0"/>
        <w:rPr>
          <w:rFonts w:hint="cs"/>
          <w:rtl/>
        </w:rPr>
      </w:pPr>
    </w:p>
    <w:p w14:paraId="6821D52D" w14:textId="77777777" w:rsidR="00000000" w:rsidRDefault="00063F1E">
      <w:pPr>
        <w:pStyle w:val="af0"/>
        <w:rPr>
          <w:rtl/>
        </w:rPr>
      </w:pPr>
      <w:r>
        <w:rPr>
          <w:rFonts w:hint="eastAsia"/>
          <w:rtl/>
        </w:rPr>
        <w:t>קריאה</w:t>
      </w:r>
      <w:r>
        <w:rPr>
          <w:rtl/>
        </w:rPr>
        <w:t>:</w:t>
      </w:r>
    </w:p>
    <w:p w14:paraId="74FC1881" w14:textId="77777777" w:rsidR="00000000" w:rsidRDefault="00063F1E">
      <w:pPr>
        <w:pStyle w:val="a0"/>
        <w:rPr>
          <w:rFonts w:hint="cs"/>
          <w:rtl/>
        </w:rPr>
      </w:pPr>
    </w:p>
    <w:p w14:paraId="0645020E" w14:textId="77777777" w:rsidR="00000000" w:rsidRDefault="00063F1E">
      <w:pPr>
        <w:pStyle w:val="a0"/>
        <w:ind w:firstLine="0"/>
        <w:rPr>
          <w:rFonts w:hint="cs"/>
          <w:rtl/>
        </w:rPr>
      </w:pPr>
      <w:r>
        <w:rPr>
          <w:rFonts w:hint="cs"/>
          <w:rtl/>
        </w:rPr>
        <w:tab/>
        <w:t>מי זה?</w:t>
      </w:r>
    </w:p>
    <w:p w14:paraId="206C89DC" w14:textId="77777777" w:rsidR="00000000" w:rsidRDefault="00063F1E">
      <w:pPr>
        <w:pStyle w:val="a0"/>
        <w:ind w:firstLine="0"/>
        <w:rPr>
          <w:rFonts w:hint="cs"/>
          <w:rtl/>
        </w:rPr>
      </w:pPr>
    </w:p>
    <w:p w14:paraId="7EF18E4A" w14:textId="77777777" w:rsidR="00000000" w:rsidRDefault="00063F1E">
      <w:pPr>
        <w:pStyle w:val="-"/>
        <w:rPr>
          <w:rtl/>
        </w:rPr>
      </w:pPr>
      <w:bookmarkStart w:id="289" w:name="FS000000560T15_12_2004_15_23_48C"/>
      <w:bookmarkEnd w:id="289"/>
      <w:r>
        <w:rPr>
          <w:rFonts w:hint="eastAsia"/>
          <w:rtl/>
        </w:rPr>
        <w:t>אחמד</w:t>
      </w:r>
      <w:r>
        <w:rPr>
          <w:rtl/>
        </w:rPr>
        <w:t xml:space="preserve"> טיבי (חד"ש-תע"ל):</w:t>
      </w:r>
    </w:p>
    <w:p w14:paraId="13ECB721" w14:textId="77777777" w:rsidR="00000000" w:rsidRDefault="00063F1E">
      <w:pPr>
        <w:pStyle w:val="a0"/>
        <w:rPr>
          <w:rFonts w:hint="cs"/>
          <w:rtl/>
        </w:rPr>
      </w:pPr>
    </w:p>
    <w:p w14:paraId="7B3A2568" w14:textId="77777777" w:rsidR="00000000" w:rsidRDefault="00063F1E">
      <w:pPr>
        <w:pStyle w:val="a0"/>
        <w:ind w:firstLine="0"/>
        <w:rPr>
          <w:rFonts w:hint="cs"/>
          <w:rtl/>
        </w:rPr>
      </w:pPr>
      <w:r>
        <w:rPr>
          <w:rFonts w:hint="cs"/>
          <w:rtl/>
        </w:rPr>
        <w:tab/>
        <w:t>אחד זואולוגי, איזה גזען קטן. אני לא מתעסק עם אנשים קטנים. יש גזענים גד</w:t>
      </w:r>
      <w:r>
        <w:rPr>
          <w:rFonts w:hint="cs"/>
          <w:rtl/>
        </w:rPr>
        <w:t xml:space="preserve">ולים </w:t>
      </w:r>
      <w:r>
        <w:rPr>
          <w:rtl/>
        </w:rPr>
        <w:t>–</w:t>
      </w:r>
      <w:r>
        <w:rPr>
          <w:rFonts w:hint="cs"/>
          <w:rtl/>
        </w:rPr>
        <w:t xml:space="preserve"> אני מוכן להתעמת אתם. עם קטנים? יש גבול. </w:t>
      </w:r>
    </w:p>
    <w:p w14:paraId="00B9FE5F" w14:textId="77777777" w:rsidR="00000000" w:rsidRDefault="00063F1E">
      <w:pPr>
        <w:pStyle w:val="a0"/>
        <w:ind w:firstLine="0"/>
        <w:rPr>
          <w:rFonts w:hint="cs"/>
          <w:rtl/>
        </w:rPr>
      </w:pPr>
    </w:p>
    <w:p w14:paraId="7A603217" w14:textId="77777777" w:rsidR="00000000" w:rsidRDefault="00063F1E">
      <w:pPr>
        <w:pStyle w:val="a0"/>
        <w:rPr>
          <w:rFonts w:hint="cs"/>
          <w:rtl/>
        </w:rPr>
      </w:pPr>
      <w:r>
        <w:rPr>
          <w:rFonts w:hint="cs"/>
          <w:rtl/>
        </w:rPr>
        <w:t xml:space="preserve">לכן, אדוני השר, הגיעה העת לעשות מעשה. החרמת רכבים </w:t>
      </w:r>
      <w:r>
        <w:rPr>
          <w:rtl/>
        </w:rPr>
        <w:t>–</w:t>
      </w:r>
      <w:r>
        <w:rPr>
          <w:rFonts w:hint="cs"/>
          <w:rtl/>
        </w:rPr>
        <w:t xml:space="preserve"> זה היה בחוק, חבר הכנסת יהלום. נכון, יש אפשרות להחרים רכבים. תשמע, זו הפכה להיות מגפה בכביש הזה. </w:t>
      </w:r>
    </w:p>
    <w:p w14:paraId="576E834F" w14:textId="77777777" w:rsidR="00000000" w:rsidRDefault="00063F1E">
      <w:pPr>
        <w:pStyle w:val="a0"/>
        <w:rPr>
          <w:rFonts w:hint="cs"/>
          <w:rtl/>
        </w:rPr>
      </w:pPr>
    </w:p>
    <w:p w14:paraId="45B042BE" w14:textId="77777777" w:rsidR="00000000" w:rsidRDefault="00063F1E">
      <w:pPr>
        <w:pStyle w:val="af0"/>
        <w:rPr>
          <w:rtl/>
        </w:rPr>
      </w:pPr>
      <w:r>
        <w:rPr>
          <w:rFonts w:hint="eastAsia"/>
          <w:rtl/>
        </w:rPr>
        <w:t>שאול</w:t>
      </w:r>
      <w:r>
        <w:rPr>
          <w:rtl/>
        </w:rPr>
        <w:t xml:space="preserve"> יהלום (מפד"ל):</w:t>
      </w:r>
    </w:p>
    <w:p w14:paraId="15FD5316" w14:textId="77777777" w:rsidR="00000000" w:rsidRDefault="00063F1E">
      <w:pPr>
        <w:pStyle w:val="a0"/>
        <w:rPr>
          <w:rFonts w:hint="cs"/>
          <w:rtl/>
        </w:rPr>
      </w:pPr>
    </w:p>
    <w:p w14:paraId="32692139" w14:textId="77777777" w:rsidR="00000000" w:rsidRDefault="00063F1E">
      <w:pPr>
        <w:pStyle w:val="a0"/>
        <w:rPr>
          <w:rFonts w:hint="cs"/>
          <w:rtl/>
        </w:rPr>
      </w:pPr>
      <w:r>
        <w:rPr>
          <w:rFonts w:hint="cs"/>
          <w:rtl/>
        </w:rPr>
        <w:t>מה זה מגפה? אנשים לא משלמים.</w:t>
      </w:r>
    </w:p>
    <w:p w14:paraId="062C6452" w14:textId="77777777" w:rsidR="00000000" w:rsidRDefault="00063F1E">
      <w:pPr>
        <w:pStyle w:val="a0"/>
        <w:rPr>
          <w:rFonts w:hint="cs"/>
          <w:rtl/>
        </w:rPr>
      </w:pPr>
    </w:p>
    <w:p w14:paraId="701164BE" w14:textId="77777777" w:rsidR="00000000" w:rsidRDefault="00063F1E">
      <w:pPr>
        <w:pStyle w:val="-"/>
        <w:rPr>
          <w:rtl/>
        </w:rPr>
      </w:pPr>
      <w:bookmarkStart w:id="290" w:name="FS000001064T15_12_2004_14_29_38C"/>
      <w:bookmarkStart w:id="291" w:name="FS000000560T15_12_2004_14_29_59C"/>
      <w:bookmarkEnd w:id="290"/>
      <w:bookmarkEnd w:id="291"/>
      <w:r>
        <w:rPr>
          <w:rtl/>
        </w:rPr>
        <w:t>אחמד ט</w:t>
      </w:r>
      <w:r>
        <w:rPr>
          <w:rtl/>
        </w:rPr>
        <w:t>יבי (חד"ש-תע"ל):</w:t>
      </w:r>
    </w:p>
    <w:p w14:paraId="6652CDC0" w14:textId="77777777" w:rsidR="00000000" w:rsidRDefault="00063F1E">
      <w:pPr>
        <w:pStyle w:val="a0"/>
        <w:rPr>
          <w:rtl/>
        </w:rPr>
      </w:pPr>
    </w:p>
    <w:p w14:paraId="11AC1AFD" w14:textId="77777777" w:rsidR="00000000" w:rsidRDefault="00063F1E">
      <w:pPr>
        <w:pStyle w:val="a0"/>
        <w:rPr>
          <w:rFonts w:hint="cs"/>
          <w:rtl/>
        </w:rPr>
      </w:pPr>
      <w:r>
        <w:rPr>
          <w:rFonts w:hint="cs"/>
          <w:rtl/>
        </w:rPr>
        <w:t xml:space="preserve">אבל לא משלמים כיוון שההודעה לא הגיעה אליהם הביתה. </w:t>
      </w:r>
    </w:p>
    <w:p w14:paraId="12942664" w14:textId="77777777" w:rsidR="00000000" w:rsidRDefault="00063F1E">
      <w:pPr>
        <w:pStyle w:val="a0"/>
        <w:rPr>
          <w:rFonts w:hint="cs"/>
          <w:rtl/>
        </w:rPr>
      </w:pPr>
    </w:p>
    <w:p w14:paraId="589192EF" w14:textId="77777777" w:rsidR="00000000" w:rsidRDefault="00063F1E">
      <w:pPr>
        <w:pStyle w:val="af0"/>
        <w:rPr>
          <w:rtl/>
        </w:rPr>
      </w:pPr>
      <w:r>
        <w:rPr>
          <w:rFonts w:hint="eastAsia"/>
          <w:rtl/>
        </w:rPr>
        <w:t>שאול</w:t>
      </w:r>
      <w:r>
        <w:rPr>
          <w:rtl/>
        </w:rPr>
        <w:t xml:space="preserve"> יהלום (מפד"ל):</w:t>
      </w:r>
    </w:p>
    <w:p w14:paraId="63BEB509" w14:textId="77777777" w:rsidR="00000000" w:rsidRDefault="00063F1E">
      <w:pPr>
        <w:pStyle w:val="a0"/>
        <w:rPr>
          <w:rFonts w:hint="cs"/>
          <w:rtl/>
        </w:rPr>
      </w:pPr>
    </w:p>
    <w:p w14:paraId="26340EC9" w14:textId="77777777" w:rsidR="00000000" w:rsidRDefault="00063F1E">
      <w:pPr>
        <w:pStyle w:val="a0"/>
        <w:rPr>
          <w:rFonts w:hint="cs"/>
          <w:rtl/>
        </w:rPr>
      </w:pPr>
      <w:r>
        <w:rPr>
          <w:rFonts w:hint="cs"/>
          <w:rtl/>
        </w:rPr>
        <w:t xml:space="preserve">שישנו במשרד הפנים את הכתובת. </w:t>
      </w:r>
    </w:p>
    <w:p w14:paraId="3627F9CE" w14:textId="77777777" w:rsidR="00000000" w:rsidRDefault="00063F1E">
      <w:pPr>
        <w:pStyle w:val="a0"/>
        <w:rPr>
          <w:rFonts w:hint="cs"/>
          <w:rtl/>
        </w:rPr>
      </w:pPr>
    </w:p>
    <w:p w14:paraId="36A723EF" w14:textId="77777777" w:rsidR="00000000" w:rsidRDefault="00063F1E">
      <w:pPr>
        <w:pStyle w:val="-"/>
        <w:rPr>
          <w:rtl/>
        </w:rPr>
      </w:pPr>
      <w:bookmarkStart w:id="292" w:name="FS000000560T15_12_2004_14_30_37C"/>
      <w:bookmarkEnd w:id="292"/>
      <w:r>
        <w:rPr>
          <w:rtl/>
        </w:rPr>
        <w:t>אחמד טיבי (חד"ש-תע"ל):</w:t>
      </w:r>
    </w:p>
    <w:p w14:paraId="451A6855" w14:textId="77777777" w:rsidR="00000000" w:rsidRDefault="00063F1E">
      <w:pPr>
        <w:pStyle w:val="a0"/>
        <w:rPr>
          <w:rtl/>
        </w:rPr>
      </w:pPr>
    </w:p>
    <w:p w14:paraId="21215CEC" w14:textId="77777777" w:rsidR="00000000" w:rsidRDefault="00063F1E">
      <w:pPr>
        <w:pStyle w:val="a0"/>
        <w:rPr>
          <w:rFonts w:hint="cs"/>
          <w:rtl/>
        </w:rPr>
      </w:pPr>
      <w:r>
        <w:rPr>
          <w:rFonts w:hint="cs"/>
          <w:rtl/>
        </w:rPr>
        <w:t>נטל ההוכחה הוא על משרדי הממשלה, לא על האזרח. לאזרח יש כתובת קבועה, היא לא השתנתה, ובכל זאת הדואר וההתראה לא מג</w:t>
      </w:r>
      <w:r>
        <w:rPr>
          <w:rFonts w:hint="cs"/>
          <w:rtl/>
        </w:rPr>
        <w:t>יעים אליו. אתה יודע מה, אני מוכן שהחוק שלי יהיה רק על מכתב רשום, מה דעתך, אתה תסכים?</w:t>
      </w:r>
    </w:p>
    <w:p w14:paraId="17F68D9F" w14:textId="77777777" w:rsidR="00000000" w:rsidRDefault="00063F1E">
      <w:pPr>
        <w:pStyle w:val="a0"/>
        <w:rPr>
          <w:rFonts w:hint="cs"/>
          <w:rtl/>
        </w:rPr>
      </w:pPr>
    </w:p>
    <w:p w14:paraId="68A3D5F7" w14:textId="77777777" w:rsidR="00000000" w:rsidRDefault="00063F1E">
      <w:pPr>
        <w:pStyle w:val="af0"/>
        <w:rPr>
          <w:rtl/>
        </w:rPr>
      </w:pPr>
      <w:r>
        <w:rPr>
          <w:rFonts w:hint="eastAsia"/>
          <w:rtl/>
        </w:rPr>
        <w:t>שאול</w:t>
      </w:r>
      <w:r>
        <w:rPr>
          <w:rtl/>
        </w:rPr>
        <w:t xml:space="preserve"> יהלום (מפד"ל):</w:t>
      </w:r>
    </w:p>
    <w:p w14:paraId="70545053" w14:textId="77777777" w:rsidR="00000000" w:rsidRDefault="00063F1E">
      <w:pPr>
        <w:pStyle w:val="a0"/>
        <w:rPr>
          <w:rFonts w:hint="cs"/>
          <w:rtl/>
        </w:rPr>
      </w:pPr>
    </w:p>
    <w:p w14:paraId="6D9A7A0F" w14:textId="77777777" w:rsidR="00000000" w:rsidRDefault="00063F1E">
      <w:pPr>
        <w:pStyle w:val="a0"/>
        <w:rPr>
          <w:rFonts w:hint="cs"/>
          <w:rtl/>
        </w:rPr>
      </w:pPr>
      <w:r>
        <w:rPr>
          <w:rFonts w:hint="cs"/>
          <w:rtl/>
        </w:rPr>
        <w:t>מגיע מכתב רשום, אנשים לא הולכים לדואר לקחת.</w:t>
      </w:r>
    </w:p>
    <w:p w14:paraId="5A497FAB" w14:textId="77777777" w:rsidR="00000000" w:rsidRDefault="00063F1E">
      <w:pPr>
        <w:pStyle w:val="a0"/>
        <w:rPr>
          <w:rFonts w:hint="cs"/>
          <w:rtl/>
        </w:rPr>
      </w:pPr>
    </w:p>
    <w:p w14:paraId="50B3A474" w14:textId="77777777" w:rsidR="00000000" w:rsidRDefault="00063F1E">
      <w:pPr>
        <w:pStyle w:val="-"/>
        <w:rPr>
          <w:rtl/>
        </w:rPr>
      </w:pPr>
      <w:bookmarkStart w:id="293" w:name="FS000000560T15_12_2004_14_32_18C"/>
      <w:bookmarkEnd w:id="293"/>
      <w:r>
        <w:rPr>
          <w:rtl/>
        </w:rPr>
        <w:t>אחמד טיבי (חד"ש-תע"ל):</w:t>
      </w:r>
    </w:p>
    <w:p w14:paraId="16B8CE1C" w14:textId="77777777" w:rsidR="00000000" w:rsidRDefault="00063F1E">
      <w:pPr>
        <w:pStyle w:val="a0"/>
        <w:rPr>
          <w:rtl/>
        </w:rPr>
      </w:pPr>
    </w:p>
    <w:p w14:paraId="4AC7C517" w14:textId="77777777" w:rsidR="00000000" w:rsidRDefault="00063F1E">
      <w:pPr>
        <w:pStyle w:val="a0"/>
        <w:rPr>
          <w:rFonts w:hint="cs"/>
          <w:rtl/>
        </w:rPr>
      </w:pPr>
      <w:r>
        <w:rPr>
          <w:rFonts w:hint="cs"/>
          <w:rtl/>
        </w:rPr>
        <w:t xml:space="preserve">מכתב רשום יגיע אליהם. </w:t>
      </w:r>
    </w:p>
    <w:p w14:paraId="6CE0D0AE" w14:textId="77777777" w:rsidR="00000000" w:rsidRDefault="00063F1E">
      <w:pPr>
        <w:pStyle w:val="a0"/>
        <w:rPr>
          <w:rFonts w:hint="cs"/>
          <w:rtl/>
        </w:rPr>
      </w:pPr>
    </w:p>
    <w:p w14:paraId="07B28E70" w14:textId="77777777" w:rsidR="00000000" w:rsidRDefault="00063F1E">
      <w:pPr>
        <w:pStyle w:val="af0"/>
        <w:rPr>
          <w:rtl/>
        </w:rPr>
      </w:pPr>
      <w:r>
        <w:rPr>
          <w:rFonts w:hint="eastAsia"/>
          <w:rtl/>
        </w:rPr>
        <w:t>שאול</w:t>
      </w:r>
      <w:r>
        <w:rPr>
          <w:rtl/>
        </w:rPr>
        <w:t xml:space="preserve"> יהלום (מפד"ל):</w:t>
      </w:r>
    </w:p>
    <w:p w14:paraId="680F0F77" w14:textId="77777777" w:rsidR="00000000" w:rsidRDefault="00063F1E">
      <w:pPr>
        <w:pStyle w:val="a0"/>
        <w:rPr>
          <w:rFonts w:hint="cs"/>
          <w:rtl/>
        </w:rPr>
      </w:pPr>
    </w:p>
    <w:p w14:paraId="24D12B96" w14:textId="77777777" w:rsidR="00000000" w:rsidRDefault="00063F1E">
      <w:pPr>
        <w:pStyle w:val="a0"/>
        <w:rPr>
          <w:rFonts w:hint="cs"/>
          <w:rtl/>
        </w:rPr>
      </w:pPr>
      <w:r>
        <w:rPr>
          <w:rFonts w:hint="cs"/>
          <w:rtl/>
        </w:rPr>
        <w:t>לא, הם לא באים לקחת.</w:t>
      </w:r>
    </w:p>
    <w:p w14:paraId="0781EDCA" w14:textId="77777777" w:rsidR="00000000" w:rsidRDefault="00063F1E">
      <w:pPr>
        <w:pStyle w:val="a0"/>
        <w:rPr>
          <w:rFonts w:hint="cs"/>
          <w:rtl/>
        </w:rPr>
      </w:pPr>
    </w:p>
    <w:p w14:paraId="1E8C1F20" w14:textId="77777777" w:rsidR="00000000" w:rsidRDefault="00063F1E">
      <w:pPr>
        <w:pStyle w:val="-"/>
        <w:rPr>
          <w:rtl/>
        </w:rPr>
      </w:pPr>
      <w:bookmarkStart w:id="294" w:name="FS000000560T15_12_2004_14_32_35C"/>
      <w:bookmarkEnd w:id="294"/>
      <w:r>
        <w:rPr>
          <w:rtl/>
        </w:rPr>
        <w:t>אחמד טיבי (חד</w:t>
      </w:r>
      <w:r>
        <w:rPr>
          <w:rtl/>
        </w:rPr>
        <w:t>"ש-תע"ל):</w:t>
      </w:r>
    </w:p>
    <w:p w14:paraId="0092BFB5" w14:textId="77777777" w:rsidR="00000000" w:rsidRDefault="00063F1E">
      <w:pPr>
        <w:pStyle w:val="a0"/>
        <w:rPr>
          <w:rtl/>
        </w:rPr>
      </w:pPr>
    </w:p>
    <w:p w14:paraId="18D13542" w14:textId="77777777" w:rsidR="00000000" w:rsidRDefault="00063F1E">
      <w:pPr>
        <w:pStyle w:val="a0"/>
        <w:rPr>
          <w:rFonts w:hint="cs"/>
          <w:rtl/>
        </w:rPr>
      </w:pPr>
      <w:r>
        <w:rPr>
          <w:rFonts w:hint="cs"/>
          <w:rtl/>
        </w:rPr>
        <w:t xml:space="preserve">לא, יש כתובות רבות שאינן מעודכנות, לא במשרד הרישוי - - - </w:t>
      </w:r>
    </w:p>
    <w:p w14:paraId="2CF4E8CA" w14:textId="77777777" w:rsidR="00000000" w:rsidRDefault="00063F1E">
      <w:pPr>
        <w:pStyle w:val="af0"/>
        <w:rPr>
          <w:rFonts w:hint="cs"/>
          <w:rtl/>
        </w:rPr>
      </w:pPr>
    </w:p>
    <w:p w14:paraId="4A935B1F" w14:textId="77777777" w:rsidR="00000000" w:rsidRDefault="00063F1E">
      <w:pPr>
        <w:pStyle w:val="af0"/>
        <w:rPr>
          <w:rtl/>
        </w:rPr>
      </w:pPr>
      <w:r>
        <w:rPr>
          <w:rFonts w:hint="eastAsia"/>
          <w:rtl/>
        </w:rPr>
        <w:t>שר</w:t>
      </w:r>
      <w:r>
        <w:rPr>
          <w:rtl/>
        </w:rPr>
        <w:t xml:space="preserve"> התחבורה מאיר שטרית:</w:t>
      </w:r>
    </w:p>
    <w:p w14:paraId="121B8C45" w14:textId="77777777" w:rsidR="00000000" w:rsidRDefault="00063F1E">
      <w:pPr>
        <w:pStyle w:val="a0"/>
        <w:rPr>
          <w:rFonts w:hint="cs"/>
          <w:rtl/>
        </w:rPr>
      </w:pPr>
    </w:p>
    <w:p w14:paraId="45E0E053" w14:textId="77777777" w:rsidR="00000000" w:rsidRDefault="00063F1E">
      <w:pPr>
        <w:pStyle w:val="a0"/>
        <w:rPr>
          <w:rFonts w:hint="cs"/>
          <w:rtl/>
        </w:rPr>
      </w:pPr>
      <w:r>
        <w:rPr>
          <w:rFonts w:hint="cs"/>
          <w:rtl/>
        </w:rPr>
        <w:t>ומי אשם?</w:t>
      </w:r>
    </w:p>
    <w:p w14:paraId="5F0A9EE7" w14:textId="77777777" w:rsidR="00000000" w:rsidRDefault="00063F1E">
      <w:pPr>
        <w:pStyle w:val="a0"/>
        <w:rPr>
          <w:rFonts w:hint="cs"/>
          <w:rtl/>
        </w:rPr>
      </w:pPr>
    </w:p>
    <w:p w14:paraId="357EDA16" w14:textId="77777777" w:rsidR="00000000" w:rsidRDefault="00063F1E">
      <w:pPr>
        <w:pStyle w:val="-"/>
        <w:rPr>
          <w:rtl/>
        </w:rPr>
      </w:pPr>
      <w:bookmarkStart w:id="295" w:name="FS000000560T15_12_2004_14_33_10C"/>
      <w:bookmarkEnd w:id="295"/>
      <w:r>
        <w:rPr>
          <w:rtl/>
        </w:rPr>
        <w:t>אחמד טיבי (חד"ש-תע"ל):</w:t>
      </w:r>
    </w:p>
    <w:p w14:paraId="5E81537C" w14:textId="77777777" w:rsidR="00000000" w:rsidRDefault="00063F1E">
      <w:pPr>
        <w:pStyle w:val="a0"/>
        <w:rPr>
          <w:rtl/>
        </w:rPr>
      </w:pPr>
    </w:p>
    <w:p w14:paraId="226C9F8E" w14:textId="77777777" w:rsidR="00000000" w:rsidRDefault="00063F1E">
      <w:pPr>
        <w:pStyle w:val="a0"/>
        <w:rPr>
          <w:rFonts w:hint="cs"/>
          <w:rtl/>
        </w:rPr>
      </w:pPr>
      <w:r>
        <w:rPr>
          <w:rFonts w:hint="cs"/>
          <w:rtl/>
        </w:rPr>
        <w:t>מי אשם?</w:t>
      </w:r>
    </w:p>
    <w:p w14:paraId="3C31C674" w14:textId="77777777" w:rsidR="00000000" w:rsidRDefault="00063F1E">
      <w:pPr>
        <w:pStyle w:val="a0"/>
        <w:rPr>
          <w:rFonts w:hint="cs"/>
          <w:rtl/>
        </w:rPr>
      </w:pPr>
    </w:p>
    <w:p w14:paraId="5C972F00" w14:textId="77777777" w:rsidR="00000000" w:rsidRDefault="00063F1E">
      <w:pPr>
        <w:pStyle w:val="af0"/>
        <w:rPr>
          <w:rtl/>
        </w:rPr>
      </w:pPr>
      <w:r>
        <w:rPr>
          <w:rFonts w:hint="eastAsia"/>
          <w:rtl/>
        </w:rPr>
        <w:t>שר</w:t>
      </w:r>
      <w:r>
        <w:rPr>
          <w:rtl/>
        </w:rPr>
        <w:t xml:space="preserve"> התחבורה מאיר שטרית:</w:t>
      </w:r>
    </w:p>
    <w:p w14:paraId="2EF2EB31" w14:textId="77777777" w:rsidR="00000000" w:rsidRDefault="00063F1E">
      <w:pPr>
        <w:pStyle w:val="a0"/>
        <w:rPr>
          <w:rFonts w:hint="cs"/>
          <w:rtl/>
        </w:rPr>
      </w:pPr>
    </w:p>
    <w:p w14:paraId="383588A0" w14:textId="77777777" w:rsidR="00000000" w:rsidRDefault="00063F1E">
      <w:pPr>
        <w:pStyle w:val="a0"/>
        <w:rPr>
          <w:rFonts w:hint="cs"/>
          <w:rtl/>
        </w:rPr>
      </w:pPr>
      <w:r>
        <w:rPr>
          <w:rFonts w:hint="cs"/>
          <w:rtl/>
        </w:rPr>
        <w:t xml:space="preserve">האזרח. הוא צריך - - - </w:t>
      </w:r>
    </w:p>
    <w:p w14:paraId="78C72316" w14:textId="77777777" w:rsidR="00000000" w:rsidRDefault="00063F1E">
      <w:pPr>
        <w:pStyle w:val="a0"/>
        <w:rPr>
          <w:rFonts w:hint="cs"/>
          <w:rtl/>
        </w:rPr>
      </w:pPr>
    </w:p>
    <w:p w14:paraId="0A99EF58" w14:textId="77777777" w:rsidR="00000000" w:rsidRDefault="00063F1E">
      <w:pPr>
        <w:pStyle w:val="-"/>
        <w:rPr>
          <w:rtl/>
        </w:rPr>
      </w:pPr>
      <w:bookmarkStart w:id="296" w:name="FS000000560T15_12_2004_14_33_38C"/>
      <w:bookmarkEnd w:id="296"/>
      <w:r>
        <w:rPr>
          <w:rtl/>
        </w:rPr>
        <w:t>אחמד טיבי (חד"ש-תע"ל):</w:t>
      </w:r>
    </w:p>
    <w:p w14:paraId="4E7FA942" w14:textId="77777777" w:rsidR="00000000" w:rsidRDefault="00063F1E">
      <w:pPr>
        <w:pStyle w:val="a0"/>
        <w:rPr>
          <w:rtl/>
        </w:rPr>
      </w:pPr>
    </w:p>
    <w:p w14:paraId="128D1BDA" w14:textId="77777777" w:rsidR="00000000" w:rsidRDefault="00063F1E">
      <w:pPr>
        <w:pStyle w:val="a0"/>
        <w:rPr>
          <w:rFonts w:hint="cs"/>
          <w:rtl/>
        </w:rPr>
      </w:pPr>
      <w:r>
        <w:rPr>
          <w:rFonts w:hint="cs"/>
          <w:rtl/>
        </w:rPr>
        <w:t>אה, האזרח אשם, אף שהוא מודיע. יש מקרים שאדם אומ</w:t>
      </w:r>
      <w:r>
        <w:rPr>
          <w:rFonts w:hint="cs"/>
          <w:rtl/>
        </w:rPr>
        <w:t>ר: לפני שבע שנים הודעתי על שינוי כתובת. שבע שנים, שמונה שנים, ואין עדכון. אז במקום 120 שקלים הוא משלם 20,000 שקל. ריבונו של עולם, מה זה הדבר הזה?</w:t>
      </w:r>
    </w:p>
    <w:p w14:paraId="4A7229A0" w14:textId="77777777" w:rsidR="00000000" w:rsidRDefault="00063F1E">
      <w:pPr>
        <w:pStyle w:val="a0"/>
        <w:rPr>
          <w:rFonts w:hint="cs"/>
          <w:rtl/>
        </w:rPr>
      </w:pPr>
    </w:p>
    <w:p w14:paraId="18B3B824" w14:textId="77777777" w:rsidR="00000000" w:rsidRDefault="00063F1E">
      <w:pPr>
        <w:pStyle w:val="a0"/>
        <w:rPr>
          <w:rFonts w:hint="cs"/>
          <w:rtl/>
        </w:rPr>
      </w:pPr>
      <w:r>
        <w:rPr>
          <w:rFonts w:hint="cs"/>
          <w:rtl/>
        </w:rPr>
        <w:t xml:space="preserve">אגב, בוועדת ערר - נגיד שאתה צודק, אדוני השר - - - </w:t>
      </w:r>
    </w:p>
    <w:p w14:paraId="41AC0ED3" w14:textId="77777777" w:rsidR="00000000" w:rsidRDefault="00063F1E">
      <w:pPr>
        <w:pStyle w:val="a0"/>
        <w:rPr>
          <w:rFonts w:hint="cs"/>
          <w:rtl/>
        </w:rPr>
      </w:pPr>
    </w:p>
    <w:p w14:paraId="00C19504" w14:textId="77777777" w:rsidR="00000000" w:rsidRDefault="00063F1E">
      <w:pPr>
        <w:pStyle w:val="af0"/>
        <w:rPr>
          <w:rtl/>
        </w:rPr>
      </w:pPr>
      <w:r>
        <w:rPr>
          <w:rFonts w:hint="eastAsia"/>
          <w:rtl/>
        </w:rPr>
        <w:t>קריאה</w:t>
      </w:r>
      <w:r>
        <w:rPr>
          <w:rtl/>
        </w:rPr>
        <w:t>:</w:t>
      </w:r>
    </w:p>
    <w:p w14:paraId="1D7E5E32" w14:textId="77777777" w:rsidR="00000000" w:rsidRDefault="00063F1E">
      <w:pPr>
        <w:pStyle w:val="a0"/>
        <w:rPr>
          <w:rFonts w:hint="cs"/>
          <w:rtl/>
        </w:rPr>
      </w:pPr>
    </w:p>
    <w:p w14:paraId="13F0704C" w14:textId="77777777" w:rsidR="00000000" w:rsidRDefault="00063F1E">
      <w:pPr>
        <w:pStyle w:val="a0"/>
        <w:rPr>
          <w:rFonts w:hint="cs"/>
          <w:rtl/>
        </w:rPr>
      </w:pPr>
      <w:r>
        <w:rPr>
          <w:rFonts w:hint="cs"/>
          <w:rtl/>
        </w:rPr>
        <w:t>אין דבר כזה.</w:t>
      </w:r>
    </w:p>
    <w:p w14:paraId="0A10C135" w14:textId="77777777" w:rsidR="00000000" w:rsidRDefault="00063F1E">
      <w:pPr>
        <w:pStyle w:val="a0"/>
        <w:rPr>
          <w:rFonts w:hint="cs"/>
          <w:rtl/>
        </w:rPr>
      </w:pPr>
    </w:p>
    <w:p w14:paraId="3FD0C2D1" w14:textId="77777777" w:rsidR="00000000" w:rsidRDefault="00063F1E">
      <w:pPr>
        <w:pStyle w:val="-"/>
        <w:rPr>
          <w:rtl/>
        </w:rPr>
      </w:pPr>
      <w:bookmarkStart w:id="297" w:name="FS000000560T15_12_2004_14_35_20C"/>
      <w:bookmarkEnd w:id="297"/>
      <w:r>
        <w:rPr>
          <w:rtl/>
        </w:rPr>
        <w:t>אחמד טיבי (חד"ש-תע"ל):</w:t>
      </w:r>
    </w:p>
    <w:p w14:paraId="46CEA2BB" w14:textId="77777777" w:rsidR="00000000" w:rsidRDefault="00063F1E">
      <w:pPr>
        <w:pStyle w:val="a0"/>
        <w:rPr>
          <w:rtl/>
        </w:rPr>
      </w:pPr>
    </w:p>
    <w:p w14:paraId="0045B728" w14:textId="77777777" w:rsidR="00000000" w:rsidRDefault="00063F1E">
      <w:pPr>
        <w:pStyle w:val="a0"/>
        <w:rPr>
          <w:rFonts w:hint="cs"/>
          <w:rtl/>
        </w:rPr>
      </w:pPr>
      <w:r>
        <w:rPr>
          <w:rFonts w:hint="cs"/>
          <w:rtl/>
        </w:rPr>
        <w:t>מה זה אין ד</w:t>
      </w:r>
      <w:r>
        <w:rPr>
          <w:rFonts w:hint="cs"/>
          <w:rtl/>
        </w:rPr>
        <w:t>בר כזה? נגיד שאתה צודק, האזרח אשם, ולא הגיע דואר אליו כיוון שהוא אשם. האם אתה מסכים ש-120 השקלים או 300 השקלים יהפכו ל-17,000 שקלים?</w:t>
      </w:r>
    </w:p>
    <w:p w14:paraId="0D901722" w14:textId="77777777" w:rsidR="00000000" w:rsidRDefault="00063F1E">
      <w:pPr>
        <w:pStyle w:val="a0"/>
        <w:rPr>
          <w:rFonts w:hint="cs"/>
          <w:rtl/>
        </w:rPr>
      </w:pPr>
    </w:p>
    <w:p w14:paraId="6BD41D29" w14:textId="77777777" w:rsidR="00000000" w:rsidRDefault="00063F1E">
      <w:pPr>
        <w:pStyle w:val="af0"/>
        <w:rPr>
          <w:rtl/>
        </w:rPr>
      </w:pPr>
      <w:r>
        <w:rPr>
          <w:rFonts w:hint="eastAsia"/>
          <w:rtl/>
        </w:rPr>
        <w:t>שר</w:t>
      </w:r>
      <w:r>
        <w:rPr>
          <w:rtl/>
        </w:rPr>
        <w:t xml:space="preserve"> התחבורה מאיר שטרית:</w:t>
      </w:r>
    </w:p>
    <w:p w14:paraId="436FA3BD" w14:textId="77777777" w:rsidR="00000000" w:rsidRDefault="00063F1E">
      <w:pPr>
        <w:pStyle w:val="a0"/>
        <w:rPr>
          <w:rFonts w:hint="cs"/>
          <w:rtl/>
        </w:rPr>
      </w:pPr>
    </w:p>
    <w:p w14:paraId="2CE960A7" w14:textId="77777777" w:rsidR="00000000" w:rsidRDefault="00063F1E">
      <w:pPr>
        <w:pStyle w:val="a0"/>
        <w:rPr>
          <w:rFonts w:hint="cs"/>
          <w:rtl/>
        </w:rPr>
      </w:pPr>
      <w:r>
        <w:rPr>
          <w:rFonts w:hint="cs"/>
          <w:rtl/>
        </w:rPr>
        <w:t xml:space="preserve">לא. אזרח אחראי שנוסע בכביש הולך ומשלם, נקודה. בלי תירוצים, בלי סיפורים. </w:t>
      </w:r>
    </w:p>
    <w:p w14:paraId="102DBC17" w14:textId="77777777" w:rsidR="00000000" w:rsidRDefault="00063F1E">
      <w:pPr>
        <w:pStyle w:val="a0"/>
        <w:rPr>
          <w:rFonts w:hint="cs"/>
          <w:rtl/>
        </w:rPr>
      </w:pPr>
    </w:p>
    <w:p w14:paraId="45957487" w14:textId="77777777" w:rsidR="00000000" w:rsidRDefault="00063F1E">
      <w:pPr>
        <w:pStyle w:val="-"/>
        <w:rPr>
          <w:rtl/>
        </w:rPr>
      </w:pPr>
      <w:bookmarkStart w:id="298" w:name="FS000000560T15_12_2004_14_36_44C"/>
      <w:bookmarkEnd w:id="298"/>
      <w:r>
        <w:rPr>
          <w:rtl/>
        </w:rPr>
        <w:t>אחמד טיבי (חד"ש-תע"ל):</w:t>
      </w:r>
    </w:p>
    <w:p w14:paraId="11A44566" w14:textId="77777777" w:rsidR="00000000" w:rsidRDefault="00063F1E">
      <w:pPr>
        <w:pStyle w:val="a0"/>
        <w:rPr>
          <w:rtl/>
        </w:rPr>
      </w:pPr>
    </w:p>
    <w:p w14:paraId="6607122D" w14:textId="77777777" w:rsidR="00000000" w:rsidRDefault="00063F1E">
      <w:pPr>
        <w:pStyle w:val="a0"/>
        <w:rPr>
          <w:rFonts w:hint="cs"/>
          <w:rtl/>
        </w:rPr>
      </w:pPr>
      <w:r>
        <w:rPr>
          <w:rFonts w:hint="cs"/>
          <w:rtl/>
        </w:rPr>
        <w:t>מה זה הולך לשלם? הוא מחכה להודעה.</w:t>
      </w:r>
    </w:p>
    <w:p w14:paraId="38512410" w14:textId="77777777" w:rsidR="00000000" w:rsidRDefault="00063F1E">
      <w:pPr>
        <w:pStyle w:val="a0"/>
        <w:rPr>
          <w:rFonts w:hint="cs"/>
          <w:rtl/>
        </w:rPr>
      </w:pPr>
    </w:p>
    <w:p w14:paraId="1BE139E1" w14:textId="77777777" w:rsidR="00000000" w:rsidRDefault="00063F1E">
      <w:pPr>
        <w:pStyle w:val="af0"/>
        <w:rPr>
          <w:rtl/>
        </w:rPr>
      </w:pPr>
      <w:r>
        <w:rPr>
          <w:rFonts w:hint="eastAsia"/>
          <w:rtl/>
        </w:rPr>
        <w:t>שר</w:t>
      </w:r>
      <w:r>
        <w:rPr>
          <w:rtl/>
        </w:rPr>
        <w:t xml:space="preserve"> התחבורה מאיר שטרית:</w:t>
      </w:r>
    </w:p>
    <w:p w14:paraId="2A762BD4" w14:textId="77777777" w:rsidR="00000000" w:rsidRDefault="00063F1E">
      <w:pPr>
        <w:pStyle w:val="a0"/>
        <w:rPr>
          <w:rFonts w:hint="cs"/>
          <w:rtl/>
        </w:rPr>
      </w:pPr>
    </w:p>
    <w:p w14:paraId="127C3B9C" w14:textId="77777777" w:rsidR="00000000" w:rsidRDefault="00063F1E">
      <w:pPr>
        <w:pStyle w:val="a0"/>
        <w:rPr>
          <w:rFonts w:hint="cs"/>
          <w:rtl/>
        </w:rPr>
      </w:pPr>
      <w:r>
        <w:rPr>
          <w:rFonts w:hint="cs"/>
          <w:rtl/>
        </w:rPr>
        <w:t>מצלצל לשם ומשלם.</w:t>
      </w:r>
    </w:p>
    <w:p w14:paraId="4307901C" w14:textId="77777777" w:rsidR="00000000" w:rsidRDefault="00063F1E">
      <w:pPr>
        <w:pStyle w:val="a0"/>
        <w:rPr>
          <w:rFonts w:hint="cs"/>
          <w:rtl/>
        </w:rPr>
      </w:pPr>
    </w:p>
    <w:p w14:paraId="1430641B" w14:textId="77777777" w:rsidR="00000000" w:rsidRDefault="00063F1E">
      <w:pPr>
        <w:pStyle w:val="-"/>
        <w:rPr>
          <w:rtl/>
        </w:rPr>
      </w:pPr>
      <w:bookmarkStart w:id="299" w:name="FS000000560T15_12_2004_14_37_09C"/>
      <w:bookmarkEnd w:id="299"/>
      <w:r>
        <w:rPr>
          <w:rtl/>
        </w:rPr>
        <w:t>אחמד טיבי (חד"ש-תע"ל):</w:t>
      </w:r>
    </w:p>
    <w:p w14:paraId="1F7D22CC" w14:textId="77777777" w:rsidR="00000000" w:rsidRDefault="00063F1E">
      <w:pPr>
        <w:pStyle w:val="a0"/>
        <w:rPr>
          <w:rtl/>
        </w:rPr>
      </w:pPr>
    </w:p>
    <w:p w14:paraId="1EACAE6C" w14:textId="77777777" w:rsidR="00000000" w:rsidRDefault="00063F1E">
      <w:pPr>
        <w:pStyle w:val="a0"/>
        <w:rPr>
          <w:rFonts w:hint="cs"/>
          <w:rtl/>
        </w:rPr>
      </w:pPr>
      <w:r>
        <w:rPr>
          <w:rFonts w:hint="cs"/>
          <w:rtl/>
        </w:rPr>
        <w:t xml:space="preserve">הוא מחכה להודעה, ההודעה לא הגיעה. </w:t>
      </w:r>
    </w:p>
    <w:p w14:paraId="61AC358E" w14:textId="77777777" w:rsidR="00000000" w:rsidRDefault="00063F1E">
      <w:pPr>
        <w:pStyle w:val="a0"/>
        <w:rPr>
          <w:rFonts w:hint="cs"/>
          <w:rtl/>
        </w:rPr>
      </w:pPr>
    </w:p>
    <w:p w14:paraId="268F7E00" w14:textId="77777777" w:rsidR="00000000" w:rsidRDefault="00063F1E">
      <w:pPr>
        <w:pStyle w:val="af0"/>
        <w:rPr>
          <w:rtl/>
        </w:rPr>
      </w:pPr>
      <w:r>
        <w:rPr>
          <w:rFonts w:hint="eastAsia"/>
          <w:rtl/>
        </w:rPr>
        <w:t>זאב</w:t>
      </w:r>
      <w:r>
        <w:rPr>
          <w:rtl/>
        </w:rPr>
        <w:t xml:space="preserve"> בוים (הליכוד):</w:t>
      </w:r>
    </w:p>
    <w:p w14:paraId="69E191AD" w14:textId="77777777" w:rsidR="00000000" w:rsidRDefault="00063F1E">
      <w:pPr>
        <w:pStyle w:val="a0"/>
        <w:rPr>
          <w:rFonts w:hint="cs"/>
          <w:rtl/>
        </w:rPr>
      </w:pPr>
    </w:p>
    <w:p w14:paraId="0D9E8539" w14:textId="77777777" w:rsidR="00000000" w:rsidRDefault="00063F1E">
      <w:pPr>
        <w:pStyle w:val="a0"/>
        <w:rPr>
          <w:rFonts w:hint="cs"/>
          <w:rtl/>
        </w:rPr>
      </w:pPr>
      <w:r>
        <w:rPr>
          <w:rFonts w:hint="cs"/>
          <w:rtl/>
        </w:rPr>
        <w:t xml:space="preserve">הוא לא מקבל אותה - - - </w:t>
      </w:r>
    </w:p>
    <w:p w14:paraId="15699A5A" w14:textId="77777777" w:rsidR="00000000" w:rsidRDefault="00063F1E">
      <w:pPr>
        <w:pStyle w:val="a0"/>
        <w:rPr>
          <w:rFonts w:hint="cs"/>
          <w:rtl/>
        </w:rPr>
      </w:pPr>
    </w:p>
    <w:p w14:paraId="0F531C7B" w14:textId="77777777" w:rsidR="00000000" w:rsidRDefault="00063F1E">
      <w:pPr>
        <w:pStyle w:val="-"/>
        <w:rPr>
          <w:rtl/>
        </w:rPr>
      </w:pPr>
      <w:bookmarkStart w:id="300" w:name="FS000000560T15_12_2004_14_37_41C"/>
      <w:bookmarkEnd w:id="300"/>
      <w:r>
        <w:rPr>
          <w:rtl/>
        </w:rPr>
        <w:t>אחמד טיבי (חד"ש-תע"ל):</w:t>
      </w:r>
    </w:p>
    <w:p w14:paraId="02784D7D" w14:textId="77777777" w:rsidR="00000000" w:rsidRDefault="00063F1E">
      <w:pPr>
        <w:pStyle w:val="a0"/>
        <w:rPr>
          <w:rtl/>
        </w:rPr>
      </w:pPr>
    </w:p>
    <w:p w14:paraId="5C416DBB" w14:textId="77777777" w:rsidR="00000000" w:rsidRDefault="00063F1E">
      <w:pPr>
        <w:pStyle w:val="a0"/>
        <w:rPr>
          <w:rFonts w:hint="cs"/>
          <w:rtl/>
        </w:rPr>
      </w:pPr>
      <w:r>
        <w:rPr>
          <w:rFonts w:hint="cs"/>
          <w:rtl/>
        </w:rPr>
        <w:t>ניסית להתקשר למינהלת? סגן השר, אני מציע לך לנסות ל</w:t>
      </w:r>
      <w:r>
        <w:rPr>
          <w:rFonts w:hint="cs"/>
          <w:rtl/>
        </w:rPr>
        <w:t>התקשר למינהלת "דרך ארץ". אתה יודע כמה זמן אתה מחכה בטלפון? שעתיים בשביל שתצעק עליך פקידה, לא שתענה לך. תנסו אתם, חברי הכנסת, אלה שהעם הביא אתכם לפה, נציגי העם, להתקשר למינהלת של "דרך ארץ". תראה באיזה סגנון עונים לך, באילו בוטות עונים לך, ומתי עונים לך, אחר</w:t>
      </w:r>
      <w:r>
        <w:rPr>
          <w:rFonts w:hint="cs"/>
          <w:rtl/>
        </w:rPr>
        <w:t>י כמה זמן המתנה. זה מסע ייסורים.</w:t>
      </w:r>
    </w:p>
    <w:p w14:paraId="551B770D" w14:textId="77777777" w:rsidR="00000000" w:rsidRDefault="00063F1E">
      <w:pPr>
        <w:pStyle w:val="a0"/>
        <w:rPr>
          <w:rFonts w:hint="cs"/>
          <w:rtl/>
        </w:rPr>
      </w:pPr>
    </w:p>
    <w:p w14:paraId="19B30F95" w14:textId="77777777" w:rsidR="00000000" w:rsidRDefault="00063F1E">
      <w:pPr>
        <w:pStyle w:val="af0"/>
        <w:rPr>
          <w:rtl/>
        </w:rPr>
      </w:pPr>
      <w:r>
        <w:rPr>
          <w:rFonts w:hint="eastAsia"/>
          <w:rtl/>
        </w:rPr>
        <w:t>שר</w:t>
      </w:r>
      <w:r>
        <w:rPr>
          <w:rtl/>
        </w:rPr>
        <w:t xml:space="preserve"> התחבורה מאיר שטרית:</w:t>
      </w:r>
    </w:p>
    <w:p w14:paraId="05698326" w14:textId="77777777" w:rsidR="00000000" w:rsidRDefault="00063F1E">
      <w:pPr>
        <w:pStyle w:val="a0"/>
        <w:rPr>
          <w:rFonts w:hint="cs"/>
          <w:rtl/>
        </w:rPr>
      </w:pPr>
    </w:p>
    <w:p w14:paraId="3BD90F3D" w14:textId="77777777" w:rsidR="00000000" w:rsidRDefault="00063F1E">
      <w:pPr>
        <w:pStyle w:val="a0"/>
        <w:rPr>
          <w:rFonts w:hint="cs"/>
          <w:rtl/>
        </w:rPr>
      </w:pPr>
      <w:r>
        <w:rPr>
          <w:rFonts w:hint="cs"/>
          <w:rtl/>
        </w:rPr>
        <w:t>זה קשקוש, כל מי שרוצה מגיע.</w:t>
      </w:r>
    </w:p>
    <w:p w14:paraId="112A671D" w14:textId="77777777" w:rsidR="00000000" w:rsidRDefault="00063F1E">
      <w:pPr>
        <w:pStyle w:val="a0"/>
        <w:rPr>
          <w:rFonts w:hint="cs"/>
          <w:rtl/>
        </w:rPr>
      </w:pPr>
    </w:p>
    <w:p w14:paraId="22C26FBF" w14:textId="77777777" w:rsidR="00000000" w:rsidRDefault="00063F1E">
      <w:pPr>
        <w:pStyle w:val="-"/>
        <w:rPr>
          <w:rtl/>
        </w:rPr>
      </w:pPr>
      <w:bookmarkStart w:id="301" w:name="FS000000560T15_12_2004_14_14_18C"/>
      <w:bookmarkEnd w:id="301"/>
      <w:r>
        <w:rPr>
          <w:rtl/>
        </w:rPr>
        <w:t>אחמד טיבי (חד"ש-תע"ל):</w:t>
      </w:r>
    </w:p>
    <w:p w14:paraId="1845AC4F" w14:textId="77777777" w:rsidR="00000000" w:rsidRDefault="00063F1E">
      <w:pPr>
        <w:pStyle w:val="a0"/>
        <w:rPr>
          <w:rtl/>
        </w:rPr>
      </w:pPr>
    </w:p>
    <w:p w14:paraId="43F015D6" w14:textId="77777777" w:rsidR="00000000" w:rsidRDefault="00063F1E">
      <w:pPr>
        <w:pStyle w:val="a0"/>
        <w:rPr>
          <w:rFonts w:hint="cs"/>
          <w:rtl/>
        </w:rPr>
      </w:pPr>
      <w:r>
        <w:rPr>
          <w:rFonts w:hint="cs"/>
          <w:rtl/>
        </w:rPr>
        <w:t xml:space="preserve">אני, לפחות, לא מפקיר את הבוחרים שלי כמו בספסלים האלה. אתם פועלים נגד אלה ששלחו אתכם, הרי זה ציבור הנוסעים בכביש הזה. </w:t>
      </w:r>
    </w:p>
    <w:p w14:paraId="6C8282FD" w14:textId="77777777" w:rsidR="00000000" w:rsidRDefault="00063F1E">
      <w:pPr>
        <w:pStyle w:val="a0"/>
        <w:rPr>
          <w:rFonts w:hint="cs"/>
          <w:rtl/>
        </w:rPr>
      </w:pPr>
    </w:p>
    <w:p w14:paraId="65E8125A" w14:textId="77777777" w:rsidR="00000000" w:rsidRDefault="00063F1E">
      <w:pPr>
        <w:pStyle w:val="a0"/>
        <w:rPr>
          <w:rFonts w:hint="cs"/>
          <w:rtl/>
        </w:rPr>
      </w:pPr>
      <w:r>
        <w:rPr>
          <w:rFonts w:hint="cs"/>
          <w:rtl/>
        </w:rPr>
        <w:t>חבר הכנסת יהלום, אתה אפילו</w:t>
      </w:r>
      <w:r>
        <w:rPr>
          <w:rFonts w:hint="cs"/>
          <w:rtl/>
        </w:rPr>
        <w:t xml:space="preserve"> לא מוכן להסכים לעניין דואר רשום.</w:t>
      </w:r>
    </w:p>
    <w:p w14:paraId="1314FD03" w14:textId="77777777" w:rsidR="00000000" w:rsidRDefault="00063F1E">
      <w:pPr>
        <w:pStyle w:val="a0"/>
        <w:rPr>
          <w:rFonts w:hint="cs"/>
          <w:rtl/>
        </w:rPr>
      </w:pPr>
    </w:p>
    <w:p w14:paraId="273B084D" w14:textId="77777777" w:rsidR="00000000" w:rsidRDefault="00063F1E">
      <w:pPr>
        <w:pStyle w:val="af0"/>
        <w:rPr>
          <w:rtl/>
        </w:rPr>
      </w:pPr>
      <w:r>
        <w:rPr>
          <w:rFonts w:hint="eastAsia"/>
          <w:rtl/>
        </w:rPr>
        <w:t>זאב</w:t>
      </w:r>
      <w:r>
        <w:rPr>
          <w:rtl/>
        </w:rPr>
        <w:t xml:space="preserve"> בוים (הליכוד):</w:t>
      </w:r>
    </w:p>
    <w:p w14:paraId="1EBA2BE5" w14:textId="77777777" w:rsidR="00000000" w:rsidRDefault="00063F1E">
      <w:pPr>
        <w:pStyle w:val="a0"/>
        <w:rPr>
          <w:rFonts w:hint="cs"/>
          <w:rtl/>
        </w:rPr>
      </w:pPr>
    </w:p>
    <w:p w14:paraId="6732B353" w14:textId="77777777" w:rsidR="00000000" w:rsidRDefault="00063F1E">
      <w:pPr>
        <w:pStyle w:val="a0"/>
        <w:rPr>
          <w:rFonts w:hint="cs"/>
          <w:rtl/>
        </w:rPr>
      </w:pPr>
      <w:r>
        <w:rPr>
          <w:rFonts w:hint="cs"/>
          <w:rtl/>
        </w:rPr>
        <w:t>הוא לא יעיל, אנשים לא הולכים לקחת דואר רשום.</w:t>
      </w:r>
    </w:p>
    <w:p w14:paraId="1F166DC4" w14:textId="77777777" w:rsidR="00000000" w:rsidRDefault="00063F1E">
      <w:pPr>
        <w:pStyle w:val="a0"/>
        <w:rPr>
          <w:rFonts w:hint="cs"/>
          <w:rtl/>
        </w:rPr>
      </w:pPr>
    </w:p>
    <w:p w14:paraId="3A7DC049" w14:textId="77777777" w:rsidR="00000000" w:rsidRDefault="00063F1E">
      <w:pPr>
        <w:pStyle w:val="-"/>
        <w:rPr>
          <w:rtl/>
        </w:rPr>
      </w:pPr>
      <w:bookmarkStart w:id="302" w:name="FS000000560T15_12_2004_14_14_48C"/>
      <w:bookmarkEnd w:id="302"/>
      <w:r>
        <w:rPr>
          <w:rtl/>
        </w:rPr>
        <w:t>אחמד טיבי (חד"ש-תע"ל):</w:t>
      </w:r>
    </w:p>
    <w:p w14:paraId="05468052" w14:textId="77777777" w:rsidR="00000000" w:rsidRDefault="00063F1E">
      <w:pPr>
        <w:pStyle w:val="a0"/>
        <w:rPr>
          <w:rtl/>
        </w:rPr>
      </w:pPr>
    </w:p>
    <w:p w14:paraId="7CB58E6C" w14:textId="77777777" w:rsidR="00000000" w:rsidRDefault="00063F1E">
      <w:pPr>
        <w:pStyle w:val="a0"/>
        <w:rPr>
          <w:rFonts w:hint="cs"/>
          <w:rtl/>
        </w:rPr>
      </w:pPr>
      <w:r>
        <w:rPr>
          <w:rFonts w:hint="cs"/>
          <w:rtl/>
        </w:rPr>
        <w:t>אבל, לפחות פה יש הוכחה של המינהלת שהיא אכן שלחה לכתובת הנכונה. יש אנשים שטוענים שלא שולחים אליהם, סגן השר.</w:t>
      </w:r>
    </w:p>
    <w:p w14:paraId="5C25ADC2" w14:textId="77777777" w:rsidR="00000000" w:rsidRDefault="00063F1E">
      <w:pPr>
        <w:pStyle w:val="af0"/>
        <w:rPr>
          <w:rFonts w:hint="cs"/>
          <w:rtl/>
        </w:rPr>
      </w:pPr>
    </w:p>
    <w:p w14:paraId="2C87D44E" w14:textId="77777777" w:rsidR="00000000" w:rsidRDefault="00063F1E">
      <w:pPr>
        <w:pStyle w:val="af0"/>
        <w:rPr>
          <w:rtl/>
        </w:rPr>
      </w:pPr>
      <w:r>
        <w:rPr>
          <w:rFonts w:hint="eastAsia"/>
          <w:rtl/>
        </w:rPr>
        <w:t>זאב</w:t>
      </w:r>
      <w:r>
        <w:rPr>
          <w:rtl/>
        </w:rPr>
        <w:t xml:space="preserve"> בוים (הליכוד):</w:t>
      </w:r>
    </w:p>
    <w:p w14:paraId="71E86C3B" w14:textId="77777777" w:rsidR="00000000" w:rsidRDefault="00063F1E">
      <w:pPr>
        <w:pStyle w:val="a0"/>
        <w:rPr>
          <w:rFonts w:hint="cs"/>
          <w:rtl/>
        </w:rPr>
      </w:pPr>
    </w:p>
    <w:p w14:paraId="7C8D009A" w14:textId="77777777" w:rsidR="00000000" w:rsidRDefault="00063F1E">
      <w:pPr>
        <w:pStyle w:val="a0"/>
        <w:rPr>
          <w:rFonts w:hint="cs"/>
          <w:rtl/>
        </w:rPr>
      </w:pPr>
      <w:r>
        <w:rPr>
          <w:rFonts w:hint="cs"/>
          <w:rtl/>
        </w:rPr>
        <w:t xml:space="preserve">כל </w:t>
      </w:r>
      <w:r>
        <w:rPr>
          <w:rFonts w:hint="cs"/>
          <w:rtl/>
        </w:rPr>
        <w:t xml:space="preserve">הטענות האלה מתחילות בזה שאנשים לא משלמים את מה שהם צריכים. </w:t>
      </w:r>
    </w:p>
    <w:p w14:paraId="485D06CF" w14:textId="77777777" w:rsidR="00000000" w:rsidRDefault="00063F1E">
      <w:pPr>
        <w:pStyle w:val="a0"/>
        <w:rPr>
          <w:rFonts w:hint="cs"/>
          <w:rtl/>
        </w:rPr>
      </w:pPr>
    </w:p>
    <w:p w14:paraId="33DB1E93" w14:textId="77777777" w:rsidR="00000000" w:rsidRDefault="00063F1E">
      <w:pPr>
        <w:pStyle w:val="-"/>
        <w:rPr>
          <w:rtl/>
        </w:rPr>
      </w:pPr>
      <w:bookmarkStart w:id="303" w:name="FS000000560T15_12_2004_14_15_17C"/>
      <w:bookmarkEnd w:id="303"/>
      <w:r>
        <w:rPr>
          <w:rtl/>
        </w:rPr>
        <w:t>אחמד טיבי (חד"ש-תע"ל):</w:t>
      </w:r>
    </w:p>
    <w:p w14:paraId="7830AC0A" w14:textId="77777777" w:rsidR="00000000" w:rsidRDefault="00063F1E">
      <w:pPr>
        <w:pStyle w:val="a0"/>
        <w:rPr>
          <w:rtl/>
        </w:rPr>
      </w:pPr>
    </w:p>
    <w:p w14:paraId="7E44F623" w14:textId="77777777" w:rsidR="00000000" w:rsidRDefault="00063F1E">
      <w:pPr>
        <w:pStyle w:val="a0"/>
        <w:rPr>
          <w:rFonts w:hint="cs"/>
          <w:rtl/>
        </w:rPr>
      </w:pPr>
      <w:r>
        <w:rPr>
          <w:rFonts w:hint="cs"/>
          <w:rtl/>
        </w:rPr>
        <w:t xml:space="preserve">אבל אני אומר לך שיש מקרים שאנשים לא מקבלים. הם רוצים לשלם. </w:t>
      </w:r>
    </w:p>
    <w:p w14:paraId="36A39C52" w14:textId="77777777" w:rsidR="00000000" w:rsidRDefault="00063F1E">
      <w:pPr>
        <w:pStyle w:val="a0"/>
        <w:rPr>
          <w:rFonts w:hint="cs"/>
          <w:rtl/>
        </w:rPr>
      </w:pPr>
    </w:p>
    <w:p w14:paraId="3DB0B627" w14:textId="77777777" w:rsidR="00000000" w:rsidRDefault="00063F1E">
      <w:pPr>
        <w:pStyle w:val="af0"/>
        <w:rPr>
          <w:rtl/>
        </w:rPr>
      </w:pPr>
      <w:r>
        <w:rPr>
          <w:rFonts w:hint="eastAsia"/>
          <w:rtl/>
        </w:rPr>
        <w:t>שר</w:t>
      </w:r>
      <w:r>
        <w:rPr>
          <w:rtl/>
        </w:rPr>
        <w:t xml:space="preserve"> התחבורה מאיר שטרית:</w:t>
      </w:r>
    </w:p>
    <w:p w14:paraId="3F48D122" w14:textId="77777777" w:rsidR="00000000" w:rsidRDefault="00063F1E">
      <w:pPr>
        <w:pStyle w:val="a0"/>
        <w:rPr>
          <w:rFonts w:hint="cs"/>
          <w:rtl/>
        </w:rPr>
      </w:pPr>
    </w:p>
    <w:p w14:paraId="678BCC75" w14:textId="77777777" w:rsidR="00000000" w:rsidRDefault="00063F1E">
      <w:pPr>
        <w:pStyle w:val="a0"/>
        <w:rPr>
          <w:rFonts w:hint="cs"/>
          <w:rtl/>
        </w:rPr>
      </w:pPr>
      <w:r>
        <w:rPr>
          <w:rFonts w:hint="cs"/>
          <w:rtl/>
        </w:rPr>
        <w:t>אתה מוכן שדואר רשום יהיה על חשבון זה שמקבל?</w:t>
      </w:r>
    </w:p>
    <w:p w14:paraId="792F8CCD" w14:textId="77777777" w:rsidR="00000000" w:rsidRDefault="00063F1E">
      <w:pPr>
        <w:pStyle w:val="a0"/>
        <w:rPr>
          <w:rFonts w:hint="cs"/>
          <w:rtl/>
        </w:rPr>
      </w:pPr>
    </w:p>
    <w:p w14:paraId="30398EAF" w14:textId="77777777" w:rsidR="00000000" w:rsidRDefault="00063F1E">
      <w:pPr>
        <w:pStyle w:val="-"/>
        <w:rPr>
          <w:rtl/>
        </w:rPr>
      </w:pPr>
      <w:bookmarkStart w:id="304" w:name="FS000000560T15_12_2004_14_42_38C"/>
      <w:bookmarkEnd w:id="304"/>
      <w:r>
        <w:rPr>
          <w:rtl/>
        </w:rPr>
        <w:t>אחמד טיבי (חד"ש-תע"ל):</w:t>
      </w:r>
    </w:p>
    <w:p w14:paraId="2B238CF1" w14:textId="77777777" w:rsidR="00000000" w:rsidRDefault="00063F1E">
      <w:pPr>
        <w:pStyle w:val="a0"/>
        <w:rPr>
          <w:rtl/>
        </w:rPr>
      </w:pPr>
    </w:p>
    <w:p w14:paraId="0DE2CA54" w14:textId="77777777" w:rsidR="00000000" w:rsidRDefault="00063F1E">
      <w:pPr>
        <w:pStyle w:val="a0"/>
        <w:rPr>
          <w:rFonts w:hint="cs"/>
          <w:rtl/>
        </w:rPr>
      </w:pPr>
      <w:r>
        <w:rPr>
          <w:rFonts w:hint="cs"/>
          <w:rtl/>
        </w:rPr>
        <w:t>לא, על חשבון מי ש</w:t>
      </w:r>
      <w:r>
        <w:rPr>
          <w:rFonts w:hint="cs"/>
          <w:rtl/>
        </w:rPr>
        <w:t>גובה.</w:t>
      </w:r>
    </w:p>
    <w:p w14:paraId="5078A4A6" w14:textId="77777777" w:rsidR="00000000" w:rsidRDefault="00063F1E">
      <w:pPr>
        <w:pStyle w:val="a0"/>
        <w:rPr>
          <w:rFonts w:hint="cs"/>
          <w:rtl/>
        </w:rPr>
      </w:pPr>
    </w:p>
    <w:p w14:paraId="3F514D9F" w14:textId="77777777" w:rsidR="00000000" w:rsidRDefault="00063F1E">
      <w:pPr>
        <w:pStyle w:val="af0"/>
        <w:rPr>
          <w:rtl/>
        </w:rPr>
      </w:pPr>
      <w:r>
        <w:rPr>
          <w:rFonts w:hint="eastAsia"/>
          <w:rtl/>
        </w:rPr>
        <w:t>שר</w:t>
      </w:r>
      <w:r>
        <w:rPr>
          <w:rtl/>
        </w:rPr>
        <w:t xml:space="preserve"> התחבורה מאיר שטרית:</w:t>
      </w:r>
    </w:p>
    <w:p w14:paraId="2D1B9405" w14:textId="77777777" w:rsidR="00000000" w:rsidRDefault="00063F1E">
      <w:pPr>
        <w:pStyle w:val="a0"/>
        <w:rPr>
          <w:rFonts w:hint="cs"/>
          <w:rtl/>
        </w:rPr>
      </w:pPr>
    </w:p>
    <w:p w14:paraId="160A53B1" w14:textId="77777777" w:rsidR="00000000" w:rsidRDefault="00063F1E">
      <w:pPr>
        <w:pStyle w:val="a0"/>
        <w:rPr>
          <w:rFonts w:hint="cs"/>
          <w:rtl/>
        </w:rPr>
      </w:pPr>
      <w:r>
        <w:rPr>
          <w:rFonts w:hint="cs"/>
          <w:rtl/>
        </w:rPr>
        <w:t>למה?</w:t>
      </w:r>
    </w:p>
    <w:p w14:paraId="253978E8" w14:textId="77777777" w:rsidR="00000000" w:rsidRDefault="00063F1E">
      <w:pPr>
        <w:pStyle w:val="a0"/>
        <w:rPr>
          <w:rFonts w:hint="cs"/>
          <w:rtl/>
        </w:rPr>
      </w:pPr>
    </w:p>
    <w:p w14:paraId="28E01A53" w14:textId="77777777" w:rsidR="00000000" w:rsidRDefault="00063F1E">
      <w:pPr>
        <w:pStyle w:val="-"/>
        <w:rPr>
          <w:rtl/>
        </w:rPr>
      </w:pPr>
      <w:bookmarkStart w:id="305" w:name="FS000000560T15_12_2004_14_42_53C"/>
      <w:bookmarkEnd w:id="305"/>
      <w:r>
        <w:rPr>
          <w:rtl/>
        </w:rPr>
        <w:t>אחמד טיבי (חד"ש-תע"ל):</w:t>
      </w:r>
    </w:p>
    <w:p w14:paraId="385EA4EA" w14:textId="77777777" w:rsidR="00000000" w:rsidRDefault="00063F1E">
      <w:pPr>
        <w:pStyle w:val="a0"/>
        <w:rPr>
          <w:rtl/>
        </w:rPr>
      </w:pPr>
    </w:p>
    <w:p w14:paraId="21E978C8" w14:textId="77777777" w:rsidR="00000000" w:rsidRDefault="00063F1E">
      <w:pPr>
        <w:pStyle w:val="a0"/>
        <w:rPr>
          <w:rFonts w:hint="cs"/>
          <w:rtl/>
        </w:rPr>
      </w:pPr>
      <w:r>
        <w:rPr>
          <w:rFonts w:hint="cs"/>
          <w:rtl/>
        </w:rPr>
        <w:t>אני יודע שזאת הבעיה, הם רוצים לגלגל את הדואר הרשום על הצרכנים, עוד פעם. אמרו לי: מוכנים לדואר רשום, בתנאי שיהיה בהצעת החוק שהנהג ישלם על הדואר הרשום. לא מספיק מה שהוא משלם?</w:t>
      </w:r>
    </w:p>
    <w:p w14:paraId="14CB46FB" w14:textId="77777777" w:rsidR="00000000" w:rsidRDefault="00063F1E">
      <w:pPr>
        <w:pStyle w:val="a0"/>
        <w:rPr>
          <w:rFonts w:hint="cs"/>
          <w:rtl/>
        </w:rPr>
      </w:pPr>
    </w:p>
    <w:p w14:paraId="556ED91C" w14:textId="77777777" w:rsidR="00000000" w:rsidRDefault="00063F1E">
      <w:pPr>
        <w:pStyle w:val="af0"/>
        <w:rPr>
          <w:rtl/>
        </w:rPr>
      </w:pPr>
      <w:r>
        <w:rPr>
          <w:rFonts w:hint="eastAsia"/>
          <w:rtl/>
        </w:rPr>
        <w:t>שר</w:t>
      </w:r>
      <w:r>
        <w:rPr>
          <w:rtl/>
        </w:rPr>
        <w:t xml:space="preserve"> התחבורה מאיר שטרית</w:t>
      </w:r>
      <w:r>
        <w:rPr>
          <w:rtl/>
        </w:rPr>
        <w:t>:</w:t>
      </w:r>
    </w:p>
    <w:p w14:paraId="188BDD6B" w14:textId="77777777" w:rsidR="00000000" w:rsidRDefault="00063F1E">
      <w:pPr>
        <w:pStyle w:val="a0"/>
        <w:rPr>
          <w:rFonts w:hint="cs"/>
          <w:rtl/>
        </w:rPr>
      </w:pPr>
    </w:p>
    <w:p w14:paraId="48BA07F8" w14:textId="77777777" w:rsidR="00000000" w:rsidRDefault="00063F1E">
      <w:pPr>
        <w:pStyle w:val="a0"/>
        <w:rPr>
          <w:rFonts w:hint="cs"/>
          <w:rtl/>
        </w:rPr>
      </w:pPr>
      <w:r>
        <w:rPr>
          <w:rFonts w:hint="cs"/>
          <w:rtl/>
        </w:rPr>
        <w:t>אף אחד לא אמר לך שמוכנים. שאלתי אם אתה מוכן, אני רוצה להבין אם אתה מוכן, לא אמרתי שאני מוכן.</w:t>
      </w:r>
    </w:p>
    <w:p w14:paraId="23D0947B" w14:textId="77777777" w:rsidR="00000000" w:rsidRDefault="00063F1E">
      <w:pPr>
        <w:pStyle w:val="a0"/>
        <w:rPr>
          <w:rFonts w:hint="cs"/>
          <w:rtl/>
        </w:rPr>
      </w:pPr>
    </w:p>
    <w:p w14:paraId="13DCEEEE" w14:textId="77777777" w:rsidR="00000000" w:rsidRDefault="00063F1E">
      <w:pPr>
        <w:pStyle w:val="af0"/>
        <w:rPr>
          <w:rtl/>
        </w:rPr>
      </w:pPr>
      <w:r>
        <w:rPr>
          <w:rFonts w:hint="eastAsia"/>
          <w:rtl/>
        </w:rPr>
        <w:t>עסאם</w:t>
      </w:r>
      <w:r>
        <w:rPr>
          <w:rtl/>
        </w:rPr>
        <w:t xml:space="preserve"> מח'ול (חד"ש-תע"ל):</w:t>
      </w:r>
    </w:p>
    <w:p w14:paraId="1DC6D570" w14:textId="77777777" w:rsidR="00000000" w:rsidRDefault="00063F1E">
      <w:pPr>
        <w:pStyle w:val="a0"/>
        <w:rPr>
          <w:rFonts w:hint="cs"/>
          <w:rtl/>
        </w:rPr>
      </w:pPr>
    </w:p>
    <w:p w14:paraId="6FF6ED45" w14:textId="77777777" w:rsidR="00000000" w:rsidRDefault="00063F1E">
      <w:pPr>
        <w:pStyle w:val="a0"/>
        <w:rPr>
          <w:rFonts w:hint="cs"/>
          <w:rtl/>
        </w:rPr>
      </w:pPr>
      <w:r>
        <w:rPr>
          <w:rFonts w:hint="cs"/>
          <w:rtl/>
        </w:rPr>
        <w:t xml:space="preserve">חבר הכנסת טיבי, אתה טועה, הם לא נציגי העם, הם נציגי החברות. </w:t>
      </w:r>
    </w:p>
    <w:p w14:paraId="6EF96A1F" w14:textId="77777777" w:rsidR="00000000" w:rsidRDefault="00063F1E">
      <w:pPr>
        <w:pStyle w:val="a0"/>
        <w:rPr>
          <w:rFonts w:hint="cs"/>
          <w:rtl/>
        </w:rPr>
      </w:pPr>
    </w:p>
    <w:p w14:paraId="7169236A" w14:textId="77777777" w:rsidR="00000000" w:rsidRDefault="00063F1E">
      <w:pPr>
        <w:pStyle w:val="-"/>
        <w:rPr>
          <w:rtl/>
        </w:rPr>
      </w:pPr>
      <w:bookmarkStart w:id="306" w:name="FS000000560T15_12_2004_14_15_52C"/>
      <w:bookmarkEnd w:id="306"/>
      <w:r>
        <w:rPr>
          <w:rtl/>
        </w:rPr>
        <w:t>אחמד טיבי (חד"ש-תע"ל):</w:t>
      </w:r>
    </w:p>
    <w:p w14:paraId="698098F5" w14:textId="77777777" w:rsidR="00000000" w:rsidRDefault="00063F1E">
      <w:pPr>
        <w:pStyle w:val="a0"/>
        <w:rPr>
          <w:rtl/>
        </w:rPr>
      </w:pPr>
    </w:p>
    <w:p w14:paraId="0578EE29" w14:textId="77777777" w:rsidR="00000000" w:rsidRDefault="00063F1E">
      <w:pPr>
        <w:pStyle w:val="a0"/>
        <w:rPr>
          <w:rFonts w:hint="cs"/>
          <w:rtl/>
        </w:rPr>
      </w:pPr>
      <w:r>
        <w:rPr>
          <w:rFonts w:hint="cs"/>
          <w:rtl/>
        </w:rPr>
        <w:t>אני מבין שהשר הוא שר התחבורה, "דרך ארץ", וכדומה.</w:t>
      </w:r>
      <w:r>
        <w:rPr>
          <w:rFonts w:hint="cs"/>
          <w:rtl/>
        </w:rPr>
        <w:t xml:space="preserve"> אבל חברי סיעת המפד"ל, שאול יהלום, תראה איך הוא מתקומם נגד ההצעות האלה, פתאום. </w:t>
      </w:r>
    </w:p>
    <w:p w14:paraId="0B5557BD" w14:textId="77777777" w:rsidR="00000000" w:rsidRDefault="00063F1E">
      <w:pPr>
        <w:pStyle w:val="a0"/>
        <w:rPr>
          <w:rFonts w:hint="cs"/>
          <w:rtl/>
        </w:rPr>
      </w:pPr>
    </w:p>
    <w:p w14:paraId="6413B404" w14:textId="77777777" w:rsidR="00000000" w:rsidRDefault="00063F1E">
      <w:pPr>
        <w:pStyle w:val="af0"/>
        <w:rPr>
          <w:rtl/>
        </w:rPr>
      </w:pPr>
      <w:r>
        <w:rPr>
          <w:rFonts w:hint="eastAsia"/>
          <w:rtl/>
        </w:rPr>
        <w:t>שאול</w:t>
      </w:r>
      <w:r>
        <w:rPr>
          <w:rtl/>
        </w:rPr>
        <w:t xml:space="preserve"> יהלום (מפד"ל):</w:t>
      </w:r>
    </w:p>
    <w:p w14:paraId="62EDECCB" w14:textId="77777777" w:rsidR="00000000" w:rsidRDefault="00063F1E">
      <w:pPr>
        <w:pStyle w:val="a0"/>
        <w:rPr>
          <w:rFonts w:hint="cs"/>
          <w:rtl/>
        </w:rPr>
      </w:pPr>
    </w:p>
    <w:p w14:paraId="5CA224CD" w14:textId="77777777" w:rsidR="00000000" w:rsidRDefault="00063F1E">
      <w:pPr>
        <w:pStyle w:val="a0"/>
        <w:rPr>
          <w:rFonts w:hint="cs"/>
          <w:rtl/>
        </w:rPr>
      </w:pPr>
      <w:r>
        <w:rPr>
          <w:rFonts w:hint="cs"/>
          <w:rtl/>
        </w:rPr>
        <w:t xml:space="preserve">ההצעות שלך - - - לכם לא אכפת - - - </w:t>
      </w:r>
    </w:p>
    <w:p w14:paraId="536AAC61" w14:textId="77777777" w:rsidR="00000000" w:rsidRDefault="00063F1E">
      <w:pPr>
        <w:pStyle w:val="a0"/>
        <w:rPr>
          <w:rFonts w:hint="cs"/>
          <w:rtl/>
        </w:rPr>
      </w:pPr>
    </w:p>
    <w:p w14:paraId="3E63F242" w14:textId="77777777" w:rsidR="00000000" w:rsidRDefault="00063F1E">
      <w:pPr>
        <w:pStyle w:val="-"/>
        <w:rPr>
          <w:rtl/>
        </w:rPr>
      </w:pPr>
      <w:bookmarkStart w:id="307" w:name="FS000000560T15_12_2004_14_16_10C"/>
      <w:bookmarkEnd w:id="307"/>
      <w:r>
        <w:rPr>
          <w:rtl/>
        </w:rPr>
        <w:t>אחמד טיבי (חד"ש-תע"ל):</w:t>
      </w:r>
    </w:p>
    <w:p w14:paraId="1B51B2D5" w14:textId="77777777" w:rsidR="00000000" w:rsidRDefault="00063F1E">
      <w:pPr>
        <w:pStyle w:val="a0"/>
        <w:rPr>
          <w:rtl/>
        </w:rPr>
      </w:pPr>
    </w:p>
    <w:p w14:paraId="28465B97" w14:textId="77777777" w:rsidR="00000000" w:rsidRDefault="00063F1E">
      <w:pPr>
        <w:pStyle w:val="a0"/>
        <w:rPr>
          <w:rFonts w:hint="cs"/>
          <w:rtl/>
        </w:rPr>
      </w:pPr>
      <w:r>
        <w:rPr>
          <w:rFonts w:hint="cs"/>
          <w:rtl/>
        </w:rPr>
        <w:t>אז מה? אתה צריך להמשיך להתעמר באנשים? אבל הכביש הזה כבר קם. תשמע, אמיר לוינשטיין, אזרח, הוא ע</w:t>
      </w:r>
      <w:r>
        <w:rPr>
          <w:rFonts w:hint="cs"/>
          <w:rtl/>
        </w:rPr>
        <w:t xml:space="preserve">ורך-דין. הוא אומר שביום חורף סוער, סמוך למחלף המחבר את כביש מס' 1 עם כביש חוצה-ישראל, שמע פיצוץ. "מזל שנסעתי לאט" הוא אומר, "אחרת הייתי מתהפך". עצר בשולי קטע כביש האגרה, שבחיבור בין שני הכבישים, והבחין ששלט של כביש האגרה ניתק ממקומו, כנראה בגלל הרוח, ופגע </w:t>
      </w:r>
      <w:r>
        <w:rPr>
          <w:rFonts w:hint="cs"/>
          <w:rtl/>
        </w:rPr>
        <w:t>בצמיג הרכב. למקום הגיע סיור של חברת כביש חוצה-ישראל, שתפקידו לסייע דווקא לנהגים, ובזריזות מיומנת החליף לו גלגל. הסייר התנצל, וביקש את הפרטים שלו לצורך תחקור האירוע. הוא מיהר לתת פרטים, מספר העורך-דין.</w:t>
      </w:r>
    </w:p>
    <w:p w14:paraId="2E346AE6" w14:textId="77777777" w:rsidR="00000000" w:rsidRDefault="00063F1E">
      <w:pPr>
        <w:pStyle w:val="a0"/>
        <w:rPr>
          <w:rFonts w:hint="cs"/>
          <w:rtl/>
        </w:rPr>
      </w:pPr>
    </w:p>
    <w:p w14:paraId="2BF5D87E" w14:textId="77777777" w:rsidR="00000000" w:rsidRDefault="00063F1E">
      <w:pPr>
        <w:pStyle w:val="a0"/>
        <w:rPr>
          <w:rFonts w:hint="cs"/>
          <w:rtl/>
        </w:rPr>
      </w:pPr>
      <w:r>
        <w:rPr>
          <w:rFonts w:hint="cs"/>
          <w:rtl/>
        </w:rPr>
        <w:t>בשנה שעברה נדהם לוינשטיין כשקיבל לביתו כתב תביעה מקוצר</w:t>
      </w:r>
      <w:r>
        <w:rPr>
          <w:rFonts w:hint="cs"/>
          <w:rtl/>
        </w:rPr>
        <w:t xml:space="preserve"> מטעם "דרך ארץ", זכיינית כביש 6, שבו הוא נדרש לשלם 13,102 שקלים על השלט. מה זה הדבר הזה? - על השלט, שניתק בגלל הרוח ופגע ברכב שלו. הם צריכים לשלם לו, לא הוא. איפה משרד התחבורה שיגן על הצרכן? איפה אתה, חבר הכנסת שאול יהלום, יושב-ראש ועדת העבודה והרווחה? זה </w:t>
      </w:r>
      <w:r>
        <w:rPr>
          <w:rFonts w:hint="cs"/>
          <w:rtl/>
        </w:rPr>
        <w:t xml:space="preserve">היה כתוב בחוק? אתה רוצה שאתן לך עוד שישה, שבעה מקרים כאלה? זה </w:t>
      </w:r>
      <w:r>
        <w:t>prototype</w:t>
      </w:r>
      <w:r>
        <w:rPr>
          <w:rFonts w:hint="cs"/>
          <w:rtl/>
        </w:rPr>
        <w:t>, זה מקרה דוגמה קלאסי למה שמתרחש שם.</w:t>
      </w:r>
    </w:p>
    <w:p w14:paraId="117F1292" w14:textId="77777777" w:rsidR="00000000" w:rsidRDefault="00063F1E">
      <w:pPr>
        <w:pStyle w:val="a0"/>
        <w:rPr>
          <w:rFonts w:hint="cs"/>
          <w:rtl/>
        </w:rPr>
      </w:pPr>
    </w:p>
    <w:p w14:paraId="52F838BD" w14:textId="77777777" w:rsidR="00000000" w:rsidRDefault="00063F1E">
      <w:pPr>
        <w:pStyle w:val="af0"/>
        <w:rPr>
          <w:rtl/>
        </w:rPr>
      </w:pPr>
      <w:r>
        <w:rPr>
          <w:rFonts w:hint="eastAsia"/>
          <w:rtl/>
        </w:rPr>
        <w:t>שאול</w:t>
      </w:r>
      <w:r>
        <w:rPr>
          <w:rtl/>
        </w:rPr>
        <w:t xml:space="preserve"> יהלום (מפד"ל):</w:t>
      </w:r>
    </w:p>
    <w:p w14:paraId="17A5925D" w14:textId="77777777" w:rsidR="00000000" w:rsidRDefault="00063F1E">
      <w:pPr>
        <w:pStyle w:val="a0"/>
        <w:rPr>
          <w:rFonts w:hint="cs"/>
          <w:rtl/>
        </w:rPr>
      </w:pPr>
    </w:p>
    <w:p w14:paraId="45ECBC3F" w14:textId="77777777" w:rsidR="00000000" w:rsidRDefault="00063F1E">
      <w:pPr>
        <w:pStyle w:val="a0"/>
        <w:rPr>
          <w:rFonts w:hint="cs"/>
          <w:rtl/>
        </w:rPr>
      </w:pPr>
      <w:r>
        <w:rPr>
          <w:rFonts w:hint="cs"/>
          <w:rtl/>
        </w:rPr>
        <w:t xml:space="preserve">נו, אז מכתב רשום יעזור? </w:t>
      </w:r>
    </w:p>
    <w:p w14:paraId="25FE9B26" w14:textId="77777777" w:rsidR="00000000" w:rsidRDefault="00063F1E">
      <w:pPr>
        <w:pStyle w:val="a0"/>
        <w:rPr>
          <w:rFonts w:hint="cs"/>
          <w:rtl/>
        </w:rPr>
      </w:pPr>
    </w:p>
    <w:p w14:paraId="3392C79D" w14:textId="77777777" w:rsidR="00000000" w:rsidRDefault="00063F1E">
      <w:pPr>
        <w:pStyle w:val="-"/>
        <w:rPr>
          <w:rtl/>
        </w:rPr>
      </w:pPr>
      <w:bookmarkStart w:id="308" w:name="FS000000560T15_12_2004_14_17_52C"/>
      <w:bookmarkEnd w:id="308"/>
      <w:r>
        <w:rPr>
          <w:rtl/>
        </w:rPr>
        <w:t>אחמד טיבי (חד"ש-תע"ל):</w:t>
      </w:r>
    </w:p>
    <w:p w14:paraId="21009E77" w14:textId="77777777" w:rsidR="00000000" w:rsidRDefault="00063F1E">
      <w:pPr>
        <w:pStyle w:val="a0"/>
        <w:rPr>
          <w:rtl/>
        </w:rPr>
      </w:pPr>
    </w:p>
    <w:p w14:paraId="2FCBF933" w14:textId="77777777" w:rsidR="00000000" w:rsidRDefault="00063F1E">
      <w:pPr>
        <w:pStyle w:val="a0"/>
        <w:rPr>
          <w:rFonts w:hint="cs"/>
          <w:rtl/>
        </w:rPr>
      </w:pPr>
      <w:r>
        <w:rPr>
          <w:rFonts w:hint="cs"/>
          <w:rtl/>
        </w:rPr>
        <w:t>כן, מכתב רשום יחייב אותם למסירה ידנית. עכשיו אתה טוען שאנשים לא יגיעו לדואר?</w:t>
      </w:r>
      <w:r>
        <w:rPr>
          <w:rFonts w:hint="cs"/>
          <w:rtl/>
        </w:rPr>
        <w:t xml:space="preserve"> זאת התשובה? תרבות אי-הגעה לסניף הדואר? </w:t>
      </w:r>
    </w:p>
    <w:p w14:paraId="3F23D552" w14:textId="77777777" w:rsidR="00000000" w:rsidRDefault="00063F1E">
      <w:pPr>
        <w:pStyle w:val="a0"/>
        <w:rPr>
          <w:rFonts w:hint="cs"/>
          <w:rtl/>
        </w:rPr>
      </w:pPr>
    </w:p>
    <w:p w14:paraId="5CBB82AE" w14:textId="77777777" w:rsidR="00000000" w:rsidRDefault="00063F1E">
      <w:pPr>
        <w:pStyle w:val="af0"/>
        <w:rPr>
          <w:rtl/>
        </w:rPr>
      </w:pPr>
      <w:r>
        <w:rPr>
          <w:rFonts w:hint="eastAsia"/>
          <w:rtl/>
        </w:rPr>
        <w:t>שאול</w:t>
      </w:r>
      <w:r>
        <w:rPr>
          <w:rtl/>
        </w:rPr>
        <w:t xml:space="preserve"> יהלום (מפד"ל):</w:t>
      </w:r>
    </w:p>
    <w:p w14:paraId="20912986" w14:textId="77777777" w:rsidR="00000000" w:rsidRDefault="00063F1E">
      <w:pPr>
        <w:pStyle w:val="a0"/>
        <w:rPr>
          <w:rFonts w:hint="cs"/>
          <w:rtl/>
        </w:rPr>
      </w:pPr>
    </w:p>
    <w:p w14:paraId="7BF2CB20" w14:textId="77777777" w:rsidR="00000000" w:rsidRDefault="00063F1E">
      <w:pPr>
        <w:pStyle w:val="a0"/>
        <w:rPr>
          <w:rFonts w:hint="cs"/>
          <w:rtl/>
        </w:rPr>
      </w:pPr>
      <w:r>
        <w:rPr>
          <w:rFonts w:hint="cs"/>
          <w:rtl/>
        </w:rPr>
        <w:t>מה המכתב הרשום יעזור?</w:t>
      </w:r>
    </w:p>
    <w:p w14:paraId="2C677579" w14:textId="77777777" w:rsidR="00000000" w:rsidRDefault="00063F1E">
      <w:pPr>
        <w:pStyle w:val="a0"/>
        <w:rPr>
          <w:rFonts w:hint="cs"/>
          <w:rtl/>
        </w:rPr>
      </w:pPr>
    </w:p>
    <w:p w14:paraId="18127DB3" w14:textId="77777777" w:rsidR="00000000" w:rsidRDefault="00063F1E">
      <w:pPr>
        <w:pStyle w:val="-"/>
        <w:rPr>
          <w:rtl/>
        </w:rPr>
      </w:pPr>
      <w:bookmarkStart w:id="309" w:name="FS000000560T15_12_2004_14_53_35C"/>
      <w:bookmarkEnd w:id="309"/>
      <w:r>
        <w:rPr>
          <w:rtl/>
        </w:rPr>
        <w:t>אחמד טיבי (חד"ש-תע"ל):</w:t>
      </w:r>
    </w:p>
    <w:p w14:paraId="186CEE3B" w14:textId="77777777" w:rsidR="00000000" w:rsidRDefault="00063F1E">
      <w:pPr>
        <w:pStyle w:val="a0"/>
        <w:rPr>
          <w:rtl/>
        </w:rPr>
      </w:pPr>
    </w:p>
    <w:p w14:paraId="25FC1BBC" w14:textId="77777777" w:rsidR="00000000" w:rsidRDefault="00063F1E">
      <w:pPr>
        <w:pStyle w:val="a0"/>
        <w:rPr>
          <w:rFonts w:hint="cs"/>
          <w:rtl/>
        </w:rPr>
      </w:pPr>
      <w:r>
        <w:rPr>
          <w:rFonts w:hint="cs"/>
          <w:rtl/>
        </w:rPr>
        <w:t xml:space="preserve">יש אנשים שהמכתב הרגיל לא מגיע אליהם, גם בגלל כתובת לא נכונה, גם בגלל שירותי דואר לקויים וגם כיוון שאין דואר. </w:t>
      </w:r>
    </w:p>
    <w:p w14:paraId="53C0CE04" w14:textId="77777777" w:rsidR="00000000" w:rsidRDefault="00063F1E">
      <w:pPr>
        <w:pStyle w:val="a0"/>
        <w:rPr>
          <w:rFonts w:hint="cs"/>
          <w:rtl/>
        </w:rPr>
      </w:pPr>
    </w:p>
    <w:p w14:paraId="26AC5DAD" w14:textId="77777777" w:rsidR="00000000" w:rsidRDefault="00063F1E">
      <w:pPr>
        <w:pStyle w:val="af0"/>
        <w:rPr>
          <w:rtl/>
        </w:rPr>
      </w:pPr>
      <w:r>
        <w:rPr>
          <w:rFonts w:hint="eastAsia"/>
          <w:rtl/>
        </w:rPr>
        <w:t>שאול</w:t>
      </w:r>
      <w:r>
        <w:rPr>
          <w:rtl/>
        </w:rPr>
        <w:t xml:space="preserve"> יהלום (מפד"ל):</w:t>
      </w:r>
    </w:p>
    <w:p w14:paraId="3D9270BE" w14:textId="77777777" w:rsidR="00000000" w:rsidRDefault="00063F1E">
      <w:pPr>
        <w:pStyle w:val="a0"/>
        <w:rPr>
          <w:rFonts w:hint="cs"/>
          <w:rtl/>
        </w:rPr>
      </w:pPr>
    </w:p>
    <w:p w14:paraId="35FBFA06" w14:textId="77777777" w:rsidR="00000000" w:rsidRDefault="00063F1E">
      <w:pPr>
        <w:pStyle w:val="a0"/>
        <w:rPr>
          <w:rFonts w:hint="cs"/>
          <w:rtl/>
        </w:rPr>
      </w:pPr>
      <w:r>
        <w:rPr>
          <w:rFonts w:hint="cs"/>
          <w:rtl/>
        </w:rPr>
        <w:t>איך תפתור את ב</w:t>
      </w:r>
      <w:r>
        <w:rPr>
          <w:rFonts w:hint="cs"/>
          <w:rtl/>
        </w:rPr>
        <w:t xml:space="preserve">עיית השלט? </w:t>
      </w:r>
    </w:p>
    <w:p w14:paraId="1EB37938" w14:textId="77777777" w:rsidR="00000000" w:rsidRDefault="00063F1E">
      <w:pPr>
        <w:pStyle w:val="a0"/>
        <w:rPr>
          <w:rFonts w:hint="cs"/>
          <w:rtl/>
        </w:rPr>
      </w:pPr>
    </w:p>
    <w:p w14:paraId="663E264B" w14:textId="77777777" w:rsidR="00000000" w:rsidRDefault="00063F1E">
      <w:pPr>
        <w:pStyle w:val="-"/>
        <w:rPr>
          <w:rtl/>
        </w:rPr>
      </w:pPr>
      <w:bookmarkStart w:id="310" w:name="FS000000560T15_12_2004_14_54_20C"/>
      <w:bookmarkEnd w:id="310"/>
      <w:r>
        <w:rPr>
          <w:rtl/>
        </w:rPr>
        <w:t>אחמד טיבי (חד"ש-תע"ל):</w:t>
      </w:r>
    </w:p>
    <w:p w14:paraId="794FF9FD" w14:textId="77777777" w:rsidR="00000000" w:rsidRDefault="00063F1E">
      <w:pPr>
        <w:pStyle w:val="a0"/>
        <w:rPr>
          <w:rtl/>
        </w:rPr>
      </w:pPr>
    </w:p>
    <w:p w14:paraId="0C364A96" w14:textId="77777777" w:rsidR="00000000" w:rsidRDefault="00063F1E">
      <w:pPr>
        <w:pStyle w:val="a0"/>
        <w:rPr>
          <w:rFonts w:hint="cs"/>
          <w:rtl/>
        </w:rPr>
      </w:pPr>
      <w:r>
        <w:rPr>
          <w:rFonts w:hint="cs"/>
          <w:rtl/>
        </w:rPr>
        <w:t>אני מספר לך על ההתנהלות וההתעמרות של חברה, שתפקידה לגזול כסף. היא גונבת כסף מכלל הנהגים במדינה, ואתם שותקים. אתם נותנים יד לגנבת הכסף הזאת.</w:t>
      </w:r>
    </w:p>
    <w:p w14:paraId="19D810B8" w14:textId="77777777" w:rsidR="00000000" w:rsidRDefault="00063F1E">
      <w:pPr>
        <w:pStyle w:val="a0"/>
        <w:rPr>
          <w:rFonts w:hint="cs"/>
          <w:rtl/>
        </w:rPr>
      </w:pPr>
    </w:p>
    <w:p w14:paraId="11062D7A" w14:textId="77777777" w:rsidR="00000000" w:rsidRDefault="00063F1E">
      <w:pPr>
        <w:pStyle w:val="a0"/>
        <w:rPr>
          <w:rFonts w:hint="cs"/>
          <w:rtl/>
        </w:rPr>
      </w:pPr>
      <w:r>
        <w:rPr>
          <w:rFonts w:hint="cs"/>
          <w:rtl/>
        </w:rPr>
        <w:t>באתי בדברים עם הנהלת הקואליציה והממשלה, כדי שתיתן את דעתה על אפשרות לתמוך בחוק</w:t>
      </w:r>
      <w:r>
        <w:rPr>
          <w:rFonts w:hint="cs"/>
          <w:rtl/>
        </w:rPr>
        <w:t>. כמו שהיה בפעם הקודמת, היתה דחייה אוטומטית. אבל ביקשתי לשקול מחדש ולערער על ההחלטה הזאת. אתה רוצה לענות אחרי?</w:t>
      </w:r>
    </w:p>
    <w:p w14:paraId="350B5180" w14:textId="77777777" w:rsidR="00000000" w:rsidRDefault="00063F1E">
      <w:pPr>
        <w:pStyle w:val="a0"/>
        <w:rPr>
          <w:rFonts w:hint="cs"/>
          <w:rtl/>
        </w:rPr>
      </w:pPr>
    </w:p>
    <w:p w14:paraId="0E426D7A" w14:textId="77777777" w:rsidR="00000000" w:rsidRDefault="00063F1E">
      <w:pPr>
        <w:pStyle w:val="af0"/>
        <w:rPr>
          <w:rtl/>
        </w:rPr>
      </w:pPr>
      <w:r>
        <w:rPr>
          <w:rFonts w:hint="eastAsia"/>
          <w:rtl/>
        </w:rPr>
        <w:t>שר</w:t>
      </w:r>
      <w:r>
        <w:rPr>
          <w:rtl/>
        </w:rPr>
        <w:t xml:space="preserve"> התחבורה מאיר שטרית:</w:t>
      </w:r>
    </w:p>
    <w:p w14:paraId="256E89DC" w14:textId="77777777" w:rsidR="00000000" w:rsidRDefault="00063F1E">
      <w:pPr>
        <w:pStyle w:val="a0"/>
        <w:rPr>
          <w:rFonts w:hint="cs"/>
          <w:rtl/>
        </w:rPr>
      </w:pPr>
    </w:p>
    <w:p w14:paraId="1CAB7AAA" w14:textId="77777777" w:rsidR="00000000" w:rsidRDefault="00063F1E">
      <w:pPr>
        <w:pStyle w:val="a0"/>
        <w:rPr>
          <w:rFonts w:hint="cs"/>
          <w:rtl/>
        </w:rPr>
      </w:pPr>
      <w:r>
        <w:rPr>
          <w:rFonts w:hint="cs"/>
          <w:rtl/>
        </w:rPr>
        <w:t>הבנתי שהגעת לסיכום עם ראש הקואליציה של דחיית התשובה והצבעה למועד אחר.</w:t>
      </w:r>
    </w:p>
    <w:p w14:paraId="798D9901" w14:textId="77777777" w:rsidR="00000000" w:rsidRDefault="00063F1E">
      <w:pPr>
        <w:pStyle w:val="a0"/>
        <w:rPr>
          <w:rFonts w:hint="cs"/>
          <w:rtl/>
        </w:rPr>
      </w:pPr>
    </w:p>
    <w:p w14:paraId="4833C5FB" w14:textId="77777777" w:rsidR="00000000" w:rsidRDefault="00063F1E">
      <w:pPr>
        <w:pStyle w:val="-"/>
        <w:rPr>
          <w:rtl/>
        </w:rPr>
      </w:pPr>
      <w:bookmarkStart w:id="311" w:name="FS000000560T15_12_2004_14_57_18C"/>
      <w:bookmarkEnd w:id="311"/>
      <w:r>
        <w:rPr>
          <w:rtl/>
        </w:rPr>
        <w:t>אחמד טיבי (חד"ש-תע"ל):</w:t>
      </w:r>
    </w:p>
    <w:p w14:paraId="053F0986" w14:textId="77777777" w:rsidR="00000000" w:rsidRDefault="00063F1E">
      <w:pPr>
        <w:pStyle w:val="a0"/>
        <w:rPr>
          <w:rtl/>
        </w:rPr>
      </w:pPr>
    </w:p>
    <w:p w14:paraId="5E5D1D43" w14:textId="77777777" w:rsidR="00000000" w:rsidRDefault="00063F1E">
      <w:pPr>
        <w:pStyle w:val="a0"/>
        <w:rPr>
          <w:rFonts w:hint="cs"/>
          <w:rtl/>
        </w:rPr>
      </w:pPr>
      <w:r>
        <w:rPr>
          <w:rFonts w:hint="cs"/>
          <w:rtl/>
        </w:rPr>
        <w:t>כדי לבדוק משפטית את הנושא</w:t>
      </w:r>
      <w:r>
        <w:rPr>
          <w:rFonts w:hint="cs"/>
          <w:rtl/>
        </w:rPr>
        <w:t xml:space="preserve"> של דואר רשום עם הלשכה המשפטית. הסיכום הוא תשובה והצבעה במועד אחר. </w:t>
      </w:r>
    </w:p>
    <w:p w14:paraId="35388D66" w14:textId="77777777" w:rsidR="00000000" w:rsidRDefault="00063F1E">
      <w:pPr>
        <w:pStyle w:val="a0"/>
        <w:rPr>
          <w:rFonts w:hint="cs"/>
          <w:rtl/>
        </w:rPr>
      </w:pPr>
    </w:p>
    <w:p w14:paraId="559557C6" w14:textId="77777777" w:rsidR="00000000" w:rsidRDefault="00063F1E">
      <w:pPr>
        <w:pStyle w:val="a0"/>
        <w:rPr>
          <w:rFonts w:hint="cs"/>
          <w:rtl/>
        </w:rPr>
      </w:pPr>
      <w:r>
        <w:rPr>
          <w:rFonts w:hint="cs"/>
          <w:rtl/>
        </w:rPr>
        <w:t>אני בטוח שאני מייצג את רוב ציבור הצרכנים והנוסעים, ולא את אלה שצעקו כדי לתמוך בהמשך הגזל. תודה רבה.</w:t>
      </w:r>
    </w:p>
    <w:p w14:paraId="5D5518FA" w14:textId="77777777" w:rsidR="00000000" w:rsidRDefault="00063F1E">
      <w:pPr>
        <w:pStyle w:val="a0"/>
        <w:rPr>
          <w:rFonts w:hint="cs"/>
          <w:rtl/>
        </w:rPr>
      </w:pPr>
    </w:p>
    <w:p w14:paraId="24AC04B1" w14:textId="77777777" w:rsidR="00000000" w:rsidRDefault="00063F1E">
      <w:pPr>
        <w:pStyle w:val="af1"/>
        <w:rPr>
          <w:rtl/>
        </w:rPr>
      </w:pPr>
      <w:r>
        <w:rPr>
          <w:rtl/>
        </w:rPr>
        <w:t>היו"ר משה כחלון:</w:t>
      </w:r>
    </w:p>
    <w:p w14:paraId="763CB3EB" w14:textId="77777777" w:rsidR="00000000" w:rsidRDefault="00063F1E">
      <w:pPr>
        <w:pStyle w:val="a0"/>
        <w:rPr>
          <w:rtl/>
        </w:rPr>
      </w:pPr>
    </w:p>
    <w:p w14:paraId="11CF325D" w14:textId="77777777" w:rsidR="00000000" w:rsidRDefault="00063F1E">
      <w:pPr>
        <w:pStyle w:val="a0"/>
        <w:rPr>
          <w:rFonts w:hint="cs"/>
          <w:rtl/>
        </w:rPr>
      </w:pPr>
      <w:r>
        <w:rPr>
          <w:rFonts w:hint="cs"/>
          <w:rtl/>
        </w:rPr>
        <w:t>תודה רבה. תשובה של שר התחבורה והצבעה במועד אחר.</w:t>
      </w:r>
    </w:p>
    <w:p w14:paraId="54CBD427" w14:textId="77777777" w:rsidR="00000000" w:rsidRDefault="00063F1E">
      <w:pPr>
        <w:pStyle w:val="a0"/>
        <w:rPr>
          <w:rFonts w:hint="cs"/>
          <w:rtl/>
        </w:rPr>
      </w:pPr>
    </w:p>
    <w:p w14:paraId="2A96C91E" w14:textId="77777777" w:rsidR="00000000" w:rsidRDefault="00063F1E">
      <w:pPr>
        <w:pStyle w:val="a2"/>
        <w:rPr>
          <w:rtl/>
        </w:rPr>
      </w:pPr>
    </w:p>
    <w:p w14:paraId="75AE3B6B" w14:textId="77777777" w:rsidR="00000000" w:rsidRDefault="00063F1E">
      <w:pPr>
        <w:pStyle w:val="a2"/>
        <w:rPr>
          <w:rtl/>
        </w:rPr>
      </w:pPr>
      <w:bookmarkStart w:id="312" w:name="CS83466FI0083466T15_12_2004_14_20_05"/>
      <w:bookmarkStart w:id="313" w:name="_Toc100465802"/>
      <w:bookmarkEnd w:id="312"/>
      <w:r>
        <w:rPr>
          <w:rtl/>
        </w:rPr>
        <w:t>הצעת חוק הביטוח הל</w:t>
      </w:r>
      <w:r>
        <w:rPr>
          <w:rtl/>
        </w:rPr>
        <w:t>אומי (תיקון – בת</w:t>
      </w:r>
      <w:r>
        <w:rPr>
          <w:rFonts w:hint="cs"/>
          <w:rtl/>
        </w:rPr>
        <w:t>-</w:t>
      </w:r>
      <w:r>
        <w:rPr>
          <w:rtl/>
        </w:rPr>
        <w:t>זוג), התשס"ג-2003</w:t>
      </w:r>
      <w:bookmarkEnd w:id="313"/>
    </w:p>
    <w:p w14:paraId="382A6890" w14:textId="77777777" w:rsidR="00000000" w:rsidRDefault="00063F1E">
      <w:pPr>
        <w:pStyle w:val="a0"/>
        <w:ind w:firstLine="0"/>
        <w:rPr>
          <w:rFonts w:hint="cs"/>
          <w:rtl/>
        </w:rPr>
      </w:pPr>
      <w:r>
        <w:rPr>
          <w:rFonts w:hint="cs"/>
          <w:rtl/>
        </w:rPr>
        <w:t xml:space="preserve"> [הצעת חוק פ/242; נספחות.]</w:t>
      </w:r>
    </w:p>
    <w:p w14:paraId="4DFA3D58" w14:textId="77777777" w:rsidR="00000000" w:rsidRDefault="00063F1E">
      <w:pPr>
        <w:pStyle w:val="-0"/>
        <w:rPr>
          <w:rFonts w:hint="cs"/>
          <w:rtl/>
        </w:rPr>
      </w:pPr>
      <w:r>
        <w:rPr>
          <w:rFonts w:hint="cs"/>
          <w:rtl/>
        </w:rPr>
        <w:t>(הצעת קבוצת חברי הכנסת)</w:t>
      </w:r>
    </w:p>
    <w:p w14:paraId="14103B6D" w14:textId="77777777" w:rsidR="00000000" w:rsidRDefault="00063F1E">
      <w:pPr>
        <w:pStyle w:val="a0"/>
        <w:rPr>
          <w:rFonts w:hint="cs"/>
          <w:rtl/>
        </w:rPr>
      </w:pPr>
    </w:p>
    <w:p w14:paraId="4DC49200" w14:textId="77777777" w:rsidR="00000000" w:rsidRDefault="00063F1E">
      <w:pPr>
        <w:pStyle w:val="af1"/>
        <w:rPr>
          <w:rtl/>
        </w:rPr>
      </w:pPr>
      <w:r>
        <w:rPr>
          <w:rtl/>
        </w:rPr>
        <w:t>היו"ר משה כחלון:</w:t>
      </w:r>
    </w:p>
    <w:p w14:paraId="0921D5D5" w14:textId="77777777" w:rsidR="00000000" w:rsidRDefault="00063F1E">
      <w:pPr>
        <w:pStyle w:val="a0"/>
        <w:rPr>
          <w:rtl/>
        </w:rPr>
      </w:pPr>
    </w:p>
    <w:p w14:paraId="7214F8F5" w14:textId="77777777" w:rsidR="00000000" w:rsidRDefault="00063F1E">
      <w:pPr>
        <w:pStyle w:val="a0"/>
        <w:rPr>
          <w:rFonts w:hint="cs"/>
          <w:rtl/>
        </w:rPr>
      </w:pPr>
      <w:r>
        <w:rPr>
          <w:rFonts w:hint="cs"/>
          <w:rtl/>
        </w:rPr>
        <w:t xml:space="preserve">אנחנו ממשיכים בסדר-היום. הצעת חוק הביטוח הלאומי (תיקון </w:t>
      </w:r>
      <w:r>
        <w:rPr>
          <w:rtl/>
        </w:rPr>
        <w:t>–</w:t>
      </w:r>
      <w:r>
        <w:rPr>
          <w:rFonts w:hint="cs"/>
          <w:rtl/>
        </w:rPr>
        <w:t xml:space="preserve"> בת-זוג) - בבקשה, חבר הכנסת עמיר פרץ. משיב השר שטרית, מתוקף תפקידו הקודם.</w:t>
      </w:r>
    </w:p>
    <w:p w14:paraId="299FD221" w14:textId="77777777" w:rsidR="00000000" w:rsidRDefault="00063F1E">
      <w:pPr>
        <w:pStyle w:val="a0"/>
        <w:rPr>
          <w:rFonts w:hint="cs"/>
          <w:rtl/>
        </w:rPr>
      </w:pPr>
    </w:p>
    <w:p w14:paraId="734D1107" w14:textId="77777777" w:rsidR="00000000" w:rsidRDefault="00063F1E">
      <w:pPr>
        <w:pStyle w:val="a"/>
        <w:rPr>
          <w:rtl/>
        </w:rPr>
      </w:pPr>
      <w:bookmarkStart w:id="314" w:name="FS000000557T15_12_2004_14_20_14"/>
      <w:bookmarkStart w:id="315" w:name="_Toc100465803"/>
      <w:bookmarkEnd w:id="314"/>
      <w:r>
        <w:rPr>
          <w:rFonts w:hint="eastAsia"/>
          <w:rtl/>
        </w:rPr>
        <w:t>עמיר</w:t>
      </w:r>
      <w:r>
        <w:rPr>
          <w:rtl/>
        </w:rPr>
        <w:t xml:space="preserve"> פרץ (עם אחד):</w:t>
      </w:r>
      <w:bookmarkEnd w:id="315"/>
    </w:p>
    <w:p w14:paraId="6E933FF6" w14:textId="77777777" w:rsidR="00000000" w:rsidRDefault="00063F1E">
      <w:pPr>
        <w:pStyle w:val="a0"/>
        <w:rPr>
          <w:rFonts w:hint="cs"/>
          <w:rtl/>
        </w:rPr>
      </w:pPr>
    </w:p>
    <w:p w14:paraId="2209BB7A" w14:textId="77777777" w:rsidR="00000000" w:rsidRDefault="00063F1E">
      <w:pPr>
        <w:pStyle w:val="a0"/>
        <w:rPr>
          <w:rFonts w:hint="cs"/>
          <w:rtl/>
        </w:rPr>
      </w:pPr>
      <w:r>
        <w:rPr>
          <w:rFonts w:hint="cs"/>
          <w:rtl/>
        </w:rPr>
        <w:t>אדוני היושב-ראש, חברי הכנסת, לפני כשלוש שנים החליטה הכנסת לחוקק חוק של השוואת זכויות בין אלמן לאלמנה בקרנות הפנסיה. לאחר שהחוק חוקק, נעשה צדק והחוק הזה הוגדר כאחד החוקים שיוצרים שוויון בין בני-האדם באשר הם בני-אדם, בלי הבדל של גזע או של מין.</w:t>
      </w:r>
    </w:p>
    <w:p w14:paraId="6A69FB94" w14:textId="77777777" w:rsidR="00000000" w:rsidRDefault="00063F1E">
      <w:pPr>
        <w:pStyle w:val="a0"/>
        <w:rPr>
          <w:rFonts w:hint="cs"/>
          <w:rtl/>
        </w:rPr>
      </w:pPr>
    </w:p>
    <w:p w14:paraId="7EE548CF" w14:textId="77777777" w:rsidR="00000000" w:rsidRDefault="00063F1E">
      <w:pPr>
        <w:pStyle w:val="a0"/>
        <w:rPr>
          <w:rFonts w:hint="cs"/>
          <w:rtl/>
        </w:rPr>
      </w:pPr>
      <w:r>
        <w:rPr>
          <w:rFonts w:hint="cs"/>
          <w:rtl/>
        </w:rPr>
        <w:t>לצערנו הרב, מ</w:t>
      </w:r>
      <w:r>
        <w:rPr>
          <w:rFonts w:hint="cs"/>
          <w:rtl/>
        </w:rPr>
        <w:t>משלת ישראל החליטה להקפיא את החוק. בחודש אוקטובר האחרון קבע בית-הדין הארצי לעבודה, שיש להפסיק את אפליית האלמנים לעומת האלמנות ולהחזיר את החוק לקדמותו, ולגרום לו לפעול בתוך שנה. כלומר, בית-המשפט במדינת ישראל, נוסף על בית-הדין לעבודה, גם בג"ץ הורה למדינה לנמק</w:t>
      </w:r>
      <w:r>
        <w:rPr>
          <w:rFonts w:hint="cs"/>
          <w:rtl/>
        </w:rPr>
        <w:t xml:space="preserve"> מדוע קיימת אפליה בין אלמנים לאלמנות בביטוח הלאומי.</w:t>
      </w:r>
    </w:p>
    <w:p w14:paraId="3D272A8E" w14:textId="77777777" w:rsidR="00000000" w:rsidRDefault="00063F1E">
      <w:pPr>
        <w:pStyle w:val="a0"/>
        <w:rPr>
          <w:rFonts w:hint="cs"/>
          <w:rtl/>
        </w:rPr>
      </w:pPr>
    </w:p>
    <w:p w14:paraId="22985F15" w14:textId="77777777" w:rsidR="00000000" w:rsidRDefault="00063F1E">
      <w:pPr>
        <w:pStyle w:val="a0"/>
        <w:rPr>
          <w:rFonts w:hint="cs"/>
          <w:rtl/>
        </w:rPr>
      </w:pPr>
      <w:r>
        <w:rPr>
          <w:rFonts w:hint="cs"/>
          <w:rtl/>
        </w:rPr>
        <w:t xml:space="preserve">אני חושב שההצעה שאני מציע היום, שהכנסת תחוקק חוק שיוצר שוויון בין אלמנים לאלמנות בביטוח הלאומי, היא הצעה שפשוט מחלצת אותנו מהביזיון הצפוי לנו, שהרי אם לא נעשה את זה בעצמנו, ברור שבית-המשפט יעשה זאת. הוא </w:t>
      </w:r>
      <w:r>
        <w:rPr>
          <w:rFonts w:hint="cs"/>
          <w:rtl/>
        </w:rPr>
        <w:t xml:space="preserve">עשה זאת בקרנות הפנסיה, בג"ץ אמר את דברו והורה לממשלה לנמק מדוע. אז מדוע נתנהג אנחנו כעיוורים? מדוע לא נבוא ונעשה בעצמנו את המלאכה? </w:t>
      </w:r>
    </w:p>
    <w:p w14:paraId="4A8465C5" w14:textId="77777777" w:rsidR="00000000" w:rsidRDefault="00063F1E">
      <w:pPr>
        <w:pStyle w:val="a0"/>
        <w:rPr>
          <w:rFonts w:hint="cs"/>
          <w:rtl/>
        </w:rPr>
      </w:pPr>
    </w:p>
    <w:p w14:paraId="544118CC" w14:textId="77777777" w:rsidR="00000000" w:rsidRDefault="00063F1E">
      <w:pPr>
        <w:pStyle w:val="af0"/>
        <w:rPr>
          <w:rtl/>
        </w:rPr>
      </w:pPr>
      <w:r>
        <w:rPr>
          <w:rFonts w:hint="eastAsia"/>
          <w:rtl/>
        </w:rPr>
        <w:t>אילנה</w:t>
      </w:r>
      <w:r>
        <w:rPr>
          <w:rtl/>
        </w:rPr>
        <w:t xml:space="preserve"> כהן (עם אחד):</w:t>
      </w:r>
    </w:p>
    <w:p w14:paraId="606128F8" w14:textId="77777777" w:rsidR="00000000" w:rsidRDefault="00063F1E">
      <w:pPr>
        <w:pStyle w:val="a0"/>
        <w:rPr>
          <w:rFonts w:hint="cs"/>
          <w:rtl/>
        </w:rPr>
      </w:pPr>
    </w:p>
    <w:p w14:paraId="0A6D8A4A" w14:textId="77777777" w:rsidR="00000000" w:rsidRDefault="00063F1E">
      <w:pPr>
        <w:pStyle w:val="a0"/>
        <w:rPr>
          <w:rFonts w:hint="cs"/>
          <w:rtl/>
        </w:rPr>
      </w:pPr>
      <w:r>
        <w:rPr>
          <w:rFonts w:hint="cs"/>
          <w:rtl/>
        </w:rPr>
        <w:t xml:space="preserve">כי אנשים לא יודעים את הזכויות שלהם. </w:t>
      </w:r>
    </w:p>
    <w:p w14:paraId="275EE458" w14:textId="77777777" w:rsidR="00000000" w:rsidRDefault="00063F1E">
      <w:pPr>
        <w:pStyle w:val="a0"/>
        <w:rPr>
          <w:rFonts w:hint="cs"/>
          <w:rtl/>
        </w:rPr>
      </w:pPr>
    </w:p>
    <w:p w14:paraId="7E6AC4EE" w14:textId="77777777" w:rsidR="00000000" w:rsidRDefault="00063F1E">
      <w:pPr>
        <w:pStyle w:val="-"/>
        <w:rPr>
          <w:rtl/>
        </w:rPr>
      </w:pPr>
      <w:bookmarkStart w:id="316" w:name="FS000000557T15_12_2004_14_22_35"/>
      <w:bookmarkStart w:id="317" w:name="FS000000557T15_12_2004_14_22_37C"/>
      <w:bookmarkEnd w:id="316"/>
      <w:bookmarkEnd w:id="317"/>
      <w:r>
        <w:rPr>
          <w:rtl/>
        </w:rPr>
        <w:t>עמיר פרץ (עם אחד):</w:t>
      </w:r>
    </w:p>
    <w:p w14:paraId="6111CACE" w14:textId="77777777" w:rsidR="00000000" w:rsidRDefault="00063F1E">
      <w:pPr>
        <w:pStyle w:val="a0"/>
        <w:rPr>
          <w:rtl/>
        </w:rPr>
      </w:pPr>
    </w:p>
    <w:p w14:paraId="029E33DB" w14:textId="77777777" w:rsidR="00000000" w:rsidRDefault="00063F1E">
      <w:pPr>
        <w:pStyle w:val="a0"/>
        <w:rPr>
          <w:rFonts w:hint="cs"/>
          <w:rtl/>
        </w:rPr>
      </w:pPr>
      <w:r>
        <w:rPr>
          <w:rFonts w:hint="cs"/>
          <w:rtl/>
        </w:rPr>
        <w:t>מדוע לא נבוא אנחנו ונקדים תרופה?</w:t>
      </w:r>
    </w:p>
    <w:p w14:paraId="0A380512" w14:textId="77777777" w:rsidR="00000000" w:rsidRDefault="00063F1E">
      <w:pPr>
        <w:pStyle w:val="a0"/>
        <w:rPr>
          <w:rFonts w:hint="cs"/>
          <w:rtl/>
        </w:rPr>
      </w:pPr>
    </w:p>
    <w:p w14:paraId="222732F9" w14:textId="77777777" w:rsidR="00000000" w:rsidRDefault="00063F1E">
      <w:pPr>
        <w:pStyle w:val="af0"/>
        <w:rPr>
          <w:rtl/>
        </w:rPr>
      </w:pPr>
      <w:r>
        <w:rPr>
          <w:rFonts w:hint="eastAsia"/>
          <w:rtl/>
        </w:rPr>
        <w:t>אילנה</w:t>
      </w:r>
      <w:r>
        <w:rPr>
          <w:rtl/>
        </w:rPr>
        <w:t xml:space="preserve"> כהן </w:t>
      </w:r>
      <w:r>
        <w:rPr>
          <w:rtl/>
        </w:rPr>
        <w:t>(עם אחד):</w:t>
      </w:r>
    </w:p>
    <w:p w14:paraId="54DB441A" w14:textId="77777777" w:rsidR="00000000" w:rsidRDefault="00063F1E">
      <w:pPr>
        <w:pStyle w:val="a0"/>
        <w:rPr>
          <w:rFonts w:hint="cs"/>
          <w:rtl/>
        </w:rPr>
      </w:pPr>
    </w:p>
    <w:p w14:paraId="7AD0793D" w14:textId="77777777" w:rsidR="00000000" w:rsidRDefault="00063F1E">
      <w:pPr>
        <w:pStyle w:val="a0"/>
        <w:rPr>
          <w:rFonts w:hint="cs"/>
          <w:rtl/>
        </w:rPr>
      </w:pPr>
      <w:r>
        <w:rPr>
          <w:rFonts w:hint="cs"/>
          <w:rtl/>
        </w:rPr>
        <w:t>- - -</w:t>
      </w:r>
    </w:p>
    <w:p w14:paraId="2AC80EF3" w14:textId="77777777" w:rsidR="00000000" w:rsidRDefault="00063F1E">
      <w:pPr>
        <w:pStyle w:val="a0"/>
        <w:rPr>
          <w:rFonts w:hint="cs"/>
          <w:rtl/>
        </w:rPr>
      </w:pPr>
    </w:p>
    <w:p w14:paraId="57F2486F" w14:textId="77777777" w:rsidR="00000000" w:rsidRDefault="00063F1E">
      <w:pPr>
        <w:pStyle w:val="-"/>
        <w:rPr>
          <w:rtl/>
        </w:rPr>
      </w:pPr>
      <w:bookmarkStart w:id="318" w:name="FS000000557T15_12_2004_14_22_42C"/>
      <w:bookmarkEnd w:id="318"/>
      <w:r>
        <w:rPr>
          <w:rtl/>
        </w:rPr>
        <w:t>עמיר פרץ (עם אחד):</w:t>
      </w:r>
    </w:p>
    <w:p w14:paraId="04D1A118" w14:textId="77777777" w:rsidR="00000000" w:rsidRDefault="00063F1E">
      <w:pPr>
        <w:pStyle w:val="a0"/>
        <w:rPr>
          <w:rtl/>
        </w:rPr>
      </w:pPr>
    </w:p>
    <w:p w14:paraId="791DD63B" w14:textId="77777777" w:rsidR="00000000" w:rsidRDefault="00063F1E">
      <w:pPr>
        <w:pStyle w:val="a0"/>
        <w:rPr>
          <w:rFonts w:hint="cs"/>
          <w:rtl/>
        </w:rPr>
      </w:pPr>
      <w:r>
        <w:rPr>
          <w:rFonts w:hint="cs"/>
          <w:rtl/>
        </w:rPr>
        <w:t xml:space="preserve">אנחנו נקדים תרופה. מדוע לא נבוא ונאמר שאין לנו צורך בגורם חיצוני, גם אם זה הבג"ץ. הבג"ץ בא ומסמן לנו, נותן לנו את הזמן הראוי. בואו נעשה מעשה בעצמנו. בואו נאמר שהכנסת הזאת היא כנסת שיודעת בדיוק מה שהיא רוצה. </w:t>
      </w:r>
    </w:p>
    <w:p w14:paraId="08B07E56" w14:textId="77777777" w:rsidR="00000000" w:rsidRDefault="00063F1E">
      <w:pPr>
        <w:pStyle w:val="a0"/>
        <w:rPr>
          <w:rFonts w:hint="cs"/>
          <w:rtl/>
        </w:rPr>
      </w:pPr>
    </w:p>
    <w:p w14:paraId="75EB681B" w14:textId="77777777" w:rsidR="00000000" w:rsidRDefault="00063F1E">
      <w:pPr>
        <w:pStyle w:val="a0"/>
        <w:rPr>
          <w:rFonts w:hint="cs"/>
          <w:rtl/>
        </w:rPr>
      </w:pPr>
      <w:r>
        <w:rPr>
          <w:rFonts w:hint="cs"/>
          <w:rtl/>
        </w:rPr>
        <w:t xml:space="preserve">אני חושב </w:t>
      </w:r>
      <w:r>
        <w:rPr>
          <w:rFonts w:hint="cs"/>
          <w:rtl/>
        </w:rPr>
        <w:t>שזה גם יהיה מסר חשוב לאותם אלמנים שנמצאים בקשיים מאוד גדולים, כי הרי אנחנו יודעים מה קצבת השאירים שמתקבלת. הרי האלמנה מקבלת 60% מקצבת השאירים של בעלה, והאלמן מקבל רק 30%. זה דבר שלא יעלה על הדעת, כי ממילא, כשמדובר באותם אלמנים, אלמנות, שנמצאים בקרנות הפנסי</w:t>
      </w:r>
      <w:r>
        <w:rPr>
          <w:rFonts w:hint="cs"/>
          <w:rtl/>
        </w:rPr>
        <w:t xml:space="preserve">ה, היה שם טיעון שקשור לכך שהאלמנה השקיעה פחות כסף בתקופת עבודתה, ולכן קצבת השאירים שלה שווה פחות. אבל בביטוח הלאומי, מכיוון שהמשוואה ההיא עומדת רק מול הגיל ולא מול ההשקעה, אין בכלל בסיס, לא בסיס חוקי, לא בסיס משפטי, בטח לא בסיס מוסרי. </w:t>
      </w:r>
    </w:p>
    <w:p w14:paraId="6305BCDB" w14:textId="77777777" w:rsidR="00000000" w:rsidRDefault="00063F1E">
      <w:pPr>
        <w:pStyle w:val="a0"/>
        <w:rPr>
          <w:rFonts w:hint="cs"/>
          <w:rtl/>
        </w:rPr>
      </w:pPr>
    </w:p>
    <w:p w14:paraId="6E2B10DF" w14:textId="77777777" w:rsidR="00000000" w:rsidRDefault="00063F1E">
      <w:pPr>
        <w:pStyle w:val="a0"/>
        <w:rPr>
          <w:rFonts w:hint="cs"/>
          <w:rtl/>
        </w:rPr>
      </w:pPr>
      <w:r>
        <w:rPr>
          <w:rFonts w:hint="cs"/>
          <w:rtl/>
        </w:rPr>
        <w:t>אני חושב שאין טעם ש</w:t>
      </w:r>
      <w:r>
        <w:rPr>
          <w:rFonts w:hint="cs"/>
          <w:rtl/>
        </w:rPr>
        <w:t xml:space="preserve">אני אכביר מלים. כל היגיון לא יכול להחזיק מעמד מול הצורך לעשות מעשה בעצמנו. אני פונה לחברי הכנסת מכל הסיעות ואומר: בואו נעשה זאת, הגיע הזמן שאנחנו נכוון את מעשיה של מדינת ישראל, ולא חלילה נהיה כאלה שעושים מעשים רק אחרי שבתי-המשפט מורים לנו. תודה רבה. </w:t>
      </w:r>
    </w:p>
    <w:p w14:paraId="053329C2" w14:textId="77777777" w:rsidR="00000000" w:rsidRDefault="00063F1E">
      <w:pPr>
        <w:pStyle w:val="a0"/>
        <w:rPr>
          <w:rFonts w:hint="cs"/>
          <w:rtl/>
        </w:rPr>
      </w:pPr>
    </w:p>
    <w:p w14:paraId="16D5BCF0" w14:textId="77777777" w:rsidR="00000000" w:rsidRDefault="00063F1E">
      <w:pPr>
        <w:pStyle w:val="af1"/>
        <w:rPr>
          <w:rtl/>
        </w:rPr>
      </w:pPr>
      <w:r>
        <w:rPr>
          <w:rtl/>
        </w:rPr>
        <w:t>היו"</w:t>
      </w:r>
      <w:r>
        <w:rPr>
          <w:rtl/>
        </w:rPr>
        <w:t>ר משה כחלון:</w:t>
      </w:r>
    </w:p>
    <w:p w14:paraId="20BE0547" w14:textId="77777777" w:rsidR="00000000" w:rsidRDefault="00063F1E">
      <w:pPr>
        <w:pStyle w:val="a0"/>
        <w:rPr>
          <w:rFonts w:hint="cs"/>
          <w:rtl/>
        </w:rPr>
      </w:pPr>
    </w:p>
    <w:p w14:paraId="34DD3036" w14:textId="77777777" w:rsidR="00000000" w:rsidRDefault="00063F1E">
      <w:pPr>
        <w:pStyle w:val="a0"/>
        <w:rPr>
          <w:rFonts w:hint="cs"/>
          <w:rtl/>
        </w:rPr>
      </w:pPr>
      <w:r>
        <w:rPr>
          <w:rFonts w:hint="cs"/>
          <w:rtl/>
        </w:rPr>
        <w:t xml:space="preserve">תודה רבה. השר שטרית, בבקשה. </w:t>
      </w:r>
    </w:p>
    <w:p w14:paraId="248F6308" w14:textId="77777777" w:rsidR="00000000" w:rsidRDefault="00063F1E">
      <w:pPr>
        <w:pStyle w:val="a0"/>
        <w:rPr>
          <w:rFonts w:hint="cs"/>
          <w:rtl/>
        </w:rPr>
      </w:pPr>
    </w:p>
    <w:p w14:paraId="2BD6F476" w14:textId="77777777" w:rsidR="00000000" w:rsidRDefault="00063F1E">
      <w:pPr>
        <w:pStyle w:val="a"/>
        <w:rPr>
          <w:rtl/>
        </w:rPr>
      </w:pPr>
      <w:bookmarkStart w:id="319" w:name="FS000000478T15_12_2004_14_24_02"/>
      <w:bookmarkStart w:id="320" w:name="_Toc100465804"/>
      <w:bookmarkEnd w:id="319"/>
      <w:r>
        <w:rPr>
          <w:rtl/>
        </w:rPr>
        <w:t>שר התחבורה מאיר שטרית:</w:t>
      </w:r>
      <w:bookmarkEnd w:id="320"/>
    </w:p>
    <w:p w14:paraId="706D2270" w14:textId="77777777" w:rsidR="00000000" w:rsidRDefault="00063F1E">
      <w:pPr>
        <w:pStyle w:val="a0"/>
        <w:rPr>
          <w:rtl/>
        </w:rPr>
      </w:pPr>
    </w:p>
    <w:p w14:paraId="25CF1F25" w14:textId="77777777" w:rsidR="00000000" w:rsidRDefault="00063F1E">
      <w:pPr>
        <w:pStyle w:val="a0"/>
        <w:rPr>
          <w:rFonts w:hint="cs"/>
          <w:rtl/>
        </w:rPr>
      </w:pPr>
      <w:r>
        <w:rPr>
          <w:rFonts w:hint="cs"/>
          <w:rtl/>
        </w:rPr>
        <w:t>אדוני היושב-ראש, רבותי חברי הכנסת, סעיף 238 לחוק הביטוח הלאומי [נוסח משולב], התשנ"ה-1995 קובע, כי אלמן, לצורך ביטוח זיקנה ושאירים, הינו מי שהיה בן-זוגה של המבוטחת בשעת הפטירה, כל עוד יש עמ</w:t>
      </w:r>
      <w:r>
        <w:rPr>
          <w:rFonts w:hint="cs"/>
          <w:rtl/>
        </w:rPr>
        <w:t xml:space="preserve">ו ילד, או שהכנסתו איננה עולה על 57% מהשכר הממוצע במשק. כן קובע הסעיף האמור, כי האלמנה הינה מי שהיתה אשתו של המבוטח בשעת פטירתו ללא תלות בהכנסתה. </w:t>
      </w:r>
    </w:p>
    <w:p w14:paraId="15EA9D0B" w14:textId="77777777" w:rsidR="00000000" w:rsidRDefault="00063F1E">
      <w:pPr>
        <w:pStyle w:val="a0"/>
        <w:rPr>
          <w:rFonts w:hint="cs"/>
          <w:rtl/>
        </w:rPr>
      </w:pPr>
    </w:p>
    <w:p w14:paraId="6497773A" w14:textId="77777777" w:rsidR="00000000" w:rsidRDefault="00063F1E">
      <w:pPr>
        <w:pStyle w:val="a0"/>
        <w:rPr>
          <w:rFonts w:hint="cs"/>
          <w:rtl/>
        </w:rPr>
      </w:pPr>
      <w:r>
        <w:rPr>
          <w:rFonts w:hint="cs"/>
          <w:rtl/>
        </w:rPr>
        <w:t>חברי הכנסת, אני רוצה שתבינו על מה מדובר. זה מתחיל מזה שהמדינה רצתה להיטיב את מצבן של האלמנות ואמרה: בניגוד למ</w:t>
      </w:r>
      <w:r>
        <w:rPr>
          <w:rFonts w:hint="cs"/>
          <w:rtl/>
        </w:rPr>
        <w:t xml:space="preserve">צב של הגבר, שאם הוא התאלמן, בודקים את רמת הכנסתו לפני שנותנים לו קצבה נוספת, כי הרי אמרנו שכמות הקצבאות מוגבלת. אומרים שאם אין לו ילד או שהכנסתו מעל ל-57% מהשכר הממוצע במשק, הוא איננו זכאי לקצבת שאירים. </w:t>
      </w:r>
    </w:p>
    <w:p w14:paraId="21C5C9CF" w14:textId="77777777" w:rsidR="00000000" w:rsidRDefault="00063F1E">
      <w:pPr>
        <w:pStyle w:val="a0"/>
        <w:rPr>
          <w:rFonts w:hint="cs"/>
          <w:rtl/>
        </w:rPr>
      </w:pPr>
    </w:p>
    <w:p w14:paraId="3BDBC698" w14:textId="77777777" w:rsidR="00000000" w:rsidRDefault="00063F1E">
      <w:pPr>
        <w:pStyle w:val="af0"/>
        <w:rPr>
          <w:rtl/>
        </w:rPr>
      </w:pPr>
      <w:r>
        <w:rPr>
          <w:rFonts w:hint="eastAsia"/>
          <w:rtl/>
        </w:rPr>
        <w:t>אילנה</w:t>
      </w:r>
      <w:r>
        <w:rPr>
          <w:rtl/>
        </w:rPr>
        <w:t xml:space="preserve"> כהן (עם אחד):</w:t>
      </w:r>
    </w:p>
    <w:p w14:paraId="795E7820" w14:textId="77777777" w:rsidR="00000000" w:rsidRDefault="00063F1E">
      <w:pPr>
        <w:pStyle w:val="a0"/>
        <w:rPr>
          <w:rFonts w:hint="cs"/>
          <w:rtl/>
        </w:rPr>
      </w:pPr>
    </w:p>
    <w:p w14:paraId="38336BB2" w14:textId="77777777" w:rsidR="00000000" w:rsidRDefault="00063F1E">
      <w:pPr>
        <w:pStyle w:val="a0"/>
        <w:rPr>
          <w:rFonts w:hint="cs"/>
          <w:rtl/>
        </w:rPr>
      </w:pPr>
      <w:r>
        <w:rPr>
          <w:rFonts w:hint="cs"/>
          <w:rtl/>
        </w:rPr>
        <w:t>אבל אין הרבה אלמנים כאלה, כי ה</w:t>
      </w:r>
      <w:r>
        <w:rPr>
          <w:rFonts w:hint="cs"/>
          <w:rtl/>
        </w:rPr>
        <w:t xml:space="preserve">נשים גומרות אותם לפני כן. </w:t>
      </w:r>
    </w:p>
    <w:p w14:paraId="27B7601C" w14:textId="77777777" w:rsidR="00000000" w:rsidRDefault="00063F1E">
      <w:pPr>
        <w:pStyle w:val="a0"/>
        <w:rPr>
          <w:rFonts w:hint="cs"/>
          <w:rtl/>
        </w:rPr>
      </w:pPr>
    </w:p>
    <w:p w14:paraId="40EEE0D9" w14:textId="77777777" w:rsidR="00000000" w:rsidRDefault="00063F1E">
      <w:pPr>
        <w:pStyle w:val="-"/>
        <w:rPr>
          <w:rtl/>
        </w:rPr>
      </w:pPr>
      <w:bookmarkStart w:id="321" w:name="FS000000478T15_12_2004_14_25_13C"/>
      <w:bookmarkEnd w:id="321"/>
      <w:r>
        <w:rPr>
          <w:rtl/>
        </w:rPr>
        <w:t>שר התחבורה מאיר שטרית:</w:t>
      </w:r>
    </w:p>
    <w:p w14:paraId="2734B408" w14:textId="77777777" w:rsidR="00000000" w:rsidRDefault="00063F1E">
      <w:pPr>
        <w:pStyle w:val="a0"/>
        <w:rPr>
          <w:rtl/>
        </w:rPr>
      </w:pPr>
    </w:p>
    <w:p w14:paraId="2BEB7086" w14:textId="77777777" w:rsidR="00000000" w:rsidRDefault="00063F1E">
      <w:pPr>
        <w:pStyle w:val="a0"/>
        <w:rPr>
          <w:rFonts w:hint="cs"/>
          <w:rtl/>
        </w:rPr>
      </w:pPr>
      <w:r>
        <w:rPr>
          <w:rFonts w:hint="cs"/>
          <w:rtl/>
        </w:rPr>
        <w:t xml:space="preserve">יש הרבה. אז אדרבה, את מחזקת את דברי. </w:t>
      </w:r>
    </w:p>
    <w:p w14:paraId="02488173" w14:textId="77777777" w:rsidR="00000000" w:rsidRDefault="00063F1E">
      <w:pPr>
        <w:pStyle w:val="a0"/>
        <w:rPr>
          <w:rFonts w:hint="cs"/>
          <w:rtl/>
        </w:rPr>
      </w:pPr>
    </w:p>
    <w:p w14:paraId="329AD82B" w14:textId="77777777" w:rsidR="00000000" w:rsidRDefault="00063F1E">
      <w:pPr>
        <w:pStyle w:val="a0"/>
        <w:rPr>
          <w:rFonts w:hint="cs"/>
          <w:rtl/>
        </w:rPr>
      </w:pPr>
      <w:r>
        <w:rPr>
          <w:rFonts w:hint="cs"/>
          <w:rtl/>
        </w:rPr>
        <w:t>לעומת זאת, אלמנה פטורה ממבחן הכנסה. נתנו לאלמנה העדפה, בצדק, כיוון שלמרות כל הדיבורים בדבר שוויון זכויות ושוויון מעמד, עדיין הכנסתה של האשה יותר נמוכה, וחלק מהנשים ו</w:t>
      </w:r>
      <w:r>
        <w:rPr>
          <w:rFonts w:hint="cs"/>
          <w:rtl/>
        </w:rPr>
        <w:t xml:space="preserve">האלמנות לא עובדות, ולכן אמרו שנפטור את האלמנות ממבחן ההכנסה. זה היה לטובת האלמנות. </w:t>
      </w:r>
    </w:p>
    <w:p w14:paraId="7963B6B9" w14:textId="77777777" w:rsidR="00000000" w:rsidRDefault="00063F1E">
      <w:pPr>
        <w:pStyle w:val="a0"/>
        <w:rPr>
          <w:rFonts w:hint="cs"/>
          <w:rtl/>
        </w:rPr>
      </w:pPr>
    </w:p>
    <w:p w14:paraId="0165C488" w14:textId="77777777" w:rsidR="00000000" w:rsidRDefault="00063F1E">
      <w:pPr>
        <w:pStyle w:val="a0"/>
        <w:rPr>
          <w:rFonts w:hint="cs"/>
          <w:rtl/>
        </w:rPr>
      </w:pPr>
      <w:r>
        <w:rPr>
          <w:rFonts w:hint="cs"/>
          <w:rtl/>
        </w:rPr>
        <w:t>עכשיו באים להפוך את הקערה ולהגיד: את האלמנות פטרנו, עכשיו בואו נשווה את הגברים לאלמנות. הרי על-פי ההיגיון הזה אפשר ללכת הפוך ולהגיד: בואו נשווה את המצב ונבטל את ההטבה של ה</w:t>
      </w:r>
      <w:r>
        <w:rPr>
          <w:rFonts w:hint="cs"/>
          <w:rtl/>
        </w:rPr>
        <w:t xml:space="preserve">אלמנה, ושגם אצלה נבחן את מבחן ההכנסה. </w:t>
      </w:r>
    </w:p>
    <w:p w14:paraId="3831497B" w14:textId="77777777" w:rsidR="00000000" w:rsidRDefault="00063F1E">
      <w:pPr>
        <w:pStyle w:val="a0"/>
        <w:rPr>
          <w:rFonts w:hint="cs"/>
          <w:rtl/>
        </w:rPr>
      </w:pPr>
    </w:p>
    <w:p w14:paraId="55DCD6BD" w14:textId="77777777" w:rsidR="00000000" w:rsidRDefault="00063F1E">
      <w:pPr>
        <w:pStyle w:val="a0"/>
        <w:rPr>
          <w:rFonts w:hint="cs"/>
          <w:rtl/>
        </w:rPr>
      </w:pPr>
      <w:r>
        <w:rPr>
          <w:rFonts w:hint="cs"/>
          <w:rtl/>
        </w:rPr>
        <w:t>אני אומר לכם שהמשחק הזה, שמתחילים מדבר קטן ומתגלגלים אתו לדבר הרבה יותר גדול, בסופו של דבר גורם לכך שהקצבאות מגיעות לממדים כאלה שאי-אפשר לעמוד בהם, ונאלצים בסוף לקצץ אותן או להכניס את החוקים לחוק ההסדרים, כדי לקבור א</w:t>
      </w:r>
      <w:r>
        <w:rPr>
          <w:rFonts w:hint="cs"/>
          <w:rtl/>
        </w:rPr>
        <w:t xml:space="preserve">ותם. למה לעשות משהו לא הגיוני? </w:t>
      </w:r>
    </w:p>
    <w:p w14:paraId="1426FAE9" w14:textId="77777777" w:rsidR="00000000" w:rsidRDefault="00063F1E">
      <w:pPr>
        <w:pStyle w:val="a0"/>
        <w:rPr>
          <w:rFonts w:hint="cs"/>
          <w:rtl/>
        </w:rPr>
      </w:pPr>
    </w:p>
    <w:p w14:paraId="367485DA" w14:textId="77777777" w:rsidR="00000000" w:rsidRDefault="00063F1E">
      <w:pPr>
        <w:pStyle w:val="a0"/>
        <w:rPr>
          <w:rFonts w:hint="cs"/>
          <w:rtl/>
        </w:rPr>
      </w:pPr>
      <w:r>
        <w:rPr>
          <w:rFonts w:hint="cs"/>
          <w:rtl/>
        </w:rPr>
        <w:t>חברי הכנסת, החוק הזה עולה 200 מיליון שקל לשנה, לפי הערכת האוצר והביטוח הלאומי. המשמעות של תמיכה בחוק הזה היא תוספת הוצאה של 200 מיליון שקל לדבר שאיננו נחוץ. למה לתת סתם קצבה לאלמן שהוא עשיר ויש לו הכנסה קבועה ואין לו ילדים?</w:t>
      </w:r>
      <w:r>
        <w:rPr>
          <w:rFonts w:hint="cs"/>
          <w:rtl/>
        </w:rPr>
        <w:t xml:space="preserve"> למה לתת לו קצבה? מה קרה?</w:t>
      </w:r>
    </w:p>
    <w:p w14:paraId="2F3FC16E" w14:textId="77777777" w:rsidR="00000000" w:rsidRDefault="00063F1E">
      <w:pPr>
        <w:pStyle w:val="a0"/>
        <w:rPr>
          <w:rFonts w:hint="cs"/>
          <w:rtl/>
        </w:rPr>
      </w:pPr>
    </w:p>
    <w:p w14:paraId="3BEC6C82" w14:textId="77777777" w:rsidR="00000000" w:rsidRDefault="00063F1E">
      <w:pPr>
        <w:pStyle w:val="a0"/>
        <w:rPr>
          <w:rFonts w:hint="cs"/>
          <w:rtl/>
        </w:rPr>
      </w:pPr>
      <w:r>
        <w:rPr>
          <w:rFonts w:hint="cs"/>
          <w:rtl/>
        </w:rPr>
        <w:t xml:space="preserve">לכן, אני לא מבין את ההיגיון הזה, שכל פעם לוקחים פריט אחד, מקדמים אותו, ואחר כך אומרים: עכשיו התקדמנו בצעד אחד, אז בואו נחיל את זה באופן יותר רחב. </w:t>
      </w:r>
    </w:p>
    <w:p w14:paraId="780B7F01" w14:textId="77777777" w:rsidR="00000000" w:rsidRDefault="00063F1E">
      <w:pPr>
        <w:pStyle w:val="a0"/>
        <w:rPr>
          <w:rFonts w:hint="cs"/>
          <w:rtl/>
        </w:rPr>
      </w:pPr>
    </w:p>
    <w:p w14:paraId="6C144A03" w14:textId="77777777" w:rsidR="00000000" w:rsidRDefault="00063F1E">
      <w:pPr>
        <w:pStyle w:val="a0"/>
        <w:rPr>
          <w:rFonts w:hint="cs"/>
          <w:rtl/>
        </w:rPr>
      </w:pPr>
      <w:r>
        <w:rPr>
          <w:rFonts w:hint="cs"/>
          <w:rtl/>
        </w:rPr>
        <w:t xml:space="preserve">לכן, אדוני היושב-ראש, נראה לי שההצעה הזאת, שלכאורה נראית צודקת </w:t>
      </w:r>
      <w:r>
        <w:rPr>
          <w:rtl/>
        </w:rPr>
        <w:t>–</w:t>
      </w:r>
      <w:r>
        <w:rPr>
          <w:rFonts w:hint="cs"/>
          <w:rtl/>
        </w:rPr>
        <w:t xml:space="preserve"> למה להפריד בין א</w:t>
      </w:r>
      <w:r>
        <w:rPr>
          <w:rFonts w:hint="cs"/>
          <w:rtl/>
        </w:rPr>
        <w:t xml:space="preserve">למן לאלמנה </w:t>
      </w:r>
      <w:r>
        <w:rPr>
          <w:rtl/>
        </w:rPr>
        <w:t>–</w:t>
      </w:r>
      <w:r>
        <w:rPr>
          <w:rFonts w:hint="cs"/>
          <w:rtl/>
        </w:rPr>
        <w:t xml:space="preserve"> מביאה למצב הפוך בדיוק. במצב הנוכחי בחוק היום נותנים העדפה לאלמנה, מפני שהיא אלמנה, מפני שהיא אשה. והיא פטורה ממבחן הכנסה וזכאית לקבל קצבת שאירים באופן אוטומטי. אומרים שהגבר לא יקבל את הפטור מבדיקת שכר. להפוך את זה, מכל בחינה שהיא, כלכלית וסוצי</w:t>
      </w:r>
      <w:r>
        <w:rPr>
          <w:rFonts w:hint="cs"/>
          <w:rtl/>
        </w:rPr>
        <w:t xml:space="preserve">ולוגית, זה לא נכון. </w:t>
      </w:r>
    </w:p>
    <w:p w14:paraId="616850A5" w14:textId="77777777" w:rsidR="00000000" w:rsidRDefault="00063F1E">
      <w:pPr>
        <w:pStyle w:val="a0"/>
        <w:rPr>
          <w:rFonts w:hint="cs"/>
          <w:rtl/>
        </w:rPr>
      </w:pPr>
    </w:p>
    <w:p w14:paraId="79EAB802" w14:textId="77777777" w:rsidR="00000000" w:rsidRDefault="00063F1E">
      <w:pPr>
        <w:pStyle w:val="a0"/>
        <w:rPr>
          <w:rFonts w:hint="cs"/>
          <w:rtl/>
        </w:rPr>
      </w:pPr>
      <w:r>
        <w:rPr>
          <w:rFonts w:hint="cs"/>
          <w:rtl/>
        </w:rPr>
        <w:t xml:space="preserve">אדוני היושב-ראש, הממשלה מתנגדת להצעה, ולכן אבקש להסיר אותה מסדר-היום. </w:t>
      </w:r>
    </w:p>
    <w:p w14:paraId="3CA21E69" w14:textId="77777777" w:rsidR="00000000" w:rsidRDefault="00063F1E">
      <w:pPr>
        <w:pStyle w:val="a0"/>
        <w:rPr>
          <w:rFonts w:hint="cs"/>
          <w:rtl/>
        </w:rPr>
      </w:pPr>
    </w:p>
    <w:p w14:paraId="32757B63" w14:textId="77777777" w:rsidR="00000000" w:rsidRDefault="00063F1E">
      <w:pPr>
        <w:pStyle w:val="af0"/>
        <w:rPr>
          <w:rtl/>
        </w:rPr>
      </w:pPr>
      <w:r>
        <w:rPr>
          <w:rFonts w:hint="eastAsia"/>
          <w:rtl/>
        </w:rPr>
        <w:t>עמיר</w:t>
      </w:r>
      <w:r>
        <w:rPr>
          <w:rtl/>
        </w:rPr>
        <w:t xml:space="preserve"> פרץ (עם אחד):</w:t>
      </w:r>
    </w:p>
    <w:p w14:paraId="600B4540" w14:textId="77777777" w:rsidR="00000000" w:rsidRDefault="00063F1E">
      <w:pPr>
        <w:pStyle w:val="a0"/>
        <w:rPr>
          <w:rFonts w:hint="cs"/>
          <w:rtl/>
        </w:rPr>
      </w:pPr>
    </w:p>
    <w:p w14:paraId="2B6CA29C" w14:textId="77777777" w:rsidR="00000000" w:rsidRDefault="00063F1E">
      <w:pPr>
        <w:pStyle w:val="a0"/>
        <w:rPr>
          <w:rFonts w:hint="cs"/>
          <w:rtl/>
        </w:rPr>
      </w:pPr>
      <w:r>
        <w:rPr>
          <w:rFonts w:hint="cs"/>
          <w:rtl/>
        </w:rPr>
        <w:t xml:space="preserve">אני מוותר על התשובה, אבל אני רק רוצה לומר לחברי מאיר שטרית: קודם, כשהיית במשרד האוצר, היית חייב לעשות את זה, אבל עכשיו אתה במשרד התחבורה. </w:t>
      </w:r>
    </w:p>
    <w:p w14:paraId="01A705E7" w14:textId="77777777" w:rsidR="00000000" w:rsidRDefault="00063F1E">
      <w:pPr>
        <w:pStyle w:val="a0"/>
        <w:rPr>
          <w:rFonts w:hint="cs"/>
          <w:rtl/>
        </w:rPr>
      </w:pPr>
    </w:p>
    <w:p w14:paraId="7F9A307A" w14:textId="77777777" w:rsidR="00000000" w:rsidRDefault="00063F1E">
      <w:pPr>
        <w:pStyle w:val="af1"/>
        <w:rPr>
          <w:rtl/>
        </w:rPr>
      </w:pPr>
      <w:r>
        <w:rPr>
          <w:rFonts w:hint="eastAsia"/>
          <w:rtl/>
        </w:rPr>
        <w:t>הי</w:t>
      </w:r>
      <w:r>
        <w:rPr>
          <w:rFonts w:hint="eastAsia"/>
          <w:rtl/>
        </w:rPr>
        <w:t>ו</w:t>
      </w:r>
      <w:r>
        <w:rPr>
          <w:rtl/>
        </w:rPr>
        <w:t>"ר משה כחלון:</w:t>
      </w:r>
    </w:p>
    <w:p w14:paraId="5942B60D" w14:textId="77777777" w:rsidR="00000000" w:rsidRDefault="00063F1E">
      <w:pPr>
        <w:pStyle w:val="a0"/>
        <w:rPr>
          <w:rFonts w:hint="cs"/>
          <w:rtl/>
        </w:rPr>
      </w:pPr>
    </w:p>
    <w:p w14:paraId="6F4EEE28" w14:textId="77777777" w:rsidR="00000000" w:rsidRDefault="00063F1E">
      <w:pPr>
        <w:pStyle w:val="a0"/>
        <w:rPr>
          <w:rFonts w:hint="cs"/>
          <w:rtl/>
        </w:rPr>
      </w:pPr>
      <w:r>
        <w:rPr>
          <w:rFonts w:hint="cs"/>
          <w:rtl/>
        </w:rPr>
        <w:t xml:space="preserve">תודה רבה. </w:t>
      </w:r>
    </w:p>
    <w:p w14:paraId="421361C7" w14:textId="77777777" w:rsidR="00000000" w:rsidRDefault="00063F1E">
      <w:pPr>
        <w:pStyle w:val="a0"/>
        <w:rPr>
          <w:rFonts w:hint="cs"/>
          <w:rtl/>
        </w:rPr>
      </w:pPr>
    </w:p>
    <w:p w14:paraId="7C9AE2D6" w14:textId="77777777" w:rsidR="00000000" w:rsidRDefault="00063F1E">
      <w:pPr>
        <w:pStyle w:val="a0"/>
        <w:rPr>
          <w:rFonts w:hint="cs"/>
          <w:rtl/>
        </w:rPr>
      </w:pPr>
      <w:r>
        <w:rPr>
          <w:rFonts w:hint="cs"/>
          <w:rtl/>
        </w:rPr>
        <w:t xml:space="preserve">אנחנו עוברים להצבעה. ההצבעה החלה. </w:t>
      </w:r>
    </w:p>
    <w:p w14:paraId="5CFD19E3" w14:textId="77777777" w:rsidR="00000000" w:rsidRDefault="00063F1E">
      <w:pPr>
        <w:pStyle w:val="a0"/>
        <w:rPr>
          <w:rFonts w:hint="cs"/>
          <w:rtl/>
        </w:rPr>
      </w:pPr>
    </w:p>
    <w:p w14:paraId="74D6F3E7" w14:textId="77777777" w:rsidR="00000000" w:rsidRDefault="00063F1E">
      <w:pPr>
        <w:pStyle w:val="ab"/>
        <w:bidi/>
        <w:rPr>
          <w:rFonts w:hint="cs"/>
          <w:rtl/>
        </w:rPr>
      </w:pPr>
      <w:r>
        <w:rPr>
          <w:rFonts w:hint="cs"/>
          <w:rtl/>
        </w:rPr>
        <w:t>הצבעה מס' 16</w:t>
      </w:r>
    </w:p>
    <w:p w14:paraId="7557C7F8" w14:textId="77777777" w:rsidR="00000000" w:rsidRDefault="00063F1E">
      <w:pPr>
        <w:pStyle w:val="a0"/>
        <w:rPr>
          <w:rFonts w:hint="cs"/>
          <w:rtl/>
        </w:rPr>
      </w:pPr>
    </w:p>
    <w:p w14:paraId="439F7A64" w14:textId="77777777" w:rsidR="00000000" w:rsidRDefault="00063F1E">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58272D90"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21</w:t>
      </w:r>
    </w:p>
    <w:p w14:paraId="720BC1FB" w14:textId="77777777" w:rsidR="00000000" w:rsidRDefault="00063F1E">
      <w:pPr>
        <w:pStyle w:val="ac"/>
        <w:bidi/>
        <w:rPr>
          <w:rFonts w:hint="cs"/>
          <w:rtl/>
        </w:rPr>
      </w:pPr>
      <w:r>
        <w:rPr>
          <w:rFonts w:hint="cs"/>
          <w:rtl/>
        </w:rPr>
        <w:t>נמנעים  - אין</w:t>
      </w:r>
    </w:p>
    <w:p w14:paraId="481D9DC3" w14:textId="77777777" w:rsidR="00000000" w:rsidRDefault="00063F1E">
      <w:pPr>
        <w:pStyle w:val="ad"/>
        <w:bidi/>
        <w:rPr>
          <w:rFonts w:hint="cs"/>
          <w:rtl/>
        </w:rPr>
      </w:pPr>
      <w:r>
        <w:rPr>
          <w:rFonts w:hint="cs"/>
          <w:rtl/>
        </w:rPr>
        <w:t xml:space="preserve">ההצעה להעביר את הצעת חוק הביטוח הלאומי (תיקון </w:t>
      </w:r>
      <w:r>
        <w:rPr>
          <w:rtl/>
        </w:rPr>
        <w:t>–</w:t>
      </w:r>
      <w:r>
        <w:rPr>
          <w:rFonts w:hint="cs"/>
          <w:rtl/>
        </w:rPr>
        <w:t xml:space="preserve"> בת-זוג), </w:t>
      </w:r>
    </w:p>
    <w:p w14:paraId="333A2B1D" w14:textId="77777777" w:rsidR="00000000" w:rsidRDefault="00063F1E">
      <w:pPr>
        <w:pStyle w:val="ad"/>
        <w:bidi/>
        <w:rPr>
          <w:rFonts w:hint="cs"/>
          <w:rtl/>
        </w:rPr>
      </w:pPr>
      <w:r>
        <w:rPr>
          <w:rFonts w:hint="cs"/>
          <w:rtl/>
        </w:rPr>
        <w:t>התשס"ג-2</w:t>
      </w:r>
      <w:r>
        <w:rPr>
          <w:rFonts w:hint="cs"/>
          <w:rtl/>
        </w:rPr>
        <w:t xml:space="preserve">003, לדיון מוקדם בוועדה שתקבע ועדת הכנסת נתקבלה. </w:t>
      </w:r>
    </w:p>
    <w:p w14:paraId="5994D93E" w14:textId="77777777" w:rsidR="00000000" w:rsidRDefault="00063F1E">
      <w:pPr>
        <w:pStyle w:val="a0"/>
        <w:rPr>
          <w:rFonts w:hint="cs"/>
          <w:rtl/>
        </w:rPr>
      </w:pPr>
    </w:p>
    <w:p w14:paraId="3E5EF3F8" w14:textId="77777777" w:rsidR="00000000" w:rsidRDefault="00063F1E">
      <w:pPr>
        <w:pStyle w:val="af1"/>
        <w:rPr>
          <w:rtl/>
        </w:rPr>
      </w:pPr>
      <w:r>
        <w:rPr>
          <w:rtl/>
        </w:rPr>
        <w:t>היו"ר משה כחלון:</w:t>
      </w:r>
    </w:p>
    <w:p w14:paraId="5BC23FC4" w14:textId="77777777" w:rsidR="00000000" w:rsidRDefault="00063F1E">
      <w:pPr>
        <w:pStyle w:val="a0"/>
        <w:rPr>
          <w:rtl/>
        </w:rPr>
      </w:pPr>
    </w:p>
    <w:p w14:paraId="461537C4" w14:textId="77777777" w:rsidR="00000000" w:rsidRDefault="00063F1E">
      <w:pPr>
        <w:pStyle w:val="a0"/>
        <w:rPr>
          <w:rFonts w:hint="cs"/>
          <w:rtl/>
        </w:rPr>
      </w:pPr>
      <w:r>
        <w:rPr>
          <w:rFonts w:hint="cs"/>
          <w:rtl/>
        </w:rPr>
        <w:t>35 בעד, 21 נגד. הצעת החוק התקבלה. לאן היא תעבור?</w:t>
      </w:r>
    </w:p>
    <w:p w14:paraId="370933D1" w14:textId="77777777" w:rsidR="00000000" w:rsidRDefault="00063F1E">
      <w:pPr>
        <w:pStyle w:val="a0"/>
        <w:rPr>
          <w:rFonts w:hint="cs"/>
          <w:rtl/>
        </w:rPr>
      </w:pPr>
    </w:p>
    <w:p w14:paraId="7715BC0E" w14:textId="77777777" w:rsidR="00000000" w:rsidRDefault="00063F1E">
      <w:pPr>
        <w:pStyle w:val="af0"/>
        <w:rPr>
          <w:rtl/>
        </w:rPr>
      </w:pPr>
      <w:r>
        <w:rPr>
          <w:rFonts w:hint="eastAsia"/>
          <w:rtl/>
        </w:rPr>
        <w:t>שר</w:t>
      </w:r>
      <w:r>
        <w:rPr>
          <w:rtl/>
        </w:rPr>
        <w:t xml:space="preserve"> התחבורה מאיר שטרית:</w:t>
      </w:r>
    </w:p>
    <w:p w14:paraId="17DC4AD7" w14:textId="77777777" w:rsidR="00000000" w:rsidRDefault="00063F1E">
      <w:pPr>
        <w:pStyle w:val="a0"/>
        <w:rPr>
          <w:rFonts w:hint="cs"/>
          <w:rtl/>
        </w:rPr>
      </w:pPr>
    </w:p>
    <w:p w14:paraId="792FE75A" w14:textId="77777777" w:rsidR="00000000" w:rsidRDefault="00063F1E">
      <w:pPr>
        <w:pStyle w:val="a0"/>
        <w:rPr>
          <w:rFonts w:hint="cs"/>
          <w:rtl/>
        </w:rPr>
      </w:pPr>
      <w:r>
        <w:rPr>
          <w:rFonts w:hint="cs"/>
          <w:rtl/>
        </w:rPr>
        <w:t xml:space="preserve">לוועדת הכספים. </w:t>
      </w:r>
    </w:p>
    <w:p w14:paraId="3DCB7250" w14:textId="77777777" w:rsidR="00000000" w:rsidRDefault="00063F1E">
      <w:pPr>
        <w:pStyle w:val="a0"/>
        <w:rPr>
          <w:rFonts w:hint="cs"/>
          <w:rtl/>
        </w:rPr>
      </w:pPr>
    </w:p>
    <w:p w14:paraId="40ED4266" w14:textId="77777777" w:rsidR="00000000" w:rsidRDefault="00063F1E">
      <w:pPr>
        <w:pStyle w:val="af1"/>
        <w:rPr>
          <w:rtl/>
        </w:rPr>
      </w:pPr>
      <w:r>
        <w:rPr>
          <w:rFonts w:hint="eastAsia"/>
          <w:rtl/>
        </w:rPr>
        <w:t>היו</w:t>
      </w:r>
      <w:r>
        <w:rPr>
          <w:rtl/>
        </w:rPr>
        <w:t>"ר משה כחלון:</w:t>
      </w:r>
    </w:p>
    <w:p w14:paraId="69192D00" w14:textId="77777777" w:rsidR="00000000" w:rsidRDefault="00063F1E">
      <w:pPr>
        <w:pStyle w:val="a0"/>
        <w:rPr>
          <w:rFonts w:hint="cs"/>
          <w:rtl/>
        </w:rPr>
      </w:pPr>
    </w:p>
    <w:p w14:paraId="05E05310" w14:textId="77777777" w:rsidR="00000000" w:rsidRDefault="00063F1E">
      <w:pPr>
        <w:pStyle w:val="a0"/>
        <w:rPr>
          <w:rFonts w:hint="cs"/>
          <w:rtl/>
        </w:rPr>
      </w:pPr>
      <w:r>
        <w:rPr>
          <w:rFonts w:hint="cs"/>
          <w:rtl/>
        </w:rPr>
        <w:t xml:space="preserve">פה התבקש שהיא תעבור לוועדת העבודה, הרווחה והבריאות. השר מבקש ועדת הכספים. </w:t>
      </w:r>
    </w:p>
    <w:p w14:paraId="09DF3C2C" w14:textId="77777777" w:rsidR="00000000" w:rsidRDefault="00063F1E">
      <w:pPr>
        <w:pStyle w:val="a0"/>
        <w:rPr>
          <w:rFonts w:hint="cs"/>
          <w:rtl/>
        </w:rPr>
      </w:pPr>
    </w:p>
    <w:p w14:paraId="54140FAB" w14:textId="77777777" w:rsidR="00000000" w:rsidRDefault="00063F1E">
      <w:pPr>
        <w:pStyle w:val="af0"/>
        <w:rPr>
          <w:rtl/>
        </w:rPr>
      </w:pPr>
      <w:r>
        <w:rPr>
          <w:rFonts w:hint="eastAsia"/>
          <w:rtl/>
        </w:rPr>
        <w:t>קר</w:t>
      </w:r>
      <w:r>
        <w:rPr>
          <w:rFonts w:hint="eastAsia"/>
          <w:rtl/>
        </w:rPr>
        <w:t>יאה</w:t>
      </w:r>
      <w:r>
        <w:rPr>
          <w:rtl/>
        </w:rPr>
        <w:t>:</w:t>
      </w:r>
    </w:p>
    <w:p w14:paraId="20A9E8FE" w14:textId="77777777" w:rsidR="00000000" w:rsidRDefault="00063F1E">
      <w:pPr>
        <w:pStyle w:val="a0"/>
        <w:rPr>
          <w:rFonts w:hint="cs"/>
          <w:rtl/>
        </w:rPr>
      </w:pPr>
    </w:p>
    <w:p w14:paraId="315C11E5" w14:textId="77777777" w:rsidR="00000000" w:rsidRDefault="00063F1E">
      <w:pPr>
        <w:pStyle w:val="a0"/>
        <w:rPr>
          <w:rFonts w:hint="cs"/>
          <w:rtl/>
        </w:rPr>
      </w:pPr>
      <w:r>
        <w:rPr>
          <w:rFonts w:hint="cs"/>
          <w:rtl/>
        </w:rPr>
        <w:t xml:space="preserve">ועדת הכלכלה. </w:t>
      </w:r>
    </w:p>
    <w:p w14:paraId="34274BD1" w14:textId="77777777" w:rsidR="00000000" w:rsidRDefault="00063F1E">
      <w:pPr>
        <w:pStyle w:val="a0"/>
        <w:rPr>
          <w:rFonts w:hint="cs"/>
          <w:rtl/>
        </w:rPr>
      </w:pPr>
    </w:p>
    <w:p w14:paraId="629471A8" w14:textId="77777777" w:rsidR="00000000" w:rsidRDefault="00063F1E">
      <w:pPr>
        <w:pStyle w:val="af1"/>
        <w:rPr>
          <w:rtl/>
        </w:rPr>
      </w:pPr>
      <w:r>
        <w:rPr>
          <w:rFonts w:hint="eastAsia"/>
          <w:rtl/>
        </w:rPr>
        <w:t>היו</w:t>
      </w:r>
      <w:r>
        <w:rPr>
          <w:rtl/>
        </w:rPr>
        <w:t>"ר משה כחלון:</w:t>
      </w:r>
    </w:p>
    <w:p w14:paraId="73D926F9" w14:textId="77777777" w:rsidR="00000000" w:rsidRDefault="00063F1E">
      <w:pPr>
        <w:pStyle w:val="a0"/>
        <w:rPr>
          <w:rFonts w:hint="cs"/>
          <w:rtl/>
        </w:rPr>
      </w:pPr>
    </w:p>
    <w:p w14:paraId="6CB922B4" w14:textId="77777777" w:rsidR="00000000" w:rsidRDefault="00063F1E">
      <w:pPr>
        <w:pStyle w:val="a0"/>
        <w:rPr>
          <w:rFonts w:hint="cs"/>
          <w:rtl/>
        </w:rPr>
      </w:pPr>
      <w:r>
        <w:rPr>
          <w:rFonts w:hint="cs"/>
          <w:rtl/>
        </w:rPr>
        <w:t xml:space="preserve">ההצעה תעבור לוועדת הכנסת להכרעה. תודה רבה. </w:t>
      </w:r>
    </w:p>
    <w:p w14:paraId="15754429" w14:textId="77777777" w:rsidR="00000000" w:rsidRDefault="00063F1E">
      <w:pPr>
        <w:pStyle w:val="a2"/>
        <w:rPr>
          <w:rFonts w:hint="cs"/>
          <w:rtl/>
        </w:rPr>
      </w:pPr>
    </w:p>
    <w:p w14:paraId="4EC49A9B" w14:textId="77777777" w:rsidR="00000000" w:rsidRDefault="00063F1E">
      <w:pPr>
        <w:pStyle w:val="a0"/>
        <w:rPr>
          <w:rFonts w:hint="cs"/>
          <w:rtl/>
        </w:rPr>
      </w:pPr>
    </w:p>
    <w:p w14:paraId="676C119C" w14:textId="77777777" w:rsidR="00000000" w:rsidRDefault="00063F1E">
      <w:pPr>
        <w:pStyle w:val="a2"/>
        <w:rPr>
          <w:rFonts w:hint="cs"/>
          <w:rtl/>
        </w:rPr>
      </w:pPr>
      <w:bookmarkStart w:id="322" w:name="CS30516FI0030516T15_12_2004_14_28_44"/>
      <w:bookmarkStart w:id="323" w:name="_Toc100465805"/>
      <w:bookmarkEnd w:id="322"/>
      <w:r>
        <w:rPr>
          <w:rtl/>
        </w:rPr>
        <w:t xml:space="preserve">הצעת חוק הביטוח הלאומי [נוסח משולב] </w:t>
      </w:r>
      <w:r>
        <w:rPr>
          <w:rFonts w:hint="cs"/>
          <w:rtl/>
        </w:rPr>
        <w:br/>
      </w:r>
      <w:r>
        <w:rPr>
          <w:rtl/>
        </w:rPr>
        <w:t>(תיקון - מענק אשפוז ליולדת ויילוד פג), התשס"ד-2004</w:t>
      </w:r>
      <w:bookmarkEnd w:id="323"/>
    </w:p>
    <w:p w14:paraId="37EC7DB1" w14:textId="77777777" w:rsidR="00000000" w:rsidRDefault="00063F1E">
      <w:pPr>
        <w:pStyle w:val="a0"/>
        <w:ind w:firstLine="0"/>
        <w:rPr>
          <w:rFonts w:hint="cs"/>
          <w:rtl/>
        </w:rPr>
      </w:pPr>
      <w:r>
        <w:rPr>
          <w:rFonts w:hint="cs"/>
          <w:rtl/>
        </w:rPr>
        <w:t xml:space="preserve">[הצעת חוק פ/2653; </w:t>
      </w:r>
      <w:r>
        <w:rPr>
          <w:rFonts w:hint="eastAsia"/>
          <w:rtl/>
        </w:rPr>
        <w:t>נספחות</w:t>
      </w:r>
      <w:r>
        <w:rPr>
          <w:rtl/>
        </w:rPr>
        <w:t>.</w:t>
      </w:r>
      <w:r>
        <w:rPr>
          <w:rFonts w:hint="cs"/>
          <w:rtl/>
        </w:rPr>
        <w:t>]</w:t>
      </w:r>
    </w:p>
    <w:p w14:paraId="069EB7FC" w14:textId="77777777" w:rsidR="00000000" w:rsidRDefault="00063F1E">
      <w:pPr>
        <w:pStyle w:val="-0"/>
        <w:rPr>
          <w:rFonts w:hint="cs"/>
          <w:rtl/>
        </w:rPr>
      </w:pPr>
      <w:r>
        <w:rPr>
          <w:rFonts w:hint="cs"/>
          <w:rtl/>
        </w:rPr>
        <w:t>(הצעת קבוצת חברי הכנסת)</w:t>
      </w:r>
    </w:p>
    <w:p w14:paraId="1204F95E" w14:textId="77777777" w:rsidR="00000000" w:rsidRDefault="00063F1E">
      <w:pPr>
        <w:pStyle w:val="af1"/>
        <w:rPr>
          <w:rFonts w:hint="cs"/>
          <w:rtl/>
        </w:rPr>
      </w:pPr>
    </w:p>
    <w:p w14:paraId="63DF552D" w14:textId="77777777" w:rsidR="00000000" w:rsidRDefault="00063F1E">
      <w:pPr>
        <w:pStyle w:val="af1"/>
        <w:rPr>
          <w:rtl/>
        </w:rPr>
      </w:pPr>
      <w:r>
        <w:rPr>
          <w:rtl/>
        </w:rPr>
        <w:t>היו"ר משה כחלון:</w:t>
      </w:r>
    </w:p>
    <w:p w14:paraId="09D38AE0" w14:textId="77777777" w:rsidR="00000000" w:rsidRDefault="00063F1E">
      <w:pPr>
        <w:pStyle w:val="a0"/>
        <w:rPr>
          <w:rFonts w:hint="cs"/>
          <w:rtl/>
        </w:rPr>
      </w:pPr>
    </w:p>
    <w:p w14:paraId="13835997" w14:textId="77777777" w:rsidR="00000000" w:rsidRDefault="00063F1E">
      <w:pPr>
        <w:pStyle w:val="a0"/>
        <w:rPr>
          <w:rFonts w:hint="cs"/>
          <w:rtl/>
        </w:rPr>
      </w:pPr>
      <w:r>
        <w:rPr>
          <w:rFonts w:hint="cs"/>
          <w:rtl/>
        </w:rPr>
        <w:t>אנחנו ממשיכים</w:t>
      </w:r>
      <w:r>
        <w:rPr>
          <w:rFonts w:hint="cs"/>
          <w:rtl/>
        </w:rPr>
        <w:t xml:space="preserve">: הצעת חוק הביטוח הלאומי [נוסח משולב] (תיקון </w:t>
      </w:r>
      <w:r>
        <w:rPr>
          <w:rtl/>
        </w:rPr>
        <w:t>–</w:t>
      </w:r>
      <w:r>
        <w:rPr>
          <w:rFonts w:hint="cs"/>
          <w:rtl/>
        </w:rPr>
        <w:t xml:space="preserve"> מענק אשפוז ליולדת ויילוד פג), התשס"ד-2004. חבר הכנסת חיים אורון, בבקשה. </w:t>
      </w:r>
    </w:p>
    <w:p w14:paraId="3110C1C2" w14:textId="77777777" w:rsidR="00000000" w:rsidRDefault="00063F1E">
      <w:pPr>
        <w:pStyle w:val="a0"/>
        <w:rPr>
          <w:rFonts w:hint="cs"/>
          <w:rtl/>
        </w:rPr>
      </w:pPr>
    </w:p>
    <w:p w14:paraId="6AE60963" w14:textId="77777777" w:rsidR="00000000" w:rsidRDefault="00063F1E">
      <w:pPr>
        <w:pStyle w:val="a"/>
        <w:rPr>
          <w:rtl/>
        </w:rPr>
      </w:pPr>
      <w:bookmarkStart w:id="324" w:name="FS000001065T15_12_2004_14_28_47"/>
      <w:bookmarkStart w:id="325" w:name="_Toc100465806"/>
      <w:bookmarkEnd w:id="324"/>
      <w:r>
        <w:rPr>
          <w:rtl/>
        </w:rPr>
        <w:t>חיים אורון (יחד):</w:t>
      </w:r>
      <w:bookmarkEnd w:id="325"/>
    </w:p>
    <w:p w14:paraId="160319F9" w14:textId="77777777" w:rsidR="00000000" w:rsidRDefault="00063F1E">
      <w:pPr>
        <w:pStyle w:val="a0"/>
        <w:rPr>
          <w:rtl/>
        </w:rPr>
      </w:pPr>
    </w:p>
    <w:p w14:paraId="10081471" w14:textId="77777777" w:rsidR="00000000" w:rsidRDefault="00063F1E">
      <w:pPr>
        <w:pStyle w:val="a0"/>
        <w:rPr>
          <w:rFonts w:hint="cs"/>
          <w:rtl/>
        </w:rPr>
      </w:pPr>
      <w:r>
        <w:rPr>
          <w:rFonts w:hint="cs"/>
          <w:rtl/>
        </w:rPr>
        <w:t xml:space="preserve">אדוני היושב-ראש, חברי הכנסת, הצעת החוק שאני מתכבד להגיש כאן מנסה לפתור בעיה שאני וחברי כנסת נוספים עוסקים בה חודשים </w:t>
      </w:r>
      <w:r>
        <w:rPr>
          <w:rFonts w:hint="cs"/>
          <w:rtl/>
        </w:rPr>
        <w:t xml:space="preserve">ושנים, והיא מה שנקרא בלשון הציבור "בעיית הפגיות" או "בעיית הפגים". </w:t>
      </w:r>
    </w:p>
    <w:p w14:paraId="2104E242" w14:textId="77777777" w:rsidR="00000000" w:rsidRDefault="00063F1E">
      <w:pPr>
        <w:pStyle w:val="a0"/>
        <w:rPr>
          <w:rFonts w:hint="cs"/>
          <w:rtl/>
        </w:rPr>
      </w:pPr>
    </w:p>
    <w:p w14:paraId="5368C216" w14:textId="77777777" w:rsidR="00000000" w:rsidRDefault="00063F1E">
      <w:pPr>
        <w:pStyle w:val="a0"/>
        <w:rPr>
          <w:rFonts w:hint="cs"/>
          <w:rtl/>
        </w:rPr>
      </w:pPr>
      <w:r>
        <w:rPr>
          <w:rFonts w:hint="cs"/>
          <w:rtl/>
        </w:rPr>
        <w:t>אני לא יודע באיזו מידה חברי כנסת מודעים לעובדה. הטיפול בפגים איננו חלק מסל הבריאות. הטיפול בפגים, כמו מענק עבור יולדת, מגיע מהביטוח הלאומי. על-פי מתכונת היסטורית ועל-פי חוק שחוקק כאשר חוק</w:t>
      </w:r>
      <w:r>
        <w:rPr>
          <w:rFonts w:hint="cs"/>
          <w:rtl/>
        </w:rPr>
        <w:t xml:space="preserve">ק חוק הבריאות, המענק שניתן, מענק האשפוז, הוא בשיעור 80% מהעלות. </w:t>
      </w:r>
    </w:p>
    <w:p w14:paraId="74EAA419" w14:textId="77777777" w:rsidR="00000000" w:rsidRDefault="00063F1E">
      <w:pPr>
        <w:pStyle w:val="a0"/>
        <w:rPr>
          <w:rFonts w:hint="cs"/>
          <w:rtl/>
        </w:rPr>
      </w:pPr>
    </w:p>
    <w:p w14:paraId="68A658AD" w14:textId="77777777" w:rsidR="00000000" w:rsidRDefault="00063F1E">
      <w:pPr>
        <w:pStyle w:val="a0"/>
        <w:rPr>
          <w:rFonts w:hint="cs"/>
          <w:rtl/>
        </w:rPr>
      </w:pPr>
      <w:r>
        <w:rPr>
          <w:rFonts w:hint="cs"/>
          <w:rtl/>
        </w:rPr>
        <w:t>אדוני השר שטרית, העובדה הזאת יוצרת פער קבוע ומוסכם בסדר-גודל של כ-100,000 שקל על כל פג שנולד בכל אחד מבתי-החולים בארץ. אין מחלוקת על הנתונים, אין ויכוח על השיעור, יש רק עובדה אחת נחרצת, או ש</w:t>
      </w:r>
      <w:r>
        <w:rPr>
          <w:rFonts w:hint="cs"/>
          <w:rtl/>
        </w:rPr>
        <w:t xml:space="preserve">תי עובדות נחרצות, שגם עליהן אין ויכוח. אדוני השר שטרית, אני מדבר אליך, כי שר הבריאות כנראה לא רצה לענות על ההצעה הזאת. </w:t>
      </w:r>
    </w:p>
    <w:p w14:paraId="50A4DFF4" w14:textId="77777777" w:rsidR="00000000" w:rsidRDefault="00063F1E">
      <w:pPr>
        <w:pStyle w:val="a0"/>
        <w:rPr>
          <w:rFonts w:hint="cs"/>
          <w:rtl/>
        </w:rPr>
      </w:pPr>
    </w:p>
    <w:p w14:paraId="60307E30" w14:textId="77777777" w:rsidR="00000000" w:rsidRDefault="00063F1E">
      <w:pPr>
        <w:pStyle w:val="a0"/>
        <w:rPr>
          <w:rFonts w:hint="cs"/>
          <w:rtl/>
        </w:rPr>
      </w:pPr>
      <w:r>
        <w:rPr>
          <w:rFonts w:hint="cs"/>
          <w:rtl/>
        </w:rPr>
        <w:t>חברי הכנסת, עובדה אחת שאין עליה מחלוקת היא, שמדי חודש נפטרים פגים בבתי-החולים, משום שהם לא מקבלים את הטיפול הראוי. אמרו את זה מנהלי מחל</w:t>
      </w:r>
      <w:r>
        <w:rPr>
          <w:rFonts w:hint="cs"/>
          <w:rtl/>
        </w:rPr>
        <w:t>קות הפגים בוועדת העבודה, הרווחה והבריאות. יצא לי לפגוש אותם, ואני עובד בתיאום אתם זה חודשים. הם אפילו אומרים את המספרים, והמספרים מבהילים. מדי חודש, למעלה מעשרה פגים עוזבים את בתי-החולים, כאשר הם פגועים לכל חייהם; פגיעות שניתן היה למנוע אותן אם היו מתקיימי</w:t>
      </w:r>
      <w:r>
        <w:rPr>
          <w:rFonts w:hint="cs"/>
          <w:rtl/>
        </w:rPr>
        <w:t xml:space="preserve">ם תקני הטיפול כפי שוועדה של משרד הבריאות אימצה והם לא מיושמים. </w:t>
      </w:r>
    </w:p>
    <w:p w14:paraId="3F65DC84" w14:textId="77777777" w:rsidR="00000000" w:rsidRDefault="00063F1E">
      <w:pPr>
        <w:pStyle w:val="a0"/>
        <w:rPr>
          <w:rFonts w:hint="cs"/>
          <w:rtl/>
        </w:rPr>
      </w:pPr>
    </w:p>
    <w:p w14:paraId="41C98F11" w14:textId="77777777" w:rsidR="00000000" w:rsidRDefault="00063F1E">
      <w:pPr>
        <w:pStyle w:val="a0"/>
        <w:rPr>
          <w:rFonts w:hint="cs"/>
          <w:rtl/>
        </w:rPr>
      </w:pPr>
      <w:r>
        <w:rPr>
          <w:rFonts w:hint="cs"/>
          <w:rtl/>
        </w:rPr>
        <w:t>אני רוצה לדבר על בעיה נוספת שאופיינית לקטע הזה. מנהלי בתי-החולים אינם יכולים לפתור את העניין, אסור להם לפתור את העניין, הם לא יכולים להעביר כסף מסל הבריאות לפגיות. יושב פה השר לשעבר בניזרי, א</w:t>
      </w:r>
      <w:r>
        <w:rPr>
          <w:rFonts w:hint="cs"/>
          <w:rtl/>
        </w:rPr>
        <w:t>ני בטוח שהוא מאשר כל משפט שאני אומר. נוצר מצב שמנהלי בתי-החולים עושים הכול כדי שיהיו תחת אשפוזם כמה שפחות פגים, משום שכל פג נוסף הוא גירעון נוסף של 100,000 שקלים, ויש תופעה קשה מאוד במרכז הארץ, שמעבירים את הפג ממקום למקום. בפריפריה, למשל בדרום הארץ, ב"סורו</w:t>
      </w:r>
      <w:r>
        <w:rPr>
          <w:rFonts w:hint="cs"/>
          <w:rtl/>
        </w:rPr>
        <w:t>קה", יש תמיד עודף פגים, מעבר לתכולה של הפגייה, עם תופעות קשות מאוד. הורים לפגים נוסעים מבאר-שבע לפעמים עד חדרה, עד צפת, כי שם יש מקום פנוי בפגייה, וזה לא אשפוז של שבוע, לפעמים זה טיפול של חודש, חודשיים ושלושה חודשים.</w:t>
      </w:r>
    </w:p>
    <w:p w14:paraId="6C825438" w14:textId="77777777" w:rsidR="00000000" w:rsidRDefault="00063F1E">
      <w:pPr>
        <w:pStyle w:val="a0"/>
        <w:rPr>
          <w:rFonts w:hint="cs"/>
          <w:rtl/>
        </w:rPr>
      </w:pPr>
    </w:p>
    <w:p w14:paraId="5EE5C866" w14:textId="77777777" w:rsidR="00000000" w:rsidRDefault="00063F1E">
      <w:pPr>
        <w:pStyle w:val="a0"/>
        <w:rPr>
          <w:rFonts w:hint="cs"/>
          <w:rtl/>
        </w:rPr>
      </w:pPr>
      <w:r>
        <w:rPr>
          <w:rFonts w:hint="cs"/>
          <w:rtl/>
        </w:rPr>
        <w:t>ההצעה שמוצגת כאן אומרת באופן הפשוט ביו</w:t>
      </w:r>
      <w:r>
        <w:rPr>
          <w:rFonts w:hint="cs"/>
          <w:rtl/>
        </w:rPr>
        <w:t>תר, שבית-החולים יקבל 100% העלות. אדוני השר, אני אגיד לך את המספר.</w:t>
      </w:r>
    </w:p>
    <w:p w14:paraId="3045EC2A" w14:textId="77777777" w:rsidR="00000000" w:rsidRDefault="00063F1E">
      <w:pPr>
        <w:pStyle w:val="a0"/>
        <w:rPr>
          <w:rFonts w:hint="cs"/>
          <w:rtl/>
        </w:rPr>
      </w:pPr>
    </w:p>
    <w:p w14:paraId="0581CB72" w14:textId="77777777" w:rsidR="00000000" w:rsidRDefault="00063F1E">
      <w:pPr>
        <w:pStyle w:val="af0"/>
        <w:rPr>
          <w:rtl/>
        </w:rPr>
      </w:pPr>
      <w:r>
        <w:rPr>
          <w:rFonts w:hint="eastAsia"/>
          <w:rtl/>
        </w:rPr>
        <w:t>שאול</w:t>
      </w:r>
      <w:r>
        <w:rPr>
          <w:rtl/>
        </w:rPr>
        <w:t xml:space="preserve"> יהלום (מפד"ל):</w:t>
      </w:r>
    </w:p>
    <w:p w14:paraId="5F669321" w14:textId="77777777" w:rsidR="00000000" w:rsidRDefault="00063F1E">
      <w:pPr>
        <w:pStyle w:val="a0"/>
        <w:rPr>
          <w:rFonts w:hint="cs"/>
          <w:rtl/>
        </w:rPr>
      </w:pPr>
    </w:p>
    <w:p w14:paraId="7D273419" w14:textId="77777777" w:rsidR="00000000" w:rsidRDefault="00063F1E">
      <w:pPr>
        <w:pStyle w:val="a0"/>
        <w:rPr>
          <w:rFonts w:hint="cs"/>
          <w:rtl/>
        </w:rPr>
      </w:pPr>
      <w:r>
        <w:rPr>
          <w:rFonts w:hint="cs"/>
          <w:rtl/>
        </w:rPr>
        <w:t>מאיפה הכסף?</w:t>
      </w:r>
    </w:p>
    <w:p w14:paraId="64069E7D" w14:textId="77777777" w:rsidR="00000000" w:rsidRDefault="00063F1E">
      <w:pPr>
        <w:pStyle w:val="a0"/>
        <w:rPr>
          <w:rFonts w:hint="cs"/>
          <w:rtl/>
        </w:rPr>
      </w:pPr>
    </w:p>
    <w:p w14:paraId="6CFB018A" w14:textId="77777777" w:rsidR="00000000" w:rsidRDefault="00063F1E">
      <w:pPr>
        <w:pStyle w:val="-"/>
        <w:rPr>
          <w:rtl/>
        </w:rPr>
      </w:pPr>
      <w:bookmarkStart w:id="326" w:name="FS000001065T15_12_2004_14_33_09"/>
      <w:bookmarkStart w:id="327" w:name="FS000001065T15_12_2004_14_33_14C"/>
      <w:bookmarkEnd w:id="326"/>
      <w:r>
        <w:rPr>
          <w:rFonts w:hint="eastAsia"/>
          <w:rtl/>
        </w:rPr>
        <w:t>חיים</w:t>
      </w:r>
      <w:r>
        <w:rPr>
          <w:rtl/>
        </w:rPr>
        <w:t xml:space="preserve"> אורון (יחד):</w:t>
      </w:r>
    </w:p>
    <w:p w14:paraId="74770D0E" w14:textId="77777777" w:rsidR="00000000" w:rsidRDefault="00063F1E">
      <w:pPr>
        <w:pStyle w:val="a0"/>
        <w:rPr>
          <w:rtl/>
        </w:rPr>
      </w:pPr>
    </w:p>
    <w:p w14:paraId="163CD118" w14:textId="77777777" w:rsidR="00000000" w:rsidRDefault="00063F1E">
      <w:pPr>
        <w:pStyle w:val="a0"/>
        <w:rPr>
          <w:rFonts w:hint="cs"/>
          <w:rtl/>
        </w:rPr>
      </w:pPr>
      <w:r>
        <w:rPr>
          <w:rFonts w:hint="cs"/>
          <w:rtl/>
        </w:rPr>
        <w:t>הכסף יבוא מהביטוח הלאומי, והאוצר יממן אותו. אני אומר פה פעם נוספת: אין פתרון אחר. אתה עסקת בזה, אני עסקתי בזה, בתקציב המדינה השנה הוסיפו</w:t>
      </w:r>
      <w:r>
        <w:rPr>
          <w:rFonts w:hint="cs"/>
          <w:rtl/>
        </w:rPr>
        <w:t xml:space="preserve"> 22 מיליון שקלים גם למכונים וגם לפגיות לשנה אחת. השר שטרית, אומרים לי מנהלי מחלקות הפגיות בבתי-החולים: לא ניקח את הכסף, כי לא נתחייב לתקציב שנתי בתקנים ובמתקנים, וכעבור שנה לא יהיה כסף. ולכן גם הכסף הזה ילך לאיבוד. </w:t>
      </w:r>
    </w:p>
    <w:p w14:paraId="362E34B3" w14:textId="77777777" w:rsidR="00000000" w:rsidRDefault="00063F1E">
      <w:pPr>
        <w:pStyle w:val="a0"/>
        <w:rPr>
          <w:rFonts w:hint="cs"/>
          <w:rtl/>
        </w:rPr>
      </w:pPr>
    </w:p>
    <w:p w14:paraId="25A88C99" w14:textId="77777777" w:rsidR="00000000" w:rsidRDefault="00063F1E">
      <w:pPr>
        <w:pStyle w:val="a0"/>
        <w:rPr>
          <w:rFonts w:hint="cs"/>
          <w:rtl/>
        </w:rPr>
      </w:pPr>
      <w:r>
        <w:rPr>
          <w:rFonts w:hint="cs"/>
          <w:rtl/>
        </w:rPr>
        <w:t>תבוא הממשלה ותגיד: נשלים את הפער הזה לא</w:t>
      </w:r>
      <w:r>
        <w:rPr>
          <w:rFonts w:hint="cs"/>
          <w:rtl/>
        </w:rPr>
        <w:t xml:space="preserve"> בשנה אחת </w:t>
      </w:r>
      <w:r>
        <w:rPr>
          <w:rtl/>
        </w:rPr>
        <w:t>–</w:t>
      </w:r>
      <w:r>
        <w:rPr>
          <w:rFonts w:hint="cs"/>
          <w:rtl/>
        </w:rPr>
        <w:t xml:space="preserve"> נחוקק. הצעתי פה לעבור  מ-80% ל-100%, תציעו לעבור את זה בארבע שנים, כמו שהציע משרד הבריאות, אני אקבל.</w:t>
      </w:r>
    </w:p>
    <w:p w14:paraId="4E268DB1" w14:textId="77777777" w:rsidR="00000000" w:rsidRDefault="00063F1E">
      <w:pPr>
        <w:pStyle w:val="a0"/>
        <w:rPr>
          <w:rFonts w:hint="cs"/>
          <w:rtl/>
        </w:rPr>
      </w:pPr>
    </w:p>
    <w:p w14:paraId="38169D69" w14:textId="77777777" w:rsidR="00000000" w:rsidRDefault="00063F1E">
      <w:pPr>
        <w:pStyle w:val="af0"/>
        <w:rPr>
          <w:rtl/>
        </w:rPr>
      </w:pPr>
      <w:r>
        <w:rPr>
          <w:rFonts w:hint="eastAsia"/>
          <w:rtl/>
        </w:rPr>
        <w:t>שאול</w:t>
      </w:r>
      <w:r>
        <w:rPr>
          <w:rtl/>
        </w:rPr>
        <w:t xml:space="preserve"> יהלום (מפד"ל):</w:t>
      </w:r>
    </w:p>
    <w:p w14:paraId="56A1A461" w14:textId="77777777" w:rsidR="00000000" w:rsidRDefault="00063F1E">
      <w:pPr>
        <w:pStyle w:val="a0"/>
        <w:rPr>
          <w:rFonts w:hint="cs"/>
          <w:rtl/>
        </w:rPr>
      </w:pPr>
    </w:p>
    <w:p w14:paraId="122BF1E9" w14:textId="77777777" w:rsidR="00000000" w:rsidRDefault="00063F1E">
      <w:pPr>
        <w:pStyle w:val="a0"/>
        <w:rPr>
          <w:rFonts w:hint="cs"/>
          <w:rtl/>
        </w:rPr>
      </w:pPr>
      <w:r>
        <w:rPr>
          <w:rFonts w:hint="cs"/>
          <w:rtl/>
        </w:rPr>
        <w:t>כמה כסף זה?</w:t>
      </w:r>
    </w:p>
    <w:p w14:paraId="3AEC34DD" w14:textId="77777777" w:rsidR="00000000" w:rsidRDefault="00063F1E">
      <w:pPr>
        <w:pStyle w:val="a0"/>
        <w:rPr>
          <w:rFonts w:hint="cs"/>
          <w:rtl/>
        </w:rPr>
      </w:pPr>
    </w:p>
    <w:p w14:paraId="12B4C520" w14:textId="77777777" w:rsidR="00000000" w:rsidRDefault="00063F1E">
      <w:pPr>
        <w:pStyle w:val="-"/>
        <w:rPr>
          <w:rtl/>
        </w:rPr>
      </w:pPr>
      <w:bookmarkStart w:id="328" w:name="FS000001065T15_12_2004_14_34_12C"/>
      <w:bookmarkEnd w:id="328"/>
      <w:r>
        <w:rPr>
          <w:rtl/>
        </w:rPr>
        <w:t>חיים אורון (יחד):</w:t>
      </w:r>
    </w:p>
    <w:p w14:paraId="3BFB1100" w14:textId="77777777" w:rsidR="00000000" w:rsidRDefault="00063F1E">
      <w:pPr>
        <w:pStyle w:val="a0"/>
        <w:rPr>
          <w:rtl/>
        </w:rPr>
      </w:pPr>
    </w:p>
    <w:p w14:paraId="29C80591" w14:textId="77777777" w:rsidR="00000000" w:rsidRDefault="00063F1E">
      <w:pPr>
        <w:pStyle w:val="a0"/>
        <w:rPr>
          <w:rFonts w:hint="cs"/>
          <w:rtl/>
        </w:rPr>
      </w:pPr>
      <w:r>
        <w:rPr>
          <w:rFonts w:hint="cs"/>
          <w:rtl/>
        </w:rPr>
        <w:t>זה 200 מיליון שקלים. זה הפער. 200 מיליון שקלים כדי להתמודד עם מצוקה קשה וחמורה מאין כמוה.</w:t>
      </w:r>
      <w:r>
        <w:rPr>
          <w:rFonts w:hint="cs"/>
          <w:rtl/>
        </w:rPr>
        <w:t xml:space="preserve"> </w:t>
      </w:r>
    </w:p>
    <w:p w14:paraId="798A59F9" w14:textId="77777777" w:rsidR="00000000" w:rsidRDefault="00063F1E">
      <w:pPr>
        <w:pStyle w:val="a0"/>
        <w:rPr>
          <w:rFonts w:hint="cs"/>
          <w:rtl/>
        </w:rPr>
      </w:pPr>
    </w:p>
    <w:p w14:paraId="4BAA9E8A" w14:textId="77777777" w:rsidR="00000000" w:rsidRDefault="00063F1E">
      <w:pPr>
        <w:pStyle w:val="a0"/>
        <w:rPr>
          <w:rFonts w:hint="cs"/>
          <w:rtl/>
        </w:rPr>
      </w:pPr>
      <w:r>
        <w:rPr>
          <w:rFonts w:hint="cs"/>
          <w:rtl/>
        </w:rPr>
        <w:t>אדוני השר, אני יודע שזה הרבה כסף, אבל למדתי בשבועות האחרונים ובשנים האחרונות שזה גם מעט כסף. אתה יודע, ואם אתה לא יודע אני אומר לך, ואני לא רוצה להאריך יותר: העלות מתגלגלת אחר כך לסל הבריאות של ילדים פגועים שזקוקים לטיפול לאורך כל חייהם, ואז הם מקבלים א</w:t>
      </w:r>
      <w:r>
        <w:rPr>
          <w:rFonts w:hint="cs"/>
          <w:rtl/>
        </w:rPr>
        <w:t>ת הטיפול מסל הבריאות, כי ברגע שהפג יצא מבית-החולים, אפילו ליום אחד, הוא כבר חולה. גם אם הוא חזר לפגייה, הוא כבר חולה. זה המצב.</w:t>
      </w:r>
    </w:p>
    <w:p w14:paraId="6B91025A" w14:textId="77777777" w:rsidR="00000000" w:rsidRDefault="00063F1E">
      <w:pPr>
        <w:pStyle w:val="a0"/>
        <w:rPr>
          <w:rFonts w:hint="cs"/>
          <w:rtl/>
        </w:rPr>
      </w:pPr>
    </w:p>
    <w:p w14:paraId="351417F4" w14:textId="77777777" w:rsidR="00000000" w:rsidRDefault="00063F1E">
      <w:pPr>
        <w:pStyle w:val="af0"/>
        <w:rPr>
          <w:rtl/>
        </w:rPr>
      </w:pPr>
      <w:r>
        <w:rPr>
          <w:rFonts w:hint="eastAsia"/>
          <w:rtl/>
        </w:rPr>
        <w:t>דניאל</w:t>
      </w:r>
      <w:r>
        <w:rPr>
          <w:rtl/>
        </w:rPr>
        <w:t xml:space="preserve"> בנלולו (הליכוד):</w:t>
      </w:r>
    </w:p>
    <w:p w14:paraId="5EE7BCC9" w14:textId="77777777" w:rsidR="00000000" w:rsidRDefault="00063F1E">
      <w:pPr>
        <w:pStyle w:val="a0"/>
        <w:rPr>
          <w:rFonts w:hint="cs"/>
          <w:rtl/>
        </w:rPr>
      </w:pPr>
    </w:p>
    <w:p w14:paraId="7B42605B" w14:textId="77777777" w:rsidR="00000000" w:rsidRDefault="00063F1E">
      <w:pPr>
        <w:pStyle w:val="a0"/>
        <w:rPr>
          <w:rFonts w:hint="cs"/>
          <w:rtl/>
        </w:rPr>
      </w:pPr>
      <w:r>
        <w:rPr>
          <w:rFonts w:hint="cs"/>
          <w:rtl/>
        </w:rPr>
        <w:t>חבר הכנסת אורון, אם כך, אפשר לעשות את זה בכל נושא בבריאות. לכל נושא.</w:t>
      </w:r>
    </w:p>
    <w:p w14:paraId="3C776E22" w14:textId="77777777" w:rsidR="00000000" w:rsidRDefault="00063F1E">
      <w:pPr>
        <w:pStyle w:val="a0"/>
        <w:rPr>
          <w:rFonts w:hint="cs"/>
          <w:rtl/>
        </w:rPr>
      </w:pPr>
    </w:p>
    <w:p w14:paraId="4CC8D78E" w14:textId="77777777" w:rsidR="00000000" w:rsidRDefault="00063F1E">
      <w:pPr>
        <w:pStyle w:val="-"/>
        <w:rPr>
          <w:rtl/>
        </w:rPr>
      </w:pPr>
      <w:bookmarkStart w:id="329" w:name="FS000001065T15_12_2004_14_57_21"/>
      <w:bookmarkStart w:id="330" w:name="FS000001065T15_12_2004_14_57_25C"/>
      <w:bookmarkEnd w:id="329"/>
      <w:r>
        <w:rPr>
          <w:rFonts w:hint="eastAsia"/>
          <w:rtl/>
        </w:rPr>
        <w:t>חיים</w:t>
      </w:r>
      <w:r>
        <w:rPr>
          <w:rtl/>
        </w:rPr>
        <w:t xml:space="preserve"> אורון (יחד):</w:t>
      </w:r>
    </w:p>
    <w:p w14:paraId="50024E2F" w14:textId="77777777" w:rsidR="00000000" w:rsidRDefault="00063F1E">
      <w:pPr>
        <w:pStyle w:val="a0"/>
        <w:rPr>
          <w:rtl/>
        </w:rPr>
      </w:pPr>
    </w:p>
    <w:p w14:paraId="037E34A0" w14:textId="77777777" w:rsidR="00000000" w:rsidRDefault="00063F1E">
      <w:pPr>
        <w:pStyle w:val="a0"/>
        <w:rPr>
          <w:rFonts w:hint="cs"/>
          <w:rtl/>
        </w:rPr>
      </w:pPr>
      <w:r>
        <w:rPr>
          <w:rFonts w:hint="cs"/>
          <w:rtl/>
        </w:rPr>
        <w:t>מה בכל נושא?</w:t>
      </w:r>
    </w:p>
    <w:bookmarkEnd w:id="330"/>
    <w:p w14:paraId="1BB57F8C" w14:textId="77777777" w:rsidR="00000000" w:rsidRDefault="00063F1E">
      <w:pPr>
        <w:pStyle w:val="a0"/>
        <w:rPr>
          <w:rFonts w:hint="cs"/>
          <w:rtl/>
        </w:rPr>
      </w:pPr>
    </w:p>
    <w:p w14:paraId="1CEAD1CA" w14:textId="77777777" w:rsidR="00000000" w:rsidRDefault="00063F1E">
      <w:pPr>
        <w:pStyle w:val="af0"/>
        <w:rPr>
          <w:rtl/>
        </w:rPr>
      </w:pPr>
      <w:r>
        <w:rPr>
          <w:rFonts w:hint="eastAsia"/>
          <w:rtl/>
        </w:rPr>
        <w:t>ד</w:t>
      </w:r>
      <w:r>
        <w:rPr>
          <w:rFonts w:hint="eastAsia"/>
          <w:rtl/>
        </w:rPr>
        <w:t>ניאל</w:t>
      </w:r>
      <w:r>
        <w:rPr>
          <w:rtl/>
        </w:rPr>
        <w:t xml:space="preserve"> בנלולו (הליכוד):</w:t>
      </w:r>
    </w:p>
    <w:p w14:paraId="777EE123" w14:textId="77777777" w:rsidR="00000000" w:rsidRDefault="00063F1E">
      <w:pPr>
        <w:pStyle w:val="a0"/>
        <w:rPr>
          <w:rFonts w:hint="cs"/>
          <w:rtl/>
        </w:rPr>
      </w:pPr>
    </w:p>
    <w:p w14:paraId="598FE2BD" w14:textId="77777777" w:rsidR="00000000" w:rsidRDefault="00063F1E">
      <w:pPr>
        <w:pStyle w:val="a0"/>
        <w:rPr>
          <w:rFonts w:hint="cs"/>
          <w:rtl/>
        </w:rPr>
      </w:pPr>
      <w:r>
        <w:rPr>
          <w:rFonts w:hint="cs"/>
          <w:rtl/>
        </w:rPr>
        <w:t xml:space="preserve"> גם לחולי סרטן צריך לדאוג לכל התרופות ולכל הדברים, וזה גם עולה כמה מיליונים. בכל תחום ותחום בבריאות.</w:t>
      </w:r>
    </w:p>
    <w:p w14:paraId="7FFA6391" w14:textId="77777777" w:rsidR="00000000" w:rsidRDefault="00063F1E">
      <w:pPr>
        <w:pStyle w:val="a0"/>
        <w:rPr>
          <w:rFonts w:hint="cs"/>
          <w:rtl/>
        </w:rPr>
      </w:pPr>
    </w:p>
    <w:p w14:paraId="43CABBFE" w14:textId="77777777" w:rsidR="00000000" w:rsidRDefault="00063F1E">
      <w:pPr>
        <w:pStyle w:val="-"/>
        <w:rPr>
          <w:rtl/>
        </w:rPr>
      </w:pPr>
      <w:bookmarkStart w:id="331" w:name="FS000001065T15_12_2004_14_35_27C"/>
      <w:bookmarkEnd w:id="331"/>
      <w:r>
        <w:rPr>
          <w:rtl/>
        </w:rPr>
        <w:t>חיים אורון (יחד):</w:t>
      </w:r>
    </w:p>
    <w:p w14:paraId="539AE51A" w14:textId="77777777" w:rsidR="00000000" w:rsidRDefault="00063F1E">
      <w:pPr>
        <w:pStyle w:val="a0"/>
        <w:rPr>
          <w:rtl/>
        </w:rPr>
      </w:pPr>
    </w:p>
    <w:p w14:paraId="7853EA83" w14:textId="77777777" w:rsidR="00000000" w:rsidRDefault="00063F1E">
      <w:pPr>
        <w:pStyle w:val="a0"/>
        <w:rPr>
          <w:rFonts w:hint="cs"/>
          <w:rtl/>
        </w:rPr>
      </w:pPr>
      <w:r>
        <w:rPr>
          <w:rFonts w:hint="cs"/>
          <w:rtl/>
        </w:rPr>
        <w:t xml:space="preserve">אני לא מקבל את ההערה שלך, אפילו לא באירוניה. היה על זה דיון אתמול. דעתי לא נשמעת היום בפעם הראשונה. שחקו במכוון </w:t>
      </w:r>
      <w:r>
        <w:rPr>
          <w:rFonts w:hint="cs"/>
          <w:rtl/>
        </w:rPr>
        <w:t xml:space="preserve"> - -  שר האוצר יוצא.</w:t>
      </w:r>
    </w:p>
    <w:p w14:paraId="46589C26" w14:textId="77777777" w:rsidR="00000000" w:rsidRDefault="00063F1E">
      <w:pPr>
        <w:pStyle w:val="a0"/>
        <w:rPr>
          <w:rFonts w:hint="cs"/>
          <w:rtl/>
        </w:rPr>
      </w:pPr>
    </w:p>
    <w:p w14:paraId="506B41AF" w14:textId="77777777" w:rsidR="00000000" w:rsidRDefault="00063F1E">
      <w:pPr>
        <w:pStyle w:val="af0"/>
        <w:rPr>
          <w:rtl/>
        </w:rPr>
      </w:pPr>
      <w:r>
        <w:rPr>
          <w:rFonts w:hint="eastAsia"/>
          <w:rtl/>
        </w:rPr>
        <w:t>שר</w:t>
      </w:r>
      <w:r>
        <w:rPr>
          <w:rtl/>
        </w:rPr>
        <w:t xml:space="preserve"> האוצר בנימין נתניהו:</w:t>
      </w:r>
    </w:p>
    <w:p w14:paraId="3DC3B549" w14:textId="77777777" w:rsidR="00000000" w:rsidRDefault="00063F1E">
      <w:pPr>
        <w:pStyle w:val="a0"/>
        <w:rPr>
          <w:rFonts w:hint="cs"/>
          <w:rtl/>
        </w:rPr>
      </w:pPr>
    </w:p>
    <w:p w14:paraId="180E7BC7" w14:textId="77777777" w:rsidR="00000000" w:rsidRDefault="00063F1E">
      <w:pPr>
        <w:pStyle w:val="a0"/>
        <w:rPr>
          <w:rFonts w:hint="cs"/>
          <w:rtl/>
        </w:rPr>
      </w:pPr>
      <w:r>
        <w:rPr>
          <w:rFonts w:hint="cs"/>
          <w:rtl/>
        </w:rPr>
        <w:t>אני לא יוצא.</w:t>
      </w:r>
    </w:p>
    <w:p w14:paraId="7EAF34FD" w14:textId="77777777" w:rsidR="00000000" w:rsidRDefault="00063F1E">
      <w:pPr>
        <w:pStyle w:val="a0"/>
        <w:rPr>
          <w:rFonts w:hint="cs"/>
          <w:rtl/>
        </w:rPr>
      </w:pPr>
    </w:p>
    <w:p w14:paraId="2290DADA" w14:textId="77777777" w:rsidR="00000000" w:rsidRDefault="00063F1E">
      <w:pPr>
        <w:pStyle w:val="-"/>
        <w:rPr>
          <w:rtl/>
        </w:rPr>
      </w:pPr>
      <w:bookmarkStart w:id="332" w:name="FS000001065T15_12_2004_14_58_57C"/>
      <w:bookmarkEnd w:id="332"/>
      <w:r>
        <w:rPr>
          <w:rFonts w:hint="eastAsia"/>
          <w:rtl/>
        </w:rPr>
        <w:t>חיים</w:t>
      </w:r>
      <w:r>
        <w:rPr>
          <w:rtl/>
        </w:rPr>
        <w:t xml:space="preserve"> אורון (יחד):</w:t>
      </w:r>
    </w:p>
    <w:p w14:paraId="2A28AA4C" w14:textId="77777777" w:rsidR="00000000" w:rsidRDefault="00063F1E">
      <w:pPr>
        <w:pStyle w:val="a0"/>
        <w:rPr>
          <w:rFonts w:hint="cs"/>
          <w:rtl/>
        </w:rPr>
      </w:pPr>
    </w:p>
    <w:p w14:paraId="7519FBED" w14:textId="77777777" w:rsidR="00000000" w:rsidRDefault="00063F1E">
      <w:pPr>
        <w:pStyle w:val="a0"/>
        <w:rPr>
          <w:rFonts w:hint="cs"/>
          <w:rtl/>
        </w:rPr>
      </w:pPr>
      <w:r>
        <w:rPr>
          <w:rFonts w:hint="cs"/>
          <w:rtl/>
        </w:rPr>
        <w:t>- - את מערכת הבריאות בשנים האחרונות. עושים מהפכה במערכת הבריאות.</w:t>
      </w:r>
    </w:p>
    <w:p w14:paraId="00E29688" w14:textId="77777777" w:rsidR="00000000" w:rsidRDefault="00063F1E">
      <w:pPr>
        <w:pStyle w:val="af0"/>
        <w:rPr>
          <w:rtl/>
        </w:rPr>
      </w:pPr>
    </w:p>
    <w:p w14:paraId="0FB59462" w14:textId="77777777" w:rsidR="00000000" w:rsidRDefault="00063F1E">
      <w:pPr>
        <w:pStyle w:val="af0"/>
        <w:rPr>
          <w:rtl/>
        </w:rPr>
      </w:pPr>
      <w:r>
        <w:rPr>
          <w:rFonts w:hint="eastAsia"/>
          <w:rtl/>
        </w:rPr>
        <w:t>דניאל</w:t>
      </w:r>
      <w:r>
        <w:rPr>
          <w:rtl/>
        </w:rPr>
        <w:t xml:space="preserve"> בנלולו (הליכוד):</w:t>
      </w:r>
    </w:p>
    <w:p w14:paraId="440A3730" w14:textId="77777777" w:rsidR="00000000" w:rsidRDefault="00063F1E">
      <w:pPr>
        <w:pStyle w:val="a0"/>
        <w:rPr>
          <w:rFonts w:hint="cs"/>
          <w:rtl/>
        </w:rPr>
      </w:pPr>
    </w:p>
    <w:p w14:paraId="56F40BA2" w14:textId="77777777" w:rsidR="00000000" w:rsidRDefault="00063F1E">
      <w:pPr>
        <w:pStyle w:val="a0"/>
        <w:rPr>
          <w:rFonts w:hint="cs"/>
          <w:rtl/>
        </w:rPr>
      </w:pPr>
      <w:r>
        <w:rPr>
          <w:rFonts w:hint="cs"/>
          <w:rtl/>
        </w:rPr>
        <w:t>- - -</w:t>
      </w:r>
    </w:p>
    <w:p w14:paraId="6B6F2A41" w14:textId="77777777" w:rsidR="00000000" w:rsidRDefault="00063F1E">
      <w:pPr>
        <w:pStyle w:val="a0"/>
        <w:rPr>
          <w:rFonts w:hint="cs"/>
          <w:rtl/>
        </w:rPr>
      </w:pPr>
    </w:p>
    <w:p w14:paraId="22B4E8BD" w14:textId="77777777" w:rsidR="00000000" w:rsidRDefault="00063F1E">
      <w:pPr>
        <w:pStyle w:val="af0"/>
        <w:rPr>
          <w:rtl/>
        </w:rPr>
      </w:pPr>
      <w:r>
        <w:rPr>
          <w:rFonts w:hint="eastAsia"/>
          <w:rtl/>
        </w:rPr>
        <w:t>אילנה</w:t>
      </w:r>
      <w:r>
        <w:rPr>
          <w:rtl/>
        </w:rPr>
        <w:t xml:space="preserve"> כהן (עם אחד):</w:t>
      </w:r>
    </w:p>
    <w:p w14:paraId="11516E82" w14:textId="77777777" w:rsidR="00000000" w:rsidRDefault="00063F1E">
      <w:pPr>
        <w:pStyle w:val="a0"/>
        <w:rPr>
          <w:rFonts w:hint="cs"/>
          <w:rtl/>
        </w:rPr>
      </w:pPr>
    </w:p>
    <w:p w14:paraId="7C092E84" w14:textId="77777777" w:rsidR="00000000" w:rsidRDefault="00063F1E">
      <w:pPr>
        <w:pStyle w:val="a0"/>
        <w:rPr>
          <w:rFonts w:hint="cs"/>
          <w:rtl/>
        </w:rPr>
      </w:pPr>
      <w:r>
        <w:rPr>
          <w:rFonts w:hint="cs"/>
          <w:rtl/>
        </w:rPr>
        <w:t>הוא צודק.</w:t>
      </w:r>
    </w:p>
    <w:bookmarkEnd w:id="327"/>
    <w:p w14:paraId="074A6E20" w14:textId="77777777" w:rsidR="00000000" w:rsidRDefault="00063F1E">
      <w:pPr>
        <w:pStyle w:val="a0"/>
        <w:rPr>
          <w:rFonts w:hint="cs"/>
          <w:rtl/>
        </w:rPr>
      </w:pPr>
    </w:p>
    <w:p w14:paraId="4D6F71F4" w14:textId="77777777" w:rsidR="00000000" w:rsidRDefault="00063F1E">
      <w:pPr>
        <w:pStyle w:val="-"/>
        <w:rPr>
          <w:rtl/>
        </w:rPr>
      </w:pPr>
      <w:bookmarkStart w:id="333" w:name="FS000001065T15_12_2004_14_35_54C"/>
      <w:bookmarkEnd w:id="333"/>
      <w:r>
        <w:rPr>
          <w:rtl/>
        </w:rPr>
        <w:t>חיים אורון (יחד):</w:t>
      </w:r>
    </w:p>
    <w:p w14:paraId="47737D8C" w14:textId="77777777" w:rsidR="00000000" w:rsidRDefault="00063F1E">
      <w:pPr>
        <w:pStyle w:val="a0"/>
        <w:rPr>
          <w:rtl/>
        </w:rPr>
      </w:pPr>
    </w:p>
    <w:p w14:paraId="34A450E2" w14:textId="77777777" w:rsidR="00000000" w:rsidRDefault="00063F1E">
      <w:pPr>
        <w:pStyle w:val="a0"/>
        <w:rPr>
          <w:rFonts w:hint="cs"/>
          <w:rtl/>
        </w:rPr>
      </w:pPr>
      <w:r>
        <w:rPr>
          <w:rFonts w:hint="cs"/>
          <w:rtl/>
        </w:rPr>
        <w:t>עושים מהפכה שכנגד במערכת הבר</w:t>
      </w:r>
      <w:r>
        <w:rPr>
          <w:rFonts w:hint="cs"/>
          <w:rtl/>
        </w:rPr>
        <w:t>יאות באופן מודע ומכוון. כולנו קיבלנו אתמול את הנתונים, ומי שלא קיבל, אני מציע לו לקרוא את הנתונים. חבר הכנסת בנלולו, אלה נתונים שהונחו אתמול על שולחן הכנסת: 20% מהציבור לא מממש את מרשמי התרופות שהרופא נתן לו, לא לוקח את הילד לביקור אצל הרופא, כשרופא המשפחה</w:t>
      </w:r>
      <w:r>
        <w:rPr>
          <w:rFonts w:hint="cs"/>
          <w:rtl/>
        </w:rPr>
        <w:t xml:space="preserve"> אומר, תיקח את הילד לרופא אוזניים או לרופא עיניים, משום שאין להם כסף לתשלום עבור רופא. מאיר שטרית, האמן לי, אנחנו בידידות - - -</w:t>
      </w:r>
    </w:p>
    <w:p w14:paraId="1EBFAC98" w14:textId="77777777" w:rsidR="00000000" w:rsidRDefault="00063F1E">
      <w:pPr>
        <w:pStyle w:val="a0"/>
        <w:rPr>
          <w:rFonts w:hint="cs"/>
          <w:rtl/>
        </w:rPr>
      </w:pPr>
    </w:p>
    <w:p w14:paraId="3A4D096D" w14:textId="77777777" w:rsidR="00000000" w:rsidRDefault="00063F1E">
      <w:pPr>
        <w:pStyle w:val="af0"/>
        <w:rPr>
          <w:rtl/>
        </w:rPr>
      </w:pPr>
      <w:r>
        <w:rPr>
          <w:rFonts w:hint="eastAsia"/>
          <w:rtl/>
        </w:rPr>
        <w:t>שר</w:t>
      </w:r>
      <w:r>
        <w:rPr>
          <w:rtl/>
        </w:rPr>
        <w:t xml:space="preserve"> התחבורה מאיר שטרית:</w:t>
      </w:r>
    </w:p>
    <w:p w14:paraId="386F7C01" w14:textId="77777777" w:rsidR="00000000" w:rsidRDefault="00063F1E">
      <w:pPr>
        <w:pStyle w:val="a0"/>
        <w:rPr>
          <w:rFonts w:hint="cs"/>
          <w:rtl/>
        </w:rPr>
      </w:pPr>
    </w:p>
    <w:p w14:paraId="27F5114D" w14:textId="77777777" w:rsidR="00000000" w:rsidRDefault="00063F1E">
      <w:pPr>
        <w:pStyle w:val="a0"/>
        <w:rPr>
          <w:rFonts w:hint="cs"/>
          <w:rtl/>
        </w:rPr>
      </w:pPr>
      <w:r>
        <w:rPr>
          <w:rFonts w:hint="cs"/>
          <w:rtl/>
        </w:rPr>
        <w:t>איזה תשלום?</w:t>
      </w:r>
    </w:p>
    <w:p w14:paraId="7FA56FC4" w14:textId="77777777" w:rsidR="00000000" w:rsidRDefault="00063F1E">
      <w:pPr>
        <w:pStyle w:val="a0"/>
        <w:rPr>
          <w:rFonts w:hint="cs"/>
          <w:rtl/>
        </w:rPr>
      </w:pPr>
    </w:p>
    <w:p w14:paraId="08BDA645" w14:textId="77777777" w:rsidR="00000000" w:rsidRDefault="00063F1E">
      <w:pPr>
        <w:pStyle w:val="af0"/>
        <w:rPr>
          <w:rtl/>
        </w:rPr>
      </w:pPr>
      <w:r>
        <w:rPr>
          <w:rFonts w:hint="eastAsia"/>
          <w:rtl/>
        </w:rPr>
        <w:t>אילנה</w:t>
      </w:r>
      <w:r>
        <w:rPr>
          <w:rtl/>
        </w:rPr>
        <w:t xml:space="preserve"> כהן (עם אחד):</w:t>
      </w:r>
    </w:p>
    <w:p w14:paraId="6EA0667A" w14:textId="77777777" w:rsidR="00000000" w:rsidRDefault="00063F1E">
      <w:pPr>
        <w:pStyle w:val="a0"/>
        <w:rPr>
          <w:rFonts w:hint="cs"/>
          <w:rtl/>
        </w:rPr>
      </w:pPr>
    </w:p>
    <w:p w14:paraId="1A88461E" w14:textId="77777777" w:rsidR="00000000" w:rsidRDefault="00063F1E">
      <w:pPr>
        <w:pStyle w:val="a0"/>
        <w:rPr>
          <w:rFonts w:hint="cs"/>
          <w:rtl/>
        </w:rPr>
      </w:pPr>
      <w:r>
        <w:rPr>
          <w:rFonts w:hint="cs"/>
          <w:rtl/>
        </w:rPr>
        <w:t>זה נכון.</w:t>
      </w:r>
    </w:p>
    <w:p w14:paraId="78F6A0AC" w14:textId="77777777" w:rsidR="00000000" w:rsidRDefault="00063F1E">
      <w:pPr>
        <w:pStyle w:val="a0"/>
        <w:rPr>
          <w:rFonts w:hint="cs"/>
          <w:rtl/>
        </w:rPr>
      </w:pPr>
    </w:p>
    <w:p w14:paraId="287ED408" w14:textId="77777777" w:rsidR="00000000" w:rsidRDefault="00063F1E">
      <w:pPr>
        <w:pStyle w:val="-"/>
        <w:rPr>
          <w:rtl/>
        </w:rPr>
      </w:pPr>
      <w:bookmarkStart w:id="334" w:name="FS000001065T15_12_2004_14_36_37C"/>
      <w:bookmarkEnd w:id="334"/>
      <w:r>
        <w:rPr>
          <w:rtl/>
        </w:rPr>
        <w:t>חיים אורון (יחד):</w:t>
      </w:r>
    </w:p>
    <w:p w14:paraId="2498FFF7" w14:textId="77777777" w:rsidR="00000000" w:rsidRDefault="00063F1E">
      <w:pPr>
        <w:pStyle w:val="a0"/>
        <w:rPr>
          <w:rtl/>
        </w:rPr>
      </w:pPr>
    </w:p>
    <w:p w14:paraId="1CA05E08" w14:textId="77777777" w:rsidR="00000000" w:rsidRDefault="00063F1E">
      <w:pPr>
        <w:pStyle w:val="a0"/>
        <w:rPr>
          <w:rFonts w:hint="cs"/>
          <w:rtl/>
        </w:rPr>
      </w:pPr>
      <w:r>
        <w:rPr>
          <w:rFonts w:hint="cs"/>
          <w:rtl/>
        </w:rPr>
        <w:t>תסלח לי מאוד, יש תשלום. מאיר שטרית, מכון</w:t>
      </w:r>
      <w:r>
        <w:rPr>
          <w:rFonts w:hint="cs"/>
          <w:rtl/>
        </w:rPr>
        <w:t xml:space="preserve"> ברוקדייל נתן את הנתונים קודם, הפעם הר"י נתנה את הנתונים. יש נתונים. אני אתן לך את המסמך שקיבלתי, בהקדשה. 11% מהילדים </w:t>
      </w:r>
      <w:r>
        <w:rPr>
          <w:rtl/>
        </w:rPr>
        <w:t>–</w:t>
      </w:r>
      <w:r>
        <w:rPr>
          <w:rFonts w:hint="cs"/>
          <w:rtl/>
        </w:rPr>
        <w:t xml:space="preserve"> ההורים שלהם לא מממשים את המרשם בגלל מחסור במזומנים. 20% לא לוקחים את התרופות, כי אין להם כסף לשלם עבור תרופות. אלה הנתונים, הם נוראיים. </w:t>
      </w:r>
    </w:p>
    <w:p w14:paraId="4F440E54" w14:textId="77777777" w:rsidR="00000000" w:rsidRDefault="00063F1E">
      <w:pPr>
        <w:pStyle w:val="a0"/>
        <w:rPr>
          <w:rFonts w:hint="cs"/>
          <w:rtl/>
        </w:rPr>
      </w:pPr>
    </w:p>
    <w:p w14:paraId="00E699EA" w14:textId="77777777" w:rsidR="00000000" w:rsidRDefault="00063F1E">
      <w:pPr>
        <w:pStyle w:val="a0"/>
        <w:rPr>
          <w:rFonts w:hint="cs"/>
          <w:rtl/>
        </w:rPr>
      </w:pPr>
      <w:r>
        <w:rPr>
          <w:rFonts w:hint="cs"/>
          <w:rtl/>
        </w:rPr>
        <w:t>עכשיו אני מדבר פה על קטע מסוים של הפגיות. שם אין אלטרנטיבה. אף אחד לא בחר את זה שם, אין להם לאן ללכת. נולד תינוק מתחת ל-1.750 ק"ג, הוא מוגדר כפג - - -</w:t>
      </w:r>
    </w:p>
    <w:p w14:paraId="29AB60FA" w14:textId="77777777" w:rsidR="00000000" w:rsidRDefault="00063F1E">
      <w:pPr>
        <w:pStyle w:val="a0"/>
        <w:rPr>
          <w:rFonts w:hint="cs"/>
          <w:rtl/>
        </w:rPr>
      </w:pPr>
    </w:p>
    <w:p w14:paraId="2EB42ECA" w14:textId="77777777" w:rsidR="00000000" w:rsidRDefault="00063F1E">
      <w:pPr>
        <w:pStyle w:val="af0"/>
        <w:rPr>
          <w:rtl/>
        </w:rPr>
      </w:pPr>
      <w:r>
        <w:rPr>
          <w:rFonts w:hint="eastAsia"/>
          <w:rtl/>
        </w:rPr>
        <w:t>שאול</w:t>
      </w:r>
      <w:r>
        <w:rPr>
          <w:rtl/>
        </w:rPr>
        <w:t xml:space="preserve"> יהלום (מפד"ל):</w:t>
      </w:r>
    </w:p>
    <w:p w14:paraId="5173C3CD" w14:textId="77777777" w:rsidR="00000000" w:rsidRDefault="00063F1E">
      <w:pPr>
        <w:pStyle w:val="a0"/>
        <w:rPr>
          <w:rFonts w:hint="cs"/>
          <w:rtl/>
        </w:rPr>
      </w:pPr>
    </w:p>
    <w:p w14:paraId="612B6B72" w14:textId="77777777" w:rsidR="00000000" w:rsidRDefault="00063F1E">
      <w:pPr>
        <w:pStyle w:val="a0"/>
        <w:rPr>
          <w:rtl/>
        </w:rPr>
      </w:pPr>
      <w:r>
        <w:rPr>
          <w:rFonts w:hint="cs"/>
          <w:rtl/>
        </w:rPr>
        <w:t>אין שירות פרטי?</w:t>
      </w:r>
    </w:p>
    <w:p w14:paraId="59C5E003" w14:textId="77777777" w:rsidR="00000000" w:rsidRDefault="00063F1E">
      <w:pPr>
        <w:pStyle w:val="a0"/>
        <w:rPr>
          <w:rFonts w:hint="cs"/>
          <w:rtl/>
        </w:rPr>
      </w:pPr>
    </w:p>
    <w:p w14:paraId="172FA6A3" w14:textId="77777777" w:rsidR="00000000" w:rsidRDefault="00063F1E">
      <w:pPr>
        <w:pStyle w:val="-"/>
        <w:rPr>
          <w:rtl/>
        </w:rPr>
      </w:pPr>
      <w:bookmarkStart w:id="335" w:name="FS000001065T15_12_2004_15_03_34C"/>
      <w:bookmarkEnd w:id="335"/>
      <w:r>
        <w:rPr>
          <w:rtl/>
        </w:rPr>
        <w:t>חיים אורון (יחד):</w:t>
      </w:r>
    </w:p>
    <w:p w14:paraId="1A188300" w14:textId="77777777" w:rsidR="00000000" w:rsidRDefault="00063F1E">
      <w:pPr>
        <w:pStyle w:val="a0"/>
        <w:rPr>
          <w:rtl/>
        </w:rPr>
      </w:pPr>
    </w:p>
    <w:p w14:paraId="39664AED" w14:textId="77777777" w:rsidR="00000000" w:rsidRDefault="00063F1E">
      <w:pPr>
        <w:pStyle w:val="a0"/>
        <w:rPr>
          <w:rFonts w:hint="cs"/>
          <w:rtl/>
        </w:rPr>
      </w:pPr>
      <w:r>
        <w:rPr>
          <w:rFonts w:hint="cs"/>
          <w:rtl/>
        </w:rPr>
        <w:t>לא, גם לאף אחד לא כדאי לעשות שירות פרטי.</w:t>
      </w:r>
    </w:p>
    <w:p w14:paraId="24553B38" w14:textId="77777777" w:rsidR="00000000" w:rsidRDefault="00063F1E">
      <w:pPr>
        <w:pStyle w:val="a0"/>
        <w:rPr>
          <w:rFonts w:hint="cs"/>
          <w:rtl/>
        </w:rPr>
      </w:pPr>
    </w:p>
    <w:p w14:paraId="74CD9401" w14:textId="77777777" w:rsidR="00000000" w:rsidRDefault="00063F1E">
      <w:pPr>
        <w:pStyle w:val="af0"/>
        <w:rPr>
          <w:rtl/>
        </w:rPr>
      </w:pPr>
      <w:r>
        <w:rPr>
          <w:rtl/>
        </w:rPr>
        <w:t>איל</w:t>
      </w:r>
      <w:r>
        <w:rPr>
          <w:rtl/>
        </w:rPr>
        <w:t>נה כהן (עם אחד):</w:t>
      </w:r>
    </w:p>
    <w:p w14:paraId="0DB3E134" w14:textId="77777777" w:rsidR="00000000" w:rsidRDefault="00063F1E">
      <w:pPr>
        <w:pStyle w:val="a0"/>
        <w:rPr>
          <w:rtl/>
        </w:rPr>
      </w:pPr>
    </w:p>
    <w:p w14:paraId="48D33EAA" w14:textId="77777777" w:rsidR="00000000" w:rsidRDefault="00063F1E">
      <w:pPr>
        <w:pStyle w:val="a0"/>
        <w:ind w:firstLine="0"/>
        <w:rPr>
          <w:rFonts w:hint="cs"/>
          <w:rtl/>
        </w:rPr>
      </w:pPr>
      <w:r>
        <w:rPr>
          <w:rFonts w:hint="cs"/>
          <w:rtl/>
        </w:rPr>
        <w:tab/>
        <w:t>על זה לא תהיה הפרטה.</w:t>
      </w:r>
    </w:p>
    <w:p w14:paraId="6B17D121" w14:textId="77777777" w:rsidR="00000000" w:rsidRDefault="00063F1E">
      <w:pPr>
        <w:pStyle w:val="a0"/>
        <w:rPr>
          <w:rFonts w:hint="cs"/>
          <w:rtl/>
        </w:rPr>
      </w:pPr>
    </w:p>
    <w:p w14:paraId="0BBEC2DF" w14:textId="77777777" w:rsidR="00000000" w:rsidRDefault="00063F1E">
      <w:pPr>
        <w:pStyle w:val="-"/>
        <w:rPr>
          <w:rtl/>
        </w:rPr>
      </w:pPr>
      <w:bookmarkStart w:id="336" w:name="FS000001065T15_12_2004_14_37_40C"/>
      <w:bookmarkEnd w:id="336"/>
      <w:r>
        <w:rPr>
          <w:rtl/>
        </w:rPr>
        <w:t>חיים אורון (יחד):</w:t>
      </w:r>
    </w:p>
    <w:p w14:paraId="30469D6F" w14:textId="77777777" w:rsidR="00000000" w:rsidRDefault="00063F1E">
      <w:pPr>
        <w:pStyle w:val="a0"/>
        <w:rPr>
          <w:rtl/>
        </w:rPr>
      </w:pPr>
    </w:p>
    <w:p w14:paraId="20127C8C" w14:textId="77777777" w:rsidR="00000000" w:rsidRDefault="00063F1E">
      <w:pPr>
        <w:pStyle w:val="a0"/>
        <w:rPr>
          <w:rFonts w:hint="cs"/>
          <w:rtl/>
        </w:rPr>
      </w:pPr>
      <w:r>
        <w:rPr>
          <w:rFonts w:hint="cs"/>
          <w:rtl/>
        </w:rPr>
        <w:t>אין סכנה. פה לא יהיה שום פרטי. אם כבר שאלת אותי, לא רק שאין שירות פרטי, המקום היחיד, השר שטרית, שיש תקנים פנויים בבית-החולים ואין רופאים ואחיות שמוכנים ללכת לעבוד בגלל העומס, הוא בפגיות. יש תקנים.</w:t>
      </w:r>
      <w:r>
        <w:rPr>
          <w:rFonts w:hint="cs"/>
          <w:rtl/>
        </w:rPr>
        <w:t xml:space="preserve"> אומרים לי מנהלי מחלקות האחד אחרי השני: אין לי בעיה, יש לי תקן. אין מי שמוכן להיכנס למקצוע הקשה הזה בגלל העומס הקשה שמוטל על מי שעובד שם. והאמן לי, אותם מנהלי מחלקות הם מלאכים. אלה דמויות. יש פה כמה אנשים שמכירים אותם מכל מיני מעגלים, כל אחד מהם הוא דמות ש</w:t>
      </w:r>
      <w:r>
        <w:rPr>
          <w:rFonts w:hint="cs"/>
          <w:rtl/>
        </w:rPr>
        <w:t xml:space="preserve">ל רופא מהספרים, והם עושים מלאכת קודש. הם אומרים: אנחנו לא יכולים לקחת את האחריות עוד. כל פעם זה פורץ החוצה </w:t>
      </w:r>
      <w:r>
        <w:rPr>
          <w:rtl/>
        </w:rPr>
        <w:t>–</w:t>
      </w:r>
      <w:r>
        <w:rPr>
          <w:rFonts w:hint="cs"/>
          <w:rtl/>
        </w:rPr>
        <w:t xml:space="preserve"> פעם בבית-חולים אחד היה מקרה קשה, אני לא רוצה להגיד שמות, ופעם בבית-חולים שני היה מקרה קשה, ואז יש כתבות בטלוויזיה, ואומרים מה קורה. כולם מכירים את </w:t>
      </w:r>
      <w:r>
        <w:rPr>
          <w:rFonts w:hint="cs"/>
          <w:rtl/>
        </w:rPr>
        <w:t xml:space="preserve">המציאות. שר הבריאות, שלא נוכח פה, היה מאשר כל מלה שאמרתי מעל הדוכן, כי הוא אישר אותה בפני. </w:t>
      </w:r>
    </w:p>
    <w:p w14:paraId="0040DCCE" w14:textId="77777777" w:rsidR="00000000" w:rsidRDefault="00063F1E">
      <w:pPr>
        <w:pStyle w:val="a0"/>
        <w:rPr>
          <w:rFonts w:hint="cs"/>
          <w:rtl/>
        </w:rPr>
      </w:pPr>
    </w:p>
    <w:p w14:paraId="53638B6C" w14:textId="77777777" w:rsidR="00000000" w:rsidRDefault="00063F1E">
      <w:pPr>
        <w:pStyle w:val="a0"/>
        <w:rPr>
          <w:rFonts w:hint="cs"/>
          <w:rtl/>
        </w:rPr>
      </w:pPr>
      <w:r>
        <w:rPr>
          <w:rFonts w:hint="cs"/>
          <w:rtl/>
        </w:rPr>
        <w:t xml:space="preserve">לכן, אל תגיד לי, השר שטרית </w:t>
      </w:r>
      <w:r>
        <w:rPr>
          <w:rtl/>
        </w:rPr>
        <w:t>–</w:t>
      </w:r>
      <w:r>
        <w:rPr>
          <w:rFonts w:hint="cs"/>
          <w:rtl/>
        </w:rPr>
        <w:t xml:space="preserve"> אתה תגיד מה שאתה רוצה, מה שכתוב שם - - - </w:t>
      </w:r>
    </w:p>
    <w:p w14:paraId="2CE89E1B" w14:textId="77777777" w:rsidR="00000000" w:rsidRDefault="00063F1E">
      <w:pPr>
        <w:pStyle w:val="a0"/>
        <w:rPr>
          <w:rFonts w:hint="cs"/>
          <w:rtl/>
        </w:rPr>
      </w:pPr>
    </w:p>
    <w:p w14:paraId="73063AF0" w14:textId="77777777" w:rsidR="00000000" w:rsidRDefault="00063F1E">
      <w:pPr>
        <w:pStyle w:val="af0"/>
        <w:rPr>
          <w:rtl/>
        </w:rPr>
      </w:pPr>
      <w:r>
        <w:rPr>
          <w:rFonts w:hint="eastAsia"/>
          <w:rtl/>
        </w:rPr>
        <w:t>עמיר</w:t>
      </w:r>
      <w:r>
        <w:rPr>
          <w:rtl/>
        </w:rPr>
        <w:t xml:space="preserve"> פרץ (עם אחד):</w:t>
      </w:r>
    </w:p>
    <w:p w14:paraId="510FEDD1" w14:textId="77777777" w:rsidR="00000000" w:rsidRDefault="00063F1E">
      <w:pPr>
        <w:pStyle w:val="a0"/>
        <w:rPr>
          <w:rFonts w:hint="cs"/>
          <w:rtl/>
        </w:rPr>
      </w:pPr>
    </w:p>
    <w:p w14:paraId="6B2342AA" w14:textId="77777777" w:rsidR="00000000" w:rsidRDefault="00063F1E">
      <w:pPr>
        <w:pStyle w:val="a0"/>
        <w:rPr>
          <w:rFonts w:hint="cs"/>
          <w:rtl/>
        </w:rPr>
      </w:pPr>
      <w:r>
        <w:rPr>
          <w:rFonts w:hint="cs"/>
          <w:rtl/>
        </w:rPr>
        <w:t>השתכנענו.</w:t>
      </w:r>
    </w:p>
    <w:p w14:paraId="42C1687F" w14:textId="77777777" w:rsidR="00000000" w:rsidRDefault="00063F1E">
      <w:pPr>
        <w:pStyle w:val="a0"/>
        <w:rPr>
          <w:rFonts w:hint="cs"/>
          <w:rtl/>
        </w:rPr>
      </w:pPr>
    </w:p>
    <w:p w14:paraId="10D2A9FB" w14:textId="77777777" w:rsidR="00000000" w:rsidRDefault="00063F1E">
      <w:pPr>
        <w:pStyle w:val="-"/>
        <w:rPr>
          <w:rtl/>
        </w:rPr>
      </w:pPr>
      <w:bookmarkStart w:id="337" w:name="FS000001065T15_12_2004_14_39_00C"/>
      <w:bookmarkEnd w:id="337"/>
      <w:r>
        <w:rPr>
          <w:rtl/>
        </w:rPr>
        <w:t>חיים אורון (יחד):</w:t>
      </w:r>
    </w:p>
    <w:p w14:paraId="7CCFAD7D" w14:textId="77777777" w:rsidR="00000000" w:rsidRDefault="00063F1E">
      <w:pPr>
        <w:pStyle w:val="a0"/>
        <w:rPr>
          <w:rtl/>
        </w:rPr>
      </w:pPr>
    </w:p>
    <w:p w14:paraId="463F942A" w14:textId="77777777" w:rsidR="00000000" w:rsidRDefault="00063F1E">
      <w:pPr>
        <w:pStyle w:val="a0"/>
        <w:rPr>
          <w:rFonts w:hint="cs"/>
          <w:rtl/>
        </w:rPr>
      </w:pPr>
      <w:r>
        <w:rPr>
          <w:rFonts w:hint="cs"/>
          <w:rtl/>
        </w:rPr>
        <w:t>אני מסיים. תיצרו מסלול לפתרון הבעיה, נתוו</w:t>
      </w:r>
      <w:r>
        <w:rPr>
          <w:rFonts w:hint="cs"/>
          <w:rtl/>
        </w:rPr>
        <w:t>כח אם זה ייקח שלוש שנים או ארבע שנים, אבל נדע שהבעיה הזאת נפתרה.</w:t>
      </w:r>
    </w:p>
    <w:p w14:paraId="1023DD90" w14:textId="77777777" w:rsidR="00000000" w:rsidRDefault="00063F1E">
      <w:pPr>
        <w:pStyle w:val="a0"/>
        <w:rPr>
          <w:rFonts w:hint="cs"/>
          <w:rtl/>
        </w:rPr>
      </w:pPr>
    </w:p>
    <w:p w14:paraId="4AF789AB" w14:textId="77777777" w:rsidR="00000000" w:rsidRDefault="00063F1E">
      <w:pPr>
        <w:pStyle w:val="af1"/>
        <w:rPr>
          <w:rtl/>
        </w:rPr>
      </w:pPr>
      <w:r>
        <w:rPr>
          <w:rtl/>
        </w:rPr>
        <w:t>היו"ר</w:t>
      </w:r>
      <w:r>
        <w:rPr>
          <w:rFonts w:hint="cs"/>
          <w:rtl/>
        </w:rPr>
        <w:t xml:space="preserve"> משה כחלון</w:t>
      </w:r>
      <w:r>
        <w:rPr>
          <w:rtl/>
        </w:rPr>
        <w:t>:</w:t>
      </w:r>
    </w:p>
    <w:p w14:paraId="15695358" w14:textId="77777777" w:rsidR="00000000" w:rsidRDefault="00063F1E">
      <w:pPr>
        <w:pStyle w:val="a0"/>
        <w:rPr>
          <w:rtl/>
        </w:rPr>
      </w:pPr>
    </w:p>
    <w:p w14:paraId="04AF11DE" w14:textId="77777777" w:rsidR="00000000" w:rsidRDefault="00063F1E">
      <w:pPr>
        <w:pStyle w:val="a0"/>
        <w:rPr>
          <w:rtl/>
        </w:rPr>
      </w:pPr>
      <w:r>
        <w:rPr>
          <w:rFonts w:hint="cs"/>
          <w:rtl/>
        </w:rPr>
        <w:t>תודה רבה. השר שטרית, בבקשה.</w:t>
      </w:r>
    </w:p>
    <w:p w14:paraId="4B4D1C48" w14:textId="77777777" w:rsidR="00000000" w:rsidRDefault="00063F1E">
      <w:pPr>
        <w:pStyle w:val="a0"/>
        <w:rPr>
          <w:rtl/>
        </w:rPr>
      </w:pPr>
    </w:p>
    <w:p w14:paraId="6842DD8E" w14:textId="77777777" w:rsidR="00000000" w:rsidRDefault="00063F1E">
      <w:pPr>
        <w:pStyle w:val="af0"/>
        <w:rPr>
          <w:rtl/>
        </w:rPr>
      </w:pPr>
      <w:bookmarkStart w:id="338" w:name="FS000000478T15_12_2004_14_39_15"/>
      <w:bookmarkEnd w:id="338"/>
      <w:r>
        <w:rPr>
          <w:rFonts w:hint="eastAsia"/>
          <w:rtl/>
        </w:rPr>
        <w:t>אילנה</w:t>
      </w:r>
      <w:r>
        <w:rPr>
          <w:rtl/>
        </w:rPr>
        <w:t xml:space="preserve"> כהן (עם אחד):</w:t>
      </w:r>
    </w:p>
    <w:p w14:paraId="683A83E6" w14:textId="77777777" w:rsidR="00000000" w:rsidRDefault="00063F1E">
      <w:pPr>
        <w:pStyle w:val="a0"/>
        <w:rPr>
          <w:rFonts w:hint="cs"/>
          <w:rtl/>
        </w:rPr>
      </w:pPr>
    </w:p>
    <w:p w14:paraId="27E2FD4D" w14:textId="77777777" w:rsidR="00000000" w:rsidRDefault="00063F1E">
      <w:pPr>
        <w:pStyle w:val="a0"/>
        <w:rPr>
          <w:rFonts w:hint="cs"/>
          <w:rtl/>
        </w:rPr>
      </w:pPr>
      <w:r>
        <w:rPr>
          <w:rFonts w:hint="cs"/>
          <w:rtl/>
        </w:rPr>
        <w:t>מאיר, תבוא לבקר בפגייה. אני אזמין אותך אישית, אני מבטיחה לך.</w:t>
      </w:r>
    </w:p>
    <w:p w14:paraId="4A1C3848" w14:textId="77777777" w:rsidR="00000000" w:rsidRDefault="00063F1E">
      <w:pPr>
        <w:pStyle w:val="a0"/>
        <w:rPr>
          <w:rFonts w:hint="cs"/>
          <w:rtl/>
        </w:rPr>
      </w:pPr>
    </w:p>
    <w:p w14:paraId="37A7FCAC" w14:textId="77777777" w:rsidR="00000000" w:rsidRDefault="00063F1E">
      <w:pPr>
        <w:pStyle w:val="af0"/>
        <w:rPr>
          <w:rtl/>
        </w:rPr>
      </w:pPr>
      <w:r>
        <w:rPr>
          <w:rFonts w:hint="eastAsia"/>
          <w:rtl/>
        </w:rPr>
        <w:t>שר</w:t>
      </w:r>
      <w:r>
        <w:rPr>
          <w:rtl/>
        </w:rPr>
        <w:t xml:space="preserve"> התחבורה מאיר שטרית:</w:t>
      </w:r>
    </w:p>
    <w:p w14:paraId="42951625" w14:textId="77777777" w:rsidR="00000000" w:rsidRDefault="00063F1E">
      <w:pPr>
        <w:pStyle w:val="a0"/>
        <w:rPr>
          <w:rFonts w:hint="cs"/>
          <w:rtl/>
        </w:rPr>
      </w:pPr>
    </w:p>
    <w:p w14:paraId="6C7F641A" w14:textId="77777777" w:rsidR="00000000" w:rsidRDefault="00063F1E">
      <w:pPr>
        <w:pStyle w:val="a0"/>
        <w:rPr>
          <w:rFonts w:hint="cs"/>
          <w:rtl/>
        </w:rPr>
      </w:pPr>
      <w:r>
        <w:rPr>
          <w:rFonts w:hint="cs"/>
          <w:rtl/>
        </w:rPr>
        <w:t>ביקרתי.</w:t>
      </w:r>
    </w:p>
    <w:p w14:paraId="6E303167" w14:textId="77777777" w:rsidR="00000000" w:rsidRDefault="00063F1E">
      <w:pPr>
        <w:pStyle w:val="a0"/>
        <w:rPr>
          <w:rFonts w:hint="cs"/>
          <w:rtl/>
        </w:rPr>
      </w:pPr>
    </w:p>
    <w:p w14:paraId="49E43547" w14:textId="77777777" w:rsidR="00000000" w:rsidRDefault="00063F1E">
      <w:pPr>
        <w:pStyle w:val="af0"/>
        <w:rPr>
          <w:rtl/>
        </w:rPr>
      </w:pPr>
      <w:r>
        <w:rPr>
          <w:rFonts w:hint="eastAsia"/>
          <w:rtl/>
        </w:rPr>
        <w:t>אילנה</w:t>
      </w:r>
      <w:r>
        <w:rPr>
          <w:rtl/>
        </w:rPr>
        <w:t xml:space="preserve"> כהן (עם אחד):</w:t>
      </w:r>
    </w:p>
    <w:p w14:paraId="52DCBE2E" w14:textId="77777777" w:rsidR="00000000" w:rsidRDefault="00063F1E">
      <w:pPr>
        <w:pStyle w:val="a0"/>
        <w:rPr>
          <w:rFonts w:hint="cs"/>
          <w:rtl/>
        </w:rPr>
      </w:pPr>
    </w:p>
    <w:p w14:paraId="7978DF4C" w14:textId="77777777" w:rsidR="00000000" w:rsidRDefault="00063F1E">
      <w:pPr>
        <w:pStyle w:val="a0"/>
        <w:rPr>
          <w:rFonts w:hint="cs"/>
          <w:rtl/>
        </w:rPr>
      </w:pPr>
      <w:r>
        <w:rPr>
          <w:rFonts w:hint="cs"/>
          <w:rtl/>
        </w:rPr>
        <w:t xml:space="preserve">גם את </w:t>
      </w:r>
      <w:r>
        <w:rPr>
          <w:rFonts w:hint="cs"/>
          <w:rtl/>
        </w:rPr>
        <w:t>ביבי אני מזמינה אישית. אחרי שתאמין לי, תגיד שהכול אתה משלם.</w:t>
      </w:r>
    </w:p>
    <w:p w14:paraId="2D1B58BA" w14:textId="77777777" w:rsidR="00000000" w:rsidRDefault="00063F1E">
      <w:pPr>
        <w:pStyle w:val="a0"/>
        <w:rPr>
          <w:rFonts w:hint="cs"/>
          <w:rtl/>
        </w:rPr>
      </w:pPr>
    </w:p>
    <w:p w14:paraId="0D27A3A0" w14:textId="77777777" w:rsidR="00000000" w:rsidRDefault="00063F1E">
      <w:pPr>
        <w:pStyle w:val="a"/>
        <w:rPr>
          <w:rtl/>
        </w:rPr>
      </w:pPr>
      <w:bookmarkStart w:id="339" w:name="FS000000478T15_12_2004_14_39_42"/>
      <w:bookmarkStart w:id="340" w:name="_Toc100465807"/>
      <w:bookmarkEnd w:id="339"/>
      <w:r>
        <w:rPr>
          <w:rFonts w:hint="eastAsia"/>
          <w:rtl/>
        </w:rPr>
        <w:t>שר</w:t>
      </w:r>
      <w:r>
        <w:rPr>
          <w:rtl/>
        </w:rPr>
        <w:t xml:space="preserve"> התחבורה מאיר שטרית:</w:t>
      </w:r>
      <w:bookmarkEnd w:id="340"/>
    </w:p>
    <w:p w14:paraId="44BCF29D" w14:textId="77777777" w:rsidR="00000000" w:rsidRDefault="00063F1E">
      <w:pPr>
        <w:pStyle w:val="a0"/>
        <w:rPr>
          <w:rFonts w:hint="cs"/>
          <w:rtl/>
        </w:rPr>
      </w:pPr>
    </w:p>
    <w:p w14:paraId="1FB4416F" w14:textId="77777777" w:rsidR="00000000" w:rsidRDefault="00063F1E">
      <w:pPr>
        <w:pStyle w:val="a0"/>
        <w:rPr>
          <w:rFonts w:hint="cs"/>
          <w:rtl/>
        </w:rPr>
      </w:pPr>
      <w:r>
        <w:rPr>
          <w:rFonts w:hint="cs"/>
          <w:rtl/>
        </w:rPr>
        <w:t>אדוני היושב-ראש, רבותי חברי הכנסת, סעיף 43 לחוק הביטוח הלאומי [נוסח משולב], התשנ"ה-1995, וכן לוח ב(1) לחוק קובעים, כי המוסד לביטוח הלאומי ישלם לבית-החולים ולמוסד הרפואי שב</w:t>
      </w:r>
      <w:r>
        <w:rPr>
          <w:rFonts w:hint="cs"/>
          <w:rtl/>
        </w:rPr>
        <w:t xml:space="preserve">ו אושפזה יולדת מענק אשפוז יולדת בסך 4,806 שקלים בלידה שאיננה לידת פג, או סך של 49,950 שקלים בגין כל פג שנולד באותה לידה. זה הסכום שהביטוח הלאומי מעביר כהשתתפות לבית-החולים בשביל טיפול בכל פג. </w:t>
      </w:r>
    </w:p>
    <w:p w14:paraId="613F1557" w14:textId="77777777" w:rsidR="00000000" w:rsidRDefault="00063F1E">
      <w:pPr>
        <w:pStyle w:val="a0"/>
        <w:rPr>
          <w:rFonts w:hint="cs"/>
          <w:rtl/>
        </w:rPr>
      </w:pPr>
    </w:p>
    <w:p w14:paraId="4C229886" w14:textId="77777777" w:rsidR="00000000" w:rsidRDefault="00063F1E">
      <w:pPr>
        <w:pStyle w:val="a0"/>
        <w:rPr>
          <w:rFonts w:hint="cs"/>
          <w:rtl/>
        </w:rPr>
      </w:pPr>
      <w:r>
        <w:rPr>
          <w:rFonts w:hint="cs"/>
          <w:rtl/>
        </w:rPr>
        <w:t>חבר הכנסת אורון ואחרים מבקשים בהצעת החוק שלפניכם להגדיל את הסכ</w:t>
      </w:r>
      <w:r>
        <w:rPr>
          <w:rFonts w:hint="cs"/>
          <w:rtl/>
        </w:rPr>
        <w:t xml:space="preserve">ומים האמורים ולהעמידם על סך של 6,007 שקלים למענק אשפוז רגיל של יולדת ו-62,427 שקלים בהתאמה, כך שיכסו </w:t>
      </w:r>
      <w:r>
        <w:rPr>
          <w:rtl/>
        </w:rPr>
        <w:t>–</w:t>
      </w:r>
      <w:r>
        <w:rPr>
          <w:rFonts w:hint="cs"/>
          <w:rtl/>
        </w:rPr>
        <w:t xml:space="preserve"> אני לא יודע בדיוק על מה הסכומים האלה - - -</w:t>
      </w:r>
    </w:p>
    <w:p w14:paraId="6642386D" w14:textId="77777777" w:rsidR="00000000" w:rsidRDefault="00063F1E">
      <w:pPr>
        <w:pStyle w:val="a0"/>
        <w:rPr>
          <w:rFonts w:hint="cs"/>
          <w:rtl/>
        </w:rPr>
      </w:pPr>
    </w:p>
    <w:p w14:paraId="157B8F15" w14:textId="77777777" w:rsidR="00000000" w:rsidRDefault="00063F1E">
      <w:pPr>
        <w:pStyle w:val="af0"/>
        <w:rPr>
          <w:rtl/>
        </w:rPr>
      </w:pPr>
      <w:r>
        <w:rPr>
          <w:rFonts w:hint="eastAsia"/>
          <w:rtl/>
        </w:rPr>
        <w:t>חיים</w:t>
      </w:r>
      <w:r>
        <w:rPr>
          <w:rtl/>
        </w:rPr>
        <w:t xml:space="preserve"> אורון (יחד):</w:t>
      </w:r>
    </w:p>
    <w:p w14:paraId="402CD82B" w14:textId="77777777" w:rsidR="00000000" w:rsidRDefault="00063F1E">
      <w:pPr>
        <w:pStyle w:val="a0"/>
        <w:rPr>
          <w:rFonts w:hint="cs"/>
          <w:rtl/>
        </w:rPr>
      </w:pPr>
    </w:p>
    <w:p w14:paraId="136DC4A9" w14:textId="77777777" w:rsidR="00000000" w:rsidRDefault="00063F1E">
      <w:pPr>
        <w:pStyle w:val="a0"/>
        <w:rPr>
          <w:rFonts w:hint="cs"/>
          <w:rtl/>
        </w:rPr>
      </w:pPr>
      <w:r>
        <w:rPr>
          <w:rFonts w:hint="cs"/>
          <w:rtl/>
        </w:rPr>
        <w:t>כשהופכים 80% ל-100% זה מה שיוצא.</w:t>
      </w:r>
    </w:p>
    <w:p w14:paraId="751E5578" w14:textId="77777777" w:rsidR="00000000" w:rsidRDefault="00063F1E">
      <w:pPr>
        <w:pStyle w:val="a0"/>
        <w:rPr>
          <w:rFonts w:hint="cs"/>
          <w:rtl/>
        </w:rPr>
      </w:pPr>
    </w:p>
    <w:p w14:paraId="27C1C0C6" w14:textId="77777777" w:rsidR="00000000" w:rsidRDefault="00063F1E">
      <w:pPr>
        <w:pStyle w:val="-"/>
        <w:rPr>
          <w:rtl/>
        </w:rPr>
      </w:pPr>
      <w:bookmarkStart w:id="341" w:name="FS000000478T15_12_2004_15_13_31"/>
      <w:bookmarkStart w:id="342" w:name="FS000000478T15_12_2004_15_13_35C"/>
      <w:bookmarkEnd w:id="341"/>
      <w:r>
        <w:rPr>
          <w:rFonts w:hint="eastAsia"/>
          <w:rtl/>
        </w:rPr>
        <w:t>שר</w:t>
      </w:r>
      <w:r>
        <w:rPr>
          <w:rtl/>
        </w:rPr>
        <w:t xml:space="preserve"> התחבורה מאיר שטרית:</w:t>
      </w:r>
    </w:p>
    <w:p w14:paraId="4F0D4039" w14:textId="77777777" w:rsidR="00000000" w:rsidRDefault="00063F1E">
      <w:pPr>
        <w:pStyle w:val="a0"/>
        <w:rPr>
          <w:rtl/>
        </w:rPr>
      </w:pPr>
    </w:p>
    <w:p w14:paraId="4A65B1CF" w14:textId="77777777" w:rsidR="00000000" w:rsidRDefault="00063F1E">
      <w:pPr>
        <w:pStyle w:val="a0"/>
        <w:rPr>
          <w:rFonts w:hint="cs"/>
          <w:rtl/>
        </w:rPr>
      </w:pPr>
      <w:r>
        <w:rPr>
          <w:rFonts w:hint="cs"/>
          <w:rtl/>
        </w:rPr>
        <w:t xml:space="preserve">- - - כך שיכסו את העלות הריאלית </w:t>
      </w:r>
      <w:r>
        <w:rPr>
          <w:rFonts w:hint="cs"/>
          <w:rtl/>
        </w:rPr>
        <w:t>בבית-החולים בגין לידת פג.</w:t>
      </w:r>
    </w:p>
    <w:bookmarkEnd w:id="342"/>
    <w:p w14:paraId="3A6329A4" w14:textId="77777777" w:rsidR="00000000" w:rsidRDefault="00063F1E">
      <w:pPr>
        <w:pStyle w:val="a0"/>
        <w:rPr>
          <w:rFonts w:hint="cs"/>
          <w:rtl/>
        </w:rPr>
      </w:pPr>
    </w:p>
    <w:p w14:paraId="09415172" w14:textId="77777777" w:rsidR="00000000" w:rsidRDefault="00063F1E">
      <w:pPr>
        <w:pStyle w:val="af0"/>
        <w:rPr>
          <w:rtl/>
        </w:rPr>
      </w:pPr>
      <w:r>
        <w:rPr>
          <w:rFonts w:hint="eastAsia"/>
          <w:rtl/>
        </w:rPr>
        <w:t>יוסי</w:t>
      </w:r>
      <w:r>
        <w:rPr>
          <w:rtl/>
        </w:rPr>
        <w:t xml:space="preserve"> שריד (יחד):</w:t>
      </w:r>
    </w:p>
    <w:p w14:paraId="29DE463A" w14:textId="77777777" w:rsidR="00000000" w:rsidRDefault="00063F1E">
      <w:pPr>
        <w:pStyle w:val="a0"/>
        <w:rPr>
          <w:rFonts w:hint="cs"/>
          <w:rtl/>
        </w:rPr>
      </w:pPr>
    </w:p>
    <w:p w14:paraId="4F38E14E" w14:textId="77777777" w:rsidR="00000000" w:rsidRDefault="00063F1E">
      <w:pPr>
        <w:pStyle w:val="a0"/>
        <w:rPr>
          <w:rFonts w:hint="cs"/>
          <w:rtl/>
        </w:rPr>
      </w:pPr>
      <w:r>
        <w:rPr>
          <w:rFonts w:hint="cs"/>
          <w:rtl/>
        </w:rPr>
        <w:t>השר שטרית לא אמר מספר אחד נכון. איך נדע?</w:t>
      </w:r>
    </w:p>
    <w:p w14:paraId="54285D0E" w14:textId="77777777" w:rsidR="00000000" w:rsidRDefault="00063F1E">
      <w:pPr>
        <w:pStyle w:val="a0"/>
        <w:rPr>
          <w:rFonts w:hint="cs"/>
          <w:rtl/>
        </w:rPr>
      </w:pPr>
    </w:p>
    <w:p w14:paraId="2B86B542" w14:textId="77777777" w:rsidR="00000000" w:rsidRDefault="00063F1E">
      <w:pPr>
        <w:pStyle w:val="-"/>
        <w:rPr>
          <w:rtl/>
        </w:rPr>
      </w:pPr>
      <w:bookmarkStart w:id="343" w:name="FS000000478T15_12_2004_15_14_25C"/>
      <w:bookmarkEnd w:id="343"/>
      <w:r>
        <w:rPr>
          <w:rFonts w:hint="eastAsia"/>
          <w:rtl/>
        </w:rPr>
        <w:t>שר</w:t>
      </w:r>
      <w:r>
        <w:rPr>
          <w:rtl/>
        </w:rPr>
        <w:t xml:space="preserve"> התחבורה מאיר שטרית:</w:t>
      </w:r>
    </w:p>
    <w:p w14:paraId="69E47047" w14:textId="77777777" w:rsidR="00000000" w:rsidRDefault="00063F1E">
      <w:pPr>
        <w:pStyle w:val="a0"/>
        <w:rPr>
          <w:rFonts w:hint="cs"/>
          <w:rtl/>
        </w:rPr>
      </w:pPr>
    </w:p>
    <w:p w14:paraId="7BB442AF" w14:textId="77777777" w:rsidR="00000000" w:rsidRDefault="00063F1E">
      <w:pPr>
        <w:pStyle w:val="a0"/>
        <w:rPr>
          <w:rFonts w:hint="cs"/>
          <w:rtl/>
        </w:rPr>
      </w:pPr>
      <w:r>
        <w:rPr>
          <w:rFonts w:hint="cs"/>
          <w:rtl/>
        </w:rPr>
        <w:t>מה לא נכון, יוסי שריד? מה לא נכון בעיניך?</w:t>
      </w:r>
    </w:p>
    <w:p w14:paraId="4D6F2D2F" w14:textId="77777777" w:rsidR="00000000" w:rsidRDefault="00063F1E">
      <w:pPr>
        <w:pStyle w:val="af0"/>
        <w:rPr>
          <w:rFonts w:hint="cs"/>
          <w:rtl/>
        </w:rPr>
      </w:pPr>
    </w:p>
    <w:p w14:paraId="3D25366C" w14:textId="77777777" w:rsidR="00000000" w:rsidRDefault="00063F1E">
      <w:pPr>
        <w:pStyle w:val="af0"/>
        <w:rPr>
          <w:rtl/>
        </w:rPr>
      </w:pPr>
      <w:r>
        <w:rPr>
          <w:rFonts w:hint="eastAsia"/>
          <w:rtl/>
        </w:rPr>
        <w:t>יוסי</w:t>
      </w:r>
      <w:r>
        <w:rPr>
          <w:rtl/>
        </w:rPr>
        <w:t xml:space="preserve"> שריד (יחד):</w:t>
      </w:r>
    </w:p>
    <w:p w14:paraId="57A5989C" w14:textId="77777777" w:rsidR="00000000" w:rsidRDefault="00063F1E">
      <w:pPr>
        <w:pStyle w:val="a0"/>
        <w:rPr>
          <w:rFonts w:hint="cs"/>
          <w:rtl/>
        </w:rPr>
      </w:pPr>
    </w:p>
    <w:p w14:paraId="06DC8E8A" w14:textId="77777777" w:rsidR="00000000" w:rsidRDefault="00063F1E">
      <w:pPr>
        <w:pStyle w:val="a0"/>
        <w:rPr>
          <w:rFonts w:hint="cs"/>
          <w:rtl/>
        </w:rPr>
      </w:pPr>
      <w:r>
        <w:rPr>
          <w:rFonts w:hint="cs"/>
          <w:rtl/>
        </w:rPr>
        <w:t xml:space="preserve">כשזה זכר, אמרת נקבה, כשזה נקבה, אמרת זכר. </w:t>
      </w:r>
    </w:p>
    <w:p w14:paraId="5654ECE5" w14:textId="77777777" w:rsidR="00000000" w:rsidRDefault="00063F1E">
      <w:pPr>
        <w:pStyle w:val="a0"/>
        <w:rPr>
          <w:rFonts w:hint="cs"/>
          <w:rtl/>
        </w:rPr>
      </w:pPr>
    </w:p>
    <w:p w14:paraId="1310DFD7" w14:textId="77777777" w:rsidR="00000000" w:rsidRDefault="00063F1E">
      <w:pPr>
        <w:pStyle w:val="-"/>
        <w:rPr>
          <w:rtl/>
        </w:rPr>
      </w:pPr>
      <w:bookmarkStart w:id="344" w:name="FS000000478T15_12_2004_15_15_02C"/>
      <w:bookmarkEnd w:id="344"/>
      <w:r>
        <w:rPr>
          <w:rFonts w:hint="eastAsia"/>
          <w:rtl/>
        </w:rPr>
        <w:t>שר</w:t>
      </w:r>
      <w:r>
        <w:rPr>
          <w:rtl/>
        </w:rPr>
        <w:t xml:space="preserve"> התחבורה מאיר שטרית:</w:t>
      </w:r>
    </w:p>
    <w:p w14:paraId="0967FBFF" w14:textId="77777777" w:rsidR="00000000" w:rsidRDefault="00063F1E">
      <w:pPr>
        <w:pStyle w:val="a0"/>
        <w:rPr>
          <w:rFonts w:hint="cs"/>
          <w:rtl/>
        </w:rPr>
      </w:pPr>
    </w:p>
    <w:p w14:paraId="753B24A6" w14:textId="77777777" w:rsidR="00000000" w:rsidRDefault="00063F1E">
      <w:pPr>
        <w:pStyle w:val="a0"/>
        <w:rPr>
          <w:rFonts w:hint="cs"/>
          <w:rtl/>
        </w:rPr>
      </w:pPr>
      <w:r>
        <w:rPr>
          <w:rFonts w:hint="cs"/>
          <w:rtl/>
        </w:rPr>
        <w:t>אולי.</w:t>
      </w:r>
    </w:p>
    <w:p w14:paraId="78F9EB4A" w14:textId="77777777" w:rsidR="00000000" w:rsidRDefault="00063F1E">
      <w:pPr>
        <w:pStyle w:val="a0"/>
        <w:rPr>
          <w:rFonts w:hint="cs"/>
          <w:rtl/>
        </w:rPr>
      </w:pPr>
    </w:p>
    <w:p w14:paraId="26C460CF" w14:textId="77777777" w:rsidR="00000000" w:rsidRDefault="00063F1E">
      <w:pPr>
        <w:pStyle w:val="af0"/>
        <w:rPr>
          <w:rtl/>
        </w:rPr>
      </w:pPr>
      <w:r>
        <w:rPr>
          <w:rFonts w:hint="eastAsia"/>
          <w:rtl/>
        </w:rPr>
        <w:t>יוסי</w:t>
      </w:r>
      <w:r>
        <w:rPr>
          <w:rtl/>
        </w:rPr>
        <w:t xml:space="preserve"> שריד</w:t>
      </w:r>
      <w:r>
        <w:rPr>
          <w:rtl/>
        </w:rPr>
        <w:t xml:space="preserve"> (יחד):</w:t>
      </w:r>
    </w:p>
    <w:p w14:paraId="56C2A077" w14:textId="77777777" w:rsidR="00000000" w:rsidRDefault="00063F1E">
      <w:pPr>
        <w:pStyle w:val="a0"/>
        <w:rPr>
          <w:rFonts w:hint="cs"/>
          <w:rtl/>
        </w:rPr>
      </w:pPr>
    </w:p>
    <w:p w14:paraId="0392E913" w14:textId="77777777" w:rsidR="00000000" w:rsidRDefault="00063F1E">
      <w:pPr>
        <w:pStyle w:val="a0"/>
        <w:rPr>
          <w:rFonts w:hint="cs"/>
          <w:rtl/>
        </w:rPr>
      </w:pPr>
      <w:r>
        <w:rPr>
          <w:rFonts w:hint="cs"/>
          <w:rtl/>
        </w:rPr>
        <w:t>מספר אחד לא אמרת נכון.</w:t>
      </w:r>
    </w:p>
    <w:p w14:paraId="36042A56" w14:textId="77777777" w:rsidR="00000000" w:rsidRDefault="00063F1E">
      <w:pPr>
        <w:pStyle w:val="a0"/>
        <w:rPr>
          <w:rFonts w:hint="cs"/>
          <w:rtl/>
        </w:rPr>
      </w:pPr>
    </w:p>
    <w:p w14:paraId="58D8F411" w14:textId="77777777" w:rsidR="00000000" w:rsidRDefault="00063F1E">
      <w:pPr>
        <w:pStyle w:val="-"/>
        <w:rPr>
          <w:rtl/>
        </w:rPr>
      </w:pPr>
      <w:bookmarkStart w:id="345" w:name="FS000000478T15_12_2004_15_15_19C"/>
      <w:bookmarkEnd w:id="345"/>
      <w:r>
        <w:rPr>
          <w:rFonts w:hint="eastAsia"/>
          <w:rtl/>
        </w:rPr>
        <w:t>שר</w:t>
      </w:r>
      <w:r>
        <w:rPr>
          <w:rtl/>
        </w:rPr>
        <w:t xml:space="preserve"> התחבורה מאיר שטרית:</w:t>
      </w:r>
    </w:p>
    <w:p w14:paraId="16180D51" w14:textId="77777777" w:rsidR="00000000" w:rsidRDefault="00063F1E">
      <w:pPr>
        <w:pStyle w:val="a0"/>
        <w:rPr>
          <w:rFonts w:hint="cs"/>
          <w:rtl/>
        </w:rPr>
      </w:pPr>
    </w:p>
    <w:p w14:paraId="33C38770" w14:textId="77777777" w:rsidR="00000000" w:rsidRDefault="00063F1E">
      <w:pPr>
        <w:pStyle w:val="a0"/>
        <w:rPr>
          <w:rFonts w:hint="cs"/>
          <w:rtl/>
        </w:rPr>
      </w:pPr>
      <w:r>
        <w:rPr>
          <w:rFonts w:hint="cs"/>
          <w:rtl/>
        </w:rPr>
        <w:t>מספרים זה אותו דבר לזכר ונקבה.</w:t>
      </w:r>
    </w:p>
    <w:p w14:paraId="6F2F9133" w14:textId="77777777" w:rsidR="00000000" w:rsidRDefault="00063F1E">
      <w:pPr>
        <w:pStyle w:val="a0"/>
        <w:rPr>
          <w:rFonts w:hint="cs"/>
          <w:rtl/>
        </w:rPr>
      </w:pPr>
    </w:p>
    <w:p w14:paraId="0EE2569A" w14:textId="77777777" w:rsidR="00000000" w:rsidRDefault="00063F1E">
      <w:pPr>
        <w:pStyle w:val="af0"/>
        <w:rPr>
          <w:rtl/>
        </w:rPr>
      </w:pPr>
      <w:r>
        <w:rPr>
          <w:rFonts w:hint="eastAsia"/>
          <w:rtl/>
        </w:rPr>
        <w:t>יוסי</w:t>
      </w:r>
      <w:r>
        <w:rPr>
          <w:rtl/>
        </w:rPr>
        <w:t xml:space="preserve"> שריד (יחד):</w:t>
      </w:r>
    </w:p>
    <w:p w14:paraId="1C211C34" w14:textId="77777777" w:rsidR="00000000" w:rsidRDefault="00063F1E">
      <w:pPr>
        <w:pStyle w:val="a0"/>
        <w:rPr>
          <w:rFonts w:hint="cs"/>
          <w:rtl/>
        </w:rPr>
      </w:pPr>
    </w:p>
    <w:p w14:paraId="3D43AA97" w14:textId="77777777" w:rsidR="00000000" w:rsidRDefault="00063F1E">
      <w:pPr>
        <w:pStyle w:val="a0"/>
        <w:rPr>
          <w:rFonts w:hint="cs"/>
          <w:rtl/>
        </w:rPr>
      </w:pPr>
      <w:r>
        <w:rPr>
          <w:rFonts w:hint="cs"/>
          <w:rtl/>
        </w:rPr>
        <w:t>איך נדע? מספר אחד לא הצלחת להגיד נכון.</w:t>
      </w:r>
    </w:p>
    <w:p w14:paraId="67F4496E" w14:textId="77777777" w:rsidR="00000000" w:rsidRDefault="00063F1E">
      <w:pPr>
        <w:pStyle w:val="a0"/>
        <w:rPr>
          <w:rFonts w:hint="cs"/>
          <w:rtl/>
        </w:rPr>
      </w:pPr>
    </w:p>
    <w:p w14:paraId="21B1F45A" w14:textId="77777777" w:rsidR="00000000" w:rsidRDefault="00063F1E">
      <w:pPr>
        <w:pStyle w:val="-"/>
        <w:rPr>
          <w:rtl/>
        </w:rPr>
      </w:pPr>
      <w:bookmarkStart w:id="346" w:name="FS000000478T15_12_2004_14_41_13C"/>
      <w:bookmarkEnd w:id="346"/>
      <w:r>
        <w:rPr>
          <w:rtl/>
        </w:rPr>
        <w:t>שר התחבורה מאיר שטרית:</w:t>
      </w:r>
    </w:p>
    <w:p w14:paraId="42F7F00B" w14:textId="77777777" w:rsidR="00000000" w:rsidRDefault="00063F1E">
      <w:pPr>
        <w:pStyle w:val="a0"/>
        <w:rPr>
          <w:rtl/>
        </w:rPr>
      </w:pPr>
    </w:p>
    <w:p w14:paraId="3CC0BD8C" w14:textId="77777777" w:rsidR="00000000" w:rsidRDefault="00063F1E">
      <w:pPr>
        <w:pStyle w:val="a0"/>
        <w:rPr>
          <w:rFonts w:hint="cs"/>
          <w:rtl/>
        </w:rPr>
      </w:pPr>
      <w:r>
        <w:rPr>
          <w:rFonts w:hint="cs"/>
          <w:rtl/>
        </w:rPr>
        <w:t xml:space="preserve">אין בעיה. בעברית אני מוכן לקבל את התיקון ממך. </w:t>
      </w:r>
    </w:p>
    <w:p w14:paraId="49347EBF" w14:textId="77777777" w:rsidR="00000000" w:rsidRDefault="00063F1E">
      <w:pPr>
        <w:pStyle w:val="a0"/>
        <w:rPr>
          <w:rFonts w:hint="cs"/>
          <w:rtl/>
        </w:rPr>
      </w:pPr>
    </w:p>
    <w:p w14:paraId="7DEF4BE3" w14:textId="77777777" w:rsidR="00000000" w:rsidRDefault="00063F1E">
      <w:pPr>
        <w:pStyle w:val="a0"/>
        <w:rPr>
          <w:rFonts w:hint="cs"/>
          <w:rtl/>
        </w:rPr>
      </w:pPr>
      <w:r>
        <w:rPr>
          <w:rFonts w:hint="cs"/>
          <w:rtl/>
        </w:rPr>
        <w:t>בעניין זה יצוין, כי המוסד לביטוח הלאו</w:t>
      </w:r>
      <w:r>
        <w:rPr>
          <w:rFonts w:hint="cs"/>
          <w:rtl/>
        </w:rPr>
        <w:t xml:space="preserve">מי מעולם לא נשא במלוא עלות הוצאות האשפוז של היולדת ושל היילוד, וכי המענק שהוא משלם נועד מראשיתו להשתתפות חלקית בלבד. </w:t>
      </w:r>
    </w:p>
    <w:p w14:paraId="603F2FE2" w14:textId="77777777" w:rsidR="00000000" w:rsidRDefault="00063F1E">
      <w:pPr>
        <w:pStyle w:val="a0"/>
        <w:rPr>
          <w:rFonts w:hint="cs"/>
          <w:rtl/>
        </w:rPr>
      </w:pPr>
    </w:p>
    <w:p w14:paraId="731CEB02" w14:textId="77777777" w:rsidR="00000000" w:rsidRDefault="00063F1E">
      <w:pPr>
        <w:pStyle w:val="a0"/>
        <w:rPr>
          <w:rFonts w:hint="cs"/>
          <w:rtl/>
        </w:rPr>
      </w:pPr>
      <w:r>
        <w:rPr>
          <w:rFonts w:hint="cs"/>
          <w:rtl/>
        </w:rPr>
        <w:t xml:space="preserve">כן יודגש כי עלות ההצעה תסתכם בסך 200 מיליון שקלים בערך בשנה, כפי שאתה אמרת, וזאת שעה שענף אמהות מצוי זה כבר בגירעון תקציבי גדול. </w:t>
      </w:r>
    </w:p>
    <w:p w14:paraId="377099DF" w14:textId="77777777" w:rsidR="00000000" w:rsidRDefault="00063F1E">
      <w:pPr>
        <w:pStyle w:val="a0"/>
        <w:rPr>
          <w:rFonts w:hint="cs"/>
          <w:rtl/>
        </w:rPr>
      </w:pPr>
    </w:p>
    <w:p w14:paraId="75CBDA72" w14:textId="77777777" w:rsidR="00000000" w:rsidRDefault="00063F1E">
      <w:pPr>
        <w:pStyle w:val="a0"/>
        <w:rPr>
          <w:rFonts w:hint="cs"/>
          <w:rtl/>
        </w:rPr>
      </w:pPr>
      <w:r>
        <w:rPr>
          <w:rFonts w:hint="cs"/>
          <w:rtl/>
        </w:rPr>
        <w:t>חבר הכ</w:t>
      </w:r>
      <w:r>
        <w:rPr>
          <w:rFonts w:hint="cs"/>
          <w:rtl/>
        </w:rPr>
        <w:t xml:space="preserve">נסת אורון, ברור שהכי קל - מה הבעיה? - לעמוד פה על הבמה ולתת כיסוי לכל טענה ומענה שעולה. </w:t>
      </w:r>
    </w:p>
    <w:p w14:paraId="288850D6" w14:textId="77777777" w:rsidR="00000000" w:rsidRDefault="00063F1E">
      <w:pPr>
        <w:pStyle w:val="af0"/>
        <w:rPr>
          <w:rtl/>
        </w:rPr>
      </w:pPr>
    </w:p>
    <w:p w14:paraId="1091DA51" w14:textId="77777777" w:rsidR="00000000" w:rsidRDefault="00063F1E">
      <w:pPr>
        <w:pStyle w:val="af0"/>
        <w:rPr>
          <w:rtl/>
        </w:rPr>
      </w:pPr>
      <w:r>
        <w:rPr>
          <w:rFonts w:hint="eastAsia"/>
          <w:rtl/>
        </w:rPr>
        <w:t>שאול</w:t>
      </w:r>
      <w:r>
        <w:rPr>
          <w:rtl/>
        </w:rPr>
        <w:t xml:space="preserve"> יהלום (מפד"ל):</w:t>
      </w:r>
    </w:p>
    <w:p w14:paraId="46710E39" w14:textId="77777777" w:rsidR="00000000" w:rsidRDefault="00063F1E">
      <w:pPr>
        <w:pStyle w:val="a0"/>
        <w:rPr>
          <w:rFonts w:hint="cs"/>
          <w:rtl/>
        </w:rPr>
      </w:pPr>
    </w:p>
    <w:p w14:paraId="7A3B6E68" w14:textId="77777777" w:rsidR="00000000" w:rsidRDefault="00063F1E">
      <w:pPr>
        <w:pStyle w:val="a0"/>
        <w:rPr>
          <w:rFonts w:hint="cs"/>
          <w:rtl/>
        </w:rPr>
      </w:pPr>
      <w:r>
        <w:rPr>
          <w:rFonts w:hint="cs"/>
          <w:rtl/>
        </w:rPr>
        <w:t xml:space="preserve">למה לא? </w:t>
      </w:r>
    </w:p>
    <w:p w14:paraId="5507737B" w14:textId="77777777" w:rsidR="00000000" w:rsidRDefault="00063F1E">
      <w:pPr>
        <w:pStyle w:val="a0"/>
        <w:rPr>
          <w:rFonts w:hint="cs"/>
          <w:rtl/>
        </w:rPr>
      </w:pPr>
    </w:p>
    <w:p w14:paraId="19E61E83" w14:textId="77777777" w:rsidR="00000000" w:rsidRDefault="00063F1E">
      <w:pPr>
        <w:pStyle w:val="af0"/>
        <w:rPr>
          <w:rtl/>
        </w:rPr>
      </w:pPr>
      <w:r>
        <w:rPr>
          <w:rFonts w:hint="eastAsia"/>
          <w:rtl/>
        </w:rPr>
        <w:t>אילנה</w:t>
      </w:r>
      <w:r>
        <w:rPr>
          <w:rtl/>
        </w:rPr>
        <w:t xml:space="preserve"> כהן (עם אחד):</w:t>
      </w:r>
    </w:p>
    <w:p w14:paraId="2C2D3F7D" w14:textId="77777777" w:rsidR="00000000" w:rsidRDefault="00063F1E">
      <w:pPr>
        <w:pStyle w:val="a0"/>
        <w:rPr>
          <w:rFonts w:hint="cs"/>
          <w:rtl/>
        </w:rPr>
      </w:pPr>
    </w:p>
    <w:p w14:paraId="5EE96537" w14:textId="77777777" w:rsidR="00000000" w:rsidRDefault="00063F1E">
      <w:pPr>
        <w:pStyle w:val="a0"/>
        <w:rPr>
          <w:rFonts w:hint="cs"/>
          <w:rtl/>
        </w:rPr>
      </w:pPr>
      <w:r>
        <w:rPr>
          <w:rFonts w:hint="cs"/>
          <w:rtl/>
        </w:rPr>
        <w:t>- - -</w:t>
      </w:r>
    </w:p>
    <w:p w14:paraId="3ADCE1C5" w14:textId="77777777" w:rsidR="00000000" w:rsidRDefault="00063F1E">
      <w:pPr>
        <w:pStyle w:val="a0"/>
        <w:rPr>
          <w:rFonts w:hint="cs"/>
          <w:rtl/>
        </w:rPr>
      </w:pPr>
    </w:p>
    <w:p w14:paraId="46CE26E5" w14:textId="77777777" w:rsidR="00000000" w:rsidRDefault="00063F1E">
      <w:pPr>
        <w:pStyle w:val="-"/>
        <w:rPr>
          <w:rtl/>
        </w:rPr>
      </w:pPr>
      <w:bookmarkStart w:id="347" w:name="FS000000478T15_12_2004_15_18_02C"/>
      <w:bookmarkEnd w:id="347"/>
      <w:r>
        <w:rPr>
          <w:rFonts w:hint="eastAsia"/>
          <w:rtl/>
        </w:rPr>
        <w:t>שר</w:t>
      </w:r>
      <w:r>
        <w:rPr>
          <w:rtl/>
        </w:rPr>
        <w:t xml:space="preserve"> התחבורה מאיר שטרית:</w:t>
      </w:r>
    </w:p>
    <w:p w14:paraId="6DB70158" w14:textId="77777777" w:rsidR="00000000" w:rsidRDefault="00063F1E">
      <w:pPr>
        <w:pStyle w:val="a0"/>
        <w:rPr>
          <w:rFonts w:hint="cs"/>
          <w:rtl/>
        </w:rPr>
      </w:pPr>
    </w:p>
    <w:p w14:paraId="20BB8B3A" w14:textId="77777777" w:rsidR="00000000" w:rsidRDefault="00063F1E">
      <w:pPr>
        <w:pStyle w:val="a0"/>
        <w:rPr>
          <w:rFonts w:hint="cs"/>
          <w:rtl/>
        </w:rPr>
      </w:pPr>
      <w:r>
        <w:rPr>
          <w:rFonts w:hint="cs"/>
          <w:rtl/>
        </w:rPr>
        <w:t>ניתן 100% לפגים ו-100% לכל חולה.</w:t>
      </w:r>
    </w:p>
    <w:p w14:paraId="55D8E618" w14:textId="77777777" w:rsidR="00000000" w:rsidRDefault="00063F1E">
      <w:pPr>
        <w:pStyle w:val="a0"/>
        <w:rPr>
          <w:rFonts w:hint="cs"/>
          <w:rtl/>
        </w:rPr>
      </w:pPr>
    </w:p>
    <w:p w14:paraId="7CFFFF21" w14:textId="77777777" w:rsidR="00000000" w:rsidRDefault="00063F1E">
      <w:pPr>
        <w:pStyle w:val="af0"/>
        <w:rPr>
          <w:rtl/>
        </w:rPr>
      </w:pPr>
      <w:r>
        <w:rPr>
          <w:rFonts w:hint="eastAsia"/>
          <w:rtl/>
        </w:rPr>
        <w:t>שאול</w:t>
      </w:r>
      <w:r>
        <w:rPr>
          <w:rtl/>
        </w:rPr>
        <w:t xml:space="preserve"> יהלום (מפד"ל):</w:t>
      </w:r>
    </w:p>
    <w:p w14:paraId="03EBA215" w14:textId="77777777" w:rsidR="00000000" w:rsidRDefault="00063F1E">
      <w:pPr>
        <w:pStyle w:val="a0"/>
        <w:rPr>
          <w:rFonts w:hint="cs"/>
          <w:rtl/>
        </w:rPr>
      </w:pPr>
    </w:p>
    <w:p w14:paraId="01B5B44F" w14:textId="77777777" w:rsidR="00000000" w:rsidRDefault="00063F1E">
      <w:pPr>
        <w:pStyle w:val="a0"/>
        <w:rPr>
          <w:rFonts w:hint="cs"/>
          <w:rtl/>
        </w:rPr>
      </w:pPr>
      <w:r>
        <w:rPr>
          <w:rFonts w:hint="cs"/>
          <w:rtl/>
        </w:rPr>
        <w:t>למה לא?</w:t>
      </w:r>
    </w:p>
    <w:p w14:paraId="32D2E26A" w14:textId="77777777" w:rsidR="00000000" w:rsidRDefault="00063F1E">
      <w:pPr>
        <w:pStyle w:val="a0"/>
        <w:rPr>
          <w:rFonts w:hint="cs"/>
          <w:rtl/>
        </w:rPr>
      </w:pPr>
    </w:p>
    <w:p w14:paraId="5F44BA53" w14:textId="77777777" w:rsidR="00000000" w:rsidRDefault="00063F1E">
      <w:pPr>
        <w:pStyle w:val="-"/>
        <w:rPr>
          <w:rtl/>
        </w:rPr>
      </w:pPr>
      <w:bookmarkStart w:id="348" w:name="FS000000478T15_12_2004_15_18_15C"/>
      <w:bookmarkStart w:id="349" w:name="FS000000478T15_12_2004_15_22_10C"/>
      <w:bookmarkEnd w:id="348"/>
      <w:bookmarkEnd w:id="349"/>
      <w:r>
        <w:rPr>
          <w:rtl/>
        </w:rPr>
        <w:t>שר התחבורה מאיר שטר</w:t>
      </w:r>
      <w:r>
        <w:rPr>
          <w:rtl/>
        </w:rPr>
        <w:t>ית:</w:t>
      </w:r>
    </w:p>
    <w:p w14:paraId="6AACED5F" w14:textId="77777777" w:rsidR="00000000" w:rsidRDefault="00063F1E">
      <w:pPr>
        <w:pStyle w:val="a0"/>
        <w:rPr>
          <w:rtl/>
        </w:rPr>
      </w:pPr>
    </w:p>
    <w:p w14:paraId="071B52F2" w14:textId="77777777" w:rsidR="00000000" w:rsidRDefault="00063F1E">
      <w:pPr>
        <w:pStyle w:val="a0"/>
        <w:rPr>
          <w:rFonts w:hint="cs"/>
          <w:rtl/>
        </w:rPr>
      </w:pPr>
      <w:r>
        <w:rPr>
          <w:rFonts w:hint="cs"/>
          <w:rtl/>
        </w:rPr>
        <w:t>חבר הכנסת אורון, ברור שהכי קל, מה הבעיה? נעמוד פה על הבמה וניתן כיסוי לכל טענה ומענה שעולה. ניתן 100% לפגים ו-100% לכל חולה והכול בחינם - - -</w:t>
      </w:r>
    </w:p>
    <w:p w14:paraId="3E49C3F0" w14:textId="77777777" w:rsidR="00000000" w:rsidRDefault="00063F1E">
      <w:pPr>
        <w:pStyle w:val="a0"/>
        <w:ind w:firstLine="0"/>
        <w:rPr>
          <w:rFonts w:hint="cs"/>
          <w:rtl/>
        </w:rPr>
      </w:pPr>
    </w:p>
    <w:p w14:paraId="2EEEA69B" w14:textId="77777777" w:rsidR="00000000" w:rsidRDefault="00063F1E">
      <w:pPr>
        <w:pStyle w:val="af0"/>
        <w:rPr>
          <w:rtl/>
        </w:rPr>
      </w:pPr>
      <w:r>
        <w:rPr>
          <w:rFonts w:hint="eastAsia"/>
          <w:rtl/>
        </w:rPr>
        <w:t>קריאות</w:t>
      </w:r>
      <w:r>
        <w:rPr>
          <w:rtl/>
        </w:rPr>
        <w:t>:</w:t>
      </w:r>
    </w:p>
    <w:p w14:paraId="147A48AD" w14:textId="77777777" w:rsidR="00000000" w:rsidRDefault="00063F1E">
      <w:pPr>
        <w:pStyle w:val="a0"/>
        <w:rPr>
          <w:rFonts w:hint="cs"/>
          <w:rtl/>
        </w:rPr>
      </w:pPr>
    </w:p>
    <w:p w14:paraId="3242C973" w14:textId="77777777" w:rsidR="00000000" w:rsidRDefault="00063F1E">
      <w:pPr>
        <w:pStyle w:val="a0"/>
        <w:rPr>
          <w:rFonts w:hint="cs"/>
          <w:rtl/>
        </w:rPr>
      </w:pPr>
      <w:r>
        <w:rPr>
          <w:rFonts w:hint="cs"/>
          <w:rtl/>
        </w:rPr>
        <w:t>- - -</w:t>
      </w:r>
    </w:p>
    <w:p w14:paraId="473707E2" w14:textId="77777777" w:rsidR="00000000" w:rsidRDefault="00063F1E">
      <w:pPr>
        <w:pStyle w:val="a0"/>
        <w:rPr>
          <w:rFonts w:hint="cs"/>
          <w:rtl/>
        </w:rPr>
      </w:pPr>
    </w:p>
    <w:p w14:paraId="25365167" w14:textId="77777777" w:rsidR="00000000" w:rsidRDefault="00063F1E">
      <w:pPr>
        <w:pStyle w:val="-"/>
        <w:rPr>
          <w:rtl/>
        </w:rPr>
      </w:pPr>
      <w:bookmarkStart w:id="350" w:name="FS000000478T15_12_2004_15_04_57"/>
      <w:bookmarkStart w:id="351" w:name="FS000000478T15_12_2004_15_05_01C"/>
      <w:bookmarkEnd w:id="350"/>
      <w:bookmarkEnd w:id="351"/>
      <w:r>
        <w:rPr>
          <w:rtl/>
        </w:rPr>
        <w:t>שר התחבורה מאיר שטרית:</w:t>
      </w:r>
    </w:p>
    <w:p w14:paraId="2FDDB044" w14:textId="77777777" w:rsidR="00000000" w:rsidRDefault="00063F1E">
      <w:pPr>
        <w:pStyle w:val="a0"/>
        <w:rPr>
          <w:rtl/>
        </w:rPr>
      </w:pPr>
    </w:p>
    <w:p w14:paraId="66BFDDFE" w14:textId="77777777" w:rsidR="00000000" w:rsidRDefault="00063F1E">
      <w:pPr>
        <w:pStyle w:val="a0"/>
        <w:rPr>
          <w:rFonts w:hint="cs"/>
          <w:rtl/>
        </w:rPr>
      </w:pPr>
      <w:r>
        <w:rPr>
          <w:rFonts w:hint="cs"/>
          <w:rtl/>
        </w:rPr>
        <w:t>אין בעיה. בואו ניתן לכולם כיסוי. הבעיה, שאין מאיפה למלא את הבור הזה.</w:t>
      </w:r>
      <w:r>
        <w:rPr>
          <w:rFonts w:hint="cs"/>
          <w:rtl/>
        </w:rPr>
        <w:t xml:space="preserve"> מה, אתם לא מבינים את זה? אין מאיפה למלא את הבור הזה.</w:t>
      </w:r>
    </w:p>
    <w:p w14:paraId="69B44970" w14:textId="77777777" w:rsidR="00000000" w:rsidRDefault="00063F1E">
      <w:pPr>
        <w:pStyle w:val="af0"/>
        <w:rPr>
          <w:rFonts w:hint="cs"/>
          <w:rtl/>
        </w:rPr>
      </w:pPr>
    </w:p>
    <w:p w14:paraId="44724AAB" w14:textId="77777777" w:rsidR="00000000" w:rsidRDefault="00063F1E">
      <w:pPr>
        <w:pStyle w:val="af0"/>
        <w:rPr>
          <w:rtl/>
        </w:rPr>
      </w:pPr>
      <w:r>
        <w:rPr>
          <w:rFonts w:hint="eastAsia"/>
          <w:rtl/>
        </w:rPr>
        <w:t>שאול</w:t>
      </w:r>
      <w:r>
        <w:rPr>
          <w:rtl/>
        </w:rPr>
        <w:t xml:space="preserve"> יהלום (מפד"ל):</w:t>
      </w:r>
    </w:p>
    <w:p w14:paraId="6FA75B0F" w14:textId="77777777" w:rsidR="00000000" w:rsidRDefault="00063F1E">
      <w:pPr>
        <w:pStyle w:val="a0"/>
        <w:rPr>
          <w:rFonts w:hint="cs"/>
          <w:rtl/>
        </w:rPr>
      </w:pPr>
    </w:p>
    <w:p w14:paraId="025D3F98" w14:textId="77777777" w:rsidR="00000000" w:rsidRDefault="00063F1E">
      <w:pPr>
        <w:pStyle w:val="a0"/>
        <w:rPr>
          <w:rFonts w:hint="cs"/>
          <w:rtl/>
        </w:rPr>
      </w:pPr>
      <w:r>
        <w:rPr>
          <w:rFonts w:hint="cs"/>
          <w:rtl/>
        </w:rPr>
        <w:t>זה לא חובת המדינה?</w:t>
      </w:r>
    </w:p>
    <w:p w14:paraId="4E5D687C" w14:textId="77777777" w:rsidR="00000000" w:rsidRDefault="00063F1E">
      <w:pPr>
        <w:pStyle w:val="a0"/>
        <w:ind w:firstLine="0"/>
        <w:rPr>
          <w:rFonts w:hint="cs"/>
          <w:rtl/>
        </w:rPr>
      </w:pPr>
    </w:p>
    <w:p w14:paraId="707E34B6" w14:textId="77777777" w:rsidR="00000000" w:rsidRDefault="00063F1E">
      <w:pPr>
        <w:pStyle w:val="-"/>
        <w:rPr>
          <w:rtl/>
        </w:rPr>
      </w:pPr>
      <w:bookmarkStart w:id="352" w:name="FS000000478T15_12_2004_15_05_41C"/>
      <w:bookmarkEnd w:id="352"/>
      <w:r>
        <w:rPr>
          <w:rFonts w:hint="eastAsia"/>
          <w:rtl/>
        </w:rPr>
        <w:t>שר</w:t>
      </w:r>
      <w:r>
        <w:rPr>
          <w:rtl/>
        </w:rPr>
        <w:t xml:space="preserve"> התחבורה מאיר שטרית:</w:t>
      </w:r>
    </w:p>
    <w:p w14:paraId="34B92EE4" w14:textId="77777777" w:rsidR="00000000" w:rsidRDefault="00063F1E">
      <w:pPr>
        <w:pStyle w:val="a0"/>
        <w:rPr>
          <w:rFonts w:hint="cs"/>
          <w:rtl/>
        </w:rPr>
      </w:pPr>
    </w:p>
    <w:p w14:paraId="3F48B593" w14:textId="77777777" w:rsidR="00000000" w:rsidRDefault="00063F1E">
      <w:pPr>
        <w:pStyle w:val="a0"/>
        <w:rPr>
          <w:rFonts w:hint="cs"/>
          <w:rtl/>
        </w:rPr>
      </w:pPr>
      <w:r>
        <w:rPr>
          <w:rFonts w:hint="cs"/>
          <w:rtl/>
        </w:rPr>
        <w:t>ממש חובת המדינה. בכל המדינות בעולם זה חובה. עכשיו, עם כל הכבוד, לפני שבאים לבקש תוספת כסף, אם מישהו מכם חושב שמערכת הבריאות התייעלה פרפק</w:t>
      </w:r>
      <w:r>
        <w:rPr>
          <w:rFonts w:hint="cs"/>
          <w:rtl/>
        </w:rPr>
        <w:t>ט, התייעלה עד הגרוש האחרון, אדרבה, שמערכת הבריאות תתייעל בתוכה - -</w:t>
      </w:r>
    </w:p>
    <w:p w14:paraId="636A8C96" w14:textId="77777777" w:rsidR="00000000" w:rsidRDefault="00063F1E">
      <w:pPr>
        <w:pStyle w:val="a0"/>
        <w:ind w:firstLine="0"/>
        <w:rPr>
          <w:rFonts w:hint="cs"/>
          <w:rtl/>
        </w:rPr>
      </w:pPr>
    </w:p>
    <w:p w14:paraId="09A03B93" w14:textId="77777777" w:rsidR="00000000" w:rsidRDefault="00063F1E">
      <w:pPr>
        <w:pStyle w:val="af0"/>
        <w:rPr>
          <w:rtl/>
        </w:rPr>
      </w:pPr>
      <w:r>
        <w:rPr>
          <w:rFonts w:hint="eastAsia"/>
          <w:rtl/>
        </w:rPr>
        <w:t>שאול</w:t>
      </w:r>
      <w:r>
        <w:rPr>
          <w:rtl/>
        </w:rPr>
        <w:t xml:space="preserve"> יהלום (מפד"ל):</w:t>
      </w:r>
    </w:p>
    <w:p w14:paraId="631A2B26" w14:textId="77777777" w:rsidR="00000000" w:rsidRDefault="00063F1E">
      <w:pPr>
        <w:pStyle w:val="a0"/>
        <w:rPr>
          <w:rFonts w:hint="cs"/>
          <w:rtl/>
        </w:rPr>
      </w:pPr>
    </w:p>
    <w:p w14:paraId="7DF64C35" w14:textId="77777777" w:rsidR="00000000" w:rsidRDefault="00063F1E">
      <w:pPr>
        <w:pStyle w:val="a0"/>
        <w:rPr>
          <w:rFonts w:hint="cs"/>
          <w:rtl/>
        </w:rPr>
      </w:pPr>
      <w:r>
        <w:rPr>
          <w:rFonts w:hint="cs"/>
          <w:rtl/>
        </w:rPr>
        <w:t>- - -</w:t>
      </w:r>
    </w:p>
    <w:p w14:paraId="6CD693AC" w14:textId="77777777" w:rsidR="00000000" w:rsidRDefault="00063F1E">
      <w:pPr>
        <w:pStyle w:val="a0"/>
        <w:ind w:firstLine="0"/>
        <w:rPr>
          <w:rFonts w:hint="cs"/>
          <w:rtl/>
        </w:rPr>
      </w:pPr>
    </w:p>
    <w:p w14:paraId="7EEC2897" w14:textId="77777777" w:rsidR="00000000" w:rsidRDefault="00063F1E">
      <w:pPr>
        <w:pStyle w:val="-"/>
        <w:rPr>
          <w:rtl/>
        </w:rPr>
      </w:pPr>
      <w:bookmarkStart w:id="353" w:name="FS000000478T15_12_2004_15_06_34C"/>
      <w:bookmarkEnd w:id="353"/>
      <w:r>
        <w:rPr>
          <w:rFonts w:hint="eastAsia"/>
          <w:rtl/>
        </w:rPr>
        <w:t>שר</w:t>
      </w:r>
      <w:r>
        <w:rPr>
          <w:rtl/>
        </w:rPr>
        <w:t xml:space="preserve"> התחבורה מאיר שטרית:</w:t>
      </w:r>
    </w:p>
    <w:p w14:paraId="44DE137A" w14:textId="77777777" w:rsidR="00000000" w:rsidRDefault="00063F1E">
      <w:pPr>
        <w:pStyle w:val="a0"/>
        <w:rPr>
          <w:rFonts w:hint="cs"/>
          <w:rtl/>
        </w:rPr>
      </w:pPr>
    </w:p>
    <w:p w14:paraId="169E1B72" w14:textId="77777777" w:rsidR="00000000" w:rsidRDefault="00063F1E">
      <w:pPr>
        <w:pStyle w:val="a0"/>
        <w:rPr>
          <w:rFonts w:hint="cs"/>
          <w:rtl/>
        </w:rPr>
      </w:pPr>
      <w:r>
        <w:rPr>
          <w:rFonts w:hint="cs"/>
          <w:rtl/>
        </w:rPr>
        <w:t>- - תחסוך כספים המתאימים לדברים אחרים ותיתן את זה לפגיות. אף אחד לא מפריע להם. מישהו מפריע למשרד הבריאות לעשות משהו בתקציבו? קל מאוד לבו</w:t>
      </w:r>
      <w:r>
        <w:rPr>
          <w:rFonts w:hint="cs"/>
          <w:rtl/>
        </w:rPr>
        <w:t>א ולבקש עוד כסף. המדינה נותנת לסל התרופות כל שנה 22 מיליארד שקל. אני לא מכיר מדינות שמציעים בהן שירות בריאות לכול, באותה רמה, לכולם. למי שיש ביטוח, למי שאין ביטוח - - -</w:t>
      </w:r>
    </w:p>
    <w:p w14:paraId="4A8F9C03" w14:textId="77777777" w:rsidR="00000000" w:rsidRDefault="00063F1E">
      <w:pPr>
        <w:pStyle w:val="a0"/>
        <w:ind w:firstLine="0"/>
        <w:rPr>
          <w:rFonts w:hint="cs"/>
          <w:rtl/>
        </w:rPr>
      </w:pPr>
    </w:p>
    <w:p w14:paraId="0260F064" w14:textId="77777777" w:rsidR="00000000" w:rsidRDefault="00063F1E">
      <w:pPr>
        <w:pStyle w:val="af0"/>
        <w:rPr>
          <w:rtl/>
        </w:rPr>
      </w:pPr>
      <w:r>
        <w:rPr>
          <w:rFonts w:hint="eastAsia"/>
          <w:rtl/>
        </w:rPr>
        <w:t>יעקב</w:t>
      </w:r>
      <w:r>
        <w:rPr>
          <w:rtl/>
        </w:rPr>
        <w:t xml:space="preserve"> מרגי (ש"ס):</w:t>
      </w:r>
    </w:p>
    <w:p w14:paraId="5BF2E2E0" w14:textId="77777777" w:rsidR="00000000" w:rsidRDefault="00063F1E">
      <w:pPr>
        <w:pStyle w:val="a0"/>
        <w:rPr>
          <w:rFonts w:hint="cs"/>
          <w:rtl/>
        </w:rPr>
      </w:pPr>
    </w:p>
    <w:p w14:paraId="0FF68E36" w14:textId="77777777" w:rsidR="00000000" w:rsidRDefault="00063F1E">
      <w:pPr>
        <w:pStyle w:val="a0"/>
        <w:rPr>
          <w:rFonts w:hint="cs"/>
          <w:rtl/>
        </w:rPr>
      </w:pPr>
      <w:r>
        <w:rPr>
          <w:rFonts w:hint="cs"/>
          <w:rtl/>
        </w:rPr>
        <w:t>אנחנו משלמים על זה.</w:t>
      </w:r>
    </w:p>
    <w:p w14:paraId="00BA6824" w14:textId="77777777" w:rsidR="00000000" w:rsidRDefault="00063F1E">
      <w:pPr>
        <w:pStyle w:val="a0"/>
        <w:ind w:firstLine="0"/>
        <w:rPr>
          <w:rFonts w:hint="cs"/>
          <w:rtl/>
        </w:rPr>
      </w:pPr>
    </w:p>
    <w:p w14:paraId="0A39DB3D" w14:textId="77777777" w:rsidR="00000000" w:rsidRDefault="00063F1E">
      <w:pPr>
        <w:pStyle w:val="-"/>
        <w:rPr>
          <w:rtl/>
        </w:rPr>
      </w:pPr>
      <w:bookmarkStart w:id="354" w:name="FS000000478T15_12_2004_15_07_35C"/>
      <w:bookmarkEnd w:id="354"/>
      <w:r>
        <w:rPr>
          <w:rFonts w:hint="eastAsia"/>
          <w:rtl/>
        </w:rPr>
        <w:t>שר</w:t>
      </w:r>
      <w:r>
        <w:rPr>
          <w:rtl/>
        </w:rPr>
        <w:t xml:space="preserve"> התחבורה מאיר שטרית:</w:t>
      </w:r>
    </w:p>
    <w:p w14:paraId="689C6270" w14:textId="77777777" w:rsidR="00000000" w:rsidRDefault="00063F1E">
      <w:pPr>
        <w:pStyle w:val="a0"/>
        <w:rPr>
          <w:rFonts w:hint="cs"/>
          <w:rtl/>
        </w:rPr>
      </w:pPr>
    </w:p>
    <w:p w14:paraId="52795FA1" w14:textId="77777777" w:rsidR="00000000" w:rsidRDefault="00063F1E">
      <w:pPr>
        <w:pStyle w:val="a0"/>
        <w:rPr>
          <w:rFonts w:hint="cs"/>
          <w:rtl/>
        </w:rPr>
      </w:pPr>
      <w:r>
        <w:rPr>
          <w:rFonts w:hint="cs"/>
          <w:rtl/>
        </w:rPr>
        <w:t>בטח אתה משלם על זה. אתה</w:t>
      </w:r>
      <w:r>
        <w:rPr>
          <w:rFonts w:hint="cs"/>
          <w:rtl/>
        </w:rPr>
        <w:t xml:space="preserve"> יכול לשלם, אז אתה משלם. מה עם אלה שלא יכולים לשלם? אין להם ביטוח בריאות? יש להם.</w:t>
      </w:r>
    </w:p>
    <w:p w14:paraId="15568C17" w14:textId="77777777" w:rsidR="00000000" w:rsidRDefault="00063F1E">
      <w:pPr>
        <w:pStyle w:val="a0"/>
        <w:rPr>
          <w:rFonts w:hint="cs"/>
          <w:rtl/>
        </w:rPr>
      </w:pPr>
    </w:p>
    <w:p w14:paraId="344917B6" w14:textId="77777777" w:rsidR="00000000" w:rsidRDefault="00063F1E">
      <w:pPr>
        <w:pStyle w:val="af0"/>
        <w:rPr>
          <w:rtl/>
        </w:rPr>
      </w:pPr>
      <w:r>
        <w:rPr>
          <w:rFonts w:hint="eastAsia"/>
          <w:rtl/>
        </w:rPr>
        <w:t>יעקב</w:t>
      </w:r>
      <w:r>
        <w:rPr>
          <w:rtl/>
        </w:rPr>
        <w:t xml:space="preserve"> מרגי (ש"ס):</w:t>
      </w:r>
    </w:p>
    <w:p w14:paraId="731F7449" w14:textId="77777777" w:rsidR="00000000" w:rsidRDefault="00063F1E">
      <w:pPr>
        <w:pStyle w:val="a0"/>
        <w:rPr>
          <w:rFonts w:hint="cs"/>
          <w:rtl/>
        </w:rPr>
      </w:pPr>
    </w:p>
    <w:p w14:paraId="18BD0630" w14:textId="77777777" w:rsidR="00000000" w:rsidRDefault="00063F1E">
      <w:pPr>
        <w:pStyle w:val="a0"/>
        <w:rPr>
          <w:rFonts w:hint="cs"/>
          <w:rtl/>
        </w:rPr>
      </w:pPr>
      <w:r>
        <w:rPr>
          <w:rFonts w:hint="cs"/>
          <w:rtl/>
        </w:rPr>
        <w:t>- - -</w:t>
      </w:r>
    </w:p>
    <w:p w14:paraId="26A3280B" w14:textId="77777777" w:rsidR="00000000" w:rsidRDefault="00063F1E">
      <w:pPr>
        <w:pStyle w:val="a0"/>
        <w:ind w:firstLine="0"/>
        <w:rPr>
          <w:rFonts w:hint="cs"/>
          <w:rtl/>
        </w:rPr>
      </w:pPr>
    </w:p>
    <w:p w14:paraId="5C440835" w14:textId="77777777" w:rsidR="00000000" w:rsidRDefault="00063F1E">
      <w:pPr>
        <w:pStyle w:val="-"/>
        <w:rPr>
          <w:rtl/>
        </w:rPr>
      </w:pPr>
      <w:bookmarkStart w:id="355" w:name="FS000000478T15_12_2004_15_08_03C"/>
      <w:bookmarkEnd w:id="355"/>
      <w:r>
        <w:rPr>
          <w:rFonts w:hint="eastAsia"/>
          <w:rtl/>
        </w:rPr>
        <w:t>שר</w:t>
      </w:r>
      <w:r>
        <w:rPr>
          <w:rtl/>
        </w:rPr>
        <w:t xml:space="preserve"> התחבורה מאיר שטרית:</w:t>
      </w:r>
    </w:p>
    <w:p w14:paraId="38FBCDC5" w14:textId="77777777" w:rsidR="00000000" w:rsidRDefault="00063F1E">
      <w:pPr>
        <w:pStyle w:val="a0"/>
        <w:rPr>
          <w:rFonts w:hint="cs"/>
          <w:rtl/>
        </w:rPr>
      </w:pPr>
    </w:p>
    <w:p w14:paraId="2F11C35A" w14:textId="77777777" w:rsidR="00000000" w:rsidRDefault="00063F1E">
      <w:pPr>
        <w:pStyle w:val="a0"/>
        <w:rPr>
          <w:rFonts w:hint="cs"/>
          <w:rtl/>
        </w:rPr>
      </w:pPr>
      <w:r>
        <w:rPr>
          <w:rFonts w:hint="cs"/>
          <w:rtl/>
        </w:rPr>
        <w:t>חוק ביטוח בריאות ממלכתי קובע, שכל אדם זכאי לקבל שירותי בריאות גם אם הוא לא משלם. אין הרבה מדינות שעושות את זה. חבר הכנסת מרג</w:t>
      </w:r>
      <w:r>
        <w:rPr>
          <w:rFonts w:hint="cs"/>
          <w:rtl/>
        </w:rPr>
        <w:t>י, אין הרבה מדינות שבהן קיים הדבר הזה. לכן, אני לא מציע לצבוע את כל התמונה בשחור. כל אחד יכול לעמוד פה ולהביא עוד תוואי אחד באיזה מקום ולהגיד: בוא נכסה אותו מלא. למה רק בבריאות, חבר הכנסת אורון? חסר בעיות בחינוך? חסר בעיות בנוער מנותק? חסר בעיות ברווחה. חס</w:t>
      </w:r>
      <w:r>
        <w:rPr>
          <w:rFonts w:hint="cs"/>
          <w:rtl/>
        </w:rPr>
        <w:t>ר בעיות בעוני? יש בעיות באלף ואחד עניינים. מה ההבדל?</w:t>
      </w:r>
    </w:p>
    <w:p w14:paraId="578023CB" w14:textId="77777777" w:rsidR="00000000" w:rsidRDefault="00063F1E">
      <w:pPr>
        <w:pStyle w:val="a0"/>
        <w:ind w:firstLine="0"/>
        <w:rPr>
          <w:rFonts w:hint="cs"/>
          <w:rtl/>
        </w:rPr>
      </w:pPr>
    </w:p>
    <w:p w14:paraId="69EA0340" w14:textId="77777777" w:rsidR="00000000" w:rsidRDefault="00063F1E">
      <w:pPr>
        <w:pStyle w:val="af0"/>
        <w:rPr>
          <w:rtl/>
        </w:rPr>
      </w:pPr>
      <w:r>
        <w:rPr>
          <w:rFonts w:hint="eastAsia"/>
          <w:rtl/>
        </w:rPr>
        <w:t>חיים</w:t>
      </w:r>
      <w:r>
        <w:rPr>
          <w:rtl/>
        </w:rPr>
        <w:t xml:space="preserve"> אורון (יחד):</w:t>
      </w:r>
    </w:p>
    <w:p w14:paraId="518BACA7" w14:textId="77777777" w:rsidR="00000000" w:rsidRDefault="00063F1E">
      <w:pPr>
        <w:pStyle w:val="a0"/>
        <w:rPr>
          <w:rFonts w:hint="cs"/>
          <w:rtl/>
        </w:rPr>
      </w:pPr>
    </w:p>
    <w:p w14:paraId="766B6CEA" w14:textId="77777777" w:rsidR="00000000" w:rsidRDefault="00063F1E">
      <w:pPr>
        <w:pStyle w:val="a0"/>
        <w:rPr>
          <w:rFonts w:hint="cs"/>
          <w:rtl/>
        </w:rPr>
      </w:pPr>
      <w:r>
        <w:rPr>
          <w:rFonts w:hint="cs"/>
          <w:rtl/>
        </w:rPr>
        <w:t>- - -</w:t>
      </w:r>
    </w:p>
    <w:p w14:paraId="123E3C94" w14:textId="77777777" w:rsidR="00000000" w:rsidRDefault="00063F1E">
      <w:pPr>
        <w:pStyle w:val="a0"/>
        <w:ind w:firstLine="0"/>
        <w:rPr>
          <w:rFonts w:hint="cs"/>
          <w:rtl/>
        </w:rPr>
      </w:pPr>
    </w:p>
    <w:p w14:paraId="78A6BF12" w14:textId="77777777" w:rsidR="00000000" w:rsidRDefault="00063F1E">
      <w:pPr>
        <w:pStyle w:val="af0"/>
        <w:rPr>
          <w:rtl/>
        </w:rPr>
      </w:pPr>
      <w:r>
        <w:rPr>
          <w:rFonts w:hint="eastAsia"/>
          <w:rtl/>
        </w:rPr>
        <w:t>שאול</w:t>
      </w:r>
      <w:r>
        <w:rPr>
          <w:rtl/>
        </w:rPr>
        <w:t xml:space="preserve"> יהלום (מפד"ל):</w:t>
      </w:r>
    </w:p>
    <w:p w14:paraId="2FFD166B" w14:textId="77777777" w:rsidR="00000000" w:rsidRDefault="00063F1E">
      <w:pPr>
        <w:pStyle w:val="a0"/>
        <w:rPr>
          <w:rFonts w:hint="cs"/>
          <w:rtl/>
        </w:rPr>
      </w:pPr>
    </w:p>
    <w:p w14:paraId="1B51CA89" w14:textId="77777777" w:rsidR="00000000" w:rsidRDefault="00063F1E">
      <w:pPr>
        <w:pStyle w:val="a0"/>
        <w:rPr>
          <w:rFonts w:hint="cs"/>
          <w:rtl/>
        </w:rPr>
      </w:pPr>
      <w:r>
        <w:rPr>
          <w:rFonts w:hint="cs"/>
          <w:rtl/>
        </w:rPr>
        <w:t>- - -</w:t>
      </w:r>
    </w:p>
    <w:p w14:paraId="2BD39E12" w14:textId="77777777" w:rsidR="00000000" w:rsidRDefault="00063F1E">
      <w:pPr>
        <w:pStyle w:val="a0"/>
        <w:ind w:firstLine="0"/>
        <w:rPr>
          <w:rFonts w:hint="cs"/>
          <w:rtl/>
        </w:rPr>
      </w:pPr>
    </w:p>
    <w:p w14:paraId="7063EA22" w14:textId="77777777" w:rsidR="00000000" w:rsidRDefault="00063F1E">
      <w:pPr>
        <w:pStyle w:val="af0"/>
        <w:rPr>
          <w:rtl/>
        </w:rPr>
      </w:pPr>
      <w:r>
        <w:rPr>
          <w:rFonts w:hint="eastAsia"/>
          <w:rtl/>
        </w:rPr>
        <w:t>מל</w:t>
      </w:r>
      <w:r>
        <w:rPr>
          <w:rtl/>
        </w:rPr>
        <w:t xml:space="preserve"> פולישוק-בלוך (שינוי):</w:t>
      </w:r>
    </w:p>
    <w:p w14:paraId="441A1323" w14:textId="77777777" w:rsidR="00000000" w:rsidRDefault="00063F1E">
      <w:pPr>
        <w:pStyle w:val="a0"/>
        <w:rPr>
          <w:rFonts w:hint="cs"/>
          <w:rtl/>
        </w:rPr>
      </w:pPr>
    </w:p>
    <w:p w14:paraId="375CF810" w14:textId="77777777" w:rsidR="00000000" w:rsidRDefault="00063F1E">
      <w:pPr>
        <w:pStyle w:val="a0"/>
        <w:rPr>
          <w:rFonts w:hint="cs"/>
          <w:rtl/>
        </w:rPr>
      </w:pPr>
      <w:r>
        <w:rPr>
          <w:rFonts w:hint="cs"/>
          <w:rtl/>
        </w:rPr>
        <w:t>- - -</w:t>
      </w:r>
    </w:p>
    <w:p w14:paraId="04A54932" w14:textId="77777777" w:rsidR="00000000" w:rsidRDefault="00063F1E">
      <w:pPr>
        <w:pStyle w:val="a0"/>
        <w:ind w:firstLine="0"/>
        <w:rPr>
          <w:rFonts w:hint="cs"/>
          <w:rtl/>
        </w:rPr>
      </w:pPr>
    </w:p>
    <w:p w14:paraId="53F5AC4C" w14:textId="77777777" w:rsidR="00000000" w:rsidRDefault="00063F1E">
      <w:pPr>
        <w:pStyle w:val="-"/>
        <w:rPr>
          <w:rtl/>
        </w:rPr>
      </w:pPr>
      <w:bookmarkStart w:id="356" w:name="FS000000478T15_12_2004_15_09_45C"/>
      <w:bookmarkEnd w:id="356"/>
      <w:r>
        <w:rPr>
          <w:rFonts w:hint="eastAsia"/>
          <w:rtl/>
        </w:rPr>
        <w:t>שר</w:t>
      </w:r>
      <w:r>
        <w:rPr>
          <w:rtl/>
        </w:rPr>
        <w:t xml:space="preserve"> התחבורה מאיר שטרית:</w:t>
      </w:r>
    </w:p>
    <w:p w14:paraId="12DFD51A" w14:textId="77777777" w:rsidR="00000000" w:rsidRDefault="00063F1E">
      <w:pPr>
        <w:pStyle w:val="a0"/>
        <w:rPr>
          <w:rFonts w:hint="cs"/>
          <w:rtl/>
        </w:rPr>
      </w:pPr>
    </w:p>
    <w:p w14:paraId="2FFEF2BB" w14:textId="77777777" w:rsidR="00000000" w:rsidRDefault="00063F1E">
      <w:pPr>
        <w:pStyle w:val="a0"/>
        <w:rPr>
          <w:rFonts w:hint="cs"/>
          <w:rtl/>
        </w:rPr>
      </w:pPr>
      <w:r>
        <w:rPr>
          <w:rFonts w:hint="cs"/>
          <w:rtl/>
        </w:rPr>
        <w:t>לכן, אילו היה מקור בלתי נדלה לכסות כל הוצאה, אין בעיה. מאיפה? מאיפה?</w:t>
      </w:r>
    </w:p>
    <w:p w14:paraId="62B2B0D2" w14:textId="77777777" w:rsidR="00000000" w:rsidRDefault="00063F1E">
      <w:pPr>
        <w:pStyle w:val="a0"/>
        <w:ind w:firstLine="0"/>
        <w:rPr>
          <w:rFonts w:hint="cs"/>
          <w:rtl/>
        </w:rPr>
      </w:pPr>
    </w:p>
    <w:p w14:paraId="7C364DAA" w14:textId="77777777" w:rsidR="00000000" w:rsidRDefault="00063F1E">
      <w:pPr>
        <w:pStyle w:val="af0"/>
        <w:rPr>
          <w:rtl/>
        </w:rPr>
      </w:pPr>
      <w:r>
        <w:rPr>
          <w:rFonts w:hint="eastAsia"/>
          <w:rtl/>
        </w:rPr>
        <w:t>חיים</w:t>
      </w:r>
      <w:r>
        <w:rPr>
          <w:rtl/>
        </w:rPr>
        <w:t xml:space="preserve"> אורון (יחד):</w:t>
      </w:r>
    </w:p>
    <w:p w14:paraId="4A4E69BE" w14:textId="77777777" w:rsidR="00000000" w:rsidRDefault="00063F1E">
      <w:pPr>
        <w:pStyle w:val="a0"/>
        <w:rPr>
          <w:rFonts w:hint="cs"/>
          <w:rtl/>
        </w:rPr>
      </w:pPr>
    </w:p>
    <w:p w14:paraId="3D3B88F2" w14:textId="77777777" w:rsidR="00000000" w:rsidRDefault="00063F1E">
      <w:pPr>
        <w:pStyle w:val="a0"/>
        <w:rPr>
          <w:rFonts w:hint="cs"/>
          <w:rtl/>
        </w:rPr>
      </w:pPr>
      <w:r>
        <w:rPr>
          <w:rFonts w:hint="cs"/>
          <w:rtl/>
        </w:rPr>
        <w:t>יש</w:t>
      </w:r>
      <w:r>
        <w:rPr>
          <w:rFonts w:hint="cs"/>
          <w:rtl/>
        </w:rPr>
        <w:t xml:space="preserve"> 5.5 מיליארדי שקלים הפחתות מס לשנה הבאה - - -</w:t>
      </w:r>
    </w:p>
    <w:p w14:paraId="30018D79" w14:textId="77777777" w:rsidR="00000000" w:rsidRDefault="00063F1E">
      <w:pPr>
        <w:pStyle w:val="a0"/>
        <w:ind w:firstLine="0"/>
        <w:rPr>
          <w:rFonts w:hint="cs"/>
          <w:rtl/>
        </w:rPr>
      </w:pPr>
    </w:p>
    <w:p w14:paraId="469D2177" w14:textId="77777777" w:rsidR="00000000" w:rsidRDefault="00063F1E">
      <w:pPr>
        <w:pStyle w:val="-"/>
        <w:rPr>
          <w:rtl/>
        </w:rPr>
      </w:pPr>
      <w:bookmarkStart w:id="357" w:name="FS000000478T15_12_2004_15_10_32C"/>
      <w:bookmarkEnd w:id="357"/>
      <w:r>
        <w:rPr>
          <w:rFonts w:hint="eastAsia"/>
          <w:rtl/>
        </w:rPr>
        <w:t>שר</w:t>
      </w:r>
      <w:r>
        <w:rPr>
          <w:rtl/>
        </w:rPr>
        <w:t xml:space="preserve"> התחבורה מאיר שטרית:</w:t>
      </w:r>
    </w:p>
    <w:p w14:paraId="1519A926" w14:textId="77777777" w:rsidR="00000000" w:rsidRDefault="00063F1E">
      <w:pPr>
        <w:pStyle w:val="a0"/>
        <w:rPr>
          <w:rFonts w:hint="cs"/>
          <w:rtl/>
        </w:rPr>
      </w:pPr>
    </w:p>
    <w:p w14:paraId="147AE542" w14:textId="77777777" w:rsidR="00000000" w:rsidRDefault="00063F1E">
      <w:pPr>
        <w:pStyle w:val="a0"/>
        <w:rPr>
          <w:rFonts w:hint="cs"/>
          <w:rtl/>
        </w:rPr>
      </w:pPr>
      <w:r>
        <w:rPr>
          <w:rFonts w:hint="cs"/>
          <w:rtl/>
        </w:rPr>
        <w:t>יפה. זה הדבר היחיד שיוצר צמיחה ויוצר מקומות עבודה. אז מה אתה מציע, להרוג גם את העתיד, שלא תהיה צמיחה? שאנשים לא ילכו לעבוד? כולם ילכו לקבל קצבאות ואולי זה יותר טוב.</w:t>
      </w:r>
    </w:p>
    <w:p w14:paraId="49B9CF45" w14:textId="77777777" w:rsidR="00000000" w:rsidRDefault="00063F1E">
      <w:pPr>
        <w:pStyle w:val="a0"/>
        <w:ind w:firstLine="0"/>
        <w:rPr>
          <w:rFonts w:hint="cs"/>
          <w:rtl/>
        </w:rPr>
      </w:pPr>
    </w:p>
    <w:p w14:paraId="7851700A" w14:textId="77777777" w:rsidR="00000000" w:rsidRDefault="00063F1E">
      <w:pPr>
        <w:pStyle w:val="af1"/>
        <w:rPr>
          <w:rtl/>
        </w:rPr>
      </w:pPr>
      <w:r>
        <w:rPr>
          <w:rFonts w:hint="eastAsia"/>
          <w:rtl/>
        </w:rPr>
        <w:t>היו</w:t>
      </w:r>
      <w:r>
        <w:rPr>
          <w:rtl/>
        </w:rPr>
        <w:t>"ר משה כחלון:</w:t>
      </w:r>
    </w:p>
    <w:p w14:paraId="67443800" w14:textId="77777777" w:rsidR="00000000" w:rsidRDefault="00063F1E">
      <w:pPr>
        <w:pStyle w:val="a0"/>
        <w:rPr>
          <w:rFonts w:hint="cs"/>
          <w:rtl/>
        </w:rPr>
      </w:pPr>
    </w:p>
    <w:p w14:paraId="3F254851" w14:textId="77777777" w:rsidR="00000000" w:rsidRDefault="00063F1E">
      <w:pPr>
        <w:pStyle w:val="a0"/>
        <w:rPr>
          <w:rFonts w:hint="cs"/>
          <w:rtl/>
        </w:rPr>
      </w:pPr>
      <w:r>
        <w:rPr>
          <w:rFonts w:hint="cs"/>
          <w:rtl/>
        </w:rPr>
        <w:t>א</w:t>
      </w:r>
      <w:r>
        <w:rPr>
          <w:rFonts w:hint="cs"/>
          <w:rtl/>
        </w:rPr>
        <w:t>דוני השר, אתה מוכן להשיב לחבר הכנסת יהלום על שאלה קצרה?</w:t>
      </w:r>
    </w:p>
    <w:p w14:paraId="14542FFC" w14:textId="77777777" w:rsidR="00000000" w:rsidRDefault="00063F1E">
      <w:pPr>
        <w:pStyle w:val="a0"/>
        <w:ind w:firstLine="0"/>
        <w:rPr>
          <w:rFonts w:hint="cs"/>
          <w:rtl/>
        </w:rPr>
      </w:pPr>
    </w:p>
    <w:p w14:paraId="7CC180E1" w14:textId="77777777" w:rsidR="00000000" w:rsidRDefault="00063F1E">
      <w:pPr>
        <w:pStyle w:val="-"/>
        <w:rPr>
          <w:rtl/>
        </w:rPr>
      </w:pPr>
      <w:bookmarkStart w:id="358" w:name="FS000000478T15_12_2004_15_11_25C"/>
      <w:bookmarkEnd w:id="358"/>
      <w:r>
        <w:rPr>
          <w:rFonts w:hint="eastAsia"/>
          <w:rtl/>
        </w:rPr>
        <w:t>שר</w:t>
      </w:r>
      <w:r>
        <w:rPr>
          <w:rtl/>
        </w:rPr>
        <w:t xml:space="preserve"> התחבורה מאיר שטרית:</w:t>
      </w:r>
    </w:p>
    <w:p w14:paraId="267A29A2" w14:textId="77777777" w:rsidR="00000000" w:rsidRDefault="00063F1E">
      <w:pPr>
        <w:pStyle w:val="a0"/>
        <w:rPr>
          <w:rFonts w:hint="cs"/>
          <w:rtl/>
        </w:rPr>
      </w:pPr>
    </w:p>
    <w:p w14:paraId="379BE2ED" w14:textId="77777777" w:rsidR="00000000" w:rsidRDefault="00063F1E">
      <w:pPr>
        <w:pStyle w:val="a0"/>
        <w:rPr>
          <w:rFonts w:hint="cs"/>
          <w:rtl/>
        </w:rPr>
      </w:pPr>
      <w:r>
        <w:rPr>
          <w:rFonts w:hint="cs"/>
          <w:rtl/>
        </w:rPr>
        <w:t>בבקשה.</w:t>
      </w:r>
    </w:p>
    <w:p w14:paraId="725D64FA" w14:textId="77777777" w:rsidR="00000000" w:rsidRDefault="00063F1E">
      <w:pPr>
        <w:pStyle w:val="a0"/>
        <w:ind w:firstLine="0"/>
        <w:rPr>
          <w:rFonts w:hint="cs"/>
          <w:rtl/>
        </w:rPr>
      </w:pPr>
    </w:p>
    <w:p w14:paraId="03F7C495" w14:textId="77777777" w:rsidR="00000000" w:rsidRDefault="00063F1E">
      <w:pPr>
        <w:pStyle w:val="af0"/>
        <w:rPr>
          <w:rtl/>
        </w:rPr>
      </w:pPr>
      <w:r>
        <w:rPr>
          <w:rFonts w:hint="eastAsia"/>
          <w:rtl/>
        </w:rPr>
        <w:t>שאול</w:t>
      </w:r>
      <w:r>
        <w:rPr>
          <w:rtl/>
        </w:rPr>
        <w:t xml:space="preserve"> יהלום (מפד"ל):</w:t>
      </w:r>
    </w:p>
    <w:p w14:paraId="533D420C" w14:textId="77777777" w:rsidR="00000000" w:rsidRDefault="00063F1E">
      <w:pPr>
        <w:pStyle w:val="a0"/>
        <w:rPr>
          <w:rFonts w:hint="cs"/>
          <w:rtl/>
        </w:rPr>
      </w:pPr>
    </w:p>
    <w:p w14:paraId="701BAFDB" w14:textId="77777777" w:rsidR="00000000" w:rsidRDefault="00063F1E">
      <w:pPr>
        <w:pStyle w:val="a0"/>
        <w:rPr>
          <w:rFonts w:hint="cs"/>
          <w:rtl/>
        </w:rPr>
      </w:pPr>
      <w:r>
        <w:rPr>
          <w:rFonts w:hint="cs"/>
          <w:rtl/>
        </w:rPr>
        <w:t>אדוני השר, כאשר אדוני משווה לחינוך, הסטודנט משלים, ההורים משלימים. מה השר מציע, שהאמא של הפג תוסיף בלידה?</w:t>
      </w:r>
    </w:p>
    <w:p w14:paraId="71365B2B" w14:textId="77777777" w:rsidR="00000000" w:rsidRDefault="00063F1E">
      <w:pPr>
        <w:pStyle w:val="a0"/>
        <w:ind w:firstLine="0"/>
        <w:rPr>
          <w:rFonts w:hint="cs"/>
          <w:rtl/>
        </w:rPr>
      </w:pPr>
    </w:p>
    <w:p w14:paraId="4D546F24" w14:textId="77777777" w:rsidR="00000000" w:rsidRDefault="00063F1E">
      <w:pPr>
        <w:pStyle w:val="-"/>
        <w:rPr>
          <w:rtl/>
        </w:rPr>
      </w:pPr>
      <w:bookmarkStart w:id="359" w:name="FS000000478T15_12_2004_15_12_06C"/>
      <w:bookmarkEnd w:id="359"/>
      <w:r>
        <w:rPr>
          <w:rFonts w:hint="eastAsia"/>
          <w:rtl/>
        </w:rPr>
        <w:t>שר</w:t>
      </w:r>
      <w:r>
        <w:rPr>
          <w:rtl/>
        </w:rPr>
        <w:t xml:space="preserve"> התחבורה מאיר שטרית:</w:t>
      </w:r>
    </w:p>
    <w:p w14:paraId="3B388EEC" w14:textId="77777777" w:rsidR="00000000" w:rsidRDefault="00063F1E">
      <w:pPr>
        <w:pStyle w:val="a0"/>
        <w:rPr>
          <w:rFonts w:hint="cs"/>
          <w:rtl/>
        </w:rPr>
      </w:pPr>
    </w:p>
    <w:p w14:paraId="03CFBB38" w14:textId="77777777" w:rsidR="00000000" w:rsidRDefault="00063F1E">
      <w:pPr>
        <w:pStyle w:val="a0"/>
        <w:rPr>
          <w:rFonts w:hint="cs"/>
          <w:rtl/>
        </w:rPr>
      </w:pPr>
      <w:r>
        <w:rPr>
          <w:rFonts w:hint="cs"/>
          <w:rtl/>
        </w:rPr>
        <w:t>חלילה וחס.</w:t>
      </w:r>
    </w:p>
    <w:p w14:paraId="534E11C2" w14:textId="77777777" w:rsidR="00000000" w:rsidRDefault="00063F1E">
      <w:pPr>
        <w:pStyle w:val="a0"/>
        <w:ind w:firstLine="0"/>
        <w:rPr>
          <w:rFonts w:hint="cs"/>
          <w:rtl/>
        </w:rPr>
      </w:pPr>
    </w:p>
    <w:p w14:paraId="750C2514" w14:textId="77777777" w:rsidR="00000000" w:rsidRDefault="00063F1E">
      <w:pPr>
        <w:pStyle w:val="af0"/>
        <w:rPr>
          <w:rtl/>
        </w:rPr>
      </w:pPr>
      <w:bookmarkStart w:id="360" w:name="FS000000478T15_12_2004_15_12_09C"/>
      <w:bookmarkEnd w:id="360"/>
      <w:r>
        <w:rPr>
          <w:rFonts w:hint="eastAsia"/>
          <w:rtl/>
        </w:rPr>
        <w:t>שאו</w:t>
      </w:r>
      <w:r>
        <w:rPr>
          <w:rFonts w:hint="eastAsia"/>
          <w:rtl/>
        </w:rPr>
        <w:t>ל</w:t>
      </w:r>
      <w:r>
        <w:rPr>
          <w:rtl/>
        </w:rPr>
        <w:t xml:space="preserve"> יהלום (מפד"ל):</w:t>
      </w:r>
    </w:p>
    <w:p w14:paraId="6DF755CA" w14:textId="77777777" w:rsidR="00000000" w:rsidRDefault="00063F1E">
      <w:pPr>
        <w:pStyle w:val="a0"/>
        <w:rPr>
          <w:rFonts w:hint="cs"/>
          <w:rtl/>
        </w:rPr>
      </w:pPr>
    </w:p>
    <w:p w14:paraId="44A32B61" w14:textId="77777777" w:rsidR="00000000" w:rsidRDefault="00063F1E">
      <w:pPr>
        <w:pStyle w:val="a0"/>
        <w:rPr>
          <w:rFonts w:hint="cs"/>
          <w:rtl/>
        </w:rPr>
      </w:pPr>
      <w:r>
        <w:rPr>
          <w:rFonts w:hint="cs"/>
          <w:rtl/>
        </w:rPr>
        <w:t>אז אם לא, הפג מת.</w:t>
      </w:r>
    </w:p>
    <w:p w14:paraId="42C411F6" w14:textId="77777777" w:rsidR="00000000" w:rsidRDefault="00063F1E">
      <w:pPr>
        <w:pStyle w:val="a0"/>
        <w:ind w:firstLine="0"/>
        <w:rPr>
          <w:rFonts w:hint="cs"/>
          <w:rtl/>
        </w:rPr>
      </w:pPr>
    </w:p>
    <w:p w14:paraId="76F1EF84" w14:textId="77777777" w:rsidR="00000000" w:rsidRDefault="00063F1E">
      <w:pPr>
        <w:pStyle w:val="af1"/>
        <w:rPr>
          <w:rtl/>
        </w:rPr>
      </w:pPr>
      <w:r>
        <w:rPr>
          <w:rFonts w:hint="eastAsia"/>
          <w:rtl/>
        </w:rPr>
        <w:t>היו</w:t>
      </w:r>
      <w:r>
        <w:rPr>
          <w:rtl/>
        </w:rPr>
        <w:t>"ר משה כחלון:</w:t>
      </w:r>
    </w:p>
    <w:p w14:paraId="3A7EA366" w14:textId="77777777" w:rsidR="00000000" w:rsidRDefault="00063F1E">
      <w:pPr>
        <w:pStyle w:val="a0"/>
        <w:rPr>
          <w:rFonts w:hint="cs"/>
          <w:rtl/>
        </w:rPr>
      </w:pPr>
    </w:p>
    <w:p w14:paraId="274F510E" w14:textId="77777777" w:rsidR="00000000" w:rsidRDefault="00063F1E">
      <w:pPr>
        <w:pStyle w:val="a0"/>
        <w:rPr>
          <w:rFonts w:hint="cs"/>
          <w:rtl/>
        </w:rPr>
      </w:pPr>
      <w:r>
        <w:rPr>
          <w:rFonts w:hint="cs"/>
          <w:rtl/>
        </w:rPr>
        <w:t>חבר הכנסת יהלום, תודה רבה.</w:t>
      </w:r>
    </w:p>
    <w:p w14:paraId="28E54720" w14:textId="77777777" w:rsidR="00000000" w:rsidRDefault="00063F1E">
      <w:pPr>
        <w:pStyle w:val="a0"/>
        <w:ind w:firstLine="0"/>
        <w:rPr>
          <w:rFonts w:hint="cs"/>
          <w:rtl/>
        </w:rPr>
      </w:pPr>
    </w:p>
    <w:p w14:paraId="7EE66393" w14:textId="77777777" w:rsidR="00000000" w:rsidRDefault="00063F1E">
      <w:pPr>
        <w:pStyle w:val="-"/>
        <w:rPr>
          <w:rtl/>
        </w:rPr>
      </w:pPr>
      <w:bookmarkStart w:id="361" w:name="FS000000478T15_12_2004_15_12_27C"/>
      <w:bookmarkEnd w:id="361"/>
      <w:r>
        <w:rPr>
          <w:rFonts w:hint="eastAsia"/>
          <w:rtl/>
        </w:rPr>
        <w:t>שר</w:t>
      </w:r>
      <w:r>
        <w:rPr>
          <w:rtl/>
        </w:rPr>
        <w:t xml:space="preserve"> התחבורה מאיר שטרית:</w:t>
      </w:r>
    </w:p>
    <w:p w14:paraId="6786ED25" w14:textId="77777777" w:rsidR="00000000" w:rsidRDefault="00063F1E">
      <w:pPr>
        <w:pStyle w:val="a0"/>
        <w:rPr>
          <w:rFonts w:hint="cs"/>
          <w:rtl/>
        </w:rPr>
      </w:pPr>
    </w:p>
    <w:p w14:paraId="3E449043" w14:textId="77777777" w:rsidR="00000000" w:rsidRDefault="00063F1E">
      <w:pPr>
        <w:pStyle w:val="a0"/>
        <w:rPr>
          <w:rFonts w:hint="cs"/>
          <w:rtl/>
        </w:rPr>
      </w:pPr>
      <w:r>
        <w:rPr>
          <w:rFonts w:hint="cs"/>
          <w:rtl/>
        </w:rPr>
        <w:t>חבר הכנסת יהלום, אני טוען שמערכת הבריאות, בתוך מקורותיה, יכולה לעבור עוד תהליך ארוך מאוד וגדול של התייעלות. תאמין לי, חיסכון של 200 מיליון שקל בתקציב</w:t>
      </w:r>
      <w:r>
        <w:rPr>
          <w:rFonts w:hint="cs"/>
          <w:rtl/>
        </w:rPr>
        <w:t xml:space="preserve"> של עשרות מיליארדי שקלים, שאף אחד לא יספר לי שזה בלתי אפשרי.</w:t>
      </w:r>
    </w:p>
    <w:p w14:paraId="675F42CA" w14:textId="77777777" w:rsidR="00000000" w:rsidRDefault="00063F1E">
      <w:pPr>
        <w:pStyle w:val="a0"/>
        <w:rPr>
          <w:rFonts w:hint="cs"/>
          <w:rtl/>
        </w:rPr>
      </w:pPr>
    </w:p>
    <w:p w14:paraId="4C92212A" w14:textId="77777777" w:rsidR="00000000" w:rsidRDefault="00063F1E">
      <w:pPr>
        <w:pStyle w:val="a0"/>
        <w:rPr>
          <w:rFonts w:hint="cs"/>
          <w:rtl/>
        </w:rPr>
      </w:pPr>
      <w:r>
        <w:rPr>
          <w:rFonts w:hint="cs"/>
          <w:rtl/>
        </w:rPr>
        <w:t>לכן, הממשלה מתנגדת להצעת החוק ומבקשת להסיר אותה מסדר-היום.</w:t>
      </w:r>
    </w:p>
    <w:p w14:paraId="1D0F23AC" w14:textId="77777777" w:rsidR="00000000" w:rsidRDefault="00063F1E">
      <w:pPr>
        <w:pStyle w:val="af1"/>
        <w:rPr>
          <w:rtl/>
        </w:rPr>
      </w:pPr>
    </w:p>
    <w:p w14:paraId="68D84809" w14:textId="77777777" w:rsidR="00000000" w:rsidRDefault="00063F1E">
      <w:pPr>
        <w:pStyle w:val="af1"/>
        <w:rPr>
          <w:rtl/>
        </w:rPr>
      </w:pPr>
      <w:r>
        <w:rPr>
          <w:rFonts w:hint="eastAsia"/>
          <w:rtl/>
        </w:rPr>
        <w:t>היו</w:t>
      </w:r>
      <w:r>
        <w:rPr>
          <w:rtl/>
        </w:rPr>
        <w:t>"ר משה כחלון:</w:t>
      </w:r>
    </w:p>
    <w:p w14:paraId="4C507735" w14:textId="77777777" w:rsidR="00000000" w:rsidRDefault="00063F1E">
      <w:pPr>
        <w:pStyle w:val="a0"/>
        <w:rPr>
          <w:rFonts w:hint="cs"/>
          <w:rtl/>
        </w:rPr>
      </w:pPr>
    </w:p>
    <w:p w14:paraId="45FA0259" w14:textId="77777777" w:rsidR="00000000" w:rsidRDefault="00063F1E">
      <w:pPr>
        <w:pStyle w:val="a0"/>
        <w:rPr>
          <w:rFonts w:hint="cs"/>
          <w:rtl/>
        </w:rPr>
      </w:pPr>
      <w:r>
        <w:rPr>
          <w:rFonts w:hint="cs"/>
          <w:rtl/>
        </w:rPr>
        <w:t xml:space="preserve">תודה רבה. חבר הכנסת אורון, אנחנו ניגשים להצבעה. </w:t>
      </w:r>
    </w:p>
    <w:p w14:paraId="2338DEDC" w14:textId="77777777" w:rsidR="00000000" w:rsidRDefault="00063F1E">
      <w:pPr>
        <w:pStyle w:val="a0"/>
        <w:rPr>
          <w:rFonts w:hint="cs"/>
          <w:rtl/>
        </w:rPr>
      </w:pPr>
    </w:p>
    <w:p w14:paraId="57CA5F2F" w14:textId="77777777" w:rsidR="00000000" w:rsidRDefault="00063F1E">
      <w:pPr>
        <w:pStyle w:val="a0"/>
        <w:rPr>
          <w:rFonts w:hint="cs"/>
          <w:rtl/>
        </w:rPr>
      </w:pPr>
      <w:r>
        <w:rPr>
          <w:rFonts w:hint="cs"/>
          <w:rtl/>
        </w:rPr>
        <w:t>ההצבעה החלה.</w:t>
      </w:r>
    </w:p>
    <w:p w14:paraId="09B26FEF" w14:textId="77777777" w:rsidR="00000000" w:rsidRDefault="00063F1E">
      <w:pPr>
        <w:pStyle w:val="a0"/>
        <w:rPr>
          <w:rFonts w:hint="cs"/>
          <w:rtl/>
        </w:rPr>
      </w:pPr>
    </w:p>
    <w:p w14:paraId="1D7CDFD8" w14:textId="77777777" w:rsidR="00000000" w:rsidRDefault="00063F1E">
      <w:pPr>
        <w:pStyle w:val="ab"/>
        <w:bidi/>
        <w:rPr>
          <w:rFonts w:hint="cs"/>
          <w:rtl/>
        </w:rPr>
      </w:pPr>
      <w:r>
        <w:rPr>
          <w:rFonts w:hint="cs"/>
          <w:rtl/>
        </w:rPr>
        <w:t xml:space="preserve">הצבעה מס' 17 </w:t>
      </w:r>
    </w:p>
    <w:p w14:paraId="5AA427E6" w14:textId="77777777" w:rsidR="00000000" w:rsidRDefault="00063F1E">
      <w:pPr>
        <w:pStyle w:val="a0"/>
        <w:rPr>
          <w:rFonts w:hint="cs"/>
          <w:rtl/>
        </w:rPr>
      </w:pPr>
    </w:p>
    <w:p w14:paraId="669B98DD" w14:textId="77777777" w:rsidR="00000000" w:rsidRDefault="00063F1E">
      <w:pPr>
        <w:pStyle w:val="ac"/>
        <w:bidi/>
        <w:rPr>
          <w:rFonts w:hint="cs"/>
          <w:rtl/>
        </w:rPr>
      </w:pPr>
      <w:r>
        <w:rPr>
          <w:rFonts w:hint="cs"/>
          <w:rtl/>
        </w:rPr>
        <w:t>בעד ההצעה להעביר את הצעת החוק לדיון מ</w:t>
      </w:r>
      <w:r>
        <w:rPr>
          <w:rFonts w:hint="cs"/>
          <w:rtl/>
        </w:rPr>
        <w:t xml:space="preserve">וקדם בוועדה </w:t>
      </w:r>
      <w:r>
        <w:rPr>
          <w:rtl/>
        </w:rPr>
        <w:t>–</w:t>
      </w:r>
      <w:r>
        <w:rPr>
          <w:rFonts w:hint="cs"/>
          <w:rtl/>
        </w:rPr>
        <w:t xml:space="preserve"> 38</w:t>
      </w:r>
    </w:p>
    <w:p w14:paraId="7A444F37" w14:textId="77777777" w:rsidR="00000000" w:rsidRDefault="00063F1E">
      <w:pPr>
        <w:pStyle w:val="ac"/>
        <w:bidi/>
        <w:rPr>
          <w:rFonts w:hint="cs"/>
          <w:rtl/>
        </w:rPr>
      </w:pPr>
      <w:r>
        <w:rPr>
          <w:rFonts w:hint="cs"/>
          <w:rtl/>
        </w:rPr>
        <w:t xml:space="preserve">בעד ההצעה להסיר מסדר-היום את הצעת החוק </w:t>
      </w:r>
      <w:r>
        <w:rPr>
          <w:rtl/>
        </w:rPr>
        <w:t>–</w:t>
      </w:r>
      <w:r>
        <w:rPr>
          <w:rFonts w:hint="cs"/>
          <w:rtl/>
        </w:rPr>
        <w:t xml:space="preserve"> 20</w:t>
      </w:r>
    </w:p>
    <w:p w14:paraId="299FF7A1" w14:textId="77777777" w:rsidR="00000000" w:rsidRDefault="00063F1E">
      <w:pPr>
        <w:pStyle w:val="ac"/>
        <w:bidi/>
        <w:rPr>
          <w:rFonts w:hint="cs"/>
          <w:rtl/>
        </w:rPr>
      </w:pPr>
      <w:r>
        <w:rPr>
          <w:rFonts w:hint="cs"/>
          <w:rtl/>
        </w:rPr>
        <w:t>נמנעים - אין</w:t>
      </w:r>
    </w:p>
    <w:p w14:paraId="78EB9EB2" w14:textId="77777777" w:rsidR="00000000" w:rsidRDefault="00063F1E">
      <w:pPr>
        <w:pStyle w:val="ad"/>
        <w:bidi/>
        <w:rPr>
          <w:rFonts w:hint="cs"/>
          <w:rtl/>
        </w:rPr>
      </w:pPr>
      <w:r>
        <w:rPr>
          <w:rFonts w:hint="cs"/>
          <w:rtl/>
        </w:rPr>
        <w:t xml:space="preserve">ההצעה להעביר את הצעת חוק הביטוח הלאומי [נוסח משולב] (תיקון </w:t>
      </w:r>
      <w:r>
        <w:rPr>
          <w:rtl/>
        </w:rPr>
        <w:t>–</w:t>
      </w:r>
      <w:r>
        <w:rPr>
          <w:rFonts w:hint="cs"/>
          <w:rtl/>
        </w:rPr>
        <w:t xml:space="preserve"> מענק אשפוז </w:t>
      </w:r>
    </w:p>
    <w:p w14:paraId="0234103F" w14:textId="77777777" w:rsidR="00000000" w:rsidRDefault="00063F1E">
      <w:pPr>
        <w:pStyle w:val="ad"/>
        <w:bidi/>
        <w:rPr>
          <w:rFonts w:hint="cs"/>
          <w:rtl/>
        </w:rPr>
      </w:pPr>
      <w:r>
        <w:rPr>
          <w:rFonts w:hint="cs"/>
          <w:rtl/>
        </w:rPr>
        <w:t>ליולדת ויילוד פג), התשס"ד-2004, לדיון מוקדם בוועדה שתקבע ועדת הכנסת נתקבלה.</w:t>
      </w:r>
    </w:p>
    <w:p w14:paraId="226004D9" w14:textId="77777777" w:rsidR="00000000" w:rsidRDefault="00063F1E">
      <w:pPr>
        <w:pStyle w:val="a0"/>
        <w:ind w:firstLine="0"/>
        <w:rPr>
          <w:rFonts w:hint="cs"/>
          <w:b/>
          <w:bCs/>
          <w:u w:val="single"/>
          <w:rtl/>
        </w:rPr>
      </w:pPr>
    </w:p>
    <w:p w14:paraId="58A6C902" w14:textId="77777777" w:rsidR="00000000" w:rsidRDefault="00063F1E">
      <w:pPr>
        <w:pStyle w:val="af1"/>
        <w:rPr>
          <w:rtl/>
        </w:rPr>
      </w:pPr>
      <w:r>
        <w:rPr>
          <w:rFonts w:hint="eastAsia"/>
          <w:rtl/>
        </w:rPr>
        <w:t>היו</w:t>
      </w:r>
      <w:r>
        <w:rPr>
          <w:rtl/>
        </w:rPr>
        <w:t>"ר משה כחלון:</w:t>
      </w:r>
    </w:p>
    <w:p w14:paraId="117A29D8" w14:textId="77777777" w:rsidR="00000000" w:rsidRDefault="00063F1E">
      <w:pPr>
        <w:pStyle w:val="a0"/>
        <w:rPr>
          <w:rFonts w:hint="cs"/>
          <w:rtl/>
        </w:rPr>
      </w:pPr>
    </w:p>
    <w:p w14:paraId="16A40E53" w14:textId="77777777" w:rsidR="00000000" w:rsidRDefault="00063F1E">
      <w:pPr>
        <w:pStyle w:val="ad"/>
        <w:bidi/>
        <w:ind w:firstLine="720"/>
        <w:rPr>
          <w:rFonts w:hint="cs"/>
          <w:rtl/>
        </w:rPr>
      </w:pPr>
      <w:r>
        <w:rPr>
          <w:rFonts w:hint="cs"/>
          <w:rtl/>
        </w:rPr>
        <w:t>38 בעד, 20 נגד</w:t>
      </w:r>
      <w:r>
        <w:rPr>
          <w:rFonts w:hint="cs"/>
          <w:rtl/>
        </w:rPr>
        <w:t xml:space="preserve">. הצעת חוק הביטוח הלאומי  [נוסח משולב] (תיקון </w:t>
      </w:r>
      <w:r>
        <w:rPr>
          <w:rtl/>
        </w:rPr>
        <w:t>–</w:t>
      </w:r>
      <w:r>
        <w:rPr>
          <w:rFonts w:hint="cs"/>
          <w:rtl/>
        </w:rPr>
        <w:t xml:space="preserve"> מענק אשפוז ליולדת ויילוד פג), התשס"ד-2004, נתקבלה ותעבור לדיון בוועדת העבודה, הרווחה והבריאות. </w:t>
      </w:r>
    </w:p>
    <w:p w14:paraId="2EC64B3D" w14:textId="77777777" w:rsidR="00000000" w:rsidRDefault="00063F1E">
      <w:pPr>
        <w:pStyle w:val="a0"/>
        <w:ind w:firstLine="0"/>
        <w:rPr>
          <w:rFonts w:hint="cs"/>
          <w:rtl/>
        </w:rPr>
      </w:pPr>
    </w:p>
    <w:p w14:paraId="084128C6" w14:textId="77777777" w:rsidR="00000000" w:rsidRDefault="00063F1E">
      <w:pPr>
        <w:pStyle w:val="af0"/>
        <w:rPr>
          <w:rtl/>
        </w:rPr>
      </w:pPr>
      <w:r>
        <w:rPr>
          <w:rFonts w:hint="eastAsia"/>
          <w:rtl/>
        </w:rPr>
        <w:t>גדעון</w:t>
      </w:r>
      <w:r>
        <w:rPr>
          <w:rtl/>
        </w:rPr>
        <w:t xml:space="preserve"> סער (הליכוד):</w:t>
      </w:r>
    </w:p>
    <w:p w14:paraId="46C5DD97" w14:textId="77777777" w:rsidR="00000000" w:rsidRDefault="00063F1E">
      <w:pPr>
        <w:pStyle w:val="a0"/>
        <w:rPr>
          <w:rFonts w:hint="cs"/>
          <w:rtl/>
        </w:rPr>
      </w:pPr>
    </w:p>
    <w:p w14:paraId="2FD2C365" w14:textId="77777777" w:rsidR="00000000" w:rsidRDefault="00063F1E">
      <w:pPr>
        <w:pStyle w:val="a0"/>
        <w:rPr>
          <w:rFonts w:hint="cs"/>
          <w:rtl/>
        </w:rPr>
      </w:pPr>
      <w:r>
        <w:rPr>
          <w:rFonts w:hint="cs"/>
          <w:rtl/>
        </w:rPr>
        <w:t>לכספים.</w:t>
      </w:r>
    </w:p>
    <w:p w14:paraId="439ED5DA" w14:textId="77777777" w:rsidR="00000000" w:rsidRDefault="00063F1E">
      <w:pPr>
        <w:pStyle w:val="a0"/>
        <w:rPr>
          <w:rFonts w:hint="cs"/>
          <w:rtl/>
        </w:rPr>
      </w:pPr>
    </w:p>
    <w:p w14:paraId="3F7EF612" w14:textId="77777777" w:rsidR="00000000" w:rsidRDefault="00063F1E">
      <w:pPr>
        <w:pStyle w:val="af1"/>
        <w:rPr>
          <w:rtl/>
        </w:rPr>
      </w:pPr>
      <w:r>
        <w:rPr>
          <w:rFonts w:hint="eastAsia"/>
          <w:rtl/>
        </w:rPr>
        <w:t>היו</w:t>
      </w:r>
      <w:r>
        <w:rPr>
          <w:rtl/>
        </w:rPr>
        <w:t>"ר משה כחלון:</w:t>
      </w:r>
    </w:p>
    <w:p w14:paraId="04B2DD45" w14:textId="77777777" w:rsidR="00000000" w:rsidRDefault="00063F1E">
      <w:pPr>
        <w:pStyle w:val="a0"/>
        <w:rPr>
          <w:rFonts w:hint="cs"/>
          <w:rtl/>
        </w:rPr>
      </w:pPr>
    </w:p>
    <w:p w14:paraId="5CDF538A" w14:textId="77777777" w:rsidR="00000000" w:rsidRDefault="00063F1E">
      <w:pPr>
        <w:pStyle w:val="a0"/>
        <w:rPr>
          <w:rFonts w:hint="cs"/>
          <w:rtl/>
        </w:rPr>
      </w:pPr>
      <w:r>
        <w:rPr>
          <w:rFonts w:hint="cs"/>
          <w:rtl/>
        </w:rPr>
        <w:t>יש בקשה של הממשלה להעביר לוועדת הכספים, ולכן ההצעה תעבור לוועדת</w:t>
      </w:r>
      <w:r>
        <w:rPr>
          <w:rFonts w:hint="cs"/>
          <w:rtl/>
        </w:rPr>
        <w:t xml:space="preserve"> הכנסת להכרעה.</w:t>
      </w:r>
    </w:p>
    <w:p w14:paraId="7E94CD2A" w14:textId="77777777" w:rsidR="00000000" w:rsidRDefault="00063F1E">
      <w:pPr>
        <w:pStyle w:val="a0"/>
        <w:rPr>
          <w:rFonts w:hint="cs"/>
          <w:rtl/>
        </w:rPr>
      </w:pPr>
    </w:p>
    <w:p w14:paraId="2D8FC403" w14:textId="77777777" w:rsidR="00000000" w:rsidRDefault="00063F1E">
      <w:pPr>
        <w:pStyle w:val="a0"/>
        <w:rPr>
          <w:rFonts w:hint="cs"/>
          <w:rtl/>
        </w:rPr>
      </w:pPr>
    </w:p>
    <w:p w14:paraId="7F5F7563" w14:textId="77777777" w:rsidR="00000000" w:rsidRDefault="00063F1E">
      <w:pPr>
        <w:pStyle w:val="a2"/>
        <w:rPr>
          <w:rtl/>
        </w:rPr>
      </w:pPr>
    </w:p>
    <w:p w14:paraId="0C27500D" w14:textId="77777777" w:rsidR="00000000" w:rsidRDefault="00063F1E">
      <w:pPr>
        <w:pStyle w:val="a2"/>
        <w:rPr>
          <w:rFonts w:hint="cs"/>
          <w:rtl/>
        </w:rPr>
      </w:pPr>
      <w:bookmarkStart w:id="362" w:name="_Toc100465808"/>
      <w:r>
        <w:rPr>
          <w:rFonts w:hint="cs"/>
          <w:rtl/>
        </w:rPr>
        <w:t>מסמכים שהונחו על שולחן הכנסת</w:t>
      </w:r>
      <w:bookmarkEnd w:id="362"/>
    </w:p>
    <w:p w14:paraId="5B36CA94" w14:textId="77777777" w:rsidR="00000000" w:rsidRDefault="00063F1E">
      <w:pPr>
        <w:pStyle w:val="a0"/>
        <w:jc w:val="center"/>
        <w:rPr>
          <w:rFonts w:hint="cs"/>
          <w:b/>
          <w:bCs/>
          <w:u w:val="single"/>
          <w:rtl/>
        </w:rPr>
      </w:pPr>
    </w:p>
    <w:p w14:paraId="60067105" w14:textId="77777777" w:rsidR="00000000" w:rsidRDefault="00063F1E">
      <w:pPr>
        <w:pStyle w:val="af1"/>
        <w:rPr>
          <w:rtl/>
        </w:rPr>
      </w:pPr>
      <w:r>
        <w:rPr>
          <w:rFonts w:hint="eastAsia"/>
          <w:rtl/>
        </w:rPr>
        <w:t>היו</w:t>
      </w:r>
      <w:r>
        <w:rPr>
          <w:rtl/>
        </w:rPr>
        <w:t>"ר משה כחלון:</w:t>
      </w:r>
    </w:p>
    <w:p w14:paraId="722AC42D" w14:textId="77777777" w:rsidR="00000000" w:rsidRDefault="00063F1E">
      <w:pPr>
        <w:pStyle w:val="a0"/>
        <w:rPr>
          <w:rFonts w:hint="cs"/>
          <w:rtl/>
        </w:rPr>
      </w:pPr>
    </w:p>
    <w:p w14:paraId="6DB4D9BF" w14:textId="77777777" w:rsidR="00000000" w:rsidRDefault="00063F1E">
      <w:pPr>
        <w:pStyle w:val="a0"/>
        <w:rPr>
          <w:rFonts w:hint="cs"/>
          <w:rtl/>
        </w:rPr>
      </w:pPr>
      <w:r>
        <w:rPr>
          <w:rFonts w:hint="cs"/>
          <w:rtl/>
        </w:rPr>
        <w:t>הודעה לסגן המזכיר, בבקשה.</w:t>
      </w:r>
    </w:p>
    <w:p w14:paraId="4E1267B3" w14:textId="77777777" w:rsidR="00000000" w:rsidRDefault="00063F1E">
      <w:pPr>
        <w:pStyle w:val="a0"/>
        <w:rPr>
          <w:rFonts w:hint="cs"/>
          <w:b/>
          <w:bCs/>
          <w:u w:val="single"/>
          <w:rtl/>
        </w:rPr>
      </w:pPr>
    </w:p>
    <w:p w14:paraId="33212CD9" w14:textId="77777777" w:rsidR="00000000" w:rsidRDefault="00063F1E">
      <w:pPr>
        <w:pStyle w:val="a"/>
        <w:rPr>
          <w:rtl/>
        </w:rPr>
      </w:pPr>
      <w:bookmarkStart w:id="363" w:name="FS000000128T15_12_2004_15_18_10"/>
      <w:bookmarkStart w:id="364" w:name="_Toc100465809"/>
      <w:bookmarkEnd w:id="363"/>
      <w:r>
        <w:rPr>
          <w:rFonts w:hint="eastAsia"/>
          <w:rtl/>
        </w:rPr>
        <w:t>סגן</w:t>
      </w:r>
      <w:r>
        <w:rPr>
          <w:rtl/>
        </w:rPr>
        <w:t xml:space="preserve"> מזכיר הכנסת דוד לב:</w:t>
      </w:r>
      <w:bookmarkEnd w:id="364"/>
    </w:p>
    <w:p w14:paraId="1AC24D1D" w14:textId="77777777" w:rsidR="00000000" w:rsidRDefault="00063F1E">
      <w:pPr>
        <w:pStyle w:val="a0"/>
        <w:rPr>
          <w:rFonts w:hint="cs"/>
          <w:rtl/>
        </w:rPr>
      </w:pPr>
    </w:p>
    <w:p w14:paraId="2B150191" w14:textId="77777777" w:rsidR="00000000" w:rsidRDefault="00063F1E">
      <w:pPr>
        <w:pStyle w:val="a0"/>
        <w:rPr>
          <w:rFonts w:hint="cs"/>
          <w:rtl/>
        </w:rPr>
      </w:pPr>
      <w:r>
        <w:rPr>
          <w:rFonts w:hint="cs"/>
          <w:rtl/>
        </w:rPr>
        <w:t xml:space="preserve">ברשות יושב-ראש הישיבה, אני מתכבד להודיע, כי הונחו על שולחן הכנסת </w:t>
      </w:r>
      <w:r>
        <w:rPr>
          <w:rtl/>
        </w:rPr>
        <w:t>–</w:t>
      </w:r>
      <w:r>
        <w:rPr>
          <w:rFonts w:hint="cs"/>
          <w:rtl/>
        </w:rPr>
        <w:t xml:space="preserve"> </w:t>
      </w:r>
    </w:p>
    <w:p w14:paraId="5FE9DBB6" w14:textId="77777777" w:rsidR="00000000" w:rsidRDefault="00063F1E">
      <w:pPr>
        <w:pStyle w:val="a0"/>
        <w:rPr>
          <w:rFonts w:hint="cs"/>
          <w:rtl/>
        </w:rPr>
      </w:pPr>
    </w:p>
    <w:p w14:paraId="299EAC43" w14:textId="77777777" w:rsidR="00000000" w:rsidRDefault="00063F1E">
      <w:pPr>
        <w:pStyle w:val="a0"/>
        <w:rPr>
          <w:rFonts w:hint="cs"/>
          <w:rtl/>
        </w:rPr>
      </w:pPr>
      <w:r>
        <w:rPr>
          <w:rFonts w:hint="cs"/>
          <w:rtl/>
        </w:rPr>
        <w:t xml:space="preserve">לקריאה ראשונה, מטעם הממשלה: הצעת חוק הנהיגה הספורטיבית, התשס"ה-2004. </w:t>
      </w:r>
    </w:p>
    <w:p w14:paraId="47434355" w14:textId="77777777" w:rsidR="00000000" w:rsidRDefault="00063F1E">
      <w:pPr>
        <w:pStyle w:val="a0"/>
        <w:rPr>
          <w:rFonts w:hint="cs"/>
          <w:rtl/>
        </w:rPr>
      </w:pPr>
    </w:p>
    <w:p w14:paraId="7A7AE82C" w14:textId="77777777" w:rsidR="00000000" w:rsidRDefault="00063F1E">
      <w:pPr>
        <w:pStyle w:val="a0"/>
        <w:rPr>
          <w:rFonts w:hint="cs"/>
          <w:rtl/>
        </w:rPr>
      </w:pPr>
      <w:r>
        <w:rPr>
          <w:rFonts w:hint="cs"/>
          <w:rtl/>
        </w:rPr>
        <w:t>לקריאה שנייה ולקריאה שלישית: הצעת חוק למניעת הונאה בתפילין ובמזוזות (תיקון), התשס"ה-2004, שהחזירה ועדת הפנים ואיכות הסביבה. תודה.</w:t>
      </w:r>
    </w:p>
    <w:p w14:paraId="5829C716" w14:textId="77777777" w:rsidR="00000000" w:rsidRDefault="00063F1E">
      <w:pPr>
        <w:pStyle w:val="a0"/>
        <w:rPr>
          <w:rFonts w:hint="cs"/>
          <w:rtl/>
        </w:rPr>
      </w:pPr>
    </w:p>
    <w:p w14:paraId="55C76E6F" w14:textId="77777777" w:rsidR="00000000" w:rsidRDefault="00063F1E">
      <w:pPr>
        <w:pStyle w:val="af1"/>
        <w:rPr>
          <w:rtl/>
        </w:rPr>
      </w:pPr>
      <w:r>
        <w:rPr>
          <w:rFonts w:hint="eastAsia"/>
          <w:rtl/>
        </w:rPr>
        <w:t>היו</w:t>
      </w:r>
      <w:r>
        <w:rPr>
          <w:rtl/>
        </w:rPr>
        <w:t>"ר משה כחלון:</w:t>
      </w:r>
    </w:p>
    <w:p w14:paraId="5EE47130" w14:textId="77777777" w:rsidR="00000000" w:rsidRDefault="00063F1E">
      <w:pPr>
        <w:pStyle w:val="a0"/>
        <w:rPr>
          <w:rFonts w:hint="cs"/>
          <w:rtl/>
        </w:rPr>
      </w:pPr>
    </w:p>
    <w:p w14:paraId="7CD7289C" w14:textId="77777777" w:rsidR="00000000" w:rsidRDefault="00063F1E">
      <w:pPr>
        <w:pStyle w:val="a0"/>
        <w:rPr>
          <w:rFonts w:hint="cs"/>
          <w:rtl/>
        </w:rPr>
      </w:pPr>
      <w:r>
        <w:rPr>
          <w:rFonts w:hint="cs"/>
          <w:rtl/>
        </w:rPr>
        <w:t>תודה רבה.</w:t>
      </w:r>
    </w:p>
    <w:p w14:paraId="653DD145" w14:textId="77777777" w:rsidR="00000000" w:rsidRDefault="00063F1E">
      <w:pPr>
        <w:pStyle w:val="a2"/>
        <w:rPr>
          <w:rFonts w:hint="cs"/>
          <w:rtl/>
        </w:rPr>
      </w:pPr>
    </w:p>
    <w:p w14:paraId="0F9233CA" w14:textId="77777777" w:rsidR="00000000" w:rsidRDefault="00063F1E">
      <w:pPr>
        <w:pStyle w:val="a0"/>
        <w:rPr>
          <w:rFonts w:hint="cs"/>
          <w:rtl/>
        </w:rPr>
      </w:pPr>
    </w:p>
    <w:p w14:paraId="76D97930" w14:textId="77777777" w:rsidR="00000000" w:rsidRDefault="00063F1E">
      <w:pPr>
        <w:pStyle w:val="a2"/>
        <w:rPr>
          <w:rFonts w:hint="cs"/>
          <w:rtl/>
        </w:rPr>
      </w:pPr>
      <w:bookmarkStart w:id="365" w:name="CS25371FI0025371T15_12_2004_15_20_14"/>
      <w:bookmarkStart w:id="366" w:name="_Toc100465810"/>
      <w:bookmarkEnd w:id="365"/>
      <w:r>
        <w:rPr>
          <w:rtl/>
        </w:rPr>
        <w:t xml:space="preserve">הצעת חוק הכניסה לישראל </w:t>
      </w:r>
      <w:r>
        <w:rPr>
          <w:rFonts w:hint="cs"/>
          <w:rtl/>
        </w:rPr>
        <w:br/>
      </w:r>
      <w:r>
        <w:rPr>
          <w:rtl/>
        </w:rPr>
        <w:t>(תיקון - סמכויות שר הפנים), התשס"ד-2004</w:t>
      </w:r>
      <w:bookmarkEnd w:id="366"/>
    </w:p>
    <w:p w14:paraId="100B181B" w14:textId="77777777" w:rsidR="00000000" w:rsidRDefault="00063F1E">
      <w:pPr>
        <w:pStyle w:val="a0"/>
        <w:ind w:firstLine="0"/>
        <w:rPr>
          <w:rFonts w:hint="cs"/>
          <w:rtl/>
        </w:rPr>
      </w:pPr>
      <w:r>
        <w:rPr>
          <w:rFonts w:hint="cs"/>
          <w:rtl/>
        </w:rPr>
        <w:t xml:space="preserve">[הצעת חוק פ/2351; </w:t>
      </w:r>
      <w:r>
        <w:rPr>
          <w:rFonts w:hint="eastAsia"/>
          <w:rtl/>
        </w:rPr>
        <w:t>נספחות</w:t>
      </w:r>
      <w:r>
        <w:rPr>
          <w:rtl/>
        </w:rPr>
        <w:t>.</w:t>
      </w:r>
      <w:r>
        <w:rPr>
          <w:rFonts w:hint="cs"/>
          <w:rtl/>
        </w:rPr>
        <w:t>]</w:t>
      </w:r>
    </w:p>
    <w:p w14:paraId="14A88C6B" w14:textId="77777777" w:rsidR="00000000" w:rsidRDefault="00063F1E">
      <w:pPr>
        <w:pStyle w:val="-0"/>
        <w:rPr>
          <w:rFonts w:hint="cs"/>
          <w:rtl/>
        </w:rPr>
      </w:pPr>
      <w:r>
        <w:rPr>
          <w:rFonts w:hint="cs"/>
          <w:rtl/>
        </w:rPr>
        <w:t>(ה</w:t>
      </w:r>
      <w:r>
        <w:rPr>
          <w:rFonts w:hint="cs"/>
          <w:rtl/>
        </w:rPr>
        <w:t>צעת קבוצת חברי הכנסת)</w:t>
      </w:r>
    </w:p>
    <w:p w14:paraId="211F98B9" w14:textId="77777777" w:rsidR="00000000" w:rsidRDefault="00063F1E">
      <w:pPr>
        <w:pStyle w:val="af1"/>
        <w:rPr>
          <w:rFonts w:hint="cs"/>
          <w:rtl/>
        </w:rPr>
      </w:pPr>
    </w:p>
    <w:p w14:paraId="5432BF5B" w14:textId="77777777" w:rsidR="00000000" w:rsidRDefault="00063F1E">
      <w:pPr>
        <w:pStyle w:val="af1"/>
        <w:rPr>
          <w:rtl/>
        </w:rPr>
      </w:pPr>
      <w:r>
        <w:rPr>
          <w:rFonts w:hint="eastAsia"/>
          <w:rtl/>
        </w:rPr>
        <w:t>היו</w:t>
      </w:r>
      <w:r>
        <w:rPr>
          <w:rtl/>
        </w:rPr>
        <w:t>"ר משה כחלון:</w:t>
      </w:r>
    </w:p>
    <w:p w14:paraId="39E3F135" w14:textId="77777777" w:rsidR="00000000" w:rsidRDefault="00063F1E">
      <w:pPr>
        <w:pStyle w:val="a0"/>
        <w:rPr>
          <w:rFonts w:hint="cs"/>
          <w:rtl/>
        </w:rPr>
      </w:pPr>
    </w:p>
    <w:p w14:paraId="78A94E59" w14:textId="77777777" w:rsidR="00000000" w:rsidRDefault="00063F1E">
      <w:pPr>
        <w:pStyle w:val="a0"/>
        <w:rPr>
          <w:rFonts w:hint="cs"/>
          <w:rtl/>
        </w:rPr>
      </w:pPr>
      <w:r>
        <w:rPr>
          <w:rFonts w:hint="cs"/>
          <w:rtl/>
        </w:rPr>
        <w:t xml:space="preserve">אנחנו עוברים להצעת חוק הכניסה לישראל </w:t>
      </w:r>
      <w:r>
        <w:rPr>
          <w:rtl/>
        </w:rPr>
        <w:t>(תיקון - סמכויות שר הפנים)</w:t>
      </w:r>
      <w:r>
        <w:rPr>
          <w:rFonts w:hint="cs"/>
          <w:rtl/>
        </w:rPr>
        <w:t>, שהוסבה להצעה רגילה לסדר-היום. חבר הכנסת אריה אלדד, בבקשה.</w:t>
      </w:r>
    </w:p>
    <w:p w14:paraId="122FB335" w14:textId="77777777" w:rsidR="00000000" w:rsidRDefault="00063F1E">
      <w:pPr>
        <w:pStyle w:val="a0"/>
        <w:rPr>
          <w:rtl/>
        </w:rPr>
      </w:pPr>
    </w:p>
    <w:p w14:paraId="4AFAA9EE" w14:textId="77777777" w:rsidR="00000000" w:rsidRDefault="00063F1E">
      <w:pPr>
        <w:pStyle w:val="a"/>
        <w:rPr>
          <w:rtl/>
        </w:rPr>
      </w:pPr>
      <w:bookmarkStart w:id="367" w:name="FS000001055T15_12_2004_14_46_41"/>
      <w:bookmarkStart w:id="368" w:name="_Toc100465811"/>
      <w:bookmarkEnd w:id="367"/>
      <w:r>
        <w:rPr>
          <w:rFonts w:hint="eastAsia"/>
          <w:rtl/>
        </w:rPr>
        <w:t>אריה</w:t>
      </w:r>
      <w:r>
        <w:rPr>
          <w:rtl/>
        </w:rPr>
        <w:t xml:space="preserve"> אלדד (האיחוד הלאומי - ישראל ביתנו):</w:t>
      </w:r>
      <w:bookmarkEnd w:id="368"/>
    </w:p>
    <w:p w14:paraId="0D55F9B6" w14:textId="77777777" w:rsidR="00000000" w:rsidRDefault="00063F1E">
      <w:pPr>
        <w:pStyle w:val="a0"/>
        <w:rPr>
          <w:rFonts w:hint="cs"/>
          <w:rtl/>
        </w:rPr>
      </w:pPr>
    </w:p>
    <w:p w14:paraId="36598453" w14:textId="77777777" w:rsidR="00000000" w:rsidRDefault="00063F1E">
      <w:pPr>
        <w:pStyle w:val="a0"/>
        <w:rPr>
          <w:rFonts w:hint="cs"/>
          <w:rtl/>
        </w:rPr>
      </w:pPr>
      <w:r>
        <w:rPr>
          <w:rFonts w:hint="cs"/>
          <w:rtl/>
        </w:rPr>
        <w:t>אדוני היושב-ראש, רבותי השרים, חברי חברי הכנסת, כל</w:t>
      </w:r>
      <w:r>
        <w:rPr>
          <w:rFonts w:hint="cs"/>
          <w:rtl/>
        </w:rPr>
        <w:t xml:space="preserve"> מדינה בעולם שהיא אטרקטיבית דיה כדי שיהגרו אליה, קובעת מגבלות וכללים הבאים לווסת את כניסת התושבים הזרים לתחומה. החוק הראשון שחוקקה מדינת ישראל היה חוק השבות, חוק שמגדיר אותה בפועל כמדינתו של העם היהודי. החוק הזה הוא אולי לצנינים בעיני ערביי ישראל ובעיני תו</w:t>
      </w:r>
      <w:r>
        <w:rPr>
          <w:rFonts w:hint="cs"/>
          <w:rtl/>
        </w:rPr>
        <w:t xml:space="preserve">מכיהם, אם הם מתעטפים באצטלה דמוקרטית צרופה ואם אין הם טורחים כלל להסתתר מאחורי שום מסכה ואינם מסתירים כי כל שאיפתם היא להפוך את מדינת ישראל למדינה דו-לאומית. </w:t>
      </w:r>
    </w:p>
    <w:p w14:paraId="23362963" w14:textId="77777777" w:rsidR="00000000" w:rsidRDefault="00063F1E">
      <w:pPr>
        <w:pStyle w:val="a0"/>
        <w:rPr>
          <w:rFonts w:hint="cs"/>
          <w:rtl/>
        </w:rPr>
      </w:pPr>
    </w:p>
    <w:p w14:paraId="6FDE8E82" w14:textId="77777777" w:rsidR="00000000" w:rsidRDefault="00063F1E">
      <w:pPr>
        <w:pStyle w:val="a0"/>
        <w:rPr>
          <w:rFonts w:hint="cs"/>
          <w:rtl/>
        </w:rPr>
      </w:pPr>
      <w:r>
        <w:rPr>
          <w:rFonts w:hint="cs"/>
          <w:rtl/>
        </w:rPr>
        <w:t>אבל, הטיעונים הדמוגרפיים משמשים היום נשק דמגוגי עיקרי בפי שוחרי ההתנתקות. מה יש לנו לחפש בעזה, ה</w:t>
      </w:r>
      <w:r>
        <w:rPr>
          <w:rFonts w:hint="cs"/>
          <w:rtl/>
        </w:rPr>
        <w:t>ם שואלים אותנו? יש שם מיליון וחצי ערבים. אנחנו הרי לא רוצים שהם יהפכו לאזרחי מדינת ישראל.</w:t>
      </w:r>
    </w:p>
    <w:p w14:paraId="480DFF5F" w14:textId="77777777" w:rsidR="00000000" w:rsidRDefault="00063F1E">
      <w:pPr>
        <w:pStyle w:val="a0"/>
        <w:rPr>
          <w:rFonts w:hint="cs"/>
          <w:rtl/>
        </w:rPr>
      </w:pPr>
    </w:p>
    <w:p w14:paraId="5C0AB9F3" w14:textId="77777777" w:rsidR="00000000" w:rsidRDefault="00063F1E">
      <w:pPr>
        <w:pStyle w:val="a0"/>
        <w:rPr>
          <w:rFonts w:hint="cs"/>
          <w:rtl/>
        </w:rPr>
      </w:pPr>
      <w:r>
        <w:rPr>
          <w:rFonts w:hint="cs"/>
          <w:rtl/>
        </w:rPr>
        <w:t>היחס ברמת ההכנסה לנפש בין מדינת ישראל לרצועת-עזה ליהודה ושומרון הוא 1:17. בפער כזה שום גדר ושום מחסום לא יעצרו מאות אלפים המבקשים להתיישב בתחומי מדינת ישראל הנמצאת כ</w:t>
      </w:r>
      <w:r>
        <w:rPr>
          <w:rFonts w:hint="cs"/>
          <w:rtl/>
        </w:rPr>
        <w:t>מטחווי קשת, כמטחווי אבן, כמטחווי "קסאם". וגם אם נבנה עשר גדרות, לא נבלום את הפלישה הבלתי-חוקית הזאת. עשרות מיליוני מקסיקנים היגרו כך לארצות-הברית, ושם הבדלי ההכנסה לנפש הם רק פי-ארבעה. הגדר לא חסמה אותם, וארצות-הברית נאלצה לפתח מדיניות הגירה קשוחה, כדי לנס</w:t>
      </w:r>
      <w:r>
        <w:rPr>
          <w:rFonts w:hint="cs"/>
          <w:rtl/>
        </w:rPr>
        <w:t xml:space="preserve">ות ולשלוט בהרכב האוכלוסייה שלה. </w:t>
      </w:r>
    </w:p>
    <w:p w14:paraId="228C8256" w14:textId="77777777" w:rsidR="00000000" w:rsidRDefault="00063F1E">
      <w:pPr>
        <w:pStyle w:val="a0"/>
        <w:rPr>
          <w:rFonts w:hint="cs"/>
          <w:rtl/>
        </w:rPr>
      </w:pPr>
    </w:p>
    <w:p w14:paraId="0370D5AB" w14:textId="77777777" w:rsidR="00000000" w:rsidRDefault="00063F1E">
      <w:pPr>
        <w:pStyle w:val="a0"/>
        <w:rPr>
          <w:rFonts w:hint="cs"/>
          <w:rtl/>
        </w:rPr>
      </w:pPr>
      <w:r>
        <w:rPr>
          <w:rFonts w:hint="cs"/>
          <w:rtl/>
        </w:rPr>
        <w:t>גם ישראל צריכה לשפר את מדיניות ההגירה אליה, ונדמה היה בשבועות האחרונים, שהיא גם עושה זאת, ואני משתדל שלא להיות ציני. אבל שמענו בדאגה רבה בשבועות האחרונים, כי ועדת שרים של ממשלת ישראל קיבלה לראשונה בתולדות המדינה החלטה על מ</w:t>
      </w:r>
      <w:r>
        <w:rPr>
          <w:rFonts w:hint="cs"/>
          <w:rtl/>
        </w:rPr>
        <w:t xml:space="preserve">כסות הגירה ליהודים. רק 100 מבני העדה האתיופית מורשים לעלות כל חודש. יש בכך עיוות נורא של כללי חוק השבות. החלטה זו היא החלטה שיש להיאבק בה בכל תוקף. הרי לא מדובר במי שאינם מוכרים כיהודים, ולכן ההחלטה חמורה כל כך. </w:t>
      </w:r>
    </w:p>
    <w:p w14:paraId="1AC1ABFC" w14:textId="77777777" w:rsidR="00000000" w:rsidRDefault="00063F1E">
      <w:pPr>
        <w:pStyle w:val="a0"/>
        <w:rPr>
          <w:rFonts w:hint="cs"/>
          <w:rtl/>
        </w:rPr>
      </w:pPr>
    </w:p>
    <w:p w14:paraId="12EF9221" w14:textId="77777777" w:rsidR="00000000" w:rsidRDefault="00063F1E">
      <w:pPr>
        <w:pStyle w:val="a0"/>
        <w:rPr>
          <w:rFonts w:hint="cs"/>
          <w:rtl/>
        </w:rPr>
      </w:pPr>
      <w:r>
        <w:rPr>
          <w:rFonts w:hint="cs"/>
          <w:rtl/>
        </w:rPr>
        <w:t>ובמקביל, במסגרת הדיונים שקיימה ועדת החוקה,</w:t>
      </w:r>
      <w:r>
        <w:rPr>
          <w:rFonts w:hint="cs"/>
          <w:rtl/>
        </w:rPr>
        <w:t xml:space="preserve"> חוק ומשפט בנושא החוקה בהסכמה וזכויות מיעוט לאומי לערביי ישראל, באו לדיון נציגי הערבים מהאקדמיה ומקרב ארגוני זכויות האדם והציגו דרישות שמשמעותן ביטול חוק השבות, קביעת מכסת הגירה ליהודים ולערבים. </w:t>
      </w:r>
    </w:p>
    <w:p w14:paraId="0BC5BC94" w14:textId="77777777" w:rsidR="00000000" w:rsidRDefault="00063F1E">
      <w:pPr>
        <w:pStyle w:val="a0"/>
        <w:rPr>
          <w:rFonts w:hint="cs"/>
          <w:rtl/>
        </w:rPr>
      </w:pPr>
    </w:p>
    <w:p w14:paraId="3BE04345" w14:textId="77777777" w:rsidR="00000000" w:rsidRDefault="00063F1E">
      <w:pPr>
        <w:pStyle w:val="a0"/>
        <w:rPr>
          <w:rFonts w:hint="cs"/>
          <w:rtl/>
        </w:rPr>
      </w:pPr>
      <w:r>
        <w:rPr>
          <w:rFonts w:hint="cs"/>
          <w:rtl/>
        </w:rPr>
        <w:t>מי שכביכול דואג לדמותה של מדינת ישראל כמדינה יהודית, אבל תו</w:t>
      </w:r>
      <w:r>
        <w:rPr>
          <w:rFonts w:hint="cs"/>
          <w:rtl/>
        </w:rPr>
        <w:t xml:space="preserve">מך בעיקרון של שתי מדינות לשני עמים, אינו מבין כי בכך הוא תומך בהקמת מדינה ערבית בלבה של מדינת ישראל ומדינה דו-לאומית אחת במקום מדינת ישראל. </w:t>
      </w:r>
    </w:p>
    <w:p w14:paraId="25818F2D" w14:textId="77777777" w:rsidR="00000000" w:rsidRDefault="00063F1E">
      <w:pPr>
        <w:pStyle w:val="a0"/>
        <w:rPr>
          <w:rFonts w:hint="cs"/>
          <w:rtl/>
        </w:rPr>
      </w:pPr>
    </w:p>
    <w:p w14:paraId="765E7468" w14:textId="77777777" w:rsidR="00000000" w:rsidRDefault="00063F1E">
      <w:pPr>
        <w:pStyle w:val="a0"/>
        <w:rPr>
          <w:rFonts w:hint="cs"/>
          <w:rtl/>
        </w:rPr>
      </w:pPr>
      <w:r>
        <w:rPr>
          <w:rFonts w:hint="cs"/>
          <w:rtl/>
        </w:rPr>
        <w:t>אבל בין כל הדיבורים הללו יש גם מעשים. למעלה מ-200,000 מערביי יש"ע מימשו למעשה את תביעת השיבה שלהם והסתננו לתחומי מ</w:t>
      </w:r>
      <w:r>
        <w:rPr>
          <w:rFonts w:hint="cs"/>
          <w:rtl/>
        </w:rPr>
        <w:t>דינת ישראל ב-30 השנה האחרונות; מי מהם סתם כשוהים בלתי חוקיים, מי מהם בדרך של חיתון או דרישה לאיחוד משפחות. ולא רק ערביי יש"ע ניצלו פרצות אלה בחוקי הכניסה לישראל, אלא גם עובדים זרים רבים, מהגרי עבודה שנכנסו לישראל בדרכים אלה.</w:t>
      </w:r>
    </w:p>
    <w:p w14:paraId="20A4A96D" w14:textId="77777777" w:rsidR="00000000" w:rsidRDefault="00063F1E">
      <w:pPr>
        <w:pStyle w:val="a0"/>
        <w:rPr>
          <w:rFonts w:hint="cs"/>
          <w:rtl/>
        </w:rPr>
      </w:pPr>
    </w:p>
    <w:p w14:paraId="680486F3" w14:textId="77777777" w:rsidR="00000000" w:rsidRDefault="00063F1E">
      <w:pPr>
        <w:pStyle w:val="a0"/>
        <w:rPr>
          <w:rFonts w:hint="cs"/>
          <w:rtl/>
        </w:rPr>
      </w:pPr>
      <w:r>
        <w:rPr>
          <w:rFonts w:hint="cs"/>
          <w:rtl/>
        </w:rPr>
        <w:t>הצעת החוק שהתכוונתי להעלות בפנ</w:t>
      </w:r>
      <w:r>
        <w:rPr>
          <w:rFonts w:hint="cs"/>
          <w:rtl/>
        </w:rPr>
        <w:t>יכם היום והפכה להצעה לסדר-היום באה לחסום את הפרצות הללו. הממשלה התנגדה בנימוק שהצעה דומה של יושב-ראש הישיבה, חבר הכנסת כחלון, כבר עברה בקריאה טרומית. אבל זה נימוק תמוה, משום שזו לא הפעם הראשונה שאנחנו מעלים הצעות דומות להצעת חוק ומצרפים אותן בדיונים בוועדה</w:t>
      </w:r>
      <w:r>
        <w:rPr>
          <w:rFonts w:hint="cs"/>
          <w:rtl/>
        </w:rPr>
        <w:t xml:space="preserve">. אבל, נניח לזה. </w:t>
      </w:r>
    </w:p>
    <w:p w14:paraId="10B9F5A4" w14:textId="77777777" w:rsidR="00000000" w:rsidRDefault="00063F1E">
      <w:pPr>
        <w:pStyle w:val="a0"/>
        <w:rPr>
          <w:rFonts w:hint="cs"/>
          <w:rtl/>
        </w:rPr>
      </w:pPr>
    </w:p>
    <w:p w14:paraId="4911547E" w14:textId="77777777" w:rsidR="00000000" w:rsidRDefault="00063F1E">
      <w:pPr>
        <w:pStyle w:val="a0"/>
        <w:rPr>
          <w:rFonts w:hint="cs"/>
          <w:rtl/>
        </w:rPr>
      </w:pPr>
      <w:r>
        <w:rPr>
          <w:rFonts w:hint="cs"/>
          <w:rtl/>
        </w:rPr>
        <w:t>ביקשתי לתקן את החוק, כך ששר הפנים לא יוכל לתת אשרת כניסה לישראל למי שנכנס לישראל שלא כדין או שהה בה בעבר בניגוד לחוק, או שביקש אשרת כניסה לישראל על-פי חוקי הכניסה ובקשתו סורבה, אם כי שר הפנים, בהסתייגויות שהכנסנו, יוכל בכל זאת להעניק אשר</w:t>
      </w:r>
      <w:r>
        <w:rPr>
          <w:rFonts w:hint="cs"/>
          <w:rtl/>
        </w:rPr>
        <w:t>ה כזאת אם חלפו שלוש שנים ממועד הסירוב. גם מי שנכנס לישראל כחלק מתגובת שרשרת, כלומר ביקש אשרה, כי הוא קרוב משפחה של אזרח או תושב שזכו במעמדם בשל קרבה משפחתית לאזרח או תושב - לפי הצעת החוק לא היו אמורים לקבל אשרה. כך ביקשתי. אבל, לא התפלאתי שהממשלה התנגדה למ</w:t>
      </w:r>
      <w:r>
        <w:rPr>
          <w:rFonts w:hint="cs"/>
          <w:rtl/>
        </w:rPr>
        <w:t>ה שהסכימה אתו לפני שבועות מספר.</w:t>
      </w:r>
    </w:p>
    <w:p w14:paraId="38E33D4A" w14:textId="77777777" w:rsidR="00000000" w:rsidRDefault="00063F1E">
      <w:pPr>
        <w:pStyle w:val="a0"/>
        <w:rPr>
          <w:rFonts w:hint="cs"/>
          <w:rtl/>
        </w:rPr>
      </w:pPr>
    </w:p>
    <w:p w14:paraId="00B31FB8" w14:textId="77777777" w:rsidR="00000000" w:rsidRDefault="00063F1E">
      <w:pPr>
        <w:pStyle w:val="a0"/>
        <w:rPr>
          <w:rFonts w:hint="cs"/>
          <w:rtl/>
        </w:rPr>
      </w:pPr>
      <w:r>
        <w:rPr>
          <w:rFonts w:hint="cs"/>
          <w:rtl/>
        </w:rPr>
        <w:t xml:space="preserve">אני מקווה שהממשלה, אף שהתנגדה להצעת החוק של חבר הכנסת אורי אריאל ושלי, להבנתי מטעמי שמות המציעים ולא משום טעם ענייני, תקדם בכל זאת הצעת חקיקה דומה מאוד, כי באמת לא מתקבל על הדעת, אפילו בטירוף המערכות שלנו, שייעשה שימוש בשד </w:t>
      </w:r>
      <w:r>
        <w:rPr>
          <w:rFonts w:hint="cs"/>
          <w:rtl/>
        </w:rPr>
        <w:t>הדמוגרפי כנימוק ותירוץ עקום ומסולף לעקירת אלפי יהודים מבתיהם, כאילו 1.5 מיליון עזתים היו הופכים לאזרחי ישראל אם לא יעקרו את היישובים, או כאילו הם ייעלמו מהמזרח התיכון אם נבצע את תוכנית ההתנתקות. מצד אחד - מאיימים בשד דמוגרפי, ומצד שני - משאירים בידי שר הפנ</w:t>
      </w:r>
      <w:r>
        <w:rPr>
          <w:rFonts w:hint="cs"/>
          <w:rtl/>
        </w:rPr>
        <w:t xml:space="preserve">ים שער ענק פתוח לרווחה כדי לממש את תביעת השיבה או ההגירה הבלתי-חוקית. </w:t>
      </w:r>
    </w:p>
    <w:p w14:paraId="72D49588" w14:textId="77777777" w:rsidR="00000000" w:rsidRDefault="00063F1E">
      <w:pPr>
        <w:pStyle w:val="a0"/>
        <w:rPr>
          <w:rFonts w:hint="cs"/>
          <w:rtl/>
        </w:rPr>
      </w:pPr>
    </w:p>
    <w:p w14:paraId="60796B61" w14:textId="77777777" w:rsidR="00000000" w:rsidRDefault="00063F1E">
      <w:pPr>
        <w:pStyle w:val="a0"/>
        <w:rPr>
          <w:rFonts w:hint="cs"/>
          <w:rtl/>
        </w:rPr>
      </w:pPr>
      <w:r>
        <w:rPr>
          <w:rFonts w:hint="cs"/>
          <w:rtl/>
        </w:rPr>
        <w:t>מאות האלפים שנכנסו בדרך בלתי חוקית לישראל וחלקם התאזרחו אף שעברו על החוק, מוכיחים כי יש צורך בתיקון. אני מבקש, לאור התנגדות הממשלה לחוק, כי יתקיים דיון בנושא, ואשמח אם הדיון יימשך בווע</w:t>
      </w:r>
      <w:r>
        <w:rPr>
          <w:rFonts w:hint="cs"/>
          <w:rtl/>
        </w:rPr>
        <w:t>דת הפנים. תודה רבה.</w:t>
      </w:r>
    </w:p>
    <w:p w14:paraId="2D19600D" w14:textId="77777777" w:rsidR="00000000" w:rsidRDefault="00063F1E">
      <w:pPr>
        <w:pStyle w:val="a0"/>
        <w:rPr>
          <w:rFonts w:hint="cs"/>
          <w:rtl/>
        </w:rPr>
      </w:pPr>
    </w:p>
    <w:p w14:paraId="41869735" w14:textId="77777777" w:rsidR="00000000" w:rsidRDefault="00063F1E">
      <w:pPr>
        <w:pStyle w:val="af1"/>
        <w:rPr>
          <w:rtl/>
        </w:rPr>
      </w:pPr>
      <w:r>
        <w:rPr>
          <w:rFonts w:hint="eastAsia"/>
          <w:rtl/>
        </w:rPr>
        <w:t>היו</w:t>
      </w:r>
      <w:r>
        <w:rPr>
          <w:rtl/>
        </w:rPr>
        <w:t>"ר משה כחלון:</w:t>
      </w:r>
    </w:p>
    <w:p w14:paraId="6363A6D7" w14:textId="77777777" w:rsidR="00000000" w:rsidRDefault="00063F1E">
      <w:pPr>
        <w:pStyle w:val="a0"/>
        <w:rPr>
          <w:rFonts w:hint="cs"/>
          <w:rtl/>
        </w:rPr>
      </w:pPr>
    </w:p>
    <w:p w14:paraId="0104771A" w14:textId="77777777" w:rsidR="00000000" w:rsidRDefault="00063F1E">
      <w:pPr>
        <w:pStyle w:val="a0"/>
        <w:rPr>
          <w:rFonts w:hint="cs"/>
          <w:rtl/>
        </w:rPr>
      </w:pPr>
      <w:r>
        <w:rPr>
          <w:rFonts w:hint="cs"/>
          <w:rtl/>
        </w:rPr>
        <w:t>תודה רבה. השר שטרית, בבקשה.</w:t>
      </w:r>
    </w:p>
    <w:p w14:paraId="2359D0A0" w14:textId="77777777" w:rsidR="00000000" w:rsidRDefault="00063F1E">
      <w:pPr>
        <w:pStyle w:val="a0"/>
        <w:rPr>
          <w:rFonts w:hint="cs"/>
          <w:rtl/>
        </w:rPr>
      </w:pPr>
    </w:p>
    <w:p w14:paraId="47A55C19" w14:textId="77777777" w:rsidR="00000000" w:rsidRDefault="00063F1E">
      <w:pPr>
        <w:pStyle w:val="af0"/>
        <w:rPr>
          <w:rtl/>
        </w:rPr>
      </w:pPr>
      <w:r>
        <w:rPr>
          <w:rFonts w:hint="eastAsia"/>
          <w:rtl/>
        </w:rPr>
        <w:t>רוני</w:t>
      </w:r>
      <w:r>
        <w:rPr>
          <w:rtl/>
        </w:rPr>
        <w:t xml:space="preserve"> בר-און (הליכוד):</w:t>
      </w:r>
    </w:p>
    <w:p w14:paraId="2DCB057C" w14:textId="77777777" w:rsidR="00000000" w:rsidRDefault="00063F1E">
      <w:pPr>
        <w:pStyle w:val="a0"/>
        <w:rPr>
          <w:rFonts w:hint="cs"/>
          <w:rtl/>
        </w:rPr>
      </w:pPr>
    </w:p>
    <w:p w14:paraId="609E3279" w14:textId="77777777" w:rsidR="00000000" w:rsidRDefault="00063F1E">
      <w:pPr>
        <w:pStyle w:val="a0"/>
        <w:rPr>
          <w:rFonts w:hint="cs"/>
          <w:rtl/>
        </w:rPr>
      </w:pPr>
      <w:r>
        <w:rPr>
          <w:rFonts w:hint="cs"/>
          <w:rtl/>
        </w:rPr>
        <w:t>זו הצעה לסדר-היום.</w:t>
      </w:r>
    </w:p>
    <w:p w14:paraId="3003304A" w14:textId="77777777" w:rsidR="00000000" w:rsidRDefault="00063F1E">
      <w:pPr>
        <w:pStyle w:val="a0"/>
        <w:rPr>
          <w:rFonts w:hint="cs"/>
          <w:rtl/>
        </w:rPr>
      </w:pPr>
    </w:p>
    <w:p w14:paraId="056042AE" w14:textId="77777777" w:rsidR="00000000" w:rsidRDefault="00063F1E">
      <w:pPr>
        <w:pStyle w:val="a"/>
        <w:rPr>
          <w:rtl/>
        </w:rPr>
      </w:pPr>
      <w:bookmarkStart w:id="369" w:name="FS000000478T15_12_2004_15_17_58"/>
      <w:bookmarkStart w:id="370" w:name="_Toc100465812"/>
      <w:bookmarkEnd w:id="369"/>
      <w:r>
        <w:rPr>
          <w:rFonts w:hint="eastAsia"/>
          <w:rtl/>
        </w:rPr>
        <w:t>שר</w:t>
      </w:r>
      <w:r>
        <w:rPr>
          <w:rtl/>
        </w:rPr>
        <w:t xml:space="preserve"> התחבורה מאיר שטרית:</w:t>
      </w:r>
      <w:bookmarkEnd w:id="370"/>
    </w:p>
    <w:p w14:paraId="58EABEBD" w14:textId="77777777" w:rsidR="00000000" w:rsidRDefault="00063F1E">
      <w:pPr>
        <w:pStyle w:val="a0"/>
        <w:rPr>
          <w:rFonts w:hint="cs"/>
          <w:rtl/>
        </w:rPr>
      </w:pPr>
    </w:p>
    <w:p w14:paraId="40A434F9" w14:textId="77777777" w:rsidR="00000000" w:rsidRDefault="00063F1E">
      <w:pPr>
        <w:pStyle w:val="a0"/>
        <w:rPr>
          <w:rFonts w:hint="cs"/>
          <w:rtl/>
        </w:rPr>
      </w:pPr>
      <w:r>
        <w:rPr>
          <w:rFonts w:hint="cs"/>
          <w:rtl/>
        </w:rPr>
        <w:t>אדוני היושב-ראש, רבותי חברי הכנסת, אני מתכבד להשיב על הצעתו לסדר-היום של פרופסור אריה אלדד ואחרים. חבר הכנסת אלדד, הממשלה</w:t>
      </w:r>
      <w:r>
        <w:rPr>
          <w:rFonts w:hint="cs"/>
          <w:rtl/>
        </w:rPr>
        <w:t xml:space="preserve"> התנגדה להצעת החוק רק מסיבה אחת, מכיוון שכבר יש הצעת חקיקה שנמצאת בתהליכים והיא של היושב-ראש, חבר הכנסת משה כחלון, בדיוק באותו עניין. כך שאיננו מתנגדים למעשה החקיקה עצמו, שהוא צודק וראוי, אבל אין שום היגיון לחוקק חוק נוסף על חוק שכבר נמצא באמצע הליכים בווע</w:t>
      </w:r>
      <w:r>
        <w:rPr>
          <w:rFonts w:hint="cs"/>
          <w:rtl/>
        </w:rPr>
        <w:t>דות. משום כך, ועדת שרים לחקיקה התנגדה לחוק הזה. אבל אין לי שום התנגדות לדון בנושא כהצעה לסדר-היום. אני מבין שאתה מעדיף להעביר אותה לדיון בוועדת הפנים. אדוני היושב-ראש, אני תומך בהעברת הנושא לוועדת הפנים.</w:t>
      </w:r>
    </w:p>
    <w:p w14:paraId="769105E7" w14:textId="77777777" w:rsidR="00000000" w:rsidRDefault="00063F1E">
      <w:pPr>
        <w:pStyle w:val="af1"/>
        <w:rPr>
          <w:rtl/>
        </w:rPr>
      </w:pPr>
    </w:p>
    <w:p w14:paraId="349C59C4" w14:textId="77777777" w:rsidR="00000000" w:rsidRDefault="00063F1E">
      <w:pPr>
        <w:pStyle w:val="af1"/>
        <w:rPr>
          <w:rtl/>
        </w:rPr>
      </w:pPr>
      <w:r>
        <w:rPr>
          <w:rFonts w:hint="eastAsia"/>
          <w:rtl/>
        </w:rPr>
        <w:t>היו</w:t>
      </w:r>
      <w:r>
        <w:rPr>
          <w:rtl/>
        </w:rPr>
        <w:t>"ר משה כחלון:</w:t>
      </w:r>
    </w:p>
    <w:p w14:paraId="6D2C8EF0" w14:textId="77777777" w:rsidR="00000000" w:rsidRDefault="00063F1E">
      <w:pPr>
        <w:pStyle w:val="a0"/>
        <w:rPr>
          <w:rFonts w:hint="cs"/>
          <w:rtl/>
        </w:rPr>
      </w:pPr>
    </w:p>
    <w:p w14:paraId="61748C1D" w14:textId="77777777" w:rsidR="00000000" w:rsidRDefault="00063F1E">
      <w:pPr>
        <w:pStyle w:val="a0"/>
        <w:rPr>
          <w:rFonts w:hint="cs"/>
          <w:rtl/>
        </w:rPr>
      </w:pPr>
      <w:r>
        <w:rPr>
          <w:rFonts w:hint="cs"/>
          <w:rtl/>
        </w:rPr>
        <w:t xml:space="preserve">תודה רבה.  לחבר הכנסת בשארה הצעה </w:t>
      </w:r>
      <w:r>
        <w:rPr>
          <w:rFonts w:hint="cs"/>
          <w:rtl/>
        </w:rPr>
        <w:t>אחרת. בבקשה.</w:t>
      </w:r>
    </w:p>
    <w:p w14:paraId="4F302959" w14:textId="77777777" w:rsidR="00000000" w:rsidRDefault="00063F1E">
      <w:pPr>
        <w:pStyle w:val="a0"/>
        <w:rPr>
          <w:rFonts w:hint="cs"/>
          <w:rtl/>
        </w:rPr>
      </w:pPr>
    </w:p>
    <w:p w14:paraId="05AF1BFE" w14:textId="77777777" w:rsidR="00000000" w:rsidRDefault="00063F1E">
      <w:pPr>
        <w:pStyle w:val="a"/>
        <w:rPr>
          <w:rtl/>
        </w:rPr>
      </w:pPr>
      <w:bookmarkStart w:id="371" w:name="FS000000558T15_12_2004_15_30_02"/>
      <w:bookmarkStart w:id="372" w:name="_Toc100465813"/>
      <w:bookmarkEnd w:id="371"/>
      <w:r>
        <w:rPr>
          <w:rFonts w:hint="eastAsia"/>
          <w:rtl/>
        </w:rPr>
        <w:t>עזמי</w:t>
      </w:r>
      <w:r>
        <w:rPr>
          <w:rtl/>
        </w:rPr>
        <w:t xml:space="preserve"> בשארה (בל"ד):</w:t>
      </w:r>
      <w:bookmarkEnd w:id="372"/>
    </w:p>
    <w:p w14:paraId="29D19EE4" w14:textId="77777777" w:rsidR="00000000" w:rsidRDefault="00063F1E">
      <w:pPr>
        <w:pStyle w:val="a0"/>
        <w:rPr>
          <w:rFonts w:hint="cs"/>
          <w:rtl/>
        </w:rPr>
      </w:pPr>
    </w:p>
    <w:p w14:paraId="69C94C78" w14:textId="77777777" w:rsidR="00000000" w:rsidRDefault="00063F1E">
      <w:pPr>
        <w:pStyle w:val="a0"/>
        <w:rPr>
          <w:rFonts w:hint="cs"/>
          <w:rtl/>
        </w:rPr>
      </w:pPr>
      <w:r>
        <w:rPr>
          <w:rFonts w:hint="cs"/>
          <w:rtl/>
        </w:rPr>
        <w:t>אדוני היושב-ראש, חברי הכנסת, קל להפוך את הנושא הזה לדיון על זכות השיבה. אני אהיה יריב אידיאולוגי שלך. אבל בכנסת, בפרלמנט דמוקרטי, זה לא הנושא. זה נושא של שני סוגי אזרחות, וצריך בצורה מפורשת להגיד: יש אזרחים שמותר להם להתחת</w:t>
      </w:r>
      <w:r>
        <w:rPr>
          <w:rFonts w:hint="cs"/>
          <w:rtl/>
        </w:rPr>
        <w:t>ן עם מי שבא להם וכו' ולהפוך אותם לאזרחים, ויש אזרחים אחרים, שזכות זו לא ניתנת להם. אי-אפשר אידיאולוגית לסובב נושאים חוקתיים. זה נושא הנוגע לשאלה: האם יש סוג אחד של אזרחות במדינת ישראל או שני סוגי אזרחות במדינת ישראל? זו כל השאלה. אם קבעת שיש שני סוגים, לאח</w:t>
      </w:r>
      <w:r>
        <w:rPr>
          <w:rFonts w:hint="cs"/>
          <w:rtl/>
        </w:rPr>
        <w:t>ד מותר ולאחר לא - אתה צועד קדימה בכיוון אפרטהייד לא בשטחים, אלא כלפי אזרחי מדינת ישראל הערבים. תודה רבה.</w:t>
      </w:r>
    </w:p>
    <w:p w14:paraId="6A8787E9" w14:textId="77777777" w:rsidR="00000000" w:rsidRDefault="00063F1E">
      <w:pPr>
        <w:pStyle w:val="a0"/>
        <w:rPr>
          <w:rFonts w:hint="cs"/>
          <w:rtl/>
        </w:rPr>
      </w:pPr>
    </w:p>
    <w:p w14:paraId="6C75DA32" w14:textId="77777777" w:rsidR="00000000" w:rsidRDefault="00063F1E">
      <w:pPr>
        <w:pStyle w:val="af1"/>
        <w:rPr>
          <w:rtl/>
        </w:rPr>
      </w:pPr>
      <w:r>
        <w:rPr>
          <w:rFonts w:hint="eastAsia"/>
          <w:rtl/>
        </w:rPr>
        <w:t>היו</w:t>
      </w:r>
      <w:r>
        <w:rPr>
          <w:rtl/>
        </w:rPr>
        <w:t>"ר משה כחלון:</w:t>
      </w:r>
    </w:p>
    <w:p w14:paraId="0040A73B" w14:textId="77777777" w:rsidR="00000000" w:rsidRDefault="00063F1E">
      <w:pPr>
        <w:pStyle w:val="a0"/>
        <w:rPr>
          <w:rFonts w:hint="cs"/>
          <w:rtl/>
        </w:rPr>
      </w:pPr>
    </w:p>
    <w:p w14:paraId="4B5C27AC" w14:textId="77777777" w:rsidR="00000000" w:rsidRDefault="00063F1E">
      <w:pPr>
        <w:pStyle w:val="a0"/>
        <w:rPr>
          <w:rFonts w:hint="cs"/>
          <w:rtl/>
        </w:rPr>
      </w:pPr>
      <w:r>
        <w:rPr>
          <w:rFonts w:hint="cs"/>
          <w:rtl/>
        </w:rPr>
        <w:t xml:space="preserve">תודה רבה. </w:t>
      </w:r>
    </w:p>
    <w:p w14:paraId="296AD5E4" w14:textId="77777777" w:rsidR="00000000" w:rsidRDefault="00063F1E">
      <w:pPr>
        <w:pStyle w:val="a0"/>
        <w:rPr>
          <w:rFonts w:hint="cs"/>
          <w:rtl/>
        </w:rPr>
      </w:pPr>
    </w:p>
    <w:p w14:paraId="029C5CFB" w14:textId="77777777" w:rsidR="00000000" w:rsidRDefault="00063F1E">
      <w:pPr>
        <w:pStyle w:val="a0"/>
        <w:rPr>
          <w:rFonts w:hint="cs"/>
          <w:rtl/>
        </w:rPr>
      </w:pPr>
      <w:r>
        <w:rPr>
          <w:rFonts w:hint="cs"/>
          <w:rtl/>
        </w:rPr>
        <w:t>אנחנו עוברים להצבעה. הצבעה בעד - ועדה, והצבעה נגד - הסרה.</w:t>
      </w:r>
    </w:p>
    <w:p w14:paraId="43A7B1CB" w14:textId="77777777" w:rsidR="00000000" w:rsidRDefault="00063F1E">
      <w:pPr>
        <w:pStyle w:val="a0"/>
        <w:rPr>
          <w:rFonts w:hint="cs"/>
          <w:rtl/>
        </w:rPr>
      </w:pPr>
    </w:p>
    <w:p w14:paraId="135CA3D3" w14:textId="77777777" w:rsidR="00000000" w:rsidRDefault="00063F1E">
      <w:pPr>
        <w:pStyle w:val="ab"/>
        <w:bidi/>
        <w:rPr>
          <w:rFonts w:hint="cs"/>
          <w:rtl/>
        </w:rPr>
      </w:pPr>
      <w:r>
        <w:rPr>
          <w:rFonts w:hint="cs"/>
          <w:rtl/>
        </w:rPr>
        <w:t>הצבעה מס' 18</w:t>
      </w:r>
    </w:p>
    <w:p w14:paraId="64058F6C" w14:textId="77777777" w:rsidR="00000000" w:rsidRDefault="00063F1E">
      <w:pPr>
        <w:pStyle w:val="a0"/>
        <w:rPr>
          <w:rFonts w:hint="cs"/>
          <w:rtl/>
        </w:rPr>
      </w:pPr>
    </w:p>
    <w:p w14:paraId="445BFDCC" w14:textId="77777777" w:rsidR="00000000" w:rsidRDefault="00063F1E">
      <w:pPr>
        <w:pStyle w:val="ac"/>
        <w:bidi/>
        <w:rPr>
          <w:rFonts w:hint="cs"/>
          <w:rtl/>
        </w:rPr>
      </w:pPr>
      <w:r>
        <w:rPr>
          <w:rFonts w:hint="cs"/>
          <w:rtl/>
        </w:rPr>
        <w:t>בעד ההצעה להעביר את הנושא לוועדה - 20</w:t>
      </w:r>
    </w:p>
    <w:p w14:paraId="1824539A" w14:textId="77777777" w:rsidR="00000000" w:rsidRDefault="00063F1E">
      <w:pPr>
        <w:pStyle w:val="ac"/>
        <w:bidi/>
        <w:rPr>
          <w:rFonts w:hint="cs"/>
          <w:rtl/>
        </w:rPr>
      </w:pPr>
      <w:r>
        <w:rPr>
          <w:rFonts w:hint="cs"/>
          <w:rtl/>
        </w:rPr>
        <w:t>בעד ההצעה</w:t>
      </w:r>
      <w:r>
        <w:rPr>
          <w:rFonts w:hint="cs"/>
          <w:rtl/>
        </w:rPr>
        <w:t xml:space="preserve"> שלא לכלול את הנושא בסדר-היום - 10</w:t>
      </w:r>
    </w:p>
    <w:p w14:paraId="44A80247" w14:textId="77777777" w:rsidR="00000000" w:rsidRDefault="00063F1E">
      <w:pPr>
        <w:pStyle w:val="ac"/>
        <w:bidi/>
        <w:rPr>
          <w:rFonts w:hint="cs"/>
          <w:rtl/>
        </w:rPr>
      </w:pPr>
      <w:r>
        <w:rPr>
          <w:rFonts w:hint="cs"/>
          <w:rtl/>
        </w:rPr>
        <w:t>נמנעים - אין</w:t>
      </w:r>
    </w:p>
    <w:p w14:paraId="7C6C34A2" w14:textId="77777777" w:rsidR="00000000" w:rsidRDefault="00063F1E">
      <w:pPr>
        <w:pStyle w:val="ad"/>
        <w:bidi/>
        <w:rPr>
          <w:rFonts w:hint="cs"/>
          <w:rtl/>
        </w:rPr>
      </w:pPr>
      <w:r>
        <w:rPr>
          <w:rFonts w:hint="cs"/>
          <w:rtl/>
        </w:rPr>
        <w:t>ההצעה להעביר את הנושא לוועדת הפנים ואיכות הסביבה נתקבלה.</w:t>
      </w:r>
    </w:p>
    <w:p w14:paraId="5E2C18B2" w14:textId="77777777" w:rsidR="00000000" w:rsidRDefault="00063F1E">
      <w:pPr>
        <w:pStyle w:val="a0"/>
        <w:rPr>
          <w:rFonts w:hint="cs"/>
          <w:rtl/>
        </w:rPr>
      </w:pPr>
    </w:p>
    <w:p w14:paraId="5CBC4997" w14:textId="77777777" w:rsidR="00000000" w:rsidRDefault="00063F1E">
      <w:pPr>
        <w:pStyle w:val="af1"/>
        <w:rPr>
          <w:rtl/>
        </w:rPr>
      </w:pPr>
      <w:r>
        <w:rPr>
          <w:rFonts w:hint="eastAsia"/>
          <w:rtl/>
        </w:rPr>
        <w:t>היו</w:t>
      </w:r>
      <w:r>
        <w:rPr>
          <w:rtl/>
        </w:rPr>
        <w:t>"ר משה כחלון:</w:t>
      </w:r>
    </w:p>
    <w:p w14:paraId="3E601965" w14:textId="77777777" w:rsidR="00000000" w:rsidRDefault="00063F1E">
      <w:pPr>
        <w:pStyle w:val="a0"/>
        <w:rPr>
          <w:rFonts w:hint="cs"/>
          <w:rtl/>
        </w:rPr>
      </w:pPr>
    </w:p>
    <w:p w14:paraId="07BB14FB" w14:textId="77777777" w:rsidR="00000000" w:rsidRDefault="00063F1E">
      <w:pPr>
        <w:pStyle w:val="a0"/>
        <w:rPr>
          <w:rFonts w:hint="cs"/>
          <w:rtl/>
        </w:rPr>
      </w:pPr>
      <w:r>
        <w:rPr>
          <w:rFonts w:hint="cs"/>
          <w:rtl/>
        </w:rPr>
        <w:t>בעד - 20, נגד - 10, ואין נמנעים. ההצעה לסדר-היום תעבור לדיון בוועדת הפנים ואיכות הסביבה. תודה רבה.</w:t>
      </w:r>
    </w:p>
    <w:p w14:paraId="2F209A21" w14:textId="77777777" w:rsidR="00000000" w:rsidRDefault="00063F1E">
      <w:pPr>
        <w:pStyle w:val="a2"/>
        <w:rPr>
          <w:rFonts w:hint="cs"/>
          <w:rtl/>
        </w:rPr>
      </w:pPr>
    </w:p>
    <w:p w14:paraId="10C5BFA1" w14:textId="77777777" w:rsidR="00000000" w:rsidRDefault="00063F1E">
      <w:pPr>
        <w:pStyle w:val="a0"/>
        <w:rPr>
          <w:rFonts w:hint="cs"/>
          <w:rtl/>
        </w:rPr>
      </w:pPr>
    </w:p>
    <w:p w14:paraId="0D553C96" w14:textId="77777777" w:rsidR="00000000" w:rsidRDefault="00063F1E">
      <w:pPr>
        <w:pStyle w:val="a2"/>
        <w:rPr>
          <w:rFonts w:hint="cs"/>
          <w:rtl/>
        </w:rPr>
      </w:pPr>
      <w:bookmarkStart w:id="373" w:name="CS84692FI0084692T15_12_2004_15_36_03"/>
      <w:bookmarkStart w:id="374" w:name="_Toc100465814"/>
      <w:bookmarkEnd w:id="373"/>
      <w:r>
        <w:rPr>
          <w:rtl/>
        </w:rPr>
        <w:t>הצעת חוק קביעת הזמן (תיקון - קב</w:t>
      </w:r>
      <w:r>
        <w:rPr>
          <w:rtl/>
        </w:rPr>
        <w:t xml:space="preserve">יעת שעון קיץ </w:t>
      </w:r>
      <w:r>
        <w:rPr>
          <w:rFonts w:hint="cs"/>
          <w:rtl/>
        </w:rPr>
        <w:br/>
      </w:r>
      <w:r>
        <w:rPr>
          <w:rtl/>
        </w:rPr>
        <w:t>לפי לוח השנה העברי), התשס"ד-2004</w:t>
      </w:r>
      <w:bookmarkEnd w:id="374"/>
    </w:p>
    <w:p w14:paraId="1A0209B5" w14:textId="77777777" w:rsidR="00000000" w:rsidRDefault="00063F1E">
      <w:pPr>
        <w:pStyle w:val="a0"/>
        <w:rPr>
          <w:rFonts w:hint="cs"/>
          <w:rtl/>
        </w:rPr>
      </w:pPr>
      <w:r>
        <w:rPr>
          <w:rFonts w:hint="cs"/>
          <w:rtl/>
        </w:rPr>
        <w:t xml:space="preserve">[הצעת חוק פ/2198; </w:t>
      </w:r>
      <w:r>
        <w:rPr>
          <w:rFonts w:hint="eastAsia"/>
          <w:rtl/>
        </w:rPr>
        <w:t>נספחות</w:t>
      </w:r>
      <w:r>
        <w:rPr>
          <w:rtl/>
        </w:rPr>
        <w:t>.</w:t>
      </w:r>
      <w:r>
        <w:rPr>
          <w:rFonts w:hint="cs"/>
          <w:rtl/>
        </w:rPr>
        <w:t>]</w:t>
      </w:r>
    </w:p>
    <w:p w14:paraId="5B3B159B" w14:textId="77777777" w:rsidR="00000000" w:rsidRDefault="00063F1E">
      <w:pPr>
        <w:pStyle w:val="-0"/>
        <w:rPr>
          <w:rFonts w:hint="cs"/>
          <w:rtl/>
        </w:rPr>
      </w:pPr>
      <w:r>
        <w:rPr>
          <w:rFonts w:hint="cs"/>
          <w:rtl/>
        </w:rPr>
        <w:t>(הצעת קבוצת חברי הכנסת)</w:t>
      </w:r>
    </w:p>
    <w:p w14:paraId="04B8C5A3" w14:textId="77777777" w:rsidR="00000000" w:rsidRDefault="00063F1E">
      <w:pPr>
        <w:pStyle w:val="a0"/>
        <w:rPr>
          <w:rFonts w:hint="cs"/>
          <w:rtl/>
        </w:rPr>
      </w:pPr>
    </w:p>
    <w:p w14:paraId="3F82A806" w14:textId="77777777" w:rsidR="00000000" w:rsidRDefault="00063F1E">
      <w:pPr>
        <w:pStyle w:val="af1"/>
        <w:rPr>
          <w:rtl/>
        </w:rPr>
      </w:pPr>
      <w:r>
        <w:rPr>
          <w:rFonts w:hint="eastAsia"/>
          <w:rtl/>
        </w:rPr>
        <w:t>היו</w:t>
      </w:r>
      <w:r>
        <w:rPr>
          <w:rtl/>
        </w:rPr>
        <w:t>"ר משה כחלון:</w:t>
      </w:r>
    </w:p>
    <w:p w14:paraId="1274D5A9" w14:textId="77777777" w:rsidR="00000000" w:rsidRDefault="00063F1E">
      <w:pPr>
        <w:pStyle w:val="a0"/>
        <w:rPr>
          <w:rFonts w:hint="cs"/>
          <w:rtl/>
        </w:rPr>
      </w:pPr>
    </w:p>
    <w:p w14:paraId="273561F4" w14:textId="77777777" w:rsidR="00000000" w:rsidRDefault="00063F1E">
      <w:pPr>
        <w:pStyle w:val="a0"/>
        <w:rPr>
          <w:rFonts w:hint="cs"/>
          <w:rtl/>
        </w:rPr>
      </w:pPr>
      <w:r>
        <w:rPr>
          <w:rFonts w:hint="cs"/>
          <w:rtl/>
        </w:rPr>
        <w:t>עתה, הצעת חוק קביעת הזמן (תיקון - קביעת שעון קיץ לפי לוח השנה העברי), התשס"ד-2004. חבר הכנסת דוד אזולאי, הנמקה מהמקום. בבקשה.</w:t>
      </w:r>
    </w:p>
    <w:p w14:paraId="45FB91E6" w14:textId="77777777" w:rsidR="00000000" w:rsidRDefault="00063F1E">
      <w:pPr>
        <w:pStyle w:val="a0"/>
        <w:rPr>
          <w:rFonts w:hint="cs"/>
          <w:rtl/>
        </w:rPr>
      </w:pPr>
    </w:p>
    <w:p w14:paraId="5F19109A" w14:textId="77777777" w:rsidR="00000000" w:rsidRDefault="00063F1E">
      <w:pPr>
        <w:pStyle w:val="a"/>
        <w:rPr>
          <w:rtl/>
        </w:rPr>
      </w:pPr>
      <w:bookmarkStart w:id="375" w:name="FS000000483T15_12_2004_15_36_37"/>
      <w:bookmarkStart w:id="376" w:name="_Toc100465815"/>
      <w:bookmarkEnd w:id="375"/>
      <w:r>
        <w:rPr>
          <w:rFonts w:hint="eastAsia"/>
          <w:rtl/>
        </w:rPr>
        <w:t>דוד</w:t>
      </w:r>
      <w:r>
        <w:rPr>
          <w:rtl/>
        </w:rPr>
        <w:t xml:space="preserve"> אזולאי (</w:t>
      </w:r>
      <w:r>
        <w:rPr>
          <w:rtl/>
        </w:rPr>
        <w:t>ש"ס):</w:t>
      </w:r>
      <w:bookmarkEnd w:id="376"/>
    </w:p>
    <w:p w14:paraId="5F9EBAEF" w14:textId="77777777" w:rsidR="00000000" w:rsidRDefault="00063F1E">
      <w:pPr>
        <w:pStyle w:val="a0"/>
        <w:rPr>
          <w:rFonts w:hint="cs"/>
          <w:rtl/>
        </w:rPr>
      </w:pPr>
    </w:p>
    <w:p w14:paraId="67765E9B" w14:textId="77777777" w:rsidR="00000000" w:rsidRDefault="00063F1E">
      <w:pPr>
        <w:pStyle w:val="a0"/>
        <w:rPr>
          <w:rFonts w:hint="cs"/>
          <w:rtl/>
        </w:rPr>
      </w:pPr>
      <w:r>
        <w:rPr>
          <w:rFonts w:hint="cs"/>
          <w:rtl/>
        </w:rPr>
        <w:t>אדוני היושב-ראש, על הצעת החוק הזאת חתום גם חברי חבר הכנסת אלי אפללו, ואני מבקש לשגר לו מכאן ברכת רפואה שלמה; גם הודעתי לו הבוקר על כך.</w:t>
      </w:r>
    </w:p>
    <w:p w14:paraId="43183CD8" w14:textId="77777777" w:rsidR="00000000" w:rsidRDefault="00063F1E">
      <w:pPr>
        <w:pStyle w:val="a0"/>
        <w:rPr>
          <w:rFonts w:hint="cs"/>
          <w:rtl/>
        </w:rPr>
      </w:pPr>
    </w:p>
    <w:p w14:paraId="13E310D3" w14:textId="77777777" w:rsidR="00000000" w:rsidRDefault="00063F1E">
      <w:pPr>
        <w:pStyle w:val="a0"/>
        <w:rPr>
          <w:rFonts w:hint="cs"/>
          <w:rtl/>
        </w:rPr>
      </w:pPr>
      <w:r>
        <w:rPr>
          <w:rFonts w:hint="cs"/>
          <w:rtl/>
        </w:rPr>
        <w:t>אדוני היושב-ראש, מטרת הצעת חוק זו להפסיק אחת ולתמיד את הוויכוח התמידי בעניין שעון הקיץ. מועדי שעון הקיץ משתנים מש</w:t>
      </w:r>
      <w:r>
        <w:rPr>
          <w:rFonts w:hint="cs"/>
          <w:rtl/>
        </w:rPr>
        <w:t>נה לשנה, והדבר גורם לבלבול במערכות השונות, כגון טיסות, חינוך, תעשייה ועוד. לכן, הצעתי באה לקבוע בחוק אחת ולתמיד את מועדי שעון הקיץ, כך שהוא יתחיל בא' דחול המועד פסח ויסתיים במוצאי השבת שבין ראש השנה ליום כיפור. בכך נקל על אלו המשתמשים בלוחות הזמנים ונדרשים</w:t>
      </w:r>
      <w:r>
        <w:rPr>
          <w:rFonts w:hint="cs"/>
          <w:rtl/>
        </w:rPr>
        <w:t xml:space="preserve"> להתארגן בתוכנית שנתית. לכן, אני מבקש מחברי לתמוך בהצעת חוק זו. </w:t>
      </w:r>
    </w:p>
    <w:p w14:paraId="090926C7" w14:textId="77777777" w:rsidR="00000000" w:rsidRDefault="00063F1E">
      <w:pPr>
        <w:pStyle w:val="a0"/>
        <w:rPr>
          <w:rFonts w:hint="cs"/>
          <w:rtl/>
        </w:rPr>
      </w:pPr>
    </w:p>
    <w:p w14:paraId="3F2155A4" w14:textId="77777777" w:rsidR="00000000" w:rsidRDefault="00063F1E">
      <w:pPr>
        <w:pStyle w:val="a0"/>
        <w:rPr>
          <w:rFonts w:hint="cs"/>
          <w:rtl/>
        </w:rPr>
      </w:pPr>
      <w:r>
        <w:rPr>
          <w:rFonts w:hint="cs"/>
          <w:rtl/>
        </w:rPr>
        <w:t>בהזדמנות זו אני רוצה להודות לשר מאיר שטרית שהוביל את המהלך בוועדת שרים לענייני חקיקה. תודה.</w:t>
      </w:r>
    </w:p>
    <w:p w14:paraId="7CDF5B00" w14:textId="77777777" w:rsidR="00000000" w:rsidRDefault="00063F1E">
      <w:pPr>
        <w:pStyle w:val="a0"/>
        <w:rPr>
          <w:rFonts w:hint="cs"/>
          <w:rtl/>
        </w:rPr>
      </w:pPr>
    </w:p>
    <w:p w14:paraId="1FB31AD2" w14:textId="77777777" w:rsidR="00000000" w:rsidRDefault="00063F1E">
      <w:pPr>
        <w:pStyle w:val="af1"/>
        <w:rPr>
          <w:rtl/>
        </w:rPr>
      </w:pPr>
      <w:r>
        <w:rPr>
          <w:rFonts w:hint="eastAsia"/>
          <w:rtl/>
        </w:rPr>
        <w:t>היו</w:t>
      </w:r>
      <w:r>
        <w:rPr>
          <w:rtl/>
        </w:rPr>
        <w:t>"ר משה כחלון:</w:t>
      </w:r>
    </w:p>
    <w:p w14:paraId="35189BAB" w14:textId="77777777" w:rsidR="00000000" w:rsidRDefault="00063F1E">
      <w:pPr>
        <w:pStyle w:val="a0"/>
        <w:rPr>
          <w:rFonts w:hint="cs"/>
          <w:rtl/>
        </w:rPr>
      </w:pPr>
    </w:p>
    <w:p w14:paraId="0C18BD80" w14:textId="77777777" w:rsidR="00000000" w:rsidRDefault="00063F1E">
      <w:pPr>
        <w:pStyle w:val="a0"/>
        <w:rPr>
          <w:rFonts w:hint="cs"/>
          <w:rtl/>
        </w:rPr>
      </w:pPr>
      <w:r>
        <w:rPr>
          <w:rFonts w:hint="cs"/>
          <w:rtl/>
        </w:rPr>
        <w:t>תודה רבה.  השר שטרית, בבקשה.</w:t>
      </w:r>
    </w:p>
    <w:p w14:paraId="2C2A8AD4" w14:textId="77777777" w:rsidR="00000000" w:rsidRDefault="00063F1E">
      <w:pPr>
        <w:pStyle w:val="a0"/>
        <w:rPr>
          <w:rFonts w:hint="cs"/>
          <w:rtl/>
        </w:rPr>
      </w:pPr>
    </w:p>
    <w:p w14:paraId="771CAABF" w14:textId="77777777" w:rsidR="00000000" w:rsidRDefault="00063F1E">
      <w:pPr>
        <w:pStyle w:val="a"/>
        <w:rPr>
          <w:rtl/>
        </w:rPr>
      </w:pPr>
      <w:bookmarkStart w:id="377" w:name="FS000000478T15_12_2004_15_39_12"/>
      <w:bookmarkStart w:id="378" w:name="_Toc100465816"/>
      <w:bookmarkEnd w:id="377"/>
      <w:r>
        <w:rPr>
          <w:rFonts w:hint="eastAsia"/>
          <w:rtl/>
        </w:rPr>
        <w:t>שר</w:t>
      </w:r>
      <w:r>
        <w:rPr>
          <w:rtl/>
        </w:rPr>
        <w:t xml:space="preserve"> התחבורה מאיר שטרית:</w:t>
      </w:r>
      <w:bookmarkEnd w:id="378"/>
    </w:p>
    <w:p w14:paraId="21CF6962" w14:textId="77777777" w:rsidR="00000000" w:rsidRDefault="00063F1E">
      <w:pPr>
        <w:pStyle w:val="a0"/>
        <w:rPr>
          <w:rFonts w:hint="cs"/>
          <w:rtl/>
        </w:rPr>
      </w:pPr>
    </w:p>
    <w:p w14:paraId="2D0AA227" w14:textId="77777777" w:rsidR="00000000" w:rsidRDefault="00063F1E">
      <w:pPr>
        <w:pStyle w:val="a0"/>
        <w:rPr>
          <w:rFonts w:hint="cs"/>
          <w:rtl/>
        </w:rPr>
      </w:pPr>
      <w:r>
        <w:rPr>
          <w:rFonts w:hint="cs"/>
          <w:rtl/>
        </w:rPr>
        <w:t>אדוני היושב-ראש, הצעת החו</w:t>
      </w:r>
      <w:r>
        <w:rPr>
          <w:rFonts w:hint="cs"/>
          <w:rtl/>
        </w:rPr>
        <w:t xml:space="preserve">ק שהביא לכאן חבר הכנסת אזולאי עוסקת למעשה בשני עניינים: האחד - קביעת מועד קבוע להפעלתו של שעון קיץ במדינת ישראל, והשני - התאמת המועד ללוח השנה העברי. </w:t>
      </w:r>
    </w:p>
    <w:p w14:paraId="0BFB8BF0" w14:textId="77777777" w:rsidR="00000000" w:rsidRDefault="00063F1E">
      <w:pPr>
        <w:pStyle w:val="a0"/>
        <w:rPr>
          <w:rFonts w:hint="cs"/>
          <w:rtl/>
        </w:rPr>
      </w:pPr>
    </w:p>
    <w:p w14:paraId="4C341A87" w14:textId="77777777" w:rsidR="00000000" w:rsidRDefault="00063F1E">
      <w:pPr>
        <w:pStyle w:val="a0"/>
        <w:rPr>
          <w:rFonts w:hint="cs"/>
          <w:rtl/>
        </w:rPr>
      </w:pPr>
      <w:r>
        <w:rPr>
          <w:rFonts w:hint="cs"/>
          <w:rtl/>
        </w:rPr>
        <w:t xml:space="preserve">בשנים האחרונות הפך נושא שעון הקיץ לוויכוח מיותר בין חילונים לדתיים מדי שנה. בהתאם לזהות השר המכהן במשרד </w:t>
      </w:r>
      <w:r>
        <w:rPr>
          <w:rFonts w:hint="cs"/>
          <w:rtl/>
        </w:rPr>
        <w:t>הפנים משתנים מועדי תחולת השעון, ומתנהל סחר-מכר מיותר סביב הסוגיה, כאשר כל גורם מעוניין במועדים אשר יהיו נוחים לו. הצעת החוק שלפנינו שמה קץ לוויכוחים בנושא, וקובעת בחוק את מועדי הפעלת שעון הקיץ אשר יהיו קבועים מדי שנה. עיקרון זה אף עולה בקנה אחד עם מסקנות ד</w:t>
      </w:r>
      <w:r>
        <w:rPr>
          <w:rFonts w:hint="cs"/>
          <w:rtl/>
        </w:rPr>
        <w:t xml:space="preserve">יון שהתקיים גם השנה בעניין זה. מנימוקים אלו, ועדת השרים לענייני חקיקה קיבלה את עמדתי והחליטה להסכים להצעת החוק, ובלבד שהמועדים המדויקים להפעלת שעון הקיץ יתואמו עם המשרדים הנוגעים בדבר. </w:t>
      </w:r>
    </w:p>
    <w:p w14:paraId="05EA8A8F" w14:textId="77777777" w:rsidR="00000000" w:rsidRDefault="00063F1E">
      <w:pPr>
        <w:pStyle w:val="a0"/>
        <w:rPr>
          <w:rFonts w:hint="cs"/>
          <w:rtl/>
        </w:rPr>
      </w:pPr>
    </w:p>
    <w:p w14:paraId="11D23771" w14:textId="77777777" w:rsidR="00000000" w:rsidRDefault="00063F1E">
      <w:pPr>
        <w:pStyle w:val="a0"/>
        <w:rPr>
          <w:rFonts w:hint="cs"/>
          <w:rtl/>
        </w:rPr>
      </w:pPr>
      <w:r>
        <w:rPr>
          <w:rFonts w:hint="cs"/>
          <w:rtl/>
        </w:rPr>
        <w:t>אם חבר הכנסת אזולאי מסכים להתניה, אני מציע להעביר את הצעת החוק לוועדת</w:t>
      </w:r>
      <w:r>
        <w:rPr>
          <w:rFonts w:hint="cs"/>
          <w:rtl/>
        </w:rPr>
        <w:t xml:space="preserve"> הפנים להכנה לקריאה ראשונה. חבר הכנסת אזולאי, אתה מסכים?</w:t>
      </w:r>
    </w:p>
    <w:p w14:paraId="48A592F6" w14:textId="77777777" w:rsidR="00000000" w:rsidRDefault="00063F1E">
      <w:pPr>
        <w:pStyle w:val="a0"/>
        <w:rPr>
          <w:rFonts w:hint="cs"/>
          <w:rtl/>
        </w:rPr>
      </w:pPr>
    </w:p>
    <w:p w14:paraId="1303C7F4" w14:textId="77777777" w:rsidR="00000000" w:rsidRDefault="00063F1E">
      <w:pPr>
        <w:pStyle w:val="af0"/>
        <w:rPr>
          <w:rtl/>
        </w:rPr>
      </w:pPr>
      <w:r>
        <w:rPr>
          <w:rFonts w:hint="eastAsia"/>
          <w:rtl/>
        </w:rPr>
        <w:t>דוד</w:t>
      </w:r>
      <w:r>
        <w:rPr>
          <w:rtl/>
        </w:rPr>
        <w:t xml:space="preserve"> אזולאי (ש"ס):</w:t>
      </w:r>
    </w:p>
    <w:p w14:paraId="131A944A" w14:textId="77777777" w:rsidR="00000000" w:rsidRDefault="00063F1E">
      <w:pPr>
        <w:pStyle w:val="a0"/>
        <w:rPr>
          <w:rFonts w:hint="cs"/>
          <w:rtl/>
        </w:rPr>
      </w:pPr>
    </w:p>
    <w:p w14:paraId="7DB79AA5" w14:textId="77777777" w:rsidR="00000000" w:rsidRDefault="00063F1E">
      <w:pPr>
        <w:pStyle w:val="a0"/>
        <w:rPr>
          <w:rFonts w:hint="cs"/>
          <w:rtl/>
        </w:rPr>
      </w:pPr>
      <w:r>
        <w:rPr>
          <w:rFonts w:hint="cs"/>
          <w:rtl/>
        </w:rPr>
        <w:t>כן.</w:t>
      </w:r>
    </w:p>
    <w:p w14:paraId="07B49BE3" w14:textId="77777777" w:rsidR="00000000" w:rsidRDefault="00063F1E">
      <w:pPr>
        <w:pStyle w:val="a0"/>
        <w:rPr>
          <w:rFonts w:hint="cs"/>
          <w:rtl/>
        </w:rPr>
      </w:pPr>
    </w:p>
    <w:p w14:paraId="36CD1554" w14:textId="77777777" w:rsidR="00000000" w:rsidRDefault="00063F1E">
      <w:pPr>
        <w:pStyle w:val="-"/>
        <w:rPr>
          <w:rtl/>
        </w:rPr>
      </w:pPr>
      <w:bookmarkStart w:id="379" w:name="FS000000478T15_12_2004_15_41_53C"/>
      <w:bookmarkEnd w:id="379"/>
      <w:r>
        <w:rPr>
          <w:rFonts w:hint="eastAsia"/>
          <w:rtl/>
        </w:rPr>
        <w:t>שר</w:t>
      </w:r>
      <w:r>
        <w:rPr>
          <w:rtl/>
        </w:rPr>
        <w:t xml:space="preserve"> התחבורה מאיר שטרית:</w:t>
      </w:r>
    </w:p>
    <w:p w14:paraId="74B80464" w14:textId="77777777" w:rsidR="00000000" w:rsidRDefault="00063F1E">
      <w:pPr>
        <w:pStyle w:val="a0"/>
        <w:rPr>
          <w:rFonts w:hint="cs"/>
          <w:rtl/>
        </w:rPr>
      </w:pPr>
    </w:p>
    <w:p w14:paraId="528D581A" w14:textId="77777777" w:rsidR="00000000" w:rsidRDefault="00063F1E">
      <w:pPr>
        <w:pStyle w:val="a0"/>
        <w:rPr>
          <w:rFonts w:hint="cs"/>
          <w:rtl/>
        </w:rPr>
      </w:pPr>
      <w:r>
        <w:rPr>
          <w:rFonts w:hint="cs"/>
          <w:rtl/>
        </w:rPr>
        <w:t>חבר הכנסת אזולאי מהנהן בראשו שהוא מסכים. אני תומך בהעברת הצעת החוק להכנה לקריאה ראשונה בוועדת הפנים.</w:t>
      </w:r>
    </w:p>
    <w:p w14:paraId="1379CD51" w14:textId="77777777" w:rsidR="00000000" w:rsidRDefault="00063F1E">
      <w:pPr>
        <w:pStyle w:val="a0"/>
        <w:rPr>
          <w:rFonts w:hint="cs"/>
          <w:rtl/>
        </w:rPr>
      </w:pPr>
    </w:p>
    <w:p w14:paraId="42C6572B" w14:textId="77777777" w:rsidR="00000000" w:rsidRDefault="00063F1E">
      <w:pPr>
        <w:pStyle w:val="af1"/>
        <w:rPr>
          <w:rtl/>
        </w:rPr>
      </w:pPr>
      <w:r>
        <w:rPr>
          <w:rFonts w:hint="eastAsia"/>
          <w:rtl/>
        </w:rPr>
        <w:t>היו</w:t>
      </w:r>
      <w:r>
        <w:rPr>
          <w:rtl/>
        </w:rPr>
        <w:t>"ר משה כחלון:</w:t>
      </w:r>
    </w:p>
    <w:p w14:paraId="4E0AF60B" w14:textId="77777777" w:rsidR="00000000" w:rsidRDefault="00063F1E">
      <w:pPr>
        <w:pStyle w:val="a0"/>
        <w:rPr>
          <w:rFonts w:hint="cs"/>
          <w:rtl/>
        </w:rPr>
      </w:pPr>
    </w:p>
    <w:p w14:paraId="158DF3A4" w14:textId="77777777" w:rsidR="00000000" w:rsidRDefault="00063F1E">
      <w:pPr>
        <w:pStyle w:val="a0"/>
        <w:rPr>
          <w:rFonts w:hint="cs"/>
          <w:rtl/>
        </w:rPr>
      </w:pPr>
      <w:r>
        <w:rPr>
          <w:rFonts w:hint="cs"/>
          <w:rtl/>
        </w:rPr>
        <w:t>תודה רבה. חבר הכנסת אזולאי מסכ</w:t>
      </w:r>
      <w:r>
        <w:rPr>
          <w:rFonts w:hint="cs"/>
          <w:rtl/>
        </w:rPr>
        <w:t>ים. חבר הכנסת אורון מתנגד. בבקשה, שלוש דקות.</w:t>
      </w:r>
    </w:p>
    <w:p w14:paraId="01C8A6C9" w14:textId="77777777" w:rsidR="00000000" w:rsidRDefault="00063F1E">
      <w:pPr>
        <w:pStyle w:val="a0"/>
        <w:rPr>
          <w:rFonts w:hint="cs"/>
          <w:rtl/>
        </w:rPr>
      </w:pPr>
    </w:p>
    <w:p w14:paraId="09B31615" w14:textId="77777777" w:rsidR="00000000" w:rsidRDefault="00063F1E">
      <w:pPr>
        <w:pStyle w:val="a"/>
        <w:rPr>
          <w:rtl/>
        </w:rPr>
      </w:pPr>
      <w:bookmarkStart w:id="380" w:name="FS000001065T15_12_2004_15_42_20"/>
      <w:bookmarkStart w:id="381" w:name="_Toc100465817"/>
      <w:bookmarkEnd w:id="380"/>
      <w:r>
        <w:rPr>
          <w:rFonts w:hint="eastAsia"/>
          <w:rtl/>
        </w:rPr>
        <w:t>חיים</w:t>
      </w:r>
      <w:r>
        <w:rPr>
          <w:rtl/>
        </w:rPr>
        <w:t xml:space="preserve"> אורון (יחד):</w:t>
      </w:r>
      <w:bookmarkEnd w:id="381"/>
    </w:p>
    <w:p w14:paraId="3662EBCA" w14:textId="77777777" w:rsidR="00000000" w:rsidRDefault="00063F1E">
      <w:pPr>
        <w:pStyle w:val="a0"/>
        <w:rPr>
          <w:rFonts w:hint="cs"/>
          <w:rtl/>
        </w:rPr>
      </w:pPr>
    </w:p>
    <w:p w14:paraId="0BFC6BC9" w14:textId="77777777" w:rsidR="00000000" w:rsidRDefault="00063F1E">
      <w:pPr>
        <w:pStyle w:val="a0"/>
        <w:rPr>
          <w:rFonts w:hint="cs"/>
          <w:rtl/>
        </w:rPr>
      </w:pPr>
      <w:r>
        <w:rPr>
          <w:rFonts w:hint="cs"/>
          <w:rtl/>
        </w:rPr>
        <w:t xml:space="preserve">אדוני היושב-ראש, במסגרת שלוש דקות יש לי שלוש הערות. ההערה הראשונה היא הערה של טעם טוב. נכון ששר הפנים הוא כבר לא שר הפנים, אבל עד לפני שבוע הוא היה שר הפנים והוא חתם על צו. אתם, חברי הממשלה, </w:t>
      </w:r>
      <w:r>
        <w:rPr>
          <w:rFonts w:hint="cs"/>
          <w:rtl/>
        </w:rPr>
        <w:t>הייתם ביחד.</w:t>
      </w:r>
    </w:p>
    <w:p w14:paraId="6DBFA62E" w14:textId="77777777" w:rsidR="00000000" w:rsidRDefault="00063F1E">
      <w:pPr>
        <w:pStyle w:val="a0"/>
        <w:rPr>
          <w:rFonts w:hint="cs"/>
          <w:rtl/>
        </w:rPr>
      </w:pPr>
    </w:p>
    <w:p w14:paraId="6C571A56" w14:textId="77777777" w:rsidR="00000000" w:rsidRDefault="00063F1E">
      <w:pPr>
        <w:pStyle w:val="af0"/>
        <w:rPr>
          <w:rtl/>
        </w:rPr>
      </w:pPr>
      <w:r>
        <w:rPr>
          <w:rFonts w:hint="eastAsia"/>
          <w:rtl/>
        </w:rPr>
        <w:t>שר</w:t>
      </w:r>
      <w:r>
        <w:rPr>
          <w:rtl/>
        </w:rPr>
        <w:t xml:space="preserve"> התחבורה מאיר שטרית:</w:t>
      </w:r>
    </w:p>
    <w:p w14:paraId="649A372C" w14:textId="77777777" w:rsidR="00000000" w:rsidRDefault="00063F1E">
      <w:pPr>
        <w:pStyle w:val="a0"/>
        <w:rPr>
          <w:rFonts w:hint="cs"/>
          <w:rtl/>
        </w:rPr>
      </w:pPr>
    </w:p>
    <w:p w14:paraId="0B437C69" w14:textId="77777777" w:rsidR="00000000" w:rsidRDefault="00063F1E">
      <w:pPr>
        <w:pStyle w:val="a0"/>
        <w:rPr>
          <w:rFonts w:hint="cs"/>
          <w:rtl/>
        </w:rPr>
      </w:pPr>
      <w:r>
        <w:rPr>
          <w:rFonts w:hint="cs"/>
          <w:rtl/>
        </w:rPr>
        <w:t>מחטף.</w:t>
      </w:r>
    </w:p>
    <w:p w14:paraId="3708916D" w14:textId="77777777" w:rsidR="00000000" w:rsidRDefault="00063F1E">
      <w:pPr>
        <w:pStyle w:val="a0"/>
        <w:rPr>
          <w:rFonts w:hint="cs"/>
          <w:rtl/>
        </w:rPr>
      </w:pPr>
    </w:p>
    <w:p w14:paraId="5EBFCECC" w14:textId="77777777" w:rsidR="00000000" w:rsidRDefault="00063F1E">
      <w:pPr>
        <w:pStyle w:val="-"/>
        <w:rPr>
          <w:rtl/>
        </w:rPr>
      </w:pPr>
      <w:bookmarkStart w:id="382" w:name="FS000001065T15_12_2004_15_43_24C"/>
      <w:bookmarkEnd w:id="382"/>
      <w:r>
        <w:rPr>
          <w:rFonts w:hint="eastAsia"/>
          <w:rtl/>
        </w:rPr>
        <w:t>חיים</w:t>
      </w:r>
      <w:r>
        <w:rPr>
          <w:rtl/>
        </w:rPr>
        <w:t xml:space="preserve"> אורון (יחד):</w:t>
      </w:r>
    </w:p>
    <w:p w14:paraId="7F6D5DE5" w14:textId="77777777" w:rsidR="00000000" w:rsidRDefault="00063F1E">
      <w:pPr>
        <w:pStyle w:val="a0"/>
        <w:rPr>
          <w:rFonts w:hint="cs"/>
          <w:rtl/>
        </w:rPr>
      </w:pPr>
    </w:p>
    <w:p w14:paraId="21B808B6" w14:textId="77777777" w:rsidR="00000000" w:rsidRDefault="00063F1E">
      <w:pPr>
        <w:pStyle w:val="a0"/>
        <w:rPr>
          <w:rFonts w:hint="cs"/>
          <w:rtl/>
        </w:rPr>
      </w:pPr>
      <w:r>
        <w:rPr>
          <w:rFonts w:hint="cs"/>
          <w:rtl/>
        </w:rPr>
        <w:t>מחטף. איך אומרים במקום אחר? תנו לו - - -</w:t>
      </w:r>
    </w:p>
    <w:p w14:paraId="2C3304F6" w14:textId="77777777" w:rsidR="00000000" w:rsidRDefault="00063F1E">
      <w:pPr>
        <w:pStyle w:val="a0"/>
        <w:rPr>
          <w:rFonts w:hint="cs"/>
          <w:rtl/>
        </w:rPr>
      </w:pPr>
    </w:p>
    <w:p w14:paraId="3C5218D9" w14:textId="77777777" w:rsidR="00000000" w:rsidRDefault="00063F1E">
      <w:pPr>
        <w:pStyle w:val="af0"/>
        <w:rPr>
          <w:rtl/>
        </w:rPr>
      </w:pPr>
      <w:r>
        <w:rPr>
          <w:rFonts w:hint="eastAsia"/>
          <w:rtl/>
        </w:rPr>
        <w:t>דוד</w:t>
      </w:r>
      <w:r>
        <w:rPr>
          <w:rtl/>
        </w:rPr>
        <w:t xml:space="preserve"> אזולאי (ש"ס):</w:t>
      </w:r>
    </w:p>
    <w:p w14:paraId="3490219D" w14:textId="77777777" w:rsidR="00000000" w:rsidRDefault="00063F1E">
      <w:pPr>
        <w:pStyle w:val="a0"/>
        <w:rPr>
          <w:rFonts w:hint="cs"/>
          <w:rtl/>
        </w:rPr>
      </w:pPr>
    </w:p>
    <w:p w14:paraId="18664347" w14:textId="77777777" w:rsidR="00000000" w:rsidRDefault="00063F1E">
      <w:pPr>
        <w:pStyle w:val="a0"/>
        <w:rPr>
          <w:rFonts w:hint="cs"/>
          <w:rtl/>
        </w:rPr>
      </w:pPr>
      <w:r>
        <w:rPr>
          <w:rFonts w:hint="cs"/>
          <w:rtl/>
        </w:rPr>
        <w:t>היועץ המשפטי לממשלה דחה את זה.</w:t>
      </w:r>
    </w:p>
    <w:p w14:paraId="262FB9F6" w14:textId="77777777" w:rsidR="00000000" w:rsidRDefault="00063F1E">
      <w:pPr>
        <w:pStyle w:val="a0"/>
        <w:rPr>
          <w:rFonts w:hint="cs"/>
          <w:rtl/>
        </w:rPr>
      </w:pPr>
    </w:p>
    <w:p w14:paraId="0FFDCA91" w14:textId="77777777" w:rsidR="00000000" w:rsidRDefault="00063F1E">
      <w:pPr>
        <w:pStyle w:val="-"/>
        <w:rPr>
          <w:rtl/>
        </w:rPr>
      </w:pPr>
      <w:bookmarkStart w:id="383" w:name="FS000001065T15_12_2004_15_42_21C"/>
      <w:bookmarkEnd w:id="383"/>
      <w:r>
        <w:rPr>
          <w:rFonts w:hint="eastAsia"/>
          <w:rtl/>
        </w:rPr>
        <w:t>חיים</w:t>
      </w:r>
      <w:r>
        <w:rPr>
          <w:rtl/>
        </w:rPr>
        <w:t xml:space="preserve"> אורון (יחד):</w:t>
      </w:r>
    </w:p>
    <w:p w14:paraId="1650D8FF" w14:textId="77777777" w:rsidR="00000000" w:rsidRDefault="00063F1E">
      <w:pPr>
        <w:pStyle w:val="a0"/>
        <w:rPr>
          <w:rFonts w:hint="cs"/>
          <w:rtl/>
        </w:rPr>
      </w:pPr>
    </w:p>
    <w:p w14:paraId="36A16A95" w14:textId="77777777" w:rsidR="00000000" w:rsidRDefault="00063F1E">
      <w:pPr>
        <w:pStyle w:val="a0"/>
        <w:rPr>
          <w:rFonts w:hint="cs"/>
          <w:rtl/>
        </w:rPr>
      </w:pPr>
      <w:r>
        <w:rPr>
          <w:rFonts w:hint="cs"/>
          <w:rtl/>
        </w:rPr>
        <w:t>אל תפריעו לי. זה לא על חשבוני.</w:t>
      </w:r>
    </w:p>
    <w:p w14:paraId="69829597" w14:textId="77777777" w:rsidR="00000000" w:rsidRDefault="00063F1E">
      <w:pPr>
        <w:pStyle w:val="a0"/>
        <w:rPr>
          <w:rFonts w:hint="cs"/>
          <w:rtl/>
        </w:rPr>
      </w:pPr>
    </w:p>
    <w:p w14:paraId="51B1BC4A" w14:textId="77777777" w:rsidR="00000000" w:rsidRDefault="00063F1E">
      <w:pPr>
        <w:pStyle w:val="a0"/>
        <w:rPr>
          <w:rFonts w:hint="cs"/>
          <w:rtl/>
        </w:rPr>
      </w:pPr>
      <w:r>
        <w:rPr>
          <w:rFonts w:hint="cs"/>
          <w:rtl/>
        </w:rPr>
        <w:t>איך אומרים במקומות אחרים: תנו לגווייה להתקרר. אפש</w:t>
      </w:r>
      <w:r>
        <w:rPr>
          <w:rFonts w:hint="cs"/>
          <w:rtl/>
        </w:rPr>
        <w:t>ר לבוא ולהגיד בעוד חודש או בעוד חודשיים. מה קרה? אפשר לבוא ולהגיד: אנחנו רוצים לחוקק חוק שעון קיץ. לא, יש לכם דפוסי שיתוף פעולה עם מפלגות, שצריך ללמוד אותם בבתי-הספר למדעי המדינה. עד היום השותף הכי קרוב, וממחר יש משא-ומתן עם מישהו אחר ומביאים ביום רביעי בה</w:t>
      </w:r>
      <w:r>
        <w:rPr>
          <w:rFonts w:hint="cs"/>
          <w:rtl/>
        </w:rPr>
        <w:t>צבעה, במקום, שינוי חוק.</w:t>
      </w:r>
    </w:p>
    <w:p w14:paraId="2A913515" w14:textId="77777777" w:rsidR="00000000" w:rsidRDefault="00063F1E">
      <w:pPr>
        <w:pStyle w:val="a0"/>
        <w:rPr>
          <w:rFonts w:hint="cs"/>
          <w:rtl/>
        </w:rPr>
      </w:pPr>
    </w:p>
    <w:p w14:paraId="1FAE2413" w14:textId="77777777" w:rsidR="00000000" w:rsidRDefault="00063F1E">
      <w:pPr>
        <w:pStyle w:val="af0"/>
        <w:rPr>
          <w:rtl/>
        </w:rPr>
      </w:pPr>
      <w:r>
        <w:rPr>
          <w:rFonts w:hint="eastAsia"/>
          <w:rtl/>
        </w:rPr>
        <w:t>אליעזר</w:t>
      </w:r>
      <w:r>
        <w:rPr>
          <w:rtl/>
        </w:rPr>
        <w:t xml:space="preserve"> כהן (האיחוד הלאומי - ישראל ביתנו):</w:t>
      </w:r>
    </w:p>
    <w:p w14:paraId="76AA9E47" w14:textId="77777777" w:rsidR="00000000" w:rsidRDefault="00063F1E">
      <w:pPr>
        <w:pStyle w:val="a0"/>
        <w:rPr>
          <w:rFonts w:hint="cs"/>
          <w:rtl/>
        </w:rPr>
      </w:pPr>
    </w:p>
    <w:p w14:paraId="0A86FE89" w14:textId="77777777" w:rsidR="00000000" w:rsidRDefault="00063F1E">
      <w:pPr>
        <w:pStyle w:val="a0"/>
        <w:rPr>
          <w:rFonts w:hint="cs"/>
          <w:rtl/>
        </w:rPr>
      </w:pPr>
      <w:r>
        <w:rPr>
          <w:rFonts w:hint="cs"/>
          <w:rtl/>
        </w:rPr>
        <w:t>- - - של הקואליציה.</w:t>
      </w:r>
    </w:p>
    <w:p w14:paraId="77DF813E" w14:textId="77777777" w:rsidR="00000000" w:rsidRDefault="00063F1E">
      <w:pPr>
        <w:pStyle w:val="a0"/>
        <w:rPr>
          <w:rFonts w:hint="cs"/>
          <w:rtl/>
        </w:rPr>
      </w:pPr>
    </w:p>
    <w:p w14:paraId="546E1F8F" w14:textId="77777777" w:rsidR="00000000" w:rsidRDefault="00063F1E">
      <w:pPr>
        <w:pStyle w:val="-"/>
        <w:rPr>
          <w:rtl/>
        </w:rPr>
      </w:pPr>
      <w:bookmarkStart w:id="384" w:name="FS000001065T15_12_2004_15_45_00C"/>
      <w:bookmarkEnd w:id="384"/>
      <w:r>
        <w:rPr>
          <w:rFonts w:hint="eastAsia"/>
          <w:rtl/>
        </w:rPr>
        <w:t>חיים</w:t>
      </w:r>
      <w:r>
        <w:rPr>
          <w:rtl/>
        </w:rPr>
        <w:t xml:space="preserve"> אורון (יחד):</w:t>
      </w:r>
    </w:p>
    <w:p w14:paraId="1FBD8A7E" w14:textId="77777777" w:rsidR="00000000" w:rsidRDefault="00063F1E">
      <w:pPr>
        <w:pStyle w:val="a0"/>
        <w:rPr>
          <w:rFonts w:hint="cs"/>
          <w:rtl/>
        </w:rPr>
      </w:pPr>
    </w:p>
    <w:p w14:paraId="4576B992" w14:textId="77777777" w:rsidR="00000000" w:rsidRDefault="00063F1E">
      <w:pPr>
        <w:pStyle w:val="a0"/>
        <w:rPr>
          <w:rFonts w:hint="cs"/>
          <w:rtl/>
        </w:rPr>
      </w:pPr>
      <w:r>
        <w:rPr>
          <w:rFonts w:hint="cs"/>
          <w:rtl/>
        </w:rPr>
        <w:t>בטח. זה המחיר.</w:t>
      </w:r>
    </w:p>
    <w:p w14:paraId="76B9FFE9" w14:textId="77777777" w:rsidR="00000000" w:rsidRDefault="00063F1E">
      <w:pPr>
        <w:pStyle w:val="a0"/>
        <w:rPr>
          <w:rFonts w:hint="cs"/>
          <w:rtl/>
        </w:rPr>
      </w:pPr>
    </w:p>
    <w:p w14:paraId="589B80BC" w14:textId="77777777" w:rsidR="00000000" w:rsidRDefault="00063F1E">
      <w:pPr>
        <w:pStyle w:val="a0"/>
        <w:rPr>
          <w:rFonts w:hint="cs"/>
          <w:rtl/>
        </w:rPr>
      </w:pPr>
      <w:r>
        <w:rPr>
          <w:rFonts w:hint="cs"/>
          <w:rtl/>
        </w:rPr>
        <w:t>אתה אומר, שייגמר הבלגן ויהיה מועד קבוע. ראשית, אני בעד מועד קבוע. אבל למה 150 יום ולא 180 יום?</w:t>
      </w:r>
    </w:p>
    <w:p w14:paraId="60A68622" w14:textId="77777777" w:rsidR="00000000" w:rsidRDefault="00063F1E">
      <w:pPr>
        <w:pStyle w:val="a0"/>
        <w:rPr>
          <w:rFonts w:hint="cs"/>
          <w:rtl/>
        </w:rPr>
      </w:pPr>
    </w:p>
    <w:p w14:paraId="6F74BE62" w14:textId="77777777" w:rsidR="00000000" w:rsidRDefault="00063F1E">
      <w:pPr>
        <w:pStyle w:val="af0"/>
        <w:rPr>
          <w:rtl/>
        </w:rPr>
      </w:pPr>
      <w:r>
        <w:rPr>
          <w:rFonts w:hint="eastAsia"/>
          <w:rtl/>
        </w:rPr>
        <w:t>שר</w:t>
      </w:r>
      <w:r>
        <w:rPr>
          <w:rtl/>
        </w:rPr>
        <w:t xml:space="preserve"> התחבורה מאיר שטרית:</w:t>
      </w:r>
    </w:p>
    <w:p w14:paraId="6CB8B55A" w14:textId="77777777" w:rsidR="00000000" w:rsidRDefault="00063F1E">
      <w:pPr>
        <w:pStyle w:val="a0"/>
        <w:rPr>
          <w:rFonts w:hint="cs"/>
          <w:rtl/>
        </w:rPr>
      </w:pPr>
    </w:p>
    <w:p w14:paraId="0512325D" w14:textId="77777777" w:rsidR="00000000" w:rsidRDefault="00063F1E">
      <w:pPr>
        <w:pStyle w:val="a0"/>
        <w:rPr>
          <w:rFonts w:hint="cs"/>
          <w:rtl/>
        </w:rPr>
      </w:pPr>
      <w:r>
        <w:rPr>
          <w:rFonts w:hint="cs"/>
          <w:rtl/>
        </w:rPr>
        <w:t>חבר הכנסת או</w:t>
      </w:r>
      <w:r>
        <w:rPr>
          <w:rFonts w:hint="cs"/>
          <w:rtl/>
        </w:rPr>
        <w:t>רון, אתקן אותך. הצעת החוק של חבר הכנסת אזולאי מונחת על השולחן מאז כמה שבועות לפני פירוק הקואליציה.</w:t>
      </w:r>
    </w:p>
    <w:p w14:paraId="2622C638" w14:textId="77777777" w:rsidR="00000000" w:rsidRDefault="00063F1E">
      <w:pPr>
        <w:pStyle w:val="a0"/>
        <w:rPr>
          <w:rFonts w:hint="cs"/>
          <w:rtl/>
        </w:rPr>
      </w:pPr>
    </w:p>
    <w:p w14:paraId="1F1B212C" w14:textId="77777777" w:rsidR="00000000" w:rsidRDefault="00063F1E">
      <w:pPr>
        <w:pStyle w:val="-"/>
        <w:rPr>
          <w:rtl/>
        </w:rPr>
      </w:pPr>
      <w:bookmarkStart w:id="385" w:name="FS000001065T15_12_2004_15_42_48C"/>
      <w:bookmarkEnd w:id="385"/>
      <w:r>
        <w:rPr>
          <w:rFonts w:hint="eastAsia"/>
          <w:rtl/>
        </w:rPr>
        <w:t>חיים</w:t>
      </w:r>
      <w:r>
        <w:rPr>
          <w:rtl/>
        </w:rPr>
        <w:t xml:space="preserve"> אורון (יחד):</w:t>
      </w:r>
    </w:p>
    <w:p w14:paraId="6ED44BC1" w14:textId="77777777" w:rsidR="00000000" w:rsidRDefault="00063F1E">
      <w:pPr>
        <w:pStyle w:val="a0"/>
        <w:rPr>
          <w:rFonts w:hint="cs"/>
          <w:rtl/>
        </w:rPr>
      </w:pPr>
    </w:p>
    <w:p w14:paraId="616B22D9" w14:textId="77777777" w:rsidR="00000000" w:rsidRDefault="00063F1E">
      <w:pPr>
        <w:pStyle w:val="a0"/>
        <w:rPr>
          <w:rFonts w:hint="cs"/>
          <w:rtl/>
        </w:rPr>
      </w:pPr>
      <w:r>
        <w:rPr>
          <w:rFonts w:hint="cs"/>
          <w:rtl/>
        </w:rPr>
        <w:t>אתה אישרתם את זה עכשיו בוועדת השרים. עזוב אותי מפירוק הקואליציה.</w:t>
      </w:r>
    </w:p>
    <w:p w14:paraId="6624C2DC" w14:textId="77777777" w:rsidR="00000000" w:rsidRDefault="00063F1E">
      <w:pPr>
        <w:pStyle w:val="a0"/>
        <w:rPr>
          <w:rFonts w:hint="cs"/>
          <w:rtl/>
        </w:rPr>
      </w:pPr>
    </w:p>
    <w:p w14:paraId="2B545E92" w14:textId="77777777" w:rsidR="00000000" w:rsidRDefault="00063F1E">
      <w:pPr>
        <w:pStyle w:val="a0"/>
        <w:rPr>
          <w:rFonts w:hint="cs"/>
          <w:rtl/>
        </w:rPr>
      </w:pPr>
      <w:r>
        <w:rPr>
          <w:rFonts w:hint="cs"/>
          <w:rtl/>
        </w:rPr>
        <w:t>למה 150 יום? דרך אגב, זה המועד הכי קצר, שלא קיים בשום מקום בעולם. יש לי</w:t>
      </w:r>
      <w:r>
        <w:rPr>
          <w:rFonts w:hint="cs"/>
          <w:rtl/>
        </w:rPr>
        <w:t xml:space="preserve"> פה נתונים. בלבנון זה 215 יום, ותיכף תגיד לי: עזוב את לבנון. זו לא דוגמה. באירופה זה 215 יום. ברוסיה זה 215 יום. בארצות-הברית זה 185 יום; גם שם יש כמה יהודים שמתפללים.</w:t>
      </w:r>
    </w:p>
    <w:p w14:paraId="5EBCC90D" w14:textId="77777777" w:rsidR="00000000" w:rsidRDefault="00063F1E">
      <w:pPr>
        <w:pStyle w:val="a0"/>
        <w:rPr>
          <w:rFonts w:hint="cs"/>
          <w:rtl/>
        </w:rPr>
      </w:pPr>
    </w:p>
    <w:p w14:paraId="0B79D28A" w14:textId="77777777" w:rsidR="00000000" w:rsidRDefault="00063F1E">
      <w:pPr>
        <w:pStyle w:val="af0"/>
        <w:rPr>
          <w:rtl/>
        </w:rPr>
      </w:pPr>
      <w:r>
        <w:rPr>
          <w:rFonts w:hint="eastAsia"/>
          <w:rtl/>
        </w:rPr>
        <w:t>רוני</w:t>
      </w:r>
      <w:r>
        <w:rPr>
          <w:rtl/>
        </w:rPr>
        <w:t xml:space="preserve"> בריזון (שינוי):</w:t>
      </w:r>
    </w:p>
    <w:p w14:paraId="5B8EB14D" w14:textId="77777777" w:rsidR="00000000" w:rsidRDefault="00063F1E">
      <w:pPr>
        <w:pStyle w:val="a0"/>
        <w:rPr>
          <w:rFonts w:hint="cs"/>
          <w:rtl/>
        </w:rPr>
      </w:pPr>
    </w:p>
    <w:p w14:paraId="0C34C785" w14:textId="77777777" w:rsidR="00000000" w:rsidRDefault="00063F1E">
      <w:pPr>
        <w:pStyle w:val="a0"/>
        <w:rPr>
          <w:rFonts w:hint="cs"/>
          <w:rtl/>
        </w:rPr>
      </w:pPr>
      <w:r>
        <w:rPr>
          <w:rFonts w:hint="cs"/>
          <w:rtl/>
        </w:rPr>
        <w:t>- - -</w:t>
      </w:r>
    </w:p>
    <w:p w14:paraId="5FD6E60C" w14:textId="77777777" w:rsidR="00000000" w:rsidRDefault="00063F1E">
      <w:pPr>
        <w:pStyle w:val="a0"/>
        <w:rPr>
          <w:rFonts w:hint="cs"/>
          <w:rtl/>
        </w:rPr>
      </w:pPr>
    </w:p>
    <w:p w14:paraId="5244450E" w14:textId="77777777" w:rsidR="00000000" w:rsidRDefault="00063F1E">
      <w:pPr>
        <w:pStyle w:val="-"/>
        <w:rPr>
          <w:rtl/>
        </w:rPr>
      </w:pPr>
      <w:bookmarkStart w:id="386" w:name="FS000001065T15_12_2004_15_47_11C"/>
      <w:bookmarkEnd w:id="386"/>
      <w:r>
        <w:rPr>
          <w:rFonts w:hint="eastAsia"/>
          <w:rtl/>
        </w:rPr>
        <w:t>חיים</w:t>
      </w:r>
      <w:r>
        <w:rPr>
          <w:rtl/>
        </w:rPr>
        <w:t xml:space="preserve"> אורון (יחד):</w:t>
      </w:r>
    </w:p>
    <w:p w14:paraId="201A1D1A" w14:textId="77777777" w:rsidR="00000000" w:rsidRDefault="00063F1E">
      <w:pPr>
        <w:pStyle w:val="a0"/>
        <w:rPr>
          <w:rFonts w:hint="cs"/>
          <w:rtl/>
        </w:rPr>
      </w:pPr>
    </w:p>
    <w:p w14:paraId="24DB4151" w14:textId="77777777" w:rsidR="00000000" w:rsidRDefault="00063F1E">
      <w:pPr>
        <w:pStyle w:val="a0"/>
        <w:rPr>
          <w:rFonts w:hint="cs"/>
          <w:rtl/>
        </w:rPr>
      </w:pPr>
      <w:r>
        <w:rPr>
          <w:rFonts w:hint="cs"/>
          <w:rtl/>
        </w:rPr>
        <w:t>עכשיו, אתם אומרים: ייקבע לפי הלוח העברי</w:t>
      </w:r>
      <w:r>
        <w:rPr>
          <w:rFonts w:hint="cs"/>
          <w:rtl/>
        </w:rPr>
        <w:t xml:space="preserve"> בלבד. השר שטרית, העולם נע במסילתו סביב השמש, ולפעמים תקבל תאריך עברי כזה שישאלו אותך אנשים: רגע, כבר הגיע קיץ? או לחלופין, להיפך: כבר הגיע חורף? יש בעיה. הלוח העברי הוא לפי הירח. העולם מתנהל על-פי איזה סדר אחר. </w:t>
      </w:r>
    </w:p>
    <w:p w14:paraId="0A659639" w14:textId="77777777" w:rsidR="00000000" w:rsidRDefault="00063F1E">
      <w:pPr>
        <w:pStyle w:val="a0"/>
        <w:rPr>
          <w:rFonts w:hint="cs"/>
          <w:rtl/>
        </w:rPr>
      </w:pPr>
    </w:p>
    <w:p w14:paraId="7640BB5B" w14:textId="77777777" w:rsidR="00000000" w:rsidRDefault="00063F1E">
      <w:pPr>
        <w:pStyle w:val="a0"/>
        <w:rPr>
          <w:rFonts w:hint="cs"/>
          <w:rtl/>
        </w:rPr>
      </w:pPr>
      <w:r>
        <w:rPr>
          <w:rFonts w:hint="cs"/>
          <w:rtl/>
        </w:rPr>
        <w:t>את כל זה קובעים בבת-אחת מייד, עכשיו ומהר.</w:t>
      </w:r>
    </w:p>
    <w:p w14:paraId="2C608A2C" w14:textId="77777777" w:rsidR="00000000" w:rsidRDefault="00063F1E">
      <w:pPr>
        <w:pStyle w:val="a0"/>
        <w:rPr>
          <w:rtl/>
        </w:rPr>
      </w:pPr>
    </w:p>
    <w:p w14:paraId="0EA1740F" w14:textId="77777777" w:rsidR="00000000" w:rsidRDefault="00063F1E">
      <w:pPr>
        <w:pStyle w:val="a0"/>
        <w:rPr>
          <w:rFonts w:hint="cs"/>
          <w:rtl/>
        </w:rPr>
      </w:pPr>
      <w:r>
        <w:rPr>
          <w:rFonts w:hint="cs"/>
          <w:rtl/>
        </w:rPr>
        <w:t>הנימוק העיקרי - אין לי בעיה עם קביעה בחוק של שעון הקיץ, אבל למה 150 יום? חברי הכנסת הדתיים, אין בעיה, היום צריכים אתכם לקואליציה וזה בסדר ואפשר לעבור. אל תתפלאו אם כשלמישהו אחר יהיה כוח הוא יעשה מזה 300 יום. למה? כי 150 יום אינם פשרה.</w:t>
      </w:r>
    </w:p>
    <w:p w14:paraId="62EE0E28" w14:textId="77777777" w:rsidR="00000000" w:rsidRDefault="00063F1E">
      <w:pPr>
        <w:pStyle w:val="a0"/>
        <w:rPr>
          <w:rFonts w:hint="cs"/>
          <w:rtl/>
        </w:rPr>
      </w:pPr>
    </w:p>
    <w:p w14:paraId="61A202E6" w14:textId="77777777" w:rsidR="00000000" w:rsidRDefault="00063F1E">
      <w:pPr>
        <w:pStyle w:val="af0"/>
        <w:rPr>
          <w:rtl/>
        </w:rPr>
      </w:pPr>
      <w:r>
        <w:rPr>
          <w:rFonts w:hint="eastAsia"/>
          <w:rtl/>
        </w:rPr>
        <w:t>יעקב</w:t>
      </w:r>
      <w:r>
        <w:rPr>
          <w:rtl/>
        </w:rPr>
        <w:t xml:space="preserve"> ליצמן (יהדות ה</w:t>
      </w:r>
      <w:r>
        <w:rPr>
          <w:rtl/>
        </w:rPr>
        <w:t>תורה):</w:t>
      </w:r>
    </w:p>
    <w:p w14:paraId="1F5620C0" w14:textId="77777777" w:rsidR="00000000" w:rsidRDefault="00063F1E">
      <w:pPr>
        <w:pStyle w:val="a0"/>
        <w:rPr>
          <w:rFonts w:hint="cs"/>
          <w:rtl/>
        </w:rPr>
      </w:pPr>
    </w:p>
    <w:p w14:paraId="46332E81" w14:textId="77777777" w:rsidR="00000000" w:rsidRDefault="00063F1E">
      <w:pPr>
        <w:pStyle w:val="a0"/>
        <w:rPr>
          <w:rFonts w:hint="cs"/>
          <w:rtl/>
        </w:rPr>
      </w:pPr>
      <w:r>
        <w:rPr>
          <w:rFonts w:hint="cs"/>
          <w:rtl/>
        </w:rPr>
        <w:t>הוא ניסה. הוא כבר ניסה.</w:t>
      </w:r>
    </w:p>
    <w:p w14:paraId="348BF304" w14:textId="77777777" w:rsidR="00000000" w:rsidRDefault="00063F1E">
      <w:pPr>
        <w:pStyle w:val="a0"/>
        <w:rPr>
          <w:rFonts w:hint="cs"/>
          <w:rtl/>
        </w:rPr>
      </w:pPr>
    </w:p>
    <w:p w14:paraId="77F6A65C" w14:textId="77777777" w:rsidR="00000000" w:rsidRDefault="00063F1E">
      <w:pPr>
        <w:pStyle w:val="-"/>
        <w:rPr>
          <w:rtl/>
        </w:rPr>
      </w:pPr>
      <w:bookmarkStart w:id="387" w:name="FS000001065T15_12_2004_15_49_38C"/>
      <w:bookmarkEnd w:id="387"/>
      <w:r>
        <w:rPr>
          <w:rFonts w:hint="eastAsia"/>
          <w:rtl/>
        </w:rPr>
        <w:t>חיים</w:t>
      </w:r>
      <w:r>
        <w:rPr>
          <w:rtl/>
        </w:rPr>
        <w:t xml:space="preserve"> אורון (יחד):</w:t>
      </w:r>
    </w:p>
    <w:p w14:paraId="4C590351" w14:textId="77777777" w:rsidR="00000000" w:rsidRDefault="00063F1E">
      <w:pPr>
        <w:pStyle w:val="a0"/>
        <w:rPr>
          <w:rFonts w:hint="cs"/>
          <w:rtl/>
        </w:rPr>
      </w:pPr>
    </w:p>
    <w:p w14:paraId="0DE129D9" w14:textId="77777777" w:rsidR="00000000" w:rsidRDefault="00063F1E">
      <w:pPr>
        <w:pStyle w:val="a0"/>
        <w:rPr>
          <w:rFonts w:hint="cs"/>
          <w:rtl/>
        </w:rPr>
      </w:pPr>
      <w:r>
        <w:rPr>
          <w:rFonts w:hint="cs"/>
          <w:rtl/>
        </w:rPr>
        <w:t>150 יום אינם פשרה. זו בדיוק העמדה שאתם רוצים לכפות על כולם, על מי שחושב ששעון הקיץ משפר את איכות חייו ועל מי שחושב ששעון הקיץ תורם למשק ולכלכלה ועל מי שחושב - - -</w:t>
      </w:r>
    </w:p>
    <w:p w14:paraId="120F2122" w14:textId="77777777" w:rsidR="00000000" w:rsidRDefault="00063F1E">
      <w:pPr>
        <w:pStyle w:val="a0"/>
        <w:rPr>
          <w:rFonts w:hint="cs"/>
          <w:rtl/>
        </w:rPr>
      </w:pPr>
    </w:p>
    <w:p w14:paraId="6976CAC6" w14:textId="77777777" w:rsidR="00000000" w:rsidRDefault="00063F1E">
      <w:pPr>
        <w:pStyle w:val="af0"/>
        <w:rPr>
          <w:rtl/>
        </w:rPr>
      </w:pPr>
      <w:r>
        <w:rPr>
          <w:rFonts w:hint="eastAsia"/>
          <w:rtl/>
        </w:rPr>
        <w:t>יצחק</w:t>
      </w:r>
      <w:r>
        <w:rPr>
          <w:rtl/>
        </w:rPr>
        <w:t xml:space="preserve"> כהן (ש"ס):</w:t>
      </w:r>
    </w:p>
    <w:p w14:paraId="0D4DFB54" w14:textId="77777777" w:rsidR="00000000" w:rsidRDefault="00063F1E">
      <w:pPr>
        <w:pStyle w:val="a0"/>
        <w:rPr>
          <w:rFonts w:hint="cs"/>
          <w:rtl/>
        </w:rPr>
      </w:pPr>
    </w:p>
    <w:p w14:paraId="03AF807D" w14:textId="77777777" w:rsidR="00000000" w:rsidRDefault="00063F1E">
      <w:pPr>
        <w:pStyle w:val="a0"/>
        <w:rPr>
          <w:rFonts w:hint="cs"/>
          <w:rtl/>
        </w:rPr>
      </w:pPr>
      <w:r>
        <w:rPr>
          <w:rFonts w:hint="cs"/>
          <w:rtl/>
        </w:rPr>
        <w:t>אנחנו לא בני-אדם?</w:t>
      </w:r>
    </w:p>
    <w:p w14:paraId="7EE0ED02" w14:textId="77777777" w:rsidR="00000000" w:rsidRDefault="00063F1E">
      <w:pPr>
        <w:pStyle w:val="a0"/>
        <w:rPr>
          <w:rFonts w:hint="cs"/>
          <w:rtl/>
        </w:rPr>
      </w:pPr>
    </w:p>
    <w:p w14:paraId="15F16F5F" w14:textId="77777777" w:rsidR="00000000" w:rsidRDefault="00063F1E">
      <w:pPr>
        <w:pStyle w:val="-"/>
        <w:rPr>
          <w:rtl/>
        </w:rPr>
      </w:pPr>
      <w:bookmarkStart w:id="388" w:name="FS000001065T15_12_2004_15_49_47C"/>
      <w:bookmarkEnd w:id="388"/>
      <w:r>
        <w:rPr>
          <w:rFonts w:hint="eastAsia"/>
          <w:rtl/>
        </w:rPr>
        <w:t>חיים</w:t>
      </w:r>
      <w:r>
        <w:rPr>
          <w:rtl/>
        </w:rPr>
        <w:t xml:space="preserve"> אורון (יחד):</w:t>
      </w:r>
    </w:p>
    <w:p w14:paraId="6A4A5CE9" w14:textId="77777777" w:rsidR="00000000" w:rsidRDefault="00063F1E">
      <w:pPr>
        <w:pStyle w:val="a0"/>
        <w:rPr>
          <w:rFonts w:hint="cs"/>
          <w:rtl/>
        </w:rPr>
      </w:pPr>
    </w:p>
    <w:p w14:paraId="41DB48D6" w14:textId="77777777" w:rsidR="00000000" w:rsidRDefault="00063F1E">
      <w:pPr>
        <w:pStyle w:val="a0"/>
        <w:rPr>
          <w:rFonts w:hint="cs"/>
          <w:rtl/>
        </w:rPr>
      </w:pPr>
      <w:r>
        <w:rPr>
          <w:rFonts w:hint="cs"/>
          <w:rtl/>
        </w:rPr>
        <w:t>אל תפריע.</w:t>
      </w:r>
    </w:p>
    <w:p w14:paraId="14860CB1" w14:textId="77777777" w:rsidR="00000000" w:rsidRDefault="00063F1E">
      <w:pPr>
        <w:pStyle w:val="a0"/>
        <w:rPr>
          <w:rFonts w:hint="cs"/>
          <w:rtl/>
        </w:rPr>
      </w:pPr>
    </w:p>
    <w:p w14:paraId="75A198B2" w14:textId="77777777" w:rsidR="00000000" w:rsidRDefault="00063F1E">
      <w:pPr>
        <w:pStyle w:val="af1"/>
        <w:rPr>
          <w:rtl/>
        </w:rPr>
      </w:pPr>
      <w:r>
        <w:rPr>
          <w:rFonts w:hint="eastAsia"/>
          <w:rtl/>
        </w:rPr>
        <w:t>היו</w:t>
      </w:r>
      <w:r>
        <w:rPr>
          <w:rtl/>
        </w:rPr>
        <w:t>"ר משה כחלון:</w:t>
      </w:r>
    </w:p>
    <w:p w14:paraId="536BDFEC" w14:textId="77777777" w:rsidR="00000000" w:rsidRDefault="00063F1E">
      <w:pPr>
        <w:pStyle w:val="a0"/>
        <w:rPr>
          <w:rFonts w:hint="cs"/>
          <w:rtl/>
        </w:rPr>
      </w:pPr>
    </w:p>
    <w:p w14:paraId="6C7A32EE" w14:textId="77777777" w:rsidR="00000000" w:rsidRDefault="00063F1E">
      <w:pPr>
        <w:pStyle w:val="a0"/>
        <w:rPr>
          <w:rFonts w:hint="cs"/>
          <w:rtl/>
        </w:rPr>
      </w:pPr>
      <w:r>
        <w:rPr>
          <w:rFonts w:hint="cs"/>
          <w:rtl/>
        </w:rPr>
        <w:t>חבר הכנסת אורון, אני מבקש לסיים.</w:t>
      </w:r>
    </w:p>
    <w:p w14:paraId="2700B844" w14:textId="77777777" w:rsidR="00000000" w:rsidRDefault="00063F1E">
      <w:pPr>
        <w:pStyle w:val="a0"/>
        <w:rPr>
          <w:rFonts w:hint="cs"/>
          <w:rtl/>
        </w:rPr>
      </w:pPr>
    </w:p>
    <w:p w14:paraId="61A9E071" w14:textId="77777777" w:rsidR="00000000" w:rsidRDefault="00063F1E">
      <w:pPr>
        <w:pStyle w:val="af0"/>
        <w:rPr>
          <w:rtl/>
        </w:rPr>
      </w:pPr>
      <w:r>
        <w:rPr>
          <w:rFonts w:hint="eastAsia"/>
          <w:rtl/>
        </w:rPr>
        <w:t>יצחק</w:t>
      </w:r>
      <w:r>
        <w:rPr>
          <w:rtl/>
        </w:rPr>
        <w:t xml:space="preserve"> כהן (ש"ס):</w:t>
      </w:r>
    </w:p>
    <w:p w14:paraId="4D1443CA" w14:textId="77777777" w:rsidR="00000000" w:rsidRDefault="00063F1E">
      <w:pPr>
        <w:pStyle w:val="a0"/>
        <w:rPr>
          <w:rFonts w:hint="cs"/>
          <w:rtl/>
        </w:rPr>
      </w:pPr>
    </w:p>
    <w:p w14:paraId="1D797613" w14:textId="77777777" w:rsidR="00000000" w:rsidRDefault="00063F1E">
      <w:pPr>
        <w:pStyle w:val="a0"/>
        <w:rPr>
          <w:rFonts w:hint="cs"/>
          <w:rtl/>
        </w:rPr>
      </w:pPr>
      <w:r>
        <w:rPr>
          <w:rFonts w:hint="cs"/>
          <w:rtl/>
        </w:rPr>
        <w:t>הדתיים הם לא בני-אדם? אני לא מבין.</w:t>
      </w:r>
    </w:p>
    <w:p w14:paraId="57B37AA3" w14:textId="77777777" w:rsidR="00000000" w:rsidRDefault="00063F1E">
      <w:pPr>
        <w:pStyle w:val="a0"/>
        <w:rPr>
          <w:rFonts w:hint="cs"/>
          <w:rtl/>
        </w:rPr>
      </w:pPr>
    </w:p>
    <w:p w14:paraId="1B74A0D9" w14:textId="77777777" w:rsidR="00000000" w:rsidRDefault="00063F1E">
      <w:pPr>
        <w:pStyle w:val="-"/>
        <w:rPr>
          <w:rtl/>
        </w:rPr>
      </w:pPr>
      <w:bookmarkStart w:id="389" w:name="FS000001065T15_12_2004_15_50_38C"/>
      <w:bookmarkEnd w:id="389"/>
      <w:r>
        <w:rPr>
          <w:rFonts w:hint="eastAsia"/>
          <w:rtl/>
        </w:rPr>
        <w:t>חיים</w:t>
      </w:r>
      <w:r>
        <w:rPr>
          <w:rtl/>
        </w:rPr>
        <w:t xml:space="preserve"> אורון (יחד):</w:t>
      </w:r>
    </w:p>
    <w:p w14:paraId="644B724E" w14:textId="77777777" w:rsidR="00000000" w:rsidRDefault="00063F1E">
      <w:pPr>
        <w:pStyle w:val="a0"/>
        <w:rPr>
          <w:rFonts w:hint="cs"/>
          <w:rtl/>
        </w:rPr>
      </w:pPr>
    </w:p>
    <w:p w14:paraId="3D6D137F" w14:textId="77777777" w:rsidR="00000000" w:rsidRDefault="00063F1E">
      <w:pPr>
        <w:pStyle w:val="a0"/>
        <w:rPr>
          <w:rFonts w:hint="cs"/>
          <w:rtl/>
        </w:rPr>
      </w:pPr>
      <w:r>
        <w:rPr>
          <w:rFonts w:hint="cs"/>
          <w:rtl/>
        </w:rPr>
        <w:t>סליחה, הדתיים מאוד בני-אדם.</w:t>
      </w:r>
    </w:p>
    <w:p w14:paraId="1C91BDF7" w14:textId="77777777" w:rsidR="00000000" w:rsidRDefault="00063F1E">
      <w:pPr>
        <w:pStyle w:val="a0"/>
        <w:rPr>
          <w:rFonts w:hint="cs"/>
          <w:rtl/>
        </w:rPr>
      </w:pPr>
    </w:p>
    <w:p w14:paraId="1E316381" w14:textId="77777777" w:rsidR="00000000" w:rsidRDefault="00063F1E">
      <w:pPr>
        <w:pStyle w:val="af0"/>
        <w:rPr>
          <w:rtl/>
        </w:rPr>
      </w:pPr>
      <w:r>
        <w:rPr>
          <w:rFonts w:hint="eastAsia"/>
          <w:rtl/>
        </w:rPr>
        <w:t>מל</w:t>
      </w:r>
      <w:r>
        <w:rPr>
          <w:rtl/>
        </w:rPr>
        <w:t xml:space="preserve"> פולישוק-בלוך (שינוי):</w:t>
      </w:r>
    </w:p>
    <w:p w14:paraId="67C31D3C" w14:textId="77777777" w:rsidR="00000000" w:rsidRDefault="00063F1E">
      <w:pPr>
        <w:pStyle w:val="a0"/>
        <w:rPr>
          <w:rFonts w:hint="cs"/>
          <w:rtl/>
        </w:rPr>
      </w:pPr>
    </w:p>
    <w:p w14:paraId="43456AAD" w14:textId="77777777" w:rsidR="00000000" w:rsidRDefault="00063F1E">
      <w:pPr>
        <w:pStyle w:val="a0"/>
        <w:rPr>
          <w:rtl/>
        </w:rPr>
      </w:pPr>
      <w:r>
        <w:rPr>
          <w:rFonts w:hint="cs"/>
          <w:rtl/>
        </w:rPr>
        <w:t>- - - הנציגים שלהם בכנסת.</w:t>
      </w:r>
    </w:p>
    <w:p w14:paraId="591A4D8E" w14:textId="77777777" w:rsidR="00000000" w:rsidRDefault="00063F1E">
      <w:pPr>
        <w:pStyle w:val="a0"/>
        <w:rPr>
          <w:rFonts w:hint="cs"/>
          <w:rtl/>
        </w:rPr>
      </w:pPr>
    </w:p>
    <w:p w14:paraId="611E3134" w14:textId="77777777" w:rsidR="00000000" w:rsidRDefault="00063F1E">
      <w:pPr>
        <w:pStyle w:val="af1"/>
        <w:rPr>
          <w:rtl/>
        </w:rPr>
      </w:pPr>
      <w:bookmarkStart w:id="390" w:name="FS000001065T15_12_2004_15_51_20C"/>
      <w:bookmarkEnd w:id="390"/>
      <w:r>
        <w:rPr>
          <w:rtl/>
        </w:rPr>
        <w:t>היו"ר משה כחלון:</w:t>
      </w:r>
    </w:p>
    <w:p w14:paraId="5E5271F4" w14:textId="77777777" w:rsidR="00000000" w:rsidRDefault="00063F1E">
      <w:pPr>
        <w:pStyle w:val="a0"/>
        <w:rPr>
          <w:rFonts w:hint="cs"/>
          <w:rtl/>
        </w:rPr>
      </w:pPr>
    </w:p>
    <w:p w14:paraId="1BEA8438" w14:textId="77777777" w:rsidR="00000000" w:rsidRDefault="00063F1E">
      <w:pPr>
        <w:pStyle w:val="a0"/>
        <w:rPr>
          <w:rFonts w:hint="cs"/>
          <w:rtl/>
        </w:rPr>
      </w:pPr>
      <w:r>
        <w:rPr>
          <w:rFonts w:hint="cs"/>
          <w:rtl/>
        </w:rPr>
        <w:t>חבר הכ</w:t>
      </w:r>
      <w:r>
        <w:rPr>
          <w:rFonts w:hint="cs"/>
          <w:rtl/>
        </w:rPr>
        <w:t>נסת אורון, אין לך זמן להשיב לו. תסיים, בבקשה.</w:t>
      </w:r>
    </w:p>
    <w:p w14:paraId="0EDF2560" w14:textId="77777777" w:rsidR="00000000" w:rsidRDefault="00063F1E">
      <w:pPr>
        <w:pStyle w:val="a0"/>
        <w:rPr>
          <w:rFonts w:hint="cs"/>
          <w:rtl/>
        </w:rPr>
      </w:pPr>
    </w:p>
    <w:p w14:paraId="21A97CDD" w14:textId="77777777" w:rsidR="00000000" w:rsidRDefault="00063F1E">
      <w:pPr>
        <w:pStyle w:val="-"/>
        <w:rPr>
          <w:rtl/>
        </w:rPr>
      </w:pPr>
      <w:r>
        <w:rPr>
          <w:rFonts w:hint="eastAsia"/>
          <w:rtl/>
        </w:rPr>
        <w:t>חיים</w:t>
      </w:r>
      <w:r>
        <w:rPr>
          <w:rtl/>
        </w:rPr>
        <w:t xml:space="preserve"> אורון (יחד):</w:t>
      </w:r>
    </w:p>
    <w:p w14:paraId="7E27EB78" w14:textId="77777777" w:rsidR="00000000" w:rsidRDefault="00063F1E">
      <w:pPr>
        <w:pStyle w:val="a0"/>
        <w:rPr>
          <w:rFonts w:hint="cs"/>
          <w:rtl/>
        </w:rPr>
      </w:pPr>
    </w:p>
    <w:p w14:paraId="5C815BD8" w14:textId="77777777" w:rsidR="00000000" w:rsidRDefault="00063F1E">
      <w:pPr>
        <w:pStyle w:val="a0"/>
        <w:rPr>
          <w:rFonts w:hint="cs"/>
          <w:rtl/>
        </w:rPr>
      </w:pPr>
      <w:r>
        <w:rPr>
          <w:rFonts w:hint="cs"/>
          <w:rtl/>
        </w:rPr>
        <w:t>לכן, אצביע נגד החוק הזה. אל תגררו זאת לוויכוח של עוד אחד מהעימותים של דתיים וחילונים. אתם כל פעם משכנעים אותנו מחדש, דווקא את אלה שמחפשים דו-שיח, שברגע שיש לכם הזדמנות לתפוס מישהו במקומות רג</w:t>
      </w:r>
      <w:r>
        <w:rPr>
          <w:rFonts w:hint="cs"/>
          <w:rtl/>
        </w:rPr>
        <w:t>ישים, אתם תופסים אותו בנקודות הכי רגישות ובעמדות הכי קיצוניות ומשיגים במאה אחוז את מה שאתם רוצים.</w:t>
      </w:r>
    </w:p>
    <w:p w14:paraId="69AD540B" w14:textId="77777777" w:rsidR="00000000" w:rsidRDefault="00063F1E">
      <w:pPr>
        <w:pStyle w:val="a0"/>
        <w:rPr>
          <w:rFonts w:hint="cs"/>
          <w:rtl/>
        </w:rPr>
      </w:pPr>
    </w:p>
    <w:p w14:paraId="397E1D63" w14:textId="77777777" w:rsidR="00000000" w:rsidRDefault="00063F1E">
      <w:pPr>
        <w:pStyle w:val="af1"/>
        <w:rPr>
          <w:rtl/>
        </w:rPr>
      </w:pPr>
      <w:r>
        <w:rPr>
          <w:rFonts w:hint="eastAsia"/>
          <w:rtl/>
        </w:rPr>
        <w:t>היו</w:t>
      </w:r>
      <w:r>
        <w:rPr>
          <w:rtl/>
        </w:rPr>
        <w:t>"ר משה כחלון:</w:t>
      </w:r>
    </w:p>
    <w:p w14:paraId="363A2E51" w14:textId="77777777" w:rsidR="00000000" w:rsidRDefault="00063F1E">
      <w:pPr>
        <w:pStyle w:val="a0"/>
        <w:rPr>
          <w:rFonts w:hint="cs"/>
          <w:rtl/>
        </w:rPr>
      </w:pPr>
    </w:p>
    <w:p w14:paraId="710F9A9C" w14:textId="77777777" w:rsidR="00000000" w:rsidRDefault="00063F1E">
      <w:pPr>
        <w:pStyle w:val="a0"/>
        <w:rPr>
          <w:rFonts w:hint="cs"/>
          <w:rtl/>
        </w:rPr>
      </w:pPr>
      <w:r>
        <w:rPr>
          <w:rFonts w:hint="cs"/>
          <w:rtl/>
        </w:rPr>
        <w:t>תודה רבה.</w:t>
      </w:r>
    </w:p>
    <w:p w14:paraId="7EAB53EB" w14:textId="77777777" w:rsidR="00000000" w:rsidRDefault="00063F1E">
      <w:pPr>
        <w:pStyle w:val="a0"/>
        <w:rPr>
          <w:rFonts w:hint="cs"/>
          <w:rtl/>
        </w:rPr>
      </w:pPr>
    </w:p>
    <w:p w14:paraId="0DBF6B51" w14:textId="77777777" w:rsidR="00000000" w:rsidRDefault="00063F1E">
      <w:pPr>
        <w:pStyle w:val="a0"/>
        <w:rPr>
          <w:rFonts w:hint="cs"/>
          <w:rtl/>
        </w:rPr>
      </w:pPr>
      <w:r>
        <w:rPr>
          <w:rFonts w:hint="cs"/>
          <w:rtl/>
        </w:rPr>
        <w:t>אנחנו ניגשים להצבעה על הצעת חוק קביעת הזמן (תיקון - קביעת שעון קיץ לפי לוח השנה העברי),  מאת חברי הכנסת דוד אזולאי ואלי אפללו.</w:t>
      </w:r>
    </w:p>
    <w:p w14:paraId="0384A92B" w14:textId="77777777" w:rsidR="00000000" w:rsidRDefault="00063F1E">
      <w:pPr>
        <w:pStyle w:val="a0"/>
        <w:rPr>
          <w:rFonts w:hint="cs"/>
          <w:rtl/>
        </w:rPr>
      </w:pPr>
    </w:p>
    <w:p w14:paraId="135A8694" w14:textId="77777777" w:rsidR="00000000" w:rsidRDefault="00063F1E">
      <w:pPr>
        <w:pStyle w:val="af0"/>
        <w:rPr>
          <w:rtl/>
        </w:rPr>
      </w:pPr>
      <w:r>
        <w:rPr>
          <w:rFonts w:hint="eastAsia"/>
          <w:rtl/>
        </w:rPr>
        <w:t>אילן</w:t>
      </w:r>
      <w:r>
        <w:rPr>
          <w:rtl/>
        </w:rPr>
        <w:t xml:space="preserve"> שלגי (שינוי):</w:t>
      </w:r>
    </w:p>
    <w:p w14:paraId="12E998D6" w14:textId="77777777" w:rsidR="00000000" w:rsidRDefault="00063F1E">
      <w:pPr>
        <w:pStyle w:val="a0"/>
        <w:rPr>
          <w:rFonts w:hint="cs"/>
          <w:rtl/>
        </w:rPr>
      </w:pPr>
    </w:p>
    <w:p w14:paraId="2698FEA5" w14:textId="77777777" w:rsidR="00000000" w:rsidRDefault="00063F1E">
      <w:pPr>
        <w:pStyle w:val="a0"/>
        <w:rPr>
          <w:rFonts w:hint="cs"/>
          <w:rtl/>
        </w:rPr>
      </w:pPr>
      <w:r>
        <w:rPr>
          <w:rFonts w:hint="cs"/>
          <w:rtl/>
        </w:rPr>
        <w:t>איפה מפלגת העבודה? איפה מפלגת העבודה?</w:t>
      </w:r>
    </w:p>
    <w:p w14:paraId="566DBC8F" w14:textId="77777777" w:rsidR="00000000" w:rsidRDefault="00063F1E">
      <w:pPr>
        <w:pStyle w:val="a0"/>
        <w:rPr>
          <w:rFonts w:hint="cs"/>
          <w:rtl/>
        </w:rPr>
      </w:pPr>
    </w:p>
    <w:p w14:paraId="4AE791C4" w14:textId="77777777" w:rsidR="00000000" w:rsidRDefault="00063F1E">
      <w:pPr>
        <w:pStyle w:val="af0"/>
        <w:rPr>
          <w:rtl/>
        </w:rPr>
      </w:pPr>
      <w:r>
        <w:rPr>
          <w:rFonts w:hint="eastAsia"/>
          <w:rtl/>
        </w:rPr>
        <w:t>קריאה</w:t>
      </w:r>
      <w:r>
        <w:rPr>
          <w:rtl/>
        </w:rPr>
        <w:t>:</w:t>
      </w:r>
    </w:p>
    <w:p w14:paraId="30CFE18C" w14:textId="77777777" w:rsidR="00000000" w:rsidRDefault="00063F1E">
      <w:pPr>
        <w:pStyle w:val="a0"/>
        <w:rPr>
          <w:rFonts w:hint="cs"/>
          <w:rtl/>
        </w:rPr>
      </w:pPr>
    </w:p>
    <w:p w14:paraId="320C8D6E" w14:textId="77777777" w:rsidR="00000000" w:rsidRDefault="00063F1E">
      <w:pPr>
        <w:pStyle w:val="a0"/>
        <w:rPr>
          <w:rFonts w:hint="cs"/>
          <w:rtl/>
        </w:rPr>
      </w:pPr>
      <w:r>
        <w:rPr>
          <w:rFonts w:hint="cs"/>
          <w:rtl/>
        </w:rPr>
        <w:t>מפלגה אבוּדה.</w:t>
      </w:r>
    </w:p>
    <w:p w14:paraId="269A7913" w14:textId="77777777" w:rsidR="00000000" w:rsidRDefault="00063F1E">
      <w:pPr>
        <w:pStyle w:val="a0"/>
        <w:rPr>
          <w:rFonts w:hint="cs"/>
          <w:rtl/>
        </w:rPr>
      </w:pPr>
    </w:p>
    <w:p w14:paraId="0F2385A7" w14:textId="77777777" w:rsidR="00000000" w:rsidRDefault="00063F1E">
      <w:pPr>
        <w:pStyle w:val="af1"/>
        <w:rPr>
          <w:rtl/>
        </w:rPr>
      </w:pPr>
      <w:r>
        <w:rPr>
          <w:rFonts w:hint="eastAsia"/>
          <w:rtl/>
        </w:rPr>
        <w:t>היו</w:t>
      </w:r>
      <w:r>
        <w:rPr>
          <w:rtl/>
        </w:rPr>
        <w:t>"ר משה כחלון:</w:t>
      </w:r>
    </w:p>
    <w:p w14:paraId="60CB1089" w14:textId="77777777" w:rsidR="00000000" w:rsidRDefault="00063F1E">
      <w:pPr>
        <w:pStyle w:val="a0"/>
        <w:rPr>
          <w:rFonts w:hint="cs"/>
          <w:rtl/>
        </w:rPr>
      </w:pPr>
    </w:p>
    <w:p w14:paraId="694652CD" w14:textId="77777777" w:rsidR="00000000" w:rsidRDefault="00063F1E">
      <w:pPr>
        <w:pStyle w:val="a0"/>
        <w:rPr>
          <w:rFonts w:hint="cs"/>
          <w:rtl/>
        </w:rPr>
      </w:pPr>
      <w:r>
        <w:rPr>
          <w:rFonts w:hint="cs"/>
          <w:rtl/>
        </w:rPr>
        <w:t>ההצבעה החלה.</w:t>
      </w:r>
    </w:p>
    <w:p w14:paraId="49E3660D" w14:textId="77777777" w:rsidR="00000000" w:rsidRDefault="00063F1E">
      <w:pPr>
        <w:pStyle w:val="a0"/>
        <w:rPr>
          <w:rFonts w:hint="cs"/>
          <w:rtl/>
        </w:rPr>
      </w:pPr>
    </w:p>
    <w:p w14:paraId="33CEE9EC" w14:textId="77777777" w:rsidR="00000000" w:rsidRDefault="00063F1E">
      <w:pPr>
        <w:pStyle w:val="ab"/>
        <w:bidi/>
        <w:rPr>
          <w:rFonts w:hint="cs"/>
          <w:rtl/>
        </w:rPr>
      </w:pPr>
      <w:r>
        <w:rPr>
          <w:rFonts w:hint="cs"/>
          <w:rtl/>
        </w:rPr>
        <w:t>הצבעה מס' 19</w:t>
      </w:r>
    </w:p>
    <w:p w14:paraId="23F0DD79" w14:textId="77777777" w:rsidR="00000000" w:rsidRDefault="00063F1E">
      <w:pPr>
        <w:pStyle w:val="a0"/>
        <w:rPr>
          <w:rFonts w:hint="cs"/>
          <w:rtl/>
        </w:rPr>
      </w:pPr>
    </w:p>
    <w:p w14:paraId="6A6D4385" w14:textId="77777777" w:rsidR="00000000" w:rsidRDefault="00063F1E">
      <w:pPr>
        <w:pStyle w:val="ac"/>
        <w:bidi/>
        <w:rPr>
          <w:rFonts w:hint="cs"/>
          <w:rtl/>
        </w:rPr>
      </w:pPr>
      <w:r>
        <w:rPr>
          <w:rFonts w:hint="cs"/>
          <w:rtl/>
        </w:rPr>
        <w:t>בעד ההצעה להעביר את הצעת החוק לדיון מוקדם בוועדה - 34</w:t>
      </w:r>
    </w:p>
    <w:p w14:paraId="7CC439FA" w14:textId="77777777" w:rsidR="00000000" w:rsidRDefault="00063F1E">
      <w:pPr>
        <w:pStyle w:val="ac"/>
        <w:bidi/>
        <w:rPr>
          <w:rFonts w:hint="cs"/>
          <w:rtl/>
        </w:rPr>
      </w:pPr>
      <w:r>
        <w:rPr>
          <w:rFonts w:hint="cs"/>
          <w:rtl/>
        </w:rPr>
        <w:t>בעד ההצעה להסיר מסדר-היום את הצעת החוק - 18</w:t>
      </w:r>
    </w:p>
    <w:p w14:paraId="0EF124E8" w14:textId="77777777" w:rsidR="00000000" w:rsidRDefault="00063F1E">
      <w:pPr>
        <w:pStyle w:val="ac"/>
        <w:bidi/>
        <w:rPr>
          <w:rFonts w:hint="cs"/>
          <w:rtl/>
        </w:rPr>
      </w:pPr>
      <w:r>
        <w:rPr>
          <w:rFonts w:hint="cs"/>
          <w:rtl/>
        </w:rPr>
        <w:t>נמנעים - 4</w:t>
      </w:r>
    </w:p>
    <w:p w14:paraId="5421A023" w14:textId="77777777" w:rsidR="00000000" w:rsidRDefault="00063F1E">
      <w:pPr>
        <w:pStyle w:val="ad"/>
        <w:bidi/>
        <w:rPr>
          <w:rFonts w:hint="cs"/>
          <w:rtl/>
        </w:rPr>
      </w:pPr>
      <w:r>
        <w:rPr>
          <w:rFonts w:hint="cs"/>
          <w:rtl/>
        </w:rPr>
        <w:t>ההצעה להעביר את הצע</w:t>
      </w:r>
      <w:r>
        <w:rPr>
          <w:rFonts w:hint="cs"/>
          <w:rtl/>
        </w:rPr>
        <w:t xml:space="preserve">ת חוק קביעת הזמן (תיקון - קביעת שעון קיץ לפי לוח </w:t>
      </w:r>
    </w:p>
    <w:p w14:paraId="29093FF9" w14:textId="77777777" w:rsidR="00000000" w:rsidRDefault="00063F1E">
      <w:pPr>
        <w:pStyle w:val="ad"/>
        <w:bidi/>
        <w:rPr>
          <w:rFonts w:hint="cs"/>
          <w:rtl/>
        </w:rPr>
      </w:pPr>
      <w:r>
        <w:rPr>
          <w:rFonts w:hint="cs"/>
          <w:rtl/>
        </w:rPr>
        <w:t>השנה העברי), התשס"ד-2004, לדיון מוקדם בוועדת הפנים ואיכות הסביבה נתקבלה.</w:t>
      </w:r>
    </w:p>
    <w:p w14:paraId="62E80474" w14:textId="77777777" w:rsidR="00000000" w:rsidRDefault="00063F1E">
      <w:pPr>
        <w:pStyle w:val="a0"/>
        <w:rPr>
          <w:rFonts w:hint="cs"/>
          <w:rtl/>
        </w:rPr>
      </w:pPr>
    </w:p>
    <w:p w14:paraId="79FFBD8A" w14:textId="77777777" w:rsidR="00000000" w:rsidRDefault="00063F1E">
      <w:pPr>
        <w:pStyle w:val="af1"/>
        <w:rPr>
          <w:rtl/>
        </w:rPr>
      </w:pPr>
      <w:r>
        <w:rPr>
          <w:rFonts w:hint="eastAsia"/>
          <w:rtl/>
        </w:rPr>
        <w:t>היו</w:t>
      </w:r>
      <w:r>
        <w:rPr>
          <w:rtl/>
        </w:rPr>
        <w:t>"ר משה כחלון:</w:t>
      </w:r>
    </w:p>
    <w:p w14:paraId="63174A72" w14:textId="77777777" w:rsidR="00000000" w:rsidRDefault="00063F1E">
      <w:pPr>
        <w:pStyle w:val="a0"/>
        <w:rPr>
          <w:rFonts w:hint="cs"/>
          <w:rtl/>
        </w:rPr>
      </w:pPr>
    </w:p>
    <w:p w14:paraId="0F8FE63C" w14:textId="77777777" w:rsidR="00000000" w:rsidRDefault="00063F1E">
      <w:pPr>
        <w:pStyle w:val="a0"/>
        <w:rPr>
          <w:rFonts w:hint="cs"/>
          <w:rtl/>
        </w:rPr>
      </w:pPr>
      <w:r>
        <w:rPr>
          <w:rFonts w:hint="cs"/>
          <w:rtl/>
        </w:rPr>
        <w:t xml:space="preserve"> בעד - 34, נגד - 18, נמנעים - 4.  הצעת חוק קביעת הזמן</w:t>
      </w:r>
      <w:r>
        <w:rPr>
          <w:rtl/>
        </w:rPr>
        <w:t xml:space="preserve"> (תיקון - קביעת שעון קיץ לפי לוח השנה העברי)</w:t>
      </w:r>
      <w:r>
        <w:rPr>
          <w:rFonts w:hint="cs"/>
          <w:rtl/>
        </w:rPr>
        <w:t xml:space="preserve">, מאת חברי הכנסת </w:t>
      </w:r>
      <w:r>
        <w:rPr>
          <w:rFonts w:hint="cs"/>
          <w:rtl/>
        </w:rPr>
        <w:t>דוד אזולאי ואלי אפללו, עברה בקריאה טרומית, והיא תעבור לוועדת הפנים ואיכות הסביבה להכנה לקריאה ראשונה.</w:t>
      </w:r>
    </w:p>
    <w:p w14:paraId="1E805814" w14:textId="77777777" w:rsidR="00000000" w:rsidRDefault="00063F1E">
      <w:pPr>
        <w:pStyle w:val="a2"/>
        <w:rPr>
          <w:rFonts w:hint="cs"/>
          <w:rtl/>
        </w:rPr>
      </w:pPr>
    </w:p>
    <w:p w14:paraId="3CBFA74C" w14:textId="77777777" w:rsidR="00000000" w:rsidRDefault="00063F1E">
      <w:pPr>
        <w:pStyle w:val="a0"/>
        <w:rPr>
          <w:rFonts w:hint="cs"/>
          <w:rtl/>
        </w:rPr>
      </w:pPr>
    </w:p>
    <w:p w14:paraId="1F81D2A6" w14:textId="77777777" w:rsidR="00000000" w:rsidRDefault="00063F1E">
      <w:pPr>
        <w:pStyle w:val="a2"/>
        <w:rPr>
          <w:rFonts w:hint="cs"/>
          <w:rtl/>
        </w:rPr>
      </w:pPr>
      <w:bookmarkStart w:id="391" w:name="CS23522FI0023522T15_12_2004_15_58_02"/>
      <w:bookmarkStart w:id="392" w:name="_Toc100465818"/>
      <w:bookmarkEnd w:id="391"/>
      <w:r>
        <w:rPr>
          <w:rtl/>
        </w:rPr>
        <w:t xml:space="preserve">הצעת חוק לתיקון פקודת העיריות (הגבלת חבר מועצה </w:t>
      </w:r>
      <w:r>
        <w:rPr>
          <w:rFonts w:hint="cs"/>
          <w:rtl/>
        </w:rPr>
        <w:br/>
      </w:r>
      <w:r>
        <w:rPr>
          <w:rtl/>
        </w:rPr>
        <w:t>לשעבר בהתקשרות בחוזים), התשס"ד-2004</w:t>
      </w:r>
      <w:bookmarkEnd w:id="392"/>
    </w:p>
    <w:p w14:paraId="527ADB15" w14:textId="77777777" w:rsidR="00000000" w:rsidRDefault="00063F1E">
      <w:pPr>
        <w:pStyle w:val="a0"/>
        <w:rPr>
          <w:rFonts w:hint="cs"/>
          <w:rtl/>
        </w:rPr>
      </w:pPr>
      <w:r>
        <w:rPr>
          <w:rFonts w:hint="cs"/>
          <w:rtl/>
        </w:rPr>
        <w:t xml:space="preserve">[הצעת חוק פ/2159; </w:t>
      </w:r>
      <w:r>
        <w:rPr>
          <w:rFonts w:hint="eastAsia"/>
          <w:rtl/>
        </w:rPr>
        <w:t>נספחות</w:t>
      </w:r>
      <w:r>
        <w:rPr>
          <w:rtl/>
        </w:rPr>
        <w:t>.</w:t>
      </w:r>
      <w:r>
        <w:rPr>
          <w:rFonts w:hint="cs"/>
          <w:rtl/>
        </w:rPr>
        <w:t>]</w:t>
      </w:r>
    </w:p>
    <w:p w14:paraId="4E3397FC" w14:textId="77777777" w:rsidR="00000000" w:rsidRDefault="00063F1E">
      <w:pPr>
        <w:pStyle w:val="-0"/>
        <w:rPr>
          <w:rFonts w:hint="cs"/>
          <w:rtl/>
        </w:rPr>
      </w:pPr>
      <w:r>
        <w:rPr>
          <w:rFonts w:hint="cs"/>
          <w:rtl/>
        </w:rPr>
        <w:t>(הצעת חבר הכנסת חמי דורון)</w:t>
      </w:r>
    </w:p>
    <w:p w14:paraId="2C5A72D8" w14:textId="77777777" w:rsidR="00000000" w:rsidRDefault="00063F1E">
      <w:pPr>
        <w:pStyle w:val="a0"/>
        <w:rPr>
          <w:rFonts w:hint="cs"/>
          <w:rtl/>
        </w:rPr>
      </w:pPr>
    </w:p>
    <w:p w14:paraId="24F48935" w14:textId="77777777" w:rsidR="00000000" w:rsidRDefault="00063F1E">
      <w:pPr>
        <w:pStyle w:val="af1"/>
        <w:rPr>
          <w:rtl/>
        </w:rPr>
      </w:pPr>
      <w:r>
        <w:rPr>
          <w:rFonts w:hint="eastAsia"/>
          <w:rtl/>
        </w:rPr>
        <w:t>היו</w:t>
      </w:r>
      <w:r>
        <w:rPr>
          <w:rtl/>
        </w:rPr>
        <w:t>"ר משה כחל</w:t>
      </w:r>
      <w:r>
        <w:rPr>
          <w:rtl/>
        </w:rPr>
        <w:t>ון:</w:t>
      </w:r>
    </w:p>
    <w:p w14:paraId="54408DB2" w14:textId="77777777" w:rsidR="00000000" w:rsidRDefault="00063F1E">
      <w:pPr>
        <w:pStyle w:val="a0"/>
        <w:rPr>
          <w:rFonts w:hint="cs"/>
          <w:rtl/>
        </w:rPr>
      </w:pPr>
    </w:p>
    <w:p w14:paraId="4B88BE87" w14:textId="77777777" w:rsidR="00000000" w:rsidRDefault="00063F1E">
      <w:pPr>
        <w:pStyle w:val="a0"/>
        <w:rPr>
          <w:rFonts w:hint="cs"/>
          <w:rtl/>
        </w:rPr>
      </w:pPr>
      <w:r>
        <w:rPr>
          <w:rFonts w:hint="cs"/>
          <w:rtl/>
        </w:rPr>
        <w:t>עתה, הצעת חוק לתיקון פקודת העיריות (הגבלת חבר מועצה לשעבר בהתקשרות בחוזים). חבר הכנסת חמי דורון - הנמקה מהמקום, בבקשה.</w:t>
      </w:r>
    </w:p>
    <w:p w14:paraId="58022B37" w14:textId="77777777" w:rsidR="00000000" w:rsidRDefault="00063F1E">
      <w:pPr>
        <w:pStyle w:val="a0"/>
        <w:rPr>
          <w:rFonts w:hint="cs"/>
          <w:rtl/>
        </w:rPr>
      </w:pPr>
    </w:p>
    <w:p w14:paraId="6640C594" w14:textId="77777777" w:rsidR="00000000" w:rsidRDefault="00063F1E">
      <w:pPr>
        <w:pStyle w:val="a"/>
        <w:rPr>
          <w:rtl/>
        </w:rPr>
      </w:pPr>
      <w:bookmarkStart w:id="393" w:name="FS000001053T15_12_2004_15_58_52"/>
      <w:bookmarkStart w:id="394" w:name="_Toc100465819"/>
      <w:bookmarkEnd w:id="393"/>
      <w:r>
        <w:rPr>
          <w:rFonts w:hint="eastAsia"/>
          <w:rtl/>
        </w:rPr>
        <w:t>חמי</w:t>
      </w:r>
      <w:r>
        <w:rPr>
          <w:rtl/>
        </w:rPr>
        <w:t xml:space="preserve"> דורון (שינוי):</w:t>
      </w:r>
      <w:bookmarkEnd w:id="394"/>
    </w:p>
    <w:p w14:paraId="5DE8AE7B" w14:textId="77777777" w:rsidR="00000000" w:rsidRDefault="00063F1E">
      <w:pPr>
        <w:pStyle w:val="a0"/>
        <w:rPr>
          <w:rFonts w:hint="cs"/>
          <w:rtl/>
        </w:rPr>
      </w:pPr>
    </w:p>
    <w:p w14:paraId="427A9E38" w14:textId="77777777" w:rsidR="00000000" w:rsidRDefault="00063F1E">
      <w:pPr>
        <w:pStyle w:val="a0"/>
        <w:rPr>
          <w:rFonts w:hint="cs"/>
          <w:rtl/>
        </w:rPr>
      </w:pPr>
      <w:r>
        <w:rPr>
          <w:rFonts w:hint="cs"/>
          <w:rtl/>
        </w:rPr>
        <w:t xml:space="preserve">אדוני היושב-ראש, חברי חברי הכנסת, הצעת החוק הזאת באה למנוע מצב שבו ברשות מקומית, שחבר מועצה בה אינו פועל לרוחו </w:t>
      </w:r>
      <w:r>
        <w:rPr>
          <w:rFonts w:hint="cs"/>
          <w:rtl/>
        </w:rPr>
        <w:t>של ראש הרשות, יקבל מראש הרשות הצעה לעבור לעבוד במסגרת המנגנון, ובכך יפרוש מהמועצה ויפנה את מקומו. למעשה, כדי למנוע זאת, מוגשת הצעת חוק. תודה.</w:t>
      </w:r>
    </w:p>
    <w:p w14:paraId="751495A5" w14:textId="77777777" w:rsidR="00000000" w:rsidRDefault="00063F1E">
      <w:pPr>
        <w:pStyle w:val="a0"/>
        <w:rPr>
          <w:rFonts w:hint="cs"/>
          <w:rtl/>
        </w:rPr>
      </w:pPr>
    </w:p>
    <w:p w14:paraId="31BDC9D6" w14:textId="77777777" w:rsidR="00000000" w:rsidRDefault="00063F1E">
      <w:pPr>
        <w:pStyle w:val="af1"/>
        <w:rPr>
          <w:rtl/>
        </w:rPr>
      </w:pPr>
      <w:r>
        <w:rPr>
          <w:rFonts w:hint="eastAsia"/>
          <w:rtl/>
        </w:rPr>
        <w:t>היו</w:t>
      </w:r>
      <w:r>
        <w:rPr>
          <w:rtl/>
        </w:rPr>
        <w:t>"ר משה כחלון:</w:t>
      </w:r>
    </w:p>
    <w:p w14:paraId="58F4E9FC" w14:textId="77777777" w:rsidR="00000000" w:rsidRDefault="00063F1E">
      <w:pPr>
        <w:pStyle w:val="a0"/>
        <w:rPr>
          <w:rFonts w:hint="cs"/>
          <w:rtl/>
        </w:rPr>
      </w:pPr>
    </w:p>
    <w:p w14:paraId="46C1612E" w14:textId="77777777" w:rsidR="00000000" w:rsidRDefault="00063F1E">
      <w:pPr>
        <w:pStyle w:val="a0"/>
        <w:rPr>
          <w:rFonts w:hint="cs"/>
          <w:rtl/>
        </w:rPr>
      </w:pPr>
      <w:r>
        <w:rPr>
          <w:rFonts w:hint="cs"/>
          <w:rtl/>
        </w:rPr>
        <w:t>תודה רבה.  השר שטרית, בבקשה.</w:t>
      </w:r>
    </w:p>
    <w:p w14:paraId="03BA0C7D" w14:textId="77777777" w:rsidR="00000000" w:rsidRDefault="00063F1E">
      <w:pPr>
        <w:pStyle w:val="a0"/>
        <w:rPr>
          <w:rFonts w:hint="cs"/>
          <w:rtl/>
        </w:rPr>
      </w:pPr>
    </w:p>
    <w:p w14:paraId="137DC4AB" w14:textId="77777777" w:rsidR="00000000" w:rsidRDefault="00063F1E">
      <w:pPr>
        <w:pStyle w:val="a"/>
        <w:rPr>
          <w:rtl/>
        </w:rPr>
      </w:pPr>
      <w:bookmarkStart w:id="395" w:name="FS000000478T15_12_2004_15_59_04"/>
      <w:bookmarkStart w:id="396" w:name="_Toc100465820"/>
      <w:bookmarkEnd w:id="395"/>
      <w:r>
        <w:rPr>
          <w:rFonts w:hint="eastAsia"/>
          <w:rtl/>
        </w:rPr>
        <w:t>שר</w:t>
      </w:r>
      <w:r>
        <w:rPr>
          <w:rtl/>
        </w:rPr>
        <w:t xml:space="preserve"> התחבורה מאיר שטרית:</w:t>
      </w:r>
      <w:bookmarkEnd w:id="396"/>
    </w:p>
    <w:p w14:paraId="5AEEA2DF" w14:textId="77777777" w:rsidR="00000000" w:rsidRDefault="00063F1E">
      <w:pPr>
        <w:pStyle w:val="a0"/>
        <w:rPr>
          <w:rFonts w:hint="cs"/>
          <w:rtl/>
        </w:rPr>
      </w:pPr>
    </w:p>
    <w:p w14:paraId="0FEB1B2F" w14:textId="77777777" w:rsidR="00000000" w:rsidRDefault="00063F1E">
      <w:pPr>
        <w:pStyle w:val="a0"/>
        <w:rPr>
          <w:rFonts w:hint="cs"/>
          <w:rtl/>
        </w:rPr>
      </w:pPr>
      <w:r>
        <w:rPr>
          <w:rFonts w:hint="cs"/>
          <w:rtl/>
        </w:rPr>
        <w:t>אדוני היושב-ראש, כנסת נכבדה, אפתח ואומר ש</w:t>
      </w:r>
      <w:r>
        <w:rPr>
          <w:rFonts w:hint="cs"/>
          <w:rtl/>
        </w:rPr>
        <w:t>וועדת השרים לענייני חקיקה החליטה להסכים להצעת החוק שמעלה כאן חבר הכנסת חמי דורון. הצעת החוק שלפנינו עניינה טוהר המידות. חבר הכנסת מבקש, שייאסר על חבר מועצה שהתפטר מתפקידו להתקשר עם הרשות המקומית שבה כיהן כחבר מועצה בהתקשרות עסקית תקופה של שנתיים מאז שהיה ח</w:t>
      </w:r>
      <w:r>
        <w:rPr>
          <w:rFonts w:hint="cs"/>
          <w:rtl/>
        </w:rPr>
        <w:t>בר בה. אכן יש היגיון רב בהצעה, ואני מבקש מחברי הכנסת להעבירה בקריאה טרומית ולהעבירה לוועדת הפנים להכנתה לקריאה ראשונה.</w:t>
      </w:r>
    </w:p>
    <w:p w14:paraId="497E8934" w14:textId="77777777" w:rsidR="00000000" w:rsidRDefault="00063F1E">
      <w:pPr>
        <w:pStyle w:val="a0"/>
        <w:rPr>
          <w:rFonts w:hint="cs"/>
          <w:rtl/>
        </w:rPr>
      </w:pPr>
    </w:p>
    <w:p w14:paraId="16627366" w14:textId="77777777" w:rsidR="00000000" w:rsidRDefault="00063F1E">
      <w:pPr>
        <w:pStyle w:val="af0"/>
        <w:rPr>
          <w:rtl/>
        </w:rPr>
      </w:pPr>
      <w:r>
        <w:rPr>
          <w:rFonts w:hint="eastAsia"/>
          <w:rtl/>
        </w:rPr>
        <w:t>מוחמד</w:t>
      </w:r>
      <w:r>
        <w:rPr>
          <w:rtl/>
        </w:rPr>
        <w:t xml:space="preserve"> ברכה (חד"ש-תע"ל):</w:t>
      </w:r>
    </w:p>
    <w:p w14:paraId="59F1CBEC" w14:textId="77777777" w:rsidR="00000000" w:rsidRDefault="00063F1E">
      <w:pPr>
        <w:pStyle w:val="a0"/>
        <w:rPr>
          <w:rFonts w:hint="cs"/>
          <w:rtl/>
        </w:rPr>
      </w:pPr>
    </w:p>
    <w:p w14:paraId="2C28FB98" w14:textId="77777777" w:rsidR="00000000" w:rsidRDefault="00063F1E">
      <w:pPr>
        <w:pStyle w:val="a0"/>
        <w:rPr>
          <w:rFonts w:hint="cs"/>
          <w:rtl/>
        </w:rPr>
      </w:pPr>
      <w:r>
        <w:rPr>
          <w:rFonts w:hint="cs"/>
          <w:rtl/>
        </w:rPr>
        <w:t>אני מתנגד.</w:t>
      </w:r>
    </w:p>
    <w:p w14:paraId="3B48CE69" w14:textId="77777777" w:rsidR="00000000" w:rsidRDefault="00063F1E">
      <w:pPr>
        <w:pStyle w:val="a0"/>
        <w:rPr>
          <w:rFonts w:hint="cs"/>
          <w:rtl/>
        </w:rPr>
      </w:pPr>
    </w:p>
    <w:p w14:paraId="732363F7" w14:textId="77777777" w:rsidR="00000000" w:rsidRDefault="00063F1E">
      <w:pPr>
        <w:pStyle w:val="af1"/>
        <w:rPr>
          <w:rtl/>
        </w:rPr>
      </w:pPr>
      <w:r>
        <w:rPr>
          <w:rFonts w:hint="eastAsia"/>
          <w:rtl/>
        </w:rPr>
        <w:t>היו</w:t>
      </w:r>
      <w:r>
        <w:rPr>
          <w:rtl/>
        </w:rPr>
        <w:t>"ר משה כחלון:</w:t>
      </w:r>
    </w:p>
    <w:p w14:paraId="2FBEE20F" w14:textId="77777777" w:rsidR="00000000" w:rsidRDefault="00063F1E">
      <w:pPr>
        <w:pStyle w:val="a0"/>
        <w:rPr>
          <w:rFonts w:hint="cs"/>
          <w:rtl/>
        </w:rPr>
      </w:pPr>
    </w:p>
    <w:p w14:paraId="48F31F82" w14:textId="77777777" w:rsidR="00000000" w:rsidRDefault="00063F1E">
      <w:pPr>
        <w:pStyle w:val="a0"/>
        <w:rPr>
          <w:rFonts w:hint="cs"/>
          <w:rtl/>
        </w:rPr>
      </w:pPr>
      <w:r>
        <w:rPr>
          <w:rFonts w:hint="cs"/>
          <w:rtl/>
        </w:rPr>
        <w:t>תודה רבה. חבר הכנסת ברכה מתנגד. לרשותך שלוש דקות.</w:t>
      </w:r>
    </w:p>
    <w:p w14:paraId="320C91B3" w14:textId="77777777" w:rsidR="00000000" w:rsidRDefault="00063F1E">
      <w:pPr>
        <w:pStyle w:val="a0"/>
        <w:rPr>
          <w:rFonts w:hint="cs"/>
          <w:rtl/>
        </w:rPr>
      </w:pPr>
    </w:p>
    <w:p w14:paraId="273E40D8" w14:textId="77777777" w:rsidR="00000000" w:rsidRDefault="00063F1E">
      <w:pPr>
        <w:pStyle w:val="a"/>
        <w:rPr>
          <w:rtl/>
        </w:rPr>
      </w:pPr>
      <w:bookmarkStart w:id="397" w:name="FS000000540T15_12_2004_16_00_51"/>
      <w:bookmarkStart w:id="398" w:name="_Toc100465821"/>
      <w:bookmarkEnd w:id="397"/>
      <w:r>
        <w:rPr>
          <w:rFonts w:hint="eastAsia"/>
          <w:rtl/>
        </w:rPr>
        <w:t>מוחמד</w:t>
      </w:r>
      <w:r>
        <w:rPr>
          <w:rtl/>
        </w:rPr>
        <w:t xml:space="preserve"> ברכה (חד"ש-תע"ל):</w:t>
      </w:r>
      <w:bookmarkEnd w:id="398"/>
    </w:p>
    <w:p w14:paraId="1A4A5685" w14:textId="77777777" w:rsidR="00000000" w:rsidRDefault="00063F1E">
      <w:pPr>
        <w:pStyle w:val="a0"/>
        <w:rPr>
          <w:rFonts w:hint="cs"/>
          <w:rtl/>
        </w:rPr>
      </w:pPr>
    </w:p>
    <w:p w14:paraId="30E5DAB3" w14:textId="77777777" w:rsidR="00000000" w:rsidRDefault="00063F1E">
      <w:pPr>
        <w:pStyle w:val="a0"/>
        <w:rPr>
          <w:rFonts w:hint="cs"/>
          <w:rtl/>
        </w:rPr>
      </w:pPr>
      <w:r>
        <w:rPr>
          <w:rFonts w:hint="cs"/>
          <w:rtl/>
        </w:rPr>
        <w:t>אדוני</w:t>
      </w:r>
      <w:r>
        <w:rPr>
          <w:rFonts w:hint="cs"/>
          <w:rtl/>
        </w:rPr>
        <w:t xml:space="preserve"> היושב-ראש, רבותי חברי הכנסת, אני חושב שזו הצעת חוק מיותרת. יש מגבלות מאוד ברורות על ניגוד אינטרסים ועל קניית שלטון בכסף. הבעיה היא שזה נעשה בניגוד לחוק. לפעמים, החוק לא ממצה את הדין עם אותם אנשים. הדבר הזה קיים בחוק. כאן יש מגמה למנוע הרחבת קואליציות בשלט</w:t>
      </w:r>
      <w:r>
        <w:rPr>
          <w:rFonts w:hint="cs"/>
          <w:rtl/>
        </w:rPr>
        <w:t>ון המקומי. אני יודע שיש תפקידים שמטבע הדברים הם תפקידים שיש בהם אמות מידה מקצועיות והם כפופים לקריטריונים. אבל יש, למשל, תפקידים של ייעוץ, או תפקידים של אמון אישי בלשכת ראש העיר. אני חושב שאסור לכנסת להתערב בעניין הזה, גם אם זה ירחיב את הקואליציה במועצה המ</w:t>
      </w:r>
      <w:r>
        <w:rPr>
          <w:rFonts w:hint="cs"/>
          <w:rtl/>
        </w:rPr>
        <w:t>קומית. המחיר של הקואליציה שלכם הוא פחות?</w:t>
      </w:r>
    </w:p>
    <w:p w14:paraId="7D03C935" w14:textId="77777777" w:rsidR="00000000" w:rsidRDefault="00063F1E">
      <w:pPr>
        <w:pStyle w:val="a0"/>
        <w:rPr>
          <w:rFonts w:hint="cs"/>
          <w:rtl/>
        </w:rPr>
      </w:pPr>
    </w:p>
    <w:p w14:paraId="154B01B3" w14:textId="77777777" w:rsidR="00000000" w:rsidRDefault="00063F1E">
      <w:pPr>
        <w:pStyle w:val="af0"/>
        <w:rPr>
          <w:rtl/>
        </w:rPr>
      </w:pPr>
      <w:r>
        <w:rPr>
          <w:rFonts w:hint="eastAsia"/>
          <w:rtl/>
        </w:rPr>
        <w:t>שר</w:t>
      </w:r>
      <w:r>
        <w:rPr>
          <w:rtl/>
        </w:rPr>
        <w:t xml:space="preserve"> התחבורה מאיר שטרית:</w:t>
      </w:r>
    </w:p>
    <w:p w14:paraId="798CE4D9" w14:textId="77777777" w:rsidR="00000000" w:rsidRDefault="00063F1E">
      <w:pPr>
        <w:pStyle w:val="a0"/>
        <w:rPr>
          <w:rFonts w:hint="cs"/>
          <w:rtl/>
        </w:rPr>
      </w:pPr>
    </w:p>
    <w:p w14:paraId="2D345B35" w14:textId="77777777" w:rsidR="00000000" w:rsidRDefault="00063F1E">
      <w:pPr>
        <w:pStyle w:val="a0"/>
        <w:rPr>
          <w:rFonts w:hint="cs"/>
          <w:rtl/>
        </w:rPr>
      </w:pPr>
      <w:r>
        <w:rPr>
          <w:rFonts w:hint="cs"/>
          <w:rtl/>
        </w:rPr>
        <w:t>לא מדובר על זה.</w:t>
      </w:r>
    </w:p>
    <w:p w14:paraId="4C9BDC31" w14:textId="77777777" w:rsidR="00000000" w:rsidRDefault="00063F1E">
      <w:pPr>
        <w:pStyle w:val="a0"/>
        <w:rPr>
          <w:rFonts w:hint="cs"/>
          <w:rtl/>
        </w:rPr>
      </w:pPr>
    </w:p>
    <w:p w14:paraId="125B18C6" w14:textId="77777777" w:rsidR="00000000" w:rsidRDefault="00063F1E">
      <w:pPr>
        <w:pStyle w:val="-"/>
        <w:rPr>
          <w:rtl/>
        </w:rPr>
      </w:pPr>
      <w:bookmarkStart w:id="399" w:name="FS000000540T15_12_2004_16_02_35C"/>
      <w:bookmarkEnd w:id="399"/>
      <w:r>
        <w:rPr>
          <w:rFonts w:hint="eastAsia"/>
          <w:rtl/>
        </w:rPr>
        <w:t>מוחמד</w:t>
      </w:r>
      <w:r>
        <w:rPr>
          <w:rtl/>
        </w:rPr>
        <w:t xml:space="preserve"> ברכה (חד"ש-תע"ל):</w:t>
      </w:r>
    </w:p>
    <w:p w14:paraId="4BD216A8" w14:textId="77777777" w:rsidR="00000000" w:rsidRDefault="00063F1E">
      <w:pPr>
        <w:pStyle w:val="a0"/>
        <w:rPr>
          <w:rFonts w:hint="cs"/>
          <w:rtl/>
        </w:rPr>
      </w:pPr>
    </w:p>
    <w:p w14:paraId="55BC03BF" w14:textId="77777777" w:rsidR="00000000" w:rsidRDefault="00063F1E">
      <w:pPr>
        <w:pStyle w:val="a0"/>
        <w:rPr>
          <w:rFonts w:hint="cs"/>
          <w:rtl/>
        </w:rPr>
      </w:pPr>
      <w:r>
        <w:rPr>
          <w:rFonts w:hint="cs"/>
          <w:rtl/>
        </w:rPr>
        <w:t>אתם מרחיבים עכשיו את הקואליציה הממשלתית, האם אתם לא נותנים משרדים? האם אתם לא נותנים כביכול טובות הנאה ומינויים ודירקטורים, ופתאום הצעות של סיעה מסו</w:t>
      </w:r>
      <w:r>
        <w:rPr>
          <w:rFonts w:hint="cs"/>
          <w:rtl/>
        </w:rPr>
        <w:t>ימת מתחילות לעבור והצעות של סיעה אחרת שהיתה בקואליציה יום קודם לא עוברות? למה אתם רוצים לכפות על השלטון המקומי מה שאתם לא כופים על עצמכם? מה יש? מה הבעיה?</w:t>
      </w:r>
    </w:p>
    <w:p w14:paraId="28E892A0" w14:textId="77777777" w:rsidR="00000000" w:rsidRDefault="00063F1E">
      <w:pPr>
        <w:pStyle w:val="a0"/>
        <w:rPr>
          <w:rFonts w:hint="cs"/>
          <w:rtl/>
        </w:rPr>
      </w:pPr>
    </w:p>
    <w:p w14:paraId="7D4DCE9A" w14:textId="77777777" w:rsidR="00000000" w:rsidRDefault="00063F1E">
      <w:pPr>
        <w:pStyle w:val="af0"/>
        <w:rPr>
          <w:rtl/>
        </w:rPr>
      </w:pPr>
      <w:r>
        <w:rPr>
          <w:rFonts w:hint="eastAsia"/>
          <w:rtl/>
        </w:rPr>
        <w:t>שר</w:t>
      </w:r>
      <w:r>
        <w:rPr>
          <w:rtl/>
        </w:rPr>
        <w:t xml:space="preserve"> התחבורה מאיר שטרית:</w:t>
      </w:r>
    </w:p>
    <w:p w14:paraId="2CFBD8EA" w14:textId="77777777" w:rsidR="00000000" w:rsidRDefault="00063F1E">
      <w:pPr>
        <w:pStyle w:val="a0"/>
        <w:rPr>
          <w:rFonts w:hint="cs"/>
          <w:rtl/>
        </w:rPr>
      </w:pPr>
    </w:p>
    <w:p w14:paraId="54BD634C" w14:textId="77777777" w:rsidR="00000000" w:rsidRDefault="00063F1E">
      <w:pPr>
        <w:pStyle w:val="a0"/>
        <w:rPr>
          <w:rFonts w:hint="cs"/>
          <w:rtl/>
        </w:rPr>
      </w:pPr>
      <w:r>
        <w:rPr>
          <w:rFonts w:hint="cs"/>
          <w:rtl/>
        </w:rPr>
        <w:t>לא מדובר על קואליציה.</w:t>
      </w:r>
    </w:p>
    <w:p w14:paraId="00972FBB" w14:textId="77777777" w:rsidR="00000000" w:rsidRDefault="00063F1E">
      <w:pPr>
        <w:pStyle w:val="a0"/>
        <w:rPr>
          <w:rFonts w:hint="cs"/>
          <w:rtl/>
        </w:rPr>
      </w:pPr>
    </w:p>
    <w:p w14:paraId="430ED999" w14:textId="77777777" w:rsidR="00000000" w:rsidRDefault="00063F1E">
      <w:pPr>
        <w:pStyle w:val="-"/>
        <w:rPr>
          <w:rtl/>
        </w:rPr>
      </w:pPr>
      <w:bookmarkStart w:id="400" w:name="FS000000540T15_12_2004_16_02_36C"/>
      <w:bookmarkEnd w:id="400"/>
      <w:r>
        <w:rPr>
          <w:rFonts w:hint="eastAsia"/>
          <w:rtl/>
        </w:rPr>
        <w:t>מוחמד</w:t>
      </w:r>
      <w:r>
        <w:rPr>
          <w:rtl/>
        </w:rPr>
        <w:t xml:space="preserve"> ברכה (חד"ש-תע"ל):</w:t>
      </w:r>
    </w:p>
    <w:p w14:paraId="2BBE930F" w14:textId="77777777" w:rsidR="00000000" w:rsidRDefault="00063F1E">
      <w:pPr>
        <w:pStyle w:val="a0"/>
        <w:rPr>
          <w:rFonts w:hint="cs"/>
          <w:rtl/>
        </w:rPr>
      </w:pPr>
    </w:p>
    <w:p w14:paraId="491C6889" w14:textId="77777777" w:rsidR="00000000" w:rsidRDefault="00063F1E">
      <w:pPr>
        <w:pStyle w:val="a0"/>
        <w:rPr>
          <w:rFonts w:hint="cs"/>
          <w:rtl/>
        </w:rPr>
      </w:pPr>
    </w:p>
    <w:p w14:paraId="61E3318D" w14:textId="77777777" w:rsidR="00000000" w:rsidRDefault="00063F1E">
      <w:pPr>
        <w:pStyle w:val="a0"/>
        <w:rPr>
          <w:rFonts w:hint="cs"/>
          <w:rtl/>
        </w:rPr>
      </w:pPr>
      <w:r>
        <w:rPr>
          <w:rFonts w:hint="cs"/>
          <w:rtl/>
        </w:rPr>
        <w:t>פה מדובר על ניהול תקין עם ר</w:t>
      </w:r>
      <w:r>
        <w:rPr>
          <w:rFonts w:hint="cs"/>
          <w:rtl/>
        </w:rPr>
        <w:t>וב מסוים ברשות המקומית.</w:t>
      </w:r>
    </w:p>
    <w:p w14:paraId="63F0C9A2" w14:textId="77777777" w:rsidR="00000000" w:rsidRDefault="00063F1E">
      <w:pPr>
        <w:pStyle w:val="a0"/>
        <w:rPr>
          <w:rFonts w:hint="cs"/>
          <w:rtl/>
        </w:rPr>
      </w:pPr>
    </w:p>
    <w:p w14:paraId="27743CC5" w14:textId="77777777" w:rsidR="00000000" w:rsidRDefault="00063F1E">
      <w:pPr>
        <w:pStyle w:val="af0"/>
        <w:rPr>
          <w:rtl/>
        </w:rPr>
      </w:pPr>
      <w:r>
        <w:rPr>
          <w:rFonts w:hint="eastAsia"/>
          <w:rtl/>
        </w:rPr>
        <w:t>שר</w:t>
      </w:r>
      <w:r>
        <w:rPr>
          <w:rtl/>
        </w:rPr>
        <w:t xml:space="preserve"> התחבורה מאיר שטרית:</w:t>
      </w:r>
    </w:p>
    <w:p w14:paraId="314C2124" w14:textId="77777777" w:rsidR="00000000" w:rsidRDefault="00063F1E">
      <w:pPr>
        <w:pStyle w:val="a0"/>
        <w:rPr>
          <w:rFonts w:hint="cs"/>
          <w:rtl/>
        </w:rPr>
      </w:pPr>
    </w:p>
    <w:p w14:paraId="50A0382C" w14:textId="77777777" w:rsidR="00000000" w:rsidRDefault="00063F1E">
      <w:pPr>
        <w:pStyle w:val="a0"/>
        <w:rPr>
          <w:rFonts w:hint="cs"/>
          <w:rtl/>
        </w:rPr>
      </w:pPr>
      <w:r>
        <w:rPr>
          <w:rFonts w:hint="cs"/>
          <w:rtl/>
        </w:rPr>
        <w:t>לא. אתה טועה. זה לא נכון.</w:t>
      </w:r>
    </w:p>
    <w:p w14:paraId="2D97BE83" w14:textId="77777777" w:rsidR="00000000" w:rsidRDefault="00063F1E">
      <w:pPr>
        <w:pStyle w:val="a0"/>
        <w:rPr>
          <w:rFonts w:hint="cs"/>
          <w:rtl/>
        </w:rPr>
      </w:pPr>
    </w:p>
    <w:p w14:paraId="317468DB" w14:textId="77777777" w:rsidR="00000000" w:rsidRDefault="00063F1E">
      <w:pPr>
        <w:pStyle w:val="-"/>
        <w:rPr>
          <w:rtl/>
        </w:rPr>
      </w:pPr>
      <w:bookmarkStart w:id="401" w:name="FS000000540T15_12_2004_16_06_10C"/>
      <w:bookmarkEnd w:id="401"/>
      <w:r>
        <w:rPr>
          <w:rFonts w:hint="eastAsia"/>
          <w:rtl/>
        </w:rPr>
        <w:t>מוחמד</w:t>
      </w:r>
      <w:r>
        <w:rPr>
          <w:rtl/>
        </w:rPr>
        <w:t xml:space="preserve"> ברכה (חד"ש-תע"ל):</w:t>
      </w:r>
    </w:p>
    <w:p w14:paraId="59E7550D" w14:textId="77777777" w:rsidR="00000000" w:rsidRDefault="00063F1E">
      <w:pPr>
        <w:pStyle w:val="a0"/>
        <w:rPr>
          <w:rFonts w:hint="cs"/>
          <w:rtl/>
        </w:rPr>
      </w:pPr>
    </w:p>
    <w:p w14:paraId="1AB6B61B" w14:textId="77777777" w:rsidR="00000000" w:rsidRDefault="00063F1E">
      <w:pPr>
        <w:pStyle w:val="a0"/>
        <w:rPr>
          <w:rFonts w:hint="cs"/>
          <w:rtl/>
        </w:rPr>
      </w:pPr>
      <w:r>
        <w:rPr>
          <w:rFonts w:hint="cs"/>
          <w:rtl/>
        </w:rPr>
        <w:t>בהחלט כן.</w:t>
      </w:r>
    </w:p>
    <w:p w14:paraId="6E74F03D" w14:textId="77777777" w:rsidR="00000000" w:rsidRDefault="00063F1E">
      <w:pPr>
        <w:pStyle w:val="af0"/>
        <w:rPr>
          <w:rtl/>
        </w:rPr>
      </w:pPr>
    </w:p>
    <w:p w14:paraId="17314A7A" w14:textId="77777777" w:rsidR="00000000" w:rsidRDefault="00063F1E">
      <w:pPr>
        <w:pStyle w:val="af0"/>
        <w:rPr>
          <w:rtl/>
        </w:rPr>
      </w:pPr>
      <w:r>
        <w:rPr>
          <w:rFonts w:hint="eastAsia"/>
          <w:rtl/>
        </w:rPr>
        <w:t>חמי</w:t>
      </w:r>
      <w:r>
        <w:rPr>
          <w:rtl/>
        </w:rPr>
        <w:t xml:space="preserve"> דורון (שינוי):</w:t>
      </w:r>
    </w:p>
    <w:p w14:paraId="5902D69A" w14:textId="77777777" w:rsidR="00000000" w:rsidRDefault="00063F1E">
      <w:pPr>
        <w:pStyle w:val="a0"/>
        <w:rPr>
          <w:rFonts w:hint="cs"/>
          <w:rtl/>
        </w:rPr>
      </w:pPr>
    </w:p>
    <w:p w14:paraId="5CEFB932" w14:textId="77777777" w:rsidR="00000000" w:rsidRDefault="00063F1E">
      <w:pPr>
        <w:pStyle w:val="a0"/>
        <w:rPr>
          <w:rFonts w:hint="cs"/>
          <w:rtl/>
        </w:rPr>
      </w:pPr>
      <w:r>
        <w:rPr>
          <w:rFonts w:hint="cs"/>
          <w:rtl/>
        </w:rPr>
        <w:t>אתה טועה.</w:t>
      </w:r>
    </w:p>
    <w:p w14:paraId="73A0988A" w14:textId="77777777" w:rsidR="00000000" w:rsidRDefault="00063F1E">
      <w:pPr>
        <w:pStyle w:val="a0"/>
        <w:rPr>
          <w:rFonts w:hint="cs"/>
          <w:rtl/>
        </w:rPr>
      </w:pPr>
    </w:p>
    <w:p w14:paraId="7308DD1E" w14:textId="77777777" w:rsidR="00000000" w:rsidRDefault="00063F1E">
      <w:pPr>
        <w:pStyle w:val="af0"/>
        <w:rPr>
          <w:rtl/>
        </w:rPr>
      </w:pPr>
      <w:r>
        <w:rPr>
          <w:rFonts w:hint="eastAsia"/>
          <w:rtl/>
        </w:rPr>
        <w:t>מוחמד</w:t>
      </w:r>
      <w:r>
        <w:rPr>
          <w:rtl/>
        </w:rPr>
        <w:t xml:space="preserve"> ברכה (חד"ש-תע"ל):</w:t>
      </w:r>
    </w:p>
    <w:p w14:paraId="3617B2D2" w14:textId="77777777" w:rsidR="00000000" w:rsidRDefault="00063F1E">
      <w:pPr>
        <w:pStyle w:val="a0"/>
        <w:rPr>
          <w:rFonts w:hint="cs"/>
          <w:rtl/>
        </w:rPr>
      </w:pPr>
    </w:p>
    <w:p w14:paraId="463403EC" w14:textId="77777777" w:rsidR="00000000" w:rsidRDefault="00063F1E">
      <w:pPr>
        <w:pStyle w:val="a0"/>
        <w:rPr>
          <w:rFonts w:hint="cs"/>
          <w:rtl/>
        </w:rPr>
      </w:pPr>
      <w:r>
        <w:rPr>
          <w:rFonts w:hint="cs"/>
          <w:rtl/>
        </w:rPr>
        <w:t>מדובר על - - -</w:t>
      </w:r>
    </w:p>
    <w:p w14:paraId="54874236" w14:textId="77777777" w:rsidR="00000000" w:rsidRDefault="00063F1E">
      <w:pPr>
        <w:pStyle w:val="a0"/>
        <w:rPr>
          <w:rFonts w:hint="cs"/>
          <w:rtl/>
        </w:rPr>
      </w:pPr>
    </w:p>
    <w:p w14:paraId="6403E469" w14:textId="77777777" w:rsidR="00000000" w:rsidRDefault="00063F1E">
      <w:pPr>
        <w:pStyle w:val="af0"/>
        <w:rPr>
          <w:rtl/>
        </w:rPr>
      </w:pPr>
      <w:r>
        <w:rPr>
          <w:rFonts w:hint="eastAsia"/>
          <w:rtl/>
        </w:rPr>
        <w:t>שר</w:t>
      </w:r>
      <w:r>
        <w:rPr>
          <w:rtl/>
        </w:rPr>
        <w:t xml:space="preserve"> התחבורה מאיר שטרית:</w:t>
      </w:r>
    </w:p>
    <w:p w14:paraId="045E8556" w14:textId="77777777" w:rsidR="00000000" w:rsidRDefault="00063F1E">
      <w:pPr>
        <w:pStyle w:val="a0"/>
        <w:rPr>
          <w:rFonts w:hint="cs"/>
          <w:rtl/>
        </w:rPr>
      </w:pPr>
    </w:p>
    <w:p w14:paraId="392DEB04" w14:textId="77777777" w:rsidR="00000000" w:rsidRDefault="00063F1E">
      <w:pPr>
        <w:pStyle w:val="a0"/>
        <w:rPr>
          <w:rFonts w:hint="cs"/>
          <w:rtl/>
        </w:rPr>
      </w:pPr>
      <w:r>
        <w:rPr>
          <w:rFonts w:hint="cs"/>
          <w:rtl/>
        </w:rPr>
        <w:t>חבר הכנסת ברכה, אתקן אותך. עדיף שתקרא את החוק לפ</w:t>
      </w:r>
      <w:r>
        <w:rPr>
          <w:rFonts w:hint="cs"/>
          <w:rtl/>
        </w:rPr>
        <w:t>ני שאתה מגיב עליו.</w:t>
      </w:r>
    </w:p>
    <w:p w14:paraId="319DC9D4" w14:textId="77777777" w:rsidR="00000000" w:rsidRDefault="00063F1E">
      <w:pPr>
        <w:pStyle w:val="a0"/>
        <w:rPr>
          <w:rFonts w:hint="cs"/>
          <w:rtl/>
        </w:rPr>
      </w:pPr>
    </w:p>
    <w:p w14:paraId="0D548789" w14:textId="77777777" w:rsidR="00000000" w:rsidRDefault="00063F1E">
      <w:pPr>
        <w:pStyle w:val="-"/>
        <w:rPr>
          <w:rtl/>
        </w:rPr>
      </w:pPr>
      <w:bookmarkStart w:id="402" w:name="FS000000540T15_12_2004_16_06_33C"/>
      <w:bookmarkEnd w:id="402"/>
      <w:r>
        <w:rPr>
          <w:rFonts w:hint="eastAsia"/>
          <w:rtl/>
        </w:rPr>
        <w:t>מוחמד</w:t>
      </w:r>
      <w:r>
        <w:rPr>
          <w:rtl/>
        </w:rPr>
        <w:t xml:space="preserve"> ברכה (חד"ש-תע"ל):</w:t>
      </w:r>
    </w:p>
    <w:p w14:paraId="7EE04B1D" w14:textId="77777777" w:rsidR="00000000" w:rsidRDefault="00063F1E">
      <w:pPr>
        <w:pStyle w:val="a0"/>
        <w:rPr>
          <w:rFonts w:hint="cs"/>
          <w:rtl/>
        </w:rPr>
      </w:pPr>
    </w:p>
    <w:p w14:paraId="7DAE8826" w14:textId="77777777" w:rsidR="00000000" w:rsidRDefault="00063F1E">
      <w:pPr>
        <w:pStyle w:val="a0"/>
        <w:rPr>
          <w:rFonts w:hint="cs"/>
          <w:rtl/>
        </w:rPr>
      </w:pPr>
      <w:r>
        <w:rPr>
          <w:rFonts w:hint="cs"/>
          <w:rtl/>
        </w:rPr>
        <w:t>קראתי.</w:t>
      </w:r>
    </w:p>
    <w:p w14:paraId="2BAA1A4F" w14:textId="77777777" w:rsidR="00000000" w:rsidRDefault="00063F1E">
      <w:pPr>
        <w:pStyle w:val="a0"/>
        <w:rPr>
          <w:rFonts w:hint="cs"/>
          <w:rtl/>
        </w:rPr>
      </w:pPr>
    </w:p>
    <w:p w14:paraId="37C00FF5" w14:textId="77777777" w:rsidR="00000000" w:rsidRDefault="00063F1E">
      <w:pPr>
        <w:pStyle w:val="af0"/>
        <w:rPr>
          <w:rtl/>
        </w:rPr>
      </w:pPr>
      <w:r>
        <w:rPr>
          <w:rFonts w:hint="eastAsia"/>
          <w:rtl/>
        </w:rPr>
        <w:t>שר</w:t>
      </w:r>
      <w:r>
        <w:rPr>
          <w:rtl/>
        </w:rPr>
        <w:t xml:space="preserve"> התחבורה מאיר שטרית:</w:t>
      </w:r>
    </w:p>
    <w:p w14:paraId="5E30F9E0" w14:textId="77777777" w:rsidR="00000000" w:rsidRDefault="00063F1E">
      <w:pPr>
        <w:pStyle w:val="a0"/>
        <w:rPr>
          <w:rFonts w:hint="cs"/>
          <w:rtl/>
        </w:rPr>
      </w:pPr>
    </w:p>
    <w:p w14:paraId="17EEF858" w14:textId="77777777" w:rsidR="00000000" w:rsidRDefault="00063F1E">
      <w:pPr>
        <w:pStyle w:val="a0"/>
        <w:rPr>
          <w:rFonts w:hint="cs"/>
          <w:rtl/>
        </w:rPr>
      </w:pPr>
      <w:r>
        <w:rPr>
          <w:rFonts w:hint="cs"/>
          <w:rtl/>
        </w:rPr>
        <w:t>החוק לא מתייחס פה בכלל לקואליציה. אין שום קשר לקואליציה.</w:t>
      </w:r>
    </w:p>
    <w:p w14:paraId="45BA0602" w14:textId="77777777" w:rsidR="00000000" w:rsidRDefault="00063F1E">
      <w:pPr>
        <w:pStyle w:val="a0"/>
        <w:rPr>
          <w:rFonts w:hint="cs"/>
          <w:rtl/>
        </w:rPr>
      </w:pPr>
    </w:p>
    <w:p w14:paraId="0C8563DB" w14:textId="77777777" w:rsidR="00000000" w:rsidRDefault="00063F1E">
      <w:pPr>
        <w:pStyle w:val="-"/>
        <w:rPr>
          <w:rtl/>
        </w:rPr>
      </w:pPr>
      <w:bookmarkStart w:id="403" w:name="FS000000540T15_12_2004_16_07_31C"/>
      <w:bookmarkEnd w:id="403"/>
      <w:r>
        <w:rPr>
          <w:rFonts w:hint="eastAsia"/>
          <w:rtl/>
        </w:rPr>
        <w:t>מוחמד</w:t>
      </w:r>
      <w:r>
        <w:rPr>
          <w:rtl/>
        </w:rPr>
        <w:t xml:space="preserve"> ברכה (חד"ש-תע"ל):</w:t>
      </w:r>
    </w:p>
    <w:p w14:paraId="745475F6" w14:textId="77777777" w:rsidR="00000000" w:rsidRDefault="00063F1E">
      <w:pPr>
        <w:pStyle w:val="a0"/>
        <w:rPr>
          <w:rFonts w:hint="cs"/>
          <w:rtl/>
        </w:rPr>
      </w:pPr>
    </w:p>
    <w:p w14:paraId="673E616A" w14:textId="77777777" w:rsidR="00000000" w:rsidRDefault="00063F1E">
      <w:pPr>
        <w:pStyle w:val="a0"/>
        <w:rPr>
          <w:rFonts w:hint="cs"/>
          <w:rtl/>
        </w:rPr>
      </w:pPr>
      <w:r>
        <w:rPr>
          <w:rFonts w:hint="cs"/>
          <w:rtl/>
        </w:rPr>
        <w:t>הוא מדבר על חבר מועצה שמתפטר מהחברות במועצה - - -</w:t>
      </w:r>
    </w:p>
    <w:p w14:paraId="5F2C13DF" w14:textId="77777777" w:rsidR="00000000" w:rsidRDefault="00063F1E">
      <w:pPr>
        <w:pStyle w:val="a0"/>
        <w:rPr>
          <w:rFonts w:hint="cs"/>
          <w:rtl/>
        </w:rPr>
      </w:pPr>
    </w:p>
    <w:p w14:paraId="39032F39" w14:textId="77777777" w:rsidR="00000000" w:rsidRDefault="00063F1E">
      <w:pPr>
        <w:pStyle w:val="af0"/>
        <w:rPr>
          <w:rtl/>
        </w:rPr>
      </w:pPr>
      <w:r>
        <w:rPr>
          <w:rFonts w:hint="eastAsia"/>
          <w:rtl/>
        </w:rPr>
        <w:t>שר</w:t>
      </w:r>
      <w:r>
        <w:rPr>
          <w:rtl/>
        </w:rPr>
        <w:t xml:space="preserve"> התחבורה מאיר שטרית:</w:t>
      </w:r>
    </w:p>
    <w:p w14:paraId="4A37760C" w14:textId="77777777" w:rsidR="00000000" w:rsidRDefault="00063F1E">
      <w:pPr>
        <w:pStyle w:val="a0"/>
        <w:rPr>
          <w:rFonts w:hint="cs"/>
          <w:rtl/>
        </w:rPr>
      </w:pPr>
    </w:p>
    <w:p w14:paraId="4CB88A1E" w14:textId="77777777" w:rsidR="00000000" w:rsidRDefault="00063F1E">
      <w:pPr>
        <w:pStyle w:val="a0"/>
        <w:rPr>
          <w:rFonts w:hint="cs"/>
          <w:rtl/>
        </w:rPr>
      </w:pPr>
      <w:r>
        <w:rPr>
          <w:rFonts w:hint="cs"/>
          <w:rtl/>
        </w:rPr>
        <w:t>חבר מועצה שכבר סיים א</w:t>
      </w:r>
      <w:r>
        <w:rPr>
          <w:rFonts w:hint="cs"/>
          <w:rtl/>
        </w:rPr>
        <w:t>ת תפקידו ועזב את המועצה, יהיו לו שנתיים זמן, תקופת צינון, לפני שהוא יכול לעשות עסקים עם המועצה שממנה הוא התפטר.</w:t>
      </w:r>
    </w:p>
    <w:p w14:paraId="5E977FFB" w14:textId="77777777" w:rsidR="00000000" w:rsidRDefault="00063F1E">
      <w:pPr>
        <w:pStyle w:val="a0"/>
        <w:rPr>
          <w:rFonts w:hint="cs"/>
          <w:rtl/>
        </w:rPr>
      </w:pPr>
    </w:p>
    <w:p w14:paraId="7515AD47" w14:textId="77777777" w:rsidR="00000000" w:rsidRDefault="00063F1E">
      <w:pPr>
        <w:pStyle w:val="af0"/>
        <w:rPr>
          <w:rtl/>
        </w:rPr>
      </w:pPr>
      <w:r>
        <w:rPr>
          <w:rFonts w:hint="eastAsia"/>
          <w:rtl/>
        </w:rPr>
        <w:t>נסים</w:t>
      </w:r>
      <w:r>
        <w:rPr>
          <w:rtl/>
        </w:rPr>
        <w:t xml:space="preserve"> זאב (ש"ס):</w:t>
      </w:r>
    </w:p>
    <w:p w14:paraId="5BA5689D" w14:textId="77777777" w:rsidR="00000000" w:rsidRDefault="00063F1E">
      <w:pPr>
        <w:pStyle w:val="a0"/>
        <w:rPr>
          <w:rFonts w:hint="cs"/>
          <w:rtl/>
        </w:rPr>
      </w:pPr>
    </w:p>
    <w:p w14:paraId="73AB378F" w14:textId="77777777" w:rsidR="00000000" w:rsidRDefault="00063F1E">
      <w:pPr>
        <w:pStyle w:val="a0"/>
        <w:rPr>
          <w:rFonts w:hint="cs"/>
          <w:rtl/>
        </w:rPr>
      </w:pPr>
      <w:r>
        <w:rPr>
          <w:rFonts w:hint="cs"/>
          <w:rtl/>
        </w:rPr>
        <w:t>למה לגבי רמטכ"ל זה שנה ולגבי חבר מועצה זה שנתיים? מה קרה?</w:t>
      </w:r>
    </w:p>
    <w:p w14:paraId="0A7F51B4" w14:textId="77777777" w:rsidR="00000000" w:rsidRDefault="00063F1E">
      <w:pPr>
        <w:pStyle w:val="a0"/>
        <w:rPr>
          <w:rFonts w:hint="cs"/>
          <w:rtl/>
        </w:rPr>
      </w:pPr>
    </w:p>
    <w:p w14:paraId="516E1778" w14:textId="77777777" w:rsidR="00000000" w:rsidRDefault="00063F1E">
      <w:pPr>
        <w:pStyle w:val="-"/>
        <w:rPr>
          <w:rtl/>
        </w:rPr>
      </w:pPr>
      <w:bookmarkStart w:id="404" w:name="FS000000540T15_12_2004_16_07_56C"/>
      <w:bookmarkEnd w:id="404"/>
      <w:r>
        <w:rPr>
          <w:rFonts w:hint="eastAsia"/>
          <w:rtl/>
        </w:rPr>
        <w:t>מוחמד</w:t>
      </w:r>
      <w:r>
        <w:rPr>
          <w:rtl/>
        </w:rPr>
        <w:t xml:space="preserve"> ברכה (חד"ש-תע"ל):</w:t>
      </w:r>
    </w:p>
    <w:p w14:paraId="07872F76" w14:textId="77777777" w:rsidR="00000000" w:rsidRDefault="00063F1E">
      <w:pPr>
        <w:pStyle w:val="a0"/>
        <w:rPr>
          <w:rFonts w:hint="cs"/>
          <w:rtl/>
        </w:rPr>
      </w:pPr>
    </w:p>
    <w:p w14:paraId="683485AD" w14:textId="77777777" w:rsidR="00000000" w:rsidRDefault="00063F1E">
      <w:pPr>
        <w:pStyle w:val="a0"/>
        <w:rPr>
          <w:rFonts w:hint="cs"/>
          <w:rtl/>
        </w:rPr>
      </w:pPr>
      <w:r>
        <w:rPr>
          <w:rFonts w:hint="cs"/>
          <w:rtl/>
        </w:rPr>
        <w:t>מה שלא מטילים על הדרג המרכזי, על הממשלה, ב</w:t>
      </w:r>
      <w:r>
        <w:rPr>
          <w:rFonts w:hint="cs"/>
          <w:rtl/>
        </w:rPr>
        <w:t>מישור הארצי, אי-אפשר להיות גיבורים על המישור המוניציפלי. לכן, אני חושב שהצעת החוק לא נכונה. תודה רבה.</w:t>
      </w:r>
    </w:p>
    <w:p w14:paraId="41F92673" w14:textId="77777777" w:rsidR="00000000" w:rsidRDefault="00063F1E">
      <w:pPr>
        <w:pStyle w:val="af1"/>
        <w:rPr>
          <w:rFonts w:hint="cs"/>
          <w:rtl/>
        </w:rPr>
      </w:pPr>
    </w:p>
    <w:p w14:paraId="0E44D323" w14:textId="77777777" w:rsidR="00000000" w:rsidRDefault="00063F1E">
      <w:pPr>
        <w:pStyle w:val="af1"/>
        <w:rPr>
          <w:rtl/>
        </w:rPr>
      </w:pPr>
    </w:p>
    <w:p w14:paraId="01649287" w14:textId="77777777" w:rsidR="00000000" w:rsidRDefault="00063F1E">
      <w:pPr>
        <w:pStyle w:val="af1"/>
        <w:rPr>
          <w:rtl/>
        </w:rPr>
      </w:pPr>
      <w:r>
        <w:rPr>
          <w:rFonts w:hint="eastAsia"/>
          <w:rtl/>
        </w:rPr>
        <w:t>היו</w:t>
      </w:r>
      <w:r>
        <w:rPr>
          <w:rtl/>
        </w:rPr>
        <w:t>"ר משה כחלון:</w:t>
      </w:r>
    </w:p>
    <w:p w14:paraId="0A55E9FC" w14:textId="77777777" w:rsidR="00000000" w:rsidRDefault="00063F1E">
      <w:pPr>
        <w:pStyle w:val="a0"/>
        <w:rPr>
          <w:rFonts w:hint="cs"/>
          <w:rtl/>
        </w:rPr>
      </w:pPr>
    </w:p>
    <w:p w14:paraId="1CFE3115" w14:textId="77777777" w:rsidR="00000000" w:rsidRDefault="00063F1E">
      <w:pPr>
        <w:pStyle w:val="a0"/>
        <w:rPr>
          <w:rFonts w:hint="cs"/>
          <w:rtl/>
        </w:rPr>
      </w:pPr>
      <w:r>
        <w:rPr>
          <w:rFonts w:hint="cs"/>
          <w:rtl/>
        </w:rPr>
        <w:t xml:space="preserve">תודה רבה. </w:t>
      </w:r>
    </w:p>
    <w:p w14:paraId="5EADAB03" w14:textId="77777777" w:rsidR="00000000" w:rsidRDefault="00063F1E">
      <w:pPr>
        <w:pStyle w:val="a0"/>
        <w:rPr>
          <w:rFonts w:hint="cs"/>
          <w:rtl/>
        </w:rPr>
      </w:pPr>
    </w:p>
    <w:p w14:paraId="47867302" w14:textId="77777777" w:rsidR="00000000" w:rsidRDefault="00063F1E">
      <w:pPr>
        <w:pStyle w:val="a0"/>
        <w:rPr>
          <w:rFonts w:hint="cs"/>
          <w:rtl/>
        </w:rPr>
      </w:pPr>
      <w:r>
        <w:rPr>
          <w:rFonts w:hint="cs"/>
          <w:rtl/>
        </w:rPr>
        <w:t>אנחנו ניגשים להצבעה. ההצבעה החלה.</w:t>
      </w:r>
    </w:p>
    <w:p w14:paraId="0BF6FEE1" w14:textId="77777777" w:rsidR="00000000" w:rsidRDefault="00063F1E">
      <w:pPr>
        <w:pStyle w:val="a0"/>
        <w:rPr>
          <w:rFonts w:hint="cs"/>
          <w:rtl/>
        </w:rPr>
      </w:pPr>
    </w:p>
    <w:p w14:paraId="1D9CA77A" w14:textId="77777777" w:rsidR="00000000" w:rsidRDefault="00063F1E">
      <w:pPr>
        <w:pStyle w:val="ab"/>
        <w:bidi/>
        <w:rPr>
          <w:rFonts w:hint="cs"/>
          <w:rtl/>
        </w:rPr>
      </w:pPr>
      <w:r>
        <w:rPr>
          <w:rFonts w:hint="cs"/>
          <w:rtl/>
        </w:rPr>
        <w:t>הצבעה מס' 20</w:t>
      </w:r>
    </w:p>
    <w:p w14:paraId="1DD1AD78" w14:textId="77777777" w:rsidR="00000000" w:rsidRDefault="00063F1E">
      <w:pPr>
        <w:pStyle w:val="a0"/>
        <w:rPr>
          <w:rFonts w:hint="cs"/>
          <w:rtl/>
        </w:rPr>
      </w:pPr>
    </w:p>
    <w:p w14:paraId="0FF88646" w14:textId="77777777" w:rsidR="00000000" w:rsidRDefault="00063F1E">
      <w:pPr>
        <w:pStyle w:val="ac"/>
        <w:bidi/>
        <w:rPr>
          <w:rFonts w:hint="cs"/>
          <w:rtl/>
        </w:rPr>
      </w:pPr>
      <w:r>
        <w:rPr>
          <w:rFonts w:hint="cs"/>
          <w:rtl/>
        </w:rPr>
        <w:t>בעד ההצעה להעביר את הצעת החוק לדיון מוקדם בוועדה - 25</w:t>
      </w:r>
    </w:p>
    <w:p w14:paraId="4C43EF50" w14:textId="77777777" w:rsidR="00000000" w:rsidRDefault="00063F1E">
      <w:pPr>
        <w:pStyle w:val="ac"/>
        <w:bidi/>
        <w:rPr>
          <w:rFonts w:hint="cs"/>
          <w:rtl/>
        </w:rPr>
      </w:pPr>
      <w:r>
        <w:rPr>
          <w:rFonts w:hint="cs"/>
          <w:rtl/>
        </w:rPr>
        <w:t>בעד ההצעה להסיר מסד</w:t>
      </w:r>
      <w:r>
        <w:rPr>
          <w:rFonts w:hint="cs"/>
          <w:rtl/>
        </w:rPr>
        <w:t>ר-היום את הצעת החוק - 6</w:t>
      </w:r>
    </w:p>
    <w:p w14:paraId="6540BFA1" w14:textId="77777777" w:rsidR="00000000" w:rsidRDefault="00063F1E">
      <w:pPr>
        <w:pStyle w:val="ac"/>
        <w:bidi/>
        <w:rPr>
          <w:rFonts w:hint="cs"/>
          <w:rtl/>
        </w:rPr>
      </w:pPr>
      <w:r>
        <w:rPr>
          <w:rFonts w:hint="cs"/>
          <w:rtl/>
        </w:rPr>
        <w:t>נמנעים - 1</w:t>
      </w:r>
    </w:p>
    <w:p w14:paraId="00046F17" w14:textId="77777777" w:rsidR="00000000" w:rsidRDefault="00063F1E">
      <w:pPr>
        <w:pStyle w:val="ad"/>
        <w:bidi/>
        <w:rPr>
          <w:rFonts w:hint="cs"/>
          <w:rtl/>
        </w:rPr>
      </w:pPr>
      <w:r>
        <w:rPr>
          <w:rFonts w:hint="cs"/>
          <w:rtl/>
        </w:rPr>
        <w:t>ההצעה להעביר את הצעת חוק לתיקון פקודת העיריות (הגבלת חבר מועצה לשעבר בהתקשרות בחוזים), התשס"ד-2004, לדיון מוקדם בוועדת הפנים ואיכות הסביבה נתקבלה.</w:t>
      </w:r>
    </w:p>
    <w:p w14:paraId="4526728A" w14:textId="77777777" w:rsidR="00000000" w:rsidRDefault="00063F1E">
      <w:pPr>
        <w:pStyle w:val="a0"/>
        <w:rPr>
          <w:rFonts w:hint="cs"/>
          <w:rtl/>
        </w:rPr>
      </w:pPr>
    </w:p>
    <w:p w14:paraId="6F04DFEA" w14:textId="77777777" w:rsidR="00000000" w:rsidRDefault="00063F1E">
      <w:pPr>
        <w:pStyle w:val="af1"/>
        <w:rPr>
          <w:rtl/>
        </w:rPr>
      </w:pPr>
      <w:r>
        <w:rPr>
          <w:rFonts w:hint="eastAsia"/>
          <w:rtl/>
        </w:rPr>
        <w:t>היו</w:t>
      </w:r>
      <w:r>
        <w:rPr>
          <w:rtl/>
        </w:rPr>
        <w:t>"ר משה כחלון:</w:t>
      </w:r>
    </w:p>
    <w:p w14:paraId="290EFC29" w14:textId="77777777" w:rsidR="00000000" w:rsidRDefault="00063F1E">
      <w:pPr>
        <w:pStyle w:val="a0"/>
        <w:rPr>
          <w:rFonts w:hint="cs"/>
          <w:rtl/>
        </w:rPr>
      </w:pPr>
    </w:p>
    <w:p w14:paraId="3EEC76F4" w14:textId="77777777" w:rsidR="00000000" w:rsidRDefault="00063F1E">
      <w:pPr>
        <w:pStyle w:val="a0"/>
        <w:rPr>
          <w:rFonts w:hint="cs"/>
          <w:rtl/>
        </w:rPr>
      </w:pPr>
      <w:r>
        <w:rPr>
          <w:rFonts w:hint="cs"/>
          <w:rtl/>
        </w:rPr>
        <w:t>בעד - 25, נגד - 6, נמנעים - 1. הצעת חוק לתיקון פקודת הע</w:t>
      </w:r>
      <w:r>
        <w:rPr>
          <w:rFonts w:hint="cs"/>
          <w:rtl/>
        </w:rPr>
        <w:t>יריות (הגבלת חבר מועצה לשעבר בהתקשרות בחוזים), מאת חבר הכנסת חמי דורון, עברה בקריאה טרומית, והיא תועבר לועדת הפנים להכנה לקריאה ראשונה.</w:t>
      </w:r>
    </w:p>
    <w:p w14:paraId="109C421D" w14:textId="77777777" w:rsidR="00000000" w:rsidRDefault="00063F1E">
      <w:pPr>
        <w:pStyle w:val="a2"/>
        <w:rPr>
          <w:rFonts w:hint="cs"/>
          <w:rtl/>
        </w:rPr>
      </w:pPr>
    </w:p>
    <w:p w14:paraId="55A11359" w14:textId="77777777" w:rsidR="00000000" w:rsidRDefault="00063F1E">
      <w:pPr>
        <w:pStyle w:val="a0"/>
        <w:rPr>
          <w:rFonts w:hint="cs"/>
          <w:rtl/>
        </w:rPr>
      </w:pPr>
    </w:p>
    <w:p w14:paraId="1F701BBE" w14:textId="77777777" w:rsidR="00000000" w:rsidRDefault="00063F1E">
      <w:pPr>
        <w:pStyle w:val="a2"/>
        <w:rPr>
          <w:rFonts w:hint="cs"/>
          <w:rtl/>
        </w:rPr>
      </w:pPr>
      <w:bookmarkStart w:id="405" w:name="_Toc100465822"/>
      <w:r>
        <w:rPr>
          <w:rFonts w:hint="cs"/>
          <w:rtl/>
        </w:rPr>
        <w:t>הצעה לסדר-היום</w:t>
      </w:r>
      <w:bookmarkEnd w:id="405"/>
    </w:p>
    <w:p w14:paraId="2AE51CC5" w14:textId="77777777" w:rsidR="00000000" w:rsidRDefault="00063F1E">
      <w:pPr>
        <w:pStyle w:val="a2"/>
        <w:rPr>
          <w:rFonts w:hint="cs"/>
          <w:rtl/>
        </w:rPr>
      </w:pPr>
      <w:bookmarkStart w:id="406" w:name="_Toc100465823"/>
      <w:r>
        <w:rPr>
          <w:rFonts w:hint="cs"/>
          <w:rtl/>
        </w:rPr>
        <w:t>המצב של אזרחי ישראל הערבים</w:t>
      </w:r>
      <w:bookmarkEnd w:id="406"/>
    </w:p>
    <w:p w14:paraId="328D75C1" w14:textId="77777777" w:rsidR="00000000" w:rsidRDefault="00063F1E">
      <w:pPr>
        <w:pStyle w:val="a0"/>
        <w:rPr>
          <w:rFonts w:hint="cs"/>
          <w:rtl/>
        </w:rPr>
      </w:pPr>
    </w:p>
    <w:p w14:paraId="77EB2BD3" w14:textId="77777777" w:rsidR="00000000" w:rsidRDefault="00063F1E">
      <w:pPr>
        <w:pStyle w:val="af1"/>
        <w:rPr>
          <w:rtl/>
        </w:rPr>
      </w:pPr>
      <w:r>
        <w:rPr>
          <w:rFonts w:hint="eastAsia"/>
          <w:rtl/>
        </w:rPr>
        <w:t>היו</w:t>
      </w:r>
      <w:r>
        <w:rPr>
          <w:rtl/>
        </w:rPr>
        <w:t>"ר משה כחלון:</w:t>
      </w:r>
    </w:p>
    <w:p w14:paraId="13FD3F22" w14:textId="77777777" w:rsidR="00000000" w:rsidRDefault="00063F1E">
      <w:pPr>
        <w:pStyle w:val="a0"/>
        <w:rPr>
          <w:rFonts w:hint="cs"/>
          <w:rtl/>
        </w:rPr>
      </w:pPr>
    </w:p>
    <w:p w14:paraId="756BAA07" w14:textId="77777777" w:rsidR="00000000" w:rsidRDefault="00063F1E">
      <w:pPr>
        <w:pStyle w:val="a0"/>
        <w:rPr>
          <w:rFonts w:hint="cs"/>
          <w:rtl/>
        </w:rPr>
      </w:pPr>
      <w:r>
        <w:rPr>
          <w:rFonts w:hint="cs"/>
          <w:rtl/>
        </w:rPr>
        <w:t>אנחנו ממשיכים בסדר-היום, ועוברים להצעה רגילה לסדר-היום מס</w:t>
      </w:r>
      <w:r>
        <w:rPr>
          <w:rFonts w:hint="cs"/>
          <w:rtl/>
        </w:rPr>
        <w:t>' 5089, מאת חבר הכנסת גאלב מג'אדלה, בנושא: המצב של אזרחי ישראל הערבים.</w:t>
      </w:r>
    </w:p>
    <w:p w14:paraId="3E66D4F7" w14:textId="77777777" w:rsidR="00000000" w:rsidRDefault="00063F1E">
      <w:pPr>
        <w:pStyle w:val="a0"/>
        <w:rPr>
          <w:rFonts w:hint="cs"/>
          <w:rtl/>
        </w:rPr>
      </w:pPr>
    </w:p>
    <w:p w14:paraId="0A04DC7A" w14:textId="77777777" w:rsidR="00000000" w:rsidRDefault="00063F1E">
      <w:pPr>
        <w:pStyle w:val="af0"/>
        <w:rPr>
          <w:rtl/>
        </w:rPr>
      </w:pPr>
      <w:r>
        <w:rPr>
          <w:rFonts w:hint="eastAsia"/>
          <w:rtl/>
        </w:rPr>
        <w:t>שר</w:t>
      </w:r>
      <w:r>
        <w:rPr>
          <w:rtl/>
        </w:rPr>
        <w:t xml:space="preserve"> התחבורה מאיר שטרית:</w:t>
      </w:r>
    </w:p>
    <w:p w14:paraId="778AF881" w14:textId="77777777" w:rsidR="00000000" w:rsidRDefault="00063F1E">
      <w:pPr>
        <w:pStyle w:val="a0"/>
        <w:rPr>
          <w:rFonts w:hint="cs"/>
          <w:rtl/>
        </w:rPr>
      </w:pPr>
    </w:p>
    <w:p w14:paraId="296C51F1" w14:textId="77777777" w:rsidR="00000000" w:rsidRDefault="00063F1E">
      <w:pPr>
        <w:pStyle w:val="a0"/>
        <w:rPr>
          <w:rFonts w:hint="cs"/>
          <w:rtl/>
        </w:rPr>
      </w:pPr>
      <w:r>
        <w:rPr>
          <w:rFonts w:hint="cs"/>
          <w:rtl/>
        </w:rPr>
        <w:t>הוא איננו. אדוני, זה ירד מסדר-היום.</w:t>
      </w:r>
    </w:p>
    <w:p w14:paraId="3B9065BD" w14:textId="77777777" w:rsidR="00000000" w:rsidRDefault="00063F1E">
      <w:pPr>
        <w:pStyle w:val="a0"/>
        <w:rPr>
          <w:rFonts w:hint="cs"/>
          <w:rtl/>
        </w:rPr>
      </w:pPr>
    </w:p>
    <w:p w14:paraId="2D9BDFAC" w14:textId="77777777" w:rsidR="00000000" w:rsidRDefault="00063F1E">
      <w:pPr>
        <w:pStyle w:val="af1"/>
        <w:rPr>
          <w:rtl/>
        </w:rPr>
      </w:pPr>
      <w:r>
        <w:rPr>
          <w:rFonts w:hint="eastAsia"/>
          <w:rtl/>
        </w:rPr>
        <w:t>היו</w:t>
      </w:r>
      <w:r>
        <w:rPr>
          <w:rtl/>
        </w:rPr>
        <w:t>"ר משה כחלון:</w:t>
      </w:r>
    </w:p>
    <w:p w14:paraId="4FE0A56C" w14:textId="77777777" w:rsidR="00000000" w:rsidRDefault="00063F1E">
      <w:pPr>
        <w:pStyle w:val="a0"/>
        <w:rPr>
          <w:rFonts w:hint="cs"/>
          <w:rtl/>
        </w:rPr>
      </w:pPr>
    </w:p>
    <w:p w14:paraId="7836F533" w14:textId="77777777" w:rsidR="00000000" w:rsidRDefault="00063F1E">
      <w:pPr>
        <w:pStyle w:val="a0"/>
        <w:rPr>
          <w:rFonts w:hint="cs"/>
          <w:rtl/>
        </w:rPr>
      </w:pPr>
      <w:r>
        <w:rPr>
          <w:rFonts w:hint="cs"/>
          <w:rtl/>
        </w:rPr>
        <w:t>זה ירד מסדר-היום? הוא היה פה.</w:t>
      </w:r>
    </w:p>
    <w:p w14:paraId="6F69A4FA" w14:textId="77777777" w:rsidR="00000000" w:rsidRDefault="00063F1E">
      <w:pPr>
        <w:pStyle w:val="a0"/>
        <w:rPr>
          <w:rFonts w:hint="cs"/>
          <w:rtl/>
        </w:rPr>
      </w:pPr>
    </w:p>
    <w:p w14:paraId="42EB09F9" w14:textId="77777777" w:rsidR="00000000" w:rsidRDefault="00063F1E">
      <w:pPr>
        <w:pStyle w:val="af0"/>
        <w:rPr>
          <w:rtl/>
        </w:rPr>
      </w:pPr>
      <w:r>
        <w:rPr>
          <w:rFonts w:hint="eastAsia"/>
          <w:rtl/>
        </w:rPr>
        <w:t>שר</w:t>
      </w:r>
      <w:r>
        <w:rPr>
          <w:rtl/>
        </w:rPr>
        <w:t xml:space="preserve"> התחבורה מאיר שטרית:</w:t>
      </w:r>
    </w:p>
    <w:p w14:paraId="4DEA78BD" w14:textId="77777777" w:rsidR="00000000" w:rsidRDefault="00063F1E">
      <w:pPr>
        <w:pStyle w:val="a0"/>
        <w:rPr>
          <w:rFonts w:hint="cs"/>
          <w:rtl/>
        </w:rPr>
      </w:pPr>
    </w:p>
    <w:p w14:paraId="3726B7FD" w14:textId="77777777" w:rsidR="00000000" w:rsidRDefault="00063F1E">
      <w:pPr>
        <w:pStyle w:val="a0"/>
        <w:rPr>
          <w:rFonts w:hint="cs"/>
          <w:rtl/>
        </w:rPr>
      </w:pPr>
      <w:r>
        <w:rPr>
          <w:rFonts w:hint="cs"/>
          <w:rtl/>
        </w:rPr>
        <w:t>הוא איננו. זה ירד מסדר-היום.</w:t>
      </w:r>
    </w:p>
    <w:p w14:paraId="636D29C4" w14:textId="77777777" w:rsidR="00000000" w:rsidRDefault="00063F1E">
      <w:pPr>
        <w:pStyle w:val="a0"/>
        <w:rPr>
          <w:rFonts w:hint="cs"/>
          <w:rtl/>
        </w:rPr>
      </w:pPr>
    </w:p>
    <w:p w14:paraId="6DE841A1" w14:textId="77777777" w:rsidR="00000000" w:rsidRDefault="00063F1E">
      <w:pPr>
        <w:pStyle w:val="af0"/>
        <w:rPr>
          <w:rtl/>
        </w:rPr>
      </w:pPr>
      <w:r>
        <w:rPr>
          <w:rFonts w:hint="eastAsia"/>
          <w:rtl/>
        </w:rPr>
        <w:t>אלי</w:t>
      </w:r>
      <w:r>
        <w:rPr>
          <w:rtl/>
        </w:rPr>
        <w:t xml:space="preserve"> בן-מנחם (העבודה-</w:t>
      </w:r>
      <w:r>
        <w:rPr>
          <w:rtl/>
        </w:rPr>
        <w:t>מימד):</w:t>
      </w:r>
    </w:p>
    <w:p w14:paraId="022AC03E" w14:textId="77777777" w:rsidR="00000000" w:rsidRDefault="00063F1E">
      <w:pPr>
        <w:pStyle w:val="a0"/>
        <w:rPr>
          <w:rFonts w:hint="cs"/>
          <w:rtl/>
        </w:rPr>
      </w:pPr>
    </w:p>
    <w:p w14:paraId="3D1DBCA7" w14:textId="77777777" w:rsidR="00000000" w:rsidRDefault="00063F1E">
      <w:pPr>
        <w:pStyle w:val="a0"/>
        <w:rPr>
          <w:rFonts w:hint="cs"/>
          <w:rtl/>
        </w:rPr>
      </w:pPr>
      <w:r>
        <w:rPr>
          <w:rFonts w:hint="cs"/>
          <w:rtl/>
        </w:rPr>
        <w:t>לא. הוא יבוא.</w:t>
      </w:r>
    </w:p>
    <w:p w14:paraId="38DB1A01" w14:textId="77777777" w:rsidR="00000000" w:rsidRDefault="00063F1E">
      <w:pPr>
        <w:pStyle w:val="a0"/>
        <w:rPr>
          <w:rFonts w:hint="cs"/>
          <w:rtl/>
        </w:rPr>
      </w:pPr>
    </w:p>
    <w:p w14:paraId="48815FD8" w14:textId="77777777" w:rsidR="00000000" w:rsidRDefault="00063F1E">
      <w:pPr>
        <w:pStyle w:val="af1"/>
        <w:rPr>
          <w:rtl/>
        </w:rPr>
      </w:pPr>
      <w:r>
        <w:rPr>
          <w:rFonts w:hint="eastAsia"/>
          <w:rtl/>
        </w:rPr>
        <w:t>היו</w:t>
      </w:r>
      <w:r>
        <w:rPr>
          <w:rtl/>
        </w:rPr>
        <w:t>"ר משה כחלון:</w:t>
      </w:r>
    </w:p>
    <w:p w14:paraId="2646C640" w14:textId="77777777" w:rsidR="00000000" w:rsidRDefault="00063F1E">
      <w:pPr>
        <w:pStyle w:val="a0"/>
        <w:rPr>
          <w:rFonts w:hint="cs"/>
          <w:rtl/>
        </w:rPr>
      </w:pPr>
    </w:p>
    <w:p w14:paraId="0430447E" w14:textId="77777777" w:rsidR="00000000" w:rsidRDefault="00063F1E">
      <w:pPr>
        <w:pStyle w:val="a0"/>
        <w:rPr>
          <w:rFonts w:hint="cs"/>
          <w:rtl/>
        </w:rPr>
      </w:pPr>
      <w:r>
        <w:rPr>
          <w:rFonts w:hint="cs"/>
          <w:rtl/>
        </w:rPr>
        <w:t>בוא וניתן לו צ'אנס.</w:t>
      </w:r>
    </w:p>
    <w:p w14:paraId="4AC054F0" w14:textId="77777777" w:rsidR="00000000" w:rsidRDefault="00063F1E">
      <w:pPr>
        <w:pStyle w:val="a0"/>
        <w:rPr>
          <w:rFonts w:hint="cs"/>
          <w:rtl/>
        </w:rPr>
      </w:pPr>
    </w:p>
    <w:p w14:paraId="4F8759BF" w14:textId="77777777" w:rsidR="00000000" w:rsidRDefault="00063F1E">
      <w:pPr>
        <w:pStyle w:val="af0"/>
        <w:rPr>
          <w:rtl/>
        </w:rPr>
      </w:pPr>
      <w:r>
        <w:rPr>
          <w:rFonts w:hint="eastAsia"/>
          <w:rtl/>
        </w:rPr>
        <w:t>שר</w:t>
      </w:r>
      <w:r>
        <w:rPr>
          <w:rtl/>
        </w:rPr>
        <w:t xml:space="preserve"> התחבורה מאיר שטרית:</w:t>
      </w:r>
    </w:p>
    <w:p w14:paraId="168AD712" w14:textId="77777777" w:rsidR="00000000" w:rsidRDefault="00063F1E">
      <w:pPr>
        <w:pStyle w:val="a0"/>
        <w:rPr>
          <w:rFonts w:hint="cs"/>
          <w:rtl/>
        </w:rPr>
      </w:pPr>
    </w:p>
    <w:p w14:paraId="6769897B" w14:textId="77777777" w:rsidR="00000000" w:rsidRDefault="00063F1E">
      <w:pPr>
        <w:pStyle w:val="a0"/>
        <w:rPr>
          <w:rFonts w:hint="cs"/>
          <w:rtl/>
        </w:rPr>
      </w:pPr>
      <w:r>
        <w:rPr>
          <w:rFonts w:hint="cs"/>
          <w:rtl/>
        </w:rPr>
        <w:t>זה לפי התקנון.</w:t>
      </w:r>
    </w:p>
    <w:p w14:paraId="56CC1983" w14:textId="77777777" w:rsidR="00000000" w:rsidRDefault="00063F1E">
      <w:pPr>
        <w:pStyle w:val="a0"/>
        <w:rPr>
          <w:rFonts w:hint="cs"/>
          <w:rtl/>
        </w:rPr>
      </w:pPr>
    </w:p>
    <w:p w14:paraId="6EFB8AA8" w14:textId="77777777" w:rsidR="00000000" w:rsidRDefault="00063F1E">
      <w:pPr>
        <w:pStyle w:val="af0"/>
        <w:rPr>
          <w:rtl/>
        </w:rPr>
      </w:pPr>
      <w:r>
        <w:rPr>
          <w:rFonts w:hint="eastAsia"/>
          <w:rtl/>
        </w:rPr>
        <w:t>מוחמד</w:t>
      </w:r>
      <w:r>
        <w:rPr>
          <w:rtl/>
        </w:rPr>
        <w:t xml:space="preserve"> ברכה (חד"ש-תע"ל):</w:t>
      </w:r>
    </w:p>
    <w:p w14:paraId="43034797" w14:textId="77777777" w:rsidR="00000000" w:rsidRDefault="00063F1E">
      <w:pPr>
        <w:pStyle w:val="a0"/>
        <w:rPr>
          <w:rFonts w:hint="cs"/>
          <w:rtl/>
        </w:rPr>
      </w:pPr>
    </w:p>
    <w:p w14:paraId="6FDE4FBB" w14:textId="77777777" w:rsidR="00000000" w:rsidRDefault="00063F1E">
      <w:pPr>
        <w:pStyle w:val="a0"/>
        <w:rPr>
          <w:rFonts w:hint="cs"/>
          <w:rtl/>
        </w:rPr>
      </w:pPr>
      <w:r>
        <w:rPr>
          <w:rFonts w:hint="cs"/>
          <w:rtl/>
        </w:rPr>
        <w:t>תמשיך.</w:t>
      </w:r>
    </w:p>
    <w:p w14:paraId="3EA5BE02" w14:textId="77777777" w:rsidR="00000000" w:rsidRDefault="00063F1E">
      <w:pPr>
        <w:pStyle w:val="af1"/>
        <w:rPr>
          <w:rtl/>
        </w:rPr>
      </w:pPr>
    </w:p>
    <w:p w14:paraId="77771CFA" w14:textId="77777777" w:rsidR="00000000" w:rsidRDefault="00063F1E">
      <w:pPr>
        <w:pStyle w:val="af1"/>
        <w:rPr>
          <w:rtl/>
        </w:rPr>
      </w:pPr>
      <w:r>
        <w:rPr>
          <w:rFonts w:hint="eastAsia"/>
          <w:rtl/>
        </w:rPr>
        <w:t>היו</w:t>
      </w:r>
      <w:r>
        <w:rPr>
          <w:rtl/>
        </w:rPr>
        <w:t>"ר משה כחלון:</w:t>
      </w:r>
    </w:p>
    <w:p w14:paraId="2F9FA340" w14:textId="77777777" w:rsidR="00000000" w:rsidRDefault="00063F1E">
      <w:pPr>
        <w:pStyle w:val="a0"/>
        <w:rPr>
          <w:rFonts w:hint="cs"/>
          <w:rtl/>
        </w:rPr>
      </w:pPr>
    </w:p>
    <w:p w14:paraId="1A468E9E" w14:textId="77777777" w:rsidR="00000000" w:rsidRDefault="00063F1E">
      <w:pPr>
        <w:pStyle w:val="a0"/>
        <w:rPr>
          <w:rFonts w:hint="cs"/>
          <w:rtl/>
        </w:rPr>
      </w:pPr>
      <w:r>
        <w:rPr>
          <w:rFonts w:hint="cs"/>
          <w:rtl/>
        </w:rPr>
        <w:t>הצעה לסדר-היום של חבר הכנסת עמרי שרון - גם הוא לא נוכח באולם. כמו כן, יש שאילתות לשר החקלאות.</w:t>
      </w:r>
    </w:p>
    <w:p w14:paraId="1FD9F800" w14:textId="77777777" w:rsidR="00000000" w:rsidRDefault="00063F1E">
      <w:pPr>
        <w:pStyle w:val="a0"/>
        <w:rPr>
          <w:rFonts w:hint="cs"/>
          <w:rtl/>
        </w:rPr>
      </w:pPr>
    </w:p>
    <w:p w14:paraId="080BDF1C" w14:textId="77777777" w:rsidR="00000000" w:rsidRDefault="00063F1E">
      <w:pPr>
        <w:pStyle w:val="af0"/>
        <w:rPr>
          <w:rtl/>
        </w:rPr>
      </w:pPr>
      <w:r>
        <w:rPr>
          <w:rFonts w:hint="eastAsia"/>
          <w:rtl/>
        </w:rPr>
        <w:t>אלי</w:t>
      </w:r>
      <w:r>
        <w:rPr>
          <w:rtl/>
        </w:rPr>
        <w:t xml:space="preserve"> בן-מ</w:t>
      </w:r>
      <w:r>
        <w:rPr>
          <w:rtl/>
        </w:rPr>
        <w:t>נחם (העבודה-מימד):</w:t>
      </w:r>
    </w:p>
    <w:p w14:paraId="4A7AF71C" w14:textId="77777777" w:rsidR="00000000" w:rsidRDefault="00063F1E">
      <w:pPr>
        <w:pStyle w:val="a0"/>
        <w:rPr>
          <w:rFonts w:hint="cs"/>
          <w:rtl/>
        </w:rPr>
      </w:pPr>
    </w:p>
    <w:p w14:paraId="6A66C104" w14:textId="77777777" w:rsidR="00000000" w:rsidRDefault="00063F1E">
      <w:pPr>
        <w:pStyle w:val="a0"/>
        <w:rPr>
          <w:rFonts w:hint="cs"/>
          <w:rtl/>
        </w:rPr>
      </w:pPr>
      <w:r>
        <w:rPr>
          <w:rFonts w:hint="cs"/>
          <w:rtl/>
        </w:rPr>
        <w:t>חבר הכנסת מג'אדלה הגיע.</w:t>
      </w:r>
    </w:p>
    <w:p w14:paraId="03079A1D" w14:textId="77777777" w:rsidR="00000000" w:rsidRDefault="00063F1E">
      <w:pPr>
        <w:pStyle w:val="a0"/>
        <w:rPr>
          <w:rFonts w:hint="cs"/>
          <w:rtl/>
        </w:rPr>
      </w:pPr>
    </w:p>
    <w:p w14:paraId="55AFEDFA" w14:textId="77777777" w:rsidR="00000000" w:rsidRDefault="00063F1E">
      <w:pPr>
        <w:pStyle w:val="af1"/>
        <w:rPr>
          <w:rtl/>
        </w:rPr>
      </w:pPr>
      <w:r>
        <w:rPr>
          <w:rFonts w:hint="eastAsia"/>
          <w:rtl/>
        </w:rPr>
        <w:t>היו</w:t>
      </w:r>
      <w:r>
        <w:rPr>
          <w:rtl/>
        </w:rPr>
        <w:t>"ר משה כחלון:</w:t>
      </w:r>
    </w:p>
    <w:p w14:paraId="59496670" w14:textId="77777777" w:rsidR="00000000" w:rsidRDefault="00063F1E">
      <w:pPr>
        <w:pStyle w:val="a0"/>
        <w:rPr>
          <w:rFonts w:hint="cs"/>
          <w:rtl/>
        </w:rPr>
      </w:pPr>
    </w:p>
    <w:p w14:paraId="6FEBC6A1" w14:textId="77777777" w:rsidR="00000000" w:rsidRDefault="00063F1E">
      <w:pPr>
        <w:pStyle w:val="a0"/>
        <w:rPr>
          <w:rFonts w:hint="cs"/>
          <w:rtl/>
        </w:rPr>
      </w:pPr>
      <w:r>
        <w:rPr>
          <w:rFonts w:hint="cs"/>
          <w:rtl/>
        </w:rPr>
        <w:t>אנחנו חוזרים להצעה לסדר-היום מס' 5089 בנושא: המצב של אזרחי ישראל הערבים - מאת חבר הכנסת מג'אדלה. בבקשה. קצת אדיבות.</w:t>
      </w:r>
    </w:p>
    <w:p w14:paraId="432FF690" w14:textId="77777777" w:rsidR="00000000" w:rsidRDefault="00063F1E">
      <w:pPr>
        <w:pStyle w:val="a0"/>
        <w:rPr>
          <w:rFonts w:hint="cs"/>
          <w:rtl/>
        </w:rPr>
      </w:pPr>
    </w:p>
    <w:p w14:paraId="2212D7B1" w14:textId="77777777" w:rsidR="00000000" w:rsidRDefault="00063F1E">
      <w:pPr>
        <w:pStyle w:val="a"/>
        <w:rPr>
          <w:rtl/>
        </w:rPr>
      </w:pPr>
      <w:bookmarkStart w:id="407" w:name="FS000002014T15_12_2004_16_16_29"/>
      <w:bookmarkStart w:id="408" w:name="_Toc100465824"/>
      <w:bookmarkEnd w:id="407"/>
      <w:r>
        <w:rPr>
          <w:rFonts w:hint="eastAsia"/>
          <w:rtl/>
        </w:rPr>
        <w:t>גאלב</w:t>
      </w:r>
      <w:r>
        <w:rPr>
          <w:rtl/>
        </w:rPr>
        <w:t xml:space="preserve"> מג'אדלה (העבודה-מימד):</w:t>
      </w:r>
      <w:bookmarkEnd w:id="408"/>
    </w:p>
    <w:p w14:paraId="47E971EC" w14:textId="77777777" w:rsidR="00000000" w:rsidRDefault="00063F1E">
      <w:pPr>
        <w:pStyle w:val="a0"/>
        <w:rPr>
          <w:rFonts w:hint="cs"/>
          <w:rtl/>
        </w:rPr>
      </w:pPr>
    </w:p>
    <w:p w14:paraId="61C455A8" w14:textId="77777777" w:rsidR="00000000" w:rsidRDefault="00063F1E">
      <w:pPr>
        <w:pStyle w:val="a0"/>
        <w:rPr>
          <w:rFonts w:hint="cs"/>
          <w:rtl/>
        </w:rPr>
      </w:pPr>
      <w:r>
        <w:rPr>
          <w:rFonts w:hint="cs"/>
          <w:rtl/>
        </w:rPr>
        <w:t xml:space="preserve">אדוני היושב-ראש, חברי חברי הכנסת, נדרשתי לנושא </w:t>
      </w:r>
      <w:r>
        <w:rPr>
          <w:rFonts w:hint="cs"/>
          <w:rtl/>
        </w:rPr>
        <w:t>הזה - אזרחי ישראל הערבים - כשראיתי, מתוך עיון בחומר, שמתחילת הקדנציה הוא לא נדון בישיבות הכנסת. לצערנו הרב, המציאות הולכת ומחמירה. אזרחי ישראל הערבים מהווים כ-20% מכלל האוכלוסייה. זו אוכלוסייה שעוברת בשנים האחרונות תקופה קשה מאוד גם בתחום החברתי-הכלכלי וגם</w:t>
      </w:r>
      <w:r>
        <w:rPr>
          <w:rFonts w:hint="cs"/>
          <w:rtl/>
        </w:rPr>
        <w:t xml:space="preserve"> במערכת היחסים בין שתי האוכלוסיות, היהודית והערבית. אני חושב שראוי שנבחרי העם, הכנסת, יאמרו את דעתם ויצביעו על שינוי ומפנה, וכיצד ואיך יכולים לתקן ולשפר מצב זה.</w:t>
      </w:r>
    </w:p>
    <w:p w14:paraId="4416EF97" w14:textId="77777777" w:rsidR="00000000" w:rsidRDefault="00063F1E">
      <w:pPr>
        <w:pStyle w:val="a0"/>
        <w:rPr>
          <w:rFonts w:hint="cs"/>
          <w:rtl/>
        </w:rPr>
      </w:pPr>
    </w:p>
    <w:p w14:paraId="3EF23A5D" w14:textId="77777777" w:rsidR="00000000" w:rsidRDefault="00063F1E">
      <w:pPr>
        <w:pStyle w:val="a0"/>
        <w:rPr>
          <w:rFonts w:hint="cs"/>
          <w:rtl/>
        </w:rPr>
      </w:pPr>
      <w:r>
        <w:rPr>
          <w:rFonts w:hint="cs"/>
          <w:rtl/>
        </w:rPr>
        <w:t>אנחנו עדים בתקופה האחרונה, לא מזמן - לפי פרסומים של דוח "סיכוי" בנושא העוני - לכך ש-1.4 מיליון</w:t>
      </w:r>
      <w:r>
        <w:rPr>
          <w:rFonts w:hint="cs"/>
          <w:rtl/>
        </w:rPr>
        <w:t xml:space="preserve"> אזרחי המדינה הם מתחת לקו העוני.</w:t>
      </w:r>
    </w:p>
    <w:p w14:paraId="6DB5D8B3" w14:textId="77777777" w:rsidR="00000000" w:rsidRDefault="00063F1E">
      <w:pPr>
        <w:pStyle w:val="a0"/>
        <w:rPr>
          <w:rFonts w:hint="cs"/>
          <w:rtl/>
        </w:rPr>
      </w:pPr>
    </w:p>
    <w:p w14:paraId="74473FD6" w14:textId="77777777" w:rsidR="00000000" w:rsidRDefault="00063F1E">
      <w:pPr>
        <w:pStyle w:val="af1"/>
        <w:rPr>
          <w:rtl/>
        </w:rPr>
      </w:pPr>
      <w:r>
        <w:rPr>
          <w:rFonts w:hint="eastAsia"/>
          <w:rtl/>
        </w:rPr>
        <w:t>היו</w:t>
      </w:r>
      <w:r>
        <w:rPr>
          <w:rtl/>
        </w:rPr>
        <w:t>"ר אלי בן-מנחם:</w:t>
      </w:r>
    </w:p>
    <w:p w14:paraId="6C68FBD6" w14:textId="77777777" w:rsidR="00000000" w:rsidRDefault="00063F1E">
      <w:pPr>
        <w:pStyle w:val="a0"/>
        <w:rPr>
          <w:rFonts w:hint="cs"/>
          <w:rtl/>
        </w:rPr>
      </w:pPr>
    </w:p>
    <w:p w14:paraId="12922DC4" w14:textId="77777777" w:rsidR="00000000" w:rsidRDefault="00063F1E">
      <w:pPr>
        <w:pStyle w:val="a0"/>
        <w:rPr>
          <w:rFonts w:hint="cs"/>
          <w:rtl/>
        </w:rPr>
      </w:pPr>
      <w:r>
        <w:rPr>
          <w:rFonts w:hint="cs"/>
          <w:rtl/>
        </w:rPr>
        <w:t>זה היה 1.427 מיליון, ועכשיו זה בטח עבר.</w:t>
      </w:r>
    </w:p>
    <w:p w14:paraId="0CF276C6" w14:textId="77777777" w:rsidR="00000000" w:rsidRDefault="00063F1E">
      <w:pPr>
        <w:pStyle w:val="a0"/>
        <w:ind w:firstLine="0"/>
        <w:rPr>
          <w:rFonts w:hint="cs"/>
          <w:rtl/>
        </w:rPr>
      </w:pPr>
    </w:p>
    <w:p w14:paraId="4CC330BE" w14:textId="77777777" w:rsidR="00000000" w:rsidRDefault="00063F1E">
      <w:pPr>
        <w:pStyle w:val="-"/>
        <w:rPr>
          <w:rtl/>
        </w:rPr>
      </w:pPr>
      <w:bookmarkStart w:id="409" w:name="FS000002014T15_12_2004_16_20_25C"/>
      <w:bookmarkEnd w:id="409"/>
      <w:r>
        <w:rPr>
          <w:rFonts w:hint="eastAsia"/>
          <w:rtl/>
        </w:rPr>
        <w:t>גאלב</w:t>
      </w:r>
      <w:r>
        <w:rPr>
          <w:rtl/>
        </w:rPr>
        <w:t xml:space="preserve"> מג'אדלה (העבודה-מימד):</w:t>
      </w:r>
    </w:p>
    <w:p w14:paraId="7731C64E" w14:textId="77777777" w:rsidR="00000000" w:rsidRDefault="00063F1E">
      <w:pPr>
        <w:pStyle w:val="a0"/>
        <w:rPr>
          <w:rFonts w:hint="cs"/>
          <w:rtl/>
        </w:rPr>
      </w:pPr>
    </w:p>
    <w:p w14:paraId="4B91A402" w14:textId="77777777" w:rsidR="00000000" w:rsidRDefault="00063F1E">
      <w:pPr>
        <w:pStyle w:val="a0"/>
        <w:rPr>
          <w:rFonts w:hint="cs"/>
          <w:rtl/>
        </w:rPr>
      </w:pPr>
      <w:r>
        <w:rPr>
          <w:rFonts w:hint="cs"/>
          <w:rtl/>
        </w:rPr>
        <w:t>תודה לאדוני היושב-ראש על התיקון. זה 1.427 מיליון. אנחנו יודעים שאחוז גדול מהמספר 1.427 מיליון אזרחי ישראל הוא מהאוכלוסייה הערבית.</w:t>
      </w:r>
    </w:p>
    <w:p w14:paraId="2D4DBC5E" w14:textId="77777777" w:rsidR="00000000" w:rsidRDefault="00063F1E">
      <w:pPr>
        <w:pStyle w:val="a0"/>
        <w:rPr>
          <w:rFonts w:hint="cs"/>
          <w:rtl/>
        </w:rPr>
      </w:pPr>
    </w:p>
    <w:p w14:paraId="1A401B3F" w14:textId="77777777" w:rsidR="00000000" w:rsidRDefault="00063F1E">
      <w:pPr>
        <w:pStyle w:val="a0"/>
        <w:rPr>
          <w:rFonts w:hint="cs"/>
          <w:rtl/>
        </w:rPr>
      </w:pPr>
      <w:r>
        <w:rPr>
          <w:rFonts w:hint="cs"/>
          <w:rtl/>
        </w:rPr>
        <w:t>א</w:t>
      </w:r>
      <w:r>
        <w:rPr>
          <w:rFonts w:hint="cs"/>
          <w:rtl/>
        </w:rPr>
        <w:t>ני לא צריך להסביר, אדוני היושב-ראש, מה עושה עוני לאדם, מה עובר על אדם כשהוא במצב של עוני. מובן שעוני בא יחד עם אבטלה קשה, שהולכת וגדלה. שמענו מנציגי הממשלה ומהאוצר שהם נלחמים באבטלה, מורידים את האבטלה, מתמודדים עם האבטלה. בינתיים סולם האבטלה ביישובים הערבי</w:t>
      </w:r>
      <w:r>
        <w:rPr>
          <w:rFonts w:hint="cs"/>
          <w:rtl/>
        </w:rPr>
        <w:t xml:space="preserve">ים הולך וגובה, בצמרת הטבלה נמצאים היישובים הערביים. </w:t>
      </w:r>
    </w:p>
    <w:p w14:paraId="28620319" w14:textId="77777777" w:rsidR="00000000" w:rsidRDefault="00063F1E">
      <w:pPr>
        <w:pStyle w:val="a0"/>
        <w:rPr>
          <w:rFonts w:hint="cs"/>
          <w:rtl/>
        </w:rPr>
      </w:pPr>
    </w:p>
    <w:p w14:paraId="531DAD4C" w14:textId="77777777" w:rsidR="00000000" w:rsidRDefault="00063F1E">
      <w:pPr>
        <w:pStyle w:val="a0"/>
        <w:rPr>
          <w:rFonts w:hint="cs"/>
          <w:rtl/>
        </w:rPr>
      </w:pPr>
      <w:r>
        <w:rPr>
          <w:rFonts w:hint="cs"/>
          <w:rtl/>
        </w:rPr>
        <w:t xml:space="preserve">קל לי יותר לדבר לנציג הממשלה, השר שטרית, כי הוא  מכיר את המצבים האלה. הוא עבר אותם לפני הרבה שנים, הוא חי בעיירת פיתוח, יישוב קטן. קל יותר לדבר לנציג ממשלה בדמות השר שטרית. אני מקווה, אדוני השר, שממשלת </w:t>
      </w:r>
      <w:r>
        <w:rPr>
          <w:rFonts w:hint="cs"/>
          <w:rtl/>
        </w:rPr>
        <w:t xml:space="preserve">ישראל תשכיל להתמודד פעם אחת ולתמיד, ביושר ובאמינות, עם בעיית האוכלוסייה הערבית. </w:t>
      </w:r>
    </w:p>
    <w:p w14:paraId="348E26EF" w14:textId="77777777" w:rsidR="00000000" w:rsidRDefault="00063F1E">
      <w:pPr>
        <w:pStyle w:val="a0"/>
        <w:rPr>
          <w:rFonts w:hint="cs"/>
          <w:rtl/>
        </w:rPr>
      </w:pPr>
    </w:p>
    <w:p w14:paraId="4C786EFF" w14:textId="77777777" w:rsidR="00000000" w:rsidRDefault="00063F1E">
      <w:pPr>
        <w:pStyle w:val="a0"/>
        <w:rPr>
          <w:rFonts w:hint="cs"/>
          <w:rtl/>
        </w:rPr>
      </w:pPr>
      <w:r>
        <w:rPr>
          <w:rFonts w:hint="cs"/>
          <w:rtl/>
        </w:rPr>
        <w:t>בתחום החינוך אנחנו בנסיגה, כך גם בתוצאות הבחינות. יש נשירה מבתי-הספר, מספר הסטודנטים קטן, כי שינו את תנאי הקבלה. אתה יודע, אדוני השר, שאין עתיד לחברה שההשכלה הגבוהה אינה בראש</w:t>
      </w:r>
      <w:r>
        <w:rPr>
          <w:rFonts w:hint="cs"/>
          <w:rtl/>
        </w:rPr>
        <w:t xml:space="preserve"> מעייניה ובהישג ידה. אם יש לנו עוני כתוצאה מהאבטלה - אני מסכים עם הממשלה שפועל יוצא של העוני זה האבטלה. כשיש אבטלה, יש עוני. השאלה היא, איך אנחנו נלחמים כדי לצמצם את האבטלה? איך אנחנו נלחמים כדי שהאנשים האלה יצאו ממעגל העוני? מה אנחנו עושים למען האוכלוסייה</w:t>
      </w:r>
      <w:r>
        <w:rPr>
          <w:rFonts w:hint="cs"/>
          <w:rtl/>
        </w:rPr>
        <w:t xml:space="preserve">, למען אזרחי ישראל הערבים, כדי שההשכלה הגבוהה תהיה בהישג ידם? מה אנחנו עושים למען תשתית חינוך ראויה בשנת 2005? אלה נושאים, אדוני השר, שהממשלה צריכה להתמודד אתם ביושר. </w:t>
      </w:r>
    </w:p>
    <w:p w14:paraId="4347141D" w14:textId="77777777" w:rsidR="00000000" w:rsidRDefault="00063F1E">
      <w:pPr>
        <w:pStyle w:val="a0"/>
        <w:rPr>
          <w:rFonts w:hint="cs"/>
          <w:rtl/>
        </w:rPr>
      </w:pPr>
    </w:p>
    <w:p w14:paraId="18DB7075" w14:textId="77777777" w:rsidR="00000000" w:rsidRDefault="00063F1E">
      <w:pPr>
        <w:pStyle w:val="a0"/>
        <w:rPr>
          <w:rFonts w:hint="cs"/>
          <w:rtl/>
        </w:rPr>
      </w:pPr>
      <w:r>
        <w:rPr>
          <w:rFonts w:hint="cs"/>
          <w:rtl/>
        </w:rPr>
        <w:t>אם אנחנו רוצים להפוך את האוכלוסייה הזאת לאוכלוסייה המרגישה כחלק מהמדינה, המדינה צריכה ל</w:t>
      </w:r>
      <w:r>
        <w:rPr>
          <w:rFonts w:hint="cs"/>
          <w:rtl/>
        </w:rPr>
        <w:t>תת לה תחושה שהיא חושבת שהיא היא חלק ממנה. אני שומע חברים ששואלים אם אזרחי ישראל הערבים אוהבים את המדינה. אני גם שואל אותם: המדינה אוהבת את אזרחיה הערבים? לא מדובר ב-3%-4% מהאוכלוסייה, אלא ב-20% מהאוכלוסייה. זו אוכלוסייה ייחודית, אוכלוסייה שנמצאת בתפר בין ס</w:t>
      </w:r>
      <w:r>
        <w:rPr>
          <w:rFonts w:hint="cs"/>
          <w:rtl/>
        </w:rPr>
        <w:t>כסוך מתמשך בין מדינתה לבין עמה. זו אוכלוסייה שאמורה להיות נציגה ושליחה נאמנה של המדינה שלה אצל עמה, ולהיפך. זו אוכלוסייה, אדוני השר, שאני חושב שמן הראוי שממשלת ישראל תקדיש לה את הזמן, את המשאבים, לחשוב איך מתמודדים עם הבעיות הקיומיות שלה, עם הבעיות החברתיו</w:t>
      </w:r>
      <w:r>
        <w:rPr>
          <w:rFonts w:hint="cs"/>
          <w:rtl/>
        </w:rPr>
        <w:t>ת והכלכליות שלה, איך נותנים לה סיכוי לחוש שהיא חלק ממדינת ישראל, איך נותנים לה סיכוי  להסתכל לעצמה בראי ולומר: אני יכולה להיות חלק מהמדינה.</w:t>
      </w:r>
    </w:p>
    <w:p w14:paraId="3575FCC4" w14:textId="77777777" w:rsidR="00000000" w:rsidRDefault="00063F1E">
      <w:pPr>
        <w:pStyle w:val="a0"/>
        <w:rPr>
          <w:rFonts w:hint="cs"/>
          <w:rtl/>
        </w:rPr>
      </w:pPr>
    </w:p>
    <w:p w14:paraId="0A6EB0E4" w14:textId="77777777" w:rsidR="00000000" w:rsidRDefault="00063F1E">
      <w:pPr>
        <w:pStyle w:val="a0"/>
        <w:rPr>
          <w:rFonts w:hint="cs"/>
          <w:rtl/>
        </w:rPr>
      </w:pPr>
      <w:r>
        <w:rPr>
          <w:rFonts w:hint="cs"/>
          <w:rtl/>
        </w:rPr>
        <w:t>אני לא מקבל את הטענות שזה קשור למצב הביטחוני. דווקא בגלל המצב שעובר עלינו, דווקא כיוון שמדובר בממשלת ימין, דווקא בג</w:t>
      </w:r>
      <w:r>
        <w:rPr>
          <w:rFonts w:hint="cs"/>
          <w:rtl/>
        </w:rPr>
        <w:t>לל הסכסוך הישראלי-הפלסטיני, דווקא בימים קשים צריך להוכיח שאלה אזרחי המדינה שלנו. בימי שלום השאלות האלה לא עולות. בימים של רווחה השאלות האלה לא עולות. השאלה הזאת עולה בתקופה קשה, בימים קשים, בסיטואציות שהדעת לא סובלת.</w:t>
      </w:r>
    </w:p>
    <w:p w14:paraId="5384CB75" w14:textId="77777777" w:rsidR="00000000" w:rsidRDefault="00063F1E">
      <w:pPr>
        <w:pStyle w:val="a0"/>
        <w:rPr>
          <w:rFonts w:hint="cs"/>
          <w:rtl/>
        </w:rPr>
      </w:pPr>
    </w:p>
    <w:p w14:paraId="287E1CED" w14:textId="77777777" w:rsidR="00000000" w:rsidRDefault="00063F1E">
      <w:pPr>
        <w:pStyle w:val="a0"/>
        <w:rPr>
          <w:rFonts w:hint="cs"/>
          <w:rtl/>
        </w:rPr>
      </w:pPr>
      <w:r>
        <w:rPr>
          <w:rFonts w:hint="cs"/>
          <w:rtl/>
        </w:rPr>
        <w:t>אדוני היושב-ראש, אדוני השר, אם אתה לוק</w:t>
      </w:r>
      <w:r>
        <w:rPr>
          <w:rFonts w:hint="cs"/>
          <w:rtl/>
        </w:rPr>
        <w:t>ח את מצבה של האוכלוסייה הזאת ואתה בודק אותו תחום תחום, אתה מוצא שיש הרבה מה לעשות בכל תחום. אני לא מכחיש לרגע, אני גם אומר את זה בגאווה, שהאוכלוסייה הערבית בישראל התפתחה והיתה שותפה לקידמה ולהישגים של כלל אזרחי ישראל. אבל לא שואלים את אזרחי ישראל הערבים אי</w:t>
      </w:r>
      <w:r>
        <w:rPr>
          <w:rFonts w:hint="cs"/>
          <w:rtl/>
        </w:rPr>
        <w:t>ך התחילו כאזרחי המדינה ב-1948, באיזה מצב כלכלי חברתי היו, באיזה מצב של השכלה היו, באיזו רמה סוציו-אקונומית הם היו ואיך הם היום. משווים את אזרחי ישראל הערבים לכלל אזרחי המדינה. השאיפה של אזרחי ישראל הערבים היא להיות כמו כל אזרחי המדינה. אני אומר בכוונה את ה</w:t>
      </w:r>
      <w:r>
        <w:rPr>
          <w:rFonts w:hint="cs"/>
          <w:rtl/>
        </w:rPr>
        <w:t>דברים, כדי שלא יגידו לי את הדברים שאני שומע כל הזמן, כי זו תשובה של התחמקות. אני בטוח שאתה לא מהמתחמקים. אני בטוח שבתשובתך אתה תתמודד עם הנושא.</w:t>
      </w:r>
    </w:p>
    <w:p w14:paraId="09286646" w14:textId="77777777" w:rsidR="00000000" w:rsidRDefault="00063F1E">
      <w:pPr>
        <w:pStyle w:val="a0"/>
        <w:rPr>
          <w:rFonts w:hint="cs"/>
          <w:rtl/>
        </w:rPr>
      </w:pPr>
    </w:p>
    <w:p w14:paraId="6DE84B6A" w14:textId="77777777" w:rsidR="00000000" w:rsidRDefault="00063F1E">
      <w:pPr>
        <w:pStyle w:val="a0"/>
        <w:rPr>
          <w:rFonts w:hint="cs"/>
          <w:rtl/>
        </w:rPr>
      </w:pPr>
      <w:r>
        <w:rPr>
          <w:rFonts w:hint="cs"/>
          <w:rtl/>
        </w:rPr>
        <w:t>קל לטייח את הדברים, אבל אנחנו לא חושבים שאנחנו צריכים להיות כאלה. בכל פעם שהנושא הזה עולה, מדברים על תוכנית הממ</w:t>
      </w:r>
      <w:r>
        <w:rPr>
          <w:rFonts w:hint="cs"/>
          <w:rtl/>
        </w:rPr>
        <w:t>שלה ועל החלטת הממשלה להקציב 5 מיליארדים, שירדו לאחר מכן ל-4 מיליארדים. לא מיישמים את התוכנית, אבל ממשיכים לדבר עליה. אם התשובה היא שאלה של החלטות ושאלה של רצון טוב, הרי יש לנו החלטות ויש לנו רצון טוב. השאלה היא שאלת אמת, שאלה של כנות, שאלה של רצון כן, להסת</w:t>
      </w:r>
      <w:r>
        <w:rPr>
          <w:rFonts w:hint="cs"/>
          <w:rtl/>
        </w:rPr>
        <w:t>כל לעצמנו בעיניים ולומר כל בוקר: אנחנו עשינו את הכול כדי לשלב את אזרחי המדינה הערבים בכל התחומים, כאזרחים שראויים להתייחסות, להתמודדות, להקצאת משאבים ולמדיניות ראויה למען פתרון הבעיות הכואבות והקשות.</w:t>
      </w:r>
    </w:p>
    <w:p w14:paraId="03A2265C" w14:textId="77777777" w:rsidR="00000000" w:rsidRDefault="00063F1E">
      <w:pPr>
        <w:pStyle w:val="a0"/>
        <w:rPr>
          <w:rFonts w:hint="cs"/>
          <w:rtl/>
        </w:rPr>
      </w:pPr>
    </w:p>
    <w:p w14:paraId="7EA64CD8" w14:textId="77777777" w:rsidR="00000000" w:rsidRDefault="00063F1E">
      <w:pPr>
        <w:pStyle w:val="a0"/>
        <w:rPr>
          <w:rFonts w:hint="cs"/>
          <w:rtl/>
        </w:rPr>
      </w:pPr>
      <w:r>
        <w:rPr>
          <w:rFonts w:hint="cs"/>
          <w:rtl/>
        </w:rPr>
        <w:t xml:space="preserve">אני רוצה לסיים ולומר, אדוני השר, רבותי השרים - התברכנו </w:t>
      </w:r>
      <w:r>
        <w:rPr>
          <w:rFonts w:hint="cs"/>
          <w:rtl/>
        </w:rPr>
        <w:t>בתוספת שרים - - -</w:t>
      </w:r>
    </w:p>
    <w:p w14:paraId="4CDEE7DD" w14:textId="77777777" w:rsidR="00000000" w:rsidRDefault="00063F1E">
      <w:pPr>
        <w:pStyle w:val="a0"/>
        <w:rPr>
          <w:rFonts w:hint="cs"/>
          <w:rtl/>
        </w:rPr>
      </w:pPr>
    </w:p>
    <w:p w14:paraId="1E71EA9F" w14:textId="77777777" w:rsidR="00000000" w:rsidRDefault="00063F1E">
      <w:pPr>
        <w:pStyle w:val="af0"/>
        <w:rPr>
          <w:rtl/>
        </w:rPr>
      </w:pPr>
      <w:r>
        <w:rPr>
          <w:rFonts w:hint="eastAsia"/>
          <w:rtl/>
        </w:rPr>
        <w:t>עסאם</w:t>
      </w:r>
      <w:r>
        <w:rPr>
          <w:rtl/>
        </w:rPr>
        <w:t xml:space="preserve"> מח'ול (חד"ש-תע"ל):</w:t>
      </w:r>
    </w:p>
    <w:p w14:paraId="1342875E" w14:textId="77777777" w:rsidR="00000000" w:rsidRDefault="00063F1E">
      <w:pPr>
        <w:pStyle w:val="a0"/>
        <w:rPr>
          <w:rFonts w:hint="cs"/>
          <w:rtl/>
        </w:rPr>
      </w:pPr>
    </w:p>
    <w:p w14:paraId="7A4FDE10" w14:textId="77777777" w:rsidR="00000000" w:rsidRDefault="00063F1E">
      <w:pPr>
        <w:pStyle w:val="a0"/>
        <w:rPr>
          <w:rFonts w:hint="cs"/>
          <w:rtl/>
        </w:rPr>
      </w:pPr>
      <w:r>
        <w:rPr>
          <w:rFonts w:hint="cs"/>
          <w:rtl/>
        </w:rPr>
        <w:t>אתה לא מועמד?</w:t>
      </w:r>
    </w:p>
    <w:p w14:paraId="6506FF80" w14:textId="77777777" w:rsidR="00000000" w:rsidRDefault="00063F1E">
      <w:pPr>
        <w:pStyle w:val="a0"/>
        <w:rPr>
          <w:rFonts w:hint="cs"/>
          <w:rtl/>
        </w:rPr>
      </w:pPr>
    </w:p>
    <w:p w14:paraId="5884BCB9" w14:textId="77777777" w:rsidR="00000000" w:rsidRDefault="00063F1E">
      <w:pPr>
        <w:pStyle w:val="-"/>
        <w:rPr>
          <w:rtl/>
        </w:rPr>
      </w:pPr>
      <w:bookmarkStart w:id="410" w:name="FS000000542T15_12_2004_15_20_25"/>
      <w:bookmarkStart w:id="411" w:name="FS000002014T15_12_2004_15_54_01"/>
      <w:bookmarkStart w:id="412" w:name="FS000002014T15_12_2004_15_54_05C"/>
      <w:bookmarkEnd w:id="410"/>
      <w:bookmarkEnd w:id="411"/>
      <w:bookmarkEnd w:id="412"/>
      <w:r>
        <w:rPr>
          <w:rtl/>
        </w:rPr>
        <w:t>גאלב מג'אדלה (העבודה-מימד):</w:t>
      </w:r>
    </w:p>
    <w:p w14:paraId="7748DC45" w14:textId="77777777" w:rsidR="00000000" w:rsidRDefault="00063F1E">
      <w:pPr>
        <w:pStyle w:val="a0"/>
        <w:ind w:firstLine="0"/>
        <w:rPr>
          <w:rFonts w:hint="cs"/>
          <w:rtl/>
        </w:rPr>
      </w:pPr>
    </w:p>
    <w:p w14:paraId="413745D1" w14:textId="77777777" w:rsidR="00000000" w:rsidRDefault="00063F1E">
      <w:pPr>
        <w:pStyle w:val="a0"/>
        <w:rPr>
          <w:rFonts w:hint="cs"/>
          <w:rtl/>
        </w:rPr>
      </w:pPr>
      <w:r>
        <w:rPr>
          <w:rFonts w:hint="cs"/>
          <w:rtl/>
        </w:rPr>
        <w:t xml:space="preserve">אני מועמד לסגן שר, חבר הכנסת מח'ול, אבל כרגע הנושא הוא האוכלוסייה שלנו. אני מקווה שתוכל לעזור לי בכך. </w:t>
      </w:r>
    </w:p>
    <w:p w14:paraId="007E3B6C" w14:textId="77777777" w:rsidR="00000000" w:rsidRDefault="00063F1E">
      <w:pPr>
        <w:pStyle w:val="a0"/>
        <w:rPr>
          <w:rFonts w:hint="cs"/>
          <w:rtl/>
        </w:rPr>
      </w:pPr>
    </w:p>
    <w:p w14:paraId="05BA3F35" w14:textId="77777777" w:rsidR="00000000" w:rsidRDefault="00063F1E">
      <w:pPr>
        <w:pStyle w:val="a0"/>
        <w:rPr>
          <w:rFonts w:hint="cs"/>
          <w:rtl/>
        </w:rPr>
      </w:pPr>
      <w:r>
        <w:rPr>
          <w:rFonts w:hint="cs"/>
          <w:rtl/>
        </w:rPr>
        <w:t>רבותי השרים, רבותי חברי הכנסת, אדוני היושב-ראש, זה נושא שראוי שה</w:t>
      </w:r>
      <w:r>
        <w:rPr>
          <w:rFonts w:hint="cs"/>
          <w:rtl/>
        </w:rPr>
        <w:t>מדינה תתמודד אתו התמודדות כנה ואמיתית. לא נוכל למרוח את זה יותר. עברנו כבר 56 שנה. אנחנו יכולים להפוך את האוכלוסייה הזאת לאוכלוסייה טובה, כזאת שרוצה לחיות בשלום, בטוב, שרוצה ליהנות מהחיים שלה, לדאוג לילדיה, לחברה שלה, ולהיות חלק קונסטרוקטיבי, מרכיב אמיתי ב</w:t>
      </w:r>
      <w:r>
        <w:rPr>
          <w:rFonts w:hint="cs"/>
          <w:rtl/>
        </w:rPr>
        <w:t xml:space="preserve">תוך מדינת ישראל. תודה רבה.  </w:t>
      </w:r>
    </w:p>
    <w:p w14:paraId="551784BC" w14:textId="77777777" w:rsidR="00000000" w:rsidRDefault="00063F1E">
      <w:pPr>
        <w:pStyle w:val="a0"/>
        <w:rPr>
          <w:rFonts w:hint="cs"/>
          <w:rtl/>
        </w:rPr>
      </w:pPr>
    </w:p>
    <w:p w14:paraId="024BF348" w14:textId="77777777" w:rsidR="00000000" w:rsidRDefault="00063F1E">
      <w:pPr>
        <w:pStyle w:val="af1"/>
        <w:rPr>
          <w:rtl/>
        </w:rPr>
      </w:pPr>
      <w:r>
        <w:rPr>
          <w:rtl/>
        </w:rPr>
        <w:t>היו"ר</w:t>
      </w:r>
      <w:r>
        <w:rPr>
          <w:rFonts w:hint="cs"/>
          <w:rtl/>
        </w:rPr>
        <w:t xml:space="preserve"> אלי בן-מנחם</w:t>
      </w:r>
      <w:r>
        <w:rPr>
          <w:rtl/>
        </w:rPr>
        <w:t>:</w:t>
      </w:r>
    </w:p>
    <w:p w14:paraId="36C0B041" w14:textId="77777777" w:rsidR="00000000" w:rsidRDefault="00063F1E">
      <w:pPr>
        <w:pStyle w:val="a0"/>
        <w:rPr>
          <w:rtl/>
        </w:rPr>
      </w:pPr>
    </w:p>
    <w:p w14:paraId="19366FB4" w14:textId="77777777" w:rsidR="00000000" w:rsidRDefault="00063F1E">
      <w:pPr>
        <w:pStyle w:val="a0"/>
        <w:rPr>
          <w:rFonts w:hint="cs"/>
          <w:rtl/>
        </w:rPr>
      </w:pPr>
      <w:r>
        <w:rPr>
          <w:rFonts w:hint="cs"/>
          <w:rtl/>
        </w:rPr>
        <w:t>תודה לחבר הכנסת גאלב מג'אדלה. ישיב בשם הממשלה השר מאיר שטרית, בבקשה.</w:t>
      </w:r>
    </w:p>
    <w:p w14:paraId="58681ED0" w14:textId="77777777" w:rsidR="00000000" w:rsidRDefault="00063F1E">
      <w:pPr>
        <w:pStyle w:val="a0"/>
        <w:rPr>
          <w:rFonts w:hint="cs"/>
          <w:rtl/>
        </w:rPr>
      </w:pPr>
    </w:p>
    <w:p w14:paraId="2D72E3E9" w14:textId="77777777" w:rsidR="00000000" w:rsidRDefault="00063F1E">
      <w:pPr>
        <w:pStyle w:val="a"/>
        <w:rPr>
          <w:rtl/>
        </w:rPr>
      </w:pPr>
      <w:bookmarkStart w:id="413" w:name="FS000000478T15_12_2004_16_21_53"/>
      <w:bookmarkStart w:id="414" w:name="_Toc100465825"/>
      <w:bookmarkEnd w:id="413"/>
      <w:r>
        <w:rPr>
          <w:rFonts w:hint="eastAsia"/>
          <w:rtl/>
        </w:rPr>
        <w:t>שר</w:t>
      </w:r>
      <w:r>
        <w:rPr>
          <w:rtl/>
        </w:rPr>
        <w:t xml:space="preserve"> התחבורה מאיר שטרית:</w:t>
      </w:r>
      <w:bookmarkEnd w:id="414"/>
    </w:p>
    <w:p w14:paraId="2B9E2D06" w14:textId="77777777" w:rsidR="00000000" w:rsidRDefault="00063F1E">
      <w:pPr>
        <w:pStyle w:val="a0"/>
        <w:rPr>
          <w:rFonts w:hint="cs"/>
          <w:rtl/>
        </w:rPr>
      </w:pPr>
    </w:p>
    <w:p w14:paraId="6E320EAD" w14:textId="77777777" w:rsidR="00000000" w:rsidRDefault="00063F1E">
      <w:pPr>
        <w:pStyle w:val="a0"/>
        <w:rPr>
          <w:rFonts w:hint="cs"/>
          <w:rtl/>
        </w:rPr>
      </w:pPr>
      <w:r>
        <w:rPr>
          <w:rFonts w:hint="cs"/>
          <w:rtl/>
        </w:rPr>
        <w:t>אדוני היושב-ראש, רבותי חברי הכנסת. אני מתכבד להשיב על הצעה רגילה לסדר-היום בנושא: המצב של אזרחי ישראל הערבים, של</w:t>
      </w:r>
      <w:r>
        <w:rPr>
          <w:rFonts w:hint="cs"/>
          <w:rtl/>
        </w:rPr>
        <w:t xml:space="preserve"> חבר הכנסת גאלב מג'אדלה. </w:t>
      </w:r>
    </w:p>
    <w:p w14:paraId="1169F857" w14:textId="77777777" w:rsidR="00000000" w:rsidRDefault="00063F1E">
      <w:pPr>
        <w:pStyle w:val="a0"/>
        <w:rPr>
          <w:rFonts w:hint="cs"/>
          <w:rtl/>
        </w:rPr>
      </w:pPr>
    </w:p>
    <w:p w14:paraId="2968CDE4" w14:textId="77777777" w:rsidR="00000000" w:rsidRDefault="00063F1E">
      <w:pPr>
        <w:pStyle w:val="a0"/>
        <w:rPr>
          <w:rFonts w:hint="cs"/>
          <w:rtl/>
        </w:rPr>
      </w:pPr>
      <w:r>
        <w:rPr>
          <w:rFonts w:hint="cs"/>
          <w:rtl/>
        </w:rPr>
        <w:t xml:space="preserve">הטענה כי מצבה של האוכלוסייה הערבית בישראל הולך ומחמיר בתחום הכלכלי, בשל אפליה מתמשכת ומדיניות המקשה על אורח חיים נורמטיבי כשל התושבים היהודים, איננה נכונה. ואני אבהיר מדוע היא איננה נכונה. </w:t>
      </w:r>
    </w:p>
    <w:p w14:paraId="34AF64B8" w14:textId="77777777" w:rsidR="00000000" w:rsidRDefault="00063F1E">
      <w:pPr>
        <w:pStyle w:val="a0"/>
        <w:rPr>
          <w:rFonts w:hint="cs"/>
          <w:rtl/>
        </w:rPr>
      </w:pPr>
    </w:p>
    <w:p w14:paraId="47B7A5DC" w14:textId="77777777" w:rsidR="00000000" w:rsidRDefault="00063F1E">
      <w:pPr>
        <w:pStyle w:val="a0"/>
        <w:rPr>
          <w:rFonts w:hint="cs"/>
          <w:rtl/>
        </w:rPr>
      </w:pPr>
      <w:r>
        <w:rPr>
          <w:rFonts w:hint="cs"/>
          <w:rtl/>
        </w:rPr>
        <w:t xml:space="preserve">מבחינה כלכלית המגזר הערבי זוכה לתקצוב </w:t>
      </w:r>
      <w:r>
        <w:rPr>
          <w:rFonts w:hint="cs"/>
          <w:rtl/>
        </w:rPr>
        <w:t>לפי נפש בשיעור גבוה מזה שמקבל המגזר היהודי מרוב משרדי הממשלה. המגזר הערבי נהנה מתוכנית הפיתוח ליישובי המגזר הערבי, אשר למרות קיצוצי התקציב שהושתו עליה, כמו על כל המגזרים, היוותה מנוף כלכלי חשוב במגזר הערבי וזכתה לתגובות חיוביות רבות בקרב הנהגת המגזר. סך הת</w:t>
      </w:r>
      <w:r>
        <w:rPr>
          <w:rFonts w:hint="cs"/>
          <w:rtl/>
        </w:rPr>
        <w:t xml:space="preserve">קציב שהוקצב לתוכנית על-פי כל החלטות הממשלה הרלוונטיות לשנים 2001-2003 </w:t>
      </w:r>
      <w:r>
        <w:rPr>
          <w:rtl/>
        </w:rPr>
        <w:t>–</w:t>
      </w:r>
      <w:r>
        <w:rPr>
          <w:rFonts w:hint="cs"/>
          <w:rtl/>
        </w:rPr>
        <w:t xml:space="preserve"> שאלה השנים הקשות, חבר הכנסת מג'אדלה </w:t>
      </w:r>
      <w:r>
        <w:rPr>
          <w:rtl/>
        </w:rPr>
        <w:t>–</w:t>
      </w:r>
      <w:r>
        <w:rPr>
          <w:rFonts w:hint="cs"/>
          <w:rtl/>
        </w:rPr>
        <w:t xml:space="preserve"> לרבות דחייה של 120 מיליון שקל לשנת 2005, וכן החלטות נוספות אשר קיצצו את בסיס התקציב של המשרדים באופן רוחבי, מסתכם ב-2 מיליארדים ו-247 מיליון שקל. </w:t>
      </w:r>
      <w:r>
        <w:rPr>
          <w:rFonts w:hint="cs"/>
          <w:rtl/>
        </w:rPr>
        <w:t xml:space="preserve">הביצוע בפועל לשנים 2001-2003 מסתכם ב-2 מיליארדים ו-167 מיליון שקל, כלומר, ביצוע בשיעור של 88% של התוכנית. חובה להדגיש שמדובר בנתונים חסרי תקדים לעומת שאר המגזרים. </w:t>
      </w:r>
    </w:p>
    <w:p w14:paraId="6B62B98B" w14:textId="77777777" w:rsidR="00000000" w:rsidRDefault="00063F1E">
      <w:pPr>
        <w:pStyle w:val="a0"/>
        <w:rPr>
          <w:rFonts w:hint="cs"/>
          <w:rtl/>
        </w:rPr>
      </w:pPr>
    </w:p>
    <w:p w14:paraId="4574F46B" w14:textId="77777777" w:rsidR="00000000" w:rsidRDefault="00063F1E">
      <w:pPr>
        <w:pStyle w:val="a0"/>
        <w:rPr>
          <w:rFonts w:hint="cs"/>
          <w:rtl/>
        </w:rPr>
      </w:pPr>
      <w:r>
        <w:rPr>
          <w:rFonts w:hint="cs"/>
          <w:rtl/>
        </w:rPr>
        <w:t>הקיצוצים בתקציב המדינה לא פגעו בתוכנית למגזר הערבי בשיעור העולה על שיעור הפגיעה במגזרים אחר</w:t>
      </w:r>
      <w:r>
        <w:rPr>
          <w:rFonts w:hint="cs"/>
          <w:rtl/>
        </w:rPr>
        <w:t xml:space="preserve">ים. למעשה, חלק מהסעיפים אף פחות מהמגזר היהודי. יתירה מכך: הממשלה החליטה כי פרויקטים שלא ניתן היה לסיימם ב-2001-2004 </w:t>
      </w:r>
      <w:r>
        <w:rPr>
          <w:rtl/>
        </w:rPr>
        <w:t>–</w:t>
      </w:r>
      <w:r>
        <w:rPr>
          <w:rFonts w:hint="cs"/>
          <w:rtl/>
        </w:rPr>
        <w:t xml:space="preserve"> שנות הבסיס של התוכנית </w:t>
      </w:r>
      <w:r>
        <w:rPr>
          <w:rtl/>
        </w:rPr>
        <w:t>–</w:t>
      </w:r>
      <w:r>
        <w:rPr>
          <w:rFonts w:hint="cs"/>
          <w:rtl/>
        </w:rPr>
        <w:t xml:space="preserve"> יסוימו ב-2005-2006. כך שבפועל המגזר הערבי לא ייפגע מאי-השלמת הפרויקטים. שיעור הביצוע של התוכנית בשנת 2004 עוד טרם </w:t>
      </w:r>
      <w:r>
        <w:rPr>
          <w:rFonts w:hint="cs"/>
          <w:rtl/>
        </w:rPr>
        <w:t xml:space="preserve">ידוע, עד שתסתיים השנה, וזה כמובן המקום לציין כי תקציבי תוכנית הפיתוח הרב-שנתית הם רק חלק ממכלול התקציבים המגיעים למגזר הערבי באופן שוטף ומהווים מרכיב תוספתי חסר תקדים בהיקפי התקציבים. </w:t>
      </w:r>
    </w:p>
    <w:p w14:paraId="32D18E81" w14:textId="77777777" w:rsidR="00000000" w:rsidRDefault="00063F1E">
      <w:pPr>
        <w:pStyle w:val="a0"/>
        <w:rPr>
          <w:rFonts w:hint="cs"/>
          <w:rtl/>
        </w:rPr>
      </w:pPr>
    </w:p>
    <w:p w14:paraId="2C54B857" w14:textId="77777777" w:rsidR="00000000" w:rsidRDefault="00063F1E">
      <w:pPr>
        <w:pStyle w:val="a0"/>
        <w:rPr>
          <w:rFonts w:hint="cs"/>
          <w:rtl/>
        </w:rPr>
      </w:pPr>
      <w:r>
        <w:rPr>
          <w:rFonts w:hint="cs"/>
          <w:rtl/>
        </w:rPr>
        <w:t>שיעור הביצוע הגבוה יחסית של התוכנית לפיתוח המגזר הערבי איננו דבר של מה</w:t>
      </w:r>
      <w:r>
        <w:rPr>
          <w:rFonts w:hint="cs"/>
          <w:rtl/>
        </w:rPr>
        <w:t xml:space="preserve"> בכך. התוכנית מיושמת בתקופה קשה למשק הישראלי. יש לציין, כי במקרים רבים של אי-ביצוע פרויקטים, התת-ביצועים נובעים מקשיים בשיתוף הפעולה עם חלק מהרשויות המקומיות במגזר הערבי, הן בהיבט הכלכלי והן מבחינות אחרות. רק מאמציהם הרבים של המשרדים הנוגעים בדבר והירתמותו</w:t>
      </w:r>
      <w:r>
        <w:rPr>
          <w:rFonts w:hint="cs"/>
          <w:rtl/>
        </w:rPr>
        <w:t xml:space="preserve"> של ראש הממשלה באופן אישי לנושא, הם שהובילו לשיעור הנוכחי. עם זאת, ניתן בהחלט לומר כי בעוד בשנתיים הראשונות שיעור הביצוע היה גבוה ביותר, הרי שיעור הביצוע בשנת 2003 היה בינוני, הן בשל הקיצוצים והן מסיבות נוספות התלויות במשרדים וברשויות מקומיות גם יחד. </w:t>
      </w:r>
    </w:p>
    <w:p w14:paraId="4930B467" w14:textId="77777777" w:rsidR="00000000" w:rsidRDefault="00063F1E">
      <w:pPr>
        <w:pStyle w:val="a0"/>
        <w:rPr>
          <w:rFonts w:hint="cs"/>
          <w:rtl/>
        </w:rPr>
      </w:pPr>
    </w:p>
    <w:p w14:paraId="6C85A23D" w14:textId="77777777" w:rsidR="00000000" w:rsidRDefault="00063F1E">
      <w:pPr>
        <w:pStyle w:val="a0"/>
        <w:rPr>
          <w:rFonts w:hint="cs"/>
          <w:rtl/>
        </w:rPr>
      </w:pPr>
      <w:r>
        <w:rPr>
          <w:rFonts w:hint="cs"/>
          <w:rtl/>
        </w:rPr>
        <w:t>משר</w:t>
      </w:r>
      <w:r>
        <w:rPr>
          <w:rFonts w:hint="cs"/>
          <w:rtl/>
        </w:rPr>
        <w:t>ד ראש הממשלה עובד על טיוטת החלטה לממשלה, אשר אמורה להביא לפתרון גם של הבעיה הזאת. מדיניותו של ראש הממשלה, לא רק שהיא איננה מכוונת להקשות על המגזר הערבי, אלא בדיוק להיפך. לא אחת הנחה ראש הממשלה את משרדי הממשלה לקדם בכל דרך את ענייניו של המגזר הערבי. הנחיה ז</w:t>
      </w:r>
      <w:r>
        <w:rPr>
          <w:rFonts w:hint="cs"/>
          <w:rtl/>
        </w:rPr>
        <w:t>ו - - -</w:t>
      </w:r>
    </w:p>
    <w:p w14:paraId="5DAE01A8" w14:textId="77777777" w:rsidR="00000000" w:rsidRDefault="00063F1E">
      <w:pPr>
        <w:pStyle w:val="a0"/>
        <w:rPr>
          <w:rFonts w:hint="cs"/>
          <w:rtl/>
        </w:rPr>
      </w:pPr>
    </w:p>
    <w:p w14:paraId="778281D7" w14:textId="77777777" w:rsidR="00000000" w:rsidRDefault="00063F1E">
      <w:pPr>
        <w:pStyle w:val="af0"/>
        <w:rPr>
          <w:rtl/>
        </w:rPr>
      </w:pPr>
      <w:r>
        <w:rPr>
          <w:rFonts w:hint="eastAsia"/>
          <w:rtl/>
        </w:rPr>
        <w:t>עסאם</w:t>
      </w:r>
      <w:r>
        <w:rPr>
          <w:rtl/>
        </w:rPr>
        <w:t xml:space="preserve"> מח'ול (חד"ש-תע"ל):</w:t>
      </w:r>
    </w:p>
    <w:p w14:paraId="64BBFFF4" w14:textId="77777777" w:rsidR="00000000" w:rsidRDefault="00063F1E">
      <w:pPr>
        <w:pStyle w:val="a0"/>
        <w:rPr>
          <w:rFonts w:hint="cs"/>
          <w:rtl/>
        </w:rPr>
      </w:pPr>
    </w:p>
    <w:p w14:paraId="1B570E62" w14:textId="77777777" w:rsidR="00000000" w:rsidRDefault="00063F1E">
      <w:pPr>
        <w:pStyle w:val="a0"/>
        <w:rPr>
          <w:rFonts w:hint="cs"/>
          <w:rtl/>
        </w:rPr>
      </w:pPr>
      <w:r>
        <w:rPr>
          <w:rFonts w:hint="cs"/>
          <w:rtl/>
        </w:rPr>
        <w:t xml:space="preserve">נראה שלא שומעים לראש הממשלה. </w:t>
      </w:r>
    </w:p>
    <w:p w14:paraId="75CF77CD" w14:textId="77777777" w:rsidR="00000000" w:rsidRDefault="00063F1E">
      <w:pPr>
        <w:pStyle w:val="a0"/>
        <w:rPr>
          <w:rFonts w:hint="cs"/>
          <w:rtl/>
        </w:rPr>
      </w:pPr>
    </w:p>
    <w:p w14:paraId="3333E823" w14:textId="77777777" w:rsidR="00000000" w:rsidRDefault="00063F1E">
      <w:pPr>
        <w:pStyle w:val="-"/>
        <w:rPr>
          <w:rtl/>
        </w:rPr>
      </w:pPr>
      <w:bookmarkStart w:id="415" w:name="FS000000478T15_12_2004_16_38_12C"/>
      <w:bookmarkEnd w:id="415"/>
      <w:r>
        <w:rPr>
          <w:rFonts w:hint="eastAsia"/>
          <w:rtl/>
        </w:rPr>
        <w:t>שר</w:t>
      </w:r>
      <w:r>
        <w:rPr>
          <w:rtl/>
        </w:rPr>
        <w:t xml:space="preserve"> התחבורה מאיר שטרית:</w:t>
      </w:r>
    </w:p>
    <w:p w14:paraId="695D5982" w14:textId="77777777" w:rsidR="00000000" w:rsidRDefault="00063F1E">
      <w:pPr>
        <w:pStyle w:val="a0"/>
        <w:rPr>
          <w:rFonts w:hint="cs"/>
          <w:rtl/>
        </w:rPr>
      </w:pPr>
    </w:p>
    <w:p w14:paraId="3D3FC56A" w14:textId="77777777" w:rsidR="00000000" w:rsidRDefault="00063F1E">
      <w:pPr>
        <w:pStyle w:val="a0"/>
        <w:rPr>
          <w:rFonts w:hint="cs"/>
          <w:rtl/>
        </w:rPr>
      </w:pPr>
      <w:r>
        <w:rPr>
          <w:rFonts w:hint="cs"/>
          <w:rtl/>
        </w:rPr>
        <w:t>שומעים, שומעים. הנחיה זו ניתנה במסגרת של ישיבות רבות של ועדת השרים למגזר הלא-יהודי אשר בראשותו של ראש הממשלה, וראש הממשלה החליט לעמוד בראש הוועדה הזאת בגלל החשיבות שהו</w:t>
      </w:r>
      <w:r>
        <w:rPr>
          <w:rFonts w:hint="cs"/>
          <w:rtl/>
        </w:rPr>
        <w:t xml:space="preserve">א מייחס לה. </w:t>
      </w:r>
    </w:p>
    <w:p w14:paraId="528550A5" w14:textId="77777777" w:rsidR="00000000" w:rsidRDefault="00063F1E">
      <w:pPr>
        <w:pStyle w:val="a0"/>
        <w:rPr>
          <w:rFonts w:hint="cs"/>
          <w:rtl/>
        </w:rPr>
      </w:pPr>
    </w:p>
    <w:p w14:paraId="5F739B50" w14:textId="77777777" w:rsidR="00000000" w:rsidRDefault="00063F1E">
      <w:pPr>
        <w:pStyle w:val="a0"/>
        <w:rPr>
          <w:rFonts w:hint="cs"/>
          <w:rtl/>
        </w:rPr>
      </w:pPr>
      <w:r>
        <w:rPr>
          <w:rFonts w:hint="cs"/>
          <w:rtl/>
        </w:rPr>
        <w:t>במסגרת ועדת שרים זו, דאג ראש הממשלה לקבלתן של החלטות ממשלה מרובות, אשר מטרתן לדאוג לרווחתו של המגזר הערבי: החלטת הממשלה על השלמת פרויקטים שלא הושלמו במסגרת תוכנית הפיתוח הארבע-שנתית של יישובי המגזר הערבי; החלטת הממשלה בדבר הקמתם של אזורי תעשי</w:t>
      </w:r>
      <w:r>
        <w:rPr>
          <w:rFonts w:hint="cs"/>
          <w:rtl/>
        </w:rPr>
        <w:t xml:space="preserve">יה במגזר הערבי; החלטה בדבר ייצוג הולם יותר בדירקטוריונים של חברות ממשלתיות ובשירות הציבורי, וכיוצא בזה. </w:t>
      </w:r>
    </w:p>
    <w:p w14:paraId="711A2FF0" w14:textId="77777777" w:rsidR="00000000" w:rsidRDefault="00063F1E">
      <w:pPr>
        <w:pStyle w:val="a0"/>
        <w:rPr>
          <w:rFonts w:hint="cs"/>
          <w:rtl/>
        </w:rPr>
      </w:pPr>
    </w:p>
    <w:p w14:paraId="14AE0F43" w14:textId="77777777" w:rsidR="00000000" w:rsidRDefault="00063F1E">
      <w:pPr>
        <w:pStyle w:val="a0"/>
        <w:rPr>
          <w:rFonts w:hint="cs"/>
          <w:rtl/>
        </w:rPr>
      </w:pPr>
      <w:r>
        <w:rPr>
          <w:rFonts w:hint="cs"/>
          <w:rtl/>
        </w:rPr>
        <w:t>המדינה משקיעה תקציבים מועדפים במגזר הערבי, במטרה להביא לצמצום הפערים בין המגזרים, פערים בני עשרות שנים, אשר מזה כמחצית העשור נמצאים במגמה של צמצום בעק</w:t>
      </w:r>
      <w:r>
        <w:rPr>
          <w:rFonts w:hint="cs"/>
          <w:rtl/>
        </w:rPr>
        <w:t>בות פעולות הממשלה. פעולות הממשלה בשנים האחרונות מעידות על ההיפך מהטענות הרגילות על הקיפוח של המגזר הערבי. הממשלה בשנים האחרונות דואגת שמאזן הזכויות ייטה לטובת המגזר הלא-יהודי, על מנת שהפערים בין המגזרים יצטמצמו בהדרגה, ראשית בתשתיות ובמקביל בתחומים אחרים ש</w:t>
      </w:r>
      <w:r>
        <w:rPr>
          <w:rFonts w:hint="cs"/>
          <w:rtl/>
        </w:rPr>
        <w:t xml:space="preserve">ל החברה הישראלית. </w:t>
      </w:r>
    </w:p>
    <w:p w14:paraId="748C4797" w14:textId="77777777" w:rsidR="00000000" w:rsidRDefault="00063F1E">
      <w:pPr>
        <w:pStyle w:val="a0"/>
        <w:rPr>
          <w:rFonts w:hint="cs"/>
          <w:rtl/>
        </w:rPr>
      </w:pPr>
    </w:p>
    <w:p w14:paraId="44A36C48" w14:textId="77777777" w:rsidR="00000000" w:rsidRDefault="00063F1E">
      <w:pPr>
        <w:pStyle w:val="a0"/>
        <w:rPr>
          <w:rFonts w:hint="cs"/>
          <w:rtl/>
        </w:rPr>
      </w:pPr>
      <w:r>
        <w:rPr>
          <w:rFonts w:hint="cs"/>
          <w:rtl/>
        </w:rPr>
        <w:t xml:space="preserve">חבר הכנסת מג'אדלה, ודאי שיש פערים בין המגזר היהודי למגזר הערבי. זו לא תוצאה של יום אחד. הפערים האלה הם תולדה של הרבה מאוד שנים, ועם השנים הם הלכו והצטברו ואף החמירו, כיוון שכל עוד אתה לא מטפל במשהו והוא נשאר באותו מצב, הוא יידרדר עוד. </w:t>
      </w:r>
    </w:p>
    <w:p w14:paraId="4C7DECE2" w14:textId="77777777" w:rsidR="00000000" w:rsidRDefault="00063F1E">
      <w:pPr>
        <w:pStyle w:val="a0"/>
        <w:rPr>
          <w:rFonts w:hint="cs"/>
          <w:rtl/>
        </w:rPr>
      </w:pPr>
    </w:p>
    <w:p w14:paraId="15F57511" w14:textId="77777777" w:rsidR="00000000" w:rsidRDefault="00063F1E">
      <w:pPr>
        <w:pStyle w:val="a0"/>
        <w:rPr>
          <w:rFonts w:hint="cs"/>
          <w:rtl/>
        </w:rPr>
      </w:pPr>
      <w:r>
        <w:rPr>
          <w:rFonts w:hint="cs"/>
          <w:rtl/>
        </w:rPr>
        <w:t xml:space="preserve">ולכן, הפעולות של הממשלה </w:t>
      </w:r>
      <w:r>
        <w:rPr>
          <w:rtl/>
        </w:rPr>
        <w:t>–</w:t>
      </w:r>
      <w:r>
        <w:rPr>
          <w:rFonts w:hint="cs"/>
          <w:rtl/>
        </w:rPr>
        <w:t xml:space="preserve"> ודווקא הממשלה בראשותו של ראש הממשלה הנוכחי, של אריאל שרון </w:t>
      </w:r>
      <w:r>
        <w:rPr>
          <w:rtl/>
        </w:rPr>
        <w:t>–</w:t>
      </w:r>
      <w:r>
        <w:rPr>
          <w:rFonts w:hint="cs"/>
          <w:rtl/>
        </w:rPr>
        <w:t xml:space="preserve"> נותנות דגש מיוחד ועדיפות בטיפול בבעיות של המגזר הערבי, מתוך רצון לצמצם אותן. נדמה לי שבשנים האחרונות, כתוצאה מהפעולות הללו באמת יש צמצום של הפער בין המגזר הערבי למגזר הי</w:t>
      </w:r>
      <w:r>
        <w:rPr>
          <w:rFonts w:hint="cs"/>
          <w:rtl/>
        </w:rPr>
        <w:t xml:space="preserve">הודי. צריך להמשיך במגמה הזאת ולצמצם את הפערים עד הפיכתם לאפס, כי, לדעתי, באמת צריך להגיע למצב שבו כל אזרח ישראלי ירגיש שיש לו אותן זכויות ואותן חובות. </w:t>
      </w:r>
    </w:p>
    <w:p w14:paraId="0498D449" w14:textId="77777777" w:rsidR="00000000" w:rsidRDefault="00063F1E">
      <w:pPr>
        <w:pStyle w:val="a0"/>
        <w:rPr>
          <w:rFonts w:hint="cs"/>
          <w:rtl/>
        </w:rPr>
      </w:pPr>
    </w:p>
    <w:p w14:paraId="7614B674" w14:textId="77777777" w:rsidR="00000000" w:rsidRDefault="00063F1E">
      <w:pPr>
        <w:pStyle w:val="a0"/>
        <w:rPr>
          <w:rFonts w:hint="cs"/>
          <w:rtl/>
        </w:rPr>
      </w:pPr>
      <w:r>
        <w:rPr>
          <w:rFonts w:hint="cs"/>
          <w:rtl/>
        </w:rPr>
        <w:t xml:space="preserve">שני המקרים </w:t>
      </w:r>
      <w:r>
        <w:rPr>
          <w:rtl/>
        </w:rPr>
        <w:t>–</w:t>
      </w:r>
      <w:r>
        <w:rPr>
          <w:rFonts w:hint="cs"/>
          <w:rtl/>
        </w:rPr>
        <w:t xml:space="preserve"> ואני חושב, אנחנו פועלים עכשיו למען הזכויות, כי אולי זה צריך לבוא ראשון, אבל אני חושב שהמגז</w:t>
      </w:r>
      <w:r>
        <w:rPr>
          <w:rFonts w:hint="cs"/>
          <w:rtl/>
        </w:rPr>
        <w:t xml:space="preserve">ר הלא-יהודי במדינת ישראל צריך להשתלב בכל המערכות של המדינה, לשאת באותן חובות שכל אזרחי מדינת ישראל נושאים בהן, ובצדק גם לקבל אותן זכויות שכל אזרחי ישראל מקבלים. </w:t>
      </w:r>
    </w:p>
    <w:p w14:paraId="13A87A5A" w14:textId="77777777" w:rsidR="00000000" w:rsidRDefault="00063F1E">
      <w:pPr>
        <w:pStyle w:val="a0"/>
        <w:rPr>
          <w:rFonts w:hint="cs"/>
          <w:rtl/>
        </w:rPr>
      </w:pPr>
    </w:p>
    <w:p w14:paraId="416A8C10" w14:textId="77777777" w:rsidR="00000000" w:rsidRDefault="00063F1E">
      <w:pPr>
        <w:pStyle w:val="af0"/>
        <w:rPr>
          <w:rtl/>
        </w:rPr>
      </w:pPr>
      <w:r>
        <w:rPr>
          <w:rFonts w:hint="eastAsia"/>
          <w:rtl/>
        </w:rPr>
        <w:t>עסאם</w:t>
      </w:r>
      <w:r>
        <w:rPr>
          <w:rtl/>
        </w:rPr>
        <w:t xml:space="preserve"> מח'ול (חד"ש-תע"ל):</w:t>
      </w:r>
    </w:p>
    <w:p w14:paraId="2F8C1296" w14:textId="77777777" w:rsidR="00000000" w:rsidRDefault="00063F1E">
      <w:pPr>
        <w:pStyle w:val="a0"/>
        <w:rPr>
          <w:rFonts w:hint="cs"/>
          <w:rtl/>
        </w:rPr>
      </w:pPr>
    </w:p>
    <w:p w14:paraId="2BB1D6FD" w14:textId="77777777" w:rsidR="00000000" w:rsidRDefault="00063F1E">
      <w:pPr>
        <w:pStyle w:val="a0"/>
        <w:rPr>
          <w:rFonts w:hint="cs"/>
          <w:rtl/>
        </w:rPr>
      </w:pPr>
      <w:r>
        <w:rPr>
          <w:rFonts w:hint="cs"/>
          <w:rtl/>
        </w:rPr>
        <w:t xml:space="preserve">הם נושאים בכל החובות המוטלות עליהם. </w:t>
      </w:r>
    </w:p>
    <w:p w14:paraId="60918139" w14:textId="77777777" w:rsidR="00000000" w:rsidRDefault="00063F1E">
      <w:pPr>
        <w:pStyle w:val="a0"/>
        <w:rPr>
          <w:rFonts w:hint="cs"/>
          <w:rtl/>
        </w:rPr>
      </w:pPr>
    </w:p>
    <w:p w14:paraId="49175554" w14:textId="77777777" w:rsidR="00000000" w:rsidRDefault="00063F1E">
      <w:pPr>
        <w:pStyle w:val="-"/>
        <w:rPr>
          <w:rtl/>
        </w:rPr>
      </w:pPr>
      <w:bookmarkStart w:id="416" w:name="FS000000478T15_12_2004_16_47_53C"/>
      <w:bookmarkEnd w:id="416"/>
      <w:r>
        <w:rPr>
          <w:rFonts w:hint="eastAsia"/>
          <w:rtl/>
        </w:rPr>
        <w:t>שר</w:t>
      </w:r>
      <w:r>
        <w:rPr>
          <w:rtl/>
        </w:rPr>
        <w:t xml:space="preserve"> התחבורה מאיר שטרית:</w:t>
      </w:r>
    </w:p>
    <w:p w14:paraId="1F314764" w14:textId="77777777" w:rsidR="00000000" w:rsidRDefault="00063F1E">
      <w:pPr>
        <w:pStyle w:val="a0"/>
        <w:rPr>
          <w:rFonts w:hint="cs"/>
          <w:rtl/>
        </w:rPr>
      </w:pPr>
    </w:p>
    <w:p w14:paraId="408C92EE" w14:textId="77777777" w:rsidR="00000000" w:rsidRDefault="00063F1E">
      <w:pPr>
        <w:pStyle w:val="a0"/>
        <w:rPr>
          <w:rFonts w:hint="cs"/>
          <w:rtl/>
        </w:rPr>
      </w:pPr>
      <w:r>
        <w:rPr>
          <w:rFonts w:hint="cs"/>
          <w:rtl/>
        </w:rPr>
        <w:t>ואני ח</w:t>
      </w:r>
      <w:r>
        <w:rPr>
          <w:rFonts w:hint="cs"/>
          <w:rtl/>
        </w:rPr>
        <w:t xml:space="preserve">ושב שאנחנו בדרך לשם. אם זה לא יתקלקל על-ידי כל מיני דוברים בעניין, וכל מיני </w:t>
      </w:r>
      <w:r>
        <w:rPr>
          <w:rtl/>
        </w:rPr>
        <w:t>–</w:t>
      </w:r>
      <w:r>
        <w:rPr>
          <w:rFonts w:hint="cs"/>
          <w:rtl/>
        </w:rPr>
        <w:t xml:space="preserve"> סליחה שאני אומר את זה - כל מיני דוברים וכל מיני מסיתים, מחרחרי ריב, אני מאמין שאנחנו בדרך הנכונה לצמצום הפער הזה וליצירת מצב שבאמת, אני מקווה, יבטל את הפערים בין שני המגזרים. </w:t>
      </w:r>
    </w:p>
    <w:p w14:paraId="6BED98DD" w14:textId="77777777" w:rsidR="00000000" w:rsidRDefault="00063F1E">
      <w:pPr>
        <w:pStyle w:val="a0"/>
        <w:rPr>
          <w:rFonts w:hint="cs"/>
          <w:rtl/>
        </w:rPr>
      </w:pPr>
    </w:p>
    <w:p w14:paraId="150E3F6A" w14:textId="77777777" w:rsidR="00000000" w:rsidRDefault="00063F1E">
      <w:pPr>
        <w:pStyle w:val="a0"/>
        <w:rPr>
          <w:rFonts w:hint="cs"/>
          <w:rtl/>
        </w:rPr>
      </w:pPr>
      <w:r>
        <w:rPr>
          <w:rFonts w:hint="cs"/>
          <w:rtl/>
        </w:rPr>
        <w:t>ל</w:t>
      </w:r>
      <w:r>
        <w:rPr>
          <w:rFonts w:hint="cs"/>
          <w:rtl/>
        </w:rPr>
        <w:t>כן, אדוני היושב-ראש, אין לי התנגדות להעברת הצעתו של חבר הכנסת מג'אדלה לדיון בוועדת הפנים של הכנסת, אני מניח; או כספים. לא יודע - מה אתה מעדיף?</w:t>
      </w:r>
    </w:p>
    <w:p w14:paraId="5EA372FD" w14:textId="77777777" w:rsidR="00000000" w:rsidRDefault="00063F1E">
      <w:pPr>
        <w:pStyle w:val="a0"/>
        <w:rPr>
          <w:rFonts w:hint="cs"/>
          <w:rtl/>
        </w:rPr>
      </w:pPr>
    </w:p>
    <w:p w14:paraId="3F7F3791" w14:textId="77777777" w:rsidR="00000000" w:rsidRDefault="00063F1E">
      <w:pPr>
        <w:pStyle w:val="af0"/>
        <w:rPr>
          <w:rtl/>
        </w:rPr>
      </w:pPr>
      <w:r>
        <w:rPr>
          <w:rFonts w:hint="eastAsia"/>
          <w:rtl/>
        </w:rPr>
        <w:t>גאלב</w:t>
      </w:r>
      <w:r>
        <w:rPr>
          <w:rtl/>
        </w:rPr>
        <w:t xml:space="preserve"> מג'אדלה (העבודה-מימד):</w:t>
      </w:r>
    </w:p>
    <w:p w14:paraId="0E837F7C" w14:textId="77777777" w:rsidR="00000000" w:rsidRDefault="00063F1E">
      <w:pPr>
        <w:pStyle w:val="a0"/>
        <w:rPr>
          <w:rFonts w:hint="cs"/>
          <w:rtl/>
        </w:rPr>
      </w:pPr>
    </w:p>
    <w:p w14:paraId="65BE684C" w14:textId="77777777" w:rsidR="00000000" w:rsidRDefault="00063F1E">
      <w:pPr>
        <w:pStyle w:val="a0"/>
        <w:rPr>
          <w:rFonts w:hint="cs"/>
          <w:rtl/>
        </w:rPr>
      </w:pPr>
      <w:r>
        <w:rPr>
          <w:rFonts w:hint="cs"/>
          <w:rtl/>
        </w:rPr>
        <w:t xml:space="preserve">אני מעדיף ועדת החינוך. </w:t>
      </w:r>
    </w:p>
    <w:p w14:paraId="54B42AE9" w14:textId="77777777" w:rsidR="00000000" w:rsidRDefault="00063F1E">
      <w:pPr>
        <w:pStyle w:val="a0"/>
        <w:rPr>
          <w:rFonts w:hint="cs"/>
          <w:rtl/>
        </w:rPr>
      </w:pPr>
    </w:p>
    <w:p w14:paraId="1EDF1DCA" w14:textId="77777777" w:rsidR="00000000" w:rsidRDefault="00063F1E">
      <w:pPr>
        <w:pStyle w:val="-"/>
        <w:rPr>
          <w:rtl/>
        </w:rPr>
      </w:pPr>
      <w:bookmarkStart w:id="417" w:name="FS000000478T15_12_2004_16_49_44C"/>
      <w:bookmarkEnd w:id="417"/>
      <w:r>
        <w:rPr>
          <w:rFonts w:hint="eastAsia"/>
          <w:rtl/>
        </w:rPr>
        <w:t>שר</w:t>
      </w:r>
      <w:r>
        <w:rPr>
          <w:rtl/>
        </w:rPr>
        <w:t xml:space="preserve"> התחבורה מאיר שטרית:</w:t>
      </w:r>
    </w:p>
    <w:p w14:paraId="70868C7F" w14:textId="77777777" w:rsidR="00000000" w:rsidRDefault="00063F1E">
      <w:pPr>
        <w:pStyle w:val="a0"/>
        <w:rPr>
          <w:rFonts w:hint="cs"/>
          <w:rtl/>
        </w:rPr>
      </w:pPr>
    </w:p>
    <w:p w14:paraId="74C8D43A" w14:textId="77777777" w:rsidR="00000000" w:rsidRDefault="00063F1E">
      <w:pPr>
        <w:pStyle w:val="a0"/>
        <w:rPr>
          <w:rFonts w:hint="cs"/>
          <w:rtl/>
        </w:rPr>
      </w:pPr>
      <w:r>
        <w:rPr>
          <w:rFonts w:hint="cs"/>
          <w:rtl/>
        </w:rPr>
        <w:t>חינוך? ועדת החינוך. אני מסכים. לוו</w:t>
      </w:r>
      <w:r>
        <w:rPr>
          <w:rFonts w:hint="cs"/>
          <w:rtl/>
        </w:rPr>
        <w:t xml:space="preserve">עדת החינוך. </w:t>
      </w:r>
    </w:p>
    <w:p w14:paraId="5782AB15" w14:textId="77777777" w:rsidR="00000000" w:rsidRDefault="00063F1E">
      <w:pPr>
        <w:pStyle w:val="a0"/>
        <w:rPr>
          <w:rFonts w:hint="cs"/>
          <w:rtl/>
        </w:rPr>
      </w:pPr>
    </w:p>
    <w:p w14:paraId="4AEA21C4" w14:textId="77777777" w:rsidR="00000000" w:rsidRDefault="00063F1E">
      <w:pPr>
        <w:pStyle w:val="af1"/>
        <w:rPr>
          <w:rtl/>
        </w:rPr>
      </w:pPr>
      <w:r>
        <w:rPr>
          <w:rFonts w:hint="eastAsia"/>
          <w:rtl/>
        </w:rPr>
        <w:t>היו</w:t>
      </w:r>
      <w:r>
        <w:rPr>
          <w:rtl/>
        </w:rPr>
        <w:t>"ר אלי בן-מנחם:</w:t>
      </w:r>
    </w:p>
    <w:p w14:paraId="131E2D94" w14:textId="77777777" w:rsidR="00000000" w:rsidRDefault="00063F1E">
      <w:pPr>
        <w:pStyle w:val="a0"/>
        <w:rPr>
          <w:rFonts w:hint="cs"/>
          <w:rtl/>
        </w:rPr>
      </w:pPr>
    </w:p>
    <w:p w14:paraId="07C74449" w14:textId="77777777" w:rsidR="00000000" w:rsidRDefault="00063F1E">
      <w:pPr>
        <w:pStyle w:val="a0"/>
        <w:rPr>
          <w:rFonts w:hint="cs"/>
          <w:rtl/>
        </w:rPr>
      </w:pPr>
      <w:r>
        <w:rPr>
          <w:rFonts w:hint="cs"/>
          <w:rtl/>
        </w:rPr>
        <w:t xml:space="preserve">תודה לשר מאיר שטרית. הצעה אחרת לחבר הכנסת זחאלקה. </w:t>
      </w:r>
    </w:p>
    <w:p w14:paraId="02935CDF" w14:textId="77777777" w:rsidR="00000000" w:rsidRDefault="00063F1E">
      <w:pPr>
        <w:pStyle w:val="a0"/>
        <w:rPr>
          <w:rFonts w:hint="cs"/>
          <w:rtl/>
        </w:rPr>
      </w:pPr>
    </w:p>
    <w:p w14:paraId="6A5E7AE6" w14:textId="77777777" w:rsidR="00000000" w:rsidRDefault="00063F1E">
      <w:pPr>
        <w:pStyle w:val="af0"/>
        <w:rPr>
          <w:rtl/>
        </w:rPr>
      </w:pPr>
      <w:r>
        <w:rPr>
          <w:rFonts w:hint="eastAsia"/>
          <w:rtl/>
        </w:rPr>
        <w:t>עסאם</w:t>
      </w:r>
      <w:r>
        <w:rPr>
          <w:rtl/>
        </w:rPr>
        <w:t xml:space="preserve"> מח'ול (חד"ש-תע"ל):</w:t>
      </w:r>
    </w:p>
    <w:p w14:paraId="459DC9FC" w14:textId="77777777" w:rsidR="00000000" w:rsidRDefault="00063F1E">
      <w:pPr>
        <w:pStyle w:val="a0"/>
        <w:rPr>
          <w:rFonts w:hint="cs"/>
          <w:rtl/>
        </w:rPr>
      </w:pPr>
    </w:p>
    <w:p w14:paraId="515A9FC3" w14:textId="77777777" w:rsidR="00000000" w:rsidRDefault="00063F1E">
      <w:pPr>
        <w:pStyle w:val="a0"/>
        <w:rPr>
          <w:rFonts w:hint="cs"/>
          <w:rtl/>
        </w:rPr>
      </w:pPr>
      <w:r>
        <w:rPr>
          <w:rFonts w:hint="cs"/>
          <w:rtl/>
        </w:rPr>
        <w:t>- - -</w:t>
      </w:r>
    </w:p>
    <w:p w14:paraId="1CAFE62A" w14:textId="77777777" w:rsidR="00000000" w:rsidRDefault="00063F1E">
      <w:pPr>
        <w:pStyle w:val="a0"/>
        <w:rPr>
          <w:rFonts w:hint="cs"/>
          <w:rtl/>
        </w:rPr>
      </w:pPr>
    </w:p>
    <w:p w14:paraId="231DA96F" w14:textId="77777777" w:rsidR="00000000" w:rsidRDefault="00063F1E">
      <w:pPr>
        <w:pStyle w:val="a"/>
        <w:rPr>
          <w:rtl/>
        </w:rPr>
      </w:pPr>
      <w:bookmarkStart w:id="418" w:name="FS000001061T15_12_2004_16_50_47"/>
      <w:bookmarkStart w:id="419" w:name="_Toc100465826"/>
      <w:bookmarkEnd w:id="418"/>
      <w:r>
        <w:rPr>
          <w:rFonts w:hint="eastAsia"/>
          <w:rtl/>
        </w:rPr>
        <w:t>ג</w:t>
      </w:r>
      <w:r>
        <w:rPr>
          <w:rtl/>
        </w:rPr>
        <w:t>'מאל זחאלקה (בל"ד):</w:t>
      </w:r>
      <w:bookmarkEnd w:id="419"/>
    </w:p>
    <w:p w14:paraId="43F9C870" w14:textId="77777777" w:rsidR="00000000" w:rsidRDefault="00063F1E">
      <w:pPr>
        <w:pStyle w:val="a0"/>
        <w:rPr>
          <w:rFonts w:hint="cs"/>
          <w:rtl/>
        </w:rPr>
      </w:pPr>
    </w:p>
    <w:p w14:paraId="608B449B" w14:textId="77777777" w:rsidR="00000000" w:rsidRDefault="00063F1E">
      <w:pPr>
        <w:pStyle w:val="a0"/>
        <w:rPr>
          <w:rFonts w:hint="cs"/>
          <w:rtl/>
        </w:rPr>
      </w:pPr>
      <w:r>
        <w:rPr>
          <w:rFonts w:hint="cs"/>
          <w:rtl/>
        </w:rPr>
        <w:t>כבוד היושב-ראש, השר דיבר על צמצום פערים - - -</w:t>
      </w:r>
    </w:p>
    <w:p w14:paraId="59D3D8EE" w14:textId="77777777" w:rsidR="00000000" w:rsidRDefault="00063F1E">
      <w:pPr>
        <w:pStyle w:val="a0"/>
        <w:rPr>
          <w:rFonts w:hint="cs"/>
          <w:rtl/>
        </w:rPr>
      </w:pPr>
    </w:p>
    <w:p w14:paraId="2F360E82" w14:textId="77777777" w:rsidR="00000000" w:rsidRDefault="00063F1E">
      <w:pPr>
        <w:pStyle w:val="af1"/>
        <w:rPr>
          <w:rtl/>
        </w:rPr>
      </w:pPr>
      <w:r>
        <w:rPr>
          <w:rFonts w:hint="eastAsia"/>
          <w:rtl/>
        </w:rPr>
        <w:t>היו</w:t>
      </w:r>
      <w:r>
        <w:rPr>
          <w:rtl/>
        </w:rPr>
        <w:t>"ר אלי בן-מנחם:</w:t>
      </w:r>
    </w:p>
    <w:p w14:paraId="47D76838" w14:textId="77777777" w:rsidR="00000000" w:rsidRDefault="00063F1E">
      <w:pPr>
        <w:pStyle w:val="a0"/>
        <w:rPr>
          <w:rFonts w:hint="cs"/>
          <w:rtl/>
        </w:rPr>
      </w:pPr>
    </w:p>
    <w:p w14:paraId="2DC601C3" w14:textId="77777777" w:rsidR="00000000" w:rsidRDefault="00063F1E">
      <w:pPr>
        <w:pStyle w:val="a0"/>
        <w:rPr>
          <w:rFonts w:hint="cs"/>
          <w:rtl/>
        </w:rPr>
      </w:pPr>
      <w:r>
        <w:rPr>
          <w:rFonts w:hint="cs"/>
          <w:rtl/>
        </w:rPr>
        <w:t>אני מתנצל. לא היה לי שום נייר אחר, והוא ביקש, ונת</w:t>
      </w:r>
      <w:r>
        <w:rPr>
          <w:rFonts w:hint="cs"/>
          <w:rtl/>
        </w:rPr>
        <w:t>תי לו. עכשיו היא מעבירה לי את - - -</w:t>
      </w:r>
    </w:p>
    <w:p w14:paraId="203E7261" w14:textId="77777777" w:rsidR="00000000" w:rsidRDefault="00063F1E">
      <w:pPr>
        <w:pStyle w:val="a0"/>
        <w:rPr>
          <w:rFonts w:hint="cs"/>
          <w:rtl/>
        </w:rPr>
      </w:pPr>
    </w:p>
    <w:p w14:paraId="16B6B33B" w14:textId="77777777" w:rsidR="00000000" w:rsidRDefault="00063F1E">
      <w:pPr>
        <w:pStyle w:val="af0"/>
        <w:rPr>
          <w:rtl/>
        </w:rPr>
      </w:pPr>
      <w:r>
        <w:rPr>
          <w:rFonts w:hint="eastAsia"/>
          <w:rtl/>
        </w:rPr>
        <w:t>עסאם</w:t>
      </w:r>
      <w:r>
        <w:rPr>
          <w:rtl/>
        </w:rPr>
        <w:t xml:space="preserve"> מח'ול (חד"ש-תע"ל):</w:t>
      </w:r>
    </w:p>
    <w:p w14:paraId="7A06968D" w14:textId="77777777" w:rsidR="00000000" w:rsidRDefault="00063F1E">
      <w:pPr>
        <w:pStyle w:val="a0"/>
        <w:rPr>
          <w:rFonts w:hint="cs"/>
          <w:rtl/>
        </w:rPr>
      </w:pPr>
    </w:p>
    <w:p w14:paraId="69CAA14C" w14:textId="77777777" w:rsidR="00000000" w:rsidRDefault="00063F1E">
      <w:pPr>
        <w:pStyle w:val="a0"/>
        <w:rPr>
          <w:rFonts w:hint="cs"/>
          <w:rtl/>
        </w:rPr>
      </w:pPr>
      <w:r>
        <w:rPr>
          <w:rFonts w:hint="cs"/>
          <w:rtl/>
        </w:rPr>
        <w:t>אז תיתן לשניים.</w:t>
      </w:r>
    </w:p>
    <w:p w14:paraId="1D9AC70A" w14:textId="77777777" w:rsidR="00000000" w:rsidRDefault="00063F1E">
      <w:pPr>
        <w:pStyle w:val="a0"/>
        <w:rPr>
          <w:rFonts w:hint="cs"/>
          <w:rtl/>
        </w:rPr>
      </w:pPr>
    </w:p>
    <w:p w14:paraId="55D289B9" w14:textId="77777777" w:rsidR="00000000" w:rsidRDefault="00063F1E">
      <w:pPr>
        <w:pStyle w:val="-"/>
        <w:rPr>
          <w:rtl/>
        </w:rPr>
      </w:pPr>
      <w:bookmarkStart w:id="420" w:name="FS000001061T15_12_2004_16_51_45C"/>
      <w:bookmarkEnd w:id="420"/>
      <w:r>
        <w:rPr>
          <w:rFonts w:hint="eastAsia"/>
          <w:rtl/>
        </w:rPr>
        <w:t>ג</w:t>
      </w:r>
      <w:r>
        <w:rPr>
          <w:rtl/>
        </w:rPr>
        <w:t>'מאל זחאלקה (בל"ד):</w:t>
      </w:r>
    </w:p>
    <w:p w14:paraId="08FA55CD" w14:textId="77777777" w:rsidR="00000000" w:rsidRDefault="00063F1E">
      <w:pPr>
        <w:pStyle w:val="a0"/>
        <w:rPr>
          <w:rFonts w:hint="cs"/>
          <w:rtl/>
        </w:rPr>
      </w:pPr>
    </w:p>
    <w:p w14:paraId="06BA59EA" w14:textId="77777777" w:rsidR="00000000" w:rsidRDefault="00063F1E">
      <w:pPr>
        <w:pStyle w:val="a0"/>
        <w:rPr>
          <w:rFonts w:hint="cs"/>
          <w:rtl/>
        </w:rPr>
      </w:pPr>
      <w:r>
        <w:rPr>
          <w:rFonts w:hint="cs"/>
          <w:rtl/>
        </w:rPr>
        <w:t xml:space="preserve">אני מוכן לוותר. אין בעיה. </w:t>
      </w:r>
    </w:p>
    <w:p w14:paraId="36182194" w14:textId="77777777" w:rsidR="00000000" w:rsidRDefault="00063F1E">
      <w:pPr>
        <w:pStyle w:val="a0"/>
        <w:rPr>
          <w:rFonts w:hint="cs"/>
          <w:rtl/>
        </w:rPr>
      </w:pPr>
    </w:p>
    <w:p w14:paraId="56CCEDC0" w14:textId="77777777" w:rsidR="00000000" w:rsidRDefault="00063F1E">
      <w:pPr>
        <w:pStyle w:val="af1"/>
        <w:rPr>
          <w:rtl/>
        </w:rPr>
      </w:pPr>
      <w:r>
        <w:rPr>
          <w:rFonts w:hint="eastAsia"/>
          <w:rtl/>
        </w:rPr>
        <w:t>היו</w:t>
      </w:r>
      <w:r>
        <w:rPr>
          <w:rtl/>
        </w:rPr>
        <w:t>"ר אלי בן-מנחם:</w:t>
      </w:r>
    </w:p>
    <w:p w14:paraId="0EC9C76E" w14:textId="77777777" w:rsidR="00000000" w:rsidRDefault="00063F1E">
      <w:pPr>
        <w:pStyle w:val="a0"/>
        <w:rPr>
          <w:rFonts w:hint="cs"/>
          <w:rtl/>
        </w:rPr>
      </w:pPr>
    </w:p>
    <w:p w14:paraId="6DF470EB" w14:textId="77777777" w:rsidR="00000000" w:rsidRDefault="00063F1E">
      <w:pPr>
        <w:pStyle w:val="a0"/>
        <w:rPr>
          <w:rFonts w:hint="cs"/>
          <w:rtl/>
        </w:rPr>
      </w:pPr>
      <w:r>
        <w:rPr>
          <w:rFonts w:hint="cs"/>
          <w:rtl/>
        </w:rPr>
        <w:t>חבר הכנסת ברכה, גם אתה רצית הצעה אחרת?</w:t>
      </w:r>
    </w:p>
    <w:p w14:paraId="559CDCC8" w14:textId="77777777" w:rsidR="00000000" w:rsidRDefault="00063F1E">
      <w:pPr>
        <w:pStyle w:val="a0"/>
        <w:rPr>
          <w:rFonts w:hint="cs"/>
          <w:rtl/>
        </w:rPr>
      </w:pPr>
    </w:p>
    <w:p w14:paraId="7DCED6C5" w14:textId="77777777" w:rsidR="00000000" w:rsidRDefault="00063F1E">
      <w:pPr>
        <w:pStyle w:val="af0"/>
        <w:rPr>
          <w:rtl/>
        </w:rPr>
      </w:pPr>
      <w:r>
        <w:rPr>
          <w:rFonts w:hint="eastAsia"/>
          <w:rtl/>
        </w:rPr>
        <w:t>מוחמד</w:t>
      </w:r>
      <w:r>
        <w:rPr>
          <w:rtl/>
        </w:rPr>
        <w:t xml:space="preserve"> ברכה (חד"ש-תע"ל):</w:t>
      </w:r>
    </w:p>
    <w:p w14:paraId="031235E9" w14:textId="77777777" w:rsidR="00000000" w:rsidRDefault="00063F1E">
      <w:pPr>
        <w:pStyle w:val="a0"/>
        <w:rPr>
          <w:rFonts w:hint="cs"/>
          <w:rtl/>
        </w:rPr>
      </w:pPr>
    </w:p>
    <w:p w14:paraId="6CAAE650" w14:textId="77777777" w:rsidR="00000000" w:rsidRDefault="00063F1E">
      <w:pPr>
        <w:pStyle w:val="a0"/>
        <w:rPr>
          <w:rFonts w:hint="cs"/>
          <w:rtl/>
        </w:rPr>
      </w:pPr>
      <w:r>
        <w:rPr>
          <w:rFonts w:hint="cs"/>
          <w:rtl/>
        </w:rPr>
        <w:t>לא, לא. חבר הכנסת מח'ול.</w:t>
      </w:r>
    </w:p>
    <w:p w14:paraId="73526D85" w14:textId="77777777" w:rsidR="00000000" w:rsidRDefault="00063F1E">
      <w:pPr>
        <w:pStyle w:val="a0"/>
        <w:rPr>
          <w:rFonts w:hint="cs"/>
          <w:rtl/>
        </w:rPr>
      </w:pPr>
    </w:p>
    <w:p w14:paraId="3C406BCC" w14:textId="77777777" w:rsidR="00000000" w:rsidRDefault="00063F1E">
      <w:pPr>
        <w:pStyle w:val="af1"/>
        <w:rPr>
          <w:rtl/>
        </w:rPr>
      </w:pPr>
      <w:r>
        <w:rPr>
          <w:rFonts w:hint="eastAsia"/>
          <w:rtl/>
        </w:rPr>
        <w:t>היו</w:t>
      </w:r>
      <w:r>
        <w:rPr>
          <w:rtl/>
        </w:rPr>
        <w:t>"ר אלי בן-מנח</w:t>
      </w:r>
      <w:r>
        <w:rPr>
          <w:rtl/>
        </w:rPr>
        <w:t>ם:</w:t>
      </w:r>
    </w:p>
    <w:p w14:paraId="0E743AEB" w14:textId="77777777" w:rsidR="00000000" w:rsidRDefault="00063F1E">
      <w:pPr>
        <w:pStyle w:val="a0"/>
        <w:rPr>
          <w:rFonts w:hint="cs"/>
          <w:rtl/>
        </w:rPr>
      </w:pPr>
    </w:p>
    <w:p w14:paraId="1C04F9A1" w14:textId="77777777" w:rsidR="00000000" w:rsidRDefault="00063F1E">
      <w:pPr>
        <w:pStyle w:val="a0"/>
        <w:rPr>
          <w:rFonts w:hint="cs"/>
          <w:rtl/>
        </w:rPr>
      </w:pPr>
      <w:r>
        <w:rPr>
          <w:rFonts w:hint="cs"/>
          <w:rtl/>
        </w:rPr>
        <w:t xml:space="preserve">עסאם מח'ול. אני אתן לו. אני אאפשר לו. אני אאפשר לו. חבר הכנסת זחאלקה, בבקשה. </w:t>
      </w:r>
    </w:p>
    <w:p w14:paraId="05E94812" w14:textId="77777777" w:rsidR="00000000" w:rsidRDefault="00063F1E">
      <w:pPr>
        <w:pStyle w:val="a0"/>
        <w:rPr>
          <w:rFonts w:hint="cs"/>
          <w:rtl/>
        </w:rPr>
      </w:pPr>
    </w:p>
    <w:p w14:paraId="617E7EF4" w14:textId="77777777" w:rsidR="00000000" w:rsidRDefault="00063F1E">
      <w:pPr>
        <w:pStyle w:val="-"/>
        <w:rPr>
          <w:rtl/>
        </w:rPr>
      </w:pPr>
      <w:bookmarkStart w:id="421" w:name="FS000001061T15_12_2004_16_52_50C"/>
      <w:bookmarkEnd w:id="421"/>
      <w:r>
        <w:rPr>
          <w:rFonts w:hint="eastAsia"/>
          <w:rtl/>
        </w:rPr>
        <w:t>ג</w:t>
      </w:r>
      <w:r>
        <w:rPr>
          <w:rtl/>
        </w:rPr>
        <w:t>'מאל זחאלקה (בל"ד):</w:t>
      </w:r>
    </w:p>
    <w:p w14:paraId="4CD93B1E" w14:textId="77777777" w:rsidR="00000000" w:rsidRDefault="00063F1E">
      <w:pPr>
        <w:pStyle w:val="a0"/>
        <w:rPr>
          <w:rFonts w:hint="cs"/>
          <w:rtl/>
        </w:rPr>
      </w:pPr>
    </w:p>
    <w:p w14:paraId="44BDDDFE" w14:textId="77777777" w:rsidR="00000000" w:rsidRDefault="00063F1E">
      <w:pPr>
        <w:pStyle w:val="a0"/>
        <w:rPr>
          <w:rFonts w:hint="cs"/>
          <w:rtl/>
        </w:rPr>
      </w:pPr>
      <w:r>
        <w:rPr>
          <w:rFonts w:hint="cs"/>
          <w:rtl/>
        </w:rPr>
        <w:t xml:space="preserve">אני רוצה להעלות רק נושא אחד, אף שהנושא רחב ואפשר לדבר על הרבה דברים. אבל נושא אחד - החלטת ממשלה. </w:t>
      </w:r>
    </w:p>
    <w:p w14:paraId="42FA28EC" w14:textId="77777777" w:rsidR="00000000" w:rsidRDefault="00063F1E">
      <w:pPr>
        <w:pStyle w:val="a0"/>
        <w:rPr>
          <w:rFonts w:hint="cs"/>
          <w:rtl/>
        </w:rPr>
      </w:pPr>
    </w:p>
    <w:p w14:paraId="1200C2CC" w14:textId="77777777" w:rsidR="00000000" w:rsidRDefault="00063F1E">
      <w:pPr>
        <w:pStyle w:val="a0"/>
        <w:rPr>
          <w:rFonts w:hint="cs"/>
          <w:rtl/>
        </w:rPr>
      </w:pPr>
      <w:r>
        <w:rPr>
          <w:rFonts w:hint="cs"/>
          <w:rtl/>
        </w:rPr>
        <w:t>ביוזמתו של ראש הממשלה הוחלט, שבתוך חמש שנים 10% מהמו</w:t>
      </w:r>
      <w:r>
        <w:rPr>
          <w:rFonts w:hint="cs"/>
          <w:rtl/>
        </w:rPr>
        <w:t>עסקים בשירות המדינה יהיו ערבים. כיום השיעור הוא 4.5%. בשביל להגיע ל-10% צריך לפחות תוספת של 1% בשנה, שזה אומר, לקלוט 600-700 עובדים בשנה. איך אפשר להאמין שאנחנו נגיע ליעד הזה אם הקליטה היא אפס בשנה הזאת ובשנה שעברה? היא למעשה אפס, ובמקרים מסוימים יש פיטורי</w:t>
      </w:r>
      <w:r>
        <w:rPr>
          <w:rFonts w:hint="cs"/>
          <w:rtl/>
        </w:rPr>
        <w:t xml:space="preserve">ם ואין מביאים מישהו במקומם. אז בשביל להגיע בתוך חמש שנים ליעד, צריך כל שנה להוסיף ואנחנו לא רואים את זה. ככה שהבטחות יש, מלים שבענו ולמעשים חיכינו. </w:t>
      </w:r>
    </w:p>
    <w:p w14:paraId="423DD683" w14:textId="77777777" w:rsidR="00000000" w:rsidRDefault="00063F1E">
      <w:pPr>
        <w:pStyle w:val="a0"/>
        <w:rPr>
          <w:rFonts w:hint="cs"/>
          <w:rtl/>
        </w:rPr>
      </w:pPr>
    </w:p>
    <w:p w14:paraId="595B4797" w14:textId="77777777" w:rsidR="00000000" w:rsidRDefault="00063F1E">
      <w:pPr>
        <w:pStyle w:val="af1"/>
        <w:rPr>
          <w:rtl/>
        </w:rPr>
      </w:pPr>
      <w:r>
        <w:rPr>
          <w:rFonts w:hint="eastAsia"/>
          <w:rtl/>
        </w:rPr>
        <w:t>היו</w:t>
      </w:r>
      <w:r>
        <w:rPr>
          <w:rtl/>
        </w:rPr>
        <w:t>"ר אלי בן-מנחם:</w:t>
      </w:r>
    </w:p>
    <w:p w14:paraId="1DD64A31" w14:textId="77777777" w:rsidR="00000000" w:rsidRDefault="00063F1E">
      <w:pPr>
        <w:pStyle w:val="a0"/>
        <w:rPr>
          <w:rFonts w:hint="cs"/>
          <w:rtl/>
        </w:rPr>
      </w:pPr>
    </w:p>
    <w:p w14:paraId="40E90794" w14:textId="77777777" w:rsidR="00000000" w:rsidRDefault="00063F1E">
      <w:pPr>
        <w:pStyle w:val="a0"/>
        <w:rPr>
          <w:rFonts w:hint="cs"/>
          <w:rtl/>
        </w:rPr>
      </w:pPr>
      <w:r>
        <w:rPr>
          <w:rFonts w:hint="cs"/>
          <w:rtl/>
        </w:rPr>
        <w:t xml:space="preserve">תודה לחבר הכנסת זחאלקה. חבר הכנסת עסאם מח'ול, בבקשה, הצעה אחרת. </w:t>
      </w:r>
    </w:p>
    <w:p w14:paraId="46D48112" w14:textId="77777777" w:rsidR="00000000" w:rsidRDefault="00063F1E">
      <w:pPr>
        <w:pStyle w:val="a0"/>
        <w:rPr>
          <w:rFonts w:hint="cs"/>
          <w:rtl/>
        </w:rPr>
      </w:pPr>
    </w:p>
    <w:p w14:paraId="6168743E" w14:textId="77777777" w:rsidR="00000000" w:rsidRDefault="00063F1E">
      <w:pPr>
        <w:pStyle w:val="a"/>
        <w:rPr>
          <w:rtl/>
        </w:rPr>
      </w:pPr>
      <w:bookmarkStart w:id="422" w:name="FS000000542T15_12_2004_16_55_40"/>
      <w:bookmarkStart w:id="423" w:name="_Toc100465827"/>
      <w:bookmarkEnd w:id="422"/>
      <w:r>
        <w:rPr>
          <w:rFonts w:hint="eastAsia"/>
          <w:rtl/>
        </w:rPr>
        <w:t>עסאם</w:t>
      </w:r>
      <w:r>
        <w:rPr>
          <w:rtl/>
        </w:rPr>
        <w:t xml:space="preserve"> מח'ול (חד"ש-תע"</w:t>
      </w:r>
      <w:r>
        <w:rPr>
          <w:rtl/>
        </w:rPr>
        <w:t>ל):</w:t>
      </w:r>
      <w:bookmarkEnd w:id="423"/>
    </w:p>
    <w:p w14:paraId="7F404D28" w14:textId="77777777" w:rsidR="00000000" w:rsidRDefault="00063F1E">
      <w:pPr>
        <w:pStyle w:val="a0"/>
        <w:rPr>
          <w:rFonts w:hint="cs"/>
          <w:rtl/>
        </w:rPr>
      </w:pPr>
    </w:p>
    <w:p w14:paraId="60DCE12E" w14:textId="77777777" w:rsidR="00000000" w:rsidRDefault="00063F1E">
      <w:pPr>
        <w:pStyle w:val="a0"/>
        <w:rPr>
          <w:rFonts w:hint="cs"/>
          <w:rtl/>
        </w:rPr>
      </w:pPr>
      <w:r>
        <w:rPr>
          <w:rFonts w:hint="cs"/>
          <w:rtl/>
        </w:rPr>
        <w:t xml:space="preserve">תודה רבה, אדוני היושב-ראש. חבר הכנסת מג'אדלה דיבר על התמונה הכוללת. אני רוצה להתמקד בנקודה שלא קיבלה את חלקה מספיק והיא הבעיה של מדיניות הריסת הבתים והקרקעות, במיוחד כאשר היום התבשרנו על הבוקר על הריסת עוד שלושה בתים בכפר דיר-אל-אסד שבגליל. </w:t>
      </w:r>
    </w:p>
    <w:p w14:paraId="14B7800C" w14:textId="77777777" w:rsidR="00000000" w:rsidRDefault="00063F1E">
      <w:pPr>
        <w:pStyle w:val="a0"/>
        <w:rPr>
          <w:rFonts w:hint="cs"/>
          <w:rtl/>
        </w:rPr>
      </w:pPr>
    </w:p>
    <w:p w14:paraId="5EB81A22" w14:textId="77777777" w:rsidR="00000000" w:rsidRDefault="00063F1E">
      <w:pPr>
        <w:pStyle w:val="a0"/>
        <w:rPr>
          <w:rFonts w:hint="cs"/>
          <w:rtl/>
        </w:rPr>
      </w:pPr>
      <w:r>
        <w:rPr>
          <w:rFonts w:hint="cs"/>
          <w:rtl/>
        </w:rPr>
        <w:t>אני חושב</w:t>
      </w:r>
      <w:r>
        <w:rPr>
          <w:rFonts w:hint="cs"/>
          <w:rtl/>
        </w:rPr>
        <w:t xml:space="preserve"> שהממשלה לא מגיעה לטפל בשאלה של הדיור והרשיונות לבתים בידיים נקיות. מי שרוצה להבטיח </w:t>
      </w:r>
      <w:r>
        <w:rPr>
          <w:rtl/>
        </w:rPr>
        <w:t>–</w:t>
      </w:r>
      <w:r>
        <w:rPr>
          <w:rFonts w:hint="cs"/>
          <w:rtl/>
        </w:rPr>
        <w:t xml:space="preserve"> ואני רוצה שאנשים יבנו בתים מאושרים, על-פי רשיונות - חייב לספק את הצרכים ולתת מענה על צורכי ההתרבות של התושבים בכפר דיר-אל-אסד ובכפרים האחרים. הממשלה לא מגיעה בידיים נקיות</w:t>
      </w:r>
      <w:r>
        <w:rPr>
          <w:rFonts w:hint="cs"/>
          <w:rtl/>
        </w:rPr>
        <w:t xml:space="preserve"> בעניין הזה. במקום זאת, הממשלה עסוקה בתוכניות לייהוד הגליל ולייהוד הנגב. אני חושב שהמדיניות הזאת, עצם האמירה הזאת, לא עולה בקנה אחד עם מה שהשר מבטיח לנו היום. צריך להפסיק עם המדיניות והאשליות האנטי-דמוקרטיות, אפילו הגזעניות האלה, ולתת מענה על צורכי היישובי</w:t>
      </w:r>
      <w:r>
        <w:rPr>
          <w:rFonts w:hint="cs"/>
          <w:rtl/>
        </w:rPr>
        <w:t xml:space="preserve">ם הערביים, לרבות בשטחי השיפוט ולרבות בהרחבת האפשרויות לבנות בנייה מאושרת. תודה. </w:t>
      </w:r>
    </w:p>
    <w:p w14:paraId="57CF7905" w14:textId="77777777" w:rsidR="00000000" w:rsidRDefault="00063F1E">
      <w:pPr>
        <w:pStyle w:val="a0"/>
        <w:rPr>
          <w:rFonts w:hint="cs"/>
          <w:rtl/>
        </w:rPr>
      </w:pPr>
    </w:p>
    <w:p w14:paraId="4D629985" w14:textId="77777777" w:rsidR="00000000" w:rsidRDefault="00063F1E">
      <w:pPr>
        <w:pStyle w:val="af1"/>
        <w:rPr>
          <w:rtl/>
        </w:rPr>
      </w:pPr>
      <w:r>
        <w:rPr>
          <w:rFonts w:hint="eastAsia"/>
          <w:rtl/>
        </w:rPr>
        <w:t>היו</w:t>
      </w:r>
      <w:r>
        <w:rPr>
          <w:rtl/>
        </w:rPr>
        <w:t>"ר אלי בן-מנחם:</w:t>
      </w:r>
    </w:p>
    <w:p w14:paraId="5AA861F3" w14:textId="77777777" w:rsidR="00000000" w:rsidRDefault="00063F1E">
      <w:pPr>
        <w:pStyle w:val="a0"/>
        <w:rPr>
          <w:rFonts w:hint="cs"/>
          <w:rtl/>
        </w:rPr>
      </w:pPr>
    </w:p>
    <w:p w14:paraId="08C290EE" w14:textId="77777777" w:rsidR="00000000" w:rsidRDefault="00063F1E">
      <w:pPr>
        <w:pStyle w:val="a0"/>
        <w:rPr>
          <w:rFonts w:hint="cs"/>
          <w:rtl/>
        </w:rPr>
      </w:pPr>
      <w:r>
        <w:rPr>
          <w:rFonts w:hint="cs"/>
          <w:rtl/>
        </w:rPr>
        <w:t xml:space="preserve">תודה לחבר הכנסת עסאם מח'ול. אדוני השר, חבר הכנסת גאלב מג'אדלה מבקש להעביר את הנושא לוועדת הכספים. </w:t>
      </w:r>
    </w:p>
    <w:p w14:paraId="2B3EB249" w14:textId="77777777" w:rsidR="00000000" w:rsidRDefault="00063F1E">
      <w:pPr>
        <w:pStyle w:val="a0"/>
        <w:rPr>
          <w:rFonts w:hint="cs"/>
          <w:rtl/>
        </w:rPr>
      </w:pPr>
    </w:p>
    <w:p w14:paraId="1F4A5A5C" w14:textId="77777777" w:rsidR="00000000" w:rsidRDefault="00063F1E">
      <w:pPr>
        <w:pStyle w:val="af0"/>
        <w:rPr>
          <w:rtl/>
        </w:rPr>
      </w:pPr>
      <w:r>
        <w:rPr>
          <w:rFonts w:hint="eastAsia"/>
          <w:rtl/>
        </w:rPr>
        <w:t>שר</w:t>
      </w:r>
      <w:r>
        <w:rPr>
          <w:rtl/>
        </w:rPr>
        <w:t xml:space="preserve"> התחבורה מאיר שטרית:</w:t>
      </w:r>
    </w:p>
    <w:p w14:paraId="02794BF9" w14:textId="77777777" w:rsidR="00000000" w:rsidRDefault="00063F1E">
      <w:pPr>
        <w:pStyle w:val="a0"/>
        <w:rPr>
          <w:rFonts w:hint="cs"/>
          <w:rtl/>
        </w:rPr>
      </w:pPr>
    </w:p>
    <w:p w14:paraId="02644D0D" w14:textId="77777777" w:rsidR="00000000" w:rsidRDefault="00063F1E">
      <w:pPr>
        <w:pStyle w:val="a0"/>
        <w:rPr>
          <w:rFonts w:hint="cs"/>
          <w:rtl/>
        </w:rPr>
      </w:pPr>
      <w:r>
        <w:rPr>
          <w:rFonts w:hint="cs"/>
          <w:rtl/>
        </w:rPr>
        <w:t xml:space="preserve">הוא ביקש חינוך. </w:t>
      </w:r>
    </w:p>
    <w:p w14:paraId="5CECAB0A" w14:textId="77777777" w:rsidR="00000000" w:rsidRDefault="00063F1E">
      <w:pPr>
        <w:pStyle w:val="a0"/>
        <w:rPr>
          <w:rFonts w:hint="cs"/>
          <w:rtl/>
        </w:rPr>
      </w:pPr>
    </w:p>
    <w:p w14:paraId="7E6A7BC3" w14:textId="77777777" w:rsidR="00000000" w:rsidRDefault="00063F1E">
      <w:pPr>
        <w:pStyle w:val="af1"/>
        <w:rPr>
          <w:rtl/>
        </w:rPr>
      </w:pPr>
      <w:r>
        <w:rPr>
          <w:rFonts w:hint="eastAsia"/>
          <w:rtl/>
        </w:rPr>
        <w:t>היו</w:t>
      </w:r>
      <w:r>
        <w:rPr>
          <w:rtl/>
        </w:rPr>
        <w:t>"ר אלי בן</w:t>
      </w:r>
      <w:r>
        <w:rPr>
          <w:rtl/>
        </w:rPr>
        <w:t>-מנחם:</w:t>
      </w:r>
    </w:p>
    <w:p w14:paraId="561AD7EE" w14:textId="77777777" w:rsidR="00000000" w:rsidRDefault="00063F1E">
      <w:pPr>
        <w:pStyle w:val="a0"/>
        <w:rPr>
          <w:rFonts w:hint="cs"/>
          <w:rtl/>
        </w:rPr>
      </w:pPr>
    </w:p>
    <w:p w14:paraId="5EDABB79" w14:textId="77777777" w:rsidR="00000000" w:rsidRDefault="00063F1E">
      <w:pPr>
        <w:pStyle w:val="a0"/>
        <w:rPr>
          <w:rFonts w:hint="cs"/>
          <w:rtl/>
        </w:rPr>
      </w:pPr>
      <w:r>
        <w:rPr>
          <w:rFonts w:hint="cs"/>
          <w:rtl/>
        </w:rPr>
        <w:t xml:space="preserve">הוא בא אלי וביקש ועדת הכספים. </w:t>
      </w:r>
    </w:p>
    <w:p w14:paraId="0856EE06" w14:textId="77777777" w:rsidR="00000000" w:rsidRDefault="00063F1E">
      <w:pPr>
        <w:pStyle w:val="a0"/>
        <w:rPr>
          <w:rFonts w:hint="cs"/>
          <w:rtl/>
        </w:rPr>
      </w:pPr>
    </w:p>
    <w:p w14:paraId="09F60039" w14:textId="77777777" w:rsidR="00000000" w:rsidRDefault="00063F1E">
      <w:pPr>
        <w:pStyle w:val="af0"/>
        <w:rPr>
          <w:rtl/>
        </w:rPr>
      </w:pPr>
      <w:r>
        <w:rPr>
          <w:rFonts w:hint="eastAsia"/>
          <w:rtl/>
        </w:rPr>
        <w:t>גאלב</w:t>
      </w:r>
      <w:r>
        <w:rPr>
          <w:rtl/>
        </w:rPr>
        <w:t xml:space="preserve"> מג'אדלה (העבודה-מימד):</w:t>
      </w:r>
    </w:p>
    <w:p w14:paraId="3D734C58" w14:textId="77777777" w:rsidR="00000000" w:rsidRDefault="00063F1E">
      <w:pPr>
        <w:pStyle w:val="a0"/>
        <w:rPr>
          <w:rFonts w:hint="cs"/>
          <w:rtl/>
        </w:rPr>
      </w:pPr>
    </w:p>
    <w:p w14:paraId="0B44AA4F" w14:textId="77777777" w:rsidR="00000000" w:rsidRDefault="00063F1E">
      <w:pPr>
        <w:pStyle w:val="a0"/>
        <w:rPr>
          <w:rFonts w:hint="cs"/>
          <w:rtl/>
        </w:rPr>
      </w:pPr>
      <w:r>
        <w:rPr>
          <w:rFonts w:hint="cs"/>
          <w:rtl/>
        </w:rPr>
        <w:t>אם אתה מסכים לוועדת הכספים.</w:t>
      </w:r>
    </w:p>
    <w:p w14:paraId="6446401C" w14:textId="77777777" w:rsidR="00000000" w:rsidRDefault="00063F1E">
      <w:pPr>
        <w:pStyle w:val="a0"/>
        <w:rPr>
          <w:rFonts w:hint="cs"/>
          <w:rtl/>
        </w:rPr>
      </w:pPr>
    </w:p>
    <w:p w14:paraId="761660D7" w14:textId="77777777" w:rsidR="00000000" w:rsidRDefault="00063F1E">
      <w:pPr>
        <w:pStyle w:val="af0"/>
        <w:rPr>
          <w:rtl/>
        </w:rPr>
      </w:pPr>
      <w:r>
        <w:rPr>
          <w:rFonts w:hint="eastAsia"/>
          <w:rtl/>
        </w:rPr>
        <w:t>שר</w:t>
      </w:r>
      <w:r>
        <w:rPr>
          <w:rtl/>
        </w:rPr>
        <w:t xml:space="preserve"> התחבורה מאיר שטרית:</w:t>
      </w:r>
    </w:p>
    <w:p w14:paraId="538DFCCF" w14:textId="77777777" w:rsidR="00000000" w:rsidRDefault="00063F1E">
      <w:pPr>
        <w:pStyle w:val="a0"/>
        <w:rPr>
          <w:rFonts w:hint="cs"/>
          <w:rtl/>
        </w:rPr>
      </w:pPr>
    </w:p>
    <w:p w14:paraId="09286FD6" w14:textId="77777777" w:rsidR="00000000" w:rsidRDefault="00063F1E">
      <w:pPr>
        <w:pStyle w:val="a0"/>
        <w:rPr>
          <w:rFonts w:hint="cs"/>
          <w:rtl/>
        </w:rPr>
      </w:pPr>
      <w:r>
        <w:rPr>
          <w:rFonts w:hint="cs"/>
          <w:rtl/>
        </w:rPr>
        <w:t xml:space="preserve">כספים. שיהיה כספים. </w:t>
      </w:r>
    </w:p>
    <w:p w14:paraId="6F572806" w14:textId="77777777" w:rsidR="00000000" w:rsidRDefault="00063F1E">
      <w:pPr>
        <w:pStyle w:val="a0"/>
        <w:rPr>
          <w:rFonts w:hint="cs"/>
          <w:rtl/>
        </w:rPr>
      </w:pPr>
    </w:p>
    <w:p w14:paraId="7DA772B9" w14:textId="77777777" w:rsidR="00000000" w:rsidRDefault="00063F1E">
      <w:pPr>
        <w:pStyle w:val="af1"/>
        <w:rPr>
          <w:rFonts w:hint="cs"/>
          <w:rtl/>
        </w:rPr>
      </w:pPr>
      <w:r>
        <w:rPr>
          <w:rFonts w:hint="eastAsia"/>
          <w:rtl/>
        </w:rPr>
        <w:t>היו</w:t>
      </w:r>
      <w:r>
        <w:rPr>
          <w:rtl/>
        </w:rPr>
        <w:t>"ר אלי בן-מנחם:</w:t>
      </w:r>
    </w:p>
    <w:p w14:paraId="1BE92FDA" w14:textId="77777777" w:rsidR="00000000" w:rsidRDefault="00063F1E">
      <w:pPr>
        <w:pStyle w:val="a0"/>
        <w:rPr>
          <w:rFonts w:hint="cs"/>
          <w:rtl/>
        </w:rPr>
      </w:pPr>
    </w:p>
    <w:p w14:paraId="5BDD6F6C" w14:textId="77777777" w:rsidR="00000000" w:rsidRDefault="00063F1E">
      <w:pPr>
        <w:pStyle w:val="a0"/>
        <w:rPr>
          <w:rFonts w:hint="cs"/>
          <w:rtl/>
        </w:rPr>
      </w:pPr>
      <w:r>
        <w:rPr>
          <w:rFonts w:hint="cs"/>
          <w:rtl/>
        </w:rPr>
        <w:t xml:space="preserve">כספים. בסדר, רבותי.   </w:t>
      </w:r>
    </w:p>
    <w:p w14:paraId="59086909" w14:textId="77777777" w:rsidR="00000000" w:rsidRDefault="00063F1E">
      <w:pPr>
        <w:pStyle w:val="a0"/>
        <w:rPr>
          <w:rFonts w:hint="cs"/>
          <w:color w:val="0000FF"/>
          <w:szCs w:val="28"/>
          <w:rtl/>
        </w:rPr>
      </w:pPr>
    </w:p>
    <w:p w14:paraId="32B26034" w14:textId="77777777" w:rsidR="00000000" w:rsidRDefault="00063F1E">
      <w:pPr>
        <w:pStyle w:val="a0"/>
        <w:ind w:left="26" w:firstLine="694"/>
        <w:rPr>
          <w:rFonts w:hint="cs"/>
          <w:rtl/>
        </w:rPr>
      </w:pPr>
      <w:r>
        <w:rPr>
          <w:rFonts w:hint="cs"/>
          <w:rtl/>
        </w:rPr>
        <w:t>רבותי חברי הכנסת, אנחנו מצביעים כך: מי שמצביע בעד זה בעד להעביר את ה</w:t>
      </w:r>
      <w:r>
        <w:rPr>
          <w:rFonts w:hint="cs"/>
          <w:rtl/>
        </w:rPr>
        <w:t xml:space="preserve">הצעה לסדר-היום מס' 5089, המצב של אזרחי ישראל הערבים, לוועדת הכספים. מי שמצביע נגד זה להסיר את הנושא מסדר-היום. ההצבעה החלה. </w:t>
      </w:r>
    </w:p>
    <w:p w14:paraId="00216DE1" w14:textId="77777777" w:rsidR="00000000" w:rsidRDefault="00063F1E">
      <w:pPr>
        <w:pStyle w:val="a0"/>
        <w:ind w:left="720" w:firstLine="0"/>
        <w:rPr>
          <w:rFonts w:hint="cs"/>
          <w:rtl/>
        </w:rPr>
      </w:pPr>
    </w:p>
    <w:p w14:paraId="1D81130D" w14:textId="77777777" w:rsidR="00000000" w:rsidRDefault="00063F1E">
      <w:pPr>
        <w:pStyle w:val="ab"/>
        <w:bidi/>
        <w:rPr>
          <w:rFonts w:hint="cs"/>
          <w:rtl/>
        </w:rPr>
      </w:pPr>
      <w:r>
        <w:rPr>
          <w:rFonts w:hint="cs"/>
          <w:rtl/>
        </w:rPr>
        <w:t>הצבעה מס' 21</w:t>
      </w:r>
    </w:p>
    <w:p w14:paraId="7BC4AA0B" w14:textId="77777777" w:rsidR="00000000" w:rsidRDefault="00063F1E">
      <w:pPr>
        <w:pStyle w:val="ac"/>
        <w:bidi/>
        <w:rPr>
          <w:rFonts w:hint="cs"/>
          <w:rtl/>
        </w:rPr>
      </w:pPr>
    </w:p>
    <w:p w14:paraId="42BC6BCC"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9 </w:t>
      </w:r>
    </w:p>
    <w:p w14:paraId="51803811" w14:textId="77777777" w:rsidR="00000000" w:rsidRDefault="00063F1E">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EF3BE8A"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27E19039" w14:textId="77777777" w:rsidR="00000000" w:rsidRDefault="00063F1E">
      <w:pPr>
        <w:pStyle w:val="ad"/>
        <w:bidi/>
        <w:rPr>
          <w:rFonts w:hint="cs"/>
          <w:rtl/>
        </w:rPr>
      </w:pPr>
      <w:r>
        <w:rPr>
          <w:rFonts w:hint="cs"/>
          <w:rtl/>
        </w:rPr>
        <w:t>ההצעה להעביר את הנוש</w:t>
      </w:r>
      <w:r>
        <w:rPr>
          <w:rFonts w:hint="cs"/>
          <w:rtl/>
        </w:rPr>
        <w:t xml:space="preserve">א לוועדת הכספים נתקבלה. </w:t>
      </w:r>
    </w:p>
    <w:p w14:paraId="13669741" w14:textId="77777777" w:rsidR="00000000" w:rsidRDefault="00063F1E">
      <w:pPr>
        <w:pStyle w:val="af1"/>
        <w:rPr>
          <w:rFonts w:hint="cs"/>
          <w:rtl/>
        </w:rPr>
      </w:pPr>
    </w:p>
    <w:p w14:paraId="61C54319" w14:textId="77777777" w:rsidR="00000000" w:rsidRDefault="00063F1E">
      <w:pPr>
        <w:pStyle w:val="af1"/>
        <w:rPr>
          <w:rFonts w:hint="cs"/>
          <w:rtl/>
        </w:rPr>
      </w:pPr>
      <w:r>
        <w:rPr>
          <w:rtl/>
        </w:rPr>
        <w:t>היו"ר</w:t>
      </w:r>
      <w:r>
        <w:rPr>
          <w:rFonts w:hint="cs"/>
          <w:rtl/>
        </w:rPr>
        <w:t xml:space="preserve"> אלי בן-מנחם:</w:t>
      </w:r>
    </w:p>
    <w:p w14:paraId="67ABEF8B" w14:textId="77777777" w:rsidR="00000000" w:rsidRDefault="00063F1E">
      <w:pPr>
        <w:pStyle w:val="a0"/>
        <w:rPr>
          <w:rtl/>
        </w:rPr>
      </w:pPr>
    </w:p>
    <w:p w14:paraId="4A11A30D" w14:textId="77777777" w:rsidR="00000000" w:rsidRDefault="00063F1E">
      <w:pPr>
        <w:pStyle w:val="a0"/>
        <w:rPr>
          <w:rFonts w:hint="cs"/>
          <w:rtl/>
        </w:rPr>
      </w:pPr>
      <w:r>
        <w:rPr>
          <w:rFonts w:hint="cs"/>
          <w:rtl/>
        </w:rPr>
        <w:t>בעד - תשעה חברי כנסת, נגד - אפס, נמנעים - אפס. על כן, ההצעה לסדר-היום בנושא: המצב של אזרחי ישראל הערבים, תועבר לוועדת הכספים.</w:t>
      </w:r>
    </w:p>
    <w:p w14:paraId="21A917B8" w14:textId="77777777" w:rsidR="00000000" w:rsidRDefault="00063F1E">
      <w:pPr>
        <w:pStyle w:val="a2"/>
        <w:rPr>
          <w:rFonts w:hint="cs"/>
          <w:rtl/>
        </w:rPr>
      </w:pPr>
    </w:p>
    <w:p w14:paraId="6EFFBA31" w14:textId="77777777" w:rsidR="00000000" w:rsidRDefault="00063F1E">
      <w:pPr>
        <w:pStyle w:val="a0"/>
        <w:rPr>
          <w:rFonts w:hint="cs"/>
          <w:rtl/>
        </w:rPr>
      </w:pPr>
    </w:p>
    <w:p w14:paraId="6396ED86" w14:textId="77777777" w:rsidR="00000000" w:rsidRDefault="00063F1E">
      <w:pPr>
        <w:pStyle w:val="a2"/>
        <w:rPr>
          <w:rFonts w:hint="cs"/>
          <w:rtl/>
        </w:rPr>
      </w:pPr>
      <w:bookmarkStart w:id="424" w:name="CS79603FI0079603T15_12_2004_15_32_56"/>
      <w:bookmarkStart w:id="425" w:name="_Toc100465828"/>
      <w:bookmarkEnd w:id="424"/>
      <w:r>
        <w:rPr>
          <w:rtl/>
        </w:rPr>
        <w:t>הצעה לסדר-היום</w:t>
      </w:r>
      <w:bookmarkEnd w:id="425"/>
      <w:r>
        <w:rPr>
          <w:rtl/>
        </w:rPr>
        <w:t xml:space="preserve"> </w:t>
      </w:r>
    </w:p>
    <w:p w14:paraId="3023141C" w14:textId="77777777" w:rsidR="00000000" w:rsidRDefault="00063F1E">
      <w:pPr>
        <w:pStyle w:val="a2"/>
        <w:rPr>
          <w:rFonts w:hint="cs"/>
          <w:rtl/>
        </w:rPr>
      </w:pPr>
      <w:bookmarkStart w:id="426" w:name="_Toc100465829"/>
      <w:r>
        <w:rPr>
          <w:rtl/>
        </w:rPr>
        <w:t>רשות הניקוז</w:t>
      </w:r>
      <w:bookmarkEnd w:id="426"/>
    </w:p>
    <w:p w14:paraId="4CC73543" w14:textId="77777777" w:rsidR="00000000" w:rsidRDefault="00063F1E">
      <w:pPr>
        <w:pStyle w:val="a0"/>
        <w:rPr>
          <w:rFonts w:hint="cs"/>
          <w:rtl/>
        </w:rPr>
      </w:pPr>
    </w:p>
    <w:p w14:paraId="115322EF"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3D6FEB43" w14:textId="77777777" w:rsidR="00000000" w:rsidRDefault="00063F1E">
      <w:pPr>
        <w:pStyle w:val="a0"/>
        <w:rPr>
          <w:rFonts w:hint="cs"/>
          <w:rtl/>
        </w:rPr>
      </w:pPr>
    </w:p>
    <w:p w14:paraId="09A14B46" w14:textId="77777777" w:rsidR="00000000" w:rsidRDefault="00063F1E">
      <w:pPr>
        <w:pStyle w:val="a0"/>
        <w:rPr>
          <w:rtl/>
        </w:rPr>
      </w:pPr>
      <w:r>
        <w:rPr>
          <w:rFonts w:hint="cs"/>
          <w:rtl/>
        </w:rPr>
        <w:t xml:space="preserve">אנחנו עוברים להצעה לסדר-היום מס' </w:t>
      </w:r>
      <w:r>
        <w:rPr>
          <w:rFonts w:hint="cs"/>
          <w:rtl/>
        </w:rPr>
        <w:t>4994 בנושא</w:t>
      </w:r>
      <w:r>
        <w:t>:</w:t>
      </w:r>
      <w:r>
        <w:rPr>
          <w:rFonts w:hint="cs"/>
          <w:rtl/>
        </w:rPr>
        <w:t xml:space="preserve"> רשות הניקוז. יציג את הנושא חבר הכנסת עמרי שרון, בבקשה. </w:t>
      </w:r>
    </w:p>
    <w:p w14:paraId="0BD17F6B" w14:textId="77777777" w:rsidR="00000000" w:rsidRDefault="00063F1E">
      <w:pPr>
        <w:pStyle w:val="a0"/>
        <w:rPr>
          <w:rFonts w:hint="cs"/>
          <w:rtl/>
        </w:rPr>
      </w:pPr>
    </w:p>
    <w:p w14:paraId="7F11EE2E" w14:textId="77777777" w:rsidR="00000000" w:rsidRDefault="00063F1E">
      <w:pPr>
        <w:pStyle w:val="a"/>
        <w:rPr>
          <w:rtl/>
        </w:rPr>
      </w:pPr>
      <w:bookmarkStart w:id="427" w:name="FS000001035T15_12_2004_15_33_03"/>
      <w:bookmarkStart w:id="428" w:name="_Toc100465830"/>
      <w:bookmarkEnd w:id="427"/>
      <w:r>
        <w:rPr>
          <w:rFonts w:hint="eastAsia"/>
          <w:rtl/>
        </w:rPr>
        <w:t>עמרי</w:t>
      </w:r>
      <w:r>
        <w:rPr>
          <w:rtl/>
        </w:rPr>
        <w:t xml:space="preserve"> שרון (הליכוד):</w:t>
      </w:r>
      <w:bookmarkEnd w:id="428"/>
    </w:p>
    <w:p w14:paraId="6DEB5165" w14:textId="77777777" w:rsidR="00000000" w:rsidRDefault="00063F1E">
      <w:pPr>
        <w:pStyle w:val="a0"/>
        <w:rPr>
          <w:rFonts w:hint="cs"/>
          <w:rtl/>
        </w:rPr>
      </w:pPr>
    </w:p>
    <w:p w14:paraId="779E851A" w14:textId="77777777" w:rsidR="00000000" w:rsidRDefault="00063F1E">
      <w:pPr>
        <w:pStyle w:val="a0"/>
        <w:rPr>
          <w:rFonts w:hint="cs"/>
          <w:rtl/>
        </w:rPr>
      </w:pPr>
      <w:r>
        <w:rPr>
          <w:rFonts w:hint="cs"/>
          <w:rtl/>
        </w:rPr>
        <w:t>אדוני היושב-ראש, חברי הכנסת, ביקשתי להעלות על סדר-יומה של הכנסת את נושא פעילותה של רשות הניקוז. רשות הניקוז פועלת במסגרת חוק הניקוז והיא כפופה למשרד החקלאות. חוק זה מ</w:t>
      </w:r>
      <w:r>
        <w:rPr>
          <w:rFonts w:hint="cs"/>
          <w:rtl/>
        </w:rPr>
        <w:t>עניק לה סמכויות רחבות מאוד לפעול בכל הנחלים והוואדיות בארץ, במטרה לצמצם ולשקם את נזקי השיטפונות, ולהסדיר בהם את זרימת המים בפגיעה מינימלית בסביבה.</w:t>
      </w:r>
    </w:p>
    <w:p w14:paraId="17652890" w14:textId="77777777" w:rsidR="00000000" w:rsidRDefault="00063F1E">
      <w:pPr>
        <w:pStyle w:val="a0"/>
        <w:rPr>
          <w:rFonts w:hint="cs"/>
          <w:rtl/>
        </w:rPr>
      </w:pPr>
    </w:p>
    <w:p w14:paraId="1ED1E85E" w14:textId="77777777" w:rsidR="00000000" w:rsidRDefault="00063F1E">
      <w:pPr>
        <w:pStyle w:val="a0"/>
        <w:rPr>
          <w:rFonts w:hint="cs"/>
          <w:rtl/>
        </w:rPr>
      </w:pPr>
      <w:r>
        <w:rPr>
          <w:rFonts w:hint="cs"/>
          <w:rtl/>
        </w:rPr>
        <w:t>בשנה האחרונה פעלה הרשות בכמה נחלים בארץ. חלק מהפעילות כלל חציבה בנחל-סכר, כריית חול בנחל-שעלב ועקירת עצים מו</w:t>
      </w:r>
      <w:r>
        <w:rPr>
          <w:rFonts w:hint="cs"/>
          <w:rtl/>
        </w:rPr>
        <w:t xml:space="preserve">גנים בנחל-צלמון, עבודות שהנזק שהן גרמו גדול מהנזק שהן נועדו לתקן. לנחלים אלו נגרם נזק כבד בהיבט של איכות הסביבה, והאתרים האלה גם משמשים אתרים פופולריים מאוד לטיול. העבודות האלה פגעו ביכולת של האזרחים להשתמש בהם ככאלה. </w:t>
      </w:r>
    </w:p>
    <w:p w14:paraId="75CC1FA2" w14:textId="77777777" w:rsidR="00000000" w:rsidRDefault="00063F1E">
      <w:pPr>
        <w:pStyle w:val="a0"/>
        <w:rPr>
          <w:rFonts w:hint="cs"/>
          <w:rtl/>
        </w:rPr>
      </w:pPr>
    </w:p>
    <w:p w14:paraId="32E6809D" w14:textId="77777777" w:rsidR="00000000" w:rsidRDefault="00063F1E">
      <w:pPr>
        <w:pStyle w:val="a0"/>
        <w:rPr>
          <w:rFonts w:hint="cs"/>
          <w:rtl/>
        </w:rPr>
      </w:pPr>
      <w:r>
        <w:rPr>
          <w:rFonts w:hint="cs"/>
          <w:rtl/>
        </w:rPr>
        <w:t>פעילות רשות הניקוז אינה מבוצעת, אינה</w:t>
      </w:r>
      <w:r>
        <w:rPr>
          <w:rFonts w:hint="cs"/>
          <w:rtl/>
        </w:rPr>
        <w:t xml:space="preserve"> תואמת את התוכניות לשיקום הנחלים ואת ההבנות בין רשות הניקוז לקרן-הקיימת לישראל ולרשות הטבע והגנים, וההבנות אינן מיושמות בשטח. אין מספיק פיקוח על פעילות הרשות, ואין הקפדה על שמירת הסביבה בעת ביצוע עבודות. כתוצאה מכך, עבודות שנועדו להיות עבודות שיקום מבוצעות</w:t>
      </w:r>
      <w:r>
        <w:rPr>
          <w:rFonts w:hint="cs"/>
          <w:rtl/>
        </w:rPr>
        <w:t xml:space="preserve"> בהיקפים גדולים בהרבה וגורמות נזק בלתי הפיך לסביבה, לבעלי-חיים, לנוף ולמקומות ייחודיים.</w:t>
      </w:r>
    </w:p>
    <w:p w14:paraId="4FE0DD21" w14:textId="77777777" w:rsidR="00000000" w:rsidRDefault="00063F1E">
      <w:pPr>
        <w:pStyle w:val="a0"/>
        <w:rPr>
          <w:rFonts w:hint="cs"/>
          <w:rtl/>
        </w:rPr>
      </w:pPr>
    </w:p>
    <w:p w14:paraId="00900984" w14:textId="77777777" w:rsidR="00000000" w:rsidRDefault="00063F1E">
      <w:pPr>
        <w:pStyle w:val="a0"/>
        <w:rPr>
          <w:rFonts w:hint="cs"/>
          <w:rtl/>
        </w:rPr>
      </w:pPr>
      <w:r>
        <w:rPr>
          <w:rFonts w:hint="cs"/>
          <w:rtl/>
        </w:rPr>
        <w:t xml:space="preserve"> הייתי מציע לקיים דיון בנושא בוועדת הפנים, כדי לבחון את הנזק הסביבתי החמור שנגרם מהפעילות של רשות הניקוז וכיצד לפקח על כך. תודה. </w:t>
      </w:r>
    </w:p>
    <w:p w14:paraId="30C9CE38" w14:textId="77777777" w:rsidR="00000000" w:rsidRDefault="00063F1E">
      <w:pPr>
        <w:pStyle w:val="a0"/>
        <w:rPr>
          <w:rFonts w:hint="cs"/>
          <w:rtl/>
        </w:rPr>
      </w:pPr>
    </w:p>
    <w:p w14:paraId="48F8F5D6"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11FC00A1" w14:textId="77777777" w:rsidR="00000000" w:rsidRDefault="00063F1E">
      <w:pPr>
        <w:pStyle w:val="a0"/>
        <w:rPr>
          <w:rFonts w:hint="cs"/>
          <w:rtl/>
        </w:rPr>
      </w:pPr>
    </w:p>
    <w:p w14:paraId="0BB0CF3F" w14:textId="77777777" w:rsidR="00000000" w:rsidRDefault="00063F1E">
      <w:pPr>
        <w:pStyle w:val="a0"/>
        <w:rPr>
          <w:rFonts w:hint="cs"/>
          <w:rtl/>
        </w:rPr>
      </w:pPr>
      <w:r>
        <w:rPr>
          <w:rFonts w:hint="cs"/>
          <w:rtl/>
        </w:rPr>
        <w:t>תודה לך, חבר הכנ</w:t>
      </w:r>
      <w:r>
        <w:rPr>
          <w:rFonts w:hint="cs"/>
          <w:rtl/>
        </w:rPr>
        <w:t>סת עמרי שרון. אתה כחבר כנסת יכול להציע דיון במליאה. אני בטוח שההצעה לוועדת הפנים תבוא מהשר. אבל בסדר, אנחנו נטפל בזה. אדוני שר החקלאות ישראל כץ, בבקשה.</w:t>
      </w:r>
    </w:p>
    <w:p w14:paraId="190B648D" w14:textId="77777777" w:rsidR="00000000" w:rsidRDefault="00063F1E">
      <w:pPr>
        <w:pStyle w:val="a0"/>
        <w:rPr>
          <w:rFonts w:hint="cs"/>
          <w:rtl/>
        </w:rPr>
      </w:pPr>
    </w:p>
    <w:p w14:paraId="651D45B2" w14:textId="77777777" w:rsidR="00000000" w:rsidRDefault="00063F1E">
      <w:pPr>
        <w:pStyle w:val="af0"/>
        <w:rPr>
          <w:rtl/>
        </w:rPr>
      </w:pPr>
      <w:r>
        <w:rPr>
          <w:rFonts w:hint="eastAsia"/>
          <w:rtl/>
        </w:rPr>
        <w:t>ג</w:t>
      </w:r>
      <w:r>
        <w:rPr>
          <w:rtl/>
        </w:rPr>
        <w:t>'מאל זחאלקה (בל"ד):</w:t>
      </w:r>
    </w:p>
    <w:p w14:paraId="2F079AA7" w14:textId="77777777" w:rsidR="00000000" w:rsidRDefault="00063F1E">
      <w:pPr>
        <w:pStyle w:val="a0"/>
        <w:rPr>
          <w:rFonts w:hint="cs"/>
          <w:rtl/>
        </w:rPr>
      </w:pPr>
    </w:p>
    <w:p w14:paraId="51C4BC1A" w14:textId="77777777" w:rsidR="00000000" w:rsidRDefault="00063F1E">
      <w:pPr>
        <w:pStyle w:val="a0"/>
        <w:rPr>
          <w:rFonts w:hint="cs"/>
          <w:rtl/>
        </w:rPr>
      </w:pPr>
      <w:r>
        <w:rPr>
          <w:rFonts w:hint="cs"/>
          <w:rtl/>
        </w:rPr>
        <w:t xml:space="preserve">עמרי, אנחנו מצדיקים אותך. </w:t>
      </w:r>
    </w:p>
    <w:p w14:paraId="03711D92" w14:textId="77777777" w:rsidR="00000000" w:rsidRDefault="00063F1E">
      <w:pPr>
        <w:pStyle w:val="a0"/>
        <w:rPr>
          <w:rFonts w:hint="cs"/>
          <w:rtl/>
        </w:rPr>
      </w:pPr>
    </w:p>
    <w:p w14:paraId="258821A3" w14:textId="77777777" w:rsidR="00000000" w:rsidRDefault="00063F1E">
      <w:pPr>
        <w:pStyle w:val="af0"/>
        <w:rPr>
          <w:rtl/>
        </w:rPr>
      </w:pPr>
      <w:bookmarkStart w:id="429" w:name="FS000000468T15_12_2004_16_07_09C"/>
      <w:bookmarkEnd w:id="429"/>
      <w:r>
        <w:rPr>
          <w:rFonts w:hint="eastAsia"/>
          <w:rtl/>
        </w:rPr>
        <w:t>עמרי</w:t>
      </w:r>
      <w:r>
        <w:rPr>
          <w:rtl/>
        </w:rPr>
        <w:t xml:space="preserve"> שרון (הליכוד):</w:t>
      </w:r>
    </w:p>
    <w:p w14:paraId="727F3B82" w14:textId="77777777" w:rsidR="00000000" w:rsidRDefault="00063F1E">
      <w:pPr>
        <w:pStyle w:val="a0"/>
        <w:rPr>
          <w:rFonts w:hint="cs"/>
          <w:rtl/>
        </w:rPr>
      </w:pPr>
    </w:p>
    <w:p w14:paraId="161AED81" w14:textId="77777777" w:rsidR="00000000" w:rsidRDefault="00063F1E">
      <w:pPr>
        <w:pStyle w:val="a0"/>
        <w:rPr>
          <w:rFonts w:hint="cs"/>
          <w:rtl/>
        </w:rPr>
      </w:pPr>
      <w:r>
        <w:rPr>
          <w:rFonts w:hint="cs"/>
          <w:rtl/>
        </w:rPr>
        <w:t>אני מתחיל לדאוג אם אתם מצדיקים א</w:t>
      </w:r>
      <w:r>
        <w:rPr>
          <w:rFonts w:hint="cs"/>
          <w:rtl/>
        </w:rPr>
        <w:t xml:space="preserve">ותי. </w:t>
      </w:r>
    </w:p>
    <w:p w14:paraId="22162A55" w14:textId="77777777" w:rsidR="00000000" w:rsidRDefault="00063F1E">
      <w:pPr>
        <w:pStyle w:val="a0"/>
        <w:rPr>
          <w:rFonts w:hint="cs"/>
          <w:rtl/>
        </w:rPr>
      </w:pPr>
    </w:p>
    <w:p w14:paraId="4762C8C2" w14:textId="77777777" w:rsidR="00000000" w:rsidRDefault="00063F1E">
      <w:pPr>
        <w:pStyle w:val="af0"/>
        <w:rPr>
          <w:rtl/>
        </w:rPr>
      </w:pPr>
      <w:r>
        <w:rPr>
          <w:rFonts w:hint="eastAsia"/>
          <w:rtl/>
        </w:rPr>
        <w:t>ג</w:t>
      </w:r>
      <w:r>
        <w:rPr>
          <w:rtl/>
        </w:rPr>
        <w:t>'מאל זחאלקה (בל"ד):</w:t>
      </w:r>
    </w:p>
    <w:p w14:paraId="33BC9810" w14:textId="77777777" w:rsidR="00000000" w:rsidRDefault="00063F1E">
      <w:pPr>
        <w:pStyle w:val="a0"/>
        <w:rPr>
          <w:rFonts w:hint="cs"/>
          <w:rtl/>
        </w:rPr>
      </w:pPr>
    </w:p>
    <w:p w14:paraId="652272A1" w14:textId="77777777" w:rsidR="00000000" w:rsidRDefault="00063F1E">
      <w:pPr>
        <w:pStyle w:val="a0"/>
        <w:rPr>
          <w:rFonts w:hint="cs"/>
          <w:rtl/>
        </w:rPr>
      </w:pPr>
      <w:r>
        <w:rPr>
          <w:rFonts w:hint="cs"/>
          <w:rtl/>
        </w:rPr>
        <w:t>אנחנו אוהבי טבע יותר ממך.</w:t>
      </w:r>
    </w:p>
    <w:p w14:paraId="75947C00" w14:textId="77777777" w:rsidR="00000000" w:rsidRDefault="00063F1E">
      <w:pPr>
        <w:pStyle w:val="a0"/>
        <w:rPr>
          <w:rFonts w:hint="cs"/>
          <w:rtl/>
        </w:rPr>
      </w:pPr>
    </w:p>
    <w:p w14:paraId="5C661352" w14:textId="77777777" w:rsidR="00000000" w:rsidRDefault="00063F1E">
      <w:pPr>
        <w:pStyle w:val="af0"/>
        <w:rPr>
          <w:rtl/>
        </w:rPr>
      </w:pPr>
      <w:r>
        <w:rPr>
          <w:rFonts w:hint="eastAsia"/>
          <w:rtl/>
        </w:rPr>
        <w:t>עמרי</w:t>
      </w:r>
      <w:r>
        <w:rPr>
          <w:rtl/>
        </w:rPr>
        <w:t xml:space="preserve"> שרון (הליכוד):</w:t>
      </w:r>
    </w:p>
    <w:p w14:paraId="53000C6D" w14:textId="77777777" w:rsidR="00000000" w:rsidRDefault="00063F1E">
      <w:pPr>
        <w:pStyle w:val="a0"/>
        <w:rPr>
          <w:rFonts w:hint="cs"/>
          <w:rtl/>
        </w:rPr>
      </w:pPr>
    </w:p>
    <w:p w14:paraId="43E9910E" w14:textId="77777777" w:rsidR="00000000" w:rsidRDefault="00063F1E">
      <w:pPr>
        <w:pStyle w:val="a0"/>
        <w:rPr>
          <w:rFonts w:hint="cs"/>
          <w:rtl/>
        </w:rPr>
      </w:pPr>
      <w:r>
        <w:rPr>
          <w:rFonts w:hint="cs"/>
          <w:rtl/>
        </w:rPr>
        <w:t xml:space="preserve">אני לפחות כמו אחרים, אני שום דבר לא יותר מאחרים. להגיד יותר על כל דבר, זה כבר פגיעה מיותרת. </w:t>
      </w:r>
    </w:p>
    <w:p w14:paraId="726EAFA8" w14:textId="77777777" w:rsidR="00000000" w:rsidRDefault="00063F1E">
      <w:pPr>
        <w:pStyle w:val="a0"/>
        <w:rPr>
          <w:rFonts w:hint="cs"/>
          <w:rtl/>
        </w:rPr>
      </w:pPr>
    </w:p>
    <w:p w14:paraId="1B55BD9D"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4357F3FF" w14:textId="77777777" w:rsidR="00000000" w:rsidRDefault="00063F1E">
      <w:pPr>
        <w:pStyle w:val="a0"/>
        <w:ind w:firstLine="0"/>
        <w:rPr>
          <w:rFonts w:hint="cs"/>
          <w:rtl/>
        </w:rPr>
      </w:pPr>
    </w:p>
    <w:p w14:paraId="20384DD0" w14:textId="77777777" w:rsidR="00000000" w:rsidRDefault="00063F1E">
      <w:pPr>
        <w:pStyle w:val="a0"/>
        <w:rPr>
          <w:rFonts w:hint="cs"/>
          <w:rtl/>
        </w:rPr>
      </w:pPr>
      <w:r>
        <w:rPr>
          <w:rFonts w:hint="cs"/>
          <w:rtl/>
        </w:rPr>
        <w:t xml:space="preserve"> לזכותו ייאמר שהוא מתמקד בנושאי איכות הסביבה וטבע, והלוואי שיהיו </w:t>
      </w:r>
      <w:r>
        <w:rPr>
          <w:rFonts w:hint="cs"/>
          <w:rtl/>
        </w:rPr>
        <w:t>עוד הרבה חברי כנסת שיעשו את זה. אדוני השר, בבקשה.</w:t>
      </w:r>
    </w:p>
    <w:p w14:paraId="2B0DE5AD" w14:textId="77777777" w:rsidR="00000000" w:rsidRDefault="00063F1E">
      <w:pPr>
        <w:pStyle w:val="a0"/>
        <w:rPr>
          <w:rFonts w:hint="cs"/>
          <w:rtl/>
        </w:rPr>
      </w:pPr>
    </w:p>
    <w:p w14:paraId="4F30F1C4" w14:textId="77777777" w:rsidR="00000000" w:rsidRDefault="00063F1E">
      <w:pPr>
        <w:pStyle w:val="a"/>
        <w:rPr>
          <w:rtl/>
        </w:rPr>
      </w:pPr>
      <w:bookmarkStart w:id="430" w:name="FS000000468T15_12_2004_16_06_13"/>
      <w:bookmarkStart w:id="431" w:name="_Toc100465831"/>
      <w:bookmarkEnd w:id="430"/>
      <w:r>
        <w:rPr>
          <w:rFonts w:hint="eastAsia"/>
          <w:rtl/>
        </w:rPr>
        <w:t>שר</w:t>
      </w:r>
      <w:r>
        <w:rPr>
          <w:rtl/>
        </w:rPr>
        <w:t xml:space="preserve"> החקלאות ופיתוח הכפר ישראל כץ:</w:t>
      </w:r>
      <w:bookmarkEnd w:id="431"/>
    </w:p>
    <w:p w14:paraId="23B7D6D4" w14:textId="77777777" w:rsidR="00000000" w:rsidRDefault="00063F1E">
      <w:pPr>
        <w:pStyle w:val="a0"/>
        <w:rPr>
          <w:rFonts w:hint="cs"/>
          <w:rtl/>
        </w:rPr>
      </w:pPr>
    </w:p>
    <w:p w14:paraId="5EB948B3" w14:textId="77777777" w:rsidR="00000000" w:rsidRDefault="00063F1E">
      <w:pPr>
        <w:pStyle w:val="a0"/>
        <w:rPr>
          <w:rFonts w:hint="cs"/>
          <w:rtl/>
        </w:rPr>
      </w:pPr>
      <w:r>
        <w:rPr>
          <w:rFonts w:hint="cs"/>
          <w:rtl/>
        </w:rPr>
        <w:t>אדוני היושב-ראש, אני אשיב על ההצעה לסדר-היום של חבר הכנסת עמרי שרון בנושא רשות הניקוז.</w:t>
      </w:r>
    </w:p>
    <w:p w14:paraId="0526D206" w14:textId="77777777" w:rsidR="00000000" w:rsidRDefault="00063F1E">
      <w:pPr>
        <w:pStyle w:val="a0"/>
        <w:rPr>
          <w:rFonts w:hint="cs"/>
          <w:rtl/>
        </w:rPr>
      </w:pPr>
    </w:p>
    <w:p w14:paraId="3D53DF3C" w14:textId="77777777" w:rsidR="00000000" w:rsidRDefault="00063F1E">
      <w:pPr>
        <w:pStyle w:val="a0"/>
        <w:rPr>
          <w:rFonts w:hint="cs"/>
          <w:rtl/>
        </w:rPr>
      </w:pPr>
      <w:r>
        <w:rPr>
          <w:rFonts w:hint="cs"/>
          <w:rtl/>
        </w:rPr>
        <w:t xml:space="preserve"> בישראל פועלות כיום 11 רשויות ניקוז, אשר כל אחת מהן היא גוף סטטוטורי עצמאי. עם זאת,</w:t>
      </w:r>
      <w:r>
        <w:rPr>
          <w:rFonts w:hint="cs"/>
          <w:rtl/>
        </w:rPr>
        <w:t xml:space="preserve"> חוק הניקוז מקנה לשר החקלאות ופיתוח הכפר ולנציב המים סמכויות המאפשרות שליטה ממשלתית על פעילויות רשויות הניקוז והנחלים. </w:t>
      </w:r>
    </w:p>
    <w:p w14:paraId="55A7DD55" w14:textId="77777777" w:rsidR="00000000" w:rsidRDefault="00063F1E">
      <w:pPr>
        <w:pStyle w:val="a0"/>
        <w:rPr>
          <w:rFonts w:hint="cs"/>
          <w:rtl/>
        </w:rPr>
      </w:pPr>
    </w:p>
    <w:p w14:paraId="23E2EC3C" w14:textId="77777777" w:rsidR="00000000" w:rsidRDefault="00063F1E">
      <w:pPr>
        <w:pStyle w:val="a0"/>
        <w:rPr>
          <w:rFonts w:hint="cs"/>
          <w:rtl/>
        </w:rPr>
      </w:pPr>
      <w:r>
        <w:rPr>
          <w:rFonts w:hint="cs"/>
          <w:rtl/>
        </w:rPr>
        <w:t>תוכנית מפעל ניקוז מחויבת בהליך סטטוטורי, הכולל בקרה של ועדת תכנון מחוזית. כמו כן, בוועדת השיפוט ההנדסית מטעם מועצת הניקוז חבר נציג המשר</w:t>
      </w:r>
      <w:r>
        <w:rPr>
          <w:rFonts w:hint="cs"/>
          <w:rtl/>
        </w:rPr>
        <w:t>ד לאיכות הסביבה. במסגרת תמ"א/ 34ב/3, תוכנית מיתאר ארצית חלקית לניקוז ונחלים, שהוגשה בימים אלו למועצה הארצית לתכנון ובנייה, ניתן משקל רב להשפעות הסביבתיות של כל פעילות בתחום נחלי ישראל וסביבתם, ובכלל זה הסדרה ניקוזית. וכך נאמר בתוכנית: "לא תאשר הוועדה המחוז</w:t>
      </w:r>
      <w:r>
        <w:rPr>
          <w:rFonts w:hint="cs"/>
          <w:rtl/>
        </w:rPr>
        <w:t xml:space="preserve">ית מפעל ניקוז לפני שתבחן את ההשלכות התכנוניות ואת ההשפעות הסביבתיות, ובכללן שמירה ושיקום של ערכי טבע ונוף, תפקודי סביבה ושימושי פנאי ונופש, עם דגש מיוחד להבדלים בין תוכניות בשטח פתוח לבין תוכניות בשטח בנוי". </w:t>
      </w:r>
    </w:p>
    <w:p w14:paraId="538D71EB" w14:textId="77777777" w:rsidR="00000000" w:rsidRDefault="00063F1E">
      <w:pPr>
        <w:pStyle w:val="a0"/>
        <w:rPr>
          <w:rFonts w:hint="cs"/>
          <w:rtl/>
        </w:rPr>
      </w:pPr>
    </w:p>
    <w:p w14:paraId="74582015" w14:textId="77777777" w:rsidR="00000000" w:rsidRDefault="00063F1E">
      <w:pPr>
        <w:pStyle w:val="a0"/>
        <w:rPr>
          <w:rFonts w:hint="cs"/>
          <w:rtl/>
        </w:rPr>
      </w:pPr>
      <w:r>
        <w:rPr>
          <w:rFonts w:hint="cs"/>
          <w:rtl/>
        </w:rPr>
        <w:t xml:space="preserve"> חשוב לציין, כי בשל רגישותן להשלכות הסביבתיות,</w:t>
      </w:r>
      <w:r>
        <w:rPr>
          <w:rFonts w:hint="cs"/>
          <w:rtl/>
        </w:rPr>
        <w:t xml:space="preserve"> מרבית רשויות הניקוז מבצעות את פעולותיהן בתיאום ובשיתוף מפקחי רשות הטבע והגנים. </w:t>
      </w:r>
    </w:p>
    <w:p w14:paraId="73D3AC0E" w14:textId="77777777" w:rsidR="00000000" w:rsidRDefault="00063F1E">
      <w:pPr>
        <w:pStyle w:val="a0"/>
        <w:rPr>
          <w:rFonts w:hint="cs"/>
          <w:rtl/>
        </w:rPr>
      </w:pPr>
    </w:p>
    <w:p w14:paraId="1A7C7A9E" w14:textId="77777777" w:rsidR="00000000" w:rsidRDefault="00063F1E">
      <w:pPr>
        <w:pStyle w:val="a0"/>
        <w:rPr>
          <w:rFonts w:hint="cs"/>
          <w:rtl/>
        </w:rPr>
      </w:pPr>
      <w:r>
        <w:rPr>
          <w:rFonts w:hint="cs"/>
          <w:rtl/>
        </w:rPr>
        <w:t>בנוסף, האגף לשימור קרקע וניקוז פועל עם יחידת המכרות של משרד התשתיות הלאומיות ומינהל מקרקעי ישראל לקביעת נהלים שיסדירו פינוי עודפי עפר. כמו כן, מתקיים פיקוח משותף על קבלנים שמ</w:t>
      </w:r>
      <w:r>
        <w:rPr>
          <w:rFonts w:hint="cs"/>
          <w:rtl/>
        </w:rPr>
        <w:t xml:space="preserve">בצעים עבודות בנחלים. </w:t>
      </w:r>
    </w:p>
    <w:p w14:paraId="3478B7AC" w14:textId="77777777" w:rsidR="00000000" w:rsidRDefault="00063F1E">
      <w:pPr>
        <w:pStyle w:val="a0"/>
        <w:rPr>
          <w:rFonts w:hint="cs"/>
          <w:rtl/>
        </w:rPr>
      </w:pPr>
    </w:p>
    <w:p w14:paraId="162B04C6" w14:textId="77777777" w:rsidR="00000000" w:rsidRDefault="00063F1E">
      <w:pPr>
        <w:pStyle w:val="a0"/>
        <w:rPr>
          <w:rFonts w:hint="cs"/>
          <w:rtl/>
        </w:rPr>
      </w:pPr>
      <w:r>
        <w:rPr>
          <w:rFonts w:hint="cs"/>
          <w:rtl/>
        </w:rPr>
        <w:t>לגבי הטענות הנוגעות לעבודות שהתבצעו לאחרונה על-ידי הרשות, ידוע לי כי רשות ניקוז ערבה ביצעה כריית חול כחלק מהסדרת נחל לצורך הכשרת קרקע עבור המושב פארן, וזאת לאחר ביצוע כל הבדיקות וקבלת האישורים המתאימים. לא ידוע לי על כריתת עצים על-יד</w:t>
      </w:r>
      <w:r>
        <w:rPr>
          <w:rFonts w:hint="cs"/>
          <w:rtl/>
        </w:rPr>
        <w:t xml:space="preserve">י רשות ניקוז כלשהי בשנים האחרונות ללא אישור כלל הגורמים המוסמכים, וגם במקרים אלו הדבר מתאפשר רק כאשר קיים סיכון לחיי אדם.  </w:t>
      </w:r>
    </w:p>
    <w:p w14:paraId="0B62D7C1" w14:textId="77777777" w:rsidR="00000000" w:rsidRDefault="00063F1E">
      <w:pPr>
        <w:pStyle w:val="a0"/>
        <w:rPr>
          <w:rFonts w:hint="cs"/>
          <w:rtl/>
        </w:rPr>
      </w:pPr>
    </w:p>
    <w:p w14:paraId="69FBC6F3" w14:textId="77777777" w:rsidR="00000000" w:rsidRDefault="00063F1E">
      <w:pPr>
        <w:pStyle w:val="a0"/>
        <w:rPr>
          <w:rFonts w:hint="cs"/>
          <w:rtl/>
        </w:rPr>
      </w:pPr>
      <w:r>
        <w:rPr>
          <w:rFonts w:hint="cs"/>
          <w:rtl/>
        </w:rPr>
        <w:t xml:space="preserve">לסיכום, להשפעת פעולות רשות הניקוז על האקולוגיה והנוף של נחלי ישראל יש חשיבות רבה, ועל כן היא מטופלת ומפוקחת בכמה רמות, כפי שציינתי </w:t>
      </w:r>
      <w:r>
        <w:rPr>
          <w:rFonts w:hint="cs"/>
          <w:rtl/>
        </w:rPr>
        <w:t>לעיל. בימים אלו הנושא בכללותו מצוי בהליך תכנוני מסודר במסגרת תוכנית מיתאר ארצית. כמו כן, בימים האלה, בתקופה הזאת, יש בדיקה של ארגון מחדש של נושא רשויות הניקוז, רה-ארגון של הנושא, כאשר גם הנושאים שהועלו כאן בהצעה לסדר-היום ודאי יובאו בחשבון על מנת להיות ערו</w:t>
      </w:r>
      <w:r>
        <w:rPr>
          <w:rFonts w:hint="cs"/>
          <w:rtl/>
        </w:rPr>
        <w:t xml:space="preserve">כים למנוע פגיעה מיותרת בטבע ובנוף. </w:t>
      </w:r>
    </w:p>
    <w:p w14:paraId="7B0C4F2F" w14:textId="77777777" w:rsidR="00000000" w:rsidRDefault="00063F1E">
      <w:pPr>
        <w:pStyle w:val="a0"/>
        <w:rPr>
          <w:rFonts w:hint="cs"/>
          <w:rtl/>
        </w:rPr>
      </w:pPr>
    </w:p>
    <w:p w14:paraId="2246C865" w14:textId="77777777" w:rsidR="00000000" w:rsidRDefault="00063F1E">
      <w:pPr>
        <w:pStyle w:val="a0"/>
        <w:rPr>
          <w:rFonts w:hint="cs"/>
          <w:rtl/>
        </w:rPr>
      </w:pPr>
      <w:r>
        <w:rPr>
          <w:rFonts w:hint="cs"/>
          <w:rtl/>
        </w:rPr>
        <w:t>כמו כן, אני פונה לחבר הכנסת עמרי שרון - אם יהיו בידיו פרטים שחורגים ממה שאני ציינתי כאן בהתאם לנתונים שנמסרו לי, אני אשמח לקבל את הפרטים על מנת לבדוק כל מקרה לגופו ולנסות למנוע, בהתאם למדיניות המוצהרת ולמדיניות בפועל, פ</w:t>
      </w:r>
      <w:r>
        <w:rPr>
          <w:rFonts w:hint="cs"/>
          <w:rtl/>
        </w:rPr>
        <w:t xml:space="preserve">גיעה מיותרת בטבע ובנוף. </w:t>
      </w:r>
    </w:p>
    <w:p w14:paraId="10828A29" w14:textId="77777777" w:rsidR="00000000" w:rsidRDefault="00063F1E">
      <w:pPr>
        <w:pStyle w:val="a0"/>
        <w:rPr>
          <w:rFonts w:hint="cs"/>
          <w:rtl/>
        </w:rPr>
      </w:pPr>
    </w:p>
    <w:p w14:paraId="7AFAF499" w14:textId="77777777" w:rsidR="00000000" w:rsidRDefault="00063F1E">
      <w:pPr>
        <w:pStyle w:val="a0"/>
        <w:rPr>
          <w:rFonts w:hint="cs"/>
          <w:rtl/>
        </w:rPr>
      </w:pPr>
      <w:r>
        <w:rPr>
          <w:rFonts w:hint="cs"/>
          <w:rtl/>
        </w:rPr>
        <w:t xml:space="preserve">אני מציע להעביר את הנושא לדיון בוועדת הפנים. </w:t>
      </w:r>
    </w:p>
    <w:p w14:paraId="08868A25" w14:textId="77777777" w:rsidR="00000000" w:rsidRDefault="00063F1E">
      <w:pPr>
        <w:pStyle w:val="a0"/>
        <w:rPr>
          <w:rFonts w:hint="cs"/>
          <w:rtl/>
        </w:rPr>
      </w:pPr>
    </w:p>
    <w:p w14:paraId="2C6E6AF6"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230A17B7" w14:textId="77777777" w:rsidR="00000000" w:rsidRDefault="00063F1E">
      <w:pPr>
        <w:pStyle w:val="a0"/>
        <w:rPr>
          <w:rFonts w:hint="cs"/>
          <w:rtl/>
        </w:rPr>
      </w:pPr>
    </w:p>
    <w:p w14:paraId="553C91BC" w14:textId="77777777" w:rsidR="00000000" w:rsidRDefault="00063F1E">
      <w:pPr>
        <w:pStyle w:val="a0"/>
        <w:rPr>
          <w:rFonts w:hint="cs"/>
          <w:rtl/>
        </w:rPr>
      </w:pPr>
      <w:r>
        <w:rPr>
          <w:rFonts w:hint="cs"/>
          <w:rtl/>
        </w:rPr>
        <w:t>תודה רבה לשר החקלאות ישראל כץ. הצעה אחרת לחבר הכנסת זחאלקה, לרשותך דקה. בבקשה.</w:t>
      </w:r>
    </w:p>
    <w:p w14:paraId="0FAFB35D" w14:textId="77777777" w:rsidR="00000000" w:rsidRDefault="00063F1E">
      <w:pPr>
        <w:pStyle w:val="a0"/>
        <w:ind w:firstLine="0"/>
        <w:rPr>
          <w:rFonts w:hint="cs"/>
          <w:rtl/>
        </w:rPr>
      </w:pPr>
    </w:p>
    <w:p w14:paraId="6280B6FF" w14:textId="77777777" w:rsidR="00000000" w:rsidRDefault="00063F1E">
      <w:pPr>
        <w:pStyle w:val="a"/>
        <w:rPr>
          <w:rtl/>
        </w:rPr>
      </w:pPr>
      <w:bookmarkStart w:id="432" w:name="FS000001061T15_12_2004_15_39_20"/>
      <w:bookmarkStart w:id="433" w:name="_Toc100465832"/>
      <w:bookmarkEnd w:id="432"/>
      <w:r>
        <w:rPr>
          <w:rFonts w:hint="eastAsia"/>
          <w:rtl/>
        </w:rPr>
        <w:t>ג</w:t>
      </w:r>
      <w:r>
        <w:rPr>
          <w:rtl/>
        </w:rPr>
        <w:t>'מאל זחאלקה (בל"ד):</w:t>
      </w:r>
      <w:bookmarkEnd w:id="433"/>
    </w:p>
    <w:p w14:paraId="7EF94806" w14:textId="77777777" w:rsidR="00000000" w:rsidRDefault="00063F1E">
      <w:pPr>
        <w:pStyle w:val="a0"/>
        <w:rPr>
          <w:rFonts w:hint="cs"/>
          <w:rtl/>
        </w:rPr>
      </w:pPr>
    </w:p>
    <w:p w14:paraId="3C4D03E5" w14:textId="77777777" w:rsidR="00000000" w:rsidRDefault="00063F1E">
      <w:pPr>
        <w:pStyle w:val="a0"/>
        <w:rPr>
          <w:rFonts w:hint="cs"/>
          <w:rtl/>
        </w:rPr>
      </w:pPr>
      <w:r>
        <w:rPr>
          <w:rFonts w:hint="cs"/>
          <w:rtl/>
        </w:rPr>
        <w:t>כבוד היושב-ראש, אני מכיר נחלים רבים בארץ, אחד מהם הוא נחל ליד</w:t>
      </w:r>
      <w:r>
        <w:rPr>
          <w:rFonts w:hint="cs"/>
          <w:rtl/>
        </w:rPr>
        <w:t xml:space="preserve"> מקום מושבי, שביליתי בו את ילדותי. היו נחלים טבעיים, שהסתובבו סביב סלעים, מכשולים. הנחל התפצל והתאחד שוב. היו פינות פה ושם. ובאה רשות הניקוז עם הבולדוזרים שלה ועשתה נחל ישר, רחב, מונוטוני, משעמם, שאין בו כלום. זה אונס של הטבע, וזה לא נעשה רק במקום אחד. </w:t>
      </w:r>
    </w:p>
    <w:p w14:paraId="719B2974" w14:textId="77777777" w:rsidR="00000000" w:rsidRDefault="00063F1E">
      <w:pPr>
        <w:pStyle w:val="a0"/>
        <w:rPr>
          <w:rFonts w:hint="cs"/>
          <w:rtl/>
        </w:rPr>
      </w:pPr>
    </w:p>
    <w:p w14:paraId="689228FF" w14:textId="77777777" w:rsidR="00000000" w:rsidRDefault="00063F1E">
      <w:pPr>
        <w:pStyle w:val="a0"/>
        <w:rPr>
          <w:rFonts w:hint="cs"/>
          <w:rtl/>
        </w:rPr>
      </w:pPr>
      <w:r>
        <w:rPr>
          <w:rFonts w:hint="cs"/>
          <w:rtl/>
        </w:rPr>
        <w:t>א</w:t>
      </w:r>
      <w:r>
        <w:rPr>
          <w:rFonts w:hint="cs"/>
          <w:rtl/>
        </w:rPr>
        <w:t xml:space="preserve">ני חושב שהשאלה היא לא אם הדבר נעשה על-פי חוק או ברשות או אם כולם אישרו. השורה התחתונה היא שהרסו את הנוף ללא רחמים וללא שום התחשבות. אני חושב שצריך להגביל את רשות הניקוז במעשים ברוטליים כאלה נגד הנוף ונגד הקשר שבין אדם לנוף. תודה. </w:t>
      </w:r>
    </w:p>
    <w:p w14:paraId="4A3BA12B" w14:textId="77777777" w:rsidR="00000000" w:rsidRDefault="00063F1E">
      <w:pPr>
        <w:pStyle w:val="a0"/>
        <w:rPr>
          <w:rFonts w:hint="cs"/>
          <w:rtl/>
        </w:rPr>
      </w:pPr>
    </w:p>
    <w:p w14:paraId="6CA2C2FD"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3B1F51FB" w14:textId="77777777" w:rsidR="00000000" w:rsidRDefault="00063F1E">
      <w:pPr>
        <w:pStyle w:val="a0"/>
        <w:rPr>
          <w:rFonts w:hint="cs"/>
          <w:rtl/>
        </w:rPr>
      </w:pPr>
    </w:p>
    <w:p w14:paraId="3B98DD94" w14:textId="77777777" w:rsidR="00000000" w:rsidRDefault="00063F1E">
      <w:pPr>
        <w:pStyle w:val="a0"/>
        <w:rPr>
          <w:rFonts w:hint="cs"/>
          <w:rtl/>
        </w:rPr>
      </w:pPr>
      <w:r>
        <w:rPr>
          <w:rFonts w:hint="cs"/>
          <w:rtl/>
        </w:rPr>
        <w:t>תודה</w:t>
      </w:r>
      <w:r>
        <w:rPr>
          <w:rFonts w:hint="cs"/>
          <w:rtl/>
        </w:rPr>
        <w:t xml:space="preserve"> לחבר הכנסת זחאלקה. </w:t>
      </w:r>
    </w:p>
    <w:p w14:paraId="727956F9" w14:textId="77777777" w:rsidR="00000000" w:rsidRDefault="00063F1E">
      <w:pPr>
        <w:pStyle w:val="a0"/>
        <w:rPr>
          <w:rFonts w:hint="cs"/>
          <w:rtl/>
        </w:rPr>
      </w:pPr>
    </w:p>
    <w:p w14:paraId="340A70FD" w14:textId="77777777" w:rsidR="00000000" w:rsidRDefault="00063F1E">
      <w:pPr>
        <w:pStyle w:val="a0"/>
        <w:rPr>
          <w:rFonts w:hint="cs"/>
          <w:rtl/>
        </w:rPr>
      </w:pPr>
      <w:r>
        <w:rPr>
          <w:rFonts w:hint="cs"/>
          <w:rtl/>
        </w:rPr>
        <w:t xml:space="preserve">רבותי חברי הכנסת, אנחנו עוברים להצבעה על הצעה לסדר-היום מס' 4994 בנושא רשות הניקוז, של חבר הכנסת עמרי שרון. מי שמצביע בעד, זה להעביר את ההצעה לסדר-היום לטיפול בוועדת הפנים; מי שמצביע נגד, זה להסיר את הנושא מסדר-היום. ההצבעה החלה. </w:t>
      </w:r>
    </w:p>
    <w:p w14:paraId="0F9D6E5C" w14:textId="77777777" w:rsidR="00000000" w:rsidRDefault="00063F1E">
      <w:pPr>
        <w:pStyle w:val="a0"/>
        <w:rPr>
          <w:rFonts w:hint="cs"/>
          <w:rtl/>
        </w:rPr>
      </w:pPr>
    </w:p>
    <w:p w14:paraId="259F67BC" w14:textId="77777777" w:rsidR="00000000" w:rsidRDefault="00063F1E">
      <w:pPr>
        <w:pStyle w:val="ab"/>
        <w:bidi/>
        <w:rPr>
          <w:rFonts w:hint="cs"/>
          <w:rtl/>
        </w:rPr>
      </w:pPr>
      <w:r>
        <w:rPr>
          <w:rFonts w:hint="cs"/>
          <w:rtl/>
        </w:rPr>
        <w:t>הצ</w:t>
      </w:r>
      <w:r>
        <w:rPr>
          <w:rFonts w:hint="cs"/>
          <w:rtl/>
        </w:rPr>
        <w:t>בעה מס' 22</w:t>
      </w:r>
    </w:p>
    <w:p w14:paraId="6F5B667E" w14:textId="77777777" w:rsidR="00000000" w:rsidRDefault="00063F1E">
      <w:pPr>
        <w:pStyle w:val="a0"/>
        <w:rPr>
          <w:rFonts w:hint="cs"/>
          <w:rtl/>
        </w:rPr>
      </w:pPr>
    </w:p>
    <w:p w14:paraId="2077EFC1" w14:textId="77777777" w:rsidR="00000000" w:rsidRDefault="00063F1E">
      <w:pPr>
        <w:pStyle w:val="ac"/>
        <w:bidi/>
        <w:rPr>
          <w:rFonts w:hint="cs"/>
          <w:rtl/>
        </w:rPr>
      </w:pPr>
      <w:r>
        <w:rPr>
          <w:rFonts w:hint="cs"/>
          <w:rtl/>
        </w:rPr>
        <w:t>בעד ההצעה להעביר את הנושא לוועדה - 10</w:t>
      </w:r>
    </w:p>
    <w:p w14:paraId="34357BE2" w14:textId="77777777" w:rsidR="00000000" w:rsidRDefault="00063F1E">
      <w:pPr>
        <w:pStyle w:val="ac"/>
        <w:bidi/>
        <w:rPr>
          <w:rFonts w:hint="cs"/>
          <w:rtl/>
        </w:rPr>
      </w:pPr>
      <w:r>
        <w:rPr>
          <w:rFonts w:hint="cs"/>
          <w:rtl/>
        </w:rPr>
        <w:t>בעד ההצעה שלא לכלול את הנושא בסדר-היום - אין</w:t>
      </w:r>
    </w:p>
    <w:p w14:paraId="02DE4C7F" w14:textId="77777777" w:rsidR="00000000" w:rsidRDefault="00063F1E">
      <w:pPr>
        <w:pStyle w:val="ac"/>
        <w:bidi/>
        <w:rPr>
          <w:rFonts w:hint="cs"/>
          <w:rtl/>
        </w:rPr>
      </w:pPr>
      <w:r>
        <w:rPr>
          <w:rFonts w:hint="cs"/>
          <w:rtl/>
        </w:rPr>
        <w:t xml:space="preserve">נמנעים - אין </w:t>
      </w:r>
    </w:p>
    <w:p w14:paraId="25294AE0" w14:textId="77777777" w:rsidR="00000000" w:rsidRDefault="00063F1E">
      <w:pPr>
        <w:pStyle w:val="ad"/>
        <w:bidi/>
        <w:rPr>
          <w:rFonts w:hint="cs"/>
          <w:rtl/>
        </w:rPr>
      </w:pPr>
      <w:r>
        <w:rPr>
          <w:rFonts w:hint="cs"/>
          <w:rtl/>
        </w:rPr>
        <w:t xml:space="preserve">ההצעה להעביר את הנושא לוועדת הפנים ואיכות הסביבה נתקבלה. </w:t>
      </w:r>
    </w:p>
    <w:p w14:paraId="3C2A49B2" w14:textId="77777777" w:rsidR="00000000" w:rsidRDefault="00063F1E">
      <w:pPr>
        <w:pStyle w:val="af1"/>
        <w:rPr>
          <w:rFonts w:hint="cs"/>
          <w:rtl/>
        </w:rPr>
      </w:pPr>
    </w:p>
    <w:p w14:paraId="3D5A05BC" w14:textId="77777777" w:rsidR="00000000" w:rsidRDefault="00063F1E">
      <w:pPr>
        <w:pStyle w:val="af1"/>
        <w:rPr>
          <w:rFonts w:hint="cs"/>
          <w:rtl/>
        </w:rPr>
      </w:pPr>
      <w:r>
        <w:rPr>
          <w:rFonts w:hint="eastAsia"/>
          <w:rtl/>
        </w:rPr>
        <w:t>היו</w:t>
      </w:r>
      <w:r>
        <w:rPr>
          <w:rtl/>
        </w:rPr>
        <w:t>"ר</w:t>
      </w:r>
      <w:r>
        <w:rPr>
          <w:rFonts w:hint="cs"/>
          <w:rtl/>
        </w:rPr>
        <w:t xml:space="preserve"> אלי בן-מנחם:</w:t>
      </w:r>
    </w:p>
    <w:p w14:paraId="419ACF7E" w14:textId="77777777" w:rsidR="00000000" w:rsidRDefault="00063F1E">
      <w:pPr>
        <w:pStyle w:val="a0"/>
        <w:ind w:firstLine="0"/>
        <w:rPr>
          <w:rFonts w:hint="cs"/>
          <w:rtl/>
        </w:rPr>
      </w:pPr>
    </w:p>
    <w:p w14:paraId="6B16F893" w14:textId="77777777" w:rsidR="00000000" w:rsidRDefault="00063F1E">
      <w:pPr>
        <w:pStyle w:val="a0"/>
        <w:rPr>
          <w:rFonts w:hint="cs"/>
          <w:rtl/>
        </w:rPr>
      </w:pPr>
      <w:r>
        <w:rPr>
          <w:rFonts w:hint="cs"/>
          <w:rtl/>
        </w:rPr>
        <w:t>בעד - עשרה חברי כנסת, נגד - אין, נמנעים - אין. על כן, ההצעה לסדר-היו</w:t>
      </w:r>
      <w:r>
        <w:rPr>
          <w:rFonts w:hint="cs"/>
          <w:rtl/>
        </w:rPr>
        <w:t xml:space="preserve">ם של חבר הכנסת עמרי שרון בנושא רשות הניקוז תועבר לוועדת הפנים לדיון. </w:t>
      </w:r>
    </w:p>
    <w:p w14:paraId="6B4B1D81" w14:textId="77777777" w:rsidR="00000000" w:rsidRDefault="00063F1E">
      <w:pPr>
        <w:pStyle w:val="a0"/>
        <w:rPr>
          <w:rFonts w:hint="cs"/>
          <w:rtl/>
        </w:rPr>
      </w:pPr>
    </w:p>
    <w:p w14:paraId="3BB7D2AD" w14:textId="77777777" w:rsidR="00000000" w:rsidRDefault="00063F1E">
      <w:pPr>
        <w:pStyle w:val="a2"/>
        <w:rPr>
          <w:rtl/>
        </w:rPr>
      </w:pPr>
    </w:p>
    <w:p w14:paraId="161A1795" w14:textId="77777777" w:rsidR="00000000" w:rsidRDefault="00063F1E">
      <w:pPr>
        <w:pStyle w:val="a2"/>
        <w:rPr>
          <w:rtl/>
        </w:rPr>
      </w:pPr>
      <w:bookmarkStart w:id="434" w:name="_Toc100465833"/>
      <w:r>
        <w:rPr>
          <w:rtl/>
        </w:rPr>
        <w:t>שאילתות ותשובות</w:t>
      </w:r>
      <w:bookmarkEnd w:id="434"/>
    </w:p>
    <w:p w14:paraId="020775B7" w14:textId="77777777" w:rsidR="00000000" w:rsidRDefault="00063F1E">
      <w:pPr>
        <w:pStyle w:val="-0"/>
        <w:rPr>
          <w:rFonts w:hint="cs"/>
          <w:rtl/>
        </w:rPr>
      </w:pPr>
    </w:p>
    <w:p w14:paraId="733BA500" w14:textId="77777777" w:rsidR="00000000" w:rsidRDefault="00063F1E">
      <w:pPr>
        <w:pStyle w:val="af1"/>
        <w:rPr>
          <w:rFonts w:hint="cs"/>
          <w:rtl/>
        </w:rPr>
      </w:pPr>
      <w:r>
        <w:rPr>
          <w:rtl/>
        </w:rPr>
        <w:t>היו"ר</w:t>
      </w:r>
      <w:r>
        <w:rPr>
          <w:rFonts w:hint="cs"/>
          <w:rtl/>
        </w:rPr>
        <w:t xml:space="preserve"> אלי בן-מנחם:</w:t>
      </w:r>
    </w:p>
    <w:p w14:paraId="5235E1B2" w14:textId="77777777" w:rsidR="00000000" w:rsidRDefault="00063F1E">
      <w:pPr>
        <w:pStyle w:val="a0"/>
        <w:rPr>
          <w:rtl/>
        </w:rPr>
      </w:pPr>
    </w:p>
    <w:p w14:paraId="78203B68" w14:textId="77777777" w:rsidR="00000000" w:rsidRDefault="00063F1E">
      <w:pPr>
        <w:pStyle w:val="a0"/>
        <w:rPr>
          <w:rFonts w:hint="cs"/>
          <w:rtl/>
        </w:rPr>
      </w:pPr>
      <w:r>
        <w:rPr>
          <w:rFonts w:hint="cs"/>
          <w:rtl/>
        </w:rPr>
        <w:t>אנחנו עוברים לנושא הבא: שאילתות ותשובות לשר החקלאות ופיתוח הכפר. השר ישיב על שאילתא 1939, של חבר הכנסת דוד טל - לפרוטוקול.</w:t>
      </w:r>
    </w:p>
    <w:p w14:paraId="07940B82" w14:textId="77777777" w:rsidR="00000000" w:rsidRDefault="00063F1E">
      <w:pPr>
        <w:pStyle w:val="a0"/>
        <w:rPr>
          <w:rFonts w:hint="cs"/>
          <w:rtl/>
        </w:rPr>
      </w:pPr>
    </w:p>
    <w:p w14:paraId="558A1E1E" w14:textId="77777777" w:rsidR="00000000" w:rsidRDefault="00063F1E">
      <w:pPr>
        <w:pStyle w:val="a1"/>
        <w:jc w:val="center"/>
        <w:rPr>
          <w:rtl/>
        </w:rPr>
      </w:pPr>
      <w:bookmarkStart w:id="435" w:name="CQ29892FI0029892T15_12_2004_16_27_08"/>
      <w:bookmarkStart w:id="436" w:name="_Toc100465834"/>
      <w:bookmarkEnd w:id="435"/>
      <w:r>
        <w:rPr>
          <w:rtl/>
        </w:rPr>
        <w:t>1939. השירותים הווטרינר</w:t>
      </w:r>
      <w:r>
        <w:rPr>
          <w:rtl/>
        </w:rPr>
        <w:t>י</w:t>
      </w:r>
      <w:r>
        <w:rPr>
          <w:rFonts w:hint="cs"/>
          <w:rtl/>
        </w:rPr>
        <w:t>י</w:t>
      </w:r>
      <w:r>
        <w:rPr>
          <w:rtl/>
        </w:rPr>
        <w:t>ם</w:t>
      </w:r>
      <w:bookmarkEnd w:id="436"/>
    </w:p>
    <w:p w14:paraId="2EB23EF7" w14:textId="77777777" w:rsidR="00000000" w:rsidRDefault="00063F1E">
      <w:pPr>
        <w:pStyle w:val="a0"/>
        <w:rPr>
          <w:rFonts w:hint="cs"/>
          <w:rtl/>
        </w:rPr>
      </w:pPr>
    </w:p>
    <w:p w14:paraId="072649F3" w14:textId="77777777" w:rsidR="00000000" w:rsidRDefault="00063F1E">
      <w:pPr>
        <w:pStyle w:val="a0"/>
        <w:ind w:firstLine="0"/>
        <w:rPr>
          <w:bCs/>
          <w:u w:val="single"/>
        </w:rPr>
      </w:pPr>
      <w:bookmarkStart w:id="437" w:name="ESQ29892"/>
      <w:bookmarkEnd w:id="43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62EF95F0" w14:textId="77777777" w:rsidR="00000000" w:rsidRDefault="00063F1E">
      <w:pPr>
        <w:pStyle w:val="a0"/>
        <w:ind w:firstLine="720"/>
      </w:pPr>
      <w:r>
        <w:rPr>
          <w:rtl/>
        </w:rPr>
        <w:t xml:space="preserve"> ביום י"ז באב התשס"ד (4 באוגוסט 2004):</w:t>
      </w:r>
    </w:p>
    <w:p w14:paraId="1C580DE7" w14:textId="77777777" w:rsidR="00000000" w:rsidRDefault="00063F1E">
      <w:pPr>
        <w:pStyle w:val="a0"/>
        <w:rPr>
          <w:rFonts w:hint="cs"/>
          <w:rtl/>
        </w:rPr>
      </w:pPr>
    </w:p>
    <w:p w14:paraId="791A181A" w14:textId="77777777" w:rsidR="00000000" w:rsidRDefault="00063F1E">
      <w:pPr>
        <w:pStyle w:val="a0"/>
        <w:rPr>
          <w:rFonts w:hint="cs"/>
        </w:rPr>
      </w:pPr>
    </w:p>
    <w:p w14:paraId="791B9EB2" w14:textId="77777777" w:rsidR="00000000" w:rsidRDefault="00063F1E">
      <w:pPr>
        <w:pStyle w:val="a0"/>
        <w:ind w:firstLine="720"/>
        <w:rPr>
          <w:rFonts w:hint="cs"/>
        </w:rPr>
      </w:pPr>
      <w:r>
        <w:rPr>
          <w:rFonts w:hint="cs"/>
          <w:rtl/>
        </w:rPr>
        <w:t>פורסם,</w:t>
      </w:r>
      <w:r>
        <w:rPr>
          <w:rtl/>
        </w:rPr>
        <w:t xml:space="preserve"> כי מ</w:t>
      </w:r>
      <w:r>
        <w:rPr>
          <w:rFonts w:hint="cs"/>
          <w:rtl/>
        </w:rPr>
        <w:t xml:space="preserve">חמת </w:t>
      </w:r>
      <w:r>
        <w:rPr>
          <w:rtl/>
        </w:rPr>
        <w:t>קשיים תקציבים ברשויות המקומיות קיימת סכנ</w:t>
      </w:r>
      <w:r>
        <w:rPr>
          <w:rFonts w:hint="cs"/>
          <w:rtl/>
        </w:rPr>
        <w:t>ת</w:t>
      </w:r>
      <w:r>
        <w:rPr>
          <w:rtl/>
        </w:rPr>
        <w:t xml:space="preserve"> התמוטטות </w:t>
      </w:r>
      <w:r>
        <w:rPr>
          <w:rFonts w:hint="cs"/>
          <w:rtl/>
        </w:rPr>
        <w:t>ב</w:t>
      </w:r>
      <w:r>
        <w:rPr>
          <w:rtl/>
        </w:rPr>
        <w:t xml:space="preserve">מערך </w:t>
      </w:r>
      <w:r>
        <w:rPr>
          <w:rFonts w:hint="cs"/>
          <w:rtl/>
        </w:rPr>
        <w:t>השירותי</w:t>
      </w:r>
      <w:r>
        <w:rPr>
          <w:rFonts w:hint="eastAsia"/>
          <w:rtl/>
        </w:rPr>
        <w:t>ם</w:t>
      </w:r>
      <w:r>
        <w:rPr>
          <w:rtl/>
        </w:rPr>
        <w:t xml:space="preserve"> הווטרינר</w:t>
      </w:r>
      <w:r>
        <w:rPr>
          <w:rFonts w:hint="cs"/>
          <w:rtl/>
        </w:rPr>
        <w:t>י</w:t>
      </w:r>
      <w:r>
        <w:rPr>
          <w:rtl/>
        </w:rPr>
        <w:t>ים בכמה מועצות אזוריות ורשויות מקומיות</w:t>
      </w:r>
      <w:r>
        <w:rPr>
          <w:rFonts w:hint="cs"/>
          <w:rtl/>
        </w:rPr>
        <w:t xml:space="preserve">, והדבר עלול להביא להסרת הפיקוח על </w:t>
      </w:r>
      <w:r>
        <w:rPr>
          <w:rFonts w:hint="cs"/>
          <w:rtl/>
        </w:rPr>
        <w:t>מזון ועל בעלי-חיים.</w:t>
      </w:r>
    </w:p>
    <w:p w14:paraId="33A3F93E" w14:textId="77777777" w:rsidR="00000000" w:rsidRDefault="00063F1E">
      <w:pPr>
        <w:pStyle w:val="a0"/>
        <w:ind w:firstLine="720"/>
      </w:pPr>
    </w:p>
    <w:p w14:paraId="349D8CA0" w14:textId="77777777" w:rsidR="00000000" w:rsidRDefault="00063F1E">
      <w:pPr>
        <w:pStyle w:val="a0"/>
        <w:ind w:firstLine="720"/>
      </w:pPr>
      <w:r>
        <w:rPr>
          <w:rFonts w:hint="cs"/>
          <w:rtl/>
        </w:rPr>
        <w:t>רצוני לשאול</w:t>
      </w:r>
      <w:r>
        <w:rPr>
          <w:rtl/>
        </w:rPr>
        <w:t>:</w:t>
      </w:r>
    </w:p>
    <w:p w14:paraId="1B28AC72" w14:textId="77777777" w:rsidR="00000000" w:rsidRDefault="00063F1E">
      <w:pPr>
        <w:pStyle w:val="a0"/>
        <w:ind w:firstLine="720"/>
      </w:pPr>
    </w:p>
    <w:p w14:paraId="026C4E7C" w14:textId="77777777" w:rsidR="00000000" w:rsidRDefault="00063F1E">
      <w:pPr>
        <w:pStyle w:val="a0"/>
        <w:ind w:firstLine="720"/>
        <w:rPr>
          <w:rFonts w:hint="cs"/>
          <w:rtl/>
        </w:rPr>
      </w:pPr>
      <w:r>
        <w:rPr>
          <w:rFonts w:hint="cs"/>
          <w:rtl/>
        </w:rPr>
        <w:t xml:space="preserve">1. </w:t>
      </w:r>
      <w:r>
        <w:rPr>
          <w:rtl/>
        </w:rPr>
        <w:t xml:space="preserve">האם הידיעה נכונה? </w:t>
      </w:r>
    </w:p>
    <w:p w14:paraId="100B9FF3" w14:textId="77777777" w:rsidR="00000000" w:rsidRDefault="00063F1E">
      <w:pPr>
        <w:pStyle w:val="a0"/>
        <w:ind w:firstLine="720"/>
        <w:rPr>
          <w:rtl/>
        </w:rPr>
      </w:pPr>
    </w:p>
    <w:p w14:paraId="2903E9E6" w14:textId="77777777" w:rsidR="00000000" w:rsidRDefault="00063F1E">
      <w:pPr>
        <w:pStyle w:val="a0"/>
        <w:ind w:firstLine="720"/>
        <w:rPr>
          <w:rFonts w:hint="cs"/>
          <w:rtl/>
        </w:rPr>
      </w:pPr>
      <w:r>
        <w:rPr>
          <w:rFonts w:hint="cs"/>
          <w:rtl/>
        </w:rPr>
        <w:t xml:space="preserve">2. אם כן - </w:t>
      </w:r>
      <w:r>
        <w:rPr>
          <w:rtl/>
        </w:rPr>
        <w:t xml:space="preserve">מה </w:t>
      </w:r>
      <w:r>
        <w:rPr>
          <w:rFonts w:hint="cs"/>
          <w:rtl/>
        </w:rPr>
        <w:t>ייעשה</w:t>
      </w:r>
      <w:r>
        <w:rPr>
          <w:rtl/>
        </w:rPr>
        <w:t xml:space="preserve"> כדי למנוע את הסיכון לבריאות הציבור</w:t>
      </w:r>
      <w:r>
        <w:rPr>
          <w:rFonts w:hint="cs"/>
          <w:rtl/>
        </w:rPr>
        <w:t>?</w:t>
      </w:r>
    </w:p>
    <w:p w14:paraId="1630E503" w14:textId="77777777" w:rsidR="00000000" w:rsidRDefault="00063F1E">
      <w:pPr>
        <w:pStyle w:val="a0"/>
        <w:ind w:firstLine="0"/>
        <w:rPr>
          <w:rFonts w:hint="cs"/>
          <w:rtl/>
        </w:rPr>
      </w:pPr>
    </w:p>
    <w:p w14:paraId="6CCE705D" w14:textId="77777777" w:rsidR="00000000" w:rsidRDefault="00063F1E">
      <w:pPr>
        <w:pStyle w:val="a0"/>
        <w:ind w:firstLine="0"/>
        <w:rPr>
          <w:rFonts w:hint="cs"/>
          <w:b/>
          <w:bCs/>
          <w:u w:val="single"/>
          <w:rtl/>
        </w:rPr>
      </w:pPr>
      <w:r>
        <w:rPr>
          <w:rFonts w:hint="cs"/>
          <w:b/>
          <w:bCs/>
          <w:u w:val="single"/>
          <w:rtl/>
        </w:rPr>
        <w:t>תשובת שר החקלאות ופיתוח הכפר ישראל כץ:</w:t>
      </w:r>
    </w:p>
    <w:p w14:paraId="46B99C8A" w14:textId="77777777" w:rsidR="00000000" w:rsidRDefault="00063F1E">
      <w:pPr>
        <w:pStyle w:val="a0"/>
        <w:ind w:firstLine="0"/>
        <w:rPr>
          <w:rFonts w:hint="cs"/>
          <w:b/>
          <w:rtl/>
        </w:rPr>
      </w:pPr>
      <w:r>
        <w:rPr>
          <w:rFonts w:hint="cs"/>
          <w:b/>
          <w:rtl/>
        </w:rPr>
        <w:t>(לא נקראה, נמסרה לפרוטוקול)</w:t>
      </w:r>
    </w:p>
    <w:p w14:paraId="59B7449B" w14:textId="77777777" w:rsidR="00000000" w:rsidRDefault="00063F1E">
      <w:pPr>
        <w:pStyle w:val="a0"/>
        <w:rPr>
          <w:rFonts w:hint="cs"/>
          <w:rtl/>
        </w:rPr>
      </w:pPr>
    </w:p>
    <w:p w14:paraId="66CFCC6B" w14:textId="77777777" w:rsidR="00000000" w:rsidRDefault="00063F1E">
      <w:pPr>
        <w:pStyle w:val="a0"/>
        <w:ind w:firstLine="720"/>
        <w:rPr>
          <w:rFonts w:hint="cs"/>
        </w:rPr>
      </w:pPr>
      <w:r>
        <w:rPr>
          <w:rFonts w:hint="cs"/>
          <w:rtl/>
        </w:rPr>
        <w:t>1-2. הידיעה שפורסמה היא נכונה, ואכן קיימים קשיים תקציביים הטומנים בחובם ס</w:t>
      </w:r>
      <w:r>
        <w:rPr>
          <w:rFonts w:hint="cs"/>
          <w:rtl/>
        </w:rPr>
        <w:t>כנה משמעותית של התמוטטות השירותים הווטרינריים הרשותיים בכמה מועצות מקומיות ואזוריות.</w:t>
      </w:r>
    </w:p>
    <w:p w14:paraId="4CE2041B" w14:textId="77777777" w:rsidR="00000000" w:rsidRDefault="00063F1E">
      <w:pPr>
        <w:pStyle w:val="a0"/>
        <w:rPr>
          <w:rFonts w:hint="cs"/>
          <w:rtl/>
        </w:rPr>
      </w:pPr>
    </w:p>
    <w:p w14:paraId="15C4547B" w14:textId="77777777" w:rsidR="00000000" w:rsidRDefault="00063F1E">
      <w:pPr>
        <w:pStyle w:val="a0"/>
        <w:ind w:firstLine="720"/>
        <w:rPr>
          <w:rFonts w:hint="cs"/>
          <w:rtl/>
        </w:rPr>
      </w:pPr>
      <w:r>
        <w:rPr>
          <w:rFonts w:hint="cs"/>
          <w:rtl/>
        </w:rPr>
        <w:t xml:space="preserve">שר הפנים הוא הממונה על תפקודן של עיריות, מועצות מקומיות ומועצות אזוריות. התמוטטות של השירות הווטרינרי, שהוא שירות סטטוטורי על-פי פקודת העיריות, מסכנת את בריאותם של תושבי </w:t>
      </w:r>
      <w:r>
        <w:rPr>
          <w:rFonts w:hint="cs"/>
          <w:rtl/>
        </w:rPr>
        <w:t>המקום ופוגעת ברווחתם של בעלי-החיים. השירותים הווטרינריים במשרד החקלאות הם הגוף המקצועי המפקח על פעילותם של הרופאים הרשותיים, אולם אין ביכולתו לפתור את בעיות התקציב ברשויות. לכן, כל שנותר בידינו הוא להתריע על הבעיה.</w:t>
      </w:r>
    </w:p>
    <w:p w14:paraId="27E9AFE7" w14:textId="77777777" w:rsidR="00000000" w:rsidRDefault="00063F1E">
      <w:pPr>
        <w:pStyle w:val="a0"/>
        <w:ind w:firstLine="0"/>
        <w:rPr>
          <w:rFonts w:hint="cs"/>
          <w:rtl/>
        </w:rPr>
      </w:pPr>
    </w:p>
    <w:p w14:paraId="4B0DF3C1" w14:textId="77777777" w:rsidR="00000000" w:rsidRDefault="00063F1E">
      <w:pPr>
        <w:pStyle w:val="af1"/>
        <w:rPr>
          <w:rtl/>
        </w:rPr>
      </w:pPr>
      <w:bookmarkStart w:id="438" w:name="CQ30063FI0030063T15_12_2004_15_58_07"/>
      <w:bookmarkEnd w:id="438"/>
      <w:r>
        <w:rPr>
          <w:rtl/>
        </w:rPr>
        <w:t>היו"ר אלי בן-מנחם:</w:t>
      </w:r>
    </w:p>
    <w:p w14:paraId="714D0DD9" w14:textId="77777777" w:rsidR="00000000" w:rsidRDefault="00063F1E">
      <w:pPr>
        <w:pStyle w:val="a0"/>
        <w:rPr>
          <w:rtl/>
        </w:rPr>
      </w:pPr>
    </w:p>
    <w:p w14:paraId="34193CC3" w14:textId="77777777" w:rsidR="00000000" w:rsidRDefault="00063F1E">
      <w:pPr>
        <w:pStyle w:val="a0"/>
        <w:rPr>
          <w:rFonts w:hint="cs"/>
          <w:rtl/>
        </w:rPr>
      </w:pPr>
      <w:r>
        <w:rPr>
          <w:rFonts w:hint="cs"/>
          <w:rtl/>
        </w:rPr>
        <w:t>השר ישיב על שאילתא 2</w:t>
      </w:r>
      <w:r>
        <w:rPr>
          <w:rFonts w:hint="cs"/>
          <w:rtl/>
        </w:rPr>
        <w:t xml:space="preserve">000 של חבר הכנסת משולם נהרי - לפרוטוקול. </w:t>
      </w:r>
    </w:p>
    <w:p w14:paraId="473CD34A" w14:textId="77777777" w:rsidR="00000000" w:rsidRDefault="00063F1E">
      <w:pPr>
        <w:pStyle w:val="a1"/>
        <w:jc w:val="center"/>
        <w:rPr>
          <w:rFonts w:hint="cs"/>
          <w:rtl/>
        </w:rPr>
      </w:pPr>
    </w:p>
    <w:p w14:paraId="03829E8B" w14:textId="77777777" w:rsidR="00000000" w:rsidRDefault="00063F1E">
      <w:pPr>
        <w:pStyle w:val="a1"/>
        <w:jc w:val="center"/>
        <w:rPr>
          <w:rtl/>
        </w:rPr>
      </w:pPr>
      <w:bookmarkStart w:id="439" w:name="_Toc100465835"/>
      <w:r>
        <w:rPr>
          <w:rtl/>
        </w:rPr>
        <w:t xml:space="preserve">2000. </w:t>
      </w:r>
      <w:r>
        <w:rPr>
          <w:rFonts w:hint="cs"/>
          <w:rtl/>
        </w:rPr>
        <w:t xml:space="preserve">חומרים </w:t>
      </w:r>
      <w:r>
        <w:rPr>
          <w:rtl/>
        </w:rPr>
        <w:t>רדיואקטיבי</w:t>
      </w:r>
      <w:r>
        <w:rPr>
          <w:rFonts w:hint="cs"/>
          <w:rtl/>
        </w:rPr>
        <w:t>י</w:t>
      </w:r>
      <w:r>
        <w:rPr>
          <w:rtl/>
        </w:rPr>
        <w:t>ם במי</w:t>
      </w:r>
      <w:r>
        <w:rPr>
          <w:rFonts w:hint="cs"/>
          <w:rtl/>
        </w:rPr>
        <w:t>-</w:t>
      </w:r>
      <w:r>
        <w:rPr>
          <w:rtl/>
        </w:rPr>
        <w:t>התהום בערבה ובנגב</w:t>
      </w:r>
      <w:bookmarkEnd w:id="439"/>
    </w:p>
    <w:p w14:paraId="4508FA1C" w14:textId="77777777" w:rsidR="00000000" w:rsidRDefault="00063F1E">
      <w:pPr>
        <w:pStyle w:val="a0"/>
        <w:rPr>
          <w:rFonts w:hint="cs"/>
          <w:rtl/>
        </w:rPr>
      </w:pPr>
    </w:p>
    <w:p w14:paraId="046FE62F" w14:textId="77777777" w:rsidR="00000000" w:rsidRDefault="00063F1E">
      <w:pPr>
        <w:pStyle w:val="a0"/>
        <w:ind w:firstLine="0"/>
        <w:rPr>
          <w:bCs/>
          <w:u w:val="single"/>
        </w:rPr>
      </w:pPr>
      <w:bookmarkStart w:id="440" w:name="ESQ30063"/>
      <w:bookmarkStart w:id="441" w:name="TextBody8"/>
      <w:bookmarkEnd w:id="440"/>
      <w:r>
        <w:rPr>
          <w:bCs/>
          <w:u w:val="single"/>
          <w:rtl/>
        </w:rPr>
        <w:t>חבר</w:t>
      </w:r>
      <w:bookmarkEnd w:id="441"/>
      <w:r>
        <w:rPr>
          <w:rFonts w:hint="cs"/>
          <w:bCs/>
          <w:u w:val="single"/>
          <w:rtl/>
        </w:rPr>
        <w:t xml:space="preserve"> הכנסת </w:t>
      </w:r>
      <w:bookmarkStart w:id="442" w:name="TextBody2"/>
      <w:r>
        <w:rPr>
          <w:bCs/>
          <w:u w:val="single"/>
          <w:rtl/>
        </w:rPr>
        <w:t>משולם נהרי</w:t>
      </w:r>
      <w:bookmarkEnd w:id="442"/>
      <w:r>
        <w:rPr>
          <w:rFonts w:hint="cs"/>
          <w:bCs/>
          <w:u w:val="single"/>
          <w:rtl/>
        </w:rPr>
        <w:t xml:space="preserve"> </w:t>
      </w:r>
      <w:bookmarkStart w:id="443" w:name="TextBody9"/>
      <w:r>
        <w:rPr>
          <w:bCs/>
          <w:u w:val="single"/>
          <w:rtl/>
        </w:rPr>
        <w:t>שאל</w:t>
      </w:r>
      <w:bookmarkEnd w:id="443"/>
      <w:r>
        <w:rPr>
          <w:rFonts w:hint="cs"/>
          <w:bCs/>
          <w:u w:val="single"/>
          <w:rtl/>
        </w:rPr>
        <w:t xml:space="preserve"> את</w:t>
      </w:r>
      <w:bookmarkStart w:id="444" w:name="TextBody12"/>
      <w:r>
        <w:rPr>
          <w:bCs/>
          <w:u w:val="single"/>
          <w:rtl/>
        </w:rPr>
        <w:t xml:space="preserve"> שר</w:t>
      </w:r>
      <w:bookmarkEnd w:id="444"/>
      <w:r>
        <w:rPr>
          <w:rFonts w:hint="cs"/>
          <w:bCs/>
          <w:u w:val="single"/>
          <w:rtl/>
        </w:rPr>
        <w:t xml:space="preserve"> </w:t>
      </w:r>
      <w:bookmarkStart w:id="445" w:name="GMGOVMINISTRYNAME"/>
      <w:r>
        <w:rPr>
          <w:bCs/>
          <w:u w:val="single"/>
          <w:rtl/>
        </w:rPr>
        <w:t>החקלאות ופיתוח הכפר</w:t>
      </w:r>
      <w:bookmarkEnd w:id="445"/>
    </w:p>
    <w:p w14:paraId="53DE3CAA" w14:textId="77777777" w:rsidR="00000000" w:rsidRDefault="00063F1E">
      <w:pPr>
        <w:pStyle w:val="a0"/>
        <w:ind w:firstLine="720"/>
      </w:pPr>
      <w:bookmarkStart w:id="446" w:name="TextBody4"/>
      <w:r>
        <w:rPr>
          <w:rtl/>
        </w:rPr>
        <w:t>ביום י"ז באב התשס"ד (4 באוגוסט 2004):</w:t>
      </w:r>
      <w:bookmarkEnd w:id="446"/>
    </w:p>
    <w:p w14:paraId="0FCA2A51" w14:textId="77777777" w:rsidR="00000000" w:rsidRDefault="00063F1E">
      <w:pPr>
        <w:pStyle w:val="a0"/>
        <w:rPr>
          <w:rFonts w:hint="cs"/>
          <w:rtl/>
        </w:rPr>
      </w:pPr>
    </w:p>
    <w:p w14:paraId="59C60FC2" w14:textId="77777777" w:rsidR="00000000" w:rsidRDefault="00063F1E">
      <w:pPr>
        <w:pStyle w:val="a0"/>
        <w:rPr>
          <w:rFonts w:hint="cs"/>
        </w:rPr>
      </w:pPr>
    </w:p>
    <w:p w14:paraId="1E57775F" w14:textId="77777777" w:rsidR="00000000" w:rsidRDefault="00063F1E">
      <w:pPr>
        <w:pStyle w:val="a0"/>
        <w:ind w:firstLine="720"/>
        <w:rPr>
          <w:rFonts w:hint="cs"/>
        </w:rPr>
      </w:pPr>
      <w:bookmarkStart w:id="447" w:name="TextBody3"/>
      <w:r>
        <w:rPr>
          <w:rtl/>
        </w:rPr>
        <w:t>פורסם כי במי</w:t>
      </w:r>
      <w:r>
        <w:rPr>
          <w:rFonts w:hint="cs"/>
          <w:rtl/>
        </w:rPr>
        <w:t>-</w:t>
      </w:r>
      <w:r>
        <w:rPr>
          <w:rtl/>
        </w:rPr>
        <w:t xml:space="preserve">התהום בערבה ובנגב התגלו ריכוזים גבוהים </w:t>
      </w:r>
      <w:r>
        <w:rPr>
          <w:rFonts w:hint="cs"/>
          <w:rtl/>
        </w:rPr>
        <w:t xml:space="preserve">של חומרים </w:t>
      </w:r>
      <w:r>
        <w:rPr>
          <w:rtl/>
        </w:rPr>
        <w:t>רדיואקטיבי</w:t>
      </w:r>
      <w:r>
        <w:rPr>
          <w:rFonts w:hint="cs"/>
          <w:rtl/>
        </w:rPr>
        <w:t>י</w:t>
      </w:r>
      <w:r>
        <w:rPr>
          <w:rtl/>
        </w:rPr>
        <w:t>ם</w:t>
      </w:r>
      <w:r>
        <w:rPr>
          <w:rFonts w:hint="cs"/>
          <w:rtl/>
        </w:rPr>
        <w:t>,</w:t>
      </w:r>
      <w:r>
        <w:rPr>
          <w:rtl/>
        </w:rPr>
        <w:t xml:space="preserve"> העלולים </w:t>
      </w:r>
      <w:bookmarkEnd w:id="447"/>
      <w:r>
        <w:rPr>
          <w:rFonts w:hint="cs"/>
          <w:rtl/>
        </w:rPr>
        <w:t>לזהם את הדגים באזור.</w:t>
      </w:r>
    </w:p>
    <w:p w14:paraId="1C8B2E96" w14:textId="77777777" w:rsidR="00000000" w:rsidRDefault="00063F1E">
      <w:pPr>
        <w:pStyle w:val="a0"/>
        <w:ind w:firstLine="720"/>
      </w:pPr>
    </w:p>
    <w:p w14:paraId="2286F760" w14:textId="77777777" w:rsidR="00000000" w:rsidRDefault="00063F1E">
      <w:pPr>
        <w:pStyle w:val="a0"/>
        <w:ind w:firstLine="720"/>
      </w:pPr>
      <w:r>
        <w:rPr>
          <w:rFonts w:hint="cs"/>
          <w:rtl/>
        </w:rPr>
        <w:t>רצוני לשאול</w:t>
      </w:r>
      <w:r>
        <w:rPr>
          <w:rtl/>
        </w:rPr>
        <w:t>:</w:t>
      </w:r>
    </w:p>
    <w:p w14:paraId="2ECCF146" w14:textId="77777777" w:rsidR="00000000" w:rsidRDefault="00063F1E">
      <w:pPr>
        <w:pStyle w:val="a0"/>
        <w:ind w:firstLine="720"/>
      </w:pPr>
    </w:p>
    <w:p w14:paraId="0750C447" w14:textId="77777777" w:rsidR="00000000" w:rsidRDefault="00063F1E">
      <w:pPr>
        <w:pStyle w:val="a0"/>
        <w:ind w:firstLine="720"/>
        <w:rPr>
          <w:rFonts w:hint="cs"/>
          <w:rtl/>
        </w:rPr>
      </w:pPr>
      <w:bookmarkStart w:id="448" w:name="TextBody5"/>
      <w:r>
        <w:rPr>
          <w:rFonts w:hint="cs"/>
          <w:rtl/>
        </w:rPr>
        <w:t xml:space="preserve">1. האם הידיעות נכונות? </w:t>
      </w:r>
    </w:p>
    <w:p w14:paraId="408693F6" w14:textId="77777777" w:rsidR="00000000" w:rsidRDefault="00063F1E">
      <w:pPr>
        <w:pStyle w:val="a0"/>
        <w:ind w:firstLine="720"/>
        <w:rPr>
          <w:rFonts w:hint="cs"/>
          <w:rtl/>
        </w:rPr>
      </w:pPr>
    </w:p>
    <w:p w14:paraId="05E718BE" w14:textId="77777777" w:rsidR="00000000" w:rsidRDefault="00063F1E">
      <w:pPr>
        <w:pStyle w:val="a0"/>
        <w:ind w:firstLine="720"/>
        <w:rPr>
          <w:rFonts w:hint="cs"/>
          <w:rtl/>
        </w:rPr>
      </w:pPr>
      <w:r>
        <w:rPr>
          <w:rFonts w:hint="cs"/>
          <w:rtl/>
        </w:rPr>
        <w:t>2. אם כן - מה יעשה משרדך בנדון?</w:t>
      </w:r>
    </w:p>
    <w:p w14:paraId="0DACD25F" w14:textId="77777777" w:rsidR="00000000" w:rsidRDefault="00063F1E">
      <w:pPr>
        <w:pStyle w:val="a0"/>
        <w:ind w:firstLine="720"/>
        <w:rPr>
          <w:rFonts w:hint="cs"/>
          <w:rtl/>
        </w:rPr>
      </w:pPr>
    </w:p>
    <w:p w14:paraId="3A0F3378" w14:textId="77777777" w:rsidR="00000000" w:rsidRDefault="00063F1E">
      <w:pPr>
        <w:pStyle w:val="a0"/>
        <w:ind w:firstLine="720"/>
        <w:rPr>
          <w:rFonts w:hint="cs"/>
          <w:rtl/>
        </w:rPr>
      </w:pPr>
      <w:r>
        <w:rPr>
          <w:rFonts w:hint="cs"/>
          <w:rtl/>
        </w:rPr>
        <w:t xml:space="preserve">3. </w:t>
      </w:r>
      <w:r>
        <w:rPr>
          <w:rtl/>
        </w:rPr>
        <w:t xml:space="preserve">האם </w:t>
      </w:r>
      <w:r>
        <w:rPr>
          <w:rFonts w:hint="cs"/>
          <w:rtl/>
        </w:rPr>
        <w:t>תיאסר</w:t>
      </w:r>
      <w:r>
        <w:rPr>
          <w:rtl/>
        </w:rPr>
        <w:t xml:space="preserve"> אכילת הדגים המזוהמים עד לבירור העניין</w:t>
      </w:r>
      <w:r>
        <w:rPr>
          <w:rFonts w:hint="cs"/>
          <w:rtl/>
        </w:rPr>
        <w:t>?</w:t>
      </w:r>
    </w:p>
    <w:p w14:paraId="74365BD5" w14:textId="77777777" w:rsidR="00000000" w:rsidRDefault="00063F1E">
      <w:pPr>
        <w:pStyle w:val="a0"/>
        <w:ind w:firstLine="720"/>
        <w:rPr>
          <w:rtl/>
        </w:rPr>
      </w:pPr>
    </w:p>
    <w:p w14:paraId="646DE107" w14:textId="77777777" w:rsidR="00000000" w:rsidRDefault="00063F1E">
      <w:pPr>
        <w:pStyle w:val="a0"/>
        <w:ind w:firstLine="720"/>
        <w:rPr>
          <w:rFonts w:hint="cs"/>
          <w:rtl/>
        </w:rPr>
      </w:pPr>
      <w:r>
        <w:rPr>
          <w:rFonts w:hint="cs"/>
          <w:rtl/>
        </w:rPr>
        <w:t xml:space="preserve">4. </w:t>
      </w:r>
      <w:r>
        <w:rPr>
          <w:rtl/>
        </w:rPr>
        <w:t>מה ה</w:t>
      </w:r>
      <w:r>
        <w:rPr>
          <w:rFonts w:hint="cs"/>
          <w:rtl/>
        </w:rPr>
        <w:t>ן</w:t>
      </w:r>
      <w:r>
        <w:rPr>
          <w:rtl/>
        </w:rPr>
        <w:t xml:space="preserve"> המלצות משרדך למגדלי הדגים</w:t>
      </w:r>
      <w:r>
        <w:rPr>
          <w:rFonts w:hint="cs"/>
          <w:rtl/>
        </w:rPr>
        <w:t>?</w:t>
      </w:r>
    </w:p>
    <w:p w14:paraId="665EC40C" w14:textId="77777777" w:rsidR="00000000" w:rsidRDefault="00063F1E">
      <w:pPr>
        <w:pStyle w:val="a0"/>
        <w:ind w:firstLine="720"/>
        <w:rPr>
          <w:rFonts w:hint="cs"/>
          <w:rtl/>
        </w:rPr>
      </w:pPr>
    </w:p>
    <w:bookmarkEnd w:id="448"/>
    <w:p w14:paraId="5C93FFE3" w14:textId="77777777" w:rsidR="00000000" w:rsidRDefault="00063F1E">
      <w:pPr>
        <w:pStyle w:val="a0"/>
        <w:ind w:firstLine="0"/>
        <w:rPr>
          <w:b/>
          <w:bCs/>
          <w:u w:val="single"/>
        </w:rPr>
      </w:pPr>
      <w:r>
        <w:rPr>
          <w:rFonts w:hint="eastAsia"/>
          <w:b/>
          <w:bCs/>
          <w:u w:val="single"/>
          <w:rtl/>
        </w:rPr>
        <w:t>תשובת</w:t>
      </w:r>
      <w:r>
        <w:rPr>
          <w:b/>
          <w:bCs/>
          <w:u w:val="single"/>
          <w:rtl/>
        </w:rPr>
        <w:t xml:space="preserve"> שר החקלאות ופיתוח הכפר ישראל כץ:</w:t>
      </w:r>
    </w:p>
    <w:p w14:paraId="34CC8726" w14:textId="77777777" w:rsidR="00000000" w:rsidRDefault="00063F1E">
      <w:pPr>
        <w:pStyle w:val="a0"/>
        <w:ind w:firstLine="0"/>
        <w:rPr>
          <w:b/>
          <w:rtl/>
        </w:rPr>
      </w:pPr>
      <w:r>
        <w:rPr>
          <w:b/>
          <w:rtl/>
        </w:rPr>
        <w:t xml:space="preserve">(לא נקראה, נמסרה </w:t>
      </w:r>
      <w:r>
        <w:rPr>
          <w:rFonts w:hint="eastAsia"/>
          <w:b/>
          <w:rtl/>
        </w:rPr>
        <w:t>לפרוט</w:t>
      </w:r>
      <w:r>
        <w:rPr>
          <w:rFonts w:hint="eastAsia"/>
          <w:b/>
          <w:rtl/>
        </w:rPr>
        <w:t>וקול</w:t>
      </w:r>
      <w:r>
        <w:rPr>
          <w:b/>
          <w:rtl/>
        </w:rPr>
        <w:t>)</w:t>
      </w:r>
    </w:p>
    <w:p w14:paraId="256994EC" w14:textId="77777777" w:rsidR="00000000" w:rsidRDefault="00063F1E">
      <w:pPr>
        <w:pStyle w:val="a0"/>
        <w:rPr>
          <w:rFonts w:hint="cs"/>
          <w:rtl/>
        </w:rPr>
      </w:pPr>
    </w:p>
    <w:p w14:paraId="5E82EC96" w14:textId="77777777" w:rsidR="00000000" w:rsidRDefault="00063F1E">
      <w:pPr>
        <w:pStyle w:val="a0"/>
        <w:ind w:firstLine="720"/>
        <w:rPr>
          <w:rFonts w:hint="cs"/>
          <w:rtl/>
        </w:rPr>
      </w:pPr>
      <w:r>
        <w:rPr>
          <w:rFonts w:hint="cs"/>
          <w:rtl/>
        </w:rPr>
        <w:t>1-2. הידיעות שהתפרסמו בעיתון " ידיעות אחרונות" אינן נכונות.</w:t>
      </w:r>
    </w:p>
    <w:p w14:paraId="5FBB21F0" w14:textId="77777777" w:rsidR="00000000" w:rsidRDefault="00063F1E">
      <w:pPr>
        <w:pStyle w:val="a0"/>
        <w:rPr>
          <w:rFonts w:hint="cs"/>
          <w:rtl/>
        </w:rPr>
      </w:pPr>
    </w:p>
    <w:p w14:paraId="2911E029" w14:textId="77777777" w:rsidR="00000000" w:rsidRDefault="00063F1E">
      <w:pPr>
        <w:pStyle w:val="a0"/>
        <w:ind w:firstLine="720"/>
        <w:rPr>
          <w:rFonts w:hint="cs"/>
          <w:rtl/>
        </w:rPr>
      </w:pPr>
      <w:r>
        <w:rPr>
          <w:rFonts w:hint="cs"/>
          <w:rtl/>
        </w:rPr>
        <w:t>משרד החקלאות דגם דגים מהבריכות שבהן מדובר ובדק נוכחות של מזהמים רדיואקטיביים.</w:t>
      </w:r>
    </w:p>
    <w:p w14:paraId="2DD154EB" w14:textId="77777777" w:rsidR="00000000" w:rsidRDefault="00063F1E">
      <w:pPr>
        <w:pStyle w:val="a0"/>
        <w:rPr>
          <w:rFonts w:hint="cs"/>
          <w:rtl/>
        </w:rPr>
      </w:pPr>
    </w:p>
    <w:p w14:paraId="52B394E9" w14:textId="77777777" w:rsidR="00000000" w:rsidRDefault="00063F1E">
      <w:pPr>
        <w:pStyle w:val="a0"/>
        <w:ind w:firstLine="720"/>
        <w:rPr>
          <w:rFonts w:hint="cs"/>
          <w:rtl/>
        </w:rPr>
      </w:pPr>
      <w:r>
        <w:rPr>
          <w:rFonts w:hint="cs"/>
          <w:rtl/>
        </w:rPr>
        <w:t>3. לבקשת משרד החקלאות בוצעה הערכת סיכונים בשירותי המזון והתזונה של משרד הבריאות. על בסיס הממצאים והבדיקות שנע</w:t>
      </w:r>
      <w:r>
        <w:rPr>
          <w:rFonts w:hint="cs"/>
          <w:rtl/>
        </w:rPr>
        <w:t>רכו ועל-פי הערכת הסיכונים, לא היה מקום להורות על איסור שיווק הדגים למאכל אדם.</w:t>
      </w:r>
    </w:p>
    <w:p w14:paraId="4E648ACE" w14:textId="77777777" w:rsidR="00000000" w:rsidRDefault="00063F1E">
      <w:pPr>
        <w:pStyle w:val="a0"/>
        <w:rPr>
          <w:rFonts w:hint="cs"/>
          <w:rtl/>
        </w:rPr>
      </w:pPr>
    </w:p>
    <w:p w14:paraId="022DEAB7" w14:textId="77777777" w:rsidR="00000000" w:rsidRDefault="00063F1E">
      <w:pPr>
        <w:pStyle w:val="a0"/>
        <w:ind w:firstLine="720"/>
        <w:rPr>
          <w:rFonts w:hint="cs"/>
          <w:rtl/>
        </w:rPr>
      </w:pPr>
      <w:r>
        <w:rPr>
          <w:rFonts w:hint="cs"/>
          <w:rtl/>
        </w:rPr>
        <w:t>4. המלצת משרד החקלאות היא שניתן להמשיך לגדל ולשווק דגים מבריכות דגים בנגב ובערבה.</w:t>
      </w:r>
    </w:p>
    <w:p w14:paraId="369214D8" w14:textId="77777777" w:rsidR="00000000" w:rsidRDefault="00063F1E">
      <w:pPr>
        <w:pStyle w:val="af1"/>
        <w:rPr>
          <w:rtl/>
        </w:rPr>
      </w:pPr>
      <w:r>
        <w:rPr>
          <w:rtl/>
        </w:rPr>
        <w:br/>
        <w:t>היו"ר אלי בן-מנחם:</w:t>
      </w:r>
    </w:p>
    <w:p w14:paraId="1D367C50" w14:textId="77777777" w:rsidR="00000000" w:rsidRDefault="00063F1E">
      <w:pPr>
        <w:pStyle w:val="a0"/>
        <w:rPr>
          <w:rtl/>
        </w:rPr>
      </w:pPr>
    </w:p>
    <w:p w14:paraId="4E4BCB60" w14:textId="77777777" w:rsidR="00000000" w:rsidRDefault="00063F1E">
      <w:pPr>
        <w:pStyle w:val="a0"/>
        <w:rPr>
          <w:rFonts w:hint="cs"/>
          <w:rtl/>
        </w:rPr>
      </w:pPr>
      <w:r>
        <w:rPr>
          <w:rFonts w:hint="cs"/>
          <w:rtl/>
        </w:rPr>
        <w:t xml:space="preserve">השר ישיב על שאילתא 2001 של חברת הכנסת נעמי בלומנטל - לפרוטוקול. </w:t>
      </w:r>
    </w:p>
    <w:p w14:paraId="4CC5F233" w14:textId="77777777" w:rsidR="00000000" w:rsidRDefault="00063F1E">
      <w:pPr>
        <w:pStyle w:val="a1"/>
        <w:jc w:val="center"/>
        <w:rPr>
          <w:rtl/>
        </w:rPr>
      </w:pPr>
      <w:r>
        <w:rPr>
          <w:rtl/>
        </w:rPr>
        <w:br/>
      </w:r>
      <w:bookmarkStart w:id="449" w:name="CQ29890FI0029890T15_12_2004_16_06_11"/>
      <w:bookmarkStart w:id="450" w:name="_Toc100465836"/>
      <w:bookmarkEnd w:id="449"/>
      <w:r>
        <w:rPr>
          <w:rtl/>
        </w:rPr>
        <w:t>2001. הש</w:t>
      </w:r>
      <w:r>
        <w:rPr>
          <w:rtl/>
        </w:rPr>
        <w:t xml:space="preserve">פעת </w:t>
      </w:r>
      <w:r>
        <w:rPr>
          <w:rFonts w:hint="cs"/>
          <w:rtl/>
        </w:rPr>
        <w:t>ה</w:t>
      </w:r>
      <w:r>
        <w:rPr>
          <w:rtl/>
        </w:rPr>
        <w:t>סגיר</w:t>
      </w:r>
      <w:r>
        <w:rPr>
          <w:rFonts w:hint="cs"/>
          <w:rtl/>
        </w:rPr>
        <w:t>ה</w:t>
      </w:r>
      <w:r>
        <w:rPr>
          <w:rtl/>
        </w:rPr>
        <w:t xml:space="preserve"> </w:t>
      </w:r>
      <w:r>
        <w:rPr>
          <w:rFonts w:hint="cs"/>
          <w:rtl/>
        </w:rPr>
        <w:t xml:space="preserve">של </w:t>
      </w:r>
      <w:r>
        <w:rPr>
          <w:rtl/>
        </w:rPr>
        <w:t>מעבר קרני על השוק החקלאי</w:t>
      </w:r>
      <w:bookmarkEnd w:id="450"/>
    </w:p>
    <w:p w14:paraId="60E95D93" w14:textId="77777777" w:rsidR="00000000" w:rsidRDefault="00063F1E">
      <w:pPr>
        <w:pStyle w:val="a0"/>
        <w:rPr>
          <w:rtl/>
        </w:rPr>
      </w:pPr>
    </w:p>
    <w:p w14:paraId="73B7C271" w14:textId="77777777" w:rsidR="00000000" w:rsidRDefault="00063F1E">
      <w:pPr>
        <w:pStyle w:val="a0"/>
        <w:ind w:firstLine="0"/>
        <w:rPr>
          <w:bCs/>
          <w:u w:val="single"/>
        </w:rPr>
      </w:pPr>
      <w:bookmarkStart w:id="451" w:name="ESQ29890"/>
      <w:bookmarkEnd w:id="45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6BAB546C" w14:textId="77777777" w:rsidR="00000000" w:rsidRDefault="00063F1E">
      <w:pPr>
        <w:pStyle w:val="a0"/>
        <w:ind w:firstLine="720"/>
      </w:pPr>
      <w:r>
        <w:rPr>
          <w:rFonts w:hint="cs"/>
          <w:rtl/>
        </w:rPr>
        <w:t>ב</w:t>
      </w:r>
      <w:r>
        <w:rPr>
          <w:rtl/>
        </w:rPr>
        <w:t>יום י"ז באב התשס"ד (4 באוגוסט 2004):</w:t>
      </w:r>
    </w:p>
    <w:p w14:paraId="26D29851" w14:textId="77777777" w:rsidR="00000000" w:rsidRDefault="00063F1E">
      <w:pPr>
        <w:pStyle w:val="a0"/>
        <w:rPr>
          <w:rFonts w:hint="cs"/>
          <w:rtl/>
        </w:rPr>
      </w:pPr>
    </w:p>
    <w:p w14:paraId="782A103F" w14:textId="77777777" w:rsidR="00000000" w:rsidRDefault="00063F1E">
      <w:pPr>
        <w:pStyle w:val="a0"/>
        <w:rPr>
          <w:rFonts w:hint="cs"/>
        </w:rPr>
      </w:pPr>
    </w:p>
    <w:p w14:paraId="00BE4344" w14:textId="77777777" w:rsidR="00000000" w:rsidRDefault="00063F1E">
      <w:pPr>
        <w:pStyle w:val="a0"/>
      </w:pPr>
      <w:r>
        <w:rPr>
          <w:rFonts w:hint="cs"/>
          <w:rtl/>
        </w:rPr>
        <w:t>רצוני לשאול</w:t>
      </w:r>
      <w:r>
        <w:rPr>
          <w:rtl/>
        </w:rPr>
        <w:t>:</w:t>
      </w:r>
    </w:p>
    <w:p w14:paraId="1E273D47" w14:textId="77777777" w:rsidR="00000000" w:rsidRDefault="00063F1E">
      <w:pPr>
        <w:pStyle w:val="a0"/>
      </w:pPr>
    </w:p>
    <w:p w14:paraId="6266A1C3" w14:textId="77777777" w:rsidR="00000000" w:rsidRDefault="00063F1E">
      <w:pPr>
        <w:pStyle w:val="a0"/>
        <w:rPr>
          <w:rtl/>
        </w:rPr>
      </w:pPr>
      <w:r>
        <w:rPr>
          <w:rtl/>
        </w:rPr>
        <w:t xml:space="preserve">כיצד השפיעה סגירתו של מעבר קרני על </w:t>
      </w:r>
      <w:r>
        <w:rPr>
          <w:rFonts w:hint="cs"/>
          <w:rtl/>
        </w:rPr>
        <w:t>השוק החקלאי</w:t>
      </w:r>
      <w:r>
        <w:rPr>
          <w:rtl/>
        </w:rPr>
        <w:t>?</w:t>
      </w:r>
    </w:p>
    <w:p w14:paraId="16589A6F" w14:textId="77777777" w:rsidR="00000000" w:rsidRDefault="00063F1E">
      <w:pPr>
        <w:pStyle w:val="a0"/>
        <w:rPr>
          <w:rtl/>
        </w:rPr>
      </w:pPr>
    </w:p>
    <w:p w14:paraId="6029555C" w14:textId="77777777" w:rsidR="00000000" w:rsidRDefault="00063F1E">
      <w:pPr>
        <w:pStyle w:val="a0"/>
        <w:ind w:firstLine="0"/>
        <w:rPr>
          <w:b/>
          <w:bCs/>
          <w:u w:val="single"/>
        </w:rPr>
      </w:pPr>
      <w:r>
        <w:rPr>
          <w:rFonts w:hint="eastAsia"/>
          <w:b/>
          <w:bCs/>
          <w:u w:val="single"/>
          <w:rtl/>
        </w:rPr>
        <w:t>תשובת</w:t>
      </w:r>
      <w:r>
        <w:rPr>
          <w:b/>
          <w:bCs/>
          <w:u w:val="single"/>
          <w:rtl/>
        </w:rPr>
        <w:t xml:space="preserve"> שר החקלאות ופיתוח הכפר ישראל כץ:</w:t>
      </w:r>
    </w:p>
    <w:p w14:paraId="2CBC9DBD" w14:textId="77777777" w:rsidR="00000000" w:rsidRDefault="00063F1E">
      <w:pPr>
        <w:pStyle w:val="a0"/>
        <w:ind w:firstLine="0"/>
        <w:rPr>
          <w:b/>
          <w:rtl/>
        </w:rPr>
      </w:pPr>
      <w:r>
        <w:rPr>
          <w:b/>
          <w:rtl/>
        </w:rPr>
        <w:t xml:space="preserve">(לא נקראה, נמסרה </w:t>
      </w:r>
      <w:r>
        <w:rPr>
          <w:rFonts w:hint="eastAsia"/>
          <w:b/>
          <w:rtl/>
        </w:rPr>
        <w:t>לפ</w:t>
      </w:r>
      <w:r>
        <w:rPr>
          <w:rFonts w:hint="eastAsia"/>
          <w:b/>
          <w:rtl/>
        </w:rPr>
        <w:t>רוטוקול</w:t>
      </w:r>
      <w:r>
        <w:rPr>
          <w:b/>
          <w:rtl/>
        </w:rPr>
        <w:t>)</w:t>
      </w:r>
    </w:p>
    <w:p w14:paraId="5AFC240A" w14:textId="77777777" w:rsidR="00000000" w:rsidRDefault="00063F1E">
      <w:pPr>
        <w:bidi/>
      </w:pPr>
      <w:r>
        <w:rPr>
          <w:rFonts w:hint="cs"/>
          <w:rtl/>
        </w:rPr>
        <w:t xml:space="preserve">                                            </w:t>
      </w:r>
    </w:p>
    <w:p w14:paraId="15FF7F4F" w14:textId="77777777" w:rsidR="00000000" w:rsidRDefault="00063F1E">
      <w:pPr>
        <w:pStyle w:val="a0"/>
        <w:ind w:firstLine="720"/>
        <w:rPr>
          <w:rFonts w:hint="cs"/>
          <w:b/>
          <w:rtl/>
        </w:rPr>
      </w:pPr>
      <w:r>
        <w:rPr>
          <w:rFonts w:hint="cs"/>
          <w:b/>
          <w:rtl/>
        </w:rPr>
        <w:t>מאז שנת 1999 משמש מעבר קרני מעבר יחיד להעברת תוצרת חקלאית מישראל לרצועת-עזה ומעזה לישראל ולשטחי יהודה ושומרון. בשל היותו מעבר יחיד, הוא פועל במתכונת "חסינת-סגר", כלומר, ההשפעות של האירועים הביטחוניים בס</w:t>
      </w:r>
      <w:r>
        <w:rPr>
          <w:rFonts w:hint="cs"/>
          <w:b/>
          <w:rtl/>
        </w:rPr>
        <w:t>ביבת המסוף אינן גורמות בהכרח להפסקת העבודה בשטחו. למרות זאת, יש תקופות שבהן המסוף נסגר לפרק זמן מסוים בשל התרעות ממוקדות ממערכת הביטחון. ראיה לכך היא פעולת צה"ל שבה התגלו אמצעי חבלה אשר כניסתם לשטח ישראל היתה עלולה לגרום נזק רב בנפש וברכוש. יש לציין, כי גם</w:t>
      </w:r>
      <w:r>
        <w:rPr>
          <w:rFonts w:hint="cs"/>
          <w:b/>
          <w:rtl/>
        </w:rPr>
        <w:t xml:space="preserve"> בתקופות אלו מותרת כניסת מוצרים הומניטריים לשטח הרצועה. </w:t>
      </w:r>
    </w:p>
    <w:p w14:paraId="05C3ADDA" w14:textId="77777777" w:rsidR="00000000" w:rsidRDefault="00063F1E">
      <w:pPr>
        <w:pStyle w:val="a0"/>
        <w:ind w:firstLine="720"/>
        <w:rPr>
          <w:rFonts w:hint="cs"/>
          <w:b/>
          <w:rtl/>
        </w:rPr>
      </w:pPr>
    </w:p>
    <w:p w14:paraId="3EF147DB" w14:textId="77777777" w:rsidR="00000000" w:rsidRDefault="00063F1E">
      <w:pPr>
        <w:pStyle w:val="a0"/>
        <w:ind w:firstLine="720"/>
        <w:rPr>
          <w:rFonts w:hint="cs"/>
          <w:b/>
          <w:rtl/>
        </w:rPr>
      </w:pPr>
      <w:r>
        <w:rPr>
          <w:rFonts w:hint="cs"/>
          <w:b/>
          <w:rtl/>
        </w:rPr>
        <w:t>להשפעת סגירת המסוף על השיווק החקלאי השלכות שונות, מהותיות ושוליות. ההשפעות המהותיות הן: ייבוא ירקות מהרצועה - בשנים האחרונות קיימת מגמת צמצום בתחום זה. ההערכה היא כי המסוף מהווה צוואר בקבוק ליציאת ה</w:t>
      </w:r>
      <w:r>
        <w:rPr>
          <w:rFonts w:hint="cs"/>
          <w:b/>
          <w:rtl/>
        </w:rPr>
        <w:t>תוצרת החקלאית מהרצועה לישראל וליהודה ושומרון. על-פי הנתונים שבידינו, מדי חודש מוכנסות לישראל כמויות גדולות של ירקות מהרצועה, לעתים עד כדי 15%-20% מענפים מסוימים. אי-הכנסת הירקות ו/או עיכובים שונים עלולים לגרום לעליות מחירים בישראל ואף להשפיע על מדד המחירים</w:t>
      </w:r>
      <w:r>
        <w:rPr>
          <w:rFonts w:hint="cs"/>
          <w:b/>
          <w:rtl/>
        </w:rPr>
        <w:t xml:space="preserve"> לצרכן. </w:t>
      </w:r>
    </w:p>
    <w:p w14:paraId="495E7739" w14:textId="77777777" w:rsidR="00000000" w:rsidRDefault="00063F1E">
      <w:pPr>
        <w:pStyle w:val="a0"/>
        <w:ind w:firstLine="720"/>
        <w:rPr>
          <w:rFonts w:hint="cs"/>
          <w:b/>
          <w:rtl/>
        </w:rPr>
      </w:pPr>
    </w:p>
    <w:p w14:paraId="4810974E" w14:textId="77777777" w:rsidR="00000000" w:rsidRDefault="00063F1E">
      <w:pPr>
        <w:pStyle w:val="a0"/>
        <w:ind w:firstLine="720"/>
        <w:rPr>
          <w:rFonts w:hint="cs"/>
          <w:b/>
          <w:rtl/>
        </w:rPr>
      </w:pPr>
      <w:r>
        <w:rPr>
          <w:rFonts w:hint="cs"/>
          <w:b/>
          <w:rtl/>
        </w:rPr>
        <w:t xml:space="preserve">השפעות שוליות: ייצוא פירות מישראל -  חל גידול ניכר בחציון הראשון של שנת 2004 בהשוואה לתקופה המקבילה אשתקד. למרות סגירת המסוף לתקופה מסוימת ונוכח שפע הפרי בעונה הנוכחית, יוצאו לרצועה כמויות גדולות במיוחד. </w:t>
      </w:r>
    </w:p>
    <w:p w14:paraId="3F895DC2" w14:textId="77777777" w:rsidR="00000000" w:rsidRDefault="00063F1E">
      <w:pPr>
        <w:pStyle w:val="a0"/>
        <w:ind w:firstLine="720"/>
        <w:rPr>
          <w:rFonts w:hint="cs"/>
          <w:b/>
          <w:rtl/>
        </w:rPr>
      </w:pPr>
    </w:p>
    <w:p w14:paraId="13DEADD3" w14:textId="77777777" w:rsidR="00000000" w:rsidRDefault="00063F1E">
      <w:pPr>
        <w:pStyle w:val="a0"/>
        <w:ind w:firstLine="720"/>
        <w:rPr>
          <w:rFonts w:hint="cs"/>
          <w:b/>
          <w:rtl/>
        </w:rPr>
      </w:pPr>
      <w:r>
        <w:rPr>
          <w:rFonts w:hint="cs"/>
          <w:b/>
          <w:rtl/>
        </w:rPr>
        <w:t>שיווק ליצוא מהרצועה לחוץ-לארץ באמצעות פי</w:t>
      </w:r>
      <w:r>
        <w:rPr>
          <w:rFonts w:hint="cs"/>
          <w:b/>
          <w:rtl/>
        </w:rPr>
        <w:t xml:space="preserve">רמות ישראליות - שנת 2004 נחשבת לשנת שיא ביצוא החקלאי מעזה לאירופה. הגידול משמעותי במיוחד בענף תות השדה. ענפי החי - קיים גידול חד ביבוא בשר קפוא לרצועה בהשוואה לתקופה המקבילה אשתקד. כמו כן, קיים גידול ביבוא ביצי רבייה לרצועה וביצוא ביצי מאכל מהרצועה ליהודה </w:t>
      </w:r>
      <w:r>
        <w:rPr>
          <w:rFonts w:hint="cs"/>
          <w:b/>
          <w:rtl/>
        </w:rPr>
        <w:t>ולשומרון.</w:t>
      </w:r>
    </w:p>
    <w:p w14:paraId="60BF4307" w14:textId="77777777" w:rsidR="00000000" w:rsidRDefault="00063F1E">
      <w:pPr>
        <w:pStyle w:val="a0"/>
        <w:rPr>
          <w:rFonts w:hint="cs"/>
          <w:b/>
          <w:rtl/>
        </w:rPr>
      </w:pPr>
    </w:p>
    <w:p w14:paraId="247B5968" w14:textId="77777777" w:rsidR="00000000" w:rsidRDefault="00063F1E">
      <w:pPr>
        <w:pStyle w:val="a0"/>
        <w:ind w:firstLine="720"/>
        <w:rPr>
          <w:rFonts w:hint="cs"/>
          <w:b/>
          <w:rtl/>
        </w:rPr>
      </w:pPr>
      <w:r>
        <w:rPr>
          <w:rFonts w:hint="cs"/>
          <w:b/>
          <w:rtl/>
        </w:rPr>
        <w:t>לסיכום, המצב הביטחונ</w:t>
      </w:r>
      <w:r>
        <w:rPr>
          <w:rFonts w:hint="eastAsia"/>
          <w:b/>
          <w:rtl/>
        </w:rPr>
        <w:t>י</w:t>
      </w:r>
      <w:r>
        <w:rPr>
          <w:rFonts w:hint="cs"/>
          <w:b/>
          <w:rtl/>
        </w:rPr>
        <w:t xml:space="preserve"> משפיע על ההתנהלות החקלאית. נקודת הקצה בין ישראל לרצועה נמצאת במסוף קרני, והמקום סופג באופן ישיר את השפעות המצב. משרד החקלאות, באמצעות יחידת החקלאות בשטחים, פועל בתיאום עם הגורמים המתאמים את הפעולות בשטחים ורשות שדות התעופה </w:t>
      </w:r>
      <w:r>
        <w:rPr>
          <w:rFonts w:hint="cs"/>
          <w:b/>
          <w:rtl/>
        </w:rPr>
        <w:t>לקיים שגרה של פעילות חקלאית ככל שניתן. כל הגורמים עושים מאמצים רבים כדי למנוע פגיעה בשגרה זו. אנו עושים כל מאמץ כדי לייעל את אופן העברת הסחורות, ורק לאחרונה נרכש משקף חדש מסין אשר עתיד לסייע בהעברה טובה ומהירה יותר של התוצרת החקלאית. עם זאת, לדעתי, יש לשקו</w:t>
      </w:r>
      <w:r>
        <w:rPr>
          <w:rFonts w:hint="cs"/>
          <w:b/>
          <w:rtl/>
        </w:rPr>
        <w:t>ל קיום חלופה נוספת למעבר התוצרת החקלאית ברצועה כדי להקטין את הלחץ שבו נתון המסוף.</w:t>
      </w:r>
    </w:p>
    <w:p w14:paraId="2B21B9E8" w14:textId="77777777" w:rsidR="00000000" w:rsidRDefault="00063F1E">
      <w:pPr>
        <w:pStyle w:val="af1"/>
        <w:rPr>
          <w:rtl/>
        </w:rPr>
      </w:pPr>
      <w:r>
        <w:rPr>
          <w:rtl/>
        </w:rPr>
        <w:br/>
        <w:t>היו"ר אלי בן-מנחם:</w:t>
      </w:r>
    </w:p>
    <w:p w14:paraId="47E5CBED" w14:textId="77777777" w:rsidR="00000000" w:rsidRDefault="00063F1E">
      <w:pPr>
        <w:pStyle w:val="a0"/>
        <w:rPr>
          <w:rtl/>
        </w:rPr>
      </w:pPr>
    </w:p>
    <w:p w14:paraId="55CD2A59" w14:textId="77777777" w:rsidR="00000000" w:rsidRDefault="00063F1E">
      <w:pPr>
        <w:pStyle w:val="a0"/>
        <w:rPr>
          <w:rFonts w:hint="cs"/>
          <w:rtl/>
        </w:rPr>
      </w:pPr>
      <w:r>
        <w:rPr>
          <w:rFonts w:hint="cs"/>
          <w:rtl/>
        </w:rPr>
        <w:t xml:space="preserve">השר ישיב על שאילתא מס' 2050 של חברת הכנסת נעמי בלומנטל - לפרוטוקול. </w:t>
      </w:r>
    </w:p>
    <w:p w14:paraId="3ADE7DB6" w14:textId="77777777" w:rsidR="00000000" w:rsidRDefault="00063F1E">
      <w:pPr>
        <w:pStyle w:val="a1"/>
        <w:jc w:val="center"/>
        <w:rPr>
          <w:rtl/>
        </w:rPr>
      </w:pPr>
      <w:r>
        <w:rPr>
          <w:rtl/>
        </w:rPr>
        <w:br/>
      </w:r>
      <w:bookmarkStart w:id="452" w:name="CQ31399FI0031399T15_12_2004_16_16_55"/>
      <w:bookmarkStart w:id="453" w:name="_Toc100465837"/>
      <w:bookmarkEnd w:id="452"/>
      <w:r>
        <w:rPr>
          <w:rtl/>
        </w:rPr>
        <w:t>2050. מכסות ייצור של ביצים ליישובי גדר</w:t>
      </w:r>
      <w:bookmarkEnd w:id="453"/>
    </w:p>
    <w:p w14:paraId="04897FBE" w14:textId="77777777" w:rsidR="00000000" w:rsidRDefault="00063F1E">
      <w:pPr>
        <w:pStyle w:val="a0"/>
        <w:rPr>
          <w:rtl/>
        </w:rPr>
      </w:pPr>
    </w:p>
    <w:p w14:paraId="29F66096" w14:textId="77777777" w:rsidR="00000000" w:rsidRDefault="00063F1E">
      <w:pPr>
        <w:pStyle w:val="a0"/>
        <w:ind w:firstLine="0"/>
        <w:rPr>
          <w:bCs/>
          <w:u w:val="single"/>
        </w:rPr>
      </w:pPr>
      <w:bookmarkStart w:id="454" w:name="ESQ31399"/>
      <w:bookmarkEnd w:id="454"/>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 xml:space="preserve">החקלאות </w:t>
      </w:r>
      <w:r>
        <w:rPr>
          <w:bCs/>
          <w:u w:val="single"/>
          <w:rtl/>
        </w:rPr>
        <w:t>ופיתוח הכפר</w:t>
      </w:r>
    </w:p>
    <w:p w14:paraId="6BE415AF" w14:textId="77777777" w:rsidR="00000000" w:rsidRDefault="00063F1E">
      <w:pPr>
        <w:pStyle w:val="a0"/>
        <w:ind w:firstLine="720"/>
      </w:pPr>
      <w:r>
        <w:rPr>
          <w:rtl/>
        </w:rPr>
        <w:t>ביום כ"ד באב התשס"ד (11 באוגוסט 2004):</w:t>
      </w:r>
    </w:p>
    <w:p w14:paraId="2820C772" w14:textId="77777777" w:rsidR="00000000" w:rsidRDefault="00063F1E">
      <w:pPr>
        <w:pStyle w:val="a0"/>
        <w:rPr>
          <w:rFonts w:hint="cs"/>
          <w:rtl/>
        </w:rPr>
      </w:pPr>
    </w:p>
    <w:p w14:paraId="0C903769" w14:textId="77777777" w:rsidR="00000000" w:rsidRDefault="00063F1E">
      <w:pPr>
        <w:pStyle w:val="a0"/>
        <w:rPr>
          <w:rFonts w:hint="cs"/>
        </w:rPr>
      </w:pPr>
    </w:p>
    <w:p w14:paraId="13AA6634" w14:textId="77777777" w:rsidR="00000000" w:rsidRDefault="00063F1E">
      <w:pPr>
        <w:pStyle w:val="a0"/>
        <w:ind w:firstLine="720"/>
      </w:pPr>
      <w:r>
        <w:rPr>
          <w:rtl/>
        </w:rPr>
        <w:t>נודע לי, כי למרות אישור הממשלה למכסות ייצור של ביצים ליישובי גדר בצפון</w:t>
      </w:r>
      <w:r>
        <w:rPr>
          <w:rFonts w:hint="cs"/>
          <w:rtl/>
        </w:rPr>
        <w:t>-</w:t>
      </w:r>
      <w:r>
        <w:rPr>
          <w:rtl/>
        </w:rPr>
        <w:t>הארץ, המכסות אינן מוענקות בפועל.</w:t>
      </w:r>
    </w:p>
    <w:p w14:paraId="0B1F8F11" w14:textId="77777777" w:rsidR="00000000" w:rsidRDefault="00063F1E">
      <w:pPr>
        <w:pStyle w:val="a0"/>
        <w:ind w:firstLine="720"/>
      </w:pPr>
    </w:p>
    <w:p w14:paraId="54C03F2A" w14:textId="77777777" w:rsidR="00000000" w:rsidRDefault="00063F1E">
      <w:pPr>
        <w:pStyle w:val="a0"/>
        <w:ind w:firstLine="720"/>
      </w:pPr>
      <w:r>
        <w:rPr>
          <w:rFonts w:hint="cs"/>
          <w:rtl/>
        </w:rPr>
        <w:t>רצוני לשאול</w:t>
      </w:r>
      <w:r>
        <w:rPr>
          <w:rtl/>
        </w:rPr>
        <w:t>:</w:t>
      </w:r>
    </w:p>
    <w:p w14:paraId="6E440CBD" w14:textId="77777777" w:rsidR="00000000" w:rsidRDefault="00063F1E">
      <w:pPr>
        <w:pStyle w:val="a0"/>
        <w:ind w:firstLine="720"/>
      </w:pPr>
    </w:p>
    <w:p w14:paraId="43A9B0BC" w14:textId="77777777" w:rsidR="00000000" w:rsidRDefault="00063F1E">
      <w:pPr>
        <w:pStyle w:val="a0"/>
        <w:ind w:firstLine="720"/>
        <w:rPr>
          <w:rFonts w:hint="cs"/>
          <w:rtl/>
        </w:rPr>
      </w:pPr>
      <w:r>
        <w:rPr>
          <w:rtl/>
        </w:rPr>
        <w:t xml:space="preserve">1. האם יש ממש בדברים? </w:t>
      </w:r>
    </w:p>
    <w:p w14:paraId="5FEE02B9" w14:textId="77777777" w:rsidR="00000000" w:rsidRDefault="00063F1E">
      <w:pPr>
        <w:pStyle w:val="a0"/>
        <w:ind w:firstLine="720"/>
        <w:rPr>
          <w:rtl/>
        </w:rPr>
      </w:pPr>
    </w:p>
    <w:p w14:paraId="48EB58A9" w14:textId="77777777" w:rsidR="00000000" w:rsidRDefault="00063F1E">
      <w:pPr>
        <w:pStyle w:val="a0"/>
        <w:ind w:firstLine="720"/>
        <w:rPr>
          <w:rtl/>
        </w:rPr>
      </w:pPr>
      <w:r>
        <w:rPr>
          <w:rtl/>
        </w:rPr>
        <w:t xml:space="preserve">2. </w:t>
      </w:r>
      <w:r>
        <w:rPr>
          <w:rFonts w:hint="cs"/>
          <w:rtl/>
        </w:rPr>
        <w:t xml:space="preserve">אם כן - </w:t>
      </w:r>
      <w:r>
        <w:rPr>
          <w:rtl/>
        </w:rPr>
        <w:t>האם תוענקנה בפועל מכסות ייצור של ביצים כאמור, ואם</w:t>
      </w:r>
      <w:r>
        <w:rPr>
          <w:rtl/>
        </w:rPr>
        <w:t xml:space="preserve"> לא </w:t>
      </w:r>
      <w:r>
        <w:rPr>
          <w:rFonts w:hint="cs"/>
          <w:rtl/>
        </w:rPr>
        <w:t>–</w:t>
      </w:r>
      <w:r>
        <w:rPr>
          <w:rtl/>
        </w:rPr>
        <w:t xml:space="preserve"> מדוע?</w:t>
      </w:r>
    </w:p>
    <w:p w14:paraId="07B522FD" w14:textId="77777777" w:rsidR="00000000" w:rsidRDefault="00063F1E">
      <w:pPr>
        <w:pStyle w:val="a0"/>
        <w:ind w:firstLine="720"/>
        <w:rPr>
          <w:rFonts w:hint="cs"/>
          <w:rtl/>
        </w:rPr>
      </w:pPr>
    </w:p>
    <w:p w14:paraId="4B0C0459" w14:textId="77777777" w:rsidR="00000000" w:rsidRDefault="00063F1E">
      <w:pPr>
        <w:pStyle w:val="a0"/>
        <w:ind w:firstLine="0"/>
        <w:rPr>
          <w:b/>
          <w:bCs/>
          <w:u w:val="single"/>
        </w:rPr>
      </w:pPr>
      <w:r>
        <w:rPr>
          <w:rFonts w:hint="eastAsia"/>
          <w:b/>
          <w:bCs/>
          <w:u w:val="single"/>
          <w:rtl/>
        </w:rPr>
        <w:t>תשובת</w:t>
      </w:r>
      <w:r>
        <w:rPr>
          <w:b/>
          <w:bCs/>
          <w:u w:val="single"/>
          <w:rtl/>
        </w:rPr>
        <w:t xml:space="preserve"> שר החקלאות ופיתוח הכפר ישראל כץ:</w:t>
      </w:r>
    </w:p>
    <w:p w14:paraId="270FAC44" w14:textId="77777777" w:rsidR="00000000" w:rsidRDefault="00063F1E">
      <w:pPr>
        <w:pStyle w:val="a0"/>
        <w:ind w:firstLine="0"/>
        <w:rPr>
          <w:b/>
          <w:rtl/>
        </w:rPr>
      </w:pPr>
      <w:r>
        <w:rPr>
          <w:b/>
          <w:rtl/>
        </w:rPr>
        <w:t xml:space="preserve">(לא נקראה, נמסרה </w:t>
      </w:r>
      <w:r>
        <w:rPr>
          <w:rFonts w:hint="eastAsia"/>
          <w:b/>
          <w:rtl/>
        </w:rPr>
        <w:t>לפרוטוקול</w:t>
      </w:r>
      <w:r>
        <w:rPr>
          <w:b/>
          <w:rtl/>
        </w:rPr>
        <w:t>)</w:t>
      </w:r>
    </w:p>
    <w:p w14:paraId="1F506FB1" w14:textId="77777777" w:rsidR="00000000" w:rsidRDefault="00063F1E">
      <w:pPr>
        <w:bidi/>
        <w:jc w:val="both"/>
      </w:pPr>
      <w:r>
        <w:rPr>
          <w:rFonts w:hint="cs"/>
          <w:rtl/>
        </w:rPr>
        <w:t xml:space="preserve">                                            </w:t>
      </w:r>
    </w:p>
    <w:p w14:paraId="6BD99B9C" w14:textId="77777777" w:rsidR="00000000" w:rsidRDefault="00063F1E">
      <w:pPr>
        <w:pStyle w:val="a0"/>
        <w:ind w:firstLine="720"/>
        <w:rPr>
          <w:rFonts w:hint="cs"/>
          <w:rtl/>
        </w:rPr>
      </w:pPr>
      <w:r>
        <w:rPr>
          <w:rFonts w:hint="cs"/>
          <w:rtl/>
        </w:rPr>
        <w:t>1-2. ממשלות ישראל החליטו לחזק את יישובי קו העימות בצפון בתחום הכלכלי-החברתי על-ידי הקצאת משאבים כספיים לתוכניות מיוחדות. היישובים ה</w:t>
      </w:r>
      <w:r>
        <w:rPr>
          <w:rFonts w:hint="cs"/>
          <w:rtl/>
        </w:rPr>
        <w:t>נכללים לעניין הנדון הם אביבים, דוב"ב, זרעית, כפר-יובל, מרגליות, נטועה, שתולה ומטולה. אחד הצעדים שנקטה הממשלה בתחום החקלאות היה מתן תוספות של מכסות לייצור ביצים לתושבי יישובים אלה. בעקבות  מבצע "ענבי זעם" החליטה הממשלה, החלטה מס' 838 ממאי 1996, בין היתר, לה</w:t>
      </w:r>
      <w:r>
        <w:rPr>
          <w:rFonts w:hint="cs"/>
          <w:rtl/>
        </w:rPr>
        <w:t>וסיף 81 מכסות הטלה בהיקף כולל של 40.5 מיליון ביצים לטובת חלק מיישובים אלו. בינואר 1999 החליטה הממשלה, החלטה מס' 4829, להוסיף 73 מכסות הטלה בהיקף כולל של 36.5 מיליון ביצים לחלק מהיישובים שהוזכרו לעיל. במאי 2003 החליטה הממשלה, החלטה 1626, לאשר תוספת של 105 מ</w:t>
      </w:r>
      <w:r>
        <w:rPr>
          <w:rFonts w:hint="cs"/>
          <w:rtl/>
        </w:rPr>
        <w:t>כסות הטלה בהיקף של 52.5 מיליון ביצים ביישובי קו עימות בצפון, בהתאם לקביעת משרד החקלאות. מהאמור לעיל עולה כי הממשלה אישרה ליישובי קו העימות תוספת של 259 מכסות ייצור של 500,000 ביצים לכל מגדל.</w:t>
      </w:r>
    </w:p>
    <w:p w14:paraId="1633A65C" w14:textId="77777777" w:rsidR="00000000" w:rsidRDefault="00063F1E">
      <w:pPr>
        <w:pStyle w:val="a0"/>
        <w:rPr>
          <w:rFonts w:hint="cs"/>
          <w:rtl/>
        </w:rPr>
      </w:pPr>
    </w:p>
    <w:p w14:paraId="5681E678" w14:textId="77777777" w:rsidR="00000000" w:rsidRDefault="00063F1E">
      <w:pPr>
        <w:pStyle w:val="a0"/>
        <w:ind w:firstLine="720"/>
        <w:rPr>
          <w:rFonts w:hint="cs"/>
          <w:rtl/>
        </w:rPr>
      </w:pPr>
      <w:r>
        <w:rPr>
          <w:rFonts w:hint="cs"/>
          <w:rtl/>
        </w:rPr>
        <w:t xml:space="preserve">בשתי ההחלטות הראשונות קבעה הממשלה את חלוקת המכסות ליישובים למעט </w:t>
      </w:r>
      <w:r>
        <w:rPr>
          <w:rFonts w:hint="cs"/>
          <w:rtl/>
        </w:rPr>
        <w:t>חריגים, ואילו בהחלטה השלישית, 1626, הוחלט כי החלוקה תיעשה בהתאם לקביעת משרד החקלאות ופיתוח הכפר. משרד החקלאות המיר את 105 המכסות ל-120 מכסות, מה שהקטין את המכסה לכל יצרן, וזאת לנוכח הביקושים הרבים.</w:t>
      </w:r>
    </w:p>
    <w:p w14:paraId="50737BA2" w14:textId="77777777" w:rsidR="00000000" w:rsidRDefault="00063F1E">
      <w:pPr>
        <w:pStyle w:val="a0"/>
        <w:rPr>
          <w:rFonts w:hint="cs"/>
          <w:rtl/>
        </w:rPr>
      </w:pPr>
    </w:p>
    <w:p w14:paraId="795AE138" w14:textId="77777777" w:rsidR="00000000" w:rsidRDefault="00063F1E">
      <w:pPr>
        <w:pStyle w:val="a0"/>
        <w:ind w:firstLine="720"/>
        <w:rPr>
          <w:rFonts w:hint="cs"/>
          <w:rtl/>
        </w:rPr>
      </w:pPr>
      <w:r>
        <w:rPr>
          <w:rFonts w:hint="cs"/>
          <w:rtl/>
        </w:rPr>
        <w:t>בנוסף, בהחלטת הממשלה הנ"ל נקבע, כי משרד האוצר יעביר תקציב</w:t>
      </w:r>
      <w:r>
        <w:rPr>
          <w:rFonts w:hint="cs"/>
          <w:rtl/>
        </w:rPr>
        <w:t xml:space="preserve"> בסך 18.4 מיליון שקל לרכישת המכסות, בכפוף לרכישתן ממגדלים במרכז הארץ והעברתן למגדלים בצפון, המתגוררים דרך קבע ביישובי קו העימות בצפון. הלכה למעשה, משנת 2003 בוטל המענק בסך 35 אגורות לביצה לרכישת מכסה על-ידי משרד האוצר. הדבר הביא לנטל כספי נוסף על העלויות ה</w:t>
      </w:r>
      <w:r>
        <w:rPr>
          <w:rFonts w:hint="cs"/>
          <w:rtl/>
        </w:rPr>
        <w:t xml:space="preserve">כספיות הנדרשות להקמת הלולים, ולכן הופסקה העברת המכסות ליישובים הללו. </w:t>
      </w:r>
    </w:p>
    <w:p w14:paraId="2E7F2CB6" w14:textId="77777777" w:rsidR="00000000" w:rsidRDefault="00063F1E">
      <w:pPr>
        <w:pStyle w:val="a0"/>
        <w:ind w:firstLine="720"/>
        <w:rPr>
          <w:rFonts w:hint="cs"/>
          <w:rtl/>
        </w:rPr>
      </w:pPr>
    </w:p>
    <w:p w14:paraId="5FE31643" w14:textId="77777777" w:rsidR="00000000" w:rsidRDefault="00063F1E">
      <w:pPr>
        <w:pStyle w:val="a0"/>
        <w:ind w:firstLine="720"/>
        <w:rPr>
          <w:rFonts w:hint="cs"/>
          <w:rtl/>
        </w:rPr>
      </w:pPr>
      <w:r>
        <w:rPr>
          <w:rFonts w:hint="cs"/>
          <w:rtl/>
        </w:rPr>
        <w:t xml:space="preserve">לסיכום: עד כה הוקצו מכסות ל-134 מגדלים בהיקף כולל של 59.4 מיליון ביצים. 30 מגדלים אשר אושרה זכאותם להעברת מכסה טרם מימשו את זכותם - מדובר בהיקף כולל של 12.8 מיליון ביצים. בנוסף, קיימות </w:t>
      </w:r>
      <w:r>
        <w:rPr>
          <w:rFonts w:hint="cs"/>
          <w:rtl/>
        </w:rPr>
        <w:t xml:space="preserve">57 מכסות בהיקף של 26 מיליון ביצים שביחס אליהן טרם נקבע השיוך לנחלות ובעלי המשקים, המהווה תנאי יסוד לדיון על זכאות להעברת מכסות. </w:t>
      </w:r>
    </w:p>
    <w:p w14:paraId="25D9E182" w14:textId="77777777" w:rsidR="00000000" w:rsidRDefault="00063F1E">
      <w:pPr>
        <w:pStyle w:val="af1"/>
        <w:rPr>
          <w:rtl/>
        </w:rPr>
      </w:pPr>
      <w:r>
        <w:rPr>
          <w:rtl/>
        </w:rPr>
        <w:br/>
        <w:t>היו"ר אלי בן-מנחם:</w:t>
      </w:r>
    </w:p>
    <w:p w14:paraId="32ACF18C" w14:textId="77777777" w:rsidR="00000000" w:rsidRDefault="00063F1E">
      <w:pPr>
        <w:pStyle w:val="a0"/>
        <w:rPr>
          <w:rtl/>
        </w:rPr>
      </w:pPr>
    </w:p>
    <w:p w14:paraId="2FBB5FFA" w14:textId="77777777" w:rsidR="00000000" w:rsidRDefault="00063F1E">
      <w:pPr>
        <w:pStyle w:val="a0"/>
        <w:rPr>
          <w:rFonts w:hint="cs"/>
          <w:rtl/>
        </w:rPr>
      </w:pPr>
      <w:r>
        <w:rPr>
          <w:rFonts w:hint="cs"/>
          <w:rtl/>
        </w:rPr>
        <w:t>תודה, אדוני השר.</w:t>
      </w:r>
    </w:p>
    <w:p w14:paraId="425DC4AD" w14:textId="77777777" w:rsidR="00000000" w:rsidRDefault="00063F1E">
      <w:pPr>
        <w:pStyle w:val="a"/>
        <w:rPr>
          <w:rtl/>
        </w:rPr>
      </w:pPr>
      <w:r>
        <w:rPr>
          <w:rtl/>
        </w:rPr>
        <w:br/>
      </w:r>
      <w:bookmarkStart w:id="455" w:name="FS000000468T15_12_2004_16_17_17"/>
      <w:bookmarkStart w:id="456" w:name="_Toc100465838"/>
      <w:bookmarkEnd w:id="455"/>
      <w:r>
        <w:rPr>
          <w:rtl/>
        </w:rPr>
        <w:t>שר החקלאות ופיתוח הכפר ישראל כץ:</w:t>
      </w:r>
      <w:bookmarkEnd w:id="456"/>
    </w:p>
    <w:p w14:paraId="224EE5EF" w14:textId="77777777" w:rsidR="00000000" w:rsidRDefault="00063F1E">
      <w:pPr>
        <w:pStyle w:val="a0"/>
        <w:rPr>
          <w:rtl/>
        </w:rPr>
      </w:pPr>
    </w:p>
    <w:p w14:paraId="47D7C76F" w14:textId="77777777" w:rsidR="00000000" w:rsidRDefault="00063F1E">
      <w:pPr>
        <w:pStyle w:val="a0"/>
        <w:rPr>
          <w:rFonts w:hint="cs"/>
          <w:rtl/>
        </w:rPr>
      </w:pPr>
      <w:r>
        <w:rPr>
          <w:rFonts w:hint="cs"/>
          <w:rtl/>
        </w:rPr>
        <w:t>תודה רבה.</w:t>
      </w:r>
    </w:p>
    <w:p w14:paraId="3C0ABD59" w14:textId="77777777" w:rsidR="00000000" w:rsidRDefault="00063F1E">
      <w:pPr>
        <w:pStyle w:val="a0"/>
        <w:rPr>
          <w:rtl/>
        </w:rPr>
      </w:pPr>
    </w:p>
    <w:p w14:paraId="030ED8E0" w14:textId="77777777" w:rsidR="00000000" w:rsidRDefault="00063F1E">
      <w:pPr>
        <w:pStyle w:val="a2"/>
        <w:rPr>
          <w:rtl/>
        </w:rPr>
      </w:pPr>
    </w:p>
    <w:p w14:paraId="6BA2BF2C" w14:textId="77777777" w:rsidR="00000000" w:rsidRDefault="00063F1E">
      <w:pPr>
        <w:pStyle w:val="a2"/>
        <w:rPr>
          <w:rFonts w:hint="cs"/>
          <w:rtl/>
        </w:rPr>
      </w:pPr>
      <w:bookmarkStart w:id="457" w:name="CS85202FI0085202T15_12_2004_16_17_46"/>
      <w:bookmarkStart w:id="458" w:name="_Toc100465839"/>
      <w:bookmarkEnd w:id="457"/>
      <w:r>
        <w:rPr>
          <w:rtl/>
        </w:rPr>
        <w:t>הצע</w:t>
      </w:r>
      <w:r>
        <w:rPr>
          <w:rFonts w:hint="cs"/>
          <w:rtl/>
        </w:rPr>
        <w:t>ות</w:t>
      </w:r>
      <w:r>
        <w:rPr>
          <w:rtl/>
        </w:rPr>
        <w:t xml:space="preserve"> לסדר-היום</w:t>
      </w:r>
      <w:bookmarkEnd w:id="458"/>
    </w:p>
    <w:p w14:paraId="5D8CE4DC" w14:textId="77777777" w:rsidR="00000000" w:rsidRDefault="00063F1E">
      <w:pPr>
        <w:pStyle w:val="a2"/>
        <w:rPr>
          <w:rtl/>
        </w:rPr>
      </w:pPr>
      <w:bookmarkStart w:id="459" w:name="_Toc100465840"/>
      <w:r>
        <w:rPr>
          <w:rtl/>
        </w:rPr>
        <w:t>הדיווחים על פיטורים צפויים</w:t>
      </w:r>
      <w:r>
        <w:rPr>
          <w:rtl/>
        </w:rPr>
        <w:t xml:space="preserve"> של 15</w:t>
      </w:r>
      <w:r>
        <w:rPr>
          <w:rFonts w:hint="cs"/>
          <w:rtl/>
        </w:rPr>
        <w:t>,000</w:t>
      </w:r>
      <w:r>
        <w:rPr>
          <w:rtl/>
        </w:rPr>
        <w:t xml:space="preserve"> מורים במסגרת רפורמת דברת</w:t>
      </w:r>
      <w:bookmarkEnd w:id="459"/>
      <w:r>
        <w:rPr>
          <w:rtl/>
        </w:rPr>
        <w:t xml:space="preserve"> </w:t>
      </w:r>
    </w:p>
    <w:p w14:paraId="0134AFA8" w14:textId="77777777" w:rsidR="00000000" w:rsidRDefault="00063F1E">
      <w:pPr>
        <w:pStyle w:val="-0"/>
        <w:rPr>
          <w:rFonts w:hint="cs"/>
          <w:rtl/>
        </w:rPr>
      </w:pPr>
    </w:p>
    <w:p w14:paraId="5D436A70" w14:textId="77777777" w:rsidR="00000000" w:rsidRDefault="00063F1E">
      <w:pPr>
        <w:pStyle w:val="af1"/>
        <w:rPr>
          <w:rFonts w:hint="cs"/>
          <w:rtl/>
        </w:rPr>
      </w:pPr>
      <w:r>
        <w:rPr>
          <w:rtl/>
        </w:rPr>
        <w:t>היו"ר אלי בן-מנחם:</w:t>
      </w:r>
    </w:p>
    <w:p w14:paraId="7E57438B" w14:textId="77777777" w:rsidR="00000000" w:rsidRDefault="00063F1E">
      <w:pPr>
        <w:pStyle w:val="a0"/>
        <w:rPr>
          <w:rFonts w:hint="cs"/>
          <w:rtl/>
        </w:rPr>
      </w:pPr>
    </w:p>
    <w:p w14:paraId="74C736A3" w14:textId="77777777" w:rsidR="00000000" w:rsidRDefault="00063F1E">
      <w:pPr>
        <w:pStyle w:val="a0"/>
        <w:rPr>
          <w:rFonts w:hint="cs"/>
          <w:rtl/>
        </w:rPr>
      </w:pPr>
      <w:r>
        <w:rPr>
          <w:rFonts w:hint="cs"/>
          <w:rtl/>
        </w:rPr>
        <w:t>אנחנו עוברים לנושא הבא: הדיווחים על פיטורים צפויים של</w:t>
      </w:r>
      <w:r>
        <w:rPr>
          <w:rtl/>
        </w:rPr>
        <w:t xml:space="preserve"> 15</w:t>
      </w:r>
      <w:r>
        <w:rPr>
          <w:rFonts w:hint="cs"/>
          <w:rtl/>
        </w:rPr>
        <w:t>,000 מורים במסגרת רפורמת דברת, הצעות מס' 5181, 5183, 5202, 5239, 5253, 5257 ו-5258. תשיב בשם הממשלה שרת החינוך. ראשון הדוברים, חבר הכנסת מוחמד</w:t>
      </w:r>
      <w:r>
        <w:rPr>
          <w:rFonts w:hint="cs"/>
          <w:rtl/>
        </w:rPr>
        <w:t xml:space="preserve"> ברכה - אינו נוכח. חבר הכנסת גאלב מג'אדלה.</w:t>
      </w:r>
    </w:p>
    <w:p w14:paraId="1987F0E5" w14:textId="77777777" w:rsidR="00000000" w:rsidRDefault="00063F1E">
      <w:pPr>
        <w:pStyle w:val="af0"/>
        <w:rPr>
          <w:rtl/>
        </w:rPr>
      </w:pPr>
      <w:r>
        <w:rPr>
          <w:rtl/>
        </w:rPr>
        <w:br/>
        <w:t>יוסי שריד (יחד):</w:t>
      </w:r>
    </w:p>
    <w:p w14:paraId="0F314767" w14:textId="77777777" w:rsidR="00000000" w:rsidRDefault="00063F1E">
      <w:pPr>
        <w:pStyle w:val="a0"/>
        <w:rPr>
          <w:rtl/>
        </w:rPr>
      </w:pPr>
    </w:p>
    <w:p w14:paraId="708CF575" w14:textId="77777777" w:rsidR="00000000" w:rsidRDefault="00063F1E">
      <w:pPr>
        <w:pStyle w:val="a0"/>
        <w:rPr>
          <w:rFonts w:hint="cs"/>
          <w:rtl/>
        </w:rPr>
      </w:pPr>
      <w:r>
        <w:rPr>
          <w:rFonts w:hint="cs"/>
          <w:rtl/>
        </w:rPr>
        <w:t>הנה חבר הכנסת מוחמד ברכה.</w:t>
      </w:r>
    </w:p>
    <w:p w14:paraId="6AB18ECD" w14:textId="77777777" w:rsidR="00000000" w:rsidRDefault="00063F1E">
      <w:pPr>
        <w:pStyle w:val="a"/>
        <w:rPr>
          <w:rtl/>
        </w:rPr>
      </w:pPr>
      <w:r>
        <w:rPr>
          <w:rtl/>
        </w:rPr>
        <w:br/>
      </w:r>
      <w:bookmarkStart w:id="460" w:name="FS000000540T15_12_2004_16_19_21"/>
      <w:bookmarkStart w:id="461" w:name="_Toc100465841"/>
      <w:bookmarkEnd w:id="460"/>
      <w:r>
        <w:rPr>
          <w:rtl/>
        </w:rPr>
        <w:t>מוחמד ברכה (חד"ש-תע"ל):</w:t>
      </w:r>
      <w:bookmarkEnd w:id="461"/>
    </w:p>
    <w:p w14:paraId="38C02DB5" w14:textId="77777777" w:rsidR="00000000" w:rsidRDefault="00063F1E">
      <w:pPr>
        <w:pStyle w:val="a0"/>
        <w:rPr>
          <w:rtl/>
        </w:rPr>
      </w:pPr>
    </w:p>
    <w:p w14:paraId="3FA64D6C" w14:textId="77777777" w:rsidR="00000000" w:rsidRDefault="00063F1E">
      <w:pPr>
        <w:pStyle w:val="a0"/>
        <w:rPr>
          <w:rFonts w:hint="cs"/>
          <w:rtl/>
        </w:rPr>
      </w:pPr>
      <w:r>
        <w:rPr>
          <w:rFonts w:hint="cs"/>
          <w:rtl/>
        </w:rPr>
        <w:t>שר החקלאות לא ענה על שאילתות?</w:t>
      </w:r>
    </w:p>
    <w:p w14:paraId="69F50BD0" w14:textId="77777777" w:rsidR="00000000" w:rsidRDefault="00063F1E">
      <w:pPr>
        <w:pStyle w:val="af0"/>
        <w:rPr>
          <w:rtl/>
        </w:rPr>
      </w:pPr>
      <w:r>
        <w:rPr>
          <w:rtl/>
        </w:rPr>
        <w:br/>
        <w:t>שרת החינוך, התרבות והספורט לימור לבנת:</w:t>
      </w:r>
    </w:p>
    <w:p w14:paraId="78D313C2" w14:textId="77777777" w:rsidR="00000000" w:rsidRDefault="00063F1E">
      <w:pPr>
        <w:pStyle w:val="a0"/>
        <w:rPr>
          <w:rtl/>
        </w:rPr>
      </w:pPr>
    </w:p>
    <w:p w14:paraId="54A9FA94" w14:textId="77777777" w:rsidR="00000000" w:rsidRDefault="00063F1E">
      <w:pPr>
        <w:pStyle w:val="a0"/>
        <w:rPr>
          <w:rFonts w:hint="cs"/>
          <w:rtl/>
        </w:rPr>
      </w:pPr>
      <w:r>
        <w:rPr>
          <w:rFonts w:hint="cs"/>
          <w:rtl/>
        </w:rPr>
        <w:t xml:space="preserve">ענה למי שהיה באולם. </w:t>
      </w:r>
    </w:p>
    <w:p w14:paraId="17FED869" w14:textId="77777777" w:rsidR="00000000" w:rsidRDefault="00063F1E">
      <w:pPr>
        <w:pStyle w:val="af1"/>
        <w:rPr>
          <w:rtl/>
        </w:rPr>
      </w:pPr>
      <w:r>
        <w:rPr>
          <w:rtl/>
        </w:rPr>
        <w:br/>
        <w:t>היו"ר אלי בן-מנחם:</w:t>
      </w:r>
    </w:p>
    <w:p w14:paraId="26C0E30D" w14:textId="77777777" w:rsidR="00000000" w:rsidRDefault="00063F1E">
      <w:pPr>
        <w:pStyle w:val="a0"/>
        <w:rPr>
          <w:rtl/>
        </w:rPr>
      </w:pPr>
    </w:p>
    <w:p w14:paraId="50D33852" w14:textId="77777777" w:rsidR="00000000" w:rsidRDefault="00063F1E">
      <w:pPr>
        <w:pStyle w:val="a0"/>
        <w:rPr>
          <w:rFonts w:hint="cs"/>
          <w:rtl/>
        </w:rPr>
      </w:pPr>
      <w:r>
        <w:rPr>
          <w:rFonts w:hint="cs"/>
          <w:rtl/>
        </w:rPr>
        <w:t xml:space="preserve">חברי הכנסת לא נכחו. </w:t>
      </w:r>
    </w:p>
    <w:p w14:paraId="52249062" w14:textId="77777777" w:rsidR="00000000" w:rsidRDefault="00063F1E">
      <w:pPr>
        <w:pStyle w:val="-"/>
        <w:rPr>
          <w:rtl/>
        </w:rPr>
      </w:pPr>
      <w:r>
        <w:rPr>
          <w:rtl/>
        </w:rPr>
        <w:br/>
      </w:r>
      <w:bookmarkStart w:id="462" w:name="FS000000540T15_12_2004_16_19_53C"/>
      <w:bookmarkEnd w:id="462"/>
      <w:r>
        <w:rPr>
          <w:rtl/>
        </w:rPr>
        <w:t>מוחמד ב</w:t>
      </w:r>
      <w:r>
        <w:rPr>
          <w:rtl/>
        </w:rPr>
        <w:t>רכה (חד"ש-תע"ל):</w:t>
      </w:r>
    </w:p>
    <w:p w14:paraId="5FC3DD56" w14:textId="77777777" w:rsidR="00000000" w:rsidRDefault="00063F1E">
      <w:pPr>
        <w:pStyle w:val="a0"/>
        <w:rPr>
          <w:rtl/>
        </w:rPr>
      </w:pPr>
    </w:p>
    <w:p w14:paraId="780F0EFF" w14:textId="77777777" w:rsidR="00000000" w:rsidRDefault="00063F1E">
      <w:pPr>
        <w:pStyle w:val="a0"/>
        <w:rPr>
          <w:rFonts w:hint="cs"/>
          <w:rtl/>
        </w:rPr>
      </w:pPr>
      <w:r>
        <w:rPr>
          <w:rFonts w:hint="cs"/>
          <w:rtl/>
        </w:rPr>
        <w:t xml:space="preserve">אני חשבתי שעד שהוא יעלה לכאן ויחזור - אז אני כבר מגיע. </w:t>
      </w:r>
    </w:p>
    <w:p w14:paraId="74BF35E8" w14:textId="77777777" w:rsidR="00000000" w:rsidRDefault="00063F1E">
      <w:pPr>
        <w:pStyle w:val="af0"/>
        <w:rPr>
          <w:rtl/>
        </w:rPr>
      </w:pPr>
      <w:r>
        <w:rPr>
          <w:rtl/>
        </w:rPr>
        <w:br/>
        <w:t>שרת החינוך, התרבות והספורט לימור לבנת:</w:t>
      </w:r>
    </w:p>
    <w:p w14:paraId="66840D6D" w14:textId="77777777" w:rsidR="00000000" w:rsidRDefault="00063F1E">
      <w:pPr>
        <w:pStyle w:val="a0"/>
        <w:rPr>
          <w:rtl/>
        </w:rPr>
      </w:pPr>
    </w:p>
    <w:p w14:paraId="7303EA15" w14:textId="77777777" w:rsidR="00000000" w:rsidRDefault="00063F1E">
      <w:pPr>
        <w:pStyle w:val="a0"/>
        <w:rPr>
          <w:rFonts w:hint="cs"/>
          <w:rtl/>
        </w:rPr>
      </w:pPr>
      <w:r>
        <w:rPr>
          <w:rFonts w:hint="cs"/>
          <w:rtl/>
        </w:rPr>
        <w:t>הוא עלה והוא חזר.</w:t>
      </w:r>
    </w:p>
    <w:p w14:paraId="78381F83" w14:textId="77777777" w:rsidR="00000000" w:rsidRDefault="00063F1E">
      <w:pPr>
        <w:pStyle w:val="-"/>
        <w:rPr>
          <w:rtl/>
        </w:rPr>
      </w:pPr>
      <w:r>
        <w:rPr>
          <w:rtl/>
        </w:rPr>
        <w:br/>
      </w:r>
      <w:bookmarkStart w:id="463" w:name="FS000000540T15_12_2004_16_20_25C"/>
      <w:bookmarkEnd w:id="463"/>
      <w:r>
        <w:rPr>
          <w:rtl/>
        </w:rPr>
        <w:t>מוחמד ברכה (חד"ש-תע"ל):</w:t>
      </w:r>
    </w:p>
    <w:p w14:paraId="1C1DD669" w14:textId="77777777" w:rsidR="00000000" w:rsidRDefault="00063F1E">
      <w:pPr>
        <w:pStyle w:val="a0"/>
        <w:rPr>
          <w:rtl/>
        </w:rPr>
      </w:pPr>
    </w:p>
    <w:p w14:paraId="3FB72A53" w14:textId="77777777" w:rsidR="00000000" w:rsidRDefault="00063F1E">
      <w:pPr>
        <w:pStyle w:val="a0"/>
        <w:rPr>
          <w:rFonts w:hint="cs"/>
          <w:rtl/>
        </w:rPr>
      </w:pPr>
      <w:r>
        <w:rPr>
          <w:rFonts w:hint="cs"/>
          <w:rtl/>
        </w:rPr>
        <w:t>אדוני היושב-ראש, רבותי חברי הכנסת - -</w:t>
      </w:r>
    </w:p>
    <w:p w14:paraId="70DF841F" w14:textId="77777777" w:rsidR="00000000" w:rsidRDefault="00063F1E">
      <w:pPr>
        <w:pStyle w:val="af1"/>
        <w:rPr>
          <w:rtl/>
        </w:rPr>
      </w:pPr>
      <w:r>
        <w:rPr>
          <w:rtl/>
        </w:rPr>
        <w:br/>
        <w:t>היו"ר אלי בן-מנחם:</w:t>
      </w:r>
    </w:p>
    <w:p w14:paraId="49DC8E86" w14:textId="77777777" w:rsidR="00000000" w:rsidRDefault="00063F1E">
      <w:pPr>
        <w:pStyle w:val="a0"/>
        <w:rPr>
          <w:rtl/>
        </w:rPr>
      </w:pPr>
    </w:p>
    <w:p w14:paraId="2D548EDC" w14:textId="77777777" w:rsidR="00000000" w:rsidRDefault="00063F1E">
      <w:pPr>
        <w:pStyle w:val="a0"/>
        <w:rPr>
          <w:rFonts w:hint="cs"/>
          <w:rtl/>
        </w:rPr>
      </w:pPr>
      <w:r>
        <w:rPr>
          <w:rFonts w:hint="cs"/>
          <w:rtl/>
        </w:rPr>
        <w:t>לרשותך שלוש דקות, ידידי חבר הכנסת ברכה</w:t>
      </w:r>
      <w:r>
        <w:rPr>
          <w:rFonts w:hint="cs"/>
          <w:rtl/>
        </w:rPr>
        <w:t>, בבקשה.</w:t>
      </w:r>
    </w:p>
    <w:p w14:paraId="1FF96225" w14:textId="77777777" w:rsidR="00000000" w:rsidRDefault="00063F1E">
      <w:pPr>
        <w:pStyle w:val="-"/>
        <w:rPr>
          <w:rtl/>
        </w:rPr>
      </w:pPr>
    </w:p>
    <w:p w14:paraId="3D36DF36" w14:textId="77777777" w:rsidR="00000000" w:rsidRDefault="00063F1E">
      <w:pPr>
        <w:pStyle w:val="-"/>
        <w:rPr>
          <w:rtl/>
        </w:rPr>
      </w:pPr>
      <w:r>
        <w:rPr>
          <w:rtl/>
        </w:rPr>
        <w:br/>
      </w:r>
      <w:bookmarkStart w:id="464" w:name="FS000000540T15_12_2004_16_20_46C"/>
      <w:bookmarkEnd w:id="464"/>
      <w:r>
        <w:rPr>
          <w:rtl/>
        </w:rPr>
        <w:t>מוחמד ברכה (חד"ש-תע"ל):</w:t>
      </w:r>
    </w:p>
    <w:p w14:paraId="7D1DF62D" w14:textId="77777777" w:rsidR="00000000" w:rsidRDefault="00063F1E">
      <w:pPr>
        <w:pStyle w:val="a0"/>
        <w:rPr>
          <w:rtl/>
        </w:rPr>
      </w:pPr>
    </w:p>
    <w:p w14:paraId="017A1B35" w14:textId="77777777" w:rsidR="00000000" w:rsidRDefault="00063F1E">
      <w:pPr>
        <w:pStyle w:val="a0"/>
        <w:rPr>
          <w:rFonts w:hint="cs"/>
          <w:rtl/>
        </w:rPr>
      </w:pPr>
      <w:r>
        <w:rPr>
          <w:rFonts w:hint="cs"/>
          <w:rtl/>
        </w:rPr>
        <w:t>- - התבשרנו בשבוע שעבר בעיתון "מעריב", שהמהלכים לפיטורי המורים - כ-15,000 במספר, כפי שדווח - יתבצעו כבר בשנה הקרובה במסגרת של יישום דוח ועדת-דברת.</w:t>
      </w:r>
    </w:p>
    <w:p w14:paraId="4472614C" w14:textId="77777777" w:rsidR="00000000" w:rsidRDefault="00063F1E">
      <w:pPr>
        <w:pStyle w:val="a0"/>
        <w:rPr>
          <w:rFonts w:hint="cs"/>
          <w:rtl/>
        </w:rPr>
      </w:pPr>
    </w:p>
    <w:p w14:paraId="730B7E6B" w14:textId="77777777" w:rsidR="00000000" w:rsidRDefault="00063F1E">
      <w:pPr>
        <w:pStyle w:val="a0"/>
        <w:rPr>
          <w:rFonts w:hint="cs"/>
          <w:rtl/>
        </w:rPr>
      </w:pPr>
      <w:r>
        <w:rPr>
          <w:rFonts w:hint="cs"/>
          <w:rtl/>
        </w:rPr>
        <w:t>הדוח הזה מהווה עבודה יסודית שבחנה את מצב החינוך, אני לא יכול להגיד אחרת,</w:t>
      </w:r>
      <w:r>
        <w:rPr>
          <w:rFonts w:hint="cs"/>
          <w:rtl/>
        </w:rPr>
        <w:t xml:space="preserve"> אבל לצד הצעות חיוביות באופן מערכתי ופדגוגי, נכנסו כל מיני דברים שבאים מכלכלת השוק ומחשיבה של כלכלת שוק.</w:t>
      </w:r>
    </w:p>
    <w:p w14:paraId="1AFDC410" w14:textId="77777777" w:rsidR="00000000" w:rsidRDefault="00063F1E">
      <w:pPr>
        <w:pStyle w:val="a0"/>
        <w:rPr>
          <w:rFonts w:hint="cs"/>
          <w:rtl/>
        </w:rPr>
      </w:pPr>
    </w:p>
    <w:p w14:paraId="14575097" w14:textId="77777777" w:rsidR="00000000" w:rsidRDefault="00063F1E">
      <w:pPr>
        <w:pStyle w:val="a0"/>
        <w:rPr>
          <w:rFonts w:hint="cs"/>
          <w:rtl/>
        </w:rPr>
      </w:pPr>
      <w:r>
        <w:rPr>
          <w:rFonts w:hint="cs"/>
          <w:rtl/>
        </w:rPr>
        <w:t>אחד הדברים שבאו לידי ביטוי בדוח הוא קיצור שבוע הלימודים לחמישה ימים, הנהגת יום חינוך ארוך ומתן כביכול תמריצים למורים, שיהיו מבוססים על הישגים ועל יותר</w:t>
      </w:r>
      <w:r>
        <w:rPr>
          <w:rFonts w:hint="cs"/>
          <w:rtl/>
        </w:rPr>
        <w:t xml:space="preserve"> עבודה, אבל יהיו פחות מורים.</w:t>
      </w:r>
    </w:p>
    <w:p w14:paraId="74BB5BDD" w14:textId="77777777" w:rsidR="00000000" w:rsidRDefault="00063F1E">
      <w:pPr>
        <w:pStyle w:val="a0"/>
        <w:rPr>
          <w:rFonts w:hint="cs"/>
          <w:rtl/>
        </w:rPr>
      </w:pPr>
    </w:p>
    <w:p w14:paraId="52C0112A" w14:textId="77777777" w:rsidR="00000000" w:rsidRDefault="00063F1E">
      <w:pPr>
        <w:pStyle w:val="a0"/>
        <w:rPr>
          <w:rFonts w:hint="cs"/>
          <w:rtl/>
        </w:rPr>
      </w:pPr>
      <w:r>
        <w:rPr>
          <w:rFonts w:hint="cs"/>
          <w:rtl/>
        </w:rPr>
        <w:t>אני חושב שהכוונה ללכת דווקא ליישום הזה - ואני יודע שבהצעת תקציב המדינה לשנת 2005 יש סעיף מיוחד, יש תקציב מותנה שהועבר למשרד החינוך, וזה הוצג כאילו זו תוספת לתקציב אבל בעצם זה תקציב מותנה למימון פיטורי מורים.</w:t>
      </w:r>
    </w:p>
    <w:p w14:paraId="2D5F570B" w14:textId="77777777" w:rsidR="00000000" w:rsidRDefault="00063F1E">
      <w:pPr>
        <w:pStyle w:val="a0"/>
        <w:rPr>
          <w:rFonts w:hint="cs"/>
          <w:rtl/>
        </w:rPr>
      </w:pPr>
    </w:p>
    <w:p w14:paraId="3D9B1238" w14:textId="77777777" w:rsidR="00000000" w:rsidRDefault="00063F1E">
      <w:pPr>
        <w:pStyle w:val="a0"/>
        <w:rPr>
          <w:rFonts w:hint="cs"/>
          <w:rtl/>
        </w:rPr>
      </w:pPr>
      <w:r>
        <w:rPr>
          <w:rFonts w:hint="cs"/>
          <w:rtl/>
        </w:rPr>
        <w:t>זאת לא תהיה תוספת</w:t>
      </w:r>
      <w:r>
        <w:rPr>
          <w:rFonts w:hint="cs"/>
          <w:rtl/>
        </w:rPr>
        <w:t xml:space="preserve"> לשדרוג מערכת החינוך, זאת לא תהיה תוספת כדי למלא את החסר בכל מה שקשור לבנייה ולדברים אחרים - ואתמול היה דיון מאוד מעניין אבל גם מדכא בוועדת החינוך בכל מה שקשור לנושא של הפיתוח ובניית חדרי לימוד. אנחנו יודעים שתקציב המדינה, כפי שהוא מונח היום על שולחן הכנסת</w:t>
      </w:r>
      <w:r>
        <w:rPr>
          <w:rFonts w:hint="cs"/>
          <w:rtl/>
        </w:rPr>
        <w:t>, או שיונח, מבטיח בניית 700 כיתות בלבד, עם עוד 500 ומשהו ממפעל הפיס. מפעל הפיס עכשיו מתנה את הבנייה - אני לא יודע אם גברתי השרה יודעת - בביטול המס על הזכיות. אם יבטלו את המס על הזכיות, יבנו. בסופו של דבר, הילדים נופלים בין הכיסאות, ואני חושב שזה דבר מאוד ח</w:t>
      </w:r>
      <w:r>
        <w:rPr>
          <w:rFonts w:hint="cs"/>
          <w:rtl/>
        </w:rPr>
        <w:t xml:space="preserve">מור. </w:t>
      </w:r>
    </w:p>
    <w:p w14:paraId="0116C44A" w14:textId="77777777" w:rsidR="00000000" w:rsidRDefault="00063F1E">
      <w:pPr>
        <w:pStyle w:val="a0"/>
        <w:rPr>
          <w:rFonts w:hint="cs"/>
          <w:rtl/>
        </w:rPr>
      </w:pPr>
    </w:p>
    <w:p w14:paraId="61750B78" w14:textId="77777777" w:rsidR="00000000" w:rsidRDefault="00063F1E">
      <w:pPr>
        <w:pStyle w:val="a0"/>
        <w:rPr>
          <w:rFonts w:hint="cs"/>
          <w:rtl/>
        </w:rPr>
      </w:pPr>
      <w:r>
        <w:rPr>
          <w:rFonts w:hint="cs"/>
          <w:rtl/>
        </w:rPr>
        <w:t>בכל אופן, ההיטפלות למורים כדבר ראשון היא דבר שאיננו מתקבל על הדעת. המורים הם ציבור של אנשים שלקחו על שכמם משימה מאוד כבדה, מאוד קשה, של חינוך ושל הכנת דור העתיד. הם גם לא ליקקו דבש בשנים האחרונות, בעידן של קיצוצים בתקציבים. הדבר היחיד שהציל אותם בעצ</w:t>
      </w:r>
      <w:r>
        <w:rPr>
          <w:rFonts w:hint="cs"/>
          <w:rtl/>
        </w:rPr>
        <w:t>ם היה הצעת חוק שלנו, של הסיעה שלנו, לפני שנתיים, שלפיה המשכורות שלהם ילכו לקופה נפרדת ולא ייבלעו בתקציב הרשויות המקומיות. חוץ מזה תנאיהם לא הוטבו. ועכשיו, החרב הזאת של פיטורים סיטוניים, בצורה כל כך דרסטית, בשנה אחת - אני חושב שהיא עלולה למוטט את מערכת החינ</w:t>
      </w:r>
      <w:r>
        <w:rPr>
          <w:rFonts w:hint="cs"/>
          <w:rtl/>
        </w:rPr>
        <w:t>וך דווקא כשעוברת עליה שנה קשה מאוד.</w:t>
      </w:r>
    </w:p>
    <w:p w14:paraId="6245EA76" w14:textId="77777777" w:rsidR="00000000" w:rsidRDefault="00063F1E">
      <w:pPr>
        <w:pStyle w:val="a0"/>
        <w:rPr>
          <w:rFonts w:hint="cs"/>
          <w:rtl/>
        </w:rPr>
      </w:pPr>
    </w:p>
    <w:p w14:paraId="2F409D71" w14:textId="77777777" w:rsidR="00000000" w:rsidRDefault="00063F1E">
      <w:pPr>
        <w:pStyle w:val="a0"/>
        <w:rPr>
          <w:rFonts w:hint="cs"/>
          <w:rtl/>
        </w:rPr>
      </w:pPr>
      <w:r>
        <w:rPr>
          <w:rFonts w:hint="cs"/>
          <w:rtl/>
        </w:rPr>
        <w:t xml:space="preserve">לכן, אם הולכים על דברת, בבקשה, אבל לא לחתוך בבשר החי כדבר ראשון, כאופציה ראשונה, כי אני חושש, גברתי השרה, ממה שיכול להיות וממה יהיה. </w:t>
      </w:r>
    </w:p>
    <w:p w14:paraId="5CE4B318" w14:textId="77777777" w:rsidR="00000000" w:rsidRDefault="00063F1E">
      <w:pPr>
        <w:pStyle w:val="a0"/>
        <w:rPr>
          <w:rFonts w:hint="cs"/>
          <w:rtl/>
        </w:rPr>
      </w:pPr>
    </w:p>
    <w:p w14:paraId="4CB77EA7" w14:textId="77777777" w:rsidR="00000000" w:rsidRDefault="00063F1E">
      <w:pPr>
        <w:pStyle w:val="a0"/>
        <w:rPr>
          <w:rFonts w:hint="cs"/>
          <w:rtl/>
        </w:rPr>
      </w:pPr>
      <w:r>
        <w:rPr>
          <w:rFonts w:hint="cs"/>
          <w:rtl/>
        </w:rPr>
        <w:t>בשנה הבאה אנחנו ניכנס, או אתם, משרד החינוך, תיכנסו לתהליך מואץ של פיטורים, ואפילו יכ</w:t>
      </w:r>
      <w:r>
        <w:rPr>
          <w:rFonts w:hint="cs"/>
          <w:rtl/>
        </w:rPr>
        <w:t xml:space="preserve">ול להיות שאנחנו נלך לעוד צעד אחד לפי דברת של ביטול חטיבות הביניים, ואחר כך יסתיים בזה כל העיסוק עם דברת והמרכיבים האחרים. </w:t>
      </w:r>
    </w:p>
    <w:p w14:paraId="3682ABD4" w14:textId="77777777" w:rsidR="00000000" w:rsidRDefault="00063F1E">
      <w:pPr>
        <w:pStyle w:val="a0"/>
        <w:rPr>
          <w:rFonts w:hint="cs"/>
          <w:rtl/>
        </w:rPr>
      </w:pPr>
    </w:p>
    <w:p w14:paraId="4E06B1B7" w14:textId="77777777" w:rsidR="00000000" w:rsidRDefault="00063F1E">
      <w:pPr>
        <w:pStyle w:val="a0"/>
        <w:rPr>
          <w:rFonts w:hint="cs"/>
          <w:rtl/>
        </w:rPr>
      </w:pPr>
      <w:r>
        <w:rPr>
          <w:rFonts w:hint="cs"/>
          <w:rtl/>
        </w:rPr>
        <w:t>אבל, גם אם לא ייפסק העיסוק עם דברת, עם הדברים האחרים, אני חושב שפיטורי 15,000 מורים הם מכה קשה למערכת החינוך, מכה קשה ל-15,000 משפחו</w:t>
      </w:r>
      <w:r>
        <w:rPr>
          <w:rFonts w:hint="cs"/>
          <w:rtl/>
        </w:rPr>
        <w:t xml:space="preserve">ת, מכה קשה לאנשים שלקחו על עצמם את הנושא המרכזי בכל חברה והוא החינוך, ואני חושב שזה יכול לקבל סממנים של פשע חברתי כנגד ציבור שלם. </w:t>
      </w:r>
    </w:p>
    <w:p w14:paraId="71DCA12E" w14:textId="77777777" w:rsidR="00000000" w:rsidRDefault="00063F1E">
      <w:pPr>
        <w:pStyle w:val="a0"/>
        <w:rPr>
          <w:rFonts w:hint="cs"/>
          <w:rtl/>
        </w:rPr>
      </w:pPr>
    </w:p>
    <w:p w14:paraId="38204A89" w14:textId="77777777" w:rsidR="00000000" w:rsidRDefault="00063F1E">
      <w:pPr>
        <w:pStyle w:val="a0"/>
        <w:rPr>
          <w:rFonts w:hint="cs"/>
          <w:rtl/>
        </w:rPr>
      </w:pPr>
      <w:r>
        <w:rPr>
          <w:rFonts w:hint="cs"/>
          <w:rtl/>
        </w:rPr>
        <w:t>ואז, מה שיהיה - כאילו את מי להקריב. כל מערכת החינוך תיכנס לסחרור שפשוט לא ייאמן, ובסופו של דבר מי שישלם את המחיר יהיו המורים</w:t>
      </w:r>
      <w:r>
        <w:rPr>
          <w:rFonts w:hint="cs"/>
          <w:rtl/>
        </w:rPr>
        <w:t xml:space="preserve"> ודור העתיד. אם היום אנחנו מתבשרים על הישגים במתמטיקה, ומדינת ישראל עברה ממקום 22-23 למקום 19 - וזה דבר שיש לברך עליו - - -</w:t>
      </w:r>
    </w:p>
    <w:p w14:paraId="49D8481B" w14:textId="77777777" w:rsidR="00000000" w:rsidRDefault="00063F1E">
      <w:pPr>
        <w:pStyle w:val="af0"/>
        <w:rPr>
          <w:rtl/>
        </w:rPr>
      </w:pPr>
      <w:r>
        <w:rPr>
          <w:rtl/>
        </w:rPr>
        <w:br/>
        <w:t>שרת החינוך, התרבות והספורט לימור לבנת:</w:t>
      </w:r>
    </w:p>
    <w:p w14:paraId="09530196" w14:textId="77777777" w:rsidR="00000000" w:rsidRDefault="00063F1E">
      <w:pPr>
        <w:pStyle w:val="a0"/>
        <w:rPr>
          <w:rtl/>
        </w:rPr>
      </w:pPr>
    </w:p>
    <w:p w14:paraId="50709FCC" w14:textId="77777777" w:rsidR="00000000" w:rsidRDefault="00063F1E">
      <w:pPr>
        <w:pStyle w:val="a0"/>
        <w:rPr>
          <w:rFonts w:hint="cs"/>
          <w:rtl/>
        </w:rPr>
      </w:pPr>
      <w:r>
        <w:rPr>
          <w:rFonts w:hint="cs"/>
          <w:rtl/>
        </w:rPr>
        <w:t xml:space="preserve">מקום 28 מתוך 38 מדינות. </w:t>
      </w:r>
    </w:p>
    <w:p w14:paraId="0BAF39D1" w14:textId="77777777" w:rsidR="00000000" w:rsidRDefault="00063F1E">
      <w:pPr>
        <w:pStyle w:val="-"/>
        <w:rPr>
          <w:rtl/>
        </w:rPr>
      </w:pPr>
      <w:r>
        <w:rPr>
          <w:rtl/>
        </w:rPr>
        <w:br/>
      </w:r>
      <w:bookmarkStart w:id="465" w:name="FS000000540T15_12_2004_16_45_40C"/>
      <w:bookmarkEnd w:id="465"/>
      <w:r>
        <w:rPr>
          <w:rtl/>
        </w:rPr>
        <w:t>מוחמד ברכה (חד"ש-תע"ל):</w:t>
      </w:r>
    </w:p>
    <w:p w14:paraId="5C49BF32" w14:textId="77777777" w:rsidR="00000000" w:rsidRDefault="00063F1E">
      <w:pPr>
        <w:pStyle w:val="a0"/>
        <w:rPr>
          <w:rtl/>
        </w:rPr>
      </w:pPr>
    </w:p>
    <w:p w14:paraId="1438CAD1" w14:textId="77777777" w:rsidR="00000000" w:rsidRDefault="00063F1E">
      <w:pPr>
        <w:pStyle w:val="a0"/>
        <w:rPr>
          <w:rFonts w:hint="cs"/>
          <w:rtl/>
        </w:rPr>
      </w:pPr>
      <w:r>
        <w:rPr>
          <w:rFonts w:hint="cs"/>
          <w:rtl/>
        </w:rPr>
        <w:t>לא, 28 זה היה.</w:t>
      </w:r>
    </w:p>
    <w:p w14:paraId="61C96BBF" w14:textId="77777777" w:rsidR="00000000" w:rsidRDefault="00063F1E">
      <w:pPr>
        <w:pStyle w:val="af0"/>
        <w:rPr>
          <w:rtl/>
        </w:rPr>
      </w:pPr>
      <w:r>
        <w:rPr>
          <w:rtl/>
        </w:rPr>
        <w:br/>
        <w:t>שרת החינוך, התרבות והספו</w:t>
      </w:r>
      <w:r>
        <w:rPr>
          <w:rtl/>
        </w:rPr>
        <w:t>רט לימור לבנת:</w:t>
      </w:r>
    </w:p>
    <w:p w14:paraId="07376498" w14:textId="77777777" w:rsidR="00000000" w:rsidRDefault="00063F1E">
      <w:pPr>
        <w:pStyle w:val="a0"/>
        <w:rPr>
          <w:rtl/>
        </w:rPr>
      </w:pPr>
    </w:p>
    <w:p w14:paraId="731AC567" w14:textId="77777777" w:rsidR="00000000" w:rsidRDefault="00063F1E">
      <w:pPr>
        <w:pStyle w:val="a0"/>
        <w:ind w:firstLine="0"/>
        <w:rPr>
          <w:rFonts w:hint="cs"/>
          <w:rtl/>
        </w:rPr>
      </w:pPr>
      <w:r>
        <w:rPr>
          <w:rFonts w:hint="cs"/>
          <w:rtl/>
        </w:rPr>
        <w:tab/>
        <w:t xml:space="preserve">מקום 28 מתוך 38 מדינות, מקום 19 מתוך 45 מדינות. </w:t>
      </w:r>
    </w:p>
    <w:p w14:paraId="6513E45F" w14:textId="77777777" w:rsidR="00000000" w:rsidRDefault="00063F1E">
      <w:pPr>
        <w:pStyle w:val="-"/>
        <w:rPr>
          <w:rtl/>
        </w:rPr>
      </w:pPr>
      <w:r>
        <w:rPr>
          <w:rtl/>
        </w:rPr>
        <w:br/>
      </w:r>
      <w:bookmarkStart w:id="466" w:name="FS000000540T15_12_2004_16_49_01C"/>
      <w:bookmarkEnd w:id="466"/>
      <w:r>
        <w:rPr>
          <w:rtl/>
        </w:rPr>
        <w:t>מוחמד ברכה (חד"ש-תע"ל):</w:t>
      </w:r>
    </w:p>
    <w:p w14:paraId="472CF657" w14:textId="77777777" w:rsidR="00000000" w:rsidRDefault="00063F1E">
      <w:pPr>
        <w:pStyle w:val="a0"/>
        <w:rPr>
          <w:rtl/>
        </w:rPr>
      </w:pPr>
    </w:p>
    <w:p w14:paraId="22F33BAD" w14:textId="77777777" w:rsidR="00000000" w:rsidRDefault="00063F1E">
      <w:pPr>
        <w:pStyle w:val="a0"/>
        <w:rPr>
          <w:rFonts w:hint="cs"/>
          <w:rtl/>
        </w:rPr>
      </w:pPr>
      <w:r>
        <w:rPr>
          <w:rFonts w:hint="cs"/>
          <w:rtl/>
        </w:rPr>
        <w:t>בסדר. יש לברך - זה המשפט שרציתי לומר. אני חושש שההישג הזה יהיה כל כך זמני וכל כך ארעי וכל כך חולף, אם אנחנו לא נחזק את המערכת ולא נטלטל אותה ולא נטלטל את ציבור המור</w:t>
      </w:r>
      <w:r>
        <w:rPr>
          <w:rFonts w:hint="cs"/>
          <w:rtl/>
        </w:rPr>
        <w:t>ים בכלל. תודה רבה, אדוני.</w:t>
      </w:r>
    </w:p>
    <w:p w14:paraId="68452E0B" w14:textId="77777777" w:rsidR="00000000" w:rsidRDefault="00063F1E">
      <w:pPr>
        <w:pStyle w:val="af1"/>
        <w:rPr>
          <w:rtl/>
        </w:rPr>
      </w:pPr>
      <w:r>
        <w:rPr>
          <w:rtl/>
        </w:rPr>
        <w:br/>
        <w:t>היו"ר אלי בן-מנחם:</w:t>
      </w:r>
    </w:p>
    <w:p w14:paraId="41043FCD" w14:textId="77777777" w:rsidR="00000000" w:rsidRDefault="00063F1E">
      <w:pPr>
        <w:pStyle w:val="a0"/>
        <w:rPr>
          <w:rtl/>
        </w:rPr>
      </w:pPr>
    </w:p>
    <w:p w14:paraId="5B107336" w14:textId="77777777" w:rsidR="00000000" w:rsidRDefault="00063F1E">
      <w:pPr>
        <w:pStyle w:val="a0"/>
        <w:rPr>
          <w:rFonts w:hint="cs"/>
          <w:rtl/>
        </w:rPr>
      </w:pPr>
      <w:r>
        <w:rPr>
          <w:rFonts w:hint="cs"/>
          <w:rtl/>
        </w:rPr>
        <w:t>תודה לחבר הכנסת ברכה. חבר הכנסת גאלב מג'אדלה, בבקשה. אחריו - חברת הכנסת גילה פינקלשטיין.</w:t>
      </w:r>
    </w:p>
    <w:p w14:paraId="2120D35C" w14:textId="77777777" w:rsidR="00000000" w:rsidRDefault="00063F1E">
      <w:pPr>
        <w:pStyle w:val="a"/>
        <w:rPr>
          <w:rFonts w:hint="cs"/>
          <w:rtl/>
        </w:rPr>
      </w:pPr>
      <w:r>
        <w:rPr>
          <w:rtl/>
        </w:rPr>
        <w:br/>
      </w:r>
      <w:bookmarkStart w:id="467" w:name="FS000002014T15_12_2004_16_51_16"/>
      <w:bookmarkStart w:id="468" w:name="_Toc100465842"/>
      <w:bookmarkEnd w:id="467"/>
      <w:r>
        <w:rPr>
          <w:rtl/>
        </w:rPr>
        <w:t>גאלב מג'אדלה (העבודה-מימד):</w:t>
      </w:r>
      <w:bookmarkEnd w:id="468"/>
    </w:p>
    <w:p w14:paraId="035923C0" w14:textId="77777777" w:rsidR="00000000" w:rsidRDefault="00063F1E">
      <w:pPr>
        <w:pStyle w:val="a0"/>
        <w:rPr>
          <w:rFonts w:hint="cs"/>
          <w:rtl/>
        </w:rPr>
      </w:pPr>
    </w:p>
    <w:p w14:paraId="0DBD407D" w14:textId="77777777" w:rsidR="00000000" w:rsidRDefault="00063F1E">
      <w:pPr>
        <w:pStyle w:val="a0"/>
        <w:rPr>
          <w:rFonts w:hint="cs"/>
          <w:rtl/>
        </w:rPr>
      </w:pPr>
      <w:r>
        <w:rPr>
          <w:rFonts w:hint="cs"/>
          <w:rtl/>
        </w:rPr>
        <w:t>אדוני היושב-ראש, גברתי השרה, חברי חברי הכנסת, כולנו נדרשנו לכתבה בעניין פיטוריהם של כ-15,0</w:t>
      </w:r>
      <w:r>
        <w:rPr>
          <w:rFonts w:hint="cs"/>
          <w:rtl/>
        </w:rPr>
        <w:t xml:space="preserve">00 מורים. מבדיקה שעשיתי עם חברי בתחום - אומרים שזה יכול אפילו להגיע ל-20,000. אנחנו כולנו שמחנו על הקמת ועדת-דברת, וכאן הטענה היא שוועדת-דברת והממשלה עושות יחד כדי שהמצב הזה שאנחנו כולנו לא מקבלים אותו, לא רוצים בו </w:t>
      </w:r>
      <w:r>
        <w:rPr>
          <w:rtl/>
        </w:rPr>
        <w:t>–</w:t>
      </w:r>
      <w:r>
        <w:rPr>
          <w:rFonts w:hint="cs"/>
          <w:rtl/>
        </w:rPr>
        <w:t xml:space="preserve"> 15,000-20,000 מורים ייפלטו ויצטרפו למעג</w:t>
      </w:r>
      <w:r>
        <w:rPr>
          <w:rFonts w:hint="cs"/>
          <w:rtl/>
        </w:rPr>
        <w:t xml:space="preserve">ל המובטלים </w:t>
      </w:r>
      <w:r>
        <w:rPr>
          <w:rtl/>
        </w:rPr>
        <w:t>–</w:t>
      </w:r>
      <w:r>
        <w:rPr>
          <w:rFonts w:hint="cs"/>
          <w:rtl/>
        </w:rPr>
        <w:t xml:space="preserve"> יקרה. </w:t>
      </w:r>
    </w:p>
    <w:p w14:paraId="305FB6AE" w14:textId="77777777" w:rsidR="00000000" w:rsidRDefault="00063F1E">
      <w:pPr>
        <w:pStyle w:val="a0"/>
        <w:rPr>
          <w:rFonts w:hint="cs"/>
          <w:rtl/>
        </w:rPr>
      </w:pPr>
    </w:p>
    <w:p w14:paraId="62EFFEAF" w14:textId="77777777" w:rsidR="00000000" w:rsidRDefault="00063F1E">
      <w:pPr>
        <w:pStyle w:val="a0"/>
        <w:rPr>
          <w:rFonts w:hint="cs"/>
          <w:rtl/>
        </w:rPr>
      </w:pPr>
      <w:r>
        <w:rPr>
          <w:rFonts w:hint="cs"/>
          <w:rtl/>
        </w:rPr>
        <w:t>האם משרד החינוך הכין תחליף למורים האלה? האם משרד החינוך חושב שעל-ידי יום חינוך ארוך הוא יצמצם ויפטר מורים בהיקף כזה? האם זאת היתה הכוונה של ועדת-דברת בנושא הזה, נקודתית?</w:t>
      </w:r>
    </w:p>
    <w:p w14:paraId="2C0A78BC" w14:textId="77777777" w:rsidR="00000000" w:rsidRDefault="00063F1E">
      <w:pPr>
        <w:pStyle w:val="a0"/>
        <w:rPr>
          <w:rFonts w:hint="cs"/>
          <w:rtl/>
        </w:rPr>
      </w:pPr>
    </w:p>
    <w:p w14:paraId="28C69320" w14:textId="77777777" w:rsidR="00000000" w:rsidRDefault="00063F1E">
      <w:pPr>
        <w:pStyle w:val="a0"/>
        <w:rPr>
          <w:rFonts w:hint="cs"/>
          <w:rtl/>
        </w:rPr>
      </w:pPr>
      <w:r>
        <w:rPr>
          <w:rFonts w:hint="cs"/>
          <w:rtl/>
        </w:rPr>
        <w:t>בירכנו על דבר שעכשיו אנחנו מתחילים להבין שיש בו לא ברכה, יש בו ק</w:t>
      </w:r>
      <w:r>
        <w:rPr>
          <w:rFonts w:hint="cs"/>
          <w:rtl/>
        </w:rPr>
        <w:t xml:space="preserve">ללה. בין 15,000 ל-20,000 מורים, מטובי המורים, המחנכים, אנשים שהקדישו שנים רבות מחייהם למען החברה שלנו, למען ילדינו, הם יהפכו למובטלים ויצטרפו למעגל המובטלים? קשה להאמין, קשה להעלות על הדעת. </w:t>
      </w:r>
    </w:p>
    <w:p w14:paraId="6506E965" w14:textId="77777777" w:rsidR="00000000" w:rsidRDefault="00063F1E">
      <w:pPr>
        <w:pStyle w:val="a0"/>
        <w:rPr>
          <w:rFonts w:hint="cs"/>
          <w:rtl/>
        </w:rPr>
      </w:pPr>
    </w:p>
    <w:p w14:paraId="5534BF6D" w14:textId="77777777" w:rsidR="00000000" w:rsidRDefault="00063F1E">
      <w:pPr>
        <w:pStyle w:val="a0"/>
        <w:rPr>
          <w:rFonts w:hint="cs"/>
          <w:rtl/>
        </w:rPr>
      </w:pPr>
      <w:r>
        <w:rPr>
          <w:rFonts w:hint="cs"/>
          <w:rtl/>
        </w:rPr>
        <w:t>גברתי השרה, אנחנו בדקנו את זה, זאת לא כתבה מגמתית. זאת גם לא כתב</w:t>
      </w:r>
      <w:r>
        <w:rPr>
          <w:rFonts w:hint="cs"/>
          <w:rtl/>
        </w:rPr>
        <w:t>ה מפוברקת. אלה דברים שיש בהם אמת, לא כפי שאומרים בוועדת-דברת, שיש דיסאינפורמציה. זה דבר בדוק.</w:t>
      </w:r>
    </w:p>
    <w:p w14:paraId="63A09C7A" w14:textId="77777777" w:rsidR="00000000" w:rsidRDefault="00063F1E">
      <w:pPr>
        <w:pStyle w:val="a0"/>
        <w:rPr>
          <w:rFonts w:hint="cs"/>
          <w:rtl/>
        </w:rPr>
      </w:pPr>
    </w:p>
    <w:p w14:paraId="239FD308" w14:textId="77777777" w:rsidR="00000000" w:rsidRDefault="00063F1E">
      <w:pPr>
        <w:pStyle w:val="a0"/>
        <w:rPr>
          <w:rFonts w:hint="cs"/>
          <w:rtl/>
        </w:rPr>
      </w:pPr>
      <w:r>
        <w:rPr>
          <w:rFonts w:hint="cs"/>
          <w:rtl/>
        </w:rPr>
        <w:t>זה מדאיג את כולנו, זה מטריד את כולנו, ואנחנו מצפים לשמוע ממך, אם זה קיים, מה את מתכוונת לעשות עם זה, איך אנחנו מתכוונים לתקן את זה, כי לא יעלה על הדעת שהכנסת ונב</w:t>
      </w:r>
      <w:r>
        <w:rPr>
          <w:rFonts w:hint="cs"/>
          <w:rtl/>
        </w:rPr>
        <w:t>חרי הציבור יקבלו דבר כזה וישלימו אתו. ואולי באותה הזדמנות גם נאמר כמה דברים על מה שקורה להמלצות ועדת-דברת. אולי, גברתי, כשזה יתפרסם בצורה מסודרת ורשמית, הנושא הזה יוכל לקבל איזה טיפול אמיתי ודיון אמיתי מסודר, ואולי יש גם מחשבה נוספת בדברים שיכולים להיות שנ</w:t>
      </w:r>
      <w:r>
        <w:rPr>
          <w:rFonts w:hint="cs"/>
          <w:rtl/>
        </w:rPr>
        <w:t xml:space="preserve">ויים במחלוקת. </w:t>
      </w:r>
    </w:p>
    <w:p w14:paraId="456FA429" w14:textId="77777777" w:rsidR="00000000" w:rsidRDefault="00063F1E">
      <w:pPr>
        <w:pStyle w:val="a0"/>
        <w:ind w:firstLine="0"/>
        <w:rPr>
          <w:rFonts w:hint="cs"/>
          <w:rtl/>
        </w:rPr>
      </w:pPr>
    </w:p>
    <w:p w14:paraId="66F992F5" w14:textId="77777777" w:rsidR="00000000" w:rsidRDefault="00063F1E">
      <w:pPr>
        <w:pStyle w:val="a0"/>
        <w:ind w:firstLine="720"/>
        <w:rPr>
          <w:rFonts w:hint="cs"/>
          <w:rtl/>
        </w:rPr>
      </w:pPr>
      <w:r>
        <w:rPr>
          <w:rFonts w:hint="cs"/>
          <w:rtl/>
        </w:rPr>
        <w:t>אני מקווה שנשמע התייחסות אמיתית וכנה, המלמדת על התמודדות רצינית עם נושא שהוא בנפשנו כולנו, בנפשה של החברה הישראלית. הדבר הכי יקר שיכול להיות לנו זה הילדים שלנו, והאחריות שלנו כלפי הילדים שלנו היא אחריות מאוד גדולה ומאוד חשובה. תודה רבה.</w:t>
      </w:r>
    </w:p>
    <w:p w14:paraId="0F87A796" w14:textId="77777777" w:rsidR="00000000" w:rsidRDefault="00063F1E">
      <w:pPr>
        <w:pStyle w:val="a0"/>
        <w:ind w:firstLine="0"/>
        <w:rPr>
          <w:rFonts w:hint="cs"/>
          <w:rtl/>
        </w:rPr>
      </w:pPr>
    </w:p>
    <w:p w14:paraId="6234CC27" w14:textId="77777777" w:rsidR="00000000" w:rsidRDefault="00063F1E">
      <w:pPr>
        <w:pStyle w:val="af1"/>
        <w:rPr>
          <w:rtl/>
        </w:rPr>
      </w:pPr>
      <w:r>
        <w:rPr>
          <w:rFonts w:hint="eastAsia"/>
          <w:rtl/>
        </w:rPr>
        <w:t>הי</w:t>
      </w:r>
      <w:r>
        <w:rPr>
          <w:rFonts w:hint="eastAsia"/>
          <w:rtl/>
        </w:rPr>
        <w:t>ו</w:t>
      </w:r>
      <w:r>
        <w:rPr>
          <w:rtl/>
        </w:rPr>
        <w:t>"ר אלי בן-מנחם:</w:t>
      </w:r>
    </w:p>
    <w:p w14:paraId="1E88E9E2" w14:textId="77777777" w:rsidR="00000000" w:rsidRDefault="00063F1E">
      <w:pPr>
        <w:pStyle w:val="a0"/>
        <w:rPr>
          <w:rFonts w:hint="cs"/>
          <w:rtl/>
        </w:rPr>
      </w:pPr>
    </w:p>
    <w:p w14:paraId="0581444B" w14:textId="77777777" w:rsidR="00000000" w:rsidRDefault="00063F1E">
      <w:pPr>
        <w:pStyle w:val="a0"/>
        <w:ind w:firstLine="0"/>
        <w:rPr>
          <w:rFonts w:hint="cs"/>
          <w:rtl/>
        </w:rPr>
      </w:pPr>
      <w:r>
        <w:rPr>
          <w:rFonts w:hint="cs"/>
          <w:rtl/>
        </w:rPr>
        <w:tab/>
        <w:t>תודה לחבר הכנסת גאלב מג'אדלה. חברת הכנסת גילה פינקלשטיין, בבקשה, לרשותך שלוש דקות. אחריה - חבר הכנסת בנימין אלון.</w:t>
      </w:r>
    </w:p>
    <w:p w14:paraId="4B25A5C5" w14:textId="77777777" w:rsidR="00000000" w:rsidRDefault="00063F1E">
      <w:pPr>
        <w:pStyle w:val="a0"/>
        <w:ind w:firstLine="0"/>
        <w:rPr>
          <w:rFonts w:hint="cs"/>
          <w:rtl/>
        </w:rPr>
      </w:pPr>
    </w:p>
    <w:p w14:paraId="7E555D11" w14:textId="77777777" w:rsidR="00000000" w:rsidRDefault="00063F1E">
      <w:pPr>
        <w:pStyle w:val="a"/>
        <w:rPr>
          <w:rtl/>
        </w:rPr>
      </w:pPr>
      <w:bookmarkStart w:id="469" w:name="FS000001059T15_12_2004_15_52_12"/>
      <w:bookmarkStart w:id="470" w:name="_Toc100465843"/>
      <w:bookmarkEnd w:id="469"/>
      <w:r>
        <w:rPr>
          <w:rFonts w:hint="eastAsia"/>
          <w:rtl/>
        </w:rPr>
        <w:t>גילה</w:t>
      </w:r>
      <w:r>
        <w:rPr>
          <w:rtl/>
        </w:rPr>
        <w:t xml:space="preserve"> פינקלשטיין (מפד"ל):</w:t>
      </w:r>
      <w:bookmarkEnd w:id="470"/>
    </w:p>
    <w:p w14:paraId="2BE04199" w14:textId="77777777" w:rsidR="00000000" w:rsidRDefault="00063F1E">
      <w:pPr>
        <w:pStyle w:val="a0"/>
        <w:rPr>
          <w:rFonts w:hint="cs"/>
          <w:rtl/>
        </w:rPr>
      </w:pPr>
    </w:p>
    <w:p w14:paraId="55415E20" w14:textId="77777777" w:rsidR="00000000" w:rsidRDefault="00063F1E">
      <w:pPr>
        <w:pStyle w:val="a0"/>
        <w:rPr>
          <w:rFonts w:hint="cs"/>
          <w:rtl/>
        </w:rPr>
      </w:pPr>
      <w:r>
        <w:rPr>
          <w:rFonts w:hint="cs"/>
          <w:rtl/>
        </w:rPr>
        <w:t>אדוני היושב-ראש, גברתי השרה, כנסת נכבדה, ועדת-דברת, אשר בידיה הופקדה הרפורמה במערכת החינוך, עשתה</w:t>
      </w:r>
      <w:r>
        <w:rPr>
          <w:rFonts w:hint="cs"/>
          <w:rtl/>
        </w:rPr>
        <w:t xml:space="preserve">, כהגדרת העומד בראשה, שלמה דברת, מלאכת חריש עמוקה ביותר. על עומקה וחדירתה של מלאכה זו תעיד שורת ההתקפות הקשה מצד גורמים שונים במערכת החינוך, אשר לנוכח מסקנותיה נעמדו להגן על סדרים הנהוגים במערכת שנים על גבי שנים. </w:t>
      </w:r>
    </w:p>
    <w:p w14:paraId="47C4DFC5" w14:textId="77777777" w:rsidR="00000000" w:rsidRDefault="00063F1E">
      <w:pPr>
        <w:pStyle w:val="a0"/>
        <w:rPr>
          <w:rFonts w:hint="cs"/>
          <w:rtl/>
        </w:rPr>
      </w:pPr>
    </w:p>
    <w:p w14:paraId="66C962DA" w14:textId="77777777" w:rsidR="00000000" w:rsidRDefault="00063F1E">
      <w:pPr>
        <w:pStyle w:val="a0"/>
        <w:rPr>
          <w:rFonts w:hint="cs"/>
          <w:rtl/>
        </w:rPr>
      </w:pPr>
      <w:r>
        <w:rPr>
          <w:rFonts w:hint="cs"/>
          <w:rtl/>
        </w:rPr>
        <w:t>לפני כל ההתקפות, הביקורת והטחת ההאשמות, ע</w:t>
      </w:r>
      <w:r>
        <w:rPr>
          <w:rFonts w:hint="cs"/>
          <w:rtl/>
        </w:rPr>
        <w:t xml:space="preserve">לינו להודות כי טוב עשתה שרת החינוך בעצם היוזמה לרפורמה. אין חולק על כך שמערכת החינוך במתכונתה הנוכחית בלתי נסבלת ואינה יכולה להמשיך ולהתנהל כפי שהיתה עד כה. המערכת זקוקה, כאוויר לנשימה, לשינויים, למהלכים עמוקים שיחלצו אותה מקיבעון מעיק, מביורוקרטיה כובלת, </w:t>
      </w:r>
      <w:r>
        <w:rPr>
          <w:rFonts w:hint="cs"/>
          <w:rtl/>
        </w:rPr>
        <w:t xml:space="preserve">מעייפת, כרונית. למערכת החינוך של היום דרושות רעננות, חדשנות, גמישות ומוטיבציה, דרוש לה כוח אדם איכותי ונמרץ, דרושים לה תמריצים, התייעלות, ואילולא כן, אני חוששת לומר שנאבד את כוחה והשפעתה החיוביים על הדור הבא של מדינת ישראל. </w:t>
      </w:r>
    </w:p>
    <w:p w14:paraId="56E240AD" w14:textId="77777777" w:rsidR="00000000" w:rsidRDefault="00063F1E">
      <w:pPr>
        <w:pStyle w:val="a0"/>
        <w:rPr>
          <w:rFonts w:hint="cs"/>
          <w:rtl/>
        </w:rPr>
      </w:pPr>
    </w:p>
    <w:p w14:paraId="40D813E0" w14:textId="77777777" w:rsidR="00000000" w:rsidRDefault="00063F1E">
      <w:pPr>
        <w:pStyle w:val="a0"/>
        <w:rPr>
          <w:rFonts w:hint="cs"/>
          <w:rtl/>
        </w:rPr>
      </w:pPr>
      <w:r>
        <w:rPr>
          <w:rFonts w:hint="cs"/>
          <w:rtl/>
        </w:rPr>
        <w:t xml:space="preserve">חלק לא קטן ממסקנות הוועדה אכן </w:t>
      </w:r>
      <w:r>
        <w:rPr>
          <w:rFonts w:hint="cs"/>
          <w:rtl/>
        </w:rPr>
        <w:t>תואם את השקפתי, ומתוך ניסיוני אני מזדהה אתו. כך למשל יש לעשות חשיבה מחדש באשר לחישוב שכר המורים, לשיפור התנאים, לסמכויות שלהם, יש לייעל את הליכי הפיטורים של מורים שאינם מתאימים לשמש בתפקידם ולאפשר זרימה של מורים רעננים ובעלי מוטיבציה לעבוד במערכת. יש לשדרג</w:t>
      </w:r>
      <w:r>
        <w:rPr>
          <w:rFonts w:hint="cs"/>
          <w:rtl/>
        </w:rPr>
        <w:t xml:space="preserve"> את התואר האקדמי של עובדי ההוראה ולהעמיק את הכשרתם הפדגוגית והחינוכית. כמו כן, אני תומכת בהרחבת עצמאות המוסד החינוכי ויכולתו לקבל החלטות באופן יעיל יותר. במסגרת השינוי הזה, יש להפריד את מעמד המנהל ממעמד שאר המורים ולספק לו תמריצים אישיים לקידום בית-הספר, ל</w:t>
      </w:r>
      <w:r>
        <w:rPr>
          <w:rFonts w:hint="cs"/>
          <w:rtl/>
        </w:rPr>
        <w:t>שיפור הישגיו בכל הרמות. אופן פעולה כזה יעמיק את תחושת האחריות של מנהל המוסד, ובמישרין יגדיל את תפוקת בית-הספר.</w:t>
      </w:r>
    </w:p>
    <w:p w14:paraId="3C7F48D9" w14:textId="77777777" w:rsidR="00000000" w:rsidRDefault="00063F1E">
      <w:pPr>
        <w:pStyle w:val="a0"/>
        <w:rPr>
          <w:rFonts w:hint="cs"/>
          <w:rtl/>
        </w:rPr>
      </w:pPr>
    </w:p>
    <w:p w14:paraId="7A1A89D1" w14:textId="77777777" w:rsidR="00000000" w:rsidRDefault="00063F1E">
      <w:pPr>
        <w:pStyle w:val="a0"/>
        <w:rPr>
          <w:rFonts w:hint="cs"/>
          <w:rtl/>
        </w:rPr>
      </w:pPr>
      <w:r>
        <w:rPr>
          <w:rFonts w:hint="cs"/>
          <w:rtl/>
        </w:rPr>
        <w:t>במידה מסוימת אני מזדהה עקרונית גם עם המלצת הוועדה לאפשר להורים לבחור את בית-הספר המתאים ביותר בעבור ילדם, אך בצד זה חייבים למצוא את הכלים שימנעו</w:t>
      </w:r>
      <w:r>
        <w:rPr>
          <w:rFonts w:hint="cs"/>
          <w:rtl/>
        </w:rPr>
        <w:t xml:space="preserve"> פערים חינוכיים בין אוכלוסיות שונות בחברה, למנוע בתי-ספר לעשירים ובתי-ספר לעניים. </w:t>
      </w:r>
    </w:p>
    <w:p w14:paraId="672600B9" w14:textId="77777777" w:rsidR="00000000" w:rsidRDefault="00063F1E">
      <w:pPr>
        <w:pStyle w:val="a0"/>
        <w:rPr>
          <w:rFonts w:hint="cs"/>
          <w:rtl/>
        </w:rPr>
      </w:pPr>
    </w:p>
    <w:p w14:paraId="37F6A554" w14:textId="77777777" w:rsidR="00000000" w:rsidRDefault="00063F1E">
      <w:pPr>
        <w:pStyle w:val="a0"/>
        <w:rPr>
          <w:rFonts w:hint="cs"/>
          <w:rtl/>
        </w:rPr>
      </w:pPr>
      <w:r>
        <w:rPr>
          <w:rFonts w:hint="cs"/>
          <w:rtl/>
        </w:rPr>
        <w:t>כבר בעת הקמתה של ועדת-דברת הייתי מודעת היטב לכך שלא תיתכן רפורמה אמיתית ויסודית בלי שייפגעו גורמים שונים במערכת. לא נוכל לסלק את הביורוקרטיה בלי לקצץ בסמכויות ובתפקידים. לא</w:t>
      </w:r>
      <w:r>
        <w:rPr>
          <w:rFonts w:hint="cs"/>
          <w:rtl/>
        </w:rPr>
        <w:t xml:space="preserve"> יתאפשרו שינויים במבנה הנהלת מוסדות החינוך בלי לתת תמריצים ולתגמל לפי הישגים, כפי שנהוג בארצות אחרות בעולם. לא נוכל להשיג יעדים בפיתוח כוח הוראה איכותי בלי שיוטל פיקוח הדוק על המכללות ועל המכונים להכשרת מורים ובלי שיינקטו צעדים להתייעלות המערכת. לכל זאת הי</w:t>
      </w:r>
      <w:r>
        <w:rPr>
          <w:rFonts w:hint="cs"/>
          <w:rtl/>
        </w:rPr>
        <w:t>יתי מודעת כבר עם הקמת הוועדה.</w:t>
      </w:r>
    </w:p>
    <w:p w14:paraId="0C31657B" w14:textId="77777777" w:rsidR="00000000" w:rsidRDefault="00063F1E">
      <w:pPr>
        <w:pStyle w:val="a0"/>
        <w:rPr>
          <w:rFonts w:hint="cs"/>
          <w:rtl/>
        </w:rPr>
      </w:pPr>
    </w:p>
    <w:p w14:paraId="5E0ECA9E" w14:textId="77777777" w:rsidR="00000000" w:rsidRDefault="00063F1E">
      <w:pPr>
        <w:pStyle w:val="a0"/>
        <w:rPr>
          <w:rFonts w:hint="cs"/>
          <w:rtl/>
        </w:rPr>
      </w:pPr>
      <w:r>
        <w:rPr>
          <w:rFonts w:hint="cs"/>
          <w:rtl/>
        </w:rPr>
        <w:t>שמחתי לשמוע משרת החינוך שאין כוונה לסגור מכללות, אלא לאחד מכללות ולארגן פריסה מחודשת. אחרי הכול, המכללות הן בית-היוצר של המורה בישראל, ואין להתעלם מכוחן ומיכולתן להכין את עובד ההוראה לטיפול ולהוראה בבית-הספר.</w:t>
      </w:r>
    </w:p>
    <w:p w14:paraId="787FEC4E" w14:textId="77777777" w:rsidR="00000000" w:rsidRDefault="00063F1E">
      <w:pPr>
        <w:pStyle w:val="a0"/>
        <w:rPr>
          <w:rFonts w:hint="cs"/>
          <w:rtl/>
        </w:rPr>
      </w:pPr>
    </w:p>
    <w:p w14:paraId="5E997587" w14:textId="77777777" w:rsidR="00000000" w:rsidRDefault="00063F1E">
      <w:pPr>
        <w:pStyle w:val="a0"/>
        <w:rPr>
          <w:rFonts w:hint="cs"/>
          <w:rtl/>
        </w:rPr>
      </w:pPr>
      <w:r>
        <w:rPr>
          <w:rFonts w:hint="cs"/>
          <w:rtl/>
        </w:rPr>
        <w:t xml:space="preserve">איני מכחישה כי </w:t>
      </w:r>
      <w:r>
        <w:rPr>
          <w:rFonts w:hint="cs"/>
          <w:rtl/>
        </w:rPr>
        <w:t>יש בלבי ביקורת על חלק מהמלצות הוועדה, בעיקר על אלה הנוגעות להמשך קיומו של המינהל לחינוך דתי כגוף עצמאי במערכת. איש אינו יכול לחלוק על הצלחתה העצומה של מערכת החינוך הממלכתית-דתית, שבוגריה תופסים עמדות מפתח בחברה הישראלית, בבתי-החולים, בבתי-המשפט, במשרדי הממ</w:t>
      </w:r>
      <w:r>
        <w:rPr>
          <w:rFonts w:hint="cs"/>
          <w:rtl/>
        </w:rPr>
        <w:t>שלה, בצבא ובתחומים רבים אחרים.</w:t>
      </w:r>
    </w:p>
    <w:p w14:paraId="403EAC5C" w14:textId="77777777" w:rsidR="00000000" w:rsidRDefault="00063F1E">
      <w:pPr>
        <w:pStyle w:val="a0"/>
        <w:rPr>
          <w:rFonts w:hint="cs"/>
          <w:rtl/>
        </w:rPr>
      </w:pPr>
    </w:p>
    <w:p w14:paraId="3F6729FA" w14:textId="77777777" w:rsidR="00000000" w:rsidRDefault="00063F1E">
      <w:pPr>
        <w:pStyle w:val="a0"/>
        <w:rPr>
          <w:rFonts w:hint="cs"/>
          <w:rtl/>
        </w:rPr>
      </w:pPr>
      <w:r>
        <w:rPr>
          <w:rFonts w:hint="cs"/>
          <w:rtl/>
        </w:rPr>
        <w:t xml:space="preserve">אמשיך להיאבק למען מיתון חלק מההמלצות, אך בצד זה ברצוני גם להבהיר כי אין בהן כדי לדחוק הצדה את הרפורמה כולה, שהושקעו בה חודשים של עבודה מאומצת של שרת החינוך וצוותה. גם הפרסומים האחרונים בדבר הכוונה לפטר כ-15,000 מורים במסגרת </w:t>
      </w:r>
      <w:r>
        <w:rPr>
          <w:rFonts w:hint="cs"/>
          <w:rtl/>
        </w:rPr>
        <w:t>הרפורמה אינם מדויקים, ויש לתפוס אותם בגבולות הגזרה הנכונים. משיחה שקיימתי עם שרת החינוך, יש לי היסוד הגמור להאמין, שהמספר נופח והוצא מעבר לכל פרופורציה. שנית, גם אם יפוטרו מורים, הם יהיו אלה שקיימת בעיה בהתאמתם למערכת ואין מנוס מהחלפתם באחרים, מלאי מרץ ורע</w:t>
      </w:r>
      <w:r>
        <w:rPr>
          <w:rFonts w:hint="cs"/>
          <w:rtl/>
        </w:rPr>
        <w:t>ננים, והשינוי יתבצע במהלך חמש שנים ולא בחטף. גם בכך תושקע מחשבה רבה במטרה להתייעלות של המערכת.</w:t>
      </w:r>
    </w:p>
    <w:p w14:paraId="73C22C84" w14:textId="77777777" w:rsidR="00000000" w:rsidRDefault="00063F1E">
      <w:pPr>
        <w:pStyle w:val="a0"/>
        <w:rPr>
          <w:rFonts w:hint="cs"/>
          <w:rtl/>
        </w:rPr>
      </w:pPr>
    </w:p>
    <w:p w14:paraId="7B32B5D7" w14:textId="77777777" w:rsidR="00000000" w:rsidRDefault="00063F1E">
      <w:pPr>
        <w:pStyle w:val="a0"/>
        <w:rPr>
          <w:rFonts w:hint="cs"/>
          <w:rtl/>
        </w:rPr>
      </w:pPr>
      <w:r>
        <w:rPr>
          <w:rFonts w:hint="cs"/>
          <w:rtl/>
        </w:rPr>
        <w:t>אני קוראת לשרת החינוך לדאוג לכך שהרפורמה תיושם אך ורק בשיתוף ובהסכמה של כל הגורמים במערכת החינוך. רק באופן כזה היא תעבור באופן חלק וללא תקלות. תודה.</w:t>
      </w:r>
    </w:p>
    <w:p w14:paraId="6376FCE7" w14:textId="77777777" w:rsidR="00000000" w:rsidRDefault="00063F1E">
      <w:pPr>
        <w:pStyle w:val="a0"/>
        <w:rPr>
          <w:rFonts w:hint="cs"/>
          <w:rtl/>
        </w:rPr>
      </w:pPr>
    </w:p>
    <w:p w14:paraId="66D1173C" w14:textId="77777777" w:rsidR="00000000" w:rsidRDefault="00063F1E">
      <w:pPr>
        <w:pStyle w:val="af1"/>
        <w:rPr>
          <w:rtl/>
        </w:rPr>
      </w:pPr>
      <w:r>
        <w:rPr>
          <w:rtl/>
        </w:rPr>
        <w:t xml:space="preserve">היו"ר אלי </w:t>
      </w:r>
      <w:r>
        <w:rPr>
          <w:rtl/>
        </w:rPr>
        <w:t>בן-מנחם:</w:t>
      </w:r>
    </w:p>
    <w:p w14:paraId="7E755985" w14:textId="77777777" w:rsidR="00000000" w:rsidRDefault="00063F1E">
      <w:pPr>
        <w:pStyle w:val="a0"/>
        <w:rPr>
          <w:rtl/>
        </w:rPr>
      </w:pPr>
    </w:p>
    <w:p w14:paraId="76F845C3" w14:textId="77777777" w:rsidR="00000000" w:rsidRDefault="00063F1E">
      <w:pPr>
        <w:pStyle w:val="a0"/>
        <w:rPr>
          <w:rFonts w:hint="cs"/>
          <w:rtl/>
        </w:rPr>
      </w:pPr>
      <w:r>
        <w:rPr>
          <w:rFonts w:hint="cs"/>
          <w:rtl/>
        </w:rPr>
        <w:t>תודה לחברת הכנסת גילה פינקלשטיין. חבר הכנסת בני אלון - אינו נוכח; חבר הכנסת יעקב ליצמן - אינו נוכח. חבר הכנסת ג'מאל זחאלקה, בבקשה, לרשותך שלוש דקות. אחריו - אחרון המציעים, חבר הכנסת משה כחלון.</w:t>
      </w:r>
    </w:p>
    <w:p w14:paraId="2D99532F" w14:textId="77777777" w:rsidR="00000000" w:rsidRDefault="00063F1E">
      <w:pPr>
        <w:pStyle w:val="a0"/>
        <w:rPr>
          <w:rFonts w:hint="cs"/>
          <w:rtl/>
        </w:rPr>
      </w:pPr>
    </w:p>
    <w:p w14:paraId="6E1909F6" w14:textId="77777777" w:rsidR="00000000" w:rsidRDefault="00063F1E">
      <w:pPr>
        <w:pStyle w:val="a"/>
        <w:rPr>
          <w:rtl/>
        </w:rPr>
      </w:pPr>
      <w:bookmarkStart w:id="471" w:name="FS000001061T15_12_2004_16_18_48"/>
      <w:bookmarkStart w:id="472" w:name="_Toc100465844"/>
      <w:bookmarkEnd w:id="471"/>
      <w:r>
        <w:rPr>
          <w:rFonts w:hint="eastAsia"/>
          <w:rtl/>
        </w:rPr>
        <w:t>ג</w:t>
      </w:r>
      <w:r>
        <w:rPr>
          <w:rtl/>
        </w:rPr>
        <w:t>'מאל זחאלקה (בל"ד):</w:t>
      </w:r>
      <w:bookmarkEnd w:id="472"/>
    </w:p>
    <w:p w14:paraId="51A0250B" w14:textId="77777777" w:rsidR="00000000" w:rsidRDefault="00063F1E">
      <w:pPr>
        <w:pStyle w:val="a0"/>
        <w:rPr>
          <w:rFonts w:hint="cs"/>
          <w:rtl/>
        </w:rPr>
      </w:pPr>
    </w:p>
    <w:p w14:paraId="07B9E872" w14:textId="77777777" w:rsidR="00000000" w:rsidRDefault="00063F1E">
      <w:pPr>
        <w:pStyle w:val="a0"/>
        <w:rPr>
          <w:rFonts w:hint="cs"/>
          <w:rtl/>
        </w:rPr>
      </w:pPr>
      <w:r>
        <w:rPr>
          <w:rFonts w:hint="cs"/>
          <w:rtl/>
        </w:rPr>
        <w:t>כבוד היושב-ראש, את המלצות ועדת</w:t>
      </w:r>
      <w:r>
        <w:rPr>
          <w:rFonts w:hint="cs"/>
          <w:rtl/>
        </w:rPr>
        <w:t>-דברת קיבלו בצורה מחשידה ואהבו בצורה שמעוררת סימן שאלה אנשים דווקא כמו ביבי נתניהו וראש הממשלה. אני מבין מה הם אהבו בהמלצות דברת. הם אהבו בהמלצות ועדת-דברת את ההתייחסות למערכת החינוך כמו אל מפעל כושל או חברה כושלת, שיש לטפל בהם ככאלה. כלומר, אם בא מנהל חדש</w:t>
      </w:r>
      <w:r>
        <w:rPr>
          <w:rFonts w:hint="cs"/>
          <w:rtl/>
        </w:rPr>
        <w:t xml:space="preserve"> למפעל כושל, הוא עושה את הצעדים הידועים </w:t>
      </w:r>
      <w:r>
        <w:rPr>
          <w:rtl/>
        </w:rPr>
        <w:t>–</w:t>
      </w:r>
      <w:r>
        <w:rPr>
          <w:rFonts w:hint="cs"/>
          <w:rtl/>
        </w:rPr>
        <w:t xml:space="preserve"> פיטורי עובדים, צמצום הוצאות, תמריצים לעובדים, כאילו מערכת החינוך היא מפעל לייצור במבה או ביסקוויטים, או לייצור נייר.</w:t>
      </w:r>
    </w:p>
    <w:p w14:paraId="021721E7" w14:textId="77777777" w:rsidR="00000000" w:rsidRDefault="00063F1E">
      <w:pPr>
        <w:pStyle w:val="a0"/>
        <w:rPr>
          <w:rFonts w:hint="cs"/>
          <w:rtl/>
        </w:rPr>
      </w:pPr>
    </w:p>
    <w:p w14:paraId="4C7C4F24" w14:textId="77777777" w:rsidR="00000000" w:rsidRDefault="00063F1E">
      <w:pPr>
        <w:pStyle w:val="af0"/>
        <w:rPr>
          <w:rtl/>
        </w:rPr>
      </w:pPr>
      <w:r>
        <w:rPr>
          <w:rFonts w:hint="eastAsia"/>
          <w:rtl/>
        </w:rPr>
        <w:t>נסים</w:t>
      </w:r>
      <w:r>
        <w:rPr>
          <w:rtl/>
        </w:rPr>
        <w:t xml:space="preserve"> זאב (ש"ס):</w:t>
      </w:r>
    </w:p>
    <w:p w14:paraId="57F50912" w14:textId="77777777" w:rsidR="00000000" w:rsidRDefault="00063F1E">
      <w:pPr>
        <w:pStyle w:val="a0"/>
        <w:rPr>
          <w:rFonts w:hint="cs"/>
          <w:rtl/>
        </w:rPr>
      </w:pPr>
    </w:p>
    <w:p w14:paraId="6E69E515" w14:textId="77777777" w:rsidR="00000000" w:rsidRDefault="00063F1E">
      <w:pPr>
        <w:pStyle w:val="a0"/>
        <w:rPr>
          <w:rFonts w:hint="cs"/>
          <w:rtl/>
        </w:rPr>
      </w:pPr>
      <w:r>
        <w:rPr>
          <w:rFonts w:hint="cs"/>
          <w:rtl/>
        </w:rPr>
        <w:t>מפעל טקסטיל.</w:t>
      </w:r>
    </w:p>
    <w:p w14:paraId="6F8645E5" w14:textId="77777777" w:rsidR="00000000" w:rsidRDefault="00063F1E">
      <w:pPr>
        <w:pStyle w:val="a0"/>
        <w:rPr>
          <w:rFonts w:hint="cs"/>
          <w:rtl/>
        </w:rPr>
      </w:pPr>
    </w:p>
    <w:p w14:paraId="0D34585B" w14:textId="77777777" w:rsidR="00000000" w:rsidRDefault="00063F1E">
      <w:pPr>
        <w:pStyle w:val="-"/>
        <w:rPr>
          <w:rtl/>
        </w:rPr>
      </w:pPr>
      <w:bookmarkStart w:id="473" w:name="FS000001061T15_12_2004_16_19_18C"/>
      <w:bookmarkEnd w:id="473"/>
      <w:r>
        <w:rPr>
          <w:rFonts w:hint="eastAsia"/>
          <w:rtl/>
        </w:rPr>
        <w:t>ג</w:t>
      </w:r>
      <w:r>
        <w:rPr>
          <w:rtl/>
        </w:rPr>
        <w:t>'מאל זחאלקה (בל"ד):</w:t>
      </w:r>
    </w:p>
    <w:p w14:paraId="2C2E5FC5" w14:textId="77777777" w:rsidR="00000000" w:rsidRDefault="00063F1E">
      <w:pPr>
        <w:pStyle w:val="a0"/>
        <w:rPr>
          <w:rFonts w:hint="cs"/>
          <w:rtl/>
        </w:rPr>
      </w:pPr>
    </w:p>
    <w:p w14:paraId="0A1CD1B3" w14:textId="77777777" w:rsidR="00000000" w:rsidRDefault="00063F1E">
      <w:pPr>
        <w:pStyle w:val="a0"/>
        <w:rPr>
          <w:rFonts w:hint="cs"/>
          <w:rtl/>
        </w:rPr>
      </w:pPr>
      <w:r>
        <w:rPr>
          <w:rFonts w:hint="cs"/>
          <w:rtl/>
        </w:rPr>
        <w:t>לכן, מעבר למספרים שהפריחה הסתדרות המורים ול</w:t>
      </w:r>
      <w:r>
        <w:rPr>
          <w:rFonts w:hint="cs"/>
          <w:rtl/>
        </w:rPr>
        <w:t>מלה דיסאינפורמציה שיצאה מהוועדה ולכל מיני הבטחות, ההיגיון של ועדת-דברת אומר שיהיו פיטורים, אפילו לא נאמר. מה, אנחנו לא יודעים לקרוא? הרי ברור שיהיו פיטורים, ויהיו פיטורים המוניים. זה לא משנה באופן עקרוני אם ה-15,000 יפוטרו בתוך שנה או חמש שנים, אך בטוח שיה</w:t>
      </w:r>
      <w:r>
        <w:rPr>
          <w:rFonts w:hint="cs"/>
          <w:rtl/>
        </w:rPr>
        <w:t xml:space="preserve">יו פיטורים. איך אנו יודעים? הרי בתקציב יש תקציב מיוחד. התקציב היחיד שיוחד לוועדת-דברת הוא תקציב הפיטורים. </w:t>
      </w:r>
    </w:p>
    <w:p w14:paraId="0EA57E4C" w14:textId="77777777" w:rsidR="00000000" w:rsidRDefault="00063F1E">
      <w:pPr>
        <w:pStyle w:val="a0"/>
        <w:rPr>
          <w:rFonts w:hint="cs"/>
          <w:rtl/>
        </w:rPr>
      </w:pPr>
    </w:p>
    <w:p w14:paraId="7DEADAE9" w14:textId="77777777" w:rsidR="00000000" w:rsidRDefault="00063F1E">
      <w:pPr>
        <w:pStyle w:val="a0"/>
        <w:rPr>
          <w:rFonts w:hint="cs"/>
          <w:rtl/>
        </w:rPr>
      </w:pPr>
      <w:r>
        <w:rPr>
          <w:rFonts w:hint="cs"/>
          <w:rtl/>
        </w:rPr>
        <w:t>יש המלצות חיוביות בין המלצות דברת, אך החשש הסביר, מתוך ניסיון, הוא שיכול להיות שהפיטורים יהיו החלק הראשון והאחרון ביישום המסקנות של ועדת-דברת. כלומר</w:t>
      </w:r>
      <w:r>
        <w:rPr>
          <w:rFonts w:hint="cs"/>
          <w:rtl/>
        </w:rPr>
        <w:t xml:space="preserve">, יהיו פיטורים </w:t>
      </w:r>
      <w:r>
        <w:rPr>
          <w:rtl/>
        </w:rPr>
        <w:t>–</w:t>
      </w:r>
      <w:r>
        <w:rPr>
          <w:rFonts w:hint="cs"/>
          <w:rtl/>
        </w:rPr>
        <w:t xml:space="preserve"> את זה אפשר לעשות, לפטר אלפי מורים, לסגור את התיק הזה, ואז יישום הצעדים האחרים, יום חינוך ארוך ודברים כאלה ייתקעו. היישום של החלק הזה יהיה מהיר ומקיף, אך של הסעיפים האחרים יקרטע, ועד שתתחלף הממשלה, אני לא יודע מה יהיה.</w:t>
      </w:r>
    </w:p>
    <w:p w14:paraId="35DD0A6A" w14:textId="77777777" w:rsidR="00000000" w:rsidRDefault="00063F1E">
      <w:pPr>
        <w:pStyle w:val="a0"/>
        <w:rPr>
          <w:rFonts w:hint="cs"/>
          <w:rtl/>
        </w:rPr>
      </w:pPr>
    </w:p>
    <w:p w14:paraId="7BE56264" w14:textId="77777777" w:rsidR="00000000" w:rsidRDefault="00063F1E">
      <w:pPr>
        <w:pStyle w:val="a0"/>
        <w:rPr>
          <w:rFonts w:hint="cs"/>
          <w:rtl/>
        </w:rPr>
      </w:pPr>
      <w:r>
        <w:rPr>
          <w:rFonts w:hint="cs"/>
          <w:rtl/>
        </w:rPr>
        <w:t>לכן, אדוני היושב-ראש</w:t>
      </w:r>
      <w:r>
        <w:rPr>
          <w:rFonts w:hint="cs"/>
          <w:rtl/>
        </w:rPr>
        <w:t>, אנו מתנגדים לגישה הזאת, מה גם שההיגיון הכלכלי העומד מאחוריה יכול להיות הרסני למערכת החינוך. כי מה יקרה - ההמלצות אומרות שמנהל בית-הספר נדרש לנהל את בית-הספר כיחידה כלכלית. יש לו תקציב מסוים, הוא צריך לנהל את זה. יש לו סמכות לפטר ויש לו סמכות לקלוט מורים.</w:t>
      </w:r>
      <w:r>
        <w:rPr>
          <w:rFonts w:hint="cs"/>
          <w:rtl/>
        </w:rPr>
        <w:t xml:space="preserve"> בוודאי זול לו יותר לקלוט מורה חדש, שיעלה לו 4,000-5,000 ש"ח, למשל, ולפטר מורה ותיק, אפילו מוצלח, וייתכן גם מוצלח מאוד, שיעלה לו 7,000-8,000 ש"ח. שלא יגידו לנו שהעניין הזה לא יהיה כך, כי אף מנהל לא ירצה להיכנס לדפיציט בניהול בית-הספר מבחינה כלכלית. </w:t>
      </w:r>
    </w:p>
    <w:p w14:paraId="29FC8706" w14:textId="77777777" w:rsidR="00000000" w:rsidRDefault="00063F1E">
      <w:pPr>
        <w:pStyle w:val="a0"/>
        <w:rPr>
          <w:rFonts w:hint="cs"/>
          <w:rtl/>
        </w:rPr>
      </w:pPr>
    </w:p>
    <w:p w14:paraId="57D4ABD9" w14:textId="77777777" w:rsidR="00000000" w:rsidRDefault="00063F1E">
      <w:pPr>
        <w:pStyle w:val="a0"/>
        <w:rPr>
          <w:rFonts w:hint="cs"/>
          <w:rtl/>
        </w:rPr>
      </w:pPr>
      <w:r>
        <w:rPr>
          <w:rFonts w:hint="cs"/>
          <w:rtl/>
        </w:rPr>
        <w:t>לכן ה</w:t>
      </w:r>
      <w:r>
        <w:rPr>
          <w:rFonts w:hint="cs"/>
          <w:rtl/>
        </w:rPr>
        <w:t xml:space="preserve">גישה הזאת, של החדרת תנאי השוק לתוך מערכת החינוך ולתוך בית-הספר, היא פשוט פצצה מתקתקת בתוך מערכת החינוך. זה יביא בסופו של דבר להרס מערכת החינוך, למרות הכוונות הטובות. אני לא מדבר כאן על כוונות, העניין כאן הוא לא כוונות. אבל יש כאן בוודאי גם כוונות. הכוונות </w:t>
      </w:r>
      <w:r>
        <w:rPr>
          <w:rFonts w:hint="cs"/>
          <w:rtl/>
        </w:rPr>
        <w:t xml:space="preserve">הן שהכול מתחולל בעולם בכלכלת שוק. </w:t>
      </w:r>
    </w:p>
    <w:p w14:paraId="14D1864A" w14:textId="77777777" w:rsidR="00000000" w:rsidRDefault="00063F1E">
      <w:pPr>
        <w:pStyle w:val="a0"/>
        <w:rPr>
          <w:rFonts w:hint="cs"/>
          <w:rtl/>
        </w:rPr>
      </w:pPr>
    </w:p>
    <w:p w14:paraId="45199249" w14:textId="77777777" w:rsidR="00000000" w:rsidRDefault="00063F1E">
      <w:pPr>
        <w:pStyle w:val="af1"/>
        <w:rPr>
          <w:rtl/>
        </w:rPr>
      </w:pPr>
      <w:r>
        <w:rPr>
          <w:rtl/>
        </w:rPr>
        <w:t>היו"ר אלי בן-מנחם:</w:t>
      </w:r>
    </w:p>
    <w:p w14:paraId="010DC65A" w14:textId="77777777" w:rsidR="00000000" w:rsidRDefault="00063F1E">
      <w:pPr>
        <w:pStyle w:val="a0"/>
        <w:rPr>
          <w:rtl/>
        </w:rPr>
      </w:pPr>
    </w:p>
    <w:p w14:paraId="087F1748" w14:textId="77777777" w:rsidR="00000000" w:rsidRDefault="00063F1E">
      <w:pPr>
        <w:pStyle w:val="a0"/>
        <w:rPr>
          <w:rFonts w:hint="cs"/>
          <w:rtl/>
        </w:rPr>
      </w:pPr>
      <w:r>
        <w:rPr>
          <w:rFonts w:hint="cs"/>
          <w:rtl/>
        </w:rPr>
        <w:t xml:space="preserve">חבר הכנסת זחאלקה, יש לך משפט ארוך, ארוך, שבכל פעם נמשך. סיים, בבקשה. </w:t>
      </w:r>
    </w:p>
    <w:p w14:paraId="0EACDB8F" w14:textId="77777777" w:rsidR="00000000" w:rsidRDefault="00063F1E">
      <w:pPr>
        <w:pStyle w:val="a0"/>
        <w:rPr>
          <w:rFonts w:hint="cs"/>
          <w:rtl/>
        </w:rPr>
      </w:pPr>
    </w:p>
    <w:p w14:paraId="186FB6FC" w14:textId="77777777" w:rsidR="00000000" w:rsidRDefault="00063F1E">
      <w:pPr>
        <w:pStyle w:val="-"/>
        <w:rPr>
          <w:rtl/>
        </w:rPr>
      </w:pPr>
      <w:bookmarkStart w:id="474" w:name="FS000000965T15_12_2004_16_55_53C"/>
      <w:bookmarkStart w:id="475" w:name="FS000001061T15_12_2004_16_02_43"/>
      <w:bookmarkStart w:id="476" w:name="FS000001061T15_12_2004_16_56_10"/>
      <w:bookmarkEnd w:id="474"/>
      <w:bookmarkEnd w:id="475"/>
      <w:r>
        <w:rPr>
          <w:rFonts w:hint="eastAsia"/>
          <w:rtl/>
        </w:rPr>
        <w:t>ג</w:t>
      </w:r>
      <w:r>
        <w:rPr>
          <w:rtl/>
        </w:rPr>
        <w:t>'מאל זחאלקה (בל"ד):</w:t>
      </w:r>
    </w:p>
    <w:p w14:paraId="10CB9BF5" w14:textId="77777777" w:rsidR="00000000" w:rsidRDefault="00063F1E">
      <w:pPr>
        <w:pStyle w:val="a0"/>
        <w:rPr>
          <w:rtl/>
        </w:rPr>
      </w:pPr>
    </w:p>
    <w:p w14:paraId="6E2ABCE3" w14:textId="77777777" w:rsidR="00000000" w:rsidRDefault="00063F1E">
      <w:pPr>
        <w:pStyle w:val="a0"/>
        <w:rPr>
          <w:rFonts w:hint="cs"/>
          <w:rtl/>
        </w:rPr>
      </w:pPr>
      <w:r>
        <w:rPr>
          <w:rFonts w:hint="cs"/>
          <w:rtl/>
        </w:rPr>
        <w:t xml:space="preserve">משפט אחרון. </w:t>
      </w:r>
      <w:bookmarkEnd w:id="476"/>
      <w:r>
        <w:rPr>
          <w:rFonts w:hint="cs"/>
          <w:rtl/>
        </w:rPr>
        <w:t>אפילו הליברלים ביותר היום והאנשים הקיצוניים ביותר בכלכלה אומרים שיש דברים שצריכים להישאר בניהול</w:t>
      </w:r>
      <w:r>
        <w:rPr>
          <w:rFonts w:hint="cs"/>
          <w:rtl/>
        </w:rPr>
        <w:t xml:space="preserve"> המדינה, שצריכים להתנהל על-פי המטרה עצמה; לא על-פי מטרה של חיסכון, אלא על-פי המטרה של שיפור החינוך ושיפור הבריאות. דברים כאלה צריכים להישאר בידי המדינה. אפילו הבנק העולמי מדבר על דבר כזה בהמלצותיו האחרונות. אבל כאן אנחנו בפלנטה אחרת, אתה יודע. תודה רבה.  </w:t>
      </w:r>
    </w:p>
    <w:p w14:paraId="789D3F78" w14:textId="77777777" w:rsidR="00000000" w:rsidRDefault="00063F1E">
      <w:pPr>
        <w:pStyle w:val="a0"/>
        <w:rPr>
          <w:rFonts w:hint="cs"/>
          <w:rtl/>
        </w:rPr>
      </w:pPr>
    </w:p>
    <w:p w14:paraId="4398CF83" w14:textId="77777777" w:rsidR="00000000" w:rsidRDefault="00063F1E">
      <w:pPr>
        <w:pStyle w:val="af1"/>
        <w:rPr>
          <w:rtl/>
        </w:rPr>
      </w:pPr>
      <w:bookmarkStart w:id="477" w:name="FS000000965T15_12_2004_16_56_02C"/>
      <w:bookmarkEnd w:id="477"/>
      <w:r>
        <w:rPr>
          <w:rFonts w:hint="eastAsia"/>
          <w:rtl/>
        </w:rPr>
        <w:t>היו</w:t>
      </w:r>
      <w:r>
        <w:rPr>
          <w:rtl/>
        </w:rPr>
        <w:t>"ר אלי בן-מנחם:</w:t>
      </w:r>
    </w:p>
    <w:p w14:paraId="585DA43D" w14:textId="77777777" w:rsidR="00000000" w:rsidRDefault="00063F1E">
      <w:pPr>
        <w:pStyle w:val="a0"/>
        <w:rPr>
          <w:rFonts w:hint="cs"/>
          <w:rtl/>
        </w:rPr>
      </w:pPr>
    </w:p>
    <w:p w14:paraId="1B729539" w14:textId="77777777" w:rsidR="00000000" w:rsidRDefault="00063F1E">
      <w:pPr>
        <w:pStyle w:val="a0"/>
        <w:rPr>
          <w:rFonts w:hint="cs"/>
          <w:rtl/>
        </w:rPr>
      </w:pPr>
      <w:r>
        <w:rPr>
          <w:rFonts w:hint="cs"/>
          <w:rtl/>
        </w:rPr>
        <w:t>תודה לחבר הכנסת זחאלקה. חבר הכנסת משה כחלון - אינו נוכח. תשיב בשם הממשלה שרת החינוך, התרבות והספורט, חברת הכנסת לימור לבנת. בבקשה.</w:t>
      </w:r>
    </w:p>
    <w:p w14:paraId="15D3761D" w14:textId="77777777" w:rsidR="00000000" w:rsidRDefault="00063F1E">
      <w:pPr>
        <w:pStyle w:val="a0"/>
        <w:rPr>
          <w:rFonts w:hint="cs"/>
          <w:rtl/>
        </w:rPr>
      </w:pPr>
    </w:p>
    <w:p w14:paraId="6C66F82C" w14:textId="77777777" w:rsidR="00000000" w:rsidRDefault="00063F1E">
      <w:pPr>
        <w:pStyle w:val="a"/>
        <w:rPr>
          <w:rtl/>
        </w:rPr>
      </w:pPr>
      <w:bookmarkStart w:id="478" w:name="FS000000470T15_12_2004_16_03_21"/>
      <w:bookmarkStart w:id="479" w:name="_Toc100465845"/>
      <w:bookmarkEnd w:id="478"/>
      <w:r>
        <w:rPr>
          <w:rFonts w:hint="eastAsia"/>
          <w:rtl/>
        </w:rPr>
        <w:t>שרת</w:t>
      </w:r>
      <w:r>
        <w:rPr>
          <w:rtl/>
        </w:rPr>
        <w:t xml:space="preserve"> החינוך, התרבות והספורט לימור לבנת:</w:t>
      </w:r>
      <w:bookmarkEnd w:id="479"/>
    </w:p>
    <w:p w14:paraId="454B8E52" w14:textId="77777777" w:rsidR="00000000" w:rsidRDefault="00063F1E">
      <w:pPr>
        <w:pStyle w:val="a0"/>
        <w:rPr>
          <w:rFonts w:hint="cs"/>
          <w:rtl/>
        </w:rPr>
      </w:pPr>
    </w:p>
    <w:p w14:paraId="7E9FADA3" w14:textId="77777777" w:rsidR="00000000" w:rsidRDefault="00063F1E">
      <w:pPr>
        <w:pStyle w:val="a0"/>
        <w:rPr>
          <w:rFonts w:hint="cs"/>
          <w:rtl/>
        </w:rPr>
      </w:pPr>
      <w:r>
        <w:rPr>
          <w:rFonts w:hint="cs"/>
          <w:rtl/>
        </w:rPr>
        <w:t>אדוני היושב-ראש, חברי הכנסת, בשבועות האחרונים, ויותר מכך, בימים</w:t>
      </w:r>
      <w:r>
        <w:rPr>
          <w:rFonts w:hint="cs"/>
          <w:rtl/>
        </w:rPr>
        <w:t xml:space="preserve"> האחרונים - כמעט הייתי אומרת בכל פעם עכשיו גם בשעות האחרונות - ככל שמתקרב מועד הפרסום של מסקנות ועדת-דברת, שיהיה ממש בשבועות הקרובים, יש כמובן גל של שמועות; חלק בגדר שמועות, חלק חששות, חלק גם בגדר מניפולציות כאלה וחלק אפילו המצאות גמורות. </w:t>
      </w:r>
    </w:p>
    <w:p w14:paraId="4ED53BDA" w14:textId="77777777" w:rsidR="00000000" w:rsidRDefault="00063F1E">
      <w:pPr>
        <w:pStyle w:val="a0"/>
        <w:rPr>
          <w:rFonts w:hint="cs"/>
          <w:rtl/>
        </w:rPr>
      </w:pPr>
    </w:p>
    <w:p w14:paraId="6565FAED" w14:textId="77777777" w:rsidR="00000000" w:rsidRDefault="00063F1E">
      <w:pPr>
        <w:pStyle w:val="a0"/>
        <w:rPr>
          <w:rFonts w:hint="cs"/>
          <w:rtl/>
        </w:rPr>
      </w:pPr>
      <w:r>
        <w:rPr>
          <w:rFonts w:hint="cs"/>
          <w:rtl/>
        </w:rPr>
        <w:t>אתמול, למשל, קר</w:t>
      </w:r>
      <w:r>
        <w:rPr>
          <w:rFonts w:hint="cs"/>
          <w:rtl/>
        </w:rPr>
        <w:t>אתי שפורסם באחד מאתרי האינטרנט כאילו עומדים לסגור כמה מכללות, ובהן שנקר, בצלאל, תל-חי ועמק-יזרעאל. אפילו שמעתי שכאן, על דוכן הכנסת, עלה אחד מחברי הכנסת והתלהם - אולי אפילו יותר מאחד; כמה הגיבו, ומישהו עלה כאן. לא מיניה ולא מקצתיה, לא דובים ולא יער. לא רק ש</w:t>
      </w:r>
      <w:r>
        <w:rPr>
          <w:rFonts w:hint="cs"/>
          <w:rtl/>
        </w:rPr>
        <w:t xml:space="preserve">אין המלצה כזאת, ולא רק שזה לא עומד לקרות, אפילו לא היתה הצעה כזאת ואיש לא דיבר על כך. זה קשקוש שאין כדוגמתו. זה פשוט לא היה ולא נברא. אבל אם מישהו כתב, כולם קופצים ישר בלי לבדוק. אני לא רוצה להתבטא בלשון הילדים, אבל בכל פעם יש פרסומים על דברים שלא היו ולא </w:t>
      </w:r>
      <w:r>
        <w:rPr>
          <w:rFonts w:hint="cs"/>
          <w:rtl/>
        </w:rPr>
        <w:t xml:space="preserve">נבראו, ואני פשוט ממליצה, בוודאי לחברי הכנסת, לבדוק את הדברים לפני שקופצים ומגיבים. </w:t>
      </w:r>
    </w:p>
    <w:p w14:paraId="1458430C" w14:textId="77777777" w:rsidR="00000000" w:rsidRDefault="00063F1E">
      <w:pPr>
        <w:pStyle w:val="a0"/>
        <w:rPr>
          <w:rFonts w:hint="cs"/>
          <w:rtl/>
        </w:rPr>
      </w:pPr>
    </w:p>
    <w:p w14:paraId="1910DAE2" w14:textId="77777777" w:rsidR="00000000" w:rsidRDefault="00063F1E">
      <w:pPr>
        <w:pStyle w:val="af0"/>
        <w:rPr>
          <w:rtl/>
        </w:rPr>
      </w:pPr>
      <w:r>
        <w:rPr>
          <w:rFonts w:hint="eastAsia"/>
          <w:rtl/>
        </w:rPr>
        <w:t>מוחמד</w:t>
      </w:r>
      <w:r>
        <w:rPr>
          <w:rtl/>
        </w:rPr>
        <w:t xml:space="preserve"> ברכה (חד"ש-תע"ל):</w:t>
      </w:r>
    </w:p>
    <w:p w14:paraId="36A9DA6E" w14:textId="77777777" w:rsidR="00000000" w:rsidRDefault="00063F1E">
      <w:pPr>
        <w:pStyle w:val="a0"/>
        <w:rPr>
          <w:rFonts w:hint="cs"/>
          <w:rtl/>
        </w:rPr>
      </w:pPr>
    </w:p>
    <w:p w14:paraId="2D2D8EFF" w14:textId="77777777" w:rsidR="00000000" w:rsidRDefault="00063F1E">
      <w:pPr>
        <w:pStyle w:val="a0"/>
        <w:rPr>
          <w:rFonts w:hint="cs"/>
          <w:rtl/>
        </w:rPr>
      </w:pPr>
      <w:r>
        <w:rPr>
          <w:rFonts w:hint="cs"/>
          <w:rtl/>
        </w:rPr>
        <w:t>זה מכשיר הבדיקה שלנו.</w:t>
      </w:r>
    </w:p>
    <w:p w14:paraId="47D388BB" w14:textId="77777777" w:rsidR="00000000" w:rsidRDefault="00063F1E">
      <w:pPr>
        <w:pStyle w:val="a0"/>
        <w:rPr>
          <w:rFonts w:hint="cs"/>
          <w:rtl/>
        </w:rPr>
      </w:pPr>
    </w:p>
    <w:p w14:paraId="19313B56" w14:textId="77777777" w:rsidR="00000000" w:rsidRDefault="00063F1E">
      <w:pPr>
        <w:pStyle w:val="-"/>
        <w:rPr>
          <w:rtl/>
        </w:rPr>
      </w:pPr>
      <w:bookmarkStart w:id="480" w:name="FS000000470T15_12_2004_16_05_12C"/>
      <w:bookmarkEnd w:id="480"/>
      <w:r>
        <w:rPr>
          <w:rtl/>
        </w:rPr>
        <w:t>שרת החינוך, התרבות והספורט לימור לבנת:</w:t>
      </w:r>
    </w:p>
    <w:p w14:paraId="10BE1E13" w14:textId="77777777" w:rsidR="00000000" w:rsidRDefault="00063F1E">
      <w:pPr>
        <w:pStyle w:val="a0"/>
        <w:rPr>
          <w:rtl/>
        </w:rPr>
      </w:pPr>
    </w:p>
    <w:p w14:paraId="68946B7C" w14:textId="77777777" w:rsidR="00000000" w:rsidRDefault="00063F1E">
      <w:pPr>
        <w:pStyle w:val="a0"/>
        <w:rPr>
          <w:rFonts w:hint="cs"/>
          <w:rtl/>
        </w:rPr>
      </w:pPr>
      <w:r>
        <w:rPr>
          <w:rFonts w:hint="cs"/>
          <w:rtl/>
        </w:rPr>
        <w:t>אין לי טענה. אני רק אומרת, שלפני שמגיבים כאילו הדברים הם אכן עובדה, צריך פשוט לשאול</w:t>
      </w:r>
      <w:r>
        <w:rPr>
          <w:rFonts w:hint="cs"/>
          <w:rtl/>
        </w:rPr>
        <w:t xml:space="preserve"> אם זה נכון. היה כאן פשוט בלבול שלם בין מכללות להכשרת מורים, שעל-פי דרישת מבקר המדינה מספרן אכן יצומצם והן יאוחדו, כפי שאמרה חברת הכנסת גילה פינקלשטיין קודם לכן, לבין מכללות אחרות, שהן מכללות להשכלה גבוהה, שאינן מכללות להכשרת מורים, כמו בצלאל, שנקר, תל-חי,</w:t>
      </w:r>
      <w:r>
        <w:rPr>
          <w:rFonts w:hint="cs"/>
          <w:rtl/>
        </w:rPr>
        <w:t xml:space="preserve"> עמק-יזרעאל, שאף אחת מהן לא תאוחד ולא תשתנה. זה חסר כל שחר. </w:t>
      </w:r>
    </w:p>
    <w:p w14:paraId="20EC50CF" w14:textId="77777777" w:rsidR="00000000" w:rsidRDefault="00063F1E">
      <w:pPr>
        <w:pStyle w:val="a0"/>
        <w:rPr>
          <w:rFonts w:hint="cs"/>
          <w:rtl/>
        </w:rPr>
      </w:pPr>
    </w:p>
    <w:p w14:paraId="24E4EA18" w14:textId="77777777" w:rsidR="00000000" w:rsidRDefault="00063F1E">
      <w:pPr>
        <w:pStyle w:val="a0"/>
        <w:rPr>
          <w:rFonts w:hint="cs"/>
          <w:rtl/>
        </w:rPr>
      </w:pPr>
      <w:r>
        <w:rPr>
          <w:rFonts w:hint="cs"/>
          <w:rtl/>
        </w:rPr>
        <w:t>מכל מקום, זו דוגמה לאותן שמועות, שעושות להן כאן מקום חדשות לבקרים. זו דוגמה אחת, אבל יש אין-ספור דוגמאות כאלה. אני מניחה שבתשובה של - - -</w:t>
      </w:r>
    </w:p>
    <w:p w14:paraId="7CF56CD6" w14:textId="77777777" w:rsidR="00000000" w:rsidRDefault="00063F1E">
      <w:pPr>
        <w:pStyle w:val="a0"/>
        <w:rPr>
          <w:rFonts w:hint="cs"/>
          <w:rtl/>
        </w:rPr>
      </w:pPr>
    </w:p>
    <w:p w14:paraId="6E5D50F0" w14:textId="77777777" w:rsidR="00000000" w:rsidRDefault="00063F1E">
      <w:pPr>
        <w:pStyle w:val="af0"/>
        <w:rPr>
          <w:rtl/>
        </w:rPr>
      </w:pPr>
      <w:r>
        <w:rPr>
          <w:rFonts w:hint="eastAsia"/>
          <w:rtl/>
        </w:rPr>
        <w:t>גאלב</w:t>
      </w:r>
      <w:r>
        <w:rPr>
          <w:rtl/>
        </w:rPr>
        <w:t xml:space="preserve"> מג'אדלה (העבודה-מימד):</w:t>
      </w:r>
    </w:p>
    <w:p w14:paraId="0CF7097E" w14:textId="77777777" w:rsidR="00000000" w:rsidRDefault="00063F1E">
      <w:pPr>
        <w:pStyle w:val="a0"/>
        <w:rPr>
          <w:rFonts w:hint="cs"/>
          <w:rtl/>
        </w:rPr>
      </w:pPr>
    </w:p>
    <w:p w14:paraId="7C33D573" w14:textId="77777777" w:rsidR="00000000" w:rsidRDefault="00063F1E">
      <w:pPr>
        <w:pStyle w:val="a0"/>
        <w:rPr>
          <w:rFonts w:hint="cs"/>
          <w:rtl/>
        </w:rPr>
      </w:pPr>
      <w:r>
        <w:rPr>
          <w:rFonts w:hint="cs"/>
          <w:rtl/>
        </w:rPr>
        <w:t>מייצרים מורים, אבל אין להם</w:t>
      </w:r>
      <w:r>
        <w:rPr>
          <w:rFonts w:hint="cs"/>
          <w:rtl/>
        </w:rPr>
        <w:t xml:space="preserve"> תעסוקה.</w:t>
      </w:r>
    </w:p>
    <w:p w14:paraId="6B90A332" w14:textId="77777777" w:rsidR="00000000" w:rsidRDefault="00063F1E">
      <w:pPr>
        <w:pStyle w:val="a0"/>
        <w:rPr>
          <w:rFonts w:hint="cs"/>
          <w:rtl/>
        </w:rPr>
      </w:pPr>
    </w:p>
    <w:p w14:paraId="26D1B046" w14:textId="77777777" w:rsidR="00000000" w:rsidRDefault="00063F1E">
      <w:pPr>
        <w:pStyle w:val="-"/>
        <w:rPr>
          <w:rtl/>
        </w:rPr>
      </w:pPr>
      <w:bookmarkStart w:id="481" w:name="FS000000470T15_12_2004_16_06_12C"/>
      <w:bookmarkEnd w:id="481"/>
      <w:r>
        <w:rPr>
          <w:rtl/>
        </w:rPr>
        <w:t>שרת החינוך, התרבות והספורט לימור לבנת:</w:t>
      </w:r>
    </w:p>
    <w:p w14:paraId="556431B0" w14:textId="77777777" w:rsidR="00000000" w:rsidRDefault="00063F1E">
      <w:pPr>
        <w:pStyle w:val="a0"/>
        <w:rPr>
          <w:rtl/>
        </w:rPr>
      </w:pPr>
    </w:p>
    <w:p w14:paraId="7FD318FB" w14:textId="77777777" w:rsidR="00000000" w:rsidRDefault="00063F1E">
      <w:pPr>
        <w:pStyle w:val="a0"/>
        <w:rPr>
          <w:rFonts w:hint="cs"/>
          <w:rtl/>
        </w:rPr>
      </w:pPr>
      <w:r>
        <w:rPr>
          <w:rFonts w:hint="cs"/>
          <w:rtl/>
        </w:rPr>
        <w:t xml:space="preserve">חלקן יאוחדו. אני מדברת על כך. יש היום 27 מכללות להכשרת מורים. מדובר במספר גדול מדי. חלקן קטנות מדי. יש הכשרה של מספר גדול למדי של מורים, וכ-50% מהם כלל לא פונים להוראה מלכתחילה. אנחנו נצמצם את מספר המכללות </w:t>
      </w:r>
      <w:r>
        <w:rPr>
          <w:rFonts w:hint="cs"/>
          <w:rtl/>
        </w:rPr>
        <w:t>על-ידי איחוד של המכללות. זה מתבקש מדוח מבקר המדינה כבר לפני שנים, שחזר לפני כמה שנים, ותבע את איחוד המכללות ואת צמצום מספרן. את זאת אנחנו עושים עכשיו. אגב, זהו דיון שהתחיל במשרד החינוך עוד קודם לכן. את זה אנחנו עושים עכשיו, אבל אין לכך שום קשר למכללות האחר</w:t>
      </w:r>
      <w:r>
        <w:rPr>
          <w:rFonts w:hint="cs"/>
          <w:rtl/>
        </w:rPr>
        <w:t xml:space="preserve">ות שעליהן דובר כאן אתמול ולאותו פרסום מופרך לחלוטין שהיה על שנקר, בצלאל, עמק-יזרעאל, תל-חי וכו'. </w:t>
      </w:r>
    </w:p>
    <w:p w14:paraId="60725289" w14:textId="77777777" w:rsidR="00000000" w:rsidRDefault="00063F1E">
      <w:pPr>
        <w:pStyle w:val="a0"/>
        <w:rPr>
          <w:rFonts w:hint="cs"/>
          <w:rtl/>
        </w:rPr>
      </w:pPr>
    </w:p>
    <w:p w14:paraId="1CD54DA1" w14:textId="77777777" w:rsidR="00000000" w:rsidRDefault="00063F1E">
      <w:pPr>
        <w:pStyle w:val="a0"/>
        <w:rPr>
          <w:rFonts w:hint="cs"/>
          <w:rtl/>
        </w:rPr>
      </w:pPr>
      <w:r>
        <w:rPr>
          <w:rFonts w:hint="cs"/>
          <w:rtl/>
        </w:rPr>
        <w:t>את זה אמרתי כאן רק בסוגריים. כחלק מאותן שמועות, אני מניחה שההצעה הבאה לסדר-היום שתעלה כאן תהיה בעניין לימודי האזרחות, ואני אעלה ואסביר גם את הסיפור החדש הזה.</w:t>
      </w:r>
      <w:r>
        <w:rPr>
          <w:rFonts w:hint="cs"/>
          <w:rtl/>
        </w:rPr>
        <w:t xml:space="preserve"> </w:t>
      </w:r>
    </w:p>
    <w:p w14:paraId="3E0FD6A1" w14:textId="77777777" w:rsidR="00000000" w:rsidRDefault="00063F1E">
      <w:pPr>
        <w:pStyle w:val="a0"/>
        <w:rPr>
          <w:rFonts w:hint="cs"/>
          <w:rtl/>
        </w:rPr>
      </w:pPr>
    </w:p>
    <w:p w14:paraId="00A9C0B9" w14:textId="77777777" w:rsidR="00000000" w:rsidRDefault="00063F1E">
      <w:pPr>
        <w:pStyle w:val="a0"/>
        <w:rPr>
          <w:rFonts w:hint="cs"/>
          <w:rtl/>
        </w:rPr>
      </w:pPr>
      <w:r>
        <w:rPr>
          <w:rFonts w:hint="cs"/>
          <w:rtl/>
        </w:rPr>
        <w:t xml:space="preserve">מכל מקום, אני מתייחסת כאן לפיטורי 15,000 מורים. אמרתי שוועדת-דברת תגיש את מסקנותיה לממשלה בעוד זמן קצר ביותר, וממילא יתקיים גם דיון בכנסת, כמובן בוועדת החינוך של הכנסת, ואני מתארת לעצמי שגם במליאת הכנסת. כך ראוי שאכן יהיה ברגע שבו יוגשו המסקנות. עד אז, </w:t>
      </w:r>
      <w:r>
        <w:rPr>
          <w:rFonts w:hint="cs"/>
          <w:rtl/>
        </w:rPr>
        <w:t xml:space="preserve">כדאי לקחת בעירבון מוגבל את הדברים שמתפרסמים. </w:t>
      </w:r>
    </w:p>
    <w:p w14:paraId="0B5331B5" w14:textId="77777777" w:rsidR="00000000" w:rsidRDefault="00063F1E">
      <w:pPr>
        <w:pStyle w:val="a0"/>
        <w:rPr>
          <w:rFonts w:hint="cs"/>
          <w:rtl/>
        </w:rPr>
      </w:pPr>
    </w:p>
    <w:p w14:paraId="11A69E96" w14:textId="77777777" w:rsidR="00000000" w:rsidRDefault="00063F1E">
      <w:pPr>
        <w:pStyle w:val="a0"/>
        <w:rPr>
          <w:rFonts w:hint="cs"/>
          <w:rtl/>
        </w:rPr>
      </w:pPr>
      <w:r>
        <w:rPr>
          <w:rFonts w:hint="cs"/>
          <w:rtl/>
        </w:rPr>
        <w:t xml:space="preserve">כל אחד מהעיתונאים מתחרה על איזה סקופ. רק כדי לסבר את האוזן - שלשום בערב היו שתי מהדורות חדשות, כבכל ערב, אחת בערוץ-2 ואחת בערוץ-1. בערוץ-2 - ואנחנו יודעים, זה ב-20:00 - הכתבת חשפה סקופ בלתי רגיל. יש לה חשיפה; </w:t>
      </w:r>
      <w:r>
        <w:rPr>
          <w:rFonts w:hint="cs"/>
          <w:rtl/>
        </w:rPr>
        <w:t>היא השיגה את ההמלצות של ועדת-דברת. היא חושפת כי על-פי ההמלצות יהיו רק שש בחינות בגרות חיצוניות, וזוהי חשיפה בלתי רגילה. שעה לאחר מכן, בערוץ-1, הכתבת חשפה סקופ בלתי רגיל - היא השיגה את המסמכים, והיא קובעת שעל-פי ועדת-דברת יהיו רק ארבע בחינות בגרות חיצוניות.</w:t>
      </w:r>
      <w:r>
        <w:rPr>
          <w:rFonts w:hint="cs"/>
          <w:rtl/>
        </w:rPr>
        <w:t xml:space="preserve"> אז לזאת יש סקופ בשעה 20:00 - יהיו שש, ואילו לזאת יש סקופ ב21:00 - יהיו ארבע. כך זה עובד. </w:t>
      </w:r>
    </w:p>
    <w:p w14:paraId="401E9774" w14:textId="77777777" w:rsidR="00000000" w:rsidRDefault="00063F1E">
      <w:pPr>
        <w:pStyle w:val="a0"/>
        <w:rPr>
          <w:rFonts w:hint="cs"/>
          <w:rtl/>
        </w:rPr>
      </w:pPr>
    </w:p>
    <w:p w14:paraId="70A50CC0" w14:textId="77777777" w:rsidR="00000000" w:rsidRDefault="00063F1E">
      <w:pPr>
        <w:pStyle w:val="af0"/>
        <w:rPr>
          <w:rtl/>
        </w:rPr>
      </w:pPr>
      <w:r>
        <w:rPr>
          <w:rFonts w:hint="eastAsia"/>
          <w:rtl/>
        </w:rPr>
        <w:t>נסים</w:t>
      </w:r>
      <w:r>
        <w:rPr>
          <w:rtl/>
        </w:rPr>
        <w:t xml:space="preserve"> זאב (ש"ס):</w:t>
      </w:r>
    </w:p>
    <w:p w14:paraId="06E70E8D" w14:textId="77777777" w:rsidR="00000000" w:rsidRDefault="00063F1E">
      <w:pPr>
        <w:pStyle w:val="a0"/>
        <w:rPr>
          <w:rFonts w:hint="cs"/>
          <w:rtl/>
        </w:rPr>
      </w:pPr>
    </w:p>
    <w:p w14:paraId="6925E0CE" w14:textId="77777777" w:rsidR="00000000" w:rsidRDefault="00063F1E">
      <w:pPr>
        <w:pStyle w:val="a0"/>
        <w:ind w:firstLine="720"/>
        <w:rPr>
          <w:rFonts w:hint="cs"/>
          <w:rtl/>
        </w:rPr>
      </w:pPr>
      <w:r>
        <w:rPr>
          <w:rFonts w:hint="cs"/>
          <w:rtl/>
        </w:rPr>
        <w:t>אבל מהו הסקופ של הממשלה?</w:t>
      </w:r>
    </w:p>
    <w:p w14:paraId="6D2E37C5" w14:textId="77777777" w:rsidR="00000000" w:rsidRDefault="00063F1E">
      <w:pPr>
        <w:pStyle w:val="a0"/>
        <w:ind w:firstLine="0"/>
        <w:rPr>
          <w:rFonts w:hint="cs"/>
          <w:rtl/>
        </w:rPr>
      </w:pPr>
    </w:p>
    <w:p w14:paraId="211E60DA" w14:textId="77777777" w:rsidR="00000000" w:rsidRDefault="00063F1E">
      <w:pPr>
        <w:pStyle w:val="af0"/>
        <w:rPr>
          <w:rtl/>
        </w:rPr>
      </w:pPr>
      <w:r>
        <w:rPr>
          <w:rFonts w:hint="eastAsia"/>
          <w:rtl/>
        </w:rPr>
        <w:t>ג</w:t>
      </w:r>
      <w:r>
        <w:rPr>
          <w:rtl/>
        </w:rPr>
        <w:t>'מאל זחאלקה (בל"ד):</w:t>
      </w:r>
    </w:p>
    <w:p w14:paraId="25764E68" w14:textId="77777777" w:rsidR="00000000" w:rsidRDefault="00063F1E">
      <w:pPr>
        <w:pStyle w:val="a0"/>
        <w:rPr>
          <w:rFonts w:hint="cs"/>
          <w:rtl/>
        </w:rPr>
      </w:pPr>
    </w:p>
    <w:p w14:paraId="46AAC2FF" w14:textId="77777777" w:rsidR="00000000" w:rsidRDefault="00063F1E">
      <w:pPr>
        <w:pStyle w:val="a0"/>
        <w:rPr>
          <w:rFonts w:hint="cs"/>
          <w:rtl/>
        </w:rPr>
      </w:pPr>
      <w:r>
        <w:rPr>
          <w:rFonts w:hint="cs"/>
          <w:rtl/>
        </w:rPr>
        <w:t>- - -</w:t>
      </w:r>
    </w:p>
    <w:p w14:paraId="20079AF6" w14:textId="77777777" w:rsidR="00000000" w:rsidRDefault="00063F1E">
      <w:pPr>
        <w:pStyle w:val="a0"/>
        <w:rPr>
          <w:rFonts w:hint="cs"/>
          <w:rtl/>
        </w:rPr>
      </w:pPr>
    </w:p>
    <w:p w14:paraId="5ED09F8A" w14:textId="77777777" w:rsidR="00000000" w:rsidRDefault="00063F1E">
      <w:pPr>
        <w:pStyle w:val="-"/>
        <w:rPr>
          <w:rtl/>
        </w:rPr>
      </w:pPr>
      <w:bookmarkStart w:id="482" w:name="FS000000470T15_12_2004_16_08_26C"/>
      <w:bookmarkEnd w:id="482"/>
      <w:r>
        <w:rPr>
          <w:rtl/>
        </w:rPr>
        <w:t>שרת החינוך, התרבות והספורט לימור לבנת:</w:t>
      </w:r>
    </w:p>
    <w:p w14:paraId="0485589D" w14:textId="77777777" w:rsidR="00000000" w:rsidRDefault="00063F1E">
      <w:pPr>
        <w:pStyle w:val="a0"/>
        <w:rPr>
          <w:rtl/>
        </w:rPr>
      </w:pPr>
    </w:p>
    <w:p w14:paraId="0AA52C98" w14:textId="77777777" w:rsidR="00000000" w:rsidRDefault="00063F1E">
      <w:pPr>
        <w:pStyle w:val="a0"/>
        <w:rPr>
          <w:rFonts w:hint="cs"/>
          <w:rtl/>
        </w:rPr>
      </w:pPr>
      <w:r>
        <w:rPr>
          <w:rFonts w:hint="cs"/>
          <w:rtl/>
        </w:rPr>
        <w:t>אני מתייחסת לעניין המורים המפוטרים.</w:t>
      </w:r>
    </w:p>
    <w:p w14:paraId="7DAC877A" w14:textId="77777777" w:rsidR="00000000" w:rsidRDefault="00063F1E">
      <w:pPr>
        <w:pStyle w:val="a0"/>
        <w:ind w:firstLine="0"/>
        <w:rPr>
          <w:rFonts w:hint="cs"/>
          <w:rtl/>
        </w:rPr>
      </w:pPr>
    </w:p>
    <w:p w14:paraId="5ED63F5E" w14:textId="77777777" w:rsidR="00000000" w:rsidRDefault="00063F1E">
      <w:pPr>
        <w:pStyle w:val="a0"/>
        <w:rPr>
          <w:rFonts w:hint="cs"/>
          <w:rtl/>
        </w:rPr>
      </w:pPr>
      <w:r>
        <w:rPr>
          <w:rFonts w:hint="cs"/>
          <w:rtl/>
        </w:rPr>
        <w:t>אנחנו באמת הולכ</w:t>
      </w:r>
      <w:r>
        <w:rPr>
          <w:rFonts w:hint="cs"/>
          <w:rtl/>
        </w:rPr>
        <w:t>ים לרפורמה מאוד משמעותית, שבמסגרתה חברי ועדת-דברת – ומהרגע שבו יתפרסמו המסקנות, בעוד שבועות אחדים, המקל יעבור כאמור למשרד החינוך –  מקיימים כבר היום הידברות אינטנסיבית ביותר עם שני ארגוני המורים, ארגון המורים העל-יסודיים והסתדרות המורים, שבה חברים המורים ש</w:t>
      </w:r>
      <w:r>
        <w:rPr>
          <w:rFonts w:hint="cs"/>
          <w:rtl/>
        </w:rPr>
        <w:t>ל בתי-הספר היסודיים וחלק מהמורים בחטיבות הביניים. ההידברות הזאת מתקיימת מתוך תקווה ומגמה לנסות ולהגיע להבנות רחבות ככל הניתן ולהסכמות. אינני בטוחה שכך יהיה; אני מאוד מקווה שכך יהיה. להבנתי, שני ארגוני המורים מבינים את חשיבות הרפורמה, ואף מוכנים להיות שותפי</w:t>
      </w:r>
      <w:r>
        <w:rPr>
          <w:rFonts w:hint="cs"/>
          <w:rtl/>
        </w:rPr>
        <w:t>ם לה. לא בטוח שניתן יהיה להגיע להסכמות בכל דבר; אני מאמינה שכן.</w:t>
      </w:r>
    </w:p>
    <w:p w14:paraId="5C49D04A" w14:textId="77777777" w:rsidR="00000000" w:rsidRDefault="00063F1E">
      <w:pPr>
        <w:pStyle w:val="a0"/>
        <w:ind w:firstLine="0"/>
        <w:rPr>
          <w:rFonts w:hint="cs"/>
          <w:rtl/>
        </w:rPr>
      </w:pPr>
    </w:p>
    <w:p w14:paraId="16C88A3E" w14:textId="77777777" w:rsidR="00000000" w:rsidRDefault="00063F1E">
      <w:pPr>
        <w:pStyle w:val="a0"/>
        <w:rPr>
          <w:rFonts w:hint="cs"/>
          <w:rtl/>
        </w:rPr>
      </w:pPr>
      <w:r>
        <w:rPr>
          <w:rFonts w:hint="cs"/>
          <w:rtl/>
        </w:rPr>
        <w:t>אנחנו בהחלט מדברים על תהליך יישום המסקנות בהליך חמש-שנתי, לא מדובר כאן בהליך של שנה אחת, ובתוכו יהיו גם תהליכים של פרישת מורים. היקף הפרישה של המורים, חלקו בפרישה טבעית וחלקו בפיטורי מורים. א</w:t>
      </w:r>
      <w:r>
        <w:rPr>
          <w:rFonts w:hint="cs"/>
          <w:rtl/>
        </w:rPr>
        <w:t xml:space="preserve">ני לא רוצה להשלות כאן איש: כן, יהיה גם תהליך של פיטורי מורים. התהליך הזה הוא תהליך הכרחי, שלא יהיה אפשר להימנע ממנו. יש מורים במערכת שיהיה צורך לפטרם. יש מורים שהם שחוקים, ויש מורים שמלמדים מקצועות שכבר עברו מן העולם ואבד עליהם כלח. יש מורים שאין עוד מקום </w:t>
      </w:r>
      <w:r>
        <w:rPr>
          <w:rFonts w:hint="cs"/>
          <w:rtl/>
        </w:rPr>
        <w:t xml:space="preserve">להחזיק אותם בתפקידם - צריך לאפשר להם תנאי פרישה סבירים, תנאי פרישה כאלה שיאפשרו להם לחיות בכבוד, אבל אין מקום להחזיק אותם עוד במערכת. יש מקום לאפשר למורים צעירים להיכנס למערכת. </w:t>
      </w:r>
    </w:p>
    <w:p w14:paraId="266C1A75" w14:textId="77777777" w:rsidR="00000000" w:rsidRDefault="00063F1E">
      <w:pPr>
        <w:pStyle w:val="a0"/>
        <w:ind w:firstLine="0"/>
        <w:rPr>
          <w:rFonts w:hint="cs"/>
          <w:rtl/>
        </w:rPr>
      </w:pPr>
    </w:p>
    <w:p w14:paraId="1C3FBB3F" w14:textId="77777777" w:rsidR="00000000" w:rsidRDefault="00063F1E">
      <w:pPr>
        <w:pStyle w:val="af0"/>
        <w:rPr>
          <w:rtl/>
        </w:rPr>
      </w:pPr>
      <w:r>
        <w:rPr>
          <w:rFonts w:hint="eastAsia"/>
          <w:rtl/>
        </w:rPr>
        <w:t>מוחמד</w:t>
      </w:r>
      <w:r>
        <w:rPr>
          <w:rtl/>
        </w:rPr>
        <w:t xml:space="preserve"> ברכה (חד"ש-תע"ל):</w:t>
      </w:r>
    </w:p>
    <w:p w14:paraId="53FF10F7" w14:textId="77777777" w:rsidR="00000000" w:rsidRDefault="00063F1E">
      <w:pPr>
        <w:pStyle w:val="a0"/>
        <w:rPr>
          <w:rFonts w:hint="cs"/>
          <w:rtl/>
        </w:rPr>
      </w:pPr>
    </w:p>
    <w:p w14:paraId="7B3AAC98" w14:textId="77777777" w:rsidR="00000000" w:rsidRDefault="00063F1E">
      <w:pPr>
        <w:pStyle w:val="a0"/>
        <w:rPr>
          <w:rFonts w:hint="cs"/>
          <w:rtl/>
        </w:rPr>
      </w:pPr>
      <w:r>
        <w:rPr>
          <w:rFonts w:hint="cs"/>
          <w:rtl/>
        </w:rPr>
        <w:t>אבל את זה אפשר לעשות ללא דברת. אם יש מורים שלא ממלאי</w:t>
      </w:r>
      <w:r>
        <w:rPr>
          <w:rFonts w:hint="cs"/>
          <w:rtl/>
        </w:rPr>
        <w:t xml:space="preserve">ם את תפקידם - - - </w:t>
      </w:r>
    </w:p>
    <w:p w14:paraId="14FC2D65" w14:textId="77777777" w:rsidR="00000000" w:rsidRDefault="00063F1E">
      <w:pPr>
        <w:pStyle w:val="a0"/>
        <w:rPr>
          <w:rFonts w:hint="cs"/>
          <w:rtl/>
        </w:rPr>
      </w:pPr>
    </w:p>
    <w:p w14:paraId="29663E01" w14:textId="77777777" w:rsidR="00000000" w:rsidRDefault="00063F1E">
      <w:pPr>
        <w:pStyle w:val="-"/>
        <w:rPr>
          <w:rtl/>
        </w:rPr>
      </w:pPr>
      <w:bookmarkStart w:id="483" w:name="FS000000470T15_12_2004_16_10_24C"/>
      <w:bookmarkEnd w:id="483"/>
      <w:r>
        <w:rPr>
          <w:rtl/>
        </w:rPr>
        <w:t>שרת החינוך, התרבות והספורט לימור לבנת:</w:t>
      </w:r>
    </w:p>
    <w:p w14:paraId="52657CB0" w14:textId="77777777" w:rsidR="00000000" w:rsidRDefault="00063F1E">
      <w:pPr>
        <w:pStyle w:val="a0"/>
        <w:rPr>
          <w:rtl/>
        </w:rPr>
      </w:pPr>
    </w:p>
    <w:p w14:paraId="1A6D3AFD" w14:textId="77777777" w:rsidR="00000000" w:rsidRDefault="00063F1E">
      <w:pPr>
        <w:pStyle w:val="a0"/>
        <w:rPr>
          <w:rFonts w:hint="cs"/>
          <w:rtl/>
        </w:rPr>
      </w:pPr>
      <w:r>
        <w:rPr>
          <w:rFonts w:hint="cs"/>
          <w:rtl/>
        </w:rPr>
        <w:t>חבר הכנסת ברכה, אני רוצה להבהיר כאן: ראשית, זה לא כל כך ניתן להיעשות.</w:t>
      </w:r>
    </w:p>
    <w:p w14:paraId="6B7CC796" w14:textId="77777777" w:rsidR="00000000" w:rsidRDefault="00063F1E">
      <w:pPr>
        <w:pStyle w:val="a0"/>
        <w:rPr>
          <w:rFonts w:hint="cs"/>
          <w:rtl/>
        </w:rPr>
      </w:pPr>
    </w:p>
    <w:p w14:paraId="2D01B0DE" w14:textId="77777777" w:rsidR="00000000" w:rsidRDefault="00063F1E">
      <w:pPr>
        <w:pStyle w:val="af0"/>
        <w:rPr>
          <w:rtl/>
        </w:rPr>
      </w:pPr>
      <w:r>
        <w:rPr>
          <w:rFonts w:hint="eastAsia"/>
          <w:rtl/>
        </w:rPr>
        <w:t>מוחמד</w:t>
      </w:r>
      <w:r>
        <w:rPr>
          <w:rtl/>
        </w:rPr>
        <w:t xml:space="preserve"> ברכה (חד"ש-תע"ל):</w:t>
      </w:r>
    </w:p>
    <w:p w14:paraId="34EAF35D" w14:textId="77777777" w:rsidR="00000000" w:rsidRDefault="00063F1E">
      <w:pPr>
        <w:pStyle w:val="a0"/>
        <w:rPr>
          <w:rFonts w:hint="cs"/>
          <w:rtl/>
        </w:rPr>
      </w:pPr>
    </w:p>
    <w:p w14:paraId="348711E6" w14:textId="77777777" w:rsidR="00000000" w:rsidRDefault="00063F1E">
      <w:pPr>
        <w:pStyle w:val="a0"/>
        <w:rPr>
          <w:rFonts w:hint="cs"/>
          <w:rtl/>
        </w:rPr>
      </w:pPr>
      <w:r>
        <w:rPr>
          <w:rFonts w:hint="cs"/>
          <w:rtl/>
        </w:rPr>
        <w:t>אני יודע. ועם דברת זה יהיה יותר קל?</w:t>
      </w:r>
    </w:p>
    <w:p w14:paraId="3CC67999" w14:textId="77777777" w:rsidR="00000000" w:rsidRDefault="00063F1E">
      <w:pPr>
        <w:pStyle w:val="a0"/>
        <w:rPr>
          <w:rFonts w:hint="cs"/>
          <w:rtl/>
        </w:rPr>
      </w:pPr>
    </w:p>
    <w:p w14:paraId="2533C2A4" w14:textId="77777777" w:rsidR="00000000" w:rsidRDefault="00063F1E">
      <w:pPr>
        <w:pStyle w:val="-"/>
        <w:rPr>
          <w:rtl/>
        </w:rPr>
      </w:pPr>
      <w:bookmarkStart w:id="484" w:name="FS000000470T15_12_2004_16_10_37C"/>
      <w:bookmarkEnd w:id="484"/>
      <w:r>
        <w:rPr>
          <w:rtl/>
        </w:rPr>
        <w:t>שרת החינוך, התרבות והספורט לימור לבנת:</w:t>
      </w:r>
    </w:p>
    <w:p w14:paraId="4DBEE22C" w14:textId="77777777" w:rsidR="00000000" w:rsidRDefault="00063F1E">
      <w:pPr>
        <w:pStyle w:val="a0"/>
        <w:rPr>
          <w:rtl/>
        </w:rPr>
      </w:pPr>
    </w:p>
    <w:p w14:paraId="2EF78E99" w14:textId="77777777" w:rsidR="00000000" w:rsidRDefault="00063F1E">
      <w:pPr>
        <w:pStyle w:val="a0"/>
        <w:rPr>
          <w:rFonts w:hint="cs"/>
          <w:rtl/>
        </w:rPr>
      </w:pPr>
      <w:r>
        <w:rPr>
          <w:rFonts w:hint="cs"/>
          <w:rtl/>
        </w:rPr>
        <w:t>זה יהיה יותר קל, ואני א</w:t>
      </w:r>
      <w:r>
        <w:rPr>
          <w:rFonts w:hint="cs"/>
          <w:rtl/>
        </w:rPr>
        <w:t>ומר לך מדוע. ראשית, אני מקווה שזה יעבור בהליך של הסכמה עם הארגונים. אבל גם אם לא, מדובר כאן במהלך כולל שכל הגופים כולם מתגייסים לו. אנחנו מדברים כאן על מהלך באמת גדול, ואפשר תיאורטית לעשות את זה גם בלי זה. זה נכון. אבל העובדה היא שלא ניתן היה לעשות את זה ע</w:t>
      </w:r>
      <w:r>
        <w:rPr>
          <w:rFonts w:hint="cs"/>
          <w:rtl/>
        </w:rPr>
        <w:t>ד היום, כי לא ראו כאן תמונה כוללת ומהלך כולל. אני לא יכולה לומר כאן היום מעל הדוכן: חברים, תירגעו, לא יהיו פיטורי מורים. אני כן יכולה, ואני אומרת את זה באופן הברור ביותר: הכותרת הדרמטית - -</w:t>
      </w:r>
    </w:p>
    <w:p w14:paraId="6A264A89" w14:textId="77777777" w:rsidR="00000000" w:rsidRDefault="00063F1E">
      <w:pPr>
        <w:pStyle w:val="a0"/>
        <w:rPr>
          <w:rFonts w:hint="cs"/>
          <w:rtl/>
        </w:rPr>
      </w:pPr>
    </w:p>
    <w:p w14:paraId="5A066A7F" w14:textId="77777777" w:rsidR="00000000" w:rsidRDefault="00063F1E">
      <w:pPr>
        <w:pStyle w:val="af0"/>
        <w:rPr>
          <w:rtl/>
        </w:rPr>
      </w:pPr>
      <w:r>
        <w:rPr>
          <w:rFonts w:hint="eastAsia"/>
          <w:rtl/>
        </w:rPr>
        <w:t>מוחמד</w:t>
      </w:r>
      <w:r>
        <w:rPr>
          <w:rtl/>
        </w:rPr>
        <w:t xml:space="preserve"> ברכה (חד"ש-תע"ל):</w:t>
      </w:r>
    </w:p>
    <w:p w14:paraId="43306639" w14:textId="77777777" w:rsidR="00000000" w:rsidRDefault="00063F1E">
      <w:pPr>
        <w:pStyle w:val="a0"/>
        <w:rPr>
          <w:rFonts w:hint="cs"/>
          <w:rtl/>
        </w:rPr>
      </w:pPr>
    </w:p>
    <w:p w14:paraId="32CE7B9D" w14:textId="77777777" w:rsidR="00000000" w:rsidRDefault="00063F1E">
      <w:pPr>
        <w:pStyle w:val="a0"/>
        <w:rPr>
          <w:rFonts w:hint="cs"/>
          <w:rtl/>
        </w:rPr>
      </w:pPr>
      <w:r>
        <w:rPr>
          <w:rFonts w:hint="cs"/>
          <w:rtl/>
        </w:rPr>
        <w:t>700 מיליון שקל יש לך.</w:t>
      </w:r>
    </w:p>
    <w:p w14:paraId="366906E2" w14:textId="77777777" w:rsidR="00000000" w:rsidRDefault="00063F1E">
      <w:pPr>
        <w:pStyle w:val="a0"/>
        <w:rPr>
          <w:rFonts w:hint="cs"/>
          <w:rtl/>
        </w:rPr>
      </w:pPr>
    </w:p>
    <w:p w14:paraId="7639E590" w14:textId="77777777" w:rsidR="00000000" w:rsidRDefault="00063F1E">
      <w:pPr>
        <w:pStyle w:val="-"/>
        <w:rPr>
          <w:rtl/>
        </w:rPr>
      </w:pPr>
      <w:bookmarkStart w:id="485" w:name="FS000000470T15_12_2004_16_11_17C"/>
      <w:bookmarkEnd w:id="485"/>
      <w:r>
        <w:rPr>
          <w:rtl/>
        </w:rPr>
        <w:t>שרת החינוך, התרבו</w:t>
      </w:r>
      <w:r>
        <w:rPr>
          <w:rtl/>
        </w:rPr>
        <w:t>ת והספורט לימור לבנת:</w:t>
      </w:r>
    </w:p>
    <w:p w14:paraId="2628C0DF" w14:textId="77777777" w:rsidR="00000000" w:rsidRDefault="00063F1E">
      <w:pPr>
        <w:pStyle w:val="a0"/>
        <w:rPr>
          <w:rtl/>
        </w:rPr>
      </w:pPr>
    </w:p>
    <w:p w14:paraId="047BF2B9" w14:textId="77777777" w:rsidR="00000000" w:rsidRDefault="00063F1E">
      <w:pPr>
        <w:pStyle w:val="a0"/>
        <w:rPr>
          <w:rFonts w:hint="cs"/>
          <w:rtl/>
        </w:rPr>
      </w:pPr>
      <w:r>
        <w:rPr>
          <w:rFonts w:hint="cs"/>
          <w:rtl/>
        </w:rPr>
        <w:t>- - שהופיעה בעיתון "מעריב" - ואגב, זה היה מיחזור, כי זה כבר הופיע שש פעמים קודם לכן בכל מיני מקומות אחרים - על פיטורי 15,000 מורים, כאילו מחר בבוקר שולחים מכתבי פיטורין ל-15,000 מורים, היא כותרת שאיננה נכונה. המספרים אינם מספרים, התה</w:t>
      </w:r>
      <w:r>
        <w:rPr>
          <w:rFonts w:hint="cs"/>
          <w:rtl/>
        </w:rPr>
        <w:t xml:space="preserve">ליך הוא לאורך חמש שנים. </w:t>
      </w:r>
    </w:p>
    <w:p w14:paraId="221B502B" w14:textId="77777777" w:rsidR="00000000" w:rsidRDefault="00063F1E">
      <w:pPr>
        <w:pStyle w:val="a0"/>
        <w:rPr>
          <w:rFonts w:hint="cs"/>
          <w:rtl/>
        </w:rPr>
      </w:pPr>
    </w:p>
    <w:p w14:paraId="0CDF3480" w14:textId="77777777" w:rsidR="00000000" w:rsidRDefault="00063F1E">
      <w:pPr>
        <w:pStyle w:val="a0"/>
        <w:rPr>
          <w:rFonts w:hint="cs"/>
          <w:rtl/>
        </w:rPr>
      </w:pPr>
      <w:r>
        <w:rPr>
          <w:rFonts w:hint="cs"/>
          <w:rtl/>
        </w:rPr>
        <w:t>לכן, אני מציעה לכולם להמתין עד אשר יתפרסמו המסקנות, כאמור בעוד כמה שבועות. ובכל מקרה, אנחנו נמצאים בתהליך של הידברות. כל תהליך שיהיה, לרבות תהליכי פרישה, לרבות תהליכי פיטורים לאורך חמש השנים הללו, במספרים שונים וקטנים מאלה שפורסמו</w:t>
      </w:r>
      <w:r>
        <w:rPr>
          <w:rFonts w:hint="cs"/>
          <w:rtl/>
        </w:rPr>
        <w:t>, יהיה תהליך הוגן, מתוך התחשבות, ככל שניתן מתוך הסכמה, תוך כדי, אני מקווה, הליך של הידברות, שכבר מתקיים. אבל גם אם לא יהיה כך, לצערי, כל זה יהיה מתוך הערכה ומתוך הליך שאני מאמינה שיהיה הגון ועם כבוד למורים, וכמובן לארגוני המורים. תודה רבה, אדוני היושב-ראש.</w:t>
      </w:r>
    </w:p>
    <w:p w14:paraId="69EDD2C9" w14:textId="77777777" w:rsidR="00000000" w:rsidRDefault="00063F1E">
      <w:pPr>
        <w:pStyle w:val="a0"/>
        <w:rPr>
          <w:rFonts w:hint="cs"/>
          <w:rtl/>
        </w:rPr>
      </w:pPr>
    </w:p>
    <w:p w14:paraId="63BC6360" w14:textId="77777777" w:rsidR="00000000" w:rsidRDefault="00063F1E">
      <w:pPr>
        <w:pStyle w:val="af1"/>
        <w:rPr>
          <w:rtl/>
        </w:rPr>
      </w:pPr>
      <w:r>
        <w:rPr>
          <w:rtl/>
        </w:rPr>
        <w:t>היו"ר אלי בן-מנחם:</w:t>
      </w:r>
    </w:p>
    <w:p w14:paraId="4D3D4B77" w14:textId="77777777" w:rsidR="00000000" w:rsidRDefault="00063F1E">
      <w:pPr>
        <w:pStyle w:val="a0"/>
        <w:rPr>
          <w:rtl/>
        </w:rPr>
      </w:pPr>
    </w:p>
    <w:p w14:paraId="4384FC28" w14:textId="77777777" w:rsidR="00000000" w:rsidRDefault="00063F1E">
      <w:pPr>
        <w:pStyle w:val="a0"/>
        <w:rPr>
          <w:rFonts w:hint="cs"/>
          <w:rtl/>
        </w:rPr>
      </w:pPr>
      <w:r>
        <w:rPr>
          <w:rFonts w:hint="cs"/>
          <w:rtl/>
        </w:rPr>
        <w:t>מה את מציעה?</w:t>
      </w:r>
    </w:p>
    <w:p w14:paraId="5FCA61E5" w14:textId="77777777" w:rsidR="00000000" w:rsidRDefault="00063F1E">
      <w:pPr>
        <w:pStyle w:val="a0"/>
        <w:rPr>
          <w:rFonts w:hint="cs"/>
          <w:rtl/>
        </w:rPr>
      </w:pPr>
    </w:p>
    <w:p w14:paraId="721A8673" w14:textId="77777777" w:rsidR="00000000" w:rsidRDefault="00063F1E">
      <w:pPr>
        <w:pStyle w:val="-"/>
        <w:rPr>
          <w:rtl/>
        </w:rPr>
      </w:pPr>
      <w:bookmarkStart w:id="486" w:name="FS000000470T15_12_2004_16_36_57C"/>
      <w:bookmarkEnd w:id="486"/>
      <w:r>
        <w:rPr>
          <w:rtl/>
        </w:rPr>
        <w:t>שרת החינוך, התרבות והספורט לימור לבנת:</w:t>
      </w:r>
    </w:p>
    <w:p w14:paraId="7EA4D811" w14:textId="77777777" w:rsidR="00000000" w:rsidRDefault="00063F1E">
      <w:pPr>
        <w:pStyle w:val="a0"/>
        <w:rPr>
          <w:rtl/>
        </w:rPr>
      </w:pPr>
    </w:p>
    <w:p w14:paraId="150212C4" w14:textId="77777777" w:rsidR="00000000" w:rsidRDefault="00063F1E">
      <w:pPr>
        <w:pStyle w:val="a0"/>
        <w:rPr>
          <w:rFonts w:hint="cs"/>
          <w:rtl/>
        </w:rPr>
      </w:pPr>
      <w:r>
        <w:rPr>
          <w:rFonts w:hint="cs"/>
          <w:rtl/>
        </w:rPr>
        <w:t>אני מציעה להעביר את הנושא לוועדת החינוך והתרבות. מתקיימים שם דיונים ואני חושבת שבמסגרת הוועדה נכון יהיה להמשיך ולקיים את הדיונים הללו.</w:t>
      </w:r>
    </w:p>
    <w:p w14:paraId="0B96B628" w14:textId="77777777" w:rsidR="00000000" w:rsidRDefault="00063F1E">
      <w:pPr>
        <w:pStyle w:val="a0"/>
        <w:rPr>
          <w:rFonts w:hint="cs"/>
          <w:rtl/>
        </w:rPr>
      </w:pPr>
    </w:p>
    <w:p w14:paraId="2FD6E4EA" w14:textId="77777777" w:rsidR="00000000" w:rsidRDefault="00063F1E">
      <w:pPr>
        <w:pStyle w:val="af1"/>
        <w:rPr>
          <w:rtl/>
        </w:rPr>
      </w:pPr>
      <w:r>
        <w:rPr>
          <w:rtl/>
        </w:rPr>
        <w:t>היו"ר אלי בן-מנחם:</w:t>
      </w:r>
    </w:p>
    <w:p w14:paraId="6218AA51" w14:textId="77777777" w:rsidR="00000000" w:rsidRDefault="00063F1E">
      <w:pPr>
        <w:pStyle w:val="a0"/>
        <w:rPr>
          <w:rtl/>
        </w:rPr>
      </w:pPr>
    </w:p>
    <w:p w14:paraId="674ABFF0" w14:textId="77777777" w:rsidR="00000000" w:rsidRDefault="00063F1E">
      <w:pPr>
        <w:pStyle w:val="a0"/>
        <w:rPr>
          <w:rFonts w:hint="cs"/>
          <w:rtl/>
        </w:rPr>
      </w:pPr>
      <w:r>
        <w:rPr>
          <w:rFonts w:hint="cs"/>
          <w:rtl/>
        </w:rPr>
        <w:t>תודה רבה. רבותי חברי הכנ</w:t>
      </w:r>
      <w:r>
        <w:rPr>
          <w:rFonts w:hint="cs"/>
          <w:rtl/>
        </w:rPr>
        <w:t>סת, הצעות אחרות. ראשון המציעים - חבר הכנסת מח'ול. דקה לרשותך, בבקשה. אחריו - חבר הכנסת מרגי.</w:t>
      </w:r>
    </w:p>
    <w:p w14:paraId="39B24436" w14:textId="77777777" w:rsidR="00000000" w:rsidRDefault="00063F1E">
      <w:pPr>
        <w:pStyle w:val="a0"/>
        <w:rPr>
          <w:rFonts w:hint="cs"/>
          <w:rtl/>
        </w:rPr>
      </w:pPr>
    </w:p>
    <w:p w14:paraId="06EFA649" w14:textId="77777777" w:rsidR="00000000" w:rsidRDefault="00063F1E">
      <w:pPr>
        <w:pStyle w:val="a"/>
        <w:rPr>
          <w:rtl/>
        </w:rPr>
      </w:pPr>
      <w:bookmarkStart w:id="487" w:name="FS000000542T15_12_2004_16_37_54"/>
      <w:bookmarkStart w:id="488" w:name="_Toc100465846"/>
      <w:bookmarkEnd w:id="487"/>
      <w:r>
        <w:rPr>
          <w:rFonts w:hint="eastAsia"/>
          <w:rtl/>
        </w:rPr>
        <w:t>עסאם</w:t>
      </w:r>
      <w:r>
        <w:rPr>
          <w:rtl/>
        </w:rPr>
        <w:t xml:space="preserve"> מח'ול (חד"ש-תע"ל):</w:t>
      </w:r>
      <w:bookmarkEnd w:id="488"/>
    </w:p>
    <w:p w14:paraId="32CAE9C1" w14:textId="77777777" w:rsidR="00000000" w:rsidRDefault="00063F1E">
      <w:pPr>
        <w:pStyle w:val="a0"/>
        <w:rPr>
          <w:rFonts w:hint="cs"/>
          <w:rtl/>
        </w:rPr>
      </w:pPr>
    </w:p>
    <w:p w14:paraId="2D766389" w14:textId="77777777" w:rsidR="00000000" w:rsidRDefault="00063F1E">
      <w:pPr>
        <w:pStyle w:val="a0"/>
        <w:rPr>
          <w:rFonts w:hint="cs"/>
          <w:rtl/>
        </w:rPr>
      </w:pPr>
      <w:r>
        <w:rPr>
          <w:rFonts w:hint="cs"/>
          <w:rtl/>
        </w:rPr>
        <w:t>אדוני היושב-ראש, גברתי השרה, יש דרכים לעודד מורים לפרוש, להתחלף, להחליף דורות. אבל זה על-ידי תוכנית שמעודדת את המורים, נותנת להם סיבות לפ</w:t>
      </w:r>
      <w:r>
        <w:rPr>
          <w:rFonts w:hint="cs"/>
          <w:rtl/>
        </w:rPr>
        <w:t>רוש מוקדם - מול מדיניות של פיטורים, מדיניות אגרסיבית שבאה כאילו לענות על הצורך לחסוך בהוצאות של משרד החינוך אבל לא להבטיח יותר חינוך ולא להבטיח יותר חינוך חינם ולא להבטיח רמה גבוהה יותר, אלא להיפך, לקצץ בחינוך. מי שיכול, ישלם בעד החינוך שהוא מפסיד בגלל הצע</w:t>
      </w:r>
      <w:r>
        <w:rPr>
          <w:rFonts w:hint="cs"/>
          <w:rtl/>
        </w:rPr>
        <w:t xml:space="preserve">דים האלה, ומי שלא יכול, יקבל את הרמה הנמוכה יותר של החינוך. </w:t>
      </w:r>
    </w:p>
    <w:p w14:paraId="31D5511E" w14:textId="77777777" w:rsidR="00000000" w:rsidRDefault="00063F1E">
      <w:pPr>
        <w:pStyle w:val="a0"/>
        <w:rPr>
          <w:rFonts w:hint="cs"/>
          <w:rtl/>
        </w:rPr>
      </w:pPr>
    </w:p>
    <w:p w14:paraId="5F95B746" w14:textId="77777777" w:rsidR="00000000" w:rsidRDefault="00063F1E">
      <w:pPr>
        <w:pStyle w:val="a0"/>
        <w:rPr>
          <w:rFonts w:hint="cs"/>
          <w:rtl/>
        </w:rPr>
      </w:pPr>
      <w:r>
        <w:rPr>
          <w:rFonts w:hint="cs"/>
          <w:rtl/>
        </w:rPr>
        <w:t>אני אומר, השאלה היא לא של משבר כלכלי ולא של קונטקסט כלכלי. השאלה היא של סדר עדיפויות חברתי וסדר עדיפויות אנושי.</w:t>
      </w:r>
    </w:p>
    <w:p w14:paraId="0DA4EE4C" w14:textId="77777777" w:rsidR="00000000" w:rsidRDefault="00063F1E">
      <w:pPr>
        <w:pStyle w:val="a0"/>
        <w:rPr>
          <w:rFonts w:hint="cs"/>
          <w:rtl/>
        </w:rPr>
      </w:pPr>
    </w:p>
    <w:p w14:paraId="0B568260" w14:textId="77777777" w:rsidR="00000000" w:rsidRDefault="00063F1E">
      <w:pPr>
        <w:pStyle w:val="a0"/>
        <w:rPr>
          <w:rFonts w:hint="cs"/>
          <w:rtl/>
        </w:rPr>
      </w:pPr>
      <w:r>
        <w:rPr>
          <w:rFonts w:hint="cs"/>
          <w:rtl/>
        </w:rPr>
        <w:t>אני מכיר מדינה אחת, שביקרתי בה לא מזמן, קובה, שהיא מדינה ענייה, שיש בה פי-שניים ת</w:t>
      </w:r>
      <w:r>
        <w:rPr>
          <w:rFonts w:hint="cs"/>
          <w:rtl/>
        </w:rPr>
        <w:t xml:space="preserve">ושבים ממה שיש במדינת ישראל, אבל המאבק שלהם לשנת 2005 הוא שבכל כיתה לא ילמדו יותר מ-15 תלמידים, כאשר בכל כיתה יש גם מחשב וגם טלוויזיה. הלוואי עלינו. </w:t>
      </w:r>
    </w:p>
    <w:p w14:paraId="10D44929" w14:textId="77777777" w:rsidR="00000000" w:rsidRDefault="00063F1E">
      <w:pPr>
        <w:pStyle w:val="a0"/>
        <w:rPr>
          <w:rFonts w:hint="cs"/>
          <w:rtl/>
        </w:rPr>
      </w:pPr>
    </w:p>
    <w:p w14:paraId="3B076AC8" w14:textId="77777777" w:rsidR="00000000" w:rsidRDefault="00063F1E">
      <w:pPr>
        <w:pStyle w:val="af1"/>
        <w:rPr>
          <w:rtl/>
        </w:rPr>
      </w:pPr>
      <w:r>
        <w:rPr>
          <w:rtl/>
        </w:rPr>
        <w:t>היו"ר אלי בן-מנחם:</w:t>
      </w:r>
    </w:p>
    <w:p w14:paraId="26986009" w14:textId="77777777" w:rsidR="00000000" w:rsidRDefault="00063F1E">
      <w:pPr>
        <w:pStyle w:val="a0"/>
        <w:rPr>
          <w:rtl/>
        </w:rPr>
      </w:pPr>
    </w:p>
    <w:p w14:paraId="3EA909E5" w14:textId="77777777" w:rsidR="00000000" w:rsidRDefault="00063F1E">
      <w:pPr>
        <w:pStyle w:val="a0"/>
        <w:rPr>
          <w:rFonts w:hint="cs"/>
          <w:rtl/>
        </w:rPr>
      </w:pPr>
      <w:r>
        <w:rPr>
          <w:rFonts w:hint="cs"/>
          <w:rtl/>
        </w:rPr>
        <w:t>תודה, חבר הכנסת מח'ול.  חבר הכנסת מרגי, בבקשה. אחריו - חבר הכנסת נסים זאב.</w:t>
      </w:r>
    </w:p>
    <w:p w14:paraId="75ED5ABF" w14:textId="77777777" w:rsidR="00000000" w:rsidRDefault="00063F1E">
      <w:pPr>
        <w:pStyle w:val="a0"/>
        <w:rPr>
          <w:rFonts w:hint="cs"/>
          <w:rtl/>
        </w:rPr>
      </w:pPr>
    </w:p>
    <w:p w14:paraId="2DBF594F" w14:textId="77777777" w:rsidR="00000000" w:rsidRDefault="00063F1E">
      <w:pPr>
        <w:pStyle w:val="a"/>
        <w:rPr>
          <w:rtl/>
        </w:rPr>
      </w:pPr>
      <w:bookmarkStart w:id="489" w:name="FS000001056T15_12_2004_16_45_32"/>
      <w:bookmarkStart w:id="490" w:name="_Toc100465847"/>
      <w:bookmarkEnd w:id="489"/>
      <w:r>
        <w:rPr>
          <w:rFonts w:hint="eastAsia"/>
          <w:rtl/>
        </w:rPr>
        <w:t>יעקב</w:t>
      </w:r>
      <w:r>
        <w:rPr>
          <w:rtl/>
        </w:rPr>
        <w:t xml:space="preserve"> מרגי </w:t>
      </w:r>
      <w:r>
        <w:rPr>
          <w:rtl/>
        </w:rPr>
        <w:t>(ש"ס):</w:t>
      </w:r>
      <w:bookmarkEnd w:id="490"/>
    </w:p>
    <w:p w14:paraId="20D1F25C" w14:textId="77777777" w:rsidR="00000000" w:rsidRDefault="00063F1E">
      <w:pPr>
        <w:pStyle w:val="a0"/>
        <w:rPr>
          <w:rFonts w:hint="cs"/>
          <w:rtl/>
        </w:rPr>
      </w:pPr>
    </w:p>
    <w:p w14:paraId="314B71EA" w14:textId="77777777" w:rsidR="00000000" w:rsidRDefault="00063F1E">
      <w:pPr>
        <w:pStyle w:val="a0"/>
        <w:rPr>
          <w:rFonts w:hint="cs"/>
          <w:rtl/>
        </w:rPr>
      </w:pPr>
      <w:r>
        <w:rPr>
          <w:rFonts w:hint="cs"/>
          <w:rtl/>
        </w:rPr>
        <w:t>אדוני היושב-ראש, גברתי השרה, חברי חברי הכנסת, אומנם השרה הרגיעה אותנו, המספר הוא לא 15,000 מורים. אבל מי שמכיר את המצב במשק, היום בחור צעיר בן 27-28 כשהוא רוצה להתקבל לעבודה, אומרים לו: תשמע, אתה מתחיל להיות קצת מבוגר. לחשוב על כך שמורים רבים, כיוו</w:t>
      </w:r>
      <w:r>
        <w:rPr>
          <w:rFonts w:hint="cs"/>
          <w:rtl/>
        </w:rPr>
        <w:t xml:space="preserve">ן שעל המקצועות שהם מלמדים אבד כלח וכיוון שהם קצת שחוקים, ייכנסו עכשיו למעגל המובטלים, למעגל הגמלאים, ויתחילו להתמודד עם קשיי המשק והחברה </w:t>
      </w:r>
      <w:r>
        <w:rPr>
          <w:rtl/>
        </w:rPr>
        <w:t>–</w:t>
      </w:r>
      <w:r>
        <w:rPr>
          <w:rFonts w:hint="cs"/>
          <w:rtl/>
        </w:rPr>
        <w:t xml:space="preserve"> הייתי מציע במקום זה לתת לצעירים צ'אנסים במקומות אחרים ואת המורים האלה לרענן. אנחנו מכירים הרבה מערכות שעושות השתלמויו</w:t>
      </w:r>
      <w:r>
        <w:rPr>
          <w:rFonts w:hint="cs"/>
          <w:rtl/>
        </w:rPr>
        <w:t>ת, מרעננות ומכשירות. הכשרה מקצועית היא טובה בכל מקום. אין שום סיבה שכמות מסיבית כזאת של מורים תיפלט למשק.</w:t>
      </w:r>
    </w:p>
    <w:p w14:paraId="365DE437" w14:textId="77777777" w:rsidR="00000000" w:rsidRDefault="00063F1E">
      <w:pPr>
        <w:pStyle w:val="a0"/>
        <w:rPr>
          <w:rFonts w:hint="cs"/>
          <w:rtl/>
        </w:rPr>
      </w:pPr>
    </w:p>
    <w:p w14:paraId="4B08F363" w14:textId="77777777" w:rsidR="00000000" w:rsidRDefault="00063F1E">
      <w:pPr>
        <w:pStyle w:val="af1"/>
        <w:rPr>
          <w:rtl/>
        </w:rPr>
      </w:pPr>
      <w:r>
        <w:rPr>
          <w:rtl/>
        </w:rPr>
        <w:t>היו"ר אלי בן-מנחם:</w:t>
      </w:r>
    </w:p>
    <w:p w14:paraId="316DFBE6" w14:textId="77777777" w:rsidR="00000000" w:rsidRDefault="00063F1E">
      <w:pPr>
        <w:pStyle w:val="a0"/>
        <w:rPr>
          <w:rtl/>
        </w:rPr>
      </w:pPr>
    </w:p>
    <w:p w14:paraId="636585B6" w14:textId="77777777" w:rsidR="00000000" w:rsidRDefault="00063F1E">
      <w:pPr>
        <w:pStyle w:val="a0"/>
        <w:rPr>
          <w:rFonts w:hint="cs"/>
          <w:rtl/>
        </w:rPr>
      </w:pPr>
      <w:r>
        <w:rPr>
          <w:rFonts w:hint="cs"/>
          <w:rtl/>
        </w:rPr>
        <w:t>תודה לחבר הכנסת מרגי. חבר הכנסת נסים זאב, בבקשה. אחריו - חבר הכנסת אילן שלגי.</w:t>
      </w:r>
    </w:p>
    <w:p w14:paraId="48C78B2E" w14:textId="77777777" w:rsidR="00000000" w:rsidRDefault="00063F1E">
      <w:pPr>
        <w:pStyle w:val="a0"/>
        <w:rPr>
          <w:rFonts w:hint="cs"/>
          <w:rtl/>
        </w:rPr>
      </w:pPr>
    </w:p>
    <w:p w14:paraId="2A334B6A" w14:textId="77777777" w:rsidR="00000000" w:rsidRDefault="00063F1E">
      <w:pPr>
        <w:pStyle w:val="a"/>
        <w:rPr>
          <w:rtl/>
        </w:rPr>
      </w:pPr>
      <w:bookmarkStart w:id="491" w:name="FS000000490T15_12_2004_16_48_32"/>
      <w:bookmarkStart w:id="492" w:name="_Toc100465848"/>
      <w:bookmarkEnd w:id="491"/>
      <w:r>
        <w:rPr>
          <w:rFonts w:hint="eastAsia"/>
          <w:rtl/>
        </w:rPr>
        <w:t>נסים</w:t>
      </w:r>
      <w:r>
        <w:rPr>
          <w:rtl/>
        </w:rPr>
        <w:t xml:space="preserve"> זאב (ש"ס):</w:t>
      </w:r>
      <w:bookmarkEnd w:id="492"/>
    </w:p>
    <w:p w14:paraId="0CE0E3F9" w14:textId="77777777" w:rsidR="00000000" w:rsidRDefault="00063F1E">
      <w:pPr>
        <w:pStyle w:val="a0"/>
        <w:rPr>
          <w:rFonts w:hint="cs"/>
          <w:rtl/>
        </w:rPr>
      </w:pPr>
    </w:p>
    <w:p w14:paraId="2A967F5B" w14:textId="77777777" w:rsidR="00000000" w:rsidRDefault="00063F1E">
      <w:pPr>
        <w:pStyle w:val="a0"/>
        <w:rPr>
          <w:rFonts w:hint="cs"/>
          <w:rtl/>
        </w:rPr>
      </w:pPr>
      <w:r>
        <w:rPr>
          <w:rFonts w:hint="cs"/>
          <w:rtl/>
        </w:rPr>
        <w:t>אדוני היושב-ראש, אני לא יודע אם ה</w:t>
      </w:r>
      <w:r>
        <w:rPr>
          <w:rFonts w:hint="cs"/>
          <w:rtl/>
        </w:rPr>
        <w:t>ממשלה והוועדה הנכבדה הזאת חשבו מה התועלת לעומת הנזק. עכשיו אנחנו מדברים על פיטורי עובדים, מורים, כאילו זו הבעיה שלנו. זו בעיה קשה, אבל כשילדים יסתובבו ברחובות עוד יום אחד בשבוע ומקצרים את שבוע הלימודים משישה ימים לחמישה ימים, המשמעות היא שתהיה הידרדרות רבה</w:t>
      </w:r>
      <w:r>
        <w:rPr>
          <w:rFonts w:hint="cs"/>
          <w:rtl/>
        </w:rPr>
        <w:t xml:space="preserve"> יותר של אותם ילדים שנמצאים גבוליים מבחינה חינוכית ומוסרית.</w:t>
      </w:r>
    </w:p>
    <w:p w14:paraId="6AA08CDD" w14:textId="77777777" w:rsidR="00000000" w:rsidRDefault="00063F1E">
      <w:pPr>
        <w:pStyle w:val="a0"/>
        <w:rPr>
          <w:rFonts w:hint="cs"/>
          <w:rtl/>
        </w:rPr>
      </w:pPr>
    </w:p>
    <w:p w14:paraId="2C48ED14" w14:textId="77777777" w:rsidR="00000000" w:rsidRDefault="00063F1E">
      <w:pPr>
        <w:pStyle w:val="a0"/>
        <w:rPr>
          <w:rFonts w:hint="cs"/>
          <w:rtl/>
        </w:rPr>
      </w:pPr>
      <w:r>
        <w:rPr>
          <w:rFonts w:hint="cs"/>
          <w:rtl/>
        </w:rPr>
        <w:t>דבר נוסף שהממשלה צריכה להביא בחשבון, שלא יקרה מה שקרה בעיריית אילת, שדרשו מהם לפטר 107 או 110 עובדים, ובסופו של דבר לא היה כסף לשלם פיצויים לאותם עובדים מפוטרים. שהממשלה תחשוב, כדי להמריץ אותם עו</w:t>
      </w:r>
      <w:r>
        <w:rPr>
          <w:rFonts w:hint="cs"/>
          <w:rtl/>
        </w:rPr>
        <w:t xml:space="preserve">בדים שיסכימו להתפטר מרצון, צריך לתת להם את הפיצוי ההולם. לפעמים מוסיפים על הפיצויים כדי לפצות אותם עובדים. ראוי שזה יובא בחשבון. </w:t>
      </w:r>
    </w:p>
    <w:p w14:paraId="04BBD63C" w14:textId="77777777" w:rsidR="00000000" w:rsidRDefault="00063F1E">
      <w:pPr>
        <w:pStyle w:val="a0"/>
        <w:rPr>
          <w:rFonts w:hint="cs"/>
          <w:rtl/>
        </w:rPr>
      </w:pPr>
    </w:p>
    <w:p w14:paraId="35167797" w14:textId="77777777" w:rsidR="00000000" w:rsidRDefault="00063F1E">
      <w:pPr>
        <w:pStyle w:val="af1"/>
        <w:rPr>
          <w:rtl/>
        </w:rPr>
      </w:pPr>
      <w:r>
        <w:rPr>
          <w:rtl/>
        </w:rPr>
        <w:t>היו"ר אלי בן-מנחם:</w:t>
      </w:r>
    </w:p>
    <w:p w14:paraId="39F6B3BF" w14:textId="77777777" w:rsidR="00000000" w:rsidRDefault="00063F1E">
      <w:pPr>
        <w:pStyle w:val="a0"/>
        <w:rPr>
          <w:rtl/>
        </w:rPr>
      </w:pPr>
    </w:p>
    <w:p w14:paraId="485A82B3" w14:textId="77777777" w:rsidR="00000000" w:rsidRDefault="00063F1E">
      <w:pPr>
        <w:pStyle w:val="a0"/>
        <w:rPr>
          <w:rFonts w:hint="cs"/>
          <w:rtl/>
        </w:rPr>
      </w:pPr>
      <w:r>
        <w:rPr>
          <w:rFonts w:hint="cs"/>
          <w:rtl/>
        </w:rPr>
        <w:t>תודה לחבר הכנסת נסים זאב. בבקשה, חבר הכנסת אילן שלגי. אחריו - אחרון המציעים, חבר הכנסת דהאמשה.</w:t>
      </w:r>
    </w:p>
    <w:p w14:paraId="5354DE79" w14:textId="77777777" w:rsidR="00000000" w:rsidRDefault="00063F1E">
      <w:pPr>
        <w:pStyle w:val="a0"/>
        <w:rPr>
          <w:rFonts w:hint="cs"/>
          <w:rtl/>
        </w:rPr>
      </w:pPr>
    </w:p>
    <w:p w14:paraId="79E7B2CD" w14:textId="77777777" w:rsidR="00000000" w:rsidRDefault="00063F1E">
      <w:pPr>
        <w:pStyle w:val="a"/>
        <w:rPr>
          <w:rtl/>
        </w:rPr>
      </w:pPr>
      <w:bookmarkStart w:id="493" w:name="FS000000490T15_12_2004_16_51_52"/>
      <w:bookmarkStart w:id="494" w:name="FS000001046T15_12_2004_16_52_04"/>
      <w:bookmarkStart w:id="495" w:name="_Toc100465849"/>
      <w:bookmarkEnd w:id="493"/>
      <w:bookmarkEnd w:id="494"/>
      <w:r>
        <w:rPr>
          <w:rFonts w:hint="eastAsia"/>
          <w:rtl/>
        </w:rPr>
        <w:t>אילן</w:t>
      </w:r>
      <w:r>
        <w:rPr>
          <w:rtl/>
        </w:rPr>
        <w:t xml:space="preserve"> שלגי</w:t>
      </w:r>
      <w:r>
        <w:rPr>
          <w:rtl/>
        </w:rPr>
        <w:t xml:space="preserve"> (שינוי):</w:t>
      </w:r>
      <w:bookmarkEnd w:id="495"/>
    </w:p>
    <w:p w14:paraId="48C3636D" w14:textId="77777777" w:rsidR="00000000" w:rsidRDefault="00063F1E">
      <w:pPr>
        <w:pStyle w:val="a0"/>
        <w:rPr>
          <w:rFonts w:hint="cs"/>
          <w:rtl/>
        </w:rPr>
      </w:pPr>
    </w:p>
    <w:p w14:paraId="0ACA174E" w14:textId="77777777" w:rsidR="00000000" w:rsidRDefault="00063F1E">
      <w:pPr>
        <w:pStyle w:val="a0"/>
        <w:rPr>
          <w:rFonts w:hint="cs"/>
          <w:rtl/>
        </w:rPr>
      </w:pPr>
      <w:r>
        <w:rPr>
          <w:rFonts w:hint="cs"/>
          <w:rtl/>
        </w:rPr>
        <w:t xml:space="preserve">אדוני היושב-ראש, חברות וחברי הכנסת, גברתי השרה, אני מבקש לחזק את ידייך, גם מן האופוזיציה. תמשיכי להבטיח שתיישמי ביחד עם ממשלת ישראל את דוח-דברת כפי שהוא יוגש. בנוגע לדוח הזה, שגם אני יכולתי אולי לחשוב על דברים כאלה או אחרים שרצוי לעשות בו אחרת, </w:t>
      </w:r>
      <w:r>
        <w:rPr>
          <w:rFonts w:hint="cs"/>
          <w:rtl/>
        </w:rPr>
        <w:t>בסך הכול יושבים על המדוכה אנשים מצוינים, שעשו עבודה רצינית ביותר. צריך יהיה ליישם אותו בנחישות כמקשה אחת.</w:t>
      </w:r>
    </w:p>
    <w:p w14:paraId="05ECC27D" w14:textId="77777777" w:rsidR="00000000" w:rsidRDefault="00063F1E">
      <w:pPr>
        <w:pStyle w:val="a0"/>
        <w:rPr>
          <w:rFonts w:hint="cs"/>
          <w:rtl/>
        </w:rPr>
      </w:pPr>
    </w:p>
    <w:p w14:paraId="66EDDCE5" w14:textId="77777777" w:rsidR="00000000" w:rsidRDefault="00063F1E">
      <w:pPr>
        <w:pStyle w:val="a0"/>
        <w:rPr>
          <w:rFonts w:hint="cs"/>
          <w:rtl/>
        </w:rPr>
      </w:pPr>
      <w:r>
        <w:rPr>
          <w:rFonts w:hint="cs"/>
          <w:rtl/>
        </w:rPr>
        <w:t xml:space="preserve">אני מבין שנכון מבחינתך לומר שמנסים להגיע להסכמה עם ארגוני המורים. אנחנו שומעים את זה כבר למעלה משנה. הלוואי שאתבדה </w:t>
      </w:r>
      <w:r>
        <w:rPr>
          <w:rtl/>
        </w:rPr>
        <w:t>–</w:t>
      </w:r>
      <w:r>
        <w:rPr>
          <w:rFonts w:hint="cs"/>
          <w:rtl/>
        </w:rPr>
        <w:t xml:space="preserve"> לא תהיה הסכמה. צריך יהיה להסביר </w:t>
      </w:r>
      <w:r>
        <w:rPr>
          <w:rFonts w:hint="cs"/>
          <w:rtl/>
        </w:rPr>
        <w:t>למורים שהאחריות לחינוך, האחריות כלפי הילדים וכלפי ההורים וכלפי המדינה היא של ממשלת ישראל. ועם כל הכבוד למורים, שגם מבינים בנושא החינוך, הם יכולים להיות צד בנושא, הם יכולים להיות גורם מייעץ, צריך להתחשב בדעתם, אבל ההחלטה צריכה להתקבל על-ידי ממשלת ישראל וכנס</w:t>
      </w:r>
      <w:r>
        <w:rPr>
          <w:rFonts w:hint="cs"/>
          <w:rtl/>
        </w:rPr>
        <w:t xml:space="preserve">ת ישראל. </w:t>
      </w:r>
    </w:p>
    <w:p w14:paraId="4E4032D4" w14:textId="77777777" w:rsidR="00000000" w:rsidRDefault="00063F1E">
      <w:pPr>
        <w:pStyle w:val="a0"/>
        <w:rPr>
          <w:rFonts w:hint="cs"/>
          <w:rtl/>
        </w:rPr>
      </w:pPr>
    </w:p>
    <w:p w14:paraId="0FEACF9A" w14:textId="77777777" w:rsidR="00000000" w:rsidRDefault="00063F1E">
      <w:pPr>
        <w:pStyle w:val="a0"/>
        <w:rPr>
          <w:rFonts w:hint="cs"/>
          <w:rtl/>
        </w:rPr>
      </w:pPr>
      <w:r>
        <w:rPr>
          <w:rFonts w:hint="cs"/>
          <w:rtl/>
        </w:rPr>
        <w:t xml:space="preserve">אני חוזר ואומר, יהיה צורך ליישם את הדוח הזה כמקשה אחת. תודה רבה. </w:t>
      </w:r>
    </w:p>
    <w:p w14:paraId="3E2AFF97" w14:textId="77777777" w:rsidR="00000000" w:rsidRDefault="00063F1E">
      <w:pPr>
        <w:pStyle w:val="a0"/>
        <w:rPr>
          <w:rFonts w:hint="cs"/>
          <w:rtl/>
        </w:rPr>
      </w:pPr>
    </w:p>
    <w:p w14:paraId="129C29FC" w14:textId="77777777" w:rsidR="00000000" w:rsidRDefault="00063F1E">
      <w:pPr>
        <w:pStyle w:val="af1"/>
        <w:rPr>
          <w:rtl/>
        </w:rPr>
      </w:pPr>
      <w:r>
        <w:rPr>
          <w:rtl/>
        </w:rPr>
        <w:t>היו"ר אלי בן-מנחם:</w:t>
      </w:r>
    </w:p>
    <w:p w14:paraId="0C037221" w14:textId="77777777" w:rsidR="00000000" w:rsidRDefault="00063F1E">
      <w:pPr>
        <w:pStyle w:val="a0"/>
        <w:rPr>
          <w:rtl/>
        </w:rPr>
      </w:pPr>
    </w:p>
    <w:p w14:paraId="7B3E1DB2" w14:textId="77777777" w:rsidR="00000000" w:rsidRDefault="00063F1E">
      <w:pPr>
        <w:pStyle w:val="a0"/>
        <w:rPr>
          <w:rFonts w:hint="cs"/>
          <w:rtl/>
        </w:rPr>
      </w:pPr>
      <w:r>
        <w:rPr>
          <w:rFonts w:hint="cs"/>
          <w:rtl/>
        </w:rPr>
        <w:t>תודה לחבר הכנסת אילן שלגי. חבר הכנסת דהאמשה, בבקשה.</w:t>
      </w:r>
    </w:p>
    <w:p w14:paraId="19064155" w14:textId="77777777" w:rsidR="00000000" w:rsidRDefault="00063F1E">
      <w:pPr>
        <w:pStyle w:val="a0"/>
        <w:rPr>
          <w:rFonts w:hint="cs"/>
          <w:rtl/>
        </w:rPr>
      </w:pPr>
    </w:p>
    <w:p w14:paraId="20052389" w14:textId="77777777" w:rsidR="00000000" w:rsidRDefault="00063F1E">
      <w:pPr>
        <w:pStyle w:val="a"/>
        <w:rPr>
          <w:rtl/>
        </w:rPr>
      </w:pPr>
      <w:bookmarkStart w:id="496" w:name="FS000000550T15_12_2004_16_55_23"/>
      <w:bookmarkStart w:id="497" w:name="_Toc100465850"/>
      <w:bookmarkEnd w:id="496"/>
      <w:r>
        <w:rPr>
          <w:rFonts w:hint="eastAsia"/>
          <w:rtl/>
        </w:rPr>
        <w:t>עבד</w:t>
      </w:r>
      <w:r>
        <w:rPr>
          <w:rtl/>
        </w:rPr>
        <w:t>-אלמאלכ דהאמשה (רע"ם):</w:t>
      </w:r>
      <w:bookmarkEnd w:id="497"/>
    </w:p>
    <w:p w14:paraId="00310774" w14:textId="77777777" w:rsidR="00000000" w:rsidRDefault="00063F1E">
      <w:pPr>
        <w:pStyle w:val="a0"/>
        <w:rPr>
          <w:rFonts w:hint="cs"/>
          <w:rtl/>
        </w:rPr>
      </w:pPr>
    </w:p>
    <w:p w14:paraId="73F7A7F5" w14:textId="77777777" w:rsidR="00000000" w:rsidRDefault="00063F1E">
      <w:pPr>
        <w:pStyle w:val="a0"/>
        <w:rPr>
          <w:rFonts w:hint="cs"/>
          <w:rtl/>
        </w:rPr>
      </w:pPr>
      <w:r>
        <w:rPr>
          <w:rFonts w:hint="cs"/>
          <w:rtl/>
        </w:rPr>
        <w:t xml:space="preserve">כבוד היושב-ראש, גברתי השרה, חברי חברי הכנסת, המצוקה ברורה. המצוקה הגלובלית של </w:t>
      </w:r>
      <w:r>
        <w:rPr>
          <w:rFonts w:hint="cs"/>
          <w:rtl/>
        </w:rPr>
        <w:t>הממשלה ושל החברה בכלל פוגעת קודם כול גם בחינוך ובמשרד החינוך.</w:t>
      </w:r>
    </w:p>
    <w:p w14:paraId="7EF35265" w14:textId="77777777" w:rsidR="00000000" w:rsidRDefault="00063F1E">
      <w:pPr>
        <w:pStyle w:val="a0"/>
        <w:rPr>
          <w:rFonts w:hint="cs"/>
          <w:rtl/>
        </w:rPr>
      </w:pPr>
    </w:p>
    <w:p w14:paraId="57ACE699" w14:textId="77777777" w:rsidR="00000000" w:rsidRDefault="00063F1E">
      <w:pPr>
        <w:pStyle w:val="a0"/>
        <w:rPr>
          <w:rFonts w:hint="cs"/>
          <w:rtl/>
        </w:rPr>
      </w:pPr>
      <w:r>
        <w:rPr>
          <w:rFonts w:hint="cs"/>
          <w:rtl/>
        </w:rPr>
        <w:t>אני תוהה איך אפשר להיות אופטימי כאשר הנתונים כולם אומרים אחרת. הרי התקציב בשנה הזאת יקוצץ במיליארד שקל. דוח-דברת לבדו מצריך חצי מיליארד שקל כדי ליישמו. זה מה שהוקצה ליישומו, והוא מצריך הרבה יות</w:t>
      </w:r>
      <w:r>
        <w:rPr>
          <w:rFonts w:hint="cs"/>
          <w:rtl/>
        </w:rPr>
        <w:t xml:space="preserve">ר, כמובן. אינני יודע איך זה יימצא. אני שואל, מדוע לא נחזור לדברים הרבה יותר יסודיים? למה לא לדאוג קודם כול שיהיו לתלמידים כיתות ללמוד בהן ומורים שילמדו אותם? מדובר בפיטורי מורים </w:t>
      </w:r>
      <w:r>
        <w:rPr>
          <w:rtl/>
        </w:rPr>
        <w:t>–</w:t>
      </w:r>
      <w:r>
        <w:rPr>
          <w:rFonts w:hint="cs"/>
          <w:rtl/>
        </w:rPr>
        <w:t xml:space="preserve"> אומנם לא 15,000 כפי שאמרו, אבל יהיו פיטורים. איך אפשר להבריא את המערכת הזאת </w:t>
      </w:r>
      <w:r>
        <w:rPr>
          <w:rFonts w:hint="cs"/>
          <w:rtl/>
        </w:rPr>
        <w:t>עם ממשלה כזאת ועם מדיניות כזאת? הדבר מצריך ניעור מן היסוד ומדיניות אחרת, עם מבט חברתי ומבט הרבה יותר צודק, גם בין המגזרים השונים של החברה. אחרת ההידרדרות רק תימשך. תודה רבה.</w:t>
      </w:r>
    </w:p>
    <w:p w14:paraId="1F1769CE" w14:textId="77777777" w:rsidR="00000000" w:rsidRDefault="00063F1E">
      <w:pPr>
        <w:pStyle w:val="a0"/>
        <w:rPr>
          <w:rFonts w:hint="cs"/>
          <w:rtl/>
        </w:rPr>
      </w:pPr>
    </w:p>
    <w:p w14:paraId="6042BEBA" w14:textId="77777777" w:rsidR="00000000" w:rsidRDefault="00063F1E">
      <w:pPr>
        <w:pStyle w:val="af1"/>
        <w:rPr>
          <w:rtl/>
        </w:rPr>
      </w:pPr>
      <w:r>
        <w:rPr>
          <w:rtl/>
        </w:rPr>
        <w:t>היו"ר אלי בן-מנחם:</w:t>
      </w:r>
    </w:p>
    <w:p w14:paraId="7B9BDCEE" w14:textId="77777777" w:rsidR="00000000" w:rsidRDefault="00063F1E">
      <w:pPr>
        <w:pStyle w:val="a0"/>
        <w:rPr>
          <w:rtl/>
        </w:rPr>
      </w:pPr>
    </w:p>
    <w:p w14:paraId="25777DDD" w14:textId="77777777" w:rsidR="00000000" w:rsidRDefault="00063F1E">
      <w:pPr>
        <w:pStyle w:val="a0"/>
        <w:rPr>
          <w:rFonts w:hint="cs"/>
          <w:rtl/>
        </w:rPr>
      </w:pPr>
      <w:r>
        <w:rPr>
          <w:rFonts w:hint="cs"/>
          <w:rtl/>
        </w:rPr>
        <w:t>תודה לחבר הכנסת דהאמשה.</w:t>
      </w:r>
    </w:p>
    <w:p w14:paraId="7424543C" w14:textId="77777777" w:rsidR="00000000" w:rsidRDefault="00063F1E">
      <w:pPr>
        <w:pStyle w:val="a0"/>
        <w:rPr>
          <w:rFonts w:hint="cs"/>
          <w:rtl/>
        </w:rPr>
      </w:pPr>
    </w:p>
    <w:p w14:paraId="30C0708B" w14:textId="77777777" w:rsidR="00000000" w:rsidRDefault="00063F1E">
      <w:pPr>
        <w:pStyle w:val="a0"/>
        <w:rPr>
          <w:rFonts w:hint="cs"/>
          <w:rtl/>
        </w:rPr>
      </w:pPr>
      <w:r>
        <w:rPr>
          <w:rFonts w:hint="cs"/>
          <w:rtl/>
        </w:rPr>
        <w:t>רבותי חברי הכנסת, שרת החינוך והתרבות</w:t>
      </w:r>
      <w:r>
        <w:rPr>
          <w:rFonts w:hint="cs"/>
          <w:rtl/>
        </w:rPr>
        <w:t xml:space="preserve"> הציעה להעביר את ההצעות לסדר-היום לוועדת החינוך. אני שואל את חברי הכנסת אם הם מסכימים. חבר הכנסת מוחמד ברכה?</w:t>
      </w:r>
    </w:p>
    <w:p w14:paraId="61AA49F4" w14:textId="77777777" w:rsidR="00000000" w:rsidRDefault="00063F1E">
      <w:pPr>
        <w:pStyle w:val="a0"/>
        <w:rPr>
          <w:rFonts w:hint="cs"/>
          <w:rtl/>
        </w:rPr>
      </w:pPr>
    </w:p>
    <w:p w14:paraId="5CE3FE17" w14:textId="77777777" w:rsidR="00000000" w:rsidRDefault="00063F1E">
      <w:pPr>
        <w:pStyle w:val="af0"/>
        <w:rPr>
          <w:rtl/>
        </w:rPr>
      </w:pPr>
      <w:r>
        <w:rPr>
          <w:rFonts w:hint="eastAsia"/>
          <w:rtl/>
        </w:rPr>
        <w:t>מוחמד</w:t>
      </w:r>
      <w:r>
        <w:rPr>
          <w:rtl/>
        </w:rPr>
        <w:t xml:space="preserve"> ברכה (חד"ש-תע"ל):</w:t>
      </w:r>
    </w:p>
    <w:p w14:paraId="31979A23" w14:textId="77777777" w:rsidR="00000000" w:rsidRDefault="00063F1E">
      <w:pPr>
        <w:pStyle w:val="a0"/>
        <w:rPr>
          <w:rFonts w:hint="cs"/>
          <w:rtl/>
        </w:rPr>
      </w:pPr>
    </w:p>
    <w:p w14:paraId="20010C21" w14:textId="77777777" w:rsidR="00000000" w:rsidRDefault="00063F1E">
      <w:pPr>
        <w:pStyle w:val="a0"/>
        <w:rPr>
          <w:rFonts w:hint="cs"/>
          <w:rtl/>
        </w:rPr>
      </w:pPr>
      <w:r>
        <w:rPr>
          <w:rFonts w:hint="cs"/>
          <w:rtl/>
        </w:rPr>
        <w:t>מסכים.</w:t>
      </w:r>
    </w:p>
    <w:p w14:paraId="633B188A" w14:textId="77777777" w:rsidR="00000000" w:rsidRDefault="00063F1E">
      <w:pPr>
        <w:pStyle w:val="a0"/>
        <w:rPr>
          <w:rFonts w:hint="cs"/>
          <w:rtl/>
        </w:rPr>
      </w:pPr>
    </w:p>
    <w:p w14:paraId="6D295C11" w14:textId="77777777" w:rsidR="00000000" w:rsidRDefault="00063F1E">
      <w:pPr>
        <w:pStyle w:val="af1"/>
        <w:rPr>
          <w:rtl/>
        </w:rPr>
      </w:pPr>
      <w:r>
        <w:rPr>
          <w:rtl/>
        </w:rPr>
        <w:t>היו"ר אלי בן-מנחם:</w:t>
      </w:r>
    </w:p>
    <w:p w14:paraId="66BDF4A1" w14:textId="77777777" w:rsidR="00000000" w:rsidRDefault="00063F1E">
      <w:pPr>
        <w:pStyle w:val="a0"/>
        <w:rPr>
          <w:rtl/>
        </w:rPr>
      </w:pPr>
    </w:p>
    <w:p w14:paraId="205EB974" w14:textId="77777777" w:rsidR="00000000" w:rsidRDefault="00063F1E">
      <w:pPr>
        <w:pStyle w:val="a0"/>
        <w:rPr>
          <w:rFonts w:hint="cs"/>
          <w:rtl/>
        </w:rPr>
      </w:pPr>
      <w:r>
        <w:rPr>
          <w:rFonts w:hint="cs"/>
          <w:rtl/>
        </w:rPr>
        <w:t>חבר הכנסת גאלב מג'דאלה לא נמצא. חברת הכנסת גילה פינקלשטיין?</w:t>
      </w:r>
    </w:p>
    <w:p w14:paraId="6CFD5F5E" w14:textId="77777777" w:rsidR="00000000" w:rsidRDefault="00063F1E">
      <w:pPr>
        <w:pStyle w:val="a0"/>
        <w:rPr>
          <w:rFonts w:hint="cs"/>
          <w:rtl/>
        </w:rPr>
      </w:pPr>
    </w:p>
    <w:p w14:paraId="4F409D3F" w14:textId="77777777" w:rsidR="00000000" w:rsidRDefault="00063F1E">
      <w:pPr>
        <w:pStyle w:val="af0"/>
        <w:rPr>
          <w:rtl/>
        </w:rPr>
      </w:pPr>
      <w:r>
        <w:rPr>
          <w:rFonts w:hint="eastAsia"/>
          <w:rtl/>
        </w:rPr>
        <w:t>גילה</w:t>
      </w:r>
      <w:r>
        <w:rPr>
          <w:rtl/>
        </w:rPr>
        <w:t xml:space="preserve"> פינקלשטיין (מפד"ל):</w:t>
      </w:r>
    </w:p>
    <w:p w14:paraId="7CDD5CB7" w14:textId="77777777" w:rsidR="00000000" w:rsidRDefault="00063F1E">
      <w:pPr>
        <w:pStyle w:val="a0"/>
        <w:rPr>
          <w:rFonts w:hint="cs"/>
          <w:rtl/>
        </w:rPr>
      </w:pPr>
    </w:p>
    <w:p w14:paraId="533AC8B9" w14:textId="77777777" w:rsidR="00000000" w:rsidRDefault="00063F1E">
      <w:pPr>
        <w:pStyle w:val="a0"/>
        <w:rPr>
          <w:rFonts w:hint="cs"/>
          <w:rtl/>
        </w:rPr>
      </w:pPr>
      <w:r>
        <w:rPr>
          <w:rFonts w:hint="cs"/>
          <w:rtl/>
        </w:rPr>
        <w:t>כן, לו</w:t>
      </w:r>
      <w:r>
        <w:rPr>
          <w:rFonts w:hint="cs"/>
          <w:rtl/>
        </w:rPr>
        <w:t>ועדת החינוך.</w:t>
      </w:r>
    </w:p>
    <w:p w14:paraId="11333EF2" w14:textId="77777777" w:rsidR="00000000" w:rsidRDefault="00063F1E">
      <w:pPr>
        <w:pStyle w:val="a0"/>
        <w:rPr>
          <w:rFonts w:hint="cs"/>
          <w:rtl/>
        </w:rPr>
      </w:pPr>
    </w:p>
    <w:p w14:paraId="7602864E" w14:textId="77777777" w:rsidR="00000000" w:rsidRDefault="00063F1E">
      <w:pPr>
        <w:pStyle w:val="af1"/>
        <w:rPr>
          <w:rtl/>
        </w:rPr>
      </w:pPr>
      <w:r>
        <w:rPr>
          <w:rtl/>
        </w:rPr>
        <w:t>היו"ר אלי בן-מנחם:</w:t>
      </w:r>
    </w:p>
    <w:p w14:paraId="59E7479C" w14:textId="77777777" w:rsidR="00000000" w:rsidRDefault="00063F1E">
      <w:pPr>
        <w:pStyle w:val="a0"/>
        <w:rPr>
          <w:rtl/>
        </w:rPr>
      </w:pPr>
    </w:p>
    <w:p w14:paraId="18B30D75" w14:textId="77777777" w:rsidR="00000000" w:rsidRDefault="00063F1E">
      <w:pPr>
        <w:pStyle w:val="a0"/>
        <w:rPr>
          <w:rFonts w:hint="cs"/>
          <w:rtl/>
        </w:rPr>
      </w:pPr>
      <w:r>
        <w:rPr>
          <w:rFonts w:hint="cs"/>
          <w:rtl/>
        </w:rPr>
        <w:t>חבר הכנסת בני אלון - לא נמצא. חבר הכנסת ג'מאל זחאלקה?</w:t>
      </w:r>
    </w:p>
    <w:p w14:paraId="2817F68E" w14:textId="77777777" w:rsidR="00000000" w:rsidRDefault="00063F1E">
      <w:pPr>
        <w:pStyle w:val="a0"/>
        <w:rPr>
          <w:rFonts w:hint="cs"/>
          <w:rtl/>
        </w:rPr>
      </w:pPr>
    </w:p>
    <w:p w14:paraId="3A5A7024" w14:textId="77777777" w:rsidR="00000000" w:rsidRDefault="00063F1E">
      <w:pPr>
        <w:pStyle w:val="af0"/>
        <w:rPr>
          <w:rtl/>
        </w:rPr>
      </w:pPr>
      <w:r>
        <w:rPr>
          <w:rFonts w:hint="eastAsia"/>
          <w:rtl/>
        </w:rPr>
        <w:t>ג</w:t>
      </w:r>
      <w:r>
        <w:rPr>
          <w:rtl/>
        </w:rPr>
        <w:t>'מאל זחאלקה (בל"ד):</w:t>
      </w:r>
    </w:p>
    <w:p w14:paraId="3A8CE4A7" w14:textId="77777777" w:rsidR="00000000" w:rsidRDefault="00063F1E">
      <w:pPr>
        <w:pStyle w:val="a0"/>
        <w:rPr>
          <w:rFonts w:hint="cs"/>
          <w:rtl/>
        </w:rPr>
      </w:pPr>
    </w:p>
    <w:p w14:paraId="4A2CB0C3" w14:textId="77777777" w:rsidR="00000000" w:rsidRDefault="00063F1E">
      <w:pPr>
        <w:pStyle w:val="a0"/>
        <w:rPr>
          <w:rFonts w:hint="cs"/>
          <w:rtl/>
        </w:rPr>
      </w:pPr>
      <w:r>
        <w:rPr>
          <w:rFonts w:hint="cs"/>
          <w:rtl/>
        </w:rPr>
        <w:t>מסכים.</w:t>
      </w:r>
    </w:p>
    <w:p w14:paraId="2F85F75E" w14:textId="77777777" w:rsidR="00000000" w:rsidRDefault="00063F1E">
      <w:pPr>
        <w:pStyle w:val="a0"/>
        <w:rPr>
          <w:rFonts w:hint="cs"/>
          <w:rtl/>
        </w:rPr>
      </w:pPr>
    </w:p>
    <w:p w14:paraId="416F9269" w14:textId="77777777" w:rsidR="00000000" w:rsidRDefault="00063F1E">
      <w:pPr>
        <w:pStyle w:val="af1"/>
        <w:rPr>
          <w:rtl/>
        </w:rPr>
      </w:pPr>
      <w:r>
        <w:rPr>
          <w:rtl/>
        </w:rPr>
        <w:t>היו"ר אלי בן-מנחם:</w:t>
      </w:r>
    </w:p>
    <w:p w14:paraId="7050A800" w14:textId="77777777" w:rsidR="00000000" w:rsidRDefault="00063F1E">
      <w:pPr>
        <w:pStyle w:val="a0"/>
        <w:rPr>
          <w:rtl/>
        </w:rPr>
      </w:pPr>
    </w:p>
    <w:p w14:paraId="6149EA61" w14:textId="77777777" w:rsidR="00000000" w:rsidRDefault="00063F1E">
      <w:pPr>
        <w:pStyle w:val="a0"/>
        <w:rPr>
          <w:rFonts w:hint="cs"/>
          <w:rtl/>
        </w:rPr>
      </w:pPr>
      <w:r>
        <w:rPr>
          <w:rFonts w:hint="cs"/>
          <w:rtl/>
        </w:rPr>
        <w:t xml:space="preserve">רבותי חברי הכנסת, אנחנו עוברים להצבעה. מי שמצביע בעד, זה להעביר את ההצעות לסדר-היום לוועדת החינוך. מי שמצביע נגד, זה </w:t>
      </w:r>
      <w:r>
        <w:rPr>
          <w:rFonts w:hint="cs"/>
          <w:rtl/>
        </w:rPr>
        <w:t>להסיר את הנושא מסדר-היום. ההצבעה החלה.</w:t>
      </w:r>
    </w:p>
    <w:p w14:paraId="6BB1781B" w14:textId="77777777" w:rsidR="00000000" w:rsidRDefault="00063F1E">
      <w:pPr>
        <w:pStyle w:val="a0"/>
        <w:rPr>
          <w:rFonts w:hint="cs"/>
          <w:rtl/>
        </w:rPr>
      </w:pPr>
    </w:p>
    <w:p w14:paraId="1259A118" w14:textId="77777777" w:rsidR="00000000" w:rsidRDefault="00063F1E">
      <w:pPr>
        <w:pStyle w:val="ab"/>
        <w:bidi/>
        <w:rPr>
          <w:rFonts w:hint="cs"/>
          <w:rtl/>
        </w:rPr>
      </w:pPr>
      <w:r>
        <w:rPr>
          <w:rFonts w:hint="cs"/>
          <w:rtl/>
        </w:rPr>
        <w:t>הצבעה מס' 23</w:t>
      </w:r>
    </w:p>
    <w:p w14:paraId="1385BDCF" w14:textId="77777777" w:rsidR="00000000" w:rsidRDefault="00063F1E">
      <w:pPr>
        <w:pStyle w:val="a0"/>
        <w:rPr>
          <w:rFonts w:hint="cs"/>
          <w:rtl/>
        </w:rPr>
      </w:pPr>
    </w:p>
    <w:p w14:paraId="0CCF687F"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13 </w:t>
      </w:r>
    </w:p>
    <w:p w14:paraId="0BE88FC1" w14:textId="77777777" w:rsidR="00000000" w:rsidRDefault="00063F1E">
      <w:pPr>
        <w:pStyle w:val="ac"/>
        <w:bidi/>
        <w:rPr>
          <w:rFonts w:hint="cs"/>
          <w:rtl/>
        </w:rPr>
      </w:pPr>
      <w:r>
        <w:rPr>
          <w:rFonts w:hint="cs"/>
          <w:rtl/>
        </w:rPr>
        <w:t xml:space="preserve">נגד </w:t>
      </w:r>
      <w:r>
        <w:rPr>
          <w:rtl/>
        </w:rPr>
        <w:t>–</w:t>
      </w:r>
      <w:r>
        <w:rPr>
          <w:rFonts w:hint="cs"/>
          <w:rtl/>
        </w:rPr>
        <w:t xml:space="preserve"> אין </w:t>
      </w:r>
    </w:p>
    <w:p w14:paraId="73DF9AC1"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6440CE6E" w14:textId="77777777" w:rsidR="00000000" w:rsidRDefault="00063F1E">
      <w:pPr>
        <w:pStyle w:val="ad"/>
        <w:bidi/>
        <w:rPr>
          <w:rFonts w:hint="cs"/>
          <w:rtl/>
        </w:rPr>
      </w:pPr>
      <w:r>
        <w:rPr>
          <w:rFonts w:hint="cs"/>
          <w:rtl/>
        </w:rPr>
        <w:t xml:space="preserve">ההצעה להעביר את הנושא שהעלו חברי הכנסת מוחמד ברכה, גילה פינקלשטיין </w:t>
      </w:r>
    </w:p>
    <w:p w14:paraId="253C3697" w14:textId="77777777" w:rsidR="00000000" w:rsidRDefault="00063F1E">
      <w:pPr>
        <w:pStyle w:val="ad"/>
        <w:bidi/>
        <w:rPr>
          <w:rFonts w:hint="cs"/>
          <w:rtl/>
        </w:rPr>
      </w:pPr>
      <w:r>
        <w:rPr>
          <w:rFonts w:hint="cs"/>
          <w:rtl/>
        </w:rPr>
        <w:t xml:space="preserve">וג'מאל זחאלקה לוועדת החינוך, התרבות והספורט נתקבלה. </w:t>
      </w:r>
    </w:p>
    <w:p w14:paraId="12071686" w14:textId="77777777" w:rsidR="00000000" w:rsidRDefault="00063F1E">
      <w:pPr>
        <w:pStyle w:val="a0"/>
        <w:rPr>
          <w:rFonts w:hint="cs"/>
          <w:rtl/>
        </w:rPr>
      </w:pPr>
    </w:p>
    <w:p w14:paraId="34F7DA16" w14:textId="77777777" w:rsidR="00000000" w:rsidRDefault="00063F1E">
      <w:pPr>
        <w:pStyle w:val="af1"/>
        <w:rPr>
          <w:rtl/>
        </w:rPr>
      </w:pPr>
      <w:r>
        <w:rPr>
          <w:rtl/>
        </w:rPr>
        <w:t>היו"ר אלי בן-מנחם</w:t>
      </w:r>
      <w:r>
        <w:rPr>
          <w:rtl/>
        </w:rPr>
        <w:t>:</w:t>
      </w:r>
    </w:p>
    <w:p w14:paraId="23765BCE" w14:textId="77777777" w:rsidR="00000000" w:rsidRDefault="00063F1E">
      <w:pPr>
        <w:pStyle w:val="a0"/>
        <w:rPr>
          <w:rtl/>
        </w:rPr>
      </w:pPr>
    </w:p>
    <w:p w14:paraId="0EACB133" w14:textId="77777777" w:rsidR="00000000" w:rsidRDefault="00063F1E">
      <w:pPr>
        <w:pStyle w:val="a0"/>
        <w:rPr>
          <w:rFonts w:hint="cs"/>
          <w:rtl/>
        </w:rPr>
      </w:pPr>
      <w:r>
        <w:rPr>
          <w:rFonts w:hint="cs"/>
          <w:rtl/>
        </w:rPr>
        <w:t>13 חברי כנסת בעד, נגד - אין, נמנעים - אין. על כן, ההצעות לסדר-היום בנושא הדיווחים על פיטורים צפויים של 15,000 מורים במסגרת רפורמת דברת, יועברו לוועדת החינוך להמשך הדיון.</w:t>
      </w:r>
    </w:p>
    <w:p w14:paraId="1216B052" w14:textId="77777777" w:rsidR="00000000" w:rsidRDefault="00063F1E">
      <w:pPr>
        <w:pStyle w:val="a0"/>
        <w:rPr>
          <w:rFonts w:hint="cs"/>
          <w:rtl/>
        </w:rPr>
      </w:pPr>
    </w:p>
    <w:p w14:paraId="0B76F583" w14:textId="77777777" w:rsidR="00000000" w:rsidRDefault="00063F1E">
      <w:pPr>
        <w:pStyle w:val="a0"/>
        <w:rPr>
          <w:rFonts w:hint="cs"/>
          <w:rtl/>
        </w:rPr>
      </w:pPr>
    </w:p>
    <w:p w14:paraId="6DB54D26" w14:textId="77777777" w:rsidR="00000000" w:rsidRDefault="00063F1E">
      <w:pPr>
        <w:pStyle w:val="a2"/>
        <w:rPr>
          <w:rFonts w:hint="cs"/>
          <w:rtl/>
        </w:rPr>
      </w:pPr>
      <w:bookmarkStart w:id="498" w:name="_Toc100465851"/>
      <w:r>
        <w:rPr>
          <w:rFonts w:hint="cs"/>
          <w:rtl/>
        </w:rPr>
        <w:t>מסמכים שהונחו על שולחן הכנסת</w:t>
      </w:r>
      <w:bookmarkEnd w:id="498"/>
    </w:p>
    <w:p w14:paraId="5F5D8B3C" w14:textId="77777777" w:rsidR="00000000" w:rsidRDefault="00063F1E">
      <w:pPr>
        <w:pStyle w:val="a0"/>
        <w:rPr>
          <w:rFonts w:hint="cs"/>
          <w:rtl/>
        </w:rPr>
      </w:pPr>
    </w:p>
    <w:p w14:paraId="22B3744F" w14:textId="77777777" w:rsidR="00000000" w:rsidRDefault="00063F1E">
      <w:pPr>
        <w:pStyle w:val="af1"/>
        <w:rPr>
          <w:rtl/>
        </w:rPr>
      </w:pPr>
      <w:r>
        <w:rPr>
          <w:rtl/>
        </w:rPr>
        <w:t>היו"ר אלי בן-מנחם:</w:t>
      </w:r>
    </w:p>
    <w:p w14:paraId="5981C9AC" w14:textId="77777777" w:rsidR="00000000" w:rsidRDefault="00063F1E">
      <w:pPr>
        <w:pStyle w:val="a0"/>
        <w:rPr>
          <w:rtl/>
        </w:rPr>
      </w:pPr>
    </w:p>
    <w:p w14:paraId="6322B68E" w14:textId="77777777" w:rsidR="00000000" w:rsidRDefault="00063F1E">
      <w:pPr>
        <w:pStyle w:val="a0"/>
        <w:rPr>
          <w:rFonts w:hint="cs"/>
          <w:rtl/>
        </w:rPr>
      </w:pPr>
      <w:r>
        <w:rPr>
          <w:rFonts w:hint="cs"/>
          <w:rtl/>
        </w:rPr>
        <w:t>אנחנו עוברים לנושא הבא. לפני זה</w:t>
      </w:r>
      <w:r>
        <w:rPr>
          <w:rFonts w:hint="cs"/>
          <w:rtl/>
        </w:rPr>
        <w:t>, הודעה לסגנית מזכיר הכנסת, בבקשה.</w:t>
      </w:r>
    </w:p>
    <w:p w14:paraId="45C25514" w14:textId="77777777" w:rsidR="00000000" w:rsidRDefault="00063F1E">
      <w:pPr>
        <w:pStyle w:val="a0"/>
        <w:rPr>
          <w:rFonts w:hint="cs"/>
          <w:rtl/>
        </w:rPr>
      </w:pPr>
    </w:p>
    <w:p w14:paraId="4B46C4E5" w14:textId="77777777" w:rsidR="00000000" w:rsidRDefault="00063F1E">
      <w:pPr>
        <w:pStyle w:val="a"/>
        <w:rPr>
          <w:rtl/>
        </w:rPr>
      </w:pPr>
      <w:bookmarkStart w:id="499" w:name="FS000000136T15_12_2004_17_12_45"/>
      <w:bookmarkStart w:id="500" w:name="_Toc100465852"/>
      <w:bookmarkEnd w:id="499"/>
      <w:r>
        <w:rPr>
          <w:rFonts w:hint="eastAsia"/>
          <w:rtl/>
        </w:rPr>
        <w:t>סגנית</w:t>
      </w:r>
      <w:r>
        <w:rPr>
          <w:rtl/>
        </w:rPr>
        <w:t xml:space="preserve"> מזכיר הכנסת רות קפלן:</w:t>
      </w:r>
      <w:bookmarkEnd w:id="500"/>
    </w:p>
    <w:p w14:paraId="74FC5CDB" w14:textId="77777777" w:rsidR="00000000" w:rsidRDefault="00063F1E">
      <w:pPr>
        <w:pStyle w:val="a0"/>
        <w:rPr>
          <w:rFonts w:hint="cs"/>
          <w:rtl/>
        </w:rPr>
      </w:pPr>
    </w:p>
    <w:p w14:paraId="10832B55" w14:textId="77777777" w:rsidR="00000000" w:rsidRDefault="00063F1E">
      <w:pPr>
        <w:pStyle w:val="a0"/>
        <w:rPr>
          <w:rFonts w:hint="cs"/>
          <w:rtl/>
        </w:rPr>
      </w:pPr>
      <w:r>
        <w:rPr>
          <w:rFonts w:hint="cs"/>
          <w:rtl/>
        </w:rPr>
        <w:t xml:space="preserve">תודה רבה. </w:t>
      </w:r>
    </w:p>
    <w:p w14:paraId="13221367" w14:textId="77777777" w:rsidR="00000000" w:rsidRDefault="00063F1E">
      <w:pPr>
        <w:pStyle w:val="a0"/>
        <w:rPr>
          <w:rFonts w:hint="cs"/>
          <w:rtl/>
        </w:rPr>
      </w:pPr>
    </w:p>
    <w:p w14:paraId="1D4F20C0" w14:textId="77777777" w:rsidR="00000000" w:rsidRDefault="00063F1E">
      <w:pPr>
        <w:pStyle w:val="a0"/>
        <w:rPr>
          <w:rFonts w:hint="cs"/>
          <w:rtl/>
        </w:rPr>
      </w:pPr>
      <w:r>
        <w:rPr>
          <w:rFonts w:hint="cs"/>
          <w:rtl/>
        </w:rPr>
        <w:t>ברשות יושב-ראש הישיבה, הנני מתכבדת להודיע, כי הונחה על שולחן הכנסת הצעת הוועדה לקידום מעמד האשה לחלוקת הצעת חוק לתיקון דיני הרשויות המקומיות (ייצוג הולם) (תיקוני חקיקה), התשס"ה-20</w:t>
      </w:r>
      <w:r>
        <w:rPr>
          <w:rFonts w:hint="cs"/>
          <w:rtl/>
        </w:rPr>
        <w:t xml:space="preserve">04, לפי סעיף 121 לתקנון הכנסת. תודה רבה. </w:t>
      </w:r>
    </w:p>
    <w:p w14:paraId="7FA8206A" w14:textId="77777777" w:rsidR="00000000" w:rsidRDefault="00063F1E">
      <w:pPr>
        <w:pStyle w:val="a0"/>
        <w:rPr>
          <w:rFonts w:hint="cs"/>
          <w:rtl/>
        </w:rPr>
      </w:pPr>
    </w:p>
    <w:p w14:paraId="6FF08B53" w14:textId="77777777" w:rsidR="00000000" w:rsidRDefault="00063F1E">
      <w:pPr>
        <w:pStyle w:val="af1"/>
        <w:rPr>
          <w:rtl/>
        </w:rPr>
      </w:pPr>
      <w:r>
        <w:rPr>
          <w:rtl/>
        </w:rPr>
        <w:t>היו"ר אלי בן-מנחם:</w:t>
      </w:r>
    </w:p>
    <w:p w14:paraId="7A1DE310" w14:textId="77777777" w:rsidR="00000000" w:rsidRDefault="00063F1E">
      <w:pPr>
        <w:pStyle w:val="a0"/>
        <w:rPr>
          <w:rtl/>
        </w:rPr>
      </w:pPr>
    </w:p>
    <w:p w14:paraId="679CDD03" w14:textId="77777777" w:rsidR="00000000" w:rsidRDefault="00063F1E">
      <w:pPr>
        <w:pStyle w:val="a0"/>
        <w:rPr>
          <w:rFonts w:hint="cs"/>
          <w:rtl/>
        </w:rPr>
      </w:pPr>
      <w:r>
        <w:rPr>
          <w:rFonts w:hint="cs"/>
          <w:rtl/>
        </w:rPr>
        <w:t>תודה.</w:t>
      </w:r>
    </w:p>
    <w:p w14:paraId="07D7B434" w14:textId="77777777" w:rsidR="00000000" w:rsidRDefault="00063F1E">
      <w:pPr>
        <w:pStyle w:val="a2"/>
        <w:rPr>
          <w:rFonts w:hint="cs"/>
          <w:rtl/>
        </w:rPr>
      </w:pPr>
    </w:p>
    <w:p w14:paraId="7928E8E2" w14:textId="77777777" w:rsidR="00000000" w:rsidRDefault="00063F1E">
      <w:pPr>
        <w:pStyle w:val="a0"/>
        <w:rPr>
          <w:rFonts w:hint="cs"/>
          <w:rtl/>
        </w:rPr>
      </w:pPr>
    </w:p>
    <w:p w14:paraId="317B1692" w14:textId="77777777" w:rsidR="00000000" w:rsidRDefault="00063F1E">
      <w:pPr>
        <w:pStyle w:val="a2"/>
        <w:rPr>
          <w:rFonts w:hint="cs"/>
          <w:rtl/>
        </w:rPr>
      </w:pPr>
      <w:bookmarkStart w:id="501" w:name="CS85203FI0085203T15_12_2004_17_14_23"/>
      <w:bookmarkStart w:id="502" w:name="_Toc100465853"/>
      <w:bookmarkEnd w:id="501"/>
      <w:r>
        <w:rPr>
          <w:rtl/>
        </w:rPr>
        <w:t>הצע</w:t>
      </w:r>
      <w:r>
        <w:rPr>
          <w:rFonts w:hint="cs"/>
          <w:rtl/>
        </w:rPr>
        <w:t>ות</w:t>
      </w:r>
      <w:r>
        <w:rPr>
          <w:rtl/>
        </w:rPr>
        <w:t xml:space="preserve"> לסדר-היום</w:t>
      </w:r>
      <w:bookmarkEnd w:id="502"/>
      <w:r>
        <w:rPr>
          <w:rtl/>
        </w:rPr>
        <w:t xml:space="preserve"> </w:t>
      </w:r>
    </w:p>
    <w:p w14:paraId="5A1DAB3D" w14:textId="77777777" w:rsidR="00000000" w:rsidRDefault="00063F1E">
      <w:pPr>
        <w:pStyle w:val="a2"/>
        <w:rPr>
          <w:rtl/>
        </w:rPr>
      </w:pPr>
      <w:bookmarkStart w:id="503" w:name="_Toc100465854"/>
      <w:r>
        <w:rPr>
          <w:rtl/>
        </w:rPr>
        <w:t>כוונת משרד החינוך לבטל את בחינ</w:t>
      </w:r>
      <w:r>
        <w:rPr>
          <w:rFonts w:hint="cs"/>
          <w:rtl/>
        </w:rPr>
        <w:t>ו</w:t>
      </w:r>
      <w:r>
        <w:rPr>
          <w:rtl/>
        </w:rPr>
        <w:t>ת הבגרות באזרחות</w:t>
      </w:r>
      <w:bookmarkEnd w:id="503"/>
    </w:p>
    <w:p w14:paraId="3F3F38F3" w14:textId="77777777" w:rsidR="00000000" w:rsidRDefault="00063F1E">
      <w:pPr>
        <w:pStyle w:val="-0"/>
        <w:rPr>
          <w:rFonts w:hint="cs"/>
          <w:rtl/>
        </w:rPr>
      </w:pPr>
    </w:p>
    <w:p w14:paraId="77788A6E" w14:textId="77777777" w:rsidR="00000000" w:rsidRDefault="00063F1E">
      <w:pPr>
        <w:pStyle w:val="af1"/>
        <w:rPr>
          <w:rtl/>
        </w:rPr>
      </w:pPr>
      <w:r>
        <w:rPr>
          <w:rtl/>
        </w:rPr>
        <w:t>היו"ר אלי בן-מנחם:</w:t>
      </w:r>
    </w:p>
    <w:p w14:paraId="66639B17" w14:textId="77777777" w:rsidR="00000000" w:rsidRDefault="00063F1E">
      <w:pPr>
        <w:pStyle w:val="a0"/>
        <w:rPr>
          <w:rtl/>
        </w:rPr>
      </w:pPr>
    </w:p>
    <w:p w14:paraId="1641A862" w14:textId="77777777" w:rsidR="00000000" w:rsidRDefault="00063F1E">
      <w:pPr>
        <w:pStyle w:val="a0"/>
        <w:rPr>
          <w:rFonts w:hint="cs"/>
          <w:rtl/>
        </w:rPr>
      </w:pPr>
      <w:r>
        <w:rPr>
          <w:rFonts w:hint="cs"/>
          <w:rtl/>
        </w:rPr>
        <w:t xml:space="preserve">אנחנו עוברים לנושא הבא: כוונת משרד החינוך לבטל את בחינות הבגרות באזרחות - הצעות לסדר-היום מס' 5204 </w:t>
      </w:r>
      <w:r>
        <w:rPr>
          <w:rFonts w:hint="cs"/>
          <w:rtl/>
        </w:rPr>
        <w:t>ו-5244. ראשון המציעים, שר החינוך לשעבר, חבר הכנסת יוסי שריד, בבקשה.</w:t>
      </w:r>
    </w:p>
    <w:p w14:paraId="6FE58812" w14:textId="77777777" w:rsidR="00000000" w:rsidRDefault="00063F1E">
      <w:pPr>
        <w:pStyle w:val="a0"/>
        <w:rPr>
          <w:rFonts w:hint="cs"/>
          <w:rtl/>
        </w:rPr>
      </w:pPr>
    </w:p>
    <w:p w14:paraId="53A21DE3" w14:textId="77777777" w:rsidR="00000000" w:rsidRDefault="00063F1E">
      <w:pPr>
        <w:pStyle w:val="a"/>
        <w:rPr>
          <w:rtl/>
        </w:rPr>
      </w:pPr>
      <w:bookmarkStart w:id="504" w:name="FS000000512T15_12_2004_17_15_13"/>
      <w:bookmarkStart w:id="505" w:name="_Toc100465855"/>
      <w:bookmarkEnd w:id="504"/>
      <w:r>
        <w:rPr>
          <w:rFonts w:hint="eastAsia"/>
          <w:rtl/>
        </w:rPr>
        <w:t>יוסי</w:t>
      </w:r>
      <w:r>
        <w:rPr>
          <w:rtl/>
        </w:rPr>
        <w:t xml:space="preserve"> שריד (יחד):</w:t>
      </w:r>
      <w:bookmarkEnd w:id="505"/>
    </w:p>
    <w:p w14:paraId="0D617758" w14:textId="77777777" w:rsidR="00000000" w:rsidRDefault="00063F1E">
      <w:pPr>
        <w:pStyle w:val="a0"/>
        <w:rPr>
          <w:rFonts w:hint="cs"/>
          <w:rtl/>
        </w:rPr>
      </w:pPr>
    </w:p>
    <w:p w14:paraId="6F2C1154" w14:textId="77777777" w:rsidR="00000000" w:rsidRDefault="00063F1E">
      <w:pPr>
        <w:pStyle w:val="a0"/>
        <w:rPr>
          <w:rFonts w:hint="cs"/>
          <w:rtl/>
        </w:rPr>
      </w:pPr>
      <w:r>
        <w:rPr>
          <w:rFonts w:hint="cs"/>
          <w:rtl/>
        </w:rPr>
        <w:t>אדוני היושב-ראש, תזכיר לי בטובך מה אומר התקנון. נדמה לי ששתי הצעות לסדר-היום זה עשר דקות. נכון?</w:t>
      </w:r>
    </w:p>
    <w:p w14:paraId="08A1C3B9" w14:textId="77777777" w:rsidR="00000000" w:rsidRDefault="00063F1E">
      <w:pPr>
        <w:pStyle w:val="a0"/>
        <w:rPr>
          <w:rFonts w:hint="cs"/>
          <w:rtl/>
        </w:rPr>
      </w:pPr>
    </w:p>
    <w:p w14:paraId="40DE3B97" w14:textId="77777777" w:rsidR="00000000" w:rsidRDefault="00063F1E">
      <w:pPr>
        <w:pStyle w:val="af1"/>
        <w:rPr>
          <w:rtl/>
        </w:rPr>
      </w:pPr>
      <w:r>
        <w:rPr>
          <w:rtl/>
        </w:rPr>
        <w:t>היו"ר אלי בן-מנחם:</w:t>
      </w:r>
    </w:p>
    <w:p w14:paraId="28A0F037" w14:textId="77777777" w:rsidR="00000000" w:rsidRDefault="00063F1E">
      <w:pPr>
        <w:pStyle w:val="a0"/>
        <w:rPr>
          <w:rtl/>
        </w:rPr>
      </w:pPr>
    </w:p>
    <w:p w14:paraId="412C3816" w14:textId="77777777" w:rsidR="00000000" w:rsidRDefault="00063F1E">
      <w:pPr>
        <w:pStyle w:val="a0"/>
        <w:rPr>
          <w:rFonts w:hint="cs"/>
          <w:rtl/>
        </w:rPr>
      </w:pPr>
      <w:r>
        <w:rPr>
          <w:rFonts w:hint="cs"/>
          <w:rtl/>
        </w:rPr>
        <w:t xml:space="preserve">לא, ההצעה לסדר-היום שלך היא של שלוש דקות. </w:t>
      </w:r>
    </w:p>
    <w:p w14:paraId="5870701E" w14:textId="77777777" w:rsidR="00000000" w:rsidRDefault="00063F1E">
      <w:pPr>
        <w:pStyle w:val="a0"/>
        <w:rPr>
          <w:rFonts w:hint="cs"/>
          <w:rtl/>
        </w:rPr>
      </w:pPr>
    </w:p>
    <w:p w14:paraId="6C8A1DB7" w14:textId="77777777" w:rsidR="00000000" w:rsidRDefault="00063F1E">
      <w:pPr>
        <w:pStyle w:val="-"/>
        <w:rPr>
          <w:rtl/>
        </w:rPr>
      </w:pPr>
      <w:bookmarkStart w:id="506" w:name="FS000000512T15_12_2004_17_16_20C"/>
      <w:bookmarkEnd w:id="506"/>
      <w:r>
        <w:rPr>
          <w:rtl/>
        </w:rPr>
        <w:t>יוסי שרי</w:t>
      </w:r>
      <w:r>
        <w:rPr>
          <w:rtl/>
        </w:rPr>
        <w:t>ד (יחד):</w:t>
      </w:r>
    </w:p>
    <w:p w14:paraId="09A2E820" w14:textId="77777777" w:rsidR="00000000" w:rsidRDefault="00063F1E">
      <w:pPr>
        <w:pStyle w:val="a0"/>
        <w:rPr>
          <w:rtl/>
        </w:rPr>
      </w:pPr>
    </w:p>
    <w:p w14:paraId="49AFC3CE" w14:textId="77777777" w:rsidR="00000000" w:rsidRDefault="00063F1E">
      <w:pPr>
        <w:pStyle w:val="a0"/>
        <w:rPr>
          <w:rFonts w:hint="cs"/>
          <w:rtl/>
        </w:rPr>
      </w:pPr>
      <w:r>
        <w:rPr>
          <w:rFonts w:hint="cs"/>
          <w:rtl/>
        </w:rPr>
        <w:t>מה אומר התקנון?</w:t>
      </w:r>
    </w:p>
    <w:p w14:paraId="76F787CE" w14:textId="77777777" w:rsidR="00000000" w:rsidRDefault="00063F1E">
      <w:pPr>
        <w:pStyle w:val="a0"/>
        <w:rPr>
          <w:rFonts w:hint="cs"/>
          <w:rtl/>
        </w:rPr>
      </w:pPr>
    </w:p>
    <w:p w14:paraId="1121DF1A" w14:textId="77777777" w:rsidR="00000000" w:rsidRDefault="00063F1E">
      <w:pPr>
        <w:pStyle w:val="af1"/>
        <w:rPr>
          <w:rtl/>
        </w:rPr>
      </w:pPr>
      <w:r>
        <w:rPr>
          <w:rtl/>
        </w:rPr>
        <w:t>היו"ר אלי בן-מנחם:</w:t>
      </w:r>
    </w:p>
    <w:p w14:paraId="5B78A643" w14:textId="77777777" w:rsidR="00000000" w:rsidRDefault="00063F1E">
      <w:pPr>
        <w:pStyle w:val="a0"/>
        <w:rPr>
          <w:rtl/>
        </w:rPr>
      </w:pPr>
    </w:p>
    <w:p w14:paraId="3E8F2C8F" w14:textId="77777777" w:rsidR="00000000" w:rsidRDefault="00063F1E">
      <w:pPr>
        <w:pStyle w:val="a0"/>
        <w:rPr>
          <w:rFonts w:hint="cs"/>
          <w:rtl/>
        </w:rPr>
      </w:pPr>
      <w:r>
        <w:rPr>
          <w:rFonts w:hint="cs"/>
          <w:rtl/>
        </w:rPr>
        <w:t>התקנון אומר שהשר ישיב חמש דקות.</w:t>
      </w:r>
    </w:p>
    <w:p w14:paraId="15AD4A16" w14:textId="77777777" w:rsidR="00000000" w:rsidRDefault="00063F1E">
      <w:pPr>
        <w:pStyle w:val="a0"/>
        <w:rPr>
          <w:rFonts w:hint="cs"/>
          <w:rtl/>
        </w:rPr>
      </w:pPr>
    </w:p>
    <w:p w14:paraId="33FFE331" w14:textId="77777777" w:rsidR="00000000" w:rsidRDefault="00063F1E">
      <w:pPr>
        <w:pStyle w:val="-"/>
        <w:rPr>
          <w:rtl/>
        </w:rPr>
      </w:pPr>
      <w:bookmarkStart w:id="507" w:name="FS000000512T15_12_2004_17_16_34C"/>
      <w:bookmarkEnd w:id="507"/>
      <w:r>
        <w:rPr>
          <w:rtl/>
        </w:rPr>
        <w:t>יוסי שריד (יחד):</w:t>
      </w:r>
    </w:p>
    <w:p w14:paraId="7ABBA74A" w14:textId="77777777" w:rsidR="00000000" w:rsidRDefault="00063F1E">
      <w:pPr>
        <w:pStyle w:val="a0"/>
        <w:rPr>
          <w:rtl/>
        </w:rPr>
      </w:pPr>
    </w:p>
    <w:p w14:paraId="0C0DAF95" w14:textId="77777777" w:rsidR="00000000" w:rsidRDefault="00063F1E">
      <w:pPr>
        <w:pStyle w:val="a0"/>
        <w:rPr>
          <w:rFonts w:hint="cs"/>
          <w:rtl/>
        </w:rPr>
      </w:pPr>
      <w:r>
        <w:rPr>
          <w:rFonts w:hint="cs"/>
          <w:rtl/>
        </w:rPr>
        <w:t xml:space="preserve">יש הבדל אם ההצעות לסדר-היום הן ברכבת, או שהן </w:t>
      </w:r>
      <w:r>
        <w:rPr>
          <w:rtl/>
        </w:rPr>
        <w:t>–</w:t>
      </w:r>
      <w:r>
        <w:rPr>
          <w:rFonts w:hint="cs"/>
          <w:rtl/>
        </w:rPr>
        <w:t xml:space="preserve"> עד שתיים נדמה לי שיש להן הצטברות.</w:t>
      </w:r>
    </w:p>
    <w:p w14:paraId="0415979D" w14:textId="77777777" w:rsidR="00000000" w:rsidRDefault="00063F1E">
      <w:pPr>
        <w:pStyle w:val="a0"/>
        <w:rPr>
          <w:rFonts w:hint="cs"/>
          <w:rtl/>
        </w:rPr>
      </w:pPr>
    </w:p>
    <w:p w14:paraId="4B660327" w14:textId="77777777" w:rsidR="00000000" w:rsidRDefault="00063F1E">
      <w:pPr>
        <w:pStyle w:val="af1"/>
        <w:rPr>
          <w:rtl/>
        </w:rPr>
      </w:pPr>
      <w:r>
        <w:rPr>
          <w:rtl/>
        </w:rPr>
        <w:t>היו"ר אלי בן-מנחם:</w:t>
      </w:r>
    </w:p>
    <w:p w14:paraId="2393D3F3" w14:textId="77777777" w:rsidR="00000000" w:rsidRDefault="00063F1E">
      <w:pPr>
        <w:pStyle w:val="a0"/>
        <w:rPr>
          <w:rtl/>
        </w:rPr>
      </w:pPr>
    </w:p>
    <w:p w14:paraId="7936D083" w14:textId="77777777" w:rsidR="00000000" w:rsidRDefault="00063F1E">
      <w:pPr>
        <w:pStyle w:val="a0"/>
        <w:rPr>
          <w:rFonts w:hint="cs"/>
          <w:rtl/>
        </w:rPr>
      </w:pPr>
      <w:r>
        <w:rPr>
          <w:rFonts w:hint="cs"/>
          <w:rtl/>
        </w:rPr>
        <w:t>ידידי חבר הכנסת יוסי שריד, כתוב כך: המציע הצעה דחופה לסד</w:t>
      </w:r>
      <w:r>
        <w:rPr>
          <w:rFonts w:hint="cs"/>
          <w:rtl/>
        </w:rPr>
        <w:t xml:space="preserve">ר-היום </w:t>
      </w:r>
      <w:r>
        <w:rPr>
          <w:rtl/>
        </w:rPr>
        <w:t>–</w:t>
      </w:r>
      <w:r>
        <w:rPr>
          <w:rFonts w:hint="cs"/>
          <w:rtl/>
        </w:rPr>
        <w:t xml:space="preserve"> שלוש דקות. בדקתי מה קורה אם יש רק שני מציעים </w:t>
      </w:r>
      <w:r>
        <w:rPr>
          <w:rtl/>
        </w:rPr>
        <w:t>–</w:t>
      </w:r>
      <w:r>
        <w:rPr>
          <w:rFonts w:hint="cs"/>
          <w:rtl/>
        </w:rPr>
        <w:t xml:space="preserve"> זה גם שלוש דקות, וכאן השרה תשיב חמש דקות במקום עשר דקות.</w:t>
      </w:r>
    </w:p>
    <w:p w14:paraId="46EA3D7B" w14:textId="77777777" w:rsidR="00000000" w:rsidRDefault="00063F1E">
      <w:pPr>
        <w:pStyle w:val="a0"/>
        <w:rPr>
          <w:rFonts w:hint="cs"/>
          <w:rtl/>
        </w:rPr>
      </w:pPr>
    </w:p>
    <w:p w14:paraId="23457652" w14:textId="77777777" w:rsidR="00000000" w:rsidRDefault="00063F1E">
      <w:pPr>
        <w:pStyle w:val="-"/>
        <w:rPr>
          <w:rtl/>
        </w:rPr>
      </w:pPr>
      <w:bookmarkStart w:id="508" w:name="FS000000512T15_12_2004_17_18_06C"/>
      <w:bookmarkEnd w:id="508"/>
      <w:r>
        <w:rPr>
          <w:rtl/>
        </w:rPr>
        <w:t>יוסי שריד (יחד):</w:t>
      </w:r>
    </w:p>
    <w:p w14:paraId="3AD8EB13" w14:textId="77777777" w:rsidR="00000000" w:rsidRDefault="00063F1E">
      <w:pPr>
        <w:pStyle w:val="a0"/>
        <w:rPr>
          <w:rtl/>
        </w:rPr>
      </w:pPr>
    </w:p>
    <w:p w14:paraId="2EBF1617" w14:textId="77777777" w:rsidR="00000000" w:rsidRDefault="00063F1E">
      <w:pPr>
        <w:pStyle w:val="a0"/>
        <w:rPr>
          <w:rFonts w:hint="cs"/>
          <w:rtl/>
        </w:rPr>
      </w:pPr>
      <w:r>
        <w:rPr>
          <w:rFonts w:hint="cs"/>
          <w:rtl/>
        </w:rPr>
        <w:t xml:space="preserve">אם אתה בדקת, אדוני היושב-ראש, יש לך יתרון על פני, כי אני לא בדקתי. </w:t>
      </w:r>
    </w:p>
    <w:p w14:paraId="73BF3031" w14:textId="77777777" w:rsidR="00000000" w:rsidRDefault="00063F1E">
      <w:pPr>
        <w:pStyle w:val="a0"/>
        <w:rPr>
          <w:rFonts w:hint="cs"/>
          <w:rtl/>
        </w:rPr>
      </w:pPr>
    </w:p>
    <w:p w14:paraId="08A8BEB7" w14:textId="77777777" w:rsidR="00000000" w:rsidRDefault="00063F1E">
      <w:pPr>
        <w:pStyle w:val="af1"/>
        <w:rPr>
          <w:rtl/>
        </w:rPr>
      </w:pPr>
      <w:r>
        <w:rPr>
          <w:rtl/>
        </w:rPr>
        <w:t>היו"ר אלי בן-מנחם:</w:t>
      </w:r>
    </w:p>
    <w:p w14:paraId="4CA93025" w14:textId="77777777" w:rsidR="00000000" w:rsidRDefault="00063F1E">
      <w:pPr>
        <w:pStyle w:val="a0"/>
        <w:rPr>
          <w:rtl/>
        </w:rPr>
      </w:pPr>
    </w:p>
    <w:p w14:paraId="11A8E817" w14:textId="77777777" w:rsidR="00000000" w:rsidRDefault="00063F1E">
      <w:pPr>
        <w:pStyle w:val="a0"/>
        <w:rPr>
          <w:rFonts w:hint="cs"/>
          <w:rtl/>
        </w:rPr>
      </w:pPr>
      <w:r>
        <w:rPr>
          <w:rFonts w:hint="cs"/>
          <w:rtl/>
        </w:rPr>
        <w:t xml:space="preserve">אבל נאפשר לך קצת יותר. </w:t>
      </w:r>
    </w:p>
    <w:p w14:paraId="17DC7C5F" w14:textId="77777777" w:rsidR="00000000" w:rsidRDefault="00063F1E">
      <w:pPr>
        <w:pStyle w:val="a0"/>
        <w:rPr>
          <w:rFonts w:hint="cs"/>
          <w:rtl/>
        </w:rPr>
      </w:pPr>
    </w:p>
    <w:p w14:paraId="009BFCF7" w14:textId="77777777" w:rsidR="00000000" w:rsidRDefault="00063F1E">
      <w:pPr>
        <w:pStyle w:val="-"/>
        <w:rPr>
          <w:rtl/>
        </w:rPr>
      </w:pPr>
      <w:bookmarkStart w:id="509" w:name="FS000000512T15_12_2004_17_18_31C"/>
      <w:bookmarkEnd w:id="509"/>
      <w:r>
        <w:rPr>
          <w:rtl/>
        </w:rPr>
        <w:t xml:space="preserve">יוסי שריד </w:t>
      </w:r>
      <w:r>
        <w:rPr>
          <w:rtl/>
        </w:rPr>
        <w:t>(יחד):</w:t>
      </w:r>
    </w:p>
    <w:p w14:paraId="7B4448E6" w14:textId="77777777" w:rsidR="00000000" w:rsidRDefault="00063F1E">
      <w:pPr>
        <w:pStyle w:val="a0"/>
        <w:rPr>
          <w:rtl/>
        </w:rPr>
      </w:pPr>
    </w:p>
    <w:p w14:paraId="05AD901A" w14:textId="77777777" w:rsidR="00000000" w:rsidRDefault="00063F1E">
      <w:pPr>
        <w:pStyle w:val="a0"/>
        <w:rPr>
          <w:rFonts w:hint="cs"/>
          <w:rtl/>
        </w:rPr>
      </w:pPr>
      <w:r>
        <w:rPr>
          <w:rFonts w:hint="cs"/>
          <w:rtl/>
        </w:rPr>
        <w:t>אני זכרתי כך, אבל אולי טעיתי.</w:t>
      </w:r>
    </w:p>
    <w:p w14:paraId="6E7DEDB7" w14:textId="77777777" w:rsidR="00000000" w:rsidRDefault="00063F1E">
      <w:pPr>
        <w:pStyle w:val="a0"/>
        <w:rPr>
          <w:rFonts w:hint="cs"/>
          <w:rtl/>
        </w:rPr>
      </w:pPr>
    </w:p>
    <w:p w14:paraId="70156F20" w14:textId="77777777" w:rsidR="00000000" w:rsidRDefault="00063F1E">
      <w:pPr>
        <w:pStyle w:val="af1"/>
        <w:rPr>
          <w:rtl/>
        </w:rPr>
      </w:pPr>
      <w:r>
        <w:rPr>
          <w:rtl/>
        </w:rPr>
        <w:t>היו"ר אלי בן-מנחם:</w:t>
      </w:r>
    </w:p>
    <w:p w14:paraId="01552354" w14:textId="77777777" w:rsidR="00000000" w:rsidRDefault="00063F1E">
      <w:pPr>
        <w:pStyle w:val="a0"/>
        <w:rPr>
          <w:rtl/>
        </w:rPr>
      </w:pPr>
    </w:p>
    <w:p w14:paraId="3A38F501" w14:textId="77777777" w:rsidR="00000000" w:rsidRDefault="00063F1E">
      <w:pPr>
        <w:pStyle w:val="a0"/>
        <w:rPr>
          <w:rFonts w:hint="cs"/>
          <w:rtl/>
        </w:rPr>
      </w:pPr>
      <w:r>
        <w:rPr>
          <w:rFonts w:hint="cs"/>
          <w:rtl/>
        </w:rPr>
        <w:t>בבקשה.</w:t>
      </w:r>
    </w:p>
    <w:p w14:paraId="361BF6A4" w14:textId="77777777" w:rsidR="00000000" w:rsidRDefault="00063F1E">
      <w:pPr>
        <w:pStyle w:val="a0"/>
        <w:rPr>
          <w:rFonts w:hint="cs"/>
          <w:rtl/>
        </w:rPr>
      </w:pPr>
    </w:p>
    <w:p w14:paraId="69D1B742" w14:textId="77777777" w:rsidR="00000000" w:rsidRDefault="00063F1E">
      <w:pPr>
        <w:pStyle w:val="-"/>
        <w:rPr>
          <w:rtl/>
        </w:rPr>
      </w:pPr>
      <w:r>
        <w:rPr>
          <w:rtl/>
        </w:rPr>
        <w:t>יוסי שריד (יחד):</w:t>
      </w:r>
    </w:p>
    <w:p w14:paraId="2D705C55" w14:textId="77777777" w:rsidR="00000000" w:rsidRDefault="00063F1E">
      <w:pPr>
        <w:pStyle w:val="a0"/>
        <w:rPr>
          <w:rFonts w:hint="cs"/>
          <w:rtl/>
        </w:rPr>
      </w:pPr>
    </w:p>
    <w:p w14:paraId="4A92FE4C" w14:textId="77777777" w:rsidR="00000000" w:rsidRDefault="00063F1E">
      <w:pPr>
        <w:pStyle w:val="a0"/>
        <w:rPr>
          <w:rFonts w:hint="cs"/>
          <w:rtl/>
        </w:rPr>
      </w:pPr>
      <w:r>
        <w:rPr>
          <w:rFonts w:hint="cs"/>
          <w:rtl/>
        </w:rPr>
        <w:t>אדוני היושב-ראש, באמת צריך להתייחס לדיון הזה כאל אחד הדיונים המקדימים, כי כבר דיברנו על ועדת-דברת יותר מפעם אחת, ובאמת, לא ברור אם הדברים שמתפרסמים הם נכונים, אינם נכונים,</w:t>
      </w:r>
      <w:r>
        <w:rPr>
          <w:rFonts w:hint="cs"/>
          <w:rtl/>
        </w:rPr>
        <w:t xml:space="preserve"> אינם נכונים במקצתם או שאינם נכונים בכלל. </w:t>
      </w:r>
    </w:p>
    <w:p w14:paraId="04328626" w14:textId="77777777" w:rsidR="00000000" w:rsidRDefault="00063F1E">
      <w:pPr>
        <w:pStyle w:val="a0"/>
        <w:rPr>
          <w:rFonts w:hint="cs"/>
          <w:rtl/>
        </w:rPr>
      </w:pPr>
    </w:p>
    <w:p w14:paraId="21511FCC" w14:textId="77777777" w:rsidR="00000000" w:rsidRDefault="00063F1E">
      <w:pPr>
        <w:pStyle w:val="a0"/>
        <w:rPr>
          <w:rFonts w:hint="cs"/>
          <w:rtl/>
        </w:rPr>
      </w:pPr>
      <w:r>
        <w:rPr>
          <w:rFonts w:hint="cs"/>
          <w:rtl/>
        </w:rPr>
        <w:t>אתמול הראו לי איזו ידיעה שהתפרסמה באחד מאתרי החדשות, וכאשר התבקשתי להגיב אמרתי שאני מאוד מקווה שהידיעה הזאת לא נכונה ואני מניח שהיא לא נכונה, כי לא כל כך מתקבל על הדעת שוועדה כלשהי תמליץ על סגירת מכללות.</w:t>
      </w:r>
    </w:p>
    <w:p w14:paraId="403D8D3B" w14:textId="77777777" w:rsidR="00000000" w:rsidRDefault="00063F1E">
      <w:pPr>
        <w:pStyle w:val="a0"/>
        <w:rPr>
          <w:rtl/>
        </w:rPr>
      </w:pPr>
    </w:p>
    <w:p w14:paraId="145FEC26" w14:textId="77777777" w:rsidR="00000000" w:rsidRDefault="00063F1E">
      <w:pPr>
        <w:pStyle w:val="a0"/>
        <w:rPr>
          <w:rFonts w:hint="cs"/>
          <w:rtl/>
        </w:rPr>
      </w:pPr>
      <w:r>
        <w:rPr>
          <w:rFonts w:hint="cs"/>
          <w:rtl/>
        </w:rPr>
        <w:t>ברגע זה</w:t>
      </w:r>
      <w:r>
        <w:rPr>
          <w:rFonts w:hint="cs"/>
          <w:rtl/>
        </w:rPr>
        <w:t xml:space="preserve"> אנחנו לא יודעים מה נכון ומה לא נכון וקשה מאוד להתייחס. אני גם לא יודע אם הנושא הזה של המבחנים באזרחות, יש בו ממש או אין בו ממש; יש כוונה לבטל את בחינות הבגרות בלימוד האזרחות או לא. אבל אנחנו מתדיינים כאן בנושאים שונים, ואם השרה תודיע שאין כוונה כזאת, ודאי</w:t>
      </w:r>
      <w:r>
        <w:rPr>
          <w:rFonts w:hint="cs"/>
          <w:rtl/>
        </w:rPr>
        <w:t xml:space="preserve"> שתנוח עלינו דעתנו. </w:t>
      </w:r>
    </w:p>
    <w:p w14:paraId="3EF32DDE" w14:textId="77777777" w:rsidR="00000000" w:rsidRDefault="00063F1E">
      <w:pPr>
        <w:pStyle w:val="a0"/>
        <w:rPr>
          <w:rFonts w:hint="cs"/>
          <w:rtl/>
        </w:rPr>
      </w:pPr>
    </w:p>
    <w:p w14:paraId="1233831B" w14:textId="77777777" w:rsidR="00000000" w:rsidRDefault="00063F1E">
      <w:pPr>
        <w:pStyle w:val="a0"/>
        <w:rPr>
          <w:rFonts w:hint="cs"/>
          <w:rtl/>
        </w:rPr>
      </w:pPr>
      <w:r>
        <w:rPr>
          <w:rFonts w:hint="cs"/>
          <w:rtl/>
        </w:rPr>
        <w:t>רק הערה אחת בעניין המורים: לגמרי לא ברור במה מדובר, כי יש כאילו הסבר אחד שיש מורים שחוקים, יש מורים רעים, יש מורים שבעצם מלמדים או אמורים ללמד מקצועות שכבר אינם קיימים. זה עניין אחד. מורים רעים, למרות כל הקשיים, ויש קשיים, לא צריכים ל</w:t>
      </w:r>
      <w:r>
        <w:rPr>
          <w:rFonts w:hint="cs"/>
          <w:rtl/>
        </w:rPr>
        <w:t xml:space="preserve">שרת במערכת. אם רוצים להגיע להסדר אחר, ואולי צריך להגיע להסדר אחר עם הסתדרות המורים, עם ארגון המורים, אני לא חושב שוועדת-דברת היא המכשיר. אני לא חושב שהמכשיר הזה יתגלה כמכשיר יעיל במיוחד. </w:t>
      </w:r>
    </w:p>
    <w:p w14:paraId="5D395409" w14:textId="77777777" w:rsidR="00000000" w:rsidRDefault="00063F1E">
      <w:pPr>
        <w:pStyle w:val="a0"/>
        <w:rPr>
          <w:rFonts w:hint="cs"/>
          <w:rtl/>
        </w:rPr>
      </w:pPr>
    </w:p>
    <w:p w14:paraId="7B59C411" w14:textId="77777777" w:rsidR="00000000" w:rsidRDefault="00063F1E">
      <w:pPr>
        <w:pStyle w:val="a0"/>
        <w:rPr>
          <w:rFonts w:hint="cs"/>
          <w:rtl/>
        </w:rPr>
      </w:pPr>
      <w:r>
        <w:rPr>
          <w:rFonts w:hint="cs"/>
          <w:rtl/>
        </w:rPr>
        <w:t>לעומת זאת, יש קונספציה אחרת, וכנראה זו הקונספציה, שהבור הזה מתמלא מ</w:t>
      </w:r>
      <w:r>
        <w:rPr>
          <w:rFonts w:hint="cs"/>
          <w:rtl/>
        </w:rPr>
        <w:t xml:space="preserve">חולייתו, אדוני היושב-ראש. זאת אומרת, הרפורמה, שלא ברור מהי, כאילו צריכה לממן את עצמה ממקורותיה שלה, ואז מפטרים מורים, חלק מן המורים, כדי שיהיה יותר למורים האחרים. </w:t>
      </w:r>
    </w:p>
    <w:p w14:paraId="3DC3C879" w14:textId="77777777" w:rsidR="00000000" w:rsidRDefault="00063F1E">
      <w:pPr>
        <w:pStyle w:val="a0"/>
        <w:rPr>
          <w:rFonts w:hint="cs"/>
          <w:rtl/>
        </w:rPr>
      </w:pPr>
    </w:p>
    <w:p w14:paraId="1AEE8D05" w14:textId="77777777" w:rsidR="00000000" w:rsidRDefault="00063F1E">
      <w:pPr>
        <w:pStyle w:val="a0"/>
        <w:rPr>
          <w:rFonts w:hint="cs"/>
          <w:rtl/>
        </w:rPr>
      </w:pPr>
      <w:r>
        <w:rPr>
          <w:rFonts w:hint="cs"/>
          <w:rtl/>
        </w:rPr>
        <w:t>אני כבר לא יודע עם מה צריך להתמודד כאן, אבל נניח, סתם, בשביל התרגיל העיוני: נניח שמפטרים 15</w:t>
      </w:r>
      <w:r>
        <w:rPr>
          <w:rFonts w:hint="cs"/>
          <w:rtl/>
        </w:rPr>
        <w:t>,000 מורים, כי בניגוד למה שחבר הכנסת הבין, לא נאמר כאן שלא מפטרים 15,000 מורים, אלא נאמר שעושים את זה בהדרגה ומתוך הסכמה, אם ניתן יהיה להגיע להסכמה. אבל נניח שמפטרים 15,000 מורים כדי לפנות משאבים. 15,000 מורים, לפי זיכרוני ולפי החישוב שלי, זה בערך 10% מהמו</w:t>
      </w:r>
      <w:r>
        <w:rPr>
          <w:rFonts w:hint="cs"/>
          <w:rtl/>
        </w:rPr>
        <w:t xml:space="preserve">רים. זאת אומרת, אפשר יהיה להוסיף 10% למשכורת המורה אם הרפורמה הזאת תממן את עצמה. </w:t>
      </w:r>
    </w:p>
    <w:p w14:paraId="4CA4C219" w14:textId="77777777" w:rsidR="00000000" w:rsidRDefault="00063F1E">
      <w:pPr>
        <w:pStyle w:val="a0"/>
        <w:rPr>
          <w:rFonts w:hint="cs"/>
          <w:rtl/>
        </w:rPr>
      </w:pPr>
    </w:p>
    <w:p w14:paraId="67B70548" w14:textId="77777777" w:rsidR="00000000" w:rsidRDefault="00063F1E">
      <w:pPr>
        <w:pStyle w:val="a0"/>
        <w:rPr>
          <w:rFonts w:hint="cs"/>
          <w:rtl/>
        </w:rPr>
      </w:pPr>
      <w:r>
        <w:rPr>
          <w:rFonts w:hint="cs"/>
          <w:rtl/>
        </w:rPr>
        <w:t>אין מקורות נוספים, יש 700 מיליון שקל בתקציב הזה, שמותנים אך ורק לצורך הזה של הפיטורין. ולא זו בלבד שלא שריינו לשנה הזאת, 2005, סכומים כלשהם כדי להוציא את הרפורמה לדרך, אלא ב</w:t>
      </w:r>
      <w:r>
        <w:rPr>
          <w:rFonts w:hint="cs"/>
          <w:rtl/>
        </w:rPr>
        <w:t>תחילת השנה קיצצו. אפילו מבחינת הנימוס היו אומרים: אתם יודעים מה? אנחנו עומדים לקדם את ועדת-דברת. אז אפילו הנימוס, גם זה עניין של חינוך, ודאי עניין של תרבות, מתוך ראיית העתיד הקרוב מאוד, שהוא השנה, העתיד כבר כאן, העתיד - כבר השנה אנחנו לא מקצצים. כי הרי ברו</w:t>
      </w:r>
      <w:r>
        <w:rPr>
          <w:rFonts w:hint="cs"/>
          <w:rtl/>
        </w:rPr>
        <w:t xml:space="preserve">ר לגמרי שוועדת-דברת לא הגיעה לעולם ולא נולדה כדי להמשיך ולקצץ. הרי זה ברור. </w:t>
      </w:r>
    </w:p>
    <w:p w14:paraId="735290F1" w14:textId="77777777" w:rsidR="00000000" w:rsidRDefault="00063F1E">
      <w:pPr>
        <w:pStyle w:val="a0"/>
        <w:rPr>
          <w:rFonts w:hint="cs"/>
          <w:rtl/>
        </w:rPr>
      </w:pPr>
    </w:p>
    <w:p w14:paraId="418F5C12" w14:textId="77777777" w:rsidR="00000000" w:rsidRDefault="00063F1E">
      <w:pPr>
        <w:pStyle w:val="a0"/>
        <w:rPr>
          <w:rFonts w:hint="cs"/>
          <w:rtl/>
        </w:rPr>
      </w:pPr>
      <w:r>
        <w:rPr>
          <w:rFonts w:hint="cs"/>
          <w:rtl/>
        </w:rPr>
        <w:t>אז נניח 10% מהמורים. מישהו באמת מאמין, אדוני היושב-ראש, שבתוספת של 10% לשכר, כי אני לא יודע מאיפה יבואו המשאבים האחרים במסגרת המדיניות הכללית של משרד האוצר ושל בנימין נתניהו, שאו</w:t>
      </w:r>
      <w:r>
        <w:rPr>
          <w:rFonts w:hint="cs"/>
          <w:rtl/>
        </w:rPr>
        <w:t xml:space="preserve">תה אנחנו מכירים היטב. המורה יהיה עד 16:00 עכשיו, ביום לימודים ארוך, ומה הוא יקבל? במקום 4,000 הוא יקבל 4,400? עוד 400 שקל שמהם ינכו לו בוודאי מס הכנסה, אז אולי יהיו 200, 300 שקל. כל העניין לא ברור. </w:t>
      </w:r>
    </w:p>
    <w:p w14:paraId="33CBF562" w14:textId="77777777" w:rsidR="00000000" w:rsidRDefault="00063F1E">
      <w:pPr>
        <w:pStyle w:val="a0"/>
        <w:rPr>
          <w:rFonts w:hint="cs"/>
          <w:rtl/>
        </w:rPr>
      </w:pPr>
    </w:p>
    <w:p w14:paraId="32917816" w14:textId="77777777" w:rsidR="00000000" w:rsidRDefault="00063F1E">
      <w:pPr>
        <w:pStyle w:val="a0"/>
        <w:rPr>
          <w:rFonts w:hint="cs"/>
          <w:rtl/>
        </w:rPr>
      </w:pPr>
      <w:r>
        <w:rPr>
          <w:rFonts w:hint="cs"/>
          <w:rtl/>
        </w:rPr>
        <w:t>זאת אומרת, עוד לפני שאנחנו נדרשים לפרט כזה או אחר בוועדת</w:t>
      </w:r>
      <w:r>
        <w:rPr>
          <w:rFonts w:hint="cs"/>
          <w:rtl/>
        </w:rPr>
        <w:t xml:space="preserve">-דברת, יש כאילו תחושה שעומד לקרות כאן איזה נס. פתאום תתחולל רפורמה בלי כסף, בלי תקציבים, בלי משאבים. אין זכר למשאבים האלה לפי שעה. השאיבה הפנימית היא שאיבה של טיפות. הרי מדובר במיליארדים. חבר הכנסת דהאמשה אמר חצי מיליארד. הרי מדובר במיליארדים. </w:t>
      </w:r>
    </w:p>
    <w:p w14:paraId="11B8A269" w14:textId="77777777" w:rsidR="00000000" w:rsidRDefault="00063F1E">
      <w:pPr>
        <w:pStyle w:val="a0"/>
        <w:rPr>
          <w:rFonts w:hint="cs"/>
          <w:rtl/>
        </w:rPr>
      </w:pPr>
    </w:p>
    <w:p w14:paraId="733B5562" w14:textId="77777777" w:rsidR="00000000" w:rsidRDefault="00063F1E">
      <w:pPr>
        <w:pStyle w:val="a0"/>
        <w:rPr>
          <w:rFonts w:hint="cs"/>
          <w:rtl/>
        </w:rPr>
      </w:pPr>
      <w:r>
        <w:rPr>
          <w:rFonts w:hint="cs"/>
          <w:rtl/>
        </w:rPr>
        <w:t xml:space="preserve">עכשיו, מי </w:t>
      </w:r>
      <w:r>
        <w:rPr>
          <w:rFonts w:hint="cs"/>
          <w:rtl/>
        </w:rPr>
        <w:t>תוקע לידנו שהרפורמה הזאת לא תיגמר בפיטורי המורים, שזה אולי דבר יותר קל? למה לא נתחיל למשל רעיון, בואו נחשוב על הרעיון הזה: כדי להוכיח גם את הכוונות הטובות; בכל זאת, האמון היום בחיינו, במציאות חיינו הוא לא בלתי מוגבל. בואו נתחיל את הרפורמה בהארכת יום הלימוד</w:t>
      </w:r>
      <w:r>
        <w:rPr>
          <w:rFonts w:hint="cs"/>
          <w:rtl/>
        </w:rPr>
        <w:t>ים עד 16:00.  לא בכל הארץ, ב-50% מן הארץ, בסדר?</w:t>
      </w:r>
    </w:p>
    <w:p w14:paraId="46477621" w14:textId="77777777" w:rsidR="00000000" w:rsidRDefault="00063F1E">
      <w:pPr>
        <w:pStyle w:val="a0"/>
        <w:rPr>
          <w:rFonts w:hint="cs"/>
          <w:rtl/>
        </w:rPr>
      </w:pPr>
    </w:p>
    <w:p w14:paraId="3E8BAEA0" w14:textId="77777777" w:rsidR="00000000" w:rsidRDefault="00063F1E">
      <w:pPr>
        <w:pStyle w:val="a0"/>
        <w:rPr>
          <w:rFonts w:hint="cs"/>
          <w:rtl/>
        </w:rPr>
      </w:pPr>
      <w:r>
        <w:rPr>
          <w:rFonts w:hint="cs"/>
          <w:rtl/>
        </w:rPr>
        <w:t>אני מוכרח לומר, שפיטורין של 15,000 מורים, אפילו בהדרגה, זה דבר איום ונורא בעיני. אבל לו היה מישהו אומר: אתה יודע, המורים שנשארים במערכת, נשארים עכשיו שעות ארוכות, כל יום הלימודים שלהם משתנה, הם יישארו עד 16:</w:t>
      </w:r>
      <w:r>
        <w:rPr>
          <w:rFonts w:hint="cs"/>
          <w:rtl/>
        </w:rPr>
        <w:t xml:space="preserve">00, והם יקבלו 50% יותר שכר. אדוני, אתה יודע מה זה 50% יותר שכר, אתה יודע כמה זה במיליארדים? עומד להתחולל כאן איזה פלא, פלא פלאים איזו התרחשות בלתי צפויה לחלוטין, איזה נס. </w:t>
      </w:r>
    </w:p>
    <w:p w14:paraId="0FB6F36A" w14:textId="77777777" w:rsidR="00000000" w:rsidRDefault="00063F1E">
      <w:pPr>
        <w:pStyle w:val="a0"/>
        <w:rPr>
          <w:rFonts w:hint="cs"/>
          <w:rtl/>
        </w:rPr>
      </w:pPr>
    </w:p>
    <w:p w14:paraId="78A4E154" w14:textId="77777777" w:rsidR="00000000" w:rsidRDefault="00063F1E">
      <w:pPr>
        <w:pStyle w:val="af1"/>
        <w:rPr>
          <w:rtl/>
        </w:rPr>
      </w:pPr>
      <w:r>
        <w:rPr>
          <w:rFonts w:hint="eastAsia"/>
          <w:rtl/>
        </w:rPr>
        <w:t>היו</w:t>
      </w:r>
      <w:r>
        <w:rPr>
          <w:rtl/>
        </w:rPr>
        <w:t>"ר אלי בן-מנחם:</w:t>
      </w:r>
    </w:p>
    <w:p w14:paraId="686539B7" w14:textId="77777777" w:rsidR="00000000" w:rsidRDefault="00063F1E">
      <w:pPr>
        <w:pStyle w:val="a0"/>
        <w:rPr>
          <w:rFonts w:hint="cs"/>
          <w:rtl/>
        </w:rPr>
      </w:pPr>
    </w:p>
    <w:p w14:paraId="0E641865" w14:textId="77777777" w:rsidR="00000000" w:rsidRDefault="00063F1E">
      <w:pPr>
        <w:pStyle w:val="a0"/>
        <w:rPr>
          <w:rFonts w:hint="cs"/>
          <w:rtl/>
        </w:rPr>
      </w:pPr>
      <w:r>
        <w:rPr>
          <w:rFonts w:hint="cs"/>
          <w:rtl/>
        </w:rPr>
        <w:t>חבר הכנסת שריד, נא לסיים.</w:t>
      </w:r>
    </w:p>
    <w:p w14:paraId="31089849" w14:textId="77777777" w:rsidR="00000000" w:rsidRDefault="00063F1E">
      <w:pPr>
        <w:pStyle w:val="a0"/>
        <w:ind w:firstLine="0"/>
        <w:rPr>
          <w:rFonts w:hint="cs"/>
          <w:rtl/>
        </w:rPr>
      </w:pPr>
    </w:p>
    <w:p w14:paraId="31C6E7D6" w14:textId="77777777" w:rsidR="00000000" w:rsidRDefault="00063F1E">
      <w:pPr>
        <w:pStyle w:val="-"/>
        <w:rPr>
          <w:rtl/>
        </w:rPr>
      </w:pPr>
      <w:bookmarkStart w:id="510" w:name="FS000000512T15_12_2004_16_50_15"/>
      <w:bookmarkStart w:id="511" w:name="FS000000512T15_12_2004_16_50_18C"/>
      <w:bookmarkEnd w:id="510"/>
      <w:bookmarkEnd w:id="511"/>
      <w:r>
        <w:rPr>
          <w:rtl/>
        </w:rPr>
        <w:t>יוסי שריד (יחד):</w:t>
      </w:r>
    </w:p>
    <w:p w14:paraId="36B8C2E0" w14:textId="77777777" w:rsidR="00000000" w:rsidRDefault="00063F1E">
      <w:pPr>
        <w:pStyle w:val="a0"/>
        <w:rPr>
          <w:rtl/>
        </w:rPr>
      </w:pPr>
    </w:p>
    <w:p w14:paraId="6918E5D0" w14:textId="77777777" w:rsidR="00000000" w:rsidRDefault="00063F1E">
      <w:pPr>
        <w:pStyle w:val="a0"/>
        <w:rPr>
          <w:rFonts w:hint="cs"/>
          <w:rtl/>
        </w:rPr>
      </w:pPr>
      <w:r>
        <w:rPr>
          <w:rFonts w:hint="cs"/>
          <w:rtl/>
        </w:rPr>
        <w:t>אני כבר מסיים. אני</w:t>
      </w:r>
      <w:r>
        <w:rPr>
          <w:rFonts w:hint="cs"/>
          <w:rtl/>
        </w:rPr>
        <w:t xml:space="preserve"> לא יודע אם יש כוונה או אין כוונה לבטל את הבחינות באזרחות, ואני מודה ומתוודה שאני לא הייתי רוצה שניקלע למציאות שחשיבות של מקצוע נמדדת בהכרח על-פי העובדה של כן בחינת בגרות או לא בחינת בגרות. בעולם אחר, יותר טוב, בעולם אידיאלי, הייתי אומר שהחשיבות לא בהכרח צ</w:t>
      </w:r>
      <w:r>
        <w:rPr>
          <w:rFonts w:hint="cs"/>
          <w:rtl/>
        </w:rPr>
        <w:t>ריכה להיקבע על-פי הבחינה.</w:t>
      </w:r>
    </w:p>
    <w:p w14:paraId="7B353F9D" w14:textId="77777777" w:rsidR="00000000" w:rsidRDefault="00063F1E">
      <w:pPr>
        <w:pStyle w:val="a0"/>
        <w:rPr>
          <w:rFonts w:hint="cs"/>
          <w:rtl/>
        </w:rPr>
      </w:pPr>
    </w:p>
    <w:p w14:paraId="44D66F2F" w14:textId="77777777" w:rsidR="00000000" w:rsidRDefault="00063F1E">
      <w:pPr>
        <w:pStyle w:val="a0"/>
        <w:rPr>
          <w:rFonts w:hint="cs"/>
          <w:rtl/>
        </w:rPr>
      </w:pPr>
      <w:r>
        <w:rPr>
          <w:rFonts w:hint="cs"/>
          <w:rtl/>
        </w:rPr>
        <w:t>אבל תראו גם כאן מה קורה: מצד אחד, מכוננים עכשיו משטר של בחינות מתמידות. כל הזמן רק מבחנים. פעם עוד יבדקו את מצבם של בתי-הספר שהלכו עכשיו גם לבחינות האלה, שהעלו את הממצאים המעודדים לכאורה. הלוואי. זה יגרום לנו הרבה אושר. איך התרכז</w:t>
      </w:r>
      <w:r>
        <w:rPr>
          <w:rFonts w:hint="cs"/>
          <w:rtl/>
        </w:rPr>
        <w:t>ו אך ורק בבחינות, איך לא למדו שום דבר אחר, איך התכוננו לבחינות האלה, איך ניהלו אותן. אני מניח שפעם הדברים האלה עוד ייבדקו, והלוואי שהממצאים יהיו ממצאים טובים יחסית, כמו הממצאים שקיבלנו אמש.</w:t>
      </w:r>
    </w:p>
    <w:p w14:paraId="71742F5E" w14:textId="77777777" w:rsidR="00000000" w:rsidRDefault="00063F1E">
      <w:pPr>
        <w:pStyle w:val="a0"/>
        <w:rPr>
          <w:rFonts w:hint="cs"/>
          <w:rtl/>
        </w:rPr>
      </w:pPr>
    </w:p>
    <w:p w14:paraId="114A2C6D" w14:textId="77777777" w:rsidR="00000000" w:rsidRDefault="00063F1E">
      <w:pPr>
        <w:pStyle w:val="a0"/>
        <w:rPr>
          <w:rFonts w:hint="cs"/>
          <w:rtl/>
        </w:rPr>
      </w:pPr>
      <w:r>
        <w:rPr>
          <w:rFonts w:hint="cs"/>
          <w:rtl/>
        </w:rPr>
        <w:t>אבל, דווקא כאשר מכוננים משטר שכל כולו הוא משטר של בחינות ומעלים א</w:t>
      </w:r>
      <w:r>
        <w:rPr>
          <w:rFonts w:hint="cs"/>
          <w:rtl/>
        </w:rPr>
        <w:t xml:space="preserve">ת הבחינות לדרגה חסרת תקדים של חשיבות, דווקא עכשיו רוצים לשלול, ודווקא מהאזרחות, את המעמד של הבחינה. </w:t>
      </w:r>
    </w:p>
    <w:p w14:paraId="65970E10" w14:textId="77777777" w:rsidR="00000000" w:rsidRDefault="00063F1E">
      <w:pPr>
        <w:pStyle w:val="a0"/>
        <w:ind w:firstLine="0"/>
        <w:rPr>
          <w:rFonts w:hint="cs"/>
          <w:rtl/>
        </w:rPr>
      </w:pPr>
    </w:p>
    <w:p w14:paraId="6F036C0D" w14:textId="77777777" w:rsidR="00000000" w:rsidRDefault="00063F1E">
      <w:pPr>
        <w:pStyle w:val="af1"/>
        <w:rPr>
          <w:rtl/>
        </w:rPr>
      </w:pPr>
      <w:r>
        <w:rPr>
          <w:rFonts w:hint="eastAsia"/>
          <w:rtl/>
        </w:rPr>
        <w:t>היו</w:t>
      </w:r>
      <w:r>
        <w:rPr>
          <w:rtl/>
        </w:rPr>
        <w:t>"ר אלי בן-מנחם:</w:t>
      </w:r>
    </w:p>
    <w:p w14:paraId="715532AB" w14:textId="77777777" w:rsidR="00000000" w:rsidRDefault="00063F1E">
      <w:pPr>
        <w:pStyle w:val="a0"/>
        <w:rPr>
          <w:rFonts w:hint="cs"/>
          <w:rtl/>
        </w:rPr>
      </w:pPr>
    </w:p>
    <w:p w14:paraId="6C85C560" w14:textId="77777777" w:rsidR="00000000" w:rsidRDefault="00063F1E">
      <w:pPr>
        <w:pStyle w:val="a0"/>
        <w:rPr>
          <w:rFonts w:hint="cs"/>
          <w:rtl/>
        </w:rPr>
      </w:pPr>
      <w:r>
        <w:rPr>
          <w:rFonts w:hint="cs"/>
          <w:rtl/>
        </w:rPr>
        <w:t>חבר הכנסת שריד.</w:t>
      </w:r>
    </w:p>
    <w:p w14:paraId="62F1EC6F" w14:textId="77777777" w:rsidR="00000000" w:rsidRDefault="00063F1E">
      <w:pPr>
        <w:pStyle w:val="a0"/>
        <w:rPr>
          <w:rtl/>
        </w:rPr>
      </w:pPr>
    </w:p>
    <w:p w14:paraId="76084233" w14:textId="77777777" w:rsidR="00000000" w:rsidRDefault="00063F1E">
      <w:pPr>
        <w:pStyle w:val="-"/>
        <w:rPr>
          <w:rtl/>
        </w:rPr>
      </w:pPr>
      <w:bookmarkStart w:id="512" w:name="FS000000512T15_12_2004_16_52_42C"/>
      <w:bookmarkEnd w:id="512"/>
      <w:r>
        <w:rPr>
          <w:rFonts w:hint="eastAsia"/>
          <w:rtl/>
        </w:rPr>
        <w:t>יוסי</w:t>
      </w:r>
      <w:r>
        <w:rPr>
          <w:rtl/>
        </w:rPr>
        <w:t xml:space="preserve"> שריד (יחד):</w:t>
      </w:r>
    </w:p>
    <w:p w14:paraId="35E0A39A" w14:textId="77777777" w:rsidR="00000000" w:rsidRDefault="00063F1E">
      <w:pPr>
        <w:pStyle w:val="a0"/>
        <w:rPr>
          <w:rFonts w:hint="cs"/>
          <w:rtl/>
        </w:rPr>
      </w:pPr>
    </w:p>
    <w:p w14:paraId="05F11534" w14:textId="77777777" w:rsidR="00000000" w:rsidRDefault="00063F1E">
      <w:pPr>
        <w:pStyle w:val="a0"/>
        <w:rPr>
          <w:rFonts w:hint="cs"/>
          <w:rtl/>
        </w:rPr>
      </w:pPr>
      <w:bookmarkStart w:id="513" w:name="FS000000470T15_12_2004_16_29_57C"/>
      <w:bookmarkStart w:id="514" w:name="FS000000512T15_12_2004_16_30_13"/>
      <w:bookmarkEnd w:id="513"/>
      <w:bookmarkEnd w:id="514"/>
      <w:r>
        <w:rPr>
          <w:rFonts w:hint="cs"/>
          <w:rtl/>
        </w:rPr>
        <w:t>אבל, אם משרד החינוך הוא באמת משרד חינוך ולא רק משרד לימוד, הרי בכל זאת זה שם מחייב, איך בדיוק התלמי</w:t>
      </w:r>
      <w:r>
        <w:rPr>
          <w:rFonts w:hint="cs"/>
          <w:rtl/>
        </w:rPr>
        <w:t>דים והתלמידות שלנו, הילדים והילדות שלנו ידעו להבחין נניח, סתם, דוגמאות אקראיות, אולי אפילו במידה מסוימת שרירותיות, איך הם ידעו להבחין בין דמוקרטיה לבין חצי דמוקרטיה? יש כאלה הסבורים, ואני בתוכם, שהדמוקרטיה הישראלית איננה דמוקרטיה שלמה. יש כאן אזרחים יחסנים</w:t>
      </w:r>
      <w:r>
        <w:rPr>
          <w:rFonts w:hint="cs"/>
          <w:rtl/>
        </w:rPr>
        <w:t>, יש אזרחים פחות יחסנים, יש כאן אזרחים שאינם יחסנים בכלל. יש אזרחים סוג א', יש אזרחים סוג ב', ג', ו' וח'.</w:t>
      </w:r>
    </w:p>
    <w:p w14:paraId="0CC71F98" w14:textId="77777777" w:rsidR="00000000" w:rsidRDefault="00063F1E">
      <w:pPr>
        <w:pStyle w:val="a0"/>
        <w:rPr>
          <w:rFonts w:hint="cs"/>
          <w:rtl/>
        </w:rPr>
      </w:pPr>
    </w:p>
    <w:p w14:paraId="4E13CA6F" w14:textId="77777777" w:rsidR="00000000" w:rsidRDefault="00063F1E">
      <w:pPr>
        <w:pStyle w:val="af1"/>
        <w:rPr>
          <w:rtl/>
        </w:rPr>
      </w:pPr>
      <w:r>
        <w:rPr>
          <w:rFonts w:hint="eastAsia"/>
          <w:rtl/>
        </w:rPr>
        <w:t>היו</w:t>
      </w:r>
      <w:r>
        <w:rPr>
          <w:rtl/>
        </w:rPr>
        <w:t>"ר אלי בן-מנחם:</w:t>
      </w:r>
    </w:p>
    <w:p w14:paraId="6849D159" w14:textId="77777777" w:rsidR="00000000" w:rsidRDefault="00063F1E">
      <w:pPr>
        <w:pStyle w:val="a0"/>
        <w:rPr>
          <w:rFonts w:hint="cs"/>
          <w:rtl/>
        </w:rPr>
      </w:pPr>
    </w:p>
    <w:p w14:paraId="72F1390B" w14:textId="77777777" w:rsidR="00000000" w:rsidRDefault="00063F1E">
      <w:pPr>
        <w:pStyle w:val="a0"/>
        <w:rPr>
          <w:rFonts w:hint="cs"/>
          <w:rtl/>
        </w:rPr>
      </w:pPr>
      <w:r>
        <w:rPr>
          <w:rFonts w:hint="cs"/>
          <w:rtl/>
        </w:rPr>
        <w:t>חבר הכנסת שריד, דיברת פי-שלושה מהזמן.</w:t>
      </w:r>
    </w:p>
    <w:p w14:paraId="2B26428C" w14:textId="77777777" w:rsidR="00000000" w:rsidRDefault="00063F1E">
      <w:pPr>
        <w:pStyle w:val="a0"/>
        <w:ind w:firstLine="0"/>
        <w:rPr>
          <w:rFonts w:hint="cs"/>
          <w:rtl/>
        </w:rPr>
      </w:pPr>
    </w:p>
    <w:p w14:paraId="75D3CFE5" w14:textId="77777777" w:rsidR="00000000" w:rsidRDefault="00063F1E">
      <w:pPr>
        <w:pStyle w:val="af0"/>
        <w:rPr>
          <w:rtl/>
        </w:rPr>
      </w:pPr>
      <w:r>
        <w:rPr>
          <w:rFonts w:hint="eastAsia"/>
          <w:rtl/>
        </w:rPr>
        <w:t>שרת</w:t>
      </w:r>
      <w:r>
        <w:rPr>
          <w:rtl/>
        </w:rPr>
        <w:t xml:space="preserve"> החינוך, התרבות והספורט לימור לבנת:</w:t>
      </w:r>
    </w:p>
    <w:p w14:paraId="59DB78A1" w14:textId="77777777" w:rsidR="00000000" w:rsidRDefault="00063F1E">
      <w:pPr>
        <w:pStyle w:val="a0"/>
        <w:rPr>
          <w:rFonts w:hint="cs"/>
          <w:rtl/>
        </w:rPr>
      </w:pPr>
    </w:p>
    <w:p w14:paraId="53AF9CD1" w14:textId="77777777" w:rsidR="00000000" w:rsidRDefault="00063F1E">
      <w:pPr>
        <w:pStyle w:val="a0"/>
        <w:ind w:left="719" w:firstLine="0"/>
        <w:rPr>
          <w:rFonts w:hint="cs"/>
          <w:rtl/>
        </w:rPr>
      </w:pPr>
      <w:r>
        <w:rPr>
          <w:rFonts w:hint="cs"/>
          <w:rtl/>
        </w:rPr>
        <w:t xml:space="preserve">- - - </w:t>
      </w:r>
    </w:p>
    <w:p w14:paraId="131FE016" w14:textId="77777777" w:rsidR="00000000" w:rsidRDefault="00063F1E">
      <w:pPr>
        <w:pStyle w:val="a0"/>
        <w:ind w:left="719" w:firstLine="0"/>
        <w:rPr>
          <w:rFonts w:hint="cs"/>
          <w:rtl/>
        </w:rPr>
      </w:pPr>
    </w:p>
    <w:p w14:paraId="48E45D85" w14:textId="77777777" w:rsidR="00000000" w:rsidRDefault="00063F1E">
      <w:pPr>
        <w:pStyle w:val="-"/>
        <w:rPr>
          <w:rtl/>
        </w:rPr>
      </w:pPr>
      <w:bookmarkStart w:id="515" w:name="FS000000512T15_12_2004_16_30_57C"/>
      <w:bookmarkEnd w:id="515"/>
      <w:r>
        <w:rPr>
          <w:rtl/>
        </w:rPr>
        <w:t>יוסי שריד (יחד):</w:t>
      </w:r>
    </w:p>
    <w:p w14:paraId="7BE493A0" w14:textId="77777777" w:rsidR="00000000" w:rsidRDefault="00063F1E">
      <w:pPr>
        <w:pStyle w:val="a0"/>
        <w:rPr>
          <w:rtl/>
        </w:rPr>
      </w:pPr>
    </w:p>
    <w:p w14:paraId="0B0058F0" w14:textId="77777777" w:rsidR="00000000" w:rsidRDefault="00063F1E">
      <w:pPr>
        <w:pStyle w:val="a0"/>
        <w:rPr>
          <w:rFonts w:hint="cs"/>
          <w:rtl/>
        </w:rPr>
      </w:pPr>
      <w:r>
        <w:rPr>
          <w:rFonts w:hint="cs"/>
          <w:rtl/>
        </w:rPr>
        <w:t>אני כבר מסיים. איך הם יד</w:t>
      </w:r>
      <w:r>
        <w:rPr>
          <w:rFonts w:hint="cs"/>
          <w:rtl/>
        </w:rPr>
        <w:t>עו למשל שבתחום הזה, ביחסי הון ושלטון יש הרבה רקב, יש הרבה מוגלה? איך הם ידעו למשל שנציגי ציבור, לא ראוי שהם יעשו לביתם? איך הם ידעו שראוי שבעלי שררה לא יצאו מכהונתם במצב כלכלי יותר טוב מכפי שהם נכנסו לכהונתם, שהכתונת שהם לבשו לפני שהם נכנסו תהיה הכתונת שהם</w:t>
      </w:r>
      <w:r>
        <w:rPr>
          <w:rFonts w:hint="cs"/>
          <w:rtl/>
        </w:rPr>
        <w:t xml:space="preserve"> יצאו עמה מן הכהונה או מן המשרה או מן השליחות? איך הם ידעו את כל הדברים האלה? איך הם ידעו מה מותר לרוב לעשות ומה אסור לו לעשות, ומה זכויות המיעוט - - -</w:t>
      </w:r>
    </w:p>
    <w:p w14:paraId="2760B3C0" w14:textId="77777777" w:rsidR="00000000" w:rsidRDefault="00063F1E">
      <w:pPr>
        <w:pStyle w:val="a0"/>
        <w:rPr>
          <w:rFonts w:hint="cs"/>
          <w:rtl/>
        </w:rPr>
      </w:pPr>
    </w:p>
    <w:p w14:paraId="43DC87F2" w14:textId="77777777" w:rsidR="00000000" w:rsidRDefault="00063F1E">
      <w:pPr>
        <w:pStyle w:val="af1"/>
        <w:rPr>
          <w:rtl/>
        </w:rPr>
      </w:pPr>
      <w:r>
        <w:rPr>
          <w:rtl/>
        </w:rPr>
        <w:t>היו"ר אלי בן-מנחם:</w:t>
      </w:r>
    </w:p>
    <w:p w14:paraId="7E58156B" w14:textId="77777777" w:rsidR="00000000" w:rsidRDefault="00063F1E">
      <w:pPr>
        <w:pStyle w:val="a0"/>
        <w:rPr>
          <w:rtl/>
        </w:rPr>
      </w:pPr>
    </w:p>
    <w:p w14:paraId="143AA727" w14:textId="77777777" w:rsidR="00000000" w:rsidRDefault="00063F1E">
      <w:pPr>
        <w:pStyle w:val="a0"/>
        <w:rPr>
          <w:rFonts w:hint="cs"/>
          <w:rtl/>
        </w:rPr>
      </w:pPr>
      <w:r>
        <w:rPr>
          <w:rFonts w:hint="cs"/>
          <w:rtl/>
        </w:rPr>
        <w:t xml:space="preserve">חבר הכנסת שריד, אתה בוועדת החינוך, הרי זה יגיע לוועדת החינוך. </w:t>
      </w:r>
    </w:p>
    <w:p w14:paraId="292B519F" w14:textId="77777777" w:rsidR="00000000" w:rsidRDefault="00063F1E">
      <w:pPr>
        <w:pStyle w:val="a0"/>
        <w:rPr>
          <w:rFonts w:hint="cs"/>
          <w:rtl/>
        </w:rPr>
      </w:pPr>
    </w:p>
    <w:p w14:paraId="7DE6FB0D" w14:textId="77777777" w:rsidR="00000000" w:rsidRDefault="00063F1E">
      <w:pPr>
        <w:pStyle w:val="-"/>
        <w:rPr>
          <w:rtl/>
        </w:rPr>
      </w:pPr>
      <w:bookmarkStart w:id="516" w:name="FS000000512T15_12_2004_16_47_20C"/>
      <w:bookmarkEnd w:id="516"/>
      <w:r>
        <w:rPr>
          <w:rtl/>
        </w:rPr>
        <w:t>יוסי שריד (יחד):</w:t>
      </w:r>
    </w:p>
    <w:p w14:paraId="213A2E11" w14:textId="77777777" w:rsidR="00000000" w:rsidRDefault="00063F1E">
      <w:pPr>
        <w:pStyle w:val="a0"/>
        <w:rPr>
          <w:rtl/>
        </w:rPr>
      </w:pPr>
    </w:p>
    <w:p w14:paraId="5005FDE5" w14:textId="77777777" w:rsidR="00000000" w:rsidRDefault="00063F1E">
      <w:pPr>
        <w:pStyle w:val="a0"/>
        <w:rPr>
          <w:rFonts w:hint="cs"/>
          <w:rtl/>
        </w:rPr>
      </w:pPr>
      <w:r>
        <w:rPr>
          <w:rFonts w:hint="cs"/>
          <w:rtl/>
        </w:rPr>
        <w:t>א</w:t>
      </w:r>
      <w:r>
        <w:rPr>
          <w:rFonts w:hint="cs"/>
          <w:rtl/>
        </w:rPr>
        <w:t>ז יכול להיות שלא רוצים שהם ידעו, אינני יודע. אני מאוד מקווה שאין תוכנית כזאת.</w:t>
      </w:r>
    </w:p>
    <w:p w14:paraId="10EA0B1E" w14:textId="77777777" w:rsidR="00000000" w:rsidRDefault="00063F1E">
      <w:pPr>
        <w:pStyle w:val="a0"/>
        <w:rPr>
          <w:rFonts w:hint="cs"/>
          <w:rtl/>
        </w:rPr>
      </w:pPr>
    </w:p>
    <w:p w14:paraId="7DB937F7" w14:textId="77777777" w:rsidR="00000000" w:rsidRDefault="00063F1E">
      <w:pPr>
        <w:pStyle w:val="af1"/>
        <w:rPr>
          <w:rtl/>
        </w:rPr>
      </w:pPr>
      <w:r>
        <w:rPr>
          <w:rtl/>
        </w:rPr>
        <w:t>היו"ר אלי בן-מנחם:</w:t>
      </w:r>
    </w:p>
    <w:p w14:paraId="45A4F62B" w14:textId="77777777" w:rsidR="00000000" w:rsidRDefault="00063F1E">
      <w:pPr>
        <w:pStyle w:val="a0"/>
        <w:rPr>
          <w:rtl/>
        </w:rPr>
      </w:pPr>
    </w:p>
    <w:p w14:paraId="648497C6" w14:textId="77777777" w:rsidR="00000000" w:rsidRDefault="00063F1E">
      <w:pPr>
        <w:pStyle w:val="a0"/>
        <w:rPr>
          <w:rFonts w:hint="cs"/>
          <w:rtl/>
        </w:rPr>
      </w:pPr>
      <w:r>
        <w:rPr>
          <w:rFonts w:hint="cs"/>
          <w:rtl/>
        </w:rPr>
        <w:t>תודה לחבר הכנסת יוסי שריד. חבר הכנסת יגאל יאסינוב, בבקשה.</w:t>
      </w:r>
    </w:p>
    <w:p w14:paraId="4DBF840F" w14:textId="77777777" w:rsidR="00000000" w:rsidRDefault="00063F1E">
      <w:pPr>
        <w:pStyle w:val="a0"/>
        <w:rPr>
          <w:rFonts w:hint="cs"/>
          <w:rtl/>
        </w:rPr>
      </w:pPr>
    </w:p>
    <w:p w14:paraId="473A1A53" w14:textId="77777777" w:rsidR="00000000" w:rsidRDefault="00063F1E">
      <w:pPr>
        <w:pStyle w:val="a"/>
        <w:rPr>
          <w:rtl/>
        </w:rPr>
      </w:pPr>
      <w:bookmarkStart w:id="517" w:name="FS000001054T15_12_2004_18_07_27"/>
      <w:bookmarkStart w:id="518" w:name="_Toc100465856"/>
      <w:bookmarkEnd w:id="517"/>
      <w:r>
        <w:rPr>
          <w:rFonts w:hint="eastAsia"/>
          <w:rtl/>
        </w:rPr>
        <w:t>יגאל</w:t>
      </w:r>
      <w:r>
        <w:rPr>
          <w:rtl/>
        </w:rPr>
        <w:t xml:space="preserve"> יאסינוב (שינוי):</w:t>
      </w:r>
      <w:bookmarkEnd w:id="518"/>
    </w:p>
    <w:p w14:paraId="1B10CB0E" w14:textId="77777777" w:rsidR="00000000" w:rsidRDefault="00063F1E">
      <w:pPr>
        <w:pStyle w:val="a0"/>
        <w:rPr>
          <w:rFonts w:hint="cs"/>
          <w:rtl/>
        </w:rPr>
      </w:pPr>
    </w:p>
    <w:p w14:paraId="6E4A96F3" w14:textId="77777777" w:rsidR="00000000" w:rsidRDefault="00063F1E">
      <w:pPr>
        <w:pStyle w:val="a0"/>
        <w:rPr>
          <w:rFonts w:hint="cs"/>
          <w:rtl/>
        </w:rPr>
      </w:pPr>
      <w:r>
        <w:rPr>
          <w:rFonts w:hint="cs"/>
          <w:rtl/>
        </w:rPr>
        <w:t xml:space="preserve">שלום, אדוני היושב-ראש, גברתי שרת החינוך, חברי חברי הכנסת, לא בפעם הראשונה, </w:t>
      </w:r>
      <w:r>
        <w:rPr>
          <w:rFonts w:hint="cs"/>
          <w:rtl/>
        </w:rPr>
        <w:t>ובזמן האחרון אני בכלל תופס את עצמי הרבה פעמים בדיונים הקשורים בחינוך, שכל פעם שאנחנו שומעים את חבר הכנסת שריד, אני חייב להודות שאני מסכים אתו בכול או ב-90% ממה שהוא אומר, וגם הפעם אני מסכים אתו.</w:t>
      </w:r>
    </w:p>
    <w:p w14:paraId="3E8DD154" w14:textId="77777777" w:rsidR="00000000" w:rsidRDefault="00063F1E">
      <w:pPr>
        <w:pStyle w:val="a0"/>
        <w:rPr>
          <w:rFonts w:hint="cs"/>
          <w:rtl/>
        </w:rPr>
      </w:pPr>
    </w:p>
    <w:p w14:paraId="61A45077" w14:textId="77777777" w:rsidR="00000000" w:rsidRDefault="00063F1E">
      <w:pPr>
        <w:pStyle w:val="af0"/>
        <w:rPr>
          <w:rtl/>
        </w:rPr>
      </w:pPr>
      <w:r>
        <w:rPr>
          <w:rFonts w:hint="eastAsia"/>
          <w:rtl/>
        </w:rPr>
        <w:t>יוסי</w:t>
      </w:r>
      <w:r>
        <w:rPr>
          <w:rtl/>
        </w:rPr>
        <w:t xml:space="preserve"> שריד (יחד):</w:t>
      </w:r>
    </w:p>
    <w:p w14:paraId="77AFD3F9" w14:textId="77777777" w:rsidR="00000000" w:rsidRDefault="00063F1E">
      <w:pPr>
        <w:pStyle w:val="a0"/>
        <w:rPr>
          <w:rFonts w:hint="cs"/>
          <w:rtl/>
        </w:rPr>
      </w:pPr>
    </w:p>
    <w:p w14:paraId="2F63E321" w14:textId="77777777" w:rsidR="00000000" w:rsidRDefault="00063F1E">
      <w:pPr>
        <w:pStyle w:val="a0"/>
        <w:rPr>
          <w:rFonts w:hint="cs"/>
          <w:rtl/>
        </w:rPr>
      </w:pPr>
      <w:r>
        <w:rPr>
          <w:rFonts w:hint="cs"/>
          <w:rtl/>
        </w:rPr>
        <w:t>גם אני מסכים עם עצמי רק ב-90%.</w:t>
      </w:r>
    </w:p>
    <w:p w14:paraId="260D4394" w14:textId="77777777" w:rsidR="00000000" w:rsidRDefault="00063F1E">
      <w:pPr>
        <w:pStyle w:val="a0"/>
        <w:rPr>
          <w:rFonts w:hint="cs"/>
          <w:rtl/>
        </w:rPr>
      </w:pPr>
    </w:p>
    <w:p w14:paraId="65E64F64" w14:textId="77777777" w:rsidR="00000000" w:rsidRDefault="00063F1E">
      <w:pPr>
        <w:pStyle w:val="-"/>
        <w:rPr>
          <w:rtl/>
        </w:rPr>
      </w:pPr>
      <w:bookmarkStart w:id="519" w:name="FS000000512T15_12_2004_16_49_54C"/>
      <w:bookmarkStart w:id="520" w:name="FS000001054T15_12_2004_16_50_00"/>
      <w:bookmarkStart w:id="521" w:name="FS000001054T15_12_2004_16_50_06C"/>
      <w:bookmarkEnd w:id="519"/>
      <w:bookmarkEnd w:id="520"/>
      <w:bookmarkEnd w:id="521"/>
      <w:r>
        <w:rPr>
          <w:rtl/>
        </w:rPr>
        <w:t>יגאל יאסינ</w:t>
      </w:r>
      <w:r>
        <w:rPr>
          <w:rtl/>
        </w:rPr>
        <w:t>וב (שינוי):</w:t>
      </w:r>
    </w:p>
    <w:p w14:paraId="4F80AC3C" w14:textId="77777777" w:rsidR="00000000" w:rsidRDefault="00063F1E">
      <w:pPr>
        <w:pStyle w:val="a0"/>
        <w:rPr>
          <w:rtl/>
        </w:rPr>
      </w:pPr>
    </w:p>
    <w:p w14:paraId="165C4BC5" w14:textId="77777777" w:rsidR="00000000" w:rsidRDefault="00063F1E">
      <w:pPr>
        <w:pStyle w:val="a0"/>
        <w:rPr>
          <w:rFonts w:hint="cs"/>
          <w:rtl/>
        </w:rPr>
      </w:pPr>
      <w:r>
        <w:rPr>
          <w:rFonts w:hint="cs"/>
          <w:rtl/>
        </w:rPr>
        <w:t>זה מראה שההבדל פה לא פוליטי, כי אנחנו מדברים על מה שכואב לנו. בואו נראה מה קראנו; אני לא יודע אם זו אמת, אבל אם זו אמת, זה חמור. באותה שנייה שאומרים, שאזרחות זה לא מקצוע חשוב, זה קצת בעייתי בעיני. אני, כידוע, למדתי בחו"ל, ואני מרגיש שלי חסר מק</w:t>
      </w:r>
      <w:r>
        <w:rPr>
          <w:rFonts w:hint="cs"/>
          <w:rtl/>
        </w:rPr>
        <w:t xml:space="preserve">צוע האזרחות, שכן לא למדתי בישראל. אני יכול להיות העד שיכול להגיד לכם מה יקרה אם לא יהיה לימוד אזרחות ברמה גבוהה. </w:t>
      </w:r>
    </w:p>
    <w:p w14:paraId="6DD39377" w14:textId="77777777" w:rsidR="00000000" w:rsidRDefault="00063F1E">
      <w:pPr>
        <w:pStyle w:val="a0"/>
        <w:rPr>
          <w:rFonts w:hint="cs"/>
          <w:rtl/>
        </w:rPr>
      </w:pPr>
    </w:p>
    <w:p w14:paraId="68CD2055" w14:textId="77777777" w:rsidR="00000000" w:rsidRDefault="00063F1E">
      <w:pPr>
        <w:pStyle w:val="a0"/>
        <w:rPr>
          <w:rFonts w:hint="cs"/>
          <w:rtl/>
        </w:rPr>
      </w:pPr>
      <w:r>
        <w:rPr>
          <w:rFonts w:hint="cs"/>
          <w:rtl/>
        </w:rPr>
        <w:t>מה זו ציונות? המדינה היא פחות או יותר ציונית. אנחנו רוצים שהיא תהיה יותר ציונית. מדינה יהודית, ציונית, דמוקרטית. וכל זה, זה לא סתם מלים, כי א</w:t>
      </w:r>
      <w:r>
        <w:rPr>
          <w:rFonts w:hint="cs"/>
          <w:rtl/>
        </w:rPr>
        <w:t>לה בדיוק אותם ערכים של דמוקרטיה ואזרחות. אלה שיעורי דמוקרטיה. איך ידע תלמיד מה הזכויות שלו? הרי לא כולם הולכים להיות עורכי-דין, לא כולם קוראים את הספרים. לפעמים בן-אדם צריך ללמוד את זה כשהוא ילד, לפעמים הוא צריך ללמוד כשהוא צעיר. דרך אגב, הייתי מכניס את הא</w:t>
      </w:r>
      <w:r>
        <w:rPr>
          <w:rFonts w:hint="cs"/>
          <w:rtl/>
        </w:rPr>
        <w:t xml:space="preserve">זרחות כמקצוע חובה מהכיתה הראשונה, מכיתה א'. זה דבר בסיסי. אבל אני לא רוצה להרחיב, כי ברור לי שיכול להיות שמה שקראנו אינו אמת, ואני לא אופתע. </w:t>
      </w:r>
    </w:p>
    <w:p w14:paraId="205E507F" w14:textId="77777777" w:rsidR="00000000" w:rsidRDefault="00063F1E">
      <w:pPr>
        <w:pStyle w:val="a0"/>
        <w:rPr>
          <w:rFonts w:hint="cs"/>
          <w:rtl/>
        </w:rPr>
      </w:pPr>
    </w:p>
    <w:p w14:paraId="5D42D607" w14:textId="77777777" w:rsidR="00000000" w:rsidRDefault="00063F1E">
      <w:pPr>
        <w:pStyle w:val="a0"/>
        <w:rPr>
          <w:rFonts w:hint="cs"/>
          <w:rtl/>
        </w:rPr>
      </w:pPr>
      <w:r>
        <w:rPr>
          <w:rFonts w:hint="cs"/>
          <w:rtl/>
        </w:rPr>
        <w:t>אבל אם נדבר על המקצוע, אז מורים, המורים שמלמדים אזרחות, לא יודעים הרבה אזרחות היום, חלקם. חלק גדול כן יודע, אבל ה</w:t>
      </w:r>
      <w:r>
        <w:rPr>
          <w:rFonts w:hint="cs"/>
          <w:rtl/>
        </w:rPr>
        <w:t>ם נתקלים בקשיי לימוד, כי לא כל הספרים טובים, ופה אנחנו מגיעים לוועדת-דברת.</w:t>
      </w:r>
    </w:p>
    <w:p w14:paraId="6819A5BB" w14:textId="77777777" w:rsidR="00000000" w:rsidRDefault="00063F1E">
      <w:pPr>
        <w:pStyle w:val="a0"/>
        <w:rPr>
          <w:rFonts w:hint="cs"/>
          <w:rtl/>
        </w:rPr>
      </w:pPr>
    </w:p>
    <w:p w14:paraId="3AF7D2F2" w14:textId="77777777" w:rsidR="00000000" w:rsidRDefault="00063F1E">
      <w:pPr>
        <w:pStyle w:val="a0"/>
        <w:rPr>
          <w:rFonts w:hint="cs"/>
          <w:rtl/>
        </w:rPr>
      </w:pPr>
      <w:r>
        <w:rPr>
          <w:rFonts w:hint="cs"/>
          <w:rtl/>
        </w:rPr>
        <w:t xml:space="preserve">אני חייב להגיד, לצורך הגילוי הנאות, אני לא חסיד גדול של המלצות ועדת-דברת. אני גם חושב שהרבה דברים בהמלצות הוועדה הם אסון. ניסיתי למצוא בהמלצות ועדת-דברת מלה אחת </w:t>
      </w:r>
      <w:r>
        <w:rPr>
          <w:rtl/>
        </w:rPr>
        <w:t>–</w:t>
      </w:r>
      <w:r>
        <w:rPr>
          <w:rFonts w:hint="cs"/>
          <w:rtl/>
        </w:rPr>
        <w:t xml:space="preserve"> לא פרק, לא משהו י</w:t>
      </w:r>
      <w:r>
        <w:rPr>
          <w:rFonts w:hint="cs"/>
          <w:rtl/>
        </w:rPr>
        <w:t xml:space="preserve">ותר - על עלייה. אתם לא תמצאו את זה, אין. יכול להיות שיהיה בשלב הבא, אבל איך אפשר להתחיל רפורמה אם על דבר כזה לא חשבו? איך אפשר להתחיל רפורמה אם במסקנות ועדת-דברת לא נזכרים עוד דברים, לצערי הרב? </w:t>
      </w:r>
    </w:p>
    <w:p w14:paraId="506469DA" w14:textId="77777777" w:rsidR="00000000" w:rsidRDefault="00063F1E">
      <w:pPr>
        <w:pStyle w:val="a0"/>
        <w:rPr>
          <w:rFonts w:hint="cs"/>
          <w:rtl/>
        </w:rPr>
      </w:pPr>
    </w:p>
    <w:p w14:paraId="373DA52A" w14:textId="77777777" w:rsidR="00000000" w:rsidRDefault="00063F1E">
      <w:pPr>
        <w:pStyle w:val="a0"/>
        <w:rPr>
          <w:rFonts w:hint="cs"/>
          <w:rtl/>
        </w:rPr>
      </w:pPr>
      <w:r>
        <w:rPr>
          <w:rFonts w:hint="cs"/>
          <w:rtl/>
        </w:rPr>
        <w:t xml:space="preserve">הדבר אולי הכי חשוב הוא, שטוב שבכלל חושבים על רפורמה בחינוך. </w:t>
      </w:r>
      <w:r>
        <w:rPr>
          <w:rFonts w:hint="cs"/>
          <w:rtl/>
        </w:rPr>
        <w:t>אבל, כמו שאמר באמת חבר הכנסת, שר החינוך לשעבר, שריד - לא יבוא נס מהמלצות הוועדה, ולא יקרה שום דבר אם הרפורמה לא תהיה במבנה שלה, בתוכנית שלה, יישומית. אי-אפשר להתחיל רפורמה אם לא ברור מאיפה התקציב. אי-אפשר להתחיל רפורמה רצינית בחינוך כשיש מורים שמרוויחים 80</w:t>
      </w:r>
      <w:r>
        <w:rPr>
          <w:rFonts w:hint="cs"/>
          <w:rtl/>
        </w:rPr>
        <w:t>0 שקלים בחודש, כשרוב המורים עובדים מקסימום 80%, 70% משרה. אי-אפשר להתחיל עם זה רפורמה, וגם אי-אפשר להגיד שאנחנו לא יודעים מאיפה יבוא הכסף.</w:t>
      </w:r>
    </w:p>
    <w:p w14:paraId="52F61559" w14:textId="77777777" w:rsidR="00000000" w:rsidRDefault="00063F1E">
      <w:pPr>
        <w:pStyle w:val="a0"/>
        <w:rPr>
          <w:rFonts w:hint="cs"/>
          <w:rtl/>
        </w:rPr>
      </w:pPr>
    </w:p>
    <w:p w14:paraId="459DD00C" w14:textId="77777777" w:rsidR="00000000" w:rsidRDefault="00063F1E">
      <w:pPr>
        <w:pStyle w:val="a0"/>
        <w:rPr>
          <w:rFonts w:hint="cs"/>
          <w:rtl/>
        </w:rPr>
      </w:pPr>
      <w:r>
        <w:rPr>
          <w:rFonts w:hint="cs"/>
          <w:rtl/>
        </w:rPr>
        <w:t>לסיום, אדוני היושב-ראש, יש המון מורים שאסור להם להיות מורים. אסור להם מבחינת האופי האישי, חוסר הידע, ואותם צריך להוצ</w:t>
      </w:r>
      <w:r>
        <w:rPr>
          <w:rFonts w:hint="cs"/>
          <w:rtl/>
        </w:rPr>
        <w:t>יא מהמערכת, וההסתדרות וארגון המורים יעשו מה שהם רוצים. מורה רע לא צריך להיות שם, אבל מורה טוב - כמה שיותר. תודה.</w:t>
      </w:r>
    </w:p>
    <w:p w14:paraId="52433898" w14:textId="77777777" w:rsidR="00000000" w:rsidRDefault="00063F1E">
      <w:pPr>
        <w:pStyle w:val="a0"/>
        <w:rPr>
          <w:rFonts w:hint="cs"/>
          <w:rtl/>
        </w:rPr>
      </w:pPr>
    </w:p>
    <w:p w14:paraId="77DF100F" w14:textId="77777777" w:rsidR="00000000" w:rsidRDefault="00063F1E">
      <w:pPr>
        <w:pStyle w:val="af1"/>
        <w:rPr>
          <w:rtl/>
        </w:rPr>
      </w:pPr>
      <w:r>
        <w:rPr>
          <w:rtl/>
        </w:rPr>
        <w:t>היו"ר אלי בן-מנחם:</w:t>
      </w:r>
    </w:p>
    <w:p w14:paraId="4377FE6B" w14:textId="77777777" w:rsidR="00000000" w:rsidRDefault="00063F1E">
      <w:pPr>
        <w:pStyle w:val="a0"/>
        <w:rPr>
          <w:rtl/>
        </w:rPr>
      </w:pPr>
    </w:p>
    <w:p w14:paraId="6D682928" w14:textId="77777777" w:rsidR="00000000" w:rsidRDefault="00063F1E">
      <w:pPr>
        <w:pStyle w:val="a0"/>
        <w:rPr>
          <w:rFonts w:hint="cs"/>
          <w:rtl/>
        </w:rPr>
      </w:pPr>
      <w:r>
        <w:rPr>
          <w:rFonts w:hint="cs"/>
          <w:rtl/>
        </w:rPr>
        <w:t>תודה לחבר הכנסת יגאל יאסינוב. תשיב בשם הממשלה שרת החינוך, התרבות והספורט, חברת הכנסת לימור לבנת. בבקשה.</w:t>
      </w:r>
    </w:p>
    <w:p w14:paraId="4FFFDF03" w14:textId="77777777" w:rsidR="00000000" w:rsidRDefault="00063F1E">
      <w:pPr>
        <w:pStyle w:val="a0"/>
        <w:rPr>
          <w:rFonts w:hint="cs"/>
          <w:rtl/>
        </w:rPr>
      </w:pPr>
    </w:p>
    <w:p w14:paraId="261B5D1E" w14:textId="77777777" w:rsidR="00000000" w:rsidRDefault="00063F1E">
      <w:pPr>
        <w:pStyle w:val="a"/>
        <w:rPr>
          <w:rtl/>
        </w:rPr>
      </w:pPr>
      <w:bookmarkStart w:id="522" w:name="FS000000470T15_12_2004_16_38_06"/>
      <w:bookmarkStart w:id="523" w:name="_Toc100465857"/>
      <w:bookmarkEnd w:id="522"/>
      <w:r>
        <w:rPr>
          <w:rFonts w:hint="eastAsia"/>
          <w:rtl/>
        </w:rPr>
        <w:t>שרת</w:t>
      </w:r>
      <w:r>
        <w:rPr>
          <w:rtl/>
        </w:rPr>
        <w:t xml:space="preserve"> החינוך, התרבו</w:t>
      </w:r>
      <w:r>
        <w:rPr>
          <w:rtl/>
        </w:rPr>
        <w:t>ת והספורט לימור לבנת:</w:t>
      </w:r>
      <w:bookmarkEnd w:id="523"/>
    </w:p>
    <w:p w14:paraId="02D01860" w14:textId="77777777" w:rsidR="00000000" w:rsidRDefault="00063F1E">
      <w:pPr>
        <w:pStyle w:val="a0"/>
        <w:rPr>
          <w:rFonts w:hint="cs"/>
          <w:rtl/>
        </w:rPr>
      </w:pPr>
    </w:p>
    <w:p w14:paraId="0443D180" w14:textId="77777777" w:rsidR="00000000" w:rsidRDefault="00063F1E">
      <w:pPr>
        <w:pStyle w:val="a0"/>
        <w:rPr>
          <w:rFonts w:hint="cs"/>
          <w:rtl/>
        </w:rPr>
      </w:pPr>
      <w:r>
        <w:rPr>
          <w:rFonts w:hint="cs"/>
          <w:rtl/>
        </w:rPr>
        <w:t>אדוני היושב-ראש, חברי הכנסת, את דברי לא אוסיף לשמועות שהיו וישנן סביב המלצות ועדת-דברת, כבר אמרתי קודם. אני גם מכירה את הטענות, את ההתלהמויות, את אוסף דברי הרהב והשחץ, והיחסנים והסוגים השונים, והדיבורים. אני גם מכירה את חברי הכנסת שה</w:t>
      </w:r>
      <w:r>
        <w:rPr>
          <w:rFonts w:hint="cs"/>
          <w:rtl/>
        </w:rPr>
        <w:t xml:space="preserve">ם יחסנים, שהם מדברים יותר מכל חבר כנסת אחר אף שהיושב-ראש מעיר להם. יש חברי כנסת מסוג א', ב', ג', ד', ה', וו' וחברי כנסת יחסנים כאלה ואחרים, שכנראה מותר להם לדבר יותר מהאחרים. </w:t>
      </w:r>
    </w:p>
    <w:p w14:paraId="38C8DEF0" w14:textId="77777777" w:rsidR="00000000" w:rsidRDefault="00063F1E">
      <w:pPr>
        <w:pStyle w:val="a0"/>
        <w:rPr>
          <w:rFonts w:hint="cs"/>
          <w:rtl/>
        </w:rPr>
      </w:pPr>
    </w:p>
    <w:p w14:paraId="0D1D79F1" w14:textId="77777777" w:rsidR="00000000" w:rsidRDefault="00063F1E">
      <w:pPr>
        <w:pStyle w:val="a0"/>
        <w:rPr>
          <w:rFonts w:hint="cs"/>
          <w:rtl/>
        </w:rPr>
      </w:pPr>
      <w:r>
        <w:rPr>
          <w:rFonts w:hint="cs"/>
          <w:rtl/>
        </w:rPr>
        <w:t xml:space="preserve">מכל מקום, אדוני היושב-ראש, אני יכולה לומר, שלאחר - - - </w:t>
      </w:r>
    </w:p>
    <w:p w14:paraId="3EDBD829" w14:textId="77777777" w:rsidR="00000000" w:rsidRDefault="00063F1E">
      <w:pPr>
        <w:pStyle w:val="a0"/>
        <w:rPr>
          <w:rFonts w:hint="cs"/>
          <w:rtl/>
        </w:rPr>
      </w:pPr>
    </w:p>
    <w:p w14:paraId="13006CEC" w14:textId="77777777" w:rsidR="00000000" w:rsidRDefault="00063F1E">
      <w:pPr>
        <w:pStyle w:val="af1"/>
        <w:rPr>
          <w:rtl/>
        </w:rPr>
      </w:pPr>
      <w:r>
        <w:rPr>
          <w:rtl/>
        </w:rPr>
        <w:t>היו"ר אלי בן-מנחם:</w:t>
      </w:r>
    </w:p>
    <w:p w14:paraId="125F4CEA" w14:textId="77777777" w:rsidR="00000000" w:rsidRDefault="00063F1E">
      <w:pPr>
        <w:pStyle w:val="a0"/>
        <w:rPr>
          <w:rtl/>
        </w:rPr>
      </w:pPr>
    </w:p>
    <w:p w14:paraId="6D1662CE" w14:textId="77777777" w:rsidR="00000000" w:rsidRDefault="00063F1E">
      <w:pPr>
        <w:pStyle w:val="a0"/>
        <w:rPr>
          <w:rFonts w:hint="cs"/>
          <w:rtl/>
        </w:rPr>
      </w:pPr>
      <w:r>
        <w:rPr>
          <w:rFonts w:hint="cs"/>
          <w:rtl/>
        </w:rPr>
        <w:t>גב</w:t>
      </w:r>
      <w:r>
        <w:rPr>
          <w:rFonts w:hint="cs"/>
          <w:rtl/>
        </w:rPr>
        <w:t>רתי השרה, הוא שר לשעבר. אפשרתי לו, גם לך אאפשר לדבר מעבר לזמן. אני לא בודק אותך עם סטופר, ולא בודק אף אחד אחר. אנא ממך, תעשי את העבודה שלך ותשאירי לנו לעשות את העבודה שלנו.</w:t>
      </w:r>
    </w:p>
    <w:p w14:paraId="0ED962B7" w14:textId="77777777" w:rsidR="00000000" w:rsidRDefault="00063F1E">
      <w:pPr>
        <w:pStyle w:val="a0"/>
        <w:rPr>
          <w:rFonts w:hint="cs"/>
          <w:rtl/>
        </w:rPr>
      </w:pPr>
    </w:p>
    <w:p w14:paraId="44ACACEB" w14:textId="77777777" w:rsidR="00000000" w:rsidRDefault="00063F1E">
      <w:pPr>
        <w:pStyle w:val="-"/>
        <w:rPr>
          <w:rtl/>
        </w:rPr>
      </w:pPr>
      <w:bookmarkStart w:id="524" w:name="FS000000470T15_12_2004_16_39_16C"/>
      <w:bookmarkEnd w:id="524"/>
      <w:r>
        <w:rPr>
          <w:rtl/>
        </w:rPr>
        <w:t>שרת החינוך, התרבות והספורט לימור לבנת:</w:t>
      </w:r>
    </w:p>
    <w:p w14:paraId="2F72942E" w14:textId="77777777" w:rsidR="00000000" w:rsidRDefault="00063F1E">
      <w:pPr>
        <w:pStyle w:val="a0"/>
        <w:rPr>
          <w:rtl/>
        </w:rPr>
      </w:pPr>
    </w:p>
    <w:p w14:paraId="59AB7643" w14:textId="77777777" w:rsidR="00000000" w:rsidRDefault="00063F1E">
      <w:pPr>
        <w:pStyle w:val="a0"/>
        <w:rPr>
          <w:rFonts w:hint="cs"/>
          <w:rtl/>
        </w:rPr>
      </w:pPr>
      <w:r>
        <w:rPr>
          <w:rFonts w:hint="cs"/>
          <w:rtl/>
        </w:rPr>
        <w:t>אדוני היושב-ראש, לא היתה לי שום טענה ליושב</w:t>
      </w:r>
      <w:r>
        <w:rPr>
          <w:rFonts w:hint="cs"/>
          <w:rtl/>
        </w:rPr>
        <w:t xml:space="preserve">-ראש, וגם לא היתה לי טענה. אני רק הערתי, כאשר חבר כנסת מעיר על כך שיש פוליטיקאים ואנשים שהם יחסנים, ויש כאלה סוג א', ב' וג' וד' וה' וו', הערתי שכנראה יש גם חברי כנסת שהם יחסנים, וכאלה שהם סוג א', ב' וג' וד' וה' וו', זה הכול. לא היתה לי רבע טענה ליושב-ראש, </w:t>
      </w:r>
      <w:r>
        <w:rPr>
          <w:rFonts w:hint="cs"/>
          <w:rtl/>
        </w:rPr>
        <w:t xml:space="preserve">ואני לא אבקש לדבר מעבר למה שאני אמורה לדבר, חמש דקות אדוני אמר, לא אחרוג מזה. </w:t>
      </w:r>
    </w:p>
    <w:p w14:paraId="21E4C21B" w14:textId="77777777" w:rsidR="00000000" w:rsidRDefault="00063F1E">
      <w:pPr>
        <w:pStyle w:val="a0"/>
        <w:rPr>
          <w:rFonts w:hint="cs"/>
          <w:rtl/>
        </w:rPr>
      </w:pPr>
    </w:p>
    <w:p w14:paraId="5FF75083" w14:textId="77777777" w:rsidR="00000000" w:rsidRDefault="00063F1E">
      <w:pPr>
        <w:pStyle w:val="a0"/>
        <w:rPr>
          <w:rFonts w:hint="cs"/>
          <w:rtl/>
        </w:rPr>
      </w:pPr>
      <w:r>
        <w:rPr>
          <w:rFonts w:hint="cs"/>
          <w:rtl/>
        </w:rPr>
        <w:t xml:space="preserve">אזכיר שלאחר כל הדברים שנאמרו במהלך השנים האחרונות, בתקופות האחרונות, אני מאוד גאה למסור גם כאן במליאה מה שנמסר אתמול במסיבת עיתונאים, היינו שהישגי התלמידים בישראל במבחני </w:t>
      </w:r>
      <w:r>
        <w:rPr>
          <w:rFonts w:hint="cs"/>
        </w:rPr>
        <w:t>TIMSS</w:t>
      </w:r>
      <w:r>
        <w:rPr>
          <w:rFonts w:hint="cs"/>
          <w:rtl/>
        </w:rPr>
        <w:t>,</w:t>
      </w:r>
      <w:r>
        <w:rPr>
          <w:rFonts w:hint="cs"/>
          <w:rtl/>
        </w:rPr>
        <w:t xml:space="preserve"> בתחומי המתמטיקה והמדעים, שהיו ב-2003, עלו מאז 1999, בעקבות תוכניות לימודים חדשות שנכנסו, התמקצעות מורים, מהמקום ה-28 מתוך 38 מדינות למקום ה-19 מתוך 45 מדינות. אנחנו אחת משלוש מדינות שהודגשו במבחנים הבין-לאומיים כאלה שעשו עלייה וקפיצת מדרגה משמעותית ביותר;</w:t>
      </w:r>
      <w:r>
        <w:rPr>
          <w:rFonts w:hint="cs"/>
          <w:rtl/>
        </w:rPr>
        <w:t xml:space="preserve"> הפיליפינים, אנחנו וליטא.  </w:t>
      </w:r>
    </w:p>
    <w:p w14:paraId="2DD88F1A" w14:textId="77777777" w:rsidR="00000000" w:rsidRDefault="00063F1E">
      <w:pPr>
        <w:pStyle w:val="a0"/>
        <w:rPr>
          <w:rFonts w:hint="cs"/>
          <w:rtl/>
        </w:rPr>
      </w:pPr>
    </w:p>
    <w:p w14:paraId="67F6A64B" w14:textId="77777777" w:rsidR="00000000" w:rsidRDefault="00063F1E">
      <w:pPr>
        <w:pStyle w:val="a0"/>
        <w:rPr>
          <w:rFonts w:hint="cs"/>
          <w:rtl/>
        </w:rPr>
      </w:pPr>
      <w:r>
        <w:rPr>
          <w:rFonts w:hint="cs"/>
          <w:rtl/>
        </w:rPr>
        <w:t>מכל מקום, לגבי לימודי האזרחות, גם כאן מדובר על נושא שבכלל עדיין לא הוכרע, ואין שום כוונה לבטל את שיעורי האזרחות. אדרבה, בשנתיים האחרונות הוספנו 1,400 שעות לתגבור הוראת המקצוע בכיתות ח' וט'. יש התמחות למורים באזרחות, שלא היתה קו</w:t>
      </w:r>
      <w:r>
        <w:rPr>
          <w:rFonts w:hint="cs"/>
          <w:rtl/>
        </w:rPr>
        <w:t xml:space="preserve">דם לכן. כשני-שלישים מהמורים לאזרחות עברו השתלמויות מקצועיות, שנדרשות להוראת המקצוע. מינינו מפקחת מרכזת למקצוע האזרחות במשרה מלאה בשנת הלימודים הנוכחית, התשס"ה. קודם לכן היתה מפקחת כזאת רק בחצי משרה, והשלמנו לחצי משרה נוספת, ועוד. </w:t>
      </w:r>
    </w:p>
    <w:p w14:paraId="7C5680E1" w14:textId="77777777" w:rsidR="00000000" w:rsidRDefault="00063F1E">
      <w:pPr>
        <w:pStyle w:val="a0"/>
        <w:rPr>
          <w:rFonts w:hint="cs"/>
          <w:rtl/>
        </w:rPr>
      </w:pPr>
    </w:p>
    <w:p w14:paraId="1D9B3EB0" w14:textId="77777777" w:rsidR="00000000" w:rsidRDefault="00063F1E">
      <w:pPr>
        <w:pStyle w:val="a0"/>
        <w:rPr>
          <w:rFonts w:hint="cs"/>
          <w:rtl/>
        </w:rPr>
      </w:pPr>
      <w:r>
        <w:rPr>
          <w:rFonts w:hint="cs"/>
          <w:rtl/>
        </w:rPr>
        <w:t>אין בכך די, אף אחד לא מש</w:t>
      </w:r>
      <w:r>
        <w:rPr>
          <w:rFonts w:hint="cs"/>
          <w:rtl/>
        </w:rPr>
        <w:t xml:space="preserve">לה את עצמו, גם לא אנחנו. אין שום כוונה להוציא את המקצוע הזה מתוך תוכניות הלימודים, כפי שראיתי במקומות שונים, שהיו כתובים דברים משוללי כל יסוד. </w:t>
      </w:r>
    </w:p>
    <w:p w14:paraId="67C09EA8" w14:textId="77777777" w:rsidR="00000000" w:rsidRDefault="00063F1E">
      <w:pPr>
        <w:pStyle w:val="a0"/>
        <w:rPr>
          <w:rFonts w:hint="cs"/>
          <w:rtl/>
        </w:rPr>
      </w:pPr>
    </w:p>
    <w:p w14:paraId="63938020" w14:textId="77777777" w:rsidR="00000000" w:rsidRDefault="00063F1E">
      <w:pPr>
        <w:pStyle w:val="a0"/>
        <w:rPr>
          <w:rFonts w:hint="cs"/>
          <w:rtl/>
        </w:rPr>
      </w:pPr>
      <w:r>
        <w:rPr>
          <w:rFonts w:hint="cs"/>
          <w:rtl/>
        </w:rPr>
        <w:t>אכן יש סוגיה שעומדת על הפרק, בכמה מקצועות ייבחנו התלמידים בבחינות בגרות חיצוניות ובכמה מקצועות יינתנו ציוני בגר</w:t>
      </w:r>
      <w:r>
        <w:rPr>
          <w:rFonts w:hint="cs"/>
          <w:rtl/>
        </w:rPr>
        <w:t>ות בבחינות שאינן חיצוניות, אלא ציונים פנימיים בבחינות פנימיות. הסוגיה הזאת, כאמור, עדיין לא הוכרעה לגבי כלל המקצועות, ובכלל זה גם לגבי מקצוע האזרחות. הנושא הזה עדיין נדון גם בוועדת-דברת וגם במשרד החינוך. החלטה בעניין הזה אכן תפורסם, ולכן כל יתר הדברים שנאמ</w:t>
      </w:r>
      <w:r>
        <w:rPr>
          <w:rFonts w:hint="cs"/>
          <w:rtl/>
        </w:rPr>
        <w:t xml:space="preserve">רו בעניין הזה הם מוקדמים מדי ובוודאי מוגזמים מדי. אדוני היושב-ראש, אני מקווה שעמדתי בחמש הדקות שהקצית לי. תודה רבה. </w:t>
      </w:r>
    </w:p>
    <w:p w14:paraId="2CA73773" w14:textId="77777777" w:rsidR="00000000" w:rsidRDefault="00063F1E">
      <w:pPr>
        <w:pStyle w:val="a3"/>
        <w:rPr>
          <w:rFonts w:hint="cs"/>
          <w:rtl/>
        </w:rPr>
      </w:pPr>
    </w:p>
    <w:p w14:paraId="2606F8DE" w14:textId="77777777" w:rsidR="00000000" w:rsidRDefault="00063F1E">
      <w:pPr>
        <w:pStyle w:val="af1"/>
        <w:rPr>
          <w:rtl/>
        </w:rPr>
      </w:pPr>
      <w:r>
        <w:rPr>
          <w:rtl/>
        </w:rPr>
        <w:t>היו"ר אלי בן-מנחם:</w:t>
      </w:r>
    </w:p>
    <w:p w14:paraId="74861810" w14:textId="77777777" w:rsidR="00000000" w:rsidRDefault="00063F1E">
      <w:pPr>
        <w:pStyle w:val="a0"/>
        <w:rPr>
          <w:rtl/>
        </w:rPr>
      </w:pPr>
    </w:p>
    <w:p w14:paraId="57561F96" w14:textId="77777777" w:rsidR="00000000" w:rsidRDefault="00063F1E">
      <w:pPr>
        <w:pStyle w:val="a0"/>
        <w:rPr>
          <w:rFonts w:hint="cs"/>
          <w:rtl/>
        </w:rPr>
      </w:pPr>
      <w:r>
        <w:rPr>
          <w:rFonts w:hint="cs"/>
          <w:rtl/>
        </w:rPr>
        <w:t>לא הקציתי לך, אני תמיד מאפשר לך לדבר כמה שאת רוצה. גברתי, את יודעת שאני מעריך ומכבד אותך. את פשוט ענית פה כבר בחלק הקו</w:t>
      </w:r>
      <w:r>
        <w:rPr>
          <w:rFonts w:hint="cs"/>
          <w:rtl/>
        </w:rPr>
        <w:t>דם.</w:t>
      </w:r>
    </w:p>
    <w:p w14:paraId="1E06AE69" w14:textId="77777777" w:rsidR="00000000" w:rsidRDefault="00063F1E">
      <w:pPr>
        <w:pStyle w:val="a0"/>
        <w:rPr>
          <w:rFonts w:hint="cs"/>
          <w:rtl/>
        </w:rPr>
      </w:pPr>
    </w:p>
    <w:p w14:paraId="015DC1B9" w14:textId="77777777" w:rsidR="00000000" w:rsidRDefault="00063F1E">
      <w:pPr>
        <w:pStyle w:val="af0"/>
        <w:rPr>
          <w:rtl/>
        </w:rPr>
      </w:pPr>
      <w:bookmarkStart w:id="525" w:name="FS000000470T15_12_2004_17_04_52"/>
      <w:bookmarkStart w:id="526" w:name="FS000000470T15_12_2004_17_04_55C"/>
      <w:bookmarkEnd w:id="525"/>
      <w:bookmarkEnd w:id="526"/>
      <w:r>
        <w:rPr>
          <w:rFonts w:hint="eastAsia"/>
          <w:rtl/>
        </w:rPr>
        <w:t>שרת</w:t>
      </w:r>
      <w:r>
        <w:rPr>
          <w:rtl/>
        </w:rPr>
        <w:t xml:space="preserve"> החינוך, התרבות והספורט לימור לבנת:</w:t>
      </w:r>
    </w:p>
    <w:p w14:paraId="04DD85F1" w14:textId="77777777" w:rsidR="00000000" w:rsidRDefault="00063F1E">
      <w:pPr>
        <w:pStyle w:val="a0"/>
        <w:rPr>
          <w:rFonts w:hint="cs"/>
          <w:rtl/>
        </w:rPr>
      </w:pPr>
    </w:p>
    <w:p w14:paraId="416816B7" w14:textId="77777777" w:rsidR="00000000" w:rsidRDefault="00063F1E">
      <w:pPr>
        <w:pStyle w:val="a0"/>
        <w:rPr>
          <w:rFonts w:hint="cs"/>
          <w:rtl/>
        </w:rPr>
      </w:pPr>
      <w:r>
        <w:rPr>
          <w:rFonts w:hint="cs"/>
          <w:rtl/>
        </w:rPr>
        <w:t xml:space="preserve">אדוני, לא היתה לי שום טענה אליך.  </w:t>
      </w:r>
    </w:p>
    <w:p w14:paraId="513C373D" w14:textId="77777777" w:rsidR="00000000" w:rsidRDefault="00063F1E">
      <w:pPr>
        <w:pStyle w:val="a0"/>
        <w:rPr>
          <w:rFonts w:hint="cs"/>
          <w:rtl/>
        </w:rPr>
      </w:pPr>
    </w:p>
    <w:p w14:paraId="0E200810" w14:textId="77777777" w:rsidR="00000000" w:rsidRDefault="00063F1E">
      <w:pPr>
        <w:pStyle w:val="af1"/>
        <w:rPr>
          <w:rtl/>
        </w:rPr>
      </w:pPr>
      <w:r>
        <w:rPr>
          <w:rFonts w:hint="eastAsia"/>
          <w:rtl/>
        </w:rPr>
        <w:t>היו</w:t>
      </w:r>
      <w:r>
        <w:rPr>
          <w:rtl/>
        </w:rPr>
        <w:t>"ר אלי בן-מנחם:</w:t>
      </w:r>
    </w:p>
    <w:p w14:paraId="7DE20CAD" w14:textId="77777777" w:rsidR="00000000" w:rsidRDefault="00063F1E">
      <w:pPr>
        <w:pStyle w:val="a0"/>
        <w:rPr>
          <w:rFonts w:hint="cs"/>
          <w:rtl/>
        </w:rPr>
      </w:pPr>
    </w:p>
    <w:p w14:paraId="640D31E5" w14:textId="77777777" w:rsidR="00000000" w:rsidRDefault="00063F1E">
      <w:pPr>
        <w:pStyle w:val="a0"/>
        <w:rPr>
          <w:rFonts w:hint="cs"/>
          <w:rtl/>
        </w:rPr>
      </w:pPr>
      <w:r>
        <w:rPr>
          <w:rFonts w:hint="cs"/>
          <w:rtl/>
        </w:rPr>
        <w:t>גברתי השרה, מה את מציעה לעשות?</w:t>
      </w:r>
    </w:p>
    <w:p w14:paraId="69401181" w14:textId="77777777" w:rsidR="00000000" w:rsidRDefault="00063F1E">
      <w:pPr>
        <w:pStyle w:val="a0"/>
        <w:rPr>
          <w:rFonts w:hint="cs"/>
          <w:rtl/>
        </w:rPr>
      </w:pPr>
    </w:p>
    <w:p w14:paraId="59EC709B" w14:textId="77777777" w:rsidR="00000000" w:rsidRDefault="00063F1E">
      <w:pPr>
        <w:pStyle w:val="af0"/>
        <w:rPr>
          <w:rtl/>
        </w:rPr>
      </w:pPr>
      <w:r>
        <w:rPr>
          <w:rFonts w:hint="eastAsia"/>
          <w:rtl/>
        </w:rPr>
        <w:t>שרת</w:t>
      </w:r>
      <w:r>
        <w:rPr>
          <w:rtl/>
        </w:rPr>
        <w:t xml:space="preserve"> החינוך, התרבות והספורט לימור לבנת:</w:t>
      </w:r>
    </w:p>
    <w:p w14:paraId="5EA8D5FB" w14:textId="77777777" w:rsidR="00000000" w:rsidRDefault="00063F1E">
      <w:pPr>
        <w:pStyle w:val="a0"/>
        <w:rPr>
          <w:rFonts w:hint="cs"/>
          <w:rtl/>
        </w:rPr>
      </w:pPr>
    </w:p>
    <w:p w14:paraId="0E25D8B3" w14:textId="77777777" w:rsidR="00000000" w:rsidRDefault="00063F1E">
      <w:pPr>
        <w:pStyle w:val="a0"/>
        <w:rPr>
          <w:rFonts w:hint="cs"/>
          <w:rtl/>
        </w:rPr>
      </w:pPr>
      <w:r>
        <w:rPr>
          <w:rFonts w:hint="cs"/>
          <w:rtl/>
        </w:rPr>
        <w:t xml:space="preserve">להעביר את הנושא לוועדת החינוך והתרבות. </w:t>
      </w:r>
    </w:p>
    <w:p w14:paraId="5CF70EB0" w14:textId="77777777" w:rsidR="00000000" w:rsidRDefault="00063F1E">
      <w:pPr>
        <w:pStyle w:val="a0"/>
        <w:rPr>
          <w:rFonts w:hint="cs"/>
          <w:rtl/>
        </w:rPr>
      </w:pPr>
    </w:p>
    <w:p w14:paraId="0CFB509B" w14:textId="77777777" w:rsidR="00000000" w:rsidRDefault="00063F1E">
      <w:pPr>
        <w:pStyle w:val="af1"/>
        <w:rPr>
          <w:rtl/>
        </w:rPr>
      </w:pPr>
      <w:r>
        <w:rPr>
          <w:rFonts w:hint="eastAsia"/>
          <w:rtl/>
        </w:rPr>
        <w:t>היו</w:t>
      </w:r>
      <w:r>
        <w:rPr>
          <w:rtl/>
        </w:rPr>
        <w:t>"ר אלי בן-מנחם:</w:t>
      </w:r>
    </w:p>
    <w:p w14:paraId="204FF58B" w14:textId="77777777" w:rsidR="00000000" w:rsidRDefault="00063F1E">
      <w:pPr>
        <w:pStyle w:val="a0"/>
        <w:rPr>
          <w:rFonts w:hint="cs"/>
          <w:rtl/>
        </w:rPr>
      </w:pPr>
    </w:p>
    <w:p w14:paraId="368BA7EB" w14:textId="77777777" w:rsidR="00000000" w:rsidRDefault="00063F1E">
      <w:pPr>
        <w:pStyle w:val="a0"/>
        <w:rPr>
          <w:rFonts w:hint="cs"/>
          <w:rtl/>
        </w:rPr>
      </w:pPr>
      <w:r>
        <w:rPr>
          <w:rFonts w:hint="cs"/>
          <w:rtl/>
        </w:rPr>
        <w:t>תודה. אין הצעות אחרות.</w:t>
      </w:r>
      <w:r>
        <w:rPr>
          <w:rFonts w:hint="cs"/>
          <w:rtl/>
        </w:rPr>
        <w:t xml:space="preserve"> רבותי חברי הכנסת, חבר הכנסת יוסי שריד, השרה הציעה להעביר את הנושא לוועדת החינוך והתרבות. </w:t>
      </w:r>
    </w:p>
    <w:p w14:paraId="26B5B4B8" w14:textId="77777777" w:rsidR="00000000" w:rsidRDefault="00063F1E">
      <w:pPr>
        <w:pStyle w:val="a0"/>
        <w:rPr>
          <w:rFonts w:hint="cs"/>
          <w:rtl/>
        </w:rPr>
      </w:pPr>
    </w:p>
    <w:p w14:paraId="23E2C239" w14:textId="77777777" w:rsidR="00000000" w:rsidRDefault="00063F1E">
      <w:pPr>
        <w:pStyle w:val="af0"/>
        <w:rPr>
          <w:rtl/>
        </w:rPr>
      </w:pPr>
      <w:r>
        <w:rPr>
          <w:rFonts w:hint="eastAsia"/>
          <w:rtl/>
        </w:rPr>
        <w:t>יוסי</w:t>
      </w:r>
      <w:r>
        <w:rPr>
          <w:rtl/>
        </w:rPr>
        <w:t xml:space="preserve"> שריד (יחד):</w:t>
      </w:r>
    </w:p>
    <w:p w14:paraId="4D41D435" w14:textId="77777777" w:rsidR="00000000" w:rsidRDefault="00063F1E">
      <w:pPr>
        <w:pStyle w:val="a0"/>
        <w:rPr>
          <w:rFonts w:hint="cs"/>
          <w:rtl/>
        </w:rPr>
      </w:pPr>
    </w:p>
    <w:p w14:paraId="7176C460" w14:textId="77777777" w:rsidR="00000000" w:rsidRDefault="00063F1E">
      <w:pPr>
        <w:pStyle w:val="a0"/>
        <w:rPr>
          <w:rFonts w:hint="cs"/>
          <w:rtl/>
        </w:rPr>
      </w:pPr>
      <w:r>
        <w:rPr>
          <w:rFonts w:hint="cs"/>
          <w:rtl/>
        </w:rPr>
        <w:t xml:space="preserve">אני מסכים. </w:t>
      </w:r>
    </w:p>
    <w:p w14:paraId="74588FE2" w14:textId="77777777" w:rsidR="00000000" w:rsidRDefault="00063F1E">
      <w:pPr>
        <w:pStyle w:val="a0"/>
        <w:rPr>
          <w:rFonts w:hint="cs"/>
          <w:rtl/>
        </w:rPr>
      </w:pPr>
    </w:p>
    <w:p w14:paraId="0494B86E" w14:textId="77777777" w:rsidR="00000000" w:rsidRDefault="00063F1E">
      <w:pPr>
        <w:pStyle w:val="af1"/>
        <w:rPr>
          <w:rtl/>
        </w:rPr>
      </w:pPr>
      <w:r>
        <w:rPr>
          <w:rFonts w:hint="eastAsia"/>
          <w:rtl/>
        </w:rPr>
        <w:t>היו</w:t>
      </w:r>
      <w:r>
        <w:rPr>
          <w:rtl/>
        </w:rPr>
        <w:t>"ר אלי בן-מנחם:</w:t>
      </w:r>
    </w:p>
    <w:p w14:paraId="58741A05" w14:textId="77777777" w:rsidR="00000000" w:rsidRDefault="00063F1E">
      <w:pPr>
        <w:pStyle w:val="a0"/>
        <w:rPr>
          <w:rFonts w:hint="cs"/>
          <w:rtl/>
        </w:rPr>
      </w:pPr>
    </w:p>
    <w:p w14:paraId="79170549" w14:textId="77777777" w:rsidR="00000000" w:rsidRDefault="00063F1E">
      <w:pPr>
        <w:pStyle w:val="a0"/>
        <w:rPr>
          <w:rFonts w:hint="cs"/>
          <w:rtl/>
        </w:rPr>
      </w:pPr>
      <w:r>
        <w:rPr>
          <w:rFonts w:hint="cs"/>
          <w:rtl/>
        </w:rPr>
        <w:t xml:space="preserve">חבר הכנסת יגאל יאסינוב מסכים. </w:t>
      </w:r>
    </w:p>
    <w:p w14:paraId="0332A8B3" w14:textId="77777777" w:rsidR="00000000" w:rsidRDefault="00063F1E">
      <w:pPr>
        <w:pStyle w:val="a0"/>
        <w:rPr>
          <w:rFonts w:hint="cs"/>
          <w:rtl/>
        </w:rPr>
      </w:pPr>
    </w:p>
    <w:p w14:paraId="497E9326" w14:textId="77777777" w:rsidR="00000000" w:rsidRDefault="00063F1E">
      <w:pPr>
        <w:pStyle w:val="a0"/>
        <w:rPr>
          <w:rFonts w:hint="cs"/>
          <w:rtl/>
        </w:rPr>
      </w:pPr>
      <w:r>
        <w:rPr>
          <w:rFonts w:hint="cs"/>
          <w:rtl/>
        </w:rPr>
        <w:t>על כן, רבותי, אנחנו נעבור להצבעה. מי שמצביע בעד, מצביע בעד דיון בנושא בוועדת החינ</w:t>
      </w:r>
      <w:r>
        <w:rPr>
          <w:rFonts w:hint="cs"/>
          <w:rtl/>
        </w:rPr>
        <w:t xml:space="preserve">וך והתרבות. מי שמצביע נגד, מצביע בעד הסרת הנושא מסדר-היום. ההצבעה החלה. </w:t>
      </w:r>
    </w:p>
    <w:p w14:paraId="17DFF486" w14:textId="77777777" w:rsidR="00000000" w:rsidRDefault="00063F1E">
      <w:pPr>
        <w:pStyle w:val="a0"/>
        <w:rPr>
          <w:rFonts w:hint="cs"/>
          <w:rtl/>
        </w:rPr>
      </w:pPr>
    </w:p>
    <w:p w14:paraId="05B46963" w14:textId="77777777" w:rsidR="00000000" w:rsidRDefault="00063F1E">
      <w:pPr>
        <w:pStyle w:val="ab"/>
        <w:bidi/>
        <w:rPr>
          <w:rFonts w:hint="cs"/>
          <w:rtl/>
        </w:rPr>
      </w:pPr>
      <w:r>
        <w:rPr>
          <w:rFonts w:hint="cs"/>
          <w:rtl/>
        </w:rPr>
        <w:t>הצבעה מס' 24</w:t>
      </w:r>
    </w:p>
    <w:p w14:paraId="753BB0FC" w14:textId="77777777" w:rsidR="00000000" w:rsidRDefault="00063F1E">
      <w:pPr>
        <w:pStyle w:val="a0"/>
        <w:rPr>
          <w:rFonts w:hint="cs"/>
          <w:rtl/>
        </w:rPr>
      </w:pPr>
    </w:p>
    <w:p w14:paraId="0E01B254" w14:textId="77777777" w:rsidR="00000000" w:rsidRDefault="00063F1E">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722300E0" w14:textId="77777777" w:rsidR="00000000" w:rsidRDefault="00063F1E">
      <w:pPr>
        <w:pStyle w:val="ac"/>
        <w:bidi/>
        <w:rPr>
          <w:rFonts w:hint="cs"/>
          <w:rtl/>
        </w:rPr>
      </w:pPr>
      <w:r>
        <w:rPr>
          <w:rFonts w:hint="cs"/>
          <w:rtl/>
        </w:rPr>
        <w:t xml:space="preserve">נגד </w:t>
      </w:r>
      <w:r>
        <w:rPr>
          <w:rtl/>
        </w:rPr>
        <w:t>–</w:t>
      </w:r>
      <w:r>
        <w:rPr>
          <w:rFonts w:hint="cs"/>
          <w:rtl/>
        </w:rPr>
        <w:t xml:space="preserve"> אין</w:t>
      </w:r>
    </w:p>
    <w:p w14:paraId="43E592B4"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5939CAA5" w14:textId="77777777" w:rsidR="00000000" w:rsidRDefault="00063F1E">
      <w:pPr>
        <w:pStyle w:val="ad"/>
        <w:bidi/>
        <w:rPr>
          <w:rFonts w:hint="cs"/>
          <w:rtl/>
        </w:rPr>
      </w:pPr>
      <w:r>
        <w:rPr>
          <w:rFonts w:hint="cs"/>
          <w:rtl/>
        </w:rPr>
        <w:t>ההצעה להעביר את הנושא לוועדת החינוך, התרבות והספורט נתקבלה.</w:t>
      </w:r>
    </w:p>
    <w:p w14:paraId="1920122E" w14:textId="77777777" w:rsidR="00000000" w:rsidRDefault="00063F1E">
      <w:pPr>
        <w:pStyle w:val="a0"/>
        <w:rPr>
          <w:rFonts w:hint="cs"/>
          <w:rtl/>
        </w:rPr>
      </w:pPr>
    </w:p>
    <w:p w14:paraId="7E663A4F" w14:textId="77777777" w:rsidR="00000000" w:rsidRDefault="00063F1E">
      <w:pPr>
        <w:pStyle w:val="af1"/>
        <w:rPr>
          <w:rtl/>
        </w:rPr>
      </w:pPr>
      <w:r>
        <w:rPr>
          <w:rFonts w:hint="eastAsia"/>
          <w:rtl/>
        </w:rPr>
        <w:t>היו</w:t>
      </w:r>
      <w:r>
        <w:rPr>
          <w:rtl/>
        </w:rPr>
        <w:t>"ר אלי בן-מנחם:</w:t>
      </w:r>
    </w:p>
    <w:p w14:paraId="32D7F378" w14:textId="77777777" w:rsidR="00000000" w:rsidRDefault="00063F1E">
      <w:pPr>
        <w:pStyle w:val="a0"/>
        <w:rPr>
          <w:rFonts w:hint="cs"/>
          <w:rtl/>
        </w:rPr>
      </w:pPr>
    </w:p>
    <w:p w14:paraId="21A4055B" w14:textId="77777777" w:rsidR="00000000" w:rsidRDefault="00063F1E">
      <w:pPr>
        <w:pStyle w:val="a0"/>
        <w:rPr>
          <w:rFonts w:hint="cs"/>
          <w:rtl/>
        </w:rPr>
      </w:pPr>
      <w:r>
        <w:rPr>
          <w:rFonts w:hint="cs"/>
          <w:rtl/>
        </w:rPr>
        <w:t>רבותי חברי הכנסת, שישה חברי</w:t>
      </w:r>
      <w:r>
        <w:rPr>
          <w:rFonts w:hint="cs"/>
          <w:rtl/>
        </w:rPr>
        <w:t xml:space="preserve"> כנסת הצביעו בעד, אין מתנגדים ואין נמנעים. על כן, ההצעה לסדר-היום בנושא כוונת משרד החינוך לבטל את בחינות הבגרות באזרחות, הועברה לוועדת החינוך והתרבות להמשך הדיון. </w:t>
      </w:r>
    </w:p>
    <w:p w14:paraId="2C6E47D4" w14:textId="77777777" w:rsidR="00000000" w:rsidRDefault="00063F1E">
      <w:pPr>
        <w:pStyle w:val="a0"/>
        <w:rPr>
          <w:rtl/>
        </w:rPr>
      </w:pPr>
    </w:p>
    <w:p w14:paraId="1DC66CB4" w14:textId="77777777" w:rsidR="00000000" w:rsidRDefault="00063F1E">
      <w:pPr>
        <w:pStyle w:val="a0"/>
        <w:rPr>
          <w:rFonts w:hint="cs"/>
          <w:rtl/>
        </w:rPr>
      </w:pPr>
    </w:p>
    <w:p w14:paraId="60450350" w14:textId="77777777" w:rsidR="00000000" w:rsidRDefault="00063F1E">
      <w:pPr>
        <w:pStyle w:val="a2"/>
        <w:rPr>
          <w:rFonts w:hint="cs"/>
          <w:rtl/>
        </w:rPr>
      </w:pPr>
      <w:bookmarkStart w:id="527" w:name="CS85055FI0085055T15_12_2004_16_44_29"/>
      <w:bookmarkStart w:id="528" w:name="_Toc100465858"/>
      <w:bookmarkEnd w:id="527"/>
      <w:r>
        <w:rPr>
          <w:rFonts w:hint="cs"/>
          <w:rtl/>
        </w:rPr>
        <w:t>הצעה לסדר-היום</w:t>
      </w:r>
      <w:bookmarkEnd w:id="528"/>
    </w:p>
    <w:p w14:paraId="529D10AB" w14:textId="77777777" w:rsidR="00000000" w:rsidRDefault="00063F1E">
      <w:pPr>
        <w:pStyle w:val="a2"/>
        <w:rPr>
          <w:rFonts w:hint="cs"/>
          <w:rtl/>
        </w:rPr>
      </w:pPr>
      <w:bookmarkStart w:id="529" w:name="_Toc100465859"/>
      <w:r>
        <w:rPr>
          <w:rtl/>
        </w:rPr>
        <w:t>הקמת קופת</w:t>
      </w:r>
      <w:r>
        <w:rPr>
          <w:rFonts w:hint="cs"/>
          <w:rtl/>
        </w:rPr>
        <w:t>-</w:t>
      </w:r>
      <w:r>
        <w:rPr>
          <w:rtl/>
        </w:rPr>
        <w:t>חולים חמישית</w:t>
      </w:r>
      <w:bookmarkEnd w:id="529"/>
    </w:p>
    <w:p w14:paraId="6E954C95" w14:textId="77777777" w:rsidR="00000000" w:rsidRDefault="00063F1E">
      <w:pPr>
        <w:pStyle w:val="a0"/>
        <w:rPr>
          <w:rFonts w:hint="cs"/>
          <w:rtl/>
        </w:rPr>
      </w:pPr>
      <w:r>
        <w:rPr>
          <w:rtl/>
        </w:rPr>
        <w:t>["דברי הכנסת", חוברת זו, עמ'</w:t>
      </w:r>
      <w:r>
        <w:rPr>
          <w:rFonts w:hint="cs"/>
          <w:rtl/>
        </w:rPr>
        <w:t xml:space="preserve">   .</w:t>
      </w:r>
      <w:r>
        <w:rPr>
          <w:rtl/>
        </w:rPr>
        <w:t>]</w:t>
      </w:r>
    </w:p>
    <w:p w14:paraId="70A7CF83" w14:textId="77777777" w:rsidR="00000000" w:rsidRDefault="00063F1E">
      <w:pPr>
        <w:pStyle w:val="-0"/>
        <w:rPr>
          <w:rFonts w:hint="cs"/>
          <w:rtl/>
        </w:rPr>
      </w:pPr>
    </w:p>
    <w:p w14:paraId="70D0B745" w14:textId="77777777" w:rsidR="00000000" w:rsidRDefault="00063F1E">
      <w:pPr>
        <w:pStyle w:val="af1"/>
        <w:rPr>
          <w:rtl/>
        </w:rPr>
      </w:pPr>
      <w:r>
        <w:rPr>
          <w:rFonts w:hint="eastAsia"/>
          <w:rtl/>
        </w:rPr>
        <w:t>היו</w:t>
      </w:r>
      <w:r>
        <w:rPr>
          <w:rtl/>
        </w:rPr>
        <w:t>"ר אלי בן-מנחם</w:t>
      </w:r>
      <w:r>
        <w:rPr>
          <w:rtl/>
        </w:rPr>
        <w:t>:</w:t>
      </w:r>
    </w:p>
    <w:p w14:paraId="1213B473" w14:textId="77777777" w:rsidR="00000000" w:rsidRDefault="00063F1E">
      <w:pPr>
        <w:pStyle w:val="a0"/>
        <w:rPr>
          <w:rFonts w:hint="cs"/>
          <w:rtl/>
        </w:rPr>
      </w:pPr>
    </w:p>
    <w:p w14:paraId="18FE664A" w14:textId="77777777" w:rsidR="00000000" w:rsidRDefault="00063F1E">
      <w:pPr>
        <w:pStyle w:val="a0"/>
        <w:rPr>
          <w:rFonts w:hint="cs"/>
          <w:rtl/>
        </w:rPr>
      </w:pPr>
      <w:r>
        <w:rPr>
          <w:rFonts w:hint="cs"/>
          <w:rtl/>
        </w:rPr>
        <w:t xml:space="preserve">אנחנו עוברים להצעה לסדר-היום בנושא: הקמת קופת-חולים חמישית, שמספרה 5254. חבר הכנסת אהוד רצאבי, בבקשה. </w:t>
      </w:r>
    </w:p>
    <w:p w14:paraId="72A6D56F" w14:textId="77777777" w:rsidR="00000000" w:rsidRDefault="00063F1E">
      <w:pPr>
        <w:pStyle w:val="a0"/>
        <w:rPr>
          <w:rFonts w:hint="cs"/>
          <w:rtl/>
        </w:rPr>
      </w:pPr>
    </w:p>
    <w:p w14:paraId="0556F824" w14:textId="77777777" w:rsidR="00000000" w:rsidRDefault="00063F1E">
      <w:pPr>
        <w:pStyle w:val="af0"/>
        <w:rPr>
          <w:rtl/>
        </w:rPr>
      </w:pPr>
      <w:r>
        <w:rPr>
          <w:rFonts w:hint="eastAsia"/>
          <w:rtl/>
        </w:rPr>
        <w:t>יעקב</w:t>
      </w:r>
      <w:r>
        <w:rPr>
          <w:rtl/>
        </w:rPr>
        <w:t xml:space="preserve"> מרגי (ש"ס):</w:t>
      </w:r>
    </w:p>
    <w:p w14:paraId="747A3772" w14:textId="77777777" w:rsidR="00000000" w:rsidRDefault="00063F1E">
      <w:pPr>
        <w:pStyle w:val="a0"/>
        <w:rPr>
          <w:rFonts w:hint="cs"/>
          <w:rtl/>
        </w:rPr>
      </w:pPr>
    </w:p>
    <w:p w14:paraId="0FADFD5D" w14:textId="77777777" w:rsidR="00000000" w:rsidRDefault="00063F1E">
      <w:pPr>
        <w:pStyle w:val="a0"/>
        <w:rPr>
          <w:rFonts w:hint="cs"/>
          <w:rtl/>
        </w:rPr>
      </w:pPr>
      <w:r>
        <w:rPr>
          <w:rFonts w:hint="cs"/>
          <w:rtl/>
        </w:rPr>
        <w:t xml:space="preserve">זאת תשובה והצבעה. </w:t>
      </w:r>
    </w:p>
    <w:p w14:paraId="20DD9076" w14:textId="77777777" w:rsidR="00000000" w:rsidRDefault="00063F1E">
      <w:pPr>
        <w:pStyle w:val="a0"/>
        <w:rPr>
          <w:rFonts w:hint="cs"/>
          <w:rtl/>
        </w:rPr>
      </w:pPr>
    </w:p>
    <w:p w14:paraId="6EFBB0C4" w14:textId="77777777" w:rsidR="00000000" w:rsidRDefault="00063F1E">
      <w:pPr>
        <w:pStyle w:val="af1"/>
        <w:rPr>
          <w:rtl/>
        </w:rPr>
      </w:pPr>
      <w:r>
        <w:rPr>
          <w:rFonts w:hint="eastAsia"/>
          <w:rtl/>
        </w:rPr>
        <w:t>היו</w:t>
      </w:r>
      <w:r>
        <w:rPr>
          <w:rtl/>
        </w:rPr>
        <w:t>"ר אלי בן-מנחם:</w:t>
      </w:r>
    </w:p>
    <w:p w14:paraId="48B94E5B" w14:textId="77777777" w:rsidR="00000000" w:rsidRDefault="00063F1E">
      <w:pPr>
        <w:pStyle w:val="a0"/>
        <w:rPr>
          <w:rFonts w:hint="cs"/>
          <w:rtl/>
        </w:rPr>
      </w:pPr>
    </w:p>
    <w:p w14:paraId="07FFDC58" w14:textId="77777777" w:rsidR="00000000" w:rsidRDefault="00063F1E">
      <w:pPr>
        <w:pStyle w:val="a0"/>
        <w:rPr>
          <w:rFonts w:hint="cs"/>
          <w:rtl/>
        </w:rPr>
      </w:pPr>
      <w:r>
        <w:rPr>
          <w:rFonts w:hint="cs"/>
          <w:rtl/>
        </w:rPr>
        <w:t>אפשר להזמין את שר האוצר?</w:t>
      </w:r>
    </w:p>
    <w:p w14:paraId="7DB4C2EE" w14:textId="77777777" w:rsidR="00000000" w:rsidRDefault="00063F1E">
      <w:pPr>
        <w:pStyle w:val="a0"/>
        <w:rPr>
          <w:rFonts w:hint="cs"/>
          <w:rtl/>
        </w:rPr>
      </w:pPr>
    </w:p>
    <w:p w14:paraId="1AA70FB0" w14:textId="77777777" w:rsidR="00000000" w:rsidRDefault="00063F1E">
      <w:pPr>
        <w:pStyle w:val="af0"/>
        <w:rPr>
          <w:rtl/>
        </w:rPr>
      </w:pPr>
      <w:r>
        <w:rPr>
          <w:rFonts w:hint="eastAsia"/>
          <w:rtl/>
        </w:rPr>
        <w:t>יגאל</w:t>
      </w:r>
      <w:r>
        <w:rPr>
          <w:rtl/>
        </w:rPr>
        <w:t xml:space="preserve"> יאסינוב (שינוי):</w:t>
      </w:r>
    </w:p>
    <w:p w14:paraId="161183B8" w14:textId="77777777" w:rsidR="00000000" w:rsidRDefault="00063F1E">
      <w:pPr>
        <w:pStyle w:val="a0"/>
        <w:rPr>
          <w:rFonts w:hint="cs"/>
          <w:rtl/>
        </w:rPr>
      </w:pPr>
    </w:p>
    <w:p w14:paraId="38F6E6D6" w14:textId="77777777" w:rsidR="00000000" w:rsidRDefault="00063F1E">
      <w:pPr>
        <w:pStyle w:val="a0"/>
        <w:rPr>
          <w:rFonts w:hint="cs"/>
          <w:rtl/>
        </w:rPr>
      </w:pPr>
      <w:r>
        <w:rPr>
          <w:rFonts w:hint="cs"/>
          <w:rtl/>
        </w:rPr>
        <w:t>אדוני היושב-ראש, זה נושא שהגשתי קובלנה לגב</w:t>
      </w:r>
      <w:r>
        <w:rPr>
          <w:rFonts w:hint="cs"/>
          <w:rtl/>
        </w:rPr>
        <w:t xml:space="preserve">יו לוועדת הכנסת, כי נציגי הממשלה לא באים לדיון דווקא כשהם צריכים להיות נוכחים. </w:t>
      </w:r>
    </w:p>
    <w:p w14:paraId="73027409" w14:textId="77777777" w:rsidR="00000000" w:rsidRDefault="00063F1E">
      <w:pPr>
        <w:pStyle w:val="a0"/>
        <w:rPr>
          <w:rFonts w:hint="cs"/>
          <w:rtl/>
        </w:rPr>
      </w:pPr>
    </w:p>
    <w:p w14:paraId="402A645F" w14:textId="77777777" w:rsidR="00000000" w:rsidRDefault="00063F1E">
      <w:pPr>
        <w:pStyle w:val="af1"/>
        <w:rPr>
          <w:rtl/>
        </w:rPr>
      </w:pPr>
      <w:r>
        <w:rPr>
          <w:rFonts w:hint="eastAsia"/>
          <w:rtl/>
        </w:rPr>
        <w:t>היו</w:t>
      </w:r>
      <w:r>
        <w:rPr>
          <w:rtl/>
        </w:rPr>
        <w:t>"ר אלי בן-מנחם:</w:t>
      </w:r>
    </w:p>
    <w:p w14:paraId="355967F4" w14:textId="77777777" w:rsidR="00000000" w:rsidRDefault="00063F1E">
      <w:pPr>
        <w:pStyle w:val="a0"/>
        <w:rPr>
          <w:rFonts w:hint="cs"/>
          <w:rtl/>
        </w:rPr>
      </w:pPr>
    </w:p>
    <w:p w14:paraId="41F5D481" w14:textId="77777777" w:rsidR="00000000" w:rsidRDefault="00063F1E">
      <w:pPr>
        <w:pStyle w:val="a0"/>
        <w:rPr>
          <w:rFonts w:hint="cs"/>
          <w:rtl/>
        </w:rPr>
      </w:pPr>
      <w:r>
        <w:rPr>
          <w:rFonts w:hint="cs"/>
          <w:rtl/>
        </w:rPr>
        <w:t xml:space="preserve">לזכותה של שרת החינוך ייאמר, שהיא תמיד כאן. היא כועסת עלינו, כי היא באה ולפעמים אין אף אחד שמחכה לתשובה. </w:t>
      </w:r>
    </w:p>
    <w:p w14:paraId="0EE6430A" w14:textId="77777777" w:rsidR="00000000" w:rsidRDefault="00063F1E">
      <w:pPr>
        <w:pStyle w:val="a0"/>
        <w:rPr>
          <w:rFonts w:hint="cs"/>
          <w:rtl/>
        </w:rPr>
      </w:pPr>
    </w:p>
    <w:p w14:paraId="32A698DF" w14:textId="77777777" w:rsidR="00000000" w:rsidRDefault="00063F1E">
      <w:pPr>
        <w:pStyle w:val="af0"/>
        <w:rPr>
          <w:rtl/>
        </w:rPr>
      </w:pPr>
      <w:r>
        <w:rPr>
          <w:rFonts w:hint="eastAsia"/>
          <w:rtl/>
        </w:rPr>
        <w:t>יגאל</w:t>
      </w:r>
      <w:r>
        <w:rPr>
          <w:rtl/>
        </w:rPr>
        <w:t xml:space="preserve"> יאסינוב (שינוי):</w:t>
      </w:r>
    </w:p>
    <w:p w14:paraId="3C436C5E" w14:textId="77777777" w:rsidR="00000000" w:rsidRDefault="00063F1E">
      <w:pPr>
        <w:pStyle w:val="a0"/>
        <w:rPr>
          <w:rFonts w:hint="cs"/>
          <w:rtl/>
        </w:rPr>
      </w:pPr>
    </w:p>
    <w:p w14:paraId="01A12553" w14:textId="77777777" w:rsidR="00000000" w:rsidRDefault="00063F1E">
      <w:pPr>
        <w:pStyle w:val="a0"/>
        <w:rPr>
          <w:rFonts w:hint="cs"/>
          <w:rtl/>
        </w:rPr>
      </w:pPr>
      <w:r>
        <w:rPr>
          <w:rFonts w:hint="cs"/>
          <w:rtl/>
        </w:rPr>
        <w:t>לא התכוונתי אליה. אני גם ר</w:t>
      </w:r>
      <w:r>
        <w:rPr>
          <w:rFonts w:hint="cs"/>
          <w:rtl/>
        </w:rPr>
        <w:t xml:space="preserve">וצה להגיד שהתשובות שהיא נותנת הן תשובות ברורות והיא יודעת מה היא אומרת. </w:t>
      </w:r>
    </w:p>
    <w:p w14:paraId="1E218618" w14:textId="77777777" w:rsidR="00000000" w:rsidRDefault="00063F1E">
      <w:pPr>
        <w:pStyle w:val="a0"/>
        <w:rPr>
          <w:rFonts w:hint="cs"/>
          <w:rtl/>
        </w:rPr>
      </w:pPr>
    </w:p>
    <w:p w14:paraId="07220F41" w14:textId="77777777" w:rsidR="00000000" w:rsidRDefault="00063F1E">
      <w:pPr>
        <w:pStyle w:val="af0"/>
        <w:rPr>
          <w:rtl/>
        </w:rPr>
      </w:pPr>
      <w:r>
        <w:rPr>
          <w:rFonts w:hint="eastAsia"/>
          <w:rtl/>
        </w:rPr>
        <w:t>יעקב</w:t>
      </w:r>
      <w:r>
        <w:rPr>
          <w:rtl/>
        </w:rPr>
        <w:t xml:space="preserve"> מרגי (ש"ס):</w:t>
      </w:r>
    </w:p>
    <w:p w14:paraId="40AFE8FF" w14:textId="77777777" w:rsidR="00000000" w:rsidRDefault="00063F1E">
      <w:pPr>
        <w:pStyle w:val="a0"/>
        <w:rPr>
          <w:rFonts w:hint="cs"/>
          <w:rtl/>
        </w:rPr>
      </w:pPr>
    </w:p>
    <w:p w14:paraId="378A5F8F" w14:textId="77777777" w:rsidR="00000000" w:rsidRDefault="00063F1E">
      <w:pPr>
        <w:pStyle w:val="a0"/>
        <w:rPr>
          <w:rFonts w:hint="cs"/>
          <w:rtl/>
        </w:rPr>
      </w:pPr>
      <w:r>
        <w:rPr>
          <w:rFonts w:hint="cs"/>
          <w:rtl/>
        </w:rPr>
        <w:t xml:space="preserve">אין ממשלה בישראל. </w:t>
      </w:r>
    </w:p>
    <w:p w14:paraId="5280B5BC" w14:textId="77777777" w:rsidR="00000000" w:rsidRDefault="00063F1E">
      <w:pPr>
        <w:pStyle w:val="a0"/>
        <w:rPr>
          <w:rFonts w:hint="cs"/>
          <w:rtl/>
        </w:rPr>
      </w:pPr>
    </w:p>
    <w:p w14:paraId="2EC8BD66" w14:textId="77777777" w:rsidR="00000000" w:rsidRDefault="00063F1E">
      <w:pPr>
        <w:pStyle w:val="af1"/>
        <w:rPr>
          <w:rtl/>
        </w:rPr>
      </w:pPr>
      <w:r>
        <w:rPr>
          <w:rFonts w:hint="eastAsia"/>
          <w:rtl/>
        </w:rPr>
        <w:t>היו</w:t>
      </w:r>
      <w:r>
        <w:rPr>
          <w:rtl/>
        </w:rPr>
        <w:t>"ר אלי בן-מנחם:</w:t>
      </w:r>
    </w:p>
    <w:p w14:paraId="6616AC32" w14:textId="77777777" w:rsidR="00000000" w:rsidRDefault="00063F1E">
      <w:pPr>
        <w:pStyle w:val="a0"/>
        <w:rPr>
          <w:rFonts w:hint="cs"/>
          <w:rtl/>
        </w:rPr>
      </w:pPr>
    </w:p>
    <w:p w14:paraId="0ED8F892" w14:textId="77777777" w:rsidR="00000000" w:rsidRDefault="00063F1E">
      <w:pPr>
        <w:pStyle w:val="a0"/>
        <w:rPr>
          <w:rFonts w:hint="cs"/>
          <w:rtl/>
        </w:rPr>
      </w:pPr>
      <w:r>
        <w:rPr>
          <w:rFonts w:hint="cs"/>
          <w:rtl/>
        </w:rPr>
        <w:t xml:space="preserve">רבותי, בואו נחכה קצת. </w:t>
      </w:r>
    </w:p>
    <w:p w14:paraId="34C4BCED" w14:textId="77777777" w:rsidR="00000000" w:rsidRDefault="00063F1E">
      <w:pPr>
        <w:pStyle w:val="a0"/>
        <w:rPr>
          <w:rFonts w:hint="cs"/>
          <w:rtl/>
        </w:rPr>
      </w:pPr>
    </w:p>
    <w:p w14:paraId="7A90994D" w14:textId="77777777" w:rsidR="00000000" w:rsidRDefault="00063F1E">
      <w:pPr>
        <w:pStyle w:val="af0"/>
        <w:rPr>
          <w:rtl/>
        </w:rPr>
      </w:pPr>
      <w:r>
        <w:rPr>
          <w:rFonts w:hint="eastAsia"/>
          <w:rtl/>
        </w:rPr>
        <w:t>אהוד</w:t>
      </w:r>
      <w:r>
        <w:rPr>
          <w:rtl/>
        </w:rPr>
        <w:t xml:space="preserve"> רצאבי (שינוי):</w:t>
      </w:r>
    </w:p>
    <w:p w14:paraId="18560A93" w14:textId="77777777" w:rsidR="00000000" w:rsidRDefault="00063F1E">
      <w:pPr>
        <w:pStyle w:val="a0"/>
        <w:rPr>
          <w:rFonts w:hint="cs"/>
          <w:rtl/>
        </w:rPr>
      </w:pPr>
    </w:p>
    <w:p w14:paraId="37E05696" w14:textId="77777777" w:rsidR="00000000" w:rsidRDefault="00063F1E">
      <w:pPr>
        <w:pStyle w:val="a0"/>
        <w:rPr>
          <w:rFonts w:hint="cs"/>
          <w:rtl/>
        </w:rPr>
      </w:pPr>
      <w:r>
        <w:rPr>
          <w:rFonts w:hint="cs"/>
          <w:rtl/>
        </w:rPr>
        <w:t xml:space="preserve">אפשר להמשיך הלאה בסדר-היום. </w:t>
      </w:r>
    </w:p>
    <w:p w14:paraId="34668046" w14:textId="77777777" w:rsidR="00000000" w:rsidRDefault="00063F1E">
      <w:pPr>
        <w:pStyle w:val="a0"/>
        <w:rPr>
          <w:rFonts w:hint="cs"/>
          <w:rtl/>
        </w:rPr>
      </w:pPr>
    </w:p>
    <w:p w14:paraId="5B53D7B8" w14:textId="77777777" w:rsidR="00000000" w:rsidRDefault="00063F1E">
      <w:pPr>
        <w:pStyle w:val="af1"/>
        <w:rPr>
          <w:rtl/>
        </w:rPr>
      </w:pPr>
      <w:r>
        <w:rPr>
          <w:rFonts w:hint="eastAsia"/>
          <w:rtl/>
        </w:rPr>
        <w:t>היו</w:t>
      </w:r>
      <w:r>
        <w:rPr>
          <w:rtl/>
        </w:rPr>
        <w:t>"ר אלי בן-מנחם:</w:t>
      </w:r>
    </w:p>
    <w:p w14:paraId="3A8782F7" w14:textId="77777777" w:rsidR="00000000" w:rsidRDefault="00063F1E">
      <w:pPr>
        <w:pStyle w:val="a0"/>
        <w:rPr>
          <w:rFonts w:hint="cs"/>
          <w:rtl/>
        </w:rPr>
      </w:pPr>
    </w:p>
    <w:p w14:paraId="7BB7FE64" w14:textId="77777777" w:rsidR="00000000" w:rsidRDefault="00063F1E">
      <w:pPr>
        <w:pStyle w:val="a0"/>
        <w:rPr>
          <w:rFonts w:hint="cs"/>
          <w:rtl/>
        </w:rPr>
      </w:pPr>
      <w:r>
        <w:rPr>
          <w:rFonts w:hint="cs"/>
          <w:rtl/>
        </w:rPr>
        <w:t xml:space="preserve">אנחנו יכולים להמשיך הלאה. שר </w:t>
      </w:r>
      <w:r>
        <w:rPr>
          <w:rFonts w:hint="cs"/>
          <w:rtl/>
        </w:rPr>
        <w:t xml:space="preserve">האוצר צריך להיות נוכח כאן, והוא איננו. </w:t>
      </w:r>
    </w:p>
    <w:p w14:paraId="5CA7392A" w14:textId="77777777" w:rsidR="00000000" w:rsidRDefault="00063F1E">
      <w:pPr>
        <w:pStyle w:val="a0"/>
        <w:rPr>
          <w:rFonts w:hint="cs"/>
          <w:rtl/>
        </w:rPr>
      </w:pPr>
    </w:p>
    <w:p w14:paraId="1648DD66" w14:textId="77777777" w:rsidR="00000000" w:rsidRDefault="00063F1E">
      <w:pPr>
        <w:pStyle w:val="af0"/>
        <w:rPr>
          <w:rtl/>
        </w:rPr>
      </w:pPr>
      <w:r>
        <w:rPr>
          <w:rFonts w:hint="eastAsia"/>
          <w:rtl/>
        </w:rPr>
        <w:t>יגאל</w:t>
      </w:r>
      <w:r>
        <w:rPr>
          <w:rtl/>
        </w:rPr>
        <w:t xml:space="preserve"> יאסינוב (שינוי):</w:t>
      </w:r>
    </w:p>
    <w:p w14:paraId="04623D11" w14:textId="77777777" w:rsidR="00000000" w:rsidRDefault="00063F1E">
      <w:pPr>
        <w:pStyle w:val="a0"/>
        <w:rPr>
          <w:rFonts w:hint="cs"/>
          <w:rtl/>
        </w:rPr>
      </w:pPr>
    </w:p>
    <w:p w14:paraId="47CD72B1" w14:textId="77777777" w:rsidR="00000000" w:rsidRDefault="00063F1E">
      <w:pPr>
        <w:pStyle w:val="a0"/>
        <w:rPr>
          <w:rFonts w:hint="cs"/>
          <w:rtl/>
        </w:rPr>
      </w:pPr>
      <w:r>
        <w:rPr>
          <w:rFonts w:hint="cs"/>
          <w:rtl/>
        </w:rPr>
        <w:t>אני חושב שאנחנו צריכים להצביע. אני בעד דיון במליאה.</w:t>
      </w:r>
    </w:p>
    <w:p w14:paraId="2FB5CF03" w14:textId="77777777" w:rsidR="00000000" w:rsidRDefault="00063F1E">
      <w:pPr>
        <w:pStyle w:val="a0"/>
        <w:rPr>
          <w:rFonts w:hint="cs"/>
          <w:rtl/>
        </w:rPr>
      </w:pPr>
    </w:p>
    <w:p w14:paraId="6CD37057" w14:textId="77777777" w:rsidR="00000000" w:rsidRDefault="00063F1E">
      <w:pPr>
        <w:pStyle w:val="af1"/>
        <w:rPr>
          <w:rtl/>
        </w:rPr>
      </w:pPr>
      <w:r>
        <w:rPr>
          <w:rtl/>
        </w:rPr>
        <w:t>היו"ר אלי בן-מנחם:</w:t>
      </w:r>
    </w:p>
    <w:p w14:paraId="0689BA09" w14:textId="77777777" w:rsidR="00000000" w:rsidRDefault="00063F1E">
      <w:pPr>
        <w:pStyle w:val="a0"/>
        <w:rPr>
          <w:rtl/>
        </w:rPr>
      </w:pPr>
    </w:p>
    <w:p w14:paraId="6CB2ABA1" w14:textId="77777777" w:rsidR="00000000" w:rsidRDefault="00063F1E">
      <w:pPr>
        <w:pStyle w:val="a0"/>
        <w:rPr>
          <w:rFonts w:hint="cs"/>
          <w:rtl/>
        </w:rPr>
      </w:pPr>
      <w:r>
        <w:rPr>
          <w:rFonts w:hint="cs"/>
          <w:rtl/>
        </w:rPr>
        <w:t>חבר הכנסת אהוד רצאבי, איפה אתה רוצה שיהיה דיון?</w:t>
      </w:r>
    </w:p>
    <w:p w14:paraId="1D6F40D1" w14:textId="77777777" w:rsidR="00000000" w:rsidRDefault="00063F1E">
      <w:pPr>
        <w:pStyle w:val="a0"/>
        <w:rPr>
          <w:rFonts w:hint="cs"/>
          <w:rtl/>
        </w:rPr>
      </w:pPr>
    </w:p>
    <w:p w14:paraId="5016592F" w14:textId="77777777" w:rsidR="00000000" w:rsidRDefault="00063F1E">
      <w:pPr>
        <w:pStyle w:val="af0"/>
        <w:rPr>
          <w:rtl/>
        </w:rPr>
      </w:pPr>
      <w:r>
        <w:rPr>
          <w:rFonts w:hint="eastAsia"/>
          <w:rtl/>
        </w:rPr>
        <w:t>אהוד</w:t>
      </w:r>
      <w:r>
        <w:rPr>
          <w:rtl/>
        </w:rPr>
        <w:t xml:space="preserve"> רצאבי (שינוי):</w:t>
      </w:r>
    </w:p>
    <w:p w14:paraId="04682FF4" w14:textId="77777777" w:rsidR="00000000" w:rsidRDefault="00063F1E">
      <w:pPr>
        <w:pStyle w:val="a0"/>
        <w:rPr>
          <w:rFonts w:hint="cs"/>
          <w:rtl/>
        </w:rPr>
      </w:pPr>
    </w:p>
    <w:p w14:paraId="2C0448E2" w14:textId="77777777" w:rsidR="00000000" w:rsidRDefault="00063F1E">
      <w:pPr>
        <w:pStyle w:val="a0"/>
        <w:rPr>
          <w:rFonts w:hint="cs"/>
          <w:rtl/>
        </w:rPr>
      </w:pPr>
      <w:r>
        <w:rPr>
          <w:rFonts w:hint="cs"/>
          <w:rtl/>
        </w:rPr>
        <w:t xml:space="preserve">במליאה. </w:t>
      </w:r>
    </w:p>
    <w:p w14:paraId="3B6CC425" w14:textId="77777777" w:rsidR="00000000" w:rsidRDefault="00063F1E">
      <w:pPr>
        <w:pStyle w:val="a0"/>
        <w:rPr>
          <w:rFonts w:hint="cs"/>
          <w:rtl/>
        </w:rPr>
      </w:pPr>
    </w:p>
    <w:p w14:paraId="56AD8234" w14:textId="77777777" w:rsidR="00000000" w:rsidRDefault="00063F1E">
      <w:pPr>
        <w:pStyle w:val="af1"/>
        <w:rPr>
          <w:rtl/>
        </w:rPr>
      </w:pPr>
      <w:r>
        <w:rPr>
          <w:rFonts w:hint="eastAsia"/>
          <w:rtl/>
        </w:rPr>
        <w:t>היו</w:t>
      </w:r>
      <w:r>
        <w:rPr>
          <w:rtl/>
        </w:rPr>
        <w:t>"ר אלי בן-מנחם:</w:t>
      </w:r>
    </w:p>
    <w:p w14:paraId="5968D8A9" w14:textId="77777777" w:rsidR="00000000" w:rsidRDefault="00063F1E">
      <w:pPr>
        <w:pStyle w:val="a0"/>
        <w:rPr>
          <w:rFonts w:hint="cs"/>
          <w:rtl/>
        </w:rPr>
      </w:pPr>
    </w:p>
    <w:p w14:paraId="264CA815" w14:textId="77777777" w:rsidR="00000000" w:rsidRDefault="00063F1E">
      <w:pPr>
        <w:pStyle w:val="a0"/>
        <w:rPr>
          <w:rFonts w:hint="cs"/>
          <w:rtl/>
        </w:rPr>
      </w:pPr>
      <w:r>
        <w:rPr>
          <w:rFonts w:hint="cs"/>
          <w:rtl/>
        </w:rPr>
        <w:t xml:space="preserve">אני קודם כול מכריז </w:t>
      </w:r>
      <w:r>
        <w:rPr>
          <w:rFonts w:hint="cs"/>
          <w:rtl/>
        </w:rPr>
        <w:t xml:space="preserve">על הצבעה על ההצעה של חבר הכנסת אהוד רצאבי. באמת יש גבול לכל דבר. רבותי חברי הכנסת, אנחנו נצביע ללא קשר לתשובת השר. השר יוכל להשיב כשיהיה דיון במליאה. חבר הכנסת אהוד רצאבי ביקש דיון במליאה על ההצעה שלו לסדר-היום. </w:t>
      </w:r>
    </w:p>
    <w:p w14:paraId="65D8FB8D" w14:textId="77777777" w:rsidR="00000000" w:rsidRDefault="00063F1E">
      <w:pPr>
        <w:pStyle w:val="a0"/>
        <w:rPr>
          <w:rFonts w:hint="cs"/>
          <w:rtl/>
        </w:rPr>
      </w:pPr>
    </w:p>
    <w:p w14:paraId="50374CD4" w14:textId="77777777" w:rsidR="00000000" w:rsidRDefault="00063F1E">
      <w:pPr>
        <w:pStyle w:val="a0"/>
        <w:rPr>
          <w:rFonts w:hint="cs"/>
          <w:rtl/>
        </w:rPr>
      </w:pPr>
      <w:r>
        <w:rPr>
          <w:rFonts w:hint="cs"/>
          <w:rtl/>
        </w:rPr>
        <w:t xml:space="preserve">אנחנו עוברים להצבעה. מי שמצביע בעד, מצביע </w:t>
      </w:r>
      <w:r>
        <w:rPr>
          <w:rFonts w:hint="cs"/>
          <w:rtl/>
        </w:rPr>
        <w:t xml:space="preserve">בעד דיון במליאה. מי שמצביע נגד, מצביע בעד הסרת הנושא מסדר-היום. </w:t>
      </w:r>
    </w:p>
    <w:p w14:paraId="748B3D79" w14:textId="77777777" w:rsidR="00000000" w:rsidRDefault="00063F1E">
      <w:pPr>
        <w:pStyle w:val="a0"/>
        <w:rPr>
          <w:rFonts w:hint="cs"/>
          <w:rtl/>
        </w:rPr>
      </w:pPr>
    </w:p>
    <w:p w14:paraId="1CC250B5" w14:textId="77777777" w:rsidR="00000000" w:rsidRDefault="00063F1E">
      <w:pPr>
        <w:pStyle w:val="af0"/>
        <w:rPr>
          <w:rtl/>
        </w:rPr>
      </w:pPr>
      <w:r>
        <w:rPr>
          <w:rFonts w:hint="eastAsia"/>
          <w:rtl/>
        </w:rPr>
        <w:t>יגאל</w:t>
      </w:r>
      <w:r>
        <w:rPr>
          <w:rtl/>
        </w:rPr>
        <w:t xml:space="preserve"> יאסינוב (שינוי):</w:t>
      </w:r>
    </w:p>
    <w:p w14:paraId="659EEC12" w14:textId="77777777" w:rsidR="00000000" w:rsidRDefault="00063F1E">
      <w:pPr>
        <w:pStyle w:val="a0"/>
        <w:rPr>
          <w:rFonts w:hint="cs"/>
          <w:rtl/>
        </w:rPr>
      </w:pPr>
    </w:p>
    <w:p w14:paraId="1CD350D9" w14:textId="77777777" w:rsidR="00000000" w:rsidRDefault="00063F1E">
      <w:pPr>
        <w:pStyle w:val="a0"/>
        <w:rPr>
          <w:rFonts w:hint="cs"/>
          <w:rtl/>
        </w:rPr>
      </w:pPr>
      <w:r>
        <w:rPr>
          <w:rFonts w:hint="cs"/>
          <w:rtl/>
        </w:rPr>
        <w:t>אופוזיציה - - -</w:t>
      </w:r>
    </w:p>
    <w:p w14:paraId="71D1544B" w14:textId="77777777" w:rsidR="00000000" w:rsidRDefault="00063F1E">
      <w:pPr>
        <w:pStyle w:val="a0"/>
        <w:rPr>
          <w:rFonts w:hint="cs"/>
          <w:rtl/>
        </w:rPr>
      </w:pPr>
    </w:p>
    <w:p w14:paraId="069BBBAF" w14:textId="77777777" w:rsidR="00000000" w:rsidRDefault="00063F1E">
      <w:pPr>
        <w:pStyle w:val="ab"/>
        <w:bidi/>
        <w:rPr>
          <w:rFonts w:hint="cs"/>
          <w:rtl/>
        </w:rPr>
      </w:pPr>
      <w:r>
        <w:rPr>
          <w:rFonts w:hint="cs"/>
          <w:rtl/>
        </w:rPr>
        <w:t xml:space="preserve">הצבעה מס' 25 </w:t>
      </w:r>
    </w:p>
    <w:p w14:paraId="1F7BD48F" w14:textId="77777777" w:rsidR="00000000" w:rsidRDefault="00063F1E">
      <w:pPr>
        <w:pStyle w:val="a0"/>
        <w:rPr>
          <w:rFonts w:hint="cs"/>
          <w:rtl/>
        </w:rPr>
      </w:pPr>
    </w:p>
    <w:p w14:paraId="6C963D53" w14:textId="77777777" w:rsidR="00000000" w:rsidRDefault="00063F1E">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5ABB8F03" w14:textId="77777777" w:rsidR="00000000" w:rsidRDefault="00063F1E">
      <w:pPr>
        <w:pStyle w:val="ac"/>
        <w:bidi/>
        <w:rPr>
          <w:rFonts w:hint="cs"/>
          <w:rtl/>
        </w:rPr>
      </w:pPr>
      <w:r>
        <w:rPr>
          <w:rFonts w:hint="cs"/>
          <w:rtl/>
        </w:rPr>
        <w:t xml:space="preserve">נגד </w:t>
      </w:r>
      <w:r>
        <w:rPr>
          <w:rtl/>
        </w:rPr>
        <w:t>–</w:t>
      </w:r>
      <w:r>
        <w:rPr>
          <w:rFonts w:hint="cs"/>
          <w:rtl/>
        </w:rPr>
        <w:t xml:space="preserve"> אין</w:t>
      </w:r>
    </w:p>
    <w:p w14:paraId="686A5BA6"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534AEF48" w14:textId="77777777" w:rsidR="00000000" w:rsidRDefault="00063F1E">
      <w:pPr>
        <w:pStyle w:val="ad"/>
        <w:bidi/>
        <w:rPr>
          <w:rFonts w:hint="cs"/>
          <w:rtl/>
        </w:rPr>
      </w:pPr>
      <w:r>
        <w:rPr>
          <w:rFonts w:hint="cs"/>
          <w:rtl/>
        </w:rPr>
        <w:t xml:space="preserve">ההצעה לכלול את הנושא בסדר-היום של הכנסת נתקבלה. </w:t>
      </w:r>
    </w:p>
    <w:p w14:paraId="7CCA8048" w14:textId="77777777" w:rsidR="00000000" w:rsidRDefault="00063F1E">
      <w:pPr>
        <w:pStyle w:val="a0"/>
        <w:rPr>
          <w:rFonts w:hint="cs"/>
          <w:rtl/>
        </w:rPr>
      </w:pPr>
    </w:p>
    <w:p w14:paraId="7FA85645" w14:textId="77777777" w:rsidR="00000000" w:rsidRDefault="00063F1E">
      <w:pPr>
        <w:pStyle w:val="af1"/>
        <w:rPr>
          <w:rtl/>
        </w:rPr>
      </w:pPr>
    </w:p>
    <w:p w14:paraId="780288AD" w14:textId="77777777" w:rsidR="00000000" w:rsidRDefault="00063F1E">
      <w:pPr>
        <w:pStyle w:val="af1"/>
        <w:rPr>
          <w:rtl/>
        </w:rPr>
      </w:pPr>
      <w:r>
        <w:rPr>
          <w:rtl/>
        </w:rPr>
        <w:t>היו"ר אלי בן-מנחם:</w:t>
      </w:r>
    </w:p>
    <w:p w14:paraId="14425F8B" w14:textId="77777777" w:rsidR="00000000" w:rsidRDefault="00063F1E">
      <w:pPr>
        <w:pStyle w:val="a0"/>
        <w:rPr>
          <w:rtl/>
        </w:rPr>
      </w:pPr>
    </w:p>
    <w:p w14:paraId="5158135D" w14:textId="77777777" w:rsidR="00000000" w:rsidRDefault="00063F1E">
      <w:pPr>
        <w:pStyle w:val="a0"/>
        <w:rPr>
          <w:rFonts w:hint="cs"/>
          <w:rtl/>
        </w:rPr>
      </w:pPr>
      <w:r>
        <w:rPr>
          <w:rFonts w:hint="cs"/>
          <w:rtl/>
        </w:rPr>
        <w:t>חב</w:t>
      </w:r>
      <w:r>
        <w:rPr>
          <w:rFonts w:hint="cs"/>
          <w:rtl/>
        </w:rPr>
        <w:t xml:space="preserve">ר הכנסת אהוד רצאבי, חמישה חברי כנסת בעד, אין מתנגדים ואין נמנעים. על כן, ההצעה לסדר-היום בנושא הקמת קופת-חולים חמישית, מס' 5254, של חבר הכנסת אהוד רצאבי, תובא לדיון במליאת הכנסת. </w:t>
      </w:r>
    </w:p>
    <w:p w14:paraId="3AEBB5A5" w14:textId="77777777" w:rsidR="00000000" w:rsidRDefault="00063F1E">
      <w:pPr>
        <w:pStyle w:val="a2"/>
        <w:rPr>
          <w:rFonts w:hint="cs"/>
          <w:rtl/>
        </w:rPr>
      </w:pPr>
    </w:p>
    <w:p w14:paraId="7FA45321" w14:textId="77777777" w:rsidR="00000000" w:rsidRDefault="00063F1E">
      <w:pPr>
        <w:pStyle w:val="a0"/>
        <w:rPr>
          <w:rFonts w:hint="cs"/>
          <w:rtl/>
        </w:rPr>
      </w:pPr>
    </w:p>
    <w:p w14:paraId="5E16112C" w14:textId="77777777" w:rsidR="00000000" w:rsidRDefault="00063F1E">
      <w:pPr>
        <w:pStyle w:val="a2"/>
        <w:rPr>
          <w:rFonts w:hint="cs"/>
          <w:rtl/>
        </w:rPr>
      </w:pPr>
      <w:bookmarkStart w:id="530" w:name="CS85206FI0085206T15_12_2004_17_17_40"/>
      <w:bookmarkStart w:id="531" w:name="_Toc100465860"/>
      <w:bookmarkEnd w:id="530"/>
      <w:r>
        <w:rPr>
          <w:rtl/>
        </w:rPr>
        <w:t>הצעה לסדר-היום</w:t>
      </w:r>
      <w:bookmarkEnd w:id="531"/>
      <w:r>
        <w:rPr>
          <w:rtl/>
        </w:rPr>
        <w:t xml:space="preserve"> </w:t>
      </w:r>
    </w:p>
    <w:p w14:paraId="0F9DAC50" w14:textId="77777777" w:rsidR="00000000" w:rsidRDefault="00063F1E">
      <w:pPr>
        <w:pStyle w:val="a2"/>
        <w:rPr>
          <w:rtl/>
        </w:rPr>
      </w:pPr>
      <w:bookmarkStart w:id="532" w:name="_Toc100465861"/>
      <w:r>
        <w:rPr>
          <w:rtl/>
        </w:rPr>
        <w:t>ההסכם בין משרד האוצר להסתדרות</w:t>
      </w:r>
      <w:bookmarkEnd w:id="532"/>
      <w:r>
        <w:rPr>
          <w:rtl/>
        </w:rPr>
        <w:t xml:space="preserve"> </w:t>
      </w:r>
    </w:p>
    <w:p w14:paraId="2EE83F0C" w14:textId="77777777" w:rsidR="00000000" w:rsidRDefault="00063F1E">
      <w:pPr>
        <w:pStyle w:val="-0"/>
        <w:rPr>
          <w:rFonts w:hint="cs"/>
          <w:rtl/>
        </w:rPr>
      </w:pPr>
    </w:p>
    <w:p w14:paraId="1EC77BDD" w14:textId="77777777" w:rsidR="00000000" w:rsidRDefault="00063F1E">
      <w:pPr>
        <w:pStyle w:val="af1"/>
        <w:rPr>
          <w:rtl/>
        </w:rPr>
      </w:pPr>
      <w:r>
        <w:rPr>
          <w:rFonts w:hint="eastAsia"/>
          <w:rtl/>
        </w:rPr>
        <w:t>היו</w:t>
      </w:r>
      <w:r>
        <w:rPr>
          <w:rtl/>
        </w:rPr>
        <w:t>"ר אלי בן-מנחם:</w:t>
      </w:r>
    </w:p>
    <w:p w14:paraId="65E79238" w14:textId="77777777" w:rsidR="00000000" w:rsidRDefault="00063F1E">
      <w:pPr>
        <w:pStyle w:val="a0"/>
        <w:rPr>
          <w:rFonts w:hint="cs"/>
          <w:rtl/>
        </w:rPr>
      </w:pPr>
    </w:p>
    <w:p w14:paraId="7FE14C60" w14:textId="77777777" w:rsidR="00000000" w:rsidRDefault="00063F1E">
      <w:pPr>
        <w:pStyle w:val="a0"/>
        <w:rPr>
          <w:rFonts w:hint="cs"/>
          <w:rtl/>
        </w:rPr>
      </w:pPr>
      <w:r>
        <w:rPr>
          <w:rFonts w:hint="cs"/>
          <w:rtl/>
        </w:rPr>
        <w:t xml:space="preserve">אנחנו </w:t>
      </w:r>
      <w:r>
        <w:rPr>
          <w:rFonts w:hint="cs"/>
          <w:rtl/>
        </w:rPr>
        <w:t>עוברים להצעות לסדר-היום בנושא: ההסכם בין משרד האוצר להסתדרות; מספריהן - 5212, 5222, 5235, 5246 ו-5249. משיב בשם הממשלה שר האוצר. סגנית המזכיר אומרת שהוא יבוא יותר מאוחר. אכפת לכם לשנות את הסדר? חבר הכנסת יאיר פרץ - אינו נוכח; חבר הכנסת חיים אורון - אינו נו</w:t>
      </w:r>
      <w:r>
        <w:rPr>
          <w:rFonts w:hint="cs"/>
          <w:rtl/>
        </w:rPr>
        <w:t xml:space="preserve">כח. חבר הכנסת אהוד רצאבי. </w:t>
      </w:r>
    </w:p>
    <w:p w14:paraId="013BFD82" w14:textId="77777777" w:rsidR="00000000" w:rsidRDefault="00063F1E">
      <w:pPr>
        <w:pStyle w:val="a0"/>
        <w:rPr>
          <w:rFonts w:hint="cs"/>
          <w:rtl/>
        </w:rPr>
      </w:pPr>
    </w:p>
    <w:p w14:paraId="757916CD" w14:textId="77777777" w:rsidR="00000000" w:rsidRDefault="00063F1E">
      <w:pPr>
        <w:pStyle w:val="af0"/>
        <w:rPr>
          <w:rtl/>
        </w:rPr>
      </w:pPr>
      <w:r>
        <w:rPr>
          <w:rFonts w:hint="eastAsia"/>
          <w:rtl/>
        </w:rPr>
        <w:t>אהוד</w:t>
      </w:r>
      <w:r>
        <w:rPr>
          <w:rtl/>
        </w:rPr>
        <w:t xml:space="preserve"> רצאבי (שינוי):</w:t>
      </w:r>
    </w:p>
    <w:p w14:paraId="416CA79E" w14:textId="77777777" w:rsidR="00000000" w:rsidRDefault="00063F1E">
      <w:pPr>
        <w:pStyle w:val="a0"/>
        <w:rPr>
          <w:rFonts w:hint="cs"/>
          <w:rtl/>
        </w:rPr>
      </w:pPr>
    </w:p>
    <w:p w14:paraId="0067220F" w14:textId="77777777" w:rsidR="00000000" w:rsidRDefault="00063F1E">
      <w:pPr>
        <w:pStyle w:val="a0"/>
        <w:rPr>
          <w:rFonts w:hint="cs"/>
          <w:rtl/>
        </w:rPr>
      </w:pPr>
      <w:r>
        <w:rPr>
          <w:rFonts w:hint="cs"/>
          <w:rtl/>
        </w:rPr>
        <w:t xml:space="preserve">יכולתי כבר ללכת הביתה, תראה מה קורה פה. </w:t>
      </w:r>
    </w:p>
    <w:p w14:paraId="0F923BC5" w14:textId="77777777" w:rsidR="00000000" w:rsidRDefault="00063F1E">
      <w:pPr>
        <w:pStyle w:val="a0"/>
        <w:rPr>
          <w:rFonts w:hint="cs"/>
          <w:rtl/>
        </w:rPr>
      </w:pPr>
    </w:p>
    <w:p w14:paraId="780BAF62" w14:textId="77777777" w:rsidR="00000000" w:rsidRDefault="00063F1E">
      <w:pPr>
        <w:pStyle w:val="af1"/>
        <w:rPr>
          <w:rtl/>
        </w:rPr>
      </w:pPr>
      <w:r>
        <w:rPr>
          <w:rFonts w:hint="eastAsia"/>
          <w:rtl/>
        </w:rPr>
        <w:t>היו</w:t>
      </w:r>
      <w:r>
        <w:rPr>
          <w:rtl/>
        </w:rPr>
        <w:t>"ר אלי בן-מנחם:</w:t>
      </w:r>
    </w:p>
    <w:p w14:paraId="7354415C" w14:textId="77777777" w:rsidR="00000000" w:rsidRDefault="00063F1E">
      <w:pPr>
        <w:pStyle w:val="a0"/>
        <w:rPr>
          <w:rFonts w:hint="cs"/>
          <w:rtl/>
        </w:rPr>
      </w:pPr>
    </w:p>
    <w:p w14:paraId="025C5518" w14:textId="77777777" w:rsidR="00000000" w:rsidRDefault="00063F1E">
      <w:pPr>
        <w:pStyle w:val="a0"/>
        <w:rPr>
          <w:rFonts w:hint="cs"/>
          <w:rtl/>
        </w:rPr>
      </w:pPr>
      <w:r>
        <w:rPr>
          <w:rFonts w:hint="cs"/>
          <w:rtl/>
        </w:rPr>
        <w:t>חבר הכנסת משה גפני - אינו נוכח. אתה רוצה לדבר ולקבל את תשובת השר במועד אחר, ידידי חבר הכנסת רצאבי?</w:t>
      </w:r>
    </w:p>
    <w:p w14:paraId="2B393823" w14:textId="77777777" w:rsidR="00000000" w:rsidRDefault="00063F1E">
      <w:pPr>
        <w:pStyle w:val="a0"/>
        <w:rPr>
          <w:rFonts w:hint="cs"/>
          <w:rtl/>
        </w:rPr>
      </w:pPr>
    </w:p>
    <w:p w14:paraId="4D2B55F5" w14:textId="77777777" w:rsidR="00000000" w:rsidRDefault="00063F1E">
      <w:pPr>
        <w:pStyle w:val="af0"/>
        <w:rPr>
          <w:rtl/>
        </w:rPr>
      </w:pPr>
      <w:r>
        <w:rPr>
          <w:rFonts w:hint="eastAsia"/>
          <w:rtl/>
        </w:rPr>
        <w:t>יגאל</w:t>
      </w:r>
      <w:r>
        <w:rPr>
          <w:rtl/>
        </w:rPr>
        <w:t xml:space="preserve"> יאסינוב (שינוי):</w:t>
      </w:r>
    </w:p>
    <w:p w14:paraId="128D6E2D" w14:textId="77777777" w:rsidR="00000000" w:rsidRDefault="00063F1E">
      <w:pPr>
        <w:pStyle w:val="a0"/>
        <w:rPr>
          <w:rFonts w:hint="cs"/>
          <w:rtl/>
        </w:rPr>
      </w:pPr>
    </w:p>
    <w:p w14:paraId="56C8637A" w14:textId="77777777" w:rsidR="00000000" w:rsidRDefault="00063F1E">
      <w:pPr>
        <w:pStyle w:val="a0"/>
        <w:rPr>
          <w:rFonts w:hint="cs"/>
          <w:rtl/>
        </w:rPr>
      </w:pPr>
      <w:r>
        <w:rPr>
          <w:rFonts w:hint="cs"/>
          <w:rtl/>
        </w:rPr>
        <w:t xml:space="preserve">להעביר לדיון במליאה. </w:t>
      </w:r>
    </w:p>
    <w:p w14:paraId="609D22D3" w14:textId="77777777" w:rsidR="00000000" w:rsidRDefault="00063F1E">
      <w:pPr>
        <w:pStyle w:val="a0"/>
        <w:rPr>
          <w:rFonts w:hint="cs"/>
          <w:rtl/>
        </w:rPr>
      </w:pPr>
    </w:p>
    <w:p w14:paraId="074DDAE3" w14:textId="77777777" w:rsidR="00000000" w:rsidRDefault="00063F1E">
      <w:pPr>
        <w:pStyle w:val="af0"/>
        <w:rPr>
          <w:rtl/>
        </w:rPr>
      </w:pPr>
      <w:r>
        <w:rPr>
          <w:rFonts w:hint="eastAsia"/>
          <w:rtl/>
        </w:rPr>
        <w:t>אהוד</w:t>
      </w:r>
      <w:r>
        <w:rPr>
          <w:rtl/>
        </w:rPr>
        <w:t xml:space="preserve"> רצאבי (שינוי):</w:t>
      </w:r>
    </w:p>
    <w:p w14:paraId="50D2EEF6" w14:textId="77777777" w:rsidR="00000000" w:rsidRDefault="00063F1E">
      <w:pPr>
        <w:pStyle w:val="a0"/>
        <w:rPr>
          <w:rFonts w:hint="cs"/>
          <w:rtl/>
        </w:rPr>
      </w:pPr>
    </w:p>
    <w:p w14:paraId="47262B8F" w14:textId="77777777" w:rsidR="00000000" w:rsidRDefault="00063F1E">
      <w:pPr>
        <w:pStyle w:val="a0"/>
        <w:rPr>
          <w:rFonts w:hint="cs"/>
          <w:rtl/>
        </w:rPr>
      </w:pPr>
      <w:r>
        <w:rPr>
          <w:rFonts w:hint="cs"/>
          <w:rtl/>
        </w:rPr>
        <w:t xml:space="preserve">אני רוצה לדבר קודם. </w:t>
      </w:r>
    </w:p>
    <w:p w14:paraId="1E61DEC6" w14:textId="77777777" w:rsidR="00000000" w:rsidRDefault="00063F1E">
      <w:pPr>
        <w:pStyle w:val="a0"/>
        <w:rPr>
          <w:rFonts w:hint="cs"/>
          <w:rtl/>
        </w:rPr>
      </w:pPr>
    </w:p>
    <w:p w14:paraId="2BAC12E5" w14:textId="77777777" w:rsidR="00000000" w:rsidRDefault="00063F1E">
      <w:pPr>
        <w:pStyle w:val="af1"/>
        <w:rPr>
          <w:rtl/>
        </w:rPr>
      </w:pPr>
      <w:r>
        <w:rPr>
          <w:rFonts w:hint="eastAsia"/>
          <w:rtl/>
        </w:rPr>
        <w:t>היו</w:t>
      </w:r>
      <w:r>
        <w:rPr>
          <w:rtl/>
        </w:rPr>
        <w:t>"ר אלי בן-מנחם:</w:t>
      </w:r>
    </w:p>
    <w:p w14:paraId="035DA12E" w14:textId="77777777" w:rsidR="00000000" w:rsidRDefault="00063F1E">
      <w:pPr>
        <w:pStyle w:val="a0"/>
        <w:rPr>
          <w:rFonts w:hint="cs"/>
          <w:rtl/>
        </w:rPr>
      </w:pPr>
    </w:p>
    <w:p w14:paraId="39FD07DA" w14:textId="77777777" w:rsidR="00000000" w:rsidRDefault="00063F1E">
      <w:pPr>
        <w:pStyle w:val="a0"/>
        <w:rPr>
          <w:rFonts w:hint="cs"/>
          <w:rtl/>
        </w:rPr>
      </w:pPr>
      <w:r>
        <w:rPr>
          <w:rFonts w:hint="cs"/>
          <w:rtl/>
        </w:rPr>
        <w:t xml:space="preserve">מה זאת אומרת מליאה, חבר הכנסת יאסינוב? סבלנות. חבר הכנסת אהוד רצאבי נמצא כאן. אם אתה רוצה לדבר, אני מאפשר לך להעלות כאן את ההצעה שלך, או שאתם רוצים שנדחה את כל הפרק הזה לפעם אחרת. </w:t>
      </w:r>
    </w:p>
    <w:p w14:paraId="3B22FB21" w14:textId="77777777" w:rsidR="00000000" w:rsidRDefault="00063F1E">
      <w:pPr>
        <w:pStyle w:val="a0"/>
        <w:rPr>
          <w:rFonts w:hint="cs"/>
          <w:rtl/>
        </w:rPr>
      </w:pPr>
    </w:p>
    <w:p w14:paraId="4808FF06" w14:textId="77777777" w:rsidR="00000000" w:rsidRDefault="00063F1E">
      <w:pPr>
        <w:pStyle w:val="af0"/>
        <w:rPr>
          <w:rtl/>
        </w:rPr>
      </w:pPr>
      <w:r>
        <w:rPr>
          <w:rFonts w:hint="eastAsia"/>
          <w:rtl/>
        </w:rPr>
        <w:t>אהוד</w:t>
      </w:r>
      <w:r>
        <w:rPr>
          <w:rtl/>
        </w:rPr>
        <w:t xml:space="preserve"> רצאבי</w:t>
      </w:r>
      <w:r>
        <w:rPr>
          <w:rtl/>
        </w:rPr>
        <w:t xml:space="preserve"> (שינוי):</w:t>
      </w:r>
    </w:p>
    <w:p w14:paraId="1C2C6173" w14:textId="77777777" w:rsidR="00000000" w:rsidRDefault="00063F1E">
      <w:pPr>
        <w:pStyle w:val="a0"/>
        <w:rPr>
          <w:rFonts w:hint="cs"/>
          <w:rtl/>
        </w:rPr>
      </w:pPr>
    </w:p>
    <w:p w14:paraId="6DA32B34" w14:textId="77777777" w:rsidR="00000000" w:rsidRDefault="00063F1E">
      <w:pPr>
        <w:pStyle w:val="a0"/>
        <w:rPr>
          <w:rFonts w:hint="cs"/>
          <w:rtl/>
        </w:rPr>
      </w:pPr>
      <w:r>
        <w:rPr>
          <w:rFonts w:hint="cs"/>
          <w:rtl/>
        </w:rPr>
        <w:t xml:space="preserve">לא, אני רוצה לדבר בנושא. </w:t>
      </w:r>
    </w:p>
    <w:p w14:paraId="27BD4D19" w14:textId="77777777" w:rsidR="00000000" w:rsidRDefault="00063F1E">
      <w:pPr>
        <w:pStyle w:val="a0"/>
        <w:rPr>
          <w:rFonts w:hint="cs"/>
          <w:rtl/>
        </w:rPr>
      </w:pPr>
    </w:p>
    <w:p w14:paraId="24437E71" w14:textId="77777777" w:rsidR="00000000" w:rsidRDefault="00063F1E">
      <w:pPr>
        <w:pStyle w:val="af1"/>
        <w:rPr>
          <w:rtl/>
        </w:rPr>
      </w:pPr>
      <w:r>
        <w:rPr>
          <w:rFonts w:hint="eastAsia"/>
          <w:rtl/>
        </w:rPr>
        <w:t>היו</w:t>
      </w:r>
      <w:r>
        <w:rPr>
          <w:rtl/>
        </w:rPr>
        <w:t>"ר אלי בן-מנחם:</w:t>
      </w:r>
    </w:p>
    <w:p w14:paraId="4C567E08" w14:textId="77777777" w:rsidR="00000000" w:rsidRDefault="00063F1E">
      <w:pPr>
        <w:pStyle w:val="a0"/>
        <w:rPr>
          <w:rFonts w:hint="cs"/>
          <w:rtl/>
        </w:rPr>
      </w:pPr>
    </w:p>
    <w:p w14:paraId="2D2DCF9A" w14:textId="77777777" w:rsidR="00000000" w:rsidRDefault="00063F1E">
      <w:pPr>
        <w:pStyle w:val="a0"/>
        <w:rPr>
          <w:rFonts w:hint="cs"/>
          <w:rtl/>
        </w:rPr>
      </w:pPr>
      <w:r>
        <w:rPr>
          <w:rFonts w:hint="cs"/>
          <w:rtl/>
        </w:rPr>
        <w:t xml:space="preserve">חבר הכנסת אהוד רצאבי, בבקשה תדבר. בואו נעשה את זה בצורה מסודרת. חבר הכנסת יאיר פרץ - אינו נוכח; חבר הכנסת חיים אורון - אינו נוכח. חבר הכנסת אהוד רצאבי, בבקשה. אחריו - חבר הכנסת משה גפני. </w:t>
      </w:r>
    </w:p>
    <w:p w14:paraId="5182007D" w14:textId="77777777" w:rsidR="00000000" w:rsidRDefault="00063F1E">
      <w:pPr>
        <w:pStyle w:val="a0"/>
        <w:rPr>
          <w:rFonts w:hint="cs"/>
          <w:rtl/>
        </w:rPr>
      </w:pPr>
    </w:p>
    <w:p w14:paraId="0359A86F" w14:textId="77777777" w:rsidR="00000000" w:rsidRDefault="00063F1E">
      <w:pPr>
        <w:pStyle w:val="af0"/>
        <w:rPr>
          <w:rtl/>
        </w:rPr>
      </w:pPr>
      <w:r>
        <w:rPr>
          <w:rFonts w:hint="eastAsia"/>
          <w:rtl/>
        </w:rPr>
        <w:t>יעקב</w:t>
      </w:r>
      <w:r>
        <w:rPr>
          <w:rtl/>
        </w:rPr>
        <w:t xml:space="preserve"> מרגי</w:t>
      </w:r>
      <w:r>
        <w:rPr>
          <w:rtl/>
        </w:rPr>
        <w:t xml:space="preserve"> (ש"ס):</w:t>
      </w:r>
    </w:p>
    <w:p w14:paraId="219F68D1" w14:textId="77777777" w:rsidR="00000000" w:rsidRDefault="00063F1E">
      <w:pPr>
        <w:pStyle w:val="a0"/>
        <w:rPr>
          <w:rFonts w:hint="cs"/>
          <w:rtl/>
        </w:rPr>
      </w:pPr>
    </w:p>
    <w:p w14:paraId="7B84E021" w14:textId="77777777" w:rsidR="00000000" w:rsidRDefault="00063F1E">
      <w:pPr>
        <w:pStyle w:val="a0"/>
        <w:rPr>
          <w:rFonts w:hint="cs"/>
          <w:rtl/>
        </w:rPr>
      </w:pPr>
      <w:r>
        <w:rPr>
          <w:rFonts w:hint="cs"/>
          <w:rtl/>
        </w:rPr>
        <w:t xml:space="preserve">השאלה אם יש ממשלה או אין ממשלה. </w:t>
      </w:r>
    </w:p>
    <w:p w14:paraId="339759C2" w14:textId="77777777" w:rsidR="00000000" w:rsidRDefault="00063F1E">
      <w:pPr>
        <w:pStyle w:val="a0"/>
        <w:rPr>
          <w:rFonts w:hint="cs"/>
          <w:rtl/>
        </w:rPr>
      </w:pPr>
    </w:p>
    <w:p w14:paraId="505B4669" w14:textId="77777777" w:rsidR="00000000" w:rsidRDefault="00063F1E">
      <w:pPr>
        <w:pStyle w:val="af1"/>
        <w:rPr>
          <w:rtl/>
        </w:rPr>
      </w:pPr>
      <w:r>
        <w:rPr>
          <w:rFonts w:hint="eastAsia"/>
          <w:rtl/>
        </w:rPr>
        <w:t>היו</w:t>
      </w:r>
      <w:r>
        <w:rPr>
          <w:rtl/>
        </w:rPr>
        <w:t>"ר אלי בן-מנחם:</w:t>
      </w:r>
    </w:p>
    <w:p w14:paraId="58A9094D" w14:textId="77777777" w:rsidR="00000000" w:rsidRDefault="00063F1E">
      <w:pPr>
        <w:pStyle w:val="a0"/>
        <w:rPr>
          <w:rFonts w:hint="cs"/>
          <w:rtl/>
        </w:rPr>
      </w:pPr>
    </w:p>
    <w:p w14:paraId="67D6C309" w14:textId="77777777" w:rsidR="00000000" w:rsidRDefault="00063F1E">
      <w:pPr>
        <w:pStyle w:val="a0"/>
        <w:rPr>
          <w:rFonts w:hint="cs"/>
          <w:rtl/>
        </w:rPr>
      </w:pPr>
      <w:r>
        <w:rPr>
          <w:rFonts w:hint="cs"/>
          <w:rtl/>
        </w:rPr>
        <w:t xml:space="preserve">חבר הכנסת רצאבי, אתה יכול לדבר. תגיד כמה זמן אתה צריך ותקבל. </w:t>
      </w:r>
    </w:p>
    <w:p w14:paraId="350517F9" w14:textId="77777777" w:rsidR="00000000" w:rsidRDefault="00063F1E">
      <w:pPr>
        <w:pStyle w:val="a0"/>
        <w:rPr>
          <w:rFonts w:hint="cs"/>
          <w:rtl/>
        </w:rPr>
      </w:pPr>
    </w:p>
    <w:p w14:paraId="1F756DEC" w14:textId="77777777" w:rsidR="00000000" w:rsidRDefault="00063F1E">
      <w:pPr>
        <w:pStyle w:val="a"/>
        <w:rPr>
          <w:rtl/>
        </w:rPr>
      </w:pPr>
      <w:bookmarkStart w:id="533" w:name="FS000001050T15_12_2004_16_47_34"/>
      <w:bookmarkStart w:id="534" w:name="_Toc100465862"/>
      <w:bookmarkEnd w:id="533"/>
      <w:r>
        <w:rPr>
          <w:rFonts w:hint="eastAsia"/>
          <w:rtl/>
        </w:rPr>
        <w:t>אהוד</w:t>
      </w:r>
      <w:r>
        <w:rPr>
          <w:rtl/>
        </w:rPr>
        <w:t xml:space="preserve"> רצאבי (שינוי):</w:t>
      </w:r>
      <w:bookmarkEnd w:id="534"/>
    </w:p>
    <w:p w14:paraId="7706AEA1" w14:textId="77777777" w:rsidR="00000000" w:rsidRDefault="00063F1E">
      <w:pPr>
        <w:pStyle w:val="a0"/>
        <w:rPr>
          <w:rFonts w:hint="cs"/>
          <w:rtl/>
        </w:rPr>
      </w:pPr>
    </w:p>
    <w:p w14:paraId="566643A8" w14:textId="77777777" w:rsidR="00000000" w:rsidRDefault="00063F1E">
      <w:pPr>
        <w:pStyle w:val="a0"/>
        <w:rPr>
          <w:rFonts w:hint="cs"/>
          <w:rtl/>
        </w:rPr>
      </w:pPr>
      <w:r>
        <w:rPr>
          <w:rFonts w:hint="cs"/>
          <w:rtl/>
        </w:rPr>
        <w:t>אני אשתדל לקצר, כדי שנוכל ללכת להדליק נר תשיעי של חנוכה. זה הנס האחרון. הרי פך השמן הספיק לשמונה לילות, שמונה</w:t>
      </w:r>
      <w:r>
        <w:rPr>
          <w:rFonts w:hint="cs"/>
          <w:rtl/>
        </w:rPr>
        <w:t xml:space="preserve"> ימים, מי יודע מה יהיה היום. </w:t>
      </w:r>
    </w:p>
    <w:p w14:paraId="2C3E76E6" w14:textId="77777777" w:rsidR="00000000" w:rsidRDefault="00063F1E">
      <w:pPr>
        <w:pStyle w:val="a0"/>
        <w:rPr>
          <w:rFonts w:hint="cs"/>
          <w:rtl/>
        </w:rPr>
      </w:pPr>
    </w:p>
    <w:p w14:paraId="73641A7C" w14:textId="77777777" w:rsidR="00000000" w:rsidRDefault="00063F1E">
      <w:pPr>
        <w:pStyle w:val="a0"/>
        <w:rPr>
          <w:rFonts w:hint="cs"/>
          <w:rtl/>
        </w:rPr>
      </w:pPr>
      <w:r>
        <w:rPr>
          <w:rFonts w:hint="cs"/>
          <w:rtl/>
        </w:rPr>
        <w:t>קודם כול, נעים לי לדבר לכמה חברים באולם. אתמול הבעתי את פליאתי - איפה חברי הכנסת. שאלתי לאן הם נעלמו. אמרו לי שזה יום הבריאות. חששתי שמא כולם חולים, אבל לא האמנתי שבערב חנוכה אנשים חולים, והנה כנראה זה נכון. עובדה, תראה מה שק</w:t>
      </w:r>
      <w:r>
        <w:rPr>
          <w:rFonts w:hint="cs"/>
          <w:rtl/>
        </w:rPr>
        <w:t xml:space="preserve">ורה. </w:t>
      </w:r>
    </w:p>
    <w:p w14:paraId="62590B72" w14:textId="77777777" w:rsidR="00000000" w:rsidRDefault="00063F1E">
      <w:pPr>
        <w:pStyle w:val="a0"/>
        <w:rPr>
          <w:rFonts w:hint="cs"/>
          <w:rtl/>
        </w:rPr>
      </w:pPr>
    </w:p>
    <w:p w14:paraId="0D18ECC2" w14:textId="77777777" w:rsidR="00000000" w:rsidRDefault="00063F1E">
      <w:pPr>
        <w:pStyle w:val="a0"/>
        <w:rPr>
          <w:rFonts w:hint="cs"/>
          <w:rtl/>
        </w:rPr>
      </w:pPr>
      <w:r>
        <w:rPr>
          <w:rFonts w:hint="cs"/>
          <w:rtl/>
        </w:rPr>
        <w:t>אני ביקשתי להעלות על סדר-היום של הכנסת את נושא ההסכם שנחתם בין האוצר להסתדרות. כפי שאנחנו יודעים, בהסכם שנחתם בין האוצר להסתדרות ופורסם בנחת רוח על-ידי שר האוצר ויושב-ראש ההסתדרות, חבר הכנסת פרץ, הושגו הישגים גדולים מאוד לשניהם אישית, בוודאי לא לכלכ</w:t>
      </w:r>
      <w:r>
        <w:rPr>
          <w:rFonts w:hint="cs"/>
          <w:rtl/>
        </w:rPr>
        <w:t xml:space="preserve">לה הישראלית. </w:t>
      </w:r>
    </w:p>
    <w:p w14:paraId="103F87E0" w14:textId="77777777" w:rsidR="00000000" w:rsidRDefault="00063F1E">
      <w:pPr>
        <w:pStyle w:val="a0"/>
        <w:rPr>
          <w:rFonts w:hint="cs"/>
          <w:rtl/>
        </w:rPr>
      </w:pPr>
    </w:p>
    <w:p w14:paraId="704C5518" w14:textId="77777777" w:rsidR="00000000" w:rsidRDefault="00063F1E">
      <w:pPr>
        <w:pStyle w:val="a0"/>
        <w:rPr>
          <w:rFonts w:hint="cs"/>
          <w:rtl/>
        </w:rPr>
      </w:pPr>
      <w:r>
        <w:rPr>
          <w:rFonts w:hint="cs"/>
          <w:rtl/>
        </w:rPr>
        <w:t>אבל, יותר מהכול אני מדבר כאן מכיוון שאני מודאג. מה קרה לשר האוצר ביבי נתניהו? מה קרה לאדם שנלחם מאז שנת 2003 למען צמיחה, נתן לנו את תורתו הקפיטליסטית, ששינוי צידדה בה - צמצום המגזר הציבורי, הרחבת הצמיחה, גידול של המגזר הפרטי? אנחנו זוכרים את</w:t>
      </w:r>
      <w:r>
        <w:rPr>
          <w:rFonts w:hint="cs"/>
          <w:rtl/>
        </w:rPr>
        <w:t xml:space="preserve"> השמן והרזה. השמן הזה שקל 55 קילו, זה המגזר הציבורי. המגזר הפרטי נעבעך </w:t>
      </w:r>
      <w:r>
        <w:rPr>
          <w:rtl/>
        </w:rPr>
        <w:t>–</w:t>
      </w:r>
      <w:r>
        <w:rPr>
          <w:rFonts w:hint="cs"/>
          <w:rtl/>
        </w:rPr>
        <w:t xml:space="preserve"> כך נדמה לי אומרים </w:t>
      </w:r>
      <w:r>
        <w:rPr>
          <w:rtl/>
        </w:rPr>
        <w:t>–</w:t>
      </w:r>
      <w:r>
        <w:rPr>
          <w:rFonts w:hint="cs"/>
          <w:rtl/>
        </w:rPr>
        <w:t xml:space="preserve"> שוקל רק 45 קילו וסוחב על הגב את השמן הזה. </w:t>
      </w:r>
    </w:p>
    <w:p w14:paraId="3B6966D1" w14:textId="77777777" w:rsidR="00000000" w:rsidRDefault="00063F1E">
      <w:pPr>
        <w:pStyle w:val="a0"/>
        <w:rPr>
          <w:rFonts w:hint="cs"/>
          <w:rtl/>
        </w:rPr>
      </w:pPr>
    </w:p>
    <w:p w14:paraId="559A2562" w14:textId="77777777" w:rsidR="00000000" w:rsidRDefault="00063F1E">
      <w:pPr>
        <w:pStyle w:val="a0"/>
        <w:rPr>
          <w:rFonts w:hint="cs"/>
          <w:rtl/>
        </w:rPr>
      </w:pPr>
      <w:r>
        <w:rPr>
          <w:rFonts w:hint="cs"/>
          <w:rtl/>
        </w:rPr>
        <w:t>אנחנו זוכרים עוד דבר, שהוא אמר שצריך דיאטה. ומאיפה בא הכסף להסכם עם ההסתדרות? אמר שר האוצר ששנת 2004 היתה שנה מאוד מוצל</w:t>
      </w:r>
      <w:r>
        <w:rPr>
          <w:rFonts w:hint="cs"/>
          <w:rtl/>
        </w:rPr>
        <w:t>חת. השמן הזה עשה דיאטה, ובמקום לרזות שני קילו הוא ירד שלושה קילו. עכשיו יש לנו עוד קילו אחד כדי לשחרר כסף להסתדרות לאותם חלכאים ונדכאים שצריך לעזור להם, ועיני חס ושלום לא צרה בהם. אבל מניסיונותי בדיאטה, ועשיתי דיאטה הרבה פעמים, אני תמיד זוכר שהרופא ואמא של</w:t>
      </w:r>
      <w:r>
        <w:rPr>
          <w:rFonts w:hint="cs"/>
          <w:rtl/>
        </w:rPr>
        <w:t xml:space="preserve">י אמרו לי: אל תעשה דיאטה פראית, כי מדיאטה פראית מרזים מהר, אבל מעלים, ומעלים יותר ממה שהיית קודם, וזה בדיוק מה שיקרה פה. </w:t>
      </w:r>
    </w:p>
    <w:p w14:paraId="1599090E" w14:textId="77777777" w:rsidR="00000000" w:rsidRDefault="00063F1E">
      <w:pPr>
        <w:pStyle w:val="a0"/>
        <w:rPr>
          <w:rFonts w:hint="cs"/>
          <w:rtl/>
        </w:rPr>
      </w:pPr>
    </w:p>
    <w:p w14:paraId="2AFD1981" w14:textId="77777777" w:rsidR="00000000" w:rsidRDefault="00063F1E">
      <w:pPr>
        <w:pStyle w:val="a0"/>
        <w:rPr>
          <w:rFonts w:hint="cs"/>
          <w:rtl/>
        </w:rPr>
      </w:pPr>
      <w:r>
        <w:rPr>
          <w:rFonts w:hint="cs"/>
          <w:rtl/>
        </w:rPr>
        <w:t>ההטבות שנחתמו בהסכם בין שר האוצר לחבר הכנסת פרץ הן סקטוריאליות בלבד, ושוב אני אומר: עיני לא צרה באנשים האלה. קוצץ להם סדר-גודל של 2 מ</w:t>
      </w:r>
      <w:r>
        <w:rPr>
          <w:rFonts w:hint="cs"/>
          <w:rtl/>
        </w:rPr>
        <w:t>יליארדי שקלים על-ידי היטל לעידוד הצמיחה. במסגרת הזאת של אותם 2 מיליארדי שקלים הוספו הטבות מס, למעשה ביטולים של גזירות מס שהיו בחוק ההסדרים בסדר-גודל של למעלה ממיליארד שקלים, שאנחנו כולנו יודעים שהיו למעשה עזים שהיו אמורות לצאת מהדיר, כמו ביטול המס על פיצוי</w:t>
      </w:r>
      <w:r>
        <w:rPr>
          <w:rFonts w:hint="cs"/>
          <w:rtl/>
        </w:rPr>
        <w:t>י פיטורים, כמו מיסוי קרנות ההשתלמות - 800 מיליון שקל.</w:t>
      </w:r>
    </w:p>
    <w:p w14:paraId="4AC84547" w14:textId="77777777" w:rsidR="00000000" w:rsidRDefault="00063F1E">
      <w:pPr>
        <w:pStyle w:val="a0"/>
        <w:rPr>
          <w:rFonts w:hint="cs"/>
          <w:rtl/>
        </w:rPr>
      </w:pPr>
    </w:p>
    <w:p w14:paraId="00167F5A" w14:textId="77777777" w:rsidR="00000000" w:rsidRDefault="00063F1E">
      <w:pPr>
        <w:pStyle w:val="a0"/>
        <w:rPr>
          <w:rFonts w:hint="cs"/>
          <w:rtl/>
        </w:rPr>
      </w:pPr>
      <w:r>
        <w:rPr>
          <w:rFonts w:hint="cs"/>
          <w:rtl/>
        </w:rPr>
        <w:t xml:space="preserve">מי עיקר הנהנים? שוב אני אומר המגזר הציבורי, ושוב אני חוזר שעיני אינה צרה בו, אך זה מגזר סקטוריאלי, ששר האוצר אמר שהוא שוקע בבוץ, השמן שחייב לעשות דיאטה. והנה אנחנו מחזירים לו את כל הקלוריות חזרה פלוס, </w:t>
      </w:r>
      <w:r>
        <w:rPr>
          <w:rFonts w:hint="cs"/>
          <w:rtl/>
        </w:rPr>
        <w:t xml:space="preserve">אולי לכבוד החנוכה. </w:t>
      </w:r>
    </w:p>
    <w:p w14:paraId="7A2048E7" w14:textId="77777777" w:rsidR="00000000" w:rsidRDefault="00063F1E">
      <w:pPr>
        <w:pStyle w:val="a0"/>
        <w:rPr>
          <w:rFonts w:hint="cs"/>
          <w:rtl/>
        </w:rPr>
      </w:pPr>
    </w:p>
    <w:p w14:paraId="4399C260" w14:textId="77777777" w:rsidR="00000000" w:rsidRDefault="00063F1E">
      <w:pPr>
        <w:pStyle w:val="a0"/>
        <w:rPr>
          <w:rFonts w:hint="cs"/>
          <w:rtl/>
        </w:rPr>
      </w:pPr>
      <w:r>
        <w:rPr>
          <w:rFonts w:hint="cs"/>
          <w:rtl/>
        </w:rPr>
        <w:t>הדבר הזה מאוד מדאיג אותי, מכיוון ששר האוצר משחק עם האינטליגנציה שלנו, שחלק מהמימון נובע מעודף של דיאטה, וחלק מהמימון האחר זה "מנוברות" של מספרים, של 600 מיליון שקל שהוא יפנה לתקציב 2004 ועוד 600 מיליון שקל שיופנה לתקציב 2006, וכך למעשה</w:t>
      </w:r>
      <w:r>
        <w:rPr>
          <w:rFonts w:hint="cs"/>
          <w:rtl/>
        </w:rPr>
        <w:t xml:space="preserve"> הוא כאילו פתר את כל הבעיה התקציבית. הוא חשב שאנחנו כולנו אידיוטים, אבל יש כמה מאתנו שעדיין יודעים לקרוא מספרים ויודעים גם מה לעשות עם המספרים האלה. </w:t>
      </w:r>
    </w:p>
    <w:p w14:paraId="7CC2B91C" w14:textId="77777777" w:rsidR="00000000" w:rsidRDefault="00063F1E">
      <w:pPr>
        <w:pStyle w:val="a0"/>
        <w:rPr>
          <w:rFonts w:hint="cs"/>
          <w:rtl/>
        </w:rPr>
      </w:pPr>
    </w:p>
    <w:p w14:paraId="55445803" w14:textId="77777777" w:rsidR="00000000" w:rsidRDefault="00063F1E">
      <w:pPr>
        <w:pStyle w:val="a0"/>
        <w:rPr>
          <w:rFonts w:hint="cs"/>
          <w:rtl/>
        </w:rPr>
      </w:pPr>
      <w:r>
        <w:rPr>
          <w:rFonts w:hint="cs"/>
          <w:rtl/>
        </w:rPr>
        <w:t>רבותי, ההסכם עם ההסתדרות הוא הסכם גרוע, מכיוון שבסופו של דבר הוא יבוא על חשבון כולנו. ההטבות הסקטוריאליות</w:t>
      </w:r>
      <w:r>
        <w:rPr>
          <w:rFonts w:hint="cs"/>
          <w:rtl/>
        </w:rPr>
        <w:t xml:space="preserve"> האלה ימומנו, מאחר שלא רוצים לפרוץ את מסגרת התקציב, מהעלאה של מסים עקיפים. מסים עקיפים הם מסים רגרסיביים. פירוש הדבר, שדווקא השכבות החלשות הן אלה שייענשו. ואני לא מדבר על מיסוי סיגריות, זה לא נורא, אבל למשל העלאת מחיר הדלק תפגע באלה שמחממים את הבית שלהם, ת</w:t>
      </w:r>
      <w:r>
        <w:rPr>
          <w:rFonts w:hint="cs"/>
          <w:rtl/>
        </w:rPr>
        <w:t>פגע באלה שנוסעים בתחבורה הציבורית, כי מחיר התחבורה הציבורית יעלה, תפגע במובילים שיצטרכו לייקר את שכרם, ובסופו של דבר כל ההטבות האלה שניתנו לסקטור מאוד מסוים יחזרו וירעו לכלל המשק.</w:t>
      </w:r>
    </w:p>
    <w:p w14:paraId="39F15A36" w14:textId="77777777" w:rsidR="00000000" w:rsidRDefault="00063F1E">
      <w:pPr>
        <w:pStyle w:val="a0"/>
        <w:rPr>
          <w:rFonts w:hint="cs"/>
          <w:rtl/>
        </w:rPr>
      </w:pPr>
    </w:p>
    <w:p w14:paraId="7B1E8B67" w14:textId="77777777" w:rsidR="00000000" w:rsidRDefault="00063F1E">
      <w:pPr>
        <w:pStyle w:val="a0"/>
        <w:rPr>
          <w:rFonts w:hint="cs"/>
          <w:rtl/>
        </w:rPr>
      </w:pPr>
      <w:r>
        <w:rPr>
          <w:rFonts w:hint="cs"/>
          <w:rtl/>
        </w:rPr>
        <w:t xml:space="preserve">למה אני אומר את כל זה? מכיוון שאני מודאג. מה קרה לשר האוצר, רבותי? מה היתה </w:t>
      </w:r>
      <w:r>
        <w:rPr>
          <w:rFonts w:hint="cs"/>
          <w:rtl/>
        </w:rPr>
        <w:t xml:space="preserve">כוונתו של שר האוצר בדיאטה הזאת? איך הוא אמר? היינו על סף התהום, ויש לי הרושם שבאמת צעדנו צעד אחד קדימה. </w:t>
      </w:r>
    </w:p>
    <w:p w14:paraId="5DD6DAB0" w14:textId="77777777" w:rsidR="00000000" w:rsidRDefault="00063F1E">
      <w:pPr>
        <w:pStyle w:val="a0"/>
        <w:rPr>
          <w:rFonts w:hint="cs"/>
          <w:rtl/>
        </w:rPr>
      </w:pPr>
    </w:p>
    <w:p w14:paraId="16907DE9" w14:textId="77777777" w:rsidR="00000000" w:rsidRDefault="00063F1E">
      <w:pPr>
        <w:pStyle w:val="a0"/>
        <w:rPr>
          <w:rFonts w:hint="cs"/>
          <w:rtl/>
        </w:rPr>
      </w:pPr>
      <w:r>
        <w:rPr>
          <w:rFonts w:hint="cs"/>
          <w:rtl/>
        </w:rPr>
        <w:t>יש לעצור את התהליך הזה, ולכן אני מבקש לדון בנושא הזה במליאה. כולי תקווה שההסכם הזה לא ייוולד, לא יבוא לעולם ונוכל לבטל אותו. תודה רבה.</w:t>
      </w:r>
    </w:p>
    <w:p w14:paraId="403B23AB" w14:textId="77777777" w:rsidR="00000000" w:rsidRDefault="00063F1E">
      <w:pPr>
        <w:pStyle w:val="a0"/>
        <w:rPr>
          <w:rFonts w:hint="cs"/>
          <w:rtl/>
        </w:rPr>
      </w:pPr>
    </w:p>
    <w:p w14:paraId="37D430A9" w14:textId="77777777" w:rsidR="00000000" w:rsidRDefault="00063F1E">
      <w:pPr>
        <w:pStyle w:val="af1"/>
        <w:rPr>
          <w:rtl/>
        </w:rPr>
      </w:pPr>
      <w:r>
        <w:rPr>
          <w:rtl/>
        </w:rPr>
        <w:t>היו"ר אלי בן-מ</w:t>
      </w:r>
      <w:r>
        <w:rPr>
          <w:rtl/>
        </w:rPr>
        <w:t>נחם:</w:t>
      </w:r>
    </w:p>
    <w:p w14:paraId="625B9F8E" w14:textId="77777777" w:rsidR="00000000" w:rsidRDefault="00063F1E">
      <w:pPr>
        <w:pStyle w:val="a0"/>
        <w:rPr>
          <w:rtl/>
        </w:rPr>
      </w:pPr>
    </w:p>
    <w:p w14:paraId="7004F475" w14:textId="77777777" w:rsidR="00000000" w:rsidRDefault="00063F1E">
      <w:pPr>
        <w:pStyle w:val="a0"/>
        <w:rPr>
          <w:rFonts w:hint="cs"/>
          <w:rtl/>
        </w:rPr>
      </w:pPr>
      <w:r>
        <w:rPr>
          <w:rFonts w:hint="cs"/>
          <w:rtl/>
        </w:rPr>
        <w:t xml:space="preserve">תודה רבה לחבר הכנסת אהוד רצאבי. חבר הכנסת משה גפני </w:t>
      </w:r>
      <w:r>
        <w:rPr>
          <w:rtl/>
        </w:rPr>
        <w:t>–</w:t>
      </w:r>
      <w:r>
        <w:rPr>
          <w:rFonts w:hint="cs"/>
          <w:rtl/>
        </w:rPr>
        <w:t xml:space="preserve"> אינו נוכח. שר האוצר אינו נוכח. על כן, אני אעבור ישירות להצבעה, ונדון במליאה בהצעתו של חבר הכנסת אהוד רצאבי. </w:t>
      </w:r>
    </w:p>
    <w:p w14:paraId="09231F99" w14:textId="77777777" w:rsidR="00000000" w:rsidRDefault="00063F1E">
      <w:pPr>
        <w:pStyle w:val="a0"/>
        <w:rPr>
          <w:rFonts w:hint="cs"/>
          <w:rtl/>
        </w:rPr>
      </w:pPr>
    </w:p>
    <w:p w14:paraId="237FE40F" w14:textId="77777777" w:rsidR="00000000" w:rsidRDefault="00063F1E">
      <w:pPr>
        <w:pStyle w:val="a0"/>
        <w:rPr>
          <w:rFonts w:hint="cs"/>
          <w:rtl/>
        </w:rPr>
      </w:pPr>
      <w:r>
        <w:rPr>
          <w:rFonts w:hint="cs"/>
          <w:rtl/>
        </w:rPr>
        <w:t xml:space="preserve">ההצבעה החלה. מי שמצביע בעד </w:t>
      </w:r>
      <w:r>
        <w:rPr>
          <w:rtl/>
        </w:rPr>
        <w:t>–</w:t>
      </w:r>
      <w:r>
        <w:rPr>
          <w:rFonts w:hint="cs"/>
          <w:rtl/>
        </w:rPr>
        <w:t xml:space="preserve"> בעד לדון במליאה. מי שמצביע נגד, זה הסרת הנושא מסדר-היום.</w:t>
      </w:r>
    </w:p>
    <w:p w14:paraId="7C5CE51E" w14:textId="77777777" w:rsidR="00000000" w:rsidRDefault="00063F1E">
      <w:pPr>
        <w:pStyle w:val="a0"/>
        <w:rPr>
          <w:rFonts w:hint="cs"/>
          <w:rtl/>
        </w:rPr>
      </w:pPr>
    </w:p>
    <w:p w14:paraId="12CEAFA7" w14:textId="77777777" w:rsidR="00000000" w:rsidRDefault="00063F1E">
      <w:pPr>
        <w:pStyle w:val="ab"/>
        <w:bidi/>
        <w:rPr>
          <w:rFonts w:hint="cs"/>
          <w:rtl/>
        </w:rPr>
      </w:pPr>
      <w:r>
        <w:rPr>
          <w:rFonts w:hint="cs"/>
          <w:rtl/>
        </w:rPr>
        <w:t>הצבעה מס' 26</w:t>
      </w:r>
    </w:p>
    <w:p w14:paraId="1E3567F8" w14:textId="77777777" w:rsidR="00000000" w:rsidRDefault="00063F1E">
      <w:pPr>
        <w:pStyle w:val="a0"/>
        <w:rPr>
          <w:rFonts w:hint="cs"/>
          <w:rtl/>
        </w:rPr>
      </w:pPr>
    </w:p>
    <w:p w14:paraId="01E267D2" w14:textId="77777777" w:rsidR="00000000" w:rsidRDefault="00063F1E">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65B584C8" w14:textId="77777777" w:rsidR="00000000" w:rsidRDefault="00063F1E">
      <w:pPr>
        <w:pStyle w:val="ac"/>
        <w:bidi/>
        <w:rPr>
          <w:rFonts w:hint="cs"/>
          <w:rtl/>
        </w:rPr>
      </w:pPr>
      <w:r>
        <w:rPr>
          <w:rFonts w:hint="cs"/>
          <w:rtl/>
        </w:rPr>
        <w:t xml:space="preserve">נגד </w:t>
      </w:r>
      <w:r>
        <w:rPr>
          <w:rtl/>
        </w:rPr>
        <w:t>–</w:t>
      </w:r>
      <w:r>
        <w:rPr>
          <w:rFonts w:hint="cs"/>
          <w:rtl/>
        </w:rPr>
        <w:t xml:space="preserve"> אין</w:t>
      </w:r>
    </w:p>
    <w:p w14:paraId="7FB3CDE9" w14:textId="77777777" w:rsidR="00000000" w:rsidRDefault="00063F1E">
      <w:pPr>
        <w:pStyle w:val="ac"/>
        <w:bidi/>
        <w:rPr>
          <w:rFonts w:hint="cs"/>
          <w:rtl/>
        </w:rPr>
      </w:pPr>
      <w:r>
        <w:rPr>
          <w:rFonts w:hint="cs"/>
          <w:rtl/>
        </w:rPr>
        <w:t>נמנעים - אין</w:t>
      </w:r>
    </w:p>
    <w:p w14:paraId="2FEF7202" w14:textId="77777777" w:rsidR="00000000" w:rsidRDefault="00063F1E">
      <w:pPr>
        <w:pStyle w:val="ad"/>
        <w:bidi/>
        <w:rPr>
          <w:rFonts w:hint="cs"/>
          <w:rtl/>
        </w:rPr>
      </w:pPr>
      <w:r>
        <w:rPr>
          <w:rFonts w:hint="cs"/>
          <w:rtl/>
        </w:rPr>
        <w:t>ההצעה לכלול את הנושא בסדר-היום של הכנסת נתקבלה.</w:t>
      </w:r>
    </w:p>
    <w:p w14:paraId="0FF59511" w14:textId="77777777" w:rsidR="00000000" w:rsidRDefault="00063F1E">
      <w:pPr>
        <w:pStyle w:val="af1"/>
        <w:rPr>
          <w:rFonts w:hint="cs"/>
          <w:rtl/>
        </w:rPr>
      </w:pPr>
    </w:p>
    <w:p w14:paraId="5B645496" w14:textId="77777777" w:rsidR="00000000" w:rsidRDefault="00063F1E">
      <w:pPr>
        <w:pStyle w:val="af1"/>
        <w:rPr>
          <w:rtl/>
        </w:rPr>
      </w:pPr>
      <w:r>
        <w:rPr>
          <w:rFonts w:hint="eastAsia"/>
          <w:rtl/>
        </w:rPr>
        <w:t>היו</w:t>
      </w:r>
      <w:r>
        <w:rPr>
          <w:rtl/>
        </w:rPr>
        <w:t>"ר אלי בן-מנחם:</w:t>
      </w:r>
    </w:p>
    <w:p w14:paraId="330DED2A" w14:textId="77777777" w:rsidR="00000000" w:rsidRDefault="00063F1E">
      <w:pPr>
        <w:pStyle w:val="a0"/>
        <w:rPr>
          <w:rFonts w:hint="cs"/>
          <w:rtl/>
        </w:rPr>
      </w:pPr>
    </w:p>
    <w:p w14:paraId="38502299" w14:textId="77777777" w:rsidR="00000000" w:rsidRDefault="00063F1E">
      <w:pPr>
        <w:pStyle w:val="a0"/>
        <w:rPr>
          <w:rFonts w:hint="cs"/>
          <w:rtl/>
        </w:rPr>
      </w:pPr>
      <w:r>
        <w:rPr>
          <w:rFonts w:hint="cs"/>
          <w:rtl/>
        </w:rPr>
        <w:t>בעד - תשעה חברי כנסת, נגד - אין, נמנעים - אין. על כן, הצעתו לסדר-היום של חבר הכנסת אהוד רצאבי, ההסכם בין משרד ה</w:t>
      </w:r>
      <w:r>
        <w:rPr>
          <w:rFonts w:hint="cs"/>
          <w:rtl/>
        </w:rPr>
        <w:t>אוצר להסתדרות, תועבר לדיון במליאת הכנסת.</w:t>
      </w:r>
    </w:p>
    <w:p w14:paraId="754C2637" w14:textId="77777777" w:rsidR="00000000" w:rsidRDefault="00063F1E">
      <w:pPr>
        <w:pStyle w:val="a0"/>
        <w:rPr>
          <w:rFonts w:hint="cs"/>
          <w:rtl/>
        </w:rPr>
      </w:pPr>
    </w:p>
    <w:p w14:paraId="0562F5A2" w14:textId="77777777" w:rsidR="00000000" w:rsidRDefault="00063F1E">
      <w:pPr>
        <w:pStyle w:val="a0"/>
        <w:rPr>
          <w:rFonts w:hint="cs"/>
          <w:rtl/>
        </w:rPr>
      </w:pPr>
      <w:r>
        <w:rPr>
          <w:rFonts w:hint="cs"/>
          <w:rtl/>
        </w:rPr>
        <w:t xml:space="preserve">אני עובר לנושא הבא: התמודדות בני העדה האתיופית עם בחינות המיון לצה"ל, של חברת הכנסת ענבל גבריאלי - אינה נוכחת. </w:t>
      </w:r>
    </w:p>
    <w:p w14:paraId="4075FFD3" w14:textId="77777777" w:rsidR="00000000" w:rsidRDefault="00063F1E">
      <w:pPr>
        <w:pStyle w:val="a2"/>
        <w:rPr>
          <w:rFonts w:hint="cs"/>
          <w:rtl/>
        </w:rPr>
      </w:pPr>
    </w:p>
    <w:p w14:paraId="09E40F6E" w14:textId="77777777" w:rsidR="00000000" w:rsidRDefault="00063F1E">
      <w:pPr>
        <w:pStyle w:val="a0"/>
        <w:rPr>
          <w:rFonts w:hint="cs"/>
          <w:rtl/>
        </w:rPr>
      </w:pPr>
    </w:p>
    <w:p w14:paraId="0D30B745" w14:textId="77777777" w:rsidR="00000000" w:rsidRDefault="00063F1E">
      <w:pPr>
        <w:pStyle w:val="a2"/>
        <w:rPr>
          <w:rFonts w:hint="cs"/>
          <w:rtl/>
        </w:rPr>
      </w:pPr>
      <w:bookmarkStart w:id="535" w:name="CS85204FI0085204T15_12_2004_16_54_32"/>
      <w:bookmarkStart w:id="536" w:name="_Toc100465863"/>
      <w:bookmarkEnd w:id="535"/>
      <w:r>
        <w:rPr>
          <w:rtl/>
        </w:rPr>
        <w:t>הצע</w:t>
      </w:r>
      <w:r>
        <w:rPr>
          <w:rFonts w:hint="cs"/>
          <w:rtl/>
        </w:rPr>
        <w:t>ות</w:t>
      </w:r>
      <w:r>
        <w:rPr>
          <w:rtl/>
        </w:rPr>
        <w:t xml:space="preserve"> לסדר-היום</w:t>
      </w:r>
      <w:bookmarkEnd w:id="536"/>
    </w:p>
    <w:p w14:paraId="20F39069" w14:textId="77777777" w:rsidR="00000000" w:rsidRDefault="00063F1E">
      <w:pPr>
        <w:pStyle w:val="a2"/>
        <w:rPr>
          <w:rtl/>
        </w:rPr>
      </w:pPr>
      <w:bookmarkStart w:id="537" w:name="_Toc100465864"/>
      <w:r>
        <w:rPr>
          <w:rFonts w:hint="cs"/>
          <w:rtl/>
        </w:rPr>
        <w:t>ה</w:t>
      </w:r>
      <w:r>
        <w:rPr>
          <w:rtl/>
        </w:rPr>
        <w:t>פיגוע במנהרת התופת במוצב במעבר</w:t>
      </w:r>
      <w:r>
        <w:rPr>
          <w:rFonts w:hint="cs"/>
          <w:rtl/>
        </w:rPr>
        <w:t>-</w:t>
      </w:r>
      <w:r>
        <w:rPr>
          <w:rtl/>
        </w:rPr>
        <w:t>רפיח</w:t>
      </w:r>
      <w:bookmarkEnd w:id="537"/>
      <w:r>
        <w:rPr>
          <w:rtl/>
        </w:rPr>
        <w:t xml:space="preserve"> </w:t>
      </w:r>
    </w:p>
    <w:p w14:paraId="3AF7C46B" w14:textId="77777777" w:rsidR="00000000" w:rsidRDefault="00063F1E">
      <w:pPr>
        <w:pStyle w:val="-0"/>
        <w:rPr>
          <w:rFonts w:hint="cs"/>
          <w:rtl/>
        </w:rPr>
      </w:pPr>
    </w:p>
    <w:p w14:paraId="4E370028" w14:textId="77777777" w:rsidR="00000000" w:rsidRDefault="00063F1E">
      <w:pPr>
        <w:pStyle w:val="af1"/>
        <w:rPr>
          <w:rtl/>
        </w:rPr>
      </w:pPr>
      <w:r>
        <w:rPr>
          <w:rFonts w:hint="eastAsia"/>
          <w:rtl/>
        </w:rPr>
        <w:t>היו</w:t>
      </w:r>
      <w:r>
        <w:rPr>
          <w:rtl/>
        </w:rPr>
        <w:t>"ר אלי בן-מנחם:</w:t>
      </w:r>
    </w:p>
    <w:p w14:paraId="2F0DDCB8" w14:textId="77777777" w:rsidR="00000000" w:rsidRDefault="00063F1E">
      <w:pPr>
        <w:pStyle w:val="a0"/>
        <w:rPr>
          <w:rFonts w:hint="cs"/>
          <w:rtl/>
        </w:rPr>
      </w:pPr>
    </w:p>
    <w:p w14:paraId="41D93EAF" w14:textId="77777777" w:rsidR="00000000" w:rsidRDefault="00063F1E">
      <w:pPr>
        <w:pStyle w:val="a0"/>
        <w:rPr>
          <w:rFonts w:hint="cs"/>
          <w:rtl/>
        </w:rPr>
      </w:pPr>
      <w:r>
        <w:rPr>
          <w:rFonts w:hint="cs"/>
          <w:rtl/>
        </w:rPr>
        <w:t>הצעות לסדר-היום מס' 5213,</w:t>
      </w:r>
      <w:r>
        <w:rPr>
          <w:rFonts w:hint="cs"/>
          <w:rtl/>
        </w:rPr>
        <w:t xml:space="preserve"> 5218, 5219, 5220, 5221, 5232, 5233 ו-5234 בנושא: הפיגוע במנהרת התופת במוצב במעבר-רפיח. ראשון המציעים </w:t>
      </w:r>
      <w:r>
        <w:rPr>
          <w:rtl/>
        </w:rPr>
        <w:t>–</w:t>
      </w:r>
      <w:r>
        <w:rPr>
          <w:rFonts w:hint="cs"/>
          <w:rtl/>
        </w:rPr>
        <w:t xml:space="preserve"> חבר הכנסת ניסן סלומינסקי. לרשותך שלוש דקות. בבקשה. אחריו </w:t>
      </w:r>
      <w:r>
        <w:rPr>
          <w:rtl/>
        </w:rPr>
        <w:t>–</w:t>
      </w:r>
      <w:r>
        <w:rPr>
          <w:rFonts w:hint="cs"/>
          <w:rtl/>
        </w:rPr>
        <w:t xml:space="preserve"> חבר הכנסת אופיר פינס-פז.</w:t>
      </w:r>
    </w:p>
    <w:p w14:paraId="4646901F" w14:textId="77777777" w:rsidR="00000000" w:rsidRDefault="00063F1E">
      <w:pPr>
        <w:pStyle w:val="a0"/>
        <w:rPr>
          <w:rFonts w:hint="cs"/>
          <w:rtl/>
        </w:rPr>
      </w:pPr>
    </w:p>
    <w:p w14:paraId="1C13D938" w14:textId="77777777" w:rsidR="00000000" w:rsidRDefault="00063F1E">
      <w:pPr>
        <w:pStyle w:val="a"/>
        <w:rPr>
          <w:rtl/>
        </w:rPr>
      </w:pPr>
      <w:bookmarkStart w:id="538" w:name="FS000001068T15_12_2004_16_54_46"/>
      <w:bookmarkStart w:id="539" w:name="_Toc100465865"/>
      <w:bookmarkEnd w:id="538"/>
      <w:r>
        <w:rPr>
          <w:rFonts w:hint="eastAsia"/>
          <w:rtl/>
        </w:rPr>
        <w:t>ניסן</w:t>
      </w:r>
      <w:r>
        <w:rPr>
          <w:rtl/>
        </w:rPr>
        <w:t xml:space="preserve"> סלומינסקי (מפד"ל):</w:t>
      </w:r>
      <w:bookmarkEnd w:id="539"/>
    </w:p>
    <w:p w14:paraId="4080F8A9" w14:textId="77777777" w:rsidR="00000000" w:rsidRDefault="00063F1E">
      <w:pPr>
        <w:pStyle w:val="a0"/>
        <w:rPr>
          <w:rFonts w:hint="cs"/>
          <w:rtl/>
        </w:rPr>
      </w:pPr>
    </w:p>
    <w:p w14:paraId="2ED03187" w14:textId="77777777" w:rsidR="00000000" w:rsidRDefault="00063F1E">
      <w:pPr>
        <w:pStyle w:val="a0"/>
        <w:rPr>
          <w:rFonts w:hint="cs"/>
          <w:rtl/>
        </w:rPr>
      </w:pPr>
      <w:r>
        <w:rPr>
          <w:rFonts w:hint="cs"/>
          <w:rtl/>
        </w:rPr>
        <w:t>אדוני היושב-ראש, ממשלה שכנראה לא קיימת, חב</w:t>
      </w:r>
      <w:r>
        <w:rPr>
          <w:rFonts w:hint="cs"/>
          <w:rtl/>
        </w:rPr>
        <w:t xml:space="preserve">רי חברי הכנסת, השבוע קרה משהו שמצד אחד הוא קשה מאוד בגלל עצם העניין </w:t>
      </w:r>
      <w:r>
        <w:rPr>
          <w:rtl/>
        </w:rPr>
        <w:t>–</w:t>
      </w:r>
      <w:r>
        <w:rPr>
          <w:rFonts w:hint="cs"/>
          <w:rtl/>
        </w:rPr>
        <w:t xml:space="preserve"> נהרגו, נרצחו, נפגעו, איך שכל אחד רוצה לקרוא לזה, חיילי צה"ל, בפעולת טרור, פיגוע משולב עם ניסיון התאבדות ודברים נוספים. אנחנו שולחים מפה תנחומים למשפחות השכולות וברכת החלמה לפצועים. </w:t>
      </w:r>
    </w:p>
    <w:p w14:paraId="0408E27C" w14:textId="77777777" w:rsidR="00000000" w:rsidRDefault="00063F1E">
      <w:pPr>
        <w:pStyle w:val="a0"/>
        <w:rPr>
          <w:rFonts w:hint="cs"/>
          <w:rtl/>
        </w:rPr>
      </w:pPr>
    </w:p>
    <w:p w14:paraId="63E56BBD" w14:textId="77777777" w:rsidR="00000000" w:rsidRDefault="00063F1E">
      <w:pPr>
        <w:pStyle w:val="a0"/>
        <w:rPr>
          <w:rFonts w:hint="cs"/>
          <w:rtl/>
        </w:rPr>
      </w:pPr>
      <w:r>
        <w:rPr>
          <w:rFonts w:hint="cs"/>
          <w:rtl/>
        </w:rPr>
        <w:t>מעב</w:t>
      </w:r>
      <w:r>
        <w:rPr>
          <w:rFonts w:hint="cs"/>
          <w:rtl/>
        </w:rPr>
        <w:t xml:space="preserve">ר לזה, הדבר הזה ניפץ אשליה או תיאוריה שרווחה. אמרו שערפאת עזב את העולם, והנה עכשיו מזרח תיכון חדש </w:t>
      </w:r>
      <w:r>
        <w:rPr>
          <w:rtl/>
        </w:rPr>
        <w:t>–</w:t>
      </w:r>
      <w:r>
        <w:rPr>
          <w:rFonts w:hint="cs"/>
          <w:rtl/>
        </w:rPr>
        <w:t xml:space="preserve"> יש יורש, אבו-מאזן, ואתו הכול יסתדר: יהיה שלום, אין שום בעיה, ומנסים לשחד גם את המפלגות גם במשא-ומתן הקואליציוני, שהנה כבר, או-טו-טו, גם על עזה אנחנו כבר הול</w:t>
      </w:r>
      <w:r>
        <w:rPr>
          <w:rFonts w:hint="cs"/>
          <w:rtl/>
        </w:rPr>
        <w:t xml:space="preserve">כים להסכם, הכול מסודר, פלאי פלאים; ערפאת איננו, הכול טוב, תקבלו היתרים מהרבנים, אפשר לחתום על הסכם שלום. הנה כבר הסכם השלום נמצא באופק. מה קרה? הכול התפוצץ. פתאום התברר ששום דבר לא השתנה. אין ערפאת, אז יש אבו-מאזן. אפילו מלת גינוי אחת לא שמענו ממנו. נעשות </w:t>
      </w:r>
      <w:r>
        <w:rPr>
          <w:rFonts w:hint="cs"/>
          <w:rtl/>
        </w:rPr>
        <w:t>פעולות משולבות יותר, נועזות יותר, חצופות יותר, שמראות שפניהם של האוכלוסייה וארגוני הטרור בעזה לא לשלום, לא לביטחון, לא לאי-לוחמה, אלא פניהם לטרור ולטרור ולטרור. וככל שנמהר לעזוב - -</w:t>
      </w:r>
    </w:p>
    <w:p w14:paraId="73631071" w14:textId="77777777" w:rsidR="00000000" w:rsidRDefault="00063F1E">
      <w:pPr>
        <w:pStyle w:val="a0"/>
        <w:rPr>
          <w:rFonts w:hint="cs"/>
          <w:rtl/>
        </w:rPr>
      </w:pPr>
    </w:p>
    <w:p w14:paraId="3A7AB6A3" w14:textId="77777777" w:rsidR="00000000" w:rsidRDefault="00063F1E">
      <w:pPr>
        <w:pStyle w:val="af0"/>
        <w:rPr>
          <w:rtl/>
        </w:rPr>
      </w:pPr>
      <w:r>
        <w:rPr>
          <w:rFonts w:hint="eastAsia"/>
          <w:rtl/>
        </w:rPr>
        <w:t>עסאם</w:t>
      </w:r>
      <w:r>
        <w:rPr>
          <w:rtl/>
        </w:rPr>
        <w:t xml:space="preserve"> מח'ול (חד"ש-תע"ל):</w:t>
      </w:r>
    </w:p>
    <w:p w14:paraId="10BD6129" w14:textId="77777777" w:rsidR="00000000" w:rsidRDefault="00063F1E">
      <w:pPr>
        <w:pStyle w:val="a0"/>
        <w:rPr>
          <w:rFonts w:hint="cs"/>
          <w:rtl/>
        </w:rPr>
      </w:pPr>
    </w:p>
    <w:p w14:paraId="4C45227B" w14:textId="77777777" w:rsidR="00000000" w:rsidRDefault="00063F1E">
      <w:pPr>
        <w:pStyle w:val="a0"/>
        <w:rPr>
          <w:rFonts w:hint="cs"/>
          <w:rtl/>
        </w:rPr>
      </w:pPr>
      <w:r>
        <w:rPr>
          <w:rFonts w:hint="cs"/>
          <w:rtl/>
        </w:rPr>
        <w:t>לאן פניך?</w:t>
      </w:r>
    </w:p>
    <w:p w14:paraId="1348B88E" w14:textId="77777777" w:rsidR="00000000" w:rsidRDefault="00063F1E">
      <w:pPr>
        <w:pStyle w:val="a0"/>
        <w:rPr>
          <w:rFonts w:hint="cs"/>
          <w:rtl/>
        </w:rPr>
      </w:pPr>
    </w:p>
    <w:p w14:paraId="67DCDA54" w14:textId="77777777" w:rsidR="00000000" w:rsidRDefault="00063F1E">
      <w:pPr>
        <w:pStyle w:val="af1"/>
        <w:rPr>
          <w:rtl/>
        </w:rPr>
      </w:pPr>
      <w:r>
        <w:rPr>
          <w:rFonts w:hint="eastAsia"/>
          <w:rtl/>
        </w:rPr>
        <w:t>היו</w:t>
      </w:r>
      <w:r>
        <w:rPr>
          <w:rtl/>
        </w:rPr>
        <w:t>"ר אלי בן-מנחם:</w:t>
      </w:r>
    </w:p>
    <w:p w14:paraId="1EB0B1F1" w14:textId="77777777" w:rsidR="00000000" w:rsidRDefault="00063F1E">
      <w:pPr>
        <w:pStyle w:val="a0"/>
        <w:rPr>
          <w:rFonts w:hint="cs"/>
          <w:rtl/>
        </w:rPr>
      </w:pPr>
    </w:p>
    <w:p w14:paraId="7BA733D4" w14:textId="77777777" w:rsidR="00000000" w:rsidRDefault="00063F1E">
      <w:pPr>
        <w:pStyle w:val="a0"/>
        <w:rPr>
          <w:rFonts w:hint="cs"/>
          <w:rtl/>
        </w:rPr>
      </w:pPr>
      <w:r>
        <w:rPr>
          <w:rFonts w:hint="cs"/>
          <w:rtl/>
        </w:rPr>
        <w:t>חבר הכנסת עסאם מח</w:t>
      </w:r>
      <w:r>
        <w:rPr>
          <w:rFonts w:hint="cs"/>
          <w:rtl/>
        </w:rPr>
        <w:t>'ול, אתה תיכף מדבר.</w:t>
      </w:r>
    </w:p>
    <w:p w14:paraId="587C3E94" w14:textId="77777777" w:rsidR="00000000" w:rsidRDefault="00063F1E">
      <w:pPr>
        <w:pStyle w:val="a0"/>
        <w:rPr>
          <w:rFonts w:hint="cs"/>
          <w:rtl/>
        </w:rPr>
      </w:pPr>
    </w:p>
    <w:p w14:paraId="3179A9A1" w14:textId="77777777" w:rsidR="00000000" w:rsidRDefault="00063F1E">
      <w:pPr>
        <w:pStyle w:val="af0"/>
        <w:rPr>
          <w:rtl/>
        </w:rPr>
      </w:pPr>
      <w:r>
        <w:rPr>
          <w:rFonts w:hint="eastAsia"/>
          <w:rtl/>
        </w:rPr>
        <w:t>עסאם</w:t>
      </w:r>
      <w:r>
        <w:rPr>
          <w:rtl/>
        </w:rPr>
        <w:t xml:space="preserve"> מח'ול (חד"ש-תע"ל):</w:t>
      </w:r>
    </w:p>
    <w:p w14:paraId="236D549D" w14:textId="77777777" w:rsidR="00000000" w:rsidRDefault="00063F1E">
      <w:pPr>
        <w:pStyle w:val="a0"/>
        <w:rPr>
          <w:rFonts w:hint="cs"/>
          <w:rtl/>
        </w:rPr>
      </w:pPr>
    </w:p>
    <w:p w14:paraId="3453DDAF" w14:textId="77777777" w:rsidR="00000000" w:rsidRDefault="00063F1E">
      <w:pPr>
        <w:pStyle w:val="a0"/>
        <w:rPr>
          <w:rFonts w:hint="cs"/>
          <w:rtl/>
        </w:rPr>
      </w:pPr>
      <w:r>
        <w:rPr>
          <w:rFonts w:hint="cs"/>
          <w:rtl/>
        </w:rPr>
        <w:t>אני רוצה לשאול שאלה.</w:t>
      </w:r>
    </w:p>
    <w:p w14:paraId="106C4377" w14:textId="77777777" w:rsidR="00000000" w:rsidRDefault="00063F1E">
      <w:pPr>
        <w:pStyle w:val="a0"/>
        <w:rPr>
          <w:rFonts w:hint="cs"/>
          <w:rtl/>
        </w:rPr>
      </w:pPr>
    </w:p>
    <w:p w14:paraId="2464EB3F" w14:textId="77777777" w:rsidR="00000000" w:rsidRDefault="00063F1E">
      <w:pPr>
        <w:pStyle w:val="-"/>
        <w:rPr>
          <w:rtl/>
        </w:rPr>
      </w:pPr>
      <w:bookmarkStart w:id="540" w:name="FS000001068T15_12_2004_17_38_57"/>
      <w:bookmarkStart w:id="541" w:name="FS000001068T15_12_2004_17_39_00C"/>
      <w:bookmarkEnd w:id="540"/>
      <w:r>
        <w:rPr>
          <w:rFonts w:hint="eastAsia"/>
          <w:rtl/>
        </w:rPr>
        <w:t>ניסן</w:t>
      </w:r>
      <w:r>
        <w:rPr>
          <w:rtl/>
        </w:rPr>
        <w:t xml:space="preserve"> סלומינסקי (מפד"ל):</w:t>
      </w:r>
    </w:p>
    <w:p w14:paraId="4EA1A082" w14:textId="77777777" w:rsidR="00000000" w:rsidRDefault="00063F1E">
      <w:pPr>
        <w:pStyle w:val="a0"/>
        <w:rPr>
          <w:rtl/>
        </w:rPr>
      </w:pPr>
    </w:p>
    <w:p w14:paraId="29978627" w14:textId="77777777" w:rsidR="00000000" w:rsidRDefault="00063F1E">
      <w:pPr>
        <w:pStyle w:val="a0"/>
        <w:rPr>
          <w:rFonts w:hint="cs"/>
          <w:rtl/>
        </w:rPr>
      </w:pPr>
      <w:r>
        <w:rPr>
          <w:rFonts w:hint="cs"/>
          <w:rtl/>
        </w:rPr>
        <w:t>לא שמעתי את השאלה.</w:t>
      </w:r>
    </w:p>
    <w:p w14:paraId="3502415D" w14:textId="77777777" w:rsidR="00000000" w:rsidRDefault="00063F1E">
      <w:pPr>
        <w:pStyle w:val="a0"/>
        <w:rPr>
          <w:rFonts w:hint="cs"/>
          <w:rtl/>
        </w:rPr>
      </w:pPr>
    </w:p>
    <w:p w14:paraId="3292534B" w14:textId="77777777" w:rsidR="00000000" w:rsidRDefault="00063F1E">
      <w:pPr>
        <w:pStyle w:val="af1"/>
        <w:rPr>
          <w:rtl/>
        </w:rPr>
      </w:pPr>
      <w:r>
        <w:rPr>
          <w:rFonts w:hint="eastAsia"/>
          <w:rtl/>
        </w:rPr>
        <w:t>היו</w:t>
      </w:r>
      <w:r>
        <w:rPr>
          <w:rtl/>
        </w:rPr>
        <w:t>"ר אלי בן-מנחם:</w:t>
      </w:r>
    </w:p>
    <w:p w14:paraId="32923B2A" w14:textId="77777777" w:rsidR="00000000" w:rsidRDefault="00063F1E">
      <w:pPr>
        <w:pStyle w:val="a0"/>
        <w:rPr>
          <w:rFonts w:hint="cs"/>
          <w:rtl/>
        </w:rPr>
      </w:pPr>
    </w:p>
    <w:p w14:paraId="2EF488B6" w14:textId="77777777" w:rsidR="00000000" w:rsidRDefault="00063F1E">
      <w:pPr>
        <w:pStyle w:val="a0"/>
        <w:rPr>
          <w:rFonts w:hint="cs"/>
          <w:rtl/>
        </w:rPr>
      </w:pPr>
      <w:r>
        <w:rPr>
          <w:rFonts w:hint="cs"/>
          <w:rtl/>
        </w:rPr>
        <w:t>תשאל אותו בתורך, אתה צריך לדבר אחריו.</w:t>
      </w:r>
    </w:p>
    <w:bookmarkEnd w:id="541"/>
    <w:p w14:paraId="762D6869" w14:textId="77777777" w:rsidR="00000000" w:rsidRDefault="00063F1E">
      <w:pPr>
        <w:pStyle w:val="a0"/>
        <w:rPr>
          <w:rFonts w:hint="cs"/>
          <w:rtl/>
        </w:rPr>
      </w:pPr>
    </w:p>
    <w:p w14:paraId="470B6A1F" w14:textId="77777777" w:rsidR="00000000" w:rsidRDefault="00063F1E">
      <w:pPr>
        <w:pStyle w:val="-"/>
        <w:rPr>
          <w:rtl/>
        </w:rPr>
      </w:pPr>
      <w:bookmarkStart w:id="542" w:name="FS000001068T15_12_2004_16_58_02C"/>
      <w:bookmarkEnd w:id="542"/>
      <w:r>
        <w:rPr>
          <w:rtl/>
        </w:rPr>
        <w:t>ניסן סלומינסקי (מפד"ל):</w:t>
      </w:r>
    </w:p>
    <w:p w14:paraId="1BF30958" w14:textId="77777777" w:rsidR="00000000" w:rsidRDefault="00063F1E">
      <w:pPr>
        <w:pStyle w:val="a0"/>
        <w:rPr>
          <w:rtl/>
        </w:rPr>
      </w:pPr>
    </w:p>
    <w:p w14:paraId="55BA45E4" w14:textId="77777777" w:rsidR="00000000" w:rsidRDefault="00063F1E">
      <w:pPr>
        <w:pStyle w:val="a0"/>
        <w:rPr>
          <w:rFonts w:hint="cs"/>
          <w:rtl/>
        </w:rPr>
      </w:pPr>
      <w:r>
        <w:rPr>
          <w:rFonts w:hint="cs"/>
          <w:rtl/>
        </w:rPr>
        <w:t>- - מדינת הטרור או ממלכת הטרור תגדל יותר, תתחזק יותר ותאיים</w:t>
      </w:r>
      <w:r>
        <w:rPr>
          <w:rFonts w:hint="cs"/>
          <w:rtl/>
        </w:rPr>
        <w:t xml:space="preserve"> על כל אזור הדרום. אם עכשיו יש פצמ"רים ויש "קסאמים", אחר כך יהיו דברים הרבה יותר גרועים, כי לא נהיה שם, לא נוכל להדביר את הטרור. והנה, כל זה קורה אחרי שאין ערפאת, ואחרי שיש אבו-מאזן. אותו אחד שתולים בו את כל התקוות שיביא את השלום, כאילו הוא המשיח, מה שנקרא</w:t>
      </w:r>
      <w:r>
        <w:rPr>
          <w:rFonts w:hint="cs"/>
          <w:rtl/>
        </w:rPr>
        <w:t xml:space="preserve">, אפילו לא מגנה, לא מוצא לנחוץ לגנות את הפעולה הזאת. </w:t>
      </w:r>
    </w:p>
    <w:p w14:paraId="66181C42" w14:textId="77777777" w:rsidR="00000000" w:rsidRDefault="00063F1E">
      <w:pPr>
        <w:pStyle w:val="a0"/>
        <w:rPr>
          <w:rFonts w:hint="cs"/>
          <w:rtl/>
        </w:rPr>
      </w:pPr>
    </w:p>
    <w:p w14:paraId="4601076A" w14:textId="77777777" w:rsidR="00000000" w:rsidRDefault="00063F1E">
      <w:pPr>
        <w:pStyle w:val="a0"/>
        <w:rPr>
          <w:rFonts w:hint="cs"/>
          <w:rtl/>
        </w:rPr>
      </w:pPr>
      <w:r>
        <w:rPr>
          <w:rFonts w:hint="cs"/>
          <w:rtl/>
        </w:rPr>
        <w:t>זאת אומרת, שפניה של ההנהגה הפלסטינית נשארו אותו דבר, הם מדברים אחד בלב ואחד בפה, הם נותנים פה איזו קריצה, פה איזו מלה, אבל בפועל נותנים היתר לטרור, הם מדרבנים את הטרור, הם יממנו אותו, ומצד אחר, השטח, א</w:t>
      </w:r>
      <w:r>
        <w:rPr>
          <w:rFonts w:hint="cs"/>
          <w:rtl/>
        </w:rPr>
        <w:t>ין פניו - לא לשלום, לא לאי-לוחמה, אלא בדיוק להיפך, תצאו כדי שאנחנו נוכל להתחזק ונוכל להכות בכם יותר חזק ויותר חזק.</w:t>
      </w:r>
    </w:p>
    <w:p w14:paraId="30863584" w14:textId="77777777" w:rsidR="00000000" w:rsidRDefault="00063F1E">
      <w:pPr>
        <w:pStyle w:val="a0"/>
        <w:rPr>
          <w:rFonts w:hint="cs"/>
          <w:rtl/>
        </w:rPr>
      </w:pPr>
    </w:p>
    <w:p w14:paraId="27BFD1C9" w14:textId="77777777" w:rsidR="00000000" w:rsidRDefault="00063F1E">
      <w:pPr>
        <w:pStyle w:val="a0"/>
        <w:rPr>
          <w:rFonts w:hint="cs"/>
          <w:rtl/>
        </w:rPr>
      </w:pPr>
      <w:r>
        <w:rPr>
          <w:rFonts w:hint="cs"/>
          <w:rtl/>
        </w:rPr>
        <w:t>לכן אני חושש שהכנסת צריכה לקרוא לממשלת ישראל, לומר לה: תפקחו עיניים, אל תחיו באשליות; ואותן מפלגות שמנהלות היום משא-ומתן קואליציוני על סמך ז</w:t>
      </w:r>
      <w:r>
        <w:rPr>
          <w:rFonts w:hint="cs"/>
          <w:rtl/>
        </w:rPr>
        <w:t>ה שהנה הולך להיות פה מזרח תיכון חדש, להגיד להם: חבר'ה, לא השתנה שום דבר, אל תלכו לרבותיכם לספר להם; ההסכם היחיד שיהיה זה רצח, דם ועוד פעם דם. תודה לך, אדוני.</w:t>
      </w:r>
    </w:p>
    <w:p w14:paraId="04DFD4C7" w14:textId="77777777" w:rsidR="00000000" w:rsidRDefault="00063F1E">
      <w:pPr>
        <w:pStyle w:val="a0"/>
        <w:rPr>
          <w:rFonts w:hint="cs"/>
          <w:rtl/>
        </w:rPr>
      </w:pPr>
    </w:p>
    <w:p w14:paraId="19F29815" w14:textId="77777777" w:rsidR="00000000" w:rsidRDefault="00063F1E">
      <w:pPr>
        <w:pStyle w:val="af1"/>
        <w:rPr>
          <w:rtl/>
        </w:rPr>
      </w:pPr>
      <w:r>
        <w:rPr>
          <w:rFonts w:hint="eastAsia"/>
          <w:rtl/>
        </w:rPr>
        <w:t>היו</w:t>
      </w:r>
      <w:r>
        <w:rPr>
          <w:rtl/>
        </w:rPr>
        <w:t>"ר אלי בן-מנחם:</w:t>
      </w:r>
    </w:p>
    <w:p w14:paraId="0AC1238A" w14:textId="77777777" w:rsidR="00000000" w:rsidRDefault="00063F1E">
      <w:pPr>
        <w:pStyle w:val="a0"/>
        <w:rPr>
          <w:rFonts w:hint="cs"/>
          <w:rtl/>
        </w:rPr>
      </w:pPr>
    </w:p>
    <w:p w14:paraId="2E7D2AAB" w14:textId="77777777" w:rsidR="00000000" w:rsidRDefault="00063F1E">
      <w:pPr>
        <w:pStyle w:val="a0"/>
        <w:rPr>
          <w:rFonts w:hint="cs"/>
          <w:rtl/>
        </w:rPr>
      </w:pPr>
      <w:r>
        <w:rPr>
          <w:rFonts w:hint="cs"/>
          <w:rtl/>
        </w:rPr>
        <w:t xml:space="preserve">תודה לחבר הכנסת ניסן סלומינסקי. חבר הכנסת אופיר פינס-פז </w:t>
      </w:r>
      <w:r>
        <w:rPr>
          <w:rtl/>
        </w:rPr>
        <w:t>–</w:t>
      </w:r>
      <w:r>
        <w:rPr>
          <w:rFonts w:hint="cs"/>
          <w:rtl/>
        </w:rPr>
        <w:t xml:space="preserve"> אינו נוכח. חבר הכנס</w:t>
      </w:r>
      <w:r>
        <w:rPr>
          <w:rFonts w:hint="cs"/>
          <w:rtl/>
        </w:rPr>
        <w:t xml:space="preserve">ת עסאם מח'ול, בבקשה. לרשותך שלוש דקות. אחריו </w:t>
      </w:r>
      <w:r>
        <w:rPr>
          <w:rtl/>
        </w:rPr>
        <w:t>–</w:t>
      </w:r>
      <w:r>
        <w:rPr>
          <w:rFonts w:hint="cs"/>
          <w:rtl/>
        </w:rPr>
        <w:t xml:space="preserve"> חבר הכנסת יעקב מרגי.</w:t>
      </w:r>
    </w:p>
    <w:p w14:paraId="12DAAB2E" w14:textId="77777777" w:rsidR="00000000" w:rsidRDefault="00063F1E">
      <w:pPr>
        <w:pStyle w:val="a0"/>
        <w:rPr>
          <w:rFonts w:hint="cs"/>
          <w:rtl/>
        </w:rPr>
      </w:pPr>
    </w:p>
    <w:p w14:paraId="69E5BB01" w14:textId="77777777" w:rsidR="00000000" w:rsidRDefault="00063F1E">
      <w:pPr>
        <w:pStyle w:val="a"/>
        <w:rPr>
          <w:rtl/>
        </w:rPr>
      </w:pPr>
      <w:bookmarkStart w:id="543" w:name="FS000000542T15_12_2004_16_59_52"/>
      <w:bookmarkStart w:id="544" w:name="_Toc100465866"/>
      <w:bookmarkEnd w:id="543"/>
      <w:r>
        <w:rPr>
          <w:rFonts w:hint="eastAsia"/>
          <w:rtl/>
        </w:rPr>
        <w:t>עסאם</w:t>
      </w:r>
      <w:r>
        <w:rPr>
          <w:rtl/>
        </w:rPr>
        <w:t xml:space="preserve"> מח'ול (חד"ש-תע"ל):</w:t>
      </w:r>
      <w:bookmarkEnd w:id="544"/>
    </w:p>
    <w:p w14:paraId="2D441784" w14:textId="77777777" w:rsidR="00000000" w:rsidRDefault="00063F1E">
      <w:pPr>
        <w:pStyle w:val="a0"/>
        <w:rPr>
          <w:rFonts w:hint="cs"/>
          <w:rtl/>
        </w:rPr>
      </w:pPr>
    </w:p>
    <w:p w14:paraId="2846E9FD" w14:textId="77777777" w:rsidR="00000000" w:rsidRDefault="00063F1E">
      <w:pPr>
        <w:pStyle w:val="a0"/>
        <w:rPr>
          <w:rFonts w:hint="cs"/>
          <w:rtl/>
        </w:rPr>
      </w:pPr>
      <w:r>
        <w:rPr>
          <w:rFonts w:hint="cs"/>
          <w:rtl/>
        </w:rPr>
        <w:t>אדוני היושב-ראש, חברי הכנסת, אני מתפלא על היכולת הזאת להתאים את הנאום של הכובש לכל סיטואציה. חבר הכנסת סלומינסקי, שהוא בעצמו מתנחל וכובש, רוצה להזהיר אותנו - -</w:t>
      </w:r>
    </w:p>
    <w:p w14:paraId="438B49E1" w14:textId="77777777" w:rsidR="00000000" w:rsidRDefault="00063F1E">
      <w:pPr>
        <w:pStyle w:val="a0"/>
        <w:rPr>
          <w:rFonts w:hint="cs"/>
          <w:rtl/>
        </w:rPr>
      </w:pPr>
    </w:p>
    <w:p w14:paraId="519E14B4" w14:textId="77777777" w:rsidR="00000000" w:rsidRDefault="00063F1E">
      <w:pPr>
        <w:pStyle w:val="af0"/>
        <w:rPr>
          <w:rtl/>
        </w:rPr>
      </w:pPr>
      <w:r>
        <w:rPr>
          <w:rFonts w:hint="eastAsia"/>
          <w:rtl/>
        </w:rPr>
        <w:t>נ</w:t>
      </w:r>
      <w:r>
        <w:rPr>
          <w:rFonts w:hint="eastAsia"/>
          <w:rtl/>
        </w:rPr>
        <w:t>יסן</w:t>
      </w:r>
      <w:r>
        <w:rPr>
          <w:rtl/>
        </w:rPr>
        <w:t xml:space="preserve"> סלומינסקי (מפד"ל):</w:t>
      </w:r>
    </w:p>
    <w:p w14:paraId="388D20AC" w14:textId="77777777" w:rsidR="00000000" w:rsidRDefault="00063F1E">
      <w:pPr>
        <w:pStyle w:val="a0"/>
        <w:rPr>
          <w:rFonts w:hint="cs"/>
          <w:rtl/>
        </w:rPr>
      </w:pPr>
    </w:p>
    <w:p w14:paraId="192B33D0" w14:textId="77777777" w:rsidR="00000000" w:rsidRDefault="00063F1E">
      <w:pPr>
        <w:pStyle w:val="a0"/>
        <w:rPr>
          <w:rtl/>
        </w:rPr>
      </w:pPr>
      <w:r>
        <w:rPr>
          <w:rFonts w:hint="cs"/>
          <w:rtl/>
        </w:rPr>
        <w:t xml:space="preserve">יש כאן מישהו שהוא לא כובש? </w:t>
      </w:r>
    </w:p>
    <w:p w14:paraId="296F776C" w14:textId="77777777" w:rsidR="00000000" w:rsidRDefault="00063F1E">
      <w:pPr>
        <w:pStyle w:val="a0"/>
        <w:rPr>
          <w:rFonts w:hint="cs"/>
          <w:rtl/>
        </w:rPr>
      </w:pPr>
    </w:p>
    <w:p w14:paraId="3445414D" w14:textId="77777777" w:rsidR="00000000" w:rsidRDefault="00063F1E">
      <w:pPr>
        <w:pStyle w:val="-"/>
        <w:rPr>
          <w:rtl/>
        </w:rPr>
      </w:pPr>
      <w:bookmarkStart w:id="545" w:name="FS000001068T15_12_2004_17_43_51"/>
      <w:bookmarkStart w:id="546" w:name="FS000001068T15_12_2004_17_43_56"/>
      <w:bookmarkStart w:id="547" w:name="FS000000542T15_12_2004_17_44_02"/>
      <w:bookmarkStart w:id="548" w:name="FS000000542T15_12_2004_17_44_05C"/>
      <w:bookmarkEnd w:id="545"/>
      <w:r>
        <w:rPr>
          <w:rFonts w:hint="eastAsia"/>
          <w:rtl/>
        </w:rPr>
        <w:t>עסאם</w:t>
      </w:r>
      <w:r>
        <w:rPr>
          <w:rtl/>
        </w:rPr>
        <w:t xml:space="preserve"> מח'ול (חד"ש-תע"ל):</w:t>
      </w:r>
    </w:p>
    <w:p w14:paraId="5FE7035C" w14:textId="77777777" w:rsidR="00000000" w:rsidRDefault="00063F1E">
      <w:pPr>
        <w:pStyle w:val="a0"/>
        <w:rPr>
          <w:rtl/>
        </w:rPr>
      </w:pPr>
    </w:p>
    <w:bookmarkEnd w:id="546"/>
    <w:bookmarkEnd w:id="547"/>
    <w:bookmarkEnd w:id="548"/>
    <w:p w14:paraId="3C78B8D6" w14:textId="77777777" w:rsidR="00000000" w:rsidRDefault="00063F1E">
      <w:pPr>
        <w:pStyle w:val="a0"/>
        <w:rPr>
          <w:rFonts w:hint="cs"/>
          <w:rtl/>
        </w:rPr>
      </w:pPr>
      <w:r>
        <w:rPr>
          <w:rFonts w:hint="cs"/>
          <w:rtl/>
        </w:rPr>
        <w:t>- - שאם תהיה נסיגה - - -</w:t>
      </w:r>
    </w:p>
    <w:p w14:paraId="7E57D077" w14:textId="77777777" w:rsidR="00000000" w:rsidRDefault="00063F1E">
      <w:pPr>
        <w:pStyle w:val="a0"/>
        <w:rPr>
          <w:rFonts w:hint="cs"/>
          <w:rtl/>
        </w:rPr>
      </w:pPr>
    </w:p>
    <w:p w14:paraId="09E5668F" w14:textId="77777777" w:rsidR="00000000" w:rsidRDefault="00063F1E">
      <w:pPr>
        <w:pStyle w:val="af0"/>
        <w:rPr>
          <w:rtl/>
        </w:rPr>
      </w:pPr>
      <w:r>
        <w:rPr>
          <w:rFonts w:hint="eastAsia"/>
          <w:rtl/>
        </w:rPr>
        <w:t>ניסן</w:t>
      </w:r>
      <w:r>
        <w:rPr>
          <w:rtl/>
        </w:rPr>
        <w:t xml:space="preserve"> סלומינסקי (מפד"ל):</w:t>
      </w:r>
    </w:p>
    <w:p w14:paraId="409C4335" w14:textId="77777777" w:rsidR="00000000" w:rsidRDefault="00063F1E">
      <w:pPr>
        <w:pStyle w:val="a0"/>
        <w:rPr>
          <w:rFonts w:hint="cs"/>
          <w:rtl/>
        </w:rPr>
      </w:pPr>
    </w:p>
    <w:p w14:paraId="45CB1821" w14:textId="77777777" w:rsidR="00000000" w:rsidRDefault="00063F1E">
      <w:pPr>
        <w:pStyle w:val="a0"/>
        <w:rPr>
          <w:rFonts w:hint="cs"/>
          <w:rtl/>
        </w:rPr>
      </w:pPr>
      <w:r>
        <w:rPr>
          <w:rFonts w:hint="cs"/>
          <w:rtl/>
        </w:rPr>
        <w:t>היושב-ראש לא כובש? גם הוא כובש לשיטתך.</w:t>
      </w:r>
    </w:p>
    <w:p w14:paraId="1B697598" w14:textId="77777777" w:rsidR="00000000" w:rsidRDefault="00063F1E">
      <w:pPr>
        <w:pStyle w:val="a0"/>
        <w:rPr>
          <w:rFonts w:hint="cs"/>
          <w:rtl/>
        </w:rPr>
      </w:pPr>
    </w:p>
    <w:p w14:paraId="37D10643" w14:textId="77777777" w:rsidR="00000000" w:rsidRDefault="00063F1E">
      <w:pPr>
        <w:pStyle w:val="-"/>
        <w:rPr>
          <w:rtl/>
        </w:rPr>
      </w:pPr>
      <w:bookmarkStart w:id="549" w:name="FS000000542T15_12_2004_17_00_38C"/>
      <w:bookmarkEnd w:id="549"/>
      <w:r>
        <w:rPr>
          <w:rtl/>
        </w:rPr>
        <w:t>עסאם מח'ול (חד"ש-תע"ל):</w:t>
      </w:r>
    </w:p>
    <w:p w14:paraId="68E9FB19" w14:textId="77777777" w:rsidR="00000000" w:rsidRDefault="00063F1E">
      <w:pPr>
        <w:pStyle w:val="a0"/>
        <w:rPr>
          <w:rtl/>
        </w:rPr>
      </w:pPr>
    </w:p>
    <w:p w14:paraId="7352E836" w14:textId="77777777" w:rsidR="00000000" w:rsidRDefault="00063F1E">
      <w:pPr>
        <w:pStyle w:val="a0"/>
        <w:rPr>
          <w:rFonts w:hint="cs"/>
          <w:rtl/>
        </w:rPr>
      </w:pPr>
      <w:r>
        <w:rPr>
          <w:rFonts w:hint="cs"/>
          <w:rtl/>
        </w:rPr>
        <w:t>אל תדאג לשיטתי, תדאג לשיטתך אתה. אתה כובש. הוא אזרח מדינת ישרא</w:t>
      </w:r>
      <w:r>
        <w:rPr>
          <w:rFonts w:hint="cs"/>
          <w:rtl/>
        </w:rPr>
        <w:t>ל, אתה חי מחוץ לגבולות מדינת ישראל. זה ההבדל, לכן תרד מזה.</w:t>
      </w:r>
    </w:p>
    <w:p w14:paraId="4EA362AB" w14:textId="77777777" w:rsidR="00000000" w:rsidRDefault="00063F1E">
      <w:pPr>
        <w:pStyle w:val="a0"/>
        <w:rPr>
          <w:rFonts w:hint="cs"/>
          <w:rtl/>
        </w:rPr>
      </w:pPr>
    </w:p>
    <w:p w14:paraId="6D0D081E" w14:textId="77777777" w:rsidR="00000000" w:rsidRDefault="00063F1E">
      <w:pPr>
        <w:pStyle w:val="af0"/>
        <w:rPr>
          <w:rtl/>
        </w:rPr>
      </w:pPr>
      <w:r>
        <w:rPr>
          <w:rFonts w:hint="eastAsia"/>
          <w:rtl/>
        </w:rPr>
        <w:t>ניסן</w:t>
      </w:r>
      <w:r>
        <w:rPr>
          <w:rtl/>
        </w:rPr>
        <w:t xml:space="preserve"> סלומינסקי (מפד"ל):</w:t>
      </w:r>
    </w:p>
    <w:p w14:paraId="27FD6A79" w14:textId="77777777" w:rsidR="00000000" w:rsidRDefault="00063F1E">
      <w:pPr>
        <w:pStyle w:val="a0"/>
        <w:rPr>
          <w:rFonts w:hint="cs"/>
          <w:rtl/>
        </w:rPr>
      </w:pPr>
    </w:p>
    <w:p w14:paraId="3FEA7C4C" w14:textId="77777777" w:rsidR="00000000" w:rsidRDefault="00063F1E">
      <w:pPr>
        <w:pStyle w:val="a0"/>
        <w:rPr>
          <w:rFonts w:hint="cs"/>
          <w:rtl/>
        </w:rPr>
      </w:pPr>
      <w:r>
        <w:rPr>
          <w:rFonts w:hint="cs"/>
          <w:rtl/>
        </w:rPr>
        <w:t>זה לא כובש?</w:t>
      </w:r>
    </w:p>
    <w:p w14:paraId="21AF4F5F" w14:textId="77777777" w:rsidR="00000000" w:rsidRDefault="00063F1E">
      <w:pPr>
        <w:pStyle w:val="a0"/>
        <w:rPr>
          <w:rFonts w:hint="cs"/>
          <w:rtl/>
        </w:rPr>
      </w:pPr>
    </w:p>
    <w:p w14:paraId="5D84A83B" w14:textId="77777777" w:rsidR="00000000" w:rsidRDefault="00063F1E">
      <w:pPr>
        <w:pStyle w:val="-"/>
        <w:rPr>
          <w:rtl/>
        </w:rPr>
      </w:pPr>
      <w:bookmarkStart w:id="550" w:name="FS000000542T15_12_2004_17_00_44C"/>
      <w:bookmarkEnd w:id="550"/>
      <w:r>
        <w:rPr>
          <w:rtl/>
        </w:rPr>
        <w:t>עסאם מח'ול (חד"ש-תע"ל):</w:t>
      </w:r>
    </w:p>
    <w:p w14:paraId="4536CC87" w14:textId="77777777" w:rsidR="00000000" w:rsidRDefault="00063F1E">
      <w:pPr>
        <w:pStyle w:val="a0"/>
        <w:rPr>
          <w:rtl/>
        </w:rPr>
      </w:pPr>
    </w:p>
    <w:p w14:paraId="625142DD" w14:textId="77777777" w:rsidR="00000000" w:rsidRDefault="00063F1E">
      <w:pPr>
        <w:pStyle w:val="a0"/>
        <w:rPr>
          <w:rFonts w:hint="cs"/>
          <w:rtl/>
        </w:rPr>
      </w:pPr>
      <w:r>
        <w:rPr>
          <w:rFonts w:hint="cs"/>
          <w:rtl/>
        </w:rPr>
        <w:t xml:space="preserve">אתה מנסה לשקר לציבור, לא לי </w:t>
      </w:r>
      <w:r>
        <w:rPr>
          <w:rtl/>
        </w:rPr>
        <w:t>–</w:t>
      </w:r>
      <w:r>
        <w:rPr>
          <w:rFonts w:hint="cs"/>
          <w:rtl/>
        </w:rPr>
        <w:t xml:space="preserve"> לי לא תוכל לשקר - כשאתה אומר עכשיו שכאילו בגלל הנסיגה מהשטחים הכבושים יהיו פעולות של מנהרות.</w:t>
      </w:r>
    </w:p>
    <w:p w14:paraId="627F00BC" w14:textId="77777777" w:rsidR="00000000" w:rsidRDefault="00063F1E">
      <w:pPr>
        <w:pStyle w:val="a0"/>
        <w:rPr>
          <w:rFonts w:hint="cs"/>
          <w:rtl/>
        </w:rPr>
      </w:pPr>
    </w:p>
    <w:p w14:paraId="3D4C0E14" w14:textId="77777777" w:rsidR="00000000" w:rsidRDefault="00063F1E">
      <w:pPr>
        <w:pStyle w:val="af0"/>
        <w:rPr>
          <w:rtl/>
        </w:rPr>
      </w:pPr>
      <w:r>
        <w:rPr>
          <w:rFonts w:hint="eastAsia"/>
          <w:rtl/>
        </w:rPr>
        <w:t>ניסן</w:t>
      </w:r>
      <w:r>
        <w:rPr>
          <w:rtl/>
        </w:rPr>
        <w:t xml:space="preserve"> סלומ</w:t>
      </w:r>
      <w:r>
        <w:rPr>
          <w:rtl/>
        </w:rPr>
        <w:t>ינסקי (מפד"ל):</w:t>
      </w:r>
    </w:p>
    <w:p w14:paraId="29C4F0AE" w14:textId="77777777" w:rsidR="00000000" w:rsidRDefault="00063F1E">
      <w:pPr>
        <w:pStyle w:val="a0"/>
        <w:rPr>
          <w:rFonts w:hint="cs"/>
          <w:rtl/>
        </w:rPr>
      </w:pPr>
    </w:p>
    <w:p w14:paraId="03520DC5" w14:textId="77777777" w:rsidR="00000000" w:rsidRDefault="00063F1E">
      <w:pPr>
        <w:pStyle w:val="a0"/>
        <w:rPr>
          <w:rFonts w:hint="cs"/>
          <w:rtl/>
        </w:rPr>
      </w:pPr>
      <w:r>
        <w:rPr>
          <w:rFonts w:hint="cs"/>
          <w:rtl/>
        </w:rPr>
        <w:t>זה ימשיך.</w:t>
      </w:r>
    </w:p>
    <w:p w14:paraId="7DE6E7C6" w14:textId="77777777" w:rsidR="00000000" w:rsidRDefault="00063F1E">
      <w:pPr>
        <w:pStyle w:val="a0"/>
        <w:rPr>
          <w:rFonts w:hint="cs"/>
          <w:rtl/>
        </w:rPr>
      </w:pPr>
    </w:p>
    <w:p w14:paraId="1E569364" w14:textId="77777777" w:rsidR="00000000" w:rsidRDefault="00063F1E">
      <w:pPr>
        <w:pStyle w:val="-"/>
        <w:rPr>
          <w:rtl/>
        </w:rPr>
      </w:pPr>
      <w:bookmarkStart w:id="551" w:name="FS000000542T15_12_2004_17_01_04C"/>
      <w:bookmarkEnd w:id="551"/>
      <w:r>
        <w:rPr>
          <w:rtl/>
        </w:rPr>
        <w:t>עסאם מח'ול (חד"ש-תע"ל):</w:t>
      </w:r>
    </w:p>
    <w:p w14:paraId="7A61227D" w14:textId="77777777" w:rsidR="00000000" w:rsidRDefault="00063F1E">
      <w:pPr>
        <w:pStyle w:val="a0"/>
        <w:rPr>
          <w:rtl/>
        </w:rPr>
      </w:pPr>
    </w:p>
    <w:p w14:paraId="7B751A54" w14:textId="77777777" w:rsidR="00000000" w:rsidRDefault="00063F1E">
      <w:pPr>
        <w:pStyle w:val="a0"/>
        <w:rPr>
          <w:rFonts w:hint="cs"/>
          <w:rtl/>
        </w:rPr>
      </w:pPr>
      <w:r>
        <w:rPr>
          <w:rFonts w:hint="cs"/>
          <w:rtl/>
        </w:rPr>
        <w:t>חביבי, הפעולה הזאת היא בגלל העובדה שאתה נמצא שם, לא בגלל העובדה שנסוגות. ברגע שאתה תיסוג מהשטחים הכבושים, לא תהיה פעולת מנהרות כזאת, כי אתה לא תהיה שם.</w:t>
      </w:r>
    </w:p>
    <w:p w14:paraId="568011B5" w14:textId="77777777" w:rsidR="00000000" w:rsidRDefault="00063F1E">
      <w:pPr>
        <w:pStyle w:val="a0"/>
        <w:rPr>
          <w:rFonts w:hint="cs"/>
          <w:rtl/>
        </w:rPr>
      </w:pPr>
    </w:p>
    <w:p w14:paraId="0A343D13" w14:textId="77777777" w:rsidR="00000000" w:rsidRDefault="00063F1E">
      <w:pPr>
        <w:pStyle w:val="af0"/>
        <w:rPr>
          <w:rtl/>
        </w:rPr>
      </w:pPr>
      <w:r>
        <w:rPr>
          <w:rFonts w:hint="eastAsia"/>
          <w:rtl/>
        </w:rPr>
        <w:t>ניסן</w:t>
      </w:r>
      <w:r>
        <w:rPr>
          <w:rtl/>
        </w:rPr>
        <w:t xml:space="preserve"> סלומינסקי (מפד"ל):</w:t>
      </w:r>
    </w:p>
    <w:p w14:paraId="1117C019" w14:textId="77777777" w:rsidR="00000000" w:rsidRDefault="00063F1E">
      <w:pPr>
        <w:pStyle w:val="a0"/>
        <w:rPr>
          <w:rFonts w:hint="cs"/>
          <w:rtl/>
        </w:rPr>
      </w:pPr>
    </w:p>
    <w:p w14:paraId="5731296A" w14:textId="77777777" w:rsidR="00000000" w:rsidRDefault="00063F1E">
      <w:pPr>
        <w:pStyle w:val="a0"/>
        <w:rPr>
          <w:rFonts w:hint="cs"/>
          <w:rtl/>
        </w:rPr>
      </w:pPr>
      <w:r>
        <w:rPr>
          <w:rFonts w:hint="cs"/>
          <w:rtl/>
        </w:rPr>
        <w:t>אבל הולכים לסגת. למה הם עו</w:t>
      </w:r>
      <w:r>
        <w:rPr>
          <w:rFonts w:hint="cs"/>
          <w:rtl/>
        </w:rPr>
        <w:t>שים את זה?</w:t>
      </w:r>
    </w:p>
    <w:p w14:paraId="140EB967" w14:textId="77777777" w:rsidR="00000000" w:rsidRDefault="00063F1E">
      <w:pPr>
        <w:pStyle w:val="a0"/>
        <w:rPr>
          <w:rFonts w:hint="cs"/>
          <w:rtl/>
        </w:rPr>
      </w:pPr>
    </w:p>
    <w:p w14:paraId="13EB5B7E" w14:textId="77777777" w:rsidR="00000000" w:rsidRDefault="00063F1E">
      <w:pPr>
        <w:pStyle w:val="-"/>
        <w:rPr>
          <w:rtl/>
        </w:rPr>
      </w:pPr>
      <w:bookmarkStart w:id="552" w:name="FS000000542T15_12_2004_17_01_23C"/>
      <w:bookmarkEnd w:id="552"/>
      <w:r>
        <w:rPr>
          <w:rtl/>
        </w:rPr>
        <w:t>עסאם מח'ול (חד"ש-תע"ל):</w:t>
      </w:r>
    </w:p>
    <w:p w14:paraId="4721B7A8" w14:textId="77777777" w:rsidR="00000000" w:rsidRDefault="00063F1E">
      <w:pPr>
        <w:pStyle w:val="a0"/>
        <w:rPr>
          <w:rFonts w:hint="cs"/>
          <w:rtl/>
        </w:rPr>
      </w:pPr>
    </w:p>
    <w:p w14:paraId="738F7B6C" w14:textId="77777777" w:rsidR="00000000" w:rsidRDefault="00063F1E">
      <w:pPr>
        <w:pStyle w:val="a0"/>
        <w:rPr>
          <w:rFonts w:hint="cs"/>
          <w:rtl/>
        </w:rPr>
      </w:pPr>
      <w:r>
        <w:rPr>
          <w:rFonts w:hint="cs"/>
          <w:rtl/>
        </w:rPr>
        <w:t>אני מבקש, אדוני היושב-ראש.</w:t>
      </w:r>
    </w:p>
    <w:p w14:paraId="627EE4CE" w14:textId="77777777" w:rsidR="00000000" w:rsidRDefault="00063F1E">
      <w:pPr>
        <w:pStyle w:val="af1"/>
        <w:rPr>
          <w:rtl/>
        </w:rPr>
      </w:pPr>
    </w:p>
    <w:p w14:paraId="391C955E" w14:textId="77777777" w:rsidR="00000000" w:rsidRDefault="00063F1E">
      <w:pPr>
        <w:pStyle w:val="af1"/>
        <w:rPr>
          <w:rtl/>
        </w:rPr>
      </w:pPr>
      <w:r>
        <w:rPr>
          <w:rFonts w:hint="eastAsia"/>
          <w:rtl/>
        </w:rPr>
        <w:t>היו</w:t>
      </w:r>
      <w:r>
        <w:rPr>
          <w:rtl/>
        </w:rPr>
        <w:t>"ר אלי בן-מנחם:</w:t>
      </w:r>
    </w:p>
    <w:p w14:paraId="189B0B85" w14:textId="77777777" w:rsidR="00000000" w:rsidRDefault="00063F1E">
      <w:pPr>
        <w:pStyle w:val="a0"/>
        <w:rPr>
          <w:rFonts w:hint="cs"/>
          <w:rtl/>
        </w:rPr>
      </w:pPr>
    </w:p>
    <w:p w14:paraId="0F15B507" w14:textId="77777777" w:rsidR="00000000" w:rsidRDefault="00063F1E">
      <w:pPr>
        <w:pStyle w:val="a0"/>
        <w:rPr>
          <w:rFonts w:hint="cs"/>
          <w:rtl/>
        </w:rPr>
      </w:pPr>
      <w:r>
        <w:rPr>
          <w:rFonts w:hint="cs"/>
          <w:rtl/>
        </w:rPr>
        <w:t>חבר הכנסת ניסן סלומינסקי, תאפשר לו לדבר.</w:t>
      </w:r>
    </w:p>
    <w:p w14:paraId="4ECE7A80" w14:textId="77777777" w:rsidR="00000000" w:rsidRDefault="00063F1E">
      <w:pPr>
        <w:pStyle w:val="a0"/>
        <w:rPr>
          <w:rFonts w:hint="cs"/>
          <w:rtl/>
        </w:rPr>
      </w:pPr>
    </w:p>
    <w:p w14:paraId="623E59BD" w14:textId="77777777" w:rsidR="00000000" w:rsidRDefault="00063F1E">
      <w:pPr>
        <w:pStyle w:val="-"/>
        <w:rPr>
          <w:rtl/>
        </w:rPr>
      </w:pPr>
      <w:bookmarkStart w:id="553" w:name="FS000000542T15_12_2004_17_46_35C"/>
      <w:bookmarkEnd w:id="553"/>
      <w:r>
        <w:rPr>
          <w:rFonts w:hint="eastAsia"/>
          <w:rtl/>
        </w:rPr>
        <w:t>עסאם</w:t>
      </w:r>
      <w:r>
        <w:rPr>
          <w:rtl/>
        </w:rPr>
        <w:t xml:space="preserve"> מח'ול (חד"ש-תע"ל):</w:t>
      </w:r>
    </w:p>
    <w:p w14:paraId="0D058E51" w14:textId="77777777" w:rsidR="00000000" w:rsidRDefault="00063F1E">
      <w:pPr>
        <w:pStyle w:val="a0"/>
        <w:rPr>
          <w:rFonts w:hint="cs"/>
          <w:rtl/>
        </w:rPr>
      </w:pPr>
    </w:p>
    <w:p w14:paraId="2931670F" w14:textId="77777777" w:rsidR="00000000" w:rsidRDefault="00063F1E">
      <w:pPr>
        <w:pStyle w:val="a0"/>
        <w:rPr>
          <w:rFonts w:hint="cs"/>
          <w:rtl/>
        </w:rPr>
      </w:pPr>
      <w:r>
        <w:rPr>
          <w:rFonts w:hint="cs"/>
          <w:rtl/>
        </w:rPr>
        <w:t>אני לפחות מאמין שאנשים עם יושר לא יגידו על הפעולה הזאת שהיא פעולת טרור, הם יגידו שזו פעולת התנגדות לכיבו</w:t>
      </w:r>
      <w:r>
        <w:rPr>
          <w:rFonts w:hint="cs"/>
          <w:rtl/>
        </w:rPr>
        <w:t xml:space="preserve">ש. </w:t>
      </w:r>
    </w:p>
    <w:p w14:paraId="674B75AD" w14:textId="77777777" w:rsidR="00000000" w:rsidRDefault="00063F1E">
      <w:pPr>
        <w:pStyle w:val="a0"/>
        <w:rPr>
          <w:rFonts w:hint="cs"/>
          <w:rtl/>
        </w:rPr>
      </w:pPr>
    </w:p>
    <w:p w14:paraId="54EE55C6" w14:textId="77777777" w:rsidR="00000000" w:rsidRDefault="00063F1E">
      <w:pPr>
        <w:pStyle w:val="af0"/>
        <w:rPr>
          <w:rtl/>
        </w:rPr>
      </w:pPr>
      <w:r>
        <w:rPr>
          <w:rFonts w:hint="eastAsia"/>
          <w:rtl/>
        </w:rPr>
        <w:t>מגלי</w:t>
      </w:r>
      <w:r>
        <w:rPr>
          <w:rtl/>
        </w:rPr>
        <w:t xml:space="preserve"> והבה (הליכוד):</w:t>
      </w:r>
    </w:p>
    <w:p w14:paraId="565D644C" w14:textId="77777777" w:rsidR="00000000" w:rsidRDefault="00063F1E">
      <w:pPr>
        <w:pStyle w:val="a0"/>
        <w:rPr>
          <w:rFonts w:hint="cs"/>
          <w:rtl/>
        </w:rPr>
      </w:pPr>
    </w:p>
    <w:p w14:paraId="57DD8981" w14:textId="77777777" w:rsidR="00000000" w:rsidRDefault="00063F1E">
      <w:pPr>
        <w:pStyle w:val="a0"/>
        <w:rPr>
          <w:rFonts w:hint="cs"/>
          <w:rtl/>
        </w:rPr>
      </w:pPr>
      <w:r>
        <w:rPr>
          <w:rFonts w:hint="cs"/>
          <w:rtl/>
        </w:rPr>
        <w:t>רגע - - -</w:t>
      </w:r>
    </w:p>
    <w:p w14:paraId="68F10828" w14:textId="77777777" w:rsidR="00000000" w:rsidRDefault="00063F1E">
      <w:pPr>
        <w:pStyle w:val="a0"/>
        <w:rPr>
          <w:rFonts w:hint="cs"/>
          <w:rtl/>
        </w:rPr>
      </w:pPr>
    </w:p>
    <w:p w14:paraId="01D2CEC3" w14:textId="77777777" w:rsidR="00000000" w:rsidRDefault="00063F1E">
      <w:pPr>
        <w:pStyle w:val="-"/>
        <w:rPr>
          <w:rtl/>
        </w:rPr>
      </w:pPr>
      <w:bookmarkStart w:id="554" w:name="FS000000542T15_12_2004_17_01_51C"/>
      <w:bookmarkEnd w:id="554"/>
      <w:r>
        <w:rPr>
          <w:rtl/>
        </w:rPr>
        <w:t>עסאם מח'ול (חד"ש-תע"ל):</w:t>
      </w:r>
    </w:p>
    <w:p w14:paraId="0F52B55B" w14:textId="77777777" w:rsidR="00000000" w:rsidRDefault="00063F1E">
      <w:pPr>
        <w:pStyle w:val="a0"/>
        <w:rPr>
          <w:rtl/>
        </w:rPr>
      </w:pPr>
    </w:p>
    <w:p w14:paraId="73042578" w14:textId="77777777" w:rsidR="00000000" w:rsidRDefault="00063F1E">
      <w:pPr>
        <w:pStyle w:val="a0"/>
        <w:rPr>
          <w:rFonts w:hint="cs"/>
          <w:rtl/>
        </w:rPr>
      </w:pPr>
      <w:r>
        <w:rPr>
          <w:rFonts w:hint="cs"/>
          <w:rtl/>
        </w:rPr>
        <w:t xml:space="preserve">שום רגע. אני חושב שאלה שמיתממים היום ומדברים על חיילים שנרצחו </w:t>
      </w:r>
      <w:r>
        <w:rPr>
          <w:rtl/>
        </w:rPr>
        <w:t>–</w:t>
      </w:r>
      <w:r>
        <w:rPr>
          <w:rFonts w:hint="cs"/>
          <w:rtl/>
        </w:rPr>
        <w:t xml:space="preserve"> חיילים נהרגים כאשר הם נמצאים במערכה.</w:t>
      </w:r>
    </w:p>
    <w:p w14:paraId="011E7365" w14:textId="77777777" w:rsidR="00000000" w:rsidRDefault="00063F1E">
      <w:pPr>
        <w:pStyle w:val="a0"/>
        <w:rPr>
          <w:rFonts w:hint="cs"/>
          <w:rtl/>
        </w:rPr>
      </w:pPr>
    </w:p>
    <w:p w14:paraId="083D947B" w14:textId="77777777" w:rsidR="00000000" w:rsidRDefault="00063F1E">
      <w:pPr>
        <w:pStyle w:val="af0"/>
        <w:rPr>
          <w:rtl/>
        </w:rPr>
      </w:pPr>
      <w:r>
        <w:rPr>
          <w:rFonts w:hint="eastAsia"/>
          <w:rtl/>
        </w:rPr>
        <w:t>מגלי</w:t>
      </w:r>
      <w:r>
        <w:rPr>
          <w:rtl/>
        </w:rPr>
        <w:t xml:space="preserve"> והבה (הליכוד):</w:t>
      </w:r>
    </w:p>
    <w:p w14:paraId="3D75DB4C" w14:textId="77777777" w:rsidR="00000000" w:rsidRDefault="00063F1E">
      <w:pPr>
        <w:pStyle w:val="a0"/>
        <w:rPr>
          <w:rFonts w:hint="cs"/>
          <w:rtl/>
        </w:rPr>
      </w:pPr>
    </w:p>
    <w:p w14:paraId="6D6AC2D1" w14:textId="77777777" w:rsidR="00000000" w:rsidRDefault="00063F1E">
      <w:pPr>
        <w:pStyle w:val="a0"/>
        <w:rPr>
          <w:rFonts w:hint="cs"/>
          <w:rtl/>
        </w:rPr>
      </w:pPr>
      <w:r>
        <w:rPr>
          <w:rFonts w:hint="cs"/>
          <w:rtl/>
        </w:rPr>
        <w:t>אתה כל הזמן מסית.</w:t>
      </w:r>
    </w:p>
    <w:p w14:paraId="33C0CA1B" w14:textId="77777777" w:rsidR="00000000" w:rsidRDefault="00063F1E">
      <w:pPr>
        <w:pStyle w:val="a0"/>
        <w:rPr>
          <w:rFonts w:hint="cs"/>
          <w:rtl/>
        </w:rPr>
      </w:pPr>
    </w:p>
    <w:p w14:paraId="06164328" w14:textId="77777777" w:rsidR="00000000" w:rsidRDefault="00063F1E">
      <w:pPr>
        <w:pStyle w:val="-"/>
        <w:rPr>
          <w:rtl/>
        </w:rPr>
      </w:pPr>
      <w:bookmarkStart w:id="555" w:name="FS000000542T15_12_2004_17_02_06C"/>
      <w:bookmarkEnd w:id="555"/>
      <w:r>
        <w:rPr>
          <w:rtl/>
        </w:rPr>
        <w:t>עסאם מח'ול (חד"ש-תע"ל):</w:t>
      </w:r>
    </w:p>
    <w:p w14:paraId="1F1B04BD" w14:textId="77777777" w:rsidR="00000000" w:rsidRDefault="00063F1E">
      <w:pPr>
        <w:pStyle w:val="a0"/>
        <w:rPr>
          <w:rtl/>
        </w:rPr>
      </w:pPr>
    </w:p>
    <w:p w14:paraId="6A918AC5" w14:textId="77777777" w:rsidR="00000000" w:rsidRDefault="00063F1E">
      <w:pPr>
        <w:pStyle w:val="a0"/>
        <w:rPr>
          <w:rFonts w:hint="cs"/>
          <w:rtl/>
        </w:rPr>
      </w:pPr>
      <w:r>
        <w:rPr>
          <w:rFonts w:hint="cs"/>
          <w:rtl/>
        </w:rPr>
        <w:t>תירגע אתה. אתה תירגע.</w:t>
      </w:r>
    </w:p>
    <w:p w14:paraId="6C8585AD" w14:textId="77777777" w:rsidR="00000000" w:rsidRDefault="00063F1E">
      <w:pPr>
        <w:pStyle w:val="a0"/>
        <w:rPr>
          <w:rFonts w:hint="cs"/>
          <w:rtl/>
        </w:rPr>
      </w:pPr>
    </w:p>
    <w:p w14:paraId="59661D15" w14:textId="77777777" w:rsidR="00000000" w:rsidRDefault="00063F1E">
      <w:pPr>
        <w:pStyle w:val="af1"/>
        <w:rPr>
          <w:rtl/>
        </w:rPr>
      </w:pPr>
      <w:r>
        <w:rPr>
          <w:rFonts w:hint="eastAsia"/>
          <w:rtl/>
        </w:rPr>
        <w:t>היו</w:t>
      </w:r>
      <w:r>
        <w:rPr>
          <w:rtl/>
        </w:rPr>
        <w:t>"</w:t>
      </w:r>
      <w:r>
        <w:rPr>
          <w:rtl/>
        </w:rPr>
        <w:t>ר אלי בן-מנחם:</w:t>
      </w:r>
    </w:p>
    <w:p w14:paraId="3D768360" w14:textId="77777777" w:rsidR="00000000" w:rsidRDefault="00063F1E">
      <w:pPr>
        <w:pStyle w:val="a0"/>
        <w:rPr>
          <w:rFonts w:hint="cs"/>
          <w:rtl/>
        </w:rPr>
      </w:pPr>
    </w:p>
    <w:p w14:paraId="069ABE10" w14:textId="77777777" w:rsidR="00000000" w:rsidRDefault="00063F1E">
      <w:pPr>
        <w:pStyle w:val="a0"/>
        <w:rPr>
          <w:rFonts w:hint="cs"/>
          <w:rtl/>
        </w:rPr>
      </w:pPr>
      <w:r>
        <w:rPr>
          <w:rFonts w:hint="cs"/>
          <w:rtl/>
        </w:rPr>
        <w:t>חבר הכנסת והבה.</w:t>
      </w:r>
    </w:p>
    <w:p w14:paraId="797A2A86" w14:textId="77777777" w:rsidR="00000000" w:rsidRDefault="00063F1E">
      <w:pPr>
        <w:pStyle w:val="a0"/>
        <w:rPr>
          <w:rFonts w:hint="cs"/>
          <w:rtl/>
        </w:rPr>
      </w:pPr>
    </w:p>
    <w:p w14:paraId="5EBE5827" w14:textId="77777777" w:rsidR="00000000" w:rsidRDefault="00063F1E">
      <w:pPr>
        <w:pStyle w:val="-"/>
        <w:rPr>
          <w:rtl/>
        </w:rPr>
      </w:pPr>
      <w:bookmarkStart w:id="556" w:name="FS000000542T15_12_2004_17_48_08C"/>
      <w:bookmarkEnd w:id="556"/>
      <w:r>
        <w:rPr>
          <w:rFonts w:hint="eastAsia"/>
          <w:rtl/>
        </w:rPr>
        <w:t>עסאם</w:t>
      </w:r>
      <w:r>
        <w:rPr>
          <w:rtl/>
        </w:rPr>
        <w:t xml:space="preserve"> מח'ול (חד"ש-תע"ל):</w:t>
      </w:r>
    </w:p>
    <w:p w14:paraId="4748CB93" w14:textId="77777777" w:rsidR="00000000" w:rsidRDefault="00063F1E">
      <w:pPr>
        <w:pStyle w:val="a0"/>
        <w:rPr>
          <w:rFonts w:hint="cs"/>
          <w:rtl/>
        </w:rPr>
      </w:pPr>
    </w:p>
    <w:p w14:paraId="4EB6A676" w14:textId="77777777" w:rsidR="00000000" w:rsidRDefault="00063F1E">
      <w:pPr>
        <w:pStyle w:val="a0"/>
        <w:rPr>
          <w:rFonts w:hint="cs"/>
          <w:rtl/>
        </w:rPr>
      </w:pPr>
      <w:r>
        <w:rPr>
          <w:rFonts w:hint="cs"/>
          <w:rtl/>
        </w:rPr>
        <w:t>הציבור תובע מכם, הציבור תובע מן הממשלה הזאת שתעמוד כאן ותביט בעיניים ותגיד למה בשבוע שעבר, בשחצנות, היא דחתה את התפיסה של הפסקת האש? למה היא עשתה שרירים ואמרה: אנחנו החזקים. מי שחושב שלעולם יוכל לחי</w:t>
      </w:r>
      <w:r>
        <w:rPr>
          <w:rFonts w:hint="cs"/>
          <w:rtl/>
        </w:rPr>
        <w:t xml:space="preserve">ות על חרב, הוא יהיה אחראי לדם שיישפך, דם שחבל עליו, גם של צעירים ישראלים וגם של צעירים פלסטינים ושל אזרחים פלסטינים. לספסר בדם הזה, ולבוא לכאן, כאילו להזיל דמעת תנין על אותם הרוגים? זה בגלל הכיבוש, בגלל הנוכחות שלך, בגלל ההתנחלות שלך. </w:t>
      </w:r>
    </w:p>
    <w:p w14:paraId="501CD176" w14:textId="77777777" w:rsidR="00000000" w:rsidRDefault="00063F1E">
      <w:pPr>
        <w:pStyle w:val="a0"/>
        <w:rPr>
          <w:rFonts w:hint="cs"/>
          <w:rtl/>
        </w:rPr>
      </w:pPr>
    </w:p>
    <w:p w14:paraId="7C9C787A" w14:textId="77777777" w:rsidR="00000000" w:rsidRDefault="00063F1E">
      <w:pPr>
        <w:pStyle w:val="a0"/>
        <w:rPr>
          <w:rFonts w:hint="cs"/>
          <w:rtl/>
        </w:rPr>
      </w:pPr>
      <w:r>
        <w:rPr>
          <w:rFonts w:hint="cs"/>
          <w:rtl/>
        </w:rPr>
        <w:t xml:space="preserve">אני חושב שאתה צריך </w:t>
      </w:r>
      <w:r>
        <w:rPr>
          <w:rFonts w:hint="cs"/>
          <w:rtl/>
        </w:rPr>
        <w:t>לשתוק כאשר נופלים צעירים ישראלים בקרב כזה, מכיוון שאין אור בקצה המנהרה שנכנסתם אליה ונשארתם בתוכה זה 37 שנים. בקצה המנהרה הזאת שלכם יש דם ודמים. ובקצה המנהרה האחר של פתרון מדיני, של חזרה למשא-ומתן, של סיום הכיבוש, של סוף להתנחלויות, של נסיגה לגבולות 6 ביונ</w:t>
      </w:r>
      <w:r>
        <w:rPr>
          <w:rFonts w:hint="cs"/>
          <w:rtl/>
        </w:rPr>
        <w:t xml:space="preserve">י 1967, של ירושלים של שתי בירות, של זכות העם הפלסטיני לחיות במדינתו העצמאית לצד מדינת ישראל, יהיה אור. בקצה המנהרה הזאת יהיה אור, בקצה המנהרה שלכם יש חושך ויש כיבוש ויש התנחלויות ויש דם של ישראלים ושל פלסטינים. </w:t>
      </w:r>
    </w:p>
    <w:p w14:paraId="19C6CDA5" w14:textId="77777777" w:rsidR="00000000" w:rsidRDefault="00063F1E">
      <w:pPr>
        <w:pStyle w:val="a0"/>
        <w:rPr>
          <w:rFonts w:hint="cs"/>
          <w:rtl/>
        </w:rPr>
      </w:pPr>
    </w:p>
    <w:p w14:paraId="7ACBE703" w14:textId="77777777" w:rsidR="00000000" w:rsidRDefault="00063F1E">
      <w:pPr>
        <w:pStyle w:val="a0"/>
        <w:rPr>
          <w:rFonts w:hint="cs"/>
          <w:rtl/>
        </w:rPr>
      </w:pPr>
      <w:r>
        <w:rPr>
          <w:rFonts w:hint="cs"/>
          <w:rtl/>
        </w:rPr>
        <w:t>הגיע הזמן שתסיקו את המסקנה, תפסיקו לתעתע בצ</w:t>
      </w:r>
      <w:r>
        <w:rPr>
          <w:rFonts w:hint="cs"/>
          <w:rtl/>
        </w:rPr>
        <w:t xml:space="preserve">יבור הישראלי, תגידו לו את האמת, שאתם והמדיניות שלכם זה המכשול האמיתי לכל פתרון. שמעתם אתמול את שר האוצר אומר, שגם אם תהיה התנתקות, היא תהיה רק בעזה, והיא תהיה תוך הבטחת הנוכחות הישראלית הצבאית והפעילות הישראלית הצבאית בכל מקום שהיא תיסוג ממנו. כך לא בונים </w:t>
      </w:r>
      <w:r>
        <w:rPr>
          <w:rFonts w:hint="cs"/>
          <w:rtl/>
        </w:rPr>
        <w:t>שלום, כך בונים מלחמה, כך בונים יגון, כך בונים סבל לשני העמים וים של מוות ודמעות לשני העמים. תודה רבה לך.</w:t>
      </w:r>
    </w:p>
    <w:p w14:paraId="7B6A6781" w14:textId="77777777" w:rsidR="00000000" w:rsidRDefault="00063F1E">
      <w:pPr>
        <w:pStyle w:val="a0"/>
        <w:rPr>
          <w:rFonts w:hint="cs"/>
          <w:rtl/>
        </w:rPr>
      </w:pPr>
    </w:p>
    <w:p w14:paraId="3C11C529" w14:textId="77777777" w:rsidR="00000000" w:rsidRDefault="00063F1E">
      <w:pPr>
        <w:pStyle w:val="af1"/>
        <w:rPr>
          <w:rtl/>
        </w:rPr>
      </w:pPr>
      <w:r>
        <w:rPr>
          <w:rFonts w:hint="eastAsia"/>
          <w:rtl/>
        </w:rPr>
        <w:t>היו</w:t>
      </w:r>
      <w:r>
        <w:rPr>
          <w:rtl/>
        </w:rPr>
        <w:t>"ר אלי בן-מנחם:</w:t>
      </w:r>
    </w:p>
    <w:p w14:paraId="10C59522" w14:textId="77777777" w:rsidR="00000000" w:rsidRDefault="00063F1E">
      <w:pPr>
        <w:pStyle w:val="a0"/>
        <w:rPr>
          <w:rFonts w:hint="cs"/>
          <w:rtl/>
        </w:rPr>
      </w:pPr>
    </w:p>
    <w:p w14:paraId="06F6E7A9" w14:textId="77777777" w:rsidR="00000000" w:rsidRDefault="00063F1E">
      <w:pPr>
        <w:pStyle w:val="a0"/>
        <w:rPr>
          <w:rFonts w:hint="cs"/>
          <w:rtl/>
        </w:rPr>
      </w:pPr>
      <w:r>
        <w:rPr>
          <w:rFonts w:hint="cs"/>
          <w:rtl/>
        </w:rPr>
        <w:t xml:space="preserve">חבר הכנסת יעקב מרגי, בבקשה. לרשותך שלוש דקות. אחריו </w:t>
      </w:r>
      <w:r>
        <w:rPr>
          <w:rtl/>
        </w:rPr>
        <w:t>–</w:t>
      </w:r>
      <w:r>
        <w:rPr>
          <w:rFonts w:hint="cs"/>
          <w:rtl/>
        </w:rPr>
        <w:t xml:space="preserve"> חברת הכנסת אתי לבני.</w:t>
      </w:r>
    </w:p>
    <w:p w14:paraId="4921FB9C" w14:textId="77777777" w:rsidR="00000000" w:rsidRDefault="00063F1E">
      <w:pPr>
        <w:pStyle w:val="a0"/>
        <w:rPr>
          <w:rFonts w:hint="cs"/>
          <w:rtl/>
        </w:rPr>
      </w:pPr>
    </w:p>
    <w:p w14:paraId="37BE78DF" w14:textId="77777777" w:rsidR="00000000" w:rsidRDefault="00063F1E">
      <w:pPr>
        <w:pStyle w:val="af0"/>
        <w:rPr>
          <w:rtl/>
        </w:rPr>
      </w:pPr>
      <w:bookmarkStart w:id="557" w:name="FS000001056T15_12_2004_17_04_09"/>
      <w:bookmarkEnd w:id="557"/>
      <w:r>
        <w:rPr>
          <w:rFonts w:hint="eastAsia"/>
          <w:rtl/>
        </w:rPr>
        <w:t>יחיאל</w:t>
      </w:r>
      <w:r>
        <w:rPr>
          <w:rtl/>
        </w:rPr>
        <w:t xml:space="preserve"> חזן (הליכוד):</w:t>
      </w:r>
    </w:p>
    <w:p w14:paraId="212FDDC1" w14:textId="77777777" w:rsidR="00000000" w:rsidRDefault="00063F1E">
      <w:pPr>
        <w:pStyle w:val="a0"/>
        <w:rPr>
          <w:rFonts w:hint="cs"/>
          <w:rtl/>
        </w:rPr>
      </w:pPr>
    </w:p>
    <w:p w14:paraId="445AE751" w14:textId="77777777" w:rsidR="00000000" w:rsidRDefault="00063F1E">
      <w:pPr>
        <w:pStyle w:val="a0"/>
        <w:rPr>
          <w:rFonts w:hint="cs"/>
          <w:rtl/>
        </w:rPr>
      </w:pPr>
      <w:r>
        <w:rPr>
          <w:rFonts w:hint="cs"/>
          <w:rtl/>
        </w:rPr>
        <w:t>"ים של מוות ודמעות" - - -</w:t>
      </w:r>
    </w:p>
    <w:p w14:paraId="6E68DCB9" w14:textId="77777777" w:rsidR="00000000" w:rsidRDefault="00063F1E">
      <w:pPr>
        <w:pStyle w:val="a0"/>
        <w:rPr>
          <w:rFonts w:hint="cs"/>
          <w:rtl/>
        </w:rPr>
      </w:pPr>
    </w:p>
    <w:p w14:paraId="47E89E4A" w14:textId="77777777" w:rsidR="00000000" w:rsidRDefault="00063F1E">
      <w:pPr>
        <w:pStyle w:val="af0"/>
        <w:rPr>
          <w:rtl/>
        </w:rPr>
      </w:pPr>
      <w:r>
        <w:rPr>
          <w:rFonts w:hint="eastAsia"/>
          <w:rtl/>
        </w:rPr>
        <w:t>עסאם</w:t>
      </w:r>
      <w:r>
        <w:rPr>
          <w:rtl/>
        </w:rPr>
        <w:t xml:space="preserve"> מ</w:t>
      </w:r>
      <w:r>
        <w:rPr>
          <w:rtl/>
        </w:rPr>
        <w:t>ח'ול (חד"ש-תע"ל):</w:t>
      </w:r>
    </w:p>
    <w:p w14:paraId="420D6B1A" w14:textId="77777777" w:rsidR="00000000" w:rsidRDefault="00063F1E">
      <w:pPr>
        <w:pStyle w:val="a0"/>
        <w:rPr>
          <w:rFonts w:hint="cs"/>
          <w:rtl/>
        </w:rPr>
      </w:pPr>
    </w:p>
    <w:p w14:paraId="17D2A5B4" w14:textId="77777777" w:rsidR="00000000" w:rsidRDefault="00063F1E">
      <w:pPr>
        <w:pStyle w:val="a0"/>
        <w:rPr>
          <w:rFonts w:hint="cs"/>
          <w:rtl/>
        </w:rPr>
      </w:pPr>
      <w:r>
        <w:rPr>
          <w:rFonts w:hint="cs"/>
          <w:rtl/>
        </w:rPr>
        <w:t>אתה מדבר?</w:t>
      </w:r>
    </w:p>
    <w:p w14:paraId="072BBB64" w14:textId="77777777" w:rsidR="00000000" w:rsidRDefault="00063F1E">
      <w:pPr>
        <w:pStyle w:val="a0"/>
        <w:rPr>
          <w:rFonts w:hint="cs"/>
          <w:rtl/>
        </w:rPr>
      </w:pPr>
    </w:p>
    <w:p w14:paraId="33C0AC5E" w14:textId="77777777" w:rsidR="00000000" w:rsidRDefault="00063F1E">
      <w:pPr>
        <w:pStyle w:val="a"/>
        <w:rPr>
          <w:rtl/>
        </w:rPr>
      </w:pPr>
      <w:bookmarkStart w:id="558" w:name="FS000001056T15_12_2004_17_54_34"/>
      <w:bookmarkStart w:id="559" w:name="_Toc100465867"/>
      <w:bookmarkEnd w:id="558"/>
      <w:r>
        <w:rPr>
          <w:rFonts w:hint="eastAsia"/>
          <w:rtl/>
        </w:rPr>
        <w:t>יעקב</w:t>
      </w:r>
      <w:r>
        <w:rPr>
          <w:rtl/>
        </w:rPr>
        <w:t xml:space="preserve"> מרגי (ש"ס):</w:t>
      </w:r>
      <w:bookmarkEnd w:id="559"/>
    </w:p>
    <w:p w14:paraId="01A15F1B" w14:textId="77777777" w:rsidR="00000000" w:rsidRDefault="00063F1E">
      <w:pPr>
        <w:pStyle w:val="a0"/>
        <w:rPr>
          <w:rFonts w:hint="cs"/>
          <w:rtl/>
        </w:rPr>
      </w:pPr>
    </w:p>
    <w:p w14:paraId="26CA30D4" w14:textId="77777777" w:rsidR="00000000" w:rsidRDefault="00063F1E">
      <w:pPr>
        <w:pStyle w:val="a0"/>
        <w:rPr>
          <w:rFonts w:hint="cs"/>
          <w:rtl/>
        </w:rPr>
      </w:pPr>
      <w:r>
        <w:rPr>
          <w:rFonts w:hint="cs"/>
          <w:rtl/>
        </w:rPr>
        <w:t>אדוני היושב-ראש, חברי חברי הכנסת - - -</w:t>
      </w:r>
    </w:p>
    <w:p w14:paraId="35BFFA54" w14:textId="77777777" w:rsidR="00000000" w:rsidRDefault="00063F1E">
      <w:pPr>
        <w:pStyle w:val="a0"/>
        <w:rPr>
          <w:rFonts w:hint="cs"/>
          <w:rtl/>
        </w:rPr>
      </w:pPr>
    </w:p>
    <w:p w14:paraId="20F3282B" w14:textId="77777777" w:rsidR="00000000" w:rsidRDefault="00063F1E">
      <w:pPr>
        <w:pStyle w:val="af1"/>
        <w:rPr>
          <w:rtl/>
        </w:rPr>
      </w:pPr>
      <w:r>
        <w:rPr>
          <w:rFonts w:hint="eastAsia"/>
          <w:rtl/>
        </w:rPr>
        <w:t>היו</w:t>
      </w:r>
      <w:r>
        <w:rPr>
          <w:rtl/>
        </w:rPr>
        <w:t>"ר אלי בן-מנחם:</w:t>
      </w:r>
    </w:p>
    <w:p w14:paraId="2B58CBE5" w14:textId="77777777" w:rsidR="00000000" w:rsidRDefault="00063F1E">
      <w:pPr>
        <w:pStyle w:val="a0"/>
        <w:rPr>
          <w:rFonts w:hint="cs"/>
          <w:rtl/>
        </w:rPr>
      </w:pPr>
    </w:p>
    <w:p w14:paraId="0892D49B" w14:textId="77777777" w:rsidR="00000000" w:rsidRDefault="00063F1E">
      <w:pPr>
        <w:pStyle w:val="a0"/>
        <w:rPr>
          <w:rFonts w:hint="cs"/>
          <w:rtl/>
        </w:rPr>
      </w:pPr>
      <w:r>
        <w:rPr>
          <w:rFonts w:hint="cs"/>
          <w:rtl/>
        </w:rPr>
        <w:t>חבר הכנסת עסאם מח'ול, אני מבקש ממך לשבת. חבר הכנסת חזן, שלום.</w:t>
      </w:r>
    </w:p>
    <w:p w14:paraId="03F2EB92" w14:textId="77777777" w:rsidR="00000000" w:rsidRDefault="00063F1E">
      <w:pPr>
        <w:pStyle w:val="a0"/>
        <w:rPr>
          <w:rFonts w:hint="cs"/>
          <w:rtl/>
        </w:rPr>
      </w:pPr>
    </w:p>
    <w:p w14:paraId="1943E86E" w14:textId="77777777" w:rsidR="00000000" w:rsidRDefault="00063F1E">
      <w:pPr>
        <w:pStyle w:val="-"/>
        <w:rPr>
          <w:rtl/>
        </w:rPr>
      </w:pPr>
      <w:bookmarkStart w:id="560" w:name="FS000001056T15_12_2004_17_04_38"/>
      <w:bookmarkStart w:id="561" w:name="FS000001056T15_12_2004_17_55_04C"/>
      <w:bookmarkEnd w:id="560"/>
      <w:r>
        <w:rPr>
          <w:rFonts w:hint="eastAsia"/>
          <w:rtl/>
        </w:rPr>
        <w:t>יעקב</w:t>
      </w:r>
      <w:r>
        <w:rPr>
          <w:rtl/>
        </w:rPr>
        <w:t xml:space="preserve"> מרגי (ש"ס):</w:t>
      </w:r>
    </w:p>
    <w:p w14:paraId="5D3873C4" w14:textId="77777777" w:rsidR="00000000" w:rsidRDefault="00063F1E">
      <w:pPr>
        <w:pStyle w:val="a0"/>
        <w:rPr>
          <w:rtl/>
        </w:rPr>
      </w:pPr>
    </w:p>
    <w:bookmarkEnd w:id="561"/>
    <w:p w14:paraId="59BDFBB2" w14:textId="77777777" w:rsidR="00000000" w:rsidRDefault="00063F1E">
      <w:pPr>
        <w:pStyle w:val="a0"/>
        <w:rPr>
          <w:rFonts w:hint="cs"/>
          <w:rtl/>
        </w:rPr>
      </w:pPr>
      <w:r>
        <w:rPr>
          <w:rFonts w:hint="cs"/>
          <w:rtl/>
        </w:rPr>
        <w:t xml:space="preserve">אדוני היושב-ראש, חברי חברי הכנסת, צר לי שבדיונים הקודמים הממשלה לא </w:t>
      </w:r>
      <w:r>
        <w:rPr>
          <w:rFonts w:hint="cs"/>
          <w:rtl/>
        </w:rPr>
        <w:t xml:space="preserve">גילתה נוכחות. זה קצת מבזה, משפיל את חברי הכנסת שרוצים להביע את דעתם, אפילו את העם שבחר בהם. </w:t>
      </w:r>
    </w:p>
    <w:p w14:paraId="686DBF2B" w14:textId="77777777" w:rsidR="00000000" w:rsidRDefault="00063F1E">
      <w:pPr>
        <w:pStyle w:val="a0"/>
        <w:rPr>
          <w:rFonts w:hint="cs"/>
          <w:rtl/>
        </w:rPr>
      </w:pPr>
    </w:p>
    <w:p w14:paraId="554BB6DA" w14:textId="77777777" w:rsidR="00000000" w:rsidRDefault="00063F1E">
      <w:pPr>
        <w:pStyle w:val="a0"/>
        <w:rPr>
          <w:rFonts w:hint="cs"/>
          <w:rtl/>
        </w:rPr>
      </w:pPr>
      <w:r>
        <w:rPr>
          <w:rFonts w:hint="cs"/>
          <w:rtl/>
        </w:rPr>
        <w:t xml:space="preserve">לגופו של עניין, הפיגוע של מנהרת התופת, אני רוצה, לפני שנתחיל לדון בנושא, לאחל איחולי החלמה לחיילים הפצועים ולהביע תנחומים למשפחות השכולות. </w:t>
      </w:r>
    </w:p>
    <w:p w14:paraId="54B2A80E" w14:textId="77777777" w:rsidR="00000000" w:rsidRDefault="00063F1E">
      <w:pPr>
        <w:pStyle w:val="a0"/>
        <w:rPr>
          <w:rFonts w:hint="cs"/>
          <w:rtl/>
        </w:rPr>
      </w:pPr>
    </w:p>
    <w:p w14:paraId="64E5F946" w14:textId="77777777" w:rsidR="00000000" w:rsidRDefault="00063F1E">
      <w:pPr>
        <w:pStyle w:val="a0"/>
        <w:rPr>
          <w:rFonts w:hint="cs"/>
          <w:rtl/>
        </w:rPr>
      </w:pPr>
      <w:r>
        <w:rPr>
          <w:rFonts w:hint="cs"/>
          <w:rtl/>
        </w:rPr>
        <w:t>זו ההזדמנות, כמו שאמר</w:t>
      </w:r>
      <w:r>
        <w:rPr>
          <w:rFonts w:hint="cs"/>
          <w:rtl/>
        </w:rPr>
        <w:t>תי כבר פעם השבוע, שהממשלה תעשה חשבון נפש על אותם בני מיעוטים היושבים בתוכנו, שמושיטים יד למטלות הקשות, הביטחוניות, של עם ישראל, ויש מקום שהממשלה תיישם החלטות קודמות שמיושמות לאט ומעט, בזעיר אנפין. הקיפוח זועק לשמים, וזו ההזדמנות לחשוב, וחבל שרק ברגעים כאלה</w:t>
      </w:r>
      <w:r>
        <w:rPr>
          <w:rFonts w:hint="cs"/>
          <w:rtl/>
        </w:rPr>
        <w:t>.</w:t>
      </w:r>
    </w:p>
    <w:p w14:paraId="6598EA9D" w14:textId="77777777" w:rsidR="00000000" w:rsidRDefault="00063F1E">
      <w:pPr>
        <w:pStyle w:val="a0"/>
        <w:rPr>
          <w:rFonts w:hint="cs"/>
          <w:rtl/>
        </w:rPr>
      </w:pPr>
    </w:p>
    <w:p w14:paraId="366D705D" w14:textId="77777777" w:rsidR="00000000" w:rsidRDefault="00063F1E">
      <w:pPr>
        <w:pStyle w:val="a0"/>
        <w:rPr>
          <w:rFonts w:hint="cs"/>
          <w:rtl/>
        </w:rPr>
      </w:pPr>
      <w:r>
        <w:rPr>
          <w:rFonts w:hint="cs"/>
          <w:rtl/>
        </w:rPr>
        <w:t>המציאות בשטחים, חברי חברי הכנסת, מעידה על כך, לצערי. חבר הכנסת עסאם מח'ול, כולנו יודעים שמדינת ישראל הוכיחה את עצמה. כשהמפגעים, הרוצחים, השפלים, הכניסו את הידיים לכיסים ולא טבחו בנו, המדינה באה לקראתם. הרי אתה יודע, וחבריך יודעים, שמדינת ישראל במלחמה הז</w:t>
      </w:r>
      <w:r>
        <w:rPr>
          <w:rFonts w:hint="cs"/>
          <w:rtl/>
        </w:rPr>
        <w:t>את, כפו עליה את המלחמה הזאת.</w:t>
      </w:r>
    </w:p>
    <w:p w14:paraId="1F7C65C5" w14:textId="77777777" w:rsidR="00000000" w:rsidRDefault="00063F1E">
      <w:pPr>
        <w:pStyle w:val="a0"/>
        <w:rPr>
          <w:rFonts w:hint="cs"/>
          <w:rtl/>
        </w:rPr>
      </w:pPr>
    </w:p>
    <w:p w14:paraId="02590313" w14:textId="77777777" w:rsidR="00000000" w:rsidRDefault="00063F1E">
      <w:pPr>
        <w:pStyle w:val="af0"/>
        <w:rPr>
          <w:rtl/>
        </w:rPr>
      </w:pPr>
      <w:r>
        <w:rPr>
          <w:rFonts w:hint="eastAsia"/>
          <w:rtl/>
        </w:rPr>
        <w:t>עסאם</w:t>
      </w:r>
      <w:r>
        <w:rPr>
          <w:rtl/>
        </w:rPr>
        <w:t xml:space="preserve"> מח'ול (חד"ש-תע"ל):</w:t>
      </w:r>
    </w:p>
    <w:p w14:paraId="2BD78E7A" w14:textId="77777777" w:rsidR="00000000" w:rsidRDefault="00063F1E">
      <w:pPr>
        <w:pStyle w:val="a0"/>
        <w:rPr>
          <w:rFonts w:hint="cs"/>
          <w:rtl/>
        </w:rPr>
      </w:pPr>
    </w:p>
    <w:p w14:paraId="07819600" w14:textId="77777777" w:rsidR="00000000" w:rsidRDefault="00063F1E">
      <w:pPr>
        <w:pStyle w:val="a0"/>
        <w:rPr>
          <w:rFonts w:hint="cs"/>
          <w:rtl/>
        </w:rPr>
      </w:pPr>
      <w:r>
        <w:rPr>
          <w:rFonts w:hint="cs"/>
          <w:rtl/>
        </w:rPr>
        <w:t>לא, אני לא יודע.</w:t>
      </w:r>
    </w:p>
    <w:p w14:paraId="1164208C" w14:textId="77777777" w:rsidR="00000000" w:rsidRDefault="00063F1E">
      <w:pPr>
        <w:pStyle w:val="a0"/>
        <w:rPr>
          <w:rFonts w:hint="cs"/>
          <w:rtl/>
        </w:rPr>
      </w:pPr>
    </w:p>
    <w:p w14:paraId="49414438" w14:textId="77777777" w:rsidR="00000000" w:rsidRDefault="00063F1E">
      <w:pPr>
        <w:pStyle w:val="-"/>
        <w:rPr>
          <w:rtl/>
        </w:rPr>
      </w:pPr>
      <w:bookmarkStart w:id="562" w:name="FS000001056T15_12_2004_17_58_44C"/>
      <w:bookmarkEnd w:id="562"/>
      <w:r>
        <w:rPr>
          <w:rFonts w:hint="eastAsia"/>
          <w:rtl/>
        </w:rPr>
        <w:t>יעקב</w:t>
      </w:r>
      <w:r>
        <w:rPr>
          <w:rtl/>
        </w:rPr>
        <w:t xml:space="preserve"> מרגי (ש"ס):</w:t>
      </w:r>
    </w:p>
    <w:p w14:paraId="67E2FC5F" w14:textId="77777777" w:rsidR="00000000" w:rsidRDefault="00063F1E">
      <w:pPr>
        <w:pStyle w:val="a0"/>
        <w:rPr>
          <w:rFonts w:hint="cs"/>
          <w:rtl/>
        </w:rPr>
      </w:pPr>
    </w:p>
    <w:p w14:paraId="09F8B529" w14:textId="77777777" w:rsidR="00000000" w:rsidRDefault="00063F1E">
      <w:pPr>
        <w:pStyle w:val="a0"/>
        <w:rPr>
          <w:rFonts w:hint="cs"/>
          <w:rtl/>
        </w:rPr>
      </w:pPr>
      <w:r>
        <w:rPr>
          <w:rFonts w:hint="cs"/>
          <w:rtl/>
        </w:rPr>
        <w:t>את המלחמה הזאת כפו על מדינת ישראל. אנחנו במלחמה הזאת רוצים לכפות עליכם - - -</w:t>
      </w:r>
    </w:p>
    <w:p w14:paraId="254AA7E9" w14:textId="77777777" w:rsidR="00000000" w:rsidRDefault="00063F1E">
      <w:pPr>
        <w:pStyle w:val="a0"/>
        <w:rPr>
          <w:rFonts w:hint="cs"/>
          <w:rtl/>
        </w:rPr>
      </w:pPr>
    </w:p>
    <w:p w14:paraId="3C184A18" w14:textId="77777777" w:rsidR="00000000" w:rsidRDefault="00063F1E">
      <w:pPr>
        <w:pStyle w:val="af0"/>
        <w:rPr>
          <w:rtl/>
        </w:rPr>
      </w:pPr>
      <w:r>
        <w:rPr>
          <w:rFonts w:hint="eastAsia"/>
          <w:rtl/>
        </w:rPr>
        <w:t>ואסל</w:t>
      </w:r>
      <w:r>
        <w:rPr>
          <w:rtl/>
        </w:rPr>
        <w:t xml:space="preserve"> טאהא (בל"ד):</w:t>
      </w:r>
    </w:p>
    <w:p w14:paraId="0ADF5A42" w14:textId="77777777" w:rsidR="00000000" w:rsidRDefault="00063F1E">
      <w:pPr>
        <w:pStyle w:val="a0"/>
        <w:rPr>
          <w:rFonts w:hint="cs"/>
          <w:rtl/>
        </w:rPr>
      </w:pPr>
    </w:p>
    <w:p w14:paraId="359639CB" w14:textId="77777777" w:rsidR="00000000" w:rsidRDefault="00063F1E">
      <w:pPr>
        <w:pStyle w:val="a0"/>
        <w:rPr>
          <w:rFonts w:hint="cs"/>
          <w:rtl/>
        </w:rPr>
      </w:pPr>
      <w:r>
        <w:rPr>
          <w:rFonts w:hint="cs"/>
          <w:rtl/>
        </w:rPr>
        <w:t xml:space="preserve">- - - </w:t>
      </w:r>
    </w:p>
    <w:p w14:paraId="5F33F3D7" w14:textId="77777777" w:rsidR="00000000" w:rsidRDefault="00063F1E">
      <w:pPr>
        <w:pStyle w:val="a0"/>
        <w:rPr>
          <w:rFonts w:hint="cs"/>
          <w:rtl/>
        </w:rPr>
      </w:pPr>
    </w:p>
    <w:p w14:paraId="671E69CD" w14:textId="77777777" w:rsidR="00000000" w:rsidRDefault="00063F1E">
      <w:pPr>
        <w:pStyle w:val="af0"/>
        <w:rPr>
          <w:rtl/>
        </w:rPr>
      </w:pPr>
      <w:r>
        <w:rPr>
          <w:rFonts w:hint="eastAsia"/>
          <w:rtl/>
        </w:rPr>
        <w:t>עבד</w:t>
      </w:r>
      <w:r>
        <w:rPr>
          <w:rtl/>
        </w:rPr>
        <w:t>-אלמאלכ דהאמשה (רע"ם):</w:t>
      </w:r>
    </w:p>
    <w:p w14:paraId="14CDD07E" w14:textId="77777777" w:rsidR="00000000" w:rsidRDefault="00063F1E">
      <w:pPr>
        <w:pStyle w:val="a0"/>
        <w:rPr>
          <w:rFonts w:hint="cs"/>
          <w:rtl/>
        </w:rPr>
      </w:pPr>
    </w:p>
    <w:p w14:paraId="36C41E48" w14:textId="77777777" w:rsidR="00000000" w:rsidRDefault="00063F1E">
      <w:pPr>
        <w:pStyle w:val="a0"/>
        <w:rPr>
          <w:rFonts w:hint="cs"/>
          <w:rtl/>
        </w:rPr>
      </w:pPr>
      <w:r>
        <w:rPr>
          <w:rFonts w:hint="cs"/>
          <w:rtl/>
        </w:rPr>
        <w:t xml:space="preserve">הכיבוש מחרחר מלחמה. מי כפה עליכם </w:t>
      </w:r>
      <w:r>
        <w:rPr>
          <w:rFonts w:hint="cs"/>
          <w:rtl/>
        </w:rPr>
        <w:t>מלחמה?</w:t>
      </w:r>
    </w:p>
    <w:p w14:paraId="1CCA85F4" w14:textId="77777777" w:rsidR="00000000" w:rsidRDefault="00063F1E">
      <w:pPr>
        <w:pStyle w:val="a0"/>
        <w:rPr>
          <w:rFonts w:hint="cs"/>
          <w:rtl/>
        </w:rPr>
      </w:pPr>
    </w:p>
    <w:p w14:paraId="2081944B" w14:textId="77777777" w:rsidR="00000000" w:rsidRDefault="00063F1E">
      <w:pPr>
        <w:pStyle w:val="-"/>
        <w:rPr>
          <w:rtl/>
        </w:rPr>
      </w:pPr>
      <w:bookmarkStart w:id="563" w:name="FS000001056T15_12_2004_17_59_35C"/>
      <w:bookmarkEnd w:id="563"/>
      <w:r>
        <w:rPr>
          <w:rFonts w:hint="eastAsia"/>
          <w:rtl/>
        </w:rPr>
        <w:t>יעקב</w:t>
      </w:r>
      <w:r>
        <w:rPr>
          <w:rtl/>
        </w:rPr>
        <w:t xml:space="preserve"> מרגי (ש"ס):</w:t>
      </w:r>
    </w:p>
    <w:p w14:paraId="2622D2FF" w14:textId="77777777" w:rsidR="00000000" w:rsidRDefault="00063F1E">
      <w:pPr>
        <w:pStyle w:val="a0"/>
        <w:rPr>
          <w:rFonts w:hint="cs"/>
          <w:rtl/>
        </w:rPr>
      </w:pPr>
    </w:p>
    <w:p w14:paraId="21053AA2" w14:textId="77777777" w:rsidR="00000000" w:rsidRDefault="00063F1E">
      <w:pPr>
        <w:pStyle w:val="a0"/>
        <w:rPr>
          <w:rFonts w:hint="cs"/>
          <w:rtl/>
        </w:rPr>
      </w:pPr>
      <w:r>
        <w:rPr>
          <w:rFonts w:hint="cs"/>
          <w:rtl/>
        </w:rPr>
        <w:t>אחרי הזמן שלי אני מוכן להסביר לך משהו.</w:t>
      </w:r>
    </w:p>
    <w:p w14:paraId="60A722F4" w14:textId="77777777" w:rsidR="00000000" w:rsidRDefault="00063F1E">
      <w:pPr>
        <w:pStyle w:val="af1"/>
        <w:rPr>
          <w:rtl/>
        </w:rPr>
      </w:pPr>
    </w:p>
    <w:p w14:paraId="06F4DD23" w14:textId="77777777" w:rsidR="00000000" w:rsidRDefault="00063F1E">
      <w:pPr>
        <w:pStyle w:val="af1"/>
        <w:rPr>
          <w:rtl/>
        </w:rPr>
      </w:pPr>
      <w:r>
        <w:rPr>
          <w:rFonts w:hint="eastAsia"/>
          <w:rtl/>
        </w:rPr>
        <w:t>היו</w:t>
      </w:r>
      <w:r>
        <w:rPr>
          <w:rtl/>
        </w:rPr>
        <w:t>"ר אלי בן-מנחם:</w:t>
      </w:r>
    </w:p>
    <w:p w14:paraId="7AD429CE" w14:textId="77777777" w:rsidR="00000000" w:rsidRDefault="00063F1E">
      <w:pPr>
        <w:pStyle w:val="a0"/>
        <w:rPr>
          <w:rFonts w:hint="cs"/>
          <w:rtl/>
        </w:rPr>
      </w:pPr>
    </w:p>
    <w:p w14:paraId="3854B67A" w14:textId="77777777" w:rsidR="00000000" w:rsidRDefault="00063F1E">
      <w:pPr>
        <w:pStyle w:val="a0"/>
        <w:rPr>
          <w:rFonts w:hint="cs"/>
          <w:rtl/>
        </w:rPr>
      </w:pPr>
      <w:r>
        <w:rPr>
          <w:rFonts w:hint="cs"/>
          <w:rtl/>
        </w:rPr>
        <w:t>חבר הכנסת דהאמשה, אתה רשום לדבר עוד מעט. כשיגיע תורך, תגיד לו מעל הבמה מה שאתה רוצה. תאפשר לו לדבר.</w:t>
      </w:r>
    </w:p>
    <w:p w14:paraId="24E93CDD" w14:textId="77777777" w:rsidR="00000000" w:rsidRDefault="00063F1E">
      <w:pPr>
        <w:pStyle w:val="a0"/>
        <w:rPr>
          <w:rFonts w:hint="cs"/>
          <w:rtl/>
        </w:rPr>
      </w:pPr>
    </w:p>
    <w:p w14:paraId="22D0BC42" w14:textId="77777777" w:rsidR="00000000" w:rsidRDefault="00063F1E">
      <w:pPr>
        <w:pStyle w:val="-"/>
        <w:rPr>
          <w:rtl/>
        </w:rPr>
      </w:pPr>
      <w:bookmarkStart w:id="564" w:name="FS000001056T15_12_2004_17_06_30C"/>
      <w:bookmarkEnd w:id="564"/>
      <w:r>
        <w:rPr>
          <w:rtl/>
        </w:rPr>
        <w:t>יעקב מרגי (ש"ס):</w:t>
      </w:r>
    </w:p>
    <w:p w14:paraId="3CD2FEE0" w14:textId="77777777" w:rsidR="00000000" w:rsidRDefault="00063F1E">
      <w:pPr>
        <w:pStyle w:val="a0"/>
        <w:rPr>
          <w:rtl/>
        </w:rPr>
      </w:pPr>
    </w:p>
    <w:p w14:paraId="0588BB7C" w14:textId="77777777" w:rsidR="00000000" w:rsidRDefault="00063F1E">
      <w:pPr>
        <w:pStyle w:val="a0"/>
        <w:rPr>
          <w:rFonts w:hint="cs"/>
          <w:rtl/>
        </w:rPr>
      </w:pPr>
      <w:r>
        <w:rPr>
          <w:rFonts w:hint="cs"/>
          <w:rtl/>
        </w:rPr>
        <w:t>מדינת ישראל במלחמה הזאת מנסה לכפות עליכם את השלום ב</w:t>
      </w:r>
      <w:r>
        <w:rPr>
          <w:rFonts w:hint="cs"/>
          <w:rtl/>
        </w:rPr>
        <w:t>לבד. הרי זו צביעות, כולנו יודעים. העם הפלסטיני לא רוצה שלום. ההנהגה של העם הפלסטיני לא רוצה את השלום. ברגע שיהיה שלום, יהיה שגשוג לעם, והם "פאסה", נגמרו הג'ובים, נגמר שוד המיליונים מהעם הפלסטיני הנדכא. מה שעשתה ההנהגה הפלסטינית לעם הפלסטיני יותר חמור ויותר</w:t>
      </w:r>
      <w:r>
        <w:rPr>
          <w:rFonts w:hint="cs"/>
          <w:rtl/>
        </w:rPr>
        <w:t xml:space="preserve"> קשה ובל יסולח מהמאבק שלנו לשלום עם העם הפלסטיני. כולנו יודעים שמדינת ישראל תמשיך ולא תירתע, תמשיך בכל כוחה להשיג את השקט והשלום במדינת ישראל.</w:t>
      </w:r>
    </w:p>
    <w:p w14:paraId="698D2AEF" w14:textId="77777777" w:rsidR="00000000" w:rsidRDefault="00063F1E">
      <w:pPr>
        <w:pStyle w:val="a0"/>
        <w:rPr>
          <w:rFonts w:hint="cs"/>
          <w:rtl/>
        </w:rPr>
      </w:pPr>
    </w:p>
    <w:p w14:paraId="67B4F714" w14:textId="77777777" w:rsidR="00000000" w:rsidRDefault="00063F1E">
      <w:pPr>
        <w:pStyle w:val="a0"/>
        <w:rPr>
          <w:rFonts w:hint="cs"/>
          <w:rtl/>
        </w:rPr>
      </w:pPr>
      <w:r>
        <w:rPr>
          <w:rFonts w:hint="cs"/>
          <w:rtl/>
        </w:rPr>
        <w:t>אסיים בנושא ההתנתקות. אני קורא מכאן לממשלה לשוב ולדון ולחשוב אם באמת כדאי לעשות את המהלך התקדימי והמסוכן הזה ללא</w:t>
      </w:r>
      <w:r>
        <w:rPr>
          <w:rFonts w:hint="cs"/>
          <w:rtl/>
        </w:rPr>
        <w:t xml:space="preserve"> פרטנר, ללא משא-ומתן, ללא תמורה, ללא הבטחה שאכן הצד השני ישב ויירגע. חפירת המנהרות מעידה על החתרנות הבלתי-נלאית להשמיד את העם בישראל. </w:t>
      </w:r>
    </w:p>
    <w:p w14:paraId="24779575" w14:textId="77777777" w:rsidR="00000000" w:rsidRDefault="00063F1E">
      <w:pPr>
        <w:pStyle w:val="a0"/>
        <w:rPr>
          <w:rFonts w:hint="cs"/>
          <w:rtl/>
        </w:rPr>
      </w:pPr>
    </w:p>
    <w:p w14:paraId="1AAD5F28" w14:textId="77777777" w:rsidR="00000000" w:rsidRDefault="00063F1E">
      <w:pPr>
        <w:pStyle w:val="a0"/>
        <w:rPr>
          <w:rFonts w:hint="cs"/>
          <w:rtl/>
        </w:rPr>
      </w:pPr>
      <w:r>
        <w:rPr>
          <w:rFonts w:hint="cs"/>
          <w:rtl/>
        </w:rPr>
        <w:t>ביום שאנחנו מסיימים את חג החנוכה, יש אור בקצה המנהרה. יש אור בקצה המנהרה, והמלחמה על השלום תכפה את זה גם על אלה שמתנגדים</w:t>
      </w:r>
      <w:r>
        <w:rPr>
          <w:rFonts w:hint="cs"/>
          <w:rtl/>
        </w:rPr>
        <w:t xml:space="preserve"> לשלום.</w:t>
      </w:r>
    </w:p>
    <w:p w14:paraId="0828371C" w14:textId="77777777" w:rsidR="00000000" w:rsidRDefault="00063F1E">
      <w:pPr>
        <w:pStyle w:val="a0"/>
        <w:rPr>
          <w:rFonts w:hint="cs"/>
          <w:rtl/>
        </w:rPr>
      </w:pPr>
    </w:p>
    <w:p w14:paraId="09D6DBC8" w14:textId="77777777" w:rsidR="00000000" w:rsidRDefault="00063F1E">
      <w:pPr>
        <w:pStyle w:val="af1"/>
        <w:rPr>
          <w:rtl/>
        </w:rPr>
      </w:pPr>
      <w:r>
        <w:rPr>
          <w:rFonts w:hint="eastAsia"/>
          <w:rtl/>
        </w:rPr>
        <w:t>היו</w:t>
      </w:r>
      <w:r>
        <w:rPr>
          <w:rtl/>
        </w:rPr>
        <w:t>"ר יולי-יואל אדלשטיין:</w:t>
      </w:r>
    </w:p>
    <w:p w14:paraId="12BA3A63" w14:textId="77777777" w:rsidR="00000000" w:rsidRDefault="00063F1E">
      <w:pPr>
        <w:pStyle w:val="a0"/>
        <w:rPr>
          <w:rFonts w:hint="cs"/>
          <w:rtl/>
        </w:rPr>
      </w:pPr>
    </w:p>
    <w:p w14:paraId="0D5E9A52" w14:textId="77777777" w:rsidR="00000000" w:rsidRDefault="00063F1E">
      <w:pPr>
        <w:pStyle w:val="a0"/>
        <w:rPr>
          <w:rFonts w:hint="cs"/>
          <w:rtl/>
        </w:rPr>
      </w:pPr>
      <w:r>
        <w:rPr>
          <w:rFonts w:hint="cs"/>
          <w:rtl/>
        </w:rPr>
        <w:t xml:space="preserve">תודה רבה לחבר הכנסת יעקב מרגי. חברת הכנסת אתי לבני </w:t>
      </w:r>
      <w:r>
        <w:rPr>
          <w:rtl/>
        </w:rPr>
        <w:t>–</w:t>
      </w:r>
      <w:r>
        <w:rPr>
          <w:rFonts w:hint="cs"/>
          <w:rtl/>
        </w:rPr>
        <w:t xml:space="preserve"> איננה. חבר הכנסת אהוד יתום </w:t>
      </w:r>
      <w:r>
        <w:rPr>
          <w:rtl/>
        </w:rPr>
        <w:t>–</w:t>
      </w:r>
      <w:r>
        <w:rPr>
          <w:rFonts w:hint="cs"/>
          <w:rtl/>
        </w:rPr>
        <w:t xml:space="preserve"> איננו. לכן, חבר הכנסת עבד-אלמאלכ דהאמשה.</w:t>
      </w:r>
    </w:p>
    <w:p w14:paraId="0152F1AB" w14:textId="77777777" w:rsidR="00000000" w:rsidRDefault="00063F1E">
      <w:pPr>
        <w:pStyle w:val="a0"/>
        <w:rPr>
          <w:rFonts w:hint="cs"/>
          <w:rtl/>
        </w:rPr>
      </w:pPr>
    </w:p>
    <w:p w14:paraId="660DD13C" w14:textId="77777777" w:rsidR="00000000" w:rsidRDefault="00063F1E">
      <w:pPr>
        <w:pStyle w:val="a"/>
        <w:rPr>
          <w:rtl/>
        </w:rPr>
      </w:pPr>
      <w:bookmarkStart w:id="565" w:name="FS000000550T15_12_2004_17_08_25"/>
      <w:bookmarkStart w:id="566" w:name="_Toc100465868"/>
      <w:bookmarkEnd w:id="565"/>
      <w:r>
        <w:rPr>
          <w:rFonts w:hint="eastAsia"/>
          <w:rtl/>
        </w:rPr>
        <w:t>עבד</w:t>
      </w:r>
      <w:r>
        <w:rPr>
          <w:rtl/>
        </w:rPr>
        <w:t>-אלמאלכ דהאמשה (רע"ם):</w:t>
      </w:r>
      <w:bookmarkEnd w:id="566"/>
    </w:p>
    <w:p w14:paraId="3B20D9C4" w14:textId="77777777" w:rsidR="00000000" w:rsidRDefault="00063F1E">
      <w:pPr>
        <w:pStyle w:val="a0"/>
        <w:rPr>
          <w:rFonts w:hint="cs"/>
          <w:rtl/>
        </w:rPr>
      </w:pPr>
    </w:p>
    <w:p w14:paraId="764F19E1" w14:textId="77777777" w:rsidR="00000000" w:rsidRDefault="00063F1E">
      <w:pPr>
        <w:pStyle w:val="a0"/>
        <w:rPr>
          <w:rFonts w:hint="cs"/>
          <w:rtl/>
        </w:rPr>
      </w:pPr>
      <w:r>
        <w:rPr>
          <w:rFonts w:hint="cs"/>
          <w:rtl/>
        </w:rPr>
        <w:t>כבוד היושב-ראש, חברי חברי הכנסת, כל אחד בשלו וכל אחד בדרכו. המלה שלום</w:t>
      </w:r>
      <w:r>
        <w:rPr>
          <w:rFonts w:hint="cs"/>
          <w:rtl/>
        </w:rPr>
        <w:t xml:space="preserve"> מאחדת את כולם, ואני רוצה לשאול: מה מונע את השלום בארץ הזאת?</w:t>
      </w:r>
    </w:p>
    <w:p w14:paraId="53A0B93C" w14:textId="77777777" w:rsidR="00000000" w:rsidRDefault="00063F1E">
      <w:pPr>
        <w:pStyle w:val="a0"/>
        <w:rPr>
          <w:rFonts w:hint="cs"/>
          <w:rtl/>
        </w:rPr>
      </w:pPr>
    </w:p>
    <w:p w14:paraId="57EF0D3C" w14:textId="77777777" w:rsidR="00000000" w:rsidRDefault="00063F1E">
      <w:pPr>
        <w:pStyle w:val="af0"/>
        <w:rPr>
          <w:rtl/>
        </w:rPr>
      </w:pPr>
      <w:r>
        <w:rPr>
          <w:rFonts w:hint="eastAsia"/>
          <w:rtl/>
        </w:rPr>
        <w:t>נסים</w:t>
      </w:r>
      <w:r>
        <w:rPr>
          <w:rtl/>
        </w:rPr>
        <w:t xml:space="preserve"> זאב (ש"ס):</w:t>
      </w:r>
    </w:p>
    <w:p w14:paraId="08DB99DB" w14:textId="77777777" w:rsidR="00000000" w:rsidRDefault="00063F1E">
      <w:pPr>
        <w:pStyle w:val="a0"/>
        <w:rPr>
          <w:rFonts w:hint="cs"/>
          <w:rtl/>
        </w:rPr>
      </w:pPr>
    </w:p>
    <w:p w14:paraId="6BAA1EFA" w14:textId="77777777" w:rsidR="00000000" w:rsidRDefault="00063F1E">
      <w:pPr>
        <w:pStyle w:val="a0"/>
        <w:rPr>
          <w:rtl/>
        </w:rPr>
      </w:pPr>
      <w:r>
        <w:rPr>
          <w:rFonts w:hint="cs"/>
          <w:rtl/>
        </w:rPr>
        <w:t xml:space="preserve">הטרור. </w:t>
      </w:r>
    </w:p>
    <w:p w14:paraId="78735467" w14:textId="77777777" w:rsidR="00000000" w:rsidRDefault="00063F1E">
      <w:pPr>
        <w:pStyle w:val="a0"/>
        <w:rPr>
          <w:rFonts w:hint="cs"/>
          <w:rtl/>
        </w:rPr>
      </w:pPr>
    </w:p>
    <w:p w14:paraId="7B79EFB9" w14:textId="77777777" w:rsidR="00000000" w:rsidRDefault="00063F1E">
      <w:pPr>
        <w:pStyle w:val="-"/>
        <w:rPr>
          <w:rtl/>
        </w:rPr>
      </w:pPr>
      <w:bookmarkStart w:id="567" w:name="FS000000550T15_12_2004_18_04_35"/>
      <w:bookmarkStart w:id="568" w:name="FS000000550T15_12_2004_18_04_38C"/>
      <w:bookmarkEnd w:id="567"/>
      <w:r>
        <w:rPr>
          <w:rFonts w:hint="eastAsia"/>
          <w:rtl/>
        </w:rPr>
        <w:t>עבד</w:t>
      </w:r>
      <w:r>
        <w:rPr>
          <w:rtl/>
        </w:rPr>
        <w:t>-אלמאלכ דהאמשה (רע"ם):</w:t>
      </w:r>
    </w:p>
    <w:p w14:paraId="0FEE733D" w14:textId="77777777" w:rsidR="00000000" w:rsidRDefault="00063F1E">
      <w:pPr>
        <w:pStyle w:val="a0"/>
        <w:rPr>
          <w:rtl/>
        </w:rPr>
      </w:pPr>
    </w:p>
    <w:p w14:paraId="49C79558" w14:textId="77777777" w:rsidR="00000000" w:rsidRDefault="00063F1E">
      <w:pPr>
        <w:pStyle w:val="a0"/>
        <w:rPr>
          <w:rFonts w:hint="cs"/>
          <w:rtl/>
        </w:rPr>
      </w:pPr>
      <w:r>
        <w:rPr>
          <w:rFonts w:hint="cs"/>
          <w:rtl/>
        </w:rPr>
        <w:t>מה כופה את המלחמה בארץ הזאת?</w:t>
      </w:r>
    </w:p>
    <w:bookmarkEnd w:id="568"/>
    <w:p w14:paraId="08B934ED" w14:textId="77777777" w:rsidR="00000000" w:rsidRDefault="00063F1E">
      <w:pPr>
        <w:pStyle w:val="a0"/>
        <w:rPr>
          <w:rFonts w:hint="cs"/>
          <w:rtl/>
        </w:rPr>
      </w:pPr>
    </w:p>
    <w:p w14:paraId="4430276A" w14:textId="77777777" w:rsidR="00000000" w:rsidRDefault="00063F1E">
      <w:pPr>
        <w:pStyle w:val="af0"/>
        <w:rPr>
          <w:rtl/>
        </w:rPr>
      </w:pPr>
      <w:r>
        <w:rPr>
          <w:rFonts w:hint="eastAsia"/>
          <w:rtl/>
        </w:rPr>
        <w:t>נסים</w:t>
      </w:r>
      <w:r>
        <w:rPr>
          <w:rtl/>
        </w:rPr>
        <w:t xml:space="preserve"> זאב (ש"ס):</w:t>
      </w:r>
    </w:p>
    <w:p w14:paraId="0664D3A5" w14:textId="77777777" w:rsidR="00000000" w:rsidRDefault="00063F1E">
      <w:pPr>
        <w:pStyle w:val="a0"/>
        <w:rPr>
          <w:rFonts w:hint="cs"/>
          <w:rtl/>
        </w:rPr>
      </w:pPr>
    </w:p>
    <w:p w14:paraId="65181504" w14:textId="77777777" w:rsidR="00000000" w:rsidRDefault="00063F1E">
      <w:pPr>
        <w:pStyle w:val="a0"/>
        <w:rPr>
          <w:rFonts w:hint="cs"/>
          <w:rtl/>
        </w:rPr>
      </w:pPr>
      <w:r>
        <w:rPr>
          <w:rFonts w:hint="cs"/>
          <w:rtl/>
        </w:rPr>
        <w:t>רק הטרור.</w:t>
      </w:r>
    </w:p>
    <w:p w14:paraId="67EB1D82" w14:textId="77777777" w:rsidR="00000000" w:rsidRDefault="00063F1E">
      <w:pPr>
        <w:pStyle w:val="a0"/>
        <w:rPr>
          <w:rFonts w:hint="cs"/>
          <w:rtl/>
        </w:rPr>
      </w:pPr>
    </w:p>
    <w:p w14:paraId="41D7E303" w14:textId="77777777" w:rsidR="00000000" w:rsidRDefault="00063F1E">
      <w:pPr>
        <w:pStyle w:val="-"/>
        <w:rPr>
          <w:rtl/>
        </w:rPr>
      </w:pPr>
      <w:bookmarkStart w:id="569" w:name="FS000000550T15_12_2004_18_05_20C"/>
      <w:bookmarkEnd w:id="569"/>
      <w:r>
        <w:rPr>
          <w:rFonts w:hint="eastAsia"/>
          <w:rtl/>
        </w:rPr>
        <w:t>עבד</w:t>
      </w:r>
      <w:r>
        <w:rPr>
          <w:rtl/>
        </w:rPr>
        <w:t>-אלמאלכ דהאמשה (רע"ם):</w:t>
      </w:r>
    </w:p>
    <w:p w14:paraId="122CBB51" w14:textId="77777777" w:rsidR="00000000" w:rsidRDefault="00063F1E">
      <w:pPr>
        <w:pStyle w:val="a0"/>
        <w:rPr>
          <w:rFonts w:hint="cs"/>
          <w:rtl/>
        </w:rPr>
      </w:pPr>
    </w:p>
    <w:p w14:paraId="591AC201" w14:textId="77777777" w:rsidR="00000000" w:rsidRDefault="00063F1E">
      <w:pPr>
        <w:pStyle w:val="a0"/>
        <w:rPr>
          <w:rFonts w:hint="cs"/>
          <w:rtl/>
        </w:rPr>
      </w:pPr>
      <w:r>
        <w:rPr>
          <w:rFonts w:hint="cs"/>
          <w:rtl/>
        </w:rPr>
        <w:t>מה מביא את ההתנגדות הפלסטינית, שאתם רוצים לקרוא לה טרור?</w:t>
      </w:r>
    </w:p>
    <w:p w14:paraId="72918750" w14:textId="77777777" w:rsidR="00000000" w:rsidRDefault="00063F1E">
      <w:pPr>
        <w:pStyle w:val="a0"/>
        <w:rPr>
          <w:rFonts w:hint="cs"/>
          <w:rtl/>
        </w:rPr>
      </w:pPr>
    </w:p>
    <w:p w14:paraId="5400F7EE" w14:textId="77777777" w:rsidR="00000000" w:rsidRDefault="00063F1E">
      <w:pPr>
        <w:pStyle w:val="af0"/>
        <w:rPr>
          <w:rtl/>
        </w:rPr>
      </w:pPr>
      <w:r>
        <w:rPr>
          <w:rFonts w:hint="eastAsia"/>
          <w:rtl/>
        </w:rPr>
        <w:t>יחיאל</w:t>
      </w:r>
      <w:r>
        <w:rPr>
          <w:rtl/>
        </w:rPr>
        <w:t xml:space="preserve"> חזן (הליכוד):</w:t>
      </w:r>
    </w:p>
    <w:p w14:paraId="443446A5" w14:textId="77777777" w:rsidR="00000000" w:rsidRDefault="00063F1E">
      <w:pPr>
        <w:pStyle w:val="a0"/>
        <w:rPr>
          <w:rFonts w:hint="cs"/>
          <w:rtl/>
        </w:rPr>
      </w:pPr>
    </w:p>
    <w:p w14:paraId="2486F1F9" w14:textId="77777777" w:rsidR="00000000" w:rsidRDefault="00063F1E">
      <w:pPr>
        <w:pStyle w:val="a0"/>
        <w:rPr>
          <w:rFonts w:hint="cs"/>
          <w:rtl/>
        </w:rPr>
      </w:pPr>
      <w:r>
        <w:rPr>
          <w:rFonts w:hint="cs"/>
          <w:rtl/>
        </w:rPr>
        <w:t>אתה דובר של הפלסטינים או דובר של ערביי ישראל?</w:t>
      </w:r>
    </w:p>
    <w:p w14:paraId="67FDA29D" w14:textId="77777777" w:rsidR="00000000" w:rsidRDefault="00063F1E">
      <w:pPr>
        <w:pStyle w:val="a0"/>
        <w:rPr>
          <w:rFonts w:hint="cs"/>
          <w:rtl/>
        </w:rPr>
      </w:pPr>
    </w:p>
    <w:p w14:paraId="085453FB" w14:textId="77777777" w:rsidR="00000000" w:rsidRDefault="00063F1E">
      <w:pPr>
        <w:pStyle w:val="-"/>
        <w:rPr>
          <w:rtl/>
        </w:rPr>
      </w:pPr>
      <w:bookmarkStart w:id="570" w:name="FS000000550T15_12_2004_18_05_41C"/>
      <w:bookmarkEnd w:id="570"/>
      <w:r>
        <w:rPr>
          <w:rFonts w:hint="eastAsia"/>
          <w:rtl/>
        </w:rPr>
        <w:t>עבד</w:t>
      </w:r>
      <w:r>
        <w:rPr>
          <w:rtl/>
        </w:rPr>
        <w:t>-אלמאלכ דהאמשה (רע"ם):</w:t>
      </w:r>
    </w:p>
    <w:p w14:paraId="262669B9" w14:textId="77777777" w:rsidR="00000000" w:rsidRDefault="00063F1E">
      <w:pPr>
        <w:pStyle w:val="a0"/>
        <w:rPr>
          <w:rFonts w:hint="cs"/>
          <w:rtl/>
        </w:rPr>
      </w:pPr>
    </w:p>
    <w:p w14:paraId="2AB2B81F" w14:textId="77777777" w:rsidR="00000000" w:rsidRDefault="00063F1E">
      <w:pPr>
        <w:pStyle w:val="a0"/>
        <w:rPr>
          <w:rFonts w:hint="cs"/>
          <w:rtl/>
        </w:rPr>
      </w:pPr>
      <w:r>
        <w:rPr>
          <w:rFonts w:hint="cs"/>
          <w:rtl/>
        </w:rPr>
        <w:t xml:space="preserve">אני לך לא עונה. אני עם "תולעים" לא מדבר. זו המלה הקטנה ביותר שאתה יכול לקבל. אל תתערב ואל תדבר אתי. </w:t>
      </w:r>
    </w:p>
    <w:p w14:paraId="254E55E7" w14:textId="77777777" w:rsidR="00000000" w:rsidRDefault="00063F1E">
      <w:pPr>
        <w:pStyle w:val="a0"/>
        <w:rPr>
          <w:rFonts w:hint="cs"/>
          <w:rtl/>
        </w:rPr>
      </w:pPr>
    </w:p>
    <w:p w14:paraId="49425430" w14:textId="77777777" w:rsidR="00000000" w:rsidRDefault="00063F1E">
      <w:pPr>
        <w:pStyle w:val="a0"/>
        <w:rPr>
          <w:rFonts w:hint="cs"/>
          <w:rtl/>
        </w:rPr>
      </w:pPr>
      <w:r>
        <w:rPr>
          <w:rFonts w:hint="cs"/>
          <w:rtl/>
        </w:rPr>
        <w:t>מה שמונע כל אפשרות להגיע לשלום - -</w:t>
      </w:r>
    </w:p>
    <w:p w14:paraId="10A4840A" w14:textId="77777777" w:rsidR="00000000" w:rsidRDefault="00063F1E">
      <w:pPr>
        <w:pStyle w:val="a0"/>
        <w:rPr>
          <w:rFonts w:hint="cs"/>
          <w:rtl/>
        </w:rPr>
      </w:pPr>
    </w:p>
    <w:p w14:paraId="126A3BDE" w14:textId="77777777" w:rsidR="00000000" w:rsidRDefault="00063F1E">
      <w:pPr>
        <w:pStyle w:val="af0"/>
        <w:rPr>
          <w:rtl/>
        </w:rPr>
      </w:pPr>
      <w:r>
        <w:rPr>
          <w:rFonts w:hint="eastAsia"/>
          <w:rtl/>
        </w:rPr>
        <w:t>יחיאל</w:t>
      </w:r>
      <w:r>
        <w:rPr>
          <w:rtl/>
        </w:rPr>
        <w:t xml:space="preserve"> חזן (הליכוד):</w:t>
      </w:r>
    </w:p>
    <w:p w14:paraId="10876B06" w14:textId="77777777" w:rsidR="00000000" w:rsidRDefault="00063F1E">
      <w:pPr>
        <w:pStyle w:val="a0"/>
        <w:rPr>
          <w:rFonts w:hint="cs"/>
          <w:rtl/>
        </w:rPr>
      </w:pPr>
    </w:p>
    <w:p w14:paraId="36218193" w14:textId="77777777" w:rsidR="00000000" w:rsidRDefault="00063F1E">
      <w:pPr>
        <w:pStyle w:val="a0"/>
        <w:rPr>
          <w:rFonts w:hint="cs"/>
          <w:rtl/>
        </w:rPr>
      </w:pPr>
      <w:r>
        <w:rPr>
          <w:rFonts w:hint="cs"/>
          <w:rtl/>
        </w:rPr>
        <w:t>איזה שלום?</w:t>
      </w:r>
    </w:p>
    <w:p w14:paraId="3E74A750" w14:textId="77777777" w:rsidR="00000000" w:rsidRDefault="00063F1E">
      <w:pPr>
        <w:pStyle w:val="a0"/>
        <w:rPr>
          <w:rFonts w:hint="cs"/>
          <w:rtl/>
        </w:rPr>
      </w:pPr>
    </w:p>
    <w:p w14:paraId="1C4389C6" w14:textId="77777777" w:rsidR="00000000" w:rsidRDefault="00063F1E">
      <w:pPr>
        <w:pStyle w:val="-"/>
        <w:rPr>
          <w:rtl/>
        </w:rPr>
      </w:pPr>
      <w:bookmarkStart w:id="571" w:name="FS000000550T15_12_2004_17_09_27C"/>
      <w:bookmarkEnd w:id="571"/>
      <w:r>
        <w:rPr>
          <w:rtl/>
        </w:rPr>
        <w:t>עבד-אלמאלכ דהאמשה (רע"ם):</w:t>
      </w:r>
    </w:p>
    <w:p w14:paraId="66091F02" w14:textId="77777777" w:rsidR="00000000" w:rsidRDefault="00063F1E">
      <w:pPr>
        <w:pStyle w:val="a0"/>
        <w:rPr>
          <w:rtl/>
        </w:rPr>
      </w:pPr>
    </w:p>
    <w:p w14:paraId="06F784C5" w14:textId="77777777" w:rsidR="00000000" w:rsidRDefault="00063F1E">
      <w:pPr>
        <w:pStyle w:val="a0"/>
        <w:rPr>
          <w:rFonts w:hint="cs"/>
          <w:rtl/>
        </w:rPr>
      </w:pPr>
      <w:r>
        <w:rPr>
          <w:rFonts w:hint="cs"/>
          <w:rtl/>
        </w:rPr>
        <w:t xml:space="preserve">- - זה הכיבוש והכובשים, ואלה שממשיכים, גם כאשר מכריזים על התנתקות, לומר שלא נעשה את זה מלא, ולא נעשה את זה בדרך נכונה ומלאה, ולא נעשה את זה כדרך לשלום או כחלק מתהליך השלום, ולא נעשה את זה בתיאום עם הפלסטינים. </w:t>
      </w:r>
    </w:p>
    <w:p w14:paraId="60AD2267" w14:textId="77777777" w:rsidR="00000000" w:rsidRDefault="00063F1E">
      <w:pPr>
        <w:pStyle w:val="a0"/>
        <w:rPr>
          <w:rFonts w:hint="cs"/>
          <w:rtl/>
        </w:rPr>
      </w:pPr>
    </w:p>
    <w:p w14:paraId="6D0DA308" w14:textId="77777777" w:rsidR="00000000" w:rsidRDefault="00063F1E">
      <w:pPr>
        <w:pStyle w:val="a0"/>
        <w:rPr>
          <w:rFonts w:hint="cs"/>
          <w:rtl/>
        </w:rPr>
      </w:pPr>
      <w:r>
        <w:rPr>
          <w:rFonts w:hint="cs"/>
          <w:rtl/>
        </w:rPr>
        <w:t>קודם א</w:t>
      </w:r>
      <w:r>
        <w:rPr>
          <w:rFonts w:hint="cs"/>
          <w:rtl/>
        </w:rPr>
        <w:t>מרו: ערפאת, כאילו ערפאת מנע מהם להגיע לשלום. דווקא עם ערפאת אפשר היה להגיע לשלום הרבה יותר מהר, וערפאת יכול היה להעביר כל החלטה בעם הפלסטיני, ומה שערפאת יכול היה לעשות, שום מנהיג לא יכול לעשות.</w:t>
      </w:r>
    </w:p>
    <w:p w14:paraId="3F344D09" w14:textId="77777777" w:rsidR="00000000" w:rsidRDefault="00063F1E">
      <w:pPr>
        <w:pStyle w:val="a0"/>
        <w:rPr>
          <w:rFonts w:hint="cs"/>
          <w:rtl/>
        </w:rPr>
      </w:pPr>
    </w:p>
    <w:p w14:paraId="547C3819" w14:textId="77777777" w:rsidR="00000000" w:rsidRDefault="00063F1E">
      <w:pPr>
        <w:pStyle w:val="af0"/>
        <w:rPr>
          <w:rtl/>
        </w:rPr>
      </w:pPr>
      <w:r>
        <w:rPr>
          <w:rFonts w:hint="eastAsia"/>
          <w:rtl/>
        </w:rPr>
        <w:t>מגלי</w:t>
      </w:r>
      <w:r>
        <w:rPr>
          <w:rtl/>
        </w:rPr>
        <w:t xml:space="preserve"> והבה (הליכוד):</w:t>
      </w:r>
    </w:p>
    <w:p w14:paraId="3C80EB27" w14:textId="77777777" w:rsidR="00000000" w:rsidRDefault="00063F1E">
      <w:pPr>
        <w:pStyle w:val="a0"/>
        <w:rPr>
          <w:rFonts w:hint="cs"/>
          <w:rtl/>
        </w:rPr>
      </w:pPr>
    </w:p>
    <w:p w14:paraId="38CA095D" w14:textId="77777777" w:rsidR="00000000" w:rsidRDefault="00063F1E">
      <w:pPr>
        <w:pStyle w:val="a0"/>
        <w:rPr>
          <w:rtl/>
        </w:rPr>
      </w:pPr>
      <w:r>
        <w:rPr>
          <w:rFonts w:hint="cs"/>
          <w:rtl/>
        </w:rPr>
        <w:t>חבר הכנסת דהאמשה, אתה מפסיק את הטרור?</w:t>
      </w:r>
    </w:p>
    <w:p w14:paraId="39D61897" w14:textId="77777777" w:rsidR="00000000" w:rsidRDefault="00063F1E">
      <w:pPr>
        <w:pStyle w:val="a0"/>
        <w:rPr>
          <w:rFonts w:hint="cs"/>
          <w:rtl/>
        </w:rPr>
      </w:pPr>
    </w:p>
    <w:p w14:paraId="657A3098" w14:textId="77777777" w:rsidR="00000000" w:rsidRDefault="00063F1E">
      <w:pPr>
        <w:pStyle w:val="-"/>
        <w:rPr>
          <w:rtl/>
        </w:rPr>
      </w:pPr>
      <w:bookmarkStart w:id="572" w:name="FS000000550T15_12_2004_17_10_10C"/>
      <w:bookmarkEnd w:id="572"/>
      <w:r>
        <w:rPr>
          <w:rtl/>
        </w:rPr>
        <w:t>ע</w:t>
      </w:r>
      <w:r>
        <w:rPr>
          <w:rtl/>
        </w:rPr>
        <w:t>בד-אלמאלכ דהאמשה (רע"ם):</w:t>
      </w:r>
    </w:p>
    <w:p w14:paraId="1BA72BF6" w14:textId="77777777" w:rsidR="00000000" w:rsidRDefault="00063F1E">
      <w:pPr>
        <w:pStyle w:val="a0"/>
        <w:rPr>
          <w:rtl/>
        </w:rPr>
      </w:pPr>
    </w:p>
    <w:p w14:paraId="774E2FB1" w14:textId="77777777" w:rsidR="00000000" w:rsidRDefault="00063F1E">
      <w:pPr>
        <w:pStyle w:val="a0"/>
        <w:rPr>
          <w:rFonts w:hint="cs"/>
          <w:rtl/>
        </w:rPr>
      </w:pPr>
      <w:r>
        <w:rPr>
          <w:rFonts w:hint="cs"/>
          <w:rtl/>
        </w:rPr>
        <w:t xml:space="preserve">את הדברים האלה אמרתי גם לראש הממשלה פה. גם הוא יכול היה להעביר כל החלטה ועדיין יכול להביא החלטות בעם הזה. </w:t>
      </w:r>
    </w:p>
    <w:p w14:paraId="0D888367" w14:textId="77777777" w:rsidR="00000000" w:rsidRDefault="00063F1E">
      <w:pPr>
        <w:pStyle w:val="a0"/>
        <w:rPr>
          <w:rFonts w:hint="cs"/>
          <w:rtl/>
        </w:rPr>
      </w:pPr>
    </w:p>
    <w:p w14:paraId="4925C1B0" w14:textId="77777777" w:rsidR="00000000" w:rsidRDefault="00063F1E">
      <w:pPr>
        <w:pStyle w:val="a0"/>
        <w:rPr>
          <w:rFonts w:hint="cs"/>
          <w:rtl/>
        </w:rPr>
      </w:pPr>
      <w:r>
        <w:rPr>
          <w:rFonts w:hint="cs"/>
          <w:rtl/>
        </w:rPr>
        <w:t>בינתיים ערפאת הלך לעולמו; נשארה ממשלת שרון. הוא משפץ אותה, מתקן אותה, מתחזק אותה, משנה אותה, והממשלה הזאת תקום ותיפול על ד</w:t>
      </w:r>
      <w:r>
        <w:rPr>
          <w:rFonts w:hint="cs"/>
          <w:rtl/>
        </w:rPr>
        <w:t>בר אחד, או הינתקות לגמרי מכל השטחים הכבושים משנת 1967, לפי הסכם עם הפלסטינים ולפי החלטות האו"ם ומועצת הביטחון, או המשך השהות במנהרה שאין לה סוף, המשך העמקת הדיכוי, המשך העמקת הדיכוי והמשך הקזת הדם משני הצדדים, בשני העמים.</w:t>
      </w:r>
    </w:p>
    <w:p w14:paraId="48844A6A" w14:textId="77777777" w:rsidR="00000000" w:rsidRDefault="00063F1E">
      <w:pPr>
        <w:pStyle w:val="a0"/>
        <w:rPr>
          <w:rFonts w:hint="cs"/>
          <w:rtl/>
        </w:rPr>
      </w:pPr>
    </w:p>
    <w:p w14:paraId="1627974E" w14:textId="77777777" w:rsidR="00000000" w:rsidRDefault="00063F1E">
      <w:pPr>
        <w:pStyle w:val="a0"/>
        <w:rPr>
          <w:rFonts w:hint="cs"/>
          <w:rtl/>
        </w:rPr>
      </w:pPr>
      <w:r>
        <w:rPr>
          <w:rFonts w:hint="cs"/>
          <w:rtl/>
        </w:rPr>
        <w:t>לפעמים מתפתים להאמין אחרת, מתפתים</w:t>
      </w:r>
      <w:r>
        <w:rPr>
          <w:rFonts w:hint="cs"/>
          <w:rtl/>
        </w:rPr>
        <w:t xml:space="preserve"> להיות אופטימיים. אני שומע היום בתקשורת שיפנו את המוצבים. אני רוצה שהמוצבים יפונו כתהליך של שלום, כשלב בדרך של נסיגה לשם שלום, ולא כאמצעי מלחמתי, אסטרטגי, תיקוני, פחות סכנה, ולהשאיר שם מגדלים ולהשאיר שם שומרים. מי צריך את זה? בשביל מה זה? חייבים לעזוב ומהר</w:t>
      </w:r>
      <w:r>
        <w:rPr>
          <w:rFonts w:hint="cs"/>
          <w:rtl/>
        </w:rPr>
        <w:t xml:space="preserve"> את כל השטחים הכבושים. </w:t>
      </w:r>
    </w:p>
    <w:p w14:paraId="07E45A2A" w14:textId="77777777" w:rsidR="00000000" w:rsidRDefault="00063F1E">
      <w:pPr>
        <w:pStyle w:val="a0"/>
        <w:rPr>
          <w:rFonts w:hint="cs"/>
          <w:rtl/>
        </w:rPr>
      </w:pPr>
    </w:p>
    <w:p w14:paraId="5E63B407" w14:textId="77777777" w:rsidR="00000000" w:rsidRDefault="00063F1E">
      <w:pPr>
        <w:pStyle w:val="a0"/>
        <w:rPr>
          <w:rFonts w:hint="cs"/>
          <w:rtl/>
        </w:rPr>
      </w:pPr>
      <w:r>
        <w:rPr>
          <w:rFonts w:hint="cs"/>
          <w:rtl/>
        </w:rPr>
        <w:t xml:space="preserve">העם הפלסטיני צמא לשלום ורוצה שלום. איך יכול להיות שלום אם הממשלה הזאת, על כל צעד ושעל, רוצה להעמיק את הכיבוש. רק בשעות האחרונות נתבשרנו בחדשות, שהממשלה מתכוונת לעשות שינויים בשער המוגרבים </w:t>
      </w:r>
      <w:r>
        <w:rPr>
          <w:rtl/>
        </w:rPr>
        <w:t>–</w:t>
      </w:r>
      <w:r>
        <w:rPr>
          <w:rFonts w:hint="cs"/>
          <w:rtl/>
        </w:rPr>
        <w:t xml:space="preserve"> בערבית, באב אל-מגרבי - השער המערבי של מסג</w:t>
      </w:r>
      <w:r>
        <w:rPr>
          <w:rFonts w:hint="cs"/>
          <w:rtl/>
        </w:rPr>
        <w:t>'ד אל-אקצא. אני מזהיר שכל משחק באש בעניין המסגדים, ומסג'ד אל-אקצא במיוחד, יצית את האזור עוד הפעם. מר שרון הצית את האזור הזה ב-28 בספטמבר כאשר חילל את המקום הקדוש הזה ועלה עם חבר מרעיו. שלא יצית שוב את האש, כי כנראה האש עומדת לדעוך, יש תקווה לשלום, ולכן, של</w:t>
      </w:r>
      <w:r>
        <w:rPr>
          <w:rFonts w:hint="cs"/>
          <w:rtl/>
        </w:rPr>
        <w:t xml:space="preserve">א יצית את זה מחדש ולא ייגעו לא במסגד, לא בשערים ולא בחומות. תודה רבה. </w:t>
      </w:r>
    </w:p>
    <w:p w14:paraId="31FE6848" w14:textId="77777777" w:rsidR="00000000" w:rsidRDefault="00063F1E">
      <w:pPr>
        <w:pStyle w:val="a0"/>
        <w:rPr>
          <w:rFonts w:hint="cs"/>
          <w:rtl/>
        </w:rPr>
      </w:pPr>
    </w:p>
    <w:p w14:paraId="07F34FAD" w14:textId="77777777" w:rsidR="00000000" w:rsidRDefault="00063F1E">
      <w:pPr>
        <w:pStyle w:val="af1"/>
        <w:rPr>
          <w:rtl/>
        </w:rPr>
      </w:pPr>
      <w:r>
        <w:rPr>
          <w:rtl/>
        </w:rPr>
        <w:t>היו”ר יולי-יואל אדלשטיין:</w:t>
      </w:r>
    </w:p>
    <w:p w14:paraId="1C445832" w14:textId="77777777" w:rsidR="00000000" w:rsidRDefault="00063F1E">
      <w:pPr>
        <w:pStyle w:val="a0"/>
        <w:rPr>
          <w:rtl/>
        </w:rPr>
      </w:pPr>
    </w:p>
    <w:p w14:paraId="04F8406C" w14:textId="77777777" w:rsidR="00000000" w:rsidRDefault="00063F1E">
      <w:pPr>
        <w:pStyle w:val="a0"/>
        <w:rPr>
          <w:rFonts w:hint="cs"/>
          <w:rtl/>
        </w:rPr>
      </w:pPr>
      <w:r>
        <w:rPr>
          <w:rFonts w:hint="cs"/>
          <w:rtl/>
        </w:rPr>
        <w:t xml:space="preserve">תודה לחבר הכנסת עבד-אלמאלכ דהאמשה. חבר הכנסת אריה אלדד, בבקשה, ואחריו - חבר הכנסת אופיר פינס. </w:t>
      </w:r>
    </w:p>
    <w:p w14:paraId="42CC22EF" w14:textId="77777777" w:rsidR="00000000" w:rsidRDefault="00063F1E">
      <w:pPr>
        <w:pStyle w:val="a0"/>
        <w:rPr>
          <w:rFonts w:hint="cs"/>
          <w:rtl/>
        </w:rPr>
      </w:pPr>
    </w:p>
    <w:p w14:paraId="2C651167" w14:textId="77777777" w:rsidR="00000000" w:rsidRDefault="00063F1E">
      <w:pPr>
        <w:pStyle w:val="a"/>
        <w:rPr>
          <w:rtl/>
        </w:rPr>
      </w:pPr>
      <w:bookmarkStart w:id="573" w:name="FS000001055T15_12_2004_17_12_34"/>
      <w:bookmarkStart w:id="574" w:name="_Toc100465869"/>
      <w:bookmarkEnd w:id="573"/>
      <w:r>
        <w:rPr>
          <w:rFonts w:hint="eastAsia"/>
          <w:rtl/>
        </w:rPr>
        <w:t>אריה</w:t>
      </w:r>
      <w:r>
        <w:rPr>
          <w:rtl/>
        </w:rPr>
        <w:t xml:space="preserve"> אלדד (האיחוד הלאומי - ישראל ביתנו):</w:t>
      </w:r>
      <w:bookmarkEnd w:id="574"/>
    </w:p>
    <w:p w14:paraId="3C596972" w14:textId="77777777" w:rsidR="00000000" w:rsidRDefault="00063F1E">
      <w:pPr>
        <w:pStyle w:val="a0"/>
        <w:rPr>
          <w:rFonts w:hint="cs"/>
          <w:rtl/>
        </w:rPr>
      </w:pPr>
    </w:p>
    <w:p w14:paraId="4D2F09C3" w14:textId="77777777" w:rsidR="00000000" w:rsidRDefault="00063F1E">
      <w:pPr>
        <w:pStyle w:val="a0"/>
        <w:rPr>
          <w:rFonts w:hint="cs"/>
          <w:rtl/>
        </w:rPr>
      </w:pPr>
      <w:r>
        <w:rPr>
          <w:rFonts w:hint="cs"/>
          <w:rtl/>
        </w:rPr>
        <w:t>אדוני היושב-ראש, אד</w:t>
      </w:r>
      <w:r>
        <w:rPr>
          <w:rFonts w:hint="cs"/>
          <w:rtl/>
        </w:rPr>
        <w:t>וני סגן השר, חברי חברי הכנסת, פיצוץ מנהרת התופת מתחת למוצב בציר פילדלפי השבוע ומותם של חמשת חיילי צה"ל חורג מהאסון האישי-המשפחתי לחמש משפחות בדואים שהעזו ללכת נגד דעת הקהל ושילמו מחיר נורא, מחיר החורג הרבה מעבר לפגיעה הטקטית, המורלית, ולהישג של ארגוני הטרו</w:t>
      </w:r>
      <w:r>
        <w:rPr>
          <w:rFonts w:hint="cs"/>
          <w:rtl/>
        </w:rPr>
        <w:t xml:space="preserve">ר. </w:t>
      </w:r>
    </w:p>
    <w:p w14:paraId="20966565" w14:textId="77777777" w:rsidR="00000000" w:rsidRDefault="00063F1E">
      <w:pPr>
        <w:pStyle w:val="a0"/>
        <w:rPr>
          <w:rFonts w:hint="cs"/>
          <w:rtl/>
        </w:rPr>
      </w:pPr>
    </w:p>
    <w:p w14:paraId="44BC8837" w14:textId="77777777" w:rsidR="00000000" w:rsidRDefault="00063F1E">
      <w:pPr>
        <w:pStyle w:val="a0"/>
        <w:rPr>
          <w:rFonts w:hint="cs"/>
          <w:rtl/>
        </w:rPr>
      </w:pPr>
      <w:r>
        <w:rPr>
          <w:rFonts w:hint="cs"/>
          <w:rtl/>
        </w:rPr>
        <w:t>קריסת המוצב היא קריסת קונספציה, קונספציה ביטחונית שלידתה והורתה בחטא. החטא הוא נטישת תפיסת הביטחון האומרת שגבולותיה של מדינת ישראל אינם מאפשרים הגנה ויש להרתיע את האויב שלא יתקוף אותנו. ואם כשלה מדיניות ההרתעה, יש להעביר את המלחמה לשטח האויב, לא להתבצ</w:t>
      </w:r>
      <w:r>
        <w:rPr>
          <w:rFonts w:hint="cs"/>
          <w:rtl/>
        </w:rPr>
        <w:t>ר מאחורי גדרות, לא להתגונן, אלא לתקוף. גם אריאל שרון, כשהיה מצביא חשוב ומנהיג ציוני, ידע זאת, האמין בכך. אבל מרגע שראש הממשלה הפך את עורו וממתנגד לגדר הפך לסוגד לגדר, אמרנו מה שהוא אמר בעבר: גדרות לא מקנות שום ביטחון. יחפרו מתחתן, יירו מעליהן, גדר רק תיצור</w:t>
      </w:r>
      <w:r>
        <w:rPr>
          <w:rFonts w:hint="cs"/>
          <w:rtl/>
        </w:rPr>
        <w:t xml:space="preserve"> עובדות מדיניות, מדינת אויב פלסטינית בלבה של ארץ-ישראל, דה-פקטו. אפס תועלת ביטחונית, מקסימום נזק מדיני.</w:t>
      </w:r>
    </w:p>
    <w:p w14:paraId="0FC28C7C" w14:textId="77777777" w:rsidR="00000000" w:rsidRDefault="00063F1E">
      <w:pPr>
        <w:pStyle w:val="a0"/>
        <w:rPr>
          <w:rFonts w:hint="cs"/>
          <w:rtl/>
        </w:rPr>
      </w:pPr>
    </w:p>
    <w:p w14:paraId="3594371B" w14:textId="77777777" w:rsidR="00000000" w:rsidRDefault="00063F1E">
      <w:pPr>
        <w:pStyle w:val="a0"/>
        <w:rPr>
          <w:rFonts w:hint="cs"/>
          <w:rtl/>
        </w:rPr>
      </w:pPr>
      <w:r>
        <w:rPr>
          <w:rFonts w:hint="cs"/>
          <w:rtl/>
        </w:rPr>
        <w:t xml:space="preserve"> ואז באה תוכנית עקירת היהודים וגירושם, שהיתה התמריץ האולטימטיבי לטרור, הניצחון האמיתי הראשון שלו. וכל חופרי המנהרות ויצרני ה"קסאם" והמרגמות קיבלו הוכחה</w:t>
      </w:r>
      <w:r>
        <w:rPr>
          <w:rFonts w:hint="cs"/>
          <w:rtl/>
        </w:rPr>
        <w:t xml:space="preserve"> שהשיטה עובדת ויש להכפיל ולשלש את המאמצים. גדרות אינן עוצרות טרור - - </w:t>
      </w:r>
    </w:p>
    <w:p w14:paraId="1212DA48" w14:textId="77777777" w:rsidR="00000000" w:rsidRDefault="00063F1E">
      <w:pPr>
        <w:pStyle w:val="a0"/>
        <w:rPr>
          <w:rFonts w:hint="cs"/>
          <w:rtl/>
        </w:rPr>
      </w:pPr>
    </w:p>
    <w:p w14:paraId="784CBCF7" w14:textId="77777777" w:rsidR="00000000" w:rsidRDefault="00063F1E">
      <w:pPr>
        <w:pStyle w:val="af0"/>
        <w:rPr>
          <w:rtl/>
        </w:rPr>
      </w:pPr>
      <w:r>
        <w:rPr>
          <w:rFonts w:hint="eastAsia"/>
          <w:rtl/>
        </w:rPr>
        <w:t>עסאם</w:t>
      </w:r>
      <w:r>
        <w:rPr>
          <w:rtl/>
        </w:rPr>
        <w:t xml:space="preserve"> מח'ול (חד"ש-תע"ל):</w:t>
      </w:r>
    </w:p>
    <w:p w14:paraId="32FA5481" w14:textId="77777777" w:rsidR="00000000" w:rsidRDefault="00063F1E">
      <w:pPr>
        <w:pStyle w:val="a0"/>
        <w:rPr>
          <w:rFonts w:hint="cs"/>
          <w:rtl/>
        </w:rPr>
      </w:pPr>
    </w:p>
    <w:p w14:paraId="4888AD9B" w14:textId="77777777" w:rsidR="00000000" w:rsidRDefault="00063F1E">
      <w:pPr>
        <w:pStyle w:val="a0"/>
        <w:rPr>
          <w:rFonts w:hint="cs"/>
          <w:rtl/>
        </w:rPr>
      </w:pPr>
      <w:r>
        <w:rPr>
          <w:rFonts w:hint="cs"/>
          <w:rtl/>
        </w:rPr>
        <w:t xml:space="preserve">גם לפני ההתנתקות - - - </w:t>
      </w:r>
    </w:p>
    <w:p w14:paraId="3E78FDDB" w14:textId="77777777" w:rsidR="00000000" w:rsidRDefault="00063F1E">
      <w:pPr>
        <w:pStyle w:val="a0"/>
        <w:rPr>
          <w:rFonts w:hint="cs"/>
          <w:rtl/>
        </w:rPr>
      </w:pPr>
    </w:p>
    <w:p w14:paraId="42AF9FA3" w14:textId="77777777" w:rsidR="00000000" w:rsidRDefault="00063F1E">
      <w:pPr>
        <w:pStyle w:val="-"/>
        <w:rPr>
          <w:rtl/>
        </w:rPr>
      </w:pPr>
      <w:bookmarkStart w:id="575" w:name="FS000001055T15_12_2004_17_14_51C"/>
      <w:bookmarkEnd w:id="575"/>
      <w:r>
        <w:rPr>
          <w:rtl/>
        </w:rPr>
        <w:t>אריה אלדד (האיחוד הלאומי - ישראל ביתנו):</w:t>
      </w:r>
    </w:p>
    <w:p w14:paraId="668C0B53" w14:textId="77777777" w:rsidR="00000000" w:rsidRDefault="00063F1E">
      <w:pPr>
        <w:pStyle w:val="a0"/>
        <w:rPr>
          <w:rtl/>
        </w:rPr>
      </w:pPr>
    </w:p>
    <w:p w14:paraId="259B6A90" w14:textId="77777777" w:rsidR="00000000" w:rsidRDefault="00063F1E">
      <w:pPr>
        <w:pStyle w:val="a0"/>
        <w:rPr>
          <w:rFonts w:hint="cs"/>
          <w:rtl/>
        </w:rPr>
      </w:pPr>
      <w:r>
        <w:rPr>
          <w:rFonts w:hint="cs"/>
          <w:rtl/>
        </w:rPr>
        <w:t>- - זמן לחפור יש להם וגם לאוהדיהם באולם הזה. אבטלה בשטחי יש"ע יש בשפע, אין בעיה של ידיים חופ</w:t>
      </w:r>
      <w:r>
        <w:rPr>
          <w:rFonts w:hint="cs"/>
          <w:rtl/>
        </w:rPr>
        <w:t>רות, ואני בטוח שאם תהיה להם בעיה, חבר הכנסת מח'ול ישמח לעזור להם.</w:t>
      </w:r>
    </w:p>
    <w:p w14:paraId="5653D002" w14:textId="77777777" w:rsidR="00000000" w:rsidRDefault="00063F1E">
      <w:pPr>
        <w:pStyle w:val="a0"/>
        <w:rPr>
          <w:rFonts w:hint="cs"/>
          <w:rtl/>
        </w:rPr>
      </w:pPr>
    </w:p>
    <w:p w14:paraId="685FB152" w14:textId="77777777" w:rsidR="00000000" w:rsidRDefault="00063F1E">
      <w:pPr>
        <w:pStyle w:val="af0"/>
        <w:rPr>
          <w:rtl/>
        </w:rPr>
      </w:pPr>
      <w:r>
        <w:rPr>
          <w:rFonts w:hint="eastAsia"/>
          <w:rtl/>
        </w:rPr>
        <w:t>עסאם</w:t>
      </w:r>
      <w:r>
        <w:rPr>
          <w:rtl/>
        </w:rPr>
        <w:t xml:space="preserve"> מח'ול (חד"ש-תע"ל):</w:t>
      </w:r>
    </w:p>
    <w:p w14:paraId="3A227367" w14:textId="77777777" w:rsidR="00000000" w:rsidRDefault="00063F1E">
      <w:pPr>
        <w:pStyle w:val="a0"/>
        <w:rPr>
          <w:rFonts w:hint="cs"/>
          <w:rtl/>
        </w:rPr>
      </w:pPr>
    </w:p>
    <w:p w14:paraId="56B1FD60" w14:textId="77777777" w:rsidR="00000000" w:rsidRDefault="00063F1E">
      <w:pPr>
        <w:pStyle w:val="a0"/>
        <w:rPr>
          <w:rFonts w:hint="cs"/>
          <w:rtl/>
        </w:rPr>
      </w:pPr>
      <w:r>
        <w:rPr>
          <w:rFonts w:hint="cs"/>
          <w:rtl/>
        </w:rPr>
        <w:t xml:space="preserve">תגיד לי את זה בגרמנית. </w:t>
      </w:r>
    </w:p>
    <w:p w14:paraId="0552263E" w14:textId="77777777" w:rsidR="00000000" w:rsidRDefault="00063F1E">
      <w:pPr>
        <w:pStyle w:val="a0"/>
        <w:rPr>
          <w:rFonts w:hint="cs"/>
          <w:rtl/>
        </w:rPr>
      </w:pPr>
    </w:p>
    <w:p w14:paraId="3B91CE3F" w14:textId="77777777" w:rsidR="00000000" w:rsidRDefault="00063F1E">
      <w:pPr>
        <w:pStyle w:val="-"/>
        <w:rPr>
          <w:rtl/>
        </w:rPr>
      </w:pPr>
      <w:bookmarkStart w:id="576" w:name="FS000001055T15_12_2004_17_15_19C"/>
      <w:bookmarkEnd w:id="576"/>
      <w:r>
        <w:rPr>
          <w:rtl/>
        </w:rPr>
        <w:t>אריה אלדד (האיחוד הלאומי - ישראל ביתנו):</w:t>
      </w:r>
    </w:p>
    <w:p w14:paraId="63A229CA" w14:textId="77777777" w:rsidR="00000000" w:rsidRDefault="00063F1E">
      <w:pPr>
        <w:pStyle w:val="a0"/>
        <w:rPr>
          <w:rtl/>
        </w:rPr>
      </w:pPr>
    </w:p>
    <w:p w14:paraId="5F2A2198" w14:textId="77777777" w:rsidR="00000000" w:rsidRDefault="00063F1E">
      <w:pPr>
        <w:pStyle w:val="a0"/>
        <w:rPr>
          <w:rFonts w:hint="cs"/>
          <w:rtl/>
        </w:rPr>
      </w:pPr>
      <w:r>
        <w:rPr>
          <w:rFonts w:hint="cs"/>
          <w:rtl/>
        </w:rPr>
        <w:t xml:space="preserve">מה כוונתך לומר? </w:t>
      </w:r>
    </w:p>
    <w:p w14:paraId="6E579DAE" w14:textId="77777777" w:rsidR="00000000" w:rsidRDefault="00063F1E">
      <w:pPr>
        <w:pStyle w:val="a0"/>
        <w:rPr>
          <w:rFonts w:hint="cs"/>
          <w:rtl/>
        </w:rPr>
      </w:pPr>
    </w:p>
    <w:p w14:paraId="324917C5" w14:textId="77777777" w:rsidR="00000000" w:rsidRDefault="00063F1E">
      <w:pPr>
        <w:pStyle w:val="af0"/>
        <w:rPr>
          <w:rtl/>
        </w:rPr>
      </w:pPr>
      <w:r>
        <w:rPr>
          <w:rFonts w:hint="eastAsia"/>
          <w:rtl/>
        </w:rPr>
        <w:t>עסאם</w:t>
      </w:r>
      <w:r>
        <w:rPr>
          <w:rtl/>
        </w:rPr>
        <w:t xml:space="preserve"> מח'ול (חד"ש-תע"ל):</w:t>
      </w:r>
    </w:p>
    <w:p w14:paraId="3921A846" w14:textId="77777777" w:rsidR="00000000" w:rsidRDefault="00063F1E">
      <w:pPr>
        <w:pStyle w:val="a0"/>
        <w:rPr>
          <w:rFonts w:hint="cs"/>
          <w:rtl/>
        </w:rPr>
      </w:pPr>
    </w:p>
    <w:p w14:paraId="5B4158C0" w14:textId="77777777" w:rsidR="00000000" w:rsidRDefault="00063F1E">
      <w:pPr>
        <w:pStyle w:val="a0"/>
        <w:rPr>
          <w:rFonts w:hint="cs"/>
          <w:rtl/>
        </w:rPr>
      </w:pPr>
      <w:r>
        <w:rPr>
          <w:rFonts w:hint="cs"/>
          <w:rtl/>
        </w:rPr>
        <w:t xml:space="preserve">יותר מתאים לך לנאום בגרמנית. </w:t>
      </w:r>
    </w:p>
    <w:p w14:paraId="74F696FD" w14:textId="77777777" w:rsidR="00000000" w:rsidRDefault="00063F1E">
      <w:pPr>
        <w:pStyle w:val="a0"/>
        <w:rPr>
          <w:rFonts w:hint="cs"/>
          <w:rtl/>
        </w:rPr>
      </w:pPr>
    </w:p>
    <w:p w14:paraId="330B4E90" w14:textId="77777777" w:rsidR="00000000" w:rsidRDefault="00063F1E">
      <w:pPr>
        <w:pStyle w:val="-"/>
        <w:rPr>
          <w:rtl/>
        </w:rPr>
      </w:pPr>
      <w:bookmarkStart w:id="577" w:name="FS000001055T15_12_2004_17_42_44"/>
      <w:bookmarkStart w:id="578" w:name="FS000001055T15_12_2004_17_42_47C"/>
      <w:bookmarkEnd w:id="577"/>
      <w:bookmarkEnd w:id="578"/>
      <w:r>
        <w:rPr>
          <w:rtl/>
        </w:rPr>
        <w:t>אריה אלדד (האיחוד הלאומ</w:t>
      </w:r>
      <w:r>
        <w:rPr>
          <w:rtl/>
        </w:rPr>
        <w:t>י - ישראל ביתנו):</w:t>
      </w:r>
    </w:p>
    <w:p w14:paraId="53D1BE75" w14:textId="77777777" w:rsidR="00000000" w:rsidRDefault="00063F1E">
      <w:pPr>
        <w:pStyle w:val="a0"/>
        <w:rPr>
          <w:rtl/>
        </w:rPr>
      </w:pPr>
    </w:p>
    <w:p w14:paraId="308467AB" w14:textId="77777777" w:rsidR="00000000" w:rsidRDefault="00063F1E">
      <w:pPr>
        <w:pStyle w:val="a0"/>
        <w:rPr>
          <w:rFonts w:hint="cs"/>
          <w:rtl/>
        </w:rPr>
      </w:pPr>
      <w:r>
        <w:rPr>
          <w:rFonts w:hint="cs"/>
          <w:rtl/>
        </w:rPr>
        <w:t>מדוע, אתה לא מבין עברית? אז אני אדבר עברית, בשפה של העם היהודי - - -</w:t>
      </w:r>
    </w:p>
    <w:p w14:paraId="6289EACE" w14:textId="77777777" w:rsidR="00000000" w:rsidRDefault="00063F1E">
      <w:pPr>
        <w:pStyle w:val="a0"/>
        <w:rPr>
          <w:rFonts w:hint="cs"/>
          <w:rtl/>
        </w:rPr>
      </w:pPr>
    </w:p>
    <w:p w14:paraId="6001B8F3" w14:textId="77777777" w:rsidR="00000000" w:rsidRDefault="00063F1E">
      <w:pPr>
        <w:pStyle w:val="af0"/>
        <w:rPr>
          <w:rtl/>
        </w:rPr>
      </w:pPr>
      <w:r>
        <w:rPr>
          <w:rFonts w:hint="eastAsia"/>
          <w:rtl/>
        </w:rPr>
        <w:t>עסאם</w:t>
      </w:r>
      <w:r>
        <w:rPr>
          <w:rtl/>
        </w:rPr>
        <w:t xml:space="preserve"> מח'ול (חד"ש-תע"ל):</w:t>
      </w:r>
    </w:p>
    <w:p w14:paraId="3D21337F" w14:textId="77777777" w:rsidR="00000000" w:rsidRDefault="00063F1E">
      <w:pPr>
        <w:pStyle w:val="a0"/>
        <w:rPr>
          <w:rFonts w:hint="cs"/>
          <w:rtl/>
        </w:rPr>
      </w:pPr>
    </w:p>
    <w:p w14:paraId="3DC15439" w14:textId="77777777" w:rsidR="00000000" w:rsidRDefault="00063F1E">
      <w:pPr>
        <w:pStyle w:val="a0"/>
        <w:rPr>
          <w:rFonts w:hint="cs"/>
          <w:rtl/>
        </w:rPr>
      </w:pPr>
      <w:r>
        <w:rPr>
          <w:rFonts w:hint="cs"/>
          <w:rtl/>
        </w:rPr>
        <w:t>מי שמטיח האשמות כאלה, יאה לו לדבר בגרמנית.</w:t>
      </w:r>
    </w:p>
    <w:p w14:paraId="3CC8D451" w14:textId="77777777" w:rsidR="00000000" w:rsidRDefault="00063F1E">
      <w:pPr>
        <w:pStyle w:val="a0"/>
        <w:rPr>
          <w:rFonts w:hint="cs"/>
          <w:rtl/>
        </w:rPr>
      </w:pPr>
    </w:p>
    <w:p w14:paraId="7F85F772" w14:textId="77777777" w:rsidR="00000000" w:rsidRDefault="00063F1E">
      <w:pPr>
        <w:pStyle w:val="-"/>
        <w:rPr>
          <w:rtl/>
        </w:rPr>
      </w:pPr>
      <w:bookmarkStart w:id="579" w:name="FS000001055T15_12_2004_17_43_41C"/>
      <w:bookmarkEnd w:id="579"/>
      <w:r>
        <w:rPr>
          <w:rtl/>
        </w:rPr>
        <w:t>אריה אלדד (האיחוד הלאומי - ישראל ביתנו):</w:t>
      </w:r>
    </w:p>
    <w:p w14:paraId="5172D051" w14:textId="77777777" w:rsidR="00000000" w:rsidRDefault="00063F1E">
      <w:pPr>
        <w:pStyle w:val="a0"/>
        <w:rPr>
          <w:rtl/>
        </w:rPr>
      </w:pPr>
    </w:p>
    <w:p w14:paraId="3CAE8FAA" w14:textId="77777777" w:rsidR="00000000" w:rsidRDefault="00063F1E">
      <w:pPr>
        <w:pStyle w:val="a0"/>
        <w:rPr>
          <w:rFonts w:hint="cs"/>
          <w:rtl/>
        </w:rPr>
      </w:pPr>
      <w:r>
        <w:rPr>
          <w:rFonts w:hint="cs"/>
          <w:rtl/>
        </w:rPr>
        <w:t>ההאשמות היחידות שאני מטיח הן בראש הממשלה שרפו ידיו מלהיל</w:t>
      </w:r>
      <w:r>
        <w:rPr>
          <w:rFonts w:hint="cs"/>
          <w:rtl/>
        </w:rPr>
        <w:t>חם כהלכה בערבים. זאת ההאשמה שאני  מטיח. ההאשמה היחידה היא בראש הממשלה.</w:t>
      </w:r>
      <w:r>
        <w:rPr>
          <w:rFonts w:hint="cs"/>
        </w:rPr>
        <w:t xml:space="preserve"> </w:t>
      </w:r>
      <w:r>
        <w:rPr>
          <w:rFonts w:hint="cs"/>
          <w:rtl/>
        </w:rPr>
        <w:t>אין לי ויכוח עם חברי הכנסת הערבים, אין לי ויכוח עם ערביי ישראל. יש לי ויכוח עם העם היהודי</w:t>
      </w:r>
      <w:bookmarkStart w:id="580" w:name="FS000001055T15_12_2004_17_15_40C"/>
      <w:bookmarkEnd w:id="580"/>
      <w:r>
        <w:rPr>
          <w:rFonts w:hint="cs"/>
          <w:rtl/>
        </w:rPr>
        <w:t>, שאיננו עומד על זכותו - - -</w:t>
      </w:r>
    </w:p>
    <w:p w14:paraId="0FCA373D" w14:textId="77777777" w:rsidR="00000000" w:rsidRDefault="00063F1E">
      <w:pPr>
        <w:pStyle w:val="a0"/>
        <w:rPr>
          <w:rFonts w:hint="cs"/>
          <w:rtl/>
        </w:rPr>
      </w:pPr>
    </w:p>
    <w:p w14:paraId="5BB5E7C4" w14:textId="77777777" w:rsidR="00000000" w:rsidRDefault="00063F1E">
      <w:pPr>
        <w:pStyle w:val="af0"/>
        <w:rPr>
          <w:rtl/>
        </w:rPr>
      </w:pPr>
      <w:r>
        <w:rPr>
          <w:rFonts w:hint="eastAsia"/>
          <w:rtl/>
        </w:rPr>
        <w:t>עסאם</w:t>
      </w:r>
      <w:r>
        <w:rPr>
          <w:rtl/>
        </w:rPr>
        <w:t xml:space="preserve"> מח'ול (חד"ש-תע"ל):</w:t>
      </w:r>
    </w:p>
    <w:p w14:paraId="6C89246A" w14:textId="77777777" w:rsidR="00000000" w:rsidRDefault="00063F1E">
      <w:pPr>
        <w:pStyle w:val="a0"/>
        <w:rPr>
          <w:rFonts w:hint="cs"/>
          <w:rtl/>
        </w:rPr>
      </w:pPr>
    </w:p>
    <w:p w14:paraId="6446EB05" w14:textId="77777777" w:rsidR="00000000" w:rsidRDefault="00063F1E">
      <w:pPr>
        <w:pStyle w:val="a0"/>
        <w:rPr>
          <w:rFonts w:hint="cs"/>
          <w:rtl/>
        </w:rPr>
      </w:pPr>
      <w:r>
        <w:rPr>
          <w:rFonts w:hint="cs"/>
          <w:rtl/>
        </w:rPr>
        <w:t>זה מה שמשביע אותך.</w:t>
      </w:r>
    </w:p>
    <w:p w14:paraId="0FB30A0B" w14:textId="77777777" w:rsidR="00000000" w:rsidRDefault="00063F1E">
      <w:pPr>
        <w:pStyle w:val="a0"/>
        <w:rPr>
          <w:rFonts w:hint="cs"/>
          <w:rtl/>
        </w:rPr>
      </w:pPr>
    </w:p>
    <w:p w14:paraId="6294F8B3" w14:textId="77777777" w:rsidR="00000000" w:rsidRDefault="00063F1E">
      <w:pPr>
        <w:pStyle w:val="-"/>
        <w:rPr>
          <w:rtl/>
        </w:rPr>
      </w:pPr>
      <w:bookmarkStart w:id="581" w:name="FS000001055T15_12_2004_17_45_13C"/>
      <w:bookmarkEnd w:id="581"/>
      <w:r>
        <w:rPr>
          <w:rtl/>
        </w:rPr>
        <w:t>אריה אלדד (האיחוד הלא</w:t>
      </w:r>
      <w:r>
        <w:rPr>
          <w:rtl/>
        </w:rPr>
        <w:t>ומי - ישראל ביתנו):</w:t>
      </w:r>
    </w:p>
    <w:p w14:paraId="0815C76B" w14:textId="77777777" w:rsidR="00000000" w:rsidRDefault="00063F1E">
      <w:pPr>
        <w:pStyle w:val="a0"/>
        <w:rPr>
          <w:rtl/>
        </w:rPr>
      </w:pPr>
    </w:p>
    <w:p w14:paraId="469005EC" w14:textId="77777777" w:rsidR="00000000" w:rsidRDefault="00063F1E">
      <w:pPr>
        <w:pStyle w:val="a0"/>
        <w:rPr>
          <w:rFonts w:hint="cs"/>
          <w:rtl/>
        </w:rPr>
      </w:pPr>
      <w:r>
        <w:rPr>
          <w:rFonts w:hint="cs"/>
          <w:rtl/>
        </w:rPr>
        <w:t>אתה מפריע לי.</w:t>
      </w:r>
    </w:p>
    <w:p w14:paraId="1E401577" w14:textId="77777777" w:rsidR="00000000" w:rsidRDefault="00063F1E">
      <w:pPr>
        <w:pStyle w:val="a0"/>
        <w:rPr>
          <w:rFonts w:hint="cs"/>
          <w:rtl/>
        </w:rPr>
      </w:pPr>
    </w:p>
    <w:p w14:paraId="1B842AD5" w14:textId="77777777" w:rsidR="00000000" w:rsidRDefault="00063F1E">
      <w:pPr>
        <w:pStyle w:val="af0"/>
        <w:rPr>
          <w:rtl/>
        </w:rPr>
      </w:pPr>
      <w:r>
        <w:rPr>
          <w:rFonts w:hint="eastAsia"/>
          <w:rtl/>
        </w:rPr>
        <w:t>עסאם</w:t>
      </w:r>
      <w:r>
        <w:rPr>
          <w:rtl/>
        </w:rPr>
        <w:t xml:space="preserve"> מח'ול (חד"ש-תע"ל):</w:t>
      </w:r>
    </w:p>
    <w:p w14:paraId="386BF47D" w14:textId="77777777" w:rsidR="00000000" w:rsidRDefault="00063F1E">
      <w:pPr>
        <w:pStyle w:val="a0"/>
        <w:rPr>
          <w:rFonts w:hint="cs"/>
          <w:rtl/>
        </w:rPr>
      </w:pPr>
    </w:p>
    <w:p w14:paraId="208F2159" w14:textId="77777777" w:rsidR="00000000" w:rsidRDefault="00063F1E">
      <w:pPr>
        <w:pStyle w:val="a0"/>
        <w:rPr>
          <w:rFonts w:hint="cs"/>
          <w:rtl/>
        </w:rPr>
      </w:pPr>
      <w:r>
        <w:rPr>
          <w:rFonts w:hint="cs"/>
          <w:rtl/>
        </w:rPr>
        <w:t xml:space="preserve">כן, אני יודע שאני מפריע לך. </w:t>
      </w:r>
    </w:p>
    <w:p w14:paraId="2DFF272E" w14:textId="77777777" w:rsidR="00000000" w:rsidRDefault="00063F1E">
      <w:pPr>
        <w:pStyle w:val="a0"/>
        <w:rPr>
          <w:rFonts w:hint="cs"/>
          <w:rtl/>
        </w:rPr>
      </w:pPr>
    </w:p>
    <w:p w14:paraId="308ECD01" w14:textId="77777777" w:rsidR="00000000" w:rsidRDefault="00063F1E">
      <w:pPr>
        <w:pStyle w:val="-"/>
        <w:rPr>
          <w:rtl/>
        </w:rPr>
      </w:pPr>
      <w:bookmarkStart w:id="582" w:name="FS000001055T15_12_2004_17_45_38C"/>
      <w:bookmarkEnd w:id="582"/>
      <w:r>
        <w:rPr>
          <w:rtl/>
        </w:rPr>
        <w:t>אריה אלדד (האיחוד הלאומי - ישראל ביתנו):</w:t>
      </w:r>
    </w:p>
    <w:p w14:paraId="715B692A" w14:textId="77777777" w:rsidR="00000000" w:rsidRDefault="00063F1E">
      <w:pPr>
        <w:pStyle w:val="a0"/>
        <w:rPr>
          <w:rtl/>
        </w:rPr>
      </w:pPr>
    </w:p>
    <w:p w14:paraId="5ADE6D3D" w14:textId="77777777" w:rsidR="00000000" w:rsidRDefault="00063F1E">
      <w:pPr>
        <w:pStyle w:val="a0"/>
        <w:rPr>
          <w:rFonts w:hint="cs"/>
          <w:rtl/>
        </w:rPr>
      </w:pPr>
      <w:r>
        <w:rPr>
          <w:rFonts w:hint="cs"/>
          <w:rtl/>
        </w:rPr>
        <w:t xml:space="preserve">אז אולי תקום ותצא. </w:t>
      </w:r>
    </w:p>
    <w:p w14:paraId="2211961A" w14:textId="77777777" w:rsidR="00000000" w:rsidRDefault="00063F1E">
      <w:pPr>
        <w:pStyle w:val="a0"/>
        <w:rPr>
          <w:rFonts w:hint="cs"/>
          <w:rtl/>
        </w:rPr>
      </w:pPr>
    </w:p>
    <w:p w14:paraId="17B82E3A" w14:textId="77777777" w:rsidR="00000000" w:rsidRDefault="00063F1E">
      <w:pPr>
        <w:pStyle w:val="af0"/>
        <w:rPr>
          <w:rFonts w:hint="cs"/>
          <w:rtl/>
        </w:rPr>
      </w:pPr>
      <w:r>
        <w:rPr>
          <w:rFonts w:hint="eastAsia"/>
          <w:rtl/>
        </w:rPr>
        <w:t>עסאם</w:t>
      </w:r>
      <w:r>
        <w:rPr>
          <w:rtl/>
        </w:rPr>
        <w:t xml:space="preserve"> מח'ול (חד"ש-תע"ל):</w:t>
      </w:r>
    </w:p>
    <w:p w14:paraId="0FD22530" w14:textId="77777777" w:rsidR="00000000" w:rsidRDefault="00063F1E">
      <w:pPr>
        <w:pStyle w:val="a0"/>
        <w:rPr>
          <w:rFonts w:hint="cs"/>
          <w:rtl/>
        </w:rPr>
      </w:pPr>
    </w:p>
    <w:p w14:paraId="0BE96C2C" w14:textId="77777777" w:rsidR="00000000" w:rsidRDefault="00063F1E">
      <w:pPr>
        <w:pStyle w:val="a0"/>
        <w:rPr>
          <w:rFonts w:hint="cs"/>
          <w:rtl/>
        </w:rPr>
      </w:pPr>
      <w:r>
        <w:rPr>
          <w:rFonts w:hint="cs"/>
          <w:rtl/>
        </w:rPr>
        <w:t xml:space="preserve">אתה מפריע לאתיקה. </w:t>
      </w:r>
    </w:p>
    <w:p w14:paraId="14E77D46" w14:textId="77777777" w:rsidR="00000000" w:rsidRDefault="00063F1E">
      <w:pPr>
        <w:pStyle w:val="a0"/>
        <w:rPr>
          <w:rFonts w:hint="cs"/>
          <w:rtl/>
        </w:rPr>
      </w:pPr>
    </w:p>
    <w:p w14:paraId="0FBD9D21" w14:textId="77777777" w:rsidR="00000000" w:rsidRDefault="00063F1E">
      <w:pPr>
        <w:pStyle w:val="-"/>
        <w:rPr>
          <w:rtl/>
        </w:rPr>
      </w:pPr>
      <w:bookmarkStart w:id="583" w:name="FS000001055T15_12_2004_17_16_09C"/>
      <w:bookmarkEnd w:id="583"/>
      <w:r>
        <w:rPr>
          <w:rtl/>
        </w:rPr>
        <w:t>אריה אלדד (האיחוד הלאומי - ישראל ביתנו):</w:t>
      </w:r>
    </w:p>
    <w:p w14:paraId="7841C564" w14:textId="77777777" w:rsidR="00000000" w:rsidRDefault="00063F1E">
      <w:pPr>
        <w:pStyle w:val="a0"/>
        <w:rPr>
          <w:rtl/>
        </w:rPr>
      </w:pPr>
    </w:p>
    <w:p w14:paraId="0E3E7555" w14:textId="77777777" w:rsidR="00000000" w:rsidRDefault="00063F1E">
      <w:pPr>
        <w:pStyle w:val="a0"/>
        <w:rPr>
          <w:rFonts w:hint="cs"/>
          <w:rtl/>
        </w:rPr>
      </w:pPr>
      <w:r>
        <w:rPr>
          <w:rFonts w:hint="cs"/>
          <w:rtl/>
        </w:rPr>
        <w:t>אתה לא מופקד על</w:t>
      </w:r>
      <w:r>
        <w:rPr>
          <w:rFonts w:hint="cs"/>
          <w:rtl/>
        </w:rPr>
        <w:t xml:space="preserve"> האתיקה, ברוך השם. </w:t>
      </w:r>
    </w:p>
    <w:p w14:paraId="0D27F5DB" w14:textId="77777777" w:rsidR="00000000" w:rsidRDefault="00063F1E">
      <w:pPr>
        <w:pStyle w:val="a0"/>
        <w:rPr>
          <w:rFonts w:hint="cs"/>
          <w:rtl/>
        </w:rPr>
      </w:pPr>
    </w:p>
    <w:p w14:paraId="510F79F8" w14:textId="77777777" w:rsidR="00000000" w:rsidRDefault="00063F1E">
      <w:pPr>
        <w:pStyle w:val="af1"/>
        <w:rPr>
          <w:rFonts w:hint="cs"/>
          <w:rtl/>
        </w:rPr>
      </w:pPr>
      <w:r>
        <w:rPr>
          <w:rtl/>
        </w:rPr>
        <w:t>היו”ר יולי-יואל אדלשטיין:</w:t>
      </w:r>
    </w:p>
    <w:p w14:paraId="59C70DC3" w14:textId="77777777" w:rsidR="00000000" w:rsidRDefault="00063F1E">
      <w:pPr>
        <w:pStyle w:val="a0"/>
        <w:rPr>
          <w:rFonts w:hint="cs"/>
          <w:rtl/>
        </w:rPr>
      </w:pPr>
    </w:p>
    <w:p w14:paraId="4467D68B" w14:textId="77777777" w:rsidR="00000000" w:rsidRDefault="00063F1E">
      <w:pPr>
        <w:pStyle w:val="a0"/>
        <w:rPr>
          <w:rFonts w:hint="cs"/>
          <w:rtl/>
        </w:rPr>
      </w:pPr>
      <w:r>
        <w:rPr>
          <w:rFonts w:hint="cs"/>
          <w:rtl/>
        </w:rPr>
        <w:t>חבר הכנסת מח'ול, אני מבקש לא לקרוא קריאות ביניים, חבר הכנסת אלדד צריך לסיים.</w:t>
      </w:r>
    </w:p>
    <w:p w14:paraId="5E9E7121" w14:textId="77777777" w:rsidR="00000000" w:rsidRDefault="00063F1E">
      <w:pPr>
        <w:pStyle w:val="a0"/>
        <w:rPr>
          <w:rFonts w:hint="cs"/>
          <w:rtl/>
        </w:rPr>
      </w:pPr>
    </w:p>
    <w:p w14:paraId="7F66E8A2" w14:textId="77777777" w:rsidR="00000000" w:rsidRDefault="00063F1E">
      <w:pPr>
        <w:pStyle w:val="-"/>
        <w:rPr>
          <w:rtl/>
        </w:rPr>
      </w:pPr>
      <w:bookmarkStart w:id="584" w:name="FS000001055T15_12_2004_17_47_20C"/>
      <w:bookmarkEnd w:id="584"/>
      <w:r>
        <w:rPr>
          <w:rtl/>
        </w:rPr>
        <w:t>אריה אלדד (האיחוד הלאומי - ישראל ביתנו):</w:t>
      </w:r>
    </w:p>
    <w:p w14:paraId="29F79367" w14:textId="77777777" w:rsidR="00000000" w:rsidRDefault="00063F1E">
      <w:pPr>
        <w:pStyle w:val="a0"/>
        <w:rPr>
          <w:rtl/>
        </w:rPr>
      </w:pPr>
    </w:p>
    <w:p w14:paraId="19DE9656" w14:textId="77777777" w:rsidR="00000000" w:rsidRDefault="00063F1E">
      <w:pPr>
        <w:pStyle w:val="a0"/>
        <w:rPr>
          <w:rFonts w:hint="cs"/>
          <w:rtl/>
        </w:rPr>
      </w:pPr>
      <w:r>
        <w:rPr>
          <w:rFonts w:hint="cs"/>
          <w:rtl/>
        </w:rPr>
        <w:t>ממשלת ישראל מובילה את המדינה לבריחה תחת אש מרצועת-עזה. כיוון שהיא עוקרת יהודים, היא נותנ</w:t>
      </w:r>
      <w:r>
        <w:rPr>
          <w:rFonts w:hint="cs"/>
          <w:rtl/>
        </w:rPr>
        <w:t xml:space="preserve">ת פרס לטרור. </w:t>
      </w:r>
    </w:p>
    <w:p w14:paraId="0B3A1266" w14:textId="77777777" w:rsidR="00000000" w:rsidRDefault="00063F1E">
      <w:pPr>
        <w:pStyle w:val="a0"/>
        <w:rPr>
          <w:rFonts w:hint="cs"/>
          <w:rtl/>
        </w:rPr>
      </w:pPr>
    </w:p>
    <w:p w14:paraId="4DE08C86" w14:textId="77777777" w:rsidR="00000000" w:rsidRDefault="00063F1E">
      <w:pPr>
        <w:pStyle w:val="a0"/>
        <w:rPr>
          <w:rFonts w:hint="cs"/>
          <w:rtl/>
        </w:rPr>
      </w:pPr>
      <w:r>
        <w:rPr>
          <w:rFonts w:hint="cs"/>
          <w:rtl/>
        </w:rPr>
        <w:t>לסיום, עוד משפט אחד. מי שהשלים עם 5,000 פצצות מרגמה על גוש-קטיף, עם מאות טילי "קסאם", שלא הרתיע את מצרים משיתוף פעולה עם הטרור, קוצר היום את הסופה של כישלון התפיסה הביטחונית והמדינית שלו. לאסוננו, גם כששרון ילך הביתה, ויפה שעה אחת קודם, הנזק</w:t>
      </w:r>
      <w:r>
        <w:rPr>
          <w:rFonts w:hint="cs"/>
          <w:rtl/>
        </w:rPr>
        <w:t xml:space="preserve"> העצום שגרם למדינת ישראל לא במהרה יתוקן. </w:t>
      </w:r>
    </w:p>
    <w:p w14:paraId="3A7BD6BC" w14:textId="77777777" w:rsidR="00000000" w:rsidRDefault="00063F1E">
      <w:pPr>
        <w:pStyle w:val="a0"/>
        <w:rPr>
          <w:rFonts w:hint="cs"/>
          <w:rtl/>
        </w:rPr>
      </w:pPr>
    </w:p>
    <w:p w14:paraId="3BE9ACE9" w14:textId="77777777" w:rsidR="00000000" w:rsidRDefault="00063F1E">
      <w:pPr>
        <w:pStyle w:val="af1"/>
        <w:rPr>
          <w:rtl/>
        </w:rPr>
      </w:pPr>
      <w:r>
        <w:rPr>
          <w:rtl/>
        </w:rPr>
        <w:t>היו”ר יולי-יואל אדלשטיין:</w:t>
      </w:r>
    </w:p>
    <w:p w14:paraId="0E9B2C7B" w14:textId="77777777" w:rsidR="00000000" w:rsidRDefault="00063F1E">
      <w:pPr>
        <w:pStyle w:val="a0"/>
        <w:rPr>
          <w:rtl/>
        </w:rPr>
      </w:pPr>
    </w:p>
    <w:p w14:paraId="7206293F" w14:textId="77777777" w:rsidR="00000000" w:rsidRDefault="00063F1E">
      <w:pPr>
        <w:pStyle w:val="a0"/>
        <w:rPr>
          <w:rFonts w:hint="cs"/>
          <w:rtl/>
        </w:rPr>
      </w:pPr>
      <w:r>
        <w:rPr>
          <w:rFonts w:hint="cs"/>
          <w:rtl/>
        </w:rPr>
        <w:t xml:space="preserve">תודה רבה לחבר הכנסת אריה אלדד. אחרון הדוברים בהצעה זו הוא חבר הכנסת אופיר פינס-פז. בבקשה, אדוני. </w:t>
      </w:r>
    </w:p>
    <w:p w14:paraId="7169496C" w14:textId="77777777" w:rsidR="00000000" w:rsidRDefault="00063F1E">
      <w:pPr>
        <w:pStyle w:val="a0"/>
        <w:rPr>
          <w:rFonts w:hint="cs"/>
          <w:rtl/>
        </w:rPr>
      </w:pPr>
    </w:p>
    <w:p w14:paraId="6F32B808" w14:textId="77777777" w:rsidR="00000000" w:rsidRDefault="00063F1E">
      <w:pPr>
        <w:pStyle w:val="af0"/>
        <w:rPr>
          <w:rtl/>
        </w:rPr>
      </w:pPr>
      <w:r>
        <w:rPr>
          <w:rFonts w:hint="eastAsia"/>
          <w:rtl/>
        </w:rPr>
        <w:t>עסאם</w:t>
      </w:r>
      <w:r>
        <w:rPr>
          <w:rtl/>
        </w:rPr>
        <w:t xml:space="preserve"> מח'ול (חד"ש-תע"ל):</w:t>
      </w:r>
    </w:p>
    <w:p w14:paraId="07CAF83B" w14:textId="77777777" w:rsidR="00000000" w:rsidRDefault="00063F1E">
      <w:pPr>
        <w:pStyle w:val="a0"/>
        <w:rPr>
          <w:rFonts w:hint="cs"/>
          <w:rtl/>
        </w:rPr>
      </w:pPr>
    </w:p>
    <w:p w14:paraId="10A1A383" w14:textId="77777777" w:rsidR="00000000" w:rsidRDefault="00063F1E">
      <w:pPr>
        <w:pStyle w:val="a0"/>
        <w:rPr>
          <w:rFonts w:hint="cs"/>
          <w:rtl/>
        </w:rPr>
      </w:pPr>
      <w:r>
        <w:rPr>
          <w:rFonts w:hint="cs"/>
          <w:rtl/>
        </w:rPr>
        <w:t>איך חבר הכנסת אלדד נכנס לרשימה?</w:t>
      </w:r>
    </w:p>
    <w:p w14:paraId="240A9549" w14:textId="77777777" w:rsidR="00000000" w:rsidRDefault="00063F1E">
      <w:pPr>
        <w:pStyle w:val="a0"/>
        <w:rPr>
          <w:rFonts w:hint="cs"/>
          <w:rtl/>
        </w:rPr>
      </w:pPr>
    </w:p>
    <w:p w14:paraId="450DC9F1" w14:textId="77777777" w:rsidR="00000000" w:rsidRDefault="00063F1E">
      <w:pPr>
        <w:pStyle w:val="af1"/>
        <w:rPr>
          <w:rtl/>
        </w:rPr>
      </w:pPr>
      <w:r>
        <w:rPr>
          <w:rtl/>
        </w:rPr>
        <w:t>היו”ר יולי-יואל אדלשטיין:</w:t>
      </w:r>
    </w:p>
    <w:p w14:paraId="3D08F3C6" w14:textId="77777777" w:rsidR="00000000" w:rsidRDefault="00063F1E">
      <w:pPr>
        <w:pStyle w:val="a0"/>
        <w:rPr>
          <w:rtl/>
        </w:rPr>
      </w:pPr>
    </w:p>
    <w:p w14:paraId="1B7CC8E0" w14:textId="77777777" w:rsidR="00000000" w:rsidRDefault="00063F1E">
      <w:pPr>
        <w:pStyle w:val="a0"/>
        <w:rPr>
          <w:rFonts w:hint="cs"/>
          <w:rtl/>
        </w:rPr>
      </w:pPr>
      <w:r>
        <w:rPr>
          <w:rFonts w:hint="cs"/>
          <w:rtl/>
        </w:rPr>
        <w:t>אנ</w:t>
      </w:r>
      <w:r>
        <w:rPr>
          <w:rFonts w:hint="cs"/>
          <w:rtl/>
        </w:rPr>
        <w:t xml:space="preserve">י מתאר לעצמי שאתה סומך עלי מבחינת ניהול הישיבה, שאני לא מכניס עזים. דבר שני, אם יש לך שאלות בנושא הזה, נא לפנות למזכירות. </w:t>
      </w:r>
    </w:p>
    <w:p w14:paraId="1D32F9F7" w14:textId="77777777" w:rsidR="00000000" w:rsidRDefault="00063F1E">
      <w:pPr>
        <w:pStyle w:val="a0"/>
        <w:rPr>
          <w:rFonts w:hint="cs"/>
          <w:rtl/>
        </w:rPr>
      </w:pPr>
    </w:p>
    <w:p w14:paraId="47AC423C" w14:textId="77777777" w:rsidR="00000000" w:rsidRDefault="00063F1E">
      <w:pPr>
        <w:pStyle w:val="a"/>
        <w:rPr>
          <w:rtl/>
        </w:rPr>
      </w:pPr>
      <w:bookmarkStart w:id="585" w:name="FS000000455T15_12_2004_17_17_23"/>
      <w:bookmarkStart w:id="586" w:name="EndOfSelect4_11"/>
      <w:bookmarkStart w:id="587" w:name="_Toc100465870"/>
      <w:bookmarkEnd w:id="585"/>
      <w:bookmarkEnd w:id="586"/>
      <w:r>
        <w:rPr>
          <w:rFonts w:hint="eastAsia"/>
          <w:rtl/>
        </w:rPr>
        <w:t>אופיר</w:t>
      </w:r>
      <w:r>
        <w:rPr>
          <w:rtl/>
        </w:rPr>
        <w:t xml:space="preserve"> פינס-פז (העבודה-מימד):</w:t>
      </w:r>
      <w:bookmarkEnd w:id="587"/>
    </w:p>
    <w:p w14:paraId="3675D8E8" w14:textId="77777777" w:rsidR="00000000" w:rsidRDefault="00063F1E">
      <w:pPr>
        <w:pStyle w:val="a0"/>
        <w:rPr>
          <w:rFonts w:hint="cs"/>
          <w:rtl/>
        </w:rPr>
      </w:pPr>
    </w:p>
    <w:p w14:paraId="620EFF57" w14:textId="77777777" w:rsidR="00000000" w:rsidRDefault="00063F1E">
      <w:pPr>
        <w:pStyle w:val="a0"/>
        <w:rPr>
          <w:rFonts w:hint="cs"/>
          <w:rtl/>
        </w:rPr>
      </w:pPr>
      <w:r>
        <w:rPr>
          <w:rFonts w:hint="cs"/>
          <w:rtl/>
        </w:rPr>
        <w:t>אדוני היושב-ראש, חברי חברי הכנסת, אדוני סגן שר הביטחון, הפיגוע ברצועת-עזה היה פיגוע אכזרי, פיגוע של אנ</w:t>
      </w:r>
      <w:r>
        <w:rPr>
          <w:rFonts w:hint="cs"/>
          <w:rtl/>
        </w:rPr>
        <w:t>שים שלא עושים חשבון לאף אחד. אני זוכר שלפני שבועיים חיילי צה"ל חילצו מחבלים מתוך מנהרה שהתמוטטה על יושביה, וראינו אותם יוצאים רועדים מפחד, מרוגשים מרוב הכרת תודה לחיילי צה"ל שסיכנו את עצמם כדי להציל אותם. אבל זה לא הפריע לאחרים לבצע את הפיגוע הנורא הזה במנ</w:t>
      </w:r>
      <w:r>
        <w:rPr>
          <w:rFonts w:hint="cs"/>
          <w:rtl/>
        </w:rPr>
        <w:t xml:space="preserve">הרת תופת אל תוך מוצב צה"לי. </w:t>
      </w:r>
    </w:p>
    <w:p w14:paraId="74669C3F" w14:textId="77777777" w:rsidR="00000000" w:rsidRDefault="00063F1E">
      <w:pPr>
        <w:pStyle w:val="a0"/>
        <w:rPr>
          <w:rFonts w:hint="cs"/>
          <w:rtl/>
        </w:rPr>
      </w:pPr>
    </w:p>
    <w:p w14:paraId="1F850F74" w14:textId="77777777" w:rsidR="00000000" w:rsidRDefault="00063F1E">
      <w:pPr>
        <w:pStyle w:val="af0"/>
        <w:rPr>
          <w:rtl/>
        </w:rPr>
      </w:pPr>
      <w:r>
        <w:rPr>
          <w:rFonts w:hint="eastAsia"/>
          <w:rtl/>
        </w:rPr>
        <w:t>עסאם</w:t>
      </w:r>
      <w:r>
        <w:rPr>
          <w:rtl/>
        </w:rPr>
        <w:t xml:space="preserve"> מח'ול (חד"ש-תע"ל):</w:t>
      </w:r>
    </w:p>
    <w:p w14:paraId="4EAEA4A4" w14:textId="77777777" w:rsidR="00000000" w:rsidRDefault="00063F1E">
      <w:pPr>
        <w:pStyle w:val="a0"/>
        <w:rPr>
          <w:rFonts w:hint="cs"/>
          <w:rtl/>
        </w:rPr>
      </w:pPr>
    </w:p>
    <w:p w14:paraId="1CEEF6B4" w14:textId="77777777" w:rsidR="00000000" w:rsidRDefault="00063F1E">
      <w:pPr>
        <w:pStyle w:val="a0"/>
        <w:rPr>
          <w:rFonts w:hint="cs"/>
          <w:rtl/>
        </w:rPr>
      </w:pPr>
      <w:r>
        <w:rPr>
          <w:rFonts w:hint="cs"/>
          <w:rtl/>
        </w:rPr>
        <w:t>- - - יום-יום יש שם חיסולים.</w:t>
      </w:r>
    </w:p>
    <w:p w14:paraId="167B2A0A" w14:textId="77777777" w:rsidR="00000000" w:rsidRDefault="00063F1E">
      <w:pPr>
        <w:pStyle w:val="a0"/>
        <w:rPr>
          <w:rFonts w:hint="cs"/>
          <w:rtl/>
        </w:rPr>
      </w:pPr>
    </w:p>
    <w:p w14:paraId="0E088286" w14:textId="77777777" w:rsidR="00000000" w:rsidRDefault="00063F1E">
      <w:pPr>
        <w:pStyle w:val="-"/>
        <w:rPr>
          <w:rtl/>
        </w:rPr>
      </w:pPr>
      <w:bookmarkStart w:id="588" w:name="FS000000455T15_12_2004_17_18_18C"/>
      <w:bookmarkEnd w:id="588"/>
      <w:r>
        <w:rPr>
          <w:rtl/>
        </w:rPr>
        <w:t>אופיר פינס-פז (העבודה-מימד):</w:t>
      </w:r>
    </w:p>
    <w:p w14:paraId="77840DB1" w14:textId="77777777" w:rsidR="00000000" w:rsidRDefault="00063F1E">
      <w:pPr>
        <w:pStyle w:val="a0"/>
        <w:rPr>
          <w:rtl/>
        </w:rPr>
      </w:pPr>
    </w:p>
    <w:p w14:paraId="200E364A" w14:textId="77777777" w:rsidR="00000000" w:rsidRDefault="00063F1E">
      <w:pPr>
        <w:pStyle w:val="a0"/>
        <w:rPr>
          <w:rFonts w:hint="cs"/>
          <w:rtl/>
        </w:rPr>
      </w:pPr>
      <w:r>
        <w:rPr>
          <w:rFonts w:hint="cs"/>
          <w:rtl/>
        </w:rPr>
        <w:t>תרשה לי, אולי לא נעים לך לשמוע שצה"ל מגלה הומניות ומסכן את עצמו - - -</w:t>
      </w:r>
    </w:p>
    <w:p w14:paraId="5C457971" w14:textId="77777777" w:rsidR="00000000" w:rsidRDefault="00063F1E">
      <w:pPr>
        <w:pStyle w:val="a0"/>
        <w:rPr>
          <w:rFonts w:hint="cs"/>
          <w:rtl/>
        </w:rPr>
      </w:pPr>
    </w:p>
    <w:p w14:paraId="7050C59B" w14:textId="77777777" w:rsidR="00000000" w:rsidRDefault="00063F1E">
      <w:pPr>
        <w:pStyle w:val="af0"/>
        <w:rPr>
          <w:rtl/>
        </w:rPr>
      </w:pPr>
      <w:r>
        <w:rPr>
          <w:rFonts w:hint="eastAsia"/>
          <w:rtl/>
        </w:rPr>
        <w:t>עסאם</w:t>
      </w:r>
      <w:r>
        <w:rPr>
          <w:rtl/>
        </w:rPr>
        <w:t xml:space="preserve"> מח'ול (חד"ש-תע"ל):</w:t>
      </w:r>
    </w:p>
    <w:p w14:paraId="65B9B82D" w14:textId="77777777" w:rsidR="00000000" w:rsidRDefault="00063F1E">
      <w:pPr>
        <w:pStyle w:val="a0"/>
        <w:rPr>
          <w:rFonts w:hint="cs"/>
          <w:rtl/>
        </w:rPr>
      </w:pPr>
    </w:p>
    <w:p w14:paraId="20DB93B4" w14:textId="77777777" w:rsidR="00000000" w:rsidRDefault="00063F1E">
      <w:pPr>
        <w:pStyle w:val="a0"/>
        <w:rPr>
          <w:rFonts w:hint="cs"/>
          <w:rtl/>
        </w:rPr>
      </w:pPr>
      <w:r>
        <w:rPr>
          <w:rFonts w:hint="cs"/>
          <w:rtl/>
        </w:rPr>
        <w:t>- - -</w:t>
      </w:r>
    </w:p>
    <w:p w14:paraId="22BE35D0" w14:textId="77777777" w:rsidR="00000000" w:rsidRDefault="00063F1E">
      <w:pPr>
        <w:pStyle w:val="a0"/>
        <w:rPr>
          <w:rFonts w:hint="cs"/>
          <w:rtl/>
        </w:rPr>
      </w:pPr>
    </w:p>
    <w:p w14:paraId="762322BC" w14:textId="77777777" w:rsidR="00000000" w:rsidRDefault="00063F1E">
      <w:pPr>
        <w:pStyle w:val="-"/>
        <w:rPr>
          <w:rtl/>
        </w:rPr>
      </w:pPr>
      <w:bookmarkStart w:id="589" w:name="FS000000455T15_12_2004_17_53_10"/>
      <w:bookmarkStart w:id="590" w:name="EndOfSelect4_30"/>
      <w:bookmarkStart w:id="591" w:name="FS000000455T15_12_2004_17_53_14C"/>
      <w:bookmarkEnd w:id="589"/>
      <w:bookmarkEnd w:id="590"/>
      <w:bookmarkEnd w:id="591"/>
      <w:r>
        <w:rPr>
          <w:rtl/>
        </w:rPr>
        <w:t>אופיר פינס-פז (העבודה-מימד):</w:t>
      </w:r>
    </w:p>
    <w:p w14:paraId="3CF86CA6" w14:textId="77777777" w:rsidR="00000000" w:rsidRDefault="00063F1E">
      <w:pPr>
        <w:pStyle w:val="a0"/>
        <w:rPr>
          <w:rtl/>
        </w:rPr>
      </w:pPr>
    </w:p>
    <w:p w14:paraId="216CFAF1" w14:textId="77777777" w:rsidR="00000000" w:rsidRDefault="00063F1E">
      <w:pPr>
        <w:pStyle w:val="a0"/>
        <w:rPr>
          <w:rFonts w:hint="cs"/>
          <w:rtl/>
        </w:rPr>
      </w:pPr>
      <w:r>
        <w:rPr>
          <w:rFonts w:hint="cs"/>
          <w:rtl/>
        </w:rPr>
        <w:t xml:space="preserve">למה אתה </w:t>
      </w:r>
      <w:r>
        <w:rPr>
          <w:rFonts w:hint="cs"/>
          <w:rtl/>
        </w:rPr>
        <w:t>מתווכח אתי על העובדות?</w:t>
      </w:r>
    </w:p>
    <w:p w14:paraId="6CE3B2D5" w14:textId="77777777" w:rsidR="00000000" w:rsidRDefault="00063F1E">
      <w:pPr>
        <w:pStyle w:val="a0"/>
        <w:rPr>
          <w:rFonts w:hint="cs"/>
          <w:rtl/>
        </w:rPr>
      </w:pPr>
    </w:p>
    <w:p w14:paraId="765099ED" w14:textId="77777777" w:rsidR="00000000" w:rsidRDefault="00063F1E">
      <w:pPr>
        <w:pStyle w:val="af0"/>
        <w:rPr>
          <w:rtl/>
        </w:rPr>
      </w:pPr>
      <w:r>
        <w:rPr>
          <w:rFonts w:hint="eastAsia"/>
          <w:rtl/>
        </w:rPr>
        <w:t>ואסל</w:t>
      </w:r>
      <w:r>
        <w:rPr>
          <w:rtl/>
        </w:rPr>
        <w:t xml:space="preserve"> טאהא (בל"ד):</w:t>
      </w:r>
    </w:p>
    <w:p w14:paraId="0D2DFF61" w14:textId="77777777" w:rsidR="00000000" w:rsidRDefault="00063F1E">
      <w:pPr>
        <w:pStyle w:val="a0"/>
        <w:rPr>
          <w:rFonts w:hint="cs"/>
          <w:rtl/>
        </w:rPr>
      </w:pPr>
    </w:p>
    <w:p w14:paraId="38AADD78" w14:textId="77777777" w:rsidR="00000000" w:rsidRDefault="00063F1E">
      <w:pPr>
        <w:pStyle w:val="a0"/>
        <w:rPr>
          <w:rFonts w:hint="cs"/>
          <w:rtl/>
        </w:rPr>
      </w:pPr>
      <w:r>
        <w:rPr>
          <w:rFonts w:hint="cs"/>
          <w:rtl/>
        </w:rPr>
        <w:t xml:space="preserve">- - - עקירת עצים והריגת ילדים - - - </w:t>
      </w:r>
    </w:p>
    <w:p w14:paraId="0DFF0509" w14:textId="77777777" w:rsidR="00000000" w:rsidRDefault="00063F1E">
      <w:pPr>
        <w:pStyle w:val="a0"/>
        <w:rPr>
          <w:rFonts w:hint="cs"/>
          <w:rtl/>
        </w:rPr>
      </w:pPr>
    </w:p>
    <w:p w14:paraId="0B70E5D7" w14:textId="77777777" w:rsidR="00000000" w:rsidRDefault="00063F1E">
      <w:pPr>
        <w:pStyle w:val="af0"/>
        <w:rPr>
          <w:rtl/>
        </w:rPr>
      </w:pPr>
      <w:r>
        <w:rPr>
          <w:rFonts w:hint="eastAsia"/>
          <w:rtl/>
        </w:rPr>
        <w:t>עסאם</w:t>
      </w:r>
      <w:r>
        <w:rPr>
          <w:rtl/>
        </w:rPr>
        <w:t xml:space="preserve"> מח'ול (חד"ש-תע"ל):</w:t>
      </w:r>
    </w:p>
    <w:p w14:paraId="052E2C18" w14:textId="77777777" w:rsidR="00000000" w:rsidRDefault="00063F1E">
      <w:pPr>
        <w:pStyle w:val="a0"/>
        <w:rPr>
          <w:rFonts w:hint="cs"/>
          <w:rtl/>
        </w:rPr>
      </w:pPr>
    </w:p>
    <w:p w14:paraId="575E5707" w14:textId="77777777" w:rsidR="00000000" w:rsidRDefault="00063F1E">
      <w:pPr>
        <w:pStyle w:val="a0"/>
        <w:rPr>
          <w:rFonts w:hint="cs"/>
          <w:rtl/>
        </w:rPr>
      </w:pPr>
      <w:r>
        <w:rPr>
          <w:rFonts w:hint="cs"/>
          <w:rtl/>
        </w:rPr>
        <w:t>- - -</w:t>
      </w:r>
    </w:p>
    <w:p w14:paraId="593D9E3A" w14:textId="77777777" w:rsidR="00000000" w:rsidRDefault="00063F1E">
      <w:pPr>
        <w:pStyle w:val="a0"/>
        <w:rPr>
          <w:rFonts w:hint="cs"/>
          <w:rtl/>
        </w:rPr>
      </w:pPr>
    </w:p>
    <w:p w14:paraId="2BEC0C7C" w14:textId="77777777" w:rsidR="00000000" w:rsidRDefault="00063F1E">
      <w:pPr>
        <w:pStyle w:val="af0"/>
        <w:rPr>
          <w:rtl/>
        </w:rPr>
      </w:pPr>
      <w:r>
        <w:rPr>
          <w:rFonts w:hint="eastAsia"/>
          <w:rtl/>
        </w:rPr>
        <w:t>ואסל</w:t>
      </w:r>
      <w:r>
        <w:rPr>
          <w:rtl/>
        </w:rPr>
        <w:t xml:space="preserve"> טאהא (בל"ד):</w:t>
      </w:r>
    </w:p>
    <w:p w14:paraId="19A7BCBA" w14:textId="77777777" w:rsidR="00000000" w:rsidRDefault="00063F1E">
      <w:pPr>
        <w:pStyle w:val="a0"/>
        <w:rPr>
          <w:rFonts w:hint="cs"/>
          <w:rtl/>
        </w:rPr>
      </w:pPr>
    </w:p>
    <w:p w14:paraId="52FFF094" w14:textId="77777777" w:rsidR="00000000" w:rsidRDefault="00063F1E">
      <w:pPr>
        <w:pStyle w:val="a0"/>
        <w:rPr>
          <w:rFonts w:hint="cs"/>
          <w:rtl/>
        </w:rPr>
      </w:pPr>
      <w:r>
        <w:rPr>
          <w:rFonts w:hint="cs"/>
          <w:rtl/>
        </w:rPr>
        <w:t>וידוא הריגה.</w:t>
      </w:r>
    </w:p>
    <w:p w14:paraId="3FBD42C5" w14:textId="77777777" w:rsidR="00000000" w:rsidRDefault="00063F1E">
      <w:pPr>
        <w:pStyle w:val="a0"/>
        <w:rPr>
          <w:rFonts w:hint="cs"/>
          <w:rtl/>
        </w:rPr>
      </w:pPr>
    </w:p>
    <w:p w14:paraId="5AB753B6" w14:textId="77777777" w:rsidR="00000000" w:rsidRDefault="00063F1E">
      <w:pPr>
        <w:pStyle w:val="-"/>
        <w:rPr>
          <w:rtl/>
        </w:rPr>
      </w:pPr>
      <w:bookmarkStart w:id="592" w:name="FS000000455T15_12_2004_17_18_52C"/>
      <w:bookmarkEnd w:id="592"/>
      <w:r>
        <w:rPr>
          <w:rtl/>
        </w:rPr>
        <w:t>אופיר פינס-פז (העבודה-מימד):</w:t>
      </w:r>
    </w:p>
    <w:p w14:paraId="46134648" w14:textId="77777777" w:rsidR="00000000" w:rsidRDefault="00063F1E">
      <w:pPr>
        <w:pStyle w:val="a0"/>
        <w:rPr>
          <w:rtl/>
        </w:rPr>
      </w:pPr>
    </w:p>
    <w:p w14:paraId="6C7C17D6" w14:textId="77777777" w:rsidR="00000000" w:rsidRDefault="00063F1E">
      <w:pPr>
        <w:pStyle w:val="a0"/>
        <w:rPr>
          <w:rFonts w:hint="cs"/>
          <w:rtl/>
        </w:rPr>
      </w:pPr>
      <w:r>
        <w:rPr>
          <w:rFonts w:hint="cs"/>
          <w:rtl/>
        </w:rPr>
        <w:t xml:space="preserve">חבר הכנסת מח'ול, מילא אתה מזלזל באינטליגנציה שלי - - - </w:t>
      </w:r>
    </w:p>
    <w:p w14:paraId="6FAB6B38" w14:textId="77777777" w:rsidR="00000000" w:rsidRDefault="00063F1E">
      <w:pPr>
        <w:pStyle w:val="a0"/>
        <w:rPr>
          <w:rFonts w:hint="cs"/>
          <w:rtl/>
        </w:rPr>
      </w:pPr>
    </w:p>
    <w:p w14:paraId="1E3D3490" w14:textId="77777777" w:rsidR="00000000" w:rsidRDefault="00063F1E">
      <w:pPr>
        <w:pStyle w:val="af0"/>
        <w:rPr>
          <w:rtl/>
        </w:rPr>
      </w:pPr>
      <w:r>
        <w:rPr>
          <w:rFonts w:hint="eastAsia"/>
          <w:rtl/>
        </w:rPr>
        <w:t>עסאם</w:t>
      </w:r>
      <w:r>
        <w:rPr>
          <w:rtl/>
        </w:rPr>
        <w:t xml:space="preserve"> מח'ול (חד"ש-תע"ל):</w:t>
      </w:r>
    </w:p>
    <w:p w14:paraId="2D163D79" w14:textId="77777777" w:rsidR="00000000" w:rsidRDefault="00063F1E">
      <w:pPr>
        <w:pStyle w:val="a0"/>
        <w:rPr>
          <w:rFonts w:hint="cs"/>
          <w:rtl/>
        </w:rPr>
      </w:pPr>
    </w:p>
    <w:p w14:paraId="49411789" w14:textId="77777777" w:rsidR="00000000" w:rsidRDefault="00063F1E">
      <w:pPr>
        <w:pStyle w:val="a0"/>
        <w:rPr>
          <w:rFonts w:hint="cs"/>
          <w:rtl/>
        </w:rPr>
      </w:pPr>
      <w:r>
        <w:rPr>
          <w:rFonts w:hint="cs"/>
          <w:rtl/>
        </w:rPr>
        <w:t xml:space="preserve">- - - </w:t>
      </w:r>
    </w:p>
    <w:p w14:paraId="6130AEAC" w14:textId="77777777" w:rsidR="00000000" w:rsidRDefault="00063F1E">
      <w:pPr>
        <w:pStyle w:val="a0"/>
        <w:rPr>
          <w:rFonts w:hint="cs"/>
          <w:rtl/>
        </w:rPr>
      </w:pPr>
    </w:p>
    <w:p w14:paraId="23A9D666" w14:textId="77777777" w:rsidR="00000000" w:rsidRDefault="00063F1E">
      <w:pPr>
        <w:pStyle w:val="af0"/>
        <w:rPr>
          <w:rtl/>
        </w:rPr>
      </w:pPr>
      <w:r>
        <w:rPr>
          <w:rFonts w:hint="eastAsia"/>
          <w:rtl/>
        </w:rPr>
        <w:t>ואסל</w:t>
      </w:r>
      <w:r>
        <w:rPr>
          <w:rtl/>
        </w:rPr>
        <w:t xml:space="preserve"> טאהא (בל"ד):</w:t>
      </w:r>
    </w:p>
    <w:p w14:paraId="4592DFB2" w14:textId="77777777" w:rsidR="00000000" w:rsidRDefault="00063F1E">
      <w:pPr>
        <w:pStyle w:val="a0"/>
        <w:rPr>
          <w:rFonts w:hint="cs"/>
          <w:rtl/>
        </w:rPr>
      </w:pPr>
    </w:p>
    <w:p w14:paraId="2E9C84EF" w14:textId="77777777" w:rsidR="00000000" w:rsidRDefault="00063F1E">
      <w:pPr>
        <w:pStyle w:val="a0"/>
        <w:rPr>
          <w:rFonts w:hint="cs"/>
          <w:rtl/>
        </w:rPr>
      </w:pPr>
      <w:r>
        <w:rPr>
          <w:rFonts w:hint="cs"/>
          <w:rtl/>
        </w:rPr>
        <w:t xml:space="preserve">- - - </w:t>
      </w:r>
    </w:p>
    <w:p w14:paraId="45A4936D" w14:textId="77777777" w:rsidR="00000000" w:rsidRDefault="00063F1E">
      <w:pPr>
        <w:pStyle w:val="a0"/>
        <w:rPr>
          <w:rFonts w:hint="cs"/>
          <w:rtl/>
        </w:rPr>
      </w:pPr>
    </w:p>
    <w:p w14:paraId="55B884D4" w14:textId="77777777" w:rsidR="00000000" w:rsidRDefault="00063F1E">
      <w:pPr>
        <w:pStyle w:val="-"/>
        <w:rPr>
          <w:rtl/>
        </w:rPr>
      </w:pPr>
      <w:bookmarkStart w:id="593" w:name="FS000000455T15_12_2004_17_54_40C"/>
      <w:bookmarkEnd w:id="593"/>
      <w:r>
        <w:rPr>
          <w:rtl/>
        </w:rPr>
        <w:t>אופיר פינס-פז (העבודה-מימד):</w:t>
      </w:r>
    </w:p>
    <w:p w14:paraId="22CC96C1" w14:textId="77777777" w:rsidR="00000000" w:rsidRDefault="00063F1E">
      <w:pPr>
        <w:pStyle w:val="a0"/>
        <w:rPr>
          <w:rtl/>
        </w:rPr>
      </w:pPr>
    </w:p>
    <w:p w14:paraId="1DC02682" w14:textId="77777777" w:rsidR="00000000" w:rsidRDefault="00063F1E">
      <w:pPr>
        <w:pStyle w:val="a0"/>
        <w:rPr>
          <w:rFonts w:hint="cs"/>
          <w:rtl/>
        </w:rPr>
      </w:pPr>
      <w:r>
        <w:rPr>
          <w:rFonts w:hint="cs"/>
          <w:rtl/>
        </w:rPr>
        <w:t xml:space="preserve">הלו, אני לא מהליכוד. תתעוררו, אני לא מהליכוד. תשמעו דברי ביקורת גם מאנשים ממחנה השלום. </w:t>
      </w:r>
    </w:p>
    <w:p w14:paraId="6F920C23" w14:textId="77777777" w:rsidR="00000000" w:rsidRDefault="00063F1E">
      <w:pPr>
        <w:pStyle w:val="a0"/>
        <w:rPr>
          <w:rFonts w:hint="cs"/>
          <w:rtl/>
        </w:rPr>
      </w:pPr>
    </w:p>
    <w:p w14:paraId="50E87C6C" w14:textId="77777777" w:rsidR="00000000" w:rsidRDefault="00063F1E">
      <w:pPr>
        <w:pStyle w:val="a0"/>
        <w:rPr>
          <w:rFonts w:hint="cs"/>
          <w:rtl/>
        </w:rPr>
      </w:pPr>
      <w:r>
        <w:rPr>
          <w:rFonts w:hint="cs"/>
          <w:rtl/>
        </w:rPr>
        <w:t>מילא אתה מזלזל באינטליגנציה שלי, למה אתה מזלזל באינטליגנציה של הצופים? מה, התחילו לחפור את המנהרה הז</w:t>
      </w:r>
      <w:r>
        <w:rPr>
          <w:rFonts w:hint="cs"/>
          <w:rtl/>
        </w:rPr>
        <w:t>את דקה אחרי שירו במישהו או ביצעו סיכול ממוקד?</w:t>
      </w:r>
    </w:p>
    <w:p w14:paraId="01FA0FAF" w14:textId="77777777" w:rsidR="00000000" w:rsidRDefault="00063F1E">
      <w:pPr>
        <w:pStyle w:val="a0"/>
        <w:rPr>
          <w:rFonts w:hint="cs"/>
          <w:rtl/>
        </w:rPr>
      </w:pPr>
    </w:p>
    <w:p w14:paraId="713854E2" w14:textId="77777777" w:rsidR="00000000" w:rsidRDefault="00063F1E">
      <w:pPr>
        <w:pStyle w:val="af0"/>
        <w:rPr>
          <w:rtl/>
        </w:rPr>
      </w:pPr>
      <w:r>
        <w:rPr>
          <w:rFonts w:hint="eastAsia"/>
          <w:rtl/>
        </w:rPr>
        <w:t>עסאם</w:t>
      </w:r>
      <w:r>
        <w:rPr>
          <w:rtl/>
        </w:rPr>
        <w:t xml:space="preserve"> מח'ול (חד"ש-תע"ל):</w:t>
      </w:r>
    </w:p>
    <w:p w14:paraId="191D57AB" w14:textId="77777777" w:rsidR="00000000" w:rsidRDefault="00063F1E">
      <w:pPr>
        <w:pStyle w:val="a0"/>
        <w:rPr>
          <w:rFonts w:hint="cs"/>
          <w:rtl/>
        </w:rPr>
      </w:pPr>
    </w:p>
    <w:p w14:paraId="15B90561" w14:textId="77777777" w:rsidR="00000000" w:rsidRDefault="00063F1E">
      <w:pPr>
        <w:pStyle w:val="a0"/>
        <w:rPr>
          <w:rFonts w:hint="cs"/>
          <w:rtl/>
        </w:rPr>
      </w:pPr>
      <w:r>
        <w:rPr>
          <w:rFonts w:hint="cs"/>
          <w:rtl/>
        </w:rPr>
        <w:t xml:space="preserve">- - - </w:t>
      </w:r>
    </w:p>
    <w:p w14:paraId="76100DF0" w14:textId="77777777" w:rsidR="00000000" w:rsidRDefault="00063F1E">
      <w:pPr>
        <w:pStyle w:val="a0"/>
        <w:rPr>
          <w:rFonts w:hint="cs"/>
          <w:rtl/>
        </w:rPr>
      </w:pPr>
    </w:p>
    <w:p w14:paraId="60F396C3" w14:textId="77777777" w:rsidR="00000000" w:rsidRDefault="00063F1E">
      <w:pPr>
        <w:pStyle w:val="-"/>
        <w:rPr>
          <w:rtl/>
        </w:rPr>
      </w:pPr>
      <w:bookmarkStart w:id="594" w:name="FS000000455T15_12_2004_17_55_52C"/>
      <w:bookmarkEnd w:id="594"/>
      <w:r>
        <w:rPr>
          <w:rtl/>
        </w:rPr>
        <w:t>אופיר פינס-פז (העבודה-מימד):</w:t>
      </w:r>
    </w:p>
    <w:p w14:paraId="7BEBAA4D" w14:textId="77777777" w:rsidR="00000000" w:rsidRDefault="00063F1E">
      <w:pPr>
        <w:pStyle w:val="a0"/>
        <w:rPr>
          <w:rtl/>
        </w:rPr>
      </w:pPr>
    </w:p>
    <w:p w14:paraId="1AF148A8" w14:textId="77777777" w:rsidR="00000000" w:rsidRDefault="00063F1E">
      <w:pPr>
        <w:pStyle w:val="a0"/>
        <w:rPr>
          <w:rFonts w:hint="cs"/>
          <w:rtl/>
        </w:rPr>
      </w:pPr>
      <w:r>
        <w:rPr>
          <w:rFonts w:hint="cs"/>
          <w:rtl/>
        </w:rPr>
        <w:t>מנהרה כזאת חופרים חודשים מראש - -</w:t>
      </w:r>
    </w:p>
    <w:p w14:paraId="357D1219" w14:textId="77777777" w:rsidR="00000000" w:rsidRDefault="00063F1E">
      <w:pPr>
        <w:pStyle w:val="a0"/>
        <w:rPr>
          <w:rFonts w:hint="cs"/>
          <w:rtl/>
        </w:rPr>
      </w:pPr>
    </w:p>
    <w:p w14:paraId="1A2C2459" w14:textId="77777777" w:rsidR="00000000" w:rsidRDefault="00063F1E">
      <w:pPr>
        <w:pStyle w:val="af0"/>
        <w:rPr>
          <w:rtl/>
        </w:rPr>
      </w:pPr>
      <w:r>
        <w:rPr>
          <w:rFonts w:hint="eastAsia"/>
          <w:rtl/>
        </w:rPr>
        <w:t>עבד</w:t>
      </w:r>
      <w:r>
        <w:rPr>
          <w:rtl/>
        </w:rPr>
        <w:t>-אלמאלכ דהאמשה (רע"ם):</w:t>
      </w:r>
    </w:p>
    <w:p w14:paraId="2A7B26F3" w14:textId="77777777" w:rsidR="00000000" w:rsidRDefault="00063F1E">
      <w:pPr>
        <w:pStyle w:val="a0"/>
        <w:rPr>
          <w:rFonts w:hint="cs"/>
          <w:rtl/>
        </w:rPr>
      </w:pPr>
    </w:p>
    <w:p w14:paraId="51921018" w14:textId="77777777" w:rsidR="00000000" w:rsidRDefault="00063F1E">
      <w:pPr>
        <w:pStyle w:val="a0"/>
        <w:rPr>
          <w:rFonts w:hint="cs"/>
          <w:rtl/>
        </w:rPr>
      </w:pPr>
      <w:r>
        <w:rPr>
          <w:rFonts w:hint="cs"/>
          <w:rtl/>
        </w:rPr>
        <w:t xml:space="preserve">חבר הכנסת פינס, אתה מזלזל באינטליגנציה שלנו - - - </w:t>
      </w:r>
    </w:p>
    <w:p w14:paraId="6B803E0F" w14:textId="77777777" w:rsidR="00000000" w:rsidRDefault="00063F1E">
      <w:pPr>
        <w:pStyle w:val="a0"/>
        <w:rPr>
          <w:rFonts w:hint="cs"/>
          <w:rtl/>
        </w:rPr>
      </w:pPr>
    </w:p>
    <w:p w14:paraId="31D9C162" w14:textId="77777777" w:rsidR="00000000" w:rsidRDefault="00063F1E">
      <w:pPr>
        <w:pStyle w:val="af0"/>
        <w:rPr>
          <w:rtl/>
        </w:rPr>
      </w:pPr>
      <w:r>
        <w:rPr>
          <w:rFonts w:hint="eastAsia"/>
          <w:rtl/>
        </w:rPr>
        <w:t>עסאם</w:t>
      </w:r>
      <w:r>
        <w:rPr>
          <w:rtl/>
        </w:rPr>
        <w:t xml:space="preserve"> מח'ול (חד"ש-תע"ל):</w:t>
      </w:r>
    </w:p>
    <w:p w14:paraId="09DC90DD" w14:textId="77777777" w:rsidR="00000000" w:rsidRDefault="00063F1E">
      <w:pPr>
        <w:pStyle w:val="a0"/>
        <w:rPr>
          <w:rFonts w:hint="cs"/>
          <w:rtl/>
        </w:rPr>
      </w:pPr>
    </w:p>
    <w:p w14:paraId="6DAE33F7" w14:textId="77777777" w:rsidR="00000000" w:rsidRDefault="00063F1E">
      <w:pPr>
        <w:pStyle w:val="a0"/>
        <w:ind w:left="719" w:firstLine="0"/>
        <w:rPr>
          <w:rFonts w:hint="cs"/>
          <w:rtl/>
        </w:rPr>
      </w:pPr>
      <w:r>
        <w:rPr>
          <w:rFonts w:hint="cs"/>
          <w:rtl/>
        </w:rPr>
        <w:t>- - -</w:t>
      </w:r>
    </w:p>
    <w:p w14:paraId="4F0C8816" w14:textId="77777777" w:rsidR="00000000" w:rsidRDefault="00063F1E">
      <w:pPr>
        <w:pStyle w:val="a0"/>
        <w:ind w:left="719" w:firstLine="0"/>
        <w:rPr>
          <w:rFonts w:hint="cs"/>
          <w:rtl/>
        </w:rPr>
      </w:pPr>
    </w:p>
    <w:p w14:paraId="2ECD897D" w14:textId="77777777" w:rsidR="00000000" w:rsidRDefault="00063F1E">
      <w:pPr>
        <w:pStyle w:val="-"/>
        <w:rPr>
          <w:rtl/>
        </w:rPr>
      </w:pPr>
      <w:bookmarkStart w:id="595" w:name="FS000000455T15_12_2004_17_19_30C"/>
      <w:bookmarkEnd w:id="595"/>
      <w:r>
        <w:rPr>
          <w:rtl/>
        </w:rPr>
        <w:t>אופיר פינס-פז (העבודה-מימד):</w:t>
      </w:r>
    </w:p>
    <w:p w14:paraId="1E203D8E" w14:textId="77777777" w:rsidR="00000000" w:rsidRDefault="00063F1E">
      <w:pPr>
        <w:pStyle w:val="a0"/>
        <w:rPr>
          <w:rFonts w:hint="cs"/>
          <w:rtl/>
        </w:rPr>
      </w:pPr>
    </w:p>
    <w:p w14:paraId="55E62C74" w14:textId="77777777" w:rsidR="00000000" w:rsidRDefault="00063F1E">
      <w:pPr>
        <w:pStyle w:val="a0"/>
        <w:rPr>
          <w:rFonts w:hint="cs"/>
          <w:rtl/>
        </w:rPr>
      </w:pPr>
      <w:r>
        <w:rPr>
          <w:rFonts w:hint="cs"/>
          <w:rtl/>
        </w:rPr>
        <w:t xml:space="preserve">- - מתוך כוונות ברורות לבצע פיגוע. </w:t>
      </w:r>
    </w:p>
    <w:p w14:paraId="7A443CFF" w14:textId="77777777" w:rsidR="00000000" w:rsidRDefault="00063F1E">
      <w:pPr>
        <w:pStyle w:val="a0"/>
        <w:rPr>
          <w:rFonts w:hint="cs"/>
          <w:rtl/>
        </w:rPr>
      </w:pPr>
    </w:p>
    <w:p w14:paraId="26E50131" w14:textId="77777777" w:rsidR="00000000" w:rsidRDefault="00063F1E">
      <w:pPr>
        <w:pStyle w:val="af0"/>
        <w:rPr>
          <w:rtl/>
        </w:rPr>
      </w:pPr>
      <w:r>
        <w:rPr>
          <w:rFonts w:hint="eastAsia"/>
          <w:rtl/>
        </w:rPr>
        <w:t>עסאם</w:t>
      </w:r>
      <w:r>
        <w:rPr>
          <w:rtl/>
        </w:rPr>
        <w:t xml:space="preserve"> מח'ול (חד"ש-תע"ל):</w:t>
      </w:r>
    </w:p>
    <w:p w14:paraId="3A6B86B3" w14:textId="77777777" w:rsidR="00000000" w:rsidRDefault="00063F1E">
      <w:pPr>
        <w:pStyle w:val="a0"/>
        <w:rPr>
          <w:rFonts w:hint="cs"/>
          <w:rtl/>
        </w:rPr>
      </w:pPr>
    </w:p>
    <w:p w14:paraId="4A1B48F5" w14:textId="77777777" w:rsidR="00000000" w:rsidRDefault="00063F1E">
      <w:pPr>
        <w:pStyle w:val="a0"/>
        <w:rPr>
          <w:rFonts w:hint="cs"/>
          <w:rtl/>
        </w:rPr>
      </w:pPr>
      <w:r>
        <w:rPr>
          <w:rFonts w:hint="cs"/>
          <w:rtl/>
        </w:rPr>
        <w:t xml:space="preserve">- - -  תצאו משם. </w:t>
      </w:r>
    </w:p>
    <w:p w14:paraId="13CAC73B" w14:textId="77777777" w:rsidR="00000000" w:rsidRDefault="00063F1E">
      <w:pPr>
        <w:pStyle w:val="a0"/>
        <w:rPr>
          <w:rFonts w:hint="cs"/>
          <w:rtl/>
        </w:rPr>
      </w:pPr>
    </w:p>
    <w:p w14:paraId="6549EF4F" w14:textId="77777777" w:rsidR="00000000" w:rsidRDefault="00063F1E">
      <w:pPr>
        <w:pStyle w:val="-"/>
        <w:rPr>
          <w:rtl/>
        </w:rPr>
      </w:pPr>
      <w:bookmarkStart w:id="596" w:name="FS000000455T15_12_2004_17_56_56C"/>
      <w:bookmarkEnd w:id="596"/>
      <w:r>
        <w:rPr>
          <w:rtl/>
        </w:rPr>
        <w:t>אופיר פינס-פז (העבודה-מימד):</w:t>
      </w:r>
    </w:p>
    <w:p w14:paraId="606E9179" w14:textId="77777777" w:rsidR="00000000" w:rsidRDefault="00063F1E">
      <w:pPr>
        <w:pStyle w:val="a0"/>
        <w:rPr>
          <w:rtl/>
        </w:rPr>
      </w:pPr>
    </w:p>
    <w:p w14:paraId="0CCFBEC1" w14:textId="77777777" w:rsidR="00000000" w:rsidRDefault="00063F1E">
      <w:pPr>
        <w:pStyle w:val="a0"/>
        <w:rPr>
          <w:rFonts w:hint="cs"/>
          <w:rtl/>
        </w:rPr>
      </w:pPr>
      <w:r>
        <w:rPr>
          <w:rFonts w:hint="cs"/>
          <w:rtl/>
        </w:rPr>
        <w:t>אתה מוכן לא להפריע לנאום שלי?</w:t>
      </w:r>
    </w:p>
    <w:p w14:paraId="18D5A5E4" w14:textId="77777777" w:rsidR="00000000" w:rsidRDefault="00063F1E">
      <w:pPr>
        <w:pStyle w:val="a0"/>
        <w:rPr>
          <w:rFonts w:hint="cs"/>
          <w:rtl/>
        </w:rPr>
      </w:pPr>
    </w:p>
    <w:p w14:paraId="5749E302" w14:textId="77777777" w:rsidR="00000000" w:rsidRDefault="00063F1E">
      <w:pPr>
        <w:pStyle w:val="af1"/>
        <w:rPr>
          <w:rtl/>
        </w:rPr>
      </w:pPr>
      <w:r>
        <w:rPr>
          <w:rtl/>
        </w:rPr>
        <w:t>היו”ר יולי-יואל אדלשטיין:</w:t>
      </w:r>
    </w:p>
    <w:p w14:paraId="4896B2FF" w14:textId="77777777" w:rsidR="00000000" w:rsidRDefault="00063F1E">
      <w:pPr>
        <w:pStyle w:val="a0"/>
        <w:rPr>
          <w:rtl/>
        </w:rPr>
      </w:pPr>
    </w:p>
    <w:p w14:paraId="585DB05C" w14:textId="77777777" w:rsidR="00000000" w:rsidRDefault="00063F1E">
      <w:pPr>
        <w:pStyle w:val="a0"/>
        <w:rPr>
          <w:rFonts w:hint="cs"/>
          <w:rtl/>
        </w:rPr>
      </w:pPr>
      <w:r>
        <w:rPr>
          <w:rFonts w:hint="cs"/>
          <w:rtl/>
        </w:rPr>
        <w:t>חבר הכנסת פינס-פז, אתה רוצה שנעשה סדר או שאתה מעוניין בדי</w:t>
      </w:r>
      <w:r>
        <w:rPr>
          <w:rFonts w:hint="cs"/>
          <w:rtl/>
        </w:rPr>
        <w:t>אלוג?</w:t>
      </w:r>
    </w:p>
    <w:p w14:paraId="1D439D74" w14:textId="77777777" w:rsidR="00000000" w:rsidRDefault="00063F1E">
      <w:pPr>
        <w:pStyle w:val="a0"/>
        <w:rPr>
          <w:rFonts w:hint="cs"/>
          <w:rtl/>
        </w:rPr>
      </w:pPr>
    </w:p>
    <w:p w14:paraId="45FC316C" w14:textId="77777777" w:rsidR="00000000" w:rsidRDefault="00063F1E">
      <w:pPr>
        <w:pStyle w:val="af0"/>
        <w:rPr>
          <w:rtl/>
        </w:rPr>
      </w:pPr>
      <w:r>
        <w:rPr>
          <w:rFonts w:hint="eastAsia"/>
          <w:rtl/>
        </w:rPr>
        <w:t>קריאות</w:t>
      </w:r>
      <w:r>
        <w:rPr>
          <w:rtl/>
        </w:rPr>
        <w:t>:</w:t>
      </w:r>
    </w:p>
    <w:p w14:paraId="7700E49B" w14:textId="77777777" w:rsidR="00000000" w:rsidRDefault="00063F1E">
      <w:pPr>
        <w:pStyle w:val="a0"/>
        <w:rPr>
          <w:rFonts w:hint="cs"/>
          <w:rtl/>
        </w:rPr>
      </w:pPr>
    </w:p>
    <w:p w14:paraId="784F0F7B" w14:textId="77777777" w:rsidR="00000000" w:rsidRDefault="00063F1E">
      <w:pPr>
        <w:pStyle w:val="a0"/>
        <w:rPr>
          <w:rFonts w:hint="cs"/>
          <w:rtl/>
        </w:rPr>
      </w:pPr>
      <w:r>
        <w:rPr>
          <w:rFonts w:hint="cs"/>
          <w:rtl/>
        </w:rPr>
        <w:t xml:space="preserve">- - - </w:t>
      </w:r>
    </w:p>
    <w:p w14:paraId="0C11E795" w14:textId="77777777" w:rsidR="00000000" w:rsidRDefault="00063F1E">
      <w:pPr>
        <w:pStyle w:val="a0"/>
        <w:rPr>
          <w:rFonts w:hint="cs"/>
          <w:rtl/>
        </w:rPr>
      </w:pPr>
    </w:p>
    <w:p w14:paraId="25EE0962" w14:textId="77777777" w:rsidR="00000000" w:rsidRDefault="00063F1E">
      <w:pPr>
        <w:pStyle w:val="-"/>
        <w:rPr>
          <w:rtl/>
        </w:rPr>
      </w:pPr>
      <w:bookmarkStart w:id="597" w:name="FS000000455T15_12_2004_17_57_43C"/>
      <w:bookmarkEnd w:id="597"/>
      <w:r>
        <w:rPr>
          <w:rtl/>
        </w:rPr>
        <w:t>אופיר פינס-פז (העבודה-מימד):</w:t>
      </w:r>
    </w:p>
    <w:p w14:paraId="37EACEAB" w14:textId="77777777" w:rsidR="00000000" w:rsidRDefault="00063F1E">
      <w:pPr>
        <w:pStyle w:val="a0"/>
        <w:ind w:firstLine="0"/>
        <w:rPr>
          <w:rFonts w:hint="cs"/>
          <w:rtl/>
        </w:rPr>
      </w:pPr>
    </w:p>
    <w:p w14:paraId="46073656" w14:textId="77777777" w:rsidR="00000000" w:rsidRDefault="00063F1E">
      <w:pPr>
        <w:pStyle w:val="a0"/>
        <w:rPr>
          <w:rFonts w:hint="cs"/>
          <w:rtl/>
        </w:rPr>
      </w:pPr>
      <w:r>
        <w:rPr>
          <w:rFonts w:hint="cs"/>
          <w:rtl/>
        </w:rPr>
        <w:t xml:space="preserve">מה קרה? אתם מריחים בחירות? אתם מפחדים שהבוחרים שלכם בורחים מכם למפלגת העבודה? תירגעו, בבקשה. </w:t>
      </w:r>
    </w:p>
    <w:p w14:paraId="1DBC4E45" w14:textId="77777777" w:rsidR="00000000" w:rsidRDefault="00063F1E">
      <w:pPr>
        <w:pStyle w:val="a0"/>
        <w:rPr>
          <w:rFonts w:hint="cs"/>
          <w:rtl/>
        </w:rPr>
      </w:pPr>
    </w:p>
    <w:p w14:paraId="5C137C6A" w14:textId="77777777" w:rsidR="00000000" w:rsidRDefault="00063F1E">
      <w:pPr>
        <w:pStyle w:val="a0"/>
        <w:rPr>
          <w:rFonts w:hint="cs"/>
          <w:rtl/>
        </w:rPr>
      </w:pPr>
      <w:r>
        <w:rPr>
          <w:rFonts w:hint="cs"/>
          <w:rtl/>
        </w:rPr>
        <w:t xml:space="preserve">נהרגו חמישה חיילים בדואים בפיגוע הזה. אני רוצה לנצל את הבמה הזאת כנבחר ציבור לומר לחיילים בני העדה הבדואית </w:t>
      </w:r>
      <w:r>
        <w:rPr>
          <w:rFonts w:hint="cs"/>
          <w:rtl/>
        </w:rPr>
        <w:t>שמשרתים בצבא ולבני-משפחותיהם, שביום הזה אנחנו רוצים לנחם אותם, להשתתף בצערם, וכל חייל בדואי שנופל - שלא ייפלו נוספים - הוא בדיוק כמו כל חייל יהודי, ושניהם ישראלים.</w:t>
      </w:r>
    </w:p>
    <w:p w14:paraId="7298D60E" w14:textId="77777777" w:rsidR="00000000" w:rsidRDefault="00063F1E">
      <w:pPr>
        <w:pStyle w:val="a0"/>
        <w:rPr>
          <w:rFonts w:hint="cs"/>
          <w:rtl/>
        </w:rPr>
      </w:pPr>
    </w:p>
    <w:p w14:paraId="6C58D856" w14:textId="77777777" w:rsidR="00000000" w:rsidRDefault="00063F1E">
      <w:pPr>
        <w:pStyle w:val="a0"/>
        <w:rPr>
          <w:rFonts w:hint="cs"/>
          <w:rtl/>
        </w:rPr>
      </w:pPr>
      <w:r>
        <w:rPr>
          <w:rFonts w:hint="cs"/>
          <w:rtl/>
        </w:rPr>
        <w:t>אני רוצה לציין את הנאום החשוב של אבו-מאזן אתמול, שאמר באופן מפורש שמוכרחים להפסיק את האינתי</w:t>
      </w:r>
      <w:r>
        <w:rPr>
          <w:rFonts w:hint="cs"/>
          <w:rtl/>
        </w:rPr>
        <w:t>פאדה.</w:t>
      </w:r>
    </w:p>
    <w:p w14:paraId="277041D2" w14:textId="77777777" w:rsidR="00000000" w:rsidRDefault="00063F1E">
      <w:pPr>
        <w:pStyle w:val="a0"/>
        <w:rPr>
          <w:rFonts w:hint="cs"/>
          <w:rtl/>
        </w:rPr>
      </w:pPr>
    </w:p>
    <w:p w14:paraId="1899E265" w14:textId="77777777" w:rsidR="00000000" w:rsidRDefault="00063F1E">
      <w:pPr>
        <w:pStyle w:val="af0"/>
        <w:rPr>
          <w:rtl/>
        </w:rPr>
      </w:pPr>
      <w:r>
        <w:rPr>
          <w:rFonts w:hint="eastAsia"/>
          <w:rtl/>
        </w:rPr>
        <w:t>ניסן</w:t>
      </w:r>
      <w:r>
        <w:rPr>
          <w:rtl/>
        </w:rPr>
        <w:t xml:space="preserve"> סלומינסקי (מפד"ל):</w:t>
      </w:r>
    </w:p>
    <w:p w14:paraId="628EECA5" w14:textId="77777777" w:rsidR="00000000" w:rsidRDefault="00063F1E">
      <w:pPr>
        <w:pStyle w:val="a0"/>
        <w:rPr>
          <w:rFonts w:hint="cs"/>
          <w:rtl/>
        </w:rPr>
      </w:pPr>
    </w:p>
    <w:p w14:paraId="20195960" w14:textId="77777777" w:rsidR="00000000" w:rsidRDefault="00063F1E">
      <w:pPr>
        <w:pStyle w:val="a0"/>
        <w:rPr>
          <w:rFonts w:hint="cs"/>
          <w:rtl/>
        </w:rPr>
      </w:pPr>
      <w:r>
        <w:rPr>
          <w:rFonts w:hint="cs"/>
          <w:rtl/>
        </w:rPr>
        <w:t>הוא גינה את הפיגוע?</w:t>
      </w:r>
    </w:p>
    <w:p w14:paraId="07866CC7" w14:textId="77777777" w:rsidR="00000000" w:rsidRDefault="00063F1E">
      <w:pPr>
        <w:pStyle w:val="a0"/>
        <w:rPr>
          <w:rFonts w:hint="cs"/>
          <w:rtl/>
        </w:rPr>
      </w:pPr>
    </w:p>
    <w:p w14:paraId="4B07CAE9" w14:textId="77777777" w:rsidR="00000000" w:rsidRDefault="00063F1E">
      <w:pPr>
        <w:pStyle w:val="-"/>
        <w:rPr>
          <w:rtl/>
        </w:rPr>
      </w:pPr>
      <w:bookmarkStart w:id="598" w:name="FS000000455T15_12_2004_17_20_47C"/>
      <w:bookmarkEnd w:id="598"/>
      <w:r>
        <w:rPr>
          <w:rtl/>
        </w:rPr>
        <w:t>אופיר פינס-פז (העבודה-מימד):</w:t>
      </w:r>
    </w:p>
    <w:p w14:paraId="05002477" w14:textId="77777777" w:rsidR="00000000" w:rsidRDefault="00063F1E">
      <w:pPr>
        <w:pStyle w:val="a0"/>
        <w:rPr>
          <w:rtl/>
        </w:rPr>
      </w:pPr>
    </w:p>
    <w:p w14:paraId="71839835" w14:textId="77777777" w:rsidR="00000000" w:rsidRDefault="00063F1E">
      <w:pPr>
        <w:pStyle w:val="a0"/>
        <w:rPr>
          <w:rFonts w:hint="cs"/>
          <w:rtl/>
        </w:rPr>
      </w:pPr>
      <w:r>
        <w:rPr>
          <w:rFonts w:hint="cs"/>
          <w:rtl/>
        </w:rPr>
        <w:t>בוודאי. הוא אמר שצריך להפסיק את האינתיפאדה. אבו-מאזן מגנה כל פיגוע טרור, כבר שנים.</w:t>
      </w:r>
    </w:p>
    <w:p w14:paraId="6073252F" w14:textId="77777777" w:rsidR="00000000" w:rsidRDefault="00063F1E">
      <w:pPr>
        <w:pStyle w:val="a0"/>
        <w:rPr>
          <w:rFonts w:hint="cs"/>
          <w:rtl/>
        </w:rPr>
      </w:pPr>
    </w:p>
    <w:p w14:paraId="3C6666B3" w14:textId="77777777" w:rsidR="00000000" w:rsidRDefault="00063F1E">
      <w:pPr>
        <w:pStyle w:val="af0"/>
        <w:rPr>
          <w:rtl/>
        </w:rPr>
      </w:pPr>
      <w:r>
        <w:rPr>
          <w:rFonts w:hint="eastAsia"/>
          <w:rtl/>
        </w:rPr>
        <w:t>ניסן</w:t>
      </w:r>
      <w:r>
        <w:rPr>
          <w:rtl/>
        </w:rPr>
        <w:t xml:space="preserve"> סלומינסקי (מפד"ל):</w:t>
      </w:r>
    </w:p>
    <w:p w14:paraId="3F7EA6B6" w14:textId="77777777" w:rsidR="00000000" w:rsidRDefault="00063F1E">
      <w:pPr>
        <w:pStyle w:val="a0"/>
        <w:rPr>
          <w:rFonts w:hint="cs"/>
          <w:rtl/>
        </w:rPr>
      </w:pPr>
    </w:p>
    <w:p w14:paraId="78CE6B1B" w14:textId="77777777" w:rsidR="00000000" w:rsidRDefault="00063F1E">
      <w:pPr>
        <w:pStyle w:val="a0"/>
        <w:rPr>
          <w:rFonts w:hint="cs"/>
          <w:rtl/>
        </w:rPr>
      </w:pPr>
      <w:r>
        <w:rPr>
          <w:rFonts w:hint="cs"/>
          <w:rtl/>
        </w:rPr>
        <w:t xml:space="preserve">הוא לא גינה את הפיגוע הזה. </w:t>
      </w:r>
    </w:p>
    <w:p w14:paraId="21EFE698" w14:textId="77777777" w:rsidR="00000000" w:rsidRDefault="00063F1E">
      <w:pPr>
        <w:pStyle w:val="af0"/>
        <w:rPr>
          <w:rFonts w:hint="cs"/>
          <w:rtl/>
        </w:rPr>
      </w:pPr>
    </w:p>
    <w:p w14:paraId="0B6E0B65" w14:textId="77777777" w:rsidR="00000000" w:rsidRDefault="00063F1E">
      <w:pPr>
        <w:pStyle w:val="af0"/>
        <w:rPr>
          <w:rtl/>
        </w:rPr>
      </w:pPr>
      <w:r>
        <w:rPr>
          <w:rFonts w:hint="eastAsia"/>
          <w:rtl/>
        </w:rPr>
        <w:t>יחיאל</w:t>
      </w:r>
      <w:r>
        <w:rPr>
          <w:rtl/>
        </w:rPr>
        <w:t xml:space="preserve"> חזן (הליכוד):</w:t>
      </w:r>
    </w:p>
    <w:p w14:paraId="17B7E1AF" w14:textId="77777777" w:rsidR="00000000" w:rsidRDefault="00063F1E">
      <w:pPr>
        <w:pStyle w:val="a0"/>
        <w:rPr>
          <w:rFonts w:hint="cs"/>
          <w:rtl/>
        </w:rPr>
      </w:pPr>
    </w:p>
    <w:p w14:paraId="0459AEB3" w14:textId="77777777" w:rsidR="00000000" w:rsidRDefault="00063F1E">
      <w:pPr>
        <w:pStyle w:val="a0"/>
        <w:rPr>
          <w:rFonts w:hint="cs"/>
          <w:rtl/>
        </w:rPr>
      </w:pPr>
      <w:r>
        <w:rPr>
          <w:rFonts w:hint="cs"/>
          <w:rtl/>
        </w:rPr>
        <w:t>תבדוק עובדות.</w:t>
      </w:r>
    </w:p>
    <w:p w14:paraId="7F8FBE5F" w14:textId="77777777" w:rsidR="00000000" w:rsidRDefault="00063F1E">
      <w:pPr>
        <w:pStyle w:val="a0"/>
        <w:rPr>
          <w:rFonts w:hint="cs"/>
          <w:rtl/>
        </w:rPr>
      </w:pPr>
    </w:p>
    <w:p w14:paraId="48874F4D" w14:textId="77777777" w:rsidR="00000000" w:rsidRDefault="00063F1E">
      <w:pPr>
        <w:pStyle w:val="af0"/>
        <w:rPr>
          <w:rtl/>
        </w:rPr>
      </w:pPr>
      <w:r>
        <w:rPr>
          <w:rFonts w:hint="eastAsia"/>
          <w:rtl/>
        </w:rPr>
        <w:t>ניסן</w:t>
      </w:r>
      <w:r>
        <w:rPr>
          <w:rtl/>
        </w:rPr>
        <w:t xml:space="preserve"> סלומינסקי (מפד"ל):</w:t>
      </w:r>
    </w:p>
    <w:p w14:paraId="09FA2281" w14:textId="77777777" w:rsidR="00000000" w:rsidRDefault="00063F1E">
      <w:pPr>
        <w:pStyle w:val="a0"/>
        <w:rPr>
          <w:rFonts w:hint="cs"/>
          <w:rtl/>
        </w:rPr>
      </w:pPr>
    </w:p>
    <w:p w14:paraId="5C0A670F" w14:textId="77777777" w:rsidR="00000000" w:rsidRDefault="00063F1E">
      <w:pPr>
        <w:pStyle w:val="a0"/>
        <w:rPr>
          <w:rFonts w:hint="cs"/>
          <w:rtl/>
        </w:rPr>
      </w:pPr>
      <w:r>
        <w:rPr>
          <w:rFonts w:hint="cs"/>
          <w:rtl/>
        </w:rPr>
        <w:t>- - -</w:t>
      </w:r>
    </w:p>
    <w:p w14:paraId="16208D22" w14:textId="77777777" w:rsidR="00000000" w:rsidRDefault="00063F1E">
      <w:pPr>
        <w:pStyle w:val="a0"/>
        <w:rPr>
          <w:rFonts w:hint="cs"/>
          <w:rtl/>
        </w:rPr>
      </w:pPr>
    </w:p>
    <w:p w14:paraId="79D30D4A" w14:textId="77777777" w:rsidR="00000000" w:rsidRDefault="00063F1E">
      <w:pPr>
        <w:pStyle w:val="af1"/>
        <w:rPr>
          <w:rtl/>
        </w:rPr>
      </w:pPr>
      <w:r>
        <w:rPr>
          <w:rtl/>
        </w:rPr>
        <w:t>היו”ר יולי-יואל אדלשטיין:</w:t>
      </w:r>
    </w:p>
    <w:p w14:paraId="30B1DC13" w14:textId="77777777" w:rsidR="00000000" w:rsidRDefault="00063F1E">
      <w:pPr>
        <w:pStyle w:val="a0"/>
        <w:rPr>
          <w:rtl/>
        </w:rPr>
      </w:pPr>
    </w:p>
    <w:p w14:paraId="3254990C" w14:textId="77777777" w:rsidR="00000000" w:rsidRDefault="00063F1E">
      <w:pPr>
        <w:pStyle w:val="a0"/>
        <w:rPr>
          <w:rFonts w:hint="cs"/>
          <w:rtl/>
        </w:rPr>
      </w:pPr>
      <w:r>
        <w:rPr>
          <w:rFonts w:hint="cs"/>
          <w:rtl/>
        </w:rPr>
        <w:t>הפעילות של חברי הכנסת קצת עוברת גבולות.</w:t>
      </w:r>
    </w:p>
    <w:p w14:paraId="72803A85" w14:textId="77777777" w:rsidR="00000000" w:rsidRDefault="00063F1E">
      <w:pPr>
        <w:pStyle w:val="a0"/>
        <w:rPr>
          <w:rFonts w:hint="cs"/>
          <w:rtl/>
        </w:rPr>
      </w:pPr>
    </w:p>
    <w:p w14:paraId="3C52065D" w14:textId="77777777" w:rsidR="00000000" w:rsidRDefault="00063F1E">
      <w:pPr>
        <w:pStyle w:val="af0"/>
        <w:rPr>
          <w:rtl/>
        </w:rPr>
      </w:pPr>
      <w:r>
        <w:rPr>
          <w:rFonts w:hint="eastAsia"/>
          <w:rtl/>
        </w:rPr>
        <w:t>ואסל</w:t>
      </w:r>
      <w:r>
        <w:rPr>
          <w:rtl/>
        </w:rPr>
        <w:t xml:space="preserve"> טאהא (בל"ד):</w:t>
      </w:r>
    </w:p>
    <w:p w14:paraId="31CAF5FA" w14:textId="77777777" w:rsidR="00000000" w:rsidRDefault="00063F1E">
      <w:pPr>
        <w:pStyle w:val="a0"/>
        <w:rPr>
          <w:rFonts w:hint="cs"/>
          <w:rtl/>
        </w:rPr>
      </w:pPr>
    </w:p>
    <w:p w14:paraId="524B49A4" w14:textId="77777777" w:rsidR="00000000" w:rsidRDefault="00063F1E">
      <w:pPr>
        <w:pStyle w:val="a0"/>
        <w:ind w:left="719" w:firstLine="0"/>
        <w:rPr>
          <w:rFonts w:hint="cs"/>
          <w:rtl/>
        </w:rPr>
      </w:pPr>
      <w:r>
        <w:rPr>
          <w:rFonts w:hint="cs"/>
          <w:rtl/>
        </w:rPr>
        <w:t xml:space="preserve">הוא גינה את הפיגוע. </w:t>
      </w:r>
    </w:p>
    <w:p w14:paraId="2D54FFE8" w14:textId="77777777" w:rsidR="00000000" w:rsidRDefault="00063F1E">
      <w:pPr>
        <w:pStyle w:val="a0"/>
        <w:rPr>
          <w:rFonts w:hint="cs"/>
          <w:rtl/>
        </w:rPr>
      </w:pPr>
    </w:p>
    <w:p w14:paraId="30EA2D44" w14:textId="77777777" w:rsidR="00000000" w:rsidRDefault="00063F1E">
      <w:pPr>
        <w:pStyle w:val="af1"/>
        <w:rPr>
          <w:rtl/>
        </w:rPr>
      </w:pPr>
      <w:r>
        <w:rPr>
          <w:rtl/>
        </w:rPr>
        <w:t>היו”ר יולי-יואל אדלשטיין:</w:t>
      </w:r>
    </w:p>
    <w:p w14:paraId="22D75635" w14:textId="77777777" w:rsidR="00000000" w:rsidRDefault="00063F1E">
      <w:pPr>
        <w:pStyle w:val="a0"/>
        <w:rPr>
          <w:rtl/>
        </w:rPr>
      </w:pPr>
    </w:p>
    <w:p w14:paraId="3A12F430" w14:textId="77777777" w:rsidR="00000000" w:rsidRDefault="00063F1E">
      <w:pPr>
        <w:pStyle w:val="a0"/>
        <w:rPr>
          <w:rFonts w:hint="cs"/>
          <w:rtl/>
        </w:rPr>
      </w:pPr>
      <w:r>
        <w:rPr>
          <w:rFonts w:hint="cs"/>
          <w:rtl/>
        </w:rPr>
        <w:t>חבר הכנסת ואסל טאהא, אתה מדבר כרגע על חשבון הצעה אחרת?</w:t>
      </w:r>
    </w:p>
    <w:p w14:paraId="042EB37A" w14:textId="77777777" w:rsidR="00000000" w:rsidRDefault="00063F1E">
      <w:pPr>
        <w:pStyle w:val="a0"/>
        <w:rPr>
          <w:rFonts w:hint="cs"/>
          <w:rtl/>
        </w:rPr>
      </w:pPr>
    </w:p>
    <w:p w14:paraId="0EA8013A" w14:textId="77777777" w:rsidR="00000000" w:rsidRDefault="00063F1E">
      <w:pPr>
        <w:pStyle w:val="-"/>
        <w:rPr>
          <w:rtl/>
        </w:rPr>
      </w:pPr>
      <w:bookmarkStart w:id="599" w:name="FS000000455T15_12_2004_17_21_16C"/>
      <w:bookmarkEnd w:id="599"/>
      <w:r>
        <w:rPr>
          <w:rtl/>
        </w:rPr>
        <w:t>אופיר פינס-פז (העבודה-מימד):</w:t>
      </w:r>
    </w:p>
    <w:p w14:paraId="5E43C07F" w14:textId="77777777" w:rsidR="00000000" w:rsidRDefault="00063F1E">
      <w:pPr>
        <w:pStyle w:val="a0"/>
        <w:rPr>
          <w:rtl/>
        </w:rPr>
      </w:pPr>
    </w:p>
    <w:p w14:paraId="683CAB57" w14:textId="77777777" w:rsidR="00000000" w:rsidRDefault="00063F1E">
      <w:pPr>
        <w:pStyle w:val="a0"/>
        <w:rPr>
          <w:rFonts w:hint="cs"/>
          <w:rtl/>
        </w:rPr>
      </w:pPr>
      <w:r>
        <w:rPr>
          <w:rFonts w:hint="cs"/>
          <w:rtl/>
        </w:rPr>
        <w:t>א</w:t>
      </w:r>
      <w:r>
        <w:rPr>
          <w:rFonts w:hint="cs"/>
          <w:rtl/>
        </w:rPr>
        <w:t>ני פשוט לא מבין אתכם. בא מנהיג פלסטיני שצריך להתמודד בעוד פחות מחודשיים בקלפי, מתייצב מול העם שלו ואומר שצריך להפסיק את האינתיפאדה, ואתם מותחים ביקורת גם על זה? אלוהים אדירים, מה אתם רוצים?</w:t>
      </w:r>
    </w:p>
    <w:p w14:paraId="7A861553" w14:textId="77777777" w:rsidR="00000000" w:rsidRDefault="00063F1E">
      <w:pPr>
        <w:pStyle w:val="a0"/>
        <w:rPr>
          <w:rFonts w:hint="cs"/>
          <w:rtl/>
        </w:rPr>
      </w:pPr>
    </w:p>
    <w:p w14:paraId="04ED0080" w14:textId="77777777" w:rsidR="00000000" w:rsidRDefault="00063F1E">
      <w:pPr>
        <w:pStyle w:val="af0"/>
        <w:rPr>
          <w:rtl/>
        </w:rPr>
      </w:pPr>
      <w:r>
        <w:rPr>
          <w:rFonts w:hint="eastAsia"/>
          <w:rtl/>
        </w:rPr>
        <w:t>ניסן</w:t>
      </w:r>
      <w:r>
        <w:rPr>
          <w:rtl/>
        </w:rPr>
        <w:t xml:space="preserve"> סלומינסקי (מפד"ל):</w:t>
      </w:r>
    </w:p>
    <w:p w14:paraId="1338DEFB" w14:textId="77777777" w:rsidR="00000000" w:rsidRDefault="00063F1E">
      <w:pPr>
        <w:pStyle w:val="a0"/>
        <w:rPr>
          <w:rFonts w:hint="cs"/>
          <w:rtl/>
        </w:rPr>
      </w:pPr>
    </w:p>
    <w:p w14:paraId="07CF0AAB" w14:textId="77777777" w:rsidR="00000000" w:rsidRDefault="00063F1E">
      <w:pPr>
        <w:pStyle w:val="a0"/>
        <w:rPr>
          <w:rFonts w:hint="cs"/>
          <w:rtl/>
        </w:rPr>
      </w:pPr>
      <w:r>
        <w:rPr>
          <w:rFonts w:hint="cs"/>
          <w:rtl/>
        </w:rPr>
        <w:t xml:space="preserve">- - - </w:t>
      </w:r>
    </w:p>
    <w:p w14:paraId="2CD9008A" w14:textId="77777777" w:rsidR="00000000" w:rsidRDefault="00063F1E">
      <w:pPr>
        <w:pStyle w:val="a0"/>
        <w:ind w:firstLine="0"/>
        <w:rPr>
          <w:rFonts w:hint="cs"/>
          <w:rtl/>
        </w:rPr>
      </w:pPr>
    </w:p>
    <w:p w14:paraId="1BF66D60" w14:textId="77777777" w:rsidR="00000000" w:rsidRDefault="00063F1E">
      <w:pPr>
        <w:pStyle w:val="-"/>
        <w:rPr>
          <w:rtl/>
        </w:rPr>
      </w:pPr>
      <w:r>
        <w:rPr>
          <w:rtl/>
        </w:rPr>
        <w:t>אופיר פינס-פז (העבודה-מימד):</w:t>
      </w:r>
    </w:p>
    <w:p w14:paraId="57CEBB0A" w14:textId="77777777" w:rsidR="00000000" w:rsidRDefault="00063F1E">
      <w:pPr>
        <w:pStyle w:val="a0"/>
        <w:ind w:firstLine="0"/>
        <w:rPr>
          <w:rFonts w:hint="cs"/>
          <w:rtl/>
        </w:rPr>
      </w:pPr>
    </w:p>
    <w:p w14:paraId="30EA4D32" w14:textId="77777777" w:rsidR="00000000" w:rsidRDefault="00063F1E">
      <w:pPr>
        <w:pStyle w:val="a0"/>
        <w:rPr>
          <w:rFonts w:hint="cs"/>
          <w:rtl/>
        </w:rPr>
      </w:pPr>
      <w:r>
        <w:rPr>
          <w:rFonts w:hint="cs"/>
          <w:rtl/>
        </w:rPr>
        <w:t>בס</w:t>
      </w:r>
      <w:r>
        <w:rPr>
          <w:rFonts w:hint="cs"/>
          <w:rtl/>
        </w:rPr>
        <w:t xml:space="preserve">דר, הבנתי, אבל את זה הוא אומר, זה קל וחומר. אתה מפקפק בזה? </w:t>
      </w:r>
    </w:p>
    <w:p w14:paraId="27A0337C" w14:textId="77777777" w:rsidR="00000000" w:rsidRDefault="00063F1E">
      <w:pPr>
        <w:pStyle w:val="a0"/>
        <w:rPr>
          <w:rFonts w:hint="cs"/>
          <w:rtl/>
        </w:rPr>
      </w:pPr>
    </w:p>
    <w:p w14:paraId="47E3D7FD" w14:textId="77777777" w:rsidR="00000000" w:rsidRDefault="00063F1E">
      <w:pPr>
        <w:pStyle w:val="a0"/>
        <w:rPr>
          <w:rFonts w:hint="cs"/>
          <w:rtl/>
        </w:rPr>
      </w:pPr>
      <w:r>
        <w:rPr>
          <w:rFonts w:hint="cs"/>
          <w:rtl/>
        </w:rPr>
        <w:t>אני רק אומר דבר אחד - - -</w:t>
      </w:r>
    </w:p>
    <w:p w14:paraId="0AE1EABE" w14:textId="77777777" w:rsidR="00000000" w:rsidRDefault="00063F1E">
      <w:pPr>
        <w:pStyle w:val="a0"/>
        <w:rPr>
          <w:rFonts w:hint="cs"/>
          <w:rtl/>
        </w:rPr>
      </w:pPr>
    </w:p>
    <w:p w14:paraId="17F728BC" w14:textId="77777777" w:rsidR="00000000" w:rsidRDefault="00063F1E">
      <w:pPr>
        <w:pStyle w:val="af1"/>
        <w:rPr>
          <w:rtl/>
        </w:rPr>
      </w:pPr>
      <w:r>
        <w:rPr>
          <w:rFonts w:hint="eastAsia"/>
          <w:rtl/>
        </w:rPr>
        <w:t>היו</w:t>
      </w:r>
      <w:r>
        <w:rPr>
          <w:rtl/>
        </w:rPr>
        <w:t>"ר יולי-יואל אדלשטיין:</w:t>
      </w:r>
    </w:p>
    <w:p w14:paraId="7FE26020" w14:textId="77777777" w:rsidR="00000000" w:rsidRDefault="00063F1E">
      <w:pPr>
        <w:pStyle w:val="a0"/>
        <w:rPr>
          <w:rFonts w:hint="cs"/>
          <w:rtl/>
        </w:rPr>
      </w:pPr>
    </w:p>
    <w:p w14:paraId="2A8EB5CB" w14:textId="77777777" w:rsidR="00000000" w:rsidRDefault="00063F1E">
      <w:pPr>
        <w:pStyle w:val="a0"/>
        <w:rPr>
          <w:rFonts w:hint="cs"/>
          <w:rtl/>
        </w:rPr>
      </w:pPr>
      <w:r>
        <w:rPr>
          <w:rFonts w:hint="cs"/>
          <w:rtl/>
        </w:rPr>
        <w:t xml:space="preserve">לסיכום. </w:t>
      </w:r>
    </w:p>
    <w:p w14:paraId="3FE1047D" w14:textId="77777777" w:rsidR="00000000" w:rsidRDefault="00063F1E">
      <w:pPr>
        <w:pStyle w:val="a0"/>
        <w:rPr>
          <w:rFonts w:hint="cs"/>
          <w:rtl/>
        </w:rPr>
      </w:pPr>
    </w:p>
    <w:p w14:paraId="3675FDC9" w14:textId="77777777" w:rsidR="00000000" w:rsidRDefault="00063F1E">
      <w:pPr>
        <w:pStyle w:val="-"/>
        <w:rPr>
          <w:rtl/>
        </w:rPr>
      </w:pPr>
      <w:bookmarkStart w:id="600" w:name="FS000000455T15_12_2004_18_00_02C"/>
      <w:bookmarkEnd w:id="600"/>
      <w:r>
        <w:rPr>
          <w:rFonts w:hint="eastAsia"/>
          <w:rtl/>
        </w:rPr>
        <w:t>אופיר</w:t>
      </w:r>
      <w:r>
        <w:rPr>
          <w:rtl/>
        </w:rPr>
        <w:t xml:space="preserve"> פינס-פז (העבודה-מימד):</w:t>
      </w:r>
    </w:p>
    <w:p w14:paraId="6795E1B5" w14:textId="77777777" w:rsidR="00000000" w:rsidRDefault="00063F1E">
      <w:pPr>
        <w:pStyle w:val="a0"/>
        <w:rPr>
          <w:rFonts w:hint="cs"/>
          <w:rtl/>
        </w:rPr>
      </w:pPr>
    </w:p>
    <w:p w14:paraId="7C00C6D9" w14:textId="77777777" w:rsidR="00000000" w:rsidRDefault="00063F1E">
      <w:pPr>
        <w:pStyle w:val="a0"/>
        <w:rPr>
          <w:rFonts w:hint="cs"/>
          <w:rtl/>
        </w:rPr>
      </w:pPr>
      <w:r>
        <w:rPr>
          <w:rFonts w:hint="cs"/>
          <w:rtl/>
        </w:rPr>
        <w:t>לסיכום. עם כל הכבוד לאמירה של אבו-מאזן, אני רוצה שיהיה ברור שעם ישראל מצפה שההתנתקות, היציאה מעזה ופי</w:t>
      </w:r>
      <w:r>
        <w:rPr>
          <w:rFonts w:hint="cs"/>
          <w:rtl/>
        </w:rPr>
        <w:t>נוי ההתנחלויות יביאו בסופו של דבר לתוצאה שלא יהיה טרור מעזה. ואם הטרור מעזה ממשיך כאילו לא נפלה החלטת ממשלה, ממשיך כאילו אין כוונה ישראלית, אני חושב שאותם מחבלים, אותם טרוריסטים, מושכים את השטיח מתחת לסיכוי לעשות את ההתנתקות בהידברות ומתחת לסיכוי להחזיר את</w:t>
      </w:r>
      <w:r>
        <w:rPr>
          <w:rFonts w:hint="cs"/>
          <w:rtl/>
        </w:rPr>
        <w:t xml:space="preserve"> האמון של שני העמים ביכולת להגיע להסכם שלום. </w:t>
      </w:r>
    </w:p>
    <w:p w14:paraId="44D97AD4" w14:textId="77777777" w:rsidR="00000000" w:rsidRDefault="00063F1E">
      <w:pPr>
        <w:pStyle w:val="a0"/>
        <w:rPr>
          <w:rFonts w:hint="cs"/>
          <w:rtl/>
        </w:rPr>
      </w:pPr>
    </w:p>
    <w:p w14:paraId="6649E490" w14:textId="77777777" w:rsidR="00000000" w:rsidRDefault="00063F1E">
      <w:pPr>
        <w:pStyle w:val="af1"/>
        <w:rPr>
          <w:rtl/>
        </w:rPr>
      </w:pPr>
      <w:r>
        <w:rPr>
          <w:rFonts w:hint="eastAsia"/>
          <w:rtl/>
        </w:rPr>
        <w:t>היו</w:t>
      </w:r>
      <w:r>
        <w:rPr>
          <w:rtl/>
        </w:rPr>
        <w:t>"ר יולי-יואל אדלשטיין:</w:t>
      </w:r>
    </w:p>
    <w:p w14:paraId="3BD26871" w14:textId="77777777" w:rsidR="00000000" w:rsidRDefault="00063F1E">
      <w:pPr>
        <w:pStyle w:val="a0"/>
        <w:rPr>
          <w:rFonts w:hint="cs"/>
          <w:rtl/>
        </w:rPr>
      </w:pPr>
    </w:p>
    <w:p w14:paraId="11FD81C2" w14:textId="77777777" w:rsidR="00000000" w:rsidRDefault="00063F1E">
      <w:pPr>
        <w:pStyle w:val="a0"/>
        <w:rPr>
          <w:rFonts w:hint="cs"/>
          <w:rtl/>
        </w:rPr>
      </w:pPr>
      <w:r>
        <w:rPr>
          <w:rFonts w:hint="cs"/>
          <w:rtl/>
        </w:rPr>
        <w:t xml:space="preserve">תודה. </w:t>
      </w:r>
    </w:p>
    <w:p w14:paraId="4567A6A0" w14:textId="77777777" w:rsidR="00000000" w:rsidRDefault="00063F1E">
      <w:pPr>
        <w:pStyle w:val="a0"/>
        <w:rPr>
          <w:rFonts w:hint="cs"/>
          <w:rtl/>
        </w:rPr>
      </w:pPr>
    </w:p>
    <w:p w14:paraId="347015FA" w14:textId="77777777" w:rsidR="00000000" w:rsidRDefault="00063F1E">
      <w:pPr>
        <w:pStyle w:val="-"/>
        <w:rPr>
          <w:rtl/>
        </w:rPr>
      </w:pPr>
      <w:bookmarkStart w:id="601" w:name="FS000000455T15_12_2004_18_01_37C"/>
      <w:bookmarkEnd w:id="601"/>
      <w:r>
        <w:rPr>
          <w:rFonts w:hint="eastAsia"/>
          <w:rtl/>
        </w:rPr>
        <w:t>אופיר</w:t>
      </w:r>
      <w:r>
        <w:rPr>
          <w:rtl/>
        </w:rPr>
        <w:t xml:space="preserve"> פינס-פז (העבודה-מימד):</w:t>
      </w:r>
    </w:p>
    <w:p w14:paraId="4B07E718" w14:textId="77777777" w:rsidR="00000000" w:rsidRDefault="00063F1E">
      <w:pPr>
        <w:pStyle w:val="a0"/>
        <w:rPr>
          <w:rFonts w:hint="cs"/>
          <w:rtl/>
        </w:rPr>
      </w:pPr>
    </w:p>
    <w:p w14:paraId="0939644E" w14:textId="77777777" w:rsidR="00000000" w:rsidRDefault="00063F1E">
      <w:pPr>
        <w:pStyle w:val="a0"/>
        <w:rPr>
          <w:rFonts w:hint="cs"/>
          <w:rtl/>
        </w:rPr>
      </w:pPr>
      <w:r>
        <w:rPr>
          <w:rFonts w:hint="cs"/>
          <w:rtl/>
        </w:rPr>
        <w:t xml:space="preserve">ואני מקווה מאוד שלאנשים האלה יהיה פחות ופחות גיבוי בחברה הפלסטינית. </w:t>
      </w:r>
    </w:p>
    <w:p w14:paraId="79C9BCFB" w14:textId="77777777" w:rsidR="00000000" w:rsidRDefault="00063F1E">
      <w:pPr>
        <w:pStyle w:val="a0"/>
        <w:rPr>
          <w:rFonts w:hint="cs"/>
          <w:rtl/>
        </w:rPr>
      </w:pPr>
    </w:p>
    <w:p w14:paraId="4B63CF4F" w14:textId="77777777" w:rsidR="00000000" w:rsidRDefault="00063F1E">
      <w:pPr>
        <w:pStyle w:val="af1"/>
        <w:rPr>
          <w:rtl/>
        </w:rPr>
      </w:pPr>
      <w:r>
        <w:rPr>
          <w:rFonts w:hint="eastAsia"/>
          <w:rtl/>
        </w:rPr>
        <w:t>היו</w:t>
      </w:r>
      <w:r>
        <w:rPr>
          <w:rtl/>
        </w:rPr>
        <w:t>"ר יולי-יואל אדלשטיין:</w:t>
      </w:r>
    </w:p>
    <w:p w14:paraId="4F14F9B7" w14:textId="77777777" w:rsidR="00000000" w:rsidRDefault="00063F1E">
      <w:pPr>
        <w:pStyle w:val="a0"/>
        <w:rPr>
          <w:rFonts w:hint="cs"/>
          <w:rtl/>
        </w:rPr>
      </w:pPr>
    </w:p>
    <w:p w14:paraId="72BCD085" w14:textId="77777777" w:rsidR="00000000" w:rsidRDefault="00063F1E">
      <w:pPr>
        <w:pStyle w:val="a0"/>
        <w:rPr>
          <w:rFonts w:hint="cs"/>
          <w:rtl/>
        </w:rPr>
      </w:pPr>
      <w:r>
        <w:rPr>
          <w:rFonts w:hint="cs"/>
          <w:rtl/>
        </w:rPr>
        <w:t>תודה רבה לחבר הכנסת אופיר פינס-פז. ישיב לכל המצ</w:t>
      </w:r>
      <w:r>
        <w:rPr>
          <w:rFonts w:hint="cs"/>
          <w:rtl/>
        </w:rPr>
        <w:t xml:space="preserve">יעים סגן שר הביטחון, חבר הכנסת זאב בוים. </w:t>
      </w:r>
    </w:p>
    <w:p w14:paraId="509885DC" w14:textId="77777777" w:rsidR="00000000" w:rsidRDefault="00063F1E">
      <w:pPr>
        <w:pStyle w:val="a0"/>
        <w:rPr>
          <w:rFonts w:hint="cs"/>
          <w:rtl/>
        </w:rPr>
      </w:pPr>
    </w:p>
    <w:p w14:paraId="06543965" w14:textId="77777777" w:rsidR="00000000" w:rsidRDefault="00063F1E">
      <w:pPr>
        <w:pStyle w:val="a"/>
        <w:rPr>
          <w:rtl/>
        </w:rPr>
      </w:pPr>
      <w:bookmarkStart w:id="602" w:name="FS000000464T15_12_2004_18_02_41"/>
      <w:bookmarkStart w:id="603" w:name="_Toc100465871"/>
      <w:bookmarkEnd w:id="602"/>
      <w:r>
        <w:rPr>
          <w:rFonts w:hint="eastAsia"/>
          <w:rtl/>
        </w:rPr>
        <w:t>סגן שר הביטחון זאב בוים:</w:t>
      </w:r>
      <w:bookmarkEnd w:id="603"/>
    </w:p>
    <w:p w14:paraId="682A7D74" w14:textId="77777777" w:rsidR="00000000" w:rsidRDefault="00063F1E">
      <w:pPr>
        <w:pStyle w:val="a0"/>
        <w:rPr>
          <w:rFonts w:hint="cs"/>
          <w:rtl/>
        </w:rPr>
      </w:pPr>
    </w:p>
    <w:p w14:paraId="411BB9F6" w14:textId="77777777" w:rsidR="00000000" w:rsidRDefault="00063F1E">
      <w:pPr>
        <w:pStyle w:val="a0"/>
        <w:rPr>
          <w:rFonts w:hint="cs"/>
          <w:rtl/>
        </w:rPr>
      </w:pPr>
      <w:r>
        <w:rPr>
          <w:rFonts w:hint="cs"/>
          <w:rtl/>
        </w:rPr>
        <w:t xml:space="preserve">אדוני היושב-ראש, חברי הכנסת, חבר הכנסת אופיר פינס, אתה ניסית למלט את עצמך מזעמם של חברי הכנסת הערבים בהצהירך שאתה ממחנה השלום. ראה זה פלא </w:t>
      </w:r>
      <w:r>
        <w:rPr>
          <w:rtl/>
        </w:rPr>
        <w:t>–</w:t>
      </w:r>
      <w:r>
        <w:rPr>
          <w:rFonts w:hint="cs"/>
          <w:rtl/>
        </w:rPr>
        <w:t xml:space="preserve"> זה לא עזר לך. אז איך אומרים? - - </w:t>
      </w:r>
    </w:p>
    <w:p w14:paraId="5FB9DEA5" w14:textId="77777777" w:rsidR="00000000" w:rsidRDefault="00063F1E">
      <w:pPr>
        <w:pStyle w:val="a0"/>
        <w:rPr>
          <w:rFonts w:hint="cs"/>
          <w:rtl/>
        </w:rPr>
      </w:pPr>
    </w:p>
    <w:p w14:paraId="789F3655" w14:textId="77777777" w:rsidR="00000000" w:rsidRDefault="00063F1E">
      <w:pPr>
        <w:pStyle w:val="af0"/>
        <w:rPr>
          <w:rtl/>
        </w:rPr>
      </w:pPr>
      <w:r>
        <w:rPr>
          <w:rFonts w:hint="eastAsia"/>
          <w:rtl/>
        </w:rPr>
        <w:t>עסאם</w:t>
      </w:r>
      <w:r>
        <w:rPr>
          <w:rtl/>
        </w:rPr>
        <w:t xml:space="preserve"> מח'ול (</w:t>
      </w:r>
      <w:r>
        <w:rPr>
          <w:rtl/>
        </w:rPr>
        <w:t>חד"ש-תע"ל):</w:t>
      </w:r>
    </w:p>
    <w:p w14:paraId="0EF44548" w14:textId="77777777" w:rsidR="00000000" w:rsidRDefault="00063F1E">
      <w:pPr>
        <w:pStyle w:val="a0"/>
        <w:rPr>
          <w:rFonts w:hint="cs"/>
          <w:rtl/>
        </w:rPr>
      </w:pPr>
    </w:p>
    <w:p w14:paraId="4C128BEF" w14:textId="77777777" w:rsidR="00000000" w:rsidRDefault="00063F1E">
      <w:pPr>
        <w:pStyle w:val="a0"/>
        <w:rPr>
          <w:rFonts w:hint="cs"/>
          <w:rtl/>
        </w:rPr>
      </w:pPr>
      <w:r>
        <w:rPr>
          <w:rFonts w:hint="cs"/>
          <w:rtl/>
        </w:rPr>
        <w:t>- - - סגן שר הביטחון - - -</w:t>
      </w:r>
    </w:p>
    <w:p w14:paraId="7E8F332D" w14:textId="77777777" w:rsidR="00000000" w:rsidRDefault="00063F1E">
      <w:pPr>
        <w:pStyle w:val="a0"/>
        <w:rPr>
          <w:rFonts w:hint="cs"/>
          <w:rtl/>
        </w:rPr>
      </w:pPr>
    </w:p>
    <w:p w14:paraId="56AB4001" w14:textId="77777777" w:rsidR="00000000" w:rsidRDefault="00063F1E">
      <w:pPr>
        <w:pStyle w:val="-"/>
        <w:rPr>
          <w:rtl/>
        </w:rPr>
      </w:pPr>
      <w:bookmarkStart w:id="604" w:name="FS000000464T15_12_2004_18_04_29C"/>
      <w:bookmarkEnd w:id="604"/>
      <w:r>
        <w:rPr>
          <w:rFonts w:hint="eastAsia"/>
          <w:rtl/>
        </w:rPr>
        <w:t>סגן שר הביטחון זאב בוים:</w:t>
      </w:r>
    </w:p>
    <w:p w14:paraId="02C34D8B" w14:textId="77777777" w:rsidR="00000000" w:rsidRDefault="00063F1E">
      <w:pPr>
        <w:pStyle w:val="a0"/>
        <w:rPr>
          <w:rFonts w:hint="cs"/>
          <w:rtl/>
        </w:rPr>
      </w:pPr>
    </w:p>
    <w:p w14:paraId="1982858C" w14:textId="77777777" w:rsidR="00000000" w:rsidRDefault="00063F1E">
      <w:pPr>
        <w:pStyle w:val="a0"/>
        <w:rPr>
          <w:rFonts w:hint="cs"/>
          <w:rtl/>
        </w:rPr>
      </w:pPr>
      <w:r>
        <w:rPr>
          <w:rFonts w:hint="cs"/>
          <w:rtl/>
        </w:rPr>
        <w:t>- - דע את מקומך. דע את מקומך. זה בדיוק ההבדל בינינו לבין חברי הכנסת הערבים, שאני מבקש מהם - - -</w:t>
      </w:r>
    </w:p>
    <w:p w14:paraId="3F49FA3E" w14:textId="77777777" w:rsidR="00000000" w:rsidRDefault="00063F1E">
      <w:pPr>
        <w:pStyle w:val="a0"/>
        <w:rPr>
          <w:rFonts w:hint="cs"/>
          <w:rtl/>
        </w:rPr>
      </w:pPr>
    </w:p>
    <w:p w14:paraId="1411F7B7" w14:textId="77777777" w:rsidR="00000000" w:rsidRDefault="00063F1E">
      <w:pPr>
        <w:pStyle w:val="af0"/>
        <w:rPr>
          <w:rtl/>
        </w:rPr>
      </w:pPr>
      <w:r>
        <w:rPr>
          <w:rFonts w:hint="eastAsia"/>
          <w:rtl/>
        </w:rPr>
        <w:t>ואסל</w:t>
      </w:r>
      <w:r>
        <w:rPr>
          <w:rtl/>
        </w:rPr>
        <w:t xml:space="preserve"> טאהא (בל"ד):</w:t>
      </w:r>
    </w:p>
    <w:p w14:paraId="1058DD22" w14:textId="77777777" w:rsidR="00000000" w:rsidRDefault="00063F1E">
      <w:pPr>
        <w:pStyle w:val="a0"/>
        <w:rPr>
          <w:rFonts w:hint="cs"/>
          <w:rtl/>
        </w:rPr>
      </w:pPr>
    </w:p>
    <w:p w14:paraId="3C2816ED" w14:textId="77777777" w:rsidR="00000000" w:rsidRDefault="00063F1E">
      <w:pPr>
        <w:pStyle w:val="a0"/>
        <w:rPr>
          <w:rFonts w:hint="cs"/>
          <w:rtl/>
        </w:rPr>
      </w:pPr>
      <w:r>
        <w:rPr>
          <w:rFonts w:hint="cs"/>
          <w:rtl/>
        </w:rPr>
        <w:t>- - -</w:t>
      </w:r>
    </w:p>
    <w:p w14:paraId="69045710" w14:textId="77777777" w:rsidR="00000000" w:rsidRDefault="00063F1E">
      <w:pPr>
        <w:pStyle w:val="a0"/>
        <w:rPr>
          <w:rFonts w:hint="cs"/>
          <w:rtl/>
        </w:rPr>
      </w:pPr>
    </w:p>
    <w:p w14:paraId="668D0043" w14:textId="77777777" w:rsidR="00000000" w:rsidRDefault="00063F1E">
      <w:pPr>
        <w:pStyle w:val="af0"/>
        <w:rPr>
          <w:rtl/>
        </w:rPr>
      </w:pPr>
      <w:r>
        <w:rPr>
          <w:rFonts w:hint="eastAsia"/>
          <w:rtl/>
        </w:rPr>
        <w:t>עבד</w:t>
      </w:r>
      <w:r>
        <w:rPr>
          <w:rtl/>
        </w:rPr>
        <w:t>-אלמאלכ דהאמשה (רע"ם):</w:t>
      </w:r>
    </w:p>
    <w:p w14:paraId="4A50096B" w14:textId="77777777" w:rsidR="00000000" w:rsidRDefault="00063F1E">
      <w:pPr>
        <w:pStyle w:val="a0"/>
        <w:rPr>
          <w:rFonts w:hint="cs"/>
          <w:rtl/>
        </w:rPr>
      </w:pPr>
    </w:p>
    <w:p w14:paraId="7B862A1B" w14:textId="77777777" w:rsidR="00000000" w:rsidRDefault="00063F1E">
      <w:pPr>
        <w:pStyle w:val="a0"/>
        <w:rPr>
          <w:rFonts w:hint="cs"/>
          <w:rtl/>
        </w:rPr>
      </w:pPr>
      <w:r>
        <w:rPr>
          <w:rFonts w:hint="cs"/>
          <w:rtl/>
        </w:rPr>
        <w:t>- - -</w:t>
      </w:r>
    </w:p>
    <w:p w14:paraId="650A3EA6" w14:textId="77777777" w:rsidR="00000000" w:rsidRDefault="00063F1E">
      <w:pPr>
        <w:pStyle w:val="a0"/>
        <w:rPr>
          <w:rFonts w:hint="cs"/>
          <w:rtl/>
        </w:rPr>
      </w:pPr>
    </w:p>
    <w:p w14:paraId="5512556C" w14:textId="77777777" w:rsidR="00000000" w:rsidRDefault="00063F1E">
      <w:pPr>
        <w:pStyle w:val="af0"/>
        <w:rPr>
          <w:rtl/>
        </w:rPr>
      </w:pPr>
      <w:r>
        <w:rPr>
          <w:rFonts w:hint="eastAsia"/>
          <w:rtl/>
        </w:rPr>
        <w:t>עסאם</w:t>
      </w:r>
      <w:r>
        <w:rPr>
          <w:rtl/>
        </w:rPr>
        <w:t xml:space="preserve"> מח'ול (חד"ש-תע"ל):</w:t>
      </w:r>
    </w:p>
    <w:p w14:paraId="3B63F863" w14:textId="77777777" w:rsidR="00000000" w:rsidRDefault="00063F1E">
      <w:pPr>
        <w:pStyle w:val="a0"/>
        <w:rPr>
          <w:rFonts w:hint="cs"/>
          <w:rtl/>
        </w:rPr>
      </w:pPr>
    </w:p>
    <w:p w14:paraId="053CB3E0" w14:textId="77777777" w:rsidR="00000000" w:rsidRDefault="00063F1E">
      <w:pPr>
        <w:pStyle w:val="a0"/>
        <w:rPr>
          <w:rFonts w:hint="cs"/>
          <w:rtl/>
        </w:rPr>
      </w:pPr>
      <w:r>
        <w:rPr>
          <w:rFonts w:hint="cs"/>
          <w:rtl/>
        </w:rPr>
        <w:t>- - -</w:t>
      </w:r>
    </w:p>
    <w:p w14:paraId="04CD5DEA" w14:textId="77777777" w:rsidR="00000000" w:rsidRDefault="00063F1E">
      <w:pPr>
        <w:pStyle w:val="a0"/>
        <w:rPr>
          <w:rFonts w:hint="cs"/>
          <w:rtl/>
        </w:rPr>
      </w:pPr>
    </w:p>
    <w:p w14:paraId="55987CB3" w14:textId="77777777" w:rsidR="00000000" w:rsidRDefault="00063F1E">
      <w:pPr>
        <w:pStyle w:val="-"/>
        <w:rPr>
          <w:rtl/>
        </w:rPr>
      </w:pPr>
      <w:bookmarkStart w:id="605" w:name="FS000000464T15_12_2004_18_05_33C"/>
      <w:bookmarkEnd w:id="605"/>
      <w:r>
        <w:rPr>
          <w:rFonts w:hint="eastAsia"/>
          <w:rtl/>
        </w:rPr>
        <w:t>סגן שר הביטחון זאב בוים:</w:t>
      </w:r>
    </w:p>
    <w:p w14:paraId="55F4BCB0" w14:textId="77777777" w:rsidR="00000000" w:rsidRDefault="00063F1E">
      <w:pPr>
        <w:pStyle w:val="a0"/>
        <w:rPr>
          <w:rFonts w:hint="cs"/>
          <w:rtl/>
        </w:rPr>
      </w:pPr>
    </w:p>
    <w:p w14:paraId="28F787BA" w14:textId="77777777" w:rsidR="00000000" w:rsidRDefault="00063F1E">
      <w:pPr>
        <w:pStyle w:val="a0"/>
        <w:rPr>
          <w:rFonts w:hint="cs"/>
          <w:rtl/>
        </w:rPr>
      </w:pPr>
      <w:r>
        <w:rPr>
          <w:rFonts w:hint="cs"/>
          <w:rtl/>
        </w:rPr>
        <w:t>אני מבקש מהם, מחברי הכנסת הערבים, אני מבקש - - -</w:t>
      </w:r>
    </w:p>
    <w:p w14:paraId="3B1EB19A" w14:textId="77777777" w:rsidR="00000000" w:rsidRDefault="00063F1E">
      <w:pPr>
        <w:pStyle w:val="a0"/>
        <w:rPr>
          <w:rFonts w:hint="cs"/>
          <w:rtl/>
        </w:rPr>
      </w:pPr>
    </w:p>
    <w:p w14:paraId="23904247" w14:textId="77777777" w:rsidR="00000000" w:rsidRDefault="00063F1E">
      <w:pPr>
        <w:pStyle w:val="af1"/>
        <w:rPr>
          <w:rtl/>
        </w:rPr>
      </w:pPr>
      <w:r>
        <w:rPr>
          <w:rFonts w:hint="eastAsia"/>
          <w:rtl/>
        </w:rPr>
        <w:t>היו</w:t>
      </w:r>
      <w:r>
        <w:rPr>
          <w:rtl/>
        </w:rPr>
        <w:t>"ר יולי-יואל אדלשטיין:</w:t>
      </w:r>
    </w:p>
    <w:p w14:paraId="704B75C2" w14:textId="77777777" w:rsidR="00000000" w:rsidRDefault="00063F1E">
      <w:pPr>
        <w:pStyle w:val="a0"/>
        <w:rPr>
          <w:rFonts w:hint="cs"/>
          <w:rtl/>
        </w:rPr>
      </w:pPr>
    </w:p>
    <w:p w14:paraId="19F176C2" w14:textId="77777777" w:rsidR="00000000" w:rsidRDefault="00063F1E">
      <w:pPr>
        <w:pStyle w:val="a0"/>
        <w:rPr>
          <w:rFonts w:hint="cs"/>
          <w:rtl/>
        </w:rPr>
      </w:pPr>
      <w:r>
        <w:rPr>
          <w:rFonts w:hint="cs"/>
          <w:rtl/>
        </w:rPr>
        <w:t>טוב. אדוני סגן השר, אדוני סגן השר, רק שנייה. אני עוצר את השעון. חברי הכנסת. חבר הכנסת מח'ול, אתה דיברת שלוש דקות - - -</w:t>
      </w:r>
    </w:p>
    <w:p w14:paraId="5F65BDE0" w14:textId="77777777" w:rsidR="00000000" w:rsidRDefault="00063F1E">
      <w:pPr>
        <w:pStyle w:val="a0"/>
        <w:rPr>
          <w:rFonts w:hint="cs"/>
          <w:rtl/>
        </w:rPr>
      </w:pPr>
    </w:p>
    <w:p w14:paraId="5D322C90" w14:textId="77777777" w:rsidR="00000000" w:rsidRDefault="00063F1E">
      <w:pPr>
        <w:pStyle w:val="af0"/>
        <w:rPr>
          <w:rtl/>
        </w:rPr>
      </w:pPr>
      <w:r>
        <w:rPr>
          <w:rFonts w:hint="eastAsia"/>
          <w:rtl/>
        </w:rPr>
        <w:t>עסאם</w:t>
      </w:r>
      <w:r>
        <w:rPr>
          <w:rtl/>
        </w:rPr>
        <w:t xml:space="preserve"> מח'ול (חד"ש-תע"ל):</w:t>
      </w:r>
    </w:p>
    <w:p w14:paraId="68E4899F" w14:textId="77777777" w:rsidR="00000000" w:rsidRDefault="00063F1E">
      <w:pPr>
        <w:pStyle w:val="a0"/>
        <w:rPr>
          <w:rFonts w:hint="cs"/>
          <w:rtl/>
        </w:rPr>
      </w:pPr>
    </w:p>
    <w:p w14:paraId="22807586" w14:textId="77777777" w:rsidR="00000000" w:rsidRDefault="00063F1E">
      <w:pPr>
        <w:pStyle w:val="a0"/>
        <w:rPr>
          <w:rFonts w:hint="cs"/>
          <w:rtl/>
        </w:rPr>
      </w:pPr>
      <w:r>
        <w:rPr>
          <w:rFonts w:hint="cs"/>
          <w:rtl/>
        </w:rPr>
        <w:t>- - -</w:t>
      </w:r>
    </w:p>
    <w:p w14:paraId="35296A93" w14:textId="77777777" w:rsidR="00000000" w:rsidRDefault="00063F1E">
      <w:pPr>
        <w:pStyle w:val="a0"/>
        <w:rPr>
          <w:rFonts w:hint="cs"/>
          <w:rtl/>
        </w:rPr>
      </w:pPr>
    </w:p>
    <w:p w14:paraId="10EA5B87" w14:textId="77777777" w:rsidR="00000000" w:rsidRDefault="00063F1E">
      <w:pPr>
        <w:pStyle w:val="af1"/>
        <w:rPr>
          <w:rtl/>
        </w:rPr>
      </w:pPr>
      <w:r>
        <w:rPr>
          <w:rFonts w:hint="eastAsia"/>
          <w:rtl/>
        </w:rPr>
        <w:t>ה</w:t>
      </w:r>
      <w:r>
        <w:rPr>
          <w:rFonts w:hint="eastAsia"/>
          <w:rtl/>
        </w:rPr>
        <w:t>יו</w:t>
      </w:r>
      <w:r>
        <w:rPr>
          <w:rtl/>
        </w:rPr>
        <w:t>"ר יולי-יואל אדלשטיין:</w:t>
      </w:r>
    </w:p>
    <w:p w14:paraId="09C60085" w14:textId="77777777" w:rsidR="00000000" w:rsidRDefault="00063F1E">
      <w:pPr>
        <w:pStyle w:val="a0"/>
        <w:rPr>
          <w:rFonts w:hint="cs"/>
          <w:rtl/>
        </w:rPr>
      </w:pPr>
    </w:p>
    <w:p w14:paraId="0C0EA3D2" w14:textId="77777777" w:rsidR="00000000" w:rsidRDefault="00063F1E">
      <w:pPr>
        <w:pStyle w:val="a0"/>
        <w:rPr>
          <w:rFonts w:hint="cs"/>
          <w:rtl/>
        </w:rPr>
      </w:pPr>
      <w:r>
        <w:rPr>
          <w:rFonts w:hint="cs"/>
          <w:rtl/>
        </w:rPr>
        <w:t>- - - שלוש דקות בדין, ועוד לפחות זמן כפול מזה בקריאות ביניים. חבר הכנסת ואסל טאהא, יש לך הצעה אחרת, עוד מעט אני מבטיח לך דקה שלמה. אם סגן השר לא ידבר ברצף, אני אתחיל לקרוא לסדר. זה פשוט לא מתאים, האווירה הזאת. איזה שיח חופשי מתנהל</w:t>
      </w:r>
      <w:r>
        <w:rPr>
          <w:rFonts w:hint="cs"/>
          <w:rtl/>
        </w:rPr>
        <w:t xml:space="preserve"> פה עם כל דובר. מספיק. סגן השר ימשיך, בבקשה. </w:t>
      </w:r>
    </w:p>
    <w:p w14:paraId="28AF56EE" w14:textId="77777777" w:rsidR="00000000" w:rsidRDefault="00063F1E">
      <w:pPr>
        <w:pStyle w:val="a0"/>
        <w:rPr>
          <w:rFonts w:hint="cs"/>
          <w:rtl/>
        </w:rPr>
      </w:pPr>
    </w:p>
    <w:p w14:paraId="69A69F4E" w14:textId="77777777" w:rsidR="00000000" w:rsidRDefault="00063F1E">
      <w:pPr>
        <w:pStyle w:val="-"/>
        <w:rPr>
          <w:rtl/>
        </w:rPr>
      </w:pPr>
      <w:bookmarkStart w:id="606" w:name="FS000000464T15_12_2004_18_07_47C"/>
      <w:bookmarkEnd w:id="606"/>
      <w:r>
        <w:rPr>
          <w:rFonts w:hint="eastAsia"/>
          <w:rtl/>
        </w:rPr>
        <w:t>סגן שר הביטחון זאב בוים:</w:t>
      </w:r>
    </w:p>
    <w:p w14:paraId="383A720A" w14:textId="77777777" w:rsidR="00000000" w:rsidRDefault="00063F1E">
      <w:pPr>
        <w:pStyle w:val="a0"/>
        <w:rPr>
          <w:rFonts w:hint="cs"/>
          <w:rtl/>
        </w:rPr>
      </w:pPr>
    </w:p>
    <w:p w14:paraId="3535C964" w14:textId="77777777" w:rsidR="00000000" w:rsidRDefault="00063F1E">
      <w:pPr>
        <w:pStyle w:val="a0"/>
        <w:rPr>
          <w:rFonts w:hint="cs"/>
          <w:rtl/>
        </w:rPr>
      </w:pPr>
      <w:r>
        <w:rPr>
          <w:rFonts w:hint="cs"/>
          <w:rtl/>
        </w:rPr>
        <w:t>אדוני היושב-ראש, אני בהחלט חושב שההצהרה של אבו-מאזן היא הצהרה חשובה. נכון שהוא לא גינה את הטרור, ונכון שהיינו רוצים שיגנה את הטרור, אבל הוא אמר דבר חשוב. הוא אמר שהאינתיפאדה - שימוש ב</w:t>
      </w:r>
      <w:r>
        <w:rPr>
          <w:rFonts w:hint="cs"/>
          <w:rtl/>
        </w:rPr>
        <w:t>נשק באינתיפאדה הזאת - היתה טעות. הוא, דרך אגב, לשיטתו. עמדתו לא חדשה בעניין הזה. וזה עושה את ההבדל בינו לבין ערפאת, שאתם מהללים ומשבחים אותו כל הזמן. לכן אמרנו שערפאת הוא לא בר-שיח, הוא לא רלוונטי מבחינתנו, גם אם בעיני הפלסטינים הוא</w:t>
      </w:r>
      <w:r>
        <w:rPr>
          <w:rtl/>
        </w:rPr>
        <w:t xml:space="preserve"> </w:t>
      </w:r>
      <w:r>
        <w:rPr>
          <w:rFonts w:hint="cs"/>
          <w:rtl/>
        </w:rPr>
        <w:t>נחשב הנשיא, המייסד, האב</w:t>
      </w:r>
      <w:r>
        <w:rPr>
          <w:rFonts w:hint="cs"/>
          <w:rtl/>
        </w:rPr>
        <w:t xml:space="preserve"> המייסד. זה בסדר. אני לא מתווכח עם זה. אצלנו הוא ארכי-טרוריסט, הוא היה המכשול הגדול לשלום, הוא זה שבגללו אבו-מאזן התפטר לפני שנה וארבעה חודשים - - </w:t>
      </w:r>
    </w:p>
    <w:p w14:paraId="6B7BE069" w14:textId="77777777" w:rsidR="00000000" w:rsidRDefault="00063F1E">
      <w:pPr>
        <w:pStyle w:val="a0"/>
        <w:rPr>
          <w:rFonts w:hint="cs"/>
          <w:rtl/>
        </w:rPr>
      </w:pPr>
    </w:p>
    <w:p w14:paraId="0A5D093E" w14:textId="77777777" w:rsidR="00000000" w:rsidRDefault="00063F1E">
      <w:pPr>
        <w:pStyle w:val="af0"/>
        <w:rPr>
          <w:rtl/>
        </w:rPr>
      </w:pPr>
      <w:r>
        <w:rPr>
          <w:rFonts w:hint="eastAsia"/>
          <w:rtl/>
        </w:rPr>
        <w:t>ואסל</w:t>
      </w:r>
      <w:r>
        <w:rPr>
          <w:rtl/>
        </w:rPr>
        <w:t xml:space="preserve"> טאהא (בל"ד):</w:t>
      </w:r>
    </w:p>
    <w:p w14:paraId="2E3854FC" w14:textId="77777777" w:rsidR="00000000" w:rsidRDefault="00063F1E">
      <w:pPr>
        <w:pStyle w:val="a0"/>
        <w:rPr>
          <w:rFonts w:hint="cs"/>
          <w:rtl/>
        </w:rPr>
      </w:pPr>
    </w:p>
    <w:p w14:paraId="422109A2" w14:textId="77777777" w:rsidR="00000000" w:rsidRDefault="00063F1E">
      <w:pPr>
        <w:pStyle w:val="a0"/>
        <w:rPr>
          <w:rFonts w:hint="cs"/>
          <w:rtl/>
        </w:rPr>
      </w:pPr>
      <w:r>
        <w:rPr>
          <w:rFonts w:hint="cs"/>
          <w:rtl/>
        </w:rPr>
        <w:t>לא. אתם הכשלתם אותו. אתם לא שחררתם את האסירים.</w:t>
      </w:r>
    </w:p>
    <w:p w14:paraId="087B6DA3" w14:textId="77777777" w:rsidR="00000000" w:rsidRDefault="00063F1E">
      <w:pPr>
        <w:pStyle w:val="a0"/>
        <w:rPr>
          <w:rFonts w:hint="cs"/>
          <w:rtl/>
        </w:rPr>
      </w:pPr>
    </w:p>
    <w:p w14:paraId="0229BB45" w14:textId="77777777" w:rsidR="00000000" w:rsidRDefault="00063F1E">
      <w:pPr>
        <w:pStyle w:val="-"/>
        <w:rPr>
          <w:rtl/>
        </w:rPr>
      </w:pPr>
      <w:bookmarkStart w:id="607" w:name="FS000000464T15_12_2004_18_10_41C"/>
      <w:bookmarkEnd w:id="607"/>
      <w:r>
        <w:rPr>
          <w:rFonts w:hint="eastAsia"/>
          <w:rtl/>
        </w:rPr>
        <w:t>סגן שר הביטחון זאב בוים:</w:t>
      </w:r>
    </w:p>
    <w:p w14:paraId="1601EA42" w14:textId="77777777" w:rsidR="00000000" w:rsidRDefault="00063F1E">
      <w:pPr>
        <w:pStyle w:val="a0"/>
        <w:rPr>
          <w:rFonts w:hint="cs"/>
          <w:rtl/>
        </w:rPr>
      </w:pPr>
    </w:p>
    <w:p w14:paraId="6284B58D" w14:textId="77777777" w:rsidR="00000000" w:rsidRDefault="00063F1E">
      <w:pPr>
        <w:pStyle w:val="a0"/>
        <w:rPr>
          <w:rFonts w:hint="cs"/>
          <w:rtl/>
        </w:rPr>
      </w:pPr>
      <w:r>
        <w:rPr>
          <w:rFonts w:hint="cs"/>
          <w:rtl/>
        </w:rPr>
        <w:t>סליחה. - - ואב</w:t>
      </w:r>
      <w:r>
        <w:rPr>
          <w:rFonts w:hint="cs"/>
          <w:rtl/>
        </w:rPr>
        <w:t>ו-מאזן, ואבו-מאזן - - -</w:t>
      </w:r>
    </w:p>
    <w:p w14:paraId="1835CF52" w14:textId="77777777" w:rsidR="00000000" w:rsidRDefault="00063F1E">
      <w:pPr>
        <w:pStyle w:val="a0"/>
        <w:rPr>
          <w:rFonts w:hint="cs"/>
          <w:rtl/>
        </w:rPr>
      </w:pPr>
    </w:p>
    <w:p w14:paraId="635F423F" w14:textId="77777777" w:rsidR="00000000" w:rsidRDefault="00063F1E">
      <w:pPr>
        <w:pStyle w:val="af0"/>
        <w:rPr>
          <w:rtl/>
        </w:rPr>
      </w:pPr>
      <w:r>
        <w:rPr>
          <w:rFonts w:hint="eastAsia"/>
          <w:rtl/>
        </w:rPr>
        <w:t>עסאם</w:t>
      </w:r>
      <w:r>
        <w:rPr>
          <w:rtl/>
        </w:rPr>
        <w:t xml:space="preserve"> מח'ול (חד"ש-תע"ל):</w:t>
      </w:r>
    </w:p>
    <w:p w14:paraId="587D5356" w14:textId="77777777" w:rsidR="00000000" w:rsidRDefault="00063F1E">
      <w:pPr>
        <w:pStyle w:val="a0"/>
        <w:rPr>
          <w:rFonts w:hint="cs"/>
          <w:rtl/>
        </w:rPr>
      </w:pPr>
    </w:p>
    <w:p w14:paraId="5AF2EC06" w14:textId="77777777" w:rsidR="00000000" w:rsidRDefault="00063F1E">
      <w:pPr>
        <w:pStyle w:val="a0"/>
        <w:ind w:left="719" w:firstLine="0"/>
        <w:rPr>
          <w:rFonts w:hint="cs"/>
        </w:rPr>
      </w:pPr>
      <w:r>
        <w:rPr>
          <w:rFonts w:hint="cs"/>
          <w:rtl/>
        </w:rPr>
        <w:t>- - -</w:t>
      </w:r>
    </w:p>
    <w:p w14:paraId="34557D98" w14:textId="77777777" w:rsidR="00000000" w:rsidRDefault="00063F1E">
      <w:pPr>
        <w:pStyle w:val="a0"/>
        <w:rPr>
          <w:rFonts w:hint="cs"/>
          <w:rtl/>
        </w:rPr>
      </w:pPr>
    </w:p>
    <w:p w14:paraId="4EBFFAC6" w14:textId="77777777" w:rsidR="00000000" w:rsidRDefault="00063F1E">
      <w:pPr>
        <w:pStyle w:val="-"/>
        <w:rPr>
          <w:rtl/>
        </w:rPr>
      </w:pPr>
      <w:bookmarkStart w:id="608" w:name="FS000000464T15_12_2004_18_11_07C"/>
      <w:bookmarkEnd w:id="608"/>
      <w:r>
        <w:rPr>
          <w:rFonts w:hint="eastAsia"/>
          <w:rtl/>
        </w:rPr>
        <w:t>סגן שר הביטחון זאב בוים:</w:t>
      </w:r>
    </w:p>
    <w:p w14:paraId="36044D81" w14:textId="77777777" w:rsidR="00000000" w:rsidRDefault="00063F1E">
      <w:pPr>
        <w:pStyle w:val="a0"/>
        <w:rPr>
          <w:rFonts w:hint="cs"/>
          <w:rtl/>
        </w:rPr>
      </w:pPr>
    </w:p>
    <w:p w14:paraId="5E1E23F4" w14:textId="77777777" w:rsidR="00000000" w:rsidRDefault="00063F1E">
      <w:pPr>
        <w:pStyle w:val="a0"/>
        <w:rPr>
          <w:rFonts w:hint="cs"/>
          <w:rtl/>
        </w:rPr>
      </w:pPr>
      <w:r>
        <w:rPr>
          <w:rFonts w:hint="cs"/>
          <w:rtl/>
        </w:rPr>
        <w:t xml:space="preserve">אדוני היושב-ראש </w:t>
      </w:r>
      <w:r>
        <w:rPr>
          <w:rtl/>
        </w:rPr>
        <w:t>–</w:t>
      </w:r>
      <w:r>
        <w:rPr>
          <w:rFonts w:hint="cs"/>
          <w:rtl/>
        </w:rPr>
        <w:t xml:space="preserve"> תראו, אני אתכם שמעתי. אני אתכם - - -</w:t>
      </w:r>
    </w:p>
    <w:p w14:paraId="45563C87" w14:textId="77777777" w:rsidR="00000000" w:rsidRDefault="00063F1E">
      <w:pPr>
        <w:pStyle w:val="a0"/>
        <w:rPr>
          <w:rFonts w:hint="cs"/>
          <w:rtl/>
        </w:rPr>
      </w:pPr>
    </w:p>
    <w:p w14:paraId="185CEEAC" w14:textId="77777777" w:rsidR="00000000" w:rsidRDefault="00063F1E">
      <w:pPr>
        <w:pStyle w:val="af0"/>
        <w:rPr>
          <w:rtl/>
        </w:rPr>
      </w:pPr>
      <w:r>
        <w:rPr>
          <w:rFonts w:hint="eastAsia"/>
          <w:rtl/>
        </w:rPr>
        <w:t>עסאם</w:t>
      </w:r>
      <w:r>
        <w:rPr>
          <w:rtl/>
        </w:rPr>
        <w:t xml:space="preserve"> מח'ול (חד"ש-תע"ל):</w:t>
      </w:r>
    </w:p>
    <w:p w14:paraId="403CF7FA" w14:textId="77777777" w:rsidR="00000000" w:rsidRDefault="00063F1E">
      <w:pPr>
        <w:pStyle w:val="a0"/>
        <w:rPr>
          <w:rFonts w:hint="cs"/>
          <w:rtl/>
        </w:rPr>
      </w:pPr>
    </w:p>
    <w:p w14:paraId="7E021433" w14:textId="77777777" w:rsidR="00000000" w:rsidRDefault="00063F1E">
      <w:pPr>
        <w:pStyle w:val="a0"/>
        <w:rPr>
          <w:rFonts w:hint="cs"/>
          <w:rtl/>
        </w:rPr>
      </w:pPr>
      <w:r>
        <w:rPr>
          <w:rFonts w:hint="cs"/>
          <w:rtl/>
        </w:rPr>
        <w:t>לא, אני לא רוצה - - -</w:t>
      </w:r>
    </w:p>
    <w:p w14:paraId="30CDD553" w14:textId="77777777" w:rsidR="00000000" w:rsidRDefault="00063F1E">
      <w:pPr>
        <w:pStyle w:val="a0"/>
        <w:rPr>
          <w:rFonts w:hint="cs"/>
          <w:rtl/>
        </w:rPr>
      </w:pPr>
    </w:p>
    <w:p w14:paraId="637DA119" w14:textId="77777777" w:rsidR="00000000" w:rsidRDefault="00063F1E">
      <w:pPr>
        <w:pStyle w:val="-"/>
        <w:rPr>
          <w:rtl/>
        </w:rPr>
      </w:pPr>
      <w:bookmarkStart w:id="609" w:name="FS000000464T15_12_2004_18_12_16C"/>
      <w:bookmarkEnd w:id="609"/>
      <w:r>
        <w:rPr>
          <w:rFonts w:hint="eastAsia"/>
          <w:rtl/>
        </w:rPr>
        <w:t>סגן שר הביטחון זאב בוים:</w:t>
      </w:r>
    </w:p>
    <w:p w14:paraId="659A3504" w14:textId="77777777" w:rsidR="00000000" w:rsidRDefault="00063F1E">
      <w:pPr>
        <w:pStyle w:val="a0"/>
        <w:rPr>
          <w:rFonts w:hint="cs"/>
          <w:rtl/>
        </w:rPr>
      </w:pPr>
    </w:p>
    <w:p w14:paraId="67F0BABC" w14:textId="77777777" w:rsidR="00000000" w:rsidRDefault="00063F1E">
      <w:pPr>
        <w:pStyle w:val="a0"/>
        <w:rPr>
          <w:rFonts w:hint="cs"/>
          <w:rtl/>
        </w:rPr>
      </w:pPr>
      <w:r>
        <w:rPr>
          <w:rFonts w:hint="cs"/>
          <w:rtl/>
        </w:rPr>
        <w:t xml:space="preserve">חבר הכנסת מח'ול, בלי קריאות ביניים, בבקשה. </w:t>
      </w:r>
    </w:p>
    <w:p w14:paraId="1938A7CC" w14:textId="77777777" w:rsidR="00000000" w:rsidRDefault="00063F1E">
      <w:pPr>
        <w:pStyle w:val="a0"/>
        <w:rPr>
          <w:rFonts w:hint="cs"/>
          <w:rtl/>
        </w:rPr>
      </w:pPr>
    </w:p>
    <w:p w14:paraId="2D8A0D5C" w14:textId="77777777" w:rsidR="00000000" w:rsidRDefault="00063F1E">
      <w:pPr>
        <w:pStyle w:val="af0"/>
        <w:rPr>
          <w:rtl/>
        </w:rPr>
      </w:pPr>
      <w:r>
        <w:rPr>
          <w:rFonts w:hint="eastAsia"/>
          <w:rtl/>
        </w:rPr>
        <w:t>עסאם</w:t>
      </w:r>
      <w:r>
        <w:rPr>
          <w:rtl/>
        </w:rPr>
        <w:t xml:space="preserve"> מח'ול (חד"ש-תע"ל):</w:t>
      </w:r>
    </w:p>
    <w:p w14:paraId="242F4A81" w14:textId="77777777" w:rsidR="00000000" w:rsidRDefault="00063F1E">
      <w:pPr>
        <w:pStyle w:val="a0"/>
        <w:rPr>
          <w:rFonts w:hint="cs"/>
          <w:rtl/>
        </w:rPr>
      </w:pPr>
    </w:p>
    <w:p w14:paraId="454A06A9" w14:textId="77777777" w:rsidR="00000000" w:rsidRDefault="00063F1E">
      <w:pPr>
        <w:pStyle w:val="a0"/>
        <w:rPr>
          <w:rFonts w:hint="cs"/>
          <w:rtl/>
        </w:rPr>
      </w:pPr>
      <w:r>
        <w:rPr>
          <w:rFonts w:hint="cs"/>
          <w:rtl/>
        </w:rPr>
        <w:t xml:space="preserve">בלי קריאות ביניים. </w:t>
      </w:r>
    </w:p>
    <w:p w14:paraId="43EE6C64" w14:textId="77777777" w:rsidR="00000000" w:rsidRDefault="00063F1E">
      <w:pPr>
        <w:pStyle w:val="a0"/>
        <w:rPr>
          <w:rFonts w:hint="cs"/>
          <w:rtl/>
        </w:rPr>
      </w:pPr>
    </w:p>
    <w:p w14:paraId="2CC120DB" w14:textId="77777777" w:rsidR="00000000" w:rsidRDefault="00063F1E">
      <w:pPr>
        <w:pStyle w:val="-"/>
        <w:rPr>
          <w:rtl/>
        </w:rPr>
      </w:pPr>
      <w:bookmarkStart w:id="610" w:name="FS000000464T15_12_2004_18_12_38C"/>
      <w:bookmarkEnd w:id="610"/>
      <w:r>
        <w:rPr>
          <w:rFonts w:hint="eastAsia"/>
          <w:rtl/>
        </w:rPr>
        <w:t>סגן שר הביטחון זאב בוים:</w:t>
      </w:r>
    </w:p>
    <w:p w14:paraId="081633F3" w14:textId="77777777" w:rsidR="00000000" w:rsidRDefault="00063F1E">
      <w:pPr>
        <w:pStyle w:val="a0"/>
        <w:rPr>
          <w:rFonts w:hint="cs"/>
          <w:rtl/>
        </w:rPr>
      </w:pPr>
    </w:p>
    <w:p w14:paraId="56D3A234" w14:textId="77777777" w:rsidR="00000000" w:rsidRDefault="00063F1E">
      <w:pPr>
        <w:pStyle w:val="a0"/>
        <w:rPr>
          <w:rFonts w:hint="cs"/>
          <w:rtl/>
        </w:rPr>
      </w:pPr>
      <w:r>
        <w:rPr>
          <w:rFonts w:hint="cs"/>
          <w:rtl/>
        </w:rPr>
        <w:t>לא. אז אתה - - -</w:t>
      </w:r>
    </w:p>
    <w:p w14:paraId="1002962F" w14:textId="77777777" w:rsidR="00000000" w:rsidRDefault="00063F1E">
      <w:pPr>
        <w:pStyle w:val="a0"/>
        <w:rPr>
          <w:rFonts w:hint="cs"/>
          <w:rtl/>
        </w:rPr>
      </w:pPr>
    </w:p>
    <w:p w14:paraId="4E485520" w14:textId="77777777" w:rsidR="00000000" w:rsidRDefault="00063F1E">
      <w:pPr>
        <w:pStyle w:val="af1"/>
        <w:rPr>
          <w:rtl/>
        </w:rPr>
      </w:pPr>
      <w:r>
        <w:rPr>
          <w:rFonts w:hint="eastAsia"/>
          <w:rtl/>
        </w:rPr>
        <w:t>היו</w:t>
      </w:r>
      <w:r>
        <w:rPr>
          <w:rtl/>
        </w:rPr>
        <w:t>"ר יולי-יואל אדלשטיין:</w:t>
      </w:r>
    </w:p>
    <w:p w14:paraId="47F6947A" w14:textId="77777777" w:rsidR="00000000" w:rsidRDefault="00063F1E">
      <w:pPr>
        <w:pStyle w:val="a0"/>
        <w:rPr>
          <w:rFonts w:hint="cs"/>
          <w:rtl/>
        </w:rPr>
      </w:pPr>
    </w:p>
    <w:p w14:paraId="59AADCB8" w14:textId="77777777" w:rsidR="00000000" w:rsidRDefault="00063F1E">
      <w:pPr>
        <w:pStyle w:val="a0"/>
        <w:rPr>
          <w:rFonts w:hint="cs"/>
          <w:rtl/>
        </w:rPr>
      </w:pPr>
      <w:r>
        <w:rPr>
          <w:rFonts w:hint="cs"/>
          <w:rtl/>
        </w:rPr>
        <w:t xml:space="preserve">סגן השר ביקש בלי קריאות ביניים, זה בלי קריאות ביניים. </w:t>
      </w:r>
    </w:p>
    <w:p w14:paraId="0AE254DD" w14:textId="77777777" w:rsidR="00000000" w:rsidRDefault="00063F1E">
      <w:pPr>
        <w:pStyle w:val="a0"/>
        <w:rPr>
          <w:rFonts w:hint="cs"/>
          <w:rtl/>
        </w:rPr>
      </w:pPr>
    </w:p>
    <w:p w14:paraId="27DE69D8" w14:textId="77777777" w:rsidR="00000000" w:rsidRDefault="00063F1E">
      <w:pPr>
        <w:pStyle w:val="-"/>
        <w:rPr>
          <w:rtl/>
        </w:rPr>
      </w:pPr>
      <w:bookmarkStart w:id="611" w:name="FS000000464T15_12_2004_18_12_56C"/>
      <w:bookmarkEnd w:id="611"/>
      <w:r>
        <w:rPr>
          <w:rFonts w:hint="eastAsia"/>
          <w:rtl/>
        </w:rPr>
        <w:t>סגן שר הביטחון זאב בוים:</w:t>
      </w:r>
    </w:p>
    <w:p w14:paraId="1A8F48DB" w14:textId="77777777" w:rsidR="00000000" w:rsidRDefault="00063F1E">
      <w:pPr>
        <w:pStyle w:val="a0"/>
        <w:rPr>
          <w:rFonts w:hint="cs"/>
          <w:rtl/>
        </w:rPr>
      </w:pPr>
    </w:p>
    <w:p w14:paraId="05EAB4AE" w14:textId="77777777" w:rsidR="00000000" w:rsidRDefault="00063F1E">
      <w:pPr>
        <w:pStyle w:val="a0"/>
        <w:rPr>
          <w:rFonts w:hint="cs"/>
          <w:rtl/>
        </w:rPr>
      </w:pPr>
      <w:r>
        <w:rPr>
          <w:rFonts w:hint="cs"/>
          <w:rtl/>
        </w:rPr>
        <w:t xml:space="preserve">אני לא אסכים שאתה תפריע לי, כי כשאתה דיברת היו לי הרבה </w:t>
      </w:r>
      <w:r>
        <w:rPr>
          <w:rFonts w:hint="cs"/>
          <w:rtl/>
        </w:rPr>
        <w:t xml:space="preserve">דברים להגיד. </w:t>
      </w:r>
    </w:p>
    <w:p w14:paraId="182236C1" w14:textId="77777777" w:rsidR="00000000" w:rsidRDefault="00063F1E">
      <w:pPr>
        <w:pStyle w:val="a0"/>
        <w:rPr>
          <w:rFonts w:hint="cs"/>
          <w:rtl/>
        </w:rPr>
      </w:pPr>
    </w:p>
    <w:p w14:paraId="739B3EC9" w14:textId="77777777" w:rsidR="00000000" w:rsidRDefault="00063F1E">
      <w:pPr>
        <w:pStyle w:val="af0"/>
        <w:rPr>
          <w:rtl/>
        </w:rPr>
      </w:pPr>
      <w:r>
        <w:rPr>
          <w:rFonts w:hint="eastAsia"/>
          <w:rtl/>
        </w:rPr>
        <w:t>עסאם</w:t>
      </w:r>
      <w:r>
        <w:rPr>
          <w:rtl/>
        </w:rPr>
        <w:t xml:space="preserve"> מח'ול (חד"ש-תע"ל):</w:t>
      </w:r>
    </w:p>
    <w:p w14:paraId="25C49976" w14:textId="77777777" w:rsidR="00000000" w:rsidRDefault="00063F1E">
      <w:pPr>
        <w:pStyle w:val="a0"/>
        <w:rPr>
          <w:rFonts w:hint="cs"/>
          <w:rtl/>
        </w:rPr>
      </w:pPr>
    </w:p>
    <w:p w14:paraId="024001D6" w14:textId="77777777" w:rsidR="00000000" w:rsidRDefault="00063F1E">
      <w:pPr>
        <w:pStyle w:val="a0"/>
        <w:rPr>
          <w:rFonts w:hint="cs"/>
          <w:rtl/>
        </w:rPr>
      </w:pPr>
      <w:r>
        <w:rPr>
          <w:rFonts w:hint="cs"/>
          <w:rtl/>
        </w:rPr>
        <w:t>אתה צודק. רק שאלה אחת.</w:t>
      </w:r>
    </w:p>
    <w:p w14:paraId="6C932A88" w14:textId="77777777" w:rsidR="00000000" w:rsidRDefault="00063F1E">
      <w:pPr>
        <w:pStyle w:val="a0"/>
        <w:rPr>
          <w:rFonts w:hint="cs"/>
          <w:rtl/>
        </w:rPr>
      </w:pPr>
    </w:p>
    <w:p w14:paraId="64D3A1A9" w14:textId="77777777" w:rsidR="00000000" w:rsidRDefault="00063F1E">
      <w:pPr>
        <w:pStyle w:val="-"/>
        <w:rPr>
          <w:rtl/>
        </w:rPr>
      </w:pPr>
      <w:bookmarkStart w:id="612" w:name="FS000000464T15_12_2004_18_14_00C"/>
      <w:bookmarkEnd w:id="612"/>
      <w:r>
        <w:rPr>
          <w:rFonts w:hint="eastAsia"/>
          <w:rtl/>
        </w:rPr>
        <w:t>סגן שר הביטחון זאב בוים:</w:t>
      </w:r>
    </w:p>
    <w:p w14:paraId="25EDC3B6" w14:textId="77777777" w:rsidR="00000000" w:rsidRDefault="00063F1E">
      <w:pPr>
        <w:pStyle w:val="a0"/>
        <w:rPr>
          <w:rFonts w:hint="cs"/>
          <w:rtl/>
        </w:rPr>
      </w:pPr>
    </w:p>
    <w:p w14:paraId="2D79E580" w14:textId="77777777" w:rsidR="00000000" w:rsidRDefault="00063F1E">
      <w:pPr>
        <w:pStyle w:val="a0"/>
        <w:rPr>
          <w:rFonts w:hint="cs"/>
          <w:rtl/>
        </w:rPr>
      </w:pPr>
      <w:r>
        <w:rPr>
          <w:rFonts w:hint="cs"/>
          <w:rtl/>
        </w:rPr>
        <w:t xml:space="preserve">אז לא. אז לא. אז אם אני צודק, אתה תשתוק עכשיו. </w:t>
      </w:r>
    </w:p>
    <w:p w14:paraId="386624CF" w14:textId="77777777" w:rsidR="00000000" w:rsidRDefault="00063F1E">
      <w:pPr>
        <w:pStyle w:val="a0"/>
        <w:rPr>
          <w:rFonts w:hint="cs"/>
          <w:rtl/>
        </w:rPr>
      </w:pPr>
    </w:p>
    <w:p w14:paraId="419EF3B6" w14:textId="77777777" w:rsidR="00000000" w:rsidRDefault="00063F1E">
      <w:pPr>
        <w:pStyle w:val="af1"/>
        <w:rPr>
          <w:rtl/>
        </w:rPr>
      </w:pPr>
      <w:r>
        <w:rPr>
          <w:rFonts w:hint="eastAsia"/>
          <w:rtl/>
        </w:rPr>
        <w:t>היו</w:t>
      </w:r>
      <w:r>
        <w:rPr>
          <w:rtl/>
        </w:rPr>
        <w:t>"ר יולי-יואל אדלשטיין:</w:t>
      </w:r>
    </w:p>
    <w:p w14:paraId="09F87725" w14:textId="77777777" w:rsidR="00000000" w:rsidRDefault="00063F1E">
      <w:pPr>
        <w:pStyle w:val="a0"/>
        <w:rPr>
          <w:rFonts w:hint="cs"/>
          <w:rtl/>
        </w:rPr>
      </w:pPr>
    </w:p>
    <w:p w14:paraId="1BFF7ABE" w14:textId="77777777" w:rsidR="00000000" w:rsidRDefault="00063F1E">
      <w:pPr>
        <w:pStyle w:val="a0"/>
        <w:rPr>
          <w:rFonts w:hint="cs"/>
          <w:rtl/>
        </w:rPr>
      </w:pPr>
      <w:r>
        <w:rPr>
          <w:rFonts w:hint="cs"/>
          <w:rtl/>
        </w:rPr>
        <w:t xml:space="preserve">לא. אתה לא תשאל שאלה. שאלת מן הדוכן כל מה שהיה לך לשאול. </w:t>
      </w:r>
    </w:p>
    <w:p w14:paraId="33149C9F" w14:textId="77777777" w:rsidR="00000000" w:rsidRDefault="00063F1E">
      <w:pPr>
        <w:pStyle w:val="a0"/>
        <w:rPr>
          <w:rFonts w:hint="cs"/>
          <w:rtl/>
        </w:rPr>
      </w:pPr>
    </w:p>
    <w:p w14:paraId="38C9522F" w14:textId="77777777" w:rsidR="00000000" w:rsidRDefault="00063F1E">
      <w:pPr>
        <w:pStyle w:val="-"/>
        <w:rPr>
          <w:rtl/>
        </w:rPr>
      </w:pPr>
      <w:bookmarkStart w:id="613" w:name="FS000000464T15_12_2004_18_14_34C"/>
      <w:bookmarkEnd w:id="613"/>
      <w:r>
        <w:rPr>
          <w:rFonts w:hint="eastAsia"/>
          <w:rtl/>
        </w:rPr>
        <w:t>סגן שר הביטחון זאב בוים:</w:t>
      </w:r>
    </w:p>
    <w:p w14:paraId="1E62A76C" w14:textId="77777777" w:rsidR="00000000" w:rsidRDefault="00063F1E">
      <w:pPr>
        <w:pStyle w:val="a0"/>
        <w:rPr>
          <w:rFonts w:hint="cs"/>
          <w:rtl/>
        </w:rPr>
      </w:pPr>
    </w:p>
    <w:p w14:paraId="49BDA59D" w14:textId="77777777" w:rsidR="00000000" w:rsidRDefault="00063F1E">
      <w:pPr>
        <w:pStyle w:val="a0"/>
        <w:rPr>
          <w:rFonts w:hint="cs"/>
          <w:rtl/>
        </w:rPr>
      </w:pPr>
      <w:r>
        <w:rPr>
          <w:rFonts w:hint="cs"/>
          <w:rtl/>
        </w:rPr>
        <w:t>אם אנ</w:t>
      </w:r>
      <w:r>
        <w:rPr>
          <w:rFonts w:hint="cs"/>
          <w:rtl/>
        </w:rPr>
        <w:t xml:space="preserve">י צודק, אתה תאזין, כפי שאני האזנתי לך. לא הסכמתי כמעט לאף מלה שלך, ובכל זאת האזנתי. </w:t>
      </w:r>
    </w:p>
    <w:p w14:paraId="0B87478A" w14:textId="77777777" w:rsidR="00000000" w:rsidRDefault="00063F1E">
      <w:pPr>
        <w:pStyle w:val="a0"/>
        <w:rPr>
          <w:rFonts w:hint="cs"/>
          <w:rtl/>
        </w:rPr>
      </w:pPr>
    </w:p>
    <w:p w14:paraId="5FD021E4" w14:textId="77777777" w:rsidR="00000000" w:rsidRDefault="00063F1E">
      <w:pPr>
        <w:pStyle w:val="af0"/>
        <w:rPr>
          <w:rtl/>
        </w:rPr>
      </w:pPr>
      <w:r>
        <w:rPr>
          <w:rFonts w:hint="eastAsia"/>
          <w:rtl/>
        </w:rPr>
        <w:t>עסאם</w:t>
      </w:r>
      <w:r>
        <w:rPr>
          <w:rtl/>
        </w:rPr>
        <w:t xml:space="preserve"> מח'ול (חד"ש-תע"ל):</w:t>
      </w:r>
    </w:p>
    <w:p w14:paraId="4EB120D6" w14:textId="77777777" w:rsidR="00000000" w:rsidRDefault="00063F1E">
      <w:pPr>
        <w:pStyle w:val="a0"/>
        <w:rPr>
          <w:rFonts w:hint="cs"/>
          <w:rtl/>
        </w:rPr>
      </w:pPr>
    </w:p>
    <w:p w14:paraId="7C4598FD" w14:textId="77777777" w:rsidR="00000000" w:rsidRDefault="00063F1E">
      <w:pPr>
        <w:pStyle w:val="a0"/>
        <w:rPr>
          <w:rFonts w:hint="cs"/>
          <w:rtl/>
        </w:rPr>
      </w:pPr>
      <w:r>
        <w:rPr>
          <w:rFonts w:hint="cs"/>
          <w:rtl/>
        </w:rPr>
        <w:t>איך אתם מוכנים לאמץ את - - -</w:t>
      </w:r>
    </w:p>
    <w:p w14:paraId="150B2DA8" w14:textId="77777777" w:rsidR="00000000" w:rsidRDefault="00063F1E">
      <w:pPr>
        <w:pStyle w:val="a0"/>
        <w:rPr>
          <w:rFonts w:hint="cs"/>
          <w:rtl/>
        </w:rPr>
      </w:pPr>
    </w:p>
    <w:p w14:paraId="68E3305D" w14:textId="77777777" w:rsidR="00000000" w:rsidRDefault="00063F1E">
      <w:pPr>
        <w:pStyle w:val="-"/>
        <w:rPr>
          <w:rtl/>
        </w:rPr>
      </w:pPr>
      <w:bookmarkStart w:id="614" w:name="FS000000464T15_12_2004_18_15_16C"/>
      <w:bookmarkEnd w:id="614"/>
      <w:r>
        <w:rPr>
          <w:rFonts w:hint="eastAsia"/>
          <w:rtl/>
        </w:rPr>
        <w:t>סגן שר הביטחון זאב בוים:</w:t>
      </w:r>
    </w:p>
    <w:p w14:paraId="6EC351AC" w14:textId="77777777" w:rsidR="00000000" w:rsidRDefault="00063F1E">
      <w:pPr>
        <w:pStyle w:val="a0"/>
        <w:rPr>
          <w:rFonts w:hint="cs"/>
          <w:rtl/>
        </w:rPr>
      </w:pPr>
    </w:p>
    <w:p w14:paraId="56213748" w14:textId="77777777" w:rsidR="00000000" w:rsidRDefault="00063F1E">
      <w:pPr>
        <w:pStyle w:val="a0"/>
        <w:rPr>
          <w:rFonts w:hint="cs"/>
          <w:rtl/>
        </w:rPr>
      </w:pPr>
      <w:r>
        <w:rPr>
          <w:rFonts w:hint="cs"/>
          <w:rtl/>
        </w:rPr>
        <w:t xml:space="preserve">אתה ממשיך בשיטתך, ואני מבקש ממך לא לדבר. </w:t>
      </w:r>
    </w:p>
    <w:p w14:paraId="5352B27A" w14:textId="77777777" w:rsidR="00000000" w:rsidRDefault="00063F1E">
      <w:pPr>
        <w:pStyle w:val="a0"/>
        <w:rPr>
          <w:rFonts w:hint="cs"/>
          <w:rtl/>
        </w:rPr>
      </w:pPr>
    </w:p>
    <w:p w14:paraId="2695CCB0" w14:textId="77777777" w:rsidR="00000000" w:rsidRDefault="00063F1E">
      <w:pPr>
        <w:pStyle w:val="af1"/>
        <w:rPr>
          <w:rtl/>
        </w:rPr>
      </w:pPr>
      <w:r>
        <w:rPr>
          <w:rFonts w:hint="eastAsia"/>
          <w:rtl/>
        </w:rPr>
        <w:t>היו</w:t>
      </w:r>
      <w:r>
        <w:rPr>
          <w:rtl/>
        </w:rPr>
        <w:t>"ר יולי-יואל אדלשטיין:</w:t>
      </w:r>
    </w:p>
    <w:p w14:paraId="5BDA31A9" w14:textId="77777777" w:rsidR="00000000" w:rsidRDefault="00063F1E">
      <w:pPr>
        <w:pStyle w:val="a0"/>
        <w:rPr>
          <w:rFonts w:hint="cs"/>
          <w:rtl/>
        </w:rPr>
      </w:pPr>
    </w:p>
    <w:p w14:paraId="5CB0034C" w14:textId="77777777" w:rsidR="00000000" w:rsidRDefault="00063F1E">
      <w:pPr>
        <w:pStyle w:val="a0"/>
        <w:rPr>
          <w:rFonts w:hint="cs"/>
          <w:rtl/>
        </w:rPr>
      </w:pPr>
      <w:r>
        <w:rPr>
          <w:rFonts w:hint="cs"/>
          <w:rtl/>
        </w:rPr>
        <w:t>טוב, חבר הכנסת מח'ו</w:t>
      </w:r>
      <w:r>
        <w:rPr>
          <w:rFonts w:hint="cs"/>
          <w:rtl/>
        </w:rPr>
        <w:t>ל, אני קורא אותך לסדר בפעם הראשונה.</w:t>
      </w:r>
    </w:p>
    <w:p w14:paraId="677B71D1" w14:textId="77777777" w:rsidR="00000000" w:rsidRDefault="00063F1E">
      <w:pPr>
        <w:pStyle w:val="a0"/>
        <w:rPr>
          <w:rFonts w:hint="cs"/>
          <w:rtl/>
        </w:rPr>
      </w:pPr>
    </w:p>
    <w:p w14:paraId="05CA5EC2" w14:textId="77777777" w:rsidR="00000000" w:rsidRDefault="00063F1E">
      <w:pPr>
        <w:pStyle w:val="-"/>
        <w:rPr>
          <w:rtl/>
        </w:rPr>
      </w:pPr>
      <w:bookmarkStart w:id="615" w:name="FS000000464T15_12_2004_18_15_52C"/>
      <w:bookmarkEnd w:id="615"/>
      <w:r>
        <w:rPr>
          <w:rFonts w:hint="eastAsia"/>
          <w:rtl/>
        </w:rPr>
        <w:t>סגן שר הביטחון זאב בוים:</w:t>
      </w:r>
    </w:p>
    <w:p w14:paraId="3FA1E74F" w14:textId="77777777" w:rsidR="00000000" w:rsidRDefault="00063F1E">
      <w:pPr>
        <w:pStyle w:val="a0"/>
        <w:rPr>
          <w:rFonts w:hint="cs"/>
          <w:rtl/>
        </w:rPr>
      </w:pPr>
    </w:p>
    <w:p w14:paraId="41338955" w14:textId="77777777" w:rsidR="00000000" w:rsidRDefault="00063F1E">
      <w:pPr>
        <w:pStyle w:val="a0"/>
        <w:rPr>
          <w:rFonts w:hint="cs"/>
          <w:rtl/>
        </w:rPr>
      </w:pPr>
      <w:r>
        <w:rPr>
          <w:rFonts w:hint="cs"/>
          <w:rtl/>
        </w:rPr>
        <w:t>את זה צריך להגיד לשבחו של אבו-מאזן, שלא מהיום הוא פוסל את הטרור כאמצעי לקדם את המטרות הפלסטיניות. אנחנו לא משלים את עצמנו, המטרות של אבו-מאזן והמטרות של ערפאת הן אותן מטרות, ונצטרך להתמודד עם ה</w:t>
      </w:r>
      <w:r>
        <w:rPr>
          <w:rFonts w:hint="cs"/>
          <w:rtl/>
        </w:rPr>
        <w:t>מטרות האלה. אבל זה עושה את כל ההבדל, שאבו-מאזן הוא פרטנר וערפאת לא היה פרטנר.</w:t>
      </w:r>
    </w:p>
    <w:p w14:paraId="71284E3A" w14:textId="77777777" w:rsidR="00000000" w:rsidRDefault="00063F1E">
      <w:pPr>
        <w:pStyle w:val="a0"/>
        <w:rPr>
          <w:rFonts w:hint="cs"/>
          <w:rtl/>
        </w:rPr>
      </w:pPr>
    </w:p>
    <w:p w14:paraId="324E0ACC" w14:textId="77777777" w:rsidR="00000000" w:rsidRDefault="00063F1E">
      <w:pPr>
        <w:pStyle w:val="a0"/>
        <w:rPr>
          <w:rFonts w:hint="cs"/>
          <w:rtl/>
        </w:rPr>
      </w:pPr>
      <w:r>
        <w:rPr>
          <w:rFonts w:hint="cs"/>
          <w:rtl/>
        </w:rPr>
        <w:t xml:space="preserve">אני גם חושב, חברי חברי הכנסת מהליכוד, מהמפד"ל, שביקשו </w:t>
      </w:r>
      <w:r>
        <w:rPr>
          <w:rtl/>
        </w:rPr>
        <w:t>–</w:t>
      </w:r>
      <w:r>
        <w:rPr>
          <w:rFonts w:hint="cs"/>
          <w:rtl/>
        </w:rPr>
        <w:t xml:space="preserve"> בצדק, מנקודת ראותנו </w:t>
      </w:r>
      <w:r>
        <w:rPr>
          <w:rtl/>
        </w:rPr>
        <w:t>–</w:t>
      </w:r>
      <w:r>
        <w:rPr>
          <w:rFonts w:hint="cs"/>
          <w:rtl/>
        </w:rPr>
        <w:t xml:space="preserve"> אמירה יותר נחרצת נגד הטרור, שבכל זאת אולי ניתן, לא יודע אם הנחה, אבל אפשר להבין נוכח המציאות שבפניה</w:t>
      </w:r>
      <w:r>
        <w:rPr>
          <w:rFonts w:hint="cs"/>
          <w:rtl/>
        </w:rPr>
        <w:t xml:space="preserve"> הוא ניצב, שהיא לא פשוטה, במיוחד שב-9 בינואר הוא עומד בפני בחירות, ולכן אולי גם יכולתו לצאת נחרצות נגד הטרור, שהוא מתנגד לו, מוגבלת בעת הזאת. </w:t>
      </w:r>
    </w:p>
    <w:p w14:paraId="7700F42C" w14:textId="77777777" w:rsidR="00000000" w:rsidRDefault="00063F1E">
      <w:pPr>
        <w:pStyle w:val="a0"/>
        <w:rPr>
          <w:rFonts w:hint="cs"/>
          <w:rtl/>
        </w:rPr>
      </w:pPr>
    </w:p>
    <w:p w14:paraId="7AA4216F" w14:textId="77777777" w:rsidR="00000000" w:rsidRDefault="00063F1E">
      <w:pPr>
        <w:pStyle w:val="a0"/>
        <w:rPr>
          <w:rFonts w:hint="cs"/>
          <w:rtl/>
        </w:rPr>
      </w:pPr>
      <w:r>
        <w:rPr>
          <w:rFonts w:hint="cs"/>
          <w:rtl/>
        </w:rPr>
        <w:t>אני רוצה לומר עוד משהו, להגיב מכאן על דברים ששמעתי מחברי הכנסת הערבים, ובמיוחד מחבר הכנסת מח'ול. יש פה איזו סתיר</w:t>
      </w:r>
      <w:r>
        <w:rPr>
          <w:rFonts w:hint="cs"/>
          <w:rtl/>
        </w:rPr>
        <w:t xml:space="preserve">ה פנימית עמוקה שאתם לא מסבירים אותה. אתם רוצים להפסיק את הכיבוש, בלשונכם - "הכיבוש". בסדר, אני לא אתווכח עכשיו על העניין ההיסטורי של הכיבוש. אתם חוזרים כמנטרה על עניין הכיבוש, כאילו באמת זה כיבוש. אבל נעזוב את זה לרגע. </w:t>
      </w:r>
    </w:p>
    <w:p w14:paraId="05A39D6F" w14:textId="77777777" w:rsidR="00000000" w:rsidRDefault="00063F1E">
      <w:pPr>
        <w:pStyle w:val="a0"/>
        <w:rPr>
          <w:rFonts w:hint="cs"/>
          <w:rtl/>
        </w:rPr>
      </w:pPr>
    </w:p>
    <w:p w14:paraId="70DB5369" w14:textId="77777777" w:rsidR="00000000" w:rsidRDefault="00063F1E">
      <w:pPr>
        <w:pStyle w:val="a0"/>
        <w:rPr>
          <w:rFonts w:hint="cs"/>
          <w:rtl/>
        </w:rPr>
      </w:pPr>
      <w:r>
        <w:rPr>
          <w:rFonts w:hint="cs"/>
          <w:rtl/>
        </w:rPr>
        <w:t xml:space="preserve">יש פה ראש ממשלה שבא, וכבר שנה </w:t>
      </w:r>
      <w:r>
        <w:rPr>
          <w:rtl/>
        </w:rPr>
        <w:t>–</w:t>
      </w:r>
      <w:r>
        <w:rPr>
          <w:rFonts w:hint="cs"/>
          <w:rtl/>
        </w:rPr>
        <w:t xml:space="preserve"> והי</w:t>
      </w:r>
      <w:r>
        <w:rPr>
          <w:rFonts w:hint="cs"/>
          <w:rtl/>
        </w:rPr>
        <w:t xml:space="preserve">יתי אומר אפילו יותר, זה כבר שלוש שנים </w:t>
      </w:r>
      <w:r>
        <w:rPr>
          <w:rtl/>
        </w:rPr>
        <w:t>–</w:t>
      </w:r>
      <w:r>
        <w:rPr>
          <w:rFonts w:hint="cs"/>
          <w:rtl/>
        </w:rPr>
        <w:t xml:space="preserve"> הוא מדבר על הצורך לבצע שינוי במדיניות מסורתית שהיתה קיימת קודם ולבחון באמת אפשרות לחפש איזו דרך שונה. הוא גם דיבר על הכיבוש עצמו. הוא דיבר על ההשפעות המזיקות של הכיבוש על החברה הישראלית. הוא גם מביא תוכנית שבעצם </w:t>
      </w:r>
      <w:r>
        <w:rPr>
          <w:rtl/>
        </w:rPr>
        <w:t>–</w:t>
      </w:r>
      <w:r>
        <w:rPr>
          <w:rFonts w:hint="cs"/>
          <w:rtl/>
        </w:rPr>
        <w:t xml:space="preserve"> הי</w:t>
      </w:r>
      <w:r>
        <w:rPr>
          <w:rFonts w:hint="cs"/>
          <w:rtl/>
        </w:rPr>
        <w:t xml:space="preserve">א לא מסיימת בבת-אחת את כל הכיבוש לפי שיטתכם, אולי היא לא תסיים את הכיבוש לפי שיטתכם, אבל במקום מסוים </w:t>
      </w:r>
      <w:r>
        <w:rPr>
          <w:rtl/>
        </w:rPr>
        <w:t>–</w:t>
      </w:r>
      <w:r>
        <w:rPr>
          <w:rFonts w:hint="cs"/>
          <w:rtl/>
        </w:rPr>
        <w:t xml:space="preserve"> והוא לא אחרון המקומות מנקודת ראות פלסטינית </w:t>
      </w:r>
      <w:r>
        <w:rPr>
          <w:rtl/>
        </w:rPr>
        <w:t>–</w:t>
      </w:r>
      <w:r>
        <w:rPr>
          <w:rFonts w:hint="cs"/>
          <w:rtl/>
        </w:rPr>
        <w:t xml:space="preserve"> רצועת-עזה, שחיים בה כמיליון ו-300,000 פלסטינים, תחת הכיבוש </w:t>
      </w:r>
      <w:r>
        <w:rPr>
          <w:rtl/>
        </w:rPr>
        <w:t>–</w:t>
      </w:r>
      <w:r>
        <w:rPr>
          <w:rFonts w:hint="cs"/>
          <w:rtl/>
        </w:rPr>
        <w:t xml:space="preserve"> לדבריכם </w:t>
      </w:r>
      <w:r>
        <w:rPr>
          <w:rtl/>
        </w:rPr>
        <w:t>–</w:t>
      </w:r>
      <w:r>
        <w:rPr>
          <w:rFonts w:hint="cs"/>
          <w:rtl/>
        </w:rPr>
        <w:t xml:space="preserve"> והוא בא, והוא מבקש שם, במקום הזה, להפ</w:t>
      </w:r>
      <w:r>
        <w:rPr>
          <w:rFonts w:hint="cs"/>
          <w:rtl/>
        </w:rPr>
        <w:t>סיק את מה שאתם קוראים הכיבוש. אני רואה איזו הסתערות. אתם מסתערים על התוכנית הזאת. וזה לא ברור לי. אתם מהללים ומשבחים את הטרור הזה, קוראים לו בשם, ההתנגדות, לא יודע עוד. הטרור. בדיוק הטרור. ואתם - - -</w:t>
      </w:r>
    </w:p>
    <w:p w14:paraId="291BC3CE" w14:textId="77777777" w:rsidR="00000000" w:rsidRDefault="00063F1E">
      <w:pPr>
        <w:pStyle w:val="a0"/>
        <w:rPr>
          <w:rFonts w:hint="cs"/>
          <w:rtl/>
        </w:rPr>
      </w:pPr>
    </w:p>
    <w:p w14:paraId="2933759A" w14:textId="77777777" w:rsidR="00000000" w:rsidRDefault="00063F1E">
      <w:pPr>
        <w:pStyle w:val="af0"/>
        <w:rPr>
          <w:rtl/>
        </w:rPr>
      </w:pPr>
      <w:r>
        <w:rPr>
          <w:rFonts w:hint="eastAsia"/>
          <w:rtl/>
        </w:rPr>
        <w:t>עסאם</w:t>
      </w:r>
      <w:r>
        <w:rPr>
          <w:rtl/>
        </w:rPr>
        <w:t xml:space="preserve"> מח'ול (חד"ש-תע"ל):</w:t>
      </w:r>
    </w:p>
    <w:p w14:paraId="36335E87" w14:textId="77777777" w:rsidR="00000000" w:rsidRDefault="00063F1E">
      <w:pPr>
        <w:pStyle w:val="a0"/>
        <w:rPr>
          <w:rFonts w:hint="cs"/>
          <w:rtl/>
        </w:rPr>
      </w:pPr>
    </w:p>
    <w:p w14:paraId="6BBE22C1" w14:textId="77777777" w:rsidR="00000000" w:rsidRDefault="00063F1E">
      <w:pPr>
        <w:pStyle w:val="a0"/>
        <w:rPr>
          <w:rFonts w:hint="cs"/>
          <w:rtl/>
        </w:rPr>
      </w:pPr>
      <w:r>
        <w:rPr>
          <w:rFonts w:hint="cs"/>
          <w:rtl/>
        </w:rPr>
        <w:t>למה טרור?</w:t>
      </w:r>
    </w:p>
    <w:p w14:paraId="78482B6A" w14:textId="77777777" w:rsidR="00000000" w:rsidRDefault="00063F1E">
      <w:pPr>
        <w:pStyle w:val="a0"/>
        <w:rPr>
          <w:rFonts w:hint="cs"/>
          <w:rtl/>
        </w:rPr>
      </w:pPr>
    </w:p>
    <w:p w14:paraId="03B67188" w14:textId="77777777" w:rsidR="00000000" w:rsidRDefault="00063F1E">
      <w:pPr>
        <w:pStyle w:val="-"/>
        <w:rPr>
          <w:rtl/>
        </w:rPr>
      </w:pPr>
      <w:bookmarkStart w:id="616" w:name="FS000000464T15_12_2004_18_22_06C"/>
      <w:bookmarkEnd w:id="616"/>
      <w:r>
        <w:rPr>
          <w:rFonts w:hint="eastAsia"/>
          <w:rtl/>
        </w:rPr>
        <w:t xml:space="preserve">סגן שר הביטחון זאב </w:t>
      </w:r>
      <w:r>
        <w:rPr>
          <w:rFonts w:hint="eastAsia"/>
          <w:rtl/>
        </w:rPr>
        <w:t>בוים:</w:t>
      </w:r>
    </w:p>
    <w:p w14:paraId="092E10CD" w14:textId="77777777" w:rsidR="00000000" w:rsidRDefault="00063F1E">
      <w:pPr>
        <w:pStyle w:val="a0"/>
        <w:rPr>
          <w:rFonts w:hint="cs"/>
          <w:rtl/>
        </w:rPr>
      </w:pPr>
    </w:p>
    <w:p w14:paraId="47474A42" w14:textId="77777777" w:rsidR="00000000" w:rsidRDefault="00063F1E">
      <w:pPr>
        <w:pStyle w:val="a0"/>
        <w:rPr>
          <w:rFonts w:hint="cs"/>
          <w:rtl/>
        </w:rPr>
      </w:pPr>
      <w:r>
        <w:rPr>
          <w:rFonts w:hint="cs"/>
          <w:rtl/>
        </w:rPr>
        <w:t xml:space="preserve">ואתם שמבקשים להפסיק את הכיבוש, אתם מעודדים אותם מהלכים שעלולים בדיוק לטרפד את התהליך הזה של נסיגה מהכיבוש לפי שיטתכם. זו סתירה. </w:t>
      </w:r>
    </w:p>
    <w:p w14:paraId="14F8B240" w14:textId="77777777" w:rsidR="00000000" w:rsidRDefault="00063F1E">
      <w:pPr>
        <w:pStyle w:val="a0"/>
        <w:rPr>
          <w:rFonts w:hint="cs"/>
          <w:rtl/>
        </w:rPr>
      </w:pPr>
    </w:p>
    <w:p w14:paraId="23DB06C9" w14:textId="77777777" w:rsidR="00000000" w:rsidRDefault="00063F1E">
      <w:pPr>
        <w:pStyle w:val="af0"/>
        <w:rPr>
          <w:rtl/>
        </w:rPr>
      </w:pPr>
      <w:r>
        <w:rPr>
          <w:rFonts w:hint="eastAsia"/>
          <w:rtl/>
        </w:rPr>
        <w:t>עסאם</w:t>
      </w:r>
      <w:r>
        <w:rPr>
          <w:rtl/>
        </w:rPr>
        <w:t xml:space="preserve"> מח'ול (חד"ש-תע"ל):</w:t>
      </w:r>
    </w:p>
    <w:p w14:paraId="24A01614" w14:textId="77777777" w:rsidR="00000000" w:rsidRDefault="00063F1E">
      <w:pPr>
        <w:pStyle w:val="a0"/>
        <w:rPr>
          <w:rFonts w:hint="cs"/>
          <w:rtl/>
        </w:rPr>
      </w:pPr>
    </w:p>
    <w:p w14:paraId="2C7BB490" w14:textId="77777777" w:rsidR="00000000" w:rsidRDefault="00063F1E">
      <w:pPr>
        <w:pStyle w:val="a0"/>
        <w:ind w:left="719" w:firstLine="0"/>
        <w:rPr>
          <w:rFonts w:hint="cs"/>
        </w:rPr>
      </w:pPr>
      <w:r>
        <w:rPr>
          <w:rFonts w:hint="cs"/>
          <w:rtl/>
        </w:rPr>
        <w:t>- - -</w:t>
      </w:r>
    </w:p>
    <w:p w14:paraId="20CAD41A" w14:textId="77777777" w:rsidR="00000000" w:rsidRDefault="00063F1E">
      <w:pPr>
        <w:pStyle w:val="a0"/>
        <w:rPr>
          <w:rFonts w:hint="cs"/>
          <w:rtl/>
        </w:rPr>
      </w:pPr>
    </w:p>
    <w:p w14:paraId="2037B07B" w14:textId="77777777" w:rsidR="00000000" w:rsidRDefault="00063F1E">
      <w:pPr>
        <w:pStyle w:val="-"/>
        <w:rPr>
          <w:rtl/>
        </w:rPr>
      </w:pPr>
      <w:bookmarkStart w:id="617" w:name="FS000000464T15_12_2004_18_23_04C"/>
      <w:bookmarkEnd w:id="617"/>
      <w:r>
        <w:rPr>
          <w:rFonts w:hint="eastAsia"/>
          <w:rtl/>
        </w:rPr>
        <w:t>סגן שר הביטחון זאב בוים:</w:t>
      </w:r>
    </w:p>
    <w:p w14:paraId="137A19A8" w14:textId="77777777" w:rsidR="00000000" w:rsidRDefault="00063F1E">
      <w:pPr>
        <w:pStyle w:val="a0"/>
        <w:rPr>
          <w:rFonts w:hint="cs"/>
          <w:rtl/>
        </w:rPr>
      </w:pPr>
    </w:p>
    <w:p w14:paraId="4E36F3A2" w14:textId="77777777" w:rsidR="00000000" w:rsidRDefault="00063F1E">
      <w:pPr>
        <w:pStyle w:val="a0"/>
        <w:rPr>
          <w:rFonts w:hint="cs"/>
          <w:rtl/>
        </w:rPr>
      </w:pPr>
      <w:r>
        <w:rPr>
          <w:rFonts w:hint="cs"/>
          <w:rtl/>
        </w:rPr>
        <w:t>אני לא ביקשתי תשובה. לא ביקשתי תשובה. ביקשתי ממך להאזין, לא ל</w:t>
      </w:r>
      <w:r>
        <w:rPr>
          <w:rFonts w:hint="cs"/>
          <w:rtl/>
        </w:rPr>
        <w:t xml:space="preserve">דבר. </w:t>
      </w:r>
    </w:p>
    <w:p w14:paraId="2D2D7122" w14:textId="77777777" w:rsidR="00000000" w:rsidRDefault="00063F1E">
      <w:pPr>
        <w:pStyle w:val="a0"/>
        <w:rPr>
          <w:rFonts w:hint="cs"/>
          <w:rtl/>
        </w:rPr>
      </w:pPr>
    </w:p>
    <w:p w14:paraId="4359F2AD" w14:textId="77777777" w:rsidR="00000000" w:rsidRDefault="00063F1E">
      <w:pPr>
        <w:pStyle w:val="af0"/>
        <w:rPr>
          <w:rtl/>
        </w:rPr>
      </w:pPr>
      <w:r>
        <w:rPr>
          <w:rFonts w:hint="eastAsia"/>
          <w:rtl/>
        </w:rPr>
        <w:t>עסאם</w:t>
      </w:r>
      <w:r>
        <w:rPr>
          <w:rtl/>
        </w:rPr>
        <w:t xml:space="preserve"> מח'ול (חד"ש-תע"ל):</w:t>
      </w:r>
    </w:p>
    <w:p w14:paraId="6CBFC211" w14:textId="77777777" w:rsidR="00000000" w:rsidRDefault="00063F1E">
      <w:pPr>
        <w:pStyle w:val="a0"/>
        <w:rPr>
          <w:rFonts w:hint="cs"/>
          <w:rtl/>
        </w:rPr>
      </w:pPr>
    </w:p>
    <w:p w14:paraId="1385039C" w14:textId="77777777" w:rsidR="00000000" w:rsidRDefault="00063F1E">
      <w:pPr>
        <w:pStyle w:val="a0"/>
        <w:ind w:left="719" w:firstLine="0"/>
        <w:rPr>
          <w:rFonts w:hint="cs"/>
          <w:rtl/>
        </w:rPr>
      </w:pPr>
      <w:r>
        <w:rPr>
          <w:rFonts w:hint="cs"/>
          <w:rtl/>
        </w:rPr>
        <w:t>אני מאזין.</w:t>
      </w:r>
    </w:p>
    <w:p w14:paraId="70E82DD8" w14:textId="77777777" w:rsidR="00000000" w:rsidRDefault="00063F1E">
      <w:pPr>
        <w:pStyle w:val="a0"/>
        <w:ind w:left="719" w:firstLine="0"/>
        <w:rPr>
          <w:rFonts w:hint="cs"/>
          <w:rtl/>
        </w:rPr>
      </w:pPr>
    </w:p>
    <w:p w14:paraId="16339DD3" w14:textId="77777777" w:rsidR="00000000" w:rsidRDefault="00063F1E">
      <w:pPr>
        <w:pStyle w:val="-"/>
        <w:rPr>
          <w:rtl/>
        </w:rPr>
      </w:pPr>
      <w:bookmarkStart w:id="618" w:name="FS000000464T15_12_2004_18_23_37C"/>
      <w:bookmarkEnd w:id="618"/>
      <w:r>
        <w:rPr>
          <w:rFonts w:hint="eastAsia"/>
          <w:rtl/>
        </w:rPr>
        <w:t>סגן שר הביטחון זאב בוים:</w:t>
      </w:r>
    </w:p>
    <w:p w14:paraId="553A5FEC" w14:textId="77777777" w:rsidR="00000000" w:rsidRDefault="00063F1E">
      <w:pPr>
        <w:pStyle w:val="a0"/>
        <w:rPr>
          <w:rFonts w:hint="cs"/>
          <w:rtl/>
        </w:rPr>
      </w:pPr>
    </w:p>
    <w:p w14:paraId="3B7ECA62" w14:textId="77777777" w:rsidR="00000000" w:rsidRDefault="00063F1E">
      <w:pPr>
        <w:pStyle w:val="a0"/>
        <w:rPr>
          <w:rFonts w:hint="cs"/>
          <w:rtl/>
        </w:rPr>
      </w:pPr>
      <w:r>
        <w:rPr>
          <w:rFonts w:hint="cs"/>
          <w:rtl/>
        </w:rPr>
        <w:t xml:space="preserve">אז תאזין. </w:t>
      </w:r>
    </w:p>
    <w:p w14:paraId="0A26EFCA" w14:textId="77777777" w:rsidR="00000000" w:rsidRDefault="00063F1E">
      <w:pPr>
        <w:pStyle w:val="a0"/>
        <w:rPr>
          <w:rFonts w:hint="cs"/>
          <w:rtl/>
        </w:rPr>
      </w:pPr>
    </w:p>
    <w:p w14:paraId="12C9D83A" w14:textId="77777777" w:rsidR="00000000" w:rsidRDefault="00063F1E">
      <w:pPr>
        <w:pStyle w:val="af0"/>
        <w:rPr>
          <w:rtl/>
        </w:rPr>
      </w:pPr>
      <w:r>
        <w:rPr>
          <w:rFonts w:hint="eastAsia"/>
          <w:rtl/>
        </w:rPr>
        <w:t>עסאם</w:t>
      </w:r>
      <w:r>
        <w:rPr>
          <w:rtl/>
        </w:rPr>
        <w:t xml:space="preserve"> מח'ול (חד"ש-תע"ל):</w:t>
      </w:r>
    </w:p>
    <w:p w14:paraId="6478D341" w14:textId="77777777" w:rsidR="00000000" w:rsidRDefault="00063F1E">
      <w:pPr>
        <w:pStyle w:val="a0"/>
        <w:rPr>
          <w:rFonts w:hint="cs"/>
          <w:rtl/>
        </w:rPr>
      </w:pPr>
    </w:p>
    <w:p w14:paraId="0A4D4892" w14:textId="77777777" w:rsidR="00000000" w:rsidRDefault="00063F1E">
      <w:pPr>
        <w:pStyle w:val="a0"/>
        <w:ind w:left="719" w:firstLine="0"/>
        <w:rPr>
          <w:rFonts w:hint="cs"/>
          <w:rtl/>
        </w:rPr>
      </w:pPr>
      <w:r>
        <w:rPr>
          <w:rFonts w:hint="cs"/>
          <w:rtl/>
        </w:rPr>
        <w:t>אני מנסה לענות - - - של שבוע שעבר.</w:t>
      </w:r>
    </w:p>
    <w:p w14:paraId="51E5C85A" w14:textId="77777777" w:rsidR="00000000" w:rsidRDefault="00063F1E">
      <w:pPr>
        <w:pStyle w:val="a0"/>
        <w:ind w:left="719" w:firstLine="0"/>
        <w:rPr>
          <w:rFonts w:hint="cs"/>
          <w:rtl/>
        </w:rPr>
      </w:pPr>
    </w:p>
    <w:p w14:paraId="77441130" w14:textId="77777777" w:rsidR="00000000" w:rsidRDefault="00063F1E">
      <w:pPr>
        <w:pStyle w:val="-"/>
        <w:rPr>
          <w:rtl/>
        </w:rPr>
      </w:pPr>
      <w:bookmarkStart w:id="619" w:name="FS000000464T15_12_2004_18_23_54C"/>
      <w:bookmarkEnd w:id="619"/>
      <w:r>
        <w:rPr>
          <w:rFonts w:hint="eastAsia"/>
          <w:rtl/>
        </w:rPr>
        <w:t>סגן שר הביטחון זאב בוים:</w:t>
      </w:r>
    </w:p>
    <w:p w14:paraId="09545F3E" w14:textId="77777777" w:rsidR="00000000" w:rsidRDefault="00063F1E">
      <w:pPr>
        <w:pStyle w:val="a0"/>
        <w:rPr>
          <w:rFonts w:hint="cs"/>
          <w:rtl/>
        </w:rPr>
      </w:pPr>
    </w:p>
    <w:p w14:paraId="04D68A4B" w14:textId="77777777" w:rsidR="00000000" w:rsidRDefault="00063F1E">
      <w:pPr>
        <w:pStyle w:val="a0"/>
        <w:rPr>
          <w:rFonts w:hint="cs"/>
          <w:rtl/>
        </w:rPr>
      </w:pPr>
      <w:r>
        <w:rPr>
          <w:rFonts w:hint="cs"/>
          <w:rtl/>
        </w:rPr>
        <w:t>לכן, אפילו לאנשים שהם לא בני-שיח אתי בעניין הזה, אפילו אתם תבחנו קצת ותשקלו איך אתם מסב</w:t>
      </w:r>
      <w:r>
        <w:rPr>
          <w:rFonts w:hint="cs"/>
          <w:rtl/>
        </w:rPr>
        <w:t>ירים לעצמכם, לפי שיטתכם, את הסתירה העמוקה הזאת. ראש ממשלת ישראל עושה מהלך של הינתקות, שמנקודת ראותכם פירושו הפסקת כיבוש, ואתם מעודדים את הטרור, כדי מה? כדי לשכנע את הישראלים מעודדים את הטרור?</w:t>
      </w:r>
    </w:p>
    <w:p w14:paraId="35841EA3" w14:textId="77777777" w:rsidR="00000000" w:rsidRDefault="00063F1E">
      <w:pPr>
        <w:pStyle w:val="a0"/>
        <w:rPr>
          <w:rFonts w:hint="cs"/>
          <w:rtl/>
        </w:rPr>
      </w:pPr>
    </w:p>
    <w:p w14:paraId="28982051" w14:textId="77777777" w:rsidR="00000000" w:rsidRDefault="00063F1E">
      <w:pPr>
        <w:pStyle w:val="af0"/>
        <w:rPr>
          <w:rtl/>
        </w:rPr>
      </w:pPr>
      <w:r>
        <w:rPr>
          <w:rFonts w:hint="eastAsia"/>
          <w:rtl/>
        </w:rPr>
        <w:t>עסאם</w:t>
      </w:r>
      <w:r>
        <w:rPr>
          <w:rtl/>
        </w:rPr>
        <w:t xml:space="preserve"> מח'ול (חד"ש-תע"ל):</w:t>
      </w:r>
    </w:p>
    <w:p w14:paraId="6F1C99BE" w14:textId="77777777" w:rsidR="00000000" w:rsidRDefault="00063F1E">
      <w:pPr>
        <w:pStyle w:val="a0"/>
        <w:rPr>
          <w:rFonts w:hint="cs"/>
          <w:rtl/>
        </w:rPr>
      </w:pPr>
    </w:p>
    <w:p w14:paraId="3742F174" w14:textId="77777777" w:rsidR="00000000" w:rsidRDefault="00063F1E">
      <w:pPr>
        <w:pStyle w:val="a0"/>
        <w:rPr>
          <w:rFonts w:hint="cs"/>
          <w:rtl/>
        </w:rPr>
      </w:pPr>
      <w:r>
        <w:rPr>
          <w:rFonts w:hint="cs"/>
          <w:rtl/>
        </w:rPr>
        <w:t>- - -</w:t>
      </w:r>
    </w:p>
    <w:p w14:paraId="1E35CA7B" w14:textId="77777777" w:rsidR="00000000" w:rsidRDefault="00063F1E">
      <w:pPr>
        <w:pStyle w:val="a0"/>
        <w:rPr>
          <w:rFonts w:hint="cs"/>
          <w:rtl/>
        </w:rPr>
      </w:pPr>
    </w:p>
    <w:p w14:paraId="10A59446" w14:textId="77777777" w:rsidR="00000000" w:rsidRDefault="00063F1E">
      <w:pPr>
        <w:pStyle w:val="-"/>
        <w:rPr>
          <w:rtl/>
        </w:rPr>
      </w:pPr>
      <w:bookmarkStart w:id="620" w:name="FS000000464T15_12_2004_18_25_02C"/>
      <w:bookmarkEnd w:id="620"/>
      <w:r>
        <w:rPr>
          <w:rFonts w:hint="eastAsia"/>
          <w:rtl/>
        </w:rPr>
        <w:t>סגן שר הביטחון זאב בוים:</w:t>
      </w:r>
    </w:p>
    <w:p w14:paraId="3B35EEC3" w14:textId="77777777" w:rsidR="00000000" w:rsidRDefault="00063F1E">
      <w:pPr>
        <w:pStyle w:val="a0"/>
        <w:rPr>
          <w:rFonts w:hint="cs"/>
          <w:rtl/>
        </w:rPr>
      </w:pPr>
    </w:p>
    <w:p w14:paraId="1F15848F" w14:textId="77777777" w:rsidR="00000000" w:rsidRDefault="00063F1E">
      <w:pPr>
        <w:pStyle w:val="a0"/>
        <w:rPr>
          <w:rFonts w:hint="cs"/>
          <w:rtl/>
        </w:rPr>
      </w:pPr>
      <w:r>
        <w:rPr>
          <w:rFonts w:hint="cs"/>
          <w:rtl/>
        </w:rPr>
        <w:t>אתם ה</w:t>
      </w:r>
      <w:r>
        <w:rPr>
          <w:rFonts w:hint="cs"/>
          <w:rtl/>
        </w:rPr>
        <w:t>תומכים הגדולים ביותר של הטרור. לכן - - -</w:t>
      </w:r>
    </w:p>
    <w:p w14:paraId="178B3400" w14:textId="77777777" w:rsidR="00000000" w:rsidRDefault="00063F1E">
      <w:pPr>
        <w:pStyle w:val="a0"/>
        <w:rPr>
          <w:rFonts w:hint="cs"/>
          <w:rtl/>
        </w:rPr>
      </w:pPr>
    </w:p>
    <w:p w14:paraId="52569381" w14:textId="77777777" w:rsidR="00000000" w:rsidRDefault="00063F1E">
      <w:pPr>
        <w:pStyle w:val="af0"/>
        <w:rPr>
          <w:rtl/>
        </w:rPr>
      </w:pPr>
      <w:r>
        <w:rPr>
          <w:rFonts w:hint="eastAsia"/>
          <w:rtl/>
        </w:rPr>
        <w:t>עסאם</w:t>
      </w:r>
      <w:r>
        <w:rPr>
          <w:rtl/>
        </w:rPr>
        <w:t xml:space="preserve"> מח'ול (חד"ש-תע"ל):</w:t>
      </w:r>
    </w:p>
    <w:p w14:paraId="5E659BD8" w14:textId="77777777" w:rsidR="00000000" w:rsidRDefault="00063F1E">
      <w:pPr>
        <w:pStyle w:val="a0"/>
        <w:rPr>
          <w:rFonts w:hint="cs"/>
          <w:rtl/>
        </w:rPr>
      </w:pPr>
    </w:p>
    <w:p w14:paraId="7B18A174" w14:textId="77777777" w:rsidR="00000000" w:rsidRDefault="00063F1E">
      <w:pPr>
        <w:pStyle w:val="a0"/>
        <w:rPr>
          <w:rFonts w:hint="cs"/>
          <w:rtl/>
        </w:rPr>
      </w:pPr>
      <w:r>
        <w:rPr>
          <w:rFonts w:hint="cs"/>
          <w:rtl/>
        </w:rPr>
        <w:t xml:space="preserve">אתה עודדת את הטרור. אתה בעל-הברית הטוב ביותר של הטרור. </w:t>
      </w:r>
    </w:p>
    <w:p w14:paraId="7AF6E63C" w14:textId="77777777" w:rsidR="00000000" w:rsidRDefault="00063F1E">
      <w:pPr>
        <w:pStyle w:val="a0"/>
        <w:rPr>
          <w:rFonts w:hint="cs"/>
          <w:rtl/>
        </w:rPr>
      </w:pPr>
    </w:p>
    <w:p w14:paraId="6CEB78D1" w14:textId="77777777" w:rsidR="00000000" w:rsidRDefault="00063F1E">
      <w:pPr>
        <w:pStyle w:val="af1"/>
        <w:rPr>
          <w:rtl/>
        </w:rPr>
      </w:pPr>
      <w:r>
        <w:rPr>
          <w:rFonts w:hint="eastAsia"/>
          <w:rtl/>
        </w:rPr>
        <w:t>היו</w:t>
      </w:r>
      <w:r>
        <w:rPr>
          <w:rtl/>
        </w:rPr>
        <w:t>"ר יולי-יואל אדלשטיין:</w:t>
      </w:r>
    </w:p>
    <w:p w14:paraId="2086CEDB" w14:textId="77777777" w:rsidR="00000000" w:rsidRDefault="00063F1E">
      <w:pPr>
        <w:pStyle w:val="a0"/>
        <w:rPr>
          <w:rFonts w:hint="cs"/>
          <w:rtl/>
        </w:rPr>
      </w:pPr>
    </w:p>
    <w:p w14:paraId="6EBA74CF" w14:textId="77777777" w:rsidR="00000000" w:rsidRDefault="00063F1E">
      <w:pPr>
        <w:pStyle w:val="a0"/>
        <w:rPr>
          <w:rFonts w:hint="cs"/>
          <w:rtl/>
        </w:rPr>
      </w:pPr>
      <w:r>
        <w:rPr>
          <w:rFonts w:hint="cs"/>
          <w:rtl/>
        </w:rPr>
        <w:t>חבר הכנסת מח'ול - - -</w:t>
      </w:r>
    </w:p>
    <w:p w14:paraId="02200D75" w14:textId="77777777" w:rsidR="00000000" w:rsidRDefault="00063F1E">
      <w:pPr>
        <w:pStyle w:val="a0"/>
        <w:rPr>
          <w:rFonts w:hint="cs"/>
          <w:rtl/>
        </w:rPr>
      </w:pPr>
    </w:p>
    <w:p w14:paraId="22B0F67B" w14:textId="77777777" w:rsidR="00000000" w:rsidRDefault="00063F1E">
      <w:pPr>
        <w:pStyle w:val="-"/>
        <w:rPr>
          <w:rtl/>
        </w:rPr>
      </w:pPr>
      <w:bookmarkStart w:id="621" w:name="FS000000464T15_12_2004_18_26_08C"/>
      <w:bookmarkEnd w:id="621"/>
      <w:r>
        <w:rPr>
          <w:rFonts w:hint="eastAsia"/>
          <w:rtl/>
        </w:rPr>
        <w:t>סגן שר הביטחון זאב בוים:</w:t>
      </w:r>
    </w:p>
    <w:p w14:paraId="79EC9045" w14:textId="77777777" w:rsidR="00000000" w:rsidRDefault="00063F1E">
      <w:pPr>
        <w:pStyle w:val="a0"/>
        <w:rPr>
          <w:rFonts w:hint="cs"/>
          <w:rtl/>
        </w:rPr>
      </w:pPr>
    </w:p>
    <w:p w14:paraId="036791C5" w14:textId="77777777" w:rsidR="00000000" w:rsidRDefault="00063F1E">
      <w:pPr>
        <w:pStyle w:val="a0"/>
        <w:rPr>
          <w:rFonts w:hint="cs"/>
          <w:rtl/>
        </w:rPr>
      </w:pPr>
      <w:r>
        <w:rPr>
          <w:rFonts w:hint="cs"/>
          <w:rtl/>
        </w:rPr>
        <w:t xml:space="preserve">אדוני היושב-ראש, אני מבקש. </w:t>
      </w:r>
    </w:p>
    <w:p w14:paraId="374FD8DB" w14:textId="77777777" w:rsidR="00000000" w:rsidRDefault="00063F1E">
      <w:pPr>
        <w:pStyle w:val="a0"/>
        <w:rPr>
          <w:rFonts w:hint="cs"/>
          <w:rtl/>
        </w:rPr>
      </w:pPr>
    </w:p>
    <w:p w14:paraId="0D3F1C6F" w14:textId="77777777" w:rsidR="00000000" w:rsidRDefault="00063F1E">
      <w:pPr>
        <w:pStyle w:val="af1"/>
        <w:rPr>
          <w:rtl/>
        </w:rPr>
      </w:pPr>
      <w:r>
        <w:rPr>
          <w:rFonts w:hint="eastAsia"/>
          <w:rtl/>
        </w:rPr>
        <w:t>היו</w:t>
      </w:r>
      <w:r>
        <w:rPr>
          <w:rtl/>
        </w:rPr>
        <w:t>"ר יולי-יואל אדלשטיין:</w:t>
      </w:r>
    </w:p>
    <w:p w14:paraId="49327DC1" w14:textId="77777777" w:rsidR="00000000" w:rsidRDefault="00063F1E">
      <w:pPr>
        <w:pStyle w:val="a0"/>
        <w:rPr>
          <w:rFonts w:hint="cs"/>
          <w:rtl/>
        </w:rPr>
      </w:pPr>
    </w:p>
    <w:p w14:paraId="310F2E21" w14:textId="77777777" w:rsidR="00000000" w:rsidRDefault="00063F1E">
      <w:pPr>
        <w:pStyle w:val="a0"/>
        <w:rPr>
          <w:rFonts w:hint="cs"/>
          <w:rtl/>
        </w:rPr>
      </w:pPr>
      <w:r>
        <w:rPr>
          <w:rFonts w:hint="cs"/>
          <w:rtl/>
        </w:rPr>
        <w:t xml:space="preserve">חבר הכנסת מח'ול. חבר הכנסת מח'ול, בדיון כזה אני פשוט ממש לא במצב-רוח להוציא אותך, אבל זה מה שיהיה. </w:t>
      </w:r>
    </w:p>
    <w:p w14:paraId="2E6979BD" w14:textId="77777777" w:rsidR="00000000" w:rsidRDefault="00063F1E">
      <w:pPr>
        <w:pStyle w:val="a0"/>
        <w:rPr>
          <w:rFonts w:hint="cs"/>
          <w:rtl/>
        </w:rPr>
      </w:pPr>
    </w:p>
    <w:p w14:paraId="1F7001A8" w14:textId="77777777" w:rsidR="00000000" w:rsidRDefault="00063F1E">
      <w:pPr>
        <w:pStyle w:val="af0"/>
        <w:rPr>
          <w:rtl/>
        </w:rPr>
      </w:pPr>
      <w:r>
        <w:rPr>
          <w:rFonts w:hint="eastAsia"/>
          <w:rtl/>
        </w:rPr>
        <w:t>עסאם</w:t>
      </w:r>
      <w:r>
        <w:rPr>
          <w:rtl/>
        </w:rPr>
        <w:t xml:space="preserve"> מח'ול (חד"ש-תע"ל):</w:t>
      </w:r>
    </w:p>
    <w:p w14:paraId="26FC5423" w14:textId="77777777" w:rsidR="00000000" w:rsidRDefault="00063F1E">
      <w:pPr>
        <w:pStyle w:val="a0"/>
        <w:rPr>
          <w:rFonts w:hint="cs"/>
          <w:rtl/>
        </w:rPr>
      </w:pPr>
    </w:p>
    <w:p w14:paraId="39348ED8" w14:textId="77777777" w:rsidR="00000000" w:rsidRDefault="00063F1E">
      <w:pPr>
        <w:pStyle w:val="a0"/>
        <w:rPr>
          <w:rFonts w:hint="cs"/>
          <w:rtl/>
        </w:rPr>
      </w:pPr>
      <w:r>
        <w:rPr>
          <w:rFonts w:hint="cs"/>
          <w:rtl/>
        </w:rPr>
        <w:t xml:space="preserve">אתה עודדת את הטרור. אתה בעל-הברית הטוב ביותר של הטרור. </w:t>
      </w:r>
    </w:p>
    <w:p w14:paraId="3058BCED" w14:textId="77777777" w:rsidR="00000000" w:rsidRDefault="00063F1E">
      <w:pPr>
        <w:pStyle w:val="a0"/>
        <w:rPr>
          <w:rFonts w:hint="cs"/>
          <w:rtl/>
        </w:rPr>
      </w:pPr>
    </w:p>
    <w:p w14:paraId="57549C60" w14:textId="77777777" w:rsidR="00000000" w:rsidRDefault="00063F1E">
      <w:pPr>
        <w:pStyle w:val="-"/>
        <w:rPr>
          <w:rtl/>
        </w:rPr>
      </w:pPr>
      <w:bookmarkStart w:id="622" w:name="FS000000464T15_12_2004_18_27_48C"/>
      <w:bookmarkEnd w:id="622"/>
      <w:r>
        <w:rPr>
          <w:rFonts w:hint="eastAsia"/>
          <w:rtl/>
        </w:rPr>
        <w:t>סגן שר הביטחון זאב בוים:</w:t>
      </w:r>
    </w:p>
    <w:p w14:paraId="63FFE544" w14:textId="77777777" w:rsidR="00000000" w:rsidRDefault="00063F1E">
      <w:pPr>
        <w:pStyle w:val="a0"/>
        <w:rPr>
          <w:rFonts w:hint="cs"/>
          <w:rtl/>
        </w:rPr>
      </w:pPr>
    </w:p>
    <w:p w14:paraId="6B0B4C19" w14:textId="77777777" w:rsidR="00000000" w:rsidRDefault="00063F1E">
      <w:pPr>
        <w:pStyle w:val="a0"/>
        <w:rPr>
          <w:rFonts w:hint="cs"/>
          <w:rtl/>
        </w:rPr>
      </w:pPr>
      <w:r>
        <w:rPr>
          <w:rFonts w:hint="cs"/>
          <w:rtl/>
        </w:rPr>
        <w:t>אני לא מבין מאיפה הסבלנות הזאת של היושב-ראש. אנ</w:t>
      </w:r>
      <w:r>
        <w:rPr>
          <w:rFonts w:hint="cs"/>
          <w:rtl/>
        </w:rPr>
        <w:t>י מאוד מעריך אותה, אני לא יודע עד איפה היא מגעת - - -</w:t>
      </w:r>
    </w:p>
    <w:p w14:paraId="2B735897" w14:textId="77777777" w:rsidR="00000000" w:rsidRDefault="00063F1E">
      <w:pPr>
        <w:pStyle w:val="a0"/>
        <w:rPr>
          <w:rFonts w:hint="cs"/>
          <w:rtl/>
        </w:rPr>
      </w:pPr>
    </w:p>
    <w:p w14:paraId="031A55ED" w14:textId="77777777" w:rsidR="00000000" w:rsidRDefault="00063F1E">
      <w:pPr>
        <w:pStyle w:val="af1"/>
        <w:rPr>
          <w:rtl/>
        </w:rPr>
      </w:pPr>
      <w:r>
        <w:rPr>
          <w:rFonts w:hint="eastAsia"/>
          <w:rtl/>
        </w:rPr>
        <w:t>היו</w:t>
      </w:r>
      <w:r>
        <w:rPr>
          <w:rtl/>
        </w:rPr>
        <w:t>"ר יולי-יואל אדלשטיין:</w:t>
      </w:r>
    </w:p>
    <w:p w14:paraId="245F1A00" w14:textId="77777777" w:rsidR="00000000" w:rsidRDefault="00063F1E">
      <w:pPr>
        <w:pStyle w:val="a0"/>
        <w:rPr>
          <w:rFonts w:hint="cs"/>
          <w:rtl/>
        </w:rPr>
      </w:pPr>
    </w:p>
    <w:p w14:paraId="6F752E9E" w14:textId="77777777" w:rsidR="00000000" w:rsidRDefault="00063F1E">
      <w:pPr>
        <w:pStyle w:val="a0"/>
        <w:rPr>
          <w:rFonts w:hint="cs"/>
          <w:rtl/>
        </w:rPr>
      </w:pPr>
      <w:r>
        <w:rPr>
          <w:rFonts w:hint="cs"/>
          <w:rtl/>
        </w:rPr>
        <w:t xml:space="preserve">מן האופי. אבל היא גם פוקעת. </w:t>
      </w:r>
    </w:p>
    <w:p w14:paraId="7D8A5237" w14:textId="77777777" w:rsidR="00000000" w:rsidRDefault="00063F1E">
      <w:pPr>
        <w:pStyle w:val="a0"/>
        <w:rPr>
          <w:rFonts w:hint="cs"/>
          <w:rtl/>
        </w:rPr>
      </w:pPr>
    </w:p>
    <w:p w14:paraId="3E80FAB2" w14:textId="77777777" w:rsidR="00000000" w:rsidRDefault="00063F1E">
      <w:pPr>
        <w:pStyle w:val="-"/>
        <w:rPr>
          <w:rtl/>
        </w:rPr>
      </w:pPr>
      <w:bookmarkStart w:id="623" w:name="FS000000464T15_12_2004_18_28_35C"/>
      <w:bookmarkEnd w:id="623"/>
      <w:r>
        <w:rPr>
          <w:rFonts w:hint="eastAsia"/>
          <w:rtl/>
        </w:rPr>
        <w:t>סגן שר הביטחון זאב בוים:</w:t>
      </w:r>
    </w:p>
    <w:p w14:paraId="751E5C19" w14:textId="77777777" w:rsidR="00000000" w:rsidRDefault="00063F1E">
      <w:pPr>
        <w:pStyle w:val="a0"/>
        <w:rPr>
          <w:rFonts w:hint="cs"/>
          <w:rtl/>
        </w:rPr>
      </w:pPr>
    </w:p>
    <w:p w14:paraId="28C01854" w14:textId="77777777" w:rsidR="00000000" w:rsidRDefault="00063F1E">
      <w:pPr>
        <w:pStyle w:val="a0"/>
        <w:rPr>
          <w:rFonts w:hint="cs"/>
          <w:rtl/>
        </w:rPr>
      </w:pPr>
      <w:r>
        <w:rPr>
          <w:rFonts w:hint="cs"/>
          <w:rtl/>
        </w:rPr>
        <w:t>נדמה לי שחבר הכנסת עסאם מח'ול בוחן את הרף הזה, שבינתיים אף אחד לא רואה את הגבול שלו, לסבלנותו של היושב-ראש. אבל, אני ב</w:t>
      </w:r>
      <w:r>
        <w:rPr>
          <w:rFonts w:hint="cs"/>
          <w:rtl/>
        </w:rPr>
        <w:t xml:space="preserve">כל זאת מבקש שיתאפשר לי לדבר בלי ההפרעה הזאת. </w:t>
      </w:r>
    </w:p>
    <w:p w14:paraId="6C72220F" w14:textId="77777777" w:rsidR="00000000" w:rsidRDefault="00063F1E">
      <w:pPr>
        <w:pStyle w:val="a0"/>
        <w:rPr>
          <w:rFonts w:hint="cs"/>
          <w:rtl/>
        </w:rPr>
      </w:pPr>
    </w:p>
    <w:p w14:paraId="71918797" w14:textId="77777777" w:rsidR="00000000" w:rsidRDefault="00063F1E">
      <w:pPr>
        <w:pStyle w:val="af1"/>
        <w:rPr>
          <w:rtl/>
        </w:rPr>
      </w:pPr>
      <w:r>
        <w:rPr>
          <w:rFonts w:hint="eastAsia"/>
          <w:rtl/>
        </w:rPr>
        <w:t>היו</w:t>
      </w:r>
      <w:r>
        <w:rPr>
          <w:rtl/>
        </w:rPr>
        <w:t>"ר יולי-יואל אדלשטיין:</w:t>
      </w:r>
    </w:p>
    <w:p w14:paraId="770BACA7" w14:textId="77777777" w:rsidR="00000000" w:rsidRDefault="00063F1E">
      <w:pPr>
        <w:pStyle w:val="a0"/>
        <w:rPr>
          <w:rFonts w:hint="cs"/>
          <w:rtl/>
        </w:rPr>
      </w:pPr>
    </w:p>
    <w:p w14:paraId="15EB8C2A" w14:textId="77777777" w:rsidR="00000000" w:rsidRDefault="00063F1E">
      <w:pPr>
        <w:pStyle w:val="a0"/>
        <w:rPr>
          <w:rFonts w:hint="cs"/>
          <w:rtl/>
        </w:rPr>
      </w:pPr>
      <w:r>
        <w:rPr>
          <w:rFonts w:hint="cs"/>
          <w:rtl/>
        </w:rPr>
        <w:t xml:space="preserve">יתאפשר, ואני מקבל את בקשתך. </w:t>
      </w:r>
    </w:p>
    <w:p w14:paraId="086CE6BA" w14:textId="77777777" w:rsidR="00000000" w:rsidRDefault="00063F1E">
      <w:pPr>
        <w:pStyle w:val="a0"/>
        <w:rPr>
          <w:rFonts w:hint="cs"/>
          <w:rtl/>
        </w:rPr>
      </w:pPr>
    </w:p>
    <w:p w14:paraId="54DC1B47" w14:textId="77777777" w:rsidR="00000000" w:rsidRDefault="00063F1E">
      <w:pPr>
        <w:pStyle w:val="af0"/>
        <w:rPr>
          <w:rtl/>
        </w:rPr>
      </w:pPr>
      <w:r>
        <w:rPr>
          <w:rFonts w:hint="eastAsia"/>
          <w:rtl/>
        </w:rPr>
        <w:t>עסאם</w:t>
      </w:r>
      <w:r>
        <w:rPr>
          <w:rtl/>
        </w:rPr>
        <w:t xml:space="preserve"> מח'ול (חד"ש-תע"ל):</w:t>
      </w:r>
    </w:p>
    <w:p w14:paraId="1B0F44FE" w14:textId="77777777" w:rsidR="00000000" w:rsidRDefault="00063F1E">
      <w:pPr>
        <w:pStyle w:val="a0"/>
        <w:rPr>
          <w:rFonts w:hint="cs"/>
          <w:rtl/>
        </w:rPr>
      </w:pPr>
    </w:p>
    <w:p w14:paraId="33D681B7" w14:textId="77777777" w:rsidR="00000000" w:rsidRDefault="00063F1E">
      <w:pPr>
        <w:pStyle w:val="a0"/>
        <w:rPr>
          <w:rFonts w:hint="cs"/>
          <w:rtl/>
        </w:rPr>
      </w:pPr>
      <w:r>
        <w:rPr>
          <w:rFonts w:hint="cs"/>
          <w:rtl/>
        </w:rPr>
        <w:t xml:space="preserve">בלי הפרעות. </w:t>
      </w:r>
    </w:p>
    <w:p w14:paraId="473B2139" w14:textId="77777777" w:rsidR="00000000" w:rsidRDefault="00063F1E">
      <w:pPr>
        <w:pStyle w:val="a0"/>
        <w:rPr>
          <w:rFonts w:hint="cs"/>
          <w:rtl/>
        </w:rPr>
      </w:pPr>
    </w:p>
    <w:p w14:paraId="42765615" w14:textId="77777777" w:rsidR="00000000" w:rsidRDefault="00063F1E">
      <w:pPr>
        <w:pStyle w:val="-"/>
        <w:rPr>
          <w:rtl/>
        </w:rPr>
      </w:pPr>
      <w:bookmarkStart w:id="624" w:name="FS000000464T15_12_2004_18_29_21C"/>
      <w:bookmarkStart w:id="625" w:name="FS000000464T15_12_2004_17_53_23C"/>
      <w:bookmarkEnd w:id="624"/>
      <w:bookmarkEnd w:id="625"/>
      <w:r>
        <w:rPr>
          <w:rtl/>
        </w:rPr>
        <w:t>סגן שר הביטחון זאב בוים:</w:t>
      </w:r>
    </w:p>
    <w:p w14:paraId="50D13D51" w14:textId="77777777" w:rsidR="00000000" w:rsidRDefault="00063F1E">
      <w:pPr>
        <w:pStyle w:val="a0"/>
        <w:rPr>
          <w:rtl/>
        </w:rPr>
      </w:pPr>
    </w:p>
    <w:p w14:paraId="062A3687" w14:textId="77777777" w:rsidR="00000000" w:rsidRDefault="00063F1E">
      <w:pPr>
        <w:pStyle w:val="a0"/>
        <w:rPr>
          <w:rFonts w:hint="cs"/>
          <w:rtl/>
        </w:rPr>
      </w:pPr>
      <w:r>
        <w:rPr>
          <w:rFonts w:hint="cs"/>
          <w:rtl/>
        </w:rPr>
        <w:t>עניין המנהרות הוא עניין לא פשוט להיאבק בו. יש שני סוגים עיקריים של מנהרות, לא מהיום: מנ</w:t>
      </w:r>
      <w:r>
        <w:rPr>
          <w:rFonts w:hint="cs"/>
          <w:rtl/>
        </w:rPr>
        <w:t>הרות שמחדירות אמל"ח - אמצעי לחימה - לתוך הרצועה, ובאמצעים האלה מופעל הטרור הזה; ומנהרות תופת - הייתי אומר, הפעולה האחרונה, צריך לומר גם לא פשוטה, מורכבת, מתוחכמת, עם אבדות. אני חושב שאנחנו בדרך למצוא פתרון לסוגיית המנהרות. אנחנו במאבק הזה כבר כמה שנים. נחש</w:t>
      </w:r>
      <w:r>
        <w:rPr>
          <w:rFonts w:hint="cs"/>
          <w:rtl/>
        </w:rPr>
        <w:t xml:space="preserve">פו הרבה מאוד מנהרות, אבל צריך לומר, גם חופרים הרבה מנהרות. </w:t>
      </w:r>
    </w:p>
    <w:p w14:paraId="1C7A9450" w14:textId="77777777" w:rsidR="00000000" w:rsidRDefault="00063F1E">
      <w:pPr>
        <w:pStyle w:val="a0"/>
        <w:rPr>
          <w:rFonts w:hint="cs"/>
          <w:rtl/>
        </w:rPr>
      </w:pPr>
    </w:p>
    <w:p w14:paraId="25988E8A" w14:textId="77777777" w:rsidR="00000000" w:rsidRDefault="00063F1E">
      <w:pPr>
        <w:pStyle w:val="a0"/>
        <w:rPr>
          <w:rFonts w:hint="cs"/>
          <w:rtl/>
        </w:rPr>
      </w:pPr>
      <w:r>
        <w:rPr>
          <w:rFonts w:hint="cs"/>
          <w:rtl/>
        </w:rPr>
        <w:t>על כל פנים, דבר אחד שיהיה ברור. דיברנו על אבו-מאזן, נמשיך ונסיים. אבו-מאזן לפני בחירות, אבל מרגע שייבחר, ואנחנו מקווים שהוא ייבחר מתוך הדברים שאני אמרתי, הוא יצטרך כמשימה ראשונה במעלה לעבוד חזק נ</w:t>
      </w:r>
      <w:r>
        <w:rPr>
          <w:rFonts w:hint="cs"/>
          <w:rtl/>
        </w:rPr>
        <w:t>גד הטרור הזה.</w:t>
      </w:r>
    </w:p>
    <w:p w14:paraId="68A116ED" w14:textId="77777777" w:rsidR="00000000" w:rsidRDefault="00063F1E">
      <w:pPr>
        <w:pStyle w:val="a0"/>
        <w:rPr>
          <w:rFonts w:hint="cs"/>
          <w:rtl/>
        </w:rPr>
      </w:pPr>
    </w:p>
    <w:p w14:paraId="06F9774A" w14:textId="77777777" w:rsidR="00000000" w:rsidRDefault="00063F1E">
      <w:pPr>
        <w:pStyle w:val="a0"/>
        <w:rPr>
          <w:rFonts w:hint="cs"/>
          <w:rtl/>
        </w:rPr>
      </w:pPr>
      <w:r>
        <w:rPr>
          <w:rFonts w:hint="cs"/>
          <w:rtl/>
        </w:rPr>
        <w:t xml:space="preserve">הוא מנסה להשיג "הודנה", את זה הוא ניסה לפני שנה וחצי; אז הוא השיג לפרק זמן קצר. ה"הודנה" הזאת היא קודם כול הפסקת אש בין הפלסטינים לבין עצמם. זה יכול להיות שלב ראשון, אבל זה לא יכול להיות ההתחלה והסוף של המהלך נגד הטרור. </w:t>
      </w:r>
    </w:p>
    <w:p w14:paraId="2B6208A8" w14:textId="77777777" w:rsidR="00000000" w:rsidRDefault="00063F1E">
      <w:pPr>
        <w:pStyle w:val="a0"/>
        <w:rPr>
          <w:rFonts w:hint="cs"/>
          <w:rtl/>
        </w:rPr>
      </w:pPr>
    </w:p>
    <w:p w14:paraId="6AF2E667" w14:textId="77777777" w:rsidR="00000000" w:rsidRDefault="00063F1E">
      <w:pPr>
        <w:pStyle w:val="a0"/>
        <w:rPr>
          <w:rFonts w:hint="cs"/>
          <w:rtl/>
        </w:rPr>
      </w:pPr>
      <w:r>
        <w:rPr>
          <w:rFonts w:hint="cs"/>
          <w:rtl/>
        </w:rPr>
        <w:t>אנחנו - והממשלה הזא</w:t>
      </w:r>
      <w:r>
        <w:rPr>
          <w:rFonts w:hint="cs"/>
          <w:rtl/>
        </w:rPr>
        <w:t>ת נחושה והיא עומדת על מלתה - נגד הטרור הזה. אם יימשך, אנחנו נילחם עד אשר יקום גורם אחר אחראי - פלסטיני, בתקווה, אולי שילוב מצרי-פלסטיני - כדי לפרק את ארגוני הטרור.</w:t>
      </w:r>
    </w:p>
    <w:p w14:paraId="037DE14D" w14:textId="77777777" w:rsidR="00000000" w:rsidRDefault="00063F1E">
      <w:pPr>
        <w:pStyle w:val="a0"/>
        <w:rPr>
          <w:rFonts w:hint="cs"/>
          <w:rtl/>
        </w:rPr>
      </w:pPr>
    </w:p>
    <w:p w14:paraId="0F38FF66" w14:textId="77777777" w:rsidR="00000000" w:rsidRDefault="00063F1E">
      <w:pPr>
        <w:pStyle w:val="a0"/>
        <w:rPr>
          <w:rFonts w:hint="cs"/>
          <w:rtl/>
        </w:rPr>
      </w:pPr>
      <w:r>
        <w:rPr>
          <w:rFonts w:hint="cs"/>
          <w:rtl/>
        </w:rPr>
        <w:t>זאת לא אמירה שלנו, זאת אמירה של הקהילה הבין-לאומית, ודרישה, ועל-פי מפת הדרכים התחייבות - הת</w:t>
      </w:r>
      <w:r>
        <w:rPr>
          <w:rFonts w:hint="cs"/>
          <w:rtl/>
        </w:rPr>
        <w:t>חייבות - של הפלסטינים לפרק את ארגוני הרצח האלה. כי כל עוד יימשך הטרור - פעם אחת אנחנו נכה בו ונחזיר מלחמה שערה, כמו שאנחנו עושים, ואנחנו מנצחים את הטרור הזה יום-יום ואנחנו מורידים את מפלסו; ופעם שנייה, כל עוד הוא יימשך, אין שום סיכוי שישראל תתיישב ליד שולח</w:t>
      </w:r>
      <w:r>
        <w:rPr>
          <w:rFonts w:hint="cs"/>
          <w:rtl/>
        </w:rPr>
        <w:t>ן הדיונים. הממשלה הזאת לא תנהל משא-ומתן תחת אש. תודה רבה.</w:t>
      </w:r>
    </w:p>
    <w:p w14:paraId="18AA96EB" w14:textId="77777777" w:rsidR="00000000" w:rsidRDefault="00063F1E">
      <w:pPr>
        <w:pStyle w:val="af1"/>
        <w:rPr>
          <w:rtl/>
        </w:rPr>
      </w:pPr>
      <w:r>
        <w:rPr>
          <w:rtl/>
        </w:rPr>
        <w:br/>
        <w:t>היו"ר יולי-יואל אדלשטיין:</w:t>
      </w:r>
    </w:p>
    <w:p w14:paraId="636C64F3" w14:textId="77777777" w:rsidR="00000000" w:rsidRDefault="00063F1E">
      <w:pPr>
        <w:pStyle w:val="a0"/>
        <w:rPr>
          <w:rtl/>
        </w:rPr>
      </w:pPr>
    </w:p>
    <w:p w14:paraId="5069A53A" w14:textId="77777777" w:rsidR="00000000" w:rsidRDefault="00063F1E">
      <w:pPr>
        <w:pStyle w:val="a0"/>
        <w:rPr>
          <w:rFonts w:hint="cs"/>
          <w:rtl/>
        </w:rPr>
      </w:pPr>
      <w:r>
        <w:rPr>
          <w:rFonts w:hint="cs"/>
          <w:rtl/>
        </w:rPr>
        <w:t>מה מציע סגן השר מבחינה פרוצדורלית?</w:t>
      </w:r>
    </w:p>
    <w:p w14:paraId="7FF491EF" w14:textId="77777777" w:rsidR="00000000" w:rsidRDefault="00063F1E">
      <w:pPr>
        <w:pStyle w:val="-"/>
        <w:rPr>
          <w:rtl/>
        </w:rPr>
      </w:pPr>
      <w:r>
        <w:rPr>
          <w:rtl/>
        </w:rPr>
        <w:br/>
      </w:r>
      <w:bookmarkStart w:id="626" w:name="FS000000464T15_12_2004_18_04_08C"/>
      <w:bookmarkEnd w:id="626"/>
      <w:r>
        <w:rPr>
          <w:rtl/>
        </w:rPr>
        <w:t>סגן שר הביטחון זאב בוים:</w:t>
      </w:r>
    </w:p>
    <w:p w14:paraId="648F854B" w14:textId="77777777" w:rsidR="00000000" w:rsidRDefault="00063F1E">
      <w:pPr>
        <w:pStyle w:val="a0"/>
        <w:rPr>
          <w:rtl/>
        </w:rPr>
      </w:pPr>
    </w:p>
    <w:p w14:paraId="70F977AB" w14:textId="77777777" w:rsidR="00000000" w:rsidRDefault="00063F1E">
      <w:pPr>
        <w:pStyle w:val="a0"/>
        <w:rPr>
          <w:rFonts w:hint="cs"/>
          <w:rtl/>
        </w:rPr>
      </w:pPr>
      <w:r>
        <w:rPr>
          <w:rFonts w:hint="cs"/>
          <w:rtl/>
        </w:rPr>
        <w:t xml:space="preserve">אני מציע להסתפק בתשובתי. </w:t>
      </w:r>
    </w:p>
    <w:p w14:paraId="2D70CAC4" w14:textId="77777777" w:rsidR="00000000" w:rsidRDefault="00063F1E">
      <w:pPr>
        <w:pStyle w:val="af1"/>
        <w:rPr>
          <w:rtl/>
        </w:rPr>
      </w:pPr>
    </w:p>
    <w:p w14:paraId="5B1F8D8E" w14:textId="77777777" w:rsidR="00000000" w:rsidRDefault="00063F1E">
      <w:pPr>
        <w:pStyle w:val="af1"/>
        <w:rPr>
          <w:rtl/>
        </w:rPr>
      </w:pPr>
      <w:r>
        <w:rPr>
          <w:rtl/>
        </w:rPr>
        <w:t>היו"ר יולי-יואל אדלשטיין:</w:t>
      </w:r>
    </w:p>
    <w:p w14:paraId="64865DF2" w14:textId="77777777" w:rsidR="00000000" w:rsidRDefault="00063F1E">
      <w:pPr>
        <w:pStyle w:val="a0"/>
        <w:rPr>
          <w:rtl/>
        </w:rPr>
      </w:pPr>
    </w:p>
    <w:p w14:paraId="11CEF332" w14:textId="77777777" w:rsidR="00000000" w:rsidRDefault="00063F1E">
      <w:pPr>
        <w:pStyle w:val="a0"/>
        <w:rPr>
          <w:rFonts w:hint="cs"/>
          <w:rtl/>
        </w:rPr>
      </w:pPr>
      <w:r>
        <w:rPr>
          <w:rFonts w:hint="cs"/>
          <w:rtl/>
        </w:rPr>
        <w:t xml:space="preserve">תודה רבה לסגן שר הביטחון, חבר הכנסת זאב בוים. האם חבר </w:t>
      </w:r>
      <w:r>
        <w:rPr>
          <w:rFonts w:hint="cs"/>
          <w:rtl/>
        </w:rPr>
        <w:t>הכנסת ניסן סלומינסקי מוכן להסתפק בתשובת סגן השר?</w:t>
      </w:r>
    </w:p>
    <w:p w14:paraId="4B547651" w14:textId="77777777" w:rsidR="00000000" w:rsidRDefault="00063F1E">
      <w:pPr>
        <w:pStyle w:val="af0"/>
        <w:rPr>
          <w:rtl/>
        </w:rPr>
      </w:pPr>
      <w:r>
        <w:rPr>
          <w:rtl/>
        </w:rPr>
        <w:br/>
        <w:t>ניסן סלומינסקי (מפד"ל):</w:t>
      </w:r>
    </w:p>
    <w:p w14:paraId="024BE143" w14:textId="77777777" w:rsidR="00000000" w:rsidRDefault="00063F1E">
      <w:pPr>
        <w:pStyle w:val="a0"/>
        <w:rPr>
          <w:rtl/>
        </w:rPr>
      </w:pPr>
    </w:p>
    <w:p w14:paraId="340D8708" w14:textId="77777777" w:rsidR="00000000" w:rsidRDefault="00063F1E">
      <w:pPr>
        <w:pStyle w:val="a0"/>
        <w:rPr>
          <w:rFonts w:hint="cs"/>
          <w:rtl/>
        </w:rPr>
      </w:pPr>
      <w:r>
        <w:rPr>
          <w:rFonts w:hint="cs"/>
          <w:rtl/>
        </w:rPr>
        <w:t>אני מוכן להסתפק, אף שאני לא מסכים עם חלק מהדברים - - -</w:t>
      </w:r>
    </w:p>
    <w:p w14:paraId="06020086" w14:textId="77777777" w:rsidR="00000000" w:rsidRDefault="00063F1E">
      <w:pPr>
        <w:pStyle w:val="af1"/>
        <w:rPr>
          <w:rtl/>
        </w:rPr>
      </w:pPr>
      <w:r>
        <w:rPr>
          <w:rtl/>
        </w:rPr>
        <w:br/>
        <w:t>היו"ר יולי-יואל אדלשטיין:</w:t>
      </w:r>
    </w:p>
    <w:p w14:paraId="15DACB28" w14:textId="77777777" w:rsidR="00000000" w:rsidRDefault="00063F1E">
      <w:pPr>
        <w:pStyle w:val="a0"/>
        <w:rPr>
          <w:rtl/>
        </w:rPr>
      </w:pPr>
    </w:p>
    <w:p w14:paraId="05B07309" w14:textId="77777777" w:rsidR="00000000" w:rsidRDefault="00063F1E">
      <w:pPr>
        <w:pStyle w:val="a0"/>
        <w:rPr>
          <w:rFonts w:hint="cs"/>
          <w:rtl/>
        </w:rPr>
      </w:pPr>
      <w:r>
        <w:rPr>
          <w:rFonts w:hint="cs"/>
          <w:rtl/>
        </w:rPr>
        <w:t>לא הבנתי את התשובה הפשוטה.</w:t>
      </w:r>
    </w:p>
    <w:p w14:paraId="5D39C7E8" w14:textId="77777777" w:rsidR="00000000" w:rsidRDefault="00063F1E">
      <w:pPr>
        <w:pStyle w:val="af0"/>
        <w:rPr>
          <w:rtl/>
        </w:rPr>
      </w:pPr>
      <w:r>
        <w:rPr>
          <w:rtl/>
        </w:rPr>
        <w:br/>
        <w:t>ניסן סלומינסקי (מפד"ל):</w:t>
      </w:r>
    </w:p>
    <w:p w14:paraId="0CB6EC7F" w14:textId="77777777" w:rsidR="00000000" w:rsidRDefault="00063F1E">
      <w:pPr>
        <w:pStyle w:val="a0"/>
        <w:rPr>
          <w:rtl/>
        </w:rPr>
      </w:pPr>
    </w:p>
    <w:p w14:paraId="609B761D" w14:textId="77777777" w:rsidR="00000000" w:rsidRDefault="00063F1E">
      <w:pPr>
        <w:pStyle w:val="a0"/>
        <w:rPr>
          <w:rFonts w:hint="cs"/>
          <w:rtl/>
        </w:rPr>
      </w:pPr>
      <w:r>
        <w:rPr>
          <w:rFonts w:hint="cs"/>
          <w:rtl/>
        </w:rPr>
        <w:t xml:space="preserve">כן. </w:t>
      </w:r>
    </w:p>
    <w:p w14:paraId="470F164B" w14:textId="77777777" w:rsidR="00000000" w:rsidRDefault="00063F1E">
      <w:pPr>
        <w:pStyle w:val="af1"/>
        <w:rPr>
          <w:rtl/>
        </w:rPr>
      </w:pPr>
      <w:r>
        <w:rPr>
          <w:rtl/>
        </w:rPr>
        <w:br/>
        <w:t>היו"ר יולי-יואל אדלשטיין:</w:t>
      </w:r>
    </w:p>
    <w:p w14:paraId="28D71A55" w14:textId="77777777" w:rsidR="00000000" w:rsidRDefault="00063F1E">
      <w:pPr>
        <w:pStyle w:val="a0"/>
        <w:rPr>
          <w:rtl/>
        </w:rPr>
      </w:pPr>
    </w:p>
    <w:p w14:paraId="5F19F59C" w14:textId="77777777" w:rsidR="00000000" w:rsidRDefault="00063F1E">
      <w:pPr>
        <w:pStyle w:val="a0"/>
        <w:rPr>
          <w:rFonts w:hint="cs"/>
          <w:rtl/>
        </w:rPr>
      </w:pPr>
      <w:r>
        <w:rPr>
          <w:rFonts w:hint="cs"/>
          <w:rtl/>
        </w:rPr>
        <w:t>אתה מסתפק. ח</w:t>
      </w:r>
      <w:r>
        <w:rPr>
          <w:rFonts w:hint="cs"/>
          <w:rtl/>
        </w:rPr>
        <w:t>בר הכנסת אופיר פינס-פז - איננו. חבר הכנסת עסאם מח'ול מסתפק?</w:t>
      </w:r>
    </w:p>
    <w:p w14:paraId="01F04D7F" w14:textId="77777777" w:rsidR="00000000" w:rsidRDefault="00063F1E">
      <w:pPr>
        <w:pStyle w:val="af0"/>
        <w:rPr>
          <w:rtl/>
        </w:rPr>
      </w:pPr>
      <w:r>
        <w:rPr>
          <w:rtl/>
        </w:rPr>
        <w:br/>
        <w:t>עסאם מח'ול (חד"ש-תע"ל):</w:t>
      </w:r>
    </w:p>
    <w:p w14:paraId="7AD9C338" w14:textId="77777777" w:rsidR="00000000" w:rsidRDefault="00063F1E">
      <w:pPr>
        <w:pStyle w:val="a0"/>
        <w:rPr>
          <w:rtl/>
        </w:rPr>
      </w:pPr>
    </w:p>
    <w:p w14:paraId="0F23437E" w14:textId="77777777" w:rsidR="00000000" w:rsidRDefault="00063F1E">
      <w:pPr>
        <w:pStyle w:val="a0"/>
        <w:rPr>
          <w:rFonts w:hint="cs"/>
          <w:rtl/>
        </w:rPr>
      </w:pPr>
      <w:r>
        <w:rPr>
          <w:rFonts w:hint="cs"/>
          <w:rtl/>
        </w:rPr>
        <w:t xml:space="preserve">כן. </w:t>
      </w:r>
    </w:p>
    <w:p w14:paraId="56E104D3" w14:textId="77777777" w:rsidR="00000000" w:rsidRDefault="00063F1E">
      <w:pPr>
        <w:pStyle w:val="af1"/>
        <w:rPr>
          <w:rtl/>
        </w:rPr>
      </w:pPr>
      <w:r>
        <w:rPr>
          <w:rtl/>
        </w:rPr>
        <w:br/>
        <w:t>היו"ר יולי-יואל אדלשטיין:</w:t>
      </w:r>
    </w:p>
    <w:p w14:paraId="1182FA82" w14:textId="77777777" w:rsidR="00000000" w:rsidRDefault="00063F1E">
      <w:pPr>
        <w:pStyle w:val="a0"/>
        <w:rPr>
          <w:rtl/>
        </w:rPr>
      </w:pPr>
    </w:p>
    <w:p w14:paraId="68D0F742" w14:textId="77777777" w:rsidR="00000000" w:rsidRDefault="00063F1E">
      <w:pPr>
        <w:pStyle w:val="a0"/>
        <w:rPr>
          <w:rFonts w:hint="cs"/>
          <w:rtl/>
        </w:rPr>
      </w:pPr>
      <w:r>
        <w:rPr>
          <w:rFonts w:hint="cs"/>
          <w:rtl/>
        </w:rPr>
        <w:t>מסתפק. חבר הכנסת יעקב מרגי.</w:t>
      </w:r>
    </w:p>
    <w:p w14:paraId="33AA9B5C" w14:textId="77777777" w:rsidR="00000000" w:rsidRDefault="00063F1E">
      <w:pPr>
        <w:pStyle w:val="af0"/>
        <w:rPr>
          <w:rtl/>
        </w:rPr>
      </w:pPr>
      <w:r>
        <w:rPr>
          <w:rtl/>
        </w:rPr>
        <w:br/>
        <w:t>יעקב מרגי (ש"ס):</w:t>
      </w:r>
    </w:p>
    <w:p w14:paraId="3316DFFB" w14:textId="77777777" w:rsidR="00000000" w:rsidRDefault="00063F1E">
      <w:pPr>
        <w:pStyle w:val="a0"/>
        <w:rPr>
          <w:rtl/>
        </w:rPr>
      </w:pPr>
    </w:p>
    <w:p w14:paraId="0F9B6592" w14:textId="77777777" w:rsidR="00000000" w:rsidRDefault="00063F1E">
      <w:pPr>
        <w:pStyle w:val="a0"/>
        <w:rPr>
          <w:rFonts w:hint="cs"/>
          <w:rtl/>
        </w:rPr>
      </w:pPr>
      <w:r>
        <w:rPr>
          <w:rFonts w:hint="cs"/>
          <w:rtl/>
        </w:rPr>
        <w:t xml:space="preserve">חוץ וביטחון. </w:t>
      </w:r>
    </w:p>
    <w:p w14:paraId="57944D28" w14:textId="77777777" w:rsidR="00000000" w:rsidRDefault="00063F1E">
      <w:pPr>
        <w:pStyle w:val="af1"/>
        <w:rPr>
          <w:rtl/>
        </w:rPr>
      </w:pPr>
      <w:r>
        <w:rPr>
          <w:rtl/>
        </w:rPr>
        <w:br/>
        <w:t>היו"ר יולי-יואל אדלשטיין:</w:t>
      </w:r>
    </w:p>
    <w:p w14:paraId="6F60DD6E" w14:textId="77777777" w:rsidR="00000000" w:rsidRDefault="00063F1E">
      <w:pPr>
        <w:pStyle w:val="a0"/>
        <w:rPr>
          <w:rtl/>
        </w:rPr>
      </w:pPr>
    </w:p>
    <w:p w14:paraId="721BC65C" w14:textId="77777777" w:rsidR="00000000" w:rsidRDefault="00063F1E">
      <w:pPr>
        <w:pStyle w:val="a0"/>
        <w:rPr>
          <w:rFonts w:hint="cs"/>
          <w:rtl/>
        </w:rPr>
      </w:pPr>
      <w:r>
        <w:rPr>
          <w:rFonts w:hint="cs"/>
          <w:rtl/>
        </w:rPr>
        <w:t>דורש ועדה, אז מספיק מבחינתנו. אנחנו נצביע.</w:t>
      </w:r>
    </w:p>
    <w:p w14:paraId="2E95ABF0" w14:textId="77777777" w:rsidR="00000000" w:rsidRDefault="00063F1E">
      <w:pPr>
        <w:pStyle w:val="af0"/>
        <w:rPr>
          <w:rtl/>
        </w:rPr>
      </w:pPr>
      <w:r>
        <w:rPr>
          <w:rtl/>
        </w:rPr>
        <w:br/>
        <w:t>קריא</w:t>
      </w:r>
      <w:r>
        <w:rPr>
          <w:rtl/>
        </w:rPr>
        <w:t>ות:</w:t>
      </w:r>
    </w:p>
    <w:p w14:paraId="3EF1DB0C" w14:textId="77777777" w:rsidR="00000000" w:rsidRDefault="00063F1E">
      <w:pPr>
        <w:pStyle w:val="a0"/>
        <w:rPr>
          <w:rtl/>
        </w:rPr>
      </w:pPr>
    </w:p>
    <w:p w14:paraId="5F6D326D" w14:textId="77777777" w:rsidR="00000000" w:rsidRDefault="00063F1E">
      <w:pPr>
        <w:pStyle w:val="a0"/>
        <w:rPr>
          <w:rFonts w:hint="cs"/>
          <w:rtl/>
        </w:rPr>
      </w:pPr>
      <w:r>
        <w:rPr>
          <w:rFonts w:hint="cs"/>
          <w:rtl/>
        </w:rPr>
        <w:t>- - -</w:t>
      </w:r>
    </w:p>
    <w:p w14:paraId="7B345BFB" w14:textId="77777777" w:rsidR="00000000" w:rsidRDefault="00063F1E">
      <w:pPr>
        <w:pStyle w:val="af1"/>
        <w:rPr>
          <w:rtl/>
        </w:rPr>
      </w:pPr>
    </w:p>
    <w:p w14:paraId="22B9AAF7" w14:textId="77777777" w:rsidR="00000000" w:rsidRDefault="00063F1E">
      <w:pPr>
        <w:pStyle w:val="af1"/>
        <w:rPr>
          <w:rtl/>
        </w:rPr>
      </w:pPr>
      <w:r>
        <w:rPr>
          <w:rtl/>
        </w:rPr>
        <w:t>היו"ר יולי-יואל אדלשטיין:</w:t>
      </w:r>
    </w:p>
    <w:p w14:paraId="47E08618" w14:textId="77777777" w:rsidR="00000000" w:rsidRDefault="00063F1E">
      <w:pPr>
        <w:pStyle w:val="a0"/>
        <w:rPr>
          <w:rtl/>
        </w:rPr>
      </w:pPr>
    </w:p>
    <w:p w14:paraId="0B8521AF" w14:textId="77777777" w:rsidR="00000000" w:rsidRDefault="00063F1E">
      <w:pPr>
        <w:pStyle w:val="a0"/>
        <w:rPr>
          <w:rFonts w:hint="cs"/>
          <w:rtl/>
        </w:rPr>
      </w:pPr>
      <w:r>
        <w:rPr>
          <w:rFonts w:hint="cs"/>
          <w:rtl/>
        </w:rPr>
        <w:t xml:space="preserve">סליחה. אנחנו לא נצביע לפני שנשמע הצעות אחרות. הצעה של חבר הכנסת יחיאל חזן </w:t>
      </w:r>
      <w:r>
        <w:rPr>
          <w:rtl/>
        </w:rPr>
        <w:t>–</w:t>
      </w:r>
      <w:r>
        <w:rPr>
          <w:rFonts w:hint="cs"/>
          <w:rtl/>
        </w:rPr>
        <w:t xml:space="preserve"> בבקשה, אדוני; דקה.</w:t>
      </w:r>
    </w:p>
    <w:p w14:paraId="0D69FDAF" w14:textId="77777777" w:rsidR="00000000" w:rsidRDefault="00063F1E">
      <w:pPr>
        <w:pStyle w:val="a"/>
        <w:rPr>
          <w:rtl/>
        </w:rPr>
      </w:pPr>
      <w:r>
        <w:rPr>
          <w:rtl/>
        </w:rPr>
        <w:br/>
      </w:r>
      <w:bookmarkStart w:id="627" w:name="FS000001040T15_12_2004_18_06_58"/>
      <w:bookmarkStart w:id="628" w:name="_Toc100465872"/>
      <w:bookmarkEnd w:id="627"/>
      <w:r>
        <w:rPr>
          <w:rtl/>
        </w:rPr>
        <w:t>יחיאל חזן (הליכוד):</w:t>
      </w:r>
      <w:bookmarkEnd w:id="628"/>
    </w:p>
    <w:p w14:paraId="3635E483" w14:textId="77777777" w:rsidR="00000000" w:rsidRDefault="00063F1E">
      <w:pPr>
        <w:pStyle w:val="a0"/>
        <w:rPr>
          <w:rtl/>
        </w:rPr>
      </w:pPr>
    </w:p>
    <w:p w14:paraId="4C8C496F" w14:textId="77777777" w:rsidR="00000000" w:rsidRDefault="00063F1E">
      <w:pPr>
        <w:pStyle w:val="a0"/>
        <w:rPr>
          <w:rFonts w:hint="cs"/>
          <w:rtl/>
        </w:rPr>
      </w:pPr>
      <w:r>
        <w:rPr>
          <w:rFonts w:hint="cs"/>
          <w:rtl/>
        </w:rPr>
        <w:t>הפיגוע במנהרת התופת במוצב במעבר-רפיח הוא לא דבר חדש. כבר נתקלנו בעבר בפיגועים באותה שיטה, כאשר הטרור</w:t>
      </w:r>
      <w:r>
        <w:rPr>
          <w:rFonts w:hint="cs"/>
          <w:rtl/>
        </w:rPr>
        <w:t>, או הטרוריסטים הפלסטינים, חופרים מנהרות כמו תולעים - ואני כבר אמרתי בעניין הזה - כמו תולעים הם חופרים מנהרות כדי לפגע בחיילי צה"ל. אני מציע שמדינת ישראל תתייחס - הגיע הזמן - לאותם טרוריסטים פלסטינים שפועלים כמו תולעים, כפי שהם מתייחסים, ותחזיר להם מנה אחת</w:t>
      </w:r>
      <w:r>
        <w:rPr>
          <w:rFonts w:hint="cs"/>
          <w:rtl/>
        </w:rPr>
        <w:t xml:space="preserve"> אפיים. תודה.</w:t>
      </w:r>
    </w:p>
    <w:p w14:paraId="3CEA0AFB" w14:textId="77777777" w:rsidR="00000000" w:rsidRDefault="00063F1E">
      <w:pPr>
        <w:pStyle w:val="af1"/>
        <w:rPr>
          <w:rtl/>
        </w:rPr>
      </w:pPr>
      <w:r>
        <w:rPr>
          <w:rtl/>
        </w:rPr>
        <w:br/>
        <w:t>היו"ר יולי-יואל אדלשטיין:</w:t>
      </w:r>
    </w:p>
    <w:p w14:paraId="79B408FC" w14:textId="77777777" w:rsidR="00000000" w:rsidRDefault="00063F1E">
      <w:pPr>
        <w:pStyle w:val="a0"/>
        <w:rPr>
          <w:rtl/>
        </w:rPr>
      </w:pPr>
    </w:p>
    <w:p w14:paraId="0AC9A888" w14:textId="77777777" w:rsidR="00000000" w:rsidRDefault="00063F1E">
      <w:pPr>
        <w:pStyle w:val="a0"/>
        <w:rPr>
          <w:rFonts w:hint="cs"/>
          <w:rtl/>
        </w:rPr>
      </w:pPr>
      <w:r>
        <w:rPr>
          <w:rFonts w:hint="cs"/>
          <w:rtl/>
        </w:rPr>
        <w:t>תודה לחבר הכנסת חזן. חבר הכנסת ואסל טאהא, בבקשה, הצעה אחרת.</w:t>
      </w:r>
    </w:p>
    <w:p w14:paraId="75531BFB" w14:textId="77777777" w:rsidR="00000000" w:rsidRDefault="00063F1E">
      <w:pPr>
        <w:pStyle w:val="a"/>
        <w:rPr>
          <w:rtl/>
        </w:rPr>
      </w:pPr>
      <w:r>
        <w:rPr>
          <w:rtl/>
        </w:rPr>
        <w:br/>
      </w:r>
      <w:bookmarkStart w:id="629" w:name="FS000001062T15_12_2004_18_08_54"/>
      <w:bookmarkStart w:id="630" w:name="_Toc100465873"/>
      <w:bookmarkEnd w:id="629"/>
      <w:r>
        <w:rPr>
          <w:rtl/>
        </w:rPr>
        <w:t>ואסל טאהא (בל"ד):</w:t>
      </w:r>
      <w:bookmarkEnd w:id="630"/>
    </w:p>
    <w:p w14:paraId="10655D54" w14:textId="77777777" w:rsidR="00000000" w:rsidRDefault="00063F1E">
      <w:pPr>
        <w:pStyle w:val="a0"/>
        <w:rPr>
          <w:rtl/>
        </w:rPr>
      </w:pPr>
    </w:p>
    <w:p w14:paraId="1BBA1DC9" w14:textId="77777777" w:rsidR="00000000" w:rsidRDefault="00063F1E">
      <w:pPr>
        <w:pStyle w:val="a0"/>
        <w:rPr>
          <w:rFonts w:hint="cs"/>
          <w:rtl/>
        </w:rPr>
      </w:pPr>
      <w:r>
        <w:rPr>
          <w:rFonts w:hint="cs"/>
          <w:rtl/>
        </w:rPr>
        <w:t xml:space="preserve">אדוני היושב-ראש, חברי הכנסת, אני לא רוצה להתייחס למה שאמר חבר הכנסת חזן, שהוא - - </w:t>
      </w:r>
    </w:p>
    <w:p w14:paraId="4E155952" w14:textId="77777777" w:rsidR="00000000" w:rsidRDefault="00063F1E">
      <w:pPr>
        <w:pStyle w:val="af1"/>
        <w:rPr>
          <w:rtl/>
        </w:rPr>
      </w:pPr>
      <w:r>
        <w:rPr>
          <w:rtl/>
        </w:rPr>
        <w:br/>
        <w:t>היו"ר יולי-יואל אדלשטיין:</w:t>
      </w:r>
    </w:p>
    <w:p w14:paraId="24108C90" w14:textId="77777777" w:rsidR="00000000" w:rsidRDefault="00063F1E">
      <w:pPr>
        <w:pStyle w:val="a0"/>
        <w:rPr>
          <w:rtl/>
        </w:rPr>
      </w:pPr>
    </w:p>
    <w:p w14:paraId="29ED27C3" w14:textId="77777777" w:rsidR="00000000" w:rsidRDefault="00063F1E">
      <w:pPr>
        <w:pStyle w:val="a0"/>
        <w:rPr>
          <w:rFonts w:hint="cs"/>
          <w:rtl/>
        </w:rPr>
      </w:pPr>
      <w:r>
        <w:rPr>
          <w:rFonts w:hint="cs"/>
          <w:rtl/>
        </w:rPr>
        <w:t>אז אל תתייחס. דבר ישר.</w:t>
      </w:r>
    </w:p>
    <w:p w14:paraId="0A1B2734" w14:textId="77777777" w:rsidR="00000000" w:rsidRDefault="00063F1E">
      <w:pPr>
        <w:pStyle w:val="-"/>
        <w:rPr>
          <w:rtl/>
        </w:rPr>
      </w:pPr>
      <w:r>
        <w:rPr>
          <w:rtl/>
        </w:rPr>
        <w:br/>
      </w:r>
      <w:bookmarkStart w:id="631" w:name="FS000001062T15_12_2004_18_09_25C"/>
      <w:bookmarkEnd w:id="631"/>
      <w:r>
        <w:rPr>
          <w:rtl/>
        </w:rPr>
        <w:t>ואסל טאהא (בל"ד):</w:t>
      </w:r>
    </w:p>
    <w:p w14:paraId="4EBBB4AE" w14:textId="77777777" w:rsidR="00000000" w:rsidRDefault="00063F1E">
      <w:pPr>
        <w:pStyle w:val="a0"/>
        <w:rPr>
          <w:rtl/>
        </w:rPr>
      </w:pPr>
    </w:p>
    <w:p w14:paraId="120F594C" w14:textId="77777777" w:rsidR="00000000" w:rsidRDefault="00063F1E">
      <w:pPr>
        <w:pStyle w:val="a0"/>
        <w:rPr>
          <w:rFonts w:hint="cs"/>
          <w:rtl/>
        </w:rPr>
      </w:pPr>
      <w:r>
        <w:rPr>
          <w:rFonts w:hint="cs"/>
          <w:rtl/>
        </w:rPr>
        <w:t xml:space="preserve">- -  בלי חוט שדרה, כמו התולעת. המציאות, אדוני היושב-ראש, מוכיחה שאי-אפשר לשלוט בעם שלם, אי-אפשר להכריע אותו, אי-אפשר להביס אותו. </w:t>
      </w:r>
    </w:p>
    <w:p w14:paraId="71E1632A" w14:textId="77777777" w:rsidR="00000000" w:rsidRDefault="00063F1E">
      <w:pPr>
        <w:pStyle w:val="a0"/>
        <w:rPr>
          <w:rFonts w:hint="cs"/>
          <w:rtl/>
        </w:rPr>
      </w:pPr>
    </w:p>
    <w:p w14:paraId="6EA6490D" w14:textId="77777777" w:rsidR="00000000" w:rsidRDefault="00063F1E">
      <w:pPr>
        <w:pStyle w:val="a0"/>
        <w:rPr>
          <w:rFonts w:hint="cs"/>
          <w:rtl/>
        </w:rPr>
      </w:pPr>
      <w:r>
        <w:rPr>
          <w:rFonts w:hint="cs"/>
          <w:rtl/>
        </w:rPr>
        <w:t>ונכון אמר חבר הכנסת אלדד, שקריסת המוצב היא קריסה של קונספציה, אבל איזו קונספציה? קונספציה של הכיבוש ושל ה</w:t>
      </w:r>
      <w:r>
        <w:rPr>
          <w:rFonts w:hint="cs"/>
          <w:rtl/>
        </w:rPr>
        <w:t xml:space="preserve">התנחלויות. </w:t>
      </w:r>
    </w:p>
    <w:p w14:paraId="7C4D6F3B" w14:textId="77777777" w:rsidR="00000000" w:rsidRDefault="00063F1E">
      <w:pPr>
        <w:pStyle w:val="af1"/>
        <w:rPr>
          <w:rtl/>
        </w:rPr>
      </w:pPr>
      <w:r>
        <w:rPr>
          <w:rtl/>
        </w:rPr>
        <w:br/>
        <w:t>היו"ר יולי-יואל אדלשטיין:</w:t>
      </w:r>
    </w:p>
    <w:p w14:paraId="41B11FD9" w14:textId="77777777" w:rsidR="00000000" w:rsidRDefault="00063F1E">
      <w:pPr>
        <w:pStyle w:val="a0"/>
        <w:rPr>
          <w:rtl/>
        </w:rPr>
      </w:pPr>
    </w:p>
    <w:p w14:paraId="431F9396" w14:textId="77777777" w:rsidR="00000000" w:rsidRDefault="00063F1E">
      <w:pPr>
        <w:pStyle w:val="a0"/>
        <w:rPr>
          <w:rFonts w:hint="cs"/>
          <w:rtl/>
        </w:rPr>
      </w:pPr>
      <w:r>
        <w:rPr>
          <w:rFonts w:hint="cs"/>
          <w:rtl/>
        </w:rPr>
        <w:t>תודה לחבר הכנסת ואסל טאהא. חבר הכנסת מגלי והבה, הצעה אחרת, דקה.</w:t>
      </w:r>
    </w:p>
    <w:p w14:paraId="2D6DAD79" w14:textId="77777777" w:rsidR="00000000" w:rsidRDefault="00063F1E">
      <w:pPr>
        <w:pStyle w:val="a"/>
        <w:rPr>
          <w:rtl/>
        </w:rPr>
      </w:pPr>
    </w:p>
    <w:p w14:paraId="63A4B579" w14:textId="77777777" w:rsidR="00000000" w:rsidRDefault="00063F1E">
      <w:pPr>
        <w:pStyle w:val="a"/>
        <w:rPr>
          <w:rtl/>
        </w:rPr>
      </w:pPr>
      <w:r>
        <w:rPr>
          <w:rtl/>
        </w:rPr>
        <w:br/>
      </w:r>
      <w:bookmarkStart w:id="632" w:name="FS000001030T15_12_2004_18_11_22"/>
      <w:bookmarkStart w:id="633" w:name="_Toc100465874"/>
      <w:bookmarkEnd w:id="632"/>
      <w:r>
        <w:rPr>
          <w:rtl/>
        </w:rPr>
        <w:t>מגלי והבה (הליכוד):</w:t>
      </w:r>
      <w:bookmarkEnd w:id="633"/>
    </w:p>
    <w:p w14:paraId="40D2DDD7" w14:textId="77777777" w:rsidR="00000000" w:rsidRDefault="00063F1E">
      <w:pPr>
        <w:pStyle w:val="a0"/>
        <w:rPr>
          <w:rtl/>
        </w:rPr>
      </w:pPr>
    </w:p>
    <w:p w14:paraId="749556BF" w14:textId="77777777" w:rsidR="00000000" w:rsidRDefault="00063F1E">
      <w:pPr>
        <w:pStyle w:val="a0"/>
        <w:rPr>
          <w:rFonts w:hint="cs"/>
          <w:rtl/>
        </w:rPr>
      </w:pPr>
      <w:r>
        <w:rPr>
          <w:rFonts w:hint="cs"/>
          <w:rtl/>
        </w:rPr>
        <w:t>אדוני היושב-ראש, חברי הכנסת, פעולות הטרור, אי-אפשר לכנות אותן אחרת מטרור אכזרי, ומי שעומד מאחוריהן, אותם אנשים שמוצאים להם כאן סנ</w:t>
      </w:r>
      <w:r>
        <w:rPr>
          <w:rFonts w:hint="cs"/>
          <w:rtl/>
        </w:rPr>
        <w:t xml:space="preserve">יגורים לאורך כל התקופה, חבר הכנסת דהאמשה, חבר הכנסת מח'ול - מי שעומד מאחורי הטרוריסטים שפוגעים בלוחמי צה"ל הוא לא שונה מהם. זה דבר אחד. </w:t>
      </w:r>
    </w:p>
    <w:p w14:paraId="202DCED5" w14:textId="77777777" w:rsidR="00000000" w:rsidRDefault="00063F1E">
      <w:pPr>
        <w:pStyle w:val="a0"/>
        <w:rPr>
          <w:rFonts w:hint="cs"/>
          <w:rtl/>
        </w:rPr>
      </w:pPr>
    </w:p>
    <w:p w14:paraId="18647528" w14:textId="77777777" w:rsidR="00000000" w:rsidRDefault="00063F1E">
      <w:pPr>
        <w:pStyle w:val="a0"/>
        <w:rPr>
          <w:rFonts w:hint="cs"/>
          <w:rtl/>
        </w:rPr>
      </w:pPr>
      <w:r>
        <w:rPr>
          <w:rFonts w:hint="cs"/>
          <w:rtl/>
        </w:rPr>
        <w:t>דבר שני - - -</w:t>
      </w:r>
    </w:p>
    <w:p w14:paraId="60EF46B6" w14:textId="77777777" w:rsidR="00000000" w:rsidRDefault="00063F1E">
      <w:pPr>
        <w:pStyle w:val="af0"/>
        <w:rPr>
          <w:rtl/>
        </w:rPr>
      </w:pPr>
      <w:r>
        <w:rPr>
          <w:rtl/>
        </w:rPr>
        <w:br/>
        <w:t>עסאם מח'ול (חד"ש-תע"ל):</w:t>
      </w:r>
    </w:p>
    <w:p w14:paraId="5678A362" w14:textId="77777777" w:rsidR="00000000" w:rsidRDefault="00063F1E">
      <w:pPr>
        <w:pStyle w:val="a0"/>
        <w:rPr>
          <w:rtl/>
        </w:rPr>
      </w:pPr>
    </w:p>
    <w:p w14:paraId="6D20DCB0" w14:textId="77777777" w:rsidR="00000000" w:rsidRDefault="00063F1E">
      <w:pPr>
        <w:pStyle w:val="a0"/>
        <w:rPr>
          <w:rFonts w:hint="cs"/>
          <w:rtl/>
        </w:rPr>
      </w:pPr>
      <w:r>
        <w:rPr>
          <w:rFonts w:hint="cs"/>
          <w:rtl/>
        </w:rPr>
        <w:t>- - -</w:t>
      </w:r>
    </w:p>
    <w:p w14:paraId="20BF2FF8" w14:textId="77777777" w:rsidR="00000000" w:rsidRDefault="00063F1E">
      <w:pPr>
        <w:pStyle w:val="af0"/>
        <w:rPr>
          <w:rtl/>
        </w:rPr>
      </w:pPr>
      <w:r>
        <w:rPr>
          <w:rtl/>
        </w:rPr>
        <w:br/>
        <w:t>עבד-אלמאלכ דהאמשה (רע"ם):</w:t>
      </w:r>
    </w:p>
    <w:p w14:paraId="61A00373" w14:textId="77777777" w:rsidR="00000000" w:rsidRDefault="00063F1E">
      <w:pPr>
        <w:pStyle w:val="a0"/>
        <w:rPr>
          <w:rtl/>
        </w:rPr>
      </w:pPr>
    </w:p>
    <w:p w14:paraId="52B1421F" w14:textId="77777777" w:rsidR="00000000" w:rsidRDefault="00063F1E">
      <w:pPr>
        <w:pStyle w:val="a0"/>
        <w:rPr>
          <w:rFonts w:hint="cs"/>
          <w:rtl/>
        </w:rPr>
      </w:pPr>
      <w:r>
        <w:rPr>
          <w:rFonts w:hint="cs"/>
          <w:rtl/>
        </w:rPr>
        <w:t>- - - טרור זה אתה. התנגדות צודקת. טרור זה את</w:t>
      </w:r>
      <w:r>
        <w:rPr>
          <w:rFonts w:hint="cs"/>
          <w:rtl/>
        </w:rPr>
        <w:t>ה ומה שאתה מייצג וצבא הכיבוש שאתה חלק ממנו. זה הטרור - - -</w:t>
      </w:r>
    </w:p>
    <w:p w14:paraId="754275F3" w14:textId="77777777" w:rsidR="00000000" w:rsidRDefault="00063F1E">
      <w:pPr>
        <w:pStyle w:val="af1"/>
        <w:rPr>
          <w:rtl/>
        </w:rPr>
      </w:pPr>
      <w:r>
        <w:rPr>
          <w:rtl/>
        </w:rPr>
        <w:br/>
        <w:t>היו"ר יולי-יואל אדלשטיין:</w:t>
      </w:r>
    </w:p>
    <w:p w14:paraId="11B3F18D" w14:textId="77777777" w:rsidR="00000000" w:rsidRDefault="00063F1E">
      <w:pPr>
        <w:pStyle w:val="a0"/>
        <w:rPr>
          <w:rtl/>
        </w:rPr>
      </w:pPr>
    </w:p>
    <w:p w14:paraId="3F4674E1" w14:textId="77777777" w:rsidR="00000000" w:rsidRDefault="00063F1E">
      <w:pPr>
        <w:pStyle w:val="a0"/>
        <w:rPr>
          <w:rFonts w:hint="cs"/>
          <w:rtl/>
        </w:rPr>
      </w:pPr>
      <w:r>
        <w:rPr>
          <w:rFonts w:hint="cs"/>
          <w:rtl/>
        </w:rPr>
        <w:t xml:space="preserve">חבר הכנסת דהאמשה, לא ביקשת הצעה אחרת. </w:t>
      </w:r>
    </w:p>
    <w:p w14:paraId="0CFEC098" w14:textId="77777777" w:rsidR="00000000" w:rsidRDefault="00063F1E">
      <w:pPr>
        <w:pStyle w:val="af0"/>
        <w:rPr>
          <w:rtl/>
        </w:rPr>
      </w:pPr>
      <w:r>
        <w:rPr>
          <w:rtl/>
        </w:rPr>
        <w:br/>
        <w:t>עבד-אלמאלכ דהאמשה (רע"ם):</w:t>
      </w:r>
    </w:p>
    <w:p w14:paraId="242F4D6E" w14:textId="77777777" w:rsidR="00000000" w:rsidRDefault="00063F1E">
      <w:pPr>
        <w:pStyle w:val="a0"/>
        <w:rPr>
          <w:rtl/>
        </w:rPr>
      </w:pPr>
    </w:p>
    <w:p w14:paraId="45BA3001" w14:textId="77777777" w:rsidR="00000000" w:rsidRDefault="00063F1E">
      <w:pPr>
        <w:pStyle w:val="a0"/>
        <w:rPr>
          <w:rFonts w:hint="cs"/>
          <w:rtl/>
        </w:rPr>
      </w:pPr>
      <w:r>
        <w:rPr>
          <w:rFonts w:hint="cs"/>
          <w:rtl/>
        </w:rPr>
        <w:t>אתה חלק מהטרור - - -</w:t>
      </w:r>
    </w:p>
    <w:p w14:paraId="12D0754D" w14:textId="77777777" w:rsidR="00000000" w:rsidRDefault="00063F1E">
      <w:pPr>
        <w:pStyle w:val="-"/>
        <w:rPr>
          <w:rtl/>
        </w:rPr>
      </w:pPr>
      <w:r>
        <w:rPr>
          <w:rtl/>
        </w:rPr>
        <w:br/>
      </w:r>
      <w:bookmarkStart w:id="634" w:name="FS000001030T15_12_2004_18_15_08C"/>
      <w:bookmarkEnd w:id="634"/>
      <w:r>
        <w:rPr>
          <w:rtl/>
        </w:rPr>
        <w:t>מגלי והבה (הליכוד):</w:t>
      </w:r>
    </w:p>
    <w:p w14:paraId="6230C3C4" w14:textId="77777777" w:rsidR="00000000" w:rsidRDefault="00063F1E">
      <w:pPr>
        <w:pStyle w:val="a0"/>
        <w:rPr>
          <w:rtl/>
        </w:rPr>
      </w:pPr>
    </w:p>
    <w:p w14:paraId="03D32A45" w14:textId="77777777" w:rsidR="00000000" w:rsidRDefault="00063F1E">
      <w:pPr>
        <w:pStyle w:val="a0"/>
        <w:rPr>
          <w:rFonts w:hint="cs"/>
          <w:rtl/>
        </w:rPr>
      </w:pPr>
      <w:r>
        <w:rPr>
          <w:rFonts w:hint="cs"/>
          <w:rtl/>
        </w:rPr>
        <w:t>דבר שני, אתה לא יכול לטעון שאתה רוצה שלום אם אתה לא תהיה הו</w:t>
      </w:r>
      <w:r>
        <w:rPr>
          <w:rFonts w:hint="cs"/>
          <w:rtl/>
        </w:rPr>
        <w:t>גן. כשיש טרור צריך להילחם בו, וכשיש אנשים כמוך, זה רק מחזק את הטרור.</w:t>
      </w:r>
    </w:p>
    <w:p w14:paraId="57095A67" w14:textId="77777777" w:rsidR="00000000" w:rsidRDefault="00063F1E">
      <w:pPr>
        <w:pStyle w:val="af0"/>
        <w:rPr>
          <w:rFonts w:hint="cs"/>
          <w:rtl/>
        </w:rPr>
      </w:pPr>
      <w:r>
        <w:rPr>
          <w:rtl/>
        </w:rPr>
        <w:br/>
        <w:t>עבד-אלמאלכ דהאמשה (רע"ם):</w:t>
      </w:r>
    </w:p>
    <w:p w14:paraId="1CDE0A3F" w14:textId="77777777" w:rsidR="00000000" w:rsidRDefault="00063F1E">
      <w:pPr>
        <w:pStyle w:val="af0"/>
        <w:rPr>
          <w:rFonts w:hint="cs"/>
          <w:rtl/>
        </w:rPr>
      </w:pPr>
    </w:p>
    <w:p w14:paraId="0D3BCAC9" w14:textId="77777777" w:rsidR="00000000" w:rsidRDefault="00063F1E">
      <w:pPr>
        <w:pStyle w:val="af0"/>
        <w:rPr>
          <w:rFonts w:hint="cs"/>
          <w:b w:val="0"/>
          <w:bCs w:val="0"/>
          <w:u w:val="none"/>
          <w:rtl/>
        </w:rPr>
      </w:pPr>
    </w:p>
    <w:p w14:paraId="49DF47D4" w14:textId="77777777" w:rsidR="00000000" w:rsidRDefault="00063F1E">
      <w:pPr>
        <w:pStyle w:val="af0"/>
        <w:rPr>
          <w:rFonts w:hint="cs"/>
          <w:b w:val="0"/>
          <w:bCs w:val="0"/>
          <w:u w:val="none"/>
          <w:rtl/>
        </w:rPr>
      </w:pPr>
      <w:r>
        <w:rPr>
          <w:rFonts w:hint="cs"/>
          <w:b w:val="0"/>
          <w:bCs w:val="0"/>
          <w:u w:val="none"/>
          <w:rtl/>
        </w:rPr>
        <w:tab/>
        <w:t>אתה שייך לטרור - - -</w:t>
      </w:r>
    </w:p>
    <w:p w14:paraId="15D35C72" w14:textId="77777777" w:rsidR="00000000" w:rsidRDefault="00063F1E">
      <w:pPr>
        <w:pStyle w:val="-"/>
        <w:rPr>
          <w:rFonts w:hint="cs"/>
          <w:rtl/>
        </w:rPr>
      </w:pPr>
    </w:p>
    <w:p w14:paraId="688E3F61" w14:textId="77777777" w:rsidR="00000000" w:rsidRDefault="00063F1E">
      <w:pPr>
        <w:pStyle w:val="-"/>
        <w:rPr>
          <w:rtl/>
        </w:rPr>
      </w:pPr>
      <w:r>
        <w:rPr>
          <w:rFonts w:hint="cs"/>
          <w:rtl/>
        </w:rPr>
        <w:br/>
      </w:r>
      <w:bookmarkStart w:id="635" w:name="FS000001030T15_12_2004_18_17_01C"/>
      <w:bookmarkEnd w:id="635"/>
      <w:r>
        <w:rPr>
          <w:rFonts w:hint="eastAsia"/>
          <w:rtl/>
        </w:rPr>
        <w:t>מגלי</w:t>
      </w:r>
      <w:r>
        <w:rPr>
          <w:rtl/>
        </w:rPr>
        <w:t xml:space="preserve"> והבה (הליכוד):</w:t>
      </w:r>
    </w:p>
    <w:p w14:paraId="34224E65" w14:textId="77777777" w:rsidR="00000000" w:rsidRDefault="00063F1E">
      <w:pPr>
        <w:pStyle w:val="a0"/>
        <w:rPr>
          <w:rtl/>
        </w:rPr>
      </w:pPr>
    </w:p>
    <w:p w14:paraId="23265096" w14:textId="77777777" w:rsidR="00000000" w:rsidRDefault="00063F1E">
      <w:pPr>
        <w:pStyle w:val="a0"/>
        <w:rPr>
          <w:rFonts w:hint="cs"/>
          <w:rtl/>
        </w:rPr>
      </w:pPr>
      <w:r>
        <w:rPr>
          <w:rFonts w:hint="cs"/>
          <w:rtl/>
        </w:rPr>
        <w:t>אתה לא יכול להיות הוגן אם אתה תמשיך להתייחס לטרור כמו שאתה מתייחס, לא אתה ולא חבר הכנסת מח'ול.</w:t>
      </w:r>
    </w:p>
    <w:p w14:paraId="0FEE4072" w14:textId="77777777" w:rsidR="00000000" w:rsidRDefault="00063F1E">
      <w:pPr>
        <w:pStyle w:val="af0"/>
        <w:rPr>
          <w:rtl/>
        </w:rPr>
      </w:pPr>
      <w:r>
        <w:rPr>
          <w:rtl/>
        </w:rPr>
        <w:br/>
        <w:t>עבד-אלמאלכ דהאמשה</w:t>
      </w:r>
      <w:r>
        <w:rPr>
          <w:rtl/>
        </w:rPr>
        <w:t xml:space="preserve"> (רע"ם):</w:t>
      </w:r>
    </w:p>
    <w:p w14:paraId="422B007F" w14:textId="77777777" w:rsidR="00000000" w:rsidRDefault="00063F1E">
      <w:pPr>
        <w:pStyle w:val="a0"/>
        <w:rPr>
          <w:rtl/>
        </w:rPr>
      </w:pPr>
    </w:p>
    <w:p w14:paraId="06BEF2FD" w14:textId="77777777" w:rsidR="00000000" w:rsidRDefault="00063F1E">
      <w:pPr>
        <w:pStyle w:val="a0"/>
        <w:rPr>
          <w:rFonts w:hint="cs"/>
          <w:rtl/>
        </w:rPr>
      </w:pPr>
      <w:r>
        <w:rPr>
          <w:rFonts w:hint="cs"/>
          <w:rtl/>
        </w:rPr>
        <w:t>כיבוש הוא הטרור - - -</w:t>
      </w:r>
    </w:p>
    <w:p w14:paraId="667C8822" w14:textId="77777777" w:rsidR="00000000" w:rsidRDefault="00063F1E">
      <w:pPr>
        <w:pStyle w:val="-"/>
        <w:rPr>
          <w:rtl/>
        </w:rPr>
      </w:pPr>
      <w:r>
        <w:rPr>
          <w:rtl/>
        </w:rPr>
        <w:br/>
      </w:r>
      <w:bookmarkStart w:id="636" w:name="FS000001030T15_12_2004_18_18_39C"/>
      <w:bookmarkEnd w:id="636"/>
      <w:r>
        <w:rPr>
          <w:rtl/>
        </w:rPr>
        <w:t>מגלי והבה (הליכוד):</w:t>
      </w:r>
    </w:p>
    <w:p w14:paraId="527F7158" w14:textId="77777777" w:rsidR="00000000" w:rsidRDefault="00063F1E">
      <w:pPr>
        <w:pStyle w:val="a0"/>
        <w:rPr>
          <w:rtl/>
        </w:rPr>
      </w:pPr>
    </w:p>
    <w:p w14:paraId="7E2C1382" w14:textId="77777777" w:rsidR="00000000" w:rsidRDefault="00063F1E">
      <w:pPr>
        <w:pStyle w:val="a0"/>
        <w:rPr>
          <w:rFonts w:hint="cs"/>
          <w:rtl/>
        </w:rPr>
      </w:pPr>
      <w:r>
        <w:rPr>
          <w:rFonts w:hint="cs"/>
          <w:rtl/>
        </w:rPr>
        <w:t xml:space="preserve">אתם צריכים לקרוא לשלום ולתווך לעשיית שלום, ולא כל הזמן לעודד את הטרוריסטים. </w:t>
      </w:r>
    </w:p>
    <w:p w14:paraId="7BF55A8F" w14:textId="77777777" w:rsidR="00000000" w:rsidRDefault="00063F1E">
      <w:pPr>
        <w:pStyle w:val="af1"/>
        <w:rPr>
          <w:rtl/>
        </w:rPr>
      </w:pPr>
      <w:r>
        <w:rPr>
          <w:rtl/>
        </w:rPr>
        <w:br/>
        <w:t>היו"ר יולי-יואל אדלשטיין:</w:t>
      </w:r>
    </w:p>
    <w:p w14:paraId="0EA0155D" w14:textId="77777777" w:rsidR="00000000" w:rsidRDefault="00063F1E">
      <w:pPr>
        <w:pStyle w:val="a0"/>
        <w:rPr>
          <w:rtl/>
        </w:rPr>
      </w:pPr>
    </w:p>
    <w:p w14:paraId="2E605C8A" w14:textId="77777777" w:rsidR="00000000" w:rsidRDefault="00063F1E">
      <w:pPr>
        <w:pStyle w:val="a0"/>
        <w:rPr>
          <w:rFonts w:hint="cs"/>
          <w:rtl/>
        </w:rPr>
      </w:pPr>
      <w:r>
        <w:rPr>
          <w:rFonts w:hint="cs"/>
          <w:rtl/>
        </w:rPr>
        <w:t>תודה.</w:t>
      </w:r>
    </w:p>
    <w:p w14:paraId="41CAE61C" w14:textId="77777777" w:rsidR="00000000" w:rsidRDefault="00063F1E">
      <w:pPr>
        <w:pStyle w:val="af0"/>
        <w:rPr>
          <w:rtl/>
        </w:rPr>
      </w:pPr>
      <w:r>
        <w:rPr>
          <w:rtl/>
        </w:rPr>
        <w:br/>
        <w:t>עבד-אלמאלכ דהאמשה (רע"ם):</w:t>
      </w:r>
    </w:p>
    <w:p w14:paraId="1FEAA10E" w14:textId="77777777" w:rsidR="00000000" w:rsidRDefault="00063F1E">
      <w:pPr>
        <w:pStyle w:val="a0"/>
        <w:rPr>
          <w:rtl/>
        </w:rPr>
      </w:pPr>
    </w:p>
    <w:p w14:paraId="07316A9C" w14:textId="77777777" w:rsidR="00000000" w:rsidRDefault="00063F1E">
      <w:pPr>
        <w:pStyle w:val="a0"/>
        <w:rPr>
          <w:rFonts w:hint="cs"/>
          <w:rtl/>
        </w:rPr>
      </w:pPr>
      <w:r>
        <w:rPr>
          <w:rFonts w:hint="cs"/>
          <w:rtl/>
        </w:rPr>
        <w:t>חייבים לסיים את הכיבוש, לא להגן על הכיבוש - - -</w:t>
      </w:r>
    </w:p>
    <w:p w14:paraId="0DD391F4" w14:textId="77777777" w:rsidR="00000000" w:rsidRDefault="00063F1E">
      <w:pPr>
        <w:pStyle w:val="af1"/>
        <w:rPr>
          <w:rtl/>
        </w:rPr>
      </w:pPr>
      <w:r>
        <w:rPr>
          <w:rtl/>
        </w:rPr>
        <w:br/>
        <w:t>היו"ר יולי-יוא</w:t>
      </w:r>
      <w:r>
        <w:rPr>
          <w:rtl/>
        </w:rPr>
        <w:t>ל אדלשטיין:</w:t>
      </w:r>
    </w:p>
    <w:p w14:paraId="089308B9" w14:textId="77777777" w:rsidR="00000000" w:rsidRDefault="00063F1E">
      <w:pPr>
        <w:pStyle w:val="a0"/>
        <w:rPr>
          <w:rtl/>
        </w:rPr>
      </w:pPr>
    </w:p>
    <w:p w14:paraId="0BC254D6" w14:textId="77777777" w:rsidR="00000000" w:rsidRDefault="00063F1E">
      <w:pPr>
        <w:pStyle w:val="a0"/>
        <w:rPr>
          <w:rFonts w:hint="cs"/>
          <w:rtl/>
        </w:rPr>
      </w:pPr>
      <w:r>
        <w:rPr>
          <w:rFonts w:hint="cs"/>
          <w:rtl/>
        </w:rPr>
        <w:t>חבר הכנסת נסים זאב, הצעה אחרת, בבקשה. חבר הכנסת דהאמשה, הקריאות שלך נשמעו היטב. מספיק.</w:t>
      </w:r>
    </w:p>
    <w:p w14:paraId="393D4EFD" w14:textId="77777777" w:rsidR="00000000" w:rsidRDefault="00063F1E">
      <w:pPr>
        <w:pStyle w:val="a"/>
        <w:rPr>
          <w:rtl/>
        </w:rPr>
      </w:pPr>
      <w:r>
        <w:rPr>
          <w:rtl/>
        </w:rPr>
        <w:br/>
      </w:r>
      <w:bookmarkStart w:id="637" w:name="FS000000490T15_12_2004_18_20_16"/>
      <w:bookmarkStart w:id="638" w:name="_Toc100465875"/>
      <w:bookmarkEnd w:id="637"/>
      <w:r>
        <w:rPr>
          <w:rtl/>
        </w:rPr>
        <w:t>נסים זאב (ש"ס):</w:t>
      </w:r>
      <w:bookmarkEnd w:id="638"/>
    </w:p>
    <w:p w14:paraId="000C1110" w14:textId="77777777" w:rsidR="00000000" w:rsidRDefault="00063F1E">
      <w:pPr>
        <w:pStyle w:val="a0"/>
        <w:rPr>
          <w:rtl/>
        </w:rPr>
      </w:pPr>
    </w:p>
    <w:p w14:paraId="69F73B6C" w14:textId="77777777" w:rsidR="00000000" w:rsidRDefault="00063F1E">
      <w:pPr>
        <w:pStyle w:val="a0"/>
        <w:rPr>
          <w:rFonts w:hint="cs"/>
          <w:rtl/>
        </w:rPr>
      </w:pPr>
      <w:r>
        <w:rPr>
          <w:rFonts w:hint="cs"/>
          <w:rtl/>
        </w:rPr>
        <w:t xml:space="preserve">אדוני היושב בראש, חבר הכנסת מוחמד ברכה, אתה מפריע לי, אולי תשב, בבקשה. </w:t>
      </w:r>
    </w:p>
    <w:p w14:paraId="4CAF894F" w14:textId="77777777" w:rsidR="00000000" w:rsidRDefault="00063F1E">
      <w:pPr>
        <w:pStyle w:val="af1"/>
        <w:rPr>
          <w:rtl/>
        </w:rPr>
      </w:pPr>
      <w:r>
        <w:rPr>
          <w:rtl/>
        </w:rPr>
        <w:br/>
        <w:t>היו"ר יולי-יואל אדלשטיין:</w:t>
      </w:r>
    </w:p>
    <w:p w14:paraId="05337278" w14:textId="77777777" w:rsidR="00000000" w:rsidRDefault="00063F1E">
      <w:pPr>
        <w:pStyle w:val="a0"/>
        <w:rPr>
          <w:rtl/>
        </w:rPr>
      </w:pPr>
    </w:p>
    <w:p w14:paraId="21BB261C" w14:textId="77777777" w:rsidR="00000000" w:rsidRDefault="00063F1E">
      <w:pPr>
        <w:pStyle w:val="a0"/>
        <w:rPr>
          <w:rFonts w:hint="cs"/>
          <w:rtl/>
        </w:rPr>
      </w:pPr>
      <w:r>
        <w:rPr>
          <w:rFonts w:hint="cs"/>
          <w:rtl/>
        </w:rPr>
        <w:t xml:space="preserve">הוא לא מוחמד ברכה, אבל הוא יכול לשבת. </w:t>
      </w:r>
    </w:p>
    <w:p w14:paraId="23B1C2B6" w14:textId="77777777" w:rsidR="00000000" w:rsidRDefault="00063F1E">
      <w:pPr>
        <w:pStyle w:val="-"/>
        <w:rPr>
          <w:rtl/>
        </w:rPr>
      </w:pPr>
      <w:r>
        <w:rPr>
          <w:rtl/>
        </w:rPr>
        <w:br/>
      </w:r>
      <w:bookmarkStart w:id="639" w:name="FS000000490T15_12_2004_18_20_49C"/>
      <w:bookmarkEnd w:id="639"/>
      <w:r>
        <w:rPr>
          <w:rtl/>
        </w:rPr>
        <w:t>נסים זאב (ש"ס):</w:t>
      </w:r>
    </w:p>
    <w:p w14:paraId="75877EFB" w14:textId="77777777" w:rsidR="00000000" w:rsidRDefault="00063F1E">
      <w:pPr>
        <w:pStyle w:val="a0"/>
        <w:rPr>
          <w:rtl/>
        </w:rPr>
      </w:pPr>
    </w:p>
    <w:p w14:paraId="6A1F4C3B" w14:textId="77777777" w:rsidR="00000000" w:rsidRDefault="00063F1E">
      <w:pPr>
        <w:pStyle w:val="a0"/>
        <w:rPr>
          <w:rFonts w:hint="cs"/>
          <w:rtl/>
        </w:rPr>
      </w:pPr>
      <w:r>
        <w:rPr>
          <w:rFonts w:hint="cs"/>
          <w:rtl/>
        </w:rPr>
        <w:t xml:space="preserve">מח'ול, סליחה. הוא עומד לי ממש מול הפרצוף, אני לא יכול לדבר. </w:t>
      </w:r>
    </w:p>
    <w:p w14:paraId="4DBC66BF" w14:textId="77777777" w:rsidR="00000000" w:rsidRDefault="00063F1E">
      <w:pPr>
        <w:pStyle w:val="af1"/>
        <w:rPr>
          <w:rtl/>
        </w:rPr>
      </w:pPr>
      <w:r>
        <w:rPr>
          <w:rtl/>
        </w:rPr>
        <w:br/>
        <w:t>היו"ר יולי-יואל אדלשטיין:</w:t>
      </w:r>
    </w:p>
    <w:p w14:paraId="4FBE9C21" w14:textId="77777777" w:rsidR="00000000" w:rsidRDefault="00063F1E">
      <w:pPr>
        <w:pStyle w:val="a0"/>
        <w:rPr>
          <w:rtl/>
        </w:rPr>
      </w:pPr>
    </w:p>
    <w:p w14:paraId="5E7889A9" w14:textId="77777777" w:rsidR="00000000" w:rsidRDefault="00063F1E">
      <w:pPr>
        <w:pStyle w:val="a0"/>
        <w:rPr>
          <w:rFonts w:hint="cs"/>
          <w:rtl/>
        </w:rPr>
      </w:pPr>
      <w:r>
        <w:rPr>
          <w:rFonts w:hint="cs"/>
          <w:rtl/>
        </w:rPr>
        <w:t xml:space="preserve">חבר הכנסת מח'ול. </w:t>
      </w:r>
    </w:p>
    <w:p w14:paraId="5145F2E8" w14:textId="77777777" w:rsidR="00000000" w:rsidRDefault="00063F1E">
      <w:pPr>
        <w:pStyle w:val="-"/>
        <w:rPr>
          <w:rtl/>
        </w:rPr>
      </w:pPr>
      <w:r>
        <w:rPr>
          <w:rtl/>
        </w:rPr>
        <w:br/>
      </w:r>
      <w:bookmarkStart w:id="640" w:name="FS000000490T15_12_2004_18_21_11C"/>
      <w:bookmarkEnd w:id="640"/>
      <w:r>
        <w:rPr>
          <w:rtl/>
        </w:rPr>
        <w:t>נסים זאב (ש"ס):</w:t>
      </w:r>
    </w:p>
    <w:p w14:paraId="0384984F" w14:textId="77777777" w:rsidR="00000000" w:rsidRDefault="00063F1E">
      <w:pPr>
        <w:pStyle w:val="a0"/>
        <w:rPr>
          <w:rtl/>
        </w:rPr>
      </w:pPr>
    </w:p>
    <w:p w14:paraId="10D3C301" w14:textId="77777777" w:rsidR="00000000" w:rsidRDefault="00063F1E">
      <w:pPr>
        <w:pStyle w:val="a0"/>
        <w:rPr>
          <w:rFonts w:hint="cs"/>
          <w:rtl/>
        </w:rPr>
      </w:pPr>
      <w:r>
        <w:rPr>
          <w:rFonts w:hint="cs"/>
          <w:rtl/>
        </w:rPr>
        <w:t>הוא גם גבוה, בן פורת יוסף, ואי-אפשר לראות פה - - - אני רוצה לראות את היושב-ראש, אני לא רואה אותו פשוט, אתה מסתיר</w:t>
      </w:r>
      <w:r>
        <w:rPr>
          <w:rFonts w:hint="cs"/>
          <w:rtl/>
        </w:rPr>
        <w:t xml:space="preserve"> לי אותו.</w:t>
      </w:r>
    </w:p>
    <w:p w14:paraId="26ECA899" w14:textId="77777777" w:rsidR="00000000" w:rsidRDefault="00063F1E">
      <w:pPr>
        <w:pStyle w:val="af1"/>
        <w:rPr>
          <w:rtl/>
        </w:rPr>
      </w:pPr>
      <w:r>
        <w:rPr>
          <w:rtl/>
        </w:rPr>
        <w:br/>
        <w:t>היו"ר יולי-יואל אדלשטיין:</w:t>
      </w:r>
    </w:p>
    <w:p w14:paraId="600CC800" w14:textId="77777777" w:rsidR="00000000" w:rsidRDefault="00063F1E">
      <w:pPr>
        <w:pStyle w:val="a0"/>
        <w:rPr>
          <w:rtl/>
        </w:rPr>
      </w:pPr>
    </w:p>
    <w:p w14:paraId="6561A0B5" w14:textId="77777777" w:rsidR="00000000" w:rsidRDefault="00063F1E">
      <w:pPr>
        <w:pStyle w:val="a0"/>
        <w:rPr>
          <w:rFonts w:hint="cs"/>
          <w:rtl/>
        </w:rPr>
      </w:pPr>
      <w:r>
        <w:rPr>
          <w:rFonts w:hint="cs"/>
          <w:rtl/>
        </w:rPr>
        <w:t xml:space="preserve">נא לשבת. </w:t>
      </w:r>
    </w:p>
    <w:p w14:paraId="6D5F317E" w14:textId="77777777" w:rsidR="00000000" w:rsidRDefault="00063F1E">
      <w:pPr>
        <w:pStyle w:val="-"/>
        <w:rPr>
          <w:rtl/>
        </w:rPr>
      </w:pPr>
    </w:p>
    <w:p w14:paraId="77FAA4A2" w14:textId="77777777" w:rsidR="00000000" w:rsidRDefault="00063F1E">
      <w:pPr>
        <w:pStyle w:val="-"/>
        <w:rPr>
          <w:rtl/>
        </w:rPr>
      </w:pPr>
      <w:r>
        <w:rPr>
          <w:rtl/>
        </w:rPr>
        <w:br/>
      </w:r>
      <w:bookmarkStart w:id="641" w:name="FS000000490T15_12_2004_18_21_50C"/>
      <w:bookmarkEnd w:id="641"/>
      <w:r>
        <w:rPr>
          <w:rtl/>
        </w:rPr>
        <w:t>נסים זאב (ש"ס):</w:t>
      </w:r>
    </w:p>
    <w:p w14:paraId="658AD069" w14:textId="77777777" w:rsidR="00000000" w:rsidRDefault="00063F1E">
      <w:pPr>
        <w:pStyle w:val="a0"/>
        <w:rPr>
          <w:rtl/>
        </w:rPr>
      </w:pPr>
    </w:p>
    <w:p w14:paraId="196A4C33" w14:textId="77777777" w:rsidR="00000000" w:rsidRDefault="00063F1E">
      <w:pPr>
        <w:pStyle w:val="a0"/>
        <w:rPr>
          <w:rFonts w:hint="cs"/>
          <w:rtl/>
        </w:rPr>
      </w:pPr>
      <w:r>
        <w:rPr>
          <w:rFonts w:hint="cs"/>
          <w:rtl/>
        </w:rPr>
        <w:t xml:space="preserve">אדוני היושב-ראש, יש לנו מזל שאבו עמרי מאמין באבו-מאזן, אחרת ראש הממשלה בכלל היה חוזר בו מתוכנית ההתנתקות. </w:t>
      </w:r>
    </w:p>
    <w:p w14:paraId="1DFA0444" w14:textId="77777777" w:rsidR="00000000" w:rsidRDefault="00063F1E">
      <w:pPr>
        <w:pStyle w:val="a0"/>
        <w:rPr>
          <w:rFonts w:hint="cs"/>
          <w:rtl/>
        </w:rPr>
      </w:pPr>
    </w:p>
    <w:p w14:paraId="1B825FF9" w14:textId="77777777" w:rsidR="00000000" w:rsidRDefault="00063F1E">
      <w:pPr>
        <w:pStyle w:val="a0"/>
        <w:rPr>
          <w:rFonts w:hint="cs"/>
          <w:rtl/>
        </w:rPr>
      </w:pPr>
      <w:r>
        <w:rPr>
          <w:rFonts w:hint="cs"/>
          <w:rtl/>
        </w:rPr>
        <w:t>צריך לדעת שמבחינת חברי הכנסת הערבים - שפה קצת הרגשתי שהם נסערים - הם רואים בבדואי</w:t>
      </w:r>
      <w:r>
        <w:rPr>
          <w:rFonts w:hint="cs"/>
          <w:rtl/>
        </w:rPr>
        <w:t>ם ערבים בוגדים, כמו שהם ראו באנשי צד"ל. מבחינתם, על-פי הקוראן הם חייבים דין מוות. לכן, אל תתייחסו לכך כאילו מי יודע זו איזה מין תופעה חריגה. זאת האמונה שלהם. הם נשבעים, מצהירים אמונים לכנסת ישראל, אבל הם חושבים שערבי, אסור לו לשרת בצה"ל.</w:t>
      </w:r>
    </w:p>
    <w:p w14:paraId="73A8A0EE" w14:textId="77777777" w:rsidR="00000000" w:rsidRDefault="00063F1E">
      <w:pPr>
        <w:pStyle w:val="a0"/>
        <w:rPr>
          <w:rFonts w:hint="cs"/>
          <w:rtl/>
        </w:rPr>
      </w:pPr>
    </w:p>
    <w:p w14:paraId="2732C39F" w14:textId="77777777" w:rsidR="00000000" w:rsidRDefault="00063F1E">
      <w:pPr>
        <w:pStyle w:val="a0"/>
        <w:rPr>
          <w:rFonts w:hint="cs"/>
          <w:rtl/>
        </w:rPr>
      </w:pPr>
      <w:r>
        <w:rPr>
          <w:rFonts w:hint="cs"/>
          <w:rtl/>
        </w:rPr>
        <w:t>לגבי עצם הפיגוע ה</w:t>
      </w:r>
      <w:r>
        <w:rPr>
          <w:rFonts w:hint="cs"/>
          <w:rtl/>
        </w:rPr>
        <w:t>נורא, אדוני סגן השר, התייחסת לכל הדברים, אבל הנקודה המרכזית והעיקרית: האם היו התרעות מצד צה"ל או מצד השב"כ - אינני יודע - שעומדים לפגוע במוצבי צה"ל, והאם הטענה שאם המוצב היה יותר, הייתי אומר ממוגן, היו פחות נפגעים, היא נכונה? זאת היתה הטענה שנשמעה, ואני חו</w:t>
      </w:r>
      <w:r>
        <w:rPr>
          <w:rFonts w:hint="cs"/>
          <w:rtl/>
        </w:rPr>
        <w:t>שב שלכן רצוי שהנושא הזה כן יידון בוועדת החוץ והביטחון.</w:t>
      </w:r>
    </w:p>
    <w:p w14:paraId="618779A9" w14:textId="77777777" w:rsidR="00000000" w:rsidRDefault="00063F1E">
      <w:pPr>
        <w:pStyle w:val="af1"/>
        <w:rPr>
          <w:rtl/>
        </w:rPr>
      </w:pPr>
      <w:r>
        <w:rPr>
          <w:rtl/>
        </w:rPr>
        <w:br/>
        <w:t>היו"ר יולי-יואל אדלשטיין:</w:t>
      </w:r>
    </w:p>
    <w:p w14:paraId="25532C80" w14:textId="77777777" w:rsidR="00000000" w:rsidRDefault="00063F1E">
      <w:pPr>
        <w:pStyle w:val="a0"/>
        <w:rPr>
          <w:rtl/>
        </w:rPr>
      </w:pPr>
    </w:p>
    <w:p w14:paraId="02DEF7C1" w14:textId="77777777" w:rsidR="00000000" w:rsidRDefault="00063F1E">
      <w:pPr>
        <w:pStyle w:val="a0"/>
        <w:rPr>
          <w:rFonts w:hint="cs"/>
          <w:rtl/>
        </w:rPr>
      </w:pPr>
      <w:r>
        <w:rPr>
          <w:rFonts w:hint="cs"/>
          <w:rtl/>
        </w:rPr>
        <w:t>תודה רבה לחבר הכנסת נסים זאב. אם כן, אנחנו נעבור להצבעה. סגן השר הציע להסתפק בדבריו. היו הצעות אחרות שביקשו ועדה. אנחנו נצביע. מי שבעד - זה דיון בוועדה; מי שנגד - להסתפק בדב</w:t>
      </w:r>
      <w:r>
        <w:rPr>
          <w:rFonts w:hint="cs"/>
          <w:rtl/>
        </w:rPr>
        <w:t xml:space="preserve">רי סגן השר. </w:t>
      </w:r>
    </w:p>
    <w:p w14:paraId="3ED36501" w14:textId="77777777" w:rsidR="00000000" w:rsidRDefault="00063F1E">
      <w:pPr>
        <w:pStyle w:val="a0"/>
        <w:rPr>
          <w:rFonts w:hint="cs"/>
          <w:rtl/>
        </w:rPr>
      </w:pPr>
    </w:p>
    <w:p w14:paraId="4ED6B28E" w14:textId="77777777" w:rsidR="00000000" w:rsidRDefault="00063F1E">
      <w:pPr>
        <w:pStyle w:val="a0"/>
        <w:rPr>
          <w:rFonts w:hint="cs"/>
          <w:rtl/>
        </w:rPr>
      </w:pPr>
      <w:r>
        <w:rPr>
          <w:rFonts w:hint="cs"/>
          <w:rtl/>
        </w:rPr>
        <w:t xml:space="preserve">מי בעד, מי נגד? נא להצביע. בעד - דיון בוועדה; נגד - מסתפקים בדברי סגן השר. </w:t>
      </w:r>
    </w:p>
    <w:p w14:paraId="1D8CBE3D" w14:textId="77777777" w:rsidR="00000000" w:rsidRDefault="00063F1E">
      <w:pPr>
        <w:pStyle w:val="ab"/>
        <w:bidi/>
        <w:rPr>
          <w:rFonts w:hint="cs"/>
          <w:rtl/>
        </w:rPr>
      </w:pPr>
      <w:r>
        <w:rPr>
          <w:rtl/>
        </w:rPr>
        <w:br/>
      </w:r>
      <w:r>
        <w:rPr>
          <w:rFonts w:hint="cs"/>
          <w:rtl/>
        </w:rPr>
        <w:t>הצבעה מס' 27</w:t>
      </w:r>
    </w:p>
    <w:p w14:paraId="3B6AFD08" w14:textId="77777777" w:rsidR="00000000" w:rsidRDefault="00063F1E">
      <w:pPr>
        <w:pStyle w:val="a0"/>
        <w:rPr>
          <w:rFonts w:hint="cs"/>
          <w:rtl/>
        </w:rPr>
      </w:pPr>
    </w:p>
    <w:p w14:paraId="1279F1B4" w14:textId="77777777" w:rsidR="00000000" w:rsidRDefault="00063F1E">
      <w:pPr>
        <w:pStyle w:val="ac"/>
        <w:bidi/>
        <w:rPr>
          <w:rFonts w:hint="cs"/>
          <w:rtl/>
        </w:rPr>
      </w:pPr>
      <w:r>
        <w:rPr>
          <w:rFonts w:hint="cs"/>
          <w:rtl/>
        </w:rPr>
        <w:t xml:space="preserve">   בעד ההצעה להעביר את הנושא לוועדה - 2</w:t>
      </w:r>
    </w:p>
    <w:p w14:paraId="6B3A390A" w14:textId="77777777" w:rsidR="00000000" w:rsidRDefault="00063F1E">
      <w:pPr>
        <w:pStyle w:val="ac"/>
        <w:bidi/>
        <w:rPr>
          <w:rFonts w:hint="cs"/>
          <w:rtl/>
        </w:rPr>
      </w:pPr>
      <w:r>
        <w:rPr>
          <w:rFonts w:hint="cs"/>
          <w:rtl/>
        </w:rPr>
        <w:t>בעד ההצעה שלא לכלול את הנושא בסדר-היום - 7</w:t>
      </w:r>
    </w:p>
    <w:p w14:paraId="33AB2CBE" w14:textId="77777777" w:rsidR="00000000" w:rsidRDefault="00063F1E">
      <w:pPr>
        <w:pStyle w:val="ac"/>
        <w:bidi/>
        <w:rPr>
          <w:rFonts w:hint="cs"/>
          <w:rtl/>
        </w:rPr>
      </w:pPr>
      <w:r>
        <w:rPr>
          <w:rFonts w:hint="cs"/>
          <w:rtl/>
        </w:rPr>
        <w:t>נמנעים - אין</w:t>
      </w:r>
    </w:p>
    <w:p w14:paraId="48E05575" w14:textId="77777777" w:rsidR="00000000" w:rsidRDefault="00063F1E">
      <w:pPr>
        <w:pStyle w:val="ad"/>
        <w:bidi/>
        <w:rPr>
          <w:rFonts w:hint="cs"/>
          <w:rtl/>
        </w:rPr>
      </w:pPr>
      <w:r>
        <w:rPr>
          <w:rFonts w:hint="cs"/>
          <w:rtl/>
        </w:rPr>
        <w:t>ההצעה שלא לכלול את הנושא בסדר-היום של הכנסת נתקבלה.</w:t>
      </w:r>
    </w:p>
    <w:p w14:paraId="613B3A93" w14:textId="77777777" w:rsidR="00000000" w:rsidRDefault="00063F1E">
      <w:pPr>
        <w:pStyle w:val="af1"/>
        <w:rPr>
          <w:rtl/>
        </w:rPr>
      </w:pPr>
      <w:r>
        <w:rPr>
          <w:rtl/>
        </w:rPr>
        <w:br/>
        <w:t>הי</w:t>
      </w:r>
      <w:r>
        <w:rPr>
          <w:rtl/>
        </w:rPr>
        <w:t>ו"ר יולי-יואל אדלשטיין:</w:t>
      </w:r>
    </w:p>
    <w:p w14:paraId="384307C6" w14:textId="77777777" w:rsidR="00000000" w:rsidRDefault="00063F1E">
      <w:pPr>
        <w:pStyle w:val="a0"/>
        <w:rPr>
          <w:rtl/>
        </w:rPr>
      </w:pPr>
    </w:p>
    <w:p w14:paraId="7E8DFFC2" w14:textId="77777777" w:rsidR="00000000" w:rsidRDefault="00063F1E">
      <w:pPr>
        <w:pStyle w:val="a0"/>
        <w:rPr>
          <w:rFonts w:hint="cs"/>
          <w:rtl/>
        </w:rPr>
      </w:pPr>
      <w:r>
        <w:rPr>
          <w:rFonts w:hint="cs"/>
          <w:rtl/>
        </w:rPr>
        <w:t xml:space="preserve">בעד - 2, נגד - 7, אין נמנעים. אני קובע כי הכנסת הסתפקה בתשובתו של סגן שר הביטחון זאב בוים. </w:t>
      </w:r>
    </w:p>
    <w:p w14:paraId="2899A499" w14:textId="77777777" w:rsidR="00000000" w:rsidRDefault="00063F1E">
      <w:pPr>
        <w:pStyle w:val="a0"/>
        <w:rPr>
          <w:rtl/>
        </w:rPr>
      </w:pPr>
      <w:r>
        <w:rPr>
          <w:rtl/>
        </w:rPr>
        <w:br/>
      </w:r>
    </w:p>
    <w:p w14:paraId="294C4372" w14:textId="77777777" w:rsidR="00000000" w:rsidRDefault="00063F1E">
      <w:pPr>
        <w:pStyle w:val="a2"/>
        <w:rPr>
          <w:rFonts w:hint="cs"/>
          <w:rtl/>
        </w:rPr>
      </w:pPr>
      <w:bookmarkStart w:id="642" w:name="CS85205FI0085205T15_12_2004_18_35_01"/>
      <w:bookmarkStart w:id="643" w:name="_Toc100465876"/>
      <w:bookmarkEnd w:id="642"/>
      <w:r>
        <w:rPr>
          <w:rtl/>
        </w:rPr>
        <w:t>הצע</w:t>
      </w:r>
      <w:r>
        <w:rPr>
          <w:rFonts w:hint="cs"/>
          <w:rtl/>
        </w:rPr>
        <w:t>ות</w:t>
      </w:r>
      <w:r>
        <w:rPr>
          <w:rtl/>
        </w:rPr>
        <w:t xml:space="preserve"> לסדר-היום</w:t>
      </w:r>
      <w:bookmarkEnd w:id="643"/>
    </w:p>
    <w:p w14:paraId="6DC4394A" w14:textId="77777777" w:rsidR="00000000" w:rsidRDefault="00063F1E">
      <w:pPr>
        <w:pStyle w:val="a2"/>
        <w:rPr>
          <w:rtl/>
        </w:rPr>
      </w:pPr>
      <w:bookmarkStart w:id="644" w:name="_Toc100465877"/>
      <w:r>
        <w:rPr>
          <w:rtl/>
        </w:rPr>
        <w:t>החלטת ממשלת ישראל לשחרר אסירים פל</w:t>
      </w:r>
      <w:r>
        <w:rPr>
          <w:rFonts w:hint="cs"/>
          <w:rtl/>
        </w:rPr>
        <w:t>סט</w:t>
      </w:r>
      <w:r>
        <w:rPr>
          <w:rtl/>
        </w:rPr>
        <w:t>ינים</w:t>
      </w:r>
      <w:bookmarkEnd w:id="644"/>
      <w:r>
        <w:rPr>
          <w:rtl/>
        </w:rPr>
        <w:t xml:space="preserve"> </w:t>
      </w:r>
    </w:p>
    <w:p w14:paraId="1BD6B3A9" w14:textId="77777777" w:rsidR="00000000" w:rsidRDefault="00063F1E">
      <w:pPr>
        <w:pStyle w:val="-0"/>
        <w:rPr>
          <w:rFonts w:hint="cs"/>
          <w:rtl/>
        </w:rPr>
      </w:pPr>
    </w:p>
    <w:p w14:paraId="16B723E7" w14:textId="77777777" w:rsidR="00000000" w:rsidRDefault="00063F1E">
      <w:pPr>
        <w:pStyle w:val="af1"/>
        <w:rPr>
          <w:rFonts w:hint="cs"/>
          <w:rtl/>
        </w:rPr>
      </w:pPr>
      <w:r>
        <w:rPr>
          <w:rtl/>
        </w:rPr>
        <w:t>היו"ר יולי-יואל אדלשטיין:</w:t>
      </w:r>
    </w:p>
    <w:p w14:paraId="0AE90FAA" w14:textId="77777777" w:rsidR="00000000" w:rsidRDefault="00063F1E">
      <w:pPr>
        <w:pStyle w:val="a0"/>
        <w:rPr>
          <w:rFonts w:hint="cs"/>
          <w:rtl/>
        </w:rPr>
      </w:pPr>
    </w:p>
    <w:p w14:paraId="2A0AAFD2" w14:textId="77777777" w:rsidR="00000000" w:rsidRDefault="00063F1E">
      <w:pPr>
        <w:pStyle w:val="a0"/>
        <w:rPr>
          <w:rFonts w:hint="cs"/>
          <w:rtl/>
        </w:rPr>
      </w:pPr>
      <w:r>
        <w:rPr>
          <w:rFonts w:hint="cs"/>
          <w:rtl/>
        </w:rPr>
        <w:t>הנושא הבא הוא: החלטת ממשלת ישראל לשחרר אסירים פלסטינ</w:t>
      </w:r>
      <w:r>
        <w:rPr>
          <w:rFonts w:hint="cs"/>
          <w:rtl/>
        </w:rPr>
        <w:t xml:space="preserve">ים - הצעות מס' 5203, 5207, 5225, 5236, 5238, 5245, 5255 ו-5256. המשיב עוד פעם יהיה סגן שר הביטחון זאב בוים, והמציעים הם: הראשון - חבר הכנסת מגלי והבה, ואחריו </w:t>
      </w:r>
      <w:r>
        <w:rPr>
          <w:rtl/>
        </w:rPr>
        <w:t>–</w:t>
      </w:r>
      <w:r>
        <w:rPr>
          <w:rFonts w:hint="cs"/>
          <w:rtl/>
        </w:rPr>
        <w:t xml:space="preserve"> חברי הכנסת נסים זאב, דני יתום, ואסל טאהא, אפי איתם ומאיר פרוש.</w:t>
      </w:r>
    </w:p>
    <w:p w14:paraId="7707D491" w14:textId="77777777" w:rsidR="00000000" w:rsidRDefault="00063F1E">
      <w:pPr>
        <w:pStyle w:val="a"/>
        <w:rPr>
          <w:rtl/>
        </w:rPr>
      </w:pPr>
      <w:r>
        <w:rPr>
          <w:rtl/>
        </w:rPr>
        <w:br/>
      </w:r>
      <w:bookmarkStart w:id="645" w:name="FS000001030T15_12_2004_18_36_11"/>
      <w:bookmarkStart w:id="646" w:name="_Toc100465878"/>
      <w:bookmarkEnd w:id="645"/>
      <w:r>
        <w:rPr>
          <w:rtl/>
        </w:rPr>
        <w:t>מגלי והבה (הליכוד):</w:t>
      </w:r>
      <w:bookmarkEnd w:id="646"/>
    </w:p>
    <w:p w14:paraId="0272B13F" w14:textId="77777777" w:rsidR="00000000" w:rsidRDefault="00063F1E">
      <w:pPr>
        <w:pStyle w:val="a0"/>
        <w:rPr>
          <w:rtl/>
        </w:rPr>
      </w:pPr>
    </w:p>
    <w:p w14:paraId="05066707" w14:textId="77777777" w:rsidR="00000000" w:rsidRDefault="00063F1E">
      <w:pPr>
        <w:pStyle w:val="a0"/>
        <w:rPr>
          <w:rFonts w:hint="cs"/>
          <w:rtl/>
        </w:rPr>
      </w:pPr>
      <w:r>
        <w:rPr>
          <w:rFonts w:hint="cs"/>
          <w:rtl/>
        </w:rPr>
        <w:t>אדוני היושב</w:t>
      </w:r>
      <w:r>
        <w:rPr>
          <w:rFonts w:hint="cs"/>
          <w:rtl/>
        </w:rPr>
        <w:t>-ראש, חברי הכנסת, יצירת אמון בין שני צדדים שנלחמים זה דבר בסיסי וחשוב ביותר, בתנאי שכל צד מאמין שדרך שולחן המשא-ומתן אפשר להגיע להבנות ולהסכמים.</w:t>
      </w:r>
    </w:p>
    <w:p w14:paraId="61AB204E" w14:textId="77777777" w:rsidR="00000000" w:rsidRDefault="00063F1E">
      <w:pPr>
        <w:pStyle w:val="a0"/>
        <w:rPr>
          <w:rFonts w:hint="cs"/>
          <w:rtl/>
        </w:rPr>
      </w:pPr>
    </w:p>
    <w:p w14:paraId="7D0339F9" w14:textId="77777777" w:rsidR="00000000" w:rsidRDefault="00063F1E">
      <w:pPr>
        <w:pStyle w:val="a0"/>
        <w:rPr>
          <w:rFonts w:hint="cs"/>
          <w:rtl/>
        </w:rPr>
      </w:pPr>
      <w:r>
        <w:rPr>
          <w:rFonts w:hint="cs"/>
          <w:rtl/>
        </w:rPr>
        <w:t>ואני שמעתי כאן בדיון הקודם את אלה שעדיין מאמינים שבדרך הטרור אפשר להגיע למשהו. הרי 100 שנות מלחמה ו-100 שנות ט</w:t>
      </w:r>
      <w:r>
        <w:rPr>
          <w:rFonts w:hint="cs"/>
          <w:rtl/>
        </w:rPr>
        <w:t>רור לא סייעו בידי הפלסטינים להגיע לשום הישג. הדבר היחיד שנתן להם את התקווה הוא בניהול משא-ומתן, ודרך ניהול המשא-ומתן הגיעו להישגים.</w:t>
      </w:r>
    </w:p>
    <w:p w14:paraId="7FD3FAB7" w14:textId="77777777" w:rsidR="00000000" w:rsidRDefault="00063F1E">
      <w:pPr>
        <w:pStyle w:val="a0"/>
        <w:rPr>
          <w:rFonts w:hint="cs"/>
          <w:rtl/>
        </w:rPr>
      </w:pPr>
    </w:p>
    <w:p w14:paraId="02464907" w14:textId="77777777" w:rsidR="00000000" w:rsidRDefault="00063F1E">
      <w:pPr>
        <w:pStyle w:val="a0"/>
        <w:rPr>
          <w:rFonts w:hint="cs"/>
          <w:rtl/>
        </w:rPr>
      </w:pPr>
      <w:r>
        <w:rPr>
          <w:rFonts w:hint="cs"/>
          <w:rtl/>
        </w:rPr>
        <w:t xml:space="preserve">אנחנו רואים שיש כאלה שהפנימו את הלקח, ויש כאלה שעדיין לא. הם עוסקים בטרור ומאמינים בו, הם אפילו לא מכירים במדינת ישראל. יש </w:t>
      </w:r>
      <w:r>
        <w:rPr>
          <w:rFonts w:hint="cs"/>
          <w:rtl/>
        </w:rPr>
        <w:t xml:space="preserve">כאלה שעדיין חושבים שבדרך הזאת הם יכולים להשיג משהו. ונשפך דם. אני אומר, נשפך דם בשני הצדדים. לכן, לבנות אמון הדדי בין שני צדדים זה דבר לא פשוט. </w:t>
      </w:r>
    </w:p>
    <w:p w14:paraId="5D6C3F79" w14:textId="77777777" w:rsidR="00000000" w:rsidRDefault="00063F1E">
      <w:pPr>
        <w:pStyle w:val="a0"/>
        <w:rPr>
          <w:rFonts w:hint="cs"/>
          <w:rtl/>
        </w:rPr>
      </w:pPr>
    </w:p>
    <w:p w14:paraId="1CCBEC10" w14:textId="77777777" w:rsidR="00000000" w:rsidRDefault="00063F1E">
      <w:pPr>
        <w:pStyle w:val="a0"/>
        <w:rPr>
          <w:rFonts w:hint="cs"/>
          <w:rtl/>
        </w:rPr>
      </w:pPr>
      <w:r>
        <w:rPr>
          <w:rFonts w:hint="cs"/>
          <w:rtl/>
        </w:rPr>
        <w:t>נכון, יכולים לבוא ולהגיד ששחרור אסירים פלסטינים עכשיו - זה לא הזמן ולא העיתוי. אבל מצד שני, אנחנו ראינו שבנייה</w:t>
      </w:r>
      <w:r>
        <w:rPr>
          <w:rFonts w:hint="cs"/>
          <w:rtl/>
        </w:rPr>
        <w:t xml:space="preserve"> של מערכת אמון הדדי, ובמקרה זה בין נשיא מצרים מובארק לבין ראש ממשלת ישראל, זה נושא שנמשך כמעט שנה, שמטרתו להביא לשינוי האווירה ולהביא לכך שמצרים תתערב  בסכסוך, מתוך הבנה שאם היא רוצה להיות מתווך הוגן היא צריכה להיות אובייקטיבית כלפי  שני הצדדים.</w:t>
      </w:r>
    </w:p>
    <w:p w14:paraId="562BE9E4" w14:textId="77777777" w:rsidR="00000000" w:rsidRDefault="00063F1E">
      <w:pPr>
        <w:pStyle w:val="a0"/>
        <w:rPr>
          <w:rFonts w:hint="cs"/>
          <w:rtl/>
        </w:rPr>
      </w:pPr>
    </w:p>
    <w:p w14:paraId="6DB8C5FD" w14:textId="77777777" w:rsidR="00000000" w:rsidRDefault="00063F1E">
      <w:pPr>
        <w:pStyle w:val="a0"/>
        <w:rPr>
          <w:rFonts w:hint="cs"/>
          <w:rtl/>
        </w:rPr>
      </w:pPr>
      <w:r>
        <w:rPr>
          <w:rFonts w:hint="cs"/>
          <w:rtl/>
        </w:rPr>
        <w:t>ואכן, במע</w:t>
      </w:r>
      <w:r>
        <w:rPr>
          <w:rFonts w:hint="cs"/>
          <w:rtl/>
        </w:rPr>
        <w:t>רכת הבנייה הזאת של האמון ההדדי במשך השנה האחרונה, שלי היה חלק לא קטן בו, הגענו למסקנה שצריך לבנות את האמון ההדדי על מנת שנביא לשינוי וניתן צ'אנס גם לתוכנית המדינית של ראש הממשלה, וגם לאלה שאמורים לשנות את התפיסה ומוכנים ללכת עליה גם בצד השני. וכאן יש מחוות</w:t>
      </w:r>
      <w:r>
        <w:rPr>
          <w:rFonts w:hint="cs"/>
          <w:rtl/>
        </w:rPr>
        <w:t xml:space="preserve"> מסוג זה או מסוג אחר. אז אם אנחנו באים היום ואומרים שיש כוונה לשחרר אסירים פלסטינים שאין דם על ידיהם, ואני אומר שוב, שאין דם על ידיהם, כל כוונתה לבנות ולחזק את האמון ההדדי.</w:t>
      </w:r>
    </w:p>
    <w:p w14:paraId="649065E8" w14:textId="77777777" w:rsidR="00000000" w:rsidRDefault="00063F1E">
      <w:pPr>
        <w:pStyle w:val="a0"/>
        <w:rPr>
          <w:rFonts w:hint="cs"/>
          <w:rtl/>
        </w:rPr>
      </w:pPr>
    </w:p>
    <w:p w14:paraId="12A25DCF" w14:textId="77777777" w:rsidR="00000000" w:rsidRDefault="00063F1E">
      <w:pPr>
        <w:pStyle w:val="af1"/>
        <w:rPr>
          <w:rtl/>
        </w:rPr>
      </w:pPr>
      <w:r>
        <w:rPr>
          <w:rFonts w:hint="eastAsia"/>
          <w:rtl/>
        </w:rPr>
        <w:t>היו</w:t>
      </w:r>
      <w:r>
        <w:rPr>
          <w:rtl/>
        </w:rPr>
        <w:t>"ר יולי-יואל אדלשטיין:</w:t>
      </w:r>
    </w:p>
    <w:p w14:paraId="79F59095" w14:textId="77777777" w:rsidR="00000000" w:rsidRDefault="00063F1E">
      <w:pPr>
        <w:pStyle w:val="a0"/>
        <w:rPr>
          <w:rFonts w:hint="cs"/>
          <w:rtl/>
        </w:rPr>
      </w:pPr>
    </w:p>
    <w:p w14:paraId="5CB8A1C8" w14:textId="77777777" w:rsidR="00000000" w:rsidRDefault="00063F1E">
      <w:pPr>
        <w:pStyle w:val="a0"/>
        <w:rPr>
          <w:rFonts w:hint="cs"/>
          <w:rtl/>
        </w:rPr>
      </w:pPr>
      <w:r>
        <w:rPr>
          <w:rFonts w:hint="cs"/>
          <w:rtl/>
        </w:rPr>
        <w:t>תודה.</w:t>
      </w:r>
    </w:p>
    <w:p w14:paraId="32236706" w14:textId="77777777" w:rsidR="00000000" w:rsidRDefault="00063F1E">
      <w:pPr>
        <w:pStyle w:val="a0"/>
        <w:rPr>
          <w:rtl/>
        </w:rPr>
      </w:pPr>
    </w:p>
    <w:p w14:paraId="13342434" w14:textId="77777777" w:rsidR="00000000" w:rsidRDefault="00063F1E">
      <w:pPr>
        <w:pStyle w:val="-"/>
        <w:rPr>
          <w:rtl/>
        </w:rPr>
      </w:pPr>
      <w:bookmarkStart w:id="647" w:name="FS000001030T15_12_2004_17_43_57"/>
      <w:bookmarkStart w:id="648" w:name="FS000001030T15_12_2004_18_01_09"/>
      <w:bookmarkStart w:id="649" w:name="FS000001030T15_12_2004_18_01_14C"/>
      <w:bookmarkEnd w:id="647"/>
      <w:bookmarkEnd w:id="648"/>
      <w:bookmarkEnd w:id="649"/>
      <w:r>
        <w:rPr>
          <w:rFonts w:hint="eastAsia"/>
          <w:rtl/>
        </w:rPr>
        <w:t>מגלי</w:t>
      </w:r>
      <w:r>
        <w:rPr>
          <w:rtl/>
        </w:rPr>
        <w:t xml:space="preserve"> והבה (הליכוד):</w:t>
      </w:r>
    </w:p>
    <w:p w14:paraId="525D9C42" w14:textId="77777777" w:rsidR="00000000" w:rsidRDefault="00063F1E">
      <w:pPr>
        <w:pStyle w:val="a0"/>
        <w:rPr>
          <w:rFonts w:hint="cs"/>
          <w:rtl/>
        </w:rPr>
      </w:pPr>
    </w:p>
    <w:p w14:paraId="6C4060BF" w14:textId="77777777" w:rsidR="00000000" w:rsidRDefault="00063F1E">
      <w:pPr>
        <w:pStyle w:val="a0"/>
        <w:rPr>
          <w:rFonts w:hint="cs"/>
          <w:rtl/>
        </w:rPr>
      </w:pPr>
      <w:r>
        <w:rPr>
          <w:rFonts w:hint="cs"/>
          <w:rtl/>
        </w:rPr>
        <w:t>אני רק רוצה לסכם ולומר לאלה</w:t>
      </w:r>
      <w:r>
        <w:rPr>
          <w:rFonts w:hint="cs"/>
          <w:rtl/>
        </w:rPr>
        <w:t xml:space="preserve"> שבאמת רוצים בשלום ורוצים להגיע להבנות - לא בטרור ולא באלימות, אלא דרך ההידברות. תודה.</w:t>
      </w:r>
    </w:p>
    <w:p w14:paraId="7CCC783E" w14:textId="77777777" w:rsidR="00000000" w:rsidRDefault="00063F1E">
      <w:pPr>
        <w:pStyle w:val="a0"/>
        <w:rPr>
          <w:rFonts w:hint="cs"/>
          <w:rtl/>
        </w:rPr>
      </w:pPr>
    </w:p>
    <w:p w14:paraId="4B2DE247" w14:textId="77777777" w:rsidR="00000000" w:rsidRDefault="00063F1E">
      <w:pPr>
        <w:pStyle w:val="af1"/>
        <w:rPr>
          <w:rtl/>
        </w:rPr>
      </w:pPr>
      <w:r>
        <w:rPr>
          <w:rFonts w:hint="eastAsia"/>
          <w:rtl/>
        </w:rPr>
        <w:t>היו</w:t>
      </w:r>
      <w:r>
        <w:rPr>
          <w:rtl/>
        </w:rPr>
        <w:t>"ר יולי-יואל אדלשטיין:</w:t>
      </w:r>
    </w:p>
    <w:p w14:paraId="3A4E8C18" w14:textId="77777777" w:rsidR="00000000" w:rsidRDefault="00063F1E">
      <w:pPr>
        <w:pStyle w:val="a0"/>
        <w:rPr>
          <w:rFonts w:hint="cs"/>
          <w:rtl/>
        </w:rPr>
      </w:pPr>
    </w:p>
    <w:p w14:paraId="72614770" w14:textId="77777777" w:rsidR="00000000" w:rsidRDefault="00063F1E">
      <w:pPr>
        <w:pStyle w:val="a0"/>
        <w:rPr>
          <w:rFonts w:hint="cs"/>
          <w:rtl/>
        </w:rPr>
      </w:pPr>
      <w:r>
        <w:rPr>
          <w:rFonts w:hint="cs"/>
          <w:rtl/>
        </w:rPr>
        <w:t>תודה לחבר הכנסת מגלי והבה. חבר הכנסת נסים זאב, בבקשה. אחריו - חבר הכנסת דני יתום, ואם לא - חבר הכנסת ואסל טאהא.</w:t>
      </w:r>
    </w:p>
    <w:p w14:paraId="18FE81E9" w14:textId="77777777" w:rsidR="00000000" w:rsidRDefault="00063F1E">
      <w:pPr>
        <w:pStyle w:val="a0"/>
        <w:ind w:firstLine="0"/>
        <w:rPr>
          <w:rFonts w:hint="cs"/>
          <w:rtl/>
        </w:rPr>
      </w:pPr>
    </w:p>
    <w:p w14:paraId="76CA829C" w14:textId="77777777" w:rsidR="00000000" w:rsidRDefault="00063F1E">
      <w:pPr>
        <w:pStyle w:val="a"/>
        <w:rPr>
          <w:rtl/>
        </w:rPr>
      </w:pPr>
      <w:bookmarkStart w:id="650" w:name="FS000000490T15_12_2004_17_44_20"/>
      <w:bookmarkStart w:id="651" w:name="_Toc100465879"/>
      <w:bookmarkEnd w:id="650"/>
      <w:r>
        <w:rPr>
          <w:rFonts w:hint="eastAsia"/>
          <w:rtl/>
        </w:rPr>
        <w:t>נסים</w:t>
      </w:r>
      <w:r>
        <w:rPr>
          <w:rtl/>
        </w:rPr>
        <w:t xml:space="preserve"> זאב (ש"ס):</w:t>
      </w:r>
      <w:bookmarkEnd w:id="651"/>
    </w:p>
    <w:p w14:paraId="52019900" w14:textId="77777777" w:rsidR="00000000" w:rsidRDefault="00063F1E">
      <w:pPr>
        <w:pStyle w:val="a0"/>
        <w:rPr>
          <w:rFonts w:hint="cs"/>
          <w:rtl/>
        </w:rPr>
      </w:pPr>
    </w:p>
    <w:p w14:paraId="2257786F" w14:textId="77777777" w:rsidR="00000000" w:rsidRDefault="00063F1E">
      <w:pPr>
        <w:pStyle w:val="a0"/>
        <w:rPr>
          <w:rFonts w:hint="cs"/>
          <w:rtl/>
        </w:rPr>
      </w:pPr>
      <w:r>
        <w:rPr>
          <w:rFonts w:hint="cs"/>
          <w:rtl/>
        </w:rPr>
        <w:t>אדוני היושב</w:t>
      </w:r>
      <w:r>
        <w:rPr>
          <w:rFonts w:hint="cs"/>
          <w:rtl/>
        </w:rPr>
        <w:t xml:space="preserve"> בראש, כנסת נכבדה, אני לא יודע בדיוק כמה אסירים פלסטינים החליטה הממשלה לשחרר - בין 100 ל-200, בכל זאת יש הבדל בין 100 ל-200 אסירים ביטחוניים - בסוף השבוע הבא ובימים הקרובים, כמחווה למובארק, מחווה על שחרורו של עזאם עזאם. הממשלה אישרה לקצר את תקופת מעצרם של </w:t>
      </w:r>
      <w:r>
        <w:rPr>
          <w:rFonts w:hint="cs"/>
          <w:rtl/>
        </w:rPr>
        <w:t xml:space="preserve">אסירים ועצירים ביטחוניים פלסטינים. </w:t>
      </w:r>
    </w:p>
    <w:p w14:paraId="10B3EF3A" w14:textId="77777777" w:rsidR="00000000" w:rsidRDefault="00063F1E">
      <w:pPr>
        <w:pStyle w:val="a0"/>
        <w:rPr>
          <w:rFonts w:hint="cs"/>
          <w:rtl/>
        </w:rPr>
      </w:pPr>
    </w:p>
    <w:p w14:paraId="61ED40B0" w14:textId="77777777" w:rsidR="00000000" w:rsidRDefault="00063F1E">
      <w:pPr>
        <w:pStyle w:val="a0"/>
        <w:rPr>
          <w:rFonts w:hint="cs"/>
          <w:rtl/>
        </w:rPr>
      </w:pPr>
      <w:r>
        <w:rPr>
          <w:rFonts w:hint="cs"/>
          <w:rtl/>
        </w:rPr>
        <w:t>מובן שיש כאן הרכב של שתי ועדות. יש ועדת שרים, שבראשה עומד ראש הממשלה, וחברים בה שר החוץ, שר הביטחון, שר המשפטים והשר לביטחון פנים גדעון עזרא, ויש  הוועדה המקצועית, עם המנכ"ל של משרד הפנים, שתגיש את הרשימה של המועמדים על</w:t>
      </w:r>
      <w:r>
        <w:rPr>
          <w:rFonts w:hint="cs"/>
          <w:rtl/>
        </w:rPr>
        <w:t>-פי רשימות והנחיות שתקבל מהשב"כ ומשירות בתי-הסוהר.</w:t>
      </w:r>
    </w:p>
    <w:p w14:paraId="65D777C0" w14:textId="77777777" w:rsidR="00000000" w:rsidRDefault="00063F1E">
      <w:pPr>
        <w:pStyle w:val="a0"/>
        <w:rPr>
          <w:rFonts w:hint="cs"/>
          <w:rtl/>
        </w:rPr>
      </w:pPr>
    </w:p>
    <w:p w14:paraId="1619FC76" w14:textId="77777777" w:rsidR="00000000" w:rsidRDefault="00063F1E">
      <w:pPr>
        <w:pStyle w:val="a0"/>
        <w:rPr>
          <w:rFonts w:hint="cs"/>
          <w:rtl/>
        </w:rPr>
      </w:pPr>
      <w:r>
        <w:rPr>
          <w:rFonts w:hint="cs"/>
          <w:rtl/>
        </w:rPr>
        <w:t xml:space="preserve"> אדוני סגן שר הביטחון, אני רוצה להאמין שהקריטריונים לשחרור האסירים יהיו בהתאם להחלטות הממשלה מיולי 2003, ולא ישוחררו אסירים עם דם על הידיים, שהשתתפו בפיגוע שבו נרצחו ישראלים או זרים, או מחבלים מתאבדים שנת</w:t>
      </w:r>
      <w:r>
        <w:rPr>
          <w:rFonts w:hint="cs"/>
          <w:rtl/>
        </w:rPr>
        <w:t>פסו לפני הפיגוע, או מי שעסקו באופן סדרתי בייצור אמצעי לחימה.</w:t>
      </w:r>
    </w:p>
    <w:p w14:paraId="7DF6EA12" w14:textId="77777777" w:rsidR="00000000" w:rsidRDefault="00063F1E">
      <w:pPr>
        <w:pStyle w:val="a0"/>
        <w:rPr>
          <w:rFonts w:hint="cs"/>
          <w:rtl/>
        </w:rPr>
      </w:pPr>
    </w:p>
    <w:p w14:paraId="047E9F04" w14:textId="77777777" w:rsidR="00000000" w:rsidRDefault="00063F1E">
      <w:pPr>
        <w:pStyle w:val="a0"/>
        <w:rPr>
          <w:rFonts w:hint="cs"/>
          <w:rtl/>
        </w:rPr>
      </w:pPr>
      <w:r>
        <w:rPr>
          <w:rFonts w:hint="cs"/>
          <w:rtl/>
        </w:rPr>
        <w:t xml:space="preserve">השאלה, אדוני היושב-ראש, היא, האם יש איזו הצדקה שהיא למחיר שאנחנו משלמים? הסיפור של עזאם עזאם, הוא לא נתפס כמרגל. אגב, יש מקרים שבתחילה מדינת ישראל הכחישה שהם מרגלים ובסופו של דבר הודתה בכך בחצי </w:t>
      </w:r>
      <w:r>
        <w:rPr>
          <w:rFonts w:hint="cs"/>
          <w:rtl/>
        </w:rPr>
        <w:t xml:space="preserve">פה. אבל במקרה של עזאם עזאם מעולם לא היתה שום הודעה, וידוע שהוא היה אדם שהלך בתום לב, כסוחר. אני לא אומר שלא צריכים לשלם מחיר. השאלה היא אם המחיר הוא באמת מחיר של שחרור, או שהאינטרס שלנו הוא לחזק את מעמדו של נשיא מצרים בעולם הערבי; ואני בעד לחזק, שמישהו לא </w:t>
      </w:r>
      <w:r>
        <w:rPr>
          <w:rFonts w:hint="cs"/>
          <w:rtl/>
        </w:rPr>
        <w:t xml:space="preserve">יחשוב אחרת. אבל זה לא מחיר של שחרור אסיר שלדעתי על לא עוול בכפו ישב כמעט שמונה שנים בכלא המצרי. </w:t>
      </w:r>
    </w:p>
    <w:p w14:paraId="08A71447" w14:textId="77777777" w:rsidR="00000000" w:rsidRDefault="00063F1E">
      <w:pPr>
        <w:pStyle w:val="a0"/>
        <w:rPr>
          <w:rFonts w:hint="cs"/>
          <w:rtl/>
        </w:rPr>
      </w:pPr>
    </w:p>
    <w:p w14:paraId="0CC1A7A3" w14:textId="77777777" w:rsidR="00000000" w:rsidRDefault="00063F1E">
      <w:pPr>
        <w:pStyle w:val="a0"/>
        <w:rPr>
          <w:rFonts w:hint="cs"/>
          <w:rtl/>
        </w:rPr>
      </w:pPr>
      <w:r>
        <w:rPr>
          <w:rFonts w:hint="cs"/>
          <w:rtl/>
        </w:rPr>
        <w:t>אם רוצים לתת איזה כוח לנשיא מצרים, ונראה שאולי זה המחיר שאנחנו צריכים לשלם לפני הבחירות ברשות הפלסטינית, ולפתוח את השערים, לפתוח את הדרכים ולהראות שמשחררים אס</w:t>
      </w:r>
      <w:r>
        <w:rPr>
          <w:rFonts w:hint="cs"/>
          <w:rtl/>
        </w:rPr>
        <w:t>ירים פלסטינים כדי ליצור אווירה נוחה, ועושים את זה דרך הערוץ של מובארק והעילה היא שחרורו של עזאם עזאם, אז לפחות שהציבור ידע שאלה הם הכיוונים ובכך הפוליטיקה שלנו עוסקת. אני לא מאמין שאנחנו צריכים באמת לשלם מחיר, כפי ששילמנו בעבר בעבור כמה ישראלים, שילמנו מאו</w:t>
      </w:r>
      <w:r>
        <w:rPr>
          <w:rFonts w:hint="cs"/>
          <w:rtl/>
        </w:rPr>
        <w:t>ת ואלפים של פלסטינים ומחבלים שמדינת ישראל שחררה בתקופות השונות.</w:t>
      </w:r>
    </w:p>
    <w:p w14:paraId="7C48C265" w14:textId="77777777" w:rsidR="00000000" w:rsidRDefault="00063F1E">
      <w:pPr>
        <w:pStyle w:val="a0"/>
        <w:rPr>
          <w:rFonts w:hint="cs"/>
          <w:rtl/>
        </w:rPr>
      </w:pPr>
    </w:p>
    <w:p w14:paraId="0E56A703" w14:textId="77777777" w:rsidR="00000000" w:rsidRDefault="00063F1E">
      <w:pPr>
        <w:pStyle w:val="a0"/>
        <w:rPr>
          <w:rFonts w:hint="cs"/>
          <w:rtl/>
        </w:rPr>
      </w:pPr>
      <w:r>
        <w:rPr>
          <w:rFonts w:hint="cs"/>
          <w:rtl/>
        </w:rPr>
        <w:t>לכן, אדוני היושב-ראש, התשובה הזאת חייבת להינתן על-ידי שר הביטחון, כדי שהציבור והכנסת ידעו מה מסתתר מאחורי ההבטחות האלה.</w:t>
      </w:r>
    </w:p>
    <w:p w14:paraId="2D51DD8E" w14:textId="77777777" w:rsidR="00000000" w:rsidRDefault="00063F1E">
      <w:pPr>
        <w:pStyle w:val="a0"/>
        <w:rPr>
          <w:rFonts w:hint="cs"/>
          <w:rtl/>
        </w:rPr>
      </w:pPr>
    </w:p>
    <w:p w14:paraId="38AD64A8" w14:textId="77777777" w:rsidR="00000000" w:rsidRDefault="00063F1E">
      <w:pPr>
        <w:pStyle w:val="af1"/>
        <w:rPr>
          <w:rtl/>
        </w:rPr>
      </w:pPr>
      <w:r>
        <w:rPr>
          <w:rFonts w:hint="eastAsia"/>
          <w:rtl/>
        </w:rPr>
        <w:t>היו</w:t>
      </w:r>
      <w:r>
        <w:rPr>
          <w:rtl/>
        </w:rPr>
        <w:t>"ר יולי-יואל אדלשטיין:</w:t>
      </w:r>
    </w:p>
    <w:p w14:paraId="6EFB533A" w14:textId="77777777" w:rsidR="00000000" w:rsidRDefault="00063F1E">
      <w:pPr>
        <w:pStyle w:val="a0"/>
        <w:rPr>
          <w:rFonts w:hint="cs"/>
          <w:rtl/>
        </w:rPr>
      </w:pPr>
    </w:p>
    <w:p w14:paraId="3AB4BBE0" w14:textId="77777777" w:rsidR="00000000" w:rsidRDefault="00063F1E">
      <w:pPr>
        <w:pStyle w:val="a0"/>
        <w:rPr>
          <w:rFonts w:hint="cs"/>
          <w:rtl/>
        </w:rPr>
      </w:pPr>
      <w:r>
        <w:rPr>
          <w:rFonts w:hint="cs"/>
          <w:rtl/>
        </w:rPr>
        <w:t>תודה לחבר הכנסת נסים זאב. חבר הכנסת דני יתו</w:t>
      </w:r>
      <w:r>
        <w:rPr>
          <w:rFonts w:hint="cs"/>
          <w:rtl/>
        </w:rPr>
        <w:t>ם אכן איננו. לכן, חבר הכנסת ואסל טאהא ידבר, ואחריו -  חבר הכנסת אפי איתם.</w:t>
      </w:r>
    </w:p>
    <w:p w14:paraId="4298581E" w14:textId="77777777" w:rsidR="00000000" w:rsidRDefault="00063F1E">
      <w:pPr>
        <w:pStyle w:val="a0"/>
        <w:ind w:firstLine="0"/>
        <w:rPr>
          <w:rFonts w:hint="cs"/>
          <w:rtl/>
        </w:rPr>
      </w:pPr>
    </w:p>
    <w:p w14:paraId="69794545" w14:textId="77777777" w:rsidR="00000000" w:rsidRDefault="00063F1E">
      <w:pPr>
        <w:pStyle w:val="a"/>
        <w:rPr>
          <w:rtl/>
        </w:rPr>
      </w:pPr>
      <w:bookmarkStart w:id="652" w:name="FS000001062T15_12_2004_17_48_25"/>
      <w:bookmarkStart w:id="653" w:name="_Toc100465880"/>
      <w:bookmarkEnd w:id="652"/>
      <w:r>
        <w:rPr>
          <w:rFonts w:hint="eastAsia"/>
          <w:rtl/>
        </w:rPr>
        <w:t>ואסל</w:t>
      </w:r>
      <w:r>
        <w:rPr>
          <w:rtl/>
        </w:rPr>
        <w:t xml:space="preserve"> טאהא (בל"ד):</w:t>
      </w:r>
      <w:bookmarkEnd w:id="653"/>
    </w:p>
    <w:p w14:paraId="6C63681E" w14:textId="77777777" w:rsidR="00000000" w:rsidRDefault="00063F1E">
      <w:pPr>
        <w:pStyle w:val="a0"/>
        <w:rPr>
          <w:rFonts w:hint="cs"/>
          <w:rtl/>
        </w:rPr>
      </w:pPr>
    </w:p>
    <w:p w14:paraId="3C9E30FF" w14:textId="77777777" w:rsidR="00000000" w:rsidRDefault="00063F1E">
      <w:pPr>
        <w:pStyle w:val="a0"/>
        <w:rPr>
          <w:rFonts w:hint="cs"/>
          <w:rtl/>
        </w:rPr>
      </w:pPr>
      <w:r>
        <w:rPr>
          <w:rFonts w:hint="cs"/>
          <w:rtl/>
        </w:rPr>
        <w:t>אדוני היושב-ראש, חברי הכנסת, כ-8,000 אסירים פלסטינים כלואים בבתי-הכלא ובבתי-המעצר בישראל. 400 מהם ילדים, 150 אסירות, כ-800 חולים שזקוקים לטיפול רפואי ולא זוכים לו</w:t>
      </w:r>
      <w:r>
        <w:rPr>
          <w:rFonts w:hint="cs"/>
          <w:rtl/>
        </w:rPr>
        <w:t xml:space="preserve"> בצורה סדירה, לרבות ניתוחים. 23 מהאסירים מוחזקים בבידוד מוחלט באופן קבוע. ההחלטה לשחרר  100 אסירים, 200 - את המספר אנחנו עד עכשיו לא יודעים, נדמה לי שהיה סעיף בתוך החבילה שנחתמה בין ממשלת ישראל למצרים, והיא כאות או כמבחן לעמידתה של ממשלת ישראל בהסכמים.</w:t>
      </w:r>
    </w:p>
    <w:p w14:paraId="1BCA8845" w14:textId="77777777" w:rsidR="00000000" w:rsidRDefault="00063F1E">
      <w:pPr>
        <w:pStyle w:val="a0"/>
        <w:rPr>
          <w:rFonts w:hint="cs"/>
          <w:rtl/>
        </w:rPr>
      </w:pPr>
    </w:p>
    <w:p w14:paraId="43DA8C8B" w14:textId="77777777" w:rsidR="00000000" w:rsidRDefault="00063F1E">
      <w:pPr>
        <w:pStyle w:val="a0"/>
        <w:rPr>
          <w:rFonts w:hint="cs"/>
          <w:rtl/>
        </w:rPr>
      </w:pPr>
      <w:r>
        <w:rPr>
          <w:rFonts w:hint="cs"/>
          <w:rtl/>
        </w:rPr>
        <w:t>נד</w:t>
      </w:r>
      <w:r>
        <w:rPr>
          <w:rFonts w:hint="cs"/>
          <w:rtl/>
        </w:rPr>
        <w:t>מה לי שהשחרור הזה לא יביא לבניית אמון בין הצד הפלסטיני לצד הישראלי. אם ממשלת ישראל מתכוונת לבנות אמון, היא חייבת ללכת ולשחרר את כולם, על מנת לבנות באמת הבנות וכוונות טובות. אבל לשחרר אסיר שנותר לו שבוע, זה נקרא שחרור אסיר? לשחרר אסיר שנותרו לו יומיים, זה נ</w:t>
      </w:r>
      <w:r>
        <w:rPr>
          <w:rFonts w:hint="cs"/>
          <w:rtl/>
        </w:rPr>
        <w:t>קרא לשחרר אסיר? להחזיק 400 ילדים, בשביל מה מחזיקים אותם? בשביל לפגוע במשפחות שלהם? בשביל מה מחזיקים אסירות? אפשר גם בשחרור אסירות, בשחרור ילדים, 2,000-3,000 אסירים בפעימה הראשונה, זה יביא להבנות וזה יבנה אמון, ולא רק אסירים שנותרו להם ימים ספורים עד שהם מש</w:t>
      </w:r>
      <w:r>
        <w:rPr>
          <w:rFonts w:hint="cs"/>
          <w:rtl/>
        </w:rPr>
        <w:t xml:space="preserve">תחררים. </w:t>
      </w:r>
    </w:p>
    <w:p w14:paraId="324E834B" w14:textId="77777777" w:rsidR="00000000" w:rsidRDefault="00063F1E">
      <w:pPr>
        <w:pStyle w:val="a0"/>
        <w:rPr>
          <w:rFonts w:hint="cs"/>
          <w:rtl/>
        </w:rPr>
      </w:pPr>
    </w:p>
    <w:p w14:paraId="090FA313" w14:textId="77777777" w:rsidR="00000000" w:rsidRDefault="00063F1E">
      <w:pPr>
        <w:pStyle w:val="a0"/>
        <w:rPr>
          <w:rFonts w:hint="cs"/>
          <w:rtl/>
        </w:rPr>
      </w:pPr>
      <w:r>
        <w:rPr>
          <w:rFonts w:hint="cs"/>
          <w:rtl/>
        </w:rPr>
        <w:t>אדוני היושב-ראש, זה בא לשחרר לחצים וקיטור מהצד הפלסטיני. הלוואי שזה בא לבנות הבנות ואמון הדדי. אמון הדדי מביא גם מהצד הזה, כשמשחררים אסירים, לשינוי דרסטי במדיניות, בקונספציה כולה. ובאמת, אז יצעדו שני הצדדים בכיוון הנכון. מי הכשיל את אבו-מאזן, אדו</w:t>
      </w:r>
      <w:r>
        <w:rPr>
          <w:rFonts w:hint="cs"/>
          <w:rtl/>
        </w:rPr>
        <w:t>ני היושב-ראש? אבו-מאזן ביקש מיומו הראשון, כשהיה ראש ממשלה בתקופתו של יאסר ערפאת, לשחרר אסירים. ממשלת ישראל סירבה. לא שחררה אסיר אחד. אנחנו יודעים כמה זה רגיש בצד הפלסטיני, ואנחנו זוכרים את השביתה הכוללת של האסירים בבתי-הסוהר, כיצד היא השפיעה על דעת הקהל הפ</w:t>
      </w:r>
      <w:r>
        <w:rPr>
          <w:rFonts w:hint="cs"/>
          <w:rtl/>
        </w:rPr>
        <w:t>לסטינית, כיצד היא התסיסה את הרחוב הפלסטיני.</w:t>
      </w:r>
    </w:p>
    <w:p w14:paraId="37EFC6AD" w14:textId="77777777" w:rsidR="00000000" w:rsidRDefault="00063F1E">
      <w:pPr>
        <w:pStyle w:val="a0"/>
        <w:rPr>
          <w:rFonts w:hint="cs"/>
          <w:rtl/>
        </w:rPr>
      </w:pPr>
    </w:p>
    <w:p w14:paraId="04A5AC39" w14:textId="77777777" w:rsidR="00000000" w:rsidRDefault="00063F1E">
      <w:pPr>
        <w:pStyle w:val="a0"/>
        <w:rPr>
          <w:rFonts w:hint="cs"/>
          <w:rtl/>
        </w:rPr>
      </w:pPr>
      <w:r>
        <w:rPr>
          <w:rFonts w:hint="cs"/>
          <w:rtl/>
        </w:rPr>
        <w:t>העניין הוא רגיש מאוד, ולכן יש לנקוט אקט רציני מאוד. לא לשחרר אסירים - 150, 300 – ולהחזיק ילדים, להחזיק אסירות, להחזיק אלפים. יש לשחרר את כולם. אם ממשלת ישראל ואם ראש הממשלה מתכוונים באמת לצעוד קדימה בכיוון המשא-</w:t>
      </w:r>
      <w:r>
        <w:rPr>
          <w:rFonts w:hint="cs"/>
          <w:rtl/>
        </w:rPr>
        <w:t xml:space="preserve">ומתן לסיום הכיבוש, לסיום כל הגרורות של הכיבוש, הוא חייב לשחרר אסירים. בלי זה, האמון יהיה חסר. </w:t>
      </w:r>
    </w:p>
    <w:p w14:paraId="62CCC439" w14:textId="77777777" w:rsidR="00000000" w:rsidRDefault="00063F1E">
      <w:pPr>
        <w:pStyle w:val="a0"/>
        <w:rPr>
          <w:rFonts w:hint="cs"/>
          <w:rtl/>
        </w:rPr>
      </w:pPr>
    </w:p>
    <w:p w14:paraId="64909D6A" w14:textId="77777777" w:rsidR="00000000" w:rsidRDefault="00063F1E">
      <w:pPr>
        <w:pStyle w:val="af1"/>
        <w:rPr>
          <w:rtl/>
        </w:rPr>
      </w:pPr>
      <w:r>
        <w:rPr>
          <w:rFonts w:hint="eastAsia"/>
          <w:rtl/>
        </w:rPr>
        <w:t>היו</w:t>
      </w:r>
      <w:r>
        <w:rPr>
          <w:rtl/>
        </w:rPr>
        <w:t>"ר יולי-יואל אדלשטיין:</w:t>
      </w:r>
    </w:p>
    <w:p w14:paraId="1AF3DC21" w14:textId="77777777" w:rsidR="00000000" w:rsidRDefault="00063F1E">
      <w:pPr>
        <w:pStyle w:val="a0"/>
        <w:rPr>
          <w:rFonts w:hint="cs"/>
          <w:rtl/>
        </w:rPr>
      </w:pPr>
    </w:p>
    <w:p w14:paraId="185091B1" w14:textId="77777777" w:rsidR="00000000" w:rsidRDefault="00063F1E">
      <w:pPr>
        <w:pStyle w:val="a0"/>
        <w:rPr>
          <w:rFonts w:hint="cs"/>
          <w:rtl/>
        </w:rPr>
      </w:pPr>
      <w:r>
        <w:rPr>
          <w:rFonts w:hint="cs"/>
          <w:rtl/>
        </w:rPr>
        <w:t>תודה רבה לחבר הכנסת ואסל טאהא. חבר הכנסת אפי איתם - איננו. לפיכך, חבר הכנסת מאיר פרוש יהיה אחרון הדוברים בנושא זה. לאחר מכן נשמע את ת</w:t>
      </w:r>
      <w:r>
        <w:rPr>
          <w:rFonts w:hint="cs"/>
          <w:rtl/>
        </w:rPr>
        <w:t>שובתו של סגן שר הביטחון, חבר הכנסת זאב בוים.</w:t>
      </w:r>
    </w:p>
    <w:p w14:paraId="65F1F383" w14:textId="77777777" w:rsidR="00000000" w:rsidRDefault="00063F1E">
      <w:pPr>
        <w:pStyle w:val="a0"/>
        <w:rPr>
          <w:rFonts w:hint="cs"/>
          <w:rtl/>
        </w:rPr>
      </w:pPr>
    </w:p>
    <w:p w14:paraId="0E17DBFC" w14:textId="77777777" w:rsidR="00000000" w:rsidRDefault="00063F1E">
      <w:pPr>
        <w:pStyle w:val="a"/>
        <w:rPr>
          <w:rtl/>
        </w:rPr>
      </w:pPr>
      <w:bookmarkStart w:id="654" w:name="FS000000563T15_12_2004_17_52_35"/>
      <w:bookmarkStart w:id="655" w:name="_Toc100465881"/>
      <w:bookmarkEnd w:id="654"/>
      <w:r>
        <w:rPr>
          <w:rFonts w:hint="eastAsia"/>
          <w:rtl/>
        </w:rPr>
        <w:t>מאיר</w:t>
      </w:r>
      <w:r>
        <w:rPr>
          <w:rtl/>
        </w:rPr>
        <w:t xml:space="preserve"> פרוש (יהדות התורה):</w:t>
      </w:r>
      <w:bookmarkEnd w:id="655"/>
    </w:p>
    <w:p w14:paraId="445EFB88" w14:textId="77777777" w:rsidR="00000000" w:rsidRDefault="00063F1E">
      <w:pPr>
        <w:pStyle w:val="a0"/>
        <w:rPr>
          <w:rFonts w:hint="cs"/>
          <w:rtl/>
        </w:rPr>
      </w:pPr>
    </w:p>
    <w:p w14:paraId="0AE477F6" w14:textId="77777777" w:rsidR="00000000" w:rsidRDefault="00063F1E">
      <w:pPr>
        <w:pStyle w:val="a0"/>
        <w:rPr>
          <w:rFonts w:hint="cs"/>
          <w:rtl/>
        </w:rPr>
      </w:pPr>
      <w:r>
        <w:rPr>
          <w:rFonts w:hint="cs"/>
          <w:rtl/>
        </w:rPr>
        <w:t>אדוני היושב-ראש, עמיתי חברי הכנסת, הדיון הזה נערך על רקע מה שמכונה בפי השמאל "סיכויים למזרח תיכון חדש", ואנחנו עלולים ליפול שוב למלכודת של אופטימיות חסרת בסיס. אנחנו עלולים ליפול שוב ב</w:t>
      </w:r>
      <w:r>
        <w:rPr>
          <w:rFonts w:hint="cs"/>
          <w:rtl/>
        </w:rPr>
        <w:t>רשת הפיתוי של הכרזות ללא כיסוי של הנהגת אש"ף, ואנחנו עלולים שוב לעלות על מוקש שמטמינים לנו במדינות ערב.</w:t>
      </w:r>
    </w:p>
    <w:p w14:paraId="79DACCE4" w14:textId="77777777" w:rsidR="00000000" w:rsidRDefault="00063F1E">
      <w:pPr>
        <w:pStyle w:val="a0"/>
        <w:rPr>
          <w:rFonts w:hint="cs"/>
          <w:rtl/>
        </w:rPr>
      </w:pPr>
    </w:p>
    <w:p w14:paraId="59F32D54" w14:textId="77777777" w:rsidR="00000000" w:rsidRDefault="00063F1E">
      <w:pPr>
        <w:pStyle w:val="a0"/>
        <w:rPr>
          <w:rFonts w:hint="cs"/>
          <w:rtl/>
        </w:rPr>
      </w:pPr>
      <w:r>
        <w:rPr>
          <w:rFonts w:hint="cs"/>
          <w:rtl/>
        </w:rPr>
        <w:t>אדוני היושב-ראש, כולנו רוצים שלום, כולנו אוהבי שלום ורודפי שלום, גם עם אויבינו מחוץ. אבל ראוי שנהיה מפוכחים, והדברים נאמרים על רקע ידיעות על נכונות לשח</w:t>
      </w:r>
      <w:r>
        <w:rPr>
          <w:rFonts w:hint="cs"/>
          <w:rtl/>
        </w:rPr>
        <w:t xml:space="preserve">רר אסירים פלסטינים. </w:t>
      </w:r>
    </w:p>
    <w:p w14:paraId="611EDBEF" w14:textId="77777777" w:rsidR="00000000" w:rsidRDefault="00063F1E">
      <w:pPr>
        <w:pStyle w:val="a0"/>
        <w:rPr>
          <w:rFonts w:hint="cs"/>
          <w:rtl/>
        </w:rPr>
      </w:pPr>
    </w:p>
    <w:p w14:paraId="77E859A8" w14:textId="77777777" w:rsidR="00000000" w:rsidRDefault="00063F1E">
      <w:pPr>
        <w:pStyle w:val="a0"/>
        <w:rPr>
          <w:rFonts w:hint="cs"/>
          <w:rtl/>
        </w:rPr>
      </w:pPr>
      <w:r>
        <w:rPr>
          <w:rFonts w:hint="cs"/>
          <w:rtl/>
        </w:rPr>
        <w:t>הנביא ירמיהו אומר: "מקווה לשלום ואין טוב". כלומר, מצפה לשלום, אך מתאכזב. נדמה לי שזה למעשה מצבנו גם עתה. ראש אש"ף אבו-מאזן אומר אומנם כי השימוש בנשק באינתיפאדה חייב להיפסק. יש בתוכנו הרוצים לשמוע בדברים האלה את פעמי המשיח ואת ראשית הג</w:t>
      </w:r>
      <w:r>
        <w:rPr>
          <w:rFonts w:hint="cs"/>
          <w:rtl/>
        </w:rPr>
        <w:t xml:space="preserve">אולה. אני מציע שננהג זהירות, ועוד פעם זהירות, ובפעם השלישית אני אומר, אדוני היושב-ראש - זהירות. </w:t>
      </w:r>
    </w:p>
    <w:p w14:paraId="27C46936" w14:textId="77777777" w:rsidR="00000000" w:rsidRDefault="00063F1E">
      <w:pPr>
        <w:pStyle w:val="a0"/>
        <w:rPr>
          <w:rFonts w:hint="cs"/>
          <w:rtl/>
        </w:rPr>
      </w:pPr>
    </w:p>
    <w:p w14:paraId="3504F4BD" w14:textId="77777777" w:rsidR="00000000" w:rsidRDefault="00063F1E">
      <w:pPr>
        <w:pStyle w:val="a0"/>
        <w:rPr>
          <w:rFonts w:hint="cs"/>
          <w:rtl/>
        </w:rPr>
      </w:pPr>
      <w:r>
        <w:rPr>
          <w:rFonts w:hint="cs"/>
          <w:rtl/>
        </w:rPr>
        <w:t>אולי אבו-מאזן מתוחכם יותר מקודמו, יאסר ערפאת. אולי בהכרזותיו הוא מנסה להשלות אותנו, להפיח סתם תקוות? כי הרי אותו אבו-מאזן גם מכריז שהוא לא יוותר על זכות השיבה</w:t>
      </w:r>
      <w:r>
        <w:rPr>
          <w:rFonts w:hint="cs"/>
          <w:rtl/>
        </w:rPr>
        <w:t xml:space="preserve">. כי הרי אותו אבו-מאזן גם אומר שאסור לפלסטינים לוותר על ירושלים. כי הרי "ההצהרות המעודדות" עומדות בינתיים בניגוד גמור למציאות. רק בשבוע האחרון נרשמה הסלמה בטרור, בעיקר ברצועה. ומדובר לא רק בפיצוץ המוצב ברפיח, אלא גם בהמשך הפצצת המרגמות על גוש-קטיף. </w:t>
      </w:r>
    </w:p>
    <w:p w14:paraId="1A2DD260" w14:textId="77777777" w:rsidR="00000000" w:rsidRDefault="00063F1E">
      <w:pPr>
        <w:pStyle w:val="a0"/>
        <w:rPr>
          <w:rFonts w:hint="cs"/>
          <w:rtl/>
        </w:rPr>
      </w:pPr>
    </w:p>
    <w:p w14:paraId="6AEC6CF0" w14:textId="77777777" w:rsidR="00000000" w:rsidRDefault="00063F1E">
      <w:pPr>
        <w:pStyle w:val="a0"/>
        <w:rPr>
          <w:rFonts w:hint="cs"/>
          <w:rtl/>
        </w:rPr>
      </w:pPr>
      <w:r>
        <w:rPr>
          <w:rFonts w:hint="cs"/>
          <w:rtl/>
        </w:rPr>
        <w:t xml:space="preserve">ברור </w:t>
      </w:r>
      <w:r>
        <w:rPr>
          <w:rFonts w:hint="cs"/>
          <w:rtl/>
        </w:rPr>
        <w:t>גם לכל האופטימים שבתוכנו, כי הרשות הפלסטינית לא תתעמת עם ארגוני הטרור. אבל הריאליסטים בתוכנו סבורים, כי היא לא תעשה זאת גם לאחר הבחירות. אז כבר היינו באופוריה הזאת, כבר הכרזנו בעבר על מזרח תיכון חדש. אולי כדאי הפעם, כלמודי ניסיון, להיות קצת יותר זהירים וקצ</w:t>
      </w:r>
      <w:r>
        <w:rPr>
          <w:rFonts w:hint="cs"/>
          <w:rtl/>
        </w:rPr>
        <w:t xml:space="preserve">ת יותר אחראיים. </w:t>
      </w:r>
    </w:p>
    <w:p w14:paraId="0B1C18A5" w14:textId="77777777" w:rsidR="00000000" w:rsidRDefault="00063F1E">
      <w:pPr>
        <w:pStyle w:val="a0"/>
        <w:rPr>
          <w:rFonts w:hint="cs"/>
          <w:rtl/>
        </w:rPr>
      </w:pPr>
    </w:p>
    <w:p w14:paraId="4FEA2352" w14:textId="77777777" w:rsidR="00000000" w:rsidRDefault="00063F1E">
      <w:pPr>
        <w:pStyle w:val="a0"/>
        <w:rPr>
          <w:rFonts w:hint="cs"/>
          <w:rtl/>
        </w:rPr>
      </w:pPr>
      <w:r>
        <w:rPr>
          <w:rFonts w:hint="cs"/>
          <w:rtl/>
        </w:rPr>
        <w:t>עמיתי חברי הכנסת, אינני רוצה לקלקל את חדוות האופוריה של אנשי השמאל, אך מותר גם להציג כמה שאלות: אם שחרור עזאם עזאם הוא סימן חיובי ממצרים, ואם הסכם הסחר שנחתם הוא איתות לדף חדש, מדוע המצרים עדיין מעלימים עין מחפירת המנהרות? ומדוע בצה"ל חוש</w:t>
      </w:r>
      <w:r>
        <w:rPr>
          <w:rFonts w:hint="cs"/>
          <w:rtl/>
        </w:rPr>
        <w:t>שים כי בעזה וברפיח בונים המחבלים בימים אלה שבע מנהרות תופת נוספות? ושאלת תם גם לגבי סוריה: אם פני סוריה לשלום אתנו, מדוע היא איננה מייבשת את ה"חיזבאללה"? מדוע היא איננה מסלקת את מפקדות הטרור מדמשק?</w:t>
      </w:r>
    </w:p>
    <w:p w14:paraId="6459CF2A" w14:textId="77777777" w:rsidR="00000000" w:rsidRDefault="00063F1E">
      <w:pPr>
        <w:pStyle w:val="a0"/>
        <w:rPr>
          <w:rFonts w:hint="cs"/>
          <w:rtl/>
        </w:rPr>
      </w:pPr>
    </w:p>
    <w:p w14:paraId="646D57F2" w14:textId="77777777" w:rsidR="00000000" w:rsidRDefault="00063F1E">
      <w:pPr>
        <w:pStyle w:val="a0"/>
        <w:rPr>
          <w:rFonts w:hint="cs"/>
          <w:rtl/>
        </w:rPr>
      </w:pPr>
      <w:r>
        <w:rPr>
          <w:rFonts w:hint="cs"/>
          <w:rtl/>
        </w:rPr>
        <w:t>אדוני היושב-ראש, חשוב שנזכור כי אויבינו עדיין רואים בנו נ</w:t>
      </w:r>
      <w:r>
        <w:rPr>
          <w:rFonts w:hint="cs"/>
          <w:rtl/>
        </w:rPr>
        <w:t>טע זר באזור, ולכן ספק אם אפשר לדבר על מזרח תיכון חדש. חשוב שנזכור כי הדור של ערפאת עדיין שולט בפלסטינים, וחשוב שנזכור כי השלום אינו נתון בתלות מוחלטת בידי ישראל. אז ידידי, קצת יותר זהירות, קצת יותר אחריות, ובעזרת השם השלום עוד בוא יבוא. תודה.</w:t>
      </w:r>
    </w:p>
    <w:p w14:paraId="51D3C903" w14:textId="77777777" w:rsidR="00000000" w:rsidRDefault="00063F1E">
      <w:pPr>
        <w:pStyle w:val="a0"/>
        <w:rPr>
          <w:rFonts w:hint="cs"/>
          <w:rtl/>
        </w:rPr>
      </w:pPr>
    </w:p>
    <w:p w14:paraId="44D359B9" w14:textId="77777777" w:rsidR="00000000" w:rsidRDefault="00063F1E">
      <w:pPr>
        <w:pStyle w:val="af1"/>
        <w:rPr>
          <w:rtl/>
        </w:rPr>
      </w:pPr>
      <w:r>
        <w:rPr>
          <w:rtl/>
        </w:rPr>
        <w:t>היו"ר יולי-י</w:t>
      </w:r>
      <w:r>
        <w:rPr>
          <w:rtl/>
        </w:rPr>
        <w:t>ואל אדלשטיין:</w:t>
      </w:r>
    </w:p>
    <w:p w14:paraId="7B25DBAE" w14:textId="77777777" w:rsidR="00000000" w:rsidRDefault="00063F1E">
      <w:pPr>
        <w:pStyle w:val="a0"/>
        <w:rPr>
          <w:rtl/>
        </w:rPr>
      </w:pPr>
    </w:p>
    <w:p w14:paraId="76699B5E" w14:textId="77777777" w:rsidR="00000000" w:rsidRDefault="00063F1E">
      <w:pPr>
        <w:pStyle w:val="a0"/>
        <w:rPr>
          <w:rFonts w:hint="cs"/>
          <w:rtl/>
        </w:rPr>
      </w:pPr>
      <w:r>
        <w:rPr>
          <w:rFonts w:hint="cs"/>
          <w:rtl/>
        </w:rPr>
        <w:t xml:space="preserve">תודה לחבר הכנסת מאיר פרוש. ישיב סגן שר הביטחון, חבר הכנסת זאב בוים. </w:t>
      </w:r>
    </w:p>
    <w:p w14:paraId="4C7A5A69" w14:textId="77777777" w:rsidR="00000000" w:rsidRDefault="00063F1E">
      <w:pPr>
        <w:pStyle w:val="a0"/>
        <w:rPr>
          <w:rFonts w:hint="cs"/>
          <w:rtl/>
        </w:rPr>
      </w:pPr>
    </w:p>
    <w:p w14:paraId="0CEB5254" w14:textId="77777777" w:rsidR="00000000" w:rsidRDefault="00063F1E">
      <w:pPr>
        <w:pStyle w:val="a0"/>
        <w:rPr>
          <w:rFonts w:hint="cs"/>
          <w:rtl/>
        </w:rPr>
      </w:pPr>
      <w:r>
        <w:rPr>
          <w:rFonts w:hint="cs"/>
          <w:rtl/>
        </w:rPr>
        <w:t>גם אני אשמח לשמוע, מדוע ממשלת ישראל לא משחררת את כל 8,000 האסירים הכלואים בבתי-סוהר על לא עוול בכפם.</w:t>
      </w:r>
    </w:p>
    <w:p w14:paraId="3AC20E5F" w14:textId="77777777" w:rsidR="00000000" w:rsidRDefault="00063F1E">
      <w:pPr>
        <w:pStyle w:val="a0"/>
        <w:rPr>
          <w:rFonts w:hint="cs"/>
          <w:rtl/>
        </w:rPr>
      </w:pPr>
    </w:p>
    <w:p w14:paraId="41AE32A5" w14:textId="77777777" w:rsidR="00000000" w:rsidRDefault="00063F1E">
      <w:pPr>
        <w:pStyle w:val="af0"/>
        <w:rPr>
          <w:rtl/>
        </w:rPr>
      </w:pPr>
      <w:r>
        <w:rPr>
          <w:rFonts w:hint="eastAsia"/>
          <w:rtl/>
        </w:rPr>
        <w:t>ואסל</w:t>
      </w:r>
      <w:r>
        <w:rPr>
          <w:rtl/>
        </w:rPr>
        <w:t xml:space="preserve"> טאהא (בל"ד):</w:t>
      </w:r>
    </w:p>
    <w:p w14:paraId="52D9BF81" w14:textId="77777777" w:rsidR="00000000" w:rsidRDefault="00063F1E">
      <w:pPr>
        <w:pStyle w:val="a0"/>
        <w:rPr>
          <w:rFonts w:hint="cs"/>
          <w:rtl/>
        </w:rPr>
      </w:pPr>
    </w:p>
    <w:p w14:paraId="0694905C" w14:textId="77777777" w:rsidR="00000000" w:rsidRDefault="00063F1E">
      <w:pPr>
        <w:pStyle w:val="a0"/>
        <w:rPr>
          <w:rFonts w:hint="cs"/>
          <w:rtl/>
        </w:rPr>
      </w:pPr>
      <w:r>
        <w:rPr>
          <w:rFonts w:hint="cs"/>
          <w:rtl/>
        </w:rPr>
        <w:t>זה משנה את האווירה. זה יוצר אווירה אחרת לגמרי במזר</w:t>
      </w:r>
      <w:r>
        <w:rPr>
          <w:rFonts w:hint="cs"/>
          <w:rtl/>
        </w:rPr>
        <w:t xml:space="preserve">ח התיכון. </w:t>
      </w:r>
    </w:p>
    <w:p w14:paraId="0C72BA65" w14:textId="77777777" w:rsidR="00000000" w:rsidRDefault="00063F1E">
      <w:pPr>
        <w:pStyle w:val="a0"/>
        <w:rPr>
          <w:rFonts w:hint="cs"/>
          <w:rtl/>
        </w:rPr>
      </w:pPr>
    </w:p>
    <w:p w14:paraId="2865652C" w14:textId="77777777" w:rsidR="00000000" w:rsidRDefault="00063F1E">
      <w:pPr>
        <w:pStyle w:val="a"/>
        <w:rPr>
          <w:rtl/>
        </w:rPr>
      </w:pPr>
      <w:bookmarkStart w:id="656" w:name="FS000000464T15_12_2004_17_56_23"/>
      <w:bookmarkStart w:id="657" w:name="_Toc100465882"/>
      <w:bookmarkEnd w:id="656"/>
      <w:r>
        <w:rPr>
          <w:rFonts w:hint="eastAsia"/>
          <w:rtl/>
        </w:rPr>
        <w:t>סגן שר הביטחון זאב בוים:</w:t>
      </w:r>
      <w:bookmarkEnd w:id="657"/>
    </w:p>
    <w:p w14:paraId="54E71077" w14:textId="77777777" w:rsidR="00000000" w:rsidRDefault="00063F1E">
      <w:pPr>
        <w:pStyle w:val="a0"/>
        <w:rPr>
          <w:rFonts w:hint="cs"/>
          <w:rtl/>
        </w:rPr>
      </w:pPr>
    </w:p>
    <w:p w14:paraId="3F6F8A02" w14:textId="77777777" w:rsidR="00000000" w:rsidRDefault="00063F1E">
      <w:pPr>
        <w:pStyle w:val="a0"/>
        <w:rPr>
          <w:rFonts w:hint="cs"/>
          <w:rtl/>
        </w:rPr>
      </w:pPr>
      <w:r>
        <w:rPr>
          <w:rFonts w:hint="cs"/>
          <w:rtl/>
        </w:rPr>
        <w:t>אדוני היושב-ראש, חברי הכנסת, חבר הכנסת ואסל טאהא, אני רוצה להבין; לא הבנתי מהדברים שאמרת: האם זה טוב לשחרר את האסירים, או רע?</w:t>
      </w:r>
    </w:p>
    <w:p w14:paraId="350E5455" w14:textId="77777777" w:rsidR="00000000" w:rsidRDefault="00063F1E">
      <w:pPr>
        <w:pStyle w:val="a0"/>
        <w:rPr>
          <w:rFonts w:hint="cs"/>
          <w:rtl/>
        </w:rPr>
      </w:pPr>
    </w:p>
    <w:p w14:paraId="01C6000C" w14:textId="77777777" w:rsidR="00000000" w:rsidRDefault="00063F1E">
      <w:pPr>
        <w:pStyle w:val="af0"/>
        <w:rPr>
          <w:rtl/>
        </w:rPr>
      </w:pPr>
      <w:r>
        <w:rPr>
          <w:rFonts w:hint="eastAsia"/>
          <w:rtl/>
        </w:rPr>
        <w:t>ואסל</w:t>
      </w:r>
      <w:r>
        <w:rPr>
          <w:rtl/>
        </w:rPr>
        <w:t xml:space="preserve"> טאהא (בל"ד):</w:t>
      </w:r>
    </w:p>
    <w:p w14:paraId="23FC848F" w14:textId="77777777" w:rsidR="00000000" w:rsidRDefault="00063F1E">
      <w:pPr>
        <w:pStyle w:val="a0"/>
        <w:rPr>
          <w:rFonts w:hint="cs"/>
          <w:rtl/>
        </w:rPr>
      </w:pPr>
    </w:p>
    <w:p w14:paraId="29761E45" w14:textId="77777777" w:rsidR="00000000" w:rsidRDefault="00063F1E">
      <w:pPr>
        <w:pStyle w:val="a0"/>
        <w:rPr>
          <w:rFonts w:hint="cs"/>
          <w:rtl/>
        </w:rPr>
      </w:pPr>
      <w:r>
        <w:rPr>
          <w:rFonts w:hint="cs"/>
          <w:rtl/>
        </w:rPr>
        <w:t>זה טוב, אבל זה לא מספיק. זה לא משנה כלום. זו מחווה למובארק, לא לפלסטינים</w:t>
      </w:r>
      <w:r>
        <w:rPr>
          <w:rFonts w:hint="cs"/>
          <w:rtl/>
        </w:rPr>
        <w:t xml:space="preserve">. </w:t>
      </w:r>
    </w:p>
    <w:p w14:paraId="33741003" w14:textId="77777777" w:rsidR="00000000" w:rsidRDefault="00063F1E">
      <w:pPr>
        <w:pStyle w:val="a0"/>
        <w:rPr>
          <w:rFonts w:hint="cs"/>
          <w:rtl/>
        </w:rPr>
      </w:pPr>
    </w:p>
    <w:p w14:paraId="06971FDB" w14:textId="77777777" w:rsidR="00000000" w:rsidRDefault="00063F1E">
      <w:pPr>
        <w:pStyle w:val="-"/>
        <w:rPr>
          <w:rtl/>
        </w:rPr>
      </w:pPr>
      <w:bookmarkStart w:id="658" w:name="FS000000464T15_12_2004_17_57_00C"/>
      <w:bookmarkEnd w:id="658"/>
      <w:r>
        <w:rPr>
          <w:rtl/>
        </w:rPr>
        <w:t>סגן שר הביטחון זאב בוים:</w:t>
      </w:r>
    </w:p>
    <w:p w14:paraId="6EADC316" w14:textId="77777777" w:rsidR="00000000" w:rsidRDefault="00063F1E">
      <w:pPr>
        <w:pStyle w:val="a0"/>
        <w:rPr>
          <w:rtl/>
        </w:rPr>
      </w:pPr>
    </w:p>
    <w:p w14:paraId="1B221B7B" w14:textId="77777777" w:rsidR="00000000" w:rsidRDefault="00063F1E">
      <w:pPr>
        <w:pStyle w:val="a0"/>
        <w:rPr>
          <w:rFonts w:hint="cs"/>
          <w:rtl/>
        </w:rPr>
      </w:pPr>
      <w:r>
        <w:rPr>
          <w:rFonts w:hint="cs"/>
          <w:rtl/>
        </w:rPr>
        <w:t>זו הפעם הראשונה ששמעתי שזה טוב. קודם כול, שמעתי שזה טוב - זה גם משהו. כשאתה עמדת כאן, לא אמרת שזה טוב. אני יכול לשמוע שזה לא מספיק; אני יכול לשמוע שלדעתך זו מחווה למובארק ולא לאבו-מאזן. בסדר. אבל קודם כול, זה מעשה טוב. תגיד בפ</w:t>
      </w:r>
      <w:r>
        <w:rPr>
          <w:rFonts w:hint="cs"/>
          <w:rtl/>
        </w:rPr>
        <w:t xml:space="preserve">ה מלא; זאת לא בושה. </w:t>
      </w:r>
    </w:p>
    <w:p w14:paraId="0684F429" w14:textId="77777777" w:rsidR="00000000" w:rsidRDefault="00063F1E">
      <w:pPr>
        <w:pStyle w:val="a0"/>
        <w:rPr>
          <w:rFonts w:hint="cs"/>
          <w:rtl/>
        </w:rPr>
      </w:pPr>
    </w:p>
    <w:p w14:paraId="35977E65" w14:textId="77777777" w:rsidR="00000000" w:rsidRDefault="00063F1E">
      <w:pPr>
        <w:pStyle w:val="a0"/>
        <w:rPr>
          <w:rFonts w:hint="cs"/>
          <w:rtl/>
        </w:rPr>
      </w:pPr>
      <w:r>
        <w:rPr>
          <w:rFonts w:hint="cs"/>
          <w:rtl/>
        </w:rPr>
        <w:t>אתה יודע, אבא שלי היה באצ"ל, והבריטים כלאו אותו. הוא נידון לעשר שנים, וישב שלוש שנים. לימים הוא סיפר לי על המאסר - - -</w:t>
      </w:r>
    </w:p>
    <w:p w14:paraId="0FD8B6B2" w14:textId="77777777" w:rsidR="00000000" w:rsidRDefault="00063F1E">
      <w:pPr>
        <w:pStyle w:val="a0"/>
        <w:rPr>
          <w:rFonts w:hint="cs"/>
          <w:rtl/>
        </w:rPr>
      </w:pPr>
    </w:p>
    <w:p w14:paraId="07E58184" w14:textId="77777777" w:rsidR="00000000" w:rsidRDefault="00063F1E">
      <w:pPr>
        <w:pStyle w:val="af0"/>
        <w:rPr>
          <w:rtl/>
        </w:rPr>
      </w:pPr>
      <w:r>
        <w:rPr>
          <w:rFonts w:hint="eastAsia"/>
          <w:rtl/>
        </w:rPr>
        <w:t>ואסל</w:t>
      </w:r>
      <w:r>
        <w:rPr>
          <w:rtl/>
        </w:rPr>
        <w:t xml:space="preserve"> טאהא (בל"ד):</w:t>
      </w:r>
    </w:p>
    <w:p w14:paraId="0AA656EF" w14:textId="77777777" w:rsidR="00000000" w:rsidRDefault="00063F1E">
      <w:pPr>
        <w:pStyle w:val="a0"/>
        <w:rPr>
          <w:rFonts w:hint="cs"/>
          <w:rtl/>
        </w:rPr>
      </w:pPr>
    </w:p>
    <w:p w14:paraId="2A61C839" w14:textId="77777777" w:rsidR="00000000" w:rsidRDefault="00063F1E">
      <w:pPr>
        <w:pStyle w:val="a0"/>
        <w:rPr>
          <w:rFonts w:hint="cs"/>
          <w:rtl/>
        </w:rPr>
      </w:pPr>
      <w:r>
        <w:rPr>
          <w:rFonts w:hint="cs"/>
          <w:rtl/>
        </w:rPr>
        <w:t>בתור מה הוא היה כלוא?</w:t>
      </w:r>
    </w:p>
    <w:p w14:paraId="044AEB6F" w14:textId="77777777" w:rsidR="00000000" w:rsidRDefault="00063F1E">
      <w:pPr>
        <w:pStyle w:val="af0"/>
        <w:rPr>
          <w:rFonts w:hint="cs"/>
          <w:rtl/>
        </w:rPr>
      </w:pPr>
    </w:p>
    <w:p w14:paraId="4936A1B1" w14:textId="77777777" w:rsidR="00000000" w:rsidRDefault="00063F1E">
      <w:pPr>
        <w:pStyle w:val="-"/>
        <w:rPr>
          <w:rtl/>
        </w:rPr>
      </w:pPr>
      <w:bookmarkStart w:id="659" w:name="FS000000464T15_12_2004_17_57_58C"/>
      <w:bookmarkEnd w:id="659"/>
      <w:r>
        <w:rPr>
          <w:rtl/>
        </w:rPr>
        <w:t>סגן שר הביטחון זאב בוים:</w:t>
      </w:r>
    </w:p>
    <w:p w14:paraId="4FE5EF1F" w14:textId="77777777" w:rsidR="00000000" w:rsidRDefault="00063F1E">
      <w:pPr>
        <w:pStyle w:val="a0"/>
        <w:rPr>
          <w:rtl/>
        </w:rPr>
      </w:pPr>
    </w:p>
    <w:p w14:paraId="431360B6" w14:textId="77777777" w:rsidR="00000000" w:rsidRDefault="00063F1E">
      <w:pPr>
        <w:pStyle w:val="a0"/>
        <w:rPr>
          <w:rFonts w:hint="cs"/>
          <w:rtl/>
        </w:rPr>
      </w:pPr>
      <w:r>
        <w:rPr>
          <w:rFonts w:hint="cs"/>
          <w:rtl/>
        </w:rPr>
        <w:t>אני אומר לך, תודה לאל, לא התנסיתי בכך, ואני מק</w:t>
      </w:r>
      <w:r>
        <w:rPr>
          <w:rFonts w:hint="cs"/>
          <w:rtl/>
        </w:rPr>
        <w:t>ווה שאף אחד מאתנו לא יתנסה בכך. אבל לאסיר באשר הוא אסיר, כל יום שמנכים ממכסת המאסר שלו נחשב עבורו הישג בלתי רגיל. זו שמחה גדולה לו, למשפחתו, לאשתו ולילדיו.</w:t>
      </w:r>
    </w:p>
    <w:p w14:paraId="597207E6" w14:textId="77777777" w:rsidR="00000000" w:rsidRDefault="00063F1E">
      <w:pPr>
        <w:pStyle w:val="a0"/>
        <w:rPr>
          <w:rFonts w:hint="cs"/>
          <w:rtl/>
        </w:rPr>
      </w:pPr>
    </w:p>
    <w:p w14:paraId="06A5DDF9" w14:textId="77777777" w:rsidR="00000000" w:rsidRDefault="00063F1E">
      <w:pPr>
        <w:pStyle w:val="af1"/>
        <w:rPr>
          <w:rtl/>
        </w:rPr>
      </w:pPr>
      <w:r>
        <w:rPr>
          <w:rtl/>
        </w:rPr>
        <w:t>היו"ר יולי-יואל אדלשטיין:</w:t>
      </w:r>
    </w:p>
    <w:p w14:paraId="24413DA6" w14:textId="77777777" w:rsidR="00000000" w:rsidRDefault="00063F1E">
      <w:pPr>
        <w:pStyle w:val="a0"/>
        <w:rPr>
          <w:rtl/>
        </w:rPr>
      </w:pPr>
    </w:p>
    <w:p w14:paraId="75E6D8E0" w14:textId="77777777" w:rsidR="00000000" w:rsidRDefault="00063F1E">
      <w:pPr>
        <w:pStyle w:val="a0"/>
        <w:rPr>
          <w:rFonts w:hint="cs"/>
          <w:rtl/>
        </w:rPr>
      </w:pPr>
      <w:r>
        <w:rPr>
          <w:rFonts w:hint="cs"/>
          <w:rtl/>
        </w:rPr>
        <w:t xml:space="preserve">אדוני סגן השר, אתה מקבל ממני עדות אישית על כך שזה נכון. </w:t>
      </w:r>
    </w:p>
    <w:p w14:paraId="341B05D5" w14:textId="77777777" w:rsidR="00000000" w:rsidRDefault="00063F1E">
      <w:pPr>
        <w:pStyle w:val="a0"/>
        <w:rPr>
          <w:rFonts w:hint="cs"/>
          <w:rtl/>
        </w:rPr>
      </w:pPr>
    </w:p>
    <w:p w14:paraId="0BBB8AFB" w14:textId="77777777" w:rsidR="00000000" w:rsidRDefault="00063F1E">
      <w:pPr>
        <w:pStyle w:val="-"/>
        <w:rPr>
          <w:rtl/>
        </w:rPr>
      </w:pPr>
      <w:r>
        <w:rPr>
          <w:rtl/>
        </w:rPr>
        <w:t>סגן שר הביטחון</w:t>
      </w:r>
      <w:r>
        <w:rPr>
          <w:rtl/>
        </w:rPr>
        <w:t xml:space="preserve"> זאב בוים:</w:t>
      </w:r>
    </w:p>
    <w:p w14:paraId="34CF876A" w14:textId="77777777" w:rsidR="00000000" w:rsidRDefault="00063F1E">
      <w:pPr>
        <w:pStyle w:val="a0"/>
        <w:rPr>
          <w:rFonts w:hint="cs"/>
          <w:rtl/>
        </w:rPr>
      </w:pPr>
    </w:p>
    <w:p w14:paraId="188ACB3F" w14:textId="77777777" w:rsidR="00000000" w:rsidRDefault="00063F1E">
      <w:pPr>
        <w:pStyle w:val="a0"/>
        <w:rPr>
          <w:rFonts w:hint="cs"/>
          <w:rtl/>
        </w:rPr>
      </w:pPr>
      <w:r>
        <w:rPr>
          <w:rFonts w:hint="cs"/>
          <w:rtl/>
        </w:rPr>
        <w:t>הנה, יש לנו כאן עדות אישית של אסיר ציון.</w:t>
      </w:r>
    </w:p>
    <w:p w14:paraId="1FA3EC48" w14:textId="77777777" w:rsidR="00000000" w:rsidRDefault="00063F1E">
      <w:pPr>
        <w:pStyle w:val="a0"/>
        <w:rPr>
          <w:rFonts w:hint="cs"/>
          <w:rtl/>
        </w:rPr>
      </w:pPr>
    </w:p>
    <w:p w14:paraId="6EAC4911" w14:textId="77777777" w:rsidR="00000000" w:rsidRDefault="00063F1E">
      <w:pPr>
        <w:pStyle w:val="af1"/>
        <w:rPr>
          <w:rtl/>
        </w:rPr>
      </w:pPr>
      <w:r>
        <w:rPr>
          <w:rFonts w:hint="eastAsia"/>
          <w:rtl/>
        </w:rPr>
        <w:t>היו</w:t>
      </w:r>
      <w:r>
        <w:rPr>
          <w:rtl/>
        </w:rPr>
        <w:t>"ר יולי-יואל אדלשטיין:</w:t>
      </w:r>
    </w:p>
    <w:p w14:paraId="627BF2E1" w14:textId="77777777" w:rsidR="00000000" w:rsidRDefault="00063F1E">
      <w:pPr>
        <w:pStyle w:val="a0"/>
        <w:rPr>
          <w:rFonts w:hint="cs"/>
          <w:rtl/>
        </w:rPr>
      </w:pPr>
    </w:p>
    <w:p w14:paraId="48219C8C" w14:textId="77777777" w:rsidR="00000000" w:rsidRDefault="00063F1E">
      <w:pPr>
        <w:pStyle w:val="a0"/>
        <w:rPr>
          <w:rFonts w:hint="cs"/>
          <w:rtl/>
        </w:rPr>
      </w:pPr>
      <w:r>
        <w:rPr>
          <w:rFonts w:hint="cs"/>
          <w:rtl/>
        </w:rPr>
        <w:t xml:space="preserve">של ארבעה חודשים. </w:t>
      </w:r>
    </w:p>
    <w:p w14:paraId="4C7F7589" w14:textId="77777777" w:rsidR="00000000" w:rsidRDefault="00063F1E">
      <w:pPr>
        <w:pStyle w:val="a0"/>
        <w:rPr>
          <w:rFonts w:hint="cs"/>
          <w:rtl/>
        </w:rPr>
      </w:pPr>
    </w:p>
    <w:p w14:paraId="50CCD7F8" w14:textId="77777777" w:rsidR="00000000" w:rsidRDefault="00063F1E">
      <w:pPr>
        <w:pStyle w:val="-"/>
        <w:rPr>
          <w:rtl/>
        </w:rPr>
      </w:pPr>
      <w:bookmarkStart w:id="660" w:name="FS000000464T15_12_2004_17_58_18C"/>
      <w:bookmarkEnd w:id="660"/>
      <w:r>
        <w:rPr>
          <w:rtl/>
        </w:rPr>
        <w:t>סגן שר הביטחון זאב בוים:</w:t>
      </w:r>
    </w:p>
    <w:p w14:paraId="5D861EB5" w14:textId="77777777" w:rsidR="00000000" w:rsidRDefault="00063F1E">
      <w:pPr>
        <w:pStyle w:val="a0"/>
        <w:rPr>
          <w:rtl/>
        </w:rPr>
      </w:pPr>
    </w:p>
    <w:p w14:paraId="7D54E8E1" w14:textId="77777777" w:rsidR="00000000" w:rsidRDefault="00063F1E">
      <w:pPr>
        <w:pStyle w:val="a0"/>
        <w:rPr>
          <w:rFonts w:hint="cs"/>
          <w:rtl/>
        </w:rPr>
      </w:pPr>
      <w:r>
        <w:rPr>
          <w:rFonts w:hint="cs"/>
          <w:rtl/>
        </w:rPr>
        <w:t>אז אני לא בדקתי בדיוק אם נותרו להם יומיים. אני בטוח שנותרו להם יותר, וניכו להם.</w:t>
      </w:r>
    </w:p>
    <w:p w14:paraId="3D770BDB" w14:textId="77777777" w:rsidR="00000000" w:rsidRDefault="00063F1E">
      <w:pPr>
        <w:pStyle w:val="a0"/>
        <w:rPr>
          <w:rFonts w:hint="cs"/>
          <w:rtl/>
        </w:rPr>
      </w:pPr>
    </w:p>
    <w:p w14:paraId="1B0E9DD0" w14:textId="77777777" w:rsidR="00000000" w:rsidRDefault="00063F1E">
      <w:pPr>
        <w:pStyle w:val="af0"/>
        <w:rPr>
          <w:rtl/>
        </w:rPr>
      </w:pPr>
      <w:r>
        <w:rPr>
          <w:rFonts w:hint="eastAsia"/>
          <w:rtl/>
        </w:rPr>
        <w:t>ואסל</w:t>
      </w:r>
      <w:r>
        <w:rPr>
          <w:rtl/>
        </w:rPr>
        <w:t xml:space="preserve"> טאהא (בל"ד):</w:t>
      </w:r>
    </w:p>
    <w:p w14:paraId="1AC8F275" w14:textId="77777777" w:rsidR="00000000" w:rsidRDefault="00063F1E">
      <w:pPr>
        <w:pStyle w:val="a0"/>
        <w:rPr>
          <w:rFonts w:hint="cs"/>
          <w:rtl/>
        </w:rPr>
      </w:pPr>
    </w:p>
    <w:p w14:paraId="2A0A2754" w14:textId="77777777" w:rsidR="00000000" w:rsidRDefault="00063F1E">
      <w:pPr>
        <w:pStyle w:val="a0"/>
        <w:rPr>
          <w:rFonts w:hint="cs"/>
          <w:rtl/>
        </w:rPr>
      </w:pPr>
      <w:r>
        <w:rPr>
          <w:rFonts w:hint="cs"/>
          <w:rtl/>
        </w:rPr>
        <w:t>יש כאלה.</w:t>
      </w:r>
    </w:p>
    <w:p w14:paraId="62939D87" w14:textId="77777777" w:rsidR="00000000" w:rsidRDefault="00063F1E">
      <w:pPr>
        <w:pStyle w:val="a0"/>
        <w:rPr>
          <w:rFonts w:hint="cs"/>
          <w:rtl/>
        </w:rPr>
      </w:pPr>
    </w:p>
    <w:p w14:paraId="540F1FFB" w14:textId="77777777" w:rsidR="00000000" w:rsidRDefault="00063F1E">
      <w:pPr>
        <w:pStyle w:val="-"/>
        <w:rPr>
          <w:rtl/>
        </w:rPr>
      </w:pPr>
      <w:bookmarkStart w:id="661" w:name="FS000000464T15_12_2004_17_58_29C"/>
      <w:bookmarkEnd w:id="661"/>
      <w:r>
        <w:rPr>
          <w:rtl/>
        </w:rPr>
        <w:t>סגן שר הביטחון זאב ב</w:t>
      </w:r>
      <w:r>
        <w:rPr>
          <w:rtl/>
        </w:rPr>
        <w:t>וים:</w:t>
      </w:r>
    </w:p>
    <w:p w14:paraId="634AB527" w14:textId="77777777" w:rsidR="00000000" w:rsidRDefault="00063F1E">
      <w:pPr>
        <w:pStyle w:val="a0"/>
        <w:rPr>
          <w:rtl/>
        </w:rPr>
      </w:pPr>
    </w:p>
    <w:p w14:paraId="44147242" w14:textId="77777777" w:rsidR="00000000" w:rsidRDefault="00063F1E">
      <w:pPr>
        <w:pStyle w:val="a0"/>
        <w:rPr>
          <w:rFonts w:hint="cs"/>
          <w:rtl/>
        </w:rPr>
      </w:pPr>
      <w:r>
        <w:rPr>
          <w:rFonts w:hint="cs"/>
          <w:rtl/>
        </w:rPr>
        <w:t xml:space="preserve">אבל אני אומר לך - והנה, שמענו את העדות - אנחנו לא שמים את עצמנו כאן במקום האסירים, כי אנחנו לא יכולים, תודה לאל. אבל שלא נזלזל בשחרור מוקדם, בהיקף כזה או אחר. כל שחרור מוקדם עושה טוב לאסיר ולסביבתו. אשר לכמות, גם בכך אני לא מציע לזלזל. </w:t>
      </w:r>
    </w:p>
    <w:p w14:paraId="5F7026B1" w14:textId="77777777" w:rsidR="00000000" w:rsidRDefault="00063F1E">
      <w:pPr>
        <w:pStyle w:val="a0"/>
        <w:rPr>
          <w:rFonts w:hint="cs"/>
          <w:rtl/>
        </w:rPr>
      </w:pPr>
    </w:p>
    <w:p w14:paraId="6C893089" w14:textId="77777777" w:rsidR="00000000" w:rsidRDefault="00063F1E">
      <w:pPr>
        <w:pStyle w:val="a0"/>
        <w:rPr>
          <w:rFonts w:hint="cs"/>
          <w:rtl/>
        </w:rPr>
      </w:pPr>
      <w:r>
        <w:rPr>
          <w:rFonts w:hint="cs"/>
          <w:rtl/>
        </w:rPr>
        <w:t>אתה רוצה שינ</w:t>
      </w:r>
      <w:r>
        <w:rPr>
          <w:rFonts w:hint="cs"/>
          <w:rtl/>
        </w:rPr>
        <w:t>וי דרסטי. שינוי דרסטי יבוא כשתהיה איזו פעולה דרסטית שתצדיק את השינוי הדרסטי. כך זה עובד.</w:t>
      </w:r>
    </w:p>
    <w:p w14:paraId="6617E89C" w14:textId="77777777" w:rsidR="00000000" w:rsidRDefault="00063F1E">
      <w:pPr>
        <w:pStyle w:val="a0"/>
        <w:rPr>
          <w:rFonts w:hint="cs"/>
          <w:rtl/>
        </w:rPr>
      </w:pPr>
    </w:p>
    <w:p w14:paraId="3E4397CA" w14:textId="77777777" w:rsidR="00000000" w:rsidRDefault="00063F1E">
      <w:pPr>
        <w:pStyle w:val="af0"/>
        <w:rPr>
          <w:rtl/>
        </w:rPr>
      </w:pPr>
      <w:r>
        <w:rPr>
          <w:rFonts w:hint="eastAsia"/>
          <w:rtl/>
        </w:rPr>
        <w:t>ואסל</w:t>
      </w:r>
      <w:r>
        <w:rPr>
          <w:rtl/>
        </w:rPr>
        <w:t xml:space="preserve"> טאהא (בל"ד):</w:t>
      </w:r>
    </w:p>
    <w:p w14:paraId="42230889" w14:textId="77777777" w:rsidR="00000000" w:rsidRDefault="00063F1E">
      <w:pPr>
        <w:pStyle w:val="a0"/>
        <w:rPr>
          <w:rFonts w:hint="cs"/>
          <w:rtl/>
        </w:rPr>
      </w:pPr>
    </w:p>
    <w:p w14:paraId="550B35AD" w14:textId="77777777" w:rsidR="00000000" w:rsidRDefault="00063F1E">
      <w:pPr>
        <w:pStyle w:val="a0"/>
        <w:rPr>
          <w:rFonts w:hint="cs"/>
          <w:rtl/>
        </w:rPr>
      </w:pPr>
      <w:r>
        <w:rPr>
          <w:rFonts w:hint="cs"/>
          <w:rtl/>
        </w:rPr>
        <w:t>למה ממשלת ישראל לא מתחילה, לא מעודדת?</w:t>
      </w:r>
    </w:p>
    <w:p w14:paraId="2A1719BF" w14:textId="77777777" w:rsidR="00000000" w:rsidRDefault="00063F1E">
      <w:pPr>
        <w:pStyle w:val="a0"/>
        <w:rPr>
          <w:rFonts w:hint="cs"/>
          <w:rtl/>
        </w:rPr>
      </w:pPr>
    </w:p>
    <w:p w14:paraId="53437D71" w14:textId="77777777" w:rsidR="00000000" w:rsidRDefault="00063F1E">
      <w:pPr>
        <w:pStyle w:val="-"/>
        <w:rPr>
          <w:rtl/>
        </w:rPr>
      </w:pPr>
      <w:bookmarkStart w:id="662" w:name="FS000000464T15_12_2004_17_59_15C"/>
      <w:bookmarkEnd w:id="662"/>
      <w:r>
        <w:rPr>
          <w:rtl/>
        </w:rPr>
        <w:t>סגן שר הביטחון זאב בוים:</w:t>
      </w:r>
    </w:p>
    <w:p w14:paraId="5F3035B6" w14:textId="77777777" w:rsidR="00000000" w:rsidRDefault="00063F1E">
      <w:pPr>
        <w:pStyle w:val="a0"/>
        <w:rPr>
          <w:rtl/>
        </w:rPr>
      </w:pPr>
    </w:p>
    <w:p w14:paraId="578962E7" w14:textId="77777777" w:rsidR="00000000" w:rsidRDefault="00063F1E">
      <w:pPr>
        <w:pStyle w:val="a0"/>
        <w:rPr>
          <w:rFonts w:hint="cs"/>
          <w:rtl/>
        </w:rPr>
      </w:pPr>
      <w:r>
        <w:rPr>
          <w:rFonts w:hint="cs"/>
          <w:rtl/>
        </w:rPr>
        <w:t>אתה אומר, ילדים. כמו שאני מכיר את ההגדרה ילדים, ובדרך כלל אלו הם האסירים, אלו נערי</w:t>
      </w:r>
      <w:r>
        <w:rPr>
          <w:rFonts w:hint="cs"/>
          <w:rtl/>
        </w:rPr>
        <w:t xml:space="preserve">ם בני 16 ו-17- - </w:t>
      </w:r>
    </w:p>
    <w:p w14:paraId="4CA42550" w14:textId="77777777" w:rsidR="00000000" w:rsidRDefault="00063F1E">
      <w:pPr>
        <w:pStyle w:val="a0"/>
        <w:rPr>
          <w:rFonts w:hint="cs"/>
          <w:rtl/>
        </w:rPr>
      </w:pPr>
    </w:p>
    <w:p w14:paraId="50384F65" w14:textId="77777777" w:rsidR="00000000" w:rsidRDefault="00063F1E">
      <w:pPr>
        <w:pStyle w:val="af0"/>
        <w:rPr>
          <w:rtl/>
        </w:rPr>
      </w:pPr>
      <w:r>
        <w:rPr>
          <w:rFonts w:hint="eastAsia"/>
          <w:rtl/>
        </w:rPr>
        <w:t>ואסל</w:t>
      </w:r>
      <w:r>
        <w:rPr>
          <w:rtl/>
        </w:rPr>
        <w:t xml:space="preserve"> טאהא (בל"ד):</w:t>
      </w:r>
    </w:p>
    <w:p w14:paraId="1B4AADA9" w14:textId="77777777" w:rsidR="00000000" w:rsidRDefault="00063F1E">
      <w:pPr>
        <w:pStyle w:val="a0"/>
        <w:rPr>
          <w:rFonts w:hint="cs"/>
          <w:rtl/>
        </w:rPr>
      </w:pPr>
    </w:p>
    <w:p w14:paraId="1AF4E950" w14:textId="77777777" w:rsidR="00000000" w:rsidRDefault="00063F1E">
      <w:pPr>
        <w:pStyle w:val="a0"/>
        <w:rPr>
          <w:rFonts w:hint="cs"/>
          <w:rtl/>
        </w:rPr>
      </w:pPr>
      <w:r>
        <w:rPr>
          <w:rFonts w:hint="cs"/>
          <w:rtl/>
        </w:rPr>
        <w:t>מתחת לגיל 18.</w:t>
      </w:r>
    </w:p>
    <w:p w14:paraId="40A76F64" w14:textId="77777777" w:rsidR="00000000" w:rsidRDefault="00063F1E">
      <w:pPr>
        <w:pStyle w:val="a0"/>
        <w:rPr>
          <w:rFonts w:hint="cs"/>
          <w:rtl/>
        </w:rPr>
      </w:pPr>
    </w:p>
    <w:p w14:paraId="7269142F" w14:textId="77777777" w:rsidR="00000000" w:rsidRDefault="00063F1E">
      <w:pPr>
        <w:pStyle w:val="-"/>
        <w:rPr>
          <w:rtl/>
        </w:rPr>
      </w:pPr>
      <w:bookmarkStart w:id="663" w:name="FS000000464T15_12_2004_17_59_32C"/>
      <w:bookmarkEnd w:id="663"/>
      <w:r>
        <w:rPr>
          <w:rtl/>
        </w:rPr>
        <w:t>סגן שר הביטחון זאב בוים:</w:t>
      </w:r>
    </w:p>
    <w:p w14:paraId="44384C81" w14:textId="77777777" w:rsidR="00000000" w:rsidRDefault="00063F1E">
      <w:pPr>
        <w:pStyle w:val="a0"/>
        <w:rPr>
          <w:rtl/>
        </w:rPr>
      </w:pPr>
    </w:p>
    <w:p w14:paraId="3EDBCD66" w14:textId="77777777" w:rsidR="00000000" w:rsidRDefault="00063F1E">
      <w:pPr>
        <w:pStyle w:val="a0"/>
        <w:rPr>
          <w:rFonts w:hint="cs"/>
          <w:rtl/>
        </w:rPr>
      </w:pPr>
      <w:r>
        <w:rPr>
          <w:rFonts w:hint="cs"/>
          <w:rtl/>
        </w:rPr>
        <w:t>- - מתחת לגיל 18. אבל, כשאתה אומר ילד, אתה יכול לחשוב גם שמדובר בילד בן שבע, ולא היא. בוא נגדיר את זה בדיוק: אלו נערים שעוסקים בטרור, והם באמת מתחת לגיל 18; הם בגיל 17 ובגיל 16.</w:t>
      </w:r>
      <w:r>
        <w:rPr>
          <w:rFonts w:hint="cs"/>
          <w:rtl/>
        </w:rPr>
        <w:t xml:space="preserve"> אז הם מחבלים, הם עסקו בטרור, ולא ילדים. כך צריך לראות את זה. כשאתה אומר ילדים, הרושם הראשון שמתקבל על הדעת הוא ילדים בגן-הילדים, בבית-הספר היסודי. </w:t>
      </w:r>
    </w:p>
    <w:p w14:paraId="1163A869" w14:textId="77777777" w:rsidR="00000000" w:rsidRDefault="00063F1E">
      <w:pPr>
        <w:pStyle w:val="a0"/>
        <w:rPr>
          <w:rFonts w:hint="cs"/>
          <w:rtl/>
        </w:rPr>
      </w:pPr>
    </w:p>
    <w:p w14:paraId="37407C44" w14:textId="77777777" w:rsidR="00000000" w:rsidRDefault="00063F1E">
      <w:pPr>
        <w:pStyle w:val="af0"/>
        <w:rPr>
          <w:rtl/>
        </w:rPr>
      </w:pPr>
      <w:r>
        <w:rPr>
          <w:rFonts w:hint="eastAsia"/>
          <w:rtl/>
        </w:rPr>
        <w:t>ואסל</w:t>
      </w:r>
      <w:r>
        <w:rPr>
          <w:rtl/>
        </w:rPr>
        <w:t xml:space="preserve"> טאהא (בל"ד):</w:t>
      </w:r>
    </w:p>
    <w:p w14:paraId="3FEC186A" w14:textId="77777777" w:rsidR="00000000" w:rsidRDefault="00063F1E">
      <w:pPr>
        <w:pStyle w:val="a0"/>
        <w:rPr>
          <w:rFonts w:hint="cs"/>
          <w:rtl/>
        </w:rPr>
      </w:pPr>
    </w:p>
    <w:p w14:paraId="5F7180EF" w14:textId="77777777" w:rsidR="00000000" w:rsidRDefault="00063F1E">
      <w:pPr>
        <w:pStyle w:val="a0"/>
        <w:rPr>
          <w:rFonts w:hint="cs"/>
          <w:rtl/>
        </w:rPr>
      </w:pPr>
      <w:r>
        <w:rPr>
          <w:rFonts w:hint="cs"/>
          <w:rtl/>
        </w:rPr>
        <w:t xml:space="preserve">- - - </w:t>
      </w:r>
    </w:p>
    <w:p w14:paraId="206C3648" w14:textId="77777777" w:rsidR="00000000" w:rsidRDefault="00063F1E">
      <w:pPr>
        <w:pStyle w:val="a0"/>
        <w:rPr>
          <w:rFonts w:hint="cs"/>
          <w:rtl/>
        </w:rPr>
      </w:pPr>
    </w:p>
    <w:p w14:paraId="726B1962" w14:textId="77777777" w:rsidR="00000000" w:rsidRDefault="00063F1E">
      <w:pPr>
        <w:pStyle w:val="af0"/>
        <w:rPr>
          <w:rtl/>
        </w:rPr>
      </w:pPr>
      <w:r>
        <w:rPr>
          <w:rFonts w:hint="eastAsia"/>
          <w:rtl/>
        </w:rPr>
        <w:t>עבד</w:t>
      </w:r>
      <w:r>
        <w:rPr>
          <w:rtl/>
        </w:rPr>
        <w:t>-אלמאלכ דהאמשה (רע"ם):</w:t>
      </w:r>
    </w:p>
    <w:p w14:paraId="11B9AB68" w14:textId="77777777" w:rsidR="00000000" w:rsidRDefault="00063F1E">
      <w:pPr>
        <w:pStyle w:val="a0"/>
        <w:rPr>
          <w:rFonts w:hint="cs"/>
          <w:rtl/>
        </w:rPr>
      </w:pPr>
    </w:p>
    <w:p w14:paraId="1AF1705A" w14:textId="77777777" w:rsidR="00000000" w:rsidRDefault="00063F1E">
      <w:pPr>
        <w:pStyle w:val="a0"/>
        <w:rPr>
          <w:rFonts w:hint="cs"/>
          <w:rtl/>
        </w:rPr>
      </w:pPr>
      <w:r>
        <w:rPr>
          <w:rFonts w:hint="cs"/>
          <w:rtl/>
        </w:rPr>
        <w:t xml:space="preserve">שאלה קטנה, בלי פרובוקציות: האם יש אפשרות שלפלסטינים </w:t>
      </w:r>
      <w:r>
        <w:rPr>
          <w:rFonts w:hint="cs"/>
          <w:rtl/>
        </w:rPr>
        <w:t>יש זכות להתנגד בצורה כלשהי,</w:t>
      </w:r>
      <w:r>
        <w:rPr>
          <w:rtl/>
        </w:rPr>
        <w:t xml:space="preserve"> </w:t>
      </w:r>
      <w:r>
        <w:rPr>
          <w:rFonts w:hint="cs"/>
          <w:rtl/>
        </w:rPr>
        <w:t>או שכל מה שהם יעשו זה טרור?</w:t>
      </w:r>
    </w:p>
    <w:p w14:paraId="3B6FEFAF" w14:textId="77777777" w:rsidR="00000000" w:rsidRDefault="00063F1E">
      <w:pPr>
        <w:pStyle w:val="a0"/>
        <w:rPr>
          <w:rFonts w:hint="cs"/>
          <w:rtl/>
        </w:rPr>
      </w:pPr>
    </w:p>
    <w:p w14:paraId="504ACEE3" w14:textId="77777777" w:rsidR="00000000" w:rsidRDefault="00063F1E">
      <w:pPr>
        <w:pStyle w:val="-"/>
        <w:rPr>
          <w:rtl/>
        </w:rPr>
      </w:pPr>
      <w:bookmarkStart w:id="664" w:name="FS000000464T15_12_2004_18_00_26C"/>
      <w:bookmarkEnd w:id="664"/>
      <w:r>
        <w:rPr>
          <w:rtl/>
        </w:rPr>
        <w:t>סגן שר הביטחון זאב בוים:</w:t>
      </w:r>
    </w:p>
    <w:p w14:paraId="60EFAAC9" w14:textId="77777777" w:rsidR="00000000" w:rsidRDefault="00063F1E">
      <w:pPr>
        <w:pStyle w:val="a0"/>
        <w:rPr>
          <w:rtl/>
        </w:rPr>
      </w:pPr>
    </w:p>
    <w:p w14:paraId="6577D66E" w14:textId="77777777" w:rsidR="00000000" w:rsidRDefault="00063F1E">
      <w:pPr>
        <w:pStyle w:val="a0"/>
        <w:rPr>
          <w:rFonts w:hint="cs"/>
          <w:rtl/>
        </w:rPr>
      </w:pPr>
      <w:r>
        <w:rPr>
          <w:rFonts w:hint="cs"/>
          <w:rtl/>
        </w:rPr>
        <w:t xml:space="preserve">אבל אני לא מדבר על ההתנגדות. אני מדבר על המושג ילדים. </w:t>
      </w:r>
    </w:p>
    <w:p w14:paraId="416A2C01" w14:textId="77777777" w:rsidR="00000000" w:rsidRDefault="00063F1E">
      <w:pPr>
        <w:pStyle w:val="a0"/>
        <w:rPr>
          <w:rFonts w:hint="cs"/>
          <w:rtl/>
        </w:rPr>
      </w:pPr>
    </w:p>
    <w:p w14:paraId="2126E760" w14:textId="77777777" w:rsidR="00000000" w:rsidRDefault="00063F1E">
      <w:pPr>
        <w:pStyle w:val="af0"/>
        <w:rPr>
          <w:rtl/>
        </w:rPr>
      </w:pPr>
      <w:r>
        <w:rPr>
          <w:rFonts w:hint="eastAsia"/>
          <w:rtl/>
        </w:rPr>
        <w:t>עבד</w:t>
      </w:r>
      <w:r>
        <w:rPr>
          <w:rtl/>
        </w:rPr>
        <w:t>-אלמאלכ דהאמשה (רע"ם):</w:t>
      </w:r>
    </w:p>
    <w:p w14:paraId="6C870C83" w14:textId="77777777" w:rsidR="00000000" w:rsidRDefault="00063F1E">
      <w:pPr>
        <w:pStyle w:val="a0"/>
        <w:rPr>
          <w:rFonts w:hint="cs"/>
          <w:rtl/>
        </w:rPr>
      </w:pPr>
    </w:p>
    <w:p w14:paraId="13F7F81A" w14:textId="77777777" w:rsidR="00000000" w:rsidRDefault="00063F1E">
      <w:pPr>
        <w:pStyle w:val="a0"/>
        <w:rPr>
          <w:rFonts w:hint="cs"/>
          <w:rtl/>
        </w:rPr>
      </w:pPr>
      <w:r>
        <w:rPr>
          <w:rFonts w:hint="cs"/>
          <w:rtl/>
        </w:rPr>
        <w:t>- - -</w:t>
      </w:r>
    </w:p>
    <w:p w14:paraId="2AF5B053" w14:textId="77777777" w:rsidR="00000000" w:rsidRDefault="00063F1E">
      <w:pPr>
        <w:pStyle w:val="a0"/>
        <w:rPr>
          <w:rFonts w:hint="cs"/>
          <w:rtl/>
        </w:rPr>
      </w:pPr>
    </w:p>
    <w:p w14:paraId="2E7A2071" w14:textId="77777777" w:rsidR="00000000" w:rsidRDefault="00063F1E">
      <w:pPr>
        <w:pStyle w:val="af0"/>
        <w:rPr>
          <w:rtl/>
        </w:rPr>
      </w:pPr>
      <w:r>
        <w:rPr>
          <w:rFonts w:hint="eastAsia"/>
          <w:rtl/>
        </w:rPr>
        <w:t>ואסל</w:t>
      </w:r>
      <w:r>
        <w:rPr>
          <w:rtl/>
        </w:rPr>
        <w:t xml:space="preserve"> טאהא (בל"ד):</w:t>
      </w:r>
    </w:p>
    <w:p w14:paraId="1E3B630C" w14:textId="77777777" w:rsidR="00000000" w:rsidRDefault="00063F1E">
      <w:pPr>
        <w:pStyle w:val="a0"/>
        <w:rPr>
          <w:rFonts w:hint="cs"/>
          <w:rtl/>
        </w:rPr>
      </w:pPr>
    </w:p>
    <w:p w14:paraId="67538E96" w14:textId="77777777" w:rsidR="00000000" w:rsidRDefault="00063F1E">
      <w:pPr>
        <w:pStyle w:val="a0"/>
        <w:rPr>
          <w:rFonts w:hint="cs"/>
          <w:rtl/>
        </w:rPr>
      </w:pPr>
      <w:r>
        <w:rPr>
          <w:rFonts w:hint="cs"/>
          <w:rtl/>
        </w:rPr>
        <w:t>- - -</w:t>
      </w:r>
    </w:p>
    <w:p w14:paraId="0B91F86C" w14:textId="77777777" w:rsidR="00000000" w:rsidRDefault="00063F1E">
      <w:pPr>
        <w:pStyle w:val="a0"/>
        <w:rPr>
          <w:rFonts w:hint="cs"/>
          <w:rtl/>
        </w:rPr>
      </w:pPr>
    </w:p>
    <w:p w14:paraId="79F3F83C" w14:textId="77777777" w:rsidR="00000000" w:rsidRDefault="00063F1E">
      <w:pPr>
        <w:pStyle w:val="-"/>
        <w:rPr>
          <w:rtl/>
        </w:rPr>
      </w:pPr>
      <w:bookmarkStart w:id="665" w:name="FS000000464T15_12_2004_18_00_39C"/>
      <w:bookmarkEnd w:id="665"/>
      <w:r>
        <w:rPr>
          <w:rtl/>
        </w:rPr>
        <w:t>סגן שר הביטחון זאב בוים:</w:t>
      </w:r>
    </w:p>
    <w:p w14:paraId="1F870E0F" w14:textId="77777777" w:rsidR="00000000" w:rsidRDefault="00063F1E">
      <w:pPr>
        <w:pStyle w:val="a0"/>
        <w:rPr>
          <w:rtl/>
        </w:rPr>
      </w:pPr>
    </w:p>
    <w:p w14:paraId="1B331D75" w14:textId="77777777" w:rsidR="00000000" w:rsidRDefault="00063F1E">
      <w:pPr>
        <w:pStyle w:val="a0"/>
        <w:rPr>
          <w:rFonts w:hint="cs"/>
          <w:rtl/>
        </w:rPr>
      </w:pPr>
      <w:r>
        <w:rPr>
          <w:rFonts w:hint="cs"/>
          <w:rtl/>
        </w:rPr>
        <w:t>אני רוצה לומר לך, שיש בתוך החבר</w:t>
      </w:r>
      <w:r>
        <w:rPr>
          <w:rFonts w:hint="cs"/>
          <w:rtl/>
        </w:rPr>
        <w:t>ה הפלסטינית התנגדות של משפחות, של הורים ושל אמהות לגיוס הזה של ילדים, להפיכתם - - -</w:t>
      </w:r>
    </w:p>
    <w:p w14:paraId="12FDDA56" w14:textId="77777777" w:rsidR="00000000" w:rsidRDefault="00063F1E">
      <w:pPr>
        <w:pStyle w:val="a0"/>
        <w:rPr>
          <w:rFonts w:hint="cs"/>
          <w:rtl/>
        </w:rPr>
      </w:pPr>
    </w:p>
    <w:p w14:paraId="2FADDE00" w14:textId="77777777" w:rsidR="00000000" w:rsidRDefault="00063F1E">
      <w:pPr>
        <w:pStyle w:val="af0"/>
        <w:rPr>
          <w:rtl/>
        </w:rPr>
      </w:pPr>
      <w:r>
        <w:rPr>
          <w:rFonts w:hint="eastAsia"/>
          <w:rtl/>
        </w:rPr>
        <w:t>עבד</w:t>
      </w:r>
      <w:r>
        <w:rPr>
          <w:rtl/>
        </w:rPr>
        <w:t>-אלמאלכ דהאמשה (רע"ם):</w:t>
      </w:r>
    </w:p>
    <w:p w14:paraId="3C2A67CA" w14:textId="77777777" w:rsidR="00000000" w:rsidRDefault="00063F1E">
      <w:pPr>
        <w:pStyle w:val="a0"/>
        <w:rPr>
          <w:rtl/>
        </w:rPr>
      </w:pPr>
    </w:p>
    <w:p w14:paraId="41DC764B" w14:textId="77777777" w:rsidR="00000000" w:rsidRDefault="00063F1E">
      <w:pPr>
        <w:pStyle w:val="a0"/>
        <w:rPr>
          <w:rFonts w:hint="cs"/>
          <w:rtl/>
        </w:rPr>
      </w:pPr>
      <w:r>
        <w:rPr>
          <w:rFonts w:hint="cs"/>
          <w:rtl/>
        </w:rPr>
        <w:t>אני שאלתי אם יש דבר שאיננו טרור.</w:t>
      </w:r>
    </w:p>
    <w:p w14:paraId="41B2E0C8" w14:textId="77777777" w:rsidR="00000000" w:rsidRDefault="00063F1E">
      <w:pPr>
        <w:pStyle w:val="a0"/>
        <w:rPr>
          <w:rFonts w:hint="cs"/>
          <w:rtl/>
        </w:rPr>
      </w:pPr>
    </w:p>
    <w:p w14:paraId="066621B7" w14:textId="77777777" w:rsidR="00000000" w:rsidRDefault="00063F1E">
      <w:pPr>
        <w:pStyle w:val="-"/>
        <w:rPr>
          <w:rtl/>
        </w:rPr>
      </w:pPr>
      <w:r>
        <w:rPr>
          <w:rtl/>
        </w:rPr>
        <w:t>סגן שר הביטחון זאב בוים:</w:t>
      </w:r>
    </w:p>
    <w:p w14:paraId="172820C8" w14:textId="77777777" w:rsidR="00000000" w:rsidRDefault="00063F1E">
      <w:pPr>
        <w:pStyle w:val="a0"/>
        <w:rPr>
          <w:rFonts w:hint="cs"/>
          <w:rtl/>
        </w:rPr>
      </w:pPr>
    </w:p>
    <w:p w14:paraId="797E4E14" w14:textId="77777777" w:rsidR="00000000" w:rsidRDefault="00063F1E">
      <w:pPr>
        <w:pStyle w:val="a0"/>
        <w:rPr>
          <w:rFonts w:hint="cs"/>
          <w:rtl/>
        </w:rPr>
      </w:pPr>
      <w:r>
        <w:rPr>
          <w:rFonts w:hint="cs"/>
          <w:rtl/>
        </w:rPr>
        <w:t xml:space="preserve">אתה שאלת - עכשיו תקשיב לי. </w:t>
      </w:r>
    </w:p>
    <w:p w14:paraId="7D8642A8" w14:textId="77777777" w:rsidR="00000000" w:rsidRDefault="00063F1E">
      <w:pPr>
        <w:pStyle w:val="a0"/>
        <w:rPr>
          <w:rFonts w:hint="cs"/>
          <w:rtl/>
        </w:rPr>
      </w:pPr>
    </w:p>
    <w:p w14:paraId="22B82EBA" w14:textId="77777777" w:rsidR="00000000" w:rsidRDefault="00063F1E">
      <w:pPr>
        <w:pStyle w:val="af0"/>
        <w:rPr>
          <w:rtl/>
        </w:rPr>
      </w:pPr>
      <w:r>
        <w:rPr>
          <w:rFonts w:hint="eastAsia"/>
          <w:rtl/>
        </w:rPr>
        <w:t>עבד</w:t>
      </w:r>
      <w:r>
        <w:rPr>
          <w:rtl/>
        </w:rPr>
        <w:t>-אלמאלכ דהאמשה (רע"ם):</w:t>
      </w:r>
    </w:p>
    <w:p w14:paraId="0EE56D9D" w14:textId="77777777" w:rsidR="00000000" w:rsidRDefault="00063F1E">
      <w:pPr>
        <w:pStyle w:val="a0"/>
        <w:rPr>
          <w:rFonts w:hint="eastAsia"/>
          <w:rtl/>
        </w:rPr>
      </w:pPr>
    </w:p>
    <w:p w14:paraId="12AAE3EC" w14:textId="77777777" w:rsidR="00000000" w:rsidRDefault="00063F1E">
      <w:pPr>
        <w:pStyle w:val="a0"/>
        <w:rPr>
          <w:rFonts w:hint="cs"/>
          <w:rtl/>
        </w:rPr>
      </w:pPr>
      <w:r>
        <w:rPr>
          <w:rFonts w:hint="cs"/>
          <w:rtl/>
        </w:rPr>
        <w:t xml:space="preserve">- - - </w:t>
      </w:r>
    </w:p>
    <w:p w14:paraId="40F69DF1" w14:textId="77777777" w:rsidR="00000000" w:rsidRDefault="00063F1E">
      <w:pPr>
        <w:pStyle w:val="a0"/>
        <w:rPr>
          <w:rFonts w:hint="cs"/>
          <w:rtl/>
        </w:rPr>
      </w:pPr>
    </w:p>
    <w:p w14:paraId="5015EBC9" w14:textId="77777777" w:rsidR="00000000" w:rsidRDefault="00063F1E">
      <w:pPr>
        <w:pStyle w:val="af1"/>
        <w:rPr>
          <w:rtl/>
        </w:rPr>
      </w:pPr>
      <w:r>
        <w:rPr>
          <w:rFonts w:hint="eastAsia"/>
          <w:rtl/>
        </w:rPr>
        <w:t>היו</w:t>
      </w:r>
      <w:r>
        <w:rPr>
          <w:rtl/>
        </w:rPr>
        <w:t>"ר יולי-יואל אדלש</w:t>
      </w:r>
      <w:r>
        <w:rPr>
          <w:rtl/>
        </w:rPr>
        <w:t>טיין:</w:t>
      </w:r>
    </w:p>
    <w:p w14:paraId="74035190" w14:textId="77777777" w:rsidR="00000000" w:rsidRDefault="00063F1E">
      <w:pPr>
        <w:pStyle w:val="a0"/>
        <w:rPr>
          <w:rFonts w:hint="eastAsia"/>
          <w:rtl/>
        </w:rPr>
      </w:pPr>
    </w:p>
    <w:p w14:paraId="3E5CEF75" w14:textId="77777777" w:rsidR="00000000" w:rsidRDefault="00063F1E">
      <w:pPr>
        <w:pStyle w:val="a0"/>
        <w:rPr>
          <w:rFonts w:hint="cs"/>
          <w:rtl/>
        </w:rPr>
      </w:pPr>
      <w:r>
        <w:rPr>
          <w:rFonts w:hint="cs"/>
          <w:rtl/>
        </w:rPr>
        <w:t xml:space="preserve">חבר הכנסת דהאמשה. </w:t>
      </w:r>
    </w:p>
    <w:p w14:paraId="0E5B35F2" w14:textId="77777777" w:rsidR="00000000" w:rsidRDefault="00063F1E">
      <w:pPr>
        <w:pStyle w:val="a0"/>
        <w:rPr>
          <w:rFonts w:hint="cs"/>
          <w:rtl/>
        </w:rPr>
      </w:pPr>
    </w:p>
    <w:p w14:paraId="5C31419B" w14:textId="77777777" w:rsidR="00000000" w:rsidRDefault="00063F1E">
      <w:pPr>
        <w:pStyle w:val="-"/>
        <w:rPr>
          <w:rtl/>
        </w:rPr>
      </w:pPr>
      <w:r>
        <w:rPr>
          <w:rtl/>
        </w:rPr>
        <w:t>סגן שר הביטחון זאב בוים:</w:t>
      </w:r>
    </w:p>
    <w:p w14:paraId="68AEB617" w14:textId="77777777" w:rsidR="00000000" w:rsidRDefault="00063F1E">
      <w:pPr>
        <w:pStyle w:val="a0"/>
        <w:rPr>
          <w:rFonts w:hint="cs"/>
          <w:rtl/>
        </w:rPr>
      </w:pPr>
    </w:p>
    <w:p w14:paraId="118C87F2" w14:textId="77777777" w:rsidR="00000000" w:rsidRDefault="00063F1E">
      <w:pPr>
        <w:pStyle w:val="a0"/>
        <w:rPr>
          <w:rFonts w:hint="cs"/>
          <w:rtl/>
        </w:rPr>
      </w:pPr>
      <w:r>
        <w:rPr>
          <w:rFonts w:hint="cs"/>
          <w:rtl/>
        </w:rPr>
        <w:t xml:space="preserve">לזה אני לא מוכן. השיטה כאן היא לא דיאלוג. ביקשת - שמעתי אותך. עכשיו אני אענה, אבל אתה תקשיב. </w:t>
      </w:r>
    </w:p>
    <w:p w14:paraId="5747FE7E" w14:textId="77777777" w:rsidR="00000000" w:rsidRDefault="00063F1E">
      <w:pPr>
        <w:pStyle w:val="a0"/>
        <w:rPr>
          <w:rFonts w:hint="cs"/>
          <w:rtl/>
        </w:rPr>
      </w:pPr>
    </w:p>
    <w:p w14:paraId="7FFB0EB9" w14:textId="77777777" w:rsidR="00000000" w:rsidRDefault="00063F1E">
      <w:pPr>
        <w:pStyle w:val="a0"/>
        <w:rPr>
          <w:rFonts w:hint="cs"/>
          <w:rtl/>
        </w:rPr>
      </w:pPr>
      <w:bookmarkStart w:id="666" w:name="FS000000464T15_12_2004_18_00_58C"/>
      <w:bookmarkEnd w:id="666"/>
      <w:r>
        <w:rPr>
          <w:rFonts w:hint="cs"/>
          <w:rtl/>
        </w:rPr>
        <w:t>הגיוס הזה של ילדים מתחת לגיל 18, של נערים בני 16 - יש גם פחות. ראינו בחווארה דברים מזעזעים, ילדים בני עשר שה</w:t>
      </w:r>
      <w:r>
        <w:rPr>
          <w:rFonts w:hint="cs"/>
          <w:rtl/>
        </w:rPr>
        <w:t xml:space="preserve">ם בשליחות הטרור. ראינו בן 14 עם מטענים. </w:t>
      </w:r>
    </w:p>
    <w:p w14:paraId="5D70BF13" w14:textId="77777777" w:rsidR="00000000" w:rsidRDefault="00063F1E">
      <w:pPr>
        <w:pStyle w:val="a0"/>
        <w:rPr>
          <w:rFonts w:hint="cs"/>
          <w:rtl/>
        </w:rPr>
      </w:pPr>
    </w:p>
    <w:p w14:paraId="495F1D16" w14:textId="77777777" w:rsidR="00000000" w:rsidRDefault="00063F1E">
      <w:pPr>
        <w:pStyle w:val="a0"/>
        <w:rPr>
          <w:rFonts w:hint="cs"/>
          <w:rtl/>
        </w:rPr>
      </w:pPr>
      <w:r>
        <w:rPr>
          <w:rFonts w:hint="cs"/>
          <w:rtl/>
        </w:rPr>
        <w:t xml:space="preserve">עכשיו יש שם טרנד חדש. יש התנגדות גדולה של הורים, מטבע הדברים. ה"חיזבאללה" היום מנסה לגייס והוא שולח את המגייסים אל בתי-הספר, במכוון. הוא אומר: שם קל להשיג מתאבדים. אני עכשיו חושף לכם משהו. זאת המציאות, לצערי. </w:t>
      </w:r>
    </w:p>
    <w:p w14:paraId="60EB9F05" w14:textId="77777777" w:rsidR="00000000" w:rsidRDefault="00063F1E">
      <w:pPr>
        <w:pStyle w:val="a0"/>
        <w:rPr>
          <w:rFonts w:hint="cs"/>
          <w:rtl/>
        </w:rPr>
      </w:pPr>
    </w:p>
    <w:p w14:paraId="4A406E57" w14:textId="77777777" w:rsidR="00000000" w:rsidRDefault="00063F1E">
      <w:pPr>
        <w:pStyle w:val="a0"/>
        <w:rPr>
          <w:rFonts w:hint="cs"/>
          <w:rtl/>
        </w:rPr>
      </w:pPr>
      <w:r>
        <w:rPr>
          <w:rFonts w:hint="cs"/>
          <w:rtl/>
        </w:rPr>
        <w:t>אתה</w:t>
      </w:r>
      <w:r>
        <w:rPr>
          <w:rFonts w:hint="cs"/>
          <w:rtl/>
        </w:rPr>
        <w:t xml:space="preserve"> אומר: אסירות. מה זה אסירות? אסירות הן מחבלות. חלק מהפיגועים הקשים יותר עשו נשים מסיבות מובנות </w:t>
      </w:r>
      <w:r>
        <w:rPr>
          <w:rtl/>
        </w:rPr>
        <w:t>–</w:t>
      </w:r>
      <w:r>
        <w:rPr>
          <w:rFonts w:hint="cs"/>
          <w:rtl/>
        </w:rPr>
        <w:t xml:space="preserve"> הן נבדקו פחות במעברים. וזכורים לרעה מאוד הפיגועים שהובלו על-ידי הנשים, האסירות, כפי שאתה אומר. </w:t>
      </w:r>
    </w:p>
    <w:p w14:paraId="24D5CC2F" w14:textId="77777777" w:rsidR="00000000" w:rsidRDefault="00063F1E">
      <w:pPr>
        <w:pStyle w:val="a0"/>
        <w:rPr>
          <w:rFonts w:hint="cs"/>
          <w:rtl/>
        </w:rPr>
      </w:pPr>
    </w:p>
    <w:p w14:paraId="3906F2FA" w14:textId="77777777" w:rsidR="00000000" w:rsidRDefault="00063F1E">
      <w:pPr>
        <w:pStyle w:val="a0"/>
        <w:rPr>
          <w:rFonts w:hint="cs"/>
          <w:rtl/>
        </w:rPr>
      </w:pPr>
      <w:r>
        <w:rPr>
          <w:rFonts w:hint="cs"/>
          <w:rtl/>
        </w:rPr>
        <w:t xml:space="preserve">אז בכל הכבוד, נכון שיש לנו יחס מיוחד, וצריך להיות מנקודת ראות </w:t>
      </w:r>
      <w:r>
        <w:rPr>
          <w:rFonts w:hint="cs"/>
          <w:rtl/>
        </w:rPr>
        <w:t>אנושית, לנשים ולילדים, לפני גברים. אבל זה לא המקרה כאן. להיפך, מנצלים את הגישה הטבעית ההומנית הרגילה כלפי נשים וילדים כדי להוביל את הפיגועים הקשים יותר, זה העניין. עד כאן.</w:t>
      </w:r>
    </w:p>
    <w:p w14:paraId="5AA43ABC" w14:textId="77777777" w:rsidR="00000000" w:rsidRDefault="00063F1E">
      <w:pPr>
        <w:pStyle w:val="a0"/>
        <w:rPr>
          <w:rFonts w:hint="cs"/>
          <w:rtl/>
        </w:rPr>
      </w:pPr>
    </w:p>
    <w:p w14:paraId="696E16EF" w14:textId="77777777" w:rsidR="00000000" w:rsidRDefault="00063F1E">
      <w:pPr>
        <w:pStyle w:val="a0"/>
        <w:rPr>
          <w:rFonts w:hint="cs"/>
          <w:rtl/>
        </w:rPr>
      </w:pPr>
      <w:r>
        <w:rPr>
          <w:rFonts w:hint="cs"/>
          <w:rtl/>
        </w:rPr>
        <w:t>עכשיו אני רק רוצה לומר על עצם ההחלטה על שחרור האסירים הפלסטינים. בעקבות המאבק הממוש</w:t>
      </w:r>
      <w:r>
        <w:rPr>
          <w:rFonts w:hint="cs"/>
          <w:rtl/>
        </w:rPr>
        <w:t>ך שניהלה ממשלת ישראל לשחרור עזאם עזאם, הוצבו התנאים שאפשרו את שחרורו, בהתערבותו האישית של נשיא מצרים חוסני מובארק. כמחווה לנשיא וכחלק מן העניין הודיע ראש ממשלת ישראל, שאנחנו נגיב על שחרור עזאם עזאם בשחרור שישה עצורים מצרים, וכן נקצר את תקופת מאסרם או מעצרם</w:t>
      </w:r>
      <w:r>
        <w:rPr>
          <w:rFonts w:hint="cs"/>
          <w:rtl/>
        </w:rPr>
        <w:t xml:space="preserve">, לפי העניין, של אסירים ועצורים פלסטינים. זה היה ההסכם. </w:t>
      </w:r>
    </w:p>
    <w:p w14:paraId="3F72CA75" w14:textId="77777777" w:rsidR="00000000" w:rsidRDefault="00063F1E">
      <w:pPr>
        <w:pStyle w:val="a0"/>
        <w:rPr>
          <w:rFonts w:hint="cs"/>
          <w:rtl/>
        </w:rPr>
      </w:pPr>
    </w:p>
    <w:p w14:paraId="31CDB91B" w14:textId="77777777" w:rsidR="00000000" w:rsidRDefault="00063F1E">
      <w:pPr>
        <w:pStyle w:val="a0"/>
        <w:rPr>
          <w:rFonts w:hint="cs"/>
          <w:rtl/>
        </w:rPr>
      </w:pPr>
      <w:r>
        <w:rPr>
          <w:rFonts w:hint="cs"/>
          <w:rtl/>
        </w:rPr>
        <w:t>בעניין הזה נכון מה שאמר כאן חבר הכנסת נסים זאב. עזאם עזאם לא עסק בשום פעולה של ריגול או חתרנות וכיוצא בזה. הוא היה אזרח תמים, שלא נשלח על-ידי שום גורם. אין לנו סיבה עכשיו לבוא, לא היתה לנו אף פעם וג</w:t>
      </w:r>
      <w:r>
        <w:rPr>
          <w:rFonts w:hint="cs"/>
          <w:rtl/>
        </w:rPr>
        <w:t>ם לא עכשיו סיבה לבוא ולהגיד כאילו היה משהו, כאילו הוא נשלח על-ידי המדינה למטרות כאלה. לא היה מתחילה ולא עכשיו, לא היה ולא נברא.</w:t>
      </w:r>
    </w:p>
    <w:p w14:paraId="3C43090A" w14:textId="77777777" w:rsidR="00000000" w:rsidRDefault="00063F1E">
      <w:pPr>
        <w:pStyle w:val="a0"/>
        <w:rPr>
          <w:rFonts w:hint="cs"/>
          <w:rtl/>
        </w:rPr>
      </w:pPr>
    </w:p>
    <w:p w14:paraId="72BEA25E" w14:textId="77777777" w:rsidR="00000000" w:rsidRDefault="00063F1E">
      <w:pPr>
        <w:pStyle w:val="a0"/>
        <w:rPr>
          <w:rFonts w:hint="cs"/>
          <w:rtl/>
        </w:rPr>
      </w:pPr>
      <w:r>
        <w:rPr>
          <w:rFonts w:hint="cs"/>
          <w:rtl/>
        </w:rPr>
        <w:t xml:space="preserve">אבל, בכל זאת, במצבים האלה ולצורך שחרור אסירים, שזו מצווה גדולה, מדינת ישראל בהרבה מקרים אחרים, בכל מקרה שרק יכלה לשחרר אסירים, </w:t>
      </w:r>
      <w:r>
        <w:rPr>
          <w:rFonts w:hint="cs"/>
          <w:rtl/>
        </w:rPr>
        <w:t>עשתה וגם שילמה. היה ויכוח לפעמים אם התשלום גדול מדי, ושילמנו הרבה פעמים מחירים כבדים, וזה גם עורר ויכוח. נדמה לי שאפילו ההלכה, שמדברת על פדיון שבויים כמצווה גדולה, נדמה לי שחכמים גם עוסקים בסוגיה הזאת, מה המידה הנכונה של התשלום עבור השחרור, עד איזו מידה זה</w:t>
      </w:r>
      <w:r>
        <w:rPr>
          <w:rFonts w:hint="cs"/>
          <w:rtl/>
        </w:rPr>
        <w:t xml:space="preserve"> דבר ראוי, ומאיזו מידה יש הגזמה כזאת שיוצרת איזה מצב - -  </w:t>
      </w:r>
    </w:p>
    <w:p w14:paraId="1667D2E8" w14:textId="77777777" w:rsidR="00000000" w:rsidRDefault="00063F1E">
      <w:pPr>
        <w:pStyle w:val="a0"/>
        <w:rPr>
          <w:rFonts w:hint="cs"/>
          <w:rtl/>
        </w:rPr>
      </w:pPr>
    </w:p>
    <w:p w14:paraId="2812D158" w14:textId="77777777" w:rsidR="00000000" w:rsidRDefault="00063F1E">
      <w:pPr>
        <w:pStyle w:val="af1"/>
        <w:rPr>
          <w:rtl/>
        </w:rPr>
      </w:pPr>
      <w:r>
        <w:rPr>
          <w:rtl/>
        </w:rPr>
        <w:t>היו"ר יולי-יואל אדלשטיין:</w:t>
      </w:r>
    </w:p>
    <w:p w14:paraId="74F5E63F" w14:textId="77777777" w:rsidR="00000000" w:rsidRDefault="00063F1E">
      <w:pPr>
        <w:pStyle w:val="a0"/>
        <w:rPr>
          <w:rtl/>
        </w:rPr>
      </w:pPr>
    </w:p>
    <w:p w14:paraId="188EF174" w14:textId="77777777" w:rsidR="00000000" w:rsidRDefault="00063F1E">
      <w:pPr>
        <w:pStyle w:val="a0"/>
        <w:rPr>
          <w:rFonts w:hint="cs"/>
          <w:rtl/>
        </w:rPr>
      </w:pPr>
      <w:r>
        <w:rPr>
          <w:rFonts w:hint="cs"/>
          <w:rtl/>
        </w:rPr>
        <w:t>של סכנה עתידית.</w:t>
      </w:r>
    </w:p>
    <w:p w14:paraId="3ED1BEA4" w14:textId="77777777" w:rsidR="00000000" w:rsidRDefault="00063F1E">
      <w:pPr>
        <w:pStyle w:val="a0"/>
        <w:rPr>
          <w:rFonts w:hint="cs"/>
          <w:rtl/>
        </w:rPr>
      </w:pPr>
    </w:p>
    <w:p w14:paraId="0F8B68B5" w14:textId="77777777" w:rsidR="00000000" w:rsidRDefault="00063F1E">
      <w:pPr>
        <w:pStyle w:val="-"/>
        <w:rPr>
          <w:rtl/>
        </w:rPr>
      </w:pPr>
      <w:bookmarkStart w:id="667" w:name="FS000000464T15_12_2004_18_29_44"/>
      <w:bookmarkStart w:id="668" w:name="FS000000464T15_12_2004_18_29_58"/>
      <w:bookmarkStart w:id="669" w:name="FS000000464T15_12_2004_18_30_06C"/>
      <w:bookmarkEnd w:id="667"/>
      <w:bookmarkEnd w:id="668"/>
      <w:bookmarkEnd w:id="669"/>
      <w:r>
        <w:rPr>
          <w:rtl/>
        </w:rPr>
        <w:t>סגן שר הביטחון זאב בוים:</w:t>
      </w:r>
    </w:p>
    <w:p w14:paraId="723C9409" w14:textId="77777777" w:rsidR="00000000" w:rsidRDefault="00063F1E">
      <w:pPr>
        <w:pStyle w:val="a0"/>
        <w:rPr>
          <w:rtl/>
        </w:rPr>
      </w:pPr>
    </w:p>
    <w:p w14:paraId="19080486" w14:textId="77777777" w:rsidR="00000000" w:rsidRDefault="00063F1E">
      <w:pPr>
        <w:pStyle w:val="a0"/>
        <w:rPr>
          <w:rFonts w:hint="cs"/>
          <w:rtl/>
        </w:rPr>
      </w:pPr>
      <w:r>
        <w:rPr>
          <w:rFonts w:hint="cs"/>
          <w:rtl/>
        </w:rPr>
        <w:t>- - של עידוד לחטיפת אנשים.</w:t>
      </w:r>
    </w:p>
    <w:p w14:paraId="63A247D8" w14:textId="77777777" w:rsidR="00000000" w:rsidRDefault="00063F1E">
      <w:pPr>
        <w:pStyle w:val="a0"/>
        <w:rPr>
          <w:rFonts w:hint="cs"/>
          <w:rtl/>
        </w:rPr>
      </w:pPr>
    </w:p>
    <w:p w14:paraId="63AB0807" w14:textId="77777777" w:rsidR="00000000" w:rsidRDefault="00063F1E">
      <w:pPr>
        <w:pStyle w:val="a0"/>
        <w:rPr>
          <w:rFonts w:hint="cs"/>
          <w:rtl/>
        </w:rPr>
      </w:pPr>
      <w:r>
        <w:rPr>
          <w:rFonts w:hint="cs"/>
          <w:rtl/>
        </w:rPr>
        <w:t>על כל פנים, החלטת הממשלה מס' 2882 מיום ראשון האחרון, 12 בדצמבר 2004, בעניין זה התקבלה פה-אחד. קיצו</w:t>
      </w:r>
      <w:r>
        <w:rPr>
          <w:rFonts w:hint="cs"/>
          <w:rtl/>
        </w:rPr>
        <w:t>ר תקופת המאסר או המעצר של אסירים ועצורים פלסטינים ייעשה בהתאם לקריטריונים שנקבעו בהחלטת הממשלה. היא החליטה להקים ועדת שרים, בראשות ראש הממשלה, שתטפל בקיצור תקופת מאסרם או מעצרם של אסירים ועצורים על רקע ביטחוני, בהתאם לקריטריונים האמורים בהנחיות היועץ המשפט</w:t>
      </w:r>
      <w:r>
        <w:rPr>
          <w:rFonts w:hint="cs"/>
          <w:rtl/>
        </w:rPr>
        <w:t>י לממשלה. הרכב הוועדה: ראש הממשלה, שר החוץ, שר הביטחון, שר המשפטים והשר לביטחון פנים. ריכוז הפעולות לקיצור תקופת מאסרם של האסירים והעצורים הפלסטינים, לפי התנאים שתוארו, ייעשה על-ידי ועדה מתאמת, בראשות המנהל הכללי של משרד המשפטים, שבה ייטלו חלק נציגי כל הרש</w:t>
      </w:r>
      <w:r>
        <w:rPr>
          <w:rFonts w:hint="cs"/>
          <w:rtl/>
        </w:rPr>
        <w:t>ויות שיש להן נגיעה בעניין. עד כאן, אדוני.</w:t>
      </w:r>
    </w:p>
    <w:p w14:paraId="335FD73A" w14:textId="77777777" w:rsidR="00000000" w:rsidRDefault="00063F1E">
      <w:pPr>
        <w:pStyle w:val="a0"/>
        <w:rPr>
          <w:rFonts w:hint="cs"/>
          <w:rtl/>
        </w:rPr>
      </w:pPr>
    </w:p>
    <w:p w14:paraId="7ED08802" w14:textId="77777777" w:rsidR="00000000" w:rsidRDefault="00063F1E">
      <w:pPr>
        <w:pStyle w:val="af1"/>
        <w:rPr>
          <w:rtl/>
        </w:rPr>
      </w:pPr>
      <w:r>
        <w:rPr>
          <w:rtl/>
        </w:rPr>
        <w:t>היו"ר יולי-יואל אדלשטיין:</w:t>
      </w:r>
    </w:p>
    <w:p w14:paraId="20FEC0EB" w14:textId="77777777" w:rsidR="00000000" w:rsidRDefault="00063F1E">
      <w:pPr>
        <w:pStyle w:val="a0"/>
        <w:rPr>
          <w:rtl/>
        </w:rPr>
      </w:pPr>
    </w:p>
    <w:p w14:paraId="683BCB83" w14:textId="77777777" w:rsidR="00000000" w:rsidRDefault="00063F1E">
      <w:pPr>
        <w:pStyle w:val="a0"/>
        <w:rPr>
          <w:rFonts w:hint="cs"/>
          <w:rtl/>
        </w:rPr>
      </w:pPr>
      <w:r>
        <w:rPr>
          <w:rFonts w:hint="cs"/>
          <w:rtl/>
        </w:rPr>
        <w:t>מה ההצעה שלך, אדוני סגן השר?</w:t>
      </w:r>
    </w:p>
    <w:p w14:paraId="58FB601E" w14:textId="77777777" w:rsidR="00000000" w:rsidRDefault="00063F1E">
      <w:pPr>
        <w:pStyle w:val="a0"/>
        <w:rPr>
          <w:rFonts w:hint="cs"/>
          <w:rtl/>
        </w:rPr>
      </w:pPr>
    </w:p>
    <w:p w14:paraId="3EA33E95" w14:textId="77777777" w:rsidR="00000000" w:rsidRDefault="00063F1E">
      <w:pPr>
        <w:pStyle w:val="-"/>
        <w:rPr>
          <w:rtl/>
        </w:rPr>
      </w:pPr>
      <w:bookmarkStart w:id="670" w:name="FS000000464T15_12_2004_18_33_29C"/>
      <w:bookmarkEnd w:id="670"/>
      <w:r>
        <w:rPr>
          <w:rtl/>
        </w:rPr>
        <w:t>סגן שר הביטחון זאב בוים:</w:t>
      </w:r>
    </w:p>
    <w:p w14:paraId="17A4B23F" w14:textId="77777777" w:rsidR="00000000" w:rsidRDefault="00063F1E">
      <w:pPr>
        <w:pStyle w:val="a0"/>
        <w:rPr>
          <w:rtl/>
        </w:rPr>
      </w:pPr>
    </w:p>
    <w:p w14:paraId="2456E5BE" w14:textId="77777777" w:rsidR="00000000" w:rsidRDefault="00063F1E">
      <w:pPr>
        <w:pStyle w:val="a0"/>
        <w:rPr>
          <w:rFonts w:hint="cs"/>
          <w:rtl/>
        </w:rPr>
      </w:pPr>
      <w:r>
        <w:rPr>
          <w:rFonts w:hint="cs"/>
          <w:rtl/>
        </w:rPr>
        <w:t>אני מבקש להסתפק בתשובה הזאת.</w:t>
      </w:r>
    </w:p>
    <w:p w14:paraId="34B86F1C" w14:textId="77777777" w:rsidR="00000000" w:rsidRDefault="00063F1E">
      <w:pPr>
        <w:pStyle w:val="a0"/>
        <w:rPr>
          <w:rFonts w:hint="cs"/>
          <w:rtl/>
        </w:rPr>
      </w:pPr>
    </w:p>
    <w:p w14:paraId="228B4AC8" w14:textId="77777777" w:rsidR="00000000" w:rsidRDefault="00063F1E">
      <w:pPr>
        <w:pStyle w:val="af1"/>
        <w:rPr>
          <w:rtl/>
        </w:rPr>
      </w:pPr>
      <w:r>
        <w:rPr>
          <w:rtl/>
        </w:rPr>
        <w:t>היו"ר יולי-יואל אדלשטיין:</w:t>
      </w:r>
    </w:p>
    <w:p w14:paraId="54C0AAAE" w14:textId="77777777" w:rsidR="00000000" w:rsidRDefault="00063F1E">
      <w:pPr>
        <w:pStyle w:val="a0"/>
        <w:rPr>
          <w:rtl/>
        </w:rPr>
      </w:pPr>
    </w:p>
    <w:p w14:paraId="7E60AEBF" w14:textId="77777777" w:rsidR="00000000" w:rsidRDefault="00063F1E">
      <w:pPr>
        <w:pStyle w:val="a0"/>
        <w:rPr>
          <w:rFonts w:hint="cs"/>
          <w:rtl/>
        </w:rPr>
      </w:pPr>
      <w:r>
        <w:rPr>
          <w:rFonts w:hint="cs"/>
          <w:rtl/>
        </w:rPr>
        <w:t>תודה רבה. האם חבר הכנסת מגלי והבה מסתפק בתשובתו של סגן השר?</w:t>
      </w:r>
    </w:p>
    <w:p w14:paraId="5E1CD7E9" w14:textId="77777777" w:rsidR="00000000" w:rsidRDefault="00063F1E">
      <w:pPr>
        <w:pStyle w:val="a0"/>
        <w:rPr>
          <w:rFonts w:hint="cs"/>
          <w:rtl/>
        </w:rPr>
      </w:pPr>
    </w:p>
    <w:p w14:paraId="1393EFAC" w14:textId="77777777" w:rsidR="00000000" w:rsidRDefault="00063F1E">
      <w:pPr>
        <w:pStyle w:val="af0"/>
        <w:rPr>
          <w:rtl/>
        </w:rPr>
      </w:pPr>
      <w:r>
        <w:rPr>
          <w:rFonts w:hint="eastAsia"/>
          <w:rtl/>
        </w:rPr>
        <w:t>מגלי</w:t>
      </w:r>
      <w:r>
        <w:rPr>
          <w:rtl/>
        </w:rPr>
        <w:t xml:space="preserve"> והבה (ה</w:t>
      </w:r>
      <w:r>
        <w:rPr>
          <w:rtl/>
        </w:rPr>
        <w:t>ליכוד):</w:t>
      </w:r>
    </w:p>
    <w:p w14:paraId="2D5E4DC9" w14:textId="77777777" w:rsidR="00000000" w:rsidRDefault="00063F1E">
      <w:pPr>
        <w:pStyle w:val="a0"/>
        <w:rPr>
          <w:rFonts w:hint="cs"/>
          <w:rtl/>
        </w:rPr>
      </w:pPr>
    </w:p>
    <w:p w14:paraId="15DAE99F" w14:textId="77777777" w:rsidR="00000000" w:rsidRDefault="00063F1E">
      <w:pPr>
        <w:pStyle w:val="a0"/>
        <w:rPr>
          <w:rFonts w:hint="cs"/>
          <w:rtl/>
        </w:rPr>
      </w:pPr>
      <w:r>
        <w:rPr>
          <w:rFonts w:hint="cs"/>
          <w:rtl/>
        </w:rPr>
        <w:t>כן.</w:t>
      </w:r>
    </w:p>
    <w:p w14:paraId="0A4124D3" w14:textId="77777777" w:rsidR="00000000" w:rsidRDefault="00063F1E">
      <w:pPr>
        <w:pStyle w:val="a0"/>
        <w:rPr>
          <w:rFonts w:hint="cs"/>
          <w:rtl/>
        </w:rPr>
      </w:pPr>
    </w:p>
    <w:p w14:paraId="002E5EA4" w14:textId="77777777" w:rsidR="00000000" w:rsidRDefault="00063F1E">
      <w:pPr>
        <w:pStyle w:val="af1"/>
        <w:rPr>
          <w:rtl/>
        </w:rPr>
      </w:pPr>
      <w:r>
        <w:rPr>
          <w:rtl/>
        </w:rPr>
        <w:t>היו"ר יולי-יואל אדלשטיין:</w:t>
      </w:r>
    </w:p>
    <w:p w14:paraId="0DF15E99" w14:textId="77777777" w:rsidR="00000000" w:rsidRDefault="00063F1E">
      <w:pPr>
        <w:pStyle w:val="a0"/>
        <w:rPr>
          <w:rtl/>
        </w:rPr>
      </w:pPr>
    </w:p>
    <w:p w14:paraId="7FC6BCB7" w14:textId="77777777" w:rsidR="00000000" w:rsidRDefault="00063F1E">
      <w:pPr>
        <w:pStyle w:val="a0"/>
        <w:rPr>
          <w:rFonts w:hint="cs"/>
          <w:rtl/>
        </w:rPr>
      </w:pPr>
      <w:r>
        <w:rPr>
          <w:rFonts w:hint="cs"/>
          <w:rtl/>
        </w:rPr>
        <w:t xml:space="preserve">חבר הכנסת נסים זאב מסתפק בתשובה. חבר הכנסת ואסל טאהא? </w:t>
      </w:r>
    </w:p>
    <w:p w14:paraId="0642BC57" w14:textId="77777777" w:rsidR="00000000" w:rsidRDefault="00063F1E">
      <w:pPr>
        <w:pStyle w:val="a0"/>
        <w:rPr>
          <w:rFonts w:hint="cs"/>
          <w:rtl/>
        </w:rPr>
      </w:pPr>
    </w:p>
    <w:p w14:paraId="49400509" w14:textId="77777777" w:rsidR="00000000" w:rsidRDefault="00063F1E">
      <w:pPr>
        <w:pStyle w:val="af0"/>
        <w:rPr>
          <w:rtl/>
        </w:rPr>
      </w:pPr>
      <w:r>
        <w:rPr>
          <w:rFonts w:hint="eastAsia"/>
          <w:rtl/>
        </w:rPr>
        <w:t>ואסל</w:t>
      </w:r>
      <w:r>
        <w:rPr>
          <w:rtl/>
        </w:rPr>
        <w:t xml:space="preserve"> טאהא (בל"ד):</w:t>
      </w:r>
    </w:p>
    <w:p w14:paraId="380E0349" w14:textId="77777777" w:rsidR="00000000" w:rsidRDefault="00063F1E">
      <w:pPr>
        <w:pStyle w:val="a0"/>
        <w:rPr>
          <w:rFonts w:hint="cs"/>
          <w:rtl/>
        </w:rPr>
      </w:pPr>
    </w:p>
    <w:p w14:paraId="0CA0D945" w14:textId="77777777" w:rsidR="00000000" w:rsidRDefault="00063F1E">
      <w:pPr>
        <w:pStyle w:val="a0"/>
        <w:rPr>
          <w:rFonts w:hint="cs"/>
          <w:rtl/>
        </w:rPr>
      </w:pPr>
      <w:r>
        <w:rPr>
          <w:rFonts w:hint="cs"/>
          <w:rtl/>
        </w:rPr>
        <w:t xml:space="preserve">מבקש דיון במליאה. </w:t>
      </w:r>
    </w:p>
    <w:p w14:paraId="11BBE610" w14:textId="77777777" w:rsidR="00000000" w:rsidRDefault="00063F1E">
      <w:pPr>
        <w:pStyle w:val="a0"/>
        <w:rPr>
          <w:rFonts w:hint="cs"/>
          <w:rtl/>
        </w:rPr>
      </w:pPr>
    </w:p>
    <w:p w14:paraId="7075BDEA" w14:textId="77777777" w:rsidR="00000000" w:rsidRDefault="00063F1E">
      <w:pPr>
        <w:pStyle w:val="af1"/>
        <w:rPr>
          <w:rtl/>
        </w:rPr>
      </w:pPr>
      <w:r>
        <w:rPr>
          <w:rtl/>
        </w:rPr>
        <w:t>היו"ר יולי-יואל אדלשטיין:</w:t>
      </w:r>
    </w:p>
    <w:p w14:paraId="7003AC7F" w14:textId="77777777" w:rsidR="00000000" w:rsidRDefault="00063F1E">
      <w:pPr>
        <w:pStyle w:val="a0"/>
        <w:rPr>
          <w:rtl/>
        </w:rPr>
      </w:pPr>
    </w:p>
    <w:p w14:paraId="57FD72F4" w14:textId="77777777" w:rsidR="00000000" w:rsidRDefault="00063F1E">
      <w:pPr>
        <w:pStyle w:val="a0"/>
        <w:rPr>
          <w:rFonts w:hint="cs"/>
          <w:rtl/>
        </w:rPr>
      </w:pPr>
      <w:r>
        <w:rPr>
          <w:rFonts w:hint="cs"/>
          <w:rtl/>
        </w:rPr>
        <w:t>אם כן, יש לנו הצעות אחרות. חבר הכנסת יעקב מרגי, הצעה אחרת.</w:t>
      </w:r>
    </w:p>
    <w:p w14:paraId="312FED5B" w14:textId="77777777" w:rsidR="00000000" w:rsidRDefault="00063F1E">
      <w:pPr>
        <w:pStyle w:val="a0"/>
        <w:rPr>
          <w:rFonts w:hint="cs"/>
          <w:rtl/>
        </w:rPr>
      </w:pPr>
    </w:p>
    <w:p w14:paraId="16B1996C" w14:textId="77777777" w:rsidR="00000000" w:rsidRDefault="00063F1E">
      <w:pPr>
        <w:pStyle w:val="a"/>
        <w:rPr>
          <w:rtl/>
        </w:rPr>
      </w:pPr>
      <w:bookmarkStart w:id="671" w:name="FS000001056T15_12_2004_18_35_28"/>
      <w:bookmarkStart w:id="672" w:name="_Toc100465883"/>
      <w:bookmarkEnd w:id="671"/>
      <w:r>
        <w:rPr>
          <w:rFonts w:hint="eastAsia"/>
          <w:rtl/>
        </w:rPr>
        <w:t>יעקב</w:t>
      </w:r>
      <w:r>
        <w:rPr>
          <w:rtl/>
        </w:rPr>
        <w:t xml:space="preserve"> מרגי (ש"ס):</w:t>
      </w:r>
      <w:bookmarkEnd w:id="672"/>
    </w:p>
    <w:p w14:paraId="36578426" w14:textId="77777777" w:rsidR="00000000" w:rsidRDefault="00063F1E">
      <w:pPr>
        <w:pStyle w:val="a0"/>
        <w:rPr>
          <w:rFonts w:hint="cs"/>
          <w:rtl/>
        </w:rPr>
      </w:pPr>
    </w:p>
    <w:p w14:paraId="56757D52" w14:textId="77777777" w:rsidR="00000000" w:rsidRDefault="00063F1E">
      <w:pPr>
        <w:pStyle w:val="a0"/>
        <w:rPr>
          <w:rFonts w:hint="cs"/>
          <w:rtl/>
        </w:rPr>
      </w:pPr>
      <w:r>
        <w:rPr>
          <w:rFonts w:hint="cs"/>
          <w:rtl/>
        </w:rPr>
        <w:t>אדוני היושב-ראש</w:t>
      </w:r>
      <w:r>
        <w:rPr>
          <w:rFonts w:hint="cs"/>
          <w:rtl/>
        </w:rPr>
        <w:t xml:space="preserve">, מכובדי סגן השר, חברי חברי הכנסת, אני רוצה להתייחס לפרשיית עזאם עזאם. כמובן, דבר טוב עשתה מדינת ישראל, וחבל שהמצרים גזלו ממנו וממשפחתו שמונה משנות חייו הטובות. אבל אנחנו אחרי זה. </w:t>
      </w:r>
    </w:p>
    <w:p w14:paraId="7455929F" w14:textId="77777777" w:rsidR="00000000" w:rsidRDefault="00063F1E">
      <w:pPr>
        <w:pStyle w:val="a0"/>
        <w:rPr>
          <w:rFonts w:hint="cs"/>
          <w:rtl/>
        </w:rPr>
      </w:pPr>
    </w:p>
    <w:p w14:paraId="11E6C3D1" w14:textId="77777777" w:rsidR="00000000" w:rsidRDefault="00063F1E">
      <w:pPr>
        <w:pStyle w:val="a0"/>
        <w:rPr>
          <w:rFonts w:hint="cs"/>
          <w:rtl/>
        </w:rPr>
      </w:pPr>
      <w:r>
        <w:rPr>
          <w:rFonts w:hint="cs"/>
          <w:rtl/>
        </w:rPr>
        <w:t xml:space="preserve">שחרור האסירים בפן המצרי </w:t>
      </w:r>
      <w:r>
        <w:rPr>
          <w:rtl/>
        </w:rPr>
        <w:t>–</w:t>
      </w:r>
      <w:r>
        <w:rPr>
          <w:rFonts w:hint="cs"/>
          <w:rtl/>
        </w:rPr>
        <w:t xml:space="preserve"> אני מקווה שמצרים במהלך הזה באמת תגלה כנות, תפסיק</w:t>
      </w:r>
      <w:r>
        <w:rPr>
          <w:rFonts w:hint="cs"/>
          <w:rtl/>
        </w:rPr>
        <w:t xml:space="preserve"> את המשחק הכפול, ובתמורה לא תתיר אפילו קצה של מנהרה. אדוני סגן השר, אם תיחפר אפילו עוד מנהרה אחת בציר פילדלפי מכיוון רפיח המצרית לרפיח הישראלית, אני אומר לכם, הקורבן היה לשווא. אני מקווה שלא נתבדה, בעזרת השם. </w:t>
      </w:r>
    </w:p>
    <w:p w14:paraId="5CF2EBAF" w14:textId="77777777" w:rsidR="00000000" w:rsidRDefault="00063F1E">
      <w:pPr>
        <w:pStyle w:val="a0"/>
        <w:rPr>
          <w:rFonts w:hint="cs"/>
          <w:rtl/>
        </w:rPr>
      </w:pPr>
    </w:p>
    <w:p w14:paraId="6E4892B4" w14:textId="77777777" w:rsidR="00000000" w:rsidRDefault="00063F1E">
      <w:pPr>
        <w:pStyle w:val="af1"/>
        <w:rPr>
          <w:rtl/>
        </w:rPr>
      </w:pPr>
      <w:r>
        <w:rPr>
          <w:rtl/>
        </w:rPr>
        <w:t>היו"ר יולי-יואל אדלשטיין:</w:t>
      </w:r>
    </w:p>
    <w:p w14:paraId="71310670" w14:textId="77777777" w:rsidR="00000000" w:rsidRDefault="00063F1E">
      <w:pPr>
        <w:pStyle w:val="a0"/>
        <w:rPr>
          <w:rtl/>
        </w:rPr>
      </w:pPr>
    </w:p>
    <w:p w14:paraId="00D0EB0E" w14:textId="77777777" w:rsidR="00000000" w:rsidRDefault="00063F1E">
      <w:pPr>
        <w:pStyle w:val="a0"/>
        <w:rPr>
          <w:rFonts w:hint="cs"/>
          <w:rtl/>
        </w:rPr>
      </w:pPr>
      <w:r>
        <w:rPr>
          <w:rFonts w:hint="cs"/>
          <w:rtl/>
        </w:rPr>
        <w:t>תודה, חבר הכנסת יע</w:t>
      </w:r>
      <w:r>
        <w:rPr>
          <w:rFonts w:hint="cs"/>
          <w:rtl/>
        </w:rPr>
        <w:t>קב מרגי. הצעה אחרת גם לחבר הכנסת עבד-אלמאלכ דהאמשה.</w:t>
      </w:r>
    </w:p>
    <w:p w14:paraId="69D62F02" w14:textId="77777777" w:rsidR="00000000" w:rsidRDefault="00063F1E">
      <w:pPr>
        <w:pStyle w:val="a0"/>
        <w:rPr>
          <w:rFonts w:hint="cs"/>
          <w:rtl/>
        </w:rPr>
      </w:pPr>
    </w:p>
    <w:p w14:paraId="58D63F09" w14:textId="77777777" w:rsidR="00000000" w:rsidRDefault="00063F1E">
      <w:pPr>
        <w:pStyle w:val="a"/>
        <w:rPr>
          <w:rtl/>
        </w:rPr>
      </w:pPr>
      <w:bookmarkStart w:id="673" w:name="FS000000550T15_12_2004_18_38_03"/>
      <w:bookmarkStart w:id="674" w:name="_Toc100465884"/>
      <w:bookmarkEnd w:id="673"/>
      <w:r>
        <w:rPr>
          <w:rFonts w:hint="eastAsia"/>
          <w:rtl/>
        </w:rPr>
        <w:t>עבד</w:t>
      </w:r>
      <w:r>
        <w:rPr>
          <w:rtl/>
        </w:rPr>
        <w:t>-אלמאלכ דהאמשה (רע"ם):</w:t>
      </w:r>
      <w:bookmarkEnd w:id="674"/>
    </w:p>
    <w:p w14:paraId="2E3D235F" w14:textId="77777777" w:rsidR="00000000" w:rsidRDefault="00063F1E">
      <w:pPr>
        <w:pStyle w:val="a0"/>
        <w:rPr>
          <w:rFonts w:hint="cs"/>
          <w:rtl/>
        </w:rPr>
      </w:pPr>
    </w:p>
    <w:p w14:paraId="7A82CAF3" w14:textId="77777777" w:rsidR="00000000" w:rsidRDefault="00063F1E">
      <w:pPr>
        <w:pStyle w:val="a0"/>
        <w:rPr>
          <w:rFonts w:hint="cs"/>
          <w:rtl/>
        </w:rPr>
      </w:pPr>
      <w:r>
        <w:rPr>
          <w:rFonts w:hint="cs"/>
          <w:rtl/>
        </w:rPr>
        <w:t>כבוד היושב-ראש, מכובדי חברי הכנסת, אני חושב שכדאי לפעמים גם לחשוב, לחזור במחשבה ולרענן מחשבות. אנחנו מרגילים את עצמנו ומתרגלים וטובעים מטבעות לשון, והכול כבר קדוש, זה הופך לתור</w:t>
      </w:r>
      <w:r>
        <w:rPr>
          <w:rFonts w:hint="cs"/>
          <w:rtl/>
        </w:rPr>
        <w:t xml:space="preserve">ה למשה מסיני ואי-אפשר לשנות. </w:t>
      </w:r>
    </w:p>
    <w:p w14:paraId="06B0CB82" w14:textId="77777777" w:rsidR="00000000" w:rsidRDefault="00063F1E">
      <w:pPr>
        <w:pStyle w:val="a0"/>
        <w:rPr>
          <w:rFonts w:hint="cs"/>
          <w:rtl/>
        </w:rPr>
      </w:pPr>
    </w:p>
    <w:p w14:paraId="477BFE30" w14:textId="77777777" w:rsidR="00000000" w:rsidRDefault="00063F1E">
      <w:pPr>
        <w:pStyle w:val="a0"/>
        <w:rPr>
          <w:rFonts w:hint="cs"/>
          <w:rtl/>
        </w:rPr>
      </w:pPr>
      <w:r>
        <w:rPr>
          <w:rFonts w:hint="cs"/>
          <w:rtl/>
        </w:rPr>
        <w:t>כל הזמן מדברים על אסירים פלסטינים. העם הפלסטיני נלחם על חירותו, על זכותו להגדרה עצמית. בעיני עצמם לפחות, אדוני סגן שר הביטחון, הם שבויי מלחמה והם נלחמים באמצעים שיש להם. שמעתי ויכוח ביניהם. אחד אומר: אדוני, תן לי טנקים ותן לי</w:t>
      </w:r>
      <w:r>
        <w:rPr>
          <w:rFonts w:hint="cs"/>
          <w:rtl/>
        </w:rPr>
        <w:t xml:space="preserve"> מטוסים ותהיה לי כל הזכות להילחם באמצעותם. אבל, ברגע שאין לי במה להילחם, אלא בדם שלי ובחיים שלי ובדברים הקטנים שיש לי, אז אני נלחם ברוחי ובנפשי. </w:t>
      </w:r>
    </w:p>
    <w:p w14:paraId="7AD3479C" w14:textId="77777777" w:rsidR="00000000" w:rsidRDefault="00063F1E">
      <w:pPr>
        <w:pStyle w:val="a0"/>
        <w:rPr>
          <w:rFonts w:hint="cs"/>
          <w:rtl/>
        </w:rPr>
      </w:pPr>
    </w:p>
    <w:p w14:paraId="166F1327" w14:textId="77777777" w:rsidR="00000000" w:rsidRDefault="00063F1E">
      <w:pPr>
        <w:pStyle w:val="a0"/>
        <w:rPr>
          <w:rFonts w:hint="cs"/>
          <w:rtl/>
        </w:rPr>
      </w:pPr>
      <w:r>
        <w:rPr>
          <w:rFonts w:hint="cs"/>
          <w:rtl/>
        </w:rPr>
        <w:t>אלה שבויי מלחמה. כל סיום של הסכסוך, כל תהליך שלום חייב להביא קודם כול לשחרורם. אם היה דבר שהכשיל את אוסלו והכ</w:t>
      </w:r>
      <w:r>
        <w:rPr>
          <w:rFonts w:hint="cs"/>
          <w:rtl/>
        </w:rPr>
        <w:t xml:space="preserve">שיל את תהליך השלום, זה שמר נתניהו אחרי "וואי פלנטיישן" לא שחרר אסירים, וזה נתן את האות לחזרתו של כל התהליך. </w:t>
      </w:r>
    </w:p>
    <w:p w14:paraId="3E3E6CCD" w14:textId="77777777" w:rsidR="00000000" w:rsidRDefault="00063F1E">
      <w:pPr>
        <w:pStyle w:val="a0"/>
        <w:rPr>
          <w:rFonts w:hint="cs"/>
          <w:rtl/>
        </w:rPr>
      </w:pPr>
    </w:p>
    <w:p w14:paraId="7BE0BFB3" w14:textId="77777777" w:rsidR="00000000" w:rsidRDefault="00063F1E">
      <w:pPr>
        <w:pStyle w:val="a0"/>
        <w:rPr>
          <w:rFonts w:hint="cs"/>
          <w:rtl/>
        </w:rPr>
      </w:pPr>
      <w:r>
        <w:rPr>
          <w:rFonts w:hint="cs"/>
          <w:rtl/>
        </w:rPr>
        <w:t xml:space="preserve">חייבים לשחרר את שבויי המלחמה האלה בכל תהליך של שלום. אחרת לא יכול להיות שלום. תודה רבה. </w:t>
      </w:r>
    </w:p>
    <w:p w14:paraId="78271DF3" w14:textId="77777777" w:rsidR="00000000" w:rsidRDefault="00063F1E">
      <w:pPr>
        <w:pStyle w:val="a0"/>
        <w:rPr>
          <w:rFonts w:hint="cs"/>
          <w:rtl/>
        </w:rPr>
      </w:pPr>
    </w:p>
    <w:p w14:paraId="0FB4F116" w14:textId="77777777" w:rsidR="00000000" w:rsidRDefault="00063F1E">
      <w:pPr>
        <w:pStyle w:val="af1"/>
        <w:rPr>
          <w:rtl/>
        </w:rPr>
      </w:pPr>
      <w:r>
        <w:rPr>
          <w:rtl/>
        </w:rPr>
        <w:t>היו"ר יולי-יואל אדלשטיין:</w:t>
      </w:r>
    </w:p>
    <w:p w14:paraId="2B918B92" w14:textId="77777777" w:rsidR="00000000" w:rsidRDefault="00063F1E">
      <w:pPr>
        <w:pStyle w:val="a0"/>
        <w:rPr>
          <w:rtl/>
        </w:rPr>
      </w:pPr>
    </w:p>
    <w:p w14:paraId="09A42AD2" w14:textId="77777777" w:rsidR="00000000" w:rsidRDefault="00063F1E">
      <w:pPr>
        <w:pStyle w:val="a0"/>
        <w:rPr>
          <w:rFonts w:hint="cs"/>
          <w:rtl/>
        </w:rPr>
      </w:pPr>
      <w:r>
        <w:rPr>
          <w:rFonts w:hint="cs"/>
          <w:rtl/>
        </w:rPr>
        <w:t>תודה רבה.</w:t>
      </w:r>
    </w:p>
    <w:p w14:paraId="7A0B7867" w14:textId="77777777" w:rsidR="00000000" w:rsidRDefault="00063F1E">
      <w:pPr>
        <w:pStyle w:val="a0"/>
        <w:rPr>
          <w:rFonts w:hint="cs"/>
          <w:rtl/>
        </w:rPr>
      </w:pPr>
    </w:p>
    <w:p w14:paraId="2516F783" w14:textId="77777777" w:rsidR="00000000" w:rsidRDefault="00063F1E">
      <w:pPr>
        <w:pStyle w:val="a0"/>
        <w:rPr>
          <w:rFonts w:hint="cs"/>
          <w:rtl/>
        </w:rPr>
      </w:pPr>
      <w:r>
        <w:rPr>
          <w:rFonts w:hint="cs"/>
          <w:rtl/>
        </w:rPr>
        <w:t>השאלה, חבר הכנסת ד</w:t>
      </w:r>
      <w:r>
        <w:rPr>
          <w:rFonts w:hint="cs"/>
          <w:rtl/>
        </w:rPr>
        <w:t>האמשה, אם אותו אסיר שביקש ממך טנקים ומטוסים התכוון לנצל אותם להרוג נשים וילדים. אני מקווה שלא.</w:t>
      </w:r>
    </w:p>
    <w:p w14:paraId="7D222C3C" w14:textId="77777777" w:rsidR="00000000" w:rsidRDefault="00063F1E">
      <w:pPr>
        <w:pStyle w:val="a0"/>
        <w:rPr>
          <w:rFonts w:hint="cs"/>
          <w:rtl/>
        </w:rPr>
      </w:pPr>
    </w:p>
    <w:p w14:paraId="2307FD39" w14:textId="77777777" w:rsidR="00000000" w:rsidRDefault="00063F1E">
      <w:pPr>
        <w:pStyle w:val="-"/>
        <w:rPr>
          <w:rtl/>
        </w:rPr>
      </w:pPr>
      <w:bookmarkStart w:id="675" w:name="FS000000550T15_12_2004_18_43_39C"/>
      <w:bookmarkEnd w:id="675"/>
      <w:r>
        <w:rPr>
          <w:rtl/>
        </w:rPr>
        <w:t>עבד-אלמאלכ דהאמשה (רע"ם):</w:t>
      </w:r>
    </w:p>
    <w:p w14:paraId="048A3E44" w14:textId="77777777" w:rsidR="00000000" w:rsidRDefault="00063F1E">
      <w:pPr>
        <w:pStyle w:val="a0"/>
        <w:rPr>
          <w:rtl/>
        </w:rPr>
      </w:pPr>
    </w:p>
    <w:p w14:paraId="46835FEA" w14:textId="77777777" w:rsidR="00000000" w:rsidRDefault="00063F1E">
      <w:pPr>
        <w:pStyle w:val="a0"/>
        <w:rPr>
          <w:rFonts w:hint="cs"/>
          <w:rtl/>
        </w:rPr>
      </w:pPr>
      <w:r>
        <w:rPr>
          <w:rFonts w:hint="cs"/>
          <w:rtl/>
        </w:rPr>
        <w:t>בינתיים יש מטוסים וטנקים אחרים שהורגים ילדים ונשים, וכולם יודעים את זה.</w:t>
      </w:r>
    </w:p>
    <w:p w14:paraId="39036A1A" w14:textId="77777777" w:rsidR="00000000" w:rsidRDefault="00063F1E">
      <w:pPr>
        <w:pStyle w:val="a0"/>
        <w:rPr>
          <w:rFonts w:hint="cs"/>
          <w:rtl/>
        </w:rPr>
      </w:pPr>
    </w:p>
    <w:p w14:paraId="530A35F8" w14:textId="77777777" w:rsidR="00000000" w:rsidRDefault="00063F1E">
      <w:pPr>
        <w:pStyle w:val="af1"/>
        <w:rPr>
          <w:rtl/>
        </w:rPr>
      </w:pPr>
      <w:r>
        <w:rPr>
          <w:rtl/>
        </w:rPr>
        <w:t>היו"ר יולי-יואל אדלשטיין:</w:t>
      </w:r>
    </w:p>
    <w:p w14:paraId="49C552B8" w14:textId="77777777" w:rsidR="00000000" w:rsidRDefault="00063F1E">
      <w:pPr>
        <w:pStyle w:val="a0"/>
        <w:rPr>
          <w:rtl/>
        </w:rPr>
      </w:pPr>
    </w:p>
    <w:p w14:paraId="32033EB4" w14:textId="77777777" w:rsidR="00000000" w:rsidRDefault="00063F1E">
      <w:pPr>
        <w:pStyle w:val="a0"/>
        <w:rPr>
          <w:rFonts w:hint="cs"/>
          <w:rtl/>
        </w:rPr>
      </w:pPr>
      <w:r>
        <w:rPr>
          <w:rFonts w:hint="cs"/>
          <w:rtl/>
        </w:rPr>
        <w:t xml:space="preserve">חברי הכנסת, אנחנו נצביע. בעד </w:t>
      </w:r>
      <w:r>
        <w:rPr>
          <w:rtl/>
        </w:rPr>
        <w:t>–</w:t>
      </w:r>
      <w:r>
        <w:rPr>
          <w:rFonts w:hint="cs"/>
          <w:rtl/>
        </w:rPr>
        <w:t xml:space="preserve"> די</w:t>
      </w:r>
      <w:r>
        <w:rPr>
          <w:rFonts w:hint="cs"/>
          <w:rtl/>
        </w:rPr>
        <w:t xml:space="preserve">ון במליאה, נגד </w:t>
      </w:r>
      <w:r>
        <w:rPr>
          <w:rtl/>
        </w:rPr>
        <w:t>–</w:t>
      </w:r>
      <w:r>
        <w:rPr>
          <w:rFonts w:hint="cs"/>
          <w:rtl/>
        </w:rPr>
        <w:t xml:space="preserve"> להסתפק בתשובתו של סגן השר. ההצבעה החלה. </w:t>
      </w:r>
    </w:p>
    <w:p w14:paraId="41893B69" w14:textId="77777777" w:rsidR="00000000" w:rsidRDefault="00063F1E">
      <w:pPr>
        <w:pStyle w:val="a0"/>
        <w:rPr>
          <w:rFonts w:hint="cs"/>
          <w:rtl/>
        </w:rPr>
      </w:pPr>
    </w:p>
    <w:p w14:paraId="48B8F194" w14:textId="77777777" w:rsidR="00000000" w:rsidRDefault="00063F1E">
      <w:pPr>
        <w:pStyle w:val="ab"/>
        <w:bidi/>
        <w:rPr>
          <w:rFonts w:hint="cs"/>
          <w:rtl/>
        </w:rPr>
      </w:pPr>
      <w:r>
        <w:rPr>
          <w:rFonts w:hint="cs"/>
          <w:rtl/>
        </w:rPr>
        <w:t>הצבעה מס' 28</w:t>
      </w:r>
    </w:p>
    <w:p w14:paraId="7A188AB6" w14:textId="77777777" w:rsidR="00000000" w:rsidRDefault="00063F1E">
      <w:pPr>
        <w:pStyle w:val="a0"/>
        <w:rPr>
          <w:rFonts w:hint="cs"/>
          <w:rtl/>
        </w:rPr>
      </w:pPr>
    </w:p>
    <w:p w14:paraId="1A8E610E" w14:textId="77777777" w:rsidR="00000000" w:rsidRDefault="00063F1E">
      <w:pPr>
        <w:pStyle w:val="ac"/>
        <w:bidi/>
        <w:rPr>
          <w:rFonts w:hint="cs"/>
          <w:rtl/>
        </w:rPr>
      </w:pPr>
      <w:r>
        <w:rPr>
          <w:rFonts w:hint="cs"/>
          <w:rtl/>
        </w:rPr>
        <w:t xml:space="preserve">בעד ההצעה לכלול את הנושא בסדר-היום </w:t>
      </w:r>
      <w:r>
        <w:rPr>
          <w:rtl/>
        </w:rPr>
        <w:t>–</w:t>
      </w:r>
      <w:r>
        <w:rPr>
          <w:rFonts w:hint="cs"/>
          <w:rtl/>
        </w:rPr>
        <w:t xml:space="preserve"> 2 </w:t>
      </w:r>
    </w:p>
    <w:p w14:paraId="632E1027" w14:textId="77777777" w:rsidR="00000000" w:rsidRDefault="00063F1E">
      <w:pPr>
        <w:pStyle w:val="ac"/>
        <w:bidi/>
        <w:rPr>
          <w:rFonts w:hint="cs"/>
          <w:rtl/>
        </w:rPr>
      </w:pPr>
      <w:r>
        <w:rPr>
          <w:rFonts w:hint="cs"/>
          <w:rtl/>
        </w:rPr>
        <w:t xml:space="preserve">בעד ההצעה שלא לכלול את הנושא בסדר-היום </w:t>
      </w:r>
      <w:r>
        <w:rPr>
          <w:rtl/>
        </w:rPr>
        <w:t>–</w:t>
      </w:r>
      <w:r>
        <w:rPr>
          <w:rFonts w:hint="cs"/>
          <w:rtl/>
        </w:rPr>
        <w:t xml:space="preserve"> 5 </w:t>
      </w:r>
    </w:p>
    <w:p w14:paraId="792E9F9A" w14:textId="77777777" w:rsidR="00000000" w:rsidRDefault="00063F1E">
      <w:pPr>
        <w:pStyle w:val="ac"/>
        <w:bidi/>
        <w:rPr>
          <w:rFonts w:hint="cs"/>
          <w:rtl/>
        </w:rPr>
      </w:pPr>
      <w:r>
        <w:rPr>
          <w:rFonts w:hint="cs"/>
          <w:rtl/>
        </w:rPr>
        <w:t xml:space="preserve">נמנעים </w:t>
      </w:r>
      <w:r>
        <w:rPr>
          <w:rtl/>
        </w:rPr>
        <w:t>–</w:t>
      </w:r>
      <w:r>
        <w:rPr>
          <w:rFonts w:hint="cs"/>
          <w:rtl/>
        </w:rPr>
        <w:t xml:space="preserve"> אין</w:t>
      </w:r>
    </w:p>
    <w:p w14:paraId="0CADC551" w14:textId="77777777" w:rsidR="00000000" w:rsidRDefault="00063F1E">
      <w:pPr>
        <w:pStyle w:val="ad"/>
        <w:bidi/>
        <w:rPr>
          <w:rFonts w:hint="cs"/>
          <w:rtl/>
        </w:rPr>
      </w:pPr>
      <w:r>
        <w:rPr>
          <w:rFonts w:hint="cs"/>
          <w:rtl/>
        </w:rPr>
        <w:t xml:space="preserve">ההצעה שלא לכלול את הנושא בסדר-היום של הכנסת נתקבלה. </w:t>
      </w:r>
    </w:p>
    <w:p w14:paraId="01777D56" w14:textId="77777777" w:rsidR="00000000" w:rsidRDefault="00063F1E">
      <w:pPr>
        <w:pStyle w:val="a0"/>
        <w:rPr>
          <w:rFonts w:hint="cs"/>
          <w:rtl/>
        </w:rPr>
      </w:pPr>
    </w:p>
    <w:p w14:paraId="600FF59A" w14:textId="77777777" w:rsidR="00000000" w:rsidRDefault="00063F1E">
      <w:pPr>
        <w:pStyle w:val="af1"/>
        <w:rPr>
          <w:rtl/>
        </w:rPr>
      </w:pPr>
      <w:r>
        <w:rPr>
          <w:rtl/>
        </w:rPr>
        <w:t>היו"ר יולי-יואל אדלשטיין:</w:t>
      </w:r>
    </w:p>
    <w:p w14:paraId="5F4DF8F9" w14:textId="77777777" w:rsidR="00000000" w:rsidRDefault="00063F1E">
      <w:pPr>
        <w:pStyle w:val="a0"/>
        <w:rPr>
          <w:rtl/>
        </w:rPr>
      </w:pPr>
    </w:p>
    <w:p w14:paraId="4D556091" w14:textId="77777777" w:rsidR="00000000" w:rsidRDefault="00063F1E">
      <w:pPr>
        <w:pStyle w:val="a0"/>
        <w:rPr>
          <w:rFonts w:hint="cs"/>
          <w:rtl/>
        </w:rPr>
      </w:pPr>
      <w:r>
        <w:rPr>
          <w:rFonts w:hint="cs"/>
          <w:rtl/>
        </w:rPr>
        <w:t xml:space="preserve">בעד </w:t>
      </w:r>
      <w:r>
        <w:rPr>
          <w:rtl/>
        </w:rPr>
        <w:t>–</w:t>
      </w:r>
      <w:r>
        <w:rPr>
          <w:rFonts w:hint="cs"/>
          <w:rtl/>
        </w:rPr>
        <w:t xml:space="preserve"> 2, נגד </w:t>
      </w:r>
      <w:r>
        <w:rPr>
          <w:rtl/>
        </w:rPr>
        <w:t>–</w:t>
      </w:r>
      <w:r>
        <w:rPr>
          <w:rFonts w:hint="cs"/>
          <w:rtl/>
        </w:rPr>
        <w:t xml:space="preserve"> 5, אין נמנעים. לכן, הכנסת הסתפקה בתשובתו של סגן שר הביטחון בנושא החלטת ממשלת ישראל לשחרר אסירים פלסטינים.</w:t>
      </w:r>
    </w:p>
    <w:p w14:paraId="5F667B08" w14:textId="77777777" w:rsidR="00000000" w:rsidRDefault="00063F1E">
      <w:pPr>
        <w:pStyle w:val="a0"/>
        <w:rPr>
          <w:rFonts w:hint="cs"/>
          <w:rtl/>
        </w:rPr>
      </w:pPr>
    </w:p>
    <w:p w14:paraId="798AD25F" w14:textId="77777777" w:rsidR="00000000" w:rsidRDefault="00063F1E">
      <w:pPr>
        <w:pStyle w:val="a0"/>
        <w:rPr>
          <w:rFonts w:hint="cs"/>
          <w:rtl/>
        </w:rPr>
      </w:pPr>
      <w:r>
        <w:rPr>
          <w:rFonts w:hint="cs"/>
          <w:rtl/>
        </w:rPr>
        <w:t>חברי הכנסת, תם סדר-היום. הישיבה הבאה תתקיים, אם ירצה השם, ביום שני, ח' בטבת התשס"ה, 20 בדצמבר 2004, בשעה 16:00. ישיבת הכנסת נעולה. תודה רבה</w:t>
      </w:r>
      <w:r>
        <w:rPr>
          <w:rFonts w:hint="cs"/>
          <w:rtl/>
        </w:rPr>
        <w:t>.</w:t>
      </w:r>
    </w:p>
    <w:p w14:paraId="5DB57900" w14:textId="77777777" w:rsidR="00000000" w:rsidRDefault="00063F1E">
      <w:pPr>
        <w:pStyle w:val="a0"/>
        <w:rPr>
          <w:rFonts w:hint="cs"/>
          <w:rtl/>
        </w:rPr>
      </w:pPr>
    </w:p>
    <w:p w14:paraId="15EFE3D2" w14:textId="77777777" w:rsidR="00000000" w:rsidRDefault="00063F1E">
      <w:pPr>
        <w:pStyle w:val="a0"/>
        <w:jc w:val="center"/>
        <w:rPr>
          <w:rFonts w:hint="cs"/>
          <w:rtl/>
        </w:rPr>
      </w:pPr>
      <w:r>
        <w:rPr>
          <w:rFonts w:hint="cs"/>
          <w:rtl/>
        </w:rPr>
        <w:t>הישיבה ננעלה בשעה 18:08.</w:t>
      </w:r>
    </w:p>
    <w:p w14:paraId="2F03BB91" w14:textId="77777777" w:rsidR="00000000" w:rsidRDefault="00063F1E">
      <w:pPr>
        <w:pStyle w:val="a0"/>
        <w:rPr>
          <w:rFonts w:hint="cs"/>
          <w:color w:val="0000FF"/>
          <w:szCs w:val="28"/>
          <w:rtl/>
        </w:rPr>
      </w:pPr>
    </w:p>
    <w:p w14:paraId="3D3F8012" w14:textId="77777777" w:rsidR="00000000" w:rsidRDefault="00063F1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5A084" w14:textId="77777777" w:rsidR="00000000" w:rsidRDefault="00063F1E">
      <w:r>
        <w:separator/>
      </w:r>
    </w:p>
  </w:endnote>
  <w:endnote w:type="continuationSeparator" w:id="0">
    <w:p w14:paraId="62EAA0C5" w14:textId="77777777" w:rsidR="00000000" w:rsidRDefault="0006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52E44" w14:textId="77777777" w:rsidR="00000000" w:rsidRDefault="00063F1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0F693" w14:textId="77777777" w:rsidR="00000000" w:rsidRDefault="00063F1E">
      <w:r>
        <w:separator/>
      </w:r>
    </w:p>
  </w:footnote>
  <w:footnote w:type="continuationSeparator" w:id="0">
    <w:p w14:paraId="253F83DA" w14:textId="77777777" w:rsidR="00000000" w:rsidRDefault="00063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04559F7"/>
    <w:multiLevelType w:val="hybridMultilevel"/>
    <w:tmpl w:val="7648197E"/>
    <w:lvl w:ilvl="0" w:tplc="B2260AD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ED50438"/>
    <w:multiLevelType w:val="hybridMultilevel"/>
    <w:tmpl w:val="4D56378A"/>
    <w:lvl w:ilvl="0" w:tplc="E0FCE61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57692172"/>
    <w:multiLevelType w:val="hybridMultilevel"/>
    <w:tmpl w:val="74A43418"/>
    <w:lvl w:ilvl="0" w:tplc="87F2E99A">
      <w:start w:val="1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7A887AE0"/>
    <w:multiLevelType w:val="hybridMultilevel"/>
    <w:tmpl w:val="4BBA85D8"/>
    <w:lvl w:ilvl="0" w:tplc="70749B1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1712_1-40.doc"/>
    <w:docVar w:name="Position" w:val="Merged1-40"/>
    <w:docVar w:name="Queue" w:val="1-40"/>
    <w:docVar w:name="SaveYN" w:val="N"/>
    <w:docVar w:name="Session" w:val="81712"/>
    <w:docVar w:name="SessionDate" w:val="15/12/2004"/>
    <w:docVar w:name="SpeakersNum" w:val="0"/>
    <w:docVar w:name="StartMode" w:val="4"/>
  </w:docVars>
  <w:rsids>
    <w:rsidRoot w:val="00063F1E"/>
    <w:rsid w:val="0006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5541F6"/>
  <w15:chartTrackingRefBased/>
  <w15:docId w15:val="{8499B3F5-19F9-44E8-9895-915AE716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43715</Words>
  <Characters>249179</Characters>
  <Application>Microsoft Office Word</Application>
  <DocSecurity>0</DocSecurity>
  <Lines>2076</Lines>
  <Paragraphs>584</Paragraphs>
  <ScaleCrop>false</ScaleCrop>
  <HeadingPairs>
    <vt:vector size="2" baseType="variant">
      <vt:variant>
        <vt:lpstr>שם</vt:lpstr>
      </vt:variant>
      <vt:variant>
        <vt:i4>1</vt:i4>
      </vt:variant>
    </vt:vector>
  </HeadingPairs>
  <TitlesOfParts>
    <vt:vector size="1" baseType="lpstr">
      <vt:lpstr>חוברת י'</vt:lpstr>
    </vt:vector>
  </TitlesOfParts>
  <Company>EDS</Company>
  <LinksUpToDate>false</LinksUpToDate>
  <CharactersWithSpaces>292310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196 מתאריך 15/12/2004</dc:title>
  <dc:subject/>
  <dc:creator>m_ita</dc:creator>
  <cp:keywords/>
  <dc:description/>
  <cp:lastModifiedBy>vladimir</cp:lastModifiedBy>
  <cp:revision>2</cp:revision>
  <cp:lastPrinted>2005-04-05T08:54:00Z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04154804</vt:lpwstr>
  </property>
  <property fmtid="{D5CDD505-2E9C-101B-9397-08002B2CF9AE}" pid="4" name="SDDocDate">
    <vt:lpwstr>2005-07-17T13:15:31Z</vt:lpwstr>
  </property>
  <property fmtid="{D5CDD505-2E9C-101B-9397-08002B2CF9AE}" pid="5" name="SDHebDate">
    <vt:lpwstr>י'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196.000000000000</vt:lpwstr>
  </property>
  <property fmtid="{D5CDD505-2E9C-101B-9397-08002B2CF9AE}" pid="8" name="SDAuthor">
    <vt:lpwstr>דבורה אביבי</vt:lpwstr>
  </property>
  <property fmtid="{D5CDD505-2E9C-101B-9397-08002B2CF9AE}" pid="9" name="TaarichYeshiva">
    <vt:lpwstr>2004-12-15T02:00:00Z</vt:lpwstr>
  </property>
</Properties>
</file>