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FDEA2" w14:textId="77777777" w:rsidR="00000000" w:rsidRDefault="00CF0F56">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36CB5C3" w14:textId="77777777" w:rsidR="00000000" w:rsidRDefault="00CF0F56">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_Toc92193232 \h </w:instrText>
      </w:r>
      <w:r>
        <w:fldChar w:fldCharType="separate"/>
      </w:r>
      <w:r>
        <w:t>7</w:t>
      </w:r>
      <w:r>
        <w:fldChar w:fldCharType="end"/>
      </w:r>
    </w:p>
    <w:p w14:paraId="7C85A332" w14:textId="77777777" w:rsidR="00000000" w:rsidRDefault="00CF0F56">
      <w:pPr>
        <w:pStyle w:val="TOC1"/>
        <w:tabs>
          <w:tab w:val="right" w:leader="dot" w:pos="8296"/>
        </w:tabs>
        <w:ind w:right="0"/>
        <w:rPr>
          <w:rFonts w:ascii="Times New Roman" w:hAnsi="Times New Roman" w:cs="Times New Roman"/>
          <w:sz w:val="24"/>
          <w:szCs w:val="24"/>
        </w:rPr>
      </w:pPr>
      <w:r>
        <w:t xml:space="preserve">199. </w:t>
      </w:r>
      <w:r>
        <w:rPr>
          <w:rtl/>
        </w:rPr>
        <w:t>צינור גז אמוניה שעובר דרך העיר חיפה והקריות</w:t>
      </w:r>
      <w:r>
        <w:tab/>
      </w:r>
      <w:r>
        <w:fldChar w:fldCharType="begin"/>
      </w:r>
      <w:r>
        <w:instrText xml:space="preserve"> PAGEREF _Toc92193233 \h </w:instrText>
      </w:r>
      <w:r>
        <w:fldChar w:fldCharType="separate"/>
      </w:r>
      <w:r>
        <w:t>7</w:t>
      </w:r>
      <w:r>
        <w:fldChar w:fldCharType="end"/>
      </w:r>
    </w:p>
    <w:p w14:paraId="2DD2BF8F" w14:textId="77777777" w:rsidR="00000000" w:rsidRDefault="00CF0F56">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_Toc92193234 \h </w:instrText>
      </w:r>
      <w:r>
        <w:fldChar w:fldCharType="separate"/>
      </w:r>
      <w:r>
        <w:t>7</w:t>
      </w:r>
      <w:r>
        <w:fldChar w:fldCharType="end"/>
      </w:r>
    </w:p>
    <w:p w14:paraId="090B9750"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w:t>
      </w:r>
      <w:r>
        <w:rPr>
          <w:rtl/>
        </w:rPr>
        <w:t>ה אילן שלגי:</w:t>
      </w:r>
      <w:r>
        <w:tab/>
      </w:r>
      <w:r>
        <w:fldChar w:fldCharType="begin"/>
      </w:r>
      <w:r>
        <w:instrText xml:space="preserve"> PAGEREF _Toc92193235 \h </w:instrText>
      </w:r>
      <w:r>
        <w:fldChar w:fldCharType="separate"/>
      </w:r>
      <w:r>
        <w:t>8</w:t>
      </w:r>
      <w:r>
        <w:fldChar w:fldCharType="end"/>
      </w:r>
    </w:p>
    <w:p w14:paraId="1CB87AAF" w14:textId="77777777" w:rsidR="00000000" w:rsidRDefault="00CF0F56">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_Toc92193236 \h </w:instrText>
      </w:r>
      <w:r>
        <w:fldChar w:fldCharType="separate"/>
      </w:r>
      <w:r>
        <w:t>8</w:t>
      </w:r>
      <w:r>
        <w:fldChar w:fldCharType="end"/>
      </w:r>
    </w:p>
    <w:p w14:paraId="6C473BE7" w14:textId="77777777" w:rsidR="00000000" w:rsidRDefault="00CF0F5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_Toc92193237 \h </w:instrText>
      </w:r>
      <w:r>
        <w:fldChar w:fldCharType="separate"/>
      </w:r>
      <w:r>
        <w:t>9</w:t>
      </w:r>
      <w:r>
        <w:fldChar w:fldCharType="end"/>
      </w:r>
    </w:p>
    <w:p w14:paraId="03D1ECD5" w14:textId="77777777" w:rsidR="00000000" w:rsidRDefault="00CF0F5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_Toc92193238 \h </w:instrText>
      </w:r>
      <w:r>
        <w:fldChar w:fldCharType="separate"/>
      </w:r>
      <w:r>
        <w:t>9</w:t>
      </w:r>
      <w:r>
        <w:fldChar w:fldCharType="end"/>
      </w:r>
    </w:p>
    <w:p w14:paraId="277747AD"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אילן שלגי:</w:t>
      </w:r>
      <w:r>
        <w:tab/>
      </w:r>
      <w:r>
        <w:fldChar w:fldCharType="begin"/>
      </w:r>
      <w:r>
        <w:instrText xml:space="preserve"> PAGEREF _Toc</w:instrText>
      </w:r>
      <w:r>
        <w:instrText xml:space="preserve">92193239 \h </w:instrText>
      </w:r>
      <w:r>
        <w:fldChar w:fldCharType="separate"/>
      </w:r>
      <w:r>
        <w:t>9</w:t>
      </w:r>
      <w:r>
        <w:fldChar w:fldCharType="end"/>
      </w:r>
    </w:p>
    <w:p w14:paraId="26057657" w14:textId="77777777" w:rsidR="00000000" w:rsidRDefault="00CF0F56">
      <w:pPr>
        <w:pStyle w:val="TOC1"/>
        <w:tabs>
          <w:tab w:val="right" w:leader="dot" w:pos="8296"/>
        </w:tabs>
        <w:ind w:right="0"/>
        <w:rPr>
          <w:rFonts w:ascii="Times New Roman" w:hAnsi="Times New Roman" w:cs="Times New Roman"/>
          <w:sz w:val="24"/>
          <w:szCs w:val="24"/>
        </w:rPr>
      </w:pPr>
      <w:r>
        <w:t xml:space="preserve">198. </w:t>
      </w:r>
      <w:r>
        <w:rPr>
          <w:rtl/>
        </w:rPr>
        <w:t>הענקת פטור לנח"ל החרדי מפינוי יישובים</w:t>
      </w:r>
      <w:r>
        <w:tab/>
      </w:r>
      <w:r>
        <w:fldChar w:fldCharType="begin"/>
      </w:r>
      <w:r>
        <w:instrText xml:space="preserve"> PAGEREF _Toc92193240 \h </w:instrText>
      </w:r>
      <w:r>
        <w:fldChar w:fldCharType="separate"/>
      </w:r>
      <w:r>
        <w:t>11</w:t>
      </w:r>
      <w:r>
        <w:fldChar w:fldCharType="end"/>
      </w:r>
    </w:p>
    <w:p w14:paraId="3A99ADD0" w14:textId="77777777" w:rsidR="00000000" w:rsidRDefault="00CF0F5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_Toc92193241 \h </w:instrText>
      </w:r>
      <w:r>
        <w:fldChar w:fldCharType="separate"/>
      </w:r>
      <w:r>
        <w:t>11</w:t>
      </w:r>
      <w:r>
        <w:fldChar w:fldCharType="end"/>
      </w:r>
    </w:p>
    <w:p w14:paraId="34ADE5F8" w14:textId="77777777" w:rsidR="00000000" w:rsidRDefault="00CF0F56">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_Toc92193242 \h </w:instrText>
      </w:r>
      <w:r>
        <w:fldChar w:fldCharType="separate"/>
      </w:r>
      <w:r>
        <w:t>12</w:t>
      </w:r>
      <w:r>
        <w:fldChar w:fldCharType="end"/>
      </w:r>
    </w:p>
    <w:p w14:paraId="0E5C3A08" w14:textId="77777777" w:rsidR="00000000" w:rsidRDefault="00CF0F5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_Toc92193243 \h </w:instrText>
      </w:r>
      <w:r>
        <w:fldChar w:fldCharType="separate"/>
      </w:r>
      <w:r>
        <w:t>12</w:t>
      </w:r>
      <w:r>
        <w:fldChar w:fldCharType="end"/>
      </w:r>
    </w:p>
    <w:p w14:paraId="032AFDB5" w14:textId="77777777" w:rsidR="00000000" w:rsidRDefault="00CF0F56">
      <w:pPr>
        <w:pStyle w:val="TOC2"/>
        <w:tabs>
          <w:tab w:val="right" w:leader="dot" w:pos="8296"/>
        </w:tabs>
        <w:ind w:right="0"/>
        <w:rPr>
          <w:rFonts w:ascii="Times New Roman" w:hAnsi="Times New Roman" w:cs="Times New Roman"/>
          <w:sz w:val="24"/>
          <w:szCs w:val="24"/>
        </w:rPr>
      </w:pPr>
      <w:r>
        <w:rPr>
          <w:rtl/>
        </w:rPr>
        <w:t>אופי</w:t>
      </w:r>
      <w:r>
        <w:rPr>
          <w:rtl/>
        </w:rPr>
        <w:t>ר</w:t>
      </w:r>
      <w:r>
        <w:t xml:space="preserve"> </w:t>
      </w:r>
      <w:r>
        <w:rPr>
          <w:rtl/>
        </w:rPr>
        <w:t>פינס-פז (העבודה-מימד):</w:t>
      </w:r>
      <w:r>
        <w:tab/>
      </w:r>
      <w:r>
        <w:fldChar w:fldCharType="begin"/>
      </w:r>
      <w:r>
        <w:instrText xml:space="preserve"> PAGEREF _Toc92193244 \h </w:instrText>
      </w:r>
      <w:r>
        <w:fldChar w:fldCharType="separate"/>
      </w:r>
      <w:r>
        <w:t>14</w:t>
      </w:r>
      <w:r>
        <w:fldChar w:fldCharType="end"/>
      </w:r>
    </w:p>
    <w:p w14:paraId="2353B018" w14:textId="77777777" w:rsidR="00000000" w:rsidRDefault="00CF0F56">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_Toc92193245 \h </w:instrText>
      </w:r>
      <w:r>
        <w:fldChar w:fldCharType="separate"/>
      </w:r>
      <w:r>
        <w:t>14</w:t>
      </w:r>
      <w:r>
        <w:fldChar w:fldCharType="end"/>
      </w:r>
    </w:p>
    <w:p w14:paraId="5C974A0F" w14:textId="77777777" w:rsidR="00000000" w:rsidRDefault="00CF0F56">
      <w:pPr>
        <w:pStyle w:val="TOC1"/>
        <w:tabs>
          <w:tab w:val="right" w:leader="dot" w:pos="8296"/>
        </w:tabs>
        <w:ind w:right="0"/>
        <w:rPr>
          <w:rFonts w:ascii="Times New Roman" w:hAnsi="Times New Roman" w:cs="Times New Roman"/>
          <w:sz w:val="24"/>
          <w:szCs w:val="24"/>
        </w:rPr>
      </w:pPr>
      <w:r>
        <w:t xml:space="preserve">197. </w:t>
      </w:r>
      <w:r>
        <w:rPr>
          <w:rtl/>
        </w:rPr>
        <w:t>בזיזת כסף ותכשיטים מפלסטינים על-ידי חיילים</w:t>
      </w:r>
      <w:r>
        <w:tab/>
      </w:r>
      <w:r>
        <w:fldChar w:fldCharType="begin"/>
      </w:r>
      <w:r>
        <w:instrText xml:space="preserve"> PAGEREF _Toc92193246 \h </w:instrText>
      </w:r>
      <w:r>
        <w:fldChar w:fldCharType="separate"/>
      </w:r>
      <w:r>
        <w:t>15</w:t>
      </w:r>
      <w:r>
        <w:fldChar w:fldCharType="end"/>
      </w:r>
    </w:p>
    <w:p w14:paraId="3300FAEA" w14:textId="77777777" w:rsidR="00000000" w:rsidRDefault="00CF0F5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_Toc92193247 \h </w:instrText>
      </w:r>
      <w:r>
        <w:fldChar w:fldCharType="separate"/>
      </w:r>
      <w:r>
        <w:t>15</w:t>
      </w:r>
      <w:r>
        <w:fldChar w:fldCharType="end"/>
      </w:r>
    </w:p>
    <w:p w14:paraId="47A6B833" w14:textId="77777777" w:rsidR="00000000" w:rsidRDefault="00CF0F56">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_Toc92193248 \h </w:instrText>
      </w:r>
      <w:r>
        <w:fldChar w:fldCharType="separate"/>
      </w:r>
      <w:r>
        <w:t>16</w:t>
      </w:r>
      <w:r>
        <w:fldChar w:fldCharType="end"/>
      </w:r>
    </w:p>
    <w:p w14:paraId="61F56A85" w14:textId="77777777" w:rsidR="00000000" w:rsidRDefault="00CF0F5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_Toc92193249 \h </w:instrText>
      </w:r>
      <w:r>
        <w:fldChar w:fldCharType="separate"/>
      </w:r>
      <w:r>
        <w:t>17</w:t>
      </w:r>
      <w:r>
        <w:fldChar w:fldCharType="end"/>
      </w:r>
    </w:p>
    <w:p w14:paraId="1F046309" w14:textId="77777777" w:rsidR="00000000" w:rsidRDefault="00CF0F5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_Toc92193250 \h </w:instrText>
      </w:r>
      <w:r>
        <w:fldChar w:fldCharType="separate"/>
      </w:r>
      <w:r>
        <w:t>18</w:t>
      </w:r>
      <w:r>
        <w:fldChar w:fldCharType="end"/>
      </w:r>
    </w:p>
    <w:p w14:paraId="06580745" w14:textId="77777777" w:rsidR="00000000" w:rsidRDefault="00CF0F5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_Toc92193251 \h </w:instrText>
      </w:r>
      <w:r>
        <w:fldChar w:fldCharType="separate"/>
      </w:r>
      <w:r>
        <w:t>20</w:t>
      </w:r>
      <w:r>
        <w:fldChar w:fldCharType="end"/>
      </w:r>
    </w:p>
    <w:p w14:paraId="7A1BA1FA" w14:textId="77777777" w:rsidR="00000000" w:rsidRDefault="00CF0F56">
      <w:pPr>
        <w:pStyle w:val="TOC2"/>
        <w:tabs>
          <w:tab w:val="right" w:leader="dot" w:pos="8296"/>
        </w:tabs>
        <w:ind w:right="0"/>
        <w:rPr>
          <w:rFonts w:ascii="Times New Roman" w:hAnsi="Times New Roman" w:cs="Times New Roman"/>
          <w:sz w:val="24"/>
          <w:szCs w:val="24"/>
        </w:rPr>
      </w:pPr>
      <w:r>
        <w:rPr>
          <w:rtl/>
        </w:rPr>
        <w:t>סגן השר לביטחון פנים יעקב אדר</w:t>
      </w:r>
      <w:r>
        <w:rPr>
          <w:rtl/>
        </w:rPr>
        <w:t>י:</w:t>
      </w:r>
      <w:r>
        <w:tab/>
      </w:r>
      <w:r>
        <w:fldChar w:fldCharType="begin"/>
      </w:r>
      <w:r>
        <w:instrText xml:space="preserve"> PAGEREF _Toc92193252 \h </w:instrText>
      </w:r>
      <w:r>
        <w:fldChar w:fldCharType="separate"/>
      </w:r>
      <w:r>
        <w:t>20</w:t>
      </w:r>
      <w:r>
        <w:fldChar w:fldCharType="end"/>
      </w:r>
    </w:p>
    <w:p w14:paraId="1121F1B4" w14:textId="77777777" w:rsidR="00000000" w:rsidRDefault="00CF0F56">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_Toc92193253 \h </w:instrText>
      </w:r>
      <w:r>
        <w:fldChar w:fldCharType="separate"/>
      </w:r>
      <w:r>
        <w:t>21</w:t>
      </w:r>
      <w:r>
        <w:fldChar w:fldCharType="end"/>
      </w:r>
    </w:p>
    <w:p w14:paraId="5E423FDC" w14:textId="77777777" w:rsidR="00000000" w:rsidRDefault="00CF0F56">
      <w:pPr>
        <w:pStyle w:val="TOC1"/>
        <w:tabs>
          <w:tab w:val="right" w:leader="dot" w:pos="8296"/>
        </w:tabs>
        <w:ind w:right="0"/>
        <w:rPr>
          <w:rFonts w:ascii="Times New Roman" w:hAnsi="Times New Roman" w:cs="Times New Roman"/>
          <w:sz w:val="24"/>
          <w:szCs w:val="24"/>
        </w:rPr>
      </w:pPr>
      <w:r>
        <w:t xml:space="preserve">194. </w:t>
      </w:r>
      <w:r>
        <w:rPr>
          <w:rtl/>
        </w:rPr>
        <w:t>איכות מי השתייה בארץ</w:t>
      </w:r>
      <w:r>
        <w:tab/>
      </w:r>
      <w:r>
        <w:fldChar w:fldCharType="begin"/>
      </w:r>
      <w:r>
        <w:instrText xml:space="preserve"> PAGEREF _Toc92193254 \h </w:instrText>
      </w:r>
      <w:r>
        <w:fldChar w:fldCharType="separate"/>
      </w:r>
      <w:r>
        <w:t>22</w:t>
      </w:r>
      <w:r>
        <w:fldChar w:fldCharType="end"/>
      </w:r>
    </w:p>
    <w:p w14:paraId="2E98C0FA" w14:textId="77777777" w:rsidR="00000000" w:rsidRDefault="00CF0F56">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_Toc92193255 \h </w:instrText>
      </w:r>
      <w:r>
        <w:fldChar w:fldCharType="separate"/>
      </w:r>
      <w:r>
        <w:t>22</w:t>
      </w:r>
      <w:r>
        <w:fldChar w:fldCharType="end"/>
      </w:r>
    </w:p>
    <w:p w14:paraId="352FF96F"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_Toc92193256 \h </w:instrText>
      </w:r>
      <w:r>
        <w:fldChar w:fldCharType="separate"/>
      </w:r>
      <w:r>
        <w:t>22</w:t>
      </w:r>
      <w:r>
        <w:fldChar w:fldCharType="end"/>
      </w:r>
    </w:p>
    <w:p w14:paraId="0C80DD29" w14:textId="77777777" w:rsidR="00000000" w:rsidRDefault="00CF0F56">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_Toc92193257 \h </w:instrText>
      </w:r>
      <w:r>
        <w:fldChar w:fldCharType="separate"/>
      </w:r>
      <w:r>
        <w:t>23</w:t>
      </w:r>
      <w:r>
        <w:fldChar w:fldCharType="end"/>
      </w:r>
    </w:p>
    <w:p w14:paraId="46B12C76" w14:textId="77777777" w:rsidR="00000000" w:rsidRDefault="00CF0F5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_Toc92193258 \h </w:instrText>
      </w:r>
      <w:r>
        <w:fldChar w:fldCharType="separate"/>
      </w:r>
      <w:r>
        <w:t>24</w:t>
      </w:r>
      <w:r>
        <w:fldChar w:fldCharType="end"/>
      </w:r>
    </w:p>
    <w:p w14:paraId="1603780C" w14:textId="77777777" w:rsidR="00000000" w:rsidRDefault="00CF0F56">
      <w:pPr>
        <w:pStyle w:val="TOC2"/>
        <w:tabs>
          <w:tab w:val="right" w:leader="dot" w:pos="8296"/>
        </w:tabs>
        <w:ind w:right="0"/>
        <w:rPr>
          <w:rFonts w:ascii="Times New Roman" w:hAnsi="Times New Roman" w:cs="Times New Roman"/>
          <w:sz w:val="24"/>
          <w:szCs w:val="24"/>
        </w:rPr>
      </w:pPr>
      <w:r>
        <w:rPr>
          <w:rtl/>
        </w:rPr>
        <w:t>נסים דהן (ש"ס):</w:t>
      </w:r>
      <w:r>
        <w:tab/>
      </w:r>
      <w:r>
        <w:fldChar w:fldCharType="begin"/>
      </w:r>
      <w:r>
        <w:instrText xml:space="preserve"> PAGEREF _Toc92193259 \h </w:instrText>
      </w:r>
      <w:r>
        <w:fldChar w:fldCharType="separate"/>
      </w:r>
      <w:r>
        <w:t>25</w:t>
      </w:r>
      <w:r>
        <w:fldChar w:fldCharType="end"/>
      </w:r>
    </w:p>
    <w:p w14:paraId="1E211B49" w14:textId="77777777" w:rsidR="00000000" w:rsidRDefault="00CF0F56">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_Toc92193260 \h </w:instrText>
      </w:r>
      <w:r>
        <w:fldChar w:fldCharType="separate"/>
      </w:r>
      <w:r>
        <w:t>25</w:t>
      </w:r>
      <w:r>
        <w:fldChar w:fldCharType="end"/>
      </w:r>
    </w:p>
    <w:p w14:paraId="77207876" w14:textId="77777777" w:rsidR="00000000" w:rsidRDefault="00CF0F56">
      <w:pPr>
        <w:pStyle w:val="TOC1"/>
        <w:tabs>
          <w:tab w:val="right" w:leader="dot" w:pos="8296"/>
        </w:tabs>
        <w:ind w:right="0"/>
        <w:rPr>
          <w:rFonts w:ascii="Times New Roman" w:hAnsi="Times New Roman" w:cs="Times New Roman"/>
          <w:sz w:val="24"/>
          <w:szCs w:val="24"/>
        </w:rPr>
      </w:pPr>
      <w:r>
        <w:t xml:space="preserve">196. </w:t>
      </w:r>
      <w:r>
        <w:rPr>
          <w:rtl/>
        </w:rPr>
        <w:t>בניית בית-ספר חדש בכפר תראבין בנגב</w:t>
      </w:r>
      <w:r>
        <w:tab/>
      </w:r>
      <w:r>
        <w:fldChar w:fldCharType="begin"/>
      </w:r>
      <w:r>
        <w:instrText xml:space="preserve"> PA</w:instrText>
      </w:r>
      <w:r>
        <w:instrText xml:space="preserve">GEREF _Toc92193261 \h </w:instrText>
      </w:r>
      <w:r>
        <w:fldChar w:fldCharType="separate"/>
      </w:r>
      <w:r>
        <w:t>27</w:t>
      </w:r>
      <w:r>
        <w:fldChar w:fldCharType="end"/>
      </w:r>
    </w:p>
    <w:p w14:paraId="33BA48DE" w14:textId="77777777" w:rsidR="00000000" w:rsidRDefault="00CF0F5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_Toc92193262 \h </w:instrText>
      </w:r>
      <w:r>
        <w:fldChar w:fldCharType="separate"/>
      </w:r>
      <w:r>
        <w:t>28</w:t>
      </w:r>
      <w:r>
        <w:fldChar w:fldCharType="end"/>
      </w:r>
    </w:p>
    <w:p w14:paraId="0C8A4C2F" w14:textId="77777777" w:rsidR="00000000" w:rsidRDefault="00CF0F5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_Toc92193263 \h </w:instrText>
      </w:r>
      <w:r>
        <w:fldChar w:fldCharType="separate"/>
      </w:r>
      <w:r>
        <w:t>28</w:t>
      </w:r>
      <w:r>
        <w:fldChar w:fldCharType="end"/>
      </w:r>
    </w:p>
    <w:p w14:paraId="30997141" w14:textId="77777777" w:rsidR="00000000" w:rsidRDefault="00CF0F5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_Toc92193264 \h </w:instrText>
      </w:r>
      <w:r>
        <w:fldChar w:fldCharType="separate"/>
      </w:r>
      <w:r>
        <w:t>29</w:t>
      </w:r>
      <w:r>
        <w:fldChar w:fldCharType="end"/>
      </w:r>
    </w:p>
    <w:p w14:paraId="099A9DB6" w14:textId="77777777" w:rsidR="00000000" w:rsidRDefault="00CF0F5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_Toc92193265 \h </w:instrText>
      </w:r>
      <w:r>
        <w:fldChar w:fldCharType="separate"/>
      </w:r>
      <w:r>
        <w:t>29</w:t>
      </w:r>
      <w:r>
        <w:fldChar w:fldCharType="end"/>
      </w:r>
    </w:p>
    <w:p w14:paraId="0BA11375" w14:textId="77777777" w:rsidR="00000000" w:rsidRDefault="00CF0F5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_Toc92193266 \h </w:instrText>
      </w:r>
      <w:r>
        <w:fldChar w:fldCharType="separate"/>
      </w:r>
      <w:r>
        <w:t>30</w:t>
      </w:r>
      <w:r>
        <w:fldChar w:fldCharType="end"/>
      </w:r>
    </w:p>
    <w:p w14:paraId="3D7415CB" w14:textId="77777777" w:rsidR="00000000" w:rsidRDefault="00CF0F56">
      <w:pPr>
        <w:pStyle w:val="TOC2"/>
        <w:tabs>
          <w:tab w:val="right" w:leader="dot" w:pos="8296"/>
        </w:tabs>
        <w:ind w:right="0"/>
        <w:rPr>
          <w:rFonts w:ascii="Times New Roman" w:hAnsi="Times New Roman" w:cs="Times New Roman"/>
          <w:sz w:val="24"/>
          <w:szCs w:val="24"/>
        </w:rPr>
      </w:pPr>
      <w:r>
        <w:rPr>
          <w:rtl/>
        </w:rPr>
        <w:lastRenderedPageBreak/>
        <w:t>עבד</w:t>
      </w:r>
      <w:r>
        <w:t>-</w:t>
      </w:r>
      <w:r>
        <w:rPr>
          <w:rtl/>
        </w:rPr>
        <w:t>אלמאלכ דהאמשה (רע"ם):</w:t>
      </w:r>
      <w:r>
        <w:tab/>
      </w:r>
      <w:r>
        <w:fldChar w:fldCharType="begin"/>
      </w:r>
      <w:r>
        <w:instrText xml:space="preserve"> PAGEREF _Toc92193267 \h </w:instrText>
      </w:r>
      <w:r>
        <w:fldChar w:fldCharType="separate"/>
      </w:r>
      <w:r>
        <w:t>30</w:t>
      </w:r>
      <w:r>
        <w:fldChar w:fldCharType="end"/>
      </w:r>
    </w:p>
    <w:p w14:paraId="2974DF9E" w14:textId="77777777" w:rsidR="00000000" w:rsidRDefault="00CF0F5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_Toc92193268 \h </w:instrText>
      </w:r>
      <w:r>
        <w:fldChar w:fldCharType="separate"/>
      </w:r>
      <w:r>
        <w:t>30</w:t>
      </w:r>
      <w:r>
        <w:fldChar w:fldCharType="end"/>
      </w:r>
    </w:p>
    <w:p w14:paraId="03B38632" w14:textId="77777777" w:rsidR="00000000" w:rsidRDefault="00CF0F56">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_Toc92193269 \h </w:instrText>
      </w:r>
      <w:r>
        <w:fldChar w:fldCharType="separate"/>
      </w:r>
      <w:r>
        <w:t>32</w:t>
      </w:r>
      <w:r>
        <w:fldChar w:fldCharType="end"/>
      </w:r>
    </w:p>
    <w:p w14:paraId="192FDED1" w14:textId="77777777" w:rsidR="00000000" w:rsidRDefault="00CF0F56">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w:instrText>
      </w:r>
      <w:r>
        <w:instrText xml:space="preserve">REF _Toc92193270 \h </w:instrText>
      </w:r>
      <w:r>
        <w:fldChar w:fldCharType="separate"/>
      </w:r>
      <w:r>
        <w:t>32</w:t>
      </w:r>
      <w:r>
        <w:fldChar w:fldCharType="end"/>
      </w:r>
    </w:p>
    <w:p w14:paraId="5C83C9AC" w14:textId="77777777" w:rsidR="00000000" w:rsidRDefault="00CF0F5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_Toc92193271 \h </w:instrText>
      </w:r>
      <w:r>
        <w:fldChar w:fldCharType="separate"/>
      </w:r>
      <w:r>
        <w:t>33</w:t>
      </w:r>
      <w:r>
        <w:fldChar w:fldCharType="end"/>
      </w:r>
    </w:p>
    <w:p w14:paraId="46DCABD8" w14:textId="77777777" w:rsidR="00000000" w:rsidRDefault="00CF0F56">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_Toc92193272 \h </w:instrText>
      </w:r>
      <w:r>
        <w:fldChar w:fldCharType="separate"/>
      </w:r>
      <w:r>
        <w:t>34</w:t>
      </w:r>
      <w:r>
        <w:fldChar w:fldCharType="end"/>
      </w:r>
    </w:p>
    <w:p w14:paraId="1AB94793"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 מינהל מקרקעי ישראל (תיקון</w:t>
      </w:r>
      <w:r>
        <w:t xml:space="preserve"> -  </w:t>
      </w:r>
      <w:r>
        <w:rPr>
          <w:rtl/>
        </w:rPr>
        <w:t>איסור הפליה בהחלטות המועצה), התשס"ד-2004</w:t>
      </w:r>
      <w:r>
        <w:tab/>
      </w:r>
      <w:r>
        <w:fldChar w:fldCharType="begin"/>
      </w:r>
      <w:r>
        <w:instrText xml:space="preserve"> PAGEREF _Toc92193273 \h </w:instrText>
      </w:r>
      <w:r>
        <w:fldChar w:fldCharType="separate"/>
      </w:r>
      <w:r>
        <w:t>35</w:t>
      </w:r>
      <w:r>
        <w:fldChar w:fldCharType="end"/>
      </w:r>
    </w:p>
    <w:p w14:paraId="50FB9E87" w14:textId="77777777" w:rsidR="00000000" w:rsidRDefault="00CF0F56">
      <w:pPr>
        <w:pStyle w:val="TOC2"/>
        <w:tabs>
          <w:tab w:val="right" w:leader="dot" w:pos="8296"/>
        </w:tabs>
        <w:ind w:right="0"/>
        <w:rPr>
          <w:rFonts w:ascii="Times New Roman" w:hAnsi="Times New Roman" w:cs="Times New Roman"/>
          <w:sz w:val="24"/>
          <w:szCs w:val="24"/>
        </w:rPr>
      </w:pPr>
      <w:r>
        <w:rPr>
          <w:rtl/>
        </w:rPr>
        <w:t xml:space="preserve">ואסל טאהא </w:t>
      </w:r>
      <w:r>
        <w:rPr>
          <w:rtl/>
        </w:rPr>
        <w:t>(בל"ד):</w:t>
      </w:r>
      <w:r>
        <w:tab/>
      </w:r>
      <w:r>
        <w:fldChar w:fldCharType="begin"/>
      </w:r>
      <w:r>
        <w:instrText xml:space="preserve"> PAGEREF _Toc92193274 \h </w:instrText>
      </w:r>
      <w:r>
        <w:fldChar w:fldCharType="separate"/>
      </w:r>
      <w:r>
        <w:t>35</w:t>
      </w:r>
      <w:r>
        <w:fldChar w:fldCharType="end"/>
      </w:r>
    </w:p>
    <w:p w14:paraId="5FFD8FDC" w14:textId="77777777" w:rsidR="00000000" w:rsidRDefault="00CF0F56">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_Toc92193275 \h </w:instrText>
      </w:r>
      <w:r>
        <w:fldChar w:fldCharType="separate"/>
      </w:r>
      <w:r>
        <w:t>37</w:t>
      </w:r>
      <w:r>
        <w:fldChar w:fldCharType="end"/>
      </w:r>
    </w:p>
    <w:p w14:paraId="1D84DD91" w14:textId="77777777" w:rsidR="00000000" w:rsidRDefault="00CF0F56">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_Toc92193276 \h </w:instrText>
      </w:r>
      <w:r>
        <w:fldChar w:fldCharType="separate"/>
      </w:r>
      <w:r>
        <w:t>51</w:t>
      </w:r>
      <w:r>
        <w:fldChar w:fldCharType="end"/>
      </w:r>
    </w:p>
    <w:p w14:paraId="0D34B3B5" w14:textId="77777777" w:rsidR="00000000" w:rsidRDefault="00CF0F56">
      <w:pPr>
        <w:pStyle w:val="TOC1"/>
        <w:tabs>
          <w:tab w:val="right" w:leader="dot" w:pos="8296"/>
        </w:tabs>
        <w:ind w:right="0"/>
        <w:rPr>
          <w:rFonts w:ascii="Times New Roman" w:hAnsi="Times New Roman" w:cs="Times New Roman"/>
          <w:sz w:val="24"/>
          <w:szCs w:val="24"/>
        </w:rPr>
      </w:pPr>
      <w:r>
        <w:rPr>
          <w:rtl/>
        </w:rPr>
        <w:t>הודעה אישית של חבר הכנסת טלב אלסאנע</w:t>
      </w:r>
      <w:r>
        <w:tab/>
      </w:r>
      <w:r>
        <w:fldChar w:fldCharType="begin"/>
      </w:r>
      <w:r>
        <w:instrText xml:space="preserve"> PAGEREF _Toc92193277 \h </w:instrText>
      </w:r>
      <w:r>
        <w:fldChar w:fldCharType="separate"/>
      </w:r>
      <w:r>
        <w:t>55</w:t>
      </w:r>
      <w:r>
        <w:fldChar w:fldCharType="end"/>
      </w:r>
    </w:p>
    <w:p w14:paraId="39DEEACA" w14:textId="77777777" w:rsidR="00000000" w:rsidRDefault="00CF0F5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w:instrText>
      </w:r>
      <w:r>
        <w:instrText xml:space="preserve">GEREF _Toc92193278 \h </w:instrText>
      </w:r>
      <w:r>
        <w:fldChar w:fldCharType="separate"/>
      </w:r>
      <w:r>
        <w:t>55</w:t>
      </w:r>
      <w:r>
        <w:fldChar w:fldCharType="end"/>
      </w:r>
    </w:p>
    <w:p w14:paraId="37E21E86"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ההסדרים במשק המדינה (תיקון - ביטול שלילת </w:t>
      </w:r>
      <w:r>
        <w:t xml:space="preserve"> </w:t>
      </w:r>
      <w:r>
        <w:rPr>
          <w:rtl/>
        </w:rPr>
        <w:t>גמלה להבטחת הכנסה בגין רכב), התשס"ד-2003</w:t>
      </w:r>
      <w:r>
        <w:tab/>
      </w:r>
      <w:r>
        <w:fldChar w:fldCharType="begin"/>
      </w:r>
      <w:r>
        <w:instrText xml:space="preserve"> PAGEREF _Toc92193279 \h </w:instrText>
      </w:r>
      <w:r>
        <w:fldChar w:fldCharType="separate"/>
      </w:r>
      <w:r>
        <w:t>56</w:t>
      </w:r>
      <w:r>
        <w:fldChar w:fldCharType="end"/>
      </w:r>
    </w:p>
    <w:p w14:paraId="78B9DE08" w14:textId="77777777" w:rsidR="00000000" w:rsidRDefault="00CF0F56">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_Toc92193280 \h </w:instrText>
      </w:r>
      <w:r>
        <w:fldChar w:fldCharType="separate"/>
      </w:r>
      <w:r>
        <w:t>57</w:t>
      </w:r>
      <w:r>
        <w:fldChar w:fldCharType="end"/>
      </w:r>
    </w:p>
    <w:p w14:paraId="0D87D391"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_Toc92193281</w:instrText>
      </w:r>
      <w:r>
        <w:instrText xml:space="preserve"> \h </w:instrText>
      </w:r>
      <w:r>
        <w:fldChar w:fldCharType="separate"/>
      </w:r>
      <w:r>
        <w:t>58</w:t>
      </w:r>
      <w:r>
        <w:fldChar w:fldCharType="end"/>
      </w:r>
    </w:p>
    <w:p w14:paraId="2ECC227D" w14:textId="77777777" w:rsidR="00000000" w:rsidRDefault="00CF0F56">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_Toc92193282 \h </w:instrText>
      </w:r>
      <w:r>
        <w:fldChar w:fldCharType="separate"/>
      </w:r>
      <w:r>
        <w:t>60</w:t>
      </w:r>
      <w:r>
        <w:fldChar w:fldCharType="end"/>
      </w:r>
    </w:p>
    <w:p w14:paraId="6853F3D1" w14:textId="77777777" w:rsidR="00000000" w:rsidRDefault="00CF0F56">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_Toc92193283 \h </w:instrText>
      </w:r>
      <w:r>
        <w:fldChar w:fldCharType="separate"/>
      </w:r>
      <w:r>
        <w:t>60</w:t>
      </w:r>
      <w:r>
        <w:fldChar w:fldCharType="end"/>
      </w:r>
    </w:p>
    <w:p w14:paraId="77BD9408" w14:textId="77777777" w:rsidR="00000000" w:rsidRDefault="00CF0F56">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_Toc92193284 \h </w:instrText>
      </w:r>
      <w:r>
        <w:fldChar w:fldCharType="separate"/>
      </w:r>
      <w:r>
        <w:t>61</w:t>
      </w:r>
      <w:r>
        <w:fldChar w:fldCharType="end"/>
      </w:r>
    </w:p>
    <w:p w14:paraId="3EE4E174" w14:textId="77777777" w:rsidR="00000000" w:rsidRDefault="00CF0F56">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_Toc92193285 \h </w:instrText>
      </w:r>
      <w:r>
        <w:fldChar w:fldCharType="separate"/>
      </w:r>
      <w:r>
        <w:t>62</w:t>
      </w:r>
      <w:r>
        <w:fldChar w:fldCharType="end"/>
      </w:r>
    </w:p>
    <w:p w14:paraId="6DAA045E" w14:textId="77777777" w:rsidR="00000000" w:rsidRDefault="00CF0F56">
      <w:pPr>
        <w:pStyle w:val="TOC1"/>
        <w:tabs>
          <w:tab w:val="right" w:leader="dot" w:pos="8296"/>
        </w:tabs>
        <w:ind w:right="0"/>
        <w:rPr>
          <w:rFonts w:ascii="Times New Roman" w:hAnsi="Times New Roman" w:cs="Times New Roman"/>
          <w:sz w:val="24"/>
          <w:szCs w:val="24"/>
        </w:rPr>
      </w:pPr>
      <w:r>
        <w:rPr>
          <w:rtl/>
        </w:rPr>
        <w:t>הצע</w:t>
      </w:r>
      <w:r>
        <w:rPr>
          <w:rtl/>
        </w:rPr>
        <w:t>ת חוק בתי</w:t>
      </w:r>
      <w:r>
        <w:t>-</w:t>
      </w:r>
      <w:r>
        <w:rPr>
          <w:rtl/>
        </w:rPr>
        <w:t>המשפט (תיקון - רישום פרוטוקול), התשס"ד-2004</w:t>
      </w:r>
      <w:r>
        <w:tab/>
      </w:r>
      <w:r>
        <w:fldChar w:fldCharType="begin"/>
      </w:r>
      <w:r>
        <w:instrText xml:space="preserve"> PAGEREF _Toc92193286 \h </w:instrText>
      </w:r>
      <w:r>
        <w:fldChar w:fldCharType="separate"/>
      </w:r>
      <w:r>
        <w:t>68</w:t>
      </w:r>
      <w:r>
        <w:fldChar w:fldCharType="end"/>
      </w:r>
    </w:p>
    <w:p w14:paraId="2E767333" w14:textId="77777777" w:rsidR="00000000" w:rsidRDefault="00CF0F56">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_Toc92193287 \h </w:instrText>
      </w:r>
      <w:r>
        <w:fldChar w:fldCharType="separate"/>
      </w:r>
      <w:r>
        <w:t>68</w:t>
      </w:r>
      <w:r>
        <w:fldChar w:fldCharType="end"/>
      </w:r>
    </w:p>
    <w:p w14:paraId="112E387B"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ההסדרים במשק המדינה (תיקון - ביטול </w:t>
      </w:r>
      <w:r>
        <w:t xml:space="preserve"> </w:t>
      </w:r>
      <w:r>
        <w:rPr>
          <w:rtl/>
        </w:rPr>
        <w:t>שלילת גמלה להבטחת הכנסה בגין רכב), התשס"ד-2003</w:t>
      </w:r>
      <w:r>
        <w:tab/>
      </w:r>
      <w:r>
        <w:fldChar w:fldCharType="begin"/>
      </w:r>
      <w:r>
        <w:instrText xml:space="preserve"> PAGEREF _Toc92193288 \h </w:instrText>
      </w:r>
      <w:r>
        <w:fldChar w:fldCharType="separate"/>
      </w:r>
      <w:r>
        <w:t>69</w:t>
      </w:r>
      <w:r>
        <w:fldChar w:fldCharType="end"/>
      </w:r>
    </w:p>
    <w:p w14:paraId="35398F11"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 רישום פרוטקול), התשס"ד-2004</w:t>
      </w:r>
      <w:r>
        <w:tab/>
      </w:r>
      <w:r>
        <w:fldChar w:fldCharType="begin"/>
      </w:r>
      <w:r>
        <w:instrText xml:space="preserve"> PAGEREF _Toc92193289 \h </w:instrText>
      </w:r>
      <w:r>
        <w:fldChar w:fldCharType="separate"/>
      </w:r>
      <w:r>
        <w:t>69</w:t>
      </w:r>
      <w:r>
        <w:fldChar w:fldCharType="end"/>
      </w:r>
    </w:p>
    <w:p w14:paraId="7C32447B"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_Toc92193290 \h </w:instrText>
      </w:r>
      <w:r>
        <w:fldChar w:fldCharType="separate"/>
      </w:r>
      <w:r>
        <w:t>71</w:t>
      </w:r>
      <w:r>
        <w:fldChar w:fldCharType="end"/>
      </w:r>
    </w:p>
    <w:p w14:paraId="2F7A2390" w14:textId="77777777" w:rsidR="00000000" w:rsidRDefault="00CF0F56">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_Toc92193291 \h </w:instrText>
      </w:r>
      <w:r>
        <w:fldChar w:fldCharType="separate"/>
      </w:r>
      <w:r>
        <w:t>75</w:t>
      </w:r>
      <w:r>
        <w:fldChar w:fldCharType="end"/>
      </w:r>
    </w:p>
    <w:p w14:paraId="7BB30EF8"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 הגנת הצרכן (תיקון</w:t>
      </w:r>
      <w:r>
        <w:t xml:space="preserve"> - </w:t>
      </w:r>
      <w:r>
        <w:rPr>
          <w:rtl/>
        </w:rPr>
        <w:t>החזר כספי בביטול עסקה</w:t>
      </w:r>
      <w:r>
        <w:t xml:space="preserve">), </w:t>
      </w:r>
      <w:r>
        <w:rPr>
          <w:rtl/>
        </w:rPr>
        <w:t>התשס"ד-</w:t>
      </w:r>
      <w:r>
        <w:rPr>
          <w:rtl/>
        </w:rPr>
        <w:t>2004</w:t>
      </w:r>
      <w:r>
        <w:tab/>
      </w:r>
      <w:r>
        <w:fldChar w:fldCharType="begin"/>
      </w:r>
      <w:r>
        <w:instrText xml:space="preserve"> PAGEREF _Toc92193292 \h </w:instrText>
      </w:r>
      <w:r>
        <w:fldChar w:fldCharType="separate"/>
      </w:r>
      <w:r>
        <w:t>76</w:t>
      </w:r>
      <w:r>
        <w:fldChar w:fldCharType="end"/>
      </w:r>
    </w:p>
    <w:p w14:paraId="1F52411F" w14:textId="77777777" w:rsidR="00000000" w:rsidRDefault="00CF0F56">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_Toc92193293 \h </w:instrText>
      </w:r>
      <w:r>
        <w:fldChar w:fldCharType="separate"/>
      </w:r>
      <w:r>
        <w:t>76</w:t>
      </w:r>
      <w:r>
        <w:fldChar w:fldCharType="end"/>
      </w:r>
    </w:p>
    <w:p w14:paraId="31991402"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הגנת הצרכן (תיקון - החזר כספי במזומן </w:t>
      </w:r>
      <w:r>
        <w:t xml:space="preserve"> </w:t>
      </w:r>
      <w:r>
        <w:rPr>
          <w:rtl/>
        </w:rPr>
        <w:t>בשל החזרת טובין)</w:t>
      </w:r>
      <w:r>
        <w:t xml:space="preserve">, </w:t>
      </w:r>
      <w:r>
        <w:rPr>
          <w:rtl/>
        </w:rPr>
        <w:t>התשס"ד-2004</w:t>
      </w:r>
      <w:r>
        <w:tab/>
      </w:r>
      <w:r>
        <w:fldChar w:fldCharType="begin"/>
      </w:r>
      <w:r>
        <w:instrText xml:space="preserve"> PAGEREF _Toc92193294 \h </w:instrText>
      </w:r>
      <w:r>
        <w:fldChar w:fldCharType="separate"/>
      </w:r>
      <w:r>
        <w:t>78</w:t>
      </w:r>
      <w:r>
        <w:fldChar w:fldCharType="end"/>
      </w:r>
    </w:p>
    <w:p w14:paraId="58A17115" w14:textId="77777777" w:rsidR="00000000" w:rsidRDefault="00CF0F56">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_Toc92193295 \h </w:instrText>
      </w:r>
      <w:r>
        <w:fldChar w:fldCharType="separate"/>
      </w:r>
      <w:r>
        <w:t>78</w:t>
      </w:r>
      <w:r>
        <w:fldChar w:fldCharType="end"/>
      </w:r>
    </w:p>
    <w:p w14:paraId="447C2319" w14:textId="77777777" w:rsidR="00000000" w:rsidRDefault="00CF0F56">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_Toc92193296 \h </w:instrText>
      </w:r>
      <w:r>
        <w:fldChar w:fldCharType="separate"/>
      </w:r>
      <w:r>
        <w:t>80</w:t>
      </w:r>
      <w:r>
        <w:fldChar w:fldCharType="end"/>
      </w:r>
    </w:p>
    <w:p w14:paraId="695B4235" w14:textId="77777777" w:rsidR="00000000" w:rsidRDefault="00CF0F56">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_Toc92193297 \h </w:instrText>
      </w:r>
      <w:r>
        <w:fldChar w:fldCharType="separate"/>
      </w:r>
      <w:r>
        <w:t>81</w:t>
      </w:r>
      <w:r>
        <w:fldChar w:fldCharType="end"/>
      </w:r>
    </w:p>
    <w:p w14:paraId="6D07DA12"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המכר (דירות) (תיקון - חובת התאמה </w:t>
      </w:r>
      <w:r>
        <w:t xml:space="preserve"> </w:t>
      </w:r>
      <w:r>
        <w:rPr>
          <w:rtl/>
        </w:rPr>
        <w:t>בין מצגי המוכר למפרט), התשס"ד-2004</w:t>
      </w:r>
      <w:r>
        <w:tab/>
      </w:r>
      <w:r>
        <w:fldChar w:fldCharType="begin"/>
      </w:r>
      <w:r>
        <w:instrText xml:space="preserve"> PAGEREF _Toc92193298 \</w:instrText>
      </w:r>
      <w:r>
        <w:instrText xml:space="preserve">h </w:instrText>
      </w:r>
      <w:r>
        <w:fldChar w:fldCharType="separate"/>
      </w:r>
      <w:r>
        <w:t>82</w:t>
      </w:r>
      <w:r>
        <w:fldChar w:fldCharType="end"/>
      </w:r>
    </w:p>
    <w:p w14:paraId="6145D72D" w14:textId="77777777" w:rsidR="00000000" w:rsidRDefault="00CF0F5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_Toc92193299 \h </w:instrText>
      </w:r>
      <w:r>
        <w:fldChar w:fldCharType="separate"/>
      </w:r>
      <w:r>
        <w:t>83</w:t>
      </w:r>
      <w:r>
        <w:fldChar w:fldCharType="end"/>
      </w:r>
    </w:p>
    <w:p w14:paraId="4F5CD641" w14:textId="77777777" w:rsidR="00000000" w:rsidRDefault="00CF0F56">
      <w:pPr>
        <w:pStyle w:val="TOC2"/>
        <w:tabs>
          <w:tab w:val="right" w:leader="dot" w:pos="8296"/>
        </w:tabs>
        <w:ind w:right="0"/>
        <w:rPr>
          <w:rFonts w:ascii="Times New Roman" w:hAnsi="Times New Roman" w:cs="Times New Roman"/>
          <w:sz w:val="24"/>
          <w:szCs w:val="24"/>
        </w:rPr>
      </w:pPr>
      <w:r>
        <w:rPr>
          <w:rtl/>
        </w:rPr>
        <w:t>שרת</w:t>
      </w:r>
      <w:r>
        <w:t xml:space="preserve"> </w:t>
      </w:r>
      <w:r>
        <w:rPr>
          <w:rtl/>
        </w:rPr>
        <w:t>הבינוי והשיכון</w:t>
      </w:r>
      <w:r>
        <w:t xml:space="preserve"> </w:t>
      </w:r>
      <w:r>
        <w:rPr>
          <w:rtl/>
        </w:rPr>
        <w:t>ציפי לבני:</w:t>
      </w:r>
      <w:r>
        <w:tab/>
      </w:r>
      <w:r>
        <w:fldChar w:fldCharType="begin"/>
      </w:r>
      <w:r>
        <w:instrText xml:space="preserve"> PAGEREF _Toc92193300 \h </w:instrText>
      </w:r>
      <w:r>
        <w:fldChar w:fldCharType="separate"/>
      </w:r>
      <w:r>
        <w:t>89</w:t>
      </w:r>
      <w:r>
        <w:fldChar w:fldCharType="end"/>
      </w:r>
    </w:p>
    <w:p w14:paraId="37944D96"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 לשיפור המאזן הדמוגרפי בנגב ובגליל, התשס"ד-2004</w:t>
      </w:r>
      <w:r>
        <w:tab/>
      </w:r>
      <w:r>
        <w:fldChar w:fldCharType="begin"/>
      </w:r>
      <w:r>
        <w:instrText xml:space="preserve"> PAGEREF _Toc92193301 \h </w:instrText>
      </w:r>
      <w:r>
        <w:fldChar w:fldCharType="separate"/>
      </w:r>
      <w:r>
        <w:t>90</w:t>
      </w:r>
      <w:r>
        <w:fldChar w:fldCharType="end"/>
      </w:r>
    </w:p>
    <w:p w14:paraId="4F714264" w14:textId="77777777" w:rsidR="00000000" w:rsidRDefault="00CF0F5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_Toc92193302 \</w:instrText>
      </w:r>
      <w:r>
        <w:instrText xml:space="preserve">h </w:instrText>
      </w:r>
      <w:r>
        <w:fldChar w:fldCharType="separate"/>
      </w:r>
      <w:r>
        <w:t>90</w:t>
      </w:r>
      <w:r>
        <w:fldChar w:fldCharType="end"/>
      </w:r>
    </w:p>
    <w:p w14:paraId="470CDA6F" w14:textId="77777777" w:rsidR="00000000" w:rsidRDefault="00CF0F56">
      <w:pPr>
        <w:pStyle w:val="TOC2"/>
        <w:tabs>
          <w:tab w:val="right" w:leader="dot" w:pos="8296"/>
        </w:tabs>
        <w:ind w:right="0"/>
        <w:rPr>
          <w:rFonts w:ascii="Times New Roman" w:hAnsi="Times New Roman" w:cs="Times New Roman"/>
          <w:sz w:val="24"/>
          <w:szCs w:val="24"/>
        </w:rPr>
      </w:pPr>
      <w:r>
        <w:rPr>
          <w:rtl/>
        </w:rPr>
        <w:t>שרת</w:t>
      </w:r>
      <w:r>
        <w:t xml:space="preserve"> </w:t>
      </w:r>
      <w:r>
        <w:rPr>
          <w:rtl/>
        </w:rPr>
        <w:t xml:space="preserve">הבינוי והשיכון </w:t>
      </w:r>
      <w:r>
        <w:t xml:space="preserve"> </w:t>
      </w:r>
      <w:r>
        <w:rPr>
          <w:rtl/>
        </w:rPr>
        <w:t>ציפי לבני:</w:t>
      </w:r>
      <w:r>
        <w:tab/>
      </w:r>
      <w:r>
        <w:fldChar w:fldCharType="begin"/>
      </w:r>
      <w:r>
        <w:instrText xml:space="preserve"> PAGEREF _Toc92193303 \h </w:instrText>
      </w:r>
      <w:r>
        <w:fldChar w:fldCharType="separate"/>
      </w:r>
      <w:r>
        <w:t>92</w:t>
      </w:r>
      <w:r>
        <w:fldChar w:fldCharType="end"/>
      </w:r>
    </w:p>
    <w:p w14:paraId="5324A193" w14:textId="77777777" w:rsidR="00000000" w:rsidRDefault="00CF0F5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_Toc92193304 \h </w:instrText>
      </w:r>
      <w:r>
        <w:fldChar w:fldCharType="separate"/>
      </w:r>
      <w:r>
        <w:t>93</w:t>
      </w:r>
      <w:r>
        <w:fldChar w:fldCharType="end"/>
      </w:r>
    </w:p>
    <w:p w14:paraId="3F5768A8"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w:t>
      </w:r>
      <w:r>
        <w:t>-</w:t>
      </w:r>
      <w:r>
        <w:rPr>
          <w:rtl/>
        </w:rPr>
        <w:t>יסוד:</w:t>
      </w:r>
      <w:r>
        <w:t xml:space="preserve"> </w:t>
      </w:r>
      <w:r>
        <w:rPr>
          <w:rtl/>
        </w:rPr>
        <w:t>הכנסת</w:t>
      </w:r>
      <w:r>
        <w:t xml:space="preserve"> (</w:t>
      </w:r>
      <w:r>
        <w:rPr>
          <w:rtl/>
        </w:rPr>
        <w:t xml:space="preserve">תיקון מס' </w:t>
      </w:r>
      <w:r>
        <w:t>38)  (</w:t>
      </w:r>
      <w:r>
        <w:rPr>
          <w:rtl/>
        </w:rPr>
        <w:t>זימון לוועדה של נושא משרה או ממלא תפקיד)</w:t>
      </w:r>
      <w:r>
        <w:tab/>
      </w:r>
      <w:r>
        <w:fldChar w:fldCharType="begin"/>
      </w:r>
      <w:r>
        <w:instrText xml:space="preserve"> PAGEREF _Toc92193305 \h </w:instrText>
      </w:r>
      <w:r>
        <w:fldChar w:fldCharType="separate"/>
      </w:r>
      <w:r>
        <w:t>94</w:t>
      </w:r>
      <w:r>
        <w:fldChar w:fldCharType="end"/>
      </w:r>
    </w:p>
    <w:p w14:paraId="1756D039" w14:textId="77777777" w:rsidR="00000000" w:rsidRDefault="00CF0F5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w:t>
      </w:r>
      <w:r>
        <w:rPr>
          <w:rtl/>
        </w:rPr>
        <w:t>נסת):</w:t>
      </w:r>
      <w:r>
        <w:tab/>
      </w:r>
      <w:r>
        <w:fldChar w:fldCharType="begin"/>
      </w:r>
      <w:r>
        <w:instrText xml:space="preserve"> PAGEREF _Toc92193306 \h </w:instrText>
      </w:r>
      <w:r>
        <w:fldChar w:fldCharType="separate"/>
      </w:r>
      <w:r>
        <w:t>95</w:t>
      </w:r>
      <w:r>
        <w:fldChar w:fldCharType="end"/>
      </w:r>
    </w:p>
    <w:p w14:paraId="787ED05A"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הכנסת (תיקון מס' 20) (זימון לוועדה של </w:t>
      </w:r>
      <w:r>
        <w:t xml:space="preserve"> </w:t>
      </w:r>
      <w:r>
        <w:rPr>
          <w:rtl/>
        </w:rPr>
        <w:t>נושא משרה או ממלא תפקיד), התשס"ה-2004</w:t>
      </w:r>
      <w:r>
        <w:tab/>
      </w:r>
      <w:r>
        <w:fldChar w:fldCharType="begin"/>
      </w:r>
      <w:r>
        <w:instrText xml:space="preserve"> PAGEREF _Toc92193307 \h </w:instrText>
      </w:r>
      <w:r>
        <w:fldChar w:fldCharType="separate"/>
      </w:r>
      <w:r>
        <w:t>97</w:t>
      </w:r>
      <w:r>
        <w:fldChar w:fldCharType="end"/>
      </w:r>
    </w:p>
    <w:p w14:paraId="340C0EFF"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(תיקון - כבישים מסומנים </w:t>
      </w:r>
      <w:r>
        <w:t xml:space="preserve"> </w:t>
      </w:r>
      <w:r>
        <w:rPr>
          <w:rtl/>
        </w:rPr>
        <w:t>בקרבת בתי</w:t>
      </w:r>
      <w:r>
        <w:t>-</w:t>
      </w:r>
      <w:r>
        <w:rPr>
          <w:rtl/>
        </w:rPr>
        <w:t>ספר), התשס"ד-2004</w:t>
      </w:r>
      <w:r>
        <w:tab/>
      </w:r>
      <w:r>
        <w:fldChar w:fldCharType="begin"/>
      </w:r>
      <w:r>
        <w:instrText xml:space="preserve"> PAGEREF _Toc921</w:instrText>
      </w:r>
      <w:r>
        <w:instrText xml:space="preserve">93308 \h </w:instrText>
      </w:r>
      <w:r>
        <w:fldChar w:fldCharType="separate"/>
      </w:r>
      <w:r>
        <w:t>98</w:t>
      </w:r>
      <w:r>
        <w:fldChar w:fldCharType="end"/>
      </w:r>
    </w:p>
    <w:p w14:paraId="4DA821AE" w14:textId="77777777" w:rsidR="00000000" w:rsidRDefault="00CF0F56">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_Toc92193309 \h </w:instrText>
      </w:r>
      <w:r>
        <w:fldChar w:fldCharType="separate"/>
      </w:r>
      <w:r>
        <w:t>98</w:t>
      </w:r>
      <w:r>
        <w:fldChar w:fldCharType="end"/>
      </w:r>
    </w:p>
    <w:p w14:paraId="4620F045"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_Toc92193310 \h </w:instrText>
      </w:r>
      <w:r>
        <w:fldChar w:fldCharType="separate"/>
      </w:r>
      <w:r>
        <w:t>99</w:t>
      </w:r>
      <w:r>
        <w:fldChar w:fldCharType="end"/>
      </w:r>
    </w:p>
    <w:p w14:paraId="78AE5BA8"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w:t>
      </w:r>
      <w:r>
        <w:t xml:space="preserve"> (</w:t>
      </w:r>
      <w:r>
        <w:rPr>
          <w:rtl/>
        </w:rPr>
        <w:t>חתימה על התחייבות לציית לחוקי התנועה), התשס"ד-2004</w:t>
      </w:r>
      <w:r>
        <w:tab/>
      </w:r>
      <w:r>
        <w:fldChar w:fldCharType="begin"/>
      </w:r>
      <w:r>
        <w:instrText xml:space="preserve"> PAGEREF _Toc92193311 \h </w:instrText>
      </w:r>
      <w:r>
        <w:fldChar w:fldCharType="separate"/>
      </w:r>
      <w:r>
        <w:t>100</w:t>
      </w:r>
      <w:r>
        <w:fldChar w:fldCharType="end"/>
      </w:r>
    </w:p>
    <w:p w14:paraId="53FF3F01" w14:textId="77777777" w:rsidR="00000000" w:rsidRDefault="00CF0F56">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w:instrText>
      </w:r>
      <w:r>
        <w:instrText xml:space="preserve">PAGEREF _Toc92193312 \h </w:instrText>
      </w:r>
      <w:r>
        <w:fldChar w:fldCharType="separate"/>
      </w:r>
      <w:r>
        <w:t>100</w:t>
      </w:r>
      <w:r>
        <w:fldChar w:fldCharType="end"/>
      </w:r>
    </w:p>
    <w:p w14:paraId="0220F6B0"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_Toc92193313 \h </w:instrText>
      </w:r>
      <w:r>
        <w:fldChar w:fldCharType="separate"/>
      </w:r>
      <w:r>
        <w:t>101</w:t>
      </w:r>
      <w:r>
        <w:fldChar w:fldCharType="end"/>
      </w:r>
    </w:p>
    <w:p w14:paraId="45A471F0"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 טיפול בקטינים נפגעי עבירות מין או אלימות, התשס"ג-2003</w:t>
      </w:r>
      <w:r>
        <w:tab/>
      </w:r>
      <w:r>
        <w:fldChar w:fldCharType="begin"/>
      </w:r>
      <w:r>
        <w:instrText xml:space="preserve"> PAGEREF _Toc92193314 \h </w:instrText>
      </w:r>
      <w:r>
        <w:fldChar w:fldCharType="separate"/>
      </w:r>
      <w:r>
        <w:t>102</w:t>
      </w:r>
      <w:r>
        <w:fldChar w:fldCharType="end"/>
      </w:r>
    </w:p>
    <w:p w14:paraId="50B3E047" w14:textId="77777777" w:rsidR="00000000" w:rsidRDefault="00CF0F56">
      <w:pPr>
        <w:pStyle w:val="TOC2"/>
        <w:tabs>
          <w:tab w:val="right" w:leader="dot" w:pos="8296"/>
        </w:tabs>
        <w:ind w:right="0"/>
        <w:rPr>
          <w:rFonts w:ascii="Times New Roman" w:hAnsi="Times New Roman" w:cs="Times New Roman"/>
          <w:sz w:val="24"/>
          <w:szCs w:val="24"/>
        </w:rPr>
      </w:pPr>
      <w:r>
        <w:rPr>
          <w:rtl/>
        </w:rPr>
        <w:t>מיכאל</w:t>
      </w:r>
      <w:r>
        <w:t xml:space="preserve"> </w:t>
      </w:r>
      <w:r>
        <w:rPr>
          <w:rtl/>
        </w:rPr>
        <w:t xml:space="preserve">מלכיאור </w:t>
      </w:r>
      <w:r>
        <w:t>(</w:t>
      </w:r>
      <w:r>
        <w:rPr>
          <w:rtl/>
        </w:rPr>
        <w:t>העבודה-מימד):</w:t>
      </w:r>
      <w:r>
        <w:tab/>
      </w:r>
      <w:r>
        <w:fldChar w:fldCharType="begin"/>
      </w:r>
      <w:r>
        <w:instrText xml:space="preserve"> PAGEREF _Toc92193315 \h </w:instrText>
      </w:r>
      <w:r>
        <w:fldChar w:fldCharType="separate"/>
      </w:r>
      <w:r>
        <w:t>102</w:t>
      </w:r>
      <w:r>
        <w:fldChar w:fldCharType="end"/>
      </w:r>
    </w:p>
    <w:p w14:paraId="1FAFD757"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w:t>
      </w:r>
      <w:r>
        <w:rPr>
          <w:rtl/>
        </w:rPr>
        <w:t>בולון אורלב:</w:t>
      </w:r>
      <w:r>
        <w:tab/>
      </w:r>
      <w:r>
        <w:fldChar w:fldCharType="begin"/>
      </w:r>
      <w:r>
        <w:instrText xml:space="preserve"> PAGEREF _Toc92193316 \h </w:instrText>
      </w:r>
      <w:r>
        <w:fldChar w:fldCharType="separate"/>
      </w:r>
      <w:r>
        <w:t>104</w:t>
      </w:r>
      <w:r>
        <w:fldChar w:fldCharType="end"/>
      </w:r>
    </w:p>
    <w:p w14:paraId="37E4EC63"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הבטחת הכנסה </w:t>
      </w:r>
      <w:r>
        <w:t xml:space="preserve"> (</w:t>
      </w:r>
      <w:r>
        <w:rPr>
          <w:rtl/>
        </w:rPr>
        <w:t>תיקון - הכרה באפוטרופוס כהורה יחיד), התשס"ג-2003</w:t>
      </w:r>
      <w:r>
        <w:tab/>
      </w:r>
      <w:r>
        <w:fldChar w:fldCharType="begin"/>
      </w:r>
      <w:r>
        <w:instrText xml:space="preserve"> PAGEREF _Toc92193317 \h </w:instrText>
      </w:r>
      <w:r>
        <w:fldChar w:fldCharType="separate"/>
      </w:r>
      <w:r>
        <w:t>105</w:t>
      </w:r>
      <w:r>
        <w:fldChar w:fldCharType="end"/>
      </w:r>
    </w:p>
    <w:p w14:paraId="644D6C40" w14:textId="77777777" w:rsidR="00000000" w:rsidRDefault="00CF0F56">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_Toc92193318 \h </w:instrText>
      </w:r>
      <w:r>
        <w:fldChar w:fldCharType="separate"/>
      </w:r>
      <w:r>
        <w:t>105</w:t>
      </w:r>
      <w:r>
        <w:fldChar w:fldCharType="end"/>
      </w:r>
    </w:p>
    <w:p w14:paraId="093ECEBC"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 משפחות חד-הוריות (תיקון - הכרה באפוטרו</w:t>
      </w:r>
      <w:r>
        <w:rPr>
          <w:rtl/>
        </w:rPr>
        <w:t xml:space="preserve">פוס </w:t>
      </w:r>
      <w:r>
        <w:t xml:space="preserve"> </w:t>
      </w:r>
      <w:r>
        <w:rPr>
          <w:rtl/>
        </w:rPr>
        <w:t>על חסוי כהורה יחיד), התשס"ג-2003</w:t>
      </w:r>
      <w:r>
        <w:tab/>
      </w:r>
      <w:r>
        <w:fldChar w:fldCharType="begin"/>
      </w:r>
      <w:r>
        <w:instrText xml:space="preserve"> PAGEREF _Toc92193319 \h </w:instrText>
      </w:r>
      <w:r>
        <w:fldChar w:fldCharType="separate"/>
      </w:r>
      <w:r>
        <w:t>106</w:t>
      </w:r>
      <w:r>
        <w:fldChar w:fldCharType="end"/>
      </w:r>
    </w:p>
    <w:p w14:paraId="498DC2F6" w14:textId="77777777" w:rsidR="00000000" w:rsidRDefault="00CF0F5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_Toc92193320 \h </w:instrText>
      </w:r>
      <w:r>
        <w:fldChar w:fldCharType="separate"/>
      </w:r>
      <w:r>
        <w:t>106</w:t>
      </w:r>
      <w:r>
        <w:fldChar w:fldCharType="end"/>
      </w:r>
    </w:p>
    <w:p w14:paraId="5E7D27D7"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_Toc92193321 \h </w:instrText>
      </w:r>
      <w:r>
        <w:fldChar w:fldCharType="separate"/>
      </w:r>
      <w:r>
        <w:t>106</w:t>
      </w:r>
      <w:r>
        <w:fldChar w:fldCharType="end"/>
      </w:r>
    </w:p>
    <w:p w14:paraId="026E4018"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 הספרייה הלאומית, התשס"ד 2004</w:t>
      </w:r>
      <w:r>
        <w:tab/>
      </w:r>
      <w:r>
        <w:fldChar w:fldCharType="begin"/>
      </w:r>
      <w:r>
        <w:instrText xml:space="preserve"> PAGEREF _Toc92193322 \h </w:instrText>
      </w:r>
      <w:r>
        <w:fldChar w:fldCharType="separate"/>
      </w:r>
      <w:r>
        <w:t>108</w:t>
      </w:r>
      <w:r>
        <w:fldChar w:fldCharType="end"/>
      </w:r>
    </w:p>
    <w:p w14:paraId="5A9D9C27" w14:textId="77777777" w:rsidR="00000000" w:rsidRDefault="00CF0F5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w:t>
      </w:r>
      <w:r>
        <w:rPr>
          <w:rtl/>
        </w:rPr>
        <w:t>ד (האיחוד הלאומי - ישראל ביתנו):</w:t>
      </w:r>
      <w:r>
        <w:tab/>
      </w:r>
      <w:r>
        <w:fldChar w:fldCharType="begin"/>
      </w:r>
      <w:r>
        <w:instrText xml:space="preserve"> PAGEREF _Toc92193323 \h </w:instrText>
      </w:r>
      <w:r>
        <w:fldChar w:fldCharType="separate"/>
      </w:r>
      <w:r>
        <w:t>108</w:t>
      </w:r>
      <w:r>
        <w:fldChar w:fldCharType="end"/>
      </w:r>
    </w:p>
    <w:p w14:paraId="6B7C704A" w14:textId="77777777" w:rsidR="00000000" w:rsidRDefault="00CF0F5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_Toc92193324 \h </w:instrText>
      </w:r>
      <w:r>
        <w:fldChar w:fldCharType="separate"/>
      </w:r>
      <w:r>
        <w:t>109</w:t>
      </w:r>
      <w:r>
        <w:fldChar w:fldCharType="end"/>
      </w:r>
    </w:p>
    <w:p w14:paraId="1FECBBD9" w14:textId="77777777" w:rsidR="00000000" w:rsidRDefault="00CF0F5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_Toc92193325 \h </w:instrText>
      </w:r>
      <w:r>
        <w:fldChar w:fldCharType="separate"/>
      </w:r>
      <w:r>
        <w:t>109</w:t>
      </w:r>
      <w:r>
        <w:fldChar w:fldCharType="end"/>
      </w:r>
    </w:p>
    <w:p w14:paraId="57EF3C23" w14:textId="77777777" w:rsidR="00000000" w:rsidRDefault="00CF0F5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w:instrText>
      </w:r>
      <w:r>
        <w:instrText xml:space="preserve">EREF _Toc92193326 \h </w:instrText>
      </w:r>
      <w:r>
        <w:fldChar w:fldCharType="separate"/>
      </w:r>
      <w:r>
        <w:t>109</w:t>
      </w:r>
      <w:r>
        <w:fldChar w:fldCharType="end"/>
      </w:r>
    </w:p>
    <w:p w14:paraId="0FE2EF6C"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המועצה להשכלה גבוהה (תיקון - נציגות </w:t>
      </w:r>
      <w:r>
        <w:t xml:space="preserve"> </w:t>
      </w:r>
      <w:r>
        <w:rPr>
          <w:rtl/>
        </w:rPr>
        <w:t>סטודנטים במועצה), התשס"ד-200</w:t>
      </w:r>
      <w:r>
        <w:t>4</w:t>
      </w:r>
      <w:r>
        <w:tab/>
      </w:r>
      <w:r>
        <w:fldChar w:fldCharType="begin"/>
      </w:r>
      <w:r>
        <w:instrText xml:space="preserve"> PAGEREF _Toc92193327 \h </w:instrText>
      </w:r>
      <w:r>
        <w:fldChar w:fldCharType="separate"/>
      </w:r>
      <w:r>
        <w:t>110</w:t>
      </w:r>
      <w:r>
        <w:fldChar w:fldCharType="end"/>
      </w:r>
    </w:p>
    <w:p w14:paraId="1007BA82" w14:textId="77777777" w:rsidR="00000000" w:rsidRDefault="00CF0F56">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_Toc92193328 \h </w:instrText>
      </w:r>
      <w:r>
        <w:fldChar w:fldCharType="separate"/>
      </w:r>
      <w:r>
        <w:t>110</w:t>
      </w:r>
      <w:r>
        <w:fldChar w:fldCharType="end"/>
      </w:r>
    </w:p>
    <w:p w14:paraId="138AD084"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הצעת חוק המועצה להשכלה גבוהה (תיקון - נציגות </w:t>
      </w:r>
      <w:r>
        <w:t xml:space="preserve"> </w:t>
      </w:r>
      <w:r>
        <w:rPr>
          <w:rtl/>
        </w:rPr>
        <w:t>סטודנטים במועצה),</w:t>
      </w:r>
      <w:r>
        <w:rPr>
          <w:rtl/>
        </w:rPr>
        <w:t xml:space="preserve"> התשס"ד-2004</w:t>
      </w:r>
      <w:r>
        <w:tab/>
      </w:r>
      <w:r>
        <w:fldChar w:fldCharType="begin"/>
      </w:r>
      <w:r>
        <w:instrText xml:space="preserve"> PAGEREF _Toc92193329 \h </w:instrText>
      </w:r>
      <w:r>
        <w:fldChar w:fldCharType="separate"/>
      </w:r>
      <w:r>
        <w:t>111</w:t>
      </w:r>
      <w:r>
        <w:fldChar w:fldCharType="end"/>
      </w:r>
    </w:p>
    <w:p w14:paraId="4F6E0FC6" w14:textId="77777777" w:rsidR="00000000" w:rsidRDefault="00CF0F56">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_Toc92193330 \h </w:instrText>
      </w:r>
      <w:r>
        <w:fldChar w:fldCharType="separate"/>
      </w:r>
      <w:r>
        <w:t>111</w:t>
      </w:r>
      <w:r>
        <w:fldChar w:fldCharType="end"/>
      </w:r>
    </w:p>
    <w:p w14:paraId="4C600522" w14:textId="77777777" w:rsidR="00000000" w:rsidRDefault="00CF0F5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_Toc92193331 \h </w:instrText>
      </w:r>
      <w:r>
        <w:fldChar w:fldCharType="separate"/>
      </w:r>
      <w:r>
        <w:t>112</w:t>
      </w:r>
      <w:r>
        <w:fldChar w:fldCharType="end"/>
      </w:r>
    </w:p>
    <w:p w14:paraId="1AB1B9E7"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 לתיקון פקודת העיריות (ועדה לאיכות הסביבה), התשס"ד-2004</w:t>
      </w:r>
      <w:r>
        <w:tab/>
      </w:r>
      <w:r>
        <w:fldChar w:fldCharType="begin"/>
      </w:r>
      <w:r>
        <w:instrText xml:space="preserve"> PAGEREF _Toc92193332</w:instrText>
      </w:r>
      <w:r>
        <w:instrText xml:space="preserve"> \h </w:instrText>
      </w:r>
      <w:r>
        <w:fldChar w:fldCharType="separate"/>
      </w:r>
      <w:r>
        <w:t>114</w:t>
      </w:r>
      <w:r>
        <w:fldChar w:fldCharType="end"/>
      </w:r>
    </w:p>
    <w:p w14:paraId="2F359083"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_Toc92193333 \h </w:instrText>
      </w:r>
      <w:r>
        <w:fldChar w:fldCharType="separate"/>
      </w:r>
      <w:r>
        <w:t>114</w:t>
      </w:r>
      <w:r>
        <w:fldChar w:fldCharType="end"/>
      </w:r>
    </w:p>
    <w:p w14:paraId="34F5B0E8" w14:textId="77777777" w:rsidR="00000000" w:rsidRDefault="00CF0F5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_Toc92193334 \h </w:instrText>
      </w:r>
      <w:r>
        <w:fldChar w:fldCharType="separate"/>
      </w:r>
      <w:r>
        <w:t>115</w:t>
      </w:r>
      <w:r>
        <w:fldChar w:fldCharType="end"/>
      </w:r>
    </w:p>
    <w:p w14:paraId="50907A6A" w14:textId="77777777" w:rsidR="00000000" w:rsidRDefault="00CF0F56">
      <w:pPr>
        <w:pStyle w:val="TOC1"/>
        <w:tabs>
          <w:tab w:val="right" w:leader="dot" w:pos="8296"/>
        </w:tabs>
        <w:ind w:right="0"/>
        <w:rPr>
          <w:rFonts w:ascii="Times New Roman" w:hAnsi="Times New Roman" w:cs="Times New Roman"/>
          <w:sz w:val="24"/>
          <w:szCs w:val="24"/>
        </w:rPr>
      </w:pPr>
      <w:r>
        <w:rPr>
          <w:rtl/>
        </w:rPr>
        <w:t>דברי הרב שפירא ורבנים נוספים לסרב פקודה</w:t>
      </w:r>
      <w:r>
        <w:tab/>
      </w:r>
      <w:r>
        <w:fldChar w:fldCharType="begin"/>
      </w:r>
      <w:r>
        <w:instrText xml:space="preserve"> PAGEREF _Toc92193335 \h </w:instrText>
      </w:r>
      <w:r>
        <w:fldChar w:fldCharType="separate"/>
      </w:r>
      <w:r>
        <w:t>115</w:t>
      </w:r>
      <w:r>
        <w:fldChar w:fldCharType="end"/>
      </w:r>
    </w:p>
    <w:p w14:paraId="51B50EF2" w14:textId="77777777" w:rsidR="00000000" w:rsidRDefault="00CF0F56">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_Toc92193336 \h </w:instrText>
      </w:r>
      <w:r>
        <w:fldChar w:fldCharType="separate"/>
      </w:r>
      <w:r>
        <w:t>115</w:t>
      </w:r>
      <w:r>
        <w:fldChar w:fldCharType="end"/>
      </w:r>
    </w:p>
    <w:p w14:paraId="2A0B3CF9" w14:textId="77777777" w:rsidR="00000000" w:rsidRDefault="00CF0F56">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_Toc92193337 \h </w:instrText>
      </w:r>
      <w:r>
        <w:fldChar w:fldCharType="separate"/>
      </w:r>
      <w:r>
        <w:t>117</w:t>
      </w:r>
      <w:r>
        <w:fldChar w:fldCharType="end"/>
      </w:r>
    </w:p>
    <w:p w14:paraId="0C2ED4E2" w14:textId="77777777" w:rsidR="00000000" w:rsidRDefault="00CF0F56">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_Toc92193338 \h </w:instrText>
      </w:r>
      <w:r>
        <w:fldChar w:fldCharType="separate"/>
      </w:r>
      <w:r>
        <w:t>118</w:t>
      </w:r>
      <w:r>
        <w:fldChar w:fldCharType="end"/>
      </w:r>
    </w:p>
    <w:p w14:paraId="7BA98CF5" w14:textId="77777777" w:rsidR="00000000" w:rsidRDefault="00CF0F5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_Toc92193339 \h </w:instrText>
      </w:r>
      <w:r>
        <w:fldChar w:fldCharType="separate"/>
      </w:r>
      <w:r>
        <w:t>120</w:t>
      </w:r>
      <w:r>
        <w:fldChar w:fldCharType="end"/>
      </w:r>
    </w:p>
    <w:p w14:paraId="32918F50" w14:textId="77777777" w:rsidR="00000000" w:rsidRDefault="00CF0F5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_Toc92193340 \h </w:instrText>
      </w:r>
      <w:r>
        <w:fldChar w:fldCharType="separate"/>
      </w:r>
      <w:r>
        <w:t>121</w:t>
      </w:r>
      <w:r>
        <w:fldChar w:fldCharType="end"/>
      </w:r>
    </w:p>
    <w:p w14:paraId="1533B0BB" w14:textId="77777777" w:rsidR="00000000" w:rsidRDefault="00CF0F56">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w:instrText>
      </w:r>
      <w:r>
        <w:instrText xml:space="preserve">GEREF _Toc92193341 \h </w:instrText>
      </w:r>
      <w:r>
        <w:fldChar w:fldCharType="separate"/>
      </w:r>
      <w:r>
        <w:t>121</w:t>
      </w:r>
      <w:r>
        <w:fldChar w:fldCharType="end"/>
      </w:r>
    </w:p>
    <w:p w14:paraId="7B0FA00A" w14:textId="77777777" w:rsidR="00000000" w:rsidRDefault="00CF0F5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_Toc92193342 \h </w:instrText>
      </w:r>
      <w:r>
        <w:fldChar w:fldCharType="separate"/>
      </w:r>
      <w:r>
        <w:t>122</w:t>
      </w:r>
      <w:r>
        <w:fldChar w:fldCharType="end"/>
      </w:r>
    </w:p>
    <w:p w14:paraId="217BA2FC" w14:textId="77777777" w:rsidR="00000000" w:rsidRDefault="00CF0F56">
      <w:pPr>
        <w:pStyle w:val="TOC1"/>
        <w:tabs>
          <w:tab w:val="right" w:leader="dot" w:pos="8296"/>
        </w:tabs>
        <w:ind w:right="0"/>
        <w:rPr>
          <w:rFonts w:ascii="Times New Roman" w:hAnsi="Times New Roman" w:cs="Times New Roman"/>
          <w:sz w:val="24"/>
          <w:szCs w:val="24"/>
        </w:rPr>
      </w:pPr>
      <w:r>
        <w:rPr>
          <w:rtl/>
        </w:rPr>
        <w:t>דברי הרב שפירא ורבנים נוספים לסרב פקודה</w:t>
      </w:r>
      <w:r>
        <w:tab/>
      </w:r>
      <w:r>
        <w:fldChar w:fldCharType="begin"/>
      </w:r>
      <w:r>
        <w:instrText xml:space="preserve"> PAGEREF _Toc92193343 \h </w:instrText>
      </w:r>
      <w:r>
        <w:fldChar w:fldCharType="separate"/>
      </w:r>
      <w:r>
        <w:t>122</w:t>
      </w:r>
      <w:r>
        <w:fldChar w:fldCharType="end"/>
      </w:r>
    </w:p>
    <w:p w14:paraId="1F28610F" w14:textId="77777777" w:rsidR="00000000" w:rsidRDefault="00CF0F56">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_Toc92193344 \h </w:instrText>
      </w:r>
      <w:r>
        <w:fldChar w:fldCharType="separate"/>
      </w:r>
      <w:r>
        <w:t>122</w:t>
      </w:r>
      <w:r>
        <w:fldChar w:fldCharType="end"/>
      </w:r>
    </w:p>
    <w:p w14:paraId="6B20492C" w14:textId="77777777" w:rsidR="00000000" w:rsidRDefault="00CF0F56">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_Toc92193345 \h </w:instrText>
      </w:r>
      <w:r>
        <w:fldChar w:fldCharType="separate"/>
      </w:r>
      <w:r>
        <w:t>123</w:t>
      </w:r>
      <w:r>
        <w:fldChar w:fldCharType="end"/>
      </w:r>
    </w:p>
    <w:p w14:paraId="50A41D30" w14:textId="77777777" w:rsidR="00000000" w:rsidRDefault="00CF0F5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_Toc92193346 \h </w:instrText>
      </w:r>
      <w:r>
        <w:fldChar w:fldCharType="separate"/>
      </w:r>
      <w:r>
        <w:t>124</w:t>
      </w:r>
      <w:r>
        <w:fldChar w:fldCharType="end"/>
      </w:r>
    </w:p>
    <w:p w14:paraId="43008C2F"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_Toc92193347 \h </w:instrText>
      </w:r>
      <w:r>
        <w:fldChar w:fldCharType="separate"/>
      </w:r>
      <w:r>
        <w:t>126</w:t>
      </w:r>
      <w:r>
        <w:fldChar w:fldCharType="end"/>
      </w:r>
    </w:p>
    <w:p w14:paraId="070EC770" w14:textId="77777777" w:rsidR="00000000" w:rsidRDefault="00CF0F5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_Toc92193348 \h </w:instrText>
      </w:r>
      <w:r>
        <w:fldChar w:fldCharType="separate"/>
      </w:r>
      <w:r>
        <w:t>128</w:t>
      </w:r>
      <w:r>
        <w:fldChar w:fldCharType="end"/>
      </w:r>
    </w:p>
    <w:p w14:paraId="5D05B76D" w14:textId="77777777" w:rsidR="00000000" w:rsidRDefault="00CF0F5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_Toc92193349 \h </w:instrText>
      </w:r>
      <w:r>
        <w:fldChar w:fldCharType="separate"/>
      </w:r>
      <w:r>
        <w:t>129</w:t>
      </w:r>
      <w:r>
        <w:fldChar w:fldCharType="end"/>
      </w:r>
    </w:p>
    <w:p w14:paraId="3F5AC317" w14:textId="77777777" w:rsidR="00000000" w:rsidRDefault="00CF0F5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w:instrText>
      </w:r>
      <w:r>
        <w:instrText xml:space="preserve">2193350 \h </w:instrText>
      </w:r>
      <w:r>
        <w:fldChar w:fldCharType="separate"/>
      </w:r>
      <w:r>
        <w:t>129</w:t>
      </w:r>
      <w:r>
        <w:fldChar w:fldCharType="end"/>
      </w:r>
    </w:p>
    <w:p w14:paraId="17FB11D0" w14:textId="77777777" w:rsidR="00000000" w:rsidRDefault="00CF0F5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_Toc92193351 \h </w:instrText>
      </w:r>
      <w:r>
        <w:fldChar w:fldCharType="separate"/>
      </w:r>
      <w:r>
        <w:t>130</w:t>
      </w:r>
      <w:r>
        <w:fldChar w:fldCharType="end"/>
      </w:r>
    </w:p>
    <w:p w14:paraId="15E724D8" w14:textId="77777777" w:rsidR="00000000" w:rsidRDefault="00CF0F5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_Toc92193352 \h </w:instrText>
      </w:r>
      <w:r>
        <w:fldChar w:fldCharType="separate"/>
      </w:r>
      <w:r>
        <w:t>131</w:t>
      </w:r>
      <w:r>
        <w:fldChar w:fldCharType="end"/>
      </w:r>
    </w:p>
    <w:p w14:paraId="5F7D227F" w14:textId="77777777" w:rsidR="00000000" w:rsidRDefault="00CF0F56">
      <w:pPr>
        <w:pStyle w:val="TOC1"/>
        <w:tabs>
          <w:tab w:val="right" w:leader="dot" w:pos="8296"/>
        </w:tabs>
        <w:ind w:right="0"/>
        <w:rPr>
          <w:rFonts w:ascii="Times New Roman" w:hAnsi="Times New Roman" w:cs="Times New Roman"/>
          <w:sz w:val="24"/>
          <w:szCs w:val="24"/>
        </w:rPr>
      </w:pPr>
      <w:r>
        <w:rPr>
          <w:rtl/>
        </w:rPr>
        <w:t>פגישת ראש הממשלה עם נציגי מועצת יש"ע וסוגיית משאל העם</w:t>
      </w:r>
      <w:r>
        <w:tab/>
      </w:r>
      <w:r>
        <w:fldChar w:fldCharType="begin"/>
      </w:r>
      <w:r>
        <w:instrText xml:space="preserve"> PAGEREF _Toc92193353 \h </w:instrText>
      </w:r>
      <w:r>
        <w:fldChar w:fldCharType="separate"/>
      </w:r>
      <w:r>
        <w:t>131</w:t>
      </w:r>
      <w:r>
        <w:fldChar w:fldCharType="end"/>
      </w:r>
    </w:p>
    <w:p w14:paraId="5EA14C89" w14:textId="77777777" w:rsidR="00000000" w:rsidRDefault="00CF0F56">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_Toc92193354 \h </w:instrText>
      </w:r>
      <w:r>
        <w:fldChar w:fldCharType="separate"/>
      </w:r>
      <w:r>
        <w:t>131</w:t>
      </w:r>
      <w:r>
        <w:fldChar w:fldCharType="end"/>
      </w:r>
    </w:p>
    <w:p w14:paraId="6D01FAE9" w14:textId="77777777" w:rsidR="00000000" w:rsidRDefault="00CF0F5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_Toc92193355 \h </w:instrText>
      </w:r>
      <w:r>
        <w:fldChar w:fldCharType="separate"/>
      </w:r>
      <w:r>
        <w:t>132</w:t>
      </w:r>
      <w:r>
        <w:fldChar w:fldCharType="end"/>
      </w:r>
    </w:p>
    <w:p w14:paraId="0003A001" w14:textId="77777777" w:rsidR="00000000" w:rsidRDefault="00CF0F5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_Toc92193356 \h </w:instrText>
      </w:r>
      <w:r>
        <w:fldChar w:fldCharType="separate"/>
      </w:r>
      <w:r>
        <w:t>133</w:t>
      </w:r>
      <w:r>
        <w:fldChar w:fldCharType="end"/>
      </w:r>
    </w:p>
    <w:p w14:paraId="261DF472" w14:textId="77777777" w:rsidR="00000000" w:rsidRDefault="00CF0F56">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_Toc92193357 \h </w:instrText>
      </w:r>
      <w:r>
        <w:fldChar w:fldCharType="separate"/>
      </w:r>
      <w:r>
        <w:t>135</w:t>
      </w:r>
      <w:r>
        <w:fldChar w:fldCharType="end"/>
      </w:r>
    </w:p>
    <w:p w14:paraId="66378817" w14:textId="77777777" w:rsidR="00000000" w:rsidRDefault="00CF0F56">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_Toc92193358 \h </w:instrText>
      </w:r>
      <w:r>
        <w:fldChar w:fldCharType="separate"/>
      </w:r>
      <w:r>
        <w:t>136</w:t>
      </w:r>
      <w:r>
        <w:fldChar w:fldCharType="end"/>
      </w:r>
    </w:p>
    <w:p w14:paraId="7B6CB760" w14:textId="77777777" w:rsidR="00000000" w:rsidRDefault="00CF0F56">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_Toc92193</w:instrText>
      </w:r>
      <w:r>
        <w:instrText xml:space="preserve">359 \h </w:instrText>
      </w:r>
      <w:r>
        <w:fldChar w:fldCharType="separate"/>
      </w:r>
      <w:r>
        <w:t>136</w:t>
      </w:r>
      <w:r>
        <w:fldChar w:fldCharType="end"/>
      </w:r>
    </w:p>
    <w:p w14:paraId="14C3DE4E" w14:textId="77777777" w:rsidR="00000000" w:rsidRDefault="00CF0F5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_Toc92193360 \h </w:instrText>
      </w:r>
      <w:r>
        <w:fldChar w:fldCharType="separate"/>
      </w:r>
      <w:r>
        <w:t>138</w:t>
      </w:r>
      <w:r>
        <w:fldChar w:fldCharType="end"/>
      </w:r>
    </w:p>
    <w:p w14:paraId="393416B3" w14:textId="77777777" w:rsidR="00000000" w:rsidRDefault="00CF0F56">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_Toc92193361 \h </w:instrText>
      </w:r>
      <w:r>
        <w:fldChar w:fldCharType="separate"/>
      </w:r>
      <w:r>
        <w:t>142</w:t>
      </w:r>
      <w:r>
        <w:fldChar w:fldCharType="end"/>
      </w:r>
    </w:p>
    <w:p w14:paraId="1E57ABFE" w14:textId="77777777" w:rsidR="00000000" w:rsidRDefault="00CF0F5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_Toc92193362 \h </w:instrText>
      </w:r>
      <w:r>
        <w:fldChar w:fldCharType="separate"/>
      </w:r>
      <w:r>
        <w:t>142</w:t>
      </w:r>
      <w:r>
        <w:fldChar w:fldCharType="end"/>
      </w:r>
    </w:p>
    <w:p w14:paraId="246DF662" w14:textId="77777777" w:rsidR="00000000" w:rsidRDefault="00CF0F5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_Toc92193363 \h </w:instrText>
      </w:r>
      <w:r>
        <w:fldChar w:fldCharType="separate"/>
      </w:r>
      <w:r>
        <w:t>143</w:t>
      </w:r>
      <w:r>
        <w:fldChar w:fldCharType="end"/>
      </w:r>
    </w:p>
    <w:p w14:paraId="2991CF8A" w14:textId="77777777" w:rsidR="00000000" w:rsidRDefault="00CF0F56">
      <w:pPr>
        <w:pStyle w:val="TOC2"/>
        <w:tabs>
          <w:tab w:val="right" w:leader="dot" w:pos="8296"/>
        </w:tabs>
        <w:ind w:right="0"/>
        <w:rPr>
          <w:rFonts w:ascii="Times New Roman" w:hAnsi="Times New Roman" w:cs="Times New Roman"/>
          <w:sz w:val="24"/>
          <w:szCs w:val="24"/>
        </w:rPr>
      </w:pPr>
      <w:r>
        <w:rPr>
          <w:rtl/>
        </w:rPr>
        <w:t>עבד-אלמאלכ דהאמשה (רע"ם</w:t>
      </w:r>
      <w:r>
        <w:rPr>
          <w:rtl/>
        </w:rPr>
        <w:t>):</w:t>
      </w:r>
      <w:r>
        <w:tab/>
      </w:r>
      <w:r>
        <w:fldChar w:fldCharType="begin"/>
      </w:r>
      <w:r>
        <w:instrText xml:space="preserve"> PAGEREF _Toc92193364 \h </w:instrText>
      </w:r>
      <w:r>
        <w:fldChar w:fldCharType="separate"/>
      </w:r>
      <w:r>
        <w:t>143</w:t>
      </w:r>
      <w:r>
        <w:fldChar w:fldCharType="end"/>
      </w:r>
    </w:p>
    <w:p w14:paraId="59D3B4FA" w14:textId="77777777" w:rsidR="00000000" w:rsidRDefault="00CF0F5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_Toc92193365 \h </w:instrText>
      </w:r>
      <w:r>
        <w:fldChar w:fldCharType="separate"/>
      </w:r>
      <w:r>
        <w:t>144</w:t>
      </w:r>
      <w:r>
        <w:fldChar w:fldCharType="end"/>
      </w:r>
    </w:p>
    <w:p w14:paraId="29D2BE7A" w14:textId="77777777" w:rsidR="00000000" w:rsidRDefault="00CF0F5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_Toc92193366 \h </w:instrText>
      </w:r>
      <w:r>
        <w:fldChar w:fldCharType="separate"/>
      </w:r>
      <w:r>
        <w:t>145</w:t>
      </w:r>
      <w:r>
        <w:fldChar w:fldCharType="end"/>
      </w:r>
    </w:p>
    <w:p w14:paraId="14E21821" w14:textId="77777777" w:rsidR="00000000" w:rsidRDefault="00CF0F56">
      <w:pPr>
        <w:pStyle w:val="TOC1"/>
        <w:tabs>
          <w:tab w:val="right" w:leader="dot" w:pos="8296"/>
        </w:tabs>
        <w:ind w:right="0"/>
        <w:rPr>
          <w:rFonts w:ascii="Times New Roman" w:hAnsi="Times New Roman" w:cs="Times New Roman"/>
          <w:sz w:val="24"/>
          <w:szCs w:val="24"/>
        </w:rPr>
      </w:pPr>
      <w:r>
        <w:rPr>
          <w:rtl/>
        </w:rPr>
        <w:t>הצעת חוק לתיקון דיני הרשויות המקומיות (הוראת שעה), התשס"ה-2004</w:t>
      </w:r>
      <w:r>
        <w:tab/>
      </w:r>
      <w:r>
        <w:fldChar w:fldCharType="begin"/>
      </w:r>
      <w:r>
        <w:instrText xml:space="preserve"> PAGEREF _Toc92193367 \h </w:instrText>
      </w:r>
      <w:r>
        <w:fldChar w:fldCharType="separate"/>
      </w:r>
      <w:r>
        <w:t>146</w:t>
      </w:r>
      <w:r>
        <w:fldChar w:fldCharType="end"/>
      </w:r>
    </w:p>
    <w:p w14:paraId="40C45A3E" w14:textId="77777777" w:rsidR="00000000" w:rsidRDefault="00CF0F56">
      <w:pPr>
        <w:pStyle w:val="TOC2"/>
        <w:tabs>
          <w:tab w:val="right" w:leader="dot" w:pos="8296"/>
        </w:tabs>
        <w:ind w:right="0"/>
        <w:rPr>
          <w:rFonts w:ascii="Times New Roman" w:hAnsi="Times New Roman" w:cs="Times New Roman"/>
          <w:sz w:val="24"/>
          <w:szCs w:val="24"/>
        </w:rPr>
      </w:pPr>
      <w:r>
        <w:rPr>
          <w:rtl/>
        </w:rPr>
        <w:t>אהוד</w:t>
      </w:r>
      <w:r>
        <w:t xml:space="preserve"> </w:t>
      </w:r>
      <w:r>
        <w:rPr>
          <w:rtl/>
        </w:rPr>
        <w:t xml:space="preserve">יתום (בשם </w:t>
      </w:r>
      <w:r>
        <w:rPr>
          <w:rtl/>
        </w:rPr>
        <w:t>ועדת הפנים ואיכות הסביבה</w:t>
      </w:r>
      <w:r>
        <w:t>):</w:t>
      </w:r>
      <w:r>
        <w:tab/>
      </w:r>
      <w:r>
        <w:fldChar w:fldCharType="begin"/>
      </w:r>
      <w:r>
        <w:instrText xml:space="preserve"> PAGEREF _Toc92193368 \h </w:instrText>
      </w:r>
      <w:r>
        <w:fldChar w:fldCharType="separate"/>
      </w:r>
      <w:r>
        <w:t>146</w:t>
      </w:r>
      <w:r>
        <w:fldChar w:fldCharType="end"/>
      </w:r>
    </w:p>
    <w:p w14:paraId="47C6D577" w14:textId="77777777" w:rsidR="00000000" w:rsidRDefault="00CF0F56">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_Toc92193369 \h </w:instrText>
      </w:r>
      <w:r>
        <w:fldChar w:fldCharType="separate"/>
      </w:r>
      <w:r>
        <w:t>149</w:t>
      </w:r>
      <w:r>
        <w:fldChar w:fldCharType="end"/>
      </w:r>
    </w:p>
    <w:p w14:paraId="31F80103" w14:textId="77777777" w:rsidR="00000000" w:rsidRDefault="00CF0F5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_Toc92193370 \h </w:instrText>
      </w:r>
      <w:r>
        <w:fldChar w:fldCharType="separate"/>
      </w:r>
      <w:r>
        <w:t>149</w:t>
      </w:r>
      <w:r>
        <w:fldChar w:fldCharType="end"/>
      </w:r>
    </w:p>
    <w:p w14:paraId="124B8E35" w14:textId="77777777" w:rsidR="00000000" w:rsidRDefault="00CF0F56">
      <w:pPr>
        <w:pStyle w:val="TOC1"/>
        <w:tabs>
          <w:tab w:val="right" w:leader="dot" w:pos="8296"/>
        </w:tabs>
        <w:ind w:right="0"/>
        <w:rPr>
          <w:rFonts w:ascii="Times New Roman" w:hAnsi="Times New Roman" w:cs="Times New Roman"/>
          <w:sz w:val="24"/>
          <w:szCs w:val="24"/>
        </w:rPr>
      </w:pPr>
      <w:r>
        <w:rPr>
          <w:rtl/>
        </w:rPr>
        <w:t>פתיחת שנת הלימודים באוניברסיטאות ועתיד ההשכלה הגבוהה בישראל</w:t>
      </w:r>
      <w:r>
        <w:tab/>
      </w:r>
      <w:r>
        <w:fldChar w:fldCharType="begin"/>
      </w:r>
      <w:r>
        <w:instrText xml:space="preserve"> PAGEREF _Toc92193371 \h </w:instrText>
      </w:r>
      <w:r>
        <w:fldChar w:fldCharType="separate"/>
      </w:r>
      <w:r>
        <w:t>149</w:t>
      </w:r>
      <w:r>
        <w:fldChar w:fldCharType="end"/>
      </w:r>
    </w:p>
    <w:p w14:paraId="779B50FB" w14:textId="77777777" w:rsidR="00000000" w:rsidRDefault="00CF0F56">
      <w:pPr>
        <w:pStyle w:val="TOC2"/>
        <w:tabs>
          <w:tab w:val="right" w:leader="dot" w:pos="8296"/>
        </w:tabs>
        <w:ind w:right="0"/>
        <w:rPr>
          <w:rFonts w:ascii="Times New Roman" w:hAnsi="Times New Roman" w:cs="Times New Roman"/>
          <w:sz w:val="24"/>
          <w:szCs w:val="24"/>
        </w:rPr>
      </w:pPr>
      <w:r>
        <w:rPr>
          <w:rtl/>
        </w:rPr>
        <w:t>א</w:t>
      </w:r>
      <w:r>
        <w:rPr>
          <w:rtl/>
        </w:rPr>
        <w:t>ברהם</w:t>
      </w:r>
      <w:r>
        <w:t xml:space="preserve"> </w:t>
      </w:r>
      <w:r>
        <w:rPr>
          <w:rtl/>
        </w:rPr>
        <w:t>בייגה שוחט (העבודה-מימד):</w:t>
      </w:r>
      <w:r>
        <w:tab/>
      </w:r>
      <w:r>
        <w:fldChar w:fldCharType="begin"/>
      </w:r>
      <w:r>
        <w:instrText xml:space="preserve"> PAGEREF _Toc92193372 \h </w:instrText>
      </w:r>
      <w:r>
        <w:fldChar w:fldCharType="separate"/>
      </w:r>
      <w:r>
        <w:t>150</w:t>
      </w:r>
      <w:r>
        <w:fldChar w:fldCharType="end"/>
      </w:r>
    </w:p>
    <w:p w14:paraId="1C7EA333" w14:textId="77777777" w:rsidR="00000000" w:rsidRDefault="00CF0F5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_Toc92193373 \h </w:instrText>
      </w:r>
      <w:r>
        <w:fldChar w:fldCharType="separate"/>
      </w:r>
      <w:r>
        <w:t>151</w:t>
      </w:r>
      <w:r>
        <w:fldChar w:fldCharType="end"/>
      </w:r>
    </w:p>
    <w:p w14:paraId="4147924D" w14:textId="77777777" w:rsidR="00000000" w:rsidRDefault="00CF0F5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_Toc92193374 \h </w:instrText>
      </w:r>
      <w:r>
        <w:fldChar w:fldCharType="separate"/>
      </w:r>
      <w:r>
        <w:t>152</w:t>
      </w:r>
      <w:r>
        <w:fldChar w:fldCharType="end"/>
      </w:r>
    </w:p>
    <w:p w14:paraId="71C46558" w14:textId="77777777" w:rsidR="00000000" w:rsidRDefault="00CF0F56">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_Toc92193375 \h </w:instrText>
      </w:r>
      <w:r>
        <w:fldChar w:fldCharType="separate"/>
      </w:r>
      <w:r>
        <w:t>154</w:t>
      </w:r>
      <w:r>
        <w:fldChar w:fldCharType="end"/>
      </w:r>
    </w:p>
    <w:p w14:paraId="1670C4DA" w14:textId="77777777" w:rsidR="00000000" w:rsidRDefault="00CF0F5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w:t>
      </w:r>
      <w:r>
        <w:rPr>
          <w:rtl/>
        </w:rPr>
        <w:t>רט לימור לבנת:</w:t>
      </w:r>
      <w:r>
        <w:tab/>
      </w:r>
      <w:r>
        <w:fldChar w:fldCharType="begin"/>
      </w:r>
      <w:r>
        <w:instrText xml:space="preserve"> PAGEREF _Toc92193376 \h </w:instrText>
      </w:r>
      <w:r>
        <w:fldChar w:fldCharType="separate"/>
      </w:r>
      <w:r>
        <w:t>155</w:t>
      </w:r>
      <w:r>
        <w:fldChar w:fldCharType="end"/>
      </w:r>
    </w:p>
    <w:p w14:paraId="7F3C979D" w14:textId="77777777" w:rsidR="00000000" w:rsidRDefault="00CF0F5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w:t>
      </w:r>
      <w:r>
        <w:t>"</w:t>
      </w:r>
      <w:r>
        <w:rPr>
          <w:rtl/>
        </w:rPr>
        <w:t>ד):</w:t>
      </w:r>
      <w:r>
        <w:tab/>
      </w:r>
      <w:r>
        <w:fldChar w:fldCharType="begin"/>
      </w:r>
      <w:r>
        <w:instrText xml:space="preserve"> PAGEREF _Toc92193377 \h </w:instrText>
      </w:r>
      <w:r>
        <w:fldChar w:fldCharType="separate"/>
      </w:r>
      <w:r>
        <w:t>160</w:t>
      </w:r>
      <w:r>
        <w:fldChar w:fldCharType="end"/>
      </w:r>
    </w:p>
    <w:p w14:paraId="5291599F" w14:textId="77777777" w:rsidR="00000000" w:rsidRDefault="00CF0F5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_Toc92193378 \h </w:instrText>
      </w:r>
      <w:r>
        <w:fldChar w:fldCharType="separate"/>
      </w:r>
      <w:r>
        <w:t>161</w:t>
      </w:r>
      <w:r>
        <w:fldChar w:fldCharType="end"/>
      </w:r>
    </w:p>
    <w:p w14:paraId="2D27FEB5" w14:textId="77777777" w:rsidR="00000000" w:rsidRDefault="00CF0F5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_Toc92193379 \h </w:instrText>
      </w:r>
      <w:r>
        <w:fldChar w:fldCharType="separate"/>
      </w:r>
      <w:r>
        <w:t>161</w:t>
      </w:r>
      <w:r>
        <w:fldChar w:fldCharType="end"/>
      </w:r>
    </w:p>
    <w:p w14:paraId="72632657" w14:textId="77777777" w:rsidR="00000000" w:rsidRDefault="00CF0F56">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_Toc92193380 \h </w:instrText>
      </w:r>
      <w:r>
        <w:fldChar w:fldCharType="separate"/>
      </w:r>
      <w:r>
        <w:t>162</w:t>
      </w:r>
      <w:r>
        <w:fldChar w:fldCharType="end"/>
      </w:r>
    </w:p>
    <w:p w14:paraId="60C2C779" w14:textId="77777777" w:rsidR="00000000" w:rsidRDefault="00CF0F5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_Toc92193381 \h </w:instrText>
      </w:r>
      <w:r>
        <w:fldChar w:fldCharType="separate"/>
      </w:r>
      <w:r>
        <w:t>163</w:t>
      </w:r>
      <w:r>
        <w:fldChar w:fldCharType="end"/>
      </w:r>
    </w:p>
    <w:p w14:paraId="2B6B4E24"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עלייה של </w:t>
      </w:r>
      <w:r>
        <w:t xml:space="preserve">20% </w:t>
      </w:r>
      <w:r>
        <w:rPr>
          <w:rtl/>
        </w:rPr>
        <w:t>במספר המפונים מבתיהם בשל אי</w:t>
      </w:r>
      <w:r>
        <w:t>-</w:t>
      </w:r>
      <w:r>
        <w:rPr>
          <w:rtl/>
        </w:rPr>
        <w:t>תשלום משכנתה</w:t>
      </w:r>
      <w:r>
        <w:tab/>
      </w:r>
      <w:r>
        <w:fldChar w:fldCharType="begin"/>
      </w:r>
      <w:r>
        <w:instrText xml:space="preserve"> PAGEREF _Toc92193382 \h </w:instrText>
      </w:r>
      <w:r>
        <w:fldChar w:fldCharType="separate"/>
      </w:r>
      <w:r>
        <w:t>163</w:t>
      </w:r>
      <w:r>
        <w:fldChar w:fldCharType="end"/>
      </w:r>
    </w:p>
    <w:p w14:paraId="4EA1851B" w14:textId="77777777" w:rsidR="00000000" w:rsidRDefault="00CF0F5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_Toc92193383 \h </w:instrText>
      </w:r>
      <w:r>
        <w:fldChar w:fldCharType="separate"/>
      </w:r>
      <w:r>
        <w:t>164</w:t>
      </w:r>
      <w:r>
        <w:fldChar w:fldCharType="end"/>
      </w:r>
    </w:p>
    <w:p w14:paraId="257C4855" w14:textId="77777777" w:rsidR="00000000" w:rsidRDefault="00CF0F56">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_Toc92193384 \h </w:instrText>
      </w:r>
      <w:r>
        <w:fldChar w:fldCharType="separate"/>
      </w:r>
      <w:r>
        <w:t>165</w:t>
      </w:r>
      <w:r>
        <w:fldChar w:fldCharType="end"/>
      </w:r>
    </w:p>
    <w:p w14:paraId="2BEFB175" w14:textId="77777777" w:rsidR="00000000" w:rsidRDefault="00CF0F56">
      <w:pPr>
        <w:pStyle w:val="TOC1"/>
        <w:tabs>
          <w:tab w:val="right" w:leader="dot" w:pos="8296"/>
        </w:tabs>
        <w:ind w:right="0"/>
        <w:rPr>
          <w:rFonts w:ascii="Times New Roman" w:hAnsi="Times New Roman" w:cs="Times New Roman"/>
          <w:sz w:val="24"/>
          <w:szCs w:val="24"/>
        </w:rPr>
      </w:pPr>
      <w:r>
        <w:rPr>
          <w:rtl/>
        </w:rPr>
        <w:t>מסמכים שהו</w:t>
      </w:r>
      <w:r>
        <w:rPr>
          <w:rtl/>
        </w:rPr>
        <w:t>נחו על שולחן הכנסת</w:t>
      </w:r>
      <w:r>
        <w:tab/>
      </w:r>
      <w:r>
        <w:fldChar w:fldCharType="begin"/>
      </w:r>
      <w:r>
        <w:instrText xml:space="preserve"> PAGEREF _Toc92193385 \h </w:instrText>
      </w:r>
      <w:r>
        <w:fldChar w:fldCharType="separate"/>
      </w:r>
      <w:r>
        <w:t>166</w:t>
      </w:r>
      <w:r>
        <w:fldChar w:fldCharType="end"/>
      </w:r>
    </w:p>
    <w:p w14:paraId="2577A169" w14:textId="77777777" w:rsidR="00000000" w:rsidRDefault="00CF0F56">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_Toc92193386 \h </w:instrText>
      </w:r>
      <w:r>
        <w:fldChar w:fldCharType="separate"/>
      </w:r>
      <w:r>
        <w:t>166</w:t>
      </w:r>
      <w:r>
        <w:fldChar w:fldCharType="end"/>
      </w:r>
    </w:p>
    <w:p w14:paraId="7977ECB1" w14:textId="77777777" w:rsidR="00000000" w:rsidRDefault="00CF0F5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_Toc92193387 \h </w:instrText>
      </w:r>
      <w:r>
        <w:fldChar w:fldCharType="separate"/>
      </w:r>
      <w:r>
        <w:t>167</w:t>
      </w:r>
      <w:r>
        <w:fldChar w:fldCharType="end"/>
      </w:r>
    </w:p>
    <w:p w14:paraId="08C0414F" w14:textId="77777777" w:rsidR="00000000" w:rsidRDefault="00CF0F56">
      <w:pPr>
        <w:pStyle w:val="TOC1"/>
        <w:tabs>
          <w:tab w:val="right" w:leader="dot" w:pos="8296"/>
        </w:tabs>
        <w:ind w:right="0"/>
        <w:rPr>
          <w:rFonts w:ascii="Times New Roman" w:hAnsi="Times New Roman" w:cs="Times New Roman"/>
          <w:sz w:val="24"/>
          <w:szCs w:val="24"/>
        </w:rPr>
      </w:pPr>
      <w:r>
        <w:rPr>
          <w:rtl/>
        </w:rPr>
        <w:t>עלייה</w:t>
      </w:r>
      <w:r>
        <w:t xml:space="preserve"> </w:t>
      </w:r>
      <w:r>
        <w:rPr>
          <w:rtl/>
        </w:rPr>
        <w:t xml:space="preserve">של </w:t>
      </w:r>
      <w:r>
        <w:t xml:space="preserve">20% </w:t>
      </w:r>
      <w:r>
        <w:rPr>
          <w:rtl/>
        </w:rPr>
        <w:t>במספר המפונים מבתיהם בשל אי</w:t>
      </w:r>
      <w:r>
        <w:t>-</w:t>
      </w:r>
      <w:r>
        <w:rPr>
          <w:rtl/>
        </w:rPr>
        <w:t>תשלום משכנתה</w:t>
      </w:r>
      <w:r>
        <w:tab/>
      </w:r>
      <w:r>
        <w:fldChar w:fldCharType="begin"/>
      </w:r>
      <w:r>
        <w:instrText xml:space="preserve"> PAGEREF _Toc92193388 \h </w:instrText>
      </w:r>
      <w:r>
        <w:fldChar w:fldCharType="separate"/>
      </w:r>
      <w:r>
        <w:t>16</w:t>
      </w:r>
      <w:r>
        <w:t>7</w:t>
      </w:r>
      <w:r>
        <w:fldChar w:fldCharType="end"/>
      </w:r>
    </w:p>
    <w:p w14:paraId="529622AE" w14:textId="77777777" w:rsidR="00000000" w:rsidRDefault="00CF0F56">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_Toc92193389 \h </w:instrText>
      </w:r>
      <w:r>
        <w:fldChar w:fldCharType="separate"/>
      </w:r>
      <w:r>
        <w:t>167</w:t>
      </w:r>
      <w:r>
        <w:fldChar w:fldCharType="end"/>
      </w:r>
    </w:p>
    <w:p w14:paraId="64BD42C7" w14:textId="77777777" w:rsidR="00000000" w:rsidRDefault="00CF0F5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_Toc92193390 \h </w:instrText>
      </w:r>
      <w:r>
        <w:fldChar w:fldCharType="separate"/>
      </w:r>
      <w:r>
        <w:t>169</w:t>
      </w:r>
      <w:r>
        <w:fldChar w:fldCharType="end"/>
      </w:r>
    </w:p>
    <w:p w14:paraId="4BB7B6C4" w14:textId="77777777" w:rsidR="00000000" w:rsidRDefault="00CF0F5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_Toc92193391 \h </w:instrText>
      </w:r>
      <w:r>
        <w:fldChar w:fldCharType="separate"/>
      </w:r>
      <w:r>
        <w:t>170</w:t>
      </w:r>
      <w:r>
        <w:fldChar w:fldCharType="end"/>
      </w:r>
    </w:p>
    <w:p w14:paraId="61EB5B50" w14:textId="77777777" w:rsidR="00000000" w:rsidRDefault="00CF0F5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_Toc92193392 \h </w:instrText>
      </w:r>
      <w:r>
        <w:fldChar w:fldCharType="separate"/>
      </w:r>
      <w:r>
        <w:t>171</w:t>
      </w:r>
      <w:r>
        <w:fldChar w:fldCharType="end"/>
      </w:r>
    </w:p>
    <w:p w14:paraId="1D1AEB4C" w14:textId="77777777" w:rsidR="00000000" w:rsidRDefault="00CF0F56">
      <w:pPr>
        <w:pStyle w:val="TOC1"/>
        <w:tabs>
          <w:tab w:val="right" w:leader="dot" w:pos="8296"/>
        </w:tabs>
        <w:ind w:right="0"/>
        <w:rPr>
          <w:rFonts w:ascii="Times New Roman" w:hAnsi="Times New Roman" w:cs="Times New Roman"/>
          <w:sz w:val="24"/>
          <w:szCs w:val="24"/>
        </w:rPr>
      </w:pPr>
      <w:r>
        <w:t xml:space="preserve">15 </w:t>
      </w:r>
      <w:r>
        <w:rPr>
          <w:rtl/>
        </w:rPr>
        <w:t>שנה לתחילת גל העלייה מחבר המדי</w:t>
      </w:r>
      <w:r>
        <w:rPr>
          <w:rtl/>
        </w:rPr>
        <w:t>נות</w:t>
      </w:r>
      <w:r>
        <w:tab/>
      </w:r>
      <w:r>
        <w:fldChar w:fldCharType="begin"/>
      </w:r>
      <w:r>
        <w:instrText xml:space="preserve"> PAGEREF _Toc92193393 \h </w:instrText>
      </w:r>
      <w:r>
        <w:fldChar w:fldCharType="separate"/>
      </w:r>
      <w:r>
        <w:t>171</w:t>
      </w:r>
      <w:r>
        <w:fldChar w:fldCharType="end"/>
      </w:r>
    </w:p>
    <w:p w14:paraId="2CC19748" w14:textId="77777777" w:rsidR="00000000" w:rsidRDefault="00CF0F56">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_Toc92193394 \h </w:instrText>
      </w:r>
      <w:r>
        <w:fldChar w:fldCharType="separate"/>
      </w:r>
      <w:r>
        <w:t>171</w:t>
      </w:r>
      <w:r>
        <w:fldChar w:fldCharType="end"/>
      </w:r>
    </w:p>
    <w:p w14:paraId="19D56260" w14:textId="77777777" w:rsidR="00000000" w:rsidRDefault="00CF0F56">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_Toc92193395 \h </w:instrText>
      </w:r>
      <w:r>
        <w:fldChar w:fldCharType="separate"/>
      </w:r>
      <w:r>
        <w:t>173</w:t>
      </w:r>
      <w:r>
        <w:fldChar w:fldCharType="end"/>
      </w:r>
    </w:p>
    <w:p w14:paraId="2A2BBFB6" w14:textId="77777777" w:rsidR="00000000" w:rsidRDefault="00CF0F5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_Toc92193396 \h </w:instrText>
      </w:r>
      <w:r>
        <w:fldChar w:fldCharType="separate"/>
      </w:r>
      <w:r>
        <w:t>174</w:t>
      </w:r>
      <w:r>
        <w:fldChar w:fldCharType="end"/>
      </w:r>
    </w:p>
    <w:p w14:paraId="6B6683DA" w14:textId="77777777" w:rsidR="00000000" w:rsidRDefault="00CF0F56">
      <w:pPr>
        <w:pStyle w:val="TOC1"/>
        <w:tabs>
          <w:tab w:val="right" w:leader="dot" w:pos="8296"/>
        </w:tabs>
        <w:ind w:right="0"/>
        <w:rPr>
          <w:rFonts w:ascii="Times New Roman" w:hAnsi="Times New Roman" w:cs="Times New Roman"/>
          <w:sz w:val="24"/>
          <w:szCs w:val="24"/>
        </w:rPr>
      </w:pPr>
      <w:r>
        <w:rPr>
          <w:rtl/>
        </w:rPr>
        <w:t xml:space="preserve">מדיניות הממשלה כלפי האוכלוסייה הערבית </w:t>
      </w:r>
      <w:r>
        <w:t xml:space="preserve"> </w:t>
      </w:r>
      <w:r>
        <w:rPr>
          <w:rtl/>
        </w:rPr>
        <w:t>מאירועי כפ</w:t>
      </w:r>
      <w:r>
        <w:rPr>
          <w:rtl/>
        </w:rPr>
        <w:t>ר</w:t>
      </w:r>
      <w:r>
        <w:t>-</w:t>
      </w:r>
      <w:r>
        <w:rPr>
          <w:rtl/>
        </w:rPr>
        <w:t>קאסם ועד אירועי אוקטובר 2000</w:t>
      </w:r>
      <w:r>
        <w:tab/>
      </w:r>
      <w:r>
        <w:fldChar w:fldCharType="begin"/>
      </w:r>
      <w:r>
        <w:instrText xml:space="preserve"> PAGEREF _Toc92193397 \h </w:instrText>
      </w:r>
      <w:r>
        <w:fldChar w:fldCharType="separate"/>
      </w:r>
      <w:r>
        <w:t>175</w:t>
      </w:r>
      <w:r>
        <w:fldChar w:fldCharType="end"/>
      </w:r>
    </w:p>
    <w:p w14:paraId="56DD411F" w14:textId="77777777" w:rsidR="00000000" w:rsidRDefault="00CF0F5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_Toc92193398 \h </w:instrText>
      </w:r>
      <w:r>
        <w:fldChar w:fldCharType="separate"/>
      </w:r>
      <w:r>
        <w:t>175</w:t>
      </w:r>
      <w:r>
        <w:fldChar w:fldCharType="end"/>
      </w:r>
    </w:p>
    <w:p w14:paraId="01183714" w14:textId="77777777" w:rsidR="00000000" w:rsidRDefault="00CF0F5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_Toc92193399 \h </w:instrText>
      </w:r>
      <w:r>
        <w:fldChar w:fldCharType="separate"/>
      </w:r>
      <w:r>
        <w:t>180</w:t>
      </w:r>
      <w:r>
        <w:fldChar w:fldCharType="end"/>
      </w:r>
    </w:p>
    <w:p w14:paraId="1905B490" w14:textId="77777777" w:rsidR="00000000" w:rsidRDefault="00CF0F5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_Toc92193400 \h </w:instrText>
      </w:r>
      <w:r>
        <w:fldChar w:fldCharType="separate"/>
      </w:r>
      <w:r>
        <w:t>181</w:t>
      </w:r>
      <w:r>
        <w:fldChar w:fldCharType="end"/>
      </w:r>
    </w:p>
    <w:p w14:paraId="0AECB7EE" w14:textId="77777777" w:rsidR="00000000" w:rsidRDefault="00CF0F56">
      <w:pPr>
        <w:pStyle w:val="TOC1"/>
        <w:tabs>
          <w:tab w:val="right" w:leader="dot" w:pos="8296"/>
        </w:tabs>
        <w:ind w:right="0"/>
        <w:rPr>
          <w:rFonts w:ascii="Times New Roman" w:hAnsi="Times New Roman" w:cs="Times New Roman"/>
          <w:sz w:val="24"/>
          <w:szCs w:val="24"/>
        </w:rPr>
      </w:pPr>
      <w:r>
        <w:rPr>
          <w:rtl/>
        </w:rPr>
        <w:t>גידול של פי</w:t>
      </w:r>
      <w:r>
        <w:t>-</w:t>
      </w:r>
      <w:r>
        <w:rPr>
          <w:rtl/>
        </w:rPr>
        <w:t>חמישה</w:t>
      </w:r>
      <w:r>
        <w:t xml:space="preserve"> </w:t>
      </w:r>
      <w:r>
        <w:rPr>
          <w:rtl/>
        </w:rPr>
        <w:t>במספר הילדים שנפל</w:t>
      </w:r>
      <w:r>
        <w:rPr>
          <w:rtl/>
        </w:rPr>
        <w:t>ו קורבן להתעללות</w:t>
      </w:r>
      <w:r>
        <w:tab/>
      </w:r>
      <w:r>
        <w:fldChar w:fldCharType="begin"/>
      </w:r>
      <w:r>
        <w:instrText xml:space="preserve"> PAGEREF _Toc92193401 \h </w:instrText>
      </w:r>
      <w:r>
        <w:fldChar w:fldCharType="separate"/>
      </w:r>
      <w:r>
        <w:t>181</w:t>
      </w:r>
      <w:r>
        <w:fldChar w:fldCharType="end"/>
      </w:r>
    </w:p>
    <w:p w14:paraId="3658EC9B" w14:textId="77777777" w:rsidR="00000000" w:rsidRDefault="00CF0F56">
      <w:pPr>
        <w:pStyle w:val="TOC2"/>
        <w:tabs>
          <w:tab w:val="right" w:leader="dot" w:pos="8296"/>
        </w:tabs>
        <w:ind w:right="0"/>
        <w:rPr>
          <w:rFonts w:ascii="Times New Roman" w:hAnsi="Times New Roman" w:cs="Times New Roman"/>
          <w:sz w:val="24"/>
          <w:szCs w:val="24"/>
        </w:rPr>
      </w:pPr>
      <w:r>
        <w:rPr>
          <w:rtl/>
        </w:rPr>
        <w:t>אלי בן-מנחם (העבודה-מימד):</w:t>
      </w:r>
      <w:r>
        <w:tab/>
      </w:r>
      <w:r>
        <w:fldChar w:fldCharType="begin"/>
      </w:r>
      <w:r>
        <w:instrText xml:space="preserve"> PAGEREF _Toc92193402 \h </w:instrText>
      </w:r>
      <w:r>
        <w:fldChar w:fldCharType="separate"/>
      </w:r>
      <w:r>
        <w:t>181</w:t>
      </w:r>
      <w:r>
        <w:fldChar w:fldCharType="end"/>
      </w:r>
    </w:p>
    <w:p w14:paraId="0C79CEEA" w14:textId="77777777" w:rsidR="00000000" w:rsidRDefault="00CF0F56">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_Toc92193403 \h </w:instrText>
      </w:r>
      <w:r>
        <w:fldChar w:fldCharType="separate"/>
      </w:r>
      <w:r>
        <w:t>183</w:t>
      </w:r>
      <w:r>
        <w:fldChar w:fldCharType="end"/>
      </w:r>
    </w:p>
    <w:p w14:paraId="3803A5A6" w14:textId="77777777" w:rsidR="00000000" w:rsidRDefault="00CF0F5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_Toc92193404 \h </w:instrText>
      </w:r>
      <w:r>
        <w:fldChar w:fldCharType="separate"/>
      </w:r>
      <w:r>
        <w:t>185</w:t>
      </w:r>
      <w:r>
        <w:fldChar w:fldCharType="end"/>
      </w:r>
    </w:p>
    <w:p w14:paraId="7EF6A572" w14:textId="77777777" w:rsidR="00000000" w:rsidRDefault="00CF0F5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_Toc92193405</w:instrText>
      </w:r>
      <w:r>
        <w:instrText xml:space="preserve"> \h </w:instrText>
      </w:r>
      <w:r>
        <w:fldChar w:fldCharType="separate"/>
      </w:r>
      <w:r>
        <w:t>186</w:t>
      </w:r>
      <w:r>
        <w:fldChar w:fldCharType="end"/>
      </w:r>
    </w:p>
    <w:p w14:paraId="573605F1" w14:textId="77777777" w:rsidR="00000000" w:rsidRDefault="00CF0F56">
      <w:pPr>
        <w:pStyle w:val="TOC1"/>
        <w:tabs>
          <w:tab w:val="right" w:leader="dot" w:pos="8296"/>
        </w:tabs>
        <w:ind w:right="0"/>
        <w:rPr>
          <w:rFonts w:ascii="Times New Roman" w:hAnsi="Times New Roman" w:cs="Times New Roman"/>
          <w:sz w:val="24"/>
          <w:szCs w:val="24"/>
        </w:rPr>
      </w:pPr>
      <w:r>
        <w:rPr>
          <w:rtl/>
        </w:rPr>
        <w:t>שימוש בסמים בקרב בני</w:t>
      </w:r>
      <w:r>
        <w:t>-</w:t>
      </w:r>
      <w:r>
        <w:rPr>
          <w:rtl/>
        </w:rPr>
        <w:t>נוער</w:t>
      </w:r>
      <w:r>
        <w:tab/>
      </w:r>
      <w:r>
        <w:fldChar w:fldCharType="begin"/>
      </w:r>
      <w:r>
        <w:instrText xml:space="preserve"> PAGEREF _Toc92193406 \h </w:instrText>
      </w:r>
      <w:r>
        <w:fldChar w:fldCharType="separate"/>
      </w:r>
      <w:r>
        <w:t>186</w:t>
      </w:r>
      <w:r>
        <w:fldChar w:fldCharType="end"/>
      </w:r>
    </w:p>
    <w:p w14:paraId="4E8ECE62" w14:textId="77777777" w:rsidR="00000000" w:rsidRDefault="00CF0F56">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_Toc92193407 \h </w:instrText>
      </w:r>
      <w:r>
        <w:fldChar w:fldCharType="separate"/>
      </w:r>
      <w:r>
        <w:t>187</w:t>
      </w:r>
      <w:r>
        <w:fldChar w:fldCharType="end"/>
      </w:r>
    </w:p>
    <w:p w14:paraId="57906BA7" w14:textId="77777777" w:rsidR="00000000" w:rsidRDefault="00CF0F56">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w:t>
      </w:r>
      <w:r>
        <w:t xml:space="preserve"> </w:t>
      </w:r>
      <w:r>
        <w:rPr>
          <w:rtl/>
        </w:rPr>
        <w:t>גדעון עזרא:</w:t>
      </w:r>
      <w:r>
        <w:tab/>
      </w:r>
      <w:r>
        <w:fldChar w:fldCharType="begin"/>
      </w:r>
      <w:r>
        <w:instrText xml:space="preserve"> PAGEREF _Toc92193408 \h </w:instrText>
      </w:r>
      <w:r>
        <w:fldChar w:fldCharType="separate"/>
      </w:r>
      <w:r>
        <w:t>190</w:t>
      </w:r>
      <w:r>
        <w:fldChar w:fldCharType="end"/>
      </w:r>
    </w:p>
    <w:p w14:paraId="5A7ECEA4" w14:textId="77777777" w:rsidR="00000000" w:rsidRDefault="00CF0F5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_Toc92193409 \h </w:instrText>
      </w:r>
      <w:r>
        <w:fldChar w:fldCharType="separate"/>
      </w:r>
      <w:r>
        <w:t>192</w:t>
      </w:r>
      <w:r>
        <w:fldChar w:fldCharType="end"/>
      </w:r>
    </w:p>
    <w:p w14:paraId="4DCA55C6" w14:textId="77777777" w:rsidR="00000000" w:rsidRDefault="00CF0F5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w:instrText>
      </w:r>
      <w:r>
        <w:instrText xml:space="preserve">EF _Toc92193410 \h </w:instrText>
      </w:r>
      <w:r>
        <w:fldChar w:fldCharType="separate"/>
      </w:r>
      <w:r>
        <w:t>194</w:t>
      </w:r>
      <w:r>
        <w:fldChar w:fldCharType="end"/>
      </w:r>
    </w:p>
    <w:p w14:paraId="664971DB" w14:textId="77777777" w:rsidR="00000000" w:rsidRDefault="00CF0F56">
      <w:pPr>
        <w:pStyle w:val="TOC1"/>
        <w:tabs>
          <w:tab w:val="right" w:leader="dot" w:pos="8296"/>
        </w:tabs>
        <w:ind w:right="0"/>
        <w:rPr>
          <w:rFonts w:ascii="Times New Roman" w:hAnsi="Times New Roman" w:cs="Times New Roman"/>
          <w:sz w:val="24"/>
          <w:szCs w:val="24"/>
        </w:rPr>
      </w:pPr>
      <w:r>
        <w:rPr>
          <w:rtl/>
        </w:rPr>
        <w:t>אופן מעורבותה של נציבות שירות המדינה במינויים פוליטיים</w:t>
      </w:r>
      <w:r>
        <w:tab/>
      </w:r>
      <w:r>
        <w:fldChar w:fldCharType="begin"/>
      </w:r>
      <w:r>
        <w:instrText xml:space="preserve"> PAGEREF _Toc92193411 \h </w:instrText>
      </w:r>
      <w:r>
        <w:fldChar w:fldCharType="separate"/>
      </w:r>
      <w:r>
        <w:t>194</w:t>
      </w:r>
      <w:r>
        <w:fldChar w:fldCharType="end"/>
      </w:r>
    </w:p>
    <w:p w14:paraId="2AA1D21A" w14:textId="77777777" w:rsidR="00000000" w:rsidRDefault="00CF0F56">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_Toc92193412 \h </w:instrText>
      </w:r>
      <w:r>
        <w:fldChar w:fldCharType="separate"/>
      </w:r>
      <w:r>
        <w:t>194</w:t>
      </w:r>
      <w:r>
        <w:fldChar w:fldCharType="end"/>
      </w:r>
    </w:p>
    <w:p w14:paraId="1D05E65F" w14:textId="77777777" w:rsidR="00000000" w:rsidRDefault="00CF0F5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_Toc92193413 \h </w:instrText>
      </w:r>
      <w:r>
        <w:fldChar w:fldCharType="separate"/>
      </w:r>
      <w:r>
        <w:t>199</w:t>
      </w:r>
      <w:r>
        <w:fldChar w:fldCharType="end"/>
      </w:r>
    </w:p>
    <w:p w14:paraId="06638376" w14:textId="77777777" w:rsidR="00000000" w:rsidRDefault="00CF0F56">
      <w:pPr>
        <w:pStyle w:val="a0"/>
        <w:jc w:val="center"/>
        <w:rPr>
          <w:rtl/>
        </w:rPr>
      </w:pPr>
      <w:r>
        <w:rPr>
          <w:bCs/>
          <w:szCs w:val="36"/>
          <w:u w:val="single"/>
          <w:rtl/>
        </w:rPr>
        <w:fldChar w:fldCharType="end"/>
      </w:r>
    </w:p>
    <w:p w14:paraId="32B6FB24" w14:textId="77777777" w:rsidR="00000000" w:rsidRDefault="00CF0F56">
      <w:pPr>
        <w:pStyle w:val="a0"/>
        <w:rPr>
          <w:rtl/>
        </w:rPr>
      </w:pPr>
      <w:r>
        <w:rPr>
          <w:rtl/>
        </w:rPr>
        <w:br w:type="page"/>
      </w:r>
    </w:p>
    <w:p w14:paraId="30CD738A" w14:textId="77777777" w:rsidR="00000000" w:rsidRDefault="00CF0F56">
      <w:pPr>
        <w:pStyle w:val="a0"/>
        <w:rPr>
          <w:rFonts w:hint="cs"/>
          <w:rtl/>
        </w:rPr>
      </w:pPr>
      <w:r>
        <w:rPr>
          <w:rFonts w:hint="cs"/>
          <w:rtl/>
        </w:rPr>
        <w:t>חוברת ב'</w:t>
      </w:r>
    </w:p>
    <w:p w14:paraId="54D63858" w14:textId="77777777" w:rsidR="00000000" w:rsidRDefault="00CF0F56">
      <w:pPr>
        <w:pStyle w:val="a0"/>
        <w:rPr>
          <w:rFonts w:hint="cs"/>
          <w:rtl/>
        </w:rPr>
      </w:pPr>
      <w:r>
        <w:rPr>
          <w:rFonts w:hint="cs"/>
          <w:rtl/>
        </w:rPr>
        <w:t>ישיבה קע"א</w:t>
      </w:r>
    </w:p>
    <w:p w14:paraId="393C5F30" w14:textId="77777777" w:rsidR="00000000" w:rsidRDefault="00CF0F56">
      <w:pPr>
        <w:pStyle w:val="a0"/>
        <w:rPr>
          <w:rFonts w:hint="cs"/>
          <w:rtl/>
        </w:rPr>
      </w:pPr>
    </w:p>
    <w:p w14:paraId="5C1C7865" w14:textId="77777777" w:rsidR="00000000" w:rsidRDefault="00CF0F56">
      <w:pPr>
        <w:pStyle w:val="a0"/>
        <w:rPr>
          <w:rFonts w:hint="cs"/>
          <w:rtl/>
        </w:rPr>
      </w:pPr>
    </w:p>
    <w:p w14:paraId="4B43B13A" w14:textId="77777777" w:rsidR="00000000" w:rsidRDefault="00CF0F56">
      <w:pPr>
        <w:pStyle w:val="a0"/>
        <w:rPr>
          <w:rtl/>
        </w:rPr>
      </w:pPr>
    </w:p>
    <w:p w14:paraId="7EF2E58B" w14:textId="77777777" w:rsidR="00000000" w:rsidRDefault="00CF0F56">
      <w:pPr>
        <w:pStyle w:val="a5"/>
        <w:bidi/>
        <w:rPr>
          <w:rFonts w:hint="cs"/>
          <w:rtl/>
        </w:rPr>
      </w:pPr>
      <w:r>
        <w:rPr>
          <w:rtl/>
        </w:rPr>
        <w:t>הישיבה ה</w:t>
      </w:r>
      <w:r>
        <w:rPr>
          <w:rFonts w:hint="cs"/>
          <w:rtl/>
        </w:rPr>
        <w:t>מאה-ושבעים-ואחת</w:t>
      </w:r>
      <w:r>
        <w:rPr>
          <w:rtl/>
        </w:rPr>
        <w:t xml:space="preserve"> של הכנסת ה</w:t>
      </w:r>
      <w:r>
        <w:rPr>
          <w:rFonts w:hint="cs"/>
          <w:rtl/>
        </w:rPr>
        <w:t>שש-עשרה</w:t>
      </w:r>
    </w:p>
    <w:p w14:paraId="475CFFC7" w14:textId="77777777" w:rsidR="00000000" w:rsidRDefault="00CF0F56">
      <w:pPr>
        <w:pStyle w:val="a6"/>
        <w:bidi/>
        <w:rPr>
          <w:rtl/>
        </w:rPr>
      </w:pPr>
      <w:r>
        <w:rPr>
          <w:rtl/>
        </w:rPr>
        <w:t>יום רביעי,</w:t>
      </w:r>
      <w:r>
        <w:rPr>
          <w:rFonts w:hint="cs"/>
          <w:rtl/>
        </w:rPr>
        <w:t xml:space="preserve"> </w:t>
      </w:r>
      <w:r>
        <w:rPr>
          <w:rtl/>
        </w:rPr>
        <w:t xml:space="preserve">ה' בחשוון </w:t>
      </w:r>
      <w:r>
        <w:rPr>
          <w:rFonts w:hint="cs"/>
          <w:rtl/>
        </w:rPr>
        <w:t>ה</w:t>
      </w:r>
      <w:r>
        <w:rPr>
          <w:rtl/>
        </w:rPr>
        <w:t>תשס"ה (20 באוקטובר 2004)</w:t>
      </w:r>
    </w:p>
    <w:p w14:paraId="55CD5FEA" w14:textId="77777777" w:rsidR="00000000" w:rsidRDefault="00CF0F56">
      <w:pPr>
        <w:pStyle w:val="a7"/>
        <w:bidi/>
        <w:rPr>
          <w:rtl/>
        </w:rPr>
      </w:pPr>
      <w:r>
        <w:rPr>
          <w:rtl/>
        </w:rPr>
        <w:t>ירושלים, הכנסת, שעה 11:00</w:t>
      </w:r>
    </w:p>
    <w:p w14:paraId="42E5800E" w14:textId="77777777" w:rsidR="00000000" w:rsidRDefault="00CF0F56">
      <w:pPr>
        <w:pStyle w:val="a2"/>
        <w:rPr>
          <w:rFonts w:hint="cs"/>
          <w:rtl/>
        </w:rPr>
      </w:pPr>
    </w:p>
    <w:p w14:paraId="796E7013" w14:textId="77777777" w:rsidR="00000000" w:rsidRDefault="00CF0F56">
      <w:pPr>
        <w:pStyle w:val="a2"/>
        <w:rPr>
          <w:rFonts w:hint="cs"/>
          <w:rtl/>
        </w:rPr>
      </w:pPr>
    </w:p>
    <w:p w14:paraId="1CCE84B0" w14:textId="77777777" w:rsidR="00000000" w:rsidRDefault="00CF0F56">
      <w:pPr>
        <w:pStyle w:val="a2"/>
        <w:rPr>
          <w:rtl/>
        </w:rPr>
      </w:pPr>
    </w:p>
    <w:p w14:paraId="39C50A1D" w14:textId="77777777" w:rsidR="00000000" w:rsidRDefault="00CF0F56">
      <w:pPr>
        <w:pStyle w:val="a2"/>
        <w:rPr>
          <w:rFonts w:hint="cs"/>
          <w:rtl/>
        </w:rPr>
      </w:pPr>
      <w:bookmarkStart w:id="0" w:name="_Toc92193232"/>
      <w:r>
        <w:rPr>
          <w:rFonts w:hint="cs"/>
          <w:rtl/>
        </w:rPr>
        <w:t>שאילתות בעל-פה</w:t>
      </w:r>
      <w:bookmarkEnd w:id="0"/>
    </w:p>
    <w:p w14:paraId="5721BA86" w14:textId="77777777" w:rsidR="00000000" w:rsidRDefault="00CF0F56">
      <w:pPr>
        <w:pStyle w:val="a0"/>
        <w:rPr>
          <w:rFonts w:hint="cs"/>
          <w:rtl/>
        </w:rPr>
      </w:pPr>
    </w:p>
    <w:p w14:paraId="43FD852A" w14:textId="77777777" w:rsidR="00000000" w:rsidRDefault="00CF0F56">
      <w:pPr>
        <w:pStyle w:val="af1"/>
        <w:rPr>
          <w:rtl/>
        </w:rPr>
      </w:pPr>
      <w:r>
        <w:rPr>
          <w:rtl/>
        </w:rPr>
        <w:t>היו"ר ראובן ריבלין:</w:t>
      </w:r>
    </w:p>
    <w:p w14:paraId="6FEA77F8" w14:textId="77777777" w:rsidR="00000000" w:rsidRDefault="00CF0F56">
      <w:pPr>
        <w:pStyle w:val="a0"/>
        <w:rPr>
          <w:rtl/>
        </w:rPr>
      </w:pPr>
    </w:p>
    <w:p w14:paraId="11094B86" w14:textId="77777777" w:rsidR="00000000" w:rsidRDefault="00CF0F56">
      <w:pPr>
        <w:pStyle w:val="a0"/>
        <w:rPr>
          <w:rFonts w:hint="cs"/>
          <w:rtl/>
        </w:rPr>
      </w:pPr>
      <w:r>
        <w:rPr>
          <w:rFonts w:hint="cs"/>
          <w:rtl/>
        </w:rPr>
        <w:t>כבוד השר, כבוד סגן השר, גברתי וחברי הכנסת, היום יום רביעי, ה' בחשוון התשס"ה, 20 בחודש אוקטובר 2004.</w:t>
      </w:r>
      <w:r>
        <w:rPr>
          <w:rFonts w:hint="cs"/>
          <w:rtl/>
        </w:rPr>
        <w:t xml:space="preserve"> אני מתכבד לפתוח את ישיבת הכנסת. </w:t>
      </w:r>
    </w:p>
    <w:p w14:paraId="2CA312D9" w14:textId="77777777" w:rsidR="00000000" w:rsidRDefault="00CF0F56">
      <w:pPr>
        <w:pStyle w:val="a0"/>
        <w:rPr>
          <w:rFonts w:hint="cs"/>
          <w:rtl/>
        </w:rPr>
      </w:pPr>
    </w:p>
    <w:p w14:paraId="0716C708" w14:textId="77777777" w:rsidR="00000000" w:rsidRDefault="00CF0F56">
      <w:pPr>
        <w:pStyle w:val="a0"/>
        <w:rPr>
          <w:rFonts w:hint="cs"/>
          <w:rtl/>
        </w:rPr>
      </w:pPr>
      <w:r>
        <w:rPr>
          <w:rFonts w:hint="cs"/>
          <w:rtl/>
        </w:rPr>
        <w:t xml:space="preserve">אין הודעות למזכיר הכנסת. שר המדע והטכנולוגיה ישיב על שאילתא בעל-פה מס' 199, שהוגשה לשרה לאיכות הסביבה מאת חבר הכנסת אברהם הירשזון, בנושא: צינור גז אמוניה שעובר דרך העיר חיפה והקריות. אדוני יקרא את השאילתא. </w:t>
      </w:r>
    </w:p>
    <w:p w14:paraId="0FDE3A3A" w14:textId="77777777" w:rsidR="00000000" w:rsidRDefault="00CF0F56">
      <w:pPr>
        <w:pStyle w:val="a0"/>
        <w:rPr>
          <w:rFonts w:hint="cs"/>
          <w:rtl/>
        </w:rPr>
      </w:pPr>
    </w:p>
    <w:p w14:paraId="5B6C7F03" w14:textId="77777777" w:rsidR="00000000" w:rsidRDefault="00CF0F56">
      <w:pPr>
        <w:pStyle w:val="a1"/>
        <w:jc w:val="center"/>
        <w:rPr>
          <w:rFonts w:hint="cs"/>
          <w:rtl/>
        </w:rPr>
      </w:pPr>
      <w:bookmarkStart w:id="1" w:name="_Toc92193233"/>
      <w:r>
        <w:rPr>
          <w:rFonts w:hint="cs"/>
          <w:rtl/>
        </w:rPr>
        <w:t>199. צינור גז</w:t>
      </w:r>
      <w:r>
        <w:rPr>
          <w:rFonts w:hint="cs"/>
          <w:rtl/>
        </w:rPr>
        <w:t xml:space="preserve"> אמוניה שעובר דרך העיר חיפה והקריות</w:t>
      </w:r>
      <w:bookmarkEnd w:id="1"/>
    </w:p>
    <w:p w14:paraId="6C517BEA" w14:textId="77777777" w:rsidR="00000000" w:rsidRDefault="00CF0F56">
      <w:pPr>
        <w:pStyle w:val="a0"/>
        <w:rPr>
          <w:rFonts w:hint="cs"/>
          <w:rtl/>
        </w:rPr>
      </w:pPr>
    </w:p>
    <w:p w14:paraId="0D0BBA72" w14:textId="77777777" w:rsidR="00000000" w:rsidRDefault="00CF0F56">
      <w:pPr>
        <w:pStyle w:val="a"/>
        <w:rPr>
          <w:rtl/>
        </w:rPr>
      </w:pPr>
      <w:bookmarkStart w:id="2" w:name="FS000000466T20_10_2004_11_52_23"/>
      <w:bookmarkStart w:id="3" w:name="_Toc92193234"/>
      <w:bookmarkEnd w:id="2"/>
      <w:r>
        <w:rPr>
          <w:rFonts w:hint="eastAsia"/>
          <w:rtl/>
        </w:rPr>
        <w:t>אברהם</w:t>
      </w:r>
      <w:r>
        <w:rPr>
          <w:rtl/>
        </w:rPr>
        <w:t xml:space="preserve"> הירשזון (הליכוד):</w:t>
      </w:r>
      <w:bookmarkEnd w:id="3"/>
    </w:p>
    <w:p w14:paraId="15FC5366" w14:textId="77777777" w:rsidR="00000000" w:rsidRDefault="00CF0F56">
      <w:pPr>
        <w:pStyle w:val="a0"/>
        <w:rPr>
          <w:rFonts w:hint="cs"/>
          <w:rtl/>
        </w:rPr>
      </w:pPr>
    </w:p>
    <w:p w14:paraId="0C183B70" w14:textId="77777777" w:rsidR="00000000" w:rsidRDefault="00CF0F56">
      <w:pPr>
        <w:pStyle w:val="a0"/>
        <w:rPr>
          <w:rFonts w:hint="cs"/>
          <w:rtl/>
        </w:rPr>
      </w:pPr>
      <w:r>
        <w:rPr>
          <w:rFonts w:hint="cs"/>
          <w:rtl/>
        </w:rPr>
        <w:t xml:space="preserve">אדוני היושב-ראש, אדוני השר, רבותי חברי הכנסת, פורסם בחדשות ביום חמישי האחרון, כי צינור של גז אמוניה שעובר דרך חיפה והקריות מסכן את התושבים. </w:t>
      </w:r>
    </w:p>
    <w:p w14:paraId="18ACE0D3" w14:textId="77777777" w:rsidR="00000000" w:rsidRDefault="00CF0F56">
      <w:pPr>
        <w:pStyle w:val="a0"/>
        <w:rPr>
          <w:rFonts w:hint="cs"/>
          <w:rtl/>
        </w:rPr>
      </w:pPr>
    </w:p>
    <w:p w14:paraId="3B39CDC7" w14:textId="77777777" w:rsidR="00000000" w:rsidRDefault="00CF0F56">
      <w:pPr>
        <w:pStyle w:val="a0"/>
        <w:rPr>
          <w:rFonts w:hint="cs"/>
          <w:rtl/>
        </w:rPr>
      </w:pPr>
      <w:r>
        <w:rPr>
          <w:rFonts w:hint="cs"/>
          <w:rtl/>
        </w:rPr>
        <w:t xml:space="preserve">ברצוני לשאול: </w:t>
      </w:r>
    </w:p>
    <w:p w14:paraId="33981DF1" w14:textId="77777777" w:rsidR="00000000" w:rsidRDefault="00CF0F56">
      <w:pPr>
        <w:pStyle w:val="a0"/>
        <w:rPr>
          <w:rFonts w:hint="cs"/>
          <w:rtl/>
        </w:rPr>
      </w:pPr>
    </w:p>
    <w:p w14:paraId="6DC16770" w14:textId="77777777" w:rsidR="00000000" w:rsidRDefault="00CF0F56">
      <w:pPr>
        <w:pStyle w:val="a0"/>
        <w:rPr>
          <w:rFonts w:hint="cs"/>
          <w:rtl/>
        </w:rPr>
      </w:pPr>
      <w:r>
        <w:rPr>
          <w:rFonts w:hint="cs"/>
          <w:rtl/>
        </w:rPr>
        <w:t>מה נעשה על-ידי המשרד בעקבות הפרסום?</w:t>
      </w:r>
    </w:p>
    <w:p w14:paraId="2FAA1911" w14:textId="77777777" w:rsidR="00000000" w:rsidRDefault="00CF0F56">
      <w:pPr>
        <w:pStyle w:val="a0"/>
        <w:rPr>
          <w:rFonts w:hint="cs"/>
          <w:rtl/>
        </w:rPr>
      </w:pPr>
    </w:p>
    <w:p w14:paraId="2B9071E0" w14:textId="77777777" w:rsidR="00000000" w:rsidRDefault="00CF0F56">
      <w:pPr>
        <w:pStyle w:val="af1"/>
        <w:rPr>
          <w:rtl/>
        </w:rPr>
      </w:pPr>
      <w:r>
        <w:rPr>
          <w:rtl/>
        </w:rPr>
        <w:t>היו"ר ראובן ריבלין:</w:t>
      </w:r>
    </w:p>
    <w:p w14:paraId="5F6D69E7" w14:textId="77777777" w:rsidR="00000000" w:rsidRDefault="00CF0F56">
      <w:pPr>
        <w:pStyle w:val="a0"/>
        <w:rPr>
          <w:rtl/>
        </w:rPr>
      </w:pPr>
    </w:p>
    <w:p w14:paraId="0384A05C" w14:textId="77777777" w:rsidR="00000000" w:rsidRDefault="00CF0F56">
      <w:pPr>
        <w:pStyle w:val="a0"/>
        <w:rPr>
          <w:rFonts w:hint="cs"/>
          <w:rtl/>
        </w:rPr>
      </w:pPr>
      <w:r>
        <w:rPr>
          <w:rFonts w:hint="cs"/>
          <w:rtl/>
        </w:rPr>
        <w:t>אדוני השר, על השאילתות בעל-פה עונים מהדוכן, כי לפעמים השואלים נמצאים מאחורי גבו של השר וזה לא נעים. אדוני יענה על השאילתא, ולאחר מכן ישיב על שאלה נוספת - של יושב-ראש ועדת הכספים ושל חבר הכנסת גפני.</w:t>
      </w:r>
    </w:p>
    <w:p w14:paraId="120889F2" w14:textId="77777777" w:rsidR="00000000" w:rsidRDefault="00CF0F56">
      <w:pPr>
        <w:pStyle w:val="a0"/>
        <w:rPr>
          <w:rFonts w:hint="cs"/>
          <w:rtl/>
        </w:rPr>
      </w:pPr>
    </w:p>
    <w:p w14:paraId="6CA0B5F2" w14:textId="77777777" w:rsidR="00000000" w:rsidRDefault="00CF0F56">
      <w:pPr>
        <w:pStyle w:val="a"/>
        <w:rPr>
          <w:rtl/>
        </w:rPr>
      </w:pPr>
      <w:bookmarkStart w:id="4" w:name="FS000001046T20_10_2004_11_54_40"/>
      <w:bookmarkStart w:id="5" w:name="_Toc92193235"/>
      <w:bookmarkEnd w:id="4"/>
      <w:r>
        <w:rPr>
          <w:rFonts w:hint="eastAsia"/>
          <w:rtl/>
        </w:rPr>
        <w:t>שר</w:t>
      </w:r>
      <w:r>
        <w:rPr>
          <w:rtl/>
        </w:rPr>
        <w:t xml:space="preserve"> המדע והטכנולוגיה אילן שלגי:</w:t>
      </w:r>
      <w:bookmarkEnd w:id="5"/>
    </w:p>
    <w:p w14:paraId="6C70E51F" w14:textId="77777777" w:rsidR="00000000" w:rsidRDefault="00CF0F56">
      <w:pPr>
        <w:pStyle w:val="a0"/>
        <w:rPr>
          <w:rFonts w:hint="cs"/>
          <w:rtl/>
        </w:rPr>
      </w:pPr>
    </w:p>
    <w:p w14:paraId="4212B8CB" w14:textId="77777777" w:rsidR="00000000" w:rsidRDefault="00CF0F56">
      <w:pPr>
        <w:pStyle w:val="a0"/>
        <w:rPr>
          <w:rFonts w:hint="cs"/>
          <w:rtl/>
        </w:rPr>
      </w:pPr>
      <w:r>
        <w:rPr>
          <w:rFonts w:hint="cs"/>
          <w:rtl/>
        </w:rPr>
        <w:t>אדו</w:t>
      </w:r>
      <w:r>
        <w:rPr>
          <w:rFonts w:hint="cs"/>
          <w:rtl/>
        </w:rPr>
        <w:t>ני היושב-ראש, חבר הכנסת הירשזון, הידיעה שפורסמה בתקשורת נכונה, והיא מתארת את חוסר שביעות הרצון של המשרד לאיכות הסביבה מהתנהלותה של עיריית חיפה בנושא צינור האמוניה. המשרד התריע פעמים רבות בפני עיריית חיפה, אשר הנושא נמצא בתחום סמכותה ואחריותה, כי עליה לפעול</w:t>
      </w:r>
      <w:r>
        <w:rPr>
          <w:rFonts w:hint="cs"/>
          <w:rtl/>
        </w:rPr>
        <w:t xml:space="preserve"> על מנת לאפשר לחברת "חיפה כימיקלים" להתקין אמצעי מיגון, כפי שהומלצו על-ידי המשרד לאיכות הסביבה. הנושא נדון פעמים רבות בצוות היישום של סקר הסיכונים האינטגרטיבי, אשר פועל במהלך שלוש השנים האחרונות. </w:t>
      </w:r>
    </w:p>
    <w:p w14:paraId="63481830" w14:textId="77777777" w:rsidR="00000000" w:rsidRDefault="00CF0F56">
      <w:pPr>
        <w:pStyle w:val="a0"/>
        <w:rPr>
          <w:rFonts w:hint="cs"/>
          <w:rtl/>
        </w:rPr>
      </w:pPr>
    </w:p>
    <w:p w14:paraId="5FD4DE79" w14:textId="77777777" w:rsidR="00000000" w:rsidRDefault="00CF0F56">
      <w:pPr>
        <w:pStyle w:val="a0"/>
        <w:rPr>
          <w:rFonts w:hint="cs"/>
          <w:rtl/>
        </w:rPr>
      </w:pPr>
      <w:r>
        <w:rPr>
          <w:rFonts w:hint="cs"/>
          <w:rtl/>
        </w:rPr>
        <w:t>לאחרונה, אני שמח לבשר, הושגה התקדמות במגעים עם עיריית חיפה</w:t>
      </w:r>
      <w:r>
        <w:rPr>
          <w:rFonts w:hint="cs"/>
          <w:rtl/>
        </w:rPr>
        <w:t xml:space="preserve"> בנושא זה, ואני תקווה כי היא תשכיל להיענות לדרישות המשרד במטרה להגן על שלומם ועל ביטחונם של תושבי העיר והאזור. </w:t>
      </w:r>
    </w:p>
    <w:p w14:paraId="0467BD86" w14:textId="77777777" w:rsidR="00000000" w:rsidRDefault="00CF0F56">
      <w:pPr>
        <w:pStyle w:val="a0"/>
        <w:rPr>
          <w:rFonts w:hint="cs"/>
          <w:rtl/>
        </w:rPr>
      </w:pPr>
    </w:p>
    <w:p w14:paraId="1ADE70EF" w14:textId="77777777" w:rsidR="00000000" w:rsidRDefault="00CF0F56">
      <w:pPr>
        <w:pStyle w:val="a0"/>
        <w:rPr>
          <w:rFonts w:hint="cs"/>
          <w:rtl/>
        </w:rPr>
      </w:pPr>
      <w:r>
        <w:rPr>
          <w:rFonts w:hint="cs"/>
          <w:rtl/>
        </w:rPr>
        <w:t>אגלה לך דבר נוסף: ראוי לומר שלתקשורת היה תפקיד חשוב בהשגת תפנית בעמדתה של עיריית חיפה בנושא.</w:t>
      </w:r>
    </w:p>
    <w:p w14:paraId="629F3D97" w14:textId="77777777" w:rsidR="00000000" w:rsidRDefault="00CF0F56">
      <w:pPr>
        <w:pStyle w:val="af1"/>
        <w:rPr>
          <w:rtl/>
        </w:rPr>
      </w:pPr>
    </w:p>
    <w:p w14:paraId="120AAF9C" w14:textId="77777777" w:rsidR="00000000" w:rsidRDefault="00CF0F56">
      <w:pPr>
        <w:pStyle w:val="af1"/>
        <w:rPr>
          <w:rtl/>
        </w:rPr>
      </w:pPr>
      <w:r>
        <w:rPr>
          <w:rtl/>
        </w:rPr>
        <w:t>היו"ר ראובן ריבלין:</w:t>
      </w:r>
    </w:p>
    <w:p w14:paraId="3EFFC0C6" w14:textId="77777777" w:rsidR="00000000" w:rsidRDefault="00CF0F56">
      <w:pPr>
        <w:pStyle w:val="a0"/>
        <w:rPr>
          <w:rFonts w:hint="cs"/>
          <w:rtl/>
        </w:rPr>
      </w:pPr>
    </w:p>
    <w:p w14:paraId="7493423F" w14:textId="77777777" w:rsidR="00000000" w:rsidRDefault="00CF0F56">
      <w:pPr>
        <w:pStyle w:val="a0"/>
        <w:rPr>
          <w:rFonts w:hint="cs"/>
          <w:rtl/>
        </w:rPr>
      </w:pPr>
      <w:r>
        <w:rPr>
          <w:rFonts w:hint="cs"/>
          <w:rtl/>
        </w:rPr>
        <w:t>תודה.  חבר הכנסת הירשזון, שא</w:t>
      </w:r>
      <w:r>
        <w:rPr>
          <w:rFonts w:hint="cs"/>
          <w:rtl/>
        </w:rPr>
        <w:t>לה נוספת.  אחריו - חבר הכנסת גפני.</w:t>
      </w:r>
    </w:p>
    <w:p w14:paraId="50614E51" w14:textId="77777777" w:rsidR="00000000" w:rsidRDefault="00CF0F56">
      <w:pPr>
        <w:pStyle w:val="a0"/>
        <w:rPr>
          <w:rFonts w:hint="cs"/>
          <w:rtl/>
        </w:rPr>
      </w:pPr>
    </w:p>
    <w:p w14:paraId="400654C4" w14:textId="77777777" w:rsidR="00000000" w:rsidRDefault="00CF0F56">
      <w:pPr>
        <w:pStyle w:val="a"/>
        <w:rPr>
          <w:rtl/>
        </w:rPr>
      </w:pPr>
      <w:bookmarkStart w:id="6" w:name="FS000000466T20_10_2004_11_59_48"/>
      <w:bookmarkStart w:id="7" w:name="_Toc92193236"/>
      <w:bookmarkEnd w:id="6"/>
      <w:r>
        <w:rPr>
          <w:rFonts w:hint="eastAsia"/>
          <w:rtl/>
        </w:rPr>
        <w:t>אברהם</w:t>
      </w:r>
      <w:r>
        <w:rPr>
          <w:rtl/>
        </w:rPr>
        <w:t xml:space="preserve"> הירשזון (הליכוד):</w:t>
      </w:r>
      <w:bookmarkEnd w:id="7"/>
    </w:p>
    <w:p w14:paraId="4DEEA6CA" w14:textId="77777777" w:rsidR="00000000" w:rsidRDefault="00CF0F56">
      <w:pPr>
        <w:pStyle w:val="a0"/>
        <w:rPr>
          <w:rFonts w:hint="cs"/>
          <w:rtl/>
        </w:rPr>
      </w:pPr>
    </w:p>
    <w:p w14:paraId="57816714" w14:textId="77777777" w:rsidR="00000000" w:rsidRDefault="00CF0F56">
      <w:pPr>
        <w:pStyle w:val="a0"/>
        <w:rPr>
          <w:rFonts w:hint="cs"/>
          <w:rtl/>
        </w:rPr>
      </w:pPr>
      <w:r>
        <w:rPr>
          <w:rFonts w:hint="cs"/>
          <w:rtl/>
        </w:rPr>
        <w:t>אדוני השר, ראשית, תודה על תשובתך. שנית, אני שמח שלתקשורת היה תפקיד חשוב בנושא התפנית. אבל, אני סבור שגם לממשלת ישראל צריכה להיות תרומה רבה לתפנית. לכן, הייתי מודה מאוד לשר, אם הוא יתחום זמן ויאמר</w:t>
      </w:r>
      <w:r>
        <w:rPr>
          <w:rFonts w:hint="cs"/>
          <w:rtl/>
        </w:rPr>
        <w:t xml:space="preserve">, שבתוך </w:t>
      </w:r>
      <w:r>
        <w:rPr>
          <w:rFonts w:hint="cs"/>
        </w:rPr>
        <w:t>x</w:t>
      </w:r>
      <w:r>
        <w:rPr>
          <w:rFonts w:hint="cs"/>
          <w:rtl/>
        </w:rPr>
        <w:t xml:space="preserve"> זמן הוא יוכל לבוא ולבשר לנו שאכן העניין הזה נסגר ותושבי חיפה והקריות אינם נתונים עוד כבני-ערובה בידי עיריית חיפה או כל גורם אחר והדבר מסכן את ביטחונם. בתיאוריה דבר כזה יכול להימשך עוד שנים, ואני תקווה שהנושא הזה יבוא לדיון מהיר. תודה רבה.</w:t>
      </w:r>
    </w:p>
    <w:p w14:paraId="1A5C3FFC" w14:textId="77777777" w:rsidR="00000000" w:rsidRDefault="00CF0F56">
      <w:pPr>
        <w:pStyle w:val="a0"/>
        <w:rPr>
          <w:rFonts w:hint="cs"/>
          <w:rtl/>
        </w:rPr>
      </w:pPr>
    </w:p>
    <w:p w14:paraId="600F7897" w14:textId="77777777" w:rsidR="00000000" w:rsidRDefault="00CF0F56">
      <w:pPr>
        <w:pStyle w:val="af1"/>
        <w:rPr>
          <w:rtl/>
        </w:rPr>
      </w:pPr>
      <w:r>
        <w:rPr>
          <w:rtl/>
        </w:rPr>
        <w:t xml:space="preserve">היו"ר </w:t>
      </w:r>
      <w:r>
        <w:rPr>
          <w:rtl/>
        </w:rPr>
        <w:t>ראובן ריבלין:</w:t>
      </w:r>
    </w:p>
    <w:p w14:paraId="4C923516" w14:textId="77777777" w:rsidR="00000000" w:rsidRDefault="00CF0F56">
      <w:pPr>
        <w:pStyle w:val="a0"/>
        <w:rPr>
          <w:rtl/>
        </w:rPr>
      </w:pPr>
    </w:p>
    <w:p w14:paraId="200B6CFA" w14:textId="77777777" w:rsidR="00000000" w:rsidRDefault="00CF0F56">
      <w:pPr>
        <w:pStyle w:val="a0"/>
        <w:rPr>
          <w:rFonts w:hint="cs"/>
          <w:rtl/>
        </w:rPr>
      </w:pPr>
      <w:r>
        <w:rPr>
          <w:rFonts w:hint="cs"/>
          <w:rtl/>
        </w:rPr>
        <w:t>תודה. שאלה נוספת לחבר הכנסת גפני, ואחריו - לחבר הכנסת דהאמשה. אדוני ישיב על כל השאלות יחד.</w:t>
      </w:r>
    </w:p>
    <w:p w14:paraId="71608071" w14:textId="77777777" w:rsidR="00000000" w:rsidRDefault="00CF0F56">
      <w:pPr>
        <w:pStyle w:val="a0"/>
        <w:rPr>
          <w:rFonts w:hint="cs"/>
          <w:rtl/>
        </w:rPr>
      </w:pPr>
    </w:p>
    <w:p w14:paraId="1E2C7626" w14:textId="77777777" w:rsidR="00000000" w:rsidRDefault="00CF0F56">
      <w:pPr>
        <w:pStyle w:val="a"/>
        <w:rPr>
          <w:rtl/>
        </w:rPr>
      </w:pPr>
      <w:bookmarkStart w:id="8" w:name="FS000000526T20_10_2004_12_02_00"/>
      <w:bookmarkStart w:id="9" w:name="_Toc92193237"/>
      <w:bookmarkEnd w:id="8"/>
      <w:r>
        <w:rPr>
          <w:rFonts w:hint="eastAsia"/>
          <w:rtl/>
        </w:rPr>
        <w:t>משה</w:t>
      </w:r>
      <w:r>
        <w:rPr>
          <w:rtl/>
        </w:rPr>
        <w:t xml:space="preserve"> גפני (יהדות התורה):</w:t>
      </w:r>
      <w:bookmarkEnd w:id="9"/>
    </w:p>
    <w:p w14:paraId="2ABD5677" w14:textId="77777777" w:rsidR="00000000" w:rsidRDefault="00CF0F56">
      <w:pPr>
        <w:pStyle w:val="a0"/>
        <w:rPr>
          <w:rFonts w:hint="cs"/>
          <w:rtl/>
        </w:rPr>
      </w:pPr>
    </w:p>
    <w:p w14:paraId="3CAAD1B9" w14:textId="77777777" w:rsidR="00000000" w:rsidRDefault="00CF0F56">
      <w:pPr>
        <w:pStyle w:val="a0"/>
        <w:rPr>
          <w:rFonts w:hint="cs"/>
          <w:rtl/>
        </w:rPr>
      </w:pPr>
      <w:r>
        <w:rPr>
          <w:rFonts w:hint="cs"/>
          <w:rtl/>
        </w:rPr>
        <w:t>אדוני היושב-ראש, אדוני השר, מעבר לשאילתא שהגיש חבר הכנסת הירשזון, שהיא נכונה, מפרץ חיפה - כך עלה גם מדיונים רבים שערכה ועורכ</w:t>
      </w:r>
      <w:r>
        <w:rPr>
          <w:rFonts w:hint="cs"/>
          <w:rtl/>
        </w:rPr>
        <w:t xml:space="preserve">ת ועדת הפנים ואיכות הסביבה של הכנסת, דיונים גלויים ודיונים חשאיים </w:t>
      </w:r>
      <w:r>
        <w:rPr>
          <w:rtl/>
        </w:rPr>
        <w:t>–</w:t>
      </w:r>
      <w:r>
        <w:rPr>
          <w:rFonts w:hint="cs"/>
          <w:rtl/>
        </w:rPr>
        <w:t xml:space="preserve"> שוכן בסמוך מאוד לאזור מגורים, וכל האזור הזה בסכנה, לא רק בנושא גז האמוניה. המשרד לאיכות הסביבה, לצערי הרב, לא מטפל בכך, או שהיכולת שלו לטפל בנושא הזה, שהוא נושא מאוד מרכזי, קטנה מאוד. עירי</w:t>
      </w:r>
      <w:r>
        <w:rPr>
          <w:rFonts w:hint="cs"/>
          <w:rtl/>
        </w:rPr>
        <w:t>ית חיפה אינה משתפת מספיק פעולה, ומשרדי הממשלה האחרים אינם משתפים מספיק פעולה. אדוני השר, לְמה אנחנו מחכים, שחס וחלילה יהיה אסון? ואתה ודאי יודע למה אני מתכוון.</w:t>
      </w:r>
    </w:p>
    <w:p w14:paraId="003C6C6B" w14:textId="77777777" w:rsidR="00000000" w:rsidRDefault="00CF0F56">
      <w:pPr>
        <w:pStyle w:val="a0"/>
        <w:rPr>
          <w:rFonts w:hint="cs"/>
          <w:rtl/>
        </w:rPr>
      </w:pPr>
    </w:p>
    <w:p w14:paraId="2917FFEB" w14:textId="77777777" w:rsidR="00000000" w:rsidRDefault="00CF0F56">
      <w:pPr>
        <w:pStyle w:val="af1"/>
        <w:rPr>
          <w:rtl/>
        </w:rPr>
      </w:pPr>
      <w:r>
        <w:rPr>
          <w:rtl/>
        </w:rPr>
        <w:t>היו"ר ראובן ריבלין:</w:t>
      </w:r>
    </w:p>
    <w:p w14:paraId="18C192F2" w14:textId="77777777" w:rsidR="00000000" w:rsidRDefault="00CF0F56">
      <w:pPr>
        <w:pStyle w:val="a0"/>
        <w:rPr>
          <w:rtl/>
        </w:rPr>
      </w:pPr>
    </w:p>
    <w:p w14:paraId="552F1518" w14:textId="77777777" w:rsidR="00000000" w:rsidRDefault="00CF0F56">
      <w:pPr>
        <w:pStyle w:val="a0"/>
        <w:rPr>
          <w:rFonts w:hint="cs"/>
          <w:rtl/>
        </w:rPr>
      </w:pPr>
      <w:r>
        <w:rPr>
          <w:rFonts w:hint="cs"/>
          <w:rtl/>
        </w:rPr>
        <w:t>תודה רבה לחבר הכנסת גפני. חבר הכנסת דהאמשה, בבקשה.</w:t>
      </w:r>
    </w:p>
    <w:p w14:paraId="0A4928FE" w14:textId="77777777" w:rsidR="00000000" w:rsidRDefault="00CF0F56">
      <w:pPr>
        <w:pStyle w:val="a0"/>
        <w:rPr>
          <w:rFonts w:hint="cs"/>
          <w:rtl/>
        </w:rPr>
      </w:pPr>
    </w:p>
    <w:p w14:paraId="33B641A3" w14:textId="77777777" w:rsidR="00000000" w:rsidRDefault="00CF0F56">
      <w:pPr>
        <w:pStyle w:val="a"/>
        <w:rPr>
          <w:rtl/>
        </w:rPr>
      </w:pPr>
      <w:bookmarkStart w:id="10" w:name="FS000000550T20_10_2004_12_04_04"/>
      <w:bookmarkStart w:id="11" w:name="_Toc92193238"/>
      <w:bookmarkEnd w:id="10"/>
      <w:r>
        <w:rPr>
          <w:rFonts w:hint="eastAsia"/>
          <w:rtl/>
        </w:rPr>
        <w:t>עבד</w:t>
      </w:r>
      <w:r>
        <w:rPr>
          <w:rtl/>
        </w:rPr>
        <w:t>-אלמאלכ דהאמשה (רע"</w:t>
      </w:r>
      <w:r>
        <w:rPr>
          <w:rtl/>
        </w:rPr>
        <w:t>ם):</w:t>
      </w:r>
      <w:bookmarkEnd w:id="11"/>
    </w:p>
    <w:p w14:paraId="7200C7E1" w14:textId="77777777" w:rsidR="00000000" w:rsidRDefault="00CF0F56">
      <w:pPr>
        <w:pStyle w:val="a0"/>
        <w:rPr>
          <w:rFonts w:hint="cs"/>
          <w:rtl/>
        </w:rPr>
      </w:pPr>
    </w:p>
    <w:p w14:paraId="2300EF63" w14:textId="77777777" w:rsidR="00000000" w:rsidRDefault="00CF0F56">
      <w:pPr>
        <w:pStyle w:val="a0"/>
        <w:rPr>
          <w:rFonts w:hint="cs"/>
          <w:rtl/>
        </w:rPr>
      </w:pPr>
      <w:r>
        <w:rPr>
          <w:rFonts w:hint="cs"/>
          <w:rtl/>
        </w:rPr>
        <w:t>כבוד היושב-ראש, מכובדי השר, באותו עניין - בחודשים האחרונים היתה לא אחת התפרצות של ענני גז ברמת-חובב, באתר הפסולת המרעילה, ואינני רוצה להגיד גרעינית, ואנשים גם נזקקו לטיפול רפואי. הבעיה שם קיימת והיא מחריפה מיום ליום. האם משרדך מטפל בעניין? האם נעשו צע</w:t>
      </w:r>
      <w:r>
        <w:rPr>
          <w:rFonts w:hint="cs"/>
          <w:rtl/>
        </w:rPr>
        <w:t>דים כלשהם כדי לנטרל את הסכנה הזאת? תודה.</w:t>
      </w:r>
    </w:p>
    <w:p w14:paraId="75EC6B20" w14:textId="77777777" w:rsidR="00000000" w:rsidRDefault="00CF0F56">
      <w:pPr>
        <w:pStyle w:val="af1"/>
        <w:rPr>
          <w:rtl/>
        </w:rPr>
      </w:pPr>
    </w:p>
    <w:p w14:paraId="09D69361" w14:textId="77777777" w:rsidR="00000000" w:rsidRDefault="00CF0F56">
      <w:pPr>
        <w:pStyle w:val="af1"/>
        <w:rPr>
          <w:rtl/>
        </w:rPr>
      </w:pPr>
      <w:r>
        <w:rPr>
          <w:rtl/>
        </w:rPr>
        <w:t>היו"ר ראובן ריבלין:</w:t>
      </w:r>
    </w:p>
    <w:p w14:paraId="07E0A152" w14:textId="77777777" w:rsidR="00000000" w:rsidRDefault="00CF0F56">
      <w:pPr>
        <w:pStyle w:val="a0"/>
        <w:rPr>
          <w:rFonts w:hint="cs"/>
          <w:rtl/>
        </w:rPr>
      </w:pPr>
    </w:p>
    <w:p w14:paraId="4F99794A" w14:textId="77777777" w:rsidR="00000000" w:rsidRDefault="00CF0F56">
      <w:pPr>
        <w:pStyle w:val="a0"/>
        <w:rPr>
          <w:rFonts w:hint="cs"/>
          <w:rtl/>
        </w:rPr>
      </w:pPr>
      <w:r>
        <w:rPr>
          <w:rFonts w:hint="cs"/>
          <w:rtl/>
        </w:rPr>
        <w:t>כבוד השר ישיב על שלוש השאלות.</w:t>
      </w:r>
    </w:p>
    <w:p w14:paraId="4DCEF60E" w14:textId="77777777" w:rsidR="00000000" w:rsidRDefault="00CF0F56">
      <w:pPr>
        <w:pStyle w:val="a0"/>
        <w:rPr>
          <w:rFonts w:hint="cs"/>
          <w:rtl/>
        </w:rPr>
      </w:pPr>
    </w:p>
    <w:p w14:paraId="17C25FB0" w14:textId="77777777" w:rsidR="00000000" w:rsidRDefault="00CF0F56">
      <w:pPr>
        <w:pStyle w:val="a"/>
        <w:rPr>
          <w:rtl/>
        </w:rPr>
      </w:pPr>
      <w:bookmarkStart w:id="12" w:name="FS000001046T20_10_2004_12_05_24"/>
      <w:bookmarkStart w:id="13" w:name="_Toc92193239"/>
      <w:bookmarkEnd w:id="12"/>
      <w:r>
        <w:rPr>
          <w:rFonts w:hint="eastAsia"/>
          <w:rtl/>
        </w:rPr>
        <w:t>שר</w:t>
      </w:r>
      <w:r>
        <w:rPr>
          <w:rtl/>
        </w:rPr>
        <w:t xml:space="preserve"> המדע והטכנולוגיה אילן שלגי:</w:t>
      </w:r>
      <w:bookmarkEnd w:id="13"/>
    </w:p>
    <w:p w14:paraId="16DDAC4C" w14:textId="77777777" w:rsidR="00000000" w:rsidRDefault="00CF0F56">
      <w:pPr>
        <w:pStyle w:val="a0"/>
        <w:rPr>
          <w:rFonts w:hint="cs"/>
          <w:rtl/>
        </w:rPr>
      </w:pPr>
    </w:p>
    <w:p w14:paraId="51278C6A" w14:textId="77777777" w:rsidR="00000000" w:rsidRDefault="00CF0F56">
      <w:pPr>
        <w:pStyle w:val="a0"/>
        <w:rPr>
          <w:rFonts w:hint="cs"/>
          <w:rtl/>
        </w:rPr>
      </w:pPr>
      <w:r>
        <w:rPr>
          <w:rFonts w:hint="cs"/>
          <w:rtl/>
        </w:rPr>
        <w:t>חבר הכנסת הירשזון, אינני רוצה כאן להתחייב ולתחום זמן. אבל, אני כן מוכן להתחייב שאני אישית אעשה כל שאוכל כדי שהנושא הזה יקודם ומהר.</w:t>
      </w:r>
      <w:r>
        <w:rPr>
          <w:rFonts w:hint="cs"/>
          <w:rtl/>
        </w:rPr>
        <w:t xml:space="preserve"> בהחלט, כן.</w:t>
      </w:r>
    </w:p>
    <w:p w14:paraId="7542B02C" w14:textId="77777777" w:rsidR="00000000" w:rsidRDefault="00CF0F56">
      <w:pPr>
        <w:pStyle w:val="a0"/>
        <w:rPr>
          <w:rFonts w:hint="cs"/>
          <w:rtl/>
        </w:rPr>
      </w:pPr>
    </w:p>
    <w:p w14:paraId="1A6D76E2" w14:textId="77777777" w:rsidR="00000000" w:rsidRDefault="00CF0F56">
      <w:pPr>
        <w:pStyle w:val="a0"/>
        <w:rPr>
          <w:rFonts w:hint="cs"/>
          <w:rtl/>
        </w:rPr>
      </w:pPr>
      <w:r>
        <w:rPr>
          <w:rFonts w:hint="cs"/>
          <w:rtl/>
        </w:rPr>
        <w:t>חבר הכנסת גפני, אני מסכים אתך שבאזור הזה יש הרבה סכנות. יש בו מפעלים כימיים ופטרוכימיים. מעבר למפגעים שאנחנו, תושבי האזור, סובלים מהם כל הזמן, יש בו גם מתקנים מסוכנים. אני יכול לומר לך, שכבר פגשתי את מנהל מחוז חיפה במשרד לאיכות הסביבה ושמעתי מ</w:t>
      </w:r>
      <w:r>
        <w:rPr>
          <w:rFonts w:hint="cs"/>
          <w:rtl/>
        </w:rPr>
        <w:t>מנו את עיקר הבעיות. כמו שהשבתי לחבר הכנסת הירשזון, גם לך אני אומר: כאן זה כמובן נושא הרבה יותר רחב, אבל חשוב. יש שם הרבה מאוד מפעלים ומתקנים מסוכנים. אני יודע שהמשרד לאיכות הסביבה עשה רבות בנושא הזה, אבל צריך להמשיך ולעשות ולתת לאזור הזה תשומת לב מיוחדת.</w:t>
      </w:r>
    </w:p>
    <w:p w14:paraId="747668FB" w14:textId="77777777" w:rsidR="00000000" w:rsidRDefault="00CF0F56">
      <w:pPr>
        <w:pStyle w:val="a0"/>
        <w:rPr>
          <w:rFonts w:hint="cs"/>
          <w:rtl/>
        </w:rPr>
      </w:pPr>
    </w:p>
    <w:p w14:paraId="7DA65DD1" w14:textId="77777777" w:rsidR="00000000" w:rsidRDefault="00CF0F56">
      <w:pPr>
        <w:pStyle w:val="a0"/>
        <w:rPr>
          <w:rFonts w:hint="cs"/>
          <w:rtl/>
        </w:rPr>
      </w:pPr>
      <w:r>
        <w:rPr>
          <w:rFonts w:hint="cs"/>
          <w:rtl/>
        </w:rPr>
        <w:t>חבר הכנסת דהאמשה, שאלתך עוברת לאזור דרומי - ענני הגז ברמת-חובב - שם כמובן יש בעיה. תושבי באר-שבע והאזור כולו סובלים מריחות. דרך אגב, גם צה"ל נפגע מזה, גם בכך שהעברת עיר הבה"דים דרומה עלולה להתעכב כל עוד לא תיפתר הבעיה ברמת-חובב. גם זה נושא. שוחחתי בנושא הז</w:t>
      </w:r>
      <w:r>
        <w:rPr>
          <w:rFonts w:hint="cs"/>
          <w:rtl/>
        </w:rPr>
        <w:t>ה עם מנהל מחוז הדרום במשרד, ואנחנו נטפל בו. אנחנו נעשה כל שאפשר - לא רק פתרון ארוך טווח אלא גם לזמן הקרוב.</w:t>
      </w:r>
    </w:p>
    <w:p w14:paraId="726A05D9" w14:textId="77777777" w:rsidR="00000000" w:rsidRDefault="00CF0F56">
      <w:pPr>
        <w:pStyle w:val="a0"/>
        <w:rPr>
          <w:rFonts w:hint="cs"/>
          <w:rtl/>
        </w:rPr>
      </w:pPr>
    </w:p>
    <w:p w14:paraId="686F3776" w14:textId="77777777" w:rsidR="00000000" w:rsidRDefault="00CF0F56">
      <w:pPr>
        <w:pStyle w:val="af0"/>
        <w:rPr>
          <w:rtl/>
        </w:rPr>
      </w:pPr>
      <w:r>
        <w:rPr>
          <w:rFonts w:hint="eastAsia"/>
          <w:rtl/>
        </w:rPr>
        <w:t>עבד</w:t>
      </w:r>
      <w:r>
        <w:rPr>
          <w:rtl/>
        </w:rPr>
        <w:t>-אלמאלכ דהאמשה (רע"ם):</w:t>
      </w:r>
    </w:p>
    <w:p w14:paraId="0DAF9DC9" w14:textId="77777777" w:rsidR="00000000" w:rsidRDefault="00CF0F56">
      <w:pPr>
        <w:pStyle w:val="a0"/>
        <w:rPr>
          <w:rFonts w:hint="cs"/>
          <w:rtl/>
        </w:rPr>
      </w:pPr>
    </w:p>
    <w:p w14:paraId="2544DB6C" w14:textId="77777777" w:rsidR="00000000" w:rsidRDefault="00CF0F56">
      <w:pPr>
        <w:pStyle w:val="a0"/>
        <w:rPr>
          <w:rFonts w:hint="cs"/>
          <w:rtl/>
        </w:rPr>
      </w:pPr>
      <w:r>
        <w:rPr>
          <w:rFonts w:hint="cs"/>
          <w:rtl/>
        </w:rPr>
        <w:t>הבעיה החריפה היא לא בעיר באר-שבע עצמה, אלא בסביבה הקרובה.</w:t>
      </w:r>
    </w:p>
    <w:p w14:paraId="5DA288F0" w14:textId="77777777" w:rsidR="00000000" w:rsidRDefault="00CF0F56">
      <w:pPr>
        <w:pStyle w:val="a0"/>
        <w:rPr>
          <w:rFonts w:hint="cs"/>
          <w:rtl/>
        </w:rPr>
      </w:pPr>
    </w:p>
    <w:p w14:paraId="3F6C3CB3" w14:textId="77777777" w:rsidR="00000000" w:rsidRDefault="00CF0F56">
      <w:pPr>
        <w:pStyle w:val="af1"/>
        <w:rPr>
          <w:rtl/>
        </w:rPr>
      </w:pPr>
      <w:r>
        <w:rPr>
          <w:rtl/>
        </w:rPr>
        <w:t>היו"ר ראובן ריבלין:</w:t>
      </w:r>
    </w:p>
    <w:p w14:paraId="36616CE1" w14:textId="77777777" w:rsidR="00000000" w:rsidRDefault="00CF0F56">
      <w:pPr>
        <w:pStyle w:val="a0"/>
        <w:rPr>
          <w:rFonts w:hint="cs"/>
          <w:rtl/>
        </w:rPr>
      </w:pPr>
    </w:p>
    <w:p w14:paraId="529AC303" w14:textId="77777777" w:rsidR="00000000" w:rsidRDefault="00CF0F56">
      <w:pPr>
        <w:pStyle w:val="a0"/>
        <w:rPr>
          <w:rFonts w:hint="cs"/>
          <w:rtl/>
        </w:rPr>
      </w:pPr>
      <w:r>
        <w:rPr>
          <w:rFonts w:hint="cs"/>
          <w:rtl/>
        </w:rPr>
        <w:t xml:space="preserve">אני מציע לך לבקש מהשר. חבר הכנסת דהאמשה, </w:t>
      </w:r>
      <w:r>
        <w:rPr>
          <w:rFonts w:hint="cs"/>
          <w:rtl/>
        </w:rPr>
        <w:t>עניינך ברור, והשר השיב. אדוני יכול לשאול אותו שאלות נוספות לאחר מכן בעניין זה. אינני יכול להתחייב שהוא ייתן את כל הדברים לפרטי פרטים פה. הוא לא עומד לחקירת שתי וערב.</w:t>
      </w:r>
    </w:p>
    <w:p w14:paraId="16382AAD" w14:textId="77777777" w:rsidR="00000000" w:rsidRDefault="00CF0F56">
      <w:pPr>
        <w:pStyle w:val="a0"/>
        <w:rPr>
          <w:rFonts w:hint="cs"/>
          <w:rtl/>
        </w:rPr>
      </w:pPr>
    </w:p>
    <w:p w14:paraId="03C9E77F" w14:textId="77777777" w:rsidR="00000000" w:rsidRDefault="00CF0F56">
      <w:pPr>
        <w:pStyle w:val="af0"/>
        <w:rPr>
          <w:rtl/>
        </w:rPr>
      </w:pPr>
      <w:r>
        <w:rPr>
          <w:rFonts w:hint="eastAsia"/>
          <w:rtl/>
        </w:rPr>
        <w:t>עבד</w:t>
      </w:r>
      <w:r>
        <w:rPr>
          <w:rtl/>
        </w:rPr>
        <w:t>-אלמאלכ דהאמשה (רע"ם):</w:t>
      </w:r>
    </w:p>
    <w:p w14:paraId="73C2B2E6" w14:textId="77777777" w:rsidR="00000000" w:rsidRDefault="00CF0F56">
      <w:pPr>
        <w:pStyle w:val="a0"/>
        <w:rPr>
          <w:rFonts w:hint="cs"/>
          <w:rtl/>
        </w:rPr>
      </w:pPr>
    </w:p>
    <w:p w14:paraId="0F561180" w14:textId="77777777" w:rsidR="00000000" w:rsidRDefault="00CF0F56">
      <w:pPr>
        <w:pStyle w:val="a0"/>
        <w:rPr>
          <w:rFonts w:hint="cs"/>
          <w:rtl/>
        </w:rPr>
      </w:pPr>
      <w:r>
        <w:rPr>
          <w:rFonts w:hint="cs"/>
          <w:rtl/>
        </w:rPr>
        <w:t>הוא ייתן את מה שיש לו.</w:t>
      </w:r>
    </w:p>
    <w:p w14:paraId="73EA1D5C" w14:textId="77777777" w:rsidR="00000000" w:rsidRDefault="00CF0F56">
      <w:pPr>
        <w:pStyle w:val="af1"/>
        <w:rPr>
          <w:rtl/>
        </w:rPr>
      </w:pPr>
    </w:p>
    <w:p w14:paraId="777545A9" w14:textId="77777777" w:rsidR="00000000" w:rsidRDefault="00CF0F56">
      <w:pPr>
        <w:pStyle w:val="af1"/>
        <w:rPr>
          <w:rtl/>
        </w:rPr>
      </w:pPr>
      <w:r>
        <w:rPr>
          <w:rtl/>
        </w:rPr>
        <w:t>היו"ר ראובן ריבלין:</w:t>
      </w:r>
    </w:p>
    <w:p w14:paraId="68FE4C51" w14:textId="77777777" w:rsidR="00000000" w:rsidRDefault="00CF0F56">
      <w:pPr>
        <w:pStyle w:val="a0"/>
        <w:rPr>
          <w:rFonts w:hint="cs"/>
          <w:rtl/>
        </w:rPr>
      </w:pPr>
    </w:p>
    <w:p w14:paraId="7EC2BD3A" w14:textId="77777777" w:rsidR="00000000" w:rsidRDefault="00CF0F56">
      <w:pPr>
        <w:pStyle w:val="a0"/>
        <w:rPr>
          <w:rFonts w:hint="cs"/>
          <w:rtl/>
        </w:rPr>
      </w:pPr>
      <w:r>
        <w:rPr>
          <w:rFonts w:hint="cs"/>
          <w:rtl/>
        </w:rPr>
        <w:t>מאה אחוז. הוא נגע</w:t>
      </w:r>
      <w:r>
        <w:rPr>
          <w:rFonts w:hint="cs"/>
          <w:rtl/>
        </w:rPr>
        <w:t xml:space="preserve"> בזה, ואם התשובה עדיין לא מספקת, תכתוב מכתב. השר ודאי ישיב לו באריכות על נושא זה.</w:t>
      </w:r>
    </w:p>
    <w:p w14:paraId="0FE2594D" w14:textId="77777777" w:rsidR="00000000" w:rsidRDefault="00CF0F56">
      <w:pPr>
        <w:pStyle w:val="a0"/>
        <w:rPr>
          <w:rFonts w:hint="cs"/>
          <w:rtl/>
        </w:rPr>
      </w:pPr>
    </w:p>
    <w:p w14:paraId="7988A2EE" w14:textId="77777777" w:rsidR="00000000" w:rsidRDefault="00CF0F56">
      <w:pPr>
        <w:pStyle w:val="-"/>
        <w:rPr>
          <w:rtl/>
        </w:rPr>
      </w:pPr>
      <w:bookmarkStart w:id="14" w:name="FS000001046T20_10_2004_12_11_31C"/>
      <w:bookmarkEnd w:id="14"/>
      <w:r>
        <w:rPr>
          <w:rtl/>
        </w:rPr>
        <w:t>שר המדע והטכנולוגיה אילן שלגי:</w:t>
      </w:r>
    </w:p>
    <w:p w14:paraId="09DF7B00" w14:textId="77777777" w:rsidR="00000000" w:rsidRDefault="00CF0F56">
      <w:pPr>
        <w:pStyle w:val="a0"/>
        <w:rPr>
          <w:rtl/>
        </w:rPr>
      </w:pPr>
    </w:p>
    <w:p w14:paraId="5D7E7043" w14:textId="77777777" w:rsidR="00000000" w:rsidRDefault="00CF0F56">
      <w:pPr>
        <w:pStyle w:val="a0"/>
        <w:rPr>
          <w:rFonts w:hint="cs"/>
          <w:rtl/>
        </w:rPr>
      </w:pPr>
      <w:r>
        <w:rPr>
          <w:rFonts w:hint="cs"/>
          <w:rtl/>
        </w:rPr>
        <w:t>חבר הכנסת דהאמשה, אני יכול במשפט אחד לומר לך, שכאשר הקימו את קריית המפעלים הכימיים ברמת-חובב, סברו שדי במרחק של כ-12 ק"מ מהעיר באר-שבע כדי של</w:t>
      </w:r>
      <w:r>
        <w:rPr>
          <w:rFonts w:hint="cs"/>
          <w:rtl/>
        </w:rPr>
        <w:t>א יהיו מפגעים וסכנות, ומסתבר שזו היתה טעות. כעת, נצטרך לתת לעניין הזה פתרון.</w:t>
      </w:r>
    </w:p>
    <w:p w14:paraId="56A59C32" w14:textId="77777777" w:rsidR="00000000" w:rsidRDefault="00CF0F56">
      <w:pPr>
        <w:pStyle w:val="a0"/>
        <w:rPr>
          <w:rFonts w:hint="cs"/>
          <w:rtl/>
        </w:rPr>
      </w:pPr>
    </w:p>
    <w:p w14:paraId="2A660C8C" w14:textId="77777777" w:rsidR="00000000" w:rsidRDefault="00CF0F56">
      <w:pPr>
        <w:pStyle w:val="af0"/>
        <w:rPr>
          <w:rtl/>
        </w:rPr>
      </w:pPr>
      <w:r>
        <w:rPr>
          <w:rFonts w:hint="eastAsia"/>
          <w:rtl/>
        </w:rPr>
        <w:t>עבד</w:t>
      </w:r>
      <w:r>
        <w:rPr>
          <w:rtl/>
        </w:rPr>
        <w:t>-אלמאלכ דהאמשה (רע"ם):</w:t>
      </w:r>
    </w:p>
    <w:p w14:paraId="27FC1D4B" w14:textId="77777777" w:rsidR="00000000" w:rsidRDefault="00CF0F56">
      <w:pPr>
        <w:pStyle w:val="a0"/>
        <w:rPr>
          <w:rFonts w:hint="cs"/>
          <w:rtl/>
        </w:rPr>
      </w:pPr>
    </w:p>
    <w:p w14:paraId="0DFC9633" w14:textId="77777777" w:rsidR="00000000" w:rsidRDefault="00CF0F56">
      <w:pPr>
        <w:pStyle w:val="a0"/>
        <w:rPr>
          <w:rFonts w:hint="cs"/>
          <w:rtl/>
        </w:rPr>
      </w:pPr>
      <w:r>
        <w:rPr>
          <w:rFonts w:hint="cs"/>
          <w:rtl/>
        </w:rPr>
        <w:t>אתקן את אדוני. תושבי הסביבה הקרובה הם שסובלים יותר מהעיר באר-שבע. אלה שנזקקו לטיפול רפואי ואושפזו בבית-חולים הם תושבים בדואים, שגרים ממש קרוב, ליד המקו</w:t>
      </w:r>
      <w:r>
        <w:rPr>
          <w:rFonts w:hint="cs"/>
          <w:rtl/>
        </w:rPr>
        <w:t>ם.</w:t>
      </w:r>
    </w:p>
    <w:p w14:paraId="2E1ACEBD" w14:textId="77777777" w:rsidR="00000000" w:rsidRDefault="00CF0F56">
      <w:pPr>
        <w:pStyle w:val="a0"/>
        <w:rPr>
          <w:rFonts w:hint="cs"/>
          <w:rtl/>
        </w:rPr>
      </w:pPr>
    </w:p>
    <w:p w14:paraId="5579E294" w14:textId="77777777" w:rsidR="00000000" w:rsidRDefault="00CF0F56">
      <w:pPr>
        <w:pStyle w:val="af1"/>
        <w:rPr>
          <w:rtl/>
        </w:rPr>
      </w:pPr>
      <w:r>
        <w:rPr>
          <w:rtl/>
        </w:rPr>
        <w:t>היו"ר ראובן ריבלין:</w:t>
      </w:r>
    </w:p>
    <w:p w14:paraId="3FF63144" w14:textId="77777777" w:rsidR="00000000" w:rsidRDefault="00CF0F56">
      <w:pPr>
        <w:pStyle w:val="a0"/>
        <w:rPr>
          <w:rtl/>
        </w:rPr>
      </w:pPr>
    </w:p>
    <w:p w14:paraId="62CCCDF3" w14:textId="77777777" w:rsidR="00000000" w:rsidRDefault="00CF0F56">
      <w:pPr>
        <w:pStyle w:val="a0"/>
        <w:rPr>
          <w:rFonts w:hint="cs"/>
          <w:rtl/>
        </w:rPr>
      </w:pPr>
      <w:r>
        <w:rPr>
          <w:rFonts w:hint="cs"/>
          <w:rtl/>
        </w:rPr>
        <w:t>כעת חיה, נדמה לי בעוד חודש, אדוני יהיה סגן יושב-ראש הכנסת. איך אנחנו נוכל לנהל את הישיבות, אם אדוני יאפשר פריצות לחברי כנסת כפי שאדוני עושה כרגע? אני מאוד מודה לשר.</w:t>
      </w:r>
    </w:p>
    <w:p w14:paraId="6605D1B8" w14:textId="77777777" w:rsidR="00000000" w:rsidRDefault="00CF0F56">
      <w:pPr>
        <w:pStyle w:val="a0"/>
        <w:rPr>
          <w:rFonts w:hint="cs"/>
          <w:rtl/>
        </w:rPr>
      </w:pPr>
    </w:p>
    <w:p w14:paraId="084B7602" w14:textId="77777777" w:rsidR="00000000" w:rsidRDefault="00CF0F56">
      <w:pPr>
        <w:pStyle w:val="a0"/>
        <w:rPr>
          <w:rFonts w:hint="cs"/>
          <w:rtl/>
        </w:rPr>
      </w:pPr>
      <w:r>
        <w:rPr>
          <w:rFonts w:hint="cs"/>
          <w:rtl/>
        </w:rPr>
        <w:t>סגן השר לביטחון פנים ישיב על שאילתא בעל-פה מס' 198, מאת חבר הכנסת</w:t>
      </w:r>
      <w:r>
        <w:rPr>
          <w:rFonts w:hint="cs"/>
          <w:rtl/>
        </w:rPr>
        <w:t xml:space="preserve"> רשף חן, שהוגשה לשר הביטחון. בכל זאת, הממשלה החליטה שהמשרד לביטחון פנים ישיב. חבר הכנסת רשף חן, תקרא את השאילתא שלך כפי שהיא. לאחר מכן תוכל להרחיב, כפי שגם חבר הכנסת פינס-פז יעשה, כי הוא ביקש שאלה נוספת.</w:t>
      </w:r>
    </w:p>
    <w:p w14:paraId="51FAEF5C" w14:textId="77777777" w:rsidR="00000000" w:rsidRDefault="00CF0F56">
      <w:pPr>
        <w:pStyle w:val="a0"/>
        <w:rPr>
          <w:rFonts w:hint="cs"/>
          <w:rtl/>
        </w:rPr>
      </w:pPr>
    </w:p>
    <w:p w14:paraId="22BD84F3" w14:textId="77777777" w:rsidR="00000000" w:rsidRDefault="00CF0F56">
      <w:pPr>
        <w:pStyle w:val="af0"/>
        <w:rPr>
          <w:rtl/>
        </w:rPr>
      </w:pPr>
      <w:r>
        <w:rPr>
          <w:rFonts w:hint="eastAsia"/>
          <w:rtl/>
        </w:rPr>
        <w:t>משה</w:t>
      </w:r>
      <w:r>
        <w:rPr>
          <w:rtl/>
        </w:rPr>
        <w:t xml:space="preserve"> גפני (יהדות התורה):</w:t>
      </w:r>
    </w:p>
    <w:p w14:paraId="5BA220AA" w14:textId="77777777" w:rsidR="00000000" w:rsidRDefault="00CF0F56">
      <w:pPr>
        <w:pStyle w:val="a0"/>
        <w:rPr>
          <w:rFonts w:hint="cs"/>
          <w:rtl/>
        </w:rPr>
      </w:pPr>
    </w:p>
    <w:p w14:paraId="75CBF10C" w14:textId="77777777" w:rsidR="00000000" w:rsidRDefault="00CF0F56">
      <w:pPr>
        <w:pStyle w:val="a0"/>
        <w:rPr>
          <w:rFonts w:hint="cs"/>
          <w:rtl/>
        </w:rPr>
      </w:pPr>
      <w:r>
        <w:rPr>
          <w:rFonts w:hint="cs"/>
          <w:rtl/>
        </w:rPr>
        <w:t>יש לכם הרבה שאלות על החרדי</w:t>
      </w:r>
      <w:r>
        <w:rPr>
          <w:rFonts w:hint="cs"/>
          <w:rtl/>
        </w:rPr>
        <w:t>ם.</w:t>
      </w:r>
    </w:p>
    <w:p w14:paraId="2BEB4AA7" w14:textId="77777777" w:rsidR="00000000" w:rsidRDefault="00CF0F56">
      <w:pPr>
        <w:pStyle w:val="af1"/>
        <w:rPr>
          <w:rtl/>
        </w:rPr>
      </w:pPr>
    </w:p>
    <w:p w14:paraId="7C9BB4B8" w14:textId="77777777" w:rsidR="00000000" w:rsidRDefault="00CF0F56">
      <w:pPr>
        <w:pStyle w:val="af1"/>
        <w:rPr>
          <w:rtl/>
        </w:rPr>
      </w:pPr>
      <w:r>
        <w:rPr>
          <w:rtl/>
        </w:rPr>
        <w:t>היו"ר ראובן ריבלין:</w:t>
      </w:r>
    </w:p>
    <w:p w14:paraId="7C70DEB1" w14:textId="77777777" w:rsidR="00000000" w:rsidRDefault="00CF0F56">
      <w:pPr>
        <w:pStyle w:val="a0"/>
        <w:rPr>
          <w:rtl/>
        </w:rPr>
      </w:pPr>
    </w:p>
    <w:p w14:paraId="111C2337" w14:textId="77777777" w:rsidR="00000000" w:rsidRDefault="00CF0F56">
      <w:pPr>
        <w:pStyle w:val="a0"/>
        <w:rPr>
          <w:rFonts w:hint="cs"/>
          <w:rtl/>
        </w:rPr>
      </w:pPr>
      <w:r>
        <w:rPr>
          <w:rFonts w:hint="cs"/>
          <w:rtl/>
        </w:rPr>
        <w:t>חבר הכנסת גפני, כרגע זה לא זמן לזעקה.  חבר הכנסת רשף חן, נא לקרוא את השאילתא.</w:t>
      </w:r>
    </w:p>
    <w:p w14:paraId="7F7FB2A5" w14:textId="77777777" w:rsidR="00000000" w:rsidRDefault="00CF0F56">
      <w:pPr>
        <w:pStyle w:val="a0"/>
        <w:rPr>
          <w:rFonts w:hint="cs"/>
          <w:rtl/>
        </w:rPr>
      </w:pPr>
    </w:p>
    <w:p w14:paraId="60F55096" w14:textId="77777777" w:rsidR="00000000" w:rsidRDefault="00CF0F56">
      <w:pPr>
        <w:pStyle w:val="a0"/>
        <w:rPr>
          <w:rFonts w:hint="cs"/>
          <w:rtl/>
        </w:rPr>
      </w:pPr>
    </w:p>
    <w:p w14:paraId="3E217305" w14:textId="77777777" w:rsidR="00000000" w:rsidRDefault="00CF0F56">
      <w:pPr>
        <w:pStyle w:val="a1"/>
        <w:jc w:val="center"/>
        <w:rPr>
          <w:rFonts w:hint="cs"/>
          <w:rtl/>
        </w:rPr>
      </w:pPr>
      <w:bookmarkStart w:id="15" w:name="_Toc92193240"/>
      <w:r>
        <w:rPr>
          <w:rFonts w:hint="cs"/>
          <w:rtl/>
        </w:rPr>
        <w:t>198. הענקת פטור לנח"ל החרדי מפינוי יישובים</w:t>
      </w:r>
      <w:bookmarkEnd w:id="15"/>
    </w:p>
    <w:p w14:paraId="24464934" w14:textId="77777777" w:rsidR="00000000" w:rsidRDefault="00CF0F56">
      <w:pPr>
        <w:pStyle w:val="a0"/>
        <w:rPr>
          <w:rFonts w:hint="cs"/>
          <w:rtl/>
        </w:rPr>
      </w:pPr>
    </w:p>
    <w:p w14:paraId="3773272F" w14:textId="77777777" w:rsidR="00000000" w:rsidRDefault="00CF0F56">
      <w:pPr>
        <w:pStyle w:val="a0"/>
        <w:rPr>
          <w:rFonts w:hint="cs"/>
          <w:rtl/>
        </w:rPr>
      </w:pPr>
    </w:p>
    <w:p w14:paraId="57B30100" w14:textId="77777777" w:rsidR="00000000" w:rsidRDefault="00CF0F56">
      <w:pPr>
        <w:pStyle w:val="a"/>
        <w:rPr>
          <w:rtl/>
        </w:rPr>
      </w:pPr>
      <w:bookmarkStart w:id="16" w:name="FS000001048T20_10_2004_12_15_44"/>
      <w:bookmarkStart w:id="17" w:name="_Toc92193241"/>
      <w:bookmarkEnd w:id="16"/>
      <w:r>
        <w:rPr>
          <w:rFonts w:hint="eastAsia"/>
          <w:rtl/>
        </w:rPr>
        <w:t>רשף</w:t>
      </w:r>
      <w:r>
        <w:rPr>
          <w:rtl/>
        </w:rPr>
        <w:t xml:space="preserve"> חן (שינוי):</w:t>
      </w:r>
      <w:bookmarkEnd w:id="17"/>
    </w:p>
    <w:p w14:paraId="093A4F6B" w14:textId="77777777" w:rsidR="00000000" w:rsidRDefault="00CF0F56">
      <w:pPr>
        <w:pStyle w:val="a0"/>
        <w:rPr>
          <w:rFonts w:hint="cs"/>
          <w:rtl/>
        </w:rPr>
      </w:pPr>
    </w:p>
    <w:p w14:paraId="1D057D5C" w14:textId="77777777" w:rsidR="00000000" w:rsidRDefault="00CF0F56">
      <w:pPr>
        <w:pStyle w:val="a0"/>
        <w:rPr>
          <w:rFonts w:hint="cs"/>
          <w:rtl/>
        </w:rPr>
      </w:pPr>
      <w:r>
        <w:rPr>
          <w:rFonts w:hint="cs"/>
          <w:rtl/>
        </w:rPr>
        <w:t>אדוני היושב-ראש, אדוני סגן השר, בשבת, 16 באוקטובר 2004, פורסם באתר אינטרנט כי מפקדים בצה"</w:t>
      </w:r>
      <w:r>
        <w:rPr>
          <w:rFonts w:hint="cs"/>
          <w:rtl/>
        </w:rPr>
        <w:t xml:space="preserve">ל פטרו חיילים חרדים מהנח"ל החרדי מפינוי יישובים במסגרת תוכנית ההתנתקות. </w:t>
      </w:r>
    </w:p>
    <w:p w14:paraId="76A702D1" w14:textId="77777777" w:rsidR="00000000" w:rsidRDefault="00CF0F56">
      <w:pPr>
        <w:pStyle w:val="a0"/>
        <w:rPr>
          <w:rFonts w:hint="cs"/>
          <w:rtl/>
        </w:rPr>
      </w:pPr>
    </w:p>
    <w:p w14:paraId="00240850" w14:textId="77777777" w:rsidR="00000000" w:rsidRDefault="00CF0F56">
      <w:pPr>
        <w:pStyle w:val="a0"/>
        <w:rPr>
          <w:rFonts w:hint="cs"/>
          <w:rtl/>
        </w:rPr>
      </w:pPr>
      <w:r>
        <w:rPr>
          <w:rFonts w:hint="cs"/>
          <w:rtl/>
        </w:rPr>
        <w:t xml:space="preserve">ברצוני לשאול: </w:t>
      </w:r>
    </w:p>
    <w:p w14:paraId="015F8643" w14:textId="77777777" w:rsidR="00000000" w:rsidRDefault="00CF0F56">
      <w:pPr>
        <w:pStyle w:val="a0"/>
        <w:rPr>
          <w:rFonts w:hint="cs"/>
          <w:rtl/>
        </w:rPr>
      </w:pPr>
    </w:p>
    <w:p w14:paraId="48AE575D" w14:textId="77777777" w:rsidR="00000000" w:rsidRDefault="00CF0F56">
      <w:pPr>
        <w:pStyle w:val="a0"/>
        <w:rPr>
          <w:rFonts w:hint="cs"/>
          <w:rtl/>
        </w:rPr>
      </w:pPr>
      <w:r>
        <w:rPr>
          <w:rFonts w:hint="cs"/>
          <w:rtl/>
        </w:rPr>
        <w:t xml:space="preserve">1. האם ניתן אישור כזה? </w:t>
      </w:r>
    </w:p>
    <w:p w14:paraId="635A5446" w14:textId="77777777" w:rsidR="00000000" w:rsidRDefault="00CF0F56">
      <w:pPr>
        <w:pStyle w:val="a0"/>
        <w:rPr>
          <w:rFonts w:hint="cs"/>
          <w:rtl/>
        </w:rPr>
      </w:pPr>
    </w:p>
    <w:p w14:paraId="1B5FFD83" w14:textId="77777777" w:rsidR="00000000" w:rsidRDefault="00CF0F56">
      <w:pPr>
        <w:pStyle w:val="a0"/>
        <w:rPr>
          <w:rFonts w:hint="cs"/>
          <w:rtl/>
        </w:rPr>
      </w:pPr>
      <w:r>
        <w:rPr>
          <w:rFonts w:hint="cs"/>
          <w:rtl/>
        </w:rPr>
        <w:t xml:space="preserve">2. אם כן - האם הוא ניתן על דעת דרג מקבלי ההחלטות בצה"ל ובמשרד הביטחון? </w:t>
      </w:r>
    </w:p>
    <w:p w14:paraId="4C8D5CA3" w14:textId="77777777" w:rsidR="00000000" w:rsidRDefault="00CF0F56">
      <w:pPr>
        <w:pStyle w:val="a0"/>
        <w:rPr>
          <w:rFonts w:hint="cs"/>
          <w:rtl/>
        </w:rPr>
      </w:pPr>
    </w:p>
    <w:p w14:paraId="6627AF15" w14:textId="77777777" w:rsidR="00000000" w:rsidRDefault="00CF0F56">
      <w:pPr>
        <w:pStyle w:val="af1"/>
        <w:rPr>
          <w:rtl/>
        </w:rPr>
      </w:pPr>
      <w:r>
        <w:rPr>
          <w:rtl/>
        </w:rPr>
        <w:t>היו"ר ראובן ריבלין:</w:t>
      </w:r>
    </w:p>
    <w:p w14:paraId="1B74989D" w14:textId="77777777" w:rsidR="00000000" w:rsidRDefault="00CF0F56">
      <w:pPr>
        <w:pStyle w:val="a0"/>
        <w:rPr>
          <w:rtl/>
        </w:rPr>
      </w:pPr>
    </w:p>
    <w:p w14:paraId="630F8CA9" w14:textId="77777777" w:rsidR="00000000" w:rsidRDefault="00CF0F56">
      <w:pPr>
        <w:pStyle w:val="a0"/>
        <w:rPr>
          <w:rFonts w:hint="cs"/>
          <w:rtl/>
        </w:rPr>
      </w:pPr>
      <w:r>
        <w:rPr>
          <w:rFonts w:hint="cs"/>
          <w:rtl/>
        </w:rPr>
        <w:t xml:space="preserve">תודה. כבוד סגן השר, בבקשה. אולי אדוני יסביר לי </w:t>
      </w:r>
      <w:r>
        <w:rPr>
          <w:rFonts w:hint="cs"/>
          <w:rtl/>
        </w:rPr>
        <w:t>רק מדוע הממשלה החליטה שדווקא ביטחון פנים. היה ויכוח בין צה"ל לבין ביטחון פנים מי יפנה. מדוע הטילו דווקא עליך את המשימה? אולי זה שינוי בעמדת הממשלה.</w:t>
      </w:r>
    </w:p>
    <w:p w14:paraId="66941020" w14:textId="77777777" w:rsidR="00000000" w:rsidRDefault="00CF0F56">
      <w:pPr>
        <w:pStyle w:val="a0"/>
        <w:rPr>
          <w:rFonts w:hint="cs"/>
          <w:rtl/>
        </w:rPr>
      </w:pPr>
    </w:p>
    <w:p w14:paraId="593B8892" w14:textId="77777777" w:rsidR="00000000" w:rsidRDefault="00CF0F56">
      <w:pPr>
        <w:pStyle w:val="af0"/>
        <w:rPr>
          <w:rtl/>
        </w:rPr>
      </w:pPr>
      <w:r>
        <w:rPr>
          <w:rFonts w:hint="eastAsia"/>
          <w:rtl/>
        </w:rPr>
        <w:t>רשף</w:t>
      </w:r>
      <w:r>
        <w:rPr>
          <w:rtl/>
        </w:rPr>
        <w:t xml:space="preserve"> חן (שינוי):</w:t>
      </w:r>
    </w:p>
    <w:p w14:paraId="5BF326EC" w14:textId="77777777" w:rsidR="00000000" w:rsidRDefault="00CF0F56">
      <w:pPr>
        <w:pStyle w:val="a0"/>
        <w:rPr>
          <w:rFonts w:hint="cs"/>
          <w:rtl/>
        </w:rPr>
      </w:pPr>
    </w:p>
    <w:p w14:paraId="1A291C6E" w14:textId="77777777" w:rsidR="00000000" w:rsidRDefault="00CF0F56">
      <w:pPr>
        <w:pStyle w:val="a0"/>
        <w:rPr>
          <w:rFonts w:hint="cs"/>
          <w:rtl/>
        </w:rPr>
      </w:pPr>
      <w:r>
        <w:rPr>
          <w:rFonts w:hint="cs"/>
          <w:rtl/>
        </w:rPr>
        <w:t>אדוני, אולי זה במסגרת האחריות הקולקטיבית. מבחינתי, זה בסדר.</w:t>
      </w:r>
    </w:p>
    <w:p w14:paraId="363462A1" w14:textId="77777777" w:rsidR="00000000" w:rsidRDefault="00CF0F56">
      <w:pPr>
        <w:pStyle w:val="a0"/>
        <w:rPr>
          <w:rFonts w:hint="cs"/>
          <w:rtl/>
        </w:rPr>
      </w:pPr>
    </w:p>
    <w:p w14:paraId="12B89CF2" w14:textId="77777777" w:rsidR="00000000" w:rsidRDefault="00CF0F56">
      <w:pPr>
        <w:pStyle w:val="a"/>
        <w:rPr>
          <w:rtl/>
        </w:rPr>
      </w:pPr>
      <w:bookmarkStart w:id="18" w:name="FS000001031T20_10_2004_12_19_04"/>
      <w:bookmarkStart w:id="19" w:name="_Toc92193242"/>
      <w:bookmarkEnd w:id="18"/>
      <w:r>
        <w:rPr>
          <w:rFonts w:hint="eastAsia"/>
          <w:rtl/>
        </w:rPr>
        <w:t>סגן</w:t>
      </w:r>
      <w:r>
        <w:rPr>
          <w:rtl/>
        </w:rPr>
        <w:t xml:space="preserve"> השר לביטחון פנים יעקב אדר</w:t>
      </w:r>
      <w:r>
        <w:rPr>
          <w:rtl/>
        </w:rPr>
        <w:t>י:</w:t>
      </w:r>
      <w:bookmarkEnd w:id="19"/>
    </w:p>
    <w:p w14:paraId="4F69BD50" w14:textId="77777777" w:rsidR="00000000" w:rsidRDefault="00CF0F56">
      <w:pPr>
        <w:pStyle w:val="a0"/>
        <w:rPr>
          <w:rFonts w:hint="cs"/>
          <w:rtl/>
        </w:rPr>
      </w:pPr>
    </w:p>
    <w:p w14:paraId="26909841" w14:textId="77777777" w:rsidR="00000000" w:rsidRDefault="00CF0F56">
      <w:pPr>
        <w:pStyle w:val="a0"/>
        <w:rPr>
          <w:rFonts w:hint="cs"/>
          <w:rtl/>
        </w:rPr>
      </w:pPr>
      <w:r>
        <w:rPr>
          <w:rFonts w:hint="cs"/>
          <w:rtl/>
        </w:rPr>
        <w:t>חבר הכנסת רשף חן, ראשית, נעשתה בדיקה בפלוגה המדוברת המתאמנת במתקן "אדם" עד לרמת המחלקות, ונמצא כי אין שחר לטענתך, והוראה מסוג זה לא ניתנה כלל. גדוד הנח"ל החרדי, כמו כל כוח צבאי לוחם אחר, אינו בוחר את משימותיו וימשיך לבצע את המוטל עליו כנדרש.</w:t>
      </w:r>
    </w:p>
    <w:p w14:paraId="142DC890" w14:textId="77777777" w:rsidR="00000000" w:rsidRDefault="00CF0F56">
      <w:pPr>
        <w:pStyle w:val="a0"/>
        <w:rPr>
          <w:rFonts w:hint="cs"/>
          <w:rtl/>
        </w:rPr>
      </w:pPr>
    </w:p>
    <w:p w14:paraId="3B73F2B6" w14:textId="77777777" w:rsidR="00000000" w:rsidRDefault="00CF0F56">
      <w:pPr>
        <w:pStyle w:val="a0"/>
        <w:rPr>
          <w:rFonts w:hint="cs"/>
          <w:rtl/>
        </w:rPr>
      </w:pPr>
      <w:r>
        <w:rPr>
          <w:rFonts w:hint="cs"/>
          <w:rtl/>
        </w:rPr>
        <w:t>עוד יצוין</w:t>
      </w:r>
      <w:r>
        <w:rPr>
          <w:rFonts w:hint="cs"/>
          <w:rtl/>
        </w:rPr>
        <w:t xml:space="preserve">, כי בתאריך 15 באוקטובר 2004 פנה אורי גליקמן, כתב השטחים של </w:t>
      </w:r>
      <w:r>
        <w:rPr>
          <w:rFonts w:hint="cs"/>
        </w:rPr>
        <w:t>NRG</w:t>
      </w:r>
      <w:r>
        <w:rPr>
          <w:rFonts w:hint="cs"/>
          <w:rtl/>
        </w:rPr>
        <w:t xml:space="preserve">, לנציגות פיקוד צה"ל בשאילתא בנוגע לנושא הנ"ל. לטענת הכתב, בדיון שקוים בנח"ל החרדי בנושא ההתנתקות, מפקדים הסבירו לחיילים שהם לא ישתתפו בפינוי, ושאל האם הצבא פוטר אותם בגלל המורכבות ואיך יודעים </w:t>
      </w:r>
      <w:r>
        <w:rPr>
          <w:rFonts w:hint="cs"/>
          <w:rtl/>
        </w:rPr>
        <w:t>על כך כבר עכשיו. לכתב הוחזרה תשובת פיקוד מרכז: "גדוד הנח"ל החרדי יבצע כל משימה אשר תוטל עליו בצורה מקצועית, רצינית וערכית, וזאת על-פי הערכת המצב והצרכים המבצעיים בצה"ל".</w:t>
      </w:r>
    </w:p>
    <w:p w14:paraId="6A330502" w14:textId="77777777" w:rsidR="00000000" w:rsidRDefault="00CF0F56">
      <w:pPr>
        <w:pStyle w:val="a0"/>
        <w:rPr>
          <w:rFonts w:hint="cs"/>
          <w:rtl/>
        </w:rPr>
      </w:pPr>
    </w:p>
    <w:p w14:paraId="42541636" w14:textId="77777777" w:rsidR="00000000" w:rsidRDefault="00CF0F56">
      <w:pPr>
        <w:pStyle w:val="af0"/>
        <w:rPr>
          <w:rtl/>
        </w:rPr>
      </w:pPr>
      <w:r>
        <w:rPr>
          <w:rFonts w:hint="eastAsia"/>
          <w:rtl/>
        </w:rPr>
        <w:t>נסים</w:t>
      </w:r>
      <w:r>
        <w:rPr>
          <w:rtl/>
        </w:rPr>
        <w:t xml:space="preserve"> דהן (ש"ס):</w:t>
      </w:r>
    </w:p>
    <w:p w14:paraId="2EE4F274" w14:textId="77777777" w:rsidR="00000000" w:rsidRDefault="00CF0F56">
      <w:pPr>
        <w:pStyle w:val="a0"/>
        <w:rPr>
          <w:rFonts w:hint="cs"/>
          <w:rtl/>
        </w:rPr>
      </w:pPr>
    </w:p>
    <w:p w14:paraId="20362801" w14:textId="77777777" w:rsidR="00000000" w:rsidRDefault="00CF0F56">
      <w:pPr>
        <w:pStyle w:val="a0"/>
        <w:rPr>
          <w:rFonts w:hint="cs"/>
          <w:rtl/>
        </w:rPr>
      </w:pPr>
      <w:r>
        <w:rPr>
          <w:rFonts w:hint="cs"/>
          <w:rtl/>
        </w:rPr>
        <w:t>בתנאי - - -</w:t>
      </w:r>
    </w:p>
    <w:p w14:paraId="58A97C5D" w14:textId="77777777" w:rsidR="00000000" w:rsidRDefault="00CF0F56">
      <w:pPr>
        <w:pStyle w:val="af1"/>
        <w:rPr>
          <w:rtl/>
        </w:rPr>
      </w:pPr>
    </w:p>
    <w:p w14:paraId="7914D8FE" w14:textId="77777777" w:rsidR="00000000" w:rsidRDefault="00CF0F56">
      <w:pPr>
        <w:pStyle w:val="af1"/>
        <w:rPr>
          <w:rtl/>
        </w:rPr>
      </w:pPr>
      <w:r>
        <w:rPr>
          <w:rtl/>
        </w:rPr>
        <w:t>היו"ר ראובן ריבלין:</w:t>
      </w:r>
    </w:p>
    <w:p w14:paraId="2FD586FA" w14:textId="77777777" w:rsidR="00000000" w:rsidRDefault="00CF0F56">
      <w:pPr>
        <w:pStyle w:val="a0"/>
        <w:rPr>
          <w:rtl/>
        </w:rPr>
      </w:pPr>
    </w:p>
    <w:p w14:paraId="2DA804A8" w14:textId="77777777" w:rsidR="00000000" w:rsidRDefault="00CF0F56">
      <w:pPr>
        <w:pStyle w:val="a0"/>
        <w:rPr>
          <w:rFonts w:hint="cs"/>
          <w:rtl/>
        </w:rPr>
      </w:pPr>
      <w:r>
        <w:rPr>
          <w:rFonts w:hint="cs"/>
          <w:rtl/>
        </w:rPr>
        <w:t>חבר הכנסת רשף חן, שאלה נוספת. אחרי</w:t>
      </w:r>
      <w:r>
        <w:rPr>
          <w:rFonts w:hint="cs"/>
          <w:rtl/>
        </w:rPr>
        <w:t xml:space="preserve">ו - חבר הכנסת טיבי. </w:t>
      </w:r>
    </w:p>
    <w:p w14:paraId="21C760B9" w14:textId="77777777" w:rsidR="00000000" w:rsidRDefault="00CF0F56">
      <w:pPr>
        <w:pStyle w:val="a0"/>
        <w:rPr>
          <w:rFonts w:hint="cs"/>
          <w:rtl/>
        </w:rPr>
      </w:pPr>
    </w:p>
    <w:p w14:paraId="78D65BD1" w14:textId="77777777" w:rsidR="00000000" w:rsidRDefault="00CF0F56">
      <w:pPr>
        <w:pStyle w:val="a"/>
        <w:rPr>
          <w:rtl/>
        </w:rPr>
      </w:pPr>
      <w:bookmarkStart w:id="20" w:name="FS000001048T20_10_2004_12_22_05"/>
      <w:bookmarkStart w:id="21" w:name="_Toc92193243"/>
      <w:bookmarkEnd w:id="20"/>
      <w:r>
        <w:rPr>
          <w:rFonts w:hint="eastAsia"/>
          <w:rtl/>
        </w:rPr>
        <w:t>רשף</w:t>
      </w:r>
      <w:r>
        <w:rPr>
          <w:rtl/>
        </w:rPr>
        <w:t xml:space="preserve"> חן (שינוי):</w:t>
      </w:r>
      <w:bookmarkEnd w:id="21"/>
    </w:p>
    <w:p w14:paraId="528D4D1F" w14:textId="77777777" w:rsidR="00000000" w:rsidRDefault="00CF0F56">
      <w:pPr>
        <w:pStyle w:val="a0"/>
        <w:rPr>
          <w:rFonts w:hint="cs"/>
          <w:rtl/>
        </w:rPr>
      </w:pPr>
    </w:p>
    <w:p w14:paraId="11D48331" w14:textId="77777777" w:rsidR="00000000" w:rsidRDefault="00CF0F56">
      <w:pPr>
        <w:pStyle w:val="a0"/>
        <w:rPr>
          <w:rFonts w:hint="cs"/>
          <w:rtl/>
        </w:rPr>
      </w:pPr>
      <w:r>
        <w:rPr>
          <w:rFonts w:hint="cs"/>
          <w:rtl/>
        </w:rPr>
        <w:t>שאלה קצרה נוספת, וגם אנצל את העובדה שסגן השר המשיב הוא מהמשרד לביטחון פנים - לאור הפרסומים האחרונים בדבר קריאה לסרבנות, האם בכוונת המשטרה לפתוח - - -</w:t>
      </w:r>
    </w:p>
    <w:p w14:paraId="20B9BBFB" w14:textId="77777777" w:rsidR="00000000" w:rsidRDefault="00CF0F56">
      <w:pPr>
        <w:pStyle w:val="a0"/>
        <w:rPr>
          <w:rFonts w:hint="cs"/>
          <w:rtl/>
        </w:rPr>
      </w:pPr>
    </w:p>
    <w:p w14:paraId="106D431C" w14:textId="77777777" w:rsidR="00000000" w:rsidRDefault="00CF0F56">
      <w:pPr>
        <w:pStyle w:val="af0"/>
        <w:rPr>
          <w:rtl/>
        </w:rPr>
      </w:pPr>
      <w:r>
        <w:rPr>
          <w:rFonts w:hint="eastAsia"/>
          <w:rtl/>
        </w:rPr>
        <w:t>משה</w:t>
      </w:r>
      <w:r>
        <w:rPr>
          <w:rtl/>
        </w:rPr>
        <w:t xml:space="preserve"> גפני (יהדות התורה):</w:t>
      </w:r>
    </w:p>
    <w:p w14:paraId="4AB4421E" w14:textId="77777777" w:rsidR="00000000" w:rsidRDefault="00CF0F56">
      <w:pPr>
        <w:pStyle w:val="a0"/>
        <w:rPr>
          <w:rFonts w:hint="cs"/>
          <w:rtl/>
        </w:rPr>
      </w:pPr>
    </w:p>
    <w:p w14:paraId="0059548A" w14:textId="77777777" w:rsidR="00000000" w:rsidRDefault="00CF0F56">
      <w:pPr>
        <w:pStyle w:val="a0"/>
        <w:rPr>
          <w:rFonts w:hint="cs"/>
          <w:rtl/>
        </w:rPr>
      </w:pPr>
      <w:r>
        <w:rPr>
          <w:rFonts w:hint="cs"/>
          <w:rtl/>
        </w:rPr>
        <w:t>- - - תגיד: טעיתי.</w:t>
      </w:r>
    </w:p>
    <w:p w14:paraId="7E0CEB3A" w14:textId="77777777" w:rsidR="00000000" w:rsidRDefault="00CF0F56">
      <w:pPr>
        <w:pStyle w:val="a0"/>
        <w:rPr>
          <w:rFonts w:hint="cs"/>
          <w:rtl/>
        </w:rPr>
      </w:pPr>
    </w:p>
    <w:p w14:paraId="50A8F9A5" w14:textId="77777777" w:rsidR="00000000" w:rsidRDefault="00CF0F56">
      <w:pPr>
        <w:pStyle w:val="af0"/>
        <w:rPr>
          <w:rtl/>
        </w:rPr>
      </w:pPr>
      <w:r>
        <w:rPr>
          <w:rFonts w:hint="eastAsia"/>
          <w:rtl/>
        </w:rPr>
        <w:t>סגן</w:t>
      </w:r>
      <w:r>
        <w:rPr>
          <w:rtl/>
        </w:rPr>
        <w:t xml:space="preserve"> השר לביטחון פנים </w:t>
      </w:r>
      <w:r>
        <w:rPr>
          <w:rtl/>
        </w:rPr>
        <w:t>יעקב אדרי:</w:t>
      </w:r>
    </w:p>
    <w:p w14:paraId="7D7E149E" w14:textId="77777777" w:rsidR="00000000" w:rsidRDefault="00CF0F56">
      <w:pPr>
        <w:pStyle w:val="a0"/>
        <w:rPr>
          <w:rFonts w:hint="cs"/>
          <w:rtl/>
        </w:rPr>
      </w:pPr>
    </w:p>
    <w:p w14:paraId="68E9DDE4" w14:textId="77777777" w:rsidR="00000000" w:rsidRDefault="00CF0F56">
      <w:pPr>
        <w:pStyle w:val="a0"/>
        <w:rPr>
          <w:rFonts w:hint="cs"/>
          <w:rtl/>
        </w:rPr>
      </w:pPr>
      <w:r>
        <w:rPr>
          <w:rFonts w:hint="cs"/>
          <w:rtl/>
        </w:rPr>
        <w:t>זה בסדר. אני אמרתי שהוא טעה.</w:t>
      </w:r>
    </w:p>
    <w:p w14:paraId="6EF274A1" w14:textId="77777777" w:rsidR="00000000" w:rsidRDefault="00CF0F56">
      <w:pPr>
        <w:pStyle w:val="a0"/>
        <w:rPr>
          <w:rFonts w:hint="cs"/>
          <w:rtl/>
        </w:rPr>
      </w:pPr>
    </w:p>
    <w:p w14:paraId="6671278B" w14:textId="77777777" w:rsidR="00000000" w:rsidRDefault="00CF0F56">
      <w:pPr>
        <w:pStyle w:val="af0"/>
        <w:rPr>
          <w:rtl/>
        </w:rPr>
      </w:pPr>
      <w:r>
        <w:rPr>
          <w:rFonts w:hint="eastAsia"/>
          <w:rtl/>
        </w:rPr>
        <w:t>אופיר</w:t>
      </w:r>
      <w:r>
        <w:rPr>
          <w:rtl/>
        </w:rPr>
        <w:t xml:space="preserve"> פינס-פז (העבודה-מימד):</w:t>
      </w:r>
    </w:p>
    <w:p w14:paraId="1E06DE6F" w14:textId="77777777" w:rsidR="00000000" w:rsidRDefault="00CF0F56">
      <w:pPr>
        <w:pStyle w:val="a0"/>
        <w:rPr>
          <w:rFonts w:hint="cs"/>
          <w:rtl/>
        </w:rPr>
      </w:pPr>
    </w:p>
    <w:p w14:paraId="08900120" w14:textId="77777777" w:rsidR="00000000" w:rsidRDefault="00CF0F56">
      <w:pPr>
        <w:pStyle w:val="a0"/>
        <w:rPr>
          <w:rFonts w:hint="cs"/>
          <w:rtl/>
        </w:rPr>
      </w:pPr>
      <w:r>
        <w:rPr>
          <w:rFonts w:hint="cs"/>
          <w:rtl/>
        </w:rPr>
        <w:t>לכן שואלים.</w:t>
      </w:r>
    </w:p>
    <w:p w14:paraId="1787CFF7" w14:textId="77777777" w:rsidR="00000000" w:rsidRDefault="00CF0F56">
      <w:pPr>
        <w:pStyle w:val="a0"/>
        <w:rPr>
          <w:rFonts w:hint="cs"/>
          <w:rtl/>
        </w:rPr>
      </w:pPr>
    </w:p>
    <w:p w14:paraId="5041F811" w14:textId="77777777" w:rsidR="00000000" w:rsidRDefault="00CF0F56">
      <w:pPr>
        <w:pStyle w:val="af1"/>
        <w:rPr>
          <w:rtl/>
        </w:rPr>
      </w:pPr>
      <w:r>
        <w:rPr>
          <w:rtl/>
        </w:rPr>
        <w:t>היו"ר ראובן ריבלין:</w:t>
      </w:r>
    </w:p>
    <w:p w14:paraId="0DD68D01" w14:textId="77777777" w:rsidR="00000000" w:rsidRDefault="00CF0F56">
      <w:pPr>
        <w:pStyle w:val="a0"/>
        <w:rPr>
          <w:rtl/>
        </w:rPr>
      </w:pPr>
    </w:p>
    <w:p w14:paraId="7AEC1742" w14:textId="77777777" w:rsidR="00000000" w:rsidRDefault="00CF0F56">
      <w:pPr>
        <w:pStyle w:val="a0"/>
        <w:rPr>
          <w:rFonts w:hint="cs"/>
          <w:rtl/>
        </w:rPr>
      </w:pPr>
      <w:r>
        <w:rPr>
          <w:rFonts w:hint="cs"/>
          <w:rtl/>
        </w:rPr>
        <w:t>לפי כל התקנון, ובדקתי אותו היום, אין לחבר הכנסת גפני איזו זכות.</w:t>
      </w:r>
    </w:p>
    <w:p w14:paraId="4E452C26" w14:textId="77777777" w:rsidR="00000000" w:rsidRDefault="00CF0F56">
      <w:pPr>
        <w:pStyle w:val="a0"/>
        <w:rPr>
          <w:rFonts w:hint="cs"/>
          <w:rtl/>
        </w:rPr>
      </w:pPr>
    </w:p>
    <w:p w14:paraId="4EBB7A4E" w14:textId="77777777" w:rsidR="00000000" w:rsidRDefault="00CF0F56">
      <w:pPr>
        <w:pStyle w:val="af0"/>
        <w:rPr>
          <w:rtl/>
        </w:rPr>
      </w:pPr>
      <w:r>
        <w:rPr>
          <w:rFonts w:hint="eastAsia"/>
          <w:rtl/>
        </w:rPr>
        <w:t>משה</w:t>
      </w:r>
      <w:r>
        <w:rPr>
          <w:rtl/>
        </w:rPr>
        <w:t xml:space="preserve"> גפני (יהדות התורה):</w:t>
      </w:r>
    </w:p>
    <w:p w14:paraId="094FEDA3" w14:textId="77777777" w:rsidR="00000000" w:rsidRDefault="00CF0F56">
      <w:pPr>
        <w:pStyle w:val="a0"/>
        <w:rPr>
          <w:rFonts w:hint="cs"/>
          <w:rtl/>
        </w:rPr>
      </w:pPr>
    </w:p>
    <w:p w14:paraId="5A5C3DE3" w14:textId="77777777" w:rsidR="00000000" w:rsidRDefault="00CF0F56">
      <w:pPr>
        <w:pStyle w:val="a0"/>
        <w:rPr>
          <w:rFonts w:hint="cs"/>
          <w:rtl/>
        </w:rPr>
      </w:pPr>
      <w:r>
        <w:rPr>
          <w:rFonts w:hint="cs"/>
          <w:rtl/>
        </w:rPr>
        <w:t>אתה צודק. זו סתם הערה.</w:t>
      </w:r>
    </w:p>
    <w:p w14:paraId="1FBF05BC" w14:textId="77777777" w:rsidR="00000000" w:rsidRDefault="00CF0F56">
      <w:pPr>
        <w:pStyle w:val="a0"/>
        <w:rPr>
          <w:rFonts w:hint="cs"/>
          <w:rtl/>
        </w:rPr>
      </w:pPr>
    </w:p>
    <w:p w14:paraId="7E4BAFB8" w14:textId="77777777" w:rsidR="00000000" w:rsidRDefault="00CF0F56">
      <w:pPr>
        <w:pStyle w:val="af1"/>
        <w:rPr>
          <w:rtl/>
        </w:rPr>
      </w:pPr>
      <w:r>
        <w:rPr>
          <w:rFonts w:hint="eastAsia"/>
          <w:rtl/>
        </w:rPr>
        <w:t>היו</w:t>
      </w:r>
      <w:r>
        <w:rPr>
          <w:rtl/>
        </w:rPr>
        <w:t>"ר ראובן ריבלין:</w:t>
      </w:r>
    </w:p>
    <w:p w14:paraId="38A12F6A" w14:textId="77777777" w:rsidR="00000000" w:rsidRDefault="00CF0F56">
      <w:pPr>
        <w:pStyle w:val="a0"/>
        <w:rPr>
          <w:rFonts w:hint="cs"/>
          <w:rtl/>
        </w:rPr>
      </w:pPr>
    </w:p>
    <w:p w14:paraId="1AA4BBDE" w14:textId="77777777" w:rsidR="00000000" w:rsidRDefault="00CF0F56">
      <w:pPr>
        <w:pStyle w:val="a0"/>
        <w:rPr>
          <w:rFonts w:hint="cs"/>
          <w:rtl/>
        </w:rPr>
      </w:pPr>
      <w:r>
        <w:rPr>
          <w:rFonts w:hint="cs"/>
          <w:rtl/>
        </w:rPr>
        <w:t xml:space="preserve">מילא חבר הכנסת </w:t>
      </w:r>
      <w:r>
        <w:rPr>
          <w:rFonts w:hint="cs"/>
          <w:rtl/>
        </w:rPr>
        <w:t>פרוש אמר. חבר הכנסת גפני דווקא?</w:t>
      </w:r>
    </w:p>
    <w:p w14:paraId="3CC7FCA1" w14:textId="77777777" w:rsidR="00000000" w:rsidRDefault="00CF0F56">
      <w:pPr>
        <w:pStyle w:val="a0"/>
        <w:rPr>
          <w:rFonts w:hint="cs"/>
          <w:rtl/>
        </w:rPr>
      </w:pPr>
    </w:p>
    <w:p w14:paraId="5F33832E" w14:textId="77777777" w:rsidR="00000000" w:rsidRDefault="00CF0F56">
      <w:pPr>
        <w:pStyle w:val="-"/>
        <w:rPr>
          <w:rtl/>
        </w:rPr>
      </w:pPr>
      <w:bookmarkStart w:id="22" w:name="FS000001048T20_10_2004_12_24_42C"/>
      <w:bookmarkEnd w:id="22"/>
      <w:r>
        <w:rPr>
          <w:rFonts w:hint="eastAsia"/>
          <w:rtl/>
        </w:rPr>
        <w:t>רשף</w:t>
      </w:r>
      <w:r>
        <w:rPr>
          <w:rtl/>
        </w:rPr>
        <w:t xml:space="preserve"> חן (שינוי):</w:t>
      </w:r>
    </w:p>
    <w:p w14:paraId="563C5B9E" w14:textId="77777777" w:rsidR="00000000" w:rsidRDefault="00CF0F56">
      <w:pPr>
        <w:pStyle w:val="a0"/>
        <w:rPr>
          <w:rFonts w:hint="cs"/>
          <w:rtl/>
        </w:rPr>
      </w:pPr>
    </w:p>
    <w:p w14:paraId="6493A96B" w14:textId="77777777" w:rsidR="00000000" w:rsidRDefault="00CF0F56">
      <w:pPr>
        <w:pStyle w:val="a0"/>
        <w:rPr>
          <w:rFonts w:hint="cs"/>
          <w:rtl/>
        </w:rPr>
      </w:pPr>
      <w:r>
        <w:rPr>
          <w:rFonts w:hint="cs"/>
          <w:rtl/>
        </w:rPr>
        <w:t>אני גם לא מבין מה חבר הכנסת גפני רוצה. אני שמח לשמוע שהנח"ל החרדי מבצע כל משימה. כך צריך להיות.</w:t>
      </w:r>
    </w:p>
    <w:p w14:paraId="0FD752BA" w14:textId="77777777" w:rsidR="00000000" w:rsidRDefault="00CF0F56">
      <w:pPr>
        <w:pStyle w:val="af0"/>
        <w:rPr>
          <w:rtl/>
        </w:rPr>
      </w:pPr>
    </w:p>
    <w:p w14:paraId="528D6FC7" w14:textId="77777777" w:rsidR="00000000" w:rsidRDefault="00CF0F56">
      <w:pPr>
        <w:pStyle w:val="af0"/>
        <w:rPr>
          <w:rtl/>
        </w:rPr>
      </w:pPr>
      <w:r>
        <w:rPr>
          <w:rFonts w:hint="eastAsia"/>
          <w:rtl/>
        </w:rPr>
        <w:t>משה</w:t>
      </w:r>
      <w:r>
        <w:rPr>
          <w:rtl/>
        </w:rPr>
        <w:t xml:space="preserve"> גפני (יהדות התורה):</w:t>
      </w:r>
    </w:p>
    <w:p w14:paraId="170606B4" w14:textId="77777777" w:rsidR="00000000" w:rsidRDefault="00CF0F56">
      <w:pPr>
        <w:pStyle w:val="a0"/>
        <w:rPr>
          <w:rFonts w:hint="cs"/>
          <w:rtl/>
        </w:rPr>
      </w:pPr>
    </w:p>
    <w:p w14:paraId="5D3BDFF6" w14:textId="77777777" w:rsidR="00000000" w:rsidRDefault="00CF0F56">
      <w:pPr>
        <w:pStyle w:val="a0"/>
        <w:rPr>
          <w:rFonts w:hint="cs"/>
          <w:rtl/>
        </w:rPr>
      </w:pPr>
      <w:r>
        <w:rPr>
          <w:rFonts w:hint="cs"/>
          <w:rtl/>
        </w:rPr>
        <w:t>תגיד: טעיתי.</w:t>
      </w:r>
    </w:p>
    <w:p w14:paraId="5D0BBF86" w14:textId="77777777" w:rsidR="00000000" w:rsidRDefault="00CF0F56">
      <w:pPr>
        <w:pStyle w:val="a0"/>
        <w:rPr>
          <w:rFonts w:hint="cs"/>
          <w:rtl/>
        </w:rPr>
      </w:pPr>
    </w:p>
    <w:p w14:paraId="26BF6BBF" w14:textId="77777777" w:rsidR="00000000" w:rsidRDefault="00CF0F56">
      <w:pPr>
        <w:pStyle w:val="-"/>
        <w:rPr>
          <w:rtl/>
        </w:rPr>
      </w:pPr>
      <w:bookmarkStart w:id="23" w:name="FS000001048T20_10_2004_12_25_13C"/>
      <w:bookmarkEnd w:id="23"/>
      <w:r>
        <w:rPr>
          <w:rFonts w:hint="eastAsia"/>
          <w:rtl/>
        </w:rPr>
        <w:t>רשף</w:t>
      </w:r>
      <w:r>
        <w:rPr>
          <w:rtl/>
        </w:rPr>
        <w:t xml:space="preserve"> חן (שינוי):</w:t>
      </w:r>
    </w:p>
    <w:p w14:paraId="18953FBA" w14:textId="77777777" w:rsidR="00000000" w:rsidRDefault="00CF0F56">
      <w:pPr>
        <w:pStyle w:val="a0"/>
        <w:rPr>
          <w:rFonts w:hint="cs"/>
          <w:rtl/>
        </w:rPr>
      </w:pPr>
    </w:p>
    <w:p w14:paraId="30BA8508" w14:textId="77777777" w:rsidR="00000000" w:rsidRDefault="00CF0F56">
      <w:pPr>
        <w:pStyle w:val="a0"/>
        <w:rPr>
          <w:rFonts w:hint="cs"/>
          <w:rtl/>
        </w:rPr>
      </w:pPr>
      <w:r>
        <w:rPr>
          <w:rFonts w:hint="cs"/>
          <w:rtl/>
        </w:rPr>
        <w:t>במה טעיתי? שאלתי שאלה.</w:t>
      </w:r>
    </w:p>
    <w:p w14:paraId="7E8E622A" w14:textId="77777777" w:rsidR="00000000" w:rsidRDefault="00CF0F56">
      <w:pPr>
        <w:pStyle w:val="a0"/>
        <w:rPr>
          <w:rFonts w:hint="cs"/>
          <w:rtl/>
        </w:rPr>
      </w:pPr>
    </w:p>
    <w:p w14:paraId="3758D26E" w14:textId="77777777" w:rsidR="00000000" w:rsidRDefault="00CF0F56">
      <w:pPr>
        <w:pStyle w:val="af0"/>
        <w:rPr>
          <w:rtl/>
        </w:rPr>
      </w:pPr>
      <w:r>
        <w:rPr>
          <w:rFonts w:hint="eastAsia"/>
          <w:rtl/>
        </w:rPr>
        <w:t>משה</w:t>
      </w:r>
      <w:r>
        <w:rPr>
          <w:rtl/>
        </w:rPr>
        <w:t xml:space="preserve"> גפני (יהדות התורה):</w:t>
      </w:r>
    </w:p>
    <w:p w14:paraId="658D9276" w14:textId="77777777" w:rsidR="00000000" w:rsidRDefault="00CF0F56">
      <w:pPr>
        <w:pStyle w:val="a0"/>
        <w:rPr>
          <w:rFonts w:hint="cs"/>
          <w:rtl/>
        </w:rPr>
      </w:pPr>
    </w:p>
    <w:p w14:paraId="0338A42B" w14:textId="77777777" w:rsidR="00000000" w:rsidRDefault="00CF0F56">
      <w:pPr>
        <w:pStyle w:val="a0"/>
        <w:rPr>
          <w:rFonts w:hint="cs"/>
          <w:rtl/>
        </w:rPr>
      </w:pPr>
      <w:r>
        <w:rPr>
          <w:rFonts w:hint="cs"/>
          <w:rtl/>
        </w:rPr>
        <w:t>כל מ</w:t>
      </w:r>
      <w:r>
        <w:rPr>
          <w:rFonts w:hint="cs"/>
          <w:rtl/>
        </w:rPr>
        <w:t>ה שאתה אומר על החרדים - - -</w:t>
      </w:r>
    </w:p>
    <w:p w14:paraId="2EFEBD4B" w14:textId="77777777" w:rsidR="00000000" w:rsidRDefault="00CF0F56">
      <w:pPr>
        <w:pStyle w:val="a0"/>
        <w:rPr>
          <w:rFonts w:hint="cs"/>
          <w:rtl/>
        </w:rPr>
      </w:pPr>
    </w:p>
    <w:p w14:paraId="7DB0BE83" w14:textId="77777777" w:rsidR="00000000" w:rsidRDefault="00CF0F56">
      <w:pPr>
        <w:pStyle w:val="af1"/>
        <w:rPr>
          <w:rtl/>
        </w:rPr>
      </w:pPr>
      <w:r>
        <w:rPr>
          <w:rFonts w:hint="eastAsia"/>
          <w:rtl/>
        </w:rPr>
        <w:t>היו</w:t>
      </w:r>
      <w:r>
        <w:rPr>
          <w:rtl/>
        </w:rPr>
        <w:t>"ר ראובן ריבלין:</w:t>
      </w:r>
    </w:p>
    <w:p w14:paraId="00899763" w14:textId="77777777" w:rsidR="00000000" w:rsidRDefault="00CF0F56">
      <w:pPr>
        <w:pStyle w:val="a0"/>
        <w:rPr>
          <w:rFonts w:hint="cs"/>
          <w:rtl/>
        </w:rPr>
      </w:pPr>
    </w:p>
    <w:p w14:paraId="398164BE" w14:textId="77777777" w:rsidR="00000000" w:rsidRDefault="00CF0F56">
      <w:pPr>
        <w:pStyle w:val="a0"/>
        <w:rPr>
          <w:rFonts w:hint="cs"/>
          <w:rtl/>
        </w:rPr>
      </w:pPr>
      <w:r>
        <w:rPr>
          <w:rFonts w:hint="cs"/>
          <w:rtl/>
        </w:rPr>
        <w:t>חבר הכנסת גפני, אולי לא הבנת מה שאני אמרתי לך.</w:t>
      </w:r>
    </w:p>
    <w:p w14:paraId="34029435" w14:textId="77777777" w:rsidR="00000000" w:rsidRDefault="00CF0F56">
      <w:pPr>
        <w:pStyle w:val="a0"/>
        <w:rPr>
          <w:rFonts w:hint="cs"/>
          <w:rtl/>
        </w:rPr>
      </w:pPr>
    </w:p>
    <w:p w14:paraId="61FC899F" w14:textId="77777777" w:rsidR="00000000" w:rsidRDefault="00CF0F56">
      <w:pPr>
        <w:pStyle w:val="-"/>
        <w:rPr>
          <w:rtl/>
        </w:rPr>
      </w:pPr>
      <w:bookmarkStart w:id="24" w:name="FS000001048T20_10_2004_12_25_41C"/>
      <w:bookmarkEnd w:id="24"/>
      <w:r>
        <w:rPr>
          <w:rFonts w:hint="eastAsia"/>
          <w:rtl/>
        </w:rPr>
        <w:t>רשף</w:t>
      </w:r>
      <w:r>
        <w:rPr>
          <w:rtl/>
        </w:rPr>
        <w:t xml:space="preserve"> חן (שינוי):</w:t>
      </w:r>
    </w:p>
    <w:p w14:paraId="303886D5" w14:textId="77777777" w:rsidR="00000000" w:rsidRDefault="00CF0F56">
      <w:pPr>
        <w:pStyle w:val="a0"/>
        <w:rPr>
          <w:rFonts w:hint="cs"/>
          <w:rtl/>
        </w:rPr>
      </w:pPr>
    </w:p>
    <w:p w14:paraId="03996CB4" w14:textId="77777777" w:rsidR="00000000" w:rsidRDefault="00CF0F56">
      <w:pPr>
        <w:pStyle w:val="a0"/>
        <w:rPr>
          <w:rFonts w:hint="cs"/>
          <w:rtl/>
        </w:rPr>
      </w:pPr>
      <w:r>
        <w:rPr>
          <w:rFonts w:hint="cs"/>
          <w:rtl/>
        </w:rPr>
        <w:t>חבר הכנסת גפני - - -</w:t>
      </w:r>
    </w:p>
    <w:p w14:paraId="2FEBE845" w14:textId="77777777" w:rsidR="00000000" w:rsidRDefault="00CF0F56">
      <w:pPr>
        <w:pStyle w:val="a0"/>
        <w:rPr>
          <w:rFonts w:hint="cs"/>
          <w:rtl/>
        </w:rPr>
      </w:pPr>
    </w:p>
    <w:p w14:paraId="083A5F5C" w14:textId="77777777" w:rsidR="00000000" w:rsidRDefault="00CF0F56">
      <w:pPr>
        <w:pStyle w:val="af1"/>
        <w:rPr>
          <w:rtl/>
        </w:rPr>
      </w:pPr>
      <w:r>
        <w:rPr>
          <w:rFonts w:hint="eastAsia"/>
          <w:rtl/>
        </w:rPr>
        <w:t>היו</w:t>
      </w:r>
      <w:r>
        <w:rPr>
          <w:rtl/>
        </w:rPr>
        <w:t>"ר ראובן ריבלין:</w:t>
      </w:r>
    </w:p>
    <w:p w14:paraId="4268FA0E" w14:textId="77777777" w:rsidR="00000000" w:rsidRDefault="00CF0F56">
      <w:pPr>
        <w:pStyle w:val="a0"/>
        <w:rPr>
          <w:rFonts w:hint="cs"/>
          <w:rtl/>
        </w:rPr>
      </w:pPr>
    </w:p>
    <w:p w14:paraId="504DB650" w14:textId="77777777" w:rsidR="00000000" w:rsidRDefault="00CF0F56">
      <w:pPr>
        <w:pStyle w:val="a0"/>
        <w:rPr>
          <w:rFonts w:hint="cs"/>
          <w:rtl/>
        </w:rPr>
      </w:pPr>
      <w:r>
        <w:rPr>
          <w:rFonts w:hint="cs"/>
          <w:rtl/>
        </w:rPr>
        <w:t>חבר הכנסת רשף חן, האם יש לך שאלות?</w:t>
      </w:r>
    </w:p>
    <w:p w14:paraId="505802FD" w14:textId="77777777" w:rsidR="00000000" w:rsidRDefault="00CF0F56">
      <w:pPr>
        <w:pStyle w:val="a0"/>
        <w:rPr>
          <w:rFonts w:hint="cs"/>
          <w:rtl/>
        </w:rPr>
      </w:pPr>
    </w:p>
    <w:p w14:paraId="5B777B46" w14:textId="77777777" w:rsidR="00000000" w:rsidRDefault="00CF0F56">
      <w:pPr>
        <w:pStyle w:val="-"/>
        <w:rPr>
          <w:rtl/>
        </w:rPr>
      </w:pPr>
      <w:bookmarkStart w:id="25" w:name="FS000001048T20_10_2004_12_26_00C"/>
      <w:bookmarkEnd w:id="25"/>
      <w:r>
        <w:rPr>
          <w:rtl/>
        </w:rPr>
        <w:t>רשף חן (שינוי):</w:t>
      </w:r>
    </w:p>
    <w:p w14:paraId="11C124B1" w14:textId="77777777" w:rsidR="00000000" w:rsidRDefault="00CF0F56">
      <w:pPr>
        <w:pStyle w:val="a0"/>
        <w:rPr>
          <w:rtl/>
        </w:rPr>
      </w:pPr>
    </w:p>
    <w:p w14:paraId="39A9623C" w14:textId="77777777" w:rsidR="00000000" w:rsidRDefault="00CF0F56">
      <w:pPr>
        <w:pStyle w:val="a0"/>
        <w:rPr>
          <w:rFonts w:hint="cs"/>
          <w:rtl/>
        </w:rPr>
      </w:pPr>
      <w:r>
        <w:rPr>
          <w:rFonts w:hint="cs"/>
          <w:rtl/>
        </w:rPr>
        <w:t>כן.</w:t>
      </w:r>
    </w:p>
    <w:p w14:paraId="322A59A9" w14:textId="77777777" w:rsidR="00000000" w:rsidRDefault="00CF0F56">
      <w:pPr>
        <w:pStyle w:val="a0"/>
        <w:rPr>
          <w:rFonts w:hint="cs"/>
          <w:rtl/>
        </w:rPr>
      </w:pPr>
    </w:p>
    <w:p w14:paraId="1DBE7546" w14:textId="77777777" w:rsidR="00000000" w:rsidRDefault="00CF0F56">
      <w:pPr>
        <w:pStyle w:val="af1"/>
        <w:rPr>
          <w:rtl/>
        </w:rPr>
      </w:pPr>
      <w:r>
        <w:rPr>
          <w:rtl/>
        </w:rPr>
        <w:t>היו"ר ראובן ריבלין:</w:t>
      </w:r>
    </w:p>
    <w:p w14:paraId="2EA5BFD8" w14:textId="77777777" w:rsidR="00000000" w:rsidRDefault="00CF0F56">
      <w:pPr>
        <w:pStyle w:val="a0"/>
        <w:rPr>
          <w:rtl/>
        </w:rPr>
      </w:pPr>
    </w:p>
    <w:p w14:paraId="27BD8AE6" w14:textId="77777777" w:rsidR="00000000" w:rsidRDefault="00CF0F56">
      <w:pPr>
        <w:pStyle w:val="a0"/>
        <w:rPr>
          <w:rFonts w:hint="cs"/>
          <w:rtl/>
        </w:rPr>
      </w:pPr>
      <w:r>
        <w:rPr>
          <w:rFonts w:hint="cs"/>
          <w:rtl/>
        </w:rPr>
        <w:t xml:space="preserve">נא לשאול אותן, ולא </w:t>
      </w:r>
      <w:r>
        <w:rPr>
          <w:rFonts w:hint="cs"/>
          <w:rtl/>
        </w:rPr>
        <w:t>להתווכח עם חבר הכנסת גפני.</w:t>
      </w:r>
    </w:p>
    <w:p w14:paraId="2D8673B2" w14:textId="77777777" w:rsidR="00000000" w:rsidRDefault="00CF0F56">
      <w:pPr>
        <w:pStyle w:val="a0"/>
        <w:rPr>
          <w:rFonts w:hint="cs"/>
          <w:rtl/>
        </w:rPr>
      </w:pPr>
    </w:p>
    <w:p w14:paraId="1A113AD9" w14:textId="77777777" w:rsidR="00000000" w:rsidRDefault="00CF0F56">
      <w:pPr>
        <w:pStyle w:val="-"/>
        <w:rPr>
          <w:rtl/>
        </w:rPr>
      </w:pPr>
      <w:bookmarkStart w:id="26" w:name="FS000001048T20_10_2004_12_26_02C"/>
      <w:bookmarkEnd w:id="26"/>
      <w:r>
        <w:rPr>
          <w:rtl/>
        </w:rPr>
        <w:t>רשף חן (שינוי):</w:t>
      </w:r>
    </w:p>
    <w:p w14:paraId="220B5FBD" w14:textId="77777777" w:rsidR="00000000" w:rsidRDefault="00CF0F56">
      <w:pPr>
        <w:pStyle w:val="a0"/>
        <w:rPr>
          <w:rtl/>
        </w:rPr>
      </w:pPr>
    </w:p>
    <w:p w14:paraId="2964A563" w14:textId="77777777" w:rsidR="00000000" w:rsidRDefault="00CF0F56">
      <w:pPr>
        <w:pStyle w:val="a0"/>
        <w:rPr>
          <w:rFonts w:hint="cs"/>
          <w:rtl/>
        </w:rPr>
      </w:pPr>
      <w:r>
        <w:rPr>
          <w:rFonts w:hint="cs"/>
          <w:rtl/>
        </w:rPr>
        <w:t>אני מודה לאדוני, ומנסה באמת לשאול שאלה. לאחר האירוע הזה החל גל פרסומים מצד גורמים חינוכיים בכירים מאוד שקוראים לחיילים לסרב פקודה. על פניו זוהי עבירה פלילית של המרדה. האם בכוונת המשטרה לפתוח בחקירה פלילית בעניין</w:t>
      </w:r>
      <w:r>
        <w:rPr>
          <w:rFonts w:hint="cs"/>
          <w:rtl/>
        </w:rPr>
        <w:t xml:space="preserve"> הזה?</w:t>
      </w:r>
    </w:p>
    <w:p w14:paraId="152984A2" w14:textId="77777777" w:rsidR="00000000" w:rsidRDefault="00CF0F56">
      <w:pPr>
        <w:pStyle w:val="a0"/>
        <w:rPr>
          <w:rFonts w:hint="cs"/>
          <w:rtl/>
        </w:rPr>
      </w:pPr>
    </w:p>
    <w:p w14:paraId="74D20122" w14:textId="77777777" w:rsidR="00000000" w:rsidRDefault="00CF0F56">
      <w:pPr>
        <w:pStyle w:val="af1"/>
        <w:rPr>
          <w:rtl/>
        </w:rPr>
      </w:pPr>
    </w:p>
    <w:p w14:paraId="37825DBA" w14:textId="77777777" w:rsidR="00000000" w:rsidRDefault="00CF0F56">
      <w:pPr>
        <w:pStyle w:val="af1"/>
        <w:rPr>
          <w:rtl/>
        </w:rPr>
      </w:pPr>
      <w:r>
        <w:rPr>
          <w:rtl/>
        </w:rPr>
        <w:t>היו"ר ראובן ריבלין:</w:t>
      </w:r>
    </w:p>
    <w:p w14:paraId="1F528376" w14:textId="77777777" w:rsidR="00000000" w:rsidRDefault="00CF0F56">
      <w:pPr>
        <w:pStyle w:val="a0"/>
        <w:rPr>
          <w:rtl/>
        </w:rPr>
      </w:pPr>
    </w:p>
    <w:p w14:paraId="3B8A0602" w14:textId="77777777" w:rsidR="00000000" w:rsidRDefault="00CF0F56">
      <w:pPr>
        <w:pStyle w:val="a0"/>
        <w:rPr>
          <w:rFonts w:hint="cs"/>
          <w:rtl/>
        </w:rPr>
      </w:pPr>
      <w:r>
        <w:rPr>
          <w:rFonts w:hint="cs"/>
          <w:rtl/>
        </w:rPr>
        <w:t>עתה, חבר הכנסת פינס-פז. אדוני ישיב על כל השאלות יחד.</w:t>
      </w:r>
    </w:p>
    <w:p w14:paraId="391540C9" w14:textId="77777777" w:rsidR="00000000" w:rsidRDefault="00CF0F56">
      <w:pPr>
        <w:pStyle w:val="a0"/>
        <w:rPr>
          <w:rFonts w:hint="cs"/>
          <w:rtl/>
        </w:rPr>
      </w:pPr>
    </w:p>
    <w:p w14:paraId="7F63327C" w14:textId="77777777" w:rsidR="00000000" w:rsidRDefault="00CF0F56">
      <w:pPr>
        <w:pStyle w:val="a"/>
        <w:rPr>
          <w:rtl/>
        </w:rPr>
      </w:pPr>
      <w:bookmarkStart w:id="27" w:name="FS000000455T20_10_2004_12_27_18"/>
      <w:bookmarkStart w:id="28" w:name="_Toc92193244"/>
      <w:bookmarkEnd w:id="27"/>
      <w:r>
        <w:rPr>
          <w:rFonts w:hint="eastAsia"/>
          <w:rtl/>
        </w:rPr>
        <w:t>אופיר</w:t>
      </w:r>
      <w:r>
        <w:rPr>
          <w:rtl/>
        </w:rPr>
        <w:t xml:space="preserve"> פינס-פז (העבודה-מימד):</w:t>
      </w:r>
      <w:bookmarkEnd w:id="28"/>
    </w:p>
    <w:p w14:paraId="1B94CC97" w14:textId="77777777" w:rsidR="00000000" w:rsidRDefault="00CF0F56">
      <w:pPr>
        <w:pStyle w:val="a0"/>
        <w:rPr>
          <w:rFonts w:hint="cs"/>
          <w:rtl/>
        </w:rPr>
      </w:pPr>
    </w:p>
    <w:p w14:paraId="367974FA" w14:textId="77777777" w:rsidR="00000000" w:rsidRDefault="00CF0F56">
      <w:pPr>
        <w:pStyle w:val="a0"/>
        <w:rPr>
          <w:rFonts w:hint="cs"/>
          <w:rtl/>
        </w:rPr>
      </w:pPr>
      <w:r>
        <w:rPr>
          <w:rFonts w:hint="cs"/>
          <w:rtl/>
        </w:rPr>
        <w:t>אדוני היושב-ראש, אדוני סגן השר, אני יכול להבין מדוע סגן השר לביטחון פנים השיב על השאילתא. זה משום שהממשלה החליטה שהצבא משוחרר משאלת הפינוי והכו</w:t>
      </w:r>
      <w:r>
        <w:rPr>
          <w:rFonts w:hint="cs"/>
          <w:rtl/>
        </w:rPr>
        <w:t>ל עובר למשטרה. אני רואה זאת בחומרה רבה. אני חושב שהדרך לטפל בסרבנות היא לא לפטור את הצבא מחובת הפינוי. זה נראה לי אבסורד. אדוני סגן השר לביטחון פנים, השאלה, שאני שואל, היא: 1. האם יש תיאום בין המשטרה לבין הצבא בכל שאלת הפינוי? 2. האם יש תיאום ופעילות בכל מ</w:t>
      </w:r>
      <w:r>
        <w:rPr>
          <w:rFonts w:hint="cs"/>
          <w:rtl/>
        </w:rPr>
        <w:t>ה שקשור לפעולה נגד הסרבנות - פעולה חינוכית, פעולה הסברתית, פעולה מבצעית, כנגד תופעות של סרבנות גם בצבא וגם במשטרה? האם קיימת תופעת סרבנות גם במשטרת ישראל, והאם שוטרים ביקשו להשתחרר מחובת הפינוי ופנו למפקדיהם בהקשר זה?</w:t>
      </w:r>
    </w:p>
    <w:p w14:paraId="6C897688" w14:textId="77777777" w:rsidR="00000000" w:rsidRDefault="00CF0F56">
      <w:pPr>
        <w:pStyle w:val="a0"/>
        <w:rPr>
          <w:rFonts w:hint="cs"/>
          <w:rtl/>
        </w:rPr>
      </w:pPr>
    </w:p>
    <w:p w14:paraId="709525D5" w14:textId="77777777" w:rsidR="00000000" w:rsidRDefault="00CF0F56">
      <w:pPr>
        <w:pStyle w:val="af1"/>
        <w:rPr>
          <w:rtl/>
        </w:rPr>
      </w:pPr>
      <w:r>
        <w:rPr>
          <w:rtl/>
        </w:rPr>
        <w:t>היו"ר ראובן ריבלין:</w:t>
      </w:r>
    </w:p>
    <w:p w14:paraId="24D941E9" w14:textId="77777777" w:rsidR="00000000" w:rsidRDefault="00CF0F56">
      <w:pPr>
        <w:pStyle w:val="a0"/>
        <w:rPr>
          <w:rtl/>
        </w:rPr>
      </w:pPr>
    </w:p>
    <w:p w14:paraId="3DC23FEB" w14:textId="77777777" w:rsidR="00000000" w:rsidRDefault="00CF0F56">
      <w:pPr>
        <w:pStyle w:val="a0"/>
        <w:rPr>
          <w:rFonts w:hint="cs"/>
          <w:rtl/>
        </w:rPr>
      </w:pPr>
      <w:r>
        <w:rPr>
          <w:rFonts w:hint="cs"/>
          <w:rtl/>
        </w:rPr>
        <w:t>זו שאלה טובה. סג</w:t>
      </w:r>
      <w:r>
        <w:rPr>
          <w:rFonts w:hint="cs"/>
          <w:rtl/>
        </w:rPr>
        <w:t>ן השר, בבקשה.</w:t>
      </w:r>
    </w:p>
    <w:p w14:paraId="601ADDA8" w14:textId="77777777" w:rsidR="00000000" w:rsidRDefault="00CF0F56">
      <w:pPr>
        <w:pStyle w:val="a0"/>
        <w:rPr>
          <w:rFonts w:hint="cs"/>
          <w:rtl/>
        </w:rPr>
      </w:pPr>
    </w:p>
    <w:p w14:paraId="01B65438" w14:textId="77777777" w:rsidR="00000000" w:rsidRDefault="00CF0F56">
      <w:pPr>
        <w:pStyle w:val="a"/>
        <w:rPr>
          <w:rtl/>
        </w:rPr>
      </w:pPr>
      <w:bookmarkStart w:id="29" w:name="FS000001031T20_10_2004_12_29_56"/>
      <w:bookmarkStart w:id="30" w:name="_Toc92193245"/>
      <w:bookmarkEnd w:id="29"/>
      <w:r>
        <w:rPr>
          <w:rFonts w:hint="eastAsia"/>
          <w:rtl/>
        </w:rPr>
        <w:t>סגן</w:t>
      </w:r>
      <w:r>
        <w:rPr>
          <w:rtl/>
        </w:rPr>
        <w:t xml:space="preserve"> השר לביטחון פנים יעקב אדרי:</w:t>
      </w:r>
      <w:bookmarkEnd w:id="30"/>
    </w:p>
    <w:p w14:paraId="4AC9A82F" w14:textId="77777777" w:rsidR="00000000" w:rsidRDefault="00CF0F56">
      <w:pPr>
        <w:pStyle w:val="a0"/>
        <w:rPr>
          <w:rFonts w:hint="cs"/>
          <w:rtl/>
        </w:rPr>
      </w:pPr>
    </w:p>
    <w:p w14:paraId="3545E3A0" w14:textId="77777777" w:rsidR="00000000" w:rsidRDefault="00CF0F56">
      <w:pPr>
        <w:pStyle w:val="a0"/>
        <w:rPr>
          <w:rFonts w:hint="cs"/>
          <w:rtl/>
        </w:rPr>
      </w:pPr>
      <w:r>
        <w:rPr>
          <w:rFonts w:hint="cs"/>
          <w:rtl/>
        </w:rPr>
        <w:t>חבר הכנסת רשף חן, בנושא הסרבנות שמעתי את כולם בבית הזה, ואני חושב שאנחנו צריכים להצטרף לקריאה החד-משמעית של גינוי הסרבנות מימין ומשמאל. בזה לא צריכות להיות פשרות. אני חושב שהנושא ברור מאוד. צר לי שרבנים מסוימ</w:t>
      </w:r>
      <w:r>
        <w:rPr>
          <w:rFonts w:hint="cs"/>
          <w:rtl/>
        </w:rPr>
        <w:t>ים אמרו מה שאמרו. אני מאוד מקווה שכולנו נתעשת וניקח את הדברים בחזרה, כי אנחנו יודעים את ההתחלה ואנחנו לא יודעים מה הסוף של העניין.</w:t>
      </w:r>
    </w:p>
    <w:p w14:paraId="553A45B8" w14:textId="77777777" w:rsidR="00000000" w:rsidRDefault="00CF0F56">
      <w:pPr>
        <w:pStyle w:val="a0"/>
        <w:rPr>
          <w:rFonts w:hint="cs"/>
          <w:rtl/>
        </w:rPr>
      </w:pPr>
    </w:p>
    <w:p w14:paraId="37918075" w14:textId="77777777" w:rsidR="00000000" w:rsidRDefault="00CF0F56">
      <w:pPr>
        <w:pStyle w:val="a0"/>
        <w:rPr>
          <w:rFonts w:hint="cs"/>
          <w:rtl/>
        </w:rPr>
      </w:pPr>
      <w:r>
        <w:rPr>
          <w:rFonts w:hint="cs"/>
          <w:rtl/>
        </w:rPr>
        <w:t>לגבי נושא ההעמדה לדין, הנושא נבדק בכל ההיבטים. מי שמוסמך בעניין הזה זה פרקליטות המדינה ולא אנוכי.</w:t>
      </w:r>
    </w:p>
    <w:p w14:paraId="63F9CF76" w14:textId="77777777" w:rsidR="00000000" w:rsidRDefault="00CF0F56">
      <w:pPr>
        <w:pStyle w:val="a0"/>
        <w:rPr>
          <w:rFonts w:hint="cs"/>
          <w:rtl/>
        </w:rPr>
      </w:pPr>
    </w:p>
    <w:p w14:paraId="0198BC3C" w14:textId="77777777" w:rsidR="00000000" w:rsidRDefault="00CF0F56">
      <w:pPr>
        <w:pStyle w:val="a0"/>
        <w:rPr>
          <w:rFonts w:hint="cs"/>
          <w:rtl/>
        </w:rPr>
      </w:pPr>
      <w:r>
        <w:rPr>
          <w:rFonts w:hint="cs"/>
          <w:rtl/>
        </w:rPr>
        <w:t xml:space="preserve">חבר הכנסת אופיר פינס-פז, </w:t>
      </w:r>
      <w:r>
        <w:rPr>
          <w:rFonts w:hint="cs"/>
          <w:rtl/>
        </w:rPr>
        <w:t>יש, בהחלט, תיאום בין צה"ל למשטרה. יש דיונים וישיבות. במקרה, אני חלק מהצוות. אנחנו אכן יושבים ומנסים שהתיאום יהיה מקסימלי על מנת שכאשר נגיע לנושא הזה של ההתנתקות, נהיה מוכנים.</w:t>
      </w:r>
    </w:p>
    <w:p w14:paraId="5B79FF85" w14:textId="77777777" w:rsidR="00000000" w:rsidRDefault="00CF0F56">
      <w:pPr>
        <w:pStyle w:val="a0"/>
        <w:rPr>
          <w:rFonts w:hint="cs"/>
          <w:rtl/>
        </w:rPr>
      </w:pPr>
    </w:p>
    <w:p w14:paraId="724C7438" w14:textId="77777777" w:rsidR="00000000" w:rsidRDefault="00CF0F56">
      <w:pPr>
        <w:pStyle w:val="af0"/>
        <w:rPr>
          <w:rtl/>
        </w:rPr>
      </w:pPr>
      <w:r>
        <w:rPr>
          <w:rFonts w:hint="eastAsia"/>
          <w:rtl/>
        </w:rPr>
        <w:t>אופיר</w:t>
      </w:r>
      <w:r>
        <w:rPr>
          <w:rtl/>
        </w:rPr>
        <w:t xml:space="preserve"> פינס-פז (העבודה-מימד):</w:t>
      </w:r>
    </w:p>
    <w:p w14:paraId="7A138B04" w14:textId="77777777" w:rsidR="00000000" w:rsidRDefault="00CF0F56">
      <w:pPr>
        <w:pStyle w:val="a0"/>
        <w:rPr>
          <w:rFonts w:hint="cs"/>
          <w:rtl/>
        </w:rPr>
      </w:pPr>
    </w:p>
    <w:p w14:paraId="5AC91043" w14:textId="77777777" w:rsidR="00000000" w:rsidRDefault="00CF0F56">
      <w:pPr>
        <w:pStyle w:val="a0"/>
        <w:rPr>
          <w:rtl/>
        </w:rPr>
      </w:pPr>
      <w:r>
        <w:rPr>
          <w:rFonts w:hint="cs"/>
          <w:rtl/>
        </w:rPr>
        <w:t>תהיה סרבנות במשטרה?</w:t>
      </w:r>
    </w:p>
    <w:p w14:paraId="6E81C543" w14:textId="77777777" w:rsidR="00000000" w:rsidRDefault="00CF0F56">
      <w:pPr>
        <w:pStyle w:val="a0"/>
        <w:rPr>
          <w:rFonts w:hint="cs"/>
          <w:rtl/>
        </w:rPr>
      </w:pPr>
    </w:p>
    <w:p w14:paraId="03797CE7" w14:textId="77777777" w:rsidR="00000000" w:rsidRDefault="00CF0F56">
      <w:pPr>
        <w:pStyle w:val="-"/>
        <w:rPr>
          <w:rtl/>
        </w:rPr>
      </w:pPr>
      <w:bookmarkStart w:id="31" w:name="FS000001031T20_10_2004_12_35_34C"/>
      <w:bookmarkEnd w:id="31"/>
      <w:r>
        <w:rPr>
          <w:rtl/>
        </w:rPr>
        <w:t>סגן השר לביטחון פנים יעקב אדר</w:t>
      </w:r>
      <w:r>
        <w:rPr>
          <w:rtl/>
        </w:rPr>
        <w:t>י:</w:t>
      </w:r>
    </w:p>
    <w:p w14:paraId="66B94A36" w14:textId="77777777" w:rsidR="00000000" w:rsidRDefault="00CF0F56">
      <w:pPr>
        <w:pStyle w:val="a0"/>
        <w:rPr>
          <w:rtl/>
        </w:rPr>
      </w:pPr>
    </w:p>
    <w:p w14:paraId="6D60DE78" w14:textId="77777777" w:rsidR="00000000" w:rsidRDefault="00CF0F56">
      <w:pPr>
        <w:pStyle w:val="a0"/>
        <w:rPr>
          <w:rFonts w:hint="cs"/>
          <w:rtl/>
        </w:rPr>
      </w:pPr>
      <w:r>
        <w:rPr>
          <w:rFonts w:hint="cs"/>
          <w:rtl/>
        </w:rPr>
        <w:t>למיטב ידיעתי, לא שמעתי דבר כזה.</w:t>
      </w:r>
    </w:p>
    <w:p w14:paraId="38438E2A" w14:textId="77777777" w:rsidR="00000000" w:rsidRDefault="00CF0F56">
      <w:pPr>
        <w:pStyle w:val="a0"/>
        <w:rPr>
          <w:rFonts w:hint="cs"/>
          <w:rtl/>
        </w:rPr>
      </w:pPr>
    </w:p>
    <w:p w14:paraId="12B1C2BE" w14:textId="77777777" w:rsidR="00000000" w:rsidRDefault="00CF0F56">
      <w:pPr>
        <w:pStyle w:val="af1"/>
        <w:rPr>
          <w:rtl/>
        </w:rPr>
      </w:pPr>
      <w:r>
        <w:rPr>
          <w:rtl/>
        </w:rPr>
        <w:t>היו"ר ראובן ריבלין:</w:t>
      </w:r>
    </w:p>
    <w:p w14:paraId="4888B290" w14:textId="77777777" w:rsidR="00000000" w:rsidRDefault="00CF0F56">
      <w:pPr>
        <w:pStyle w:val="a0"/>
        <w:rPr>
          <w:rtl/>
        </w:rPr>
      </w:pPr>
    </w:p>
    <w:p w14:paraId="3F37195A" w14:textId="77777777" w:rsidR="00000000" w:rsidRDefault="00CF0F56">
      <w:pPr>
        <w:pStyle w:val="a0"/>
        <w:rPr>
          <w:rFonts w:hint="cs"/>
          <w:rtl/>
        </w:rPr>
      </w:pPr>
      <w:r>
        <w:rPr>
          <w:rFonts w:hint="cs"/>
          <w:rtl/>
        </w:rPr>
        <w:t>שאלת חבר הכנסת פינס-פז היתה, האם יש סרבנות במשטרה.</w:t>
      </w:r>
    </w:p>
    <w:p w14:paraId="3FD45FC5" w14:textId="77777777" w:rsidR="00000000" w:rsidRDefault="00CF0F56">
      <w:pPr>
        <w:pStyle w:val="a0"/>
        <w:rPr>
          <w:rFonts w:hint="cs"/>
          <w:rtl/>
        </w:rPr>
      </w:pPr>
    </w:p>
    <w:p w14:paraId="516AECBF" w14:textId="77777777" w:rsidR="00000000" w:rsidRDefault="00CF0F56">
      <w:pPr>
        <w:pStyle w:val="-"/>
        <w:rPr>
          <w:rtl/>
        </w:rPr>
      </w:pPr>
      <w:bookmarkStart w:id="32" w:name="FS000001031T20_10_2004_12_35_49C"/>
      <w:bookmarkEnd w:id="32"/>
      <w:r>
        <w:rPr>
          <w:rtl/>
        </w:rPr>
        <w:t>סגן השר לביטחון פנים יעקב אדרי:</w:t>
      </w:r>
    </w:p>
    <w:p w14:paraId="0E092F9C" w14:textId="77777777" w:rsidR="00000000" w:rsidRDefault="00CF0F56">
      <w:pPr>
        <w:pStyle w:val="a0"/>
        <w:rPr>
          <w:rtl/>
        </w:rPr>
      </w:pPr>
    </w:p>
    <w:p w14:paraId="11742D72" w14:textId="77777777" w:rsidR="00000000" w:rsidRDefault="00CF0F56">
      <w:pPr>
        <w:pStyle w:val="a0"/>
        <w:rPr>
          <w:rFonts w:hint="cs"/>
          <w:rtl/>
        </w:rPr>
      </w:pPr>
      <w:r>
        <w:rPr>
          <w:rFonts w:hint="cs"/>
          <w:rtl/>
        </w:rPr>
        <w:t>עניתי, שלמיטב ידיעתי אני פשוט לא יודע.</w:t>
      </w:r>
    </w:p>
    <w:p w14:paraId="3100239D" w14:textId="77777777" w:rsidR="00000000" w:rsidRDefault="00CF0F56">
      <w:pPr>
        <w:pStyle w:val="a0"/>
        <w:rPr>
          <w:rFonts w:hint="cs"/>
          <w:rtl/>
        </w:rPr>
      </w:pPr>
    </w:p>
    <w:p w14:paraId="6D631686" w14:textId="77777777" w:rsidR="00000000" w:rsidRDefault="00CF0F56">
      <w:pPr>
        <w:pStyle w:val="af1"/>
        <w:rPr>
          <w:rtl/>
        </w:rPr>
      </w:pPr>
      <w:r>
        <w:rPr>
          <w:rtl/>
        </w:rPr>
        <w:t>היו"ר ראובן ריבלין:</w:t>
      </w:r>
    </w:p>
    <w:p w14:paraId="0D640061" w14:textId="77777777" w:rsidR="00000000" w:rsidRDefault="00CF0F56">
      <w:pPr>
        <w:pStyle w:val="a0"/>
        <w:rPr>
          <w:rtl/>
        </w:rPr>
      </w:pPr>
    </w:p>
    <w:p w14:paraId="506F39B7" w14:textId="77777777" w:rsidR="00000000" w:rsidRDefault="00CF0F56">
      <w:pPr>
        <w:pStyle w:val="a0"/>
        <w:rPr>
          <w:rFonts w:hint="cs"/>
          <w:rtl/>
        </w:rPr>
      </w:pPr>
      <w:r>
        <w:rPr>
          <w:rFonts w:hint="cs"/>
          <w:rtl/>
        </w:rPr>
        <w:t>תודה רבה. אדוני ימשיך לעמוד על הדוכן, שכן הוא צריך ל</w:t>
      </w:r>
      <w:r>
        <w:rPr>
          <w:rFonts w:hint="cs"/>
          <w:rtl/>
        </w:rPr>
        <w:t>השיב על שאילתא בעל-פה נוספת, שאילתא מס' 197 מאת חבר הכנסת אחמד טיבי, בנושא: בזיזת כסף ותכשיטים מפלסטינים על-ידי חיילים.</w:t>
      </w:r>
    </w:p>
    <w:p w14:paraId="56060F53" w14:textId="77777777" w:rsidR="00000000" w:rsidRDefault="00CF0F56">
      <w:pPr>
        <w:pStyle w:val="a0"/>
        <w:rPr>
          <w:rFonts w:hint="cs"/>
          <w:rtl/>
        </w:rPr>
      </w:pPr>
    </w:p>
    <w:p w14:paraId="4186C7EE" w14:textId="77777777" w:rsidR="00000000" w:rsidRDefault="00CF0F56">
      <w:pPr>
        <w:pStyle w:val="a1"/>
        <w:jc w:val="center"/>
        <w:rPr>
          <w:rFonts w:hint="cs"/>
          <w:rtl/>
        </w:rPr>
      </w:pPr>
      <w:bookmarkStart w:id="33" w:name="_Toc92193246"/>
      <w:r>
        <w:rPr>
          <w:rFonts w:hint="cs"/>
          <w:rtl/>
        </w:rPr>
        <w:t>197. בזיזת כסף ותכשיטים מפלסטינים על-ידי חיילים</w:t>
      </w:r>
      <w:bookmarkEnd w:id="33"/>
    </w:p>
    <w:p w14:paraId="6AB0DB10" w14:textId="77777777" w:rsidR="00000000" w:rsidRDefault="00CF0F56">
      <w:pPr>
        <w:pStyle w:val="a0"/>
        <w:rPr>
          <w:rFonts w:hint="cs"/>
          <w:rtl/>
        </w:rPr>
      </w:pPr>
    </w:p>
    <w:p w14:paraId="1DD0DA58" w14:textId="77777777" w:rsidR="00000000" w:rsidRDefault="00CF0F56">
      <w:pPr>
        <w:pStyle w:val="a"/>
        <w:rPr>
          <w:rtl/>
        </w:rPr>
      </w:pPr>
      <w:bookmarkStart w:id="34" w:name="FS000000560T20_10_2004_12_36_54"/>
      <w:bookmarkStart w:id="35" w:name="_Toc92193247"/>
      <w:bookmarkEnd w:id="34"/>
      <w:r>
        <w:rPr>
          <w:rFonts w:hint="eastAsia"/>
          <w:rtl/>
        </w:rPr>
        <w:t>אחמד</w:t>
      </w:r>
      <w:r>
        <w:rPr>
          <w:rtl/>
        </w:rPr>
        <w:t xml:space="preserve"> טיבי (חד"ש-תע"ל):</w:t>
      </w:r>
      <w:bookmarkEnd w:id="35"/>
    </w:p>
    <w:p w14:paraId="70551A2A" w14:textId="77777777" w:rsidR="00000000" w:rsidRDefault="00CF0F56">
      <w:pPr>
        <w:pStyle w:val="a0"/>
        <w:rPr>
          <w:rFonts w:hint="cs"/>
          <w:rtl/>
        </w:rPr>
      </w:pPr>
    </w:p>
    <w:p w14:paraId="0BD99FF1" w14:textId="77777777" w:rsidR="00000000" w:rsidRDefault="00CF0F56">
      <w:pPr>
        <w:pStyle w:val="a0"/>
        <w:rPr>
          <w:rFonts w:hint="cs"/>
          <w:rtl/>
        </w:rPr>
      </w:pPr>
      <w:r>
        <w:rPr>
          <w:rFonts w:hint="cs"/>
          <w:rtl/>
        </w:rPr>
        <w:t xml:space="preserve">בשבוע שעבר פורסם באתר </w:t>
      </w:r>
      <w:r>
        <w:t>Ynet</w:t>
      </w:r>
      <w:r>
        <w:rPr>
          <w:rFonts w:hint="cs"/>
          <w:rtl/>
        </w:rPr>
        <w:t xml:space="preserve">, שחיילים גנבו בקביעות כסף ותכשיטים </w:t>
      </w:r>
      <w:r>
        <w:rPr>
          <w:rFonts w:hint="cs"/>
          <w:rtl/>
        </w:rPr>
        <w:t xml:space="preserve">מפלסטינים באזור חברון במהלך חיפושים הנערכים בבתיהם או במעבר במחסומים. מעדויות שהצטברו עולה גם שחיילים במחסום איזנה גבו מתושבים "דמי מעבר". </w:t>
      </w:r>
    </w:p>
    <w:p w14:paraId="36D99C92" w14:textId="77777777" w:rsidR="00000000" w:rsidRDefault="00CF0F56">
      <w:pPr>
        <w:pStyle w:val="a0"/>
        <w:rPr>
          <w:rFonts w:hint="cs"/>
          <w:rtl/>
        </w:rPr>
      </w:pPr>
    </w:p>
    <w:p w14:paraId="55585378" w14:textId="77777777" w:rsidR="00000000" w:rsidRDefault="00CF0F56">
      <w:pPr>
        <w:pStyle w:val="a0"/>
        <w:rPr>
          <w:rFonts w:hint="cs"/>
          <w:rtl/>
        </w:rPr>
      </w:pPr>
      <w:r>
        <w:rPr>
          <w:rFonts w:hint="cs"/>
          <w:rtl/>
        </w:rPr>
        <w:t xml:space="preserve">רצוני לשאול: </w:t>
      </w:r>
    </w:p>
    <w:p w14:paraId="388718E8" w14:textId="77777777" w:rsidR="00000000" w:rsidRDefault="00CF0F56">
      <w:pPr>
        <w:pStyle w:val="a0"/>
        <w:rPr>
          <w:rFonts w:hint="cs"/>
          <w:rtl/>
        </w:rPr>
      </w:pPr>
    </w:p>
    <w:p w14:paraId="31D34EDA" w14:textId="77777777" w:rsidR="00000000" w:rsidRDefault="00CF0F56">
      <w:pPr>
        <w:pStyle w:val="a0"/>
        <w:rPr>
          <w:rFonts w:hint="cs"/>
          <w:rtl/>
        </w:rPr>
      </w:pPr>
      <w:r>
        <w:rPr>
          <w:rFonts w:hint="cs"/>
          <w:rtl/>
        </w:rPr>
        <w:t xml:space="preserve">1. האם התופעה ידועה למשרדך? </w:t>
      </w:r>
    </w:p>
    <w:p w14:paraId="1284E17B" w14:textId="77777777" w:rsidR="00000000" w:rsidRDefault="00CF0F56">
      <w:pPr>
        <w:pStyle w:val="a0"/>
        <w:rPr>
          <w:rFonts w:hint="cs"/>
        </w:rPr>
      </w:pPr>
    </w:p>
    <w:p w14:paraId="0ECAEED3" w14:textId="77777777" w:rsidR="00000000" w:rsidRDefault="00CF0F56">
      <w:pPr>
        <w:pStyle w:val="a0"/>
        <w:rPr>
          <w:rFonts w:hint="cs"/>
        </w:rPr>
      </w:pPr>
      <w:r>
        <w:rPr>
          <w:rFonts w:hint="cs"/>
          <w:rtl/>
        </w:rPr>
        <w:t>2. אם כן - האם פתח משרדך בחקירה? הכוונה היא למשרד הביטחון או למשרד לבי</w:t>
      </w:r>
      <w:r>
        <w:rPr>
          <w:rFonts w:hint="cs"/>
          <w:rtl/>
        </w:rPr>
        <w:t xml:space="preserve">טחון פנים - אני לא יודע. </w:t>
      </w:r>
    </w:p>
    <w:p w14:paraId="1A38BE8A" w14:textId="77777777" w:rsidR="00000000" w:rsidRDefault="00CF0F56">
      <w:pPr>
        <w:pStyle w:val="a0"/>
        <w:ind w:firstLine="0"/>
        <w:rPr>
          <w:rFonts w:hint="cs"/>
          <w:rtl/>
        </w:rPr>
      </w:pPr>
    </w:p>
    <w:p w14:paraId="0DF27C38" w14:textId="77777777" w:rsidR="00000000" w:rsidRDefault="00CF0F56">
      <w:pPr>
        <w:pStyle w:val="a0"/>
        <w:ind w:left="719" w:firstLine="0"/>
        <w:rPr>
          <w:rFonts w:hint="cs"/>
          <w:rtl/>
        </w:rPr>
      </w:pPr>
      <w:r>
        <w:rPr>
          <w:rFonts w:hint="cs"/>
          <w:rtl/>
        </w:rPr>
        <w:t>3. מה היא מידת התפשטות התופעה בצה"ל?</w:t>
      </w:r>
    </w:p>
    <w:p w14:paraId="2A9419C8" w14:textId="77777777" w:rsidR="00000000" w:rsidRDefault="00CF0F56">
      <w:pPr>
        <w:pStyle w:val="a0"/>
        <w:rPr>
          <w:rFonts w:hint="cs"/>
          <w:rtl/>
        </w:rPr>
      </w:pPr>
    </w:p>
    <w:p w14:paraId="0EADD24B" w14:textId="77777777" w:rsidR="00000000" w:rsidRDefault="00CF0F56">
      <w:pPr>
        <w:pStyle w:val="af1"/>
        <w:rPr>
          <w:rtl/>
        </w:rPr>
      </w:pPr>
      <w:r>
        <w:rPr>
          <w:rtl/>
        </w:rPr>
        <w:t>היו"ר ראובן ריבלין:</w:t>
      </w:r>
    </w:p>
    <w:p w14:paraId="3D694969" w14:textId="77777777" w:rsidR="00000000" w:rsidRDefault="00CF0F56">
      <w:pPr>
        <w:pStyle w:val="a0"/>
        <w:rPr>
          <w:rtl/>
        </w:rPr>
      </w:pPr>
    </w:p>
    <w:p w14:paraId="0B320389" w14:textId="77777777" w:rsidR="00000000" w:rsidRDefault="00CF0F56">
      <w:pPr>
        <w:pStyle w:val="a0"/>
        <w:rPr>
          <w:rFonts w:hint="cs"/>
          <w:rtl/>
        </w:rPr>
      </w:pPr>
      <w:r>
        <w:rPr>
          <w:rFonts w:hint="cs"/>
          <w:rtl/>
        </w:rPr>
        <w:t>תודה לחבר הכנסת טיבי. הוא יוכל אחר כך להרחיב. סגן השר ישיב.</w:t>
      </w:r>
    </w:p>
    <w:p w14:paraId="18BE4FB3" w14:textId="77777777" w:rsidR="00000000" w:rsidRDefault="00CF0F56">
      <w:pPr>
        <w:pStyle w:val="a0"/>
        <w:rPr>
          <w:rFonts w:hint="cs"/>
          <w:rtl/>
        </w:rPr>
      </w:pPr>
    </w:p>
    <w:p w14:paraId="580450F4" w14:textId="77777777" w:rsidR="00000000" w:rsidRDefault="00CF0F56">
      <w:pPr>
        <w:pStyle w:val="a"/>
        <w:rPr>
          <w:rtl/>
        </w:rPr>
      </w:pPr>
      <w:bookmarkStart w:id="36" w:name="FS000001031T20_10_2004_12_39_15"/>
      <w:bookmarkStart w:id="37" w:name="_Toc92193248"/>
      <w:bookmarkEnd w:id="36"/>
      <w:r>
        <w:rPr>
          <w:rFonts w:hint="eastAsia"/>
          <w:rtl/>
        </w:rPr>
        <w:t>סגן</w:t>
      </w:r>
      <w:r>
        <w:rPr>
          <w:rtl/>
        </w:rPr>
        <w:t xml:space="preserve"> השר לביטחון פנים יעקב אדרי:</w:t>
      </w:r>
      <w:bookmarkEnd w:id="37"/>
    </w:p>
    <w:p w14:paraId="38A2930F" w14:textId="77777777" w:rsidR="00000000" w:rsidRDefault="00CF0F56">
      <w:pPr>
        <w:pStyle w:val="a0"/>
        <w:rPr>
          <w:rFonts w:hint="cs"/>
          <w:rtl/>
        </w:rPr>
      </w:pPr>
    </w:p>
    <w:p w14:paraId="4FF067F0" w14:textId="77777777" w:rsidR="00000000" w:rsidRDefault="00CF0F56">
      <w:pPr>
        <w:pStyle w:val="a0"/>
        <w:rPr>
          <w:rFonts w:hint="cs"/>
          <w:rtl/>
        </w:rPr>
      </w:pPr>
      <w:r>
        <w:rPr>
          <w:rFonts w:hint="cs"/>
          <w:rtl/>
        </w:rPr>
        <w:t xml:space="preserve">1-3. אדוני היושב-ראש, כנסת נכבדה, האירוע שפורסם בכתבת </w:t>
      </w:r>
      <w:r>
        <w:rPr>
          <w:rFonts w:hint="cs"/>
        </w:rPr>
        <w:t>Ynet</w:t>
      </w:r>
      <w:r>
        <w:rPr>
          <w:rFonts w:hint="cs"/>
          <w:rtl/>
        </w:rPr>
        <w:t xml:space="preserve"> בדבר חשד למעשי בי</w:t>
      </w:r>
      <w:r>
        <w:rPr>
          <w:rFonts w:hint="cs"/>
          <w:rtl/>
        </w:rPr>
        <w:t xml:space="preserve">זה וגביית "דמי מעבר" במחסומים באזור חברון לא היה מוכר לצה"ל עד לפרסום. בעקבות הפרסום הורה הפרקליט הצבאי הראשי על פתיחת חקירת מצ"ח לבדיקת הטענות. עם סיום החקירה יועברו ממצאיה לעיון ולחוות דעת הפרקליטות הצבאית. כל מי שירצה גם יוכל לקבל זאת. </w:t>
      </w:r>
    </w:p>
    <w:p w14:paraId="54D03296" w14:textId="77777777" w:rsidR="00000000" w:rsidRDefault="00CF0F56">
      <w:pPr>
        <w:pStyle w:val="a0"/>
        <w:rPr>
          <w:rFonts w:hint="cs"/>
          <w:rtl/>
        </w:rPr>
      </w:pPr>
    </w:p>
    <w:p w14:paraId="52317A82" w14:textId="77777777" w:rsidR="00000000" w:rsidRDefault="00CF0F56">
      <w:pPr>
        <w:pStyle w:val="a0"/>
        <w:rPr>
          <w:rFonts w:hint="cs"/>
          <w:rtl/>
        </w:rPr>
      </w:pPr>
      <w:r>
        <w:rPr>
          <w:rFonts w:hint="cs"/>
          <w:rtl/>
        </w:rPr>
        <w:t xml:space="preserve">בד בבד, ננקטות </w:t>
      </w:r>
      <w:r>
        <w:rPr>
          <w:rFonts w:hint="cs"/>
          <w:rtl/>
        </w:rPr>
        <w:t xml:space="preserve">פעולות שונות בקרב החיילים על מנת להגביר את רמת המודעות לעניין, כגון השתלמויות מפקדים, מערכי הסברה בפלוגות, ביקורות וכן בקרה שוטפת כבכל משימה צבאית. </w:t>
      </w:r>
    </w:p>
    <w:p w14:paraId="4F35BB25" w14:textId="77777777" w:rsidR="00000000" w:rsidRDefault="00CF0F56">
      <w:pPr>
        <w:pStyle w:val="a0"/>
        <w:rPr>
          <w:rFonts w:hint="cs"/>
          <w:rtl/>
        </w:rPr>
      </w:pPr>
    </w:p>
    <w:p w14:paraId="5B596630" w14:textId="77777777" w:rsidR="00000000" w:rsidRDefault="00CF0F56">
      <w:pPr>
        <w:pStyle w:val="a0"/>
        <w:rPr>
          <w:rtl/>
        </w:rPr>
      </w:pPr>
      <w:r>
        <w:rPr>
          <w:rFonts w:hint="cs"/>
          <w:rtl/>
        </w:rPr>
        <w:t>מיותר להגיד שאנחנו מגנים כל תופעה כזאת של גנבה או סחיטת דמי מעבר, או כל כל עבירה שתיעשה.</w:t>
      </w:r>
    </w:p>
    <w:p w14:paraId="0FB220EC" w14:textId="77777777" w:rsidR="00000000" w:rsidRDefault="00CF0F56">
      <w:pPr>
        <w:pStyle w:val="af1"/>
        <w:rPr>
          <w:rFonts w:hint="cs"/>
          <w:rtl/>
        </w:rPr>
      </w:pPr>
    </w:p>
    <w:p w14:paraId="3FA5BD46" w14:textId="77777777" w:rsidR="00000000" w:rsidRDefault="00CF0F56">
      <w:pPr>
        <w:pStyle w:val="af1"/>
        <w:rPr>
          <w:rtl/>
        </w:rPr>
      </w:pPr>
      <w:r>
        <w:rPr>
          <w:rFonts w:hint="cs"/>
          <w:rtl/>
        </w:rPr>
        <w:t xml:space="preserve"> </w:t>
      </w:r>
      <w:r>
        <w:rPr>
          <w:rFonts w:hint="eastAsia"/>
          <w:rtl/>
        </w:rPr>
        <w:t>היו</w:t>
      </w:r>
      <w:r>
        <w:rPr>
          <w:rtl/>
        </w:rPr>
        <w:t>"ר ראובן ריב</w:t>
      </w:r>
      <w:r>
        <w:rPr>
          <w:rtl/>
        </w:rPr>
        <w:t>לין:</w:t>
      </w:r>
    </w:p>
    <w:p w14:paraId="545B0177" w14:textId="77777777" w:rsidR="00000000" w:rsidRDefault="00CF0F56">
      <w:pPr>
        <w:pStyle w:val="a0"/>
        <w:rPr>
          <w:rtl/>
        </w:rPr>
      </w:pPr>
    </w:p>
    <w:p w14:paraId="425426AB" w14:textId="77777777" w:rsidR="00000000" w:rsidRDefault="00CF0F56">
      <w:pPr>
        <w:pStyle w:val="a0"/>
        <w:rPr>
          <w:rFonts w:hint="cs"/>
          <w:rtl/>
        </w:rPr>
      </w:pPr>
      <w:r>
        <w:rPr>
          <w:rFonts w:hint="cs"/>
          <w:rtl/>
        </w:rPr>
        <w:t>מה פירוש מגנים? פועלים על מנת למצוא את האשמים.</w:t>
      </w:r>
    </w:p>
    <w:p w14:paraId="315C524D" w14:textId="77777777" w:rsidR="00000000" w:rsidRDefault="00CF0F56">
      <w:pPr>
        <w:pStyle w:val="a0"/>
        <w:rPr>
          <w:rFonts w:hint="cs"/>
          <w:rtl/>
        </w:rPr>
      </w:pPr>
    </w:p>
    <w:p w14:paraId="3DCE2831" w14:textId="77777777" w:rsidR="00000000" w:rsidRDefault="00CF0F56">
      <w:pPr>
        <w:pStyle w:val="-"/>
        <w:rPr>
          <w:rtl/>
        </w:rPr>
      </w:pPr>
      <w:bookmarkStart w:id="38" w:name="FS000001031T20_10_2004_12_41_31C"/>
      <w:bookmarkEnd w:id="38"/>
      <w:r>
        <w:rPr>
          <w:rtl/>
        </w:rPr>
        <w:t>סגן השר לביטחון פנים יעקב אדרי:</w:t>
      </w:r>
    </w:p>
    <w:p w14:paraId="28E8BFEF" w14:textId="77777777" w:rsidR="00000000" w:rsidRDefault="00CF0F56">
      <w:pPr>
        <w:pStyle w:val="a0"/>
        <w:rPr>
          <w:rtl/>
        </w:rPr>
      </w:pPr>
    </w:p>
    <w:p w14:paraId="04180F64" w14:textId="77777777" w:rsidR="00000000" w:rsidRDefault="00CF0F56">
      <w:pPr>
        <w:pStyle w:val="a0"/>
        <w:rPr>
          <w:rFonts w:hint="cs"/>
          <w:rtl/>
        </w:rPr>
      </w:pPr>
      <w:r>
        <w:rPr>
          <w:rFonts w:hint="cs"/>
          <w:rtl/>
        </w:rPr>
        <w:t>בהחלט. אמרתי שיש חקירה.</w:t>
      </w:r>
    </w:p>
    <w:p w14:paraId="2A132175" w14:textId="77777777" w:rsidR="00000000" w:rsidRDefault="00CF0F56">
      <w:pPr>
        <w:pStyle w:val="a0"/>
        <w:rPr>
          <w:rFonts w:hint="cs"/>
          <w:rtl/>
        </w:rPr>
      </w:pPr>
    </w:p>
    <w:p w14:paraId="3AF74CD6" w14:textId="77777777" w:rsidR="00000000" w:rsidRDefault="00CF0F56">
      <w:pPr>
        <w:pStyle w:val="af1"/>
        <w:rPr>
          <w:rtl/>
        </w:rPr>
      </w:pPr>
      <w:r>
        <w:rPr>
          <w:rtl/>
        </w:rPr>
        <w:t>היו"ר ראובן ריבלין:</w:t>
      </w:r>
    </w:p>
    <w:p w14:paraId="3C4B8496" w14:textId="77777777" w:rsidR="00000000" w:rsidRDefault="00CF0F56">
      <w:pPr>
        <w:pStyle w:val="a0"/>
        <w:rPr>
          <w:rtl/>
        </w:rPr>
      </w:pPr>
    </w:p>
    <w:p w14:paraId="382A35F9" w14:textId="77777777" w:rsidR="00000000" w:rsidRDefault="00CF0F56">
      <w:pPr>
        <w:pStyle w:val="a0"/>
        <w:rPr>
          <w:rFonts w:hint="cs"/>
          <w:rtl/>
        </w:rPr>
      </w:pPr>
      <w:r>
        <w:rPr>
          <w:rFonts w:hint="cs"/>
          <w:rtl/>
        </w:rPr>
        <w:t>"מגנים" זה במלה יפה.</w:t>
      </w:r>
    </w:p>
    <w:p w14:paraId="4665763C" w14:textId="77777777" w:rsidR="00000000" w:rsidRDefault="00CF0F56">
      <w:pPr>
        <w:pStyle w:val="a0"/>
        <w:rPr>
          <w:rFonts w:hint="cs"/>
          <w:rtl/>
        </w:rPr>
      </w:pPr>
    </w:p>
    <w:p w14:paraId="3D75C166" w14:textId="77777777" w:rsidR="00000000" w:rsidRDefault="00CF0F56">
      <w:pPr>
        <w:pStyle w:val="-"/>
        <w:rPr>
          <w:rtl/>
        </w:rPr>
      </w:pPr>
      <w:bookmarkStart w:id="39" w:name="FS000001031T20_10_2004_12_41_40C"/>
      <w:bookmarkEnd w:id="39"/>
      <w:r>
        <w:rPr>
          <w:rtl/>
        </w:rPr>
        <w:t>סגן השר לביטחון פנים יעקב אדרי:</w:t>
      </w:r>
    </w:p>
    <w:p w14:paraId="69894B95" w14:textId="77777777" w:rsidR="00000000" w:rsidRDefault="00CF0F56">
      <w:pPr>
        <w:pStyle w:val="a0"/>
        <w:rPr>
          <w:rtl/>
        </w:rPr>
      </w:pPr>
    </w:p>
    <w:p w14:paraId="532571B0" w14:textId="77777777" w:rsidR="00000000" w:rsidRDefault="00CF0F56">
      <w:pPr>
        <w:pStyle w:val="a0"/>
        <w:rPr>
          <w:rFonts w:hint="cs"/>
          <w:rtl/>
        </w:rPr>
      </w:pPr>
      <w:r>
        <w:rPr>
          <w:rFonts w:hint="cs"/>
          <w:rtl/>
        </w:rPr>
        <w:t>לא. המשכתי ברמה הכללית.</w:t>
      </w:r>
    </w:p>
    <w:p w14:paraId="5E874F9E" w14:textId="77777777" w:rsidR="00000000" w:rsidRDefault="00CF0F56">
      <w:pPr>
        <w:pStyle w:val="a0"/>
        <w:rPr>
          <w:rFonts w:hint="cs"/>
          <w:rtl/>
        </w:rPr>
      </w:pPr>
    </w:p>
    <w:p w14:paraId="080642B5" w14:textId="77777777" w:rsidR="00000000" w:rsidRDefault="00CF0F56">
      <w:pPr>
        <w:pStyle w:val="af1"/>
        <w:rPr>
          <w:rtl/>
        </w:rPr>
      </w:pPr>
      <w:r>
        <w:rPr>
          <w:rtl/>
        </w:rPr>
        <w:t>היו"ר ראובן ריבלין:</w:t>
      </w:r>
    </w:p>
    <w:p w14:paraId="7339D937" w14:textId="77777777" w:rsidR="00000000" w:rsidRDefault="00CF0F56">
      <w:pPr>
        <w:pStyle w:val="a0"/>
        <w:rPr>
          <w:rtl/>
        </w:rPr>
      </w:pPr>
    </w:p>
    <w:p w14:paraId="0D4F0D6B" w14:textId="77777777" w:rsidR="00000000" w:rsidRDefault="00CF0F56">
      <w:pPr>
        <w:pStyle w:val="a0"/>
        <w:rPr>
          <w:rFonts w:hint="cs"/>
          <w:rtl/>
        </w:rPr>
      </w:pPr>
      <w:r>
        <w:rPr>
          <w:rFonts w:hint="cs"/>
          <w:rtl/>
        </w:rPr>
        <w:t xml:space="preserve">שאלה נוספת לחבר הכנסת </w:t>
      </w:r>
      <w:r>
        <w:rPr>
          <w:rFonts w:hint="cs"/>
          <w:rtl/>
        </w:rPr>
        <w:t>טיבי. אחריו - חברי הכנסת פרוש ואלסאנע.</w:t>
      </w:r>
    </w:p>
    <w:p w14:paraId="2CC26DDB" w14:textId="77777777" w:rsidR="00000000" w:rsidRDefault="00CF0F56">
      <w:pPr>
        <w:pStyle w:val="a0"/>
        <w:rPr>
          <w:rFonts w:hint="cs"/>
          <w:rtl/>
        </w:rPr>
      </w:pPr>
    </w:p>
    <w:p w14:paraId="39FD35F0" w14:textId="77777777" w:rsidR="00000000" w:rsidRDefault="00CF0F56">
      <w:pPr>
        <w:pStyle w:val="a"/>
        <w:rPr>
          <w:rtl/>
        </w:rPr>
      </w:pPr>
      <w:bookmarkStart w:id="40" w:name="FS000000560T20_10_2004_12_41_51"/>
      <w:bookmarkStart w:id="41" w:name="_Toc92193249"/>
      <w:bookmarkEnd w:id="40"/>
      <w:r>
        <w:rPr>
          <w:rFonts w:hint="eastAsia"/>
          <w:rtl/>
        </w:rPr>
        <w:t>אחמד</w:t>
      </w:r>
      <w:r>
        <w:rPr>
          <w:rtl/>
        </w:rPr>
        <w:t xml:space="preserve"> טיבי (חד"ש-תע"ל):</w:t>
      </w:r>
      <w:bookmarkEnd w:id="41"/>
    </w:p>
    <w:p w14:paraId="420B07B0" w14:textId="77777777" w:rsidR="00000000" w:rsidRDefault="00CF0F56">
      <w:pPr>
        <w:pStyle w:val="a0"/>
        <w:rPr>
          <w:rFonts w:hint="cs"/>
          <w:rtl/>
        </w:rPr>
      </w:pPr>
    </w:p>
    <w:p w14:paraId="3C32BA10" w14:textId="77777777" w:rsidR="00000000" w:rsidRDefault="00CF0F56">
      <w:pPr>
        <w:pStyle w:val="a0"/>
        <w:rPr>
          <w:rFonts w:hint="cs"/>
          <w:rtl/>
        </w:rPr>
      </w:pPr>
      <w:r>
        <w:rPr>
          <w:rFonts w:hint="cs"/>
          <w:rtl/>
        </w:rPr>
        <w:t>אדוני, מהו ההבדל בין גנבה ממלכתית של אדמה, למשל להפקיע או לעקור או לגנוב שתילי זיתים, לבין גנבה במחסומים? למה לכעוס על החיילים בכלל? מדובר בגנבה שהיא המשך של גנבה אחרת.</w:t>
      </w:r>
    </w:p>
    <w:p w14:paraId="0118CA76" w14:textId="77777777" w:rsidR="00000000" w:rsidRDefault="00CF0F56">
      <w:pPr>
        <w:pStyle w:val="a0"/>
        <w:rPr>
          <w:rFonts w:hint="cs"/>
          <w:rtl/>
        </w:rPr>
      </w:pPr>
    </w:p>
    <w:p w14:paraId="2F1BD1C2" w14:textId="77777777" w:rsidR="00000000" w:rsidRDefault="00CF0F56">
      <w:pPr>
        <w:pStyle w:val="af0"/>
        <w:rPr>
          <w:rtl/>
        </w:rPr>
      </w:pPr>
      <w:r>
        <w:rPr>
          <w:rFonts w:hint="eastAsia"/>
          <w:rtl/>
        </w:rPr>
        <w:t>נסים</w:t>
      </w:r>
      <w:r>
        <w:rPr>
          <w:rtl/>
        </w:rPr>
        <w:t xml:space="preserve"> דהן (ש"ס):</w:t>
      </w:r>
    </w:p>
    <w:p w14:paraId="594ABE7E" w14:textId="77777777" w:rsidR="00000000" w:rsidRDefault="00CF0F56">
      <w:pPr>
        <w:pStyle w:val="a0"/>
        <w:rPr>
          <w:rFonts w:hint="cs"/>
          <w:rtl/>
        </w:rPr>
      </w:pPr>
    </w:p>
    <w:p w14:paraId="237AC3E6" w14:textId="77777777" w:rsidR="00000000" w:rsidRDefault="00CF0F56">
      <w:pPr>
        <w:pStyle w:val="a0"/>
        <w:rPr>
          <w:rFonts w:hint="cs"/>
          <w:rtl/>
        </w:rPr>
      </w:pPr>
      <w:r>
        <w:rPr>
          <w:rFonts w:hint="cs"/>
          <w:rtl/>
        </w:rPr>
        <w:t xml:space="preserve"> אתה </w:t>
      </w:r>
      <w:r>
        <w:rPr>
          <w:rFonts w:hint="cs"/>
          <w:rtl/>
        </w:rPr>
        <w:t>לא חייב לענות. סליחה, זו לא שאלה.</w:t>
      </w:r>
    </w:p>
    <w:p w14:paraId="37BA21BA" w14:textId="77777777" w:rsidR="00000000" w:rsidRDefault="00CF0F56">
      <w:pPr>
        <w:pStyle w:val="a0"/>
        <w:rPr>
          <w:rFonts w:hint="cs"/>
          <w:rtl/>
        </w:rPr>
      </w:pPr>
    </w:p>
    <w:p w14:paraId="7AACA7DF" w14:textId="77777777" w:rsidR="00000000" w:rsidRDefault="00CF0F56">
      <w:pPr>
        <w:pStyle w:val="af1"/>
        <w:rPr>
          <w:rtl/>
        </w:rPr>
      </w:pPr>
      <w:r>
        <w:rPr>
          <w:rtl/>
        </w:rPr>
        <w:t>היו"ר ראובן ריבלין:</w:t>
      </w:r>
    </w:p>
    <w:p w14:paraId="4CB104E8" w14:textId="77777777" w:rsidR="00000000" w:rsidRDefault="00CF0F56">
      <w:pPr>
        <w:pStyle w:val="a0"/>
        <w:rPr>
          <w:rtl/>
        </w:rPr>
      </w:pPr>
    </w:p>
    <w:p w14:paraId="3E160B87" w14:textId="77777777" w:rsidR="00000000" w:rsidRDefault="00CF0F56">
      <w:pPr>
        <w:pStyle w:val="a0"/>
        <w:rPr>
          <w:rFonts w:hint="cs"/>
          <w:rtl/>
        </w:rPr>
      </w:pPr>
      <w:r>
        <w:rPr>
          <w:rFonts w:hint="cs"/>
          <w:rtl/>
        </w:rPr>
        <w:t>לא. עתה, חבר הכנסת פרוש, שאלה נוספת. חבר הכנסת דהאמשה, אני מבקש: לא לקרוא קריאות ביניים בעמידה.</w:t>
      </w:r>
    </w:p>
    <w:p w14:paraId="6EC50C50" w14:textId="77777777" w:rsidR="00000000" w:rsidRDefault="00CF0F56">
      <w:pPr>
        <w:pStyle w:val="a0"/>
        <w:rPr>
          <w:rFonts w:hint="cs"/>
          <w:rtl/>
        </w:rPr>
      </w:pPr>
    </w:p>
    <w:p w14:paraId="187643D7" w14:textId="77777777" w:rsidR="00000000" w:rsidRDefault="00CF0F56">
      <w:pPr>
        <w:pStyle w:val="af0"/>
        <w:rPr>
          <w:rtl/>
        </w:rPr>
      </w:pPr>
      <w:bookmarkStart w:id="42" w:name="FS000000560T20_10_2004_12_42_14C"/>
      <w:bookmarkEnd w:id="42"/>
      <w:r>
        <w:rPr>
          <w:rtl/>
        </w:rPr>
        <w:t>אחמד טיבי (חד"ש-תע"ל):</w:t>
      </w:r>
    </w:p>
    <w:p w14:paraId="0C153C71" w14:textId="77777777" w:rsidR="00000000" w:rsidRDefault="00CF0F56">
      <w:pPr>
        <w:pStyle w:val="a0"/>
        <w:rPr>
          <w:rtl/>
        </w:rPr>
      </w:pPr>
    </w:p>
    <w:p w14:paraId="25BC6A68" w14:textId="77777777" w:rsidR="00000000" w:rsidRDefault="00CF0F56">
      <w:pPr>
        <w:pStyle w:val="a0"/>
        <w:rPr>
          <w:rFonts w:hint="cs"/>
          <w:rtl/>
        </w:rPr>
      </w:pPr>
      <w:r>
        <w:rPr>
          <w:rFonts w:hint="cs"/>
          <w:rtl/>
        </w:rPr>
        <w:t>זו שאלה.</w:t>
      </w:r>
    </w:p>
    <w:p w14:paraId="484AE9D4" w14:textId="77777777" w:rsidR="00000000" w:rsidRDefault="00CF0F56">
      <w:pPr>
        <w:pStyle w:val="af0"/>
        <w:rPr>
          <w:rFonts w:hint="cs"/>
          <w:rtl/>
        </w:rPr>
      </w:pPr>
    </w:p>
    <w:p w14:paraId="7CF93FE1" w14:textId="77777777" w:rsidR="00000000" w:rsidRDefault="00CF0F56">
      <w:pPr>
        <w:pStyle w:val="af0"/>
        <w:rPr>
          <w:rtl/>
        </w:rPr>
      </w:pPr>
      <w:r>
        <w:rPr>
          <w:rFonts w:hint="eastAsia"/>
          <w:rtl/>
        </w:rPr>
        <w:t>נסים</w:t>
      </w:r>
      <w:r>
        <w:rPr>
          <w:rtl/>
        </w:rPr>
        <w:t xml:space="preserve"> דהן (ש"ס):</w:t>
      </w:r>
    </w:p>
    <w:p w14:paraId="0114A117" w14:textId="77777777" w:rsidR="00000000" w:rsidRDefault="00CF0F56">
      <w:pPr>
        <w:pStyle w:val="a0"/>
        <w:rPr>
          <w:rFonts w:hint="cs"/>
          <w:rtl/>
        </w:rPr>
      </w:pPr>
    </w:p>
    <w:p w14:paraId="0F7496B2" w14:textId="77777777" w:rsidR="00000000" w:rsidRDefault="00CF0F56">
      <w:pPr>
        <w:pStyle w:val="a0"/>
        <w:rPr>
          <w:rFonts w:hint="cs"/>
          <w:rtl/>
        </w:rPr>
      </w:pPr>
      <w:r>
        <w:rPr>
          <w:rFonts w:hint="cs"/>
          <w:rtl/>
        </w:rPr>
        <w:t>זו לא שאלה.</w:t>
      </w:r>
    </w:p>
    <w:p w14:paraId="06C5EC02" w14:textId="77777777" w:rsidR="00000000" w:rsidRDefault="00CF0F56">
      <w:pPr>
        <w:pStyle w:val="a0"/>
        <w:rPr>
          <w:rFonts w:hint="cs"/>
          <w:rtl/>
        </w:rPr>
      </w:pPr>
    </w:p>
    <w:p w14:paraId="71FBB053" w14:textId="77777777" w:rsidR="00000000" w:rsidRDefault="00CF0F56">
      <w:pPr>
        <w:pStyle w:val="af0"/>
        <w:rPr>
          <w:rtl/>
        </w:rPr>
      </w:pPr>
      <w:r>
        <w:rPr>
          <w:rFonts w:hint="eastAsia"/>
          <w:rtl/>
        </w:rPr>
        <w:t>אחמד</w:t>
      </w:r>
      <w:r>
        <w:rPr>
          <w:rtl/>
        </w:rPr>
        <w:t xml:space="preserve"> טיבי (חד"ש-תע"ל):</w:t>
      </w:r>
    </w:p>
    <w:p w14:paraId="5FA84D0F" w14:textId="77777777" w:rsidR="00000000" w:rsidRDefault="00CF0F56">
      <w:pPr>
        <w:pStyle w:val="a0"/>
        <w:rPr>
          <w:rFonts w:hint="cs"/>
          <w:rtl/>
        </w:rPr>
      </w:pPr>
    </w:p>
    <w:p w14:paraId="56A12611" w14:textId="77777777" w:rsidR="00000000" w:rsidRDefault="00CF0F56">
      <w:pPr>
        <w:pStyle w:val="a0"/>
        <w:rPr>
          <w:rFonts w:hint="cs"/>
          <w:rtl/>
        </w:rPr>
      </w:pPr>
      <w:r>
        <w:rPr>
          <w:rFonts w:hint="cs"/>
          <w:rtl/>
        </w:rPr>
        <w:t>הוא רצה לענות.</w:t>
      </w:r>
    </w:p>
    <w:p w14:paraId="7F3E5069" w14:textId="77777777" w:rsidR="00000000" w:rsidRDefault="00CF0F56">
      <w:pPr>
        <w:pStyle w:val="a0"/>
        <w:rPr>
          <w:rFonts w:hint="cs"/>
          <w:rtl/>
        </w:rPr>
      </w:pPr>
    </w:p>
    <w:p w14:paraId="149FBE1D" w14:textId="77777777" w:rsidR="00000000" w:rsidRDefault="00CF0F56">
      <w:pPr>
        <w:pStyle w:val="af0"/>
        <w:rPr>
          <w:rtl/>
        </w:rPr>
      </w:pPr>
      <w:r>
        <w:rPr>
          <w:rFonts w:hint="eastAsia"/>
          <w:rtl/>
        </w:rPr>
        <w:t>נסים</w:t>
      </w:r>
      <w:r>
        <w:rPr>
          <w:rtl/>
        </w:rPr>
        <w:t xml:space="preserve"> דהן (ש"ס):</w:t>
      </w:r>
    </w:p>
    <w:p w14:paraId="4F4D1CA6" w14:textId="77777777" w:rsidR="00000000" w:rsidRDefault="00CF0F56">
      <w:pPr>
        <w:pStyle w:val="a0"/>
        <w:rPr>
          <w:rFonts w:hint="cs"/>
          <w:rtl/>
        </w:rPr>
      </w:pPr>
    </w:p>
    <w:p w14:paraId="5C50FC65" w14:textId="77777777" w:rsidR="00000000" w:rsidRDefault="00CF0F56">
      <w:pPr>
        <w:pStyle w:val="a0"/>
        <w:rPr>
          <w:rFonts w:hint="cs"/>
          <w:rtl/>
        </w:rPr>
      </w:pPr>
      <w:r>
        <w:rPr>
          <w:rFonts w:hint="cs"/>
          <w:rtl/>
        </w:rPr>
        <w:t>יש לך שאלות יותר יפות. סליחה, הוא לא חייב לענות.</w:t>
      </w:r>
    </w:p>
    <w:p w14:paraId="29EFA4B5" w14:textId="77777777" w:rsidR="00000000" w:rsidRDefault="00CF0F56">
      <w:pPr>
        <w:pStyle w:val="a0"/>
        <w:rPr>
          <w:rFonts w:hint="cs"/>
          <w:rtl/>
        </w:rPr>
      </w:pPr>
    </w:p>
    <w:p w14:paraId="698E6A73" w14:textId="77777777" w:rsidR="00000000" w:rsidRDefault="00CF0F56">
      <w:pPr>
        <w:pStyle w:val="af1"/>
        <w:rPr>
          <w:rtl/>
        </w:rPr>
      </w:pPr>
      <w:r>
        <w:rPr>
          <w:rtl/>
        </w:rPr>
        <w:t>היו"ר ראובן ריבלין:</w:t>
      </w:r>
    </w:p>
    <w:p w14:paraId="1796AE8C" w14:textId="77777777" w:rsidR="00000000" w:rsidRDefault="00CF0F56">
      <w:pPr>
        <w:pStyle w:val="a0"/>
        <w:rPr>
          <w:rtl/>
        </w:rPr>
      </w:pPr>
    </w:p>
    <w:p w14:paraId="0AB2F280" w14:textId="77777777" w:rsidR="00000000" w:rsidRDefault="00CF0F56">
      <w:pPr>
        <w:pStyle w:val="a0"/>
        <w:rPr>
          <w:rFonts w:hint="cs"/>
          <w:rtl/>
        </w:rPr>
      </w:pPr>
      <w:r>
        <w:rPr>
          <w:rFonts w:hint="cs"/>
          <w:rtl/>
        </w:rPr>
        <w:t>חבר הכנסת דהן, אדוני רוצה לנהל את הישיבה היום מהספסלים? מה קרה לכם היום?</w:t>
      </w:r>
    </w:p>
    <w:p w14:paraId="0E0DD07A" w14:textId="77777777" w:rsidR="00000000" w:rsidRDefault="00CF0F56">
      <w:pPr>
        <w:pStyle w:val="a0"/>
        <w:rPr>
          <w:rFonts w:hint="cs"/>
          <w:rtl/>
        </w:rPr>
      </w:pPr>
    </w:p>
    <w:p w14:paraId="43037FBC" w14:textId="77777777" w:rsidR="00000000" w:rsidRDefault="00CF0F56">
      <w:pPr>
        <w:pStyle w:val="af0"/>
        <w:rPr>
          <w:rtl/>
        </w:rPr>
      </w:pPr>
      <w:r>
        <w:rPr>
          <w:rFonts w:hint="eastAsia"/>
          <w:rtl/>
        </w:rPr>
        <w:t>אחמד</w:t>
      </w:r>
      <w:r>
        <w:rPr>
          <w:rtl/>
        </w:rPr>
        <w:t xml:space="preserve"> טיבי (חד"ש-תע"ל):</w:t>
      </w:r>
    </w:p>
    <w:p w14:paraId="78481799" w14:textId="77777777" w:rsidR="00000000" w:rsidRDefault="00CF0F56">
      <w:pPr>
        <w:pStyle w:val="a0"/>
        <w:rPr>
          <w:rFonts w:hint="cs"/>
          <w:rtl/>
        </w:rPr>
      </w:pPr>
    </w:p>
    <w:p w14:paraId="00BE53A7" w14:textId="77777777" w:rsidR="00000000" w:rsidRDefault="00CF0F56">
      <w:pPr>
        <w:pStyle w:val="a0"/>
        <w:rPr>
          <w:rFonts w:hint="cs"/>
          <w:rtl/>
        </w:rPr>
      </w:pPr>
      <w:r>
        <w:rPr>
          <w:rFonts w:hint="cs"/>
          <w:rtl/>
        </w:rPr>
        <w:t>הוא כועס.</w:t>
      </w:r>
    </w:p>
    <w:p w14:paraId="209BE5F1" w14:textId="77777777" w:rsidR="00000000" w:rsidRDefault="00CF0F56">
      <w:pPr>
        <w:pStyle w:val="a0"/>
        <w:rPr>
          <w:rFonts w:hint="cs"/>
          <w:rtl/>
        </w:rPr>
      </w:pPr>
    </w:p>
    <w:p w14:paraId="17D111D7" w14:textId="77777777" w:rsidR="00000000" w:rsidRDefault="00CF0F56">
      <w:pPr>
        <w:pStyle w:val="af1"/>
        <w:rPr>
          <w:rtl/>
        </w:rPr>
      </w:pPr>
      <w:r>
        <w:rPr>
          <w:rtl/>
        </w:rPr>
        <w:t>היו"ר ראובן ריבלין:</w:t>
      </w:r>
    </w:p>
    <w:p w14:paraId="4AA6286E" w14:textId="77777777" w:rsidR="00000000" w:rsidRDefault="00CF0F56">
      <w:pPr>
        <w:pStyle w:val="a0"/>
        <w:rPr>
          <w:rtl/>
        </w:rPr>
      </w:pPr>
    </w:p>
    <w:p w14:paraId="6369D272" w14:textId="77777777" w:rsidR="00000000" w:rsidRDefault="00CF0F56">
      <w:pPr>
        <w:pStyle w:val="a0"/>
        <w:rPr>
          <w:rFonts w:hint="cs"/>
          <w:rtl/>
        </w:rPr>
      </w:pPr>
      <w:r>
        <w:rPr>
          <w:rFonts w:hint="cs"/>
          <w:rtl/>
        </w:rPr>
        <w:t>חבר הכנסת טיבי רשאי לומר מה שהוא רוצה</w:t>
      </w:r>
      <w:r>
        <w:rPr>
          <w:rFonts w:hint="cs"/>
          <w:rtl/>
        </w:rPr>
        <w:t xml:space="preserve"> ולהוסיף סימן שאלה. סגן השר לא נולד היום, ותאמין לי שהוא יודע להשיב. חבר הכנסת פרוש, שאלה נוספת.</w:t>
      </w:r>
    </w:p>
    <w:p w14:paraId="6DBB56B3" w14:textId="77777777" w:rsidR="00000000" w:rsidRDefault="00CF0F56">
      <w:pPr>
        <w:pStyle w:val="a0"/>
        <w:rPr>
          <w:rFonts w:hint="cs"/>
          <w:rtl/>
        </w:rPr>
      </w:pPr>
    </w:p>
    <w:p w14:paraId="46F9F176" w14:textId="77777777" w:rsidR="00000000" w:rsidRDefault="00CF0F56">
      <w:pPr>
        <w:pStyle w:val="a"/>
        <w:rPr>
          <w:rtl/>
        </w:rPr>
      </w:pPr>
      <w:bookmarkStart w:id="43" w:name="FS000000563T20_10_2004_12_45_34"/>
      <w:bookmarkStart w:id="44" w:name="_Toc92193250"/>
      <w:bookmarkEnd w:id="43"/>
      <w:r>
        <w:rPr>
          <w:rFonts w:hint="eastAsia"/>
          <w:rtl/>
        </w:rPr>
        <w:t>מאיר</w:t>
      </w:r>
      <w:r>
        <w:rPr>
          <w:rtl/>
        </w:rPr>
        <w:t xml:space="preserve"> פרוש (יהדות התורה):</w:t>
      </w:r>
      <w:bookmarkEnd w:id="44"/>
    </w:p>
    <w:p w14:paraId="7DB10D03" w14:textId="77777777" w:rsidR="00000000" w:rsidRDefault="00CF0F56">
      <w:pPr>
        <w:pStyle w:val="a0"/>
        <w:rPr>
          <w:rFonts w:hint="cs"/>
          <w:rtl/>
        </w:rPr>
      </w:pPr>
    </w:p>
    <w:p w14:paraId="0C4D216E" w14:textId="77777777" w:rsidR="00000000" w:rsidRDefault="00CF0F56">
      <w:pPr>
        <w:pStyle w:val="a0"/>
        <w:rPr>
          <w:rFonts w:hint="cs"/>
          <w:rtl/>
        </w:rPr>
      </w:pPr>
      <w:r>
        <w:rPr>
          <w:rFonts w:hint="cs"/>
          <w:rtl/>
        </w:rPr>
        <w:t>אדוני היושב-ראש, מכובדי סגן השר, לא אשאל מדוע סגן השר לביטחון פנים עונה על נושאים שקשורים לשר הביטחון. אני שואל את סגן השר לביטחון פ</w:t>
      </w:r>
      <w:r>
        <w:rPr>
          <w:rFonts w:hint="cs"/>
          <w:rtl/>
        </w:rPr>
        <w:t>נים: השבוע היו הפגנות בעכו כתוצאה מחילולי קברים שם.</w:t>
      </w:r>
    </w:p>
    <w:p w14:paraId="06083DD3" w14:textId="77777777" w:rsidR="00000000" w:rsidRDefault="00CF0F56">
      <w:pPr>
        <w:pStyle w:val="a0"/>
        <w:rPr>
          <w:rFonts w:hint="cs"/>
          <w:rtl/>
        </w:rPr>
      </w:pPr>
    </w:p>
    <w:p w14:paraId="0538785C" w14:textId="77777777" w:rsidR="00000000" w:rsidRDefault="00CF0F56">
      <w:pPr>
        <w:pStyle w:val="af1"/>
        <w:rPr>
          <w:rtl/>
        </w:rPr>
      </w:pPr>
      <w:r>
        <w:rPr>
          <w:rtl/>
        </w:rPr>
        <w:t>היו"ר ראובן ריבלין:</w:t>
      </w:r>
    </w:p>
    <w:p w14:paraId="626E1772" w14:textId="77777777" w:rsidR="00000000" w:rsidRDefault="00CF0F56">
      <w:pPr>
        <w:pStyle w:val="a0"/>
        <w:rPr>
          <w:rtl/>
        </w:rPr>
      </w:pPr>
    </w:p>
    <w:p w14:paraId="348648D5" w14:textId="77777777" w:rsidR="00000000" w:rsidRDefault="00CF0F56">
      <w:pPr>
        <w:pStyle w:val="a0"/>
        <w:rPr>
          <w:rFonts w:hint="cs"/>
          <w:rtl/>
        </w:rPr>
      </w:pPr>
      <w:r>
        <w:rPr>
          <w:rFonts w:hint="cs"/>
          <w:rtl/>
        </w:rPr>
        <w:t>מה שייך כרגע - - -?</w:t>
      </w:r>
    </w:p>
    <w:p w14:paraId="1EA4D3BF" w14:textId="77777777" w:rsidR="00000000" w:rsidRDefault="00CF0F56">
      <w:pPr>
        <w:pStyle w:val="a0"/>
        <w:rPr>
          <w:rFonts w:hint="cs"/>
          <w:rtl/>
        </w:rPr>
      </w:pPr>
    </w:p>
    <w:p w14:paraId="345BFAFD" w14:textId="77777777" w:rsidR="00000000" w:rsidRDefault="00CF0F56">
      <w:pPr>
        <w:pStyle w:val="-"/>
        <w:rPr>
          <w:rtl/>
        </w:rPr>
      </w:pPr>
      <w:bookmarkStart w:id="45" w:name="FS000000563T20_10_2004_12_46_31C"/>
      <w:bookmarkEnd w:id="45"/>
      <w:r>
        <w:rPr>
          <w:rtl/>
        </w:rPr>
        <w:t>מאיר פרוש (יהדות התורה):</w:t>
      </w:r>
    </w:p>
    <w:p w14:paraId="47B88304" w14:textId="77777777" w:rsidR="00000000" w:rsidRDefault="00CF0F56">
      <w:pPr>
        <w:pStyle w:val="a0"/>
        <w:rPr>
          <w:rtl/>
        </w:rPr>
      </w:pPr>
    </w:p>
    <w:p w14:paraId="0C8718C2" w14:textId="77777777" w:rsidR="00000000" w:rsidRDefault="00CF0F56">
      <w:pPr>
        <w:pStyle w:val="a0"/>
        <w:rPr>
          <w:rFonts w:hint="cs"/>
          <w:rtl/>
        </w:rPr>
      </w:pPr>
      <w:r>
        <w:rPr>
          <w:rFonts w:hint="cs"/>
          <w:rtl/>
        </w:rPr>
        <w:t>אני רוצה להראות - - -</w:t>
      </w:r>
    </w:p>
    <w:p w14:paraId="35CD77F6" w14:textId="77777777" w:rsidR="00000000" w:rsidRDefault="00CF0F56">
      <w:pPr>
        <w:pStyle w:val="a0"/>
        <w:rPr>
          <w:rFonts w:hint="cs"/>
          <w:rtl/>
        </w:rPr>
      </w:pPr>
    </w:p>
    <w:p w14:paraId="267FD5A9" w14:textId="77777777" w:rsidR="00000000" w:rsidRDefault="00CF0F56">
      <w:pPr>
        <w:pStyle w:val="af1"/>
        <w:rPr>
          <w:rtl/>
        </w:rPr>
      </w:pPr>
      <w:r>
        <w:rPr>
          <w:rtl/>
        </w:rPr>
        <w:t>היו"ר ראובן ריבלין:</w:t>
      </w:r>
    </w:p>
    <w:p w14:paraId="11347E34" w14:textId="77777777" w:rsidR="00000000" w:rsidRDefault="00CF0F56">
      <w:pPr>
        <w:pStyle w:val="a0"/>
        <w:rPr>
          <w:rtl/>
        </w:rPr>
      </w:pPr>
    </w:p>
    <w:p w14:paraId="25DA4125" w14:textId="77777777" w:rsidR="00000000" w:rsidRDefault="00CF0F56">
      <w:pPr>
        <w:pStyle w:val="a0"/>
        <w:rPr>
          <w:rFonts w:hint="cs"/>
          <w:rtl/>
        </w:rPr>
      </w:pPr>
      <w:r>
        <w:rPr>
          <w:rFonts w:hint="cs"/>
          <w:rtl/>
        </w:rPr>
        <w:t>אבל, אדוני, אני נותן - - -</w:t>
      </w:r>
    </w:p>
    <w:p w14:paraId="41020162" w14:textId="77777777" w:rsidR="00000000" w:rsidRDefault="00CF0F56">
      <w:pPr>
        <w:pStyle w:val="a0"/>
        <w:rPr>
          <w:rFonts w:hint="cs"/>
          <w:rtl/>
        </w:rPr>
      </w:pPr>
    </w:p>
    <w:p w14:paraId="04FBD762" w14:textId="77777777" w:rsidR="00000000" w:rsidRDefault="00CF0F56">
      <w:pPr>
        <w:pStyle w:val="-"/>
        <w:rPr>
          <w:rtl/>
        </w:rPr>
      </w:pPr>
      <w:bookmarkStart w:id="46" w:name="FS000000563T20_10_2004_12_46_40C"/>
      <w:bookmarkEnd w:id="46"/>
      <w:r>
        <w:rPr>
          <w:rtl/>
        </w:rPr>
        <w:t>מאיר פרוש (יהדות התורה):</w:t>
      </w:r>
    </w:p>
    <w:p w14:paraId="4C8288B7" w14:textId="77777777" w:rsidR="00000000" w:rsidRDefault="00CF0F56">
      <w:pPr>
        <w:pStyle w:val="a0"/>
        <w:rPr>
          <w:rtl/>
        </w:rPr>
      </w:pPr>
    </w:p>
    <w:p w14:paraId="46C3C493" w14:textId="77777777" w:rsidR="00000000" w:rsidRDefault="00CF0F56">
      <w:pPr>
        <w:pStyle w:val="a0"/>
        <w:rPr>
          <w:rFonts w:hint="cs"/>
          <w:rtl/>
        </w:rPr>
      </w:pPr>
      <w:r>
        <w:rPr>
          <w:rFonts w:hint="cs"/>
          <w:rtl/>
        </w:rPr>
        <w:t>אני רוצה שסגן השר יראה איך כמה שוטרים</w:t>
      </w:r>
      <w:r>
        <w:rPr>
          <w:rFonts w:hint="cs"/>
          <w:rtl/>
        </w:rPr>
        <w:t xml:space="preserve"> מתנכלים למפגין בצורה איומה, ואינני רוצה לומר מה התמונות האלה מזכירות ולאילו שנים הן מובילות אותנו. אני שואל את סגן השר לביטחון פנים, ועשיתי זאת אתמול כשהייתי אצל מפקד מחוז הצפון והראיתי לו את התמונות, וכולם הזדעזעו. אני רוצה לשאול אותך, כסגן השר לביטחון פ</w:t>
      </w:r>
      <w:r>
        <w:rPr>
          <w:rFonts w:hint="cs"/>
          <w:rtl/>
        </w:rPr>
        <w:t>נים: מהי האחריות שלהם? ומה אתם תעשו כדי שבעתיד לא תנהגו בדרך הזאת?</w:t>
      </w:r>
    </w:p>
    <w:p w14:paraId="5F590B0D" w14:textId="77777777" w:rsidR="00000000" w:rsidRDefault="00CF0F56">
      <w:pPr>
        <w:pStyle w:val="a0"/>
        <w:rPr>
          <w:rFonts w:hint="cs"/>
          <w:rtl/>
        </w:rPr>
      </w:pPr>
    </w:p>
    <w:p w14:paraId="7609CEC8" w14:textId="77777777" w:rsidR="00000000" w:rsidRDefault="00CF0F56">
      <w:pPr>
        <w:pStyle w:val="af1"/>
        <w:rPr>
          <w:rtl/>
        </w:rPr>
      </w:pPr>
      <w:r>
        <w:rPr>
          <w:rtl/>
        </w:rPr>
        <w:t>היו"ר ראובן ריבלין:</w:t>
      </w:r>
    </w:p>
    <w:p w14:paraId="714EBF6C" w14:textId="77777777" w:rsidR="00000000" w:rsidRDefault="00CF0F56">
      <w:pPr>
        <w:pStyle w:val="a0"/>
        <w:rPr>
          <w:rtl/>
        </w:rPr>
      </w:pPr>
    </w:p>
    <w:p w14:paraId="75127A4F" w14:textId="77777777" w:rsidR="00000000" w:rsidRDefault="00CF0F56">
      <w:pPr>
        <w:pStyle w:val="a0"/>
        <w:rPr>
          <w:rFonts w:hint="cs"/>
          <w:rtl/>
        </w:rPr>
      </w:pPr>
      <w:r>
        <w:rPr>
          <w:rFonts w:hint="cs"/>
          <w:rtl/>
        </w:rPr>
        <w:t>תודה רבה. קודם כול, אני רוצה להעיר לחבר הכנסת פרוש, שחבר הכנסת גפני הגיש הצעה לפי סעיף 53 ואישרתי לו. חיכיתי רק ששר התחבורה ייכנס.</w:t>
      </w:r>
    </w:p>
    <w:p w14:paraId="60EB0E13" w14:textId="77777777" w:rsidR="00000000" w:rsidRDefault="00CF0F56">
      <w:pPr>
        <w:pStyle w:val="a0"/>
        <w:rPr>
          <w:rFonts w:hint="cs"/>
          <w:rtl/>
        </w:rPr>
      </w:pPr>
    </w:p>
    <w:p w14:paraId="3487E5F7" w14:textId="77777777" w:rsidR="00000000" w:rsidRDefault="00CF0F56">
      <w:pPr>
        <w:pStyle w:val="-"/>
        <w:rPr>
          <w:rtl/>
        </w:rPr>
      </w:pPr>
      <w:bookmarkStart w:id="47" w:name="FS000000563T20_10_2004_12_50_14C"/>
      <w:bookmarkEnd w:id="47"/>
      <w:r>
        <w:rPr>
          <w:rtl/>
        </w:rPr>
        <w:t>מאיר פרוש (יהדות התורה):</w:t>
      </w:r>
    </w:p>
    <w:p w14:paraId="5C8E0042" w14:textId="77777777" w:rsidR="00000000" w:rsidRDefault="00CF0F56">
      <w:pPr>
        <w:pStyle w:val="a0"/>
        <w:rPr>
          <w:rtl/>
        </w:rPr>
      </w:pPr>
    </w:p>
    <w:p w14:paraId="4EACC169" w14:textId="77777777" w:rsidR="00000000" w:rsidRDefault="00CF0F56">
      <w:pPr>
        <w:pStyle w:val="a0"/>
        <w:rPr>
          <w:rFonts w:hint="cs"/>
          <w:rtl/>
        </w:rPr>
      </w:pPr>
      <w:r>
        <w:rPr>
          <w:rFonts w:hint="cs"/>
          <w:rtl/>
        </w:rPr>
        <w:t>אם הוא הי</w:t>
      </w:r>
      <w:r>
        <w:rPr>
          <w:rFonts w:hint="cs"/>
          <w:rtl/>
        </w:rPr>
        <w:t>ה מתייעץ אתי - לא הייתי עושה זאת. אבל, הוא לא התייעץ אתי.</w:t>
      </w:r>
    </w:p>
    <w:p w14:paraId="5484C664" w14:textId="77777777" w:rsidR="00000000" w:rsidRDefault="00CF0F56">
      <w:pPr>
        <w:pStyle w:val="a0"/>
        <w:rPr>
          <w:rFonts w:hint="cs"/>
          <w:rtl/>
        </w:rPr>
      </w:pPr>
    </w:p>
    <w:p w14:paraId="04BBBDBA" w14:textId="77777777" w:rsidR="00000000" w:rsidRDefault="00CF0F56">
      <w:pPr>
        <w:pStyle w:val="af1"/>
        <w:rPr>
          <w:rtl/>
        </w:rPr>
      </w:pPr>
      <w:r>
        <w:rPr>
          <w:rtl/>
        </w:rPr>
        <w:t>היו"ר ראובן ריבלין:</w:t>
      </w:r>
    </w:p>
    <w:p w14:paraId="316A426B" w14:textId="77777777" w:rsidR="00000000" w:rsidRDefault="00CF0F56">
      <w:pPr>
        <w:pStyle w:val="a0"/>
        <w:rPr>
          <w:rtl/>
        </w:rPr>
      </w:pPr>
    </w:p>
    <w:p w14:paraId="5482BF0A" w14:textId="77777777" w:rsidR="00000000" w:rsidRDefault="00CF0F56">
      <w:pPr>
        <w:pStyle w:val="a0"/>
        <w:rPr>
          <w:rFonts w:hint="cs"/>
          <w:rtl/>
        </w:rPr>
      </w:pPr>
      <w:r>
        <w:rPr>
          <w:rFonts w:hint="cs"/>
          <w:rtl/>
        </w:rPr>
        <w:t>מובן שזכותו לשאול את סגן השר. כבוד סגן השר, אם השאלה אינה נובעת מהשאלה הראשית, אתה רשאי לענות וגם רשאי לא לענות.</w:t>
      </w:r>
    </w:p>
    <w:p w14:paraId="36E7B701" w14:textId="77777777" w:rsidR="00000000" w:rsidRDefault="00CF0F56">
      <w:pPr>
        <w:pStyle w:val="a0"/>
        <w:rPr>
          <w:rFonts w:hint="cs"/>
          <w:rtl/>
        </w:rPr>
      </w:pPr>
    </w:p>
    <w:p w14:paraId="72646911" w14:textId="77777777" w:rsidR="00000000" w:rsidRDefault="00CF0F56">
      <w:pPr>
        <w:pStyle w:val="af0"/>
        <w:rPr>
          <w:rtl/>
        </w:rPr>
      </w:pPr>
      <w:r>
        <w:rPr>
          <w:rFonts w:hint="eastAsia"/>
          <w:rtl/>
        </w:rPr>
        <w:t>סגן</w:t>
      </w:r>
      <w:r>
        <w:rPr>
          <w:rtl/>
        </w:rPr>
        <w:t xml:space="preserve"> השר לביטחון פנים יעקב אדרי:</w:t>
      </w:r>
    </w:p>
    <w:p w14:paraId="111FAADD" w14:textId="77777777" w:rsidR="00000000" w:rsidRDefault="00CF0F56">
      <w:pPr>
        <w:pStyle w:val="a0"/>
        <w:rPr>
          <w:rFonts w:hint="cs"/>
          <w:rtl/>
        </w:rPr>
      </w:pPr>
    </w:p>
    <w:p w14:paraId="06EA932A" w14:textId="77777777" w:rsidR="00000000" w:rsidRDefault="00CF0F56">
      <w:pPr>
        <w:pStyle w:val="a0"/>
        <w:rPr>
          <w:rFonts w:hint="cs"/>
          <w:rtl/>
        </w:rPr>
      </w:pPr>
      <w:r>
        <w:rPr>
          <w:rFonts w:hint="cs"/>
          <w:rtl/>
        </w:rPr>
        <w:t>של הרב פרוש?</w:t>
      </w:r>
    </w:p>
    <w:p w14:paraId="701C728B" w14:textId="77777777" w:rsidR="00000000" w:rsidRDefault="00CF0F56">
      <w:pPr>
        <w:pStyle w:val="a0"/>
        <w:rPr>
          <w:rFonts w:hint="cs"/>
          <w:rtl/>
        </w:rPr>
      </w:pPr>
    </w:p>
    <w:p w14:paraId="0E6338DB" w14:textId="77777777" w:rsidR="00000000" w:rsidRDefault="00CF0F56">
      <w:pPr>
        <w:pStyle w:val="af1"/>
        <w:rPr>
          <w:rtl/>
        </w:rPr>
      </w:pPr>
      <w:r>
        <w:rPr>
          <w:rtl/>
        </w:rPr>
        <w:t>היו"ר ראובן ריב</w:t>
      </w:r>
      <w:r>
        <w:rPr>
          <w:rtl/>
        </w:rPr>
        <w:t>לין:</w:t>
      </w:r>
    </w:p>
    <w:p w14:paraId="0F88F4DD" w14:textId="77777777" w:rsidR="00000000" w:rsidRDefault="00CF0F56">
      <w:pPr>
        <w:pStyle w:val="a0"/>
        <w:rPr>
          <w:rtl/>
        </w:rPr>
      </w:pPr>
    </w:p>
    <w:p w14:paraId="14268AD2" w14:textId="77777777" w:rsidR="00000000" w:rsidRDefault="00CF0F56">
      <w:pPr>
        <w:pStyle w:val="a0"/>
        <w:rPr>
          <w:rFonts w:hint="cs"/>
          <w:rtl/>
        </w:rPr>
      </w:pPr>
      <w:r>
        <w:rPr>
          <w:rFonts w:hint="cs"/>
          <w:rtl/>
        </w:rPr>
        <w:t>של הרב פרוש.</w:t>
      </w:r>
    </w:p>
    <w:p w14:paraId="25A8472C" w14:textId="77777777" w:rsidR="00000000" w:rsidRDefault="00CF0F56">
      <w:pPr>
        <w:pStyle w:val="-"/>
        <w:rPr>
          <w:rtl/>
        </w:rPr>
      </w:pPr>
      <w:bookmarkStart w:id="48" w:name="FS000000563T20_10_2004_12_51_16C"/>
      <w:bookmarkEnd w:id="48"/>
    </w:p>
    <w:p w14:paraId="43BF3541" w14:textId="77777777" w:rsidR="00000000" w:rsidRDefault="00CF0F56">
      <w:pPr>
        <w:pStyle w:val="-"/>
        <w:rPr>
          <w:rtl/>
        </w:rPr>
      </w:pPr>
      <w:r>
        <w:rPr>
          <w:rtl/>
        </w:rPr>
        <w:t>מאיר פרוש (יהדות התורה):</w:t>
      </w:r>
    </w:p>
    <w:p w14:paraId="196AE964" w14:textId="77777777" w:rsidR="00000000" w:rsidRDefault="00CF0F56">
      <w:pPr>
        <w:pStyle w:val="a0"/>
        <w:rPr>
          <w:rtl/>
        </w:rPr>
      </w:pPr>
    </w:p>
    <w:p w14:paraId="35884E96" w14:textId="77777777" w:rsidR="00000000" w:rsidRDefault="00CF0F56">
      <w:pPr>
        <w:pStyle w:val="a0"/>
        <w:rPr>
          <w:rFonts w:hint="cs"/>
          <w:rtl/>
        </w:rPr>
      </w:pPr>
      <w:r>
        <w:rPr>
          <w:rFonts w:hint="cs"/>
          <w:rtl/>
        </w:rPr>
        <w:t>אם תוכל, תענה.</w:t>
      </w:r>
    </w:p>
    <w:p w14:paraId="493B9F3E" w14:textId="77777777" w:rsidR="00000000" w:rsidRDefault="00CF0F56">
      <w:pPr>
        <w:pStyle w:val="a0"/>
        <w:rPr>
          <w:rFonts w:hint="cs"/>
          <w:rtl/>
        </w:rPr>
      </w:pPr>
    </w:p>
    <w:p w14:paraId="0F58E3B2" w14:textId="77777777" w:rsidR="00000000" w:rsidRDefault="00CF0F56">
      <w:pPr>
        <w:pStyle w:val="af1"/>
        <w:rPr>
          <w:rtl/>
        </w:rPr>
      </w:pPr>
      <w:r>
        <w:rPr>
          <w:rtl/>
        </w:rPr>
        <w:t>היו"ר ראובן ריבלין:</w:t>
      </w:r>
    </w:p>
    <w:p w14:paraId="6023D2CB" w14:textId="77777777" w:rsidR="00000000" w:rsidRDefault="00CF0F56">
      <w:pPr>
        <w:pStyle w:val="a0"/>
        <w:rPr>
          <w:rtl/>
        </w:rPr>
      </w:pPr>
    </w:p>
    <w:p w14:paraId="595A9940" w14:textId="77777777" w:rsidR="00000000" w:rsidRDefault="00CF0F56">
      <w:pPr>
        <w:pStyle w:val="a0"/>
        <w:rPr>
          <w:rFonts w:hint="cs"/>
          <w:rtl/>
        </w:rPr>
      </w:pPr>
      <w:r>
        <w:rPr>
          <w:rFonts w:hint="cs"/>
          <w:rtl/>
        </w:rPr>
        <w:t>חבר הכנסת טלב אלסאנע, שאלה נוספת לשאלתו של חבר הכנסת טיבי.</w:t>
      </w:r>
    </w:p>
    <w:p w14:paraId="03B60E7C" w14:textId="77777777" w:rsidR="00000000" w:rsidRDefault="00CF0F56">
      <w:pPr>
        <w:pStyle w:val="a0"/>
        <w:rPr>
          <w:rFonts w:hint="cs"/>
          <w:rtl/>
        </w:rPr>
      </w:pPr>
    </w:p>
    <w:p w14:paraId="7A56638A" w14:textId="77777777" w:rsidR="00000000" w:rsidRDefault="00CF0F56">
      <w:pPr>
        <w:pStyle w:val="af0"/>
        <w:rPr>
          <w:rtl/>
        </w:rPr>
      </w:pPr>
      <w:r>
        <w:rPr>
          <w:rFonts w:hint="eastAsia"/>
          <w:rtl/>
        </w:rPr>
        <w:t>מאיר</w:t>
      </w:r>
      <w:r>
        <w:rPr>
          <w:rtl/>
        </w:rPr>
        <w:t xml:space="preserve"> פרוש (יהדות התורה):</w:t>
      </w:r>
    </w:p>
    <w:p w14:paraId="5F35A3AF" w14:textId="77777777" w:rsidR="00000000" w:rsidRDefault="00CF0F56">
      <w:pPr>
        <w:pStyle w:val="a0"/>
        <w:rPr>
          <w:rFonts w:hint="cs"/>
          <w:rtl/>
        </w:rPr>
      </w:pPr>
    </w:p>
    <w:p w14:paraId="27D568D6" w14:textId="77777777" w:rsidR="00000000" w:rsidRDefault="00CF0F56">
      <w:pPr>
        <w:pStyle w:val="a0"/>
        <w:rPr>
          <w:rFonts w:hint="cs"/>
          <w:rtl/>
        </w:rPr>
      </w:pPr>
      <w:r>
        <w:rPr>
          <w:rFonts w:hint="cs"/>
          <w:rtl/>
        </w:rPr>
        <w:t>- - -</w:t>
      </w:r>
    </w:p>
    <w:p w14:paraId="4123A1AC" w14:textId="77777777" w:rsidR="00000000" w:rsidRDefault="00CF0F56">
      <w:pPr>
        <w:pStyle w:val="a0"/>
        <w:rPr>
          <w:rFonts w:hint="cs"/>
          <w:rtl/>
        </w:rPr>
      </w:pPr>
    </w:p>
    <w:p w14:paraId="0EFE2BB7" w14:textId="77777777" w:rsidR="00000000" w:rsidRDefault="00CF0F56">
      <w:pPr>
        <w:pStyle w:val="af1"/>
        <w:rPr>
          <w:rtl/>
        </w:rPr>
      </w:pPr>
      <w:r>
        <w:rPr>
          <w:rtl/>
        </w:rPr>
        <w:t>היו"ר ראובן ריבלין:</w:t>
      </w:r>
    </w:p>
    <w:p w14:paraId="47DFB1FE" w14:textId="77777777" w:rsidR="00000000" w:rsidRDefault="00CF0F56">
      <w:pPr>
        <w:pStyle w:val="a0"/>
        <w:rPr>
          <w:rtl/>
        </w:rPr>
      </w:pPr>
    </w:p>
    <w:p w14:paraId="6BBC450C" w14:textId="77777777" w:rsidR="00000000" w:rsidRDefault="00CF0F56">
      <w:pPr>
        <w:pStyle w:val="a0"/>
        <w:rPr>
          <w:rFonts w:hint="cs"/>
          <w:rtl/>
        </w:rPr>
      </w:pPr>
      <w:r>
        <w:rPr>
          <w:rFonts w:hint="cs"/>
          <w:rtl/>
        </w:rPr>
        <w:t xml:space="preserve">רבותי, סגן השר אדרי לא בא לכנסת מבית-ספר תיכון או מבית-ספר </w:t>
      </w:r>
      <w:r>
        <w:rPr>
          <w:rFonts w:hint="cs"/>
          <w:rtl/>
        </w:rPr>
        <w:t>עממי. הוא היה ראש עיר, והוא מנהיג בעצמו. תסמכו עליו. הוא יודע מה הוא עושה.</w:t>
      </w:r>
    </w:p>
    <w:p w14:paraId="30B1CD27" w14:textId="77777777" w:rsidR="00000000" w:rsidRDefault="00CF0F56">
      <w:pPr>
        <w:pStyle w:val="a0"/>
        <w:rPr>
          <w:rFonts w:hint="cs"/>
          <w:rtl/>
        </w:rPr>
      </w:pPr>
    </w:p>
    <w:p w14:paraId="30182B4F" w14:textId="77777777" w:rsidR="00000000" w:rsidRDefault="00CF0F56">
      <w:pPr>
        <w:pStyle w:val="a"/>
        <w:rPr>
          <w:rtl/>
        </w:rPr>
      </w:pPr>
      <w:bookmarkStart w:id="49" w:name="FS000000549T20_10_2004_12_52_33"/>
      <w:bookmarkStart w:id="50" w:name="_Toc92193251"/>
      <w:bookmarkEnd w:id="49"/>
      <w:r>
        <w:rPr>
          <w:rFonts w:hint="eastAsia"/>
          <w:rtl/>
        </w:rPr>
        <w:t>טלב</w:t>
      </w:r>
      <w:r>
        <w:rPr>
          <w:rtl/>
        </w:rPr>
        <w:t xml:space="preserve"> אלסאנע (רע"ם):</w:t>
      </w:r>
      <w:bookmarkEnd w:id="50"/>
    </w:p>
    <w:p w14:paraId="2A423CE2" w14:textId="77777777" w:rsidR="00000000" w:rsidRDefault="00CF0F56">
      <w:pPr>
        <w:pStyle w:val="a0"/>
        <w:rPr>
          <w:rFonts w:hint="cs"/>
          <w:rtl/>
        </w:rPr>
      </w:pPr>
    </w:p>
    <w:p w14:paraId="4A267302" w14:textId="77777777" w:rsidR="00000000" w:rsidRDefault="00CF0F56">
      <w:pPr>
        <w:pStyle w:val="a0"/>
        <w:rPr>
          <w:rFonts w:hint="cs"/>
          <w:rtl/>
        </w:rPr>
      </w:pPr>
      <w:r>
        <w:rPr>
          <w:rFonts w:hint="cs"/>
          <w:rtl/>
        </w:rPr>
        <w:t xml:space="preserve">אדוני היושב-ראש, חברי הכנסת, כבוד סגן השר, האירועים האלה, שהתפרסמו לאחרונה, אומנם הם התפרסמו לאחרונה, אבל הם לא חדשים. בחברון היתה השתוללות של יחידת מג"ב - היו </w:t>
      </w:r>
      <w:r>
        <w:rPr>
          <w:rFonts w:hint="cs"/>
          <w:rtl/>
        </w:rPr>
        <w:t xml:space="preserve">אוספים פתקים ודורשים מעוברי אורח להוציא פתק, והעונש שנכתב בתוך הפתק אותו אדם היה מקבל אותו. או מכים או יורים. זרקו תושב חברון מתוך רכב נוסע. פלשו לשוק הסיטונאי בחברון. זאת נוסף על ההתעללות במחסומים. </w:t>
      </w:r>
    </w:p>
    <w:p w14:paraId="4016E373" w14:textId="77777777" w:rsidR="00000000" w:rsidRDefault="00CF0F56">
      <w:pPr>
        <w:pStyle w:val="a0"/>
        <w:rPr>
          <w:rFonts w:hint="cs"/>
          <w:rtl/>
        </w:rPr>
      </w:pPr>
    </w:p>
    <w:p w14:paraId="492096CE" w14:textId="77777777" w:rsidR="00000000" w:rsidRDefault="00CF0F56">
      <w:pPr>
        <w:pStyle w:val="a0"/>
        <w:rPr>
          <w:rFonts w:hint="cs"/>
          <w:rtl/>
        </w:rPr>
      </w:pPr>
      <w:r>
        <w:rPr>
          <w:rFonts w:hint="cs"/>
          <w:rtl/>
        </w:rPr>
        <w:t>הבעיה היא שאנחנו שומעים את התשובה השגרתית: "מצ"ח חוקרת"</w:t>
      </w:r>
      <w:r>
        <w:rPr>
          <w:rFonts w:hint="cs"/>
          <w:rtl/>
        </w:rPr>
        <w:t>. איפה התוצאות של חקירת מצ"ח? ומה אתה מבטיח לנו, לעדכן אותנו, לעדכן את הכנסת, לגבי תוצאות החקירה באירוע שנחשף ב-</w:t>
      </w:r>
      <w:r>
        <w:rPr>
          <w:rFonts w:hint="cs"/>
        </w:rPr>
        <w:t>Ynet</w:t>
      </w:r>
      <w:r>
        <w:rPr>
          <w:rFonts w:hint="cs"/>
          <w:rtl/>
        </w:rPr>
        <w:t>? האם הדבר הזה ייעשה? תודה רבה.</w:t>
      </w:r>
    </w:p>
    <w:p w14:paraId="0246497C" w14:textId="77777777" w:rsidR="00000000" w:rsidRDefault="00CF0F56">
      <w:pPr>
        <w:pStyle w:val="a0"/>
        <w:rPr>
          <w:rFonts w:hint="cs"/>
          <w:rtl/>
        </w:rPr>
      </w:pPr>
    </w:p>
    <w:p w14:paraId="5D7DDC0F" w14:textId="77777777" w:rsidR="00000000" w:rsidRDefault="00CF0F56">
      <w:pPr>
        <w:pStyle w:val="af1"/>
        <w:rPr>
          <w:rtl/>
        </w:rPr>
      </w:pPr>
      <w:r>
        <w:rPr>
          <w:rtl/>
        </w:rPr>
        <w:t>היו"ר ראובן ריבלין:</w:t>
      </w:r>
    </w:p>
    <w:p w14:paraId="40700644" w14:textId="77777777" w:rsidR="00000000" w:rsidRDefault="00CF0F56">
      <w:pPr>
        <w:pStyle w:val="a0"/>
        <w:rPr>
          <w:rtl/>
        </w:rPr>
      </w:pPr>
    </w:p>
    <w:p w14:paraId="24AD2EE1" w14:textId="77777777" w:rsidR="00000000" w:rsidRDefault="00CF0F56">
      <w:pPr>
        <w:pStyle w:val="a0"/>
        <w:rPr>
          <w:rFonts w:hint="cs"/>
          <w:rtl/>
        </w:rPr>
      </w:pPr>
      <w:r>
        <w:rPr>
          <w:rFonts w:hint="cs"/>
          <w:rtl/>
        </w:rPr>
        <w:t>תודה רבה לחבר הכנסת אלסאנע. כבוד סגן השר, בבקשה.</w:t>
      </w:r>
    </w:p>
    <w:p w14:paraId="22EC2EDA" w14:textId="77777777" w:rsidR="00000000" w:rsidRDefault="00CF0F56">
      <w:pPr>
        <w:pStyle w:val="a0"/>
        <w:rPr>
          <w:rFonts w:hint="cs"/>
          <w:rtl/>
        </w:rPr>
      </w:pPr>
    </w:p>
    <w:p w14:paraId="59CE351D" w14:textId="77777777" w:rsidR="00000000" w:rsidRDefault="00CF0F56">
      <w:pPr>
        <w:pStyle w:val="a"/>
        <w:rPr>
          <w:rtl/>
        </w:rPr>
      </w:pPr>
      <w:bookmarkStart w:id="51" w:name="FS000001031T20_10_2004_14_02_02"/>
      <w:bookmarkStart w:id="52" w:name="_Toc92193252"/>
      <w:bookmarkEnd w:id="51"/>
      <w:r>
        <w:rPr>
          <w:rtl/>
        </w:rPr>
        <w:t>סגן השר לביטחון פנים יעקב אדרי:</w:t>
      </w:r>
      <w:bookmarkEnd w:id="52"/>
    </w:p>
    <w:p w14:paraId="56D88428" w14:textId="77777777" w:rsidR="00000000" w:rsidRDefault="00CF0F56">
      <w:pPr>
        <w:pStyle w:val="a0"/>
        <w:rPr>
          <w:rtl/>
        </w:rPr>
      </w:pPr>
    </w:p>
    <w:p w14:paraId="4B52DE94" w14:textId="77777777" w:rsidR="00000000" w:rsidRDefault="00CF0F56">
      <w:pPr>
        <w:pStyle w:val="a0"/>
        <w:ind w:firstLine="720"/>
        <w:rPr>
          <w:rFonts w:hint="cs"/>
          <w:rtl/>
        </w:rPr>
      </w:pPr>
      <w:r>
        <w:rPr>
          <w:rFonts w:hint="cs"/>
          <w:rtl/>
        </w:rPr>
        <w:t>חבר</w:t>
      </w:r>
      <w:r>
        <w:rPr>
          <w:rFonts w:hint="cs"/>
          <w:rtl/>
        </w:rPr>
        <w:t xml:space="preserve"> הכנסת פרוש, אני יכול לא לענות לך, אבל מכיוון שהייתי מעורה בעניין הזה השבוע, אני בכל זאת אענה לך. יש כביש שחברת "יפה נוף" מבצעת עבור משרד התחבורה. נתגלו עצמות תוך כדי עבודה, ויש ויכוח קשה מאוד. רוב החוקרים המקצועיים קבעו שאלה עצמות של חיילי הצבא הרומי. מה </w:t>
      </w:r>
      <w:r>
        <w:rPr>
          <w:rFonts w:hint="cs"/>
          <w:rtl/>
        </w:rPr>
        <w:t xml:space="preserve">לעשות שכמה רבנים החליטו אחרת. אני מודיע לך שהיו שם הפגנות, החבר'ה שבאים להפגין לא תמיד עושים את זה בזהירות ועל-פי חוק. אפשר להפגין, אבל כאשר זה גובל באלימות אין למשטרה ברירה אלא להגן על עצמה באמצעים החוקיים שיש לה. </w:t>
      </w:r>
    </w:p>
    <w:p w14:paraId="4531AAC2" w14:textId="77777777" w:rsidR="00000000" w:rsidRDefault="00CF0F56">
      <w:pPr>
        <w:pStyle w:val="a0"/>
        <w:ind w:firstLine="720"/>
        <w:rPr>
          <w:rFonts w:hint="cs"/>
          <w:rtl/>
        </w:rPr>
      </w:pPr>
    </w:p>
    <w:p w14:paraId="1D70A9E6" w14:textId="77777777" w:rsidR="00000000" w:rsidRDefault="00CF0F56">
      <w:pPr>
        <w:pStyle w:val="a0"/>
        <w:ind w:firstLine="720"/>
        <w:rPr>
          <w:rFonts w:hint="cs"/>
          <w:rtl/>
        </w:rPr>
      </w:pPr>
      <w:r>
        <w:rPr>
          <w:rFonts w:hint="cs"/>
          <w:rtl/>
        </w:rPr>
        <w:t xml:space="preserve">לגופו של עניין, אני הייתי בקשר עם מפקד </w:t>
      </w:r>
      <w:r>
        <w:rPr>
          <w:rFonts w:hint="cs"/>
          <w:rtl/>
        </w:rPr>
        <w:t>המחוז, לרבות השר. עיכבנו את העבודה, ואתה יודע את זה, על מנת למצות את כל התהליך של ההידברות עם החרדים. אני מאוד מקווה שהדבר יצלח בסופו של דבר, ונוכל לעשות את העבודה תוך כדי הבטחה שלא תהיה פגיעה בעצמות. הייתי מעורב בעניין הזה, אני מקווה שיימצא שביל הזהב.</w:t>
      </w:r>
    </w:p>
    <w:p w14:paraId="063292BB" w14:textId="77777777" w:rsidR="00000000" w:rsidRDefault="00CF0F56">
      <w:pPr>
        <w:pStyle w:val="a0"/>
        <w:ind w:firstLine="720"/>
        <w:rPr>
          <w:rFonts w:hint="cs"/>
          <w:rtl/>
        </w:rPr>
      </w:pPr>
    </w:p>
    <w:p w14:paraId="5D33CFEC" w14:textId="77777777" w:rsidR="00000000" w:rsidRDefault="00CF0F56">
      <w:pPr>
        <w:pStyle w:val="af1"/>
        <w:rPr>
          <w:rtl/>
        </w:rPr>
      </w:pPr>
      <w:r>
        <w:rPr>
          <w:rtl/>
        </w:rPr>
        <w:t>הי</w:t>
      </w:r>
      <w:r>
        <w:rPr>
          <w:rtl/>
        </w:rPr>
        <w:t>ו"ר ראובן ריבלין:</w:t>
      </w:r>
    </w:p>
    <w:p w14:paraId="27BC6F39" w14:textId="77777777" w:rsidR="00000000" w:rsidRDefault="00CF0F56">
      <w:pPr>
        <w:pStyle w:val="a0"/>
        <w:rPr>
          <w:rtl/>
        </w:rPr>
      </w:pPr>
    </w:p>
    <w:p w14:paraId="0303930F" w14:textId="77777777" w:rsidR="00000000" w:rsidRDefault="00CF0F56">
      <w:pPr>
        <w:pStyle w:val="a0"/>
        <w:rPr>
          <w:rFonts w:hint="cs"/>
          <w:rtl/>
        </w:rPr>
      </w:pPr>
      <w:r>
        <w:rPr>
          <w:rFonts w:hint="cs"/>
          <w:rtl/>
        </w:rPr>
        <w:t>כבוד סגן השר, אנחנו לא יכולים להתעלם מהשאלה שבגינה אתה הוזמנת לכאן, וזה נושא הגזלה של תושבים פלסטינים במעברים. היו שתי שאלות נוספות, גם של חבר הכנסת טלב אלסאנע. אדוני יתייחס אליהן.</w:t>
      </w:r>
    </w:p>
    <w:p w14:paraId="3B2D6683" w14:textId="77777777" w:rsidR="00000000" w:rsidRDefault="00CF0F56">
      <w:pPr>
        <w:pStyle w:val="a0"/>
        <w:rPr>
          <w:rFonts w:hint="cs"/>
          <w:rtl/>
        </w:rPr>
      </w:pPr>
    </w:p>
    <w:p w14:paraId="57C2950B" w14:textId="77777777" w:rsidR="00000000" w:rsidRDefault="00CF0F56">
      <w:pPr>
        <w:pStyle w:val="a"/>
        <w:rPr>
          <w:rtl/>
        </w:rPr>
      </w:pPr>
      <w:bookmarkStart w:id="53" w:name="FS000000549T20_10_2004_15_08_31C"/>
      <w:bookmarkStart w:id="54" w:name="_Toc92193253"/>
      <w:bookmarkEnd w:id="53"/>
      <w:r>
        <w:rPr>
          <w:rtl/>
        </w:rPr>
        <w:t>סגן השר לביטחון פנים יעקב אדרי:</w:t>
      </w:r>
      <w:bookmarkEnd w:id="54"/>
    </w:p>
    <w:p w14:paraId="5EDCB597" w14:textId="77777777" w:rsidR="00000000" w:rsidRDefault="00CF0F56">
      <w:pPr>
        <w:pStyle w:val="a0"/>
        <w:ind w:firstLine="0"/>
        <w:rPr>
          <w:rtl/>
        </w:rPr>
      </w:pPr>
    </w:p>
    <w:p w14:paraId="542F3F97" w14:textId="77777777" w:rsidR="00000000" w:rsidRDefault="00CF0F56">
      <w:pPr>
        <w:pStyle w:val="a0"/>
        <w:rPr>
          <w:rFonts w:hint="cs"/>
          <w:rtl/>
        </w:rPr>
      </w:pPr>
      <w:r>
        <w:rPr>
          <w:rFonts w:hint="cs"/>
          <w:rtl/>
        </w:rPr>
        <w:t xml:space="preserve">חבר הכנסת טלב אלסאנע, </w:t>
      </w:r>
      <w:r>
        <w:rPr>
          <w:rFonts w:hint="cs"/>
          <w:rtl/>
        </w:rPr>
        <w:t xml:space="preserve">אני לא יכול לענות לך על נושאים שהיו בעבר, אבל אני יודע דבר אחד מפרסומים - הנושאים נחקרים. אנחנו כמובן שוב מגנים כל נושא של גביית דמי חסות, של פתקאות, של התעללות בכלל. להגיד שצה"ל לא הסיק מסקנות בעניין, זה לא נכון, מקימים היום יחידות מיוחדות מיומנות של צבא </w:t>
      </w:r>
      <w:r>
        <w:rPr>
          <w:rFonts w:hint="cs"/>
          <w:rtl/>
        </w:rPr>
        <w:t>סדיר שיהיו במחסומים, לאחר קורסים של שלושה חודשים, על מנת לשים אנשים שמבינים, שיודעים איך לדבר, שיודעים להתייחס לאוכלוסייה אזרחית. זה לא פשוט לשים חייל במחסום, אבל אני מקווה שהמחזור הראשון יוצב כבר בזמן הקרוב, ואולי נראה שיפור נוסף בעניין הזה.</w:t>
      </w:r>
    </w:p>
    <w:p w14:paraId="33A7669D" w14:textId="77777777" w:rsidR="00000000" w:rsidRDefault="00CF0F56">
      <w:pPr>
        <w:pStyle w:val="a0"/>
        <w:rPr>
          <w:rFonts w:hint="cs"/>
          <w:rtl/>
        </w:rPr>
      </w:pPr>
    </w:p>
    <w:p w14:paraId="381857F2" w14:textId="77777777" w:rsidR="00000000" w:rsidRDefault="00CF0F56">
      <w:pPr>
        <w:pStyle w:val="a0"/>
        <w:rPr>
          <w:rFonts w:hint="cs"/>
          <w:rtl/>
        </w:rPr>
      </w:pPr>
      <w:r>
        <w:rPr>
          <w:rFonts w:hint="cs"/>
          <w:rtl/>
        </w:rPr>
        <w:t>אני גם מתייח</w:t>
      </w:r>
      <w:r>
        <w:rPr>
          <w:rFonts w:hint="cs"/>
          <w:rtl/>
        </w:rPr>
        <w:t>ס בזהירות לכל התלונות שמוגשות חדשות לבקרים נגד חיילי המחסומים. כל דבר צריך להיבדק, לפעמים אנשים גם מוסיפים כיד הדמיון הטובה עליהם. אבל כל דבר נבדק, ואני חושב שלגבי המסקנות, אם תרצה - - -</w:t>
      </w:r>
    </w:p>
    <w:p w14:paraId="18F2C0A0" w14:textId="77777777" w:rsidR="00000000" w:rsidRDefault="00CF0F56">
      <w:pPr>
        <w:pStyle w:val="a0"/>
        <w:ind w:left="720" w:firstLine="0"/>
        <w:rPr>
          <w:rFonts w:hint="cs"/>
          <w:rtl/>
        </w:rPr>
      </w:pPr>
    </w:p>
    <w:p w14:paraId="33D46835" w14:textId="77777777" w:rsidR="00000000" w:rsidRDefault="00CF0F56">
      <w:pPr>
        <w:pStyle w:val="af0"/>
        <w:rPr>
          <w:rtl/>
        </w:rPr>
      </w:pPr>
      <w:r>
        <w:rPr>
          <w:rtl/>
        </w:rPr>
        <w:t>טלב אלסאנע (רע"ם):</w:t>
      </w:r>
    </w:p>
    <w:p w14:paraId="76AE87ED" w14:textId="77777777" w:rsidR="00000000" w:rsidRDefault="00CF0F56">
      <w:pPr>
        <w:pStyle w:val="a0"/>
        <w:rPr>
          <w:rtl/>
        </w:rPr>
      </w:pPr>
    </w:p>
    <w:p w14:paraId="20A184AA" w14:textId="77777777" w:rsidR="00000000" w:rsidRDefault="00CF0F56">
      <w:pPr>
        <w:pStyle w:val="a0"/>
        <w:ind w:firstLine="720"/>
        <w:rPr>
          <w:rFonts w:hint="cs"/>
          <w:rtl/>
        </w:rPr>
      </w:pPr>
      <w:r>
        <w:rPr>
          <w:rFonts w:hint="cs"/>
          <w:rtl/>
        </w:rPr>
        <w:t>- - -</w:t>
      </w:r>
    </w:p>
    <w:p w14:paraId="6F6B2115" w14:textId="77777777" w:rsidR="00000000" w:rsidRDefault="00CF0F56">
      <w:pPr>
        <w:pStyle w:val="a0"/>
        <w:ind w:firstLine="720"/>
        <w:rPr>
          <w:rFonts w:hint="cs"/>
          <w:rtl/>
        </w:rPr>
      </w:pPr>
    </w:p>
    <w:p w14:paraId="7BE10CB9" w14:textId="77777777" w:rsidR="00000000" w:rsidRDefault="00CF0F56">
      <w:pPr>
        <w:pStyle w:val="af1"/>
        <w:rPr>
          <w:rtl/>
        </w:rPr>
      </w:pPr>
      <w:r>
        <w:rPr>
          <w:rtl/>
        </w:rPr>
        <w:t>היו"ר ראובן ריבלין:</w:t>
      </w:r>
    </w:p>
    <w:p w14:paraId="03B21D35" w14:textId="77777777" w:rsidR="00000000" w:rsidRDefault="00CF0F56">
      <w:pPr>
        <w:pStyle w:val="a0"/>
        <w:rPr>
          <w:rtl/>
        </w:rPr>
      </w:pPr>
    </w:p>
    <w:p w14:paraId="63172171" w14:textId="77777777" w:rsidR="00000000" w:rsidRDefault="00CF0F56">
      <w:pPr>
        <w:pStyle w:val="a0"/>
        <w:rPr>
          <w:rFonts w:hint="cs"/>
          <w:rtl/>
        </w:rPr>
      </w:pPr>
      <w:r>
        <w:rPr>
          <w:rFonts w:hint="cs"/>
          <w:rtl/>
        </w:rPr>
        <w:t>חבר הכנסת טלב אלסאנע</w:t>
      </w:r>
      <w:r>
        <w:rPr>
          <w:rFonts w:hint="cs"/>
          <w:rtl/>
        </w:rPr>
        <w:t xml:space="preserve">, אין כאן דיון. </w:t>
      </w:r>
    </w:p>
    <w:p w14:paraId="096AC5D2" w14:textId="77777777" w:rsidR="00000000" w:rsidRDefault="00CF0F56">
      <w:pPr>
        <w:pStyle w:val="a0"/>
        <w:rPr>
          <w:rFonts w:hint="cs"/>
          <w:rtl/>
        </w:rPr>
      </w:pPr>
    </w:p>
    <w:p w14:paraId="6033ADA1" w14:textId="77777777" w:rsidR="00000000" w:rsidRDefault="00CF0F56">
      <w:pPr>
        <w:pStyle w:val="af0"/>
        <w:rPr>
          <w:rtl/>
        </w:rPr>
      </w:pPr>
      <w:r>
        <w:rPr>
          <w:rFonts w:hint="eastAsia"/>
          <w:rtl/>
        </w:rPr>
        <w:t>טלב</w:t>
      </w:r>
      <w:r>
        <w:rPr>
          <w:rtl/>
        </w:rPr>
        <w:t xml:space="preserve"> אלסאנע (רע"ם):</w:t>
      </w:r>
    </w:p>
    <w:p w14:paraId="3998D700" w14:textId="77777777" w:rsidR="00000000" w:rsidRDefault="00CF0F56">
      <w:pPr>
        <w:pStyle w:val="a0"/>
        <w:rPr>
          <w:rFonts w:hint="cs"/>
          <w:rtl/>
        </w:rPr>
      </w:pPr>
    </w:p>
    <w:p w14:paraId="377CE8DA" w14:textId="77777777" w:rsidR="00000000" w:rsidRDefault="00CF0F56">
      <w:pPr>
        <w:pStyle w:val="a0"/>
        <w:rPr>
          <w:rFonts w:hint="cs"/>
          <w:rtl/>
        </w:rPr>
      </w:pPr>
      <w:r>
        <w:rPr>
          <w:rFonts w:hint="cs"/>
          <w:rtl/>
        </w:rPr>
        <w:t>אבל - - -</w:t>
      </w:r>
    </w:p>
    <w:p w14:paraId="4DFDC278" w14:textId="77777777" w:rsidR="00000000" w:rsidRDefault="00CF0F56">
      <w:pPr>
        <w:pStyle w:val="a0"/>
        <w:rPr>
          <w:rFonts w:hint="cs"/>
          <w:rtl/>
        </w:rPr>
      </w:pPr>
    </w:p>
    <w:p w14:paraId="1B1A562E" w14:textId="77777777" w:rsidR="00000000" w:rsidRDefault="00CF0F56">
      <w:pPr>
        <w:pStyle w:val="af1"/>
        <w:rPr>
          <w:rtl/>
        </w:rPr>
      </w:pPr>
      <w:r>
        <w:rPr>
          <w:rFonts w:hint="eastAsia"/>
          <w:rtl/>
        </w:rPr>
        <w:t>היו</w:t>
      </w:r>
      <w:r>
        <w:rPr>
          <w:rtl/>
        </w:rPr>
        <w:t>"ר ראובן ריבלין:</w:t>
      </w:r>
    </w:p>
    <w:p w14:paraId="5C68DB5B" w14:textId="77777777" w:rsidR="00000000" w:rsidRDefault="00CF0F56">
      <w:pPr>
        <w:pStyle w:val="a0"/>
        <w:rPr>
          <w:rFonts w:hint="cs"/>
          <w:rtl/>
        </w:rPr>
      </w:pPr>
    </w:p>
    <w:p w14:paraId="3DB41830" w14:textId="77777777" w:rsidR="00000000" w:rsidRDefault="00CF0F56">
      <w:pPr>
        <w:pStyle w:val="a0"/>
        <w:rPr>
          <w:rFonts w:hint="cs"/>
          <w:rtl/>
        </w:rPr>
      </w:pPr>
      <w:r>
        <w:rPr>
          <w:rFonts w:hint="cs"/>
          <w:rtl/>
        </w:rPr>
        <w:t>מרגע זה הציבור ישפוט אם הוא ענה נכון או לא נכון, כל אחד על-פי עניינו. אנחנו פה מלבנים את העניין וזה תפקידו של השר. אני מאוד מודה לשר - לסגן השר לביטחון פנים. אני לא מתחרט על זה שאמרתי "ה</w:t>
      </w:r>
      <w:r>
        <w:rPr>
          <w:rFonts w:hint="cs"/>
          <w:rtl/>
        </w:rPr>
        <w:t>שר", הייתי שר, זה לא בושה, זה דווקא טוב. הנה, גם חבר הכנסת אורון יאמר לך שלהיות שר זה טוב.</w:t>
      </w:r>
    </w:p>
    <w:p w14:paraId="4110B304" w14:textId="77777777" w:rsidR="00000000" w:rsidRDefault="00CF0F56">
      <w:pPr>
        <w:pStyle w:val="a0"/>
        <w:rPr>
          <w:rFonts w:hint="cs"/>
          <w:rtl/>
        </w:rPr>
      </w:pPr>
    </w:p>
    <w:p w14:paraId="38B08887" w14:textId="77777777" w:rsidR="00000000" w:rsidRDefault="00CF0F56">
      <w:pPr>
        <w:pStyle w:val="af0"/>
        <w:rPr>
          <w:rtl/>
        </w:rPr>
      </w:pPr>
      <w:r>
        <w:rPr>
          <w:rFonts w:hint="eastAsia"/>
          <w:rtl/>
        </w:rPr>
        <w:t>חיים</w:t>
      </w:r>
      <w:r>
        <w:rPr>
          <w:rtl/>
        </w:rPr>
        <w:t xml:space="preserve"> אורון (יחד):</w:t>
      </w:r>
    </w:p>
    <w:p w14:paraId="67728858" w14:textId="77777777" w:rsidR="00000000" w:rsidRDefault="00CF0F56">
      <w:pPr>
        <w:pStyle w:val="a0"/>
        <w:rPr>
          <w:rFonts w:hint="cs"/>
          <w:rtl/>
        </w:rPr>
      </w:pPr>
    </w:p>
    <w:p w14:paraId="2FE587FD" w14:textId="77777777" w:rsidR="00000000" w:rsidRDefault="00CF0F56">
      <w:pPr>
        <w:pStyle w:val="a0"/>
        <w:rPr>
          <w:rFonts w:hint="cs"/>
          <w:rtl/>
        </w:rPr>
      </w:pPr>
      <w:r>
        <w:rPr>
          <w:rFonts w:hint="cs"/>
          <w:rtl/>
        </w:rPr>
        <w:t>בעיקר ש"שר לשעבר" זה לכל החיים.</w:t>
      </w:r>
    </w:p>
    <w:p w14:paraId="139EBD98" w14:textId="77777777" w:rsidR="00000000" w:rsidRDefault="00CF0F56">
      <w:pPr>
        <w:pStyle w:val="a0"/>
        <w:rPr>
          <w:rFonts w:hint="cs"/>
          <w:rtl/>
        </w:rPr>
      </w:pPr>
    </w:p>
    <w:p w14:paraId="4BDC2B09" w14:textId="77777777" w:rsidR="00000000" w:rsidRDefault="00CF0F56">
      <w:pPr>
        <w:pStyle w:val="af1"/>
        <w:rPr>
          <w:rtl/>
        </w:rPr>
      </w:pPr>
      <w:r>
        <w:rPr>
          <w:rtl/>
        </w:rPr>
        <w:t>היו"ר ראובן ריבלין:</w:t>
      </w:r>
    </w:p>
    <w:p w14:paraId="586BE8A9" w14:textId="77777777" w:rsidR="00000000" w:rsidRDefault="00CF0F56">
      <w:pPr>
        <w:pStyle w:val="a0"/>
        <w:rPr>
          <w:rtl/>
        </w:rPr>
      </w:pPr>
    </w:p>
    <w:p w14:paraId="3EC986EB" w14:textId="77777777" w:rsidR="00000000" w:rsidRDefault="00CF0F56">
      <w:pPr>
        <w:pStyle w:val="a0"/>
        <w:rPr>
          <w:rFonts w:hint="cs"/>
          <w:rtl/>
        </w:rPr>
      </w:pPr>
      <w:r>
        <w:rPr>
          <w:rFonts w:hint="cs"/>
          <w:rtl/>
        </w:rPr>
        <w:t>כן, מאה אחוז, אבל זה תמיד הוא יוכל להיות.</w:t>
      </w:r>
    </w:p>
    <w:p w14:paraId="5449B1F2" w14:textId="77777777" w:rsidR="00000000" w:rsidRDefault="00CF0F56">
      <w:pPr>
        <w:pStyle w:val="a0"/>
        <w:rPr>
          <w:rFonts w:hint="cs"/>
          <w:rtl/>
        </w:rPr>
      </w:pPr>
    </w:p>
    <w:p w14:paraId="2A3C832E" w14:textId="77777777" w:rsidR="00000000" w:rsidRDefault="00CF0F56">
      <w:pPr>
        <w:pStyle w:val="a0"/>
        <w:rPr>
          <w:rFonts w:hint="cs"/>
          <w:rtl/>
        </w:rPr>
      </w:pPr>
      <w:r>
        <w:rPr>
          <w:rFonts w:hint="cs"/>
          <w:rtl/>
        </w:rPr>
        <w:t>רבותי חברי הכנסת, שר הבריאות תמיד פה, גם ראיתי א</w:t>
      </w:r>
      <w:r>
        <w:rPr>
          <w:rFonts w:hint="cs"/>
          <w:rtl/>
        </w:rPr>
        <w:t xml:space="preserve">ותו בזווית העין. שר הבריאות ישיב על שאילתא בעל-פה מס' 194, של חבר הכנסת אמנון כהן, בנושא: איכות מי השתייה בארץ. בבקשה, אדוני. </w:t>
      </w:r>
    </w:p>
    <w:p w14:paraId="6E81559F" w14:textId="77777777" w:rsidR="00000000" w:rsidRDefault="00CF0F56">
      <w:pPr>
        <w:pStyle w:val="a0"/>
        <w:rPr>
          <w:rFonts w:hint="cs"/>
          <w:rtl/>
        </w:rPr>
      </w:pPr>
    </w:p>
    <w:p w14:paraId="72BEB3C3" w14:textId="77777777" w:rsidR="00000000" w:rsidRDefault="00CF0F56">
      <w:pPr>
        <w:pStyle w:val="af0"/>
        <w:rPr>
          <w:rtl/>
        </w:rPr>
      </w:pPr>
      <w:r>
        <w:rPr>
          <w:rFonts w:hint="eastAsia"/>
          <w:rtl/>
        </w:rPr>
        <w:t>נסים</w:t>
      </w:r>
      <w:r>
        <w:rPr>
          <w:rtl/>
        </w:rPr>
        <w:t xml:space="preserve"> דהן (ש"ס):</w:t>
      </w:r>
    </w:p>
    <w:p w14:paraId="19033B8D" w14:textId="77777777" w:rsidR="00000000" w:rsidRDefault="00CF0F56">
      <w:pPr>
        <w:pStyle w:val="a0"/>
        <w:rPr>
          <w:rFonts w:hint="cs"/>
          <w:rtl/>
        </w:rPr>
      </w:pPr>
    </w:p>
    <w:p w14:paraId="2C103F81" w14:textId="77777777" w:rsidR="00000000" w:rsidRDefault="00CF0F56">
      <w:pPr>
        <w:pStyle w:val="a0"/>
        <w:rPr>
          <w:rFonts w:hint="cs"/>
          <w:rtl/>
        </w:rPr>
      </w:pPr>
      <w:r>
        <w:rPr>
          <w:rFonts w:hint="cs"/>
          <w:rtl/>
        </w:rPr>
        <w:t>שאלה נוספת.</w:t>
      </w:r>
    </w:p>
    <w:p w14:paraId="066102F2" w14:textId="77777777" w:rsidR="00000000" w:rsidRDefault="00CF0F56">
      <w:pPr>
        <w:pStyle w:val="a0"/>
        <w:rPr>
          <w:rFonts w:hint="cs"/>
          <w:rtl/>
        </w:rPr>
      </w:pPr>
    </w:p>
    <w:p w14:paraId="52BAB18A" w14:textId="77777777" w:rsidR="00000000" w:rsidRDefault="00CF0F56">
      <w:pPr>
        <w:pStyle w:val="af1"/>
        <w:rPr>
          <w:rtl/>
        </w:rPr>
      </w:pPr>
      <w:r>
        <w:rPr>
          <w:rtl/>
        </w:rPr>
        <w:t>היו"ר ראובן ריבלין:</w:t>
      </w:r>
    </w:p>
    <w:p w14:paraId="5F39DABD" w14:textId="77777777" w:rsidR="00000000" w:rsidRDefault="00CF0F56">
      <w:pPr>
        <w:pStyle w:val="a0"/>
        <w:rPr>
          <w:rtl/>
        </w:rPr>
      </w:pPr>
    </w:p>
    <w:p w14:paraId="49897C2C" w14:textId="77777777" w:rsidR="00000000" w:rsidRDefault="00CF0F56">
      <w:pPr>
        <w:pStyle w:val="a0"/>
        <w:rPr>
          <w:rFonts w:hint="cs"/>
          <w:rtl/>
        </w:rPr>
      </w:pPr>
      <w:r>
        <w:rPr>
          <w:rFonts w:hint="cs"/>
          <w:rtl/>
        </w:rPr>
        <w:t>חבר הכנסת דהן, שאלה נוספת. איפה חבר הכנסת טאהא? הוא תמיד מצביע מאוחר, והוא לא</w:t>
      </w:r>
      <w:r>
        <w:rPr>
          <w:rFonts w:hint="cs"/>
          <w:rtl/>
        </w:rPr>
        <w:t xml:space="preserve"> יודע שיש זריזים ממנו. הוא יושב בין דהאמשה לבין אלסאנע, שקשה מאוד להתחרות אתם. </w:t>
      </w:r>
    </w:p>
    <w:p w14:paraId="3A6D72F6" w14:textId="77777777" w:rsidR="00000000" w:rsidRDefault="00CF0F56">
      <w:pPr>
        <w:pStyle w:val="a0"/>
        <w:rPr>
          <w:rtl/>
        </w:rPr>
      </w:pPr>
    </w:p>
    <w:p w14:paraId="13E00C14" w14:textId="77777777" w:rsidR="00000000" w:rsidRDefault="00CF0F56">
      <w:pPr>
        <w:pStyle w:val="a0"/>
        <w:rPr>
          <w:rFonts w:hint="cs"/>
          <w:rtl/>
        </w:rPr>
      </w:pPr>
    </w:p>
    <w:p w14:paraId="153C2466" w14:textId="77777777" w:rsidR="00000000" w:rsidRDefault="00CF0F56">
      <w:pPr>
        <w:pStyle w:val="a2"/>
        <w:rPr>
          <w:rFonts w:hint="cs"/>
          <w:rtl/>
        </w:rPr>
      </w:pPr>
      <w:bookmarkStart w:id="55" w:name="_Toc92193254"/>
      <w:r>
        <w:rPr>
          <w:rFonts w:hint="cs"/>
          <w:rtl/>
        </w:rPr>
        <w:t>194. איכות מי השתייה בארץ</w:t>
      </w:r>
      <w:bookmarkEnd w:id="55"/>
    </w:p>
    <w:p w14:paraId="3F4D1B52" w14:textId="77777777" w:rsidR="00000000" w:rsidRDefault="00CF0F56">
      <w:pPr>
        <w:pStyle w:val="a0"/>
        <w:rPr>
          <w:rFonts w:hint="cs"/>
          <w:rtl/>
        </w:rPr>
      </w:pPr>
    </w:p>
    <w:p w14:paraId="0C1DF075" w14:textId="77777777" w:rsidR="00000000" w:rsidRDefault="00CF0F56">
      <w:pPr>
        <w:pStyle w:val="a"/>
        <w:rPr>
          <w:rtl/>
        </w:rPr>
      </w:pPr>
      <w:bookmarkStart w:id="56" w:name="FS000000487T20_10_2004_12_32_28"/>
      <w:bookmarkStart w:id="57" w:name="FS000000495T20_10_2004_12_32_50"/>
      <w:bookmarkStart w:id="58" w:name="_Toc92193255"/>
      <w:bookmarkEnd w:id="56"/>
      <w:bookmarkEnd w:id="57"/>
      <w:r>
        <w:rPr>
          <w:rFonts w:hint="eastAsia"/>
          <w:rtl/>
        </w:rPr>
        <w:t>אמנון</w:t>
      </w:r>
      <w:r>
        <w:rPr>
          <w:rtl/>
        </w:rPr>
        <w:t xml:space="preserve"> כהן (ש"ס):</w:t>
      </w:r>
      <w:bookmarkEnd w:id="58"/>
    </w:p>
    <w:p w14:paraId="739E7FE8" w14:textId="77777777" w:rsidR="00000000" w:rsidRDefault="00CF0F56">
      <w:pPr>
        <w:pStyle w:val="a0"/>
        <w:rPr>
          <w:rFonts w:hint="cs"/>
          <w:rtl/>
        </w:rPr>
      </w:pPr>
    </w:p>
    <w:p w14:paraId="229DEB75" w14:textId="77777777" w:rsidR="00000000" w:rsidRDefault="00CF0F56">
      <w:pPr>
        <w:pStyle w:val="a0"/>
        <w:rPr>
          <w:rFonts w:hint="cs"/>
          <w:rtl/>
        </w:rPr>
      </w:pPr>
      <w:r>
        <w:rPr>
          <w:rFonts w:hint="cs"/>
          <w:rtl/>
        </w:rPr>
        <w:t xml:space="preserve">כבוד היושב-ראש, כבוד השר, נוכח הפרסומים בעניין חומר כימי מסוכן שהתגלה במי השתייה ברמת-השרון וסגירת בארות המים שם </w:t>
      </w:r>
      <w:r>
        <w:rPr>
          <w:rtl/>
        </w:rPr>
        <w:t>–</w:t>
      </w:r>
      <w:r>
        <w:rPr>
          <w:rFonts w:hint="cs"/>
          <w:rtl/>
        </w:rPr>
        <w:t xml:space="preserve"> רצוני לשאול: </w:t>
      </w:r>
    </w:p>
    <w:p w14:paraId="1F5EAADE" w14:textId="77777777" w:rsidR="00000000" w:rsidRDefault="00CF0F56">
      <w:pPr>
        <w:pStyle w:val="a0"/>
        <w:rPr>
          <w:rFonts w:hint="cs"/>
          <w:rtl/>
        </w:rPr>
      </w:pPr>
    </w:p>
    <w:p w14:paraId="0DCDC571" w14:textId="77777777" w:rsidR="00000000" w:rsidRDefault="00CF0F56">
      <w:pPr>
        <w:pStyle w:val="a0"/>
        <w:rPr>
          <w:rFonts w:hint="cs"/>
          <w:rtl/>
        </w:rPr>
      </w:pPr>
      <w:r>
        <w:rPr>
          <w:rFonts w:hint="cs"/>
          <w:rtl/>
        </w:rPr>
        <w:t xml:space="preserve">1. מה הם הפרטים המדויקים לגבי החומר הכימי המסוכן שנמצא ברמת-השרון? </w:t>
      </w:r>
    </w:p>
    <w:p w14:paraId="2A1C3BC5" w14:textId="77777777" w:rsidR="00000000" w:rsidRDefault="00CF0F56">
      <w:pPr>
        <w:pStyle w:val="a0"/>
        <w:rPr>
          <w:rFonts w:hint="cs"/>
          <w:rtl/>
        </w:rPr>
      </w:pPr>
    </w:p>
    <w:p w14:paraId="182DC57E" w14:textId="77777777" w:rsidR="00000000" w:rsidRDefault="00CF0F56">
      <w:pPr>
        <w:pStyle w:val="a0"/>
        <w:rPr>
          <w:rFonts w:hint="cs"/>
          <w:rtl/>
        </w:rPr>
      </w:pPr>
      <w:r>
        <w:rPr>
          <w:rFonts w:hint="cs"/>
          <w:rtl/>
        </w:rPr>
        <w:t>2. מתי נבדקה איכות המים בכל הערים?</w:t>
      </w:r>
    </w:p>
    <w:p w14:paraId="2EFE2CD8" w14:textId="77777777" w:rsidR="00000000" w:rsidRDefault="00CF0F56">
      <w:pPr>
        <w:pStyle w:val="a0"/>
        <w:rPr>
          <w:rFonts w:hint="cs"/>
          <w:rtl/>
        </w:rPr>
      </w:pPr>
    </w:p>
    <w:p w14:paraId="680B2B8A" w14:textId="77777777" w:rsidR="00000000" w:rsidRDefault="00CF0F56">
      <w:pPr>
        <w:pStyle w:val="a0"/>
        <w:rPr>
          <w:rFonts w:hint="cs"/>
          <w:rtl/>
        </w:rPr>
      </w:pPr>
      <w:r>
        <w:rPr>
          <w:rFonts w:hint="cs"/>
          <w:rtl/>
        </w:rPr>
        <w:t>3. האם יש מקומות מסוכנים נוספים?</w:t>
      </w:r>
    </w:p>
    <w:p w14:paraId="0F923B81" w14:textId="77777777" w:rsidR="00000000" w:rsidRDefault="00CF0F56">
      <w:pPr>
        <w:pStyle w:val="a0"/>
        <w:rPr>
          <w:rFonts w:hint="cs"/>
          <w:rtl/>
        </w:rPr>
      </w:pPr>
    </w:p>
    <w:p w14:paraId="78018CB1" w14:textId="77777777" w:rsidR="00000000" w:rsidRDefault="00CF0F56">
      <w:pPr>
        <w:pStyle w:val="af1"/>
        <w:rPr>
          <w:rtl/>
        </w:rPr>
      </w:pPr>
      <w:r>
        <w:rPr>
          <w:rtl/>
        </w:rPr>
        <w:t>היו"ר ראובן ריבלין:</w:t>
      </w:r>
    </w:p>
    <w:p w14:paraId="6E7F516B" w14:textId="77777777" w:rsidR="00000000" w:rsidRDefault="00CF0F56">
      <w:pPr>
        <w:pStyle w:val="a0"/>
        <w:rPr>
          <w:rtl/>
        </w:rPr>
      </w:pPr>
    </w:p>
    <w:p w14:paraId="25635E19" w14:textId="77777777" w:rsidR="00000000" w:rsidRDefault="00CF0F56">
      <w:pPr>
        <w:pStyle w:val="a0"/>
        <w:rPr>
          <w:rFonts w:hint="cs"/>
          <w:rtl/>
        </w:rPr>
      </w:pPr>
      <w:r>
        <w:rPr>
          <w:rFonts w:hint="cs"/>
          <w:rtl/>
        </w:rPr>
        <w:t xml:space="preserve">תודה לחבר הכנסת כהן. בבקשה. אדוני יוכל להרחיב אחר כך. כבוד השר. </w:t>
      </w:r>
    </w:p>
    <w:p w14:paraId="701DB208" w14:textId="77777777" w:rsidR="00000000" w:rsidRDefault="00CF0F56">
      <w:pPr>
        <w:pStyle w:val="a0"/>
        <w:rPr>
          <w:rFonts w:hint="cs"/>
          <w:rtl/>
        </w:rPr>
      </w:pPr>
    </w:p>
    <w:p w14:paraId="3E43CBA7" w14:textId="77777777" w:rsidR="00000000" w:rsidRDefault="00CF0F56">
      <w:pPr>
        <w:pStyle w:val="a"/>
        <w:rPr>
          <w:rtl/>
        </w:rPr>
      </w:pPr>
      <w:bookmarkStart w:id="59" w:name="FS000000473T20_10_2004_12_34_27"/>
      <w:bookmarkStart w:id="60" w:name="_Toc92193256"/>
      <w:bookmarkEnd w:id="59"/>
      <w:r>
        <w:rPr>
          <w:rFonts w:hint="eastAsia"/>
          <w:rtl/>
        </w:rPr>
        <w:t>שר</w:t>
      </w:r>
      <w:r>
        <w:rPr>
          <w:rtl/>
        </w:rPr>
        <w:t xml:space="preserve"> הבריאות דני נוה:</w:t>
      </w:r>
      <w:bookmarkEnd w:id="60"/>
    </w:p>
    <w:p w14:paraId="49E88B20" w14:textId="77777777" w:rsidR="00000000" w:rsidRDefault="00CF0F56">
      <w:pPr>
        <w:pStyle w:val="a0"/>
        <w:rPr>
          <w:rFonts w:hint="cs"/>
          <w:rtl/>
        </w:rPr>
      </w:pPr>
    </w:p>
    <w:p w14:paraId="792E3312" w14:textId="77777777" w:rsidR="00000000" w:rsidRDefault="00CF0F56">
      <w:pPr>
        <w:pStyle w:val="a0"/>
        <w:rPr>
          <w:rFonts w:hint="cs"/>
          <w:rtl/>
        </w:rPr>
      </w:pPr>
      <w:r>
        <w:rPr>
          <w:rFonts w:hint="cs"/>
          <w:rtl/>
        </w:rPr>
        <w:t>ראשית, ה</w:t>
      </w:r>
      <w:r>
        <w:rPr>
          <w:rFonts w:hint="cs"/>
          <w:rtl/>
        </w:rPr>
        <w:t xml:space="preserve">חומר הכימי שבו מדובר נקרא פרכלורט - </w:t>
      </w:r>
      <w:r>
        <w:t>CIO4</w:t>
      </w:r>
      <w:r>
        <w:rPr>
          <w:rFonts w:hint="cs"/>
          <w:rtl/>
        </w:rPr>
        <w:t>. החומר הוא לא חומר מסרטן כשלעצמו, ומציאותו במקרה שמדובר בו, שעלה לאחרונה לתקשורת, ברמת-השרון, נובעת מתהליכי ייצור של התעשייה הצבאית שיש לה מפעל סמוך. כשהחומר נמצא בריכוזים גבוהים מאוד מעל לתקן המקובל, הוא עלול לפגוע</w:t>
      </w:r>
      <w:r>
        <w:rPr>
          <w:rFonts w:hint="cs"/>
          <w:rtl/>
        </w:rPr>
        <w:t xml:space="preserve"> בתפקוד בלוטת התריס. אין לנו עדות שזה קרה במקום מסוים בעולם, וגם לא נמצא, כרגע לפחות, איזה קשר סיבתי בין מקרה מהסוג הזה לרמת-השרון. </w:t>
      </w:r>
    </w:p>
    <w:p w14:paraId="7C6A41AE" w14:textId="77777777" w:rsidR="00000000" w:rsidRDefault="00CF0F56">
      <w:pPr>
        <w:pStyle w:val="a0"/>
        <w:rPr>
          <w:rFonts w:hint="cs"/>
          <w:rtl/>
        </w:rPr>
      </w:pPr>
    </w:p>
    <w:p w14:paraId="1366B211" w14:textId="77777777" w:rsidR="00000000" w:rsidRDefault="00CF0F56">
      <w:pPr>
        <w:pStyle w:val="a0"/>
        <w:rPr>
          <w:rFonts w:hint="cs"/>
          <w:rtl/>
        </w:rPr>
      </w:pPr>
      <w:r>
        <w:rPr>
          <w:rFonts w:hint="cs"/>
          <w:rtl/>
        </w:rPr>
        <w:t xml:space="preserve">לגבי השאלה השנייה - מדי שנה מתבצעות בערך 80,000 בדיקות מיקרוביאליות ועוד אלפי בדיקות כימיות של מים בכל רחבי הארץ. לדוגמה, </w:t>
      </w:r>
      <w:r>
        <w:rPr>
          <w:rFonts w:hint="cs"/>
          <w:rtl/>
        </w:rPr>
        <w:t xml:space="preserve">אם ניקח את העיר שאנחנו יושבים בה - ירושלים, אז בעיר ירושלים מתבצעות מדי יום בדיקות לפחות בעשר נקודות דגימה. כמובן, כשיש מקומות יישוב יותר קטנים, תדירות  הבדיקות יותר נמוכה. אבל יש תוכנית שנתית של בדיקות מים שעובדים לפיה, כשבפועל, מי שמבצע את הבדיקות זה לא </w:t>
      </w:r>
      <w:r>
        <w:rPr>
          <w:rFonts w:hint="cs"/>
          <w:rtl/>
        </w:rPr>
        <w:t xml:space="preserve">אנשי משרד הבריאות ישירות, אלא משרד הבריאות מנחה בדרך כלל את הרשויות המקומיות או את "מקורות" - תלוי באיזה מקור מים מדובר - לבצע את הבדיקות האלה, וזה כמו שאמרתי לפי תוכנית דיגום ארצית. </w:t>
      </w:r>
    </w:p>
    <w:p w14:paraId="65C9E168" w14:textId="77777777" w:rsidR="00000000" w:rsidRDefault="00CF0F56">
      <w:pPr>
        <w:pStyle w:val="a0"/>
        <w:rPr>
          <w:rFonts w:hint="cs"/>
          <w:rtl/>
        </w:rPr>
      </w:pPr>
    </w:p>
    <w:p w14:paraId="0CD94B92" w14:textId="77777777" w:rsidR="00000000" w:rsidRDefault="00CF0F56">
      <w:pPr>
        <w:pStyle w:val="a0"/>
        <w:rPr>
          <w:rFonts w:hint="cs"/>
          <w:rtl/>
        </w:rPr>
      </w:pPr>
      <w:r>
        <w:rPr>
          <w:rFonts w:hint="cs"/>
          <w:rtl/>
        </w:rPr>
        <w:t>לגבי השאלה השלישית, אני לא חושב שאני אחדש כאן משהו אם אומר שבכמה נקודות</w:t>
      </w:r>
      <w:r>
        <w:rPr>
          <w:rFonts w:hint="cs"/>
          <w:rtl/>
        </w:rPr>
        <w:t xml:space="preserve"> באקוויפר שלנו, בעיקר במישור החוף, יש נקודות מים מזוהמות. זה לא דבר חדש. זה בהחלט דבר בעייתי, אבל הוא איננו חדש. אני רק רוצה להזכיר - נדמה לי שזה היה לפני שנה או יותר - שהיה מקרה בגבעתיים, נדמה לי, שנאלצו לסגור באר מים אחת או שתיים בגלל מקורות מזהמים. מה ש</w:t>
      </w:r>
      <w:r>
        <w:rPr>
          <w:rFonts w:hint="cs"/>
          <w:rtl/>
        </w:rPr>
        <w:t>חשוב, אולי, לאזרחים, יותר מכל דבר אחר - מבחינת אספקת מי השתייה, אין מקום בארץ שאנחנו יודעים עליו ברגע זה, שבו האזרחים שותים מים מזוהמים. זאת אומרת: אם היתה בעיה בנקודה זאת או אחרת, אז ניתקו אותו מקור מים ממי השתייה. ולכן, אין כרגע איזו נקודה בארץ שאנחנו יכ</w:t>
      </w:r>
      <w:r>
        <w:rPr>
          <w:rFonts w:hint="cs"/>
          <w:rtl/>
        </w:rPr>
        <w:t xml:space="preserve">ולים לבוא ולומר שהאזרחים שם צורכים מי שתייה מזוהמים. </w:t>
      </w:r>
    </w:p>
    <w:p w14:paraId="0734CC07" w14:textId="77777777" w:rsidR="00000000" w:rsidRDefault="00CF0F56">
      <w:pPr>
        <w:pStyle w:val="a0"/>
        <w:rPr>
          <w:rFonts w:hint="cs"/>
          <w:rtl/>
        </w:rPr>
      </w:pPr>
    </w:p>
    <w:p w14:paraId="0F83CD90" w14:textId="77777777" w:rsidR="00000000" w:rsidRDefault="00CF0F56">
      <w:pPr>
        <w:pStyle w:val="af1"/>
        <w:rPr>
          <w:rtl/>
        </w:rPr>
      </w:pPr>
      <w:r>
        <w:rPr>
          <w:rtl/>
        </w:rPr>
        <w:t>היו"ר ראובן ריבלין:</w:t>
      </w:r>
    </w:p>
    <w:p w14:paraId="4E71B673" w14:textId="77777777" w:rsidR="00000000" w:rsidRDefault="00CF0F56">
      <w:pPr>
        <w:pStyle w:val="a0"/>
        <w:rPr>
          <w:rtl/>
        </w:rPr>
      </w:pPr>
    </w:p>
    <w:p w14:paraId="7B7128E6" w14:textId="77777777" w:rsidR="00000000" w:rsidRDefault="00CF0F56">
      <w:pPr>
        <w:pStyle w:val="a0"/>
        <w:rPr>
          <w:rFonts w:hint="cs"/>
          <w:rtl/>
        </w:rPr>
      </w:pPr>
      <w:r>
        <w:rPr>
          <w:rFonts w:hint="cs"/>
          <w:rtl/>
        </w:rPr>
        <w:t xml:space="preserve">בבקשה. חבר הכנסת כהן, יושב-ראש הוועדה לענייני ביקורת המדינה, ישאל שאלה נוספת ויוכל להרחיב. אחריו יוכלו להרחיב ולשאול חבר הכנסת פינס וחבר הכנסת דהן. </w:t>
      </w:r>
    </w:p>
    <w:p w14:paraId="3F3AF890" w14:textId="77777777" w:rsidR="00000000" w:rsidRDefault="00CF0F56">
      <w:pPr>
        <w:pStyle w:val="a0"/>
        <w:rPr>
          <w:rFonts w:hint="cs"/>
          <w:rtl/>
        </w:rPr>
      </w:pPr>
    </w:p>
    <w:p w14:paraId="545E93A3" w14:textId="77777777" w:rsidR="00000000" w:rsidRDefault="00CF0F56">
      <w:pPr>
        <w:pStyle w:val="a"/>
        <w:rPr>
          <w:rtl/>
        </w:rPr>
      </w:pPr>
      <w:bookmarkStart w:id="61" w:name="FS000000495T20_10_2004_12_45_08"/>
      <w:bookmarkStart w:id="62" w:name="_Toc92193257"/>
      <w:bookmarkEnd w:id="61"/>
      <w:r>
        <w:rPr>
          <w:rFonts w:hint="eastAsia"/>
          <w:rtl/>
        </w:rPr>
        <w:t>אמנון</w:t>
      </w:r>
      <w:r>
        <w:rPr>
          <w:rtl/>
        </w:rPr>
        <w:t xml:space="preserve"> כהן (ש"ס):</w:t>
      </w:r>
      <w:bookmarkEnd w:id="62"/>
    </w:p>
    <w:p w14:paraId="4B52C090" w14:textId="77777777" w:rsidR="00000000" w:rsidRDefault="00CF0F56">
      <w:pPr>
        <w:pStyle w:val="a0"/>
        <w:rPr>
          <w:rFonts w:hint="cs"/>
          <w:rtl/>
        </w:rPr>
      </w:pPr>
    </w:p>
    <w:p w14:paraId="40B220D1" w14:textId="77777777" w:rsidR="00000000" w:rsidRDefault="00CF0F56">
      <w:pPr>
        <w:pStyle w:val="a0"/>
        <w:rPr>
          <w:rFonts w:hint="cs"/>
          <w:rtl/>
        </w:rPr>
      </w:pPr>
      <w:r>
        <w:rPr>
          <w:rFonts w:hint="cs"/>
          <w:rtl/>
        </w:rPr>
        <w:t>תודה רבה לך,</w:t>
      </w:r>
      <w:r>
        <w:rPr>
          <w:rFonts w:hint="cs"/>
          <w:rtl/>
        </w:rPr>
        <w:t xml:space="preserve"> אדוני השר, על תשובתך. אבל, אני רוצה להתמקד דווקא ברמת-השרון. </w:t>
      </w:r>
    </w:p>
    <w:p w14:paraId="0CA1B6DD" w14:textId="77777777" w:rsidR="00000000" w:rsidRDefault="00CF0F56">
      <w:pPr>
        <w:pStyle w:val="a0"/>
        <w:rPr>
          <w:rFonts w:hint="cs"/>
          <w:rtl/>
        </w:rPr>
      </w:pPr>
    </w:p>
    <w:p w14:paraId="32F0F3F5" w14:textId="77777777" w:rsidR="00000000" w:rsidRDefault="00CF0F56">
      <w:pPr>
        <w:pStyle w:val="a0"/>
        <w:rPr>
          <w:rFonts w:hint="cs"/>
          <w:rtl/>
        </w:rPr>
      </w:pPr>
      <w:r>
        <w:rPr>
          <w:rFonts w:hint="cs"/>
          <w:rtl/>
        </w:rPr>
        <w:t>מדובר ב-47,000 תושבים, שצרכו מים רק משמונה הבארות האלה, כי כנראה צינורות של "מקורות" אינם  מגיעים לשם. וכיוון  שגילו באחת הבארות מים שהם ממש באיכות לא טובה - מדובר גם בחומר מאוד מסוכן, וגם בחו</w:t>
      </w:r>
      <w:r>
        <w:rPr>
          <w:rFonts w:hint="cs"/>
          <w:rtl/>
        </w:rPr>
        <w:t>מר שאי-אפשר לסנן אותו, כי זה חומר כימי ולא בקטריאלי - לכן, האזרחים במקום נאלצים כנראה לקנות מים גם לצריכה אחרת, לא רק לשתייה. גם לדברים אחרים. ואדוני ראש העיר של אותו מקום ביקש להיפגש עם כמה שרים מהמשרד לאיכות הסביבה, ממשרד התשתיות, ממשרד הפנים, על מנת לרא</w:t>
      </w:r>
      <w:r>
        <w:rPr>
          <w:rFonts w:hint="cs"/>
          <w:rtl/>
        </w:rPr>
        <w:t>ות את הנושא, לטפל בו באופן מערכתי, לסיים את הנושא הזה ולהתחבר ל"מקורות", והוא נענה בשלילה על-ידי כל משרדי הממשלה האחרים. דווקא משרדך נענה, שיתף פעולה וסייע בכל מה שאפשר. אבל לאור המצב הזה, כיוון שיש סכנה לבריאות הציבור שם והפקרת בריאות הציבור, אולי אדוני ה</w:t>
      </w:r>
      <w:r>
        <w:rPr>
          <w:rFonts w:hint="cs"/>
          <w:rtl/>
        </w:rPr>
        <w:t xml:space="preserve">שר ייזום הקמת ועדת שרים מיוחדת לשעת חירום, לפתרון הבעיה לאלתר. </w:t>
      </w:r>
    </w:p>
    <w:p w14:paraId="60CBD645" w14:textId="77777777" w:rsidR="00000000" w:rsidRDefault="00CF0F56">
      <w:pPr>
        <w:pStyle w:val="af1"/>
        <w:rPr>
          <w:rFonts w:hint="cs"/>
          <w:rtl/>
        </w:rPr>
      </w:pPr>
    </w:p>
    <w:p w14:paraId="06E7EDDC" w14:textId="77777777" w:rsidR="00000000" w:rsidRDefault="00CF0F56">
      <w:pPr>
        <w:pStyle w:val="af1"/>
        <w:rPr>
          <w:rtl/>
        </w:rPr>
      </w:pPr>
      <w:r>
        <w:rPr>
          <w:rtl/>
        </w:rPr>
        <w:t>היו"ר ראובן ריבלין:</w:t>
      </w:r>
    </w:p>
    <w:p w14:paraId="0A9CCDC4" w14:textId="77777777" w:rsidR="00000000" w:rsidRDefault="00CF0F56">
      <w:pPr>
        <w:pStyle w:val="a0"/>
        <w:rPr>
          <w:rtl/>
        </w:rPr>
      </w:pPr>
    </w:p>
    <w:p w14:paraId="3C8E9E90" w14:textId="77777777" w:rsidR="00000000" w:rsidRDefault="00CF0F56">
      <w:pPr>
        <w:pStyle w:val="a0"/>
        <w:rPr>
          <w:rFonts w:hint="cs"/>
          <w:rtl/>
        </w:rPr>
      </w:pPr>
      <w:r>
        <w:rPr>
          <w:rFonts w:hint="cs"/>
          <w:rtl/>
        </w:rPr>
        <w:t xml:space="preserve">תודה רבה. שאלה נוספת, חבר הכנסת פינס. </w:t>
      </w:r>
    </w:p>
    <w:p w14:paraId="4665C34B" w14:textId="77777777" w:rsidR="00000000" w:rsidRDefault="00CF0F56">
      <w:pPr>
        <w:pStyle w:val="a0"/>
        <w:rPr>
          <w:rFonts w:hint="cs"/>
          <w:rtl/>
        </w:rPr>
      </w:pPr>
    </w:p>
    <w:p w14:paraId="4901EAF0" w14:textId="77777777" w:rsidR="00000000" w:rsidRDefault="00CF0F56">
      <w:pPr>
        <w:pStyle w:val="a"/>
        <w:rPr>
          <w:rtl/>
        </w:rPr>
      </w:pPr>
      <w:bookmarkStart w:id="63" w:name="FS000000455T20_10_2004_12_54_22"/>
      <w:bookmarkStart w:id="64" w:name="_Toc92193258"/>
      <w:bookmarkEnd w:id="63"/>
      <w:r>
        <w:rPr>
          <w:rFonts w:hint="eastAsia"/>
          <w:rtl/>
        </w:rPr>
        <w:t>אופיר</w:t>
      </w:r>
      <w:r>
        <w:rPr>
          <w:rtl/>
        </w:rPr>
        <w:t xml:space="preserve"> פינס-פז (העבודה-מימד):</w:t>
      </w:r>
      <w:bookmarkEnd w:id="64"/>
    </w:p>
    <w:p w14:paraId="699ED918" w14:textId="77777777" w:rsidR="00000000" w:rsidRDefault="00CF0F56">
      <w:pPr>
        <w:pStyle w:val="a0"/>
        <w:rPr>
          <w:rFonts w:hint="cs"/>
          <w:rtl/>
        </w:rPr>
      </w:pPr>
    </w:p>
    <w:p w14:paraId="0DFB5ABE" w14:textId="77777777" w:rsidR="00000000" w:rsidRDefault="00CF0F56">
      <w:pPr>
        <w:pStyle w:val="a0"/>
        <w:rPr>
          <w:rFonts w:hint="cs"/>
          <w:rtl/>
        </w:rPr>
      </w:pPr>
      <w:r>
        <w:rPr>
          <w:rFonts w:hint="cs"/>
          <w:rtl/>
        </w:rPr>
        <w:t>כן, אדוני היושב-ראש. ראשית אני רוצה להודות לחבר הכנסת אמנון כהן, שמצא לנכון להגיש את השאילתא הזאת, ש</w:t>
      </w:r>
      <w:r>
        <w:rPr>
          <w:rFonts w:hint="cs"/>
          <w:rtl/>
        </w:rPr>
        <w:t>אילתא חשובה ביותר. אתה יודע, לפעמים אני נדהם - - -</w:t>
      </w:r>
    </w:p>
    <w:p w14:paraId="7ED4E983" w14:textId="77777777" w:rsidR="00000000" w:rsidRDefault="00CF0F56">
      <w:pPr>
        <w:pStyle w:val="a0"/>
        <w:rPr>
          <w:rFonts w:hint="cs"/>
          <w:rtl/>
        </w:rPr>
      </w:pPr>
    </w:p>
    <w:p w14:paraId="490F3329" w14:textId="77777777" w:rsidR="00000000" w:rsidRDefault="00CF0F56">
      <w:pPr>
        <w:pStyle w:val="af1"/>
        <w:rPr>
          <w:rtl/>
        </w:rPr>
      </w:pPr>
    </w:p>
    <w:p w14:paraId="672A8D60" w14:textId="77777777" w:rsidR="00000000" w:rsidRDefault="00CF0F56">
      <w:pPr>
        <w:pStyle w:val="af1"/>
        <w:rPr>
          <w:rtl/>
        </w:rPr>
      </w:pPr>
      <w:r>
        <w:rPr>
          <w:rtl/>
        </w:rPr>
        <w:t>היו"ר ראובן ריבלין:</w:t>
      </w:r>
    </w:p>
    <w:p w14:paraId="667E81C7" w14:textId="77777777" w:rsidR="00000000" w:rsidRDefault="00CF0F56">
      <w:pPr>
        <w:pStyle w:val="a0"/>
        <w:rPr>
          <w:rtl/>
        </w:rPr>
      </w:pPr>
    </w:p>
    <w:p w14:paraId="1E458A55" w14:textId="77777777" w:rsidR="00000000" w:rsidRDefault="00CF0F56">
      <w:pPr>
        <w:pStyle w:val="a0"/>
        <w:rPr>
          <w:rFonts w:hint="cs"/>
          <w:rtl/>
        </w:rPr>
      </w:pPr>
      <w:r>
        <w:rPr>
          <w:rFonts w:hint="cs"/>
          <w:rtl/>
        </w:rPr>
        <w:t xml:space="preserve">אני, דרך אגב, שמח שכיוונו לדעת גדולים, כלומר לדעת שאישרנו את השאילתא הזאת כשאילתא חשובה. כי הוגשו לנו 29 שאילתות השבוע, והיא נבחרה כאחת מהשאילתות - יחד עם חבר הכנסת דהן, כמובן. </w:t>
      </w:r>
    </w:p>
    <w:p w14:paraId="6CD8ACF4" w14:textId="77777777" w:rsidR="00000000" w:rsidRDefault="00CF0F56">
      <w:pPr>
        <w:pStyle w:val="a0"/>
        <w:rPr>
          <w:rFonts w:hint="cs"/>
          <w:rtl/>
        </w:rPr>
      </w:pPr>
    </w:p>
    <w:p w14:paraId="4F6FF0D2" w14:textId="77777777" w:rsidR="00000000" w:rsidRDefault="00CF0F56">
      <w:pPr>
        <w:pStyle w:val="-"/>
        <w:rPr>
          <w:rtl/>
        </w:rPr>
      </w:pPr>
      <w:bookmarkStart w:id="65" w:name="FS000000455T20_10_2004_12_55_57C"/>
      <w:bookmarkEnd w:id="65"/>
      <w:r>
        <w:rPr>
          <w:rtl/>
        </w:rPr>
        <w:t>אופ</w:t>
      </w:r>
      <w:r>
        <w:rPr>
          <w:rtl/>
        </w:rPr>
        <w:t>יר פינס-פז (העבודה-מימד):</w:t>
      </w:r>
    </w:p>
    <w:p w14:paraId="14767C96" w14:textId="77777777" w:rsidR="00000000" w:rsidRDefault="00CF0F56">
      <w:pPr>
        <w:pStyle w:val="a0"/>
        <w:rPr>
          <w:rtl/>
        </w:rPr>
      </w:pPr>
    </w:p>
    <w:p w14:paraId="2096473C" w14:textId="77777777" w:rsidR="00000000" w:rsidRDefault="00CF0F56">
      <w:pPr>
        <w:pStyle w:val="a0"/>
        <w:rPr>
          <w:rFonts w:hint="cs"/>
          <w:rtl/>
        </w:rPr>
      </w:pPr>
      <w:r>
        <w:rPr>
          <w:rFonts w:hint="cs"/>
          <w:rtl/>
        </w:rPr>
        <w:t xml:space="preserve">אני חושב ששיקול הדעת של היושב-ראש מוכיח את עצמו פעם אחר פעם. </w:t>
      </w:r>
    </w:p>
    <w:p w14:paraId="403779E0" w14:textId="77777777" w:rsidR="00000000" w:rsidRDefault="00CF0F56">
      <w:pPr>
        <w:pStyle w:val="a0"/>
        <w:rPr>
          <w:rFonts w:hint="cs"/>
          <w:rtl/>
        </w:rPr>
      </w:pPr>
    </w:p>
    <w:p w14:paraId="2B4B5F3E" w14:textId="77777777" w:rsidR="00000000" w:rsidRDefault="00CF0F56">
      <w:pPr>
        <w:pStyle w:val="af1"/>
        <w:rPr>
          <w:rtl/>
        </w:rPr>
      </w:pPr>
      <w:r>
        <w:rPr>
          <w:rtl/>
        </w:rPr>
        <w:t>היו"ר ראובן ריבלין:</w:t>
      </w:r>
    </w:p>
    <w:p w14:paraId="05919156" w14:textId="77777777" w:rsidR="00000000" w:rsidRDefault="00CF0F56">
      <w:pPr>
        <w:pStyle w:val="a0"/>
        <w:rPr>
          <w:rtl/>
        </w:rPr>
      </w:pPr>
    </w:p>
    <w:p w14:paraId="3C81527B" w14:textId="77777777" w:rsidR="00000000" w:rsidRDefault="00CF0F56">
      <w:pPr>
        <w:pStyle w:val="a0"/>
        <w:rPr>
          <w:rFonts w:hint="cs"/>
          <w:rtl/>
        </w:rPr>
      </w:pPr>
      <w:r>
        <w:rPr>
          <w:rFonts w:hint="cs"/>
          <w:rtl/>
        </w:rPr>
        <w:t xml:space="preserve">לא, זה מוכיח. אבל כאשר אנחנו מכוונים לדעת גדולים, אדרבה ואדרבה. </w:t>
      </w:r>
    </w:p>
    <w:p w14:paraId="4846020A" w14:textId="77777777" w:rsidR="00000000" w:rsidRDefault="00CF0F56">
      <w:pPr>
        <w:pStyle w:val="a0"/>
        <w:rPr>
          <w:rFonts w:hint="cs"/>
          <w:rtl/>
        </w:rPr>
      </w:pPr>
    </w:p>
    <w:p w14:paraId="40C90CCE" w14:textId="77777777" w:rsidR="00000000" w:rsidRDefault="00CF0F56">
      <w:pPr>
        <w:pStyle w:val="-"/>
        <w:rPr>
          <w:rtl/>
        </w:rPr>
      </w:pPr>
      <w:bookmarkStart w:id="66" w:name="FS000000455T20_10_2004_12_56_29C"/>
      <w:bookmarkEnd w:id="66"/>
      <w:r>
        <w:rPr>
          <w:rtl/>
        </w:rPr>
        <w:t>אופיר פינס-פז (העבודה-מימד):</w:t>
      </w:r>
    </w:p>
    <w:p w14:paraId="7BFD0623" w14:textId="77777777" w:rsidR="00000000" w:rsidRDefault="00CF0F56">
      <w:pPr>
        <w:pStyle w:val="a0"/>
        <w:rPr>
          <w:rtl/>
        </w:rPr>
      </w:pPr>
    </w:p>
    <w:p w14:paraId="34E15B9C" w14:textId="77777777" w:rsidR="00000000" w:rsidRDefault="00CF0F56">
      <w:pPr>
        <w:pStyle w:val="a0"/>
        <w:rPr>
          <w:rFonts w:hint="cs"/>
          <w:rtl/>
        </w:rPr>
      </w:pPr>
      <w:r>
        <w:rPr>
          <w:rFonts w:hint="cs"/>
          <w:rtl/>
        </w:rPr>
        <w:t>ובכן, אדוני השר, ראשית, הדבר שהכי קומם אותי השבוע</w:t>
      </w:r>
      <w:r>
        <w:rPr>
          <w:rFonts w:hint="cs"/>
          <w:rtl/>
        </w:rPr>
        <w:t xml:space="preserve"> זה באמת שבא לכאן ראש עיריית רמת-השרון ואמר: אין עם מי לדבר. הוא פנה לשרים בכתב, בעל-פה, לא קיבל תשובות - הוא באמת לא דיבר על שר הבריאות. הוא דיבר על שר הפנים, והוא דיבר על שר התשתיות הלאומיות, ו"מקורות" הרי גם פועלת בהנחייתו. הוא חשב שצריך לסגור את הבארות</w:t>
      </w:r>
      <w:r>
        <w:rPr>
          <w:rFonts w:hint="cs"/>
          <w:rtl/>
        </w:rPr>
        <w:t xml:space="preserve"> כליל ולהתחבר מייד ל"מקורות", אל המוביל הארצי. </w:t>
      </w:r>
    </w:p>
    <w:p w14:paraId="448442EB" w14:textId="77777777" w:rsidR="00000000" w:rsidRDefault="00CF0F56">
      <w:pPr>
        <w:pStyle w:val="a0"/>
        <w:rPr>
          <w:rFonts w:hint="cs"/>
          <w:rtl/>
        </w:rPr>
      </w:pPr>
    </w:p>
    <w:p w14:paraId="210803A5" w14:textId="77777777" w:rsidR="00000000" w:rsidRDefault="00CF0F56">
      <w:pPr>
        <w:pStyle w:val="a0"/>
        <w:rPr>
          <w:rFonts w:hint="cs"/>
          <w:rtl/>
        </w:rPr>
      </w:pPr>
      <w:r>
        <w:rPr>
          <w:rFonts w:hint="cs"/>
          <w:rtl/>
        </w:rPr>
        <w:t>אני לא נכנס לסוגיה הזאת, אבל אני חושב שלא יכול להיות מצב שנבחר ציבור שצריך לתת דין-וחשבון לתושביו, תושבי העיר שלו, שהוא המנהיג שלהם, למעלה משבוע ימים אין לו תשובה, הוא מכתת את רגליו לכאן - אני חושב שהממשלה צ</w:t>
      </w:r>
      <w:r>
        <w:rPr>
          <w:rFonts w:hint="cs"/>
          <w:rtl/>
        </w:rPr>
        <w:t>ריכה להיות הרבה יותר קואופרטיבית, לעבוד בתיאום, והשאלה שאני רוצה לשאול אותך היא, האם אפשר להבטיח את זה שדבר מהסוג הזה ייבלם בעודו באבו, לא כשרמת הזיהום היא כזאת שהמים אסורים לשתייה, אלא לראות כשהעניין הזה הולך ומתגבש ולעצור אותו לפני שהוא יוצר פניקה ציבורי</w:t>
      </w:r>
      <w:r>
        <w:rPr>
          <w:rFonts w:hint="cs"/>
          <w:rtl/>
        </w:rPr>
        <w:t xml:space="preserve">ת. </w:t>
      </w:r>
    </w:p>
    <w:p w14:paraId="4B80955A" w14:textId="77777777" w:rsidR="00000000" w:rsidRDefault="00CF0F56">
      <w:pPr>
        <w:pStyle w:val="a0"/>
        <w:rPr>
          <w:rFonts w:hint="cs"/>
          <w:rtl/>
        </w:rPr>
      </w:pPr>
    </w:p>
    <w:p w14:paraId="1EEE7151" w14:textId="77777777" w:rsidR="00000000" w:rsidRDefault="00CF0F56">
      <w:pPr>
        <w:pStyle w:val="af1"/>
        <w:rPr>
          <w:rtl/>
        </w:rPr>
      </w:pPr>
      <w:r>
        <w:rPr>
          <w:rtl/>
        </w:rPr>
        <w:t>היו"ר ראובן ריבלין:</w:t>
      </w:r>
    </w:p>
    <w:p w14:paraId="3C7DFF2D" w14:textId="77777777" w:rsidR="00000000" w:rsidRDefault="00CF0F56">
      <w:pPr>
        <w:pStyle w:val="a0"/>
        <w:rPr>
          <w:rtl/>
        </w:rPr>
      </w:pPr>
    </w:p>
    <w:p w14:paraId="48B33784" w14:textId="77777777" w:rsidR="00000000" w:rsidRDefault="00CF0F56">
      <w:pPr>
        <w:pStyle w:val="a0"/>
        <w:rPr>
          <w:rFonts w:hint="cs"/>
          <w:rtl/>
        </w:rPr>
      </w:pPr>
      <w:r>
        <w:rPr>
          <w:rFonts w:hint="cs"/>
          <w:rtl/>
        </w:rPr>
        <w:t xml:space="preserve">תודה לחבר הכנסת פינס. חבר הכנסת דהן. חבר הכנסת דהאמשה, אם אדוני היה מצביע לפני שהכרזתי על חבר הכנסת דהן, הייתי מעדיף אותו כי הוא חבר סיעתו של השואל. אבל ברגע שהכרזתי - זכותו של חבר הכנסת דהן, בבקשה. </w:t>
      </w:r>
    </w:p>
    <w:p w14:paraId="1E659873" w14:textId="77777777" w:rsidR="00000000" w:rsidRDefault="00CF0F56">
      <w:pPr>
        <w:pStyle w:val="a0"/>
        <w:rPr>
          <w:rFonts w:hint="cs"/>
          <w:rtl/>
        </w:rPr>
      </w:pPr>
    </w:p>
    <w:p w14:paraId="3A9630EB" w14:textId="77777777" w:rsidR="00000000" w:rsidRDefault="00CF0F56">
      <w:pPr>
        <w:pStyle w:val="a"/>
        <w:rPr>
          <w:rtl/>
        </w:rPr>
      </w:pPr>
      <w:bookmarkStart w:id="67" w:name="FS000000473T20_10_2004_11_29_47"/>
      <w:bookmarkStart w:id="68" w:name="FS000000487T20_10_2004_11_55_20"/>
      <w:bookmarkStart w:id="69" w:name="_Toc92193259"/>
      <w:bookmarkEnd w:id="67"/>
      <w:bookmarkEnd w:id="68"/>
      <w:r>
        <w:rPr>
          <w:rtl/>
        </w:rPr>
        <w:t>נסים דהן (ש"ס):</w:t>
      </w:r>
      <w:bookmarkEnd w:id="69"/>
    </w:p>
    <w:p w14:paraId="2EDF899A" w14:textId="77777777" w:rsidR="00000000" w:rsidRDefault="00CF0F56">
      <w:pPr>
        <w:pStyle w:val="a0"/>
        <w:rPr>
          <w:rtl/>
        </w:rPr>
      </w:pPr>
    </w:p>
    <w:p w14:paraId="50AEB7CE" w14:textId="77777777" w:rsidR="00000000" w:rsidRDefault="00CF0F56">
      <w:pPr>
        <w:pStyle w:val="a0"/>
        <w:rPr>
          <w:rFonts w:hint="cs"/>
          <w:rtl/>
        </w:rPr>
      </w:pPr>
      <w:r>
        <w:rPr>
          <w:rFonts w:hint="cs"/>
          <w:rtl/>
        </w:rPr>
        <w:t>אדוני היושב-</w:t>
      </w:r>
      <w:r>
        <w:rPr>
          <w:rFonts w:hint="cs"/>
          <w:rtl/>
        </w:rPr>
        <w:t xml:space="preserve">ראש, תודה רבה על שנתת לי את ההזדמנות להביע את הערכתי למשרד הבריאות ולשר העומד בראשו על הטיפול המסור בעניין מי השתייה ברמת-השרון והסביבה. </w:t>
      </w:r>
    </w:p>
    <w:p w14:paraId="59CE3206" w14:textId="77777777" w:rsidR="00000000" w:rsidRDefault="00CF0F56">
      <w:pPr>
        <w:pStyle w:val="a0"/>
        <w:rPr>
          <w:rFonts w:hint="cs"/>
          <w:rtl/>
        </w:rPr>
      </w:pPr>
    </w:p>
    <w:p w14:paraId="5662085D" w14:textId="77777777" w:rsidR="00000000" w:rsidRDefault="00CF0F56">
      <w:pPr>
        <w:pStyle w:val="a0"/>
        <w:rPr>
          <w:rFonts w:hint="cs"/>
          <w:rtl/>
        </w:rPr>
      </w:pPr>
      <w:r>
        <w:rPr>
          <w:rFonts w:hint="cs"/>
          <w:rtl/>
        </w:rPr>
        <w:t xml:space="preserve">אני רוצה לשאול את השר - שאר משרדי הממשלה הנוגעים בדבר לצערי הרב לא עשו כלום. לא רק שלא עשו כלום, הם לא הסכימו להיפגש </w:t>
      </w:r>
      <w:r>
        <w:rPr>
          <w:rFonts w:hint="cs"/>
          <w:rtl/>
        </w:rPr>
        <w:t xml:space="preserve">עם הנוגעים בדבר, מכתבים שנכתבו אליהם לא נענו. אי-אפשר שאוכלוסייה שלמה תקבל סיוע רק מהמשרד שבעצם מפקח, ואלה שצריכים לתת את הפתרון המעשי, כמו התקנת קווים חדשים </w:t>
      </w:r>
      <w:r>
        <w:rPr>
          <w:rtl/>
        </w:rPr>
        <w:t>–</w:t>
      </w:r>
      <w:r>
        <w:rPr>
          <w:rFonts w:hint="cs"/>
          <w:rtl/>
        </w:rPr>
        <w:t xml:space="preserve"> זה משרד הפנים, כמו ביצוע ומעקב על-ידי המשרד לאיכות הסביבה, כמו משרד התשתיות </w:t>
      </w:r>
      <w:r>
        <w:rPr>
          <w:rtl/>
        </w:rPr>
        <w:t>–</w:t>
      </w:r>
      <w:r>
        <w:rPr>
          <w:rFonts w:hint="cs"/>
          <w:rtl/>
        </w:rPr>
        <w:t xml:space="preserve"> אף אחד מהם לא עושה</w:t>
      </w:r>
      <w:r>
        <w:rPr>
          <w:rFonts w:hint="cs"/>
          <w:rtl/>
        </w:rPr>
        <w:t xml:space="preserve"> שום דבר. האם השר יהיה מוכן לבוא בדברים עם השרים, כדי להביא את הבעיה לידי פתרון גמור בשיתוף פעולה?</w:t>
      </w:r>
    </w:p>
    <w:p w14:paraId="09E7BF1D" w14:textId="77777777" w:rsidR="00000000" w:rsidRDefault="00CF0F56">
      <w:pPr>
        <w:pStyle w:val="a"/>
        <w:rPr>
          <w:rFonts w:hint="cs"/>
          <w:rtl/>
        </w:rPr>
      </w:pPr>
    </w:p>
    <w:p w14:paraId="1A9B8185" w14:textId="77777777" w:rsidR="00000000" w:rsidRDefault="00CF0F56">
      <w:pPr>
        <w:pStyle w:val="af1"/>
        <w:rPr>
          <w:rtl/>
        </w:rPr>
      </w:pPr>
      <w:r>
        <w:rPr>
          <w:rtl/>
        </w:rPr>
        <w:t>היו"ר ראובן ריבלין:</w:t>
      </w:r>
    </w:p>
    <w:p w14:paraId="5AC497D1" w14:textId="77777777" w:rsidR="00000000" w:rsidRDefault="00CF0F56">
      <w:pPr>
        <w:pStyle w:val="a0"/>
        <w:rPr>
          <w:rtl/>
        </w:rPr>
      </w:pPr>
    </w:p>
    <w:p w14:paraId="43011839" w14:textId="77777777" w:rsidR="00000000" w:rsidRDefault="00CF0F56">
      <w:pPr>
        <w:pStyle w:val="a0"/>
        <w:rPr>
          <w:rFonts w:hint="cs"/>
          <w:rtl/>
        </w:rPr>
      </w:pPr>
      <w:r>
        <w:rPr>
          <w:rFonts w:hint="cs"/>
          <w:rtl/>
        </w:rPr>
        <w:t>אדוני השר ישיב על שלוש ההערות.</w:t>
      </w:r>
    </w:p>
    <w:p w14:paraId="1C0B20BF" w14:textId="77777777" w:rsidR="00000000" w:rsidRDefault="00CF0F56">
      <w:pPr>
        <w:pStyle w:val="a0"/>
        <w:rPr>
          <w:rFonts w:hint="cs"/>
          <w:rtl/>
        </w:rPr>
      </w:pPr>
    </w:p>
    <w:p w14:paraId="71F3F149" w14:textId="77777777" w:rsidR="00000000" w:rsidRDefault="00CF0F56">
      <w:pPr>
        <w:pStyle w:val="a"/>
        <w:rPr>
          <w:rtl/>
        </w:rPr>
      </w:pPr>
      <w:bookmarkStart w:id="70" w:name="_Toc92193260"/>
      <w:r>
        <w:rPr>
          <w:rtl/>
        </w:rPr>
        <w:t>שר הבריאות דני נוה:</w:t>
      </w:r>
      <w:bookmarkEnd w:id="70"/>
    </w:p>
    <w:p w14:paraId="367C7CAC" w14:textId="77777777" w:rsidR="00000000" w:rsidRDefault="00CF0F56">
      <w:pPr>
        <w:pStyle w:val="a0"/>
        <w:rPr>
          <w:rtl/>
        </w:rPr>
      </w:pPr>
    </w:p>
    <w:p w14:paraId="60C7B5C3" w14:textId="77777777" w:rsidR="00000000" w:rsidRDefault="00CF0F56">
      <w:pPr>
        <w:pStyle w:val="a0"/>
        <w:rPr>
          <w:rFonts w:hint="cs"/>
          <w:rtl/>
        </w:rPr>
      </w:pPr>
      <w:r>
        <w:rPr>
          <w:rFonts w:hint="cs"/>
          <w:rtl/>
        </w:rPr>
        <w:t xml:space="preserve">ראשית, לגבי רמת-השרון - חבר הכנסת כהן, גם אני מברך אותך על העלאת הנושא החשוב הזה </w:t>
      </w:r>
      <w:r>
        <w:rPr>
          <w:rtl/>
        </w:rPr>
        <w:t>–</w:t>
      </w:r>
      <w:r>
        <w:rPr>
          <w:rFonts w:hint="cs"/>
          <w:rtl/>
        </w:rPr>
        <w:t xml:space="preserve"> לא מדובר בשמונה בארות, אלא בחמש בארות. אחת מהן נסגרה מפני שאותו חומר כימי, הפרכלורט, נמצא בשיעורים גבוהים בהרבה מעל התקן. נשארו ארבע בארות, ובהן רמת הפרכלורט גבוהה, אבל לא נמצאה גבוהה מרמת התקן הבין-לאומי המקובל, ולכן ארבע הבארות האלה לא נסגרו. אבל אנחנו </w:t>
      </w:r>
      <w:r>
        <w:rPr>
          <w:rFonts w:hint="cs"/>
          <w:rtl/>
        </w:rPr>
        <w:t xml:space="preserve">בוודאי היינו מעדיפים שתושבי רמת-השרון לא יישתו בסופו של התהליך גם את המים האלה, וישתו מים טובים יותר. </w:t>
      </w:r>
    </w:p>
    <w:p w14:paraId="6894ED87" w14:textId="77777777" w:rsidR="00000000" w:rsidRDefault="00CF0F56">
      <w:pPr>
        <w:pStyle w:val="a0"/>
        <w:rPr>
          <w:rFonts w:hint="cs"/>
          <w:rtl/>
        </w:rPr>
      </w:pPr>
    </w:p>
    <w:p w14:paraId="34693F44" w14:textId="77777777" w:rsidR="00000000" w:rsidRDefault="00CF0F56">
      <w:pPr>
        <w:pStyle w:val="a0"/>
        <w:rPr>
          <w:rFonts w:hint="cs"/>
          <w:rtl/>
        </w:rPr>
      </w:pPr>
      <w:r>
        <w:rPr>
          <w:rFonts w:hint="cs"/>
          <w:rtl/>
        </w:rPr>
        <w:t xml:space="preserve">לגופו של עניין, איך עושים את זה? רמת-השרון, באופן מסורתי </w:t>
      </w:r>
      <w:r>
        <w:rPr>
          <w:rtl/>
        </w:rPr>
        <w:t>–</w:t>
      </w:r>
      <w:r>
        <w:rPr>
          <w:rFonts w:hint="cs"/>
          <w:rtl/>
        </w:rPr>
        <w:t xml:space="preserve"> ויש עוד כמה רשויות כאלה ברחבי הארץ - לא מחוברת ל"מקורות", והפתרון לטווח רחוק, מבחינת צורכי הש</w:t>
      </w:r>
      <w:r>
        <w:rPr>
          <w:rFonts w:hint="cs"/>
          <w:rtl/>
        </w:rPr>
        <w:t>תייה של רמת-השרון, הוא שרמת-השרון תתחבר ל"מקורות". אבל זה תהליך שלוקח זמן - גם כשיועמדו המקורות התקציביים של זה, לדעתי כיוון  שצריך לעבור בשטחים, ועניינים של תכנון ובנייה וכן הלאה - שנה. פתרון ביניים אפשרי נוסף הוא שירכשו או ישיגו, לפחות לתקופה זמנית, איזה</w:t>
      </w:r>
      <w:r>
        <w:rPr>
          <w:rFonts w:hint="cs"/>
          <w:rtl/>
        </w:rPr>
        <w:t xml:space="preserve"> מתקן להתפלת מים. זה גם דבר שייקח כמה חודשים, ואנחנו בוודאי גם הקצבנו לעיריית רמת-השרון כמה חודשים כדי להשיג את אותו פתרון.</w:t>
      </w:r>
    </w:p>
    <w:p w14:paraId="44ACEAC5" w14:textId="77777777" w:rsidR="00000000" w:rsidRDefault="00CF0F56">
      <w:pPr>
        <w:pStyle w:val="a0"/>
        <w:rPr>
          <w:rFonts w:hint="cs"/>
          <w:rtl/>
        </w:rPr>
      </w:pPr>
    </w:p>
    <w:p w14:paraId="38B763F4" w14:textId="77777777" w:rsidR="00000000" w:rsidRDefault="00CF0F56">
      <w:pPr>
        <w:pStyle w:val="a0"/>
        <w:rPr>
          <w:rFonts w:hint="cs"/>
          <w:rtl/>
        </w:rPr>
      </w:pPr>
      <w:r>
        <w:rPr>
          <w:rFonts w:hint="cs"/>
          <w:rtl/>
        </w:rPr>
        <w:t>אני שמח לומר, שאנחנו במשרד הבריאות לקחנו את הנושא הזה ברצינות רבה מאוד, הגלל הדאגה לבריאות התושבים שם ולאיכות מי השתייה שלהם. מנכ"ל</w:t>
      </w:r>
      <w:r>
        <w:rPr>
          <w:rFonts w:hint="cs"/>
          <w:rtl/>
        </w:rPr>
        <w:t xml:space="preserve"> משרדי, פרופסור אבי ישראלי, הקדיש לזה, לדעתי, יותר שעות מאשר לכל  נושא אחר שמשרד הבריאות עוסק בו, ולא חסרים נושאים שאנחנו צריכים לעסוק בהם מדי יום. ממש השקעה של זמן ומחשבה, בוודאי גם פגישה עם ראש העיר. </w:t>
      </w:r>
    </w:p>
    <w:p w14:paraId="6E82600E" w14:textId="77777777" w:rsidR="00000000" w:rsidRDefault="00CF0F56">
      <w:pPr>
        <w:pStyle w:val="a0"/>
        <w:rPr>
          <w:rFonts w:hint="cs"/>
          <w:rtl/>
        </w:rPr>
      </w:pPr>
    </w:p>
    <w:p w14:paraId="1AABDFD1" w14:textId="77777777" w:rsidR="00000000" w:rsidRDefault="00CF0F56">
      <w:pPr>
        <w:pStyle w:val="a0"/>
        <w:rPr>
          <w:rFonts w:hint="cs"/>
          <w:rtl/>
        </w:rPr>
      </w:pPr>
      <w:r>
        <w:rPr>
          <w:rFonts w:hint="cs"/>
          <w:rtl/>
        </w:rPr>
        <w:t>אני מסכים לדבר אחד שנאמר גם על-ידך וגם על-ידי חברי ה</w:t>
      </w:r>
      <w:r>
        <w:rPr>
          <w:rFonts w:hint="cs"/>
          <w:rtl/>
        </w:rPr>
        <w:t>כנסת הנוספים, חבר הכנסת פינס וחבר הכנסת דהן. הפתרון מצוי בעבודה בין-משרדית. כמשרד הבריאות, אנחנו יכולים</w:t>
      </w:r>
      <w:r>
        <w:rPr>
          <w:rtl/>
        </w:rPr>
        <w:t xml:space="preserve"> </w:t>
      </w:r>
      <w:r>
        <w:rPr>
          <w:rFonts w:hint="cs"/>
          <w:rtl/>
        </w:rPr>
        <w:t xml:space="preserve">להתריע, לחשוף ולומר מה צריך לעשות. הפתרון בפועל לא מצוי אצלנו, הוא מצוי במשרדי ממשלה אחרים, שצריכים להיות מעורבים בעניין הזה. אנחנו בהחלט דוחפים לכיוון </w:t>
      </w:r>
      <w:r>
        <w:rPr>
          <w:rFonts w:hint="cs"/>
          <w:rtl/>
        </w:rPr>
        <w:t>הזה גם את משרדי הממשלה הנוספים, לרבות דיון בין-משרדי, שאני מקווה שיתקיים בימים הקרובים, כדי שכל משרדי הממשלה שנוגעים בדבר ייגשו לנושא הזה ויימצא פתרון מהיר ככל האפשר לצורכי השתייה של תושבי רמת-השרון על-ידי העירייה, ראש העיר, שפועל פה נכון ובצורה אחראית, וב</w:t>
      </w:r>
      <w:r>
        <w:rPr>
          <w:rFonts w:hint="cs"/>
          <w:rtl/>
        </w:rPr>
        <w:t xml:space="preserve">שיתוף ובסיוע של כל יתר משרדי הממשלה הנוגעים בדבר. </w:t>
      </w:r>
    </w:p>
    <w:p w14:paraId="4EB6099A" w14:textId="77777777" w:rsidR="00000000" w:rsidRDefault="00CF0F56">
      <w:pPr>
        <w:pStyle w:val="a0"/>
        <w:rPr>
          <w:rFonts w:hint="cs"/>
          <w:rtl/>
        </w:rPr>
      </w:pPr>
    </w:p>
    <w:p w14:paraId="389B2705" w14:textId="77777777" w:rsidR="00000000" w:rsidRDefault="00CF0F56">
      <w:pPr>
        <w:pStyle w:val="a0"/>
        <w:rPr>
          <w:rFonts w:hint="cs"/>
          <w:rtl/>
        </w:rPr>
      </w:pPr>
      <w:r>
        <w:rPr>
          <w:rFonts w:hint="cs"/>
          <w:rtl/>
        </w:rPr>
        <w:t>אני מצדי בוודאי אעשה כל מה שאני יכול, יחד עם פרופסור ישראלי, מנכ"ל המשרד, ואנשי משרדי, כדי לגרום גם למשרדי הממשלה האחרים להתעורר לטובת העניין הזה ולעשות את מה שנדרש.</w:t>
      </w:r>
    </w:p>
    <w:p w14:paraId="3334CEFF" w14:textId="77777777" w:rsidR="00000000" w:rsidRDefault="00CF0F56">
      <w:pPr>
        <w:pStyle w:val="a0"/>
        <w:rPr>
          <w:rFonts w:hint="cs"/>
          <w:rtl/>
        </w:rPr>
      </w:pPr>
    </w:p>
    <w:p w14:paraId="0BF5E0DC" w14:textId="77777777" w:rsidR="00000000" w:rsidRDefault="00CF0F56">
      <w:pPr>
        <w:pStyle w:val="af0"/>
        <w:rPr>
          <w:rtl/>
        </w:rPr>
      </w:pPr>
      <w:r>
        <w:rPr>
          <w:rFonts w:hint="eastAsia"/>
          <w:rtl/>
        </w:rPr>
        <w:t>אמנון</w:t>
      </w:r>
      <w:r>
        <w:rPr>
          <w:rtl/>
        </w:rPr>
        <w:t xml:space="preserve"> כהן (ש"ס):</w:t>
      </w:r>
    </w:p>
    <w:p w14:paraId="72C011B0" w14:textId="77777777" w:rsidR="00000000" w:rsidRDefault="00CF0F56">
      <w:pPr>
        <w:pStyle w:val="a0"/>
        <w:rPr>
          <w:rFonts w:hint="cs"/>
          <w:rtl/>
        </w:rPr>
      </w:pPr>
    </w:p>
    <w:p w14:paraId="4D738EDD" w14:textId="77777777" w:rsidR="00000000" w:rsidRDefault="00CF0F56">
      <w:pPr>
        <w:pStyle w:val="a0"/>
        <w:rPr>
          <w:rFonts w:hint="cs"/>
          <w:rtl/>
        </w:rPr>
      </w:pPr>
      <w:r>
        <w:rPr>
          <w:rFonts w:hint="cs"/>
          <w:rtl/>
        </w:rPr>
        <w:t>- - - ועדת שרים, מי</w:t>
      </w:r>
      <w:r>
        <w:rPr>
          <w:rFonts w:hint="cs"/>
          <w:rtl/>
        </w:rPr>
        <w:t xml:space="preserve"> יטפל בזה?</w:t>
      </w:r>
    </w:p>
    <w:p w14:paraId="653C8CEC" w14:textId="77777777" w:rsidR="00000000" w:rsidRDefault="00CF0F56">
      <w:pPr>
        <w:pStyle w:val="a0"/>
        <w:rPr>
          <w:rFonts w:hint="cs"/>
          <w:rtl/>
        </w:rPr>
      </w:pPr>
    </w:p>
    <w:p w14:paraId="5EF7355D" w14:textId="77777777" w:rsidR="00000000" w:rsidRDefault="00CF0F56">
      <w:pPr>
        <w:pStyle w:val="-"/>
        <w:rPr>
          <w:rtl/>
        </w:rPr>
      </w:pPr>
      <w:bookmarkStart w:id="71" w:name="FS000000473T20_10_2004_11_32_20C"/>
      <w:bookmarkEnd w:id="71"/>
      <w:r>
        <w:rPr>
          <w:rtl/>
        </w:rPr>
        <w:t>שר הבריאות דני נוה:</w:t>
      </w:r>
    </w:p>
    <w:p w14:paraId="4CC725BF" w14:textId="77777777" w:rsidR="00000000" w:rsidRDefault="00CF0F56">
      <w:pPr>
        <w:pStyle w:val="a0"/>
        <w:rPr>
          <w:rtl/>
        </w:rPr>
      </w:pPr>
    </w:p>
    <w:p w14:paraId="0EFFFEFC" w14:textId="77777777" w:rsidR="00000000" w:rsidRDefault="00CF0F56">
      <w:pPr>
        <w:pStyle w:val="a0"/>
        <w:rPr>
          <w:rFonts w:hint="cs"/>
          <w:rtl/>
        </w:rPr>
      </w:pPr>
      <w:r>
        <w:rPr>
          <w:rFonts w:hint="cs"/>
          <w:rtl/>
        </w:rPr>
        <w:t>אם יצטרכו ועדת שרים, אני מוכן להקים ועדת שרים. אני לא בטוח שצריך ועדת שרים, צריך צוות משותף של כל משרדי הממשלה הנוגעים בדבר, של אנשי המקצוע, אנשי הביצוע. הבעיה מוכרת, הבעיה ידועה, צריך צוות ביצוע מקצועי של אנשים מכל המשרדים</w:t>
      </w:r>
      <w:r>
        <w:rPr>
          <w:rFonts w:hint="cs"/>
          <w:rtl/>
        </w:rPr>
        <w:t xml:space="preserve"> הנוגעים בדבר, שייגשו לעבודה, ואני מקווה שזה מה שיהיה.</w:t>
      </w:r>
    </w:p>
    <w:p w14:paraId="0DE5C0EC" w14:textId="77777777" w:rsidR="00000000" w:rsidRDefault="00CF0F56">
      <w:pPr>
        <w:pStyle w:val="a0"/>
        <w:rPr>
          <w:rFonts w:hint="cs"/>
          <w:rtl/>
        </w:rPr>
      </w:pPr>
    </w:p>
    <w:p w14:paraId="4226DA20" w14:textId="77777777" w:rsidR="00000000" w:rsidRDefault="00CF0F56">
      <w:pPr>
        <w:pStyle w:val="af0"/>
        <w:rPr>
          <w:rtl/>
        </w:rPr>
      </w:pPr>
      <w:r>
        <w:rPr>
          <w:rFonts w:hint="eastAsia"/>
          <w:rtl/>
        </w:rPr>
        <w:t>אמנון</w:t>
      </w:r>
      <w:r>
        <w:rPr>
          <w:rtl/>
        </w:rPr>
        <w:t xml:space="preserve"> כהן (ש"ס):</w:t>
      </w:r>
    </w:p>
    <w:p w14:paraId="678AE6E6" w14:textId="77777777" w:rsidR="00000000" w:rsidRDefault="00CF0F56">
      <w:pPr>
        <w:pStyle w:val="a0"/>
        <w:rPr>
          <w:rFonts w:hint="cs"/>
          <w:rtl/>
        </w:rPr>
      </w:pPr>
    </w:p>
    <w:p w14:paraId="56C8E743" w14:textId="77777777" w:rsidR="00000000" w:rsidRDefault="00CF0F56">
      <w:pPr>
        <w:pStyle w:val="a0"/>
        <w:rPr>
          <w:rFonts w:hint="cs"/>
          <w:rtl/>
        </w:rPr>
      </w:pPr>
      <w:r>
        <w:rPr>
          <w:rFonts w:hint="cs"/>
          <w:rtl/>
        </w:rPr>
        <w:t>זה לא באחריותכם.</w:t>
      </w:r>
    </w:p>
    <w:p w14:paraId="745CC9C8" w14:textId="77777777" w:rsidR="00000000" w:rsidRDefault="00CF0F56">
      <w:pPr>
        <w:pStyle w:val="a0"/>
        <w:rPr>
          <w:rFonts w:hint="cs"/>
          <w:rtl/>
        </w:rPr>
      </w:pPr>
    </w:p>
    <w:p w14:paraId="26B5F2B2" w14:textId="77777777" w:rsidR="00000000" w:rsidRDefault="00CF0F56">
      <w:pPr>
        <w:pStyle w:val="-"/>
        <w:rPr>
          <w:rtl/>
        </w:rPr>
      </w:pPr>
      <w:bookmarkStart w:id="72" w:name="FS000000473T20_10_2004_11_32_57C"/>
      <w:bookmarkEnd w:id="72"/>
      <w:r>
        <w:rPr>
          <w:rtl/>
        </w:rPr>
        <w:t>שר הבריאות דני נוה:</w:t>
      </w:r>
    </w:p>
    <w:p w14:paraId="2D2C6604" w14:textId="77777777" w:rsidR="00000000" w:rsidRDefault="00CF0F56">
      <w:pPr>
        <w:pStyle w:val="a0"/>
        <w:rPr>
          <w:rtl/>
        </w:rPr>
      </w:pPr>
    </w:p>
    <w:p w14:paraId="1B5268A5" w14:textId="77777777" w:rsidR="00000000" w:rsidRDefault="00CF0F56">
      <w:pPr>
        <w:pStyle w:val="a0"/>
        <w:rPr>
          <w:rFonts w:hint="cs"/>
          <w:rtl/>
        </w:rPr>
      </w:pPr>
      <w:r>
        <w:rPr>
          <w:rFonts w:hint="cs"/>
          <w:rtl/>
        </w:rPr>
        <w:t>זה לא באחריותנו, אבל זה בהחלט דבר שאנחנו יוזמים ודוחפים.</w:t>
      </w:r>
    </w:p>
    <w:p w14:paraId="43853677" w14:textId="77777777" w:rsidR="00000000" w:rsidRDefault="00CF0F56">
      <w:pPr>
        <w:pStyle w:val="a0"/>
        <w:rPr>
          <w:rFonts w:hint="cs"/>
          <w:rtl/>
        </w:rPr>
      </w:pPr>
    </w:p>
    <w:p w14:paraId="688759BB" w14:textId="77777777" w:rsidR="00000000" w:rsidRDefault="00CF0F56">
      <w:pPr>
        <w:pStyle w:val="af1"/>
        <w:rPr>
          <w:rtl/>
        </w:rPr>
      </w:pPr>
      <w:r>
        <w:rPr>
          <w:rtl/>
        </w:rPr>
        <w:t>היו"ר ראובן ריבלין:</w:t>
      </w:r>
    </w:p>
    <w:p w14:paraId="2B8A475B" w14:textId="77777777" w:rsidR="00000000" w:rsidRDefault="00CF0F56">
      <w:pPr>
        <w:pStyle w:val="a0"/>
        <w:rPr>
          <w:rtl/>
        </w:rPr>
      </w:pPr>
    </w:p>
    <w:p w14:paraId="72E04187" w14:textId="77777777" w:rsidR="00000000" w:rsidRDefault="00CF0F56">
      <w:pPr>
        <w:pStyle w:val="a0"/>
        <w:rPr>
          <w:rFonts w:hint="cs"/>
          <w:rtl/>
        </w:rPr>
      </w:pPr>
      <w:r>
        <w:rPr>
          <w:rFonts w:hint="cs"/>
          <w:rtl/>
        </w:rPr>
        <w:t>תודה. לחברי הכנסת פינס ודהן אדוני רוצה לומר דבר?</w:t>
      </w:r>
    </w:p>
    <w:p w14:paraId="203EBF39" w14:textId="77777777" w:rsidR="00000000" w:rsidRDefault="00CF0F56">
      <w:pPr>
        <w:pStyle w:val="a0"/>
        <w:rPr>
          <w:rFonts w:hint="cs"/>
          <w:rtl/>
        </w:rPr>
      </w:pPr>
    </w:p>
    <w:p w14:paraId="223AA5D5" w14:textId="77777777" w:rsidR="00000000" w:rsidRDefault="00CF0F56">
      <w:pPr>
        <w:pStyle w:val="-"/>
        <w:rPr>
          <w:rtl/>
        </w:rPr>
      </w:pPr>
      <w:bookmarkStart w:id="73" w:name="FS000000487T20_10_2004_12_35_07C"/>
      <w:bookmarkStart w:id="74" w:name="FS000000473T20_10_2004_12_35_24"/>
      <w:bookmarkStart w:id="75" w:name="FS000000473T20_10_2004_12_35_39"/>
      <w:bookmarkStart w:id="76" w:name="FS000000473T20_10_2004_12_35_49"/>
      <w:bookmarkStart w:id="77" w:name="FS000000473T20_10_2004_12_35_57C"/>
      <w:bookmarkEnd w:id="73"/>
      <w:bookmarkEnd w:id="74"/>
      <w:bookmarkEnd w:id="75"/>
      <w:bookmarkEnd w:id="76"/>
      <w:bookmarkEnd w:id="77"/>
      <w:r>
        <w:rPr>
          <w:rtl/>
        </w:rPr>
        <w:t>שר הבריאות דני</w:t>
      </w:r>
      <w:r>
        <w:rPr>
          <w:rtl/>
        </w:rPr>
        <w:t xml:space="preserve"> נוה:</w:t>
      </w:r>
    </w:p>
    <w:p w14:paraId="3EF891BA" w14:textId="77777777" w:rsidR="00000000" w:rsidRDefault="00CF0F56">
      <w:pPr>
        <w:pStyle w:val="a0"/>
        <w:rPr>
          <w:rtl/>
        </w:rPr>
      </w:pPr>
    </w:p>
    <w:p w14:paraId="60FB72FF" w14:textId="77777777" w:rsidR="00000000" w:rsidRDefault="00CF0F56">
      <w:pPr>
        <w:pStyle w:val="a0"/>
        <w:rPr>
          <w:rFonts w:hint="cs"/>
          <w:rtl/>
        </w:rPr>
      </w:pPr>
      <w:r>
        <w:rPr>
          <w:rFonts w:hint="cs"/>
          <w:rtl/>
        </w:rPr>
        <w:t>מה שהשבתי פה מתייחס גם לשאלה הזאת, פרט לנקודה אחת שהעלה חבר הכנסת פינס - שיצא לרגע, אולי הוא חשב שהתשובה הסתיימה. כמו שאמרתי, בדיקות מדגמיות של המשרד נעשות כל הזמן, וברגע שנחשף משהו אנחנו לא מחכים. אם רוצים לקיים דיון על איכות מי השתייה בארץ, זה דיו</w:t>
      </w:r>
      <w:r>
        <w:rPr>
          <w:rFonts w:hint="cs"/>
          <w:rtl/>
        </w:rPr>
        <w:t>ן אחר ונפרד, שצריך לקיים אותו, ואני גם יודע שהתקיימו כמה דיונים כאן בפורומים אחרים של הכנסת. אנחנו בהחלט צריכים להיות מוטרדים מזיהום מי השתייה שלנו ומקורות מי התהום במדינת ישראל.</w:t>
      </w:r>
    </w:p>
    <w:p w14:paraId="29778617" w14:textId="77777777" w:rsidR="00000000" w:rsidRDefault="00CF0F56">
      <w:pPr>
        <w:pStyle w:val="a0"/>
        <w:rPr>
          <w:rFonts w:hint="cs"/>
          <w:rtl/>
        </w:rPr>
      </w:pPr>
    </w:p>
    <w:p w14:paraId="695FF7F2" w14:textId="77777777" w:rsidR="00000000" w:rsidRDefault="00CF0F56">
      <w:pPr>
        <w:pStyle w:val="af1"/>
        <w:rPr>
          <w:rtl/>
        </w:rPr>
      </w:pPr>
      <w:r>
        <w:rPr>
          <w:rtl/>
        </w:rPr>
        <w:t>היו"ר ראובן ריבלין:</w:t>
      </w:r>
    </w:p>
    <w:p w14:paraId="21B7E5B8" w14:textId="77777777" w:rsidR="00000000" w:rsidRDefault="00CF0F56">
      <w:pPr>
        <w:pStyle w:val="a0"/>
        <w:rPr>
          <w:rtl/>
        </w:rPr>
      </w:pPr>
    </w:p>
    <w:p w14:paraId="26F47F6A" w14:textId="77777777" w:rsidR="00000000" w:rsidRDefault="00CF0F56">
      <w:pPr>
        <w:pStyle w:val="a0"/>
        <w:rPr>
          <w:rFonts w:hint="cs"/>
          <w:rtl/>
        </w:rPr>
      </w:pPr>
      <w:r>
        <w:rPr>
          <w:rFonts w:hint="cs"/>
          <w:rtl/>
        </w:rPr>
        <w:t>אני מאוד מודה לשר הבריאות, אשר פוקד את הדוכן הזה כל שבו</w:t>
      </w:r>
      <w:r>
        <w:rPr>
          <w:rFonts w:hint="cs"/>
          <w:rtl/>
        </w:rPr>
        <w:t>ע ביום רביעי על מנת להשיב על שאלות שמטרידות את הציבור וחברי הכנסת מעלים אותן. אני מאוד מודה לשר, כי הוא תמיד בא מוכן, תמיד בזמן, ותמיד תשובותיו ענייניות.</w:t>
      </w:r>
    </w:p>
    <w:p w14:paraId="0CC8C87F" w14:textId="77777777" w:rsidR="00000000" w:rsidRDefault="00CF0F56">
      <w:pPr>
        <w:pStyle w:val="a0"/>
        <w:rPr>
          <w:rFonts w:hint="cs"/>
          <w:rtl/>
        </w:rPr>
      </w:pPr>
    </w:p>
    <w:p w14:paraId="0DC07274" w14:textId="77777777" w:rsidR="00000000" w:rsidRDefault="00CF0F56">
      <w:pPr>
        <w:pStyle w:val="af0"/>
        <w:rPr>
          <w:rtl/>
        </w:rPr>
      </w:pPr>
      <w:r>
        <w:rPr>
          <w:rFonts w:hint="eastAsia"/>
          <w:rtl/>
        </w:rPr>
        <w:t>אילנה</w:t>
      </w:r>
      <w:r>
        <w:rPr>
          <w:rtl/>
        </w:rPr>
        <w:t xml:space="preserve"> כהן (עם אחד):</w:t>
      </w:r>
    </w:p>
    <w:p w14:paraId="2AF3761A" w14:textId="77777777" w:rsidR="00000000" w:rsidRDefault="00CF0F56">
      <w:pPr>
        <w:pStyle w:val="a0"/>
        <w:rPr>
          <w:rFonts w:hint="cs"/>
          <w:rtl/>
        </w:rPr>
      </w:pPr>
    </w:p>
    <w:p w14:paraId="5906927E" w14:textId="77777777" w:rsidR="00000000" w:rsidRDefault="00CF0F56">
      <w:pPr>
        <w:pStyle w:val="a0"/>
        <w:rPr>
          <w:rFonts w:hint="cs"/>
          <w:rtl/>
        </w:rPr>
      </w:pPr>
      <w:r>
        <w:rPr>
          <w:rFonts w:hint="cs"/>
          <w:rtl/>
        </w:rPr>
        <w:t>הוא גם בסדר גמור.</w:t>
      </w:r>
    </w:p>
    <w:p w14:paraId="6C2EDDD0" w14:textId="77777777" w:rsidR="00000000" w:rsidRDefault="00CF0F56">
      <w:pPr>
        <w:pStyle w:val="a0"/>
        <w:rPr>
          <w:rFonts w:hint="cs"/>
          <w:rtl/>
        </w:rPr>
      </w:pPr>
    </w:p>
    <w:p w14:paraId="5D005FEF" w14:textId="77777777" w:rsidR="00000000" w:rsidRDefault="00CF0F56">
      <w:pPr>
        <w:pStyle w:val="af1"/>
        <w:rPr>
          <w:rtl/>
        </w:rPr>
      </w:pPr>
      <w:r>
        <w:rPr>
          <w:rtl/>
        </w:rPr>
        <w:t>היו"ר ראובן ריבלין:</w:t>
      </w:r>
    </w:p>
    <w:p w14:paraId="726D38E6" w14:textId="77777777" w:rsidR="00000000" w:rsidRDefault="00CF0F56">
      <w:pPr>
        <w:pStyle w:val="a0"/>
        <w:rPr>
          <w:rtl/>
        </w:rPr>
      </w:pPr>
    </w:p>
    <w:p w14:paraId="632CD107" w14:textId="77777777" w:rsidR="00000000" w:rsidRDefault="00CF0F56">
      <w:pPr>
        <w:pStyle w:val="a0"/>
        <w:rPr>
          <w:rFonts w:hint="cs"/>
          <w:rtl/>
        </w:rPr>
      </w:pPr>
      <w:r>
        <w:rPr>
          <w:rFonts w:hint="cs"/>
          <w:rtl/>
        </w:rPr>
        <w:t>אם חברת הכנסת אילנה כהן אומרת ששר הבריאו</w:t>
      </w:r>
      <w:r>
        <w:rPr>
          <w:rFonts w:hint="cs"/>
          <w:rtl/>
        </w:rPr>
        <w:t xml:space="preserve">ת הוא בסדר, זה כמעט כמו 120 חברי כנסת שהעידו. אני מאוד מודה לשר, תודה רבה. </w:t>
      </w:r>
    </w:p>
    <w:p w14:paraId="495BF4F3" w14:textId="77777777" w:rsidR="00000000" w:rsidRDefault="00CF0F56">
      <w:pPr>
        <w:pStyle w:val="a0"/>
        <w:rPr>
          <w:rFonts w:hint="cs"/>
          <w:rtl/>
        </w:rPr>
      </w:pPr>
    </w:p>
    <w:p w14:paraId="67D0EE55" w14:textId="77777777" w:rsidR="00000000" w:rsidRDefault="00CF0F56">
      <w:pPr>
        <w:pStyle w:val="a0"/>
        <w:rPr>
          <w:rFonts w:hint="cs"/>
          <w:rtl/>
        </w:rPr>
      </w:pPr>
      <w:r>
        <w:rPr>
          <w:rFonts w:hint="cs"/>
          <w:rtl/>
        </w:rPr>
        <w:t>כבוד שרת החינוך, התרבות והספורט תעלה לדוכן ותשיב על שאילתא בעל-פה של חבר הכנסת מוחמד ברכה, סגן יושב-ראש הכנסת, בנושא: בניית בית-ספר חדש בכפר תראבין בנגב. בבקשה.</w:t>
      </w:r>
    </w:p>
    <w:p w14:paraId="55542DD6" w14:textId="77777777" w:rsidR="00000000" w:rsidRDefault="00CF0F56">
      <w:pPr>
        <w:pStyle w:val="a0"/>
        <w:rPr>
          <w:rFonts w:hint="cs"/>
          <w:rtl/>
        </w:rPr>
      </w:pPr>
    </w:p>
    <w:p w14:paraId="196F475B" w14:textId="77777777" w:rsidR="00000000" w:rsidRDefault="00CF0F56">
      <w:pPr>
        <w:pStyle w:val="a1"/>
        <w:jc w:val="center"/>
        <w:rPr>
          <w:rFonts w:hint="cs"/>
          <w:rtl/>
        </w:rPr>
      </w:pPr>
      <w:bookmarkStart w:id="78" w:name="_Toc92193261"/>
      <w:r>
        <w:rPr>
          <w:rFonts w:hint="cs"/>
          <w:rtl/>
        </w:rPr>
        <w:t>196. בניית בית-ספ</w:t>
      </w:r>
      <w:r>
        <w:rPr>
          <w:rFonts w:hint="cs"/>
          <w:rtl/>
        </w:rPr>
        <w:t>ר חדש בכפר תראבין בנגב</w:t>
      </w:r>
      <w:bookmarkEnd w:id="78"/>
    </w:p>
    <w:p w14:paraId="5D113504" w14:textId="77777777" w:rsidR="00000000" w:rsidRDefault="00CF0F56">
      <w:pPr>
        <w:pStyle w:val="a0"/>
        <w:rPr>
          <w:rFonts w:hint="cs"/>
          <w:rtl/>
        </w:rPr>
      </w:pPr>
    </w:p>
    <w:p w14:paraId="782BB4D0" w14:textId="77777777" w:rsidR="00000000" w:rsidRDefault="00CF0F56">
      <w:pPr>
        <w:pStyle w:val="a"/>
        <w:rPr>
          <w:rtl/>
        </w:rPr>
      </w:pPr>
      <w:bookmarkStart w:id="79" w:name="FS000000540T20_10_2004_11_34_25"/>
      <w:bookmarkStart w:id="80" w:name="_Toc92193262"/>
      <w:bookmarkEnd w:id="79"/>
      <w:r>
        <w:rPr>
          <w:rFonts w:hint="eastAsia"/>
          <w:rtl/>
        </w:rPr>
        <w:t>מוחמד</w:t>
      </w:r>
      <w:r>
        <w:rPr>
          <w:rtl/>
        </w:rPr>
        <w:t xml:space="preserve"> ברכה (חד"ש-תע"ל):</w:t>
      </w:r>
      <w:bookmarkEnd w:id="80"/>
    </w:p>
    <w:p w14:paraId="3FC49203" w14:textId="77777777" w:rsidR="00000000" w:rsidRDefault="00CF0F56">
      <w:pPr>
        <w:pStyle w:val="a0"/>
        <w:rPr>
          <w:rFonts w:hint="cs"/>
          <w:rtl/>
        </w:rPr>
      </w:pPr>
    </w:p>
    <w:p w14:paraId="73226011" w14:textId="77777777" w:rsidR="00000000" w:rsidRDefault="00CF0F56">
      <w:pPr>
        <w:pStyle w:val="a0"/>
        <w:rPr>
          <w:rFonts w:hint="cs"/>
          <w:rtl/>
        </w:rPr>
      </w:pPr>
      <w:r>
        <w:rPr>
          <w:rFonts w:hint="cs"/>
          <w:rtl/>
        </w:rPr>
        <w:t xml:space="preserve">אדוני היושב-ראש, גברתי השרה, רבותי חברי הכנסת, יותר מ-200 תלמידים מהכפר הבדואי הלא-מוכר תראבין אינם לומדים בגלל עיכוב בבניית בית-ספר יסודי חדש בכפר. </w:t>
      </w:r>
    </w:p>
    <w:p w14:paraId="08CC6A5C" w14:textId="77777777" w:rsidR="00000000" w:rsidRDefault="00CF0F56">
      <w:pPr>
        <w:pStyle w:val="a0"/>
        <w:rPr>
          <w:rFonts w:hint="cs"/>
          <w:rtl/>
        </w:rPr>
      </w:pPr>
    </w:p>
    <w:p w14:paraId="2518FA67" w14:textId="77777777" w:rsidR="00000000" w:rsidRDefault="00CF0F56">
      <w:pPr>
        <w:pStyle w:val="a0"/>
        <w:rPr>
          <w:rFonts w:hint="cs"/>
          <w:rtl/>
        </w:rPr>
      </w:pPr>
      <w:r>
        <w:rPr>
          <w:rFonts w:hint="cs"/>
          <w:rtl/>
        </w:rPr>
        <w:t>רצוני לשאול:</w:t>
      </w:r>
    </w:p>
    <w:p w14:paraId="4A4B16FC" w14:textId="77777777" w:rsidR="00000000" w:rsidRDefault="00CF0F56">
      <w:pPr>
        <w:pStyle w:val="a0"/>
        <w:rPr>
          <w:rFonts w:hint="cs"/>
          <w:rtl/>
        </w:rPr>
      </w:pPr>
    </w:p>
    <w:p w14:paraId="3DBDAC05" w14:textId="77777777" w:rsidR="00000000" w:rsidRDefault="00CF0F56">
      <w:pPr>
        <w:pStyle w:val="a0"/>
        <w:rPr>
          <w:rFonts w:hint="cs"/>
          <w:rtl/>
        </w:rPr>
      </w:pPr>
      <w:r>
        <w:rPr>
          <w:rFonts w:hint="cs"/>
          <w:rtl/>
        </w:rPr>
        <w:t>1. האם הוקצו כל התקציבים הדרושים לבניית בי</w:t>
      </w:r>
      <w:r>
        <w:rPr>
          <w:rFonts w:hint="cs"/>
          <w:rtl/>
        </w:rPr>
        <w:t>ת-הספר?</w:t>
      </w:r>
    </w:p>
    <w:p w14:paraId="307D19ED" w14:textId="77777777" w:rsidR="00000000" w:rsidRDefault="00CF0F56">
      <w:pPr>
        <w:pStyle w:val="a0"/>
        <w:rPr>
          <w:rFonts w:hint="cs"/>
          <w:rtl/>
        </w:rPr>
      </w:pPr>
    </w:p>
    <w:p w14:paraId="4A587855" w14:textId="77777777" w:rsidR="00000000" w:rsidRDefault="00CF0F56">
      <w:pPr>
        <w:pStyle w:val="a0"/>
        <w:rPr>
          <w:rFonts w:hint="cs"/>
          <w:rtl/>
        </w:rPr>
      </w:pPr>
      <w:r>
        <w:rPr>
          <w:rFonts w:hint="cs"/>
          <w:rtl/>
        </w:rPr>
        <w:t xml:space="preserve">2. אם כן </w:t>
      </w:r>
      <w:r>
        <w:rPr>
          <w:rtl/>
        </w:rPr>
        <w:t>–</w:t>
      </w:r>
      <w:r>
        <w:rPr>
          <w:rFonts w:hint="cs"/>
          <w:rtl/>
        </w:rPr>
        <w:t xml:space="preserve"> מדוע מתעכבת הבנייה?</w:t>
      </w:r>
    </w:p>
    <w:p w14:paraId="3F0D298C" w14:textId="77777777" w:rsidR="00000000" w:rsidRDefault="00CF0F56">
      <w:pPr>
        <w:pStyle w:val="a0"/>
        <w:rPr>
          <w:rFonts w:hint="cs"/>
          <w:rtl/>
        </w:rPr>
      </w:pPr>
    </w:p>
    <w:p w14:paraId="76FFC370" w14:textId="77777777" w:rsidR="00000000" w:rsidRDefault="00CF0F56">
      <w:pPr>
        <w:pStyle w:val="a0"/>
        <w:rPr>
          <w:rFonts w:hint="cs"/>
          <w:rtl/>
        </w:rPr>
      </w:pPr>
      <w:r>
        <w:rPr>
          <w:rFonts w:hint="cs"/>
          <w:rtl/>
        </w:rPr>
        <w:t xml:space="preserve">3. האם יבוצעו עבודות בטיחותיות בבית-הספר הישן, ואם לא </w:t>
      </w:r>
      <w:r>
        <w:rPr>
          <w:rtl/>
        </w:rPr>
        <w:t>–</w:t>
      </w:r>
      <w:r>
        <w:rPr>
          <w:rFonts w:hint="cs"/>
          <w:rtl/>
        </w:rPr>
        <w:t xml:space="preserve"> מדוע? תודה רבה.</w:t>
      </w:r>
    </w:p>
    <w:p w14:paraId="4CF988E3" w14:textId="77777777" w:rsidR="00000000" w:rsidRDefault="00CF0F56">
      <w:pPr>
        <w:pStyle w:val="a0"/>
        <w:rPr>
          <w:rFonts w:hint="cs"/>
          <w:rtl/>
        </w:rPr>
      </w:pPr>
    </w:p>
    <w:p w14:paraId="1C054735" w14:textId="77777777" w:rsidR="00000000" w:rsidRDefault="00CF0F56">
      <w:pPr>
        <w:pStyle w:val="af1"/>
        <w:rPr>
          <w:rtl/>
        </w:rPr>
      </w:pPr>
      <w:r>
        <w:rPr>
          <w:rtl/>
        </w:rPr>
        <w:t>היו"ר ראובן ריבלין:</w:t>
      </w:r>
    </w:p>
    <w:p w14:paraId="11896E76" w14:textId="77777777" w:rsidR="00000000" w:rsidRDefault="00CF0F56">
      <w:pPr>
        <w:pStyle w:val="a0"/>
        <w:rPr>
          <w:rtl/>
        </w:rPr>
      </w:pPr>
    </w:p>
    <w:p w14:paraId="605F4CCD" w14:textId="77777777" w:rsidR="00000000" w:rsidRDefault="00CF0F56">
      <w:pPr>
        <w:pStyle w:val="a0"/>
        <w:rPr>
          <w:rFonts w:hint="cs"/>
          <w:rtl/>
        </w:rPr>
      </w:pPr>
      <w:r>
        <w:rPr>
          <w:rFonts w:hint="cs"/>
          <w:rtl/>
        </w:rPr>
        <w:t>תודה רבה, אחר כך אדוני יוכל להרחיב, כמו גם חברי הכנסת אלסאנע ודהאמשה, שרק הם הצביעו.</w:t>
      </w:r>
    </w:p>
    <w:p w14:paraId="43124D8F" w14:textId="77777777" w:rsidR="00000000" w:rsidRDefault="00CF0F56">
      <w:pPr>
        <w:pStyle w:val="a0"/>
        <w:rPr>
          <w:rFonts w:hint="cs"/>
          <w:rtl/>
        </w:rPr>
      </w:pPr>
    </w:p>
    <w:p w14:paraId="30362ECF" w14:textId="77777777" w:rsidR="00000000" w:rsidRDefault="00CF0F56">
      <w:pPr>
        <w:pStyle w:val="a"/>
        <w:rPr>
          <w:rtl/>
        </w:rPr>
      </w:pPr>
      <w:bookmarkStart w:id="81" w:name="FS000000470T20_10_2004_11_34_32"/>
      <w:bookmarkStart w:id="82" w:name="_Toc92193263"/>
      <w:bookmarkEnd w:id="81"/>
      <w:r>
        <w:rPr>
          <w:rFonts w:hint="eastAsia"/>
          <w:rtl/>
        </w:rPr>
        <w:t>שרת</w:t>
      </w:r>
      <w:r>
        <w:rPr>
          <w:rtl/>
        </w:rPr>
        <w:t xml:space="preserve"> החינוך, התרבות והספורט לימור לב</w:t>
      </w:r>
      <w:r>
        <w:rPr>
          <w:rtl/>
        </w:rPr>
        <w:t>נת:</w:t>
      </w:r>
      <w:bookmarkEnd w:id="82"/>
    </w:p>
    <w:p w14:paraId="29AE7618" w14:textId="77777777" w:rsidR="00000000" w:rsidRDefault="00CF0F56">
      <w:pPr>
        <w:pStyle w:val="a0"/>
        <w:rPr>
          <w:rFonts w:hint="cs"/>
          <w:rtl/>
        </w:rPr>
      </w:pPr>
    </w:p>
    <w:p w14:paraId="24F547B8" w14:textId="77777777" w:rsidR="00000000" w:rsidRDefault="00CF0F56">
      <w:pPr>
        <w:pStyle w:val="a0"/>
        <w:rPr>
          <w:rFonts w:hint="cs"/>
          <w:rtl/>
        </w:rPr>
      </w:pPr>
      <w:r>
        <w:rPr>
          <w:rFonts w:hint="cs"/>
          <w:rtl/>
        </w:rPr>
        <w:t xml:space="preserve">1. משרד החינוך העביר למועצה האזורית הרשאה תקציבית לבניית בית-ספר יסודי חדש בהיקף של 1,520 מטר רבוע ובעלות של למעלה מ-5.5 מיליוני שקלים. </w:t>
      </w:r>
    </w:p>
    <w:p w14:paraId="70CD1EE1" w14:textId="77777777" w:rsidR="00000000" w:rsidRDefault="00CF0F56">
      <w:pPr>
        <w:pStyle w:val="a0"/>
        <w:rPr>
          <w:rFonts w:hint="cs"/>
          <w:rtl/>
        </w:rPr>
      </w:pPr>
    </w:p>
    <w:p w14:paraId="0826910F" w14:textId="77777777" w:rsidR="00000000" w:rsidRDefault="00CF0F56">
      <w:pPr>
        <w:pStyle w:val="a0"/>
        <w:rPr>
          <w:rFonts w:hint="cs"/>
          <w:rtl/>
        </w:rPr>
      </w:pPr>
      <w:r>
        <w:rPr>
          <w:rFonts w:hint="cs"/>
          <w:rtl/>
        </w:rPr>
        <w:t>2. בניית המבנה החדש של בית-הספר נעשית באופן מואץ על-ידי החברה למשק וכלכלה של המרכז לשלטון מקומי, ונכון להיום הושל</w:t>
      </w:r>
      <w:r>
        <w:rPr>
          <w:rFonts w:hint="cs"/>
          <w:rtl/>
        </w:rPr>
        <w:t xml:space="preserve">מה הקומה הראשונה במבנה החדש. אני מוסיפה בעל-פה: מדובר בכך שהמבנה כולו יושלם עד חודש ינואר </w:t>
      </w:r>
      <w:r>
        <w:rPr>
          <w:rtl/>
        </w:rPr>
        <w:t>–</w:t>
      </w:r>
      <w:r>
        <w:rPr>
          <w:rFonts w:hint="cs"/>
          <w:rtl/>
        </w:rPr>
        <w:t xml:space="preserve"> אולי אני טועה וזה פברואר </w:t>
      </w:r>
      <w:r>
        <w:rPr>
          <w:rtl/>
        </w:rPr>
        <w:t>–</w:t>
      </w:r>
      <w:r>
        <w:rPr>
          <w:rFonts w:hint="cs"/>
          <w:rtl/>
        </w:rPr>
        <w:t xml:space="preserve"> הקרוב, היינו 2005. העיכוב שהיה במתן האישור לחתימת החוזה לבנייה מקורו בהעדר מזומנים בתקציבי הפיתוח, מצב שהוא נחלת כלל הרשויות המקומיות. כל</w:t>
      </w:r>
      <w:r>
        <w:rPr>
          <w:rFonts w:hint="cs"/>
          <w:rtl/>
        </w:rPr>
        <w:t xml:space="preserve">ומר הוא נחלתנו, וגם בהעברה הכספית שלנו לכלל הרשויות המקומיות זה אותו דבר. </w:t>
      </w:r>
    </w:p>
    <w:p w14:paraId="4A978E8B" w14:textId="77777777" w:rsidR="00000000" w:rsidRDefault="00CF0F56">
      <w:pPr>
        <w:pStyle w:val="a0"/>
        <w:rPr>
          <w:rFonts w:hint="cs"/>
          <w:rtl/>
        </w:rPr>
      </w:pPr>
    </w:p>
    <w:p w14:paraId="334436C6" w14:textId="77777777" w:rsidR="00000000" w:rsidRDefault="00CF0F56">
      <w:pPr>
        <w:pStyle w:val="a0"/>
        <w:rPr>
          <w:rFonts w:hint="cs"/>
          <w:rtl/>
        </w:rPr>
      </w:pPr>
      <w:r>
        <w:rPr>
          <w:rFonts w:hint="cs"/>
          <w:rtl/>
        </w:rPr>
        <w:t xml:space="preserve">3. מתוך דאגה לבטיחות התלמידים, וגם לאור ההנחיות של המשרד לאיכות הסביבה, ועל מנת לאפשר את קיום הלימודים, הקציתי תקציב מיוחד </w:t>
      </w:r>
      <w:r>
        <w:rPr>
          <w:rtl/>
        </w:rPr>
        <w:t>–</w:t>
      </w:r>
      <w:r>
        <w:rPr>
          <w:rFonts w:hint="cs"/>
          <w:rtl/>
        </w:rPr>
        <w:t xml:space="preserve"> כמה שיידרש, וזה בין 70,000 ל-100,000 שקלים - להחלפת גג </w:t>
      </w:r>
      <w:r>
        <w:rPr>
          <w:rFonts w:hint="cs"/>
          <w:rtl/>
        </w:rPr>
        <w:t>האזבסט במבנה הישן, שבו לומדים כרגע, מה שהיווה מכשול אחרון, לפי טענת ההורים, לקיום הלימודים בבית-הספר. זה לא נכון ששובתים; שבתו, זה נכון. רוב התלמידים כבר חזרו ללימודים, ואני בטוחה שעם השלמת העבודות הבטיחותיות להחלפת גג האזבסט יחזרו גם יתר התלמידים, אף שאני</w:t>
      </w:r>
      <w:r>
        <w:rPr>
          <w:rFonts w:hint="cs"/>
          <w:rtl/>
        </w:rPr>
        <w:t xml:space="preserve"> חושבת שלא צריך להמתין וכולם צריכים לחזור ללימודים. </w:t>
      </w:r>
    </w:p>
    <w:p w14:paraId="5AF62052" w14:textId="77777777" w:rsidR="00000000" w:rsidRDefault="00CF0F56">
      <w:pPr>
        <w:pStyle w:val="a0"/>
        <w:rPr>
          <w:rFonts w:hint="cs"/>
          <w:rtl/>
        </w:rPr>
      </w:pPr>
    </w:p>
    <w:p w14:paraId="2F42D430" w14:textId="77777777" w:rsidR="00000000" w:rsidRDefault="00CF0F56">
      <w:pPr>
        <w:pStyle w:val="a0"/>
        <w:rPr>
          <w:rFonts w:hint="cs"/>
          <w:rtl/>
        </w:rPr>
      </w:pPr>
      <w:r>
        <w:rPr>
          <w:rFonts w:hint="cs"/>
          <w:rtl/>
        </w:rPr>
        <w:t xml:space="preserve">אוסיף, ברשות היושב-ראש, שבשבוע שעבר נפגשתי, יחד עם מנהלת המחוז במשרד החינוך </w:t>
      </w:r>
      <w:r>
        <w:rPr>
          <w:rtl/>
        </w:rPr>
        <w:t>–</w:t>
      </w:r>
      <w:r>
        <w:rPr>
          <w:rFonts w:hint="cs"/>
          <w:rtl/>
        </w:rPr>
        <w:t xml:space="preserve"> המנכ"לית לא היתה בארץ - עם ראשי הוועד של שבט תראבין. ישבנו יחד, ליבנו את הדברים, אני חושבת שהגענו לכל הפתרונות הדרושים. בית-</w:t>
      </w:r>
      <w:r>
        <w:rPr>
          <w:rFonts w:hint="cs"/>
          <w:rtl/>
        </w:rPr>
        <w:t>הספר החדש נבנה, הם גם אמרו שהם לא ירצו להעביר באמצע שנת הלימודים את התלמידים לבית-הספר החדש, אף שהצענו להם. בשנת הלימודים הבאה זה ודאי ייעשה.</w:t>
      </w:r>
    </w:p>
    <w:p w14:paraId="31D30C95" w14:textId="77777777" w:rsidR="00000000" w:rsidRDefault="00CF0F56">
      <w:pPr>
        <w:pStyle w:val="a0"/>
        <w:rPr>
          <w:rFonts w:hint="cs"/>
          <w:rtl/>
        </w:rPr>
      </w:pPr>
    </w:p>
    <w:p w14:paraId="08966D20" w14:textId="77777777" w:rsidR="00000000" w:rsidRDefault="00CF0F56">
      <w:pPr>
        <w:pStyle w:val="af1"/>
        <w:rPr>
          <w:rtl/>
        </w:rPr>
      </w:pPr>
      <w:r>
        <w:rPr>
          <w:rtl/>
        </w:rPr>
        <w:t>היו"ר ראובן ריבלין:</w:t>
      </w:r>
    </w:p>
    <w:p w14:paraId="0DE5128F" w14:textId="77777777" w:rsidR="00000000" w:rsidRDefault="00CF0F56">
      <w:pPr>
        <w:pStyle w:val="a0"/>
        <w:rPr>
          <w:rtl/>
        </w:rPr>
      </w:pPr>
    </w:p>
    <w:p w14:paraId="2805B8B0" w14:textId="77777777" w:rsidR="00000000" w:rsidRDefault="00CF0F56">
      <w:pPr>
        <w:pStyle w:val="a0"/>
        <w:rPr>
          <w:rFonts w:hint="cs"/>
          <w:rtl/>
        </w:rPr>
      </w:pPr>
      <w:r>
        <w:rPr>
          <w:rFonts w:hint="cs"/>
          <w:rtl/>
        </w:rPr>
        <w:t xml:space="preserve">אני מודה לשרה על תשובתה המפורטת. אם לחבר הכנסת ברכה יש שאלה נוספת, בבקשה. חברי הכנסת דהאמשה </w:t>
      </w:r>
      <w:r>
        <w:rPr>
          <w:rFonts w:hint="cs"/>
          <w:rtl/>
        </w:rPr>
        <w:t>ואלסאנע, אתם צריכים לבחור אחד מכם, כי חבר הכנסת מג'אדלה לפני שהכרזתי גם כן הצביע. אז תחליטו מי מביניכם. חבר הכנסת ברכה.</w:t>
      </w:r>
    </w:p>
    <w:p w14:paraId="7E8B0F60" w14:textId="77777777" w:rsidR="00000000" w:rsidRDefault="00CF0F56">
      <w:pPr>
        <w:pStyle w:val="a0"/>
        <w:rPr>
          <w:rFonts w:hint="cs"/>
          <w:rtl/>
        </w:rPr>
      </w:pPr>
    </w:p>
    <w:p w14:paraId="37D9D51B" w14:textId="77777777" w:rsidR="00000000" w:rsidRDefault="00CF0F56">
      <w:pPr>
        <w:pStyle w:val="a"/>
        <w:rPr>
          <w:rtl/>
        </w:rPr>
      </w:pPr>
      <w:bookmarkStart w:id="83" w:name="_Toc92193264"/>
      <w:r>
        <w:rPr>
          <w:rFonts w:hint="eastAsia"/>
          <w:rtl/>
        </w:rPr>
        <w:t>מוחמד</w:t>
      </w:r>
      <w:r>
        <w:rPr>
          <w:rtl/>
        </w:rPr>
        <w:t xml:space="preserve"> ברכה (חד"ש-תע"ל):</w:t>
      </w:r>
      <w:bookmarkEnd w:id="83"/>
    </w:p>
    <w:p w14:paraId="3AD130C5" w14:textId="77777777" w:rsidR="00000000" w:rsidRDefault="00CF0F56">
      <w:pPr>
        <w:pStyle w:val="a0"/>
        <w:rPr>
          <w:rFonts w:hint="cs"/>
          <w:rtl/>
        </w:rPr>
      </w:pPr>
    </w:p>
    <w:p w14:paraId="0648C5BE" w14:textId="77777777" w:rsidR="00000000" w:rsidRDefault="00CF0F56">
      <w:pPr>
        <w:pStyle w:val="a0"/>
        <w:rPr>
          <w:rFonts w:hint="cs"/>
          <w:rtl/>
        </w:rPr>
      </w:pPr>
      <w:r>
        <w:rPr>
          <w:rFonts w:hint="cs"/>
          <w:rtl/>
        </w:rPr>
        <w:t xml:space="preserve">אדוני היושב-ראש, גברתי השרה, אני רוצה לברך על הדברים שאמרת, ואני יודע שהם מתבצעים אכן בשטח. בין המועד של הצגת </w:t>
      </w:r>
      <w:r>
        <w:rPr>
          <w:rFonts w:hint="cs"/>
          <w:rtl/>
        </w:rPr>
        <w:t xml:space="preserve">השאילתא לבין התשובה עליה חלו כל ההתפתחויות החיוביות האלה, ואני מברך על כך. אני חושב שהתשובה קולעת למטרה גם בנקודה השלישית, שהיא הבטיחותית, והיא מדאיגה ביותר. אני מאוד מקווה שהשלמת בית-הספר תהיה בקרוב מאוד. </w:t>
      </w:r>
    </w:p>
    <w:p w14:paraId="30D6CB23" w14:textId="77777777" w:rsidR="00000000" w:rsidRDefault="00CF0F56">
      <w:pPr>
        <w:pStyle w:val="a0"/>
        <w:rPr>
          <w:rFonts w:hint="cs"/>
          <w:rtl/>
        </w:rPr>
      </w:pPr>
    </w:p>
    <w:p w14:paraId="3B3BD1A3" w14:textId="77777777" w:rsidR="00000000" w:rsidRDefault="00CF0F56">
      <w:pPr>
        <w:pStyle w:val="a0"/>
        <w:rPr>
          <w:rFonts w:hint="cs"/>
          <w:rtl/>
        </w:rPr>
      </w:pPr>
      <w:r>
        <w:rPr>
          <w:rFonts w:hint="cs"/>
          <w:rtl/>
        </w:rPr>
        <w:t>הבוקר, אגב, היה דיון בוועדת החינוך והתרבות על תק</w:t>
      </w:r>
      <w:r>
        <w:rPr>
          <w:rFonts w:hint="cs"/>
          <w:rtl/>
        </w:rPr>
        <w:t>ציב משרד החינוך והתרבות, והופיעה שם המנכ"לית. התמונה שהתחוורה לעינינו מאוד עגומה, במיוחד במה שנוגע לנגב. יש מחסור של קרוב ל-1,500 כיתות לימוד במגזר הערבי. הייתי רוצה לשמוע, וגם שהכנסת תשמע, איך המשרד יתמודד עם הבעיה הזאת. יש דברים שאפשר למצוא בהם כל מיני פ</w:t>
      </w:r>
      <w:r>
        <w:rPr>
          <w:rFonts w:hint="cs"/>
          <w:rtl/>
        </w:rPr>
        <w:t>שרות: גירים, כיסאות, אבל קורת-גג זה כבר יותר מדי. איך המשרד  יתמודד עם המחסור הכללי בכיתות לימוד במגזר הערבי?</w:t>
      </w:r>
    </w:p>
    <w:p w14:paraId="00E61E7B" w14:textId="77777777" w:rsidR="00000000" w:rsidRDefault="00CF0F56">
      <w:pPr>
        <w:pStyle w:val="a0"/>
        <w:rPr>
          <w:rFonts w:hint="cs"/>
          <w:rtl/>
        </w:rPr>
      </w:pPr>
    </w:p>
    <w:p w14:paraId="172BF402" w14:textId="77777777" w:rsidR="00000000" w:rsidRDefault="00CF0F56">
      <w:pPr>
        <w:pStyle w:val="af1"/>
        <w:rPr>
          <w:rtl/>
        </w:rPr>
      </w:pPr>
      <w:r>
        <w:rPr>
          <w:rtl/>
        </w:rPr>
        <w:t>היו"ר ראובן ריבלין:</w:t>
      </w:r>
    </w:p>
    <w:p w14:paraId="0C3CA15C" w14:textId="77777777" w:rsidR="00000000" w:rsidRDefault="00CF0F56">
      <w:pPr>
        <w:pStyle w:val="a0"/>
        <w:rPr>
          <w:rtl/>
        </w:rPr>
      </w:pPr>
    </w:p>
    <w:p w14:paraId="0D0700FB" w14:textId="77777777" w:rsidR="00000000" w:rsidRDefault="00CF0F56">
      <w:pPr>
        <w:pStyle w:val="a0"/>
        <w:rPr>
          <w:rFonts w:hint="cs"/>
          <w:rtl/>
        </w:rPr>
      </w:pPr>
      <w:r>
        <w:rPr>
          <w:rFonts w:hint="cs"/>
          <w:rtl/>
        </w:rPr>
        <w:t>תודה רבה. בבקשה, חבר הכנסת טלב אלסאנע, שאלה נוספת. גברתי תענה על כל השאלות יחד.</w:t>
      </w:r>
    </w:p>
    <w:p w14:paraId="60BD6201" w14:textId="77777777" w:rsidR="00000000" w:rsidRDefault="00CF0F56">
      <w:pPr>
        <w:pStyle w:val="a0"/>
        <w:rPr>
          <w:rFonts w:hint="cs"/>
          <w:rtl/>
        </w:rPr>
      </w:pPr>
    </w:p>
    <w:p w14:paraId="5C65A720" w14:textId="77777777" w:rsidR="00000000" w:rsidRDefault="00CF0F56">
      <w:pPr>
        <w:pStyle w:val="a"/>
        <w:rPr>
          <w:rtl/>
        </w:rPr>
      </w:pPr>
      <w:bookmarkStart w:id="84" w:name="FS000000549T20_10_2004_12_08_54"/>
      <w:bookmarkStart w:id="85" w:name="_Toc92193265"/>
      <w:bookmarkEnd w:id="84"/>
      <w:r>
        <w:rPr>
          <w:rFonts w:hint="eastAsia"/>
          <w:rtl/>
        </w:rPr>
        <w:t>טלב</w:t>
      </w:r>
      <w:r>
        <w:rPr>
          <w:rtl/>
        </w:rPr>
        <w:t xml:space="preserve"> אלסאנע (רע"ם):</w:t>
      </w:r>
      <w:bookmarkEnd w:id="85"/>
    </w:p>
    <w:p w14:paraId="42C96837" w14:textId="77777777" w:rsidR="00000000" w:rsidRDefault="00CF0F56">
      <w:pPr>
        <w:pStyle w:val="a0"/>
        <w:rPr>
          <w:rFonts w:hint="cs"/>
          <w:rtl/>
        </w:rPr>
      </w:pPr>
    </w:p>
    <w:p w14:paraId="43AFEDE8" w14:textId="77777777" w:rsidR="00000000" w:rsidRDefault="00CF0F56">
      <w:pPr>
        <w:pStyle w:val="a0"/>
        <w:rPr>
          <w:rFonts w:hint="cs"/>
          <w:rtl/>
        </w:rPr>
      </w:pPr>
      <w:r>
        <w:rPr>
          <w:rFonts w:hint="cs"/>
          <w:rtl/>
        </w:rPr>
        <w:t>אדוני היושב-ראש, חברי ה</w:t>
      </w:r>
      <w:r>
        <w:rPr>
          <w:rFonts w:hint="cs"/>
          <w:rtl/>
        </w:rPr>
        <w:t xml:space="preserve">כנסת, כבוד השרה, במקרה הזה אני מודע למעורבות של השרה מהשבוע שעבר. אני מברך על כך שהשרה אכן התערבה בנושא. קיבלתי דיווח שההתערבות הזאת הביאה לפתרון הבעיה. </w:t>
      </w:r>
    </w:p>
    <w:p w14:paraId="4F46B4A6" w14:textId="77777777" w:rsidR="00000000" w:rsidRDefault="00CF0F56">
      <w:pPr>
        <w:pStyle w:val="a0"/>
        <w:rPr>
          <w:rFonts w:hint="cs"/>
          <w:rtl/>
        </w:rPr>
      </w:pPr>
    </w:p>
    <w:p w14:paraId="668D1633" w14:textId="77777777" w:rsidR="00000000" w:rsidRDefault="00CF0F56">
      <w:pPr>
        <w:pStyle w:val="a0"/>
        <w:rPr>
          <w:rFonts w:hint="cs"/>
          <w:rtl/>
        </w:rPr>
      </w:pPr>
      <w:r>
        <w:rPr>
          <w:rFonts w:hint="cs"/>
          <w:rtl/>
        </w:rPr>
        <w:t>השאלה שלי היא, מדוע למשל בתקציב שנת 2004, כמעט 50% מהמבנים היבילים שמשרד החינוך בנה בכל מדינת ישראל -</w:t>
      </w:r>
      <w:r>
        <w:rPr>
          <w:rFonts w:hint="cs"/>
          <w:rtl/>
        </w:rPr>
        <w:t xml:space="preserve"> - -</w:t>
      </w:r>
    </w:p>
    <w:p w14:paraId="4D9990D2" w14:textId="77777777" w:rsidR="00000000" w:rsidRDefault="00CF0F56">
      <w:pPr>
        <w:pStyle w:val="a0"/>
        <w:rPr>
          <w:rFonts w:hint="cs"/>
          <w:rtl/>
        </w:rPr>
      </w:pPr>
    </w:p>
    <w:p w14:paraId="1755B084" w14:textId="77777777" w:rsidR="00000000" w:rsidRDefault="00CF0F56">
      <w:pPr>
        <w:pStyle w:val="af0"/>
        <w:rPr>
          <w:rtl/>
        </w:rPr>
      </w:pPr>
      <w:bookmarkStart w:id="86" w:name="FS000000470T20_10_2004_12_11_16"/>
      <w:bookmarkEnd w:id="86"/>
      <w:r>
        <w:rPr>
          <w:rFonts w:hint="eastAsia"/>
          <w:rtl/>
        </w:rPr>
        <w:t>שרת</w:t>
      </w:r>
      <w:r>
        <w:rPr>
          <w:rtl/>
        </w:rPr>
        <w:t xml:space="preserve"> החינוך, התרבות והספורט לימור לבנת:</w:t>
      </w:r>
    </w:p>
    <w:p w14:paraId="4D6184D4" w14:textId="77777777" w:rsidR="00000000" w:rsidRDefault="00CF0F56">
      <w:pPr>
        <w:pStyle w:val="a0"/>
        <w:rPr>
          <w:rFonts w:hint="cs"/>
          <w:rtl/>
        </w:rPr>
      </w:pPr>
    </w:p>
    <w:p w14:paraId="3131A0CB" w14:textId="77777777" w:rsidR="00000000" w:rsidRDefault="00CF0F56">
      <w:pPr>
        <w:pStyle w:val="a0"/>
        <w:rPr>
          <w:rFonts w:hint="cs"/>
          <w:rtl/>
        </w:rPr>
      </w:pPr>
      <w:r>
        <w:rPr>
          <w:rFonts w:hint="cs"/>
          <w:rtl/>
        </w:rPr>
        <w:t xml:space="preserve">לא בנה, אתה אומר הציב. </w:t>
      </w:r>
    </w:p>
    <w:p w14:paraId="57F2552D" w14:textId="77777777" w:rsidR="00000000" w:rsidRDefault="00CF0F56">
      <w:pPr>
        <w:pStyle w:val="a0"/>
        <w:rPr>
          <w:rFonts w:hint="cs"/>
          <w:rtl/>
        </w:rPr>
      </w:pPr>
    </w:p>
    <w:p w14:paraId="06BA797D" w14:textId="77777777" w:rsidR="00000000" w:rsidRDefault="00CF0F56">
      <w:pPr>
        <w:pStyle w:val="a"/>
        <w:rPr>
          <w:rtl/>
        </w:rPr>
      </w:pPr>
      <w:bookmarkStart w:id="87" w:name="FS000000549T20_10_2004_12_11_24"/>
      <w:bookmarkStart w:id="88" w:name="_Toc92193266"/>
      <w:bookmarkEnd w:id="87"/>
      <w:r>
        <w:rPr>
          <w:rFonts w:hint="eastAsia"/>
          <w:rtl/>
        </w:rPr>
        <w:t>טלב</w:t>
      </w:r>
      <w:r>
        <w:rPr>
          <w:rtl/>
        </w:rPr>
        <w:t xml:space="preserve"> אלסאנע (רע"ם):</w:t>
      </w:r>
      <w:bookmarkEnd w:id="88"/>
    </w:p>
    <w:p w14:paraId="3AD37798" w14:textId="77777777" w:rsidR="00000000" w:rsidRDefault="00CF0F56">
      <w:pPr>
        <w:pStyle w:val="a0"/>
        <w:rPr>
          <w:rFonts w:hint="cs"/>
          <w:rtl/>
        </w:rPr>
      </w:pPr>
    </w:p>
    <w:p w14:paraId="5D9FCB1F" w14:textId="77777777" w:rsidR="00000000" w:rsidRDefault="00CF0F56">
      <w:pPr>
        <w:pStyle w:val="a0"/>
        <w:rPr>
          <w:rFonts w:hint="cs"/>
          <w:rtl/>
        </w:rPr>
      </w:pPr>
      <w:r>
        <w:rPr>
          <w:rFonts w:hint="cs"/>
          <w:rtl/>
        </w:rPr>
        <w:t xml:space="preserve">תקצב, ויכול להיות שנבנו. </w:t>
      </w:r>
    </w:p>
    <w:p w14:paraId="56405A59" w14:textId="77777777" w:rsidR="00000000" w:rsidRDefault="00CF0F56">
      <w:pPr>
        <w:pStyle w:val="a0"/>
        <w:rPr>
          <w:rFonts w:hint="cs"/>
          <w:rtl/>
        </w:rPr>
      </w:pPr>
    </w:p>
    <w:p w14:paraId="7DD6EC5C" w14:textId="77777777" w:rsidR="00000000" w:rsidRDefault="00CF0F56">
      <w:pPr>
        <w:pStyle w:val="af0"/>
        <w:rPr>
          <w:rtl/>
        </w:rPr>
      </w:pPr>
      <w:bookmarkStart w:id="89" w:name="FS000000470T20_10_2004_12_11_32"/>
      <w:bookmarkEnd w:id="89"/>
      <w:r>
        <w:rPr>
          <w:rFonts w:hint="eastAsia"/>
          <w:rtl/>
        </w:rPr>
        <w:t>שרת</w:t>
      </w:r>
      <w:r>
        <w:rPr>
          <w:rtl/>
        </w:rPr>
        <w:t xml:space="preserve"> החינוך, התרבות והספורט לימור לבנת:</w:t>
      </w:r>
    </w:p>
    <w:p w14:paraId="39367212" w14:textId="77777777" w:rsidR="00000000" w:rsidRDefault="00CF0F56">
      <w:pPr>
        <w:pStyle w:val="a0"/>
        <w:rPr>
          <w:rFonts w:hint="cs"/>
          <w:rtl/>
        </w:rPr>
      </w:pPr>
    </w:p>
    <w:p w14:paraId="78C2DEB3" w14:textId="77777777" w:rsidR="00000000" w:rsidRDefault="00CF0F56">
      <w:pPr>
        <w:pStyle w:val="a0"/>
        <w:rPr>
          <w:rFonts w:hint="cs"/>
          <w:rtl/>
        </w:rPr>
      </w:pPr>
      <w:r>
        <w:rPr>
          <w:rFonts w:hint="cs"/>
          <w:rtl/>
        </w:rPr>
        <w:t xml:space="preserve">לא, מבנים יבילים לא נבנים. </w:t>
      </w:r>
    </w:p>
    <w:p w14:paraId="66E661C6" w14:textId="77777777" w:rsidR="00000000" w:rsidRDefault="00CF0F56">
      <w:pPr>
        <w:pStyle w:val="a0"/>
        <w:rPr>
          <w:rFonts w:hint="cs"/>
          <w:rtl/>
        </w:rPr>
      </w:pPr>
    </w:p>
    <w:p w14:paraId="2F41E6BC" w14:textId="77777777" w:rsidR="00000000" w:rsidRDefault="00CF0F56">
      <w:pPr>
        <w:pStyle w:val="-"/>
        <w:rPr>
          <w:rtl/>
        </w:rPr>
      </w:pPr>
      <w:bookmarkStart w:id="90" w:name="FS000000549T20_10_2004_12_11_51"/>
      <w:bookmarkEnd w:id="90"/>
      <w:r>
        <w:rPr>
          <w:rFonts w:hint="eastAsia"/>
          <w:rtl/>
        </w:rPr>
        <w:t>טלב</w:t>
      </w:r>
      <w:r>
        <w:rPr>
          <w:rtl/>
        </w:rPr>
        <w:t xml:space="preserve"> אלסאנע (רע"ם):</w:t>
      </w:r>
    </w:p>
    <w:p w14:paraId="0E3D932A" w14:textId="77777777" w:rsidR="00000000" w:rsidRDefault="00CF0F56">
      <w:pPr>
        <w:pStyle w:val="a0"/>
        <w:rPr>
          <w:rFonts w:hint="cs"/>
          <w:rtl/>
        </w:rPr>
      </w:pPr>
    </w:p>
    <w:p w14:paraId="6B437611" w14:textId="77777777" w:rsidR="00000000" w:rsidRDefault="00CF0F56">
      <w:pPr>
        <w:pStyle w:val="a0"/>
        <w:rPr>
          <w:rFonts w:hint="cs"/>
          <w:rtl/>
        </w:rPr>
      </w:pPr>
      <w:r>
        <w:rPr>
          <w:rFonts w:hint="cs"/>
          <w:rtl/>
        </w:rPr>
        <w:t>נכון, מוצבים. הכוונה היא אחת, הביטוי הוא שונה. הת</w:t>
      </w:r>
      <w:r>
        <w:rPr>
          <w:rFonts w:hint="cs"/>
          <w:rtl/>
        </w:rPr>
        <w:t>וצאה היא שכל התופעות של המבנים היבילים על כל השלכותיהם והאיכות שלהם גורמות לבעיה קשה במגזר הבדואי. מדוע זה כך? יש 15 בתי-ספר שכמעט כולם במבנים יבילים. עכשיו יש שבעה יישובים שממשלת ישראל הכירה בהם. מדוע משרד החינוך לא מבטל את המדיניות של הצבת מבנים יבילים ו</w:t>
      </w:r>
      <w:r>
        <w:rPr>
          <w:rFonts w:hint="cs"/>
          <w:rtl/>
        </w:rPr>
        <w:t>מאמץ במקומה מדיניות של בניית מבנים קבועים ביישובי המגזר הבדואי בנגב?</w:t>
      </w:r>
    </w:p>
    <w:p w14:paraId="161552C7" w14:textId="77777777" w:rsidR="00000000" w:rsidRDefault="00CF0F56">
      <w:pPr>
        <w:pStyle w:val="a0"/>
        <w:rPr>
          <w:rFonts w:hint="cs"/>
          <w:rtl/>
        </w:rPr>
      </w:pPr>
    </w:p>
    <w:p w14:paraId="4B1565A6" w14:textId="77777777" w:rsidR="00000000" w:rsidRDefault="00CF0F56">
      <w:pPr>
        <w:pStyle w:val="af1"/>
        <w:rPr>
          <w:rtl/>
        </w:rPr>
      </w:pPr>
      <w:r>
        <w:rPr>
          <w:rtl/>
        </w:rPr>
        <w:t>היו"ר ראובן ריבלין:</w:t>
      </w:r>
    </w:p>
    <w:p w14:paraId="0EE9647A" w14:textId="77777777" w:rsidR="00000000" w:rsidRDefault="00CF0F56">
      <w:pPr>
        <w:pStyle w:val="a0"/>
        <w:rPr>
          <w:rtl/>
        </w:rPr>
      </w:pPr>
    </w:p>
    <w:p w14:paraId="2AC067A0" w14:textId="77777777" w:rsidR="00000000" w:rsidRDefault="00CF0F56">
      <w:pPr>
        <w:pStyle w:val="a0"/>
        <w:rPr>
          <w:rFonts w:hint="cs"/>
          <w:rtl/>
        </w:rPr>
      </w:pPr>
      <w:r>
        <w:rPr>
          <w:rFonts w:hint="cs"/>
          <w:rtl/>
        </w:rPr>
        <w:t xml:space="preserve">תודה רבה. חבר הכנסת דהאמשה, בבקשה. </w:t>
      </w:r>
    </w:p>
    <w:p w14:paraId="32542DA8" w14:textId="77777777" w:rsidR="00000000" w:rsidRDefault="00CF0F56">
      <w:pPr>
        <w:pStyle w:val="a0"/>
        <w:rPr>
          <w:rFonts w:hint="cs"/>
          <w:rtl/>
        </w:rPr>
      </w:pPr>
    </w:p>
    <w:p w14:paraId="62685946" w14:textId="77777777" w:rsidR="00000000" w:rsidRDefault="00CF0F56">
      <w:pPr>
        <w:pStyle w:val="a"/>
        <w:rPr>
          <w:rtl/>
        </w:rPr>
      </w:pPr>
      <w:bookmarkStart w:id="91" w:name="FS000000549T20_10_2004_12_16_10"/>
      <w:bookmarkStart w:id="92" w:name="FS000000550T20_10_2004_12_16_16"/>
      <w:bookmarkStart w:id="93" w:name="_Toc92193267"/>
      <w:bookmarkEnd w:id="91"/>
      <w:bookmarkEnd w:id="92"/>
      <w:r>
        <w:rPr>
          <w:rFonts w:hint="eastAsia"/>
          <w:rtl/>
        </w:rPr>
        <w:t>עבד</w:t>
      </w:r>
      <w:r>
        <w:rPr>
          <w:rtl/>
        </w:rPr>
        <w:t>-אלמאלכ דהאמשה (רע"ם):</w:t>
      </w:r>
      <w:bookmarkEnd w:id="93"/>
    </w:p>
    <w:p w14:paraId="5835CB10" w14:textId="77777777" w:rsidR="00000000" w:rsidRDefault="00CF0F56">
      <w:pPr>
        <w:pStyle w:val="a0"/>
        <w:rPr>
          <w:rFonts w:hint="cs"/>
          <w:rtl/>
        </w:rPr>
      </w:pPr>
    </w:p>
    <w:p w14:paraId="22BC0F96" w14:textId="77777777" w:rsidR="00000000" w:rsidRDefault="00CF0F56">
      <w:pPr>
        <w:pStyle w:val="a0"/>
        <w:rPr>
          <w:rFonts w:hint="cs"/>
          <w:rtl/>
        </w:rPr>
      </w:pPr>
      <w:r>
        <w:rPr>
          <w:rFonts w:hint="cs"/>
          <w:rtl/>
        </w:rPr>
        <w:t>כבוד היושב-ראש, גברתי השרה, חברי חברי הכנסת, הבעיות של בתי-הספר, במיוחד במגזר הבדואי, ידועות. אנחנו ק</w:t>
      </w:r>
      <w:r>
        <w:rPr>
          <w:rFonts w:hint="cs"/>
          <w:rtl/>
        </w:rPr>
        <w:t xml:space="preserve">יימנו ישיבות רבות בוועדת החינוך והתרבות וגם סיורים בשטח. חלק גדול מהתלמידים איננו יכול ואין לו אמצעים להגיע לבית-הספר בדרכים סבירות ובזמן המתאים. האם נקט משרד החינוך את כל הצעדים הראויים, והאם מגיעים עכשיו כל התלמידים בנגב לבתי-הספר בזמן סביר? תודה. </w:t>
      </w:r>
    </w:p>
    <w:p w14:paraId="23AEC11D" w14:textId="77777777" w:rsidR="00000000" w:rsidRDefault="00CF0F56">
      <w:pPr>
        <w:pStyle w:val="a0"/>
        <w:rPr>
          <w:rFonts w:hint="cs"/>
          <w:rtl/>
        </w:rPr>
      </w:pPr>
    </w:p>
    <w:p w14:paraId="0233444A" w14:textId="77777777" w:rsidR="00000000" w:rsidRDefault="00CF0F56">
      <w:pPr>
        <w:pStyle w:val="af1"/>
        <w:rPr>
          <w:rtl/>
        </w:rPr>
      </w:pPr>
      <w:r>
        <w:rPr>
          <w:rtl/>
        </w:rPr>
        <w:t>היו"</w:t>
      </w:r>
      <w:r>
        <w:rPr>
          <w:rtl/>
        </w:rPr>
        <w:t>ר ראובן ריבלין:</w:t>
      </w:r>
    </w:p>
    <w:p w14:paraId="03CF7AB1" w14:textId="77777777" w:rsidR="00000000" w:rsidRDefault="00CF0F56">
      <w:pPr>
        <w:pStyle w:val="a0"/>
        <w:rPr>
          <w:rtl/>
        </w:rPr>
      </w:pPr>
    </w:p>
    <w:p w14:paraId="49A2876F" w14:textId="77777777" w:rsidR="00000000" w:rsidRDefault="00CF0F56">
      <w:pPr>
        <w:pStyle w:val="a0"/>
        <w:rPr>
          <w:rFonts w:hint="cs"/>
          <w:rtl/>
        </w:rPr>
      </w:pPr>
      <w:r>
        <w:rPr>
          <w:rFonts w:hint="cs"/>
          <w:rtl/>
        </w:rPr>
        <w:t xml:space="preserve">תודה. כבוד שרת החינוך, התרבות והספורט. </w:t>
      </w:r>
    </w:p>
    <w:p w14:paraId="7B328175" w14:textId="77777777" w:rsidR="00000000" w:rsidRDefault="00CF0F56">
      <w:pPr>
        <w:pStyle w:val="a0"/>
        <w:rPr>
          <w:rFonts w:hint="cs"/>
          <w:rtl/>
        </w:rPr>
      </w:pPr>
    </w:p>
    <w:p w14:paraId="5B9D55BF" w14:textId="77777777" w:rsidR="00000000" w:rsidRDefault="00CF0F56">
      <w:pPr>
        <w:pStyle w:val="a"/>
        <w:rPr>
          <w:rtl/>
        </w:rPr>
      </w:pPr>
      <w:bookmarkStart w:id="94" w:name="FS000000470T20_10_2004_12_18_02"/>
      <w:bookmarkStart w:id="95" w:name="_Toc92193268"/>
      <w:bookmarkEnd w:id="94"/>
      <w:r>
        <w:rPr>
          <w:rFonts w:hint="eastAsia"/>
          <w:rtl/>
        </w:rPr>
        <w:t>שרת</w:t>
      </w:r>
      <w:r>
        <w:rPr>
          <w:rtl/>
        </w:rPr>
        <w:t xml:space="preserve"> החינוך, התרבות והספורט לימור לבנת:</w:t>
      </w:r>
      <w:bookmarkEnd w:id="95"/>
    </w:p>
    <w:p w14:paraId="3DEF5E1F" w14:textId="77777777" w:rsidR="00000000" w:rsidRDefault="00CF0F56">
      <w:pPr>
        <w:pStyle w:val="a0"/>
        <w:rPr>
          <w:rFonts w:hint="cs"/>
          <w:rtl/>
        </w:rPr>
      </w:pPr>
    </w:p>
    <w:p w14:paraId="22FAAE05" w14:textId="77777777" w:rsidR="00000000" w:rsidRDefault="00CF0F56">
      <w:pPr>
        <w:pStyle w:val="a0"/>
        <w:rPr>
          <w:rFonts w:hint="cs"/>
          <w:rtl/>
        </w:rPr>
      </w:pPr>
      <w:r>
        <w:rPr>
          <w:rFonts w:hint="cs"/>
          <w:rtl/>
        </w:rPr>
        <w:t xml:space="preserve">אני אענה לחברי הכנסת ברכה ואלסאנע. השאלה השלישית אינה נוגעת לשאילתא. אם אתה רוצה, תגיש שאילתא נפרדת ואני אתייחס לדברים. </w:t>
      </w:r>
    </w:p>
    <w:p w14:paraId="05F2B8BB" w14:textId="77777777" w:rsidR="00000000" w:rsidRDefault="00CF0F56">
      <w:pPr>
        <w:pStyle w:val="a0"/>
        <w:rPr>
          <w:rFonts w:hint="cs"/>
          <w:rtl/>
        </w:rPr>
      </w:pPr>
    </w:p>
    <w:p w14:paraId="4BA59947" w14:textId="77777777" w:rsidR="00000000" w:rsidRDefault="00CF0F56">
      <w:pPr>
        <w:pStyle w:val="a0"/>
        <w:rPr>
          <w:rFonts w:hint="cs"/>
          <w:rtl/>
        </w:rPr>
      </w:pPr>
      <w:r>
        <w:rPr>
          <w:rFonts w:hint="cs"/>
          <w:rtl/>
        </w:rPr>
        <w:t xml:space="preserve">מכל מקום, לדברי חבר הכנסת ברכה, אכן </w:t>
      </w:r>
      <w:r>
        <w:rPr>
          <w:rFonts w:hint="cs"/>
          <w:rtl/>
        </w:rPr>
        <w:t xml:space="preserve">המבנה יהיה מוכן בעוד מועד. לגבי הדברים האחרונים שאתה אמרת, לרבות הדברים שאמר חבר הכנסת אלסאנע, אתם יודעים היטב, אני יודעת </w:t>
      </w:r>
      <w:r>
        <w:rPr>
          <w:rtl/>
        </w:rPr>
        <w:t>–</w:t>
      </w:r>
      <w:r>
        <w:rPr>
          <w:rFonts w:hint="cs"/>
          <w:rtl/>
        </w:rPr>
        <w:t xml:space="preserve"> וזה בוודאי נאמר היום גם בוועדת החינוך והתרבות של הכנסת וגם בישיבות קודמות, לרבות אלה שבהן אני השתתפתי ולא רק המנכ"לית </w:t>
      </w:r>
      <w:r>
        <w:rPr>
          <w:rtl/>
        </w:rPr>
        <w:t>–</w:t>
      </w:r>
      <w:r>
        <w:rPr>
          <w:rFonts w:hint="cs"/>
          <w:rtl/>
        </w:rPr>
        <w:t xml:space="preserve"> שלמעלה מ-50%</w:t>
      </w:r>
      <w:r>
        <w:rPr>
          <w:rFonts w:hint="cs"/>
          <w:rtl/>
        </w:rPr>
        <w:t xml:space="preserve"> ממספר הכיתות שנבנו בשנת 2004 על-ידי משרד החינוך נבנו במגזר הערבי, וזאת כאשר שיעור המגזר הערבי באוכלוסייה הוא פחות מ-20%, או כ-20%. לכן הפרופורציה שבה נבנו השנה כיתות במגזר גדולה בהרבה מהפרופורציה באוכלוסייה, וזאת משום שבמגזר אכן חסרות כיתות ויש פער גדול ב</w:t>
      </w:r>
      <w:r>
        <w:rPr>
          <w:rFonts w:hint="cs"/>
          <w:rtl/>
        </w:rPr>
        <w:t>ין הבנייה שנעשתה עד היום - - -</w:t>
      </w:r>
    </w:p>
    <w:p w14:paraId="2AF60D3D" w14:textId="77777777" w:rsidR="00000000" w:rsidRDefault="00CF0F56">
      <w:pPr>
        <w:pStyle w:val="a0"/>
        <w:rPr>
          <w:rFonts w:hint="cs"/>
          <w:rtl/>
        </w:rPr>
      </w:pPr>
    </w:p>
    <w:p w14:paraId="3C66ABD6" w14:textId="77777777" w:rsidR="00000000" w:rsidRDefault="00CF0F56">
      <w:pPr>
        <w:pStyle w:val="af0"/>
        <w:rPr>
          <w:rtl/>
        </w:rPr>
      </w:pPr>
      <w:r>
        <w:rPr>
          <w:rFonts w:hint="eastAsia"/>
          <w:rtl/>
        </w:rPr>
        <w:t>מוחמד</w:t>
      </w:r>
      <w:r>
        <w:rPr>
          <w:rtl/>
        </w:rPr>
        <w:t xml:space="preserve"> ברכה (חד"ש-תע"ל):</w:t>
      </w:r>
    </w:p>
    <w:p w14:paraId="49DAFFF1" w14:textId="77777777" w:rsidR="00000000" w:rsidRDefault="00CF0F56">
      <w:pPr>
        <w:pStyle w:val="a0"/>
        <w:rPr>
          <w:rFonts w:hint="cs"/>
          <w:rtl/>
        </w:rPr>
      </w:pPr>
    </w:p>
    <w:p w14:paraId="71999A2A" w14:textId="77777777" w:rsidR="00000000" w:rsidRDefault="00CF0F56">
      <w:pPr>
        <w:pStyle w:val="a0"/>
        <w:rPr>
          <w:rFonts w:hint="cs"/>
          <w:rtl/>
        </w:rPr>
      </w:pPr>
      <w:r>
        <w:rPr>
          <w:rFonts w:hint="cs"/>
          <w:rtl/>
        </w:rPr>
        <w:t>פחות מהאחוז החסר - - -</w:t>
      </w:r>
    </w:p>
    <w:p w14:paraId="2CBC2064" w14:textId="77777777" w:rsidR="00000000" w:rsidRDefault="00CF0F56">
      <w:pPr>
        <w:pStyle w:val="a0"/>
        <w:rPr>
          <w:rFonts w:hint="cs"/>
          <w:rtl/>
        </w:rPr>
      </w:pPr>
    </w:p>
    <w:p w14:paraId="48335BCB" w14:textId="77777777" w:rsidR="00000000" w:rsidRDefault="00CF0F56">
      <w:pPr>
        <w:pStyle w:val="af1"/>
        <w:rPr>
          <w:rtl/>
        </w:rPr>
      </w:pPr>
      <w:r>
        <w:rPr>
          <w:rtl/>
        </w:rPr>
        <w:t>היו"ר ראובן ריבלין:</w:t>
      </w:r>
    </w:p>
    <w:p w14:paraId="75554ED0" w14:textId="77777777" w:rsidR="00000000" w:rsidRDefault="00CF0F56">
      <w:pPr>
        <w:pStyle w:val="a0"/>
        <w:rPr>
          <w:rtl/>
        </w:rPr>
      </w:pPr>
    </w:p>
    <w:p w14:paraId="64BD7A1F" w14:textId="77777777" w:rsidR="00000000" w:rsidRDefault="00CF0F56">
      <w:pPr>
        <w:pStyle w:val="a0"/>
        <w:rPr>
          <w:rFonts w:hint="cs"/>
          <w:rtl/>
        </w:rPr>
      </w:pPr>
      <w:r>
        <w:rPr>
          <w:rFonts w:hint="cs"/>
          <w:rtl/>
        </w:rPr>
        <w:t xml:space="preserve">אפליה מתקנת צריכה להתחיל באיזה זמן. </w:t>
      </w:r>
    </w:p>
    <w:p w14:paraId="5402DB24" w14:textId="77777777" w:rsidR="00000000" w:rsidRDefault="00CF0F56">
      <w:pPr>
        <w:pStyle w:val="a0"/>
        <w:rPr>
          <w:rFonts w:hint="cs"/>
          <w:rtl/>
        </w:rPr>
      </w:pPr>
    </w:p>
    <w:p w14:paraId="0C9DD2CA" w14:textId="77777777" w:rsidR="00000000" w:rsidRDefault="00CF0F56">
      <w:pPr>
        <w:pStyle w:val="-"/>
        <w:rPr>
          <w:rtl/>
        </w:rPr>
      </w:pPr>
      <w:bookmarkStart w:id="96" w:name="FS000000470T20_10_2004_12_22_15C"/>
      <w:bookmarkEnd w:id="96"/>
      <w:r>
        <w:rPr>
          <w:rtl/>
        </w:rPr>
        <w:t>שרת החינוך, התרבות והספורט לימור לבנת:</w:t>
      </w:r>
    </w:p>
    <w:p w14:paraId="1DAC59A4" w14:textId="77777777" w:rsidR="00000000" w:rsidRDefault="00CF0F56">
      <w:pPr>
        <w:pStyle w:val="a0"/>
        <w:rPr>
          <w:rtl/>
        </w:rPr>
      </w:pPr>
    </w:p>
    <w:p w14:paraId="77F79C47" w14:textId="77777777" w:rsidR="00000000" w:rsidRDefault="00CF0F56">
      <w:pPr>
        <w:pStyle w:val="a0"/>
        <w:rPr>
          <w:rFonts w:hint="cs"/>
          <w:rtl/>
        </w:rPr>
      </w:pPr>
      <w:r>
        <w:rPr>
          <w:rFonts w:hint="cs"/>
          <w:rtl/>
        </w:rPr>
        <w:t>בוודאי, יש אפליה מתקנת, ואני חושבת שחברי הכנסת יודעים את זה.</w:t>
      </w:r>
    </w:p>
    <w:p w14:paraId="7133365E" w14:textId="77777777" w:rsidR="00000000" w:rsidRDefault="00CF0F56">
      <w:pPr>
        <w:pStyle w:val="a0"/>
        <w:rPr>
          <w:rFonts w:hint="cs"/>
          <w:rtl/>
        </w:rPr>
      </w:pPr>
    </w:p>
    <w:p w14:paraId="54B9A79D" w14:textId="77777777" w:rsidR="00000000" w:rsidRDefault="00CF0F56">
      <w:pPr>
        <w:pStyle w:val="af1"/>
        <w:rPr>
          <w:rtl/>
        </w:rPr>
      </w:pPr>
      <w:r>
        <w:rPr>
          <w:rtl/>
        </w:rPr>
        <w:t>היו"ר ראובן רי</w:t>
      </w:r>
      <w:r>
        <w:rPr>
          <w:rtl/>
        </w:rPr>
        <w:t>בלין:</w:t>
      </w:r>
    </w:p>
    <w:p w14:paraId="7160086D" w14:textId="77777777" w:rsidR="00000000" w:rsidRDefault="00CF0F56">
      <w:pPr>
        <w:pStyle w:val="a0"/>
        <w:rPr>
          <w:rtl/>
        </w:rPr>
      </w:pPr>
    </w:p>
    <w:p w14:paraId="0C302800" w14:textId="77777777" w:rsidR="00000000" w:rsidRDefault="00CF0F56">
      <w:pPr>
        <w:pStyle w:val="a0"/>
        <w:rPr>
          <w:rFonts w:hint="cs"/>
          <w:rtl/>
        </w:rPr>
      </w:pPr>
      <w:r>
        <w:rPr>
          <w:rFonts w:hint="cs"/>
          <w:rtl/>
        </w:rPr>
        <w:t xml:space="preserve">צריך לברך על זה. </w:t>
      </w:r>
    </w:p>
    <w:p w14:paraId="2E7B38C8" w14:textId="77777777" w:rsidR="00000000" w:rsidRDefault="00CF0F56">
      <w:pPr>
        <w:pStyle w:val="a0"/>
        <w:rPr>
          <w:rFonts w:hint="cs"/>
          <w:rtl/>
        </w:rPr>
      </w:pPr>
    </w:p>
    <w:p w14:paraId="483E0DA6" w14:textId="77777777" w:rsidR="00000000" w:rsidRDefault="00CF0F56">
      <w:pPr>
        <w:pStyle w:val="-"/>
        <w:rPr>
          <w:rtl/>
        </w:rPr>
      </w:pPr>
      <w:bookmarkStart w:id="97" w:name="FS000000470T20_10_2004_12_22_54C"/>
      <w:bookmarkEnd w:id="97"/>
      <w:r>
        <w:rPr>
          <w:rtl/>
        </w:rPr>
        <w:t>שרת החינוך, התרבות והספורט לימור לבנת:</w:t>
      </w:r>
    </w:p>
    <w:p w14:paraId="0F9E6D9A" w14:textId="77777777" w:rsidR="00000000" w:rsidRDefault="00CF0F56">
      <w:pPr>
        <w:pStyle w:val="a0"/>
        <w:rPr>
          <w:rtl/>
        </w:rPr>
      </w:pPr>
    </w:p>
    <w:p w14:paraId="4BDF6DAF" w14:textId="77777777" w:rsidR="00000000" w:rsidRDefault="00CF0F56">
      <w:pPr>
        <w:pStyle w:val="a0"/>
        <w:rPr>
          <w:rFonts w:hint="cs"/>
          <w:rtl/>
        </w:rPr>
      </w:pPr>
      <w:r>
        <w:rPr>
          <w:rFonts w:hint="cs"/>
          <w:rtl/>
        </w:rPr>
        <w:t>אגב, לא היתה קודם לכן. אני מרשה לעצמי לומר, שלפני תקופת כהונתי כשרת החינוך, גם בתקופת כהונתם של שרי חינוך ממפלגות אחרות, לרבות ממרצ, לא נעשה שינוי כל כך משמעותי בהקצאת המשאבים לבינוי כיתות -</w:t>
      </w:r>
      <w:r>
        <w:rPr>
          <w:rFonts w:hint="cs"/>
          <w:rtl/>
        </w:rPr>
        <w:t xml:space="preserve"> ואני מדברת כרגע על זה, אבל גם לנושאים אחרים, אף שאני לא נכנסת לזה כרגע </w:t>
      </w:r>
      <w:r>
        <w:rPr>
          <w:rtl/>
        </w:rPr>
        <w:t>–</w:t>
      </w:r>
      <w:r>
        <w:rPr>
          <w:rFonts w:hint="cs"/>
          <w:rtl/>
        </w:rPr>
        <w:t xml:space="preserve"> למגזר הערבי, ולכן, חבר הכנסת טלב אלסאנע, אם זיכרוני אינו מטעה אותי, ואני עוד זוכרת משהו, רק לפני כארבעה חודשים - - -</w:t>
      </w:r>
    </w:p>
    <w:p w14:paraId="557FAA04" w14:textId="77777777" w:rsidR="00000000" w:rsidRDefault="00CF0F56">
      <w:pPr>
        <w:pStyle w:val="a0"/>
        <w:rPr>
          <w:rFonts w:hint="cs"/>
          <w:rtl/>
        </w:rPr>
      </w:pPr>
    </w:p>
    <w:p w14:paraId="1DAA3452" w14:textId="77777777" w:rsidR="00000000" w:rsidRDefault="00CF0F56">
      <w:pPr>
        <w:pStyle w:val="af0"/>
        <w:rPr>
          <w:rtl/>
        </w:rPr>
      </w:pPr>
      <w:r>
        <w:rPr>
          <w:rFonts w:hint="eastAsia"/>
          <w:rtl/>
        </w:rPr>
        <w:t>מוחמד</w:t>
      </w:r>
      <w:r>
        <w:rPr>
          <w:rtl/>
        </w:rPr>
        <w:t xml:space="preserve"> ברכה (חד"ש-תע"ל):</w:t>
      </w:r>
    </w:p>
    <w:p w14:paraId="25A5F19A" w14:textId="77777777" w:rsidR="00000000" w:rsidRDefault="00CF0F56">
      <w:pPr>
        <w:pStyle w:val="a0"/>
        <w:rPr>
          <w:rFonts w:hint="cs"/>
          <w:rtl/>
        </w:rPr>
      </w:pPr>
    </w:p>
    <w:p w14:paraId="6A32632E" w14:textId="77777777" w:rsidR="00000000" w:rsidRDefault="00CF0F56">
      <w:pPr>
        <w:pStyle w:val="a0"/>
        <w:rPr>
          <w:rFonts w:hint="cs"/>
          <w:rtl/>
        </w:rPr>
      </w:pPr>
      <w:r>
        <w:rPr>
          <w:rFonts w:hint="cs"/>
          <w:rtl/>
        </w:rPr>
        <w:t>אני מציע - - -</w:t>
      </w:r>
    </w:p>
    <w:p w14:paraId="2A13CB6E" w14:textId="77777777" w:rsidR="00000000" w:rsidRDefault="00CF0F56">
      <w:pPr>
        <w:pStyle w:val="a0"/>
        <w:rPr>
          <w:rFonts w:hint="cs"/>
          <w:rtl/>
        </w:rPr>
      </w:pPr>
    </w:p>
    <w:p w14:paraId="54700E21" w14:textId="77777777" w:rsidR="00000000" w:rsidRDefault="00CF0F56">
      <w:pPr>
        <w:pStyle w:val="af1"/>
        <w:rPr>
          <w:rtl/>
        </w:rPr>
      </w:pPr>
      <w:r>
        <w:rPr>
          <w:rtl/>
        </w:rPr>
        <w:t>היו"ר ראובן ריבלין:</w:t>
      </w:r>
    </w:p>
    <w:p w14:paraId="69DAF9A7" w14:textId="77777777" w:rsidR="00000000" w:rsidRDefault="00CF0F56">
      <w:pPr>
        <w:pStyle w:val="a0"/>
        <w:rPr>
          <w:rtl/>
        </w:rPr>
      </w:pPr>
    </w:p>
    <w:p w14:paraId="10A86A91" w14:textId="77777777" w:rsidR="00000000" w:rsidRDefault="00CF0F56">
      <w:pPr>
        <w:pStyle w:val="a0"/>
        <w:rPr>
          <w:rFonts w:hint="cs"/>
          <w:rtl/>
        </w:rPr>
      </w:pPr>
      <w:r>
        <w:rPr>
          <w:rFonts w:hint="cs"/>
          <w:rtl/>
        </w:rPr>
        <w:t>בס</w:t>
      </w:r>
      <w:r>
        <w:rPr>
          <w:rFonts w:hint="cs"/>
          <w:rtl/>
        </w:rPr>
        <w:t xml:space="preserve">דר גמור, אדוני הרי יוכל לדבר בהזדמנות אחרת. </w:t>
      </w:r>
    </w:p>
    <w:p w14:paraId="280CE98F" w14:textId="77777777" w:rsidR="00000000" w:rsidRDefault="00CF0F56">
      <w:pPr>
        <w:pStyle w:val="a0"/>
        <w:rPr>
          <w:rFonts w:hint="cs"/>
          <w:rtl/>
        </w:rPr>
      </w:pPr>
    </w:p>
    <w:p w14:paraId="1268E539" w14:textId="77777777" w:rsidR="00000000" w:rsidRDefault="00CF0F56">
      <w:pPr>
        <w:pStyle w:val="-"/>
        <w:rPr>
          <w:rtl/>
        </w:rPr>
      </w:pPr>
      <w:bookmarkStart w:id="98" w:name="FS000000470T20_10_2004_12_28_14C"/>
      <w:bookmarkEnd w:id="98"/>
      <w:r>
        <w:rPr>
          <w:rtl/>
        </w:rPr>
        <w:t>שרת החינוך, התרבות והספורט לימור לבנת:</w:t>
      </w:r>
    </w:p>
    <w:p w14:paraId="5D2E801D" w14:textId="77777777" w:rsidR="00000000" w:rsidRDefault="00CF0F56">
      <w:pPr>
        <w:pStyle w:val="a0"/>
        <w:rPr>
          <w:rtl/>
        </w:rPr>
      </w:pPr>
    </w:p>
    <w:p w14:paraId="5BF5D284" w14:textId="77777777" w:rsidR="00000000" w:rsidRDefault="00CF0F56">
      <w:pPr>
        <w:pStyle w:val="a0"/>
        <w:rPr>
          <w:rFonts w:hint="cs"/>
          <w:rtl/>
        </w:rPr>
      </w:pPr>
      <w:r>
        <w:rPr>
          <w:rFonts w:hint="cs"/>
          <w:rtl/>
        </w:rPr>
        <w:t>חבר הכנסת אלסאנע, אם אני זוכרת נכון, לפני כארבעה חודשים חנכנו בית-ספר מפואר ברהט. היה שם גם ראש הממשלה בזמן חנוכת בית-הספר. אם אני זוכרת נכון, חבר הכנסת אלסאנע עצמו עלה ל</w:t>
      </w:r>
      <w:r>
        <w:rPr>
          <w:rFonts w:hint="cs"/>
          <w:rtl/>
        </w:rPr>
        <w:t xml:space="preserve">במה ושיבח ובירך. אז אני לא מבינה את השאלה שלך, ואני חושבת שבעניין הזה אני אסתפק בכך, כי אני לא רוצה להביך אותך על הברכות שאתה בירכת אז את הממשלה ברהט. פשוט מתוך דאגה לך, חבר הכנסת אלסאנע, אני ממש לא מרגישה נוח ואני לא רוצה לקלקל לך, אז אני בזה אסתפק. </w:t>
      </w:r>
    </w:p>
    <w:p w14:paraId="009A0712" w14:textId="77777777" w:rsidR="00000000" w:rsidRDefault="00CF0F56">
      <w:pPr>
        <w:pStyle w:val="a0"/>
        <w:rPr>
          <w:rFonts w:hint="cs"/>
          <w:rtl/>
        </w:rPr>
      </w:pPr>
    </w:p>
    <w:p w14:paraId="300DED58" w14:textId="77777777" w:rsidR="00000000" w:rsidRDefault="00CF0F56">
      <w:pPr>
        <w:pStyle w:val="af1"/>
        <w:rPr>
          <w:rtl/>
        </w:rPr>
      </w:pPr>
      <w:r>
        <w:rPr>
          <w:rtl/>
        </w:rPr>
        <w:t>היו</w:t>
      </w:r>
      <w:r>
        <w:rPr>
          <w:rtl/>
        </w:rPr>
        <w:t>"ר ראובן ריבלין:</w:t>
      </w:r>
    </w:p>
    <w:p w14:paraId="21571E77" w14:textId="77777777" w:rsidR="00000000" w:rsidRDefault="00CF0F56">
      <w:pPr>
        <w:pStyle w:val="a0"/>
        <w:rPr>
          <w:rtl/>
        </w:rPr>
      </w:pPr>
    </w:p>
    <w:p w14:paraId="263883E0" w14:textId="77777777" w:rsidR="00000000" w:rsidRDefault="00CF0F56">
      <w:pPr>
        <w:pStyle w:val="a0"/>
        <w:rPr>
          <w:rFonts w:hint="cs"/>
          <w:rtl/>
        </w:rPr>
      </w:pPr>
      <w:r>
        <w:rPr>
          <w:rFonts w:hint="cs"/>
          <w:rtl/>
        </w:rPr>
        <w:t>קודם כול צריך לברך על עצם - - -</w:t>
      </w:r>
    </w:p>
    <w:p w14:paraId="6127F2E4" w14:textId="77777777" w:rsidR="00000000" w:rsidRDefault="00CF0F56">
      <w:pPr>
        <w:pStyle w:val="a0"/>
        <w:rPr>
          <w:rFonts w:hint="cs"/>
          <w:rtl/>
        </w:rPr>
      </w:pPr>
    </w:p>
    <w:p w14:paraId="549DF419" w14:textId="77777777" w:rsidR="00000000" w:rsidRDefault="00CF0F56">
      <w:pPr>
        <w:pStyle w:val="af0"/>
        <w:rPr>
          <w:rtl/>
        </w:rPr>
      </w:pPr>
      <w:r>
        <w:rPr>
          <w:rFonts w:hint="eastAsia"/>
          <w:rtl/>
        </w:rPr>
        <w:t>קריאה</w:t>
      </w:r>
      <w:r>
        <w:rPr>
          <w:rtl/>
        </w:rPr>
        <w:t>:</w:t>
      </w:r>
    </w:p>
    <w:p w14:paraId="4AAA4E61" w14:textId="77777777" w:rsidR="00000000" w:rsidRDefault="00CF0F56">
      <w:pPr>
        <w:pStyle w:val="a0"/>
        <w:rPr>
          <w:rFonts w:hint="cs"/>
          <w:rtl/>
        </w:rPr>
      </w:pPr>
    </w:p>
    <w:p w14:paraId="028DBD47" w14:textId="77777777" w:rsidR="00000000" w:rsidRDefault="00CF0F56">
      <w:pPr>
        <w:pStyle w:val="a0"/>
        <w:rPr>
          <w:rFonts w:hint="cs"/>
          <w:rtl/>
        </w:rPr>
      </w:pPr>
      <w:r>
        <w:rPr>
          <w:rFonts w:hint="cs"/>
          <w:rtl/>
        </w:rPr>
        <w:t>- - -</w:t>
      </w:r>
    </w:p>
    <w:p w14:paraId="12A2FEB3" w14:textId="77777777" w:rsidR="00000000" w:rsidRDefault="00CF0F56">
      <w:pPr>
        <w:pStyle w:val="a2"/>
        <w:rPr>
          <w:rFonts w:hint="cs"/>
          <w:rtl/>
        </w:rPr>
      </w:pPr>
    </w:p>
    <w:p w14:paraId="1211CB76" w14:textId="77777777" w:rsidR="00000000" w:rsidRDefault="00CF0F56">
      <w:pPr>
        <w:pStyle w:val="a0"/>
        <w:rPr>
          <w:rFonts w:hint="cs"/>
          <w:rtl/>
        </w:rPr>
      </w:pPr>
    </w:p>
    <w:p w14:paraId="4FB71B59" w14:textId="77777777" w:rsidR="00000000" w:rsidRDefault="00CF0F56">
      <w:pPr>
        <w:pStyle w:val="a2"/>
        <w:rPr>
          <w:rFonts w:hint="cs"/>
          <w:rtl/>
        </w:rPr>
      </w:pPr>
      <w:bookmarkStart w:id="99" w:name="_Toc92193269"/>
      <w:r>
        <w:rPr>
          <w:rFonts w:hint="cs"/>
          <w:rtl/>
        </w:rPr>
        <w:t>הצעה לסדר</w:t>
      </w:r>
      <w:bookmarkEnd w:id="99"/>
    </w:p>
    <w:p w14:paraId="3EA108FD" w14:textId="77777777" w:rsidR="00000000" w:rsidRDefault="00CF0F56">
      <w:pPr>
        <w:pStyle w:val="a0"/>
        <w:jc w:val="center"/>
        <w:rPr>
          <w:rFonts w:hint="cs"/>
          <w:b/>
          <w:bCs/>
          <w:u w:val="single"/>
          <w:rtl/>
        </w:rPr>
      </w:pPr>
    </w:p>
    <w:p w14:paraId="42E29BB7" w14:textId="77777777" w:rsidR="00000000" w:rsidRDefault="00CF0F56">
      <w:pPr>
        <w:pStyle w:val="af1"/>
        <w:rPr>
          <w:rtl/>
        </w:rPr>
      </w:pPr>
      <w:r>
        <w:rPr>
          <w:rtl/>
        </w:rPr>
        <w:t>היו"ר ראובן ריבלין:</w:t>
      </w:r>
    </w:p>
    <w:p w14:paraId="0A7C921A" w14:textId="77777777" w:rsidR="00000000" w:rsidRDefault="00CF0F56">
      <w:pPr>
        <w:pStyle w:val="a0"/>
        <w:rPr>
          <w:rtl/>
        </w:rPr>
      </w:pPr>
    </w:p>
    <w:p w14:paraId="67FDA205" w14:textId="77777777" w:rsidR="00000000" w:rsidRDefault="00CF0F56">
      <w:pPr>
        <w:pStyle w:val="a0"/>
        <w:rPr>
          <w:rFonts w:hint="cs"/>
          <w:rtl/>
        </w:rPr>
      </w:pPr>
      <w:r>
        <w:rPr>
          <w:rFonts w:hint="cs"/>
          <w:rtl/>
        </w:rPr>
        <w:t>כבוד שרת החינוך, אני רוצה את תשומת לבך לדבר שאני הולך להעלות מחוץ לסדר-היום. השבוע הלך לעולמו בדמי ימיו איש שלא הכרתי אותו אישית, אבל מכל שיר שלו, כל פעם שרא</w:t>
      </w:r>
      <w:r>
        <w:rPr>
          <w:rFonts w:hint="cs"/>
          <w:rtl/>
        </w:rPr>
        <w:t xml:space="preserve">יתי אותו שר, גם כששמעתי וגם כשראיתי את הקולות, הרגשתי אליו הרגשה מאוד אישית, וזה עוזי חיטמן, זיכרונו לברכה. </w:t>
      </w:r>
    </w:p>
    <w:p w14:paraId="083D8AF6" w14:textId="77777777" w:rsidR="00000000" w:rsidRDefault="00CF0F56">
      <w:pPr>
        <w:pStyle w:val="a0"/>
        <w:rPr>
          <w:rFonts w:hint="cs"/>
          <w:rtl/>
        </w:rPr>
      </w:pPr>
    </w:p>
    <w:p w14:paraId="3C08BD7C" w14:textId="77777777" w:rsidR="00000000" w:rsidRDefault="00CF0F56">
      <w:pPr>
        <w:pStyle w:val="a0"/>
        <w:rPr>
          <w:rFonts w:hint="cs"/>
          <w:rtl/>
        </w:rPr>
      </w:pPr>
      <w:r>
        <w:rPr>
          <w:rFonts w:hint="cs"/>
          <w:rtl/>
        </w:rPr>
        <w:t xml:space="preserve">חברת הכנסת רוחמה אברהם ביקשה לומר כמה מלים לזכרו, ואני חושב שבהחלט נעשה טוב אם ייאמרו הדברים. </w:t>
      </w:r>
    </w:p>
    <w:p w14:paraId="365A07C7" w14:textId="77777777" w:rsidR="00000000" w:rsidRDefault="00CF0F56">
      <w:pPr>
        <w:pStyle w:val="a0"/>
        <w:rPr>
          <w:rFonts w:hint="cs"/>
          <w:rtl/>
        </w:rPr>
      </w:pPr>
    </w:p>
    <w:p w14:paraId="36E92CF1" w14:textId="77777777" w:rsidR="00000000" w:rsidRDefault="00CF0F56">
      <w:pPr>
        <w:pStyle w:val="a"/>
        <w:rPr>
          <w:rtl/>
        </w:rPr>
      </w:pPr>
      <w:bookmarkStart w:id="100" w:name="FS000001026T20_10_2004_12_32_12"/>
      <w:bookmarkStart w:id="101" w:name="_Toc92193270"/>
      <w:bookmarkEnd w:id="100"/>
      <w:r>
        <w:rPr>
          <w:rFonts w:hint="eastAsia"/>
          <w:rtl/>
        </w:rPr>
        <w:t>רוחמה</w:t>
      </w:r>
      <w:r>
        <w:rPr>
          <w:rtl/>
        </w:rPr>
        <w:t xml:space="preserve"> אברהם (הליכוד):</w:t>
      </w:r>
      <w:bookmarkEnd w:id="101"/>
    </w:p>
    <w:p w14:paraId="2A6DF69D" w14:textId="77777777" w:rsidR="00000000" w:rsidRDefault="00CF0F56">
      <w:pPr>
        <w:pStyle w:val="a0"/>
        <w:rPr>
          <w:rFonts w:hint="cs"/>
          <w:rtl/>
        </w:rPr>
      </w:pPr>
    </w:p>
    <w:p w14:paraId="579AAF70" w14:textId="77777777" w:rsidR="00000000" w:rsidRDefault="00CF0F56">
      <w:pPr>
        <w:pStyle w:val="a0"/>
        <w:rPr>
          <w:rFonts w:hint="cs"/>
          <w:rtl/>
        </w:rPr>
      </w:pPr>
      <w:r>
        <w:rPr>
          <w:rFonts w:hint="cs"/>
          <w:rtl/>
        </w:rPr>
        <w:t>אדוני היושב-ראש, גברתי השרה</w:t>
      </w:r>
      <w:r>
        <w:rPr>
          <w:rFonts w:hint="cs"/>
          <w:rtl/>
        </w:rPr>
        <w:t xml:space="preserve">, רבותי השרים, חברי חברי הכנסת, ביום שבת איבדנו את אחד המלחינים, התמלילנים והמבצעים החשובים ביותר בישראל, עוזי חיטמן. </w:t>
      </w:r>
    </w:p>
    <w:p w14:paraId="644943B0" w14:textId="77777777" w:rsidR="00000000" w:rsidRDefault="00CF0F56">
      <w:pPr>
        <w:pStyle w:val="a0"/>
        <w:rPr>
          <w:rFonts w:hint="cs"/>
          <w:rtl/>
        </w:rPr>
      </w:pPr>
    </w:p>
    <w:p w14:paraId="69B69545" w14:textId="77777777" w:rsidR="00000000" w:rsidRDefault="00CF0F56">
      <w:pPr>
        <w:pStyle w:val="a0"/>
        <w:rPr>
          <w:rFonts w:hint="cs"/>
          <w:rtl/>
        </w:rPr>
      </w:pPr>
      <w:r>
        <w:rPr>
          <w:rFonts w:hint="cs"/>
          <w:rtl/>
        </w:rPr>
        <w:t>עוזי, מי ידע שכך יהיה, שאתה הפרח מארץ הצבר, שהסתכלת לכולם בגובה העיניים, שנולדת לשלום בארץ הזאת, היית בסך הכול אורח כאן בעולם הזה. כך כת</w:t>
      </w:r>
      <w:r>
        <w:rPr>
          <w:rFonts w:hint="cs"/>
          <w:rtl/>
        </w:rPr>
        <w:t xml:space="preserve">בת, "אני בסך הכול אורח". </w:t>
      </w:r>
    </w:p>
    <w:p w14:paraId="1C896C35" w14:textId="77777777" w:rsidR="00000000" w:rsidRDefault="00CF0F56">
      <w:pPr>
        <w:pStyle w:val="a0"/>
        <w:rPr>
          <w:rFonts w:hint="cs"/>
          <w:rtl/>
        </w:rPr>
      </w:pPr>
    </w:p>
    <w:p w14:paraId="5F08F58F" w14:textId="77777777" w:rsidR="00000000" w:rsidRDefault="00CF0F56">
      <w:pPr>
        <w:pStyle w:val="a0"/>
        <w:rPr>
          <w:rFonts w:hint="cs"/>
          <w:rtl/>
        </w:rPr>
      </w:pPr>
      <w:r>
        <w:rPr>
          <w:rFonts w:hint="cs"/>
          <w:rtl/>
        </w:rPr>
        <w:t xml:space="preserve">"בעל כורחי נולדתי, בעל כורחי אמות,/ אל תלכי ממני./ אף פעם לא למדתי לקחת בקלות,/ אל תלכי ממני./ על פנייך, ילדתי, אני רואה את השנים,/ עוברות, חולפות./ ואני עוד לא הספקתי כלום פה לעשות </w:t>
      </w:r>
      <w:r>
        <w:rPr>
          <w:rtl/>
        </w:rPr>
        <w:t>–</w:t>
      </w:r>
      <w:r>
        <w:rPr>
          <w:rFonts w:hint="cs"/>
          <w:rtl/>
        </w:rPr>
        <w:t xml:space="preserve"> / אפילו, לא התחלתי לנסות.// כי אני בסך הכול א</w:t>
      </w:r>
      <w:r>
        <w:rPr>
          <w:rFonts w:hint="cs"/>
          <w:rtl/>
        </w:rPr>
        <w:t xml:space="preserve">ורח, בעולם הזה./ כן, אני בסך הכול אורח./ אתמול אני נולדתי, מחר אני הולך,/ כי אני בסך הכול אורח.// מעפר הגעתי ולעפר אשוב,/ אל תלכי ממני./ אולי אני הייתי כבר,/ אולי אהיה פה שוב,/ אולי אני אינני./ בעינייך, ילדתי </w:t>
      </w:r>
      <w:r>
        <w:rPr>
          <w:rtl/>
        </w:rPr>
        <w:t>–</w:t>
      </w:r>
      <w:r>
        <w:rPr>
          <w:rFonts w:hint="cs"/>
          <w:rtl/>
        </w:rPr>
        <w:t xml:space="preserve"> אני קורא את המלים,/ אומרות </w:t>
      </w:r>
      <w:r>
        <w:rPr>
          <w:rtl/>
        </w:rPr>
        <w:t>–</w:t>
      </w:r>
      <w:r>
        <w:rPr>
          <w:rFonts w:hint="cs"/>
          <w:rtl/>
        </w:rPr>
        <w:t xml:space="preserve"> שורות,/ ואני עוד</w:t>
      </w:r>
      <w:r>
        <w:rPr>
          <w:rFonts w:hint="cs"/>
          <w:rtl/>
        </w:rPr>
        <w:t xml:space="preserve"> לא הספקתי כלום פה לחרוז,/ והנה - כבר התחלתי לארוז./ כי אני בסך הכול אורח בעולם הזה." </w:t>
      </w:r>
    </w:p>
    <w:p w14:paraId="75C153A6" w14:textId="77777777" w:rsidR="00000000" w:rsidRDefault="00CF0F56">
      <w:pPr>
        <w:pStyle w:val="a0"/>
        <w:rPr>
          <w:rFonts w:hint="cs"/>
          <w:rtl/>
        </w:rPr>
      </w:pPr>
    </w:p>
    <w:p w14:paraId="14B30C4E" w14:textId="77777777" w:rsidR="00000000" w:rsidRDefault="00CF0F56">
      <w:pPr>
        <w:pStyle w:val="a0"/>
        <w:rPr>
          <w:rFonts w:hint="cs"/>
          <w:rtl/>
        </w:rPr>
      </w:pPr>
      <w:r>
        <w:rPr>
          <w:rFonts w:hint="cs"/>
          <w:rtl/>
        </w:rPr>
        <w:t xml:space="preserve">עוזי, תודה על כל מה שנתת. יהי זכרך ברוך. </w:t>
      </w:r>
    </w:p>
    <w:p w14:paraId="33EBCFB3" w14:textId="77777777" w:rsidR="00000000" w:rsidRDefault="00CF0F56">
      <w:pPr>
        <w:pStyle w:val="a0"/>
        <w:rPr>
          <w:rFonts w:hint="cs"/>
          <w:rtl/>
        </w:rPr>
      </w:pPr>
    </w:p>
    <w:p w14:paraId="788BC4D0" w14:textId="77777777" w:rsidR="00000000" w:rsidRDefault="00CF0F56">
      <w:pPr>
        <w:pStyle w:val="af1"/>
        <w:rPr>
          <w:rtl/>
        </w:rPr>
      </w:pPr>
      <w:r>
        <w:rPr>
          <w:rtl/>
        </w:rPr>
        <w:t>היו"ר ראובן ריבלין:</w:t>
      </w:r>
    </w:p>
    <w:p w14:paraId="250A6802" w14:textId="77777777" w:rsidR="00000000" w:rsidRDefault="00CF0F56">
      <w:pPr>
        <w:pStyle w:val="a0"/>
        <w:rPr>
          <w:rtl/>
        </w:rPr>
      </w:pPr>
    </w:p>
    <w:p w14:paraId="1B44E5BA" w14:textId="77777777" w:rsidR="00000000" w:rsidRDefault="00CF0F56">
      <w:pPr>
        <w:pStyle w:val="a0"/>
        <w:rPr>
          <w:rFonts w:hint="cs"/>
          <w:rtl/>
        </w:rPr>
      </w:pPr>
      <w:r>
        <w:rPr>
          <w:rFonts w:hint="cs"/>
          <w:rtl/>
        </w:rPr>
        <w:t xml:space="preserve">תודה רבה. רבותי, באמת עשינו את זה לפנים משורת הדין. הוא היה איש טוב, שדיבר ללבם של כולם. חרגנו ממנהגנו. </w:t>
      </w:r>
      <w:r>
        <w:rPr>
          <w:rFonts w:hint="cs"/>
          <w:rtl/>
        </w:rPr>
        <w:t xml:space="preserve">אין כאן תקדים. אנחנו משתתפים באבלה של המשפחה. לא הכרתי אותו אישית, ואתם לא הכרתם אותו אישית. הוא היה פשוט איש טוב, אמן דגול וזמר נפלא. תודה רבה. </w:t>
      </w:r>
    </w:p>
    <w:p w14:paraId="3D2DD19C" w14:textId="77777777" w:rsidR="00000000" w:rsidRDefault="00CF0F56">
      <w:pPr>
        <w:pStyle w:val="a0"/>
        <w:rPr>
          <w:rFonts w:hint="cs"/>
          <w:rtl/>
        </w:rPr>
      </w:pPr>
    </w:p>
    <w:p w14:paraId="21CF1AA0" w14:textId="77777777" w:rsidR="00000000" w:rsidRDefault="00CF0F56">
      <w:pPr>
        <w:pStyle w:val="a0"/>
        <w:rPr>
          <w:rFonts w:hint="cs"/>
          <w:rtl/>
        </w:rPr>
      </w:pPr>
      <w:r>
        <w:rPr>
          <w:rFonts w:hint="cs"/>
          <w:rtl/>
        </w:rPr>
        <w:t>נזכיר גם שהשבוע הלך לעולמו באסם זועמוט, שגם הוא היה מעורב בחיי החברה בישראל והביא רבות לשיתוף פעולה, למרות הש</w:t>
      </w:r>
      <w:r>
        <w:rPr>
          <w:rFonts w:hint="cs"/>
          <w:rtl/>
        </w:rPr>
        <w:t xml:space="preserve">וני בין הציבור היהודי לערבי בישראל. הוא היה בהחלט איזו בבואה של המחלוקת הקיימת והיכולת למצוא פתרונות, כמו גם המחלוקות אשר כנראה תלווינה אותנו עוד שנים רבות. תודה רבה. </w:t>
      </w:r>
    </w:p>
    <w:p w14:paraId="213D3482" w14:textId="77777777" w:rsidR="00000000" w:rsidRDefault="00CF0F56">
      <w:pPr>
        <w:pStyle w:val="a2"/>
        <w:rPr>
          <w:rFonts w:hint="cs"/>
          <w:rtl/>
        </w:rPr>
      </w:pPr>
    </w:p>
    <w:p w14:paraId="44142489" w14:textId="77777777" w:rsidR="00000000" w:rsidRDefault="00CF0F56">
      <w:pPr>
        <w:pStyle w:val="a0"/>
        <w:rPr>
          <w:rFonts w:hint="cs"/>
          <w:rtl/>
        </w:rPr>
      </w:pPr>
      <w:r>
        <w:rPr>
          <w:rFonts w:hint="cs"/>
          <w:rtl/>
        </w:rPr>
        <w:t>חברי הכנסת, אנחנו עוברים לסדר-היום: הצעה לסדר לפי סעיף 53, של חבר הכנסת גפני, שרציתי לע</w:t>
      </w:r>
      <w:r>
        <w:rPr>
          <w:rFonts w:hint="cs"/>
          <w:rtl/>
        </w:rPr>
        <w:t xml:space="preserve">כב אותה עד אשר יגיע שר התחבורה. אבל הואיל והוא עדיין לא הגיע, זו זכותך המלאה, בבקשה. </w:t>
      </w:r>
    </w:p>
    <w:p w14:paraId="53CA7648" w14:textId="77777777" w:rsidR="00000000" w:rsidRDefault="00CF0F56">
      <w:pPr>
        <w:pStyle w:val="a0"/>
        <w:rPr>
          <w:rFonts w:hint="cs"/>
          <w:rtl/>
        </w:rPr>
      </w:pPr>
    </w:p>
    <w:p w14:paraId="1928922F" w14:textId="77777777" w:rsidR="00000000" w:rsidRDefault="00CF0F56">
      <w:pPr>
        <w:pStyle w:val="a"/>
        <w:rPr>
          <w:rtl/>
        </w:rPr>
      </w:pPr>
      <w:bookmarkStart w:id="102" w:name="FS000000526T20_10_2004_11_46_54"/>
      <w:bookmarkStart w:id="103" w:name="_Toc92193271"/>
      <w:bookmarkEnd w:id="102"/>
      <w:r>
        <w:rPr>
          <w:rFonts w:hint="eastAsia"/>
          <w:rtl/>
        </w:rPr>
        <w:t>משה</w:t>
      </w:r>
      <w:r>
        <w:rPr>
          <w:rtl/>
        </w:rPr>
        <w:t xml:space="preserve"> גפני (יהדות התורה):</w:t>
      </w:r>
      <w:bookmarkEnd w:id="103"/>
    </w:p>
    <w:p w14:paraId="447CC960" w14:textId="77777777" w:rsidR="00000000" w:rsidRDefault="00CF0F56">
      <w:pPr>
        <w:pStyle w:val="a0"/>
        <w:rPr>
          <w:rFonts w:hint="cs"/>
          <w:rtl/>
        </w:rPr>
      </w:pPr>
    </w:p>
    <w:p w14:paraId="0246397A" w14:textId="77777777" w:rsidR="00000000" w:rsidRDefault="00CF0F56">
      <w:pPr>
        <w:pStyle w:val="a0"/>
        <w:rPr>
          <w:rFonts w:hint="cs"/>
          <w:rtl/>
        </w:rPr>
      </w:pPr>
      <w:r>
        <w:rPr>
          <w:rFonts w:hint="cs"/>
          <w:rtl/>
        </w:rPr>
        <w:t>אדוני היושב-ראש, אני מודה לך. הנושא שאני מבקש להעלות על סדר-היום הוא חפירת בית-הקברות בעכו. הנושא הזה עורר סערת רוחות רבה מאוד, מכיוון שמדובר בב</w:t>
      </w:r>
      <w:r>
        <w:rPr>
          <w:rFonts w:hint="cs"/>
          <w:rtl/>
        </w:rPr>
        <w:t xml:space="preserve">ית-קברות שלם, שעקב עבודות פיתוח הורסים אותו, בטענה שהוא איננו יהודי. אני לא יודע אם זו מדיניות הממשלה. אני סבור שמדובר בבית-קברות יהודי, אבל זה לא משנה מבחינתי. </w:t>
      </w:r>
    </w:p>
    <w:p w14:paraId="5B17A960" w14:textId="77777777" w:rsidR="00000000" w:rsidRDefault="00CF0F56">
      <w:pPr>
        <w:pStyle w:val="a0"/>
        <w:rPr>
          <w:rFonts w:hint="cs"/>
          <w:rtl/>
        </w:rPr>
      </w:pPr>
    </w:p>
    <w:p w14:paraId="35C9C096" w14:textId="77777777" w:rsidR="00000000" w:rsidRDefault="00CF0F56">
      <w:pPr>
        <w:pStyle w:val="a0"/>
        <w:rPr>
          <w:rFonts w:hint="cs"/>
          <w:rtl/>
        </w:rPr>
      </w:pPr>
      <w:r>
        <w:rPr>
          <w:rFonts w:hint="cs"/>
          <w:rtl/>
        </w:rPr>
        <w:t>אדוני היושב-ראש, אמש ראש הממשלה ושר התחבורה נתנו הוראה לעכב את העבודות - - -</w:t>
      </w:r>
    </w:p>
    <w:p w14:paraId="17EE1CE0" w14:textId="77777777" w:rsidR="00000000" w:rsidRDefault="00CF0F56">
      <w:pPr>
        <w:pStyle w:val="a0"/>
        <w:rPr>
          <w:rFonts w:hint="cs"/>
          <w:rtl/>
        </w:rPr>
      </w:pPr>
    </w:p>
    <w:p w14:paraId="24D683CF" w14:textId="77777777" w:rsidR="00000000" w:rsidRDefault="00CF0F56">
      <w:pPr>
        <w:pStyle w:val="af1"/>
        <w:rPr>
          <w:rtl/>
        </w:rPr>
      </w:pPr>
      <w:r>
        <w:rPr>
          <w:rtl/>
        </w:rPr>
        <w:t>היו"ר ראובן ריב</w:t>
      </w:r>
      <w:r>
        <w:rPr>
          <w:rtl/>
        </w:rPr>
        <w:t>לין:</w:t>
      </w:r>
    </w:p>
    <w:p w14:paraId="548B6C26" w14:textId="77777777" w:rsidR="00000000" w:rsidRDefault="00CF0F56">
      <w:pPr>
        <w:pStyle w:val="a0"/>
        <w:rPr>
          <w:rtl/>
        </w:rPr>
      </w:pPr>
    </w:p>
    <w:p w14:paraId="03C0C061" w14:textId="77777777" w:rsidR="00000000" w:rsidRDefault="00CF0F56">
      <w:pPr>
        <w:pStyle w:val="a0"/>
        <w:rPr>
          <w:rFonts w:hint="cs"/>
          <w:rtl/>
        </w:rPr>
      </w:pPr>
      <w:r>
        <w:rPr>
          <w:rFonts w:hint="cs"/>
          <w:rtl/>
        </w:rPr>
        <w:t xml:space="preserve">חבר הכנסת גפני, זו הצעה לפי סעיף 53, זה לא נאום, אדוני יעלה את הבעיה. </w:t>
      </w:r>
    </w:p>
    <w:p w14:paraId="14A10329" w14:textId="77777777" w:rsidR="00000000" w:rsidRDefault="00CF0F56">
      <w:pPr>
        <w:pStyle w:val="a0"/>
        <w:rPr>
          <w:rFonts w:hint="cs"/>
          <w:rtl/>
        </w:rPr>
      </w:pPr>
    </w:p>
    <w:p w14:paraId="0002FF09" w14:textId="77777777" w:rsidR="00000000" w:rsidRDefault="00CF0F56">
      <w:pPr>
        <w:pStyle w:val="-"/>
        <w:rPr>
          <w:rtl/>
        </w:rPr>
      </w:pPr>
      <w:bookmarkStart w:id="104" w:name="FS000000526T20_10_2004_12_54_51"/>
      <w:bookmarkStart w:id="105" w:name="FS000000526T20_10_2004_12_54_54C"/>
      <w:bookmarkEnd w:id="104"/>
      <w:bookmarkEnd w:id="105"/>
      <w:r>
        <w:rPr>
          <w:rtl/>
        </w:rPr>
        <w:t>משה גפני (יהדות התורה):</w:t>
      </w:r>
    </w:p>
    <w:p w14:paraId="0DFEA628" w14:textId="77777777" w:rsidR="00000000" w:rsidRDefault="00CF0F56">
      <w:pPr>
        <w:pStyle w:val="a0"/>
        <w:rPr>
          <w:rtl/>
        </w:rPr>
      </w:pPr>
    </w:p>
    <w:p w14:paraId="7D39149C" w14:textId="77777777" w:rsidR="00000000" w:rsidRDefault="00CF0F56">
      <w:pPr>
        <w:pStyle w:val="a0"/>
        <w:rPr>
          <w:rFonts w:hint="cs"/>
          <w:rtl/>
        </w:rPr>
      </w:pPr>
      <w:r>
        <w:rPr>
          <w:rFonts w:hint="cs"/>
          <w:rtl/>
        </w:rPr>
        <w:t>אני מסיים. במשך כחמש שנים נעשו עבודות פיתוח במדינת ישראל, לא פגעו בקברים, היתה הידברות והגיעו לסיכומים והיה שקט, ופה משום מה היתה אטימות-לב. הנה הראיה, ש</w:t>
      </w:r>
      <w:r>
        <w:rPr>
          <w:rFonts w:hint="cs"/>
          <w:rtl/>
        </w:rPr>
        <w:t>כשיש התערבות של ראש הממשלה ושל שר התחבורה, עכשיו מדברים על הידברות. אדוני היושב-ראש, למה היה צריך להגיע למהומות האלה? מה, אנחנו לא מדינה מתורבתת? אי-אפשר להגיע לפתרון?</w:t>
      </w:r>
    </w:p>
    <w:p w14:paraId="11D8A8A9" w14:textId="77777777" w:rsidR="00000000" w:rsidRDefault="00CF0F56">
      <w:pPr>
        <w:pStyle w:val="a0"/>
        <w:rPr>
          <w:rFonts w:hint="cs"/>
          <w:rtl/>
        </w:rPr>
      </w:pPr>
    </w:p>
    <w:p w14:paraId="3FCB208E" w14:textId="77777777" w:rsidR="00000000" w:rsidRDefault="00CF0F56">
      <w:pPr>
        <w:pStyle w:val="a0"/>
        <w:rPr>
          <w:rFonts w:hint="cs"/>
          <w:rtl/>
        </w:rPr>
      </w:pPr>
      <w:r>
        <w:rPr>
          <w:rFonts w:hint="cs"/>
          <w:rtl/>
        </w:rPr>
        <w:t xml:space="preserve">אני קורא לכל הגורמים הנוגעים בדבר להגיע להידברות, לפתור את הבעיה, לא לפגוע בקברים, וזה </w:t>
      </w:r>
      <w:r>
        <w:rPr>
          <w:rFonts w:hint="cs"/>
          <w:rtl/>
        </w:rPr>
        <w:t xml:space="preserve">בכלל לא רלוונטי אם הם של יהודים או לא, מה גם שאני אומר לך שמדובר בבית-קברות יהודי. </w:t>
      </w:r>
    </w:p>
    <w:p w14:paraId="6EACB429" w14:textId="77777777" w:rsidR="00000000" w:rsidRDefault="00CF0F56">
      <w:pPr>
        <w:pStyle w:val="a0"/>
        <w:rPr>
          <w:rFonts w:hint="cs"/>
          <w:rtl/>
        </w:rPr>
      </w:pPr>
    </w:p>
    <w:p w14:paraId="72887B28" w14:textId="77777777" w:rsidR="00000000" w:rsidRDefault="00CF0F56">
      <w:pPr>
        <w:pStyle w:val="af1"/>
        <w:rPr>
          <w:rtl/>
        </w:rPr>
      </w:pPr>
      <w:r>
        <w:rPr>
          <w:rtl/>
        </w:rPr>
        <w:t>היו"ר ראובן ריבלין:</w:t>
      </w:r>
    </w:p>
    <w:p w14:paraId="78E9ADE1" w14:textId="77777777" w:rsidR="00000000" w:rsidRDefault="00CF0F56">
      <w:pPr>
        <w:pStyle w:val="a0"/>
        <w:rPr>
          <w:rtl/>
        </w:rPr>
      </w:pPr>
    </w:p>
    <w:p w14:paraId="37C096C9" w14:textId="77777777" w:rsidR="00000000" w:rsidRDefault="00CF0F56">
      <w:pPr>
        <w:pStyle w:val="a0"/>
        <w:rPr>
          <w:rFonts w:hint="cs"/>
          <w:rtl/>
        </w:rPr>
      </w:pPr>
      <w:r>
        <w:rPr>
          <w:rFonts w:hint="cs"/>
          <w:rtl/>
        </w:rPr>
        <w:t xml:space="preserve">תודה רבה, חבר הכנסת גפני. אם העניין לא יקבל תנופה של הידברות, בשבוע הבא הוא יועלה על סדר-היום. תודה רבה. נא להגיש הצעה. </w:t>
      </w:r>
    </w:p>
    <w:p w14:paraId="72657535" w14:textId="77777777" w:rsidR="00000000" w:rsidRDefault="00CF0F56">
      <w:pPr>
        <w:pStyle w:val="a0"/>
        <w:rPr>
          <w:rFonts w:hint="cs"/>
          <w:rtl/>
        </w:rPr>
      </w:pPr>
    </w:p>
    <w:p w14:paraId="394E6A71" w14:textId="77777777" w:rsidR="00000000" w:rsidRDefault="00CF0F56">
      <w:pPr>
        <w:pStyle w:val="a0"/>
        <w:rPr>
          <w:rFonts w:hint="cs"/>
          <w:rtl/>
        </w:rPr>
      </w:pPr>
    </w:p>
    <w:p w14:paraId="10563204" w14:textId="77777777" w:rsidR="00000000" w:rsidRDefault="00CF0F56">
      <w:pPr>
        <w:pStyle w:val="a2"/>
        <w:rPr>
          <w:rFonts w:hint="cs"/>
          <w:rtl/>
        </w:rPr>
      </w:pPr>
      <w:bookmarkStart w:id="106" w:name="_Toc92193272"/>
      <w:r>
        <w:rPr>
          <w:rFonts w:hint="cs"/>
          <w:rtl/>
        </w:rPr>
        <w:t>הודעת יושב-ראש הכנסת</w:t>
      </w:r>
      <w:bookmarkEnd w:id="106"/>
    </w:p>
    <w:p w14:paraId="55C9896F" w14:textId="77777777" w:rsidR="00000000" w:rsidRDefault="00CF0F56">
      <w:pPr>
        <w:pStyle w:val="a0"/>
        <w:rPr>
          <w:rFonts w:hint="cs"/>
          <w:rtl/>
        </w:rPr>
      </w:pPr>
    </w:p>
    <w:p w14:paraId="2FAA5A31" w14:textId="77777777" w:rsidR="00000000" w:rsidRDefault="00CF0F56">
      <w:pPr>
        <w:pStyle w:val="af1"/>
        <w:rPr>
          <w:rtl/>
        </w:rPr>
      </w:pPr>
      <w:r>
        <w:rPr>
          <w:rtl/>
        </w:rPr>
        <w:t>היו"ר</w:t>
      </w:r>
      <w:r>
        <w:rPr>
          <w:rtl/>
        </w:rPr>
        <w:t xml:space="preserve"> ראובן ריבלין:</w:t>
      </w:r>
    </w:p>
    <w:p w14:paraId="3552CEBC" w14:textId="77777777" w:rsidR="00000000" w:rsidRDefault="00CF0F56">
      <w:pPr>
        <w:pStyle w:val="a0"/>
        <w:rPr>
          <w:rFonts w:hint="cs"/>
          <w:rtl/>
        </w:rPr>
      </w:pPr>
    </w:p>
    <w:p w14:paraId="44D1E055" w14:textId="77777777" w:rsidR="00000000" w:rsidRDefault="00CF0F56">
      <w:pPr>
        <w:pStyle w:val="a0"/>
        <w:rPr>
          <w:rFonts w:hint="cs"/>
          <w:rtl/>
        </w:rPr>
      </w:pPr>
      <w:r>
        <w:rPr>
          <w:rFonts w:hint="cs"/>
          <w:rtl/>
        </w:rPr>
        <w:t>רבותי חברי הכנסת, אני מבקש להביא לידיעתכם הודעה שנתקבלה אצלי מטעם מזכיר הממשלה: "לכבוד יושב-ראש הכנסת, נכבדי, אני מתכבד להודיע, כי השרה לאיכות הסביבה יהודית נאות הגישה לראש הממשלה כתב התפטרות מן הממשלה. ההתפטרות נכנסה לתוקפה היום, 19 באוקטו</w:t>
      </w:r>
      <w:r>
        <w:rPr>
          <w:rFonts w:hint="cs"/>
          <w:rtl/>
        </w:rPr>
        <w:t xml:space="preserve">בר 2004. על-פי סעיף 9(א)(6) ו-9(ב) לחוק הממשלה, יש להביא פעולה זו לידיעת הכנסת". </w:t>
      </w:r>
    </w:p>
    <w:p w14:paraId="4297F525" w14:textId="77777777" w:rsidR="00000000" w:rsidRDefault="00CF0F56">
      <w:pPr>
        <w:pStyle w:val="a0"/>
        <w:rPr>
          <w:rFonts w:hint="cs"/>
          <w:rtl/>
        </w:rPr>
      </w:pPr>
    </w:p>
    <w:p w14:paraId="5AA4653B" w14:textId="77777777" w:rsidR="00000000" w:rsidRDefault="00CF0F56">
      <w:pPr>
        <w:pStyle w:val="a0"/>
        <w:rPr>
          <w:rFonts w:hint="cs"/>
          <w:rtl/>
        </w:rPr>
      </w:pPr>
      <w:r>
        <w:rPr>
          <w:rFonts w:hint="cs"/>
          <w:rtl/>
        </w:rPr>
        <w:t xml:space="preserve">אנחנו מאחלים לחברת הכנסת והשרה לשעבר יהודית נאות רפואה שלמה ומקווים שהיא תחזור להיות אתנו במהרה בימינו אמן. </w:t>
      </w:r>
    </w:p>
    <w:p w14:paraId="6FCC6BA3" w14:textId="77777777" w:rsidR="00000000" w:rsidRDefault="00CF0F56">
      <w:pPr>
        <w:pStyle w:val="a0"/>
        <w:rPr>
          <w:rFonts w:hint="cs"/>
          <w:rtl/>
        </w:rPr>
      </w:pPr>
    </w:p>
    <w:p w14:paraId="104A38F0" w14:textId="77777777" w:rsidR="00000000" w:rsidRDefault="00CF0F56">
      <w:pPr>
        <w:pStyle w:val="a2"/>
        <w:rPr>
          <w:rtl/>
        </w:rPr>
      </w:pPr>
    </w:p>
    <w:p w14:paraId="0A77183F" w14:textId="77777777" w:rsidR="00000000" w:rsidRDefault="00CF0F56">
      <w:pPr>
        <w:pStyle w:val="a2"/>
        <w:rPr>
          <w:rFonts w:hint="cs"/>
          <w:rtl/>
        </w:rPr>
      </w:pPr>
      <w:bookmarkStart w:id="107" w:name="CS22664FI0022664T20_10_2004_12_12_00"/>
      <w:bookmarkStart w:id="108" w:name="_Toc92193273"/>
      <w:bookmarkEnd w:id="107"/>
      <w:r>
        <w:rPr>
          <w:rtl/>
        </w:rPr>
        <w:t>הצעת חוק מ</w:t>
      </w:r>
      <w:r>
        <w:rPr>
          <w:rFonts w:hint="cs"/>
          <w:rtl/>
        </w:rPr>
        <w:t>י</w:t>
      </w:r>
      <w:r>
        <w:rPr>
          <w:rtl/>
        </w:rPr>
        <w:t>נהל מקרקעי ישראל (תיקון</w:t>
      </w:r>
      <w:r>
        <w:rPr>
          <w:rFonts w:hint="cs"/>
          <w:rtl/>
        </w:rPr>
        <w:t xml:space="preserve"> -</w:t>
      </w:r>
      <w:r>
        <w:rPr>
          <w:rtl/>
        </w:rPr>
        <w:t xml:space="preserve"> </w:t>
      </w:r>
      <w:r>
        <w:rPr>
          <w:rFonts w:hint="cs"/>
          <w:rtl/>
        </w:rPr>
        <w:br/>
      </w:r>
      <w:r>
        <w:rPr>
          <w:rtl/>
        </w:rPr>
        <w:t>איסור הפליה בהחלטות המוע</w:t>
      </w:r>
      <w:r>
        <w:rPr>
          <w:rtl/>
        </w:rPr>
        <w:t>צה), התשס"ד-2004</w:t>
      </w:r>
      <w:bookmarkEnd w:id="108"/>
    </w:p>
    <w:p w14:paraId="15E9E030" w14:textId="77777777" w:rsidR="00000000" w:rsidRDefault="00CF0F56">
      <w:pPr>
        <w:pStyle w:val="a0"/>
        <w:ind w:firstLine="0"/>
        <w:rPr>
          <w:rFonts w:hint="cs"/>
          <w:rtl/>
        </w:rPr>
      </w:pPr>
      <w:r>
        <w:rPr>
          <w:rFonts w:hint="cs"/>
          <w:rtl/>
        </w:rPr>
        <w:t xml:space="preserve">[הצעת חוק פ/2044; </w:t>
      </w:r>
      <w:r>
        <w:rPr>
          <w:rFonts w:hint="eastAsia"/>
          <w:rtl/>
        </w:rPr>
        <w:t>נספחות</w:t>
      </w:r>
      <w:r>
        <w:rPr>
          <w:rtl/>
        </w:rPr>
        <w:t>.</w:t>
      </w:r>
      <w:r>
        <w:rPr>
          <w:rFonts w:hint="cs"/>
          <w:rtl/>
        </w:rPr>
        <w:t>]</w:t>
      </w:r>
    </w:p>
    <w:p w14:paraId="484A46DC" w14:textId="77777777" w:rsidR="00000000" w:rsidRDefault="00CF0F56">
      <w:pPr>
        <w:pStyle w:val="-0"/>
        <w:rPr>
          <w:rFonts w:hint="cs"/>
          <w:rtl/>
        </w:rPr>
      </w:pPr>
      <w:r>
        <w:rPr>
          <w:rFonts w:hint="cs"/>
          <w:rtl/>
        </w:rPr>
        <w:t>(הצעת קבוצת חברי הכנסת)</w:t>
      </w:r>
    </w:p>
    <w:p w14:paraId="648D5351" w14:textId="77777777" w:rsidR="00000000" w:rsidRDefault="00CF0F56">
      <w:pPr>
        <w:pStyle w:val="-0"/>
        <w:jc w:val="left"/>
        <w:rPr>
          <w:rFonts w:hint="cs"/>
          <w:rtl/>
        </w:rPr>
      </w:pPr>
    </w:p>
    <w:p w14:paraId="1CC22BC3" w14:textId="77777777" w:rsidR="00000000" w:rsidRDefault="00CF0F56">
      <w:pPr>
        <w:pStyle w:val="af1"/>
        <w:rPr>
          <w:rtl/>
        </w:rPr>
      </w:pPr>
      <w:r>
        <w:rPr>
          <w:rtl/>
        </w:rPr>
        <w:t>היו"ר ראובן ריבלין:</w:t>
      </w:r>
    </w:p>
    <w:p w14:paraId="60158971" w14:textId="77777777" w:rsidR="00000000" w:rsidRDefault="00CF0F56">
      <w:pPr>
        <w:pStyle w:val="a0"/>
        <w:rPr>
          <w:rtl/>
        </w:rPr>
      </w:pPr>
    </w:p>
    <w:p w14:paraId="35469755" w14:textId="77777777" w:rsidR="00000000" w:rsidRDefault="00CF0F56">
      <w:pPr>
        <w:pStyle w:val="a0"/>
        <w:rPr>
          <w:rFonts w:hint="cs"/>
          <w:rtl/>
        </w:rPr>
      </w:pPr>
      <w:r>
        <w:rPr>
          <w:rFonts w:hint="cs"/>
          <w:rtl/>
        </w:rPr>
        <w:t>רבותי חברי הכנסת, אנחנו עוברים להמשך סדר-היום. חבר הכנסת ואסל טאהא, הצעת חוק פרטית, הצעת חוק מינהל מקרקעי ישראל (תיקון - איסור הפליה בהחלטות המועצה) - יעלה אדוני ויצי</w:t>
      </w:r>
      <w:r>
        <w:rPr>
          <w:rFonts w:hint="cs"/>
          <w:rtl/>
        </w:rPr>
        <w:t xml:space="preserve">ג את הצעת החוק שלו. עומדות לרשות אדוני עשר דקות תמימות על מנת לנמק את ההצעה. ישיב סגן שר התעשייה והמסחר, חבר הכנסת מיכאל רצון. </w:t>
      </w:r>
    </w:p>
    <w:p w14:paraId="70286534" w14:textId="77777777" w:rsidR="00000000" w:rsidRDefault="00CF0F56">
      <w:pPr>
        <w:pStyle w:val="a0"/>
        <w:rPr>
          <w:rFonts w:hint="cs"/>
          <w:rtl/>
        </w:rPr>
      </w:pPr>
    </w:p>
    <w:p w14:paraId="58BF671D" w14:textId="77777777" w:rsidR="00000000" w:rsidRDefault="00CF0F56">
      <w:pPr>
        <w:pStyle w:val="a"/>
        <w:rPr>
          <w:rtl/>
        </w:rPr>
      </w:pPr>
      <w:bookmarkStart w:id="109" w:name="FS000001062T20_10_2004_12_13_18C"/>
      <w:bookmarkStart w:id="110" w:name="_Toc92193274"/>
      <w:bookmarkEnd w:id="109"/>
      <w:r>
        <w:rPr>
          <w:rtl/>
        </w:rPr>
        <w:t>ואסל טאהא (בל"ד):</w:t>
      </w:r>
      <w:bookmarkEnd w:id="110"/>
    </w:p>
    <w:p w14:paraId="41E39AAD" w14:textId="77777777" w:rsidR="00000000" w:rsidRDefault="00CF0F56">
      <w:pPr>
        <w:pStyle w:val="a0"/>
        <w:rPr>
          <w:rtl/>
        </w:rPr>
      </w:pPr>
    </w:p>
    <w:p w14:paraId="53B1C234" w14:textId="77777777" w:rsidR="00000000" w:rsidRDefault="00CF0F56">
      <w:pPr>
        <w:pStyle w:val="a0"/>
        <w:rPr>
          <w:rFonts w:hint="cs"/>
          <w:rtl/>
        </w:rPr>
      </w:pPr>
      <w:r>
        <w:rPr>
          <w:rFonts w:hint="cs"/>
          <w:rtl/>
        </w:rPr>
        <w:t>אדוני היושב-ראש, חברי הכנסת, בשבוע שעבר נשמעו קולות זעקה במליאת הכנסת מצד סיעות שונות, זעקות מסיעת יחד, מרצ,</w:t>
      </w:r>
      <w:r>
        <w:rPr>
          <w:rFonts w:hint="cs"/>
          <w:rtl/>
        </w:rPr>
        <w:t xml:space="preserve"> זעקות מכיוון סיעות שינוי והעבודה וכמובן מצדנו, הסיעות הערביות, על הצעת החוק של חבר הכנסת צבי הנדל, שעברה בנשיאות הכנסת. מהות ההצעה שלו היתה אישור חוקי להפליית הערבים בישראל, כך שתותר הקמת יישובים ליהודים בלבד. היום, חברי הכנסת, אני נותן לכל הזועקים הזדמנו</w:t>
      </w:r>
      <w:r>
        <w:rPr>
          <w:rFonts w:hint="cs"/>
          <w:rtl/>
        </w:rPr>
        <w:t xml:space="preserve">ת להרים את הכפפה ולהוכיח כי דבריהם אינם רק מס שפתיים. הצעת החוק שאני  מביא היום - ואגב, זאת לא הפעם הראשונה שאנחנו מציעים הצעה כזאת - באה לתקן את המעוות במדיניות ההפליה הרשמית של מדינת ישראל כלפי האזרחים הערבים. </w:t>
      </w:r>
    </w:p>
    <w:p w14:paraId="6574192F" w14:textId="77777777" w:rsidR="00000000" w:rsidRDefault="00CF0F56">
      <w:pPr>
        <w:pStyle w:val="a0"/>
        <w:rPr>
          <w:rFonts w:hint="cs"/>
          <w:rtl/>
        </w:rPr>
      </w:pPr>
    </w:p>
    <w:p w14:paraId="31F7072D" w14:textId="77777777" w:rsidR="00000000" w:rsidRDefault="00CF0F56">
      <w:pPr>
        <w:pStyle w:val="a0"/>
        <w:rPr>
          <w:rFonts w:hint="cs"/>
          <w:rtl/>
        </w:rPr>
      </w:pPr>
      <w:r>
        <w:rPr>
          <w:rFonts w:hint="cs"/>
          <w:rtl/>
        </w:rPr>
        <w:t xml:space="preserve">הצעת החוק באה לא רק משום ההתפתחות האחרונה </w:t>
      </w:r>
      <w:r>
        <w:rPr>
          <w:rFonts w:hint="cs"/>
          <w:rtl/>
        </w:rPr>
        <w:t>בכרמיאל או בקציר, אלא משום ש-56 שנה מתקיימת הפליה ממסדית כלפי הציבור הערבי בישראל בנושא הקצאת הקרקעות לבנייה ולמגורים. הדבר המצער הוא, שגם כאשר חלה התקדמות בזירה המשפטית על-ידי עתירות, לא בגלל טוב לבה או התחשבותה של המדינה או הממשלה, אלא משום דבקות בערך הש</w:t>
      </w:r>
      <w:r>
        <w:rPr>
          <w:rFonts w:hint="cs"/>
          <w:rtl/>
        </w:rPr>
        <w:t>וויון, באות הממשלה והכנסת וברגל ויד גסה משנות את פסקי-הדין של בית-המשפט העליון ולא מכבדות אותם. לדוגמה, מה שקרה בכרמיאל, בשכונת מכוש, מה שקרה בקציר בפסיקת קעדאן. בכרמיאל הנחה מינהל מקרקעי ישראל להקפיא את המכרז משום ששש משפחות ערביות זכו, וראש העיר שם נתן י</w:t>
      </w:r>
      <w:r>
        <w:rPr>
          <w:rFonts w:hint="cs"/>
          <w:rtl/>
        </w:rPr>
        <w:t xml:space="preserve">ד להקפאה הזאת. </w:t>
      </w:r>
    </w:p>
    <w:p w14:paraId="6CDB20C9" w14:textId="77777777" w:rsidR="00000000" w:rsidRDefault="00CF0F56">
      <w:pPr>
        <w:pStyle w:val="a0"/>
        <w:rPr>
          <w:rFonts w:hint="cs"/>
          <w:rtl/>
        </w:rPr>
      </w:pPr>
    </w:p>
    <w:p w14:paraId="2D85BE40" w14:textId="77777777" w:rsidR="00000000" w:rsidRDefault="00CF0F56">
      <w:pPr>
        <w:pStyle w:val="a0"/>
        <w:rPr>
          <w:rFonts w:hint="cs"/>
          <w:rtl/>
        </w:rPr>
      </w:pPr>
      <w:r>
        <w:rPr>
          <w:rFonts w:hint="cs"/>
          <w:rtl/>
        </w:rPr>
        <w:t xml:space="preserve">משטר הקרקעות והתכנון בישראל, אדוני היושב-ראש, מפלה בצורה עקבית את הערבים. משטר זה הוא הגורם לכרסום המתמשך גם בימינו בעתודות הקרקע הערביות. המצב היום חמור מאוד בכל הקשור להקצאת קרקעות, ובמקום הקצאה שווה והוגנת אנו מקבלים שיטות שונות לייהוד </w:t>
      </w:r>
      <w:r>
        <w:rPr>
          <w:rFonts w:hint="cs"/>
          <w:rtl/>
        </w:rPr>
        <w:t xml:space="preserve">הקרקעות, המופעלות על-ידי מינהל מקרקעי ישראל, ובמקרה הטוב, מדיניות של החלפת קרקעות. </w:t>
      </w:r>
    </w:p>
    <w:p w14:paraId="7EE06135" w14:textId="77777777" w:rsidR="00000000" w:rsidRDefault="00CF0F56">
      <w:pPr>
        <w:pStyle w:val="a0"/>
        <w:rPr>
          <w:rFonts w:hint="cs"/>
          <w:rtl/>
        </w:rPr>
      </w:pPr>
    </w:p>
    <w:p w14:paraId="00FE24CB" w14:textId="77777777" w:rsidR="00000000" w:rsidRDefault="00CF0F56">
      <w:pPr>
        <w:pStyle w:val="a0"/>
        <w:rPr>
          <w:rFonts w:hint="cs"/>
          <w:rtl/>
        </w:rPr>
      </w:pPr>
      <w:r>
        <w:rPr>
          <w:rFonts w:hint="cs"/>
          <w:rtl/>
        </w:rPr>
        <w:t xml:space="preserve">ביישובים ערביים רבים, אדוני היושב-ראש, מתגוררות משפחות שברשותן נותרה רק קרקע חקלאית אך הן זקוקות לחלקות קרקע באזורי מגורים כדי לספק צורכי דיור בסיסיים. מה עוד שמשרד הפנים </w:t>
      </w:r>
      <w:r>
        <w:rPr>
          <w:rFonts w:hint="cs"/>
          <w:rtl/>
        </w:rPr>
        <w:t>מעכב אישור של הרבה תוכניות מיתאר והרחבות במגזר הערבי. אתם יכולים לבדוק כמה תוכניות מעוכבות מסיבות לא ידועות במשרד הפנים, כמה תוכניות מפורטות מוכשלות, אם בוועדות מקומיות, אם בוועדות מחוזיות אם בוועדות ארציות, ולא מאפשרים לדיירים ולמשפחות שזקוקות לבנייה לסדר</w:t>
      </w:r>
      <w:r>
        <w:rPr>
          <w:rFonts w:hint="cs"/>
          <w:rtl/>
        </w:rPr>
        <w:t xml:space="preserve"> את חייהם ולבנות בית-מגורים. רק בשבוע שלפני זה, בוועדה הארצית לתכנון ובנייה, הכשילו תוכנית מפורטת של כמעט יישוב שלם בשם דאר אל-חאנון, והיום יש איום רציני מאוד להרוס ולפנות את הבתים האלה. יישוב שלם. </w:t>
      </w:r>
    </w:p>
    <w:p w14:paraId="30D64103" w14:textId="77777777" w:rsidR="00000000" w:rsidRDefault="00CF0F56">
      <w:pPr>
        <w:pStyle w:val="a0"/>
        <w:rPr>
          <w:rFonts w:hint="cs"/>
          <w:rtl/>
        </w:rPr>
      </w:pPr>
    </w:p>
    <w:p w14:paraId="2688CB96" w14:textId="77777777" w:rsidR="00000000" w:rsidRDefault="00CF0F56">
      <w:pPr>
        <w:pStyle w:val="a0"/>
        <w:rPr>
          <w:rFonts w:hint="cs"/>
          <w:rtl/>
        </w:rPr>
      </w:pPr>
      <w:r>
        <w:rPr>
          <w:rFonts w:hint="cs"/>
          <w:rtl/>
        </w:rPr>
        <w:t>במצב הזה נוהג מינהל מקרקעי ישראל להחליף קרקעות שברשותו ה</w:t>
      </w:r>
      <w:r>
        <w:rPr>
          <w:rFonts w:hint="cs"/>
          <w:rtl/>
        </w:rPr>
        <w:t>נמצאות בתוך אזור המגורים של היישוב בקרקע חקלאית הנמצאת מחוצה לו. שער החליפין, אדוני היושב-ראש, עולה בהתמדה ותנאי ההחלפה הולכים ונעשים קשים מנקודת מבטו של האזרח הערבי. כיום הוא עומד על 1 ל-20 דונם, כלומר, משפחות ללא קרקע למגורים מעבירות למדינה בממוצע כ-16 ד</w:t>
      </w:r>
      <w:r>
        <w:rPr>
          <w:rFonts w:hint="cs"/>
          <w:rtl/>
        </w:rPr>
        <w:t xml:space="preserve">ונם של קרקעות חקלאיות בתמורה לדונם או לחלקה. זאת הפקעה, אומנם אטית וממולחת, אך גם זאת הפקעה. </w:t>
      </w:r>
    </w:p>
    <w:p w14:paraId="68F70102" w14:textId="77777777" w:rsidR="00000000" w:rsidRDefault="00CF0F56">
      <w:pPr>
        <w:pStyle w:val="a0"/>
        <w:rPr>
          <w:rFonts w:hint="cs"/>
          <w:rtl/>
        </w:rPr>
      </w:pPr>
    </w:p>
    <w:p w14:paraId="66EEA52B" w14:textId="77777777" w:rsidR="00000000" w:rsidRDefault="00CF0F56">
      <w:pPr>
        <w:pStyle w:val="a0"/>
        <w:rPr>
          <w:rFonts w:hint="cs"/>
          <w:rtl/>
        </w:rPr>
      </w:pPr>
      <w:r>
        <w:rPr>
          <w:rFonts w:hint="cs"/>
          <w:rtl/>
        </w:rPr>
        <w:t>אדוני היושב-ראש, חברי הכנסת, שינוי שיטת חלוקת האדמות מהגרלות למכרזים, שבהם כל המרבה במחיר זוכה, פלוס העובדה שנותנים פריווילגיות ליוצאי צבא ולמשרתים בו, גורמים לכ</w:t>
      </w:r>
      <w:r>
        <w:rPr>
          <w:rFonts w:hint="cs"/>
          <w:rtl/>
        </w:rPr>
        <w:t xml:space="preserve">ך שמראש חלק נכבד מהתושבים הזקוקים נואשות לקרקע לא ניגשים למכרזים. ומי הם בעלי הפריווילגיות חוץ ממשרתי הצבא? העשירים. מי שיש לו כסף, זוכה בחלקה לבנייה. מי שאין לו כסף, לא זוכה, ונשאר מחוסר דיור ובמצוקה קשה. </w:t>
      </w:r>
    </w:p>
    <w:p w14:paraId="6C43594E" w14:textId="77777777" w:rsidR="00000000" w:rsidRDefault="00CF0F56">
      <w:pPr>
        <w:pStyle w:val="a0"/>
        <w:rPr>
          <w:rFonts w:hint="cs"/>
          <w:rtl/>
        </w:rPr>
      </w:pPr>
    </w:p>
    <w:p w14:paraId="6EC5FABF" w14:textId="77777777" w:rsidR="00000000" w:rsidRDefault="00CF0F56">
      <w:pPr>
        <w:pStyle w:val="a0"/>
        <w:rPr>
          <w:rFonts w:hint="cs"/>
          <w:rtl/>
        </w:rPr>
      </w:pPr>
      <w:r>
        <w:rPr>
          <w:rFonts w:hint="cs"/>
          <w:rtl/>
        </w:rPr>
        <w:t>ברצוני, אדוני היושב-ראש, לזעוק על חוסר יכולתנו ל</w:t>
      </w:r>
      <w:r>
        <w:rPr>
          <w:rFonts w:hint="cs"/>
          <w:rtl/>
        </w:rPr>
        <w:t xml:space="preserve">שנות את המצב משום הדרתנו ממוקדי ההחלטות. יש ייצוג דל ביותר של ערבים במוסדות התכנון והקרקע. עד היום השפעתנו היא אפסית בכל הקשור לתהליכים המשפיעים על קביעת דפוסי חיינו, זכויותינו, רווחתנו הכלכלית ומעמדנו העתידי. </w:t>
      </w:r>
    </w:p>
    <w:p w14:paraId="3C316381" w14:textId="77777777" w:rsidR="00000000" w:rsidRDefault="00CF0F56">
      <w:pPr>
        <w:pStyle w:val="a0"/>
        <w:rPr>
          <w:rFonts w:hint="cs"/>
          <w:rtl/>
        </w:rPr>
      </w:pPr>
    </w:p>
    <w:p w14:paraId="4DC317EA" w14:textId="77777777" w:rsidR="00000000" w:rsidRDefault="00CF0F56">
      <w:pPr>
        <w:pStyle w:val="a0"/>
        <w:rPr>
          <w:rFonts w:hint="cs"/>
          <w:rtl/>
        </w:rPr>
      </w:pPr>
      <w:r>
        <w:rPr>
          <w:rFonts w:hint="cs"/>
          <w:rtl/>
        </w:rPr>
        <w:t>אדוני היושב-ראש, הבעיה העקרונית היא אדמות לא</w:t>
      </w:r>
      <w:r>
        <w:rPr>
          <w:rFonts w:hint="cs"/>
          <w:rtl/>
        </w:rPr>
        <w:t xml:space="preserve">ום, ואנחנו לא משתייכים ללאום, רק אדמותינו. רק האדמה שלנו שייכת ללאום, אבל אנחנו לא. על האדמה שמו כאילו סרט כחול-לבן - זאת אדמת לאום. מי שעליה לא שייך והיא כן שייכת. </w:t>
      </w:r>
    </w:p>
    <w:p w14:paraId="507953DC" w14:textId="77777777" w:rsidR="00000000" w:rsidRDefault="00CF0F56">
      <w:pPr>
        <w:pStyle w:val="a0"/>
        <w:rPr>
          <w:rFonts w:hint="cs"/>
          <w:rtl/>
        </w:rPr>
      </w:pPr>
    </w:p>
    <w:p w14:paraId="5992EF52" w14:textId="77777777" w:rsidR="00000000" w:rsidRDefault="00CF0F56">
      <w:pPr>
        <w:pStyle w:val="a0"/>
        <w:rPr>
          <w:rFonts w:hint="cs"/>
          <w:rtl/>
        </w:rPr>
      </w:pPr>
      <w:r>
        <w:rPr>
          <w:rFonts w:hint="cs"/>
          <w:rtl/>
        </w:rPr>
        <w:t>לא זו בלבד שהקרקע המופקעת הפכה להיות אדמת מדינה, אלא היא עברה להיות אדמתו של העם היהודי ב</w:t>
      </w:r>
      <w:r>
        <w:rPr>
          <w:rFonts w:hint="cs"/>
          <w:rtl/>
        </w:rPr>
        <w:t>צורה בלעדית. היא מופקעת מערבים ומייד שייכת רק ליהודים. אפילו עולה חדש שבא מארצות-הברית או מרוסיה או מכל מדינה אחרת, מייד זכותו לגור על החלקה הזאת, אבל הערבי שהוא בעליה, אסור לו לגור עליה, אסור לו אפילו לזכות ואסור לו ליטול חלק מהאדמה שהפקיעה ממנו המדינה ול</w:t>
      </w:r>
      <w:r>
        <w:rPr>
          <w:rFonts w:hint="cs"/>
          <w:rtl/>
        </w:rPr>
        <w:t xml:space="preserve">בנות עליה בית- מגורים. </w:t>
      </w:r>
    </w:p>
    <w:p w14:paraId="74F3F2CE" w14:textId="77777777" w:rsidR="00000000" w:rsidRDefault="00CF0F56">
      <w:pPr>
        <w:pStyle w:val="a0"/>
        <w:rPr>
          <w:rFonts w:hint="cs"/>
          <w:rtl/>
        </w:rPr>
      </w:pPr>
    </w:p>
    <w:p w14:paraId="4DB6B6C1" w14:textId="77777777" w:rsidR="00000000" w:rsidRDefault="00CF0F56">
      <w:pPr>
        <w:pStyle w:val="a0"/>
        <w:rPr>
          <w:rFonts w:hint="cs"/>
          <w:rtl/>
        </w:rPr>
      </w:pPr>
      <w:r>
        <w:rPr>
          <w:rFonts w:hint="cs"/>
          <w:rtl/>
        </w:rPr>
        <w:t xml:space="preserve">אדוני היושב-ראש, אין לראות או להציג את הפקעת הקרקעות הערביות בישראל כמקרה של הלאמה רגילה. זאת לא הלאמה רגילה כפי שהיא התרחשה במדינות טוטליטריות-קומוניסטיות. שם, אפילו אחרי שינוי המשטר, יש אפשרות להחזיר אדמות ואת הנכסים שהפקיעו; יש </w:t>
      </w:r>
      <w:r>
        <w:rPr>
          <w:rFonts w:hint="cs"/>
          <w:rtl/>
        </w:rPr>
        <w:t xml:space="preserve">אפשרות להחזיר. כאן, לפי החוקים, לפי מה שמתרחש במדינה, זה בלתי אפשרי. אדמותינו נעלמו בלי חזור, והוקמה משטרת קרקעות בשם "הסיירת הירוקה", השומרת על קרקעות המדינה מפני שימוש על-ידי ערבים. </w:t>
      </w:r>
    </w:p>
    <w:p w14:paraId="758DF5EF" w14:textId="77777777" w:rsidR="00000000" w:rsidRDefault="00CF0F56">
      <w:pPr>
        <w:pStyle w:val="a0"/>
        <w:ind w:firstLine="0"/>
        <w:rPr>
          <w:rFonts w:hint="cs"/>
          <w:rtl/>
        </w:rPr>
      </w:pPr>
    </w:p>
    <w:p w14:paraId="6220BA46" w14:textId="77777777" w:rsidR="00000000" w:rsidRDefault="00CF0F56">
      <w:pPr>
        <w:pStyle w:val="a0"/>
        <w:ind w:firstLine="720"/>
        <w:rPr>
          <w:rFonts w:hint="cs"/>
          <w:rtl/>
        </w:rPr>
      </w:pPr>
      <w:r>
        <w:rPr>
          <w:rFonts w:hint="cs"/>
          <w:rtl/>
        </w:rPr>
        <w:t>אף  שבג"ץ, בפסיקת קעדאן, התייחס לצורך באכיפת עקרון השוויון לגבי זכויות</w:t>
      </w:r>
      <w:r>
        <w:rPr>
          <w:rFonts w:hint="cs"/>
          <w:rtl/>
        </w:rPr>
        <w:t xml:space="preserve"> המגורים של אזרחים כיחידים, הוא לא נגע בשאלה המכרעת של הקצאת הקרקעות לקהילות ערביות על בסיס קולקטיבי.</w:t>
      </w:r>
    </w:p>
    <w:p w14:paraId="1C96F15D" w14:textId="77777777" w:rsidR="00000000" w:rsidRDefault="00CF0F56">
      <w:pPr>
        <w:pStyle w:val="a0"/>
        <w:ind w:firstLine="0"/>
        <w:rPr>
          <w:rFonts w:hint="cs"/>
          <w:rtl/>
        </w:rPr>
      </w:pPr>
    </w:p>
    <w:p w14:paraId="65B63FC5" w14:textId="77777777" w:rsidR="00000000" w:rsidRDefault="00CF0F56">
      <w:pPr>
        <w:pStyle w:val="a0"/>
        <w:ind w:firstLine="0"/>
        <w:rPr>
          <w:rFonts w:hint="cs"/>
          <w:rtl/>
        </w:rPr>
      </w:pPr>
      <w:r>
        <w:rPr>
          <w:rFonts w:hint="cs"/>
          <w:rtl/>
        </w:rPr>
        <w:tab/>
        <w:t xml:space="preserve">אדוני היושב-ראש, השינוי בתחומי הבעלות, הניהול, התכנון והפיתוח של הקרקעות בישראל על בסיס שוויון אזרחי, הוא צורך בסיסי ודחוף. שינוי כזה יכול לבשר על עידן </w:t>
      </w:r>
      <w:r>
        <w:rPr>
          <w:rFonts w:hint="cs"/>
          <w:rtl/>
        </w:rPr>
        <w:t>חדש שבו תינתן לנו, הנמנים גם עם אזרחי ישראל, הזדמנות שווה לפיתוח ולשגשוג. ובכל מדיניות ההפרטה והפיצויים למיניהם, אם לא יביאו בחשבון את האינטרס של האזרחים הערבים בישראל, ולא יתייחסו ברצינות למצוקות הקשות של ציבור זה, בכל הקשור למצוקת הקרקעות והדיור, יגרמו ל</w:t>
      </w:r>
      <w:r>
        <w:rPr>
          <w:rFonts w:hint="cs"/>
          <w:rtl/>
        </w:rPr>
        <w:t>הידרדרות נוספת ביחסים שבין הרוב היהודי למיעוט הערבי-הפלסטיני, אשר עד היום לא קיבל הכרה נאותה במעמדו, במשאביו ובזכויותיו במרחב המחיה וההתפתחות שלו.</w:t>
      </w:r>
    </w:p>
    <w:p w14:paraId="1BB9513E" w14:textId="77777777" w:rsidR="00000000" w:rsidRDefault="00CF0F56">
      <w:pPr>
        <w:pStyle w:val="a0"/>
        <w:rPr>
          <w:rFonts w:hint="cs"/>
          <w:rtl/>
        </w:rPr>
      </w:pPr>
    </w:p>
    <w:p w14:paraId="2F6E87D9" w14:textId="77777777" w:rsidR="00000000" w:rsidRDefault="00CF0F56">
      <w:pPr>
        <w:pStyle w:val="a0"/>
        <w:rPr>
          <w:rFonts w:hint="cs"/>
          <w:rtl/>
        </w:rPr>
      </w:pPr>
      <w:r>
        <w:rPr>
          <w:rFonts w:hint="cs"/>
          <w:rtl/>
        </w:rPr>
        <w:t>אדוני היושב-ראש, צריך לעשות מהפך ולהתייחס לקרקע המדינה כאל קרקע אזרחית לכל האזרחים, ולא כאל קרקע יהודית. לכן</w:t>
      </w:r>
      <w:r>
        <w:rPr>
          <w:rFonts w:hint="cs"/>
          <w:rtl/>
        </w:rPr>
        <w:t xml:space="preserve"> אני פונה לכל חברי הכנסת להצביע בעד הצעת החוק שהצעתי. תודה.</w:t>
      </w:r>
    </w:p>
    <w:p w14:paraId="3E5E5EE2" w14:textId="77777777" w:rsidR="00000000" w:rsidRDefault="00CF0F56">
      <w:pPr>
        <w:pStyle w:val="a0"/>
        <w:rPr>
          <w:rFonts w:hint="cs"/>
          <w:rtl/>
        </w:rPr>
      </w:pPr>
    </w:p>
    <w:p w14:paraId="456ACFC7" w14:textId="77777777" w:rsidR="00000000" w:rsidRDefault="00CF0F56">
      <w:pPr>
        <w:pStyle w:val="af1"/>
        <w:rPr>
          <w:rtl/>
        </w:rPr>
      </w:pPr>
      <w:r>
        <w:rPr>
          <w:rtl/>
        </w:rPr>
        <w:t>היו"ר</w:t>
      </w:r>
      <w:r>
        <w:rPr>
          <w:rFonts w:hint="cs"/>
          <w:rtl/>
        </w:rPr>
        <w:t xml:space="preserve"> נסים דהן</w:t>
      </w:r>
      <w:r>
        <w:rPr>
          <w:rtl/>
        </w:rPr>
        <w:t>:</w:t>
      </w:r>
    </w:p>
    <w:p w14:paraId="2DB1F0AB" w14:textId="77777777" w:rsidR="00000000" w:rsidRDefault="00CF0F56">
      <w:pPr>
        <w:pStyle w:val="a0"/>
        <w:rPr>
          <w:rtl/>
        </w:rPr>
      </w:pPr>
    </w:p>
    <w:p w14:paraId="1E6A8EC3" w14:textId="77777777" w:rsidR="00000000" w:rsidRDefault="00CF0F56">
      <w:pPr>
        <w:pStyle w:val="a0"/>
        <w:rPr>
          <w:rFonts w:hint="cs"/>
          <w:rtl/>
        </w:rPr>
      </w:pPr>
      <w:r>
        <w:rPr>
          <w:rFonts w:hint="cs"/>
          <w:rtl/>
        </w:rPr>
        <w:t xml:space="preserve">תודה רבה.  סגן השר, חבר הכנסת מיכאל רצון, ישיב בשם הממשלה. חברי הכנסת, אני מזכיר שעם תום דבריו של חבר הכנסת מיכאל רצון ותשובתו של חבר הכנסת המציע, אם הוא ירצה להשיב, אנחנו נעבור </w:t>
      </w:r>
      <w:r>
        <w:rPr>
          <w:rFonts w:hint="cs"/>
          <w:rtl/>
        </w:rPr>
        <w:t>להצבעה. כדי שלא יהיו תלונות על מחטפים, מי שמעוניין להצביע, נא ישב במקומו.</w:t>
      </w:r>
    </w:p>
    <w:p w14:paraId="78F3A2FB" w14:textId="77777777" w:rsidR="00000000" w:rsidRDefault="00CF0F56">
      <w:pPr>
        <w:pStyle w:val="a0"/>
        <w:rPr>
          <w:rFonts w:hint="cs"/>
          <w:rtl/>
        </w:rPr>
      </w:pPr>
    </w:p>
    <w:p w14:paraId="35C076B6" w14:textId="77777777" w:rsidR="00000000" w:rsidRDefault="00CF0F56">
      <w:pPr>
        <w:pStyle w:val="a"/>
        <w:rPr>
          <w:rtl/>
        </w:rPr>
      </w:pPr>
      <w:bookmarkStart w:id="111" w:name="FS000001029T20_10_2004_12_00_14"/>
      <w:bookmarkStart w:id="112" w:name="FS000001029T20_10_2004_12_00_10"/>
      <w:bookmarkStart w:id="113" w:name="FS000001029T20_10_2004_12_40_16"/>
      <w:bookmarkStart w:id="114" w:name="_Toc92193275"/>
      <w:bookmarkEnd w:id="112"/>
      <w:r>
        <w:rPr>
          <w:rFonts w:hint="eastAsia"/>
          <w:rtl/>
        </w:rPr>
        <w:t>סגן</w:t>
      </w:r>
      <w:r>
        <w:rPr>
          <w:rtl/>
        </w:rPr>
        <w:t xml:space="preserve"> שר התעשייה, המסחר והתעסוקה מיכאל רצון:</w:t>
      </w:r>
      <w:bookmarkEnd w:id="114"/>
    </w:p>
    <w:p w14:paraId="339703F4" w14:textId="77777777" w:rsidR="00000000" w:rsidRDefault="00CF0F56">
      <w:pPr>
        <w:pStyle w:val="a0"/>
        <w:rPr>
          <w:rtl/>
        </w:rPr>
      </w:pPr>
    </w:p>
    <w:bookmarkEnd w:id="113"/>
    <w:p w14:paraId="437F6754" w14:textId="77777777" w:rsidR="00000000" w:rsidRDefault="00CF0F56">
      <w:pPr>
        <w:pStyle w:val="a0"/>
        <w:rPr>
          <w:rFonts w:hint="cs"/>
          <w:rtl/>
        </w:rPr>
      </w:pPr>
      <w:r>
        <w:rPr>
          <w:rFonts w:hint="cs"/>
          <w:rtl/>
        </w:rPr>
        <w:t>אדוני היושב-ראש, חברי חברי הכנסת, אם מישהו מכוכב אחר היה שומע את דבריו של חבר הכנסת ואסל טאהא, הוא היה מתחיל להזיל דמעות, ממש היה מתחיל ל</w:t>
      </w:r>
      <w:r>
        <w:rPr>
          <w:rFonts w:hint="cs"/>
          <w:rtl/>
        </w:rPr>
        <w:t>בכות.</w:t>
      </w:r>
    </w:p>
    <w:p w14:paraId="09ABEA7E" w14:textId="77777777" w:rsidR="00000000" w:rsidRDefault="00CF0F56">
      <w:pPr>
        <w:pStyle w:val="a0"/>
        <w:rPr>
          <w:rFonts w:hint="cs"/>
          <w:rtl/>
        </w:rPr>
      </w:pPr>
    </w:p>
    <w:p w14:paraId="234FA99C" w14:textId="77777777" w:rsidR="00000000" w:rsidRDefault="00CF0F56">
      <w:pPr>
        <w:pStyle w:val="af0"/>
        <w:rPr>
          <w:rtl/>
        </w:rPr>
      </w:pPr>
      <w:r>
        <w:rPr>
          <w:rFonts w:hint="eastAsia"/>
          <w:rtl/>
        </w:rPr>
        <w:t>עסאם</w:t>
      </w:r>
      <w:r>
        <w:rPr>
          <w:rtl/>
        </w:rPr>
        <w:t xml:space="preserve"> מח'ול (חד"ש-תע"ל):</w:t>
      </w:r>
    </w:p>
    <w:p w14:paraId="422A843D" w14:textId="77777777" w:rsidR="00000000" w:rsidRDefault="00CF0F56">
      <w:pPr>
        <w:pStyle w:val="a0"/>
        <w:rPr>
          <w:rFonts w:hint="cs"/>
          <w:rtl/>
        </w:rPr>
      </w:pPr>
    </w:p>
    <w:p w14:paraId="741FE555" w14:textId="77777777" w:rsidR="00000000" w:rsidRDefault="00CF0F56">
      <w:pPr>
        <w:pStyle w:val="a0"/>
        <w:rPr>
          <w:rFonts w:hint="cs"/>
          <w:rtl/>
        </w:rPr>
      </w:pPr>
      <w:r>
        <w:rPr>
          <w:rFonts w:hint="cs"/>
          <w:rtl/>
        </w:rPr>
        <w:t>איזה כוכב?</w:t>
      </w:r>
    </w:p>
    <w:p w14:paraId="06ADF188" w14:textId="77777777" w:rsidR="00000000" w:rsidRDefault="00CF0F56">
      <w:pPr>
        <w:pStyle w:val="a0"/>
        <w:rPr>
          <w:rFonts w:hint="cs"/>
          <w:rtl/>
        </w:rPr>
      </w:pPr>
    </w:p>
    <w:p w14:paraId="5A17A76D" w14:textId="77777777" w:rsidR="00000000" w:rsidRDefault="00CF0F56">
      <w:pPr>
        <w:pStyle w:val="af0"/>
        <w:rPr>
          <w:rtl/>
        </w:rPr>
      </w:pPr>
      <w:r>
        <w:rPr>
          <w:rFonts w:hint="eastAsia"/>
          <w:rtl/>
        </w:rPr>
        <w:t>עזמי</w:t>
      </w:r>
      <w:r>
        <w:rPr>
          <w:rtl/>
        </w:rPr>
        <w:t xml:space="preserve"> בשארה (בל"ד):</w:t>
      </w:r>
    </w:p>
    <w:p w14:paraId="587EE334" w14:textId="77777777" w:rsidR="00000000" w:rsidRDefault="00CF0F56">
      <w:pPr>
        <w:pStyle w:val="a0"/>
        <w:rPr>
          <w:rFonts w:hint="cs"/>
          <w:rtl/>
        </w:rPr>
      </w:pPr>
    </w:p>
    <w:p w14:paraId="16DF1D3B" w14:textId="77777777" w:rsidR="00000000" w:rsidRDefault="00CF0F56">
      <w:pPr>
        <w:pStyle w:val="a0"/>
        <w:rPr>
          <w:rFonts w:hint="cs"/>
          <w:rtl/>
        </w:rPr>
      </w:pPr>
      <w:r>
        <w:rPr>
          <w:rFonts w:hint="cs"/>
          <w:rtl/>
        </w:rPr>
        <w:t>- - -</w:t>
      </w:r>
    </w:p>
    <w:p w14:paraId="08712406" w14:textId="77777777" w:rsidR="00000000" w:rsidRDefault="00CF0F56">
      <w:pPr>
        <w:pStyle w:val="af1"/>
        <w:rPr>
          <w:rFonts w:hint="cs"/>
          <w:rtl/>
        </w:rPr>
      </w:pPr>
    </w:p>
    <w:p w14:paraId="777FA782" w14:textId="77777777" w:rsidR="00000000" w:rsidRDefault="00CF0F56">
      <w:pPr>
        <w:pStyle w:val="af1"/>
        <w:rPr>
          <w:rtl/>
        </w:rPr>
      </w:pPr>
      <w:r>
        <w:rPr>
          <w:rtl/>
        </w:rPr>
        <w:t>היו"ר</w:t>
      </w:r>
      <w:r>
        <w:rPr>
          <w:rFonts w:hint="cs"/>
          <w:rtl/>
        </w:rPr>
        <w:t xml:space="preserve"> נסים דהן</w:t>
      </w:r>
      <w:r>
        <w:rPr>
          <w:rtl/>
        </w:rPr>
        <w:t>:</w:t>
      </w:r>
    </w:p>
    <w:p w14:paraId="774A224E" w14:textId="77777777" w:rsidR="00000000" w:rsidRDefault="00CF0F56">
      <w:pPr>
        <w:pStyle w:val="a0"/>
        <w:rPr>
          <w:rtl/>
        </w:rPr>
      </w:pPr>
    </w:p>
    <w:p w14:paraId="721302BE" w14:textId="77777777" w:rsidR="00000000" w:rsidRDefault="00CF0F56">
      <w:pPr>
        <w:pStyle w:val="a0"/>
        <w:rPr>
          <w:rFonts w:hint="cs"/>
          <w:rtl/>
        </w:rPr>
      </w:pPr>
      <w:r>
        <w:rPr>
          <w:rFonts w:hint="cs"/>
          <w:rtl/>
        </w:rPr>
        <w:t>נא לא להפריע.</w:t>
      </w:r>
    </w:p>
    <w:p w14:paraId="5E5D2F54" w14:textId="77777777" w:rsidR="00000000" w:rsidRDefault="00CF0F56">
      <w:pPr>
        <w:pStyle w:val="a0"/>
        <w:rPr>
          <w:rFonts w:hint="cs"/>
          <w:rtl/>
        </w:rPr>
      </w:pPr>
    </w:p>
    <w:p w14:paraId="37ED908B" w14:textId="77777777" w:rsidR="00000000" w:rsidRDefault="00CF0F56">
      <w:pPr>
        <w:pStyle w:val="af0"/>
        <w:rPr>
          <w:rtl/>
        </w:rPr>
      </w:pPr>
      <w:r>
        <w:rPr>
          <w:rFonts w:hint="eastAsia"/>
          <w:rtl/>
        </w:rPr>
        <w:t>עסאם</w:t>
      </w:r>
      <w:r>
        <w:rPr>
          <w:rtl/>
        </w:rPr>
        <w:t xml:space="preserve"> מח'ול (חד"ש-תע"ל):</w:t>
      </w:r>
    </w:p>
    <w:p w14:paraId="2FCEF4F8" w14:textId="77777777" w:rsidR="00000000" w:rsidRDefault="00CF0F56">
      <w:pPr>
        <w:pStyle w:val="a0"/>
        <w:rPr>
          <w:rtl/>
        </w:rPr>
      </w:pPr>
    </w:p>
    <w:p w14:paraId="3198AB15" w14:textId="77777777" w:rsidR="00000000" w:rsidRDefault="00CF0F56">
      <w:pPr>
        <w:pStyle w:val="a0"/>
        <w:rPr>
          <w:rFonts w:hint="cs"/>
          <w:rtl/>
        </w:rPr>
      </w:pPr>
      <w:r>
        <w:rPr>
          <w:rFonts w:hint="cs"/>
          <w:rtl/>
        </w:rPr>
        <w:t>איזה כוכב?</w:t>
      </w:r>
    </w:p>
    <w:p w14:paraId="48E80810" w14:textId="77777777" w:rsidR="00000000" w:rsidRDefault="00CF0F56">
      <w:pPr>
        <w:pStyle w:val="a0"/>
        <w:rPr>
          <w:rFonts w:hint="cs"/>
          <w:rtl/>
        </w:rPr>
      </w:pPr>
    </w:p>
    <w:p w14:paraId="088A39F0" w14:textId="77777777" w:rsidR="00000000" w:rsidRDefault="00CF0F56">
      <w:pPr>
        <w:pStyle w:val="af0"/>
        <w:rPr>
          <w:rtl/>
        </w:rPr>
      </w:pPr>
      <w:r>
        <w:rPr>
          <w:rFonts w:hint="eastAsia"/>
          <w:rtl/>
        </w:rPr>
        <w:t>קריאות</w:t>
      </w:r>
      <w:r>
        <w:rPr>
          <w:rtl/>
        </w:rPr>
        <w:t>:</w:t>
      </w:r>
    </w:p>
    <w:p w14:paraId="39DD63C9" w14:textId="77777777" w:rsidR="00000000" w:rsidRDefault="00CF0F56">
      <w:pPr>
        <w:pStyle w:val="a0"/>
        <w:rPr>
          <w:rFonts w:hint="cs"/>
          <w:rtl/>
        </w:rPr>
      </w:pPr>
    </w:p>
    <w:p w14:paraId="7D49E750" w14:textId="77777777" w:rsidR="00000000" w:rsidRDefault="00CF0F56">
      <w:pPr>
        <w:pStyle w:val="a0"/>
        <w:rPr>
          <w:rFonts w:hint="cs"/>
          <w:rtl/>
        </w:rPr>
      </w:pPr>
      <w:r>
        <w:rPr>
          <w:rFonts w:hint="cs"/>
          <w:rtl/>
        </w:rPr>
        <w:t>- - -</w:t>
      </w:r>
    </w:p>
    <w:p w14:paraId="173BEB57" w14:textId="77777777" w:rsidR="00000000" w:rsidRDefault="00CF0F56">
      <w:pPr>
        <w:pStyle w:val="a0"/>
        <w:rPr>
          <w:rFonts w:hint="cs"/>
          <w:rtl/>
        </w:rPr>
      </w:pPr>
    </w:p>
    <w:p w14:paraId="70C02512" w14:textId="77777777" w:rsidR="00000000" w:rsidRDefault="00CF0F56">
      <w:pPr>
        <w:pStyle w:val="af1"/>
        <w:rPr>
          <w:rtl/>
        </w:rPr>
      </w:pPr>
      <w:r>
        <w:rPr>
          <w:rtl/>
        </w:rPr>
        <w:t>היו"ר נסים דהן:</w:t>
      </w:r>
    </w:p>
    <w:p w14:paraId="165B13C9" w14:textId="77777777" w:rsidR="00000000" w:rsidRDefault="00CF0F56">
      <w:pPr>
        <w:pStyle w:val="a0"/>
        <w:rPr>
          <w:rtl/>
        </w:rPr>
      </w:pPr>
    </w:p>
    <w:p w14:paraId="3F12BD64" w14:textId="77777777" w:rsidR="00000000" w:rsidRDefault="00CF0F56">
      <w:pPr>
        <w:pStyle w:val="a0"/>
        <w:rPr>
          <w:rFonts w:hint="cs"/>
          <w:rtl/>
        </w:rPr>
      </w:pPr>
      <w:r>
        <w:rPr>
          <w:rFonts w:hint="cs"/>
          <w:rtl/>
        </w:rPr>
        <w:t>חבר הכנסת ואסל טאהא וחבר הכנסת עזמי בשארה.</w:t>
      </w:r>
    </w:p>
    <w:p w14:paraId="4CF88815" w14:textId="77777777" w:rsidR="00000000" w:rsidRDefault="00CF0F56">
      <w:pPr>
        <w:pStyle w:val="-"/>
        <w:rPr>
          <w:rFonts w:hint="cs"/>
          <w:rtl/>
        </w:rPr>
      </w:pPr>
      <w:bookmarkStart w:id="115" w:name="FS000001029T20_10_2004_12_42_49C"/>
      <w:bookmarkEnd w:id="115"/>
    </w:p>
    <w:p w14:paraId="758976E6" w14:textId="77777777" w:rsidR="00000000" w:rsidRDefault="00CF0F56">
      <w:pPr>
        <w:pStyle w:val="-"/>
        <w:rPr>
          <w:rtl/>
        </w:rPr>
      </w:pPr>
      <w:r>
        <w:rPr>
          <w:rtl/>
        </w:rPr>
        <w:t>סגן שר התעשייה, המסחר והתעסוקה מיכאל רצ</w:t>
      </w:r>
      <w:r>
        <w:rPr>
          <w:rtl/>
        </w:rPr>
        <w:t>ון:</w:t>
      </w:r>
    </w:p>
    <w:p w14:paraId="35A35DA0" w14:textId="77777777" w:rsidR="00000000" w:rsidRDefault="00CF0F56">
      <w:pPr>
        <w:pStyle w:val="a0"/>
        <w:rPr>
          <w:rFonts w:hint="cs"/>
          <w:rtl/>
        </w:rPr>
      </w:pPr>
    </w:p>
    <w:p w14:paraId="574B9791" w14:textId="77777777" w:rsidR="00000000" w:rsidRDefault="00CF0F56">
      <w:pPr>
        <w:pStyle w:val="a0"/>
        <w:rPr>
          <w:rFonts w:hint="cs"/>
          <w:rtl/>
        </w:rPr>
      </w:pPr>
      <w:r>
        <w:rPr>
          <w:rFonts w:hint="cs"/>
          <w:rtl/>
        </w:rPr>
        <w:t>אם כל כך רע לכם, למה אתם פה?</w:t>
      </w:r>
    </w:p>
    <w:p w14:paraId="0A028AB8" w14:textId="77777777" w:rsidR="00000000" w:rsidRDefault="00CF0F56">
      <w:pPr>
        <w:pStyle w:val="a0"/>
        <w:rPr>
          <w:rFonts w:hint="cs"/>
          <w:rtl/>
        </w:rPr>
      </w:pPr>
    </w:p>
    <w:p w14:paraId="1E905DAF" w14:textId="77777777" w:rsidR="00000000" w:rsidRDefault="00CF0F56">
      <w:pPr>
        <w:pStyle w:val="af1"/>
        <w:rPr>
          <w:rtl/>
        </w:rPr>
      </w:pPr>
      <w:r>
        <w:rPr>
          <w:rtl/>
        </w:rPr>
        <w:t>היו"ר נסים דהן:</w:t>
      </w:r>
    </w:p>
    <w:p w14:paraId="2366B5D4" w14:textId="77777777" w:rsidR="00000000" w:rsidRDefault="00CF0F56">
      <w:pPr>
        <w:pStyle w:val="a0"/>
        <w:rPr>
          <w:rtl/>
        </w:rPr>
      </w:pPr>
    </w:p>
    <w:p w14:paraId="365A42C9" w14:textId="77777777" w:rsidR="00000000" w:rsidRDefault="00CF0F56">
      <w:pPr>
        <w:pStyle w:val="a0"/>
        <w:rPr>
          <w:rFonts w:hint="cs"/>
          <w:rtl/>
        </w:rPr>
      </w:pPr>
      <w:r>
        <w:rPr>
          <w:rFonts w:hint="cs"/>
          <w:rtl/>
        </w:rPr>
        <w:t>אתם לא צריכים להגיב. אתם לא צריכים להגיב.</w:t>
      </w:r>
    </w:p>
    <w:p w14:paraId="3FC0D869" w14:textId="77777777" w:rsidR="00000000" w:rsidRDefault="00CF0F56">
      <w:pPr>
        <w:pStyle w:val="a0"/>
        <w:rPr>
          <w:rFonts w:hint="cs"/>
          <w:rtl/>
        </w:rPr>
      </w:pPr>
    </w:p>
    <w:p w14:paraId="643B013E" w14:textId="77777777" w:rsidR="00000000" w:rsidRDefault="00CF0F56">
      <w:pPr>
        <w:pStyle w:val="-"/>
        <w:rPr>
          <w:rtl/>
        </w:rPr>
      </w:pPr>
      <w:bookmarkStart w:id="116" w:name="FS000001029T20_10_2004_12_43_08C"/>
      <w:bookmarkEnd w:id="116"/>
      <w:r>
        <w:rPr>
          <w:rtl/>
        </w:rPr>
        <w:t>סגן שר התעשייה, המסחר והתעסוקה מיכאל רצון:</w:t>
      </w:r>
    </w:p>
    <w:p w14:paraId="46ABA434" w14:textId="77777777" w:rsidR="00000000" w:rsidRDefault="00CF0F56">
      <w:pPr>
        <w:pStyle w:val="a0"/>
        <w:rPr>
          <w:rtl/>
        </w:rPr>
      </w:pPr>
    </w:p>
    <w:p w14:paraId="41C74252" w14:textId="77777777" w:rsidR="00000000" w:rsidRDefault="00CF0F56">
      <w:pPr>
        <w:pStyle w:val="a0"/>
        <w:rPr>
          <w:rFonts w:hint="cs"/>
          <w:rtl/>
        </w:rPr>
      </w:pPr>
      <w:r>
        <w:rPr>
          <w:rFonts w:hint="cs"/>
          <w:rtl/>
        </w:rPr>
        <w:t>אם כל כך רע לכם, למה אתם יושבים פה? אני לא מבין.</w:t>
      </w:r>
    </w:p>
    <w:p w14:paraId="14481F0E" w14:textId="77777777" w:rsidR="00000000" w:rsidRDefault="00CF0F56">
      <w:pPr>
        <w:pStyle w:val="a0"/>
        <w:rPr>
          <w:rFonts w:hint="cs"/>
          <w:rtl/>
        </w:rPr>
      </w:pPr>
    </w:p>
    <w:p w14:paraId="2DDC18B4" w14:textId="77777777" w:rsidR="00000000" w:rsidRDefault="00CF0F56">
      <w:pPr>
        <w:pStyle w:val="af1"/>
        <w:rPr>
          <w:rtl/>
        </w:rPr>
      </w:pPr>
      <w:r>
        <w:rPr>
          <w:rtl/>
        </w:rPr>
        <w:t>היו"ר נסים דהן:</w:t>
      </w:r>
    </w:p>
    <w:p w14:paraId="6FAC8934" w14:textId="77777777" w:rsidR="00000000" w:rsidRDefault="00CF0F56">
      <w:pPr>
        <w:pStyle w:val="a0"/>
        <w:rPr>
          <w:rtl/>
        </w:rPr>
      </w:pPr>
    </w:p>
    <w:p w14:paraId="49188B99" w14:textId="77777777" w:rsidR="00000000" w:rsidRDefault="00CF0F56">
      <w:pPr>
        <w:pStyle w:val="a0"/>
        <w:rPr>
          <w:rFonts w:hint="cs"/>
          <w:rtl/>
        </w:rPr>
      </w:pPr>
      <w:r>
        <w:rPr>
          <w:rFonts w:hint="cs"/>
          <w:rtl/>
        </w:rPr>
        <w:t>כבוד סגן השר.</w:t>
      </w:r>
    </w:p>
    <w:p w14:paraId="4DB04239" w14:textId="77777777" w:rsidR="00000000" w:rsidRDefault="00CF0F56">
      <w:pPr>
        <w:pStyle w:val="a0"/>
        <w:rPr>
          <w:rFonts w:hint="cs"/>
          <w:rtl/>
        </w:rPr>
      </w:pPr>
    </w:p>
    <w:p w14:paraId="7DE97625" w14:textId="77777777" w:rsidR="00000000" w:rsidRDefault="00CF0F56">
      <w:pPr>
        <w:pStyle w:val="-"/>
        <w:rPr>
          <w:rtl/>
        </w:rPr>
      </w:pPr>
      <w:bookmarkStart w:id="117" w:name="FS000001029T20_10_2004_12_43_36C"/>
      <w:bookmarkEnd w:id="117"/>
      <w:r>
        <w:rPr>
          <w:rtl/>
        </w:rPr>
        <w:t>סגן שר התעשייה, המסחר והתעסוקה מיכא</w:t>
      </w:r>
      <w:r>
        <w:rPr>
          <w:rtl/>
        </w:rPr>
        <w:t>ל רצון:</w:t>
      </w:r>
    </w:p>
    <w:p w14:paraId="006669CC" w14:textId="77777777" w:rsidR="00000000" w:rsidRDefault="00CF0F56">
      <w:pPr>
        <w:pStyle w:val="a0"/>
        <w:rPr>
          <w:rtl/>
        </w:rPr>
      </w:pPr>
    </w:p>
    <w:p w14:paraId="73F5706D" w14:textId="77777777" w:rsidR="00000000" w:rsidRDefault="00CF0F56">
      <w:pPr>
        <w:pStyle w:val="a0"/>
        <w:rPr>
          <w:rFonts w:hint="cs"/>
          <w:rtl/>
        </w:rPr>
      </w:pPr>
      <w:r>
        <w:rPr>
          <w:rFonts w:hint="cs"/>
          <w:rtl/>
        </w:rPr>
        <w:t>מה אתם עושים פה?</w:t>
      </w:r>
    </w:p>
    <w:p w14:paraId="29E70414" w14:textId="77777777" w:rsidR="00000000" w:rsidRDefault="00CF0F56">
      <w:pPr>
        <w:pStyle w:val="a0"/>
        <w:rPr>
          <w:rFonts w:hint="cs"/>
          <w:rtl/>
        </w:rPr>
      </w:pPr>
    </w:p>
    <w:p w14:paraId="1E944C82" w14:textId="77777777" w:rsidR="00000000" w:rsidRDefault="00CF0F56">
      <w:pPr>
        <w:pStyle w:val="af0"/>
        <w:rPr>
          <w:rtl/>
        </w:rPr>
      </w:pPr>
      <w:r>
        <w:rPr>
          <w:rtl/>
        </w:rPr>
        <w:t>מוחמד ברכה (חד"ש-תע"ל):</w:t>
      </w:r>
    </w:p>
    <w:p w14:paraId="3A47D784" w14:textId="77777777" w:rsidR="00000000" w:rsidRDefault="00CF0F56">
      <w:pPr>
        <w:pStyle w:val="a0"/>
        <w:rPr>
          <w:rtl/>
        </w:rPr>
      </w:pPr>
    </w:p>
    <w:p w14:paraId="7123B6F2" w14:textId="77777777" w:rsidR="00000000" w:rsidRDefault="00CF0F56">
      <w:pPr>
        <w:pStyle w:val="a0"/>
        <w:rPr>
          <w:rFonts w:hint="cs"/>
          <w:rtl/>
        </w:rPr>
      </w:pPr>
      <w:r>
        <w:rPr>
          <w:rFonts w:hint="cs"/>
          <w:rtl/>
        </w:rPr>
        <w:t>סתום את הפה.</w:t>
      </w:r>
    </w:p>
    <w:p w14:paraId="022E5382" w14:textId="77777777" w:rsidR="00000000" w:rsidRDefault="00CF0F56">
      <w:pPr>
        <w:pStyle w:val="a0"/>
        <w:rPr>
          <w:rFonts w:hint="cs"/>
          <w:rtl/>
        </w:rPr>
      </w:pPr>
    </w:p>
    <w:p w14:paraId="464663CA" w14:textId="77777777" w:rsidR="00000000" w:rsidRDefault="00CF0F56">
      <w:pPr>
        <w:pStyle w:val="af1"/>
        <w:rPr>
          <w:rtl/>
        </w:rPr>
      </w:pPr>
      <w:r>
        <w:rPr>
          <w:rtl/>
        </w:rPr>
        <w:t>היו"ר נסים דהן:</w:t>
      </w:r>
    </w:p>
    <w:p w14:paraId="156F13C1" w14:textId="77777777" w:rsidR="00000000" w:rsidRDefault="00CF0F56">
      <w:pPr>
        <w:pStyle w:val="a0"/>
        <w:rPr>
          <w:rtl/>
        </w:rPr>
      </w:pPr>
    </w:p>
    <w:p w14:paraId="615595A6" w14:textId="77777777" w:rsidR="00000000" w:rsidRDefault="00CF0F56">
      <w:pPr>
        <w:pStyle w:val="a0"/>
        <w:rPr>
          <w:rFonts w:hint="cs"/>
          <w:rtl/>
        </w:rPr>
      </w:pPr>
      <w:r>
        <w:rPr>
          <w:rFonts w:hint="cs"/>
          <w:rtl/>
        </w:rPr>
        <w:t>חבר הכנסת ברכה, אני קורא אותך לסדר פעם ראשונה.</w:t>
      </w:r>
    </w:p>
    <w:p w14:paraId="2B5AE689" w14:textId="77777777" w:rsidR="00000000" w:rsidRDefault="00CF0F56">
      <w:pPr>
        <w:pStyle w:val="a0"/>
        <w:rPr>
          <w:rFonts w:hint="cs"/>
          <w:rtl/>
        </w:rPr>
      </w:pPr>
    </w:p>
    <w:p w14:paraId="594AD874" w14:textId="77777777" w:rsidR="00000000" w:rsidRDefault="00CF0F56">
      <w:pPr>
        <w:pStyle w:val="-"/>
        <w:rPr>
          <w:rtl/>
        </w:rPr>
      </w:pPr>
      <w:bookmarkStart w:id="118" w:name="FS000001029T20_10_2004_12_44_02C"/>
      <w:bookmarkEnd w:id="118"/>
      <w:r>
        <w:rPr>
          <w:rtl/>
        </w:rPr>
        <w:t>סגן שר התעשייה, המסחר והתעסוקה מיכאל רצון:</w:t>
      </w:r>
    </w:p>
    <w:p w14:paraId="275ECD4F" w14:textId="77777777" w:rsidR="00000000" w:rsidRDefault="00CF0F56">
      <w:pPr>
        <w:pStyle w:val="a0"/>
        <w:rPr>
          <w:rtl/>
        </w:rPr>
      </w:pPr>
    </w:p>
    <w:p w14:paraId="7AF70A24" w14:textId="77777777" w:rsidR="00000000" w:rsidRDefault="00CF0F56">
      <w:pPr>
        <w:pStyle w:val="a0"/>
        <w:rPr>
          <w:rFonts w:hint="cs"/>
          <w:rtl/>
        </w:rPr>
      </w:pPr>
      <w:r>
        <w:rPr>
          <w:rFonts w:hint="cs"/>
          <w:rtl/>
        </w:rPr>
        <w:t>דופקים אתכם, מפלים אתכם.</w:t>
      </w:r>
    </w:p>
    <w:p w14:paraId="724CFAFD" w14:textId="77777777" w:rsidR="00000000" w:rsidRDefault="00CF0F56">
      <w:pPr>
        <w:pStyle w:val="a0"/>
        <w:rPr>
          <w:rFonts w:hint="cs"/>
          <w:rtl/>
        </w:rPr>
      </w:pPr>
    </w:p>
    <w:p w14:paraId="0E45BC1E" w14:textId="77777777" w:rsidR="00000000" w:rsidRDefault="00CF0F56">
      <w:pPr>
        <w:pStyle w:val="af0"/>
        <w:rPr>
          <w:rtl/>
        </w:rPr>
      </w:pPr>
      <w:r>
        <w:rPr>
          <w:rFonts w:hint="eastAsia"/>
          <w:rtl/>
        </w:rPr>
        <w:t>מוחמד</w:t>
      </w:r>
      <w:r>
        <w:rPr>
          <w:rtl/>
        </w:rPr>
        <w:t xml:space="preserve"> ברכה (חד"ש-תע"ל):</w:t>
      </w:r>
    </w:p>
    <w:p w14:paraId="244E7649" w14:textId="77777777" w:rsidR="00000000" w:rsidRDefault="00CF0F56">
      <w:pPr>
        <w:pStyle w:val="a0"/>
        <w:rPr>
          <w:rFonts w:hint="cs"/>
          <w:rtl/>
        </w:rPr>
      </w:pPr>
    </w:p>
    <w:p w14:paraId="711C8883" w14:textId="77777777" w:rsidR="00000000" w:rsidRDefault="00CF0F56">
      <w:pPr>
        <w:pStyle w:val="a0"/>
        <w:rPr>
          <w:rFonts w:hint="cs"/>
          <w:rtl/>
        </w:rPr>
      </w:pPr>
      <w:r>
        <w:rPr>
          <w:rFonts w:hint="cs"/>
          <w:rtl/>
        </w:rPr>
        <w:t>מה הוא מדבר?</w:t>
      </w:r>
    </w:p>
    <w:p w14:paraId="6EADFA0E" w14:textId="77777777" w:rsidR="00000000" w:rsidRDefault="00CF0F56">
      <w:pPr>
        <w:pStyle w:val="a0"/>
        <w:rPr>
          <w:rFonts w:hint="cs"/>
          <w:rtl/>
        </w:rPr>
      </w:pPr>
    </w:p>
    <w:p w14:paraId="235EDDA7" w14:textId="77777777" w:rsidR="00000000" w:rsidRDefault="00CF0F56">
      <w:pPr>
        <w:pStyle w:val="af1"/>
        <w:rPr>
          <w:rtl/>
        </w:rPr>
      </w:pPr>
      <w:r>
        <w:rPr>
          <w:rtl/>
        </w:rPr>
        <w:t>היו"ר נסים דהן:</w:t>
      </w:r>
    </w:p>
    <w:p w14:paraId="096A1F2C" w14:textId="77777777" w:rsidR="00000000" w:rsidRDefault="00CF0F56">
      <w:pPr>
        <w:pStyle w:val="a0"/>
        <w:rPr>
          <w:rtl/>
        </w:rPr>
      </w:pPr>
    </w:p>
    <w:p w14:paraId="473A83BF" w14:textId="77777777" w:rsidR="00000000" w:rsidRDefault="00CF0F56">
      <w:pPr>
        <w:pStyle w:val="a0"/>
        <w:rPr>
          <w:rFonts w:hint="cs"/>
          <w:rtl/>
        </w:rPr>
      </w:pPr>
      <w:r>
        <w:rPr>
          <w:rFonts w:hint="cs"/>
          <w:rtl/>
        </w:rPr>
        <w:t>חבר הכנסת ברכה, אני קורא אותך לסדר פעם שנייה.</w:t>
      </w:r>
    </w:p>
    <w:p w14:paraId="2ADD0909" w14:textId="77777777" w:rsidR="00000000" w:rsidRDefault="00CF0F56">
      <w:pPr>
        <w:pStyle w:val="a0"/>
        <w:rPr>
          <w:rFonts w:hint="cs"/>
          <w:rtl/>
        </w:rPr>
      </w:pPr>
    </w:p>
    <w:p w14:paraId="7CB05F27" w14:textId="77777777" w:rsidR="00000000" w:rsidRDefault="00CF0F56">
      <w:pPr>
        <w:pStyle w:val="-"/>
        <w:rPr>
          <w:rtl/>
        </w:rPr>
      </w:pPr>
      <w:bookmarkStart w:id="119" w:name="FS000001029T20_10_2004_12_44_23C"/>
      <w:bookmarkEnd w:id="119"/>
      <w:r>
        <w:rPr>
          <w:rtl/>
        </w:rPr>
        <w:t>סגן שר התעשייה, המסחר והתעסוקה מיכאל רצון:</w:t>
      </w:r>
    </w:p>
    <w:p w14:paraId="153F66EA" w14:textId="77777777" w:rsidR="00000000" w:rsidRDefault="00CF0F56">
      <w:pPr>
        <w:pStyle w:val="a0"/>
        <w:rPr>
          <w:rtl/>
        </w:rPr>
      </w:pPr>
    </w:p>
    <w:p w14:paraId="3C5BC958" w14:textId="77777777" w:rsidR="00000000" w:rsidRDefault="00CF0F56">
      <w:pPr>
        <w:pStyle w:val="a0"/>
        <w:rPr>
          <w:rFonts w:hint="cs"/>
          <w:rtl/>
        </w:rPr>
      </w:pPr>
      <w:r>
        <w:rPr>
          <w:rFonts w:hint="cs"/>
          <w:rtl/>
        </w:rPr>
        <w:t>בוא, ברכה, אתה רוצה להרביץ?</w:t>
      </w:r>
    </w:p>
    <w:p w14:paraId="28480080" w14:textId="77777777" w:rsidR="00000000" w:rsidRDefault="00CF0F56">
      <w:pPr>
        <w:pStyle w:val="a0"/>
        <w:rPr>
          <w:rFonts w:hint="cs"/>
          <w:rtl/>
        </w:rPr>
      </w:pPr>
    </w:p>
    <w:p w14:paraId="6D47E592" w14:textId="77777777" w:rsidR="00000000" w:rsidRDefault="00CF0F56">
      <w:pPr>
        <w:pStyle w:val="af1"/>
        <w:rPr>
          <w:rtl/>
        </w:rPr>
      </w:pPr>
      <w:r>
        <w:rPr>
          <w:rtl/>
        </w:rPr>
        <w:t>היו"ר נסים דהן:</w:t>
      </w:r>
    </w:p>
    <w:p w14:paraId="7A3EFF48" w14:textId="77777777" w:rsidR="00000000" w:rsidRDefault="00CF0F56">
      <w:pPr>
        <w:pStyle w:val="a0"/>
        <w:rPr>
          <w:rtl/>
        </w:rPr>
      </w:pPr>
    </w:p>
    <w:p w14:paraId="5DD46710" w14:textId="77777777" w:rsidR="00000000" w:rsidRDefault="00CF0F56">
      <w:pPr>
        <w:pStyle w:val="a0"/>
        <w:rPr>
          <w:rFonts w:hint="cs"/>
          <w:rtl/>
        </w:rPr>
      </w:pPr>
      <w:r>
        <w:rPr>
          <w:rFonts w:hint="cs"/>
          <w:rtl/>
        </w:rPr>
        <w:t>אתה גם עומד ולא יושב, גם מאיים עם הידיים.</w:t>
      </w:r>
    </w:p>
    <w:p w14:paraId="3882BF08" w14:textId="77777777" w:rsidR="00000000" w:rsidRDefault="00CF0F56">
      <w:pPr>
        <w:pStyle w:val="a0"/>
        <w:rPr>
          <w:rFonts w:hint="cs"/>
          <w:rtl/>
        </w:rPr>
      </w:pPr>
    </w:p>
    <w:p w14:paraId="0AE7772B" w14:textId="77777777" w:rsidR="00000000" w:rsidRDefault="00CF0F56">
      <w:pPr>
        <w:pStyle w:val="af0"/>
        <w:rPr>
          <w:rtl/>
        </w:rPr>
      </w:pPr>
      <w:r>
        <w:rPr>
          <w:rFonts w:hint="eastAsia"/>
          <w:rtl/>
        </w:rPr>
        <w:t>קריאות</w:t>
      </w:r>
      <w:r>
        <w:rPr>
          <w:rtl/>
        </w:rPr>
        <w:t>:</w:t>
      </w:r>
    </w:p>
    <w:p w14:paraId="6CD35741" w14:textId="77777777" w:rsidR="00000000" w:rsidRDefault="00CF0F56">
      <w:pPr>
        <w:pStyle w:val="a0"/>
        <w:rPr>
          <w:rFonts w:hint="cs"/>
          <w:rtl/>
        </w:rPr>
      </w:pPr>
    </w:p>
    <w:p w14:paraId="02C74005" w14:textId="77777777" w:rsidR="00000000" w:rsidRDefault="00CF0F56">
      <w:pPr>
        <w:pStyle w:val="a0"/>
        <w:rPr>
          <w:rFonts w:hint="cs"/>
          <w:rtl/>
        </w:rPr>
      </w:pPr>
      <w:r>
        <w:rPr>
          <w:rFonts w:hint="cs"/>
          <w:rtl/>
        </w:rPr>
        <w:t>- - -</w:t>
      </w:r>
    </w:p>
    <w:p w14:paraId="30EFA668" w14:textId="77777777" w:rsidR="00000000" w:rsidRDefault="00CF0F56">
      <w:pPr>
        <w:pStyle w:val="a0"/>
        <w:rPr>
          <w:rFonts w:hint="cs"/>
          <w:rtl/>
        </w:rPr>
      </w:pPr>
    </w:p>
    <w:p w14:paraId="74CFAC29" w14:textId="77777777" w:rsidR="00000000" w:rsidRDefault="00CF0F56">
      <w:pPr>
        <w:pStyle w:val="af0"/>
        <w:rPr>
          <w:rtl/>
        </w:rPr>
      </w:pPr>
      <w:r>
        <w:rPr>
          <w:rFonts w:hint="eastAsia"/>
          <w:rtl/>
        </w:rPr>
        <w:t>מוחמד</w:t>
      </w:r>
      <w:r>
        <w:rPr>
          <w:rtl/>
        </w:rPr>
        <w:t xml:space="preserve"> ברכה (חד"ש-תע"ל):</w:t>
      </w:r>
    </w:p>
    <w:p w14:paraId="5E0CA391" w14:textId="77777777" w:rsidR="00000000" w:rsidRDefault="00CF0F56">
      <w:pPr>
        <w:pStyle w:val="a0"/>
        <w:rPr>
          <w:rFonts w:hint="cs"/>
          <w:rtl/>
        </w:rPr>
      </w:pPr>
    </w:p>
    <w:p w14:paraId="25EBE97D" w14:textId="77777777" w:rsidR="00000000" w:rsidRDefault="00CF0F56">
      <w:pPr>
        <w:pStyle w:val="a0"/>
        <w:rPr>
          <w:rFonts w:hint="cs"/>
          <w:rtl/>
        </w:rPr>
      </w:pPr>
      <w:r>
        <w:rPr>
          <w:rFonts w:hint="cs"/>
          <w:rtl/>
        </w:rPr>
        <w:t>אתה משוגע?</w:t>
      </w:r>
    </w:p>
    <w:p w14:paraId="666924E5" w14:textId="77777777" w:rsidR="00000000" w:rsidRDefault="00CF0F56">
      <w:pPr>
        <w:pStyle w:val="a0"/>
        <w:rPr>
          <w:rFonts w:hint="cs"/>
          <w:rtl/>
        </w:rPr>
      </w:pPr>
    </w:p>
    <w:p w14:paraId="6AB93FC7" w14:textId="77777777" w:rsidR="00000000" w:rsidRDefault="00CF0F56">
      <w:pPr>
        <w:pStyle w:val="af1"/>
        <w:rPr>
          <w:rtl/>
        </w:rPr>
      </w:pPr>
      <w:r>
        <w:rPr>
          <w:rtl/>
        </w:rPr>
        <w:t>היו"ר נסים דהן:</w:t>
      </w:r>
    </w:p>
    <w:p w14:paraId="5FD0A649" w14:textId="77777777" w:rsidR="00000000" w:rsidRDefault="00CF0F56">
      <w:pPr>
        <w:pStyle w:val="a0"/>
        <w:rPr>
          <w:rtl/>
        </w:rPr>
      </w:pPr>
    </w:p>
    <w:p w14:paraId="6288150F" w14:textId="77777777" w:rsidR="00000000" w:rsidRDefault="00CF0F56">
      <w:pPr>
        <w:pStyle w:val="a0"/>
        <w:rPr>
          <w:rFonts w:hint="cs"/>
          <w:rtl/>
        </w:rPr>
      </w:pPr>
      <w:r>
        <w:rPr>
          <w:rFonts w:hint="cs"/>
          <w:rtl/>
        </w:rPr>
        <w:t>חבר ה</w:t>
      </w:r>
      <w:r>
        <w:rPr>
          <w:rFonts w:hint="cs"/>
          <w:rtl/>
        </w:rPr>
        <w:t xml:space="preserve">כנסת ברכה, אני קורא אותך לסדר פעם שלישית. נא לצאת מהמליאה מייד. חבר הכנסת ברכה, אתה מתבקש לצאת מהמליאה, אתה מפריע עכשיו לדיון המליאה. </w:t>
      </w:r>
    </w:p>
    <w:p w14:paraId="199CD8C9" w14:textId="77777777" w:rsidR="00000000" w:rsidRDefault="00CF0F56">
      <w:pPr>
        <w:pStyle w:val="a0"/>
        <w:rPr>
          <w:rFonts w:hint="cs"/>
          <w:rtl/>
        </w:rPr>
      </w:pPr>
    </w:p>
    <w:p w14:paraId="313565EC" w14:textId="77777777" w:rsidR="00000000" w:rsidRDefault="00CF0F56">
      <w:pPr>
        <w:pStyle w:val="af0"/>
        <w:rPr>
          <w:rtl/>
        </w:rPr>
      </w:pPr>
      <w:r>
        <w:rPr>
          <w:rFonts w:hint="eastAsia"/>
          <w:rtl/>
        </w:rPr>
        <w:t>מוחמד</w:t>
      </w:r>
      <w:r>
        <w:rPr>
          <w:rtl/>
        </w:rPr>
        <w:t xml:space="preserve"> ברכה (חד"ש-תע"ל):</w:t>
      </w:r>
    </w:p>
    <w:p w14:paraId="6893CC79" w14:textId="77777777" w:rsidR="00000000" w:rsidRDefault="00CF0F56">
      <w:pPr>
        <w:pStyle w:val="a0"/>
        <w:rPr>
          <w:rFonts w:hint="cs"/>
          <w:rtl/>
        </w:rPr>
      </w:pPr>
    </w:p>
    <w:p w14:paraId="09183193" w14:textId="77777777" w:rsidR="00000000" w:rsidRDefault="00CF0F56">
      <w:pPr>
        <w:pStyle w:val="a0"/>
        <w:rPr>
          <w:rFonts w:hint="cs"/>
          <w:rtl/>
        </w:rPr>
      </w:pPr>
      <w:r>
        <w:rPr>
          <w:rFonts w:hint="cs"/>
          <w:rtl/>
        </w:rPr>
        <w:t>אתה צריך לנזוף בו.</w:t>
      </w:r>
    </w:p>
    <w:p w14:paraId="0032924C" w14:textId="77777777" w:rsidR="00000000" w:rsidRDefault="00CF0F56">
      <w:pPr>
        <w:pStyle w:val="a0"/>
        <w:rPr>
          <w:rFonts w:hint="cs"/>
          <w:rtl/>
        </w:rPr>
      </w:pPr>
      <w:r>
        <w:rPr>
          <w:rFonts w:hint="cs"/>
          <w:rtl/>
        </w:rPr>
        <w:t xml:space="preserve"> </w:t>
      </w:r>
    </w:p>
    <w:p w14:paraId="2F23226F" w14:textId="77777777" w:rsidR="00000000" w:rsidRDefault="00CF0F56">
      <w:pPr>
        <w:pStyle w:val="af1"/>
        <w:rPr>
          <w:rtl/>
        </w:rPr>
      </w:pPr>
      <w:r>
        <w:rPr>
          <w:rtl/>
        </w:rPr>
        <w:t>היו"ר נסים דהן:</w:t>
      </w:r>
    </w:p>
    <w:p w14:paraId="71ECD856" w14:textId="77777777" w:rsidR="00000000" w:rsidRDefault="00CF0F56">
      <w:pPr>
        <w:pStyle w:val="a0"/>
        <w:rPr>
          <w:rtl/>
        </w:rPr>
      </w:pPr>
    </w:p>
    <w:p w14:paraId="26344591" w14:textId="77777777" w:rsidR="00000000" w:rsidRDefault="00CF0F56">
      <w:pPr>
        <w:pStyle w:val="a0"/>
        <w:rPr>
          <w:rFonts w:hint="cs"/>
          <w:rtl/>
        </w:rPr>
      </w:pPr>
      <w:r>
        <w:rPr>
          <w:rFonts w:hint="cs"/>
          <w:rtl/>
        </w:rPr>
        <w:t>חבר הכנסת ברכה, לצאת מהמליאה.</w:t>
      </w:r>
    </w:p>
    <w:p w14:paraId="3E5D9BED" w14:textId="77777777" w:rsidR="00000000" w:rsidRDefault="00CF0F56">
      <w:pPr>
        <w:pStyle w:val="a0"/>
        <w:rPr>
          <w:rFonts w:hint="cs"/>
          <w:rtl/>
        </w:rPr>
      </w:pPr>
    </w:p>
    <w:p w14:paraId="28339B2E" w14:textId="77777777" w:rsidR="00000000" w:rsidRDefault="00CF0F56">
      <w:pPr>
        <w:pStyle w:val="af0"/>
        <w:rPr>
          <w:rtl/>
        </w:rPr>
      </w:pPr>
      <w:r>
        <w:rPr>
          <w:rFonts w:hint="eastAsia"/>
          <w:rtl/>
        </w:rPr>
        <w:t>מוחמד</w:t>
      </w:r>
      <w:r>
        <w:rPr>
          <w:rtl/>
        </w:rPr>
        <w:t xml:space="preserve"> ברכה (חד"ש-תע"ל):</w:t>
      </w:r>
    </w:p>
    <w:p w14:paraId="5ED50382" w14:textId="77777777" w:rsidR="00000000" w:rsidRDefault="00CF0F56">
      <w:pPr>
        <w:pStyle w:val="a0"/>
        <w:rPr>
          <w:rFonts w:hint="cs"/>
          <w:rtl/>
        </w:rPr>
      </w:pPr>
    </w:p>
    <w:p w14:paraId="2CF47D3A" w14:textId="77777777" w:rsidR="00000000" w:rsidRDefault="00CF0F56">
      <w:pPr>
        <w:pStyle w:val="a0"/>
        <w:rPr>
          <w:rFonts w:hint="cs"/>
          <w:rtl/>
        </w:rPr>
      </w:pPr>
      <w:r>
        <w:rPr>
          <w:rFonts w:hint="cs"/>
          <w:rtl/>
        </w:rPr>
        <w:t>מ</w:t>
      </w:r>
      <w:r>
        <w:rPr>
          <w:rFonts w:hint="cs"/>
          <w:rtl/>
        </w:rPr>
        <w:t>ה זה "מה אתם עושים פה"? "מה יש לכם לעשות כאן"?</w:t>
      </w:r>
    </w:p>
    <w:p w14:paraId="3A74DC3C" w14:textId="77777777" w:rsidR="00000000" w:rsidRDefault="00CF0F56">
      <w:pPr>
        <w:pStyle w:val="a0"/>
        <w:rPr>
          <w:rFonts w:hint="cs"/>
          <w:rtl/>
        </w:rPr>
      </w:pPr>
    </w:p>
    <w:p w14:paraId="3031AC2F" w14:textId="77777777" w:rsidR="00000000" w:rsidRDefault="00CF0F56">
      <w:pPr>
        <w:pStyle w:val="af1"/>
        <w:rPr>
          <w:rtl/>
        </w:rPr>
      </w:pPr>
      <w:r>
        <w:rPr>
          <w:rtl/>
        </w:rPr>
        <w:t>היו"ר</w:t>
      </w:r>
      <w:r>
        <w:rPr>
          <w:rFonts w:hint="cs"/>
          <w:rtl/>
        </w:rPr>
        <w:t xml:space="preserve"> נסים דהן</w:t>
      </w:r>
      <w:r>
        <w:rPr>
          <w:rtl/>
        </w:rPr>
        <w:t>:</w:t>
      </w:r>
    </w:p>
    <w:p w14:paraId="7CA75E5D" w14:textId="77777777" w:rsidR="00000000" w:rsidRDefault="00CF0F56">
      <w:pPr>
        <w:pStyle w:val="a0"/>
        <w:rPr>
          <w:rtl/>
        </w:rPr>
      </w:pPr>
    </w:p>
    <w:p w14:paraId="3BDC0714" w14:textId="77777777" w:rsidR="00000000" w:rsidRDefault="00CF0F56">
      <w:pPr>
        <w:pStyle w:val="a0"/>
        <w:rPr>
          <w:rFonts w:hint="cs"/>
          <w:rtl/>
        </w:rPr>
      </w:pPr>
      <w:r>
        <w:rPr>
          <w:rFonts w:hint="cs"/>
          <w:rtl/>
        </w:rPr>
        <w:t>חבר הכנסת ברכה, לצאת מהמליאה. חבר הכנסת ברכה, אתה מפריע למליאה. להוציא אותו מייד.</w:t>
      </w:r>
    </w:p>
    <w:p w14:paraId="03085652" w14:textId="77777777" w:rsidR="00000000" w:rsidRDefault="00CF0F56">
      <w:pPr>
        <w:pStyle w:val="a0"/>
        <w:rPr>
          <w:rFonts w:hint="cs"/>
          <w:rtl/>
        </w:rPr>
      </w:pPr>
    </w:p>
    <w:p w14:paraId="71E44946" w14:textId="77777777" w:rsidR="00000000" w:rsidRDefault="00CF0F56">
      <w:pPr>
        <w:pStyle w:val="af0"/>
        <w:rPr>
          <w:rtl/>
        </w:rPr>
      </w:pPr>
      <w:r>
        <w:rPr>
          <w:rFonts w:hint="eastAsia"/>
          <w:rtl/>
        </w:rPr>
        <w:t>עסאם</w:t>
      </w:r>
      <w:r>
        <w:rPr>
          <w:rtl/>
        </w:rPr>
        <w:t xml:space="preserve"> מח'ול (חד"ש-תע"ל):</w:t>
      </w:r>
    </w:p>
    <w:p w14:paraId="5DDBF931" w14:textId="77777777" w:rsidR="00000000" w:rsidRDefault="00CF0F56">
      <w:pPr>
        <w:pStyle w:val="a0"/>
        <w:rPr>
          <w:rFonts w:hint="cs"/>
          <w:rtl/>
        </w:rPr>
      </w:pPr>
    </w:p>
    <w:p w14:paraId="5AF3B9D2" w14:textId="77777777" w:rsidR="00000000" w:rsidRDefault="00CF0F56">
      <w:pPr>
        <w:pStyle w:val="a0"/>
        <w:rPr>
          <w:rFonts w:hint="cs"/>
          <w:rtl/>
        </w:rPr>
      </w:pPr>
      <w:r>
        <w:rPr>
          <w:rFonts w:hint="cs"/>
          <w:rtl/>
        </w:rPr>
        <w:t>אתה פאשיסט.</w:t>
      </w:r>
    </w:p>
    <w:p w14:paraId="532C9224" w14:textId="77777777" w:rsidR="00000000" w:rsidRDefault="00CF0F56">
      <w:pPr>
        <w:pStyle w:val="a0"/>
        <w:rPr>
          <w:rFonts w:hint="cs"/>
          <w:rtl/>
        </w:rPr>
      </w:pPr>
    </w:p>
    <w:p w14:paraId="6FEF5BA6" w14:textId="77777777" w:rsidR="00000000" w:rsidRDefault="00CF0F56">
      <w:pPr>
        <w:pStyle w:val="af1"/>
        <w:rPr>
          <w:rtl/>
        </w:rPr>
      </w:pPr>
      <w:r>
        <w:rPr>
          <w:rtl/>
        </w:rPr>
        <w:t>היו"ר</w:t>
      </w:r>
      <w:r>
        <w:rPr>
          <w:rFonts w:hint="cs"/>
          <w:rtl/>
        </w:rPr>
        <w:t xml:space="preserve"> נסים דהן</w:t>
      </w:r>
      <w:r>
        <w:rPr>
          <w:rtl/>
        </w:rPr>
        <w:t>:</w:t>
      </w:r>
    </w:p>
    <w:p w14:paraId="4C9BD0B6" w14:textId="77777777" w:rsidR="00000000" w:rsidRDefault="00CF0F56">
      <w:pPr>
        <w:pStyle w:val="a0"/>
        <w:rPr>
          <w:rtl/>
        </w:rPr>
      </w:pPr>
    </w:p>
    <w:p w14:paraId="10A2B50E" w14:textId="77777777" w:rsidR="00000000" w:rsidRDefault="00CF0F56">
      <w:pPr>
        <w:pStyle w:val="a0"/>
        <w:rPr>
          <w:rFonts w:hint="cs"/>
          <w:rtl/>
        </w:rPr>
      </w:pPr>
      <w:r>
        <w:rPr>
          <w:rFonts w:hint="cs"/>
          <w:rtl/>
        </w:rPr>
        <w:t>גם לא יושב במקומו, גם מאיים עם הידיים וגם קורא קריאות</w:t>
      </w:r>
      <w:r>
        <w:rPr>
          <w:rFonts w:hint="cs"/>
          <w:rtl/>
        </w:rPr>
        <w:t xml:space="preserve"> ביניים. נא לצאת. כל מי שיפריע, אני אוציא אותו.</w:t>
      </w:r>
    </w:p>
    <w:p w14:paraId="4D0892E2" w14:textId="77777777" w:rsidR="00000000" w:rsidRDefault="00CF0F56">
      <w:pPr>
        <w:pStyle w:val="a0"/>
        <w:rPr>
          <w:rFonts w:hint="cs"/>
          <w:rtl/>
        </w:rPr>
      </w:pPr>
    </w:p>
    <w:p w14:paraId="5CF7B5CD" w14:textId="77777777" w:rsidR="00000000" w:rsidRDefault="00CF0F56">
      <w:pPr>
        <w:pStyle w:val="af0"/>
        <w:rPr>
          <w:rtl/>
        </w:rPr>
      </w:pPr>
      <w:r>
        <w:rPr>
          <w:rFonts w:hint="eastAsia"/>
          <w:rtl/>
        </w:rPr>
        <w:t>ואסל</w:t>
      </w:r>
      <w:r>
        <w:rPr>
          <w:rtl/>
        </w:rPr>
        <w:t xml:space="preserve"> טאהא (בל"ד):</w:t>
      </w:r>
    </w:p>
    <w:p w14:paraId="2606612D" w14:textId="77777777" w:rsidR="00000000" w:rsidRDefault="00CF0F56">
      <w:pPr>
        <w:pStyle w:val="a0"/>
        <w:rPr>
          <w:rFonts w:hint="cs"/>
          <w:rtl/>
        </w:rPr>
      </w:pPr>
    </w:p>
    <w:p w14:paraId="5DCABDCF" w14:textId="77777777" w:rsidR="00000000" w:rsidRDefault="00CF0F56">
      <w:pPr>
        <w:pStyle w:val="a0"/>
        <w:rPr>
          <w:rFonts w:hint="cs"/>
          <w:rtl/>
        </w:rPr>
      </w:pPr>
      <w:r>
        <w:rPr>
          <w:rFonts w:hint="cs"/>
          <w:rtl/>
        </w:rPr>
        <w:t>זאת חוצפה - - -</w:t>
      </w:r>
    </w:p>
    <w:p w14:paraId="45E08C75" w14:textId="77777777" w:rsidR="00000000" w:rsidRDefault="00CF0F56">
      <w:pPr>
        <w:pStyle w:val="a0"/>
        <w:rPr>
          <w:rFonts w:hint="cs"/>
          <w:rtl/>
        </w:rPr>
      </w:pPr>
    </w:p>
    <w:p w14:paraId="527951AC" w14:textId="77777777" w:rsidR="00000000" w:rsidRDefault="00CF0F56">
      <w:pPr>
        <w:pStyle w:val="a0"/>
        <w:jc w:val="center"/>
        <w:rPr>
          <w:rFonts w:hint="cs"/>
          <w:rtl/>
        </w:rPr>
      </w:pPr>
      <w:r>
        <w:rPr>
          <w:rFonts w:hint="cs"/>
          <w:rtl/>
        </w:rPr>
        <w:t>(חבר הכנסת מוחמד ברכה יוצא מאולם המליאה.)</w:t>
      </w:r>
    </w:p>
    <w:p w14:paraId="133F2647" w14:textId="77777777" w:rsidR="00000000" w:rsidRDefault="00CF0F56">
      <w:pPr>
        <w:pStyle w:val="a0"/>
        <w:rPr>
          <w:rFonts w:hint="cs"/>
          <w:rtl/>
        </w:rPr>
      </w:pPr>
    </w:p>
    <w:p w14:paraId="78AC2FC1" w14:textId="77777777" w:rsidR="00000000" w:rsidRDefault="00CF0F56">
      <w:pPr>
        <w:pStyle w:val="af1"/>
        <w:rPr>
          <w:rtl/>
        </w:rPr>
      </w:pPr>
      <w:r>
        <w:rPr>
          <w:rtl/>
        </w:rPr>
        <w:t>היו"ר נסים דהן:</w:t>
      </w:r>
    </w:p>
    <w:p w14:paraId="00B107A3" w14:textId="77777777" w:rsidR="00000000" w:rsidRDefault="00CF0F56">
      <w:pPr>
        <w:pStyle w:val="a0"/>
        <w:rPr>
          <w:rtl/>
        </w:rPr>
      </w:pPr>
    </w:p>
    <w:p w14:paraId="227EA9E5" w14:textId="77777777" w:rsidR="00000000" w:rsidRDefault="00CF0F56">
      <w:pPr>
        <w:pStyle w:val="a0"/>
        <w:rPr>
          <w:rFonts w:hint="cs"/>
          <w:rtl/>
        </w:rPr>
      </w:pPr>
      <w:r>
        <w:rPr>
          <w:rFonts w:hint="cs"/>
          <w:rtl/>
        </w:rPr>
        <w:t>לא הפריעו לך, חבר הכנסת ואסל טאהא.</w:t>
      </w:r>
    </w:p>
    <w:p w14:paraId="70487A13" w14:textId="77777777" w:rsidR="00000000" w:rsidRDefault="00CF0F56">
      <w:pPr>
        <w:pStyle w:val="a0"/>
        <w:rPr>
          <w:rFonts w:hint="cs"/>
          <w:rtl/>
        </w:rPr>
      </w:pPr>
    </w:p>
    <w:p w14:paraId="278025F9" w14:textId="77777777" w:rsidR="00000000" w:rsidRDefault="00CF0F56">
      <w:pPr>
        <w:pStyle w:val="af0"/>
        <w:rPr>
          <w:rtl/>
        </w:rPr>
      </w:pPr>
      <w:r>
        <w:rPr>
          <w:rFonts w:hint="eastAsia"/>
          <w:rtl/>
        </w:rPr>
        <w:t>ואסל</w:t>
      </w:r>
      <w:r>
        <w:rPr>
          <w:rtl/>
        </w:rPr>
        <w:t xml:space="preserve"> טאהא (בל"ד):</w:t>
      </w:r>
    </w:p>
    <w:p w14:paraId="7A3D9573" w14:textId="77777777" w:rsidR="00000000" w:rsidRDefault="00CF0F56">
      <w:pPr>
        <w:pStyle w:val="a0"/>
        <w:rPr>
          <w:rFonts w:hint="cs"/>
          <w:rtl/>
        </w:rPr>
      </w:pPr>
    </w:p>
    <w:p w14:paraId="279B4E5F" w14:textId="77777777" w:rsidR="00000000" w:rsidRDefault="00CF0F56">
      <w:pPr>
        <w:pStyle w:val="a0"/>
        <w:rPr>
          <w:rFonts w:hint="cs"/>
          <w:rtl/>
        </w:rPr>
      </w:pPr>
      <w:r>
        <w:rPr>
          <w:rFonts w:hint="cs"/>
          <w:rtl/>
        </w:rPr>
        <w:t>שיחזור בו.</w:t>
      </w:r>
    </w:p>
    <w:p w14:paraId="0C1A5414" w14:textId="77777777" w:rsidR="00000000" w:rsidRDefault="00CF0F56">
      <w:pPr>
        <w:pStyle w:val="a0"/>
        <w:rPr>
          <w:rFonts w:hint="cs"/>
          <w:rtl/>
        </w:rPr>
      </w:pPr>
    </w:p>
    <w:p w14:paraId="69183444" w14:textId="77777777" w:rsidR="00000000" w:rsidRDefault="00CF0F56">
      <w:pPr>
        <w:pStyle w:val="af1"/>
        <w:rPr>
          <w:rtl/>
        </w:rPr>
      </w:pPr>
      <w:r>
        <w:rPr>
          <w:rtl/>
        </w:rPr>
        <w:t>היו"ר</w:t>
      </w:r>
      <w:r>
        <w:rPr>
          <w:rFonts w:hint="cs"/>
          <w:rtl/>
        </w:rPr>
        <w:t xml:space="preserve"> נסים דהן</w:t>
      </w:r>
      <w:r>
        <w:rPr>
          <w:rtl/>
        </w:rPr>
        <w:t>:</w:t>
      </w:r>
    </w:p>
    <w:p w14:paraId="609A0CF6" w14:textId="77777777" w:rsidR="00000000" w:rsidRDefault="00CF0F56">
      <w:pPr>
        <w:pStyle w:val="a0"/>
        <w:rPr>
          <w:rtl/>
        </w:rPr>
      </w:pPr>
    </w:p>
    <w:p w14:paraId="10F027AA" w14:textId="77777777" w:rsidR="00000000" w:rsidRDefault="00CF0F56">
      <w:pPr>
        <w:pStyle w:val="a0"/>
        <w:rPr>
          <w:rFonts w:hint="cs"/>
          <w:rtl/>
        </w:rPr>
      </w:pPr>
      <w:r>
        <w:rPr>
          <w:rFonts w:hint="cs"/>
          <w:rtl/>
        </w:rPr>
        <w:t>חבר הכנסת ואסל טאהא, זה בדי</w:t>
      </w:r>
      <w:r>
        <w:rPr>
          <w:rFonts w:hint="cs"/>
          <w:rtl/>
        </w:rPr>
        <w:t>וק מה שהתחלתי לומר כשהפרעתם לי. רציתי לבקש ממנו לחזור בו מדבריו, ואתם הפרעתם. לא אומרים לחברי כנסת "מה אתם עושים פה?" עם כל הכבוד.</w:t>
      </w:r>
    </w:p>
    <w:p w14:paraId="682E669E" w14:textId="77777777" w:rsidR="00000000" w:rsidRDefault="00CF0F56">
      <w:pPr>
        <w:pStyle w:val="a0"/>
        <w:rPr>
          <w:rFonts w:hint="cs"/>
          <w:rtl/>
        </w:rPr>
      </w:pPr>
    </w:p>
    <w:p w14:paraId="5723AEA3" w14:textId="77777777" w:rsidR="00000000" w:rsidRDefault="00CF0F56">
      <w:pPr>
        <w:pStyle w:val="-"/>
        <w:rPr>
          <w:rtl/>
        </w:rPr>
      </w:pPr>
      <w:bookmarkStart w:id="120" w:name="FS000001029T20_10_2004_12_01_57C"/>
      <w:bookmarkEnd w:id="120"/>
      <w:r>
        <w:rPr>
          <w:rtl/>
        </w:rPr>
        <w:t>סגן שר התעשייה, המסחר והתעסוקה מיכאל רצון:</w:t>
      </w:r>
    </w:p>
    <w:p w14:paraId="0EEF8AFE" w14:textId="77777777" w:rsidR="00000000" w:rsidRDefault="00CF0F56">
      <w:pPr>
        <w:pStyle w:val="a0"/>
        <w:rPr>
          <w:rtl/>
        </w:rPr>
      </w:pPr>
    </w:p>
    <w:p w14:paraId="16B3FBB5" w14:textId="77777777" w:rsidR="00000000" w:rsidRDefault="00CF0F56">
      <w:pPr>
        <w:pStyle w:val="a0"/>
        <w:rPr>
          <w:rFonts w:hint="cs"/>
          <w:rtl/>
        </w:rPr>
      </w:pPr>
      <w:r>
        <w:rPr>
          <w:rFonts w:hint="cs"/>
          <w:rtl/>
        </w:rPr>
        <w:t>אדוני חבר הכנסת ואסל טאהא, בכל זאת אני אומר, ולא חוזר בי מדברי: אם כל כך רע לכם,</w:t>
      </w:r>
      <w:r>
        <w:rPr>
          <w:rFonts w:hint="cs"/>
          <w:rtl/>
        </w:rPr>
        <w:t xml:space="preserve"> על מה אתם מתלוננים?</w:t>
      </w:r>
    </w:p>
    <w:p w14:paraId="11CC0288" w14:textId="77777777" w:rsidR="00000000" w:rsidRDefault="00CF0F56">
      <w:pPr>
        <w:pStyle w:val="a0"/>
        <w:rPr>
          <w:rFonts w:hint="cs"/>
          <w:rtl/>
        </w:rPr>
      </w:pPr>
    </w:p>
    <w:p w14:paraId="5A89E296" w14:textId="77777777" w:rsidR="00000000" w:rsidRDefault="00CF0F56">
      <w:pPr>
        <w:pStyle w:val="af0"/>
        <w:rPr>
          <w:rtl/>
        </w:rPr>
      </w:pPr>
      <w:r>
        <w:rPr>
          <w:rFonts w:hint="eastAsia"/>
          <w:rtl/>
        </w:rPr>
        <w:t>עסאם</w:t>
      </w:r>
      <w:r>
        <w:rPr>
          <w:rtl/>
        </w:rPr>
        <w:t xml:space="preserve"> מח'ול (חד"ש-תע"ל):</w:t>
      </w:r>
    </w:p>
    <w:p w14:paraId="76C683C2" w14:textId="77777777" w:rsidR="00000000" w:rsidRDefault="00CF0F56">
      <w:pPr>
        <w:pStyle w:val="a0"/>
        <w:rPr>
          <w:rFonts w:hint="cs"/>
          <w:rtl/>
        </w:rPr>
      </w:pPr>
    </w:p>
    <w:p w14:paraId="38B99F90" w14:textId="77777777" w:rsidR="00000000" w:rsidRDefault="00CF0F56">
      <w:pPr>
        <w:pStyle w:val="a0"/>
        <w:rPr>
          <w:rFonts w:hint="cs"/>
          <w:rtl/>
        </w:rPr>
      </w:pPr>
      <w:r>
        <w:rPr>
          <w:rFonts w:hint="cs"/>
          <w:rtl/>
        </w:rPr>
        <w:t>לא זה מה שאמרת.</w:t>
      </w:r>
    </w:p>
    <w:p w14:paraId="442B3B58" w14:textId="77777777" w:rsidR="00000000" w:rsidRDefault="00CF0F56">
      <w:pPr>
        <w:pStyle w:val="a0"/>
        <w:rPr>
          <w:rFonts w:hint="cs"/>
          <w:rtl/>
        </w:rPr>
      </w:pPr>
    </w:p>
    <w:bookmarkEnd w:id="111"/>
    <w:p w14:paraId="49906540" w14:textId="77777777" w:rsidR="00000000" w:rsidRDefault="00CF0F56">
      <w:pPr>
        <w:pStyle w:val="af0"/>
        <w:rPr>
          <w:rtl/>
        </w:rPr>
      </w:pPr>
      <w:r>
        <w:rPr>
          <w:rFonts w:hint="eastAsia"/>
          <w:rtl/>
        </w:rPr>
        <w:t>ואסל</w:t>
      </w:r>
      <w:r>
        <w:rPr>
          <w:rtl/>
        </w:rPr>
        <w:t xml:space="preserve"> טאהא (בל"ד):</w:t>
      </w:r>
    </w:p>
    <w:p w14:paraId="438930A0" w14:textId="77777777" w:rsidR="00000000" w:rsidRDefault="00CF0F56">
      <w:pPr>
        <w:pStyle w:val="a0"/>
        <w:ind w:left="719" w:firstLine="0"/>
        <w:rPr>
          <w:rFonts w:hint="cs"/>
          <w:rtl/>
        </w:rPr>
      </w:pPr>
    </w:p>
    <w:p w14:paraId="011B44F1" w14:textId="77777777" w:rsidR="00000000" w:rsidRDefault="00CF0F56">
      <w:pPr>
        <w:pStyle w:val="a0"/>
        <w:ind w:left="719" w:firstLine="0"/>
        <w:rPr>
          <w:rFonts w:hint="cs"/>
          <w:rtl/>
        </w:rPr>
      </w:pPr>
      <w:r>
        <w:rPr>
          <w:rFonts w:hint="cs"/>
          <w:rtl/>
        </w:rPr>
        <w:t>- - -</w:t>
      </w:r>
    </w:p>
    <w:p w14:paraId="0E308AB9" w14:textId="77777777" w:rsidR="00000000" w:rsidRDefault="00CF0F56">
      <w:pPr>
        <w:pStyle w:val="a0"/>
        <w:rPr>
          <w:rFonts w:hint="cs"/>
          <w:rtl/>
        </w:rPr>
      </w:pPr>
    </w:p>
    <w:p w14:paraId="7746A562" w14:textId="77777777" w:rsidR="00000000" w:rsidRDefault="00CF0F56">
      <w:pPr>
        <w:pStyle w:val="af1"/>
        <w:rPr>
          <w:rtl/>
        </w:rPr>
      </w:pPr>
      <w:r>
        <w:rPr>
          <w:rtl/>
        </w:rPr>
        <w:t>היו"ר נסים דהן:</w:t>
      </w:r>
    </w:p>
    <w:p w14:paraId="6C43A58F" w14:textId="77777777" w:rsidR="00000000" w:rsidRDefault="00CF0F56">
      <w:pPr>
        <w:pStyle w:val="a0"/>
        <w:rPr>
          <w:rtl/>
        </w:rPr>
      </w:pPr>
    </w:p>
    <w:p w14:paraId="7A335868" w14:textId="77777777" w:rsidR="00000000" w:rsidRDefault="00CF0F56">
      <w:pPr>
        <w:pStyle w:val="a0"/>
        <w:rPr>
          <w:rFonts w:hint="cs"/>
          <w:rtl/>
        </w:rPr>
      </w:pPr>
      <w:r>
        <w:rPr>
          <w:rFonts w:hint="cs"/>
          <w:rtl/>
        </w:rPr>
        <w:t>לא לעזור לי. חבר הכנסת ואסל טאהא, אני קורא אותך לסדר.</w:t>
      </w:r>
    </w:p>
    <w:p w14:paraId="1ED3788E" w14:textId="77777777" w:rsidR="00000000" w:rsidRDefault="00CF0F56">
      <w:pPr>
        <w:pStyle w:val="a0"/>
        <w:rPr>
          <w:rFonts w:hint="cs"/>
          <w:rtl/>
        </w:rPr>
      </w:pPr>
    </w:p>
    <w:p w14:paraId="31C4B348" w14:textId="77777777" w:rsidR="00000000" w:rsidRDefault="00CF0F56">
      <w:pPr>
        <w:pStyle w:val="-"/>
        <w:rPr>
          <w:rtl/>
        </w:rPr>
      </w:pPr>
      <w:bookmarkStart w:id="121" w:name="FS000001029T20_10_2004_12_51_22C"/>
      <w:bookmarkEnd w:id="121"/>
      <w:r>
        <w:rPr>
          <w:rtl/>
        </w:rPr>
        <w:t>סגן שר התעשייה, המסחר והתעסוקה מיכאל רצון:</w:t>
      </w:r>
    </w:p>
    <w:p w14:paraId="621EA6DF" w14:textId="77777777" w:rsidR="00000000" w:rsidRDefault="00CF0F56">
      <w:pPr>
        <w:pStyle w:val="a0"/>
        <w:rPr>
          <w:rtl/>
        </w:rPr>
      </w:pPr>
    </w:p>
    <w:p w14:paraId="4CF4B16C" w14:textId="77777777" w:rsidR="00000000" w:rsidRDefault="00CF0F56">
      <w:pPr>
        <w:pStyle w:val="a0"/>
        <w:rPr>
          <w:rFonts w:hint="cs"/>
          <w:rtl/>
        </w:rPr>
      </w:pPr>
      <w:r>
        <w:rPr>
          <w:rFonts w:hint="cs"/>
          <w:rtl/>
        </w:rPr>
        <w:t>כל כך קשה לכם, עושים לכם כל כך רע, עושקים אתכם, מפ</w:t>
      </w:r>
      <w:r>
        <w:rPr>
          <w:rFonts w:hint="cs"/>
          <w:rtl/>
        </w:rPr>
        <w:t>לים אתכם. אם כל כך רע, למה אתם פה?</w:t>
      </w:r>
    </w:p>
    <w:p w14:paraId="6247521A" w14:textId="77777777" w:rsidR="00000000" w:rsidRDefault="00CF0F56">
      <w:pPr>
        <w:pStyle w:val="a0"/>
        <w:rPr>
          <w:rFonts w:hint="cs"/>
          <w:rtl/>
        </w:rPr>
      </w:pPr>
    </w:p>
    <w:p w14:paraId="65258F6D" w14:textId="77777777" w:rsidR="00000000" w:rsidRDefault="00CF0F56">
      <w:pPr>
        <w:pStyle w:val="af0"/>
        <w:rPr>
          <w:rtl/>
        </w:rPr>
      </w:pPr>
      <w:r>
        <w:rPr>
          <w:rFonts w:hint="eastAsia"/>
          <w:rtl/>
        </w:rPr>
        <w:t>טלב</w:t>
      </w:r>
      <w:r>
        <w:rPr>
          <w:rtl/>
        </w:rPr>
        <w:t xml:space="preserve"> אלסאנע (רע"ם):</w:t>
      </w:r>
    </w:p>
    <w:p w14:paraId="6CFC3C96" w14:textId="77777777" w:rsidR="00000000" w:rsidRDefault="00CF0F56">
      <w:pPr>
        <w:pStyle w:val="a0"/>
        <w:rPr>
          <w:rFonts w:hint="cs"/>
          <w:rtl/>
        </w:rPr>
      </w:pPr>
    </w:p>
    <w:p w14:paraId="23AD273A" w14:textId="77777777" w:rsidR="00000000" w:rsidRDefault="00CF0F56">
      <w:pPr>
        <w:pStyle w:val="a0"/>
        <w:rPr>
          <w:rFonts w:hint="cs"/>
          <w:rtl/>
        </w:rPr>
      </w:pPr>
      <w:r>
        <w:rPr>
          <w:rFonts w:hint="cs"/>
          <w:rtl/>
        </w:rPr>
        <w:t>למה אתה פה?</w:t>
      </w:r>
    </w:p>
    <w:p w14:paraId="44C6A2BA" w14:textId="77777777" w:rsidR="00000000" w:rsidRDefault="00CF0F56">
      <w:pPr>
        <w:pStyle w:val="a0"/>
        <w:rPr>
          <w:rFonts w:hint="cs"/>
          <w:rtl/>
        </w:rPr>
      </w:pPr>
    </w:p>
    <w:p w14:paraId="135D9E6D" w14:textId="77777777" w:rsidR="00000000" w:rsidRDefault="00CF0F56">
      <w:pPr>
        <w:pStyle w:val="af0"/>
        <w:rPr>
          <w:rtl/>
        </w:rPr>
      </w:pPr>
      <w:r>
        <w:rPr>
          <w:rFonts w:hint="eastAsia"/>
          <w:rtl/>
        </w:rPr>
        <w:t>עסאם</w:t>
      </w:r>
      <w:r>
        <w:rPr>
          <w:rtl/>
        </w:rPr>
        <w:t xml:space="preserve"> מח'ול (חד"ש-תע"ל):</w:t>
      </w:r>
    </w:p>
    <w:p w14:paraId="099381CF" w14:textId="77777777" w:rsidR="00000000" w:rsidRDefault="00CF0F56">
      <w:pPr>
        <w:pStyle w:val="a0"/>
        <w:rPr>
          <w:rFonts w:hint="cs"/>
          <w:rtl/>
        </w:rPr>
      </w:pPr>
    </w:p>
    <w:p w14:paraId="7AE79D3D" w14:textId="77777777" w:rsidR="00000000" w:rsidRDefault="00CF0F56">
      <w:pPr>
        <w:pStyle w:val="a0"/>
        <w:rPr>
          <w:rFonts w:hint="cs"/>
          <w:rtl/>
        </w:rPr>
      </w:pPr>
      <w:r>
        <w:rPr>
          <w:rFonts w:hint="cs"/>
          <w:rtl/>
        </w:rPr>
        <w:t>על אפך וחמתך נישאר פה. אתה תעוף.</w:t>
      </w:r>
    </w:p>
    <w:p w14:paraId="22883276" w14:textId="77777777" w:rsidR="00000000" w:rsidRDefault="00CF0F56">
      <w:pPr>
        <w:pStyle w:val="a0"/>
        <w:rPr>
          <w:rFonts w:hint="cs"/>
          <w:rtl/>
        </w:rPr>
      </w:pPr>
    </w:p>
    <w:p w14:paraId="5E0491BC" w14:textId="77777777" w:rsidR="00000000" w:rsidRDefault="00CF0F56">
      <w:pPr>
        <w:pStyle w:val="af0"/>
        <w:rPr>
          <w:rtl/>
        </w:rPr>
      </w:pPr>
      <w:r>
        <w:rPr>
          <w:rFonts w:hint="eastAsia"/>
          <w:rtl/>
        </w:rPr>
        <w:t>קריאות</w:t>
      </w:r>
      <w:r>
        <w:rPr>
          <w:rtl/>
        </w:rPr>
        <w:t>:</w:t>
      </w:r>
    </w:p>
    <w:p w14:paraId="7057D454" w14:textId="77777777" w:rsidR="00000000" w:rsidRDefault="00CF0F56">
      <w:pPr>
        <w:pStyle w:val="a0"/>
        <w:rPr>
          <w:rFonts w:hint="cs"/>
          <w:rtl/>
        </w:rPr>
      </w:pPr>
    </w:p>
    <w:p w14:paraId="74797E18" w14:textId="77777777" w:rsidR="00000000" w:rsidRDefault="00CF0F56">
      <w:pPr>
        <w:pStyle w:val="a0"/>
        <w:rPr>
          <w:rFonts w:hint="cs"/>
          <w:rtl/>
        </w:rPr>
      </w:pPr>
      <w:r>
        <w:rPr>
          <w:rFonts w:hint="cs"/>
          <w:rtl/>
        </w:rPr>
        <w:t>- - -</w:t>
      </w:r>
    </w:p>
    <w:p w14:paraId="73E747FD" w14:textId="77777777" w:rsidR="00000000" w:rsidRDefault="00CF0F56">
      <w:pPr>
        <w:pStyle w:val="a0"/>
        <w:rPr>
          <w:rFonts w:hint="cs"/>
          <w:rtl/>
        </w:rPr>
      </w:pPr>
    </w:p>
    <w:p w14:paraId="0AC1BD0F" w14:textId="77777777" w:rsidR="00000000" w:rsidRDefault="00CF0F56">
      <w:pPr>
        <w:pStyle w:val="af1"/>
        <w:rPr>
          <w:rtl/>
        </w:rPr>
      </w:pPr>
      <w:r>
        <w:rPr>
          <w:rtl/>
        </w:rPr>
        <w:t>היו"ר</w:t>
      </w:r>
      <w:r>
        <w:rPr>
          <w:rFonts w:hint="cs"/>
          <w:rtl/>
        </w:rPr>
        <w:t xml:space="preserve"> נסים דהן</w:t>
      </w:r>
      <w:r>
        <w:rPr>
          <w:rtl/>
        </w:rPr>
        <w:t>:</w:t>
      </w:r>
    </w:p>
    <w:p w14:paraId="457E9D93" w14:textId="77777777" w:rsidR="00000000" w:rsidRDefault="00CF0F56">
      <w:pPr>
        <w:pStyle w:val="a0"/>
        <w:rPr>
          <w:rtl/>
        </w:rPr>
      </w:pPr>
    </w:p>
    <w:p w14:paraId="256FE1ED" w14:textId="77777777" w:rsidR="00000000" w:rsidRDefault="00CF0F56">
      <w:pPr>
        <w:pStyle w:val="a0"/>
        <w:rPr>
          <w:rFonts w:hint="cs"/>
          <w:rtl/>
        </w:rPr>
      </w:pPr>
      <w:r>
        <w:rPr>
          <w:rFonts w:hint="cs"/>
          <w:rtl/>
        </w:rPr>
        <w:t>חברי הכנסת, אתם מפריעים. חבר הכנסת עסאם מח'ול, חבר הכנסת דהאמשה, אני רוצה לעשות כאן סדר, ואתם מ</w:t>
      </w:r>
      <w:r>
        <w:rPr>
          <w:rFonts w:hint="cs"/>
          <w:rtl/>
        </w:rPr>
        <w:t xml:space="preserve">פריעים. אני אצטרך להוציא אתכם מהמליאה, כי אני מגן עליכם פה ואתם מפריעים. </w:t>
      </w:r>
    </w:p>
    <w:p w14:paraId="503B0C8D" w14:textId="77777777" w:rsidR="00000000" w:rsidRDefault="00CF0F56">
      <w:pPr>
        <w:pStyle w:val="a0"/>
        <w:rPr>
          <w:rFonts w:hint="cs"/>
          <w:rtl/>
        </w:rPr>
      </w:pPr>
    </w:p>
    <w:p w14:paraId="045D53B2" w14:textId="77777777" w:rsidR="00000000" w:rsidRDefault="00CF0F56">
      <w:pPr>
        <w:pStyle w:val="a0"/>
        <w:rPr>
          <w:rFonts w:hint="cs"/>
          <w:rtl/>
        </w:rPr>
      </w:pPr>
      <w:r>
        <w:rPr>
          <w:rFonts w:hint="cs"/>
          <w:rtl/>
        </w:rPr>
        <w:t>אני מבקש ממך, כבוד סגן השר, חברי הכנסת, כמו כל אזרחי המדינה, הערבים שווי זכויות כאן במדינה, ואי-אפשר לפנות אליהם ולומר להם פעם אחר פעם שאין להם מה לעשות כאן. אפשר לומר את מה שאמרת ב</w:t>
      </w:r>
      <w:r>
        <w:rPr>
          <w:rFonts w:hint="cs"/>
          <w:rtl/>
        </w:rPr>
        <w:t>צדק, שאם הם מרגישים מקופחים, שיתלוננו, שיביעו את דבריהם, אבל לא אומרים את זה לאזרחי המדינה.</w:t>
      </w:r>
    </w:p>
    <w:p w14:paraId="0B60784F" w14:textId="77777777" w:rsidR="00000000" w:rsidRDefault="00CF0F56">
      <w:pPr>
        <w:pStyle w:val="a0"/>
        <w:rPr>
          <w:rFonts w:hint="cs"/>
          <w:rtl/>
        </w:rPr>
      </w:pPr>
    </w:p>
    <w:p w14:paraId="0EF41B5C" w14:textId="77777777" w:rsidR="00000000" w:rsidRDefault="00CF0F56">
      <w:pPr>
        <w:pStyle w:val="-"/>
        <w:rPr>
          <w:rtl/>
        </w:rPr>
      </w:pPr>
      <w:bookmarkStart w:id="122" w:name="FS000001029T20_10_2004_12_03_16C"/>
      <w:bookmarkEnd w:id="122"/>
      <w:r>
        <w:rPr>
          <w:rtl/>
        </w:rPr>
        <w:t>סגן שר התעשייה, המסחר והתעסוקה מיכאל רצון:</w:t>
      </w:r>
    </w:p>
    <w:p w14:paraId="45CA55CA" w14:textId="77777777" w:rsidR="00000000" w:rsidRDefault="00CF0F56">
      <w:pPr>
        <w:pStyle w:val="a0"/>
        <w:rPr>
          <w:rtl/>
        </w:rPr>
      </w:pPr>
    </w:p>
    <w:p w14:paraId="7E49F727" w14:textId="77777777" w:rsidR="00000000" w:rsidRDefault="00CF0F56">
      <w:pPr>
        <w:pStyle w:val="a0"/>
        <w:rPr>
          <w:rFonts w:hint="cs"/>
          <w:rtl/>
        </w:rPr>
      </w:pPr>
      <w:r>
        <w:rPr>
          <w:rFonts w:hint="cs"/>
          <w:rtl/>
        </w:rPr>
        <w:t>אדוני היושב-ראש, אתה חושב שאם אני אבקש מהם להתלונן או לא להתלונן, הם ישאלו אותי? אז הם מתלוננים.</w:t>
      </w:r>
    </w:p>
    <w:p w14:paraId="769B8C06" w14:textId="77777777" w:rsidR="00000000" w:rsidRDefault="00CF0F56">
      <w:pPr>
        <w:pStyle w:val="a0"/>
        <w:rPr>
          <w:rFonts w:hint="cs"/>
          <w:rtl/>
        </w:rPr>
      </w:pPr>
    </w:p>
    <w:p w14:paraId="4857C1EF" w14:textId="77777777" w:rsidR="00000000" w:rsidRDefault="00CF0F56">
      <w:pPr>
        <w:pStyle w:val="af1"/>
        <w:rPr>
          <w:rtl/>
        </w:rPr>
      </w:pPr>
      <w:r>
        <w:rPr>
          <w:rtl/>
        </w:rPr>
        <w:t>היו"ר נסים דהן:</w:t>
      </w:r>
    </w:p>
    <w:p w14:paraId="69B7BC1F" w14:textId="77777777" w:rsidR="00000000" w:rsidRDefault="00CF0F56">
      <w:pPr>
        <w:pStyle w:val="a0"/>
        <w:rPr>
          <w:rtl/>
        </w:rPr>
      </w:pPr>
    </w:p>
    <w:p w14:paraId="48B8EA58" w14:textId="77777777" w:rsidR="00000000" w:rsidRDefault="00CF0F56">
      <w:pPr>
        <w:pStyle w:val="a0"/>
        <w:rPr>
          <w:rFonts w:hint="cs"/>
          <w:rtl/>
        </w:rPr>
      </w:pPr>
      <w:r>
        <w:rPr>
          <w:rFonts w:hint="cs"/>
          <w:rtl/>
        </w:rPr>
        <w:t xml:space="preserve">זאת </w:t>
      </w:r>
      <w:r>
        <w:rPr>
          <w:rFonts w:hint="cs"/>
          <w:rtl/>
        </w:rPr>
        <w:t>לפחות שפה פרלמנטרית.</w:t>
      </w:r>
    </w:p>
    <w:p w14:paraId="7903202F" w14:textId="77777777" w:rsidR="00000000" w:rsidRDefault="00CF0F56">
      <w:pPr>
        <w:pStyle w:val="a0"/>
        <w:rPr>
          <w:rFonts w:hint="cs"/>
          <w:rtl/>
        </w:rPr>
      </w:pPr>
    </w:p>
    <w:p w14:paraId="07F6B2B3" w14:textId="77777777" w:rsidR="00000000" w:rsidRDefault="00CF0F56">
      <w:pPr>
        <w:pStyle w:val="af0"/>
        <w:rPr>
          <w:rtl/>
        </w:rPr>
      </w:pPr>
      <w:r>
        <w:rPr>
          <w:rFonts w:hint="eastAsia"/>
          <w:rtl/>
        </w:rPr>
        <w:t>עבד</w:t>
      </w:r>
      <w:r>
        <w:rPr>
          <w:rtl/>
        </w:rPr>
        <w:t>-אלמאלכ דהאמשה (רע"ם):</w:t>
      </w:r>
    </w:p>
    <w:p w14:paraId="1E3227D0" w14:textId="77777777" w:rsidR="00000000" w:rsidRDefault="00CF0F56">
      <w:pPr>
        <w:pStyle w:val="a0"/>
        <w:rPr>
          <w:rFonts w:hint="cs"/>
          <w:rtl/>
        </w:rPr>
      </w:pPr>
    </w:p>
    <w:p w14:paraId="052E258A" w14:textId="77777777" w:rsidR="00000000" w:rsidRDefault="00CF0F56">
      <w:pPr>
        <w:pStyle w:val="a0"/>
        <w:rPr>
          <w:rFonts w:hint="cs"/>
          <w:rtl/>
        </w:rPr>
      </w:pPr>
      <w:r>
        <w:rPr>
          <w:rFonts w:hint="cs"/>
          <w:rtl/>
        </w:rPr>
        <w:t>תלמד איך לדבר.</w:t>
      </w:r>
    </w:p>
    <w:p w14:paraId="5662E3D7" w14:textId="77777777" w:rsidR="00000000" w:rsidRDefault="00CF0F56">
      <w:pPr>
        <w:pStyle w:val="a0"/>
        <w:rPr>
          <w:rFonts w:hint="cs"/>
          <w:rtl/>
        </w:rPr>
      </w:pPr>
    </w:p>
    <w:p w14:paraId="2ACB9E9A" w14:textId="77777777" w:rsidR="00000000" w:rsidRDefault="00CF0F56">
      <w:pPr>
        <w:pStyle w:val="af1"/>
        <w:rPr>
          <w:rtl/>
        </w:rPr>
      </w:pPr>
      <w:r>
        <w:rPr>
          <w:rtl/>
        </w:rPr>
        <w:t>היו"ר</w:t>
      </w:r>
      <w:r>
        <w:rPr>
          <w:rFonts w:hint="cs"/>
          <w:rtl/>
        </w:rPr>
        <w:t xml:space="preserve"> נסים דהן</w:t>
      </w:r>
      <w:r>
        <w:rPr>
          <w:rtl/>
        </w:rPr>
        <w:t>:</w:t>
      </w:r>
    </w:p>
    <w:p w14:paraId="60903836" w14:textId="77777777" w:rsidR="00000000" w:rsidRDefault="00CF0F56">
      <w:pPr>
        <w:pStyle w:val="a0"/>
        <w:rPr>
          <w:rtl/>
        </w:rPr>
      </w:pPr>
    </w:p>
    <w:p w14:paraId="17C94749" w14:textId="77777777" w:rsidR="00000000" w:rsidRDefault="00CF0F56">
      <w:pPr>
        <w:pStyle w:val="a0"/>
        <w:rPr>
          <w:rFonts w:hint="cs"/>
          <w:rtl/>
        </w:rPr>
      </w:pPr>
      <w:r>
        <w:rPr>
          <w:rFonts w:hint="cs"/>
          <w:rtl/>
        </w:rPr>
        <w:t>חבר הכנסת דהאמשה, אני אוציא אותך. אני עושה פה סדר, ואתה מפריע.</w:t>
      </w:r>
    </w:p>
    <w:p w14:paraId="1FC082EE" w14:textId="77777777" w:rsidR="00000000" w:rsidRDefault="00CF0F56">
      <w:pPr>
        <w:pStyle w:val="a0"/>
        <w:rPr>
          <w:rFonts w:hint="cs"/>
          <w:rtl/>
        </w:rPr>
      </w:pPr>
    </w:p>
    <w:p w14:paraId="376B9BE9" w14:textId="77777777" w:rsidR="00000000" w:rsidRDefault="00CF0F56">
      <w:pPr>
        <w:pStyle w:val="-"/>
        <w:rPr>
          <w:rtl/>
        </w:rPr>
      </w:pPr>
      <w:bookmarkStart w:id="123" w:name="FS000001029T20_10_2004_12_03_30C"/>
      <w:bookmarkEnd w:id="123"/>
      <w:r>
        <w:rPr>
          <w:rtl/>
        </w:rPr>
        <w:t>סגן שר התעשייה, המסחר והתעסוקה מיכאל רצון:</w:t>
      </w:r>
    </w:p>
    <w:p w14:paraId="3648FD02" w14:textId="77777777" w:rsidR="00000000" w:rsidRDefault="00CF0F56">
      <w:pPr>
        <w:pStyle w:val="a0"/>
        <w:rPr>
          <w:rtl/>
        </w:rPr>
      </w:pPr>
    </w:p>
    <w:p w14:paraId="291EF485" w14:textId="77777777" w:rsidR="00000000" w:rsidRDefault="00CF0F56">
      <w:pPr>
        <w:pStyle w:val="a0"/>
        <w:rPr>
          <w:rFonts w:hint="cs"/>
          <w:rtl/>
        </w:rPr>
      </w:pPr>
      <w:r>
        <w:rPr>
          <w:rFonts w:hint="cs"/>
          <w:rtl/>
        </w:rPr>
        <w:t xml:space="preserve">חבר הכנסת טאהא, אתה מתלונן על אפליה של יהודים נגד ערבים, אני רוצה </w:t>
      </w:r>
      <w:r>
        <w:rPr>
          <w:rFonts w:hint="cs"/>
          <w:rtl/>
        </w:rPr>
        <w:t>לומר לך שאני לא יודע מאיפה אתה מביא את זה. אם יש אפליה, אדוני היקר, זאת אולי אפליה הפוכה. הבן שלי עושה שלוש שנים שירות צבאי, נלחם כדי להגן על המדינה, ומה עושה הבן שלך באותו זמן? מה הוא עושה בדיוק? מה הוא עושה?</w:t>
      </w:r>
    </w:p>
    <w:p w14:paraId="23974E09" w14:textId="77777777" w:rsidR="00000000" w:rsidRDefault="00CF0F56">
      <w:pPr>
        <w:pStyle w:val="a0"/>
        <w:rPr>
          <w:rFonts w:hint="cs"/>
          <w:rtl/>
        </w:rPr>
      </w:pPr>
    </w:p>
    <w:p w14:paraId="7E998030" w14:textId="77777777" w:rsidR="00000000" w:rsidRDefault="00CF0F56">
      <w:pPr>
        <w:pStyle w:val="af0"/>
        <w:rPr>
          <w:rtl/>
        </w:rPr>
      </w:pPr>
      <w:r>
        <w:rPr>
          <w:rFonts w:hint="eastAsia"/>
          <w:rtl/>
        </w:rPr>
        <w:t>קריאות</w:t>
      </w:r>
      <w:r>
        <w:rPr>
          <w:rtl/>
        </w:rPr>
        <w:t>:</w:t>
      </w:r>
    </w:p>
    <w:p w14:paraId="61D7B83B" w14:textId="77777777" w:rsidR="00000000" w:rsidRDefault="00CF0F56">
      <w:pPr>
        <w:pStyle w:val="a0"/>
        <w:rPr>
          <w:rFonts w:hint="cs"/>
          <w:rtl/>
        </w:rPr>
      </w:pPr>
    </w:p>
    <w:p w14:paraId="2BC3A6F2" w14:textId="77777777" w:rsidR="00000000" w:rsidRDefault="00CF0F56">
      <w:pPr>
        <w:pStyle w:val="a0"/>
        <w:rPr>
          <w:rFonts w:hint="cs"/>
          <w:rtl/>
        </w:rPr>
      </w:pPr>
      <w:r>
        <w:rPr>
          <w:rFonts w:hint="cs"/>
          <w:rtl/>
        </w:rPr>
        <w:t>- - -</w:t>
      </w:r>
    </w:p>
    <w:p w14:paraId="0BE860E4" w14:textId="77777777" w:rsidR="00000000" w:rsidRDefault="00CF0F56">
      <w:pPr>
        <w:pStyle w:val="a0"/>
        <w:rPr>
          <w:rFonts w:hint="cs"/>
          <w:rtl/>
        </w:rPr>
      </w:pPr>
    </w:p>
    <w:p w14:paraId="6CD9CF89" w14:textId="77777777" w:rsidR="00000000" w:rsidRDefault="00CF0F56">
      <w:pPr>
        <w:pStyle w:val="af0"/>
        <w:rPr>
          <w:rtl/>
        </w:rPr>
      </w:pPr>
      <w:r>
        <w:rPr>
          <w:rFonts w:hint="eastAsia"/>
          <w:rtl/>
        </w:rPr>
        <w:t>גאלב</w:t>
      </w:r>
      <w:r>
        <w:rPr>
          <w:rtl/>
        </w:rPr>
        <w:t xml:space="preserve"> מג'אדלה (העבודה-מימד):</w:t>
      </w:r>
    </w:p>
    <w:p w14:paraId="7AFBAA42" w14:textId="77777777" w:rsidR="00000000" w:rsidRDefault="00CF0F56">
      <w:pPr>
        <w:pStyle w:val="a0"/>
        <w:rPr>
          <w:rFonts w:hint="cs"/>
          <w:rtl/>
        </w:rPr>
      </w:pPr>
    </w:p>
    <w:p w14:paraId="23BFB0F8" w14:textId="77777777" w:rsidR="00000000" w:rsidRDefault="00CF0F56">
      <w:pPr>
        <w:pStyle w:val="a0"/>
        <w:rPr>
          <w:rFonts w:hint="cs"/>
          <w:rtl/>
        </w:rPr>
      </w:pPr>
      <w:r>
        <w:rPr>
          <w:rFonts w:hint="cs"/>
          <w:rtl/>
        </w:rPr>
        <w:t>חבר הכנסת דהן, תבקש ממנו לחזור בו. הוא חזר בו?</w:t>
      </w:r>
    </w:p>
    <w:p w14:paraId="0BF4F1D7" w14:textId="77777777" w:rsidR="00000000" w:rsidRDefault="00CF0F56">
      <w:pPr>
        <w:pStyle w:val="a0"/>
        <w:rPr>
          <w:rFonts w:hint="cs"/>
          <w:rtl/>
        </w:rPr>
      </w:pPr>
    </w:p>
    <w:p w14:paraId="4EEE6D1E" w14:textId="77777777" w:rsidR="00000000" w:rsidRDefault="00CF0F56">
      <w:pPr>
        <w:pStyle w:val="-"/>
        <w:rPr>
          <w:rtl/>
        </w:rPr>
      </w:pPr>
      <w:bookmarkStart w:id="124" w:name="FS000001029T20_10_2004_12_03_56C"/>
      <w:bookmarkEnd w:id="124"/>
      <w:r>
        <w:rPr>
          <w:rtl/>
        </w:rPr>
        <w:t>סגן שר התעשייה, המסחר והתעסוקה מיכאל רצון:</w:t>
      </w:r>
    </w:p>
    <w:p w14:paraId="2BDCF197" w14:textId="77777777" w:rsidR="00000000" w:rsidRDefault="00CF0F56">
      <w:pPr>
        <w:pStyle w:val="a0"/>
        <w:rPr>
          <w:rtl/>
        </w:rPr>
      </w:pPr>
    </w:p>
    <w:p w14:paraId="562CF197" w14:textId="77777777" w:rsidR="00000000" w:rsidRDefault="00CF0F56">
      <w:pPr>
        <w:pStyle w:val="a0"/>
        <w:rPr>
          <w:rFonts w:hint="cs"/>
          <w:rtl/>
        </w:rPr>
      </w:pPr>
      <w:r>
        <w:rPr>
          <w:rFonts w:hint="cs"/>
          <w:rtl/>
        </w:rPr>
        <w:t>אם יש אפליה, תמלאו קודם כול את החובות שמוטלות  על כל אזרח במדינה הזאת.</w:t>
      </w:r>
    </w:p>
    <w:p w14:paraId="153D0F7D" w14:textId="77777777" w:rsidR="00000000" w:rsidRDefault="00CF0F56">
      <w:pPr>
        <w:pStyle w:val="a0"/>
        <w:rPr>
          <w:rFonts w:hint="cs"/>
          <w:rtl/>
        </w:rPr>
      </w:pPr>
    </w:p>
    <w:p w14:paraId="6287FBE2" w14:textId="77777777" w:rsidR="00000000" w:rsidRDefault="00CF0F56">
      <w:pPr>
        <w:pStyle w:val="af0"/>
        <w:rPr>
          <w:rtl/>
        </w:rPr>
      </w:pPr>
      <w:r>
        <w:rPr>
          <w:rFonts w:hint="eastAsia"/>
          <w:rtl/>
        </w:rPr>
        <w:t>עבד</w:t>
      </w:r>
      <w:r>
        <w:rPr>
          <w:rtl/>
        </w:rPr>
        <w:t>-אלמאלכ דהאמשה (רע"ם):</w:t>
      </w:r>
    </w:p>
    <w:p w14:paraId="15D70643" w14:textId="77777777" w:rsidR="00000000" w:rsidRDefault="00CF0F56">
      <w:pPr>
        <w:pStyle w:val="a0"/>
        <w:rPr>
          <w:rFonts w:hint="cs"/>
          <w:rtl/>
        </w:rPr>
      </w:pPr>
    </w:p>
    <w:p w14:paraId="75180729" w14:textId="77777777" w:rsidR="00000000" w:rsidRDefault="00CF0F56">
      <w:pPr>
        <w:pStyle w:val="a0"/>
        <w:rPr>
          <w:rFonts w:hint="cs"/>
          <w:rtl/>
        </w:rPr>
      </w:pPr>
      <w:r>
        <w:rPr>
          <w:rFonts w:hint="cs"/>
          <w:rtl/>
        </w:rPr>
        <w:t>- - -</w:t>
      </w:r>
    </w:p>
    <w:p w14:paraId="35D7B365" w14:textId="77777777" w:rsidR="00000000" w:rsidRDefault="00CF0F56">
      <w:pPr>
        <w:pStyle w:val="a0"/>
        <w:rPr>
          <w:rFonts w:hint="cs"/>
          <w:rtl/>
        </w:rPr>
      </w:pPr>
    </w:p>
    <w:p w14:paraId="2F09FB24" w14:textId="77777777" w:rsidR="00000000" w:rsidRDefault="00CF0F56">
      <w:pPr>
        <w:pStyle w:val="af1"/>
        <w:rPr>
          <w:rtl/>
        </w:rPr>
      </w:pPr>
      <w:r>
        <w:rPr>
          <w:rtl/>
        </w:rPr>
        <w:t>היו"ר נסים דהן:</w:t>
      </w:r>
    </w:p>
    <w:p w14:paraId="2CF45890" w14:textId="77777777" w:rsidR="00000000" w:rsidRDefault="00CF0F56">
      <w:pPr>
        <w:pStyle w:val="a0"/>
        <w:rPr>
          <w:rtl/>
        </w:rPr>
      </w:pPr>
    </w:p>
    <w:p w14:paraId="34F666E7" w14:textId="77777777" w:rsidR="00000000" w:rsidRDefault="00CF0F56">
      <w:pPr>
        <w:pStyle w:val="a0"/>
        <w:rPr>
          <w:rFonts w:hint="cs"/>
          <w:rtl/>
        </w:rPr>
      </w:pPr>
      <w:r>
        <w:rPr>
          <w:rFonts w:hint="cs"/>
          <w:rtl/>
        </w:rPr>
        <w:t>חבר הכנסת דהאמשה, שמענו אותך.</w:t>
      </w:r>
    </w:p>
    <w:p w14:paraId="6BD6768B" w14:textId="77777777" w:rsidR="00000000" w:rsidRDefault="00CF0F56">
      <w:pPr>
        <w:pStyle w:val="a0"/>
        <w:rPr>
          <w:rFonts w:hint="cs"/>
          <w:rtl/>
        </w:rPr>
      </w:pPr>
    </w:p>
    <w:p w14:paraId="1D8EAF67" w14:textId="77777777" w:rsidR="00000000" w:rsidRDefault="00CF0F56">
      <w:pPr>
        <w:pStyle w:val="-"/>
        <w:rPr>
          <w:rtl/>
        </w:rPr>
      </w:pPr>
      <w:bookmarkStart w:id="125" w:name="FS000001029T20_10_2004_12_57_28C"/>
      <w:bookmarkEnd w:id="125"/>
      <w:r>
        <w:rPr>
          <w:rtl/>
        </w:rPr>
        <w:t>סגן שר התע</w:t>
      </w:r>
      <w:r>
        <w:rPr>
          <w:rtl/>
        </w:rPr>
        <w:t>שייה, המסחר והתעסוקה מיכאל רצון:</w:t>
      </w:r>
    </w:p>
    <w:p w14:paraId="05EBD478" w14:textId="77777777" w:rsidR="00000000" w:rsidRDefault="00CF0F56">
      <w:pPr>
        <w:pStyle w:val="a0"/>
        <w:rPr>
          <w:rtl/>
        </w:rPr>
      </w:pPr>
    </w:p>
    <w:p w14:paraId="4342AF19" w14:textId="77777777" w:rsidR="00000000" w:rsidRDefault="00CF0F56">
      <w:pPr>
        <w:pStyle w:val="a0"/>
        <w:rPr>
          <w:rFonts w:hint="cs"/>
          <w:rtl/>
        </w:rPr>
      </w:pPr>
      <w:r>
        <w:rPr>
          <w:rFonts w:hint="cs"/>
          <w:rtl/>
        </w:rPr>
        <w:t>תמלאו את כל החובות שיש במדינה הזאת, שחייב בהן כל אזרח. תעשו שירות לאומי.</w:t>
      </w:r>
    </w:p>
    <w:p w14:paraId="70443210" w14:textId="77777777" w:rsidR="00000000" w:rsidRDefault="00CF0F56">
      <w:pPr>
        <w:pStyle w:val="a0"/>
        <w:rPr>
          <w:rFonts w:hint="cs"/>
          <w:rtl/>
        </w:rPr>
      </w:pPr>
    </w:p>
    <w:p w14:paraId="034183CE" w14:textId="77777777" w:rsidR="00000000" w:rsidRDefault="00CF0F56">
      <w:pPr>
        <w:pStyle w:val="af0"/>
        <w:rPr>
          <w:rtl/>
        </w:rPr>
      </w:pPr>
      <w:r>
        <w:rPr>
          <w:rFonts w:hint="eastAsia"/>
          <w:rtl/>
        </w:rPr>
        <w:t>עבד</w:t>
      </w:r>
      <w:r>
        <w:rPr>
          <w:rtl/>
        </w:rPr>
        <w:t>-אלמאלכ דהאמשה (רע"ם):</w:t>
      </w:r>
    </w:p>
    <w:p w14:paraId="036A3036" w14:textId="77777777" w:rsidR="00000000" w:rsidRDefault="00CF0F56">
      <w:pPr>
        <w:pStyle w:val="a0"/>
        <w:rPr>
          <w:rFonts w:hint="cs"/>
          <w:rtl/>
        </w:rPr>
      </w:pPr>
    </w:p>
    <w:p w14:paraId="1BC827D7" w14:textId="77777777" w:rsidR="00000000" w:rsidRDefault="00CF0F56">
      <w:pPr>
        <w:pStyle w:val="a0"/>
        <w:rPr>
          <w:rFonts w:hint="cs"/>
          <w:rtl/>
        </w:rPr>
      </w:pPr>
      <w:r>
        <w:rPr>
          <w:rFonts w:hint="cs"/>
          <w:rtl/>
        </w:rPr>
        <w:t>גם לא רוצים.</w:t>
      </w:r>
    </w:p>
    <w:p w14:paraId="68AD319E" w14:textId="77777777" w:rsidR="00000000" w:rsidRDefault="00CF0F56">
      <w:pPr>
        <w:pStyle w:val="a0"/>
        <w:rPr>
          <w:rFonts w:hint="cs"/>
          <w:rtl/>
        </w:rPr>
      </w:pPr>
    </w:p>
    <w:p w14:paraId="57557923" w14:textId="77777777" w:rsidR="00000000" w:rsidRDefault="00CF0F56">
      <w:pPr>
        <w:pStyle w:val="-"/>
        <w:rPr>
          <w:rtl/>
        </w:rPr>
      </w:pPr>
      <w:bookmarkStart w:id="126" w:name="FS000000549T20_10_2004_14_09_25C"/>
      <w:bookmarkStart w:id="127" w:name="FS000001029T20_10_2004_14_09_34"/>
      <w:bookmarkStart w:id="128" w:name="FS000001029T20_10_2004_14_09_38C"/>
      <w:r>
        <w:rPr>
          <w:rFonts w:hint="eastAsia"/>
          <w:rtl/>
        </w:rPr>
        <w:t>סגן</w:t>
      </w:r>
      <w:r>
        <w:rPr>
          <w:rtl/>
        </w:rPr>
        <w:t xml:space="preserve"> שר התעשייה, המסחר והתעסוקה מיכאל רצון:</w:t>
      </w:r>
    </w:p>
    <w:p w14:paraId="05152A1B" w14:textId="77777777" w:rsidR="00000000" w:rsidRDefault="00CF0F56">
      <w:pPr>
        <w:pStyle w:val="a0"/>
        <w:rPr>
          <w:rtl/>
        </w:rPr>
      </w:pPr>
    </w:p>
    <w:bookmarkEnd w:id="126"/>
    <w:bookmarkEnd w:id="127"/>
    <w:bookmarkEnd w:id="128"/>
    <w:p w14:paraId="17FD00FD" w14:textId="77777777" w:rsidR="00000000" w:rsidRDefault="00CF0F56">
      <w:pPr>
        <w:pStyle w:val="a0"/>
        <w:rPr>
          <w:rFonts w:hint="cs"/>
          <w:rtl/>
        </w:rPr>
      </w:pPr>
      <w:r>
        <w:rPr>
          <w:rFonts w:hint="cs"/>
          <w:rtl/>
        </w:rPr>
        <w:t>אתם יכולים, לא חייבים. אתם גם לא חייבים לקבל כלום.</w:t>
      </w:r>
    </w:p>
    <w:p w14:paraId="601B9FB5" w14:textId="77777777" w:rsidR="00000000" w:rsidRDefault="00CF0F56">
      <w:pPr>
        <w:pStyle w:val="a0"/>
        <w:rPr>
          <w:rFonts w:hint="cs"/>
          <w:rtl/>
        </w:rPr>
      </w:pPr>
    </w:p>
    <w:p w14:paraId="1ECACCA1" w14:textId="77777777" w:rsidR="00000000" w:rsidRDefault="00CF0F56">
      <w:pPr>
        <w:pStyle w:val="af0"/>
        <w:rPr>
          <w:rtl/>
        </w:rPr>
      </w:pPr>
      <w:r>
        <w:rPr>
          <w:rFonts w:hint="eastAsia"/>
          <w:rtl/>
        </w:rPr>
        <w:t>קריאות</w:t>
      </w:r>
      <w:r>
        <w:rPr>
          <w:rtl/>
        </w:rPr>
        <w:t>:</w:t>
      </w:r>
    </w:p>
    <w:p w14:paraId="65190937" w14:textId="77777777" w:rsidR="00000000" w:rsidRDefault="00CF0F56">
      <w:pPr>
        <w:pStyle w:val="a0"/>
        <w:rPr>
          <w:rFonts w:hint="cs"/>
          <w:rtl/>
        </w:rPr>
      </w:pPr>
    </w:p>
    <w:p w14:paraId="0C835CD3" w14:textId="77777777" w:rsidR="00000000" w:rsidRDefault="00CF0F56">
      <w:pPr>
        <w:pStyle w:val="a0"/>
        <w:rPr>
          <w:rFonts w:hint="cs"/>
          <w:rtl/>
        </w:rPr>
      </w:pPr>
      <w:r>
        <w:rPr>
          <w:rFonts w:hint="cs"/>
          <w:rtl/>
        </w:rPr>
        <w:t xml:space="preserve">- </w:t>
      </w:r>
      <w:r>
        <w:rPr>
          <w:rFonts w:hint="cs"/>
          <w:rtl/>
        </w:rPr>
        <w:t>- -</w:t>
      </w:r>
    </w:p>
    <w:p w14:paraId="268CB5F6" w14:textId="77777777" w:rsidR="00000000" w:rsidRDefault="00CF0F56">
      <w:pPr>
        <w:pStyle w:val="a0"/>
        <w:rPr>
          <w:rFonts w:hint="cs"/>
          <w:rtl/>
        </w:rPr>
      </w:pPr>
    </w:p>
    <w:p w14:paraId="7F2D77C1" w14:textId="77777777" w:rsidR="00000000" w:rsidRDefault="00CF0F56">
      <w:pPr>
        <w:pStyle w:val="-"/>
        <w:rPr>
          <w:rtl/>
        </w:rPr>
      </w:pPr>
      <w:bookmarkStart w:id="129" w:name="FS000001029T20_10_2004_13_00_43C"/>
      <w:bookmarkEnd w:id="129"/>
      <w:r>
        <w:rPr>
          <w:rtl/>
        </w:rPr>
        <w:t>סגן שר התעשייה, המסחר והתעסוקה מיכאל רצון:</w:t>
      </w:r>
    </w:p>
    <w:p w14:paraId="0E581BB4" w14:textId="77777777" w:rsidR="00000000" w:rsidRDefault="00CF0F56">
      <w:pPr>
        <w:pStyle w:val="a0"/>
        <w:rPr>
          <w:rtl/>
        </w:rPr>
      </w:pPr>
    </w:p>
    <w:p w14:paraId="652B9424" w14:textId="77777777" w:rsidR="00000000" w:rsidRDefault="00CF0F56">
      <w:pPr>
        <w:pStyle w:val="a0"/>
        <w:rPr>
          <w:rFonts w:hint="cs"/>
          <w:rtl/>
        </w:rPr>
      </w:pPr>
      <w:r>
        <w:rPr>
          <w:rFonts w:hint="cs"/>
          <w:rtl/>
        </w:rPr>
        <w:t>אתם לא חייבים לקבל כלום.</w:t>
      </w:r>
    </w:p>
    <w:p w14:paraId="53DF1B6B" w14:textId="77777777" w:rsidR="00000000" w:rsidRDefault="00CF0F56">
      <w:pPr>
        <w:pStyle w:val="a0"/>
        <w:rPr>
          <w:rFonts w:hint="cs"/>
          <w:rtl/>
        </w:rPr>
      </w:pPr>
    </w:p>
    <w:p w14:paraId="312BB8C1" w14:textId="77777777" w:rsidR="00000000" w:rsidRDefault="00CF0F56">
      <w:pPr>
        <w:pStyle w:val="af0"/>
        <w:rPr>
          <w:rtl/>
        </w:rPr>
      </w:pPr>
      <w:r>
        <w:rPr>
          <w:rFonts w:hint="eastAsia"/>
          <w:rtl/>
        </w:rPr>
        <w:t>גאלב</w:t>
      </w:r>
      <w:r>
        <w:rPr>
          <w:rtl/>
        </w:rPr>
        <w:t xml:space="preserve"> מג'אדלה (העבודה-מימד):</w:t>
      </w:r>
    </w:p>
    <w:p w14:paraId="755B98A1" w14:textId="77777777" w:rsidR="00000000" w:rsidRDefault="00CF0F56">
      <w:pPr>
        <w:pStyle w:val="a0"/>
        <w:rPr>
          <w:rFonts w:hint="cs"/>
          <w:rtl/>
        </w:rPr>
      </w:pPr>
    </w:p>
    <w:p w14:paraId="55FB547E" w14:textId="77777777" w:rsidR="00000000" w:rsidRDefault="00CF0F56">
      <w:pPr>
        <w:pStyle w:val="a0"/>
        <w:rPr>
          <w:rFonts w:hint="cs"/>
          <w:rtl/>
        </w:rPr>
      </w:pPr>
      <w:r>
        <w:rPr>
          <w:rFonts w:hint="cs"/>
          <w:rtl/>
        </w:rPr>
        <w:t>מה עושה חרדי?</w:t>
      </w:r>
    </w:p>
    <w:p w14:paraId="25E5574B" w14:textId="77777777" w:rsidR="00000000" w:rsidRDefault="00CF0F56">
      <w:pPr>
        <w:pStyle w:val="a0"/>
        <w:rPr>
          <w:rFonts w:hint="cs"/>
          <w:rtl/>
        </w:rPr>
      </w:pPr>
    </w:p>
    <w:p w14:paraId="6A5292D6" w14:textId="77777777" w:rsidR="00000000" w:rsidRDefault="00CF0F56">
      <w:pPr>
        <w:pStyle w:val="af0"/>
        <w:rPr>
          <w:rtl/>
        </w:rPr>
      </w:pPr>
      <w:r>
        <w:rPr>
          <w:rFonts w:hint="eastAsia"/>
          <w:rtl/>
        </w:rPr>
        <w:t>ואסל</w:t>
      </w:r>
      <w:r>
        <w:rPr>
          <w:rtl/>
        </w:rPr>
        <w:t xml:space="preserve"> טאהא (בל"ד):</w:t>
      </w:r>
    </w:p>
    <w:p w14:paraId="7CD81D97" w14:textId="77777777" w:rsidR="00000000" w:rsidRDefault="00CF0F56">
      <w:pPr>
        <w:pStyle w:val="a0"/>
        <w:rPr>
          <w:rFonts w:hint="cs"/>
          <w:rtl/>
        </w:rPr>
      </w:pPr>
    </w:p>
    <w:p w14:paraId="09F421BF" w14:textId="77777777" w:rsidR="00000000" w:rsidRDefault="00CF0F56">
      <w:pPr>
        <w:pStyle w:val="a0"/>
        <w:rPr>
          <w:rFonts w:hint="cs"/>
          <w:rtl/>
        </w:rPr>
      </w:pPr>
      <w:r>
        <w:rPr>
          <w:rFonts w:hint="cs"/>
          <w:rtl/>
        </w:rPr>
        <w:t>אין קשר. במדינה דמוקרטית, אין קשר.</w:t>
      </w:r>
    </w:p>
    <w:p w14:paraId="75BF4179" w14:textId="77777777" w:rsidR="00000000" w:rsidRDefault="00CF0F56">
      <w:pPr>
        <w:pStyle w:val="af0"/>
        <w:rPr>
          <w:rFonts w:hint="cs"/>
          <w:rtl/>
        </w:rPr>
      </w:pPr>
    </w:p>
    <w:p w14:paraId="453FBBCA" w14:textId="77777777" w:rsidR="00000000" w:rsidRDefault="00CF0F56">
      <w:pPr>
        <w:pStyle w:val="af0"/>
        <w:rPr>
          <w:rtl/>
        </w:rPr>
      </w:pPr>
      <w:r>
        <w:rPr>
          <w:rFonts w:hint="eastAsia"/>
          <w:rtl/>
        </w:rPr>
        <w:t>טלב</w:t>
      </w:r>
      <w:r>
        <w:rPr>
          <w:rtl/>
        </w:rPr>
        <w:t xml:space="preserve"> אלסאנע (רע"ם):</w:t>
      </w:r>
    </w:p>
    <w:p w14:paraId="3913FF89" w14:textId="77777777" w:rsidR="00000000" w:rsidRDefault="00CF0F56">
      <w:pPr>
        <w:pStyle w:val="a0"/>
        <w:rPr>
          <w:rFonts w:hint="cs"/>
          <w:rtl/>
        </w:rPr>
      </w:pPr>
    </w:p>
    <w:p w14:paraId="4F3F0BBA" w14:textId="77777777" w:rsidR="00000000" w:rsidRDefault="00CF0F56">
      <w:pPr>
        <w:pStyle w:val="a0"/>
        <w:rPr>
          <w:rFonts w:hint="cs"/>
          <w:rtl/>
        </w:rPr>
      </w:pPr>
      <w:r>
        <w:rPr>
          <w:rFonts w:hint="cs"/>
          <w:rtl/>
        </w:rPr>
        <w:t>מה זה קשור?</w:t>
      </w:r>
    </w:p>
    <w:p w14:paraId="40B1BA0F" w14:textId="77777777" w:rsidR="00000000" w:rsidRDefault="00CF0F56">
      <w:pPr>
        <w:pStyle w:val="a0"/>
        <w:rPr>
          <w:rFonts w:hint="cs"/>
          <w:rtl/>
        </w:rPr>
      </w:pPr>
    </w:p>
    <w:p w14:paraId="7D3BA2F8" w14:textId="77777777" w:rsidR="00000000" w:rsidRDefault="00CF0F56">
      <w:pPr>
        <w:pStyle w:val="af0"/>
        <w:rPr>
          <w:rtl/>
        </w:rPr>
      </w:pPr>
      <w:r>
        <w:rPr>
          <w:rFonts w:hint="eastAsia"/>
          <w:rtl/>
        </w:rPr>
        <w:t>עבד</w:t>
      </w:r>
      <w:r>
        <w:rPr>
          <w:rtl/>
        </w:rPr>
        <w:t>-אלמאלכ דהאמשה (רע"ם):</w:t>
      </w:r>
    </w:p>
    <w:p w14:paraId="73E7F5E8" w14:textId="77777777" w:rsidR="00000000" w:rsidRDefault="00CF0F56">
      <w:pPr>
        <w:pStyle w:val="a0"/>
        <w:rPr>
          <w:rFonts w:hint="cs"/>
          <w:rtl/>
        </w:rPr>
      </w:pPr>
    </w:p>
    <w:p w14:paraId="24D1C230" w14:textId="77777777" w:rsidR="00000000" w:rsidRDefault="00CF0F56">
      <w:pPr>
        <w:pStyle w:val="a0"/>
        <w:rPr>
          <w:rFonts w:hint="cs"/>
          <w:rtl/>
        </w:rPr>
      </w:pPr>
      <w:r>
        <w:rPr>
          <w:rFonts w:hint="cs"/>
          <w:rtl/>
        </w:rPr>
        <w:t xml:space="preserve">יותר ממך אנחנו ממלאים </w:t>
      </w:r>
      <w:r>
        <w:rPr>
          <w:rFonts w:hint="cs"/>
          <w:rtl/>
        </w:rPr>
        <w:t>חובות.</w:t>
      </w:r>
    </w:p>
    <w:p w14:paraId="1E137D7D" w14:textId="77777777" w:rsidR="00000000" w:rsidRDefault="00CF0F56">
      <w:pPr>
        <w:pStyle w:val="a0"/>
        <w:rPr>
          <w:rFonts w:hint="cs"/>
          <w:rtl/>
        </w:rPr>
      </w:pPr>
    </w:p>
    <w:p w14:paraId="6CC1D3EA" w14:textId="77777777" w:rsidR="00000000" w:rsidRDefault="00CF0F56">
      <w:pPr>
        <w:pStyle w:val="af0"/>
        <w:rPr>
          <w:rtl/>
        </w:rPr>
      </w:pPr>
      <w:r>
        <w:rPr>
          <w:rFonts w:hint="eastAsia"/>
          <w:rtl/>
        </w:rPr>
        <w:t>עסאם</w:t>
      </w:r>
      <w:r>
        <w:rPr>
          <w:rtl/>
        </w:rPr>
        <w:t xml:space="preserve"> מח'ול (חד"ש-תע"ל):</w:t>
      </w:r>
    </w:p>
    <w:p w14:paraId="62EB97FD" w14:textId="77777777" w:rsidR="00000000" w:rsidRDefault="00CF0F56">
      <w:pPr>
        <w:pStyle w:val="a0"/>
        <w:rPr>
          <w:rtl/>
        </w:rPr>
      </w:pPr>
    </w:p>
    <w:p w14:paraId="0332B8FA" w14:textId="77777777" w:rsidR="00000000" w:rsidRDefault="00CF0F56">
      <w:pPr>
        <w:pStyle w:val="a0"/>
        <w:rPr>
          <w:rFonts w:hint="cs"/>
          <w:rtl/>
        </w:rPr>
      </w:pPr>
      <w:r>
        <w:rPr>
          <w:rFonts w:hint="cs"/>
          <w:rtl/>
        </w:rPr>
        <w:t>אתה נוקט מדיניות של הענשה - - -</w:t>
      </w:r>
    </w:p>
    <w:p w14:paraId="4BEF1028" w14:textId="77777777" w:rsidR="00000000" w:rsidRDefault="00CF0F56">
      <w:pPr>
        <w:pStyle w:val="a0"/>
        <w:rPr>
          <w:rFonts w:hint="cs"/>
          <w:rtl/>
        </w:rPr>
      </w:pPr>
    </w:p>
    <w:p w14:paraId="2D4BB75C" w14:textId="77777777" w:rsidR="00000000" w:rsidRDefault="00CF0F56">
      <w:pPr>
        <w:pStyle w:val="af1"/>
        <w:rPr>
          <w:rtl/>
        </w:rPr>
      </w:pPr>
      <w:r>
        <w:rPr>
          <w:rtl/>
        </w:rPr>
        <w:t>היו"ר נסים דהן:</w:t>
      </w:r>
    </w:p>
    <w:p w14:paraId="4CC61352" w14:textId="77777777" w:rsidR="00000000" w:rsidRDefault="00CF0F56">
      <w:pPr>
        <w:pStyle w:val="a0"/>
        <w:rPr>
          <w:rtl/>
        </w:rPr>
      </w:pPr>
    </w:p>
    <w:p w14:paraId="65E014E4" w14:textId="77777777" w:rsidR="00000000" w:rsidRDefault="00CF0F56">
      <w:pPr>
        <w:pStyle w:val="a0"/>
        <w:rPr>
          <w:rFonts w:hint="cs"/>
          <w:rtl/>
        </w:rPr>
      </w:pPr>
      <w:r>
        <w:rPr>
          <w:rFonts w:hint="cs"/>
          <w:rtl/>
        </w:rPr>
        <w:t>חבר הכנסת עסאם מח'ול, אני קורא אותך לסדר בפעם הראשונה. קריאת ביניים זה סביר, אבל לא ויכוח.</w:t>
      </w:r>
    </w:p>
    <w:p w14:paraId="608E6271" w14:textId="77777777" w:rsidR="00000000" w:rsidRDefault="00CF0F56">
      <w:pPr>
        <w:pStyle w:val="a0"/>
        <w:rPr>
          <w:rFonts w:hint="cs"/>
          <w:rtl/>
        </w:rPr>
      </w:pPr>
    </w:p>
    <w:p w14:paraId="51636D4E" w14:textId="77777777" w:rsidR="00000000" w:rsidRDefault="00CF0F56">
      <w:pPr>
        <w:pStyle w:val="af0"/>
        <w:rPr>
          <w:rtl/>
        </w:rPr>
      </w:pPr>
      <w:r>
        <w:rPr>
          <w:rFonts w:hint="eastAsia"/>
          <w:rtl/>
        </w:rPr>
        <w:t>גאלב</w:t>
      </w:r>
      <w:r>
        <w:rPr>
          <w:rtl/>
        </w:rPr>
        <w:t xml:space="preserve"> מג'אדלה (העבודה-מימד):</w:t>
      </w:r>
    </w:p>
    <w:p w14:paraId="6E652485" w14:textId="77777777" w:rsidR="00000000" w:rsidRDefault="00CF0F56">
      <w:pPr>
        <w:pStyle w:val="a0"/>
        <w:rPr>
          <w:rFonts w:hint="cs"/>
          <w:rtl/>
        </w:rPr>
      </w:pPr>
    </w:p>
    <w:p w14:paraId="393704B1" w14:textId="77777777" w:rsidR="00000000" w:rsidRDefault="00CF0F56">
      <w:pPr>
        <w:pStyle w:val="a0"/>
        <w:rPr>
          <w:rFonts w:hint="cs"/>
          <w:rtl/>
        </w:rPr>
      </w:pPr>
      <w:r>
        <w:rPr>
          <w:rFonts w:hint="cs"/>
          <w:rtl/>
        </w:rPr>
        <w:t>אדוני היושב-ראש, הוא מפנה את השאלה גם לחרדים שלא הול</w:t>
      </w:r>
      <w:r>
        <w:rPr>
          <w:rFonts w:hint="cs"/>
          <w:rtl/>
        </w:rPr>
        <w:t xml:space="preserve">כים לצבא? </w:t>
      </w:r>
    </w:p>
    <w:p w14:paraId="0EBBD63E" w14:textId="77777777" w:rsidR="00000000" w:rsidRDefault="00CF0F56">
      <w:pPr>
        <w:pStyle w:val="a0"/>
        <w:rPr>
          <w:rFonts w:hint="cs"/>
          <w:rtl/>
        </w:rPr>
      </w:pPr>
    </w:p>
    <w:p w14:paraId="5716B721" w14:textId="77777777" w:rsidR="00000000" w:rsidRDefault="00CF0F56">
      <w:pPr>
        <w:pStyle w:val="af1"/>
        <w:rPr>
          <w:rtl/>
        </w:rPr>
      </w:pPr>
      <w:r>
        <w:rPr>
          <w:rtl/>
        </w:rPr>
        <w:t>היו"ר נסים דהן:</w:t>
      </w:r>
    </w:p>
    <w:p w14:paraId="1D7C4615" w14:textId="77777777" w:rsidR="00000000" w:rsidRDefault="00CF0F56">
      <w:pPr>
        <w:pStyle w:val="a0"/>
        <w:rPr>
          <w:rtl/>
        </w:rPr>
      </w:pPr>
    </w:p>
    <w:p w14:paraId="439945FB" w14:textId="77777777" w:rsidR="00000000" w:rsidRDefault="00CF0F56">
      <w:pPr>
        <w:pStyle w:val="a0"/>
        <w:rPr>
          <w:rFonts w:hint="cs"/>
          <w:rtl/>
        </w:rPr>
      </w:pPr>
      <w:r>
        <w:rPr>
          <w:rFonts w:hint="cs"/>
          <w:rtl/>
        </w:rPr>
        <w:t>קריאתך נשמעה.</w:t>
      </w:r>
    </w:p>
    <w:p w14:paraId="6A1E8A6B" w14:textId="77777777" w:rsidR="00000000" w:rsidRDefault="00CF0F56">
      <w:pPr>
        <w:pStyle w:val="a0"/>
        <w:rPr>
          <w:rFonts w:hint="cs"/>
          <w:rtl/>
        </w:rPr>
      </w:pPr>
    </w:p>
    <w:p w14:paraId="30B11BB7" w14:textId="77777777" w:rsidR="00000000" w:rsidRDefault="00CF0F56">
      <w:pPr>
        <w:pStyle w:val="af0"/>
        <w:rPr>
          <w:rtl/>
        </w:rPr>
      </w:pPr>
      <w:r>
        <w:rPr>
          <w:rFonts w:hint="eastAsia"/>
          <w:rtl/>
        </w:rPr>
        <w:t>גאלב</w:t>
      </w:r>
      <w:r>
        <w:rPr>
          <w:rtl/>
        </w:rPr>
        <w:t xml:space="preserve"> מג'אדלה (העבודה-מימד):</w:t>
      </w:r>
    </w:p>
    <w:p w14:paraId="15810417" w14:textId="77777777" w:rsidR="00000000" w:rsidRDefault="00CF0F56">
      <w:pPr>
        <w:pStyle w:val="a0"/>
        <w:rPr>
          <w:rFonts w:hint="cs"/>
          <w:rtl/>
        </w:rPr>
      </w:pPr>
    </w:p>
    <w:p w14:paraId="11869A36" w14:textId="77777777" w:rsidR="00000000" w:rsidRDefault="00CF0F56">
      <w:pPr>
        <w:pStyle w:val="a0"/>
        <w:rPr>
          <w:rFonts w:hint="cs"/>
          <w:rtl/>
        </w:rPr>
      </w:pPr>
      <w:r>
        <w:rPr>
          <w:rFonts w:hint="cs"/>
          <w:rtl/>
        </w:rPr>
        <w:t xml:space="preserve">השאלה שלי היא, האם הוא מפנה את זה גם לחרדים שלא הולכים לצבא. </w:t>
      </w:r>
    </w:p>
    <w:p w14:paraId="73D6B167" w14:textId="77777777" w:rsidR="00000000" w:rsidRDefault="00CF0F56">
      <w:pPr>
        <w:pStyle w:val="a0"/>
        <w:rPr>
          <w:rFonts w:hint="cs"/>
          <w:rtl/>
        </w:rPr>
      </w:pPr>
    </w:p>
    <w:p w14:paraId="0E60A792" w14:textId="77777777" w:rsidR="00000000" w:rsidRDefault="00CF0F56">
      <w:pPr>
        <w:pStyle w:val="-"/>
        <w:rPr>
          <w:rtl/>
        </w:rPr>
      </w:pPr>
      <w:bookmarkStart w:id="130" w:name="FS000001029T20_10_2004_13_03_09C"/>
      <w:bookmarkEnd w:id="130"/>
      <w:r>
        <w:rPr>
          <w:rtl/>
        </w:rPr>
        <w:t>סגן שר התעשייה, המסחר והתעסוקה מיכאל רצון:</w:t>
      </w:r>
    </w:p>
    <w:p w14:paraId="2D0935ED" w14:textId="77777777" w:rsidR="00000000" w:rsidRDefault="00CF0F56">
      <w:pPr>
        <w:pStyle w:val="a0"/>
        <w:rPr>
          <w:rtl/>
        </w:rPr>
      </w:pPr>
    </w:p>
    <w:p w14:paraId="55668D2D" w14:textId="77777777" w:rsidR="00000000" w:rsidRDefault="00CF0F56">
      <w:pPr>
        <w:pStyle w:val="a0"/>
        <w:rPr>
          <w:rFonts w:hint="cs"/>
          <w:rtl/>
        </w:rPr>
      </w:pPr>
      <w:r>
        <w:rPr>
          <w:rFonts w:hint="cs"/>
          <w:rtl/>
        </w:rPr>
        <w:t>אדוני היקר, תבדוק בדוחות.</w:t>
      </w:r>
    </w:p>
    <w:p w14:paraId="5A42ED82" w14:textId="77777777" w:rsidR="00000000" w:rsidRDefault="00CF0F56">
      <w:pPr>
        <w:pStyle w:val="a0"/>
        <w:rPr>
          <w:rFonts w:hint="cs"/>
          <w:rtl/>
        </w:rPr>
      </w:pPr>
    </w:p>
    <w:p w14:paraId="549E7F39" w14:textId="77777777" w:rsidR="00000000" w:rsidRDefault="00CF0F56">
      <w:pPr>
        <w:pStyle w:val="af0"/>
        <w:rPr>
          <w:rtl/>
        </w:rPr>
      </w:pPr>
      <w:r>
        <w:rPr>
          <w:rFonts w:hint="eastAsia"/>
          <w:rtl/>
        </w:rPr>
        <w:t>גאלב</w:t>
      </w:r>
      <w:r>
        <w:rPr>
          <w:rtl/>
        </w:rPr>
        <w:t xml:space="preserve"> מג'אדלה (העבודה-מימד):</w:t>
      </w:r>
    </w:p>
    <w:p w14:paraId="5F83963B" w14:textId="77777777" w:rsidR="00000000" w:rsidRDefault="00CF0F56">
      <w:pPr>
        <w:pStyle w:val="a0"/>
        <w:rPr>
          <w:rFonts w:hint="cs"/>
          <w:rtl/>
        </w:rPr>
      </w:pPr>
    </w:p>
    <w:p w14:paraId="56273E2F" w14:textId="77777777" w:rsidR="00000000" w:rsidRDefault="00CF0F56">
      <w:pPr>
        <w:pStyle w:val="a0"/>
        <w:rPr>
          <w:rFonts w:hint="cs"/>
          <w:rtl/>
        </w:rPr>
      </w:pPr>
      <w:r>
        <w:rPr>
          <w:rFonts w:hint="cs"/>
          <w:rtl/>
        </w:rPr>
        <w:t>ביקשת ממנו לחזור בו?</w:t>
      </w:r>
      <w:r>
        <w:rPr>
          <w:rFonts w:hint="cs"/>
          <w:rtl/>
        </w:rPr>
        <w:t xml:space="preserve"> </w:t>
      </w:r>
    </w:p>
    <w:p w14:paraId="3A89685E" w14:textId="77777777" w:rsidR="00000000" w:rsidRDefault="00CF0F56">
      <w:pPr>
        <w:pStyle w:val="a0"/>
        <w:rPr>
          <w:rFonts w:hint="cs"/>
          <w:rtl/>
        </w:rPr>
      </w:pPr>
    </w:p>
    <w:p w14:paraId="4475A914" w14:textId="77777777" w:rsidR="00000000" w:rsidRDefault="00CF0F56">
      <w:pPr>
        <w:pStyle w:val="af1"/>
        <w:rPr>
          <w:rtl/>
        </w:rPr>
      </w:pPr>
      <w:r>
        <w:rPr>
          <w:rtl/>
        </w:rPr>
        <w:t>היו"ר נסים דהן:</w:t>
      </w:r>
    </w:p>
    <w:p w14:paraId="70E43051" w14:textId="77777777" w:rsidR="00000000" w:rsidRDefault="00CF0F56">
      <w:pPr>
        <w:pStyle w:val="a0"/>
        <w:rPr>
          <w:rtl/>
        </w:rPr>
      </w:pPr>
    </w:p>
    <w:p w14:paraId="7D1E7B46" w14:textId="77777777" w:rsidR="00000000" w:rsidRDefault="00CF0F56">
      <w:pPr>
        <w:pStyle w:val="a0"/>
        <w:rPr>
          <w:rFonts w:hint="cs"/>
          <w:rtl/>
        </w:rPr>
      </w:pPr>
      <w:r>
        <w:rPr>
          <w:rFonts w:hint="cs"/>
          <w:rtl/>
        </w:rPr>
        <w:t>אני לא צריך לשאול אותו.</w:t>
      </w:r>
    </w:p>
    <w:p w14:paraId="156C2358" w14:textId="77777777" w:rsidR="00000000" w:rsidRDefault="00CF0F56">
      <w:pPr>
        <w:pStyle w:val="a0"/>
        <w:rPr>
          <w:rFonts w:hint="cs"/>
          <w:rtl/>
        </w:rPr>
      </w:pPr>
    </w:p>
    <w:p w14:paraId="7094A4A2" w14:textId="77777777" w:rsidR="00000000" w:rsidRDefault="00CF0F56">
      <w:pPr>
        <w:pStyle w:val="af0"/>
        <w:rPr>
          <w:rtl/>
        </w:rPr>
      </w:pPr>
      <w:r>
        <w:rPr>
          <w:rFonts w:hint="eastAsia"/>
          <w:rtl/>
        </w:rPr>
        <w:t>גאלב</w:t>
      </w:r>
      <w:r>
        <w:rPr>
          <w:rtl/>
        </w:rPr>
        <w:t xml:space="preserve"> מג'אדלה (העבודה-מימד):</w:t>
      </w:r>
    </w:p>
    <w:p w14:paraId="117CC780" w14:textId="77777777" w:rsidR="00000000" w:rsidRDefault="00CF0F56">
      <w:pPr>
        <w:pStyle w:val="a0"/>
        <w:rPr>
          <w:rFonts w:hint="cs"/>
          <w:rtl/>
        </w:rPr>
      </w:pPr>
    </w:p>
    <w:p w14:paraId="7AFE3BA9" w14:textId="77777777" w:rsidR="00000000" w:rsidRDefault="00CF0F56">
      <w:pPr>
        <w:pStyle w:val="a0"/>
        <w:rPr>
          <w:rFonts w:hint="cs"/>
          <w:rtl/>
        </w:rPr>
      </w:pPr>
      <w:r>
        <w:rPr>
          <w:rFonts w:hint="cs"/>
          <w:rtl/>
        </w:rPr>
        <w:t xml:space="preserve">אתה היושב-ראש, ביקשת ממנו לחזור בו. האם הוא חזר בו? </w:t>
      </w:r>
    </w:p>
    <w:p w14:paraId="0643AB26" w14:textId="77777777" w:rsidR="00000000" w:rsidRDefault="00CF0F56">
      <w:pPr>
        <w:pStyle w:val="a0"/>
        <w:rPr>
          <w:rFonts w:hint="cs"/>
          <w:rtl/>
        </w:rPr>
      </w:pPr>
    </w:p>
    <w:p w14:paraId="6D0981E1" w14:textId="77777777" w:rsidR="00000000" w:rsidRDefault="00CF0F56">
      <w:pPr>
        <w:pStyle w:val="af1"/>
        <w:rPr>
          <w:rtl/>
        </w:rPr>
      </w:pPr>
      <w:r>
        <w:rPr>
          <w:rtl/>
        </w:rPr>
        <w:t>היו"ר נסים דהן:</w:t>
      </w:r>
    </w:p>
    <w:p w14:paraId="20C893F8" w14:textId="77777777" w:rsidR="00000000" w:rsidRDefault="00CF0F56">
      <w:pPr>
        <w:pStyle w:val="a0"/>
        <w:rPr>
          <w:rtl/>
        </w:rPr>
      </w:pPr>
    </w:p>
    <w:p w14:paraId="49E1550E" w14:textId="77777777" w:rsidR="00000000" w:rsidRDefault="00CF0F56">
      <w:pPr>
        <w:pStyle w:val="a0"/>
        <w:rPr>
          <w:rFonts w:hint="cs"/>
          <w:rtl/>
        </w:rPr>
      </w:pPr>
      <w:r>
        <w:rPr>
          <w:rFonts w:hint="cs"/>
          <w:rtl/>
        </w:rPr>
        <w:t>סלח לי. אני מבין שאתה, כחבר כנסת חדש, לא מכיר את סדרי הבית; אני אבקש מהסדרנים שייתנו לך שיעור מקוצר בסדרי הבית.</w:t>
      </w:r>
      <w:r>
        <w:rPr>
          <w:rFonts w:hint="cs"/>
          <w:rtl/>
        </w:rPr>
        <w:t xml:space="preserve"> אתה לא פונה ליושב-ראש, והוא לא מדבר אתך בכלל.</w:t>
      </w:r>
    </w:p>
    <w:p w14:paraId="6488CA42" w14:textId="77777777" w:rsidR="00000000" w:rsidRDefault="00CF0F56">
      <w:pPr>
        <w:pStyle w:val="a0"/>
        <w:rPr>
          <w:rFonts w:hint="cs"/>
          <w:rtl/>
        </w:rPr>
      </w:pPr>
    </w:p>
    <w:p w14:paraId="6EC42D73" w14:textId="77777777" w:rsidR="00000000" w:rsidRDefault="00CF0F56">
      <w:pPr>
        <w:pStyle w:val="af0"/>
        <w:rPr>
          <w:rtl/>
        </w:rPr>
      </w:pPr>
      <w:r>
        <w:rPr>
          <w:rFonts w:hint="eastAsia"/>
          <w:rtl/>
        </w:rPr>
        <w:t>גאלב</w:t>
      </w:r>
      <w:r>
        <w:rPr>
          <w:rtl/>
        </w:rPr>
        <w:t xml:space="preserve"> מג'אדלה (העבודה-מימד):</w:t>
      </w:r>
    </w:p>
    <w:p w14:paraId="77108F0F" w14:textId="77777777" w:rsidR="00000000" w:rsidRDefault="00CF0F56">
      <w:pPr>
        <w:pStyle w:val="a0"/>
        <w:rPr>
          <w:rFonts w:hint="cs"/>
          <w:rtl/>
        </w:rPr>
      </w:pPr>
    </w:p>
    <w:p w14:paraId="514D1D12" w14:textId="77777777" w:rsidR="00000000" w:rsidRDefault="00CF0F56">
      <w:pPr>
        <w:pStyle w:val="a0"/>
        <w:rPr>
          <w:rFonts w:hint="cs"/>
          <w:rtl/>
        </w:rPr>
      </w:pPr>
      <w:r>
        <w:rPr>
          <w:rFonts w:hint="cs"/>
          <w:rtl/>
        </w:rPr>
        <w:t>ביקשת ממנו לחזור בו. האם הוא חזר בו?</w:t>
      </w:r>
    </w:p>
    <w:p w14:paraId="166127AA" w14:textId="77777777" w:rsidR="00000000" w:rsidRDefault="00CF0F56">
      <w:pPr>
        <w:pStyle w:val="a0"/>
        <w:rPr>
          <w:rFonts w:hint="cs"/>
          <w:rtl/>
        </w:rPr>
      </w:pPr>
    </w:p>
    <w:p w14:paraId="283B5C5B" w14:textId="77777777" w:rsidR="00000000" w:rsidRDefault="00CF0F56">
      <w:pPr>
        <w:pStyle w:val="af1"/>
        <w:rPr>
          <w:rtl/>
        </w:rPr>
      </w:pPr>
      <w:r>
        <w:rPr>
          <w:rtl/>
        </w:rPr>
        <w:t>היו"ר נסים דהן:</w:t>
      </w:r>
    </w:p>
    <w:p w14:paraId="0852E05C" w14:textId="77777777" w:rsidR="00000000" w:rsidRDefault="00CF0F56">
      <w:pPr>
        <w:pStyle w:val="a0"/>
        <w:rPr>
          <w:rtl/>
        </w:rPr>
      </w:pPr>
    </w:p>
    <w:p w14:paraId="6E75DFF8" w14:textId="77777777" w:rsidR="00000000" w:rsidRDefault="00CF0F56">
      <w:pPr>
        <w:pStyle w:val="a0"/>
        <w:rPr>
          <w:rFonts w:hint="cs"/>
          <w:rtl/>
        </w:rPr>
      </w:pPr>
      <w:r>
        <w:rPr>
          <w:rFonts w:hint="cs"/>
          <w:rtl/>
        </w:rPr>
        <w:t>חבר הכנסת, אני אקרא אותך לסדר. אתה מנהל אתי ויכוח במליאה.</w:t>
      </w:r>
    </w:p>
    <w:p w14:paraId="3B1E0FED" w14:textId="77777777" w:rsidR="00000000" w:rsidRDefault="00CF0F56">
      <w:pPr>
        <w:pStyle w:val="a0"/>
        <w:rPr>
          <w:rFonts w:hint="cs"/>
          <w:rtl/>
        </w:rPr>
      </w:pPr>
    </w:p>
    <w:p w14:paraId="0B55C10E" w14:textId="77777777" w:rsidR="00000000" w:rsidRDefault="00CF0F56">
      <w:pPr>
        <w:pStyle w:val="af0"/>
        <w:rPr>
          <w:rtl/>
        </w:rPr>
      </w:pPr>
      <w:r>
        <w:rPr>
          <w:rFonts w:hint="eastAsia"/>
          <w:rtl/>
        </w:rPr>
        <w:t>גאלב</w:t>
      </w:r>
      <w:r>
        <w:rPr>
          <w:rtl/>
        </w:rPr>
        <w:t xml:space="preserve"> מג'אדלה (העבודה-מימד):</w:t>
      </w:r>
    </w:p>
    <w:p w14:paraId="73DBF446" w14:textId="77777777" w:rsidR="00000000" w:rsidRDefault="00CF0F56">
      <w:pPr>
        <w:pStyle w:val="a0"/>
        <w:rPr>
          <w:rFonts w:hint="cs"/>
          <w:rtl/>
        </w:rPr>
      </w:pPr>
    </w:p>
    <w:p w14:paraId="5837187D" w14:textId="77777777" w:rsidR="00000000" w:rsidRDefault="00CF0F56">
      <w:pPr>
        <w:pStyle w:val="a0"/>
        <w:rPr>
          <w:rFonts w:hint="cs"/>
          <w:rtl/>
        </w:rPr>
      </w:pPr>
      <w:r>
        <w:rPr>
          <w:rFonts w:hint="cs"/>
          <w:rtl/>
        </w:rPr>
        <w:t>זה נקרא ויכוח?</w:t>
      </w:r>
    </w:p>
    <w:p w14:paraId="54B36560" w14:textId="77777777" w:rsidR="00000000" w:rsidRDefault="00CF0F56">
      <w:pPr>
        <w:pStyle w:val="a0"/>
        <w:rPr>
          <w:rFonts w:hint="cs"/>
          <w:rtl/>
        </w:rPr>
      </w:pPr>
    </w:p>
    <w:p w14:paraId="0144F848" w14:textId="77777777" w:rsidR="00000000" w:rsidRDefault="00CF0F56">
      <w:pPr>
        <w:pStyle w:val="af1"/>
        <w:rPr>
          <w:rtl/>
        </w:rPr>
      </w:pPr>
      <w:r>
        <w:rPr>
          <w:rtl/>
        </w:rPr>
        <w:t>היו"ר נסים דהן:</w:t>
      </w:r>
    </w:p>
    <w:p w14:paraId="4DF5A4EB" w14:textId="77777777" w:rsidR="00000000" w:rsidRDefault="00CF0F56">
      <w:pPr>
        <w:pStyle w:val="a0"/>
        <w:rPr>
          <w:rtl/>
        </w:rPr>
      </w:pPr>
    </w:p>
    <w:p w14:paraId="63C49F24" w14:textId="77777777" w:rsidR="00000000" w:rsidRDefault="00CF0F56">
      <w:pPr>
        <w:pStyle w:val="a0"/>
        <w:rPr>
          <w:rFonts w:hint="cs"/>
          <w:rtl/>
        </w:rPr>
      </w:pPr>
      <w:r>
        <w:rPr>
          <w:rFonts w:hint="cs"/>
          <w:rtl/>
        </w:rPr>
        <w:t>אתה</w:t>
      </w:r>
      <w:r>
        <w:rPr>
          <w:rFonts w:hint="cs"/>
          <w:rtl/>
        </w:rPr>
        <w:t xml:space="preserve"> שואל אותי, ואתה עוד רוצה ממני תשובות.</w:t>
      </w:r>
    </w:p>
    <w:p w14:paraId="091A103B" w14:textId="77777777" w:rsidR="00000000" w:rsidRDefault="00CF0F56">
      <w:pPr>
        <w:pStyle w:val="a0"/>
        <w:rPr>
          <w:rFonts w:hint="cs"/>
          <w:rtl/>
        </w:rPr>
      </w:pPr>
    </w:p>
    <w:p w14:paraId="47ED6D57" w14:textId="77777777" w:rsidR="00000000" w:rsidRDefault="00CF0F56">
      <w:pPr>
        <w:pStyle w:val="af0"/>
        <w:rPr>
          <w:rtl/>
        </w:rPr>
      </w:pPr>
      <w:r>
        <w:rPr>
          <w:rFonts w:hint="eastAsia"/>
          <w:rtl/>
        </w:rPr>
        <w:t>גאלב</w:t>
      </w:r>
      <w:r>
        <w:rPr>
          <w:rtl/>
        </w:rPr>
        <w:t xml:space="preserve"> מג'אדלה (העבודה-מימד):</w:t>
      </w:r>
    </w:p>
    <w:p w14:paraId="7A888E80" w14:textId="77777777" w:rsidR="00000000" w:rsidRDefault="00CF0F56">
      <w:pPr>
        <w:pStyle w:val="a0"/>
        <w:rPr>
          <w:rFonts w:hint="cs"/>
          <w:rtl/>
        </w:rPr>
      </w:pPr>
    </w:p>
    <w:p w14:paraId="63CFB3EB" w14:textId="77777777" w:rsidR="00000000" w:rsidRDefault="00CF0F56">
      <w:pPr>
        <w:pStyle w:val="a0"/>
        <w:rPr>
          <w:rFonts w:hint="cs"/>
          <w:rtl/>
        </w:rPr>
      </w:pPr>
      <w:r>
        <w:rPr>
          <w:rFonts w:hint="cs"/>
          <w:rtl/>
        </w:rPr>
        <w:t>אני לא מנהל אתך ויכוח, אני שואל אותך שאלה.</w:t>
      </w:r>
    </w:p>
    <w:p w14:paraId="32361C1C" w14:textId="77777777" w:rsidR="00000000" w:rsidRDefault="00CF0F56">
      <w:pPr>
        <w:pStyle w:val="a0"/>
        <w:rPr>
          <w:rFonts w:hint="cs"/>
          <w:rtl/>
        </w:rPr>
      </w:pPr>
    </w:p>
    <w:p w14:paraId="60E11A90" w14:textId="77777777" w:rsidR="00000000" w:rsidRDefault="00CF0F56">
      <w:pPr>
        <w:pStyle w:val="af1"/>
        <w:rPr>
          <w:rtl/>
        </w:rPr>
      </w:pPr>
      <w:r>
        <w:rPr>
          <w:rtl/>
        </w:rPr>
        <w:t>היו"ר נסים דהן:</w:t>
      </w:r>
    </w:p>
    <w:p w14:paraId="36C4EF96" w14:textId="77777777" w:rsidR="00000000" w:rsidRDefault="00CF0F56">
      <w:pPr>
        <w:pStyle w:val="a0"/>
        <w:rPr>
          <w:rtl/>
        </w:rPr>
      </w:pPr>
    </w:p>
    <w:p w14:paraId="3C282F33" w14:textId="77777777" w:rsidR="00000000" w:rsidRDefault="00CF0F56">
      <w:pPr>
        <w:pStyle w:val="a0"/>
        <w:rPr>
          <w:rFonts w:hint="cs"/>
          <w:rtl/>
        </w:rPr>
      </w:pPr>
      <w:r>
        <w:rPr>
          <w:rFonts w:hint="cs"/>
          <w:rtl/>
        </w:rPr>
        <w:t>שמעתי. תודה. תמשיך.</w:t>
      </w:r>
    </w:p>
    <w:p w14:paraId="6CA78BF8" w14:textId="77777777" w:rsidR="00000000" w:rsidRDefault="00CF0F56">
      <w:pPr>
        <w:pStyle w:val="a0"/>
        <w:rPr>
          <w:rFonts w:hint="cs"/>
          <w:rtl/>
        </w:rPr>
      </w:pPr>
    </w:p>
    <w:p w14:paraId="72B19E21" w14:textId="77777777" w:rsidR="00000000" w:rsidRDefault="00CF0F56">
      <w:pPr>
        <w:pStyle w:val="-"/>
        <w:rPr>
          <w:rtl/>
        </w:rPr>
      </w:pPr>
      <w:bookmarkStart w:id="131" w:name="FS000001029T20_10_2004_12_05_44C"/>
      <w:bookmarkEnd w:id="131"/>
      <w:r>
        <w:rPr>
          <w:rtl/>
        </w:rPr>
        <w:t>סגן שר התעשייה, המסחר והתעסוקה מיכאל רצון:</w:t>
      </w:r>
    </w:p>
    <w:p w14:paraId="230C4DB4" w14:textId="77777777" w:rsidR="00000000" w:rsidRDefault="00CF0F56">
      <w:pPr>
        <w:pStyle w:val="a0"/>
        <w:rPr>
          <w:rtl/>
        </w:rPr>
      </w:pPr>
    </w:p>
    <w:p w14:paraId="2A0DB3A8" w14:textId="77777777" w:rsidR="00000000" w:rsidRDefault="00CF0F56">
      <w:pPr>
        <w:pStyle w:val="a0"/>
        <w:rPr>
          <w:rFonts w:hint="cs"/>
          <w:rtl/>
        </w:rPr>
      </w:pPr>
      <w:r>
        <w:rPr>
          <w:rFonts w:hint="cs"/>
          <w:rtl/>
        </w:rPr>
        <w:t>חבר הכנסת ואסל טאהא, האם בדקת אתה ברשויות המקומיות במגזר הערב</w:t>
      </w:r>
      <w:r>
        <w:rPr>
          <w:rFonts w:hint="cs"/>
          <w:rtl/>
        </w:rPr>
        <w:t>י כמה אזרחים משלמים את מסי הארנונה שלהם בשביל הפיתוח של היישוב שלהם?</w:t>
      </w:r>
    </w:p>
    <w:p w14:paraId="6AB1EF86" w14:textId="77777777" w:rsidR="00000000" w:rsidRDefault="00CF0F56">
      <w:pPr>
        <w:pStyle w:val="a0"/>
        <w:rPr>
          <w:rFonts w:hint="cs"/>
          <w:rtl/>
        </w:rPr>
      </w:pPr>
    </w:p>
    <w:p w14:paraId="473ECA0F" w14:textId="77777777" w:rsidR="00000000" w:rsidRDefault="00CF0F56">
      <w:pPr>
        <w:pStyle w:val="af0"/>
        <w:rPr>
          <w:rtl/>
        </w:rPr>
      </w:pPr>
      <w:r>
        <w:rPr>
          <w:rFonts w:hint="eastAsia"/>
          <w:rtl/>
        </w:rPr>
        <w:t>טלב</w:t>
      </w:r>
      <w:r>
        <w:rPr>
          <w:rtl/>
        </w:rPr>
        <w:t xml:space="preserve"> אלסאנע (רע"ם):</w:t>
      </w:r>
    </w:p>
    <w:p w14:paraId="4EDA8E3F" w14:textId="77777777" w:rsidR="00000000" w:rsidRDefault="00CF0F56">
      <w:pPr>
        <w:pStyle w:val="a0"/>
        <w:rPr>
          <w:rFonts w:hint="cs"/>
          <w:rtl/>
        </w:rPr>
      </w:pPr>
    </w:p>
    <w:p w14:paraId="318FD6D6" w14:textId="77777777" w:rsidR="00000000" w:rsidRDefault="00CF0F56">
      <w:pPr>
        <w:pStyle w:val="a0"/>
        <w:rPr>
          <w:rFonts w:hint="cs"/>
          <w:rtl/>
        </w:rPr>
      </w:pPr>
      <w:r>
        <w:rPr>
          <w:rFonts w:hint="cs"/>
          <w:rtl/>
        </w:rPr>
        <w:t>ויישובים יהודיים משלמים?</w:t>
      </w:r>
    </w:p>
    <w:p w14:paraId="7631A24F" w14:textId="77777777" w:rsidR="00000000" w:rsidRDefault="00CF0F56">
      <w:pPr>
        <w:pStyle w:val="a0"/>
        <w:rPr>
          <w:rFonts w:hint="cs"/>
          <w:rtl/>
        </w:rPr>
      </w:pPr>
    </w:p>
    <w:p w14:paraId="692CB758" w14:textId="77777777" w:rsidR="00000000" w:rsidRDefault="00CF0F56">
      <w:pPr>
        <w:pStyle w:val="-"/>
        <w:rPr>
          <w:rtl/>
        </w:rPr>
      </w:pPr>
      <w:bookmarkStart w:id="132" w:name="FS000001029T20_10_2004_13_06_54C"/>
      <w:bookmarkEnd w:id="132"/>
      <w:r>
        <w:rPr>
          <w:rtl/>
        </w:rPr>
        <w:t>סגן שר התעשייה, המסחר והתעסוקה מיכאל רצון:</w:t>
      </w:r>
    </w:p>
    <w:p w14:paraId="7382948A" w14:textId="77777777" w:rsidR="00000000" w:rsidRDefault="00CF0F56">
      <w:pPr>
        <w:pStyle w:val="a0"/>
        <w:rPr>
          <w:rtl/>
        </w:rPr>
      </w:pPr>
    </w:p>
    <w:p w14:paraId="73896FB6" w14:textId="77777777" w:rsidR="00000000" w:rsidRDefault="00CF0F56">
      <w:pPr>
        <w:pStyle w:val="a0"/>
        <w:rPr>
          <w:rFonts w:hint="cs"/>
          <w:rtl/>
        </w:rPr>
      </w:pPr>
      <w:r>
        <w:rPr>
          <w:rFonts w:hint="cs"/>
          <w:rtl/>
        </w:rPr>
        <w:t>כמה אנשים משלמים את המסים?</w:t>
      </w:r>
    </w:p>
    <w:p w14:paraId="7A8F8370" w14:textId="77777777" w:rsidR="00000000" w:rsidRDefault="00CF0F56">
      <w:pPr>
        <w:pStyle w:val="a0"/>
        <w:rPr>
          <w:rFonts w:hint="cs"/>
          <w:rtl/>
        </w:rPr>
      </w:pPr>
    </w:p>
    <w:p w14:paraId="6EB2564C" w14:textId="77777777" w:rsidR="00000000" w:rsidRDefault="00CF0F56">
      <w:pPr>
        <w:pStyle w:val="af0"/>
        <w:rPr>
          <w:rtl/>
        </w:rPr>
      </w:pPr>
      <w:r>
        <w:rPr>
          <w:rFonts w:hint="eastAsia"/>
          <w:rtl/>
        </w:rPr>
        <w:t>ואסל</w:t>
      </w:r>
      <w:r>
        <w:rPr>
          <w:rtl/>
        </w:rPr>
        <w:t xml:space="preserve"> טאהא (בל"ד):</w:t>
      </w:r>
    </w:p>
    <w:p w14:paraId="4AA59021" w14:textId="77777777" w:rsidR="00000000" w:rsidRDefault="00CF0F56">
      <w:pPr>
        <w:pStyle w:val="a0"/>
        <w:rPr>
          <w:rFonts w:hint="cs"/>
          <w:rtl/>
        </w:rPr>
      </w:pPr>
    </w:p>
    <w:p w14:paraId="4C9718D4" w14:textId="77777777" w:rsidR="00000000" w:rsidRDefault="00CF0F56">
      <w:pPr>
        <w:pStyle w:val="a0"/>
        <w:rPr>
          <w:rFonts w:hint="cs"/>
          <w:rtl/>
        </w:rPr>
      </w:pPr>
      <w:r>
        <w:rPr>
          <w:rFonts w:hint="cs"/>
          <w:rtl/>
        </w:rPr>
        <w:t>אף שאין להם כסף, הם משלמים יותר ממה שמשלמים יהודי</w:t>
      </w:r>
      <w:r>
        <w:rPr>
          <w:rFonts w:hint="cs"/>
          <w:rtl/>
        </w:rPr>
        <w:t>ם.</w:t>
      </w:r>
    </w:p>
    <w:p w14:paraId="5BA06ADC" w14:textId="77777777" w:rsidR="00000000" w:rsidRDefault="00CF0F56">
      <w:pPr>
        <w:pStyle w:val="af0"/>
        <w:rPr>
          <w:rFonts w:hint="cs"/>
          <w:rtl/>
        </w:rPr>
      </w:pPr>
    </w:p>
    <w:p w14:paraId="34305EB4" w14:textId="77777777" w:rsidR="00000000" w:rsidRDefault="00CF0F56">
      <w:pPr>
        <w:pStyle w:val="af0"/>
        <w:rPr>
          <w:rtl/>
        </w:rPr>
      </w:pPr>
      <w:r>
        <w:rPr>
          <w:rFonts w:hint="eastAsia"/>
          <w:rtl/>
        </w:rPr>
        <w:t>עסאם</w:t>
      </w:r>
      <w:r>
        <w:rPr>
          <w:rtl/>
        </w:rPr>
        <w:t xml:space="preserve"> מח'ול (חד"ש-תע"ל):</w:t>
      </w:r>
    </w:p>
    <w:p w14:paraId="3EADDEA1" w14:textId="77777777" w:rsidR="00000000" w:rsidRDefault="00CF0F56">
      <w:pPr>
        <w:pStyle w:val="a0"/>
        <w:rPr>
          <w:rFonts w:hint="cs"/>
          <w:rtl/>
        </w:rPr>
      </w:pPr>
    </w:p>
    <w:p w14:paraId="2F42AC04" w14:textId="77777777" w:rsidR="00000000" w:rsidRDefault="00CF0F56">
      <w:pPr>
        <w:pStyle w:val="a0"/>
        <w:rPr>
          <w:rFonts w:hint="cs"/>
          <w:rtl/>
        </w:rPr>
      </w:pPr>
      <w:r>
        <w:rPr>
          <w:rFonts w:hint="cs"/>
          <w:rtl/>
        </w:rPr>
        <w:t>אתה גזען קטן.</w:t>
      </w:r>
    </w:p>
    <w:p w14:paraId="2BCDF404" w14:textId="77777777" w:rsidR="00000000" w:rsidRDefault="00CF0F56">
      <w:pPr>
        <w:pStyle w:val="a0"/>
        <w:rPr>
          <w:rFonts w:hint="cs"/>
          <w:rtl/>
        </w:rPr>
      </w:pPr>
    </w:p>
    <w:p w14:paraId="1716F9C6" w14:textId="77777777" w:rsidR="00000000" w:rsidRDefault="00CF0F56">
      <w:pPr>
        <w:pStyle w:val="-"/>
        <w:rPr>
          <w:rtl/>
        </w:rPr>
      </w:pPr>
      <w:bookmarkStart w:id="133" w:name="FS000001029T20_10_2004_12_06_10C"/>
      <w:bookmarkEnd w:id="133"/>
      <w:r>
        <w:rPr>
          <w:rtl/>
        </w:rPr>
        <w:t>סגן שר התעשייה, המסחר והתעסוקה מיכאל רצון:</w:t>
      </w:r>
    </w:p>
    <w:p w14:paraId="6778DCDF" w14:textId="77777777" w:rsidR="00000000" w:rsidRDefault="00CF0F56">
      <w:pPr>
        <w:pStyle w:val="a0"/>
        <w:rPr>
          <w:rtl/>
        </w:rPr>
      </w:pPr>
    </w:p>
    <w:p w14:paraId="22BE3CD7" w14:textId="77777777" w:rsidR="00000000" w:rsidRDefault="00CF0F56">
      <w:pPr>
        <w:pStyle w:val="a0"/>
        <w:rPr>
          <w:rFonts w:hint="cs"/>
          <w:rtl/>
        </w:rPr>
      </w:pPr>
      <w:r>
        <w:rPr>
          <w:rFonts w:hint="cs"/>
          <w:rtl/>
        </w:rPr>
        <w:t>אדוני היקר, האם בדקת בכפרים, ביישובים הערביים, איך אתם בונים באופן בלתי חוקי ומשתלטים על קרקעות באופן בלתי חוקי? האם בדקת את זה?</w:t>
      </w:r>
    </w:p>
    <w:p w14:paraId="7730D82C" w14:textId="77777777" w:rsidR="00000000" w:rsidRDefault="00CF0F56">
      <w:pPr>
        <w:pStyle w:val="a0"/>
        <w:rPr>
          <w:rFonts w:hint="cs"/>
          <w:rtl/>
        </w:rPr>
      </w:pPr>
    </w:p>
    <w:p w14:paraId="27E2088C" w14:textId="77777777" w:rsidR="00000000" w:rsidRDefault="00CF0F56">
      <w:pPr>
        <w:pStyle w:val="af1"/>
        <w:rPr>
          <w:rtl/>
        </w:rPr>
      </w:pPr>
      <w:r>
        <w:rPr>
          <w:rtl/>
        </w:rPr>
        <w:t>היו"ר</w:t>
      </w:r>
      <w:r>
        <w:rPr>
          <w:rFonts w:hint="cs"/>
          <w:rtl/>
        </w:rPr>
        <w:t xml:space="preserve"> נסים דהן</w:t>
      </w:r>
      <w:r>
        <w:rPr>
          <w:rtl/>
        </w:rPr>
        <w:t>:</w:t>
      </w:r>
    </w:p>
    <w:p w14:paraId="256EA061" w14:textId="77777777" w:rsidR="00000000" w:rsidRDefault="00CF0F56">
      <w:pPr>
        <w:pStyle w:val="a0"/>
        <w:rPr>
          <w:rtl/>
        </w:rPr>
      </w:pPr>
    </w:p>
    <w:p w14:paraId="200B6196" w14:textId="77777777" w:rsidR="00000000" w:rsidRDefault="00CF0F56">
      <w:pPr>
        <w:pStyle w:val="a0"/>
        <w:rPr>
          <w:rFonts w:hint="cs"/>
          <w:rtl/>
        </w:rPr>
      </w:pPr>
      <w:r>
        <w:rPr>
          <w:rFonts w:hint="cs"/>
          <w:rtl/>
        </w:rPr>
        <w:t>כבוד סגן השר, אתה פונ</w:t>
      </w:r>
      <w:r>
        <w:rPr>
          <w:rFonts w:hint="cs"/>
          <w:rtl/>
        </w:rPr>
        <w:t>ה אליהם, ואתה אומר להם: אתם בונים, אתם לא משלמים. אתה יכול לדבר על אזרחים מסוימים. הם בנו ללא אישורים? אתה פונה אליהם ומאשים אותם בהאשמות, ובצדק הם עונים. אל תפנה אליהם, בבקשה. אתה יכול לדבר על האזרחים, אתה יכול לדבר על אזרחי המדינה, אתה יכול לדבר על תושבי</w:t>
      </w:r>
      <w:r>
        <w:rPr>
          <w:rFonts w:hint="cs"/>
          <w:rtl/>
        </w:rPr>
        <w:t xml:space="preserve"> המדינה, אתה לא יכול לפנות אל חברי הכנסת.</w:t>
      </w:r>
    </w:p>
    <w:p w14:paraId="6FAB81BE" w14:textId="77777777" w:rsidR="00000000" w:rsidRDefault="00CF0F56">
      <w:pPr>
        <w:pStyle w:val="a0"/>
        <w:rPr>
          <w:rFonts w:hint="cs"/>
          <w:rtl/>
        </w:rPr>
      </w:pPr>
    </w:p>
    <w:p w14:paraId="219D5674" w14:textId="77777777" w:rsidR="00000000" w:rsidRDefault="00CF0F56">
      <w:pPr>
        <w:pStyle w:val="af0"/>
        <w:rPr>
          <w:rtl/>
        </w:rPr>
      </w:pPr>
      <w:r>
        <w:rPr>
          <w:rFonts w:hint="eastAsia"/>
          <w:rtl/>
        </w:rPr>
        <w:t>טלב</w:t>
      </w:r>
      <w:r>
        <w:rPr>
          <w:rtl/>
        </w:rPr>
        <w:t xml:space="preserve"> אלסאנע (רע"ם):</w:t>
      </w:r>
    </w:p>
    <w:p w14:paraId="2C0A6081" w14:textId="77777777" w:rsidR="00000000" w:rsidRDefault="00CF0F56">
      <w:pPr>
        <w:pStyle w:val="a0"/>
        <w:rPr>
          <w:rFonts w:hint="cs"/>
          <w:rtl/>
        </w:rPr>
      </w:pPr>
    </w:p>
    <w:p w14:paraId="25250FD4" w14:textId="77777777" w:rsidR="00000000" w:rsidRDefault="00CF0F56">
      <w:pPr>
        <w:pStyle w:val="a0"/>
        <w:rPr>
          <w:rFonts w:hint="cs"/>
          <w:rtl/>
        </w:rPr>
      </w:pPr>
      <w:r>
        <w:rPr>
          <w:rFonts w:hint="cs"/>
          <w:rtl/>
        </w:rPr>
        <w:t>זאת הסתה, אדוני היושב-ראש.</w:t>
      </w:r>
    </w:p>
    <w:p w14:paraId="19DCFF20" w14:textId="77777777" w:rsidR="00000000" w:rsidRDefault="00CF0F56">
      <w:pPr>
        <w:pStyle w:val="a0"/>
        <w:rPr>
          <w:rFonts w:hint="cs"/>
          <w:rtl/>
        </w:rPr>
      </w:pPr>
    </w:p>
    <w:p w14:paraId="4E343090" w14:textId="77777777" w:rsidR="00000000" w:rsidRDefault="00CF0F56">
      <w:pPr>
        <w:pStyle w:val="af1"/>
        <w:rPr>
          <w:rtl/>
        </w:rPr>
      </w:pPr>
      <w:r>
        <w:rPr>
          <w:rtl/>
        </w:rPr>
        <w:t>היו"ר נסים דהן:</w:t>
      </w:r>
    </w:p>
    <w:p w14:paraId="4337D828" w14:textId="77777777" w:rsidR="00000000" w:rsidRDefault="00CF0F56">
      <w:pPr>
        <w:pStyle w:val="a0"/>
        <w:rPr>
          <w:rtl/>
        </w:rPr>
      </w:pPr>
    </w:p>
    <w:p w14:paraId="506C5A2F" w14:textId="77777777" w:rsidR="00000000" w:rsidRDefault="00CF0F56">
      <w:pPr>
        <w:pStyle w:val="a0"/>
        <w:rPr>
          <w:rFonts w:hint="cs"/>
          <w:rtl/>
        </w:rPr>
      </w:pPr>
      <w:r>
        <w:rPr>
          <w:rFonts w:hint="cs"/>
          <w:rtl/>
        </w:rPr>
        <w:t>שמעתי אותך, חבר הכנסת. אתה רוצה שאני אתן לכם לנהל ויכוח בחוץ?</w:t>
      </w:r>
    </w:p>
    <w:p w14:paraId="67CCAD3D" w14:textId="77777777" w:rsidR="00000000" w:rsidRDefault="00CF0F56">
      <w:pPr>
        <w:pStyle w:val="a0"/>
        <w:rPr>
          <w:rFonts w:hint="cs"/>
          <w:rtl/>
        </w:rPr>
      </w:pPr>
    </w:p>
    <w:p w14:paraId="321EFA24" w14:textId="77777777" w:rsidR="00000000" w:rsidRDefault="00CF0F56">
      <w:pPr>
        <w:pStyle w:val="af0"/>
        <w:rPr>
          <w:rtl/>
        </w:rPr>
      </w:pPr>
      <w:r>
        <w:rPr>
          <w:rFonts w:hint="eastAsia"/>
          <w:rtl/>
        </w:rPr>
        <w:t>טלב</w:t>
      </w:r>
      <w:r>
        <w:rPr>
          <w:rtl/>
        </w:rPr>
        <w:t xml:space="preserve"> אלסאנע (רע"ם):</w:t>
      </w:r>
    </w:p>
    <w:p w14:paraId="696F1004" w14:textId="77777777" w:rsidR="00000000" w:rsidRDefault="00CF0F56">
      <w:pPr>
        <w:pStyle w:val="a0"/>
        <w:rPr>
          <w:rFonts w:hint="cs"/>
          <w:rtl/>
        </w:rPr>
      </w:pPr>
    </w:p>
    <w:p w14:paraId="64C65A98" w14:textId="77777777" w:rsidR="00000000" w:rsidRDefault="00CF0F56">
      <w:pPr>
        <w:pStyle w:val="a0"/>
        <w:rPr>
          <w:rFonts w:hint="cs"/>
          <w:rtl/>
        </w:rPr>
      </w:pPr>
      <w:r>
        <w:rPr>
          <w:rFonts w:hint="cs"/>
          <w:rtl/>
        </w:rPr>
        <w:t>אם אין לו תשובה, שלא יענה. הוא עושה הסתה פרועה.</w:t>
      </w:r>
    </w:p>
    <w:p w14:paraId="288E5DB3" w14:textId="77777777" w:rsidR="00000000" w:rsidRDefault="00CF0F56">
      <w:pPr>
        <w:pStyle w:val="af1"/>
        <w:rPr>
          <w:rtl/>
        </w:rPr>
      </w:pPr>
    </w:p>
    <w:p w14:paraId="78AD65C1" w14:textId="77777777" w:rsidR="00000000" w:rsidRDefault="00CF0F56">
      <w:pPr>
        <w:pStyle w:val="af1"/>
        <w:rPr>
          <w:rtl/>
        </w:rPr>
      </w:pPr>
      <w:r>
        <w:rPr>
          <w:rtl/>
        </w:rPr>
        <w:t>היו"ר</w:t>
      </w:r>
      <w:r>
        <w:rPr>
          <w:rFonts w:hint="cs"/>
          <w:rtl/>
        </w:rPr>
        <w:t xml:space="preserve"> נסים דהן</w:t>
      </w:r>
      <w:r>
        <w:rPr>
          <w:rtl/>
        </w:rPr>
        <w:t>:</w:t>
      </w:r>
    </w:p>
    <w:p w14:paraId="2F259320" w14:textId="77777777" w:rsidR="00000000" w:rsidRDefault="00CF0F56">
      <w:pPr>
        <w:pStyle w:val="a0"/>
        <w:rPr>
          <w:rtl/>
        </w:rPr>
      </w:pPr>
    </w:p>
    <w:p w14:paraId="4F8A0FC3" w14:textId="77777777" w:rsidR="00000000" w:rsidRDefault="00CF0F56">
      <w:pPr>
        <w:pStyle w:val="a0"/>
        <w:rPr>
          <w:rFonts w:hint="cs"/>
          <w:rtl/>
        </w:rPr>
      </w:pPr>
      <w:r>
        <w:rPr>
          <w:rFonts w:hint="cs"/>
          <w:rtl/>
        </w:rPr>
        <w:t>חברי הכנסת, אני אוציא אתכם מהמליאה. אני רואה שאתם רוצים לנצל את המליאה כדי לעשות פוליטיקה. אני מגן עליכם, ואתם מפריעים.</w:t>
      </w:r>
    </w:p>
    <w:p w14:paraId="7E8B7D35" w14:textId="77777777" w:rsidR="00000000" w:rsidRDefault="00CF0F56">
      <w:pPr>
        <w:pStyle w:val="af0"/>
        <w:rPr>
          <w:rFonts w:hint="cs"/>
          <w:rtl/>
        </w:rPr>
      </w:pPr>
    </w:p>
    <w:p w14:paraId="484F647F" w14:textId="77777777" w:rsidR="00000000" w:rsidRDefault="00CF0F56">
      <w:pPr>
        <w:pStyle w:val="af0"/>
        <w:rPr>
          <w:rtl/>
        </w:rPr>
      </w:pPr>
      <w:r>
        <w:rPr>
          <w:rFonts w:hint="eastAsia"/>
          <w:rtl/>
        </w:rPr>
        <w:t>טלב</w:t>
      </w:r>
      <w:r>
        <w:rPr>
          <w:rtl/>
        </w:rPr>
        <w:t xml:space="preserve"> אלסאנע (רע"ם):</w:t>
      </w:r>
    </w:p>
    <w:p w14:paraId="28CF3AEC" w14:textId="77777777" w:rsidR="00000000" w:rsidRDefault="00CF0F56">
      <w:pPr>
        <w:pStyle w:val="a0"/>
        <w:rPr>
          <w:rFonts w:hint="cs"/>
          <w:rtl/>
        </w:rPr>
      </w:pPr>
    </w:p>
    <w:p w14:paraId="311440F5" w14:textId="77777777" w:rsidR="00000000" w:rsidRDefault="00CF0F56">
      <w:pPr>
        <w:pStyle w:val="a0"/>
        <w:rPr>
          <w:rFonts w:hint="cs"/>
          <w:rtl/>
        </w:rPr>
      </w:pPr>
      <w:r>
        <w:rPr>
          <w:rFonts w:hint="cs"/>
          <w:rtl/>
        </w:rPr>
        <w:t>מה זה, מרכז הליכוד כאן? הוא עושה את ההצגה של מרכז הליכוד?</w:t>
      </w:r>
    </w:p>
    <w:p w14:paraId="710CCCF2" w14:textId="77777777" w:rsidR="00000000" w:rsidRDefault="00CF0F56">
      <w:pPr>
        <w:pStyle w:val="a0"/>
        <w:rPr>
          <w:rFonts w:hint="cs"/>
          <w:rtl/>
        </w:rPr>
      </w:pPr>
    </w:p>
    <w:p w14:paraId="131F46DE" w14:textId="77777777" w:rsidR="00000000" w:rsidRDefault="00CF0F56">
      <w:pPr>
        <w:pStyle w:val="af1"/>
        <w:rPr>
          <w:rtl/>
        </w:rPr>
      </w:pPr>
      <w:r>
        <w:rPr>
          <w:rtl/>
        </w:rPr>
        <w:t>היו"ר נסים דהן:</w:t>
      </w:r>
    </w:p>
    <w:p w14:paraId="31EE7C4E" w14:textId="77777777" w:rsidR="00000000" w:rsidRDefault="00CF0F56">
      <w:pPr>
        <w:pStyle w:val="a0"/>
        <w:rPr>
          <w:rtl/>
        </w:rPr>
      </w:pPr>
    </w:p>
    <w:p w14:paraId="25238505" w14:textId="77777777" w:rsidR="00000000" w:rsidRDefault="00CF0F56">
      <w:pPr>
        <w:pStyle w:val="a0"/>
        <w:rPr>
          <w:rFonts w:hint="cs"/>
          <w:rtl/>
        </w:rPr>
      </w:pPr>
      <w:r>
        <w:rPr>
          <w:rFonts w:hint="cs"/>
          <w:rtl/>
        </w:rPr>
        <w:t>חבר הכנסת אלסאנע, אני קורא אותך לסדר פ</w:t>
      </w:r>
      <w:r>
        <w:rPr>
          <w:rFonts w:hint="cs"/>
          <w:rtl/>
        </w:rPr>
        <w:t xml:space="preserve">עם ראשונה. </w:t>
      </w:r>
    </w:p>
    <w:p w14:paraId="5EB2CBA2" w14:textId="77777777" w:rsidR="00000000" w:rsidRDefault="00CF0F56">
      <w:pPr>
        <w:pStyle w:val="a0"/>
        <w:rPr>
          <w:rFonts w:hint="cs"/>
          <w:rtl/>
        </w:rPr>
      </w:pPr>
    </w:p>
    <w:p w14:paraId="0C3AF63F" w14:textId="77777777" w:rsidR="00000000" w:rsidRDefault="00CF0F56">
      <w:pPr>
        <w:pStyle w:val="-"/>
        <w:rPr>
          <w:rtl/>
        </w:rPr>
      </w:pPr>
      <w:bookmarkStart w:id="134" w:name="FS000001029T20_10_2004_12_07_08C"/>
      <w:bookmarkEnd w:id="134"/>
      <w:r>
        <w:rPr>
          <w:rtl/>
        </w:rPr>
        <w:t>סגן שר התעשייה, המסחר והתעסוקה מיכאל רצון:</w:t>
      </w:r>
    </w:p>
    <w:p w14:paraId="4D05940C" w14:textId="77777777" w:rsidR="00000000" w:rsidRDefault="00CF0F56">
      <w:pPr>
        <w:pStyle w:val="a0"/>
        <w:rPr>
          <w:rtl/>
        </w:rPr>
      </w:pPr>
    </w:p>
    <w:p w14:paraId="6A0D5CEF" w14:textId="77777777" w:rsidR="00000000" w:rsidRDefault="00CF0F56">
      <w:pPr>
        <w:pStyle w:val="a0"/>
        <w:rPr>
          <w:rFonts w:hint="cs"/>
          <w:rtl/>
        </w:rPr>
      </w:pPr>
      <w:r>
        <w:rPr>
          <w:rFonts w:hint="cs"/>
          <w:rtl/>
        </w:rPr>
        <w:t>אתה רוצה שאני אפנה אליך, אדוני חבר הכנסת אלסאנע, אני אפנה אליך. מעל הגבעה, בבית שאתה יושב בו, ואתה רואה את הנגב - -</w:t>
      </w:r>
    </w:p>
    <w:p w14:paraId="1DB32F18" w14:textId="77777777" w:rsidR="00000000" w:rsidRDefault="00CF0F56">
      <w:pPr>
        <w:pStyle w:val="a0"/>
        <w:rPr>
          <w:rFonts w:hint="cs"/>
          <w:rtl/>
        </w:rPr>
      </w:pPr>
    </w:p>
    <w:p w14:paraId="7E225F44" w14:textId="77777777" w:rsidR="00000000" w:rsidRDefault="00CF0F56">
      <w:pPr>
        <w:pStyle w:val="af1"/>
        <w:rPr>
          <w:rtl/>
        </w:rPr>
      </w:pPr>
      <w:r>
        <w:rPr>
          <w:rtl/>
        </w:rPr>
        <w:t>היו"ר נסים דהן:</w:t>
      </w:r>
    </w:p>
    <w:p w14:paraId="07ADB2B6" w14:textId="77777777" w:rsidR="00000000" w:rsidRDefault="00CF0F56">
      <w:pPr>
        <w:pStyle w:val="a0"/>
        <w:rPr>
          <w:rtl/>
        </w:rPr>
      </w:pPr>
    </w:p>
    <w:p w14:paraId="2DAD9F19" w14:textId="77777777" w:rsidR="00000000" w:rsidRDefault="00CF0F56">
      <w:pPr>
        <w:pStyle w:val="a0"/>
        <w:rPr>
          <w:rFonts w:hint="cs"/>
          <w:rtl/>
        </w:rPr>
      </w:pPr>
      <w:r>
        <w:rPr>
          <w:rFonts w:hint="cs"/>
          <w:rtl/>
        </w:rPr>
        <w:t>סליחה, אני מבקש. לא.</w:t>
      </w:r>
    </w:p>
    <w:p w14:paraId="78BD57A6" w14:textId="77777777" w:rsidR="00000000" w:rsidRDefault="00CF0F56">
      <w:pPr>
        <w:pStyle w:val="a0"/>
        <w:rPr>
          <w:rFonts w:hint="cs"/>
          <w:rtl/>
        </w:rPr>
      </w:pPr>
    </w:p>
    <w:p w14:paraId="12D865C8" w14:textId="77777777" w:rsidR="00000000" w:rsidRDefault="00CF0F56">
      <w:pPr>
        <w:pStyle w:val="-"/>
        <w:rPr>
          <w:rtl/>
        </w:rPr>
      </w:pPr>
      <w:bookmarkStart w:id="135" w:name="FS000001029T20_10_2004_13_11_31C"/>
      <w:bookmarkEnd w:id="135"/>
      <w:r>
        <w:rPr>
          <w:rtl/>
        </w:rPr>
        <w:t>סגן שר התעשייה, המסחר והתעסוקה מיכאל רצון:</w:t>
      </w:r>
    </w:p>
    <w:p w14:paraId="12C5617B" w14:textId="77777777" w:rsidR="00000000" w:rsidRDefault="00CF0F56">
      <w:pPr>
        <w:pStyle w:val="a0"/>
        <w:rPr>
          <w:rtl/>
        </w:rPr>
      </w:pPr>
    </w:p>
    <w:p w14:paraId="39396B86" w14:textId="77777777" w:rsidR="00000000" w:rsidRDefault="00CF0F56">
      <w:pPr>
        <w:pStyle w:val="a0"/>
        <w:rPr>
          <w:rFonts w:hint="cs"/>
          <w:rtl/>
        </w:rPr>
      </w:pPr>
      <w:r>
        <w:rPr>
          <w:rFonts w:hint="cs"/>
          <w:rtl/>
        </w:rPr>
        <w:t>- - האם אתה רואה  גנבה והשתלטות על קרקעות הנגב של חבריך הבדואים?</w:t>
      </w:r>
    </w:p>
    <w:p w14:paraId="6ADEC43A" w14:textId="77777777" w:rsidR="00000000" w:rsidRDefault="00CF0F56">
      <w:pPr>
        <w:pStyle w:val="a0"/>
        <w:rPr>
          <w:rFonts w:hint="cs"/>
          <w:rtl/>
        </w:rPr>
      </w:pPr>
    </w:p>
    <w:p w14:paraId="7F1AC905" w14:textId="77777777" w:rsidR="00000000" w:rsidRDefault="00CF0F56">
      <w:pPr>
        <w:pStyle w:val="af1"/>
        <w:rPr>
          <w:rtl/>
        </w:rPr>
      </w:pPr>
      <w:r>
        <w:rPr>
          <w:rtl/>
        </w:rPr>
        <w:t>היו"ר נסים דהן:</w:t>
      </w:r>
    </w:p>
    <w:p w14:paraId="419ED102" w14:textId="77777777" w:rsidR="00000000" w:rsidRDefault="00CF0F56">
      <w:pPr>
        <w:pStyle w:val="a0"/>
        <w:rPr>
          <w:rtl/>
        </w:rPr>
      </w:pPr>
    </w:p>
    <w:p w14:paraId="04C50DE0" w14:textId="77777777" w:rsidR="00000000" w:rsidRDefault="00CF0F56">
      <w:pPr>
        <w:pStyle w:val="a0"/>
        <w:rPr>
          <w:rFonts w:hint="cs"/>
          <w:rtl/>
        </w:rPr>
      </w:pPr>
      <w:r>
        <w:rPr>
          <w:rFonts w:hint="cs"/>
          <w:rtl/>
        </w:rPr>
        <w:t>אני מבקש ממך, כבוד סגן השר.</w:t>
      </w:r>
    </w:p>
    <w:p w14:paraId="16B1FD2E" w14:textId="77777777" w:rsidR="00000000" w:rsidRDefault="00CF0F56">
      <w:pPr>
        <w:pStyle w:val="a0"/>
        <w:rPr>
          <w:rFonts w:hint="cs"/>
          <w:rtl/>
        </w:rPr>
      </w:pPr>
    </w:p>
    <w:p w14:paraId="454A8708" w14:textId="77777777" w:rsidR="00000000" w:rsidRDefault="00CF0F56">
      <w:pPr>
        <w:pStyle w:val="-"/>
        <w:rPr>
          <w:rtl/>
        </w:rPr>
      </w:pPr>
      <w:bookmarkStart w:id="136" w:name="FS000001029T20_10_2004_13_12_22C"/>
      <w:bookmarkEnd w:id="136"/>
      <w:r>
        <w:rPr>
          <w:rtl/>
        </w:rPr>
        <w:t>סגן שר התעשייה, המסחר והתעסוקה מיכאל רצון:</w:t>
      </w:r>
    </w:p>
    <w:p w14:paraId="572B1605" w14:textId="77777777" w:rsidR="00000000" w:rsidRDefault="00CF0F56">
      <w:pPr>
        <w:pStyle w:val="a0"/>
        <w:rPr>
          <w:rtl/>
        </w:rPr>
      </w:pPr>
    </w:p>
    <w:p w14:paraId="2AF8AF09" w14:textId="77777777" w:rsidR="00000000" w:rsidRDefault="00CF0F56">
      <w:pPr>
        <w:pStyle w:val="a0"/>
        <w:rPr>
          <w:rFonts w:hint="cs"/>
          <w:rtl/>
        </w:rPr>
      </w:pPr>
      <w:r>
        <w:rPr>
          <w:rFonts w:hint="cs"/>
          <w:rtl/>
        </w:rPr>
        <w:t>על מיליון דונם אתם משתלטים ולוקחים אותם מהמדינה הזאת באופן בלתי חוקי.</w:t>
      </w:r>
    </w:p>
    <w:p w14:paraId="215FB15B" w14:textId="77777777" w:rsidR="00000000" w:rsidRDefault="00CF0F56">
      <w:pPr>
        <w:pStyle w:val="a0"/>
        <w:rPr>
          <w:rFonts w:hint="cs"/>
          <w:rtl/>
        </w:rPr>
      </w:pPr>
    </w:p>
    <w:p w14:paraId="6F23B5AA" w14:textId="77777777" w:rsidR="00000000" w:rsidRDefault="00CF0F56">
      <w:pPr>
        <w:pStyle w:val="af1"/>
        <w:rPr>
          <w:rtl/>
        </w:rPr>
      </w:pPr>
      <w:r>
        <w:rPr>
          <w:rtl/>
        </w:rPr>
        <w:t>היו"ר נסים דהן:</w:t>
      </w:r>
    </w:p>
    <w:p w14:paraId="47FD3125" w14:textId="77777777" w:rsidR="00000000" w:rsidRDefault="00CF0F56">
      <w:pPr>
        <w:pStyle w:val="a0"/>
        <w:rPr>
          <w:rtl/>
        </w:rPr>
      </w:pPr>
    </w:p>
    <w:p w14:paraId="575331FB" w14:textId="77777777" w:rsidR="00000000" w:rsidRDefault="00CF0F56">
      <w:pPr>
        <w:pStyle w:val="a0"/>
        <w:rPr>
          <w:rFonts w:hint="cs"/>
          <w:rtl/>
        </w:rPr>
      </w:pPr>
      <w:r>
        <w:rPr>
          <w:rFonts w:hint="cs"/>
          <w:rtl/>
        </w:rPr>
        <w:t>עוד פעם אתה</w:t>
      </w:r>
      <w:r>
        <w:rPr>
          <w:rFonts w:hint="cs"/>
          <w:rtl/>
        </w:rPr>
        <w:t xml:space="preserve"> אומר "אתם".</w:t>
      </w:r>
    </w:p>
    <w:p w14:paraId="2DB14659" w14:textId="77777777" w:rsidR="00000000" w:rsidRDefault="00CF0F56">
      <w:pPr>
        <w:pStyle w:val="af0"/>
        <w:rPr>
          <w:rtl/>
        </w:rPr>
      </w:pPr>
    </w:p>
    <w:p w14:paraId="04E487D9" w14:textId="77777777" w:rsidR="00000000" w:rsidRDefault="00CF0F56">
      <w:pPr>
        <w:pStyle w:val="af0"/>
        <w:rPr>
          <w:rtl/>
        </w:rPr>
      </w:pPr>
      <w:r>
        <w:rPr>
          <w:rFonts w:hint="eastAsia"/>
          <w:rtl/>
        </w:rPr>
        <w:t>טלב</w:t>
      </w:r>
      <w:r>
        <w:rPr>
          <w:rtl/>
        </w:rPr>
        <w:t xml:space="preserve"> אלסאנע (רע"ם):</w:t>
      </w:r>
    </w:p>
    <w:p w14:paraId="4E3C3632" w14:textId="77777777" w:rsidR="00000000" w:rsidRDefault="00CF0F56">
      <w:pPr>
        <w:pStyle w:val="a0"/>
        <w:rPr>
          <w:rFonts w:hint="cs"/>
          <w:rtl/>
        </w:rPr>
      </w:pPr>
    </w:p>
    <w:p w14:paraId="76F7F600" w14:textId="77777777" w:rsidR="00000000" w:rsidRDefault="00CF0F56">
      <w:pPr>
        <w:pStyle w:val="a0"/>
        <w:rPr>
          <w:rFonts w:hint="cs"/>
          <w:rtl/>
        </w:rPr>
      </w:pPr>
      <w:r>
        <w:rPr>
          <w:rFonts w:hint="cs"/>
          <w:rtl/>
        </w:rPr>
        <w:t>- - -</w:t>
      </w:r>
    </w:p>
    <w:p w14:paraId="21A5560A" w14:textId="77777777" w:rsidR="00000000" w:rsidRDefault="00CF0F56">
      <w:pPr>
        <w:pStyle w:val="a0"/>
        <w:ind w:firstLine="0"/>
        <w:rPr>
          <w:rFonts w:hint="cs"/>
          <w:rtl/>
        </w:rPr>
      </w:pPr>
    </w:p>
    <w:p w14:paraId="5EE270CF" w14:textId="77777777" w:rsidR="00000000" w:rsidRDefault="00CF0F56">
      <w:pPr>
        <w:pStyle w:val="af0"/>
        <w:rPr>
          <w:rtl/>
        </w:rPr>
      </w:pPr>
      <w:r>
        <w:rPr>
          <w:rFonts w:hint="eastAsia"/>
          <w:rtl/>
        </w:rPr>
        <w:t>עסאם</w:t>
      </w:r>
      <w:r>
        <w:rPr>
          <w:rtl/>
        </w:rPr>
        <w:t xml:space="preserve"> מח'ול (חד"ש-תע"ל):</w:t>
      </w:r>
    </w:p>
    <w:p w14:paraId="300E915D" w14:textId="77777777" w:rsidR="00000000" w:rsidRDefault="00CF0F56">
      <w:pPr>
        <w:pStyle w:val="a0"/>
        <w:rPr>
          <w:rFonts w:hint="cs"/>
          <w:rtl/>
        </w:rPr>
      </w:pPr>
    </w:p>
    <w:p w14:paraId="39EB604C" w14:textId="77777777" w:rsidR="00000000" w:rsidRDefault="00CF0F56">
      <w:pPr>
        <w:pStyle w:val="a0"/>
        <w:rPr>
          <w:rFonts w:hint="cs"/>
          <w:rtl/>
        </w:rPr>
      </w:pPr>
      <w:r>
        <w:rPr>
          <w:rFonts w:hint="cs"/>
          <w:rtl/>
        </w:rPr>
        <w:t>אתה גזען גדול, זה מה שאתה.</w:t>
      </w:r>
    </w:p>
    <w:p w14:paraId="15DA1057" w14:textId="77777777" w:rsidR="00000000" w:rsidRDefault="00CF0F56">
      <w:pPr>
        <w:pStyle w:val="a0"/>
        <w:rPr>
          <w:rFonts w:hint="cs"/>
          <w:rtl/>
        </w:rPr>
      </w:pPr>
    </w:p>
    <w:p w14:paraId="69B18D14" w14:textId="77777777" w:rsidR="00000000" w:rsidRDefault="00CF0F56">
      <w:pPr>
        <w:pStyle w:val="af0"/>
        <w:rPr>
          <w:rtl/>
        </w:rPr>
      </w:pPr>
      <w:r>
        <w:rPr>
          <w:rFonts w:hint="eastAsia"/>
          <w:rtl/>
        </w:rPr>
        <w:t>קריאות</w:t>
      </w:r>
      <w:r>
        <w:rPr>
          <w:rtl/>
        </w:rPr>
        <w:t>:</w:t>
      </w:r>
    </w:p>
    <w:p w14:paraId="5B7E304D" w14:textId="77777777" w:rsidR="00000000" w:rsidRDefault="00CF0F56">
      <w:pPr>
        <w:pStyle w:val="a0"/>
        <w:rPr>
          <w:rFonts w:hint="cs"/>
          <w:rtl/>
        </w:rPr>
      </w:pPr>
    </w:p>
    <w:p w14:paraId="130FD35D" w14:textId="77777777" w:rsidR="00000000" w:rsidRDefault="00CF0F56">
      <w:pPr>
        <w:pStyle w:val="a0"/>
        <w:rPr>
          <w:rFonts w:hint="cs"/>
          <w:rtl/>
        </w:rPr>
      </w:pPr>
      <w:r>
        <w:rPr>
          <w:rFonts w:hint="cs"/>
          <w:rtl/>
        </w:rPr>
        <w:t>- - -</w:t>
      </w:r>
    </w:p>
    <w:p w14:paraId="612C6502" w14:textId="77777777" w:rsidR="00000000" w:rsidRDefault="00CF0F56">
      <w:pPr>
        <w:pStyle w:val="af1"/>
        <w:rPr>
          <w:rFonts w:hint="cs"/>
          <w:rtl/>
        </w:rPr>
      </w:pPr>
    </w:p>
    <w:p w14:paraId="7F2BEFD7" w14:textId="77777777" w:rsidR="00000000" w:rsidRDefault="00CF0F56">
      <w:pPr>
        <w:pStyle w:val="af1"/>
        <w:rPr>
          <w:rtl/>
        </w:rPr>
      </w:pPr>
      <w:r>
        <w:rPr>
          <w:rtl/>
        </w:rPr>
        <w:t>היו"ר נסים דהן:</w:t>
      </w:r>
    </w:p>
    <w:p w14:paraId="539CFD72" w14:textId="77777777" w:rsidR="00000000" w:rsidRDefault="00CF0F56">
      <w:pPr>
        <w:pStyle w:val="a0"/>
        <w:rPr>
          <w:rtl/>
        </w:rPr>
      </w:pPr>
    </w:p>
    <w:p w14:paraId="48B3DF72" w14:textId="77777777" w:rsidR="00000000" w:rsidRDefault="00CF0F56">
      <w:pPr>
        <w:pStyle w:val="a0"/>
        <w:rPr>
          <w:rFonts w:hint="cs"/>
          <w:rtl/>
        </w:rPr>
      </w:pPr>
      <w:r>
        <w:rPr>
          <w:rFonts w:hint="cs"/>
          <w:rtl/>
        </w:rPr>
        <w:t>חברי הכנסת, אני מצטער, אני אצטרך להוציא אתכם. אתם מפריעים, גורמים להתלהטות הרוחות.</w:t>
      </w:r>
    </w:p>
    <w:p w14:paraId="378FFADF" w14:textId="77777777" w:rsidR="00000000" w:rsidRDefault="00CF0F56">
      <w:pPr>
        <w:pStyle w:val="a0"/>
        <w:rPr>
          <w:rFonts w:hint="cs"/>
          <w:rtl/>
        </w:rPr>
      </w:pPr>
    </w:p>
    <w:p w14:paraId="29980A6A" w14:textId="77777777" w:rsidR="00000000" w:rsidRDefault="00CF0F56">
      <w:pPr>
        <w:pStyle w:val="af0"/>
        <w:rPr>
          <w:rtl/>
        </w:rPr>
      </w:pPr>
      <w:r>
        <w:rPr>
          <w:rFonts w:hint="eastAsia"/>
          <w:rtl/>
        </w:rPr>
        <w:t>עסאם</w:t>
      </w:r>
      <w:r>
        <w:rPr>
          <w:rtl/>
        </w:rPr>
        <w:t xml:space="preserve"> מח'ול (חד"ש-תע"ל):</w:t>
      </w:r>
    </w:p>
    <w:p w14:paraId="48D45056" w14:textId="77777777" w:rsidR="00000000" w:rsidRDefault="00CF0F56">
      <w:pPr>
        <w:pStyle w:val="a0"/>
        <w:rPr>
          <w:rFonts w:hint="cs"/>
          <w:rtl/>
        </w:rPr>
      </w:pPr>
    </w:p>
    <w:p w14:paraId="141AC631" w14:textId="77777777" w:rsidR="00000000" w:rsidRDefault="00CF0F56">
      <w:pPr>
        <w:pStyle w:val="a0"/>
        <w:rPr>
          <w:rFonts w:hint="cs"/>
          <w:rtl/>
        </w:rPr>
      </w:pPr>
      <w:r>
        <w:rPr>
          <w:rFonts w:hint="cs"/>
          <w:rtl/>
        </w:rPr>
        <w:t>צריך להקיא אותו.</w:t>
      </w:r>
    </w:p>
    <w:p w14:paraId="6231FC32" w14:textId="77777777" w:rsidR="00000000" w:rsidRDefault="00CF0F56">
      <w:pPr>
        <w:pStyle w:val="a0"/>
        <w:rPr>
          <w:rFonts w:hint="cs"/>
          <w:rtl/>
        </w:rPr>
      </w:pPr>
    </w:p>
    <w:p w14:paraId="32A5056C" w14:textId="77777777" w:rsidR="00000000" w:rsidRDefault="00CF0F56">
      <w:pPr>
        <w:pStyle w:val="af1"/>
        <w:rPr>
          <w:rtl/>
        </w:rPr>
      </w:pPr>
      <w:r>
        <w:rPr>
          <w:rtl/>
        </w:rPr>
        <w:t>הי</w:t>
      </w:r>
      <w:r>
        <w:rPr>
          <w:rtl/>
        </w:rPr>
        <w:t>ו"ר</w:t>
      </w:r>
      <w:r>
        <w:rPr>
          <w:rFonts w:hint="cs"/>
          <w:rtl/>
        </w:rPr>
        <w:t xml:space="preserve"> נסים דהן</w:t>
      </w:r>
      <w:r>
        <w:rPr>
          <w:rtl/>
        </w:rPr>
        <w:t>:</w:t>
      </w:r>
    </w:p>
    <w:p w14:paraId="7FCDD25A" w14:textId="77777777" w:rsidR="00000000" w:rsidRDefault="00CF0F56">
      <w:pPr>
        <w:pStyle w:val="a0"/>
        <w:rPr>
          <w:rtl/>
        </w:rPr>
      </w:pPr>
    </w:p>
    <w:p w14:paraId="160BC9E6" w14:textId="77777777" w:rsidR="00000000" w:rsidRDefault="00CF0F56">
      <w:pPr>
        <w:pStyle w:val="a0"/>
        <w:rPr>
          <w:rFonts w:hint="cs"/>
          <w:rtl/>
        </w:rPr>
      </w:pPr>
      <w:r>
        <w:rPr>
          <w:rFonts w:hint="cs"/>
          <w:rtl/>
        </w:rPr>
        <w:t>חבר הכנסת עסאם מח'ול.</w:t>
      </w:r>
    </w:p>
    <w:p w14:paraId="5D4D3221" w14:textId="77777777" w:rsidR="00000000" w:rsidRDefault="00CF0F56">
      <w:pPr>
        <w:pStyle w:val="a0"/>
        <w:rPr>
          <w:rFonts w:hint="cs"/>
          <w:rtl/>
        </w:rPr>
      </w:pPr>
    </w:p>
    <w:p w14:paraId="7588F0F4" w14:textId="77777777" w:rsidR="00000000" w:rsidRDefault="00CF0F56">
      <w:pPr>
        <w:pStyle w:val="-"/>
        <w:rPr>
          <w:rtl/>
        </w:rPr>
      </w:pPr>
      <w:bookmarkStart w:id="137" w:name="FS000001029T20_10_2004_12_08_01C"/>
      <w:bookmarkEnd w:id="137"/>
      <w:r>
        <w:rPr>
          <w:rtl/>
        </w:rPr>
        <w:t>סגן שר התעשייה, המסחר והתעסוקה מיכאל רצון:</w:t>
      </w:r>
    </w:p>
    <w:p w14:paraId="2190C019" w14:textId="77777777" w:rsidR="00000000" w:rsidRDefault="00CF0F56">
      <w:pPr>
        <w:pStyle w:val="a0"/>
        <w:rPr>
          <w:rtl/>
        </w:rPr>
      </w:pPr>
    </w:p>
    <w:p w14:paraId="49263182" w14:textId="77777777" w:rsidR="00000000" w:rsidRDefault="00CF0F56">
      <w:pPr>
        <w:pStyle w:val="a0"/>
        <w:rPr>
          <w:rFonts w:hint="cs"/>
          <w:rtl/>
        </w:rPr>
      </w:pPr>
      <w:r>
        <w:rPr>
          <w:rFonts w:hint="cs"/>
          <w:rtl/>
        </w:rPr>
        <w:t>יהיה לך קשה קצת, יהיה לך קשה, מר מח'ול. חבר הכנסת מח'ול, יהיה לך קשה להקיא אותי. תצטרך לסבול אותי פה עוד הרבה הרבה הרבה זמן.</w:t>
      </w:r>
    </w:p>
    <w:p w14:paraId="59462B6E" w14:textId="77777777" w:rsidR="00000000" w:rsidRDefault="00CF0F56">
      <w:pPr>
        <w:pStyle w:val="a0"/>
        <w:rPr>
          <w:rFonts w:hint="cs"/>
          <w:rtl/>
        </w:rPr>
      </w:pPr>
    </w:p>
    <w:p w14:paraId="73FD07AE" w14:textId="77777777" w:rsidR="00000000" w:rsidRDefault="00CF0F56">
      <w:pPr>
        <w:pStyle w:val="af0"/>
        <w:rPr>
          <w:rtl/>
        </w:rPr>
      </w:pPr>
      <w:r>
        <w:rPr>
          <w:rFonts w:hint="eastAsia"/>
          <w:rtl/>
        </w:rPr>
        <w:t>גדעון</w:t>
      </w:r>
      <w:r>
        <w:rPr>
          <w:rtl/>
        </w:rPr>
        <w:t xml:space="preserve"> סער (הליכוד):</w:t>
      </w:r>
    </w:p>
    <w:p w14:paraId="4D1C8D8E" w14:textId="77777777" w:rsidR="00000000" w:rsidRDefault="00CF0F56">
      <w:pPr>
        <w:pStyle w:val="a0"/>
        <w:rPr>
          <w:rFonts w:hint="cs"/>
          <w:rtl/>
        </w:rPr>
      </w:pPr>
    </w:p>
    <w:p w14:paraId="5B6F576D" w14:textId="77777777" w:rsidR="00000000" w:rsidRDefault="00CF0F56">
      <w:pPr>
        <w:pStyle w:val="a0"/>
        <w:rPr>
          <w:rFonts w:hint="cs"/>
          <w:rtl/>
        </w:rPr>
      </w:pPr>
      <w:r>
        <w:rPr>
          <w:rFonts w:hint="cs"/>
          <w:rtl/>
        </w:rPr>
        <w:t>איך אתה בטוח שהוא יהיה?</w:t>
      </w:r>
    </w:p>
    <w:p w14:paraId="5979DE71" w14:textId="77777777" w:rsidR="00000000" w:rsidRDefault="00CF0F56">
      <w:pPr>
        <w:pStyle w:val="a0"/>
        <w:rPr>
          <w:rFonts w:hint="cs"/>
          <w:rtl/>
        </w:rPr>
      </w:pPr>
    </w:p>
    <w:p w14:paraId="335779D5" w14:textId="77777777" w:rsidR="00000000" w:rsidRDefault="00CF0F56">
      <w:pPr>
        <w:pStyle w:val="-"/>
        <w:rPr>
          <w:rtl/>
        </w:rPr>
      </w:pPr>
      <w:bookmarkStart w:id="138" w:name="FS000001029T20_10_2004_12_08_10C"/>
      <w:bookmarkEnd w:id="138"/>
      <w:r>
        <w:rPr>
          <w:rtl/>
        </w:rPr>
        <w:t>סג</w:t>
      </w:r>
      <w:r>
        <w:rPr>
          <w:rtl/>
        </w:rPr>
        <w:t>ן שר התעשייה, המסחר והתעסוקה מיכאל רצון:</w:t>
      </w:r>
    </w:p>
    <w:p w14:paraId="3DE99F9E" w14:textId="77777777" w:rsidR="00000000" w:rsidRDefault="00CF0F56">
      <w:pPr>
        <w:pStyle w:val="a0"/>
        <w:rPr>
          <w:rtl/>
        </w:rPr>
      </w:pPr>
    </w:p>
    <w:p w14:paraId="469D55ED" w14:textId="77777777" w:rsidR="00000000" w:rsidRDefault="00CF0F56">
      <w:pPr>
        <w:pStyle w:val="a0"/>
        <w:rPr>
          <w:rFonts w:hint="cs"/>
          <w:rtl/>
        </w:rPr>
      </w:pPr>
      <w:r>
        <w:rPr>
          <w:rFonts w:hint="cs"/>
          <w:rtl/>
        </w:rPr>
        <w:t>כשאתה מדבר על אפליה, חבר הכנסת ואסל טאהא, אני נמצא פה כמעט שנתיים, יום-יום כשאתם עולים לפה אני שומע את ההזדהות שלכם עם הטרור הפלסטיני, איך אתם תוקפים את הצבא, את החיילים שמגינים על אזרחים חפים מפשע.</w:t>
      </w:r>
    </w:p>
    <w:p w14:paraId="1CF643A9" w14:textId="77777777" w:rsidR="00000000" w:rsidRDefault="00CF0F56">
      <w:pPr>
        <w:pStyle w:val="af0"/>
        <w:rPr>
          <w:rtl/>
        </w:rPr>
      </w:pPr>
    </w:p>
    <w:p w14:paraId="2E8E66B7" w14:textId="77777777" w:rsidR="00000000" w:rsidRDefault="00CF0F56">
      <w:pPr>
        <w:pStyle w:val="af0"/>
        <w:rPr>
          <w:rtl/>
        </w:rPr>
      </w:pPr>
      <w:r>
        <w:rPr>
          <w:rFonts w:hint="eastAsia"/>
          <w:rtl/>
        </w:rPr>
        <w:t>ואסל</w:t>
      </w:r>
      <w:r>
        <w:rPr>
          <w:rtl/>
        </w:rPr>
        <w:t xml:space="preserve"> טאהא (בל"</w:t>
      </w:r>
      <w:r>
        <w:rPr>
          <w:rtl/>
        </w:rPr>
        <w:t>ד):</w:t>
      </w:r>
    </w:p>
    <w:p w14:paraId="2807366D" w14:textId="77777777" w:rsidR="00000000" w:rsidRDefault="00CF0F56">
      <w:pPr>
        <w:pStyle w:val="a0"/>
        <w:rPr>
          <w:rFonts w:hint="cs"/>
          <w:rtl/>
        </w:rPr>
      </w:pPr>
    </w:p>
    <w:p w14:paraId="37BFB310" w14:textId="77777777" w:rsidR="00000000" w:rsidRDefault="00CF0F56">
      <w:pPr>
        <w:pStyle w:val="a0"/>
        <w:rPr>
          <w:rFonts w:hint="cs"/>
          <w:rtl/>
        </w:rPr>
      </w:pPr>
      <w:r>
        <w:rPr>
          <w:rFonts w:hint="cs"/>
          <w:rtl/>
        </w:rPr>
        <w:t>הצבא רוצח והורס בתים. הצבא הוא כובש.</w:t>
      </w:r>
    </w:p>
    <w:p w14:paraId="504540E2" w14:textId="77777777" w:rsidR="00000000" w:rsidRDefault="00CF0F56">
      <w:pPr>
        <w:pStyle w:val="a0"/>
        <w:rPr>
          <w:rFonts w:hint="cs"/>
          <w:rtl/>
        </w:rPr>
      </w:pPr>
    </w:p>
    <w:p w14:paraId="0BD6F04D" w14:textId="77777777" w:rsidR="00000000" w:rsidRDefault="00CF0F56">
      <w:pPr>
        <w:pStyle w:val="af1"/>
        <w:rPr>
          <w:rtl/>
        </w:rPr>
      </w:pPr>
      <w:r>
        <w:rPr>
          <w:rtl/>
        </w:rPr>
        <w:t>היו"ר נסים דהן:</w:t>
      </w:r>
    </w:p>
    <w:p w14:paraId="4FCD776A" w14:textId="77777777" w:rsidR="00000000" w:rsidRDefault="00CF0F56">
      <w:pPr>
        <w:pStyle w:val="a0"/>
        <w:rPr>
          <w:rtl/>
        </w:rPr>
      </w:pPr>
    </w:p>
    <w:p w14:paraId="186AF540" w14:textId="77777777" w:rsidR="00000000" w:rsidRDefault="00CF0F56">
      <w:pPr>
        <w:pStyle w:val="a0"/>
        <w:rPr>
          <w:rFonts w:hint="cs"/>
          <w:rtl/>
        </w:rPr>
      </w:pPr>
      <w:r>
        <w:rPr>
          <w:rFonts w:hint="cs"/>
          <w:rtl/>
        </w:rPr>
        <w:t>חבר הכנסת ואסל טאהא, פעם שנייה.</w:t>
      </w:r>
    </w:p>
    <w:p w14:paraId="5A4F66A0" w14:textId="77777777" w:rsidR="00000000" w:rsidRDefault="00CF0F56">
      <w:pPr>
        <w:pStyle w:val="a0"/>
        <w:rPr>
          <w:rFonts w:hint="cs"/>
          <w:rtl/>
        </w:rPr>
      </w:pPr>
    </w:p>
    <w:p w14:paraId="3320E1D1" w14:textId="77777777" w:rsidR="00000000" w:rsidRDefault="00CF0F56">
      <w:pPr>
        <w:pStyle w:val="-"/>
        <w:rPr>
          <w:rtl/>
        </w:rPr>
      </w:pPr>
      <w:r>
        <w:rPr>
          <w:rtl/>
        </w:rPr>
        <w:t>סגן שר התעשייה, המסחר והתעסוקה מיכאל רצון:</w:t>
      </w:r>
    </w:p>
    <w:p w14:paraId="0F83D2AA" w14:textId="77777777" w:rsidR="00000000" w:rsidRDefault="00CF0F56">
      <w:pPr>
        <w:pStyle w:val="a0"/>
        <w:rPr>
          <w:rtl/>
        </w:rPr>
      </w:pPr>
    </w:p>
    <w:p w14:paraId="4F357F07" w14:textId="77777777" w:rsidR="00000000" w:rsidRDefault="00CF0F56">
      <w:pPr>
        <w:pStyle w:val="a0"/>
        <w:rPr>
          <w:rFonts w:hint="cs"/>
          <w:rtl/>
        </w:rPr>
      </w:pPr>
      <w:r>
        <w:rPr>
          <w:rFonts w:hint="cs"/>
          <w:rtl/>
        </w:rPr>
        <w:t>אתם כל היום פה רוקדים על הדם.</w:t>
      </w:r>
    </w:p>
    <w:p w14:paraId="5256FD05" w14:textId="77777777" w:rsidR="00000000" w:rsidRDefault="00CF0F56">
      <w:pPr>
        <w:pStyle w:val="a0"/>
        <w:rPr>
          <w:rFonts w:hint="cs"/>
          <w:rtl/>
        </w:rPr>
      </w:pPr>
    </w:p>
    <w:p w14:paraId="6E357B9C" w14:textId="77777777" w:rsidR="00000000" w:rsidRDefault="00CF0F56">
      <w:pPr>
        <w:pStyle w:val="af0"/>
        <w:rPr>
          <w:rtl/>
        </w:rPr>
      </w:pPr>
      <w:r>
        <w:rPr>
          <w:rFonts w:hint="eastAsia"/>
          <w:rtl/>
        </w:rPr>
        <w:t>ואסל</w:t>
      </w:r>
      <w:r>
        <w:rPr>
          <w:rtl/>
        </w:rPr>
        <w:t xml:space="preserve"> טאהא (בל"ד):</w:t>
      </w:r>
    </w:p>
    <w:p w14:paraId="14D404DD" w14:textId="77777777" w:rsidR="00000000" w:rsidRDefault="00CF0F56">
      <w:pPr>
        <w:pStyle w:val="a0"/>
        <w:rPr>
          <w:rFonts w:hint="cs"/>
          <w:rtl/>
        </w:rPr>
      </w:pPr>
    </w:p>
    <w:p w14:paraId="24CB490F" w14:textId="77777777" w:rsidR="00000000" w:rsidRDefault="00CF0F56">
      <w:pPr>
        <w:pStyle w:val="a0"/>
        <w:rPr>
          <w:rFonts w:hint="cs"/>
          <w:rtl/>
        </w:rPr>
      </w:pPr>
      <w:r>
        <w:rPr>
          <w:rFonts w:hint="cs"/>
          <w:rtl/>
        </w:rPr>
        <w:t>זה צבא שהוא רוצח וכובש.</w:t>
      </w:r>
    </w:p>
    <w:p w14:paraId="25BE95D3" w14:textId="77777777" w:rsidR="00000000" w:rsidRDefault="00CF0F56">
      <w:pPr>
        <w:pStyle w:val="a0"/>
        <w:rPr>
          <w:rFonts w:hint="cs"/>
          <w:rtl/>
        </w:rPr>
      </w:pPr>
    </w:p>
    <w:p w14:paraId="1B867D2C" w14:textId="77777777" w:rsidR="00000000" w:rsidRDefault="00CF0F56">
      <w:pPr>
        <w:pStyle w:val="af1"/>
        <w:rPr>
          <w:rtl/>
        </w:rPr>
      </w:pPr>
      <w:r>
        <w:rPr>
          <w:rtl/>
        </w:rPr>
        <w:t>היו"ר נסים דהן:</w:t>
      </w:r>
    </w:p>
    <w:p w14:paraId="117CB955" w14:textId="77777777" w:rsidR="00000000" w:rsidRDefault="00CF0F56">
      <w:pPr>
        <w:pStyle w:val="a0"/>
        <w:rPr>
          <w:rtl/>
        </w:rPr>
      </w:pPr>
    </w:p>
    <w:p w14:paraId="78DEBC21" w14:textId="77777777" w:rsidR="00000000" w:rsidRDefault="00CF0F56">
      <w:pPr>
        <w:pStyle w:val="a0"/>
        <w:rPr>
          <w:rFonts w:hint="cs"/>
          <w:rtl/>
        </w:rPr>
      </w:pPr>
      <w:r>
        <w:rPr>
          <w:rFonts w:hint="cs"/>
          <w:rtl/>
        </w:rPr>
        <w:t>חבר הכנסת ואסל טאהא, אני קו</w:t>
      </w:r>
      <w:r>
        <w:rPr>
          <w:rFonts w:hint="cs"/>
          <w:rtl/>
        </w:rPr>
        <w:t>רא אותך לסדר פעם שנייה.</w:t>
      </w:r>
    </w:p>
    <w:p w14:paraId="13E43E6B" w14:textId="77777777" w:rsidR="00000000" w:rsidRDefault="00CF0F56">
      <w:pPr>
        <w:pStyle w:val="a0"/>
        <w:rPr>
          <w:rFonts w:hint="cs"/>
          <w:rtl/>
        </w:rPr>
      </w:pPr>
    </w:p>
    <w:p w14:paraId="363B4F3C" w14:textId="77777777" w:rsidR="00000000" w:rsidRDefault="00CF0F56">
      <w:pPr>
        <w:pStyle w:val="af0"/>
        <w:rPr>
          <w:rtl/>
        </w:rPr>
      </w:pPr>
      <w:r>
        <w:rPr>
          <w:rFonts w:hint="eastAsia"/>
          <w:rtl/>
        </w:rPr>
        <w:t>עבד</w:t>
      </w:r>
      <w:r>
        <w:rPr>
          <w:rtl/>
        </w:rPr>
        <w:t>-אלמאלכ דהאמשה (רע"ם):</w:t>
      </w:r>
    </w:p>
    <w:p w14:paraId="1C5B8BC3" w14:textId="77777777" w:rsidR="00000000" w:rsidRDefault="00CF0F56">
      <w:pPr>
        <w:pStyle w:val="a0"/>
        <w:rPr>
          <w:rFonts w:hint="cs"/>
          <w:rtl/>
        </w:rPr>
      </w:pPr>
    </w:p>
    <w:p w14:paraId="7F0D7EF1" w14:textId="77777777" w:rsidR="00000000" w:rsidRDefault="00CF0F56">
      <w:pPr>
        <w:pStyle w:val="a0"/>
        <w:rPr>
          <w:rFonts w:hint="cs"/>
          <w:rtl/>
        </w:rPr>
      </w:pPr>
      <w:r>
        <w:rPr>
          <w:rFonts w:hint="cs"/>
          <w:rtl/>
        </w:rPr>
        <w:t>לפלסטינים מגיעות חירות ועצמאות.</w:t>
      </w:r>
    </w:p>
    <w:p w14:paraId="43CBF237" w14:textId="77777777" w:rsidR="00000000" w:rsidRDefault="00CF0F56">
      <w:pPr>
        <w:pStyle w:val="a0"/>
        <w:rPr>
          <w:rFonts w:hint="cs"/>
          <w:rtl/>
        </w:rPr>
      </w:pPr>
    </w:p>
    <w:p w14:paraId="0217FBD4" w14:textId="77777777" w:rsidR="00000000" w:rsidRDefault="00CF0F56">
      <w:pPr>
        <w:pStyle w:val="-"/>
        <w:rPr>
          <w:rtl/>
        </w:rPr>
      </w:pPr>
      <w:bookmarkStart w:id="139" w:name="FS000001029T20_10_2004_12_08_52C"/>
      <w:bookmarkEnd w:id="139"/>
      <w:r>
        <w:rPr>
          <w:rtl/>
        </w:rPr>
        <w:t>סגן שר התעשייה, המסחר והתעסוקה מיכאל רצון:</w:t>
      </w:r>
    </w:p>
    <w:p w14:paraId="6D24B14E" w14:textId="77777777" w:rsidR="00000000" w:rsidRDefault="00CF0F56">
      <w:pPr>
        <w:pStyle w:val="a0"/>
        <w:rPr>
          <w:rtl/>
        </w:rPr>
      </w:pPr>
    </w:p>
    <w:p w14:paraId="33B2ED82" w14:textId="77777777" w:rsidR="00000000" w:rsidRDefault="00CF0F56">
      <w:pPr>
        <w:pStyle w:val="a0"/>
        <w:rPr>
          <w:rFonts w:hint="cs"/>
          <w:rtl/>
        </w:rPr>
      </w:pPr>
      <w:r>
        <w:rPr>
          <w:rFonts w:hint="cs"/>
          <w:rtl/>
        </w:rPr>
        <w:t xml:space="preserve">אם אתם רוצים שוויון זכויות, שיהיה לכם גם שוויון חובות. אם אתם רוצים שוויון זכויות, תהיו אזרחים נאמנים למדינה הזאת. המדינה הזאת </w:t>
      </w:r>
      <w:r>
        <w:rPr>
          <w:rFonts w:hint="cs"/>
          <w:rtl/>
        </w:rPr>
        <w:t>היא מדינה בראש ובראשונה יהודית ודמוקרטית, אבל בראש ובראשונה יהודית. כדאי שתפנימו את זה.</w:t>
      </w:r>
    </w:p>
    <w:p w14:paraId="724E5B7B" w14:textId="77777777" w:rsidR="00000000" w:rsidRDefault="00CF0F56">
      <w:pPr>
        <w:pStyle w:val="a0"/>
        <w:rPr>
          <w:rFonts w:hint="cs"/>
          <w:rtl/>
        </w:rPr>
      </w:pPr>
    </w:p>
    <w:p w14:paraId="431873EC" w14:textId="77777777" w:rsidR="00000000" w:rsidRDefault="00CF0F56">
      <w:pPr>
        <w:pStyle w:val="af1"/>
        <w:rPr>
          <w:rtl/>
        </w:rPr>
      </w:pPr>
      <w:r>
        <w:rPr>
          <w:rtl/>
        </w:rPr>
        <w:t>היו"ר נסים דהן:</w:t>
      </w:r>
    </w:p>
    <w:p w14:paraId="1C23F07D" w14:textId="77777777" w:rsidR="00000000" w:rsidRDefault="00CF0F56">
      <w:pPr>
        <w:pStyle w:val="a0"/>
        <w:rPr>
          <w:rtl/>
        </w:rPr>
      </w:pPr>
    </w:p>
    <w:p w14:paraId="29CDB764" w14:textId="77777777" w:rsidR="00000000" w:rsidRDefault="00CF0F56">
      <w:pPr>
        <w:pStyle w:val="a0"/>
        <w:rPr>
          <w:rFonts w:hint="cs"/>
          <w:rtl/>
        </w:rPr>
      </w:pPr>
      <w:r>
        <w:rPr>
          <w:rFonts w:hint="cs"/>
          <w:rtl/>
        </w:rPr>
        <w:t>עכשיו לעצם החוק, בבקשה. עד עכשיו זה היה פולמוס. לעצם החוק, בבקשה.</w:t>
      </w:r>
    </w:p>
    <w:p w14:paraId="540131D9" w14:textId="77777777" w:rsidR="00000000" w:rsidRDefault="00CF0F56">
      <w:pPr>
        <w:pStyle w:val="a0"/>
        <w:rPr>
          <w:rFonts w:hint="cs"/>
          <w:rtl/>
        </w:rPr>
      </w:pPr>
    </w:p>
    <w:p w14:paraId="4CE2265A" w14:textId="77777777" w:rsidR="00000000" w:rsidRDefault="00CF0F56">
      <w:pPr>
        <w:pStyle w:val="af0"/>
        <w:rPr>
          <w:rtl/>
        </w:rPr>
      </w:pPr>
      <w:r>
        <w:rPr>
          <w:rFonts w:hint="eastAsia"/>
          <w:rtl/>
        </w:rPr>
        <w:t>עבד</w:t>
      </w:r>
      <w:r>
        <w:rPr>
          <w:rtl/>
        </w:rPr>
        <w:t>-אלמאלכ דהאמשה (רע"ם):</w:t>
      </w:r>
    </w:p>
    <w:p w14:paraId="1AE62057" w14:textId="77777777" w:rsidR="00000000" w:rsidRDefault="00CF0F56">
      <w:pPr>
        <w:pStyle w:val="a0"/>
        <w:rPr>
          <w:rFonts w:hint="cs"/>
          <w:rtl/>
        </w:rPr>
      </w:pPr>
    </w:p>
    <w:p w14:paraId="097374B0" w14:textId="77777777" w:rsidR="00000000" w:rsidRDefault="00CF0F56">
      <w:pPr>
        <w:pStyle w:val="a0"/>
        <w:rPr>
          <w:rFonts w:hint="cs"/>
          <w:rtl/>
        </w:rPr>
      </w:pPr>
      <w:r>
        <w:rPr>
          <w:rFonts w:hint="cs"/>
          <w:rtl/>
        </w:rPr>
        <w:t>זאת הסתה פרועה.</w:t>
      </w:r>
    </w:p>
    <w:p w14:paraId="2D503791" w14:textId="77777777" w:rsidR="00000000" w:rsidRDefault="00CF0F56">
      <w:pPr>
        <w:pStyle w:val="a0"/>
        <w:rPr>
          <w:rFonts w:hint="cs"/>
          <w:rtl/>
        </w:rPr>
      </w:pPr>
    </w:p>
    <w:p w14:paraId="79706EEB" w14:textId="77777777" w:rsidR="00000000" w:rsidRDefault="00CF0F56">
      <w:pPr>
        <w:pStyle w:val="af0"/>
        <w:rPr>
          <w:rtl/>
        </w:rPr>
      </w:pPr>
    </w:p>
    <w:p w14:paraId="695C24E1" w14:textId="77777777" w:rsidR="00000000" w:rsidRDefault="00CF0F56">
      <w:pPr>
        <w:pStyle w:val="af0"/>
        <w:rPr>
          <w:rtl/>
        </w:rPr>
      </w:pPr>
      <w:r>
        <w:rPr>
          <w:rFonts w:hint="eastAsia"/>
          <w:rtl/>
        </w:rPr>
        <w:t>עסאם</w:t>
      </w:r>
      <w:r>
        <w:rPr>
          <w:rtl/>
        </w:rPr>
        <w:t xml:space="preserve"> מח'ול (חד"ש-תע"ל):</w:t>
      </w:r>
    </w:p>
    <w:p w14:paraId="0EFFC127" w14:textId="77777777" w:rsidR="00000000" w:rsidRDefault="00CF0F56">
      <w:pPr>
        <w:pStyle w:val="a0"/>
        <w:rPr>
          <w:rFonts w:hint="cs"/>
          <w:rtl/>
        </w:rPr>
      </w:pPr>
    </w:p>
    <w:p w14:paraId="04A1C0D9" w14:textId="77777777" w:rsidR="00000000" w:rsidRDefault="00CF0F56">
      <w:pPr>
        <w:pStyle w:val="a0"/>
        <w:rPr>
          <w:rFonts w:hint="cs"/>
          <w:rtl/>
        </w:rPr>
      </w:pPr>
      <w:r>
        <w:rPr>
          <w:rFonts w:hint="cs"/>
          <w:rtl/>
        </w:rPr>
        <w:t>- - -</w:t>
      </w:r>
    </w:p>
    <w:p w14:paraId="4C7009D7" w14:textId="77777777" w:rsidR="00000000" w:rsidRDefault="00CF0F56">
      <w:pPr>
        <w:pStyle w:val="a0"/>
        <w:rPr>
          <w:rFonts w:hint="cs"/>
          <w:rtl/>
        </w:rPr>
      </w:pPr>
    </w:p>
    <w:p w14:paraId="0136621D" w14:textId="77777777" w:rsidR="00000000" w:rsidRDefault="00CF0F56">
      <w:pPr>
        <w:pStyle w:val="af1"/>
        <w:rPr>
          <w:rtl/>
        </w:rPr>
      </w:pPr>
      <w:r>
        <w:rPr>
          <w:rtl/>
        </w:rPr>
        <w:t xml:space="preserve">היו"ר </w:t>
      </w:r>
      <w:r>
        <w:rPr>
          <w:rtl/>
        </w:rPr>
        <w:t>נסים דהן:</w:t>
      </w:r>
    </w:p>
    <w:p w14:paraId="1E5EA052" w14:textId="77777777" w:rsidR="00000000" w:rsidRDefault="00CF0F56">
      <w:pPr>
        <w:pStyle w:val="a0"/>
        <w:rPr>
          <w:rtl/>
        </w:rPr>
      </w:pPr>
    </w:p>
    <w:p w14:paraId="2F391C98" w14:textId="77777777" w:rsidR="00000000" w:rsidRDefault="00CF0F56">
      <w:pPr>
        <w:pStyle w:val="a0"/>
        <w:rPr>
          <w:rFonts w:hint="cs"/>
          <w:rtl/>
        </w:rPr>
      </w:pPr>
      <w:r>
        <w:rPr>
          <w:rFonts w:hint="cs"/>
          <w:rtl/>
        </w:rPr>
        <w:t>חבר הכנסת עסאם מח'ול, פעם ראשונה אני קורא אותך. לא אמרתי למה.</w:t>
      </w:r>
    </w:p>
    <w:p w14:paraId="3D0AB80A" w14:textId="77777777" w:rsidR="00000000" w:rsidRDefault="00CF0F56">
      <w:pPr>
        <w:pStyle w:val="a0"/>
        <w:rPr>
          <w:rFonts w:hint="cs"/>
          <w:rtl/>
        </w:rPr>
      </w:pPr>
    </w:p>
    <w:p w14:paraId="5F433E65" w14:textId="77777777" w:rsidR="00000000" w:rsidRDefault="00CF0F56">
      <w:pPr>
        <w:pStyle w:val="-"/>
        <w:rPr>
          <w:rtl/>
        </w:rPr>
      </w:pPr>
      <w:bookmarkStart w:id="140" w:name="FS000001029T20_10_2004_12_09_23C"/>
      <w:bookmarkEnd w:id="140"/>
      <w:r>
        <w:rPr>
          <w:rtl/>
        </w:rPr>
        <w:t>סגן שר התעשייה, המסחר והתעסוקה מיכאל רצון:</w:t>
      </w:r>
    </w:p>
    <w:p w14:paraId="31BD9A49" w14:textId="77777777" w:rsidR="00000000" w:rsidRDefault="00CF0F56">
      <w:pPr>
        <w:pStyle w:val="a0"/>
        <w:rPr>
          <w:rtl/>
        </w:rPr>
      </w:pPr>
    </w:p>
    <w:p w14:paraId="51D4A415" w14:textId="77777777" w:rsidR="00000000" w:rsidRDefault="00CF0F56">
      <w:pPr>
        <w:pStyle w:val="a0"/>
        <w:rPr>
          <w:rFonts w:hint="cs"/>
          <w:rtl/>
        </w:rPr>
      </w:pPr>
      <w:r>
        <w:rPr>
          <w:rFonts w:hint="cs"/>
          <w:rtl/>
        </w:rPr>
        <w:t>לעצם החוק, הצעת החוק מבקשת לקבוע, כי מועצת מינהל מקרקעי ישראל לא תפלה בפעולותיה ובהחלטותיה כל אדם מחמת מינו, נטייתו המינית, מעמדו האישי, ג</w:t>
      </w:r>
      <w:r>
        <w:rPr>
          <w:rFonts w:hint="cs"/>
          <w:rtl/>
        </w:rPr>
        <w:t xml:space="preserve">ילו, גזעו, דתו, לאומיותו, ארץ מוצאו, השקפותיו, השתייכותו המפלגתית ושירותו הצבאי. </w:t>
      </w:r>
    </w:p>
    <w:p w14:paraId="65A790FE" w14:textId="77777777" w:rsidR="00000000" w:rsidRDefault="00CF0F56">
      <w:pPr>
        <w:pStyle w:val="a0"/>
        <w:rPr>
          <w:rFonts w:hint="cs"/>
          <w:rtl/>
        </w:rPr>
      </w:pPr>
    </w:p>
    <w:p w14:paraId="68725888" w14:textId="77777777" w:rsidR="00000000" w:rsidRDefault="00CF0F56">
      <w:pPr>
        <w:pStyle w:val="af0"/>
        <w:rPr>
          <w:rtl/>
        </w:rPr>
      </w:pPr>
      <w:r>
        <w:rPr>
          <w:rFonts w:hint="eastAsia"/>
          <w:rtl/>
        </w:rPr>
        <w:t>עסאם</w:t>
      </w:r>
      <w:r>
        <w:rPr>
          <w:rtl/>
        </w:rPr>
        <w:t xml:space="preserve"> מח'ול (חד"ש-תע"ל):</w:t>
      </w:r>
    </w:p>
    <w:p w14:paraId="05BB47B4" w14:textId="77777777" w:rsidR="00000000" w:rsidRDefault="00CF0F56">
      <w:pPr>
        <w:pStyle w:val="a0"/>
        <w:rPr>
          <w:rFonts w:hint="cs"/>
          <w:rtl/>
        </w:rPr>
      </w:pPr>
    </w:p>
    <w:p w14:paraId="7CBA8640" w14:textId="77777777" w:rsidR="00000000" w:rsidRDefault="00CF0F56">
      <w:pPr>
        <w:pStyle w:val="a0"/>
        <w:rPr>
          <w:rFonts w:hint="cs"/>
          <w:rtl/>
        </w:rPr>
      </w:pPr>
      <w:r>
        <w:rPr>
          <w:rFonts w:hint="cs"/>
          <w:rtl/>
        </w:rPr>
        <w:t>שוויון.</w:t>
      </w:r>
    </w:p>
    <w:p w14:paraId="1ABD387E" w14:textId="77777777" w:rsidR="00000000" w:rsidRDefault="00CF0F56">
      <w:pPr>
        <w:pStyle w:val="a0"/>
        <w:rPr>
          <w:rFonts w:hint="cs"/>
          <w:rtl/>
        </w:rPr>
      </w:pPr>
    </w:p>
    <w:p w14:paraId="682CFB55" w14:textId="77777777" w:rsidR="00000000" w:rsidRDefault="00CF0F56">
      <w:pPr>
        <w:pStyle w:val="af1"/>
        <w:rPr>
          <w:rtl/>
        </w:rPr>
      </w:pPr>
      <w:r>
        <w:rPr>
          <w:rtl/>
        </w:rPr>
        <w:t>היו"ר נסים דהן:</w:t>
      </w:r>
    </w:p>
    <w:p w14:paraId="20B2E99C" w14:textId="77777777" w:rsidR="00000000" w:rsidRDefault="00CF0F56">
      <w:pPr>
        <w:pStyle w:val="a0"/>
        <w:rPr>
          <w:rtl/>
        </w:rPr>
      </w:pPr>
    </w:p>
    <w:p w14:paraId="0AB8D792" w14:textId="77777777" w:rsidR="00000000" w:rsidRDefault="00CF0F56">
      <w:pPr>
        <w:pStyle w:val="a0"/>
        <w:rPr>
          <w:rFonts w:hint="cs"/>
          <w:rtl/>
        </w:rPr>
      </w:pPr>
      <w:r>
        <w:rPr>
          <w:rFonts w:hint="cs"/>
          <w:rtl/>
        </w:rPr>
        <w:t>חבר הכנסת עסאם מח'ול, אתה מפריע.</w:t>
      </w:r>
    </w:p>
    <w:p w14:paraId="7032C3F8" w14:textId="77777777" w:rsidR="00000000" w:rsidRDefault="00CF0F56">
      <w:pPr>
        <w:pStyle w:val="af0"/>
        <w:rPr>
          <w:rFonts w:hint="cs"/>
          <w:rtl/>
        </w:rPr>
      </w:pPr>
    </w:p>
    <w:p w14:paraId="6694E951" w14:textId="77777777" w:rsidR="00000000" w:rsidRDefault="00CF0F56">
      <w:pPr>
        <w:pStyle w:val="af0"/>
        <w:rPr>
          <w:rtl/>
        </w:rPr>
      </w:pPr>
      <w:r>
        <w:rPr>
          <w:rFonts w:hint="eastAsia"/>
          <w:rtl/>
        </w:rPr>
        <w:t>קריאות</w:t>
      </w:r>
      <w:r>
        <w:rPr>
          <w:rtl/>
        </w:rPr>
        <w:t>:</w:t>
      </w:r>
    </w:p>
    <w:p w14:paraId="79C7BBBD" w14:textId="77777777" w:rsidR="00000000" w:rsidRDefault="00CF0F56">
      <w:pPr>
        <w:pStyle w:val="a0"/>
        <w:rPr>
          <w:rFonts w:hint="cs"/>
          <w:rtl/>
        </w:rPr>
      </w:pPr>
    </w:p>
    <w:p w14:paraId="7E7A3067" w14:textId="77777777" w:rsidR="00000000" w:rsidRDefault="00CF0F56">
      <w:pPr>
        <w:pStyle w:val="a0"/>
        <w:rPr>
          <w:rFonts w:hint="cs"/>
          <w:rtl/>
        </w:rPr>
      </w:pPr>
      <w:r>
        <w:rPr>
          <w:rFonts w:hint="cs"/>
          <w:rtl/>
        </w:rPr>
        <w:t>- - -</w:t>
      </w:r>
    </w:p>
    <w:p w14:paraId="309FCB3E" w14:textId="77777777" w:rsidR="00000000" w:rsidRDefault="00CF0F56">
      <w:pPr>
        <w:pStyle w:val="a0"/>
        <w:rPr>
          <w:rFonts w:hint="cs"/>
          <w:rtl/>
        </w:rPr>
      </w:pPr>
    </w:p>
    <w:p w14:paraId="7D44CBAF" w14:textId="77777777" w:rsidR="00000000" w:rsidRDefault="00CF0F56">
      <w:pPr>
        <w:pStyle w:val="af1"/>
        <w:rPr>
          <w:rtl/>
        </w:rPr>
      </w:pPr>
      <w:r>
        <w:rPr>
          <w:rtl/>
        </w:rPr>
        <w:t>היו"ר</w:t>
      </w:r>
      <w:r>
        <w:rPr>
          <w:rFonts w:hint="cs"/>
          <w:rtl/>
        </w:rPr>
        <w:t xml:space="preserve"> נסים דהן</w:t>
      </w:r>
      <w:r>
        <w:rPr>
          <w:rtl/>
        </w:rPr>
        <w:t>:</w:t>
      </w:r>
    </w:p>
    <w:p w14:paraId="5346E153" w14:textId="77777777" w:rsidR="00000000" w:rsidRDefault="00CF0F56">
      <w:pPr>
        <w:pStyle w:val="a0"/>
        <w:rPr>
          <w:rtl/>
        </w:rPr>
      </w:pPr>
    </w:p>
    <w:p w14:paraId="613F0498" w14:textId="77777777" w:rsidR="00000000" w:rsidRDefault="00CF0F56">
      <w:pPr>
        <w:pStyle w:val="a0"/>
        <w:rPr>
          <w:rFonts w:hint="cs"/>
          <w:rtl/>
        </w:rPr>
      </w:pPr>
      <w:r>
        <w:rPr>
          <w:rFonts w:hint="cs"/>
          <w:rtl/>
        </w:rPr>
        <w:t>חבר הכנסת דהאמשה, אני מבקש לא להפריע. עכשיו נגמר הפולמו</w:t>
      </w:r>
      <w:r>
        <w:rPr>
          <w:rFonts w:hint="cs"/>
          <w:rtl/>
        </w:rPr>
        <w:t>ס. עכשיו לעצם החוק. תקשיבו, אולי הוא בעד.</w:t>
      </w:r>
    </w:p>
    <w:p w14:paraId="49A01415" w14:textId="77777777" w:rsidR="00000000" w:rsidRDefault="00CF0F56">
      <w:pPr>
        <w:pStyle w:val="a0"/>
        <w:rPr>
          <w:rFonts w:hint="cs"/>
          <w:rtl/>
        </w:rPr>
      </w:pPr>
    </w:p>
    <w:p w14:paraId="1D2F53CE" w14:textId="77777777" w:rsidR="00000000" w:rsidRDefault="00CF0F56">
      <w:pPr>
        <w:pStyle w:val="-"/>
        <w:rPr>
          <w:rtl/>
        </w:rPr>
      </w:pPr>
      <w:bookmarkStart w:id="141" w:name="FS000001029T20_10_2004_12_10_07C"/>
      <w:bookmarkEnd w:id="141"/>
      <w:r>
        <w:rPr>
          <w:rtl/>
        </w:rPr>
        <w:t>סגן שר התעשייה, המסחר והתעסוקה מיכאל רצון:</w:t>
      </w:r>
    </w:p>
    <w:p w14:paraId="3BAEC813" w14:textId="77777777" w:rsidR="00000000" w:rsidRDefault="00CF0F56">
      <w:pPr>
        <w:pStyle w:val="a0"/>
        <w:rPr>
          <w:rtl/>
        </w:rPr>
      </w:pPr>
    </w:p>
    <w:p w14:paraId="3B3E4A42" w14:textId="77777777" w:rsidR="00000000" w:rsidRDefault="00CF0F56">
      <w:pPr>
        <w:pStyle w:val="a0"/>
        <w:rPr>
          <w:rFonts w:hint="cs"/>
          <w:rtl/>
        </w:rPr>
      </w:pPr>
      <w:r>
        <w:rPr>
          <w:rFonts w:hint="cs"/>
          <w:rtl/>
        </w:rPr>
        <w:t>מיותר להזכיר, כי מועצת מינהל מקרקעי ישראל היא גוף אשר חלים עליו כללי המשפט הציבורי, ואשר מחויב - - -</w:t>
      </w:r>
    </w:p>
    <w:p w14:paraId="5FB39925" w14:textId="77777777" w:rsidR="00000000" w:rsidRDefault="00CF0F56">
      <w:pPr>
        <w:pStyle w:val="a0"/>
        <w:rPr>
          <w:rFonts w:hint="cs"/>
          <w:rtl/>
        </w:rPr>
      </w:pPr>
    </w:p>
    <w:p w14:paraId="0807121D" w14:textId="77777777" w:rsidR="00000000" w:rsidRDefault="00CF0F56">
      <w:pPr>
        <w:pStyle w:val="af1"/>
        <w:rPr>
          <w:rtl/>
        </w:rPr>
      </w:pPr>
      <w:r>
        <w:rPr>
          <w:rtl/>
        </w:rPr>
        <w:t>היו"ר</w:t>
      </w:r>
      <w:r>
        <w:rPr>
          <w:rFonts w:hint="cs"/>
          <w:rtl/>
        </w:rPr>
        <w:t xml:space="preserve"> נסים דהן</w:t>
      </w:r>
      <w:r>
        <w:rPr>
          <w:rtl/>
        </w:rPr>
        <w:t>:</w:t>
      </w:r>
    </w:p>
    <w:p w14:paraId="124E84B5" w14:textId="77777777" w:rsidR="00000000" w:rsidRDefault="00CF0F56">
      <w:pPr>
        <w:pStyle w:val="a0"/>
        <w:rPr>
          <w:rtl/>
        </w:rPr>
      </w:pPr>
    </w:p>
    <w:p w14:paraId="6945C0A2" w14:textId="77777777" w:rsidR="00000000" w:rsidRDefault="00CF0F56">
      <w:pPr>
        <w:pStyle w:val="a0"/>
        <w:rPr>
          <w:rFonts w:hint="cs"/>
          <w:rtl/>
        </w:rPr>
      </w:pPr>
      <w:r>
        <w:rPr>
          <w:rFonts w:hint="cs"/>
          <w:rtl/>
        </w:rPr>
        <w:t>חברי הכנסת, אני מבקש לשמור על שקט כדי שיישמעו דברי</w:t>
      </w:r>
      <w:r>
        <w:rPr>
          <w:rFonts w:hint="cs"/>
          <w:rtl/>
        </w:rPr>
        <w:t xml:space="preserve">ו של הדובר. כבוד שר האוצר, חברי הכנסת בנלולו, כחלון, השר כץ, נא לפזר את ההפגנה שם. שרת החינוך </w:t>
      </w:r>
      <w:r>
        <w:rPr>
          <w:rtl/>
        </w:rPr>
        <w:t>–</w:t>
      </w:r>
      <w:r>
        <w:rPr>
          <w:rFonts w:hint="cs"/>
          <w:rtl/>
        </w:rPr>
        <w:t xml:space="preserve"> כנ"ל. תודה. תמשיך.</w:t>
      </w:r>
    </w:p>
    <w:p w14:paraId="33FBFF7D" w14:textId="77777777" w:rsidR="00000000" w:rsidRDefault="00CF0F56">
      <w:pPr>
        <w:pStyle w:val="a0"/>
        <w:rPr>
          <w:rFonts w:hint="cs"/>
          <w:rtl/>
        </w:rPr>
      </w:pPr>
    </w:p>
    <w:p w14:paraId="658522D1" w14:textId="77777777" w:rsidR="00000000" w:rsidRDefault="00CF0F56">
      <w:pPr>
        <w:pStyle w:val="-"/>
        <w:rPr>
          <w:rtl/>
        </w:rPr>
      </w:pPr>
      <w:bookmarkStart w:id="142" w:name="FS000001029T20_10_2004_12_10_37C"/>
      <w:bookmarkEnd w:id="142"/>
      <w:r>
        <w:rPr>
          <w:rtl/>
        </w:rPr>
        <w:t>סגן שר התעשייה, המסחר והתעסוקה מיכאל רצון:</w:t>
      </w:r>
    </w:p>
    <w:p w14:paraId="3F95A5E9" w14:textId="77777777" w:rsidR="00000000" w:rsidRDefault="00CF0F56">
      <w:pPr>
        <w:pStyle w:val="a0"/>
        <w:rPr>
          <w:rtl/>
        </w:rPr>
      </w:pPr>
    </w:p>
    <w:p w14:paraId="6B0AAA64" w14:textId="77777777" w:rsidR="00000000" w:rsidRDefault="00CF0F56">
      <w:pPr>
        <w:pStyle w:val="a0"/>
        <w:rPr>
          <w:rFonts w:hint="cs"/>
          <w:rtl/>
        </w:rPr>
      </w:pPr>
      <w:r>
        <w:rPr>
          <w:rFonts w:hint="cs"/>
          <w:rtl/>
        </w:rPr>
        <w:t>מיותר להזכיר, כי מועצת מינהל מקרקעי ישראל היא גוף שחלים עליו כללי המשפט הציבורי, והוא  מחויב לפע</w:t>
      </w:r>
      <w:r>
        <w:rPr>
          <w:rFonts w:hint="cs"/>
          <w:rtl/>
        </w:rPr>
        <w:t>ול בסבירות ובאופן שוויוני. הצעת החוק הזאת, אדוני היושב-ראש, מיותרת על כן והיא אף עלולה להתפרש כמי שמתירה אפליות שאינן מוזכרות בסעיף. למשל, אפליה על רקע עדתי, או כמתירה אפליה, כאמור בסעיף, בידי גוף שאינו מועצת מינהל מקרקעי ישראל.</w:t>
      </w:r>
    </w:p>
    <w:p w14:paraId="1337BADD" w14:textId="77777777" w:rsidR="00000000" w:rsidRDefault="00CF0F56">
      <w:pPr>
        <w:pStyle w:val="a0"/>
        <w:rPr>
          <w:rFonts w:hint="cs"/>
          <w:rtl/>
        </w:rPr>
      </w:pPr>
    </w:p>
    <w:p w14:paraId="5C085F90" w14:textId="77777777" w:rsidR="00000000" w:rsidRDefault="00CF0F56">
      <w:pPr>
        <w:pStyle w:val="af0"/>
        <w:rPr>
          <w:rtl/>
        </w:rPr>
      </w:pPr>
      <w:r>
        <w:rPr>
          <w:rFonts w:hint="eastAsia"/>
          <w:rtl/>
        </w:rPr>
        <w:t>ואסל</w:t>
      </w:r>
      <w:r>
        <w:rPr>
          <w:rtl/>
        </w:rPr>
        <w:t xml:space="preserve"> טאהא (בל"ד):</w:t>
      </w:r>
    </w:p>
    <w:p w14:paraId="484708C1" w14:textId="77777777" w:rsidR="00000000" w:rsidRDefault="00CF0F56">
      <w:pPr>
        <w:pStyle w:val="a0"/>
        <w:rPr>
          <w:rFonts w:hint="cs"/>
          <w:rtl/>
        </w:rPr>
      </w:pPr>
    </w:p>
    <w:p w14:paraId="6827AE1A" w14:textId="77777777" w:rsidR="00000000" w:rsidRDefault="00CF0F56">
      <w:pPr>
        <w:pStyle w:val="a0"/>
        <w:rPr>
          <w:rFonts w:hint="cs"/>
          <w:rtl/>
        </w:rPr>
      </w:pPr>
      <w:r>
        <w:rPr>
          <w:rFonts w:hint="cs"/>
          <w:rtl/>
        </w:rPr>
        <w:t>- - -</w:t>
      </w:r>
    </w:p>
    <w:p w14:paraId="554EFB0E" w14:textId="77777777" w:rsidR="00000000" w:rsidRDefault="00CF0F56">
      <w:pPr>
        <w:pStyle w:val="af1"/>
        <w:rPr>
          <w:rFonts w:hint="cs"/>
          <w:rtl/>
        </w:rPr>
      </w:pPr>
    </w:p>
    <w:p w14:paraId="5202193C" w14:textId="77777777" w:rsidR="00000000" w:rsidRDefault="00CF0F56">
      <w:pPr>
        <w:pStyle w:val="af1"/>
        <w:rPr>
          <w:rtl/>
        </w:rPr>
      </w:pPr>
      <w:r>
        <w:rPr>
          <w:rFonts w:hint="eastAsia"/>
          <w:rtl/>
        </w:rPr>
        <w:t>היו</w:t>
      </w:r>
      <w:r>
        <w:rPr>
          <w:rtl/>
        </w:rPr>
        <w:t>"ר נסים דהן:</w:t>
      </w:r>
    </w:p>
    <w:p w14:paraId="358EE1C6" w14:textId="77777777" w:rsidR="00000000" w:rsidRDefault="00CF0F56">
      <w:pPr>
        <w:pStyle w:val="a0"/>
        <w:rPr>
          <w:rFonts w:hint="cs"/>
          <w:rtl/>
        </w:rPr>
      </w:pPr>
    </w:p>
    <w:p w14:paraId="45782DA4" w14:textId="77777777" w:rsidR="00000000" w:rsidRDefault="00CF0F56">
      <w:pPr>
        <w:pStyle w:val="a0"/>
        <w:rPr>
          <w:rFonts w:hint="cs"/>
          <w:rtl/>
        </w:rPr>
      </w:pPr>
      <w:r>
        <w:rPr>
          <w:rFonts w:hint="cs"/>
          <w:rtl/>
        </w:rPr>
        <w:t>חבר הכנסת ואסל טאהא, יש לך זכות תגובה. אתה רוצה לוותר עליה? זאת זכותך.</w:t>
      </w:r>
    </w:p>
    <w:p w14:paraId="2E7BB5B6" w14:textId="77777777" w:rsidR="00000000" w:rsidRDefault="00CF0F56">
      <w:pPr>
        <w:pStyle w:val="a0"/>
        <w:rPr>
          <w:rFonts w:hint="cs"/>
          <w:rtl/>
        </w:rPr>
      </w:pPr>
    </w:p>
    <w:p w14:paraId="5AF6C562" w14:textId="77777777" w:rsidR="00000000" w:rsidRDefault="00CF0F56">
      <w:pPr>
        <w:pStyle w:val="-"/>
        <w:rPr>
          <w:rtl/>
        </w:rPr>
      </w:pPr>
      <w:bookmarkStart w:id="143" w:name="FS000001029T20_10_2004_12_11_23C"/>
      <w:bookmarkEnd w:id="143"/>
      <w:r>
        <w:rPr>
          <w:rtl/>
        </w:rPr>
        <w:t>סגן שר התעשייה, המסחר והתעסוקה מיכאל רצון:</w:t>
      </w:r>
    </w:p>
    <w:p w14:paraId="47FF1844" w14:textId="77777777" w:rsidR="00000000" w:rsidRDefault="00CF0F56">
      <w:pPr>
        <w:pStyle w:val="a0"/>
        <w:rPr>
          <w:rtl/>
        </w:rPr>
      </w:pPr>
    </w:p>
    <w:p w14:paraId="2052D67A" w14:textId="77777777" w:rsidR="00000000" w:rsidRDefault="00CF0F56">
      <w:pPr>
        <w:pStyle w:val="a0"/>
        <w:rPr>
          <w:rFonts w:hint="cs"/>
          <w:rtl/>
        </w:rPr>
      </w:pPr>
      <w:r>
        <w:rPr>
          <w:rFonts w:hint="cs"/>
          <w:rtl/>
        </w:rPr>
        <w:t>לאור זאת, אני מציע להתנגד להצעה. תודה.</w:t>
      </w:r>
    </w:p>
    <w:p w14:paraId="24FABDC5" w14:textId="77777777" w:rsidR="00000000" w:rsidRDefault="00CF0F56">
      <w:pPr>
        <w:pStyle w:val="a0"/>
        <w:rPr>
          <w:rFonts w:hint="cs"/>
          <w:rtl/>
        </w:rPr>
      </w:pPr>
    </w:p>
    <w:p w14:paraId="424EF1ED" w14:textId="77777777" w:rsidR="00000000" w:rsidRDefault="00CF0F56">
      <w:pPr>
        <w:pStyle w:val="af1"/>
        <w:rPr>
          <w:rtl/>
        </w:rPr>
      </w:pPr>
      <w:r>
        <w:rPr>
          <w:rtl/>
        </w:rPr>
        <w:t>היו"ר</w:t>
      </w:r>
      <w:r>
        <w:rPr>
          <w:rFonts w:hint="cs"/>
          <w:rtl/>
        </w:rPr>
        <w:t xml:space="preserve"> נסים דהן</w:t>
      </w:r>
      <w:r>
        <w:rPr>
          <w:rtl/>
        </w:rPr>
        <w:t>:</w:t>
      </w:r>
    </w:p>
    <w:p w14:paraId="69A3F640" w14:textId="77777777" w:rsidR="00000000" w:rsidRDefault="00CF0F56">
      <w:pPr>
        <w:pStyle w:val="a0"/>
        <w:rPr>
          <w:rtl/>
        </w:rPr>
      </w:pPr>
    </w:p>
    <w:p w14:paraId="522AD755" w14:textId="77777777" w:rsidR="00000000" w:rsidRDefault="00CF0F56">
      <w:pPr>
        <w:pStyle w:val="a0"/>
        <w:rPr>
          <w:rFonts w:hint="cs"/>
          <w:rtl/>
        </w:rPr>
      </w:pPr>
      <w:r>
        <w:rPr>
          <w:rFonts w:hint="cs"/>
          <w:rtl/>
        </w:rPr>
        <w:t>תודה רבה לסגן השר. אני ממש מצטער על חילופי הדברים הקשים שהיו כאן ב</w:t>
      </w:r>
      <w:r>
        <w:rPr>
          <w:rFonts w:hint="cs"/>
          <w:rtl/>
        </w:rPr>
        <w:t>ין חברי הכנסת לסגן השר ובין סגן השר לחברי הכנסת. הייתי מציע לכל הצדדים למחוק את זה מהפרוטוקול. חבר הכנסת ואסל טאהא, יש לך זכות התגובה.</w:t>
      </w:r>
    </w:p>
    <w:p w14:paraId="5093A8CD" w14:textId="77777777" w:rsidR="00000000" w:rsidRDefault="00CF0F56">
      <w:pPr>
        <w:pStyle w:val="a0"/>
        <w:rPr>
          <w:rFonts w:hint="cs"/>
          <w:rtl/>
        </w:rPr>
      </w:pPr>
    </w:p>
    <w:p w14:paraId="4BBFA0E8" w14:textId="77777777" w:rsidR="00000000" w:rsidRDefault="00CF0F56">
      <w:pPr>
        <w:pStyle w:val="a"/>
        <w:rPr>
          <w:rtl/>
        </w:rPr>
      </w:pPr>
      <w:bookmarkStart w:id="144" w:name="FS000001062T20_10_2004_12_11_53"/>
      <w:bookmarkStart w:id="145" w:name="_Toc92193276"/>
      <w:bookmarkEnd w:id="144"/>
      <w:r>
        <w:rPr>
          <w:rFonts w:hint="eastAsia"/>
          <w:rtl/>
        </w:rPr>
        <w:t>ואסל</w:t>
      </w:r>
      <w:r>
        <w:rPr>
          <w:rtl/>
        </w:rPr>
        <w:t xml:space="preserve"> טאהא (בל"ד):</w:t>
      </w:r>
      <w:bookmarkEnd w:id="145"/>
    </w:p>
    <w:p w14:paraId="118CB55B" w14:textId="77777777" w:rsidR="00000000" w:rsidRDefault="00CF0F56">
      <w:pPr>
        <w:pStyle w:val="a0"/>
        <w:rPr>
          <w:rFonts w:hint="cs"/>
          <w:rtl/>
        </w:rPr>
      </w:pPr>
    </w:p>
    <w:p w14:paraId="5E162C10" w14:textId="77777777" w:rsidR="00000000" w:rsidRDefault="00CF0F56">
      <w:pPr>
        <w:pStyle w:val="a0"/>
        <w:rPr>
          <w:rFonts w:hint="cs"/>
          <w:rtl/>
        </w:rPr>
      </w:pPr>
      <w:r>
        <w:rPr>
          <w:rFonts w:hint="cs"/>
          <w:rtl/>
        </w:rPr>
        <w:t>אדוני היושב-ראש, חברי הכנסת, רציתי לומר לחבר הכנסת סגן השר מיכאל רצון, כשהוא פנה אלינו ואמר "מה אתם ע</w:t>
      </w:r>
      <w:r>
        <w:rPr>
          <w:rFonts w:hint="cs"/>
          <w:rtl/>
        </w:rPr>
        <w:t>ושים פה": אנחנו כאן לפניך, ונישאר לנצח.</w:t>
      </w:r>
    </w:p>
    <w:p w14:paraId="13A55102" w14:textId="77777777" w:rsidR="00000000" w:rsidRDefault="00CF0F56">
      <w:pPr>
        <w:pStyle w:val="a0"/>
        <w:rPr>
          <w:rFonts w:hint="cs"/>
          <w:rtl/>
        </w:rPr>
      </w:pPr>
    </w:p>
    <w:p w14:paraId="4821827B" w14:textId="77777777" w:rsidR="00000000" w:rsidRDefault="00CF0F56">
      <w:pPr>
        <w:pStyle w:val="af0"/>
        <w:rPr>
          <w:rtl/>
        </w:rPr>
      </w:pPr>
      <w:r>
        <w:rPr>
          <w:rFonts w:hint="eastAsia"/>
          <w:rtl/>
        </w:rPr>
        <w:t>דניאל</w:t>
      </w:r>
      <w:r>
        <w:rPr>
          <w:rtl/>
        </w:rPr>
        <w:t xml:space="preserve"> בנלולו (הליכוד):</w:t>
      </w:r>
    </w:p>
    <w:p w14:paraId="489790D5" w14:textId="77777777" w:rsidR="00000000" w:rsidRDefault="00CF0F56">
      <w:pPr>
        <w:pStyle w:val="a0"/>
        <w:rPr>
          <w:rFonts w:hint="cs"/>
          <w:rtl/>
        </w:rPr>
      </w:pPr>
    </w:p>
    <w:p w14:paraId="799C27A6" w14:textId="77777777" w:rsidR="00000000" w:rsidRDefault="00CF0F56">
      <w:pPr>
        <w:pStyle w:val="a0"/>
        <w:rPr>
          <w:rFonts w:hint="cs"/>
          <w:rtl/>
        </w:rPr>
      </w:pPr>
      <w:r>
        <w:rPr>
          <w:rFonts w:hint="cs"/>
          <w:rtl/>
        </w:rPr>
        <w:t>אז אנחנו נעלה את אחוז החסימה.</w:t>
      </w:r>
    </w:p>
    <w:p w14:paraId="76A9F733" w14:textId="77777777" w:rsidR="00000000" w:rsidRDefault="00CF0F56">
      <w:pPr>
        <w:pStyle w:val="a0"/>
        <w:rPr>
          <w:rFonts w:hint="cs"/>
          <w:rtl/>
        </w:rPr>
      </w:pPr>
    </w:p>
    <w:p w14:paraId="717D4EF1" w14:textId="77777777" w:rsidR="00000000" w:rsidRDefault="00CF0F56">
      <w:pPr>
        <w:pStyle w:val="af1"/>
        <w:rPr>
          <w:rtl/>
        </w:rPr>
      </w:pPr>
      <w:r>
        <w:rPr>
          <w:rtl/>
        </w:rPr>
        <w:t>היו"ר נסים דהן:</w:t>
      </w:r>
    </w:p>
    <w:p w14:paraId="6F4A77A6" w14:textId="77777777" w:rsidR="00000000" w:rsidRDefault="00CF0F56">
      <w:pPr>
        <w:pStyle w:val="a0"/>
        <w:rPr>
          <w:rtl/>
        </w:rPr>
      </w:pPr>
    </w:p>
    <w:p w14:paraId="16DCFE23" w14:textId="77777777" w:rsidR="00000000" w:rsidRDefault="00CF0F56">
      <w:pPr>
        <w:pStyle w:val="a0"/>
        <w:rPr>
          <w:rFonts w:hint="cs"/>
          <w:rtl/>
        </w:rPr>
      </w:pPr>
      <w:r>
        <w:rPr>
          <w:rFonts w:hint="cs"/>
          <w:rtl/>
        </w:rPr>
        <w:t>חבר הכנסת דניאל בנלולו. חבר הכנסת דניאל בנלולו, נא לא להפריע.</w:t>
      </w:r>
    </w:p>
    <w:p w14:paraId="370E4EAC" w14:textId="77777777" w:rsidR="00000000" w:rsidRDefault="00CF0F56">
      <w:pPr>
        <w:pStyle w:val="a0"/>
        <w:rPr>
          <w:rFonts w:hint="cs"/>
          <w:rtl/>
        </w:rPr>
      </w:pPr>
    </w:p>
    <w:p w14:paraId="3AECDAAD" w14:textId="77777777" w:rsidR="00000000" w:rsidRDefault="00CF0F56">
      <w:pPr>
        <w:pStyle w:val="-"/>
        <w:rPr>
          <w:rtl/>
        </w:rPr>
      </w:pPr>
      <w:bookmarkStart w:id="146" w:name="FS000001029T20_10_2004_13_27_21C"/>
      <w:bookmarkStart w:id="147" w:name="FS000001062T20_10_2004_13_27_27"/>
      <w:bookmarkStart w:id="148" w:name="FS000001062T20_10_2004_13_27_30C"/>
      <w:bookmarkEnd w:id="146"/>
      <w:r>
        <w:rPr>
          <w:rtl/>
        </w:rPr>
        <w:t>ואסל טאהא (בל"ד):</w:t>
      </w:r>
    </w:p>
    <w:p w14:paraId="2B8DEF8C" w14:textId="77777777" w:rsidR="00000000" w:rsidRDefault="00CF0F56">
      <w:pPr>
        <w:pStyle w:val="a0"/>
        <w:rPr>
          <w:rtl/>
        </w:rPr>
      </w:pPr>
    </w:p>
    <w:p w14:paraId="7F2B9962" w14:textId="77777777" w:rsidR="00000000" w:rsidRDefault="00CF0F56">
      <w:pPr>
        <w:pStyle w:val="a0"/>
        <w:rPr>
          <w:rFonts w:hint="cs"/>
          <w:rtl/>
        </w:rPr>
      </w:pPr>
      <w:r>
        <w:rPr>
          <w:rFonts w:hint="cs"/>
          <w:rtl/>
        </w:rPr>
        <w:t>נישאר כאן לנצח.</w:t>
      </w:r>
    </w:p>
    <w:bookmarkEnd w:id="148"/>
    <w:p w14:paraId="46A84866" w14:textId="77777777" w:rsidR="00000000" w:rsidRDefault="00CF0F56">
      <w:pPr>
        <w:pStyle w:val="a0"/>
        <w:rPr>
          <w:rtl/>
        </w:rPr>
      </w:pPr>
    </w:p>
    <w:bookmarkEnd w:id="147"/>
    <w:p w14:paraId="40EE5E60" w14:textId="77777777" w:rsidR="00000000" w:rsidRDefault="00CF0F56">
      <w:pPr>
        <w:pStyle w:val="af0"/>
        <w:rPr>
          <w:rtl/>
        </w:rPr>
      </w:pPr>
      <w:r>
        <w:rPr>
          <w:rFonts w:hint="eastAsia"/>
          <w:rtl/>
        </w:rPr>
        <w:t>דניאל</w:t>
      </w:r>
      <w:r>
        <w:rPr>
          <w:rtl/>
        </w:rPr>
        <w:t xml:space="preserve"> בנלולו (הליכוד):</w:t>
      </w:r>
    </w:p>
    <w:p w14:paraId="13A7633E" w14:textId="77777777" w:rsidR="00000000" w:rsidRDefault="00CF0F56">
      <w:pPr>
        <w:pStyle w:val="a0"/>
        <w:rPr>
          <w:rFonts w:hint="cs"/>
          <w:rtl/>
        </w:rPr>
      </w:pPr>
    </w:p>
    <w:p w14:paraId="1796F740" w14:textId="77777777" w:rsidR="00000000" w:rsidRDefault="00CF0F56">
      <w:pPr>
        <w:pStyle w:val="a0"/>
        <w:rPr>
          <w:rFonts w:hint="cs"/>
          <w:rtl/>
        </w:rPr>
      </w:pPr>
      <w:r>
        <w:rPr>
          <w:rFonts w:hint="cs"/>
          <w:rtl/>
        </w:rPr>
        <w:t>אנחנו נעלה את אחוז ה</w:t>
      </w:r>
      <w:r>
        <w:rPr>
          <w:rFonts w:hint="cs"/>
          <w:rtl/>
        </w:rPr>
        <w:t>חסימה ל-5%.</w:t>
      </w:r>
    </w:p>
    <w:p w14:paraId="15980ECC" w14:textId="77777777" w:rsidR="00000000" w:rsidRDefault="00CF0F56">
      <w:pPr>
        <w:pStyle w:val="a0"/>
        <w:rPr>
          <w:rFonts w:hint="cs"/>
          <w:rtl/>
        </w:rPr>
      </w:pPr>
    </w:p>
    <w:p w14:paraId="057C5299" w14:textId="77777777" w:rsidR="00000000" w:rsidRDefault="00CF0F56">
      <w:pPr>
        <w:pStyle w:val="af0"/>
        <w:rPr>
          <w:rtl/>
        </w:rPr>
      </w:pPr>
      <w:r>
        <w:rPr>
          <w:rFonts w:hint="eastAsia"/>
          <w:rtl/>
        </w:rPr>
        <w:t>אליעזר</w:t>
      </w:r>
      <w:r>
        <w:rPr>
          <w:rtl/>
        </w:rPr>
        <w:t xml:space="preserve"> כהן (האיחוד הלאומי - ישראל ביתנו):</w:t>
      </w:r>
    </w:p>
    <w:p w14:paraId="0D796AB0" w14:textId="77777777" w:rsidR="00000000" w:rsidRDefault="00CF0F56">
      <w:pPr>
        <w:pStyle w:val="a0"/>
        <w:rPr>
          <w:rFonts w:hint="cs"/>
          <w:rtl/>
        </w:rPr>
      </w:pPr>
    </w:p>
    <w:p w14:paraId="05FE90C6" w14:textId="77777777" w:rsidR="00000000" w:rsidRDefault="00CF0F56">
      <w:pPr>
        <w:pStyle w:val="a0"/>
        <w:rPr>
          <w:rFonts w:hint="cs"/>
          <w:rtl/>
        </w:rPr>
      </w:pPr>
      <w:r>
        <w:rPr>
          <w:rFonts w:hint="cs"/>
          <w:rtl/>
        </w:rPr>
        <w:t>- - -</w:t>
      </w:r>
    </w:p>
    <w:p w14:paraId="12049D33" w14:textId="77777777" w:rsidR="00000000" w:rsidRDefault="00CF0F56">
      <w:pPr>
        <w:pStyle w:val="af1"/>
        <w:rPr>
          <w:rFonts w:hint="cs"/>
          <w:rtl/>
        </w:rPr>
      </w:pPr>
    </w:p>
    <w:p w14:paraId="560F79E1" w14:textId="77777777" w:rsidR="00000000" w:rsidRDefault="00CF0F56">
      <w:pPr>
        <w:pStyle w:val="af1"/>
        <w:rPr>
          <w:rtl/>
        </w:rPr>
      </w:pPr>
      <w:r>
        <w:rPr>
          <w:rtl/>
        </w:rPr>
        <w:t>היו"ר נסים דהן:</w:t>
      </w:r>
    </w:p>
    <w:p w14:paraId="2AC38A1A" w14:textId="77777777" w:rsidR="00000000" w:rsidRDefault="00CF0F56">
      <w:pPr>
        <w:pStyle w:val="a0"/>
        <w:rPr>
          <w:rtl/>
        </w:rPr>
      </w:pPr>
    </w:p>
    <w:p w14:paraId="2A95C75C" w14:textId="77777777" w:rsidR="00000000" w:rsidRDefault="00CF0F56">
      <w:pPr>
        <w:pStyle w:val="a0"/>
        <w:rPr>
          <w:rFonts w:hint="cs"/>
          <w:rtl/>
        </w:rPr>
      </w:pPr>
      <w:r>
        <w:rPr>
          <w:rFonts w:hint="cs"/>
          <w:rtl/>
        </w:rPr>
        <w:t>חבר הכנסת אליעזר כהן, אני קורא אותך לסדר פעם ראשונה.</w:t>
      </w:r>
    </w:p>
    <w:p w14:paraId="4F0DEBF0" w14:textId="77777777" w:rsidR="00000000" w:rsidRDefault="00CF0F56">
      <w:pPr>
        <w:pStyle w:val="a0"/>
        <w:rPr>
          <w:rFonts w:hint="cs"/>
          <w:rtl/>
        </w:rPr>
      </w:pPr>
    </w:p>
    <w:p w14:paraId="64213605" w14:textId="77777777" w:rsidR="00000000" w:rsidRDefault="00CF0F56">
      <w:pPr>
        <w:pStyle w:val="af0"/>
        <w:rPr>
          <w:rtl/>
        </w:rPr>
      </w:pPr>
      <w:r>
        <w:rPr>
          <w:rFonts w:hint="eastAsia"/>
          <w:rtl/>
        </w:rPr>
        <w:t>קריאות</w:t>
      </w:r>
      <w:r>
        <w:rPr>
          <w:rtl/>
        </w:rPr>
        <w:t>:</w:t>
      </w:r>
    </w:p>
    <w:p w14:paraId="692243DE" w14:textId="77777777" w:rsidR="00000000" w:rsidRDefault="00CF0F56">
      <w:pPr>
        <w:pStyle w:val="a0"/>
        <w:rPr>
          <w:rFonts w:hint="cs"/>
          <w:rtl/>
        </w:rPr>
      </w:pPr>
    </w:p>
    <w:p w14:paraId="6292849F" w14:textId="77777777" w:rsidR="00000000" w:rsidRDefault="00CF0F56">
      <w:pPr>
        <w:pStyle w:val="a0"/>
        <w:rPr>
          <w:rFonts w:hint="cs"/>
          <w:rtl/>
        </w:rPr>
      </w:pPr>
      <w:r>
        <w:rPr>
          <w:rFonts w:hint="cs"/>
          <w:rtl/>
        </w:rPr>
        <w:t>- - -</w:t>
      </w:r>
    </w:p>
    <w:p w14:paraId="29F6B3F6" w14:textId="77777777" w:rsidR="00000000" w:rsidRDefault="00CF0F56">
      <w:pPr>
        <w:pStyle w:val="af1"/>
        <w:rPr>
          <w:rFonts w:hint="cs"/>
          <w:rtl/>
        </w:rPr>
      </w:pPr>
    </w:p>
    <w:p w14:paraId="7862A2EE" w14:textId="77777777" w:rsidR="00000000" w:rsidRDefault="00CF0F56">
      <w:pPr>
        <w:pStyle w:val="af1"/>
        <w:rPr>
          <w:rtl/>
        </w:rPr>
      </w:pPr>
      <w:r>
        <w:rPr>
          <w:rtl/>
        </w:rPr>
        <w:t>היו"ר</w:t>
      </w:r>
      <w:r>
        <w:rPr>
          <w:rFonts w:hint="cs"/>
          <w:rtl/>
        </w:rPr>
        <w:t xml:space="preserve"> נסים דהן</w:t>
      </w:r>
      <w:r>
        <w:rPr>
          <w:rtl/>
        </w:rPr>
        <w:t>:</w:t>
      </w:r>
    </w:p>
    <w:p w14:paraId="7B1177FF" w14:textId="77777777" w:rsidR="00000000" w:rsidRDefault="00CF0F56">
      <w:pPr>
        <w:pStyle w:val="a0"/>
        <w:rPr>
          <w:rtl/>
        </w:rPr>
      </w:pPr>
    </w:p>
    <w:p w14:paraId="6835756F" w14:textId="77777777" w:rsidR="00000000" w:rsidRDefault="00CF0F56">
      <w:pPr>
        <w:pStyle w:val="a0"/>
        <w:rPr>
          <w:rFonts w:hint="cs"/>
          <w:rtl/>
        </w:rPr>
      </w:pPr>
      <w:r>
        <w:rPr>
          <w:rFonts w:hint="cs"/>
          <w:rtl/>
        </w:rPr>
        <w:t xml:space="preserve">חבר הכנסת אליעזר כהן, אני קורא אותך לסדר פעם שנייה. חבר הכנסת אליעזר כהן, אתה עומד וקורא </w:t>
      </w:r>
      <w:r>
        <w:rPr>
          <w:rFonts w:hint="cs"/>
          <w:rtl/>
        </w:rPr>
        <w:t>קריאות ביניים. נא לשבת. אני קורא אותך לסדר.</w:t>
      </w:r>
    </w:p>
    <w:p w14:paraId="65E710A5" w14:textId="77777777" w:rsidR="00000000" w:rsidRDefault="00CF0F56">
      <w:pPr>
        <w:pStyle w:val="a0"/>
        <w:rPr>
          <w:rFonts w:hint="cs"/>
          <w:rtl/>
        </w:rPr>
      </w:pPr>
    </w:p>
    <w:p w14:paraId="6C76644D" w14:textId="77777777" w:rsidR="00000000" w:rsidRDefault="00CF0F56">
      <w:pPr>
        <w:pStyle w:val="af0"/>
        <w:rPr>
          <w:rtl/>
        </w:rPr>
      </w:pPr>
      <w:r>
        <w:rPr>
          <w:rFonts w:hint="eastAsia"/>
          <w:rtl/>
        </w:rPr>
        <w:t>דניאל</w:t>
      </w:r>
      <w:r>
        <w:rPr>
          <w:rtl/>
        </w:rPr>
        <w:t xml:space="preserve"> בנלולו (הליכוד):</w:t>
      </w:r>
    </w:p>
    <w:p w14:paraId="14F2E06D" w14:textId="77777777" w:rsidR="00000000" w:rsidRDefault="00CF0F56">
      <w:pPr>
        <w:pStyle w:val="a0"/>
        <w:rPr>
          <w:rFonts w:hint="cs"/>
          <w:rtl/>
        </w:rPr>
      </w:pPr>
    </w:p>
    <w:p w14:paraId="44987237" w14:textId="77777777" w:rsidR="00000000" w:rsidRDefault="00CF0F56">
      <w:pPr>
        <w:pStyle w:val="a0"/>
        <w:rPr>
          <w:rFonts w:hint="cs"/>
          <w:rtl/>
        </w:rPr>
      </w:pPr>
      <w:r>
        <w:rPr>
          <w:rFonts w:hint="cs"/>
          <w:rtl/>
        </w:rPr>
        <w:t>אדוני היושב-ראש, נעלה את אחוז החסימה ל-5%.</w:t>
      </w:r>
    </w:p>
    <w:p w14:paraId="27627FCC" w14:textId="77777777" w:rsidR="00000000" w:rsidRDefault="00CF0F56">
      <w:pPr>
        <w:pStyle w:val="a0"/>
        <w:rPr>
          <w:rFonts w:hint="cs"/>
          <w:rtl/>
        </w:rPr>
      </w:pPr>
    </w:p>
    <w:p w14:paraId="08CD8A75" w14:textId="77777777" w:rsidR="00000000" w:rsidRDefault="00CF0F56">
      <w:pPr>
        <w:pStyle w:val="af1"/>
        <w:rPr>
          <w:rtl/>
        </w:rPr>
      </w:pPr>
      <w:r>
        <w:rPr>
          <w:rtl/>
        </w:rPr>
        <w:t>היו"ר נסים דהן:</w:t>
      </w:r>
    </w:p>
    <w:p w14:paraId="504559B5" w14:textId="77777777" w:rsidR="00000000" w:rsidRDefault="00CF0F56">
      <w:pPr>
        <w:pStyle w:val="a0"/>
        <w:rPr>
          <w:rtl/>
        </w:rPr>
      </w:pPr>
    </w:p>
    <w:p w14:paraId="0F8F5F3B" w14:textId="77777777" w:rsidR="00000000" w:rsidRDefault="00CF0F56">
      <w:pPr>
        <w:pStyle w:val="a0"/>
        <w:rPr>
          <w:rFonts w:hint="cs"/>
          <w:rtl/>
        </w:rPr>
      </w:pPr>
      <w:r>
        <w:rPr>
          <w:rFonts w:hint="cs"/>
          <w:rtl/>
        </w:rPr>
        <w:t>חבר הכנסת בנלולו, נא לא להפריע. תודה. כבוד חבר הכנסת טאהא, תמשיך.</w:t>
      </w:r>
    </w:p>
    <w:p w14:paraId="0A45122F" w14:textId="77777777" w:rsidR="00000000" w:rsidRDefault="00CF0F56">
      <w:pPr>
        <w:pStyle w:val="a0"/>
        <w:rPr>
          <w:rFonts w:hint="cs"/>
          <w:rtl/>
        </w:rPr>
      </w:pPr>
    </w:p>
    <w:p w14:paraId="16D74DF3" w14:textId="77777777" w:rsidR="00000000" w:rsidRDefault="00CF0F56">
      <w:pPr>
        <w:pStyle w:val="-"/>
        <w:rPr>
          <w:rtl/>
        </w:rPr>
      </w:pPr>
      <w:bookmarkStart w:id="149" w:name="FS000001062T20_10_2004_13_29_13C"/>
      <w:bookmarkEnd w:id="149"/>
      <w:r>
        <w:rPr>
          <w:rtl/>
        </w:rPr>
        <w:t>ואסל טאהא (בל"ד):</w:t>
      </w:r>
    </w:p>
    <w:p w14:paraId="5CD61195" w14:textId="77777777" w:rsidR="00000000" w:rsidRDefault="00CF0F56">
      <w:pPr>
        <w:pStyle w:val="a0"/>
        <w:rPr>
          <w:rtl/>
        </w:rPr>
      </w:pPr>
    </w:p>
    <w:p w14:paraId="1B6D64B6" w14:textId="77777777" w:rsidR="00000000" w:rsidRDefault="00CF0F56">
      <w:pPr>
        <w:pStyle w:val="a0"/>
        <w:rPr>
          <w:rFonts w:hint="cs"/>
          <w:rtl/>
        </w:rPr>
      </w:pPr>
      <w:r>
        <w:rPr>
          <w:rFonts w:hint="cs"/>
          <w:rtl/>
        </w:rPr>
        <w:t>אדוני היושב-ראש - - -</w:t>
      </w:r>
    </w:p>
    <w:p w14:paraId="4EBD5CF4" w14:textId="77777777" w:rsidR="00000000" w:rsidRDefault="00CF0F56">
      <w:pPr>
        <w:pStyle w:val="a0"/>
        <w:rPr>
          <w:rFonts w:hint="cs"/>
          <w:rtl/>
        </w:rPr>
      </w:pPr>
    </w:p>
    <w:p w14:paraId="51A3D761" w14:textId="77777777" w:rsidR="00000000" w:rsidRDefault="00CF0F56">
      <w:pPr>
        <w:pStyle w:val="af0"/>
        <w:rPr>
          <w:rtl/>
        </w:rPr>
      </w:pPr>
      <w:r>
        <w:rPr>
          <w:rFonts w:hint="eastAsia"/>
          <w:rtl/>
        </w:rPr>
        <w:t>אליעזר</w:t>
      </w:r>
      <w:r>
        <w:rPr>
          <w:rtl/>
        </w:rPr>
        <w:t xml:space="preserve"> כהן (האיחו</w:t>
      </w:r>
      <w:r>
        <w:rPr>
          <w:rtl/>
        </w:rPr>
        <w:t>ד הלאומי - ישראל ביתנו):</w:t>
      </w:r>
    </w:p>
    <w:p w14:paraId="158A7CCE" w14:textId="77777777" w:rsidR="00000000" w:rsidRDefault="00CF0F56">
      <w:pPr>
        <w:pStyle w:val="a0"/>
        <w:rPr>
          <w:rFonts w:hint="cs"/>
          <w:rtl/>
        </w:rPr>
      </w:pPr>
    </w:p>
    <w:p w14:paraId="7CE2B922" w14:textId="77777777" w:rsidR="00000000" w:rsidRDefault="00CF0F56">
      <w:pPr>
        <w:pStyle w:val="a0"/>
        <w:ind w:left="719" w:firstLine="0"/>
        <w:rPr>
          <w:rFonts w:hint="cs"/>
        </w:rPr>
      </w:pPr>
      <w:r>
        <w:rPr>
          <w:rFonts w:hint="cs"/>
          <w:rtl/>
        </w:rPr>
        <w:t>- - - זאת מדינה של העם היהודי.</w:t>
      </w:r>
    </w:p>
    <w:p w14:paraId="20E54670" w14:textId="77777777" w:rsidR="00000000" w:rsidRDefault="00CF0F56">
      <w:pPr>
        <w:pStyle w:val="a0"/>
        <w:rPr>
          <w:rFonts w:hint="cs"/>
          <w:rtl/>
        </w:rPr>
      </w:pPr>
    </w:p>
    <w:p w14:paraId="16CBFE8C" w14:textId="77777777" w:rsidR="00000000" w:rsidRDefault="00CF0F56">
      <w:pPr>
        <w:pStyle w:val="af1"/>
        <w:rPr>
          <w:rtl/>
        </w:rPr>
      </w:pPr>
      <w:r>
        <w:rPr>
          <w:rtl/>
        </w:rPr>
        <w:t>היו"ר</w:t>
      </w:r>
      <w:r>
        <w:rPr>
          <w:rFonts w:hint="cs"/>
          <w:rtl/>
        </w:rPr>
        <w:t xml:space="preserve"> נסים דהן</w:t>
      </w:r>
      <w:r>
        <w:rPr>
          <w:rtl/>
        </w:rPr>
        <w:t>:</w:t>
      </w:r>
    </w:p>
    <w:p w14:paraId="2AF0FBC1" w14:textId="77777777" w:rsidR="00000000" w:rsidRDefault="00CF0F56">
      <w:pPr>
        <w:pStyle w:val="a0"/>
        <w:rPr>
          <w:rtl/>
        </w:rPr>
      </w:pPr>
    </w:p>
    <w:p w14:paraId="79F6EC1C" w14:textId="77777777" w:rsidR="00000000" w:rsidRDefault="00CF0F56">
      <w:pPr>
        <w:pStyle w:val="a0"/>
        <w:rPr>
          <w:rFonts w:hint="cs"/>
          <w:rtl/>
        </w:rPr>
      </w:pPr>
      <w:r>
        <w:rPr>
          <w:rFonts w:hint="cs"/>
          <w:rtl/>
        </w:rPr>
        <w:t>חבר הכנסת אליעזר כהן, אתה על הכוונת.</w:t>
      </w:r>
    </w:p>
    <w:p w14:paraId="10CCD593" w14:textId="77777777" w:rsidR="00000000" w:rsidRDefault="00CF0F56">
      <w:pPr>
        <w:pStyle w:val="a0"/>
        <w:rPr>
          <w:rFonts w:hint="cs"/>
          <w:rtl/>
        </w:rPr>
      </w:pPr>
    </w:p>
    <w:p w14:paraId="1D2A355B" w14:textId="77777777" w:rsidR="00000000" w:rsidRDefault="00CF0F56">
      <w:pPr>
        <w:pStyle w:val="af0"/>
        <w:rPr>
          <w:rtl/>
        </w:rPr>
      </w:pPr>
      <w:r>
        <w:rPr>
          <w:rFonts w:hint="eastAsia"/>
          <w:rtl/>
        </w:rPr>
        <w:t>אליעזר</w:t>
      </w:r>
      <w:r>
        <w:rPr>
          <w:rtl/>
        </w:rPr>
        <w:t xml:space="preserve"> כהן (האיחוד הלאומי - ישראל ביתנו):</w:t>
      </w:r>
    </w:p>
    <w:p w14:paraId="774DAC70" w14:textId="77777777" w:rsidR="00000000" w:rsidRDefault="00CF0F56">
      <w:pPr>
        <w:pStyle w:val="a0"/>
        <w:rPr>
          <w:rFonts w:hint="cs"/>
          <w:rtl/>
        </w:rPr>
      </w:pPr>
    </w:p>
    <w:p w14:paraId="79DD305B" w14:textId="77777777" w:rsidR="00000000" w:rsidRDefault="00CF0F56">
      <w:pPr>
        <w:pStyle w:val="a0"/>
        <w:rPr>
          <w:rFonts w:hint="cs"/>
          <w:rtl/>
        </w:rPr>
      </w:pPr>
      <w:r>
        <w:rPr>
          <w:rFonts w:hint="cs"/>
          <w:rtl/>
        </w:rPr>
        <w:t xml:space="preserve">אני יכול להגיד כל דבר - - - </w:t>
      </w:r>
    </w:p>
    <w:p w14:paraId="35951403" w14:textId="77777777" w:rsidR="00000000" w:rsidRDefault="00CF0F56">
      <w:pPr>
        <w:pStyle w:val="a0"/>
        <w:rPr>
          <w:rFonts w:hint="cs"/>
          <w:rtl/>
        </w:rPr>
      </w:pPr>
    </w:p>
    <w:p w14:paraId="332D81CB" w14:textId="77777777" w:rsidR="00000000" w:rsidRDefault="00CF0F56">
      <w:pPr>
        <w:pStyle w:val="af1"/>
        <w:rPr>
          <w:rtl/>
        </w:rPr>
      </w:pPr>
      <w:r>
        <w:rPr>
          <w:rtl/>
        </w:rPr>
        <w:t>היו"ר נסים דהן:</w:t>
      </w:r>
    </w:p>
    <w:p w14:paraId="73D92641" w14:textId="77777777" w:rsidR="00000000" w:rsidRDefault="00CF0F56">
      <w:pPr>
        <w:pStyle w:val="a0"/>
        <w:rPr>
          <w:rtl/>
        </w:rPr>
      </w:pPr>
    </w:p>
    <w:p w14:paraId="6C9D7FD3" w14:textId="77777777" w:rsidR="00000000" w:rsidRDefault="00CF0F56">
      <w:pPr>
        <w:pStyle w:val="a0"/>
        <w:rPr>
          <w:rFonts w:hint="cs"/>
          <w:rtl/>
        </w:rPr>
      </w:pPr>
      <w:r>
        <w:rPr>
          <w:rFonts w:hint="cs"/>
          <w:rtl/>
        </w:rPr>
        <w:t>נא לשבת במקום. קריאות ביניים לא מותרות באולם.</w:t>
      </w:r>
    </w:p>
    <w:p w14:paraId="713DB75D" w14:textId="77777777" w:rsidR="00000000" w:rsidRDefault="00CF0F56">
      <w:pPr>
        <w:pStyle w:val="a0"/>
        <w:rPr>
          <w:rFonts w:hint="cs"/>
          <w:rtl/>
        </w:rPr>
      </w:pPr>
    </w:p>
    <w:p w14:paraId="67B05269" w14:textId="77777777" w:rsidR="00000000" w:rsidRDefault="00CF0F56">
      <w:pPr>
        <w:pStyle w:val="af0"/>
        <w:rPr>
          <w:rtl/>
        </w:rPr>
      </w:pPr>
      <w:r>
        <w:rPr>
          <w:rFonts w:hint="eastAsia"/>
          <w:rtl/>
        </w:rPr>
        <w:t>אליעזר</w:t>
      </w:r>
      <w:r>
        <w:rPr>
          <w:rtl/>
        </w:rPr>
        <w:t xml:space="preserve"> כהן (האיחוד הלאומי - ישראל ביתנו):</w:t>
      </w:r>
    </w:p>
    <w:p w14:paraId="72566813" w14:textId="77777777" w:rsidR="00000000" w:rsidRDefault="00CF0F56">
      <w:pPr>
        <w:pStyle w:val="a0"/>
        <w:rPr>
          <w:rFonts w:hint="cs"/>
          <w:rtl/>
        </w:rPr>
      </w:pPr>
    </w:p>
    <w:p w14:paraId="77E38A40" w14:textId="77777777" w:rsidR="00000000" w:rsidRDefault="00CF0F56">
      <w:pPr>
        <w:pStyle w:val="a0"/>
        <w:rPr>
          <w:rFonts w:hint="cs"/>
          <w:rtl/>
        </w:rPr>
      </w:pPr>
      <w:r>
        <w:rPr>
          <w:rFonts w:hint="cs"/>
          <w:rtl/>
        </w:rPr>
        <w:t>זו מולדת של העם היהודי, לא לערבים - - -</w:t>
      </w:r>
    </w:p>
    <w:p w14:paraId="6F3BA212" w14:textId="77777777" w:rsidR="00000000" w:rsidRDefault="00CF0F56">
      <w:pPr>
        <w:pStyle w:val="a0"/>
        <w:rPr>
          <w:rFonts w:hint="cs"/>
          <w:rtl/>
        </w:rPr>
      </w:pPr>
    </w:p>
    <w:p w14:paraId="5DC5913C" w14:textId="77777777" w:rsidR="00000000" w:rsidRDefault="00CF0F56">
      <w:pPr>
        <w:pStyle w:val="af1"/>
        <w:rPr>
          <w:rtl/>
        </w:rPr>
      </w:pPr>
      <w:r>
        <w:rPr>
          <w:rtl/>
        </w:rPr>
        <w:t>היו"ר נסים דהן:</w:t>
      </w:r>
    </w:p>
    <w:p w14:paraId="7F619F02" w14:textId="77777777" w:rsidR="00000000" w:rsidRDefault="00CF0F56">
      <w:pPr>
        <w:pStyle w:val="a0"/>
        <w:rPr>
          <w:rtl/>
        </w:rPr>
      </w:pPr>
    </w:p>
    <w:p w14:paraId="5F1E055D" w14:textId="77777777" w:rsidR="00000000" w:rsidRDefault="00CF0F56">
      <w:pPr>
        <w:pStyle w:val="a0"/>
        <w:rPr>
          <w:rFonts w:hint="cs"/>
          <w:rtl/>
        </w:rPr>
      </w:pPr>
      <w:r>
        <w:rPr>
          <w:rFonts w:hint="cs"/>
          <w:rtl/>
        </w:rPr>
        <w:t>חבר הכנסת כהן, שב. אני קורא אותך לסדר. חבר הכנסת כהן, אני קורא אותך לסדר פעם שלישית. נא להוציא אותו מהמליאה.</w:t>
      </w:r>
    </w:p>
    <w:p w14:paraId="1DC0A185" w14:textId="77777777" w:rsidR="00000000" w:rsidRDefault="00CF0F56">
      <w:pPr>
        <w:pStyle w:val="a0"/>
        <w:rPr>
          <w:rFonts w:hint="cs"/>
          <w:rtl/>
        </w:rPr>
      </w:pPr>
    </w:p>
    <w:p w14:paraId="020131E7" w14:textId="77777777" w:rsidR="00000000" w:rsidRDefault="00CF0F56">
      <w:pPr>
        <w:pStyle w:val="a0"/>
        <w:jc w:val="center"/>
        <w:rPr>
          <w:rFonts w:hint="cs"/>
          <w:rtl/>
        </w:rPr>
      </w:pPr>
      <w:r>
        <w:rPr>
          <w:rFonts w:hint="cs"/>
          <w:rtl/>
        </w:rPr>
        <w:t>(חבר הכנסת אליעזר כהן יוצא מאולם המליאה.)</w:t>
      </w:r>
    </w:p>
    <w:p w14:paraId="02E42272" w14:textId="77777777" w:rsidR="00000000" w:rsidRDefault="00CF0F56">
      <w:pPr>
        <w:pStyle w:val="a0"/>
        <w:rPr>
          <w:rFonts w:hint="cs"/>
          <w:rtl/>
        </w:rPr>
      </w:pPr>
    </w:p>
    <w:p w14:paraId="050A1363" w14:textId="77777777" w:rsidR="00000000" w:rsidRDefault="00CF0F56">
      <w:pPr>
        <w:pStyle w:val="af1"/>
        <w:rPr>
          <w:rtl/>
        </w:rPr>
      </w:pPr>
      <w:r>
        <w:rPr>
          <w:rtl/>
        </w:rPr>
        <w:t>היו"ר נס</w:t>
      </w:r>
      <w:r>
        <w:rPr>
          <w:rtl/>
        </w:rPr>
        <w:t>ים דהן:</w:t>
      </w:r>
    </w:p>
    <w:p w14:paraId="6E966844" w14:textId="77777777" w:rsidR="00000000" w:rsidRDefault="00CF0F56">
      <w:pPr>
        <w:pStyle w:val="a0"/>
        <w:rPr>
          <w:rtl/>
        </w:rPr>
      </w:pPr>
    </w:p>
    <w:p w14:paraId="1B2AF0D4" w14:textId="77777777" w:rsidR="00000000" w:rsidRDefault="00CF0F56">
      <w:pPr>
        <w:pStyle w:val="a0"/>
        <w:rPr>
          <w:rFonts w:hint="cs"/>
          <w:rtl/>
        </w:rPr>
      </w:pPr>
      <w:r>
        <w:rPr>
          <w:rFonts w:hint="cs"/>
          <w:rtl/>
        </w:rPr>
        <w:t>תיכנס להצבעה.</w:t>
      </w:r>
    </w:p>
    <w:p w14:paraId="5965C603" w14:textId="77777777" w:rsidR="00000000" w:rsidRDefault="00CF0F56">
      <w:pPr>
        <w:pStyle w:val="a0"/>
        <w:rPr>
          <w:rFonts w:hint="cs"/>
          <w:rtl/>
        </w:rPr>
      </w:pPr>
    </w:p>
    <w:p w14:paraId="306A487E" w14:textId="77777777" w:rsidR="00000000" w:rsidRDefault="00CF0F56">
      <w:pPr>
        <w:pStyle w:val="-"/>
        <w:rPr>
          <w:rtl/>
        </w:rPr>
      </w:pPr>
      <w:bookmarkStart w:id="150" w:name="FS000001062T20_10_2004_12_13_31C"/>
      <w:bookmarkEnd w:id="150"/>
      <w:r>
        <w:rPr>
          <w:rtl/>
        </w:rPr>
        <w:t>ואסל טאהא (בל"ד):</w:t>
      </w:r>
    </w:p>
    <w:p w14:paraId="786BD6B9" w14:textId="77777777" w:rsidR="00000000" w:rsidRDefault="00CF0F56">
      <w:pPr>
        <w:pStyle w:val="a0"/>
        <w:rPr>
          <w:rtl/>
        </w:rPr>
      </w:pPr>
    </w:p>
    <w:p w14:paraId="5C1965F3" w14:textId="77777777" w:rsidR="00000000" w:rsidRDefault="00CF0F56">
      <w:pPr>
        <w:pStyle w:val="a0"/>
        <w:rPr>
          <w:rFonts w:hint="cs"/>
          <w:rtl/>
        </w:rPr>
      </w:pPr>
      <w:r>
        <w:rPr>
          <w:rFonts w:hint="cs"/>
          <w:rtl/>
        </w:rPr>
        <w:t>ב. הוא טען שאין אפליה בחוק. אני מביא דוגמאות. הפסיקה של קעדאן, במרס 2000 - -</w:t>
      </w:r>
    </w:p>
    <w:p w14:paraId="55690719" w14:textId="77777777" w:rsidR="00000000" w:rsidRDefault="00CF0F56">
      <w:pPr>
        <w:pStyle w:val="a0"/>
        <w:rPr>
          <w:rFonts w:hint="cs"/>
          <w:rtl/>
        </w:rPr>
      </w:pPr>
    </w:p>
    <w:p w14:paraId="39423288" w14:textId="77777777" w:rsidR="00000000" w:rsidRDefault="00CF0F56">
      <w:pPr>
        <w:pStyle w:val="af1"/>
        <w:rPr>
          <w:rtl/>
        </w:rPr>
      </w:pPr>
      <w:r>
        <w:rPr>
          <w:rtl/>
        </w:rPr>
        <w:t>היו"ר נסים דהן:</w:t>
      </w:r>
    </w:p>
    <w:p w14:paraId="3B996D30" w14:textId="77777777" w:rsidR="00000000" w:rsidRDefault="00CF0F56">
      <w:pPr>
        <w:pStyle w:val="a0"/>
        <w:rPr>
          <w:rtl/>
        </w:rPr>
      </w:pPr>
    </w:p>
    <w:p w14:paraId="07FEA5DB" w14:textId="77777777" w:rsidR="00000000" w:rsidRDefault="00CF0F56">
      <w:pPr>
        <w:pStyle w:val="a0"/>
        <w:rPr>
          <w:rFonts w:hint="cs"/>
          <w:rtl/>
        </w:rPr>
      </w:pPr>
      <w:r>
        <w:rPr>
          <w:rFonts w:hint="cs"/>
          <w:rtl/>
        </w:rPr>
        <w:t>חברי הכנסת מוחמד ברכה ואליעזר כהן יכולים להיכנס. אני מקווה שנרגעו הרוחות בינתיים.</w:t>
      </w:r>
    </w:p>
    <w:p w14:paraId="4F2D66C0" w14:textId="77777777" w:rsidR="00000000" w:rsidRDefault="00CF0F56">
      <w:pPr>
        <w:pStyle w:val="a0"/>
        <w:rPr>
          <w:rFonts w:hint="cs"/>
          <w:rtl/>
        </w:rPr>
      </w:pPr>
    </w:p>
    <w:p w14:paraId="1BCBA354" w14:textId="77777777" w:rsidR="00000000" w:rsidRDefault="00CF0F56">
      <w:pPr>
        <w:pStyle w:val="-"/>
        <w:rPr>
          <w:rtl/>
        </w:rPr>
      </w:pPr>
      <w:bookmarkStart w:id="151" w:name="FS000001062T20_10_2004_13_32_09C"/>
      <w:bookmarkEnd w:id="151"/>
      <w:r>
        <w:rPr>
          <w:rtl/>
        </w:rPr>
        <w:t>ואסל טאהא (בל"ד):</w:t>
      </w:r>
    </w:p>
    <w:p w14:paraId="6E457D3E" w14:textId="77777777" w:rsidR="00000000" w:rsidRDefault="00CF0F56">
      <w:pPr>
        <w:pStyle w:val="a0"/>
        <w:rPr>
          <w:rtl/>
        </w:rPr>
      </w:pPr>
    </w:p>
    <w:p w14:paraId="7AE2A869" w14:textId="77777777" w:rsidR="00000000" w:rsidRDefault="00CF0F56">
      <w:pPr>
        <w:pStyle w:val="a0"/>
        <w:rPr>
          <w:rFonts w:hint="cs"/>
          <w:rtl/>
        </w:rPr>
      </w:pPr>
      <w:r>
        <w:rPr>
          <w:rFonts w:hint="cs"/>
          <w:rtl/>
        </w:rPr>
        <w:t>- - לא מצביעה על</w:t>
      </w:r>
      <w:r>
        <w:rPr>
          <w:rFonts w:hint="cs"/>
          <w:rtl/>
        </w:rPr>
        <w:t xml:space="preserve"> אפליה? מה שקרה בכרמיאל בשכונת מכוש קרה מפני ששש משפחות ערביות זכו בחלקות כדי לבנות בשכונה הזאת בעיר כרמיאל. המינהל התערב והורה להקפיא את המכרז, מפני שהערבים זכו בחלקות בנייה בעיר כרמיאל. לצערנו, ראש העיר שם נתן יד והקפיא את המכרז. האם זאת איננה אפליה? </w:t>
      </w:r>
    </w:p>
    <w:p w14:paraId="6463ABC5" w14:textId="77777777" w:rsidR="00000000" w:rsidRDefault="00CF0F56">
      <w:pPr>
        <w:pStyle w:val="a0"/>
        <w:rPr>
          <w:rFonts w:hint="cs"/>
          <w:rtl/>
        </w:rPr>
      </w:pPr>
    </w:p>
    <w:p w14:paraId="5EC1867F" w14:textId="77777777" w:rsidR="00000000" w:rsidRDefault="00CF0F56">
      <w:pPr>
        <w:pStyle w:val="a0"/>
        <w:rPr>
          <w:rFonts w:hint="cs"/>
          <w:rtl/>
        </w:rPr>
      </w:pPr>
      <w:r>
        <w:rPr>
          <w:rFonts w:hint="cs"/>
          <w:rtl/>
        </w:rPr>
        <w:t>מ</w:t>
      </w:r>
      <w:r>
        <w:rPr>
          <w:rFonts w:hint="cs"/>
          <w:rtl/>
        </w:rPr>
        <w:t>פלים גם במחיר האדמות וחלקות הקרקע. בוא תבדוק מה מחיר הקרקע ביישובים היהודיים. רק אתמול זעקו תושבי שדרות, שהפיתוח של החלקה - - -</w:t>
      </w:r>
    </w:p>
    <w:p w14:paraId="41519F7C" w14:textId="77777777" w:rsidR="00000000" w:rsidRDefault="00CF0F56">
      <w:pPr>
        <w:pStyle w:val="af1"/>
        <w:rPr>
          <w:rFonts w:hint="cs"/>
          <w:rtl/>
        </w:rPr>
      </w:pPr>
    </w:p>
    <w:p w14:paraId="736040B8" w14:textId="77777777" w:rsidR="00000000" w:rsidRDefault="00CF0F56">
      <w:pPr>
        <w:pStyle w:val="af1"/>
        <w:rPr>
          <w:rtl/>
        </w:rPr>
      </w:pPr>
      <w:r>
        <w:rPr>
          <w:rtl/>
        </w:rPr>
        <w:t>היו"ר נסים דהן:</w:t>
      </w:r>
    </w:p>
    <w:p w14:paraId="4E9FC988" w14:textId="77777777" w:rsidR="00000000" w:rsidRDefault="00CF0F56">
      <w:pPr>
        <w:pStyle w:val="a0"/>
        <w:rPr>
          <w:rtl/>
        </w:rPr>
      </w:pPr>
    </w:p>
    <w:p w14:paraId="63033574" w14:textId="77777777" w:rsidR="00000000" w:rsidRDefault="00CF0F56">
      <w:pPr>
        <w:pStyle w:val="a0"/>
        <w:rPr>
          <w:rFonts w:hint="cs"/>
          <w:rtl/>
        </w:rPr>
      </w:pPr>
      <w:r>
        <w:rPr>
          <w:rFonts w:hint="cs"/>
          <w:rtl/>
        </w:rPr>
        <w:t>חבר הכנסת גדעון סער וכבוד יושב-ראש ועדת הכספים, נא לשבת. לא מקובל לעמוד.</w:t>
      </w:r>
    </w:p>
    <w:p w14:paraId="0D26952F" w14:textId="77777777" w:rsidR="00000000" w:rsidRDefault="00CF0F56">
      <w:pPr>
        <w:pStyle w:val="af0"/>
        <w:rPr>
          <w:rFonts w:hint="cs"/>
          <w:rtl/>
        </w:rPr>
      </w:pPr>
    </w:p>
    <w:p w14:paraId="1C35F116" w14:textId="77777777" w:rsidR="00000000" w:rsidRDefault="00CF0F56">
      <w:pPr>
        <w:pStyle w:val="af0"/>
        <w:rPr>
          <w:rtl/>
        </w:rPr>
      </w:pPr>
      <w:r>
        <w:rPr>
          <w:rFonts w:hint="eastAsia"/>
          <w:rtl/>
        </w:rPr>
        <w:t>ואסל</w:t>
      </w:r>
      <w:r>
        <w:rPr>
          <w:rtl/>
        </w:rPr>
        <w:t xml:space="preserve"> טאהא (בל"ד):</w:t>
      </w:r>
    </w:p>
    <w:p w14:paraId="5C6E97A1" w14:textId="77777777" w:rsidR="00000000" w:rsidRDefault="00CF0F56">
      <w:pPr>
        <w:pStyle w:val="a0"/>
        <w:rPr>
          <w:rFonts w:hint="cs"/>
          <w:rtl/>
        </w:rPr>
      </w:pPr>
    </w:p>
    <w:p w14:paraId="19BBF600" w14:textId="77777777" w:rsidR="00000000" w:rsidRDefault="00CF0F56">
      <w:pPr>
        <w:pStyle w:val="a0"/>
        <w:rPr>
          <w:rFonts w:hint="cs"/>
          <w:rtl/>
        </w:rPr>
      </w:pPr>
      <w:r>
        <w:rPr>
          <w:rFonts w:hint="cs"/>
          <w:rtl/>
        </w:rPr>
        <w:t>הם צעקו ודרשו להפ</w:t>
      </w:r>
      <w:r>
        <w:rPr>
          <w:rFonts w:hint="cs"/>
          <w:rtl/>
        </w:rPr>
        <w:t xml:space="preserve">חית את הסכום הזה. תסתכלו כמה משלמים תמורת חלקת האדמה שם </w:t>
      </w:r>
      <w:r>
        <w:rPr>
          <w:rtl/>
        </w:rPr>
        <w:t>–</w:t>
      </w:r>
      <w:r>
        <w:rPr>
          <w:rFonts w:hint="cs"/>
          <w:rtl/>
        </w:rPr>
        <w:t xml:space="preserve"> אפס. הם משלמים אפס, והם טוענים שהעלות של הפיתוח גבוהה. במקביל, היישובים הערביים, מכפר-כנא או בועינה או עין-מאהל משלמים יותר מ-300,000 שקלים לחלקה, לאותה חלקה. האם זאת לא אפליה? </w:t>
      </w:r>
    </w:p>
    <w:p w14:paraId="5AD910CD" w14:textId="77777777" w:rsidR="00000000" w:rsidRDefault="00CF0F56">
      <w:pPr>
        <w:pStyle w:val="a0"/>
        <w:rPr>
          <w:rFonts w:hint="cs"/>
          <w:rtl/>
        </w:rPr>
      </w:pPr>
    </w:p>
    <w:p w14:paraId="54666828" w14:textId="77777777" w:rsidR="00000000" w:rsidRDefault="00CF0F56">
      <w:pPr>
        <w:pStyle w:val="a0"/>
        <w:rPr>
          <w:rFonts w:hint="cs"/>
          <w:rtl/>
        </w:rPr>
      </w:pPr>
      <w:r>
        <w:rPr>
          <w:rFonts w:hint="cs"/>
          <w:rtl/>
        </w:rPr>
        <w:t xml:space="preserve">לכן יש צורך, אדוני </w:t>
      </w:r>
      <w:r>
        <w:rPr>
          <w:rFonts w:hint="cs"/>
          <w:rtl/>
        </w:rPr>
        <w:t xml:space="preserve">היושב-ראש, חברי הכנסת, לתמוך בהצעה הזאת על מנת לתקן את המעוות ולתת אפשרות למי שזקוקים בסקטור הערבי, שחיים במצוקת דיור. </w:t>
      </w:r>
    </w:p>
    <w:p w14:paraId="77B69EA5" w14:textId="77777777" w:rsidR="00000000" w:rsidRDefault="00CF0F56">
      <w:pPr>
        <w:pStyle w:val="a0"/>
        <w:rPr>
          <w:rFonts w:hint="cs"/>
          <w:rtl/>
        </w:rPr>
      </w:pPr>
    </w:p>
    <w:p w14:paraId="33F11129" w14:textId="77777777" w:rsidR="00000000" w:rsidRDefault="00CF0F56">
      <w:pPr>
        <w:pStyle w:val="a0"/>
        <w:rPr>
          <w:rFonts w:hint="cs"/>
          <w:rtl/>
        </w:rPr>
      </w:pPr>
      <w:r>
        <w:rPr>
          <w:rFonts w:hint="cs"/>
          <w:rtl/>
        </w:rPr>
        <w:t>בשכונת א-דבה בראמה, שם מפשירים לפעמים כ-20 חלקות. בהגרלות מאפשרים ליוצאי צבא לקבל חינם. העיר שם מעורבת. יש חתך שזוכה מפני שהוא משרת בצב</w:t>
      </w:r>
      <w:r>
        <w:rPr>
          <w:rFonts w:hint="cs"/>
          <w:rtl/>
        </w:rPr>
        <w:t xml:space="preserve">א, והשאר שזקוקים בשכונה הזאת, לא זוכים בשום חלקה. יותר מ-50 שנה הם במצוקת דיור. אף שהם הוגלו מהכפרים שלהם </w:t>
      </w:r>
      <w:r>
        <w:rPr>
          <w:rtl/>
        </w:rPr>
        <w:t>–</w:t>
      </w:r>
      <w:r>
        <w:rPr>
          <w:rFonts w:hint="cs"/>
          <w:rtl/>
        </w:rPr>
        <w:t xml:space="preserve"> פרוד, הם מרוחקים מהאדמות שלהם 500 מטר, ולא מאפשרים להם לבנות, והמדינה לא עוזרת להם, היא לא מפשירה להם חלקות בשכונה הזאת. גם במע'אר, גם בכל מקום, גם </w:t>
      </w:r>
      <w:r>
        <w:rPr>
          <w:rFonts w:hint="cs"/>
          <w:rtl/>
        </w:rPr>
        <w:t xml:space="preserve">בכל הכפרים, גם בתמרה, גם בכאבול. </w:t>
      </w:r>
    </w:p>
    <w:p w14:paraId="422C170E" w14:textId="77777777" w:rsidR="00000000" w:rsidRDefault="00CF0F56">
      <w:pPr>
        <w:pStyle w:val="a0"/>
        <w:rPr>
          <w:rFonts w:hint="cs"/>
          <w:rtl/>
        </w:rPr>
      </w:pPr>
    </w:p>
    <w:p w14:paraId="307D40AA" w14:textId="77777777" w:rsidR="00000000" w:rsidRDefault="00CF0F56">
      <w:pPr>
        <w:pStyle w:val="af1"/>
        <w:rPr>
          <w:rtl/>
        </w:rPr>
      </w:pPr>
      <w:r>
        <w:rPr>
          <w:rtl/>
        </w:rPr>
        <w:t>היו"ר נסים דהן:</w:t>
      </w:r>
    </w:p>
    <w:p w14:paraId="502685A9" w14:textId="77777777" w:rsidR="00000000" w:rsidRDefault="00CF0F56">
      <w:pPr>
        <w:pStyle w:val="a0"/>
        <w:rPr>
          <w:rtl/>
        </w:rPr>
      </w:pPr>
    </w:p>
    <w:p w14:paraId="70E27E4E" w14:textId="77777777" w:rsidR="00000000" w:rsidRDefault="00CF0F56">
      <w:pPr>
        <w:pStyle w:val="a0"/>
        <w:rPr>
          <w:rFonts w:hint="cs"/>
          <w:rtl/>
        </w:rPr>
      </w:pPr>
      <w:r>
        <w:rPr>
          <w:rFonts w:hint="cs"/>
          <w:rtl/>
        </w:rPr>
        <w:t>נא לסיים.</w:t>
      </w:r>
    </w:p>
    <w:p w14:paraId="3C147557" w14:textId="77777777" w:rsidR="00000000" w:rsidRDefault="00CF0F56">
      <w:pPr>
        <w:pStyle w:val="a0"/>
        <w:rPr>
          <w:rFonts w:hint="cs"/>
          <w:rtl/>
        </w:rPr>
      </w:pPr>
    </w:p>
    <w:p w14:paraId="77E65FF2" w14:textId="77777777" w:rsidR="00000000" w:rsidRDefault="00CF0F56">
      <w:pPr>
        <w:pStyle w:val="-"/>
        <w:rPr>
          <w:rtl/>
        </w:rPr>
      </w:pPr>
      <w:bookmarkStart w:id="152" w:name="FS000001062T20_10_2004_13_51_43C"/>
      <w:bookmarkEnd w:id="152"/>
      <w:r>
        <w:rPr>
          <w:rtl/>
        </w:rPr>
        <w:t>ואסל טאהא (בל"ד):</w:t>
      </w:r>
    </w:p>
    <w:p w14:paraId="5BFBC2D8" w14:textId="77777777" w:rsidR="00000000" w:rsidRDefault="00CF0F56">
      <w:pPr>
        <w:pStyle w:val="a0"/>
        <w:rPr>
          <w:rtl/>
        </w:rPr>
      </w:pPr>
    </w:p>
    <w:p w14:paraId="646EC317" w14:textId="77777777" w:rsidR="00000000" w:rsidRDefault="00CF0F56">
      <w:pPr>
        <w:pStyle w:val="a0"/>
        <w:rPr>
          <w:rFonts w:hint="cs"/>
          <w:rtl/>
        </w:rPr>
      </w:pPr>
      <w:r>
        <w:rPr>
          <w:rFonts w:hint="cs"/>
          <w:rtl/>
        </w:rPr>
        <w:t>אני אמנה לך הרבה כפרים שיש בהם מצוקה רצינית בדיור, שיש צורך שהממשלה תתערב שם, והצעת החוק הזאת באה על מנת לתקן את המעוות.</w:t>
      </w:r>
    </w:p>
    <w:p w14:paraId="083F3568" w14:textId="77777777" w:rsidR="00000000" w:rsidRDefault="00CF0F56">
      <w:pPr>
        <w:pStyle w:val="a0"/>
        <w:rPr>
          <w:rFonts w:hint="cs"/>
          <w:rtl/>
        </w:rPr>
      </w:pPr>
    </w:p>
    <w:p w14:paraId="7BF08768" w14:textId="77777777" w:rsidR="00000000" w:rsidRDefault="00CF0F56">
      <w:pPr>
        <w:pStyle w:val="a0"/>
        <w:rPr>
          <w:rFonts w:hint="cs"/>
          <w:rtl/>
        </w:rPr>
      </w:pPr>
      <w:r>
        <w:rPr>
          <w:rFonts w:hint="cs"/>
          <w:rtl/>
        </w:rPr>
        <w:t>אני פונה לחברי הכנסת לתמוך בהצעה הזאת.</w:t>
      </w:r>
    </w:p>
    <w:p w14:paraId="55879C90" w14:textId="77777777" w:rsidR="00000000" w:rsidRDefault="00CF0F56">
      <w:pPr>
        <w:pStyle w:val="a0"/>
        <w:rPr>
          <w:rFonts w:hint="cs"/>
          <w:rtl/>
        </w:rPr>
      </w:pPr>
    </w:p>
    <w:p w14:paraId="4E8E1CD9" w14:textId="77777777" w:rsidR="00000000" w:rsidRDefault="00CF0F56">
      <w:pPr>
        <w:pStyle w:val="af1"/>
        <w:rPr>
          <w:rtl/>
        </w:rPr>
      </w:pPr>
    </w:p>
    <w:p w14:paraId="3CF5972F" w14:textId="77777777" w:rsidR="00000000" w:rsidRDefault="00CF0F56">
      <w:pPr>
        <w:pStyle w:val="af1"/>
        <w:rPr>
          <w:rtl/>
        </w:rPr>
      </w:pPr>
      <w:r>
        <w:rPr>
          <w:rtl/>
        </w:rPr>
        <w:t>היו"ר</w:t>
      </w:r>
      <w:r>
        <w:rPr>
          <w:rFonts w:hint="cs"/>
          <w:rtl/>
        </w:rPr>
        <w:t xml:space="preserve"> נסים </w:t>
      </w:r>
      <w:r>
        <w:rPr>
          <w:rFonts w:hint="cs"/>
          <w:rtl/>
        </w:rPr>
        <w:t>דהן</w:t>
      </w:r>
      <w:r>
        <w:rPr>
          <w:rtl/>
        </w:rPr>
        <w:t>:</w:t>
      </w:r>
    </w:p>
    <w:p w14:paraId="34B5C48F" w14:textId="77777777" w:rsidR="00000000" w:rsidRDefault="00CF0F56">
      <w:pPr>
        <w:pStyle w:val="a0"/>
        <w:rPr>
          <w:rtl/>
        </w:rPr>
      </w:pPr>
    </w:p>
    <w:p w14:paraId="3C427DA9" w14:textId="77777777" w:rsidR="00000000" w:rsidRDefault="00CF0F56">
      <w:pPr>
        <w:pStyle w:val="a0"/>
        <w:rPr>
          <w:rFonts w:hint="cs"/>
          <w:rtl/>
        </w:rPr>
      </w:pPr>
      <w:r>
        <w:rPr>
          <w:rFonts w:hint="cs"/>
          <w:rtl/>
        </w:rPr>
        <w:t xml:space="preserve">תודה רבה. אני אבקש מכל חברי הכנסת לשבת. </w:t>
      </w:r>
    </w:p>
    <w:p w14:paraId="5DDBA2D2" w14:textId="77777777" w:rsidR="00000000" w:rsidRDefault="00CF0F56">
      <w:pPr>
        <w:pStyle w:val="a0"/>
        <w:rPr>
          <w:rFonts w:hint="cs"/>
          <w:rtl/>
        </w:rPr>
      </w:pPr>
    </w:p>
    <w:p w14:paraId="4E0237BE" w14:textId="77777777" w:rsidR="00000000" w:rsidRDefault="00CF0F56">
      <w:pPr>
        <w:pStyle w:val="a0"/>
        <w:rPr>
          <w:rFonts w:hint="cs"/>
          <w:rtl/>
        </w:rPr>
      </w:pPr>
      <w:r>
        <w:rPr>
          <w:rFonts w:hint="cs"/>
          <w:rtl/>
        </w:rPr>
        <w:t>אנחנו עוברים להצבעה על הצעת החוק  פ/2044, של חברי הכנסת ואסל טאהא, עזמי בשארה וג'מאל זחאלקה. מי בעד? מי נגד?</w:t>
      </w:r>
    </w:p>
    <w:p w14:paraId="46214B9D" w14:textId="77777777" w:rsidR="00000000" w:rsidRDefault="00CF0F56">
      <w:pPr>
        <w:pStyle w:val="a0"/>
        <w:rPr>
          <w:rtl/>
        </w:rPr>
      </w:pPr>
      <w:r>
        <w:rPr>
          <w:rFonts w:hint="cs"/>
          <w:rtl/>
        </w:rPr>
        <w:t xml:space="preserve"> </w:t>
      </w:r>
    </w:p>
    <w:p w14:paraId="065EACD7" w14:textId="77777777" w:rsidR="00000000" w:rsidRDefault="00CF0F56">
      <w:pPr>
        <w:pStyle w:val="ab"/>
        <w:bidi/>
        <w:rPr>
          <w:rFonts w:hint="cs"/>
          <w:rtl/>
        </w:rPr>
      </w:pPr>
      <w:r>
        <w:rPr>
          <w:rFonts w:hint="cs"/>
          <w:rtl/>
        </w:rPr>
        <w:t>הצבעה מס' 1</w:t>
      </w:r>
    </w:p>
    <w:p w14:paraId="79196FAC" w14:textId="77777777" w:rsidR="00000000" w:rsidRDefault="00CF0F56">
      <w:pPr>
        <w:pStyle w:val="a0"/>
        <w:rPr>
          <w:rFonts w:hint="cs"/>
          <w:rtl/>
        </w:rPr>
      </w:pPr>
    </w:p>
    <w:p w14:paraId="5FDE02D5" w14:textId="77777777" w:rsidR="00000000" w:rsidRDefault="00CF0F5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14:paraId="631F8E34" w14:textId="77777777" w:rsidR="00000000" w:rsidRDefault="00CF0F56">
      <w:pPr>
        <w:pStyle w:val="ac"/>
        <w:bidi/>
        <w:rPr>
          <w:rFonts w:hint="cs"/>
          <w:rtl/>
        </w:rPr>
      </w:pPr>
      <w:r>
        <w:rPr>
          <w:rFonts w:hint="cs"/>
          <w:rtl/>
        </w:rPr>
        <w:t>בעד ההצעה להסיר מסדר-היום את ה</w:t>
      </w:r>
      <w:r>
        <w:rPr>
          <w:rFonts w:hint="cs"/>
          <w:rtl/>
        </w:rPr>
        <w:t xml:space="preserve">צעת החוק </w:t>
      </w:r>
      <w:r>
        <w:rPr>
          <w:rtl/>
        </w:rPr>
        <w:t>–</w:t>
      </w:r>
      <w:r>
        <w:rPr>
          <w:rFonts w:hint="cs"/>
          <w:rtl/>
        </w:rPr>
        <w:t xml:space="preserve"> 50 </w:t>
      </w:r>
    </w:p>
    <w:p w14:paraId="4C9F3F26" w14:textId="77777777" w:rsidR="00000000" w:rsidRDefault="00CF0F56">
      <w:pPr>
        <w:pStyle w:val="ac"/>
        <w:bidi/>
        <w:rPr>
          <w:rFonts w:hint="cs"/>
          <w:rtl/>
        </w:rPr>
      </w:pPr>
      <w:r>
        <w:rPr>
          <w:rFonts w:hint="cs"/>
          <w:rtl/>
        </w:rPr>
        <w:t xml:space="preserve">נמנעים </w:t>
      </w:r>
      <w:r>
        <w:rPr>
          <w:rtl/>
        </w:rPr>
        <w:t>–</w:t>
      </w:r>
      <w:r>
        <w:rPr>
          <w:rFonts w:hint="cs"/>
          <w:rtl/>
        </w:rPr>
        <w:t xml:space="preserve"> 1 </w:t>
      </w:r>
    </w:p>
    <w:p w14:paraId="144681FA" w14:textId="77777777" w:rsidR="00000000" w:rsidRDefault="00CF0F56">
      <w:pPr>
        <w:pStyle w:val="ad"/>
        <w:bidi/>
        <w:rPr>
          <w:rFonts w:hint="cs"/>
          <w:rtl/>
        </w:rPr>
      </w:pPr>
      <w:r>
        <w:rPr>
          <w:rFonts w:hint="cs"/>
          <w:rtl/>
        </w:rPr>
        <w:t>ההצעה להסיר מסדר-היום את הצעת החוק נתקבלה.</w:t>
      </w:r>
    </w:p>
    <w:p w14:paraId="6FF5203F" w14:textId="77777777" w:rsidR="00000000" w:rsidRDefault="00CF0F56">
      <w:pPr>
        <w:pStyle w:val="af1"/>
        <w:rPr>
          <w:rFonts w:hint="cs"/>
          <w:rtl/>
        </w:rPr>
      </w:pPr>
    </w:p>
    <w:p w14:paraId="29E2F538" w14:textId="77777777" w:rsidR="00000000" w:rsidRDefault="00CF0F56">
      <w:pPr>
        <w:pStyle w:val="af1"/>
        <w:rPr>
          <w:rtl/>
        </w:rPr>
      </w:pPr>
      <w:r>
        <w:rPr>
          <w:rtl/>
        </w:rPr>
        <w:t>היו"ר</w:t>
      </w:r>
      <w:r>
        <w:rPr>
          <w:rFonts w:hint="cs"/>
          <w:rtl/>
        </w:rPr>
        <w:t xml:space="preserve"> נסים דהן</w:t>
      </w:r>
      <w:r>
        <w:rPr>
          <w:rtl/>
        </w:rPr>
        <w:t>:</w:t>
      </w:r>
    </w:p>
    <w:p w14:paraId="02E62137" w14:textId="77777777" w:rsidR="00000000" w:rsidRDefault="00CF0F56">
      <w:pPr>
        <w:pStyle w:val="a0"/>
        <w:rPr>
          <w:rtl/>
        </w:rPr>
      </w:pPr>
    </w:p>
    <w:p w14:paraId="5194F37A" w14:textId="77777777" w:rsidR="00000000" w:rsidRDefault="00CF0F56">
      <w:pPr>
        <w:pStyle w:val="a0"/>
        <w:rPr>
          <w:rtl/>
        </w:rPr>
      </w:pPr>
      <w:r>
        <w:rPr>
          <w:rFonts w:hint="cs"/>
          <w:rtl/>
        </w:rPr>
        <w:t>בעד - 21, נגד - 50, נמנע אחד. הצעת החוק לא התקבלה והיא יורדת מסדר-היום.</w:t>
      </w:r>
    </w:p>
    <w:p w14:paraId="5A4D6783" w14:textId="77777777" w:rsidR="00000000" w:rsidRDefault="00CF0F56">
      <w:pPr>
        <w:pStyle w:val="a2"/>
        <w:rPr>
          <w:rFonts w:hint="cs"/>
          <w:rtl/>
        </w:rPr>
      </w:pPr>
    </w:p>
    <w:p w14:paraId="6688F56A" w14:textId="77777777" w:rsidR="00000000" w:rsidRDefault="00CF0F56">
      <w:pPr>
        <w:pStyle w:val="a0"/>
        <w:rPr>
          <w:rFonts w:hint="cs"/>
          <w:rtl/>
        </w:rPr>
      </w:pPr>
    </w:p>
    <w:p w14:paraId="2F3BC1C5" w14:textId="77777777" w:rsidR="00000000" w:rsidRDefault="00CF0F56">
      <w:pPr>
        <w:pStyle w:val="a2"/>
        <w:rPr>
          <w:rFonts w:hint="cs"/>
          <w:rtl/>
        </w:rPr>
      </w:pPr>
      <w:bookmarkStart w:id="153" w:name="_Toc92193277"/>
      <w:r>
        <w:rPr>
          <w:rFonts w:hint="cs"/>
          <w:rtl/>
        </w:rPr>
        <w:t>הודעה אישית של חבר הכנסת טלב אלסאנע</w:t>
      </w:r>
      <w:bookmarkEnd w:id="153"/>
    </w:p>
    <w:p w14:paraId="22856960" w14:textId="77777777" w:rsidR="00000000" w:rsidRDefault="00CF0F56">
      <w:pPr>
        <w:pStyle w:val="a0"/>
        <w:rPr>
          <w:rFonts w:hint="cs"/>
          <w:rtl/>
        </w:rPr>
      </w:pPr>
    </w:p>
    <w:p w14:paraId="7328544D" w14:textId="77777777" w:rsidR="00000000" w:rsidRDefault="00CF0F56">
      <w:pPr>
        <w:pStyle w:val="af1"/>
        <w:rPr>
          <w:rtl/>
        </w:rPr>
      </w:pPr>
      <w:r>
        <w:rPr>
          <w:rFonts w:hint="eastAsia"/>
          <w:rtl/>
        </w:rPr>
        <w:t>היו</w:t>
      </w:r>
      <w:r>
        <w:rPr>
          <w:rtl/>
        </w:rPr>
        <w:t>"ר נסים דהן:</w:t>
      </w:r>
    </w:p>
    <w:p w14:paraId="6D36F24D" w14:textId="77777777" w:rsidR="00000000" w:rsidRDefault="00CF0F56">
      <w:pPr>
        <w:pStyle w:val="a0"/>
        <w:rPr>
          <w:rFonts w:hint="cs"/>
          <w:rtl/>
        </w:rPr>
      </w:pPr>
    </w:p>
    <w:p w14:paraId="6FFA5633" w14:textId="77777777" w:rsidR="00000000" w:rsidRDefault="00CF0F56">
      <w:pPr>
        <w:pStyle w:val="a0"/>
        <w:rPr>
          <w:rFonts w:hint="cs"/>
          <w:rtl/>
        </w:rPr>
      </w:pPr>
      <w:r>
        <w:rPr>
          <w:rFonts w:hint="cs"/>
          <w:rtl/>
        </w:rPr>
        <w:t>רבותי, לפני שאנחנו עוברים לנושא הבא, כיו</w:t>
      </w:r>
      <w:r>
        <w:rPr>
          <w:rFonts w:hint="cs"/>
          <w:rtl/>
        </w:rPr>
        <w:t>ון שסגן השר האשים בהאשמה אישית את חבר הכנסת טלב אלסאנע, על-פי תקנון הכנסת זכותו של חבר הכנסת טלב אלסאנע להגיב בהודעה אישית מעל הדוכן. אני מבקש להיות צמוד לטקסט שכתבת כאן.</w:t>
      </w:r>
    </w:p>
    <w:p w14:paraId="71C9E7D2" w14:textId="77777777" w:rsidR="00000000" w:rsidRDefault="00CF0F56">
      <w:pPr>
        <w:pStyle w:val="a0"/>
        <w:rPr>
          <w:rFonts w:hint="cs"/>
          <w:rtl/>
        </w:rPr>
      </w:pPr>
    </w:p>
    <w:p w14:paraId="69CF68E2" w14:textId="77777777" w:rsidR="00000000" w:rsidRDefault="00CF0F56">
      <w:pPr>
        <w:pStyle w:val="a"/>
        <w:rPr>
          <w:rtl/>
        </w:rPr>
      </w:pPr>
      <w:bookmarkStart w:id="154" w:name="FS000000549T20_10_2004_14_44_23"/>
      <w:bookmarkStart w:id="155" w:name="_Toc92193278"/>
      <w:bookmarkEnd w:id="154"/>
      <w:r>
        <w:rPr>
          <w:rFonts w:hint="eastAsia"/>
          <w:rtl/>
        </w:rPr>
        <w:t>טלב</w:t>
      </w:r>
      <w:r>
        <w:rPr>
          <w:rtl/>
        </w:rPr>
        <w:t xml:space="preserve"> אלסאנע (רע"ם):</w:t>
      </w:r>
      <w:bookmarkEnd w:id="155"/>
    </w:p>
    <w:p w14:paraId="54F7A135" w14:textId="77777777" w:rsidR="00000000" w:rsidRDefault="00CF0F56">
      <w:pPr>
        <w:pStyle w:val="a0"/>
        <w:rPr>
          <w:rFonts w:hint="cs"/>
          <w:rtl/>
        </w:rPr>
      </w:pPr>
    </w:p>
    <w:p w14:paraId="3AF058CD" w14:textId="77777777" w:rsidR="00000000" w:rsidRDefault="00CF0F56">
      <w:pPr>
        <w:pStyle w:val="a0"/>
        <w:rPr>
          <w:rFonts w:hint="cs"/>
          <w:rtl/>
        </w:rPr>
      </w:pPr>
      <w:r>
        <w:rPr>
          <w:rFonts w:hint="cs"/>
          <w:rtl/>
        </w:rPr>
        <w:t xml:space="preserve">אדוני היושב-ראש, חברי הכנסת, חבר הכנסת מיכי רצון, שאין לו תשובה </w:t>
      </w:r>
      <w:r>
        <w:rPr>
          <w:rFonts w:hint="cs"/>
          <w:rtl/>
        </w:rPr>
        <w:t>עניינית על הסוגיה המהותית בתחום האזרחות השווה, ניצל את הבמה הזאת להכנסת ניצול ציני, עלוב ואומלל, כאשר הוא מסיט את הוויכוח והופך אותו להסתה נגד הציבור הערבי ונגד חברי הכנסת הערבים, ובמקום להתייחס לגופו של עניין, מתייחס לגופו של מעלה העניין. זו הסתה פרועה, ו</w:t>
      </w:r>
      <w:r>
        <w:rPr>
          <w:rFonts w:hint="cs"/>
          <w:rtl/>
        </w:rPr>
        <w:t>אני רוצה לציין שזה מצביע על סגן שר כושל, שטרם הפנים שהוא ממלא תפקיד ממלכתי - -</w:t>
      </w:r>
    </w:p>
    <w:p w14:paraId="318B958D" w14:textId="77777777" w:rsidR="00000000" w:rsidRDefault="00CF0F56">
      <w:pPr>
        <w:pStyle w:val="a0"/>
        <w:rPr>
          <w:rFonts w:hint="cs"/>
          <w:rtl/>
        </w:rPr>
      </w:pPr>
    </w:p>
    <w:p w14:paraId="52F51D56" w14:textId="77777777" w:rsidR="00000000" w:rsidRDefault="00CF0F56">
      <w:pPr>
        <w:pStyle w:val="af1"/>
        <w:rPr>
          <w:rtl/>
        </w:rPr>
      </w:pPr>
      <w:r>
        <w:rPr>
          <w:rtl/>
        </w:rPr>
        <w:t>היו"ר נסים דהן:</w:t>
      </w:r>
    </w:p>
    <w:p w14:paraId="2073414A" w14:textId="77777777" w:rsidR="00000000" w:rsidRDefault="00CF0F56">
      <w:pPr>
        <w:pStyle w:val="a0"/>
        <w:rPr>
          <w:rtl/>
        </w:rPr>
      </w:pPr>
    </w:p>
    <w:p w14:paraId="009C6D95" w14:textId="77777777" w:rsidR="00000000" w:rsidRDefault="00CF0F56">
      <w:pPr>
        <w:pStyle w:val="a0"/>
        <w:rPr>
          <w:rFonts w:hint="cs"/>
          <w:rtl/>
        </w:rPr>
      </w:pPr>
      <w:r>
        <w:rPr>
          <w:rFonts w:hint="cs"/>
          <w:rtl/>
        </w:rPr>
        <w:t>סליחה, זו הודעה אישית, לא האשמות הדדיות.</w:t>
      </w:r>
    </w:p>
    <w:p w14:paraId="0C249B5D" w14:textId="77777777" w:rsidR="00000000" w:rsidRDefault="00CF0F56">
      <w:pPr>
        <w:pStyle w:val="a0"/>
        <w:rPr>
          <w:rFonts w:hint="cs"/>
          <w:rtl/>
        </w:rPr>
      </w:pPr>
    </w:p>
    <w:p w14:paraId="7368F508" w14:textId="77777777" w:rsidR="00000000" w:rsidRDefault="00CF0F56">
      <w:pPr>
        <w:pStyle w:val="-"/>
        <w:rPr>
          <w:rtl/>
        </w:rPr>
      </w:pPr>
      <w:bookmarkStart w:id="156" w:name="FS000001062T20_10_2004_13_58_58C"/>
      <w:bookmarkStart w:id="157" w:name="FS000000549T20_10_2004_13_59_05"/>
      <w:bookmarkStart w:id="158" w:name="FS000000549T20_10_2004_13_59_08C"/>
      <w:bookmarkEnd w:id="156"/>
      <w:r>
        <w:rPr>
          <w:rtl/>
        </w:rPr>
        <w:t>טלב אלסאנע (רע"ם):</w:t>
      </w:r>
    </w:p>
    <w:p w14:paraId="1C8D2CBB" w14:textId="77777777" w:rsidR="00000000" w:rsidRDefault="00CF0F56">
      <w:pPr>
        <w:pStyle w:val="a0"/>
        <w:rPr>
          <w:rtl/>
        </w:rPr>
      </w:pPr>
    </w:p>
    <w:bookmarkEnd w:id="157"/>
    <w:bookmarkEnd w:id="158"/>
    <w:p w14:paraId="6EF9C4B1" w14:textId="77777777" w:rsidR="00000000" w:rsidRDefault="00CF0F56">
      <w:pPr>
        <w:pStyle w:val="a0"/>
        <w:rPr>
          <w:rFonts w:hint="cs"/>
          <w:rtl/>
        </w:rPr>
      </w:pPr>
      <w:r>
        <w:rPr>
          <w:rFonts w:hint="cs"/>
          <w:rtl/>
        </w:rPr>
        <w:t>- - וממשיך לפעול כעסקן פוליטי.</w:t>
      </w:r>
    </w:p>
    <w:p w14:paraId="7EFBB46E" w14:textId="77777777" w:rsidR="00000000" w:rsidRDefault="00CF0F56">
      <w:pPr>
        <w:pStyle w:val="a0"/>
        <w:rPr>
          <w:rFonts w:hint="cs"/>
          <w:rtl/>
        </w:rPr>
      </w:pPr>
    </w:p>
    <w:p w14:paraId="1945E32A" w14:textId="77777777" w:rsidR="00000000" w:rsidRDefault="00CF0F56">
      <w:pPr>
        <w:pStyle w:val="af1"/>
        <w:rPr>
          <w:rtl/>
        </w:rPr>
      </w:pPr>
      <w:r>
        <w:rPr>
          <w:rtl/>
        </w:rPr>
        <w:t>היו"ר נסים דהן:</w:t>
      </w:r>
    </w:p>
    <w:p w14:paraId="292877D5" w14:textId="77777777" w:rsidR="00000000" w:rsidRDefault="00CF0F56">
      <w:pPr>
        <w:pStyle w:val="a0"/>
        <w:rPr>
          <w:rtl/>
        </w:rPr>
      </w:pPr>
    </w:p>
    <w:p w14:paraId="1089FB5A" w14:textId="77777777" w:rsidR="00000000" w:rsidRDefault="00CF0F56">
      <w:pPr>
        <w:pStyle w:val="a0"/>
        <w:rPr>
          <w:rFonts w:hint="cs"/>
          <w:rtl/>
        </w:rPr>
      </w:pPr>
      <w:r>
        <w:rPr>
          <w:rFonts w:hint="cs"/>
          <w:rtl/>
        </w:rPr>
        <w:t>תודה רבה.</w:t>
      </w:r>
    </w:p>
    <w:p w14:paraId="187C5E6D" w14:textId="77777777" w:rsidR="00000000" w:rsidRDefault="00CF0F56">
      <w:pPr>
        <w:pStyle w:val="a0"/>
        <w:rPr>
          <w:rFonts w:hint="cs"/>
          <w:rtl/>
        </w:rPr>
      </w:pPr>
    </w:p>
    <w:p w14:paraId="763F2DF2" w14:textId="77777777" w:rsidR="00000000" w:rsidRDefault="00CF0F56">
      <w:pPr>
        <w:pStyle w:val="-"/>
        <w:rPr>
          <w:rtl/>
        </w:rPr>
      </w:pPr>
      <w:bookmarkStart w:id="159" w:name="FS000000549T20_10_2004_13_59_53C"/>
      <w:bookmarkEnd w:id="159"/>
      <w:r>
        <w:rPr>
          <w:rtl/>
        </w:rPr>
        <w:t>טלב אלסאנע (רע"ם):</w:t>
      </w:r>
    </w:p>
    <w:p w14:paraId="70D29F83" w14:textId="77777777" w:rsidR="00000000" w:rsidRDefault="00CF0F56">
      <w:pPr>
        <w:pStyle w:val="a0"/>
        <w:rPr>
          <w:rtl/>
        </w:rPr>
      </w:pPr>
    </w:p>
    <w:p w14:paraId="5B3E5581" w14:textId="77777777" w:rsidR="00000000" w:rsidRDefault="00CF0F56">
      <w:pPr>
        <w:pStyle w:val="a0"/>
        <w:rPr>
          <w:rFonts w:hint="cs"/>
          <w:rtl/>
        </w:rPr>
      </w:pPr>
      <w:r>
        <w:rPr>
          <w:rFonts w:hint="cs"/>
          <w:rtl/>
        </w:rPr>
        <w:t>אני רוצה לציין, א</w:t>
      </w:r>
      <w:r>
        <w:rPr>
          <w:rFonts w:hint="cs"/>
          <w:rtl/>
        </w:rPr>
        <w:t>דוני היושב-ראש, שמדינת ישראל, מאז קומה, הפקיעה 92% מאדמותיו של הציבור הערבי, ומאז קום המדינה לא הקימה אפילו יישוב ערבי חדש אחד בגליל ובמשולש. ומצד שני, בתוך שנה היא קלטה מיליון עולים חדשים מברית-המועצות לשעבר. זאת אומרת, שניתן לנהוג אחרת.</w:t>
      </w:r>
    </w:p>
    <w:p w14:paraId="01632BE1" w14:textId="77777777" w:rsidR="00000000" w:rsidRDefault="00CF0F56">
      <w:pPr>
        <w:pStyle w:val="a0"/>
        <w:rPr>
          <w:rFonts w:hint="cs"/>
          <w:rtl/>
        </w:rPr>
      </w:pPr>
    </w:p>
    <w:p w14:paraId="54970D6F" w14:textId="77777777" w:rsidR="00000000" w:rsidRDefault="00CF0F56">
      <w:pPr>
        <w:pStyle w:val="af1"/>
        <w:rPr>
          <w:rtl/>
        </w:rPr>
      </w:pPr>
      <w:r>
        <w:rPr>
          <w:rtl/>
        </w:rPr>
        <w:t>היו"ר נסים דהן:</w:t>
      </w:r>
    </w:p>
    <w:p w14:paraId="41EB4C18" w14:textId="77777777" w:rsidR="00000000" w:rsidRDefault="00CF0F56">
      <w:pPr>
        <w:pStyle w:val="a0"/>
        <w:rPr>
          <w:rtl/>
        </w:rPr>
      </w:pPr>
    </w:p>
    <w:p w14:paraId="7AD301D1" w14:textId="77777777" w:rsidR="00000000" w:rsidRDefault="00CF0F56">
      <w:pPr>
        <w:pStyle w:val="a0"/>
        <w:rPr>
          <w:rFonts w:hint="cs"/>
          <w:rtl/>
        </w:rPr>
      </w:pPr>
      <w:r>
        <w:rPr>
          <w:rFonts w:hint="cs"/>
          <w:rtl/>
        </w:rPr>
        <w:t>תודה. נא לסיים.</w:t>
      </w:r>
    </w:p>
    <w:p w14:paraId="0BF9AB9C" w14:textId="77777777" w:rsidR="00000000" w:rsidRDefault="00CF0F56">
      <w:pPr>
        <w:pStyle w:val="a0"/>
        <w:rPr>
          <w:rFonts w:hint="cs"/>
          <w:rtl/>
        </w:rPr>
      </w:pPr>
      <w:r>
        <w:rPr>
          <w:rFonts w:hint="cs"/>
          <w:rtl/>
        </w:rPr>
        <w:t xml:space="preserve">                     </w:t>
      </w:r>
    </w:p>
    <w:p w14:paraId="04393CBE" w14:textId="77777777" w:rsidR="00000000" w:rsidRDefault="00CF0F56">
      <w:pPr>
        <w:pStyle w:val="-"/>
        <w:rPr>
          <w:rtl/>
        </w:rPr>
      </w:pPr>
      <w:r>
        <w:rPr>
          <w:rtl/>
        </w:rPr>
        <w:t>טלב אלסאנע (רע"ם):</w:t>
      </w:r>
    </w:p>
    <w:p w14:paraId="22DBF9ED" w14:textId="77777777" w:rsidR="00000000" w:rsidRDefault="00CF0F56">
      <w:pPr>
        <w:pStyle w:val="a0"/>
        <w:rPr>
          <w:rtl/>
        </w:rPr>
      </w:pPr>
      <w:r>
        <w:rPr>
          <w:rFonts w:hint="cs"/>
          <w:rtl/>
        </w:rPr>
        <w:t xml:space="preserve">                                    </w:t>
      </w:r>
    </w:p>
    <w:p w14:paraId="6C0FB5B6" w14:textId="77777777" w:rsidR="00000000" w:rsidRDefault="00CF0F56">
      <w:pPr>
        <w:pStyle w:val="a0"/>
        <w:rPr>
          <w:rFonts w:hint="cs"/>
          <w:rtl/>
        </w:rPr>
      </w:pPr>
      <w:r>
        <w:rPr>
          <w:rFonts w:hint="cs"/>
          <w:rtl/>
        </w:rPr>
        <w:t>אני רוצה לציין שהציבור הערבי לא נמצא כאן באישורו של מיכאל רצון. הוא נמצא כאן בזכות, ולא בחסד, והוא לא זקוק לאישורו או לאישור קיצונים ימנים פאשיסטים כמותו. תודה ר</w:t>
      </w:r>
      <w:r>
        <w:rPr>
          <w:rFonts w:hint="cs"/>
          <w:rtl/>
        </w:rPr>
        <w:t xml:space="preserve">בה. </w:t>
      </w:r>
    </w:p>
    <w:p w14:paraId="31BB054C" w14:textId="77777777" w:rsidR="00000000" w:rsidRDefault="00CF0F56">
      <w:pPr>
        <w:pStyle w:val="a0"/>
        <w:rPr>
          <w:rFonts w:hint="cs"/>
          <w:rtl/>
        </w:rPr>
      </w:pPr>
    </w:p>
    <w:p w14:paraId="6EC709F3" w14:textId="77777777" w:rsidR="00000000" w:rsidRDefault="00CF0F56">
      <w:pPr>
        <w:pStyle w:val="af1"/>
        <w:rPr>
          <w:rtl/>
        </w:rPr>
      </w:pPr>
      <w:r>
        <w:rPr>
          <w:rtl/>
        </w:rPr>
        <w:t>היו"ר נסים דהן:</w:t>
      </w:r>
    </w:p>
    <w:p w14:paraId="64D5AB35" w14:textId="77777777" w:rsidR="00000000" w:rsidRDefault="00CF0F56">
      <w:pPr>
        <w:pStyle w:val="a0"/>
        <w:rPr>
          <w:rtl/>
        </w:rPr>
      </w:pPr>
    </w:p>
    <w:p w14:paraId="7415FAE0" w14:textId="77777777" w:rsidR="00000000" w:rsidRDefault="00CF0F56">
      <w:pPr>
        <w:pStyle w:val="a0"/>
        <w:rPr>
          <w:rFonts w:hint="cs"/>
          <w:rtl/>
        </w:rPr>
      </w:pPr>
      <w:r>
        <w:rPr>
          <w:rFonts w:hint="cs"/>
          <w:rtl/>
        </w:rPr>
        <w:t xml:space="preserve">תודה רבה. חברי הכנסת. אני רוצה לציין שבגלל טעות במזכירות - יש עוד הצעה, של סיעת חד"ש, אותה הצעה ממש של חברי הכנסת טיבי וברכה. היא היתה צריכה להיות מצורפת היום לסדר-היום ובגלל טעות היא לא מצורפת. לידיעתכם. </w:t>
      </w:r>
    </w:p>
    <w:p w14:paraId="0A464F6D" w14:textId="77777777" w:rsidR="00000000" w:rsidRDefault="00CF0F56">
      <w:pPr>
        <w:pStyle w:val="a2"/>
        <w:rPr>
          <w:rFonts w:hint="cs"/>
          <w:rtl/>
        </w:rPr>
      </w:pPr>
    </w:p>
    <w:p w14:paraId="4661B960" w14:textId="77777777" w:rsidR="00000000" w:rsidRDefault="00CF0F56">
      <w:pPr>
        <w:pStyle w:val="a0"/>
        <w:rPr>
          <w:rFonts w:hint="cs"/>
          <w:rtl/>
        </w:rPr>
      </w:pPr>
    </w:p>
    <w:p w14:paraId="2E117B3B" w14:textId="77777777" w:rsidR="00000000" w:rsidRDefault="00CF0F56">
      <w:pPr>
        <w:pStyle w:val="a2"/>
        <w:rPr>
          <w:rFonts w:hint="cs"/>
          <w:rtl/>
        </w:rPr>
      </w:pPr>
      <w:bookmarkStart w:id="160" w:name="CS17845FI0017845T20_10_2004_12_42_45"/>
      <w:bookmarkStart w:id="161" w:name="_Toc92193279"/>
      <w:bookmarkEnd w:id="160"/>
      <w:r>
        <w:rPr>
          <w:rtl/>
        </w:rPr>
        <w:t>הצעת חוק ההסדרים במשק המד</w:t>
      </w:r>
      <w:r>
        <w:rPr>
          <w:rtl/>
        </w:rPr>
        <w:t xml:space="preserve">ינה (תיקון - ביטול שלילת </w:t>
      </w:r>
      <w:r>
        <w:rPr>
          <w:rFonts w:hint="cs"/>
          <w:rtl/>
        </w:rPr>
        <w:br/>
      </w:r>
      <w:r>
        <w:rPr>
          <w:rtl/>
        </w:rPr>
        <w:t>גמלה להבטחת הכנסה בגין רכב), התשס"ד-2003</w:t>
      </w:r>
      <w:bookmarkEnd w:id="161"/>
    </w:p>
    <w:p w14:paraId="6FB15ABA" w14:textId="77777777" w:rsidR="00000000" w:rsidRDefault="00CF0F56">
      <w:pPr>
        <w:pStyle w:val="a0"/>
        <w:ind w:firstLine="0"/>
        <w:rPr>
          <w:rFonts w:hint="cs"/>
          <w:rtl/>
        </w:rPr>
      </w:pPr>
      <w:r>
        <w:rPr>
          <w:rFonts w:hint="cs"/>
          <w:rtl/>
        </w:rPr>
        <w:t xml:space="preserve">[הצעת חוק פ/1601; </w:t>
      </w:r>
      <w:r>
        <w:rPr>
          <w:rFonts w:hint="eastAsia"/>
          <w:rtl/>
        </w:rPr>
        <w:t>נספחות</w:t>
      </w:r>
      <w:r>
        <w:rPr>
          <w:rtl/>
        </w:rPr>
        <w:t>.</w:t>
      </w:r>
      <w:r>
        <w:rPr>
          <w:rFonts w:hint="cs"/>
          <w:rtl/>
        </w:rPr>
        <w:t>]</w:t>
      </w:r>
    </w:p>
    <w:p w14:paraId="01F278AD" w14:textId="77777777" w:rsidR="00000000" w:rsidRDefault="00CF0F56">
      <w:pPr>
        <w:pStyle w:val="-0"/>
        <w:rPr>
          <w:rFonts w:hint="cs"/>
          <w:rtl/>
        </w:rPr>
      </w:pPr>
      <w:r>
        <w:rPr>
          <w:rFonts w:hint="cs"/>
          <w:rtl/>
        </w:rPr>
        <w:t>(הצעת חבר הכנסת יצחק הרצוג)</w:t>
      </w:r>
    </w:p>
    <w:p w14:paraId="4E0C35ED" w14:textId="77777777" w:rsidR="00000000" w:rsidRDefault="00CF0F56">
      <w:pPr>
        <w:pStyle w:val="-0"/>
        <w:rPr>
          <w:rFonts w:hint="cs"/>
          <w:rtl/>
        </w:rPr>
      </w:pPr>
    </w:p>
    <w:p w14:paraId="457D9DF7" w14:textId="77777777" w:rsidR="00000000" w:rsidRDefault="00CF0F56">
      <w:pPr>
        <w:pStyle w:val="af1"/>
        <w:rPr>
          <w:rtl/>
        </w:rPr>
      </w:pPr>
      <w:r>
        <w:rPr>
          <w:rtl/>
        </w:rPr>
        <w:t>היו"ר נסים דהן:</w:t>
      </w:r>
    </w:p>
    <w:p w14:paraId="7F21E78A" w14:textId="77777777" w:rsidR="00000000" w:rsidRDefault="00CF0F56">
      <w:pPr>
        <w:pStyle w:val="a0"/>
        <w:rPr>
          <w:rtl/>
        </w:rPr>
      </w:pPr>
    </w:p>
    <w:p w14:paraId="52BC9F07" w14:textId="77777777" w:rsidR="00000000" w:rsidRDefault="00CF0F56">
      <w:pPr>
        <w:pStyle w:val="a0"/>
        <w:rPr>
          <w:rFonts w:hint="cs"/>
          <w:rtl/>
        </w:rPr>
      </w:pPr>
      <w:r>
        <w:rPr>
          <w:rFonts w:hint="cs"/>
          <w:rtl/>
        </w:rPr>
        <w:t>חברי הכנסת, אנחנו עוברים להצעת חוק ההסדרים במשק המדינה (תיקון - ביטול שלילת גמלה להבטחת הכנסה בגין רכב), התשס"ד-2003</w:t>
      </w:r>
      <w:r>
        <w:rPr>
          <w:rFonts w:hint="cs"/>
          <w:rtl/>
        </w:rPr>
        <w:t xml:space="preserve">, של חבר הכנסת יצחק הרצוג. ישיב - שר האוצר. </w:t>
      </w:r>
    </w:p>
    <w:p w14:paraId="292DC029" w14:textId="77777777" w:rsidR="00000000" w:rsidRDefault="00CF0F56">
      <w:pPr>
        <w:pStyle w:val="a0"/>
        <w:rPr>
          <w:rFonts w:hint="cs"/>
          <w:rtl/>
        </w:rPr>
      </w:pPr>
    </w:p>
    <w:p w14:paraId="5B31BEF5" w14:textId="77777777" w:rsidR="00000000" w:rsidRDefault="00CF0F56">
      <w:pPr>
        <w:pStyle w:val="a"/>
        <w:rPr>
          <w:rtl/>
        </w:rPr>
      </w:pPr>
      <w:bookmarkStart w:id="162" w:name="FS000001044T20_10_2004_12_44_13"/>
      <w:bookmarkStart w:id="163" w:name="_Toc92193280"/>
      <w:bookmarkEnd w:id="162"/>
      <w:r>
        <w:rPr>
          <w:rFonts w:hint="eastAsia"/>
          <w:rtl/>
        </w:rPr>
        <w:t>יצחק</w:t>
      </w:r>
      <w:r>
        <w:rPr>
          <w:rtl/>
        </w:rPr>
        <w:t xml:space="preserve"> הרצוג (העבודה-מימד):</w:t>
      </w:r>
      <w:bookmarkEnd w:id="163"/>
    </w:p>
    <w:p w14:paraId="1E77A395" w14:textId="77777777" w:rsidR="00000000" w:rsidRDefault="00CF0F56">
      <w:pPr>
        <w:pStyle w:val="a0"/>
        <w:rPr>
          <w:rFonts w:hint="cs"/>
          <w:rtl/>
        </w:rPr>
      </w:pPr>
    </w:p>
    <w:p w14:paraId="6ECB5827" w14:textId="77777777" w:rsidR="00000000" w:rsidRDefault="00CF0F56">
      <w:pPr>
        <w:pStyle w:val="a0"/>
        <w:rPr>
          <w:rFonts w:hint="cs"/>
          <w:rtl/>
        </w:rPr>
      </w:pPr>
      <w:r>
        <w:rPr>
          <w:rFonts w:hint="cs"/>
          <w:rtl/>
        </w:rPr>
        <w:t xml:space="preserve">אדוני היושב-ראש, חברות וחברי הכנסת, ראשית, אני חושב שעל דעת כל חברינו אנחנו רוצים לאחל לחברנו אלי אפללו רפואה שלמה. </w:t>
      </w:r>
    </w:p>
    <w:p w14:paraId="0A01C5E2" w14:textId="77777777" w:rsidR="00000000" w:rsidRDefault="00CF0F56">
      <w:pPr>
        <w:pStyle w:val="a0"/>
        <w:rPr>
          <w:rFonts w:hint="cs"/>
          <w:rtl/>
        </w:rPr>
      </w:pPr>
    </w:p>
    <w:p w14:paraId="0111305E" w14:textId="77777777" w:rsidR="00000000" w:rsidRDefault="00CF0F56">
      <w:pPr>
        <w:pStyle w:val="a0"/>
        <w:rPr>
          <w:rFonts w:hint="cs"/>
          <w:rtl/>
        </w:rPr>
      </w:pPr>
      <w:r>
        <w:rPr>
          <w:rFonts w:hint="cs"/>
          <w:rtl/>
        </w:rPr>
        <w:t>אדוני היושב-ראש, אני מעלה בפניכם הצעת חוק שנועדה לאפשר לזכאי הבטח</w:t>
      </w:r>
      <w:r>
        <w:rPr>
          <w:rFonts w:hint="cs"/>
          <w:rtl/>
        </w:rPr>
        <w:t xml:space="preserve">ת הכנסה, ובוודאי למשפחות חד-הוריות, לחיות חיים יותר נורמליים במדינת ישראל. מסתבר שמשפחה חד-הורית </w:t>
      </w:r>
      <w:r>
        <w:rPr>
          <w:rtl/>
        </w:rPr>
        <w:t>–</w:t>
      </w:r>
      <w:r>
        <w:rPr>
          <w:rFonts w:hint="cs"/>
          <w:rtl/>
        </w:rPr>
        <w:t xml:space="preserve"> ועל-פי רוב זו אם חד-הורית, ויש היום בישראל מעל 110,000 משפחות כאלה - כאשר היא באה לקבל את הקצבה, היא מותנית בכללי מיטת סדום שלא מאפשרים לה בעצם לצאת מהמעגל. </w:t>
      </w:r>
    </w:p>
    <w:p w14:paraId="0B7941A5" w14:textId="77777777" w:rsidR="00000000" w:rsidRDefault="00CF0F56">
      <w:pPr>
        <w:pStyle w:val="a0"/>
        <w:rPr>
          <w:rFonts w:hint="cs"/>
          <w:rtl/>
        </w:rPr>
      </w:pPr>
    </w:p>
    <w:p w14:paraId="45D812F6" w14:textId="77777777" w:rsidR="00000000" w:rsidRDefault="00CF0F56">
      <w:pPr>
        <w:pStyle w:val="a0"/>
        <w:rPr>
          <w:rFonts w:hint="cs"/>
          <w:rtl/>
        </w:rPr>
      </w:pPr>
      <w:r>
        <w:rPr>
          <w:rFonts w:hint="cs"/>
          <w:rtl/>
        </w:rPr>
        <w:t>אני פוגש משפחות חד-הוריות מכל רחבי הארץ, והרי לא בכדי ויקי קנפו והחברות שלה באמת העלו את הנושא למודעות הציבור, אבל המציאות היא, שלמרות כל ההבטחות, בנושא הזה הממשלה בעצם</w:t>
      </w:r>
      <w:r>
        <w:rPr>
          <w:rtl/>
        </w:rPr>
        <w:t xml:space="preserve"> </w:t>
      </w:r>
      <w:r>
        <w:rPr>
          <w:rFonts w:hint="cs"/>
          <w:rtl/>
        </w:rPr>
        <w:t>נכשלה כישלון חרוץ. רוב המשפחות החד-הוריות, האמהות החד-הוריות, לא קיבלו את הסיוע הנדרש</w:t>
      </w:r>
      <w:r>
        <w:rPr>
          <w:rFonts w:hint="cs"/>
          <w:rtl/>
        </w:rPr>
        <w:t xml:space="preserve">, ויתירה מכך - כדי להתקיים, במצב כמעט בלתי אפשרי, שהרי מדובר במפרנס אחד במשפחה, הן צריכות למצוא עוד ועוד מקורות תעסוקה. </w:t>
      </w:r>
    </w:p>
    <w:p w14:paraId="0D5C394E" w14:textId="77777777" w:rsidR="00000000" w:rsidRDefault="00CF0F56">
      <w:pPr>
        <w:pStyle w:val="a0"/>
        <w:rPr>
          <w:rFonts w:hint="cs"/>
          <w:rtl/>
        </w:rPr>
      </w:pPr>
    </w:p>
    <w:p w14:paraId="260F1D89" w14:textId="77777777" w:rsidR="00000000" w:rsidRDefault="00CF0F56">
      <w:pPr>
        <w:pStyle w:val="a0"/>
        <w:rPr>
          <w:rFonts w:hint="cs"/>
          <w:rtl/>
        </w:rPr>
      </w:pPr>
      <w:r>
        <w:rPr>
          <w:rFonts w:hint="cs"/>
          <w:rtl/>
        </w:rPr>
        <w:t>לעתים הן מוצאות את עצמן במצב שאם הן מקבלות רכב ממישהו, כדי למצוא מקור תעסוקה,</w:t>
      </w:r>
      <w:r>
        <w:rPr>
          <w:rtl/>
        </w:rPr>
        <w:t xml:space="preserve"> </w:t>
      </w:r>
      <w:r>
        <w:rPr>
          <w:rFonts w:hint="cs"/>
          <w:rtl/>
        </w:rPr>
        <w:t xml:space="preserve">כדי לנהוג, או אפילו מנסות לצאת ללמוד - נשללת מהן קצבתן. </w:t>
      </w:r>
      <w:r>
        <w:rPr>
          <w:rFonts w:hint="cs"/>
          <w:rtl/>
        </w:rPr>
        <w:t xml:space="preserve">אני יודע שהיתה הצעה לאפשר לאמהות חד-הוריות לצאת ללמוד, ושר האוצר התנגד לתיקון הזה כדי לא לפרוץ גדר. היום אני מציע בתור מקרה מבחן ראשון, שעליו אני רוצה לשנות את כל מערך החיים של האמהות החד-הוריות, את הנושא של ביטול הגזירה שהוכנסה כאן לחוק ההסדרים, ולפיה אם </w:t>
      </w:r>
      <w:r>
        <w:rPr>
          <w:rFonts w:hint="cs"/>
          <w:rtl/>
        </w:rPr>
        <w:t xml:space="preserve">חד-הורית, שחסכה גרוש לגרוש וקנתה רכב "טרנטה", ורוצה לנסוע אתו ממקום עבודה אחד לשני - נשללת ממנה קצבתה, כי יש לה רכב "טרנטה", מצב שהוא ממש מצב בלתי אפשרי. הרי זה כאילו אומרים לאותה אם חד-הורית: תמשיכי לחיות על קצבתך. </w:t>
      </w:r>
    </w:p>
    <w:p w14:paraId="2CECCD17" w14:textId="77777777" w:rsidR="00000000" w:rsidRDefault="00CF0F56">
      <w:pPr>
        <w:pStyle w:val="a0"/>
        <w:rPr>
          <w:rFonts w:hint="cs"/>
          <w:rtl/>
        </w:rPr>
      </w:pPr>
    </w:p>
    <w:p w14:paraId="1384A74D" w14:textId="77777777" w:rsidR="00000000" w:rsidRDefault="00CF0F56">
      <w:pPr>
        <w:pStyle w:val="a0"/>
        <w:rPr>
          <w:rFonts w:hint="cs"/>
          <w:rtl/>
        </w:rPr>
      </w:pPr>
      <w:r>
        <w:rPr>
          <w:rFonts w:hint="cs"/>
          <w:rtl/>
        </w:rPr>
        <w:t>מה גם שבשנה האחרונה אמהות חד-הוריות יר</w:t>
      </w:r>
      <w:r>
        <w:rPr>
          <w:rFonts w:hint="cs"/>
          <w:rtl/>
        </w:rPr>
        <w:t>דו בהכנסתן, בקצבתן, מ-3,600 ש"ח ל-2,700 ש"ח, ואתה מוצא מקרים מזעזעים. אדוני ראש הממשלה, כדאי שתדע: אני פגשתי אמא של לוחם בשייטת שחזר הביתה לאחר שלושה שבועות בשייטת. היא נמצאת ברחובה של עיר. סילקו אותה מהדירה, היא לא עמדה בתשלומי המשכנתה, כי קיצצו לה בהבטחת</w:t>
      </w:r>
      <w:r>
        <w:rPr>
          <w:rFonts w:hint="cs"/>
          <w:rtl/>
        </w:rPr>
        <w:t xml:space="preserve"> ההכנסה מ-3,400 שקל ל-2,600 שקל. משמע, המצב הוא מצב של מיטת סדום. </w:t>
      </w:r>
    </w:p>
    <w:p w14:paraId="6312F46F" w14:textId="77777777" w:rsidR="00000000" w:rsidRDefault="00CF0F56">
      <w:pPr>
        <w:pStyle w:val="a0"/>
        <w:rPr>
          <w:rFonts w:hint="cs"/>
          <w:rtl/>
        </w:rPr>
      </w:pPr>
    </w:p>
    <w:p w14:paraId="693840C1" w14:textId="77777777" w:rsidR="00000000" w:rsidRDefault="00CF0F56">
      <w:pPr>
        <w:pStyle w:val="a0"/>
        <w:rPr>
          <w:rFonts w:hint="cs"/>
          <w:rtl/>
        </w:rPr>
      </w:pPr>
      <w:r>
        <w:rPr>
          <w:rFonts w:hint="cs"/>
          <w:rtl/>
        </w:rPr>
        <w:t>לכן, אני מציע היום שהכנסת תתאחד. זאת גזירה שאין לה שום טעם במדינה או בממשלה שוודאי רוממות הליברליזם בראשה ובפיה כשהיא אומרת: למה צריך להטיל כל כך הרבה מגבלות טכניות ביורוקרטיות אבסורדיות ע</w:t>
      </w:r>
      <w:r>
        <w:rPr>
          <w:rFonts w:hint="cs"/>
          <w:rtl/>
        </w:rPr>
        <w:t xml:space="preserve">ל משפחות חד-הוריות? רוצה לקנות עם זה רכב? - שתקנה עם זה רכב. רוצה לצאת ללמוד? - שתצא ללמוד. בשביל מה צריך להקשות עליהן לסיטואציה של מיטת סדום, שהן לא יכולות לחיות אתה? </w:t>
      </w:r>
    </w:p>
    <w:p w14:paraId="2E1924AD" w14:textId="77777777" w:rsidR="00000000" w:rsidRDefault="00CF0F56">
      <w:pPr>
        <w:pStyle w:val="a0"/>
        <w:rPr>
          <w:rFonts w:hint="cs"/>
          <w:rtl/>
        </w:rPr>
      </w:pPr>
    </w:p>
    <w:p w14:paraId="15A0BE4B" w14:textId="77777777" w:rsidR="00000000" w:rsidRDefault="00CF0F56">
      <w:pPr>
        <w:pStyle w:val="a0"/>
        <w:rPr>
          <w:rFonts w:hint="cs"/>
          <w:rtl/>
        </w:rPr>
      </w:pPr>
      <w:r>
        <w:rPr>
          <w:rFonts w:hint="cs"/>
          <w:rtl/>
        </w:rPr>
        <w:t xml:space="preserve">אני מציע לכם לתקן את הגזירה מלפני שנה, אדוני היושב-ראש, לבטל אותה, ולמנוע מצב שהן ישר </w:t>
      </w:r>
      <w:r>
        <w:rPr>
          <w:rFonts w:hint="cs"/>
          <w:rtl/>
        </w:rPr>
        <w:t xml:space="preserve">נמצאות במצב של אשמה. אפילו האשה לוקחת רכב משכנים - ישר המודיעין של הביטוח הלאומי מתנפל עליה ושולל את קצבתה ואת הכנסתה. זה מצב שרק מעודד תכמנות ולא עוזר כהוא-זה למשפחות החד-הוריות, או לפתרון מצוקת התקציב במדינת ישראל. </w:t>
      </w:r>
    </w:p>
    <w:p w14:paraId="52B0F49F" w14:textId="77777777" w:rsidR="00000000" w:rsidRDefault="00CF0F56">
      <w:pPr>
        <w:pStyle w:val="a0"/>
        <w:rPr>
          <w:rFonts w:hint="cs"/>
          <w:rtl/>
        </w:rPr>
      </w:pPr>
    </w:p>
    <w:p w14:paraId="69A56C7F" w14:textId="77777777" w:rsidR="00000000" w:rsidRDefault="00CF0F56">
      <w:pPr>
        <w:pStyle w:val="af1"/>
        <w:rPr>
          <w:rtl/>
        </w:rPr>
      </w:pPr>
      <w:r>
        <w:rPr>
          <w:rFonts w:hint="eastAsia"/>
          <w:rtl/>
        </w:rPr>
        <w:t>היו</w:t>
      </w:r>
      <w:r>
        <w:rPr>
          <w:rtl/>
        </w:rPr>
        <w:t>"ר נסים דהן:</w:t>
      </w:r>
    </w:p>
    <w:p w14:paraId="0A404431" w14:textId="77777777" w:rsidR="00000000" w:rsidRDefault="00CF0F56">
      <w:pPr>
        <w:pStyle w:val="a0"/>
        <w:rPr>
          <w:rFonts w:hint="cs"/>
          <w:rtl/>
        </w:rPr>
      </w:pPr>
    </w:p>
    <w:p w14:paraId="5E84CF89" w14:textId="77777777" w:rsidR="00000000" w:rsidRDefault="00CF0F56">
      <w:pPr>
        <w:pStyle w:val="a0"/>
        <w:rPr>
          <w:rFonts w:hint="cs"/>
          <w:rtl/>
        </w:rPr>
      </w:pPr>
      <w:r>
        <w:rPr>
          <w:rFonts w:hint="cs"/>
          <w:rtl/>
        </w:rPr>
        <w:t>תודה רבה. כבוד שר הא</w:t>
      </w:r>
      <w:r>
        <w:rPr>
          <w:rFonts w:hint="cs"/>
          <w:rtl/>
        </w:rPr>
        <w:t xml:space="preserve">וצר ישיב. </w:t>
      </w:r>
    </w:p>
    <w:p w14:paraId="281A9C67" w14:textId="77777777" w:rsidR="00000000" w:rsidRDefault="00CF0F56">
      <w:pPr>
        <w:pStyle w:val="a0"/>
        <w:rPr>
          <w:rFonts w:hint="cs"/>
          <w:rtl/>
        </w:rPr>
      </w:pPr>
    </w:p>
    <w:p w14:paraId="1FEEE8E5" w14:textId="77777777" w:rsidR="00000000" w:rsidRDefault="00CF0F56">
      <w:pPr>
        <w:pStyle w:val="a"/>
        <w:rPr>
          <w:rtl/>
        </w:rPr>
      </w:pPr>
      <w:bookmarkStart w:id="164" w:name="FS000000965T20_10_2004_12_53_47"/>
      <w:bookmarkStart w:id="165" w:name="_Toc92193281"/>
      <w:bookmarkEnd w:id="164"/>
      <w:r>
        <w:rPr>
          <w:rFonts w:hint="eastAsia"/>
          <w:rtl/>
        </w:rPr>
        <w:t>שר</w:t>
      </w:r>
      <w:r>
        <w:rPr>
          <w:rtl/>
        </w:rPr>
        <w:t xml:space="preserve"> האוצר בנימין נתניהו:</w:t>
      </w:r>
      <w:bookmarkEnd w:id="165"/>
    </w:p>
    <w:p w14:paraId="2B696BFD" w14:textId="77777777" w:rsidR="00000000" w:rsidRDefault="00CF0F56">
      <w:pPr>
        <w:pStyle w:val="a0"/>
        <w:rPr>
          <w:rFonts w:hint="cs"/>
          <w:rtl/>
        </w:rPr>
      </w:pPr>
    </w:p>
    <w:p w14:paraId="066097BD" w14:textId="77777777" w:rsidR="00000000" w:rsidRDefault="00CF0F56">
      <w:pPr>
        <w:pStyle w:val="a0"/>
        <w:rPr>
          <w:rFonts w:hint="cs"/>
          <w:rtl/>
        </w:rPr>
      </w:pPr>
      <w:r>
        <w:rPr>
          <w:rFonts w:hint="cs"/>
          <w:rtl/>
        </w:rPr>
        <w:t xml:space="preserve">אדוני היושב-ראש, חברי הכנסת, חבר הכנסת הרצוג מבקש להביא לכך שבעלי רכב יקבלו גמלת הבטחת הכנסה, וזה בניגוד למצב הקיים, שבו החזקת רכב שוללת את הזכות לגמלה. </w:t>
      </w:r>
    </w:p>
    <w:p w14:paraId="42A9E46F" w14:textId="77777777" w:rsidR="00000000" w:rsidRDefault="00CF0F56">
      <w:pPr>
        <w:pStyle w:val="a0"/>
        <w:rPr>
          <w:rFonts w:hint="cs"/>
          <w:rtl/>
        </w:rPr>
      </w:pPr>
    </w:p>
    <w:p w14:paraId="0AAD47B3" w14:textId="77777777" w:rsidR="00000000" w:rsidRDefault="00CF0F56">
      <w:pPr>
        <w:pStyle w:val="af0"/>
        <w:rPr>
          <w:rtl/>
        </w:rPr>
      </w:pPr>
      <w:r>
        <w:rPr>
          <w:rFonts w:hint="eastAsia"/>
          <w:rtl/>
        </w:rPr>
        <w:t>חיים</w:t>
      </w:r>
      <w:r>
        <w:rPr>
          <w:rtl/>
        </w:rPr>
        <w:t xml:space="preserve"> רמון (העבודה-מימד):</w:t>
      </w:r>
    </w:p>
    <w:p w14:paraId="34A45B8B" w14:textId="77777777" w:rsidR="00000000" w:rsidRDefault="00CF0F56">
      <w:pPr>
        <w:pStyle w:val="a0"/>
        <w:rPr>
          <w:rFonts w:hint="cs"/>
          <w:rtl/>
        </w:rPr>
      </w:pPr>
    </w:p>
    <w:p w14:paraId="2058C235" w14:textId="77777777" w:rsidR="00000000" w:rsidRDefault="00CF0F56">
      <w:pPr>
        <w:pStyle w:val="a0"/>
        <w:rPr>
          <w:rFonts w:hint="cs"/>
          <w:rtl/>
        </w:rPr>
      </w:pPr>
      <w:r>
        <w:rPr>
          <w:rFonts w:hint="cs"/>
          <w:rtl/>
        </w:rPr>
        <w:t xml:space="preserve">שוללת אוטומטית. </w:t>
      </w:r>
    </w:p>
    <w:p w14:paraId="081F3583" w14:textId="77777777" w:rsidR="00000000" w:rsidRDefault="00CF0F56">
      <w:pPr>
        <w:pStyle w:val="a0"/>
        <w:rPr>
          <w:rFonts w:hint="cs"/>
          <w:rtl/>
        </w:rPr>
      </w:pPr>
    </w:p>
    <w:p w14:paraId="3054964B" w14:textId="77777777" w:rsidR="00000000" w:rsidRDefault="00CF0F56">
      <w:pPr>
        <w:pStyle w:val="-"/>
        <w:rPr>
          <w:rtl/>
        </w:rPr>
      </w:pPr>
      <w:bookmarkStart w:id="166" w:name="FS000000965T20_10_2004_12_55_01C"/>
      <w:bookmarkEnd w:id="166"/>
      <w:r>
        <w:rPr>
          <w:rtl/>
        </w:rPr>
        <w:t>שר האוצר בנימין נתני</w:t>
      </w:r>
      <w:r>
        <w:rPr>
          <w:rtl/>
        </w:rPr>
        <w:t>הו:</w:t>
      </w:r>
    </w:p>
    <w:p w14:paraId="38167B76" w14:textId="77777777" w:rsidR="00000000" w:rsidRDefault="00CF0F56">
      <w:pPr>
        <w:pStyle w:val="a0"/>
        <w:rPr>
          <w:rtl/>
        </w:rPr>
      </w:pPr>
    </w:p>
    <w:p w14:paraId="518B2AE5" w14:textId="77777777" w:rsidR="00000000" w:rsidRDefault="00CF0F56">
      <w:pPr>
        <w:pStyle w:val="a0"/>
        <w:rPr>
          <w:rFonts w:hint="cs"/>
          <w:rtl/>
        </w:rPr>
      </w:pPr>
      <w:r>
        <w:rPr>
          <w:rFonts w:hint="cs"/>
          <w:rtl/>
        </w:rPr>
        <w:t xml:space="preserve">נכון. הגמלה להבטחת הכנסה היא הרובד הבסיסי ביותר של הביטחון הסוציאלי שלנו. </w:t>
      </w:r>
    </w:p>
    <w:p w14:paraId="62F9628A" w14:textId="77777777" w:rsidR="00000000" w:rsidRDefault="00CF0F56">
      <w:pPr>
        <w:pStyle w:val="a0"/>
        <w:rPr>
          <w:rFonts w:hint="cs"/>
          <w:rtl/>
        </w:rPr>
      </w:pPr>
    </w:p>
    <w:p w14:paraId="14462FB0" w14:textId="77777777" w:rsidR="00000000" w:rsidRDefault="00CF0F56">
      <w:pPr>
        <w:pStyle w:val="af1"/>
        <w:rPr>
          <w:rtl/>
        </w:rPr>
      </w:pPr>
      <w:r>
        <w:rPr>
          <w:rtl/>
        </w:rPr>
        <w:t>היו"ר נסים דהן:</w:t>
      </w:r>
    </w:p>
    <w:p w14:paraId="63A02776" w14:textId="77777777" w:rsidR="00000000" w:rsidRDefault="00CF0F56">
      <w:pPr>
        <w:pStyle w:val="a0"/>
        <w:rPr>
          <w:rtl/>
        </w:rPr>
      </w:pPr>
    </w:p>
    <w:p w14:paraId="1216C05F" w14:textId="77777777" w:rsidR="00000000" w:rsidRDefault="00CF0F56">
      <w:pPr>
        <w:pStyle w:val="a0"/>
        <w:rPr>
          <w:rFonts w:hint="cs"/>
          <w:rtl/>
        </w:rPr>
      </w:pPr>
      <w:r>
        <w:rPr>
          <w:rFonts w:hint="cs"/>
          <w:rtl/>
        </w:rPr>
        <w:t xml:space="preserve">כבוד שר האוצר, תרשה לי מזמנך 20 שניות כדי לאחל מזל טוב לחברת הכנסת דליה איציק, שהיום יש לה יום הולדת. </w:t>
      </w:r>
    </w:p>
    <w:p w14:paraId="0DDEC293" w14:textId="77777777" w:rsidR="00000000" w:rsidRDefault="00CF0F56">
      <w:pPr>
        <w:pStyle w:val="a0"/>
        <w:rPr>
          <w:rFonts w:hint="cs"/>
          <w:rtl/>
        </w:rPr>
      </w:pPr>
    </w:p>
    <w:p w14:paraId="35DB2E83" w14:textId="77777777" w:rsidR="00000000" w:rsidRDefault="00CF0F56">
      <w:pPr>
        <w:pStyle w:val="-"/>
        <w:rPr>
          <w:rtl/>
        </w:rPr>
      </w:pPr>
      <w:bookmarkStart w:id="167" w:name="FS000000965T20_10_2004_12_55_51C"/>
      <w:bookmarkEnd w:id="167"/>
      <w:r>
        <w:rPr>
          <w:rtl/>
        </w:rPr>
        <w:t>שר האוצר בנימין נתניהו:</w:t>
      </w:r>
    </w:p>
    <w:p w14:paraId="34941867" w14:textId="77777777" w:rsidR="00000000" w:rsidRDefault="00CF0F56">
      <w:pPr>
        <w:pStyle w:val="a0"/>
        <w:rPr>
          <w:rtl/>
        </w:rPr>
      </w:pPr>
    </w:p>
    <w:p w14:paraId="307905D4" w14:textId="77777777" w:rsidR="00000000" w:rsidRDefault="00CF0F56">
      <w:pPr>
        <w:pStyle w:val="a0"/>
        <w:rPr>
          <w:rFonts w:hint="cs"/>
          <w:rtl/>
        </w:rPr>
      </w:pPr>
      <w:r>
        <w:rPr>
          <w:rFonts w:hint="cs"/>
          <w:rtl/>
        </w:rPr>
        <w:t xml:space="preserve">אני מצטרף. הבית מצטרף. </w:t>
      </w:r>
    </w:p>
    <w:p w14:paraId="2DE16AC3" w14:textId="77777777" w:rsidR="00000000" w:rsidRDefault="00CF0F56">
      <w:pPr>
        <w:pStyle w:val="af0"/>
        <w:rPr>
          <w:rtl/>
        </w:rPr>
      </w:pPr>
    </w:p>
    <w:p w14:paraId="3BC97F06" w14:textId="77777777" w:rsidR="00000000" w:rsidRDefault="00CF0F56">
      <w:pPr>
        <w:pStyle w:val="af0"/>
        <w:rPr>
          <w:rtl/>
        </w:rPr>
      </w:pPr>
      <w:r>
        <w:rPr>
          <w:rFonts w:hint="eastAsia"/>
          <w:rtl/>
        </w:rPr>
        <w:t>חיים</w:t>
      </w:r>
      <w:r>
        <w:rPr>
          <w:rtl/>
        </w:rPr>
        <w:t xml:space="preserve"> רמון (העבודה-מימד):</w:t>
      </w:r>
    </w:p>
    <w:p w14:paraId="3C1AEE42" w14:textId="77777777" w:rsidR="00000000" w:rsidRDefault="00CF0F56">
      <w:pPr>
        <w:pStyle w:val="a0"/>
        <w:rPr>
          <w:rFonts w:hint="cs"/>
          <w:rtl/>
        </w:rPr>
      </w:pPr>
    </w:p>
    <w:p w14:paraId="70333516" w14:textId="77777777" w:rsidR="00000000" w:rsidRDefault="00CF0F56">
      <w:pPr>
        <w:pStyle w:val="a0"/>
        <w:rPr>
          <w:rFonts w:hint="cs"/>
          <w:rtl/>
        </w:rPr>
      </w:pPr>
      <w:r>
        <w:rPr>
          <w:rFonts w:hint="cs"/>
          <w:rtl/>
        </w:rPr>
        <w:t xml:space="preserve">בת כמה היא? </w:t>
      </w:r>
    </w:p>
    <w:p w14:paraId="77888865" w14:textId="77777777" w:rsidR="00000000" w:rsidRDefault="00CF0F56">
      <w:pPr>
        <w:pStyle w:val="a0"/>
        <w:rPr>
          <w:rFonts w:hint="cs"/>
          <w:rtl/>
        </w:rPr>
      </w:pPr>
    </w:p>
    <w:p w14:paraId="4BE59130" w14:textId="77777777" w:rsidR="00000000" w:rsidRDefault="00CF0F56">
      <w:pPr>
        <w:pStyle w:val="af1"/>
        <w:rPr>
          <w:rtl/>
        </w:rPr>
      </w:pPr>
      <w:r>
        <w:rPr>
          <w:rtl/>
        </w:rPr>
        <w:t>היו"ר נסים דהן:</w:t>
      </w:r>
    </w:p>
    <w:p w14:paraId="40FFBA13" w14:textId="77777777" w:rsidR="00000000" w:rsidRDefault="00CF0F56">
      <w:pPr>
        <w:pStyle w:val="a0"/>
        <w:rPr>
          <w:rtl/>
        </w:rPr>
      </w:pPr>
    </w:p>
    <w:p w14:paraId="2D924A5D" w14:textId="77777777" w:rsidR="00000000" w:rsidRDefault="00CF0F56">
      <w:pPr>
        <w:pStyle w:val="a0"/>
        <w:rPr>
          <w:rFonts w:hint="cs"/>
          <w:rtl/>
        </w:rPr>
      </w:pPr>
      <w:r>
        <w:rPr>
          <w:rFonts w:hint="cs"/>
          <w:rtl/>
        </w:rPr>
        <w:t xml:space="preserve">עד כאן. </w:t>
      </w:r>
    </w:p>
    <w:p w14:paraId="603B94FF" w14:textId="77777777" w:rsidR="00000000" w:rsidRDefault="00CF0F56">
      <w:pPr>
        <w:pStyle w:val="a0"/>
        <w:rPr>
          <w:rFonts w:hint="cs"/>
          <w:rtl/>
        </w:rPr>
      </w:pPr>
    </w:p>
    <w:p w14:paraId="68CFD1DA" w14:textId="77777777" w:rsidR="00000000" w:rsidRDefault="00CF0F56">
      <w:pPr>
        <w:pStyle w:val="-"/>
        <w:rPr>
          <w:rtl/>
        </w:rPr>
      </w:pPr>
      <w:bookmarkStart w:id="168" w:name="FS000000965T20_10_2004_12_56_23C"/>
      <w:bookmarkEnd w:id="168"/>
      <w:r>
        <w:rPr>
          <w:rtl/>
        </w:rPr>
        <w:t>שר האוצר בנימין נתניהו:</w:t>
      </w:r>
    </w:p>
    <w:p w14:paraId="07B28286" w14:textId="77777777" w:rsidR="00000000" w:rsidRDefault="00CF0F56">
      <w:pPr>
        <w:pStyle w:val="a0"/>
        <w:rPr>
          <w:rtl/>
        </w:rPr>
      </w:pPr>
    </w:p>
    <w:p w14:paraId="6645F87D" w14:textId="77777777" w:rsidR="00000000" w:rsidRDefault="00CF0F56">
      <w:pPr>
        <w:pStyle w:val="a0"/>
        <w:rPr>
          <w:rFonts w:hint="cs"/>
          <w:rtl/>
        </w:rPr>
      </w:pPr>
      <w:r>
        <w:rPr>
          <w:rFonts w:hint="cs"/>
          <w:rtl/>
        </w:rPr>
        <w:t>זאת אומרת, הגמלה להבטחת הכנסה היא הבסיס לרשת הביטחון המינימלית למי שאין לו הכנסות, או שההכנסות שלו מאוד נמוכות. אני לא צריך לספר לחברי הכנסת שהחזקת רכב כרוכה בהוצאות רב</w:t>
      </w:r>
      <w:r>
        <w:rPr>
          <w:rFonts w:hint="cs"/>
          <w:rtl/>
        </w:rPr>
        <w:t xml:space="preserve">ות. צריך דלק, צריך לשלם עבור ביטוח - - </w:t>
      </w:r>
    </w:p>
    <w:p w14:paraId="255ABAE3" w14:textId="77777777" w:rsidR="00000000" w:rsidRDefault="00CF0F56">
      <w:pPr>
        <w:pStyle w:val="a0"/>
        <w:rPr>
          <w:rFonts w:hint="cs"/>
          <w:rtl/>
        </w:rPr>
      </w:pPr>
    </w:p>
    <w:p w14:paraId="24C06A63" w14:textId="77777777" w:rsidR="00000000" w:rsidRDefault="00CF0F56">
      <w:pPr>
        <w:pStyle w:val="af0"/>
        <w:rPr>
          <w:rtl/>
        </w:rPr>
      </w:pPr>
      <w:r>
        <w:rPr>
          <w:rFonts w:hint="eastAsia"/>
          <w:rtl/>
        </w:rPr>
        <w:t>קריאה</w:t>
      </w:r>
      <w:r>
        <w:rPr>
          <w:rtl/>
        </w:rPr>
        <w:t>:</w:t>
      </w:r>
    </w:p>
    <w:p w14:paraId="04BE1C3A" w14:textId="77777777" w:rsidR="00000000" w:rsidRDefault="00CF0F56">
      <w:pPr>
        <w:pStyle w:val="a0"/>
        <w:rPr>
          <w:rFonts w:hint="cs"/>
          <w:rtl/>
        </w:rPr>
      </w:pPr>
    </w:p>
    <w:p w14:paraId="0C4DA2C2" w14:textId="77777777" w:rsidR="00000000" w:rsidRDefault="00CF0F56">
      <w:pPr>
        <w:pStyle w:val="a0"/>
        <w:rPr>
          <w:rFonts w:hint="cs"/>
          <w:rtl/>
        </w:rPr>
      </w:pPr>
      <w:r>
        <w:rPr>
          <w:rFonts w:hint="cs"/>
          <w:rtl/>
        </w:rPr>
        <w:t xml:space="preserve">החוק מחייב לעבוד בשביל זה. </w:t>
      </w:r>
    </w:p>
    <w:p w14:paraId="19699D1C" w14:textId="77777777" w:rsidR="00000000" w:rsidRDefault="00CF0F56">
      <w:pPr>
        <w:pStyle w:val="a0"/>
        <w:rPr>
          <w:rFonts w:hint="cs"/>
          <w:rtl/>
        </w:rPr>
      </w:pPr>
    </w:p>
    <w:p w14:paraId="03BCEA3B" w14:textId="77777777" w:rsidR="00000000" w:rsidRDefault="00CF0F56">
      <w:pPr>
        <w:pStyle w:val="-"/>
        <w:rPr>
          <w:rtl/>
        </w:rPr>
      </w:pPr>
      <w:bookmarkStart w:id="169" w:name="FS000000965T20_10_2004_12_57_18C"/>
      <w:bookmarkEnd w:id="169"/>
      <w:r>
        <w:rPr>
          <w:rtl/>
        </w:rPr>
        <w:t>שר האוצר בנימין נתניהו:</w:t>
      </w:r>
    </w:p>
    <w:p w14:paraId="01728F9C" w14:textId="77777777" w:rsidR="00000000" w:rsidRDefault="00CF0F56">
      <w:pPr>
        <w:pStyle w:val="a0"/>
        <w:rPr>
          <w:rtl/>
        </w:rPr>
      </w:pPr>
    </w:p>
    <w:p w14:paraId="22FC13AA" w14:textId="77777777" w:rsidR="00000000" w:rsidRDefault="00CF0F56">
      <w:pPr>
        <w:pStyle w:val="a0"/>
        <w:rPr>
          <w:rFonts w:hint="cs"/>
          <w:rtl/>
        </w:rPr>
      </w:pPr>
      <w:r>
        <w:rPr>
          <w:rFonts w:hint="cs"/>
          <w:rtl/>
        </w:rPr>
        <w:t>- - עבור טיפולים, אגרות רישוי, אחזקת הרכב. זה הרבה כסף. הרכב זה לא רק הרכב. לכן, לא נראה סביר שמישהו שמסוגל לממן החזקת רכב הוא חסר אמצעים ועליו להישען על</w:t>
      </w:r>
      <w:r>
        <w:rPr>
          <w:rFonts w:hint="cs"/>
          <w:rtl/>
        </w:rPr>
        <w:t xml:space="preserve"> אותה רשת ביטחון מינימלית, והרי זו המטרה של הגמלה. </w:t>
      </w:r>
    </w:p>
    <w:p w14:paraId="3B8B18E2" w14:textId="77777777" w:rsidR="00000000" w:rsidRDefault="00CF0F56">
      <w:pPr>
        <w:pStyle w:val="a0"/>
        <w:ind w:firstLine="0"/>
        <w:rPr>
          <w:rFonts w:hint="cs"/>
          <w:rtl/>
        </w:rPr>
      </w:pPr>
    </w:p>
    <w:p w14:paraId="624656F3" w14:textId="77777777" w:rsidR="00000000" w:rsidRDefault="00CF0F56">
      <w:pPr>
        <w:pStyle w:val="af0"/>
        <w:rPr>
          <w:rtl/>
        </w:rPr>
      </w:pPr>
      <w:r>
        <w:rPr>
          <w:rFonts w:hint="eastAsia"/>
          <w:rtl/>
        </w:rPr>
        <w:t>יולי</w:t>
      </w:r>
      <w:r>
        <w:rPr>
          <w:rtl/>
        </w:rPr>
        <w:t xml:space="preserve"> תמיר (העבודה-מימד):</w:t>
      </w:r>
    </w:p>
    <w:p w14:paraId="3F829D51" w14:textId="77777777" w:rsidR="00000000" w:rsidRDefault="00CF0F56">
      <w:pPr>
        <w:pStyle w:val="a0"/>
        <w:rPr>
          <w:rFonts w:hint="cs"/>
          <w:rtl/>
        </w:rPr>
      </w:pPr>
    </w:p>
    <w:p w14:paraId="10D9FBA1" w14:textId="77777777" w:rsidR="00000000" w:rsidRDefault="00CF0F56">
      <w:pPr>
        <w:pStyle w:val="a0"/>
        <w:rPr>
          <w:rFonts w:hint="cs"/>
          <w:rtl/>
        </w:rPr>
      </w:pPr>
      <w:r>
        <w:rPr>
          <w:rFonts w:hint="cs"/>
          <w:rtl/>
        </w:rPr>
        <w:t xml:space="preserve">אתה לא חושב שלפעמים אנשים צריכים רכב כדי לנהוג למקום עבודתם? </w:t>
      </w:r>
    </w:p>
    <w:p w14:paraId="159702BE" w14:textId="77777777" w:rsidR="00000000" w:rsidRDefault="00CF0F56">
      <w:pPr>
        <w:pStyle w:val="a0"/>
        <w:rPr>
          <w:rFonts w:hint="cs"/>
          <w:rtl/>
        </w:rPr>
      </w:pPr>
    </w:p>
    <w:p w14:paraId="5D50EFCA" w14:textId="77777777" w:rsidR="00000000" w:rsidRDefault="00CF0F56">
      <w:pPr>
        <w:pStyle w:val="-"/>
        <w:rPr>
          <w:rtl/>
        </w:rPr>
      </w:pPr>
      <w:bookmarkStart w:id="170" w:name="FS000000965T20_10_2004_12_58_37C"/>
      <w:bookmarkEnd w:id="170"/>
      <w:r>
        <w:rPr>
          <w:rtl/>
        </w:rPr>
        <w:t>שר האוצר בנימין נתניהו:</w:t>
      </w:r>
    </w:p>
    <w:p w14:paraId="050BFE24" w14:textId="77777777" w:rsidR="00000000" w:rsidRDefault="00CF0F56">
      <w:pPr>
        <w:pStyle w:val="a0"/>
        <w:rPr>
          <w:rtl/>
        </w:rPr>
      </w:pPr>
    </w:p>
    <w:p w14:paraId="382151D1" w14:textId="77777777" w:rsidR="00000000" w:rsidRDefault="00CF0F56">
      <w:pPr>
        <w:pStyle w:val="a0"/>
        <w:rPr>
          <w:rFonts w:hint="cs"/>
          <w:rtl/>
        </w:rPr>
      </w:pPr>
      <w:r>
        <w:rPr>
          <w:rFonts w:hint="cs"/>
          <w:rtl/>
        </w:rPr>
        <w:t>רק רגע. אני רוצה להתייחס לזה, זה חשוב. קבלת הצעת החוק כפי שהוצעה, פירוש הדבר הרחבה מאוד ג</w:t>
      </w:r>
      <w:r>
        <w:rPr>
          <w:rFonts w:hint="cs"/>
          <w:rtl/>
        </w:rPr>
        <w:t xml:space="preserve">דולה של מספר מקבלי הבטחת הכנסה, והיא תכניס לתוך המעגל הזה, מעגל  הקצבאות, דווקא אותם אנשים שיש להם הכנסות ומסוגלים להתקיים גם ללא רשת מגן. לכן אנחנו דוחים את ההצעה. </w:t>
      </w:r>
    </w:p>
    <w:p w14:paraId="714C953E" w14:textId="77777777" w:rsidR="00000000" w:rsidRDefault="00CF0F56">
      <w:pPr>
        <w:pStyle w:val="a0"/>
        <w:rPr>
          <w:rFonts w:hint="cs"/>
          <w:rtl/>
        </w:rPr>
      </w:pPr>
    </w:p>
    <w:p w14:paraId="22064EF5" w14:textId="77777777" w:rsidR="00000000" w:rsidRDefault="00CF0F56">
      <w:pPr>
        <w:pStyle w:val="a0"/>
        <w:rPr>
          <w:rFonts w:hint="cs"/>
          <w:rtl/>
        </w:rPr>
      </w:pPr>
      <w:r>
        <w:rPr>
          <w:rFonts w:hint="cs"/>
          <w:rtl/>
        </w:rPr>
        <w:t xml:space="preserve">אבל, אני שומע את הטענה הזאת. יכול להיות שיש לנו דרך לפתור את זה. לא בחוק הזה. אולי אנחנו </w:t>
      </w:r>
      <w:r>
        <w:rPr>
          <w:rFonts w:hint="cs"/>
          <w:rtl/>
        </w:rPr>
        <w:t xml:space="preserve">יכולים לעזור. אולי לאותה אם חד-הורית שרוצה - אולי אפשר לעזור לה בהוצאות תחבורה, אולי יש דרכים אחרות. אבל בהצעת החוק הזאת כפי שהיא אנחנו מרחיבים את רשת הביטחון ופוגעים </w:t>
      </w:r>
      <w:r>
        <w:rPr>
          <w:rtl/>
        </w:rPr>
        <w:t>–</w:t>
      </w:r>
      <w:r>
        <w:rPr>
          <w:rFonts w:hint="cs"/>
          <w:rtl/>
        </w:rPr>
        <w:t xml:space="preserve"> בעצם, הרי לא יהיה לנו כסף לממן את זה, אז בסוף נפגע ברשת, נצמצם אותה, ונפגע באלה שבאמת ז</w:t>
      </w:r>
      <w:r>
        <w:rPr>
          <w:rFonts w:hint="cs"/>
          <w:rtl/>
        </w:rPr>
        <w:t xml:space="preserve">קוקים לה. לכן, את זה אנחנו דוחים. </w:t>
      </w:r>
    </w:p>
    <w:p w14:paraId="670FC1FA" w14:textId="77777777" w:rsidR="00000000" w:rsidRDefault="00CF0F56">
      <w:pPr>
        <w:pStyle w:val="a0"/>
        <w:rPr>
          <w:rFonts w:hint="cs"/>
          <w:rtl/>
        </w:rPr>
      </w:pPr>
    </w:p>
    <w:p w14:paraId="62917DC4" w14:textId="77777777" w:rsidR="00000000" w:rsidRDefault="00CF0F56">
      <w:pPr>
        <w:pStyle w:val="a0"/>
        <w:rPr>
          <w:rFonts w:hint="cs"/>
          <w:rtl/>
        </w:rPr>
      </w:pPr>
      <w:r>
        <w:rPr>
          <w:rFonts w:hint="cs"/>
          <w:rtl/>
        </w:rPr>
        <w:t xml:space="preserve">אני רושם לפני שיש כאן בעיה שאנחנו רוצים להידרש לה. לא באמצעי הזה. לכן אני מבקש - אדוני, אני מחפש כאן לצוד את עיניו של אחד מחברי, לדעת אם סיימתי את דברי. </w:t>
      </w:r>
    </w:p>
    <w:p w14:paraId="0292C244" w14:textId="77777777" w:rsidR="00000000" w:rsidRDefault="00CF0F56">
      <w:pPr>
        <w:pStyle w:val="a0"/>
        <w:rPr>
          <w:rFonts w:hint="cs"/>
          <w:rtl/>
        </w:rPr>
      </w:pPr>
    </w:p>
    <w:p w14:paraId="53335A0F" w14:textId="77777777" w:rsidR="00000000" w:rsidRDefault="00CF0F56">
      <w:pPr>
        <w:pStyle w:val="af1"/>
        <w:rPr>
          <w:rtl/>
        </w:rPr>
      </w:pPr>
      <w:r>
        <w:rPr>
          <w:rtl/>
        </w:rPr>
        <w:t>היו"ר נסים דהן:</w:t>
      </w:r>
    </w:p>
    <w:p w14:paraId="7412C37F" w14:textId="77777777" w:rsidR="00000000" w:rsidRDefault="00CF0F56">
      <w:pPr>
        <w:pStyle w:val="a0"/>
        <w:rPr>
          <w:rtl/>
        </w:rPr>
      </w:pPr>
    </w:p>
    <w:p w14:paraId="0EE2CC03" w14:textId="77777777" w:rsidR="00000000" w:rsidRDefault="00CF0F56">
      <w:pPr>
        <w:pStyle w:val="a0"/>
        <w:rPr>
          <w:rFonts w:hint="cs"/>
          <w:rtl/>
        </w:rPr>
      </w:pPr>
      <w:r>
        <w:rPr>
          <w:rFonts w:hint="cs"/>
          <w:rtl/>
        </w:rPr>
        <w:t xml:space="preserve">אם הוא שכנע או לא. אומרים ששכנעת. </w:t>
      </w:r>
    </w:p>
    <w:p w14:paraId="2DB93FB8" w14:textId="77777777" w:rsidR="00000000" w:rsidRDefault="00CF0F56">
      <w:pPr>
        <w:pStyle w:val="a0"/>
        <w:rPr>
          <w:rFonts w:hint="cs"/>
          <w:rtl/>
        </w:rPr>
      </w:pPr>
    </w:p>
    <w:p w14:paraId="36CE4B43" w14:textId="77777777" w:rsidR="00000000" w:rsidRDefault="00CF0F56">
      <w:pPr>
        <w:pStyle w:val="-"/>
        <w:rPr>
          <w:rtl/>
        </w:rPr>
      </w:pPr>
      <w:bookmarkStart w:id="171" w:name="FS000000965T20_10_2004_13_02_12C"/>
      <w:bookmarkEnd w:id="171"/>
      <w:r>
        <w:rPr>
          <w:rtl/>
        </w:rPr>
        <w:t>שר האוצר בני</w:t>
      </w:r>
      <w:r>
        <w:rPr>
          <w:rtl/>
        </w:rPr>
        <w:t>מין נתניהו:</w:t>
      </w:r>
    </w:p>
    <w:p w14:paraId="232A25E1" w14:textId="77777777" w:rsidR="00000000" w:rsidRDefault="00CF0F56">
      <w:pPr>
        <w:pStyle w:val="a0"/>
        <w:rPr>
          <w:rtl/>
        </w:rPr>
      </w:pPr>
    </w:p>
    <w:p w14:paraId="22FBE8BB" w14:textId="77777777" w:rsidR="00000000" w:rsidRDefault="00CF0F56">
      <w:pPr>
        <w:pStyle w:val="a0"/>
        <w:rPr>
          <w:rFonts w:hint="cs"/>
          <w:rtl/>
        </w:rPr>
      </w:pPr>
      <w:r>
        <w:rPr>
          <w:rFonts w:hint="cs"/>
          <w:rtl/>
        </w:rPr>
        <w:t xml:space="preserve">אני מבקש מחברי הכנסת להצביע עבור עמדת הממשלה. </w:t>
      </w:r>
    </w:p>
    <w:p w14:paraId="351C060E" w14:textId="77777777" w:rsidR="00000000" w:rsidRDefault="00CF0F56">
      <w:pPr>
        <w:pStyle w:val="a0"/>
        <w:ind w:firstLine="0"/>
        <w:rPr>
          <w:rFonts w:hint="cs"/>
          <w:rtl/>
        </w:rPr>
      </w:pPr>
    </w:p>
    <w:p w14:paraId="0F2122CD" w14:textId="77777777" w:rsidR="00000000" w:rsidRDefault="00CF0F56">
      <w:pPr>
        <w:pStyle w:val="af1"/>
        <w:rPr>
          <w:rtl/>
        </w:rPr>
      </w:pPr>
      <w:r>
        <w:rPr>
          <w:rtl/>
        </w:rPr>
        <w:t>היו"ר נסים דהן:</w:t>
      </w:r>
    </w:p>
    <w:p w14:paraId="0540D28A" w14:textId="77777777" w:rsidR="00000000" w:rsidRDefault="00CF0F56">
      <w:pPr>
        <w:pStyle w:val="a0"/>
        <w:rPr>
          <w:rtl/>
        </w:rPr>
      </w:pPr>
    </w:p>
    <w:p w14:paraId="22D9B739" w14:textId="77777777" w:rsidR="00000000" w:rsidRDefault="00CF0F56">
      <w:pPr>
        <w:pStyle w:val="a0"/>
        <w:rPr>
          <w:rFonts w:hint="cs"/>
          <w:rtl/>
        </w:rPr>
      </w:pPr>
      <w:r>
        <w:rPr>
          <w:rFonts w:hint="cs"/>
          <w:rtl/>
        </w:rPr>
        <w:t xml:space="preserve">חבר הכנסת הרצוג, אתה רשאי להגיב. אם לא - נעבור להצבעה. </w:t>
      </w:r>
    </w:p>
    <w:p w14:paraId="1556DD4D" w14:textId="77777777" w:rsidR="00000000" w:rsidRDefault="00CF0F56">
      <w:pPr>
        <w:pStyle w:val="a0"/>
        <w:rPr>
          <w:rFonts w:hint="cs"/>
          <w:rtl/>
        </w:rPr>
      </w:pPr>
    </w:p>
    <w:p w14:paraId="40749369" w14:textId="77777777" w:rsidR="00000000" w:rsidRDefault="00CF0F56">
      <w:pPr>
        <w:pStyle w:val="af0"/>
        <w:rPr>
          <w:rtl/>
        </w:rPr>
      </w:pPr>
      <w:r>
        <w:rPr>
          <w:rFonts w:hint="eastAsia"/>
          <w:rtl/>
        </w:rPr>
        <w:t>קריאות</w:t>
      </w:r>
      <w:r>
        <w:rPr>
          <w:rtl/>
        </w:rPr>
        <w:t>:</w:t>
      </w:r>
    </w:p>
    <w:p w14:paraId="53480513" w14:textId="77777777" w:rsidR="00000000" w:rsidRDefault="00CF0F56">
      <w:pPr>
        <w:pStyle w:val="a0"/>
        <w:rPr>
          <w:rFonts w:hint="cs"/>
          <w:rtl/>
        </w:rPr>
      </w:pPr>
    </w:p>
    <w:p w14:paraId="0CF79341" w14:textId="77777777" w:rsidR="00000000" w:rsidRDefault="00CF0F56">
      <w:pPr>
        <w:pStyle w:val="a0"/>
        <w:rPr>
          <w:rFonts w:hint="cs"/>
          <w:rtl/>
        </w:rPr>
      </w:pPr>
      <w:r>
        <w:rPr>
          <w:rFonts w:hint="cs"/>
          <w:rtl/>
        </w:rPr>
        <w:t>- - -</w:t>
      </w:r>
    </w:p>
    <w:p w14:paraId="10D8E6EE" w14:textId="77777777" w:rsidR="00000000" w:rsidRDefault="00CF0F56">
      <w:pPr>
        <w:pStyle w:val="a0"/>
        <w:rPr>
          <w:rFonts w:hint="cs"/>
          <w:rtl/>
        </w:rPr>
      </w:pPr>
    </w:p>
    <w:p w14:paraId="6C1FE26B" w14:textId="77777777" w:rsidR="00000000" w:rsidRDefault="00CF0F56">
      <w:pPr>
        <w:pStyle w:val="a"/>
        <w:rPr>
          <w:rtl/>
        </w:rPr>
      </w:pPr>
      <w:bookmarkStart w:id="172" w:name="FS000001044T20_10_2004_13_02_58"/>
      <w:bookmarkStart w:id="173" w:name="_Toc92193282"/>
      <w:bookmarkEnd w:id="172"/>
      <w:r>
        <w:rPr>
          <w:rFonts w:hint="eastAsia"/>
          <w:rtl/>
        </w:rPr>
        <w:t>יצחק</w:t>
      </w:r>
      <w:r>
        <w:rPr>
          <w:rtl/>
        </w:rPr>
        <w:t xml:space="preserve"> הרצוג (העבודה-מימד):</w:t>
      </w:r>
      <w:bookmarkEnd w:id="173"/>
    </w:p>
    <w:p w14:paraId="1E3E1849" w14:textId="77777777" w:rsidR="00000000" w:rsidRDefault="00CF0F56">
      <w:pPr>
        <w:pStyle w:val="a0"/>
        <w:rPr>
          <w:rFonts w:hint="cs"/>
          <w:rtl/>
        </w:rPr>
      </w:pPr>
    </w:p>
    <w:p w14:paraId="4F367445" w14:textId="77777777" w:rsidR="00000000" w:rsidRDefault="00CF0F56">
      <w:pPr>
        <w:pStyle w:val="a0"/>
        <w:rPr>
          <w:rFonts w:hint="cs"/>
          <w:rtl/>
        </w:rPr>
      </w:pPr>
      <w:r>
        <w:rPr>
          <w:rFonts w:hint="cs"/>
          <w:rtl/>
        </w:rPr>
        <w:t xml:space="preserve">רבותי, אני שמח שנכנס קצת מתח לאולם, וזה טוב. </w:t>
      </w:r>
    </w:p>
    <w:p w14:paraId="77176D67" w14:textId="77777777" w:rsidR="00000000" w:rsidRDefault="00CF0F56">
      <w:pPr>
        <w:pStyle w:val="a0"/>
        <w:rPr>
          <w:rFonts w:hint="cs"/>
          <w:rtl/>
        </w:rPr>
      </w:pPr>
    </w:p>
    <w:p w14:paraId="58CD0FAA" w14:textId="77777777" w:rsidR="00000000" w:rsidRDefault="00CF0F56">
      <w:pPr>
        <w:pStyle w:val="af1"/>
        <w:rPr>
          <w:rtl/>
        </w:rPr>
      </w:pPr>
      <w:r>
        <w:rPr>
          <w:rtl/>
        </w:rPr>
        <w:t>היו"ר נסים דהן:</w:t>
      </w:r>
    </w:p>
    <w:p w14:paraId="4DDEC15A" w14:textId="77777777" w:rsidR="00000000" w:rsidRDefault="00CF0F56">
      <w:pPr>
        <w:pStyle w:val="a0"/>
        <w:rPr>
          <w:rtl/>
        </w:rPr>
      </w:pPr>
    </w:p>
    <w:p w14:paraId="75AC764E" w14:textId="77777777" w:rsidR="00000000" w:rsidRDefault="00CF0F56">
      <w:pPr>
        <w:pStyle w:val="a0"/>
        <w:rPr>
          <w:rFonts w:hint="cs"/>
          <w:rtl/>
        </w:rPr>
      </w:pPr>
      <w:r>
        <w:rPr>
          <w:rFonts w:hint="cs"/>
          <w:rtl/>
        </w:rPr>
        <w:t>היה גם לפני כן</w:t>
      </w:r>
      <w:r>
        <w:rPr>
          <w:rFonts w:hint="cs"/>
          <w:rtl/>
        </w:rPr>
        <w:t xml:space="preserve"> מתח עצום. </w:t>
      </w:r>
    </w:p>
    <w:p w14:paraId="74437BA7" w14:textId="77777777" w:rsidR="00000000" w:rsidRDefault="00CF0F56">
      <w:pPr>
        <w:pStyle w:val="a0"/>
        <w:rPr>
          <w:rFonts w:hint="cs"/>
          <w:rtl/>
        </w:rPr>
      </w:pPr>
    </w:p>
    <w:p w14:paraId="5BEBB678" w14:textId="77777777" w:rsidR="00000000" w:rsidRDefault="00CF0F56">
      <w:pPr>
        <w:pStyle w:val="-"/>
        <w:rPr>
          <w:rtl/>
        </w:rPr>
      </w:pPr>
      <w:bookmarkStart w:id="174" w:name="FS000001044T20_10_2004_13_28_26C"/>
      <w:bookmarkEnd w:id="174"/>
      <w:r>
        <w:rPr>
          <w:rtl/>
        </w:rPr>
        <w:t>יצחק הרצוג (העבודה-מימד):</w:t>
      </w:r>
    </w:p>
    <w:p w14:paraId="7CC3FCB8" w14:textId="77777777" w:rsidR="00000000" w:rsidRDefault="00CF0F56">
      <w:pPr>
        <w:pStyle w:val="a0"/>
        <w:rPr>
          <w:rtl/>
        </w:rPr>
      </w:pPr>
    </w:p>
    <w:p w14:paraId="05C32AF7" w14:textId="77777777" w:rsidR="00000000" w:rsidRDefault="00CF0F56">
      <w:pPr>
        <w:pStyle w:val="a0"/>
        <w:rPr>
          <w:rFonts w:hint="cs"/>
          <w:rtl/>
        </w:rPr>
      </w:pPr>
      <w:r>
        <w:rPr>
          <w:rFonts w:hint="cs"/>
          <w:rtl/>
        </w:rPr>
        <w:t xml:space="preserve">אדוני היושב-ראש - - - אדוני, אי-אפשר. </w:t>
      </w:r>
    </w:p>
    <w:p w14:paraId="2B53EC9F" w14:textId="77777777" w:rsidR="00000000" w:rsidRDefault="00CF0F56">
      <w:pPr>
        <w:pStyle w:val="a0"/>
        <w:rPr>
          <w:rFonts w:hint="cs"/>
          <w:rtl/>
        </w:rPr>
      </w:pPr>
    </w:p>
    <w:p w14:paraId="4DA94DA7" w14:textId="77777777" w:rsidR="00000000" w:rsidRDefault="00CF0F56">
      <w:pPr>
        <w:pStyle w:val="af1"/>
        <w:rPr>
          <w:rtl/>
        </w:rPr>
      </w:pPr>
      <w:r>
        <w:rPr>
          <w:rtl/>
        </w:rPr>
        <w:t>היו"ר נסים דהן:</w:t>
      </w:r>
    </w:p>
    <w:p w14:paraId="7314DADA" w14:textId="77777777" w:rsidR="00000000" w:rsidRDefault="00CF0F56">
      <w:pPr>
        <w:pStyle w:val="a0"/>
        <w:rPr>
          <w:rtl/>
        </w:rPr>
      </w:pPr>
    </w:p>
    <w:p w14:paraId="021CDF93" w14:textId="77777777" w:rsidR="00000000" w:rsidRDefault="00CF0F56">
      <w:pPr>
        <w:pStyle w:val="a0"/>
        <w:rPr>
          <w:rFonts w:hint="cs"/>
          <w:rtl/>
        </w:rPr>
      </w:pPr>
      <w:r>
        <w:rPr>
          <w:rFonts w:hint="cs"/>
          <w:rtl/>
        </w:rPr>
        <w:t xml:space="preserve">חברי הכנסת, נא להקשיב. חבר הכנסת רמון, אתה בכוונה מפריע לחבר הכנסת הרצוג? חברי הכנסת, נא לשבת. </w:t>
      </w:r>
    </w:p>
    <w:p w14:paraId="28B9BFFA" w14:textId="77777777" w:rsidR="00000000" w:rsidRDefault="00CF0F56">
      <w:pPr>
        <w:pStyle w:val="a0"/>
        <w:rPr>
          <w:rtl/>
        </w:rPr>
      </w:pPr>
    </w:p>
    <w:p w14:paraId="7906AECA" w14:textId="77777777" w:rsidR="00000000" w:rsidRDefault="00CF0F56">
      <w:pPr>
        <w:pStyle w:val="a"/>
        <w:rPr>
          <w:rtl/>
        </w:rPr>
      </w:pPr>
      <w:bookmarkStart w:id="175" w:name="FS000001044T20_10_2004_12_30_23"/>
      <w:bookmarkStart w:id="176" w:name="_Toc92193283"/>
      <w:bookmarkEnd w:id="175"/>
      <w:r>
        <w:rPr>
          <w:rtl/>
        </w:rPr>
        <w:t>יצחק הרצוג (העבודה-מימד):</w:t>
      </w:r>
      <w:bookmarkEnd w:id="176"/>
    </w:p>
    <w:p w14:paraId="106C6B7B" w14:textId="77777777" w:rsidR="00000000" w:rsidRDefault="00CF0F56">
      <w:pPr>
        <w:pStyle w:val="a0"/>
        <w:rPr>
          <w:rtl/>
        </w:rPr>
      </w:pPr>
    </w:p>
    <w:p w14:paraId="2A63F6F9" w14:textId="77777777" w:rsidR="00000000" w:rsidRDefault="00CF0F56">
      <w:pPr>
        <w:pStyle w:val="a0"/>
        <w:rPr>
          <w:rFonts w:hint="cs"/>
          <w:rtl/>
        </w:rPr>
      </w:pPr>
      <w:r>
        <w:rPr>
          <w:rFonts w:hint="cs"/>
          <w:rtl/>
        </w:rPr>
        <w:t>אדוני היושב-ראש, ראשית, אני רוצה לפ</w:t>
      </w:r>
      <w:r>
        <w:rPr>
          <w:rFonts w:hint="cs"/>
          <w:rtl/>
        </w:rPr>
        <w:t>נות לחברי הכנסת שהם חברים בשדולה החברתית בכנסת מכל סיעות הבית, לחברים מסיעת הליכוד. אתם עצמכם, כשהנושא הזה עלה בדיוני ועדת הכספים,</w:t>
      </w:r>
      <w:r>
        <w:rPr>
          <w:rtl/>
        </w:rPr>
        <w:t xml:space="preserve"> </w:t>
      </w:r>
      <w:r>
        <w:rPr>
          <w:rFonts w:hint="cs"/>
          <w:rtl/>
        </w:rPr>
        <w:t>אמרתם שיש כאן עוול ועיוות. היה ברור לכולנו שזה לא מתיישב עם מציאות החיים של משפחות חד-הוריות. אם חד-הורית שמנסה לעבוד ולהתפרנ</w:t>
      </w:r>
      <w:r>
        <w:rPr>
          <w:rFonts w:hint="cs"/>
          <w:rtl/>
        </w:rPr>
        <w:t xml:space="preserve">ס ממלאכת יומה, אני פוגש הרבה כאלה, מנסה להתפרנס מכמה משכורות, אפשר שיהיה לה אמצעי לעבור ממקום למקום. זה לא קריטי כל כך אם היא קנתה רכב ב-3,000 שקל או ב-4,000 שקל באיזה מחסן יד שלישית או יד רביעית. </w:t>
      </w:r>
    </w:p>
    <w:p w14:paraId="58066527" w14:textId="77777777" w:rsidR="00000000" w:rsidRDefault="00CF0F56">
      <w:pPr>
        <w:pStyle w:val="a0"/>
        <w:rPr>
          <w:rFonts w:hint="cs"/>
          <w:rtl/>
        </w:rPr>
      </w:pPr>
    </w:p>
    <w:p w14:paraId="086379F0" w14:textId="77777777" w:rsidR="00000000" w:rsidRDefault="00CF0F56">
      <w:pPr>
        <w:pStyle w:val="a0"/>
        <w:rPr>
          <w:rFonts w:hint="cs"/>
          <w:rtl/>
        </w:rPr>
      </w:pPr>
      <w:r>
        <w:rPr>
          <w:rFonts w:hint="cs"/>
          <w:rtl/>
        </w:rPr>
        <w:t>נוצר מצב שבאות אלי עולות חדשות ואמהות חד-הוריות ואומרות ל</w:t>
      </w:r>
      <w:r>
        <w:rPr>
          <w:rFonts w:hint="cs"/>
          <w:rtl/>
        </w:rPr>
        <w:t xml:space="preserve">י: עוקבים אחרינו בזכוכית מגדלת, אנחנו לא יכולות לזוז מילימטר. זה גם מנוגד למטרה להוציא אותן מהמעגל הזה של - אני לא רוצה להגיד "העוני" - מצוקת החיים. אדוני היושב-ראש, זה מאוד קשה לדבר ככה. </w:t>
      </w:r>
    </w:p>
    <w:p w14:paraId="6B49ADD3" w14:textId="77777777" w:rsidR="00000000" w:rsidRDefault="00CF0F56">
      <w:pPr>
        <w:pStyle w:val="a0"/>
        <w:rPr>
          <w:rFonts w:hint="cs"/>
          <w:rtl/>
        </w:rPr>
      </w:pPr>
    </w:p>
    <w:p w14:paraId="049E55FE" w14:textId="77777777" w:rsidR="00000000" w:rsidRDefault="00CF0F56">
      <w:pPr>
        <w:pStyle w:val="af1"/>
        <w:rPr>
          <w:rtl/>
        </w:rPr>
      </w:pPr>
      <w:r>
        <w:rPr>
          <w:rtl/>
        </w:rPr>
        <w:t>היו"ר נסים דהן:</w:t>
      </w:r>
    </w:p>
    <w:p w14:paraId="495598C3" w14:textId="77777777" w:rsidR="00000000" w:rsidRDefault="00CF0F56">
      <w:pPr>
        <w:pStyle w:val="a0"/>
        <w:rPr>
          <w:rFonts w:hint="cs"/>
          <w:rtl/>
        </w:rPr>
      </w:pPr>
    </w:p>
    <w:p w14:paraId="73D2401C" w14:textId="77777777" w:rsidR="00000000" w:rsidRDefault="00CF0F56">
      <w:pPr>
        <w:pStyle w:val="a0"/>
        <w:rPr>
          <w:rFonts w:hint="cs"/>
          <w:rtl/>
        </w:rPr>
      </w:pPr>
      <w:r>
        <w:rPr>
          <w:rFonts w:hint="cs"/>
          <w:rtl/>
        </w:rPr>
        <w:t>חברי הכנסת שעומדים עם שרת החינוך. שרת החינוך, השר</w:t>
      </w:r>
      <w:r>
        <w:rPr>
          <w:rFonts w:hint="cs"/>
          <w:rtl/>
        </w:rPr>
        <w:t xml:space="preserve"> עוזי לנדאו, חבר הכנסת כחלון, או לצאת או לשבת במקומות. חבר הכנסת מלכיאור, תודה. </w:t>
      </w:r>
    </w:p>
    <w:p w14:paraId="63F2791E" w14:textId="77777777" w:rsidR="00000000" w:rsidRDefault="00CF0F56">
      <w:pPr>
        <w:pStyle w:val="a0"/>
        <w:rPr>
          <w:rFonts w:hint="cs"/>
          <w:rtl/>
        </w:rPr>
      </w:pPr>
    </w:p>
    <w:p w14:paraId="681D52FB" w14:textId="77777777" w:rsidR="00000000" w:rsidRDefault="00CF0F56">
      <w:pPr>
        <w:pStyle w:val="-"/>
        <w:rPr>
          <w:rtl/>
        </w:rPr>
      </w:pPr>
      <w:bookmarkStart w:id="177" w:name="FS000001044T20_10_2004_12_49_38"/>
      <w:bookmarkEnd w:id="177"/>
      <w:r>
        <w:rPr>
          <w:rFonts w:hint="eastAsia"/>
          <w:rtl/>
        </w:rPr>
        <w:t>יצחק</w:t>
      </w:r>
      <w:r>
        <w:rPr>
          <w:rtl/>
        </w:rPr>
        <w:t xml:space="preserve"> הרצוג (העבודה-מימד):</w:t>
      </w:r>
    </w:p>
    <w:p w14:paraId="48055447" w14:textId="77777777" w:rsidR="00000000" w:rsidRDefault="00CF0F56">
      <w:pPr>
        <w:pStyle w:val="a0"/>
        <w:rPr>
          <w:rFonts w:hint="cs"/>
          <w:rtl/>
        </w:rPr>
      </w:pPr>
    </w:p>
    <w:p w14:paraId="0F7F139E" w14:textId="77777777" w:rsidR="00000000" w:rsidRDefault="00CF0F56">
      <w:pPr>
        <w:pStyle w:val="a0"/>
        <w:rPr>
          <w:rFonts w:hint="cs"/>
          <w:rtl/>
        </w:rPr>
      </w:pPr>
      <w:r>
        <w:rPr>
          <w:rFonts w:hint="cs"/>
          <w:rtl/>
        </w:rPr>
        <w:t xml:space="preserve">אני גם אומר לאדוני שר הרווחה, הרי הנושא הזה מונח לפתחך, כי למעלה מ-112,000 משפחות במדינת ישראל חיות בסיטואציה הזאת. אני מבקש מכם לשקול פה הצעת חוק </w:t>
      </w:r>
      <w:r>
        <w:rPr>
          <w:rFonts w:hint="cs"/>
          <w:rtl/>
        </w:rPr>
        <w:t xml:space="preserve">מאוד סבירה. אני מוכן לדבר עליה אחרי הקריאה הטרומית ולגבש אתכם נוהל מוסכם, אבל את הגזירה הזאת, שלא ניתן לעמוד בה באמת, שאתם מפעילים משטרה שלמה כדי לרדוף אחרי אמהות חד-הוריות, אם הן במקרה נהגו ב"פיאט" מ-1972, זה מצב בלתי אפשרי. </w:t>
      </w:r>
    </w:p>
    <w:p w14:paraId="1920567D" w14:textId="77777777" w:rsidR="00000000" w:rsidRDefault="00CF0F56">
      <w:pPr>
        <w:pStyle w:val="a0"/>
        <w:rPr>
          <w:rFonts w:hint="cs"/>
          <w:rtl/>
        </w:rPr>
      </w:pPr>
    </w:p>
    <w:p w14:paraId="08A2B4D5" w14:textId="77777777" w:rsidR="00000000" w:rsidRDefault="00CF0F56">
      <w:pPr>
        <w:pStyle w:val="a0"/>
        <w:rPr>
          <w:rFonts w:hint="cs"/>
          <w:rtl/>
        </w:rPr>
      </w:pPr>
      <w:r>
        <w:rPr>
          <w:rFonts w:hint="cs"/>
          <w:rtl/>
        </w:rPr>
        <w:t>אני אומר לך יותר, אתם הרי רו</w:t>
      </w:r>
      <w:r>
        <w:rPr>
          <w:rFonts w:hint="cs"/>
          <w:rtl/>
        </w:rPr>
        <w:t xml:space="preserve">צים לפרוץ ולהוציא אותן מהמעגל השוטה הזה, אז תנו להן ללמוד ותנו להן לנהוג, ותקבעו כללים ברורים ופשוטים בעניין הזה. אני מודה לאדוני, ואני מקווה שהכנסת תתמוך בהצעתי. תודה רבה. </w:t>
      </w:r>
    </w:p>
    <w:p w14:paraId="6500046D" w14:textId="77777777" w:rsidR="00000000" w:rsidRDefault="00CF0F56">
      <w:pPr>
        <w:pStyle w:val="a0"/>
        <w:rPr>
          <w:rFonts w:hint="cs"/>
          <w:rtl/>
        </w:rPr>
      </w:pPr>
    </w:p>
    <w:p w14:paraId="4CB6BA84" w14:textId="77777777" w:rsidR="00000000" w:rsidRDefault="00CF0F56">
      <w:pPr>
        <w:pStyle w:val="af1"/>
        <w:rPr>
          <w:rtl/>
        </w:rPr>
      </w:pPr>
      <w:r>
        <w:rPr>
          <w:rtl/>
        </w:rPr>
        <w:t>היו"ר נסים דהן:</w:t>
      </w:r>
    </w:p>
    <w:p w14:paraId="191E2988" w14:textId="77777777" w:rsidR="00000000" w:rsidRDefault="00CF0F56">
      <w:pPr>
        <w:pStyle w:val="a0"/>
        <w:rPr>
          <w:rtl/>
        </w:rPr>
      </w:pPr>
    </w:p>
    <w:p w14:paraId="352BF623" w14:textId="77777777" w:rsidR="00000000" w:rsidRDefault="00CF0F56">
      <w:pPr>
        <w:pStyle w:val="a0"/>
        <w:rPr>
          <w:rFonts w:hint="cs"/>
          <w:rtl/>
        </w:rPr>
      </w:pPr>
      <w:r>
        <w:rPr>
          <w:rFonts w:hint="cs"/>
          <w:rtl/>
        </w:rPr>
        <w:t>תודה רבה. הוגשה לי בקשה חתומה על-ידי יותר מ-20 חברי כנסת לקיים ה</w:t>
      </w:r>
      <w:r>
        <w:rPr>
          <w:rFonts w:hint="cs"/>
          <w:rtl/>
        </w:rPr>
        <w:t>צבעה שמית. אני מבקש מכל חברי הכנסת לשבת במקום. לפנים משורת הדין, אני נותן לחבר הכנסת יורי שטרן, שהיתה לו הצעה דומה, לפרט בקיצור. בינתיים, נא לשבת במקומות כדי שיקראו את שמותיכם.</w:t>
      </w:r>
    </w:p>
    <w:p w14:paraId="728E6B3D" w14:textId="77777777" w:rsidR="00000000" w:rsidRDefault="00CF0F56">
      <w:pPr>
        <w:pStyle w:val="a0"/>
        <w:rPr>
          <w:rFonts w:hint="cs"/>
          <w:rtl/>
        </w:rPr>
      </w:pPr>
      <w:r>
        <w:rPr>
          <w:rFonts w:hint="cs"/>
          <w:rtl/>
        </w:rPr>
        <w:t xml:space="preserve"> </w:t>
      </w:r>
    </w:p>
    <w:p w14:paraId="5CB4EAC9" w14:textId="77777777" w:rsidR="00000000" w:rsidRDefault="00CF0F56">
      <w:pPr>
        <w:pStyle w:val="a"/>
        <w:rPr>
          <w:rtl/>
        </w:rPr>
      </w:pPr>
      <w:bookmarkStart w:id="178" w:name="FS000000430T20_10_2004_12_31_12"/>
      <w:bookmarkStart w:id="179" w:name="_Toc92193284"/>
      <w:bookmarkEnd w:id="178"/>
      <w:r>
        <w:rPr>
          <w:rtl/>
        </w:rPr>
        <w:t>יורי שטרן (האיחוד הלאומי - ישראל ביתנו):</w:t>
      </w:r>
      <w:bookmarkEnd w:id="179"/>
    </w:p>
    <w:p w14:paraId="23A002F4" w14:textId="77777777" w:rsidR="00000000" w:rsidRDefault="00CF0F56">
      <w:pPr>
        <w:pStyle w:val="a0"/>
        <w:rPr>
          <w:rtl/>
        </w:rPr>
      </w:pPr>
    </w:p>
    <w:p w14:paraId="4C9E0DA0" w14:textId="77777777" w:rsidR="00000000" w:rsidRDefault="00CF0F56">
      <w:pPr>
        <w:pStyle w:val="a0"/>
        <w:rPr>
          <w:rFonts w:hint="cs"/>
          <w:rtl/>
        </w:rPr>
      </w:pPr>
      <w:r>
        <w:rPr>
          <w:rFonts w:hint="cs"/>
          <w:rtl/>
        </w:rPr>
        <w:t xml:space="preserve">אדוני היושב-ראש, מדובר בחוק של חבר </w:t>
      </w:r>
      <w:r>
        <w:rPr>
          <w:rFonts w:hint="cs"/>
          <w:rtl/>
        </w:rPr>
        <w:t xml:space="preserve">הכנסת נודלמן ושלי, שכבר רשום בספר החוקים, ומשרד האוצר והממשלה הקפיאו אותו. אני קורא לחברי הכנסת לבטל את ההקפאה הזאת. </w:t>
      </w:r>
    </w:p>
    <w:p w14:paraId="667D9BCC" w14:textId="77777777" w:rsidR="00000000" w:rsidRDefault="00CF0F56">
      <w:pPr>
        <w:pStyle w:val="a0"/>
        <w:rPr>
          <w:rFonts w:hint="cs"/>
          <w:rtl/>
        </w:rPr>
      </w:pPr>
    </w:p>
    <w:p w14:paraId="7BCED7CB" w14:textId="77777777" w:rsidR="00000000" w:rsidRDefault="00CF0F56">
      <w:pPr>
        <w:pStyle w:val="a0"/>
        <w:rPr>
          <w:rFonts w:hint="cs"/>
          <w:rtl/>
        </w:rPr>
      </w:pPr>
      <w:r>
        <w:rPr>
          <w:rFonts w:hint="cs"/>
          <w:rtl/>
        </w:rPr>
        <w:t>כבוד שר האוצר, בחוק שאנחנו העברנו מדובר על כך שבעלות על רכב מוכרת למקבלי הבטחת הכנסה בתנאי שיש להם פרנסה נוספת - זה עידוד תעסוקה, זה גם י</w:t>
      </w:r>
      <w:r>
        <w:rPr>
          <w:rFonts w:hint="cs"/>
          <w:rtl/>
        </w:rPr>
        <w:t xml:space="preserve">יצור מקורות להחזקת הרכב. לכן, הנימוקים שהשתמשת בהם לא עולים בקנה אחד עם מה שכתוב בחוק שמדובר עליו. אני מבקש להצביע על הצעת החוק של חבר הכנסת הרצוג. </w:t>
      </w:r>
    </w:p>
    <w:p w14:paraId="49397C29" w14:textId="77777777" w:rsidR="00000000" w:rsidRDefault="00CF0F56">
      <w:pPr>
        <w:pStyle w:val="a0"/>
        <w:ind w:firstLine="0"/>
        <w:rPr>
          <w:rFonts w:hint="cs"/>
          <w:rtl/>
        </w:rPr>
      </w:pPr>
    </w:p>
    <w:p w14:paraId="3D5CFCA6" w14:textId="77777777" w:rsidR="00000000" w:rsidRDefault="00CF0F56">
      <w:pPr>
        <w:pStyle w:val="af1"/>
        <w:rPr>
          <w:rtl/>
        </w:rPr>
      </w:pPr>
      <w:r>
        <w:rPr>
          <w:rtl/>
        </w:rPr>
        <w:t>היו"ר נסים דהן:</w:t>
      </w:r>
    </w:p>
    <w:p w14:paraId="33553848" w14:textId="77777777" w:rsidR="00000000" w:rsidRDefault="00CF0F56">
      <w:pPr>
        <w:pStyle w:val="a0"/>
        <w:rPr>
          <w:rtl/>
        </w:rPr>
      </w:pPr>
    </w:p>
    <w:p w14:paraId="675D0309" w14:textId="77777777" w:rsidR="00000000" w:rsidRDefault="00CF0F56">
      <w:pPr>
        <w:pStyle w:val="a0"/>
        <w:rPr>
          <w:rFonts w:hint="cs"/>
          <w:rtl/>
        </w:rPr>
      </w:pPr>
      <w:r>
        <w:rPr>
          <w:rFonts w:hint="cs"/>
          <w:rtl/>
        </w:rPr>
        <w:t xml:space="preserve">תודה רבה. יושב-ראש הקואליציה, האם אתה עומד על הצבעה שמית? </w:t>
      </w:r>
    </w:p>
    <w:p w14:paraId="764A6B26" w14:textId="77777777" w:rsidR="00000000" w:rsidRDefault="00CF0F56">
      <w:pPr>
        <w:pStyle w:val="a0"/>
        <w:rPr>
          <w:rFonts w:hint="cs"/>
          <w:rtl/>
        </w:rPr>
      </w:pPr>
    </w:p>
    <w:p w14:paraId="1FFD8CD0" w14:textId="77777777" w:rsidR="00000000" w:rsidRDefault="00CF0F56">
      <w:pPr>
        <w:pStyle w:val="af0"/>
        <w:rPr>
          <w:rtl/>
        </w:rPr>
      </w:pPr>
      <w:r>
        <w:rPr>
          <w:rFonts w:hint="eastAsia"/>
          <w:rtl/>
        </w:rPr>
        <w:t>גדעון</w:t>
      </w:r>
      <w:r>
        <w:rPr>
          <w:rtl/>
        </w:rPr>
        <w:t xml:space="preserve"> סער (הליכוד):</w:t>
      </w:r>
    </w:p>
    <w:p w14:paraId="5D0FD2B7" w14:textId="77777777" w:rsidR="00000000" w:rsidRDefault="00CF0F56">
      <w:pPr>
        <w:pStyle w:val="a0"/>
        <w:rPr>
          <w:rFonts w:hint="cs"/>
          <w:rtl/>
        </w:rPr>
      </w:pPr>
    </w:p>
    <w:p w14:paraId="43139770" w14:textId="77777777" w:rsidR="00000000" w:rsidRDefault="00CF0F56">
      <w:pPr>
        <w:pStyle w:val="a0"/>
        <w:rPr>
          <w:rFonts w:hint="cs"/>
          <w:rtl/>
        </w:rPr>
      </w:pPr>
      <w:r>
        <w:rPr>
          <w:rFonts w:hint="cs"/>
          <w:rtl/>
        </w:rPr>
        <w:t xml:space="preserve">כן. </w:t>
      </w:r>
    </w:p>
    <w:p w14:paraId="61A57F2C" w14:textId="77777777" w:rsidR="00000000" w:rsidRDefault="00CF0F56">
      <w:pPr>
        <w:pStyle w:val="a0"/>
        <w:rPr>
          <w:rFonts w:hint="cs"/>
          <w:rtl/>
        </w:rPr>
      </w:pPr>
    </w:p>
    <w:p w14:paraId="250CB2DF" w14:textId="77777777" w:rsidR="00000000" w:rsidRDefault="00CF0F56">
      <w:pPr>
        <w:pStyle w:val="af1"/>
        <w:rPr>
          <w:rtl/>
        </w:rPr>
      </w:pPr>
      <w:r>
        <w:rPr>
          <w:rtl/>
        </w:rPr>
        <w:t>הי</w:t>
      </w:r>
      <w:r>
        <w:rPr>
          <w:rtl/>
        </w:rPr>
        <w:t>ו"ר נסים דהן:</w:t>
      </w:r>
    </w:p>
    <w:p w14:paraId="7336E076" w14:textId="77777777" w:rsidR="00000000" w:rsidRDefault="00CF0F56">
      <w:pPr>
        <w:pStyle w:val="a0"/>
        <w:rPr>
          <w:rtl/>
        </w:rPr>
      </w:pPr>
    </w:p>
    <w:p w14:paraId="1B4E0BB3" w14:textId="77777777" w:rsidR="00000000" w:rsidRDefault="00CF0F56">
      <w:pPr>
        <w:pStyle w:val="a0"/>
        <w:rPr>
          <w:rFonts w:hint="cs"/>
          <w:rtl/>
        </w:rPr>
      </w:pPr>
      <w:r>
        <w:rPr>
          <w:rFonts w:hint="cs"/>
          <w:rtl/>
        </w:rPr>
        <w:t xml:space="preserve">בבקשה, מזכיר הכנסת, נא לקרוא בשמות. </w:t>
      </w:r>
    </w:p>
    <w:p w14:paraId="1C239D2F" w14:textId="77777777" w:rsidR="00000000" w:rsidRDefault="00CF0F56">
      <w:pPr>
        <w:pStyle w:val="a0"/>
        <w:rPr>
          <w:rFonts w:hint="cs"/>
          <w:rtl/>
        </w:rPr>
      </w:pPr>
    </w:p>
    <w:p w14:paraId="1D51CEAC" w14:textId="77777777" w:rsidR="00000000" w:rsidRDefault="00CF0F56">
      <w:pPr>
        <w:pStyle w:val="a"/>
        <w:rPr>
          <w:rFonts w:hint="cs"/>
          <w:rtl/>
        </w:rPr>
      </w:pPr>
      <w:bookmarkStart w:id="180" w:name="FS000000661T20_10_2004_12_31_48"/>
      <w:bookmarkStart w:id="181" w:name="_Toc92193285"/>
      <w:bookmarkEnd w:id="180"/>
      <w:r>
        <w:rPr>
          <w:rFonts w:hint="eastAsia"/>
          <w:rtl/>
        </w:rPr>
        <w:t>מזכיר</w:t>
      </w:r>
      <w:r>
        <w:rPr>
          <w:rtl/>
        </w:rPr>
        <w:t xml:space="preserve"> הכנסת אריה האן:</w:t>
      </w:r>
      <w:bookmarkEnd w:id="181"/>
    </w:p>
    <w:p w14:paraId="6672519B" w14:textId="77777777" w:rsidR="00000000" w:rsidRDefault="00CF0F56">
      <w:pPr>
        <w:pStyle w:val="a0"/>
        <w:ind w:firstLine="0"/>
        <w:rPr>
          <w:rFonts w:hint="cs"/>
          <w:rtl/>
        </w:rPr>
      </w:pPr>
      <w:r>
        <w:rPr>
          <w:rFonts w:hint="cs"/>
          <w:rtl/>
        </w:rPr>
        <w:t>(קורא בשמות חברי הכנסת)</w:t>
      </w:r>
    </w:p>
    <w:p w14:paraId="4AB19F32" w14:textId="77777777" w:rsidR="00000000" w:rsidRDefault="00CF0F56">
      <w:pPr>
        <w:pStyle w:val="a0"/>
        <w:rPr>
          <w:rFonts w:hint="cs"/>
          <w:rtl/>
        </w:rPr>
      </w:pPr>
    </w:p>
    <w:p w14:paraId="1B350C9F" w14:textId="77777777" w:rsidR="00000000" w:rsidRDefault="00CF0F56">
      <w:pPr>
        <w:pStyle w:val="a0"/>
        <w:tabs>
          <w:tab w:val="left" w:pos="2835"/>
        </w:tabs>
        <w:rPr>
          <w:rFonts w:hint="cs"/>
          <w:rtl/>
        </w:rPr>
      </w:pPr>
      <w:r>
        <w:rPr>
          <w:rtl/>
        </w:rPr>
        <w:t>קולט אביטל</w:t>
      </w:r>
      <w:r>
        <w:rPr>
          <w:rtl/>
        </w:rPr>
        <w:tab/>
        <w:t>-</w:t>
      </w:r>
      <w:r>
        <w:rPr>
          <w:rtl/>
        </w:rPr>
        <w:tab/>
      </w:r>
      <w:r>
        <w:rPr>
          <w:rFonts w:hint="cs"/>
          <w:rtl/>
        </w:rPr>
        <w:t>בעד</w:t>
      </w:r>
    </w:p>
    <w:p w14:paraId="5D31DFDD" w14:textId="77777777" w:rsidR="00000000" w:rsidRDefault="00CF0F56">
      <w:pPr>
        <w:pStyle w:val="a0"/>
        <w:tabs>
          <w:tab w:val="left" w:pos="2835"/>
        </w:tabs>
        <w:rPr>
          <w:rFonts w:hint="cs"/>
          <w:rtl/>
        </w:rPr>
      </w:pPr>
      <w:r>
        <w:rPr>
          <w:rtl/>
        </w:rPr>
        <w:t>רוחמה אברהם</w:t>
      </w:r>
      <w:r>
        <w:rPr>
          <w:rtl/>
        </w:rPr>
        <w:tab/>
        <w:t>-</w:t>
      </w:r>
      <w:r>
        <w:rPr>
          <w:rtl/>
        </w:rPr>
        <w:tab/>
      </w:r>
      <w:r>
        <w:rPr>
          <w:rFonts w:hint="cs"/>
          <w:rtl/>
        </w:rPr>
        <w:t>נגד</w:t>
      </w:r>
    </w:p>
    <w:p w14:paraId="5D6612A6" w14:textId="77777777" w:rsidR="00000000" w:rsidRDefault="00CF0F56">
      <w:pPr>
        <w:pStyle w:val="a0"/>
        <w:tabs>
          <w:tab w:val="left" w:pos="2835"/>
        </w:tabs>
        <w:rPr>
          <w:rFonts w:hint="cs"/>
          <w:rtl/>
        </w:rPr>
      </w:pPr>
      <w:r>
        <w:rPr>
          <w:rtl/>
        </w:rPr>
        <w:t>יולי-יואל אדלשטיין</w:t>
      </w:r>
      <w:r>
        <w:rPr>
          <w:rtl/>
        </w:rPr>
        <w:tab/>
        <w:t>-</w:t>
      </w:r>
      <w:r>
        <w:rPr>
          <w:rtl/>
        </w:rPr>
        <w:tab/>
      </w:r>
      <w:r>
        <w:rPr>
          <w:rFonts w:hint="cs"/>
          <w:rtl/>
        </w:rPr>
        <w:t>אינו נוכח</w:t>
      </w:r>
    </w:p>
    <w:p w14:paraId="2FE663B1" w14:textId="77777777" w:rsidR="00000000" w:rsidRDefault="00CF0F56">
      <w:pPr>
        <w:pStyle w:val="a0"/>
        <w:tabs>
          <w:tab w:val="left" w:pos="2835"/>
        </w:tabs>
        <w:rPr>
          <w:rFonts w:hint="cs"/>
          <w:rtl/>
        </w:rPr>
      </w:pPr>
      <w:r>
        <w:rPr>
          <w:rtl/>
        </w:rPr>
        <w:t>יעקב אדרי</w:t>
      </w:r>
      <w:r>
        <w:rPr>
          <w:rtl/>
        </w:rPr>
        <w:tab/>
        <w:t>-</w:t>
      </w:r>
      <w:r>
        <w:rPr>
          <w:rtl/>
        </w:rPr>
        <w:tab/>
      </w:r>
      <w:r>
        <w:rPr>
          <w:rFonts w:hint="cs"/>
          <w:rtl/>
        </w:rPr>
        <w:t>אינו נוכח</w:t>
      </w:r>
    </w:p>
    <w:p w14:paraId="348B3AAB" w14:textId="77777777" w:rsidR="00000000" w:rsidRDefault="00CF0F56">
      <w:pPr>
        <w:pStyle w:val="a0"/>
        <w:tabs>
          <w:tab w:val="left" w:pos="2835"/>
        </w:tabs>
        <w:rPr>
          <w:rFonts w:hint="cs"/>
          <w:rtl/>
        </w:rPr>
      </w:pPr>
      <w:r>
        <w:rPr>
          <w:rtl/>
        </w:rPr>
        <w:t>אהוד אולמרט</w:t>
      </w:r>
      <w:r>
        <w:rPr>
          <w:rtl/>
        </w:rPr>
        <w:tab/>
        <w:t>-</w:t>
      </w:r>
      <w:r>
        <w:rPr>
          <w:rtl/>
        </w:rPr>
        <w:tab/>
      </w:r>
      <w:r>
        <w:rPr>
          <w:rFonts w:hint="cs"/>
          <w:rtl/>
        </w:rPr>
        <w:t>אינו נוכח</w:t>
      </w:r>
    </w:p>
    <w:p w14:paraId="5C5682E4" w14:textId="77777777" w:rsidR="00000000" w:rsidRDefault="00CF0F56">
      <w:pPr>
        <w:pStyle w:val="a0"/>
        <w:tabs>
          <w:tab w:val="left" w:pos="2835"/>
        </w:tabs>
        <w:rPr>
          <w:rFonts w:hint="cs"/>
          <w:rtl/>
        </w:rPr>
      </w:pPr>
      <w:r>
        <w:rPr>
          <w:rtl/>
        </w:rPr>
        <w:t>חיים אורון</w:t>
      </w:r>
      <w:r>
        <w:rPr>
          <w:rtl/>
        </w:rPr>
        <w:tab/>
        <w:t>-</w:t>
      </w:r>
      <w:r>
        <w:rPr>
          <w:rtl/>
        </w:rPr>
        <w:tab/>
      </w:r>
      <w:r>
        <w:rPr>
          <w:rFonts w:hint="cs"/>
          <w:rtl/>
        </w:rPr>
        <w:t>אינו נוכח</w:t>
      </w:r>
    </w:p>
    <w:p w14:paraId="7DE85DAF" w14:textId="77777777" w:rsidR="00000000" w:rsidRDefault="00CF0F56">
      <w:pPr>
        <w:pStyle w:val="a0"/>
        <w:tabs>
          <w:tab w:val="left" w:pos="2835"/>
        </w:tabs>
        <w:rPr>
          <w:rFonts w:hint="cs"/>
          <w:rtl/>
        </w:rPr>
      </w:pPr>
      <w:r>
        <w:rPr>
          <w:rtl/>
        </w:rPr>
        <w:t>זבולון אורלב</w:t>
      </w:r>
      <w:r>
        <w:rPr>
          <w:rtl/>
        </w:rPr>
        <w:tab/>
        <w:t>-</w:t>
      </w:r>
      <w:r>
        <w:rPr>
          <w:rtl/>
        </w:rPr>
        <w:tab/>
      </w:r>
      <w:r>
        <w:rPr>
          <w:rFonts w:hint="cs"/>
          <w:rtl/>
        </w:rPr>
        <w:t>נגד</w:t>
      </w:r>
    </w:p>
    <w:p w14:paraId="565F0240" w14:textId="77777777" w:rsidR="00000000" w:rsidRDefault="00CF0F56">
      <w:pPr>
        <w:pStyle w:val="a0"/>
        <w:tabs>
          <w:tab w:val="left" w:pos="2835"/>
        </w:tabs>
        <w:rPr>
          <w:rFonts w:hint="cs"/>
          <w:rtl/>
        </w:rPr>
      </w:pPr>
      <w:r>
        <w:rPr>
          <w:rtl/>
        </w:rPr>
        <w:t>דו</w:t>
      </w:r>
      <w:r>
        <w:rPr>
          <w:rtl/>
        </w:rPr>
        <w:t>ד אזולאי</w:t>
      </w:r>
      <w:r>
        <w:rPr>
          <w:rtl/>
        </w:rPr>
        <w:tab/>
        <w:t>-</w:t>
      </w:r>
      <w:r>
        <w:rPr>
          <w:rtl/>
        </w:rPr>
        <w:tab/>
      </w:r>
      <w:r>
        <w:rPr>
          <w:rFonts w:hint="cs"/>
          <w:rtl/>
        </w:rPr>
        <w:t>בעד</w:t>
      </w:r>
    </w:p>
    <w:p w14:paraId="15E63EDF" w14:textId="77777777" w:rsidR="00000000" w:rsidRDefault="00CF0F56">
      <w:pPr>
        <w:pStyle w:val="a0"/>
        <w:tabs>
          <w:tab w:val="left" w:pos="2835"/>
        </w:tabs>
        <w:rPr>
          <w:rFonts w:hint="cs"/>
          <w:rtl/>
        </w:rPr>
      </w:pPr>
      <w:r>
        <w:rPr>
          <w:rtl/>
        </w:rPr>
        <w:t>ישראל אייכלר</w:t>
      </w:r>
      <w:r>
        <w:rPr>
          <w:rtl/>
        </w:rPr>
        <w:tab/>
        <w:t>-</w:t>
      </w:r>
      <w:r>
        <w:rPr>
          <w:rtl/>
        </w:rPr>
        <w:tab/>
      </w:r>
      <w:r>
        <w:rPr>
          <w:rFonts w:hint="cs"/>
          <w:rtl/>
        </w:rPr>
        <w:t>אינו נוכח</w:t>
      </w:r>
    </w:p>
    <w:p w14:paraId="3D06C0E3" w14:textId="77777777" w:rsidR="00000000" w:rsidRDefault="00CF0F56">
      <w:pPr>
        <w:pStyle w:val="a0"/>
        <w:tabs>
          <w:tab w:val="left" w:pos="2835"/>
        </w:tabs>
        <w:rPr>
          <w:rFonts w:hint="cs"/>
          <w:rtl/>
        </w:rPr>
      </w:pPr>
      <w:r>
        <w:rPr>
          <w:rtl/>
        </w:rPr>
        <w:t>דליה איציק</w:t>
      </w:r>
      <w:r>
        <w:rPr>
          <w:rtl/>
        </w:rPr>
        <w:tab/>
        <w:t>-</w:t>
      </w:r>
      <w:r>
        <w:rPr>
          <w:rtl/>
        </w:rPr>
        <w:tab/>
      </w:r>
      <w:r>
        <w:rPr>
          <w:rFonts w:hint="cs"/>
          <w:rtl/>
        </w:rPr>
        <w:t>בעד</w:t>
      </w:r>
    </w:p>
    <w:p w14:paraId="47229011" w14:textId="77777777" w:rsidR="00000000" w:rsidRDefault="00CF0F56">
      <w:pPr>
        <w:pStyle w:val="a0"/>
        <w:tabs>
          <w:tab w:val="left" w:pos="2835"/>
        </w:tabs>
        <w:rPr>
          <w:rFonts w:hint="cs"/>
          <w:rtl/>
        </w:rPr>
      </w:pPr>
      <w:r>
        <w:rPr>
          <w:rtl/>
        </w:rPr>
        <w:t>אפי איתם</w:t>
      </w:r>
      <w:r>
        <w:rPr>
          <w:rtl/>
        </w:rPr>
        <w:tab/>
        <w:t>-</w:t>
      </w:r>
      <w:r>
        <w:rPr>
          <w:rtl/>
        </w:rPr>
        <w:tab/>
      </w:r>
      <w:r>
        <w:rPr>
          <w:rFonts w:hint="cs"/>
          <w:rtl/>
        </w:rPr>
        <w:t>אינו נוכח</w:t>
      </w:r>
    </w:p>
    <w:p w14:paraId="13FDC095" w14:textId="77777777" w:rsidR="00000000" w:rsidRDefault="00CF0F56">
      <w:pPr>
        <w:pStyle w:val="a0"/>
        <w:tabs>
          <w:tab w:val="left" w:pos="2835"/>
        </w:tabs>
        <w:rPr>
          <w:rFonts w:hint="cs"/>
          <w:rtl/>
        </w:rPr>
      </w:pPr>
      <w:r>
        <w:rPr>
          <w:rtl/>
        </w:rPr>
        <w:t>מיכאל איתן</w:t>
      </w:r>
      <w:r>
        <w:rPr>
          <w:rtl/>
        </w:rPr>
        <w:tab/>
        <w:t>-</w:t>
      </w:r>
      <w:r>
        <w:rPr>
          <w:rtl/>
        </w:rPr>
        <w:tab/>
      </w:r>
      <w:r>
        <w:rPr>
          <w:rFonts w:hint="cs"/>
          <w:rtl/>
        </w:rPr>
        <w:t>נגד</w:t>
      </w:r>
    </w:p>
    <w:p w14:paraId="08D1D6E5" w14:textId="77777777" w:rsidR="00000000" w:rsidRDefault="00CF0F56">
      <w:pPr>
        <w:pStyle w:val="a0"/>
        <w:tabs>
          <w:tab w:val="left" w:pos="2835"/>
        </w:tabs>
        <w:rPr>
          <w:rFonts w:hint="cs"/>
          <w:rtl/>
        </w:rPr>
      </w:pPr>
      <w:r>
        <w:rPr>
          <w:rtl/>
        </w:rPr>
        <w:t>אריה אלדד</w:t>
      </w:r>
      <w:r>
        <w:rPr>
          <w:rtl/>
        </w:rPr>
        <w:tab/>
        <w:t>-</w:t>
      </w:r>
      <w:r>
        <w:rPr>
          <w:rtl/>
        </w:rPr>
        <w:tab/>
      </w:r>
      <w:r>
        <w:rPr>
          <w:rFonts w:hint="cs"/>
          <w:rtl/>
        </w:rPr>
        <w:t>בעד</w:t>
      </w:r>
    </w:p>
    <w:p w14:paraId="752DBC98" w14:textId="77777777" w:rsidR="00000000" w:rsidRDefault="00CF0F56">
      <w:pPr>
        <w:pStyle w:val="a0"/>
        <w:tabs>
          <w:tab w:val="left" w:pos="2835"/>
        </w:tabs>
        <w:rPr>
          <w:rFonts w:hint="cs"/>
          <w:rtl/>
        </w:rPr>
      </w:pPr>
      <w:r>
        <w:rPr>
          <w:rtl/>
        </w:rPr>
        <w:t>בנימין אלון</w:t>
      </w:r>
      <w:r>
        <w:rPr>
          <w:rtl/>
        </w:rPr>
        <w:tab/>
        <w:t>-</w:t>
      </w:r>
      <w:r>
        <w:rPr>
          <w:rtl/>
        </w:rPr>
        <w:tab/>
      </w:r>
      <w:r>
        <w:rPr>
          <w:rFonts w:hint="cs"/>
          <w:rtl/>
        </w:rPr>
        <w:t>בעד</w:t>
      </w:r>
    </w:p>
    <w:p w14:paraId="76A91644" w14:textId="77777777" w:rsidR="00000000" w:rsidRDefault="00CF0F56">
      <w:pPr>
        <w:pStyle w:val="a0"/>
        <w:tabs>
          <w:tab w:val="left" w:pos="2835"/>
        </w:tabs>
        <w:rPr>
          <w:rFonts w:hint="cs"/>
          <w:rtl/>
        </w:rPr>
      </w:pPr>
      <w:r>
        <w:rPr>
          <w:rtl/>
        </w:rPr>
        <w:t>טלב אלסאנע</w:t>
      </w:r>
      <w:r>
        <w:rPr>
          <w:rtl/>
        </w:rPr>
        <w:tab/>
        <w:t>-</w:t>
      </w:r>
      <w:r>
        <w:rPr>
          <w:rtl/>
        </w:rPr>
        <w:tab/>
      </w:r>
      <w:r>
        <w:rPr>
          <w:rFonts w:hint="cs"/>
          <w:rtl/>
        </w:rPr>
        <w:t>בעד</w:t>
      </w:r>
    </w:p>
    <w:p w14:paraId="4FC82311" w14:textId="77777777" w:rsidR="00000000" w:rsidRDefault="00CF0F56">
      <w:pPr>
        <w:pStyle w:val="a0"/>
        <w:tabs>
          <w:tab w:val="left" w:pos="2835"/>
        </w:tabs>
        <w:rPr>
          <w:rFonts w:hint="cs"/>
          <w:rtl/>
        </w:rPr>
      </w:pPr>
      <w:r>
        <w:rPr>
          <w:rtl/>
        </w:rPr>
        <w:t>אלי אפללו</w:t>
      </w:r>
      <w:r>
        <w:rPr>
          <w:rtl/>
        </w:rPr>
        <w:tab/>
        <w:t>-</w:t>
      </w:r>
      <w:r>
        <w:rPr>
          <w:rtl/>
        </w:rPr>
        <w:tab/>
      </w:r>
      <w:r>
        <w:rPr>
          <w:rFonts w:hint="cs"/>
          <w:rtl/>
        </w:rPr>
        <w:t>אינו נוכח</w:t>
      </w:r>
    </w:p>
    <w:p w14:paraId="4BF62076" w14:textId="77777777" w:rsidR="00000000" w:rsidRDefault="00CF0F56">
      <w:pPr>
        <w:pStyle w:val="a0"/>
        <w:tabs>
          <w:tab w:val="left" w:pos="2835"/>
        </w:tabs>
        <w:rPr>
          <w:rFonts w:hint="cs"/>
          <w:rtl/>
        </w:rPr>
      </w:pPr>
      <w:r>
        <w:rPr>
          <w:rtl/>
        </w:rPr>
        <w:t>גלעד  ארדן</w:t>
      </w:r>
      <w:r>
        <w:rPr>
          <w:rtl/>
        </w:rPr>
        <w:tab/>
        <w:t>-</w:t>
      </w:r>
      <w:r>
        <w:rPr>
          <w:rtl/>
        </w:rPr>
        <w:tab/>
      </w:r>
      <w:r>
        <w:rPr>
          <w:rFonts w:hint="cs"/>
          <w:rtl/>
        </w:rPr>
        <w:t>נגד</w:t>
      </w:r>
    </w:p>
    <w:p w14:paraId="3C482E2D" w14:textId="77777777" w:rsidR="00000000" w:rsidRDefault="00CF0F56">
      <w:pPr>
        <w:pStyle w:val="a0"/>
        <w:tabs>
          <w:tab w:val="left" w:pos="2835"/>
        </w:tabs>
        <w:rPr>
          <w:rFonts w:hint="cs"/>
          <w:rtl/>
        </w:rPr>
      </w:pPr>
      <w:r>
        <w:rPr>
          <w:rtl/>
        </w:rPr>
        <w:t>אורי יהודה אריאל</w:t>
      </w:r>
      <w:r>
        <w:rPr>
          <w:rtl/>
        </w:rPr>
        <w:tab/>
        <w:t>-</w:t>
      </w:r>
      <w:r>
        <w:rPr>
          <w:rtl/>
        </w:rPr>
        <w:tab/>
      </w:r>
      <w:r>
        <w:rPr>
          <w:rFonts w:hint="cs"/>
          <w:rtl/>
        </w:rPr>
        <w:t>בעד</w:t>
      </w:r>
    </w:p>
    <w:p w14:paraId="38204FFC" w14:textId="77777777" w:rsidR="00000000" w:rsidRDefault="00CF0F56">
      <w:pPr>
        <w:pStyle w:val="a0"/>
        <w:tabs>
          <w:tab w:val="left" w:pos="2835"/>
        </w:tabs>
        <w:rPr>
          <w:rFonts w:hint="cs"/>
          <w:rtl/>
        </w:rPr>
      </w:pPr>
      <w:r>
        <w:rPr>
          <w:rtl/>
        </w:rPr>
        <w:t>זאב בוים</w:t>
      </w:r>
      <w:r>
        <w:rPr>
          <w:rtl/>
        </w:rPr>
        <w:tab/>
        <w:t>-</w:t>
      </w:r>
      <w:r>
        <w:rPr>
          <w:rtl/>
        </w:rPr>
        <w:tab/>
      </w:r>
      <w:r>
        <w:rPr>
          <w:rFonts w:hint="cs"/>
          <w:rtl/>
        </w:rPr>
        <w:t>אינו נוכח</w:t>
      </w:r>
    </w:p>
    <w:p w14:paraId="4AA95601" w14:textId="77777777" w:rsidR="00000000" w:rsidRDefault="00CF0F56">
      <w:pPr>
        <w:pStyle w:val="a0"/>
        <w:tabs>
          <w:tab w:val="left" w:pos="2835"/>
        </w:tabs>
        <w:rPr>
          <w:rFonts w:hint="cs"/>
          <w:rtl/>
        </w:rPr>
      </w:pPr>
      <w:r>
        <w:rPr>
          <w:rtl/>
        </w:rPr>
        <w:t>נעמי בלומנטל</w:t>
      </w:r>
      <w:r>
        <w:rPr>
          <w:rtl/>
        </w:rPr>
        <w:tab/>
        <w:t>-</w:t>
      </w:r>
      <w:r>
        <w:rPr>
          <w:rtl/>
        </w:rPr>
        <w:tab/>
      </w:r>
      <w:r>
        <w:rPr>
          <w:rFonts w:hint="cs"/>
          <w:rtl/>
        </w:rPr>
        <w:t>נגד</w:t>
      </w:r>
    </w:p>
    <w:p w14:paraId="5D554DF0" w14:textId="77777777" w:rsidR="00000000" w:rsidRDefault="00CF0F56">
      <w:pPr>
        <w:pStyle w:val="a0"/>
        <w:tabs>
          <w:tab w:val="left" w:pos="2835"/>
        </w:tabs>
        <w:rPr>
          <w:rFonts w:hint="cs"/>
          <w:rtl/>
        </w:rPr>
      </w:pPr>
      <w:r>
        <w:rPr>
          <w:rtl/>
        </w:rPr>
        <w:t>אלי בן-מ</w:t>
      </w:r>
      <w:r>
        <w:rPr>
          <w:rtl/>
        </w:rPr>
        <w:t>נחם</w:t>
      </w:r>
      <w:r>
        <w:rPr>
          <w:rtl/>
        </w:rPr>
        <w:tab/>
        <w:t>-</w:t>
      </w:r>
      <w:r>
        <w:rPr>
          <w:rtl/>
        </w:rPr>
        <w:tab/>
      </w:r>
      <w:r>
        <w:rPr>
          <w:rFonts w:hint="cs"/>
          <w:rtl/>
        </w:rPr>
        <w:t>בעד</w:t>
      </w:r>
    </w:p>
    <w:p w14:paraId="2C9BC768" w14:textId="77777777" w:rsidR="00000000" w:rsidRDefault="00CF0F56">
      <w:pPr>
        <w:pStyle w:val="a0"/>
        <w:tabs>
          <w:tab w:val="left" w:pos="2835"/>
        </w:tabs>
        <w:rPr>
          <w:rFonts w:hint="cs"/>
          <w:rtl/>
        </w:rPr>
      </w:pPr>
      <w:r>
        <w:rPr>
          <w:rtl/>
        </w:rPr>
        <w:t>בנימין בן-אליעזר</w:t>
      </w:r>
      <w:r>
        <w:rPr>
          <w:rtl/>
        </w:rPr>
        <w:tab/>
        <w:t>-</w:t>
      </w:r>
      <w:r>
        <w:rPr>
          <w:rtl/>
        </w:rPr>
        <w:tab/>
      </w:r>
      <w:r>
        <w:rPr>
          <w:rFonts w:hint="cs"/>
          <w:rtl/>
        </w:rPr>
        <w:t>אינו נוכח</w:t>
      </w:r>
    </w:p>
    <w:p w14:paraId="6F3DA4BD" w14:textId="77777777" w:rsidR="00000000" w:rsidRDefault="00CF0F56">
      <w:pPr>
        <w:pStyle w:val="a0"/>
        <w:tabs>
          <w:tab w:val="left" w:pos="2835"/>
        </w:tabs>
        <w:rPr>
          <w:rFonts w:hint="cs"/>
          <w:rtl/>
        </w:rPr>
      </w:pPr>
      <w:r>
        <w:rPr>
          <w:rtl/>
        </w:rPr>
        <w:t>שלמה בניזרי</w:t>
      </w:r>
      <w:r>
        <w:rPr>
          <w:rtl/>
        </w:rPr>
        <w:tab/>
        <w:t>-</w:t>
      </w:r>
      <w:r>
        <w:rPr>
          <w:rtl/>
        </w:rPr>
        <w:tab/>
      </w:r>
      <w:r>
        <w:rPr>
          <w:rFonts w:hint="cs"/>
          <w:rtl/>
        </w:rPr>
        <w:t>אינו נוכח</w:t>
      </w:r>
    </w:p>
    <w:p w14:paraId="2AE5DD33" w14:textId="77777777" w:rsidR="00000000" w:rsidRDefault="00CF0F56">
      <w:pPr>
        <w:pStyle w:val="a0"/>
        <w:tabs>
          <w:tab w:val="left" w:pos="2835"/>
        </w:tabs>
        <w:rPr>
          <w:rFonts w:hint="cs"/>
          <w:rtl/>
        </w:rPr>
      </w:pPr>
      <w:r>
        <w:rPr>
          <w:rtl/>
        </w:rPr>
        <w:t>דניאל  בנלולו</w:t>
      </w:r>
      <w:r>
        <w:rPr>
          <w:rtl/>
        </w:rPr>
        <w:tab/>
        <w:t>-</w:t>
      </w:r>
      <w:r>
        <w:rPr>
          <w:rtl/>
        </w:rPr>
        <w:tab/>
      </w:r>
      <w:r>
        <w:rPr>
          <w:rFonts w:hint="cs"/>
          <w:rtl/>
        </w:rPr>
        <w:t>נגד</w:t>
      </w:r>
    </w:p>
    <w:p w14:paraId="4F63AECA" w14:textId="77777777" w:rsidR="00000000" w:rsidRDefault="00CF0F56">
      <w:pPr>
        <w:pStyle w:val="a0"/>
        <w:tabs>
          <w:tab w:val="left" w:pos="2835"/>
        </w:tabs>
        <w:rPr>
          <w:rFonts w:hint="cs"/>
          <w:rtl/>
        </w:rPr>
      </w:pPr>
      <w:r>
        <w:rPr>
          <w:rtl/>
        </w:rPr>
        <w:t>רוני בר-און</w:t>
      </w:r>
      <w:r>
        <w:rPr>
          <w:rtl/>
        </w:rPr>
        <w:tab/>
        <w:t>-</w:t>
      </w:r>
      <w:r>
        <w:rPr>
          <w:rtl/>
        </w:rPr>
        <w:tab/>
      </w:r>
      <w:r>
        <w:rPr>
          <w:rFonts w:hint="cs"/>
          <w:rtl/>
        </w:rPr>
        <w:t>נגד</w:t>
      </w:r>
    </w:p>
    <w:p w14:paraId="3E355D3D" w14:textId="77777777" w:rsidR="00000000" w:rsidRDefault="00CF0F56">
      <w:pPr>
        <w:pStyle w:val="a0"/>
        <w:tabs>
          <w:tab w:val="left" w:pos="2835"/>
        </w:tabs>
        <w:rPr>
          <w:rFonts w:hint="cs"/>
          <w:rtl/>
        </w:rPr>
      </w:pPr>
      <w:r>
        <w:rPr>
          <w:rtl/>
        </w:rPr>
        <w:t>רומן ברונפמן</w:t>
      </w:r>
      <w:r>
        <w:rPr>
          <w:rtl/>
        </w:rPr>
        <w:tab/>
        <w:t>-</w:t>
      </w:r>
      <w:r>
        <w:rPr>
          <w:rtl/>
        </w:rPr>
        <w:tab/>
      </w:r>
      <w:r>
        <w:rPr>
          <w:rFonts w:hint="cs"/>
          <w:rtl/>
        </w:rPr>
        <w:t>בעד</w:t>
      </w:r>
    </w:p>
    <w:p w14:paraId="2046CF8B" w14:textId="77777777" w:rsidR="00000000" w:rsidRDefault="00CF0F56">
      <w:pPr>
        <w:pStyle w:val="a0"/>
        <w:tabs>
          <w:tab w:val="left" w:pos="2835"/>
        </w:tabs>
        <w:rPr>
          <w:rFonts w:hint="cs"/>
          <w:rtl/>
        </w:rPr>
      </w:pPr>
      <w:r>
        <w:rPr>
          <w:rtl/>
        </w:rPr>
        <w:t>רוני בריזון</w:t>
      </w:r>
      <w:r>
        <w:rPr>
          <w:rtl/>
        </w:rPr>
        <w:tab/>
        <w:t>-</w:t>
      </w:r>
      <w:r>
        <w:rPr>
          <w:rtl/>
        </w:rPr>
        <w:tab/>
      </w:r>
      <w:r>
        <w:rPr>
          <w:rFonts w:hint="cs"/>
          <w:rtl/>
        </w:rPr>
        <w:t>נגד</w:t>
      </w:r>
    </w:p>
    <w:p w14:paraId="5794CDED" w14:textId="77777777" w:rsidR="00000000" w:rsidRDefault="00CF0F56">
      <w:pPr>
        <w:pStyle w:val="a0"/>
        <w:tabs>
          <w:tab w:val="left" w:pos="2835"/>
        </w:tabs>
        <w:rPr>
          <w:rFonts w:hint="cs"/>
          <w:rtl/>
        </w:rPr>
      </w:pPr>
      <w:r>
        <w:rPr>
          <w:rtl/>
        </w:rPr>
        <w:t>ויקטור בריילובסקי</w:t>
      </w:r>
      <w:r>
        <w:rPr>
          <w:rtl/>
        </w:rPr>
        <w:tab/>
        <w:t>-</w:t>
      </w:r>
      <w:r>
        <w:rPr>
          <w:rtl/>
        </w:rPr>
        <w:tab/>
      </w:r>
      <w:r>
        <w:rPr>
          <w:rFonts w:hint="cs"/>
          <w:rtl/>
        </w:rPr>
        <w:t>נגד</w:t>
      </w:r>
    </w:p>
    <w:p w14:paraId="02ACF36A" w14:textId="77777777" w:rsidR="00000000" w:rsidRDefault="00CF0F56">
      <w:pPr>
        <w:pStyle w:val="a0"/>
        <w:tabs>
          <w:tab w:val="left" w:pos="2835"/>
        </w:tabs>
        <w:rPr>
          <w:rFonts w:hint="cs"/>
          <w:rtl/>
        </w:rPr>
      </w:pPr>
      <w:r>
        <w:rPr>
          <w:rtl/>
        </w:rPr>
        <w:t>מוחמד ברכה</w:t>
      </w:r>
      <w:r>
        <w:rPr>
          <w:rtl/>
        </w:rPr>
        <w:tab/>
        <w:t>-</w:t>
      </w:r>
      <w:r>
        <w:rPr>
          <w:rtl/>
        </w:rPr>
        <w:tab/>
      </w:r>
      <w:r>
        <w:rPr>
          <w:rFonts w:hint="cs"/>
          <w:rtl/>
        </w:rPr>
        <w:t>בעד</w:t>
      </w:r>
    </w:p>
    <w:p w14:paraId="4002D5B7" w14:textId="77777777" w:rsidR="00000000" w:rsidRDefault="00CF0F56">
      <w:pPr>
        <w:pStyle w:val="a0"/>
        <w:tabs>
          <w:tab w:val="left" w:pos="2835"/>
        </w:tabs>
        <w:rPr>
          <w:rFonts w:hint="cs"/>
          <w:rtl/>
        </w:rPr>
      </w:pPr>
      <w:r>
        <w:rPr>
          <w:rtl/>
        </w:rPr>
        <w:t>עזמי בשארה</w:t>
      </w:r>
      <w:r>
        <w:rPr>
          <w:rtl/>
        </w:rPr>
        <w:tab/>
        <w:t>-</w:t>
      </w:r>
      <w:r>
        <w:rPr>
          <w:rtl/>
        </w:rPr>
        <w:tab/>
      </w:r>
      <w:r>
        <w:rPr>
          <w:rFonts w:hint="cs"/>
          <w:rtl/>
        </w:rPr>
        <w:t>בעד</w:t>
      </w:r>
    </w:p>
    <w:p w14:paraId="47CDADC4" w14:textId="77777777" w:rsidR="00000000" w:rsidRDefault="00CF0F56">
      <w:pPr>
        <w:pStyle w:val="a0"/>
        <w:tabs>
          <w:tab w:val="left" w:pos="2835"/>
        </w:tabs>
        <w:rPr>
          <w:rFonts w:hint="cs"/>
          <w:rtl/>
        </w:rPr>
      </w:pPr>
      <w:r>
        <w:rPr>
          <w:rtl/>
        </w:rPr>
        <w:t>ענבל גבריאלי</w:t>
      </w:r>
      <w:r>
        <w:rPr>
          <w:rtl/>
        </w:rPr>
        <w:tab/>
        <w:t>-</w:t>
      </w:r>
      <w:r>
        <w:rPr>
          <w:rtl/>
        </w:rPr>
        <w:tab/>
      </w:r>
      <w:r>
        <w:rPr>
          <w:rFonts w:hint="cs"/>
          <w:rtl/>
        </w:rPr>
        <w:t>נגד</w:t>
      </w:r>
    </w:p>
    <w:p w14:paraId="38901258" w14:textId="77777777" w:rsidR="00000000" w:rsidRDefault="00CF0F56">
      <w:pPr>
        <w:pStyle w:val="a0"/>
        <w:tabs>
          <w:tab w:val="left" w:pos="2835"/>
        </w:tabs>
        <w:rPr>
          <w:rFonts w:hint="cs"/>
          <w:rtl/>
        </w:rPr>
      </w:pPr>
      <w:r>
        <w:rPr>
          <w:rtl/>
        </w:rPr>
        <w:t>מיכאל גורלובסקי</w:t>
      </w:r>
      <w:r>
        <w:rPr>
          <w:rtl/>
        </w:rPr>
        <w:tab/>
        <w:t>-</w:t>
      </w:r>
      <w:r>
        <w:rPr>
          <w:rtl/>
        </w:rPr>
        <w:tab/>
      </w:r>
      <w:r>
        <w:rPr>
          <w:rFonts w:hint="cs"/>
          <w:rtl/>
        </w:rPr>
        <w:t>נגד</w:t>
      </w:r>
    </w:p>
    <w:p w14:paraId="0A1C8127" w14:textId="77777777" w:rsidR="00000000" w:rsidRDefault="00CF0F56">
      <w:pPr>
        <w:pStyle w:val="a0"/>
        <w:tabs>
          <w:tab w:val="left" w:pos="2835"/>
        </w:tabs>
        <w:rPr>
          <w:rFonts w:hint="cs"/>
          <w:rtl/>
        </w:rPr>
      </w:pPr>
      <w:r>
        <w:rPr>
          <w:rtl/>
        </w:rPr>
        <w:t>זהבה גלאון</w:t>
      </w:r>
      <w:r>
        <w:rPr>
          <w:rtl/>
        </w:rPr>
        <w:tab/>
        <w:t>-</w:t>
      </w:r>
      <w:r>
        <w:rPr>
          <w:rtl/>
        </w:rPr>
        <w:tab/>
      </w:r>
      <w:r>
        <w:rPr>
          <w:rFonts w:hint="cs"/>
          <w:rtl/>
        </w:rPr>
        <w:t>אינה נ</w:t>
      </w:r>
      <w:r>
        <w:rPr>
          <w:rFonts w:hint="cs"/>
          <w:rtl/>
        </w:rPr>
        <w:t>וכחת</w:t>
      </w:r>
    </w:p>
    <w:p w14:paraId="02937E14" w14:textId="77777777" w:rsidR="00000000" w:rsidRDefault="00CF0F56">
      <w:pPr>
        <w:pStyle w:val="a0"/>
        <w:tabs>
          <w:tab w:val="left" w:pos="2835"/>
        </w:tabs>
        <w:rPr>
          <w:rFonts w:hint="cs"/>
          <w:rtl/>
        </w:rPr>
      </w:pPr>
      <w:r>
        <w:rPr>
          <w:rtl/>
        </w:rPr>
        <w:t>גילה גמליאל</w:t>
      </w:r>
      <w:r>
        <w:rPr>
          <w:rtl/>
        </w:rPr>
        <w:tab/>
        <w:t>-</w:t>
      </w:r>
      <w:r>
        <w:rPr>
          <w:rtl/>
        </w:rPr>
        <w:tab/>
      </w:r>
      <w:r>
        <w:rPr>
          <w:rFonts w:hint="cs"/>
          <w:rtl/>
        </w:rPr>
        <w:t>אינה נוכחת</w:t>
      </w:r>
    </w:p>
    <w:p w14:paraId="6F586EA0" w14:textId="77777777" w:rsidR="00000000" w:rsidRDefault="00CF0F56">
      <w:pPr>
        <w:pStyle w:val="a0"/>
        <w:tabs>
          <w:tab w:val="left" w:pos="2835"/>
        </w:tabs>
        <w:rPr>
          <w:rFonts w:hint="cs"/>
          <w:rtl/>
        </w:rPr>
      </w:pPr>
      <w:r>
        <w:rPr>
          <w:rtl/>
        </w:rPr>
        <w:t>משה גפני</w:t>
      </w:r>
      <w:r>
        <w:rPr>
          <w:rtl/>
        </w:rPr>
        <w:tab/>
        <w:t>-</w:t>
      </w:r>
      <w:r>
        <w:rPr>
          <w:rtl/>
        </w:rPr>
        <w:tab/>
      </w:r>
      <w:r>
        <w:rPr>
          <w:rFonts w:hint="cs"/>
          <w:rtl/>
        </w:rPr>
        <w:t>בעד</w:t>
      </w:r>
    </w:p>
    <w:p w14:paraId="2E98D428" w14:textId="77777777" w:rsidR="00000000" w:rsidRDefault="00CF0F56">
      <w:pPr>
        <w:pStyle w:val="a0"/>
        <w:tabs>
          <w:tab w:val="left" w:pos="2835"/>
        </w:tabs>
        <w:rPr>
          <w:rFonts w:hint="cs"/>
          <w:rtl/>
        </w:rPr>
      </w:pPr>
      <w:r>
        <w:rPr>
          <w:rtl/>
        </w:rPr>
        <w:t>עבד-אלמאלכ דהאמשה</w:t>
      </w:r>
      <w:r>
        <w:rPr>
          <w:rtl/>
        </w:rPr>
        <w:tab/>
        <w:t>-</w:t>
      </w:r>
      <w:r>
        <w:rPr>
          <w:rtl/>
        </w:rPr>
        <w:tab/>
      </w:r>
      <w:r>
        <w:rPr>
          <w:rFonts w:hint="cs"/>
          <w:rtl/>
        </w:rPr>
        <w:t>בעד</w:t>
      </w:r>
    </w:p>
    <w:p w14:paraId="380FDFD1" w14:textId="77777777" w:rsidR="00000000" w:rsidRDefault="00CF0F56">
      <w:pPr>
        <w:pStyle w:val="a0"/>
        <w:tabs>
          <w:tab w:val="left" w:pos="2835"/>
        </w:tabs>
        <w:rPr>
          <w:rFonts w:hint="cs"/>
          <w:rtl/>
        </w:rPr>
      </w:pPr>
      <w:r>
        <w:rPr>
          <w:rtl/>
        </w:rPr>
        <w:t>נסים דהן</w:t>
      </w:r>
      <w:r>
        <w:rPr>
          <w:rtl/>
        </w:rPr>
        <w:tab/>
        <w:t>-</w:t>
      </w:r>
      <w:r>
        <w:rPr>
          <w:rtl/>
        </w:rPr>
        <w:tab/>
      </w:r>
      <w:r>
        <w:rPr>
          <w:rFonts w:hint="cs"/>
          <w:rtl/>
        </w:rPr>
        <w:t>אינו משתתף בהצבעה</w:t>
      </w:r>
    </w:p>
    <w:p w14:paraId="540A343C" w14:textId="77777777" w:rsidR="00000000" w:rsidRDefault="00CF0F56">
      <w:pPr>
        <w:pStyle w:val="a0"/>
        <w:tabs>
          <w:tab w:val="left" w:pos="2835"/>
        </w:tabs>
        <w:rPr>
          <w:rFonts w:hint="cs"/>
          <w:rtl/>
        </w:rPr>
      </w:pPr>
      <w:r>
        <w:rPr>
          <w:rtl/>
        </w:rPr>
        <w:t>חמי דורון</w:t>
      </w:r>
      <w:r>
        <w:rPr>
          <w:rtl/>
        </w:rPr>
        <w:tab/>
        <w:t>-</w:t>
      </w:r>
      <w:r>
        <w:rPr>
          <w:rtl/>
        </w:rPr>
        <w:tab/>
      </w:r>
      <w:r>
        <w:rPr>
          <w:rFonts w:hint="cs"/>
          <w:rtl/>
        </w:rPr>
        <w:t>נגד</w:t>
      </w:r>
    </w:p>
    <w:p w14:paraId="2682BD70" w14:textId="77777777" w:rsidR="00000000" w:rsidRDefault="00CF0F56">
      <w:pPr>
        <w:pStyle w:val="a0"/>
        <w:tabs>
          <w:tab w:val="left" w:pos="2835"/>
        </w:tabs>
        <w:rPr>
          <w:rFonts w:hint="cs"/>
          <w:rtl/>
        </w:rPr>
      </w:pPr>
      <w:r>
        <w:rPr>
          <w:rtl/>
        </w:rPr>
        <w:t>אברהם הירשזון</w:t>
      </w:r>
      <w:r>
        <w:rPr>
          <w:rtl/>
        </w:rPr>
        <w:tab/>
        <w:t>-</w:t>
      </w:r>
      <w:r>
        <w:rPr>
          <w:rtl/>
        </w:rPr>
        <w:tab/>
      </w:r>
      <w:r>
        <w:rPr>
          <w:rFonts w:hint="cs"/>
          <w:rtl/>
        </w:rPr>
        <w:t>נגד</w:t>
      </w:r>
    </w:p>
    <w:p w14:paraId="00AA2AC9" w14:textId="77777777" w:rsidR="00000000" w:rsidRDefault="00CF0F56">
      <w:pPr>
        <w:pStyle w:val="a0"/>
        <w:tabs>
          <w:tab w:val="left" w:pos="2835"/>
        </w:tabs>
        <w:rPr>
          <w:rFonts w:hint="cs"/>
          <w:rtl/>
        </w:rPr>
      </w:pPr>
      <w:r>
        <w:rPr>
          <w:rtl/>
        </w:rPr>
        <w:t>צחי הנגבי</w:t>
      </w:r>
      <w:r>
        <w:rPr>
          <w:rtl/>
        </w:rPr>
        <w:tab/>
        <w:t>-</w:t>
      </w:r>
      <w:r>
        <w:rPr>
          <w:rtl/>
        </w:rPr>
        <w:tab/>
      </w:r>
      <w:r>
        <w:rPr>
          <w:rFonts w:hint="cs"/>
          <w:rtl/>
        </w:rPr>
        <w:t>אינו נוכח</w:t>
      </w:r>
    </w:p>
    <w:p w14:paraId="1B38243C" w14:textId="77777777" w:rsidR="00000000" w:rsidRDefault="00CF0F56">
      <w:pPr>
        <w:pStyle w:val="a0"/>
        <w:tabs>
          <w:tab w:val="left" w:pos="2835"/>
        </w:tabs>
        <w:rPr>
          <w:rFonts w:hint="cs"/>
          <w:rtl/>
        </w:rPr>
      </w:pPr>
      <w:r>
        <w:rPr>
          <w:rtl/>
        </w:rPr>
        <w:t>צבי הנדל</w:t>
      </w:r>
      <w:r>
        <w:rPr>
          <w:rtl/>
        </w:rPr>
        <w:tab/>
        <w:t>-</w:t>
      </w:r>
      <w:r>
        <w:rPr>
          <w:rtl/>
        </w:rPr>
        <w:tab/>
      </w:r>
      <w:r>
        <w:rPr>
          <w:rFonts w:hint="cs"/>
          <w:rtl/>
        </w:rPr>
        <w:t>בעד</w:t>
      </w:r>
    </w:p>
    <w:p w14:paraId="53D2C2A7" w14:textId="77777777" w:rsidR="00000000" w:rsidRDefault="00CF0F56">
      <w:pPr>
        <w:pStyle w:val="a0"/>
        <w:tabs>
          <w:tab w:val="left" w:pos="2835"/>
        </w:tabs>
        <w:rPr>
          <w:rFonts w:hint="cs"/>
          <w:rtl/>
        </w:rPr>
      </w:pPr>
      <w:r>
        <w:rPr>
          <w:rtl/>
        </w:rPr>
        <w:t>יצחק הרצוג</w:t>
      </w:r>
      <w:r>
        <w:rPr>
          <w:rtl/>
        </w:rPr>
        <w:tab/>
        <w:t>-</w:t>
      </w:r>
      <w:r>
        <w:rPr>
          <w:rtl/>
        </w:rPr>
        <w:tab/>
      </w:r>
      <w:r>
        <w:rPr>
          <w:rFonts w:hint="cs"/>
          <w:rtl/>
        </w:rPr>
        <w:t>בעד</w:t>
      </w:r>
    </w:p>
    <w:p w14:paraId="57825021" w14:textId="77777777" w:rsidR="00000000" w:rsidRDefault="00CF0F56">
      <w:pPr>
        <w:pStyle w:val="a0"/>
        <w:tabs>
          <w:tab w:val="left" w:pos="2835"/>
        </w:tabs>
        <w:rPr>
          <w:rFonts w:hint="cs"/>
          <w:rtl/>
        </w:rPr>
      </w:pPr>
      <w:r>
        <w:rPr>
          <w:rtl/>
        </w:rPr>
        <w:t>מגלי והבה</w:t>
      </w:r>
      <w:r>
        <w:rPr>
          <w:rtl/>
        </w:rPr>
        <w:tab/>
        <w:t>-</w:t>
      </w:r>
      <w:r>
        <w:rPr>
          <w:rtl/>
        </w:rPr>
        <w:tab/>
      </w:r>
      <w:r>
        <w:rPr>
          <w:rFonts w:hint="cs"/>
          <w:rtl/>
        </w:rPr>
        <w:t>נגד</w:t>
      </w:r>
    </w:p>
    <w:p w14:paraId="3D48E0D9" w14:textId="77777777" w:rsidR="00000000" w:rsidRDefault="00CF0F56">
      <w:pPr>
        <w:pStyle w:val="a0"/>
        <w:tabs>
          <w:tab w:val="left" w:pos="2835"/>
        </w:tabs>
        <w:rPr>
          <w:rFonts w:hint="cs"/>
          <w:rtl/>
        </w:rPr>
      </w:pPr>
      <w:r>
        <w:rPr>
          <w:rtl/>
        </w:rPr>
        <w:t>אבשלום וילן</w:t>
      </w:r>
      <w:r>
        <w:rPr>
          <w:rtl/>
        </w:rPr>
        <w:tab/>
        <w:t>-</w:t>
      </w:r>
      <w:r>
        <w:rPr>
          <w:rtl/>
        </w:rPr>
        <w:tab/>
      </w:r>
      <w:r>
        <w:rPr>
          <w:rFonts w:hint="cs"/>
          <w:rtl/>
        </w:rPr>
        <w:t>אינו נוכח</w:t>
      </w:r>
    </w:p>
    <w:p w14:paraId="2FE6BD06" w14:textId="77777777" w:rsidR="00000000" w:rsidRDefault="00CF0F56">
      <w:pPr>
        <w:pStyle w:val="a0"/>
        <w:tabs>
          <w:tab w:val="left" w:pos="2835"/>
        </w:tabs>
        <w:rPr>
          <w:rFonts w:hint="cs"/>
          <w:rtl/>
        </w:rPr>
      </w:pPr>
      <w:r>
        <w:rPr>
          <w:rtl/>
        </w:rPr>
        <w:t>מתן וילנאי</w:t>
      </w:r>
      <w:r>
        <w:rPr>
          <w:rtl/>
        </w:rPr>
        <w:tab/>
        <w:t>-</w:t>
      </w:r>
      <w:r>
        <w:rPr>
          <w:rtl/>
        </w:rPr>
        <w:tab/>
      </w:r>
      <w:r>
        <w:rPr>
          <w:rFonts w:hint="cs"/>
          <w:rtl/>
        </w:rPr>
        <w:t>בעד</w:t>
      </w:r>
    </w:p>
    <w:p w14:paraId="41EE6100" w14:textId="77777777" w:rsidR="00000000" w:rsidRDefault="00CF0F56">
      <w:pPr>
        <w:pStyle w:val="a0"/>
        <w:tabs>
          <w:tab w:val="left" w:pos="2835"/>
        </w:tabs>
        <w:rPr>
          <w:rFonts w:hint="cs"/>
          <w:rtl/>
        </w:rPr>
      </w:pPr>
      <w:r>
        <w:rPr>
          <w:rtl/>
        </w:rPr>
        <w:t>יצחק  וקנין</w:t>
      </w:r>
      <w:r>
        <w:rPr>
          <w:rtl/>
        </w:rPr>
        <w:tab/>
        <w:t>-</w:t>
      </w:r>
      <w:r>
        <w:rPr>
          <w:rtl/>
        </w:rPr>
        <w:tab/>
      </w:r>
      <w:r>
        <w:rPr>
          <w:rFonts w:hint="cs"/>
          <w:rtl/>
        </w:rPr>
        <w:t>אינו נוכח</w:t>
      </w:r>
    </w:p>
    <w:p w14:paraId="710C2453" w14:textId="77777777" w:rsidR="00000000" w:rsidRDefault="00CF0F56">
      <w:pPr>
        <w:pStyle w:val="a0"/>
        <w:tabs>
          <w:tab w:val="left" w:pos="2835"/>
        </w:tabs>
        <w:rPr>
          <w:rFonts w:hint="cs"/>
          <w:rtl/>
        </w:rPr>
      </w:pPr>
      <w:r>
        <w:rPr>
          <w:rtl/>
        </w:rPr>
        <w:t>נסים זאב</w:t>
      </w:r>
      <w:r>
        <w:rPr>
          <w:rtl/>
        </w:rPr>
        <w:tab/>
        <w:t>-</w:t>
      </w:r>
      <w:r>
        <w:rPr>
          <w:rtl/>
        </w:rPr>
        <w:tab/>
      </w:r>
      <w:r>
        <w:rPr>
          <w:rFonts w:hint="cs"/>
          <w:rtl/>
        </w:rPr>
        <w:t>בעד</w:t>
      </w:r>
    </w:p>
    <w:p w14:paraId="79DA707F" w14:textId="77777777" w:rsidR="00000000" w:rsidRDefault="00CF0F56">
      <w:pPr>
        <w:pStyle w:val="a0"/>
        <w:tabs>
          <w:tab w:val="left" w:pos="2835"/>
        </w:tabs>
        <w:rPr>
          <w:rFonts w:hint="cs"/>
          <w:rtl/>
        </w:rPr>
      </w:pPr>
      <w:r>
        <w:rPr>
          <w:rtl/>
        </w:rPr>
        <w:t>ג'מאל זחאלקה</w:t>
      </w:r>
      <w:r>
        <w:rPr>
          <w:rtl/>
        </w:rPr>
        <w:tab/>
        <w:t>-</w:t>
      </w:r>
      <w:r>
        <w:rPr>
          <w:rtl/>
        </w:rPr>
        <w:tab/>
      </w:r>
      <w:r>
        <w:rPr>
          <w:rFonts w:hint="cs"/>
          <w:rtl/>
        </w:rPr>
        <w:t>בעד</w:t>
      </w:r>
    </w:p>
    <w:p w14:paraId="4C1AAB27" w14:textId="77777777" w:rsidR="00000000" w:rsidRDefault="00CF0F56">
      <w:pPr>
        <w:pStyle w:val="a0"/>
        <w:tabs>
          <w:tab w:val="left" w:pos="2835"/>
        </w:tabs>
        <w:rPr>
          <w:rFonts w:hint="cs"/>
          <w:rtl/>
        </w:rPr>
      </w:pPr>
      <w:r>
        <w:rPr>
          <w:rtl/>
        </w:rPr>
        <w:t>אליעזר זנדברג</w:t>
      </w:r>
      <w:r>
        <w:rPr>
          <w:rtl/>
        </w:rPr>
        <w:tab/>
        <w:t>-</w:t>
      </w:r>
      <w:r>
        <w:rPr>
          <w:rtl/>
        </w:rPr>
        <w:tab/>
      </w:r>
      <w:r>
        <w:rPr>
          <w:rFonts w:hint="cs"/>
          <w:rtl/>
        </w:rPr>
        <w:t>נגד</w:t>
      </w:r>
    </w:p>
    <w:p w14:paraId="3624CA1D" w14:textId="77777777" w:rsidR="00000000" w:rsidRDefault="00CF0F56">
      <w:pPr>
        <w:pStyle w:val="a0"/>
        <w:tabs>
          <w:tab w:val="left" w:pos="2835"/>
        </w:tabs>
        <w:rPr>
          <w:rFonts w:hint="cs"/>
          <w:rtl/>
        </w:rPr>
      </w:pPr>
      <w:r>
        <w:rPr>
          <w:rtl/>
        </w:rPr>
        <w:t>יחיאל חזן</w:t>
      </w:r>
      <w:r>
        <w:rPr>
          <w:rtl/>
        </w:rPr>
        <w:tab/>
        <w:t>-</w:t>
      </w:r>
      <w:r>
        <w:rPr>
          <w:rtl/>
        </w:rPr>
        <w:tab/>
      </w:r>
      <w:r>
        <w:rPr>
          <w:rFonts w:hint="cs"/>
          <w:rtl/>
        </w:rPr>
        <w:t>אינו נוכח</w:t>
      </w:r>
    </w:p>
    <w:p w14:paraId="3C6A974C" w14:textId="77777777" w:rsidR="00000000" w:rsidRDefault="00CF0F56">
      <w:pPr>
        <w:pStyle w:val="a0"/>
        <w:tabs>
          <w:tab w:val="left" w:pos="2835"/>
        </w:tabs>
        <w:rPr>
          <w:rFonts w:hint="cs"/>
          <w:rtl/>
        </w:rPr>
      </w:pPr>
      <w:r>
        <w:rPr>
          <w:rtl/>
        </w:rPr>
        <w:t>רשף  חן</w:t>
      </w:r>
      <w:r>
        <w:rPr>
          <w:rtl/>
        </w:rPr>
        <w:tab/>
        <w:t>-</w:t>
      </w:r>
      <w:r>
        <w:rPr>
          <w:rtl/>
        </w:rPr>
        <w:tab/>
      </w:r>
      <w:r>
        <w:rPr>
          <w:rFonts w:hint="cs"/>
          <w:rtl/>
        </w:rPr>
        <w:t>נגד</w:t>
      </w:r>
    </w:p>
    <w:p w14:paraId="603B1380" w14:textId="77777777" w:rsidR="00000000" w:rsidRDefault="00CF0F56">
      <w:pPr>
        <w:pStyle w:val="a0"/>
        <w:tabs>
          <w:tab w:val="left" w:pos="2835"/>
        </w:tabs>
        <w:rPr>
          <w:rFonts w:hint="cs"/>
          <w:rtl/>
        </w:rPr>
      </w:pPr>
      <w:r>
        <w:rPr>
          <w:rtl/>
        </w:rPr>
        <w:t>ואסל טאהא</w:t>
      </w:r>
      <w:r>
        <w:rPr>
          <w:rtl/>
        </w:rPr>
        <w:tab/>
        <w:t>-</w:t>
      </w:r>
      <w:r>
        <w:rPr>
          <w:rtl/>
        </w:rPr>
        <w:tab/>
      </w:r>
      <w:r>
        <w:rPr>
          <w:rFonts w:hint="cs"/>
          <w:rtl/>
        </w:rPr>
        <w:t>בעד</w:t>
      </w:r>
    </w:p>
    <w:p w14:paraId="55680DFC" w14:textId="77777777" w:rsidR="00000000" w:rsidRDefault="00CF0F56">
      <w:pPr>
        <w:pStyle w:val="a0"/>
        <w:tabs>
          <w:tab w:val="left" w:pos="2835"/>
        </w:tabs>
        <w:rPr>
          <w:rFonts w:hint="cs"/>
          <w:rtl/>
        </w:rPr>
      </w:pPr>
      <w:r>
        <w:rPr>
          <w:rtl/>
        </w:rPr>
        <w:t>אחמד טיבי</w:t>
      </w:r>
      <w:r>
        <w:rPr>
          <w:rtl/>
        </w:rPr>
        <w:tab/>
        <w:t>-</w:t>
      </w:r>
      <w:r>
        <w:rPr>
          <w:rtl/>
        </w:rPr>
        <w:tab/>
      </w:r>
      <w:r>
        <w:rPr>
          <w:rFonts w:hint="cs"/>
          <w:rtl/>
        </w:rPr>
        <w:t>בעד</w:t>
      </w:r>
    </w:p>
    <w:p w14:paraId="13ED5963" w14:textId="77777777" w:rsidR="00000000" w:rsidRDefault="00CF0F56">
      <w:pPr>
        <w:pStyle w:val="a0"/>
        <w:tabs>
          <w:tab w:val="left" w:pos="2835"/>
        </w:tabs>
        <w:rPr>
          <w:rFonts w:hint="cs"/>
          <w:rtl/>
        </w:rPr>
      </w:pPr>
      <w:r>
        <w:rPr>
          <w:rtl/>
        </w:rPr>
        <w:t>דוד טל</w:t>
      </w:r>
      <w:r>
        <w:rPr>
          <w:rtl/>
        </w:rPr>
        <w:tab/>
        <w:t>-</w:t>
      </w:r>
      <w:r>
        <w:rPr>
          <w:rtl/>
        </w:rPr>
        <w:tab/>
      </w:r>
      <w:r>
        <w:rPr>
          <w:rFonts w:hint="cs"/>
          <w:rtl/>
        </w:rPr>
        <w:t>אינו נוכח</w:t>
      </w:r>
    </w:p>
    <w:p w14:paraId="138AE077" w14:textId="77777777" w:rsidR="00000000" w:rsidRDefault="00CF0F56">
      <w:pPr>
        <w:pStyle w:val="a0"/>
        <w:tabs>
          <w:tab w:val="left" w:pos="2835"/>
        </w:tabs>
        <w:rPr>
          <w:rFonts w:hint="cs"/>
          <w:rtl/>
        </w:rPr>
      </w:pPr>
      <w:r>
        <w:rPr>
          <w:rtl/>
        </w:rPr>
        <w:t>יגאל יאסינוב</w:t>
      </w:r>
      <w:r>
        <w:rPr>
          <w:rtl/>
        </w:rPr>
        <w:tab/>
        <w:t>-</w:t>
      </w:r>
      <w:r>
        <w:rPr>
          <w:rtl/>
        </w:rPr>
        <w:tab/>
      </w:r>
      <w:r>
        <w:rPr>
          <w:rFonts w:hint="cs"/>
          <w:rtl/>
        </w:rPr>
        <w:t>אינו נוכח</w:t>
      </w:r>
    </w:p>
    <w:p w14:paraId="51D2033B" w14:textId="77777777" w:rsidR="00000000" w:rsidRDefault="00CF0F56">
      <w:pPr>
        <w:pStyle w:val="a0"/>
        <w:tabs>
          <w:tab w:val="left" w:pos="2835"/>
        </w:tabs>
        <w:rPr>
          <w:rFonts w:hint="cs"/>
          <w:rtl/>
        </w:rPr>
      </w:pPr>
      <w:r>
        <w:rPr>
          <w:rtl/>
        </w:rPr>
        <w:t>שאול יהלום</w:t>
      </w:r>
      <w:r>
        <w:rPr>
          <w:rtl/>
        </w:rPr>
        <w:tab/>
        <w:t>-</w:t>
      </w:r>
      <w:r>
        <w:rPr>
          <w:rtl/>
        </w:rPr>
        <w:tab/>
      </w:r>
      <w:r>
        <w:rPr>
          <w:rFonts w:hint="cs"/>
          <w:rtl/>
        </w:rPr>
        <w:t>נגד</w:t>
      </w:r>
    </w:p>
    <w:p w14:paraId="00D2CBA6" w14:textId="77777777" w:rsidR="00000000" w:rsidRDefault="00CF0F56">
      <w:pPr>
        <w:pStyle w:val="a0"/>
        <w:tabs>
          <w:tab w:val="left" w:pos="2835"/>
        </w:tabs>
        <w:rPr>
          <w:rFonts w:hint="cs"/>
          <w:rtl/>
        </w:rPr>
      </w:pPr>
      <w:r>
        <w:rPr>
          <w:rtl/>
        </w:rPr>
        <w:t>אליהו ישי</w:t>
      </w:r>
      <w:r>
        <w:rPr>
          <w:rtl/>
        </w:rPr>
        <w:tab/>
        <w:t>-</w:t>
      </w:r>
      <w:r>
        <w:rPr>
          <w:rtl/>
        </w:rPr>
        <w:tab/>
      </w:r>
      <w:r>
        <w:rPr>
          <w:rFonts w:hint="cs"/>
          <w:rtl/>
        </w:rPr>
        <w:t>אינו נוכח</w:t>
      </w:r>
    </w:p>
    <w:p w14:paraId="31DB5148" w14:textId="77777777" w:rsidR="00000000" w:rsidRDefault="00CF0F56">
      <w:pPr>
        <w:pStyle w:val="a0"/>
        <w:tabs>
          <w:tab w:val="left" w:pos="2835"/>
        </w:tabs>
        <w:rPr>
          <w:rFonts w:hint="cs"/>
          <w:rtl/>
        </w:rPr>
      </w:pPr>
      <w:r>
        <w:rPr>
          <w:rtl/>
        </w:rPr>
        <w:t>אהוד יתום</w:t>
      </w:r>
      <w:r>
        <w:rPr>
          <w:rtl/>
        </w:rPr>
        <w:tab/>
        <w:t>-</w:t>
      </w:r>
      <w:r>
        <w:rPr>
          <w:rtl/>
        </w:rPr>
        <w:tab/>
      </w:r>
      <w:r>
        <w:rPr>
          <w:rFonts w:hint="cs"/>
          <w:rtl/>
        </w:rPr>
        <w:t>נגד</w:t>
      </w:r>
    </w:p>
    <w:p w14:paraId="45CA16EA" w14:textId="77777777" w:rsidR="00000000" w:rsidRDefault="00CF0F56">
      <w:pPr>
        <w:pStyle w:val="a0"/>
        <w:tabs>
          <w:tab w:val="left" w:pos="2835"/>
        </w:tabs>
        <w:rPr>
          <w:rFonts w:hint="cs"/>
          <w:rtl/>
        </w:rPr>
      </w:pPr>
      <w:r>
        <w:rPr>
          <w:rtl/>
        </w:rPr>
        <w:t>דני יתום</w:t>
      </w:r>
      <w:r>
        <w:rPr>
          <w:rtl/>
        </w:rPr>
        <w:tab/>
        <w:t>-</w:t>
      </w:r>
      <w:r>
        <w:rPr>
          <w:rtl/>
        </w:rPr>
        <w:tab/>
      </w:r>
      <w:r>
        <w:rPr>
          <w:rFonts w:hint="cs"/>
          <w:rtl/>
        </w:rPr>
        <w:t>בעד</w:t>
      </w:r>
    </w:p>
    <w:p w14:paraId="74DDF997" w14:textId="77777777" w:rsidR="00000000" w:rsidRDefault="00CF0F56">
      <w:pPr>
        <w:pStyle w:val="a0"/>
        <w:tabs>
          <w:tab w:val="left" w:pos="2835"/>
        </w:tabs>
        <w:rPr>
          <w:rFonts w:hint="cs"/>
          <w:rtl/>
        </w:rPr>
      </w:pPr>
      <w:r>
        <w:rPr>
          <w:rtl/>
        </w:rPr>
        <w:t>איתן כב</w:t>
      </w:r>
      <w:r>
        <w:rPr>
          <w:rtl/>
        </w:rPr>
        <w:t>ל</w:t>
      </w:r>
      <w:r>
        <w:rPr>
          <w:rtl/>
        </w:rPr>
        <w:tab/>
        <w:t>-</w:t>
      </w:r>
      <w:r>
        <w:rPr>
          <w:rtl/>
        </w:rPr>
        <w:tab/>
      </w:r>
      <w:r>
        <w:rPr>
          <w:rFonts w:hint="cs"/>
          <w:rtl/>
        </w:rPr>
        <w:t>בעד</w:t>
      </w:r>
    </w:p>
    <w:p w14:paraId="02BD11A4" w14:textId="77777777" w:rsidR="00000000" w:rsidRDefault="00CF0F56">
      <w:pPr>
        <w:pStyle w:val="a0"/>
        <w:tabs>
          <w:tab w:val="left" w:pos="2835"/>
        </w:tabs>
        <w:rPr>
          <w:rFonts w:hint="cs"/>
          <w:rtl/>
        </w:rPr>
      </w:pPr>
      <w:r>
        <w:rPr>
          <w:rtl/>
        </w:rPr>
        <w:t>אילנה כהן</w:t>
      </w:r>
      <w:r>
        <w:rPr>
          <w:rtl/>
        </w:rPr>
        <w:tab/>
        <w:t>-</w:t>
      </w:r>
      <w:r>
        <w:rPr>
          <w:rtl/>
        </w:rPr>
        <w:tab/>
      </w:r>
      <w:r>
        <w:rPr>
          <w:rFonts w:hint="cs"/>
          <w:rtl/>
        </w:rPr>
        <w:t>בעד</w:t>
      </w:r>
    </w:p>
    <w:p w14:paraId="2A5A76C1" w14:textId="77777777" w:rsidR="00000000" w:rsidRDefault="00CF0F56">
      <w:pPr>
        <w:pStyle w:val="a0"/>
        <w:tabs>
          <w:tab w:val="left" w:pos="2835"/>
        </w:tabs>
        <w:rPr>
          <w:rFonts w:hint="cs"/>
          <w:rtl/>
        </w:rPr>
      </w:pPr>
      <w:r>
        <w:rPr>
          <w:rtl/>
        </w:rPr>
        <w:t>אליעזר כהן</w:t>
      </w:r>
      <w:r>
        <w:rPr>
          <w:rtl/>
        </w:rPr>
        <w:tab/>
        <w:t>-</w:t>
      </w:r>
      <w:r>
        <w:rPr>
          <w:rtl/>
        </w:rPr>
        <w:tab/>
      </w:r>
      <w:r>
        <w:rPr>
          <w:rFonts w:hint="cs"/>
          <w:rtl/>
        </w:rPr>
        <w:t>בעד</w:t>
      </w:r>
    </w:p>
    <w:p w14:paraId="6B8A8A1A" w14:textId="77777777" w:rsidR="00000000" w:rsidRDefault="00CF0F56">
      <w:pPr>
        <w:pStyle w:val="a0"/>
        <w:tabs>
          <w:tab w:val="left" w:pos="2835"/>
        </w:tabs>
        <w:rPr>
          <w:rFonts w:hint="cs"/>
          <w:rtl/>
        </w:rPr>
      </w:pPr>
      <w:r>
        <w:rPr>
          <w:rtl/>
        </w:rPr>
        <w:t>אמנון כהן</w:t>
      </w:r>
      <w:r>
        <w:rPr>
          <w:rtl/>
        </w:rPr>
        <w:tab/>
        <w:t>-</w:t>
      </w:r>
      <w:r>
        <w:rPr>
          <w:rtl/>
        </w:rPr>
        <w:tab/>
      </w:r>
      <w:r>
        <w:rPr>
          <w:rFonts w:hint="cs"/>
          <w:rtl/>
        </w:rPr>
        <w:t>בעד</w:t>
      </w:r>
    </w:p>
    <w:p w14:paraId="3CE0FCEF" w14:textId="77777777" w:rsidR="00000000" w:rsidRDefault="00CF0F56">
      <w:pPr>
        <w:pStyle w:val="a0"/>
        <w:tabs>
          <w:tab w:val="left" w:pos="2835"/>
        </w:tabs>
        <w:rPr>
          <w:rFonts w:hint="cs"/>
          <w:rtl/>
        </w:rPr>
      </w:pPr>
      <w:r>
        <w:rPr>
          <w:rtl/>
        </w:rPr>
        <w:t>יצחק כהן</w:t>
      </w:r>
      <w:r>
        <w:rPr>
          <w:rtl/>
        </w:rPr>
        <w:tab/>
        <w:t>-</w:t>
      </w:r>
      <w:r>
        <w:rPr>
          <w:rtl/>
        </w:rPr>
        <w:tab/>
      </w:r>
      <w:r>
        <w:rPr>
          <w:rFonts w:hint="cs"/>
          <w:rtl/>
        </w:rPr>
        <w:t>אינו משתתף בהצבעה</w:t>
      </w:r>
    </w:p>
    <w:p w14:paraId="1E542F79" w14:textId="77777777" w:rsidR="00000000" w:rsidRDefault="00CF0F56">
      <w:pPr>
        <w:pStyle w:val="a0"/>
        <w:tabs>
          <w:tab w:val="left" w:pos="2835"/>
        </w:tabs>
        <w:rPr>
          <w:rFonts w:hint="cs"/>
          <w:rtl/>
        </w:rPr>
      </w:pPr>
      <w:r>
        <w:rPr>
          <w:rtl/>
        </w:rPr>
        <w:t>רן כהן</w:t>
      </w:r>
      <w:r>
        <w:rPr>
          <w:rtl/>
        </w:rPr>
        <w:tab/>
        <w:t>-</w:t>
      </w:r>
      <w:r>
        <w:rPr>
          <w:rtl/>
        </w:rPr>
        <w:tab/>
      </w:r>
      <w:r>
        <w:rPr>
          <w:rFonts w:hint="cs"/>
          <w:rtl/>
        </w:rPr>
        <w:t>בעד</w:t>
      </w:r>
    </w:p>
    <w:p w14:paraId="1EADF5D9" w14:textId="77777777" w:rsidR="00000000" w:rsidRDefault="00CF0F56">
      <w:pPr>
        <w:pStyle w:val="a0"/>
        <w:tabs>
          <w:tab w:val="left" w:pos="2835"/>
        </w:tabs>
        <w:rPr>
          <w:rFonts w:hint="cs"/>
          <w:rtl/>
        </w:rPr>
      </w:pPr>
      <w:r>
        <w:rPr>
          <w:rtl/>
        </w:rPr>
        <w:t>משה כחלון</w:t>
      </w:r>
      <w:r>
        <w:rPr>
          <w:rtl/>
        </w:rPr>
        <w:tab/>
        <w:t>-</w:t>
      </w:r>
      <w:r>
        <w:rPr>
          <w:rtl/>
        </w:rPr>
        <w:tab/>
      </w:r>
      <w:r>
        <w:rPr>
          <w:rFonts w:hint="cs"/>
          <w:rtl/>
        </w:rPr>
        <w:t>נגד</w:t>
      </w:r>
    </w:p>
    <w:p w14:paraId="12BD44DA" w14:textId="77777777" w:rsidR="00000000" w:rsidRDefault="00CF0F56">
      <w:pPr>
        <w:pStyle w:val="a0"/>
        <w:tabs>
          <w:tab w:val="left" w:pos="2835"/>
        </w:tabs>
        <w:rPr>
          <w:rFonts w:hint="cs"/>
          <w:rtl/>
        </w:rPr>
      </w:pPr>
      <w:r>
        <w:rPr>
          <w:rtl/>
        </w:rPr>
        <w:t>חיים כץ</w:t>
      </w:r>
      <w:r>
        <w:rPr>
          <w:rtl/>
        </w:rPr>
        <w:tab/>
        <w:t>-</w:t>
      </w:r>
      <w:r>
        <w:rPr>
          <w:rtl/>
        </w:rPr>
        <w:tab/>
      </w:r>
      <w:r>
        <w:rPr>
          <w:rFonts w:hint="cs"/>
          <w:rtl/>
        </w:rPr>
        <w:t>נגד</w:t>
      </w:r>
    </w:p>
    <w:p w14:paraId="02070975" w14:textId="77777777" w:rsidR="00000000" w:rsidRDefault="00CF0F56">
      <w:pPr>
        <w:pStyle w:val="a0"/>
        <w:tabs>
          <w:tab w:val="left" w:pos="2835"/>
        </w:tabs>
        <w:rPr>
          <w:rFonts w:hint="cs"/>
          <w:rtl/>
        </w:rPr>
      </w:pPr>
      <w:r>
        <w:rPr>
          <w:rtl/>
        </w:rPr>
        <w:t>ישראל כץ</w:t>
      </w:r>
      <w:r>
        <w:rPr>
          <w:rtl/>
        </w:rPr>
        <w:tab/>
        <w:t>-</w:t>
      </w:r>
      <w:r>
        <w:rPr>
          <w:rtl/>
        </w:rPr>
        <w:tab/>
      </w:r>
      <w:r>
        <w:rPr>
          <w:rFonts w:hint="cs"/>
          <w:rtl/>
        </w:rPr>
        <w:t>נגד</w:t>
      </w:r>
    </w:p>
    <w:p w14:paraId="63029210" w14:textId="77777777" w:rsidR="00000000" w:rsidRDefault="00CF0F56">
      <w:pPr>
        <w:pStyle w:val="a0"/>
        <w:tabs>
          <w:tab w:val="left" w:pos="2835"/>
        </w:tabs>
        <w:rPr>
          <w:rFonts w:hint="cs"/>
          <w:rtl/>
        </w:rPr>
      </w:pPr>
      <w:r>
        <w:rPr>
          <w:rtl/>
        </w:rPr>
        <w:t>אתי לבני</w:t>
      </w:r>
      <w:r>
        <w:rPr>
          <w:rtl/>
        </w:rPr>
        <w:tab/>
        <w:t>-</w:t>
      </w:r>
      <w:r>
        <w:rPr>
          <w:rtl/>
        </w:rPr>
        <w:tab/>
      </w:r>
      <w:r>
        <w:rPr>
          <w:rFonts w:hint="cs"/>
          <w:rtl/>
        </w:rPr>
        <w:t>אינה נוכחת</w:t>
      </w:r>
    </w:p>
    <w:p w14:paraId="74AA515E" w14:textId="77777777" w:rsidR="00000000" w:rsidRDefault="00CF0F56">
      <w:pPr>
        <w:pStyle w:val="a0"/>
        <w:tabs>
          <w:tab w:val="left" w:pos="2835"/>
        </w:tabs>
        <w:rPr>
          <w:rFonts w:hint="cs"/>
          <w:rtl/>
        </w:rPr>
      </w:pPr>
      <w:r>
        <w:rPr>
          <w:rtl/>
        </w:rPr>
        <w:t>ציפי לבני</w:t>
      </w:r>
      <w:r>
        <w:rPr>
          <w:rtl/>
        </w:rPr>
        <w:tab/>
        <w:t>-</w:t>
      </w:r>
      <w:r>
        <w:rPr>
          <w:rtl/>
        </w:rPr>
        <w:tab/>
      </w:r>
      <w:r>
        <w:rPr>
          <w:rFonts w:hint="cs"/>
          <w:rtl/>
        </w:rPr>
        <w:t>נגד</w:t>
      </w:r>
    </w:p>
    <w:p w14:paraId="45008706" w14:textId="77777777" w:rsidR="00000000" w:rsidRDefault="00CF0F56">
      <w:pPr>
        <w:pStyle w:val="a0"/>
        <w:tabs>
          <w:tab w:val="left" w:pos="2835"/>
        </w:tabs>
        <w:rPr>
          <w:rFonts w:hint="cs"/>
          <w:rtl/>
        </w:rPr>
      </w:pPr>
      <w:r>
        <w:rPr>
          <w:rtl/>
        </w:rPr>
        <w:t>לימור לבנת</w:t>
      </w:r>
      <w:r>
        <w:rPr>
          <w:rtl/>
        </w:rPr>
        <w:tab/>
        <w:t>-</w:t>
      </w:r>
      <w:r>
        <w:rPr>
          <w:rtl/>
        </w:rPr>
        <w:tab/>
      </w:r>
      <w:r>
        <w:rPr>
          <w:rFonts w:hint="cs"/>
          <w:rtl/>
        </w:rPr>
        <w:t>נגד</w:t>
      </w:r>
    </w:p>
    <w:p w14:paraId="4048BF08" w14:textId="77777777" w:rsidR="00000000" w:rsidRDefault="00CF0F56">
      <w:pPr>
        <w:pStyle w:val="a0"/>
        <w:tabs>
          <w:tab w:val="left" w:pos="2835"/>
        </w:tabs>
        <w:rPr>
          <w:rFonts w:hint="cs"/>
          <w:rtl/>
        </w:rPr>
      </w:pPr>
      <w:r>
        <w:rPr>
          <w:rtl/>
        </w:rPr>
        <w:t>דוד לוי</w:t>
      </w:r>
      <w:r>
        <w:rPr>
          <w:rtl/>
        </w:rPr>
        <w:tab/>
        <w:t>-</w:t>
      </w:r>
      <w:r>
        <w:rPr>
          <w:rtl/>
        </w:rPr>
        <w:tab/>
      </w:r>
      <w:r>
        <w:rPr>
          <w:rFonts w:hint="cs"/>
          <w:rtl/>
        </w:rPr>
        <w:t>אינו נוכח</w:t>
      </w:r>
    </w:p>
    <w:p w14:paraId="41D5652E" w14:textId="77777777" w:rsidR="00000000" w:rsidRDefault="00CF0F56">
      <w:pPr>
        <w:pStyle w:val="a0"/>
        <w:tabs>
          <w:tab w:val="left" w:pos="2835"/>
        </w:tabs>
        <w:rPr>
          <w:rFonts w:hint="cs"/>
          <w:rtl/>
        </w:rPr>
      </w:pPr>
      <w:r>
        <w:rPr>
          <w:rtl/>
        </w:rPr>
        <w:t>יצחק לוי</w:t>
      </w:r>
      <w:r>
        <w:rPr>
          <w:rtl/>
        </w:rPr>
        <w:tab/>
        <w:t>-</w:t>
      </w:r>
      <w:r>
        <w:rPr>
          <w:rtl/>
        </w:rPr>
        <w:tab/>
      </w:r>
      <w:r>
        <w:rPr>
          <w:rFonts w:hint="cs"/>
          <w:rtl/>
        </w:rPr>
        <w:t>נגד</w:t>
      </w:r>
    </w:p>
    <w:p w14:paraId="3297764B" w14:textId="77777777" w:rsidR="00000000" w:rsidRDefault="00CF0F56">
      <w:pPr>
        <w:pStyle w:val="a0"/>
        <w:tabs>
          <w:tab w:val="left" w:pos="2835"/>
        </w:tabs>
        <w:rPr>
          <w:rFonts w:hint="cs"/>
          <w:rtl/>
        </w:rPr>
      </w:pPr>
      <w:r>
        <w:rPr>
          <w:rtl/>
        </w:rPr>
        <w:t>אילן ליבוביץ</w:t>
      </w:r>
      <w:r>
        <w:rPr>
          <w:rtl/>
        </w:rPr>
        <w:tab/>
        <w:t>-</w:t>
      </w:r>
      <w:r>
        <w:rPr>
          <w:rtl/>
        </w:rPr>
        <w:tab/>
      </w:r>
      <w:r>
        <w:rPr>
          <w:rFonts w:hint="cs"/>
          <w:rtl/>
        </w:rPr>
        <w:t>נגד</w:t>
      </w:r>
    </w:p>
    <w:p w14:paraId="77A1FA41" w14:textId="77777777" w:rsidR="00000000" w:rsidRDefault="00CF0F56">
      <w:pPr>
        <w:pStyle w:val="a0"/>
        <w:tabs>
          <w:tab w:val="left" w:pos="2835"/>
        </w:tabs>
        <w:rPr>
          <w:rFonts w:hint="cs"/>
          <w:rtl/>
        </w:rPr>
      </w:pPr>
      <w:r>
        <w:rPr>
          <w:rtl/>
        </w:rPr>
        <w:t>יעק</w:t>
      </w:r>
      <w:r>
        <w:rPr>
          <w:rtl/>
        </w:rPr>
        <w:t>ב ליצמן</w:t>
      </w:r>
      <w:r>
        <w:rPr>
          <w:rtl/>
        </w:rPr>
        <w:tab/>
        <w:t>-</w:t>
      </w:r>
      <w:r>
        <w:rPr>
          <w:rtl/>
        </w:rPr>
        <w:tab/>
      </w:r>
      <w:r>
        <w:rPr>
          <w:rFonts w:hint="cs"/>
          <w:rtl/>
        </w:rPr>
        <w:t>אינו נוכח</w:t>
      </w:r>
    </w:p>
    <w:p w14:paraId="1C0A75BE" w14:textId="77777777" w:rsidR="00000000" w:rsidRDefault="00CF0F56">
      <w:pPr>
        <w:pStyle w:val="a0"/>
        <w:tabs>
          <w:tab w:val="left" w:pos="2835"/>
        </w:tabs>
        <w:rPr>
          <w:rFonts w:hint="cs"/>
          <w:rtl/>
        </w:rPr>
      </w:pPr>
      <w:r>
        <w:rPr>
          <w:rtl/>
        </w:rPr>
        <w:t>עוזי לנדאו</w:t>
      </w:r>
      <w:r>
        <w:rPr>
          <w:rtl/>
        </w:rPr>
        <w:tab/>
        <w:t>-</w:t>
      </w:r>
      <w:r>
        <w:rPr>
          <w:rtl/>
        </w:rPr>
        <w:tab/>
      </w:r>
      <w:r>
        <w:rPr>
          <w:rFonts w:hint="cs"/>
          <w:rtl/>
        </w:rPr>
        <w:t>נגד</w:t>
      </w:r>
    </w:p>
    <w:p w14:paraId="5853C3AD" w14:textId="77777777" w:rsidR="00000000" w:rsidRDefault="00CF0F56">
      <w:pPr>
        <w:pStyle w:val="a0"/>
        <w:tabs>
          <w:tab w:val="left" w:pos="2835"/>
        </w:tabs>
        <w:rPr>
          <w:rFonts w:hint="cs"/>
          <w:rtl/>
        </w:rPr>
      </w:pPr>
      <w:r>
        <w:rPr>
          <w:rtl/>
        </w:rPr>
        <w:t>יוסף לפיד</w:t>
      </w:r>
      <w:r>
        <w:rPr>
          <w:rtl/>
        </w:rPr>
        <w:tab/>
        <w:t>-</w:t>
      </w:r>
      <w:r>
        <w:rPr>
          <w:rtl/>
        </w:rPr>
        <w:tab/>
      </w:r>
      <w:r>
        <w:rPr>
          <w:rFonts w:hint="cs"/>
          <w:rtl/>
        </w:rPr>
        <w:t>נגד</w:t>
      </w:r>
    </w:p>
    <w:p w14:paraId="2086B2E5" w14:textId="77777777" w:rsidR="00000000" w:rsidRDefault="00CF0F56">
      <w:pPr>
        <w:pStyle w:val="a0"/>
        <w:tabs>
          <w:tab w:val="left" w:pos="2835"/>
        </w:tabs>
        <w:rPr>
          <w:rFonts w:hint="cs"/>
          <w:rtl/>
        </w:rPr>
      </w:pPr>
      <w:r>
        <w:rPr>
          <w:rtl/>
        </w:rPr>
        <w:t>גאלב מג</w:t>
      </w:r>
      <w:r>
        <w:rPr>
          <w:rFonts w:hint="cs"/>
          <w:rtl/>
        </w:rPr>
        <w:t>'</w:t>
      </w:r>
      <w:r>
        <w:rPr>
          <w:rtl/>
        </w:rPr>
        <w:t>אדלה</w:t>
      </w:r>
      <w:r>
        <w:rPr>
          <w:rtl/>
        </w:rPr>
        <w:tab/>
        <w:t>-</w:t>
      </w:r>
      <w:r>
        <w:rPr>
          <w:rtl/>
        </w:rPr>
        <w:tab/>
      </w:r>
      <w:r>
        <w:rPr>
          <w:rFonts w:hint="cs"/>
          <w:rtl/>
        </w:rPr>
        <w:t>בעד</w:t>
      </w:r>
    </w:p>
    <w:p w14:paraId="6A89B602" w14:textId="77777777" w:rsidR="00000000" w:rsidRDefault="00CF0F56">
      <w:pPr>
        <w:pStyle w:val="a0"/>
        <w:tabs>
          <w:tab w:val="left" w:pos="2835"/>
        </w:tabs>
        <w:rPr>
          <w:rFonts w:hint="cs"/>
          <w:rtl/>
        </w:rPr>
      </w:pPr>
      <w:r>
        <w:rPr>
          <w:rtl/>
        </w:rPr>
        <w:t>עסאם מח'ול</w:t>
      </w:r>
      <w:r>
        <w:rPr>
          <w:rtl/>
        </w:rPr>
        <w:tab/>
        <w:t>-</w:t>
      </w:r>
      <w:r>
        <w:rPr>
          <w:rtl/>
        </w:rPr>
        <w:tab/>
      </w:r>
      <w:r>
        <w:rPr>
          <w:rFonts w:hint="cs"/>
          <w:rtl/>
        </w:rPr>
        <w:t>בעד</w:t>
      </w:r>
    </w:p>
    <w:p w14:paraId="40185B1F" w14:textId="77777777" w:rsidR="00000000" w:rsidRDefault="00CF0F56">
      <w:pPr>
        <w:pStyle w:val="a0"/>
        <w:tabs>
          <w:tab w:val="left" w:pos="2835"/>
        </w:tabs>
        <w:rPr>
          <w:rFonts w:hint="cs"/>
          <w:rtl/>
        </w:rPr>
      </w:pPr>
      <w:r>
        <w:rPr>
          <w:rtl/>
        </w:rPr>
        <w:t>מיכאל מלכיאור</w:t>
      </w:r>
      <w:r>
        <w:rPr>
          <w:rtl/>
        </w:rPr>
        <w:tab/>
        <w:t>-</w:t>
      </w:r>
      <w:r>
        <w:rPr>
          <w:rtl/>
        </w:rPr>
        <w:tab/>
      </w:r>
      <w:r>
        <w:rPr>
          <w:rFonts w:hint="cs"/>
          <w:rtl/>
        </w:rPr>
        <w:t>בעד</w:t>
      </w:r>
    </w:p>
    <w:p w14:paraId="016C796D" w14:textId="77777777" w:rsidR="00000000" w:rsidRDefault="00CF0F56">
      <w:pPr>
        <w:pStyle w:val="a0"/>
        <w:tabs>
          <w:tab w:val="left" w:pos="2835"/>
        </w:tabs>
        <w:rPr>
          <w:rFonts w:hint="cs"/>
          <w:rtl/>
        </w:rPr>
      </w:pPr>
      <w:r>
        <w:rPr>
          <w:rtl/>
        </w:rPr>
        <w:t>עמרם מצנע</w:t>
      </w:r>
      <w:r>
        <w:rPr>
          <w:rtl/>
        </w:rPr>
        <w:tab/>
        <w:t>-</w:t>
      </w:r>
      <w:r>
        <w:rPr>
          <w:rtl/>
        </w:rPr>
        <w:tab/>
      </w:r>
      <w:r>
        <w:rPr>
          <w:rFonts w:hint="cs"/>
          <w:rtl/>
        </w:rPr>
        <w:t>בעד</w:t>
      </w:r>
    </w:p>
    <w:p w14:paraId="397AF0D0" w14:textId="77777777" w:rsidR="00000000" w:rsidRDefault="00CF0F56">
      <w:pPr>
        <w:pStyle w:val="a0"/>
        <w:tabs>
          <w:tab w:val="left" w:pos="2835"/>
        </w:tabs>
        <w:rPr>
          <w:rFonts w:hint="cs"/>
          <w:rtl/>
        </w:rPr>
      </w:pPr>
      <w:r>
        <w:rPr>
          <w:rtl/>
        </w:rPr>
        <w:t>יעקב מרגי</w:t>
      </w:r>
      <w:r>
        <w:rPr>
          <w:rtl/>
        </w:rPr>
        <w:tab/>
        <w:t>-</w:t>
      </w:r>
      <w:r>
        <w:rPr>
          <w:rtl/>
        </w:rPr>
        <w:tab/>
      </w:r>
      <w:r>
        <w:rPr>
          <w:rFonts w:hint="cs"/>
          <w:rtl/>
        </w:rPr>
        <w:t>בעד</w:t>
      </w:r>
    </w:p>
    <w:p w14:paraId="3C752777" w14:textId="77777777" w:rsidR="00000000" w:rsidRDefault="00CF0F56">
      <w:pPr>
        <w:pStyle w:val="a0"/>
        <w:tabs>
          <w:tab w:val="left" w:pos="2835"/>
        </w:tabs>
        <w:rPr>
          <w:rFonts w:hint="cs"/>
          <w:rtl/>
        </w:rPr>
      </w:pPr>
      <w:r>
        <w:rPr>
          <w:rtl/>
        </w:rPr>
        <w:t>יהודית נאות</w:t>
      </w:r>
      <w:r>
        <w:rPr>
          <w:rtl/>
        </w:rPr>
        <w:tab/>
        <w:t>-</w:t>
      </w:r>
      <w:r>
        <w:rPr>
          <w:rtl/>
        </w:rPr>
        <w:tab/>
      </w:r>
      <w:r>
        <w:rPr>
          <w:rFonts w:hint="cs"/>
          <w:rtl/>
        </w:rPr>
        <w:t>אינה נוכחת</w:t>
      </w:r>
    </w:p>
    <w:p w14:paraId="7577E59B" w14:textId="77777777" w:rsidR="00000000" w:rsidRDefault="00CF0F56">
      <w:pPr>
        <w:pStyle w:val="a0"/>
        <w:tabs>
          <w:tab w:val="left" w:pos="2835"/>
        </w:tabs>
        <w:rPr>
          <w:rFonts w:hint="cs"/>
          <w:rtl/>
        </w:rPr>
      </w:pPr>
      <w:r>
        <w:rPr>
          <w:rtl/>
        </w:rPr>
        <w:t>משולם נהרי</w:t>
      </w:r>
      <w:r>
        <w:rPr>
          <w:rtl/>
        </w:rPr>
        <w:tab/>
        <w:t>-</w:t>
      </w:r>
      <w:r>
        <w:rPr>
          <w:rtl/>
        </w:rPr>
        <w:tab/>
      </w:r>
      <w:r>
        <w:rPr>
          <w:rFonts w:hint="cs"/>
          <w:rtl/>
        </w:rPr>
        <w:t>אינו נוכח</w:t>
      </w:r>
    </w:p>
    <w:p w14:paraId="13B0624C" w14:textId="77777777" w:rsidR="00000000" w:rsidRDefault="00CF0F56">
      <w:pPr>
        <w:pStyle w:val="a0"/>
        <w:tabs>
          <w:tab w:val="left" w:pos="2835"/>
        </w:tabs>
        <w:rPr>
          <w:rFonts w:hint="cs"/>
          <w:rtl/>
        </w:rPr>
      </w:pPr>
      <w:r>
        <w:rPr>
          <w:rtl/>
        </w:rPr>
        <w:t>מיכאל נודלמן</w:t>
      </w:r>
      <w:r>
        <w:rPr>
          <w:rtl/>
        </w:rPr>
        <w:tab/>
        <w:t>-</w:t>
      </w:r>
      <w:r>
        <w:rPr>
          <w:rtl/>
        </w:rPr>
        <w:tab/>
      </w:r>
      <w:r>
        <w:rPr>
          <w:rFonts w:hint="cs"/>
          <w:rtl/>
        </w:rPr>
        <w:t>בעד</w:t>
      </w:r>
    </w:p>
    <w:p w14:paraId="70B7C22B" w14:textId="77777777" w:rsidR="00000000" w:rsidRDefault="00CF0F56">
      <w:pPr>
        <w:pStyle w:val="a0"/>
        <w:tabs>
          <w:tab w:val="left" w:pos="2835"/>
        </w:tabs>
        <w:rPr>
          <w:rFonts w:hint="cs"/>
          <w:rtl/>
        </w:rPr>
      </w:pPr>
      <w:r>
        <w:rPr>
          <w:rtl/>
        </w:rPr>
        <w:t>דני נוה</w:t>
      </w:r>
      <w:r>
        <w:rPr>
          <w:rtl/>
        </w:rPr>
        <w:tab/>
        <w:t>-</w:t>
      </w:r>
      <w:r>
        <w:rPr>
          <w:rtl/>
        </w:rPr>
        <w:tab/>
      </w:r>
      <w:r>
        <w:rPr>
          <w:rFonts w:hint="cs"/>
          <w:rtl/>
        </w:rPr>
        <w:t>נגד</w:t>
      </w:r>
    </w:p>
    <w:p w14:paraId="54A0CD2D" w14:textId="77777777" w:rsidR="00000000" w:rsidRDefault="00CF0F56">
      <w:pPr>
        <w:pStyle w:val="a0"/>
        <w:tabs>
          <w:tab w:val="left" w:pos="2835"/>
        </w:tabs>
        <w:rPr>
          <w:rFonts w:hint="cs"/>
          <w:rtl/>
        </w:rPr>
      </w:pPr>
      <w:r>
        <w:rPr>
          <w:rtl/>
        </w:rPr>
        <w:t>אורית נוקד</w:t>
      </w:r>
      <w:r>
        <w:rPr>
          <w:rtl/>
        </w:rPr>
        <w:tab/>
        <w:t>-</w:t>
      </w:r>
      <w:r>
        <w:rPr>
          <w:rtl/>
        </w:rPr>
        <w:tab/>
      </w:r>
      <w:r>
        <w:rPr>
          <w:rFonts w:hint="cs"/>
          <w:rtl/>
        </w:rPr>
        <w:t>בעד</w:t>
      </w:r>
    </w:p>
    <w:p w14:paraId="37EC245E" w14:textId="77777777" w:rsidR="00000000" w:rsidRDefault="00CF0F56">
      <w:pPr>
        <w:pStyle w:val="a0"/>
        <w:tabs>
          <w:tab w:val="left" w:pos="2835"/>
        </w:tabs>
        <w:rPr>
          <w:rFonts w:hint="cs"/>
          <w:rtl/>
        </w:rPr>
      </w:pPr>
      <w:r>
        <w:rPr>
          <w:rtl/>
        </w:rPr>
        <w:t>לאה נס</w:t>
      </w:r>
      <w:r>
        <w:rPr>
          <w:rtl/>
        </w:rPr>
        <w:tab/>
        <w:t>-</w:t>
      </w:r>
      <w:r>
        <w:rPr>
          <w:rtl/>
        </w:rPr>
        <w:tab/>
      </w:r>
      <w:r>
        <w:rPr>
          <w:rFonts w:hint="cs"/>
          <w:rtl/>
        </w:rPr>
        <w:t>נגד</w:t>
      </w:r>
    </w:p>
    <w:p w14:paraId="793C0F00" w14:textId="77777777" w:rsidR="00000000" w:rsidRDefault="00CF0F56">
      <w:pPr>
        <w:pStyle w:val="a0"/>
        <w:tabs>
          <w:tab w:val="left" w:pos="2835"/>
        </w:tabs>
        <w:rPr>
          <w:rFonts w:hint="cs"/>
          <w:rtl/>
        </w:rPr>
      </w:pPr>
      <w:r>
        <w:rPr>
          <w:rtl/>
        </w:rPr>
        <w:t>בנימ</w:t>
      </w:r>
      <w:r>
        <w:rPr>
          <w:rtl/>
        </w:rPr>
        <w:t>ין נתניהו</w:t>
      </w:r>
      <w:r>
        <w:rPr>
          <w:rtl/>
        </w:rPr>
        <w:tab/>
        <w:t>-</w:t>
      </w:r>
      <w:r>
        <w:rPr>
          <w:rtl/>
        </w:rPr>
        <w:tab/>
      </w:r>
      <w:r>
        <w:rPr>
          <w:rFonts w:hint="cs"/>
          <w:rtl/>
        </w:rPr>
        <w:t>נגד</w:t>
      </w:r>
    </w:p>
    <w:p w14:paraId="10185F93" w14:textId="77777777" w:rsidR="00000000" w:rsidRDefault="00CF0F56">
      <w:pPr>
        <w:pStyle w:val="a0"/>
        <w:tabs>
          <w:tab w:val="left" w:pos="2835"/>
        </w:tabs>
        <w:rPr>
          <w:rFonts w:hint="cs"/>
          <w:rtl/>
        </w:rPr>
      </w:pPr>
      <w:r>
        <w:rPr>
          <w:rtl/>
        </w:rPr>
        <w:t>מרינה סולודקין</w:t>
      </w:r>
      <w:r>
        <w:rPr>
          <w:rtl/>
        </w:rPr>
        <w:tab/>
        <w:t>-</w:t>
      </w:r>
      <w:r>
        <w:rPr>
          <w:rtl/>
        </w:rPr>
        <w:tab/>
      </w:r>
      <w:r>
        <w:rPr>
          <w:rFonts w:hint="cs"/>
          <w:rtl/>
        </w:rPr>
        <w:t>אינה נוכחת</w:t>
      </w:r>
    </w:p>
    <w:p w14:paraId="12174586" w14:textId="77777777" w:rsidR="00000000" w:rsidRDefault="00CF0F56">
      <w:pPr>
        <w:pStyle w:val="a0"/>
        <w:tabs>
          <w:tab w:val="left" w:pos="2835"/>
        </w:tabs>
        <w:rPr>
          <w:rFonts w:hint="cs"/>
          <w:rtl/>
        </w:rPr>
      </w:pPr>
      <w:r>
        <w:rPr>
          <w:rtl/>
        </w:rPr>
        <w:t>ניסן סלומינסקי</w:t>
      </w:r>
      <w:r>
        <w:rPr>
          <w:rtl/>
        </w:rPr>
        <w:tab/>
        <w:t>-</w:t>
      </w:r>
      <w:r>
        <w:rPr>
          <w:rtl/>
        </w:rPr>
        <w:tab/>
      </w:r>
      <w:r>
        <w:rPr>
          <w:rFonts w:hint="cs"/>
          <w:rtl/>
        </w:rPr>
        <w:t>אינו נוכח</w:t>
      </w:r>
    </w:p>
    <w:p w14:paraId="21D2E539" w14:textId="77777777" w:rsidR="00000000" w:rsidRDefault="00CF0F56">
      <w:pPr>
        <w:pStyle w:val="a0"/>
        <w:tabs>
          <w:tab w:val="left" w:pos="2835"/>
        </w:tabs>
        <w:rPr>
          <w:rFonts w:hint="cs"/>
          <w:rtl/>
        </w:rPr>
      </w:pPr>
      <w:r>
        <w:rPr>
          <w:rtl/>
        </w:rPr>
        <w:t>אפרים סנה</w:t>
      </w:r>
      <w:r>
        <w:rPr>
          <w:rtl/>
        </w:rPr>
        <w:tab/>
        <w:t>-</w:t>
      </w:r>
      <w:r>
        <w:rPr>
          <w:rtl/>
        </w:rPr>
        <w:tab/>
      </w:r>
      <w:r>
        <w:rPr>
          <w:rFonts w:hint="cs"/>
          <w:rtl/>
        </w:rPr>
        <w:t>בעד</w:t>
      </w:r>
    </w:p>
    <w:p w14:paraId="32B07062" w14:textId="77777777" w:rsidR="00000000" w:rsidRDefault="00CF0F56">
      <w:pPr>
        <w:pStyle w:val="a0"/>
        <w:tabs>
          <w:tab w:val="left" w:pos="2835"/>
        </w:tabs>
        <w:rPr>
          <w:rFonts w:hint="cs"/>
          <w:rtl/>
        </w:rPr>
      </w:pPr>
      <w:r>
        <w:rPr>
          <w:rtl/>
        </w:rPr>
        <w:t>גדעון סער</w:t>
      </w:r>
      <w:r>
        <w:rPr>
          <w:rtl/>
        </w:rPr>
        <w:tab/>
        <w:t>-</w:t>
      </w:r>
      <w:r>
        <w:rPr>
          <w:rtl/>
        </w:rPr>
        <w:tab/>
      </w:r>
      <w:r>
        <w:rPr>
          <w:rFonts w:hint="cs"/>
          <w:rtl/>
        </w:rPr>
        <w:t>נגד</w:t>
      </w:r>
    </w:p>
    <w:p w14:paraId="35D42DAE" w14:textId="77777777" w:rsidR="00000000" w:rsidRDefault="00CF0F56">
      <w:pPr>
        <w:pStyle w:val="a0"/>
        <w:tabs>
          <w:tab w:val="left" w:pos="2835"/>
        </w:tabs>
        <w:rPr>
          <w:rFonts w:hint="cs"/>
          <w:rtl/>
        </w:rPr>
      </w:pPr>
      <w:r>
        <w:rPr>
          <w:rtl/>
        </w:rPr>
        <w:t>גדעון עזרא</w:t>
      </w:r>
      <w:r>
        <w:rPr>
          <w:rtl/>
        </w:rPr>
        <w:tab/>
        <w:t>-</w:t>
      </w:r>
      <w:r>
        <w:rPr>
          <w:rtl/>
        </w:rPr>
        <w:tab/>
      </w:r>
      <w:r>
        <w:rPr>
          <w:rFonts w:hint="cs"/>
          <w:rtl/>
        </w:rPr>
        <w:t>נגד</w:t>
      </w:r>
    </w:p>
    <w:p w14:paraId="27E92A07" w14:textId="77777777" w:rsidR="00000000" w:rsidRDefault="00CF0F56">
      <w:pPr>
        <w:pStyle w:val="a0"/>
        <w:tabs>
          <w:tab w:val="left" w:pos="2835"/>
        </w:tabs>
        <w:rPr>
          <w:rFonts w:hint="cs"/>
          <w:rtl/>
        </w:rPr>
      </w:pPr>
      <w:r>
        <w:rPr>
          <w:rtl/>
        </w:rPr>
        <w:t>מל פולישוק-בלוך</w:t>
      </w:r>
      <w:r>
        <w:rPr>
          <w:rtl/>
        </w:rPr>
        <w:tab/>
        <w:t>-</w:t>
      </w:r>
      <w:r>
        <w:rPr>
          <w:rtl/>
        </w:rPr>
        <w:tab/>
      </w:r>
      <w:r>
        <w:rPr>
          <w:rFonts w:hint="cs"/>
          <w:rtl/>
        </w:rPr>
        <w:t>אינה נוכחת</w:t>
      </w:r>
    </w:p>
    <w:p w14:paraId="36FE22C3" w14:textId="77777777" w:rsidR="00000000" w:rsidRDefault="00CF0F56">
      <w:pPr>
        <w:pStyle w:val="a0"/>
        <w:tabs>
          <w:tab w:val="left" w:pos="2835"/>
        </w:tabs>
        <w:rPr>
          <w:rFonts w:hint="cs"/>
          <w:rtl/>
        </w:rPr>
      </w:pPr>
      <w:r>
        <w:rPr>
          <w:rtl/>
        </w:rPr>
        <w:t>אברהם  פורז</w:t>
      </w:r>
      <w:r>
        <w:rPr>
          <w:rtl/>
        </w:rPr>
        <w:tab/>
        <w:t>-</w:t>
      </w:r>
      <w:r>
        <w:rPr>
          <w:rtl/>
        </w:rPr>
        <w:tab/>
      </w:r>
      <w:r>
        <w:rPr>
          <w:rFonts w:hint="cs"/>
          <w:rtl/>
        </w:rPr>
        <w:t>נגד</w:t>
      </w:r>
    </w:p>
    <w:p w14:paraId="4E8872F9" w14:textId="77777777" w:rsidR="00000000" w:rsidRDefault="00CF0F56">
      <w:pPr>
        <w:pStyle w:val="a0"/>
        <w:tabs>
          <w:tab w:val="left" w:pos="2835"/>
        </w:tabs>
        <w:rPr>
          <w:rFonts w:hint="cs"/>
          <w:rtl/>
        </w:rPr>
      </w:pPr>
      <w:r>
        <w:rPr>
          <w:rtl/>
        </w:rPr>
        <w:t>אופיר פינס-פז</w:t>
      </w:r>
      <w:r>
        <w:rPr>
          <w:rtl/>
        </w:rPr>
        <w:tab/>
        <w:t>-</w:t>
      </w:r>
      <w:r>
        <w:rPr>
          <w:rtl/>
        </w:rPr>
        <w:tab/>
      </w:r>
      <w:r>
        <w:rPr>
          <w:rFonts w:hint="cs"/>
          <w:rtl/>
        </w:rPr>
        <w:t>בעד</w:t>
      </w:r>
    </w:p>
    <w:p w14:paraId="63AF9604" w14:textId="77777777" w:rsidR="00000000" w:rsidRDefault="00CF0F56">
      <w:pPr>
        <w:pStyle w:val="a0"/>
        <w:tabs>
          <w:tab w:val="left" w:pos="2835"/>
        </w:tabs>
        <w:rPr>
          <w:rFonts w:hint="cs"/>
          <w:rtl/>
        </w:rPr>
      </w:pPr>
      <w:r>
        <w:rPr>
          <w:rtl/>
        </w:rPr>
        <w:t>גילה פינקלשטיין</w:t>
      </w:r>
      <w:r>
        <w:rPr>
          <w:rtl/>
        </w:rPr>
        <w:tab/>
        <w:t>-</w:t>
      </w:r>
      <w:r>
        <w:rPr>
          <w:rtl/>
        </w:rPr>
        <w:tab/>
      </w:r>
      <w:r>
        <w:rPr>
          <w:rFonts w:hint="cs"/>
          <w:rtl/>
        </w:rPr>
        <w:t>נגד</w:t>
      </w:r>
    </w:p>
    <w:p w14:paraId="621B164E" w14:textId="77777777" w:rsidR="00000000" w:rsidRDefault="00CF0F56">
      <w:pPr>
        <w:pStyle w:val="a0"/>
        <w:tabs>
          <w:tab w:val="left" w:pos="2835"/>
        </w:tabs>
        <w:rPr>
          <w:rFonts w:hint="cs"/>
          <w:rtl/>
        </w:rPr>
      </w:pPr>
      <w:r>
        <w:rPr>
          <w:rtl/>
        </w:rPr>
        <w:t>מאיר פרוש</w:t>
      </w:r>
      <w:r>
        <w:rPr>
          <w:rtl/>
        </w:rPr>
        <w:tab/>
        <w:t>-</w:t>
      </w:r>
      <w:r>
        <w:rPr>
          <w:rtl/>
        </w:rPr>
        <w:tab/>
      </w:r>
      <w:r>
        <w:rPr>
          <w:rFonts w:hint="cs"/>
          <w:rtl/>
        </w:rPr>
        <w:t>בעד</w:t>
      </w:r>
    </w:p>
    <w:p w14:paraId="44339C08" w14:textId="77777777" w:rsidR="00000000" w:rsidRDefault="00CF0F56">
      <w:pPr>
        <w:pStyle w:val="a0"/>
        <w:tabs>
          <w:tab w:val="left" w:pos="2835"/>
        </w:tabs>
        <w:rPr>
          <w:rFonts w:hint="cs"/>
          <w:rtl/>
        </w:rPr>
      </w:pPr>
      <w:r>
        <w:rPr>
          <w:rtl/>
        </w:rPr>
        <w:t>יוסף פריצקי</w:t>
      </w:r>
      <w:r>
        <w:rPr>
          <w:rtl/>
        </w:rPr>
        <w:tab/>
        <w:t>-</w:t>
      </w:r>
      <w:r>
        <w:rPr>
          <w:rtl/>
        </w:rPr>
        <w:tab/>
      </w:r>
      <w:r>
        <w:rPr>
          <w:rFonts w:hint="cs"/>
          <w:rtl/>
        </w:rPr>
        <w:t>אינו נוכח</w:t>
      </w:r>
    </w:p>
    <w:p w14:paraId="0AF5B5C0" w14:textId="77777777" w:rsidR="00000000" w:rsidRDefault="00CF0F56">
      <w:pPr>
        <w:pStyle w:val="a0"/>
        <w:tabs>
          <w:tab w:val="left" w:pos="2835"/>
        </w:tabs>
        <w:rPr>
          <w:rFonts w:hint="cs"/>
          <w:rtl/>
        </w:rPr>
      </w:pPr>
      <w:r>
        <w:rPr>
          <w:rtl/>
        </w:rPr>
        <w:t>שמעון פ</w:t>
      </w:r>
      <w:r>
        <w:rPr>
          <w:rtl/>
        </w:rPr>
        <w:t>רס</w:t>
      </w:r>
      <w:r>
        <w:rPr>
          <w:rtl/>
        </w:rPr>
        <w:tab/>
        <w:t>-</w:t>
      </w:r>
      <w:r>
        <w:rPr>
          <w:rtl/>
        </w:rPr>
        <w:tab/>
      </w:r>
      <w:r>
        <w:rPr>
          <w:rFonts w:hint="cs"/>
          <w:rtl/>
        </w:rPr>
        <w:t>אינו נוכח</w:t>
      </w:r>
    </w:p>
    <w:p w14:paraId="0F4A4E3C" w14:textId="77777777" w:rsidR="00000000" w:rsidRDefault="00CF0F56">
      <w:pPr>
        <w:pStyle w:val="a0"/>
        <w:tabs>
          <w:tab w:val="left" w:pos="2835"/>
        </w:tabs>
        <w:rPr>
          <w:rFonts w:hint="cs"/>
          <w:rtl/>
        </w:rPr>
      </w:pPr>
      <w:r>
        <w:rPr>
          <w:rtl/>
        </w:rPr>
        <w:t>יאיר פרץ</w:t>
      </w:r>
      <w:r>
        <w:rPr>
          <w:rtl/>
        </w:rPr>
        <w:tab/>
        <w:t>-</w:t>
      </w:r>
      <w:r>
        <w:rPr>
          <w:rtl/>
        </w:rPr>
        <w:tab/>
      </w:r>
      <w:r>
        <w:rPr>
          <w:rFonts w:hint="cs"/>
          <w:rtl/>
        </w:rPr>
        <w:t>בעד</w:t>
      </w:r>
    </w:p>
    <w:p w14:paraId="30A81237" w14:textId="77777777" w:rsidR="00000000" w:rsidRDefault="00CF0F56">
      <w:pPr>
        <w:pStyle w:val="a0"/>
        <w:tabs>
          <w:tab w:val="left" w:pos="2835"/>
        </w:tabs>
        <w:rPr>
          <w:rFonts w:hint="cs"/>
          <w:rtl/>
        </w:rPr>
      </w:pPr>
      <w:r>
        <w:rPr>
          <w:rtl/>
        </w:rPr>
        <w:t>עמיר פרץ</w:t>
      </w:r>
      <w:r>
        <w:rPr>
          <w:rtl/>
        </w:rPr>
        <w:tab/>
        <w:t>-</w:t>
      </w:r>
      <w:r>
        <w:rPr>
          <w:rtl/>
        </w:rPr>
        <w:tab/>
      </w:r>
      <w:r>
        <w:rPr>
          <w:rFonts w:hint="cs"/>
          <w:rtl/>
        </w:rPr>
        <w:t>בעד</w:t>
      </w:r>
    </w:p>
    <w:p w14:paraId="3ACF8738" w14:textId="77777777" w:rsidR="00000000" w:rsidRDefault="00CF0F56">
      <w:pPr>
        <w:pStyle w:val="a0"/>
        <w:tabs>
          <w:tab w:val="left" w:pos="2835"/>
        </w:tabs>
        <w:rPr>
          <w:rFonts w:hint="cs"/>
          <w:rtl/>
        </w:rPr>
      </w:pPr>
      <w:r>
        <w:rPr>
          <w:rtl/>
        </w:rPr>
        <w:t>איוב קרא</w:t>
      </w:r>
      <w:r>
        <w:rPr>
          <w:rtl/>
        </w:rPr>
        <w:tab/>
        <w:t>-</w:t>
      </w:r>
      <w:r>
        <w:rPr>
          <w:rtl/>
        </w:rPr>
        <w:tab/>
      </w:r>
      <w:r>
        <w:rPr>
          <w:rFonts w:hint="cs"/>
          <w:rtl/>
        </w:rPr>
        <w:t>אינו נוכח</w:t>
      </w:r>
    </w:p>
    <w:p w14:paraId="468354DF" w14:textId="77777777" w:rsidR="00000000" w:rsidRDefault="00CF0F56">
      <w:pPr>
        <w:pStyle w:val="a0"/>
        <w:tabs>
          <w:tab w:val="left" w:pos="2835"/>
        </w:tabs>
        <w:rPr>
          <w:rFonts w:hint="cs"/>
          <w:rtl/>
        </w:rPr>
      </w:pPr>
      <w:r>
        <w:rPr>
          <w:rtl/>
        </w:rPr>
        <w:t>אברהם רביץ</w:t>
      </w:r>
      <w:r>
        <w:rPr>
          <w:rtl/>
        </w:rPr>
        <w:tab/>
        <w:t>-</w:t>
      </w:r>
      <w:r>
        <w:rPr>
          <w:rtl/>
        </w:rPr>
        <w:tab/>
      </w:r>
      <w:r>
        <w:rPr>
          <w:rFonts w:hint="cs"/>
          <w:rtl/>
        </w:rPr>
        <w:t>אינו נוכח</w:t>
      </w:r>
    </w:p>
    <w:p w14:paraId="375BCD92" w14:textId="77777777" w:rsidR="00000000" w:rsidRDefault="00CF0F56">
      <w:pPr>
        <w:pStyle w:val="a0"/>
        <w:tabs>
          <w:tab w:val="left" w:pos="2835"/>
        </w:tabs>
        <w:rPr>
          <w:rFonts w:hint="cs"/>
          <w:rtl/>
        </w:rPr>
      </w:pPr>
      <w:r>
        <w:rPr>
          <w:rtl/>
        </w:rPr>
        <w:t>ראובן ריבלין</w:t>
      </w:r>
      <w:r>
        <w:rPr>
          <w:rtl/>
        </w:rPr>
        <w:tab/>
        <w:t>-</w:t>
      </w:r>
      <w:r>
        <w:rPr>
          <w:rtl/>
        </w:rPr>
        <w:tab/>
      </w:r>
      <w:r>
        <w:rPr>
          <w:rFonts w:hint="cs"/>
          <w:rtl/>
        </w:rPr>
        <w:t>אינו נוכח</w:t>
      </w:r>
    </w:p>
    <w:p w14:paraId="57EA3CB8" w14:textId="77777777" w:rsidR="00000000" w:rsidRDefault="00CF0F56">
      <w:pPr>
        <w:pStyle w:val="a0"/>
        <w:tabs>
          <w:tab w:val="left" w:pos="2835"/>
        </w:tabs>
        <w:rPr>
          <w:rFonts w:hint="cs"/>
          <w:rtl/>
        </w:rPr>
      </w:pPr>
      <w:r>
        <w:rPr>
          <w:rtl/>
        </w:rPr>
        <w:t>חיים רמון</w:t>
      </w:r>
      <w:r>
        <w:rPr>
          <w:rtl/>
        </w:rPr>
        <w:tab/>
        <w:t>-</w:t>
      </w:r>
      <w:r>
        <w:rPr>
          <w:rtl/>
        </w:rPr>
        <w:tab/>
      </w:r>
      <w:r>
        <w:rPr>
          <w:rFonts w:hint="cs"/>
          <w:rtl/>
        </w:rPr>
        <w:t>בעד</w:t>
      </w:r>
    </w:p>
    <w:p w14:paraId="50284126" w14:textId="77777777" w:rsidR="00000000" w:rsidRDefault="00CF0F56">
      <w:pPr>
        <w:pStyle w:val="a0"/>
        <w:tabs>
          <w:tab w:val="left" w:pos="2835"/>
        </w:tabs>
        <w:rPr>
          <w:rFonts w:hint="cs"/>
          <w:rtl/>
        </w:rPr>
      </w:pPr>
      <w:r>
        <w:rPr>
          <w:rtl/>
        </w:rPr>
        <w:t>אהוד רצאבי</w:t>
      </w:r>
      <w:r>
        <w:rPr>
          <w:rtl/>
        </w:rPr>
        <w:tab/>
        <w:t>-</w:t>
      </w:r>
      <w:r>
        <w:rPr>
          <w:rtl/>
        </w:rPr>
        <w:tab/>
      </w:r>
      <w:r>
        <w:rPr>
          <w:rFonts w:hint="cs"/>
          <w:rtl/>
        </w:rPr>
        <w:t>אינו נוכח</w:t>
      </w:r>
    </w:p>
    <w:p w14:paraId="335834A2" w14:textId="77777777" w:rsidR="00000000" w:rsidRDefault="00CF0F56">
      <w:pPr>
        <w:pStyle w:val="a0"/>
        <w:tabs>
          <w:tab w:val="left" w:pos="2835"/>
        </w:tabs>
        <w:rPr>
          <w:rFonts w:hint="cs"/>
          <w:rtl/>
        </w:rPr>
      </w:pPr>
      <w:r>
        <w:rPr>
          <w:rtl/>
        </w:rPr>
        <w:t>מיכאל רצון</w:t>
      </w:r>
      <w:r>
        <w:rPr>
          <w:rtl/>
        </w:rPr>
        <w:tab/>
        <w:t>-</w:t>
      </w:r>
      <w:r>
        <w:rPr>
          <w:rtl/>
        </w:rPr>
        <w:tab/>
      </w:r>
      <w:r>
        <w:rPr>
          <w:rFonts w:hint="cs"/>
          <w:rtl/>
        </w:rPr>
        <w:t>נגד</w:t>
      </w:r>
    </w:p>
    <w:p w14:paraId="59E7FEEB" w14:textId="77777777" w:rsidR="00000000" w:rsidRDefault="00CF0F56">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בעד</w:t>
      </w:r>
    </w:p>
    <w:p w14:paraId="342B75EF" w14:textId="77777777" w:rsidR="00000000" w:rsidRDefault="00CF0F56">
      <w:pPr>
        <w:pStyle w:val="a0"/>
        <w:tabs>
          <w:tab w:val="left" w:pos="2835"/>
        </w:tabs>
        <w:rPr>
          <w:rFonts w:hint="cs"/>
          <w:rtl/>
        </w:rPr>
      </w:pPr>
      <w:r>
        <w:rPr>
          <w:rtl/>
        </w:rPr>
        <w:t>יובל שטייניץ</w:t>
      </w:r>
      <w:r>
        <w:rPr>
          <w:rtl/>
        </w:rPr>
        <w:tab/>
        <w:t>-</w:t>
      </w:r>
      <w:r>
        <w:rPr>
          <w:rtl/>
        </w:rPr>
        <w:tab/>
      </w:r>
      <w:r>
        <w:rPr>
          <w:rFonts w:hint="cs"/>
          <w:rtl/>
        </w:rPr>
        <w:t>נגד</w:t>
      </w:r>
    </w:p>
    <w:p w14:paraId="02580F45" w14:textId="77777777" w:rsidR="00000000" w:rsidRDefault="00CF0F56">
      <w:pPr>
        <w:pStyle w:val="a0"/>
        <w:tabs>
          <w:tab w:val="left" w:pos="2835"/>
        </w:tabs>
        <w:rPr>
          <w:rFonts w:hint="cs"/>
          <w:rtl/>
        </w:rPr>
      </w:pPr>
      <w:r>
        <w:rPr>
          <w:rtl/>
        </w:rPr>
        <w:t>מאיר שטרית</w:t>
      </w:r>
      <w:r>
        <w:rPr>
          <w:rtl/>
        </w:rPr>
        <w:tab/>
        <w:t>-</w:t>
      </w:r>
      <w:r>
        <w:rPr>
          <w:rtl/>
        </w:rPr>
        <w:tab/>
      </w:r>
      <w:r>
        <w:rPr>
          <w:rFonts w:hint="cs"/>
          <w:rtl/>
        </w:rPr>
        <w:t>נגד</w:t>
      </w:r>
    </w:p>
    <w:p w14:paraId="074E7B73" w14:textId="77777777" w:rsidR="00000000" w:rsidRDefault="00CF0F56">
      <w:pPr>
        <w:pStyle w:val="a0"/>
        <w:tabs>
          <w:tab w:val="left" w:pos="2835"/>
        </w:tabs>
        <w:rPr>
          <w:rFonts w:hint="cs"/>
          <w:rtl/>
        </w:rPr>
      </w:pPr>
      <w:r>
        <w:rPr>
          <w:rtl/>
        </w:rPr>
        <w:t>יורי שטרן</w:t>
      </w:r>
      <w:r>
        <w:rPr>
          <w:rtl/>
        </w:rPr>
        <w:tab/>
        <w:t>-</w:t>
      </w:r>
      <w:r>
        <w:rPr>
          <w:rtl/>
        </w:rPr>
        <w:tab/>
      </w:r>
      <w:r>
        <w:rPr>
          <w:rFonts w:hint="cs"/>
          <w:rtl/>
        </w:rPr>
        <w:t>בעד</w:t>
      </w:r>
    </w:p>
    <w:p w14:paraId="68E292CA" w14:textId="77777777" w:rsidR="00000000" w:rsidRDefault="00CF0F56">
      <w:pPr>
        <w:pStyle w:val="a0"/>
        <w:tabs>
          <w:tab w:val="left" w:pos="2835"/>
        </w:tabs>
        <w:rPr>
          <w:rFonts w:hint="cs"/>
          <w:rtl/>
        </w:rPr>
      </w:pPr>
      <w:r>
        <w:rPr>
          <w:rtl/>
        </w:rPr>
        <w:t>אילן שלגי</w:t>
      </w:r>
      <w:r>
        <w:rPr>
          <w:rtl/>
        </w:rPr>
        <w:tab/>
        <w:t>-</w:t>
      </w:r>
      <w:r>
        <w:rPr>
          <w:rtl/>
        </w:rPr>
        <w:tab/>
      </w:r>
      <w:r>
        <w:rPr>
          <w:rFonts w:hint="cs"/>
          <w:rtl/>
        </w:rPr>
        <w:t>נגד</w:t>
      </w:r>
    </w:p>
    <w:p w14:paraId="57264011" w14:textId="77777777" w:rsidR="00000000" w:rsidRDefault="00CF0F56">
      <w:pPr>
        <w:pStyle w:val="a0"/>
        <w:tabs>
          <w:tab w:val="left" w:pos="2835"/>
        </w:tabs>
        <w:rPr>
          <w:rFonts w:hint="cs"/>
          <w:rtl/>
        </w:rPr>
      </w:pPr>
      <w:r>
        <w:rPr>
          <w:rtl/>
        </w:rPr>
        <w:t>סילבן שלום</w:t>
      </w:r>
      <w:r>
        <w:rPr>
          <w:rtl/>
        </w:rPr>
        <w:tab/>
        <w:t>-</w:t>
      </w:r>
      <w:r>
        <w:rPr>
          <w:rtl/>
        </w:rPr>
        <w:tab/>
      </w:r>
      <w:r>
        <w:rPr>
          <w:rFonts w:hint="cs"/>
          <w:rtl/>
        </w:rPr>
        <w:t>אינו נוכח</w:t>
      </w:r>
    </w:p>
    <w:p w14:paraId="71749DEB" w14:textId="77777777" w:rsidR="00000000" w:rsidRDefault="00CF0F56">
      <w:pPr>
        <w:pStyle w:val="a0"/>
        <w:tabs>
          <w:tab w:val="left" w:pos="2835"/>
        </w:tabs>
        <w:rPr>
          <w:rFonts w:hint="cs"/>
          <w:rtl/>
        </w:rPr>
      </w:pPr>
      <w:r>
        <w:rPr>
          <w:rtl/>
        </w:rPr>
        <w:t>שלום שמחון</w:t>
      </w:r>
      <w:r>
        <w:rPr>
          <w:rtl/>
        </w:rPr>
        <w:tab/>
        <w:t>-</w:t>
      </w:r>
      <w:r>
        <w:rPr>
          <w:rtl/>
        </w:rPr>
        <w:tab/>
      </w:r>
      <w:r>
        <w:rPr>
          <w:rFonts w:hint="cs"/>
          <w:rtl/>
        </w:rPr>
        <w:t>בעד</w:t>
      </w:r>
    </w:p>
    <w:p w14:paraId="21DB4718" w14:textId="77777777" w:rsidR="00000000" w:rsidRDefault="00CF0F56">
      <w:pPr>
        <w:pStyle w:val="a0"/>
        <w:tabs>
          <w:tab w:val="left" w:pos="2835"/>
        </w:tabs>
        <w:rPr>
          <w:rFonts w:hint="cs"/>
          <w:rtl/>
        </w:rPr>
      </w:pPr>
      <w:r>
        <w:rPr>
          <w:rtl/>
        </w:rPr>
        <w:t>אריאל שרון</w:t>
      </w:r>
      <w:r>
        <w:rPr>
          <w:rtl/>
        </w:rPr>
        <w:tab/>
        <w:t>-</w:t>
      </w:r>
      <w:r>
        <w:rPr>
          <w:rtl/>
        </w:rPr>
        <w:tab/>
      </w:r>
      <w:r>
        <w:rPr>
          <w:rFonts w:hint="cs"/>
          <w:rtl/>
        </w:rPr>
        <w:t>נגד</w:t>
      </w:r>
    </w:p>
    <w:p w14:paraId="74432DF8" w14:textId="77777777" w:rsidR="00000000" w:rsidRDefault="00CF0F56">
      <w:pPr>
        <w:pStyle w:val="a0"/>
        <w:tabs>
          <w:tab w:val="left" w:pos="2835"/>
        </w:tabs>
        <w:rPr>
          <w:rFonts w:hint="cs"/>
          <w:rtl/>
        </w:rPr>
      </w:pPr>
      <w:r>
        <w:rPr>
          <w:rtl/>
        </w:rPr>
        <w:t>עמרי שרון</w:t>
      </w:r>
      <w:r>
        <w:rPr>
          <w:rtl/>
        </w:rPr>
        <w:tab/>
        <w:t>-</w:t>
      </w:r>
      <w:r>
        <w:rPr>
          <w:rtl/>
        </w:rPr>
        <w:tab/>
      </w:r>
      <w:r>
        <w:rPr>
          <w:rFonts w:hint="cs"/>
          <w:rtl/>
        </w:rPr>
        <w:t>אינו נוכח</w:t>
      </w:r>
    </w:p>
    <w:p w14:paraId="50478385" w14:textId="77777777" w:rsidR="00000000" w:rsidRDefault="00CF0F56">
      <w:pPr>
        <w:pStyle w:val="a0"/>
        <w:tabs>
          <w:tab w:val="left" w:pos="2835"/>
        </w:tabs>
        <w:rPr>
          <w:rFonts w:hint="cs"/>
          <w:rtl/>
        </w:rPr>
      </w:pPr>
      <w:r>
        <w:rPr>
          <w:rtl/>
        </w:rPr>
        <w:t>יוסי שריד</w:t>
      </w:r>
      <w:r>
        <w:rPr>
          <w:rtl/>
        </w:rPr>
        <w:tab/>
        <w:t>-</w:t>
      </w:r>
      <w:r>
        <w:rPr>
          <w:rtl/>
        </w:rPr>
        <w:tab/>
      </w:r>
      <w:r>
        <w:rPr>
          <w:rFonts w:hint="cs"/>
          <w:rtl/>
        </w:rPr>
        <w:t>בעד</w:t>
      </w:r>
    </w:p>
    <w:p w14:paraId="628D6C0B" w14:textId="77777777" w:rsidR="00000000" w:rsidRDefault="00CF0F56">
      <w:pPr>
        <w:pStyle w:val="a0"/>
        <w:tabs>
          <w:tab w:val="left" w:pos="2835"/>
        </w:tabs>
        <w:rPr>
          <w:rFonts w:hint="cs"/>
          <w:rtl/>
        </w:rPr>
      </w:pPr>
      <w:r>
        <w:rPr>
          <w:rtl/>
        </w:rPr>
        <w:t>יולי תמיר</w:t>
      </w:r>
      <w:r>
        <w:rPr>
          <w:rtl/>
        </w:rPr>
        <w:tab/>
        <w:t>-</w:t>
      </w:r>
      <w:r>
        <w:rPr>
          <w:rtl/>
        </w:rPr>
        <w:tab/>
      </w:r>
      <w:r>
        <w:rPr>
          <w:rFonts w:hint="cs"/>
          <w:rtl/>
        </w:rPr>
        <w:t>בעד</w:t>
      </w:r>
    </w:p>
    <w:p w14:paraId="6676BCF5" w14:textId="77777777" w:rsidR="00000000" w:rsidRDefault="00CF0F56">
      <w:pPr>
        <w:pStyle w:val="a0"/>
        <w:rPr>
          <w:rFonts w:hint="cs"/>
          <w:rtl/>
        </w:rPr>
      </w:pPr>
    </w:p>
    <w:p w14:paraId="743BF079" w14:textId="77777777" w:rsidR="00000000" w:rsidRDefault="00CF0F56">
      <w:pPr>
        <w:pStyle w:val="af1"/>
        <w:rPr>
          <w:rtl/>
        </w:rPr>
      </w:pPr>
      <w:r>
        <w:rPr>
          <w:rtl/>
        </w:rPr>
        <w:t>היו"ר נסים דהן:</w:t>
      </w:r>
    </w:p>
    <w:p w14:paraId="3A853A42" w14:textId="77777777" w:rsidR="00000000" w:rsidRDefault="00CF0F56">
      <w:pPr>
        <w:pStyle w:val="a0"/>
        <w:rPr>
          <w:rtl/>
        </w:rPr>
      </w:pPr>
    </w:p>
    <w:p w14:paraId="2418C9D3" w14:textId="77777777" w:rsidR="00000000" w:rsidRDefault="00CF0F56">
      <w:pPr>
        <w:pStyle w:val="a0"/>
        <w:rPr>
          <w:rFonts w:hint="cs"/>
          <w:rtl/>
        </w:rPr>
      </w:pPr>
      <w:r>
        <w:rPr>
          <w:rFonts w:hint="cs"/>
          <w:rtl/>
        </w:rPr>
        <w:t>אנחנו חוזרים, לאלה שלא היו כאן בהקראה הראשונה.</w:t>
      </w:r>
    </w:p>
    <w:p w14:paraId="660360F1" w14:textId="77777777" w:rsidR="00000000" w:rsidRDefault="00CF0F56">
      <w:pPr>
        <w:pStyle w:val="a0"/>
        <w:ind w:firstLine="0"/>
        <w:rPr>
          <w:rFonts w:hint="cs"/>
          <w:rtl/>
        </w:rPr>
      </w:pPr>
    </w:p>
    <w:p w14:paraId="2AAAEDB8" w14:textId="77777777" w:rsidR="00000000" w:rsidRDefault="00CF0F56">
      <w:pPr>
        <w:pStyle w:val="af0"/>
        <w:rPr>
          <w:rtl/>
        </w:rPr>
      </w:pPr>
      <w:r>
        <w:rPr>
          <w:rFonts w:hint="eastAsia"/>
          <w:rtl/>
        </w:rPr>
        <w:t>מיכאל</w:t>
      </w:r>
      <w:r>
        <w:rPr>
          <w:rtl/>
        </w:rPr>
        <w:t xml:space="preserve"> איתן (הליכוד):</w:t>
      </w:r>
    </w:p>
    <w:p w14:paraId="7A6E8275" w14:textId="77777777" w:rsidR="00000000" w:rsidRDefault="00CF0F56">
      <w:pPr>
        <w:pStyle w:val="a0"/>
        <w:rPr>
          <w:rFonts w:hint="cs"/>
          <w:rtl/>
        </w:rPr>
      </w:pPr>
    </w:p>
    <w:p w14:paraId="7C8FC1CE" w14:textId="77777777" w:rsidR="00000000" w:rsidRDefault="00CF0F56">
      <w:pPr>
        <w:pStyle w:val="a0"/>
        <w:rPr>
          <w:rFonts w:hint="cs"/>
          <w:rtl/>
        </w:rPr>
      </w:pPr>
      <w:r>
        <w:rPr>
          <w:rFonts w:hint="cs"/>
          <w:rtl/>
        </w:rPr>
        <w:t>- - -</w:t>
      </w:r>
    </w:p>
    <w:p w14:paraId="320AED0E" w14:textId="77777777" w:rsidR="00000000" w:rsidRDefault="00CF0F56">
      <w:pPr>
        <w:pStyle w:val="a0"/>
        <w:ind w:firstLine="0"/>
        <w:rPr>
          <w:rFonts w:hint="cs"/>
          <w:rtl/>
        </w:rPr>
      </w:pPr>
    </w:p>
    <w:p w14:paraId="6834F73E" w14:textId="77777777" w:rsidR="00000000" w:rsidRDefault="00CF0F56">
      <w:pPr>
        <w:pStyle w:val="-"/>
        <w:rPr>
          <w:rtl/>
        </w:rPr>
      </w:pPr>
      <w:bookmarkStart w:id="182" w:name="FS000000661T20_10_2004_12_40_19"/>
      <w:bookmarkEnd w:id="182"/>
      <w:r>
        <w:rPr>
          <w:rFonts w:hint="eastAsia"/>
          <w:rtl/>
        </w:rPr>
        <w:t>מזכיר</w:t>
      </w:r>
      <w:r>
        <w:rPr>
          <w:rtl/>
        </w:rPr>
        <w:t xml:space="preserve"> הכנסת אריה האן:</w:t>
      </w:r>
    </w:p>
    <w:p w14:paraId="52FDF876" w14:textId="77777777" w:rsidR="00000000" w:rsidRDefault="00CF0F56">
      <w:pPr>
        <w:pStyle w:val="a0"/>
        <w:ind w:firstLine="0"/>
        <w:rPr>
          <w:rFonts w:hint="cs"/>
          <w:rtl/>
        </w:rPr>
      </w:pPr>
      <w:r>
        <w:rPr>
          <w:rFonts w:hint="cs"/>
          <w:rtl/>
        </w:rPr>
        <w:t>(קורא בשמות חברי הכנסת)</w:t>
      </w:r>
    </w:p>
    <w:p w14:paraId="7431B921" w14:textId="77777777" w:rsidR="00000000" w:rsidRDefault="00CF0F56">
      <w:pPr>
        <w:pStyle w:val="a0"/>
        <w:ind w:firstLine="0"/>
        <w:rPr>
          <w:rFonts w:hint="cs"/>
          <w:rtl/>
        </w:rPr>
      </w:pPr>
    </w:p>
    <w:p w14:paraId="32982744" w14:textId="77777777" w:rsidR="00000000" w:rsidRDefault="00CF0F56">
      <w:pPr>
        <w:pStyle w:val="a0"/>
        <w:rPr>
          <w:rFonts w:hint="cs"/>
          <w:rtl/>
        </w:rPr>
      </w:pPr>
      <w:r>
        <w:rPr>
          <w:rFonts w:hint="cs"/>
          <w:rtl/>
        </w:rPr>
        <w:t xml:space="preserve">יולי-יואל אדלשטיין </w:t>
      </w:r>
      <w:r>
        <w:rPr>
          <w:rFonts w:hint="cs"/>
          <w:rtl/>
        </w:rPr>
        <w:tab/>
      </w:r>
      <w:r>
        <w:rPr>
          <w:rtl/>
        </w:rPr>
        <w:t>–</w:t>
      </w:r>
      <w:r>
        <w:rPr>
          <w:rFonts w:hint="cs"/>
          <w:rtl/>
        </w:rPr>
        <w:t xml:space="preserve">  אינו נוכח</w:t>
      </w:r>
    </w:p>
    <w:p w14:paraId="12273459" w14:textId="77777777" w:rsidR="00000000" w:rsidRDefault="00CF0F56">
      <w:pPr>
        <w:pStyle w:val="a0"/>
        <w:rPr>
          <w:rFonts w:hint="cs"/>
          <w:rtl/>
        </w:rPr>
      </w:pPr>
      <w:r>
        <w:rPr>
          <w:rFonts w:hint="cs"/>
          <w:rtl/>
        </w:rPr>
        <w:t xml:space="preserve">יעקב אדרי </w:t>
      </w:r>
      <w:r>
        <w:rPr>
          <w:rFonts w:hint="cs"/>
          <w:rtl/>
        </w:rPr>
        <w:tab/>
      </w:r>
      <w:r>
        <w:rPr>
          <w:rFonts w:hint="cs"/>
          <w:rtl/>
        </w:rPr>
        <w:tab/>
      </w:r>
      <w:r>
        <w:rPr>
          <w:rtl/>
        </w:rPr>
        <w:t>–</w:t>
      </w:r>
      <w:r>
        <w:rPr>
          <w:rFonts w:hint="cs"/>
          <w:rtl/>
        </w:rPr>
        <w:t xml:space="preserve"> נגד</w:t>
      </w:r>
    </w:p>
    <w:p w14:paraId="050FE93E" w14:textId="77777777" w:rsidR="00000000" w:rsidRDefault="00CF0F56">
      <w:pPr>
        <w:pStyle w:val="a0"/>
        <w:rPr>
          <w:rFonts w:hint="cs"/>
          <w:rtl/>
        </w:rPr>
      </w:pPr>
      <w:r>
        <w:rPr>
          <w:rFonts w:hint="cs"/>
          <w:rtl/>
        </w:rPr>
        <w:t>אהוד אולמרט</w:t>
      </w:r>
      <w:r>
        <w:rPr>
          <w:rFonts w:hint="cs"/>
          <w:rtl/>
        </w:rPr>
        <w:tab/>
      </w:r>
      <w:r>
        <w:rPr>
          <w:rFonts w:hint="cs"/>
          <w:rtl/>
        </w:rPr>
        <w:tab/>
        <w:t>-  אינו נוכח</w:t>
      </w:r>
    </w:p>
    <w:p w14:paraId="4E7397C2" w14:textId="77777777" w:rsidR="00000000" w:rsidRDefault="00CF0F56">
      <w:pPr>
        <w:pStyle w:val="a0"/>
        <w:rPr>
          <w:rFonts w:hint="cs"/>
          <w:rtl/>
        </w:rPr>
      </w:pPr>
      <w:r>
        <w:rPr>
          <w:rFonts w:hint="cs"/>
          <w:rtl/>
        </w:rPr>
        <w:t>חיים אורון</w:t>
      </w:r>
      <w:r>
        <w:rPr>
          <w:rFonts w:hint="cs"/>
          <w:rtl/>
        </w:rPr>
        <w:tab/>
      </w:r>
      <w:r>
        <w:rPr>
          <w:rFonts w:hint="cs"/>
          <w:rtl/>
        </w:rPr>
        <w:tab/>
        <w:t>- אינו נוכח</w:t>
      </w:r>
    </w:p>
    <w:p w14:paraId="4391DC12" w14:textId="77777777" w:rsidR="00000000" w:rsidRDefault="00CF0F56">
      <w:pPr>
        <w:pStyle w:val="a0"/>
        <w:rPr>
          <w:rFonts w:hint="cs"/>
          <w:rtl/>
        </w:rPr>
      </w:pPr>
      <w:r>
        <w:rPr>
          <w:rFonts w:hint="cs"/>
          <w:rtl/>
        </w:rPr>
        <w:t>ישראל אייכלר</w:t>
      </w:r>
      <w:r>
        <w:rPr>
          <w:rFonts w:hint="cs"/>
          <w:rtl/>
        </w:rPr>
        <w:tab/>
      </w:r>
      <w:r>
        <w:rPr>
          <w:rFonts w:hint="cs"/>
          <w:rtl/>
        </w:rPr>
        <w:tab/>
        <w:t>- בעד</w:t>
      </w:r>
    </w:p>
    <w:p w14:paraId="4DB47C46" w14:textId="77777777" w:rsidR="00000000" w:rsidRDefault="00CF0F56">
      <w:pPr>
        <w:pStyle w:val="a0"/>
        <w:rPr>
          <w:rFonts w:hint="cs"/>
          <w:rtl/>
        </w:rPr>
      </w:pPr>
      <w:r>
        <w:rPr>
          <w:rFonts w:hint="cs"/>
          <w:rtl/>
        </w:rPr>
        <w:t>אפי איתם</w:t>
      </w:r>
      <w:r>
        <w:rPr>
          <w:rFonts w:hint="cs"/>
          <w:rtl/>
        </w:rPr>
        <w:tab/>
      </w:r>
      <w:r>
        <w:rPr>
          <w:rFonts w:hint="cs"/>
          <w:rtl/>
        </w:rPr>
        <w:tab/>
        <w:t>- אינו נוכח</w:t>
      </w:r>
    </w:p>
    <w:p w14:paraId="20106C30" w14:textId="77777777" w:rsidR="00000000" w:rsidRDefault="00CF0F56">
      <w:pPr>
        <w:pStyle w:val="a0"/>
        <w:rPr>
          <w:rFonts w:hint="cs"/>
          <w:rtl/>
        </w:rPr>
      </w:pPr>
      <w:r>
        <w:rPr>
          <w:rFonts w:hint="cs"/>
          <w:rtl/>
        </w:rPr>
        <w:t>אלי אפללו</w:t>
      </w:r>
      <w:r>
        <w:rPr>
          <w:rFonts w:hint="cs"/>
          <w:rtl/>
        </w:rPr>
        <w:tab/>
      </w:r>
      <w:r>
        <w:rPr>
          <w:rFonts w:hint="cs"/>
          <w:rtl/>
        </w:rPr>
        <w:tab/>
        <w:t>- אינו נוכח</w:t>
      </w:r>
    </w:p>
    <w:p w14:paraId="3113305A" w14:textId="77777777" w:rsidR="00000000" w:rsidRDefault="00CF0F56">
      <w:pPr>
        <w:pStyle w:val="a0"/>
        <w:rPr>
          <w:rFonts w:hint="cs"/>
          <w:rtl/>
        </w:rPr>
      </w:pPr>
      <w:r>
        <w:rPr>
          <w:rFonts w:hint="cs"/>
          <w:rtl/>
        </w:rPr>
        <w:t>זאב בוים</w:t>
      </w:r>
      <w:r>
        <w:rPr>
          <w:rFonts w:hint="cs"/>
          <w:rtl/>
        </w:rPr>
        <w:tab/>
      </w:r>
      <w:r>
        <w:rPr>
          <w:rFonts w:hint="cs"/>
          <w:rtl/>
        </w:rPr>
        <w:tab/>
        <w:t>- אינו נוכח</w:t>
      </w:r>
    </w:p>
    <w:p w14:paraId="4832A80A" w14:textId="77777777" w:rsidR="00000000" w:rsidRDefault="00CF0F56">
      <w:pPr>
        <w:pStyle w:val="a0"/>
        <w:rPr>
          <w:rFonts w:hint="cs"/>
          <w:rtl/>
        </w:rPr>
      </w:pPr>
      <w:r>
        <w:rPr>
          <w:rFonts w:hint="cs"/>
          <w:rtl/>
        </w:rPr>
        <w:t>בנימין בן-אליעזר</w:t>
      </w:r>
      <w:r>
        <w:rPr>
          <w:rFonts w:hint="cs"/>
          <w:rtl/>
        </w:rPr>
        <w:tab/>
      </w:r>
      <w:r>
        <w:rPr>
          <w:rFonts w:hint="cs"/>
          <w:rtl/>
        </w:rPr>
        <w:tab/>
        <w:t>- אינו נוכח</w:t>
      </w:r>
    </w:p>
    <w:p w14:paraId="5A655C13" w14:textId="77777777" w:rsidR="00000000" w:rsidRDefault="00CF0F56">
      <w:pPr>
        <w:pStyle w:val="a0"/>
        <w:rPr>
          <w:rFonts w:hint="cs"/>
          <w:rtl/>
        </w:rPr>
      </w:pPr>
      <w:r>
        <w:rPr>
          <w:rFonts w:hint="cs"/>
          <w:rtl/>
        </w:rPr>
        <w:t>שלמה בניזרי</w:t>
      </w:r>
      <w:r>
        <w:rPr>
          <w:rFonts w:hint="cs"/>
          <w:rtl/>
        </w:rPr>
        <w:tab/>
      </w:r>
      <w:r>
        <w:rPr>
          <w:rFonts w:hint="cs"/>
          <w:rtl/>
        </w:rPr>
        <w:tab/>
        <w:t>- בעד</w:t>
      </w:r>
    </w:p>
    <w:p w14:paraId="7D8A39F0" w14:textId="77777777" w:rsidR="00000000" w:rsidRDefault="00CF0F56">
      <w:pPr>
        <w:pStyle w:val="a0"/>
        <w:ind w:firstLine="0"/>
        <w:rPr>
          <w:rFonts w:hint="cs"/>
          <w:rtl/>
        </w:rPr>
      </w:pPr>
    </w:p>
    <w:p w14:paraId="3ADDA1C0" w14:textId="77777777" w:rsidR="00000000" w:rsidRDefault="00CF0F56">
      <w:pPr>
        <w:pStyle w:val="af1"/>
        <w:rPr>
          <w:rtl/>
        </w:rPr>
      </w:pPr>
      <w:r>
        <w:rPr>
          <w:rtl/>
        </w:rPr>
        <w:t>היו"ר נסים דהן:</w:t>
      </w:r>
    </w:p>
    <w:p w14:paraId="63931C70" w14:textId="77777777" w:rsidR="00000000" w:rsidRDefault="00CF0F56">
      <w:pPr>
        <w:pStyle w:val="a0"/>
        <w:rPr>
          <w:rtl/>
        </w:rPr>
      </w:pPr>
    </w:p>
    <w:p w14:paraId="1DB6DECA" w14:textId="77777777" w:rsidR="00000000" w:rsidRDefault="00CF0F56">
      <w:pPr>
        <w:pStyle w:val="a0"/>
        <w:rPr>
          <w:rFonts w:hint="cs"/>
          <w:rtl/>
        </w:rPr>
      </w:pPr>
      <w:r>
        <w:rPr>
          <w:rFonts w:hint="cs"/>
          <w:rtl/>
        </w:rPr>
        <w:t>נא לקרוא את שמו של חבר הכנסת גורלובסקי עוד פעם.</w:t>
      </w:r>
    </w:p>
    <w:p w14:paraId="0B8DA6A8" w14:textId="77777777" w:rsidR="00000000" w:rsidRDefault="00CF0F56">
      <w:pPr>
        <w:pStyle w:val="a0"/>
        <w:ind w:firstLine="0"/>
        <w:rPr>
          <w:rFonts w:hint="cs"/>
          <w:rtl/>
        </w:rPr>
      </w:pPr>
    </w:p>
    <w:p w14:paraId="543F2225" w14:textId="77777777" w:rsidR="00000000" w:rsidRDefault="00CF0F56">
      <w:pPr>
        <w:pStyle w:val="-"/>
        <w:rPr>
          <w:rtl/>
        </w:rPr>
      </w:pPr>
      <w:bookmarkStart w:id="183" w:name="FS000000661T20_10_2004_13_13_08"/>
      <w:bookmarkStart w:id="184" w:name="FS000000661T20_10_2004_13_13_13C"/>
      <w:bookmarkEnd w:id="183"/>
      <w:bookmarkEnd w:id="184"/>
      <w:r>
        <w:rPr>
          <w:rtl/>
        </w:rPr>
        <w:t>מזכיר הכנסת אריה האן:</w:t>
      </w:r>
    </w:p>
    <w:p w14:paraId="150DB83D" w14:textId="77777777" w:rsidR="00000000" w:rsidRDefault="00CF0F56">
      <w:pPr>
        <w:pStyle w:val="a0"/>
        <w:rPr>
          <w:rtl/>
        </w:rPr>
      </w:pPr>
    </w:p>
    <w:p w14:paraId="4A61CAFC" w14:textId="77777777" w:rsidR="00000000" w:rsidRDefault="00CF0F56">
      <w:pPr>
        <w:pStyle w:val="a0"/>
        <w:rPr>
          <w:rFonts w:hint="cs"/>
          <w:rtl/>
        </w:rPr>
      </w:pPr>
      <w:r>
        <w:rPr>
          <w:rFonts w:hint="cs"/>
          <w:rtl/>
        </w:rPr>
        <w:t>מיכאל גורלובסקי ביקש לשנות הצבעה. אני חוזר: מיכאל גורלובסקי מצביע בעד וקודם הוא הצביע נגד.</w:t>
      </w:r>
    </w:p>
    <w:p w14:paraId="24B502AF" w14:textId="77777777" w:rsidR="00000000" w:rsidRDefault="00CF0F56">
      <w:pPr>
        <w:pStyle w:val="a0"/>
        <w:ind w:firstLine="0"/>
        <w:rPr>
          <w:rFonts w:hint="cs"/>
          <w:rtl/>
        </w:rPr>
      </w:pPr>
    </w:p>
    <w:p w14:paraId="4F34C4F2" w14:textId="77777777" w:rsidR="00000000" w:rsidRDefault="00CF0F56">
      <w:pPr>
        <w:pStyle w:val="af0"/>
        <w:rPr>
          <w:rtl/>
        </w:rPr>
      </w:pPr>
      <w:r>
        <w:rPr>
          <w:rFonts w:hint="eastAsia"/>
          <w:rtl/>
        </w:rPr>
        <w:t>מיכאל</w:t>
      </w:r>
      <w:r>
        <w:rPr>
          <w:rtl/>
        </w:rPr>
        <w:t xml:space="preserve"> איתן (הליכוד):</w:t>
      </w:r>
    </w:p>
    <w:p w14:paraId="36745BCB" w14:textId="77777777" w:rsidR="00000000" w:rsidRDefault="00CF0F56">
      <w:pPr>
        <w:pStyle w:val="a0"/>
        <w:rPr>
          <w:rFonts w:hint="cs"/>
          <w:rtl/>
        </w:rPr>
      </w:pPr>
    </w:p>
    <w:p w14:paraId="28F25975" w14:textId="77777777" w:rsidR="00000000" w:rsidRDefault="00CF0F56">
      <w:pPr>
        <w:pStyle w:val="a0"/>
        <w:rPr>
          <w:rFonts w:hint="cs"/>
          <w:rtl/>
        </w:rPr>
      </w:pPr>
      <w:r>
        <w:rPr>
          <w:rFonts w:hint="cs"/>
          <w:rtl/>
        </w:rPr>
        <w:t>רגע אחד - - -</w:t>
      </w:r>
    </w:p>
    <w:p w14:paraId="745EA7C1" w14:textId="77777777" w:rsidR="00000000" w:rsidRDefault="00CF0F56">
      <w:pPr>
        <w:pStyle w:val="a0"/>
        <w:ind w:firstLine="0"/>
        <w:rPr>
          <w:rFonts w:hint="cs"/>
          <w:rtl/>
        </w:rPr>
      </w:pPr>
    </w:p>
    <w:p w14:paraId="6E56978A" w14:textId="77777777" w:rsidR="00000000" w:rsidRDefault="00CF0F56">
      <w:pPr>
        <w:pStyle w:val="af1"/>
        <w:rPr>
          <w:rtl/>
        </w:rPr>
      </w:pPr>
      <w:r>
        <w:rPr>
          <w:rtl/>
        </w:rPr>
        <w:t>היו"ר נסים דהן:</w:t>
      </w:r>
    </w:p>
    <w:p w14:paraId="0B006FDD" w14:textId="77777777" w:rsidR="00000000" w:rsidRDefault="00CF0F56">
      <w:pPr>
        <w:pStyle w:val="a0"/>
        <w:rPr>
          <w:rtl/>
        </w:rPr>
      </w:pPr>
    </w:p>
    <w:p w14:paraId="2AD025F6" w14:textId="77777777" w:rsidR="00000000" w:rsidRDefault="00CF0F56">
      <w:pPr>
        <w:pStyle w:val="a0"/>
        <w:rPr>
          <w:rFonts w:hint="cs"/>
          <w:rtl/>
        </w:rPr>
      </w:pPr>
      <w:r>
        <w:rPr>
          <w:rFonts w:hint="cs"/>
          <w:rtl/>
        </w:rPr>
        <w:t>מותר, מותר כל זמן שלא הסתיימה ההצבעה.</w:t>
      </w:r>
      <w:r>
        <w:rPr>
          <w:rFonts w:hint="cs"/>
          <w:rtl/>
        </w:rPr>
        <w:t xml:space="preserve"> חבר הכנסת מיכאל איתן, נא לשבת במקום ותבקש רשות. מה זה? חבר הכנסת מיכאל איתן, כל זמן שלא הסתיימה ההצבעה, זכותו של חבר הכנסת לשנות את הצבעתו, וזה מה שקרה כאן. ההצבעה לא הסתיימה. נא לשבת במקום, תודה. נא לא לעזור ולא להפריע, תודה.</w:t>
      </w:r>
    </w:p>
    <w:p w14:paraId="0E4D1C72" w14:textId="77777777" w:rsidR="00000000" w:rsidRDefault="00CF0F56">
      <w:pPr>
        <w:pStyle w:val="a0"/>
        <w:ind w:firstLine="0"/>
        <w:rPr>
          <w:rFonts w:hint="cs"/>
          <w:rtl/>
        </w:rPr>
      </w:pPr>
    </w:p>
    <w:p w14:paraId="3F48FF3B" w14:textId="77777777" w:rsidR="00000000" w:rsidRDefault="00CF0F56">
      <w:pPr>
        <w:pStyle w:val="-"/>
        <w:rPr>
          <w:rtl/>
        </w:rPr>
      </w:pPr>
      <w:bookmarkStart w:id="185" w:name="FS000000661T20_10_2004_14_02_51"/>
      <w:bookmarkStart w:id="186" w:name="FS000000661T20_10_2004_14_02_57C"/>
      <w:bookmarkEnd w:id="185"/>
      <w:bookmarkEnd w:id="186"/>
      <w:r>
        <w:rPr>
          <w:rtl/>
        </w:rPr>
        <w:t>מזכיר הכנסת אריה האן:</w:t>
      </w:r>
    </w:p>
    <w:p w14:paraId="6E744EA7" w14:textId="77777777" w:rsidR="00000000" w:rsidRDefault="00CF0F56">
      <w:pPr>
        <w:pStyle w:val="a0"/>
        <w:ind w:firstLine="0"/>
        <w:rPr>
          <w:rFonts w:hint="cs"/>
          <w:rtl/>
        </w:rPr>
      </w:pPr>
      <w:r>
        <w:rPr>
          <w:rFonts w:hint="cs"/>
          <w:rtl/>
        </w:rPr>
        <w:t>(קורא</w:t>
      </w:r>
      <w:r>
        <w:rPr>
          <w:rFonts w:hint="cs"/>
          <w:rtl/>
        </w:rPr>
        <w:t xml:space="preserve"> בשמות חברי הכנסת)</w:t>
      </w:r>
    </w:p>
    <w:p w14:paraId="7EFA3CCC" w14:textId="77777777" w:rsidR="00000000" w:rsidRDefault="00CF0F56">
      <w:pPr>
        <w:pStyle w:val="a0"/>
        <w:ind w:firstLine="0"/>
        <w:rPr>
          <w:rFonts w:hint="cs"/>
          <w:rtl/>
        </w:rPr>
      </w:pPr>
    </w:p>
    <w:p w14:paraId="60FB601C" w14:textId="77777777" w:rsidR="00000000" w:rsidRDefault="00CF0F56">
      <w:pPr>
        <w:pStyle w:val="a0"/>
        <w:rPr>
          <w:rFonts w:hint="cs"/>
          <w:rtl/>
        </w:rPr>
      </w:pPr>
      <w:r>
        <w:rPr>
          <w:rFonts w:hint="cs"/>
          <w:rtl/>
        </w:rPr>
        <w:t>אני חוזר:</w:t>
      </w:r>
    </w:p>
    <w:p w14:paraId="26A2F1B5" w14:textId="77777777" w:rsidR="00000000" w:rsidRDefault="00CF0F56">
      <w:pPr>
        <w:pStyle w:val="a0"/>
        <w:rPr>
          <w:rFonts w:hint="cs"/>
          <w:rtl/>
        </w:rPr>
      </w:pPr>
    </w:p>
    <w:p w14:paraId="541F76EF" w14:textId="77777777" w:rsidR="00000000" w:rsidRDefault="00CF0F56">
      <w:pPr>
        <w:pStyle w:val="a0"/>
        <w:rPr>
          <w:rFonts w:hint="cs"/>
          <w:rtl/>
        </w:rPr>
      </w:pPr>
      <w:r>
        <w:rPr>
          <w:rFonts w:hint="cs"/>
          <w:rtl/>
        </w:rPr>
        <w:t xml:space="preserve">זהבה גלאון </w:t>
      </w:r>
      <w:r>
        <w:rPr>
          <w:rFonts w:hint="cs"/>
          <w:rtl/>
        </w:rPr>
        <w:tab/>
      </w:r>
      <w:r>
        <w:rPr>
          <w:rFonts w:hint="cs"/>
          <w:rtl/>
        </w:rPr>
        <w:tab/>
        <w:t>- אינה נוכחת</w:t>
      </w:r>
    </w:p>
    <w:p w14:paraId="562281EB" w14:textId="77777777" w:rsidR="00000000" w:rsidRDefault="00CF0F56">
      <w:pPr>
        <w:pStyle w:val="a0"/>
        <w:rPr>
          <w:rFonts w:hint="cs"/>
          <w:rtl/>
        </w:rPr>
      </w:pPr>
      <w:r>
        <w:rPr>
          <w:rFonts w:hint="cs"/>
          <w:rtl/>
        </w:rPr>
        <w:t>גילה גמליאל</w:t>
      </w:r>
      <w:r>
        <w:rPr>
          <w:rFonts w:hint="cs"/>
          <w:rtl/>
        </w:rPr>
        <w:tab/>
      </w:r>
      <w:r>
        <w:rPr>
          <w:rFonts w:hint="cs"/>
          <w:rtl/>
        </w:rPr>
        <w:tab/>
        <w:t>- אינה נוכחת</w:t>
      </w:r>
    </w:p>
    <w:p w14:paraId="04DEFF13" w14:textId="77777777" w:rsidR="00000000" w:rsidRDefault="00CF0F56">
      <w:pPr>
        <w:pStyle w:val="a0"/>
        <w:rPr>
          <w:rFonts w:hint="cs"/>
          <w:rtl/>
        </w:rPr>
      </w:pPr>
      <w:r>
        <w:rPr>
          <w:rFonts w:hint="cs"/>
          <w:rtl/>
        </w:rPr>
        <w:t>צחי הנגבי</w:t>
      </w:r>
      <w:r>
        <w:rPr>
          <w:rFonts w:hint="cs"/>
          <w:rtl/>
        </w:rPr>
        <w:tab/>
      </w:r>
      <w:r>
        <w:rPr>
          <w:rFonts w:hint="cs"/>
          <w:rtl/>
        </w:rPr>
        <w:tab/>
        <w:t>- אינו נוכח</w:t>
      </w:r>
    </w:p>
    <w:p w14:paraId="79EC2230" w14:textId="77777777" w:rsidR="00000000" w:rsidRDefault="00CF0F56">
      <w:pPr>
        <w:pStyle w:val="a0"/>
        <w:rPr>
          <w:rFonts w:hint="cs"/>
          <w:rtl/>
        </w:rPr>
      </w:pPr>
      <w:r>
        <w:rPr>
          <w:rFonts w:hint="cs"/>
          <w:rtl/>
        </w:rPr>
        <w:t>אבשלום וילן</w:t>
      </w:r>
      <w:r>
        <w:rPr>
          <w:rFonts w:hint="cs"/>
          <w:rtl/>
        </w:rPr>
        <w:tab/>
      </w:r>
      <w:r>
        <w:rPr>
          <w:rFonts w:hint="cs"/>
          <w:rtl/>
        </w:rPr>
        <w:tab/>
        <w:t>- אינו נוכח</w:t>
      </w:r>
    </w:p>
    <w:p w14:paraId="72E884AB" w14:textId="77777777" w:rsidR="00000000" w:rsidRDefault="00CF0F56">
      <w:pPr>
        <w:pStyle w:val="a0"/>
        <w:rPr>
          <w:rFonts w:hint="cs"/>
          <w:rtl/>
        </w:rPr>
      </w:pPr>
      <w:r>
        <w:rPr>
          <w:rFonts w:hint="cs"/>
          <w:rtl/>
        </w:rPr>
        <w:t>יצחק וקנין</w:t>
      </w:r>
      <w:r>
        <w:rPr>
          <w:rFonts w:hint="cs"/>
          <w:rtl/>
        </w:rPr>
        <w:tab/>
      </w:r>
      <w:r>
        <w:rPr>
          <w:rFonts w:hint="cs"/>
          <w:rtl/>
        </w:rPr>
        <w:tab/>
        <w:t>- בעד</w:t>
      </w:r>
    </w:p>
    <w:p w14:paraId="5D36906D" w14:textId="77777777" w:rsidR="00000000" w:rsidRDefault="00CF0F56">
      <w:pPr>
        <w:pStyle w:val="a0"/>
        <w:ind w:firstLine="0"/>
        <w:rPr>
          <w:rFonts w:hint="cs"/>
          <w:rtl/>
        </w:rPr>
      </w:pPr>
    </w:p>
    <w:p w14:paraId="114F8CA1" w14:textId="77777777" w:rsidR="00000000" w:rsidRDefault="00CF0F56">
      <w:pPr>
        <w:pStyle w:val="af1"/>
        <w:rPr>
          <w:rtl/>
        </w:rPr>
      </w:pPr>
      <w:r>
        <w:rPr>
          <w:rtl/>
        </w:rPr>
        <w:t>היו"ר נסים דהן:</w:t>
      </w:r>
    </w:p>
    <w:p w14:paraId="33D2A699" w14:textId="77777777" w:rsidR="00000000" w:rsidRDefault="00CF0F56">
      <w:pPr>
        <w:pStyle w:val="a0"/>
        <w:rPr>
          <w:rtl/>
        </w:rPr>
      </w:pPr>
    </w:p>
    <w:p w14:paraId="334E1892" w14:textId="77777777" w:rsidR="00000000" w:rsidRDefault="00CF0F56">
      <w:pPr>
        <w:pStyle w:val="a0"/>
        <w:rPr>
          <w:rFonts w:hint="cs"/>
          <w:rtl/>
        </w:rPr>
      </w:pPr>
      <w:r>
        <w:rPr>
          <w:rFonts w:hint="cs"/>
          <w:rtl/>
        </w:rPr>
        <w:t>נא לשבת במקומות. שר האוצר, שר התחבורה, חבר הכנסת חזן, למקומות בבקשה.</w:t>
      </w:r>
    </w:p>
    <w:p w14:paraId="56115C79" w14:textId="77777777" w:rsidR="00000000" w:rsidRDefault="00CF0F56">
      <w:pPr>
        <w:pStyle w:val="a0"/>
        <w:ind w:firstLine="0"/>
        <w:rPr>
          <w:rFonts w:hint="cs"/>
          <w:rtl/>
        </w:rPr>
      </w:pPr>
    </w:p>
    <w:p w14:paraId="73157A13" w14:textId="77777777" w:rsidR="00000000" w:rsidRDefault="00CF0F56">
      <w:pPr>
        <w:pStyle w:val="-"/>
        <w:rPr>
          <w:rtl/>
        </w:rPr>
      </w:pPr>
      <w:bookmarkStart w:id="187" w:name="FS000000661T20_10_2004_12_40_38C"/>
      <w:bookmarkEnd w:id="187"/>
      <w:r>
        <w:rPr>
          <w:rtl/>
        </w:rPr>
        <w:t>מזכיר הכנסת אריה הא</w:t>
      </w:r>
      <w:r>
        <w:rPr>
          <w:rtl/>
        </w:rPr>
        <w:t>ן:</w:t>
      </w:r>
    </w:p>
    <w:p w14:paraId="19F92F3A" w14:textId="77777777" w:rsidR="00000000" w:rsidRDefault="00CF0F56">
      <w:pPr>
        <w:pStyle w:val="a0"/>
        <w:ind w:firstLine="0"/>
        <w:rPr>
          <w:rFonts w:hint="cs"/>
          <w:rtl/>
        </w:rPr>
      </w:pPr>
      <w:r>
        <w:rPr>
          <w:rFonts w:hint="cs"/>
          <w:rtl/>
        </w:rPr>
        <w:t>(קורא בשמות חברי הכנסת)</w:t>
      </w:r>
    </w:p>
    <w:p w14:paraId="07959585" w14:textId="77777777" w:rsidR="00000000" w:rsidRDefault="00CF0F56">
      <w:pPr>
        <w:pStyle w:val="a0"/>
        <w:ind w:firstLine="0"/>
        <w:rPr>
          <w:rFonts w:hint="cs"/>
          <w:rtl/>
        </w:rPr>
      </w:pPr>
    </w:p>
    <w:p w14:paraId="1095D3CE" w14:textId="77777777" w:rsidR="00000000" w:rsidRDefault="00CF0F56">
      <w:pPr>
        <w:pStyle w:val="a0"/>
        <w:rPr>
          <w:rFonts w:hint="cs"/>
          <w:rtl/>
        </w:rPr>
      </w:pPr>
      <w:r>
        <w:rPr>
          <w:rFonts w:hint="cs"/>
          <w:rtl/>
        </w:rPr>
        <w:t xml:space="preserve">אני חוזר: יצחק וקנין הצביע בעד. </w:t>
      </w:r>
    </w:p>
    <w:p w14:paraId="5EEB3A0F" w14:textId="77777777" w:rsidR="00000000" w:rsidRDefault="00CF0F56">
      <w:pPr>
        <w:pStyle w:val="a0"/>
        <w:rPr>
          <w:rFonts w:hint="cs"/>
          <w:rtl/>
        </w:rPr>
      </w:pPr>
    </w:p>
    <w:p w14:paraId="011F4272" w14:textId="77777777" w:rsidR="00000000" w:rsidRDefault="00CF0F56">
      <w:pPr>
        <w:pStyle w:val="a0"/>
        <w:rPr>
          <w:rFonts w:hint="cs"/>
          <w:rtl/>
        </w:rPr>
      </w:pPr>
      <w:r>
        <w:rPr>
          <w:rFonts w:hint="cs"/>
          <w:rtl/>
        </w:rPr>
        <w:t>יחיאל חזן</w:t>
      </w:r>
      <w:r>
        <w:rPr>
          <w:rFonts w:hint="cs"/>
          <w:rtl/>
        </w:rPr>
        <w:tab/>
      </w:r>
      <w:r>
        <w:rPr>
          <w:rFonts w:hint="cs"/>
          <w:rtl/>
        </w:rPr>
        <w:tab/>
        <w:t>- בעד</w:t>
      </w:r>
    </w:p>
    <w:p w14:paraId="2744BF98" w14:textId="77777777" w:rsidR="00000000" w:rsidRDefault="00CF0F56">
      <w:pPr>
        <w:pStyle w:val="a0"/>
        <w:ind w:firstLine="0"/>
        <w:rPr>
          <w:rFonts w:hint="cs"/>
          <w:rtl/>
        </w:rPr>
      </w:pPr>
    </w:p>
    <w:p w14:paraId="1376FC32" w14:textId="77777777" w:rsidR="00000000" w:rsidRDefault="00CF0F56">
      <w:pPr>
        <w:pStyle w:val="af0"/>
        <w:rPr>
          <w:rtl/>
        </w:rPr>
      </w:pPr>
      <w:r>
        <w:rPr>
          <w:rFonts w:hint="eastAsia"/>
          <w:rtl/>
        </w:rPr>
        <w:t>יחיאל</w:t>
      </w:r>
      <w:r>
        <w:rPr>
          <w:rtl/>
        </w:rPr>
        <w:t xml:space="preserve"> חזן (הליכוד):</w:t>
      </w:r>
    </w:p>
    <w:p w14:paraId="56B5BE33" w14:textId="77777777" w:rsidR="00000000" w:rsidRDefault="00CF0F56">
      <w:pPr>
        <w:pStyle w:val="a0"/>
        <w:rPr>
          <w:rFonts w:hint="cs"/>
          <w:rtl/>
        </w:rPr>
      </w:pPr>
    </w:p>
    <w:p w14:paraId="154E9D48" w14:textId="77777777" w:rsidR="00000000" w:rsidRDefault="00CF0F56">
      <w:pPr>
        <w:pStyle w:val="a0"/>
        <w:rPr>
          <w:rFonts w:hint="cs"/>
          <w:rtl/>
        </w:rPr>
      </w:pPr>
      <w:r>
        <w:rPr>
          <w:rFonts w:hint="cs"/>
          <w:rtl/>
        </w:rPr>
        <w:t>נגד, נגד.</w:t>
      </w:r>
    </w:p>
    <w:p w14:paraId="03F4A0C9" w14:textId="77777777" w:rsidR="00000000" w:rsidRDefault="00CF0F56">
      <w:pPr>
        <w:pStyle w:val="a0"/>
        <w:ind w:firstLine="0"/>
        <w:rPr>
          <w:rFonts w:hint="cs"/>
          <w:rtl/>
        </w:rPr>
      </w:pPr>
    </w:p>
    <w:p w14:paraId="5AC8F963" w14:textId="77777777" w:rsidR="00000000" w:rsidRDefault="00CF0F56">
      <w:pPr>
        <w:pStyle w:val="-"/>
        <w:rPr>
          <w:rFonts w:hint="cs"/>
          <w:rtl/>
        </w:rPr>
      </w:pPr>
      <w:bookmarkStart w:id="188" w:name="FS000000661T20_10_2004_14_04_34C"/>
      <w:bookmarkEnd w:id="188"/>
      <w:r>
        <w:rPr>
          <w:rtl/>
        </w:rPr>
        <w:t>מזכיר הכנסת אריה האן:</w:t>
      </w:r>
    </w:p>
    <w:p w14:paraId="6B1437E9" w14:textId="77777777" w:rsidR="00000000" w:rsidRDefault="00CF0F56">
      <w:pPr>
        <w:pStyle w:val="a0"/>
        <w:ind w:firstLine="0"/>
        <w:rPr>
          <w:rFonts w:hint="cs"/>
          <w:rtl/>
        </w:rPr>
      </w:pPr>
      <w:r>
        <w:rPr>
          <w:rFonts w:hint="cs"/>
          <w:rtl/>
        </w:rPr>
        <w:t>(קורא בשמות חברי הכנסת)</w:t>
      </w:r>
    </w:p>
    <w:p w14:paraId="01B1C389" w14:textId="77777777" w:rsidR="00000000" w:rsidRDefault="00CF0F56">
      <w:pPr>
        <w:pStyle w:val="a0"/>
        <w:ind w:firstLine="0"/>
        <w:rPr>
          <w:rFonts w:hint="cs"/>
          <w:rtl/>
        </w:rPr>
      </w:pPr>
    </w:p>
    <w:p w14:paraId="1BA702D0" w14:textId="77777777" w:rsidR="00000000" w:rsidRDefault="00CF0F56">
      <w:pPr>
        <w:pStyle w:val="a0"/>
        <w:rPr>
          <w:rFonts w:hint="cs"/>
          <w:rtl/>
        </w:rPr>
      </w:pPr>
      <w:r>
        <w:rPr>
          <w:rFonts w:hint="cs"/>
          <w:rtl/>
        </w:rPr>
        <w:t xml:space="preserve">סליחה, יחיאל חזן </w:t>
      </w:r>
      <w:r>
        <w:rPr>
          <w:rtl/>
        </w:rPr>
        <w:t>–</w:t>
      </w:r>
      <w:r>
        <w:rPr>
          <w:rFonts w:hint="cs"/>
          <w:rtl/>
        </w:rPr>
        <w:t xml:space="preserve"> נגד. אני חוזר: יחיאל חזן </w:t>
      </w:r>
      <w:r>
        <w:rPr>
          <w:rtl/>
        </w:rPr>
        <w:t>–</w:t>
      </w:r>
      <w:r>
        <w:rPr>
          <w:rFonts w:hint="cs"/>
          <w:rtl/>
        </w:rPr>
        <w:t xml:space="preserve"> נגד.</w:t>
      </w:r>
    </w:p>
    <w:p w14:paraId="7123A733" w14:textId="77777777" w:rsidR="00000000" w:rsidRDefault="00CF0F56">
      <w:pPr>
        <w:pStyle w:val="a0"/>
        <w:rPr>
          <w:rFonts w:hint="cs"/>
          <w:rtl/>
        </w:rPr>
      </w:pPr>
    </w:p>
    <w:p w14:paraId="7FD244DD" w14:textId="77777777" w:rsidR="00000000" w:rsidRDefault="00CF0F56">
      <w:pPr>
        <w:pStyle w:val="a0"/>
        <w:rPr>
          <w:rFonts w:hint="cs"/>
          <w:rtl/>
        </w:rPr>
      </w:pPr>
      <w:r>
        <w:rPr>
          <w:rFonts w:hint="cs"/>
          <w:rtl/>
        </w:rPr>
        <w:t>דוד טל</w:t>
      </w:r>
      <w:r>
        <w:rPr>
          <w:rFonts w:hint="cs"/>
          <w:rtl/>
        </w:rPr>
        <w:tab/>
      </w:r>
      <w:r>
        <w:rPr>
          <w:rFonts w:hint="cs"/>
          <w:rtl/>
        </w:rPr>
        <w:tab/>
        <w:t>- אינו נוכח</w:t>
      </w:r>
    </w:p>
    <w:p w14:paraId="40A8BD82" w14:textId="77777777" w:rsidR="00000000" w:rsidRDefault="00CF0F56">
      <w:pPr>
        <w:pStyle w:val="a0"/>
        <w:rPr>
          <w:rFonts w:hint="cs"/>
          <w:rtl/>
        </w:rPr>
      </w:pPr>
      <w:r>
        <w:rPr>
          <w:rFonts w:hint="cs"/>
          <w:rtl/>
        </w:rPr>
        <w:t>יגאל יאסינוב</w:t>
      </w:r>
      <w:r>
        <w:rPr>
          <w:rFonts w:hint="cs"/>
          <w:rtl/>
        </w:rPr>
        <w:tab/>
        <w:t>- אינו נוכח</w:t>
      </w:r>
    </w:p>
    <w:p w14:paraId="247AFB5F" w14:textId="77777777" w:rsidR="00000000" w:rsidRDefault="00CF0F56">
      <w:pPr>
        <w:pStyle w:val="a0"/>
        <w:rPr>
          <w:rFonts w:hint="cs"/>
          <w:rtl/>
        </w:rPr>
      </w:pPr>
      <w:r>
        <w:rPr>
          <w:rFonts w:hint="cs"/>
          <w:rtl/>
        </w:rPr>
        <w:t>אלי ישי</w:t>
      </w:r>
      <w:r>
        <w:rPr>
          <w:rFonts w:hint="cs"/>
          <w:rtl/>
        </w:rPr>
        <w:tab/>
      </w:r>
      <w:r>
        <w:rPr>
          <w:rFonts w:hint="cs"/>
          <w:rtl/>
        </w:rPr>
        <w:tab/>
        <w:t>- אינו נוכח</w:t>
      </w:r>
    </w:p>
    <w:p w14:paraId="1D0A2881" w14:textId="77777777" w:rsidR="00000000" w:rsidRDefault="00CF0F56">
      <w:pPr>
        <w:pStyle w:val="a0"/>
        <w:rPr>
          <w:rFonts w:hint="cs"/>
          <w:rtl/>
        </w:rPr>
      </w:pPr>
      <w:r>
        <w:rPr>
          <w:rFonts w:hint="cs"/>
          <w:rtl/>
        </w:rPr>
        <w:t>אתי לבני</w:t>
      </w:r>
      <w:r>
        <w:rPr>
          <w:rFonts w:hint="cs"/>
          <w:rtl/>
        </w:rPr>
        <w:tab/>
        <w:t>- אינה נוכחת</w:t>
      </w:r>
    </w:p>
    <w:p w14:paraId="29C0B129" w14:textId="77777777" w:rsidR="00000000" w:rsidRDefault="00CF0F56">
      <w:pPr>
        <w:pStyle w:val="a0"/>
        <w:rPr>
          <w:rFonts w:hint="cs"/>
          <w:rtl/>
        </w:rPr>
      </w:pPr>
      <w:r>
        <w:rPr>
          <w:rFonts w:hint="cs"/>
          <w:rtl/>
        </w:rPr>
        <w:t>דוד לוי</w:t>
      </w:r>
      <w:r>
        <w:rPr>
          <w:rFonts w:hint="cs"/>
          <w:rtl/>
        </w:rPr>
        <w:tab/>
      </w:r>
      <w:r>
        <w:rPr>
          <w:rFonts w:hint="cs"/>
          <w:rtl/>
        </w:rPr>
        <w:tab/>
        <w:t>- אינו נוכח</w:t>
      </w:r>
    </w:p>
    <w:p w14:paraId="605932A2" w14:textId="77777777" w:rsidR="00000000" w:rsidRDefault="00CF0F56">
      <w:pPr>
        <w:pStyle w:val="a0"/>
        <w:rPr>
          <w:rFonts w:hint="cs"/>
          <w:rtl/>
        </w:rPr>
      </w:pPr>
      <w:r>
        <w:rPr>
          <w:rFonts w:hint="cs"/>
          <w:rtl/>
        </w:rPr>
        <w:t>יעקב ליצמן</w:t>
      </w:r>
      <w:r>
        <w:rPr>
          <w:rFonts w:hint="cs"/>
          <w:rtl/>
        </w:rPr>
        <w:tab/>
        <w:t>- בעד</w:t>
      </w:r>
    </w:p>
    <w:p w14:paraId="58F8484B" w14:textId="77777777" w:rsidR="00000000" w:rsidRDefault="00CF0F56">
      <w:pPr>
        <w:pStyle w:val="a0"/>
        <w:rPr>
          <w:rFonts w:hint="cs"/>
          <w:rtl/>
        </w:rPr>
      </w:pPr>
      <w:r>
        <w:rPr>
          <w:rFonts w:hint="cs"/>
          <w:rtl/>
        </w:rPr>
        <w:t>יהודית נאות</w:t>
      </w:r>
      <w:r>
        <w:rPr>
          <w:rFonts w:hint="cs"/>
          <w:rtl/>
        </w:rPr>
        <w:tab/>
        <w:t>- אינה נוכחת</w:t>
      </w:r>
    </w:p>
    <w:p w14:paraId="47FA3E1C" w14:textId="77777777" w:rsidR="00000000" w:rsidRDefault="00CF0F56">
      <w:pPr>
        <w:pStyle w:val="a0"/>
        <w:rPr>
          <w:rFonts w:hint="cs"/>
          <w:rtl/>
        </w:rPr>
      </w:pPr>
      <w:r>
        <w:rPr>
          <w:rFonts w:hint="cs"/>
          <w:rtl/>
        </w:rPr>
        <w:t>משולם נהרי</w:t>
      </w:r>
      <w:r>
        <w:rPr>
          <w:rFonts w:hint="cs"/>
          <w:rtl/>
        </w:rPr>
        <w:tab/>
        <w:t>- בעד</w:t>
      </w:r>
    </w:p>
    <w:p w14:paraId="662DA258" w14:textId="77777777" w:rsidR="00000000" w:rsidRDefault="00CF0F56">
      <w:pPr>
        <w:pStyle w:val="a0"/>
        <w:rPr>
          <w:rFonts w:hint="cs"/>
          <w:rtl/>
        </w:rPr>
      </w:pPr>
      <w:r>
        <w:rPr>
          <w:rFonts w:hint="cs"/>
          <w:rtl/>
        </w:rPr>
        <w:t>מרינה סולודקין</w:t>
      </w:r>
      <w:r>
        <w:rPr>
          <w:rFonts w:hint="cs"/>
          <w:rtl/>
        </w:rPr>
        <w:tab/>
        <w:t>- אינה נוכחת</w:t>
      </w:r>
    </w:p>
    <w:p w14:paraId="7FB9F291" w14:textId="77777777" w:rsidR="00000000" w:rsidRDefault="00CF0F56">
      <w:pPr>
        <w:pStyle w:val="a0"/>
        <w:rPr>
          <w:rFonts w:hint="cs"/>
          <w:rtl/>
        </w:rPr>
      </w:pPr>
      <w:r>
        <w:rPr>
          <w:rFonts w:hint="cs"/>
          <w:rtl/>
        </w:rPr>
        <w:t>ניסן סלומינסקי</w:t>
      </w:r>
      <w:r>
        <w:rPr>
          <w:rFonts w:hint="cs"/>
          <w:rtl/>
        </w:rPr>
        <w:tab/>
        <w:t>- אינו נוכח</w:t>
      </w:r>
    </w:p>
    <w:p w14:paraId="1B9B9465" w14:textId="77777777" w:rsidR="00000000" w:rsidRDefault="00CF0F56">
      <w:pPr>
        <w:pStyle w:val="a0"/>
        <w:rPr>
          <w:rFonts w:hint="cs"/>
          <w:rtl/>
        </w:rPr>
      </w:pPr>
      <w:r>
        <w:rPr>
          <w:rFonts w:hint="cs"/>
          <w:rtl/>
        </w:rPr>
        <w:t>מל פולישוק-בלוך - אינה נוכחת</w:t>
      </w:r>
    </w:p>
    <w:p w14:paraId="3A98B9F0" w14:textId="77777777" w:rsidR="00000000" w:rsidRDefault="00CF0F56">
      <w:pPr>
        <w:pStyle w:val="a0"/>
        <w:rPr>
          <w:rFonts w:hint="cs"/>
          <w:rtl/>
        </w:rPr>
      </w:pPr>
      <w:r>
        <w:rPr>
          <w:rFonts w:hint="cs"/>
          <w:rtl/>
        </w:rPr>
        <w:t>יוסף פריצקי</w:t>
      </w:r>
      <w:r>
        <w:rPr>
          <w:rFonts w:hint="cs"/>
          <w:rtl/>
        </w:rPr>
        <w:tab/>
        <w:t>- אינו נוכח</w:t>
      </w:r>
    </w:p>
    <w:p w14:paraId="1021FE76" w14:textId="77777777" w:rsidR="00000000" w:rsidRDefault="00CF0F56">
      <w:pPr>
        <w:pStyle w:val="a0"/>
        <w:rPr>
          <w:rFonts w:hint="cs"/>
          <w:rtl/>
        </w:rPr>
      </w:pPr>
      <w:r>
        <w:rPr>
          <w:rFonts w:hint="cs"/>
          <w:rtl/>
        </w:rPr>
        <w:t>שמעון פרס</w:t>
      </w:r>
      <w:r>
        <w:rPr>
          <w:rFonts w:hint="cs"/>
          <w:rtl/>
        </w:rPr>
        <w:tab/>
        <w:t>- אינו נוכח</w:t>
      </w:r>
    </w:p>
    <w:p w14:paraId="032BB948" w14:textId="77777777" w:rsidR="00000000" w:rsidRDefault="00CF0F56">
      <w:pPr>
        <w:pStyle w:val="a0"/>
        <w:rPr>
          <w:rFonts w:hint="cs"/>
          <w:rtl/>
        </w:rPr>
      </w:pPr>
      <w:r>
        <w:rPr>
          <w:rFonts w:hint="cs"/>
          <w:rtl/>
        </w:rPr>
        <w:t>איו</w:t>
      </w:r>
      <w:r>
        <w:rPr>
          <w:rFonts w:hint="cs"/>
          <w:rtl/>
        </w:rPr>
        <w:t>ב קרא</w:t>
      </w:r>
      <w:r>
        <w:rPr>
          <w:rFonts w:hint="cs"/>
          <w:rtl/>
        </w:rPr>
        <w:tab/>
        <w:t>- אינו נוכח</w:t>
      </w:r>
    </w:p>
    <w:p w14:paraId="3F6FAC6A" w14:textId="77777777" w:rsidR="00000000" w:rsidRDefault="00CF0F56">
      <w:pPr>
        <w:pStyle w:val="a0"/>
        <w:rPr>
          <w:rFonts w:hint="cs"/>
          <w:rtl/>
        </w:rPr>
      </w:pPr>
      <w:r>
        <w:rPr>
          <w:rFonts w:hint="cs"/>
          <w:rtl/>
        </w:rPr>
        <w:t>אברהם רביץ</w:t>
      </w:r>
      <w:r>
        <w:rPr>
          <w:rFonts w:hint="cs"/>
          <w:rtl/>
        </w:rPr>
        <w:tab/>
        <w:t>- אינו נוכח</w:t>
      </w:r>
    </w:p>
    <w:p w14:paraId="3A362D43" w14:textId="77777777" w:rsidR="00000000" w:rsidRDefault="00CF0F56">
      <w:pPr>
        <w:pStyle w:val="a0"/>
        <w:rPr>
          <w:rFonts w:hint="cs"/>
          <w:rtl/>
        </w:rPr>
      </w:pPr>
      <w:r>
        <w:rPr>
          <w:rFonts w:hint="cs"/>
          <w:rtl/>
        </w:rPr>
        <w:t>ראובן ריבלין</w:t>
      </w:r>
      <w:r>
        <w:rPr>
          <w:rFonts w:hint="cs"/>
          <w:rtl/>
        </w:rPr>
        <w:tab/>
        <w:t>- נגד</w:t>
      </w:r>
    </w:p>
    <w:p w14:paraId="4B732A26" w14:textId="77777777" w:rsidR="00000000" w:rsidRDefault="00CF0F56">
      <w:pPr>
        <w:pStyle w:val="a0"/>
        <w:rPr>
          <w:rFonts w:hint="cs"/>
          <w:rtl/>
        </w:rPr>
      </w:pPr>
      <w:r>
        <w:rPr>
          <w:rFonts w:hint="cs"/>
          <w:rtl/>
        </w:rPr>
        <w:t>אהוד רצאבי</w:t>
      </w:r>
      <w:r>
        <w:rPr>
          <w:rFonts w:hint="cs"/>
          <w:rtl/>
        </w:rPr>
        <w:tab/>
        <w:t>- אינו נוכח</w:t>
      </w:r>
    </w:p>
    <w:p w14:paraId="1C24C03C" w14:textId="77777777" w:rsidR="00000000" w:rsidRDefault="00CF0F56">
      <w:pPr>
        <w:pStyle w:val="a0"/>
        <w:rPr>
          <w:rFonts w:hint="cs"/>
          <w:rtl/>
        </w:rPr>
      </w:pPr>
      <w:r>
        <w:rPr>
          <w:rFonts w:hint="cs"/>
          <w:rtl/>
        </w:rPr>
        <w:t>סילבן שלום</w:t>
      </w:r>
      <w:r>
        <w:rPr>
          <w:rFonts w:hint="cs"/>
          <w:rtl/>
        </w:rPr>
        <w:tab/>
        <w:t>- אינו נוכח</w:t>
      </w:r>
    </w:p>
    <w:p w14:paraId="48EF7BC3" w14:textId="77777777" w:rsidR="00000000" w:rsidRDefault="00CF0F56">
      <w:pPr>
        <w:pStyle w:val="a0"/>
        <w:rPr>
          <w:rFonts w:hint="cs"/>
          <w:rtl/>
        </w:rPr>
      </w:pPr>
      <w:r>
        <w:rPr>
          <w:rFonts w:hint="cs"/>
          <w:rtl/>
        </w:rPr>
        <w:t>עמרי שרון</w:t>
      </w:r>
      <w:r>
        <w:rPr>
          <w:rFonts w:hint="cs"/>
          <w:rtl/>
        </w:rPr>
        <w:tab/>
        <w:t>- אינו נוכח</w:t>
      </w:r>
    </w:p>
    <w:p w14:paraId="266BC9FF" w14:textId="77777777" w:rsidR="00000000" w:rsidRDefault="00CF0F56">
      <w:pPr>
        <w:pStyle w:val="a0"/>
        <w:rPr>
          <w:rFonts w:hint="cs"/>
          <w:rtl/>
        </w:rPr>
      </w:pPr>
    </w:p>
    <w:p w14:paraId="10311388" w14:textId="77777777" w:rsidR="00000000" w:rsidRDefault="00CF0F56">
      <w:pPr>
        <w:pStyle w:val="af1"/>
        <w:rPr>
          <w:rtl/>
        </w:rPr>
      </w:pPr>
      <w:r>
        <w:rPr>
          <w:rFonts w:hint="eastAsia"/>
          <w:rtl/>
        </w:rPr>
        <w:t>היו</w:t>
      </w:r>
      <w:r>
        <w:rPr>
          <w:rtl/>
        </w:rPr>
        <w:t>"ר נסים דהן:</w:t>
      </w:r>
    </w:p>
    <w:p w14:paraId="45C6FE5B" w14:textId="77777777" w:rsidR="00000000" w:rsidRDefault="00CF0F56">
      <w:pPr>
        <w:pStyle w:val="a0"/>
        <w:rPr>
          <w:rFonts w:hint="cs"/>
          <w:rtl/>
        </w:rPr>
      </w:pPr>
    </w:p>
    <w:p w14:paraId="7E18BA81" w14:textId="77777777" w:rsidR="00000000" w:rsidRDefault="00CF0F56">
      <w:pPr>
        <w:pStyle w:val="a0"/>
        <w:rPr>
          <w:rFonts w:hint="cs"/>
          <w:rtl/>
        </w:rPr>
      </w:pPr>
      <w:r>
        <w:rPr>
          <w:rFonts w:hint="cs"/>
          <w:rtl/>
        </w:rPr>
        <w:t>האם יש כאן חברי כנסת שלא קראו בשמם? אין. נא לספור. אנחנו ממשיכים בסדר-היום בזמן שמזכירות המליאה סופרת את הקולו</w:t>
      </w:r>
      <w:r>
        <w:rPr>
          <w:rFonts w:hint="cs"/>
          <w:rtl/>
        </w:rPr>
        <w:t>ת.</w:t>
      </w:r>
    </w:p>
    <w:p w14:paraId="15B7D1B7" w14:textId="77777777" w:rsidR="00000000" w:rsidRDefault="00CF0F56">
      <w:pPr>
        <w:pStyle w:val="a0"/>
        <w:ind w:firstLine="0"/>
        <w:rPr>
          <w:rFonts w:hint="cs"/>
          <w:rtl/>
        </w:rPr>
      </w:pPr>
    </w:p>
    <w:p w14:paraId="47F50DDB" w14:textId="77777777" w:rsidR="00000000" w:rsidRDefault="00CF0F56">
      <w:pPr>
        <w:pStyle w:val="a2"/>
        <w:rPr>
          <w:rtl/>
        </w:rPr>
      </w:pPr>
      <w:bookmarkStart w:id="189" w:name="CS25754FI0025754T20_10_2004_12_42_49"/>
      <w:bookmarkEnd w:id="189"/>
    </w:p>
    <w:p w14:paraId="1F216320" w14:textId="77777777" w:rsidR="00000000" w:rsidRDefault="00CF0F56">
      <w:pPr>
        <w:pStyle w:val="a2"/>
        <w:rPr>
          <w:rFonts w:hint="cs"/>
          <w:rtl/>
        </w:rPr>
      </w:pPr>
      <w:bookmarkStart w:id="190" w:name="_Toc92193286"/>
      <w:r>
        <w:rPr>
          <w:rtl/>
        </w:rPr>
        <w:t>הצעת חוק בתי</w:t>
      </w:r>
      <w:r>
        <w:rPr>
          <w:rFonts w:hint="cs"/>
          <w:rtl/>
        </w:rPr>
        <w:t>-</w:t>
      </w:r>
      <w:r>
        <w:rPr>
          <w:rtl/>
        </w:rPr>
        <w:t>המשפט (תיקון - רישום פרוט</w:t>
      </w:r>
      <w:r>
        <w:rPr>
          <w:rFonts w:hint="cs"/>
          <w:rtl/>
        </w:rPr>
        <w:t>ו</w:t>
      </w:r>
      <w:r>
        <w:rPr>
          <w:rtl/>
        </w:rPr>
        <w:t>קול), התשס"ד-2004</w:t>
      </w:r>
      <w:bookmarkEnd w:id="190"/>
    </w:p>
    <w:p w14:paraId="5EE490EC" w14:textId="77777777" w:rsidR="00000000" w:rsidRDefault="00CF0F56">
      <w:pPr>
        <w:pStyle w:val="a0"/>
        <w:rPr>
          <w:rFonts w:hint="cs"/>
          <w:rtl/>
        </w:rPr>
      </w:pPr>
      <w:r>
        <w:rPr>
          <w:rtl/>
        </w:rPr>
        <w:t>[</w:t>
      </w:r>
      <w:r>
        <w:rPr>
          <w:rFonts w:hint="cs"/>
          <w:rtl/>
        </w:rPr>
        <w:t xml:space="preserve">הצעת חוק פ/2412; </w:t>
      </w:r>
      <w:r>
        <w:rPr>
          <w:rFonts w:hint="eastAsia"/>
          <w:rtl/>
        </w:rPr>
        <w:t>נספחות</w:t>
      </w:r>
      <w:r>
        <w:rPr>
          <w:rtl/>
        </w:rPr>
        <w:t>.]</w:t>
      </w:r>
    </w:p>
    <w:p w14:paraId="0198A6D3" w14:textId="77777777" w:rsidR="00000000" w:rsidRDefault="00CF0F56">
      <w:pPr>
        <w:pStyle w:val="-0"/>
        <w:rPr>
          <w:rFonts w:hint="cs"/>
          <w:rtl/>
        </w:rPr>
      </w:pPr>
      <w:bookmarkStart w:id="191" w:name="FS000000483T20_10_2004_12_42_55"/>
      <w:bookmarkEnd w:id="191"/>
      <w:r>
        <w:rPr>
          <w:rFonts w:hint="cs"/>
          <w:rtl/>
        </w:rPr>
        <w:t>(הצעת קבוצת חברי הכנסת)</w:t>
      </w:r>
    </w:p>
    <w:p w14:paraId="58448E25" w14:textId="77777777" w:rsidR="00000000" w:rsidRDefault="00CF0F56">
      <w:pPr>
        <w:pStyle w:val="af1"/>
        <w:rPr>
          <w:rFonts w:hint="cs"/>
          <w:rtl/>
        </w:rPr>
      </w:pPr>
    </w:p>
    <w:p w14:paraId="590E02B3" w14:textId="77777777" w:rsidR="00000000" w:rsidRDefault="00CF0F56">
      <w:pPr>
        <w:pStyle w:val="af1"/>
        <w:rPr>
          <w:rtl/>
        </w:rPr>
      </w:pPr>
      <w:r>
        <w:rPr>
          <w:rtl/>
        </w:rPr>
        <w:t>היו"ר נסים דהן:</w:t>
      </w:r>
    </w:p>
    <w:p w14:paraId="098A697E" w14:textId="77777777" w:rsidR="00000000" w:rsidRDefault="00CF0F56">
      <w:pPr>
        <w:pStyle w:val="a0"/>
        <w:rPr>
          <w:rFonts w:hint="cs"/>
          <w:rtl/>
        </w:rPr>
      </w:pPr>
    </w:p>
    <w:p w14:paraId="1DFDBFCC" w14:textId="77777777" w:rsidR="00000000" w:rsidRDefault="00CF0F56">
      <w:pPr>
        <w:pStyle w:val="a0"/>
        <w:rPr>
          <w:rFonts w:hint="cs"/>
          <w:rtl/>
        </w:rPr>
      </w:pPr>
      <w:r>
        <w:rPr>
          <w:rFonts w:hint="cs"/>
          <w:rtl/>
        </w:rPr>
        <w:t xml:space="preserve">אנחנו ממשיכים בהצעת חוק בתי-המשפט (תיקון </w:t>
      </w:r>
      <w:r>
        <w:rPr>
          <w:rtl/>
        </w:rPr>
        <w:t>–</w:t>
      </w:r>
      <w:r>
        <w:rPr>
          <w:rFonts w:hint="cs"/>
          <w:rtl/>
        </w:rPr>
        <w:t xml:space="preserve"> רישום פרוטוקול), התשס"ד-2004, של חבר הכנסת דוד אזולאי וקבוצת חברי הכנסת. חבר הכנסת</w:t>
      </w:r>
      <w:r>
        <w:rPr>
          <w:rFonts w:hint="cs"/>
          <w:rtl/>
        </w:rPr>
        <w:t xml:space="preserve"> דוד אזולאי, בבקשה. ישיב שר המשפטים. נא לקרוא לשר המשפטים. </w:t>
      </w:r>
    </w:p>
    <w:p w14:paraId="2AB3B15A" w14:textId="77777777" w:rsidR="00000000" w:rsidRDefault="00CF0F56">
      <w:pPr>
        <w:pStyle w:val="a0"/>
        <w:rPr>
          <w:rFonts w:hint="cs"/>
          <w:rtl/>
        </w:rPr>
      </w:pPr>
    </w:p>
    <w:p w14:paraId="4AA7A508" w14:textId="77777777" w:rsidR="00000000" w:rsidRDefault="00CF0F56">
      <w:pPr>
        <w:pStyle w:val="a0"/>
        <w:rPr>
          <w:rFonts w:hint="cs"/>
          <w:rtl/>
        </w:rPr>
      </w:pPr>
      <w:r>
        <w:rPr>
          <w:rFonts w:hint="cs"/>
          <w:rtl/>
        </w:rPr>
        <w:t xml:space="preserve">חברת הכנסת דליה איציק וחבר הכנסת בנלולו, ברכות. חברת הכנסת רוחמה אברהם, נא לשבת במקום. חברי הכנסת וקנין, מרגי, נא לשבת במקום. חברי הכנסת משולם נהרי וגפני, הסתודדויות - לא במליאה. חבר הכנסת גפני, </w:t>
      </w:r>
      <w:r>
        <w:rPr>
          <w:rFonts w:hint="cs"/>
          <w:rtl/>
        </w:rPr>
        <w:t>כבודו לא שומע משום שהוא לא מרכיב משקפיים? נא לשבת במקומות. תודה. נא לא להפריע. כבוד חבר הכנסת אזולאי, הבמה שלך. עשר דקות.</w:t>
      </w:r>
    </w:p>
    <w:p w14:paraId="1C730DDB" w14:textId="77777777" w:rsidR="00000000" w:rsidRDefault="00CF0F56">
      <w:pPr>
        <w:pStyle w:val="a"/>
        <w:rPr>
          <w:rFonts w:hint="cs"/>
          <w:rtl/>
        </w:rPr>
      </w:pPr>
    </w:p>
    <w:p w14:paraId="04E75E42" w14:textId="77777777" w:rsidR="00000000" w:rsidRDefault="00CF0F56">
      <w:pPr>
        <w:pStyle w:val="a"/>
        <w:rPr>
          <w:rtl/>
        </w:rPr>
      </w:pPr>
      <w:bookmarkStart w:id="192" w:name="_Toc92193287"/>
      <w:r>
        <w:rPr>
          <w:rFonts w:hint="eastAsia"/>
          <w:rtl/>
        </w:rPr>
        <w:t>דוד</w:t>
      </w:r>
      <w:r>
        <w:rPr>
          <w:rtl/>
        </w:rPr>
        <w:t xml:space="preserve"> אזולאי (ש"ס):</w:t>
      </w:r>
      <w:bookmarkEnd w:id="192"/>
    </w:p>
    <w:p w14:paraId="3B17B955" w14:textId="77777777" w:rsidR="00000000" w:rsidRDefault="00CF0F56">
      <w:pPr>
        <w:pStyle w:val="a0"/>
        <w:rPr>
          <w:rFonts w:hint="cs"/>
          <w:rtl/>
        </w:rPr>
      </w:pPr>
    </w:p>
    <w:p w14:paraId="182DC3EE" w14:textId="77777777" w:rsidR="00000000" w:rsidRDefault="00CF0F56">
      <w:pPr>
        <w:pStyle w:val="a0"/>
        <w:rPr>
          <w:rFonts w:hint="cs"/>
          <w:rtl/>
        </w:rPr>
      </w:pPr>
      <w:r>
        <w:rPr>
          <w:rFonts w:hint="cs"/>
          <w:rtl/>
        </w:rPr>
        <w:t>אדוני היושב-ראש, עמיתי חברי הכנסת, ההצעה המונחת לפניכם היא הצעת חוק שיזמנו אני וחבר הכנסת רוני בר-און, יושב-ראש וע</w:t>
      </w:r>
      <w:r>
        <w:rPr>
          <w:rFonts w:hint="cs"/>
          <w:rtl/>
        </w:rPr>
        <w:t>דת הכנסת. ההצעה המונחת לפניכם מבוססת על יסוד מרכזי במשטר דמוקרטי והוא זכות הציבור לדעת. אין עוד מוסד במדינה המנהל דיונים, פרט לענייני חוץ וביטחון, והדיונים מתנהלים ללא פרוטוקול. רק בוועדה לבחירת שופטים הדיונים הם ללא פרוטוקול. לא ברור לי מדוע זכות כה יסודי</w:t>
      </w:r>
      <w:r>
        <w:rPr>
          <w:rFonts w:hint="cs"/>
          <w:rtl/>
        </w:rPr>
        <w:t>ת של זכות הציבור לדעת נמנעת מהציבור כשמגיעים לבחירת שופטים. אני שואל, מדוע ועדה זו זכאית לחיסיון בדיוניה?</w:t>
      </w:r>
    </w:p>
    <w:p w14:paraId="2EC230F8" w14:textId="77777777" w:rsidR="00000000" w:rsidRDefault="00CF0F56">
      <w:pPr>
        <w:pStyle w:val="a0"/>
        <w:ind w:firstLine="0"/>
        <w:rPr>
          <w:rFonts w:hint="cs"/>
          <w:rtl/>
        </w:rPr>
      </w:pPr>
    </w:p>
    <w:p w14:paraId="6ADD53B6" w14:textId="77777777" w:rsidR="00000000" w:rsidRDefault="00CF0F56">
      <w:pPr>
        <w:pStyle w:val="af1"/>
        <w:rPr>
          <w:rtl/>
        </w:rPr>
      </w:pPr>
      <w:r>
        <w:rPr>
          <w:rFonts w:hint="eastAsia"/>
          <w:rtl/>
        </w:rPr>
        <w:t>היו</w:t>
      </w:r>
      <w:r>
        <w:rPr>
          <w:rtl/>
        </w:rPr>
        <w:t>"ר נסים דהן:</w:t>
      </w:r>
    </w:p>
    <w:p w14:paraId="47E1611B" w14:textId="77777777" w:rsidR="00000000" w:rsidRDefault="00CF0F56">
      <w:pPr>
        <w:pStyle w:val="a0"/>
        <w:rPr>
          <w:rFonts w:hint="cs"/>
          <w:rtl/>
        </w:rPr>
      </w:pPr>
    </w:p>
    <w:p w14:paraId="2C57298B" w14:textId="77777777" w:rsidR="00000000" w:rsidRDefault="00CF0F56">
      <w:pPr>
        <w:pStyle w:val="a0"/>
        <w:rPr>
          <w:rFonts w:hint="cs"/>
          <w:rtl/>
        </w:rPr>
      </w:pPr>
      <w:r>
        <w:rPr>
          <w:rFonts w:hint="cs"/>
          <w:rtl/>
        </w:rPr>
        <w:t xml:space="preserve">חברי הכנסת, חבר הכנסת אזולאי, ברשותך, שניות מספר מזמנך וזה לא יהיה על חשבונך כמובן. </w:t>
      </w:r>
    </w:p>
    <w:p w14:paraId="26E18015" w14:textId="77777777" w:rsidR="00000000" w:rsidRDefault="00CF0F56">
      <w:pPr>
        <w:pStyle w:val="a0"/>
        <w:rPr>
          <w:rFonts w:hint="cs"/>
          <w:rtl/>
        </w:rPr>
      </w:pPr>
    </w:p>
    <w:p w14:paraId="33FB5D27" w14:textId="77777777" w:rsidR="00000000" w:rsidRDefault="00CF0F56">
      <w:pPr>
        <w:pStyle w:val="-"/>
        <w:rPr>
          <w:rtl/>
        </w:rPr>
      </w:pPr>
      <w:bookmarkStart w:id="193" w:name="FS000000483T20_10_2004_14_33_53"/>
      <w:bookmarkEnd w:id="193"/>
      <w:r>
        <w:rPr>
          <w:rFonts w:hint="eastAsia"/>
          <w:rtl/>
        </w:rPr>
        <w:t>דוד</w:t>
      </w:r>
      <w:r>
        <w:rPr>
          <w:rtl/>
        </w:rPr>
        <w:t xml:space="preserve"> אזולאי (ש"ס):</w:t>
      </w:r>
    </w:p>
    <w:p w14:paraId="4D316B7F" w14:textId="77777777" w:rsidR="00000000" w:rsidRDefault="00CF0F56">
      <w:pPr>
        <w:pStyle w:val="a0"/>
        <w:rPr>
          <w:rFonts w:hint="cs"/>
          <w:rtl/>
        </w:rPr>
      </w:pPr>
    </w:p>
    <w:p w14:paraId="7BF5C82A" w14:textId="77777777" w:rsidR="00000000" w:rsidRDefault="00CF0F56">
      <w:pPr>
        <w:pStyle w:val="a0"/>
        <w:rPr>
          <w:rFonts w:hint="cs"/>
          <w:rtl/>
        </w:rPr>
      </w:pPr>
      <w:r>
        <w:rPr>
          <w:rFonts w:hint="cs"/>
          <w:rtl/>
        </w:rPr>
        <w:t>למה באמצע? תחזיק אותם עוד ק</w:t>
      </w:r>
      <w:r>
        <w:rPr>
          <w:rFonts w:hint="cs"/>
          <w:rtl/>
        </w:rPr>
        <w:t>צת במתח.</w:t>
      </w:r>
    </w:p>
    <w:p w14:paraId="1F0CFC14" w14:textId="77777777" w:rsidR="00000000" w:rsidRDefault="00CF0F56">
      <w:pPr>
        <w:pStyle w:val="a0"/>
        <w:ind w:firstLine="0"/>
        <w:rPr>
          <w:rFonts w:hint="cs"/>
          <w:rtl/>
        </w:rPr>
      </w:pPr>
    </w:p>
    <w:p w14:paraId="502F58D1" w14:textId="77777777" w:rsidR="00000000" w:rsidRDefault="00CF0F56">
      <w:pPr>
        <w:pStyle w:val="af1"/>
        <w:rPr>
          <w:rtl/>
        </w:rPr>
      </w:pPr>
      <w:r>
        <w:rPr>
          <w:rtl/>
        </w:rPr>
        <w:t>היו"ר נסים דהן:</w:t>
      </w:r>
    </w:p>
    <w:p w14:paraId="436F23B1" w14:textId="77777777" w:rsidR="00000000" w:rsidRDefault="00CF0F56">
      <w:pPr>
        <w:pStyle w:val="a0"/>
        <w:rPr>
          <w:rtl/>
        </w:rPr>
      </w:pPr>
    </w:p>
    <w:p w14:paraId="19B90802" w14:textId="77777777" w:rsidR="00000000" w:rsidRDefault="00CF0F56">
      <w:pPr>
        <w:pStyle w:val="a0"/>
        <w:rPr>
          <w:rFonts w:hint="cs"/>
          <w:rtl/>
        </w:rPr>
      </w:pPr>
      <w:r>
        <w:rPr>
          <w:rFonts w:hint="cs"/>
          <w:rtl/>
        </w:rPr>
        <w:t xml:space="preserve">חבר הכנסת אזולאי, זה התקנון. מרגע שמגיעות התוצאות, קוראים אותן. </w:t>
      </w:r>
    </w:p>
    <w:p w14:paraId="6A74EBDF" w14:textId="77777777" w:rsidR="00000000" w:rsidRDefault="00CF0F56">
      <w:pPr>
        <w:pStyle w:val="a0"/>
        <w:rPr>
          <w:rFonts w:hint="cs"/>
          <w:rtl/>
        </w:rPr>
      </w:pPr>
    </w:p>
    <w:p w14:paraId="2289BE3A" w14:textId="77777777" w:rsidR="00000000" w:rsidRDefault="00CF0F56">
      <w:pPr>
        <w:pStyle w:val="a2"/>
        <w:rPr>
          <w:rtl/>
        </w:rPr>
      </w:pPr>
    </w:p>
    <w:p w14:paraId="19538659" w14:textId="77777777" w:rsidR="00000000" w:rsidRDefault="00CF0F56">
      <w:pPr>
        <w:pStyle w:val="a2"/>
        <w:rPr>
          <w:rtl/>
        </w:rPr>
      </w:pPr>
      <w:bookmarkStart w:id="194" w:name="CS17845FI0017845T20_10_2004_17_01_21"/>
      <w:bookmarkStart w:id="195" w:name="_Toc92193288"/>
      <w:bookmarkEnd w:id="194"/>
      <w:r>
        <w:rPr>
          <w:rtl/>
        </w:rPr>
        <w:t xml:space="preserve">הצעת חוק ההסדרים במשק המדינה (תיקון - ביטול </w:t>
      </w:r>
      <w:r>
        <w:rPr>
          <w:rFonts w:hint="cs"/>
          <w:rtl/>
        </w:rPr>
        <w:br/>
      </w:r>
      <w:r>
        <w:rPr>
          <w:rtl/>
        </w:rPr>
        <w:t>שלילת גמלה להבטחת הכנסה בגין רכב), התשס"ד-2003</w:t>
      </w:r>
      <w:bookmarkEnd w:id="195"/>
    </w:p>
    <w:p w14:paraId="3455BE8D" w14:textId="77777777" w:rsidR="00000000" w:rsidRDefault="00CF0F56">
      <w:pPr>
        <w:pStyle w:val="-0"/>
        <w:rPr>
          <w:rFonts w:hint="cs"/>
          <w:rtl/>
        </w:rPr>
      </w:pPr>
      <w:r>
        <w:rPr>
          <w:rFonts w:hint="cs"/>
          <w:rtl/>
        </w:rPr>
        <w:t>(הצעת קבוצת חברי הכנסת)</w:t>
      </w:r>
    </w:p>
    <w:p w14:paraId="587C063B" w14:textId="77777777" w:rsidR="00000000" w:rsidRDefault="00CF0F56">
      <w:pPr>
        <w:pStyle w:val="a0"/>
        <w:rPr>
          <w:rFonts w:hint="cs"/>
          <w:rtl/>
        </w:rPr>
      </w:pPr>
    </w:p>
    <w:p w14:paraId="2907EB90" w14:textId="77777777" w:rsidR="00000000" w:rsidRDefault="00CF0F56">
      <w:pPr>
        <w:pStyle w:val="af1"/>
        <w:rPr>
          <w:rtl/>
        </w:rPr>
      </w:pPr>
      <w:r>
        <w:rPr>
          <w:rtl/>
        </w:rPr>
        <w:t>היו"ר נסים דהן:</w:t>
      </w:r>
    </w:p>
    <w:p w14:paraId="2FE4BCE5" w14:textId="77777777" w:rsidR="00000000" w:rsidRDefault="00CF0F56">
      <w:pPr>
        <w:pStyle w:val="a0"/>
        <w:rPr>
          <w:rtl/>
        </w:rPr>
      </w:pPr>
    </w:p>
    <w:p w14:paraId="752F5EE7" w14:textId="77777777" w:rsidR="00000000" w:rsidRDefault="00CF0F56">
      <w:pPr>
        <w:pStyle w:val="a0"/>
        <w:rPr>
          <w:rFonts w:hint="cs"/>
          <w:rtl/>
        </w:rPr>
      </w:pPr>
      <w:r>
        <w:rPr>
          <w:rFonts w:hint="cs"/>
          <w:rtl/>
        </w:rPr>
        <w:t xml:space="preserve">חברי הכנסת, בעד הצעת החוק - </w:t>
      </w:r>
      <w:r>
        <w:rPr>
          <w:rFonts w:hint="cs"/>
          <w:rtl/>
        </w:rPr>
        <w:t xml:space="preserve">50, נגד </w:t>
      </w:r>
      <w:r>
        <w:rPr>
          <w:rtl/>
        </w:rPr>
        <w:t>–</w:t>
      </w:r>
      <w:r>
        <w:rPr>
          <w:rFonts w:hint="cs"/>
          <w:rtl/>
        </w:rPr>
        <w:t xml:space="preserve"> 41. הצעת החוק התקבלה ותעבור לוועדת הכספים להמשך החקיקה.</w:t>
      </w:r>
    </w:p>
    <w:p w14:paraId="3558A939" w14:textId="77777777" w:rsidR="00000000" w:rsidRDefault="00CF0F56">
      <w:pPr>
        <w:pStyle w:val="a0"/>
        <w:ind w:firstLine="0"/>
        <w:rPr>
          <w:rFonts w:hint="cs"/>
          <w:rtl/>
        </w:rPr>
      </w:pPr>
    </w:p>
    <w:p w14:paraId="2560B95D" w14:textId="77777777" w:rsidR="00000000" w:rsidRDefault="00CF0F56">
      <w:pPr>
        <w:pStyle w:val="-"/>
        <w:rPr>
          <w:rtl/>
        </w:rPr>
      </w:pPr>
      <w:bookmarkStart w:id="196" w:name="FS000000483T20_10_2004_12_45_13C"/>
      <w:bookmarkEnd w:id="196"/>
      <w:r>
        <w:rPr>
          <w:rtl/>
        </w:rPr>
        <w:t>דוד אזולאי (ש"ס):</w:t>
      </w:r>
    </w:p>
    <w:p w14:paraId="0AB3ED78" w14:textId="77777777" w:rsidR="00000000" w:rsidRDefault="00CF0F56">
      <w:pPr>
        <w:pStyle w:val="a0"/>
        <w:rPr>
          <w:rtl/>
        </w:rPr>
      </w:pPr>
    </w:p>
    <w:p w14:paraId="33A9CF6A" w14:textId="77777777" w:rsidR="00000000" w:rsidRDefault="00CF0F56">
      <w:pPr>
        <w:pStyle w:val="a0"/>
        <w:rPr>
          <w:rFonts w:hint="cs"/>
          <w:rtl/>
        </w:rPr>
      </w:pPr>
      <w:r>
        <w:rPr>
          <w:rFonts w:hint="cs"/>
          <w:rtl/>
        </w:rPr>
        <w:t xml:space="preserve">אני מברך את חבר הכנסת הרצוג על הצעת החוק הברוכה שעברה. בסופו של דבר, רואים שההיגיון עובד. </w:t>
      </w:r>
    </w:p>
    <w:p w14:paraId="1486DF8A" w14:textId="77777777" w:rsidR="00000000" w:rsidRDefault="00CF0F56">
      <w:pPr>
        <w:pStyle w:val="af1"/>
        <w:rPr>
          <w:rFonts w:hint="cs"/>
          <w:rtl/>
        </w:rPr>
      </w:pPr>
    </w:p>
    <w:p w14:paraId="153A764B" w14:textId="77777777" w:rsidR="00000000" w:rsidRDefault="00CF0F56">
      <w:pPr>
        <w:pStyle w:val="a2"/>
        <w:rPr>
          <w:rtl/>
        </w:rPr>
      </w:pPr>
    </w:p>
    <w:p w14:paraId="7ED8E7D2" w14:textId="77777777" w:rsidR="00000000" w:rsidRDefault="00CF0F56">
      <w:pPr>
        <w:pStyle w:val="a2"/>
        <w:rPr>
          <w:rtl/>
        </w:rPr>
      </w:pPr>
      <w:bookmarkStart w:id="197" w:name="CS25754FI0025754T20_10_2004_17_03_36"/>
      <w:bookmarkStart w:id="198" w:name="_Toc92193289"/>
      <w:bookmarkEnd w:id="197"/>
      <w:r>
        <w:rPr>
          <w:rtl/>
        </w:rPr>
        <w:t>הצעת חוק בתי</w:t>
      </w:r>
      <w:r>
        <w:rPr>
          <w:rFonts w:hint="cs"/>
          <w:rtl/>
        </w:rPr>
        <w:t>-</w:t>
      </w:r>
      <w:r>
        <w:rPr>
          <w:rtl/>
        </w:rPr>
        <w:t>המשפט (תיקון - רישום פרוטקול), התשס"ד-2004</w:t>
      </w:r>
      <w:bookmarkEnd w:id="198"/>
    </w:p>
    <w:p w14:paraId="6242558E" w14:textId="77777777" w:rsidR="00000000" w:rsidRDefault="00CF0F56">
      <w:pPr>
        <w:pStyle w:val="-0"/>
        <w:rPr>
          <w:rFonts w:hint="cs"/>
          <w:rtl/>
        </w:rPr>
      </w:pPr>
    </w:p>
    <w:p w14:paraId="25D90294" w14:textId="77777777" w:rsidR="00000000" w:rsidRDefault="00CF0F56">
      <w:pPr>
        <w:pStyle w:val="af1"/>
        <w:rPr>
          <w:rtl/>
        </w:rPr>
      </w:pPr>
      <w:r>
        <w:rPr>
          <w:rtl/>
        </w:rPr>
        <w:t>היו"ר נסים דהן:</w:t>
      </w:r>
    </w:p>
    <w:p w14:paraId="1144A104" w14:textId="77777777" w:rsidR="00000000" w:rsidRDefault="00CF0F56">
      <w:pPr>
        <w:pStyle w:val="a0"/>
        <w:rPr>
          <w:rtl/>
        </w:rPr>
      </w:pPr>
    </w:p>
    <w:p w14:paraId="10E1C13E" w14:textId="77777777" w:rsidR="00000000" w:rsidRDefault="00CF0F56">
      <w:pPr>
        <w:pStyle w:val="a0"/>
        <w:rPr>
          <w:rFonts w:hint="cs"/>
          <w:rtl/>
        </w:rPr>
      </w:pPr>
      <w:r>
        <w:rPr>
          <w:rFonts w:hint="cs"/>
          <w:rtl/>
        </w:rPr>
        <w:t>חבר</w:t>
      </w:r>
      <w:r>
        <w:rPr>
          <w:rFonts w:hint="cs"/>
          <w:rtl/>
        </w:rPr>
        <w:t>י הכנסת הרצוג, לבני, נא לפנות את המליאה.</w:t>
      </w:r>
    </w:p>
    <w:p w14:paraId="3FBF1023" w14:textId="77777777" w:rsidR="00000000" w:rsidRDefault="00CF0F56">
      <w:pPr>
        <w:pStyle w:val="a0"/>
        <w:ind w:firstLine="0"/>
        <w:rPr>
          <w:rFonts w:hint="cs"/>
          <w:rtl/>
        </w:rPr>
      </w:pPr>
    </w:p>
    <w:p w14:paraId="1FDAD36D" w14:textId="77777777" w:rsidR="00000000" w:rsidRDefault="00CF0F56">
      <w:pPr>
        <w:pStyle w:val="-"/>
        <w:rPr>
          <w:rtl/>
        </w:rPr>
      </w:pPr>
      <w:bookmarkStart w:id="199" w:name="FS000000483T20_10_2004_12_45_33C"/>
      <w:bookmarkEnd w:id="199"/>
      <w:r>
        <w:rPr>
          <w:rtl/>
        </w:rPr>
        <w:t>דוד אזולאי (ש"ס):</w:t>
      </w:r>
    </w:p>
    <w:p w14:paraId="28EDC5BB" w14:textId="77777777" w:rsidR="00000000" w:rsidRDefault="00CF0F56">
      <w:pPr>
        <w:pStyle w:val="a0"/>
        <w:rPr>
          <w:rtl/>
        </w:rPr>
      </w:pPr>
    </w:p>
    <w:p w14:paraId="44C75533" w14:textId="77777777" w:rsidR="00000000" w:rsidRDefault="00CF0F56">
      <w:pPr>
        <w:pStyle w:val="a0"/>
        <w:rPr>
          <w:rFonts w:hint="cs"/>
          <w:rtl/>
        </w:rPr>
      </w:pPr>
      <w:r>
        <w:rPr>
          <w:rFonts w:hint="cs"/>
          <w:rtl/>
        </w:rPr>
        <w:t>לחברי האופוזיציה יש הזדמנות להצביע בעד החוק שלי ואולי גם את זה נעביר.</w:t>
      </w:r>
    </w:p>
    <w:p w14:paraId="2E1C5D32" w14:textId="77777777" w:rsidR="00000000" w:rsidRDefault="00CF0F56">
      <w:pPr>
        <w:pStyle w:val="a0"/>
        <w:rPr>
          <w:rFonts w:hint="cs"/>
          <w:rtl/>
        </w:rPr>
      </w:pPr>
    </w:p>
    <w:p w14:paraId="11300E93" w14:textId="77777777" w:rsidR="00000000" w:rsidRDefault="00CF0F56">
      <w:pPr>
        <w:pStyle w:val="a0"/>
        <w:rPr>
          <w:rFonts w:hint="cs"/>
          <w:rtl/>
        </w:rPr>
      </w:pPr>
      <w:r>
        <w:rPr>
          <w:rFonts w:hint="cs"/>
          <w:rtl/>
        </w:rPr>
        <w:t>אדוני היושב-ראש, כל מטרת החוק הזאת היא לתת שקיפות ובקרה ציבורית ולראות שההחלטות בוועדה לבחירת שופטים מתקבלות באופן ראוי וללא</w:t>
      </w:r>
      <w:r>
        <w:rPr>
          <w:rFonts w:hint="cs"/>
          <w:rtl/>
        </w:rPr>
        <w:t xml:space="preserve"> שיקולים זרים והמידע לא מטוטא אל מתחת לשטיח.</w:t>
      </w:r>
    </w:p>
    <w:p w14:paraId="7BABD4D9" w14:textId="77777777" w:rsidR="00000000" w:rsidRDefault="00CF0F56">
      <w:pPr>
        <w:pStyle w:val="a0"/>
        <w:rPr>
          <w:rFonts w:hint="cs"/>
          <w:rtl/>
        </w:rPr>
      </w:pPr>
    </w:p>
    <w:p w14:paraId="0A11728F" w14:textId="77777777" w:rsidR="00000000" w:rsidRDefault="00CF0F56">
      <w:pPr>
        <w:pStyle w:val="a0"/>
        <w:rPr>
          <w:rFonts w:hint="cs"/>
          <w:rtl/>
        </w:rPr>
      </w:pPr>
      <w:r>
        <w:rPr>
          <w:rFonts w:hint="cs"/>
          <w:rtl/>
        </w:rPr>
        <w:t xml:space="preserve">הצעת החוק הזאת לא נועדה לפגוע במערכת המשפט. הצעת החוק הזאת באה היות שלאחרונה רבו המבקרים את הוועדה לבחירת שופטים, וטוב נעשה אם נקבל את החוק, כדי להפסיק לזות שפתיים - - </w:t>
      </w:r>
    </w:p>
    <w:p w14:paraId="5A6496D0" w14:textId="77777777" w:rsidR="00000000" w:rsidRDefault="00CF0F56">
      <w:pPr>
        <w:pStyle w:val="a0"/>
        <w:ind w:firstLine="0"/>
        <w:rPr>
          <w:rFonts w:hint="cs"/>
          <w:rtl/>
        </w:rPr>
      </w:pPr>
    </w:p>
    <w:p w14:paraId="5FFA929C" w14:textId="77777777" w:rsidR="00000000" w:rsidRDefault="00CF0F56">
      <w:pPr>
        <w:pStyle w:val="af1"/>
        <w:rPr>
          <w:rtl/>
        </w:rPr>
      </w:pPr>
      <w:r>
        <w:rPr>
          <w:rFonts w:hint="eastAsia"/>
          <w:rtl/>
        </w:rPr>
        <w:t>היו</w:t>
      </w:r>
      <w:r>
        <w:rPr>
          <w:rtl/>
        </w:rPr>
        <w:t>"ר נסים דהן:</w:t>
      </w:r>
    </w:p>
    <w:p w14:paraId="2AD75DD7" w14:textId="77777777" w:rsidR="00000000" w:rsidRDefault="00CF0F56">
      <w:pPr>
        <w:pStyle w:val="a0"/>
        <w:rPr>
          <w:rFonts w:hint="cs"/>
          <w:rtl/>
        </w:rPr>
      </w:pPr>
    </w:p>
    <w:p w14:paraId="2337BB8D" w14:textId="77777777" w:rsidR="00000000" w:rsidRDefault="00CF0F56">
      <w:pPr>
        <w:pStyle w:val="a0"/>
        <w:rPr>
          <w:rFonts w:hint="cs"/>
          <w:rtl/>
        </w:rPr>
      </w:pPr>
      <w:r>
        <w:rPr>
          <w:rFonts w:hint="cs"/>
          <w:rtl/>
        </w:rPr>
        <w:t>חברי הכנסת, נא לשמור על</w:t>
      </w:r>
      <w:r>
        <w:rPr>
          <w:rFonts w:hint="cs"/>
          <w:rtl/>
        </w:rPr>
        <w:t xml:space="preserve"> שקט במליאה. חברי הכנסת יתום, בן-מנחם, יש כאן חברי כנסת שלא קראו את שמם הרבה זמן ורוצים ששמם יהיה אל מול פני אומה. אז נעשה להם את הטובה הזאת.</w:t>
      </w:r>
    </w:p>
    <w:p w14:paraId="2C22DDC6" w14:textId="77777777" w:rsidR="00000000" w:rsidRDefault="00CF0F56">
      <w:pPr>
        <w:pStyle w:val="a0"/>
        <w:ind w:firstLine="0"/>
        <w:rPr>
          <w:rFonts w:hint="cs"/>
          <w:rtl/>
        </w:rPr>
      </w:pPr>
    </w:p>
    <w:p w14:paraId="50A2CEB1" w14:textId="77777777" w:rsidR="00000000" w:rsidRDefault="00CF0F56">
      <w:pPr>
        <w:pStyle w:val="af0"/>
        <w:rPr>
          <w:rtl/>
        </w:rPr>
      </w:pPr>
      <w:r>
        <w:rPr>
          <w:rFonts w:hint="eastAsia"/>
          <w:rtl/>
        </w:rPr>
        <w:t>דני</w:t>
      </w:r>
      <w:r>
        <w:rPr>
          <w:rtl/>
        </w:rPr>
        <w:t xml:space="preserve"> יתום (העבודה-מימד):</w:t>
      </w:r>
    </w:p>
    <w:p w14:paraId="10E04D5F" w14:textId="77777777" w:rsidR="00000000" w:rsidRDefault="00CF0F56">
      <w:pPr>
        <w:pStyle w:val="a0"/>
        <w:rPr>
          <w:rFonts w:hint="cs"/>
          <w:rtl/>
        </w:rPr>
      </w:pPr>
    </w:p>
    <w:p w14:paraId="0804ECAA" w14:textId="77777777" w:rsidR="00000000" w:rsidRDefault="00CF0F56">
      <w:pPr>
        <w:pStyle w:val="a0"/>
        <w:rPr>
          <w:rFonts w:hint="cs"/>
          <w:rtl/>
        </w:rPr>
      </w:pPr>
      <w:r>
        <w:rPr>
          <w:rFonts w:hint="cs"/>
          <w:rtl/>
        </w:rPr>
        <w:t>אתה יכול שוב לקרוא בשמי?</w:t>
      </w:r>
    </w:p>
    <w:p w14:paraId="3FF7DD3F" w14:textId="77777777" w:rsidR="00000000" w:rsidRDefault="00CF0F56">
      <w:pPr>
        <w:pStyle w:val="a0"/>
        <w:ind w:firstLine="0"/>
        <w:rPr>
          <w:rFonts w:hint="cs"/>
          <w:rtl/>
        </w:rPr>
      </w:pPr>
    </w:p>
    <w:p w14:paraId="22EF892A" w14:textId="77777777" w:rsidR="00000000" w:rsidRDefault="00CF0F56">
      <w:pPr>
        <w:pStyle w:val="af1"/>
        <w:rPr>
          <w:rFonts w:hint="cs"/>
          <w:rtl/>
        </w:rPr>
      </w:pPr>
      <w:bookmarkStart w:id="200" w:name="FS000000483T20_10_2004_12_46_49C"/>
      <w:bookmarkEnd w:id="200"/>
      <w:r>
        <w:rPr>
          <w:rtl/>
        </w:rPr>
        <w:t>היו"ר נסים דהן:</w:t>
      </w:r>
    </w:p>
    <w:p w14:paraId="5A6DCA7A" w14:textId="77777777" w:rsidR="00000000" w:rsidRDefault="00CF0F56">
      <w:pPr>
        <w:pStyle w:val="a0"/>
        <w:rPr>
          <w:rFonts w:hint="cs"/>
          <w:rtl/>
        </w:rPr>
      </w:pPr>
    </w:p>
    <w:p w14:paraId="40FD8954" w14:textId="77777777" w:rsidR="00000000" w:rsidRDefault="00CF0F56">
      <w:pPr>
        <w:pStyle w:val="a0"/>
        <w:rPr>
          <w:rFonts w:hint="cs"/>
          <w:rtl/>
        </w:rPr>
      </w:pPr>
      <w:r>
        <w:rPr>
          <w:rFonts w:hint="cs"/>
          <w:rtl/>
        </w:rPr>
        <w:t>יחשבו שמדברים על אחיך. אמרתי: יתום. הלאה.</w:t>
      </w:r>
    </w:p>
    <w:p w14:paraId="598A41A4" w14:textId="77777777" w:rsidR="00000000" w:rsidRDefault="00CF0F56">
      <w:pPr>
        <w:pStyle w:val="a0"/>
        <w:rPr>
          <w:rtl/>
        </w:rPr>
      </w:pPr>
    </w:p>
    <w:p w14:paraId="28052086" w14:textId="77777777" w:rsidR="00000000" w:rsidRDefault="00CF0F56">
      <w:pPr>
        <w:pStyle w:val="a0"/>
        <w:rPr>
          <w:rFonts w:hint="cs"/>
          <w:rtl/>
        </w:rPr>
      </w:pPr>
    </w:p>
    <w:p w14:paraId="67BD7664" w14:textId="77777777" w:rsidR="00000000" w:rsidRDefault="00CF0F56">
      <w:pPr>
        <w:pStyle w:val="-"/>
        <w:rPr>
          <w:rtl/>
        </w:rPr>
      </w:pPr>
      <w:bookmarkStart w:id="201" w:name="FS000000483T20_10_2004_14_47_02"/>
      <w:bookmarkStart w:id="202" w:name="FS000000483T20_10_2004_14_47_06C"/>
      <w:bookmarkEnd w:id="201"/>
      <w:bookmarkEnd w:id="202"/>
      <w:r>
        <w:rPr>
          <w:rtl/>
        </w:rPr>
        <w:t>ד</w:t>
      </w:r>
      <w:r>
        <w:rPr>
          <w:rtl/>
        </w:rPr>
        <w:t>וד אזולאי (ש"ס):</w:t>
      </w:r>
    </w:p>
    <w:p w14:paraId="6A73BFA1" w14:textId="77777777" w:rsidR="00000000" w:rsidRDefault="00CF0F56">
      <w:pPr>
        <w:pStyle w:val="a0"/>
        <w:rPr>
          <w:rtl/>
        </w:rPr>
      </w:pPr>
    </w:p>
    <w:p w14:paraId="758B7381" w14:textId="77777777" w:rsidR="00000000" w:rsidRDefault="00CF0F56">
      <w:pPr>
        <w:pStyle w:val="a0"/>
        <w:rPr>
          <w:rFonts w:hint="cs"/>
          <w:rtl/>
        </w:rPr>
      </w:pPr>
      <w:r>
        <w:rPr>
          <w:rFonts w:hint="cs"/>
          <w:rtl/>
        </w:rPr>
        <w:t xml:space="preserve">אדוני היושב-ראש, היות שלאחרונה רבו המבקרים את הוועדה לבחירת שופטים, טוב נעשה אם נקבל את החוק כדי להסיר לזות שפתיים, כפי שאמרתי קודם, ולהקנות אמון בסיסי בשופטים הנבחרים על-ידי שנאפשר שקיפות בכל הקשור למינוי שופטים. אני גם מציע, שהפרוטוקול </w:t>
      </w:r>
      <w:r>
        <w:rPr>
          <w:rFonts w:hint="cs"/>
          <w:rtl/>
        </w:rPr>
        <w:t>הזה יהיה חסוי ולא יוצע ברבים.</w:t>
      </w:r>
    </w:p>
    <w:p w14:paraId="01DB0AE9" w14:textId="77777777" w:rsidR="00000000" w:rsidRDefault="00CF0F56">
      <w:pPr>
        <w:pStyle w:val="a0"/>
        <w:rPr>
          <w:rFonts w:hint="cs"/>
          <w:rtl/>
        </w:rPr>
      </w:pPr>
    </w:p>
    <w:p w14:paraId="4B3E479D" w14:textId="77777777" w:rsidR="00000000" w:rsidRDefault="00CF0F56">
      <w:pPr>
        <w:pStyle w:val="a0"/>
        <w:rPr>
          <w:rFonts w:hint="cs"/>
          <w:rtl/>
        </w:rPr>
      </w:pPr>
      <w:r>
        <w:rPr>
          <w:rFonts w:hint="cs"/>
          <w:rtl/>
        </w:rPr>
        <w:t>אני רוצה לצטט - על חשיבות הפרוטוקול - מדבריו של נשיא בית-המשפט העליון לשעבר, השופט יואל זוסמן: "לפרוטוקול נודעת חשיבות רבה, שכן התקבל כתמונה נכונה של הדיון. פרוטוקול לקוי, שאינו משקף ואינו מאפשר לדעת כיצד התנהל הדיון, משמש מש</w:t>
      </w:r>
      <w:r>
        <w:rPr>
          <w:rFonts w:hint="cs"/>
          <w:rtl/>
        </w:rPr>
        <w:t>ום כך עילה לביטול; אם אין פרוטוקול או נמצא בו פסול, ההליך מתבטל. כך בכל הליך משפטי או מינהלי". לצערי הרב, בוועדה לבחירת שופטים, משום מה - אין סיבה ומשום מה לא מנהלים פרוטוקולים - -</w:t>
      </w:r>
    </w:p>
    <w:p w14:paraId="2F4E2A01" w14:textId="77777777" w:rsidR="00000000" w:rsidRDefault="00CF0F56">
      <w:pPr>
        <w:pStyle w:val="a0"/>
        <w:ind w:firstLine="0"/>
        <w:rPr>
          <w:rFonts w:hint="cs"/>
          <w:rtl/>
        </w:rPr>
      </w:pPr>
    </w:p>
    <w:p w14:paraId="64AE3C48" w14:textId="77777777" w:rsidR="00000000" w:rsidRDefault="00CF0F56">
      <w:pPr>
        <w:pStyle w:val="af1"/>
        <w:rPr>
          <w:rtl/>
        </w:rPr>
      </w:pPr>
      <w:r>
        <w:rPr>
          <w:rFonts w:hint="eastAsia"/>
          <w:rtl/>
        </w:rPr>
        <w:t>היו</w:t>
      </w:r>
      <w:r>
        <w:rPr>
          <w:rtl/>
        </w:rPr>
        <w:t>"ר נסים דהן:</w:t>
      </w:r>
    </w:p>
    <w:p w14:paraId="0B4B80C8" w14:textId="77777777" w:rsidR="00000000" w:rsidRDefault="00CF0F56">
      <w:pPr>
        <w:pStyle w:val="a0"/>
        <w:rPr>
          <w:rFonts w:hint="cs"/>
          <w:rtl/>
        </w:rPr>
      </w:pPr>
    </w:p>
    <w:p w14:paraId="6A983E56" w14:textId="77777777" w:rsidR="00000000" w:rsidRDefault="00CF0F56">
      <w:pPr>
        <w:pStyle w:val="a0"/>
        <w:rPr>
          <w:rFonts w:hint="cs"/>
          <w:rtl/>
        </w:rPr>
      </w:pPr>
      <w:r>
        <w:rPr>
          <w:rFonts w:hint="cs"/>
          <w:rtl/>
        </w:rPr>
        <w:t>גברת עליזה, גם קולך נשמע.</w:t>
      </w:r>
    </w:p>
    <w:p w14:paraId="6D9C6698" w14:textId="77777777" w:rsidR="00000000" w:rsidRDefault="00CF0F56">
      <w:pPr>
        <w:pStyle w:val="a0"/>
        <w:ind w:firstLine="0"/>
        <w:rPr>
          <w:rFonts w:hint="cs"/>
          <w:rtl/>
        </w:rPr>
      </w:pPr>
    </w:p>
    <w:p w14:paraId="2418D101" w14:textId="77777777" w:rsidR="00000000" w:rsidRDefault="00CF0F56">
      <w:pPr>
        <w:pStyle w:val="-"/>
        <w:rPr>
          <w:rtl/>
        </w:rPr>
      </w:pPr>
      <w:bookmarkStart w:id="203" w:name="FS000000483T20_10_2004_12_48_23C"/>
      <w:bookmarkEnd w:id="203"/>
      <w:r>
        <w:rPr>
          <w:rtl/>
        </w:rPr>
        <w:t>דוד אזולאי (ש"ס):</w:t>
      </w:r>
    </w:p>
    <w:p w14:paraId="6716C989" w14:textId="77777777" w:rsidR="00000000" w:rsidRDefault="00CF0F56">
      <w:pPr>
        <w:pStyle w:val="a0"/>
        <w:rPr>
          <w:rtl/>
        </w:rPr>
      </w:pPr>
    </w:p>
    <w:p w14:paraId="703E731E" w14:textId="77777777" w:rsidR="00000000" w:rsidRDefault="00CF0F56">
      <w:pPr>
        <w:pStyle w:val="a0"/>
        <w:rPr>
          <w:rFonts w:hint="cs"/>
          <w:rtl/>
        </w:rPr>
      </w:pPr>
      <w:r>
        <w:rPr>
          <w:rFonts w:hint="cs"/>
          <w:rtl/>
        </w:rPr>
        <w:t>- - וכשזה מ</w:t>
      </w:r>
      <w:r>
        <w:rPr>
          <w:rFonts w:hint="cs"/>
          <w:rtl/>
        </w:rPr>
        <w:t xml:space="preserve">גיע לענייני השופטים, גם הדברים שהם עצמם אמרו על אחרים, משום מה זה נעצר אצלם. </w:t>
      </w:r>
    </w:p>
    <w:p w14:paraId="26D34AC0" w14:textId="77777777" w:rsidR="00000000" w:rsidRDefault="00CF0F56">
      <w:pPr>
        <w:pStyle w:val="a0"/>
        <w:rPr>
          <w:rFonts w:hint="cs"/>
          <w:rtl/>
        </w:rPr>
      </w:pPr>
    </w:p>
    <w:p w14:paraId="12E75D2D" w14:textId="77777777" w:rsidR="00000000" w:rsidRDefault="00CF0F56">
      <w:pPr>
        <w:pStyle w:val="a0"/>
        <w:rPr>
          <w:rFonts w:hint="cs"/>
          <w:rtl/>
        </w:rPr>
      </w:pPr>
      <w:r>
        <w:rPr>
          <w:rFonts w:hint="cs"/>
          <w:rtl/>
        </w:rPr>
        <w:t>לסיום, אדוני היושב-ראש, אני רוצה לצטט מהמקורות שלנו. בספר שמות מסופר על משה, גדול הנביאים, המקבל את הצעת יתרו שאומר: ואתה תחזה. משה מבין ששופט צריך אמון ישיר מן הציבור, ומינוי ל</w:t>
      </w:r>
      <w:r>
        <w:rPr>
          <w:rFonts w:hint="cs"/>
          <w:rtl/>
        </w:rPr>
        <w:t>לא שקיפות, יש בו טעם לפגם. ואכן, בספר דברים, בפרק א', אומר משה רבנו, עליו השלום: הבו לכם אנשים חכמים וידועים - הכתוב מלמד אותנו על שיתוף מלא של הציבור בבחירת שופטיו - ועל כך משיב העם: ותענו אותי ותאמרו, טוב הדבר אשר דיברת לעשות. אמירה ברורה, שלא צריכה פירו</w:t>
      </w:r>
      <w:r>
        <w:rPr>
          <w:rFonts w:hint="cs"/>
          <w:rtl/>
        </w:rPr>
        <w:t xml:space="preserve">ש. עם כל הזהירות והכבוד, עדיין לא הגענו לדרגה של שיתוף הציבור בתהליך בחירת שופטים כפי שהציע משה רבנו, עליו השלום, אלא מדובר כאן בסך הכול על טכניקה של בקרה בלבד, שהיא באמצעות הפרוטוקול. </w:t>
      </w:r>
    </w:p>
    <w:p w14:paraId="50EE4E61" w14:textId="77777777" w:rsidR="00000000" w:rsidRDefault="00CF0F56">
      <w:pPr>
        <w:pStyle w:val="a0"/>
        <w:rPr>
          <w:rFonts w:hint="cs"/>
          <w:rtl/>
        </w:rPr>
      </w:pPr>
    </w:p>
    <w:p w14:paraId="6141C092" w14:textId="77777777" w:rsidR="00000000" w:rsidRDefault="00CF0F56">
      <w:pPr>
        <w:pStyle w:val="a0"/>
        <w:rPr>
          <w:rFonts w:hint="cs"/>
          <w:rtl/>
        </w:rPr>
      </w:pPr>
      <w:r>
        <w:rPr>
          <w:rFonts w:hint="cs"/>
          <w:rtl/>
        </w:rPr>
        <w:t>לכן אני קורא ליושב-ראש הנהלת הקואליציה, חבר הכנסת גדעון סער, שרבים מח</w:t>
      </w:r>
      <w:r>
        <w:rPr>
          <w:rFonts w:hint="cs"/>
          <w:rtl/>
        </w:rPr>
        <w:t>בריך חתומים אתי על הצעת החוק הזאת - אני מבקש בעניין הזה חופש הצבעה, על מנת שכל אחד יצביע על-פי מצפונו. תודה רבה, אדוני היושב-ראש.</w:t>
      </w:r>
    </w:p>
    <w:p w14:paraId="32857902" w14:textId="77777777" w:rsidR="00000000" w:rsidRDefault="00CF0F56">
      <w:pPr>
        <w:pStyle w:val="a0"/>
        <w:ind w:firstLine="0"/>
        <w:rPr>
          <w:rFonts w:hint="cs"/>
          <w:rtl/>
        </w:rPr>
      </w:pPr>
    </w:p>
    <w:p w14:paraId="457FFEA5" w14:textId="77777777" w:rsidR="00000000" w:rsidRDefault="00CF0F56">
      <w:pPr>
        <w:pStyle w:val="af1"/>
        <w:rPr>
          <w:rtl/>
        </w:rPr>
      </w:pPr>
    </w:p>
    <w:p w14:paraId="5A58CD44" w14:textId="77777777" w:rsidR="00000000" w:rsidRDefault="00CF0F56">
      <w:pPr>
        <w:pStyle w:val="af1"/>
        <w:rPr>
          <w:rtl/>
        </w:rPr>
      </w:pPr>
      <w:r>
        <w:rPr>
          <w:rFonts w:hint="eastAsia"/>
          <w:rtl/>
        </w:rPr>
        <w:t>היו</w:t>
      </w:r>
      <w:r>
        <w:rPr>
          <w:rtl/>
        </w:rPr>
        <w:t>"ר נסים דהן:</w:t>
      </w:r>
    </w:p>
    <w:p w14:paraId="1BC794EE" w14:textId="77777777" w:rsidR="00000000" w:rsidRDefault="00CF0F56">
      <w:pPr>
        <w:pStyle w:val="a0"/>
        <w:rPr>
          <w:rFonts w:hint="cs"/>
          <w:rtl/>
        </w:rPr>
      </w:pPr>
    </w:p>
    <w:p w14:paraId="52A91F2A" w14:textId="77777777" w:rsidR="00000000" w:rsidRDefault="00CF0F56">
      <w:pPr>
        <w:pStyle w:val="a0"/>
        <w:rPr>
          <w:rFonts w:hint="cs"/>
          <w:rtl/>
        </w:rPr>
      </w:pPr>
      <w:r>
        <w:rPr>
          <w:rFonts w:hint="cs"/>
          <w:rtl/>
        </w:rPr>
        <w:t>ישיב שר המשפטים. כבוד השר, בבקשה לדוכן. חברי חברי הכנסת, נא לשבת במקומות. אנחנו נעבור להצבעה מייד עם תום דב</w:t>
      </w:r>
      <w:r>
        <w:rPr>
          <w:rFonts w:hint="cs"/>
          <w:rtl/>
        </w:rPr>
        <w:t>ריו של שר המשפטים. חבר הכנסת אזולאי, אתה רוצה להשיב?</w:t>
      </w:r>
    </w:p>
    <w:p w14:paraId="3D1D6AA5" w14:textId="77777777" w:rsidR="00000000" w:rsidRDefault="00CF0F56">
      <w:pPr>
        <w:pStyle w:val="a0"/>
        <w:ind w:firstLine="0"/>
        <w:rPr>
          <w:rFonts w:hint="cs"/>
          <w:rtl/>
        </w:rPr>
      </w:pPr>
    </w:p>
    <w:p w14:paraId="2C91145C" w14:textId="77777777" w:rsidR="00000000" w:rsidRDefault="00CF0F56">
      <w:pPr>
        <w:pStyle w:val="af0"/>
        <w:rPr>
          <w:rtl/>
        </w:rPr>
      </w:pPr>
      <w:r>
        <w:rPr>
          <w:rFonts w:hint="eastAsia"/>
          <w:rtl/>
        </w:rPr>
        <w:t>דוד</w:t>
      </w:r>
      <w:r>
        <w:rPr>
          <w:rtl/>
        </w:rPr>
        <w:t xml:space="preserve"> אזולאי (ש"ס):</w:t>
      </w:r>
    </w:p>
    <w:p w14:paraId="54C6CDC9" w14:textId="77777777" w:rsidR="00000000" w:rsidRDefault="00CF0F56">
      <w:pPr>
        <w:pStyle w:val="a0"/>
        <w:rPr>
          <w:rFonts w:hint="cs"/>
          <w:rtl/>
        </w:rPr>
      </w:pPr>
    </w:p>
    <w:p w14:paraId="69D172FB" w14:textId="77777777" w:rsidR="00000000" w:rsidRDefault="00CF0F56">
      <w:pPr>
        <w:pStyle w:val="a0"/>
        <w:rPr>
          <w:rFonts w:hint="cs"/>
          <w:rtl/>
        </w:rPr>
      </w:pPr>
      <w:r>
        <w:rPr>
          <w:rFonts w:hint="cs"/>
          <w:rtl/>
        </w:rPr>
        <w:t xml:space="preserve"> - - -</w:t>
      </w:r>
    </w:p>
    <w:p w14:paraId="2334F4A8" w14:textId="77777777" w:rsidR="00000000" w:rsidRDefault="00CF0F56">
      <w:pPr>
        <w:pStyle w:val="a0"/>
        <w:ind w:firstLine="0"/>
        <w:rPr>
          <w:rFonts w:hint="cs"/>
          <w:rtl/>
        </w:rPr>
      </w:pPr>
    </w:p>
    <w:p w14:paraId="419A92F8" w14:textId="77777777" w:rsidR="00000000" w:rsidRDefault="00CF0F56">
      <w:pPr>
        <w:pStyle w:val="a"/>
        <w:rPr>
          <w:rtl/>
        </w:rPr>
      </w:pPr>
      <w:bookmarkStart w:id="204" w:name="FS000000517T20_10_2004_12_50_24"/>
      <w:bookmarkStart w:id="205" w:name="_Toc92193290"/>
      <w:bookmarkEnd w:id="204"/>
      <w:r>
        <w:rPr>
          <w:rFonts w:hint="eastAsia"/>
          <w:rtl/>
        </w:rPr>
        <w:t>שר</w:t>
      </w:r>
      <w:r>
        <w:rPr>
          <w:rtl/>
        </w:rPr>
        <w:t xml:space="preserve"> המשפטים יוסף לפיד:</w:t>
      </w:r>
      <w:bookmarkEnd w:id="205"/>
    </w:p>
    <w:p w14:paraId="620507F0" w14:textId="77777777" w:rsidR="00000000" w:rsidRDefault="00CF0F56">
      <w:pPr>
        <w:pStyle w:val="a0"/>
        <w:rPr>
          <w:rFonts w:hint="cs"/>
          <w:rtl/>
        </w:rPr>
      </w:pPr>
    </w:p>
    <w:p w14:paraId="760E65D7" w14:textId="77777777" w:rsidR="00000000" w:rsidRDefault="00CF0F56">
      <w:pPr>
        <w:pStyle w:val="a0"/>
        <w:rPr>
          <w:rFonts w:hint="cs"/>
          <w:rtl/>
        </w:rPr>
      </w:pPr>
      <w:r>
        <w:rPr>
          <w:rFonts w:hint="cs"/>
          <w:rtl/>
        </w:rPr>
        <w:t>אדוני היושב-ראש, אדוני ראש הממשלה, בניגוד למה שאמר חבר הכנסת אזולאי, המציע את הצעתו, ישיבות של בחירת שופטים מתנהלות עם פרוטוקול.</w:t>
      </w:r>
    </w:p>
    <w:p w14:paraId="2165D946" w14:textId="77777777" w:rsidR="00000000" w:rsidRDefault="00CF0F56">
      <w:pPr>
        <w:pStyle w:val="a0"/>
        <w:ind w:firstLine="0"/>
        <w:rPr>
          <w:rFonts w:hint="cs"/>
          <w:rtl/>
        </w:rPr>
      </w:pPr>
    </w:p>
    <w:p w14:paraId="5B4D291F" w14:textId="77777777" w:rsidR="00000000" w:rsidRDefault="00CF0F56">
      <w:pPr>
        <w:pStyle w:val="af1"/>
        <w:rPr>
          <w:rtl/>
        </w:rPr>
      </w:pPr>
      <w:r>
        <w:rPr>
          <w:rtl/>
        </w:rPr>
        <w:t>היו"ר נסים דהן:</w:t>
      </w:r>
    </w:p>
    <w:p w14:paraId="3A2F6A2C" w14:textId="77777777" w:rsidR="00000000" w:rsidRDefault="00CF0F56">
      <w:pPr>
        <w:pStyle w:val="a0"/>
        <w:rPr>
          <w:rtl/>
        </w:rPr>
      </w:pPr>
    </w:p>
    <w:p w14:paraId="4808E0A4" w14:textId="77777777" w:rsidR="00000000" w:rsidRDefault="00CF0F56">
      <w:pPr>
        <w:pStyle w:val="a0"/>
        <w:rPr>
          <w:rFonts w:hint="cs"/>
          <w:rtl/>
        </w:rPr>
      </w:pPr>
      <w:r>
        <w:rPr>
          <w:rFonts w:hint="cs"/>
          <w:rtl/>
        </w:rPr>
        <w:t>אז אי</w:t>
      </w:r>
      <w:r>
        <w:rPr>
          <w:rFonts w:hint="cs"/>
          <w:rtl/>
        </w:rPr>
        <w:t>ן בעיה בכלל.</w:t>
      </w:r>
    </w:p>
    <w:p w14:paraId="179ED86F" w14:textId="77777777" w:rsidR="00000000" w:rsidRDefault="00CF0F56">
      <w:pPr>
        <w:pStyle w:val="a0"/>
        <w:ind w:firstLine="0"/>
        <w:rPr>
          <w:rFonts w:hint="cs"/>
          <w:rtl/>
        </w:rPr>
      </w:pPr>
    </w:p>
    <w:p w14:paraId="43E1E088" w14:textId="77777777" w:rsidR="00000000" w:rsidRDefault="00CF0F56">
      <w:pPr>
        <w:pStyle w:val="-"/>
        <w:rPr>
          <w:rtl/>
        </w:rPr>
      </w:pPr>
      <w:bookmarkStart w:id="206" w:name="FS000000483T20_10_2004_14_54_23C"/>
      <w:bookmarkStart w:id="207" w:name="FS000000517T20_10_2004_14_54_29"/>
      <w:bookmarkStart w:id="208" w:name="FS000000517T20_10_2004_14_54_33C"/>
      <w:bookmarkEnd w:id="206"/>
      <w:bookmarkEnd w:id="207"/>
      <w:bookmarkEnd w:id="208"/>
      <w:r>
        <w:rPr>
          <w:rtl/>
        </w:rPr>
        <w:t>שר המשפטים יוסף לפיד:</w:t>
      </w:r>
    </w:p>
    <w:p w14:paraId="4B6FA2D0" w14:textId="77777777" w:rsidR="00000000" w:rsidRDefault="00CF0F56">
      <w:pPr>
        <w:pStyle w:val="a0"/>
        <w:rPr>
          <w:rtl/>
        </w:rPr>
      </w:pPr>
    </w:p>
    <w:p w14:paraId="14C5E480" w14:textId="77777777" w:rsidR="00000000" w:rsidRDefault="00CF0F56">
      <w:pPr>
        <w:pStyle w:val="a0"/>
        <w:ind w:firstLine="720"/>
        <w:rPr>
          <w:rFonts w:hint="cs"/>
          <w:rtl/>
        </w:rPr>
      </w:pPr>
      <w:r>
        <w:rPr>
          <w:rFonts w:hint="cs"/>
          <w:rtl/>
        </w:rPr>
        <w:t>הפרוטוקול כולל את כל הנתונים העיקריים של הבחירה - מי היו המועמדים, כיצד הצביעו, מי נבחר. מה שהפרוטוקול הזה לא כולל, זה תמליל של הדיון. הפרוטוקול לא כולל תמליל של דיון, מפני שאנחנו מדברים שם בגופם של בני-אדם.</w:t>
      </w:r>
    </w:p>
    <w:p w14:paraId="06DBBB4D" w14:textId="77777777" w:rsidR="00000000" w:rsidRDefault="00CF0F56">
      <w:pPr>
        <w:pStyle w:val="a0"/>
        <w:ind w:firstLine="0"/>
        <w:rPr>
          <w:rFonts w:hint="cs"/>
          <w:rtl/>
        </w:rPr>
      </w:pPr>
    </w:p>
    <w:p w14:paraId="36AD2050" w14:textId="77777777" w:rsidR="00000000" w:rsidRDefault="00CF0F56">
      <w:pPr>
        <w:pStyle w:val="af0"/>
        <w:rPr>
          <w:rtl/>
        </w:rPr>
      </w:pPr>
      <w:r>
        <w:rPr>
          <w:rFonts w:hint="eastAsia"/>
          <w:rtl/>
        </w:rPr>
        <w:t>מיכאל</w:t>
      </w:r>
      <w:r>
        <w:rPr>
          <w:rtl/>
        </w:rPr>
        <w:t xml:space="preserve"> איתן</w:t>
      </w:r>
      <w:r>
        <w:rPr>
          <w:rtl/>
        </w:rPr>
        <w:t xml:space="preserve"> (הליכוד):</w:t>
      </w:r>
    </w:p>
    <w:p w14:paraId="2ABD5E67" w14:textId="77777777" w:rsidR="00000000" w:rsidRDefault="00CF0F56">
      <w:pPr>
        <w:pStyle w:val="a0"/>
        <w:ind w:left="719" w:firstLine="0"/>
        <w:rPr>
          <w:rFonts w:hint="cs"/>
          <w:rtl/>
        </w:rPr>
      </w:pPr>
    </w:p>
    <w:p w14:paraId="3DDB57E1" w14:textId="77777777" w:rsidR="00000000" w:rsidRDefault="00CF0F56">
      <w:pPr>
        <w:pStyle w:val="a0"/>
        <w:ind w:left="719" w:firstLine="0"/>
        <w:rPr>
          <w:rFonts w:hint="cs"/>
          <w:rtl/>
        </w:rPr>
      </w:pPr>
      <w:r>
        <w:rPr>
          <w:rFonts w:hint="cs"/>
          <w:rtl/>
        </w:rPr>
        <w:t>גם לא כולל מי הצביעו - - -</w:t>
      </w:r>
    </w:p>
    <w:p w14:paraId="22C73100" w14:textId="77777777" w:rsidR="00000000" w:rsidRDefault="00CF0F56">
      <w:pPr>
        <w:pStyle w:val="a0"/>
        <w:ind w:left="719" w:firstLine="0"/>
        <w:rPr>
          <w:rFonts w:hint="cs"/>
          <w:rtl/>
        </w:rPr>
      </w:pPr>
    </w:p>
    <w:p w14:paraId="4EAF93CF" w14:textId="77777777" w:rsidR="00000000" w:rsidRDefault="00CF0F56">
      <w:pPr>
        <w:pStyle w:val="-"/>
        <w:rPr>
          <w:rtl/>
        </w:rPr>
      </w:pPr>
      <w:bookmarkStart w:id="209" w:name="FS000000517T20_10_2004_12_51_25C"/>
      <w:bookmarkEnd w:id="209"/>
      <w:r>
        <w:rPr>
          <w:rtl/>
        </w:rPr>
        <w:t>שר המשפטים יוסף לפיד:</w:t>
      </w:r>
    </w:p>
    <w:p w14:paraId="40C638A0" w14:textId="77777777" w:rsidR="00000000" w:rsidRDefault="00CF0F56">
      <w:pPr>
        <w:pStyle w:val="a0"/>
        <w:rPr>
          <w:rtl/>
        </w:rPr>
      </w:pPr>
    </w:p>
    <w:p w14:paraId="0F773675" w14:textId="77777777" w:rsidR="00000000" w:rsidRDefault="00CF0F56">
      <w:pPr>
        <w:pStyle w:val="a0"/>
        <w:rPr>
          <w:rFonts w:hint="cs"/>
          <w:rtl/>
        </w:rPr>
      </w:pPr>
      <w:r>
        <w:rPr>
          <w:rFonts w:hint="cs"/>
          <w:rtl/>
        </w:rPr>
        <w:t>אנחנו מדברים לגופם של בני-אדם. מה זאת אומרת? זאת אומרת, שכשמעלים שמו של שופט, אומרים למה הוא ראוי ולמה הוא לא ראוי. יש הרבה מאוד מועמדים שופטים, שלא לדבר על עורכי-דין. אז אחת מן השתיים: אם הפרו</w:t>
      </w:r>
      <w:r>
        <w:rPr>
          <w:rFonts w:hint="cs"/>
          <w:rtl/>
        </w:rPr>
        <w:t>טוקול הזה יתפרסם - - -</w:t>
      </w:r>
    </w:p>
    <w:p w14:paraId="6B70E24B" w14:textId="77777777" w:rsidR="00000000" w:rsidRDefault="00CF0F56">
      <w:pPr>
        <w:pStyle w:val="a0"/>
        <w:ind w:firstLine="0"/>
        <w:rPr>
          <w:rFonts w:hint="cs"/>
          <w:rtl/>
        </w:rPr>
      </w:pPr>
    </w:p>
    <w:p w14:paraId="64A65580" w14:textId="77777777" w:rsidR="00000000" w:rsidRDefault="00CF0F56">
      <w:pPr>
        <w:pStyle w:val="af0"/>
        <w:rPr>
          <w:rtl/>
        </w:rPr>
      </w:pPr>
      <w:r>
        <w:rPr>
          <w:rFonts w:hint="eastAsia"/>
          <w:rtl/>
        </w:rPr>
        <w:t>רוני</w:t>
      </w:r>
      <w:r>
        <w:rPr>
          <w:rtl/>
        </w:rPr>
        <w:t xml:space="preserve"> בר-און (הליכוד):</w:t>
      </w:r>
    </w:p>
    <w:p w14:paraId="5C2AEBE3" w14:textId="77777777" w:rsidR="00000000" w:rsidRDefault="00CF0F56">
      <w:pPr>
        <w:pStyle w:val="a0"/>
        <w:rPr>
          <w:rFonts w:hint="cs"/>
          <w:rtl/>
        </w:rPr>
      </w:pPr>
    </w:p>
    <w:p w14:paraId="75A83BE1" w14:textId="77777777" w:rsidR="00000000" w:rsidRDefault="00CF0F56">
      <w:pPr>
        <w:pStyle w:val="a0"/>
        <w:rPr>
          <w:rFonts w:hint="cs"/>
          <w:rtl/>
        </w:rPr>
      </w:pPr>
      <w:r>
        <w:rPr>
          <w:rFonts w:hint="cs"/>
          <w:rtl/>
        </w:rPr>
        <w:t>לא, הוא לא יתפרסם.</w:t>
      </w:r>
    </w:p>
    <w:p w14:paraId="520E0D77" w14:textId="77777777" w:rsidR="00000000" w:rsidRDefault="00CF0F56">
      <w:pPr>
        <w:pStyle w:val="a0"/>
        <w:ind w:firstLine="0"/>
        <w:rPr>
          <w:rFonts w:hint="cs"/>
          <w:rtl/>
        </w:rPr>
      </w:pPr>
    </w:p>
    <w:p w14:paraId="00276946" w14:textId="77777777" w:rsidR="00000000" w:rsidRDefault="00CF0F56">
      <w:pPr>
        <w:pStyle w:val="-"/>
        <w:rPr>
          <w:rtl/>
        </w:rPr>
      </w:pPr>
      <w:bookmarkStart w:id="210" w:name="FS000000517T20_10_2004_12_51_51C"/>
      <w:bookmarkEnd w:id="210"/>
      <w:r>
        <w:rPr>
          <w:rtl/>
        </w:rPr>
        <w:t>שר המשפטים יוסף לפיד:</w:t>
      </w:r>
    </w:p>
    <w:p w14:paraId="02FE4A25" w14:textId="77777777" w:rsidR="00000000" w:rsidRDefault="00CF0F56">
      <w:pPr>
        <w:pStyle w:val="a0"/>
        <w:rPr>
          <w:rtl/>
        </w:rPr>
      </w:pPr>
    </w:p>
    <w:p w14:paraId="706F2B42" w14:textId="77777777" w:rsidR="00000000" w:rsidRDefault="00CF0F56">
      <w:pPr>
        <w:pStyle w:val="a0"/>
        <w:rPr>
          <w:rFonts w:hint="cs"/>
          <w:rtl/>
        </w:rPr>
      </w:pPr>
      <w:r>
        <w:rPr>
          <w:rFonts w:hint="cs"/>
          <w:rtl/>
        </w:rPr>
        <w:t>אם הפרוטוקול הזה יתפרסם, אנחנו נלבין ברבים את פני האנשים שמדברים עליהם - - -</w:t>
      </w:r>
    </w:p>
    <w:p w14:paraId="73DB6591" w14:textId="77777777" w:rsidR="00000000" w:rsidRDefault="00CF0F56">
      <w:pPr>
        <w:pStyle w:val="a0"/>
        <w:ind w:firstLine="0"/>
        <w:rPr>
          <w:rFonts w:hint="cs"/>
          <w:rtl/>
        </w:rPr>
      </w:pPr>
    </w:p>
    <w:p w14:paraId="42D46D87" w14:textId="77777777" w:rsidR="00000000" w:rsidRDefault="00CF0F56">
      <w:pPr>
        <w:pStyle w:val="af0"/>
        <w:rPr>
          <w:rtl/>
        </w:rPr>
      </w:pPr>
      <w:r>
        <w:rPr>
          <w:rFonts w:hint="eastAsia"/>
          <w:rtl/>
        </w:rPr>
        <w:t>משולם</w:t>
      </w:r>
      <w:r>
        <w:rPr>
          <w:rtl/>
        </w:rPr>
        <w:t xml:space="preserve"> נהרי (ש"ס):</w:t>
      </w:r>
    </w:p>
    <w:p w14:paraId="6A7AA5A3" w14:textId="77777777" w:rsidR="00000000" w:rsidRDefault="00CF0F56">
      <w:pPr>
        <w:pStyle w:val="a0"/>
        <w:rPr>
          <w:rFonts w:hint="cs"/>
          <w:rtl/>
        </w:rPr>
      </w:pPr>
    </w:p>
    <w:p w14:paraId="7E3156FF" w14:textId="77777777" w:rsidR="00000000" w:rsidRDefault="00CF0F56">
      <w:pPr>
        <w:pStyle w:val="a0"/>
        <w:ind w:left="719" w:firstLine="0"/>
        <w:rPr>
          <w:rFonts w:hint="cs"/>
          <w:rtl/>
        </w:rPr>
      </w:pPr>
      <w:r>
        <w:rPr>
          <w:rFonts w:hint="cs"/>
          <w:rtl/>
        </w:rPr>
        <w:t>- - -</w:t>
      </w:r>
    </w:p>
    <w:p w14:paraId="45E36D59" w14:textId="77777777" w:rsidR="00000000" w:rsidRDefault="00CF0F56">
      <w:pPr>
        <w:pStyle w:val="a0"/>
        <w:ind w:left="719" w:firstLine="0"/>
        <w:rPr>
          <w:rFonts w:hint="cs"/>
          <w:rtl/>
        </w:rPr>
      </w:pPr>
    </w:p>
    <w:p w14:paraId="40E6BAC9" w14:textId="77777777" w:rsidR="00000000" w:rsidRDefault="00CF0F56">
      <w:pPr>
        <w:pStyle w:val="af1"/>
        <w:rPr>
          <w:rtl/>
        </w:rPr>
      </w:pPr>
      <w:r>
        <w:rPr>
          <w:rFonts w:hint="eastAsia"/>
          <w:rtl/>
        </w:rPr>
        <w:t>היו</w:t>
      </w:r>
      <w:r>
        <w:rPr>
          <w:rtl/>
        </w:rPr>
        <w:t>"ר נסים דהן:</w:t>
      </w:r>
    </w:p>
    <w:p w14:paraId="6E98877C" w14:textId="77777777" w:rsidR="00000000" w:rsidRDefault="00CF0F56">
      <w:pPr>
        <w:pStyle w:val="a0"/>
        <w:rPr>
          <w:rFonts w:hint="cs"/>
          <w:rtl/>
        </w:rPr>
      </w:pPr>
    </w:p>
    <w:p w14:paraId="6C929169" w14:textId="77777777" w:rsidR="00000000" w:rsidRDefault="00CF0F56">
      <w:pPr>
        <w:pStyle w:val="a0"/>
        <w:rPr>
          <w:rFonts w:hint="cs"/>
          <w:rtl/>
        </w:rPr>
      </w:pPr>
      <w:r>
        <w:rPr>
          <w:rFonts w:hint="cs"/>
          <w:rtl/>
        </w:rPr>
        <w:t>חבר הכנסת משולם נהרי, נא לא להפריע. יש לכם זכ</w:t>
      </w:r>
      <w:r>
        <w:rPr>
          <w:rFonts w:hint="cs"/>
          <w:rtl/>
        </w:rPr>
        <w:t>ות תגובה עוד מעט ואתה אחד המשיבים. למה להפריע באמצע?</w:t>
      </w:r>
    </w:p>
    <w:p w14:paraId="4DE1629A" w14:textId="77777777" w:rsidR="00000000" w:rsidRDefault="00CF0F56">
      <w:pPr>
        <w:pStyle w:val="a0"/>
        <w:rPr>
          <w:rtl/>
        </w:rPr>
      </w:pPr>
    </w:p>
    <w:p w14:paraId="5A9098B8" w14:textId="77777777" w:rsidR="00000000" w:rsidRDefault="00CF0F56">
      <w:pPr>
        <w:pStyle w:val="-"/>
        <w:rPr>
          <w:rtl/>
        </w:rPr>
      </w:pPr>
      <w:bookmarkStart w:id="211" w:name="FS000000517T20_10_2004_12_52_08C"/>
      <w:bookmarkEnd w:id="211"/>
      <w:r>
        <w:rPr>
          <w:rtl/>
        </w:rPr>
        <w:t>שר המשפטים יוסף לפיד:</w:t>
      </w:r>
    </w:p>
    <w:p w14:paraId="783F9E76" w14:textId="77777777" w:rsidR="00000000" w:rsidRDefault="00CF0F56">
      <w:pPr>
        <w:pStyle w:val="a0"/>
        <w:rPr>
          <w:rtl/>
        </w:rPr>
      </w:pPr>
    </w:p>
    <w:p w14:paraId="3BAF09FB" w14:textId="77777777" w:rsidR="00000000" w:rsidRDefault="00CF0F56">
      <w:pPr>
        <w:pStyle w:val="a0"/>
        <w:rPr>
          <w:rFonts w:hint="cs"/>
          <w:rtl/>
        </w:rPr>
      </w:pPr>
      <w:r>
        <w:rPr>
          <w:rFonts w:hint="cs"/>
          <w:rtl/>
        </w:rPr>
        <w:t>אני מבין שאין הכוונה שהפרוטוקול יתפרסם, אבל הפרוטוקול יהיה קיים.</w:t>
      </w:r>
    </w:p>
    <w:p w14:paraId="451EB86D" w14:textId="77777777" w:rsidR="00000000" w:rsidRDefault="00CF0F56">
      <w:pPr>
        <w:pStyle w:val="a0"/>
        <w:ind w:firstLine="0"/>
        <w:rPr>
          <w:rFonts w:hint="cs"/>
          <w:rtl/>
        </w:rPr>
      </w:pPr>
    </w:p>
    <w:p w14:paraId="46960A0F" w14:textId="77777777" w:rsidR="00000000" w:rsidRDefault="00CF0F56">
      <w:pPr>
        <w:pStyle w:val="af0"/>
        <w:rPr>
          <w:rtl/>
        </w:rPr>
      </w:pPr>
      <w:r>
        <w:rPr>
          <w:rFonts w:hint="eastAsia"/>
          <w:rtl/>
        </w:rPr>
        <w:t>רוני</w:t>
      </w:r>
      <w:r>
        <w:rPr>
          <w:rtl/>
        </w:rPr>
        <w:t xml:space="preserve"> בר-און (הליכוד):</w:t>
      </w:r>
    </w:p>
    <w:p w14:paraId="050CC0D6" w14:textId="77777777" w:rsidR="00000000" w:rsidRDefault="00CF0F56">
      <w:pPr>
        <w:pStyle w:val="a0"/>
        <w:rPr>
          <w:rFonts w:hint="cs"/>
          <w:rtl/>
        </w:rPr>
      </w:pPr>
    </w:p>
    <w:p w14:paraId="554E8DFC" w14:textId="77777777" w:rsidR="00000000" w:rsidRDefault="00CF0F56">
      <w:pPr>
        <w:pStyle w:val="a0"/>
        <w:rPr>
          <w:rFonts w:hint="cs"/>
          <w:rtl/>
        </w:rPr>
      </w:pPr>
      <w:r>
        <w:rPr>
          <w:rFonts w:hint="cs"/>
          <w:rtl/>
        </w:rPr>
        <w:t>- - -</w:t>
      </w:r>
    </w:p>
    <w:p w14:paraId="41A9D7E2" w14:textId="77777777" w:rsidR="00000000" w:rsidRDefault="00CF0F56">
      <w:pPr>
        <w:pStyle w:val="a0"/>
        <w:ind w:firstLine="0"/>
        <w:rPr>
          <w:rFonts w:hint="cs"/>
          <w:rtl/>
        </w:rPr>
      </w:pPr>
    </w:p>
    <w:p w14:paraId="2BCBE30D" w14:textId="77777777" w:rsidR="00000000" w:rsidRDefault="00CF0F56">
      <w:pPr>
        <w:pStyle w:val="-"/>
        <w:rPr>
          <w:rtl/>
        </w:rPr>
      </w:pPr>
      <w:bookmarkStart w:id="212" w:name="FS000000517T20_10_2004_14_58_25C"/>
      <w:bookmarkEnd w:id="212"/>
      <w:r>
        <w:rPr>
          <w:rtl/>
        </w:rPr>
        <w:t>שר המשפטים יוסף לפיד:</w:t>
      </w:r>
    </w:p>
    <w:p w14:paraId="47D23D6B" w14:textId="77777777" w:rsidR="00000000" w:rsidRDefault="00CF0F56">
      <w:pPr>
        <w:pStyle w:val="a0"/>
        <w:rPr>
          <w:rtl/>
        </w:rPr>
      </w:pPr>
    </w:p>
    <w:p w14:paraId="678B0796" w14:textId="77777777" w:rsidR="00000000" w:rsidRDefault="00CF0F56">
      <w:pPr>
        <w:pStyle w:val="a0"/>
        <w:ind w:firstLine="720"/>
        <w:rPr>
          <w:rFonts w:hint="cs"/>
          <w:rtl/>
        </w:rPr>
      </w:pPr>
      <w:r>
        <w:rPr>
          <w:rFonts w:hint="cs"/>
          <w:rtl/>
        </w:rPr>
        <w:t>אז אני מודיע לך, שאם שופטים שיושבים בדין - שופטים צריכים לדו</w:t>
      </w:r>
      <w:r>
        <w:rPr>
          <w:rFonts w:hint="cs"/>
          <w:rtl/>
        </w:rPr>
        <w:t>ן על כשרותם של שופטים לכהן בבית-משפט באינסטנציה גבוהה יותר, והם ייזהרו מלומר את מה שהם יודעים ומה שהם חושבים, כי זה יהיה בכתובים. לציבור יש אינטרס ממדרגה ראשונה שהדיון הזה יתנהל באופן חופשי, כך שכל חבר בוועדה יוכל לבטא את דעתו בלי לחשוש שזה יגיע לאוזניהם ש</w:t>
      </w:r>
      <w:r>
        <w:rPr>
          <w:rFonts w:hint="cs"/>
          <w:rtl/>
        </w:rPr>
        <w:t>ל הנוגעים בדבר.</w:t>
      </w:r>
    </w:p>
    <w:p w14:paraId="5BAEFDE7" w14:textId="77777777" w:rsidR="00000000" w:rsidRDefault="00CF0F56">
      <w:pPr>
        <w:pStyle w:val="a0"/>
        <w:ind w:firstLine="720"/>
        <w:rPr>
          <w:rFonts w:hint="cs"/>
          <w:rtl/>
        </w:rPr>
      </w:pPr>
    </w:p>
    <w:p w14:paraId="634F5CC9" w14:textId="77777777" w:rsidR="00000000" w:rsidRDefault="00CF0F56">
      <w:pPr>
        <w:pStyle w:val="a0"/>
        <w:ind w:firstLine="720"/>
        <w:rPr>
          <w:rFonts w:hint="cs"/>
          <w:rtl/>
        </w:rPr>
      </w:pPr>
      <w:r>
        <w:rPr>
          <w:rFonts w:hint="cs"/>
          <w:rtl/>
        </w:rPr>
        <w:t xml:space="preserve">אשר לתהליך הדמוקרטי, בוועדה הזאת יושבים תמיד נציגים של הממשלה ושל האופוזיציה מהכנסת. לכן, יש פיקוח פוליטי דמוקרטי על הדיונים בוועדה הזאת. הרי ממה נפשך? אם מבחינה פוליטית משהו לא היה כשר, אז אחד משני הצדדים היה מדווח את זה לציבור. </w:t>
      </w:r>
    </w:p>
    <w:p w14:paraId="76A76B00" w14:textId="77777777" w:rsidR="00000000" w:rsidRDefault="00CF0F56">
      <w:pPr>
        <w:pStyle w:val="a0"/>
        <w:ind w:firstLine="720"/>
        <w:rPr>
          <w:rFonts w:hint="cs"/>
          <w:rtl/>
        </w:rPr>
      </w:pPr>
    </w:p>
    <w:p w14:paraId="0FC0D2FE" w14:textId="77777777" w:rsidR="00000000" w:rsidRDefault="00CF0F56">
      <w:pPr>
        <w:pStyle w:val="a0"/>
        <w:ind w:firstLine="720"/>
        <w:rPr>
          <w:rFonts w:hint="cs"/>
          <w:rtl/>
        </w:rPr>
      </w:pPr>
      <w:r>
        <w:rPr>
          <w:rFonts w:hint="cs"/>
          <w:rtl/>
        </w:rPr>
        <w:t xml:space="preserve">רבותי, </w:t>
      </w:r>
      <w:r>
        <w:rPr>
          <w:rFonts w:hint="cs"/>
          <w:rtl/>
        </w:rPr>
        <w:t>אנחנו צריכים להיות בטוחים בכך שאנחנו נוכל לקיים דיונים על בחירת שופטים ללא משוא פנים וללא חשש וללא חשד,</w:t>
      </w:r>
      <w:r>
        <w:rPr>
          <w:rtl/>
        </w:rPr>
        <w:t xml:space="preserve"> </w:t>
      </w:r>
      <w:r>
        <w:rPr>
          <w:rFonts w:hint="cs"/>
          <w:rtl/>
        </w:rPr>
        <w:t>בלי שינשפו בגבינו באיום שהדברים האלה יתגלו, כי רק אז כל אחד יאמר לחבריו מה הוא באמת יודע ומה הוא באמת חושב - - -</w:t>
      </w:r>
    </w:p>
    <w:p w14:paraId="736B14A4" w14:textId="77777777" w:rsidR="00000000" w:rsidRDefault="00CF0F56">
      <w:pPr>
        <w:pStyle w:val="a0"/>
        <w:ind w:firstLine="0"/>
        <w:rPr>
          <w:rFonts w:hint="cs"/>
          <w:rtl/>
        </w:rPr>
      </w:pPr>
    </w:p>
    <w:p w14:paraId="6E03C485" w14:textId="77777777" w:rsidR="00000000" w:rsidRDefault="00CF0F56">
      <w:pPr>
        <w:pStyle w:val="af0"/>
        <w:rPr>
          <w:rtl/>
        </w:rPr>
      </w:pPr>
      <w:r>
        <w:rPr>
          <w:rFonts w:hint="eastAsia"/>
          <w:rtl/>
        </w:rPr>
        <w:t>רוני</w:t>
      </w:r>
      <w:r>
        <w:rPr>
          <w:rtl/>
        </w:rPr>
        <w:t xml:space="preserve"> בר-און (הליכוד):</w:t>
      </w:r>
    </w:p>
    <w:p w14:paraId="219726B8" w14:textId="77777777" w:rsidR="00000000" w:rsidRDefault="00CF0F56">
      <w:pPr>
        <w:pStyle w:val="a0"/>
        <w:rPr>
          <w:rFonts w:hint="cs"/>
          <w:rtl/>
        </w:rPr>
      </w:pPr>
    </w:p>
    <w:p w14:paraId="3EB512D2" w14:textId="77777777" w:rsidR="00000000" w:rsidRDefault="00CF0F56">
      <w:pPr>
        <w:pStyle w:val="a0"/>
        <w:ind w:left="719" w:firstLine="0"/>
        <w:rPr>
          <w:rFonts w:hint="cs"/>
          <w:rtl/>
        </w:rPr>
      </w:pPr>
      <w:r>
        <w:rPr>
          <w:rFonts w:hint="cs"/>
          <w:rtl/>
        </w:rPr>
        <w:t xml:space="preserve">- - - </w:t>
      </w:r>
    </w:p>
    <w:p w14:paraId="439FE20C" w14:textId="77777777" w:rsidR="00000000" w:rsidRDefault="00CF0F56">
      <w:pPr>
        <w:pStyle w:val="a0"/>
        <w:ind w:left="719" w:firstLine="0"/>
        <w:rPr>
          <w:rFonts w:hint="cs"/>
          <w:rtl/>
        </w:rPr>
      </w:pPr>
    </w:p>
    <w:p w14:paraId="67AFC571" w14:textId="77777777" w:rsidR="00000000" w:rsidRDefault="00CF0F56">
      <w:pPr>
        <w:pStyle w:val="af1"/>
        <w:rPr>
          <w:rtl/>
        </w:rPr>
      </w:pPr>
      <w:r>
        <w:rPr>
          <w:rFonts w:hint="eastAsia"/>
          <w:rtl/>
        </w:rPr>
        <w:t>היו</w:t>
      </w:r>
      <w:r>
        <w:rPr>
          <w:rtl/>
        </w:rPr>
        <w:t>"ר נ</w:t>
      </w:r>
      <w:r>
        <w:rPr>
          <w:rtl/>
        </w:rPr>
        <w:t>סים דהן:</w:t>
      </w:r>
    </w:p>
    <w:p w14:paraId="5D366D25" w14:textId="77777777" w:rsidR="00000000" w:rsidRDefault="00CF0F56">
      <w:pPr>
        <w:pStyle w:val="a0"/>
        <w:rPr>
          <w:rFonts w:hint="cs"/>
          <w:rtl/>
        </w:rPr>
      </w:pPr>
    </w:p>
    <w:p w14:paraId="0C061044" w14:textId="77777777" w:rsidR="00000000" w:rsidRDefault="00CF0F56">
      <w:pPr>
        <w:pStyle w:val="a0"/>
        <w:rPr>
          <w:rFonts w:hint="cs"/>
          <w:rtl/>
        </w:rPr>
      </w:pPr>
      <w:r>
        <w:rPr>
          <w:rFonts w:hint="cs"/>
          <w:rtl/>
        </w:rPr>
        <w:t xml:space="preserve">חבר הכנסת רוני בר-און, אתה מפריע.  </w:t>
      </w:r>
    </w:p>
    <w:p w14:paraId="5FAAC2CA" w14:textId="77777777" w:rsidR="00000000" w:rsidRDefault="00CF0F56">
      <w:pPr>
        <w:pStyle w:val="a0"/>
        <w:rPr>
          <w:rFonts w:hint="cs"/>
          <w:rtl/>
        </w:rPr>
      </w:pPr>
    </w:p>
    <w:p w14:paraId="34FFA12A" w14:textId="77777777" w:rsidR="00000000" w:rsidRDefault="00CF0F56">
      <w:pPr>
        <w:pStyle w:val="-"/>
        <w:rPr>
          <w:rtl/>
        </w:rPr>
      </w:pPr>
      <w:bookmarkStart w:id="213" w:name="FS000000517T20_10_2004_12_54_07C"/>
      <w:bookmarkEnd w:id="213"/>
      <w:r>
        <w:rPr>
          <w:rtl/>
        </w:rPr>
        <w:t>שר המשפטים יוסף לפיד:</w:t>
      </w:r>
    </w:p>
    <w:p w14:paraId="4DD6A3AB" w14:textId="77777777" w:rsidR="00000000" w:rsidRDefault="00CF0F56">
      <w:pPr>
        <w:pStyle w:val="a0"/>
        <w:rPr>
          <w:rtl/>
        </w:rPr>
      </w:pPr>
    </w:p>
    <w:p w14:paraId="3E51C80A" w14:textId="77777777" w:rsidR="00000000" w:rsidRDefault="00CF0F56">
      <w:pPr>
        <w:pStyle w:val="a0"/>
        <w:rPr>
          <w:rFonts w:hint="cs"/>
          <w:rtl/>
        </w:rPr>
      </w:pPr>
      <w:r>
        <w:rPr>
          <w:rFonts w:hint="cs"/>
          <w:rtl/>
        </w:rPr>
        <w:t>הצד הדמוקרטי מכוסה על-ידי נוכחות אופוזיציה וקואליציה בתוך הוועדה. הצד האנושי מכוסה על-ידי כך שאנחנו לא מפרסמים תמליל של מה שכל אחד אמר על שופט או עורך-דין זה או אחר. לכן, זו השיטה הטובה,</w:t>
      </w:r>
      <w:r>
        <w:rPr>
          <w:rFonts w:hint="cs"/>
          <w:rtl/>
        </w:rPr>
        <w:t xml:space="preserve"> זו השיטה הנכונה, ואם אנחנו רוצים לבחור את השופטים הנכונים ביותר, היא צריכה להישמר. </w:t>
      </w:r>
    </w:p>
    <w:p w14:paraId="6273F734" w14:textId="77777777" w:rsidR="00000000" w:rsidRDefault="00CF0F56">
      <w:pPr>
        <w:pStyle w:val="a0"/>
        <w:rPr>
          <w:rFonts w:hint="cs"/>
          <w:rtl/>
        </w:rPr>
      </w:pPr>
    </w:p>
    <w:p w14:paraId="15DF8259" w14:textId="77777777" w:rsidR="00000000" w:rsidRDefault="00CF0F56">
      <w:pPr>
        <w:pStyle w:val="a0"/>
        <w:rPr>
          <w:rFonts w:hint="cs"/>
          <w:rtl/>
        </w:rPr>
      </w:pPr>
      <w:r>
        <w:rPr>
          <w:rFonts w:hint="cs"/>
          <w:rtl/>
        </w:rPr>
        <w:t>לכן, הממשלה מציעה לדחות את ההצעה.</w:t>
      </w:r>
    </w:p>
    <w:p w14:paraId="3A985EDC" w14:textId="77777777" w:rsidR="00000000" w:rsidRDefault="00CF0F56">
      <w:pPr>
        <w:pStyle w:val="a0"/>
        <w:ind w:firstLine="0"/>
        <w:rPr>
          <w:rFonts w:hint="cs"/>
          <w:rtl/>
        </w:rPr>
      </w:pPr>
    </w:p>
    <w:p w14:paraId="027BDF30" w14:textId="77777777" w:rsidR="00000000" w:rsidRDefault="00CF0F56">
      <w:pPr>
        <w:pStyle w:val="af1"/>
        <w:rPr>
          <w:rtl/>
        </w:rPr>
      </w:pPr>
      <w:r>
        <w:rPr>
          <w:rFonts w:hint="eastAsia"/>
          <w:rtl/>
        </w:rPr>
        <w:t>היו</w:t>
      </w:r>
      <w:r>
        <w:rPr>
          <w:rtl/>
        </w:rPr>
        <w:t>"ר נסים דהן:</w:t>
      </w:r>
    </w:p>
    <w:p w14:paraId="652DEFEE" w14:textId="77777777" w:rsidR="00000000" w:rsidRDefault="00CF0F56">
      <w:pPr>
        <w:pStyle w:val="a0"/>
        <w:rPr>
          <w:rFonts w:hint="cs"/>
          <w:rtl/>
        </w:rPr>
      </w:pPr>
    </w:p>
    <w:p w14:paraId="2E5A5FD8" w14:textId="77777777" w:rsidR="00000000" w:rsidRDefault="00CF0F56">
      <w:pPr>
        <w:pStyle w:val="a0"/>
        <w:rPr>
          <w:rFonts w:hint="cs"/>
          <w:rtl/>
        </w:rPr>
      </w:pPr>
      <w:r>
        <w:rPr>
          <w:rFonts w:hint="cs"/>
          <w:rtl/>
        </w:rPr>
        <w:t>ברשותך, שר המשפטים, תישאר על הדוכן, רק אם תסכים. חבר הכנסת נהרי ובר-און רצו לשאול שאלה, אם תסכים.</w:t>
      </w:r>
    </w:p>
    <w:p w14:paraId="5C1BBEE7" w14:textId="77777777" w:rsidR="00000000" w:rsidRDefault="00CF0F56">
      <w:pPr>
        <w:pStyle w:val="a0"/>
        <w:ind w:firstLine="0"/>
        <w:rPr>
          <w:rFonts w:hint="cs"/>
          <w:rtl/>
        </w:rPr>
      </w:pPr>
    </w:p>
    <w:p w14:paraId="2F77912A" w14:textId="77777777" w:rsidR="00000000" w:rsidRDefault="00CF0F56">
      <w:pPr>
        <w:pStyle w:val="af0"/>
        <w:rPr>
          <w:rtl/>
        </w:rPr>
      </w:pPr>
      <w:r>
        <w:rPr>
          <w:rFonts w:hint="eastAsia"/>
          <w:rtl/>
        </w:rPr>
        <w:t>שר</w:t>
      </w:r>
      <w:r>
        <w:rPr>
          <w:rtl/>
        </w:rPr>
        <w:t xml:space="preserve"> המשפטים יוסף לפי</w:t>
      </w:r>
      <w:r>
        <w:rPr>
          <w:rtl/>
        </w:rPr>
        <w:t>ד:</w:t>
      </w:r>
    </w:p>
    <w:p w14:paraId="1908CBA8" w14:textId="77777777" w:rsidR="00000000" w:rsidRDefault="00CF0F56">
      <w:pPr>
        <w:pStyle w:val="a0"/>
        <w:rPr>
          <w:rFonts w:hint="cs"/>
          <w:rtl/>
        </w:rPr>
      </w:pPr>
    </w:p>
    <w:p w14:paraId="0179A5E1" w14:textId="77777777" w:rsidR="00000000" w:rsidRDefault="00CF0F56">
      <w:pPr>
        <w:pStyle w:val="a0"/>
        <w:rPr>
          <w:rFonts w:hint="cs"/>
          <w:rtl/>
        </w:rPr>
      </w:pPr>
      <w:r>
        <w:rPr>
          <w:rFonts w:hint="cs"/>
          <w:rtl/>
        </w:rPr>
        <w:t xml:space="preserve">בבקשה. </w:t>
      </w:r>
    </w:p>
    <w:p w14:paraId="32DD64E8" w14:textId="77777777" w:rsidR="00000000" w:rsidRDefault="00CF0F56">
      <w:pPr>
        <w:pStyle w:val="a0"/>
        <w:ind w:firstLine="0"/>
        <w:rPr>
          <w:rFonts w:hint="cs"/>
          <w:rtl/>
        </w:rPr>
      </w:pPr>
    </w:p>
    <w:p w14:paraId="7274ECA6" w14:textId="77777777" w:rsidR="00000000" w:rsidRDefault="00CF0F56">
      <w:pPr>
        <w:pStyle w:val="af0"/>
        <w:rPr>
          <w:rtl/>
        </w:rPr>
      </w:pPr>
      <w:r>
        <w:rPr>
          <w:rFonts w:hint="eastAsia"/>
          <w:rtl/>
        </w:rPr>
        <w:t>משולם</w:t>
      </w:r>
      <w:r>
        <w:rPr>
          <w:rtl/>
        </w:rPr>
        <w:t xml:space="preserve"> נהרי (ש"ס):</w:t>
      </w:r>
    </w:p>
    <w:p w14:paraId="0AA795E1" w14:textId="77777777" w:rsidR="00000000" w:rsidRDefault="00CF0F56">
      <w:pPr>
        <w:pStyle w:val="a0"/>
        <w:rPr>
          <w:rFonts w:hint="cs"/>
          <w:rtl/>
        </w:rPr>
      </w:pPr>
    </w:p>
    <w:p w14:paraId="5A2D9474" w14:textId="77777777" w:rsidR="00000000" w:rsidRDefault="00CF0F56">
      <w:pPr>
        <w:pStyle w:val="a0"/>
        <w:rPr>
          <w:rFonts w:hint="cs"/>
          <w:rtl/>
        </w:rPr>
      </w:pPr>
      <w:r>
        <w:rPr>
          <w:rFonts w:hint="cs"/>
          <w:rtl/>
        </w:rPr>
        <w:t>במשרדי הממשלה, בכל הישיבות על מינוי של אדם אחד, רושמים את הדברים. מה עם השקיפות? - - -</w:t>
      </w:r>
    </w:p>
    <w:p w14:paraId="21A51D6E" w14:textId="77777777" w:rsidR="00000000" w:rsidRDefault="00CF0F56">
      <w:pPr>
        <w:pStyle w:val="a0"/>
        <w:ind w:firstLine="0"/>
        <w:rPr>
          <w:rFonts w:hint="cs"/>
          <w:rtl/>
        </w:rPr>
      </w:pPr>
    </w:p>
    <w:p w14:paraId="5666BF08" w14:textId="77777777" w:rsidR="00000000" w:rsidRDefault="00CF0F56">
      <w:pPr>
        <w:pStyle w:val="af1"/>
        <w:rPr>
          <w:rtl/>
        </w:rPr>
      </w:pPr>
      <w:r>
        <w:rPr>
          <w:rtl/>
        </w:rPr>
        <w:t>היו"ר נסים דהן:</w:t>
      </w:r>
    </w:p>
    <w:p w14:paraId="3EBB66FB" w14:textId="77777777" w:rsidR="00000000" w:rsidRDefault="00CF0F56">
      <w:pPr>
        <w:pStyle w:val="a0"/>
        <w:rPr>
          <w:rtl/>
        </w:rPr>
      </w:pPr>
    </w:p>
    <w:p w14:paraId="366A7331" w14:textId="77777777" w:rsidR="00000000" w:rsidRDefault="00CF0F56">
      <w:pPr>
        <w:pStyle w:val="a0"/>
        <w:rPr>
          <w:rFonts w:hint="cs"/>
          <w:rtl/>
        </w:rPr>
      </w:pPr>
      <w:r>
        <w:rPr>
          <w:rFonts w:hint="cs"/>
          <w:rtl/>
        </w:rPr>
        <w:t>תודה רבה, שאלתך נשמעה. חבר הכנסת רוני בר-און, בבקשה. אני לא נותן יותר לשאול שאלות. שאלה קצרה בבקשה, כי זה לא דיון.</w:t>
      </w:r>
    </w:p>
    <w:p w14:paraId="2CD1E7A2" w14:textId="77777777" w:rsidR="00000000" w:rsidRDefault="00CF0F56">
      <w:pPr>
        <w:pStyle w:val="a0"/>
        <w:ind w:firstLine="0"/>
        <w:rPr>
          <w:rFonts w:hint="cs"/>
          <w:rtl/>
        </w:rPr>
      </w:pPr>
    </w:p>
    <w:p w14:paraId="0BAFFA9C" w14:textId="77777777" w:rsidR="00000000" w:rsidRDefault="00CF0F56">
      <w:pPr>
        <w:pStyle w:val="af0"/>
        <w:rPr>
          <w:rtl/>
        </w:rPr>
      </w:pPr>
      <w:r>
        <w:rPr>
          <w:rFonts w:hint="eastAsia"/>
          <w:rtl/>
        </w:rPr>
        <w:t>רונ</w:t>
      </w:r>
      <w:r>
        <w:rPr>
          <w:rFonts w:hint="eastAsia"/>
          <w:rtl/>
        </w:rPr>
        <w:t>י</w:t>
      </w:r>
      <w:r>
        <w:rPr>
          <w:rtl/>
        </w:rPr>
        <w:t xml:space="preserve"> בר-און (הליכוד):</w:t>
      </w:r>
    </w:p>
    <w:p w14:paraId="792DF475" w14:textId="77777777" w:rsidR="00000000" w:rsidRDefault="00CF0F56">
      <w:pPr>
        <w:pStyle w:val="a0"/>
        <w:rPr>
          <w:rFonts w:hint="cs"/>
          <w:rtl/>
        </w:rPr>
      </w:pPr>
    </w:p>
    <w:p w14:paraId="730818C6" w14:textId="77777777" w:rsidR="00000000" w:rsidRDefault="00CF0F56">
      <w:pPr>
        <w:pStyle w:val="a0"/>
        <w:rPr>
          <w:rFonts w:hint="cs"/>
          <w:rtl/>
        </w:rPr>
      </w:pPr>
      <w:r>
        <w:rPr>
          <w:rFonts w:hint="cs"/>
          <w:rtl/>
        </w:rPr>
        <w:t>אדוני שר המשפטים, אני מבקש שתסביר איך אתה מתייצב מאחורי טיעון שכאשר שופטים בישראל, לא שופטים, נשיא בית-המשפט העליון ושני שופטים של בית-המשפט העליון - אין שופטים אחרים בוועדה לבחירת שופטים - מתבטאים על קידום שופטים, הם לא יוכלו להגיד משה</w:t>
      </w:r>
      <w:r>
        <w:rPr>
          <w:rFonts w:hint="cs"/>
          <w:rtl/>
        </w:rPr>
        <w:t xml:space="preserve">ו שהם חושבים שהוא אמת, הרי שקר הם לא אומרים, אם הוא יהיה "און רקורד" בכספת, והם יהיו מוכנים להגיד את זה רק בעל-פה. שאלה שנייה: הרי ההצעה נועדה למנוע תקלות, כאשר אתם שוקלים שיקולים לא נכונים ומציגים לכם דברים לא נכונים. איך אפשר יהיה לבדוק את זה אם לא יהיה </w:t>
      </w:r>
      <w:r>
        <w:rPr>
          <w:rFonts w:hint="cs"/>
          <w:rtl/>
        </w:rPr>
        <w:t xml:space="preserve">פרוטוקול? אני אזכיר לך רק את קורות החיים של השופטת ארבל - - - </w:t>
      </w:r>
    </w:p>
    <w:p w14:paraId="18AB4FE7" w14:textId="77777777" w:rsidR="00000000" w:rsidRDefault="00CF0F56">
      <w:pPr>
        <w:pStyle w:val="a0"/>
        <w:ind w:firstLine="0"/>
        <w:rPr>
          <w:rFonts w:hint="cs"/>
          <w:rtl/>
        </w:rPr>
      </w:pPr>
    </w:p>
    <w:p w14:paraId="7F252103" w14:textId="77777777" w:rsidR="00000000" w:rsidRDefault="00CF0F56">
      <w:pPr>
        <w:pStyle w:val="af1"/>
        <w:rPr>
          <w:rtl/>
        </w:rPr>
      </w:pPr>
      <w:r>
        <w:rPr>
          <w:rFonts w:hint="eastAsia"/>
          <w:rtl/>
        </w:rPr>
        <w:t>היו</w:t>
      </w:r>
      <w:r>
        <w:rPr>
          <w:rtl/>
        </w:rPr>
        <w:t>"ר נסים דהן:</w:t>
      </w:r>
    </w:p>
    <w:p w14:paraId="4E7076F6" w14:textId="77777777" w:rsidR="00000000" w:rsidRDefault="00CF0F56">
      <w:pPr>
        <w:pStyle w:val="a0"/>
        <w:rPr>
          <w:rFonts w:hint="cs"/>
          <w:rtl/>
        </w:rPr>
      </w:pPr>
    </w:p>
    <w:p w14:paraId="4B909368" w14:textId="77777777" w:rsidR="00000000" w:rsidRDefault="00CF0F56">
      <w:pPr>
        <w:pStyle w:val="a0"/>
        <w:rPr>
          <w:rFonts w:hint="cs"/>
          <w:rtl/>
        </w:rPr>
      </w:pPr>
      <w:r>
        <w:rPr>
          <w:rFonts w:hint="cs"/>
          <w:rtl/>
        </w:rPr>
        <w:t>חבר הכנסת רוני בר-און, זה לא נאום.</w:t>
      </w:r>
    </w:p>
    <w:p w14:paraId="0473E709" w14:textId="77777777" w:rsidR="00000000" w:rsidRDefault="00CF0F56">
      <w:pPr>
        <w:pStyle w:val="a0"/>
        <w:rPr>
          <w:rtl/>
        </w:rPr>
      </w:pPr>
    </w:p>
    <w:p w14:paraId="6D72E71C" w14:textId="77777777" w:rsidR="00000000" w:rsidRDefault="00CF0F56">
      <w:pPr>
        <w:pStyle w:val="-"/>
        <w:rPr>
          <w:rtl/>
        </w:rPr>
      </w:pPr>
      <w:bookmarkStart w:id="214" w:name="FS000000517T20_10_2004_12_56_28C"/>
      <w:bookmarkEnd w:id="214"/>
      <w:r>
        <w:rPr>
          <w:rFonts w:hint="cs"/>
          <w:rtl/>
        </w:rPr>
        <w:t>ש</w:t>
      </w:r>
      <w:r>
        <w:rPr>
          <w:rtl/>
        </w:rPr>
        <w:t>ר המשפטים יוסף לפיד:</w:t>
      </w:r>
    </w:p>
    <w:p w14:paraId="6C1908C4" w14:textId="77777777" w:rsidR="00000000" w:rsidRDefault="00CF0F56">
      <w:pPr>
        <w:pStyle w:val="a0"/>
        <w:rPr>
          <w:rtl/>
        </w:rPr>
      </w:pPr>
    </w:p>
    <w:p w14:paraId="1772411D" w14:textId="77777777" w:rsidR="00000000" w:rsidRDefault="00CF0F56">
      <w:pPr>
        <w:pStyle w:val="a0"/>
        <w:rPr>
          <w:rFonts w:hint="cs"/>
          <w:rtl/>
        </w:rPr>
      </w:pPr>
      <w:r>
        <w:rPr>
          <w:rFonts w:hint="cs"/>
          <w:rtl/>
        </w:rPr>
        <w:t>תודה רבה לך. התשובה היא, חבר הכנסת נהרי, שבכל בחירה של בני-אדם יש מצבים עדינים, והזכרת שמות היא בעייתית. תסכים אתי א</w:t>
      </w:r>
      <w:r>
        <w:rPr>
          <w:rFonts w:hint="cs"/>
          <w:rtl/>
        </w:rPr>
        <w:t xml:space="preserve">ולי, שאין בחירה יותר עדינה מבחירתם של שופטים, שנבחרים לכל החיים. זה ההבדל בין בחירת שופטים לבין בחירת פקידים ממשלתיים, שוועדת-רביבי בוחרת אותם או לא בוחרת אותם. זאת הסיבה. </w:t>
      </w:r>
    </w:p>
    <w:p w14:paraId="1538BD65" w14:textId="77777777" w:rsidR="00000000" w:rsidRDefault="00CF0F56">
      <w:pPr>
        <w:pStyle w:val="a0"/>
        <w:rPr>
          <w:rFonts w:hint="cs"/>
          <w:rtl/>
        </w:rPr>
      </w:pPr>
    </w:p>
    <w:p w14:paraId="3CC68696" w14:textId="77777777" w:rsidR="00000000" w:rsidRDefault="00CF0F56">
      <w:pPr>
        <w:pStyle w:val="a0"/>
        <w:rPr>
          <w:rFonts w:hint="cs"/>
          <w:rtl/>
        </w:rPr>
      </w:pPr>
      <w:r>
        <w:rPr>
          <w:rFonts w:hint="cs"/>
          <w:rtl/>
        </w:rPr>
        <w:t>מה שנוגע לשאלה של חבר הכנסת בר-און. תשמע, אתם לא צריכים לחשוש, שאם יש תשעה חברי וע</w:t>
      </w:r>
      <w:r>
        <w:rPr>
          <w:rFonts w:hint="cs"/>
          <w:rtl/>
        </w:rPr>
        <w:t>דה שנוכחים בישיבה וקיבלו הודעות וקיבלו מכתבים וקיבלו מסמכים וקיבלו חוות דעת, שיהיה מכשול שימנע מהוועדה לדעת משהו על מישהו שאחר כך יתברר מתוך הכספת, כעבור שנים, שהם נכשלו בלשונם. אין שום חשש כזה, והתשובה הטובה ביותר שיש לי אליך: אדוני, עד היום שופטי ישראל ה</w:t>
      </w:r>
      <w:r>
        <w:rPr>
          <w:rFonts w:hint="cs"/>
          <w:rtl/>
        </w:rPr>
        <w:t>ם הנבחרת הטובה ביותר שיצרה המדינה הזאת, ולזה אתה מסכים.</w:t>
      </w:r>
    </w:p>
    <w:p w14:paraId="2725F97E" w14:textId="77777777" w:rsidR="00000000" w:rsidRDefault="00CF0F56">
      <w:pPr>
        <w:pStyle w:val="a0"/>
        <w:ind w:firstLine="0"/>
        <w:rPr>
          <w:rFonts w:hint="cs"/>
          <w:rtl/>
        </w:rPr>
      </w:pPr>
    </w:p>
    <w:p w14:paraId="76E117CF" w14:textId="77777777" w:rsidR="00000000" w:rsidRDefault="00CF0F56">
      <w:pPr>
        <w:pStyle w:val="af1"/>
        <w:rPr>
          <w:rtl/>
        </w:rPr>
      </w:pPr>
      <w:r>
        <w:rPr>
          <w:rFonts w:hint="eastAsia"/>
          <w:rtl/>
        </w:rPr>
        <w:t>היו</w:t>
      </w:r>
      <w:r>
        <w:rPr>
          <w:rtl/>
        </w:rPr>
        <w:t>"ר נסים דהן:</w:t>
      </w:r>
    </w:p>
    <w:p w14:paraId="345B5384" w14:textId="77777777" w:rsidR="00000000" w:rsidRDefault="00CF0F56">
      <w:pPr>
        <w:pStyle w:val="a0"/>
        <w:rPr>
          <w:rFonts w:hint="cs"/>
          <w:rtl/>
        </w:rPr>
      </w:pPr>
    </w:p>
    <w:p w14:paraId="2E9FB769" w14:textId="77777777" w:rsidR="00000000" w:rsidRDefault="00CF0F56">
      <w:pPr>
        <w:pStyle w:val="a0"/>
        <w:rPr>
          <w:rFonts w:hint="cs"/>
          <w:rtl/>
        </w:rPr>
      </w:pPr>
      <w:r>
        <w:rPr>
          <w:rFonts w:hint="cs"/>
          <w:rtl/>
        </w:rPr>
        <w:t>תודה רבה. חבר הכנסת אזולאי, הממשלה מתנגדת. זכותך להשיב.</w:t>
      </w:r>
    </w:p>
    <w:p w14:paraId="404C036C" w14:textId="77777777" w:rsidR="00000000" w:rsidRDefault="00CF0F56">
      <w:pPr>
        <w:pStyle w:val="a0"/>
        <w:ind w:firstLine="0"/>
        <w:rPr>
          <w:rFonts w:hint="cs"/>
          <w:rtl/>
        </w:rPr>
      </w:pPr>
    </w:p>
    <w:p w14:paraId="3F2C1CA1" w14:textId="77777777" w:rsidR="00000000" w:rsidRDefault="00CF0F56">
      <w:pPr>
        <w:pStyle w:val="a"/>
        <w:rPr>
          <w:rtl/>
        </w:rPr>
      </w:pPr>
      <w:bookmarkStart w:id="215" w:name="FS000000483T20_10_2004_13_19_24"/>
      <w:bookmarkStart w:id="216" w:name="_Toc92193291"/>
      <w:bookmarkEnd w:id="215"/>
      <w:r>
        <w:rPr>
          <w:rtl/>
        </w:rPr>
        <w:t>דוד אזולאי (ש"ס):</w:t>
      </w:r>
      <w:bookmarkEnd w:id="216"/>
    </w:p>
    <w:p w14:paraId="1A531087" w14:textId="77777777" w:rsidR="00000000" w:rsidRDefault="00CF0F56">
      <w:pPr>
        <w:pStyle w:val="a0"/>
        <w:rPr>
          <w:rtl/>
        </w:rPr>
      </w:pPr>
    </w:p>
    <w:p w14:paraId="7FADBBD1" w14:textId="77777777" w:rsidR="00000000" w:rsidRDefault="00CF0F56">
      <w:pPr>
        <w:pStyle w:val="a0"/>
        <w:rPr>
          <w:rFonts w:hint="cs"/>
          <w:rtl/>
        </w:rPr>
      </w:pPr>
      <w:r>
        <w:rPr>
          <w:rFonts w:hint="cs"/>
          <w:rtl/>
        </w:rPr>
        <w:t>אדוני היושב-ראש, אני לא מאמין למשמע אוזני. עומד כאן שר, יושב-ראש תנועה שחרתה על דגלה את הדמוקרטיה, את חופש</w:t>
      </w:r>
      <w:r>
        <w:rPr>
          <w:rFonts w:hint="cs"/>
          <w:rtl/>
        </w:rPr>
        <w:t xml:space="preserve"> הביטוי וכל שאר הדברים, ואנחנו שומעים כיצד הוא יודע להפלות בין אדם לאדם. יש אנשים שאפשר להגיד את שמותיהם, אפשר לפרסם ברבים את מעשיהם, אבל שופט </w:t>
      </w:r>
      <w:r>
        <w:rPr>
          <w:rtl/>
        </w:rPr>
        <w:t>–</w:t>
      </w:r>
      <w:r>
        <w:rPr>
          <w:rFonts w:hint="cs"/>
          <w:rtl/>
        </w:rPr>
        <w:t xml:space="preserve"> לא. במיוחד כשאנחנו באים כאן ומה אנחנו מבקשים? שהפרוטוקול יהיה חסוי. אחרי 30 שנה פרסמו את הפרוטוקולים של מלחמת י</w:t>
      </w:r>
      <w:r>
        <w:rPr>
          <w:rFonts w:hint="cs"/>
          <w:rtl/>
        </w:rPr>
        <w:t xml:space="preserve">ום הכיפורים. מה קרה? קרה משהו? ואם יתברר שצריכים לגלות קלונו של מאן דהוא, מה הפסול בדבר הזה? אני לא מאמין שיושב-ראש תנועת שינוי, שר המשפטים טומי לפיד, אומר את הדברים הללו. במיוחד כשאני מבקש שהפרוטוקול הזה לא יתפרסם. </w:t>
      </w:r>
    </w:p>
    <w:p w14:paraId="470B4AA5" w14:textId="77777777" w:rsidR="00000000" w:rsidRDefault="00CF0F56">
      <w:pPr>
        <w:pStyle w:val="a0"/>
        <w:rPr>
          <w:rFonts w:hint="cs"/>
          <w:rtl/>
        </w:rPr>
      </w:pPr>
    </w:p>
    <w:p w14:paraId="173B7063" w14:textId="77777777" w:rsidR="00000000" w:rsidRDefault="00CF0F56">
      <w:pPr>
        <w:pStyle w:val="a0"/>
        <w:rPr>
          <w:rFonts w:hint="cs"/>
          <w:rtl/>
        </w:rPr>
      </w:pPr>
      <w:r>
        <w:rPr>
          <w:rFonts w:hint="cs"/>
          <w:rtl/>
        </w:rPr>
        <w:t>יותר מכך, איך אתה לא מדייק בדבריך? הרי</w:t>
      </w:r>
      <w:r>
        <w:rPr>
          <w:rFonts w:hint="cs"/>
          <w:rtl/>
        </w:rPr>
        <w:t xml:space="preserve"> אתה יודע שאין פרוטוקול, והפרוטוקול שאתה מדבר עליו הוא </w:t>
      </w:r>
      <w:r>
        <w:rPr>
          <w:rtl/>
        </w:rPr>
        <w:t>"</w:t>
      </w:r>
      <w:r>
        <w:rPr>
          <w:rFonts w:hint="cs"/>
          <w:rtl/>
        </w:rPr>
        <w:t>בלוף</w:t>
      </w:r>
      <w:r>
        <w:rPr>
          <w:rtl/>
        </w:rPr>
        <w:t>"</w:t>
      </w:r>
      <w:r>
        <w:rPr>
          <w:rFonts w:hint="cs"/>
          <w:rtl/>
        </w:rPr>
        <w:t>. זה פרוטוקול לצורך האמירה שיש פרוטוקול, אבל תמליל ממש על כל המהלך של בחירת השופטים לא קיים בכלל.</w:t>
      </w:r>
    </w:p>
    <w:p w14:paraId="5E5354A3" w14:textId="77777777" w:rsidR="00000000" w:rsidRDefault="00CF0F56">
      <w:pPr>
        <w:pStyle w:val="a0"/>
        <w:rPr>
          <w:rFonts w:hint="cs"/>
          <w:rtl/>
        </w:rPr>
      </w:pPr>
    </w:p>
    <w:p w14:paraId="3DE2E6C7" w14:textId="77777777" w:rsidR="00000000" w:rsidRDefault="00CF0F56">
      <w:pPr>
        <w:pStyle w:val="a0"/>
        <w:rPr>
          <w:rFonts w:hint="cs"/>
          <w:rtl/>
        </w:rPr>
      </w:pPr>
      <w:r>
        <w:rPr>
          <w:rFonts w:hint="cs"/>
          <w:rtl/>
        </w:rPr>
        <w:t>לכן הטיעונים שנשמעו כאן, לצערי הרב, אינם טיעונים, ואני מתפלא ששר המשפטים מעלה טיעונים לא ענייניי</w:t>
      </w:r>
      <w:r>
        <w:rPr>
          <w:rFonts w:hint="cs"/>
          <w:rtl/>
        </w:rPr>
        <w:t xml:space="preserve">ם ובכך הוא מסתפק. </w:t>
      </w:r>
    </w:p>
    <w:p w14:paraId="44BC39E8" w14:textId="77777777" w:rsidR="00000000" w:rsidRDefault="00CF0F56">
      <w:pPr>
        <w:pStyle w:val="a0"/>
        <w:rPr>
          <w:rFonts w:hint="cs"/>
          <w:rtl/>
        </w:rPr>
      </w:pPr>
    </w:p>
    <w:p w14:paraId="04065C6A" w14:textId="77777777" w:rsidR="00000000" w:rsidRDefault="00CF0F56">
      <w:pPr>
        <w:pStyle w:val="a0"/>
        <w:rPr>
          <w:rFonts w:hint="cs"/>
          <w:rtl/>
        </w:rPr>
      </w:pPr>
      <w:r>
        <w:rPr>
          <w:rFonts w:hint="cs"/>
          <w:rtl/>
        </w:rPr>
        <w:t xml:space="preserve">אני מוצא לנכון בכל זאת גם להגיד מי הם החברים החתומים על הצעת החוק הזאת, כפי שאמרתי בתחילת דברי: חבר הכנסת רוני בר-און, יוזם ההצעה, וחברי הכנסת אליעזר כהן, אהוד יתום, מגלי והבה, יולי אדלשטיין, יחיאל חזן, עמרי שרון, רוחמה אברהם, דוד לוי, </w:t>
      </w:r>
      <w:r>
        <w:rPr>
          <w:rFonts w:hint="cs"/>
          <w:rtl/>
        </w:rPr>
        <w:t>לאה נס, גלעד ארדן, אילנה כהן, דוד טל, אריה אלדד, אורי יהודה אריאל, איוב קרא, אלי אפללו, דניאל בנלולו, ישראל אייכלר, מוחמד ברכה, יעקב מרגי, משה גפני, יצחק כהן, אמנון כהן, שלמה בניזרי, יאיר פרץ, אברהם רביץ, נסים זאב, יצחק וקנין, יורי שטרן, מיכאל נודלמן, ניסן</w:t>
      </w:r>
      <w:r>
        <w:rPr>
          <w:rFonts w:hint="cs"/>
          <w:rtl/>
        </w:rPr>
        <w:t xml:space="preserve"> סלומינסקי, יעקב ליצמן, אליהו ישי, נסים דהן, מרינה סולודקין, קולט אביטל, משה כחלון. אני מאוד מקווה שלפחות אלה שחתמו על הצעת החוק הזאת, יתמכו בה. תודה רבה. </w:t>
      </w:r>
    </w:p>
    <w:p w14:paraId="03140DE7" w14:textId="77777777" w:rsidR="00000000" w:rsidRDefault="00CF0F56">
      <w:pPr>
        <w:pStyle w:val="a0"/>
        <w:ind w:firstLine="0"/>
        <w:rPr>
          <w:rFonts w:hint="cs"/>
          <w:rtl/>
        </w:rPr>
      </w:pPr>
    </w:p>
    <w:p w14:paraId="3365FDA8" w14:textId="77777777" w:rsidR="00000000" w:rsidRDefault="00CF0F56">
      <w:pPr>
        <w:pStyle w:val="af1"/>
        <w:rPr>
          <w:rtl/>
        </w:rPr>
      </w:pPr>
      <w:r>
        <w:rPr>
          <w:rtl/>
        </w:rPr>
        <w:t>היו"ר נסים דהן:</w:t>
      </w:r>
    </w:p>
    <w:p w14:paraId="6AC0EC59" w14:textId="77777777" w:rsidR="00000000" w:rsidRDefault="00CF0F56">
      <w:pPr>
        <w:pStyle w:val="a0"/>
        <w:rPr>
          <w:rtl/>
        </w:rPr>
      </w:pPr>
    </w:p>
    <w:p w14:paraId="06380CC5" w14:textId="77777777" w:rsidR="00000000" w:rsidRDefault="00CF0F56">
      <w:pPr>
        <w:pStyle w:val="a0"/>
        <w:rPr>
          <w:rFonts w:hint="cs"/>
          <w:rtl/>
        </w:rPr>
      </w:pPr>
      <w:r>
        <w:rPr>
          <w:rFonts w:hint="cs"/>
          <w:rtl/>
        </w:rPr>
        <w:t xml:space="preserve">תודה. אני רוצה להזכיר שקריאת השמות ששמענו לא היתה הצבעה. ההצבעה עכשיו. </w:t>
      </w:r>
    </w:p>
    <w:p w14:paraId="2F4E8D67" w14:textId="77777777" w:rsidR="00000000" w:rsidRDefault="00CF0F56">
      <w:pPr>
        <w:pStyle w:val="a0"/>
        <w:rPr>
          <w:rFonts w:hint="cs"/>
          <w:rtl/>
        </w:rPr>
      </w:pPr>
    </w:p>
    <w:p w14:paraId="739365DB" w14:textId="77777777" w:rsidR="00000000" w:rsidRDefault="00CF0F56">
      <w:pPr>
        <w:pStyle w:val="a0"/>
        <w:rPr>
          <w:rFonts w:hint="cs"/>
          <w:rtl/>
        </w:rPr>
      </w:pPr>
      <w:r>
        <w:rPr>
          <w:rFonts w:hint="cs"/>
          <w:rtl/>
        </w:rPr>
        <w:t>מי בעד? מ</w:t>
      </w:r>
      <w:r>
        <w:rPr>
          <w:rFonts w:hint="cs"/>
          <w:rtl/>
        </w:rPr>
        <w:t xml:space="preserve">י נגד? </w:t>
      </w:r>
    </w:p>
    <w:p w14:paraId="78B780A9" w14:textId="77777777" w:rsidR="00000000" w:rsidRDefault="00CF0F56">
      <w:pPr>
        <w:pStyle w:val="a0"/>
        <w:rPr>
          <w:rFonts w:hint="cs"/>
          <w:rtl/>
        </w:rPr>
      </w:pPr>
    </w:p>
    <w:p w14:paraId="32CFC835" w14:textId="77777777" w:rsidR="00000000" w:rsidRDefault="00CF0F56">
      <w:pPr>
        <w:pStyle w:val="ab"/>
        <w:bidi/>
        <w:rPr>
          <w:rFonts w:hint="cs"/>
          <w:rtl/>
        </w:rPr>
      </w:pPr>
      <w:r>
        <w:rPr>
          <w:rFonts w:hint="cs"/>
          <w:rtl/>
        </w:rPr>
        <w:t>הצבעה מס' 2</w:t>
      </w:r>
    </w:p>
    <w:p w14:paraId="684079FC" w14:textId="77777777" w:rsidR="00000000" w:rsidRDefault="00CF0F56">
      <w:pPr>
        <w:pStyle w:val="a0"/>
        <w:jc w:val="center"/>
        <w:rPr>
          <w:rFonts w:hint="cs"/>
          <w:rtl/>
        </w:rPr>
      </w:pPr>
    </w:p>
    <w:p w14:paraId="0C94A57F" w14:textId="77777777" w:rsidR="00000000" w:rsidRDefault="00CF0F5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3D9DB0A9" w14:textId="77777777" w:rsidR="00000000" w:rsidRDefault="00CF0F56">
      <w:pPr>
        <w:pStyle w:val="ac"/>
        <w:bidi/>
        <w:rPr>
          <w:rFonts w:hint="cs"/>
          <w:rtl/>
        </w:rPr>
      </w:pPr>
      <w:r>
        <w:rPr>
          <w:rFonts w:hint="cs"/>
          <w:rtl/>
        </w:rPr>
        <w:t xml:space="preserve">בעד ההצעה להסיר מסדר-היום את הצעת החוק </w:t>
      </w:r>
      <w:r>
        <w:rPr>
          <w:rtl/>
        </w:rPr>
        <w:t>–</w:t>
      </w:r>
      <w:r>
        <w:rPr>
          <w:rFonts w:hint="cs"/>
          <w:rtl/>
        </w:rPr>
        <w:t xml:space="preserve"> 42</w:t>
      </w:r>
    </w:p>
    <w:p w14:paraId="658F0DB9" w14:textId="77777777" w:rsidR="00000000" w:rsidRDefault="00CF0F56">
      <w:pPr>
        <w:pStyle w:val="ac"/>
        <w:bidi/>
        <w:rPr>
          <w:rFonts w:hint="cs"/>
          <w:rtl/>
        </w:rPr>
      </w:pPr>
      <w:r>
        <w:rPr>
          <w:rFonts w:hint="cs"/>
          <w:rtl/>
        </w:rPr>
        <w:t xml:space="preserve">נמנעים </w:t>
      </w:r>
      <w:r>
        <w:rPr>
          <w:rtl/>
        </w:rPr>
        <w:t>–</w:t>
      </w:r>
      <w:r>
        <w:rPr>
          <w:rFonts w:hint="cs"/>
          <w:rtl/>
        </w:rPr>
        <w:t xml:space="preserve"> 3</w:t>
      </w:r>
    </w:p>
    <w:p w14:paraId="3C0E533D" w14:textId="77777777" w:rsidR="00000000" w:rsidRDefault="00CF0F56">
      <w:pPr>
        <w:pStyle w:val="ad"/>
        <w:bidi/>
        <w:rPr>
          <w:rFonts w:hint="cs"/>
          <w:rtl/>
        </w:rPr>
      </w:pPr>
      <w:r>
        <w:rPr>
          <w:rFonts w:hint="cs"/>
          <w:rtl/>
        </w:rPr>
        <w:t xml:space="preserve">ההצעה להסיר מסדר-היום את הצעת חוק בית-המשפט </w:t>
      </w:r>
    </w:p>
    <w:p w14:paraId="0C9C2D9F" w14:textId="77777777" w:rsidR="00000000" w:rsidRDefault="00CF0F56">
      <w:pPr>
        <w:pStyle w:val="ad"/>
        <w:bidi/>
        <w:rPr>
          <w:rFonts w:hint="cs"/>
          <w:rtl/>
        </w:rPr>
      </w:pPr>
      <w:r>
        <w:rPr>
          <w:rFonts w:hint="cs"/>
          <w:rtl/>
        </w:rPr>
        <w:t xml:space="preserve">(תיקון </w:t>
      </w:r>
      <w:r>
        <w:rPr>
          <w:rtl/>
        </w:rPr>
        <w:t>–</w:t>
      </w:r>
      <w:r>
        <w:rPr>
          <w:rFonts w:hint="cs"/>
          <w:rtl/>
        </w:rPr>
        <w:t xml:space="preserve"> רישום פרוטוקול), התשס</w:t>
      </w:r>
      <w:r>
        <w:rPr>
          <w:rtl/>
        </w:rPr>
        <w:t>"</w:t>
      </w:r>
      <w:r>
        <w:rPr>
          <w:rFonts w:hint="cs"/>
          <w:rtl/>
        </w:rPr>
        <w:t xml:space="preserve">ד-2004, נתקבלה. </w:t>
      </w:r>
    </w:p>
    <w:p w14:paraId="5E8ED3CC" w14:textId="77777777" w:rsidR="00000000" w:rsidRDefault="00CF0F56">
      <w:pPr>
        <w:pStyle w:val="a0"/>
        <w:jc w:val="center"/>
        <w:rPr>
          <w:rFonts w:hint="cs"/>
          <w:rtl/>
        </w:rPr>
      </w:pPr>
    </w:p>
    <w:p w14:paraId="28602B4D" w14:textId="77777777" w:rsidR="00000000" w:rsidRDefault="00CF0F56">
      <w:pPr>
        <w:pStyle w:val="af1"/>
        <w:rPr>
          <w:rtl/>
        </w:rPr>
      </w:pPr>
      <w:r>
        <w:rPr>
          <w:rtl/>
        </w:rPr>
        <w:t>היו"ר נסים דהן:</w:t>
      </w:r>
    </w:p>
    <w:p w14:paraId="0C69FBEC" w14:textId="77777777" w:rsidR="00000000" w:rsidRDefault="00CF0F56">
      <w:pPr>
        <w:pStyle w:val="a0"/>
        <w:rPr>
          <w:rtl/>
        </w:rPr>
      </w:pPr>
    </w:p>
    <w:p w14:paraId="58F24322" w14:textId="77777777" w:rsidR="00000000" w:rsidRDefault="00CF0F56">
      <w:pPr>
        <w:pStyle w:val="a0"/>
        <w:rPr>
          <w:rFonts w:hint="cs"/>
          <w:rtl/>
        </w:rPr>
      </w:pPr>
      <w:r>
        <w:rPr>
          <w:rFonts w:hint="cs"/>
          <w:rtl/>
        </w:rPr>
        <w:t xml:space="preserve">בעד </w:t>
      </w:r>
      <w:r>
        <w:rPr>
          <w:rtl/>
        </w:rPr>
        <w:t>–</w:t>
      </w:r>
      <w:r>
        <w:rPr>
          <w:rFonts w:hint="cs"/>
          <w:rtl/>
        </w:rPr>
        <w:t xml:space="preserve"> 19, נגד </w:t>
      </w:r>
      <w:r>
        <w:rPr>
          <w:rtl/>
        </w:rPr>
        <w:t>–</w:t>
      </w:r>
      <w:r>
        <w:rPr>
          <w:rFonts w:hint="cs"/>
          <w:rtl/>
        </w:rPr>
        <w:t xml:space="preserve"> 42, נמנעים </w:t>
      </w:r>
      <w:r>
        <w:rPr>
          <w:rtl/>
        </w:rPr>
        <w:t>–</w:t>
      </w:r>
      <w:r>
        <w:rPr>
          <w:rFonts w:hint="cs"/>
          <w:rtl/>
        </w:rPr>
        <w:t xml:space="preserve"> 3. הצעת החוק לא נתקבלה. </w:t>
      </w:r>
    </w:p>
    <w:p w14:paraId="6106443E" w14:textId="77777777" w:rsidR="00000000" w:rsidRDefault="00CF0F56">
      <w:pPr>
        <w:pStyle w:val="a0"/>
        <w:rPr>
          <w:rFonts w:hint="cs"/>
          <w:rtl/>
        </w:rPr>
      </w:pPr>
    </w:p>
    <w:p w14:paraId="4874F702" w14:textId="77777777" w:rsidR="00000000" w:rsidRDefault="00CF0F56">
      <w:pPr>
        <w:pStyle w:val="a2"/>
        <w:rPr>
          <w:rtl/>
        </w:rPr>
      </w:pPr>
    </w:p>
    <w:p w14:paraId="4A34E490" w14:textId="77777777" w:rsidR="00000000" w:rsidRDefault="00CF0F56">
      <w:pPr>
        <w:pStyle w:val="a2"/>
        <w:rPr>
          <w:rFonts w:hint="cs"/>
          <w:rtl/>
        </w:rPr>
      </w:pPr>
      <w:bookmarkStart w:id="217" w:name="CS25317FI0025317T20_10_2004_13_28_33"/>
      <w:bookmarkStart w:id="218" w:name="_Toc92193292"/>
      <w:bookmarkEnd w:id="217"/>
      <w:r>
        <w:rPr>
          <w:rtl/>
        </w:rPr>
        <w:t>הצעת חוק הגנת הצרכן (תיקון</w:t>
      </w:r>
      <w:r>
        <w:rPr>
          <w:rFonts w:hint="cs"/>
          <w:rtl/>
        </w:rPr>
        <w:t xml:space="preserve"> </w:t>
      </w:r>
      <w:r>
        <w:rPr>
          <w:rtl/>
        </w:rPr>
        <w:t>-</w:t>
      </w:r>
      <w:r>
        <w:rPr>
          <w:rFonts w:hint="cs"/>
          <w:rtl/>
        </w:rPr>
        <w:t xml:space="preserve"> </w:t>
      </w:r>
      <w:r>
        <w:rPr>
          <w:rtl/>
        </w:rPr>
        <w:t>החזר כספי ב</w:t>
      </w:r>
      <w:r>
        <w:rPr>
          <w:rFonts w:hint="cs"/>
          <w:rtl/>
        </w:rPr>
        <w:t>ביטול עסקה</w:t>
      </w:r>
      <w:r>
        <w:rPr>
          <w:rtl/>
        </w:rPr>
        <w:t>), התשס"ד-2004</w:t>
      </w:r>
      <w:bookmarkEnd w:id="218"/>
    </w:p>
    <w:p w14:paraId="6A31442C" w14:textId="77777777" w:rsidR="00000000" w:rsidRDefault="00CF0F56">
      <w:pPr>
        <w:pStyle w:val="a0"/>
        <w:ind w:firstLine="0"/>
        <w:rPr>
          <w:rFonts w:hint="cs"/>
          <w:rtl/>
        </w:rPr>
      </w:pPr>
      <w:r>
        <w:rPr>
          <w:rFonts w:hint="cs"/>
          <w:rtl/>
        </w:rPr>
        <w:t>[הצעת חוק פ/2337; נספחות.]</w:t>
      </w:r>
    </w:p>
    <w:p w14:paraId="7F114058" w14:textId="77777777" w:rsidR="00000000" w:rsidRDefault="00CF0F56">
      <w:pPr>
        <w:pStyle w:val="-0"/>
        <w:rPr>
          <w:rFonts w:hint="cs"/>
          <w:rtl/>
        </w:rPr>
      </w:pPr>
      <w:r>
        <w:rPr>
          <w:rFonts w:hint="cs"/>
          <w:rtl/>
        </w:rPr>
        <w:t>(הצעת חבר הכנסת שלום שמחון)</w:t>
      </w:r>
    </w:p>
    <w:p w14:paraId="53DE738B" w14:textId="77777777" w:rsidR="00000000" w:rsidRDefault="00CF0F56">
      <w:pPr>
        <w:pStyle w:val="a0"/>
        <w:ind w:firstLine="0"/>
        <w:rPr>
          <w:rFonts w:hint="cs"/>
          <w:rtl/>
        </w:rPr>
      </w:pPr>
    </w:p>
    <w:p w14:paraId="180373D7" w14:textId="77777777" w:rsidR="00000000" w:rsidRDefault="00CF0F56">
      <w:pPr>
        <w:pStyle w:val="af1"/>
        <w:rPr>
          <w:rtl/>
        </w:rPr>
      </w:pPr>
      <w:r>
        <w:rPr>
          <w:rtl/>
        </w:rPr>
        <w:t>היו"ר נסים דהן:</w:t>
      </w:r>
    </w:p>
    <w:p w14:paraId="577FB880" w14:textId="77777777" w:rsidR="00000000" w:rsidRDefault="00CF0F56">
      <w:pPr>
        <w:pStyle w:val="a0"/>
        <w:rPr>
          <w:rtl/>
        </w:rPr>
      </w:pPr>
    </w:p>
    <w:p w14:paraId="59D5E595" w14:textId="77777777" w:rsidR="00000000" w:rsidRDefault="00CF0F56">
      <w:pPr>
        <w:pStyle w:val="a0"/>
        <w:rPr>
          <w:rFonts w:hint="cs"/>
          <w:rtl/>
        </w:rPr>
      </w:pPr>
      <w:r>
        <w:rPr>
          <w:rFonts w:hint="cs"/>
          <w:rtl/>
        </w:rPr>
        <w:t xml:space="preserve">אנו עוברים לסעיף הבא: הצעת חוק הגנת הצרכן (תיקון </w:t>
      </w:r>
      <w:r>
        <w:rPr>
          <w:rtl/>
        </w:rPr>
        <w:t>–</w:t>
      </w:r>
      <w:r>
        <w:rPr>
          <w:rFonts w:hint="cs"/>
          <w:rtl/>
        </w:rPr>
        <w:t xml:space="preserve"> החזר כספי בביטול עסקה), ש</w:t>
      </w:r>
      <w:r>
        <w:rPr>
          <w:rFonts w:hint="cs"/>
          <w:rtl/>
        </w:rPr>
        <w:t>ל חבר הכנסת שלום שמחון.</w:t>
      </w:r>
    </w:p>
    <w:p w14:paraId="7DD57239" w14:textId="77777777" w:rsidR="00000000" w:rsidRDefault="00CF0F56">
      <w:pPr>
        <w:pStyle w:val="a0"/>
        <w:ind w:firstLine="0"/>
        <w:rPr>
          <w:rFonts w:hint="cs"/>
          <w:rtl/>
        </w:rPr>
      </w:pPr>
    </w:p>
    <w:p w14:paraId="008BE088" w14:textId="77777777" w:rsidR="00000000" w:rsidRDefault="00CF0F56">
      <w:pPr>
        <w:pStyle w:val="af0"/>
        <w:rPr>
          <w:rtl/>
        </w:rPr>
      </w:pPr>
      <w:r>
        <w:rPr>
          <w:rFonts w:hint="eastAsia"/>
          <w:rtl/>
        </w:rPr>
        <w:t>יצחק</w:t>
      </w:r>
      <w:r>
        <w:rPr>
          <w:rtl/>
        </w:rPr>
        <w:t xml:space="preserve"> כהן (ש"ס):</w:t>
      </w:r>
    </w:p>
    <w:p w14:paraId="11318392" w14:textId="77777777" w:rsidR="00000000" w:rsidRDefault="00CF0F56">
      <w:pPr>
        <w:pStyle w:val="a0"/>
        <w:rPr>
          <w:rFonts w:hint="cs"/>
          <w:rtl/>
        </w:rPr>
      </w:pPr>
    </w:p>
    <w:p w14:paraId="33913A6E" w14:textId="77777777" w:rsidR="00000000" w:rsidRDefault="00CF0F56">
      <w:pPr>
        <w:pStyle w:val="a0"/>
        <w:rPr>
          <w:rFonts w:hint="cs"/>
          <w:rtl/>
        </w:rPr>
      </w:pPr>
      <w:r>
        <w:rPr>
          <w:rFonts w:hint="cs"/>
          <w:rtl/>
        </w:rPr>
        <w:t>להצביע נגד.</w:t>
      </w:r>
    </w:p>
    <w:p w14:paraId="657B4A63" w14:textId="77777777" w:rsidR="00000000" w:rsidRDefault="00CF0F56">
      <w:pPr>
        <w:pStyle w:val="a0"/>
        <w:ind w:firstLine="0"/>
        <w:rPr>
          <w:rFonts w:hint="cs"/>
          <w:rtl/>
        </w:rPr>
      </w:pPr>
    </w:p>
    <w:p w14:paraId="45E1B7E8" w14:textId="77777777" w:rsidR="00000000" w:rsidRDefault="00CF0F56">
      <w:pPr>
        <w:pStyle w:val="af1"/>
        <w:rPr>
          <w:rtl/>
        </w:rPr>
      </w:pPr>
      <w:r>
        <w:rPr>
          <w:rtl/>
        </w:rPr>
        <w:t>היו"ר נסים דהן:</w:t>
      </w:r>
    </w:p>
    <w:p w14:paraId="7F590BB4" w14:textId="77777777" w:rsidR="00000000" w:rsidRDefault="00CF0F56">
      <w:pPr>
        <w:pStyle w:val="a0"/>
        <w:rPr>
          <w:rtl/>
        </w:rPr>
      </w:pPr>
    </w:p>
    <w:p w14:paraId="16230316" w14:textId="77777777" w:rsidR="00000000" w:rsidRDefault="00CF0F56">
      <w:pPr>
        <w:pStyle w:val="a0"/>
        <w:rPr>
          <w:rFonts w:hint="cs"/>
          <w:rtl/>
        </w:rPr>
      </w:pPr>
      <w:r>
        <w:rPr>
          <w:rFonts w:hint="cs"/>
          <w:rtl/>
        </w:rPr>
        <w:t>חברי הכנסת, נא לתת לחבר הכנסת שמחון להציג את החוק.</w:t>
      </w:r>
    </w:p>
    <w:p w14:paraId="583A1EDC" w14:textId="77777777" w:rsidR="00000000" w:rsidRDefault="00CF0F56">
      <w:pPr>
        <w:pStyle w:val="a0"/>
        <w:ind w:firstLine="0"/>
        <w:rPr>
          <w:rFonts w:hint="cs"/>
          <w:rtl/>
        </w:rPr>
      </w:pPr>
    </w:p>
    <w:p w14:paraId="48BEBCC8" w14:textId="77777777" w:rsidR="00000000" w:rsidRDefault="00CF0F56">
      <w:pPr>
        <w:pStyle w:val="a"/>
        <w:rPr>
          <w:rtl/>
        </w:rPr>
      </w:pPr>
      <w:bookmarkStart w:id="219" w:name="FS000000461T20_10_2004_13_34_08"/>
      <w:bookmarkStart w:id="220" w:name="_Toc92193293"/>
      <w:bookmarkEnd w:id="219"/>
      <w:r>
        <w:rPr>
          <w:rFonts w:hint="eastAsia"/>
          <w:rtl/>
        </w:rPr>
        <w:t>שלום</w:t>
      </w:r>
      <w:r>
        <w:rPr>
          <w:rtl/>
        </w:rPr>
        <w:t xml:space="preserve"> שמחון (העבודה-מימד):</w:t>
      </w:r>
      <w:bookmarkEnd w:id="220"/>
    </w:p>
    <w:p w14:paraId="585D1CD8" w14:textId="77777777" w:rsidR="00000000" w:rsidRDefault="00CF0F56">
      <w:pPr>
        <w:pStyle w:val="a0"/>
        <w:rPr>
          <w:rFonts w:hint="cs"/>
          <w:rtl/>
        </w:rPr>
      </w:pPr>
    </w:p>
    <w:p w14:paraId="072882A8" w14:textId="77777777" w:rsidR="00000000" w:rsidRDefault="00CF0F56">
      <w:pPr>
        <w:pStyle w:val="a0"/>
        <w:rPr>
          <w:rFonts w:hint="cs"/>
          <w:rtl/>
        </w:rPr>
      </w:pPr>
      <w:r>
        <w:rPr>
          <w:rFonts w:hint="cs"/>
          <w:rtl/>
        </w:rPr>
        <w:t xml:space="preserve">אדוני היושב-ראש, חברי חברי הכנסת, הצעת החוק המובאת לפניכם קובעת, כי צרכן יוכל להחזיר מוצר שקנה בתוך עשרה </w:t>
      </w:r>
      <w:r>
        <w:rPr>
          <w:rFonts w:hint="cs"/>
          <w:rtl/>
        </w:rPr>
        <w:t xml:space="preserve">ימים מיום קנייתו ולקבל בתמורה החזר כספי או זיכוי שאינו מוגבל בזמן, כבחירתו. </w:t>
      </w:r>
    </w:p>
    <w:p w14:paraId="382927FF" w14:textId="77777777" w:rsidR="00000000" w:rsidRDefault="00CF0F56">
      <w:pPr>
        <w:pStyle w:val="a0"/>
        <w:rPr>
          <w:rFonts w:hint="cs"/>
          <w:rtl/>
        </w:rPr>
      </w:pPr>
    </w:p>
    <w:p w14:paraId="1DF0279F" w14:textId="77777777" w:rsidR="00000000" w:rsidRDefault="00CF0F56">
      <w:pPr>
        <w:pStyle w:val="a0"/>
        <w:rPr>
          <w:rFonts w:hint="cs"/>
          <w:rtl/>
        </w:rPr>
      </w:pPr>
      <w:r>
        <w:rPr>
          <w:rFonts w:hint="cs"/>
          <w:rtl/>
        </w:rPr>
        <w:t>מטרת החוק להקל על הצרכן ולצמצם את הקשיים שמערימים בתי-עסק בעת החזרת מוצרים. מרבית החנויות אינן מחזירות החזר כספי, ואחרות נותנות זיכוי מוגבל בזמן, במקרה הטוב לשנה ובמקרים אחרים לח</w:t>
      </w:r>
      <w:r>
        <w:rPr>
          <w:rFonts w:hint="cs"/>
          <w:rtl/>
        </w:rPr>
        <w:t xml:space="preserve">צי שנה, ואף לחודשיים. כולנו מכירים את התופעה של זיכויים שמתיישנים בארנק עד שפג תוקפם, בלי שהצרכן יצליח למצוא מוצר חלופי בחנות שבה קנה. </w:t>
      </w:r>
    </w:p>
    <w:p w14:paraId="212CCB44" w14:textId="77777777" w:rsidR="00000000" w:rsidRDefault="00CF0F56">
      <w:pPr>
        <w:pStyle w:val="a0"/>
        <w:rPr>
          <w:rFonts w:hint="cs"/>
          <w:rtl/>
        </w:rPr>
      </w:pPr>
    </w:p>
    <w:p w14:paraId="4E7EB4A3" w14:textId="77777777" w:rsidR="00000000" w:rsidRDefault="00CF0F56">
      <w:pPr>
        <w:pStyle w:val="a0"/>
        <w:rPr>
          <w:rFonts w:hint="cs"/>
          <w:rtl/>
        </w:rPr>
      </w:pPr>
      <w:r>
        <w:rPr>
          <w:rFonts w:hint="cs"/>
          <w:rtl/>
        </w:rPr>
        <w:t>עם זאת, כי למנוע ניצול החוק לרעה והחזרת מוצרים לאחר שנעשה בהם שימוש, קובעת הצעת החוק כי המוצר יוחזר אם לא נעשה בו שימוש</w:t>
      </w:r>
      <w:r>
        <w:rPr>
          <w:rFonts w:hint="cs"/>
          <w:rtl/>
        </w:rPr>
        <w:t xml:space="preserve"> ובתנאי שלא נפגם. על-פי ההצעה, פתיחת אריזה לא תיחשב לפגימה במוצר.</w:t>
      </w:r>
    </w:p>
    <w:p w14:paraId="6DE4AF3F" w14:textId="77777777" w:rsidR="00000000" w:rsidRDefault="00CF0F56">
      <w:pPr>
        <w:pStyle w:val="a0"/>
        <w:rPr>
          <w:rFonts w:hint="cs"/>
          <w:rtl/>
        </w:rPr>
      </w:pPr>
    </w:p>
    <w:p w14:paraId="79240283" w14:textId="77777777" w:rsidR="00000000" w:rsidRDefault="00CF0F56">
      <w:pPr>
        <w:pStyle w:val="a0"/>
        <w:rPr>
          <w:rFonts w:hint="cs"/>
          <w:rtl/>
        </w:rPr>
      </w:pPr>
      <w:r>
        <w:rPr>
          <w:rFonts w:hint="cs"/>
          <w:rtl/>
        </w:rPr>
        <w:t xml:space="preserve">בנוסף, במטרה למנוע פגיעה בעוסקים שנגרמו להם הוצאות שונות בעת המכירה, למשל עמלה שמועברת לחברות האשראי, קובעת הצעת החוק, כי עוסק רשאי לנכות מסכום ההחזר הכספי שיקבל הלקוח דמי ביטול בשיעור שלא </w:t>
      </w:r>
      <w:r>
        <w:rPr>
          <w:rFonts w:hint="cs"/>
          <w:rtl/>
        </w:rPr>
        <w:t xml:space="preserve">יעלה על 5% מעלות המוצר. כמו כן, יינתן ההחזר הכספי באותו אופן שבו בוצע התשלום </w:t>
      </w:r>
      <w:r>
        <w:rPr>
          <w:rtl/>
        </w:rPr>
        <w:t>–</w:t>
      </w:r>
      <w:r>
        <w:rPr>
          <w:rFonts w:hint="cs"/>
          <w:rtl/>
        </w:rPr>
        <w:t xml:space="preserve"> במזומן, באשראי או בשיק דחוי.</w:t>
      </w:r>
    </w:p>
    <w:p w14:paraId="75815AE4" w14:textId="77777777" w:rsidR="00000000" w:rsidRDefault="00CF0F56">
      <w:pPr>
        <w:pStyle w:val="af0"/>
        <w:rPr>
          <w:rFonts w:hint="cs"/>
          <w:rtl/>
        </w:rPr>
      </w:pPr>
    </w:p>
    <w:p w14:paraId="7E88CE0B" w14:textId="77777777" w:rsidR="00000000" w:rsidRDefault="00CF0F56">
      <w:pPr>
        <w:pStyle w:val="af0"/>
        <w:rPr>
          <w:rtl/>
        </w:rPr>
      </w:pPr>
      <w:r>
        <w:rPr>
          <w:rFonts w:hint="eastAsia"/>
          <w:rtl/>
        </w:rPr>
        <w:t>יצחק</w:t>
      </w:r>
      <w:r>
        <w:rPr>
          <w:rtl/>
        </w:rPr>
        <w:t xml:space="preserve"> כהן (ש"ס):</w:t>
      </w:r>
    </w:p>
    <w:p w14:paraId="61556784" w14:textId="77777777" w:rsidR="00000000" w:rsidRDefault="00CF0F56">
      <w:pPr>
        <w:pStyle w:val="a0"/>
        <w:rPr>
          <w:rFonts w:hint="cs"/>
          <w:rtl/>
        </w:rPr>
      </w:pPr>
    </w:p>
    <w:p w14:paraId="247125F8" w14:textId="77777777" w:rsidR="00000000" w:rsidRDefault="00CF0F56">
      <w:pPr>
        <w:pStyle w:val="a0"/>
        <w:rPr>
          <w:rFonts w:hint="cs"/>
          <w:rtl/>
        </w:rPr>
      </w:pPr>
      <w:r>
        <w:rPr>
          <w:rFonts w:hint="cs"/>
          <w:rtl/>
        </w:rPr>
        <w:t xml:space="preserve">ההצעה של איתן כבל יותר טובה. </w:t>
      </w:r>
    </w:p>
    <w:p w14:paraId="23CA6DF7" w14:textId="77777777" w:rsidR="00000000" w:rsidRDefault="00CF0F56">
      <w:pPr>
        <w:pStyle w:val="a0"/>
        <w:ind w:firstLine="0"/>
        <w:rPr>
          <w:rFonts w:hint="cs"/>
          <w:rtl/>
        </w:rPr>
      </w:pPr>
    </w:p>
    <w:p w14:paraId="27E97286" w14:textId="77777777" w:rsidR="00000000" w:rsidRDefault="00CF0F56">
      <w:pPr>
        <w:pStyle w:val="-"/>
        <w:rPr>
          <w:rtl/>
        </w:rPr>
      </w:pPr>
      <w:bookmarkStart w:id="221" w:name="FS000000461T20_10_2004_13_37_30C"/>
      <w:bookmarkEnd w:id="221"/>
      <w:r>
        <w:rPr>
          <w:rtl/>
        </w:rPr>
        <w:t>שלום שמחון (העבודה-מימד):</w:t>
      </w:r>
    </w:p>
    <w:p w14:paraId="41DB57B2" w14:textId="77777777" w:rsidR="00000000" w:rsidRDefault="00CF0F56">
      <w:pPr>
        <w:pStyle w:val="a0"/>
        <w:rPr>
          <w:rtl/>
        </w:rPr>
      </w:pPr>
    </w:p>
    <w:p w14:paraId="16C0196A" w14:textId="77777777" w:rsidR="00000000" w:rsidRDefault="00CF0F56">
      <w:pPr>
        <w:pStyle w:val="a0"/>
        <w:rPr>
          <w:rFonts w:hint="cs"/>
          <w:rtl/>
        </w:rPr>
      </w:pPr>
      <w:r>
        <w:rPr>
          <w:rFonts w:hint="cs"/>
          <w:rtl/>
        </w:rPr>
        <w:t xml:space="preserve">אבל גם איתן הצביע נגדכם עכשיו. </w:t>
      </w:r>
    </w:p>
    <w:p w14:paraId="629BB180" w14:textId="77777777" w:rsidR="00000000" w:rsidRDefault="00CF0F56">
      <w:pPr>
        <w:pStyle w:val="a0"/>
        <w:ind w:firstLine="0"/>
        <w:rPr>
          <w:rFonts w:hint="cs"/>
          <w:rtl/>
        </w:rPr>
      </w:pPr>
    </w:p>
    <w:p w14:paraId="09F56BF9" w14:textId="77777777" w:rsidR="00000000" w:rsidRDefault="00CF0F56">
      <w:pPr>
        <w:pStyle w:val="af1"/>
        <w:rPr>
          <w:rtl/>
        </w:rPr>
      </w:pPr>
      <w:r>
        <w:rPr>
          <w:rtl/>
        </w:rPr>
        <w:t>היו"ר חמי דורון:</w:t>
      </w:r>
    </w:p>
    <w:p w14:paraId="273BD539" w14:textId="77777777" w:rsidR="00000000" w:rsidRDefault="00CF0F56">
      <w:pPr>
        <w:pStyle w:val="a0"/>
        <w:rPr>
          <w:rtl/>
        </w:rPr>
      </w:pPr>
    </w:p>
    <w:p w14:paraId="3D6FB42A" w14:textId="77777777" w:rsidR="00000000" w:rsidRDefault="00CF0F56">
      <w:pPr>
        <w:pStyle w:val="a0"/>
        <w:rPr>
          <w:rFonts w:hint="cs"/>
          <w:rtl/>
        </w:rPr>
      </w:pPr>
      <w:r>
        <w:rPr>
          <w:rFonts w:hint="cs"/>
          <w:rtl/>
        </w:rPr>
        <w:t>חבר הכנסת כהן, קריאות</w:t>
      </w:r>
      <w:r>
        <w:rPr>
          <w:rFonts w:hint="cs"/>
          <w:rtl/>
        </w:rPr>
        <w:t xml:space="preserve"> ביניים רק בישיבה.</w:t>
      </w:r>
    </w:p>
    <w:p w14:paraId="015F7B8A" w14:textId="77777777" w:rsidR="00000000" w:rsidRDefault="00CF0F56">
      <w:pPr>
        <w:pStyle w:val="a0"/>
        <w:ind w:firstLine="0"/>
        <w:rPr>
          <w:rFonts w:hint="cs"/>
          <w:rtl/>
        </w:rPr>
      </w:pPr>
    </w:p>
    <w:p w14:paraId="47130D29" w14:textId="77777777" w:rsidR="00000000" w:rsidRDefault="00CF0F56">
      <w:pPr>
        <w:pStyle w:val="-"/>
        <w:rPr>
          <w:rtl/>
        </w:rPr>
      </w:pPr>
      <w:bookmarkStart w:id="222" w:name="FS000000461T20_10_2004_13_37_57C"/>
      <w:bookmarkEnd w:id="222"/>
      <w:r>
        <w:rPr>
          <w:rtl/>
        </w:rPr>
        <w:t>שלום שמחון (העבודה-מימד):</w:t>
      </w:r>
    </w:p>
    <w:p w14:paraId="40ECC84B" w14:textId="77777777" w:rsidR="00000000" w:rsidRDefault="00CF0F56">
      <w:pPr>
        <w:pStyle w:val="a0"/>
        <w:rPr>
          <w:rtl/>
        </w:rPr>
      </w:pPr>
    </w:p>
    <w:p w14:paraId="56CCC7DA" w14:textId="77777777" w:rsidR="00000000" w:rsidRDefault="00CF0F56">
      <w:pPr>
        <w:pStyle w:val="a0"/>
        <w:rPr>
          <w:rFonts w:hint="cs"/>
          <w:rtl/>
        </w:rPr>
      </w:pPr>
      <w:r>
        <w:rPr>
          <w:rFonts w:hint="cs"/>
          <w:rtl/>
        </w:rPr>
        <w:t xml:space="preserve">חברים, מסתכלים עלינו, בואו לא נעשה מעצמנו קרקס. </w:t>
      </w:r>
    </w:p>
    <w:p w14:paraId="091BD189" w14:textId="77777777" w:rsidR="00000000" w:rsidRDefault="00CF0F56">
      <w:pPr>
        <w:pStyle w:val="a0"/>
        <w:rPr>
          <w:rFonts w:hint="cs"/>
          <w:rtl/>
        </w:rPr>
      </w:pPr>
    </w:p>
    <w:p w14:paraId="0B42385C" w14:textId="77777777" w:rsidR="00000000" w:rsidRDefault="00CF0F56">
      <w:pPr>
        <w:pStyle w:val="a0"/>
        <w:rPr>
          <w:rFonts w:hint="cs"/>
          <w:rtl/>
        </w:rPr>
      </w:pPr>
      <w:r>
        <w:rPr>
          <w:rFonts w:hint="cs"/>
          <w:rtl/>
        </w:rPr>
        <w:t>אני מאמין כי להצעת חוק זו חשיבות צרכנית ממדרגה ראשונה, והיא חלק ממאבק כולל לפיתוח תרבות צרכנית בישראל, המבוססת על הבנת הצרכן כי כספו הוא הנכס העיקרי שלו בהתנהל</w:t>
      </w:r>
      <w:r>
        <w:rPr>
          <w:rFonts w:hint="cs"/>
          <w:rtl/>
        </w:rPr>
        <w:t xml:space="preserve">ות מול הסוחרים. </w:t>
      </w:r>
    </w:p>
    <w:p w14:paraId="0678CEC2" w14:textId="77777777" w:rsidR="00000000" w:rsidRDefault="00CF0F56">
      <w:pPr>
        <w:pStyle w:val="a0"/>
        <w:rPr>
          <w:rFonts w:hint="cs"/>
          <w:rtl/>
        </w:rPr>
      </w:pPr>
    </w:p>
    <w:p w14:paraId="63A097D4" w14:textId="77777777" w:rsidR="00000000" w:rsidRDefault="00CF0F56">
      <w:pPr>
        <w:pStyle w:val="a0"/>
        <w:rPr>
          <w:rFonts w:hint="cs"/>
          <w:rtl/>
        </w:rPr>
      </w:pPr>
      <w:r>
        <w:rPr>
          <w:rFonts w:hint="cs"/>
          <w:rtl/>
        </w:rPr>
        <w:t>סגן שר התעשייה והמסחר, מאחר שבאנו בדברים, נוכח התנגדות הממשלה, אני רוצה להגיד כמה דברים שהיו הסיכום בינינו: על שולחן ועדת הכלכלה מונחות שתי הצעות חוק, של חבר הכנסת פינס ושל חברת הכנסת אורית נוקד, שעוסקות בפרסום מדיניות בית-העסק לגבי החזרת</w:t>
      </w:r>
      <w:r>
        <w:rPr>
          <w:rFonts w:hint="cs"/>
          <w:rtl/>
        </w:rPr>
        <w:t xml:space="preserve"> מוצר בשלט ברור. הסיכום בינינו הוא - ואחרי יאמר אותו דבר גם חבר הכנסת איתן כבל, אם ירצה בכך </w:t>
      </w:r>
      <w:r>
        <w:rPr>
          <w:rtl/>
        </w:rPr>
        <w:t>–</w:t>
      </w:r>
      <w:r>
        <w:rPr>
          <w:rFonts w:hint="cs"/>
          <w:rtl/>
        </w:rPr>
        <w:t xml:space="preserve"> שהצעת החוק הזאת תאוחד עם הצעות החוק של חברי הכנסת פינס ונוקד, והן יהפכו להצעת חוק אחת. במסגרת הצעת החוק, רשימת המוצרים שתמורתם יהיה החזר כספי תתואם עם הממשלה, וכל</w:t>
      </w:r>
      <w:r>
        <w:rPr>
          <w:rFonts w:hint="cs"/>
          <w:rtl/>
        </w:rPr>
        <w:t xml:space="preserve">ל החוק יתואם עם משרד התעשייה והמסחר. </w:t>
      </w:r>
    </w:p>
    <w:p w14:paraId="22ED986D" w14:textId="77777777" w:rsidR="00000000" w:rsidRDefault="00CF0F56">
      <w:pPr>
        <w:pStyle w:val="a0"/>
        <w:ind w:firstLine="0"/>
        <w:rPr>
          <w:rFonts w:hint="cs"/>
          <w:rtl/>
        </w:rPr>
      </w:pPr>
    </w:p>
    <w:p w14:paraId="0FFD6378" w14:textId="77777777" w:rsidR="00000000" w:rsidRDefault="00CF0F56">
      <w:pPr>
        <w:pStyle w:val="af0"/>
        <w:rPr>
          <w:rFonts w:hint="cs"/>
          <w:rtl/>
        </w:rPr>
      </w:pPr>
      <w:r>
        <w:rPr>
          <w:rFonts w:hint="eastAsia"/>
          <w:rtl/>
        </w:rPr>
        <w:t>שר</w:t>
      </w:r>
      <w:r>
        <w:rPr>
          <w:rtl/>
        </w:rPr>
        <w:t xml:space="preserve"> התחבורה מאיר שטרית:</w:t>
      </w:r>
    </w:p>
    <w:p w14:paraId="06DDAC38" w14:textId="77777777" w:rsidR="00000000" w:rsidRDefault="00CF0F56">
      <w:pPr>
        <w:pStyle w:val="a0"/>
        <w:rPr>
          <w:rFonts w:hint="cs"/>
          <w:rtl/>
        </w:rPr>
      </w:pPr>
    </w:p>
    <w:p w14:paraId="0124879C" w14:textId="77777777" w:rsidR="00000000" w:rsidRDefault="00CF0F56">
      <w:pPr>
        <w:pStyle w:val="a0"/>
        <w:rPr>
          <w:rFonts w:hint="cs"/>
          <w:rtl/>
        </w:rPr>
      </w:pPr>
      <w:r>
        <w:rPr>
          <w:rFonts w:hint="cs"/>
          <w:rtl/>
        </w:rPr>
        <w:t>בהסכמתם.</w:t>
      </w:r>
    </w:p>
    <w:p w14:paraId="7173260A" w14:textId="77777777" w:rsidR="00000000" w:rsidRDefault="00CF0F56">
      <w:pPr>
        <w:pStyle w:val="a0"/>
        <w:ind w:firstLine="0"/>
        <w:rPr>
          <w:rFonts w:hint="cs"/>
          <w:rtl/>
        </w:rPr>
      </w:pPr>
    </w:p>
    <w:p w14:paraId="69873A94" w14:textId="77777777" w:rsidR="00000000" w:rsidRDefault="00CF0F56">
      <w:pPr>
        <w:pStyle w:val="-"/>
        <w:rPr>
          <w:rFonts w:hint="cs"/>
          <w:rtl/>
        </w:rPr>
      </w:pPr>
      <w:bookmarkStart w:id="223" w:name="FS000000461T20_10_2004_13_40_44C"/>
      <w:bookmarkEnd w:id="223"/>
      <w:r>
        <w:rPr>
          <w:rtl/>
        </w:rPr>
        <w:t>שלום שמחון (העבודה-מימד):</w:t>
      </w:r>
    </w:p>
    <w:p w14:paraId="03DF2932" w14:textId="77777777" w:rsidR="00000000" w:rsidRDefault="00CF0F56">
      <w:pPr>
        <w:pStyle w:val="a0"/>
        <w:rPr>
          <w:rFonts w:hint="cs"/>
          <w:rtl/>
        </w:rPr>
      </w:pPr>
    </w:p>
    <w:p w14:paraId="233C0615" w14:textId="77777777" w:rsidR="00000000" w:rsidRDefault="00CF0F56">
      <w:pPr>
        <w:pStyle w:val="a0"/>
        <w:rPr>
          <w:rFonts w:hint="cs"/>
          <w:rtl/>
        </w:rPr>
      </w:pPr>
      <w:r>
        <w:rPr>
          <w:rFonts w:hint="cs"/>
          <w:rtl/>
        </w:rPr>
        <w:t xml:space="preserve">בהסכמת משרד התעשייה והמסחר. לכן אני מבקש שהממשלה תשנה את עמדתה ותתמוך בחוק. </w:t>
      </w:r>
    </w:p>
    <w:p w14:paraId="50C21FD5" w14:textId="77777777" w:rsidR="00000000" w:rsidRDefault="00CF0F56">
      <w:pPr>
        <w:pStyle w:val="af1"/>
        <w:rPr>
          <w:rFonts w:hint="cs"/>
          <w:rtl/>
        </w:rPr>
      </w:pPr>
    </w:p>
    <w:p w14:paraId="424BFDCE" w14:textId="77777777" w:rsidR="00000000" w:rsidRDefault="00CF0F56">
      <w:pPr>
        <w:pStyle w:val="af1"/>
        <w:rPr>
          <w:rtl/>
        </w:rPr>
      </w:pPr>
    </w:p>
    <w:p w14:paraId="78548FFD" w14:textId="77777777" w:rsidR="00000000" w:rsidRDefault="00CF0F56">
      <w:pPr>
        <w:pStyle w:val="af1"/>
        <w:rPr>
          <w:rFonts w:hint="cs"/>
          <w:rtl/>
        </w:rPr>
      </w:pPr>
      <w:r>
        <w:rPr>
          <w:rtl/>
        </w:rPr>
        <w:t>היו"ר חמי דורון:</w:t>
      </w:r>
    </w:p>
    <w:p w14:paraId="5F24DA0A" w14:textId="77777777" w:rsidR="00000000" w:rsidRDefault="00CF0F56">
      <w:pPr>
        <w:pStyle w:val="af1"/>
        <w:rPr>
          <w:rFonts w:hint="cs"/>
          <w:rtl/>
        </w:rPr>
      </w:pPr>
    </w:p>
    <w:p w14:paraId="23CD98A9" w14:textId="77777777" w:rsidR="00000000" w:rsidRDefault="00CF0F56">
      <w:pPr>
        <w:pStyle w:val="a0"/>
        <w:rPr>
          <w:rFonts w:hint="cs"/>
          <w:rtl/>
        </w:rPr>
      </w:pPr>
      <w:r>
        <w:rPr>
          <w:rFonts w:hint="cs"/>
          <w:rtl/>
        </w:rPr>
        <w:t xml:space="preserve"> תודה רבה. סגן השר מיכאל רצון, בבקשה, לתשובה. </w:t>
      </w:r>
    </w:p>
    <w:p w14:paraId="21665BDF" w14:textId="77777777" w:rsidR="00000000" w:rsidRDefault="00CF0F56">
      <w:pPr>
        <w:pStyle w:val="af0"/>
        <w:rPr>
          <w:rtl/>
        </w:rPr>
      </w:pPr>
      <w:r>
        <w:rPr>
          <w:rFonts w:hint="eastAsia"/>
          <w:rtl/>
        </w:rPr>
        <w:t>קריאה</w:t>
      </w:r>
      <w:r>
        <w:rPr>
          <w:rtl/>
        </w:rPr>
        <w:t>:</w:t>
      </w:r>
    </w:p>
    <w:p w14:paraId="6EDF30A2" w14:textId="77777777" w:rsidR="00000000" w:rsidRDefault="00CF0F56">
      <w:pPr>
        <w:pStyle w:val="a0"/>
        <w:rPr>
          <w:rFonts w:hint="cs"/>
          <w:rtl/>
        </w:rPr>
      </w:pPr>
    </w:p>
    <w:p w14:paraId="0359A0A8" w14:textId="77777777" w:rsidR="00000000" w:rsidRDefault="00CF0F56">
      <w:pPr>
        <w:pStyle w:val="a0"/>
        <w:rPr>
          <w:rFonts w:hint="cs"/>
          <w:rtl/>
        </w:rPr>
      </w:pPr>
      <w:r>
        <w:rPr>
          <w:rFonts w:hint="cs"/>
          <w:rtl/>
        </w:rPr>
        <w:t>יש א</w:t>
      </w:r>
      <w:r>
        <w:rPr>
          <w:rFonts w:hint="cs"/>
          <w:rtl/>
        </w:rPr>
        <w:t>ותה הצעה לחבר הכנסת איתן כבל.</w:t>
      </w:r>
    </w:p>
    <w:p w14:paraId="2074EC6E" w14:textId="77777777" w:rsidR="00000000" w:rsidRDefault="00CF0F56">
      <w:pPr>
        <w:pStyle w:val="a0"/>
        <w:ind w:firstLine="0"/>
        <w:rPr>
          <w:rFonts w:hint="cs"/>
          <w:rtl/>
        </w:rPr>
      </w:pPr>
    </w:p>
    <w:p w14:paraId="409EEF8F" w14:textId="77777777" w:rsidR="00000000" w:rsidRDefault="00CF0F56">
      <w:pPr>
        <w:pStyle w:val="a2"/>
        <w:rPr>
          <w:rtl/>
        </w:rPr>
      </w:pPr>
    </w:p>
    <w:p w14:paraId="2C59123F" w14:textId="77777777" w:rsidR="00000000" w:rsidRDefault="00CF0F56">
      <w:pPr>
        <w:pStyle w:val="a2"/>
        <w:rPr>
          <w:rFonts w:hint="cs"/>
          <w:rtl/>
        </w:rPr>
      </w:pPr>
      <w:bookmarkStart w:id="224" w:name="CS77287FI0077287T20_10_2004_13_42_24"/>
      <w:bookmarkStart w:id="225" w:name="_Toc92193294"/>
      <w:bookmarkEnd w:id="224"/>
      <w:r>
        <w:rPr>
          <w:rtl/>
        </w:rPr>
        <w:t>הצעת חוק הגנת הצרכן (תיקון - החזר כספי ב</w:t>
      </w:r>
      <w:r>
        <w:rPr>
          <w:rFonts w:hint="cs"/>
          <w:rtl/>
        </w:rPr>
        <w:t xml:space="preserve">מזומן </w:t>
      </w:r>
      <w:r>
        <w:rPr>
          <w:rtl/>
        </w:rPr>
        <w:br/>
      </w:r>
      <w:r>
        <w:rPr>
          <w:rFonts w:hint="cs"/>
          <w:rtl/>
        </w:rPr>
        <w:t>בשל החזרת טובין)</w:t>
      </w:r>
      <w:r>
        <w:rPr>
          <w:rtl/>
        </w:rPr>
        <w:t>, התשס"ד-2004</w:t>
      </w:r>
      <w:bookmarkEnd w:id="225"/>
    </w:p>
    <w:p w14:paraId="701DD7CC" w14:textId="77777777" w:rsidR="00000000" w:rsidRDefault="00CF0F56">
      <w:pPr>
        <w:pStyle w:val="a0"/>
        <w:ind w:firstLine="0"/>
        <w:rPr>
          <w:rFonts w:hint="cs"/>
          <w:rtl/>
        </w:rPr>
      </w:pPr>
      <w:r>
        <w:rPr>
          <w:rFonts w:hint="cs"/>
          <w:rtl/>
        </w:rPr>
        <w:t>[הצעת חוק פ/2325; נספחות.]</w:t>
      </w:r>
    </w:p>
    <w:p w14:paraId="43EC8FF1" w14:textId="77777777" w:rsidR="00000000" w:rsidRDefault="00CF0F56">
      <w:pPr>
        <w:pStyle w:val="-0"/>
        <w:rPr>
          <w:rFonts w:hint="cs"/>
          <w:rtl/>
        </w:rPr>
      </w:pPr>
      <w:r>
        <w:rPr>
          <w:rFonts w:hint="cs"/>
          <w:rtl/>
        </w:rPr>
        <w:t>(הצעת קבוצת חברי הכנסת)</w:t>
      </w:r>
    </w:p>
    <w:p w14:paraId="655ADA81" w14:textId="77777777" w:rsidR="00000000" w:rsidRDefault="00CF0F56">
      <w:pPr>
        <w:pStyle w:val="af1"/>
        <w:rPr>
          <w:rFonts w:hint="cs"/>
          <w:rtl/>
        </w:rPr>
      </w:pPr>
    </w:p>
    <w:p w14:paraId="697D6B6A" w14:textId="77777777" w:rsidR="00000000" w:rsidRDefault="00CF0F56">
      <w:pPr>
        <w:pStyle w:val="af1"/>
        <w:rPr>
          <w:rtl/>
        </w:rPr>
      </w:pPr>
      <w:r>
        <w:rPr>
          <w:rtl/>
        </w:rPr>
        <w:t>היו"ר חמי דורון:</w:t>
      </w:r>
    </w:p>
    <w:p w14:paraId="0B8EB893" w14:textId="77777777" w:rsidR="00000000" w:rsidRDefault="00CF0F56">
      <w:pPr>
        <w:pStyle w:val="af1"/>
        <w:rPr>
          <w:rFonts w:hint="cs"/>
          <w:rtl/>
        </w:rPr>
      </w:pPr>
    </w:p>
    <w:p w14:paraId="7D4B8490" w14:textId="77777777" w:rsidR="00000000" w:rsidRDefault="00CF0F56">
      <w:pPr>
        <w:pStyle w:val="a0"/>
        <w:rPr>
          <w:rFonts w:hint="cs"/>
          <w:rtl/>
        </w:rPr>
      </w:pPr>
      <w:r>
        <w:rPr>
          <w:rFonts w:hint="cs"/>
          <w:rtl/>
        </w:rPr>
        <w:t xml:space="preserve">חבר הכנסת איתן כבל יציג את הצעת חוק הגנת הצרכן (תיקון </w:t>
      </w:r>
      <w:r>
        <w:rPr>
          <w:rtl/>
        </w:rPr>
        <w:t>–</w:t>
      </w:r>
      <w:r>
        <w:rPr>
          <w:rFonts w:hint="cs"/>
          <w:rtl/>
        </w:rPr>
        <w:t xml:space="preserve"> החזר כספי במזומן בשל </w:t>
      </w:r>
      <w:r>
        <w:rPr>
          <w:rFonts w:hint="cs"/>
          <w:rtl/>
        </w:rPr>
        <w:t>החזרת טובין).</w:t>
      </w:r>
    </w:p>
    <w:p w14:paraId="55298C1C" w14:textId="77777777" w:rsidR="00000000" w:rsidRDefault="00CF0F56">
      <w:pPr>
        <w:pStyle w:val="a0"/>
        <w:ind w:firstLine="0"/>
        <w:rPr>
          <w:rFonts w:hint="cs"/>
          <w:rtl/>
        </w:rPr>
      </w:pPr>
    </w:p>
    <w:p w14:paraId="35F0FB7E" w14:textId="77777777" w:rsidR="00000000" w:rsidRDefault="00CF0F56">
      <w:pPr>
        <w:pStyle w:val="a"/>
        <w:rPr>
          <w:rtl/>
        </w:rPr>
      </w:pPr>
      <w:bookmarkStart w:id="226" w:name="FS000000445T20_10_2004_13_44_24"/>
      <w:bookmarkStart w:id="227" w:name="_Toc92193295"/>
      <w:bookmarkEnd w:id="226"/>
      <w:r>
        <w:rPr>
          <w:rFonts w:hint="eastAsia"/>
          <w:rtl/>
        </w:rPr>
        <w:t>איתן</w:t>
      </w:r>
      <w:r>
        <w:rPr>
          <w:rtl/>
        </w:rPr>
        <w:t xml:space="preserve"> כבל (העבודה-מימד):</w:t>
      </w:r>
      <w:bookmarkEnd w:id="227"/>
    </w:p>
    <w:p w14:paraId="78ECEB22" w14:textId="77777777" w:rsidR="00000000" w:rsidRDefault="00CF0F56">
      <w:pPr>
        <w:pStyle w:val="a0"/>
        <w:rPr>
          <w:rFonts w:hint="cs"/>
          <w:rtl/>
        </w:rPr>
      </w:pPr>
    </w:p>
    <w:p w14:paraId="340579CE" w14:textId="77777777" w:rsidR="00000000" w:rsidRDefault="00CF0F56">
      <w:pPr>
        <w:pStyle w:val="a0"/>
        <w:rPr>
          <w:rFonts w:hint="cs"/>
          <w:rtl/>
        </w:rPr>
      </w:pPr>
      <w:r>
        <w:rPr>
          <w:rFonts w:hint="cs"/>
          <w:rtl/>
        </w:rPr>
        <w:t>אדוני היושב-ראש, חברי חברי הכנסת, הנחת העבודה בארצות-הברית ואף במדינות אירופה היא, כי אפשרות החזרת מוצרים וקבלת מזומן תמורתם מעודדת קנייה ומהווה תחרות על כיסו של הצרכן בהיותה שירות איכותי ללקוח. בתי-העסק מאפשרים לקונ</w:t>
      </w:r>
      <w:r>
        <w:rPr>
          <w:rFonts w:hint="cs"/>
          <w:rtl/>
        </w:rPr>
        <w:t>ה להחזיר סחורה שרכש אם לא ניזוקה ולא נעשה בה שימוש ולקבל תמורתה מלוא התשלום במזומן.</w:t>
      </w:r>
    </w:p>
    <w:p w14:paraId="511E9074" w14:textId="77777777" w:rsidR="00000000" w:rsidRDefault="00CF0F56">
      <w:pPr>
        <w:pStyle w:val="a0"/>
        <w:rPr>
          <w:rFonts w:hint="cs"/>
          <w:rtl/>
        </w:rPr>
      </w:pPr>
    </w:p>
    <w:p w14:paraId="1C9889F6" w14:textId="77777777" w:rsidR="00000000" w:rsidRDefault="00CF0F56">
      <w:pPr>
        <w:pStyle w:val="a0"/>
        <w:rPr>
          <w:rFonts w:hint="cs"/>
          <w:rtl/>
        </w:rPr>
      </w:pPr>
      <w:r>
        <w:rPr>
          <w:rFonts w:hint="cs"/>
          <w:rtl/>
        </w:rPr>
        <w:t xml:space="preserve">נוהג זה, חברי חברי הכנסת, איננו קיים בארץ. לפי החוק הקיים, משווקים אינם מחויבים לאפשר לצרכנים להתחרט על הקנייה ולהחזיר להם את כספם. הדבר אפשרי רק בחוזים מיוחדים של עסקאות </w:t>
      </w:r>
      <w:r>
        <w:rPr>
          <w:rFonts w:hint="cs"/>
          <w:rtl/>
        </w:rPr>
        <w:t>מכר מרחוק, כקנייה באמצעות האינטרנט והטלפון - - -</w:t>
      </w:r>
    </w:p>
    <w:p w14:paraId="22F15159" w14:textId="77777777" w:rsidR="00000000" w:rsidRDefault="00CF0F56">
      <w:pPr>
        <w:pStyle w:val="a0"/>
        <w:ind w:firstLine="0"/>
        <w:rPr>
          <w:rFonts w:hint="cs"/>
          <w:rtl/>
        </w:rPr>
      </w:pPr>
    </w:p>
    <w:p w14:paraId="1ECA98E7" w14:textId="77777777" w:rsidR="00000000" w:rsidRDefault="00CF0F56">
      <w:pPr>
        <w:pStyle w:val="af1"/>
        <w:rPr>
          <w:rtl/>
        </w:rPr>
      </w:pPr>
      <w:r>
        <w:rPr>
          <w:rtl/>
        </w:rPr>
        <w:t>היו"ר חמי דורון:</w:t>
      </w:r>
    </w:p>
    <w:p w14:paraId="5D589A07" w14:textId="77777777" w:rsidR="00000000" w:rsidRDefault="00CF0F56">
      <w:pPr>
        <w:pStyle w:val="a0"/>
        <w:ind w:firstLine="0"/>
        <w:rPr>
          <w:rFonts w:hint="cs"/>
          <w:rtl/>
        </w:rPr>
      </w:pPr>
    </w:p>
    <w:p w14:paraId="2B19DCA8" w14:textId="77777777" w:rsidR="00000000" w:rsidRDefault="00CF0F56">
      <w:pPr>
        <w:pStyle w:val="a0"/>
        <w:ind w:firstLine="0"/>
        <w:rPr>
          <w:rFonts w:hint="cs"/>
          <w:rtl/>
        </w:rPr>
      </w:pPr>
      <w:r>
        <w:rPr>
          <w:rFonts w:hint="cs"/>
          <w:rtl/>
        </w:rPr>
        <w:tab/>
        <w:t>חבר הכנסת פרץ, חבר הכנסת שמחון, רבותי, אפילו אני שיושב קרוב לחבר הכנסת כבל איני שומע מה הוא אומר. אני מבקש, חבר הכנסת נהרי, אנא מכם.</w:t>
      </w:r>
    </w:p>
    <w:p w14:paraId="1A32D1E8" w14:textId="77777777" w:rsidR="00000000" w:rsidRDefault="00CF0F56">
      <w:pPr>
        <w:pStyle w:val="a0"/>
        <w:ind w:firstLine="0"/>
        <w:rPr>
          <w:rFonts w:hint="cs"/>
          <w:rtl/>
        </w:rPr>
      </w:pPr>
    </w:p>
    <w:p w14:paraId="2AAB5F97" w14:textId="77777777" w:rsidR="00000000" w:rsidRDefault="00CF0F56">
      <w:pPr>
        <w:pStyle w:val="af0"/>
        <w:rPr>
          <w:rtl/>
        </w:rPr>
      </w:pPr>
      <w:r>
        <w:rPr>
          <w:rFonts w:hint="eastAsia"/>
          <w:rtl/>
        </w:rPr>
        <w:t>יצחק</w:t>
      </w:r>
      <w:r>
        <w:rPr>
          <w:rtl/>
        </w:rPr>
        <w:t xml:space="preserve"> כהן (ש"ס):</w:t>
      </w:r>
    </w:p>
    <w:p w14:paraId="0B7EE113" w14:textId="77777777" w:rsidR="00000000" w:rsidRDefault="00CF0F56">
      <w:pPr>
        <w:pStyle w:val="a0"/>
        <w:rPr>
          <w:rFonts w:hint="cs"/>
          <w:rtl/>
        </w:rPr>
      </w:pPr>
    </w:p>
    <w:p w14:paraId="1D8D58BE" w14:textId="77777777" w:rsidR="00000000" w:rsidRDefault="00CF0F56">
      <w:pPr>
        <w:pStyle w:val="a0"/>
        <w:rPr>
          <w:rFonts w:hint="cs"/>
          <w:rtl/>
        </w:rPr>
      </w:pPr>
      <w:r>
        <w:rPr>
          <w:rFonts w:hint="cs"/>
          <w:rtl/>
        </w:rPr>
        <w:t>מה עם חבר הכנסת רצאבי?</w:t>
      </w:r>
    </w:p>
    <w:p w14:paraId="52922566" w14:textId="77777777" w:rsidR="00000000" w:rsidRDefault="00CF0F56">
      <w:pPr>
        <w:pStyle w:val="a0"/>
        <w:ind w:firstLine="0"/>
        <w:rPr>
          <w:rFonts w:hint="cs"/>
          <w:rtl/>
        </w:rPr>
      </w:pPr>
    </w:p>
    <w:p w14:paraId="4BB1929F" w14:textId="77777777" w:rsidR="00000000" w:rsidRDefault="00CF0F56">
      <w:pPr>
        <w:pStyle w:val="af1"/>
        <w:rPr>
          <w:rtl/>
        </w:rPr>
      </w:pPr>
      <w:r>
        <w:rPr>
          <w:rtl/>
        </w:rPr>
        <w:t>היו"ר חמי דו</w:t>
      </w:r>
      <w:r>
        <w:rPr>
          <w:rtl/>
        </w:rPr>
        <w:t>רון:</w:t>
      </w:r>
    </w:p>
    <w:p w14:paraId="7652AC0F" w14:textId="77777777" w:rsidR="00000000" w:rsidRDefault="00CF0F56">
      <w:pPr>
        <w:pStyle w:val="a0"/>
        <w:ind w:firstLine="0"/>
        <w:rPr>
          <w:rFonts w:hint="cs"/>
          <w:rtl/>
        </w:rPr>
      </w:pPr>
    </w:p>
    <w:p w14:paraId="5C9FB488" w14:textId="77777777" w:rsidR="00000000" w:rsidRDefault="00CF0F56">
      <w:pPr>
        <w:pStyle w:val="a0"/>
        <w:ind w:firstLine="0"/>
        <w:rPr>
          <w:rFonts w:hint="cs"/>
          <w:rtl/>
        </w:rPr>
      </w:pPr>
      <w:r>
        <w:rPr>
          <w:rFonts w:hint="cs"/>
          <w:rtl/>
        </w:rPr>
        <w:tab/>
        <w:t xml:space="preserve">תהיה רגוע. </w:t>
      </w:r>
    </w:p>
    <w:p w14:paraId="75DDB39F" w14:textId="77777777" w:rsidR="00000000" w:rsidRDefault="00CF0F56">
      <w:pPr>
        <w:pStyle w:val="a0"/>
        <w:ind w:firstLine="0"/>
        <w:rPr>
          <w:rFonts w:hint="cs"/>
          <w:rtl/>
        </w:rPr>
      </w:pPr>
    </w:p>
    <w:p w14:paraId="5540E262" w14:textId="77777777" w:rsidR="00000000" w:rsidRDefault="00CF0F56">
      <w:pPr>
        <w:pStyle w:val="-"/>
        <w:rPr>
          <w:rtl/>
        </w:rPr>
      </w:pPr>
      <w:bookmarkStart w:id="228" w:name="FS000000445T20_10_2004_13_47_12C"/>
      <w:bookmarkEnd w:id="228"/>
      <w:r>
        <w:rPr>
          <w:rtl/>
        </w:rPr>
        <w:t>איתן כבל (העבודה-מימד):</w:t>
      </w:r>
    </w:p>
    <w:p w14:paraId="35399AC0" w14:textId="77777777" w:rsidR="00000000" w:rsidRDefault="00CF0F56">
      <w:pPr>
        <w:pStyle w:val="a0"/>
        <w:rPr>
          <w:rtl/>
        </w:rPr>
      </w:pPr>
    </w:p>
    <w:p w14:paraId="7DF286B9" w14:textId="77777777" w:rsidR="00000000" w:rsidRDefault="00CF0F56">
      <w:pPr>
        <w:pStyle w:val="a0"/>
        <w:rPr>
          <w:rFonts w:hint="cs"/>
          <w:rtl/>
        </w:rPr>
      </w:pPr>
      <w:r>
        <w:rPr>
          <w:rFonts w:hint="cs"/>
          <w:rtl/>
        </w:rPr>
        <w:t xml:space="preserve">לפי החוק הקיים, משווקים אינם מחויבים לאפשר לצרכנים להתחרט על הקנייה ולהחזיר להם כספם. הדבר אפשרי רק בחוזים מיוחדים של עסקאות מכר מרחוק, בקנייה באמצעות האינטרנט והטלפון, מכירה בבתים ועסקאות מכירה של יחידות נופש. </w:t>
      </w:r>
    </w:p>
    <w:p w14:paraId="5C275247" w14:textId="77777777" w:rsidR="00000000" w:rsidRDefault="00CF0F56">
      <w:pPr>
        <w:pStyle w:val="a0"/>
        <w:ind w:firstLine="0"/>
        <w:rPr>
          <w:rFonts w:hint="cs"/>
          <w:rtl/>
        </w:rPr>
      </w:pPr>
    </w:p>
    <w:p w14:paraId="6B8C5D5C" w14:textId="77777777" w:rsidR="00000000" w:rsidRDefault="00CF0F56">
      <w:pPr>
        <w:pStyle w:val="a0"/>
        <w:ind w:firstLine="0"/>
        <w:rPr>
          <w:rFonts w:hint="cs"/>
          <w:rtl/>
        </w:rPr>
      </w:pPr>
      <w:r>
        <w:rPr>
          <w:rFonts w:hint="cs"/>
          <w:rtl/>
        </w:rPr>
        <w:tab/>
        <w:t>הצעת החוק באה לקבוע, כי צרכן רשאי, בתוך 14 יום ממועד הרכישה, להשיב סחורה ולקבל תמורתה מלוא החזר כספי במזומן, אם היא שלמה וללא פגיעה. בנוסף קובעת הצעת החוק, כי שר האוצר, בהתייעצות עם ועדת הכלכלה של הכנסת, יקבע בהוראות החלת החוק על מוצרים שונים ואמצעי רכי</w:t>
      </w:r>
      <w:r>
        <w:rPr>
          <w:rFonts w:hint="cs"/>
          <w:rtl/>
        </w:rPr>
        <w:t xml:space="preserve">שה שונים, כמו גם פיצוי העוסק בגין השלכות כספיות של ביטול העסקה. </w:t>
      </w:r>
    </w:p>
    <w:p w14:paraId="02E67E06" w14:textId="77777777" w:rsidR="00000000" w:rsidRDefault="00CF0F56">
      <w:pPr>
        <w:pStyle w:val="a0"/>
        <w:ind w:firstLine="0"/>
        <w:rPr>
          <w:rFonts w:hint="cs"/>
          <w:rtl/>
        </w:rPr>
      </w:pPr>
    </w:p>
    <w:p w14:paraId="5F7D595C" w14:textId="77777777" w:rsidR="00000000" w:rsidRDefault="00CF0F56">
      <w:pPr>
        <w:pStyle w:val="a0"/>
        <w:ind w:firstLine="0"/>
        <w:rPr>
          <w:rFonts w:hint="cs"/>
          <w:rtl/>
        </w:rPr>
      </w:pPr>
      <w:r>
        <w:rPr>
          <w:rFonts w:hint="cs"/>
          <w:rtl/>
        </w:rPr>
        <w:tab/>
        <w:t xml:space="preserve">על מנת להבטיח יישום הוראות הצעת החוק, נקבעו עונשין  לעוסק שעבר על הוראותיה. </w:t>
      </w:r>
    </w:p>
    <w:p w14:paraId="66DA0C91" w14:textId="77777777" w:rsidR="00000000" w:rsidRDefault="00CF0F56">
      <w:pPr>
        <w:pStyle w:val="a0"/>
        <w:ind w:firstLine="0"/>
        <w:rPr>
          <w:rFonts w:hint="cs"/>
          <w:rtl/>
        </w:rPr>
      </w:pPr>
    </w:p>
    <w:p w14:paraId="562107F7" w14:textId="77777777" w:rsidR="00000000" w:rsidRDefault="00CF0F56">
      <w:pPr>
        <w:pStyle w:val="a0"/>
        <w:ind w:firstLine="720"/>
        <w:rPr>
          <w:rFonts w:hint="cs"/>
          <w:rtl/>
        </w:rPr>
      </w:pPr>
      <w:r>
        <w:rPr>
          <w:rFonts w:hint="cs"/>
          <w:rtl/>
        </w:rPr>
        <w:t>הצעת החוק היא בעלת תועלת הן למשווקים השונים שתוצרתם ושיווקם יעודדו לתחרות שתושפע מאיכות השירות ומתנאי העסקה, וה</w:t>
      </w:r>
      <w:r>
        <w:rPr>
          <w:rFonts w:hint="cs"/>
          <w:rtl/>
        </w:rPr>
        <w:t xml:space="preserve">ן לצרכנים שיקבלו תמורה מלאה לכספם. </w:t>
      </w:r>
    </w:p>
    <w:p w14:paraId="4C3B8125" w14:textId="77777777" w:rsidR="00000000" w:rsidRDefault="00CF0F56">
      <w:pPr>
        <w:pStyle w:val="a0"/>
        <w:ind w:firstLine="0"/>
        <w:rPr>
          <w:rFonts w:hint="cs"/>
          <w:rtl/>
        </w:rPr>
      </w:pPr>
    </w:p>
    <w:p w14:paraId="21D6504B" w14:textId="77777777" w:rsidR="00000000" w:rsidRDefault="00CF0F56">
      <w:pPr>
        <w:pStyle w:val="af1"/>
        <w:spacing w:line="360" w:lineRule="auto"/>
        <w:rPr>
          <w:rFonts w:hint="cs"/>
          <w:b w:val="0"/>
          <w:bCs w:val="0"/>
          <w:u w:val="none"/>
          <w:rtl/>
        </w:rPr>
      </w:pPr>
      <w:r>
        <w:rPr>
          <w:rFonts w:hint="cs"/>
          <w:b w:val="0"/>
          <w:bCs w:val="0"/>
          <w:u w:val="none"/>
          <w:rtl/>
        </w:rPr>
        <w:tab/>
        <w:t xml:space="preserve">חברי חברי הכנסת, מדובר בהצעת חוק צרכנית מהמדרגה העליונה. </w:t>
      </w:r>
    </w:p>
    <w:p w14:paraId="35D31DA5" w14:textId="77777777" w:rsidR="00000000" w:rsidRDefault="00CF0F56">
      <w:pPr>
        <w:pStyle w:val="af1"/>
        <w:spacing w:line="360" w:lineRule="auto"/>
        <w:rPr>
          <w:rFonts w:hint="cs"/>
          <w:b w:val="0"/>
          <w:bCs w:val="0"/>
          <w:u w:val="none"/>
          <w:rtl/>
        </w:rPr>
      </w:pPr>
    </w:p>
    <w:p w14:paraId="7F2518F5" w14:textId="77777777" w:rsidR="00000000" w:rsidRDefault="00CF0F56">
      <w:pPr>
        <w:pStyle w:val="af1"/>
        <w:spacing w:line="360" w:lineRule="auto"/>
        <w:ind w:firstLine="720"/>
        <w:rPr>
          <w:rFonts w:hint="cs"/>
          <w:b w:val="0"/>
          <w:bCs w:val="0"/>
          <w:u w:val="none"/>
          <w:rtl/>
        </w:rPr>
      </w:pPr>
      <w:r>
        <w:rPr>
          <w:rFonts w:hint="cs"/>
          <w:b w:val="0"/>
          <w:bCs w:val="0"/>
          <w:u w:val="none"/>
          <w:rtl/>
        </w:rPr>
        <w:t>אני מצטרף לדבריו של חברי, חבר הכנסת שלום שמחון, ביחס להודעת הממשלה, מלה במלה. תודה רבה.</w:t>
      </w:r>
    </w:p>
    <w:p w14:paraId="4D3B5CEC" w14:textId="77777777" w:rsidR="00000000" w:rsidRDefault="00CF0F56">
      <w:pPr>
        <w:pStyle w:val="af1"/>
        <w:rPr>
          <w:rFonts w:hint="cs"/>
          <w:rtl/>
        </w:rPr>
      </w:pPr>
    </w:p>
    <w:p w14:paraId="7968B58E" w14:textId="77777777" w:rsidR="00000000" w:rsidRDefault="00CF0F56">
      <w:pPr>
        <w:pStyle w:val="af1"/>
        <w:rPr>
          <w:rtl/>
        </w:rPr>
      </w:pPr>
      <w:r>
        <w:rPr>
          <w:rtl/>
        </w:rPr>
        <w:t>היו"ר חמי דורון:</w:t>
      </w:r>
    </w:p>
    <w:p w14:paraId="4109F109" w14:textId="77777777" w:rsidR="00000000" w:rsidRDefault="00CF0F56">
      <w:pPr>
        <w:pStyle w:val="a"/>
        <w:rPr>
          <w:rFonts w:hint="cs"/>
          <w:rtl/>
        </w:rPr>
      </w:pPr>
    </w:p>
    <w:p w14:paraId="3570C834" w14:textId="77777777" w:rsidR="00000000" w:rsidRDefault="00CF0F56">
      <w:pPr>
        <w:pStyle w:val="a0"/>
        <w:rPr>
          <w:rFonts w:hint="cs"/>
          <w:rtl/>
        </w:rPr>
      </w:pPr>
    </w:p>
    <w:p w14:paraId="42BD35E0" w14:textId="77777777" w:rsidR="00000000" w:rsidRDefault="00CF0F56">
      <w:pPr>
        <w:pStyle w:val="a0"/>
        <w:rPr>
          <w:rFonts w:hint="cs"/>
          <w:rtl/>
        </w:rPr>
      </w:pPr>
      <w:r>
        <w:rPr>
          <w:rFonts w:hint="cs"/>
          <w:rtl/>
        </w:rPr>
        <w:t>תודה רבה לחבר הכנסת כבל. אדוני סגן שר התעשייה, המסח</w:t>
      </w:r>
      <w:r>
        <w:rPr>
          <w:rFonts w:hint="cs"/>
          <w:rtl/>
        </w:rPr>
        <w:t xml:space="preserve">ר והתעסוקה, בבקשה. </w:t>
      </w:r>
    </w:p>
    <w:p w14:paraId="6FC8BB0C" w14:textId="77777777" w:rsidR="00000000" w:rsidRDefault="00CF0F56">
      <w:pPr>
        <w:pStyle w:val="a0"/>
        <w:rPr>
          <w:rFonts w:hint="cs"/>
          <w:rtl/>
        </w:rPr>
      </w:pPr>
    </w:p>
    <w:p w14:paraId="02BCB20D" w14:textId="77777777" w:rsidR="00000000" w:rsidRDefault="00CF0F56">
      <w:pPr>
        <w:pStyle w:val="a"/>
        <w:rPr>
          <w:rtl/>
        </w:rPr>
      </w:pPr>
      <w:bookmarkStart w:id="229" w:name="_Toc92193296"/>
      <w:r>
        <w:rPr>
          <w:rtl/>
        </w:rPr>
        <w:t>סגן שר התעשייה, המסחר והתעסוקה מיכאל רצון:</w:t>
      </w:r>
      <w:bookmarkEnd w:id="229"/>
    </w:p>
    <w:p w14:paraId="1C074569" w14:textId="77777777" w:rsidR="00000000" w:rsidRDefault="00CF0F56">
      <w:pPr>
        <w:pStyle w:val="a0"/>
        <w:rPr>
          <w:rFonts w:hint="cs"/>
          <w:rtl/>
        </w:rPr>
      </w:pPr>
    </w:p>
    <w:p w14:paraId="5DFE98D3" w14:textId="77777777" w:rsidR="00000000" w:rsidRDefault="00CF0F56">
      <w:pPr>
        <w:pStyle w:val="a0"/>
        <w:rPr>
          <w:rFonts w:hint="cs"/>
          <w:rtl/>
        </w:rPr>
      </w:pPr>
      <w:r>
        <w:rPr>
          <w:rFonts w:hint="cs"/>
          <w:rtl/>
        </w:rPr>
        <w:t>אדוני היושב-ראש, חברי חברי הכנסת, הצעת החוק מאפשרת לצרכן להחזיר טובין שרכש בתוך עשרה ימים מיום שקיבלם לרשותו, וזאת בתנאי שהטובין לא נפגמו ולא נעשה בהם שימוש. פתיחת אריזה לא תיחשב לפגימה. העוס</w:t>
      </w:r>
      <w:r>
        <w:rPr>
          <w:rFonts w:hint="cs"/>
          <w:rtl/>
        </w:rPr>
        <w:t>ק יהיה חייב להשיב את מלוא סכום העסקה בניכוי דמי ביטול, שלא יעלו על 5% מהמחיר ששולם עבור הטובין.</w:t>
      </w:r>
    </w:p>
    <w:p w14:paraId="0B39B2AB" w14:textId="77777777" w:rsidR="00000000" w:rsidRDefault="00CF0F56">
      <w:pPr>
        <w:pStyle w:val="a0"/>
        <w:rPr>
          <w:rFonts w:hint="cs"/>
          <w:rtl/>
        </w:rPr>
      </w:pPr>
    </w:p>
    <w:p w14:paraId="3F87FFB2" w14:textId="77777777" w:rsidR="00000000" w:rsidRDefault="00CF0F56">
      <w:pPr>
        <w:pStyle w:val="a0"/>
        <w:rPr>
          <w:rFonts w:hint="cs"/>
          <w:rtl/>
        </w:rPr>
      </w:pPr>
      <w:r>
        <w:rPr>
          <w:rFonts w:hint="cs"/>
          <w:rtl/>
        </w:rPr>
        <w:t xml:space="preserve">משרד התעשייה, המסחר והתעסוקה לא יכול לקבל את הצעת החוק הזאת כפי שהיא, כיוון שהצעת החוק קובעת חובה גורפת מדי, אשר בשוק חופשי אין לה הצדקה. הצעת החוק אינה מביאה </w:t>
      </w:r>
      <w:r>
        <w:rPr>
          <w:rFonts w:hint="cs"/>
          <w:rtl/>
        </w:rPr>
        <w:t xml:space="preserve">בחשבון עסקאות רבות שמן הראוי היה שלא לכפות עליהן חובת ביטול עסקה והחזר כספי, כגון עסקאות לרכישת רכב או לרכישת דירה, עסקאות לרכישת טובין שייוצרו לפי דרישת הצרכן וכו'. </w:t>
      </w:r>
    </w:p>
    <w:p w14:paraId="5F6924A2" w14:textId="77777777" w:rsidR="00000000" w:rsidRDefault="00CF0F56">
      <w:pPr>
        <w:pStyle w:val="a0"/>
        <w:rPr>
          <w:rFonts w:hint="cs"/>
          <w:rtl/>
        </w:rPr>
      </w:pPr>
    </w:p>
    <w:p w14:paraId="5FAF33F1" w14:textId="77777777" w:rsidR="00000000" w:rsidRDefault="00CF0F56">
      <w:pPr>
        <w:pStyle w:val="a0"/>
        <w:rPr>
          <w:rFonts w:hint="cs"/>
          <w:rtl/>
        </w:rPr>
      </w:pPr>
      <w:r>
        <w:rPr>
          <w:rFonts w:hint="cs"/>
          <w:rtl/>
        </w:rPr>
        <w:t>חוק הגנת הצרכן דבק בעיקרון, שמשנכרת חוזה, על הצדדים לקיימו, אולם קיימות עסקאות מיוחדות ש</w:t>
      </w:r>
      <w:r>
        <w:rPr>
          <w:rFonts w:hint="cs"/>
          <w:rtl/>
        </w:rPr>
        <w:t>לגביהן קיימת הצדקה לתת לצרכן אפשרות לבטלן ולקבל החזר כספי. המחוקק אפשר לצרכן באותן עסקאות מיוחדות, שהן עסקאות ברוכלות, עסקאות לרכישת יחידת נופש ועסקאות מכר מרחוק, לבטל את העסקה בתוך 14 יום ולקבל את הסכום הכספי ששילם. החוק מניח שבאותן עסקאות הצרכן מצוי בנחי</w:t>
      </w:r>
      <w:r>
        <w:rPr>
          <w:rFonts w:hint="cs"/>
          <w:rtl/>
        </w:rPr>
        <w:t xml:space="preserve">תות כה רבה, עד כי מוצדק לסטות מהעיקרון החוזי ולאפשר זכות ביטול והחזר כספי. </w:t>
      </w:r>
    </w:p>
    <w:p w14:paraId="5F687D44" w14:textId="77777777" w:rsidR="00000000" w:rsidRDefault="00CF0F56">
      <w:pPr>
        <w:pStyle w:val="a0"/>
        <w:rPr>
          <w:rFonts w:hint="cs"/>
          <w:rtl/>
        </w:rPr>
      </w:pPr>
    </w:p>
    <w:p w14:paraId="469A75F1" w14:textId="77777777" w:rsidR="00000000" w:rsidRDefault="00CF0F56">
      <w:pPr>
        <w:pStyle w:val="a0"/>
        <w:rPr>
          <w:rFonts w:hint="cs"/>
          <w:rtl/>
        </w:rPr>
      </w:pPr>
      <w:r>
        <w:rPr>
          <w:rFonts w:hint="cs"/>
          <w:rtl/>
        </w:rPr>
        <w:t xml:space="preserve">משרד התעשייה, המסחר והתעסוקה סבור, כי ייתכן שיש מקום לתת זכות ביטול והחזר כספי במקרים נוספים מוגדרים, ועל כן אני הסכמתי לכך שהחוק יעבור לוועדת הכלכלה ויאושר בקריאה טרומית, בהתניה </w:t>
      </w:r>
      <w:r>
        <w:rPr>
          <w:rFonts w:hint="cs"/>
          <w:rtl/>
        </w:rPr>
        <w:t>שכל הצעת חוק תצטרף להצעות החוק של אופיר פינס ואורית נוקד ותתואם באופן מוחלט בהסכמת המשרד. תודה.</w:t>
      </w:r>
    </w:p>
    <w:p w14:paraId="2EAB6908" w14:textId="77777777" w:rsidR="00000000" w:rsidRDefault="00CF0F56">
      <w:pPr>
        <w:pStyle w:val="a0"/>
        <w:rPr>
          <w:rFonts w:hint="cs"/>
          <w:rtl/>
        </w:rPr>
      </w:pPr>
    </w:p>
    <w:p w14:paraId="00E92084" w14:textId="77777777" w:rsidR="00000000" w:rsidRDefault="00CF0F56">
      <w:pPr>
        <w:pStyle w:val="af1"/>
        <w:rPr>
          <w:rtl/>
        </w:rPr>
      </w:pPr>
      <w:r>
        <w:rPr>
          <w:rtl/>
        </w:rPr>
        <w:t>היו"ר חמי דורון:</w:t>
      </w:r>
    </w:p>
    <w:p w14:paraId="0A911BCF" w14:textId="77777777" w:rsidR="00000000" w:rsidRDefault="00CF0F56">
      <w:pPr>
        <w:pStyle w:val="a0"/>
        <w:rPr>
          <w:rtl/>
        </w:rPr>
      </w:pPr>
    </w:p>
    <w:p w14:paraId="7BE47BFC" w14:textId="77777777" w:rsidR="00000000" w:rsidRDefault="00CF0F56">
      <w:pPr>
        <w:pStyle w:val="a0"/>
        <w:rPr>
          <w:rFonts w:hint="cs"/>
          <w:rtl/>
        </w:rPr>
      </w:pPr>
      <w:r>
        <w:rPr>
          <w:rFonts w:hint="cs"/>
          <w:rtl/>
        </w:rPr>
        <w:t>חבר הכנסת שמחון, האם אתה מקבל את ההצעה?</w:t>
      </w:r>
    </w:p>
    <w:p w14:paraId="07756933" w14:textId="77777777" w:rsidR="00000000" w:rsidRDefault="00CF0F56">
      <w:pPr>
        <w:pStyle w:val="a0"/>
        <w:rPr>
          <w:rFonts w:hint="cs"/>
          <w:rtl/>
        </w:rPr>
      </w:pPr>
    </w:p>
    <w:p w14:paraId="3E5181F3" w14:textId="77777777" w:rsidR="00000000" w:rsidRDefault="00CF0F56">
      <w:pPr>
        <w:pStyle w:val="af0"/>
        <w:rPr>
          <w:rtl/>
        </w:rPr>
      </w:pPr>
      <w:r>
        <w:rPr>
          <w:rFonts w:hint="eastAsia"/>
          <w:rtl/>
        </w:rPr>
        <w:t>שלום</w:t>
      </w:r>
      <w:r>
        <w:rPr>
          <w:rtl/>
        </w:rPr>
        <w:t xml:space="preserve"> שמחון (העבודה-מימד):</w:t>
      </w:r>
    </w:p>
    <w:p w14:paraId="57F31880" w14:textId="77777777" w:rsidR="00000000" w:rsidRDefault="00CF0F56">
      <w:pPr>
        <w:pStyle w:val="a0"/>
        <w:rPr>
          <w:rFonts w:hint="cs"/>
          <w:rtl/>
        </w:rPr>
      </w:pPr>
    </w:p>
    <w:p w14:paraId="23FFBC72" w14:textId="77777777" w:rsidR="00000000" w:rsidRDefault="00CF0F56">
      <w:pPr>
        <w:pStyle w:val="a0"/>
        <w:rPr>
          <w:rFonts w:hint="cs"/>
          <w:rtl/>
        </w:rPr>
      </w:pPr>
      <w:r>
        <w:rPr>
          <w:rFonts w:hint="cs"/>
          <w:rtl/>
        </w:rPr>
        <w:t>מסרתי את הודעתי, ואני עומד מאחורי ההודעה.</w:t>
      </w:r>
    </w:p>
    <w:p w14:paraId="24ED2201" w14:textId="77777777" w:rsidR="00000000" w:rsidRDefault="00CF0F56">
      <w:pPr>
        <w:pStyle w:val="a0"/>
        <w:rPr>
          <w:rFonts w:hint="cs"/>
          <w:rtl/>
        </w:rPr>
      </w:pPr>
    </w:p>
    <w:p w14:paraId="383E49DE" w14:textId="77777777" w:rsidR="00000000" w:rsidRDefault="00CF0F56">
      <w:pPr>
        <w:pStyle w:val="af0"/>
        <w:rPr>
          <w:rtl/>
        </w:rPr>
      </w:pPr>
      <w:r>
        <w:rPr>
          <w:rFonts w:hint="eastAsia"/>
          <w:rtl/>
        </w:rPr>
        <w:t>בנימין</w:t>
      </w:r>
      <w:r>
        <w:rPr>
          <w:rtl/>
        </w:rPr>
        <w:t xml:space="preserve"> אלון (האיחוד הלאומי - י</w:t>
      </w:r>
      <w:r>
        <w:rPr>
          <w:rtl/>
        </w:rPr>
        <w:t>שראל ביתנו):</w:t>
      </w:r>
    </w:p>
    <w:p w14:paraId="48A4AAC1" w14:textId="77777777" w:rsidR="00000000" w:rsidRDefault="00CF0F56">
      <w:pPr>
        <w:pStyle w:val="a0"/>
        <w:rPr>
          <w:rFonts w:hint="cs"/>
          <w:rtl/>
        </w:rPr>
      </w:pPr>
    </w:p>
    <w:p w14:paraId="70379789" w14:textId="77777777" w:rsidR="00000000" w:rsidRDefault="00CF0F56">
      <w:pPr>
        <w:pStyle w:val="a0"/>
        <w:rPr>
          <w:rFonts w:hint="cs"/>
          <w:rtl/>
        </w:rPr>
      </w:pPr>
      <w:r>
        <w:rPr>
          <w:rFonts w:hint="cs"/>
          <w:rtl/>
        </w:rPr>
        <w:t>אם הממשלה לא מתנגדת, אז אני מתנגד.</w:t>
      </w:r>
    </w:p>
    <w:p w14:paraId="1FBD526A" w14:textId="77777777" w:rsidR="00000000" w:rsidRDefault="00CF0F56">
      <w:pPr>
        <w:pStyle w:val="a0"/>
        <w:rPr>
          <w:rFonts w:hint="cs"/>
          <w:rtl/>
        </w:rPr>
      </w:pPr>
    </w:p>
    <w:p w14:paraId="3D0F78DC" w14:textId="77777777" w:rsidR="00000000" w:rsidRDefault="00CF0F56">
      <w:pPr>
        <w:pStyle w:val="af1"/>
        <w:rPr>
          <w:rtl/>
        </w:rPr>
      </w:pPr>
      <w:r>
        <w:rPr>
          <w:rtl/>
        </w:rPr>
        <w:t>היו"ר חמי דורון:</w:t>
      </w:r>
    </w:p>
    <w:p w14:paraId="159C6D49" w14:textId="77777777" w:rsidR="00000000" w:rsidRDefault="00CF0F56">
      <w:pPr>
        <w:pStyle w:val="a"/>
        <w:rPr>
          <w:rFonts w:hint="cs"/>
          <w:rtl/>
        </w:rPr>
      </w:pPr>
      <w:bookmarkStart w:id="230" w:name="FS000000405T20_10_2004_13_11_59"/>
      <w:bookmarkEnd w:id="230"/>
    </w:p>
    <w:p w14:paraId="2D19496F" w14:textId="77777777" w:rsidR="00000000" w:rsidRDefault="00CF0F56">
      <w:pPr>
        <w:pStyle w:val="a0"/>
        <w:rPr>
          <w:rFonts w:hint="cs"/>
          <w:rtl/>
        </w:rPr>
      </w:pPr>
      <w:r>
        <w:rPr>
          <w:rFonts w:hint="cs"/>
          <w:rtl/>
        </w:rPr>
        <w:t>אם הממשלה לא נגד, זכותך להתנגד. בבקשה.</w:t>
      </w:r>
    </w:p>
    <w:p w14:paraId="3E22FED7" w14:textId="77777777" w:rsidR="00000000" w:rsidRDefault="00CF0F56">
      <w:pPr>
        <w:pStyle w:val="a0"/>
        <w:rPr>
          <w:rFonts w:hint="cs"/>
          <w:rtl/>
        </w:rPr>
      </w:pPr>
    </w:p>
    <w:p w14:paraId="5F975DF0" w14:textId="77777777" w:rsidR="00000000" w:rsidRDefault="00CF0F56">
      <w:pPr>
        <w:pStyle w:val="a"/>
        <w:rPr>
          <w:rtl/>
        </w:rPr>
      </w:pPr>
      <w:bookmarkStart w:id="231" w:name="FS000000405T20_10_2004_16_00_37"/>
      <w:bookmarkStart w:id="232" w:name="_Toc92193297"/>
      <w:bookmarkEnd w:id="231"/>
      <w:r>
        <w:rPr>
          <w:rFonts w:hint="eastAsia"/>
          <w:rtl/>
        </w:rPr>
        <w:t>בנימין</w:t>
      </w:r>
      <w:r>
        <w:rPr>
          <w:rtl/>
        </w:rPr>
        <w:t xml:space="preserve"> אלון (האיחוד הלאומי - ישראל ביתנו):</w:t>
      </w:r>
      <w:bookmarkEnd w:id="232"/>
    </w:p>
    <w:p w14:paraId="4CFBA63D" w14:textId="77777777" w:rsidR="00000000" w:rsidRDefault="00CF0F56">
      <w:pPr>
        <w:pStyle w:val="a0"/>
        <w:rPr>
          <w:rFonts w:hint="cs"/>
          <w:rtl/>
        </w:rPr>
      </w:pPr>
    </w:p>
    <w:p w14:paraId="6D255B22" w14:textId="77777777" w:rsidR="00000000" w:rsidRDefault="00CF0F56">
      <w:pPr>
        <w:pStyle w:val="a0"/>
        <w:rPr>
          <w:rFonts w:hint="cs"/>
          <w:rtl/>
        </w:rPr>
      </w:pPr>
      <w:r>
        <w:rPr>
          <w:rFonts w:hint="cs"/>
          <w:rtl/>
        </w:rPr>
        <w:t xml:space="preserve">אדוני היושב-ראש, אני כמובן אצביע נגד, כמו שהתקנון מחייב. </w:t>
      </w:r>
    </w:p>
    <w:p w14:paraId="4D26138C" w14:textId="77777777" w:rsidR="00000000" w:rsidRDefault="00CF0F56">
      <w:pPr>
        <w:pStyle w:val="a0"/>
        <w:rPr>
          <w:rFonts w:hint="cs"/>
          <w:rtl/>
        </w:rPr>
      </w:pPr>
    </w:p>
    <w:p w14:paraId="48C8C6CA" w14:textId="77777777" w:rsidR="00000000" w:rsidRDefault="00CF0F56">
      <w:pPr>
        <w:pStyle w:val="a0"/>
        <w:rPr>
          <w:rFonts w:hint="cs"/>
          <w:rtl/>
        </w:rPr>
      </w:pPr>
      <w:r>
        <w:rPr>
          <w:rFonts w:hint="cs"/>
          <w:rtl/>
        </w:rPr>
        <w:t>אני הייתי מסכים עם ההיגיון הבסיסי של המציעים,</w:t>
      </w:r>
      <w:r>
        <w:rPr>
          <w:rFonts w:hint="cs"/>
          <w:rtl/>
        </w:rPr>
        <w:t xml:space="preserve"> שאם קונים מוצר שהוא לא טוב, חובה להחליפו. זה כלל בסיסי בחיים וזה גם כלל בסיסי בדמוקרטיה. אם ראש ממשלה לא מתפקד, חובה להחליף אותו. זה ראש ממשלה שנאלץ לעבוד בשיטה של עריצות שלטונית ונאלץ למרוד במצע של הסיעה שבשמה הוא הלך, שנאלץ לסרב למשאל של התנועה ששלחה או</w:t>
      </w:r>
      <w:r>
        <w:rPr>
          <w:rFonts w:hint="cs"/>
          <w:rtl/>
        </w:rPr>
        <w:t>תו ומרגיש שכאילו הוא יסד את הליכוד והוא אחראי לליכוד וכולם לא שווים כלום; ראש ממשלה שמשיג החלטות ממשלה על-ידי כך שהוא מפחיד שרים שהוא יפטר אותם, ראש ממשלה שאומר לכולם שהכנסת תדון במה שהחליטו בממשלה ואין בזה כדי לפנות יישובים, אבל  ביום ראשון תונח בפני הממש</w:t>
      </w:r>
      <w:r>
        <w:rPr>
          <w:rFonts w:hint="cs"/>
          <w:rtl/>
        </w:rPr>
        <w:t>לה הצעת חוק של יישום ההינתקות, ששם כתוב שראש הממשלה בצו מחליט מתי מפנים.</w:t>
      </w:r>
    </w:p>
    <w:p w14:paraId="597F008F" w14:textId="77777777" w:rsidR="00000000" w:rsidRDefault="00CF0F56">
      <w:pPr>
        <w:pStyle w:val="a0"/>
        <w:rPr>
          <w:rFonts w:hint="cs"/>
          <w:rtl/>
        </w:rPr>
      </w:pPr>
    </w:p>
    <w:p w14:paraId="78454B3B" w14:textId="77777777" w:rsidR="00000000" w:rsidRDefault="00CF0F56">
      <w:pPr>
        <w:pStyle w:val="a0"/>
        <w:rPr>
          <w:rFonts w:hint="cs"/>
          <w:rtl/>
        </w:rPr>
      </w:pPr>
      <w:r>
        <w:rPr>
          <w:rFonts w:hint="cs"/>
          <w:rtl/>
        </w:rPr>
        <w:t>ביבי ימשיך לחשוב בתמימות שיש ארבע קבוצות וכי לפני כל קבוצה יהיה דיון, אבל זה לא מה שכתוב בחוק. בחוק כתוב שראש הממשלה בצו יחליט. יש שתי מפות, תוספת ראשונה ושנייה, אבל מי מהחברים בממשל</w:t>
      </w:r>
      <w:r>
        <w:rPr>
          <w:rFonts w:hint="cs"/>
          <w:rtl/>
        </w:rPr>
        <w:t xml:space="preserve">ה יטרח לקרוא חוק משעמם של פיצויים עם 200 סעיפים? אף אחד לא. בשביל זה יש ראש ממשלה שיודע להוביל ויש לו ניסיון פוליטי. אפשר להחריב יישובים, ממילא אף אחד לא יחליף אותו. מי יעז להתמודד מולו בבחירות הבאות? </w:t>
      </w:r>
    </w:p>
    <w:p w14:paraId="15641C1C" w14:textId="77777777" w:rsidR="00000000" w:rsidRDefault="00CF0F56">
      <w:pPr>
        <w:pStyle w:val="a0"/>
        <w:rPr>
          <w:rFonts w:hint="cs"/>
          <w:rtl/>
        </w:rPr>
      </w:pPr>
    </w:p>
    <w:p w14:paraId="3C971372" w14:textId="77777777" w:rsidR="00000000" w:rsidRDefault="00CF0F56">
      <w:pPr>
        <w:pStyle w:val="a0"/>
        <w:rPr>
          <w:rFonts w:hint="cs"/>
          <w:rtl/>
        </w:rPr>
      </w:pPr>
      <w:r>
        <w:rPr>
          <w:rFonts w:hint="cs"/>
          <w:rtl/>
        </w:rPr>
        <w:t xml:space="preserve">אני בעד העיקרון של החוק, אבל כל עוד אי-אפשר ליישם את </w:t>
      </w:r>
      <w:r>
        <w:rPr>
          <w:rFonts w:hint="cs"/>
          <w:rtl/>
        </w:rPr>
        <w:t>זה בחיים הדמוקרטיים ואי-אפשר להחליף את המוצר, אני איאלץ להצביע נגד החוק, לפי התקנון.</w:t>
      </w:r>
    </w:p>
    <w:p w14:paraId="0AD1DBE0" w14:textId="77777777" w:rsidR="00000000" w:rsidRDefault="00CF0F56">
      <w:pPr>
        <w:pStyle w:val="a0"/>
        <w:rPr>
          <w:rFonts w:hint="cs"/>
          <w:rtl/>
        </w:rPr>
      </w:pPr>
    </w:p>
    <w:p w14:paraId="2FECE396" w14:textId="77777777" w:rsidR="00000000" w:rsidRDefault="00CF0F56">
      <w:pPr>
        <w:pStyle w:val="af0"/>
        <w:rPr>
          <w:rtl/>
        </w:rPr>
      </w:pPr>
      <w:r>
        <w:rPr>
          <w:rFonts w:hint="eastAsia"/>
          <w:rtl/>
        </w:rPr>
        <w:t>עבד</w:t>
      </w:r>
      <w:r>
        <w:rPr>
          <w:rtl/>
        </w:rPr>
        <w:t>-אלמאלכ דהאמשה (רע"ם):</w:t>
      </w:r>
    </w:p>
    <w:p w14:paraId="2DE3C8B6" w14:textId="77777777" w:rsidR="00000000" w:rsidRDefault="00CF0F56">
      <w:pPr>
        <w:pStyle w:val="a0"/>
        <w:rPr>
          <w:rFonts w:hint="cs"/>
          <w:rtl/>
        </w:rPr>
      </w:pPr>
    </w:p>
    <w:p w14:paraId="1697B214" w14:textId="77777777" w:rsidR="00000000" w:rsidRDefault="00CF0F56">
      <w:pPr>
        <w:pStyle w:val="a0"/>
        <w:ind w:left="719" w:firstLine="0"/>
        <w:rPr>
          <w:rFonts w:hint="cs"/>
          <w:rtl/>
        </w:rPr>
      </w:pPr>
      <w:r>
        <w:rPr>
          <w:rFonts w:hint="cs"/>
          <w:rtl/>
        </w:rPr>
        <w:t xml:space="preserve">- - - </w:t>
      </w:r>
    </w:p>
    <w:p w14:paraId="54977970" w14:textId="77777777" w:rsidR="00000000" w:rsidRDefault="00CF0F56">
      <w:pPr>
        <w:pStyle w:val="a0"/>
        <w:rPr>
          <w:rFonts w:hint="cs"/>
          <w:rtl/>
        </w:rPr>
      </w:pPr>
    </w:p>
    <w:p w14:paraId="521AA52A" w14:textId="77777777" w:rsidR="00000000" w:rsidRDefault="00CF0F56">
      <w:pPr>
        <w:pStyle w:val="af1"/>
        <w:rPr>
          <w:rtl/>
        </w:rPr>
      </w:pPr>
      <w:r>
        <w:rPr>
          <w:rtl/>
        </w:rPr>
        <w:t>היו"ר חמי דורון:</w:t>
      </w:r>
    </w:p>
    <w:p w14:paraId="633F102D" w14:textId="77777777" w:rsidR="00000000" w:rsidRDefault="00CF0F56">
      <w:pPr>
        <w:pStyle w:val="a0"/>
        <w:rPr>
          <w:rtl/>
        </w:rPr>
      </w:pPr>
    </w:p>
    <w:p w14:paraId="055C78F9" w14:textId="77777777" w:rsidR="00000000" w:rsidRDefault="00CF0F56">
      <w:pPr>
        <w:pStyle w:val="a0"/>
        <w:rPr>
          <w:rFonts w:hint="cs"/>
          <w:rtl/>
        </w:rPr>
      </w:pPr>
      <w:r>
        <w:rPr>
          <w:rFonts w:hint="cs"/>
          <w:rtl/>
        </w:rPr>
        <w:t>אנו עוברים להצבעה על הצעת חוק הגנת הצרכן (תיקון - החזר כספי וביטול עסקה), התשס"ד-2004, של חבר הכנסת שלום שמחון.</w:t>
      </w:r>
    </w:p>
    <w:p w14:paraId="4799AE24" w14:textId="77777777" w:rsidR="00000000" w:rsidRDefault="00CF0F56">
      <w:pPr>
        <w:pStyle w:val="a0"/>
        <w:rPr>
          <w:rFonts w:hint="cs"/>
          <w:rtl/>
        </w:rPr>
      </w:pPr>
    </w:p>
    <w:p w14:paraId="6DBA7211" w14:textId="77777777" w:rsidR="00000000" w:rsidRDefault="00CF0F56">
      <w:pPr>
        <w:pStyle w:val="a0"/>
        <w:rPr>
          <w:rFonts w:hint="cs"/>
          <w:rtl/>
        </w:rPr>
      </w:pPr>
    </w:p>
    <w:p w14:paraId="24B6F1F6" w14:textId="77777777" w:rsidR="00000000" w:rsidRDefault="00CF0F56">
      <w:pPr>
        <w:pStyle w:val="ab"/>
        <w:bidi/>
        <w:rPr>
          <w:rFonts w:hint="cs"/>
          <w:rtl/>
        </w:rPr>
      </w:pPr>
      <w:r>
        <w:rPr>
          <w:rFonts w:hint="cs"/>
          <w:rtl/>
        </w:rPr>
        <w:t>הצב</w:t>
      </w:r>
      <w:r>
        <w:rPr>
          <w:rFonts w:hint="cs"/>
          <w:rtl/>
        </w:rPr>
        <w:t>עה מס' 3</w:t>
      </w:r>
    </w:p>
    <w:p w14:paraId="196D208B" w14:textId="77777777" w:rsidR="00000000" w:rsidRDefault="00CF0F56">
      <w:pPr>
        <w:pStyle w:val="a0"/>
        <w:rPr>
          <w:rFonts w:hint="cs"/>
          <w:rtl/>
        </w:rPr>
      </w:pPr>
    </w:p>
    <w:p w14:paraId="0A86347D" w14:textId="77777777" w:rsidR="00000000" w:rsidRDefault="00CF0F5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51</w:t>
      </w:r>
    </w:p>
    <w:p w14:paraId="59985788" w14:textId="77777777" w:rsidR="00000000" w:rsidRDefault="00CF0F56">
      <w:pPr>
        <w:pStyle w:val="ac"/>
        <w:bidi/>
        <w:rPr>
          <w:rFonts w:hint="cs"/>
          <w:rtl/>
        </w:rPr>
      </w:pPr>
      <w:r>
        <w:rPr>
          <w:rFonts w:hint="cs"/>
          <w:rtl/>
        </w:rPr>
        <w:t xml:space="preserve">בעד ההצעה להסיר מסדר-היום את הצעת החוק </w:t>
      </w:r>
      <w:r>
        <w:rPr>
          <w:rtl/>
        </w:rPr>
        <w:t>–</w:t>
      </w:r>
      <w:r>
        <w:rPr>
          <w:rFonts w:hint="cs"/>
          <w:rtl/>
        </w:rPr>
        <w:t xml:space="preserve"> 2</w:t>
      </w:r>
    </w:p>
    <w:p w14:paraId="4462D81E" w14:textId="77777777" w:rsidR="00000000" w:rsidRDefault="00CF0F56">
      <w:pPr>
        <w:pStyle w:val="ac"/>
        <w:bidi/>
        <w:rPr>
          <w:rFonts w:hint="cs"/>
          <w:rtl/>
        </w:rPr>
      </w:pPr>
      <w:r>
        <w:rPr>
          <w:rFonts w:hint="cs"/>
          <w:rtl/>
        </w:rPr>
        <w:t xml:space="preserve">נמנעים </w:t>
      </w:r>
      <w:r>
        <w:rPr>
          <w:rtl/>
        </w:rPr>
        <w:t>–</w:t>
      </w:r>
      <w:r>
        <w:rPr>
          <w:rFonts w:hint="cs"/>
          <w:rtl/>
        </w:rPr>
        <w:t xml:space="preserve"> 1</w:t>
      </w:r>
    </w:p>
    <w:p w14:paraId="1F09DD54" w14:textId="77777777" w:rsidR="00000000" w:rsidRDefault="00CF0F56">
      <w:pPr>
        <w:pStyle w:val="ad"/>
        <w:bidi/>
        <w:rPr>
          <w:rFonts w:hint="cs"/>
          <w:rtl/>
        </w:rPr>
      </w:pPr>
      <w:r>
        <w:rPr>
          <w:rFonts w:hint="cs"/>
          <w:rtl/>
        </w:rPr>
        <w:t xml:space="preserve">ההצעה להעביר את הצעת חוק הגנת הצרכן הצעת חוק הגנת הצרכן (תיקון - החזר כספי </w:t>
      </w:r>
    </w:p>
    <w:p w14:paraId="587C9E9B" w14:textId="77777777" w:rsidR="00000000" w:rsidRDefault="00CF0F56">
      <w:pPr>
        <w:pStyle w:val="ad"/>
        <w:bidi/>
        <w:rPr>
          <w:rFonts w:hint="cs"/>
          <w:rtl/>
        </w:rPr>
      </w:pPr>
      <w:r>
        <w:rPr>
          <w:rFonts w:hint="cs"/>
          <w:rtl/>
        </w:rPr>
        <w:t>וביטול עסקה), התשס"ד-2004, לדיון מוקדם בוועדת הכלכלה נתקבלה.</w:t>
      </w:r>
    </w:p>
    <w:p w14:paraId="3FDD77E6" w14:textId="77777777" w:rsidR="00000000" w:rsidRDefault="00CF0F56">
      <w:pPr>
        <w:pStyle w:val="a0"/>
        <w:ind w:firstLine="0"/>
        <w:rPr>
          <w:rFonts w:hint="cs"/>
          <w:rtl/>
        </w:rPr>
      </w:pPr>
    </w:p>
    <w:p w14:paraId="2E4D995C" w14:textId="77777777" w:rsidR="00000000" w:rsidRDefault="00CF0F56">
      <w:pPr>
        <w:pStyle w:val="af1"/>
        <w:rPr>
          <w:rtl/>
        </w:rPr>
      </w:pPr>
      <w:r>
        <w:rPr>
          <w:rtl/>
        </w:rPr>
        <w:t>היו"ר חמי דורון:</w:t>
      </w:r>
    </w:p>
    <w:p w14:paraId="720119FD" w14:textId="77777777" w:rsidR="00000000" w:rsidRDefault="00CF0F56">
      <w:pPr>
        <w:pStyle w:val="a0"/>
        <w:rPr>
          <w:rtl/>
        </w:rPr>
      </w:pPr>
    </w:p>
    <w:p w14:paraId="2F4EE843" w14:textId="77777777" w:rsidR="00000000" w:rsidRDefault="00CF0F56">
      <w:pPr>
        <w:pStyle w:val="a0"/>
        <w:rPr>
          <w:rFonts w:hint="cs"/>
          <w:rtl/>
        </w:rPr>
      </w:pPr>
      <w:r>
        <w:rPr>
          <w:rFonts w:hint="cs"/>
          <w:rtl/>
        </w:rPr>
        <w:t xml:space="preserve">51 בעד, שניים נגד, ונמנע אחד. חבר הכנסת פרץ, כל השורה שלך הצביעה. אתה פשוט איחרת. אפשר להוסיף אותך, אף שלא משנים תוצאות הצבעה. גם חבר הכנסת שטרן מצטרף לאלה שהצביעו בעד. הוועדה שתדון בחוק הזה היא ועדת הכלכלה. </w:t>
      </w:r>
    </w:p>
    <w:p w14:paraId="013114CE" w14:textId="77777777" w:rsidR="00000000" w:rsidRDefault="00CF0F56">
      <w:pPr>
        <w:pStyle w:val="a0"/>
        <w:rPr>
          <w:rFonts w:hint="cs"/>
          <w:rtl/>
        </w:rPr>
      </w:pPr>
    </w:p>
    <w:p w14:paraId="52F7DABB" w14:textId="77777777" w:rsidR="00000000" w:rsidRDefault="00CF0F56">
      <w:pPr>
        <w:pStyle w:val="a0"/>
        <w:rPr>
          <w:rFonts w:hint="cs"/>
          <w:rtl/>
        </w:rPr>
      </w:pPr>
      <w:r>
        <w:rPr>
          <w:rFonts w:hint="cs"/>
          <w:rtl/>
        </w:rPr>
        <w:t xml:space="preserve">עכשיו אנו נצביע על הצעת חוק </w:t>
      </w:r>
      <w:r>
        <w:rPr>
          <w:rFonts w:hint="cs"/>
          <w:rtl/>
        </w:rPr>
        <w:t xml:space="preserve">הגנת הצרכן (תיקון - החזר כספי במזומן בשל החזרת טובין), התשס"ד-2004, של חבר הכנסת איתן כבל וקבוצת חברי הכנסת. </w:t>
      </w:r>
    </w:p>
    <w:p w14:paraId="098F251C" w14:textId="77777777" w:rsidR="00000000" w:rsidRDefault="00CF0F56">
      <w:pPr>
        <w:pStyle w:val="a0"/>
        <w:rPr>
          <w:rFonts w:hint="cs"/>
          <w:rtl/>
        </w:rPr>
      </w:pPr>
    </w:p>
    <w:p w14:paraId="538F54B3" w14:textId="77777777" w:rsidR="00000000" w:rsidRDefault="00CF0F56">
      <w:pPr>
        <w:pStyle w:val="ab"/>
        <w:bidi/>
        <w:rPr>
          <w:rFonts w:hint="cs"/>
          <w:rtl/>
        </w:rPr>
      </w:pPr>
      <w:r>
        <w:rPr>
          <w:rFonts w:hint="cs"/>
          <w:rtl/>
        </w:rPr>
        <w:t>הצבעה מס' 4</w:t>
      </w:r>
    </w:p>
    <w:p w14:paraId="3CB13357" w14:textId="77777777" w:rsidR="00000000" w:rsidRDefault="00CF0F56">
      <w:pPr>
        <w:pStyle w:val="a0"/>
        <w:rPr>
          <w:rFonts w:hint="cs"/>
          <w:rtl/>
        </w:rPr>
      </w:pPr>
    </w:p>
    <w:p w14:paraId="750B620D" w14:textId="77777777" w:rsidR="00000000" w:rsidRDefault="00CF0F5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54</w:t>
      </w:r>
    </w:p>
    <w:p w14:paraId="50BD7792" w14:textId="77777777" w:rsidR="00000000" w:rsidRDefault="00CF0F56">
      <w:pPr>
        <w:pStyle w:val="ac"/>
        <w:bidi/>
        <w:rPr>
          <w:rFonts w:hint="cs"/>
          <w:rtl/>
        </w:rPr>
      </w:pPr>
      <w:r>
        <w:rPr>
          <w:rFonts w:hint="cs"/>
          <w:rtl/>
        </w:rPr>
        <w:t xml:space="preserve">בעד ההצעה להסיר מסדר-היום את הצעת החוק </w:t>
      </w:r>
      <w:r>
        <w:rPr>
          <w:rtl/>
        </w:rPr>
        <w:t>–</w:t>
      </w:r>
      <w:r>
        <w:rPr>
          <w:rFonts w:hint="cs"/>
          <w:rtl/>
        </w:rPr>
        <w:t xml:space="preserve"> 2</w:t>
      </w:r>
    </w:p>
    <w:p w14:paraId="0FA0F6C8"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2D2808DC" w14:textId="77777777" w:rsidR="00000000" w:rsidRDefault="00CF0F56">
      <w:pPr>
        <w:pStyle w:val="ad"/>
        <w:bidi/>
        <w:rPr>
          <w:rFonts w:hint="cs"/>
          <w:rtl/>
        </w:rPr>
      </w:pPr>
      <w:r>
        <w:rPr>
          <w:rFonts w:hint="cs"/>
          <w:rtl/>
        </w:rPr>
        <w:t>ההצעה להעביר את הצעת ח</w:t>
      </w:r>
      <w:r>
        <w:rPr>
          <w:rFonts w:hint="cs"/>
          <w:rtl/>
        </w:rPr>
        <w:t xml:space="preserve">וק הגנת הצרכן (תיקון - החזר כספי במזומן בשל </w:t>
      </w:r>
    </w:p>
    <w:p w14:paraId="73E8AE38" w14:textId="77777777" w:rsidR="00000000" w:rsidRDefault="00CF0F56">
      <w:pPr>
        <w:pStyle w:val="ad"/>
        <w:bidi/>
        <w:rPr>
          <w:rFonts w:hint="cs"/>
          <w:rtl/>
        </w:rPr>
      </w:pPr>
      <w:r>
        <w:rPr>
          <w:rFonts w:hint="cs"/>
          <w:rtl/>
        </w:rPr>
        <w:t>החזרת טובין), התשס"ד-2004, לדיון מוקדם בוועדת הכלכלה נתקבלה.</w:t>
      </w:r>
    </w:p>
    <w:p w14:paraId="4070936E" w14:textId="77777777" w:rsidR="00000000" w:rsidRDefault="00CF0F56">
      <w:pPr>
        <w:pStyle w:val="a0"/>
        <w:rPr>
          <w:rFonts w:hint="cs"/>
          <w:rtl/>
        </w:rPr>
      </w:pPr>
    </w:p>
    <w:p w14:paraId="39D4AAD1" w14:textId="77777777" w:rsidR="00000000" w:rsidRDefault="00CF0F56">
      <w:pPr>
        <w:pStyle w:val="af1"/>
        <w:rPr>
          <w:rtl/>
        </w:rPr>
      </w:pPr>
      <w:r>
        <w:rPr>
          <w:rtl/>
        </w:rPr>
        <w:t>היו"ר חמי דורון:</w:t>
      </w:r>
    </w:p>
    <w:p w14:paraId="2EA9F52F" w14:textId="77777777" w:rsidR="00000000" w:rsidRDefault="00CF0F56">
      <w:pPr>
        <w:pStyle w:val="a0"/>
        <w:rPr>
          <w:rtl/>
        </w:rPr>
      </w:pPr>
    </w:p>
    <w:p w14:paraId="492FDD12" w14:textId="77777777" w:rsidR="00000000" w:rsidRDefault="00CF0F56">
      <w:pPr>
        <w:pStyle w:val="a0"/>
        <w:rPr>
          <w:rFonts w:hint="cs"/>
          <w:rtl/>
        </w:rPr>
      </w:pPr>
      <w:r>
        <w:rPr>
          <w:rFonts w:hint="cs"/>
          <w:rtl/>
        </w:rPr>
        <w:t xml:space="preserve">54 בעד, שניים נגד, ואין נמנעים. אני קובע שהצעת החוק הזאת תעבור לוועדת הכלכלה. </w:t>
      </w:r>
    </w:p>
    <w:p w14:paraId="4C40E2F1" w14:textId="77777777" w:rsidR="00000000" w:rsidRDefault="00CF0F56">
      <w:pPr>
        <w:pStyle w:val="a0"/>
        <w:rPr>
          <w:rFonts w:hint="cs"/>
          <w:rtl/>
        </w:rPr>
      </w:pPr>
    </w:p>
    <w:p w14:paraId="704F0480" w14:textId="77777777" w:rsidR="00000000" w:rsidRDefault="00CF0F56">
      <w:pPr>
        <w:pStyle w:val="a2"/>
        <w:rPr>
          <w:rtl/>
        </w:rPr>
      </w:pPr>
    </w:p>
    <w:p w14:paraId="226C913F" w14:textId="77777777" w:rsidR="00000000" w:rsidRDefault="00CF0F56">
      <w:pPr>
        <w:pStyle w:val="a2"/>
        <w:rPr>
          <w:rFonts w:hint="cs"/>
          <w:rtl/>
        </w:rPr>
      </w:pPr>
      <w:bookmarkStart w:id="233" w:name="CS28421FI0028421T20_10_2004_13_17_43"/>
      <w:bookmarkStart w:id="234" w:name="_Toc92193298"/>
      <w:bookmarkEnd w:id="233"/>
      <w:r>
        <w:rPr>
          <w:rtl/>
        </w:rPr>
        <w:t xml:space="preserve">הצעת חוק המכר (דירות) (תיקון - חובת התאמה </w:t>
      </w:r>
      <w:r>
        <w:rPr>
          <w:rFonts w:hint="cs"/>
          <w:rtl/>
        </w:rPr>
        <w:br/>
      </w:r>
      <w:r>
        <w:rPr>
          <w:rtl/>
        </w:rPr>
        <w:t>בין מצג</w:t>
      </w:r>
      <w:r>
        <w:rPr>
          <w:rtl/>
        </w:rPr>
        <w:t>י המוכר למפרט), התשס"ד-2004</w:t>
      </w:r>
      <w:bookmarkEnd w:id="234"/>
    </w:p>
    <w:p w14:paraId="3A0CE359" w14:textId="77777777" w:rsidR="00000000" w:rsidRDefault="00CF0F56">
      <w:pPr>
        <w:pStyle w:val="a0"/>
        <w:rPr>
          <w:rFonts w:hint="cs"/>
          <w:rtl/>
        </w:rPr>
      </w:pPr>
      <w:r>
        <w:rPr>
          <w:rtl/>
        </w:rPr>
        <w:t>[</w:t>
      </w:r>
      <w:r>
        <w:rPr>
          <w:rFonts w:hint="cs"/>
          <w:rtl/>
        </w:rPr>
        <w:t xml:space="preserve">הצעת חוק פ/2473; </w:t>
      </w:r>
      <w:r>
        <w:rPr>
          <w:rtl/>
        </w:rPr>
        <w:t>נספחות.]</w:t>
      </w:r>
    </w:p>
    <w:p w14:paraId="1B7A8F6C" w14:textId="77777777" w:rsidR="00000000" w:rsidRDefault="00CF0F56">
      <w:pPr>
        <w:pStyle w:val="-0"/>
        <w:rPr>
          <w:rFonts w:hint="cs"/>
          <w:rtl/>
        </w:rPr>
      </w:pPr>
      <w:r>
        <w:rPr>
          <w:rFonts w:hint="cs"/>
          <w:rtl/>
        </w:rPr>
        <w:t>(הצעת חבר הכנסת מאיר פרוש)</w:t>
      </w:r>
    </w:p>
    <w:p w14:paraId="47DCDDA7" w14:textId="77777777" w:rsidR="00000000" w:rsidRDefault="00CF0F56">
      <w:pPr>
        <w:pStyle w:val="af1"/>
        <w:rPr>
          <w:rFonts w:hint="cs"/>
          <w:rtl/>
        </w:rPr>
      </w:pPr>
    </w:p>
    <w:p w14:paraId="7F302B14" w14:textId="77777777" w:rsidR="00000000" w:rsidRDefault="00CF0F56">
      <w:pPr>
        <w:pStyle w:val="af1"/>
        <w:rPr>
          <w:rtl/>
        </w:rPr>
      </w:pPr>
      <w:r>
        <w:rPr>
          <w:rtl/>
        </w:rPr>
        <w:t>היו"ר חמי דורון:</w:t>
      </w:r>
    </w:p>
    <w:p w14:paraId="75F18F2E" w14:textId="77777777" w:rsidR="00000000" w:rsidRDefault="00CF0F56">
      <w:pPr>
        <w:pStyle w:val="a0"/>
        <w:rPr>
          <w:rtl/>
        </w:rPr>
      </w:pPr>
    </w:p>
    <w:p w14:paraId="4F0ECDB9" w14:textId="77777777" w:rsidR="00000000" w:rsidRDefault="00CF0F56">
      <w:pPr>
        <w:pStyle w:val="a0"/>
        <w:rPr>
          <w:rFonts w:hint="cs"/>
          <w:rtl/>
        </w:rPr>
      </w:pPr>
      <w:r>
        <w:rPr>
          <w:rFonts w:hint="cs"/>
          <w:rtl/>
        </w:rPr>
        <w:t xml:space="preserve">אנו עוברים להצעת החוק הבאה: </w:t>
      </w:r>
      <w:r>
        <w:rPr>
          <w:rtl/>
        </w:rPr>
        <w:t>הצעת חוק המכר (דירות) (תיקון - חובת התאמה בין מצגי המוכר למפרט), התשס"ד-2004</w:t>
      </w:r>
      <w:r>
        <w:rPr>
          <w:rFonts w:hint="cs"/>
          <w:rtl/>
        </w:rPr>
        <w:t>. חבר הכנסת מאיר פרוש, בבקשה.</w:t>
      </w:r>
    </w:p>
    <w:p w14:paraId="05F70F59" w14:textId="77777777" w:rsidR="00000000" w:rsidRDefault="00CF0F56">
      <w:pPr>
        <w:pStyle w:val="a0"/>
        <w:rPr>
          <w:rFonts w:hint="cs"/>
          <w:rtl/>
        </w:rPr>
      </w:pPr>
    </w:p>
    <w:p w14:paraId="72147457" w14:textId="77777777" w:rsidR="00000000" w:rsidRDefault="00CF0F56">
      <w:pPr>
        <w:pStyle w:val="a"/>
        <w:rPr>
          <w:rtl/>
        </w:rPr>
      </w:pPr>
      <w:bookmarkStart w:id="235" w:name="FS000000563T20_10_2004_13_17_55"/>
      <w:bookmarkStart w:id="236" w:name="_Toc92193299"/>
      <w:bookmarkEnd w:id="235"/>
      <w:r>
        <w:rPr>
          <w:rFonts w:hint="eastAsia"/>
          <w:rtl/>
        </w:rPr>
        <w:t>מאיר</w:t>
      </w:r>
      <w:r>
        <w:rPr>
          <w:rtl/>
        </w:rPr>
        <w:t xml:space="preserve"> פרוש (יהדות התו</w:t>
      </w:r>
      <w:r>
        <w:rPr>
          <w:rtl/>
        </w:rPr>
        <w:t>רה):</w:t>
      </w:r>
      <w:bookmarkEnd w:id="236"/>
    </w:p>
    <w:p w14:paraId="15C0117D" w14:textId="77777777" w:rsidR="00000000" w:rsidRDefault="00CF0F56">
      <w:pPr>
        <w:pStyle w:val="a0"/>
        <w:rPr>
          <w:rFonts w:hint="cs"/>
          <w:rtl/>
        </w:rPr>
      </w:pPr>
    </w:p>
    <w:p w14:paraId="046BA0D6" w14:textId="77777777" w:rsidR="00000000" w:rsidRDefault="00CF0F56">
      <w:pPr>
        <w:pStyle w:val="a0"/>
        <w:rPr>
          <w:rFonts w:hint="cs"/>
          <w:rtl/>
        </w:rPr>
      </w:pPr>
      <w:r>
        <w:rPr>
          <w:rFonts w:hint="cs"/>
          <w:rtl/>
        </w:rPr>
        <w:t>אדוני היושב-ראש, חברי הכנסת, סעיף 2 לחוק המכר (דירות), התשל"ג-1973, מטיל חובת גילוי על מוכר דירה, קבלן או אדם פרטי, לגבי הדירה הנמכרת. הסעיף מחייב את המוכר לצרף לחוזה מפרט שמתאר את הדירה. חובת גילוי זו נחשבת לחובת גילוי לפי דין, ומטרתה להבטיח שזכויות</w:t>
      </w:r>
      <w:r>
        <w:rPr>
          <w:rFonts w:hint="cs"/>
          <w:rtl/>
        </w:rPr>
        <w:t xml:space="preserve"> רוכש הדירה יובאו לידיעתו בצורה ברורה ומובנת; על המוכר למסור את המפרט של הדירה, לכל המאוחר במועד כריתת החוזה. </w:t>
      </w:r>
    </w:p>
    <w:p w14:paraId="3005DC9A" w14:textId="77777777" w:rsidR="00000000" w:rsidRDefault="00CF0F56">
      <w:pPr>
        <w:pStyle w:val="a0"/>
        <w:rPr>
          <w:rFonts w:hint="cs"/>
          <w:rtl/>
        </w:rPr>
      </w:pPr>
    </w:p>
    <w:p w14:paraId="6BECD5E3" w14:textId="77777777" w:rsidR="00000000" w:rsidRDefault="00CF0F56">
      <w:pPr>
        <w:pStyle w:val="a0"/>
        <w:rPr>
          <w:rFonts w:hint="cs"/>
          <w:rtl/>
        </w:rPr>
      </w:pPr>
      <w:r>
        <w:rPr>
          <w:rFonts w:hint="cs"/>
          <w:rtl/>
        </w:rPr>
        <w:t>עד כאן לכאורה הכול טוב ויפה. יש כאן הגנה על הצרכן שמשלם במיטב כספו בעבור הדירה, ואני חושב שלרוב הצרכנים זו העסקה הגדולה והחשובה ביותר בהיקף הכספ</w:t>
      </w:r>
      <w:r>
        <w:rPr>
          <w:rFonts w:hint="cs"/>
          <w:rtl/>
        </w:rPr>
        <w:t>י שלה בחיים שלהם. אבל מה לעשות - - -</w:t>
      </w:r>
    </w:p>
    <w:p w14:paraId="77D64C6A" w14:textId="77777777" w:rsidR="00000000" w:rsidRDefault="00CF0F56">
      <w:pPr>
        <w:pStyle w:val="a0"/>
        <w:rPr>
          <w:rFonts w:hint="cs"/>
          <w:rtl/>
        </w:rPr>
      </w:pPr>
    </w:p>
    <w:p w14:paraId="733E6E86" w14:textId="77777777" w:rsidR="00000000" w:rsidRDefault="00CF0F56">
      <w:pPr>
        <w:pStyle w:val="af1"/>
        <w:rPr>
          <w:rtl/>
        </w:rPr>
      </w:pPr>
      <w:r>
        <w:rPr>
          <w:rtl/>
        </w:rPr>
        <w:t>היו"ר חמי דורון:</w:t>
      </w:r>
    </w:p>
    <w:p w14:paraId="3D22F9CD" w14:textId="77777777" w:rsidR="00000000" w:rsidRDefault="00CF0F56">
      <w:pPr>
        <w:pStyle w:val="a0"/>
        <w:rPr>
          <w:rtl/>
        </w:rPr>
      </w:pPr>
    </w:p>
    <w:p w14:paraId="01D5EF57" w14:textId="77777777" w:rsidR="00000000" w:rsidRDefault="00CF0F56">
      <w:pPr>
        <w:pStyle w:val="a0"/>
        <w:rPr>
          <w:rFonts w:hint="cs"/>
          <w:rtl/>
        </w:rPr>
      </w:pPr>
      <w:r>
        <w:rPr>
          <w:rFonts w:hint="cs"/>
          <w:rtl/>
        </w:rPr>
        <w:t xml:space="preserve">אדוני, השר ישראל כץ. חברת הכנסת גילה גמליאל, את מפריעה לחבר הכנסת פרוש. </w:t>
      </w:r>
    </w:p>
    <w:p w14:paraId="074B831F" w14:textId="77777777" w:rsidR="00000000" w:rsidRDefault="00CF0F56">
      <w:pPr>
        <w:pStyle w:val="a0"/>
        <w:rPr>
          <w:rFonts w:hint="cs"/>
          <w:rtl/>
        </w:rPr>
      </w:pPr>
    </w:p>
    <w:p w14:paraId="76F1FDAC" w14:textId="77777777" w:rsidR="00000000" w:rsidRDefault="00CF0F56">
      <w:pPr>
        <w:pStyle w:val="-"/>
        <w:rPr>
          <w:rtl/>
        </w:rPr>
      </w:pPr>
      <w:bookmarkStart w:id="237" w:name="FS000000563T20_10_2004_14_31_49"/>
      <w:bookmarkStart w:id="238" w:name="FS000000563T20_10_2004_14_31_53C"/>
      <w:bookmarkEnd w:id="237"/>
      <w:bookmarkEnd w:id="238"/>
      <w:r>
        <w:rPr>
          <w:rtl/>
        </w:rPr>
        <w:t>מאיר פרוש (יהדות התורה):</w:t>
      </w:r>
    </w:p>
    <w:p w14:paraId="3C9DB646" w14:textId="77777777" w:rsidR="00000000" w:rsidRDefault="00CF0F56">
      <w:pPr>
        <w:pStyle w:val="a0"/>
        <w:rPr>
          <w:rtl/>
        </w:rPr>
      </w:pPr>
    </w:p>
    <w:p w14:paraId="09665D4C" w14:textId="77777777" w:rsidR="00000000" w:rsidRDefault="00CF0F56">
      <w:pPr>
        <w:pStyle w:val="a0"/>
        <w:rPr>
          <w:rFonts w:hint="cs"/>
          <w:rtl/>
        </w:rPr>
      </w:pPr>
      <w:r>
        <w:rPr>
          <w:rFonts w:hint="cs"/>
          <w:rtl/>
        </w:rPr>
        <w:t>אבל מה לעשות שהמציאות מוכיחה, כי ברבים מהפרוספקטים השיווקיים ותיקי המידע של הקבלנים נכללים נתונים מט</w:t>
      </w:r>
      <w:r>
        <w:rPr>
          <w:rFonts w:hint="cs"/>
          <w:rtl/>
        </w:rPr>
        <w:t xml:space="preserve">עים, או לפחות העלולים להוות מצג שווא, שיש בו כדי להוות הטיה מפורשת לפי חוק החוזים. מציגים בפרוספקט השיווקי הרים וגבעות, ובמפרט זה נעלם. </w:t>
      </w:r>
    </w:p>
    <w:p w14:paraId="3715D320" w14:textId="77777777" w:rsidR="00000000" w:rsidRDefault="00CF0F56">
      <w:pPr>
        <w:pStyle w:val="a0"/>
        <w:rPr>
          <w:rFonts w:hint="cs"/>
          <w:rtl/>
        </w:rPr>
      </w:pPr>
    </w:p>
    <w:p w14:paraId="5B513409" w14:textId="77777777" w:rsidR="00000000" w:rsidRDefault="00CF0F56">
      <w:pPr>
        <w:pStyle w:val="a0"/>
        <w:rPr>
          <w:rFonts w:hint="cs"/>
          <w:rtl/>
        </w:rPr>
      </w:pPr>
      <w:r>
        <w:rPr>
          <w:rFonts w:hint="cs"/>
          <w:rtl/>
        </w:rPr>
        <w:t xml:space="preserve">התיקון להצעת החוק שאני מביא כאן לפניכם נועד למנוע מצב שבו יוכל הקבלן להסתמך על המפרט שמסר ולהתחמק מטענת ההטיה המכוונת </w:t>
      </w:r>
      <w:r>
        <w:rPr>
          <w:rFonts w:hint="cs"/>
          <w:rtl/>
        </w:rPr>
        <w:t xml:space="preserve">בגין מצגים בפני רוכשי הדירות בפרוספקט השיווקי, כפי שאירע מספר רב של פעמים בבתי-משפט. הצעת החוק אומרת, שאם יש סתירה בין מצגים שיצר הקבלן לבין המפרט, זה יתפרש תמיד לטובת הרוכש. כלומר: הגנה כפולה לצרכן. </w:t>
      </w:r>
    </w:p>
    <w:p w14:paraId="55462D10" w14:textId="77777777" w:rsidR="00000000" w:rsidRDefault="00CF0F56">
      <w:pPr>
        <w:pStyle w:val="a0"/>
        <w:rPr>
          <w:rFonts w:hint="cs"/>
          <w:rtl/>
        </w:rPr>
      </w:pPr>
    </w:p>
    <w:p w14:paraId="003B98F5" w14:textId="77777777" w:rsidR="00000000" w:rsidRDefault="00CF0F56">
      <w:pPr>
        <w:pStyle w:val="a0"/>
        <w:rPr>
          <w:rFonts w:hint="cs"/>
          <w:rtl/>
        </w:rPr>
      </w:pPr>
      <w:r>
        <w:rPr>
          <w:rFonts w:hint="cs"/>
          <w:rtl/>
        </w:rPr>
        <w:t>אני סבור, חברי הכנסת, שהצעת החוק זו היא הצעה טובה, שמג</w:t>
      </w:r>
      <w:r>
        <w:rPr>
          <w:rFonts w:hint="cs"/>
          <w:rtl/>
        </w:rPr>
        <w:t xml:space="preserve">ינה על הצרכנים, ואני גם אוסיף שהיא לא כרוכה בעלות תקציבית למדינה, ולכן אני מבקש מחברי הכנסת לתמוך בה. </w:t>
      </w:r>
    </w:p>
    <w:p w14:paraId="09678FD3" w14:textId="77777777" w:rsidR="00000000" w:rsidRDefault="00CF0F56">
      <w:pPr>
        <w:pStyle w:val="a0"/>
        <w:rPr>
          <w:rFonts w:hint="cs"/>
          <w:rtl/>
        </w:rPr>
      </w:pPr>
    </w:p>
    <w:p w14:paraId="65055A8F" w14:textId="77777777" w:rsidR="00000000" w:rsidRDefault="00CF0F56">
      <w:pPr>
        <w:pStyle w:val="a0"/>
        <w:rPr>
          <w:rFonts w:hint="cs"/>
          <w:rtl/>
        </w:rPr>
      </w:pPr>
      <w:r>
        <w:rPr>
          <w:rFonts w:hint="cs"/>
          <w:rtl/>
        </w:rPr>
        <w:t xml:space="preserve">אדוני היושב בראש, הפער בין ההבטחה לבין הביצוע בפועל </w:t>
      </w:r>
      <w:r>
        <w:rPr>
          <w:rtl/>
        </w:rPr>
        <w:t>–</w:t>
      </w:r>
      <w:r>
        <w:rPr>
          <w:rFonts w:hint="cs"/>
          <w:rtl/>
        </w:rPr>
        <w:t xml:space="preserve"> כלומר, ההבדל בין הפרוספקט לבין המציאות, קיים לדאבוננו הרב גם בחיים הציבוריים. ולעתים הפער יוצר לא </w:t>
      </w:r>
      <w:r>
        <w:rPr>
          <w:rFonts w:hint="cs"/>
          <w:rtl/>
        </w:rPr>
        <w:t>רק מרחק, אלא הייתי אומר אפילו תהום. אני רוצה להזכיר שראש הממשלה היה לפני יותר מעשור שר הבינוי והשיכון. ואני יודע שהוא נתקל לא אחת בתופעה קשה של פערים בין הבטחות של קבלנים לבין הביצוע בפועל של בניית הדירות שהרוכשים קיבלו. ובאמת קשה לי לומר, אדוני ראש הממשלה</w:t>
      </w:r>
      <w:r>
        <w:rPr>
          <w:rFonts w:hint="cs"/>
          <w:rtl/>
        </w:rPr>
        <w:t xml:space="preserve">, שאתה התאהבת בתופעה, בחיזיון המדכא הזה, ואתה חלילה רוצה לאמץ זאת כדרך חיים. </w:t>
      </w:r>
    </w:p>
    <w:p w14:paraId="196FFE0D" w14:textId="77777777" w:rsidR="00000000" w:rsidRDefault="00CF0F56">
      <w:pPr>
        <w:pStyle w:val="a0"/>
        <w:rPr>
          <w:rFonts w:hint="cs"/>
          <w:rtl/>
        </w:rPr>
      </w:pPr>
    </w:p>
    <w:p w14:paraId="787208AB" w14:textId="77777777" w:rsidR="00000000" w:rsidRDefault="00CF0F56">
      <w:pPr>
        <w:pStyle w:val="a0"/>
        <w:rPr>
          <w:rFonts w:hint="cs"/>
          <w:rtl/>
        </w:rPr>
      </w:pPr>
      <w:r>
        <w:rPr>
          <w:rFonts w:hint="cs"/>
          <w:rtl/>
        </w:rPr>
        <w:t>הנביא ירמיהו אמר על כך, במשפט הזה: משרך דרכיו. כלומר: סוטה מהדרך. ובספר שופטים נאמר: לא תהיה תפארתו על הדרך שהוא הולך, כלומר: לא יוסיף לו כבוד ותפארת אלא להיפך. זה ביזיון היסטור</w:t>
      </w:r>
      <w:r>
        <w:rPr>
          <w:rFonts w:hint="cs"/>
          <w:rtl/>
        </w:rPr>
        <w:t xml:space="preserve">י וגינוי בתולדות עם ישראל. </w:t>
      </w:r>
    </w:p>
    <w:p w14:paraId="49C3810E" w14:textId="77777777" w:rsidR="00000000" w:rsidRDefault="00CF0F56">
      <w:pPr>
        <w:pStyle w:val="a0"/>
        <w:rPr>
          <w:rFonts w:hint="cs"/>
          <w:rtl/>
        </w:rPr>
      </w:pPr>
    </w:p>
    <w:p w14:paraId="6C3AD684" w14:textId="77777777" w:rsidR="00000000" w:rsidRDefault="00CF0F56">
      <w:pPr>
        <w:pStyle w:val="a0"/>
        <w:rPr>
          <w:rFonts w:hint="cs"/>
          <w:rtl/>
        </w:rPr>
      </w:pPr>
      <w:r>
        <w:rPr>
          <w:rFonts w:hint="cs"/>
          <w:rtl/>
        </w:rPr>
        <w:t>ואני אומר שהפער בין ההבטחה לפני הבחירות לבין הביצוע בפועל, המרחק, כמו שאמרתי קודם, הוא עד כדי תהום. המרחק בין המצע הפוליטי לבין הביצוע בפועל הגיע, אדוני ראש הממשלה, לשיא על-ידך. ואני מרגיש שראש הממשלה אפילו לא נבוך, הוא גם לא נ</w:t>
      </w:r>
      <w:r>
        <w:rPr>
          <w:rFonts w:hint="cs"/>
          <w:rtl/>
        </w:rPr>
        <w:t xml:space="preserve">כלם, הוא לא מתבייש. </w:t>
      </w:r>
    </w:p>
    <w:p w14:paraId="28447D64" w14:textId="77777777" w:rsidR="00000000" w:rsidRDefault="00CF0F56">
      <w:pPr>
        <w:pStyle w:val="a0"/>
        <w:rPr>
          <w:rFonts w:hint="cs"/>
          <w:rtl/>
        </w:rPr>
      </w:pPr>
    </w:p>
    <w:p w14:paraId="668B2D7B" w14:textId="77777777" w:rsidR="00000000" w:rsidRDefault="00CF0F56">
      <w:pPr>
        <w:pStyle w:val="a0"/>
        <w:rPr>
          <w:rFonts w:hint="cs"/>
          <w:rtl/>
        </w:rPr>
      </w:pPr>
      <w:r>
        <w:rPr>
          <w:rFonts w:hint="cs"/>
          <w:rtl/>
        </w:rPr>
        <w:t>ואני רוצה לומר לכם: אתמול עמדתי מעל במה זו וציטטתי הכרזות של ראש הממשלה מן העבר בנוגע לתוכנית ההתנתקות דהיום, ואני חוזר שוב בקצרה: כאשר ראש הממשלה היה בעבר חישוקאי מול ראש הממשלה דאז יצחק שמיר, הוא הזהיר אותנו תמיד שכניעה לטרור תביא ע</w:t>
      </w:r>
      <w:r>
        <w:rPr>
          <w:rFonts w:hint="cs"/>
          <w:rtl/>
        </w:rPr>
        <w:t>וד טרור. ורק לפני שנה ומחצה הוא התנגד לתוכניתו של עמרם מצנע. ואנחנו זוכרים את אמירתו של ראש הממשלה - ואני מצטט - שדין נצרים כדין תל-אביב. ופינוי נצרים, אמר ראש הממשלה, יהיה אסון, משום שבתגובה לטרור נצטרך להיכנס מחדש לשטח, והעולם יפרש זאת ככיבוש מחדש. והעול</w:t>
      </w:r>
      <w:r>
        <w:rPr>
          <w:rFonts w:hint="cs"/>
          <w:rtl/>
        </w:rPr>
        <w:t xml:space="preserve">ם מתנגד לכך. זה הציטוט, לפי מה שאני זוכר. </w:t>
      </w:r>
    </w:p>
    <w:p w14:paraId="045CC4D1" w14:textId="77777777" w:rsidR="00000000" w:rsidRDefault="00CF0F56">
      <w:pPr>
        <w:pStyle w:val="a0"/>
        <w:rPr>
          <w:rFonts w:hint="cs"/>
          <w:rtl/>
        </w:rPr>
      </w:pPr>
    </w:p>
    <w:p w14:paraId="75F74670" w14:textId="77777777" w:rsidR="00000000" w:rsidRDefault="00CF0F56">
      <w:pPr>
        <w:pStyle w:val="a0"/>
        <w:rPr>
          <w:rFonts w:hint="cs"/>
          <w:rtl/>
        </w:rPr>
      </w:pPr>
      <w:r>
        <w:rPr>
          <w:rFonts w:hint="cs"/>
          <w:rtl/>
        </w:rPr>
        <w:t>ואני רוצה לומר לכם, חברי הכנסת, בואו וניזכר מיהו זה שבכלל עמד בראש ההפגנות הסוערות נגד הסכמי אוסלו, ומיהו זה שהטיף לנו כל השנים שוב ושוב נגד נסיגה חד-צדדית. ואנחנו כולנו תוהים ושואלים, מה נשתנה? מה נשתנה? ואני שו</w:t>
      </w:r>
      <w:r>
        <w:rPr>
          <w:rFonts w:hint="cs"/>
          <w:rtl/>
        </w:rPr>
        <w:t>אל את ראש הממשלה שאלה שהיא אולי מביכה. מכיוון שאני בטוח שראש הממשלה גאה בעברו - הוא גאה בעברו הביטחוני, הוא גאה בעברו כחישוקאי, בעברו כמוביל נגד הכניעה לטרור - אני שואל, מה נשתנה? היום אני אוסיף עוד ציטוט - - -</w:t>
      </w:r>
    </w:p>
    <w:p w14:paraId="2A561F97" w14:textId="77777777" w:rsidR="00000000" w:rsidRDefault="00CF0F56">
      <w:pPr>
        <w:pStyle w:val="a0"/>
        <w:rPr>
          <w:rFonts w:hint="cs"/>
          <w:rtl/>
        </w:rPr>
      </w:pPr>
    </w:p>
    <w:p w14:paraId="4506A2B8" w14:textId="77777777" w:rsidR="00000000" w:rsidRDefault="00CF0F56">
      <w:pPr>
        <w:pStyle w:val="af0"/>
        <w:rPr>
          <w:rtl/>
        </w:rPr>
      </w:pPr>
      <w:r>
        <w:rPr>
          <w:rFonts w:hint="eastAsia"/>
          <w:rtl/>
        </w:rPr>
        <w:t>קריא</w:t>
      </w:r>
      <w:r>
        <w:rPr>
          <w:rFonts w:hint="cs"/>
          <w:rtl/>
        </w:rPr>
        <w:t>ה</w:t>
      </w:r>
      <w:r>
        <w:rPr>
          <w:rtl/>
        </w:rPr>
        <w:t>:</w:t>
      </w:r>
    </w:p>
    <w:p w14:paraId="2A9D55E5" w14:textId="77777777" w:rsidR="00000000" w:rsidRDefault="00CF0F56">
      <w:pPr>
        <w:pStyle w:val="a0"/>
        <w:rPr>
          <w:rFonts w:hint="cs"/>
          <w:rtl/>
        </w:rPr>
      </w:pPr>
    </w:p>
    <w:p w14:paraId="70F4FEFE" w14:textId="77777777" w:rsidR="00000000" w:rsidRDefault="00CF0F56">
      <w:pPr>
        <w:pStyle w:val="a0"/>
        <w:rPr>
          <w:rFonts w:hint="cs"/>
          <w:rtl/>
        </w:rPr>
      </w:pPr>
      <w:r>
        <w:rPr>
          <w:rFonts w:hint="cs"/>
          <w:rtl/>
        </w:rPr>
        <w:t>זו הצעת החוק שלך?</w:t>
      </w:r>
    </w:p>
    <w:p w14:paraId="01E73716" w14:textId="77777777" w:rsidR="00000000" w:rsidRDefault="00CF0F56">
      <w:pPr>
        <w:pStyle w:val="af0"/>
        <w:rPr>
          <w:rFonts w:hint="cs"/>
          <w:rtl/>
        </w:rPr>
      </w:pPr>
    </w:p>
    <w:p w14:paraId="1E38EE2F" w14:textId="77777777" w:rsidR="00000000" w:rsidRDefault="00CF0F56">
      <w:pPr>
        <w:pStyle w:val="af0"/>
        <w:rPr>
          <w:rtl/>
        </w:rPr>
      </w:pPr>
      <w:r>
        <w:rPr>
          <w:rFonts w:hint="eastAsia"/>
          <w:rtl/>
        </w:rPr>
        <w:t>קריא</w:t>
      </w:r>
      <w:r>
        <w:rPr>
          <w:rFonts w:hint="cs"/>
          <w:rtl/>
        </w:rPr>
        <w:t>ה</w:t>
      </w:r>
      <w:r>
        <w:rPr>
          <w:rtl/>
        </w:rPr>
        <w:t>:</w:t>
      </w:r>
    </w:p>
    <w:p w14:paraId="0916347B" w14:textId="77777777" w:rsidR="00000000" w:rsidRDefault="00CF0F56">
      <w:pPr>
        <w:pStyle w:val="a0"/>
        <w:rPr>
          <w:rFonts w:hint="cs"/>
          <w:rtl/>
        </w:rPr>
      </w:pPr>
    </w:p>
    <w:p w14:paraId="33E80E07" w14:textId="77777777" w:rsidR="00000000" w:rsidRDefault="00CF0F56">
      <w:pPr>
        <w:pStyle w:val="a0"/>
        <w:rPr>
          <w:rFonts w:hint="cs"/>
          <w:rtl/>
        </w:rPr>
      </w:pPr>
      <w:r>
        <w:rPr>
          <w:rFonts w:hint="cs"/>
          <w:rtl/>
        </w:rPr>
        <w:t>זה מה שיש</w:t>
      </w:r>
      <w:r>
        <w:rPr>
          <w:rFonts w:hint="cs"/>
          <w:rtl/>
        </w:rPr>
        <w:t xml:space="preserve"> בחוק?</w:t>
      </w:r>
    </w:p>
    <w:p w14:paraId="686EF6FC" w14:textId="77777777" w:rsidR="00000000" w:rsidRDefault="00CF0F56">
      <w:pPr>
        <w:pStyle w:val="af0"/>
        <w:rPr>
          <w:rFonts w:hint="cs"/>
          <w:rtl/>
        </w:rPr>
      </w:pPr>
    </w:p>
    <w:p w14:paraId="04061697" w14:textId="77777777" w:rsidR="00000000" w:rsidRDefault="00CF0F56">
      <w:pPr>
        <w:pStyle w:val="af0"/>
        <w:rPr>
          <w:rtl/>
        </w:rPr>
      </w:pPr>
      <w:r>
        <w:rPr>
          <w:rFonts w:hint="eastAsia"/>
          <w:rtl/>
        </w:rPr>
        <w:t>קריא</w:t>
      </w:r>
      <w:r>
        <w:rPr>
          <w:rFonts w:hint="cs"/>
          <w:rtl/>
        </w:rPr>
        <w:t>ה</w:t>
      </w:r>
      <w:r>
        <w:rPr>
          <w:rtl/>
        </w:rPr>
        <w:t>:</w:t>
      </w:r>
    </w:p>
    <w:p w14:paraId="789D47B0" w14:textId="77777777" w:rsidR="00000000" w:rsidRDefault="00CF0F56">
      <w:pPr>
        <w:pStyle w:val="a0"/>
        <w:rPr>
          <w:rFonts w:hint="cs"/>
          <w:rtl/>
        </w:rPr>
      </w:pPr>
    </w:p>
    <w:p w14:paraId="44D42AEA" w14:textId="77777777" w:rsidR="00000000" w:rsidRDefault="00CF0F56">
      <w:pPr>
        <w:pStyle w:val="a0"/>
        <w:rPr>
          <w:rFonts w:hint="cs"/>
          <w:rtl/>
        </w:rPr>
      </w:pPr>
      <w:r>
        <w:rPr>
          <w:rFonts w:hint="cs"/>
          <w:rtl/>
        </w:rPr>
        <w:t xml:space="preserve">תגיש הצעה לסדר-היום. </w:t>
      </w:r>
    </w:p>
    <w:p w14:paraId="1A7F3624" w14:textId="77777777" w:rsidR="00000000" w:rsidRDefault="00CF0F56">
      <w:pPr>
        <w:pStyle w:val="a0"/>
        <w:rPr>
          <w:rFonts w:hint="cs"/>
          <w:rtl/>
        </w:rPr>
      </w:pPr>
    </w:p>
    <w:p w14:paraId="1D4CC278" w14:textId="77777777" w:rsidR="00000000" w:rsidRDefault="00CF0F56">
      <w:pPr>
        <w:pStyle w:val="-"/>
        <w:rPr>
          <w:rtl/>
        </w:rPr>
      </w:pPr>
      <w:bookmarkStart w:id="239" w:name="FS000000563T20_10_2004_15_08_53C"/>
      <w:bookmarkEnd w:id="239"/>
      <w:r>
        <w:rPr>
          <w:rtl/>
        </w:rPr>
        <w:t>מאיר פרוש (יהדות התורה):</w:t>
      </w:r>
    </w:p>
    <w:p w14:paraId="24CD42B2" w14:textId="77777777" w:rsidR="00000000" w:rsidRDefault="00CF0F56">
      <w:pPr>
        <w:pStyle w:val="a0"/>
        <w:rPr>
          <w:rtl/>
        </w:rPr>
      </w:pPr>
    </w:p>
    <w:p w14:paraId="71847CFB" w14:textId="77777777" w:rsidR="00000000" w:rsidRDefault="00CF0F56">
      <w:pPr>
        <w:pStyle w:val="a0"/>
        <w:rPr>
          <w:rFonts w:hint="cs"/>
          <w:rtl/>
        </w:rPr>
      </w:pPr>
      <w:r>
        <w:rPr>
          <w:rFonts w:hint="cs"/>
          <w:rtl/>
        </w:rPr>
        <w:t>היום אני אוסיף עוד ציטוט.</w:t>
      </w:r>
    </w:p>
    <w:p w14:paraId="02BB8C9E" w14:textId="77777777" w:rsidR="00000000" w:rsidRDefault="00CF0F56">
      <w:pPr>
        <w:pStyle w:val="a0"/>
        <w:rPr>
          <w:rFonts w:hint="cs"/>
          <w:rtl/>
        </w:rPr>
      </w:pPr>
    </w:p>
    <w:p w14:paraId="700E3E5F" w14:textId="77777777" w:rsidR="00000000" w:rsidRDefault="00CF0F56">
      <w:pPr>
        <w:pStyle w:val="af0"/>
        <w:rPr>
          <w:rtl/>
        </w:rPr>
      </w:pPr>
      <w:r>
        <w:rPr>
          <w:rFonts w:hint="eastAsia"/>
          <w:rtl/>
        </w:rPr>
        <w:t>קריאות</w:t>
      </w:r>
      <w:r>
        <w:rPr>
          <w:rtl/>
        </w:rPr>
        <w:t>:</w:t>
      </w:r>
    </w:p>
    <w:p w14:paraId="6D7BAC76" w14:textId="77777777" w:rsidR="00000000" w:rsidRDefault="00CF0F56">
      <w:pPr>
        <w:pStyle w:val="a0"/>
        <w:rPr>
          <w:rFonts w:hint="cs"/>
          <w:rtl/>
        </w:rPr>
      </w:pPr>
    </w:p>
    <w:p w14:paraId="3C9415A4" w14:textId="77777777" w:rsidR="00000000" w:rsidRDefault="00CF0F56">
      <w:pPr>
        <w:pStyle w:val="a0"/>
        <w:rPr>
          <w:rFonts w:hint="cs"/>
          <w:rtl/>
        </w:rPr>
      </w:pPr>
      <w:r>
        <w:rPr>
          <w:rFonts w:hint="cs"/>
          <w:rtl/>
        </w:rPr>
        <w:t>- - -</w:t>
      </w:r>
    </w:p>
    <w:p w14:paraId="180F0847" w14:textId="77777777" w:rsidR="00000000" w:rsidRDefault="00CF0F56">
      <w:pPr>
        <w:pStyle w:val="a0"/>
        <w:rPr>
          <w:rFonts w:hint="cs"/>
          <w:rtl/>
        </w:rPr>
      </w:pPr>
    </w:p>
    <w:p w14:paraId="13BD3B27" w14:textId="77777777" w:rsidR="00000000" w:rsidRDefault="00CF0F56">
      <w:pPr>
        <w:pStyle w:val="af1"/>
        <w:rPr>
          <w:rtl/>
        </w:rPr>
      </w:pPr>
      <w:r>
        <w:rPr>
          <w:rtl/>
        </w:rPr>
        <w:t>היו"ר חמי דורון:</w:t>
      </w:r>
    </w:p>
    <w:p w14:paraId="5D92F2DA" w14:textId="77777777" w:rsidR="00000000" w:rsidRDefault="00CF0F56">
      <w:pPr>
        <w:pStyle w:val="a0"/>
        <w:rPr>
          <w:rtl/>
        </w:rPr>
      </w:pPr>
    </w:p>
    <w:p w14:paraId="697B6B10" w14:textId="77777777" w:rsidR="00000000" w:rsidRDefault="00CF0F56">
      <w:pPr>
        <w:pStyle w:val="a0"/>
        <w:rPr>
          <w:rFonts w:hint="cs"/>
          <w:rtl/>
        </w:rPr>
      </w:pPr>
      <w:r>
        <w:rPr>
          <w:rFonts w:hint="cs"/>
          <w:rtl/>
        </w:rPr>
        <w:t xml:space="preserve">חבר הכנסת ברונפמן וחבר הכנסת כהן. </w:t>
      </w:r>
    </w:p>
    <w:p w14:paraId="3EC724CC" w14:textId="77777777" w:rsidR="00000000" w:rsidRDefault="00CF0F56">
      <w:pPr>
        <w:pStyle w:val="a0"/>
        <w:rPr>
          <w:rFonts w:hint="cs"/>
          <w:rtl/>
        </w:rPr>
      </w:pPr>
    </w:p>
    <w:p w14:paraId="78DB73BB" w14:textId="77777777" w:rsidR="00000000" w:rsidRDefault="00CF0F56">
      <w:pPr>
        <w:pStyle w:val="-"/>
        <w:rPr>
          <w:rtl/>
        </w:rPr>
      </w:pPr>
      <w:bookmarkStart w:id="240" w:name="FS000000563T20_10_2004_15_09_25C"/>
      <w:bookmarkEnd w:id="240"/>
      <w:r>
        <w:rPr>
          <w:rtl/>
        </w:rPr>
        <w:t>מאיר פרוש (יהדות התורה):</w:t>
      </w:r>
    </w:p>
    <w:p w14:paraId="15F3D408" w14:textId="77777777" w:rsidR="00000000" w:rsidRDefault="00CF0F56">
      <w:pPr>
        <w:pStyle w:val="a0"/>
        <w:rPr>
          <w:rtl/>
        </w:rPr>
      </w:pPr>
    </w:p>
    <w:p w14:paraId="4619FD90" w14:textId="77777777" w:rsidR="00000000" w:rsidRDefault="00CF0F56">
      <w:pPr>
        <w:pStyle w:val="a0"/>
        <w:rPr>
          <w:rFonts w:hint="cs"/>
          <w:rtl/>
        </w:rPr>
      </w:pPr>
      <w:r>
        <w:rPr>
          <w:rFonts w:hint="cs"/>
          <w:rtl/>
        </w:rPr>
        <w:t xml:space="preserve">אני מדבר על ההבדל בין המפרט שמוכרים לבן-אדם שקונה את הדירה, לבין מה </w:t>
      </w:r>
      <w:r>
        <w:rPr>
          <w:rFonts w:hint="cs"/>
          <w:rtl/>
        </w:rPr>
        <w:t>שהוא מקבל בפועל - - -</w:t>
      </w:r>
    </w:p>
    <w:p w14:paraId="6E21622A" w14:textId="77777777" w:rsidR="00000000" w:rsidRDefault="00CF0F56">
      <w:pPr>
        <w:pStyle w:val="a0"/>
        <w:rPr>
          <w:rFonts w:hint="cs"/>
          <w:rtl/>
        </w:rPr>
      </w:pPr>
    </w:p>
    <w:p w14:paraId="11BFD1D5" w14:textId="77777777" w:rsidR="00000000" w:rsidRDefault="00CF0F56">
      <w:pPr>
        <w:pStyle w:val="af1"/>
        <w:rPr>
          <w:rtl/>
        </w:rPr>
      </w:pPr>
      <w:r>
        <w:rPr>
          <w:rtl/>
        </w:rPr>
        <w:t>היו"ר חמי דורון:</w:t>
      </w:r>
    </w:p>
    <w:p w14:paraId="06E19380" w14:textId="77777777" w:rsidR="00000000" w:rsidRDefault="00CF0F56">
      <w:pPr>
        <w:pStyle w:val="a0"/>
        <w:rPr>
          <w:rtl/>
        </w:rPr>
      </w:pPr>
    </w:p>
    <w:p w14:paraId="16E4550B" w14:textId="77777777" w:rsidR="00000000" w:rsidRDefault="00CF0F56">
      <w:pPr>
        <w:pStyle w:val="a0"/>
        <w:rPr>
          <w:rFonts w:hint="cs"/>
          <w:rtl/>
        </w:rPr>
      </w:pPr>
      <w:r>
        <w:rPr>
          <w:rFonts w:hint="cs"/>
          <w:rtl/>
        </w:rPr>
        <w:t>חבר הכנסת פרוש.</w:t>
      </w:r>
    </w:p>
    <w:p w14:paraId="509F3BAC" w14:textId="77777777" w:rsidR="00000000" w:rsidRDefault="00CF0F56">
      <w:pPr>
        <w:pStyle w:val="a0"/>
        <w:rPr>
          <w:rFonts w:hint="cs"/>
          <w:rtl/>
        </w:rPr>
      </w:pPr>
    </w:p>
    <w:p w14:paraId="07C10390" w14:textId="77777777" w:rsidR="00000000" w:rsidRDefault="00CF0F56">
      <w:pPr>
        <w:pStyle w:val="-"/>
        <w:rPr>
          <w:rtl/>
        </w:rPr>
      </w:pPr>
      <w:bookmarkStart w:id="241" w:name="FS000000563T20_10_2004_15_18_30C"/>
      <w:bookmarkEnd w:id="241"/>
      <w:r>
        <w:rPr>
          <w:rtl/>
        </w:rPr>
        <w:t>מאיר פרוש (יהדות התורה):</w:t>
      </w:r>
    </w:p>
    <w:p w14:paraId="12B26922" w14:textId="77777777" w:rsidR="00000000" w:rsidRDefault="00CF0F56">
      <w:pPr>
        <w:pStyle w:val="a0"/>
        <w:rPr>
          <w:rtl/>
        </w:rPr>
      </w:pPr>
    </w:p>
    <w:p w14:paraId="6177EB35" w14:textId="77777777" w:rsidR="00000000" w:rsidRDefault="00CF0F56">
      <w:pPr>
        <w:pStyle w:val="a0"/>
        <w:rPr>
          <w:rFonts w:hint="cs"/>
          <w:rtl/>
        </w:rPr>
      </w:pPr>
      <w:r>
        <w:rPr>
          <w:rFonts w:hint="cs"/>
          <w:rtl/>
        </w:rPr>
        <w:t xml:space="preserve">- - - על מה שאתה מבטיח לפני בחירות ומה שאתה מקיים אחר כך. </w:t>
      </w:r>
    </w:p>
    <w:p w14:paraId="50873063" w14:textId="77777777" w:rsidR="00000000" w:rsidRDefault="00CF0F56">
      <w:pPr>
        <w:pStyle w:val="a0"/>
        <w:rPr>
          <w:rFonts w:hint="cs"/>
          <w:rtl/>
        </w:rPr>
      </w:pPr>
    </w:p>
    <w:p w14:paraId="6D582186" w14:textId="77777777" w:rsidR="00000000" w:rsidRDefault="00CF0F56">
      <w:pPr>
        <w:pStyle w:val="af1"/>
        <w:rPr>
          <w:rtl/>
        </w:rPr>
      </w:pPr>
      <w:r>
        <w:rPr>
          <w:rtl/>
        </w:rPr>
        <w:t>היו"ר חמי דורון:</w:t>
      </w:r>
    </w:p>
    <w:p w14:paraId="690B1088" w14:textId="77777777" w:rsidR="00000000" w:rsidRDefault="00CF0F56">
      <w:pPr>
        <w:pStyle w:val="a0"/>
        <w:rPr>
          <w:rtl/>
        </w:rPr>
      </w:pPr>
    </w:p>
    <w:p w14:paraId="68861F2D" w14:textId="77777777" w:rsidR="00000000" w:rsidRDefault="00CF0F56">
      <w:pPr>
        <w:pStyle w:val="a0"/>
        <w:rPr>
          <w:rFonts w:hint="cs"/>
          <w:rtl/>
        </w:rPr>
      </w:pPr>
      <w:r>
        <w:rPr>
          <w:rFonts w:hint="cs"/>
          <w:rtl/>
        </w:rPr>
        <w:t xml:space="preserve">חבר הכנסת פרוש, אני מבקש ממך, תיצמד להצעת החוק שלך. </w:t>
      </w:r>
    </w:p>
    <w:p w14:paraId="7C66DF28" w14:textId="77777777" w:rsidR="00000000" w:rsidRDefault="00CF0F56">
      <w:pPr>
        <w:pStyle w:val="a0"/>
        <w:rPr>
          <w:rFonts w:hint="cs"/>
          <w:rtl/>
        </w:rPr>
      </w:pPr>
    </w:p>
    <w:p w14:paraId="118BEB42" w14:textId="77777777" w:rsidR="00000000" w:rsidRDefault="00CF0F56">
      <w:pPr>
        <w:pStyle w:val="-"/>
        <w:rPr>
          <w:rtl/>
        </w:rPr>
      </w:pPr>
      <w:bookmarkStart w:id="242" w:name="FS000000563T20_10_2004_15_16_22C"/>
      <w:bookmarkEnd w:id="242"/>
      <w:r>
        <w:rPr>
          <w:rtl/>
        </w:rPr>
        <w:t>מאיר פרוש (יהדות התורה):</w:t>
      </w:r>
    </w:p>
    <w:p w14:paraId="3FCD01D7" w14:textId="77777777" w:rsidR="00000000" w:rsidRDefault="00CF0F56">
      <w:pPr>
        <w:pStyle w:val="a0"/>
        <w:rPr>
          <w:rtl/>
        </w:rPr>
      </w:pPr>
    </w:p>
    <w:p w14:paraId="36CC7E28" w14:textId="77777777" w:rsidR="00000000" w:rsidRDefault="00CF0F56">
      <w:pPr>
        <w:pStyle w:val="a0"/>
        <w:rPr>
          <w:rFonts w:hint="cs"/>
          <w:rtl/>
        </w:rPr>
      </w:pPr>
      <w:r>
        <w:rPr>
          <w:rFonts w:hint="cs"/>
          <w:rtl/>
        </w:rPr>
        <w:t>במסגרת עשר הדק</w:t>
      </w:r>
      <w:r>
        <w:rPr>
          <w:rFonts w:hint="cs"/>
          <w:rtl/>
        </w:rPr>
        <w:t xml:space="preserve">ות שלי יש לי הזכות לומר מה שאני רוצה. </w:t>
      </w:r>
    </w:p>
    <w:p w14:paraId="5E109155" w14:textId="77777777" w:rsidR="00000000" w:rsidRDefault="00CF0F56">
      <w:pPr>
        <w:pStyle w:val="a0"/>
        <w:rPr>
          <w:rFonts w:hint="cs"/>
          <w:rtl/>
        </w:rPr>
      </w:pPr>
    </w:p>
    <w:p w14:paraId="3CA44AB0" w14:textId="77777777" w:rsidR="00000000" w:rsidRDefault="00CF0F56">
      <w:pPr>
        <w:pStyle w:val="af1"/>
        <w:rPr>
          <w:rtl/>
        </w:rPr>
      </w:pPr>
      <w:r>
        <w:rPr>
          <w:rtl/>
        </w:rPr>
        <w:t>היו"ר חמי דורון:</w:t>
      </w:r>
    </w:p>
    <w:p w14:paraId="05D20F7E" w14:textId="77777777" w:rsidR="00000000" w:rsidRDefault="00CF0F56">
      <w:pPr>
        <w:pStyle w:val="a0"/>
        <w:rPr>
          <w:rtl/>
        </w:rPr>
      </w:pPr>
    </w:p>
    <w:p w14:paraId="66A9082C" w14:textId="77777777" w:rsidR="00000000" w:rsidRDefault="00CF0F56">
      <w:pPr>
        <w:pStyle w:val="a0"/>
        <w:rPr>
          <w:rFonts w:hint="cs"/>
          <w:rtl/>
        </w:rPr>
      </w:pPr>
      <w:r>
        <w:rPr>
          <w:rFonts w:hint="cs"/>
          <w:rtl/>
        </w:rPr>
        <w:t>אני מעיר לך שתיצמד להצעת החוק שלך.</w:t>
      </w:r>
    </w:p>
    <w:p w14:paraId="7DAB710C" w14:textId="77777777" w:rsidR="00000000" w:rsidRDefault="00CF0F56">
      <w:pPr>
        <w:pStyle w:val="a0"/>
        <w:rPr>
          <w:rFonts w:hint="cs"/>
          <w:rtl/>
        </w:rPr>
      </w:pPr>
    </w:p>
    <w:p w14:paraId="351CDD3C" w14:textId="77777777" w:rsidR="00000000" w:rsidRDefault="00CF0F56">
      <w:pPr>
        <w:pStyle w:val="af0"/>
        <w:rPr>
          <w:rtl/>
        </w:rPr>
      </w:pPr>
      <w:r>
        <w:rPr>
          <w:rFonts w:hint="eastAsia"/>
          <w:rtl/>
        </w:rPr>
        <w:t>קריאה</w:t>
      </w:r>
      <w:r>
        <w:rPr>
          <w:rtl/>
        </w:rPr>
        <w:t>:</w:t>
      </w:r>
    </w:p>
    <w:p w14:paraId="2F6014A6" w14:textId="77777777" w:rsidR="00000000" w:rsidRDefault="00CF0F56">
      <w:pPr>
        <w:pStyle w:val="a0"/>
        <w:rPr>
          <w:rFonts w:hint="cs"/>
          <w:rtl/>
        </w:rPr>
      </w:pPr>
    </w:p>
    <w:p w14:paraId="1404F395" w14:textId="77777777" w:rsidR="00000000" w:rsidRDefault="00CF0F56">
      <w:pPr>
        <w:pStyle w:val="a0"/>
        <w:rPr>
          <w:rFonts w:hint="cs"/>
          <w:rtl/>
        </w:rPr>
      </w:pPr>
      <w:r>
        <w:rPr>
          <w:rFonts w:hint="cs"/>
          <w:rtl/>
        </w:rPr>
        <w:t xml:space="preserve">אתה פשוט מזמין אותנו להצביע נגד החוק שלך. </w:t>
      </w:r>
    </w:p>
    <w:p w14:paraId="1D01555A" w14:textId="77777777" w:rsidR="00000000" w:rsidRDefault="00CF0F56">
      <w:pPr>
        <w:pStyle w:val="a0"/>
        <w:rPr>
          <w:rFonts w:hint="cs"/>
          <w:rtl/>
        </w:rPr>
      </w:pPr>
    </w:p>
    <w:p w14:paraId="57341657" w14:textId="77777777" w:rsidR="00000000" w:rsidRDefault="00CF0F56">
      <w:pPr>
        <w:pStyle w:val="af0"/>
        <w:rPr>
          <w:rtl/>
        </w:rPr>
      </w:pPr>
      <w:r>
        <w:rPr>
          <w:rFonts w:hint="eastAsia"/>
          <w:rtl/>
        </w:rPr>
        <w:t>קריאה</w:t>
      </w:r>
      <w:r>
        <w:rPr>
          <w:rtl/>
        </w:rPr>
        <w:t>:</w:t>
      </w:r>
    </w:p>
    <w:p w14:paraId="0449EDBD" w14:textId="77777777" w:rsidR="00000000" w:rsidRDefault="00CF0F56">
      <w:pPr>
        <w:pStyle w:val="a0"/>
        <w:rPr>
          <w:rFonts w:hint="cs"/>
          <w:rtl/>
        </w:rPr>
      </w:pPr>
    </w:p>
    <w:p w14:paraId="23320EE1" w14:textId="77777777" w:rsidR="00000000" w:rsidRDefault="00CF0F56">
      <w:pPr>
        <w:pStyle w:val="a0"/>
        <w:rPr>
          <w:rFonts w:hint="cs"/>
          <w:rtl/>
        </w:rPr>
      </w:pPr>
      <w:r>
        <w:rPr>
          <w:rFonts w:hint="cs"/>
          <w:rtl/>
        </w:rPr>
        <w:t xml:space="preserve">חשבתי להצביע בעד. </w:t>
      </w:r>
    </w:p>
    <w:p w14:paraId="52718F73" w14:textId="77777777" w:rsidR="00000000" w:rsidRDefault="00CF0F56">
      <w:pPr>
        <w:pStyle w:val="a0"/>
        <w:rPr>
          <w:rFonts w:hint="cs"/>
          <w:rtl/>
        </w:rPr>
      </w:pPr>
    </w:p>
    <w:p w14:paraId="69991414" w14:textId="77777777" w:rsidR="00000000" w:rsidRDefault="00CF0F56">
      <w:pPr>
        <w:pStyle w:val="-"/>
        <w:rPr>
          <w:rtl/>
        </w:rPr>
      </w:pPr>
      <w:bookmarkStart w:id="243" w:name="FS000000563T20_10_2004_15_20_47C"/>
      <w:bookmarkEnd w:id="243"/>
      <w:r>
        <w:rPr>
          <w:rtl/>
        </w:rPr>
        <w:t>מאיר פרוש (יהדות התורה):</w:t>
      </w:r>
    </w:p>
    <w:p w14:paraId="30A43349" w14:textId="77777777" w:rsidR="00000000" w:rsidRDefault="00CF0F56">
      <w:pPr>
        <w:pStyle w:val="a0"/>
        <w:rPr>
          <w:rtl/>
        </w:rPr>
      </w:pPr>
    </w:p>
    <w:p w14:paraId="26504034" w14:textId="77777777" w:rsidR="00000000" w:rsidRDefault="00CF0F56">
      <w:pPr>
        <w:pStyle w:val="a0"/>
        <w:rPr>
          <w:rFonts w:hint="cs"/>
          <w:rtl/>
        </w:rPr>
      </w:pPr>
      <w:r>
        <w:rPr>
          <w:rFonts w:hint="cs"/>
          <w:rtl/>
        </w:rPr>
        <w:t>היום אני אוסיף עוד ציטוט. אולי ציטוט חשוב מן העבר, כדי ש</w:t>
      </w:r>
      <w:r>
        <w:rPr>
          <w:rFonts w:hint="cs"/>
          <w:rtl/>
        </w:rPr>
        <w:t>זה ייכנס ל"דברי הכנסת", ועוד לפני זה - כדי שייכנס לאוזניים של חברי הכנסת מהליכוד, אלה שתומכים במדיניות ההתנתקות של ראש הממשלה. אני רוצה להזכיר, שלפני תשע שנים - -</w:t>
      </w:r>
    </w:p>
    <w:p w14:paraId="6FBBC5B5" w14:textId="77777777" w:rsidR="00000000" w:rsidRDefault="00CF0F56">
      <w:pPr>
        <w:pStyle w:val="a0"/>
        <w:rPr>
          <w:rFonts w:hint="cs"/>
          <w:rtl/>
        </w:rPr>
      </w:pPr>
    </w:p>
    <w:p w14:paraId="119CA126" w14:textId="77777777" w:rsidR="00000000" w:rsidRDefault="00CF0F56">
      <w:pPr>
        <w:pStyle w:val="af0"/>
        <w:rPr>
          <w:rtl/>
        </w:rPr>
      </w:pPr>
      <w:r>
        <w:rPr>
          <w:rFonts w:hint="eastAsia"/>
          <w:rtl/>
        </w:rPr>
        <w:t>קריאה</w:t>
      </w:r>
      <w:r>
        <w:rPr>
          <w:rtl/>
        </w:rPr>
        <w:t>:</w:t>
      </w:r>
    </w:p>
    <w:p w14:paraId="40DEF3F7" w14:textId="77777777" w:rsidR="00000000" w:rsidRDefault="00CF0F56">
      <w:pPr>
        <w:pStyle w:val="a0"/>
        <w:rPr>
          <w:rFonts w:hint="cs"/>
          <w:rtl/>
        </w:rPr>
      </w:pPr>
    </w:p>
    <w:p w14:paraId="4442174F" w14:textId="77777777" w:rsidR="00000000" w:rsidRDefault="00CF0F56">
      <w:pPr>
        <w:pStyle w:val="a0"/>
        <w:rPr>
          <w:rFonts w:hint="cs"/>
          <w:rtl/>
        </w:rPr>
      </w:pPr>
      <w:r>
        <w:rPr>
          <w:rFonts w:hint="cs"/>
          <w:rtl/>
        </w:rPr>
        <w:t>מה עניין שמיטה להר-סיני?</w:t>
      </w:r>
    </w:p>
    <w:p w14:paraId="3684FD9A" w14:textId="77777777" w:rsidR="00000000" w:rsidRDefault="00CF0F56">
      <w:pPr>
        <w:pStyle w:val="a0"/>
        <w:ind w:firstLine="0"/>
        <w:rPr>
          <w:rFonts w:hint="cs"/>
          <w:rtl/>
        </w:rPr>
      </w:pPr>
    </w:p>
    <w:p w14:paraId="2701D6DC" w14:textId="77777777" w:rsidR="00000000" w:rsidRDefault="00CF0F56">
      <w:pPr>
        <w:pStyle w:val="-"/>
        <w:rPr>
          <w:rtl/>
        </w:rPr>
      </w:pPr>
      <w:bookmarkStart w:id="244" w:name="FS000000563T20_10_2004_15_22_15C"/>
      <w:bookmarkEnd w:id="244"/>
      <w:r>
        <w:rPr>
          <w:rtl/>
        </w:rPr>
        <w:t>מאיר פרוש (יהדות התורה):</w:t>
      </w:r>
    </w:p>
    <w:p w14:paraId="0C9C8E91" w14:textId="77777777" w:rsidR="00000000" w:rsidRDefault="00CF0F56">
      <w:pPr>
        <w:pStyle w:val="a0"/>
        <w:rPr>
          <w:rtl/>
        </w:rPr>
      </w:pPr>
    </w:p>
    <w:p w14:paraId="6D15FF94" w14:textId="77777777" w:rsidR="00000000" w:rsidRDefault="00CF0F56">
      <w:pPr>
        <w:pStyle w:val="a0"/>
        <w:rPr>
          <w:rFonts w:hint="cs"/>
          <w:rtl/>
        </w:rPr>
      </w:pPr>
      <w:r>
        <w:rPr>
          <w:rFonts w:hint="cs"/>
          <w:rtl/>
        </w:rPr>
        <w:t>- - נתן אריאל שרון ריאיון לעיתון</w:t>
      </w:r>
      <w:r>
        <w:rPr>
          <w:rFonts w:hint="cs"/>
          <w:rtl/>
        </w:rPr>
        <w:t xml:space="preserve"> "כפר חב"ד", שבו הוא אמר כהאי לישנא, אני מצטט: לשמחתי לא יעזור כלום לממשלה ולכוונותיה, המתיישבים לא מתכוונים לזוז מהמקומות הללו. ואז המראיין שואל את שרון, היום ראש הממשלה, אז הוא היה נגד הסכמי אוסלו - - </w:t>
      </w:r>
    </w:p>
    <w:p w14:paraId="7FFAC5BA" w14:textId="77777777" w:rsidR="00000000" w:rsidRDefault="00CF0F56">
      <w:pPr>
        <w:pStyle w:val="a0"/>
        <w:rPr>
          <w:rFonts w:hint="cs"/>
          <w:rtl/>
        </w:rPr>
      </w:pPr>
    </w:p>
    <w:p w14:paraId="52805F3D" w14:textId="77777777" w:rsidR="00000000" w:rsidRDefault="00CF0F56">
      <w:pPr>
        <w:pStyle w:val="af0"/>
        <w:rPr>
          <w:rtl/>
        </w:rPr>
      </w:pPr>
      <w:r>
        <w:rPr>
          <w:rFonts w:hint="eastAsia"/>
          <w:rtl/>
        </w:rPr>
        <w:t>קריאה</w:t>
      </w:r>
      <w:r>
        <w:rPr>
          <w:rtl/>
        </w:rPr>
        <w:t>:</w:t>
      </w:r>
    </w:p>
    <w:p w14:paraId="21D28BF1" w14:textId="77777777" w:rsidR="00000000" w:rsidRDefault="00CF0F56">
      <w:pPr>
        <w:pStyle w:val="a0"/>
        <w:rPr>
          <w:rFonts w:hint="cs"/>
          <w:rtl/>
        </w:rPr>
      </w:pPr>
    </w:p>
    <w:p w14:paraId="254F5BCB" w14:textId="77777777" w:rsidR="00000000" w:rsidRDefault="00CF0F56">
      <w:pPr>
        <w:pStyle w:val="a0"/>
        <w:rPr>
          <w:rFonts w:hint="cs"/>
          <w:rtl/>
        </w:rPr>
      </w:pPr>
      <w:r>
        <w:rPr>
          <w:rFonts w:hint="cs"/>
          <w:rtl/>
        </w:rPr>
        <w:t xml:space="preserve">דבר לעניין. </w:t>
      </w:r>
    </w:p>
    <w:p w14:paraId="708139E8" w14:textId="77777777" w:rsidR="00000000" w:rsidRDefault="00CF0F56">
      <w:pPr>
        <w:pStyle w:val="a0"/>
        <w:rPr>
          <w:rFonts w:hint="cs"/>
          <w:rtl/>
        </w:rPr>
      </w:pPr>
    </w:p>
    <w:p w14:paraId="28977E35" w14:textId="77777777" w:rsidR="00000000" w:rsidRDefault="00CF0F56">
      <w:pPr>
        <w:pStyle w:val="-"/>
        <w:rPr>
          <w:rtl/>
        </w:rPr>
      </w:pPr>
      <w:bookmarkStart w:id="245" w:name="FS000000563T20_10_2004_15_24_17C"/>
      <w:bookmarkEnd w:id="245"/>
      <w:r>
        <w:rPr>
          <w:rtl/>
        </w:rPr>
        <w:t>מאיר פרוש (יהדות התורה):</w:t>
      </w:r>
    </w:p>
    <w:p w14:paraId="56D173B8" w14:textId="77777777" w:rsidR="00000000" w:rsidRDefault="00CF0F56">
      <w:pPr>
        <w:pStyle w:val="a0"/>
        <w:rPr>
          <w:rtl/>
        </w:rPr>
      </w:pPr>
    </w:p>
    <w:p w14:paraId="3C514A16" w14:textId="77777777" w:rsidR="00000000" w:rsidRDefault="00CF0F56">
      <w:pPr>
        <w:pStyle w:val="a0"/>
        <w:rPr>
          <w:rFonts w:hint="cs"/>
          <w:rtl/>
        </w:rPr>
      </w:pPr>
      <w:r>
        <w:rPr>
          <w:rFonts w:hint="cs"/>
          <w:rtl/>
        </w:rPr>
        <w:t>- -</w:t>
      </w:r>
      <w:r>
        <w:rPr>
          <w:rFonts w:hint="cs"/>
          <w:rtl/>
        </w:rPr>
        <w:t xml:space="preserve"> לאיזו תגובה אתה מצפה מהם כאשר ינסו לפנות התנחלויות? ואז שרון השיב: זה בכלל לא בא בחשבון. זה יהיה דבר חמור ביותר. לדעתי המתיישבים לא יתפנו, ואני חושב שהממשלה תצטרך לחשוב היטב, לאן תוביל בהחלטה כזאת. ודבר זה - אמר אז שרון - יביא לתוצאות החמורות ביותר, למלחמ</w:t>
      </w:r>
      <w:r>
        <w:rPr>
          <w:rFonts w:hint="cs"/>
          <w:rtl/>
        </w:rPr>
        <w:t>ת אחים. אדוני היושב-ראש, כך שרון אמר אז. את צמד המלים הנוראות האלה, מלחמת אחים, ביטא ראש הממשלה דהיום, אריאל שרון, באותו הקשר של הנסיגה מחבלי ארץ-ישראל. ואז שרון ביטא את הדברים האלה, שמעבירים רעד, מעבירים אימה בעם ישראל - כבר לפני תשע שנים. אז אנחנו שואלים</w:t>
      </w:r>
      <w:r>
        <w:rPr>
          <w:rFonts w:hint="cs"/>
          <w:rtl/>
        </w:rPr>
        <w:t xml:space="preserve">, מה נשתנה? </w:t>
      </w:r>
    </w:p>
    <w:p w14:paraId="15940B95" w14:textId="77777777" w:rsidR="00000000" w:rsidRDefault="00CF0F56">
      <w:pPr>
        <w:pStyle w:val="a0"/>
        <w:rPr>
          <w:rFonts w:hint="cs"/>
          <w:rtl/>
        </w:rPr>
      </w:pPr>
    </w:p>
    <w:p w14:paraId="6B8D0195" w14:textId="77777777" w:rsidR="00000000" w:rsidRDefault="00CF0F56">
      <w:pPr>
        <w:pStyle w:val="a0"/>
        <w:rPr>
          <w:rFonts w:hint="cs"/>
          <w:rtl/>
        </w:rPr>
      </w:pPr>
      <w:r>
        <w:rPr>
          <w:rFonts w:hint="cs"/>
          <w:rtl/>
        </w:rPr>
        <w:t>ואני רוצה לומר לכם, עמיתי חברי הכנסת, אני רוצה לחדד ולומר: את המלים הנוראות האלו אמר שרון על אוסלו, כשהיה הסכם. אפשר לחלוק על תומכי הסכם אוסלו. אבל גם כאשר זה נעשה בהסכם, כדת וכדין, הביאו את זה לכנסת, זה היה בממשלה, אמר אז שרון את המלים האלה.</w:t>
      </w:r>
      <w:r>
        <w:rPr>
          <w:rFonts w:hint="cs"/>
          <w:rtl/>
        </w:rPr>
        <w:t xml:space="preserve"> וההתנתקות היום היא חד-צדדית, בלי כל הסכם. אני מסיים, אדוני היושב-ראש - - -</w:t>
      </w:r>
    </w:p>
    <w:p w14:paraId="1B82A2A6" w14:textId="77777777" w:rsidR="00000000" w:rsidRDefault="00CF0F56">
      <w:pPr>
        <w:pStyle w:val="a0"/>
        <w:rPr>
          <w:rFonts w:hint="cs"/>
          <w:rtl/>
        </w:rPr>
      </w:pPr>
    </w:p>
    <w:p w14:paraId="7DA674F8" w14:textId="77777777" w:rsidR="00000000" w:rsidRDefault="00CF0F56">
      <w:pPr>
        <w:pStyle w:val="af1"/>
        <w:rPr>
          <w:rtl/>
        </w:rPr>
      </w:pPr>
      <w:r>
        <w:rPr>
          <w:rtl/>
        </w:rPr>
        <w:t>היו"ר חמי דורון:</w:t>
      </w:r>
    </w:p>
    <w:p w14:paraId="75E256E9" w14:textId="77777777" w:rsidR="00000000" w:rsidRDefault="00CF0F56">
      <w:pPr>
        <w:pStyle w:val="a0"/>
        <w:rPr>
          <w:rtl/>
        </w:rPr>
      </w:pPr>
    </w:p>
    <w:p w14:paraId="072D1C90" w14:textId="77777777" w:rsidR="00000000" w:rsidRDefault="00CF0F56">
      <w:pPr>
        <w:pStyle w:val="a0"/>
        <w:rPr>
          <w:rFonts w:hint="cs"/>
          <w:rtl/>
        </w:rPr>
      </w:pPr>
      <w:r>
        <w:rPr>
          <w:rFonts w:hint="cs"/>
          <w:rtl/>
        </w:rPr>
        <w:t xml:space="preserve">אני מודה לך. </w:t>
      </w:r>
    </w:p>
    <w:p w14:paraId="68AD73C9" w14:textId="77777777" w:rsidR="00000000" w:rsidRDefault="00CF0F56">
      <w:pPr>
        <w:pStyle w:val="a0"/>
        <w:rPr>
          <w:rFonts w:hint="cs"/>
          <w:rtl/>
        </w:rPr>
      </w:pPr>
    </w:p>
    <w:p w14:paraId="613FDE0E" w14:textId="77777777" w:rsidR="00000000" w:rsidRDefault="00CF0F56">
      <w:pPr>
        <w:pStyle w:val="-"/>
        <w:rPr>
          <w:rtl/>
        </w:rPr>
      </w:pPr>
      <w:bookmarkStart w:id="246" w:name="FS000000563T20_10_2004_15_29_08C"/>
      <w:bookmarkEnd w:id="246"/>
      <w:r>
        <w:rPr>
          <w:rtl/>
        </w:rPr>
        <w:t>מאיר פרוש (יהדות התורה):</w:t>
      </w:r>
    </w:p>
    <w:p w14:paraId="6A369879" w14:textId="77777777" w:rsidR="00000000" w:rsidRDefault="00CF0F56">
      <w:pPr>
        <w:pStyle w:val="a0"/>
        <w:rPr>
          <w:rtl/>
        </w:rPr>
      </w:pPr>
    </w:p>
    <w:p w14:paraId="4B844E8C" w14:textId="77777777" w:rsidR="00000000" w:rsidRDefault="00CF0F56">
      <w:pPr>
        <w:pStyle w:val="a0"/>
        <w:rPr>
          <w:rFonts w:hint="cs"/>
          <w:rtl/>
        </w:rPr>
      </w:pPr>
      <w:r>
        <w:rPr>
          <w:rFonts w:hint="cs"/>
          <w:rtl/>
        </w:rPr>
        <w:t xml:space="preserve">נניח לו לעבר, ואני רוצה לדבר על העתיד. </w:t>
      </w:r>
    </w:p>
    <w:p w14:paraId="2DC61C9D" w14:textId="77777777" w:rsidR="00000000" w:rsidRDefault="00CF0F56">
      <w:pPr>
        <w:pStyle w:val="a0"/>
        <w:rPr>
          <w:rFonts w:hint="cs"/>
          <w:rtl/>
        </w:rPr>
      </w:pPr>
    </w:p>
    <w:p w14:paraId="24447F04" w14:textId="77777777" w:rsidR="00000000" w:rsidRDefault="00CF0F56">
      <w:pPr>
        <w:pStyle w:val="af0"/>
        <w:rPr>
          <w:rtl/>
        </w:rPr>
      </w:pPr>
      <w:r>
        <w:rPr>
          <w:rFonts w:hint="eastAsia"/>
          <w:rtl/>
        </w:rPr>
        <w:t>קריאה</w:t>
      </w:r>
      <w:r>
        <w:rPr>
          <w:rtl/>
        </w:rPr>
        <w:t>:</w:t>
      </w:r>
    </w:p>
    <w:p w14:paraId="72C976F8" w14:textId="77777777" w:rsidR="00000000" w:rsidRDefault="00CF0F56">
      <w:pPr>
        <w:pStyle w:val="a0"/>
        <w:rPr>
          <w:rFonts w:hint="cs"/>
          <w:rtl/>
        </w:rPr>
      </w:pPr>
    </w:p>
    <w:p w14:paraId="35E602FA" w14:textId="77777777" w:rsidR="00000000" w:rsidRDefault="00CF0F56">
      <w:pPr>
        <w:pStyle w:val="a0"/>
        <w:rPr>
          <w:rFonts w:hint="cs"/>
          <w:rtl/>
        </w:rPr>
      </w:pPr>
      <w:r>
        <w:rPr>
          <w:rFonts w:hint="cs"/>
          <w:rtl/>
        </w:rPr>
        <w:t xml:space="preserve">זה נוהל מאוד - - - בכנסת. </w:t>
      </w:r>
    </w:p>
    <w:p w14:paraId="540D0676" w14:textId="77777777" w:rsidR="00000000" w:rsidRDefault="00CF0F56">
      <w:pPr>
        <w:pStyle w:val="a0"/>
        <w:rPr>
          <w:rFonts w:hint="cs"/>
          <w:rtl/>
        </w:rPr>
      </w:pPr>
    </w:p>
    <w:p w14:paraId="12BDCE50" w14:textId="77777777" w:rsidR="00000000" w:rsidRDefault="00CF0F56">
      <w:pPr>
        <w:pStyle w:val="-"/>
        <w:rPr>
          <w:rtl/>
        </w:rPr>
      </w:pPr>
      <w:bookmarkStart w:id="247" w:name="FS000000563T20_10_2004_15_29_43C"/>
      <w:bookmarkEnd w:id="247"/>
      <w:r>
        <w:rPr>
          <w:rtl/>
        </w:rPr>
        <w:t>מאיר פרוש (יהדות התורה):</w:t>
      </w:r>
    </w:p>
    <w:p w14:paraId="16A086B1" w14:textId="77777777" w:rsidR="00000000" w:rsidRDefault="00CF0F56">
      <w:pPr>
        <w:pStyle w:val="a0"/>
        <w:rPr>
          <w:rtl/>
        </w:rPr>
      </w:pPr>
    </w:p>
    <w:p w14:paraId="275BED8C" w14:textId="77777777" w:rsidR="00000000" w:rsidRDefault="00CF0F56">
      <w:pPr>
        <w:pStyle w:val="a0"/>
        <w:rPr>
          <w:rFonts w:hint="cs"/>
          <w:rtl/>
        </w:rPr>
      </w:pPr>
      <w:r>
        <w:rPr>
          <w:rFonts w:hint="cs"/>
          <w:rtl/>
        </w:rPr>
        <w:t>הרי כל בר-דעת מבי</w:t>
      </w:r>
      <w:r>
        <w:rPr>
          <w:rFonts w:hint="cs"/>
          <w:rtl/>
        </w:rPr>
        <w:t xml:space="preserve">ן שההתנתקות תהיה פרס אולטימטיבי לטרור. </w:t>
      </w:r>
    </w:p>
    <w:p w14:paraId="0CB4E503" w14:textId="77777777" w:rsidR="00000000" w:rsidRDefault="00CF0F56">
      <w:pPr>
        <w:pStyle w:val="a0"/>
        <w:rPr>
          <w:rFonts w:hint="cs"/>
          <w:rtl/>
        </w:rPr>
      </w:pPr>
    </w:p>
    <w:p w14:paraId="12C24CB4" w14:textId="77777777" w:rsidR="00000000" w:rsidRDefault="00CF0F56">
      <w:pPr>
        <w:pStyle w:val="af0"/>
        <w:rPr>
          <w:rtl/>
        </w:rPr>
      </w:pPr>
      <w:r>
        <w:rPr>
          <w:rFonts w:hint="eastAsia"/>
          <w:rtl/>
        </w:rPr>
        <w:t>קריאות</w:t>
      </w:r>
      <w:r>
        <w:rPr>
          <w:rtl/>
        </w:rPr>
        <w:t>:</w:t>
      </w:r>
    </w:p>
    <w:p w14:paraId="43055A1A" w14:textId="77777777" w:rsidR="00000000" w:rsidRDefault="00CF0F56">
      <w:pPr>
        <w:pStyle w:val="a0"/>
        <w:rPr>
          <w:rFonts w:hint="cs"/>
          <w:rtl/>
        </w:rPr>
      </w:pPr>
    </w:p>
    <w:p w14:paraId="3F5E6093" w14:textId="77777777" w:rsidR="00000000" w:rsidRDefault="00CF0F56">
      <w:pPr>
        <w:pStyle w:val="a0"/>
        <w:rPr>
          <w:rFonts w:hint="cs"/>
          <w:rtl/>
        </w:rPr>
      </w:pPr>
      <w:r>
        <w:rPr>
          <w:rFonts w:hint="cs"/>
          <w:rtl/>
        </w:rPr>
        <w:t>- - -</w:t>
      </w:r>
    </w:p>
    <w:p w14:paraId="22ABCC08" w14:textId="77777777" w:rsidR="00000000" w:rsidRDefault="00CF0F56">
      <w:pPr>
        <w:pStyle w:val="a0"/>
        <w:rPr>
          <w:rFonts w:hint="cs"/>
          <w:rtl/>
        </w:rPr>
      </w:pPr>
    </w:p>
    <w:p w14:paraId="33BF2693" w14:textId="77777777" w:rsidR="00000000" w:rsidRDefault="00CF0F56">
      <w:pPr>
        <w:pStyle w:val="af1"/>
        <w:rPr>
          <w:rtl/>
        </w:rPr>
      </w:pPr>
      <w:r>
        <w:rPr>
          <w:rtl/>
        </w:rPr>
        <w:t>היו"ר חמי דורון:</w:t>
      </w:r>
    </w:p>
    <w:p w14:paraId="47379CCF" w14:textId="77777777" w:rsidR="00000000" w:rsidRDefault="00CF0F56">
      <w:pPr>
        <w:pStyle w:val="a0"/>
        <w:rPr>
          <w:rtl/>
        </w:rPr>
      </w:pPr>
    </w:p>
    <w:p w14:paraId="3B878F03" w14:textId="77777777" w:rsidR="00000000" w:rsidRDefault="00CF0F56">
      <w:pPr>
        <w:pStyle w:val="a0"/>
        <w:rPr>
          <w:rFonts w:hint="cs"/>
          <w:rtl/>
        </w:rPr>
      </w:pPr>
      <w:r>
        <w:rPr>
          <w:rFonts w:hint="cs"/>
          <w:rtl/>
        </w:rPr>
        <w:t xml:space="preserve">הוא נמצא במסגרת דבריו והוא כבר מסיים. </w:t>
      </w:r>
    </w:p>
    <w:p w14:paraId="5A862973" w14:textId="77777777" w:rsidR="00000000" w:rsidRDefault="00CF0F56">
      <w:pPr>
        <w:pStyle w:val="a0"/>
        <w:rPr>
          <w:rFonts w:hint="cs"/>
          <w:rtl/>
        </w:rPr>
      </w:pPr>
    </w:p>
    <w:p w14:paraId="67F105EE" w14:textId="77777777" w:rsidR="00000000" w:rsidRDefault="00CF0F56">
      <w:pPr>
        <w:pStyle w:val="-"/>
        <w:rPr>
          <w:rtl/>
        </w:rPr>
      </w:pPr>
      <w:bookmarkStart w:id="248" w:name="FS000000563T20_10_2004_15_31_02C"/>
      <w:bookmarkEnd w:id="248"/>
      <w:r>
        <w:rPr>
          <w:rtl/>
        </w:rPr>
        <w:t>מאיר פרוש (יהדות התורה):</w:t>
      </w:r>
    </w:p>
    <w:p w14:paraId="247D5D8B" w14:textId="77777777" w:rsidR="00000000" w:rsidRDefault="00CF0F56">
      <w:pPr>
        <w:pStyle w:val="a0"/>
        <w:rPr>
          <w:rtl/>
        </w:rPr>
      </w:pPr>
    </w:p>
    <w:p w14:paraId="787A6E6A" w14:textId="77777777" w:rsidR="00000000" w:rsidRDefault="00CF0F56">
      <w:pPr>
        <w:pStyle w:val="a0"/>
        <w:rPr>
          <w:rFonts w:hint="cs"/>
          <w:rtl/>
        </w:rPr>
      </w:pPr>
      <w:r>
        <w:rPr>
          <w:rFonts w:hint="cs"/>
          <w:rtl/>
        </w:rPr>
        <w:t xml:space="preserve">גם כאשר הוא מצוי בשפל וידה של ישראל, ברוך השם, על העליונה, כמו בהסכם אוסלו שגדולי התורה התנגדו לו בחריפות, גם הפעם </w:t>
      </w:r>
      <w:r>
        <w:rPr>
          <w:rFonts w:hint="cs"/>
          <w:rtl/>
        </w:rPr>
        <w:t>לפנינו שכפול של הרמת הפלסטינים מהקרשים. והטרור יוכיח כי ניתן להכניע באמצעותו את ישראל בכל עת, והנסיגה - המלה הרכה יותר: ההתנתקות - תעודד את הטרור להמשיך ולהמשיך, ואנחנו בכך חלילה נהיה פה במצב של טרור אין קץ. כי גם אחרי ההתנתקות הפלסטינים ינסו להגביר את הטר</w:t>
      </w:r>
      <w:r>
        <w:rPr>
          <w:rFonts w:hint="cs"/>
          <w:rtl/>
        </w:rPr>
        <w:t>ור ביהודה ובשומרון, כדי להביא כמובן לנסיגתנו גם משם. וההנחה המוטעית, שהפלסטינים ישבו בטל ברצועת-עזה היא מוטעית, כמובן, מיסודה, כי לאחר ההתנתקות תהפוך הרצועה למאגר של טילים ו"קטיושות". וזה יאלץ אותנו, בסופו של דבר, לכבוש מחדש את השטחים שהתנתקנו מהם.</w:t>
      </w:r>
    </w:p>
    <w:p w14:paraId="0BEADF4F" w14:textId="77777777" w:rsidR="00000000" w:rsidRDefault="00CF0F56">
      <w:pPr>
        <w:pStyle w:val="a0"/>
        <w:rPr>
          <w:rFonts w:hint="cs"/>
          <w:rtl/>
        </w:rPr>
      </w:pPr>
    </w:p>
    <w:p w14:paraId="4C85847C" w14:textId="77777777" w:rsidR="00000000" w:rsidRDefault="00CF0F56">
      <w:pPr>
        <w:pStyle w:val="a0"/>
        <w:rPr>
          <w:rFonts w:hint="cs"/>
          <w:rtl/>
        </w:rPr>
      </w:pPr>
      <w:r>
        <w:rPr>
          <w:rFonts w:hint="cs"/>
          <w:rtl/>
        </w:rPr>
        <w:t>דרך אג</w:t>
      </w:r>
      <w:r>
        <w:rPr>
          <w:rFonts w:hint="cs"/>
          <w:rtl/>
        </w:rPr>
        <w:t xml:space="preserve">ב, אני אומר: אתה, ראש הממשלה, אומר היום - ולא לפני הבחירות - שהלכת על תוכנית ההתנתקות מכיוון שעזה היא מקום שבטוח שלא נישאר בו בעתיד. אני אומר שאתה אומר את זה היום, כי בעבר טענת ושכנעת שיש להיאבק ולהילחם כדי שלא נצא מעזה לעולם. </w:t>
      </w:r>
    </w:p>
    <w:p w14:paraId="39385806" w14:textId="77777777" w:rsidR="00000000" w:rsidRDefault="00CF0F56">
      <w:pPr>
        <w:pStyle w:val="a0"/>
        <w:rPr>
          <w:rFonts w:hint="cs"/>
          <w:rtl/>
        </w:rPr>
      </w:pPr>
    </w:p>
    <w:p w14:paraId="4195A2E4" w14:textId="77777777" w:rsidR="00000000" w:rsidRDefault="00CF0F56">
      <w:pPr>
        <w:pStyle w:val="af1"/>
        <w:rPr>
          <w:rtl/>
        </w:rPr>
      </w:pPr>
      <w:r>
        <w:rPr>
          <w:rtl/>
        </w:rPr>
        <w:t>היו"ר חמי דורון:</w:t>
      </w:r>
    </w:p>
    <w:p w14:paraId="2496CDF6" w14:textId="77777777" w:rsidR="00000000" w:rsidRDefault="00CF0F56">
      <w:pPr>
        <w:pStyle w:val="a0"/>
        <w:rPr>
          <w:rtl/>
        </w:rPr>
      </w:pPr>
    </w:p>
    <w:p w14:paraId="486814A2" w14:textId="77777777" w:rsidR="00000000" w:rsidRDefault="00CF0F56">
      <w:pPr>
        <w:pStyle w:val="a0"/>
        <w:rPr>
          <w:rFonts w:hint="cs"/>
          <w:rtl/>
        </w:rPr>
      </w:pPr>
      <w:r>
        <w:rPr>
          <w:rFonts w:hint="cs"/>
          <w:rtl/>
        </w:rPr>
        <w:t>חבר הכנסת</w:t>
      </w:r>
      <w:r>
        <w:rPr>
          <w:rFonts w:hint="cs"/>
          <w:rtl/>
        </w:rPr>
        <w:t xml:space="preserve"> רן כהן, תראה לי בלון - - - שאתה יכול לסגור לו את פיו. </w:t>
      </w:r>
    </w:p>
    <w:p w14:paraId="5BEC6284" w14:textId="77777777" w:rsidR="00000000" w:rsidRDefault="00CF0F56">
      <w:pPr>
        <w:pStyle w:val="a0"/>
        <w:rPr>
          <w:rFonts w:hint="cs"/>
          <w:rtl/>
        </w:rPr>
      </w:pPr>
    </w:p>
    <w:p w14:paraId="168C4FBA" w14:textId="77777777" w:rsidR="00000000" w:rsidRDefault="00CF0F56">
      <w:pPr>
        <w:pStyle w:val="-"/>
        <w:rPr>
          <w:rtl/>
        </w:rPr>
      </w:pPr>
      <w:bookmarkStart w:id="249" w:name="FS000000563T20_10_2004_15_36_51C"/>
      <w:bookmarkEnd w:id="249"/>
      <w:r>
        <w:rPr>
          <w:rtl/>
        </w:rPr>
        <w:t>מאיר פרוש (יהדות התורה):</w:t>
      </w:r>
    </w:p>
    <w:p w14:paraId="1FDB4A05" w14:textId="77777777" w:rsidR="00000000" w:rsidRDefault="00CF0F56">
      <w:pPr>
        <w:pStyle w:val="a0"/>
        <w:rPr>
          <w:rtl/>
        </w:rPr>
      </w:pPr>
    </w:p>
    <w:p w14:paraId="3AB3652D" w14:textId="77777777" w:rsidR="00000000" w:rsidRDefault="00CF0F56">
      <w:pPr>
        <w:pStyle w:val="a0"/>
        <w:rPr>
          <w:rFonts w:hint="cs"/>
          <w:rtl/>
        </w:rPr>
      </w:pPr>
      <w:r>
        <w:rPr>
          <w:rFonts w:hint="cs"/>
          <w:rtl/>
        </w:rPr>
        <w:t>כך אמרת, כך כתבת, כך פרסמת מאמרים בזכות היישובים והנוכחות בגוש-קטיף. אז מדוע קבעת כעת שעזה היא מקום שבטוח שלא נישאר בו בעתיד?</w:t>
      </w:r>
    </w:p>
    <w:p w14:paraId="0F3D5481" w14:textId="77777777" w:rsidR="00000000" w:rsidRDefault="00CF0F56">
      <w:pPr>
        <w:pStyle w:val="a0"/>
        <w:rPr>
          <w:rFonts w:hint="cs"/>
          <w:rtl/>
        </w:rPr>
      </w:pPr>
    </w:p>
    <w:p w14:paraId="3EDF9495" w14:textId="77777777" w:rsidR="00000000" w:rsidRDefault="00CF0F56">
      <w:pPr>
        <w:pStyle w:val="af0"/>
        <w:rPr>
          <w:rtl/>
        </w:rPr>
      </w:pPr>
      <w:r>
        <w:rPr>
          <w:rFonts w:hint="eastAsia"/>
          <w:rtl/>
        </w:rPr>
        <w:t>רן</w:t>
      </w:r>
      <w:r>
        <w:rPr>
          <w:rtl/>
        </w:rPr>
        <w:t xml:space="preserve"> כהן (יחד):</w:t>
      </w:r>
    </w:p>
    <w:p w14:paraId="2253E90E" w14:textId="77777777" w:rsidR="00000000" w:rsidRDefault="00CF0F56">
      <w:pPr>
        <w:pStyle w:val="a0"/>
        <w:rPr>
          <w:rFonts w:hint="cs"/>
          <w:rtl/>
        </w:rPr>
      </w:pPr>
    </w:p>
    <w:p w14:paraId="08207829" w14:textId="77777777" w:rsidR="00000000" w:rsidRDefault="00CF0F56">
      <w:pPr>
        <w:pStyle w:val="a0"/>
        <w:rPr>
          <w:rFonts w:hint="cs"/>
          <w:rtl/>
        </w:rPr>
      </w:pPr>
      <w:r>
        <w:rPr>
          <w:rFonts w:hint="cs"/>
          <w:rtl/>
        </w:rPr>
        <w:t>- - - בתקנון - - -</w:t>
      </w:r>
    </w:p>
    <w:p w14:paraId="60AE679A" w14:textId="77777777" w:rsidR="00000000" w:rsidRDefault="00CF0F56">
      <w:pPr>
        <w:pStyle w:val="a0"/>
        <w:rPr>
          <w:rFonts w:hint="cs"/>
          <w:rtl/>
        </w:rPr>
      </w:pPr>
    </w:p>
    <w:p w14:paraId="1DC96D51" w14:textId="77777777" w:rsidR="00000000" w:rsidRDefault="00CF0F56">
      <w:pPr>
        <w:pStyle w:val="-"/>
        <w:rPr>
          <w:rtl/>
        </w:rPr>
      </w:pPr>
      <w:bookmarkStart w:id="250" w:name="FS000000563T20_10_2004_15_37_36C"/>
      <w:bookmarkEnd w:id="250"/>
      <w:r>
        <w:rPr>
          <w:rtl/>
        </w:rPr>
        <w:t>מאיר פרוש (</w:t>
      </w:r>
      <w:r>
        <w:rPr>
          <w:rtl/>
        </w:rPr>
        <w:t>יהדות התורה):</w:t>
      </w:r>
    </w:p>
    <w:p w14:paraId="53738541" w14:textId="77777777" w:rsidR="00000000" w:rsidRDefault="00CF0F56">
      <w:pPr>
        <w:pStyle w:val="a0"/>
        <w:rPr>
          <w:rtl/>
        </w:rPr>
      </w:pPr>
    </w:p>
    <w:p w14:paraId="11CBFDBC" w14:textId="77777777" w:rsidR="00000000" w:rsidRDefault="00CF0F56">
      <w:pPr>
        <w:pStyle w:val="a0"/>
        <w:rPr>
          <w:rFonts w:hint="cs"/>
          <w:rtl/>
        </w:rPr>
      </w:pPr>
      <w:r>
        <w:rPr>
          <w:rFonts w:hint="cs"/>
          <w:rtl/>
        </w:rPr>
        <w:t>אדוני היושב-ראש - - -</w:t>
      </w:r>
    </w:p>
    <w:p w14:paraId="59D1D715" w14:textId="77777777" w:rsidR="00000000" w:rsidRDefault="00CF0F56">
      <w:pPr>
        <w:pStyle w:val="a0"/>
        <w:rPr>
          <w:rFonts w:hint="cs"/>
          <w:rtl/>
        </w:rPr>
      </w:pPr>
    </w:p>
    <w:p w14:paraId="62352CE6" w14:textId="77777777" w:rsidR="00000000" w:rsidRDefault="00CF0F56">
      <w:pPr>
        <w:pStyle w:val="af1"/>
        <w:rPr>
          <w:rtl/>
        </w:rPr>
      </w:pPr>
      <w:r>
        <w:rPr>
          <w:rtl/>
        </w:rPr>
        <w:t>היו"ר חמי דורון:</w:t>
      </w:r>
    </w:p>
    <w:p w14:paraId="2D085F74" w14:textId="77777777" w:rsidR="00000000" w:rsidRDefault="00CF0F56">
      <w:pPr>
        <w:pStyle w:val="a0"/>
        <w:rPr>
          <w:rtl/>
        </w:rPr>
      </w:pPr>
    </w:p>
    <w:p w14:paraId="3542AE32" w14:textId="77777777" w:rsidR="00000000" w:rsidRDefault="00CF0F56">
      <w:pPr>
        <w:pStyle w:val="a0"/>
        <w:rPr>
          <w:rFonts w:hint="cs"/>
          <w:rtl/>
        </w:rPr>
      </w:pPr>
      <w:r>
        <w:rPr>
          <w:rFonts w:hint="cs"/>
          <w:rtl/>
        </w:rPr>
        <w:t xml:space="preserve">אדוני חבר הכנסת פרוש, אני מבקש שתסיים את דבריך. </w:t>
      </w:r>
    </w:p>
    <w:p w14:paraId="5A2191D3" w14:textId="77777777" w:rsidR="00000000" w:rsidRDefault="00CF0F56">
      <w:pPr>
        <w:pStyle w:val="a0"/>
        <w:rPr>
          <w:rFonts w:hint="cs"/>
          <w:rtl/>
        </w:rPr>
      </w:pPr>
    </w:p>
    <w:p w14:paraId="54E42770" w14:textId="77777777" w:rsidR="00000000" w:rsidRDefault="00CF0F56">
      <w:pPr>
        <w:pStyle w:val="-"/>
        <w:rPr>
          <w:rtl/>
        </w:rPr>
      </w:pPr>
      <w:bookmarkStart w:id="251" w:name="FS000000563T20_10_2004_15_38_01C"/>
      <w:bookmarkEnd w:id="251"/>
      <w:r>
        <w:rPr>
          <w:rtl/>
        </w:rPr>
        <w:t>מאיר פרוש (יהדות התורה):</w:t>
      </w:r>
    </w:p>
    <w:p w14:paraId="4FC9E115" w14:textId="77777777" w:rsidR="00000000" w:rsidRDefault="00CF0F56">
      <w:pPr>
        <w:pStyle w:val="a0"/>
        <w:rPr>
          <w:rtl/>
        </w:rPr>
      </w:pPr>
    </w:p>
    <w:p w14:paraId="0ECCC3F7" w14:textId="77777777" w:rsidR="00000000" w:rsidRDefault="00CF0F56">
      <w:pPr>
        <w:pStyle w:val="a0"/>
        <w:rPr>
          <w:rFonts w:hint="cs"/>
          <w:rtl/>
        </w:rPr>
      </w:pPr>
      <w:r>
        <w:rPr>
          <w:rFonts w:hint="cs"/>
          <w:rtl/>
        </w:rPr>
        <w:t xml:space="preserve">אני מציע לומר, אני מציע שלא להוליך שולל את העם בהבטחה, כי גם הקבלנים נותנים כל מיני הבטחות. ואני רוצה לומר לראש הממשלה, שגם </w:t>
      </w:r>
      <w:r>
        <w:rPr>
          <w:rFonts w:hint="cs"/>
          <w:rtl/>
        </w:rPr>
        <w:t xml:space="preserve">אם ארצות-הברית אומרת היום שהיא תעמוד מאחורינו לגבי גושי ההתיישבות ביהודה ובשומרון, אם חלילה יהיה פה טרור והעולם יהיה נגדנו, גם ארצות-הברית תעשה מה שמדינות העולם יבקשו ממנה, בנוסח כזה או אחר. ולכן אני אומר שהאמירה הזאת של מה שרואים מכאן לא רואים משם </w:t>
      </w:r>
      <w:r>
        <w:rPr>
          <w:rtl/>
        </w:rPr>
        <w:t>–</w:t>
      </w:r>
      <w:r>
        <w:rPr>
          <w:rFonts w:hint="cs"/>
          <w:rtl/>
        </w:rPr>
        <w:t xml:space="preserve"> רצוי </w:t>
      </w:r>
      <w:r>
        <w:rPr>
          <w:rFonts w:hint="cs"/>
          <w:rtl/>
        </w:rPr>
        <w:t xml:space="preserve">מאוד שתהיה לך ראייה מדינית כמו שבעבר היתה לך. </w:t>
      </w:r>
    </w:p>
    <w:p w14:paraId="60868C55" w14:textId="77777777" w:rsidR="00000000" w:rsidRDefault="00CF0F56">
      <w:pPr>
        <w:pStyle w:val="a0"/>
        <w:rPr>
          <w:rFonts w:hint="cs"/>
          <w:rtl/>
        </w:rPr>
      </w:pPr>
    </w:p>
    <w:p w14:paraId="24C27C29" w14:textId="77777777" w:rsidR="00000000" w:rsidRDefault="00CF0F56">
      <w:pPr>
        <w:pStyle w:val="a0"/>
        <w:rPr>
          <w:rFonts w:hint="cs"/>
          <w:rtl/>
        </w:rPr>
      </w:pPr>
      <w:r>
        <w:rPr>
          <w:rFonts w:hint="cs"/>
          <w:rtl/>
        </w:rPr>
        <w:t>ולכם, חברי הכנסת, אני רוצה לומר משפט אחרון: אילו ידעתי  שוועדת שרים היתה דנה בכנות על הצעת החוק שלי, שאין לה כל עלות תקציבית, אני יכול לשמוע אמירה כזאת - מי יהיה בעד, מי יהיה נגד. הרי בין כך ובין כך, מכיוון ש</w:t>
      </w:r>
      <w:r>
        <w:rPr>
          <w:rFonts w:hint="cs"/>
          <w:rtl/>
        </w:rPr>
        <w:t xml:space="preserve">אני הגשתי את ההצעה, מכיוון שאני באופוזיציה, צריכים לצאת נגד זה. אז אני מנצל את עשר הדקות האלו כדי לומר שיש הבדל - - </w:t>
      </w:r>
    </w:p>
    <w:p w14:paraId="5421FE38" w14:textId="77777777" w:rsidR="00000000" w:rsidRDefault="00CF0F56">
      <w:pPr>
        <w:pStyle w:val="a0"/>
        <w:rPr>
          <w:rFonts w:hint="cs"/>
          <w:rtl/>
        </w:rPr>
      </w:pPr>
    </w:p>
    <w:p w14:paraId="37229591" w14:textId="77777777" w:rsidR="00000000" w:rsidRDefault="00CF0F56">
      <w:pPr>
        <w:pStyle w:val="af1"/>
        <w:rPr>
          <w:rtl/>
        </w:rPr>
      </w:pPr>
      <w:r>
        <w:rPr>
          <w:rtl/>
        </w:rPr>
        <w:t>היו"ר חמי דורון:</w:t>
      </w:r>
    </w:p>
    <w:p w14:paraId="44D0B2BE" w14:textId="77777777" w:rsidR="00000000" w:rsidRDefault="00CF0F56">
      <w:pPr>
        <w:pStyle w:val="a0"/>
        <w:rPr>
          <w:rtl/>
        </w:rPr>
      </w:pPr>
    </w:p>
    <w:p w14:paraId="1565FF6A" w14:textId="77777777" w:rsidR="00000000" w:rsidRDefault="00CF0F56">
      <w:pPr>
        <w:pStyle w:val="a0"/>
        <w:rPr>
          <w:rFonts w:hint="cs"/>
          <w:rtl/>
        </w:rPr>
      </w:pPr>
      <w:r>
        <w:rPr>
          <w:rFonts w:hint="cs"/>
          <w:rtl/>
        </w:rPr>
        <w:t>אדוני סיים?</w:t>
      </w:r>
    </w:p>
    <w:p w14:paraId="05043790" w14:textId="77777777" w:rsidR="00000000" w:rsidRDefault="00CF0F56">
      <w:pPr>
        <w:pStyle w:val="a0"/>
        <w:rPr>
          <w:rFonts w:hint="cs"/>
          <w:rtl/>
        </w:rPr>
      </w:pPr>
    </w:p>
    <w:p w14:paraId="0DD44FAE" w14:textId="77777777" w:rsidR="00000000" w:rsidRDefault="00CF0F56">
      <w:pPr>
        <w:pStyle w:val="-"/>
        <w:rPr>
          <w:rtl/>
        </w:rPr>
      </w:pPr>
      <w:bookmarkStart w:id="252" w:name="FS000000563T20_10_2004_15_42_47C"/>
      <w:bookmarkEnd w:id="252"/>
      <w:r>
        <w:rPr>
          <w:rtl/>
        </w:rPr>
        <w:t>מאיר פרוש (יהדות התורה):</w:t>
      </w:r>
    </w:p>
    <w:p w14:paraId="25017AD0" w14:textId="77777777" w:rsidR="00000000" w:rsidRDefault="00CF0F56">
      <w:pPr>
        <w:pStyle w:val="a0"/>
        <w:rPr>
          <w:rtl/>
        </w:rPr>
      </w:pPr>
    </w:p>
    <w:p w14:paraId="44D144AB" w14:textId="77777777" w:rsidR="00000000" w:rsidRDefault="00CF0F56">
      <w:pPr>
        <w:pStyle w:val="a0"/>
        <w:rPr>
          <w:rFonts w:hint="cs"/>
          <w:rtl/>
        </w:rPr>
      </w:pPr>
      <w:r>
        <w:rPr>
          <w:rFonts w:hint="cs"/>
          <w:rtl/>
        </w:rPr>
        <w:t>- - בין המפרט שהקבלן נותן היום לבין הדירה מחר - -</w:t>
      </w:r>
    </w:p>
    <w:p w14:paraId="2B443C6C" w14:textId="77777777" w:rsidR="00000000" w:rsidRDefault="00CF0F56">
      <w:pPr>
        <w:pStyle w:val="a0"/>
        <w:rPr>
          <w:rFonts w:hint="cs"/>
          <w:rtl/>
        </w:rPr>
      </w:pPr>
    </w:p>
    <w:p w14:paraId="73CECF14" w14:textId="77777777" w:rsidR="00000000" w:rsidRDefault="00CF0F56">
      <w:pPr>
        <w:pStyle w:val="af1"/>
        <w:rPr>
          <w:rtl/>
        </w:rPr>
      </w:pPr>
      <w:r>
        <w:rPr>
          <w:rtl/>
        </w:rPr>
        <w:t>היו"ר חמי דורון:</w:t>
      </w:r>
    </w:p>
    <w:p w14:paraId="5FEB15EB" w14:textId="77777777" w:rsidR="00000000" w:rsidRDefault="00CF0F56">
      <w:pPr>
        <w:pStyle w:val="a0"/>
        <w:rPr>
          <w:rtl/>
        </w:rPr>
      </w:pPr>
    </w:p>
    <w:p w14:paraId="58B4C8B0" w14:textId="77777777" w:rsidR="00000000" w:rsidRDefault="00CF0F56">
      <w:pPr>
        <w:pStyle w:val="a0"/>
        <w:rPr>
          <w:rFonts w:hint="cs"/>
          <w:rtl/>
        </w:rPr>
      </w:pPr>
      <w:r>
        <w:rPr>
          <w:rFonts w:hint="cs"/>
          <w:rtl/>
        </w:rPr>
        <w:t>אני מבקש, חב</w:t>
      </w:r>
      <w:r>
        <w:rPr>
          <w:rFonts w:hint="cs"/>
          <w:rtl/>
        </w:rPr>
        <w:t xml:space="preserve">ר הכנסת פרוש. סיימת לדבר. </w:t>
      </w:r>
    </w:p>
    <w:p w14:paraId="2A83EC7E" w14:textId="77777777" w:rsidR="00000000" w:rsidRDefault="00CF0F56">
      <w:pPr>
        <w:pStyle w:val="a0"/>
        <w:rPr>
          <w:rFonts w:hint="cs"/>
          <w:rtl/>
        </w:rPr>
      </w:pPr>
    </w:p>
    <w:p w14:paraId="22146E79" w14:textId="77777777" w:rsidR="00000000" w:rsidRDefault="00CF0F56">
      <w:pPr>
        <w:pStyle w:val="-"/>
        <w:rPr>
          <w:rtl/>
        </w:rPr>
      </w:pPr>
      <w:bookmarkStart w:id="253" w:name="FS000000563T20_10_2004_15_43_13C"/>
      <w:bookmarkEnd w:id="253"/>
      <w:r>
        <w:rPr>
          <w:rtl/>
        </w:rPr>
        <w:t>מאיר פרוש (יהדות התורה):</w:t>
      </w:r>
    </w:p>
    <w:p w14:paraId="04DEE37D" w14:textId="77777777" w:rsidR="00000000" w:rsidRDefault="00CF0F56">
      <w:pPr>
        <w:pStyle w:val="a0"/>
        <w:rPr>
          <w:rtl/>
        </w:rPr>
      </w:pPr>
    </w:p>
    <w:p w14:paraId="75C9E97B" w14:textId="77777777" w:rsidR="00000000" w:rsidRDefault="00CF0F56">
      <w:pPr>
        <w:pStyle w:val="a0"/>
        <w:rPr>
          <w:rFonts w:hint="cs"/>
          <w:rtl/>
        </w:rPr>
      </w:pPr>
      <w:r>
        <w:rPr>
          <w:rFonts w:hint="cs"/>
          <w:rtl/>
        </w:rPr>
        <w:t xml:space="preserve">- - ויש הבדל בין מה שראש הממשלה הבטיח לפני הבחירות, לבין מה שהוא עושה אחרי הבחירות. תודה רבה. עשר דקות. </w:t>
      </w:r>
    </w:p>
    <w:p w14:paraId="5E0F00ED" w14:textId="77777777" w:rsidR="00000000" w:rsidRDefault="00CF0F56">
      <w:pPr>
        <w:pStyle w:val="a0"/>
        <w:rPr>
          <w:rFonts w:hint="cs"/>
          <w:rtl/>
        </w:rPr>
      </w:pPr>
    </w:p>
    <w:p w14:paraId="00A37E03" w14:textId="77777777" w:rsidR="00000000" w:rsidRDefault="00CF0F56">
      <w:pPr>
        <w:pStyle w:val="af0"/>
        <w:rPr>
          <w:rtl/>
        </w:rPr>
      </w:pPr>
      <w:r>
        <w:rPr>
          <w:rFonts w:hint="eastAsia"/>
          <w:rtl/>
        </w:rPr>
        <w:t>עמרם</w:t>
      </w:r>
      <w:r>
        <w:rPr>
          <w:rtl/>
        </w:rPr>
        <w:t xml:space="preserve"> מצנע (העבודה-מימד):</w:t>
      </w:r>
    </w:p>
    <w:p w14:paraId="1B25DA83" w14:textId="77777777" w:rsidR="00000000" w:rsidRDefault="00CF0F56">
      <w:pPr>
        <w:pStyle w:val="a0"/>
        <w:rPr>
          <w:rFonts w:hint="cs"/>
          <w:rtl/>
        </w:rPr>
      </w:pPr>
    </w:p>
    <w:p w14:paraId="163C8785" w14:textId="77777777" w:rsidR="00000000" w:rsidRDefault="00CF0F56">
      <w:pPr>
        <w:pStyle w:val="a0"/>
        <w:rPr>
          <w:rFonts w:hint="cs"/>
          <w:rtl/>
        </w:rPr>
      </w:pPr>
      <w:r>
        <w:rPr>
          <w:rFonts w:hint="cs"/>
          <w:rtl/>
        </w:rPr>
        <w:t xml:space="preserve">אתה הרווחת גם את הנגד שלנו ביושר. </w:t>
      </w:r>
    </w:p>
    <w:p w14:paraId="2B27B393" w14:textId="77777777" w:rsidR="00000000" w:rsidRDefault="00CF0F56">
      <w:pPr>
        <w:pStyle w:val="a0"/>
        <w:rPr>
          <w:rFonts w:hint="cs"/>
          <w:rtl/>
        </w:rPr>
      </w:pPr>
    </w:p>
    <w:p w14:paraId="2D20DDB7" w14:textId="77777777" w:rsidR="00000000" w:rsidRDefault="00CF0F56">
      <w:pPr>
        <w:pStyle w:val="af1"/>
        <w:rPr>
          <w:rtl/>
        </w:rPr>
      </w:pPr>
      <w:r>
        <w:rPr>
          <w:rtl/>
        </w:rPr>
        <w:t>היו"ר חמי דורון:</w:t>
      </w:r>
    </w:p>
    <w:p w14:paraId="60E6865D" w14:textId="77777777" w:rsidR="00000000" w:rsidRDefault="00CF0F56">
      <w:pPr>
        <w:pStyle w:val="a0"/>
        <w:rPr>
          <w:rtl/>
        </w:rPr>
      </w:pPr>
    </w:p>
    <w:p w14:paraId="06BD8DEB" w14:textId="77777777" w:rsidR="00000000" w:rsidRDefault="00CF0F56">
      <w:pPr>
        <w:pStyle w:val="a0"/>
        <w:rPr>
          <w:rFonts w:hint="cs"/>
          <w:rtl/>
        </w:rPr>
      </w:pPr>
      <w:r>
        <w:rPr>
          <w:rFonts w:hint="cs"/>
          <w:rtl/>
        </w:rPr>
        <w:t xml:space="preserve">נכון. גברתי שרת </w:t>
      </w:r>
      <w:r>
        <w:rPr>
          <w:rFonts w:hint="cs"/>
          <w:rtl/>
        </w:rPr>
        <w:t xml:space="preserve">הבינוי והשיכון, חברת הכנסת ציפי לבני. </w:t>
      </w:r>
    </w:p>
    <w:p w14:paraId="30FA305C" w14:textId="77777777" w:rsidR="00000000" w:rsidRDefault="00CF0F56">
      <w:pPr>
        <w:pStyle w:val="a0"/>
        <w:rPr>
          <w:rFonts w:hint="cs"/>
          <w:rtl/>
        </w:rPr>
      </w:pPr>
    </w:p>
    <w:p w14:paraId="091E17E9" w14:textId="77777777" w:rsidR="00000000" w:rsidRDefault="00CF0F56">
      <w:pPr>
        <w:pStyle w:val="a0"/>
        <w:rPr>
          <w:rFonts w:hint="cs"/>
          <w:rtl/>
        </w:rPr>
      </w:pPr>
      <w:r>
        <w:rPr>
          <w:rFonts w:hint="cs"/>
          <w:rtl/>
        </w:rPr>
        <w:t>רק הערה, חבר הכנסת פרוש, אני מצטער מאוד על שאתה מתנהג בניגוד לתקנון. הסעיף הובא לידיעתי במפורש בפרק ההוראות הכלליות, בסעיף 67, גם (א) וגם (ב). אתה פשוט נהגת בניגוד לתקנון. אני חושב שניצלת בצורה בוטה ולא יאה את העובדה</w:t>
      </w:r>
      <w:r>
        <w:rPr>
          <w:rFonts w:hint="cs"/>
          <w:rtl/>
        </w:rPr>
        <w:t xml:space="preserve"> שאני יושב-ראש חדש. אני מבטיח לך שזה לא יקרה פעם נוספת. פעם אחת אפשר לעבוד על היושב-ראש הזה. תודה. </w:t>
      </w:r>
    </w:p>
    <w:p w14:paraId="6287FAFE" w14:textId="77777777" w:rsidR="00000000" w:rsidRDefault="00CF0F56">
      <w:pPr>
        <w:pStyle w:val="a0"/>
        <w:rPr>
          <w:rFonts w:hint="cs"/>
          <w:rtl/>
        </w:rPr>
      </w:pPr>
    </w:p>
    <w:p w14:paraId="15B4C8B4" w14:textId="77777777" w:rsidR="00000000" w:rsidRDefault="00CF0F56">
      <w:pPr>
        <w:pStyle w:val="a"/>
        <w:rPr>
          <w:rtl/>
        </w:rPr>
      </w:pPr>
      <w:bookmarkStart w:id="254" w:name="FS000000469T20_10_2004_13_49_00C"/>
      <w:bookmarkStart w:id="255" w:name="_Toc92193300"/>
      <w:bookmarkEnd w:id="254"/>
      <w:r>
        <w:rPr>
          <w:rtl/>
        </w:rPr>
        <w:t>שר</w:t>
      </w:r>
      <w:r>
        <w:rPr>
          <w:rFonts w:hint="cs"/>
          <w:rtl/>
        </w:rPr>
        <w:t>ת</w:t>
      </w:r>
      <w:r>
        <w:rPr>
          <w:rtl/>
        </w:rPr>
        <w:t xml:space="preserve"> ה</w:t>
      </w:r>
      <w:r>
        <w:rPr>
          <w:rFonts w:hint="cs"/>
          <w:rtl/>
        </w:rPr>
        <w:t>בינוי והשיכון</w:t>
      </w:r>
      <w:r>
        <w:rPr>
          <w:rtl/>
        </w:rPr>
        <w:t xml:space="preserve"> ציפי לבני:</w:t>
      </w:r>
      <w:bookmarkEnd w:id="255"/>
    </w:p>
    <w:p w14:paraId="5384607B" w14:textId="77777777" w:rsidR="00000000" w:rsidRDefault="00CF0F56">
      <w:pPr>
        <w:pStyle w:val="a0"/>
        <w:rPr>
          <w:rtl/>
        </w:rPr>
      </w:pPr>
    </w:p>
    <w:p w14:paraId="18762647" w14:textId="77777777" w:rsidR="00000000" w:rsidRDefault="00CF0F56">
      <w:pPr>
        <w:pStyle w:val="a0"/>
        <w:rPr>
          <w:rFonts w:hint="cs"/>
          <w:rtl/>
        </w:rPr>
      </w:pPr>
      <w:r>
        <w:rPr>
          <w:rFonts w:hint="cs"/>
          <w:rtl/>
        </w:rPr>
        <w:t>אדוני היושב-ראש, חברי הכנסת, אני מבקשת מהבית לנהוג אותה מידת רצינות שנהג מגיש הצעת החוק בהצעת החוק שלו עצמו, כי הסתבר שהוא א</w:t>
      </w:r>
      <w:r>
        <w:rPr>
          <w:rFonts w:hint="cs"/>
          <w:rtl/>
        </w:rPr>
        <w:t>ינו רואה מול עיניו את טובת קוני הדירה, אלא ניצל את ההזדמנות לנאום פוליטי. לכן, ממילא, אני מבקשת להתנגד להצעת החוק בהגדרה. כדי להרגיע את אלה שאכן טובת הקונים מול עיניהם, אני בכללם, ובטוחני שכל חברי המשכן, עמדת משרד השיכון, שחבר הכנסת פרוש עמד בראשו בעבר ויכ</w:t>
      </w:r>
      <w:r>
        <w:rPr>
          <w:rFonts w:hint="cs"/>
          <w:rtl/>
        </w:rPr>
        <w:t xml:space="preserve">ול היה להגיש הצעה מהסוג הזה, היא שאין בכך כדי להוסיף דבר לטובת הקונה. כל הוראות הדין הקיים מכסות את הקונה, וייתכן שדווקא הצעת החוק אף עלולה לגרוע ממנו. </w:t>
      </w:r>
    </w:p>
    <w:p w14:paraId="07A7323C" w14:textId="77777777" w:rsidR="00000000" w:rsidRDefault="00CF0F56">
      <w:pPr>
        <w:pStyle w:val="a0"/>
        <w:rPr>
          <w:rFonts w:hint="cs"/>
          <w:rtl/>
        </w:rPr>
      </w:pPr>
    </w:p>
    <w:p w14:paraId="343EE35E" w14:textId="77777777" w:rsidR="00000000" w:rsidRDefault="00CF0F56">
      <w:pPr>
        <w:pStyle w:val="a0"/>
        <w:rPr>
          <w:rFonts w:hint="cs"/>
          <w:rtl/>
        </w:rPr>
      </w:pPr>
      <w:r>
        <w:rPr>
          <w:rFonts w:hint="cs"/>
          <w:rtl/>
        </w:rPr>
        <w:t xml:space="preserve">אני מבקשת מהבית כולו להתנגד להצעת החוק. </w:t>
      </w:r>
    </w:p>
    <w:p w14:paraId="6BA55022" w14:textId="77777777" w:rsidR="00000000" w:rsidRDefault="00CF0F56">
      <w:pPr>
        <w:pStyle w:val="a0"/>
        <w:rPr>
          <w:rFonts w:hint="cs"/>
          <w:rtl/>
        </w:rPr>
      </w:pPr>
    </w:p>
    <w:p w14:paraId="40001107" w14:textId="77777777" w:rsidR="00000000" w:rsidRDefault="00CF0F56">
      <w:pPr>
        <w:pStyle w:val="af1"/>
        <w:rPr>
          <w:rtl/>
        </w:rPr>
      </w:pPr>
      <w:r>
        <w:rPr>
          <w:rtl/>
        </w:rPr>
        <w:t>היו"ר חמי דורון:</w:t>
      </w:r>
    </w:p>
    <w:p w14:paraId="5D9A09F1" w14:textId="77777777" w:rsidR="00000000" w:rsidRDefault="00CF0F56">
      <w:pPr>
        <w:pStyle w:val="a0"/>
        <w:rPr>
          <w:rtl/>
        </w:rPr>
      </w:pPr>
    </w:p>
    <w:p w14:paraId="797C3891" w14:textId="77777777" w:rsidR="00000000" w:rsidRDefault="00CF0F56">
      <w:pPr>
        <w:pStyle w:val="a0"/>
        <w:rPr>
          <w:rFonts w:hint="cs"/>
          <w:rtl/>
        </w:rPr>
      </w:pPr>
      <w:r>
        <w:rPr>
          <w:rFonts w:hint="cs"/>
          <w:rtl/>
        </w:rPr>
        <w:t xml:space="preserve">תודה רבה לשרת הבינוי והשיכון. </w:t>
      </w:r>
    </w:p>
    <w:p w14:paraId="2D930099" w14:textId="77777777" w:rsidR="00000000" w:rsidRDefault="00CF0F56">
      <w:pPr>
        <w:pStyle w:val="a0"/>
        <w:rPr>
          <w:rFonts w:hint="cs"/>
          <w:rtl/>
        </w:rPr>
      </w:pPr>
    </w:p>
    <w:p w14:paraId="7B8AB30A" w14:textId="77777777" w:rsidR="00000000" w:rsidRDefault="00CF0F56">
      <w:pPr>
        <w:pStyle w:val="a0"/>
        <w:rPr>
          <w:rFonts w:hint="cs"/>
          <w:rtl/>
        </w:rPr>
      </w:pPr>
      <w:r>
        <w:rPr>
          <w:rFonts w:hint="cs"/>
          <w:rtl/>
        </w:rPr>
        <w:t>אנחנו עובר</w:t>
      </w:r>
      <w:r>
        <w:rPr>
          <w:rFonts w:hint="cs"/>
          <w:rtl/>
        </w:rPr>
        <w:t xml:space="preserve">ים להצבעה. </w:t>
      </w:r>
    </w:p>
    <w:p w14:paraId="13036F16" w14:textId="77777777" w:rsidR="00000000" w:rsidRDefault="00CF0F56">
      <w:pPr>
        <w:pStyle w:val="a0"/>
        <w:rPr>
          <w:rFonts w:hint="cs"/>
          <w:rtl/>
        </w:rPr>
      </w:pPr>
    </w:p>
    <w:p w14:paraId="05C95A90" w14:textId="77777777" w:rsidR="00000000" w:rsidRDefault="00CF0F56">
      <w:pPr>
        <w:pStyle w:val="ab"/>
        <w:bidi/>
        <w:rPr>
          <w:rFonts w:hint="cs"/>
          <w:rtl/>
        </w:rPr>
      </w:pPr>
      <w:r>
        <w:rPr>
          <w:rFonts w:hint="cs"/>
          <w:rtl/>
        </w:rPr>
        <w:t>הצבעה מס' 5</w:t>
      </w:r>
    </w:p>
    <w:p w14:paraId="18A4094D" w14:textId="77777777" w:rsidR="00000000" w:rsidRDefault="00CF0F56">
      <w:pPr>
        <w:pStyle w:val="a0"/>
        <w:rPr>
          <w:rFonts w:hint="cs"/>
          <w:rtl/>
        </w:rPr>
      </w:pPr>
    </w:p>
    <w:p w14:paraId="68059148" w14:textId="77777777" w:rsidR="00000000" w:rsidRDefault="00CF0F5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11</w:t>
      </w:r>
    </w:p>
    <w:p w14:paraId="38A36DD8" w14:textId="77777777" w:rsidR="00000000" w:rsidRDefault="00CF0F56">
      <w:pPr>
        <w:pStyle w:val="ac"/>
        <w:bidi/>
        <w:rPr>
          <w:rFonts w:hint="cs"/>
          <w:rtl/>
        </w:rPr>
      </w:pPr>
      <w:r>
        <w:rPr>
          <w:rFonts w:hint="cs"/>
          <w:rtl/>
        </w:rPr>
        <w:t xml:space="preserve">בעד ההצעה להסיר מסדר-היום את הצעת החוק </w:t>
      </w:r>
      <w:r>
        <w:rPr>
          <w:rtl/>
        </w:rPr>
        <w:t>–</w:t>
      </w:r>
      <w:r>
        <w:rPr>
          <w:rFonts w:hint="cs"/>
          <w:rtl/>
        </w:rPr>
        <w:t xml:space="preserve"> 45</w:t>
      </w:r>
    </w:p>
    <w:p w14:paraId="70B9C684"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2201A7FF" w14:textId="77777777" w:rsidR="00000000" w:rsidRDefault="00CF0F56">
      <w:pPr>
        <w:pStyle w:val="ad"/>
        <w:bidi/>
        <w:rPr>
          <w:rFonts w:hint="cs"/>
          <w:rtl/>
        </w:rPr>
      </w:pPr>
      <w:r>
        <w:rPr>
          <w:rFonts w:hint="cs"/>
          <w:rtl/>
        </w:rPr>
        <w:t xml:space="preserve">ההצעה להסיר מסדר-היום את הצעת חוק המכר (דירות) </w:t>
      </w:r>
    </w:p>
    <w:p w14:paraId="3496A6CC" w14:textId="77777777" w:rsidR="00000000" w:rsidRDefault="00CF0F56">
      <w:pPr>
        <w:pStyle w:val="ad"/>
        <w:bidi/>
        <w:rPr>
          <w:rFonts w:hint="cs"/>
          <w:rtl/>
        </w:rPr>
      </w:pPr>
      <w:r>
        <w:rPr>
          <w:rFonts w:hint="cs"/>
          <w:rtl/>
        </w:rPr>
        <w:t xml:space="preserve">(תיקון </w:t>
      </w:r>
      <w:r>
        <w:rPr>
          <w:rtl/>
        </w:rPr>
        <w:t>–</w:t>
      </w:r>
      <w:r>
        <w:rPr>
          <w:rFonts w:hint="cs"/>
          <w:rtl/>
        </w:rPr>
        <w:t xml:space="preserve"> חובת התאמה בין מצגי המוכר למפרט), התשס"ד-2004, נתקבלה.</w:t>
      </w:r>
    </w:p>
    <w:p w14:paraId="1289ACB0" w14:textId="77777777" w:rsidR="00000000" w:rsidRDefault="00CF0F56">
      <w:pPr>
        <w:pStyle w:val="a0"/>
        <w:rPr>
          <w:rFonts w:hint="cs"/>
          <w:rtl/>
        </w:rPr>
      </w:pPr>
    </w:p>
    <w:p w14:paraId="46B2A7D7" w14:textId="77777777" w:rsidR="00000000" w:rsidRDefault="00CF0F56">
      <w:pPr>
        <w:pStyle w:val="af1"/>
        <w:rPr>
          <w:rtl/>
        </w:rPr>
      </w:pPr>
      <w:r>
        <w:rPr>
          <w:rtl/>
        </w:rPr>
        <w:t xml:space="preserve">היו"ר </w:t>
      </w:r>
      <w:r>
        <w:rPr>
          <w:rtl/>
        </w:rPr>
        <w:t>חמי דורון:</w:t>
      </w:r>
    </w:p>
    <w:p w14:paraId="4EDDBD05" w14:textId="77777777" w:rsidR="00000000" w:rsidRDefault="00CF0F56">
      <w:pPr>
        <w:pStyle w:val="a0"/>
        <w:rPr>
          <w:rtl/>
        </w:rPr>
      </w:pPr>
    </w:p>
    <w:p w14:paraId="2BA94175" w14:textId="77777777" w:rsidR="00000000" w:rsidRDefault="00CF0F56">
      <w:pPr>
        <w:pStyle w:val="a0"/>
        <w:rPr>
          <w:rFonts w:hint="cs"/>
          <w:rtl/>
        </w:rPr>
      </w:pPr>
      <w:r>
        <w:rPr>
          <w:rFonts w:hint="cs"/>
          <w:rtl/>
        </w:rPr>
        <w:t xml:space="preserve">11 בעד, 45 נגד ואין נמנעים. חבר הכנסת פרוש, נדמה לי שהרווחת את זה ביושר גם מספסלי האופוזיציה. הצעת החוק לא נתקבלה. </w:t>
      </w:r>
    </w:p>
    <w:p w14:paraId="1740FAC6" w14:textId="77777777" w:rsidR="00000000" w:rsidRDefault="00CF0F56">
      <w:pPr>
        <w:pStyle w:val="a0"/>
        <w:rPr>
          <w:rFonts w:hint="cs"/>
          <w:rtl/>
        </w:rPr>
      </w:pPr>
    </w:p>
    <w:p w14:paraId="32E14C88" w14:textId="77777777" w:rsidR="00000000" w:rsidRDefault="00CF0F56">
      <w:pPr>
        <w:pStyle w:val="a2"/>
        <w:rPr>
          <w:rFonts w:hint="cs"/>
          <w:rtl/>
        </w:rPr>
      </w:pPr>
      <w:bookmarkStart w:id="256" w:name="CS23686FI0023686T20_10_2004_14_09_15"/>
      <w:bookmarkEnd w:id="256"/>
    </w:p>
    <w:p w14:paraId="0841C5A4" w14:textId="77777777" w:rsidR="00000000" w:rsidRDefault="00CF0F56">
      <w:pPr>
        <w:pStyle w:val="a2"/>
        <w:rPr>
          <w:rFonts w:hint="cs"/>
          <w:rtl/>
        </w:rPr>
      </w:pPr>
      <w:bookmarkStart w:id="257" w:name="_Toc92193301"/>
      <w:r>
        <w:rPr>
          <w:rtl/>
        </w:rPr>
        <w:t>הצעת חוק לשיפור המאזן הדמוגרפי בנגב ו</w:t>
      </w:r>
      <w:r>
        <w:rPr>
          <w:rFonts w:hint="cs"/>
          <w:rtl/>
        </w:rPr>
        <w:t>ב</w:t>
      </w:r>
      <w:r>
        <w:rPr>
          <w:rtl/>
        </w:rPr>
        <w:t>גליל, התשס"ד-2004</w:t>
      </w:r>
      <w:bookmarkEnd w:id="257"/>
    </w:p>
    <w:p w14:paraId="5E47DBF3" w14:textId="77777777" w:rsidR="00000000" w:rsidRDefault="00CF0F56">
      <w:pPr>
        <w:pStyle w:val="a0"/>
        <w:ind w:firstLine="0"/>
        <w:rPr>
          <w:rFonts w:hint="cs"/>
          <w:rtl/>
        </w:rPr>
      </w:pPr>
      <w:r>
        <w:rPr>
          <w:rFonts w:hint="cs"/>
          <w:rtl/>
        </w:rPr>
        <w:t>[הצעת חוק פ/2251; נספחות.]</w:t>
      </w:r>
    </w:p>
    <w:p w14:paraId="05CDDC09" w14:textId="77777777" w:rsidR="00000000" w:rsidRDefault="00CF0F56">
      <w:pPr>
        <w:pStyle w:val="-0"/>
        <w:rPr>
          <w:rFonts w:hint="cs"/>
          <w:rtl/>
        </w:rPr>
      </w:pPr>
      <w:r>
        <w:rPr>
          <w:rFonts w:hint="cs"/>
          <w:rtl/>
        </w:rPr>
        <w:t>(הצעת קבוצת חברי הכנסת)</w:t>
      </w:r>
    </w:p>
    <w:p w14:paraId="457F082E" w14:textId="77777777" w:rsidR="00000000" w:rsidRDefault="00CF0F56">
      <w:pPr>
        <w:pStyle w:val="-0"/>
        <w:jc w:val="left"/>
        <w:rPr>
          <w:rFonts w:hint="cs"/>
          <w:rtl/>
        </w:rPr>
      </w:pPr>
    </w:p>
    <w:p w14:paraId="3569AE6B" w14:textId="77777777" w:rsidR="00000000" w:rsidRDefault="00CF0F56">
      <w:pPr>
        <w:pStyle w:val="af1"/>
        <w:rPr>
          <w:rtl/>
        </w:rPr>
      </w:pPr>
      <w:r>
        <w:rPr>
          <w:rFonts w:hint="eastAsia"/>
          <w:rtl/>
        </w:rPr>
        <w:t>היו</w:t>
      </w:r>
      <w:r>
        <w:rPr>
          <w:rtl/>
        </w:rPr>
        <w:t>"ר חמי דורון:</w:t>
      </w:r>
    </w:p>
    <w:p w14:paraId="32551351" w14:textId="77777777" w:rsidR="00000000" w:rsidRDefault="00CF0F56">
      <w:pPr>
        <w:pStyle w:val="a0"/>
        <w:rPr>
          <w:rFonts w:hint="cs"/>
          <w:rtl/>
        </w:rPr>
      </w:pPr>
    </w:p>
    <w:p w14:paraId="04D2D91B" w14:textId="77777777" w:rsidR="00000000" w:rsidRDefault="00CF0F56">
      <w:pPr>
        <w:pStyle w:val="a0"/>
        <w:rPr>
          <w:rFonts w:hint="cs"/>
          <w:rtl/>
        </w:rPr>
      </w:pPr>
      <w:r>
        <w:rPr>
          <w:rFonts w:hint="cs"/>
          <w:rtl/>
        </w:rPr>
        <w:t xml:space="preserve">חברי הכנסת, אנחנו עוברים לנושא הבא: הצעת חוק לשיפור המאזן הדמוגרפי בנגב ובגליל, התשס"ד-2004, של חבר הכנסת יעקב מרגי וקבוצת חברי כנסת. חבר הכנסת מרגי, בבקשה. </w:t>
      </w:r>
    </w:p>
    <w:p w14:paraId="27DF89A5" w14:textId="77777777" w:rsidR="00000000" w:rsidRDefault="00CF0F56">
      <w:pPr>
        <w:pStyle w:val="a0"/>
        <w:rPr>
          <w:rFonts w:hint="cs"/>
          <w:rtl/>
        </w:rPr>
      </w:pPr>
    </w:p>
    <w:p w14:paraId="45B0588E" w14:textId="77777777" w:rsidR="00000000" w:rsidRDefault="00CF0F56">
      <w:pPr>
        <w:pStyle w:val="a"/>
        <w:rPr>
          <w:rtl/>
        </w:rPr>
      </w:pPr>
      <w:bookmarkStart w:id="258" w:name="FS000001056T20_10_2004_14_20_14"/>
      <w:bookmarkStart w:id="259" w:name="_Toc92193302"/>
      <w:bookmarkEnd w:id="258"/>
      <w:r>
        <w:rPr>
          <w:rFonts w:hint="eastAsia"/>
          <w:rtl/>
        </w:rPr>
        <w:t>יעקב</w:t>
      </w:r>
      <w:r>
        <w:rPr>
          <w:rtl/>
        </w:rPr>
        <w:t xml:space="preserve"> מרגי (ש"ס):</w:t>
      </w:r>
      <w:bookmarkEnd w:id="259"/>
    </w:p>
    <w:p w14:paraId="194222B8" w14:textId="77777777" w:rsidR="00000000" w:rsidRDefault="00CF0F56">
      <w:pPr>
        <w:pStyle w:val="a0"/>
        <w:rPr>
          <w:rFonts w:hint="cs"/>
          <w:rtl/>
        </w:rPr>
      </w:pPr>
    </w:p>
    <w:p w14:paraId="193AAC3C" w14:textId="77777777" w:rsidR="00000000" w:rsidRDefault="00CF0F56">
      <w:pPr>
        <w:pStyle w:val="a0"/>
        <w:rPr>
          <w:rFonts w:hint="cs"/>
          <w:rtl/>
        </w:rPr>
      </w:pPr>
      <w:r>
        <w:rPr>
          <w:rFonts w:hint="cs"/>
          <w:rtl/>
        </w:rPr>
        <w:t xml:space="preserve">אדוני היושב-ראש, כבוד ראש הממשלה, חברי חברי הכנסת, הצעת החוק המוגשת היום מדברת </w:t>
      </w:r>
      <w:r>
        <w:rPr>
          <w:rFonts w:hint="cs"/>
          <w:rtl/>
        </w:rPr>
        <w:t>על שיפור המאזן בנגב ובגליל. אני רוצה למסור לבית הנכבד הזה הבהרה: אומנם בכותרת כתוב: "הצעת חוק לשיפור המאזן הדמוגרפי בנגב ובגליל", אך הפנו את תשומת לבי לכך שהמלה "דמוגרפי" מעוררת כביכול קונוטציה נגד הציבור הערבי. קיבלתי את ההערה, ואם החוק יעבור בקריאה טרומי</w:t>
      </w:r>
      <w:r>
        <w:rPr>
          <w:rFonts w:hint="cs"/>
          <w:rtl/>
        </w:rPr>
        <w:t xml:space="preserve">ת, בהמשך אשנה את הכותרת ל"הצעת חוק לשיפור המאזן בנגב ובגליל". </w:t>
      </w:r>
    </w:p>
    <w:p w14:paraId="7AEE46E5" w14:textId="77777777" w:rsidR="00000000" w:rsidRDefault="00CF0F56">
      <w:pPr>
        <w:pStyle w:val="a0"/>
        <w:rPr>
          <w:rFonts w:hint="cs"/>
          <w:rtl/>
        </w:rPr>
      </w:pPr>
    </w:p>
    <w:p w14:paraId="2222BBE0" w14:textId="77777777" w:rsidR="00000000" w:rsidRDefault="00CF0F56">
      <w:pPr>
        <w:pStyle w:val="a0"/>
        <w:rPr>
          <w:rFonts w:hint="cs"/>
          <w:rtl/>
        </w:rPr>
      </w:pPr>
      <w:r>
        <w:rPr>
          <w:rFonts w:hint="cs"/>
          <w:rtl/>
        </w:rPr>
        <w:t xml:space="preserve">הוצאתי מהמילון את ההגדרה של המלה "דמוגרפיה", ואני רוצה לקרוא אותה בפניכם. דמו </w:t>
      </w:r>
      <w:r>
        <w:rPr>
          <w:rtl/>
        </w:rPr>
        <w:t>–</w:t>
      </w:r>
      <w:r>
        <w:rPr>
          <w:rFonts w:hint="cs"/>
          <w:rtl/>
        </w:rPr>
        <w:t xml:space="preserve"> עם, אנשים בשפה היוונית. דמוגרפיה </w:t>
      </w:r>
      <w:r>
        <w:rPr>
          <w:rtl/>
        </w:rPr>
        <w:t>–</w:t>
      </w:r>
      <w:r>
        <w:rPr>
          <w:rFonts w:hint="cs"/>
          <w:rtl/>
        </w:rPr>
        <w:t xml:space="preserve"> מדע העוסק במחקר כמותי של אוכלוסיית בני-האדם, לרבות הרכבם, התפלגותם וקווי התפת</w:t>
      </w:r>
      <w:r>
        <w:rPr>
          <w:rFonts w:hint="cs"/>
          <w:rtl/>
        </w:rPr>
        <w:t xml:space="preserve">חותם. עוד הגדרה </w:t>
      </w:r>
      <w:r>
        <w:rPr>
          <w:rtl/>
        </w:rPr>
        <w:t>–</w:t>
      </w:r>
      <w:r>
        <w:rPr>
          <w:rFonts w:hint="cs"/>
          <w:rtl/>
        </w:rPr>
        <w:t xml:space="preserve"> מצב האוכלוסיה מבחינה כמותית. יש הערה של מי שניסח את ההסבר, שאומרת שאין לדחות על הסף כל תיאוריה המצביעה על קשר בין דמוגרפיה למלחמה. בגלל ההערה בכוכבית הסכמתי למחוק את המלה "דמוגרפיה" בהצעת החוק, ואני מבהיר מעל כל צל של ספק, שהמטרה היא למנף</w:t>
      </w:r>
      <w:r>
        <w:rPr>
          <w:rFonts w:hint="cs"/>
          <w:rtl/>
        </w:rPr>
        <w:t xml:space="preserve"> את הנגב והגליל. כשהנגב והגליל ימונפו, ייהנו מזה גם התושבים היהודים, וודאי גם התושבים הערבים. </w:t>
      </w:r>
    </w:p>
    <w:p w14:paraId="298E3D71" w14:textId="77777777" w:rsidR="00000000" w:rsidRDefault="00CF0F56">
      <w:pPr>
        <w:pStyle w:val="a0"/>
        <w:rPr>
          <w:rFonts w:hint="cs"/>
          <w:rtl/>
        </w:rPr>
      </w:pPr>
    </w:p>
    <w:p w14:paraId="50D7F350" w14:textId="77777777" w:rsidR="00000000" w:rsidRDefault="00CF0F56">
      <w:pPr>
        <w:pStyle w:val="a0"/>
        <w:rPr>
          <w:rFonts w:hint="cs"/>
          <w:rtl/>
        </w:rPr>
      </w:pPr>
      <w:r>
        <w:rPr>
          <w:rFonts w:hint="cs"/>
          <w:rtl/>
        </w:rPr>
        <w:t>אני רוצה לקרוא בפניכם את הצעת החוק, אך בטרם אקרא את הצעת החוק ברצוני להזכירכם ולהביא לתשומת לבכם, שלפני כחודשיים ימים עמד על הדוכן הזה השר שטרית, באחת ההצעות על</w:t>
      </w:r>
      <w:r>
        <w:rPr>
          <w:rFonts w:hint="cs"/>
          <w:rtl/>
        </w:rPr>
        <w:t xml:space="preserve"> הבנייה בפריפריה, ואמר שאם יבוא לכאן חוק שידבר על בנייה ודחיפה של הנגב והגליל, הוא יתמוך. כתוצאה מכך שלפתי את החוק הזה מהמגירה והגשתי אותו. </w:t>
      </w:r>
    </w:p>
    <w:p w14:paraId="079E270C" w14:textId="77777777" w:rsidR="00000000" w:rsidRDefault="00CF0F56">
      <w:pPr>
        <w:pStyle w:val="a0"/>
        <w:rPr>
          <w:rFonts w:hint="cs"/>
          <w:rtl/>
        </w:rPr>
      </w:pPr>
    </w:p>
    <w:p w14:paraId="594CA8D0" w14:textId="77777777" w:rsidR="00000000" w:rsidRDefault="00CF0F56">
      <w:pPr>
        <w:pStyle w:val="a0"/>
        <w:rPr>
          <w:rFonts w:hint="cs"/>
          <w:rtl/>
        </w:rPr>
      </w:pPr>
      <w:r>
        <w:rPr>
          <w:rFonts w:hint="cs"/>
          <w:rtl/>
        </w:rPr>
        <w:t>רבות מדברים על חשיבות הנגב והגליל, רבות מדברים על חשיבות הפריפריה, רבים על הדוכן הזה ובבית הזה מדברים על המצב בנגב</w:t>
      </w:r>
      <w:r>
        <w:rPr>
          <w:rFonts w:hint="cs"/>
          <w:rtl/>
        </w:rPr>
        <w:t xml:space="preserve"> ובגליל, מבקר המדינה הציג דוח חמור על מה שקורה בנגב ובגליל, דוחות אקדמיה מציגים מחדלים של כל הממשלות בטיפול שלהן בנגב ובגליל, ומעל לכל דוח ולכל מחקר כולנו יודעים מה המצב בנגב ובגליל. </w:t>
      </w:r>
    </w:p>
    <w:p w14:paraId="6CF508E7" w14:textId="77777777" w:rsidR="00000000" w:rsidRDefault="00CF0F56">
      <w:pPr>
        <w:pStyle w:val="a0"/>
        <w:rPr>
          <w:rFonts w:hint="cs"/>
          <w:rtl/>
        </w:rPr>
      </w:pPr>
    </w:p>
    <w:p w14:paraId="0F6381DA" w14:textId="77777777" w:rsidR="00000000" w:rsidRDefault="00CF0F56">
      <w:pPr>
        <w:pStyle w:val="a0"/>
        <w:rPr>
          <w:rtl/>
        </w:rPr>
      </w:pPr>
      <w:r>
        <w:rPr>
          <w:rFonts w:hint="cs"/>
          <w:rtl/>
        </w:rPr>
        <w:t>אני אומר לכם, רבותי, שהשבוע התקיים דיון בוועדה לזכויות העובדים הזרים. ב</w:t>
      </w:r>
      <w:r>
        <w:rPr>
          <w:rFonts w:hint="cs"/>
          <w:rtl/>
        </w:rPr>
        <w:t>וועדה הופיעו נציגי התאחדות הקבלנים והצהירו חד-משמעית, שבגליל, חוץ מפרויקט שכרגע בהתהוות, בבנייה, בכרמיאל, אין אפילו פרויקט אחד של בנייה בצפון. כך גם בנגב. למרות התחלות הבנייה הרבות שיש בנגב, מצב הקבלנים קשה ומצב התחלות הבנייה הולך ומידרדר. קשה לקבלנים למכו</w:t>
      </w:r>
      <w:r>
        <w:rPr>
          <w:rFonts w:hint="cs"/>
          <w:rtl/>
        </w:rPr>
        <w:t xml:space="preserve">ר את הדירות, והם כמעט מחליפים כסף בכסף ופושטים רגל. המצב קשה מאוד. אם עתיד המדינה שלנו חשוב לנו, ואם באמת, עם יד על הלב, נרצה לפתח את הנגב והגליל, זאת ההזדמנות שלנו, ההזדמנות של הממשלה להצביע בעד החוק הזה. </w:t>
      </w:r>
    </w:p>
    <w:p w14:paraId="77794C74" w14:textId="77777777" w:rsidR="00000000" w:rsidRDefault="00CF0F56">
      <w:pPr>
        <w:pStyle w:val="a0"/>
        <w:rPr>
          <w:rFonts w:hint="cs"/>
          <w:rtl/>
        </w:rPr>
      </w:pPr>
    </w:p>
    <w:p w14:paraId="0376EA31" w14:textId="77777777" w:rsidR="00000000" w:rsidRDefault="00CF0F56">
      <w:pPr>
        <w:pStyle w:val="a0"/>
        <w:rPr>
          <w:rFonts w:hint="cs"/>
          <w:rtl/>
        </w:rPr>
      </w:pPr>
      <w:r>
        <w:rPr>
          <w:rFonts w:hint="cs"/>
          <w:rtl/>
        </w:rPr>
        <w:t>מובן שזאת רק הפלטפורמה, ואם הממשלה תרצה לשפר אות</w:t>
      </w:r>
      <w:r>
        <w:rPr>
          <w:rFonts w:hint="cs"/>
          <w:rtl/>
        </w:rPr>
        <w:t xml:space="preserve">ו, לקבוע את התהליכים בתוך החוק, אם הממשלה תרצה לכוון את החוק בכיוונים נוספים, מובן שאני אסכים לכל מה שיהיה לטובת הנגב והגליל. אני שב ואומר שהחוק הזה הוא רק פלטפורמה. </w:t>
      </w:r>
    </w:p>
    <w:p w14:paraId="04030A95" w14:textId="77777777" w:rsidR="00000000" w:rsidRDefault="00CF0F56">
      <w:pPr>
        <w:pStyle w:val="a0"/>
        <w:rPr>
          <w:rFonts w:hint="cs"/>
          <w:rtl/>
        </w:rPr>
      </w:pPr>
    </w:p>
    <w:p w14:paraId="03B9B320" w14:textId="77777777" w:rsidR="00000000" w:rsidRDefault="00CF0F56">
      <w:pPr>
        <w:pStyle w:val="a0"/>
        <w:rPr>
          <w:rFonts w:hint="cs"/>
          <w:rtl/>
        </w:rPr>
      </w:pPr>
      <w:r>
        <w:rPr>
          <w:rFonts w:hint="cs"/>
          <w:rtl/>
        </w:rPr>
        <w:t>הצעת החוק אומרת כך: הממשלה תעודד את הבנייה לדיור בנגב ובגליל ותקצה משאבים לכך עד כדי הכפ</w:t>
      </w:r>
      <w:r>
        <w:rPr>
          <w:rFonts w:hint="cs"/>
          <w:rtl/>
        </w:rPr>
        <w:t>לת מספר תושבי האזורים האלה בתוך עשר שנים מיום כניסת חוק זה לתוקפו. הממשלה תעודד את פיתוח התעשייה והתעסוקה באזורי הנגב והגליל במשך עשר שנים מיום כניסת החוק לתוקפו. יוענקו מענקי קנייה לרוכשי דירות בנגב ובגליל, וכן יוזלו מחירי הקרקעות באזורים אלה. הממשלה תדאג</w:t>
      </w:r>
      <w:r>
        <w:rPr>
          <w:rFonts w:hint="cs"/>
          <w:rtl/>
        </w:rPr>
        <w:t xml:space="preserve"> לפיתוח ולעידוד ההשכלה הגבוהה בנגב ובגליל. שר השיכון, הממונה על ביצוע הוראות חוק זה, הוא המוסמך בין היתר לקבוע: 1. את גודל המענק שיינתן לרוכשי הדירות בנגב ובגליל; 2. כללים שיביאו לצמצום הבנייה בגוש-דן עד למינימום, כדי למנף את הנגב והגליל. </w:t>
      </w:r>
    </w:p>
    <w:p w14:paraId="0619808F" w14:textId="77777777" w:rsidR="00000000" w:rsidRDefault="00CF0F56">
      <w:pPr>
        <w:pStyle w:val="a0"/>
        <w:rPr>
          <w:rFonts w:hint="cs"/>
          <w:rtl/>
        </w:rPr>
      </w:pPr>
    </w:p>
    <w:p w14:paraId="1B65AEB1" w14:textId="77777777" w:rsidR="00000000" w:rsidRDefault="00CF0F56">
      <w:pPr>
        <w:pStyle w:val="a0"/>
        <w:rPr>
          <w:rFonts w:hint="cs"/>
          <w:rtl/>
        </w:rPr>
      </w:pPr>
      <w:r>
        <w:rPr>
          <w:rFonts w:hint="cs"/>
          <w:rtl/>
        </w:rPr>
        <w:t>רבותי, חברי חבר</w:t>
      </w:r>
      <w:r>
        <w:rPr>
          <w:rFonts w:hint="cs"/>
          <w:rtl/>
        </w:rPr>
        <w:t xml:space="preserve">י הכנסת, אני רוצה להביא לידיעתכם, שעמדת הסוכנות היהודית בשנים האחרונות היא לתת עדיפות לנגב ולגליל. הובהר לי במכתב, שהסוכנות היהודית פנתה ותפנה ליהדות העולם לסייע ביישומו של החוק הזה. </w:t>
      </w:r>
    </w:p>
    <w:p w14:paraId="26EB6D61" w14:textId="77777777" w:rsidR="00000000" w:rsidRDefault="00CF0F56">
      <w:pPr>
        <w:pStyle w:val="a0"/>
        <w:rPr>
          <w:rFonts w:hint="cs"/>
          <w:rtl/>
        </w:rPr>
      </w:pPr>
    </w:p>
    <w:p w14:paraId="30CFFB1B" w14:textId="77777777" w:rsidR="00000000" w:rsidRDefault="00CF0F56">
      <w:pPr>
        <w:pStyle w:val="a0"/>
        <w:rPr>
          <w:rFonts w:hint="cs"/>
          <w:rtl/>
        </w:rPr>
      </w:pPr>
      <w:r>
        <w:rPr>
          <w:rFonts w:hint="cs"/>
          <w:rtl/>
        </w:rPr>
        <w:t>החוק הזה הוא פלטפורמה, כפי שהצגתי והבהרתי. הוא לא מקבע דברים ברורים. הו</w:t>
      </w:r>
      <w:r>
        <w:rPr>
          <w:rFonts w:hint="cs"/>
          <w:rtl/>
        </w:rPr>
        <w:t>א נותן כיוון כדי לסייע למנף את הנגב ואת הגליל. מובן שלאחר הקריאה הטרומית ניתן יהיה לשפץ אותו, לשפר אותו ולהגביל אותו, אבל אני רוצה שמפה ההצבעה בעד החוק הזה תבשר למדינה, שהממשלה בעד הנגב והגליל, שהממשלה הזאת הולכת לתקן את כל מחדלי הממשלות הקודמות בנגב ובגלי</w:t>
      </w:r>
      <w:r>
        <w:rPr>
          <w:rFonts w:hint="cs"/>
          <w:rtl/>
        </w:rPr>
        <w:t xml:space="preserve">ל, שהממשלה הזאת לא רוצה להפוך את הנגב ואת הגליל לפריפריה ולפח האשפה של המדינה הזאת. תודה. </w:t>
      </w:r>
    </w:p>
    <w:p w14:paraId="35E0FE9F" w14:textId="77777777" w:rsidR="00000000" w:rsidRDefault="00CF0F56">
      <w:pPr>
        <w:pStyle w:val="a0"/>
        <w:rPr>
          <w:rFonts w:hint="cs"/>
          <w:rtl/>
        </w:rPr>
      </w:pPr>
    </w:p>
    <w:p w14:paraId="1394DC00" w14:textId="77777777" w:rsidR="00000000" w:rsidRDefault="00CF0F56">
      <w:pPr>
        <w:pStyle w:val="af1"/>
        <w:rPr>
          <w:rtl/>
        </w:rPr>
      </w:pPr>
      <w:r>
        <w:rPr>
          <w:rtl/>
        </w:rPr>
        <w:t>היו"ר ראובן ריבלין:</w:t>
      </w:r>
    </w:p>
    <w:p w14:paraId="50C8B55B" w14:textId="77777777" w:rsidR="00000000" w:rsidRDefault="00CF0F56">
      <w:pPr>
        <w:pStyle w:val="a0"/>
        <w:rPr>
          <w:rFonts w:hint="cs"/>
          <w:rtl/>
        </w:rPr>
      </w:pPr>
    </w:p>
    <w:p w14:paraId="3EE2373B" w14:textId="77777777" w:rsidR="00000000" w:rsidRDefault="00CF0F56">
      <w:pPr>
        <w:pStyle w:val="a0"/>
        <w:rPr>
          <w:rFonts w:hint="cs"/>
          <w:rtl/>
        </w:rPr>
      </w:pPr>
      <w:r>
        <w:rPr>
          <w:rFonts w:hint="cs"/>
          <w:rtl/>
        </w:rPr>
        <w:t xml:space="preserve">תודה רבה לחבר הכנסת מרגי. תשיב שרת השיכון בעניין זה. </w:t>
      </w:r>
    </w:p>
    <w:p w14:paraId="076D9DBE" w14:textId="77777777" w:rsidR="00000000" w:rsidRDefault="00CF0F56">
      <w:pPr>
        <w:pStyle w:val="a0"/>
        <w:rPr>
          <w:rFonts w:hint="cs"/>
          <w:rtl/>
        </w:rPr>
      </w:pPr>
    </w:p>
    <w:p w14:paraId="13492432" w14:textId="77777777" w:rsidR="00000000" w:rsidRDefault="00CF0F56">
      <w:pPr>
        <w:pStyle w:val="a"/>
        <w:rPr>
          <w:rtl/>
        </w:rPr>
      </w:pPr>
      <w:bookmarkStart w:id="260" w:name="FS000000469T20_10_2004_13_39_08"/>
      <w:bookmarkStart w:id="261" w:name="_Toc92193303"/>
      <w:bookmarkEnd w:id="260"/>
      <w:r>
        <w:rPr>
          <w:rtl/>
        </w:rPr>
        <w:t>שר</w:t>
      </w:r>
      <w:r>
        <w:rPr>
          <w:rFonts w:hint="cs"/>
          <w:rtl/>
        </w:rPr>
        <w:t>ת</w:t>
      </w:r>
      <w:r>
        <w:rPr>
          <w:rtl/>
        </w:rPr>
        <w:t xml:space="preserve"> </w:t>
      </w:r>
      <w:r>
        <w:rPr>
          <w:rFonts w:hint="cs"/>
          <w:rtl/>
        </w:rPr>
        <w:t xml:space="preserve">הבינוי והשיכון </w:t>
      </w:r>
      <w:r>
        <w:rPr>
          <w:rtl/>
        </w:rPr>
        <w:t xml:space="preserve"> ציפי לבני:</w:t>
      </w:r>
      <w:bookmarkEnd w:id="261"/>
    </w:p>
    <w:p w14:paraId="77FE3F0B" w14:textId="77777777" w:rsidR="00000000" w:rsidRDefault="00CF0F56">
      <w:pPr>
        <w:pStyle w:val="a0"/>
        <w:rPr>
          <w:rtl/>
        </w:rPr>
      </w:pPr>
    </w:p>
    <w:p w14:paraId="6FC581A1" w14:textId="77777777" w:rsidR="00000000" w:rsidRDefault="00CF0F56">
      <w:pPr>
        <w:pStyle w:val="a0"/>
        <w:rPr>
          <w:rFonts w:hint="cs"/>
          <w:rtl/>
        </w:rPr>
      </w:pPr>
      <w:r>
        <w:rPr>
          <w:rFonts w:hint="cs"/>
          <w:rtl/>
        </w:rPr>
        <w:t xml:space="preserve">תודה רבה. </w:t>
      </w:r>
    </w:p>
    <w:p w14:paraId="070AE86A" w14:textId="77777777" w:rsidR="00000000" w:rsidRDefault="00CF0F56">
      <w:pPr>
        <w:pStyle w:val="a0"/>
        <w:rPr>
          <w:rFonts w:hint="cs"/>
          <w:rtl/>
        </w:rPr>
      </w:pPr>
    </w:p>
    <w:p w14:paraId="4882E5C7" w14:textId="77777777" w:rsidR="00000000" w:rsidRDefault="00CF0F56">
      <w:pPr>
        <w:pStyle w:val="a0"/>
        <w:rPr>
          <w:rFonts w:hint="cs"/>
          <w:rtl/>
        </w:rPr>
      </w:pPr>
      <w:r>
        <w:rPr>
          <w:rFonts w:hint="cs"/>
          <w:rtl/>
        </w:rPr>
        <w:t>אדוני היושב-ראש, כנסת נכבדה, רוצה אני לומר ק</w:t>
      </w:r>
      <w:r>
        <w:rPr>
          <w:rFonts w:hint="cs"/>
          <w:rtl/>
        </w:rPr>
        <w:t xml:space="preserve">ודם כול, שגם אני חושבת שסדרי העדיפויות של המדינה צריכים לכלול בעדיפות עליונה התיישבות בנגב ובגליל, כמו גם חיזוק הפריפריה, וכך בכוונתי לעשות במסגרת משרד השיכון לקראת תקציב 2005. </w:t>
      </w:r>
    </w:p>
    <w:p w14:paraId="60B5D0C4" w14:textId="77777777" w:rsidR="00000000" w:rsidRDefault="00CF0F56">
      <w:pPr>
        <w:pStyle w:val="a0"/>
        <w:rPr>
          <w:rFonts w:hint="cs"/>
          <w:rtl/>
        </w:rPr>
      </w:pPr>
    </w:p>
    <w:p w14:paraId="3A16E85D" w14:textId="77777777" w:rsidR="00000000" w:rsidRDefault="00CF0F56">
      <w:pPr>
        <w:pStyle w:val="a0"/>
        <w:rPr>
          <w:rFonts w:hint="cs"/>
          <w:rtl/>
        </w:rPr>
      </w:pPr>
      <w:r>
        <w:rPr>
          <w:rFonts w:hint="cs"/>
          <w:rtl/>
        </w:rPr>
        <w:t xml:space="preserve">הצהיר חבר הכנסת מגיש הצעת החוק, שהצעת החוק הזאת היא בגדר הצהרת כוונות. הצהרת </w:t>
      </w:r>
      <w:r>
        <w:rPr>
          <w:rFonts w:hint="cs"/>
          <w:rtl/>
        </w:rPr>
        <w:t>כוונת זה נחמד, אבל אני חושבת שצריך להגיש תוכנית שהיא אופרטיבית, מתוקצבת ונכונה, ולכן במסגרת משרדי אני מתכוונת להגיש תוכנית כזאת, שתקבע את היעדים האלה ותהיה תוכנית אופרטיבית. אני כולי תקווה ואמונה, שהממשלה הזאת גם תיישם את התוכנית הזאת לתפארת הנגב, הגליל וה</w:t>
      </w:r>
      <w:r>
        <w:rPr>
          <w:rFonts w:hint="cs"/>
          <w:rtl/>
        </w:rPr>
        <w:t xml:space="preserve">פריפריה. תודה רבה. </w:t>
      </w:r>
    </w:p>
    <w:p w14:paraId="1BDD069D" w14:textId="77777777" w:rsidR="00000000" w:rsidRDefault="00CF0F56">
      <w:pPr>
        <w:pStyle w:val="a0"/>
        <w:rPr>
          <w:rFonts w:hint="cs"/>
          <w:rtl/>
        </w:rPr>
      </w:pPr>
    </w:p>
    <w:p w14:paraId="09536BD0" w14:textId="77777777" w:rsidR="00000000" w:rsidRDefault="00CF0F56">
      <w:pPr>
        <w:pStyle w:val="a0"/>
        <w:rPr>
          <w:rFonts w:hint="cs"/>
          <w:rtl/>
        </w:rPr>
      </w:pPr>
      <w:r>
        <w:rPr>
          <w:rFonts w:hint="cs"/>
          <w:rtl/>
        </w:rPr>
        <w:t xml:space="preserve">לכן אני מבקשת להתנגד להצעת החוק. </w:t>
      </w:r>
    </w:p>
    <w:p w14:paraId="605BB592" w14:textId="77777777" w:rsidR="00000000" w:rsidRDefault="00CF0F56">
      <w:pPr>
        <w:pStyle w:val="a0"/>
        <w:rPr>
          <w:rFonts w:hint="cs"/>
          <w:rtl/>
        </w:rPr>
      </w:pPr>
    </w:p>
    <w:p w14:paraId="395185EB" w14:textId="77777777" w:rsidR="00000000" w:rsidRDefault="00CF0F56">
      <w:pPr>
        <w:pStyle w:val="af1"/>
        <w:rPr>
          <w:rtl/>
        </w:rPr>
      </w:pPr>
      <w:r>
        <w:rPr>
          <w:rtl/>
        </w:rPr>
        <w:t>היו"ר ראובן ריבלין:</w:t>
      </w:r>
    </w:p>
    <w:p w14:paraId="078B6716" w14:textId="77777777" w:rsidR="00000000" w:rsidRDefault="00CF0F56">
      <w:pPr>
        <w:pStyle w:val="a0"/>
        <w:rPr>
          <w:rFonts w:hint="cs"/>
          <w:rtl/>
        </w:rPr>
      </w:pPr>
    </w:p>
    <w:p w14:paraId="09FE5AE3" w14:textId="77777777" w:rsidR="00000000" w:rsidRDefault="00CF0F56">
      <w:pPr>
        <w:pStyle w:val="a0"/>
        <w:rPr>
          <w:rFonts w:hint="cs"/>
          <w:rtl/>
        </w:rPr>
      </w:pPr>
      <w:r>
        <w:rPr>
          <w:rFonts w:hint="cs"/>
          <w:rtl/>
        </w:rPr>
        <w:t xml:space="preserve">חבר הכנסת מרגי, בבקשה. </w:t>
      </w:r>
      <w:bookmarkStart w:id="262" w:name="FS000001056T20_10_2004_13_40_53"/>
      <w:bookmarkEnd w:id="262"/>
      <w:r>
        <w:rPr>
          <w:rFonts w:hint="cs"/>
          <w:rtl/>
        </w:rPr>
        <w:t>יושב-ראש ועדת הכנסת, אני אבקש ממך, בטרם נצביע על ההצעה הבאה, שאדוני יסביר לכל מי שלא היו נוכחים אתמול את מהות החוק בעניין הסעיף הבא, כי אחרת הכנסת תעשה עבוד</w:t>
      </w:r>
      <w:r>
        <w:rPr>
          <w:rFonts w:hint="cs"/>
          <w:rtl/>
        </w:rPr>
        <w:t xml:space="preserve">תה פלסתר. בבקשה, חבר הכנסת מרגי. </w:t>
      </w:r>
    </w:p>
    <w:p w14:paraId="7DF16A29" w14:textId="77777777" w:rsidR="00000000" w:rsidRDefault="00CF0F56">
      <w:pPr>
        <w:pStyle w:val="a0"/>
        <w:rPr>
          <w:rFonts w:hint="cs"/>
          <w:rtl/>
        </w:rPr>
      </w:pPr>
    </w:p>
    <w:p w14:paraId="3182B3D6" w14:textId="77777777" w:rsidR="00000000" w:rsidRDefault="00CF0F56">
      <w:pPr>
        <w:pStyle w:val="a"/>
        <w:rPr>
          <w:rtl/>
        </w:rPr>
      </w:pPr>
      <w:bookmarkStart w:id="263" w:name="FS000001056T20_10_2004_14_13_49"/>
      <w:bookmarkStart w:id="264" w:name="_Toc92193304"/>
      <w:bookmarkEnd w:id="263"/>
      <w:r>
        <w:rPr>
          <w:rFonts w:hint="eastAsia"/>
          <w:rtl/>
        </w:rPr>
        <w:t>יעקב</w:t>
      </w:r>
      <w:r>
        <w:rPr>
          <w:rtl/>
        </w:rPr>
        <w:t xml:space="preserve"> מרגי (ש"ס):</w:t>
      </w:r>
      <w:bookmarkEnd w:id="264"/>
    </w:p>
    <w:p w14:paraId="7E39E5D7" w14:textId="77777777" w:rsidR="00000000" w:rsidRDefault="00CF0F56">
      <w:pPr>
        <w:pStyle w:val="a0"/>
        <w:rPr>
          <w:rFonts w:hint="cs"/>
          <w:rtl/>
        </w:rPr>
      </w:pPr>
    </w:p>
    <w:p w14:paraId="0E3365CA" w14:textId="77777777" w:rsidR="00000000" w:rsidRDefault="00CF0F56">
      <w:pPr>
        <w:pStyle w:val="a0"/>
        <w:rPr>
          <w:rFonts w:hint="cs"/>
          <w:rtl/>
        </w:rPr>
      </w:pPr>
      <w:r>
        <w:rPr>
          <w:rFonts w:hint="cs"/>
          <w:rtl/>
        </w:rPr>
        <w:t>אדוני היושב-ראש, חברי חברי הכנסת, כבוד ראש הממשלה, כבוד שרת השיכון, לפעמים אתם לא מסוגלים להיות כנים. אני אמרתי שהחוק הזה יהיה פלטפורמה לשינויים ולמדיניות שרוצים להכתיב. אני חושב שהצעת החוק מדברת בעד עצמ</w:t>
      </w:r>
      <w:r>
        <w:rPr>
          <w:rFonts w:hint="cs"/>
          <w:rtl/>
        </w:rPr>
        <w:t xml:space="preserve">ה, אבל המסר שאתם מעבירים שוב ושוב הוא שלפי מדיניות הממשלה הנגב הוא באמת פח אשפה. לא ייתכן שפעם אחר פעם יוצגו פה חוקים שהם בהתאם להצהרת כוונות הממשלה ושריה, אבל תמיד באופן סדרתי היא תתנגד לכל מהלך שייתן עדיפות לנגב ולגליל. </w:t>
      </w:r>
    </w:p>
    <w:p w14:paraId="64D4B373" w14:textId="77777777" w:rsidR="00000000" w:rsidRDefault="00CF0F56">
      <w:pPr>
        <w:pStyle w:val="a0"/>
        <w:rPr>
          <w:rFonts w:hint="cs"/>
          <w:rtl/>
        </w:rPr>
      </w:pPr>
    </w:p>
    <w:p w14:paraId="4EF51E0A" w14:textId="77777777" w:rsidR="00000000" w:rsidRDefault="00CF0F56">
      <w:pPr>
        <w:pStyle w:val="a0"/>
        <w:rPr>
          <w:rFonts w:hint="cs"/>
          <w:rtl/>
        </w:rPr>
      </w:pPr>
      <w:r>
        <w:rPr>
          <w:rFonts w:hint="cs"/>
          <w:rtl/>
        </w:rPr>
        <w:t xml:space="preserve">אני קורא לשרים שנמצאים פה להיות </w:t>
      </w:r>
      <w:r>
        <w:rPr>
          <w:rFonts w:hint="cs"/>
          <w:rtl/>
        </w:rPr>
        <w:t>כנים לפחות עם עצמם. השר שטרית, הצהרת פה שכל חוק שיבוא לסייע לבנייה בפריפריה, בנגב ובגליל, אתה תתמוך בו. שרת השיכון, אני רואה בך שרה ישרה. אני אומר שזה לא נוגד שום מדיניות של הממשלה, ולכן אין שום סיבה הגיונית שלא להעביר את החוק הזה בקריאה טרומית. לאחר מכן א</w:t>
      </w:r>
      <w:r>
        <w:rPr>
          <w:rFonts w:hint="cs"/>
          <w:rtl/>
        </w:rPr>
        <w:t xml:space="preserve">פשר לשפץ אותו, ואני מוכן לכך. </w:t>
      </w:r>
    </w:p>
    <w:p w14:paraId="2C8E489D" w14:textId="77777777" w:rsidR="00000000" w:rsidRDefault="00CF0F56">
      <w:pPr>
        <w:pStyle w:val="a0"/>
        <w:rPr>
          <w:rFonts w:hint="cs"/>
          <w:rtl/>
        </w:rPr>
      </w:pPr>
    </w:p>
    <w:p w14:paraId="698486D9" w14:textId="77777777" w:rsidR="00000000" w:rsidRDefault="00CF0F56">
      <w:pPr>
        <w:pStyle w:val="af1"/>
        <w:rPr>
          <w:rtl/>
        </w:rPr>
      </w:pPr>
      <w:r>
        <w:rPr>
          <w:rtl/>
        </w:rPr>
        <w:t>היו"ר ראובן ריבלין:</w:t>
      </w:r>
    </w:p>
    <w:p w14:paraId="1C362E8B" w14:textId="77777777" w:rsidR="00000000" w:rsidRDefault="00CF0F56">
      <w:pPr>
        <w:pStyle w:val="a0"/>
        <w:rPr>
          <w:rtl/>
        </w:rPr>
      </w:pPr>
    </w:p>
    <w:p w14:paraId="65A439B3" w14:textId="77777777" w:rsidR="00000000" w:rsidRDefault="00CF0F56">
      <w:pPr>
        <w:pStyle w:val="a0"/>
        <w:rPr>
          <w:rFonts w:hint="cs"/>
          <w:rtl/>
        </w:rPr>
      </w:pPr>
      <w:r>
        <w:rPr>
          <w:rFonts w:hint="cs"/>
          <w:rtl/>
        </w:rPr>
        <w:t xml:space="preserve">אדוני חוזר על הטענות שהיו לו. </w:t>
      </w:r>
    </w:p>
    <w:p w14:paraId="68467280" w14:textId="77777777" w:rsidR="00000000" w:rsidRDefault="00CF0F56">
      <w:pPr>
        <w:pStyle w:val="a0"/>
        <w:rPr>
          <w:rFonts w:hint="cs"/>
          <w:rtl/>
        </w:rPr>
      </w:pPr>
    </w:p>
    <w:p w14:paraId="71A3769B" w14:textId="77777777" w:rsidR="00000000" w:rsidRDefault="00CF0F56">
      <w:pPr>
        <w:pStyle w:val="-"/>
        <w:rPr>
          <w:rtl/>
        </w:rPr>
      </w:pPr>
      <w:bookmarkStart w:id="265" w:name="FS000001056T20_10_2004_14_18_59C"/>
      <w:bookmarkEnd w:id="265"/>
      <w:r>
        <w:rPr>
          <w:rtl/>
        </w:rPr>
        <w:t>יעקב מרגי (ש"ס):</w:t>
      </w:r>
    </w:p>
    <w:p w14:paraId="270A1DE8" w14:textId="77777777" w:rsidR="00000000" w:rsidRDefault="00CF0F56">
      <w:pPr>
        <w:pStyle w:val="a0"/>
        <w:rPr>
          <w:rtl/>
        </w:rPr>
      </w:pPr>
    </w:p>
    <w:p w14:paraId="4A2A2206" w14:textId="77777777" w:rsidR="00000000" w:rsidRDefault="00CF0F56">
      <w:pPr>
        <w:pStyle w:val="a0"/>
        <w:rPr>
          <w:rFonts w:hint="cs"/>
          <w:rtl/>
        </w:rPr>
      </w:pPr>
      <w:r>
        <w:rPr>
          <w:rFonts w:hint="cs"/>
          <w:rtl/>
        </w:rPr>
        <w:t xml:space="preserve">נכון, יש לי זמן. </w:t>
      </w:r>
    </w:p>
    <w:p w14:paraId="4D682ABA" w14:textId="77777777" w:rsidR="00000000" w:rsidRDefault="00CF0F56">
      <w:pPr>
        <w:pStyle w:val="a0"/>
        <w:rPr>
          <w:rFonts w:hint="cs"/>
          <w:rtl/>
        </w:rPr>
      </w:pPr>
    </w:p>
    <w:p w14:paraId="303C06A6" w14:textId="77777777" w:rsidR="00000000" w:rsidRDefault="00CF0F56">
      <w:pPr>
        <w:pStyle w:val="af1"/>
        <w:rPr>
          <w:rtl/>
        </w:rPr>
      </w:pPr>
      <w:r>
        <w:rPr>
          <w:rtl/>
        </w:rPr>
        <w:t>היו"ר ראובן ריבלין:</w:t>
      </w:r>
    </w:p>
    <w:p w14:paraId="09D7E96C" w14:textId="77777777" w:rsidR="00000000" w:rsidRDefault="00CF0F56">
      <w:pPr>
        <w:pStyle w:val="a0"/>
        <w:rPr>
          <w:rtl/>
        </w:rPr>
      </w:pPr>
    </w:p>
    <w:p w14:paraId="3B2282EA" w14:textId="77777777" w:rsidR="00000000" w:rsidRDefault="00CF0F56">
      <w:pPr>
        <w:pStyle w:val="a0"/>
        <w:rPr>
          <w:rFonts w:hint="cs"/>
          <w:rtl/>
        </w:rPr>
      </w:pPr>
      <w:r>
        <w:rPr>
          <w:rFonts w:hint="cs"/>
          <w:rtl/>
        </w:rPr>
        <w:t xml:space="preserve">אין על זה ויכוח. </w:t>
      </w:r>
    </w:p>
    <w:p w14:paraId="36052B11" w14:textId="77777777" w:rsidR="00000000" w:rsidRDefault="00CF0F56">
      <w:pPr>
        <w:pStyle w:val="a0"/>
        <w:rPr>
          <w:rFonts w:hint="cs"/>
          <w:rtl/>
        </w:rPr>
      </w:pPr>
    </w:p>
    <w:p w14:paraId="7F51FFC4" w14:textId="77777777" w:rsidR="00000000" w:rsidRDefault="00CF0F56">
      <w:pPr>
        <w:pStyle w:val="af0"/>
        <w:rPr>
          <w:rtl/>
        </w:rPr>
      </w:pPr>
      <w:r>
        <w:rPr>
          <w:rFonts w:hint="eastAsia"/>
          <w:rtl/>
        </w:rPr>
        <w:t>יולי</w:t>
      </w:r>
      <w:r>
        <w:rPr>
          <w:rtl/>
        </w:rPr>
        <w:t xml:space="preserve"> תמיר (העבודה-מימד):</w:t>
      </w:r>
    </w:p>
    <w:p w14:paraId="07CE052E" w14:textId="77777777" w:rsidR="00000000" w:rsidRDefault="00CF0F56">
      <w:pPr>
        <w:pStyle w:val="a0"/>
        <w:rPr>
          <w:rFonts w:hint="cs"/>
          <w:rtl/>
        </w:rPr>
      </w:pPr>
    </w:p>
    <w:p w14:paraId="05A97CAC" w14:textId="77777777" w:rsidR="00000000" w:rsidRDefault="00CF0F56">
      <w:pPr>
        <w:pStyle w:val="a0"/>
        <w:rPr>
          <w:rFonts w:hint="cs"/>
          <w:rtl/>
        </w:rPr>
      </w:pPr>
      <w:r>
        <w:rPr>
          <w:rFonts w:hint="cs"/>
          <w:rtl/>
        </w:rPr>
        <w:t>הורדת את זה?</w:t>
      </w:r>
    </w:p>
    <w:p w14:paraId="5220867C" w14:textId="77777777" w:rsidR="00000000" w:rsidRDefault="00CF0F56">
      <w:pPr>
        <w:pStyle w:val="a0"/>
        <w:rPr>
          <w:rFonts w:hint="cs"/>
          <w:rtl/>
        </w:rPr>
      </w:pPr>
    </w:p>
    <w:p w14:paraId="44D41F22" w14:textId="77777777" w:rsidR="00000000" w:rsidRDefault="00CF0F56">
      <w:pPr>
        <w:pStyle w:val="-"/>
        <w:rPr>
          <w:rtl/>
        </w:rPr>
      </w:pPr>
      <w:bookmarkStart w:id="266" w:name="FS000001056T20_10_2004_14_19_27C"/>
      <w:bookmarkEnd w:id="266"/>
      <w:r>
        <w:rPr>
          <w:rtl/>
        </w:rPr>
        <w:t>יעקב מרגי (ש"ס):</w:t>
      </w:r>
    </w:p>
    <w:p w14:paraId="18BB3E42" w14:textId="77777777" w:rsidR="00000000" w:rsidRDefault="00CF0F56">
      <w:pPr>
        <w:pStyle w:val="a0"/>
        <w:rPr>
          <w:rtl/>
        </w:rPr>
      </w:pPr>
    </w:p>
    <w:p w14:paraId="62503AD3" w14:textId="77777777" w:rsidR="00000000" w:rsidRDefault="00CF0F56">
      <w:pPr>
        <w:pStyle w:val="a0"/>
        <w:rPr>
          <w:rFonts w:hint="cs"/>
          <w:rtl/>
        </w:rPr>
      </w:pPr>
      <w:r>
        <w:rPr>
          <w:rFonts w:hint="cs"/>
          <w:rtl/>
        </w:rPr>
        <w:t>הורדתי והבהרתי - - -</w:t>
      </w:r>
    </w:p>
    <w:p w14:paraId="3AED8A1E" w14:textId="77777777" w:rsidR="00000000" w:rsidRDefault="00CF0F56">
      <w:pPr>
        <w:pStyle w:val="a0"/>
        <w:rPr>
          <w:rFonts w:hint="cs"/>
          <w:rtl/>
        </w:rPr>
      </w:pPr>
    </w:p>
    <w:p w14:paraId="45D87618" w14:textId="77777777" w:rsidR="00000000" w:rsidRDefault="00CF0F56">
      <w:pPr>
        <w:pStyle w:val="af0"/>
        <w:rPr>
          <w:rtl/>
        </w:rPr>
      </w:pPr>
      <w:r>
        <w:rPr>
          <w:rFonts w:hint="eastAsia"/>
          <w:rtl/>
        </w:rPr>
        <w:t>דני</w:t>
      </w:r>
      <w:r>
        <w:rPr>
          <w:rtl/>
        </w:rPr>
        <w:t xml:space="preserve"> יתום (העבו</w:t>
      </w:r>
      <w:r>
        <w:rPr>
          <w:rtl/>
        </w:rPr>
        <w:t>דה-מימד):</w:t>
      </w:r>
    </w:p>
    <w:p w14:paraId="1C373E5A" w14:textId="77777777" w:rsidR="00000000" w:rsidRDefault="00CF0F56">
      <w:pPr>
        <w:pStyle w:val="a0"/>
        <w:rPr>
          <w:rFonts w:hint="cs"/>
          <w:rtl/>
        </w:rPr>
      </w:pPr>
    </w:p>
    <w:p w14:paraId="0E5FCF0D" w14:textId="77777777" w:rsidR="00000000" w:rsidRDefault="00CF0F56">
      <w:pPr>
        <w:pStyle w:val="a0"/>
        <w:rPr>
          <w:rFonts w:hint="cs"/>
          <w:rtl/>
        </w:rPr>
      </w:pPr>
      <w:r>
        <w:rPr>
          <w:rFonts w:hint="cs"/>
          <w:rtl/>
        </w:rPr>
        <w:t xml:space="preserve">תגיד עוד פעם שהורדת. </w:t>
      </w:r>
    </w:p>
    <w:p w14:paraId="0C96DCB9" w14:textId="77777777" w:rsidR="00000000" w:rsidRDefault="00CF0F56">
      <w:pPr>
        <w:pStyle w:val="a0"/>
        <w:rPr>
          <w:rFonts w:hint="cs"/>
          <w:rtl/>
        </w:rPr>
      </w:pPr>
    </w:p>
    <w:p w14:paraId="129E6520" w14:textId="77777777" w:rsidR="00000000" w:rsidRDefault="00CF0F56">
      <w:pPr>
        <w:pStyle w:val="-"/>
        <w:rPr>
          <w:rtl/>
        </w:rPr>
      </w:pPr>
      <w:bookmarkStart w:id="267" w:name="FS000001056T20_10_2004_13_42_17C"/>
      <w:bookmarkEnd w:id="267"/>
      <w:r>
        <w:rPr>
          <w:rtl/>
        </w:rPr>
        <w:t>יעקב מרגי (ש"ס):</w:t>
      </w:r>
    </w:p>
    <w:p w14:paraId="619A2DC7" w14:textId="77777777" w:rsidR="00000000" w:rsidRDefault="00CF0F56">
      <w:pPr>
        <w:pStyle w:val="a0"/>
        <w:rPr>
          <w:rtl/>
        </w:rPr>
      </w:pPr>
    </w:p>
    <w:p w14:paraId="72DB0B20" w14:textId="77777777" w:rsidR="00000000" w:rsidRDefault="00CF0F56">
      <w:pPr>
        <w:pStyle w:val="a0"/>
        <w:rPr>
          <w:rFonts w:hint="cs"/>
          <w:rtl/>
        </w:rPr>
      </w:pPr>
      <w:r>
        <w:rPr>
          <w:rFonts w:hint="cs"/>
          <w:rtl/>
        </w:rPr>
        <w:t>אני חוזר על ההבהרה שאמרתי בראשית דברי, שלאחר הקריאה הטרומית המלה "הדמוגרפי" תימחק מכותרת החוק. כמו כן, קראתי את ההגדרה של המלה "דמוגרפיה" מהמילון, וזה מדבר בעד עצמו.</w:t>
      </w:r>
    </w:p>
    <w:p w14:paraId="5846B0AD" w14:textId="77777777" w:rsidR="00000000" w:rsidRDefault="00CF0F56">
      <w:pPr>
        <w:pStyle w:val="a0"/>
        <w:rPr>
          <w:rFonts w:hint="cs"/>
          <w:rtl/>
        </w:rPr>
      </w:pPr>
    </w:p>
    <w:p w14:paraId="2AF4C5F9" w14:textId="77777777" w:rsidR="00000000" w:rsidRDefault="00CF0F56">
      <w:pPr>
        <w:pStyle w:val="a0"/>
        <w:rPr>
          <w:rFonts w:hint="cs"/>
          <w:rtl/>
        </w:rPr>
      </w:pPr>
      <w:r>
        <w:rPr>
          <w:rFonts w:hint="cs"/>
          <w:rtl/>
        </w:rPr>
        <w:t xml:space="preserve"> אין לי אלא להצטער על כך ששוב ושוב זה</w:t>
      </w:r>
      <w:r>
        <w:rPr>
          <w:rFonts w:hint="cs"/>
          <w:rtl/>
        </w:rPr>
        <w:t xml:space="preserve"> קורה בכל הצעת חוק שאני מגיש, כנראה מפני שזה בא מספסלי תנועת ש"ס, מספסלי האופוזיציה. לא ייתכן, זה חוק מאוד נדרש. </w:t>
      </w:r>
    </w:p>
    <w:p w14:paraId="0B5BB53B" w14:textId="77777777" w:rsidR="00000000" w:rsidRDefault="00CF0F56">
      <w:pPr>
        <w:pStyle w:val="a0"/>
        <w:rPr>
          <w:rFonts w:hint="cs"/>
          <w:rtl/>
        </w:rPr>
      </w:pPr>
    </w:p>
    <w:p w14:paraId="58444EC1" w14:textId="77777777" w:rsidR="00000000" w:rsidRDefault="00CF0F56">
      <w:pPr>
        <w:pStyle w:val="a0"/>
        <w:rPr>
          <w:rFonts w:hint="cs"/>
          <w:rtl/>
        </w:rPr>
      </w:pPr>
      <w:r>
        <w:rPr>
          <w:rFonts w:hint="cs"/>
          <w:rtl/>
        </w:rPr>
        <w:t>לידיעת חברי הבית, אתם יודעים שנוסף על רמת-חובב, נוסף על אתר דודאים, נוסף על הרבה מרעין בישין בנגב, יש תוכנית להקים אתר קבורה ארצי גדול, איפה?</w:t>
      </w:r>
      <w:r>
        <w:rPr>
          <w:rFonts w:hint="cs"/>
          <w:rtl/>
        </w:rPr>
        <w:t xml:space="preserve"> בנגב. בנייה לדיור בנגב - חס ושלום. לחזק את ההשכלה הגבוהה בנגב - מה פתאום. לעודד את התעשייה בנגב - מה פתאום. אבל, את אתר דודאים לחזק </w:t>
      </w:r>
      <w:r>
        <w:rPr>
          <w:rtl/>
        </w:rPr>
        <w:t>–</w:t>
      </w:r>
      <w:r>
        <w:rPr>
          <w:rFonts w:hint="cs"/>
          <w:rtl/>
        </w:rPr>
        <w:t xml:space="preserve"> כן, לקבע את המחדל הלאומי הגדול במדינה ברמת-חובב בנגב </w:t>
      </w:r>
      <w:r>
        <w:rPr>
          <w:rtl/>
        </w:rPr>
        <w:t>–</w:t>
      </w:r>
      <w:r>
        <w:rPr>
          <w:rFonts w:hint="cs"/>
          <w:rtl/>
        </w:rPr>
        <w:t xml:space="preserve"> כן, לא לבנות בגליל ובצפון - כן. זו ממשלה שמדברת בקול אחד? לפחות כש</w:t>
      </w:r>
      <w:r>
        <w:rPr>
          <w:rFonts w:hint="cs"/>
          <w:rtl/>
        </w:rPr>
        <w:t xml:space="preserve">אתם עולים לדוכן אל תתמכו בנגב, תמשיכו להתנגד לזה באופן סדרתי. </w:t>
      </w:r>
    </w:p>
    <w:p w14:paraId="4F8E3667" w14:textId="77777777" w:rsidR="00000000" w:rsidRDefault="00CF0F56">
      <w:pPr>
        <w:pStyle w:val="a0"/>
        <w:rPr>
          <w:rFonts w:hint="cs"/>
          <w:rtl/>
        </w:rPr>
      </w:pPr>
    </w:p>
    <w:p w14:paraId="1DC9E3AA" w14:textId="77777777" w:rsidR="00000000" w:rsidRDefault="00CF0F56">
      <w:pPr>
        <w:pStyle w:val="af1"/>
        <w:rPr>
          <w:rtl/>
        </w:rPr>
      </w:pPr>
      <w:r>
        <w:rPr>
          <w:rtl/>
        </w:rPr>
        <w:t>היו"ר ראובן ריבלין:</w:t>
      </w:r>
    </w:p>
    <w:p w14:paraId="652FA6DB" w14:textId="77777777" w:rsidR="00000000" w:rsidRDefault="00CF0F56">
      <w:pPr>
        <w:pStyle w:val="a0"/>
        <w:rPr>
          <w:rtl/>
        </w:rPr>
      </w:pPr>
    </w:p>
    <w:p w14:paraId="7020FEF1" w14:textId="77777777" w:rsidR="00000000" w:rsidRDefault="00CF0F56">
      <w:pPr>
        <w:pStyle w:val="a0"/>
        <w:rPr>
          <w:rFonts w:hint="cs"/>
          <w:rtl/>
        </w:rPr>
      </w:pPr>
      <w:r>
        <w:rPr>
          <w:rFonts w:hint="cs"/>
          <w:rtl/>
        </w:rPr>
        <w:t xml:space="preserve">רבותי חברי הכנסת, נא לתפוס את מקומותיכם, שכן אנחנו הולכים להצבעה. </w:t>
      </w:r>
    </w:p>
    <w:p w14:paraId="3CE14628" w14:textId="77777777" w:rsidR="00000000" w:rsidRDefault="00CF0F56">
      <w:pPr>
        <w:pStyle w:val="a0"/>
        <w:rPr>
          <w:rFonts w:hint="cs"/>
          <w:rtl/>
        </w:rPr>
      </w:pPr>
    </w:p>
    <w:p w14:paraId="294D47DF" w14:textId="77777777" w:rsidR="00000000" w:rsidRDefault="00CF0F56">
      <w:pPr>
        <w:pStyle w:val="a0"/>
        <w:rPr>
          <w:rFonts w:hint="cs"/>
          <w:rtl/>
        </w:rPr>
      </w:pPr>
      <w:r>
        <w:rPr>
          <w:rFonts w:hint="cs"/>
          <w:rtl/>
        </w:rPr>
        <w:t>רבותי, הצעת חוק לשיפור המאזן הדמוגרפי בנגב ובגליל, התשס"ד-2004, הצעתו של חבר הכנסת מרגי. נא להצביע - מי</w:t>
      </w:r>
      <w:r>
        <w:rPr>
          <w:rFonts w:hint="cs"/>
          <w:rtl/>
        </w:rPr>
        <w:t xml:space="preserve"> בעד? מי נגד? מי נמנע?</w:t>
      </w:r>
    </w:p>
    <w:p w14:paraId="14CAF99A" w14:textId="77777777" w:rsidR="00000000" w:rsidRDefault="00CF0F56">
      <w:pPr>
        <w:pStyle w:val="a0"/>
        <w:rPr>
          <w:rFonts w:hint="cs"/>
          <w:rtl/>
        </w:rPr>
      </w:pPr>
    </w:p>
    <w:p w14:paraId="49D63647" w14:textId="77777777" w:rsidR="00000000" w:rsidRDefault="00CF0F56">
      <w:pPr>
        <w:pStyle w:val="ab"/>
        <w:bidi/>
        <w:rPr>
          <w:rFonts w:hint="cs"/>
          <w:rtl/>
        </w:rPr>
      </w:pPr>
      <w:r>
        <w:rPr>
          <w:rFonts w:hint="cs"/>
          <w:rtl/>
        </w:rPr>
        <w:t>הצבעה מס' 6</w:t>
      </w:r>
    </w:p>
    <w:p w14:paraId="39ED1783" w14:textId="77777777" w:rsidR="00000000" w:rsidRDefault="00CF0F56">
      <w:pPr>
        <w:pStyle w:val="a0"/>
        <w:rPr>
          <w:rFonts w:hint="cs"/>
          <w:rtl/>
        </w:rPr>
      </w:pPr>
    </w:p>
    <w:p w14:paraId="57ABCEA3" w14:textId="77777777" w:rsidR="00000000" w:rsidRDefault="00CF0F5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75231914" w14:textId="77777777" w:rsidR="00000000" w:rsidRDefault="00CF0F56">
      <w:pPr>
        <w:pStyle w:val="ac"/>
        <w:bidi/>
        <w:rPr>
          <w:rFonts w:hint="cs"/>
          <w:rtl/>
        </w:rPr>
      </w:pPr>
      <w:r>
        <w:rPr>
          <w:rFonts w:hint="cs"/>
          <w:rtl/>
        </w:rPr>
        <w:t xml:space="preserve">בעד ההצעה להסיר מסדר-היום את הצעת החוק </w:t>
      </w:r>
      <w:r>
        <w:rPr>
          <w:rtl/>
        </w:rPr>
        <w:t>–</w:t>
      </w:r>
      <w:r>
        <w:rPr>
          <w:rFonts w:hint="cs"/>
          <w:rtl/>
        </w:rPr>
        <w:t xml:space="preserve">  42</w:t>
      </w:r>
    </w:p>
    <w:p w14:paraId="5E861A9C" w14:textId="77777777" w:rsidR="00000000" w:rsidRDefault="00CF0F56">
      <w:pPr>
        <w:pStyle w:val="ac"/>
        <w:bidi/>
        <w:rPr>
          <w:rFonts w:hint="cs"/>
          <w:rtl/>
        </w:rPr>
      </w:pPr>
      <w:r>
        <w:rPr>
          <w:rFonts w:hint="cs"/>
          <w:rtl/>
        </w:rPr>
        <w:t xml:space="preserve">נמנעים </w:t>
      </w:r>
      <w:r>
        <w:rPr>
          <w:rtl/>
        </w:rPr>
        <w:t>–</w:t>
      </w:r>
      <w:r>
        <w:rPr>
          <w:rFonts w:hint="cs"/>
          <w:rtl/>
        </w:rPr>
        <w:t xml:space="preserve"> 1</w:t>
      </w:r>
    </w:p>
    <w:p w14:paraId="59B7C6BC" w14:textId="77777777" w:rsidR="00000000" w:rsidRDefault="00CF0F56">
      <w:pPr>
        <w:pStyle w:val="ad"/>
        <w:bidi/>
        <w:rPr>
          <w:rFonts w:hint="cs"/>
          <w:rtl/>
        </w:rPr>
      </w:pPr>
      <w:r>
        <w:rPr>
          <w:rFonts w:hint="cs"/>
          <w:rtl/>
        </w:rPr>
        <w:t xml:space="preserve">ההצעה להסיר מסדר-היום את הצעת החוק לשיפור המאזן הדמוגרפי בנגב ובגליל, </w:t>
      </w:r>
      <w:r>
        <w:rPr>
          <w:rtl/>
        </w:rPr>
        <w:br/>
      </w:r>
      <w:r>
        <w:rPr>
          <w:rFonts w:hint="cs"/>
          <w:rtl/>
        </w:rPr>
        <w:t xml:space="preserve">התשס"ד-2004, נתקבלה. </w:t>
      </w:r>
    </w:p>
    <w:p w14:paraId="7A5001FF" w14:textId="77777777" w:rsidR="00000000" w:rsidRDefault="00CF0F56">
      <w:pPr>
        <w:pStyle w:val="a0"/>
        <w:rPr>
          <w:rFonts w:hint="cs"/>
          <w:rtl/>
        </w:rPr>
      </w:pPr>
    </w:p>
    <w:p w14:paraId="6A697C76" w14:textId="77777777" w:rsidR="00000000" w:rsidRDefault="00CF0F56">
      <w:pPr>
        <w:pStyle w:val="af1"/>
        <w:rPr>
          <w:rtl/>
        </w:rPr>
      </w:pPr>
      <w:r>
        <w:rPr>
          <w:rtl/>
        </w:rPr>
        <w:t>היו"ר ראובן ריב</w:t>
      </w:r>
      <w:r>
        <w:rPr>
          <w:rtl/>
        </w:rPr>
        <w:t>לין:</w:t>
      </w:r>
    </w:p>
    <w:p w14:paraId="6BD89933" w14:textId="77777777" w:rsidR="00000000" w:rsidRDefault="00CF0F56">
      <w:pPr>
        <w:pStyle w:val="a0"/>
        <w:rPr>
          <w:rtl/>
        </w:rPr>
      </w:pPr>
    </w:p>
    <w:p w14:paraId="6F7A2DAA" w14:textId="77777777" w:rsidR="00000000" w:rsidRDefault="00CF0F56">
      <w:pPr>
        <w:pStyle w:val="a0"/>
        <w:rPr>
          <w:rFonts w:hint="cs"/>
          <w:rtl/>
        </w:rPr>
      </w:pPr>
      <w:r>
        <w:rPr>
          <w:rFonts w:hint="cs"/>
          <w:rtl/>
        </w:rPr>
        <w:t xml:space="preserve">28 בעד, אולם 42 נגד ואחד נמנע. אני קובע שהצעת החוק לא נתקבלה. </w:t>
      </w:r>
    </w:p>
    <w:p w14:paraId="3D36C194" w14:textId="77777777" w:rsidR="00000000" w:rsidRDefault="00CF0F56">
      <w:pPr>
        <w:pStyle w:val="af1"/>
        <w:rPr>
          <w:b w:val="0"/>
          <w:bCs w:val="0"/>
          <w:u w:val="none"/>
          <w:rtl/>
        </w:rPr>
      </w:pPr>
      <w:r>
        <w:rPr>
          <w:rFonts w:hint="cs"/>
          <w:b w:val="0"/>
          <w:bCs w:val="0"/>
          <w:u w:val="none"/>
          <w:rtl/>
        </w:rPr>
        <w:t xml:space="preserve"> </w:t>
      </w:r>
    </w:p>
    <w:p w14:paraId="78AD171D" w14:textId="77777777" w:rsidR="00000000" w:rsidRDefault="00CF0F56">
      <w:pPr>
        <w:pStyle w:val="a2"/>
        <w:rPr>
          <w:rtl/>
        </w:rPr>
      </w:pPr>
    </w:p>
    <w:p w14:paraId="235CB743" w14:textId="77777777" w:rsidR="00000000" w:rsidRDefault="00CF0F56">
      <w:pPr>
        <w:pStyle w:val="a2"/>
        <w:rPr>
          <w:rFonts w:hint="cs"/>
          <w:rtl/>
        </w:rPr>
      </w:pPr>
      <w:bookmarkStart w:id="268" w:name="CS77122FI0077122T20_10_2004_14_26_40"/>
      <w:bookmarkStart w:id="269" w:name="_Toc92193305"/>
      <w:bookmarkEnd w:id="268"/>
      <w:r>
        <w:rPr>
          <w:rtl/>
        </w:rPr>
        <w:t>הצעת חוק</w:t>
      </w:r>
      <w:r>
        <w:rPr>
          <w:rFonts w:hint="cs"/>
          <w:rtl/>
        </w:rPr>
        <w:t>-יסוד:</w:t>
      </w:r>
      <w:r>
        <w:rPr>
          <w:rtl/>
        </w:rPr>
        <w:t xml:space="preserve"> הכנסת (תיקון מס' </w:t>
      </w:r>
      <w:r>
        <w:rPr>
          <w:rFonts w:hint="cs"/>
          <w:rtl/>
        </w:rPr>
        <w:t>38</w:t>
      </w:r>
      <w:r>
        <w:rPr>
          <w:rtl/>
        </w:rPr>
        <w:t xml:space="preserve">) </w:t>
      </w:r>
      <w:r>
        <w:rPr>
          <w:rFonts w:hint="cs"/>
          <w:rtl/>
        </w:rPr>
        <w:br/>
      </w:r>
      <w:r>
        <w:rPr>
          <w:rtl/>
        </w:rPr>
        <w:t>(זימון לוועדה של נושא משרה או ממלא תפקיד)</w:t>
      </w:r>
      <w:bookmarkEnd w:id="269"/>
    </w:p>
    <w:p w14:paraId="36EF4568" w14:textId="77777777" w:rsidR="00000000" w:rsidRDefault="00CF0F56">
      <w:pPr>
        <w:pStyle w:val="a0"/>
        <w:rPr>
          <w:rFonts w:hint="cs"/>
          <w:rtl/>
        </w:rPr>
      </w:pPr>
      <w:r>
        <w:rPr>
          <w:rtl/>
        </w:rPr>
        <w:t>["דברי הכנסת", חוברת זו, עמ'</w:t>
      </w:r>
      <w:r>
        <w:rPr>
          <w:rFonts w:hint="cs"/>
          <w:rtl/>
        </w:rPr>
        <w:t xml:space="preserve"> .</w:t>
      </w:r>
      <w:r>
        <w:rPr>
          <w:rtl/>
        </w:rPr>
        <w:t>]</w:t>
      </w:r>
    </w:p>
    <w:p w14:paraId="144665E0" w14:textId="77777777" w:rsidR="00000000" w:rsidRDefault="00CF0F56">
      <w:pPr>
        <w:pStyle w:val="-0"/>
        <w:rPr>
          <w:rFonts w:hint="cs"/>
          <w:rtl/>
        </w:rPr>
      </w:pPr>
      <w:r>
        <w:rPr>
          <w:rFonts w:hint="cs"/>
          <w:rtl/>
        </w:rPr>
        <w:t>(קריאה ראשונה)</w:t>
      </w:r>
    </w:p>
    <w:p w14:paraId="6BBEF39A" w14:textId="77777777" w:rsidR="00000000" w:rsidRDefault="00CF0F56">
      <w:pPr>
        <w:pStyle w:val="-0"/>
        <w:rPr>
          <w:rFonts w:hint="cs"/>
          <w:rtl/>
        </w:rPr>
      </w:pPr>
    </w:p>
    <w:p w14:paraId="179441C0" w14:textId="77777777" w:rsidR="00000000" w:rsidRDefault="00CF0F56">
      <w:pPr>
        <w:pStyle w:val="af1"/>
        <w:rPr>
          <w:rFonts w:hint="cs"/>
          <w:rtl/>
        </w:rPr>
      </w:pPr>
    </w:p>
    <w:p w14:paraId="2DAB1E52" w14:textId="77777777" w:rsidR="00000000" w:rsidRDefault="00CF0F56">
      <w:pPr>
        <w:pStyle w:val="af1"/>
        <w:rPr>
          <w:rtl/>
        </w:rPr>
      </w:pPr>
      <w:r>
        <w:rPr>
          <w:rtl/>
        </w:rPr>
        <w:t>היו"ר ראובן ריבלין:</w:t>
      </w:r>
    </w:p>
    <w:p w14:paraId="18B6F2C7" w14:textId="77777777" w:rsidR="00000000" w:rsidRDefault="00CF0F56">
      <w:pPr>
        <w:pStyle w:val="a0"/>
        <w:rPr>
          <w:rFonts w:hint="cs"/>
          <w:rtl/>
        </w:rPr>
      </w:pPr>
    </w:p>
    <w:p w14:paraId="3D8C7E9B" w14:textId="77777777" w:rsidR="00000000" w:rsidRDefault="00CF0F56">
      <w:pPr>
        <w:pStyle w:val="a0"/>
        <w:rPr>
          <w:rFonts w:hint="cs"/>
          <w:rtl/>
        </w:rPr>
      </w:pPr>
      <w:r>
        <w:rPr>
          <w:rFonts w:hint="cs"/>
          <w:rtl/>
        </w:rPr>
        <w:t xml:space="preserve">יעלה ויבוא יושב-ראש ועדת הכנסת, על </w:t>
      </w:r>
      <w:r>
        <w:rPr>
          <w:rFonts w:hint="cs"/>
          <w:rtl/>
        </w:rPr>
        <w:t>מנת לנמק את יוזמת ועדת הכנסת, הצעת חוק-יסוד: הכנסת</w:t>
      </w:r>
      <w:r>
        <w:rPr>
          <w:rtl/>
        </w:rPr>
        <w:t xml:space="preserve"> </w:t>
      </w:r>
      <w:r>
        <w:rPr>
          <w:rFonts w:hint="cs"/>
          <w:rtl/>
        </w:rPr>
        <w:t>(זימון לוועדה של נושא משרה או ממלא תפקיד). אדוני יושב-ראש הוועדה, בקצרה, שכן אתמול אדוני טען, אבל רבים מהחברים לא היו. צריך לעניין זה 61 חברים שיצביעו, כי מדובר בחוק-יסוד הכנסת, אם כי יש ויכוח.</w:t>
      </w:r>
    </w:p>
    <w:p w14:paraId="51E1D0A2" w14:textId="77777777" w:rsidR="00000000" w:rsidRDefault="00CF0F56">
      <w:pPr>
        <w:pStyle w:val="a0"/>
        <w:rPr>
          <w:rFonts w:hint="cs"/>
          <w:rtl/>
        </w:rPr>
      </w:pPr>
      <w:r>
        <w:rPr>
          <w:rFonts w:hint="cs"/>
          <w:rtl/>
        </w:rPr>
        <w:t xml:space="preserve"> </w:t>
      </w:r>
    </w:p>
    <w:p w14:paraId="5F0DA5E6" w14:textId="77777777" w:rsidR="00000000" w:rsidRDefault="00CF0F56">
      <w:pPr>
        <w:pStyle w:val="a"/>
        <w:rPr>
          <w:rtl/>
        </w:rPr>
      </w:pPr>
      <w:bookmarkStart w:id="270" w:name="FS000001038T20_10_2004_13_45_07"/>
      <w:bookmarkStart w:id="271" w:name="_Toc92193306"/>
      <w:bookmarkEnd w:id="270"/>
      <w:r>
        <w:rPr>
          <w:rFonts w:hint="eastAsia"/>
          <w:rtl/>
        </w:rPr>
        <w:t>רוני</w:t>
      </w:r>
      <w:r>
        <w:rPr>
          <w:rtl/>
        </w:rPr>
        <w:t xml:space="preserve"> בר-א</w:t>
      </w:r>
      <w:r>
        <w:rPr>
          <w:rtl/>
        </w:rPr>
        <w:t>ון (יו"ר ועדת הכנסת):</w:t>
      </w:r>
      <w:bookmarkEnd w:id="271"/>
    </w:p>
    <w:p w14:paraId="29A25A99" w14:textId="77777777" w:rsidR="00000000" w:rsidRDefault="00CF0F56">
      <w:pPr>
        <w:pStyle w:val="a0"/>
        <w:rPr>
          <w:rFonts w:hint="cs"/>
          <w:rtl/>
        </w:rPr>
      </w:pPr>
    </w:p>
    <w:p w14:paraId="547A6497" w14:textId="77777777" w:rsidR="00000000" w:rsidRDefault="00CF0F56">
      <w:pPr>
        <w:pStyle w:val="a0"/>
        <w:rPr>
          <w:rFonts w:hint="cs"/>
          <w:rtl/>
        </w:rPr>
      </w:pPr>
      <w:r>
        <w:rPr>
          <w:rFonts w:hint="cs"/>
          <w:rtl/>
        </w:rPr>
        <w:t xml:space="preserve">אדוני יושב-ראש הקואליציה, אנחנו צריכים פה רוב של 61 חברי כנסת. אני מבקש שהחברים לא יצאו. </w:t>
      </w:r>
    </w:p>
    <w:p w14:paraId="7671D9DB" w14:textId="77777777" w:rsidR="00000000" w:rsidRDefault="00CF0F56">
      <w:pPr>
        <w:pStyle w:val="a0"/>
        <w:rPr>
          <w:rFonts w:hint="cs"/>
          <w:rtl/>
        </w:rPr>
      </w:pPr>
    </w:p>
    <w:p w14:paraId="08BFA112" w14:textId="77777777" w:rsidR="00000000" w:rsidRDefault="00CF0F56">
      <w:pPr>
        <w:pStyle w:val="af1"/>
        <w:rPr>
          <w:rtl/>
        </w:rPr>
      </w:pPr>
      <w:r>
        <w:rPr>
          <w:rtl/>
        </w:rPr>
        <w:t>היו"ר ראובן ריבלין:</w:t>
      </w:r>
    </w:p>
    <w:p w14:paraId="3A92E26B" w14:textId="77777777" w:rsidR="00000000" w:rsidRDefault="00CF0F56">
      <w:pPr>
        <w:pStyle w:val="a0"/>
        <w:rPr>
          <w:rtl/>
        </w:rPr>
      </w:pPr>
    </w:p>
    <w:p w14:paraId="3004E329" w14:textId="77777777" w:rsidR="00000000" w:rsidRDefault="00CF0F56">
      <w:pPr>
        <w:pStyle w:val="a0"/>
        <w:rPr>
          <w:rFonts w:hint="cs"/>
          <w:rtl/>
        </w:rPr>
      </w:pPr>
      <w:r>
        <w:rPr>
          <w:rFonts w:hint="cs"/>
          <w:rtl/>
        </w:rPr>
        <w:t xml:space="preserve">רבותי חברי הכנסת, לעניין זה דרוש רוב של 61 חברי כנסת. </w:t>
      </w:r>
    </w:p>
    <w:p w14:paraId="468B6FE4" w14:textId="77777777" w:rsidR="00000000" w:rsidRDefault="00CF0F56">
      <w:pPr>
        <w:pStyle w:val="a0"/>
        <w:rPr>
          <w:rFonts w:hint="cs"/>
          <w:rtl/>
        </w:rPr>
      </w:pPr>
    </w:p>
    <w:p w14:paraId="6E50490E" w14:textId="77777777" w:rsidR="00000000" w:rsidRDefault="00CF0F56">
      <w:pPr>
        <w:pStyle w:val="-"/>
        <w:rPr>
          <w:rtl/>
        </w:rPr>
      </w:pPr>
      <w:bookmarkStart w:id="272" w:name="FS000001038T20_10_2004_13_45_24C"/>
      <w:bookmarkEnd w:id="272"/>
      <w:r>
        <w:rPr>
          <w:rtl/>
        </w:rPr>
        <w:t>רוני בר-און (יו"ר ועדת הכנסת):</w:t>
      </w:r>
    </w:p>
    <w:p w14:paraId="190F8604" w14:textId="77777777" w:rsidR="00000000" w:rsidRDefault="00CF0F56">
      <w:pPr>
        <w:pStyle w:val="a0"/>
        <w:rPr>
          <w:rtl/>
        </w:rPr>
      </w:pPr>
    </w:p>
    <w:p w14:paraId="0394F889" w14:textId="77777777" w:rsidR="00000000" w:rsidRDefault="00CF0F56">
      <w:pPr>
        <w:pStyle w:val="a0"/>
        <w:rPr>
          <w:rFonts w:hint="cs"/>
          <w:rtl/>
        </w:rPr>
      </w:pPr>
      <w:r>
        <w:rPr>
          <w:rFonts w:hint="cs"/>
          <w:rtl/>
        </w:rPr>
        <w:t>אדוני היושב-ראש, אדוני ראש הממשלה</w:t>
      </w:r>
      <w:r>
        <w:rPr>
          <w:rFonts w:hint="cs"/>
          <w:rtl/>
        </w:rPr>
        <w:t xml:space="preserve">, חברי חברי הכנסת, ממש בקצרה אומר שאנחנו מבקשים היום לשדרג את מעמדה של הכנסת, במסגרת תפקידה לפקח על עבודת הממשלה, אחרי שהיו פה לאחרונה כמה תקלות, הבולטות שבהן בוועדת החוץ והביטחון, שבהן נמנע בהוראת השר בואו של אלוף לוועדה, ובוועדת החוקה, חוק ומשפט מנע השר </w:t>
      </w:r>
      <w:r>
        <w:rPr>
          <w:rFonts w:hint="cs"/>
          <w:rtl/>
        </w:rPr>
        <w:t>הופעת שני יועצים משפטיים לממשלה ופרקליטת מדינה בפני השר, מכוח הזכויות המוקנות להם על-פי התקנון. אנחנו מבקשים לשנות את זה במובן זה שכאשר ועדה תזמן פקיד בכיר או נושא משרה והשר הודיע ליושב-ראש הוועדה שהוא יופיע במקומו, תהיה הוועדה רשאית ברוב חבריה, לא במקרה ש</w:t>
      </w:r>
      <w:r>
        <w:rPr>
          <w:rFonts w:hint="cs"/>
          <w:rtl/>
        </w:rPr>
        <w:t xml:space="preserve">ל רוב קוניונקטורלי, ברוב של שניים נגד אחד, אלא ברוב חבריה </w:t>
      </w:r>
      <w:r>
        <w:rPr>
          <w:rtl/>
        </w:rPr>
        <w:t>–</w:t>
      </w:r>
      <w:r>
        <w:rPr>
          <w:rFonts w:hint="cs"/>
          <w:rtl/>
        </w:rPr>
        <w:t xml:space="preserve"> כי המהלך הוא דרסטי - להורות לשר להופיע ולהביא אתו אותו פקיד בכיר, אותו נושא משרה. </w:t>
      </w:r>
    </w:p>
    <w:p w14:paraId="050F5246" w14:textId="77777777" w:rsidR="00000000" w:rsidRDefault="00CF0F56">
      <w:pPr>
        <w:pStyle w:val="a0"/>
        <w:rPr>
          <w:rFonts w:hint="cs"/>
          <w:rtl/>
        </w:rPr>
      </w:pPr>
    </w:p>
    <w:p w14:paraId="37D40B3E" w14:textId="77777777" w:rsidR="00000000" w:rsidRDefault="00CF0F56">
      <w:pPr>
        <w:pStyle w:val="a0"/>
        <w:rPr>
          <w:rFonts w:hint="cs"/>
          <w:rtl/>
        </w:rPr>
      </w:pPr>
      <w:r>
        <w:rPr>
          <w:rFonts w:hint="cs"/>
          <w:rtl/>
        </w:rPr>
        <w:t>מכיוון שההצעה הזאת היא תיקון לחוק-יסוד הכנסת, אבל גם לחוק-יסוד: הממשלה, הדרך היחידה להעביר אותה היא ברוב של 61 מ</w:t>
      </w:r>
      <w:r>
        <w:rPr>
          <w:rFonts w:hint="cs"/>
          <w:rtl/>
        </w:rPr>
        <w:t xml:space="preserve">חברי הבית. </w:t>
      </w:r>
    </w:p>
    <w:p w14:paraId="5CC00BC2" w14:textId="77777777" w:rsidR="00000000" w:rsidRDefault="00CF0F56">
      <w:pPr>
        <w:pStyle w:val="a0"/>
        <w:rPr>
          <w:rFonts w:hint="cs"/>
          <w:rtl/>
        </w:rPr>
      </w:pPr>
    </w:p>
    <w:p w14:paraId="4E900132" w14:textId="77777777" w:rsidR="00000000" w:rsidRDefault="00CF0F56">
      <w:pPr>
        <w:pStyle w:val="a0"/>
        <w:rPr>
          <w:rFonts w:hint="cs"/>
          <w:rtl/>
        </w:rPr>
      </w:pPr>
      <w:r>
        <w:rPr>
          <w:rFonts w:hint="cs"/>
          <w:rtl/>
        </w:rPr>
        <w:t xml:space="preserve">אני מציע לכם כחברי כנסת, אבל גם כחברי ממשלה, גם כאלה שיהיו פעם בממשלה וגם כאלה שיחזרו לספסלי הכנסת, לזכור שהכנסת שמפקחת על עבודת הממשלה היא הבכירה, ולה הזכות לשמוע את הפקיד הבכיר ואת נושא המשרה. תודה רבה לכם. </w:t>
      </w:r>
    </w:p>
    <w:p w14:paraId="058AAE57" w14:textId="77777777" w:rsidR="00000000" w:rsidRDefault="00CF0F56">
      <w:pPr>
        <w:pStyle w:val="a0"/>
        <w:rPr>
          <w:rFonts w:hint="cs"/>
          <w:rtl/>
        </w:rPr>
      </w:pPr>
    </w:p>
    <w:p w14:paraId="344EE48C" w14:textId="77777777" w:rsidR="00000000" w:rsidRDefault="00CF0F56">
      <w:pPr>
        <w:pStyle w:val="a0"/>
        <w:rPr>
          <w:rFonts w:hint="cs"/>
          <w:rtl/>
        </w:rPr>
      </w:pPr>
      <w:r>
        <w:rPr>
          <w:rFonts w:hint="cs"/>
          <w:rtl/>
        </w:rPr>
        <w:t>אני מבקש להסביר שהעניין הזה מוסי</w:t>
      </w:r>
      <w:r>
        <w:rPr>
          <w:rFonts w:hint="cs"/>
          <w:rtl/>
        </w:rPr>
        <w:t xml:space="preserve">ף עוד דבר. היה והשר החליט, כאמור, שהוא מופיע ולא נושא המשרה, יכולה הוועדה לחייב אותו להופיע יחד עם נושא המשרה. היה ונושא המשרה לא הופיע חרף ההזמנה הזאת, תופעל עליו הסנקציה הקיימת היום בחוק רק לגבי סירוב להופיע בפני הוועדה לענייני ביקורת המדינה. היום בכנסת </w:t>
      </w:r>
      <w:r>
        <w:rPr>
          <w:rFonts w:hint="cs"/>
          <w:rtl/>
        </w:rPr>
        <w:t xml:space="preserve">רק לוועדה לענייני ביקורת המדינה יש זכות לאכוף בסנקציה של קנס כספי נושא משרה שהוזמן ולא הופיע בפניה. אנחנו מבקשים להרחיב את זה לכלל ועדות הבית. </w:t>
      </w:r>
    </w:p>
    <w:p w14:paraId="51A29764" w14:textId="77777777" w:rsidR="00000000" w:rsidRDefault="00CF0F56">
      <w:pPr>
        <w:pStyle w:val="a0"/>
        <w:rPr>
          <w:rFonts w:hint="cs"/>
          <w:rtl/>
        </w:rPr>
      </w:pPr>
    </w:p>
    <w:p w14:paraId="6596AA92" w14:textId="77777777" w:rsidR="00000000" w:rsidRDefault="00CF0F56">
      <w:pPr>
        <w:pStyle w:val="a0"/>
        <w:rPr>
          <w:rFonts w:hint="cs"/>
          <w:rtl/>
        </w:rPr>
      </w:pPr>
      <w:r>
        <w:rPr>
          <w:rFonts w:hint="cs"/>
          <w:rtl/>
        </w:rPr>
        <w:t>אני שב ואומר לכם, שיש חשיבות עליונה למספר המצביעים. לא יהיו לזה 61 תומכים - שתי הצעות החוק אינן עוברות. תודה רב</w:t>
      </w:r>
      <w:r>
        <w:rPr>
          <w:rFonts w:hint="cs"/>
          <w:rtl/>
        </w:rPr>
        <w:t>ה.</w:t>
      </w:r>
    </w:p>
    <w:p w14:paraId="601A9BAC" w14:textId="77777777" w:rsidR="00000000" w:rsidRDefault="00CF0F56">
      <w:pPr>
        <w:pStyle w:val="a0"/>
        <w:rPr>
          <w:rFonts w:hint="cs"/>
          <w:rtl/>
        </w:rPr>
      </w:pPr>
    </w:p>
    <w:p w14:paraId="77D30041" w14:textId="77777777" w:rsidR="00000000" w:rsidRDefault="00CF0F56">
      <w:pPr>
        <w:pStyle w:val="af1"/>
        <w:rPr>
          <w:rtl/>
        </w:rPr>
      </w:pPr>
      <w:r>
        <w:rPr>
          <w:rtl/>
        </w:rPr>
        <w:t>היו"ר ראובן ריבלין:</w:t>
      </w:r>
    </w:p>
    <w:p w14:paraId="74BDB798" w14:textId="77777777" w:rsidR="00000000" w:rsidRDefault="00CF0F56">
      <w:pPr>
        <w:pStyle w:val="a0"/>
        <w:rPr>
          <w:rtl/>
        </w:rPr>
      </w:pPr>
    </w:p>
    <w:p w14:paraId="2D393755" w14:textId="77777777" w:rsidR="00000000" w:rsidRDefault="00CF0F56">
      <w:pPr>
        <w:pStyle w:val="a0"/>
        <w:rPr>
          <w:rFonts w:hint="cs"/>
          <w:rtl/>
        </w:rPr>
      </w:pPr>
      <w:r>
        <w:rPr>
          <w:rFonts w:hint="cs"/>
          <w:rtl/>
        </w:rPr>
        <w:t>הכוונה היא, שכאשר אדם מוזמן מתוקף הסמכויות הקבועות בחוק והוא נמנע מלבוא, או השר טוען שהוא לא - - -</w:t>
      </w:r>
    </w:p>
    <w:p w14:paraId="070C8E20" w14:textId="77777777" w:rsidR="00000000" w:rsidRDefault="00CF0F56">
      <w:pPr>
        <w:pStyle w:val="a0"/>
        <w:rPr>
          <w:rFonts w:hint="cs"/>
          <w:rtl/>
        </w:rPr>
      </w:pPr>
    </w:p>
    <w:p w14:paraId="07B517BA" w14:textId="77777777" w:rsidR="00000000" w:rsidRDefault="00CF0F56">
      <w:pPr>
        <w:pStyle w:val="-"/>
        <w:rPr>
          <w:rtl/>
        </w:rPr>
      </w:pPr>
      <w:bookmarkStart w:id="273" w:name="FS000001038T20_10_2004_14_25_48C"/>
      <w:bookmarkEnd w:id="273"/>
      <w:r>
        <w:rPr>
          <w:rtl/>
        </w:rPr>
        <w:t>רוני בר-און (יו"ר ועדת הכנסת):</w:t>
      </w:r>
    </w:p>
    <w:p w14:paraId="495BF397" w14:textId="77777777" w:rsidR="00000000" w:rsidRDefault="00CF0F56">
      <w:pPr>
        <w:pStyle w:val="a0"/>
        <w:rPr>
          <w:rFonts w:hint="cs"/>
          <w:rtl/>
        </w:rPr>
      </w:pPr>
    </w:p>
    <w:p w14:paraId="679CCA76" w14:textId="77777777" w:rsidR="00000000" w:rsidRDefault="00CF0F56">
      <w:pPr>
        <w:pStyle w:val="a0"/>
        <w:rPr>
          <w:rFonts w:hint="cs"/>
          <w:rtl/>
        </w:rPr>
      </w:pPr>
      <w:r>
        <w:rPr>
          <w:rFonts w:hint="cs"/>
          <w:rtl/>
        </w:rPr>
        <w:t>יש פה שלושה מהלכים. אתה מזמין, לדוגמה, את מנכ"ל משרד הבינוי והשיכון באמצעות השר, ואינך מזמין אותו י</w:t>
      </w:r>
      <w:r>
        <w:rPr>
          <w:rFonts w:hint="cs"/>
          <w:rtl/>
        </w:rPr>
        <w:t>שירות. השר, מטעמים השמורים אתו, אם כדי שלא לחשוף מחלוקת במשרד ואם כדי להגן על המנכ"ל, אומר: סליחה, אני מופיע במקומו. לפי המצב החוקי היום, זו תוצאה נכונה.</w:t>
      </w:r>
    </w:p>
    <w:p w14:paraId="050FEC35" w14:textId="77777777" w:rsidR="00000000" w:rsidRDefault="00CF0F56">
      <w:pPr>
        <w:pStyle w:val="a0"/>
        <w:rPr>
          <w:rFonts w:hint="cs"/>
          <w:rtl/>
        </w:rPr>
      </w:pPr>
    </w:p>
    <w:p w14:paraId="4EE570D7" w14:textId="77777777" w:rsidR="00000000" w:rsidRDefault="00CF0F56">
      <w:pPr>
        <w:pStyle w:val="af1"/>
        <w:rPr>
          <w:rtl/>
        </w:rPr>
      </w:pPr>
      <w:r>
        <w:rPr>
          <w:rtl/>
        </w:rPr>
        <w:t>היו"ר ראובן ריבלין:</w:t>
      </w:r>
    </w:p>
    <w:p w14:paraId="5326BBCD" w14:textId="77777777" w:rsidR="00000000" w:rsidRDefault="00CF0F56">
      <w:pPr>
        <w:pStyle w:val="a0"/>
        <w:rPr>
          <w:rtl/>
        </w:rPr>
      </w:pPr>
    </w:p>
    <w:p w14:paraId="0FFF7D32" w14:textId="77777777" w:rsidR="00000000" w:rsidRDefault="00CF0F56">
      <w:pPr>
        <w:pStyle w:val="a0"/>
        <w:rPr>
          <w:rFonts w:hint="cs"/>
          <w:rtl/>
        </w:rPr>
      </w:pPr>
      <w:r>
        <w:rPr>
          <w:rFonts w:hint="cs"/>
          <w:rtl/>
        </w:rPr>
        <w:t>למעט בוועדה לביקורת המדינה.</w:t>
      </w:r>
    </w:p>
    <w:p w14:paraId="577292D9" w14:textId="77777777" w:rsidR="00000000" w:rsidRDefault="00CF0F56">
      <w:pPr>
        <w:pStyle w:val="a0"/>
        <w:rPr>
          <w:rFonts w:hint="cs"/>
          <w:rtl/>
        </w:rPr>
      </w:pPr>
    </w:p>
    <w:p w14:paraId="617864B3" w14:textId="77777777" w:rsidR="00000000" w:rsidRDefault="00CF0F56">
      <w:pPr>
        <w:pStyle w:val="-"/>
        <w:rPr>
          <w:rtl/>
        </w:rPr>
      </w:pPr>
      <w:bookmarkStart w:id="274" w:name="FS000001038T20_10_2004_14_26_46C"/>
      <w:bookmarkEnd w:id="274"/>
      <w:r>
        <w:rPr>
          <w:rtl/>
        </w:rPr>
        <w:t>רוני בר-און (יו"ר ועדת הכנסת):</w:t>
      </w:r>
    </w:p>
    <w:p w14:paraId="62BC0702" w14:textId="77777777" w:rsidR="00000000" w:rsidRDefault="00CF0F56">
      <w:pPr>
        <w:pStyle w:val="a0"/>
        <w:rPr>
          <w:rtl/>
        </w:rPr>
      </w:pPr>
    </w:p>
    <w:p w14:paraId="6265CBB7" w14:textId="77777777" w:rsidR="00000000" w:rsidRDefault="00CF0F56">
      <w:pPr>
        <w:pStyle w:val="a0"/>
        <w:rPr>
          <w:rFonts w:hint="cs"/>
          <w:rtl/>
        </w:rPr>
      </w:pPr>
      <w:r>
        <w:rPr>
          <w:rFonts w:hint="cs"/>
          <w:rtl/>
        </w:rPr>
        <w:t>למעט בוועדה לביקורת</w:t>
      </w:r>
      <w:r>
        <w:rPr>
          <w:rFonts w:hint="cs"/>
          <w:rtl/>
        </w:rPr>
        <w:t xml:space="preserve"> המדינה.</w:t>
      </w:r>
    </w:p>
    <w:p w14:paraId="76450C36" w14:textId="77777777" w:rsidR="00000000" w:rsidRDefault="00CF0F56">
      <w:pPr>
        <w:pStyle w:val="a0"/>
        <w:rPr>
          <w:rFonts w:hint="cs"/>
          <w:rtl/>
        </w:rPr>
      </w:pPr>
    </w:p>
    <w:p w14:paraId="51F26090" w14:textId="77777777" w:rsidR="00000000" w:rsidRDefault="00CF0F56">
      <w:pPr>
        <w:pStyle w:val="a0"/>
        <w:rPr>
          <w:rFonts w:hint="cs"/>
          <w:rtl/>
        </w:rPr>
      </w:pPr>
      <w:r>
        <w:rPr>
          <w:rFonts w:hint="cs"/>
          <w:rtl/>
        </w:rPr>
        <w:t>אנחנו מתקנים זאת פעמיים: אנחנו אומרים שהשר יכול להודיע על כך לוועדה, אבל עדיין הוועדה רשאית, ברוב מיוחד של רוב חבריה, להורות לשר לבוא או לא לבוא, אבל נושא המשרה חייב להופיע. הוספנו על כך גם מנגנון אכיפה. אם נושא המשרה איננו מופיע, יקנסו אותו, אחר</w:t>
      </w:r>
      <w:r>
        <w:rPr>
          <w:rFonts w:hint="cs"/>
          <w:rtl/>
        </w:rPr>
        <w:t xml:space="preserve">י שייתנו לו להסביר את דברו. </w:t>
      </w:r>
    </w:p>
    <w:p w14:paraId="5A6F5259" w14:textId="77777777" w:rsidR="00000000" w:rsidRDefault="00CF0F56">
      <w:pPr>
        <w:pStyle w:val="a0"/>
        <w:rPr>
          <w:rFonts w:hint="cs"/>
          <w:rtl/>
        </w:rPr>
      </w:pPr>
    </w:p>
    <w:p w14:paraId="7BB6F898" w14:textId="77777777" w:rsidR="00000000" w:rsidRDefault="00CF0F56">
      <w:pPr>
        <w:pStyle w:val="a0"/>
        <w:rPr>
          <w:rFonts w:hint="cs"/>
          <w:rtl/>
        </w:rPr>
      </w:pPr>
      <w:r>
        <w:rPr>
          <w:rFonts w:hint="cs"/>
          <w:rtl/>
        </w:rPr>
        <w:t>מובן שכל הדברים האלה לא חלים על נושאי משרה שיפוטית ולא על נשיא המדינה ולא על ראש הממשלה. תודה רבה לכם.</w:t>
      </w:r>
    </w:p>
    <w:p w14:paraId="356BDE5F" w14:textId="77777777" w:rsidR="00000000" w:rsidRDefault="00CF0F56">
      <w:pPr>
        <w:pStyle w:val="a0"/>
        <w:rPr>
          <w:rFonts w:hint="cs"/>
          <w:rtl/>
        </w:rPr>
      </w:pPr>
    </w:p>
    <w:p w14:paraId="063EC5CC" w14:textId="77777777" w:rsidR="00000000" w:rsidRDefault="00CF0F56">
      <w:pPr>
        <w:pStyle w:val="af1"/>
        <w:rPr>
          <w:rtl/>
        </w:rPr>
      </w:pPr>
      <w:r>
        <w:rPr>
          <w:rtl/>
        </w:rPr>
        <w:t>היו"ר ראובן ריבלין:</w:t>
      </w:r>
    </w:p>
    <w:p w14:paraId="3136CA13" w14:textId="77777777" w:rsidR="00000000" w:rsidRDefault="00CF0F56">
      <w:pPr>
        <w:pStyle w:val="a0"/>
        <w:rPr>
          <w:rtl/>
        </w:rPr>
      </w:pPr>
    </w:p>
    <w:p w14:paraId="1DF2FFC4" w14:textId="77777777" w:rsidR="00000000" w:rsidRDefault="00CF0F56">
      <w:pPr>
        <w:pStyle w:val="a0"/>
        <w:rPr>
          <w:rFonts w:hint="cs"/>
          <w:rtl/>
        </w:rPr>
      </w:pPr>
      <w:r>
        <w:rPr>
          <w:rFonts w:hint="cs"/>
          <w:rtl/>
        </w:rPr>
        <w:t xml:space="preserve">אני מאוד מודה ליושב-ראש ועדת הכנסת, שהסביר לחברים את מהות ההצעה שעליה אנחנו מתבקשים להצביע. </w:t>
      </w:r>
    </w:p>
    <w:p w14:paraId="0E4AB2E9" w14:textId="77777777" w:rsidR="00000000" w:rsidRDefault="00CF0F56">
      <w:pPr>
        <w:pStyle w:val="a0"/>
        <w:rPr>
          <w:rFonts w:hint="cs"/>
          <w:rtl/>
        </w:rPr>
      </w:pPr>
    </w:p>
    <w:p w14:paraId="62BE4AAB" w14:textId="77777777" w:rsidR="00000000" w:rsidRDefault="00CF0F56">
      <w:pPr>
        <w:pStyle w:val="a0"/>
        <w:rPr>
          <w:rFonts w:hint="cs"/>
          <w:rtl/>
        </w:rPr>
      </w:pPr>
      <w:r>
        <w:rPr>
          <w:rFonts w:hint="cs"/>
          <w:rtl/>
        </w:rPr>
        <w:t>רבותי ח</w:t>
      </w:r>
      <w:r>
        <w:rPr>
          <w:rFonts w:hint="cs"/>
          <w:rtl/>
        </w:rPr>
        <w:t>ברי הכנסת, חברי הממשלה, הצעת החוק היא הצעת חוק-יסוד: הכנסת (תיקון מס' 38) (זימון לוועדה של נושא משרה או ממלא תפקיד). אנחנו הולכים להצבעה. מי בעד? מי נגד? מי נמנע? נא להצביע.</w:t>
      </w:r>
    </w:p>
    <w:p w14:paraId="39435A8A" w14:textId="77777777" w:rsidR="00000000" w:rsidRDefault="00CF0F56">
      <w:pPr>
        <w:pStyle w:val="a0"/>
        <w:rPr>
          <w:rFonts w:hint="cs"/>
          <w:rtl/>
        </w:rPr>
      </w:pPr>
    </w:p>
    <w:p w14:paraId="67F5207E" w14:textId="77777777" w:rsidR="00000000" w:rsidRDefault="00CF0F56">
      <w:pPr>
        <w:pStyle w:val="ab"/>
        <w:bidi/>
        <w:rPr>
          <w:rtl/>
        </w:rPr>
      </w:pPr>
    </w:p>
    <w:p w14:paraId="41EC831A" w14:textId="77777777" w:rsidR="00000000" w:rsidRDefault="00CF0F56">
      <w:pPr>
        <w:pStyle w:val="ab"/>
        <w:bidi/>
        <w:rPr>
          <w:rFonts w:hint="cs"/>
          <w:rtl/>
        </w:rPr>
      </w:pPr>
      <w:r>
        <w:rPr>
          <w:rFonts w:hint="cs"/>
          <w:rtl/>
        </w:rPr>
        <w:t>הצבעה מס' 7</w:t>
      </w:r>
    </w:p>
    <w:p w14:paraId="296E438E" w14:textId="77777777" w:rsidR="00000000" w:rsidRDefault="00CF0F56">
      <w:pPr>
        <w:pStyle w:val="a0"/>
        <w:rPr>
          <w:rFonts w:hint="cs"/>
          <w:rtl/>
        </w:rPr>
      </w:pPr>
    </w:p>
    <w:p w14:paraId="06226087" w14:textId="77777777" w:rsidR="00000000" w:rsidRDefault="00CF0F56">
      <w:pPr>
        <w:pStyle w:val="ac"/>
        <w:bidi/>
        <w:rPr>
          <w:rFonts w:hint="cs"/>
          <w:rtl/>
        </w:rPr>
      </w:pPr>
      <w:r>
        <w:rPr>
          <w:rFonts w:hint="cs"/>
          <w:rtl/>
        </w:rPr>
        <w:t>בעד ההצעה להעביר  את הצעת החוק לוועדה - 69</w:t>
      </w:r>
    </w:p>
    <w:p w14:paraId="6FDDC886" w14:textId="77777777" w:rsidR="00000000" w:rsidRDefault="00CF0F56">
      <w:pPr>
        <w:pStyle w:val="ac"/>
        <w:bidi/>
        <w:rPr>
          <w:rFonts w:hint="cs"/>
          <w:rtl/>
        </w:rPr>
      </w:pPr>
      <w:r>
        <w:rPr>
          <w:rFonts w:hint="cs"/>
          <w:rtl/>
        </w:rPr>
        <w:t>נגד - אין</w:t>
      </w:r>
    </w:p>
    <w:p w14:paraId="2A62A056" w14:textId="77777777" w:rsidR="00000000" w:rsidRDefault="00CF0F56">
      <w:pPr>
        <w:pStyle w:val="ac"/>
        <w:bidi/>
        <w:rPr>
          <w:rFonts w:hint="cs"/>
          <w:rtl/>
        </w:rPr>
      </w:pPr>
      <w:r>
        <w:rPr>
          <w:rFonts w:hint="cs"/>
          <w:rtl/>
        </w:rPr>
        <w:t>נמנעים - 4</w:t>
      </w:r>
    </w:p>
    <w:p w14:paraId="24ADCD33" w14:textId="77777777" w:rsidR="00000000" w:rsidRDefault="00CF0F56">
      <w:pPr>
        <w:pStyle w:val="ad"/>
        <w:bidi/>
        <w:rPr>
          <w:rFonts w:hint="cs"/>
          <w:rtl/>
        </w:rPr>
      </w:pPr>
      <w:r>
        <w:rPr>
          <w:rFonts w:hint="cs"/>
          <w:rtl/>
        </w:rPr>
        <w:t>ההצ</w:t>
      </w:r>
      <w:r>
        <w:rPr>
          <w:rFonts w:hint="cs"/>
          <w:rtl/>
        </w:rPr>
        <w:t xml:space="preserve">עה להעביר את הצעת חוק-יסוד: הכנסת (תיקון מס' 38) (זימון לוועדה של </w:t>
      </w:r>
    </w:p>
    <w:p w14:paraId="3AA5DBB8" w14:textId="77777777" w:rsidR="00000000" w:rsidRDefault="00CF0F56">
      <w:pPr>
        <w:pStyle w:val="ad"/>
        <w:bidi/>
        <w:rPr>
          <w:rFonts w:hint="cs"/>
          <w:rtl/>
        </w:rPr>
      </w:pPr>
      <w:r>
        <w:rPr>
          <w:rFonts w:hint="cs"/>
          <w:rtl/>
        </w:rPr>
        <w:t>נושא משרה או ממלא תפקיד) לוועדת הכנסת נתקבלה.</w:t>
      </w:r>
    </w:p>
    <w:p w14:paraId="07EAF28C" w14:textId="77777777" w:rsidR="00000000" w:rsidRDefault="00CF0F56">
      <w:pPr>
        <w:pStyle w:val="a0"/>
        <w:rPr>
          <w:rFonts w:hint="cs"/>
          <w:rtl/>
        </w:rPr>
      </w:pPr>
    </w:p>
    <w:p w14:paraId="5B678A06" w14:textId="77777777" w:rsidR="00000000" w:rsidRDefault="00CF0F56">
      <w:pPr>
        <w:pStyle w:val="af1"/>
        <w:rPr>
          <w:rtl/>
        </w:rPr>
      </w:pPr>
      <w:r>
        <w:rPr>
          <w:rtl/>
        </w:rPr>
        <w:t>היו"ר ראובן ריבלין:</w:t>
      </w:r>
    </w:p>
    <w:p w14:paraId="2E26E59E" w14:textId="77777777" w:rsidR="00000000" w:rsidRDefault="00CF0F56">
      <w:pPr>
        <w:pStyle w:val="a0"/>
        <w:rPr>
          <w:rtl/>
        </w:rPr>
      </w:pPr>
    </w:p>
    <w:p w14:paraId="2543A548" w14:textId="77777777" w:rsidR="00000000" w:rsidRDefault="00CF0F56">
      <w:pPr>
        <w:pStyle w:val="a0"/>
        <w:rPr>
          <w:rFonts w:hint="cs"/>
          <w:rtl/>
        </w:rPr>
      </w:pPr>
      <w:r>
        <w:rPr>
          <w:rFonts w:hint="cs"/>
          <w:rtl/>
        </w:rPr>
        <w:t>בעד - 69, נגד - אין, נמנעים - 4. אני קובע שהצעת החוק עברה ברוב הנדרש.</w:t>
      </w:r>
    </w:p>
    <w:p w14:paraId="2F288E8E" w14:textId="77777777" w:rsidR="00000000" w:rsidRDefault="00CF0F56">
      <w:pPr>
        <w:pStyle w:val="a2"/>
        <w:rPr>
          <w:rFonts w:hint="cs"/>
          <w:rtl/>
        </w:rPr>
      </w:pPr>
    </w:p>
    <w:p w14:paraId="41F1976E" w14:textId="77777777" w:rsidR="00000000" w:rsidRDefault="00CF0F56">
      <w:pPr>
        <w:pStyle w:val="a0"/>
        <w:rPr>
          <w:rFonts w:hint="cs"/>
          <w:rtl/>
        </w:rPr>
      </w:pPr>
    </w:p>
    <w:p w14:paraId="6C4B397D" w14:textId="77777777" w:rsidR="00000000" w:rsidRDefault="00CF0F56">
      <w:pPr>
        <w:pStyle w:val="a2"/>
        <w:rPr>
          <w:rFonts w:hint="cs"/>
          <w:rtl/>
        </w:rPr>
      </w:pPr>
      <w:bookmarkStart w:id="275" w:name="CS77122FI0077122T20_10_2004_14_33_42"/>
      <w:bookmarkStart w:id="276" w:name="_Toc92193307"/>
      <w:bookmarkEnd w:id="275"/>
      <w:r>
        <w:rPr>
          <w:rtl/>
        </w:rPr>
        <w:t xml:space="preserve">הצעת חוק הכנסת (תיקון מס' 20) (זימון לוועדה של </w:t>
      </w:r>
      <w:r>
        <w:rPr>
          <w:rFonts w:hint="cs"/>
          <w:rtl/>
        </w:rPr>
        <w:br/>
      </w:r>
      <w:r>
        <w:rPr>
          <w:rtl/>
        </w:rPr>
        <w:t>נ</w:t>
      </w:r>
      <w:r>
        <w:rPr>
          <w:rtl/>
        </w:rPr>
        <w:t>ושא משרה או ממלא תפקיד), התשס"ה-2004</w:t>
      </w:r>
      <w:bookmarkEnd w:id="276"/>
    </w:p>
    <w:p w14:paraId="1CE96B25" w14:textId="77777777" w:rsidR="00000000" w:rsidRDefault="00CF0F56">
      <w:pPr>
        <w:pStyle w:val="a0"/>
        <w:rPr>
          <w:rFonts w:hint="cs"/>
          <w:rtl/>
        </w:rPr>
      </w:pPr>
      <w:r>
        <w:rPr>
          <w:rtl/>
        </w:rPr>
        <w:t>["דברי הכנסת", חוברת זו, עמ'</w:t>
      </w:r>
      <w:r>
        <w:rPr>
          <w:rFonts w:hint="cs"/>
          <w:rtl/>
        </w:rPr>
        <w:t xml:space="preserve"> .</w:t>
      </w:r>
      <w:r>
        <w:rPr>
          <w:rtl/>
        </w:rPr>
        <w:t>]</w:t>
      </w:r>
    </w:p>
    <w:p w14:paraId="41C0324C" w14:textId="77777777" w:rsidR="00000000" w:rsidRDefault="00CF0F56">
      <w:pPr>
        <w:pStyle w:val="-0"/>
        <w:rPr>
          <w:rFonts w:hint="cs"/>
          <w:rtl/>
        </w:rPr>
      </w:pPr>
      <w:r>
        <w:rPr>
          <w:rFonts w:hint="cs"/>
          <w:rtl/>
        </w:rPr>
        <w:t>(קריאה ראשונה)</w:t>
      </w:r>
    </w:p>
    <w:p w14:paraId="05566EDF" w14:textId="77777777" w:rsidR="00000000" w:rsidRDefault="00CF0F56">
      <w:pPr>
        <w:pStyle w:val="-0"/>
        <w:rPr>
          <w:rFonts w:hint="cs"/>
          <w:rtl/>
        </w:rPr>
      </w:pPr>
    </w:p>
    <w:p w14:paraId="5FE80BA5" w14:textId="77777777" w:rsidR="00000000" w:rsidRDefault="00CF0F56">
      <w:pPr>
        <w:pStyle w:val="af1"/>
        <w:rPr>
          <w:rtl/>
        </w:rPr>
      </w:pPr>
      <w:r>
        <w:rPr>
          <w:rtl/>
        </w:rPr>
        <w:t>היו"ר ראובן ריבלין:</w:t>
      </w:r>
    </w:p>
    <w:p w14:paraId="6413A057" w14:textId="77777777" w:rsidR="00000000" w:rsidRDefault="00CF0F56">
      <w:pPr>
        <w:pStyle w:val="a0"/>
        <w:rPr>
          <w:rtl/>
        </w:rPr>
      </w:pPr>
    </w:p>
    <w:p w14:paraId="5FFB1CEB" w14:textId="77777777" w:rsidR="00000000" w:rsidRDefault="00CF0F56">
      <w:pPr>
        <w:pStyle w:val="a0"/>
        <w:rPr>
          <w:rFonts w:hint="cs"/>
          <w:rtl/>
        </w:rPr>
      </w:pPr>
      <w:r>
        <w:rPr>
          <w:rFonts w:hint="cs"/>
          <w:rtl/>
        </w:rPr>
        <w:t xml:space="preserve">אנחנו עוברים להצעת החוק הבאה, שגם היא להצבעה בלבד - הצעת חוק הכנסת (תיקון מס' 20) (זימון לוועדה של נושא משרה או ממלא תפקיד), התשס"ה-2004. </w:t>
      </w:r>
    </w:p>
    <w:p w14:paraId="3F91521E" w14:textId="77777777" w:rsidR="00000000" w:rsidRDefault="00CF0F56">
      <w:pPr>
        <w:pStyle w:val="a0"/>
        <w:rPr>
          <w:rFonts w:hint="cs"/>
          <w:rtl/>
        </w:rPr>
      </w:pPr>
    </w:p>
    <w:p w14:paraId="45080E35" w14:textId="77777777" w:rsidR="00000000" w:rsidRDefault="00CF0F56">
      <w:pPr>
        <w:pStyle w:val="a0"/>
        <w:rPr>
          <w:rFonts w:hint="cs"/>
          <w:rtl/>
        </w:rPr>
      </w:pPr>
      <w:r>
        <w:rPr>
          <w:rFonts w:hint="cs"/>
          <w:rtl/>
        </w:rPr>
        <w:t>רבותי חברי</w:t>
      </w:r>
      <w:r>
        <w:rPr>
          <w:rFonts w:hint="cs"/>
          <w:rtl/>
        </w:rPr>
        <w:t xml:space="preserve"> הכנסת, נא להצביע. מי בעד? מי נגד? מי נמנע?</w:t>
      </w:r>
    </w:p>
    <w:p w14:paraId="6115E1C4" w14:textId="77777777" w:rsidR="00000000" w:rsidRDefault="00CF0F56">
      <w:pPr>
        <w:pStyle w:val="a0"/>
        <w:rPr>
          <w:rFonts w:hint="cs"/>
          <w:rtl/>
        </w:rPr>
      </w:pPr>
    </w:p>
    <w:p w14:paraId="1F83063B" w14:textId="77777777" w:rsidR="00000000" w:rsidRDefault="00CF0F56">
      <w:pPr>
        <w:pStyle w:val="ab"/>
        <w:bidi/>
        <w:rPr>
          <w:rFonts w:hint="cs"/>
          <w:rtl/>
        </w:rPr>
      </w:pPr>
      <w:r>
        <w:rPr>
          <w:rFonts w:hint="cs"/>
          <w:rtl/>
        </w:rPr>
        <w:t>הצבעה מס' 8</w:t>
      </w:r>
    </w:p>
    <w:p w14:paraId="0092B9BD" w14:textId="77777777" w:rsidR="00000000" w:rsidRDefault="00CF0F56">
      <w:pPr>
        <w:pStyle w:val="a0"/>
        <w:rPr>
          <w:rFonts w:hint="cs"/>
          <w:rtl/>
        </w:rPr>
      </w:pPr>
    </w:p>
    <w:p w14:paraId="17EC32E6" w14:textId="77777777" w:rsidR="00000000" w:rsidRDefault="00CF0F56">
      <w:pPr>
        <w:pStyle w:val="ac"/>
        <w:bidi/>
        <w:rPr>
          <w:rFonts w:hint="cs"/>
          <w:rtl/>
        </w:rPr>
      </w:pPr>
      <w:r>
        <w:rPr>
          <w:rFonts w:hint="cs"/>
          <w:rtl/>
        </w:rPr>
        <w:t>בעד ההצעה להעביר  את הצעת החוק לוועדה - 72</w:t>
      </w:r>
    </w:p>
    <w:p w14:paraId="5B694D9D" w14:textId="77777777" w:rsidR="00000000" w:rsidRDefault="00CF0F56">
      <w:pPr>
        <w:pStyle w:val="ac"/>
        <w:bidi/>
        <w:rPr>
          <w:rFonts w:hint="cs"/>
          <w:rtl/>
        </w:rPr>
      </w:pPr>
      <w:r>
        <w:rPr>
          <w:rFonts w:hint="cs"/>
          <w:rtl/>
        </w:rPr>
        <w:t>נגד - אין</w:t>
      </w:r>
    </w:p>
    <w:p w14:paraId="71D35DE1" w14:textId="77777777" w:rsidR="00000000" w:rsidRDefault="00CF0F56">
      <w:pPr>
        <w:pStyle w:val="ac"/>
        <w:bidi/>
        <w:rPr>
          <w:rFonts w:hint="cs"/>
          <w:rtl/>
        </w:rPr>
      </w:pPr>
      <w:r>
        <w:rPr>
          <w:rFonts w:hint="cs"/>
          <w:rtl/>
        </w:rPr>
        <w:t>נמנעים - 4</w:t>
      </w:r>
    </w:p>
    <w:p w14:paraId="54C5812A" w14:textId="77777777" w:rsidR="00000000" w:rsidRDefault="00CF0F56">
      <w:pPr>
        <w:pStyle w:val="ad"/>
        <w:bidi/>
        <w:rPr>
          <w:rFonts w:hint="cs"/>
          <w:rtl/>
        </w:rPr>
      </w:pPr>
      <w:r>
        <w:rPr>
          <w:rFonts w:hint="cs"/>
          <w:rtl/>
        </w:rPr>
        <w:t xml:space="preserve">ההצעה להעביר את הצעת חוק הכנסת (תיקון מס' 20) (זימון לוועדה </w:t>
      </w:r>
    </w:p>
    <w:p w14:paraId="37F90EFC" w14:textId="77777777" w:rsidR="00000000" w:rsidRDefault="00CF0F56">
      <w:pPr>
        <w:pStyle w:val="ad"/>
        <w:bidi/>
        <w:rPr>
          <w:rFonts w:hint="cs"/>
          <w:rtl/>
        </w:rPr>
      </w:pPr>
      <w:r>
        <w:rPr>
          <w:rFonts w:hint="cs"/>
          <w:rtl/>
        </w:rPr>
        <w:t>של נושא משרה או ממלא תפקיד), התשס"ה-2004, לוועדת הכנסת נתקבלה.</w:t>
      </w:r>
    </w:p>
    <w:p w14:paraId="68C0B482" w14:textId="77777777" w:rsidR="00000000" w:rsidRDefault="00CF0F56">
      <w:pPr>
        <w:pStyle w:val="a0"/>
        <w:rPr>
          <w:rFonts w:hint="cs"/>
          <w:rtl/>
        </w:rPr>
      </w:pPr>
    </w:p>
    <w:p w14:paraId="43D9CCB2" w14:textId="77777777" w:rsidR="00000000" w:rsidRDefault="00CF0F56">
      <w:pPr>
        <w:pStyle w:val="af1"/>
        <w:rPr>
          <w:rtl/>
        </w:rPr>
      </w:pPr>
      <w:r>
        <w:rPr>
          <w:rtl/>
        </w:rPr>
        <w:t>היו"ר ראו</w:t>
      </w:r>
      <w:r>
        <w:rPr>
          <w:rtl/>
        </w:rPr>
        <w:t>בן ריבלין:</w:t>
      </w:r>
    </w:p>
    <w:p w14:paraId="158EB0F8" w14:textId="77777777" w:rsidR="00000000" w:rsidRDefault="00CF0F56">
      <w:pPr>
        <w:pStyle w:val="a0"/>
        <w:rPr>
          <w:rtl/>
        </w:rPr>
      </w:pPr>
    </w:p>
    <w:p w14:paraId="1E27C794" w14:textId="77777777" w:rsidR="00000000" w:rsidRDefault="00CF0F56">
      <w:pPr>
        <w:pStyle w:val="a0"/>
        <w:rPr>
          <w:rFonts w:hint="cs"/>
          <w:rtl/>
        </w:rPr>
      </w:pPr>
      <w:r>
        <w:rPr>
          <w:rFonts w:hint="cs"/>
          <w:rtl/>
        </w:rPr>
        <w:t>בעד - 72, נגד - אין, נמנעים - 4. אני קובע שהצעת החוק נתקבלה, והיא תועבר לוועדת הכנסת להכנתה לקריאה שנייה ולקריאה שלישית.</w:t>
      </w:r>
    </w:p>
    <w:p w14:paraId="7720360E" w14:textId="77777777" w:rsidR="00000000" w:rsidRDefault="00CF0F56">
      <w:pPr>
        <w:pStyle w:val="a0"/>
        <w:rPr>
          <w:rFonts w:hint="cs"/>
          <w:rtl/>
        </w:rPr>
      </w:pPr>
    </w:p>
    <w:p w14:paraId="29C6A741" w14:textId="77777777" w:rsidR="00000000" w:rsidRDefault="00CF0F56">
      <w:pPr>
        <w:pStyle w:val="a0"/>
        <w:rPr>
          <w:rFonts w:hint="cs"/>
          <w:rtl/>
        </w:rPr>
      </w:pPr>
      <w:r>
        <w:rPr>
          <w:rFonts w:hint="cs"/>
          <w:rtl/>
        </w:rPr>
        <w:t xml:space="preserve">שתי הצעות החוק בעניין הכנסת עברו ברוב הדרוש, ושתיהן תועברנה להכנתן לקריאה שנייה ולקריאה שלישית בוועדת הכנסת. תודה רבה. </w:t>
      </w:r>
    </w:p>
    <w:p w14:paraId="450B3F4E" w14:textId="77777777" w:rsidR="00000000" w:rsidRDefault="00CF0F56">
      <w:pPr>
        <w:pStyle w:val="a2"/>
        <w:rPr>
          <w:rFonts w:hint="cs"/>
          <w:rtl/>
        </w:rPr>
      </w:pPr>
    </w:p>
    <w:p w14:paraId="5B88733E" w14:textId="77777777" w:rsidR="00000000" w:rsidRDefault="00CF0F56">
      <w:pPr>
        <w:pStyle w:val="a0"/>
        <w:rPr>
          <w:rFonts w:hint="cs"/>
          <w:rtl/>
        </w:rPr>
      </w:pPr>
    </w:p>
    <w:p w14:paraId="1CB9FE8C" w14:textId="77777777" w:rsidR="00000000" w:rsidRDefault="00CF0F56">
      <w:pPr>
        <w:pStyle w:val="a2"/>
        <w:rPr>
          <w:rFonts w:hint="cs"/>
          <w:rtl/>
        </w:rPr>
      </w:pPr>
      <w:bookmarkStart w:id="277" w:name="CS29624FI0029624T20_10_2004_14_36_21"/>
      <w:bookmarkStart w:id="278" w:name="_Toc92193308"/>
      <w:bookmarkEnd w:id="277"/>
      <w:r>
        <w:rPr>
          <w:rtl/>
        </w:rPr>
        <w:t xml:space="preserve">הצעת חוק לתיקון פקודת התעבורה (תיקון - כבישים מסומנים </w:t>
      </w:r>
      <w:r>
        <w:rPr>
          <w:rFonts w:hint="cs"/>
          <w:rtl/>
        </w:rPr>
        <w:br/>
      </w:r>
      <w:r>
        <w:rPr>
          <w:rtl/>
        </w:rPr>
        <w:t>בקרבת בתי</w:t>
      </w:r>
      <w:r>
        <w:rPr>
          <w:rFonts w:hint="cs"/>
          <w:rtl/>
        </w:rPr>
        <w:t>-</w:t>
      </w:r>
      <w:r>
        <w:rPr>
          <w:rtl/>
        </w:rPr>
        <w:t>ספר), התשס"ד-2004</w:t>
      </w:r>
      <w:bookmarkEnd w:id="278"/>
    </w:p>
    <w:p w14:paraId="2666FF5A" w14:textId="77777777" w:rsidR="00000000" w:rsidRDefault="00CF0F56">
      <w:pPr>
        <w:pStyle w:val="a0"/>
        <w:ind w:firstLine="0"/>
        <w:rPr>
          <w:rFonts w:hint="cs"/>
          <w:rtl/>
        </w:rPr>
      </w:pPr>
      <w:r>
        <w:rPr>
          <w:rFonts w:hint="cs"/>
          <w:rtl/>
        </w:rPr>
        <w:t xml:space="preserve"> [הצעת חוק פ/2542; נספחות.]</w:t>
      </w:r>
    </w:p>
    <w:p w14:paraId="585EE5E7" w14:textId="77777777" w:rsidR="00000000" w:rsidRDefault="00CF0F56">
      <w:pPr>
        <w:pStyle w:val="-0"/>
        <w:rPr>
          <w:rFonts w:hint="cs"/>
          <w:rtl/>
        </w:rPr>
      </w:pPr>
      <w:r>
        <w:rPr>
          <w:rFonts w:hint="cs"/>
          <w:rtl/>
        </w:rPr>
        <w:t>(הצעת חבר הכנסת שאול יהלום)</w:t>
      </w:r>
    </w:p>
    <w:p w14:paraId="4BA6B053" w14:textId="77777777" w:rsidR="00000000" w:rsidRDefault="00CF0F56">
      <w:pPr>
        <w:pStyle w:val="a0"/>
        <w:rPr>
          <w:rFonts w:hint="cs"/>
          <w:rtl/>
        </w:rPr>
      </w:pPr>
    </w:p>
    <w:p w14:paraId="54C73F16" w14:textId="77777777" w:rsidR="00000000" w:rsidRDefault="00CF0F56">
      <w:pPr>
        <w:pStyle w:val="af1"/>
        <w:rPr>
          <w:rtl/>
        </w:rPr>
      </w:pPr>
      <w:r>
        <w:rPr>
          <w:rtl/>
        </w:rPr>
        <w:t>היו"ר ראובן ריבלין:</w:t>
      </w:r>
    </w:p>
    <w:p w14:paraId="7ACC0E26" w14:textId="77777777" w:rsidR="00000000" w:rsidRDefault="00CF0F56">
      <w:pPr>
        <w:pStyle w:val="a0"/>
        <w:rPr>
          <w:rtl/>
        </w:rPr>
      </w:pPr>
    </w:p>
    <w:p w14:paraId="0147BBDF" w14:textId="77777777" w:rsidR="00000000" w:rsidRDefault="00CF0F56">
      <w:pPr>
        <w:pStyle w:val="a0"/>
        <w:rPr>
          <w:rFonts w:hint="cs"/>
          <w:rtl/>
        </w:rPr>
      </w:pPr>
      <w:r>
        <w:rPr>
          <w:rFonts w:hint="cs"/>
          <w:rtl/>
        </w:rPr>
        <w:t>עתה, הצעת חוק לתיקון פקודת התעבורה (תיקון - כבישים מסומנים בקרבת בתי-ספר), התשס"ד-2004. יעלה וי</w:t>
      </w:r>
      <w:r>
        <w:rPr>
          <w:rFonts w:hint="cs"/>
          <w:rtl/>
        </w:rPr>
        <w:t>בוא חבר הכנסת שאול יהלום. סגן היושב-ראש, חבר הכנסת חמי דורון, יבוא על מנת לנהל את הישיבה.</w:t>
      </w:r>
    </w:p>
    <w:p w14:paraId="37FF1B6D" w14:textId="77777777" w:rsidR="00000000" w:rsidRDefault="00CF0F56">
      <w:pPr>
        <w:pStyle w:val="a0"/>
        <w:rPr>
          <w:rFonts w:hint="cs"/>
          <w:rtl/>
        </w:rPr>
      </w:pPr>
    </w:p>
    <w:p w14:paraId="50CBEE07" w14:textId="77777777" w:rsidR="00000000" w:rsidRDefault="00CF0F56">
      <w:pPr>
        <w:pStyle w:val="a"/>
        <w:rPr>
          <w:rtl/>
        </w:rPr>
      </w:pPr>
      <w:bookmarkStart w:id="279" w:name="FS000000524T20_10_2004_14_37_41"/>
      <w:bookmarkStart w:id="280" w:name="_Toc92193309"/>
      <w:bookmarkEnd w:id="279"/>
      <w:r>
        <w:rPr>
          <w:rFonts w:hint="eastAsia"/>
          <w:rtl/>
        </w:rPr>
        <w:t>שאול</w:t>
      </w:r>
      <w:r>
        <w:rPr>
          <w:rtl/>
        </w:rPr>
        <w:t xml:space="preserve"> יהלום (מפד"ל):</w:t>
      </w:r>
      <w:bookmarkEnd w:id="280"/>
    </w:p>
    <w:p w14:paraId="3A776825" w14:textId="77777777" w:rsidR="00000000" w:rsidRDefault="00CF0F56">
      <w:pPr>
        <w:pStyle w:val="a0"/>
        <w:rPr>
          <w:rFonts w:hint="cs"/>
          <w:rtl/>
        </w:rPr>
      </w:pPr>
    </w:p>
    <w:p w14:paraId="11E338F9" w14:textId="77777777" w:rsidR="00000000" w:rsidRDefault="00CF0F56">
      <w:pPr>
        <w:pStyle w:val="a0"/>
        <w:rPr>
          <w:rFonts w:hint="cs"/>
          <w:rtl/>
        </w:rPr>
      </w:pPr>
      <w:r>
        <w:rPr>
          <w:rFonts w:hint="cs"/>
          <w:rtl/>
        </w:rPr>
        <w:t>אדוני היושב-ראש, אני פונה לחברי הכנסת להתאחד סביב הצעת חוק שנועדה למנוע תאונות דרכים בסביבות מוסדות החינוך. לצערנו הרב, עד היום אין חוק שמזהיר א</w:t>
      </w:r>
      <w:r>
        <w:rPr>
          <w:rFonts w:hint="cs"/>
          <w:rtl/>
        </w:rPr>
        <w:t xml:space="preserve">ת הנהגים שמדובר במוסד חינוך ודורש מהם התנהגות שונה, כגון האטת מהירות בפתח בית-הספר, והדבר כבר גרם לתאונות רבות. שנים ארוכות מנסה משרד התחבורה ליצור איזה פתרון, ועדיין לא מצא. </w:t>
      </w:r>
    </w:p>
    <w:p w14:paraId="550D60A7" w14:textId="77777777" w:rsidR="00000000" w:rsidRDefault="00CF0F56">
      <w:pPr>
        <w:pStyle w:val="a0"/>
        <w:rPr>
          <w:rFonts w:hint="cs"/>
          <w:rtl/>
        </w:rPr>
      </w:pPr>
    </w:p>
    <w:p w14:paraId="7D41C958" w14:textId="77777777" w:rsidR="00000000" w:rsidRDefault="00CF0F56">
      <w:pPr>
        <w:pStyle w:val="a0"/>
        <w:rPr>
          <w:rFonts w:hint="cs"/>
          <w:rtl/>
        </w:rPr>
      </w:pPr>
      <w:r>
        <w:rPr>
          <w:rFonts w:hint="cs"/>
          <w:rtl/>
        </w:rPr>
        <w:t>אני הגעתי להצעת חוק מסוימת שכתובה לפניכם. משרד התחבורה טוען שהצעת החוק נכונה, א</w:t>
      </w:r>
      <w:r>
        <w:rPr>
          <w:rFonts w:hint="cs"/>
          <w:rtl/>
        </w:rPr>
        <w:t xml:space="preserve">לא שיש לו הצעות דומות אחרות, מצמצמות יותר ושונות, ולכן סוכם על דעת שר התחבורה ועל דעתי, שכל התקדמות תיעשה בהסכמת משרד התחבורה. </w:t>
      </w:r>
    </w:p>
    <w:p w14:paraId="5FD63DA3" w14:textId="77777777" w:rsidR="00000000" w:rsidRDefault="00CF0F56">
      <w:pPr>
        <w:pStyle w:val="a0"/>
        <w:rPr>
          <w:rFonts w:hint="cs"/>
          <w:rtl/>
        </w:rPr>
      </w:pPr>
    </w:p>
    <w:p w14:paraId="39077C0B" w14:textId="77777777" w:rsidR="00000000" w:rsidRDefault="00CF0F56">
      <w:pPr>
        <w:pStyle w:val="a0"/>
        <w:rPr>
          <w:rFonts w:hint="cs"/>
          <w:rtl/>
        </w:rPr>
      </w:pPr>
      <w:r>
        <w:rPr>
          <w:rFonts w:hint="cs"/>
          <w:rtl/>
        </w:rPr>
        <w:t>אני פונה לחברי הכנסת ומבקש לתמוך בהצעת החוק בקריאה טרומית. תודה.</w:t>
      </w:r>
    </w:p>
    <w:p w14:paraId="6F2E8610" w14:textId="77777777" w:rsidR="00000000" w:rsidRDefault="00CF0F56">
      <w:pPr>
        <w:pStyle w:val="a0"/>
        <w:rPr>
          <w:rFonts w:hint="cs"/>
          <w:rtl/>
        </w:rPr>
      </w:pPr>
    </w:p>
    <w:p w14:paraId="66DA0C5F" w14:textId="77777777" w:rsidR="00000000" w:rsidRDefault="00CF0F56">
      <w:pPr>
        <w:pStyle w:val="af1"/>
        <w:rPr>
          <w:rtl/>
        </w:rPr>
      </w:pPr>
      <w:r>
        <w:rPr>
          <w:rtl/>
        </w:rPr>
        <w:t>היו"ר חמי דורון:</w:t>
      </w:r>
    </w:p>
    <w:p w14:paraId="56197C64" w14:textId="77777777" w:rsidR="00000000" w:rsidRDefault="00CF0F56">
      <w:pPr>
        <w:pStyle w:val="a0"/>
        <w:rPr>
          <w:rtl/>
        </w:rPr>
      </w:pPr>
    </w:p>
    <w:p w14:paraId="2AC5E70A" w14:textId="77777777" w:rsidR="00000000" w:rsidRDefault="00CF0F56">
      <w:pPr>
        <w:pStyle w:val="a0"/>
        <w:rPr>
          <w:rFonts w:hint="cs"/>
          <w:rtl/>
        </w:rPr>
      </w:pPr>
      <w:r>
        <w:rPr>
          <w:rFonts w:hint="cs"/>
          <w:rtl/>
        </w:rPr>
        <w:t>אדוני שר התחבורה, בבקשה.</w:t>
      </w:r>
    </w:p>
    <w:p w14:paraId="053D34E4" w14:textId="77777777" w:rsidR="00000000" w:rsidRDefault="00CF0F56">
      <w:pPr>
        <w:pStyle w:val="a0"/>
        <w:rPr>
          <w:rFonts w:hint="cs"/>
          <w:rtl/>
        </w:rPr>
      </w:pPr>
    </w:p>
    <w:p w14:paraId="1822C288" w14:textId="77777777" w:rsidR="00000000" w:rsidRDefault="00CF0F56">
      <w:pPr>
        <w:pStyle w:val="a"/>
        <w:rPr>
          <w:rtl/>
        </w:rPr>
      </w:pPr>
      <w:bookmarkStart w:id="281" w:name="FS000000478T20_10_2004_14_41_56"/>
      <w:bookmarkStart w:id="282" w:name="_Toc92193310"/>
      <w:bookmarkEnd w:id="281"/>
      <w:r>
        <w:rPr>
          <w:rFonts w:hint="eastAsia"/>
          <w:rtl/>
        </w:rPr>
        <w:t>שר</w:t>
      </w:r>
      <w:r>
        <w:rPr>
          <w:rtl/>
        </w:rPr>
        <w:t xml:space="preserve"> התחבורה מאיר ש</w:t>
      </w:r>
      <w:r>
        <w:rPr>
          <w:rtl/>
        </w:rPr>
        <w:t>טרית:</w:t>
      </w:r>
      <w:bookmarkEnd w:id="282"/>
    </w:p>
    <w:p w14:paraId="088D9BA0" w14:textId="77777777" w:rsidR="00000000" w:rsidRDefault="00CF0F56">
      <w:pPr>
        <w:pStyle w:val="a0"/>
        <w:rPr>
          <w:rFonts w:hint="cs"/>
          <w:rtl/>
        </w:rPr>
      </w:pPr>
    </w:p>
    <w:p w14:paraId="3B97EFCA" w14:textId="77777777" w:rsidR="00000000" w:rsidRDefault="00CF0F56">
      <w:pPr>
        <w:pStyle w:val="a0"/>
        <w:rPr>
          <w:rFonts w:hint="cs"/>
          <w:rtl/>
        </w:rPr>
      </w:pPr>
      <w:r>
        <w:rPr>
          <w:rFonts w:hint="cs"/>
          <w:rtl/>
        </w:rPr>
        <w:t>אדוני היושב-ראש, רבותי חברי הכנסת, אכן בעניין הזה יש סיכום ביני לבין חבר הכנסת יהלום. הצעת החוק, כפי שהיא מוצעת, לא מקובלת על המשרד, כי בעצם הצעתו מציעה לצבוע כל כביש במרחק של 80 מטר, 40 מטר מכל צד, בפסים צהובים לכל האורך, ולהוריד את רמת המהירות לרמ</w:t>
      </w:r>
      <w:r>
        <w:rPr>
          <w:rFonts w:hint="cs"/>
          <w:rtl/>
        </w:rPr>
        <w:t>ה של 20 קמ"ש. אנחנו חושבים שיש היום בתקנות - מי שמעוניין  לעשות תימרור בעיר ולהוריד הוא יכול לעשות. אבל, עם זאת, הבעיה היא בעיה, ואין לנו שום התנגדות לדון בה מתוך רצון להתקדם ביחד. על בסיס הסכמתו של המציע, חבר הכנסת יהלום, הסכמתי לקדם את הצעת החוק ולהעבירה</w:t>
      </w:r>
      <w:r>
        <w:rPr>
          <w:rFonts w:hint="cs"/>
          <w:rtl/>
        </w:rPr>
        <w:t xml:space="preserve"> בקריאה טרומית, בתנאי שקידומה ייעשה רק על דעת המשרד. הוא הסכים לכך. בתנאי הזה, כמובן, אני מסכים להעברת הצעת החוק לוועדה. </w:t>
      </w:r>
    </w:p>
    <w:p w14:paraId="4ED6E7BB" w14:textId="77777777" w:rsidR="00000000" w:rsidRDefault="00CF0F56">
      <w:pPr>
        <w:pStyle w:val="af1"/>
        <w:rPr>
          <w:rtl/>
        </w:rPr>
      </w:pPr>
    </w:p>
    <w:p w14:paraId="2584D87D" w14:textId="77777777" w:rsidR="00000000" w:rsidRDefault="00CF0F56">
      <w:pPr>
        <w:pStyle w:val="af1"/>
        <w:rPr>
          <w:rtl/>
        </w:rPr>
      </w:pPr>
      <w:r>
        <w:rPr>
          <w:rtl/>
        </w:rPr>
        <w:t>היו"ר חמי דורון:</w:t>
      </w:r>
    </w:p>
    <w:p w14:paraId="7471E7EF" w14:textId="77777777" w:rsidR="00000000" w:rsidRDefault="00CF0F56">
      <w:pPr>
        <w:pStyle w:val="a0"/>
        <w:rPr>
          <w:rtl/>
        </w:rPr>
      </w:pPr>
    </w:p>
    <w:p w14:paraId="50DBA253" w14:textId="77777777" w:rsidR="00000000" w:rsidRDefault="00CF0F56">
      <w:pPr>
        <w:pStyle w:val="a0"/>
        <w:rPr>
          <w:rFonts w:hint="cs"/>
          <w:rtl/>
        </w:rPr>
      </w:pPr>
      <w:r>
        <w:rPr>
          <w:rFonts w:hint="cs"/>
          <w:rtl/>
        </w:rPr>
        <w:t>אני מבין שגם חבר הכנסת יהלום הצהיר זאת כאן. לכן, אנחנו ניגש להצבעה, אלא אם יש מישהו שמתנגד.</w:t>
      </w:r>
    </w:p>
    <w:p w14:paraId="14EF3694" w14:textId="77777777" w:rsidR="00000000" w:rsidRDefault="00CF0F56">
      <w:pPr>
        <w:pStyle w:val="a0"/>
        <w:rPr>
          <w:rFonts w:hint="cs"/>
          <w:rtl/>
        </w:rPr>
      </w:pPr>
    </w:p>
    <w:p w14:paraId="380D78E0" w14:textId="77777777" w:rsidR="00000000" w:rsidRDefault="00CF0F56">
      <w:pPr>
        <w:pStyle w:val="af0"/>
        <w:rPr>
          <w:rtl/>
        </w:rPr>
      </w:pPr>
      <w:r>
        <w:rPr>
          <w:rFonts w:hint="eastAsia"/>
          <w:rtl/>
        </w:rPr>
        <w:t>שאול</w:t>
      </w:r>
      <w:r>
        <w:rPr>
          <w:rtl/>
        </w:rPr>
        <w:t xml:space="preserve"> יהלום (מפד"ל):</w:t>
      </w:r>
    </w:p>
    <w:p w14:paraId="77E2EA2F" w14:textId="77777777" w:rsidR="00000000" w:rsidRDefault="00CF0F56">
      <w:pPr>
        <w:pStyle w:val="a0"/>
        <w:rPr>
          <w:rFonts w:hint="cs"/>
          <w:rtl/>
        </w:rPr>
      </w:pPr>
    </w:p>
    <w:p w14:paraId="573F11D9" w14:textId="77777777" w:rsidR="00000000" w:rsidRDefault="00CF0F56">
      <w:pPr>
        <w:pStyle w:val="a0"/>
        <w:rPr>
          <w:rFonts w:hint="cs"/>
          <w:rtl/>
        </w:rPr>
      </w:pPr>
      <w:r>
        <w:rPr>
          <w:rFonts w:hint="cs"/>
          <w:rtl/>
        </w:rPr>
        <w:t>א</w:t>
      </w:r>
      <w:r>
        <w:rPr>
          <w:rFonts w:hint="cs"/>
          <w:rtl/>
        </w:rPr>
        <w:t>ין.</w:t>
      </w:r>
    </w:p>
    <w:p w14:paraId="299C8694" w14:textId="77777777" w:rsidR="00000000" w:rsidRDefault="00CF0F56">
      <w:pPr>
        <w:pStyle w:val="a0"/>
        <w:rPr>
          <w:rFonts w:hint="cs"/>
          <w:rtl/>
        </w:rPr>
      </w:pPr>
    </w:p>
    <w:p w14:paraId="74E39FF3" w14:textId="77777777" w:rsidR="00000000" w:rsidRDefault="00CF0F56">
      <w:pPr>
        <w:pStyle w:val="af1"/>
        <w:rPr>
          <w:rtl/>
        </w:rPr>
      </w:pPr>
      <w:r>
        <w:rPr>
          <w:rtl/>
        </w:rPr>
        <w:t>היו"ר חמי דורון:</w:t>
      </w:r>
    </w:p>
    <w:p w14:paraId="5B7C125B" w14:textId="77777777" w:rsidR="00000000" w:rsidRDefault="00CF0F56">
      <w:pPr>
        <w:pStyle w:val="a0"/>
        <w:rPr>
          <w:rtl/>
        </w:rPr>
      </w:pPr>
    </w:p>
    <w:p w14:paraId="41D9083F" w14:textId="77777777" w:rsidR="00000000" w:rsidRDefault="00CF0F56">
      <w:pPr>
        <w:pStyle w:val="a0"/>
        <w:rPr>
          <w:rFonts w:hint="cs"/>
          <w:rtl/>
        </w:rPr>
      </w:pPr>
      <w:r>
        <w:rPr>
          <w:rFonts w:hint="cs"/>
          <w:rtl/>
        </w:rPr>
        <w:t>אנחנו מצביעים על הצעת החוק.</w:t>
      </w:r>
    </w:p>
    <w:p w14:paraId="3E1E34E6" w14:textId="77777777" w:rsidR="00000000" w:rsidRDefault="00CF0F56">
      <w:pPr>
        <w:pStyle w:val="a0"/>
        <w:rPr>
          <w:rFonts w:hint="cs"/>
          <w:rtl/>
        </w:rPr>
      </w:pPr>
    </w:p>
    <w:p w14:paraId="27E0377E" w14:textId="77777777" w:rsidR="00000000" w:rsidRDefault="00CF0F56">
      <w:pPr>
        <w:pStyle w:val="ab"/>
        <w:bidi/>
        <w:rPr>
          <w:rFonts w:hint="cs"/>
          <w:rtl/>
        </w:rPr>
      </w:pPr>
      <w:r>
        <w:rPr>
          <w:rFonts w:hint="cs"/>
          <w:rtl/>
        </w:rPr>
        <w:t>הצבעה מס' 9</w:t>
      </w:r>
    </w:p>
    <w:p w14:paraId="5FBDB1BE" w14:textId="77777777" w:rsidR="00000000" w:rsidRDefault="00CF0F56">
      <w:pPr>
        <w:pStyle w:val="a0"/>
        <w:rPr>
          <w:rFonts w:hint="cs"/>
          <w:rtl/>
        </w:rPr>
      </w:pPr>
    </w:p>
    <w:p w14:paraId="0B589F1E" w14:textId="77777777" w:rsidR="00000000" w:rsidRDefault="00CF0F56">
      <w:pPr>
        <w:pStyle w:val="ac"/>
        <w:bidi/>
        <w:rPr>
          <w:rFonts w:hint="cs"/>
          <w:rtl/>
        </w:rPr>
      </w:pPr>
      <w:r>
        <w:rPr>
          <w:rFonts w:hint="cs"/>
          <w:rtl/>
        </w:rPr>
        <w:t>בעד ההצעה להעביר  את הצעת החוק לדיון מוקדם בוועדה - 30</w:t>
      </w:r>
    </w:p>
    <w:p w14:paraId="61DCF440" w14:textId="77777777" w:rsidR="00000000" w:rsidRDefault="00CF0F56">
      <w:pPr>
        <w:pStyle w:val="ac"/>
        <w:bidi/>
        <w:rPr>
          <w:rFonts w:hint="cs"/>
          <w:rtl/>
        </w:rPr>
      </w:pPr>
      <w:r>
        <w:rPr>
          <w:rFonts w:hint="cs"/>
          <w:rtl/>
        </w:rPr>
        <w:t>נגד - אין</w:t>
      </w:r>
    </w:p>
    <w:p w14:paraId="7493177C" w14:textId="77777777" w:rsidR="00000000" w:rsidRDefault="00CF0F56">
      <w:pPr>
        <w:pStyle w:val="ac"/>
        <w:bidi/>
        <w:rPr>
          <w:rFonts w:hint="cs"/>
          <w:rtl/>
        </w:rPr>
      </w:pPr>
      <w:r>
        <w:rPr>
          <w:rFonts w:hint="cs"/>
          <w:rtl/>
        </w:rPr>
        <w:t>נמנעים - 1</w:t>
      </w:r>
    </w:p>
    <w:p w14:paraId="49F8E0E3" w14:textId="77777777" w:rsidR="00000000" w:rsidRDefault="00CF0F56">
      <w:pPr>
        <w:pStyle w:val="ad"/>
        <w:bidi/>
        <w:rPr>
          <w:rFonts w:hint="cs"/>
          <w:rtl/>
        </w:rPr>
      </w:pPr>
      <w:r>
        <w:rPr>
          <w:rFonts w:hint="cs"/>
          <w:rtl/>
        </w:rPr>
        <w:t xml:space="preserve">ההצעה להעביר את הצעת חוק לתיקון פקודת התעבורה (כבישים מסומנים בקרבת בתי-ספר), </w:t>
      </w:r>
      <w:r>
        <w:rPr>
          <w:rtl/>
        </w:rPr>
        <w:br/>
      </w:r>
      <w:r>
        <w:rPr>
          <w:rFonts w:hint="cs"/>
          <w:rtl/>
        </w:rPr>
        <w:t>התשס"ד-2004, לדיון מוקדם בוועדת הכלכ</w:t>
      </w:r>
      <w:r>
        <w:rPr>
          <w:rFonts w:hint="cs"/>
          <w:rtl/>
        </w:rPr>
        <w:t>לה נתקבלה.</w:t>
      </w:r>
    </w:p>
    <w:p w14:paraId="6BD85395" w14:textId="77777777" w:rsidR="00000000" w:rsidRDefault="00CF0F56">
      <w:pPr>
        <w:pStyle w:val="a0"/>
        <w:rPr>
          <w:rFonts w:hint="cs"/>
          <w:rtl/>
        </w:rPr>
      </w:pPr>
    </w:p>
    <w:p w14:paraId="650B6347" w14:textId="77777777" w:rsidR="00000000" w:rsidRDefault="00CF0F56">
      <w:pPr>
        <w:pStyle w:val="af1"/>
        <w:rPr>
          <w:rtl/>
        </w:rPr>
      </w:pPr>
      <w:r>
        <w:rPr>
          <w:rtl/>
        </w:rPr>
        <w:t>היו"ר חמי דורון:</w:t>
      </w:r>
    </w:p>
    <w:p w14:paraId="00EC8738" w14:textId="77777777" w:rsidR="00000000" w:rsidRDefault="00CF0F56">
      <w:pPr>
        <w:pStyle w:val="a0"/>
        <w:rPr>
          <w:rtl/>
        </w:rPr>
      </w:pPr>
    </w:p>
    <w:p w14:paraId="0D0C1C74" w14:textId="77777777" w:rsidR="00000000" w:rsidRDefault="00CF0F56">
      <w:pPr>
        <w:pStyle w:val="a0"/>
        <w:rPr>
          <w:rFonts w:hint="cs"/>
          <w:rtl/>
        </w:rPr>
      </w:pPr>
      <w:r>
        <w:rPr>
          <w:rFonts w:hint="cs"/>
          <w:rtl/>
        </w:rPr>
        <w:t>בעד - 30, נגד - אין, נמנעים - 1. החוק עבר להכנה לקריאה ראשונה בוועדת הכלכלה.</w:t>
      </w:r>
    </w:p>
    <w:p w14:paraId="24AC4EF5" w14:textId="77777777" w:rsidR="00000000" w:rsidRDefault="00CF0F56">
      <w:pPr>
        <w:pStyle w:val="a2"/>
        <w:rPr>
          <w:rFonts w:hint="cs"/>
          <w:rtl/>
        </w:rPr>
      </w:pPr>
    </w:p>
    <w:p w14:paraId="015DD08E" w14:textId="77777777" w:rsidR="00000000" w:rsidRDefault="00CF0F56">
      <w:pPr>
        <w:pStyle w:val="a0"/>
        <w:rPr>
          <w:rFonts w:hint="cs"/>
          <w:rtl/>
        </w:rPr>
      </w:pPr>
    </w:p>
    <w:p w14:paraId="0716949E" w14:textId="77777777" w:rsidR="00000000" w:rsidRDefault="00CF0F56">
      <w:pPr>
        <w:pStyle w:val="a2"/>
        <w:rPr>
          <w:rFonts w:hint="cs"/>
          <w:rtl/>
        </w:rPr>
      </w:pPr>
      <w:bookmarkStart w:id="283" w:name="CS77288FI0077288T20_10_2004_14_47_51"/>
      <w:bookmarkStart w:id="284" w:name="_Toc92193311"/>
      <w:bookmarkEnd w:id="283"/>
      <w:r>
        <w:rPr>
          <w:rtl/>
        </w:rPr>
        <w:t xml:space="preserve">הצעת חוק לתיקון פקודת התעבורה </w:t>
      </w:r>
      <w:r>
        <w:rPr>
          <w:rFonts w:hint="cs"/>
          <w:rtl/>
        </w:rPr>
        <w:br/>
      </w:r>
      <w:r>
        <w:rPr>
          <w:rtl/>
        </w:rPr>
        <w:t>(חתימה על התחייבות לציית לחוקי התנועה), התשס"ד-2004</w:t>
      </w:r>
      <w:bookmarkEnd w:id="284"/>
    </w:p>
    <w:p w14:paraId="08503600" w14:textId="77777777" w:rsidR="00000000" w:rsidRDefault="00CF0F56">
      <w:pPr>
        <w:pStyle w:val="a0"/>
        <w:ind w:firstLine="0"/>
        <w:rPr>
          <w:rFonts w:hint="cs"/>
          <w:rtl/>
        </w:rPr>
      </w:pPr>
      <w:r>
        <w:rPr>
          <w:rFonts w:hint="cs"/>
          <w:rtl/>
        </w:rPr>
        <w:t>[הצעת חוק פ/2526; נספחות.]</w:t>
      </w:r>
    </w:p>
    <w:p w14:paraId="08345500" w14:textId="77777777" w:rsidR="00000000" w:rsidRDefault="00CF0F56">
      <w:pPr>
        <w:pStyle w:val="-0"/>
        <w:rPr>
          <w:rFonts w:hint="cs"/>
          <w:rtl/>
        </w:rPr>
      </w:pPr>
      <w:r>
        <w:rPr>
          <w:rFonts w:hint="cs"/>
          <w:rtl/>
        </w:rPr>
        <w:t>(הצעת קבוצת חברי הכנסת)</w:t>
      </w:r>
    </w:p>
    <w:p w14:paraId="5AADA0EA" w14:textId="77777777" w:rsidR="00000000" w:rsidRDefault="00CF0F56">
      <w:pPr>
        <w:pStyle w:val="a0"/>
        <w:rPr>
          <w:rFonts w:hint="cs"/>
          <w:rtl/>
        </w:rPr>
      </w:pPr>
    </w:p>
    <w:p w14:paraId="52030886" w14:textId="77777777" w:rsidR="00000000" w:rsidRDefault="00CF0F56">
      <w:pPr>
        <w:pStyle w:val="af1"/>
        <w:rPr>
          <w:rtl/>
        </w:rPr>
      </w:pPr>
      <w:r>
        <w:rPr>
          <w:rtl/>
        </w:rPr>
        <w:t>היו"ר חמי דו</w:t>
      </w:r>
      <w:r>
        <w:rPr>
          <w:rtl/>
        </w:rPr>
        <w:t>רון:</w:t>
      </w:r>
    </w:p>
    <w:p w14:paraId="596ADC83" w14:textId="77777777" w:rsidR="00000000" w:rsidRDefault="00CF0F56">
      <w:pPr>
        <w:pStyle w:val="a0"/>
        <w:rPr>
          <w:rtl/>
        </w:rPr>
      </w:pPr>
    </w:p>
    <w:p w14:paraId="739A73A4" w14:textId="77777777" w:rsidR="00000000" w:rsidRDefault="00CF0F56">
      <w:pPr>
        <w:pStyle w:val="a0"/>
        <w:rPr>
          <w:rFonts w:hint="cs"/>
          <w:rtl/>
        </w:rPr>
      </w:pPr>
      <w:r>
        <w:rPr>
          <w:rFonts w:hint="cs"/>
          <w:rtl/>
        </w:rPr>
        <w:t>עתה, הצעת חוק לתיקון פקודת התעבורה (חתימה על התחייבות לציית לחוקי התנועה), התשס"ד-2004,  מאת חברי הכנסת יאיר פרץ, מאיר פרוש ואמנון כהן.</w:t>
      </w:r>
    </w:p>
    <w:p w14:paraId="0753438E" w14:textId="77777777" w:rsidR="00000000" w:rsidRDefault="00CF0F56">
      <w:pPr>
        <w:pStyle w:val="a0"/>
        <w:rPr>
          <w:rFonts w:hint="cs"/>
          <w:rtl/>
        </w:rPr>
      </w:pPr>
    </w:p>
    <w:p w14:paraId="2053647F" w14:textId="77777777" w:rsidR="00000000" w:rsidRDefault="00CF0F56">
      <w:pPr>
        <w:pStyle w:val="af0"/>
        <w:rPr>
          <w:rtl/>
        </w:rPr>
      </w:pPr>
      <w:r>
        <w:rPr>
          <w:rFonts w:hint="eastAsia"/>
          <w:rtl/>
        </w:rPr>
        <w:t>שר</w:t>
      </w:r>
      <w:r>
        <w:rPr>
          <w:rtl/>
        </w:rPr>
        <w:t xml:space="preserve"> הרווחה זבולון אורלב:</w:t>
      </w:r>
    </w:p>
    <w:p w14:paraId="3A4321AC" w14:textId="77777777" w:rsidR="00000000" w:rsidRDefault="00CF0F56">
      <w:pPr>
        <w:pStyle w:val="a0"/>
        <w:rPr>
          <w:rFonts w:hint="cs"/>
          <w:rtl/>
        </w:rPr>
      </w:pPr>
    </w:p>
    <w:p w14:paraId="3C6F8C8A" w14:textId="77777777" w:rsidR="00000000" w:rsidRDefault="00CF0F56">
      <w:pPr>
        <w:pStyle w:val="a0"/>
        <w:rPr>
          <w:rFonts w:hint="cs"/>
          <w:rtl/>
        </w:rPr>
      </w:pPr>
      <w:r>
        <w:rPr>
          <w:rFonts w:hint="cs"/>
          <w:rtl/>
        </w:rPr>
        <w:t>זה לא מהמקום?</w:t>
      </w:r>
    </w:p>
    <w:p w14:paraId="1E6F67CC" w14:textId="77777777" w:rsidR="00000000" w:rsidRDefault="00CF0F56">
      <w:pPr>
        <w:pStyle w:val="a0"/>
        <w:rPr>
          <w:rFonts w:hint="cs"/>
          <w:rtl/>
        </w:rPr>
      </w:pPr>
    </w:p>
    <w:p w14:paraId="32EDB289" w14:textId="77777777" w:rsidR="00000000" w:rsidRDefault="00CF0F56">
      <w:pPr>
        <w:pStyle w:val="af1"/>
        <w:rPr>
          <w:rFonts w:hint="cs"/>
          <w:rtl/>
        </w:rPr>
      </w:pPr>
      <w:r>
        <w:rPr>
          <w:rtl/>
        </w:rPr>
        <w:t>היו"ר חמי דורון:</w:t>
      </w:r>
    </w:p>
    <w:p w14:paraId="63E6F8CD" w14:textId="77777777" w:rsidR="00000000" w:rsidRDefault="00CF0F56">
      <w:pPr>
        <w:pStyle w:val="a0"/>
        <w:rPr>
          <w:rFonts w:hint="cs"/>
          <w:rtl/>
        </w:rPr>
      </w:pPr>
    </w:p>
    <w:p w14:paraId="2EE3B1CE" w14:textId="77777777" w:rsidR="00000000" w:rsidRDefault="00CF0F56">
      <w:pPr>
        <w:pStyle w:val="a0"/>
        <w:rPr>
          <w:rFonts w:hint="cs"/>
          <w:rtl/>
        </w:rPr>
      </w:pPr>
      <w:r>
        <w:rPr>
          <w:rFonts w:hint="cs"/>
          <w:rtl/>
        </w:rPr>
        <w:t>לא, זה לא מהמקום.</w:t>
      </w:r>
    </w:p>
    <w:p w14:paraId="702903CD" w14:textId="77777777" w:rsidR="00000000" w:rsidRDefault="00CF0F56">
      <w:pPr>
        <w:pStyle w:val="a0"/>
        <w:rPr>
          <w:rFonts w:hint="cs"/>
          <w:rtl/>
        </w:rPr>
      </w:pPr>
    </w:p>
    <w:p w14:paraId="7083B2C0" w14:textId="77777777" w:rsidR="00000000" w:rsidRDefault="00CF0F56">
      <w:pPr>
        <w:pStyle w:val="a"/>
        <w:rPr>
          <w:rtl/>
        </w:rPr>
      </w:pPr>
      <w:bookmarkStart w:id="285" w:name="FS000000501T20_10_2004_14_49_06"/>
      <w:bookmarkStart w:id="286" w:name="_Toc92193312"/>
      <w:bookmarkEnd w:id="285"/>
      <w:r>
        <w:rPr>
          <w:rFonts w:hint="eastAsia"/>
          <w:rtl/>
        </w:rPr>
        <w:t>יאיר</w:t>
      </w:r>
      <w:r>
        <w:rPr>
          <w:rtl/>
        </w:rPr>
        <w:t xml:space="preserve"> פרץ (ש"ס):</w:t>
      </w:r>
      <w:bookmarkEnd w:id="286"/>
    </w:p>
    <w:p w14:paraId="076D6385" w14:textId="77777777" w:rsidR="00000000" w:rsidRDefault="00CF0F56">
      <w:pPr>
        <w:pStyle w:val="a0"/>
        <w:rPr>
          <w:rFonts w:hint="cs"/>
          <w:rtl/>
        </w:rPr>
      </w:pPr>
    </w:p>
    <w:p w14:paraId="0A8F8ADC" w14:textId="77777777" w:rsidR="00000000" w:rsidRDefault="00CF0F56">
      <w:pPr>
        <w:pStyle w:val="a0"/>
        <w:rPr>
          <w:rFonts w:hint="cs"/>
          <w:rtl/>
        </w:rPr>
      </w:pPr>
      <w:r>
        <w:rPr>
          <w:rFonts w:hint="cs"/>
          <w:rtl/>
        </w:rPr>
        <w:t>אדוני היושב-ראש, עמ</w:t>
      </w:r>
      <w:r>
        <w:rPr>
          <w:rFonts w:hint="cs"/>
          <w:rtl/>
        </w:rPr>
        <w:t>יתי חברי הכנסת, הצעת חוק לתיקון פקודת התעבורה (חתימה על התחייבות לציית לחוקי התנועה), התשס"ד-2004 - בסיכום עם כבוד שר התחבורה הסכמתי להפוך זאת להצעה לסדר-היום, מאחר שזה לא מסתדר - לאכוף על נהג לחתום על התחייבות מהסוג הזה.</w:t>
      </w:r>
    </w:p>
    <w:p w14:paraId="3FCECD79" w14:textId="77777777" w:rsidR="00000000" w:rsidRDefault="00CF0F56">
      <w:pPr>
        <w:pStyle w:val="a0"/>
        <w:rPr>
          <w:rFonts w:hint="cs"/>
          <w:rtl/>
        </w:rPr>
      </w:pPr>
    </w:p>
    <w:p w14:paraId="7BAD7398" w14:textId="77777777" w:rsidR="00000000" w:rsidRDefault="00CF0F56">
      <w:pPr>
        <w:pStyle w:val="a0"/>
        <w:rPr>
          <w:rFonts w:hint="cs"/>
          <w:rtl/>
        </w:rPr>
      </w:pPr>
      <w:r>
        <w:rPr>
          <w:rFonts w:hint="cs"/>
          <w:rtl/>
        </w:rPr>
        <w:t>עמיתי חברי הכנסת, ברשותכם, אני רו</w:t>
      </w:r>
      <w:r>
        <w:rPr>
          <w:rFonts w:hint="cs"/>
          <w:rtl/>
        </w:rPr>
        <w:t>צה לנמק את ההצעה. הצעת החוק המונחת לפניכם היום אין לה עלויות תקציביות, ואדוני היושב-ראש, אם הצעת החוק הזאת תמְנע פציעה או הריגה של אדם בתאונת דרכים - דיינו. בשל ריבוי תאונות הדרכים בכבישי ישראל והנפגעים הרבים כתוצאה מכך, ומאחר שברוב תאונות הדרכים הגורם האנ</w:t>
      </w:r>
      <w:r>
        <w:rPr>
          <w:rFonts w:hint="cs"/>
          <w:rtl/>
        </w:rPr>
        <w:t xml:space="preserve">ושי הינו המרכיב המרכזי הגורם לתאונות, מוצע בזאת כי בעל רכב יחויב לחתום בעת חידוש רשיון הרכב על התחייבות לציית לחוקי התנועה. לאחר חתימה על ההתחייבות יקבל בעל הרכב תווית אחידה, המעידה על כך שהוא חתם על ההתחייבות. </w:t>
      </w:r>
    </w:p>
    <w:p w14:paraId="483889DA" w14:textId="77777777" w:rsidR="00000000" w:rsidRDefault="00CF0F56">
      <w:pPr>
        <w:pStyle w:val="a0"/>
        <w:rPr>
          <w:rFonts w:hint="cs"/>
          <w:rtl/>
        </w:rPr>
      </w:pPr>
    </w:p>
    <w:p w14:paraId="3C0D3EF2" w14:textId="77777777" w:rsidR="00000000" w:rsidRDefault="00CF0F56">
      <w:pPr>
        <w:pStyle w:val="a0"/>
        <w:rPr>
          <w:rFonts w:hint="cs"/>
          <w:rtl/>
        </w:rPr>
      </w:pPr>
      <w:r>
        <w:rPr>
          <w:rFonts w:hint="cs"/>
          <w:rtl/>
        </w:rPr>
        <w:t>בבסיס ההצעה יש המון מן ההיגיון. בעל רכב שרכ</w:t>
      </w:r>
      <w:r>
        <w:rPr>
          <w:rFonts w:hint="cs"/>
          <w:rtl/>
        </w:rPr>
        <w:t>בו מסומן בתווית של נהג שהתחייב לשמור ולציית לחוקי התעבורה, יימנע מלעבור על אותם חוקים.</w:t>
      </w:r>
    </w:p>
    <w:p w14:paraId="6334A014" w14:textId="77777777" w:rsidR="00000000" w:rsidRDefault="00CF0F56">
      <w:pPr>
        <w:pStyle w:val="a0"/>
        <w:rPr>
          <w:rFonts w:hint="cs"/>
          <w:rtl/>
        </w:rPr>
      </w:pPr>
    </w:p>
    <w:p w14:paraId="74EE1B1F" w14:textId="77777777" w:rsidR="00000000" w:rsidRDefault="00CF0F56">
      <w:pPr>
        <w:pStyle w:val="a0"/>
        <w:rPr>
          <w:rFonts w:hint="cs"/>
          <w:rtl/>
        </w:rPr>
      </w:pPr>
      <w:r>
        <w:rPr>
          <w:rFonts w:hint="cs"/>
          <w:rtl/>
        </w:rPr>
        <w:t>הבינותי מכבוד השר שהדבר לא ניתן להיעשות, ואי-אפשר לאכוף על נהג לחתום על דבר שהוא לא חפץ בו. לכן, הפכתי זאת להצעה לסדר-היום. אני מבקש להביא זאת לוועדה, על מנת לבדוק איזו</w:t>
      </w:r>
      <w:r>
        <w:rPr>
          <w:rFonts w:hint="cs"/>
          <w:rtl/>
        </w:rPr>
        <w:t xml:space="preserve"> אמנה, או לבדוק דבר מסוים שיכול באמת להביא זאת למודעות הציבור, ובכך נוכל למנוע תאונות דרכים נוספות. תודה.</w:t>
      </w:r>
    </w:p>
    <w:p w14:paraId="6D9357C4" w14:textId="77777777" w:rsidR="00000000" w:rsidRDefault="00CF0F56">
      <w:pPr>
        <w:pStyle w:val="af1"/>
        <w:rPr>
          <w:rFonts w:hint="cs"/>
          <w:rtl/>
        </w:rPr>
      </w:pPr>
    </w:p>
    <w:p w14:paraId="489ADC6F" w14:textId="77777777" w:rsidR="00000000" w:rsidRDefault="00CF0F56">
      <w:pPr>
        <w:pStyle w:val="af1"/>
        <w:rPr>
          <w:rFonts w:hint="cs"/>
          <w:rtl/>
        </w:rPr>
      </w:pPr>
      <w:r>
        <w:rPr>
          <w:rtl/>
        </w:rPr>
        <w:t>היו"ר חמי דורון:</w:t>
      </w:r>
    </w:p>
    <w:p w14:paraId="78076D41" w14:textId="77777777" w:rsidR="00000000" w:rsidRDefault="00CF0F56">
      <w:pPr>
        <w:pStyle w:val="a0"/>
        <w:rPr>
          <w:rFonts w:hint="cs"/>
          <w:rtl/>
        </w:rPr>
      </w:pPr>
    </w:p>
    <w:p w14:paraId="4FF75C23" w14:textId="77777777" w:rsidR="00000000" w:rsidRDefault="00CF0F56">
      <w:pPr>
        <w:pStyle w:val="a0"/>
        <w:rPr>
          <w:rFonts w:hint="cs"/>
          <w:rtl/>
        </w:rPr>
      </w:pPr>
      <w:r>
        <w:rPr>
          <w:rFonts w:hint="cs"/>
          <w:rtl/>
        </w:rPr>
        <w:t>אדוני שר התחבורה, בבקשה.</w:t>
      </w:r>
    </w:p>
    <w:p w14:paraId="5F967890" w14:textId="77777777" w:rsidR="00000000" w:rsidRDefault="00CF0F56">
      <w:pPr>
        <w:pStyle w:val="a0"/>
        <w:rPr>
          <w:rFonts w:hint="cs"/>
          <w:rtl/>
        </w:rPr>
      </w:pPr>
    </w:p>
    <w:p w14:paraId="2A9C21F4" w14:textId="77777777" w:rsidR="00000000" w:rsidRDefault="00CF0F56">
      <w:pPr>
        <w:pStyle w:val="a"/>
        <w:rPr>
          <w:rtl/>
        </w:rPr>
      </w:pPr>
      <w:bookmarkStart w:id="287" w:name="FS000000478T20_10_2004_14_53_52"/>
      <w:bookmarkStart w:id="288" w:name="_Toc92193313"/>
      <w:bookmarkEnd w:id="287"/>
      <w:r>
        <w:rPr>
          <w:rFonts w:hint="eastAsia"/>
          <w:rtl/>
        </w:rPr>
        <w:t>שר</w:t>
      </w:r>
      <w:r>
        <w:rPr>
          <w:rtl/>
        </w:rPr>
        <w:t xml:space="preserve"> התחבורה מאיר שטרית:</w:t>
      </w:r>
      <w:bookmarkEnd w:id="288"/>
    </w:p>
    <w:p w14:paraId="42CF47DC" w14:textId="77777777" w:rsidR="00000000" w:rsidRDefault="00CF0F56">
      <w:pPr>
        <w:pStyle w:val="a0"/>
        <w:rPr>
          <w:rFonts w:hint="cs"/>
          <w:rtl/>
        </w:rPr>
      </w:pPr>
    </w:p>
    <w:p w14:paraId="2504A1EF" w14:textId="77777777" w:rsidR="00000000" w:rsidRDefault="00CF0F56">
      <w:pPr>
        <w:pStyle w:val="a0"/>
        <w:rPr>
          <w:rFonts w:hint="cs"/>
          <w:rtl/>
        </w:rPr>
      </w:pPr>
      <w:r>
        <w:rPr>
          <w:rFonts w:hint="cs"/>
          <w:rtl/>
        </w:rPr>
        <w:t>אדוני היושב-ראש, רבותי חברי הכנסת, אין שום ספק שהצעתו של חבר הכנסת יאיר פרץ, כוונ</w:t>
      </w:r>
      <w:r>
        <w:rPr>
          <w:rFonts w:hint="cs"/>
          <w:rtl/>
        </w:rPr>
        <w:t xml:space="preserve">תה טובה והיא ראויה לדיון ולמחשבה. עם זאת, לא יכולתי להסכים לה כהצעת חוק, מכיוון שלכאורה גם במצב הקיים היום, בלי שהאיש חותם, הוא חייב לכבד את חוקי התנועה. זה לא תלוי ברצונו אם הוא מסכים לכבדם או לא. הוא חייב לכבד אותם. זה כמו חוקי התורה. חזקה על יהודי שהוא </w:t>
      </w:r>
      <w:r>
        <w:rPr>
          <w:rFonts w:hint="cs"/>
          <w:rtl/>
        </w:rPr>
        <w:t xml:space="preserve">צריך לקיים את כל חוקי התורה גם בלי שהוא יחתום על שום אמנה. אם היינו מחתימים אותו על אמנה, זה לא היה מבטיח שהוא היה מקיים את חוקי התורה. לכן, מי שנתפס ועובר עבירה הוא עובר על החוק. </w:t>
      </w:r>
    </w:p>
    <w:p w14:paraId="3DC50D97" w14:textId="77777777" w:rsidR="00000000" w:rsidRDefault="00CF0F56">
      <w:pPr>
        <w:pStyle w:val="a0"/>
        <w:rPr>
          <w:rFonts w:hint="cs"/>
          <w:rtl/>
        </w:rPr>
      </w:pPr>
    </w:p>
    <w:p w14:paraId="4BA7236F" w14:textId="77777777" w:rsidR="00000000" w:rsidRDefault="00CF0F56">
      <w:pPr>
        <w:pStyle w:val="a0"/>
        <w:rPr>
          <w:rFonts w:hint="cs"/>
          <w:rtl/>
        </w:rPr>
      </w:pPr>
      <w:r>
        <w:rPr>
          <w:rFonts w:hint="cs"/>
          <w:rtl/>
        </w:rPr>
        <w:t>עם זאת, יש חשיבות גדולה מאוד ליצירת המודעות לצורך להקפיד ולקיים את חוקי הת</w:t>
      </w:r>
      <w:r>
        <w:rPr>
          <w:rFonts w:hint="cs"/>
          <w:rtl/>
        </w:rPr>
        <w:t>נועה. אני חושב שאם חבר הכנסת יאיר פרץ ייזום מהלך ציבורי שבו נהגים יחתמו ויתחייבו לקיים את חוקי התנועה, זה ודאי רצוי - להכניס למודעות הציבור את הצורך בשמירה על חוקי התנועה, כי זו ממש הצלת נפשות. הרבה מאוד תאונות קורות בארץ, ויש הרבה מאוד הרוגים, בגלל אי-שמי</w:t>
      </w:r>
      <w:r>
        <w:rPr>
          <w:rFonts w:hint="cs"/>
          <w:rtl/>
        </w:rPr>
        <w:t>רה על חוקי התנועה, לרבות עבירות חמורות ביותר, כמו מעבר ברמזור אדום במהירות ענקית, עקיפה מסוכנת, מעבר על פס לבן וכהנה וכהנה. ככל שירבו כאלה שיתחייבו וגם יקיימו, אולי באמת תציל נפשות. חבר הכנסת יאיר פרץ, גם אם נמצאת מציל נפש אחת מישראל, כאילו קיימת עולם מלא,</w:t>
      </w:r>
      <w:r>
        <w:rPr>
          <w:rFonts w:hint="cs"/>
          <w:rtl/>
        </w:rPr>
        <w:t xml:space="preserve"> ויש לך חלק מובטח לעולם הבא.</w:t>
      </w:r>
    </w:p>
    <w:p w14:paraId="66074166" w14:textId="77777777" w:rsidR="00000000" w:rsidRDefault="00CF0F56">
      <w:pPr>
        <w:pStyle w:val="a0"/>
        <w:rPr>
          <w:rFonts w:hint="cs"/>
          <w:rtl/>
        </w:rPr>
      </w:pPr>
    </w:p>
    <w:p w14:paraId="3F64CB5C" w14:textId="77777777" w:rsidR="00000000" w:rsidRDefault="00CF0F56">
      <w:pPr>
        <w:pStyle w:val="a0"/>
        <w:rPr>
          <w:rFonts w:hint="cs"/>
          <w:rtl/>
        </w:rPr>
      </w:pPr>
      <w:r>
        <w:rPr>
          <w:rFonts w:hint="cs"/>
          <w:rtl/>
        </w:rPr>
        <w:t>לכן, אדוני היושב-ראש, אני מסכים להעברת הצעתו של חבר הכנסת יאיר פרץ לוועדת הכלכלה. אני מקווה שבוועדת הכלכלה ימצאו דרך כיצד לצאת לציבור בקריאה, יחד עם חבר הכנסת יאיר פרץ, ולעשות פעולה שתכניס למודעות הציבור את הצורך בשמירה על חוק</w:t>
      </w:r>
      <w:r>
        <w:rPr>
          <w:rFonts w:hint="cs"/>
          <w:rtl/>
        </w:rPr>
        <w:t>י התנועה. תודה.</w:t>
      </w:r>
    </w:p>
    <w:p w14:paraId="18DA5214" w14:textId="77777777" w:rsidR="00000000" w:rsidRDefault="00CF0F56">
      <w:pPr>
        <w:pStyle w:val="a0"/>
        <w:rPr>
          <w:rFonts w:hint="cs"/>
          <w:rtl/>
        </w:rPr>
      </w:pPr>
    </w:p>
    <w:p w14:paraId="0A8B91F3" w14:textId="77777777" w:rsidR="00000000" w:rsidRDefault="00CF0F56">
      <w:pPr>
        <w:pStyle w:val="af1"/>
        <w:rPr>
          <w:rtl/>
        </w:rPr>
      </w:pPr>
      <w:r>
        <w:rPr>
          <w:rtl/>
        </w:rPr>
        <w:t>היו"ר חמי דורון:</w:t>
      </w:r>
    </w:p>
    <w:p w14:paraId="276AD219" w14:textId="77777777" w:rsidR="00000000" w:rsidRDefault="00CF0F56">
      <w:pPr>
        <w:pStyle w:val="a0"/>
        <w:rPr>
          <w:rtl/>
        </w:rPr>
      </w:pPr>
    </w:p>
    <w:p w14:paraId="480AD31C" w14:textId="77777777" w:rsidR="00000000" w:rsidRDefault="00CF0F56">
      <w:pPr>
        <w:pStyle w:val="a0"/>
        <w:rPr>
          <w:rFonts w:hint="cs"/>
          <w:rtl/>
        </w:rPr>
      </w:pPr>
      <w:r>
        <w:rPr>
          <w:rFonts w:hint="cs"/>
          <w:rtl/>
        </w:rPr>
        <w:t xml:space="preserve">תודה רבה. </w:t>
      </w:r>
    </w:p>
    <w:p w14:paraId="6251C4B1" w14:textId="77777777" w:rsidR="00000000" w:rsidRDefault="00CF0F56">
      <w:pPr>
        <w:pStyle w:val="a0"/>
        <w:rPr>
          <w:rFonts w:hint="cs"/>
          <w:rtl/>
        </w:rPr>
      </w:pPr>
    </w:p>
    <w:p w14:paraId="75F3AD3D" w14:textId="77777777" w:rsidR="00000000" w:rsidRDefault="00CF0F56">
      <w:pPr>
        <w:pStyle w:val="a0"/>
        <w:rPr>
          <w:rFonts w:hint="cs"/>
          <w:rtl/>
        </w:rPr>
      </w:pPr>
      <w:r>
        <w:rPr>
          <w:rFonts w:hint="cs"/>
          <w:rtl/>
        </w:rPr>
        <w:t>אנחנו מעמידים זאת להצבעה. אנחנו מצביעים על ההצעה הזאת כהצעה לסדר-היום.</w:t>
      </w:r>
    </w:p>
    <w:p w14:paraId="2049EF6E" w14:textId="77777777" w:rsidR="00000000" w:rsidRDefault="00CF0F56">
      <w:pPr>
        <w:pStyle w:val="a0"/>
        <w:rPr>
          <w:rFonts w:hint="cs"/>
          <w:rtl/>
        </w:rPr>
      </w:pPr>
    </w:p>
    <w:p w14:paraId="4F730296" w14:textId="77777777" w:rsidR="00000000" w:rsidRDefault="00CF0F56">
      <w:pPr>
        <w:pStyle w:val="ab"/>
        <w:bidi/>
        <w:rPr>
          <w:rFonts w:hint="cs"/>
          <w:rtl/>
        </w:rPr>
      </w:pPr>
      <w:r>
        <w:rPr>
          <w:rFonts w:hint="cs"/>
          <w:rtl/>
        </w:rPr>
        <w:t>הצבעה מס' 10</w:t>
      </w:r>
    </w:p>
    <w:p w14:paraId="0A37141B" w14:textId="77777777" w:rsidR="00000000" w:rsidRDefault="00CF0F56">
      <w:pPr>
        <w:pStyle w:val="a0"/>
        <w:rPr>
          <w:rFonts w:hint="cs"/>
          <w:rtl/>
        </w:rPr>
      </w:pPr>
    </w:p>
    <w:p w14:paraId="7E0AFA97" w14:textId="77777777" w:rsidR="00000000" w:rsidRDefault="00CF0F56">
      <w:pPr>
        <w:pStyle w:val="ac"/>
        <w:bidi/>
        <w:rPr>
          <w:rFonts w:hint="cs"/>
          <w:rtl/>
        </w:rPr>
      </w:pPr>
      <w:r>
        <w:rPr>
          <w:rFonts w:hint="cs"/>
          <w:rtl/>
        </w:rPr>
        <w:t>בעד ההצעה להעביר  את הנושא לוועדה - 18</w:t>
      </w:r>
    </w:p>
    <w:p w14:paraId="063C6832" w14:textId="77777777" w:rsidR="00000000" w:rsidRDefault="00CF0F56">
      <w:pPr>
        <w:pStyle w:val="ac"/>
        <w:bidi/>
        <w:rPr>
          <w:rFonts w:hint="cs"/>
          <w:rtl/>
        </w:rPr>
      </w:pPr>
      <w:r>
        <w:rPr>
          <w:rFonts w:hint="cs"/>
          <w:rtl/>
        </w:rPr>
        <w:t>נגד - 1</w:t>
      </w:r>
    </w:p>
    <w:p w14:paraId="56760B06" w14:textId="77777777" w:rsidR="00000000" w:rsidRDefault="00CF0F56">
      <w:pPr>
        <w:pStyle w:val="ac"/>
        <w:bidi/>
        <w:rPr>
          <w:rFonts w:hint="cs"/>
          <w:rtl/>
        </w:rPr>
      </w:pPr>
      <w:r>
        <w:rPr>
          <w:rFonts w:hint="cs"/>
          <w:rtl/>
        </w:rPr>
        <w:t>נמנעים - 1</w:t>
      </w:r>
    </w:p>
    <w:p w14:paraId="0991BC40" w14:textId="77777777" w:rsidR="00000000" w:rsidRDefault="00CF0F56">
      <w:pPr>
        <w:pStyle w:val="ad"/>
        <w:bidi/>
        <w:rPr>
          <w:rFonts w:hint="cs"/>
          <w:rtl/>
        </w:rPr>
      </w:pPr>
      <w:r>
        <w:rPr>
          <w:rFonts w:hint="cs"/>
          <w:rtl/>
        </w:rPr>
        <w:t>ההצעה להעביר את הנושא לוועדת הכלכלה נתקבלה.</w:t>
      </w:r>
    </w:p>
    <w:p w14:paraId="36EF9946" w14:textId="77777777" w:rsidR="00000000" w:rsidRDefault="00CF0F56">
      <w:pPr>
        <w:pStyle w:val="a0"/>
        <w:rPr>
          <w:rFonts w:hint="cs"/>
          <w:rtl/>
        </w:rPr>
      </w:pPr>
    </w:p>
    <w:p w14:paraId="20D7EAD9" w14:textId="77777777" w:rsidR="00000000" w:rsidRDefault="00CF0F56">
      <w:pPr>
        <w:pStyle w:val="af1"/>
        <w:rPr>
          <w:rtl/>
        </w:rPr>
      </w:pPr>
    </w:p>
    <w:p w14:paraId="16594733" w14:textId="77777777" w:rsidR="00000000" w:rsidRDefault="00CF0F56">
      <w:pPr>
        <w:pStyle w:val="af1"/>
        <w:rPr>
          <w:rtl/>
        </w:rPr>
      </w:pPr>
      <w:r>
        <w:rPr>
          <w:rtl/>
        </w:rPr>
        <w:t>היו"ר חמי דורון:</w:t>
      </w:r>
    </w:p>
    <w:p w14:paraId="7A0D2420" w14:textId="77777777" w:rsidR="00000000" w:rsidRDefault="00CF0F56">
      <w:pPr>
        <w:pStyle w:val="a0"/>
        <w:rPr>
          <w:rtl/>
        </w:rPr>
      </w:pPr>
    </w:p>
    <w:p w14:paraId="652FCD18" w14:textId="77777777" w:rsidR="00000000" w:rsidRDefault="00CF0F56">
      <w:pPr>
        <w:pStyle w:val="a0"/>
        <w:rPr>
          <w:rFonts w:hint="cs"/>
          <w:rtl/>
        </w:rPr>
      </w:pPr>
      <w:r>
        <w:rPr>
          <w:rFonts w:hint="cs"/>
          <w:rtl/>
        </w:rPr>
        <w:t>ב</w:t>
      </w:r>
      <w:r>
        <w:rPr>
          <w:rFonts w:hint="cs"/>
          <w:rtl/>
        </w:rPr>
        <w:t>עד - 18, נגד - 1, נמנעים - 1. ההצעה תועבר לדיון בוועדת הכלכלה. תודה רבה.</w:t>
      </w:r>
    </w:p>
    <w:p w14:paraId="75DBFA17" w14:textId="77777777" w:rsidR="00000000" w:rsidRDefault="00CF0F56">
      <w:pPr>
        <w:pStyle w:val="a2"/>
        <w:rPr>
          <w:rFonts w:hint="cs"/>
          <w:rtl/>
        </w:rPr>
      </w:pPr>
    </w:p>
    <w:p w14:paraId="13164589" w14:textId="77777777" w:rsidR="00000000" w:rsidRDefault="00CF0F56">
      <w:pPr>
        <w:pStyle w:val="a0"/>
        <w:rPr>
          <w:rFonts w:hint="cs"/>
          <w:rtl/>
        </w:rPr>
      </w:pPr>
    </w:p>
    <w:p w14:paraId="587651F0" w14:textId="77777777" w:rsidR="00000000" w:rsidRDefault="00CF0F56">
      <w:pPr>
        <w:pStyle w:val="a2"/>
        <w:rPr>
          <w:rFonts w:hint="cs"/>
          <w:rtl/>
        </w:rPr>
      </w:pPr>
      <w:bookmarkStart w:id="289" w:name="CS30945FI0030945T20_10_2004_15_01_04"/>
      <w:bookmarkStart w:id="290" w:name="_Toc92193314"/>
      <w:bookmarkEnd w:id="289"/>
      <w:r>
        <w:rPr>
          <w:rtl/>
        </w:rPr>
        <w:t>הצעת חוק טיפול בקטינים נפגעי עבירות מין או אלימות, התשס"ג-2003</w:t>
      </w:r>
      <w:bookmarkEnd w:id="290"/>
    </w:p>
    <w:p w14:paraId="4E3254BB" w14:textId="77777777" w:rsidR="00000000" w:rsidRDefault="00CF0F56">
      <w:pPr>
        <w:pStyle w:val="a0"/>
        <w:ind w:firstLine="0"/>
        <w:rPr>
          <w:rFonts w:hint="cs"/>
          <w:rtl/>
        </w:rPr>
      </w:pPr>
      <w:r>
        <w:rPr>
          <w:rFonts w:hint="cs"/>
          <w:rtl/>
        </w:rPr>
        <w:t xml:space="preserve"> [הצעת חוק פ/1421; נספחות.]</w:t>
      </w:r>
    </w:p>
    <w:p w14:paraId="7BE95D07" w14:textId="77777777" w:rsidR="00000000" w:rsidRDefault="00CF0F56">
      <w:pPr>
        <w:pStyle w:val="-0"/>
        <w:rPr>
          <w:rFonts w:hint="cs"/>
          <w:rtl/>
        </w:rPr>
      </w:pPr>
      <w:r>
        <w:rPr>
          <w:rFonts w:hint="cs"/>
          <w:rtl/>
        </w:rPr>
        <w:t>(הצעת קבוצת חברי הכנסת)</w:t>
      </w:r>
    </w:p>
    <w:p w14:paraId="42A2C03E" w14:textId="77777777" w:rsidR="00000000" w:rsidRDefault="00CF0F56">
      <w:pPr>
        <w:pStyle w:val="a0"/>
        <w:rPr>
          <w:rFonts w:hint="cs"/>
          <w:rtl/>
        </w:rPr>
      </w:pPr>
    </w:p>
    <w:p w14:paraId="78B5D72C" w14:textId="77777777" w:rsidR="00000000" w:rsidRDefault="00CF0F56">
      <w:pPr>
        <w:pStyle w:val="af1"/>
        <w:rPr>
          <w:rtl/>
        </w:rPr>
      </w:pPr>
      <w:r>
        <w:rPr>
          <w:rtl/>
        </w:rPr>
        <w:t>היו"ר חמי דורון:</w:t>
      </w:r>
    </w:p>
    <w:p w14:paraId="730CAC37" w14:textId="77777777" w:rsidR="00000000" w:rsidRDefault="00CF0F56">
      <w:pPr>
        <w:pStyle w:val="a0"/>
        <w:rPr>
          <w:rtl/>
        </w:rPr>
      </w:pPr>
    </w:p>
    <w:p w14:paraId="4837B649" w14:textId="77777777" w:rsidR="00000000" w:rsidRDefault="00CF0F56">
      <w:pPr>
        <w:pStyle w:val="a0"/>
        <w:rPr>
          <w:rFonts w:hint="cs"/>
          <w:rtl/>
        </w:rPr>
      </w:pPr>
      <w:r>
        <w:rPr>
          <w:rFonts w:hint="cs"/>
          <w:rtl/>
        </w:rPr>
        <w:t>עתה, הצעת חוק טיפול בקטינים נפגעי עבירות מין או</w:t>
      </w:r>
      <w:r>
        <w:rPr>
          <w:rFonts w:hint="cs"/>
          <w:rtl/>
        </w:rPr>
        <w:t xml:space="preserve"> אלימות, התשס"ג-2003,  מאת חבר הכנסת מיכאל מלכיאור וקבוצת חברי הכנסת. בבקשה.</w:t>
      </w:r>
    </w:p>
    <w:p w14:paraId="1C58F58C" w14:textId="77777777" w:rsidR="00000000" w:rsidRDefault="00CF0F56">
      <w:pPr>
        <w:pStyle w:val="a0"/>
        <w:rPr>
          <w:rFonts w:hint="cs"/>
          <w:rtl/>
        </w:rPr>
      </w:pPr>
    </w:p>
    <w:p w14:paraId="1BD0CC56" w14:textId="77777777" w:rsidR="00000000" w:rsidRDefault="00CF0F56">
      <w:pPr>
        <w:pStyle w:val="a"/>
        <w:rPr>
          <w:rtl/>
        </w:rPr>
      </w:pPr>
      <w:bookmarkStart w:id="291" w:name="FS000000449T20_10_2004_15_01_51"/>
      <w:bookmarkStart w:id="292" w:name="_Toc92193315"/>
      <w:bookmarkEnd w:id="291"/>
      <w:r>
        <w:rPr>
          <w:rFonts w:hint="eastAsia"/>
          <w:rtl/>
        </w:rPr>
        <w:t>מיכאל</w:t>
      </w:r>
      <w:r>
        <w:rPr>
          <w:rtl/>
        </w:rPr>
        <w:t xml:space="preserve"> מלכיאור (העבודה-מימד):</w:t>
      </w:r>
      <w:bookmarkEnd w:id="292"/>
    </w:p>
    <w:p w14:paraId="343BB5DE" w14:textId="77777777" w:rsidR="00000000" w:rsidRDefault="00CF0F56">
      <w:pPr>
        <w:pStyle w:val="a0"/>
        <w:rPr>
          <w:rFonts w:hint="cs"/>
          <w:rtl/>
        </w:rPr>
      </w:pPr>
    </w:p>
    <w:p w14:paraId="71BCC915" w14:textId="77777777" w:rsidR="00000000" w:rsidRDefault="00CF0F56">
      <w:pPr>
        <w:pStyle w:val="a0"/>
        <w:rPr>
          <w:rFonts w:hint="cs"/>
          <w:rtl/>
        </w:rPr>
      </w:pPr>
      <w:r>
        <w:rPr>
          <w:rFonts w:hint="cs"/>
          <w:rtl/>
        </w:rPr>
        <w:t xml:space="preserve">היושב-ראש, עמיתי חברי הכנסת, ראש הממשלה, אין מי שחולק על כך שקטינים נפגעי עבירות מין או אלימות הם אוכלוסייה פגיעה במיוחד. קטין שנפגע מעבירות מין או </w:t>
      </w:r>
      <w:r>
        <w:rPr>
          <w:rFonts w:hint="cs"/>
          <w:rtl/>
        </w:rPr>
        <w:t>אלימות נמצא במצב של מצוקה מיידית, המחייבת תמיכה וסיוע. יש לנו לקונה בחוק במדינת ישראל, שכן עד עכשיו לא מצאנו לנכון לדאוג, לפי חוק, כי זה היה דבר כל כך פשוט, למתן טיפול לקטינים האלה. דווקא לגבי מי שעבר את העבירה יש חוק שחייבים לעזור לו, אבל לגבי קורבן העביר</w:t>
      </w:r>
      <w:r>
        <w:rPr>
          <w:rFonts w:hint="cs"/>
          <w:rtl/>
        </w:rPr>
        <w:t>ה אין כלל חוק במדינת ישראל, שצריכים לעזור לילד הזה. שמענו עדויות ממש מזעזעות על משפחות שקרה בהן האסון הזה, והן הולכות ממטפל למטפל ואין מושיע, ובוודאי אין משלם. לכן, אין ספק שאנחנו חייבים לתקן את העניין הזה. זו האחריות שלנו כחברה.</w:t>
      </w:r>
    </w:p>
    <w:p w14:paraId="727B16BF" w14:textId="77777777" w:rsidR="00000000" w:rsidRDefault="00CF0F56">
      <w:pPr>
        <w:pStyle w:val="a0"/>
        <w:rPr>
          <w:rFonts w:hint="cs"/>
          <w:rtl/>
        </w:rPr>
      </w:pPr>
    </w:p>
    <w:p w14:paraId="7724A1C8" w14:textId="77777777" w:rsidR="00000000" w:rsidRDefault="00CF0F56">
      <w:pPr>
        <w:pStyle w:val="a0"/>
        <w:rPr>
          <w:rFonts w:hint="cs"/>
          <w:rtl/>
        </w:rPr>
      </w:pPr>
      <w:r>
        <w:rPr>
          <w:rFonts w:hint="cs"/>
          <w:rtl/>
        </w:rPr>
        <w:t>מעבר לכך, בהצעת החוק שהגש</w:t>
      </w:r>
      <w:r>
        <w:rPr>
          <w:rFonts w:hint="cs"/>
          <w:rtl/>
        </w:rPr>
        <w:t xml:space="preserve">תי יחד עם חברת הכנסת ענבל גבריאלי - אני מאוד רוצה לשבח את שיתוף הפעולה אתה ואת תרומתה לקידום החוק הזה - הצענו גם שנוסף על עצם הטיפול בפגיעה הישירה, יהיה גם טיפול כולל במי שהוא קורבן להתעללות כזאת. תתארו לעצמכם שאותו ילד או ילדה, לאחר שעברו את האירוע הקשה, </w:t>
      </w:r>
      <w:r>
        <w:rPr>
          <w:rFonts w:hint="cs"/>
          <w:rtl/>
        </w:rPr>
        <w:t>צריכים להתרוצץ בין חוקר, רופא נשים, פקיד סעד, פסיכולוג, עורך-דין, פסיכיאטר וכל המטפלים הללו, ואנחנו יודעים שהקשיים הנפשיים של הילדים הללו, שצריכים לעבור את הטראומה של האונס עוד פעם ועוד פעם, הם דבר שלא מתקבל על הדעת. ההצעה שלנו היא, שכל השירותים האלה ירוכז</w:t>
      </w:r>
      <w:r>
        <w:rPr>
          <w:rFonts w:hint="cs"/>
          <w:rtl/>
        </w:rPr>
        <w:t>ו במקום אחד. בירושלים כבר יש מרכז ניסויי אחד בעניין הזה, ויש לו הצלחה גדולה מאוד. בארצות-הברית יש 400 מרכזים כאלו. יודעים שהיום זו הדרך לטפל בילדים במצב הזה.</w:t>
      </w:r>
    </w:p>
    <w:p w14:paraId="535F745C" w14:textId="77777777" w:rsidR="00000000" w:rsidRDefault="00CF0F56">
      <w:pPr>
        <w:pStyle w:val="a0"/>
        <w:rPr>
          <w:rFonts w:hint="cs"/>
          <w:rtl/>
        </w:rPr>
      </w:pPr>
    </w:p>
    <w:p w14:paraId="0FFFCD42" w14:textId="77777777" w:rsidR="00000000" w:rsidRDefault="00CF0F56">
      <w:pPr>
        <w:pStyle w:val="a0"/>
        <w:rPr>
          <w:rFonts w:hint="cs"/>
          <w:rtl/>
        </w:rPr>
      </w:pPr>
      <w:r>
        <w:rPr>
          <w:rFonts w:hint="cs"/>
          <w:rtl/>
        </w:rPr>
        <w:t>מאחר שבכל זאת הגענו לסיכום, אני רוצה להגיד שאני שמח שהגענו לסיכום עם שר הרווחה, שכל הזמן רצה לקדם</w:t>
      </w:r>
      <w:r>
        <w:rPr>
          <w:rFonts w:hint="cs"/>
          <w:rtl/>
        </w:rPr>
        <w:t xml:space="preserve"> את החוק הזה. היו לו קצת בעיות אולי עם כמה משרדים אחרים בממשלה, ואנחנו, מציעי החוק, גם מקבלים על עצמנו שנקדם את החוק הזה בוועדה לזכויות הילד בתיאום מלא עם משרד הרווחה.</w:t>
      </w:r>
    </w:p>
    <w:p w14:paraId="63721CAA" w14:textId="77777777" w:rsidR="00000000" w:rsidRDefault="00CF0F56">
      <w:pPr>
        <w:pStyle w:val="af0"/>
        <w:rPr>
          <w:rtl/>
        </w:rPr>
      </w:pPr>
    </w:p>
    <w:p w14:paraId="2BC28EBC" w14:textId="77777777" w:rsidR="00000000" w:rsidRDefault="00CF0F56">
      <w:pPr>
        <w:pStyle w:val="af0"/>
        <w:rPr>
          <w:rtl/>
        </w:rPr>
      </w:pPr>
      <w:r>
        <w:rPr>
          <w:rFonts w:hint="eastAsia"/>
          <w:rtl/>
        </w:rPr>
        <w:t>שר</w:t>
      </w:r>
      <w:r>
        <w:rPr>
          <w:rtl/>
        </w:rPr>
        <w:t xml:space="preserve"> הרווחה זבולון אורלב:</w:t>
      </w:r>
    </w:p>
    <w:p w14:paraId="61EA8821" w14:textId="77777777" w:rsidR="00000000" w:rsidRDefault="00CF0F56">
      <w:pPr>
        <w:pStyle w:val="a0"/>
        <w:rPr>
          <w:rFonts w:hint="cs"/>
          <w:rtl/>
        </w:rPr>
      </w:pPr>
    </w:p>
    <w:p w14:paraId="7D753EEA" w14:textId="77777777" w:rsidR="00000000" w:rsidRDefault="00CF0F56">
      <w:pPr>
        <w:pStyle w:val="a0"/>
        <w:rPr>
          <w:rtl/>
        </w:rPr>
      </w:pPr>
      <w:r>
        <w:rPr>
          <w:rFonts w:hint="cs"/>
          <w:rtl/>
        </w:rPr>
        <w:t>- - -</w:t>
      </w:r>
    </w:p>
    <w:p w14:paraId="15FB8A8D" w14:textId="77777777" w:rsidR="00000000" w:rsidRDefault="00CF0F56">
      <w:pPr>
        <w:pStyle w:val="af0"/>
        <w:rPr>
          <w:rFonts w:hint="cs"/>
          <w:rtl/>
        </w:rPr>
      </w:pPr>
    </w:p>
    <w:p w14:paraId="6DFEFA4B" w14:textId="77777777" w:rsidR="00000000" w:rsidRDefault="00CF0F56">
      <w:pPr>
        <w:pStyle w:val="af0"/>
        <w:rPr>
          <w:rtl/>
        </w:rPr>
      </w:pPr>
      <w:r>
        <w:rPr>
          <w:rtl/>
        </w:rPr>
        <w:t>שר התיירות גדעון עזרא:</w:t>
      </w:r>
    </w:p>
    <w:p w14:paraId="69D4FC7D" w14:textId="77777777" w:rsidR="00000000" w:rsidRDefault="00CF0F56">
      <w:pPr>
        <w:pStyle w:val="a0"/>
        <w:rPr>
          <w:rFonts w:hint="cs"/>
          <w:rtl/>
        </w:rPr>
      </w:pPr>
    </w:p>
    <w:p w14:paraId="2AE74152" w14:textId="77777777" w:rsidR="00000000" w:rsidRDefault="00CF0F56">
      <w:pPr>
        <w:pStyle w:val="a0"/>
        <w:rPr>
          <w:rFonts w:hint="cs"/>
          <w:rtl/>
        </w:rPr>
      </w:pPr>
      <w:r>
        <w:rPr>
          <w:rFonts w:hint="cs"/>
          <w:rtl/>
        </w:rPr>
        <w:t>- - -</w:t>
      </w:r>
    </w:p>
    <w:p w14:paraId="04C1AE93" w14:textId="77777777" w:rsidR="00000000" w:rsidRDefault="00CF0F56">
      <w:pPr>
        <w:pStyle w:val="a0"/>
        <w:rPr>
          <w:rFonts w:hint="cs"/>
          <w:rtl/>
        </w:rPr>
      </w:pPr>
    </w:p>
    <w:p w14:paraId="1552F155" w14:textId="77777777" w:rsidR="00000000" w:rsidRDefault="00CF0F56">
      <w:pPr>
        <w:pStyle w:val="-"/>
        <w:rPr>
          <w:rtl/>
        </w:rPr>
      </w:pPr>
      <w:bookmarkStart w:id="293" w:name="FS000000449T20_10_2004_15_07_44C"/>
      <w:bookmarkEnd w:id="293"/>
      <w:r>
        <w:rPr>
          <w:rtl/>
        </w:rPr>
        <w:t>מיכאל מלכיאור (העבודה-מי</w:t>
      </w:r>
      <w:r>
        <w:rPr>
          <w:rtl/>
        </w:rPr>
        <w:t>מד):</w:t>
      </w:r>
    </w:p>
    <w:p w14:paraId="2A00F8A3" w14:textId="77777777" w:rsidR="00000000" w:rsidRDefault="00CF0F56">
      <w:pPr>
        <w:pStyle w:val="a0"/>
        <w:rPr>
          <w:rtl/>
        </w:rPr>
      </w:pPr>
    </w:p>
    <w:p w14:paraId="024F45E2" w14:textId="77777777" w:rsidR="00000000" w:rsidRDefault="00CF0F56">
      <w:pPr>
        <w:pStyle w:val="a0"/>
        <w:rPr>
          <w:rFonts w:hint="cs"/>
          <w:rtl/>
        </w:rPr>
      </w:pPr>
      <w:r>
        <w:rPr>
          <w:rFonts w:hint="cs"/>
          <w:rtl/>
        </w:rPr>
        <w:t>השר גדעון עזרא, אתה לא צריך לדאוג. אפשר לעזור לילדים וגם להיות נאמן לקואליציה.</w:t>
      </w:r>
    </w:p>
    <w:p w14:paraId="36389936" w14:textId="77777777" w:rsidR="00000000" w:rsidRDefault="00CF0F56">
      <w:pPr>
        <w:pStyle w:val="a0"/>
        <w:rPr>
          <w:rFonts w:hint="cs"/>
          <w:rtl/>
        </w:rPr>
      </w:pPr>
    </w:p>
    <w:p w14:paraId="345A899B" w14:textId="77777777" w:rsidR="00000000" w:rsidRDefault="00CF0F56">
      <w:pPr>
        <w:pStyle w:val="af0"/>
        <w:rPr>
          <w:rtl/>
        </w:rPr>
      </w:pPr>
      <w:r>
        <w:rPr>
          <w:rFonts w:hint="eastAsia"/>
          <w:rtl/>
        </w:rPr>
        <w:t>שר</w:t>
      </w:r>
      <w:r>
        <w:rPr>
          <w:rtl/>
        </w:rPr>
        <w:t xml:space="preserve"> הרווחה זבולון אורלב:</w:t>
      </w:r>
    </w:p>
    <w:p w14:paraId="105DD9C0" w14:textId="77777777" w:rsidR="00000000" w:rsidRDefault="00CF0F56">
      <w:pPr>
        <w:pStyle w:val="a0"/>
        <w:rPr>
          <w:rFonts w:hint="cs"/>
          <w:rtl/>
        </w:rPr>
      </w:pPr>
    </w:p>
    <w:p w14:paraId="7B775770" w14:textId="77777777" w:rsidR="00000000" w:rsidRDefault="00CF0F56">
      <w:pPr>
        <w:pStyle w:val="a0"/>
        <w:rPr>
          <w:rFonts w:hint="cs"/>
          <w:rtl/>
        </w:rPr>
      </w:pPr>
      <w:r>
        <w:rPr>
          <w:rFonts w:hint="cs"/>
          <w:rtl/>
        </w:rPr>
        <w:t>לא. להם עדיין כתוב: להתנגד.</w:t>
      </w:r>
    </w:p>
    <w:p w14:paraId="2C6268D6" w14:textId="77777777" w:rsidR="00000000" w:rsidRDefault="00CF0F56">
      <w:pPr>
        <w:pStyle w:val="a0"/>
        <w:rPr>
          <w:rFonts w:hint="cs"/>
          <w:rtl/>
        </w:rPr>
      </w:pPr>
    </w:p>
    <w:p w14:paraId="565CAB0A" w14:textId="77777777" w:rsidR="00000000" w:rsidRDefault="00CF0F56">
      <w:pPr>
        <w:pStyle w:val="-"/>
        <w:rPr>
          <w:rtl/>
        </w:rPr>
      </w:pPr>
      <w:bookmarkStart w:id="294" w:name="FS000000449T20_10_2004_15_08_07C"/>
      <w:bookmarkEnd w:id="294"/>
      <w:r>
        <w:rPr>
          <w:rtl/>
        </w:rPr>
        <w:t>מיכאל מלכיאור (העבודה-מימד):</w:t>
      </w:r>
    </w:p>
    <w:p w14:paraId="3C1A7B8B" w14:textId="77777777" w:rsidR="00000000" w:rsidRDefault="00CF0F56">
      <w:pPr>
        <w:pStyle w:val="a0"/>
        <w:rPr>
          <w:rtl/>
        </w:rPr>
      </w:pPr>
    </w:p>
    <w:p w14:paraId="5F026653" w14:textId="77777777" w:rsidR="00000000" w:rsidRDefault="00CF0F56">
      <w:pPr>
        <w:pStyle w:val="a0"/>
        <w:rPr>
          <w:rFonts w:hint="cs"/>
          <w:rtl/>
        </w:rPr>
      </w:pPr>
      <w:r>
        <w:rPr>
          <w:rFonts w:hint="cs"/>
          <w:rtl/>
        </w:rPr>
        <w:t>אני יודע, והבנתי שזו השאלה. לכן, אני אומר שאתה לא צריך לדאוג. אתה יכול גם לעשות דבר נכ</w:t>
      </w:r>
      <w:r>
        <w:rPr>
          <w:rFonts w:hint="cs"/>
          <w:rtl/>
        </w:rPr>
        <w:t>ון, וגם, במקרה הזה, להיות חלק מהקואליציה בעניין הזה.</w:t>
      </w:r>
    </w:p>
    <w:p w14:paraId="7A1C6E64" w14:textId="77777777" w:rsidR="00000000" w:rsidRDefault="00CF0F56">
      <w:pPr>
        <w:pStyle w:val="a0"/>
        <w:rPr>
          <w:rFonts w:hint="cs"/>
          <w:rtl/>
        </w:rPr>
      </w:pPr>
    </w:p>
    <w:p w14:paraId="2FC3F647" w14:textId="77777777" w:rsidR="00000000" w:rsidRDefault="00CF0F56">
      <w:pPr>
        <w:pStyle w:val="a0"/>
        <w:rPr>
          <w:rFonts w:hint="cs"/>
          <w:rtl/>
        </w:rPr>
      </w:pPr>
      <w:r>
        <w:rPr>
          <w:rFonts w:hint="cs"/>
          <w:rtl/>
        </w:rPr>
        <w:t>חשוב מאוד, כמובן, שהתיאום יהיה עם משרד הרווחה. מה שיגיד משרד האוצר זה סיפור אחר. נהיה בתיאום מלא עם משרד הרווחה, כך אנחנו מתחייבים. אני מודה לשר הרווחה ולכל השותפים בכל המפלגות שרצו לקדם את החוק הזה.</w:t>
      </w:r>
    </w:p>
    <w:p w14:paraId="0BCBD6B1" w14:textId="77777777" w:rsidR="00000000" w:rsidRDefault="00CF0F56">
      <w:pPr>
        <w:pStyle w:val="a0"/>
        <w:rPr>
          <w:rFonts w:hint="cs"/>
          <w:rtl/>
        </w:rPr>
      </w:pPr>
    </w:p>
    <w:p w14:paraId="25F7F010" w14:textId="77777777" w:rsidR="00000000" w:rsidRDefault="00CF0F56">
      <w:pPr>
        <w:pStyle w:val="af1"/>
        <w:rPr>
          <w:rtl/>
        </w:rPr>
      </w:pPr>
      <w:r>
        <w:rPr>
          <w:rtl/>
        </w:rPr>
        <w:t>ה</w:t>
      </w:r>
      <w:r>
        <w:rPr>
          <w:rtl/>
        </w:rPr>
        <w:t>יו"ר חמי דורון:</w:t>
      </w:r>
    </w:p>
    <w:p w14:paraId="33C14C49" w14:textId="77777777" w:rsidR="00000000" w:rsidRDefault="00CF0F56">
      <w:pPr>
        <w:pStyle w:val="a0"/>
        <w:rPr>
          <w:rtl/>
        </w:rPr>
      </w:pPr>
    </w:p>
    <w:p w14:paraId="19986862" w14:textId="77777777" w:rsidR="00000000" w:rsidRDefault="00CF0F56">
      <w:pPr>
        <w:pStyle w:val="a0"/>
        <w:rPr>
          <w:rFonts w:hint="cs"/>
          <w:rtl/>
        </w:rPr>
      </w:pPr>
      <w:r>
        <w:rPr>
          <w:rFonts w:hint="cs"/>
          <w:rtl/>
        </w:rPr>
        <w:t>תודה רבה.  אדוני שר הרווחה, חבר הכנסת זבולון אורלב, בבקשה.</w:t>
      </w:r>
    </w:p>
    <w:p w14:paraId="06E9459B" w14:textId="77777777" w:rsidR="00000000" w:rsidRDefault="00CF0F56">
      <w:pPr>
        <w:pStyle w:val="a0"/>
        <w:rPr>
          <w:rFonts w:hint="cs"/>
          <w:rtl/>
        </w:rPr>
      </w:pPr>
    </w:p>
    <w:p w14:paraId="3E200228" w14:textId="77777777" w:rsidR="00000000" w:rsidRDefault="00CF0F56">
      <w:pPr>
        <w:pStyle w:val="a"/>
        <w:rPr>
          <w:rtl/>
        </w:rPr>
      </w:pPr>
      <w:bookmarkStart w:id="295" w:name="FS000000521T20_10_2004_15_09_23"/>
      <w:bookmarkStart w:id="296" w:name="_Toc92193316"/>
      <w:bookmarkEnd w:id="295"/>
      <w:r>
        <w:rPr>
          <w:rFonts w:hint="eastAsia"/>
          <w:rtl/>
        </w:rPr>
        <w:t>שר</w:t>
      </w:r>
      <w:r>
        <w:rPr>
          <w:rtl/>
        </w:rPr>
        <w:t xml:space="preserve"> הרווחה זבולון אורלב:</w:t>
      </w:r>
      <w:bookmarkEnd w:id="296"/>
    </w:p>
    <w:p w14:paraId="6CFF90DF" w14:textId="77777777" w:rsidR="00000000" w:rsidRDefault="00CF0F56">
      <w:pPr>
        <w:pStyle w:val="a0"/>
        <w:rPr>
          <w:rFonts w:hint="cs"/>
          <w:rtl/>
        </w:rPr>
      </w:pPr>
    </w:p>
    <w:p w14:paraId="23659AC6" w14:textId="77777777" w:rsidR="00000000" w:rsidRDefault="00CF0F56">
      <w:pPr>
        <w:pStyle w:val="a0"/>
        <w:rPr>
          <w:rFonts w:hint="cs"/>
          <w:rtl/>
        </w:rPr>
      </w:pPr>
      <w:r>
        <w:rPr>
          <w:rFonts w:hint="cs"/>
          <w:rtl/>
        </w:rPr>
        <w:t>אדוני היושב-ראש, חברי חברי הכנסת, הצעת החוק של הרב מלכיאור וחברת הכנסת ענבל גבריאלי היא הצעת חוק ראויה - כך אמרתי מעל במה נכבדה זו לפני שנה, כשהובאה לראשו</w:t>
      </w:r>
      <w:r>
        <w:rPr>
          <w:rFonts w:hint="cs"/>
          <w:rtl/>
        </w:rPr>
        <w:t xml:space="preserve">נה הצעת החוק - אלא שהצעת החוק הזאת, שמבטיחה על-פי חוק טיפול בילדים בסיכון, ונכנסת למסגרות ולשלבים, כיצד ייעשה הטיפול, הנפשי, הרפואי וגם הצרכים הפיזיים, מסגרות החירום, שירותי חקירת ילדים, הכנה לעדות משפטית וכיוצא בזה, היא הצעת חוק שכרוכה בעלות. לכן, ביקשנו </w:t>
      </w:r>
      <w:r>
        <w:rPr>
          <w:rFonts w:hint="cs"/>
          <w:rtl/>
        </w:rPr>
        <w:t xml:space="preserve">לדחות מפעם לפעם את ההצבעה. אבל, הואיל ומדיניות הממשלה היא להתלבש באופן רציני על נושא הילדים בסיכון, ופה מדובר בילדים בסיכון, שינינו את החלטת ועדת השרים. </w:t>
      </w:r>
    </w:p>
    <w:p w14:paraId="0BEF56CE" w14:textId="77777777" w:rsidR="00000000" w:rsidRDefault="00CF0F56">
      <w:pPr>
        <w:pStyle w:val="a0"/>
        <w:rPr>
          <w:rFonts w:hint="cs"/>
          <w:rtl/>
        </w:rPr>
      </w:pPr>
    </w:p>
    <w:p w14:paraId="77E1CB23" w14:textId="77777777" w:rsidR="00000000" w:rsidRDefault="00CF0F56">
      <w:pPr>
        <w:pStyle w:val="a0"/>
        <w:rPr>
          <w:rtl/>
        </w:rPr>
      </w:pPr>
      <w:r>
        <w:rPr>
          <w:rFonts w:hint="cs"/>
          <w:rtl/>
        </w:rPr>
        <w:t>בתיאום עם יושב-ראש ועדת השרים לחקיקה, השר לפיד, ובתיאום עם יושב-ראש הקואליציה החליטה הממשלה לקדם את ה</w:t>
      </w:r>
      <w:r>
        <w:rPr>
          <w:rFonts w:hint="cs"/>
          <w:rtl/>
        </w:rPr>
        <w:t>צעת החוק, שהיא הצעת חוק ראויה ונכונה, ובלבד שהנושא ייעשה בתיאום עם משרד הרווחה. וזאת, משתי סיבות: ראשית - הסיבה התקציבית. הרי איננו רוצים שמשרד הרווחה ייקח תקציבים מילדים אוטיסטים, או מנכים או ממפגרים. אם לא נקבל תקציבים, זה מה שיקרה. לכן, אנחנו חייבים לעש</w:t>
      </w:r>
      <w:r>
        <w:rPr>
          <w:rFonts w:hint="cs"/>
          <w:rtl/>
        </w:rPr>
        <w:t>ות את כל התיאומים עם האוצר.</w:t>
      </w:r>
    </w:p>
    <w:p w14:paraId="2C3B07A9" w14:textId="77777777" w:rsidR="00000000" w:rsidRDefault="00CF0F56">
      <w:pPr>
        <w:pStyle w:val="a0"/>
        <w:rPr>
          <w:rFonts w:hint="cs"/>
          <w:rtl/>
        </w:rPr>
      </w:pPr>
    </w:p>
    <w:p w14:paraId="6FA1A14E" w14:textId="77777777" w:rsidR="00000000" w:rsidRDefault="00CF0F56">
      <w:pPr>
        <w:pStyle w:val="a0"/>
        <w:rPr>
          <w:rFonts w:hint="cs"/>
          <w:rtl/>
        </w:rPr>
      </w:pPr>
      <w:r>
        <w:rPr>
          <w:rFonts w:hint="cs"/>
          <w:rtl/>
        </w:rPr>
        <w:t>הואיל ויש מדיניות ממשלתית שנקבעה על-ידי ראש הממשלה, שהטיפול בילדים בסיכון יקבל עדיפות, והואיל ויש ועדה ממשלתית, שהממשלה מינתה אותה, לטיפול בילדים בסיכון, ועדת הלל שמיד, והואיל ויש פרויקט "יניב", העומד על הפרק, שבו יינתן פתרון ר</w:t>
      </w:r>
      <w:r>
        <w:rPr>
          <w:rFonts w:hint="cs"/>
          <w:rtl/>
        </w:rPr>
        <w:t>חב לילדים בסיכון, החלטנו לתמוך בקידום ההצעה בשלב הטרומי, ובלבד שהקידום וההמשך ייעשו בתיאום עם משרד הרווחה, כך שנוכל גם לעמוד במעמסה התקציבית ולא נמצא את עצמנו מחוקקים חוק שאין מאחוריו ולא כלום. אני בהחלט חושב שזה צעד נכון גם של הממשלה וגם של מציעי החוק כדי</w:t>
      </w:r>
      <w:r>
        <w:rPr>
          <w:rFonts w:hint="cs"/>
          <w:rtl/>
        </w:rPr>
        <w:t xml:space="preserve"> לקדם את הטיפול בילדים בסיכון. </w:t>
      </w:r>
    </w:p>
    <w:p w14:paraId="26B60F0B" w14:textId="77777777" w:rsidR="00000000" w:rsidRDefault="00CF0F56">
      <w:pPr>
        <w:pStyle w:val="a0"/>
        <w:rPr>
          <w:rFonts w:hint="cs"/>
          <w:rtl/>
        </w:rPr>
      </w:pPr>
    </w:p>
    <w:p w14:paraId="316BED71" w14:textId="77777777" w:rsidR="00000000" w:rsidRDefault="00CF0F56">
      <w:pPr>
        <w:pStyle w:val="a0"/>
        <w:rPr>
          <w:rFonts w:hint="cs"/>
          <w:rtl/>
        </w:rPr>
      </w:pPr>
      <w:r>
        <w:rPr>
          <w:rFonts w:hint="cs"/>
          <w:rtl/>
        </w:rPr>
        <w:t>אני ממליץ בפני חברי הבית לתמוך בהצעת החוק.</w:t>
      </w:r>
    </w:p>
    <w:p w14:paraId="1480D6BA" w14:textId="77777777" w:rsidR="00000000" w:rsidRDefault="00CF0F56">
      <w:pPr>
        <w:pStyle w:val="a0"/>
        <w:rPr>
          <w:rFonts w:hint="cs"/>
          <w:rtl/>
        </w:rPr>
      </w:pPr>
    </w:p>
    <w:p w14:paraId="2DBA6CC5" w14:textId="77777777" w:rsidR="00000000" w:rsidRDefault="00CF0F56">
      <w:pPr>
        <w:pStyle w:val="af1"/>
        <w:rPr>
          <w:rtl/>
        </w:rPr>
      </w:pPr>
      <w:r>
        <w:rPr>
          <w:rtl/>
        </w:rPr>
        <w:t>היו"ר חמי דורון:</w:t>
      </w:r>
    </w:p>
    <w:p w14:paraId="63EB9B2E" w14:textId="77777777" w:rsidR="00000000" w:rsidRDefault="00CF0F56">
      <w:pPr>
        <w:pStyle w:val="a0"/>
        <w:rPr>
          <w:rtl/>
        </w:rPr>
      </w:pPr>
    </w:p>
    <w:p w14:paraId="60AD16D7" w14:textId="77777777" w:rsidR="00000000" w:rsidRDefault="00CF0F56">
      <w:pPr>
        <w:pStyle w:val="a0"/>
        <w:rPr>
          <w:rFonts w:hint="cs"/>
          <w:rtl/>
        </w:rPr>
      </w:pPr>
      <w:r>
        <w:rPr>
          <w:rFonts w:hint="cs"/>
          <w:rtl/>
        </w:rPr>
        <w:t xml:space="preserve">תודה רבה. אנחנו נפנה להצבעה. אנחנו מצביעים על הצעת החוק, כפי שאני מבין, כפי שהרב מלכיאור הצהיר. </w:t>
      </w:r>
    </w:p>
    <w:p w14:paraId="6B521BDB" w14:textId="77777777" w:rsidR="00000000" w:rsidRDefault="00CF0F56">
      <w:pPr>
        <w:pStyle w:val="a0"/>
        <w:rPr>
          <w:rFonts w:hint="cs"/>
          <w:rtl/>
        </w:rPr>
      </w:pPr>
    </w:p>
    <w:p w14:paraId="48039406" w14:textId="77777777" w:rsidR="00000000" w:rsidRDefault="00CF0F56">
      <w:pPr>
        <w:pStyle w:val="a0"/>
        <w:rPr>
          <w:rFonts w:hint="cs"/>
          <w:rtl/>
        </w:rPr>
      </w:pPr>
      <w:r>
        <w:rPr>
          <w:rFonts w:hint="cs"/>
          <w:rtl/>
        </w:rPr>
        <w:t>ההצבעה החלה.</w:t>
      </w:r>
    </w:p>
    <w:p w14:paraId="4C528092" w14:textId="77777777" w:rsidR="00000000" w:rsidRDefault="00CF0F56">
      <w:pPr>
        <w:pStyle w:val="a0"/>
        <w:rPr>
          <w:rFonts w:hint="cs"/>
          <w:rtl/>
        </w:rPr>
      </w:pPr>
      <w:bookmarkStart w:id="297" w:name="FS000001038T20_10_2004_14_25_46"/>
      <w:bookmarkEnd w:id="297"/>
    </w:p>
    <w:p w14:paraId="141B4B71" w14:textId="77777777" w:rsidR="00000000" w:rsidRDefault="00CF0F56">
      <w:pPr>
        <w:pStyle w:val="ab"/>
        <w:bidi/>
        <w:rPr>
          <w:rFonts w:hint="cs"/>
          <w:rtl/>
        </w:rPr>
      </w:pPr>
      <w:r>
        <w:rPr>
          <w:rFonts w:hint="cs"/>
          <w:rtl/>
        </w:rPr>
        <w:t>הצבעה מס' 11</w:t>
      </w:r>
    </w:p>
    <w:p w14:paraId="7629DED3" w14:textId="77777777" w:rsidR="00000000" w:rsidRDefault="00CF0F56">
      <w:pPr>
        <w:pStyle w:val="a0"/>
        <w:rPr>
          <w:rFonts w:hint="cs"/>
          <w:rtl/>
        </w:rPr>
      </w:pPr>
    </w:p>
    <w:p w14:paraId="3F564E5F" w14:textId="77777777" w:rsidR="00000000" w:rsidRDefault="00CF0F56">
      <w:pPr>
        <w:pStyle w:val="ac"/>
        <w:bidi/>
        <w:rPr>
          <w:rFonts w:hint="cs"/>
          <w:rtl/>
        </w:rPr>
      </w:pPr>
      <w:r>
        <w:rPr>
          <w:rFonts w:hint="cs"/>
          <w:rtl/>
        </w:rPr>
        <w:t>בעד ההצעה להעביר  את הצעת החוק לדיו</w:t>
      </w:r>
      <w:r>
        <w:rPr>
          <w:rFonts w:hint="cs"/>
          <w:rtl/>
        </w:rPr>
        <w:t>ן מוקדם בוועדה - 31</w:t>
      </w:r>
    </w:p>
    <w:p w14:paraId="6D0966F4" w14:textId="77777777" w:rsidR="00000000" w:rsidRDefault="00CF0F56">
      <w:pPr>
        <w:pStyle w:val="ac"/>
        <w:bidi/>
        <w:rPr>
          <w:rFonts w:hint="cs"/>
          <w:rtl/>
        </w:rPr>
      </w:pPr>
      <w:r>
        <w:rPr>
          <w:rFonts w:hint="cs"/>
          <w:rtl/>
        </w:rPr>
        <w:t>נגד - אין</w:t>
      </w:r>
    </w:p>
    <w:p w14:paraId="1CBF93AE" w14:textId="77777777" w:rsidR="00000000" w:rsidRDefault="00CF0F56">
      <w:pPr>
        <w:pStyle w:val="ac"/>
        <w:bidi/>
        <w:rPr>
          <w:rFonts w:hint="cs"/>
          <w:rtl/>
        </w:rPr>
      </w:pPr>
      <w:r>
        <w:rPr>
          <w:rFonts w:hint="cs"/>
          <w:rtl/>
        </w:rPr>
        <w:t>נמנעים - אין</w:t>
      </w:r>
    </w:p>
    <w:p w14:paraId="7C91498E" w14:textId="77777777" w:rsidR="00000000" w:rsidRDefault="00CF0F56">
      <w:pPr>
        <w:pStyle w:val="ad"/>
        <w:bidi/>
        <w:rPr>
          <w:rFonts w:hint="cs"/>
          <w:rtl/>
        </w:rPr>
      </w:pPr>
      <w:r>
        <w:rPr>
          <w:rFonts w:hint="cs"/>
          <w:rtl/>
        </w:rPr>
        <w:t xml:space="preserve">ההצעה להעביר את הצעת חוק טיפול בקטינים נפגעי עבירות מין או אלימות, </w:t>
      </w:r>
    </w:p>
    <w:p w14:paraId="6CBFDA7F" w14:textId="77777777" w:rsidR="00000000" w:rsidRDefault="00CF0F56">
      <w:pPr>
        <w:pStyle w:val="ad"/>
        <w:bidi/>
        <w:rPr>
          <w:rFonts w:hint="cs"/>
          <w:rtl/>
        </w:rPr>
      </w:pPr>
      <w:r>
        <w:rPr>
          <w:rFonts w:hint="cs"/>
          <w:rtl/>
        </w:rPr>
        <w:t>התשס"ג-2003, לדיון מוקדם בוועדת העבודה, הרווחה והבריאות נתקבלה.</w:t>
      </w:r>
    </w:p>
    <w:p w14:paraId="172E3B8A" w14:textId="77777777" w:rsidR="00000000" w:rsidRDefault="00CF0F56">
      <w:pPr>
        <w:pStyle w:val="a0"/>
        <w:rPr>
          <w:rFonts w:hint="cs"/>
          <w:rtl/>
        </w:rPr>
      </w:pPr>
    </w:p>
    <w:p w14:paraId="63AEEB48" w14:textId="77777777" w:rsidR="00000000" w:rsidRDefault="00CF0F56">
      <w:pPr>
        <w:pStyle w:val="af1"/>
        <w:rPr>
          <w:rtl/>
        </w:rPr>
      </w:pPr>
      <w:r>
        <w:rPr>
          <w:rtl/>
        </w:rPr>
        <w:t>היו"ר חמי דורון:</w:t>
      </w:r>
    </w:p>
    <w:p w14:paraId="4885144E" w14:textId="77777777" w:rsidR="00000000" w:rsidRDefault="00CF0F56">
      <w:pPr>
        <w:pStyle w:val="a0"/>
        <w:rPr>
          <w:rtl/>
        </w:rPr>
      </w:pPr>
    </w:p>
    <w:p w14:paraId="3468C46F" w14:textId="77777777" w:rsidR="00000000" w:rsidRDefault="00CF0F56">
      <w:pPr>
        <w:pStyle w:val="a0"/>
        <w:rPr>
          <w:rFonts w:hint="cs"/>
          <w:rtl/>
        </w:rPr>
      </w:pPr>
      <w:r>
        <w:rPr>
          <w:rFonts w:hint="cs"/>
          <w:rtl/>
        </w:rPr>
        <w:t>בעד - 31, אין נמנעים ואין מתנגדים. הצעת החוק אושרה, בהתאם לסיכ</w:t>
      </w:r>
      <w:r>
        <w:rPr>
          <w:rFonts w:hint="cs"/>
          <w:rtl/>
        </w:rPr>
        <w:t>ום בין חבר הכנסת מלכיאור לממשלה, והיא עוברת לוועדת העבודה, הרווחה והבריאות להמשך החקיקה.</w:t>
      </w:r>
    </w:p>
    <w:p w14:paraId="3244B6D5" w14:textId="77777777" w:rsidR="00000000" w:rsidRDefault="00CF0F56">
      <w:pPr>
        <w:pStyle w:val="a2"/>
        <w:rPr>
          <w:rFonts w:hint="cs"/>
          <w:rtl/>
        </w:rPr>
      </w:pPr>
    </w:p>
    <w:p w14:paraId="1126E16C" w14:textId="77777777" w:rsidR="00000000" w:rsidRDefault="00CF0F56">
      <w:pPr>
        <w:pStyle w:val="a0"/>
        <w:rPr>
          <w:rFonts w:hint="cs"/>
          <w:rtl/>
        </w:rPr>
      </w:pPr>
    </w:p>
    <w:p w14:paraId="1BA2B01F" w14:textId="77777777" w:rsidR="00000000" w:rsidRDefault="00CF0F56">
      <w:pPr>
        <w:pStyle w:val="a2"/>
        <w:rPr>
          <w:rFonts w:hint="cs"/>
          <w:rtl/>
        </w:rPr>
      </w:pPr>
      <w:bookmarkStart w:id="298" w:name="CS77290FI0077290T20_10_2004_15_18_09"/>
      <w:bookmarkStart w:id="299" w:name="_Toc92193317"/>
      <w:bookmarkEnd w:id="298"/>
      <w:r>
        <w:rPr>
          <w:rtl/>
        </w:rPr>
        <w:t xml:space="preserve">הצעת חוק הבטחת הכנסה </w:t>
      </w:r>
      <w:r>
        <w:rPr>
          <w:rFonts w:hint="cs"/>
          <w:rtl/>
        </w:rPr>
        <w:br/>
      </w:r>
      <w:r>
        <w:rPr>
          <w:rtl/>
        </w:rPr>
        <w:t>(תיקון - הכרה באפוטרופוס כהורה יחיד), התשס"ג-2003</w:t>
      </w:r>
      <w:bookmarkEnd w:id="299"/>
    </w:p>
    <w:p w14:paraId="4B4B5E77" w14:textId="77777777" w:rsidR="00000000" w:rsidRDefault="00CF0F56">
      <w:pPr>
        <w:pStyle w:val="a0"/>
        <w:ind w:firstLine="0"/>
        <w:rPr>
          <w:rFonts w:hint="cs"/>
          <w:rtl/>
        </w:rPr>
      </w:pPr>
      <w:r>
        <w:rPr>
          <w:rFonts w:hint="cs"/>
          <w:rtl/>
        </w:rPr>
        <w:t xml:space="preserve"> [הצעת חוק פ/323; נספחות.]</w:t>
      </w:r>
    </w:p>
    <w:p w14:paraId="2573E6D4" w14:textId="77777777" w:rsidR="00000000" w:rsidRDefault="00CF0F56">
      <w:pPr>
        <w:pStyle w:val="-0"/>
        <w:rPr>
          <w:rFonts w:hint="cs"/>
          <w:rtl/>
        </w:rPr>
      </w:pPr>
      <w:r>
        <w:rPr>
          <w:rFonts w:hint="cs"/>
          <w:rtl/>
        </w:rPr>
        <w:t>(הצעת חבר הכנסת מרינה סולודקין)</w:t>
      </w:r>
    </w:p>
    <w:p w14:paraId="6A6B268F" w14:textId="77777777" w:rsidR="00000000" w:rsidRDefault="00CF0F56">
      <w:pPr>
        <w:pStyle w:val="a0"/>
        <w:rPr>
          <w:rFonts w:hint="cs"/>
          <w:rtl/>
        </w:rPr>
      </w:pPr>
    </w:p>
    <w:p w14:paraId="2BB32A18" w14:textId="77777777" w:rsidR="00000000" w:rsidRDefault="00CF0F56">
      <w:pPr>
        <w:pStyle w:val="af1"/>
        <w:rPr>
          <w:rtl/>
        </w:rPr>
      </w:pPr>
      <w:r>
        <w:rPr>
          <w:rtl/>
        </w:rPr>
        <w:t>היו"ר חמי דורון:</w:t>
      </w:r>
    </w:p>
    <w:p w14:paraId="1362B503" w14:textId="77777777" w:rsidR="00000000" w:rsidRDefault="00CF0F56">
      <w:pPr>
        <w:pStyle w:val="a0"/>
        <w:rPr>
          <w:rtl/>
        </w:rPr>
      </w:pPr>
    </w:p>
    <w:p w14:paraId="4CC6E2D8" w14:textId="77777777" w:rsidR="00000000" w:rsidRDefault="00CF0F56">
      <w:pPr>
        <w:pStyle w:val="a0"/>
        <w:rPr>
          <w:rFonts w:hint="cs"/>
          <w:rtl/>
        </w:rPr>
      </w:pPr>
      <w:r>
        <w:rPr>
          <w:rFonts w:hint="cs"/>
          <w:rtl/>
        </w:rPr>
        <w:t>עתה, הצעת חוק ה</w:t>
      </w:r>
      <w:r>
        <w:rPr>
          <w:rFonts w:hint="cs"/>
          <w:rtl/>
        </w:rPr>
        <w:t>בטחת הכנסה (תיקון - הכרה באפוטרופוס כהורה יחיד), התשס"ג-2003, מאת חברת הכנסת מרינה סולודקין - הנמקה מהמקום. בבקשה.</w:t>
      </w:r>
    </w:p>
    <w:p w14:paraId="04F95F80" w14:textId="77777777" w:rsidR="00000000" w:rsidRDefault="00CF0F56">
      <w:pPr>
        <w:pStyle w:val="a0"/>
        <w:rPr>
          <w:rFonts w:hint="cs"/>
          <w:rtl/>
        </w:rPr>
      </w:pPr>
    </w:p>
    <w:p w14:paraId="6DD15B9B" w14:textId="77777777" w:rsidR="00000000" w:rsidRDefault="00CF0F56">
      <w:pPr>
        <w:pStyle w:val="a"/>
        <w:rPr>
          <w:rtl/>
        </w:rPr>
      </w:pPr>
      <w:bookmarkStart w:id="300" w:name="FS000000533T20_10_2004_15_19_03"/>
      <w:bookmarkStart w:id="301" w:name="_Toc92193318"/>
      <w:bookmarkEnd w:id="300"/>
      <w:r>
        <w:rPr>
          <w:rFonts w:hint="eastAsia"/>
          <w:rtl/>
        </w:rPr>
        <w:t>מרינה</w:t>
      </w:r>
      <w:r>
        <w:rPr>
          <w:rtl/>
        </w:rPr>
        <w:t xml:space="preserve"> סולודקין (הליכוד):</w:t>
      </w:r>
      <w:bookmarkEnd w:id="301"/>
    </w:p>
    <w:p w14:paraId="13B44CA9" w14:textId="77777777" w:rsidR="00000000" w:rsidRDefault="00CF0F56">
      <w:pPr>
        <w:pStyle w:val="a0"/>
        <w:rPr>
          <w:rFonts w:hint="cs"/>
          <w:rtl/>
        </w:rPr>
      </w:pPr>
    </w:p>
    <w:p w14:paraId="06EDB2E9" w14:textId="77777777" w:rsidR="00000000" w:rsidRDefault="00CF0F56">
      <w:pPr>
        <w:pStyle w:val="a0"/>
        <w:rPr>
          <w:rFonts w:hint="cs"/>
          <w:rtl/>
        </w:rPr>
      </w:pPr>
      <w:r>
        <w:rPr>
          <w:rFonts w:hint="cs"/>
          <w:rtl/>
        </w:rPr>
        <w:t>אדוני היושב-ראש, חברי הכנסת, החוק הזה הוגש בכנסת החמש-עשרה, עבר בקריאה טרומית וגם היה מוכן לקריאה ראשונה, אבל בגלל</w:t>
      </w:r>
      <w:r>
        <w:rPr>
          <w:rFonts w:hint="cs"/>
          <w:rtl/>
        </w:rPr>
        <w:t xml:space="preserve"> הבחירות הייתי צריכה להתחיל מן ההתחלה. </w:t>
      </w:r>
    </w:p>
    <w:p w14:paraId="67F53B01" w14:textId="77777777" w:rsidR="00000000" w:rsidRDefault="00CF0F56">
      <w:pPr>
        <w:pStyle w:val="a0"/>
        <w:rPr>
          <w:rFonts w:hint="cs"/>
          <w:rtl/>
        </w:rPr>
      </w:pPr>
    </w:p>
    <w:p w14:paraId="45E59591" w14:textId="77777777" w:rsidR="00000000" w:rsidRDefault="00CF0F56">
      <w:pPr>
        <w:pStyle w:val="a0"/>
        <w:rPr>
          <w:rFonts w:hint="cs"/>
          <w:rtl/>
        </w:rPr>
      </w:pPr>
      <w:r>
        <w:rPr>
          <w:rFonts w:hint="cs"/>
          <w:rtl/>
        </w:rPr>
        <w:t xml:space="preserve">החוק הזה מדבר על משפחות שיש בהן אפוטרופוס וקטין. ברוב המקרים המשפחות האלה מגיעות משטחי ברית-המועצות, וקשה להן מאוד בארץ. מטרת החוק היא להכיר באפוטרופוס ובקטין כמשפחה חד-הורית. </w:t>
      </w:r>
    </w:p>
    <w:p w14:paraId="13A7AD5A" w14:textId="77777777" w:rsidR="00000000" w:rsidRDefault="00CF0F56">
      <w:pPr>
        <w:pStyle w:val="a0"/>
        <w:rPr>
          <w:rFonts w:hint="cs"/>
          <w:rtl/>
        </w:rPr>
      </w:pPr>
    </w:p>
    <w:p w14:paraId="22B208B9" w14:textId="77777777" w:rsidR="00000000" w:rsidRDefault="00CF0F56">
      <w:pPr>
        <w:pStyle w:val="a0"/>
        <w:rPr>
          <w:rFonts w:hint="cs"/>
          <w:rtl/>
        </w:rPr>
      </w:pPr>
      <w:r>
        <w:rPr>
          <w:rFonts w:hint="cs"/>
          <w:rtl/>
        </w:rPr>
        <w:t xml:space="preserve">תודה רבה לוועדת השרים שקיבלו את החוק </w:t>
      </w:r>
      <w:r>
        <w:rPr>
          <w:rFonts w:hint="cs"/>
          <w:rtl/>
        </w:rPr>
        <w:t>הזה.</w:t>
      </w:r>
    </w:p>
    <w:p w14:paraId="23056F6F" w14:textId="77777777" w:rsidR="00000000" w:rsidRDefault="00CF0F56">
      <w:pPr>
        <w:pStyle w:val="a0"/>
        <w:rPr>
          <w:rFonts w:hint="cs"/>
          <w:rtl/>
        </w:rPr>
      </w:pPr>
    </w:p>
    <w:p w14:paraId="2290C114" w14:textId="77777777" w:rsidR="00000000" w:rsidRDefault="00CF0F56">
      <w:pPr>
        <w:pStyle w:val="af1"/>
        <w:rPr>
          <w:rtl/>
        </w:rPr>
      </w:pPr>
      <w:r>
        <w:rPr>
          <w:rtl/>
        </w:rPr>
        <w:t>היו"ר חמי דורון:</w:t>
      </w:r>
    </w:p>
    <w:p w14:paraId="264BE83F" w14:textId="77777777" w:rsidR="00000000" w:rsidRDefault="00CF0F56">
      <w:pPr>
        <w:pStyle w:val="a0"/>
        <w:rPr>
          <w:rtl/>
        </w:rPr>
      </w:pPr>
    </w:p>
    <w:p w14:paraId="49197368" w14:textId="77777777" w:rsidR="00000000" w:rsidRDefault="00CF0F56">
      <w:pPr>
        <w:pStyle w:val="a0"/>
        <w:rPr>
          <w:rFonts w:hint="cs"/>
          <w:rtl/>
        </w:rPr>
      </w:pPr>
      <w:r>
        <w:rPr>
          <w:rFonts w:hint="cs"/>
          <w:rtl/>
        </w:rPr>
        <w:t>גברתי, תודה.</w:t>
      </w:r>
    </w:p>
    <w:p w14:paraId="706D314C" w14:textId="77777777" w:rsidR="00000000" w:rsidRDefault="00CF0F56">
      <w:pPr>
        <w:pStyle w:val="a0"/>
        <w:rPr>
          <w:rFonts w:hint="cs"/>
          <w:rtl/>
        </w:rPr>
      </w:pPr>
    </w:p>
    <w:p w14:paraId="28092C9E" w14:textId="77777777" w:rsidR="00000000" w:rsidRDefault="00CF0F56">
      <w:pPr>
        <w:pStyle w:val="a2"/>
        <w:rPr>
          <w:rtl/>
        </w:rPr>
      </w:pPr>
    </w:p>
    <w:p w14:paraId="0301748E" w14:textId="77777777" w:rsidR="00000000" w:rsidRDefault="00CF0F56">
      <w:pPr>
        <w:pStyle w:val="a2"/>
        <w:rPr>
          <w:rFonts w:hint="cs"/>
          <w:rtl/>
        </w:rPr>
      </w:pPr>
      <w:bookmarkStart w:id="302" w:name="CS77291FI0077291T20_10_2004_15_20_46"/>
      <w:bookmarkStart w:id="303" w:name="_Toc92193319"/>
      <w:bookmarkEnd w:id="302"/>
      <w:r>
        <w:rPr>
          <w:rtl/>
        </w:rPr>
        <w:t xml:space="preserve">הצעת חוק משפחות חד-הוריות (תיקון - הכרה באפוטרופוס </w:t>
      </w:r>
      <w:r>
        <w:rPr>
          <w:rFonts w:hint="cs"/>
          <w:rtl/>
        </w:rPr>
        <w:br/>
      </w:r>
      <w:r>
        <w:rPr>
          <w:rtl/>
        </w:rPr>
        <w:t>על חסוי כהורה יחיד), התשס"ג-2003</w:t>
      </w:r>
      <w:bookmarkEnd w:id="303"/>
    </w:p>
    <w:p w14:paraId="69E1262D" w14:textId="77777777" w:rsidR="00000000" w:rsidRDefault="00CF0F56">
      <w:pPr>
        <w:pStyle w:val="a0"/>
        <w:ind w:firstLine="0"/>
        <w:rPr>
          <w:rFonts w:hint="cs"/>
          <w:rtl/>
        </w:rPr>
      </w:pPr>
      <w:r>
        <w:rPr>
          <w:rFonts w:hint="cs"/>
          <w:rtl/>
        </w:rPr>
        <w:t>[הצעת חוק פ/302; נספחות.]</w:t>
      </w:r>
    </w:p>
    <w:p w14:paraId="7D828E33" w14:textId="77777777" w:rsidR="00000000" w:rsidRDefault="00CF0F56">
      <w:pPr>
        <w:pStyle w:val="-0"/>
        <w:rPr>
          <w:rFonts w:hint="cs"/>
          <w:rtl/>
        </w:rPr>
      </w:pPr>
      <w:r>
        <w:rPr>
          <w:rFonts w:hint="cs"/>
          <w:rtl/>
        </w:rPr>
        <w:t>(הצעת קבוצת חברי הכנסת)</w:t>
      </w:r>
    </w:p>
    <w:p w14:paraId="1496230E" w14:textId="77777777" w:rsidR="00000000" w:rsidRDefault="00CF0F56">
      <w:pPr>
        <w:pStyle w:val="a0"/>
        <w:rPr>
          <w:rFonts w:hint="cs"/>
          <w:rtl/>
        </w:rPr>
      </w:pPr>
    </w:p>
    <w:p w14:paraId="5ECB928C" w14:textId="77777777" w:rsidR="00000000" w:rsidRDefault="00CF0F56">
      <w:pPr>
        <w:pStyle w:val="af1"/>
        <w:rPr>
          <w:rtl/>
        </w:rPr>
      </w:pPr>
      <w:r>
        <w:rPr>
          <w:rtl/>
        </w:rPr>
        <w:t>היו"ר חמי דורון:</w:t>
      </w:r>
    </w:p>
    <w:p w14:paraId="42C1E31F" w14:textId="77777777" w:rsidR="00000000" w:rsidRDefault="00CF0F56">
      <w:pPr>
        <w:pStyle w:val="a0"/>
        <w:rPr>
          <w:rtl/>
        </w:rPr>
      </w:pPr>
    </w:p>
    <w:p w14:paraId="2332E312" w14:textId="77777777" w:rsidR="00000000" w:rsidRDefault="00CF0F56">
      <w:pPr>
        <w:pStyle w:val="a0"/>
        <w:rPr>
          <w:rFonts w:hint="cs"/>
          <w:rtl/>
        </w:rPr>
      </w:pPr>
      <w:r>
        <w:rPr>
          <w:rFonts w:hint="cs"/>
          <w:rtl/>
        </w:rPr>
        <w:t>עתה, הצעת חוק משפחות חד-הוריות (תיקון - הכרה באפוטרופוס על חסוי</w:t>
      </w:r>
      <w:r>
        <w:rPr>
          <w:rFonts w:hint="cs"/>
          <w:rtl/>
        </w:rPr>
        <w:t xml:space="preserve"> כהורה יחיד), התשס"ג-2003 - מאת חבר הכנסת רשף חן. בבקשה.</w:t>
      </w:r>
    </w:p>
    <w:p w14:paraId="723DF5F7" w14:textId="77777777" w:rsidR="00000000" w:rsidRDefault="00CF0F56">
      <w:pPr>
        <w:pStyle w:val="a0"/>
        <w:rPr>
          <w:rFonts w:hint="cs"/>
          <w:rtl/>
        </w:rPr>
      </w:pPr>
    </w:p>
    <w:p w14:paraId="4E11E90F" w14:textId="77777777" w:rsidR="00000000" w:rsidRDefault="00CF0F56">
      <w:pPr>
        <w:pStyle w:val="a"/>
        <w:rPr>
          <w:rtl/>
        </w:rPr>
      </w:pPr>
      <w:bookmarkStart w:id="304" w:name="FS000000521T20_10_2004_14_09_58"/>
      <w:bookmarkStart w:id="305" w:name="FS000001048T20_10_2004_14_53_01"/>
      <w:bookmarkStart w:id="306" w:name="_Toc92193320"/>
      <w:bookmarkEnd w:id="304"/>
      <w:bookmarkEnd w:id="305"/>
      <w:r>
        <w:rPr>
          <w:rFonts w:hint="eastAsia"/>
          <w:rtl/>
        </w:rPr>
        <w:t>רשף</w:t>
      </w:r>
      <w:r>
        <w:rPr>
          <w:rtl/>
        </w:rPr>
        <w:t xml:space="preserve"> חן (שינוי):</w:t>
      </w:r>
      <w:bookmarkEnd w:id="306"/>
    </w:p>
    <w:p w14:paraId="2026C6AF" w14:textId="77777777" w:rsidR="00000000" w:rsidRDefault="00CF0F56">
      <w:pPr>
        <w:pStyle w:val="a0"/>
        <w:rPr>
          <w:rFonts w:hint="cs"/>
          <w:rtl/>
        </w:rPr>
      </w:pPr>
    </w:p>
    <w:p w14:paraId="0AA0E013" w14:textId="77777777" w:rsidR="00000000" w:rsidRDefault="00CF0F56">
      <w:pPr>
        <w:pStyle w:val="a0"/>
        <w:rPr>
          <w:rFonts w:hint="cs"/>
          <w:rtl/>
        </w:rPr>
      </w:pPr>
      <w:r>
        <w:rPr>
          <w:rFonts w:hint="cs"/>
          <w:rtl/>
        </w:rPr>
        <w:t xml:space="preserve">אדוני היושב-ראש, אני מבקש את תמיכת הבית בהצעת חוק שדומה במהות שלה, שונה בניסוח שלה. אני מבהיר שאני מקבל על עצמי לתקן את הניסוח בהתאמה עם עמדת הממשלה ולפי הנחיות המשרד. </w:t>
      </w:r>
    </w:p>
    <w:p w14:paraId="58C0EABA" w14:textId="77777777" w:rsidR="00000000" w:rsidRDefault="00CF0F56">
      <w:pPr>
        <w:pStyle w:val="a0"/>
        <w:rPr>
          <w:rFonts w:hint="cs"/>
          <w:rtl/>
        </w:rPr>
      </w:pPr>
    </w:p>
    <w:p w14:paraId="7BF9D9C1" w14:textId="77777777" w:rsidR="00000000" w:rsidRDefault="00CF0F56">
      <w:pPr>
        <w:pStyle w:val="a0"/>
        <w:rPr>
          <w:rFonts w:hint="cs"/>
          <w:rtl/>
        </w:rPr>
      </w:pPr>
      <w:r>
        <w:rPr>
          <w:rFonts w:hint="cs"/>
          <w:rtl/>
        </w:rPr>
        <w:t>הרעיון בחוק</w:t>
      </w:r>
      <w:r>
        <w:rPr>
          <w:rFonts w:hint="cs"/>
          <w:rtl/>
        </w:rPr>
        <w:t xml:space="preserve"> הזה זהה לרעיון בחוק שהגישה חברת הכנסת מרינה סולודקין, והוא לאפשר לאותם אנשים, נסיבות חיים קשות מאוד בדרך כלל הביאו למצב שבו יש סב או סבתא שצריכים לטפל בנכדים שלהם, לזכות באותן זכויות בדיוק כמו במצב שבו זה אב או אם. למעשה, ניתן היה לחשוב שהם יזכו ליותר זכו</w:t>
      </w:r>
      <w:r>
        <w:rPr>
          <w:rFonts w:hint="cs"/>
          <w:rtl/>
        </w:rPr>
        <w:t>יות, כי מצבם יותר קשה. לפחות - אותן זכויות מובן שמגיעות להם. תודה.</w:t>
      </w:r>
    </w:p>
    <w:p w14:paraId="3B23A871" w14:textId="77777777" w:rsidR="00000000" w:rsidRDefault="00CF0F56">
      <w:pPr>
        <w:pStyle w:val="a0"/>
        <w:rPr>
          <w:rFonts w:hint="cs"/>
          <w:rtl/>
        </w:rPr>
      </w:pPr>
    </w:p>
    <w:p w14:paraId="6201BD1B" w14:textId="77777777" w:rsidR="00000000" w:rsidRDefault="00CF0F56">
      <w:pPr>
        <w:pStyle w:val="af1"/>
        <w:rPr>
          <w:rtl/>
        </w:rPr>
      </w:pPr>
      <w:r>
        <w:rPr>
          <w:rtl/>
        </w:rPr>
        <w:t>היו"ר חמי דורון:</w:t>
      </w:r>
    </w:p>
    <w:p w14:paraId="77C0AEA4" w14:textId="77777777" w:rsidR="00000000" w:rsidRDefault="00CF0F56">
      <w:pPr>
        <w:pStyle w:val="a0"/>
        <w:rPr>
          <w:rtl/>
        </w:rPr>
      </w:pPr>
    </w:p>
    <w:p w14:paraId="35F8B0C1" w14:textId="77777777" w:rsidR="00000000" w:rsidRDefault="00CF0F56">
      <w:pPr>
        <w:pStyle w:val="a0"/>
        <w:rPr>
          <w:rFonts w:hint="cs"/>
          <w:rtl/>
        </w:rPr>
      </w:pPr>
      <w:r>
        <w:rPr>
          <w:rFonts w:hint="cs"/>
          <w:rtl/>
        </w:rPr>
        <w:t>תודה רבה. אדוני השר, תשובותיך.</w:t>
      </w:r>
    </w:p>
    <w:p w14:paraId="20A1BA9A" w14:textId="77777777" w:rsidR="00000000" w:rsidRDefault="00CF0F56">
      <w:pPr>
        <w:pStyle w:val="a0"/>
        <w:rPr>
          <w:rFonts w:hint="cs"/>
          <w:rtl/>
        </w:rPr>
      </w:pPr>
    </w:p>
    <w:p w14:paraId="77805B4B" w14:textId="77777777" w:rsidR="00000000" w:rsidRDefault="00CF0F56">
      <w:pPr>
        <w:pStyle w:val="a"/>
        <w:rPr>
          <w:rtl/>
        </w:rPr>
      </w:pPr>
      <w:bookmarkStart w:id="307" w:name="FS000000521T20_10_2004_16_54_57"/>
      <w:bookmarkStart w:id="308" w:name="_Toc92193321"/>
      <w:bookmarkEnd w:id="307"/>
      <w:r>
        <w:rPr>
          <w:rFonts w:hint="eastAsia"/>
          <w:rtl/>
        </w:rPr>
        <w:t>שר</w:t>
      </w:r>
      <w:r>
        <w:rPr>
          <w:rtl/>
        </w:rPr>
        <w:t xml:space="preserve"> הרווחה זבולון אורלב:</w:t>
      </w:r>
      <w:bookmarkEnd w:id="308"/>
    </w:p>
    <w:p w14:paraId="123B32AD" w14:textId="77777777" w:rsidR="00000000" w:rsidRDefault="00CF0F56">
      <w:pPr>
        <w:pStyle w:val="a0"/>
        <w:rPr>
          <w:rFonts w:hint="cs"/>
          <w:rtl/>
        </w:rPr>
      </w:pPr>
    </w:p>
    <w:p w14:paraId="0413D604" w14:textId="77777777" w:rsidR="00000000" w:rsidRDefault="00CF0F56">
      <w:pPr>
        <w:pStyle w:val="a0"/>
        <w:rPr>
          <w:rFonts w:hint="cs"/>
          <w:rtl/>
        </w:rPr>
      </w:pPr>
      <w:r>
        <w:rPr>
          <w:rFonts w:hint="cs"/>
          <w:rtl/>
        </w:rPr>
        <w:t xml:space="preserve">אדוני היושב-ראש, חברי חברי הכנסת, חוק הבטחת הכנסה קובע, כי הורה יחיד הוא מי שמתקיים בו האמור בסעיף 1 לחוק משפחות </w:t>
      </w:r>
      <w:r>
        <w:rPr>
          <w:rFonts w:hint="cs"/>
          <w:rtl/>
        </w:rPr>
        <w:t>חד-הוריות. על-פי המצב הנוהג היום, מי שהוכר כהורה יחיד זכאי לגמלה של הביטוח הלאומי לפי חוק, בשיעור גבוה יותר מהשיעור שנקבע ליחיד עם ילדים. הצעת החוק של חברת הכנסת מרינה סולודקין מבקשת בצדק לתקן את הגדרת הורה יחיד שבחוק, כך שתורחב ההגדרה הקיימת וייקבע שגם יח</w:t>
      </w:r>
      <w:r>
        <w:rPr>
          <w:rFonts w:hint="cs"/>
          <w:rtl/>
        </w:rPr>
        <w:t>יד אשר מונה כאפוטרופוס לילד יוכר כהורה יחיד.</w:t>
      </w:r>
    </w:p>
    <w:p w14:paraId="08060FA7" w14:textId="77777777" w:rsidR="00000000" w:rsidRDefault="00CF0F56">
      <w:pPr>
        <w:pStyle w:val="a0"/>
        <w:rPr>
          <w:rFonts w:hint="cs"/>
          <w:rtl/>
        </w:rPr>
      </w:pPr>
    </w:p>
    <w:p w14:paraId="6B9335FC" w14:textId="77777777" w:rsidR="00000000" w:rsidRDefault="00CF0F56">
      <w:pPr>
        <w:pStyle w:val="a0"/>
        <w:rPr>
          <w:rFonts w:hint="cs"/>
          <w:rtl/>
        </w:rPr>
      </w:pPr>
      <w:r>
        <w:rPr>
          <w:rFonts w:hint="cs"/>
          <w:rtl/>
        </w:rPr>
        <w:t xml:space="preserve">עוד מוצע לעניין זה, שיראו כילד את מי שטרם מלאו לו 18 שנה, או מי שמלאו לו 20 שנים ועיקר זמנו מוקדש לסיום לימודים במוסד חינוכי על-יסודי או שהוא שוחר במסגרת קדם-צבאית או משרת בשירות סדיר או בשירות לאומי. </w:t>
      </w:r>
    </w:p>
    <w:p w14:paraId="098AE6DB" w14:textId="77777777" w:rsidR="00000000" w:rsidRDefault="00CF0F56">
      <w:pPr>
        <w:pStyle w:val="a0"/>
        <w:rPr>
          <w:rFonts w:hint="cs"/>
          <w:rtl/>
        </w:rPr>
      </w:pPr>
    </w:p>
    <w:p w14:paraId="30C71F06" w14:textId="77777777" w:rsidR="00000000" w:rsidRDefault="00CF0F56">
      <w:pPr>
        <w:pStyle w:val="a0"/>
        <w:rPr>
          <w:rFonts w:hint="cs"/>
          <w:rtl/>
        </w:rPr>
      </w:pPr>
      <w:r>
        <w:rPr>
          <w:rFonts w:hint="cs"/>
          <w:rtl/>
        </w:rPr>
        <w:t>הצעת הח</w:t>
      </w:r>
      <w:r>
        <w:rPr>
          <w:rFonts w:hint="cs"/>
          <w:rtl/>
        </w:rPr>
        <w:t xml:space="preserve">וק של חבר הכנסת רשף חן דומה במהותה, שונה בניסוח. הואיל וחבר הכנסת רשף חן הסכים להתאים את עצמו לנוסח הממשלה, הממשלה תומכת בשתי הצעות החוק האלה - הן נכונות, הן צודקות - וממליצה בפני הבית לתמוך בהן. </w:t>
      </w:r>
    </w:p>
    <w:p w14:paraId="61FDFD3F" w14:textId="77777777" w:rsidR="00000000" w:rsidRDefault="00CF0F56">
      <w:pPr>
        <w:pStyle w:val="a0"/>
        <w:rPr>
          <w:rFonts w:hint="cs"/>
          <w:rtl/>
        </w:rPr>
      </w:pPr>
    </w:p>
    <w:p w14:paraId="67E95272" w14:textId="77777777" w:rsidR="00000000" w:rsidRDefault="00CF0F56">
      <w:pPr>
        <w:pStyle w:val="af1"/>
        <w:rPr>
          <w:rtl/>
        </w:rPr>
      </w:pPr>
      <w:r>
        <w:rPr>
          <w:rtl/>
        </w:rPr>
        <w:t>היו"ר חמי דורון:</w:t>
      </w:r>
    </w:p>
    <w:p w14:paraId="7D0CC337" w14:textId="77777777" w:rsidR="00000000" w:rsidRDefault="00CF0F56">
      <w:pPr>
        <w:pStyle w:val="a0"/>
        <w:rPr>
          <w:rtl/>
        </w:rPr>
      </w:pPr>
    </w:p>
    <w:p w14:paraId="6DAA1315" w14:textId="77777777" w:rsidR="00000000" w:rsidRDefault="00CF0F56">
      <w:pPr>
        <w:pStyle w:val="a0"/>
        <w:rPr>
          <w:rFonts w:hint="cs"/>
          <w:rtl/>
        </w:rPr>
      </w:pPr>
      <w:r>
        <w:rPr>
          <w:rFonts w:hint="cs"/>
          <w:rtl/>
        </w:rPr>
        <w:t xml:space="preserve">תודה רבה. נפנה להצבעה. </w:t>
      </w:r>
    </w:p>
    <w:p w14:paraId="30AB0172" w14:textId="77777777" w:rsidR="00000000" w:rsidRDefault="00CF0F56">
      <w:pPr>
        <w:pStyle w:val="a0"/>
        <w:rPr>
          <w:rFonts w:hint="cs"/>
          <w:rtl/>
        </w:rPr>
      </w:pPr>
    </w:p>
    <w:p w14:paraId="2B632CC9" w14:textId="77777777" w:rsidR="00000000" w:rsidRDefault="00CF0F56">
      <w:pPr>
        <w:pStyle w:val="a0"/>
        <w:rPr>
          <w:rFonts w:hint="cs"/>
          <w:rtl/>
        </w:rPr>
      </w:pPr>
      <w:r>
        <w:rPr>
          <w:rFonts w:hint="cs"/>
          <w:rtl/>
        </w:rPr>
        <w:t xml:space="preserve">קודם כול הצבעה </w:t>
      </w:r>
      <w:r>
        <w:rPr>
          <w:rFonts w:hint="cs"/>
          <w:rtl/>
        </w:rPr>
        <w:t xml:space="preserve">על חוק הבטחת הכנסה (תיקון </w:t>
      </w:r>
      <w:r>
        <w:rPr>
          <w:rtl/>
        </w:rPr>
        <w:t>–</w:t>
      </w:r>
      <w:r>
        <w:rPr>
          <w:rFonts w:hint="cs"/>
          <w:rtl/>
        </w:rPr>
        <w:t xml:space="preserve"> הכרה באפוטרופוס כהורה יחיד), של חברת הכנסת מרינה סולודקין. אנחנו מצביעים.</w:t>
      </w:r>
    </w:p>
    <w:p w14:paraId="16B9E19B" w14:textId="77777777" w:rsidR="00000000" w:rsidRDefault="00CF0F56">
      <w:pPr>
        <w:pStyle w:val="ab"/>
        <w:bidi/>
        <w:rPr>
          <w:rFonts w:hint="cs"/>
          <w:rtl/>
        </w:rPr>
      </w:pPr>
    </w:p>
    <w:p w14:paraId="7410AED4" w14:textId="77777777" w:rsidR="00000000" w:rsidRDefault="00CF0F56">
      <w:pPr>
        <w:pStyle w:val="ab"/>
        <w:bidi/>
        <w:rPr>
          <w:rFonts w:hint="cs"/>
          <w:rtl/>
        </w:rPr>
      </w:pPr>
      <w:r>
        <w:rPr>
          <w:rFonts w:hint="cs"/>
          <w:rtl/>
        </w:rPr>
        <w:t>הצבעה מס' 12</w:t>
      </w:r>
    </w:p>
    <w:p w14:paraId="3F0FEBB5" w14:textId="77777777" w:rsidR="00000000" w:rsidRDefault="00CF0F56">
      <w:pPr>
        <w:pStyle w:val="a0"/>
        <w:rPr>
          <w:rFonts w:hint="cs"/>
          <w:rtl/>
        </w:rPr>
      </w:pPr>
    </w:p>
    <w:p w14:paraId="60D25FC9" w14:textId="77777777" w:rsidR="00000000" w:rsidRDefault="00CF0F5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29</w:t>
      </w:r>
    </w:p>
    <w:p w14:paraId="01B1847B" w14:textId="77777777" w:rsidR="00000000" w:rsidRDefault="00CF0F56">
      <w:pPr>
        <w:pStyle w:val="ac"/>
        <w:bidi/>
        <w:rPr>
          <w:rFonts w:hint="cs"/>
          <w:rtl/>
        </w:rPr>
      </w:pPr>
      <w:r>
        <w:rPr>
          <w:rFonts w:hint="cs"/>
          <w:rtl/>
        </w:rPr>
        <w:t>נגד -  אין</w:t>
      </w:r>
    </w:p>
    <w:p w14:paraId="123409B9"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7165CA09" w14:textId="77777777" w:rsidR="00000000" w:rsidRDefault="00CF0F56">
      <w:pPr>
        <w:pStyle w:val="ad"/>
        <w:bidi/>
        <w:rPr>
          <w:rFonts w:hint="cs"/>
          <w:rtl/>
        </w:rPr>
      </w:pPr>
      <w:r>
        <w:rPr>
          <w:rFonts w:hint="cs"/>
          <w:rtl/>
        </w:rPr>
        <w:t xml:space="preserve">ההצעה להעביר את הצעת חוק הבטחת הכנסה (תיקון </w:t>
      </w:r>
      <w:r>
        <w:rPr>
          <w:rtl/>
        </w:rPr>
        <w:t>–</w:t>
      </w:r>
      <w:r>
        <w:rPr>
          <w:rFonts w:hint="cs"/>
          <w:rtl/>
        </w:rPr>
        <w:t xml:space="preserve"> הכרה באפוטרופו</w:t>
      </w:r>
      <w:r>
        <w:rPr>
          <w:rFonts w:hint="cs"/>
          <w:rtl/>
        </w:rPr>
        <w:t xml:space="preserve">ס כהורה יחיד), </w:t>
      </w:r>
    </w:p>
    <w:p w14:paraId="6904A537" w14:textId="77777777" w:rsidR="00000000" w:rsidRDefault="00CF0F56">
      <w:pPr>
        <w:pStyle w:val="ad"/>
        <w:bidi/>
        <w:rPr>
          <w:rFonts w:hint="cs"/>
          <w:rtl/>
        </w:rPr>
      </w:pPr>
      <w:r>
        <w:rPr>
          <w:rFonts w:hint="cs"/>
          <w:rtl/>
        </w:rPr>
        <w:t>התשס"ג-2003, לדיון מוקדם בוועדת העבודה, הרווחה ובריאות נתקבלה.</w:t>
      </w:r>
    </w:p>
    <w:p w14:paraId="72432930" w14:textId="77777777" w:rsidR="00000000" w:rsidRDefault="00CF0F56">
      <w:pPr>
        <w:pStyle w:val="a0"/>
        <w:rPr>
          <w:rFonts w:hint="cs"/>
          <w:rtl/>
        </w:rPr>
      </w:pPr>
    </w:p>
    <w:p w14:paraId="158FFA18" w14:textId="77777777" w:rsidR="00000000" w:rsidRDefault="00CF0F56">
      <w:pPr>
        <w:pStyle w:val="af1"/>
        <w:rPr>
          <w:rtl/>
        </w:rPr>
      </w:pPr>
      <w:r>
        <w:rPr>
          <w:rtl/>
        </w:rPr>
        <w:t>היו"ר חמי דורון:</w:t>
      </w:r>
    </w:p>
    <w:p w14:paraId="4F7A34AC" w14:textId="77777777" w:rsidR="00000000" w:rsidRDefault="00CF0F56">
      <w:pPr>
        <w:pStyle w:val="a0"/>
        <w:rPr>
          <w:rtl/>
        </w:rPr>
      </w:pPr>
    </w:p>
    <w:p w14:paraId="1E438F0A" w14:textId="77777777" w:rsidR="00000000" w:rsidRDefault="00CF0F56">
      <w:pPr>
        <w:pStyle w:val="a0"/>
        <w:rPr>
          <w:rFonts w:hint="cs"/>
          <w:rtl/>
        </w:rPr>
      </w:pPr>
      <w:r>
        <w:rPr>
          <w:rFonts w:hint="cs"/>
          <w:rtl/>
        </w:rPr>
        <w:t xml:space="preserve">בעד - 29, אין מתנגדים ואין נמנעים. אני קובע שהצעת החוק הזאת עוברת לדיון לוועדת העבודה, הרווחה והבריאות. </w:t>
      </w:r>
    </w:p>
    <w:p w14:paraId="20D34355" w14:textId="77777777" w:rsidR="00000000" w:rsidRDefault="00CF0F56">
      <w:pPr>
        <w:pStyle w:val="a0"/>
        <w:rPr>
          <w:rFonts w:hint="cs"/>
          <w:rtl/>
        </w:rPr>
      </w:pPr>
    </w:p>
    <w:p w14:paraId="63CADF68" w14:textId="77777777" w:rsidR="00000000" w:rsidRDefault="00CF0F56">
      <w:pPr>
        <w:pStyle w:val="a0"/>
        <w:rPr>
          <w:rFonts w:hint="cs"/>
          <w:rtl/>
        </w:rPr>
      </w:pPr>
      <w:r>
        <w:rPr>
          <w:rFonts w:hint="cs"/>
          <w:rtl/>
        </w:rPr>
        <w:t xml:space="preserve">אנחנו מצביעים על הצעת חוק משפחות חד-הוריות (תיקון </w:t>
      </w:r>
      <w:r>
        <w:rPr>
          <w:rtl/>
        </w:rPr>
        <w:t>–</w:t>
      </w:r>
      <w:r>
        <w:rPr>
          <w:rFonts w:hint="cs"/>
          <w:rtl/>
        </w:rPr>
        <w:t xml:space="preserve"> </w:t>
      </w:r>
      <w:r>
        <w:rPr>
          <w:rFonts w:hint="cs"/>
          <w:rtl/>
        </w:rPr>
        <w:t>הכרה באפוטרופוס על חסוי כהורה יחיד), של חבר הכנסת רשף חן וקבוצת חברי הכנסת. ההצבעה החלה.</w:t>
      </w:r>
    </w:p>
    <w:p w14:paraId="78E97637" w14:textId="77777777" w:rsidR="00000000" w:rsidRDefault="00CF0F56">
      <w:pPr>
        <w:pStyle w:val="a0"/>
        <w:rPr>
          <w:rFonts w:hint="cs"/>
          <w:rtl/>
        </w:rPr>
      </w:pPr>
    </w:p>
    <w:p w14:paraId="2F69093A" w14:textId="77777777" w:rsidR="00000000" w:rsidRDefault="00CF0F56">
      <w:pPr>
        <w:pStyle w:val="ab"/>
        <w:bidi/>
        <w:rPr>
          <w:rFonts w:hint="cs"/>
          <w:rtl/>
        </w:rPr>
      </w:pPr>
      <w:r>
        <w:rPr>
          <w:rFonts w:hint="cs"/>
          <w:rtl/>
        </w:rPr>
        <w:t>הצבעה מס' 13</w:t>
      </w:r>
    </w:p>
    <w:p w14:paraId="6B93C99D" w14:textId="77777777" w:rsidR="00000000" w:rsidRDefault="00CF0F56">
      <w:pPr>
        <w:pStyle w:val="a0"/>
        <w:rPr>
          <w:rFonts w:hint="cs"/>
          <w:rtl/>
        </w:rPr>
      </w:pPr>
    </w:p>
    <w:p w14:paraId="1FAA7A2F" w14:textId="77777777" w:rsidR="00000000" w:rsidRDefault="00CF0F5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6A1E1126" w14:textId="77777777" w:rsidR="00000000" w:rsidRDefault="00CF0F56">
      <w:pPr>
        <w:pStyle w:val="ac"/>
        <w:bidi/>
        <w:rPr>
          <w:rFonts w:hint="cs"/>
          <w:rtl/>
        </w:rPr>
      </w:pPr>
      <w:r>
        <w:rPr>
          <w:rFonts w:hint="cs"/>
          <w:rtl/>
        </w:rPr>
        <w:t xml:space="preserve">נגד </w:t>
      </w:r>
      <w:r>
        <w:rPr>
          <w:rtl/>
        </w:rPr>
        <w:t>–</w:t>
      </w:r>
      <w:r>
        <w:rPr>
          <w:rFonts w:hint="cs"/>
          <w:rtl/>
        </w:rPr>
        <w:t xml:space="preserve"> אין</w:t>
      </w:r>
    </w:p>
    <w:p w14:paraId="1E84C1DD"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660DF3B4" w14:textId="77777777" w:rsidR="00000000" w:rsidRDefault="00CF0F56">
      <w:pPr>
        <w:pStyle w:val="ad"/>
        <w:bidi/>
        <w:rPr>
          <w:rFonts w:hint="cs"/>
          <w:rtl/>
        </w:rPr>
      </w:pPr>
      <w:r>
        <w:rPr>
          <w:rFonts w:hint="cs"/>
          <w:rtl/>
        </w:rPr>
        <w:t xml:space="preserve">ההצעה להעביר את הצעת חוק משפחות חד-הוריות (תיקון </w:t>
      </w:r>
      <w:r>
        <w:rPr>
          <w:rtl/>
        </w:rPr>
        <w:t>–</w:t>
      </w:r>
      <w:r>
        <w:rPr>
          <w:rFonts w:hint="cs"/>
          <w:rtl/>
        </w:rPr>
        <w:t xml:space="preserve"> הכרה באפוטרופוס </w:t>
      </w:r>
    </w:p>
    <w:p w14:paraId="404B37FA" w14:textId="77777777" w:rsidR="00000000" w:rsidRDefault="00CF0F56">
      <w:pPr>
        <w:pStyle w:val="ad"/>
        <w:bidi/>
        <w:rPr>
          <w:rFonts w:hint="cs"/>
          <w:rtl/>
        </w:rPr>
      </w:pPr>
      <w:r>
        <w:rPr>
          <w:rFonts w:hint="cs"/>
          <w:rtl/>
        </w:rPr>
        <w:t>על חסוי</w:t>
      </w:r>
      <w:r>
        <w:rPr>
          <w:rFonts w:hint="cs"/>
          <w:rtl/>
        </w:rPr>
        <w:t xml:space="preserve"> כהורה יחיד), התשס"ג-2003, לדיון מוקדם בוועדת העבודה, הרווחה והבריאות נתקבלה.</w:t>
      </w:r>
    </w:p>
    <w:p w14:paraId="20AF47C4" w14:textId="77777777" w:rsidR="00000000" w:rsidRDefault="00CF0F56">
      <w:pPr>
        <w:pStyle w:val="a0"/>
        <w:rPr>
          <w:rFonts w:hint="cs"/>
          <w:rtl/>
        </w:rPr>
      </w:pPr>
    </w:p>
    <w:p w14:paraId="7F60EACA" w14:textId="77777777" w:rsidR="00000000" w:rsidRDefault="00CF0F56">
      <w:pPr>
        <w:pStyle w:val="af1"/>
        <w:rPr>
          <w:rtl/>
        </w:rPr>
      </w:pPr>
      <w:r>
        <w:rPr>
          <w:rtl/>
        </w:rPr>
        <w:t>היו"ר חמי דורון:</w:t>
      </w:r>
    </w:p>
    <w:p w14:paraId="441C3740" w14:textId="77777777" w:rsidR="00000000" w:rsidRDefault="00CF0F56">
      <w:pPr>
        <w:pStyle w:val="a0"/>
        <w:rPr>
          <w:rtl/>
        </w:rPr>
      </w:pPr>
    </w:p>
    <w:p w14:paraId="09807370" w14:textId="77777777" w:rsidR="00000000" w:rsidRDefault="00CF0F56">
      <w:pPr>
        <w:pStyle w:val="a0"/>
        <w:rPr>
          <w:rFonts w:hint="cs"/>
          <w:rtl/>
        </w:rPr>
      </w:pPr>
      <w:r>
        <w:rPr>
          <w:rFonts w:hint="cs"/>
          <w:rtl/>
        </w:rPr>
        <w:t>בעד - 27 חברים, אין מתנגדים, אין נמנעים. גם הצעת חוק זו, של חבר הכנסת רשף חן, עוברת לוועדת העבודה, הרווחה והבריאות. תודה רבה.</w:t>
      </w:r>
    </w:p>
    <w:p w14:paraId="1FD9335B" w14:textId="77777777" w:rsidR="00000000" w:rsidRDefault="00CF0F56">
      <w:pPr>
        <w:pStyle w:val="a0"/>
        <w:rPr>
          <w:rFonts w:hint="cs"/>
          <w:rtl/>
        </w:rPr>
      </w:pPr>
    </w:p>
    <w:p w14:paraId="6A93EF37" w14:textId="77777777" w:rsidR="00000000" w:rsidRDefault="00CF0F56">
      <w:pPr>
        <w:pStyle w:val="a2"/>
        <w:rPr>
          <w:rtl/>
        </w:rPr>
      </w:pPr>
    </w:p>
    <w:p w14:paraId="484D03EC" w14:textId="77777777" w:rsidR="00000000" w:rsidRDefault="00CF0F56">
      <w:pPr>
        <w:pStyle w:val="a2"/>
        <w:rPr>
          <w:rFonts w:hint="cs"/>
          <w:rtl/>
        </w:rPr>
      </w:pPr>
      <w:bookmarkStart w:id="309" w:name="CS28914FI0028914T20_10_2004_15_12_36"/>
      <w:bookmarkStart w:id="310" w:name="_Toc92193322"/>
      <w:bookmarkEnd w:id="309"/>
      <w:r>
        <w:rPr>
          <w:rtl/>
        </w:rPr>
        <w:t>הצעת חוק הספר</w:t>
      </w:r>
      <w:r>
        <w:rPr>
          <w:rFonts w:hint="cs"/>
          <w:rtl/>
        </w:rPr>
        <w:t>י</w:t>
      </w:r>
      <w:r>
        <w:rPr>
          <w:rtl/>
        </w:rPr>
        <w:t>יה הלאומית, התשס"</w:t>
      </w:r>
      <w:r>
        <w:rPr>
          <w:rtl/>
        </w:rPr>
        <w:t>ד</w:t>
      </w:r>
      <w:r>
        <w:rPr>
          <w:rFonts w:hint="cs"/>
          <w:rtl/>
        </w:rPr>
        <w:t>-</w:t>
      </w:r>
      <w:r>
        <w:rPr>
          <w:rtl/>
        </w:rPr>
        <w:t>2004</w:t>
      </w:r>
      <w:bookmarkEnd w:id="310"/>
    </w:p>
    <w:p w14:paraId="4D9C40A3" w14:textId="77777777" w:rsidR="00000000" w:rsidRDefault="00CF0F56">
      <w:pPr>
        <w:pStyle w:val="a0"/>
        <w:ind w:firstLine="0"/>
        <w:rPr>
          <w:rFonts w:hint="cs"/>
          <w:rtl/>
        </w:rPr>
      </w:pPr>
      <w:r>
        <w:rPr>
          <w:rFonts w:hint="cs"/>
          <w:rtl/>
        </w:rPr>
        <w:t xml:space="preserve">[הצעת חוק פ/2717; </w:t>
      </w:r>
      <w:r>
        <w:rPr>
          <w:rFonts w:hint="eastAsia"/>
          <w:rtl/>
        </w:rPr>
        <w:t>נספחות</w:t>
      </w:r>
      <w:r>
        <w:rPr>
          <w:rtl/>
        </w:rPr>
        <w:t>.</w:t>
      </w:r>
      <w:r>
        <w:rPr>
          <w:rFonts w:hint="cs"/>
          <w:rtl/>
        </w:rPr>
        <w:t>]</w:t>
      </w:r>
    </w:p>
    <w:p w14:paraId="7E688720" w14:textId="77777777" w:rsidR="00000000" w:rsidRDefault="00CF0F56">
      <w:pPr>
        <w:pStyle w:val="-0"/>
        <w:rPr>
          <w:rFonts w:hint="cs"/>
          <w:rtl/>
        </w:rPr>
      </w:pPr>
      <w:r>
        <w:rPr>
          <w:rFonts w:hint="cs"/>
          <w:rtl/>
        </w:rPr>
        <w:t>(הצעת קבוצת חברי הכנסת)</w:t>
      </w:r>
    </w:p>
    <w:p w14:paraId="0B14D5A2" w14:textId="77777777" w:rsidR="00000000" w:rsidRDefault="00CF0F56">
      <w:pPr>
        <w:pStyle w:val="a0"/>
        <w:rPr>
          <w:rFonts w:hint="cs"/>
          <w:rtl/>
        </w:rPr>
      </w:pPr>
    </w:p>
    <w:p w14:paraId="395456D5" w14:textId="77777777" w:rsidR="00000000" w:rsidRDefault="00CF0F56">
      <w:pPr>
        <w:pStyle w:val="af1"/>
        <w:rPr>
          <w:rtl/>
        </w:rPr>
      </w:pPr>
      <w:r>
        <w:rPr>
          <w:rtl/>
        </w:rPr>
        <w:t>היו"ר חמי דורון:</w:t>
      </w:r>
    </w:p>
    <w:p w14:paraId="7393FEF2" w14:textId="77777777" w:rsidR="00000000" w:rsidRDefault="00CF0F56">
      <w:pPr>
        <w:pStyle w:val="a0"/>
        <w:rPr>
          <w:rtl/>
        </w:rPr>
      </w:pPr>
    </w:p>
    <w:p w14:paraId="0FA87464" w14:textId="77777777" w:rsidR="00000000" w:rsidRDefault="00CF0F56">
      <w:pPr>
        <w:pStyle w:val="a0"/>
        <w:rPr>
          <w:rFonts w:hint="cs"/>
          <w:rtl/>
        </w:rPr>
      </w:pPr>
      <w:r>
        <w:rPr>
          <w:rFonts w:hint="cs"/>
          <w:rtl/>
        </w:rPr>
        <w:t>אנחנו עוברים להצעת חוק הספרייה הלאומית, התשס"ד-2004, של חבר הכנסת אריה אלדד וקבוצת חברי הכנסת. הנמקה מהמקום - בבקשה,</w:t>
      </w:r>
      <w:r>
        <w:rPr>
          <w:rtl/>
        </w:rPr>
        <w:t xml:space="preserve"> </w:t>
      </w:r>
      <w:r>
        <w:rPr>
          <w:rFonts w:hint="cs"/>
          <w:rtl/>
        </w:rPr>
        <w:t>חבר הכנסת אלדד.</w:t>
      </w:r>
    </w:p>
    <w:p w14:paraId="4C85D826" w14:textId="77777777" w:rsidR="00000000" w:rsidRDefault="00CF0F56">
      <w:pPr>
        <w:pStyle w:val="a0"/>
        <w:rPr>
          <w:rFonts w:hint="cs"/>
          <w:rtl/>
        </w:rPr>
      </w:pPr>
    </w:p>
    <w:p w14:paraId="45C21002" w14:textId="77777777" w:rsidR="00000000" w:rsidRDefault="00CF0F56">
      <w:pPr>
        <w:pStyle w:val="a"/>
        <w:rPr>
          <w:rtl/>
        </w:rPr>
      </w:pPr>
      <w:bookmarkStart w:id="311" w:name="FS000001055T20_10_2004_14_11_58"/>
      <w:bookmarkStart w:id="312" w:name="_Toc92193323"/>
      <w:bookmarkEnd w:id="311"/>
      <w:r>
        <w:rPr>
          <w:rFonts w:hint="eastAsia"/>
          <w:rtl/>
        </w:rPr>
        <w:t>אריה</w:t>
      </w:r>
      <w:r>
        <w:rPr>
          <w:rtl/>
        </w:rPr>
        <w:t xml:space="preserve"> אלדד (האיחוד הלאומי - ישראל ביתנו):</w:t>
      </w:r>
      <w:bookmarkEnd w:id="312"/>
    </w:p>
    <w:p w14:paraId="40ECED46" w14:textId="77777777" w:rsidR="00000000" w:rsidRDefault="00CF0F56">
      <w:pPr>
        <w:pStyle w:val="a0"/>
        <w:rPr>
          <w:rFonts w:hint="cs"/>
          <w:rtl/>
        </w:rPr>
      </w:pPr>
    </w:p>
    <w:p w14:paraId="5C577A62" w14:textId="77777777" w:rsidR="00000000" w:rsidRDefault="00CF0F56">
      <w:pPr>
        <w:pStyle w:val="a0"/>
        <w:rPr>
          <w:rFonts w:hint="cs"/>
          <w:rtl/>
        </w:rPr>
      </w:pPr>
      <w:r>
        <w:rPr>
          <w:rFonts w:hint="cs"/>
          <w:rtl/>
        </w:rPr>
        <w:t>אדו</w:t>
      </w:r>
      <w:r>
        <w:rPr>
          <w:rFonts w:hint="cs"/>
          <w:rtl/>
        </w:rPr>
        <w:t>ני היושב-ראש, אדוני ראש הממשלה, חברי חברי הכנסת, אנחנו קרויים עם הספר, אבל הספרייה הלאומית שלנו נמצאת בסכנה. הספרייה הלאומית שבאוניברסיטה בגבעת-רם היא נכס לאומי של המדינה ושל כל העם היהודי. היא שוכנת כמטחווי קשת מהבית הזה, והיא מעין שמורת טבע נדירה, שאין ש</w:t>
      </w:r>
      <w:r>
        <w:rPr>
          <w:rFonts w:hint="cs"/>
          <w:rtl/>
        </w:rPr>
        <w:t xml:space="preserve">נייה לה בעולם באוצרות התרבות והרוח, מכתבי היד של הרמב"ם בעצם ידו ועד מכתביו של אלברט איינשטיין. כל אלו, בגלל מצוקת משאבים, נמצאים היום בסכנת אובדן והתפוררות. </w:t>
      </w:r>
    </w:p>
    <w:p w14:paraId="22FEE748" w14:textId="77777777" w:rsidR="00000000" w:rsidRDefault="00CF0F56">
      <w:pPr>
        <w:pStyle w:val="a0"/>
        <w:rPr>
          <w:rFonts w:hint="cs"/>
          <w:rtl/>
        </w:rPr>
      </w:pPr>
    </w:p>
    <w:p w14:paraId="27FB7B4A" w14:textId="77777777" w:rsidR="00000000" w:rsidRDefault="00CF0F56">
      <w:pPr>
        <w:pStyle w:val="a0"/>
        <w:rPr>
          <w:rFonts w:hint="cs"/>
          <w:rtl/>
        </w:rPr>
      </w:pPr>
      <w:r>
        <w:rPr>
          <w:rFonts w:hint="cs"/>
          <w:rtl/>
        </w:rPr>
        <w:t xml:space="preserve">אני שמח שהממשלה החליטה לתמוך בהצעה שחתמו עליה מחצית חברי הבית, ועיקרה חלוקת הבעלות וההוצאות בין </w:t>
      </w:r>
      <w:r>
        <w:rPr>
          <w:rFonts w:hint="cs"/>
          <w:rtl/>
        </w:rPr>
        <w:t>המדינה והאוניברסיטה. אני מקבל עלי להמתין עד להגשת החוק הממשלתית, בתקווה שלא יהיה בכך כדי לדחות את התמיכה הדחופה בהצעה הזאת.</w:t>
      </w:r>
    </w:p>
    <w:p w14:paraId="75B5A051" w14:textId="77777777" w:rsidR="00000000" w:rsidRDefault="00CF0F56">
      <w:pPr>
        <w:pStyle w:val="a0"/>
        <w:rPr>
          <w:rFonts w:hint="cs"/>
          <w:rtl/>
        </w:rPr>
      </w:pPr>
    </w:p>
    <w:p w14:paraId="53D44CD8" w14:textId="77777777" w:rsidR="00000000" w:rsidRDefault="00CF0F56">
      <w:pPr>
        <w:pStyle w:val="af1"/>
        <w:rPr>
          <w:rtl/>
        </w:rPr>
      </w:pPr>
      <w:r>
        <w:rPr>
          <w:rtl/>
        </w:rPr>
        <w:t>היו"ר חמי דורון:</w:t>
      </w:r>
    </w:p>
    <w:p w14:paraId="1294D968" w14:textId="77777777" w:rsidR="00000000" w:rsidRDefault="00CF0F56">
      <w:pPr>
        <w:pStyle w:val="a0"/>
        <w:rPr>
          <w:rtl/>
        </w:rPr>
      </w:pPr>
    </w:p>
    <w:p w14:paraId="73652393" w14:textId="77777777" w:rsidR="00000000" w:rsidRDefault="00CF0F56">
      <w:pPr>
        <w:pStyle w:val="a0"/>
        <w:rPr>
          <w:rFonts w:hint="cs"/>
          <w:rtl/>
        </w:rPr>
      </w:pPr>
      <w:r>
        <w:rPr>
          <w:rFonts w:hint="cs"/>
          <w:rtl/>
        </w:rPr>
        <w:t>תודה רבה. שרת החינוך והתרבות, השרה לימור לבנת, היכן היא נמצאת?</w:t>
      </w:r>
    </w:p>
    <w:p w14:paraId="0A12B278" w14:textId="77777777" w:rsidR="00000000" w:rsidRDefault="00CF0F56">
      <w:pPr>
        <w:pStyle w:val="a0"/>
        <w:rPr>
          <w:rFonts w:hint="cs"/>
          <w:rtl/>
        </w:rPr>
      </w:pPr>
    </w:p>
    <w:p w14:paraId="0A556702" w14:textId="77777777" w:rsidR="00000000" w:rsidRDefault="00CF0F56">
      <w:pPr>
        <w:pStyle w:val="af0"/>
        <w:rPr>
          <w:rtl/>
        </w:rPr>
      </w:pPr>
      <w:r>
        <w:rPr>
          <w:rFonts w:hint="eastAsia"/>
          <w:rtl/>
        </w:rPr>
        <w:t>אופיר</w:t>
      </w:r>
      <w:r>
        <w:rPr>
          <w:rtl/>
        </w:rPr>
        <w:t xml:space="preserve"> פינס-פז (העבודה-מימד):</w:t>
      </w:r>
    </w:p>
    <w:p w14:paraId="095D8129" w14:textId="77777777" w:rsidR="00000000" w:rsidRDefault="00CF0F56">
      <w:pPr>
        <w:pStyle w:val="a0"/>
        <w:rPr>
          <w:rFonts w:hint="cs"/>
          <w:rtl/>
        </w:rPr>
      </w:pPr>
    </w:p>
    <w:p w14:paraId="6330B5AB" w14:textId="77777777" w:rsidR="00000000" w:rsidRDefault="00CF0F56">
      <w:pPr>
        <w:pStyle w:val="a0"/>
        <w:rPr>
          <w:rFonts w:hint="cs"/>
          <w:rtl/>
        </w:rPr>
      </w:pPr>
      <w:r>
        <w:rPr>
          <w:rFonts w:hint="cs"/>
          <w:rtl/>
        </w:rPr>
        <w:t>זה בסדר, אנחנו בעד.</w:t>
      </w:r>
    </w:p>
    <w:p w14:paraId="5EB64EAA" w14:textId="77777777" w:rsidR="00000000" w:rsidRDefault="00CF0F56">
      <w:pPr>
        <w:pStyle w:val="a0"/>
        <w:rPr>
          <w:rFonts w:hint="cs"/>
          <w:rtl/>
        </w:rPr>
      </w:pPr>
    </w:p>
    <w:p w14:paraId="12F4BF08" w14:textId="77777777" w:rsidR="00000000" w:rsidRDefault="00CF0F56">
      <w:pPr>
        <w:pStyle w:val="af0"/>
        <w:rPr>
          <w:rtl/>
        </w:rPr>
      </w:pPr>
      <w:r>
        <w:rPr>
          <w:rFonts w:hint="eastAsia"/>
          <w:rtl/>
        </w:rPr>
        <w:t>שר</w:t>
      </w:r>
      <w:r>
        <w:rPr>
          <w:rtl/>
        </w:rPr>
        <w:t xml:space="preserve"> הרווחה זבולון אורלב:</w:t>
      </w:r>
    </w:p>
    <w:p w14:paraId="52513F44" w14:textId="77777777" w:rsidR="00000000" w:rsidRDefault="00CF0F56">
      <w:pPr>
        <w:pStyle w:val="a0"/>
        <w:rPr>
          <w:rFonts w:hint="cs"/>
          <w:rtl/>
        </w:rPr>
      </w:pPr>
    </w:p>
    <w:p w14:paraId="11F4F7BC" w14:textId="77777777" w:rsidR="00000000" w:rsidRDefault="00CF0F56">
      <w:pPr>
        <w:pStyle w:val="a0"/>
        <w:rPr>
          <w:rFonts w:hint="cs"/>
          <w:rtl/>
        </w:rPr>
      </w:pPr>
      <w:r>
        <w:rPr>
          <w:rFonts w:hint="cs"/>
          <w:rtl/>
        </w:rPr>
        <w:t xml:space="preserve">אם שרת החינוך איננה - - - </w:t>
      </w:r>
    </w:p>
    <w:p w14:paraId="7DD0AD93" w14:textId="77777777" w:rsidR="00000000" w:rsidRDefault="00CF0F56">
      <w:pPr>
        <w:pStyle w:val="a0"/>
        <w:rPr>
          <w:rFonts w:hint="cs"/>
          <w:rtl/>
        </w:rPr>
      </w:pPr>
    </w:p>
    <w:p w14:paraId="499FEF24" w14:textId="77777777" w:rsidR="00000000" w:rsidRDefault="00CF0F56">
      <w:pPr>
        <w:pStyle w:val="af1"/>
        <w:rPr>
          <w:rtl/>
        </w:rPr>
      </w:pPr>
      <w:r>
        <w:rPr>
          <w:rtl/>
        </w:rPr>
        <w:t>היו"ר חמי דורון:</w:t>
      </w:r>
    </w:p>
    <w:p w14:paraId="17A612F8" w14:textId="77777777" w:rsidR="00000000" w:rsidRDefault="00CF0F56">
      <w:pPr>
        <w:pStyle w:val="a0"/>
        <w:rPr>
          <w:rtl/>
        </w:rPr>
      </w:pPr>
    </w:p>
    <w:p w14:paraId="5932743B" w14:textId="77777777" w:rsidR="00000000" w:rsidRDefault="00CF0F56">
      <w:pPr>
        <w:pStyle w:val="a0"/>
        <w:rPr>
          <w:rFonts w:hint="cs"/>
          <w:rtl/>
        </w:rPr>
      </w:pPr>
      <w:r>
        <w:rPr>
          <w:rFonts w:hint="cs"/>
          <w:rtl/>
        </w:rPr>
        <w:t xml:space="preserve">הנה שרת החינוך מגיעה, פתרנו את הבעיה, השר אורלב. </w:t>
      </w:r>
    </w:p>
    <w:p w14:paraId="7FA1E7DA" w14:textId="77777777" w:rsidR="00000000" w:rsidRDefault="00CF0F56">
      <w:pPr>
        <w:pStyle w:val="a0"/>
        <w:rPr>
          <w:rFonts w:hint="cs"/>
          <w:rtl/>
        </w:rPr>
      </w:pPr>
    </w:p>
    <w:p w14:paraId="01489008" w14:textId="77777777" w:rsidR="00000000" w:rsidRDefault="00CF0F56">
      <w:pPr>
        <w:pStyle w:val="a"/>
        <w:rPr>
          <w:rtl/>
        </w:rPr>
      </w:pPr>
      <w:bookmarkStart w:id="313" w:name="FS000000470T20_10_2004_14_13_31"/>
      <w:bookmarkStart w:id="314" w:name="_Toc92193324"/>
      <w:bookmarkEnd w:id="313"/>
      <w:r>
        <w:rPr>
          <w:rFonts w:hint="eastAsia"/>
          <w:rtl/>
        </w:rPr>
        <w:t>שרת</w:t>
      </w:r>
      <w:r>
        <w:rPr>
          <w:rtl/>
        </w:rPr>
        <w:t xml:space="preserve"> החינוך, התרבות והספורט לימור לבנת:</w:t>
      </w:r>
      <w:bookmarkEnd w:id="314"/>
    </w:p>
    <w:p w14:paraId="57CA43DE" w14:textId="77777777" w:rsidR="00000000" w:rsidRDefault="00CF0F56">
      <w:pPr>
        <w:pStyle w:val="a0"/>
        <w:rPr>
          <w:rFonts w:hint="cs"/>
          <w:rtl/>
        </w:rPr>
      </w:pPr>
    </w:p>
    <w:p w14:paraId="059A8800" w14:textId="77777777" w:rsidR="00000000" w:rsidRDefault="00CF0F56">
      <w:pPr>
        <w:pStyle w:val="a0"/>
        <w:rPr>
          <w:rFonts w:hint="cs"/>
          <w:rtl/>
        </w:rPr>
      </w:pPr>
      <w:r>
        <w:rPr>
          <w:rFonts w:hint="cs"/>
          <w:rtl/>
        </w:rPr>
        <w:t>חבר הכנסת אלדד?</w:t>
      </w:r>
    </w:p>
    <w:p w14:paraId="1460199B" w14:textId="77777777" w:rsidR="00000000" w:rsidRDefault="00CF0F56">
      <w:pPr>
        <w:pStyle w:val="a0"/>
        <w:rPr>
          <w:rFonts w:hint="cs"/>
          <w:rtl/>
        </w:rPr>
      </w:pPr>
    </w:p>
    <w:p w14:paraId="45C30C3A" w14:textId="77777777" w:rsidR="00000000" w:rsidRDefault="00CF0F56">
      <w:pPr>
        <w:pStyle w:val="af1"/>
        <w:rPr>
          <w:rtl/>
        </w:rPr>
      </w:pPr>
      <w:r>
        <w:rPr>
          <w:rtl/>
        </w:rPr>
        <w:t>היו"ר חמי דורון:</w:t>
      </w:r>
    </w:p>
    <w:p w14:paraId="66B8DA65" w14:textId="77777777" w:rsidR="00000000" w:rsidRDefault="00CF0F56">
      <w:pPr>
        <w:pStyle w:val="a0"/>
        <w:rPr>
          <w:rtl/>
        </w:rPr>
      </w:pPr>
    </w:p>
    <w:p w14:paraId="5C9F3FEA" w14:textId="77777777" w:rsidR="00000000" w:rsidRDefault="00CF0F56">
      <w:pPr>
        <w:pStyle w:val="a0"/>
        <w:rPr>
          <w:rFonts w:hint="cs"/>
          <w:rtl/>
        </w:rPr>
      </w:pPr>
      <w:r>
        <w:rPr>
          <w:rFonts w:hint="cs"/>
          <w:rtl/>
        </w:rPr>
        <w:t>כן, הוא נימק, והוא קיבל על עצמו את הסיכומים שיש ביניכם, כ</w:t>
      </w:r>
      <w:r>
        <w:rPr>
          <w:rFonts w:hint="cs"/>
          <w:rtl/>
        </w:rPr>
        <w:t>נראה.</w:t>
      </w:r>
    </w:p>
    <w:p w14:paraId="6463CB13" w14:textId="77777777" w:rsidR="00000000" w:rsidRDefault="00CF0F56">
      <w:pPr>
        <w:pStyle w:val="a0"/>
        <w:rPr>
          <w:rFonts w:hint="cs"/>
          <w:rtl/>
        </w:rPr>
      </w:pPr>
    </w:p>
    <w:p w14:paraId="63727449" w14:textId="77777777" w:rsidR="00000000" w:rsidRDefault="00CF0F56">
      <w:pPr>
        <w:pStyle w:val="-"/>
        <w:rPr>
          <w:rtl/>
        </w:rPr>
      </w:pPr>
      <w:bookmarkStart w:id="315" w:name="FS000000470T20_10_2004_15_19_36"/>
      <w:bookmarkStart w:id="316" w:name="FS000000470T20_10_2004_15_19_40C"/>
      <w:bookmarkEnd w:id="315"/>
      <w:bookmarkEnd w:id="316"/>
      <w:r>
        <w:rPr>
          <w:rtl/>
        </w:rPr>
        <w:t>שרת החינוך, התרבות והספורט לימור לבנת:</w:t>
      </w:r>
    </w:p>
    <w:p w14:paraId="38E4134D" w14:textId="77777777" w:rsidR="00000000" w:rsidRDefault="00CF0F56">
      <w:pPr>
        <w:pStyle w:val="a0"/>
        <w:rPr>
          <w:rtl/>
        </w:rPr>
      </w:pPr>
    </w:p>
    <w:p w14:paraId="20C53157" w14:textId="77777777" w:rsidR="00000000" w:rsidRDefault="00CF0F56">
      <w:pPr>
        <w:pStyle w:val="a0"/>
        <w:rPr>
          <w:rFonts w:hint="cs"/>
          <w:rtl/>
        </w:rPr>
      </w:pPr>
      <w:r>
        <w:rPr>
          <w:rFonts w:hint="cs"/>
          <w:rtl/>
        </w:rPr>
        <w:t>לא שמעתי את הסיכומים של חבר הכנסת אלדד. למה התייחסת? אני מתנצלת, הייתי במזנון, אמרו לי שיש עוד שתי הצעות חוק ואז אני צריכה להגיב.</w:t>
      </w:r>
    </w:p>
    <w:p w14:paraId="48028B34" w14:textId="77777777" w:rsidR="00000000" w:rsidRDefault="00CF0F56">
      <w:pPr>
        <w:pStyle w:val="a0"/>
        <w:rPr>
          <w:rFonts w:hint="cs"/>
          <w:rtl/>
        </w:rPr>
      </w:pPr>
    </w:p>
    <w:p w14:paraId="24A3375D" w14:textId="77777777" w:rsidR="00000000" w:rsidRDefault="00CF0F56">
      <w:pPr>
        <w:pStyle w:val="af1"/>
        <w:rPr>
          <w:rtl/>
        </w:rPr>
      </w:pPr>
      <w:r>
        <w:rPr>
          <w:rtl/>
        </w:rPr>
        <w:t>היו"ר חמי דורון:</w:t>
      </w:r>
    </w:p>
    <w:p w14:paraId="248FACB9" w14:textId="77777777" w:rsidR="00000000" w:rsidRDefault="00CF0F56">
      <w:pPr>
        <w:pStyle w:val="a0"/>
        <w:rPr>
          <w:rtl/>
        </w:rPr>
      </w:pPr>
    </w:p>
    <w:p w14:paraId="36E2090D" w14:textId="77777777" w:rsidR="00000000" w:rsidRDefault="00CF0F56">
      <w:pPr>
        <w:pStyle w:val="a0"/>
        <w:rPr>
          <w:rFonts w:hint="cs"/>
          <w:rtl/>
        </w:rPr>
      </w:pPr>
      <w:r>
        <w:rPr>
          <w:rFonts w:hint="cs"/>
          <w:rtl/>
        </w:rPr>
        <w:t>חבר הכנסת אלדד, רק מסור נא את התחייבותך פעם נוספת.</w:t>
      </w:r>
    </w:p>
    <w:p w14:paraId="18821B61" w14:textId="77777777" w:rsidR="00000000" w:rsidRDefault="00CF0F56">
      <w:pPr>
        <w:pStyle w:val="a0"/>
        <w:rPr>
          <w:rFonts w:hint="cs"/>
          <w:rtl/>
        </w:rPr>
      </w:pPr>
    </w:p>
    <w:p w14:paraId="5261220B" w14:textId="77777777" w:rsidR="00000000" w:rsidRDefault="00CF0F56">
      <w:pPr>
        <w:pStyle w:val="a"/>
        <w:rPr>
          <w:rtl/>
        </w:rPr>
      </w:pPr>
      <w:bookmarkStart w:id="317" w:name="FS000001055T20_10_2004_14_14_08"/>
      <w:bookmarkStart w:id="318" w:name="_Toc92193325"/>
      <w:bookmarkEnd w:id="317"/>
      <w:r>
        <w:rPr>
          <w:rFonts w:hint="eastAsia"/>
          <w:rtl/>
        </w:rPr>
        <w:t>אריה</w:t>
      </w:r>
      <w:r>
        <w:rPr>
          <w:rtl/>
        </w:rPr>
        <w:t xml:space="preserve"> אלד</w:t>
      </w:r>
      <w:r>
        <w:rPr>
          <w:rtl/>
        </w:rPr>
        <w:t>ד (האיחוד הלאומי - ישראל ביתנו):</w:t>
      </w:r>
      <w:bookmarkEnd w:id="318"/>
    </w:p>
    <w:p w14:paraId="7363D69C" w14:textId="77777777" w:rsidR="00000000" w:rsidRDefault="00CF0F56">
      <w:pPr>
        <w:pStyle w:val="a0"/>
        <w:rPr>
          <w:rFonts w:hint="cs"/>
          <w:rtl/>
        </w:rPr>
      </w:pPr>
    </w:p>
    <w:p w14:paraId="582D1DF9" w14:textId="77777777" w:rsidR="00000000" w:rsidRDefault="00CF0F56">
      <w:pPr>
        <w:pStyle w:val="a0"/>
        <w:rPr>
          <w:rFonts w:hint="cs"/>
          <w:rtl/>
        </w:rPr>
      </w:pPr>
      <w:r>
        <w:rPr>
          <w:rFonts w:hint="cs"/>
          <w:rtl/>
        </w:rPr>
        <w:t xml:space="preserve">תקציר הפרקים הקודמים: הספרייה חשובה - כתבי היד של הרמב"ם ושל אלברט איינשטיין. אני מקבל עלי בשמחה את החלטת ועדת השרים לתמוך, ובלבד שנמתין לחוק הממשלתי שיוגש. רק הבעתי תקווה שלא יהיה בכך כדי לדחות את העניין ולא לתת את הסיוע </w:t>
      </w:r>
      <w:r>
        <w:rPr>
          <w:rFonts w:hint="cs"/>
          <w:rtl/>
        </w:rPr>
        <w:t>החשוב הזה.</w:t>
      </w:r>
    </w:p>
    <w:p w14:paraId="55E3CAAC" w14:textId="77777777" w:rsidR="00000000" w:rsidRDefault="00CF0F56">
      <w:pPr>
        <w:pStyle w:val="a0"/>
        <w:rPr>
          <w:rFonts w:hint="cs"/>
          <w:rtl/>
        </w:rPr>
      </w:pPr>
    </w:p>
    <w:p w14:paraId="1EE313EF" w14:textId="77777777" w:rsidR="00000000" w:rsidRDefault="00CF0F56">
      <w:pPr>
        <w:pStyle w:val="a"/>
        <w:rPr>
          <w:rtl/>
        </w:rPr>
      </w:pPr>
      <w:bookmarkStart w:id="319" w:name="FS000000470T20_10_2004_14_14_26"/>
      <w:bookmarkStart w:id="320" w:name="_Toc92193326"/>
      <w:bookmarkEnd w:id="319"/>
      <w:r>
        <w:rPr>
          <w:rFonts w:hint="eastAsia"/>
          <w:rtl/>
        </w:rPr>
        <w:t>שרת</w:t>
      </w:r>
      <w:r>
        <w:rPr>
          <w:rtl/>
        </w:rPr>
        <w:t xml:space="preserve"> החינוך, התרבות והספורט לימור לבנת:</w:t>
      </w:r>
      <w:bookmarkEnd w:id="320"/>
    </w:p>
    <w:p w14:paraId="08807D70" w14:textId="77777777" w:rsidR="00000000" w:rsidRDefault="00CF0F56">
      <w:pPr>
        <w:pStyle w:val="a0"/>
        <w:rPr>
          <w:rFonts w:hint="cs"/>
          <w:rtl/>
        </w:rPr>
      </w:pPr>
    </w:p>
    <w:p w14:paraId="4458DB59" w14:textId="77777777" w:rsidR="00000000" w:rsidRDefault="00CF0F56">
      <w:pPr>
        <w:pStyle w:val="a0"/>
        <w:rPr>
          <w:rFonts w:hint="cs"/>
          <w:rtl/>
        </w:rPr>
      </w:pPr>
      <w:r>
        <w:rPr>
          <w:rFonts w:hint="cs"/>
          <w:rtl/>
        </w:rPr>
        <w:t>הצעת חוק חשובה, הממשלה תומכת בה בחום רב, בתנאים האלה שעליהם החליטה ועדת השרים לחקיקה.</w:t>
      </w:r>
    </w:p>
    <w:p w14:paraId="1FE3BEE0" w14:textId="77777777" w:rsidR="00000000" w:rsidRDefault="00CF0F56">
      <w:pPr>
        <w:pStyle w:val="a0"/>
        <w:rPr>
          <w:rFonts w:hint="cs"/>
          <w:rtl/>
        </w:rPr>
      </w:pPr>
    </w:p>
    <w:p w14:paraId="7F1E4D2C" w14:textId="77777777" w:rsidR="00000000" w:rsidRDefault="00CF0F56">
      <w:pPr>
        <w:pStyle w:val="af1"/>
        <w:rPr>
          <w:rtl/>
        </w:rPr>
      </w:pPr>
      <w:r>
        <w:rPr>
          <w:rtl/>
        </w:rPr>
        <w:t>היו"ר חמי דורון:</w:t>
      </w:r>
    </w:p>
    <w:p w14:paraId="48837ADC" w14:textId="77777777" w:rsidR="00000000" w:rsidRDefault="00CF0F56">
      <w:pPr>
        <w:pStyle w:val="a0"/>
        <w:rPr>
          <w:rtl/>
        </w:rPr>
      </w:pPr>
    </w:p>
    <w:p w14:paraId="770D16B8" w14:textId="77777777" w:rsidR="00000000" w:rsidRDefault="00CF0F56">
      <w:pPr>
        <w:pStyle w:val="a0"/>
        <w:rPr>
          <w:rFonts w:hint="cs"/>
          <w:rtl/>
        </w:rPr>
      </w:pPr>
      <w:r>
        <w:rPr>
          <w:rFonts w:hint="cs"/>
          <w:rtl/>
        </w:rPr>
        <w:t xml:space="preserve">תודה רבה, גברתי. </w:t>
      </w:r>
    </w:p>
    <w:p w14:paraId="4C2D9804" w14:textId="77777777" w:rsidR="00000000" w:rsidRDefault="00CF0F56">
      <w:pPr>
        <w:pStyle w:val="a0"/>
        <w:rPr>
          <w:rFonts w:hint="cs"/>
          <w:rtl/>
        </w:rPr>
      </w:pPr>
    </w:p>
    <w:p w14:paraId="0C2D9F02" w14:textId="77777777" w:rsidR="00000000" w:rsidRDefault="00CF0F56">
      <w:pPr>
        <w:pStyle w:val="a0"/>
        <w:rPr>
          <w:rFonts w:hint="cs"/>
          <w:rtl/>
        </w:rPr>
      </w:pPr>
      <w:r>
        <w:rPr>
          <w:rFonts w:hint="cs"/>
          <w:rtl/>
        </w:rPr>
        <w:t xml:space="preserve">אנחנו עוברים להצבעה על הצעת חוק הספרייה הלאומית. ההצבעה החלה. </w:t>
      </w:r>
    </w:p>
    <w:p w14:paraId="4D39C320" w14:textId="77777777" w:rsidR="00000000" w:rsidRDefault="00CF0F56">
      <w:pPr>
        <w:pStyle w:val="a0"/>
        <w:rPr>
          <w:rtl/>
        </w:rPr>
      </w:pPr>
    </w:p>
    <w:p w14:paraId="3BFF93B1" w14:textId="77777777" w:rsidR="00000000" w:rsidRDefault="00CF0F56">
      <w:pPr>
        <w:pStyle w:val="a0"/>
        <w:rPr>
          <w:rFonts w:hint="cs"/>
          <w:rtl/>
        </w:rPr>
      </w:pPr>
    </w:p>
    <w:p w14:paraId="56D1CACF" w14:textId="77777777" w:rsidR="00000000" w:rsidRDefault="00CF0F56">
      <w:pPr>
        <w:pStyle w:val="ab"/>
        <w:bidi/>
        <w:rPr>
          <w:rFonts w:hint="cs"/>
          <w:rtl/>
        </w:rPr>
      </w:pPr>
      <w:r>
        <w:rPr>
          <w:rFonts w:hint="cs"/>
          <w:rtl/>
        </w:rPr>
        <w:t>הצבעה מס' 14</w:t>
      </w:r>
    </w:p>
    <w:p w14:paraId="495E5B6A" w14:textId="77777777" w:rsidR="00000000" w:rsidRDefault="00CF0F56">
      <w:pPr>
        <w:pStyle w:val="a0"/>
        <w:rPr>
          <w:rFonts w:hint="cs"/>
          <w:rtl/>
        </w:rPr>
      </w:pPr>
    </w:p>
    <w:p w14:paraId="43E5C0C8" w14:textId="77777777" w:rsidR="00000000" w:rsidRDefault="00CF0F56">
      <w:pPr>
        <w:pStyle w:val="ac"/>
        <w:bidi/>
        <w:rPr>
          <w:rFonts w:hint="cs"/>
          <w:rtl/>
        </w:rPr>
      </w:pPr>
      <w:r>
        <w:rPr>
          <w:rFonts w:hint="cs"/>
          <w:rtl/>
        </w:rPr>
        <w:t>ב</w:t>
      </w:r>
      <w:r>
        <w:rPr>
          <w:rFonts w:hint="cs"/>
          <w:rtl/>
        </w:rPr>
        <w:t xml:space="preserve">עד ההצעה להעביר את הצעת החוק לדיון מוקדם בוועדה </w:t>
      </w:r>
      <w:r>
        <w:rPr>
          <w:rtl/>
        </w:rPr>
        <w:t>–</w:t>
      </w:r>
      <w:r>
        <w:rPr>
          <w:rFonts w:hint="cs"/>
          <w:rtl/>
        </w:rPr>
        <w:t xml:space="preserve"> 27</w:t>
      </w:r>
    </w:p>
    <w:p w14:paraId="6021993D" w14:textId="77777777" w:rsidR="00000000" w:rsidRDefault="00CF0F56">
      <w:pPr>
        <w:pStyle w:val="ac"/>
        <w:bidi/>
        <w:rPr>
          <w:rFonts w:hint="cs"/>
          <w:rtl/>
        </w:rPr>
      </w:pPr>
      <w:r>
        <w:rPr>
          <w:rFonts w:hint="cs"/>
          <w:rtl/>
        </w:rPr>
        <w:t xml:space="preserve">נגד </w:t>
      </w:r>
      <w:r>
        <w:rPr>
          <w:rtl/>
        </w:rPr>
        <w:t>–</w:t>
      </w:r>
      <w:r>
        <w:rPr>
          <w:rFonts w:hint="cs"/>
          <w:rtl/>
        </w:rPr>
        <w:t xml:space="preserve"> אין</w:t>
      </w:r>
    </w:p>
    <w:p w14:paraId="0400982C"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25DA8FC0" w14:textId="77777777" w:rsidR="00000000" w:rsidRDefault="00CF0F56">
      <w:pPr>
        <w:pStyle w:val="ad"/>
        <w:bidi/>
        <w:rPr>
          <w:rFonts w:hint="cs"/>
          <w:rtl/>
        </w:rPr>
      </w:pPr>
      <w:r>
        <w:rPr>
          <w:rFonts w:hint="cs"/>
          <w:rtl/>
        </w:rPr>
        <w:t xml:space="preserve">ההצעה להעביר את הצעת חוק הספרייה הלאומית, התשס"ד-2004, </w:t>
      </w:r>
    </w:p>
    <w:p w14:paraId="4CC98254" w14:textId="77777777" w:rsidR="00000000" w:rsidRDefault="00CF0F56">
      <w:pPr>
        <w:pStyle w:val="ad"/>
        <w:bidi/>
        <w:rPr>
          <w:rFonts w:hint="cs"/>
          <w:rtl/>
        </w:rPr>
      </w:pPr>
      <w:r>
        <w:rPr>
          <w:rFonts w:hint="cs"/>
          <w:rtl/>
        </w:rPr>
        <w:t>לדיון מוקדם בוועדת החינוך, התרבות והספורט נתקבלה.</w:t>
      </w:r>
    </w:p>
    <w:p w14:paraId="6999B897" w14:textId="77777777" w:rsidR="00000000" w:rsidRDefault="00CF0F56">
      <w:pPr>
        <w:pStyle w:val="a0"/>
        <w:rPr>
          <w:rFonts w:hint="cs"/>
          <w:rtl/>
        </w:rPr>
      </w:pPr>
    </w:p>
    <w:p w14:paraId="494B5E29" w14:textId="77777777" w:rsidR="00000000" w:rsidRDefault="00CF0F56">
      <w:pPr>
        <w:pStyle w:val="af0"/>
        <w:rPr>
          <w:rtl/>
        </w:rPr>
      </w:pPr>
      <w:r>
        <w:rPr>
          <w:rFonts w:hint="eastAsia"/>
          <w:rtl/>
        </w:rPr>
        <w:t>קולט</w:t>
      </w:r>
      <w:r>
        <w:rPr>
          <w:rtl/>
        </w:rPr>
        <w:t xml:space="preserve"> אביטל (העבודה-מימד):</w:t>
      </w:r>
    </w:p>
    <w:p w14:paraId="6B68148C" w14:textId="77777777" w:rsidR="00000000" w:rsidRDefault="00CF0F56">
      <w:pPr>
        <w:pStyle w:val="a0"/>
        <w:rPr>
          <w:rFonts w:hint="cs"/>
          <w:rtl/>
        </w:rPr>
      </w:pPr>
    </w:p>
    <w:p w14:paraId="12E92DE8" w14:textId="77777777" w:rsidR="00000000" w:rsidRDefault="00CF0F56">
      <w:pPr>
        <w:pStyle w:val="a0"/>
        <w:rPr>
          <w:rFonts w:hint="cs"/>
          <w:rtl/>
        </w:rPr>
      </w:pPr>
      <w:r>
        <w:rPr>
          <w:rFonts w:hint="cs"/>
          <w:rtl/>
        </w:rPr>
        <w:t>לא נקלטנו, אני בעד.</w:t>
      </w:r>
    </w:p>
    <w:p w14:paraId="1692D841" w14:textId="77777777" w:rsidR="00000000" w:rsidRDefault="00CF0F56">
      <w:pPr>
        <w:pStyle w:val="a0"/>
        <w:rPr>
          <w:rFonts w:hint="cs"/>
          <w:rtl/>
        </w:rPr>
      </w:pPr>
    </w:p>
    <w:p w14:paraId="1A7EE738" w14:textId="77777777" w:rsidR="00000000" w:rsidRDefault="00CF0F56">
      <w:pPr>
        <w:pStyle w:val="af0"/>
        <w:rPr>
          <w:rtl/>
        </w:rPr>
      </w:pPr>
      <w:r>
        <w:rPr>
          <w:rFonts w:hint="eastAsia"/>
          <w:rtl/>
        </w:rPr>
        <w:t>גילה</w:t>
      </w:r>
      <w:r>
        <w:rPr>
          <w:rtl/>
        </w:rPr>
        <w:t xml:space="preserve"> גמליאל (הליכוד):</w:t>
      </w:r>
    </w:p>
    <w:p w14:paraId="11790C43" w14:textId="77777777" w:rsidR="00000000" w:rsidRDefault="00CF0F56">
      <w:pPr>
        <w:pStyle w:val="a0"/>
        <w:rPr>
          <w:rFonts w:hint="cs"/>
          <w:rtl/>
        </w:rPr>
      </w:pPr>
    </w:p>
    <w:p w14:paraId="6BD833AA" w14:textId="77777777" w:rsidR="00000000" w:rsidRDefault="00CF0F56">
      <w:pPr>
        <w:pStyle w:val="a0"/>
        <w:rPr>
          <w:rFonts w:hint="cs"/>
          <w:rtl/>
        </w:rPr>
      </w:pPr>
      <w:r>
        <w:rPr>
          <w:rFonts w:hint="cs"/>
          <w:rtl/>
        </w:rPr>
        <w:t>גם</w:t>
      </w:r>
      <w:r>
        <w:rPr>
          <w:rFonts w:hint="cs"/>
          <w:rtl/>
        </w:rPr>
        <w:t xml:space="preserve"> אני בעד.</w:t>
      </w:r>
    </w:p>
    <w:p w14:paraId="6042EBFB" w14:textId="77777777" w:rsidR="00000000" w:rsidRDefault="00CF0F56">
      <w:pPr>
        <w:pStyle w:val="a0"/>
        <w:rPr>
          <w:rFonts w:hint="cs"/>
          <w:rtl/>
        </w:rPr>
      </w:pPr>
    </w:p>
    <w:p w14:paraId="0263D354" w14:textId="77777777" w:rsidR="00000000" w:rsidRDefault="00CF0F56">
      <w:pPr>
        <w:pStyle w:val="af1"/>
        <w:rPr>
          <w:rtl/>
        </w:rPr>
      </w:pPr>
      <w:r>
        <w:rPr>
          <w:rtl/>
        </w:rPr>
        <w:t>היו"ר חמי דורון:</w:t>
      </w:r>
    </w:p>
    <w:p w14:paraId="4AAEFA82" w14:textId="77777777" w:rsidR="00000000" w:rsidRDefault="00CF0F56">
      <w:pPr>
        <w:pStyle w:val="a0"/>
        <w:rPr>
          <w:rtl/>
        </w:rPr>
      </w:pPr>
    </w:p>
    <w:p w14:paraId="35CD2186" w14:textId="77777777" w:rsidR="00000000" w:rsidRDefault="00CF0F56">
      <w:pPr>
        <w:pStyle w:val="a0"/>
        <w:rPr>
          <w:rFonts w:hint="cs"/>
          <w:rtl/>
        </w:rPr>
      </w:pPr>
      <w:r>
        <w:rPr>
          <w:rFonts w:hint="cs"/>
          <w:rtl/>
        </w:rPr>
        <w:t xml:space="preserve">משם את לא יכולה להצביע, חברת הכנסת גמליאל. את חברה בליכוד בינתיים. את מופיעה כאילו שכן נקלטת, חברת הכנסת קולט אביטל. אוסיף את שמות שניכם, חבר הכנסת שמחון וחברת הכנסת אביטל. יש להוסיף אותם כתומכים בהצעת החוק, אבל אני לא משנה את </w:t>
      </w:r>
      <w:r>
        <w:rPr>
          <w:rFonts w:hint="cs"/>
          <w:rtl/>
        </w:rPr>
        <w:t xml:space="preserve">תוצאות ההצבעה. </w:t>
      </w:r>
    </w:p>
    <w:p w14:paraId="198BE96C" w14:textId="77777777" w:rsidR="00000000" w:rsidRDefault="00CF0F56">
      <w:pPr>
        <w:pStyle w:val="a0"/>
        <w:rPr>
          <w:rFonts w:hint="cs"/>
          <w:rtl/>
        </w:rPr>
      </w:pPr>
    </w:p>
    <w:p w14:paraId="2786A29C" w14:textId="77777777" w:rsidR="00000000" w:rsidRDefault="00CF0F56">
      <w:pPr>
        <w:pStyle w:val="a2"/>
        <w:rPr>
          <w:rtl/>
        </w:rPr>
      </w:pPr>
    </w:p>
    <w:p w14:paraId="7319145C" w14:textId="77777777" w:rsidR="00000000" w:rsidRDefault="00CF0F56">
      <w:pPr>
        <w:pStyle w:val="a2"/>
        <w:rPr>
          <w:rFonts w:hint="cs"/>
          <w:rtl/>
        </w:rPr>
      </w:pPr>
      <w:bookmarkStart w:id="321" w:name="CS21473FI0021473T20_10_2004_15_28_06"/>
      <w:bookmarkStart w:id="322" w:name="_Toc92193327"/>
      <w:bookmarkEnd w:id="321"/>
      <w:r>
        <w:rPr>
          <w:rtl/>
        </w:rPr>
        <w:t xml:space="preserve">הצעת חוק המועצה להשכלה גבוהה (תיקון - נציגות </w:t>
      </w:r>
      <w:r>
        <w:rPr>
          <w:rFonts w:hint="cs"/>
          <w:rtl/>
        </w:rPr>
        <w:br/>
      </w:r>
      <w:r>
        <w:rPr>
          <w:rtl/>
        </w:rPr>
        <w:t>סטודנטים במועצה), התשס"ד-2004</w:t>
      </w:r>
      <w:bookmarkEnd w:id="322"/>
    </w:p>
    <w:p w14:paraId="242EF786" w14:textId="77777777" w:rsidR="00000000" w:rsidRDefault="00CF0F56">
      <w:pPr>
        <w:pStyle w:val="a0"/>
        <w:ind w:firstLine="0"/>
        <w:rPr>
          <w:rFonts w:hint="cs"/>
          <w:rtl/>
        </w:rPr>
      </w:pPr>
      <w:r>
        <w:rPr>
          <w:rFonts w:hint="cs"/>
          <w:rtl/>
        </w:rPr>
        <w:t xml:space="preserve">[הצעת חוק פ/2048; </w:t>
      </w:r>
      <w:r>
        <w:rPr>
          <w:rFonts w:hint="eastAsia"/>
          <w:rtl/>
        </w:rPr>
        <w:t>נספחות</w:t>
      </w:r>
      <w:r>
        <w:rPr>
          <w:rtl/>
        </w:rPr>
        <w:t>.</w:t>
      </w:r>
      <w:r>
        <w:rPr>
          <w:rFonts w:hint="cs"/>
          <w:rtl/>
        </w:rPr>
        <w:t>]</w:t>
      </w:r>
    </w:p>
    <w:p w14:paraId="38DA8AF3" w14:textId="77777777" w:rsidR="00000000" w:rsidRDefault="00CF0F56">
      <w:pPr>
        <w:pStyle w:val="-0"/>
        <w:rPr>
          <w:rFonts w:hint="cs"/>
          <w:rtl/>
        </w:rPr>
      </w:pPr>
      <w:r>
        <w:rPr>
          <w:rFonts w:hint="cs"/>
          <w:rtl/>
        </w:rPr>
        <w:t>(הצעת קבוצת חברי הכנסת)</w:t>
      </w:r>
    </w:p>
    <w:p w14:paraId="331159C1" w14:textId="77777777" w:rsidR="00000000" w:rsidRDefault="00CF0F56">
      <w:pPr>
        <w:pStyle w:val="a0"/>
        <w:rPr>
          <w:rFonts w:hint="cs"/>
          <w:rtl/>
        </w:rPr>
      </w:pPr>
    </w:p>
    <w:p w14:paraId="3BAD13E9" w14:textId="77777777" w:rsidR="00000000" w:rsidRDefault="00CF0F56">
      <w:pPr>
        <w:pStyle w:val="af1"/>
        <w:rPr>
          <w:rFonts w:hint="cs"/>
          <w:rtl/>
        </w:rPr>
      </w:pPr>
    </w:p>
    <w:p w14:paraId="79E1A077" w14:textId="77777777" w:rsidR="00000000" w:rsidRDefault="00CF0F56">
      <w:pPr>
        <w:pStyle w:val="af1"/>
        <w:rPr>
          <w:rtl/>
        </w:rPr>
      </w:pPr>
      <w:r>
        <w:rPr>
          <w:rtl/>
        </w:rPr>
        <w:t>היו"ר חמי דורון:</w:t>
      </w:r>
    </w:p>
    <w:p w14:paraId="5FD5F8BA" w14:textId="77777777" w:rsidR="00000000" w:rsidRDefault="00CF0F56">
      <w:pPr>
        <w:pStyle w:val="a0"/>
        <w:rPr>
          <w:rtl/>
        </w:rPr>
      </w:pPr>
    </w:p>
    <w:p w14:paraId="2EB3EF62" w14:textId="77777777" w:rsidR="00000000" w:rsidRDefault="00CF0F56">
      <w:pPr>
        <w:pStyle w:val="a0"/>
        <w:rPr>
          <w:rFonts w:hint="cs"/>
          <w:rtl/>
        </w:rPr>
      </w:pPr>
      <w:r>
        <w:rPr>
          <w:rFonts w:hint="cs"/>
          <w:rtl/>
        </w:rPr>
        <w:t xml:space="preserve">אנחנו עוברים להצעת החוק הבאה, </w:t>
      </w:r>
      <w:r>
        <w:rPr>
          <w:rtl/>
        </w:rPr>
        <w:t>הצעת חוק המועצה להשכלה גבוהה (תיקון - נציגות סטודנטים במועצה)</w:t>
      </w:r>
      <w:r>
        <w:rPr>
          <w:rtl/>
        </w:rPr>
        <w:t>, התשס"ד-2004</w:t>
      </w:r>
      <w:r>
        <w:rPr>
          <w:rFonts w:hint="cs"/>
          <w:rtl/>
        </w:rPr>
        <w:t>, של חברי הכנסת ענבל גבריאלי, מרינה סולודקין ועמרם מצנע. הנמקה מהמקום - חברת הכנסת גבריאלי. גברתי, יש לך דקה לנמק.</w:t>
      </w:r>
    </w:p>
    <w:p w14:paraId="47F34716" w14:textId="77777777" w:rsidR="00000000" w:rsidRDefault="00CF0F56">
      <w:pPr>
        <w:pStyle w:val="a0"/>
        <w:rPr>
          <w:rFonts w:hint="cs"/>
          <w:rtl/>
        </w:rPr>
      </w:pPr>
    </w:p>
    <w:p w14:paraId="5AFAF194" w14:textId="77777777" w:rsidR="00000000" w:rsidRDefault="00CF0F56">
      <w:pPr>
        <w:pStyle w:val="a"/>
        <w:rPr>
          <w:rtl/>
        </w:rPr>
      </w:pPr>
      <w:bookmarkStart w:id="323" w:name="FS000001039T20_10_2004_14_15_49"/>
      <w:bookmarkStart w:id="324" w:name="_Toc92193328"/>
      <w:bookmarkEnd w:id="323"/>
      <w:r>
        <w:rPr>
          <w:rFonts w:hint="eastAsia"/>
          <w:rtl/>
        </w:rPr>
        <w:t>ענבל</w:t>
      </w:r>
      <w:r>
        <w:rPr>
          <w:rtl/>
        </w:rPr>
        <w:t xml:space="preserve"> גבריאלי (הליכוד):</w:t>
      </w:r>
      <w:bookmarkEnd w:id="324"/>
    </w:p>
    <w:p w14:paraId="6812ABC1" w14:textId="77777777" w:rsidR="00000000" w:rsidRDefault="00CF0F56">
      <w:pPr>
        <w:pStyle w:val="a0"/>
        <w:rPr>
          <w:rFonts w:hint="cs"/>
          <w:rtl/>
        </w:rPr>
      </w:pPr>
    </w:p>
    <w:p w14:paraId="2F540805" w14:textId="77777777" w:rsidR="00000000" w:rsidRDefault="00CF0F56">
      <w:pPr>
        <w:pStyle w:val="a0"/>
        <w:rPr>
          <w:rFonts w:hint="cs"/>
          <w:rtl/>
        </w:rPr>
      </w:pPr>
      <w:r>
        <w:rPr>
          <w:rFonts w:hint="cs"/>
          <w:rtl/>
        </w:rPr>
        <w:t>אדוני היושב-ראש, גברתי השרה, אדוני השר, חברי חברי הכנסת, הצעת חוק זו באה לדאוג לאינטרסים של הסטודנטים ה</w:t>
      </w:r>
      <w:r>
        <w:rPr>
          <w:rFonts w:hint="cs"/>
          <w:rtl/>
        </w:rPr>
        <w:t>לומדים במכללות; כמובן, היא לא זונחת את הסטודנטים הלומדים באוניברסיטאות, אלא פשוט משווה את זכויותיהם. במועצה להשכלה גבוהה יש 25 נציגים כרגע, ונציג סטודנטים אחד בלבד, שבא מקרב התאחדות הסטודנטים, ולפיכך עיקר האינטרסים שהוא מייצג הם של הסטודנטים הלומדים באוניב</w:t>
      </w:r>
      <w:r>
        <w:rPr>
          <w:rFonts w:hint="cs"/>
          <w:rtl/>
        </w:rPr>
        <w:t>רסיטאות. הצעת חוק זו באה להוסיף נציג במל"ג, שייצג את האינטרסים של הסטודנטים במכללות. תודה.</w:t>
      </w:r>
    </w:p>
    <w:p w14:paraId="45C479CA" w14:textId="77777777" w:rsidR="00000000" w:rsidRDefault="00CF0F56">
      <w:pPr>
        <w:pStyle w:val="a0"/>
        <w:rPr>
          <w:rFonts w:hint="cs"/>
          <w:rtl/>
        </w:rPr>
      </w:pPr>
    </w:p>
    <w:p w14:paraId="1D810949" w14:textId="77777777" w:rsidR="00000000" w:rsidRDefault="00CF0F56">
      <w:pPr>
        <w:pStyle w:val="af1"/>
        <w:rPr>
          <w:rtl/>
        </w:rPr>
      </w:pPr>
      <w:r>
        <w:rPr>
          <w:rtl/>
        </w:rPr>
        <w:t>היו"ר חמי דורון:</w:t>
      </w:r>
    </w:p>
    <w:p w14:paraId="7A4DF342" w14:textId="77777777" w:rsidR="00000000" w:rsidRDefault="00CF0F56">
      <w:pPr>
        <w:pStyle w:val="a0"/>
        <w:rPr>
          <w:rtl/>
        </w:rPr>
      </w:pPr>
    </w:p>
    <w:p w14:paraId="1B7A1E98" w14:textId="77777777" w:rsidR="00000000" w:rsidRDefault="00CF0F56">
      <w:pPr>
        <w:pStyle w:val="a0"/>
        <w:rPr>
          <w:rFonts w:hint="cs"/>
          <w:rtl/>
        </w:rPr>
      </w:pPr>
      <w:r>
        <w:rPr>
          <w:rFonts w:hint="cs"/>
          <w:rtl/>
        </w:rPr>
        <w:t xml:space="preserve">תודה רבה. עמדת הממשלה - גברתי שרת החינוך. </w:t>
      </w:r>
    </w:p>
    <w:p w14:paraId="36F46B2F" w14:textId="77777777" w:rsidR="00000000" w:rsidRDefault="00CF0F56">
      <w:pPr>
        <w:pStyle w:val="a0"/>
        <w:rPr>
          <w:rFonts w:hint="cs"/>
          <w:rtl/>
        </w:rPr>
      </w:pPr>
    </w:p>
    <w:p w14:paraId="59C0CC3B" w14:textId="77777777" w:rsidR="00000000" w:rsidRDefault="00CF0F56">
      <w:pPr>
        <w:pStyle w:val="af0"/>
        <w:rPr>
          <w:rtl/>
        </w:rPr>
      </w:pPr>
      <w:r>
        <w:rPr>
          <w:rFonts w:hint="eastAsia"/>
          <w:rtl/>
        </w:rPr>
        <w:t>קריאה</w:t>
      </w:r>
      <w:r>
        <w:rPr>
          <w:rtl/>
        </w:rPr>
        <w:t>:</w:t>
      </w:r>
    </w:p>
    <w:p w14:paraId="5467CB53" w14:textId="77777777" w:rsidR="00000000" w:rsidRDefault="00CF0F56">
      <w:pPr>
        <w:pStyle w:val="a0"/>
        <w:rPr>
          <w:rFonts w:hint="cs"/>
          <w:rtl/>
        </w:rPr>
      </w:pPr>
    </w:p>
    <w:p w14:paraId="2CF00B77" w14:textId="77777777" w:rsidR="00000000" w:rsidRDefault="00CF0F56">
      <w:pPr>
        <w:pStyle w:val="a0"/>
        <w:rPr>
          <w:rFonts w:hint="cs"/>
          <w:rtl/>
        </w:rPr>
      </w:pPr>
      <w:r>
        <w:rPr>
          <w:rFonts w:hint="cs"/>
          <w:rtl/>
        </w:rPr>
        <w:t>יש גם הצעה של חבר הכנסת עמיר פרץ.</w:t>
      </w:r>
    </w:p>
    <w:p w14:paraId="0FF4A5AE" w14:textId="77777777" w:rsidR="00000000" w:rsidRDefault="00CF0F56">
      <w:pPr>
        <w:pStyle w:val="a0"/>
        <w:rPr>
          <w:rFonts w:hint="cs"/>
          <w:rtl/>
        </w:rPr>
      </w:pPr>
    </w:p>
    <w:p w14:paraId="3784C8B2" w14:textId="77777777" w:rsidR="00000000" w:rsidRDefault="00CF0F56">
      <w:pPr>
        <w:pStyle w:val="af1"/>
        <w:rPr>
          <w:rtl/>
        </w:rPr>
      </w:pPr>
      <w:r>
        <w:rPr>
          <w:rtl/>
        </w:rPr>
        <w:t>היו"ר חמי דורון:</w:t>
      </w:r>
    </w:p>
    <w:p w14:paraId="7C142F40" w14:textId="77777777" w:rsidR="00000000" w:rsidRDefault="00CF0F56">
      <w:pPr>
        <w:pStyle w:val="a0"/>
        <w:rPr>
          <w:rtl/>
        </w:rPr>
      </w:pPr>
    </w:p>
    <w:p w14:paraId="2D659B3E" w14:textId="77777777" w:rsidR="00000000" w:rsidRDefault="00CF0F56">
      <w:pPr>
        <w:pStyle w:val="a0"/>
        <w:rPr>
          <w:rFonts w:hint="cs"/>
          <w:rtl/>
        </w:rPr>
      </w:pPr>
      <w:r>
        <w:rPr>
          <w:rFonts w:hint="cs"/>
          <w:rtl/>
        </w:rPr>
        <w:t xml:space="preserve">סליחה, נכון. </w:t>
      </w:r>
    </w:p>
    <w:p w14:paraId="2E017011" w14:textId="77777777" w:rsidR="00000000" w:rsidRDefault="00CF0F56">
      <w:pPr>
        <w:pStyle w:val="a0"/>
        <w:rPr>
          <w:rFonts w:hint="cs"/>
          <w:rtl/>
        </w:rPr>
      </w:pPr>
    </w:p>
    <w:p w14:paraId="08350E27" w14:textId="77777777" w:rsidR="00000000" w:rsidRDefault="00CF0F56">
      <w:pPr>
        <w:pStyle w:val="a2"/>
        <w:rPr>
          <w:rtl/>
        </w:rPr>
      </w:pPr>
    </w:p>
    <w:p w14:paraId="766C96B4" w14:textId="77777777" w:rsidR="00000000" w:rsidRDefault="00CF0F56">
      <w:pPr>
        <w:pStyle w:val="a2"/>
        <w:rPr>
          <w:rFonts w:hint="cs"/>
          <w:rtl/>
        </w:rPr>
      </w:pPr>
      <w:bookmarkStart w:id="325" w:name="CS22441FI0022441T20_10_2004_15_34_18"/>
      <w:bookmarkStart w:id="326" w:name="_Toc92193329"/>
      <w:bookmarkEnd w:id="325"/>
      <w:r>
        <w:rPr>
          <w:rtl/>
        </w:rPr>
        <w:t>הצעת חוק המועצה להשכלה גב</w:t>
      </w:r>
      <w:r>
        <w:rPr>
          <w:rtl/>
        </w:rPr>
        <w:t xml:space="preserve">והה (תיקון - נציגות </w:t>
      </w:r>
      <w:r>
        <w:rPr>
          <w:rFonts w:hint="cs"/>
          <w:rtl/>
        </w:rPr>
        <w:br/>
      </w:r>
      <w:r>
        <w:rPr>
          <w:rtl/>
        </w:rPr>
        <w:t>סטודנטים במועצה), התשס"ד-2004</w:t>
      </w:r>
      <w:bookmarkEnd w:id="326"/>
    </w:p>
    <w:p w14:paraId="3EDE5B7F" w14:textId="77777777" w:rsidR="00000000" w:rsidRDefault="00CF0F56">
      <w:pPr>
        <w:pStyle w:val="a0"/>
        <w:ind w:firstLine="0"/>
        <w:rPr>
          <w:rFonts w:hint="cs"/>
          <w:rtl/>
        </w:rPr>
      </w:pPr>
      <w:r>
        <w:rPr>
          <w:rFonts w:hint="cs"/>
          <w:rtl/>
        </w:rPr>
        <w:t xml:space="preserve">[הצעת חוק פ/1870; </w:t>
      </w:r>
      <w:r>
        <w:rPr>
          <w:rFonts w:hint="eastAsia"/>
          <w:rtl/>
        </w:rPr>
        <w:t>נספחות</w:t>
      </w:r>
      <w:r>
        <w:rPr>
          <w:rtl/>
        </w:rPr>
        <w:t>.</w:t>
      </w:r>
      <w:r>
        <w:rPr>
          <w:rFonts w:hint="cs"/>
          <w:rtl/>
        </w:rPr>
        <w:t>]</w:t>
      </w:r>
    </w:p>
    <w:p w14:paraId="7368E463" w14:textId="77777777" w:rsidR="00000000" w:rsidRDefault="00CF0F56">
      <w:pPr>
        <w:pStyle w:val="-0"/>
        <w:rPr>
          <w:rFonts w:hint="cs"/>
          <w:rtl/>
        </w:rPr>
      </w:pPr>
      <w:r>
        <w:rPr>
          <w:rFonts w:hint="cs"/>
          <w:rtl/>
        </w:rPr>
        <w:t>(הצעת קבוצת חברי הכנסת)</w:t>
      </w:r>
    </w:p>
    <w:p w14:paraId="1A0E8E39" w14:textId="77777777" w:rsidR="00000000" w:rsidRDefault="00CF0F56">
      <w:pPr>
        <w:pStyle w:val="a0"/>
        <w:rPr>
          <w:rFonts w:hint="cs"/>
          <w:rtl/>
        </w:rPr>
      </w:pPr>
    </w:p>
    <w:p w14:paraId="3B72D5AF" w14:textId="77777777" w:rsidR="00000000" w:rsidRDefault="00CF0F56">
      <w:pPr>
        <w:pStyle w:val="af1"/>
        <w:rPr>
          <w:rtl/>
        </w:rPr>
      </w:pPr>
      <w:r>
        <w:rPr>
          <w:rtl/>
        </w:rPr>
        <w:t>היו"ר חמי דורון:</w:t>
      </w:r>
    </w:p>
    <w:p w14:paraId="3F7C5E29" w14:textId="77777777" w:rsidR="00000000" w:rsidRDefault="00CF0F56">
      <w:pPr>
        <w:pStyle w:val="a0"/>
        <w:rPr>
          <w:rtl/>
        </w:rPr>
      </w:pPr>
    </w:p>
    <w:p w14:paraId="21351E97" w14:textId="77777777" w:rsidR="00000000" w:rsidRDefault="00CF0F56">
      <w:pPr>
        <w:pStyle w:val="a0"/>
        <w:rPr>
          <w:rFonts w:hint="cs"/>
          <w:rtl/>
        </w:rPr>
      </w:pPr>
      <w:r>
        <w:rPr>
          <w:rFonts w:hint="cs"/>
          <w:rtl/>
        </w:rPr>
        <w:t>הצעת החוק של חברי הכנסת עמיר פרץ, אילנה כהן ודוד טל. ינמק חבר הכנסת עמיר פרץ; הנמקה מהמקום.</w:t>
      </w:r>
    </w:p>
    <w:p w14:paraId="0DE35C94" w14:textId="77777777" w:rsidR="00000000" w:rsidRDefault="00CF0F56">
      <w:pPr>
        <w:pStyle w:val="a0"/>
        <w:rPr>
          <w:rFonts w:hint="cs"/>
          <w:rtl/>
        </w:rPr>
      </w:pPr>
    </w:p>
    <w:p w14:paraId="66634572" w14:textId="77777777" w:rsidR="00000000" w:rsidRDefault="00CF0F56">
      <w:pPr>
        <w:pStyle w:val="a"/>
        <w:rPr>
          <w:rtl/>
        </w:rPr>
      </w:pPr>
      <w:bookmarkStart w:id="327" w:name="FS000000557T20_10_2004_14_17_16"/>
      <w:bookmarkStart w:id="328" w:name="_Toc92193330"/>
      <w:bookmarkEnd w:id="327"/>
      <w:r>
        <w:rPr>
          <w:rFonts w:hint="eastAsia"/>
          <w:rtl/>
        </w:rPr>
        <w:t>עמיר</w:t>
      </w:r>
      <w:r>
        <w:rPr>
          <w:rtl/>
        </w:rPr>
        <w:t xml:space="preserve"> פרץ (עם אחד):</w:t>
      </w:r>
      <w:bookmarkEnd w:id="328"/>
    </w:p>
    <w:p w14:paraId="096C22A6" w14:textId="77777777" w:rsidR="00000000" w:rsidRDefault="00CF0F56">
      <w:pPr>
        <w:pStyle w:val="a0"/>
        <w:rPr>
          <w:rFonts w:hint="cs"/>
          <w:rtl/>
        </w:rPr>
      </w:pPr>
    </w:p>
    <w:p w14:paraId="1479F3ED" w14:textId="77777777" w:rsidR="00000000" w:rsidRDefault="00CF0F56">
      <w:pPr>
        <w:pStyle w:val="a0"/>
        <w:rPr>
          <w:rFonts w:hint="cs"/>
          <w:rtl/>
        </w:rPr>
      </w:pPr>
      <w:r>
        <w:rPr>
          <w:rFonts w:hint="cs"/>
          <w:rtl/>
        </w:rPr>
        <w:t xml:space="preserve">אדוני היושב-ראש, חברי </w:t>
      </w:r>
      <w:r>
        <w:rPr>
          <w:rFonts w:hint="cs"/>
          <w:rtl/>
        </w:rPr>
        <w:t>הכנסת, בשנים האחרונות הוקם מספר רב של מכללות, שקלטו לשורותיהן סטודנטים במגוון האוכלוסייה הרחב ביותר - סטודנטים רבים שמגיעים מערי פיתוח, סטודנטים רבים שמגיעים מהמגזר הערבי, סטודנטים שמגיעים מכל רחבי הארץ. מי שלא מצליח למצוא את עצמו באוניברסיטאות, המכללות בש</w:t>
      </w:r>
      <w:r>
        <w:rPr>
          <w:rFonts w:hint="cs"/>
          <w:rtl/>
        </w:rPr>
        <w:t xml:space="preserve">נים האחרונות משמשות תשובה, ונותנות הזדמנות בלתי רגילה </w:t>
      </w:r>
      <w:r>
        <w:rPr>
          <w:rtl/>
        </w:rPr>
        <w:t>–</w:t>
      </w:r>
      <w:r>
        <w:rPr>
          <w:rFonts w:hint="cs"/>
          <w:rtl/>
        </w:rPr>
        <w:t xml:space="preserve"> גם במגזר החרדי </w:t>
      </w:r>
      <w:r>
        <w:rPr>
          <w:rtl/>
        </w:rPr>
        <w:t>–</w:t>
      </w:r>
      <w:r>
        <w:rPr>
          <w:rFonts w:hint="cs"/>
          <w:rtl/>
        </w:rPr>
        <w:t xml:space="preserve"> לאוכלוסיות אשר בעבר לא מצאו את מקומן. </w:t>
      </w:r>
    </w:p>
    <w:p w14:paraId="258F98BA" w14:textId="77777777" w:rsidR="00000000" w:rsidRDefault="00CF0F56">
      <w:pPr>
        <w:pStyle w:val="a0"/>
        <w:rPr>
          <w:rFonts w:hint="cs"/>
          <w:rtl/>
        </w:rPr>
      </w:pPr>
    </w:p>
    <w:p w14:paraId="10E2D1F1" w14:textId="77777777" w:rsidR="00000000" w:rsidRDefault="00CF0F56">
      <w:pPr>
        <w:pStyle w:val="a0"/>
        <w:rPr>
          <w:rFonts w:hint="cs"/>
          <w:rtl/>
        </w:rPr>
      </w:pPr>
      <w:r>
        <w:rPr>
          <w:rFonts w:hint="cs"/>
          <w:rtl/>
        </w:rPr>
        <w:t xml:space="preserve">במסגרת המועצה להשכלה גבוהה יש נציג קבוע להתאחדות הסטודנטים, וזה בסדר. ראוי שבמצב שבו מספר המכללות הוא כל כך גדול, ומכיוון שיש ארגון שהוא ארגון </w:t>
      </w:r>
      <w:r>
        <w:rPr>
          <w:rFonts w:hint="cs"/>
          <w:rtl/>
        </w:rPr>
        <w:t xml:space="preserve">שונה, ראוי שגם נציג הסטודנטים של ארגון המכללות ימצא את מקומו במסגרת המועצה להשכלה גבוהה, ויוכל לייצג את האינטרסים של הסטודנטים האלה בצורה טובה, כי לא אחת יכול שיהיו ניגודים במוטיבציה שיש לשני הגופים. </w:t>
      </w:r>
    </w:p>
    <w:p w14:paraId="689CD122" w14:textId="77777777" w:rsidR="00000000" w:rsidRDefault="00CF0F56">
      <w:pPr>
        <w:pStyle w:val="a0"/>
        <w:rPr>
          <w:rFonts w:hint="cs"/>
          <w:rtl/>
        </w:rPr>
      </w:pPr>
    </w:p>
    <w:p w14:paraId="630FE33C" w14:textId="77777777" w:rsidR="00000000" w:rsidRDefault="00CF0F56">
      <w:pPr>
        <w:pStyle w:val="a0"/>
        <w:rPr>
          <w:rFonts w:hint="cs"/>
          <w:rtl/>
        </w:rPr>
      </w:pPr>
      <w:r>
        <w:rPr>
          <w:rFonts w:hint="cs"/>
          <w:rtl/>
        </w:rPr>
        <w:t xml:space="preserve">לכן, אני מבקש לאשר את הצעת החוק. תודה. </w:t>
      </w:r>
    </w:p>
    <w:p w14:paraId="738D657C" w14:textId="77777777" w:rsidR="00000000" w:rsidRDefault="00CF0F56">
      <w:pPr>
        <w:pStyle w:val="a0"/>
        <w:rPr>
          <w:rFonts w:hint="cs"/>
          <w:rtl/>
        </w:rPr>
      </w:pPr>
    </w:p>
    <w:p w14:paraId="127B4D72" w14:textId="77777777" w:rsidR="00000000" w:rsidRDefault="00CF0F56">
      <w:pPr>
        <w:pStyle w:val="af1"/>
        <w:rPr>
          <w:rFonts w:hint="cs"/>
          <w:rtl/>
        </w:rPr>
      </w:pPr>
      <w:r>
        <w:rPr>
          <w:rtl/>
        </w:rPr>
        <w:t>היו"ר</w:t>
      </w:r>
      <w:r>
        <w:rPr>
          <w:rFonts w:hint="cs"/>
          <w:rtl/>
        </w:rPr>
        <w:t xml:space="preserve"> חמי דור</w:t>
      </w:r>
      <w:r>
        <w:rPr>
          <w:rFonts w:hint="cs"/>
          <w:rtl/>
        </w:rPr>
        <w:t>ון:</w:t>
      </w:r>
    </w:p>
    <w:p w14:paraId="1F56CA95" w14:textId="77777777" w:rsidR="00000000" w:rsidRDefault="00CF0F56">
      <w:pPr>
        <w:pStyle w:val="a0"/>
        <w:rPr>
          <w:rtl/>
        </w:rPr>
      </w:pPr>
    </w:p>
    <w:p w14:paraId="5FA68A7F" w14:textId="77777777" w:rsidR="00000000" w:rsidRDefault="00CF0F56">
      <w:pPr>
        <w:pStyle w:val="a0"/>
        <w:rPr>
          <w:rFonts w:hint="cs"/>
          <w:rtl/>
        </w:rPr>
      </w:pPr>
      <w:r>
        <w:rPr>
          <w:rFonts w:hint="cs"/>
          <w:rtl/>
        </w:rPr>
        <w:t xml:space="preserve">תודה רבה. גברתי שרת החינוך. </w:t>
      </w:r>
    </w:p>
    <w:p w14:paraId="131C1836" w14:textId="77777777" w:rsidR="00000000" w:rsidRDefault="00CF0F56">
      <w:pPr>
        <w:pStyle w:val="a0"/>
        <w:rPr>
          <w:rFonts w:hint="cs"/>
          <w:rtl/>
        </w:rPr>
      </w:pPr>
    </w:p>
    <w:p w14:paraId="37D97C93" w14:textId="77777777" w:rsidR="00000000" w:rsidRDefault="00CF0F56">
      <w:pPr>
        <w:pStyle w:val="a"/>
        <w:rPr>
          <w:rtl/>
        </w:rPr>
      </w:pPr>
      <w:bookmarkStart w:id="329" w:name="FS000000470T20_10_2004_14_46_40"/>
      <w:bookmarkStart w:id="330" w:name="_Toc92193331"/>
      <w:bookmarkEnd w:id="329"/>
      <w:r>
        <w:rPr>
          <w:rFonts w:hint="eastAsia"/>
          <w:rtl/>
        </w:rPr>
        <w:t>שרת</w:t>
      </w:r>
      <w:r>
        <w:rPr>
          <w:rtl/>
        </w:rPr>
        <w:t xml:space="preserve"> החינוך, התרבות והספורט לימור לבנת:</w:t>
      </w:r>
      <w:bookmarkEnd w:id="330"/>
    </w:p>
    <w:p w14:paraId="2D8CECA5" w14:textId="77777777" w:rsidR="00000000" w:rsidRDefault="00CF0F56">
      <w:pPr>
        <w:pStyle w:val="a0"/>
        <w:rPr>
          <w:rFonts w:hint="cs"/>
          <w:rtl/>
        </w:rPr>
      </w:pPr>
    </w:p>
    <w:p w14:paraId="125F363C" w14:textId="77777777" w:rsidR="00000000" w:rsidRDefault="00CF0F56">
      <w:pPr>
        <w:pStyle w:val="a0"/>
        <w:rPr>
          <w:rFonts w:hint="cs"/>
          <w:rtl/>
        </w:rPr>
      </w:pPr>
      <w:r>
        <w:rPr>
          <w:rFonts w:hint="cs"/>
          <w:rtl/>
        </w:rPr>
        <w:t>אדוני היושב-ראש, הצעות החוק האלה הן הצעות להגדיל בנציג אחד את הנציגות שנמצאת במועצה להשכלה גבוהה, שקיימת על-פי חוק, אגב, כי יושב-ראש התאחדות הסטודנטים בישראל הוא חבר המועצה להשכלה ג</w:t>
      </w:r>
      <w:r>
        <w:rPr>
          <w:rFonts w:hint="cs"/>
          <w:rtl/>
        </w:rPr>
        <w:t xml:space="preserve">בוהה על-פי חוק. </w:t>
      </w:r>
    </w:p>
    <w:p w14:paraId="69B0496D" w14:textId="77777777" w:rsidR="00000000" w:rsidRDefault="00CF0F56">
      <w:pPr>
        <w:pStyle w:val="a0"/>
        <w:rPr>
          <w:rFonts w:hint="cs"/>
          <w:rtl/>
        </w:rPr>
      </w:pPr>
    </w:p>
    <w:p w14:paraId="2AFDCC31" w14:textId="77777777" w:rsidR="00000000" w:rsidRDefault="00CF0F56">
      <w:pPr>
        <w:pStyle w:val="a0"/>
        <w:rPr>
          <w:rFonts w:hint="cs"/>
          <w:rtl/>
        </w:rPr>
      </w:pPr>
      <w:r>
        <w:rPr>
          <w:rFonts w:hint="cs"/>
          <w:rtl/>
        </w:rPr>
        <w:t>בשנים האחרונות גדל מאוד מספר המכללות ומספר הסטודנטים במכללות. על-פי הנתונים כרגע, רוב הסטודנטים לתואר ראשון, דווקא, לומדים במכללות האקדמיות, כ-54%, ו-46% באוניברסיטאות. אני בהחלט תומכת בהצעות להגדיל את מספר נציגי הסטודנטים בנציג נוסף, שיה</w:t>
      </w:r>
      <w:r>
        <w:rPr>
          <w:rFonts w:hint="cs"/>
          <w:rtl/>
        </w:rPr>
        <w:t xml:space="preserve">יה גם נציג של המכללות. </w:t>
      </w:r>
    </w:p>
    <w:p w14:paraId="658F355C" w14:textId="77777777" w:rsidR="00000000" w:rsidRDefault="00CF0F56">
      <w:pPr>
        <w:pStyle w:val="a0"/>
        <w:rPr>
          <w:rFonts w:hint="cs"/>
          <w:rtl/>
        </w:rPr>
      </w:pPr>
    </w:p>
    <w:p w14:paraId="41FF0827" w14:textId="77777777" w:rsidR="00000000" w:rsidRDefault="00CF0F56">
      <w:pPr>
        <w:pStyle w:val="a0"/>
        <w:rPr>
          <w:rFonts w:hint="cs"/>
          <w:rtl/>
        </w:rPr>
      </w:pPr>
      <w:r>
        <w:rPr>
          <w:rFonts w:hint="cs"/>
          <w:rtl/>
        </w:rPr>
        <w:t xml:space="preserve">מובן שהפרטים יידונו בוועדת החינוך של הכנסת. </w:t>
      </w:r>
    </w:p>
    <w:p w14:paraId="6FE89210" w14:textId="77777777" w:rsidR="00000000" w:rsidRDefault="00CF0F56">
      <w:pPr>
        <w:pStyle w:val="a0"/>
        <w:rPr>
          <w:rFonts w:hint="cs"/>
          <w:rtl/>
        </w:rPr>
      </w:pPr>
    </w:p>
    <w:p w14:paraId="48385E1B" w14:textId="77777777" w:rsidR="00000000" w:rsidRDefault="00CF0F56">
      <w:pPr>
        <w:pStyle w:val="a0"/>
        <w:rPr>
          <w:rFonts w:hint="cs"/>
          <w:rtl/>
        </w:rPr>
      </w:pPr>
      <w:r>
        <w:rPr>
          <w:rFonts w:hint="cs"/>
          <w:rtl/>
        </w:rPr>
        <w:t xml:space="preserve">אני מבקשת לתמוך בהצעות. </w:t>
      </w:r>
    </w:p>
    <w:p w14:paraId="357F1A09" w14:textId="77777777" w:rsidR="00000000" w:rsidRDefault="00CF0F56">
      <w:pPr>
        <w:pStyle w:val="a0"/>
        <w:rPr>
          <w:rFonts w:hint="cs"/>
          <w:rtl/>
        </w:rPr>
      </w:pPr>
    </w:p>
    <w:p w14:paraId="68169825" w14:textId="77777777" w:rsidR="00000000" w:rsidRDefault="00CF0F56">
      <w:pPr>
        <w:pStyle w:val="af1"/>
        <w:rPr>
          <w:rtl/>
        </w:rPr>
      </w:pPr>
      <w:r>
        <w:rPr>
          <w:rtl/>
        </w:rPr>
        <w:t>היו"ר</w:t>
      </w:r>
      <w:r>
        <w:rPr>
          <w:rFonts w:hint="cs"/>
          <w:rtl/>
        </w:rPr>
        <w:t xml:space="preserve"> חמי דורון</w:t>
      </w:r>
      <w:r>
        <w:rPr>
          <w:rtl/>
        </w:rPr>
        <w:t>:</w:t>
      </w:r>
    </w:p>
    <w:p w14:paraId="45D7AB38" w14:textId="77777777" w:rsidR="00000000" w:rsidRDefault="00CF0F56">
      <w:pPr>
        <w:pStyle w:val="a0"/>
        <w:rPr>
          <w:rtl/>
        </w:rPr>
      </w:pPr>
    </w:p>
    <w:p w14:paraId="7DD04CC5" w14:textId="77777777" w:rsidR="00000000" w:rsidRDefault="00CF0F56">
      <w:pPr>
        <w:pStyle w:val="a0"/>
        <w:rPr>
          <w:rFonts w:hint="cs"/>
          <w:rtl/>
        </w:rPr>
      </w:pPr>
      <w:r>
        <w:rPr>
          <w:rFonts w:hint="cs"/>
          <w:rtl/>
        </w:rPr>
        <w:t xml:space="preserve">תודה רבה. </w:t>
      </w:r>
    </w:p>
    <w:p w14:paraId="3B1E2212" w14:textId="77777777" w:rsidR="00000000" w:rsidRDefault="00CF0F56">
      <w:pPr>
        <w:pStyle w:val="a0"/>
        <w:rPr>
          <w:rFonts w:hint="cs"/>
          <w:rtl/>
        </w:rPr>
      </w:pPr>
    </w:p>
    <w:p w14:paraId="0E0DD3CD" w14:textId="77777777" w:rsidR="00000000" w:rsidRDefault="00CF0F56">
      <w:pPr>
        <w:pStyle w:val="a0"/>
        <w:rPr>
          <w:rFonts w:hint="cs"/>
          <w:rtl/>
        </w:rPr>
      </w:pPr>
      <w:r>
        <w:rPr>
          <w:rFonts w:hint="cs"/>
          <w:rtl/>
        </w:rPr>
        <w:t>אנחנו עוברים להצבעה. אנחנו נצביע, קודם כול, על הצעת חוק המועצה להשכלה גבוהה (תיקון - נציגות סטודנטים במועצה), התשס"ד-2004, שמספרה</w:t>
      </w:r>
      <w:r>
        <w:rPr>
          <w:rFonts w:hint="cs"/>
          <w:rtl/>
        </w:rPr>
        <w:t xml:space="preserve"> פ/2048, של חברי הכנסת ענבל גבריאלי, מרינה סולודקין ועמרם מצנע. בבקשה, ההצבעה החלה. </w:t>
      </w:r>
    </w:p>
    <w:p w14:paraId="438308FC" w14:textId="77777777" w:rsidR="00000000" w:rsidRDefault="00CF0F56">
      <w:pPr>
        <w:pStyle w:val="a0"/>
        <w:rPr>
          <w:rFonts w:hint="cs"/>
          <w:rtl/>
        </w:rPr>
      </w:pPr>
    </w:p>
    <w:p w14:paraId="14FC7727" w14:textId="77777777" w:rsidR="00000000" w:rsidRDefault="00CF0F56">
      <w:pPr>
        <w:pStyle w:val="ab"/>
        <w:bidi/>
        <w:rPr>
          <w:rFonts w:hint="cs"/>
          <w:rtl/>
        </w:rPr>
      </w:pPr>
      <w:r>
        <w:rPr>
          <w:rFonts w:hint="cs"/>
          <w:rtl/>
        </w:rPr>
        <w:t>הצבעה מס' 15</w:t>
      </w:r>
    </w:p>
    <w:p w14:paraId="3473D136" w14:textId="77777777" w:rsidR="00000000" w:rsidRDefault="00CF0F56">
      <w:pPr>
        <w:pStyle w:val="a0"/>
        <w:rPr>
          <w:rFonts w:hint="cs"/>
          <w:rtl/>
        </w:rPr>
      </w:pPr>
    </w:p>
    <w:p w14:paraId="5A2DC761" w14:textId="77777777" w:rsidR="00000000" w:rsidRDefault="00CF0F56">
      <w:pPr>
        <w:pStyle w:val="ac"/>
        <w:bidi/>
        <w:rPr>
          <w:rFonts w:hint="cs"/>
          <w:rtl/>
        </w:rPr>
      </w:pPr>
      <w:r>
        <w:rPr>
          <w:rFonts w:hint="cs"/>
          <w:rtl/>
        </w:rPr>
        <w:t>בעד ההצעה להעביר את הצעת החוק לדיון מוקדם בוועדה - 44</w:t>
      </w:r>
    </w:p>
    <w:p w14:paraId="2946A803" w14:textId="77777777" w:rsidR="00000000" w:rsidRDefault="00CF0F56">
      <w:pPr>
        <w:pStyle w:val="ac"/>
        <w:bidi/>
        <w:rPr>
          <w:rFonts w:hint="cs"/>
          <w:rtl/>
        </w:rPr>
      </w:pPr>
      <w:r>
        <w:rPr>
          <w:rFonts w:hint="cs"/>
          <w:rtl/>
        </w:rPr>
        <w:t>נגד - אין</w:t>
      </w:r>
    </w:p>
    <w:p w14:paraId="16A8316A" w14:textId="77777777" w:rsidR="00000000" w:rsidRDefault="00CF0F56">
      <w:pPr>
        <w:pStyle w:val="ac"/>
        <w:bidi/>
        <w:rPr>
          <w:rFonts w:hint="cs"/>
          <w:rtl/>
        </w:rPr>
      </w:pPr>
      <w:r>
        <w:rPr>
          <w:rFonts w:hint="cs"/>
          <w:rtl/>
        </w:rPr>
        <w:t>נמנעים - אין</w:t>
      </w:r>
    </w:p>
    <w:p w14:paraId="4D7C7D6F" w14:textId="77777777" w:rsidR="00000000" w:rsidRDefault="00CF0F56">
      <w:pPr>
        <w:pStyle w:val="ad"/>
        <w:bidi/>
        <w:rPr>
          <w:rFonts w:hint="cs"/>
          <w:rtl/>
        </w:rPr>
      </w:pPr>
      <w:r>
        <w:rPr>
          <w:rFonts w:hint="cs"/>
          <w:rtl/>
        </w:rPr>
        <w:t xml:space="preserve">ההצעה להעביר את הצעת חוק המועצה להשכלה גבוהה (תיקון - נציגות </w:t>
      </w:r>
    </w:p>
    <w:p w14:paraId="3BE4E191" w14:textId="77777777" w:rsidR="00000000" w:rsidRDefault="00CF0F56">
      <w:pPr>
        <w:pStyle w:val="ad"/>
        <w:bidi/>
        <w:rPr>
          <w:rFonts w:hint="cs"/>
          <w:rtl/>
        </w:rPr>
      </w:pPr>
      <w:r>
        <w:rPr>
          <w:rFonts w:hint="cs"/>
          <w:rtl/>
        </w:rPr>
        <w:t>סטודנטים במועצה),</w:t>
      </w:r>
      <w:r>
        <w:rPr>
          <w:rFonts w:hint="cs"/>
          <w:rtl/>
        </w:rPr>
        <w:t xml:space="preserve"> התשס"ד-2004, לדיון מוקדם בוועדת החינוך, התרבות והספורט נתקבלה. </w:t>
      </w:r>
    </w:p>
    <w:p w14:paraId="56AE5423" w14:textId="77777777" w:rsidR="00000000" w:rsidRDefault="00CF0F56">
      <w:pPr>
        <w:pStyle w:val="a0"/>
        <w:rPr>
          <w:rFonts w:hint="cs"/>
          <w:rtl/>
        </w:rPr>
      </w:pPr>
    </w:p>
    <w:p w14:paraId="78DEA218" w14:textId="77777777" w:rsidR="00000000" w:rsidRDefault="00CF0F56">
      <w:pPr>
        <w:pStyle w:val="af1"/>
        <w:rPr>
          <w:rtl/>
        </w:rPr>
      </w:pPr>
    </w:p>
    <w:p w14:paraId="0FFD7BB1" w14:textId="77777777" w:rsidR="00000000" w:rsidRDefault="00CF0F56">
      <w:pPr>
        <w:pStyle w:val="af1"/>
        <w:rPr>
          <w:rtl/>
        </w:rPr>
      </w:pPr>
      <w:r>
        <w:rPr>
          <w:rtl/>
        </w:rPr>
        <w:t>היו"ר</w:t>
      </w:r>
      <w:r>
        <w:rPr>
          <w:rFonts w:hint="cs"/>
          <w:rtl/>
        </w:rPr>
        <w:t xml:space="preserve"> חמי דורון</w:t>
      </w:r>
      <w:r>
        <w:rPr>
          <w:rtl/>
        </w:rPr>
        <w:t>:</w:t>
      </w:r>
    </w:p>
    <w:p w14:paraId="0A7EEA47" w14:textId="77777777" w:rsidR="00000000" w:rsidRDefault="00CF0F56">
      <w:pPr>
        <w:pStyle w:val="a0"/>
        <w:rPr>
          <w:rtl/>
        </w:rPr>
      </w:pPr>
    </w:p>
    <w:p w14:paraId="41EE6961" w14:textId="77777777" w:rsidR="00000000" w:rsidRDefault="00CF0F56">
      <w:pPr>
        <w:pStyle w:val="a0"/>
        <w:rPr>
          <w:rFonts w:hint="cs"/>
          <w:rtl/>
        </w:rPr>
      </w:pPr>
      <w:r>
        <w:rPr>
          <w:rFonts w:hint="cs"/>
          <w:rtl/>
        </w:rPr>
        <w:t xml:space="preserve">44 בעד, אין מתנגדים, אין נמנעים. אני קובע שהצעת החוק עברה להמשך הדיון בוועדת החינוך והתרבות. </w:t>
      </w:r>
    </w:p>
    <w:p w14:paraId="724D81EE" w14:textId="77777777" w:rsidR="00000000" w:rsidRDefault="00CF0F56">
      <w:pPr>
        <w:pStyle w:val="a0"/>
        <w:rPr>
          <w:rFonts w:hint="cs"/>
          <w:rtl/>
        </w:rPr>
      </w:pPr>
    </w:p>
    <w:p w14:paraId="227E838B" w14:textId="77777777" w:rsidR="00000000" w:rsidRDefault="00CF0F56">
      <w:pPr>
        <w:pStyle w:val="af0"/>
        <w:rPr>
          <w:rtl/>
        </w:rPr>
      </w:pPr>
      <w:r>
        <w:rPr>
          <w:rFonts w:hint="eastAsia"/>
          <w:rtl/>
        </w:rPr>
        <w:t>יצחק</w:t>
      </w:r>
      <w:r>
        <w:rPr>
          <w:rtl/>
        </w:rPr>
        <w:t xml:space="preserve"> כהן (ש"ס):</w:t>
      </w:r>
    </w:p>
    <w:p w14:paraId="6A893D8A" w14:textId="77777777" w:rsidR="00000000" w:rsidRDefault="00CF0F56">
      <w:pPr>
        <w:pStyle w:val="a0"/>
        <w:rPr>
          <w:rFonts w:hint="cs"/>
          <w:rtl/>
        </w:rPr>
      </w:pPr>
    </w:p>
    <w:p w14:paraId="2E0AD35E" w14:textId="77777777" w:rsidR="00000000" w:rsidRDefault="00CF0F56">
      <w:pPr>
        <w:pStyle w:val="a0"/>
        <w:rPr>
          <w:rFonts w:hint="cs"/>
          <w:rtl/>
        </w:rPr>
      </w:pPr>
      <w:r>
        <w:rPr>
          <w:rFonts w:hint="cs"/>
          <w:rtl/>
        </w:rPr>
        <w:t>תוסיף את השם שלי, לא הספקתי - - -</w:t>
      </w:r>
    </w:p>
    <w:p w14:paraId="705B76C4" w14:textId="77777777" w:rsidR="00000000" w:rsidRDefault="00CF0F56">
      <w:pPr>
        <w:pStyle w:val="a0"/>
        <w:rPr>
          <w:rFonts w:hint="cs"/>
          <w:rtl/>
        </w:rPr>
      </w:pPr>
    </w:p>
    <w:p w14:paraId="7FE83130" w14:textId="77777777" w:rsidR="00000000" w:rsidRDefault="00CF0F56">
      <w:pPr>
        <w:pStyle w:val="af1"/>
        <w:rPr>
          <w:rtl/>
        </w:rPr>
      </w:pPr>
      <w:r>
        <w:rPr>
          <w:rtl/>
        </w:rPr>
        <w:t>היו"ר</w:t>
      </w:r>
      <w:r>
        <w:rPr>
          <w:rFonts w:hint="cs"/>
          <w:rtl/>
        </w:rPr>
        <w:t xml:space="preserve"> חמי דורון</w:t>
      </w:r>
      <w:r>
        <w:rPr>
          <w:rtl/>
        </w:rPr>
        <w:t>:</w:t>
      </w:r>
    </w:p>
    <w:p w14:paraId="09B40589" w14:textId="77777777" w:rsidR="00000000" w:rsidRDefault="00CF0F56">
      <w:pPr>
        <w:pStyle w:val="a0"/>
        <w:rPr>
          <w:rtl/>
        </w:rPr>
      </w:pPr>
    </w:p>
    <w:p w14:paraId="5A451F6D" w14:textId="77777777" w:rsidR="00000000" w:rsidRDefault="00CF0F56">
      <w:pPr>
        <w:pStyle w:val="a0"/>
        <w:rPr>
          <w:rFonts w:hint="cs"/>
          <w:rtl/>
        </w:rPr>
      </w:pPr>
      <w:r>
        <w:rPr>
          <w:rFonts w:hint="cs"/>
          <w:rtl/>
        </w:rPr>
        <w:t>להוסיף</w:t>
      </w:r>
      <w:r>
        <w:rPr>
          <w:rFonts w:hint="cs"/>
          <w:rtl/>
        </w:rPr>
        <w:t xml:space="preserve"> לפרוטוקול גם את שמו של חבר הכנסת יצחק כהן. אני מבין שאתה תומך. אין שינוי בתוצאות ההצבעה. </w:t>
      </w:r>
    </w:p>
    <w:p w14:paraId="28D37D74" w14:textId="77777777" w:rsidR="00000000" w:rsidRDefault="00CF0F56">
      <w:pPr>
        <w:pStyle w:val="a0"/>
        <w:rPr>
          <w:rFonts w:hint="cs"/>
          <w:rtl/>
        </w:rPr>
      </w:pPr>
    </w:p>
    <w:p w14:paraId="54809159" w14:textId="77777777" w:rsidR="00000000" w:rsidRDefault="00CF0F56">
      <w:pPr>
        <w:pStyle w:val="af0"/>
        <w:rPr>
          <w:rtl/>
        </w:rPr>
      </w:pPr>
      <w:r>
        <w:rPr>
          <w:rFonts w:hint="eastAsia"/>
          <w:rtl/>
        </w:rPr>
        <w:t>ענבל</w:t>
      </w:r>
      <w:r>
        <w:rPr>
          <w:rtl/>
        </w:rPr>
        <w:t xml:space="preserve"> גבריאלי (הליכוד):</w:t>
      </w:r>
    </w:p>
    <w:p w14:paraId="6354E4BD" w14:textId="77777777" w:rsidR="00000000" w:rsidRDefault="00CF0F56">
      <w:pPr>
        <w:pStyle w:val="a0"/>
        <w:rPr>
          <w:rFonts w:hint="cs"/>
          <w:rtl/>
        </w:rPr>
      </w:pPr>
    </w:p>
    <w:p w14:paraId="4AD80598" w14:textId="77777777" w:rsidR="00000000" w:rsidRDefault="00CF0F56">
      <w:pPr>
        <w:pStyle w:val="a0"/>
        <w:rPr>
          <w:rFonts w:hint="cs"/>
          <w:rtl/>
        </w:rPr>
      </w:pPr>
      <w:r>
        <w:rPr>
          <w:rFonts w:hint="cs"/>
          <w:rtl/>
        </w:rPr>
        <w:t xml:space="preserve">ההצבעה שלי לא נקלטה. </w:t>
      </w:r>
    </w:p>
    <w:p w14:paraId="5C5B7760" w14:textId="77777777" w:rsidR="00000000" w:rsidRDefault="00CF0F56">
      <w:pPr>
        <w:pStyle w:val="a0"/>
        <w:rPr>
          <w:rFonts w:hint="cs"/>
          <w:rtl/>
        </w:rPr>
      </w:pPr>
    </w:p>
    <w:p w14:paraId="3BFF91F1" w14:textId="77777777" w:rsidR="00000000" w:rsidRDefault="00CF0F56">
      <w:pPr>
        <w:pStyle w:val="af1"/>
        <w:rPr>
          <w:rtl/>
        </w:rPr>
      </w:pPr>
      <w:r>
        <w:rPr>
          <w:rtl/>
        </w:rPr>
        <w:t>היו"ר</w:t>
      </w:r>
      <w:r>
        <w:rPr>
          <w:rFonts w:hint="cs"/>
          <w:rtl/>
        </w:rPr>
        <w:t xml:space="preserve"> חמי דורון</w:t>
      </w:r>
      <w:r>
        <w:rPr>
          <w:rtl/>
        </w:rPr>
        <w:t>:</w:t>
      </w:r>
    </w:p>
    <w:p w14:paraId="568E8BE3" w14:textId="77777777" w:rsidR="00000000" w:rsidRDefault="00CF0F56">
      <w:pPr>
        <w:pStyle w:val="a0"/>
        <w:rPr>
          <w:rtl/>
        </w:rPr>
      </w:pPr>
    </w:p>
    <w:p w14:paraId="35996C4A" w14:textId="77777777" w:rsidR="00000000" w:rsidRDefault="00CF0F56">
      <w:pPr>
        <w:pStyle w:val="a0"/>
        <w:rPr>
          <w:rFonts w:hint="cs"/>
          <w:rtl/>
        </w:rPr>
      </w:pPr>
      <w:r>
        <w:rPr>
          <w:rFonts w:hint="cs"/>
          <w:rtl/>
        </w:rPr>
        <w:t xml:space="preserve">גם הצבעתה של חברת הכנסת ענבל גבריאלי לא נקלטה. נא להוסיף אותה - ללא שינוי בתוצאות ההצבעה. </w:t>
      </w:r>
    </w:p>
    <w:p w14:paraId="59DC3124" w14:textId="77777777" w:rsidR="00000000" w:rsidRDefault="00CF0F56">
      <w:pPr>
        <w:pStyle w:val="a0"/>
        <w:rPr>
          <w:rFonts w:hint="cs"/>
          <w:rtl/>
        </w:rPr>
      </w:pPr>
    </w:p>
    <w:p w14:paraId="6F561F3F" w14:textId="77777777" w:rsidR="00000000" w:rsidRDefault="00CF0F56">
      <w:pPr>
        <w:pStyle w:val="a0"/>
        <w:rPr>
          <w:rFonts w:hint="cs"/>
          <w:rtl/>
        </w:rPr>
      </w:pPr>
      <w:r>
        <w:rPr>
          <w:rFonts w:hint="cs"/>
          <w:rtl/>
        </w:rPr>
        <w:t>אנו עוב</w:t>
      </w:r>
      <w:r>
        <w:rPr>
          <w:rFonts w:hint="cs"/>
          <w:rtl/>
        </w:rPr>
        <w:t xml:space="preserve">רים להצבעה על הצעת חוק המועצה להשכלה גבוהה (תיקון - נציגות סטודנטים במועצה), התשס"ד-2004, שמספרה פ/1870, של חברי הכנסת עמיר פרץ, אילנה כהן ודוד טל. </w:t>
      </w:r>
    </w:p>
    <w:p w14:paraId="55F9A6AD" w14:textId="77777777" w:rsidR="00000000" w:rsidRDefault="00CF0F56">
      <w:pPr>
        <w:pStyle w:val="a0"/>
        <w:rPr>
          <w:rFonts w:hint="cs"/>
          <w:rtl/>
        </w:rPr>
      </w:pPr>
    </w:p>
    <w:p w14:paraId="657C1F2D" w14:textId="77777777" w:rsidR="00000000" w:rsidRDefault="00CF0F56">
      <w:pPr>
        <w:pStyle w:val="ab"/>
        <w:bidi/>
        <w:rPr>
          <w:rFonts w:hint="cs"/>
          <w:rtl/>
        </w:rPr>
      </w:pPr>
      <w:r>
        <w:rPr>
          <w:rFonts w:hint="cs"/>
          <w:rtl/>
        </w:rPr>
        <w:t>הצבעה מס' 16</w:t>
      </w:r>
    </w:p>
    <w:p w14:paraId="65C4E380" w14:textId="77777777" w:rsidR="00000000" w:rsidRDefault="00CF0F56">
      <w:pPr>
        <w:pStyle w:val="a0"/>
        <w:rPr>
          <w:rFonts w:hint="cs"/>
          <w:rtl/>
        </w:rPr>
      </w:pPr>
    </w:p>
    <w:p w14:paraId="4D58A3C1" w14:textId="77777777" w:rsidR="00000000" w:rsidRDefault="00CF0F56">
      <w:pPr>
        <w:pStyle w:val="ac"/>
        <w:bidi/>
        <w:rPr>
          <w:rFonts w:hint="cs"/>
          <w:rtl/>
        </w:rPr>
      </w:pPr>
      <w:r>
        <w:rPr>
          <w:rFonts w:hint="cs"/>
          <w:rtl/>
        </w:rPr>
        <w:t>בעד ההצעה להעביר את הצעת החוק לדיון מוקדם בוועדה - 43</w:t>
      </w:r>
    </w:p>
    <w:p w14:paraId="5C8EFF6C" w14:textId="77777777" w:rsidR="00000000" w:rsidRDefault="00CF0F56">
      <w:pPr>
        <w:pStyle w:val="ac"/>
        <w:bidi/>
        <w:rPr>
          <w:rFonts w:hint="cs"/>
          <w:rtl/>
        </w:rPr>
      </w:pPr>
      <w:r>
        <w:rPr>
          <w:rFonts w:hint="cs"/>
          <w:rtl/>
        </w:rPr>
        <w:t>נגד - אין</w:t>
      </w:r>
    </w:p>
    <w:p w14:paraId="74E9CA0B" w14:textId="77777777" w:rsidR="00000000" w:rsidRDefault="00CF0F56">
      <w:pPr>
        <w:pStyle w:val="ac"/>
        <w:bidi/>
        <w:rPr>
          <w:rFonts w:hint="cs"/>
          <w:rtl/>
        </w:rPr>
      </w:pPr>
      <w:r>
        <w:rPr>
          <w:rFonts w:hint="cs"/>
          <w:rtl/>
        </w:rPr>
        <w:t>נמנעים - אין</w:t>
      </w:r>
    </w:p>
    <w:p w14:paraId="47F8F2D8" w14:textId="77777777" w:rsidR="00000000" w:rsidRDefault="00CF0F56">
      <w:pPr>
        <w:pStyle w:val="ad"/>
        <w:bidi/>
        <w:rPr>
          <w:rFonts w:hint="cs"/>
          <w:rtl/>
        </w:rPr>
      </w:pPr>
      <w:r>
        <w:rPr>
          <w:rFonts w:hint="cs"/>
          <w:rtl/>
        </w:rPr>
        <w:t>ההצעה להעביר את</w:t>
      </w:r>
      <w:r>
        <w:rPr>
          <w:rFonts w:hint="cs"/>
          <w:rtl/>
        </w:rPr>
        <w:t xml:space="preserve"> הצעת חוק המועצה להשכלה גבוהה (תיקון - נציגות </w:t>
      </w:r>
    </w:p>
    <w:p w14:paraId="34892335" w14:textId="77777777" w:rsidR="00000000" w:rsidRDefault="00CF0F56">
      <w:pPr>
        <w:pStyle w:val="ad"/>
        <w:bidi/>
        <w:rPr>
          <w:rFonts w:hint="cs"/>
          <w:rtl/>
        </w:rPr>
      </w:pPr>
      <w:r>
        <w:rPr>
          <w:rFonts w:hint="cs"/>
          <w:rtl/>
        </w:rPr>
        <w:t xml:space="preserve">סטודנטים במועצה), התשס"ד-2004, לדיון מוקדם בוועדת החינוך, התרבות והספורט התקבלה. </w:t>
      </w:r>
    </w:p>
    <w:p w14:paraId="0C1880D3" w14:textId="77777777" w:rsidR="00000000" w:rsidRDefault="00CF0F56">
      <w:pPr>
        <w:pStyle w:val="a0"/>
        <w:rPr>
          <w:rFonts w:hint="cs"/>
          <w:rtl/>
        </w:rPr>
      </w:pPr>
    </w:p>
    <w:p w14:paraId="2312C697" w14:textId="77777777" w:rsidR="00000000" w:rsidRDefault="00CF0F56">
      <w:pPr>
        <w:pStyle w:val="af1"/>
        <w:rPr>
          <w:rtl/>
        </w:rPr>
      </w:pPr>
      <w:r>
        <w:rPr>
          <w:rtl/>
        </w:rPr>
        <w:t>היו"ר</w:t>
      </w:r>
      <w:r>
        <w:rPr>
          <w:rFonts w:hint="cs"/>
          <w:rtl/>
        </w:rPr>
        <w:t xml:space="preserve"> חמי דורון</w:t>
      </w:r>
      <w:r>
        <w:rPr>
          <w:rtl/>
        </w:rPr>
        <w:t>:</w:t>
      </w:r>
    </w:p>
    <w:p w14:paraId="22596194" w14:textId="77777777" w:rsidR="00000000" w:rsidRDefault="00CF0F56">
      <w:pPr>
        <w:pStyle w:val="a0"/>
        <w:rPr>
          <w:rtl/>
        </w:rPr>
      </w:pPr>
    </w:p>
    <w:p w14:paraId="5A01329F" w14:textId="77777777" w:rsidR="00000000" w:rsidRDefault="00CF0F56">
      <w:pPr>
        <w:pStyle w:val="a0"/>
        <w:rPr>
          <w:rFonts w:hint="cs"/>
          <w:rtl/>
        </w:rPr>
      </w:pPr>
      <w:r>
        <w:rPr>
          <w:rFonts w:hint="cs"/>
          <w:rtl/>
        </w:rPr>
        <w:t xml:space="preserve">43 בעד, אין מתנגדים, אין נמנעים. אני קובע שהצעת החוק התקבלה ועברה לטיפולה של ועדת החינוך והתרבות. </w:t>
      </w:r>
    </w:p>
    <w:p w14:paraId="7AFFDF04" w14:textId="77777777" w:rsidR="00000000" w:rsidRDefault="00CF0F56">
      <w:pPr>
        <w:pStyle w:val="a0"/>
        <w:rPr>
          <w:rFonts w:hint="cs"/>
          <w:rtl/>
        </w:rPr>
      </w:pPr>
    </w:p>
    <w:p w14:paraId="451B93D0" w14:textId="77777777" w:rsidR="00000000" w:rsidRDefault="00CF0F56">
      <w:pPr>
        <w:pStyle w:val="a0"/>
        <w:rPr>
          <w:rFonts w:hint="cs"/>
          <w:rtl/>
        </w:rPr>
      </w:pPr>
    </w:p>
    <w:p w14:paraId="4E027A0A" w14:textId="77777777" w:rsidR="00000000" w:rsidRDefault="00CF0F56">
      <w:pPr>
        <w:pStyle w:val="a2"/>
        <w:rPr>
          <w:rFonts w:hint="cs"/>
          <w:rtl/>
        </w:rPr>
      </w:pPr>
      <w:bookmarkStart w:id="331" w:name="CS25742FI0025742T20_10_2004_15_05_59"/>
      <w:bookmarkStart w:id="332" w:name="_Toc92193332"/>
      <w:bookmarkEnd w:id="331"/>
      <w:r>
        <w:rPr>
          <w:rtl/>
        </w:rPr>
        <w:t>הצעת חו</w:t>
      </w:r>
      <w:r>
        <w:rPr>
          <w:rtl/>
        </w:rPr>
        <w:t xml:space="preserve">ק </w:t>
      </w:r>
      <w:r>
        <w:rPr>
          <w:rFonts w:hint="cs"/>
          <w:rtl/>
        </w:rPr>
        <w:t>ל</w:t>
      </w:r>
      <w:r>
        <w:rPr>
          <w:rtl/>
        </w:rPr>
        <w:t>תיקון פקודת העיריות (ועד</w:t>
      </w:r>
      <w:r>
        <w:rPr>
          <w:rFonts w:hint="cs"/>
          <w:rtl/>
        </w:rPr>
        <w:t>ה ל</w:t>
      </w:r>
      <w:r>
        <w:rPr>
          <w:rtl/>
        </w:rPr>
        <w:t>איכות הסביבה), התשס"ד-2004</w:t>
      </w:r>
      <w:bookmarkEnd w:id="332"/>
    </w:p>
    <w:p w14:paraId="5010A58D" w14:textId="77777777" w:rsidR="00000000" w:rsidRDefault="00CF0F56">
      <w:pPr>
        <w:pStyle w:val="a0"/>
        <w:ind w:firstLine="0"/>
        <w:rPr>
          <w:rFonts w:hint="cs"/>
          <w:rtl/>
        </w:rPr>
      </w:pPr>
      <w:r>
        <w:rPr>
          <w:rFonts w:hint="cs"/>
          <w:rtl/>
        </w:rPr>
        <w:t xml:space="preserve"> ["דברי הכנסת", מושב שני, חוב' ל"ז, עמ' 14750.]</w:t>
      </w:r>
    </w:p>
    <w:p w14:paraId="29ABFCD9" w14:textId="77777777" w:rsidR="00000000" w:rsidRDefault="00CF0F56">
      <w:pPr>
        <w:pStyle w:val="-0"/>
        <w:rPr>
          <w:rFonts w:hint="cs"/>
          <w:rtl/>
        </w:rPr>
      </w:pPr>
      <w:r>
        <w:rPr>
          <w:rFonts w:hint="cs"/>
          <w:rtl/>
        </w:rPr>
        <w:t>(הצעת קבוצת חברי הכנסת)</w:t>
      </w:r>
    </w:p>
    <w:p w14:paraId="460FD684" w14:textId="77777777" w:rsidR="00000000" w:rsidRDefault="00CF0F56">
      <w:pPr>
        <w:pStyle w:val="a0"/>
        <w:rPr>
          <w:rFonts w:hint="cs"/>
          <w:rtl/>
        </w:rPr>
      </w:pPr>
    </w:p>
    <w:p w14:paraId="68A55CF1" w14:textId="77777777" w:rsidR="00000000" w:rsidRDefault="00CF0F56">
      <w:pPr>
        <w:pStyle w:val="af1"/>
        <w:rPr>
          <w:rtl/>
        </w:rPr>
      </w:pPr>
      <w:r>
        <w:rPr>
          <w:rtl/>
        </w:rPr>
        <w:t>היו"ר</w:t>
      </w:r>
      <w:r>
        <w:rPr>
          <w:rFonts w:hint="cs"/>
          <w:rtl/>
        </w:rPr>
        <w:t xml:space="preserve"> חמי דורון</w:t>
      </w:r>
      <w:r>
        <w:rPr>
          <w:rtl/>
        </w:rPr>
        <w:t>:</w:t>
      </w:r>
    </w:p>
    <w:p w14:paraId="2AEB8555" w14:textId="77777777" w:rsidR="00000000" w:rsidRDefault="00CF0F56">
      <w:pPr>
        <w:pStyle w:val="a0"/>
        <w:rPr>
          <w:rtl/>
        </w:rPr>
      </w:pPr>
    </w:p>
    <w:p w14:paraId="2866EA6B" w14:textId="77777777" w:rsidR="00000000" w:rsidRDefault="00CF0F56">
      <w:pPr>
        <w:pStyle w:val="a0"/>
        <w:rPr>
          <w:rFonts w:hint="cs"/>
          <w:rtl/>
        </w:rPr>
      </w:pPr>
      <w:r>
        <w:rPr>
          <w:rFonts w:hint="cs"/>
          <w:rtl/>
        </w:rPr>
        <w:t>הצעת החוק הבאה היא הצעת חוק לתיקון פקודת העיריות (ועדה לאיכות הסביבה), התשס"ד-2004, של חבר הכנסת רומן ברונפמ</w:t>
      </w:r>
      <w:r>
        <w:rPr>
          <w:rFonts w:hint="cs"/>
          <w:rtl/>
        </w:rPr>
        <w:t>ן. מדובר בתשובה והצבעה. אדוני שר הפנים, אתה אמור - - -</w:t>
      </w:r>
    </w:p>
    <w:p w14:paraId="0F3BCADD" w14:textId="77777777" w:rsidR="00000000" w:rsidRDefault="00CF0F56">
      <w:pPr>
        <w:pStyle w:val="a0"/>
        <w:rPr>
          <w:rFonts w:hint="cs"/>
          <w:rtl/>
        </w:rPr>
      </w:pPr>
    </w:p>
    <w:p w14:paraId="03E23869" w14:textId="77777777" w:rsidR="00000000" w:rsidRDefault="00CF0F56">
      <w:pPr>
        <w:pStyle w:val="a"/>
        <w:rPr>
          <w:rtl/>
        </w:rPr>
      </w:pPr>
      <w:bookmarkStart w:id="333" w:name="FS000000519T20_10_2004_15_06_59"/>
      <w:bookmarkStart w:id="334" w:name="_Toc92193333"/>
      <w:bookmarkEnd w:id="333"/>
      <w:r>
        <w:rPr>
          <w:rFonts w:hint="eastAsia"/>
          <w:rtl/>
        </w:rPr>
        <w:t>שר</w:t>
      </w:r>
      <w:r>
        <w:rPr>
          <w:rtl/>
        </w:rPr>
        <w:t xml:space="preserve"> הפנים אברהם פורז:</w:t>
      </w:r>
      <w:bookmarkEnd w:id="334"/>
    </w:p>
    <w:p w14:paraId="189AC97F" w14:textId="77777777" w:rsidR="00000000" w:rsidRDefault="00CF0F56">
      <w:pPr>
        <w:pStyle w:val="a0"/>
        <w:rPr>
          <w:rFonts w:hint="cs"/>
          <w:rtl/>
        </w:rPr>
      </w:pPr>
    </w:p>
    <w:p w14:paraId="0530CD34" w14:textId="77777777" w:rsidR="00000000" w:rsidRDefault="00CF0F56">
      <w:pPr>
        <w:pStyle w:val="a0"/>
        <w:rPr>
          <w:rFonts w:hint="cs"/>
          <w:rtl/>
        </w:rPr>
      </w:pPr>
      <w:r>
        <w:rPr>
          <w:rFonts w:hint="cs"/>
          <w:rtl/>
        </w:rPr>
        <w:t>אדוני היושב-ראש, למרות העובדה שהקמת ועדה כזאת מטילה נטל כספי על רשות מקומית, לאור העובדה שצריך מזכירה, פרוטוקולים ורישומים ועלויות, נושא איכות הסביבה הוא נושא מספיק חשוב, ולכן המ</w:t>
      </w:r>
      <w:r>
        <w:rPr>
          <w:rFonts w:hint="cs"/>
          <w:rtl/>
        </w:rPr>
        <w:t xml:space="preserve">משלה החליטה לתמוך בהצעת החוק. </w:t>
      </w:r>
    </w:p>
    <w:p w14:paraId="3C3D02FB" w14:textId="77777777" w:rsidR="00000000" w:rsidRDefault="00CF0F56">
      <w:pPr>
        <w:pStyle w:val="a0"/>
        <w:rPr>
          <w:rFonts w:hint="cs"/>
          <w:rtl/>
        </w:rPr>
      </w:pPr>
    </w:p>
    <w:p w14:paraId="0BA82EC7" w14:textId="77777777" w:rsidR="00000000" w:rsidRDefault="00CF0F56">
      <w:pPr>
        <w:pStyle w:val="af1"/>
        <w:rPr>
          <w:rtl/>
        </w:rPr>
      </w:pPr>
      <w:r>
        <w:rPr>
          <w:rtl/>
        </w:rPr>
        <w:t>היו"ר</w:t>
      </w:r>
      <w:r>
        <w:rPr>
          <w:rFonts w:hint="cs"/>
          <w:rtl/>
        </w:rPr>
        <w:t xml:space="preserve"> חמי דורון</w:t>
      </w:r>
      <w:r>
        <w:rPr>
          <w:rtl/>
        </w:rPr>
        <w:t>:</w:t>
      </w:r>
    </w:p>
    <w:p w14:paraId="4E1748BB" w14:textId="77777777" w:rsidR="00000000" w:rsidRDefault="00CF0F56">
      <w:pPr>
        <w:pStyle w:val="a0"/>
        <w:rPr>
          <w:rtl/>
        </w:rPr>
      </w:pPr>
    </w:p>
    <w:p w14:paraId="6E4E0FDD" w14:textId="77777777" w:rsidR="00000000" w:rsidRDefault="00CF0F56">
      <w:pPr>
        <w:pStyle w:val="a0"/>
        <w:rPr>
          <w:rFonts w:hint="cs"/>
          <w:rtl/>
        </w:rPr>
      </w:pPr>
      <w:r>
        <w:rPr>
          <w:rFonts w:hint="cs"/>
          <w:rtl/>
        </w:rPr>
        <w:t xml:space="preserve">אני חייב לומר שאני שמח, אדוני השר. </w:t>
      </w:r>
    </w:p>
    <w:p w14:paraId="43C37AA2" w14:textId="77777777" w:rsidR="00000000" w:rsidRDefault="00CF0F56">
      <w:pPr>
        <w:pStyle w:val="a0"/>
        <w:rPr>
          <w:rFonts w:hint="cs"/>
          <w:rtl/>
        </w:rPr>
      </w:pPr>
    </w:p>
    <w:p w14:paraId="3D4481AD" w14:textId="77777777" w:rsidR="00000000" w:rsidRDefault="00CF0F56">
      <w:pPr>
        <w:pStyle w:val="a0"/>
        <w:rPr>
          <w:rFonts w:hint="cs"/>
          <w:rtl/>
        </w:rPr>
      </w:pPr>
      <w:r>
        <w:rPr>
          <w:rFonts w:hint="cs"/>
          <w:rtl/>
        </w:rPr>
        <w:t xml:space="preserve">אנחנו נעבור להצבעה. </w:t>
      </w:r>
    </w:p>
    <w:p w14:paraId="082FA81C" w14:textId="77777777" w:rsidR="00000000" w:rsidRDefault="00CF0F56">
      <w:pPr>
        <w:pStyle w:val="a0"/>
        <w:ind w:firstLine="0"/>
        <w:rPr>
          <w:rFonts w:hint="cs"/>
          <w:rtl/>
        </w:rPr>
      </w:pPr>
    </w:p>
    <w:p w14:paraId="275100FB" w14:textId="77777777" w:rsidR="00000000" w:rsidRDefault="00CF0F56">
      <w:pPr>
        <w:pStyle w:val="ab"/>
        <w:bidi/>
        <w:rPr>
          <w:rFonts w:hint="cs"/>
          <w:rtl/>
        </w:rPr>
      </w:pPr>
      <w:r>
        <w:rPr>
          <w:rFonts w:hint="cs"/>
          <w:rtl/>
        </w:rPr>
        <w:t>הצבעה מס'  17</w:t>
      </w:r>
    </w:p>
    <w:p w14:paraId="699F699C" w14:textId="77777777" w:rsidR="00000000" w:rsidRDefault="00CF0F56">
      <w:pPr>
        <w:pStyle w:val="a0"/>
        <w:rPr>
          <w:rFonts w:hint="cs"/>
          <w:rtl/>
        </w:rPr>
      </w:pPr>
    </w:p>
    <w:p w14:paraId="23A36A01" w14:textId="77777777" w:rsidR="00000000" w:rsidRDefault="00CF0F56">
      <w:pPr>
        <w:pStyle w:val="ac"/>
        <w:bidi/>
        <w:rPr>
          <w:rFonts w:hint="cs"/>
          <w:rtl/>
        </w:rPr>
      </w:pPr>
      <w:r>
        <w:rPr>
          <w:rFonts w:hint="cs"/>
          <w:rtl/>
        </w:rPr>
        <w:t>בעד ההצעה להעביר את הצעת החוק לדיון מוקדם בוועדה - 20</w:t>
      </w:r>
    </w:p>
    <w:p w14:paraId="4F266428" w14:textId="77777777" w:rsidR="00000000" w:rsidRDefault="00CF0F56">
      <w:pPr>
        <w:pStyle w:val="ac"/>
        <w:bidi/>
        <w:rPr>
          <w:rFonts w:hint="cs"/>
          <w:rtl/>
        </w:rPr>
      </w:pPr>
      <w:r>
        <w:rPr>
          <w:rFonts w:hint="cs"/>
          <w:rtl/>
        </w:rPr>
        <w:t>נגד - 1</w:t>
      </w:r>
    </w:p>
    <w:p w14:paraId="0EDD2A6D" w14:textId="77777777" w:rsidR="00000000" w:rsidRDefault="00CF0F56">
      <w:pPr>
        <w:pStyle w:val="ac"/>
        <w:bidi/>
        <w:rPr>
          <w:rFonts w:hint="cs"/>
          <w:rtl/>
        </w:rPr>
      </w:pPr>
      <w:r>
        <w:rPr>
          <w:rFonts w:hint="cs"/>
          <w:rtl/>
        </w:rPr>
        <w:t>נמנעים - 1</w:t>
      </w:r>
    </w:p>
    <w:p w14:paraId="55B14D8C" w14:textId="77777777" w:rsidR="00000000" w:rsidRDefault="00CF0F56">
      <w:pPr>
        <w:pStyle w:val="ad"/>
        <w:bidi/>
        <w:rPr>
          <w:rFonts w:hint="cs"/>
          <w:rtl/>
        </w:rPr>
      </w:pPr>
      <w:r>
        <w:rPr>
          <w:rFonts w:hint="cs"/>
          <w:rtl/>
        </w:rPr>
        <w:t>ההצעה להעביר את הצעת החוק לתיקון פקודת העיריות (ועדה לאיכות</w:t>
      </w:r>
      <w:r>
        <w:rPr>
          <w:rFonts w:hint="cs"/>
          <w:rtl/>
        </w:rPr>
        <w:t xml:space="preserve"> הסביבה), </w:t>
      </w:r>
    </w:p>
    <w:p w14:paraId="0DF8C54F" w14:textId="77777777" w:rsidR="00000000" w:rsidRDefault="00CF0F56">
      <w:pPr>
        <w:pStyle w:val="ad"/>
        <w:bidi/>
        <w:rPr>
          <w:rFonts w:hint="cs"/>
          <w:rtl/>
        </w:rPr>
      </w:pPr>
      <w:r>
        <w:rPr>
          <w:rFonts w:hint="cs"/>
          <w:rtl/>
        </w:rPr>
        <w:t xml:space="preserve">התשס"ד-2004, לדיון מוקדם בוועדת הפנים ואיכות הסביבה נתקבלה. </w:t>
      </w:r>
    </w:p>
    <w:p w14:paraId="1BB62C30" w14:textId="77777777" w:rsidR="00000000" w:rsidRDefault="00CF0F56">
      <w:pPr>
        <w:pStyle w:val="a0"/>
        <w:rPr>
          <w:rFonts w:hint="cs"/>
          <w:rtl/>
        </w:rPr>
      </w:pPr>
    </w:p>
    <w:p w14:paraId="36C9E1AA" w14:textId="77777777" w:rsidR="00000000" w:rsidRDefault="00CF0F56">
      <w:pPr>
        <w:pStyle w:val="af1"/>
        <w:rPr>
          <w:rtl/>
        </w:rPr>
      </w:pPr>
      <w:r>
        <w:rPr>
          <w:rtl/>
        </w:rPr>
        <w:t>היו"ר</w:t>
      </w:r>
      <w:r>
        <w:rPr>
          <w:rFonts w:hint="cs"/>
          <w:rtl/>
        </w:rPr>
        <w:t xml:space="preserve"> חמי דורון</w:t>
      </w:r>
      <w:r>
        <w:rPr>
          <w:rtl/>
        </w:rPr>
        <w:t>:</w:t>
      </w:r>
    </w:p>
    <w:p w14:paraId="79E30162" w14:textId="77777777" w:rsidR="00000000" w:rsidRDefault="00CF0F56">
      <w:pPr>
        <w:pStyle w:val="a0"/>
        <w:rPr>
          <w:rtl/>
        </w:rPr>
      </w:pPr>
    </w:p>
    <w:p w14:paraId="14B90983" w14:textId="77777777" w:rsidR="00000000" w:rsidRDefault="00CF0F56">
      <w:pPr>
        <w:pStyle w:val="a0"/>
        <w:rPr>
          <w:rFonts w:hint="cs"/>
          <w:rtl/>
        </w:rPr>
      </w:pPr>
      <w:r>
        <w:rPr>
          <w:rFonts w:hint="cs"/>
          <w:rtl/>
        </w:rPr>
        <w:t xml:space="preserve">20 בעד, נגד - חבר כנסת אחד, נמנע - חבר כנסת אחד. אני קובע שהצעת החוק עברה לדיון בוועדת הפנים של הכנסת. </w:t>
      </w:r>
    </w:p>
    <w:p w14:paraId="19AE9247" w14:textId="77777777" w:rsidR="00000000" w:rsidRDefault="00CF0F56">
      <w:pPr>
        <w:pStyle w:val="a0"/>
        <w:rPr>
          <w:rFonts w:hint="cs"/>
          <w:rtl/>
        </w:rPr>
      </w:pPr>
    </w:p>
    <w:p w14:paraId="592E5D4C" w14:textId="77777777" w:rsidR="00000000" w:rsidRDefault="00CF0F56">
      <w:pPr>
        <w:pStyle w:val="af0"/>
        <w:rPr>
          <w:rtl/>
        </w:rPr>
      </w:pPr>
      <w:r>
        <w:rPr>
          <w:rFonts w:hint="eastAsia"/>
          <w:rtl/>
        </w:rPr>
        <w:t>משה</w:t>
      </w:r>
      <w:r>
        <w:rPr>
          <w:rtl/>
        </w:rPr>
        <w:t xml:space="preserve"> גפני (יהדות התורה):</w:t>
      </w:r>
    </w:p>
    <w:p w14:paraId="62BE0C97" w14:textId="77777777" w:rsidR="00000000" w:rsidRDefault="00CF0F56">
      <w:pPr>
        <w:pStyle w:val="a0"/>
        <w:rPr>
          <w:rFonts w:hint="cs"/>
          <w:rtl/>
        </w:rPr>
      </w:pPr>
    </w:p>
    <w:p w14:paraId="2FF5F0D9" w14:textId="77777777" w:rsidR="00000000" w:rsidRDefault="00CF0F56">
      <w:pPr>
        <w:pStyle w:val="a0"/>
        <w:rPr>
          <w:rFonts w:hint="cs"/>
          <w:rtl/>
        </w:rPr>
      </w:pPr>
      <w:r>
        <w:rPr>
          <w:rFonts w:hint="cs"/>
          <w:rtl/>
        </w:rPr>
        <w:t xml:space="preserve">לא צלצלו לשום דבר. </w:t>
      </w:r>
    </w:p>
    <w:p w14:paraId="09256F34" w14:textId="77777777" w:rsidR="00000000" w:rsidRDefault="00CF0F56">
      <w:pPr>
        <w:pStyle w:val="af0"/>
        <w:rPr>
          <w:rtl/>
        </w:rPr>
      </w:pPr>
    </w:p>
    <w:p w14:paraId="7C27E478" w14:textId="77777777" w:rsidR="00000000" w:rsidRDefault="00CF0F56">
      <w:pPr>
        <w:pStyle w:val="af0"/>
        <w:rPr>
          <w:rtl/>
        </w:rPr>
      </w:pPr>
      <w:r>
        <w:rPr>
          <w:rFonts w:hint="cs"/>
          <w:rtl/>
        </w:rPr>
        <w:t>ק</w:t>
      </w:r>
      <w:r>
        <w:rPr>
          <w:rFonts w:hint="eastAsia"/>
          <w:rtl/>
        </w:rPr>
        <w:t>ריאות</w:t>
      </w:r>
      <w:r>
        <w:rPr>
          <w:rtl/>
        </w:rPr>
        <w:t>:</w:t>
      </w:r>
    </w:p>
    <w:p w14:paraId="2174D3D8" w14:textId="77777777" w:rsidR="00000000" w:rsidRDefault="00CF0F56">
      <w:pPr>
        <w:pStyle w:val="a0"/>
        <w:rPr>
          <w:rFonts w:hint="cs"/>
          <w:rtl/>
        </w:rPr>
      </w:pPr>
    </w:p>
    <w:p w14:paraId="19EFCFE0" w14:textId="77777777" w:rsidR="00000000" w:rsidRDefault="00CF0F56">
      <w:pPr>
        <w:pStyle w:val="a0"/>
        <w:rPr>
          <w:rFonts w:hint="cs"/>
          <w:rtl/>
        </w:rPr>
      </w:pPr>
      <w:r>
        <w:rPr>
          <w:rFonts w:hint="cs"/>
          <w:rtl/>
        </w:rPr>
        <w:t>- - -</w:t>
      </w:r>
    </w:p>
    <w:p w14:paraId="20068604" w14:textId="77777777" w:rsidR="00000000" w:rsidRDefault="00CF0F56">
      <w:pPr>
        <w:pStyle w:val="a0"/>
        <w:rPr>
          <w:rFonts w:hint="cs"/>
          <w:rtl/>
        </w:rPr>
      </w:pPr>
    </w:p>
    <w:p w14:paraId="354FFF6D" w14:textId="77777777" w:rsidR="00000000" w:rsidRDefault="00CF0F56">
      <w:pPr>
        <w:pStyle w:val="af1"/>
        <w:rPr>
          <w:rtl/>
        </w:rPr>
      </w:pPr>
      <w:r>
        <w:rPr>
          <w:rtl/>
        </w:rPr>
        <w:t>היו"ר</w:t>
      </w:r>
      <w:r>
        <w:rPr>
          <w:rFonts w:hint="cs"/>
          <w:rtl/>
        </w:rPr>
        <w:t xml:space="preserve"> חמי דורון</w:t>
      </w:r>
      <w:r>
        <w:rPr>
          <w:rtl/>
        </w:rPr>
        <w:t>:</w:t>
      </w:r>
    </w:p>
    <w:p w14:paraId="5906C65F" w14:textId="77777777" w:rsidR="00000000" w:rsidRDefault="00CF0F56">
      <w:pPr>
        <w:pStyle w:val="a0"/>
        <w:rPr>
          <w:rtl/>
        </w:rPr>
      </w:pPr>
    </w:p>
    <w:p w14:paraId="73F5192E" w14:textId="77777777" w:rsidR="00000000" w:rsidRDefault="00CF0F56">
      <w:pPr>
        <w:pStyle w:val="a0"/>
        <w:rPr>
          <w:rFonts w:hint="cs"/>
          <w:rtl/>
        </w:rPr>
      </w:pPr>
      <w:r>
        <w:rPr>
          <w:rFonts w:hint="cs"/>
          <w:rtl/>
        </w:rPr>
        <w:t>שמעת מה אמר המזכיר? זה רצף של הצבעות. אדוני תומך בהצבעה - נוסיף את אדוני, חבר הכנסת גפני, וגם את חבר הכנסת יורי שטרן. מה קרה, חבר הכנסת אהוד יתום, גם אתה לא הספקת? אז גם את חבר הכנסת אהוד יתום נוסיף. גם חבר הכנסת בנלולו? יפה. גם חבר הכנ</w:t>
      </w:r>
      <w:r>
        <w:rPr>
          <w:rFonts w:hint="cs"/>
          <w:rtl/>
        </w:rPr>
        <w:t xml:space="preserve">סת נודלמן. אולי נוסיף את כל ה-120? </w:t>
      </w:r>
    </w:p>
    <w:p w14:paraId="1CD3DE6B" w14:textId="77777777" w:rsidR="00000000" w:rsidRDefault="00CF0F56">
      <w:pPr>
        <w:pStyle w:val="a0"/>
        <w:rPr>
          <w:rFonts w:hint="cs"/>
          <w:rtl/>
        </w:rPr>
      </w:pPr>
    </w:p>
    <w:p w14:paraId="07086725" w14:textId="77777777" w:rsidR="00000000" w:rsidRDefault="00CF0F56">
      <w:pPr>
        <w:pStyle w:val="af0"/>
        <w:rPr>
          <w:rtl/>
        </w:rPr>
      </w:pPr>
      <w:r>
        <w:rPr>
          <w:rFonts w:hint="eastAsia"/>
          <w:rtl/>
        </w:rPr>
        <w:t>דניאל</w:t>
      </w:r>
      <w:r>
        <w:rPr>
          <w:rtl/>
        </w:rPr>
        <w:t xml:space="preserve"> בנלולו (הליכוד):</w:t>
      </w:r>
    </w:p>
    <w:p w14:paraId="6869B9BA" w14:textId="77777777" w:rsidR="00000000" w:rsidRDefault="00CF0F56">
      <w:pPr>
        <w:pStyle w:val="a0"/>
        <w:rPr>
          <w:rFonts w:hint="cs"/>
          <w:rtl/>
        </w:rPr>
      </w:pPr>
    </w:p>
    <w:p w14:paraId="3B06F2C1" w14:textId="77777777" w:rsidR="00000000" w:rsidRDefault="00CF0F56">
      <w:pPr>
        <w:pStyle w:val="a0"/>
        <w:rPr>
          <w:rFonts w:hint="cs"/>
          <w:rtl/>
        </w:rPr>
      </w:pPr>
      <w:r>
        <w:rPr>
          <w:rFonts w:hint="cs"/>
          <w:rtl/>
        </w:rPr>
        <w:t xml:space="preserve">לא נצטרך. </w:t>
      </w:r>
    </w:p>
    <w:p w14:paraId="149BBC52" w14:textId="77777777" w:rsidR="00000000" w:rsidRDefault="00CF0F56">
      <w:pPr>
        <w:pStyle w:val="a0"/>
        <w:rPr>
          <w:rFonts w:hint="cs"/>
          <w:rtl/>
        </w:rPr>
      </w:pPr>
    </w:p>
    <w:p w14:paraId="35943FFA" w14:textId="77777777" w:rsidR="00000000" w:rsidRDefault="00CF0F56">
      <w:pPr>
        <w:pStyle w:val="af1"/>
        <w:rPr>
          <w:rtl/>
        </w:rPr>
      </w:pPr>
      <w:r>
        <w:rPr>
          <w:rtl/>
        </w:rPr>
        <w:t>היו"ר</w:t>
      </w:r>
      <w:r>
        <w:rPr>
          <w:rFonts w:hint="cs"/>
          <w:rtl/>
        </w:rPr>
        <w:t xml:space="preserve"> חמי דורון</w:t>
      </w:r>
      <w:r>
        <w:rPr>
          <w:rtl/>
        </w:rPr>
        <w:t>:</w:t>
      </w:r>
    </w:p>
    <w:p w14:paraId="1367176A" w14:textId="77777777" w:rsidR="00000000" w:rsidRDefault="00CF0F56">
      <w:pPr>
        <w:pStyle w:val="a0"/>
        <w:rPr>
          <w:rtl/>
        </w:rPr>
      </w:pPr>
    </w:p>
    <w:p w14:paraId="74F9FCD2" w14:textId="77777777" w:rsidR="00000000" w:rsidRDefault="00CF0F56">
      <w:pPr>
        <w:pStyle w:val="a0"/>
        <w:rPr>
          <w:rFonts w:hint="cs"/>
          <w:rtl/>
        </w:rPr>
      </w:pPr>
      <w:r>
        <w:rPr>
          <w:rFonts w:hint="cs"/>
          <w:rtl/>
        </w:rPr>
        <w:t xml:space="preserve">לא נצטרך. טוב. אני מבקש להוסיף את חברי הכנסת האלה לפרוטוקול, אבל אין שינוי בתוצאות ההצבעה, כמובן. </w:t>
      </w:r>
    </w:p>
    <w:p w14:paraId="3564F0C9" w14:textId="77777777" w:rsidR="00000000" w:rsidRDefault="00CF0F56">
      <w:pPr>
        <w:pStyle w:val="a0"/>
        <w:rPr>
          <w:rFonts w:hint="cs"/>
          <w:rtl/>
        </w:rPr>
      </w:pPr>
    </w:p>
    <w:p w14:paraId="7C762974" w14:textId="77777777" w:rsidR="00000000" w:rsidRDefault="00CF0F56">
      <w:pPr>
        <w:pStyle w:val="a0"/>
        <w:rPr>
          <w:rFonts w:hint="cs"/>
          <w:rtl/>
        </w:rPr>
      </w:pPr>
    </w:p>
    <w:p w14:paraId="5C21508F" w14:textId="77777777" w:rsidR="00000000" w:rsidRDefault="00CF0F56">
      <w:pPr>
        <w:pStyle w:val="a2"/>
        <w:rPr>
          <w:rFonts w:hint="cs"/>
          <w:rtl/>
        </w:rPr>
      </w:pPr>
      <w:bookmarkStart w:id="335" w:name="CS77274FI0077274T20_10_2004_15_21_54"/>
      <w:bookmarkStart w:id="336" w:name="_Toc92193334"/>
      <w:bookmarkEnd w:id="335"/>
      <w:r>
        <w:rPr>
          <w:rtl/>
        </w:rPr>
        <w:t>הצע</w:t>
      </w:r>
      <w:r>
        <w:rPr>
          <w:rFonts w:hint="cs"/>
          <w:rtl/>
        </w:rPr>
        <w:t>ות</w:t>
      </w:r>
      <w:r>
        <w:rPr>
          <w:rtl/>
        </w:rPr>
        <w:t xml:space="preserve"> לסדר</w:t>
      </w:r>
      <w:r>
        <w:rPr>
          <w:rFonts w:hint="cs"/>
          <w:rtl/>
        </w:rPr>
        <w:t>-</w:t>
      </w:r>
      <w:r>
        <w:rPr>
          <w:rtl/>
        </w:rPr>
        <w:t>היום</w:t>
      </w:r>
      <w:bookmarkEnd w:id="336"/>
      <w:r>
        <w:rPr>
          <w:rtl/>
        </w:rPr>
        <w:t xml:space="preserve"> </w:t>
      </w:r>
    </w:p>
    <w:p w14:paraId="051C5CE3" w14:textId="77777777" w:rsidR="00000000" w:rsidRDefault="00CF0F56">
      <w:pPr>
        <w:pStyle w:val="a2"/>
        <w:rPr>
          <w:rtl/>
        </w:rPr>
      </w:pPr>
      <w:bookmarkStart w:id="337" w:name="_Toc92193335"/>
      <w:r>
        <w:rPr>
          <w:rtl/>
        </w:rPr>
        <w:t>דברי הרב שפירא ורבנים נוספים לסרב פקודה</w:t>
      </w:r>
      <w:bookmarkEnd w:id="337"/>
    </w:p>
    <w:p w14:paraId="2C242943" w14:textId="77777777" w:rsidR="00000000" w:rsidRDefault="00CF0F56">
      <w:pPr>
        <w:pStyle w:val="-0"/>
        <w:rPr>
          <w:rFonts w:hint="cs"/>
          <w:rtl/>
        </w:rPr>
      </w:pPr>
    </w:p>
    <w:p w14:paraId="024FBD0B" w14:textId="77777777" w:rsidR="00000000" w:rsidRDefault="00CF0F56">
      <w:pPr>
        <w:pStyle w:val="af1"/>
        <w:rPr>
          <w:rtl/>
        </w:rPr>
      </w:pPr>
      <w:r>
        <w:rPr>
          <w:rtl/>
        </w:rPr>
        <w:t>היו"ר</w:t>
      </w:r>
      <w:r>
        <w:rPr>
          <w:rFonts w:hint="cs"/>
          <w:rtl/>
        </w:rPr>
        <w:t xml:space="preserve"> </w:t>
      </w:r>
      <w:r>
        <w:rPr>
          <w:rFonts w:hint="cs"/>
          <w:rtl/>
        </w:rPr>
        <w:t>חמי דורון:</w:t>
      </w:r>
    </w:p>
    <w:p w14:paraId="48141055" w14:textId="77777777" w:rsidR="00000000" w:rsidRDefault="00CF0F56">
      <w:pPr>
        <w:pStyle w:val="a0"/>
        <w:rPr>
          <w:rtl/>
        </w:rPr>
      </w:pPr>
    </w:p>
    <w:p w14:paraId="44C375B5" w14:textId="77777777" w:rsidR="00000000" w:rsidRDefault="00CF0F56">
      <w:pPr>
        <w:pStyle w:val="a0"/>
        <w:rPr>
          <w:rFonts w:hint="cs"/>
          <w:rtl/>
        </w:rPr>
      </w:pPr>
      <w:r>
        <w:rPr>
          <w:rFonts w:hint="cs"/>
          <w:rtl/>
        </w:rPr>
        <w:t xml:space="preserve">אנחנו עוברים להצעות לסדר-היום: דברי הרב שפירא ורבנים נוספים לסרב פקודה - הצעות לסדר-היום מס' 4543, 4545, 4555, 4565, 4575, 4592, 4604 ו-4614. חבר הכנסת שאול יהלום, ואחריו - חבר הכנסת רשף חן. שלוש דקות לרשותך, אדוני. בבקשה. </w:t>
      </w:r>
    </w:p>
    <w:p w14:paraId="19876FA8" w14:textId="77777777" w:rsidR="00000000" w:rsidRDefault="00CF0F56">
      <w:pPr>
        <w:pStyle w:val="a0"/>
        <w:rPr>
          <w:rFonts w:hint="cs"/>
          <w:rtl/>
        </w:rPr>
      </w:pPr>
    </w:p>
    <w:p w14:paraId="7BD33DC5" w14:textId="77777777" w:rsidR="00000000" w:rsidRDefault="00CF0F56">
      <w:pPr>
        <w:pStyle w:val="a"/>
        <w:rPr>
          <w:rtl/>
        </w:rPr>
      </w:pPr>
      <w:bookmarkStart w:id="338" w:name="FS000000519T20_10_2004_15_28_21C"/>
      <w:bookmarkStart w:id="339" w:name="FS000000524T20_10_2004_15_28_29"/>
      <w:bookmarkStart w:id="340" w:name="_Toc92193336"/>
      <w:bookmarkEnd w:id="338"/>
      <w:bookmarkEnd w:id="339"/>
      <w:r>
        <w:rPr>
          <w:rtl/>
        </w:rPr>
        <w:t>שאול יהלום (מפד"ל):</w:t>
      </w:r>
      <w:bookmarkEnd w:id="340"/>
    </w:p>
    <w:p w14:paraId="71F5A22E" w14:textId="77777777" w:rsidR="00000000" w:rsidRDefault="00CF0F56">
      <w:pPr>
        <w:pStyle w:val="a0"/>
        <w:rPr>
          <w:rtl/>
        </w:rPr>
      </w:pPr>
    </w:p>
    <w:p w14:paraId="775BA309" w14:textId="77777777" w:rsidR="00000000" w:rsidRDefault="00CF0F56">
      <w:pPr>
        <w:pStyle w:val="a0"/>
        <w:rPr>
          <w:rFonts w:hint="cs"/>
          <w:rtl/>
        </w:rPr>
      </w:pPr>
      <w:r>
        <w:rPr>
          <w:rFonts w:hint="cs"/>
          <w:rtl/>
        </w:rPr>
        <w:t>אדוני היושב-ראש. עצם קיומנו כאן תלוי בעובדה אחת: אם צבא-הגנה לישראל יגן עלינו מפני אויבינו. צבא-הגנה לישראל, כצבא, מטבע הדברים בנוי על פקודות, ואם במחלוקת אידיאולוגית צד אחד יחליט שאינו מקבל פקודות, לא רק שהדבר יפגע בצבא ויפגע בדמוקרטיה, אלא זה יגרור אחר</w:t>
      </w:r>
      <w:r>
        <w:rPr>
          <w:rFonts w:hint="cs"/>
          <w:rtl/>
        </w:rPr>
        <w:t>יו מייד סירוב פקודה מהצד השני, השונה ממנו באידיאולוגיה. ואם חייל יסרב פקודה בכל הנוגע לתוכנית ההתנתקות, שאני מקווה שלא תגיע לידי מימוש, מחר חייל אחר יגיד: אצלי המצפון אומר שאסור לי לעמוד במחסומים ולבדוק בגופם של פלסטינים שעוברים שם ולא אעשה זאת. וסירוב יגר</w:t>
      </w:r>
      <w:r>
        <w:rPr>
          <w:rFonts w:hint="cs"/>
          <w:rtl/>
        </w:rPr>
        <w:t xml:space="preserve">ור סירוב, ואנה אנו באים? אין צבא ואין ביטחון. </w:t>
      </w:r>
    </w:p>
    <w:p w14:paraId="118A98DE" w14:textId="77777777" w:rsidR="00000000" w:rsidRDefault="00CF0F56">
      <w:pPr>
        <w:pStyle w:val="a0"/>
        <w:rPr>
          <w:rFonts w:hint="cs"/>
          <w:rtl/>
        </w:rPr>
      </w:pPr>
    </w:p>
    <w:p w14:paraId="0D173539" w14:textId="77777777" w:rsidR="00000000" w:rsidRDefault="00CF0F56">
      <w:pPr>
        <w:pStyle w:val="a0"/>
        <w:rPr>
          <w:rFonts w:hint="cs"/>
          <w:rtl/>
        </w:rPr>
      </w:pPr>
      <w:r>
        <w:rPr>
          <w:rFonts w:hint="cs"/>
          <w:rtl/>
        </w:rPr>
        <w:t xml:space="preserve">לכן התנועה הדתית-לאומית אומרת בצורה ברורה: אנחנו לא מקבלים את המושג סירוב פקודה, וכל פקודה חוקית שניתנת על-ידי ממשלת ישראל חייבת להתבצע במלואה. </w:t>
      </w:r>
    </w:p>
    <w:p w14:paraId="4E618481" w14:textId="77777777" w:rsidR="00000000" w:rsidRDefault="00CF0F56">
      <w:pPr>
        <w:pStyle w:val="a0"/>
        <w:rPr>
          <w:rFonts w:hint="cs"/>
          <w:rtl/>
        </w:rPr>
      </w:pPr>
    </w:p>
    <w:p w14:paraId="0E251691" w14:textId="77777777" w:rsidR="00000000" w:rsidRDefault="00CF0F56">
      <w:pPr>
        <w:pStyle w:val="a0"/>
        <w:rPr>
          <w:rFonts w:hint="cs"/>
          <w:rtl/>
        </w:rPr>
      </w:pPr>
      <w:r>
        <w:rPr>
          <w:rFonts w:hint="cs"/>
          <w:rtl/>
        </w:rPr>
        <w:t>עם זאת, כאשר מפריחים דברים שנוגדים את הרוח הדמוקרטית, הם לא בא</w:t>
      </w:r>
      <w:r>
        <w:rPr>
          <w:rFonts w:hint="cs"/>
          <w:rtl/>
        </w:rPr>
        <w:t>ים מעצמם, אלא יש, כנראה, דברים בגו. מי שגורם לאווירה אנטי-דמוקרטית בציבור הוא קודם כול ראש ממשלת ישראל. אף אחד לא האמין לפני הבחירות, כשהצביע לליכוד, דהיינו לשרון, ששרון ילך על תוכנית חד-צדדית, ללא הסכם שלום, של פינוי יישובים - לא המצע של הליכוד, לא האיש א</w:t>
      </w:r>
      <w:r>
        <w:rPr>
          <w:rFonts w:hint="cs"/>
          <w:rtl/>
        </w:rPr>
        <w:t xml:space="preserve">ריק שרון, עם כל ההיסטוריה, האידיאולוגיה והמעשים שלו. ולכן אין דמוקרטיה בלי מצע. </w:t>
      </w:r>
    </w:p>
    <w:p w14:paraId="3FDF7A03" w14:textId="77777777" w:rsidR="00000000" w:rsidRDefault="00CF0F56">
      <w:pPr>
        <w:pStyle w:val="a0"/>
        <w:rPr>
          <w:rFonts w:hint="cs"/>
          <w:rtl/>
        </w:rPr>
      </w:pPr>
    </w:p>
    <w:p w14:paraId="7B58ADE9" w14:textId="77777777" w:rsidR="00000000" w:rsidRDefault="00CF0F56">
      <w:pPr>
        <w:pStyle w:val="af0"/>
        <w:rPr>
          <w:rtl/>
        </w:rPr>
      </w:pPr>
      <w:r>
        <w:rPr>
          <w:rFonts w:hint="eastAsia"/>
          <w:rtl/>
        </w:rPr>
        <w:t>מגלי</w:t>
      </w:r>
      <w:r>
        <w:rPr>
          <w:rtl/>
        </w:rPr>
        <w:t xml:space="preserve"> והבה (הליכוד):</w:t>
      </w:r>
    </w:p>
    <w:p w14:paraId="1414C845" w14:textId="77777777" w:rsidR="00000000" w:rsidRDefault="00CF0F56">
      <w:pPr>
        <w:pStyle w:val="a0"/>
        <w:rPr>
          <w:rFonts w:hint="cs"/>
          <w:rtl/>
        </w:rPr>
      </w:pPr>
    </w:p>
    <w:p w14:paraId="7C53C605" w14:textId="77777777" w:rsidR="00000000" w:rsidRDefault="00CF0F56">
      <w:pPr>
        <w:pStyle w:val="a0"/>
        <w:rPr>
          <w:rFonts w:hint="cs"/>
          <w:rtl/>
        </w:rPr>
      </w:pPr>
      <w:r>
        <w:rPr>
          <w:rFonts w:hint="cs"/>
          <w:rtl/>
        </w:rPr>
        <w:t xml:space="preserve">- - - הוא אמר. </w:t>
      </w:r>
    </w:p>
    <w:p w14:paraId="34E0AE8B" w14:textId="77777777" w:rsidR="00000000" w:rsidRDefault="00CF0F56">
      <w:pPr>
        <w:pStyle w:val="a0"/>
        <w:rPr>
          <w:rFonts w:hint="cs"/>
          <w:rtl/>
        </w:rPr>
      </w:pPr>
    </w:p>
    <w:p w14:paraId="2A94E6BC" w14:textId="77777777" w:rsidR="00000000" w:rsidRDefault="00CF0F56">
      <w:pPr>
        <w:pStyle w:val="-"/>
        <w:rPr>
          <w:rtl/>
        </w:rPr>
      </w:pPr>
      <w:bookmarkStart w:id="341" w:name="FS000000524T20_10_2004_15_33_34C"/>
      <w:bookmarkEnd w:id="341"/>
      <w:r>
        <w:rPr>
          <w:rtl/>
        </w:rPr>
        <w:t>שאול יהלום (מפד"ל):</w:t>
      </w:r>
    </w:p>
    <w:p w14:paraId="2D6484C7" w14:textId="77777777" w:rsidR="00000000" w:rsidRDefault="00CF0F56">
      <w:pPr>
        <w:pStyle w:val="a0"/>
        <w:rPr>
          <w:rtl/>
        </w:rPr>
      </w:pPr>
    </w:p>
    <w:p w14:paraId="04468EE7" w14:textId="77777777" w:rsidR="00000000" w:rsidRDefault="00CF0F56">
      <w:pPr>
        <w:pStyle w:val="a0"/>
        <w:rPr>
          <w:rFonts w:hint="cs"/>
          <w:rtl/>
        </w:rPr>
      </w:pPr>
      <w:r>
        <w:rPr>
          <w:rFonts w:hint="cs"/>
          <w:rtl/>
        </w:rPr>
        <w:t xml:space="preserve">הוא אמר: אם יהיה שלום ניתן קורבנות, אבל לא חד-צדדית. לא נפנה יישובים סתם. </w:t>
      </w:r>
    </w:p>
    <w:p w14:paraId="21E4E7C5" w14:textId="77777777" w:rsidR="00000000" w:rsidRDefault="00CF0F56">
      <w:pPr>
        <w:pStyle w:val="a0"/>
        <w:rPr>
          <w:rFonts w:hint="cs"/>
          <w:rtl/>
        </w:rPr>
      </w:pPr>
    </w:p>
    <w:p w14:paraId="659C3EB7" w14:textId="77777777" w:rsidR="00000000" w:rsidRDefault="00CF0F56">
      <w:pPr>
        <w:pStyle w:val="af0"/>
        <w:rPr>
          <w:rtl/>
        </w:rPr>
      </w:pPr>
      <w:r>
        <w:rPr>
          <w:rFonts w:hint="eastAsia"/>
          <w:rtl/>
        </w:rPr>
        <w:t>מגלי</w:t>
      </w:r>
      <w:r>
        <w:rPr>
          <w:rtl/>
        </w:rPr>
        <w:t xml:space="preserve"> והבה (הליכוד):</w:t>
      </w:r>
    </w:p>
    <w:p w14:paraId="361EDDA1" w14:textId="77777777" w:rsidR="00000000" w:rsidRDefault="00CF0F56">
      <w:pPr>
        <w:pStyle w:val="a0"/>
        <w:rPr>
          <w:rFonts w:hint="cs"/>
          <w:rtl/>
        </w:rPr>
      </w:pPr>
    </w:p>
    <w:p w14:paraId="59293996" w14:textId="77777777" w:rsidR="00000000" w:rsidRDefault="00CF0F56">
      <w:pPr>
        <w:pStyle w:val="a0"/>
        <w:rPr>
          <w:rFonts w:hint="cs"/>
          <w:rtl/>
        </w:rPr>
      </w:pPr>
      <w:r>
        <w:rPr>
          <w:rFonts w:hint="cs"/>
          <w:rtl/>
        </w:rPr>
        <w:t>הוא אמר - - -</w:t>
      </w:r>
    </w:p>
    <w:p w14:paraId="1D931001" w14:textId="77777777" w:rsidR="00000000" w:rsidRDefault="00CF0F56">
      <w:pPr>
        <w:pStyle w:val="a0"/>
        <w:rPr>
          <w:rFonts w:hint="cs"/>
          <w:rtl/>
        </w:rPr>
      </w:pPr>
    </w:p>
    <w:p w14:paraId="2DD9A80B" w14:textId="77777777" w:rsidR="00000000" w:rsidRDefault="00CF0F56">
      <w:pPr>
        <w:pStyle w:val="-"/>
        <w:rPr>
          <w:rtl/>
        </w:rPr>
      </w:pPr>
      <w:bookmarkStart w:id="342" w:name="FS000000524T20_10_2004_15_34_16C"/>
      <w:bookmarkEnd w:id="342"/>
      <w:r>
        <w:rPr>
          <w:rtl/>
        </w:rPr>
        <w:t>שאו</w:t>
      </w:r>
      <w:r>
        <w:rPr>
          <w:rtl/>
        </w:rPr>
        <w:t>ל יהלום (מפד"ל):</w:t>
      </w:r>
    </w:p>
    <w:p w14:paraId="121071E2" w14:textId="77777777" w:rsidR="00000000" w:rsidRDefault="00CF0F56">
      <w:pPr>
        <w:pStyle w:val="a0"/>
        <w:rPr>
          <w:rtl/>
        </w:rPr>
      </w:pPr>
    </w:p>
    <w:p w14:paraId="1BEDB44F" w14:textId="77777777" w:rsidR="00000000" w:rsidRDefault="00CF0F56">
      <w:pPr>
        <w:pStyle w:val="a0"/>
        <w:rPr>
          <w:rFonts w:hint="cs"/>
          <w:rtl/>
        </w:rPr>
      </w:pPr>
      <w:r>
        <w:rPr>
          <w:rFonts w:hint="cs"/>
          <w:rtl/>
        </w:rPr>
        <w:t xml:space="preserve">הוא לא אמר את זה, ולא רמז את זה ולא חלם, ואף אחד לא היה נותן לכם 40 מנדטים. הא ראיה, שהיום אתם מפוררים וחלוקים. בצדק. בצדק. כי אתם מנוגדים - מה שעושה אריק שרון למצע המפלגה. </w:t>
      </w:r>
    </w:p>
    <w:p w14:paraId="092AFFF0" w14:textId="77777777" w:rsidR="00000000" w:rsidRDefault="00CF0F56">
      <w:pPr>
        <w:pStyle w:val="a0"/>
        <w:rPr>
          <w:rFonts w:hint="cs"/>
          <w:rtl/>
        </w:rPr>
      </w:pPr>
    </w:p>
    <w:p w14:paraId="51A9475E" w14:textId="77777777" w:rsidR="00000000" w:rsidRDefault="00CF0F56">
      <w:pPr>
        <w:pStyle w:val="a0"/>
        <w:rPr>
          <w:rFonts w:hint="cs"/>
          <w:rtl/>
        </w:rPr>
      </w:pPr>
      <w:r>
        <w:rPr>
          <w:rFonts w:hint="cs"/>
          <w:rtl/>
        </w:rPr>
        <w:t>יתר על כן, הוא אמר, כאשר העניין עלה, מה אני עושה? אני אבצע את מ</w:t>
      </w:r>
      <w:r>
        <w:rPr>
          <w:rFonts w:hint="cs"/>
          <w:rtl/>
        </w:rPr>
        <w:t xml:space="preserve">שאל המתפקדים שלי. והלכו אתו על זה, והוא סירב לתוצאות. ממשלה שקיבלה את אמון הכנסת - כדי לקבל החלטה פיטר את שני שריה לפני ההחלטה. מה זאת אומרת? ראש הממשלה משחק בשריו כדי לקבל החלטות? אין לו בקואליציה רוב לתוכניות. אין לו במפלגתו רוב לתוכניתו. </w:t>
      </w:r>
    </w:p>
    <w:p w14:paraId="6623CF4B" w14:textId="77777777" w:rsidR="00000000" w:rsidRDefault="00CF0F56">
      <w:pPr>
        <w:pStyle w:val="a0"/>
        <w:rPr>
          <w:rFonts w:hint="cs"/>
          <w:rtl/>
        </w:rPr>
      </w:pPr>
    </w:p>
    <w:p w14:paraId="06D44A8A" w14:textId="77777777" w:rsidR="00000000" w:rsidRDefault="00CF0F56">
      <w:pPr>
        <w:pStyle w:val="a0"/>
        <w:rPr>
          <w:rFonts w:hint="cs"/>
          <w:rtl/>
        </w:rPr>
      </w:pPr>
      <w:r>
        <w:rPr>
          <w:rFonts w:hint="cs"/>
          <w:rtl/>
        </w:rPr>
        <w:t>לכן, אדוני הי</w:t>
      </w:r>
      <w:r>
        <w:rPr>
          <w:rFonts w:hint="cs"/>
          <w:rtl/>
        </w:rPr>
        <w:t xml:space="preserve">ושב-ראש, אני מסיים: אל יבואו בטענות אלה שהורסים את הדמוקרטיה שיש אווירה שאחרים פוגעים בדמוקרטיה. </w:t>
      </w:r>
    </w:p>
    <w:p w14:paraId="193C3EE4" w14:textId="77777777" w:rsidR="00000000" w:rsidRDefault="00CF0F56">
      <w:pPr>
        <w:pStyle w:val="a0"/>
        <w:rPr>
          <w:rFonts w:hint="cs"/>
          <w:rtl/>
        </w:rPr>
      </w:pPr>
    </w:p>
    <w:p w14:paraId="3745717E" w14:textId="77777777" w:rsidR="00000000" w:rsidRDefault="00CF0F56">
      <w:pPr>
        <w:pStyle w:val="a0"/>
        <w:rPr>
          <w:rFonts w:hint="cs"/>
          <w:rtl/>
        </w:rPr>
      </w:pPr>
      <w:r>
        <w:rPr>
          <w:rFonts w:hint="cs"/>
          <w:rtl/>
        </w:rPr>
        <w:t>אני קורא מכאן, לסיום, שתי קריאות. הקריאה הראשונה - לכל המורים הרוחניים של הציבור הדתי, לכל רבניו: אל תרדו לפינה של סירוב פקודה. והקריאה השנייה - לראש הממשלה:</w:t>
      </w:r>
      <w:r>
        <w:rPr>
          <w:rFonts w:hint="cs"/>
          <w:rtl/>
        </w:rPr>
        <w:t xml:space="preserve"> כדי להבריא את המצב, עדיין נותרה בידך אפשרות אחת, והיא ללכת למשאל עם. הסכם לכך, ובכך תבריא את האווירה ותחזיר משהו מהאווירה והרוח הדמוקרטית במדינת ישראל. תודה רבה. </w:t>
      </w:r>
    </w:p>
    <w:p w14:paraId="7E1FBF3E" w14:textId="77777777" w:rsidR="00000000" w:rsidRDefault="00CF0F56">
      <w:pPr>
        <w:pStyle w:val="a0"/>
        <w:rPr>
          <w:rFonts w:hint="cs"/>
          <w:rtl/>
        </w:rPr>
      </w:pPr>
    </w:p>
    <w:p w14:paraId="22F8B0E0" w14:textId="77777777" w:rsidR="00000000" w:rsidRDefault="00CF0F56">
      <w:pPr>
        <w:pStyle w:val="af1"/>
        <w:rPr>
          <w:rtl/>
        </w:rPr>
      </w:pPr>
      <w:r>
        <w:rPr>
          <w:rtl/>
        </w:rPr>
        <w:t>היו"ר חמי דורון:</w:t>
      </w:r>
    </w:p>
    <w:p w14:paraId="39A644E3" w14:textId="77777777" w:rsidR="00000000" w:rsidRDefault="00CF0F56">
      <w:pPr>
        <w:pStyle w:val="a0"/>
        <w:rPr>
          <w:rFonts w:hint="cs"/>
          <w:rtl/>
        </w:rPr>
      </w:pPr>
    </w:p>
    <w:p w14:paraId="3AAD8531" w14:textId="77777777" w:rsidR="00000000" w:rsidRDefault="00CF0F56">
      <w:pPr>
        <w:pStyle w:val="a0"/>
        <w:rPr>
          <w:rFonts w:hint="cs"/>
          <w:rtl/>
        </w:rPr>
      </w:pPr>
      <w:r>
        <w:rPr>
          <w:rFonts w:hint="cs"/>
          <w:rtl/>
        </w:rPr>
        <w:t>חבר הכנסת שאול יהלום, תודה רבה לך. חבר הכנסת רשף חן, אני מבקש לנסות ולעמו</w:t>
      </w:r>
      <w:r>
        <w:rPr>
          <w:rFonts w:hint="cs"/>
          <w:rtl/>
        </w:rPr>
        <w:t xml:space="preserve">ד בגבולות הזמנים, אחרת אני אצטרך לנתק את המיקרופון. </w:t>
      </w:r>
    </w:p>
    <w:p w14:paraId="2DDB82A4" w14:textId="77777777" w:rsidR="00000000" w:rsidRDefault="00CF0F56">
      <w:pPr>
        <w:pStyle w:val="a0"/>
        <w:rPr>
          <w:rFonts w:hint="cs"/>
          <w:rtl/>
        </w:rPr>
      </w:pPr>
    </w:p>
    <w:p w14:paraId="592F9F40" w14:textId="77777777" w:rsidR="00000000" w:rsidRDefault="00CF0F56">
      <w:pPr>
        <w:pStyle w:val="a"/>
        <w:rPr>
          <w:rtl/>
        </w:rPr>
      </w:pPr>
      <w:bookmarkStart w:id="343" w:name="FS000001048T20_10_2004_14_29_54"/>
      <w:bookmarkStart w:id="344" w:name="_Toc92193337"/>
      <w:bookmarkEnd w:id="343"/>
      <w:r>
        <w:rPr>
          <w:rtl/>
        </w:rPr>
        <w:t>רשף חן (שינוי):</w:t>
      </w:r>
      <w:bookmarkEnd w:id="344"/>
    </w:p>
    <w:p w14:paraId="12FD33A4" w14:textId="77777777" w:rsidR="00000000" w:rsidRDefault="00CF0F56">
      <w:pPr>
        <w:pStyle w:val="a0"/>
        <w:rPr>
          <w:rtl/>
        </w:rPr>
      </w:pPr>
    </w:p>
    <w:p w14:paraId="16B2E8CE" w14:textId="77777777" w:rsidR="00000000" w:rsidRDefault="00CF0F56">
      <w:pPr>
        <w:pStyle w:val="a0"/>
        <w:rPr>
          <w:rFonts w:hint="cs"/>
          <w:rtl/>
        </w:rPr>
      </w:pPr>
      <w:r>
        <w:rPr>
          <w:rFonts w:hint="cs"/>
          <w:rtl/>
        </w:rPr>
        <w:t xml:space="preserve">אדוני היושב-ראש, חברי חברי הכנסת, בימים האחרונים אנחנו עומדים תחת התקפה חסרת תקדים בחומרתה במדינת ישראל, מצב שבו רבנים מהבכירים, מהחשובים ביותר בחינוך של הציבור הדתי, בעיקר אלה שיושבים </w:t>
      </w:r>
      <w:r>
        <w:rPr>
          <w:rFonts w:hint="cs"/>
          <w:rtl/>
        </w:rPr>
        <w:t xml:space="preserve">בשטחים, קוראים לחניכיהם, קוראים לתלמידיהם, קוראים לחיילים ולקצינים שמתייחסים ברצינות רבה מאוד לדבריהם, לסרב לפקודות חוקיות שיוצאות מהבית הזה, מהממשלה הזאת, ודרכם דרך הצבא. </w:t>
      </w:r>
    </w:p>
    <w:p w14:paraId="6899F296" w14:textId="77777777" w:rsidR="00000000" w:rsidRDefault="00CF0F56">
      <w:pPr>
        <w:pStyle w:val="a0"/>
        <w:rPr>
          <w:rFonts w:hint="cs"/>
          <w:rtl/>
        </w:rPr>
      </w:pPr>
    </w:p>
    <w:p w14:paraId="74FC56D4" w14:textId="77777777" w:rsidR="00000000" w:rsidRDefault="00CF0F56">
      <w:pPr>
        <w:pStyle w:val="a0"/>
        <w:rPr>
          <w:rFonts w:hint="cs"/>
          <w:rtl/>
        </w:rPr>
      </w:pPr>
      <w:r>
        <w:rPr>
          <w:rFonts w:hint="cs"/>
          <w:rtl/>
        </w:rPr>
        <w:t>בעיני, הקריאה הזאת והאירוע הזה בדרגת חומרה שזהה לפילוג שהיה בקרב העם היהודי בירושל</w:t>
      </w:r>
      <w:r>
        <w:rPr>
          <w:rFonts w:hint="cs"/>
          <w:rtl/>
        </w:rPr>
        <w:t>ים בשנת 70, פילוג שהביא לחורבן הבית. לדעתי זה האירוע החמור ביותר בדמוקרטיה הישראלית מאז קמה הדמוקרטיה הישראלית. הבסיס והיסוד של המדינה הזאת - הגדרתה כמדינה יהודית ודמוקרטית. שתיהן יחד, אף אחת מהן לא יכולה לעמוד לבד. יהודית, פירוש הדבר, מדינת לאום, ועל זה א</w:t>
      </w:r>
      <w:r>
        <w:rPr>
          <w:rFonts w:hint="cs"/>
          <w:rtl/>
        </w:rPr>
        <w:t xml:space="preserve">ין בינינו מחלוקות. פירושו של דבר גם ערכים יהודיים מסוימים, גם על זה אין בינינו מחלוקות. יש בינינו מחלוקות קשות לגבי כמות ומידת הערכים היהודיים שהמדינה צריכה לקבל, אבל זאת המשמעות של מדינה יהודית. </w:t>
      </w:r>
    </w:p>
    <w:p w14:paraId="0F9C0A44" w14:textId="77777777" w:rsidR="00000000" w:rsidRDefault="00CF0F56">
      <w:pPr>
        <w:pStyle w:val="a0"/>
        <w:rPr>
          <w:rFonts w:hint="cs"/>
          <w:rtl/>
        </w:rPr>
      </w:pPr>
    </w:p>
    <w:p w14:paraId="704280EE" w14:textId="77777777" w:rsidR="00000000" w:rsidRDefault="00CF0F56">
      <w:pPr>
        <w:pStyle w:val="a0"/>
        <w:rPr>
          <w:rFonts w:hint="cs"/>
          <w:rtl/>
        </w:rPr>
      </w:pPr>
      <w:r>
        <w:rPr>
          <w:rFonts w:hint="cs"/>
          <w:rtl/>
        </w:rPr>
        <w:t>אין משמעות למדינת הלכה, כי מדינת הלכה איננה מדינה דמוקרטית</w:t>
      </w:r>
      <w:r>
        <w:rPr>
          <w:rFonts w:hint="cs"/>
          <w:rtl/>
        </w:rPr>
        <w:t>, לא יכולה להיות מדינה דמוקרטית. מדינת הלכה קיימת בעולם אחר, ששואב את סמכותו וכוחו מהדת, מהתורה ולא מהציבור, לא מדעתו של הפרט ולא מהצבעתו. יש סתירה מוחלטת בין דמוקרטיה להלכה.  לכן, מי שבא לכאן ואומר, אני מרשה לעצמי להפר חוק דמוקרטי בשם ההלכה, כופר במהות הד</w:t>
      </w:r>
      <w:r>
        <w:rPr>
          <w:rFonts w:hint="cs"/>
          <w:rtl/>
        </w:rPr>
        <w:t xml:space="preserve">מוקרטית של המדינה הזאת. הוא בוגד, הוא בוגד במהות הבסיסית ביותר של המדינה הזאת. </w:t>
      </w:r>
    </w:p>
    <w:p w14:paraId="42592D70" w14:textId="77777777" w:rsidR="00000000" w:rsidRDefault="00CF0F56">
      <w:pPr>
        <w:pStyle w:val="a0"/>
        <w:rPr>
          <w:rFonts w:hint="cs"/>
          <w:rtl/>
        </w:rPr>
      </w:pPr>
    </w:p>
    <w:p w14:paraId="7230E8A4" w14:textId="77777777" w:rsidR="00000000" w:rsidRDefault="00CF0F56">
      <w:pPr>
        <w:pStyle w:val="a0"/>
        <w:rPr>
          <w:rFonts w:hint="cs"/>
          <w:rtl/>
        </w:rPr>
      </w:pPr>
      <w:r>
        <w:rPr>
          <w:rFonts w:hint="cs"/>
          <w:rtl/>
        </w:rPr>
        <w:t xml:space="preserve">כאשר אנחנו מדברים באנשים שהמדינה הזאת בכספה ובחוקיה הסמיכה לחנך את הדור הצעיר שלה, הרשתה להם להקים מכינות קדם-צבאיות, הרשתה להם להיות המנהיגים והמובילים של ישיבות הסדר, הרשתה </w:t>
      </w:r>
      <w:r>
        <w:rPr>
          <w:rFonts w:hint="cs"/>
          <w:rtl/>
        </w:rPr>
        <w:t xml:space="preserve">להם לשלוח חיילים לצה"ל, האמינה בהם; כאשר האנשים האלה בוגדים באמון הזה וקוראים לחניכים שלהם להפר את כללי הדמוקרטיה, האנשים האלה הם בוגדים, האנשים האלה הם ממרידים, האנשים האלה צריכים - - - </w:t>
      </w:r>
    </w:p>
    <w:p w14:paraId="5959DC4E" w14:textId="77777777" w:rsidR="00000000" w:rsidRDefault="00CF0F56">
      <w:pPr>
        <w:pStyle w:val="a0"/>
        <w:rPr>
          <w:rFonts w:hint="cs"/>
          <w:rtl/>
        </w:rPr>
      </w:pPr>
    </w:p>
    <w:p w14:paraId="67657892" w14:textId="77777777" w:rsidR="00000000" w:rsidRDefault="00CF0F56">
      <w:pPr>
        <w:pStyle w:val="af0"/>
        <w:rPr>
          <w:rtl/>
        </w:rPr>
      </w:pPr>
      <w:r>
        <w:rPr>
          <w:rFonts w:hint="eastAsia"/>
          <w:rtl/>
        </w:rPr>
        <w:t>אריה</w:t>
      </w:r>
      <w:r>
        <w:rPr>
          <w:rtl/>
        </w:rPr>
        <w:t xml:space="preserve"> אלדד (האיחוד הלאומי - ישראל ביתנו):</w:t>
      </w:r>
    </w:p>
    <w:p w14:paraId="3ACF69E2" w14:textId="77777777" w:rsidR="00000000" w:rsidRDefault="00CF0F56">
      <w:pPr>
        <w:pStyle w:val="a0"/>
        <w:rPr>
          <w:rFonts w:hint="cs"/>
          <w:rtl/>
        </w:rPr>
      </w:pPr>
    </w:p>
    <w:p w14:paraId="421DCBB5" w14:textId="77777777" w:rsidR="00000000" w:rsidRDefault="00CF0F56">
      <w:pPr>
        <w:pStyle w:val="a0"/>
        <w:rPr>
          <w:rFonts w:hint="cs"/>
          <w:rtl/>
        </w:rPr>
      </w:pPr>
    </w:p>
    <w:p w14:paraId="0C1CB8F9" w14:textId="77777777" w:rsidR="00000000" w:rsidRDefault="00CF0F56">
      <w:pPr>
        <w:pStyle w:val="a0"/>
        <w:rPr>
          <w:rFonts w:hint="cs"/>
          <w:rtl/>
        </w:rPr>
      </w:pPr>
      <w:r>
        <w:rPr>
          <w:rFonts w:hint="cs"/>
          <w:rtl/>
        </w:rPr>
        <w:t xml:space="preserve">אתה מתיר את דמם. </w:t>
      </w:r>
    </w:p>
    <w:p w14:paraId="44F0D03E" w14:textId="77777777" w:rsidR="00000000" w:rsidRDefault="00CF0F56">
      <w:pPr>
        <w:pStyle w:val="a0"/>
        <w:rPr>
          <w:rFonts w:hint="cs"/>
          <w:rtl/>
        </w:rPr>
      </w:pPr>
    </w:p>
    <w:p w14:paraId="6571C5AB" w14:textId="77777777" w:rsidR="00000000" w:rsidRDefault="00CF0F56">
      <w:pPr>
        <w:pStyle w:val="-"/>
        <w:rPr>
          <w:rtl/>
        </w:rPr>
      </w:pPr>
      <w:bookmarkStart w:id="345" w:name="FS000001048T20_10_2004_15_14_50"/>
      <w:bookmarkEnd w:id="345"/>
      <w:r>
        <w:rPr>
          <w:rFonts w:hint="eastAsia"/>
          <w:rtl/>
        </w:rPr>
        <w:t>רשף</w:t>
      </w:r>
      <w:r>
        <w:rPr>
          <w:rtl/>
        </w:rPr>
        <w:t xml:space="preserve"> ח</w:t>
      </w:r>
      <w:r>
        <w:rPr>
          <w:rtl/>
        </w:rPr>
        <w:t>ן (שינוי):</w:t>
      </w:r>
    </w:p>
    <w:p w14:paraId="58B92795" w14:textId="77777777" w:rsidR="00000000" w:rsidRDefault="00CF0F56">
      <w:pPr>
        <w:pStyle w:val="a0"/>
        <w:rPr>
          <w:rFonts w:hint="cs"/>
          <w:rtl/>
        </w:rPr>
      </w:pPr>
    </w:p>
    <w:p w14:paraId="52305FA3" w14:textId="77777777" w:rsidR="00000000" w:rsidRDefault="00CF0F56">
      <w:pPr>
        <w:pStyle w:val="a0"/>
        <w:rPr>
          <w:rFonts w:hint="cs"/>
          <w:rtl/>
        </w:rPr>
      </w:pPr>
      <w:r>
        <w:rPr>
          <w:rFonts w:hint="cs"/>
          <w:rtl/>
        </w:rPr>
        <w:t xml:space="preserve">אני לא מתיר את דמם. אני קורא ליועץ המשפטי לממשלה ולמשטרת ישראל להעמיד אותם לדין על המרדה. בעיני הם עושים את הדבר החמור ביותר שאפשר לעשות. </w:t>
      </w:r>
    </w:p>
    <w:p w14:paraId="24D1C842" w14:textId="77777777" w:rsidR="00000000" w:rsidRDefault="00CF0F56">
      <w:pPr>
        <w:pStyle w:val="a0"/>
        <w:rPr>
          <w:rFonts w:hint="cs"/>
          <w:rtl/>
        </w:rPr>
      </w:pPr>
    </w:p>
    <w:p w14:paraId="1EFC4FDD" w14:textId="77777777" w:rsidR="00000000" w:rsidRDefault="00CF0F56">
      <w:pPr>
        <w:pStyle w:val="a0"/>
        <w:rPr>
          <w:rFonts w:hint="cs"/>
          <w:rtl/>
        </w:rPr>
      </w:pPr>
      <w:r>
        <w:rPr>
          <w:rFonts w:hint="cs"/>
          <w:rtl/>
        </w:rPr>
        <w:t>אנחנו חייבים להבחין הבחנה מאוד ברורה בין סרבנות אישית, שניתן לסבול אותה בכמויות קטנות, לבין קריאה לסרבנו</w:t>
      </w:r>
      <w:r>
        <w:rPr>
          <w:rFonts w:hint="cs"/>
          <w:rtl/>
        </w:rPr>
        <w:t xml:space="preserve">ת. כאשר יש קריאה מאורגנת לסרבנות, בעיקר כאשר הקריאה הזאת אפקטיבית, והקריאה כאן אפקטיבית, מדינת ישראל לא רשאית לעבור על הקריאה הזאת לסדר-היום, כי היא מסכנת את קיומנו. </w:t>
      </w:r>
    </w:p>
    <w:p w14:paraId="50909A7D" w14:textId="77777777" w:rsidR="00000000" w:rsidRDefault="00CF0F56">
      <w:pPr>
        <w:pStyle w:val="a0"/>
        <w:rPr>
          <w:rFonts w:hint="cs"/>
          <w:rtl/>
        </w:rPr>
      </w:pPr>
    </w:p>
    <w:p w14:paraId="56839902" w14:textId="77777777" w:rsidR="00000000" w:rsidRDefault="00CF0F56">
      <w:pPr>
        <w:pStyle w:val="af0"/>
        <w:rPr>
          <w:rtl/>
        </w:rPr>
      </w:pPr>
      <w:r>
        <w:rPr>
          <w:rFonts w:hint="eastAsia"/>
          <w:rtl/>
        </w:rPr>
        <w:t>אריה</w:t>
      </w:r>
      <w:r>
        <w:rPr>
          <w:rtl/>
        </w:rPr>
        <w:t xml:space="preserve"> אלדד (האיחוד הלאומי - ישראל ביתנו):</w:t>
      </w:r>
    </w:p>
    <w:p w14:paraId="1191B546" w14:textId="77777777" w:rsidR="00000000" w:rsidRDefault="00CF0F56">
      <w:pPr>
        <w:pStyle w:val="a0"/>
        <w:rPr>
          <w:rFonts w:hint="cs"/>
          <w:rtl/>
        </w:rPr>
      </w:pPr>
    </w:p>
    <w:p w14:paraId="1DE40637" w14:textId="77777777" w:rsidR="00000000" w:rsidRDefault="00CF0F56">
      <w:pPr>
        <w:pStyle w:val="a0"/>
        <w:rPr>
          <w:rFonts w:hint="cs"/>
          <w:rtl/>
        </w:rPr>
      </w:pPr>
      <w:r>
        <w:rPr>
          <w:rFonts w:hint="cs"/>
          <w:rtl/>
        </w:rPr>
        <w:t xml:space="preserve">המלה "בוגד" נמחקה מהמילון של מדינת ישראל. </w:t>
      </w:r>
    </w:p>
    <w:p w14:paraId="4FCF1FE8" w14:textId="77777777" w:rsidR="00000000" w:rsidRDefault="00CF0F56">
      <w:pPr>
        <w:pStyle w:val="a0"/>
        <w:rPr>
          <w:rFonts w:hint="cs"/>
          <w:rtl/>
        </w:rPr>
      </w:pPr>
    </w:p>
    <w:p w14:paraId="5807DC66" w14:textId="77777777" w:rsidR="00000000" w:rsidRDefault="00CF0F56">
      <w:pPr>
        <w:pStyle w:val="af1"/>
        <w:rPr>
          <w:rtl/>
        </w:rPr>
      </w:pPr>
      <w:r>
        <w:rPr>
          <w:rtl/>
        </w:rPr>
        <w:t>הי</w:t>
      </w:r>
      <w:r>
        <w:rPr>
          <w:rtl/>
        </w:rPr>
        <w:t>ו"ר חמי דורון:</w:t>
      </w:r>
    </w:p>
    <w:p w14:paraId="409F1C15" w14:textId="77777777" w:rsidR="00000000" w:rsidRDefault="00CF0F56">
      <w:pPr>
        <w:pStyle w:val="a0"/>
        <w:rPr>
          <w:rtl/>
        </w:rPr>
      </w:pPr>
    </w:p>
    <w:p w14:paraId="3305221A" w14:textId="77777777" w:rsidR="00000000" w:rsidRDefault="00CF0F56">
      <w:pPr>
        <w:pStyle w:val="a0"/>
        <w:rPr>
          <w:rFonts w:hint="cs"/>
          <w:rtl/>
        </w:rPr>
      </w:pPr>
      <w:r>
        <w:rPr>
          <w:rFonts w:hint="cs"/>
          <w:rtl/>
        </w:rPr>
        <w:t xml:space="preserve">תודה רבה. חבר הכנסת מאיר פרוש - אינו נוכח. חבר הכנסת אלי ישי - לא נמצא. חברת הכנסת קולט אביטל. אחריה - חבר הכנסת אריה אלדד. יש לגברתי שלוש דקות, בבקשה. </w:t>
      </w:r>
    </w:p>
    <w:p w14:paraId="66FA1C6E" w14:textId="77777777" w:rsidR="00000000" w:rsidRDefault="00CF0F56">
      <w:pPr>
        <w:pStyle w:val="a0"/>
        <w:rPr>
          <w:rFonts w:hint="cs"/>
          <w:rtl/>
        </w:rPr>
      </w:pPr>
    </w:p>
    <w:p w14:paraId="242191C3" w14:textId="77777777" w:rsidR="00000000" w:rsidRDefault="00CF0F56">
      <w:pPr>
        <w:pStyle w:val="a"/>
        <w:rPr>
          <w:rtl/>
        </w:rPr>
      </w:pPr>
      <w:bookmarkStart w:id="346" w:name="FS000000431T20_10_2004_14_32_26"/>
      <w:bookmarkStart w:id="347" w:name="_Toc92193338"/>
      <w:bookmarkEnd w:id="346"/>
      <w:r>
        <w:rPr>
          <w:rFonts w:hint="eastAsia"/>
          <w:rtl/>
        </w:rPr>
        <w:t>קולט</w:t>
      </w:r>
      <w:r>
        <w:rPr>
          <w:rtl/>
        </w:rPr>
        <w:t xml:space="preserve"> אביטל (העבודה-מימד):</w:t>
      </w:r>
      <w:bookmarkEnd w:id="347"/>
    </w:p>
    <w:p w14:paraId="36E1AB99" w14:textId="77777777" w:rsidR="00000000" w:rsidRDefault="00CF0F56">
      <w:pPr>
        <w:pStyle w:val="a0"/>
        <w:rPr>
          <w:rFonts w:hint="cs"/>
          <w:rtl/>
        </w:rPr>
      </w:pPr>
    </w:p>
    <w:p w14:paraId="0A80EA8C" w14:textId="77777777" w:rsidR="00000000" w:rsidRDefault="00CF0F56">
      <w:pPr>
        <w:pStyle w:val="a0"/>
        <w:rPr>
          <w:rFonts w:hint="cs"/>
          <w:rtl/>
        </w:rPr>
      </w:pPr>
      <w:r>
        <w:rPr>
          <w:rFonts w:hint="cs"/>
          <w:rtl/>
        </w:rPr>
        <w:t>אדוני היושב-ראש, חברי חברי הכנסת, אני אוחזת כאן בידי קטע שה</w:t>
      </w:r>
      <w:r>
        <w:rPr>
          <w:rFonts w:hint="cs"/>
          <w:rtl/>
        </w:rPr>
        <w:t>תפרסם בביטאון "בשבע" והגיע לידי היום. בביטאון - מאמר ובו מצוטט מרן הרב שפירא בסוגיית סרבנות החיילים. להלן פנינים מספר מפיו: על השאלה אם מותר לפנות יהודים מביתם, עונה הרב: "זו עבירה, זה אסור וחייבים להודיע כבר עכשיו למפקדים שזה אסור - כמו חילול שבת, כמו אכי</w:t>
      </w:r>
      <w:r>
        <w:rPr>
          <w:rFonts w:hint="cs"/>
          <w:rtl/>
        </w:rPr>
        <w:t xml:space="preserve">לת נבלות וטרפות". הנה עוד שני ציטוטים מפיו: "החיילים צריכים להודיע כבר עכשיו שיסרבו". ועוד, על השאלה מה יקרה אם ראש הממשלה יחליט לגרש יהודים, עונה הרב שפירא: "הוא" - ראש הממשלה </w:t>
      </w:r>
      <w:r>
        <w:rPr>
          <w:rtl/>
        </w:rPr>
        <w:t>–</w:t>
      </w:r>
      <w:r>
        <w:rPr>
          <w:rFonts w:hint="cs"/>
          <w:rtl/>
        </w:rPr>
        <w:t xml:space="preserve"> "לא בעל-הבית". </w:t>
      </w:r>
    </w:p>
    <w:p w14:paraId="0EB2A7CC" w14:textId="77777777" w:rsidR="00000000" w:rsidRDefault="00CF0F56">
      <w:pPr>
        <w:pStyle w:val="a0"/>
        <w:rPr>
          <w:rFonts w:hint="cs"/>
          <w:rtl/>
        </w:rPr>
      </w:pPr>
    </w:p>
    <w:p w14:paraId="76DBF3A7" w14:textId="77777777" w:rsidR="00000000" w:rsidRDefault="00CF0F56">
      <w:pPr>
        <w:pStyle w:val="a0"/>
        <w:rPr>
          <w:rFonts w:hint="cs"/>
          <w:rtl/>
        </w:rPr>
      </w:pPr>
      <w:r>
        <w:rPr>
          <w:rFonts w:hint="cs"/>
          <w:rtl/>
        </w:rPr>
        <w:t>חברי חברי הכנסת, לגבי דידם של הרב שפירא ו-60 הרבנים, ראשי יש</w:t>
      </w:r>
      <w:r>
        <w:rPr>
          <w:rFonts w:hint="cs"/>
          <w:rtl/>
        </w:rPr>
        <w:t>יבות הסדר, שהצטרפו אליו, כולם כמובן מנהיגים רוחניים בעלי שיעור קומה, חוק המדינה אינו קיים, אינו מחייב. הממשלה, ראש הממשלה, הכנסת, כל אלה אינם בעלי-הבית. הם הם בעלי-הבית, הם לוקחים את החוק לידיהם ובדברי בלע והסתה הם יכתיבו לכולנו מה בדיוק צריכה להיות דרכה ש</w:t>
      </w:r>
      <w:r>
        <w:rPr>
          <w:rFonts w:hint="cs"/>
          <w:rtl/>
        </w:rPr>
        <w:t xml:space="preserve">ל המדינה. </w:t>
      </w:r>
    </w:p>
    <w:p w14:paraId="6F1F56DC" w14:textId="77777777" w:rsidR="00000000" w:rsidRDefault="00CF0F56">
      <w:pPr>
        <w:pStyle w:val="a0"/>
        <w:rPr>
          <w:rFonts w:hint="cs"/>
          <w:rtl/>
        </w:rPr>
      </w:pPr>
    </w:p>
    <w:p w14:paraId="2054263E" w14:textId="77777777" w:rsidR="00000000" w:rsidRDefault="00CF0F56">
      <w:pPr>
        <w:pStyle w:val="a0"/>
        <w:rPr>
          <w:rFonts w:hint="cs"/>
          <w:rtl/>
        </w:rPr>
      </w:pPr>
      <w:r>
        <w:rPr>
          <w:rFonts w:hint="cs"/>
          <w:rtl/>
        </w:rPr>
        <w:t xml:space="preserve">דבריו האחרונים של הרב שפירא מצטרפים לשורה ארוכה של גילויי דעת וכינוסים שמטרתם אחת ויחידה: להסית נגד הממשלה והעומד בראשה, להביא את צאן מרעיתם לסרב פקודה חוקית ביום שבו היא תינתן. </w:t>
      </w:r>
    </w:p>
    <w:p w14:paraId="574BD6CA" w14:textId="77777777" w:rsidR="00000000" w:rsidRDefault="00CF0F56">
      <w:pPr>
        <w:pStyle w:val="a0"/>
        <w:rPr>
          <w:rFonts w:hint="cs"/>
          <w:rtl/>
        </w:rPr>
      </w:pPr>
    </w:p>
    <w:p w14:paraId="137BDB0D" w14:textId="77777777" w:rsidR="00000000" w:rsidRDefault="00CF0F56">
      <w:pPr>
        <w:pStyle w:val="a0"/>
        <w:rPr>
          <w:rFonts w:hint="cs"/>
          <w:rtl/>
        </w:rPr>
      </w:pPr>
      <w:r>
        <w:rPr>
          <w:rFonts w:hint="cs"/>
          <w:rtl/>
        </w:rPr>
        <w:t>כך הרב שפירא וכך הרב נחום רבינוביץ, ראש ישיבת "ברכת משה", שכבר ע</w:t>
      </w:r>
      <w:r>
        <w:rPr>
          <w:rFonts w:hint="cs"/>
          <w:rtl/>
        </w:rPr>
        <w:t xml:space="preserve">לה לכותרות ב-1995, כחצי שנה לפני רצח יצחק רבין ז"ל, כאשר קרא למקש את הגישה להתנחלויות על מנת שחיילי צה"ל ייהרגו כאשר יגיעו - לדבריו - "כיאה לרשעים". וכך גם רבנים אחרים, ראשי ישיבות הסדר, המחנכים דור שלם של בחורי ישיבה. </w:t>
      </w:r>
    </w:p>
    <w:p w14:paraId="118F4922" w14:textId="77777777" w:rsidR="00000000" w:rsidRDefault="00CF0F56">
      <w:pPr>
        <w:pStyle w:val="a0"/>
        <w:rPr>
          <w:rFonts w:hint="cs"/>
          <w:rtl/>
        </w:rPr>
      </w:pPr>
    </w:p>
    <w:p w14:paraId="40F554CC" w14:textId="77777777" w:rsidR="00000000" w:rsidRDefault="00CF0F56">
      <w:pPr>
        <w:pStyle w:val="a0"/>
        <w:rPr>
          <w:rFonts w:hint="cs"/>
          <w:rtl/>
        </w:rPr>
      </w:pPr>
      <w:r>
        <w:rPr>
          <w:rFonts w:hint="cs"/>
          <w:rtl/>
        </w:rPr>
        <w:t>אדוני היושב-ראש, אני באה היום ומפנה</w:t>
      </w:r>
      <w:r>
        <w:rPr>
          <w:rFonts w:hint="cs"/>
          <w:rtl/>
        </w:rPr>
        <w:t xml:space="preserve"> אצבע מאשימה כלפי אותה קבוצה קיצונית וסהרורית של רבנים, שאת משנתם אנחנו דוחים כאן, במשכן זה, בשאט נפש. </w:t>
      </w:r>
    </w:p>
    <w:p w14:paraId="1EC2FFD6" w14:textId="77777777" w:rsidR="00000000" w:rsidRDefault="00CF0F56">
      <w:pPr>
        <w:pStyle w:val="a0"/>
        <w:rPr>
          <w:rFonts w:hint="cs"/>
          <w:rtl/>
        </w:rPr>
      </w:pPr>
    </w:p>
    <w:p w14:paraId="39DD7388" w14:textId="77777777" w:rsidR="00000000" w:rsidRDefault="00CF0F56">
      <w:pPr>
        <w:pStyle w:val="a0"/>
        <w:rPr>
          <w:rFonts w:hint="cs"/>
          <w:rtl/>
        </w:rPr>
      </w:pPr>
      <w:r>
        <w:rPr>
          <w:rFonts w:hint="cs"/>
          <w:rtl/>
        </w:rPr>
        <w:t>אך אני באה ומפנה אצבע מאשימה גם כלפי שלטונות החוק בישראל, שעדיין לא הפנימו את הלקח המר של רצח של ראש ממשלה בישראל, הבנה שכאשר דברי ההסתה נופלים על אוזנ</w:t>
      </w:r>
      <w:r>
        <w:rPr>
          <w:rFonts w:hint="cs"/>
          <w:rtl/>
        </w:rPr>
        <w:t>יים קשובות, כאשר קריאות לרצח מושמעות בכיכר העיר, יש לכך מחיר, יש לכך תוצאות, מדובר בסכנה אמיתית.</w:t>
      </w:r>
    </w:p>
    <w:p w14:paraId="7FA60A7C" w14:textId="77777777" w:rsidR="00000000" w:rsidRDefault="00CF0F56">
      <w:pPr>
        <w:pStyle w:val="a0"/>
        <w:rPr>
          <w:rFonts w:hint="cs"/>
          <w:rtl/>
        </w:rPr>
      </w:pPr>
    </w:p>
    <w:p w14:paraId="1FED2E56" w14:textId="77777777" w:rsidR="00000000" w:rsidRDefault="00CF0F56">
      <w:pPr>
        <w:pStyle w:val="a0"/>
        <w:rPr>
          <w:rFonts w:hint="cs"/>
          <w:rtl/>
        </w:rPr>
      </w:pPr>
      <w:r>
        <w:rPr>
          <w:rFonts w:hint="cs"/>
          <w:rtl/>
        </w:rPr>
        <w:t xml:space="preserve"> את הרבנים האלה, המטיפים בישיבות הסדר למיטב הנוער, יש לפטר לאלתר, יש לסגור ולנצור את ברז הרעל הנוטף מפיהם. קראתי ליועץ המשפטי לממשלה, לנציב שירות המדינה ולמבק</w:t>
      </w:r>
      <w:r>
        <w:rPr>
          <w:rFonts w:hint="cs"/>
          <w:rtl/>
        </w:rPr>
        <w:t xml:space="preserve">ר המדינה לעשות זאת. קריאותי כרגע נשארו ללא מענה. </w:t>
      </w:r>
    </w:p>
    <w:p w14:paraId="6917534F" w14:textId="77777777" w:rsidR="00000000" w:rsidRDefault="00CF0F56">
      <w:pPr>
        <w:pStyle w:val="a0"/>
        <w:rPr>
          <w:rFonts w:hint="cs"/>
          <w:rtl/>
        </w:rPr>
      </w:pPr>
    </w:p>
    <w:p w14:paraId="3EE3F523" w14:textId="77777777" w:rsidR="00000000" w:rsidRDefault="00CF0F56">
      <w:pPr>
        <w:pStyle w:val="a0"/>
        <w:rPr>
          <w:rFonts w:hint="cs"/>
          <w:rtl/>
        </w:rPr>
      </w:pPr>
      <w:r>
        <w:rPr>
          <w:rFonts w:hint="cs"/>
          <w:rtl/>
        </w:rPr>
        <w:t xml:space="preserve">אינני רוצה להגיע ליום שבו חלילה נצטרך כולנו ללכת לכיכר אחרת, לא כיכר רבין, שתוקדש לזכרו של ראש ממשלה אחר. לכן אני קוראת לכל חברי הכנסת, לשרים, לעשות ככל שבידם לעצור תופעה מטורפת ומסוכנת זו. תודה רבה. </w:t>
      </w:r>
    </w:p>
    <w:p w14:paraId="4A4007B8" w14:textId="77777777" w:rsidR="00000000" w:rsidRDefault="00CF0F56">
      <w:pPr>
        <w:pStyle w:val="a0"/>
        <w:rPr>
          <w:rFonts w:hint="cs"/>
          <w:rtl/>
        </w:rPr>
      </w:pPr>
    </w:p>
    <w:p w14:paraId="15750D0A" w14:textId="77777777" w:rsidR="00000000" w:rsidRDefault="00CF0F56">
      <w:pPr>
        <w:pStyle w:val="af1"/>
        <w:rPr>
          <w:rtl/>
        </w:rPr>
      </w:pPr>
      <w:r>
        <w:rPr>
          <w:rtl/>
        </w:rPr>
        <w:t>היו</w:t>
      </w:r>
      <w:r>
        <w:rPr>
          <w:rtl/>
        </w:rPr>
        <w:t>"ר חמי דורון:</w:t>
      </w:r>
    </w:p>
    <w:p w14:paraId="46820163" w14:textId="77777777" w:rsidR="00000000" w:rsidRDefault="00CF0F56">
      <w:pPr>
        <w:pStyle w:val="a0"/>
        <w:rPr>
          <w:rtl/>
        </w:rPr>
      </w:pPr>
    </w:p>
    <w:p w14:paraId="047C1B1E" w14:textId="77777777" w:rsidR="00000000" w:rsidRDefault="00CF0F56">
      <w:pPr>
        <w:pStyle w:val="a0"/>
        <w:rPr>
          <w:rFonts w:hint="cs"/>
          <w:rtl/>
        </w:rPr>
      </w:pPr>
      <w:r>
        <w:rPr>
          <w:rFonts w:hint="cs"/>
          <w:rtl/>
        </w:rPr>
        <w:t xml:space="preserve">תודה רבה, גברתי, חברת הכנסת קולט אביטל. חבר הכנסת אריה אלדד, בבקשה. ואחריו - חבר הכנסת עמיר פרץ. </w:t>
      </w:r>
    </w:p>
    <w:p w14:paraId="282913CF" w14:textId="77777777" w:rsidR="00000000" w:rsidRDefault="00CF0F56">
      <w:pPr>
        <w:pStyle w:val="a0"/>
        <w:rPr>
          <w:rFonts w:hint="cs"/>
          <w:rtl/>
        </w:rPr>
      </w:pPr>
    </w:p>
    <w:p w14:paraId="4AE9B1BB" w14:textId="77777777" w:rsidR="00000000" w:rsidRDefault="00CF0F56">
      <w:pPr>
        <w:pStyle w:val="a"/>
        <w:rPr>
          <w:rtl/>
        </w:rPr>
      </w:pPr>
      <w:bookmarkStart w:id="348" w:name="FS000001055T20_10_2004_14_37_09"/>
      <w:bookmarkStart w:id="349" w:name="_Toc92193339"/>
      <w:bookmarkEnd w:id="348"/>
      <w:r>
        <w:rPr>
          <w:rFonts w:hint="eastAsia"/>
          <w:rtl/>
        </w:rPr>
        <w:t>אריה</w:t>
      </w:r>
      <w:r>
        <w:rPr>
          <w:rtl/>
        </w:rPr>
        <w:t xml:space="preserve"> אלדד (האיחוד הלאומי - ישראל ביתנו):</w:t>
      </w:r>
      <w:bookmarkEnd w:id="349"/>
    </w:p>
    <w:p w14:paraId="0254425B" w14:textId="77777777" w:rsidR="00000000" w:rsidRDefault="00CF0F56">
      <w:pPr>
        <w:pStyle w:val="a0"/>
        <w:rPr>
          <w:rFonts w:hint="cs"/>
          <w:rtl/>
        </w:rPr>
      </w:pPr>
    </w:p>
    <w:p w14:paraId="7582545A" w14:textId="77777777" w:rsidR="00000000" w:rsidRDefault="00CF0F56">
      <w:pPr>
        <w:pStyle w:val="a0"/>
        <w:rPr>
          <w:rFonts w:hint="cs"/>
          <w:rtl/>
        </w:rPr>
      </w:pPr>
      <w:r>
        <w:rPr>
          <w:rFonts w:hint="cs"/>
          <w:rtl/>
        </w:rPr>
        <w:t>אדוני היושב-ראש, חברי חברי הכנסת, המהפכה הציונית שיצאה לדרך לפני כ-100 שנים באה מקרקע המציאות ולא מע</w:t>
      </w:r>
      <w:r>
        <w:rPr>
          <w:rFonts w:hint="cs"/>
          <w:rtl/>
        </w:rPr>
        <w:t>נני שמיא. אבות הציונות לא היו שומרי מצוות. האורתודוקסיה היהודית ברובה התנגדה לציונות, חיכתה למשיח ואסרה על דחיקת הקץ. אבל לא כולם היו כך. מבית-מדרשו של הרב קוק יצא הגשר שבא לחבר את החלוצים עם היראים. והיתה אמונה גדולה שבארץ-ישראל ייעשה החיבור מתוך עצם השות</w:t>
      </w:r>
      <w:r>
        <w:rPr>
          <w:rFonts w:hint="cs"/>
          <w:rtl/>
        </w:rPr>
        <w:t xml:space="preserve">פות במעשה הגאולה, בבניין הארץ. אבל לא כולם עלו על הגשר הזה. הסאטמרים ובית-מדרשם המשיכו לראות במדינת ישראל מעשה שטן ולא מעשה משיחי. </w:t>
      </w:r>
    </w:p>
    <w:p w14:paraId="23EB02DA" w14:textId="77777777" w:rsidR="00000000" w:rsidRDefault="00CF0F56">
      <w:pPr>
        <w:pStyle w:val="a0"/>
        <w:rPr>
          <w:rFonts w:hint="cs"/>
          <w:rtl/>
        </w:rPr>
      </w:pPr>
    </w:p>
    <w:p w14:paraId="09D91CDF" w14:textId="77777777" w:rsidR="00000000" w:rsidRDefault="00CF0F56">
      <w:pPr>
        <w:pStyle w:val="a0"/>
        <w:rPr>
          <w:rFonts w:hint="cs"/>
          <w:rtl/>
        </w:rPr>
      </w:pPr>
      <w:r>
        <w:rPr>
          <w:rFonts w:hint="cs"/>
          <w:rtl/>
        </w:rPr>
        <w:t>מנגד, היו כאלה ששנאו חרדים, ואת לבושם ואת אורחותיהם, כפי שרק הגרועים באנטישמים ידעו לשנוא, ולא רצו שום שיתוף שלהם בבניין המ</w:t>
      </w:r>
      <w:r>
        <w:rPr>
          <w:rFonts w:hint="cs"/>
          <w:rtl/>
        </w:rPr>
        <w:t xml:space="preserve">דינה או בעיצוב דמותה. </w:t>
      </w:r>
    </w:p>
    <w:p w14:paraId="693548E9" w14:textId="77777777" w:rsidR="00000000" w:rsidRDefault="00CF0F56">
      <w:pPr>
        <w:pStyle w:val="a0"/>
        <w:ind w:firstLine="0"/>
        <w:rPr>
          <w:rFonts w:hint="cs"/>
          <w:rtl/>
        </w:rPr>
      </w:pPr>
    </w:p>
    <w:p w14:paraId="3C3B11CC" w14:textId="77777777" w:rsidR="00000000" w:rsidRDefault="00CF0F56">
      <w:pPr>
        <w:pStyle w:val="a0"/>
        <w:ind w:firstLine="0"/>
        <w:rPr>
          <w:rFonts w:hint="cs"/>
          <w:rtl/>
        </w:rPr>
      </w:pPr>
      <w:r>
        <w:rPr>
          <w:rFonts w:hint="cs"/>
          <w:rtl/>
        </w:rPr>
        <w:tab/>
        <w:t>הגשר של החיבור, הגשר של היהדות הדתית-לאומית, שנראה יציב כל כך בשנים הראשונות לקום המדינה, ראשית צמיחת גאולתנו, הגשר שנראה כפתרון היחיד לקרע שמאיים על העם, נמצא היום באחד המשברים החמורים שידע מעולם. אם מדינת ישראל היא אכן ראשית הגאו</w:t>
      </w:r>
      <w:r>
        <w:rPr>
          <w:rFonts w:hint="cs"/>
          <w:rtl/>
        </w:rPr>
        <w:t>לה, איך זה שמדינת ישראל מוותרת על ארץ-ישראל? איך ייתכן שמדינת ישראל, שבה גם מעשיהם של חלוצים חילונים יש בהם קדושה משום שהם בונים את ארץ-ישראל, איך ייתכן שהמדינה הזאת באה היום להרוס ולא לבנות, לתת את הארץ בידי אויבינו? אפשר, חס וחלילה, צדקו הסאטמרים ואין הי</w:t>
      </w:r>
      <w:r>
        <w:rPr>
          <w:rFonts w:hint="cs"/>
          <w:rtl/>
        </w:rPr>
        <w:t xml:space="preserve">א מעשה משיח אלא מעשה שטן? </w:t>
      </w:r>
    </w:p>
    <w:p w14:paraId="4126A251" w14:textId="77777777" w:rsidR="00000000" w:rsidRDefault="00CF0F56">
      <w:pPr>
        <w:pStyle w:val="a0"/>
        <w:ind w:firstLine="0"/>
        <w:rPr>
          <w:rFonts w:hint="cs"/>
          <w:rtl/>
        </w:rPr>
      </w:pPr>
    </w:p>
    <w:p w14:paraId="022DC3CA" w14:textId="77777777" w:rsidR="00000000" w:rsidRDefault="00CF0F56">
      <w:pPr>
        <w:pStyle w:val="a0"/>
        <w:ind w:firstLine="0"/>
        <w:rPr>
          <w:rFonts w:hint="cs"/>
          <w:rtl/>
        </w:rPr>
      </w:pPr>
      <w:r>
        <w:rPr>
          <w:rFonts w:hint="cs"/>
          <w:rtl/>
        </w:rPr>
        <w:tab/>
        <w:t>גם הגשר שנבנה בתוך הצבא, שבו חיילים צעירים חובשי כיפות נתנו את כל נפשם ומאודם כדי להילחם על הארץ, והצבא כלל את השבת, את הכשרות ואת הפסח בפקודות מטכ"ל שלו, וחייל יכול לשמור מצוות בצה"ל, ופקודה לחלל שבת איננה פקודה חוקית. והנה, ב</w:t>
      </w:r>
      <w:r>
        <w:rPr>
          <w:rFonts w:hint="cs"/>
          <w:rtl/>
        </w:rPr>
        <w:t xml:space="preserve">א הקברניט ואומר לתת פקודה שהיא בניגוד להלכה. לצוות על צבא ישראל לא להגן על ישראל, לא להילחם באויביו, אלא לקום על יהודים בביתם, לעקור ולגרש אותם. איך יכול חייל יהודי מאמין, חובש כיפה, שומר מצוות, לקיים פקודה בלתי חוקית כזאת? ואת מי אנו באים להאשים היום? את </w:t>
      </w:r>
      <w:r>
        <w:rPr>
          <w:rFonts w:hint="cs"/>
          <w:rtl/>
        </w:rPr>
        <w:t xml:space="preserve">הרב שאומר שאסור לו לקברניט לתת פקודה שהיא בלתי מוסרית בעליל ומנוגדת להלכה. </w:t>
      </w:r>
    </w:p>
    <w:p w14:paraId="30BCBF00" w14:textId="77777777" w:rsidR="00000000" w:rsidRDefault="00CF0F56">
      <w:pPr>
        <w:pStyle w:val="a0"/>
        <w:ind w:firstLine="0"/>
        <w:rPr>
          <w:rFonts w:hint="cs"/>
          <w:rtl/>
        </w:rPr>
      </w:pPr>
    </w:p>
    <w:p w14:paraId="53F839B2" w14:textId="77777777" w:rsidR="00000000" w:rsidRDefault="00CF0F56">
      <w:pPr>
        <w:pStyle w:val="a0"/>
        <w:ind w:firstLine="0"/>
        <w:rPr>
          <w:rFonts w:hint="cs"/>
          <w:rtl/>
        </w:rPr>
      </w:pPr>
      <w:r>
        <w:rPr>
          <w:rFonts w:hint="cs"/>
          <w:rtl/>
        </w:rPr>
        <w:tab/>
        <w:t>לא נשרוד כאן, חברי הכנסת,  אם הצבא שלנו יתפרק לרסיסים.</w:t>
      </w:r>
    </w:p>
    <w:p w14:paraId="74CA3236" w14:textId="77777777" w:rsidR="00000000" w:rsidRDefault="00CF0F56">
      <w:pPr>
        <w:pStyle w:val="a0"/>
        <w:ind w:firstLine="0"/>
        <w:rPr>
          <w:rFonts w:hint="cs"/>
          <w:rtl/>
        </w:rPr>
      </w:pPr>
    </w:p>
    <w:p w14:paraId="0BF52593" w14:textId="77777777" w:rsidR="00000000" w:rsidRDefault="00CF0F56">
      <w:pPr>
        <w:pStyle w:val="af1"/>
        <w:rPr>
          <w:rtl/>
        </w:rPr>
      </w:pPr>
      <w:r>
        <w:rPr>
          <w:rtl/>
        </w:rPr>
        <w:t>היו"ר חמי דורון:</w:t>
      </w:r>
    </w:p>
    <w:p w14:paraId="56AF37DE" w14:textId="77777777" w:rsidR="00000000" w:rsidRDefault="00CF0F56">
      <w:pPr>
        <w:pStyle w:val="a0"/>
        <w:rPr>
          <w:rtl/>
        </w:rPr>
      </w:pPr>
    </w:p>
    <w:p w14:paraId="1AFF13B8" w14:textId="77777777" w:rsidR="00000000" w:rsidRDefault="00CF0F56">
      <w:pPr>
        <w:pStyle w:val="a0"/>
        <w:rPr>
          <w:rFonts w:hint="cs"/>
          <w:rtl/>
        </w:rPr>
      </w:pPr>
      <w:r>
        <w:rPr>
          <w:rFonts w:hint="cs"/>
          <w:rtl/>
        </w:rPr>
        <w:t xml:space="preserve">חבר הכנסת אלדד, אתה צריך לסיים. </w:t>
      </w:r>
    </w:p>
    <w:p w14:paraId="46A44C0A" w14:textId="77777777" w:rsidR="00000000" w:rsidRDefault="00CF0F56">
      <w:pPr>
        <w:pStyle w:val="a0"/>
        <w:ind w:firstLine="0"/>
        <w:rPr>
          <w:rFonts w:hint="cs"/>
          <w:rtl/>
        </w:rPr>
      </w:pPr>
    </w:p>
    <w:p w14:paraId="2805FF70" w14:textId="77777777" w:rsidR="00000000" w:rsidRDefault="00CF0F56">
      <w:pPr>
        <w:pStyle w:val="-"/>
        <w:rPr>
          <w:rtl/>
        </w:rPr>
      </w:pPr>
      <w:bookmarkStart w:id="350" w:name="FS000000445T20_10_2004_15_03_36C"/>
      <w:bookmarkStart w:id="351" w:name="FS000001055T20_10_2004_15_03_43"/>
      <w:bookmarkStart w:id="352" w:name="FS000001055T20_10_2004_15_03_47C"/>
      <w:bookmarkEnd w:id="350"/>
      <w:bookmarkEnd w:id="351"/>
      <w:bookmarkEnd w:id="352"/>
      <w:r>
        <w:rPr>
          <w:rtl/>
        </w:rPr>
        <w:t>אריה אלדד (האיחוד הלאומי - ישראל ביתנו):</w:t>
      </w:r>
    </w:p>
    <w:p w14:paraId="0925436F" w14:textId="77777777" w:rsidR="00000000" w:rsidRDefault="00CF0F56">
      <w:pPr>
        <w:pStyle w:val="a0"/>
        <w:rPr>
          <w:rtl/>
        </w:rPr>
      </w:pPr>
    </w:p>
    <w:p w14:paraId="7598A155" w14:textId="77777777" w:rsidR="00000000" w:rsidRDefault="00CF0F56">
      <w:pPr>
        <w:pStyle w:val="a0"/>
        <w:rPr>
          <w:rFonts w:hint="cs"/>
          <w:rtl/>
        </w:rPr>
      </w:pPr>
      <w:r>
        <w:rPr>
          <w:rFonts w:hint="cs"/>
          <w:rtl/>
        </w:rPr>
        <w:t>שני משפטים.</w:t>
      </w:r>
    </w:p>
    <w:p w14:paraId="7B7239EE" w14:textId="77777777" w:rsidR="00000000" w:rsidRDefault="00CF0F56">
      <w:pPr>
        <w:pStyle w:val="a0"/>
        <w:ind w:firstLine="0"/>
        <w:rPr>
          <w:rFonts w:hint="cs"/>
          <w:rtl/>
        </w:rPr>
      </w:pPr>
    </w:p>
    <w:p w14:paraId="682549A2" w14:textId="77777777" w:rsidR="00000000" w:rsidRDefault="00CF0F56">
      <w:pPr>
        <w:pStyle w:val="af0"/>
        <w:rPr>
          <w:rtl/>
        </w:rPr>
      </w:pPr>
      <w:r>
        <w:rPr>
          <w:rFonts w:hint="eastAsia"/>
          <w:rtl/>
        </w:rPr>
        <w:t>מגלי</w:t>
      </w:r>
      <w:r>
        <w:rPr>
          <w:rtl/>
        </w:rPr>
        <w:t xml:space="preserve"> והבה (הליכ</w:t>
      </w:r>
      <w:r>
        <w:rPr>
          <w:rtl/>
        </w:rPr>
        <w:t>וד):</w:t>
      </w:r>
    </w:p>
    <w:p w14:paraId="7986B486" w14:textId="77777777" w:rsidR="00000000" w:rsidRDefault="00CF0F56">
      <w:pPr>
        <w:pStyle w:val="a0"/>
        <w:rPr>
          <w:rFonts w:hint="cs"/>
          <w:rtl/>
        </w:rPr>
      </w:pPr>
    </w:p>
    <w:p w14:paraId="3FC86F5E" w14:textId="77777777" w:rsidR="00000000" w:rsidRDefault="00CF0F56">
      <w:pPr>
        <w:pStyle w:val="a0"/>
        <w:rPr>
          <w:rFonts w:hint="cs"/>
          <w:rtl/>
        </w:rPr>
      </w:pPr>
      <w:r>
        <w:rPr>
          <w:rFonts w:hint="cs"/>
          <w:rtl/>
        </w:rPr>
        <w:t>אבל אתה יכול לסייע שזה יקרה.</w:t>
      </w:r>
    </w:p>
    <w:p w14:paraId="07653834" w14:textId="77777777" w:rsidR="00000000" w:rsidRDefault="00CF0F56">
      <w:pPr>
        <w:pStyle w:val="a0"/>
        <w:ind w:firstLine="0"/>
        <w:rPr>
          <w:rFonts w:hint="cs"/>
          <w:rtl/>
        </w:rPr>
      </w:pPr>
    </w:p>
    <w:p w14:paraId="5129C834" w14:textId="77777777" w:rsidR="00000000" w:rsidRDefault="00CF0F56">
      <w:pPr>
        <w:pStyle w:val="af1"/>
        <w:rPr>
          <w:rtl/>
        </w:rPr>
      </w:pPr>
      <w:r>
        <w:rPr>
          <w:rtl/>
        </w:rPr>
        <w:t>היו"ר חמי דורון:</w:t>
      </w:r>
    </w:p>
    <w:p w14:paraId="4AF25E43" w14:textId="77777777" w:rsidR="00000000" w:rsidRDefault="00CF0F56">
      <w:pPr>
        <w:pStyle w:val="a0"/>
        <w:rPr>
          <w:rtl/>
        </w:rPr>
      </w:pPr>
    </w:p>
    <w:p w14:paraId="4F171558" w14:textId="77777777" w:rsidR="00000000" w:rsidRDefault="00CF0F56">
      <w:pPr>
        <w:pStyle w:val="a0"/>
        <w:rPr>
          <w:rFonts w:hint="cs"/>
          <w:rtl/>
        </w:rPr>
      </w:pPr>
      <w:r>
        <w:rPr>
          <w:rFonts w:hint="cs"/>
          <w:rtl/>
        </w:rPr>
        <w:t xml:space="preserve">חבר הכנסת והבה - - - </w:t>
      </w:r>
    </w:p>
    <w:p w14:paraId="439AA51D" w14:textId="77777777" w:rsidR="00000000" w:rsidRDefault="00CF0F56">
      <w:pPr>
        <w:pStyle w:val="a0"/>
        <w:ind w:firstLine="0"/>
        <w:rPr>
          <w:rFonts w:hint="cs"/>
          <w:rtl/>
        </w:rPr>
      </w:pPr>
    </w:p>
    <w:p w14:paraId="1EBD22B4" w14:textId="77777777" w:rsidR="00000000" w:rsidRDefault="00CF0F56">
      <w:pPr>
        <w:pStyle w:val="-"/>
        <w:rPr>
          <w:rtl/>
        </w:rPr>
      </w:pPr>
      <w:bookmarkStart w:id="353" w:name="FS000001055T20_10_2004_15_05_09C"/>
      <w:bookmarkEnd w:id="353"/>
      <w:r>
        <w:rPr>
          <w:rtl/>
        </w:rPr>
        <w:t>אריה אלדד (האיחוד הלאומי - ישראל ביתנו):</w:t>
      </w:r>
    </w:p>
    <w:p w14:paraId="58E90CB6" w14:textId="77777777" w:rsidR="00000000" w:rsidRDefault="00CF0F56">
      <w:pPr>
        <w:pStyle w:val="a0"/>
        <w:rPr>
          <w:rtl/>
        </w:rPr>
      </w:pPr>
    </w:p>
    <w:p w14:paraId="7F997A3B" w14:textId="77777777" w:rsidR="00000000" w:rsidRDefault="00CF0F56">
      <w:pPr>
        <w:pStyle w:val="a0"/>
        <w:rPr>
          <w:rFonts w:hint="cs"/>
          <w:rtl/>
        </w:rPr>
      </w:pPr>
      <w:r>
        <w:rPr>
          <w:rFonts w:hint="cs"/>
          <w:rtl/>
        </w:rPr>
        <w:t xml:space="preserve">לא נשרוד כאן אם הצבא יתפרק לרסיסים וכל אחד יקים מיליציה שלו. לכן, במתח הזה שבין - - </w:t>
      </w:r>
    </w:p>
    <w:p w14:paraId="3DF31AA7" w14:textId="77777777" w:rsidR="00000000" w:rsidRDefault="00CF0F56">
      <w:pPr>
        <w:pStyle w:val="a0"/>
        <w:ind w:firstLine="0"/>
        <w:rPr>
          <w:rFonts w:hint="cs"/>
          <w:rtl/>
        </w:rPr>
      </w:pPr>
    </w:p>
    <w:p w14:paraId="32523DD4" w14:textId="77777777" w:rsidR="00000000" w:rsidRDefault="00CF0F56">
      <w:pPr>
        <w:pStyle w:val="af0"/>
        <w:rPr>
          <w:rtl/>
        </w:rPr>
      </w:pPr>
      <w:r>
        <w:rPr>
          <w:rFonts w:hint="eastAsia"/>
          <w:rtl/>
        </w:rPr>
        <w:t>מגלי</w:t>
      </w:r>
      <w:r>
        <w:rPr>
          <w:rtl/>
        </w:rPr>
        <w:t xml:space="preserve"> והבה (הליכוד):</w:t>
      </w:r>
    </w:p>
    <w:p w14:paraId="181ABA98" w14:textId="77777777" w:rsidR="00000000" w:rsidRDefault="00CF0F56">
      <w:pPr>
        <w:pStyle w:val="a0"/>
        <w:rPr>
          <w:rFonts w:hint="cs"/>
          <w:rtl/>
        </w:rPr>
      </w:pPr>
    </w:p>
    <w:p w14:paraId="5475251F" w14:textId="77777777" w:rsidR="00000000" w:rsidRDefault="00CF0F56">
      <w:pPr>
        <w:pStyle w:val="a0"/>
        <w:rPr>
          <w:rFonts w:hint="cs"/>
          <w:rtl/>
        </w:rPr>
      </w:pPr>
      <w:r>
        <w:rPr>
          <w:rFonts w:hint="cs"/>
          <w:rtl/>
        </w:rPr>
        <w:t>אתה לא מאחד, אתה מחכה לדבר הזה</w:t>
      </w:r>
      <w:r>
        <w:rPr>
          <w:rFonts w:hint="cs"/>
          <w:rtl/>
        </w:rPr>
        <w:t>.</w:t>
      </w:r>
    </w:p>
    <w:p w14:paraId="2D1DF02D" w14:textId="77777777" w:rsidR="00000000" w:rsidRDefault="00CF0F56">
      <w:pPr>
        <w:pStyle w:val="a0"/>
        <w:ind w:firstLine="0"/>
        <w:rPr>
          <w:rFonts w:hint="cs"/>
          <w:rtl/>
        </w:rPr>
      </w:pPr>
    </w:p>
    <w:p w14:paraId="7093C6FC" w14:textId="77777777" w:rsidR="00000000" w:rsidRDefault="00CF0F56">
      <w:pPr>
        <w:pStyle w:val="-"/>
        <w:rPr>
          <w:rtl/>
        </w:rPr>
      </w:pPr>
      <w:bookmarkStart w:id="354" w:name="FS000001055T20_10_2004_15_05_57C"/>
      <w:bookmarkEnd w:id="354"/>
      <w:r>
        <w:rPr>
          <w:rtl/>
        </w:rPr>
        <w:t>אריה אלדד (האיחוד הלאומי - ישראל ביתנו):</w:t>
      </w:r>
    </w:p>
    <w:p w14:paraId="7045AD2D" w14:textId="77777777" w:rsidR="00000000" w:rsidRDefault="00CF0F56">
      <w:pPr>
        <w:pStyle w:val="a0"/>
        <w:rPr>
          <w:rtl/>
        </w:rPr>
      </w:pPr>
    </w:p>
    <w:p w14:paraId="3C118C76" w14:textId="77777777" w:rsidR="00000000" w:rsidRDefault="00CF0F56">
      <w:pPr>
        <w:pStyle w:val="a0"/>
        <w:rPr>
          <w:rFonts w:hint="cs"/>
          <w:rtl/>
        </w:rPr>
      </w:pPr>
      <w:r>
        <w:rPr>
          <w:rFonts w:hint="cs"/>
          <w:rtl/>
        </w:rPr>
        <w:t>- -  חוקי המדינה - חלילה לי מלפלג, ואני אאחד, ואני מציע לכולנו להתאחד סביב דבריו של ראש הממשלה אריאל שרון, שאמר: אין כאן שום נושא של מרד. כמי ששירת בצבא שנים רבות אני אומר שחייל חייב למלא פקודות. ואם החייל מרגיש</w:t>
      </w:r>
      <w:r>
        <w:rPr>
          <w:rFonts w:hint="cs"/>
          <w:rtl/>
        </w:rPr>
        <w:t xml:space="preserve"> שהפקודה שניתנה לו היא בניגוד למצפונו, עליו להתייצב אישית בפני מפקדו, כה אמר אריאל שרון, להסביר לו זאת ולהיות מוכן לשאת בתוצאות. אין פה שום נושא של מרד.  תודה רבה.</w:t>
      </w:r>
    </w:p>
    <w:p w14:paraId="0846611D" w14:textId="77777777" w:rsidR="00000000" w:rsidRDefault="00CF0F56">
      <w:pPr>
        <w:pStyle w:val="a0"/>
        <w:ind w:firstLine="0"/>
        <w:rPr>
          <w:rFonts w:hint="cs"/>
          <w:rtl/>
        </w:rPr>
      </w:pPr>
    </w:p>
    <w:p w14:paraId="0F084BA3" w14:textId="77777777" w:rsidR="00000000" w:rsidRDefault="00CF0F56">
      <w:pPr>
        <w:pStyle w:val="af1"/>
        <w:rPr>
          <w:rtl/>
        </w:rPr>
      </w:pPr>
      <w:r>
        <w:rPr>
          <w:rtl/>
        </w:rPr>
        <w:t>היו"ר חמי דורון:</w:t>
      </w:r>
    </w:p>
    <w:p w14:paraId="4C4A653C" w14:textId="77777777" w:rsidR="00000000" w:rsidRDefault="00CF0F56">
      <w:pPr>
        <w:pStyle w:val="a0"/>
        <w:rPr>
          <w:rtl/>
        </w:rPr>
      </w:pPr>
    </w:p>
    <w:p w14:paraId="5D1A9167" w14:textId="77777777" w:rsidR="00000000" w:rsidRDefault="00CF0F56">
      <w:pPr>
        <w:pStyle w:val="a0"/>
        <w:rPr>
          <w:rFonts w:hint="cs"/>
          <w:rtl/>
        </w:rPr>
      </w:pPr>
      <w:r>
        <w:rPr>
          <w:rFonts w:hint="cs"/>
          <w:rtl/>
        </w:rPr>
        <w:t>תודה רבה לחבר הכנסת אלדד.</w:t>
      </w:r>
    </w:p>
    <w:p w14:paraId="5F48F7C1" w14:textId="77777777" w:rsidR="00000000" w:rsidRDefault="00CF0F56">
      <w:pPr>
        <w:pStyle w:val="a0"/>
        <w:rPr>
          <w:rFonts w:hint="cs"/>
          <w:rtl/>
        </w:rPr>
      </w:pPr>
    </w:p>
    <w:p w14:paraId="0D559111" w14:textId="77777777" w:rsidR="00000000" w:rsidRDefault="00CF0F56">
      <w:pPr>
        <w:pStyle w:val="a2"/>
        <w:rPr>
          <w:rtl/>
        </w:rPr>
      </w:pPr>
    </w:p>
    <w:p w14:paraId="26AAE682" w14:textId="77777777" w:rsidR="00000000" w:rsidRDefault="00CF0F56">
      <w:pPr>
        <w:pStyle w:val="a2"/>
        <w:rPr>
          <w:rFonts w:hint="cs"/>
          <w:rtl/>
        </w:rPr>
      </w:pPr>
      <w:bookmarkStart w:id="355" w:name="_Toc92193340"/>
      <w:r>
        <w:rPr>
          <w:rFonts w:hint="cs"/>
          <w:rtl/>
        </w:rPr>
        <w:t>מסמכים שהונחו על שולחן הכנסת</w:t>
      </w:r>
      <w:bookmarkEnd w:id="355"/>
    </w:p>
    <w:p w14:paraId="0559DEF3" w14:textId="77777777" w:rsidR="00000000" w:rsidRDefault="00CF0F56">
      <w:pPr>
        <w:pStyle w:val="a0"/>
        <w:rPr>
          <w:rFonts w:hint="cs"/>
          <w:rtl/>
        </w:rPr>
      </w:pPr>
    </w:p>
    <w:p w14:paraId="63CABBF5" w14:textId="77777777" w:rsidR="00000000" w:rsidRDefault="00CF0F56">
      <w:pPr>
        <w:pStyle w:val="af1"/>
        <w:rPr>
          <w:rtl/>
        </w:rPr>
      </w:pPr>
      <w:r>
        <w:rPr>
          <w:rtl/>
        </w:rPr>
        <w:t>היו"ר חמי דורון</w:t>
      </w:r>
      <w:r>
        <w:rPr>
          <w:rtl/>
        </w:rPr>
        <w:t>:</w:t>
      </w:r>
    </w:p>
    <w:p w14:paraId="7399A23B" w14:textId="77777777" w:rsidR="00000000" w:rsidRDefault="00CF0F56">
      <w:pPr>
        <w:pStyle w:val="a0"/>
        <w:rPr>
          <w:rtl/>
        </w:rPr>
      </w:pPr>
    </w:p>
    <w:p w14:paraId="67F1B7C7" w14:textId="77777777" w:rsidR="00000000" w:rsidRDefault="00CF0F56">
      <w:pPr>
        <w:pStyle w:val="a0"/>
        <w:rPr>
          <w:rFonts w:hint="cs"/>
          <w:rtl/>
        </w:rPr>
      </w:pPr>
      <w:r>
        <w:rPr>
          <w:rFonts w:hint="cs"/>
          <w:rtl/>
        </w:rPr>
        <w:t>הודעה לסגן מזכיר הכנסת.</w:t>
      </w:r>
    </w:p>
    <w:p w14:paraId="3F24415B" w14:textId="77777777" w:rsidR="00000000" w:rsidRDefault="00CF0F56">
      <w:pPr>
        <w:pStyle w:val="a0"/>
        <w:ind w:firstLine="0"/>
        <w:rPr>
          <w:rFonts w:hint="cs"/>
          <w:rtl/>
        </w:rPr>
      </w:pPr>
    </w:p>
    <w:p w14:paraId="6CEC27C2" w14:textId="77777777" w:rsidR="00000000" w:rsidRDefault="00CF0F56">
      <w:pPr>
        <w:pStyle w:val="a"/>
        <w:rPr>
          <w:rtl/>
        </w:rPr>
      </w:pPr>
      <w:bookmarkStart w:id="356" w:name="FS000000128T20_10_2004_15_08_10"/>
      <w:bookmarkStart w:id="357" w:name="_Toc92193341"/>
      <w:bookmarkEnd w:id="356"/>
      <w:r>
        <w:rPr>
          <w:rFonts w:hint="eastAsia"/>
          <w:rtl/>
        </w:rPr>
        <w:t>סגן</w:t>
      </w:r>
      <w:r>
        <w:rPr>
          <w:rtl/>
        </w:rPr>
        <w:t xml:space="preserve"> מזכיר הכנסת דוד לב:</w:t>
      </w:r>
      <w:bookmarkEnd w:id="357"/>
    </w:p>
    <w:p w14:paraId="3ABE264D" w14:textId="77777777" w:rsidR="00000000" w:rsidRDefault="00CF0F56">
      <w:pPr>
        <w:pStyle w:val="a0"/>
        <w:rPr>
          <w:rFonts w:hint="cs"/>
          <w:rtl/>
        </w:rPr>
      </w:pPr>
    </w:p>
    <w:p w14:paraId="2BD0364F" w14:textId="77777777" w:rsidR="00000000" w:rsidRDefault="00CF0F56">
      <w:pPr>
        <w:pStyle w:val="a0"/>
        <w:rPr>
          <w:rtl/>
        </w:rPr>
      </w:pPr>
      <w:r>
        <w:rPr>
          <w:rFonts w:hint="cs"/>
          <w:rtl/>
        </w:rPr>
        <w:t xml:space="preserve">ברשות יושב-ראש הישיבה, הנני מתכבד להודיע, כי הונחה על שולחן הכנסת, לקריאה שנייה ולקריאה שלישית, הצעת חוק לתיקון דיני הרשויות המקומיות (הוראת שעה), התשס"ה-2004, שהחזירה ועדת הפנים ואיכות הסביבה. תודה. </w:t>
      </w:r>
    </w:p>
    <w:p w14:paraId="6DC04279" w14:textId="77777777" w:rsidR="00000000" w:rsidRDefault="00CF0F56">
      <w:pPr>
        <w:pStyle w:val="a2"/>
        <w:rPr>
          <w:rFonts w:hint="cs"/>
          <w:rtl/>
        </w:rPr>
      </w:pPr>
    </w:p>
    <w:p w14:paraId="03C30AA1" w14:textId="77777777" w:rsidR="00000000" w:rsidRDefault="00CF0F56">
      <w:pPr>
        <w:pStyle w:val="a0"/>
        <w:rPr>
          <w:rFonts w:hint="cs"/>
          <w:rtl/>
        </w:rPr>
      </w:pPr>
    </w:p>
    <w:p w14:paraId="6C7B80E7" w14:textId="77777777" w:rsidR="00000000" w:rsidRDefault="00CF0F56">
      <w:pPr>
        <w:pStyle w:val="a2"/>
        <w:rPr>
          <w:rFonts w:hint="cs"/>
          <w:rtl/>
        </w:rPr>
      </w:pPr>
      <w:bookmarkStart w:id="358" w:name="CS77274FI0077274T20_10_2004_15_09_25"/>
      <w:bookmarkStart w:id="359" w:name="_Toc92193342"/>
      <w:bookmarkEnd w:id="358"/>
      <w:r>
        <w:rPr>
          <w:rtl/>
        </w:rPr>
        <w:t>הצע</w:t>
      </w:r>
      <w:r>
        <w:rPr>
          <w:rFonts w:hint="cs"/>
          <w:rtl/>
        </w:rPr>
        <w:t>ות</w:t>
      </w:r>
      <w:r>
        <w:rPr>
          <w:rtl/>
        </w:rPr>
        <w:t xml:space="preserve"> לסדר</w:t>
      </w:r>
      <w:r>
        <w:rPr>
          <w:rFonts w:hint="cs"/>
          <w:rtl/>
        </w:rPr>
        <w:t>-</w:t>
      </w:r>
      <w:r>
        <w:rPr>
          <w:rtl/>
        </w:rPr>
        <w:t>היום</w:t>
      </w:r>
      <w:bookmarkEnd w:id="359"/>
      <w:r>
        <w:rPr>
          <w:rtl/>
        </w:rPr>
        <w:t xml:space="preserve"> </w:t>
      </w:r>
    </w:p>
    <w:p w14:paraId="590D0385" w14:textId="77777777" w:rsidR="00000000" w:rsidRDefault="00CF0F56">
      <w:pPr>
        <w:pStyle w:val="a2"/>
        <w:rPr>
          <w:rtl/>
        </w:rPr>
      </w:pPr>
      <w:r>
        <w:rPr>
          <w:rtl/>
        </w:rPr>
        <w:t xml:space="preserve"> </w:t>
      </w:r>
      <w:bookmarkStart w:id="360" w:name="_Toc92193343"/>
      <w:r>
        <w:rPr>
          <w:rtl/>
        </w:rPr>
        <w:t>דברי הרב שפירא ורבנים נוספים לסרב פקודה</w:t>
      </w:r>
      <w:bookmarkEnd w:id="360"/>
    </w:p>
    <w:p w14:paraId="634CEAD8" w14:textId="77777777" w:rsidR="00000000" w:rsidRDefault="00CF0F56">
      <w:pPr>
        <w:pStyle w:val="-0"/>
        <w:rPr>
          <w:rFonts w:hint="cs"/>
          <w:rtl/>
        </w:rPr>
      </w:pPr>
    </w:p>
    <w:p w14:paraId="18DA3F08" w14:textId="77777777" w:rsidR="00000000" w:rsidRDefault="00CF0F56">
      <w:pPr>
        <w:pStyle w:val="af1"/>
        <w:rPr>
          <w:rtl/>
        </w:rPr>
      </w:pPr>
      <w:r>
        <w:rPr>
          <w:rtl/>
        </w:rPr>
        <w:t>היו"ר חמי דורון:</w:t>
      </w:r>
    </w:p>
    <w:p w14:paraId="07B0D23A" w14:textId="77777777" w:rsidR="00000000" w:rsidRDefault="00CF0F56">
      <w:pPr>
        <w:pStyle w:val="a0"/>
        <w:rPr>
          <w:rtl/>
        </w:rPr>
      </w:pPr>
    </w:p>
    <w:p w14:paraId="257DB704" w14:textId="77777777" w:rsidR="00000000" w:rsidRDefault="00CF0F56">
      <w:pPr>
        <w:pStyle w:val="a0"/>
        <w:rPr>
          <w:rFonts w:hint="cs"/>
          <w:rtl/>
        </w:rPr>
      </w:pPr>
      <w:r>
        <w:rPr>
          <w:rFonts w:hint="cs"/>
          <w:rtl/>
        </w:rPr>
        <w:t xml:space="preserve">אנחנו ממשיכים בהצעות לסדר-היום. חבר הכנסת עמיר פרץ, בבקשה, ואחריו </w:t>
      </w:r>
      <w:r>
        <w:rPr>
          <w:rtl/>
        </w:rPr>
        <w:t>–</w:t>
      </w:r>
      <w:r>
        <w:rPr>
          <w:rFonts w:hint="cs"/>
          <w:rtl/>
        </w:rPr>
        <w:t xml:space="preserve"> חבר הכנסת אהוד יתום. </w:t>
      </w:r>
    </w:p>
    <w:p w14:paraId="62E2D3EA" w14:textId="77777777" w:rsidR="00000000" w:rsidRDefault="00CF0F56">
      <w:pPr>
        <w:pStyle w:val="a0"/>
        <w:ind w:firstLine="0"/>
        <w:rPr>
          <w:rFonts w:hint="cs"/>
          <w:rtl/>
        </w:rPr>
      </w:pPr>
    </w:p>
    <w:p w14:paraId="32E8B271" w14:textId="77777777" w:rsidR="00000000" w:rsidRDefault="00CF0F56">
      <w:pPr>
        <w:pStyle w:val="a"/>
        <w:rPr>
          <w:rtl/>
        </w:rPr>
      </w:pPr>
      <w:bookmarkStart w:id="361" w:name="FS000000557T20_10_2004_15_10_06"/>
      <w:bookmarkStart w:id="362" w:name="_Toc92193344"/>
      <w:bookmarkEnd w:id="361"/>
      <w:r>
        <w:rPr>
          <w:rFonts w:hint="eastAsia"/>
          <w:rtl/>
        </w:rPr>
        <w:t>עמיר</w:t>
      </w:r>
      <w:r>
        <w:rPr>
          <w:rtl/>
        </w:rPr>
        <w:t xml:space="preserve"> פרץ (עם אחד):</w:t>
      </w:r>
      <w:bookmarkEnd w:id="362"/>
    </w:p>
    <w:p w14:paraId="24126B40" w14:textId="77777777" w:rsidR="00000000" w:rsidRDefault="00CF0F56">
      <w:pPr>
        <w:pStyle w:val="a0"/>
        <w:rPr>
          <w:rFonts w:hint="cs"/>
          <w:rtl/>
        </w:rPr>
      </w:pPr>
    </w:p>
    <w:p w14:paraId="71A933B0" w14:textId="77777777" w:rsidR="00000000" w:rsidRDefault="00CF0F56">
      <w:pPr>
        <w:pStyle w:val="a0"/>
        <w:rPr>
          <w:rFonts w:hint="cs"/>
          <w:rtl/>
        </w:rPr>
      </w:pPr>
      <w:r>
        <w:rPr>
          <w:rFonts w:hint="cs"/>
          <w:rtl/>
        </w:rPr>
        <w:t xml:space="preserve">אדוני היושב-ראש, חברי הכנסת, אני מביע פליאה על כך שבנושא כל כך חשוב </w:t>
      </w:r>
      <w:r>
        <w:rPr>
          <w:rFonts w:hint="cs"/>
          <w:rtl/>
        </w:rPr>
        <w:t>אין כאן נציג הממשלה שיקשיב.</w:t>
      </w:r>
    </w:p>
    <w:p w14:paraId="0330E50C" w14:textId="77777777" w:rsidR="00000000" w:rsidRDefault="00CF0F56">
      <w:pPr>
        <w:pStyle w:val="a0"/>
        <w:ind w:firstLine="0"/>
        <w:rPr>
          <w:rFonts w:hint="cs"/>
          <w:rtl/>
        </w:rPr>
      </w:pPr>
    </w:p>
    <w:p w14:paraId="05CFA573" w14:textId="77777777" w:rsidR="00000000" w:rsidRDefault="00CF0F56">
      <w:pPr>
        <w:pStyle w:val="af0"/>
        <w:rPr>
          <w:rtl/>
        </w:rPr>
      </w:pPr>
      <w:r>
        <w:rPr>
          <w:rFonts w:hint="eastAsia"/>
          <w:rtl/>
        </w:rPr>
        <w:t>יעקב</w:t>
      </w:r>
      <w:r>
        <w:rPr>
          <w:rtl/>
        </w:rPr>
        <w:t xml:space="preserve"> מרגי (ש"ס):</w:t>
      </w:r>
    </w:p>
    <w:p w14:paraId="0A0AE714" w14:textId="77777777" w:rsidR="00000000" w:rsidRDefault="00CF0F56">
      <w:pPr>
        <w:pStyle w:val="a0"/>
        <w:rPr>
          <w:rFonts w:hint="cs"/>
          <w:rtl/>
        </w:rPr>
      </w:pPr>
    </w:p>
    <w:p w14:paraId="5F4F9A82" w14:textId="77777777" w:rsidR="00000000" w:rsidRDefault="00CF0F56">
      <w:pPr>
        <w:pStyle w:val="a0"/>
        <w:rPr>
          <w:rFonts w:hint="cs"/>
          <w:rtl/>
        </w:rPr>
      </w:pPr>
      <w:r>
        <w:rPr>
          <w:rFonts w:hint="cs"/>
          <w:rtl/>
        </w:rPr>
        <w:t>הם אינם מקשיבים. זה אותו דבר.</w:t>
      </w:r>
    </w:p>
    <w:p w14:paraId="0BE75D47" w14:textId="77777777" w:rsidR="00000000" w:rsidRDefault="00CF0F56">
      <w:pPr>
        <w:pStyle w:val="a0"/>
        <w:ind w:firstLine="0"/>
        <w:rPr>
          <w:rFonts w:hint="cs"/>
          <w:rtl/>
        </w:rPr>
      </w:pPr>
    </w:p>
    <w:p w14:paraId="45F21687" w14:textId="77777777" w:rsidR="00000000" w:rsidRDefault="00CF0F56">
      <w:pPr>
        <w:pStyle w:val="-"/>
        <w:rPr>
          <w:rtl/>
        </w:rPr>
      </w:pPr>
      <w:bookmarkStart w:id="363" w:name="FS000000557T20_10_2004_15_10_45C"/>
      <w:bookmarkEnd w:id="363"/>
      <w:r>
        <w:rPr>
          <w:rtl/>
        </w:rPr>
        <w:t>עמיר פרץ (עם אחד):</w:t>
      </w:r>
    </w:p>
    <w:p w14:paraId="7357198C" w14:textId="77777777" w:rsidR="00000000" w:rsidRDefault="00CF0F56">
      <w:pPr>
        <w:pStyle w:val="a0"/>
        <w:rPr>
          <w:rtl/>
        </w:rPr>
      </w:pPr>
    </w:p>
    <w:p w14:paraId="6F7C0E43" w14:textId="77777777" w:rsidR="00000000" w:rsidRDefault="00CF0F56">
      <w:pPr>
        <w:pStyle w:val="a0"/>
        <w:rPr>
          <w:rFonts w:hint="cs"/>
          <w:rtl/>
        </w:rPr>
      </w:pPr>
      <w:r>
        <w:rPr>
          <w:rFonts w:hint="cs"/>
          <w:rtl/>
        </w:rPr>
        <w:t xml:space="preserve">אבל אני מניח שהנושא הזה הוא לא נושא קואליציוני ולא נושא אופוזיציוני. מדובר באחד הנושאים אולי החשובים ביותר והרגישים ביותר שעמדו לפתחנו, ואמירה של הכנסת, אולי </w:t>
      </w:r>
      <w:r>
        <w:rPr>
          <w:rFonts w:hint="cs"/>
          <w:rtl/>
        </w:rPr>
        <w:t xml:space="preserve">באחת הפעמים הבודדות, יש לה משמעות כאמירה. </w:t>
      </w:r>
    </w:p>
    <w:p w14:paraId="053C0AAB" w14:textId="77777777" w:rsidR="00000000" w:rsidRDefault="00CF0F56">
      <w:pPr>
        <w:pStyle w:val="a0"/>
        <w:rPr>
          <w:rFonts w:hint="cs"/>
          <w:rtl/>
        </w:rPr>
      </w:pPr>
    </w:p>
    <w:p w14:paraId="6B71EC01" w14:textId="77777777" w:rsidR="00000000" w:rsidRDefault="00CF0F56">
      <w:pPr>
        <w:pStyle w:val="a0"/>
        <w:rPr>
          <w:rFonts w:hint="cs"/>
          <w:rtl/>
        </w:rPr>
      </w:pPr>
      <w:r>
        <w:rPr>
          <w:rFonts w:hint="cs"/>
          <w:rtl/>
        </w:rPr>
        <w:t>אני רוצה לפנות לחברי חברי הכנסת, גם אלה שמתנגדים להתנתקות, גם חברי הכנסת הדתיים: המהלך הזה של קריאה לסרבנות בצה"ל על-ידי רבנים, יהיו מכובדים ככל שיהיו, הוא מהלך שמסכן את הדמוקרטיה בישראל. אבל, הוא לא רק מסכן את ה</w:t>
      </w:r>
      <w:r>
        <w:rPr>
          <w:rFonts w:hint="cs"/>
          <w:rtl/>
        </w:rPr>
        <w:t>דמוקרטיה בישראל. אני אומר לחברי, חברי הכנסת הדתיים, שמהלך כזה גם מקדם חקיקה של הפרדת הדת מהמדינה. כיוון שכשאחד כמוני, שעד היום הסתייג מהליכה כל כך קיצונית להפרדת הדת מהמדינה, אם תהיה היענות לפנייתם של הרבנים לסרבנים בצה"ל, אני אומר לכם, אני אהיה שותף גם כן</w:t>
      </w:r>
      <w:r>
        <w:rPr>
          <w:rFonts w:hint="cs"/>
          <w:rtl/>
        </w:rPr>
        <w:t xml:space="preserve"> לחוק של הפרדת הדת מהמדינה. </w:t>
      </w:r>
    </w:p>
    <w:p w14:paraId="0C77D0D0" w14:textId="77777777" w:rsidR="00000000" w:rsidRDefault="00CF0F56">
      <w:pPr>
        <w:pStyle w:val="a0"/>
        <w:rPr>
          <w:rFonts w:hint="cs"/>
          <w:rtl/>
        </w:rPr>
      </w:pPr>
    </w:p>
    <w:p w14:paraId="6B926525" w14:textId="77777777" w:rsidR="00000000" w:rsidRDefault="00CF0F56">
      <w:pPr>
        <w:pStyle w:val="a0"/>
        <w:rPr>
          <w:rFonts w:hint="cs"/>
          <w:rtl/>
        </w:rPr>
      </w:pPr>
      <w:r>
        <w:rPr>
          <w:rFonts w:hint="cs"/>
          <w:rtl/>
        </w:rPr>
        <w:t>כי כאשר סכנת קיומה של מדינת ישראל כמדינה דמוקרטית עומדת לפתחנו, ואין מצב שבו תהיה לגיטימציה לסרבנות אידיאולוגית, כי אידיאולוגיה היא עניין אישי, וכל אחד מחר יוכל להחליט שעל-פי האידיאולוגיה שלו הוא רוצה לסרב, אז מה נאמר? אידיאול</w:t>
      </w:r>
      <w:r>
        <w:rPr>
          <w:rFonts w:hint="cs"/>
          <w:rtl/>
        </w:rPr>
        <w:t xml:space="preserve">וגיה אחת </w:t>
      </w:r>
      <w:r>
        <w:rPr>
          <w:rtl/>
        </w:rPr>
        <w:t>–</w:t>
      </w:r>
      <w:r>
        <w:rPr>
          <w:rFonts w:hint="cs"/>
          <w:rtl/>
        </w:rPr>
        <w:t xml:space="preserve"> כן, ואידיאולוגיה אחרת </w:t>
      </w:r>
      <w:r>
        <w:rPr>
          <w:rtl/>
        </w:rPr>
        <w:t>–</w:t>
      </w:r>
      <w:r>
        <w:rPr>
          <w:rFonts w:hint="cs"/>
          <w:rtl/>
        </w:rPr>
        <w:t xml:space="preserve"> לא? </w:t>
      </w:r>
    </w:p>
    <w:p w14:paraId="6A3F3560" w14:textId="77777777" w:rsidR="00000000" w:rsidRDefault="00CF0F56">
      <w:pPr>
        <w:pStyle w:val="a0"/>
        <w:rPr>
          <w:rFonts w:hint="cs"/>
          <w:rtl/>
        </w:rPr>
      </w:pPr>
    </w:p>
    <w:p w14:paraId="15EF8450" w14:textId="77777777" w:rsidR="00000000" w:rsidRDefault="00CF0F56">
      <w:pPr>
        <w:pStyle w:val="a0"/>
        <w:rPr>
          <w:rFonts w:hint="cs"/>
          <w:rtl/>
        </w:rPr>
      </w:pPr>
      <w:r>
        <w:rPr>
          <w:rFonts w:hint="cs"/>
          <w:rtl/>
        </w:rPr>
        <w:t>אני רואה מה קורה במדינת ישראל, אני רואה מה קורה בחוצות הרחובות. התמונות שהיום פורסמו בכבישי מדינת ישראל בכל מקום, של חברי כנסת שאני חלוק עליהם, כמו בנימין נתניהו ולימור לבנת, כשבצדן נאמר: אלה הכבשים של שרון, אלה השו</w:t>
      </w:r>
      <w:r>
        <w:rPr>
          <w:rFonts w:hint="cs"/>
          <w:rtl/>
        </w:rPr>
        <w:t xml:space="preserve">תקים בעת ההתנתקות - רק צריך להוסיף משפט אחד ולומר שדמם מותר. </w:t>
      </w:r>
    </w:p>
    <w:p w14:paraId="20B39BC6" w14:textId="77777777" w:rsidR="00000000" w:rsidRDefault="00CF0F56">
      <w:pPr>
        <w:pStyle w:val="a0"/>
        <w:rPr>
          <w:rFonts w:hint="cs"/>
          <w:rtl/>
        </w:rPr>
      </w:pPr>
    </w:p>
    <w:p w14:paraId="256BC2F0" w14:textId="77777777" w:rsidR="00000000" w:rsidRDefault="00CF0F56">
      <w:pPr>
        <w:pStyle w:val="af0"/>
        <w:rPr>
          <w:rtl/>
        </w:rPr>
      </w:pPr>
      <w:r>
        <w:rPr>
          <w:rFonts w:hint="eastAsia"/>
          <w:rtl/>
        </w:rPr>
        <w:t>קולט</w:t>
      </w:r>
      <w:r>
        <w:rPr>
          <w:rtl/>
        </w:rPr>
        <w:t xml:space="preserve"> אביטל (העבודה-מימד):</w:t>
      </w:r>
    </w:p>
    <w:p w14:paraId="32223A05" w14:textId="77777777" w:rsidR="00000000" w:rsidRDefault="00CF0F56">
      <w:pPr>
        <w:pStyle w:val="a0"/>
        <w:rPr>
          <w:rFonts w:hint="cs"/>
          <w:rtl/>
        </w:rPr>
      </w:pPr>
    </w:p>
    <w:p w14:paraId="66189A92" w14:textId="77777777" w:rsidR="00000000" w:rsidRDefault="00CF0F56">
      <w:pPr>
        <w:pStyle w:val="a0"/>
        <w:rPr>
          <w:rFonts w:hint="cs"/>
          <w:rtl/>
        </w:rPr>
      </w:pPr>
      <w:r>
        <w:rPr>
          <w:rFonts w:hint="cs"/>
          <w:rtl/>
        </w:rPr>
        <w:t>כבר אומרים זאת.</w:t>
      </w:r>
    </w:p>
    <w:p w14:paraId="58EEBB30" w14:textId="77777777" w:rsidR="00000000" w:rsidRDefault="00CF0F56">
      <w:pPr>
        <w:pStyle w:val="a0"/>
        <w:ind w:firstLine="0"/>
        <w:rPr>
          <w:rFonts w:hint="cs"/>
          <w:rtl/>
        </w:rPr>
      </w:pPr>
    </w:p>
    <w:p w14:paraId="59900CB5" w14:textId="77777777" w:rsidR="00000000" w:rsidRDefault="00CF0F56">
      <w:pPr>
        <w:pStyle w:val="-"/>
        <w:rPr>
          <w:rtl/>
        </w:rPr>
      </w:pPr>
      <w:bookmarkStart w:id="364" w:name="FS000000557T20_10_2004_15_18_04C"/>
      <w:bookmarkEnd w:id="364"/>
      <w:r>
        <w:rPr>
          <w:rtl/>
        </w:rPr>
        <w:t>עמיר פרץ (עם אחד):</w:t>
      </w:r>
    </w:p>
    <w:p w14:paraId="064467A8" w14:textId="77777777" w:rsidR="00000000" w:rsidRDefault="00CF0F56">
      <w:pPr>
        <w:pStyle w:val="a0"/>
        <w:rPr>
          <w:rtl/>
        </w:rPr>
      </w:pPr>
    </w:p>
    <w:p w14:paraId="09493ABA" w14:textId="77777777" w:rsidR="00000000" w:rsidRDefault="00CF0F56">
      <w:pPr>
        <w:pStyle w:val="a0"/>
        <w:rPr>
          <w:rFonts w:hint="cs"/>
          <w:rtl/>
        </w:rPr>
      </w:pPr>
      <w:r>
        <w:rPr>
          <w:rFonts w:hint="cs"/>
          <w:rtl/>
        </w:rPr>
        <w:t>זו סכנה אמיתית, וצריך לעצור את ההשתוללות הזאת ברחובות, וצריך לתת הוראה למשטרה ולכל הגורמים בישראל, שהם חייבים תוך כדי כך שהם מחפש</w:t>
      </w:r>
      <w:r>
        <w:rPr>
          <w:rFonts w:hint="cs"/>
          <w:rtl/>
        </w:rPr>
        <w:t xml:space="preserve">ים את אלה שמפיצים הסתה ותעמולה ברחובות, קודם כול לנקות את רחובותינו מהתעמולה הזאת. דבר ראשון. </w:t>
      </w:r>
    </w:p>
    <w:p w14:paraId="595EA8DE" w14:textId="77777777" w:rsidR="00000000" w:rsidRDefault="00CF0F56">
      <w:pPr>
        <w:pStyle w:val="a0"/>
        <w:rPr>
          <w:rFonts w:hint="cs"/>
          <w:rtl/>
        </w:rPr>
      </w:pPr>
    </w:p>
    <w:p w14:paraId="1F812870" w14:textId="77777777" w:rsidR="00000000" w:rsidRDefault="00CF0F56">
      <w:pPr>
        <w:pStyle w:val="a0"/>
        <w:rPr>
          <w:rFonts w:hint="cs"/>
          <w:rtl/>
        </w:rPr>
      </w:pPr>
      <w:r>
        <w:rPr>
          <w:rFonts w:hint="cs"/>
          <w:rtl/>
        </w:rPr>
        <w:t>לכן אני פונה לרבנים, כמי שמכבד את מוסד הרבנות, כמי שראה רבנים שקראו לסרבנות, כמי שראה תמיד ברבנים רועי צאן רוחניים שיש להם מקום במדינת ישראל, אני קורא לאותם רבנ</w:t>
      </w:r>
      <w:r>
        <w:rPr>
          <w:rFonts w:hint="cs"/>
          <w:rtl/>
        </w:rPr>
        <w:t>ים שקראו לסרבנות בצה"ל: אסור לכם לעשות זאת. אתם מוליכים את מדינת ישראל להקצנה בכל התחומים. אתם תובילו למצב שכל מדינת ישראל תצא נגדכם, ואל תתפלאו אם מחר תתחיל תנועה להפרדת הדת מהמדינה. תודה.</w:t>
      </w:r>
    </w:p>
    <w:p w14:paraId="38F917B8" w14:textId="77777777" w:rsidR="00000000" w:rsidRDefault="00CF0F56">
      <w:pPr>
        <w:pStyle w:val="a0"/>
        <w:ind w:firstLine="0"/>
        <w:rPr>
          <w:rFonts w:hint="cs"/>
          <w:rtl/>
        </w:rPr>
      </w:pPr>
    </w:p>
    <w:p w14:paraId="470FCF2D" w14:textId="77777777" w:rsidR="00000000" w:rsidRDefault="00CF0F56">
      <w:pPr>
        <w:pStyle w:val="af1"/>
        <w:rPr>
          <w:rtl/>
        </w:rPr>
      </w:pPr>
      <w:r>
        <w:rPr>
          <w:rtl/>
        </w:rPr>
        <w:t>היו"ר חמי דורון:</w:t>
      </w:r>
    </w:p>
    <w:p w14:paraId="448BC950" w14:textId="77777777" w:rsidR="00000000" w:rsidRDefault="00CF0F56">
      <w:pPr>
        <w:pStyle w:val="a0"/>
        <w:rPr>
          <w:rtl/>
        </w:rPr>
      </w:pPr>
    </w:p>
    <w:p w14:paraId="41B6E558" w14:textId="77777777" w:rsidR="00000000" w:rsidRDefault="00CF0F56">
      <w:pPr>
        <w:pStyle w:val="a0"/>
        <w:rPr>
          <w:rFonts w:hint="cs"/>
          <w:rtl/>
        </w:rPr>
      </w:pPr>
      <w:r>
        <w:rPr>
          <w:rFonts w:hint="cs"/>
          <w:rtl/>
        </w:rPr>
        <w:t>תודה רבה לחבר הכנסת עמיר פרץ. חבר הכנסת אהוד ית</w:t>
      </w:r>
      <w:r>
        <w:rPr>
          <w:rFonts w:hint="cs"/>
          <w:rtl/>
        </w:rPr>
        <w:t xml:space="preserve">ום, בבקשה. </w:t>
      </w:r>
    </w:p>
    <w:p w14:paraId="20892E4C" w14:textId="77777777" w:rsidR="00000000" w:rsidRDefault="00CF0F56">
      <w:pPr>
        <w:pStyle w:val="a0"/>
        <w:ind w:firstLine="0"/>
        <w:rPr>
          <w:rFonts w:hint="cs"/>
          <w:rtl/>
        </w:rPr>
      </w:pPr>
    </w:p>
    <w:p w14:paraId="49C1DE78" w14:textId="77777777" w:rsidR="00000000" w:rsidRDefault="00CF0F56">
      <w:pPr>
        <w:pStyle w:val="a"/>
        <w:rPr>
          <w:rtl/>
        </w:rPr>
      </w:pPr>
      <w:bookmarkStart w:id="365" w:name="FS000001032T20_10_2004_15_20_27"/>
      <w:bookmarkStart w:id="366" w:name="_Toc92193345"/>
      <w:bookmarkEnd w:id="365"/>
      <w:r>
        <w:rPr>
          <w:rFonts w:hint="eastAsia"/>
          <w:rtl/>
        </w:rPr>
        <w:t>אהוד</w:t>
      </w:r>
      <w:r>
        <w:rPr>
          <w:rtl/>
        </w:rPr>
        <w:t xml:space="preserve"> יתום (הליכוד):</w:t>
      </w:r>
      <w:bookmarkEnd w:id="366"/>
    </w:p>
    <w:p w14:paraId="2D8078A9" w14:textId="77777777" w:rsidR="00000000" w:rsidRDefault="00CF0F56">
      <w:pPr>
        <w:pStyle w:val="a0"/>
        <w:rPr>
          <w:rFonts w:hint="cs"/>
          <w:rtl/>
        </w:rPr>
      </w:pPr>
    </w:p>
    <w:p w14:paraId="34A1C7C8" w14:textId="77777777" w:rsidR="00000000" w:rsidRDefault="00CF0F56">
      <w:pPr>
        <w:pStyle w:val="a0"/>
        <w:rPr>
          <w:rFonts w:hint="cs"/>
          <w:rtl/>
        </w:rPr>
      </w:pPr>
      <w:r>
        <w:rPr>
          <w:rFonts w:hint="cs"/>
          <w:rtl/>
        </w:rPr>
        <w:t>אדוני היושב-ראש, חברי חברי הכנסת, רק לפני כמה חודשים קיימנו כאן, מעל בימה זו, דיון נוקב, ובדיון ההוא התייחסתי לתופעת הסרבנות ולגילוייה, לרבות מכתבי הקצינים, הטייסים והסיירות ופעילותם של ארגוני שמאל שהטיפו וקראו למתגייסים ו</w:t>
      </w:r>
      <w:r>
        <w:rPr>
          <w:rFonts w:hint="cs"/>
          <w:rtl/>
        </w:rPr>
        <w:t xml:space="preserve">ללוחמים שלא לשרת בשטחי יהודה, שומרון וחבל-עזה, והזהרתי גורמים שונים בשמאל הישראלי, וגם בתוך הבית הזה, שתמיכה בסרבנות, ואפילו אי-הבעת התנגדות נחרצת או העלמת עין, עלולות להמיט  עלינו חורבן, לתקוע סכין בגבה של החברה הישראלית ולהורסה. </w:t>
      </w:r>
    </w:p>
    <w:p w14:paraId="3D7A1C12" w14:textId="77777777" w:rsidR="00000000" w:rsidRDefault="00CF0F56">
      <w:pPr>
        <w:pStyle w:val="a0"/>
        <w:rPr>
          <w:rFonts w:hint="cs"/>
          <w:rtl/>
        </w:rPr>
      </w:pPr>
    </w:p>
    <w:p w14:paraId="1093C545" w14:textId="77777777" w:rsidR="00000000" w:rsidRDefault="00CF0F56">
      <w:pPr>
        <w:pStyle w:val="a0"/>
        <w:rPr>
          <w:rFonts w:hint="cs"/>
          <w:rtl/>
        </w:rPr>
      </w:pPr>
      <w:r>
        <w:rPr>
          <w:rFonts w:hint="cs"/>
          <w:rtl/>
        </w:rPr>
        <w:t xml:space="preserve">מי שעודד אז את הסרבנים </w:t>
      </w:r>
      <w:r>
        <w:rPr>
          <w:rFonts w:hint="cs"/>
          <w:rtl/>
        </w:rPr>
        <w:t xml:space="preserve">משמאל, זרע את זרעי הפורענות של היום. מי שלא בלם את התופעה אז, אחראי לכך שתופעת הסרבנות מתרחבת היום. </w:t>
      </w:r>
    </w:p>
    <w:p w14:paraId="10039CAB" w14:textId="77777777" w:rsidR="00000000" w:rsidRDefault="00CF0F56">
      <w:pPr>
        <w:pStyle w:val="a0"/>
        <w:rPr>
          <w:rFonts w:hint="cs"/>
          <w:rtl/>
        </w:rPr>
      </w:pPr>
    </w:p>
    <w:p w14:paraId="759E133A" w14:textId="77777777" w:rsidR="00000000" w:rsidRDefault="00CF0F56">
      <w:pPr>
        <w:pStyle w:val="a0"/>
        <w:rPr>
          <w:rFonts w:hint="cs"/>
          <w:rtl/>
        </w:rPr>
      </w:pPr>
      <w:r>
        <w:rPr>
          <w:rFonts w:hint="cs"/>
          <w:rtl/>
        </w:rPr>
        <w:t xml:space="preserve">אני קורא מכאן ומגנה בכל תוקף סרבנות, גם משמאל וגם מימין. אסור לנו בשום פנים ואופן לתת את ידנו למהלך שבו במשטר דמוקרטי, ועל-פי פקודות הצבא החוקיות  - אסור </w:t>
      </w:r>
      <w:r>
        <w:rPr>
          <w:rFonts w:hint="cs"/>
          <w:rtl/>
        </w:rPr>
        <w:t xml:space="preserve">בשום דרך לסרב פקודה. </w:t>
      </w:r>
    </w:p>
    <w:p w14:paraId="4C54805F" w14:textId="77777777" w:rsidR="00000000" w:rsidRDefault="00CF0F56">
      <w:pPr>
        <w:pStyle w:val="a0"/>
        <w:rPr>
          <w:rFonts w:hint="cs"/>
          <w:rtl/>
        </w:rPr>
      </w:pPr>
    </w:p>
    <w:p w14:paraId="60CD905B" w14:textId="77777777" w:rsidR="00000000" w:rsidRDefault="00CF0F56">
      <w:pPr>
        <w:pStyle w:val="a0"/>
        <w:rPr>
          <w:rFonts w:hint="cs"/>
          <w:color w:val="0000FF"/>
          <w:szCs w:val="28"/>
          <w:rtl/>
        </w:rPr>
      </w:pPr>
      <w:r>
        <w:rPr>
          <w:rFonts w:hint="cs"/>
          <w:rtl/>
        </w:rPr>
        <w:t>אני יוצא מכאן בקריאה חדה וחלקה לכל הרבנים, אשר הם המורים והרבנים של צאן מרעיתם, לחזור בהם מכל הפסוקים והפסקים שבהם הם מטיפים לסרבנות. אסור לנו בשום פנים ואופן להלך במצב שבו אדם יחליט, על דעת רבו או על דעת מטיף אחר, החלטה שמגמתה סירוב</w:t>
      </w:r>
      <w:r>
        <w:rPr>
          <w:rFonts w:hint="cs"/>
          <w:rtl/>
        </w:rPr>
        <w:t xml:space="preserve"> פקודה.   </w:t>
      </w:r>
    </w:p>
    <w:p w14:paraId="4927D6B7" w14:textId="77777777" w:rsidR="00000000" w:rsidRDefault="00CF0F56">
      <w:pPr>
        <w:pStyle w:val="a0"/>
        <w:rPr>
          <w:rFonts w:hint="cs"/>
          <w:rtl/>
        </w:rPr>
      </w:pPr>
    </w:p>
    <w:p w14:paraId="1864F44A" w14:textId="77777777" w:rsidR="00000000" w:rsidRDefault="00CF0F56">
      <w:pPr>
        <w:pStyle w:val="a0"/>
        <w:rPr>
          <w:rFonts w:hint="cs"/>
          <w:rtl/>
        </w:rPr>
      </w:pPr>
      <w:r>
        <w:rPr>
          <w:rFonts w:hint="cs"/>
          <w:rtl/>
        </w:rPr>
        <w:t xml:space="preserve">אל לנו להכניס לדו-שיח הנוקב ולדילמות הקשות שניצבות היום בפנינו את צה"ל, אל לנו להכניס את משטרת ישראל, אל לנו להכניס את שירות הביטחון הכללי, אל לנו להכניס שום גוף שפועל על-פי החלטות ממשלה דמוקרטית בישראל. </w:t>
      </w:r>
    </w:p>
    <w:p w14:paraId="73FC6B22" w14:textId="77777777" w:rsidR="00000000" w:rsidRDefault="00CF0F56">
      <w:pPr>
        <w:pStyle w:val="a0"/>
        <w:rPr>
          <w:rFonts w:hint="cs"/>
          <w:rtl/>
        </w:rPr>
      </w:pPr>
    </w:p>
    <w:p w14:paraId="35A6F6A8" w14:textId="77777777" w:rsidR="00000000" w:rsidRDefault="00CF0F56">
      <w:pPr>
        <w:pStyle w:val="a0"/>
        <w:rPr>
          <w:rFonts w:hint="cs"/>
          <w:rtl/>
        </w:rPr>
      </w:pPr>
      <w:r>
        <w:rPr>
          <w:rFonts w:hint="cs"/>
          <w:rtl/>
        </w:rPr>
        <w:t>אנו יוצרים במו-ידינו, בהטפות הללו, אדו</w:t>
      </w:r>
      <w:r>
        <w:rPr>
          <w:rFonts w:hint="cs"/>
          <w:rtl/>
        </w:rPr>
        <w:t xml:space="preserve">ני היושב-ראש, באמרות הללו, חיילים הנכונים לסרב לקבל הכרעה דמוקרטית. לאיזה חינוך אנחנו מטיפים? אני שואל ומערים כמה וכמה סימני שאלה. </w:t>
      </w:r>
    </w:p>
    <w:p w14:paraId="615155E2" w14:textId="77777777" w:rsidR="00000000" w:rsidRDefault="00CF0F56">
      <w:pPr>
        <w:pStyle w:val="a0"/>
        <w:rPr>
          <w:rFonts w:hint="cs"/>
          <w:rtl/>
        </w:rPr>
      </w:pPr>
    </w:p>
    <w:p w14:paraId="0858AA8D" w14:textId="77777777" w:rsidR="00000000" w:rsidRDefault="00CF0F56">
      <w:pPr>
        <w:pStyle w:val="a0"/>
        <w:rPr>
          <w:rFonts w:hint="cs"/>
          <w:rtl/>
        </w:rPr>
      </w:pPr>
      <w:r>
        <w:rPr>
          <w:rFonts w:hint="cs"/>
          <w:rtl/>
        </w:rPr>
        <w:t>ובסוף דברי אני שוב קורא לרבנים ולתלמידיהם לחזור בהם מקריאתם המסוכנת הזאת, כמו לכל הארגונים משמאל שמטיפים חדשות לבקרים לסרבנ</w:t>
      </w:r>
      <w:r>
        <w:rPr>
          <w:rFonts w:hint="cs"/>
          <w:rtl/>
        </w:rPr>
        <w:t xml:space="preserve">ות. </w:t>
      </w:r>
    </w:p>
    <w:p w14:paraId="4C93A8D5" w14:textId="77777777" w:rsidR="00000000" w:rsidRDefault="00CF0F56">
      <w:pPr>
        <w:pStyle w:val="a0"/>
        <w:rPr>
          <w:rFonts w:hint="cs"/>
          <w:rtl/>
        </w:rPr>
      </w:pPr>
    </w:p>
    <w:p w14:paraId="57C0C367" w14:textId="77777777" w:rsidR="00000000" w:rsidRDefault="00CF0F56">
      <w:pPr>
        <w:pStyle w:val="a0"/>
        <w:rPr>
          <w:rFonts w:hint="cs"/>
          <w:rtl/>
        </w:rPr>
      </w:pPr>
      <w:r>
        <w:rPr>
          <w:rFonts w:hint="cs"/>
          <w:rtl/>
        </w:rPr>
        <w:t>אני קורא למועצת יש"ע, המנהלת מאבק ערכי ואמיתי, לצאת במופגן ובהחלטיות שאיננה משתמעת לשתי פנים כנגד קריאות לסרבנות. עלינו לשים קץ לתופעה, בטרם היא תיצור קרע בתוכנו, בין חיילים למפקדיהם, בין אזרחים לאזרחים, בין הלוחמים לאחיהם לנשק; בטרם תפגע בשדרת הפיקו</w:t>
      </w:r>
      <w:r>
        <w:rPr>
          <w:rFonts w:hint="cs"/>
          <w:rtl/>
        </w:rPr>
        <w:t xml:space="preserve">ד בצה"ל ובאמון שרוחשת החברה לצבא. תודה רבה לך, אדוני היושב-ראש. </w:t>
      </w:r>
    </w:p>
    <w:p w14:paraId="19151FF6" w14:textId="77777777" w:rsidR="00000000" w:rsidRDefault="00CF0F56">
      <w:pPr>
        <w:pStyle w:val="a0"/>
        <w:rPr>
          <w:rFonts w:hint="cs"/>
          <w:rtl/>
        </w:rPr>
      </w:pPr>
    </w:p>
    <w:p w14:paraId="5A77D62A" w14:textId="77777777" w:rsidR="00000000" w:rsidRDefault="00CF0F56">
      <w:pPr>
        <w:pStyle w:val="af1"/>
        <w:rPr>
          <w:rtl/>
        </w:rPr>
      </w:pPr>
      <w:r>
        <w:rPr>
          <w:rtl/>
        </w:rPr>
        <w:t>היו"ר חמי דורון:</w:t>
      </w:r>
    </w:p>
    <w:p w14:paraId="425FF322" w14:textId="77777777" w:rsidR="00000000" w:rsidRDefault="00CF0F56">
      <w:pPr>
        <w:pStyle w:val="a0"/>
        <w:rPr>
          <w:rtl/>
        </w:rPr>
      </w:pPr>
    </w:p>
    <w:p w14:paraId="75FF2C13" w14:textId="77777777" w:rsidR="00000000" w:rsidRDefault="00CF0F56">
      <w:pPr>
        <w:pStyle w:val="a0"/>
        <w:rPr>
          <w:rFonts w:hint="cs"/>
          <w:rtl/>
        </w:rPr>
      </w:pPr>
      <w:r>
        <w:rPr>
          <w:rFonts w:hint="cs"/>
          <w:rtl/>
        </w:rPr>
        <w:t>תודה רבה. חבר הכנסת מאיר פרוש, על-פי בקשתך אני אתיר לך לשאת את הצעתך לסדר-היום. שלוש דקות, בבקשה. אדוני השר, חיכינו לך בקוצר-רוח.</w:t>
      </w:r>
    </w:p>
    <w:p w14:paraId="594AD51A" w14:textId="77777777" w:rsidR="00000000" w:rsidRDefault="00CF0F56">
      <w:pPr>
        <w:pStyle w:val="a0"/>
        <w:rPr>
          <w:rFonts w:hint="cs"/>
          <w:rtl/>
        </w:rPr>
      </w:pPr>
    </w:p>
    <w:p w14:paraId="26DE3E8F" w14:textId="77777777" w:rsidR="00000000" w:rsidRDefault="00CF0F56">
      <w:pPr>
        <w:pStyle w:val="a"/>
        <w:rPr>
          <w:rtl/>
        </w:rPr>
      </w:pPr>
      <w:bookmarkStart w:id="367" w:name="FS000000563T20_10_2004_16_03_57"/>
      <w:bookmarkStart w:id="368" w:name="_Toc92193346"/>
      <w:bookmarkEnd w:id="367"/>
      <w:r>
        <w:rPr>
          <w:rFonts w:hint="eastAsia"/>
          <w:rtl/>
        </w:rPr>
        <w:t>מאיר</w:t>
      </w:r>
      <w:r>
        <w:rPr>
          <w:rtl/>
        </w:rPr>
        <w:t xml:space="preserve"> פרוש (יהדות התורה):</w:t>
      </w:r>
      <w:bookmarkEnd w:id="368"/>
    </w:p>
    <w:p w14:paraId="3712ADF2" w14:textId="77777777" w:rsidR="00000000" w:rsidRDefault="00CF0F56">
      <w:pPr>
        <w:pStyle w:val="a0"/>
        <w:rPr>
          <w:rFonts w:hint="cs"/>
          <w:rtl/>
        </w:rPr>
      </w:pPr>
    </w:p>
    <w:p w14:paraId="62A7E704" w14:textId="77777777" w:rsidR="00000000" w:rsidRDefault="00CF0F56">
      <w:pPr>
        <w:pStyle w:val="a0"/>
        <w:rPr>
          <w:rFonts w:hint="cs"/>
          <w:rtl/>
        </w:rPr>
      </w:pPr>
      <w:r>
        <w:rPr>
          <w:rFonts w:hint="cs"/>
          <w:rtl/>
        </w:rPr>
        <w:t>אדוני היושב-ראש</w:t>
      </w:r>
      <w:r>
        <w:rPr>
          <w:rFonts w:hint="cs"/>
          <w:rtl/>
        </w:rPr>
        <w:t xml:space="preserve">, חברי הכנסת, ראשית כול אני מודה לך, אדוני היושב-ראש, שנהגת בי לפנים משורת הדין, אבל נהגת כמו שנוהגים יושבי-ראש אם נכנסת למליאה כאשר זה עדיין במסגרת. אני מודה לך על כך. </w:t>
      </w:r>
    </w:p>
    <w:p w14:paraId="5E5676F1" w14:textId="77777777" w:rsidR="00000000" w:rsidRDefault="00CF0F56">
      <w:pPr>
        <w:pStyle w:val="a0"/>
        <w:rPr>
          <w:rFonts w:hint="cs"/>
          <w:rtl/>
        </w:rPr>
      </w:pPr>
    </w:p>
    <w:p w14:paraId="361DEA5F" w14:textId="77777777" w:rsidR="00000000" w:rsidRDefault="00CF0F56">
      <w:pPr>
        <w:pStyle w:val="af1"/>
        <w:rPr>
          <w:rtl/>
        </w:rPr>
      </w:pPr>
      <w:r>
        <w:rPr>
          <w:rtl/>
        </w:rPr>
        <w:t>היו"ר חמי דורון:</w:t>
      </w:r>
    </w:p>
    <w:p w14:paraId="34B50ACA" w14:textId="77777777" w:rsidR="00000000" w:rsidRDefault="00CF0F56">
      <w:pPr>
        <w:pStyle w:val="a0"/>
        <w:rPr>
          <w:rtl/>
        </w:rPr>
      </w:pPr>
    </w:p>
    <w:p w14:paraId="206BBDC7" w14:textId="77777777" w:rsidR="00000000" w:rsidRDefault="00CF0F56">
      <w:pPr>
        <w:pStyle w:val="a0"/>
        <w:rPr>
          <w:rFonts w:hint="cs"/>
          <w:rtl/>
        </w:rPr>
      </w:pPr>
      <w:r>
        <w:rPr>
          <w:rFonts w:hint="cs"/>
          <w:rtl/>
        </w:rPr>
        <w:t xml:space="preserve">ועדיין תצטרך לעמוד במסגרת הזמן. </w:t>
      </w:r>
    </w:p>
    <w:p w14:paraId="605C3F54" w14:textId="77777777" w:rsidR="00000000" w:rsidRDefault="00CF0F56">
      <w:pPr>
        <w:pStyle w:val="a0"/>
        <w:rPr>
          <w:rFonts w:hint="cs"/>
          <w:rtl/>
        </w:rPr>
      </w:pPr>
    </w:p>
    <w:p w14:paraId="4DF650A8" w14:textId="77777777" w:rsidR="00000000" w:rsidRDefault="00CF0F56">
      <w:pPr>
        <w:pStyle w:val="-"/>
        <w:rPr>
          <w:rtl/>
        </w:rPr>
      </w:pPr>
      <w:bookmarkStart w:id="369" w:name="FS000000563T20_10_2004_16_06_03C"/>
      <w:bookmarkEnd w:id="369"/>
      <w:r>
        <w:rPr>
          <w:rtl/>
        </w:rPr>
        <w:t>מאיר פרוש (יהדות התורה):</w:t>
      </w:r>
    </w:p>
    <w:p w14:paraId="7D812062" w14:textId="77777777" w:rsidR="00000000" w:rsidRDefault="00CF0F56">
      <w:pPr>
        <w:pStyle w:val="a0"/>
        <w:rPr>
          <w:rtl/>
        </w:rPr>
      </w:pPr>
    </w:p>
    <w:p w14:paraId="5DC44A42" w14:textId="77777777" w:rsidR="00000000" w:rsidRDefault="00CF0F56">
      <w:pPr>
        <w:pStyle w:val="a0"/>
        <w:rPr>
          <w:rFonts w:hint="cs"/>
          <w:rtl/>
        </w:rPr>
      </w:pPr>
      <w:r>
        <w:rPr>
          <w:rFonts w:hint="cs"/>
          <w:rtl/>
        </w:rPr>
        <w:t>מודה לך</w:t>
      </w:r>
      <w:r>
        <w:rPr>
          <w:rFonts w:hint="cs"/>
          <w:rtl/>
        </w:rPr>
        <w:t xml:space="preserve"> על כך. </w:t>
      </w:r>
    </w:p>
    <w:p w14:paraId="4E61AD27" w14:textId="77777777" w:rsidR="00000000" w:rsidRDefault="00CF0F56">
      <w:pPr>
        <w:pStyle w:val="a0"/>
        <w:rPr>
          <w:rFonts w:hint="cs"/>
          <w:rtl/>
        </w:rPr>
      </w:pPr>
    </w:p>
    <w:p w14:paraId="143C8F95" w14:textId="77777777" w:rsidR="00000000" w:rsidRDefault="00CF0F56">
      <w:pPr>
        <w:pStyle w:val="a0"/>
        <w:rPr>
          <w:rFonts w:hint="cs"/>
          <w:rtl/>
        </w:rPr>
      </w:pPr>
      <w:r>
        <w:rPr>
          <w:rFonts w:hint="cs"/>
          <w:rtl/>
        </w:rPr>
        <w:t>אדוני היושב-ראש, בלהט הוויכוח שהיה פה לפני 18 חודשים, כאשר סגן השר הרב יצחק לוי כיהן כסגן שר במשרד ראש הממשלה, ואני מניתי מעל דוכן הכנסת את חטאי הממשלה הזאת, ואת המכשולים והקשיים שהיא מערימה על ציבור שומרי התורה, שומרי המסורת במדינת ישראל, בלהט ה</w:t>
      </w:r>
      <w:r>
        <w:rPr>
          <w:rFonts w:hint="cs"/>
          <w:rtl/>
        </w:rPr>
        <w:t>וויכוח אמרתי, שאם זה המצב, שממשלת ישראל גורמת לכך שהיא פוגעת במשפחות של לומדי התורה, פוגעת במוסדות החינוך שלנו, של הציבור החרדי, פוגעת בישיבות, גורמת לכך שאנחנו צריכים להיאלץ - ומקוואות נסגרים ברחבי המדינה, אם זו הממשלה, אולי אנחנו צריכים לפעול בחוץ-לארץ נ</w:t>
      </w:r>
      <w:r>
        <w:rPr>
          <w:rFonts w:hint="cs"/>
          <w:rtl/>
        </w:rPr>
        <w:t>גד הממשלה הזאת, ולהגיד עד כמה היא רעה, לגרום לכך שציבור תיירים לא יגיע לפה. פשוט לגרום נזק למדינה. אמרתי גם בלהט הוויכוח, שאם זה המצב, אולי אין לנו מקום פה במדינה, אולי אנחנו צריכים למצוא מקום אחר.</w:t>
      </w:r>
    </w:p>
    <w:p w14:paraId="725CF582" w14:textId="77777777" w:rsidR="00000000" w:rsidRDefault="00CF0F56">
      <w:pPr>
        <w:pStyle w:val="a0"/>
        <w:rPr>
          <w:rFonts w:hint="cs"/>
          <w:rtl/>
        </w:rPr>
      </w:pPr>
    </w:p>
    <w:p w14:paraId="734366C6" w14:textId="77777777" w:rsidR="00000000" w:rsidRDefault="00CF0F56">
      <w:pPr>
        <w:pStyle w:val="a0"/>
        <w:rPr>
          <w:rFonts w:hint="cs"/>
          <w:rtl/>
        </w:rPr>
      </w:pPr>
      <w:r>
        <w:rPr>
          <w:rFonts w:hint="cs"/>
          <w:rtl/>
        </w:rPr>
        <w:t>והרב יצחק לוי עלה לדוכן, כאחד שהיה צריך לענות בשם הממשלה,</w:t>
      </w:r>
      <w:r>
        <w:rPr>
          <w:rFonts w:hint="cs"/>
          <w:rtl/>
        </w:rPr>
        <w:t xml:space="preserve"> על כך שהממשלה פוגעת בשירותי הדת ונסגרים מקוואות, והוא אמר: בשום פנים ואופן לא, אנחנו נשארים נאמנים למדינה, ולא יכול להיות מצב כזה. הוא היה אז סגן שר, הוא היה צריך להגן על הממשלה, הוא אמר את מה שהוא אמר; אני הייתי בלהט הוויכוח, ואמרתי את מה שאני אמרתי. </w:t>
      </w:r>
    </w:p>
    <w:p w14:paraId="7BCA9F28" w14:textId="77777777" w:rsidR="00000000" w:rsidRDefault="00CF0F56">
      <w:pPr>
        <w:pStyle w:val="a0"/>
        <w:rPr>
          <w:rFonts w:hint="cs"/>
          <w:rtl/>
        </w:rPr>
      </w:pPr>
    </w:p>
    <w:p w14:paraId="2748AAA8" w14:textId="77777777" w:rsidR="00000000" w:rsidRDefault="00CF0F56">
      <w:pPr>
        <w:pStyle w:val="a0"/>
        <w:rPr>
          <w:rFonts w:hint="cs"/>
          <w:rtl/>
        </w:rPr>
      </w:pPr>
      <w:r>
        <w:rPr>
          <w:rFonts w:hint="cs"/>
          <w:rtl/>
        </w:rPr>
        <w:t>א</w:t>
      </w:r>
      <w:r>
        <w:rPr>
          <w:rFonts w:hint="cs"/>
          <w:rtl/>
        </w:rPr>
        <w:t xml:space="preserve">ני, אדוני יושב-ראש הכנסת, לא שמעתי מה אמר הרב שפירא. וקטונתי מלהתווכח עם רבנים, ואני גם לא מתווכח עם הרב שפירא. ואם הוא אמר, אני יכול להגיד: הוא אמר ואני לא מבין. אבל, אני לא יודע אם הוא אמר את זה. </w:t>
      </w:r>
    </w:p>
    <w:p w14:paraId="29C7C2E1" w14:textId="77777777" w:rsidR="00000000" w:rsidRDefault="00CF0F56">
      <w:pPr>
        <w:pStyle w:val="a0"/>
        <w:rPr>
          <w:rFonts w:hint="cs"/>
          <w:rtl/>
        </w:rPr>
      </w:pPr>
    </w:p>
    <w:p w14:paraId="6F8BEF07" w14:textId="77777777" w:rsidR="00000000" w:rsidRDefault="00CF0F56">
      <w:pPr>
        <w:pStyle w:val="af0"/>
        <w:rPr>
          <w:rtl/>
        </w:rPr>
      </w:pPr>
      <w:r>
        <w:rPr>
          <w:rFonts w:hint="eastAsia"/>
          <w:rtl/>
        </w:rPr>
        <w:t>קולט</w:t>
      </w:r>
      <w:r>
        <w:rPr>
          <w:rtl/>
        </w:rPr>
        <w:t xml:space="preserve"> אביטל (העבודה-מימד):</w:t>
      </w:r>
    </w:p>
    <w:p w14:paraId="665DCFB5" w14:textId="77777777" w:rsidR="00000000" w:rsidRDefault="00CF0F56">
      <w:pPr>
        <w:pStyle w:val="a0"/>
        <w:rPr>
          <w:rFonts w:hint="cs"/>
          <w:rtl/>
        </w:rPr>
      </w:pPr>
    </w:p>
    <w:p w14:paraId="37F64FCF" w14:textId="77777777" w:rsidR="00000000" w:rsidRDefault="00CF0F56">
      <w:pPr>
        <w:pStyle w:val="a0"/>
        <w:rPr>
          <w:rFonts w:hint="cs"/>
          <w:rtl/>
        </w:rPr>
      </w:pPr>
      <w:r>
        <w:rPr>
          <w:rFonts w:hint="cs"/>
          <w:rtl/>
        </w:rPr>
        <w:t>מה, הוא אמר את זה. עכשיו זה כ</w:t>
      </w:r>
      <w:r>
        <w:rPr>
          <w:rFonts w:hint="cs"/>
          <w:rtl/>
        </w:rPr>
        <w:t>תוב בעיתונות - - -</w:t>
      </w:r>
    </w:p>
    <w:p w14:paraId="7F60981B" w14:textId="77777777" w:rsidR="00000000" w:rsidRDefault="00CF0F56">
      <w:pPr>
        <w:pStyle w:val="a0"/>
        <w:rPr>
          <w:rFonts w:hint="cs"/>
          <w:rtl/>
        </w:rPr>
      </w:pPr>
    </w:p>
    <w:p w14:paraId="37B830D5" w14:textId="77777777" w:rsidR="00000000" w:rsidRDefault="00CF0F56">
      <w:pPr>
        <w:pStyle w:val="-"/>
        <w:rPr>
          <w:rtl/>
        </w:rPr>
      </w:pPr>
      <w:bookmarkStart w:id="370" w:name="FS000000563T20_10_2004_16_12_15C"/>
      <w:bookmarkEnd w:id="370"/>
      <w:r>
        <w:rPr>
          <w:rtl/>
        </w:rPr>
        <w:t>מאיר פרוש (יהדות התורה):</w:t>
      </w:r>
    </w:p>
    <w:p w14:paraId="303619F2" w14:textId="77777777" w:rsidR="00000000" w:rsidRDefault="00CF0F56">
      <w:pPr>
        <w:pStyle w:val="a0"/>
        <w:rPr>
          <w:rtl/>
        </w:rPr>
      </w:pPr>
    </w:p>
    <w:p w14:paraId="268E2618" w14:textId="77777777" w:rsidR="00000000" w:rsidRDefault="00CF0F56">
      <w:pPr>
        <w:pStyle w:val="a0"/>
        <w:rPr>
          <w:rFonts w:hint="cs"/>
          <w:rtl/>
        </w:rPr>
      </w:pPr>
      <w:r>
        <w:rPr>
          <w:rFonts w:hint="cs"/>
          <w:rtl/>
        </w:rPr>
        <w:t xml:space="preserve">בעיתונות? אני יכול להראות לך בעיתונות כל כך הרבה דברים שהם לא נכונים. אז מה אם כתוב - זה עוד לא אומר שזה נכון. </w:t>
      </w:r>
    </w:p>
    <w:p w14:paraId="36581DA4" w14:textId="77777777" w:rsidR="00000000" w:rsidRDefault="00CF0F56">
      <w:pPr>
        <w:pStyle w:val="a0"/>
        <w:rPr>
          <w:rFonts w:hint="cs"/>
          <w:rtl/>
        </w:rPr>
      </w:pPr>
    </w:p>
    <w:p w14:paraId="6D75FBE2" w14:textId="77777777" w:rsidR="00000000" w:rsidRDefault="00CF0F56">
      <w:pPr>
        <w:pStyle w:val="a0"/>
        <w:rPr>
          <w:rFonts w:hint="cs"/>
          <w:rtl/>
        </w:rPr>
      </w:pPr>
      <w:r>
        <w:rPr>
          <w:rFonts w:hint="cs"/>
          <w:rtl/>
        </w:rPr>
        <w:t>אבל, אני חושב שעל דבר אחד צריך לשמור. אפשר לומר, אם זה המצב, שבמדינה הזאת פוגעים בשומרי התורה, או</w:t>
      </w:r>
      <w:r>
        <w:rPr>
          <w:rFonts w:hint="cs"/>
          <w:rtl/>
        </w:rPr>
        <w:t xml:space="preserve">לי אנחנו לא צריכים להיות פה. אמר בשעתו מרן הרב שך, שאם רוצים לקחת את הבנים שלנו לצבא, אנחנו נמלא את בתי-הסוהר עם בנים שלנו ולא נלך לצבא. כל הדברים האלה שהם במסגרת שיבוש החיים במדינה, אולי זה הדבר שניתן לעשות. </w:t>
      </w:r>
    </w:p>
    <w:p w14:paraId="624D0F1A" w14:textId="77777777" w:rsidR="00000000" w:rsidRDefault="00CF0F56">
      <w:pPr>
        <w:pStyle w:val="a0"/>
        <w:rPr>
          <w:rFonts w:hint="cs"/>
          <w:rtl/>
        </w:rPr>
      </w:pPr>
    </w:p>
    <w:p w14:paraId="414937FB" w14:textId="77777777" w:rsidR="00000000" w:rsidRDefault="00CF0F56">
      <w:pPr>
        <w:pStyle w:val="a0"/>
        <w:rPr>
          <w:rFonts w:hint="cs"/>
          <w:rtl/>
        </w:rPr>
      </w:pPr>
      <w:r>
        <w:rPr>
          <w:rFonts w:hint="cs"/>
          <w:rtl/>
        </w:rPr>
        <w:t xml:space="preserve">אבל לבוא ולומר מתוך הצבא, לסרב פקודה </w:t>
      </w:r>
      <w:r>
        <w:rPr>
          <w:rtl/>
        </w:rPr>
        <w:t>–</w:t>
      </w:r>
      <w:r>
        <w:rPr>
          <w:rFonts w:hint="cs"/>
          <w:rtl/>
        </w:rPr>
        <w:t xml:space="preserve"> אני או</w:t>
      </w:r>
      <w:r>
        <w:rPr>
          <w:rFonts w:hint="cs"/>
          <w:rtl/>
        </w:rPr>
        <w:t xml:space="preserve">מר שוב: אם הרבנים אמרו את זה, אני לא זה שרוצה להתווכח. אף שבהרבה דברים בוודאי ובוודאי הרבנים שלנו חולקים על מה שרבני הציונות הדתית אומרים. אבל, אני חושב שיש סייגים. והדבר הזה של סירוב פקודה הוא בוודאי ובוודאי קו אדום, שלא צריכים  לעבור אותו. תודה רבה. </w:t>
      </w:r>
    </w:p>
    <w:p w14:paraId="30F5625D" w14:textId="77777777" w:rsidR="00000000" w:rsidRDefault="00CF0F56">
      <w:pPr>
        <w:pStyle w:val="a0"/>
        <w:rPr>
          <w:rFonts w:hint="cs"/>
          <w:rtl/>
        </w:rPr>
      </w:pPr>
    </w:p>
    <w:p w14:paraId="50CB5CE1" w14:textId="77777777" w:rsidR="00000000" w:rsidRDefault="00CF0F56">
      <w:pPr>
        <w:pStyle w:val="af1"/>
        <w:rPr>
          <w:rtl/>
        </w:rPr>
      </w:pPr>
      <w:r>
        <w:rPr>
          <w:rtl/>
        </w:rPr>
        <w:t>הי</w:t>
      </w:r>
      <w:r>
        <w:rPr>
          <w:rtl/>
        </w:rPr>
        <w:t>ו"ר חמי דורון:</w:t>
      </w:r>
    </w:p>
    <w:p w14:paraId="24B70E70" w14:textId="77777777" w:rsidR="00000000" w:rsidRDefault="00CF0F56">
      <w:pPr>
        <w:pStyle w:val="a0"/>
        <w:rPr>
          <w:rtl/>
        </w:rPr>
      </w:pPr>
    </w:p>
    <w:p w14:paraId="1DB1AB57" w14:textId="77777777" w:rsidR="00000000" w:rsidRDefault="00CF0F56">
      <w:pPr>
        <w:pStyle w:val="a0"/>
        <w:rPr>
          <w:rFonts w:hint="cs"/>
          <w:rtl/>
        </w:rPr>
      </w:pPr>
      <w:r>
        <w:rPr>
          <w:rFonts w:hint="cs"/>
          <w:rtl/>
        </w:rPr>
        <w:t xml:space="preserve">תודה רבה לחבר הכנסת פרוש. אדוני שר התחבורה, תשובתך, בבקשה. </w:t>
      </w:r>
    </w:p>
    <w:p w14:paraId="4406FB7A" w14:textId="77777777" w:rsidR="00000000" w:rsidRDefault="00CF0F56">
      <w:pPr>
        <w:pStyle w:val="a0"/>
        <w:rPr>
          <w:rFonts w:hint="cs"/>
          <w:rtl/>
        </w:rPr>
      </w:pPr>
    </w:p>
    <w:p w14:paraId="5AEA4D1D" w14:textId="77777777" w:rsidR="00000000" w:rsidRDefault="00CF0F56">
      <w:pPr>
        <w:pStyle w:val="af0"/>
        <w:rPr>
          <w:rtl/>
        </w:rPr>
      </w:pPr>
      <w:r>
        <w:rPr>
          <w:rFonts w:hint="eastAsia"/>
          <w:rtl/>
        </w:rPr>
        <w:t>קולט</w:t>
      </w:r>
      <w:r>
        <w:rPr>
          <w:rtl/>
        </w:rPr>
        <w:t xml:space="preserve"> אביטל (העבודה-מימד):</w:t>
      </w:r>
    </w:p>
    <w:p w14:paraId="699D2A8C" w14:textId="77777777" w:rsidR="00000000" w:rsidRDefault="00CF0F56">
      <w:pPr>
        <w:pStyle w:val="a0"/>
        <w:rPr>
          <w:rFonts w:hint="cs"/>
          <w:rtl/>
        </w:rPr>
      </w:pPr>
    </w:p>
    <w:p w14:paraId="4D7634F8" w14:textId="77777777" w:rsidR="00000000" w:rsidRDefault="00CF0F56">
      <w:pPr>
        <w:pStyle w:val="a0"/>
        <w:ind w:firstLine="0"/>
        <w:rPr>
          <w:rFonts w:hint="cs"/>
          <w:rtl/>
        </w:rPr>
      </w:pPr>
      <w:r>
        <w:rPr>
          <w:rFonts w:hint="cs"/>
          <w:rtl/>
        </w:rPr>
        <w:tab/>
        <w:t>תגיד לו שיכחיש.</w:t>
      </w:r>
    </w:p>
    <w:p w14:paraId="4ADAEE74" w14:textId="77777777" w:rsidR="00000000" w:rsidRDefault="00CF0F56">
      <w:pPr>
        <w:pStyle w:val="a0"/>
        <w:ind w:firstLine="0"/>
        <w:rPr>
          <w:rFonts w:hint="cs"/>
          <w:rtl/>
        </w:rPr>
      </w:pPr>
    </w:p>
    <w:p w14:paraId="4BFAA23F" w14:textId="77777777" w:rsidR="00000000" w:rsidRDefault="00CF0F56">
      <w:pPr>
        <w:pStyle w:val="af0"/>
        <w:rPr>
          <w:rtl/>
        </w:rPr>
      </w:pPr>
      <w:r>
        <w:rPr>
          <w:rFonts w:hint="eastAsia"/>
          <w:rtl/>
        </w:rPr>
        <w:t>מאיר</w:t>
      </w:r>
      <w:r>
        <w:rPr>
          <w:rtl/>
        </w:rPr>
        <w:t xml:space="preserve"> פרוש (יהדות התורה):</w:t>
      </w:r>
    </w:p>
    <w:p w14:paraId="692F1703" w14:textId="77777777" w:rsidR="00000000" w:rsidRDefault="00CF0F56">
      <w:pPr>
        <w:pStyle w:val="a0"/>
        <w:rPr>
          <w:rFonts w:hint="cs"/>
          <w:rtl/>
        </w:rPr>
      </w:pPr>
    </w:p>
    <w:p w14:paraId="4E92BCE9" w14:textId="77777777" w:rsidR="00000000" w:rsidRDefault="00CF0F56">
      <w:pPr>
        <w:pStyle w:val="a0"/>
        <w:rPr>
          <w:rFonts w:hint="cs"/>
          <w:rtl/>
        </w:rPr>
      </w:pPr>
      <w:r>
        <w:rPr>
          <w:rFonts w:hint="cs"/>
          <w:rtl/>
        </w:rPr>
        <w:t>מי? אני אגיד לו שיכחיש? - - -</w:t>
      </w:r>
    </w:p>
    <w:p w14:paraId="6E6602EB" w14:textId="77777777" w:rsidR="00000000" w:rsidRDefault="00CF0F56">
      <w:pPr>
        <w:pStyle w:val="a0"/>
        <w:rPr>
          <w:rFonts w:hint="cs"/>
          <w:rtl/>
        </w:rPr>
      </w:pPr>
    </w:p>
    <w:p w14:paraId="5A8AEE20" w14:textId="77777777" w:rsidR="00000000" w:rsidRDefault="00CF0F56">
      <w:pPr>
        <w:pStyle w:val="a"/>
        <w:rPr>
          <w:rtl/>
        </w:rPr>
      </w:pPr>
      <w:bookmarkStart w:id="371" w:name="FS000000478T20_10_2004_16_18_28"/>
      <w:bookmarkStart w:id="372" w:name="_Toc92193347"/>
      <w:bookmarkEnd w:id="371"/>
      <w:r>
        <w:rPr>
          <w:rFonts w:hint="eastAsia"/>
          <w:rtl/>
        </w:rPr>
        <w:t>שר</w:t>
      </w:r>
      <w:r>
        <w:rPr>
          <w:rtl/>
        </w:rPr>
        <w:t xml:space="preserve"> התחבורה מאיר שטרית:</w:t>
      </w:r>
      <w:bookmarkEnd w:id="372"/>
    </w:p>
    <w:p w14:paraId="1EDE2C1A" w14:textId="77777777" w:rsidR="00000000" w:rsidRDefault="00CF0F56">
      <w:pPr>
        <w:pStyle w:val="a0"/>
        <w:rPr>
          <w:rFonts w:hint="cs"/>
          <w:rtl/>
        </w:rPr>
      </w:pPr>
    </w:p>
    <w:p w14:paraId="4C4E9931" w14:textId="77777777" w:rsidR="00000000" w:rsidRDefault="00CF0F56">
      <w:pPr>
        <w:pStyle w:val="a0"/>
        <w:rPr>
          <w:rFonts w:hint="cs"/>
          <w:rtl/>
        </w:rPr>
      </w:pPr>
      <w:r>
        <w:rPr>
          <w:rFonts w:hint="cs"/>
          <w:rtl/>
        </w:rPr>
        <w:t>אדוני היושב-ראש, רבותי חברי הכנסת, קריאת הרבנים לציבו</w:t>
      </w:r>
      <w:r>
        <w:rPr>
          <w:rFonts w:hint="cs"/>
          <w:rtl/>
        </w:rPr>
        <w:t>ר החיילים הדתיים לסרב ביום פקודה לפנות יישובים, היא חמורה ביותר. סרבנות מכל צד ולכל מטרה פוליטית היא פסולה ומערערת את יסודותיה של מדינת ישראל. אני חושב שאין אפשרות להגזים בסכנות האורבות לנו כחברה, אם כל חלק בעם יקום ומסיבותיו שלו יכריז על סרבנות לפקודה מסו</w:t>
      </w:r>
      <w:r>
        <w:rPr>
          <w:rFonts w:hint="cs"/>
          <w:rtl/>
        </w:rPr>
        <w:t xml:space="preserve">ימת. וזאת בהחלט התחלת הסוף של ישראל כחברה דמוקרטית, המקבלת את הכרעותיהם של המוסדות הנבחרים. </w:t>
      </w:r>
    </w:p>
    <w:p w14:paraId="7E57CC08" w14:textId="77777777" w:rsidR="00000000" w:rsidRDefault="00CF0F56">
      <w:pPr>
        <w:pStyle w:val="a0"/>
        <w:rPr>
          <w:rFonts w:hint="cs"/>
          <w:rtl/>
        </w:rPr>
      </w:pPr>
    </w:p>
    <w:p w14:paraId="093B49F1" w14:textId="77777777" w:rsidR="00000000" w:rsidRDefault="00CF0F56">
      <w:pPr>
        <w:pStyle w:val="a0"/>
        <w:rPr>
          <w:rFonts w:hint="cs"/>
          <w:rtl/>
        </w:rPr>
      </w:pPr>
      <w:r>
        <w:rPr>
          <w:rFonts w:hint="cs"/>
          <w:rtl/>
        </w:rPr>
        <w:t>לצערי הרב, שמו עצמם רבנים מכובדים לצדם - - -</w:t>
      </w:r>
    </w:p>
    <w:p w14:paraId="42905FEB" w14:textId="77777777" w:rsidR="00000000" w:rsidRDefault="00CF0F56">
      <w:pPr>
        <w:pStyle w:val="a0"/>
        <w:rPr>
          <w:rFonts w:hint="cs"/>
          <w:rtl/>
        </w:rPr>
      </w:pPr>
    </w:p>
    <w:p w14:paraId="37BC8B25" w14:textId="77777777" w:rsidR="00000000" w:rsidRDefault="00CF0F56">
      <w:pPr>
        <w:pStyle w:val="af0"/>
        <w:rPr>
          <w:rtl/>
        </w:rPr>
      </w:pPr>
      <w:r>
        <w:rPr>
          <w:rFonts w:hint="eastAsia"/>
          <w:rtl/>
        </w:rPr>
        <w:t>מאיר</w:t>
      </w:r>
      <w:r>
        <w:rPr>
          <w:rtl/>
        </w:rPr>
        <w:t xml:space="preserve"> פרוש (יהדות התורה):</w:t>
      </w:r>
    </w:p>
    <w:p w14:paraId="5732DCF0" w14:textId="77777777" w:rsidR="00000000" w:rsidRDefault="00CF0F56">
      <w:pPr>
        <w:pStyle w:val="a0"/>
        <w:rPr>
          <w:rFonts w:hint="cs"/>
          <w:rtl/>
        </w:rPr>
      </w:pPr>
    </w:p>
    <w:p w14:paraId="5552BC80" w14:textId="77777777" w:rsidR="00000000" w:rsidRDefault="00CF0F56">
      <w:pPr>
        <w:pStyle w:val="a0"/>
        <w:rPr>
          <w:rFonts w:hint="cs"/>
          <w:rtl/>
        </w:rPr>
      </w:pPr>
      <w:r>
        <w:rPr>
          <w:rFonts w:hint="cs"/>
          <w:rtl/>
        </w:rPr>
        <w:t>זו פעם ראשונה שמתקיפים רבנים? - - -</w:t>
      </w:r>
    </w:p>
    <w:p w14:paraId="6216681E" w14:textId="77777777" w:rsidR="00000000" w:rsidRDefault="00CF0F56">
      <w:pPr>
        <w:pStyle w:val="a0"/>
        <w:rPr>
          <w:rFonts w:hint="cs"/>
          <w:rtl/>
        </w:rPr>
      </w:pPr>
    </w:p>
    <w:p w14:paraId="10A53D23" w14:textId="77777777" w:rsidR="00000000" w:rsidRDefault="00CF0F56">
      <w:pPr>
        <w:pStyle w:val="-"/>
        <w:rPr>
          <w:rtl/>
        </w:rPr>
      </w:pPr>
      <w:bookmarkStart w:id="373" w:name="FS000000478T20_10_2004_16_20_31C"/>
      <w:bookmarkEnd w:id="373"/>
      <w:r>
        <w:rPr>
          <w:rtl/>
        </w:rPr>
        <w:t>שר התחבורה מאיר שטרית:</w:t>
      </w:r>
    </w:p>
    <w:p w14:paraId="2E273352" w14:textId="77777777" w:rsidR="00000000" w:rsidRDefault="00CF0F56">
      <w:pPr>
        <w:pStyle w:val="a0"/>
        <w:rPr>
          <w:rtl/>
        </w:rPr>
      </w:pPr>
    </w:p>
    <w:p w14:paraId="30E88ED5" w14:textId="77777777" w:rsidR="00000000" w:rsidRDefault="00CF0F56">
      <w:pPr>
        <w:pStyle w:val="a0"/>
        <w:rPr>
          <w:rFonts w:hint="cs"/>
          <w:rtl/>
        </w:rPr>
      </w:pPr>
      <w:r>
        <w:rPr>
          <w:rFonts w:hint="cs"/>
          <w:rtl/>
        </w:rPr>
        <w:t>אני לא מתקיף רבנים. אני אומר:</w:t>
      </w:r>
      <w:r>
        <w:rPr>
          <w:rFonts w:hint="cs"/>
          <w:rtl/>
        </w:rPr>
        <w:t xml:space="preserve"> לצערי הרב, שמו עצמם - - </w:t>
      </w:r>
    </w:p>
    <w:p w14:paraId="64BC4423" w14:textId="77777777" w:rsidR="00000000" w:rsidRDefault="00CF0F56">
      <w:pPr>
        <w:pStyle w:val="a0"/>
        <w:rPr>
          <w:rFonts w:hint="cs"/>
          <w:rtl/>
        </w:rPr>
      </w:pPr>
    </w:p>
    <w:p w14:paraId="258EECDA" w14:textId="77777777" w:rsidR="00000000" w:rsidRDefault="00CF0F56">
      <w:pPr>
        <w:pStyle w:val="af1"/>
        <w:rPr>
          <w:rtl/>
        </w:rPr>
      </w:pPr>
      <w:r>
        <w:rPr>
          <w:rtl/>
        </w:rPr>
        <w:t>היו"ר חמי דורון:</w:t>
      </w:r>
    </w:p>
    <w:p w14:paraId="77211D84" w14:textId="77777777" w:rsidR="00000000" w:rsidRDefault="00CF0F56">
      <w:pPr>
        <w:pStyle w:val="a0"/>
        <w:rPr>
          <w:rtl/>
        </w:rPr>
      </w:pPr>
    </w:p>
    <w:p w14:paraId="4C76453E" w14:textId="77777777" w:rsidR="00000000" w:rsidRDefault="00CF0F56">
      <w:pPr>
        <w:pStyle w:val="a0"/>
        <w:rPr>
          <w:rFonts w:hint="cs"/>
          <w:rtl/>
        </w:rPr>
      </w:pPr>
      <w:r>
        <w:rPr>
          <w:rFonts w:hint="cs"/>
          <w:rtl/>
        </w:rPr>
        <w:t>חבר הכנסת פרוש.</w:t>
      </w:r>
    </w:p>
    <w:p w14:paraId="704B31C3" w14:textId="77777777" w:rsidR="00000000" w:rsidRDefault="00CF0F56">
      <w:pPr>
        <w:pStyle w:val="a0"/>
        <w:rPr>
          <w:rFonts w:hint="cs"/>
          <w:rtl/>
        </w:rPr>
      </w:pPr>
    </w:p>
    <w:p w14:paraId="0FC108AB" w14:textId="77777777" w:rsidR="00000000" w:rsidRDefault="00CF0F56">
      <w:pPr>
        <w:pStyle w:val="-"/>
        <w:rPr>
          <w:rtl/>
        </w:rPr>
      </w:pPr>
      <w:bookmarkStart w:id="374" w:name="FS000000478T20_10_2004_16_21_08C"/>
      <w:bookmarkEnd w:id="374"/>
      <w:r>
        <w:rPr>
          <w:rtl/>
        </w:rPr>
        <w:t>שר התחבורה מאיר שטרית:</w:t>
      </w:r>
    </w:p>
    <w:p w14:paraId="7B76414A" w14:textId="77777777" w:rsidR="00000000" w:rsidRDefault="00CF0F56">
      <w:pPr>
        <w:pStyle w:val="a0"/>
        <w:rPr>
          <w:rtl/>
        </w:rPr>
      </w:pPr>
    </w:p>
    <w:p w14:paraId="02B3A46E" w14:textId="77777777" w:rsidR="00000000" w:rsidRDefault="00CF0F56">
      <w:pPr>
        <w:pStyle w:val="a0"/>
        <w:rPr>
          <w:rFonts w:hint="cs"/>
          <w:rtl/>
        </w:rPr>
      </w:pPr>
      <w:r>
        <w:rPr>
          <w:rFonts w:hint="cs"/>
          <w:rtl/>
        </w:rPr>
        <w:t>- - רבנים מכובדים לצדם של הקצין המשתמט זוננשיין וחבריו, שמוכנים לשרת שירות סלקטיבי בצה"ל. סרבנות לא באה רק הפעם, רק מצד הרבנים. היא היתה בעבר, כשאנשי השמאל סירבו לשרת, וא</w:t>
      </w:r>
      <w:r>
        <w:rPr>
          <w:rFonts w:hint="cs"/>
          <w:rtl/>
        </w:rPr>
        <w:t>ני מניח שאף אחד מחברי הכנסת אינו מעלה על הדעת, כמו שאמר חבר הכנסת פרוש, שכל אחד יכול להרשות לעצמו לעשות שבת לעצמו. ירצה - יקבל, ימלא פקודה. לא ירצה - לא יקבל, לא ימלא פקודה.</w:t>
      </w:r>
    </w:p>
    <w:p w14:paraId="40B7BCD8" w14:textId="77777777" w:rsidR="00000000" w:rsidRDefault="00CF0F56">
      <w:pPr>
        <w:pStyle w:val="a0"/>
        <w:rPr>
          <w:rFonts w:hint="cs"/>
          <w:rtl/>
        </w:rPr>
      </w:pPr>
    </w:p>
    <w:p w14:paraId="63D47CBE" w14:textId="77777777" w:rsidR="00000000" w:rsidRDefault="00CF0F56">
      <w:pPr>
        <w:pStyle w:val="a0"/>
        <w:rPr>
          <w:rFonts w:hint="cs"/>
        </w:rPr>
      </w:pPr>
      <w:r>
        <w:rPr>
          <w:rFonts w:hint="cs"/>
          <w:rtl/>
        </w:rPr>
        <w:t>היום יהיו אנשים שאומרים: אל תלכו לפנות יישובים, כי בעיניהם זו פקודה לא חוקית בעלי</w:t>
      </w:r>
      <w:r>
        <w:rPr>
          <w:rFonts w:hint="cs"/>
          <w:rtl/>
        </w:rPr>
        <w:t xml:space="preserve">ל; מחר יבואו אחרים שיגידו שהם לא מוכנים ללכת להגן על היישובים ביש"ע ובמקומות אחרים, כי יחשבו  שבעיניהם זה לא כשר ולא נכון. פירוש הדבר הוא התפוררותה של החברה הישראלית ופגיעה חמורה בצה"ל. </w:t>
      </w:r>
    </w:p>
    <w:p w14:paraId="69C2606F" w14:textId="77777777" w:rsidR="00000000" w:rsidRDefault="00CF0F56">
      <w:pPr>
        <w:pStyle w:val="a0"/>
        <w:rPr>
          <w:rFonts w:hint="cs"/>
          <w:rtl/>
        </w:rPr>
      </w:pPr>
    </w:p>
    <w:p w14:paraId="60FA733D" w14:textId="77777777" w:rsidR="00000000" w:rsidRDefault="00CF0F56">
      <w:pPr>
        <w:pStyle w:val="a0"/>
        <w:rPr>
          <w:rFonts w:hint="cs"/>
          <w:rtl/>
        </w:rPr>
      </w:pPr>
      <w:r>
        <w:rPr>
          <w:rFonts w:hint="cs"/>
          <w:rtl/>
        </w:rPr>
        <w:t>בהשאלה על המשפט  בשיר של שלמה גרוניך, שנכתב בעקבות נאום רבין בליל הי</w:t>
      </w:r>
      <w:r>
        <w:rPr>
          <w:rFonts w:hint="cs"/>
          <w:rtl/>
        </w:rPr>
        <w:t xml:space="preserve">רצחו, אומר כי: הסרבנות היא כרסום יסוד הדמוקרטיה. </w:t>
      </w:r>
    </w:p>
    <w:p w14:paraId="0323E11A" w14:textId="77777777" w:rsidR="00000000" w:rsidRDefault="00CF0F56">
      <w:pPr>
        <w:pStyle w:val="a0"/>
        <w:rPr>
          <w:rFonts w:hint="cs"/>
          <w:rtl/>
        </w:rPr>
      </w:pPr>
    </w:p>
    <w:p w14:paraId="127F522E" w14:textId="77777777" w:rsidR="00000000" w:rsidRDefault="00CF0F56">
      <w:pPr>
        <w:pStyle w:val="a0"/>
        <w:rPr>
          <w:rFonts w:hint="cs"/>
          <w:rtl/>
        </w:rPr>
      </w:pPr>
      <w:r>
        <w:rPr>
          <w:rFonts w:hint="cs"/>
          <w:rtl/>
        </w:rPr>
        <w:t>אני קורא לכל הרבנים: השאירו את צה"ל מחוץ לוויכוח. אל תיכנסו לגיא ההריגה הזה. תשאירו את צה"ל מחוץ לוויכוח. עד היום אני חושב שיש קונסנזוס רחב מאוד בעם, שיש לנו צבא אחד, עם אחד, מדינה אחת, ואסור לעשות שום דבר</w:t>
      </w:r>
      <w:r>
        <w:rPr>
          <w:rFonts w:hint="cs"/>
          <w:rtl/>
        </w:rPr>
        <w:t xml:space="preserve"> שיכול לפורר את העניין הזה, וצה"ל הוא אבן חשובה ביותר בקיומה של המדינה, בקיומו של העם. לכן אני מציע לכולם להתאפק ולהתגבר גם על היצר לפעמים, להתגבר על עצמם, ולא להכניס את צה"ל לוויכוח. תשאירו את זה מחוץ לוויכוח הפוליטי. מותר לתמוך בהתנתקות, מותר להתנגד להתנ</w:t>
      </w:r>
      <w:r>
        <w:rPr>
          <w:rFonts w:hint="cs"/>
          <w:rtl/>
        </w:rPr>
        <w:t>תקות, אבל אני מציע שלא לנסות להכניס את חיילי צה"ל לדילמה, כי גם ככה צה"ל נמצא בקושי גדול מאוד, לאור הנסיבות הקיימות במדינת ישראל; לא צריך להוסיף לו כאב על כאב.</w:t>
      </w:r>
    </w:p>
    <w:p w14:paraId="398056E0" w14:textId="77777777" w:rsidR="00000000" w:rsidRDefault="00CF0F56">
      <w:pPr>
        <w:pStyle w:val="a0"/>
        <w:rPr>
          <w:rFonts w:hint="cs"/>
          <w:rtl/>
        </w:rPr>
      </w:pPr>
    </w:p>
    <w:p w14:paraId="0B91A7A5" w14:textId="77777777" w:rsidR="00000000" w:rsidRDefault="00CF0F56">
      <w:pPr>
        <w:pStyle w:val="a0"/>
        <w:rPr>
          <w:rFonts w:hint="cs"/>
          <w:rtl/>
        </w:rPr>
      </w:pPr>
      <w:r>
        <w:rPr>
          <w:rFonts w:hint="cs"/>
          <w:rtl/>
        </w:rPr>
        <w:t>לכן, אדוני היושב-ראש, לי אין התנגדות לקיים דיון על הנושא הזה במליאה, על-פי הצעתם של המציעים, וא</w:t>
      </w:r>
      <w:r>
        <w:rPr>
          <w:rFonts w:hint="cs"/>
          <w:rtl/>
        </w:rPr>
        <w:t xml:space="preserve">ם ירצו דיון בוועדה - בוועדה. אני מוכן לשתי האופציות, ככל שחברים ירצו - או במליאה או בוועדה. אני מודה לך, אדוני היושב-ראש. </w:t>
      </w:r>
    </w:p>
    <w:p w14:paraId="6DD9175E" w14:textId="77777777" w:rsidR="00000000" w:rsidRDefault="00CF0F56">
      <w:pPr>
        <w:pStyle w:val="a0"/>
        <w:rPr>
          <w:rFonts w:hint="cs"/>
          <w:rtl/>
        </w:rPr>
      </w:pPr>
    </w:p>
    <w:p w14:paraId="3C62545B" w14:textId="77777777" w:rsidR="00000000" w:rsidRDefault="00CF0F56">
      <w:pPr>
        <w:pStyle w:val="af1"/>
        <w:rPr>
          <w:rtl/>
        </w:rPr>
      </w:pPr>
      <w:r>
        <w:rPr>
          <w:rFonts w:hint="eastAsia"/>
          <w:rtl/>
        </w:rPr>
        <w:t>היו</w:t>
      </w:r>
      <w:r>
        <w:rPr>
          <w:rtl/>
        </w:rPr>
        <w:t>"ר חמי דורון:</w:t>
      </w:r>
    </w:p>
    <w:p w14:paraId="234AED6B" w14:textId="77777777" w:rsidR="00000000" w:rsidRDefault="00CF0F56">
      <w:pPr>
        <w:pStyle w:val="a0"/>
        <w:rPr>
          <w:rFonts w:hint="cs"/>
          <w:rtl/>
        </w:rPr>
      </w:pPr>
    </w:p>
    <w:p w14:paraId="0C82EADB" w14:textId="77777777" w:rsidR="00000000" w:rsidRDefault="00CF0F56">
      <w:pPr>
        <w:pStyle w:val="a0"/>
        <w:rPr>
          <w:rFonts w:hint="cs"/>
          <w:rtl/>
        </w:rPr>
      </w:pPr>
      <w:r>
        <w:rPr>
          <w:rFonts w:hint="cs"/>
          <w:rtl/>
        </w:rPr>
        <w:t xml:space="preserve">כן. יש לנו הצעות אחרות. חבר הכנסת ברכה, הצעה אחרת. </w:t>
      </w:r>
    </w:p>
    <w:p w14:paraId="157883E4" w14:textId="77777777" w:rsidR="00000000" w:rsidRDefault="00CF0F56">
      <w:pPr>
        <w:pStyle w:val="a0"/>
        <w:rPr>
          <w:rFonts w:hint="cs"/>
          <w:rtl/>
        </w:rPr>
      </w:pPr>
    </w:p>
    <w:p w14:paraId="4B687B5F" w14:textId="77777777" w:rsidR="00000000" w:rsidRDefault="00CF0F56">
      <w:pPr>
        <w:pStyle w:val="af0"/>
        <w:rPr>
          <w:rtl/>
        </w:rPr>
      </w:pPr>
      <w:r>
        <w:rPr>
          <w:rFonts w:hint="eastAsia"/>
          <w:rtl/>
        </w:rPr>
        <w:t>נסים</w:t>
      </w:r>
      <w:r>
        <w:rPr>
          <w:rtl/>
        </w:rPr>
        <w:t xml:space="preserve"> זאב (ש"ס):</w:t>
      </w:r>
    </w:p>
    <w:p w14:paraId="0251D889" w14:textId="77777777" w:rsidR="00000000" w:rsidRDefault="00CF0F56">
      <w:pPr>
        <w:pStyle w:val="a0"/>
        <w:rPr>
          <w:rFonts w:hint="cs"/>
          <w:rtl/>
        </w:rPr>
      </w:pPr>
    </w:p>
    <w:p w14:paraId="18ECBE43" w14:textId="77777777" w:rsidR="00000000" w:rsidRDefault="00CF0F56">
      <w:pPr>
        <w:pStyle w:val="a0"/>
        <w:rPr>
          <w:rFonts w:hint="cs"/>
          <w:rtl/>
        </w:rPr>
      </w:pPr>
      <w:r>
        <w:rPr>
          <w:rFonts w:hint="cs"/>
          <w:rtl/>
        </w:rPr>
        <w:t>כל הכבוד לשר שטרית - - -</w:t>
      </w:r>
    </w:p>
    <w:p w14:paraId="4D4BD68D" w14:textId="77777777" w:rsidR="00000000" w:rsidRDefault="00CF0F56">
      <w:pPr>
        <w:pStyle w:val="a0"/>
        <w:rPr>
          <w:rFonts w:hint="cs"/>
          <w:rtl/>
        </w:rPr>
      </w:pPr>
    </w:p>
    <w:p w14:paraId="7172B144" w14:textId="77777777" w:rsidR="00000000" w:rsidRDefault="00CF0F56">
      <w:pPr>
        <w:pStyle w:val="af1"/>
        <w:rPr>
          <w:rtl/>
        </w:rPr>
      </w:pPr>
      <w:r>
        <w:rPr>
          <w:rtl/>
        </w:rPr>
        <w:t>היו"ר חמי דורון:</w:t>
      </w:r>
    </w:p>
    <w:p w14:paraId="580779EF" w14:textId="77777777" w:rsidR="00000000" w:rsidRDefault="00CF0F56">
      <w:pPr>
        <w:pStyle w:val="a0"/>
        <w:rPr>
          <w:rtl/>
        </w:rPr>
      </w:pPr>
    </w:p>
    <w:p w14:paraId="31DDA5F5" w14:textId="77777777" w:rsidR="00000000" w:rsidRDefault="00CF0F56">
      <w:pPr>
        <w:pStyle w:val="a0"/>
        <w:rPr>
          <w:rFonts w:hint="cs"/>
          <w:rtl/>
        </w:rPr>
      </w:pPr>
      <w:r>
        <w:rPr>
          <w:rFonts w:hint="cs"/>
          <w:rtl/>
        </w:rPr>
        <w:t xml:space="preserve">חבר הכנסת ברכה, יש לך דקה הצעה אחרת, בבקשה. </w:t>
      </w:r>
    </w:p>
    <w:p w14:paraId="1F348392" w14:textId="77777777" w:rsidR="00000000" w:rsidRDefault="00CF0F56">
      <w:pPr>
        <w:pStyle w:val="a0"/>
        <w:rPr>
          <w:rFonts w:hint="cs"/>
          <w:rtl/>
        </w:rPr>
      </w:pPr>
    </w:p>
    <w:p w14:paraId="3CA82A2B" w14:textId="77777777" w:rsidR="00000000" w:rsidRDefault="00CF0F56">
      <w:pPr>
        <w:pStyle w:val="a"/>
        <w:rPr>
          <w:rtl/>
        </w:rPr>
      </w:pPr>
      <w:bookmarkStart w:id="375" w:name="FS000000540T20_10_2004_16_28_09"/>
      <w:bookmarkStart w:id="376" w:name="_Toc92193348"/>
      <w:bookmarkEnd w:id="375"/>
      <w:r>
        <w:rPr>
          <w:rFonts w:hint="eastAsia"/>
          <w:rtl/>
        </w:rPr>
        <w:t>מוחמד</w:t>
      </w:r>
      <w:r>
        <w:rPr>
          <w:rtl/>
        </w:rPr>
        <w:t xml:space="preserve"> ברכה (חד"ש-תע"ל):</w:t>
      </w:r>
      <w:bookmarkEnd w:id="376"/>
    </w:p>
    <w:p w14:paraId="1A667AF5" w14:textId="77777777" w:rsidR="00000000" w:rsidRDefault="00CF0F56">
      <w:pPr>
        <w:pStyle w:val="a0"/>
        <w:rPr>
          <w:rFonts w:hint="cs"/>
          <w:rtl/>
        </w:rPr>
      </w:pPr>
    </w:p>
    <w:p w14:paraId="6887B97B" w14:textId="77777777" w:rsidR="00000000" w:rsidRDefault="00CF0F56">
      <w:pPr>
        <w:pStyle w:val="a0"/>
        <w:rPr>
          <w:rFonts w:hint="cs"/>
          <w:rtl/>
        </w:rPr>
      </w:pPr>
      <w:r>
        <w:rPr>
          <w:rFonts w:hint="cs"/>
          <w:rtl/>
        </w:rPr>
        <w:t xml:space="preserve">כן, אדוני. </w:t>
      </w:r>
    </w:p>
    <w:p w14:paraId="39E39187" w14:textId="77777777" w:rsidR="00000000" w:rsidRDefault="00CF0F56">
      <w:pPr>
        <w:pStyle w:val="a0"/>
        <w:rPr>
          <w:rFonts w:hint="cs"/>
          <w:rtl/>
        </w:rPr>
      </w:pPr>
    </w:p>
    <w:p w14:paraId="6A52CCD2" w14:textId="77777777" w:rsidR="00000000" w:rsidRDefault="00CF0F56">
      <w:pPr>
        <w:pStyle w:val="a0"/>
        <w:rPr>
          <w:rFonts w:hint="cs"/>
          <w:rtl/>
        </w:rPr>
      </w:pPr>
      <w:r>
        <w:rPr>
          <w:rFonts w:hint="cs"/>
          <w:rtl/>
        </w:rPr>
        <w:t xml:space="preserve">אדוני היושב-ראש, רבותי חברי הכנסת, אין הסתה כשרה והסתה טרפה. אין הסתה מותרת והסתה אסורה. </w:t>
      </w:r>
    </w:p>
    <w:p w14:paraId="058879E5" w14:textId="77777777" w:rsidR="00000000" w:rsidRDefault="00CF0F56">
      <w:pPr>
        <w:pStyle w:val="a0"/>
        <w:rPr>
          <w:rFonts w:hint="cs"/>
          <w:rtl/>
        </w:rPr>
      </w:pPr>
    </w:p>
    <w:p w14:paraId="5FB9055B" w14:textId="77777777" w:rsidR="00000000" w:rsidRDefault="00CF0F56">
      <w:pPr>
        <w:pStyle w:val="af0"/>
        <w:rPr>
          <w:rtl/>
        </w:rPr>
      </w:pPr>
      <w:r>
        <w:rPr>
          <w:rFonts w:hint="eastAsia"/>
          <w:rtl/>
        </w:rPr>
        <w:t>שאול</w:t>
      </w:r>
      <w:r>
        <w:rPr>
          <w:rtl/>
        </w:rPr>
        <w:t xml:space="preserve"> יהלום (מפד"ל):</w:t>
      </w:r>
    </w:p>
    <w:p w14:paraId="580F529E" w14:textId="77777777" w:rsidR="00000000" w:rsidRDefault="00CF0F56">
      <w:pPr>
        <w:pStyle w:val="a0"/>
        <w:rPr>
          <w:rFonts w:hint="cs"/>
          <w:rtl/>
        </w:rPr>
      </w:pPr>
    </w:p>
    <w:p w14:paraId="5EE15A14" w14:textId="77777777" w:rsidR="00000000" w:rsidRDefault="00CF0F56">
      <w:pPr>
        <w:pStyle w:val="a0"/>
        <w:rPr>
          <w:rFonts w:hint="cs"/>
          <w:rtl/>
        </w:rPr>
      </w:pPr>
      <w:r>
        <w:rPr>
          <w:rFonts w:hint="cs"/>
          <w:rtl/>
        </w:rPr>
        <w:t xml:space="preserve">טוב שאתה יודע את זה. </w:t>
      </w:r>
    </w:p>
    <w:p w14:paraId="06499393" w14:textId="77777777" w:rsidR="00000000" w:rsidRDefault="00CF0F56">
      <w:pPr>
        <w:pStyle w:val="a0"/>
        <w:rPr>
          <w:rFonts w:hint="cs"/>
          <w:rtl/>
        </w:rPr>
      </w:pPr>
    </w:p>
    <w:p w14:paraId="4FAF2DDE" w14:textId="77777777" w:rsidR="00000000" w:rsidRDefault="00CF0F56">
      <w:pPr>
        <w:pStyle w:val="-"/>
        <w:rPr>
          <w:rtl/>
        </w:rPr>
      </w:pPr>
      <w:bookmarkStart w:id="377" w:name="FS000000540T20_10_2004_16_29_01C"/>
      <w:bookmarkEnd w:id="377"/>
      <w:r>
        <w:rPr>
          <w:rtl/>
        </w:rPr>
        <w:t>מוחמד ברכה (חד"ש-תע"ל):</w:t>
      </w:r>
    </w:p>
    <w:p w14:paraId="0E7F71B9" w14:textId="77777777" w:rsidR="00000000" w:rsidRDefault="00CF0F56">
      <w:pPr>
        <w:pStyle w:val="a0"/>
        <w:rPr>
          <w:rtl/>
        </w:rPr>
      </w:pPr>
    </w:p>
    <w:p w14:paraId="4A3A720A" w14:textId="77777777" w:rsidR="00000000" w:rsidRDefault="00CF0F56">
      <w:pPr>
        <w:pStyle w:val="a0"/>
        <w:rPr>
          <w:rFonts w:hint="cs"/>
          <w:rtl/>
        </w:rPr>
      </w:pPr>
      <w:r>
        <w:rPr>
          <w:rFonts w:hint="cs"/>
          <w:rtl/>
        </w:rPr>
        <w:t xml:space="preserve">אני יודע את </w:t>
      </w:r>
      <w:r>
        <w:rPr>
          <w:rFonts w:hint="cs"/>
          <w:rtl/>
        </w:rPr>
        <w:t xml:space="preserve">זה. בהחלט כן. </w:t>
      </w:r>
    </w:p>
    <w:p w14:paraId="3F35CD70" w14:textId="77777777" w:rsidR="00000000" w:rsidRDefault="00CF0F56">
      <w:pPr>
        <w:pStyle w:val="a0"/>
        <w:rPr>
          <w:rFonts w:hint="cs"/>
          <w:rtl/>
        </w:rPr>
      </w:pPr>
    </w:p>
    <w:p w14:paraId="0E17196F" w14:textId="77777777" w:rsidR="00000000" w:rsidRDefault="00CF0F56">
      <w:pPr>
        <w:pStyle w:val="a0"/>
        <w:rPr>
          <w:rFonts w:hint="cs"/>
          <w:rtl/>
        </w:rPr>
      </w:pPr>
      <w:r>
        <w:rPr>
          <w:rFonts w:hint="cs"/>
          <w:rtl/>
        </w:rPr>
        <w:t xml:space="preserve">אגב, שמעתי אותך. בעצם, אתה נתת את כל האליבי למסיתים, אבל מצאת נתיב מילוט. אבל זה סגנונם של אנשי הימין, שהולכים עם ומרגישים בלי. נמצא בקואליציה, אבל גם באופוזיציה. </w:t>
      </w:r>
    </w:p>
    <w:p w14:paraId="27375F56" w14:textId="77777777" w:rsidR="00000000" w:rsidRDefault="00CF0F56">
      <w:pPr>
        <w:pStyle w:val="a0"/>
        <w:rPr>
          <w:rFonts w:hint="cs"/>
          <w:rtl/>
        </w:rPr>
      </w:pPr>
    </w:p>
    <w:p w14:paraId="12513FEF" w14:textId="77777777" w:rsidR="00000000" w:rsidRDefault="00CF0F56">
      <w:pPr>
        <w:pStyle w:val="af0"/>
        <w:rPr>
          <w:rtl/>
        </w:rPr>
      </w:pPr>
      <w:r>
        <w:rPr>
          <w:rFonts w:hint="eastAsia"/>
          <w:rtl/>
        </w:rPr>
        <w:t>שאול</w:t>
      </w:r>
      <w:r>
        <w:rPr>
          <w:rtl/>
        </w:rPr>
        <w:t xml:space="preserve"> יהלום (מפד"ל):</w:t>
      </w:r>
    </w:p>
    <w:p w14:paraId="520E778F" w14:textId="77777777" w:rsidR="00000000" w:rsidRDefault="00CF0F56">
      <w:pPr>
        <w:pStyle w:val="a0"/>
        <w:rPr>
          <w:rFonts w:hint="cs"/>
          <w:rtl/>
        </w:rPr>
      </w:pPr>
    </w:p>
    <w:p w14:paraId="100D8A96" w14:textId="77777777" w:rsidR="00000000" w:rsidRDefault="00CF0F56">
      <w:pPr>
        <w:pStyle w:val="a0"/>
        <w:rPr>
          <w:rFonts w:hint="cs"/>
          <w:rtl/>
        </w:rPr>
      </w:pPr>
      <w:r>
        <w:rPr>
          <w:rFonts w:hint="cs"/>
          <w:rtl/>
        </w:rPr>
        <w:t>- - -</w:t>
      </w:r>
    </w:p>
    <w:p w14:paraId="728A439A" w14:textId="77777777" w:rsidR="00000000" w:rsidRDefault="00CF0F56">
      <w:pPr>
        <w:pStyle w:val="a0"/>
        <w:rPr>
          <w:rFonts w:hint="cs"/>
          <w:rtl/>
        </w:rPr>
      </w:pPr>
    </w:p>
    <w:p w14:paraId="3D50641B" w14:textId="77777777" w:rsidR="00000000" w:rsidRDefault="00CF0F56">
      <w:pPr>
        <w:pStyle w:val="-"/>
        <w:rPr>
          <w:rtl/>
        </w:rPr>
      </w:pPr>
      <w:bookmarkStart w:id="378" w:name="FS000000540T20_10_2004_16_29_52C"/>
      <w:bookmarkEnd w:id="378"/>
      <w:r>
        <w:rPr>
          <w:rtl/>
        </w:rPr>
        <w:t>מוחמד ברכה (חד"ש-תע"ל):</w:t>
      </w:r>
    </w:p>
    <w:p w14:paraId="501D2EB5" w14:textId="77777777" w:rsidR="00000000" w:rsidRDefault="00CF0F56">
      <w:pPr>
        <w:pStyle w:val="a0"/>
        <w:rPr>
          <w:rtl/>
        </w:rPr>
      </w:pPr>
    </w:p>
    <w:p w14:paraId="0A95B9DD" w14:textId="77777777" w:rsidR="00000000" w:rsidRDefault="00CF0F56">
      <w:pPr>
        <w:pStyle w:val="a0"/>
        <w:rPr>
          <w:rFonts w:hint="cs"/>
          <w:rtl/>
        </w:rPr>
      </w:pPr>
      <w:r>
        <w:rPr>
          <w:rFonts w:hint="cs"/>
          <w:rtl/>
        </w:rPr>
        <w:t>כן. לכן אני לא מדבר על</w:t>
      </w:r>
      <w:r>
        <w:rPr>
          <w:rFonts w:hint="cs"/>
          <w:rtl/>
        </w:rPr>
        <w:t xml:space="preserve"> הצבא. אני מדבר על ההסתה השיטתית שקיימת בחברה הישראלית, בקרב חוגי הימין, נגד כל מי שמתנגד לדעתם. זה התחיל בערבים, אחר כך עבר לשמאל הישראלי היהודי, ועכשיו ההסתה נמצאת בתוך מחנה הימין, מהימין היותר-קיצוני אל הימין, נגיד, הפחות-קיצוני, אם אפשר להתבטא ככה. </w:t>
      </w:r>
    </w:p>
    <w:p w14:paraId="2D07FA2D" w14:textId="77777777" w:rsidR="00000000" w:rsidRDefault="00CF0F56">
      <w:pPr>
        <w:pStyle w:val="a0"/>
        <w:rPr>
          <w:rFonts w:hint="cs"/>
          <w:rtl/>
        </w:rPr>
      </w:pPr>
    </w:p>
    <w:p w14:paraId="26154E3E" w14:textId="77777777" w:rsidR="00000000" w:rsidRDefault="00CF0F56">
      <w:pPr>
        <w:pStyle w:val="a0"/>
        <w:rPr>
          <w:rFonts w:hint="cs"/>
          <w:rtl/>
        </w:rPr>
      </w:pPr>
      <w:r>
        <w:rPr>
          <w:rFonts w:hint="cs"/>
          <w:rtl/>
        </w:rPr>
        <w:t>ל</w:t>
      </w:r>
      <w:r>
        <w:rPr>
          <w:rFonts w:hint="cs"/>
          <w:rtl/>
        </w:rPr>
        <w:t xml:space="preserve">כן, מי שרוצה להיות ישר בעניין הזה, צריך להיות ישר עד הסוף ולא לתת אור ירוק להסתה מסוימת נגד ערבים ולהתחיל להתבכיין כאשר זה בתוך המחנה שלו. תודה רבה. </w:t>
      </w:r>
    </w:p>
    <w:p w14:paraId="1A67555A" w14:textId="77777777" w:rsidR="00000000" w:rsidRDefault="00CF0F56">
      <w:pPr>
        <w:pStyle w:val="a0"/>
        <w:rPr>
          <w:rFonts w:hint="cs"/>
          <w:rtl/>
        </w:rPr>
      </w:pPr>
    </w:p>
    <w:p w14:paraId="09421359" w14:textId="77777777" w:rsidR="00000000" w:rsidRDefault="00CF0F56">
      <w:pPr>
        <w:pStyle w:val="af1"/>
        <w:rPr>
          <w:rtl/>
        </w:rPr>
      </w:pPr>
      <w:r>
        <w:rPr>
          <w:rtl/>
        </w:rPr>
        <w:t>היו"ר אלי בן-מנחם:</w:t>
      </w:r>
    </w:p>
    <w:p w14:paraId="46ECF2E8" w14:textId="77777777" w:rsidR="00000000" w:rsidRDefault="00CF0F56">
      <w:pPr>
        <w:pStyle w:val="a0"/>
        <w:rPr>
          <w:rtl/>
        </w:rPr>
      </w:pPr>
    </w:p>
    <w:p w14:paraId="0B2F8341" w14:textId="77777777" w:rsidR="00000000" w:rsidRDefault="00CF0F56">
      <w:pPr>
        <w:pStyle w:val="a0"/>
        <w:rPr>
          <w:rFonts w:hint="cs"/>
          <w:rtl/>
        </w:rPr>
      </w:pPr>
      <w:r>
        <w:rPr>
          <w:rFonts w:hint="cs"/>
          <w:rtl/>
        </w:rPr>
        <w:t xml:space="preserve">תודה רבה לחבר הכנסת ברכה. חבר הכנסת והבה, בבקשה. </w:t>
      </w:r>
    </w:p>
    <w:p w14:paraId="38CB0757" w14:textId="77777777" w:rsidR="00000000" w:rsidRDefault="00CF0F56">
      <w:pPr>
        <w:pStyle w:val="a0"/>
        <w:rPr>
          <w:rFonts w:hint="cs"/>
          <w:rtl/>
        </w:rPr>
      </w:pPr>
    </w:p>
    <w:p w14:paraId="5FE56D52" w14:textId="77777777" w:rsidR="00000000" w:rsidRDefault="00CF0F56">
      <w:pPr>
        <w:pStyle w:val="a"/>
        <w:rPr>
          <w:rtl/>
        </w:rPr>
      </w:pPr>
      <w:bookmarkStart w:id="379" w:name="FS000001030T20_10_2004_15_43_31"/>
      <w:bookmarkStart w:id="380" w:name="_Toc92193349"/>
      <w:bookmarkEnd w:id="379"/>
      <w:r>
        <w:rPr>
          <w:rFonts w:hint="eastAsia"/>
          <w:rtl/>
        </w:rPr>
        <w:t>מגלי</w:t>
      </w:r>
      <w:r>
        <w:rPr>
          <w:rtl/>
        </w:rPr>
        <w:t xml:space="preserve"> והבה (הליכוד):</w:t>
      </w:r>
      <w:bookmarkEnd w:id="380"/>
    </w:p>
    <w:p w14:paraId="7F9FBF06" w14:textId="77777777" w:rsidR="00000000" w:rsidRDefault="00CF0F56">
      <w:pPr>
        <w:pStyle w:val="a0"/>
        <w:rPr>
          <w:rFonts w:hint="cs"/>
          <w:rtl/>
        </w:rPr>
      </w:pPr>
    </w:p>
    <w:p w14:paraId="2E703A06" w14:textId="77777777" w:rsidR="00000000" w:rsidRDefault="00CF0F56">
      <w:pPr>
        <w:pStyle w:val="a0"/>
        <w:ind w:firstLine="720"/>
        <w:rPr>
          <w:rFonts w:hint="cs"/>
          <w:rtl/>
        </w:rPr>
      </w:pPr>
      <w:r>
        <w:rPr>
          <w:rFonts w:hint="cs"/>
          <w:rtl/>
        </w:rPr>
        <w:t>אדוני היושב-ר</w:t>
      </w:r>
      <w:r>
        <w:rPr>
          <w:rFonts w:hint="cs"/>
          <w:rtl/>
        </w:rPr>
        <w:t>אש, אדוני השר, חברי הכנסת, אני רוצה להצטרף לקריאה של השר שטרית ושל הרמטכ"ל, להשאיר את הצבא מחוץ למחלוקת הפוליטית. עם כל הכבוד לאלה מימין או משמאל הקוראים לסרבנות - - -</w:t>
      </w:r>
    </w:p>
    <w:p w14:paraId="226EC0F0" w14:textId="77777777" w:rsidR="00000000" w:rsidRDefault="00CF0F56">
      <w:pPr>
        <w:pStyle w:val="a0"/>
        <w:rPr>
          <w:rFonts w:hint="cs"/>
          <w:rtl/>
        </w:rPr>
      </w:pPr>
    </w:p>
    <w:p w14:paraId="0DEC78FA" w14:textId="77777777" w:rsidR="00000000" w:rsidRDefault="00CF0F56">
      <w:pPr>
        <w:pStyle w:val="af0"/>
        <w:rPr>
          <w:rtl/>
        </w:rPr>
      </w:pPr>
      <w:r>
        <w:rPr>
          <w:rFonts w:hint="eastAsia"/>
          <w:rtl/>
        </w:rPr>
        <w:t>יחיאל</w:t>
      </w:r>
      <w:r>
        <w:rPr>
          <w:rtl/>
        </w:rPr>
        <w:t xml:space="preserve"> חזן (הליכוד):</w:t>
      </w:r>
    </w:p>
    <w:p w14:paraId="43E9D4BA" w14:textId="77777777" w:rsidR="00000000" w:rsidRDefault="00CF0F56">
      <w:pPr>
        <w:pStyle w:val="a0"/>
        <w:rPr>
          <w:rFonts w:hint="cs"/>
          <w:rtl/>
        </w:rPr>
      </w:pPr>
    </w:p>
    <w:p w14:paraId="7C92CF77" w14:textId="77777777" w:rsidR="00000000" w:rsidRDefault="00CF0F56">
      <w:pPr>
        <w:pStyle w:val="a0"/>
        <w:rPr>
          <w:rFonts w:hint="cs"/>
          <w:rtl/>
        </w:rPr>
      </w:pPr>
      <w:r>
        <w:rPr>
          <w:rFonts w:hint="cs"/>
          <w:rtl/>
        </w:rPr>
        <w:t xml:space="preserve">זה לא כבוד. לקרוא לסרבנות, זה לא כבוד. </w:t>
      </w:r>
    </w:p>
    <w:p w14:paraId="272DF7A7" w14:textId="77777777" w:rsidR="00000000" w:rsidRDefault="00CF0F56">
      <w:pPr>
        <w:pStyle w:val="a0"/>
        <w:rPr>
          <w:rFonts w:hint="cs"/>
          <w:rtl/>
        </w:rPr>
      </w:pPr>
    </w:p>
    <w:p w14:paraId="2982790B" w14:textId="77777777" w:rsidR="00000000" w:rsidRDefault="00CF0F56">
      <w:pPr>
        <w:pStyle w:val="-"/>
        <w:rPr>
          <w:rFonts w:hint="cs"/>
          <w:rtl/>
        </w:rPr>
      </w:pPr>
      <w:bookmarkStart w:id="381" w:name="FS000001030T20_10_2004_15_43_41C"/>
      <w:bookmarkEnd w:id="381"/>
      <w:r>
        <w:rPr>
          <w:rtl/>
        </w:rPr>
        <w:t>מגלי והבה (הליכוד):</w:t>
      </w:r>
      <w:r>
        <w:rPr>
          <w:rFonts w:hint="cs"/>
          <w:rtl/>
        </w:rPr>
        <w:t xml:space="preserve"> </w:t>
      </w:r>
    </w:p>
    <w:p w14:paraId="0D6A5764" w14:textId="77777777" w:rsidR="00000000" w:rsidRDefault="00CF0F56">
      <w:pPr>
        <w:pStyle w:val="a0"/>
        <w:rPr>
          <w:rtl/>
        </w:rPr>
      </w:pPr>
    </w:p>
    <w:p w14:paraId="43A75A3D" w14:textId="77777777" w:rsidR="00000000" w:rsidRDefault="00CF0F56">
      <w:pPr>
        <w:pStyle w:val="a0"/>
        <w:rPr>
          <w:rFonts w:hint="cs"/>
          <w:rtl/>
        </w:rPr>
      </w:pPr>
      <w:r>
        <w:rPr>
          <w:rFonts w:hint="cs"/>
          <w:rtl/>
        </w:rPr>
        <w:t>אני</w:t>
      </w:r>
      <w:r>
        <w:rPr>
          <w:rFonts w:hint="cs"/>
          <w:rtl/>
        </w:rPr>
        <w:t xml:space="preserve"> מסכים אתך. אני מדבר על אלה שמפאת היותם אנשי דת, רבנים ואנשים מובילים בחברה הישראלית, חייבים להיות עוד יותר זהירים בדבריהם. מי שהיום קורא לסרבנות כי לא נוח לו ביצוע ההחלטה של הדרג המדיני, שלא יבוא אחר כך בטענות שהדברים התהפכו ולא נוחים לו וכי אחרים קוראים </w:t>
      </w:r>
      <w:r>
        <w:rPr>
          <w:rFonts w:hint="cs"/>
          <w:rtl/>
        </w:rPr>
        <w:t xml:space="preserve">לסרבנות. אני קורא להם להשאיר את הצבא מחוץ למחלוקת הפוליטית ולא לקרוא לסרבנות. </w:t>
      </w:r>
    </w:p>
    <w:p w14:paraId="063DB7DF" w14:textId="77777777" w:rsidR="00000000" w:rsidRDefault="00CF0F56">
      <w:pPr>
        <w:pStyle w:val="a0"/>
        <w:rPr>
          <w:rFonts w:hint="cs"/>
          <w:rtl/>
        </w:rPr>
      </w:pPr>
    </w:p>
    <w:p w14:paraId="08C39419" w14:textId="77777777" w:rsidR="00000000" w:rsidRDefault="00CF0F56">
      <w:pPr>
        <w:pStyle w:val="af1"/>
        <w:rPr>
          <w:rtl/>
        </w:rPr>
      </w:pPr>
      <w:r>
        <w:rPr>
          <w:rFonts w:hint="eastAsia"/>
          <w:rtl/>
        </w:rPr>
        <w:t>היו</w:t>
      </w:r>
      <w:r>
        <w:rPr>
          <w:rtl/>
        </w:rPr>
        <w:t>"ר אלי בן-מנחם:</w:t>
      </w:r>
    </w:p>
    <w:p w14:paraId="52152B65" w14:textId="77777777" w:rsidR="00000000" w:rsidRDefault="00CF0F56">
      <w:pPr>
        <w:pStyle w:val="a0"/>
        <w:rPr>
          <w:rFonts w:hint="cs"/>
          <w:rtl/>
        </w:rPr>
      </w:pPr>
    </w:p>
    <w:p w14:paraId="112E90E5" w14:textId="77777777" w:rsidR="00000000" w:rsidRDefault="00CF0F56">
      <w:pPr>
        <w:pStyle w:val="a0"/>
        <w:rPr>
          <w:rFonts w:hint="cs"/>
          <w:rtl/>
        </w:rPr>
      </w:pPr>
      <w:r>
        <w:rPr>
          <w:rFonts w:hint="cs"/>
          <w:rtl/>
        </w:rPr>
        <w:t xml:space="preserve">חבר הכנסת מרגי, בבקשה.  </w:t>
      </w:r>
    </w:p>
    <w:p w14:paraId="42795471" w14:textId="77777777" w:rsidR="00000000" w:rsidRDefault="00CF0F56">
      <w:pPr>
        <w:pStyle w:val="a0"/>
        <w:rPr>
          <w:rFonts w:hint="cs"/>
          <w:rtl/>
        </w:rPr>
      </w:pPr>
    </w:p>
    <w:p w14:paraId="43A9562E" w14:textId="77777777" w:rsidR="00000000" w:rsidRDefault="00CF0F56">
      <w:pPr>
        <w:pStyle w:val="a"/>
        <w:rPr>
          <w:rtl/>
        </w:rPr>
      </w:pPr>
      <w:bookmarkStart w:id="382" w:name="FS000001056T20_10_2004_15_46_37"/>
      <w:bookmarkStart w:id="383" w:name="_Toc92193350"/>
      <w:bookmarkEnd w:id="382"/>
      <w:r>
        <w:rPr>
          <w:rFonts w:hint="eastAsia"/>
          <w:rtl/>
        </w:rPr>
        <w:t>יעקב</w:t>
      </w:r>
      <w:r>
        <w:rPr>
          <w:rtl/>
        </w:rPr>
        <w:t xml:space="preserve"> מרגי (ש"ס):</w:t>
      </w:r>
      <w:bookmarkEnd w:id="383"/>
    </w:p>
    <w:p w14:paraId="525C0876" w14:textId="77777777" w:rsidR="00000000" w:rsidRDefault="00CF0F56">
      <w:pPr>
        <w:pStyle w:val="a0"/>
        <w:rPr>
          <w:rFonts w:hint="cs"/>
          <w:rtl/>
        </w:rPr>
      </w:pPr>
    </w:p>
    <w:p w14:paraId="2FBD8A55" w14:textId="77777777" w:rsidR="00000000" w:rsidRDefault="00CF0F56">
      <w:pPr>
        <w:pStyle w:val="a0"/>
        <w:rPr>
          <w:rtl/>
        </w:rPr>
      </w:pPr>
      <w:r>
        <w:rPr>
          <w:rFonts w:hint="cs"/>
          <w:rtl/>
        </w:rPr>
        <w:t>אני רוצה לשאול שתי שאלות את הרבנים מהציונות הדתית. האם הם התנתקו מתורתו של הרב קוק? יש מאמר שלם של הרב קוק על מו</w:t>
      </w:r>
      <w:r>
        <w:rPr>
          <w:rFonts w:hint="cs"/>
          <w:rtl/>
        </w:rPr>
        <w:t xml:space="preserve">סד הרבנות הממלכתית. משום מה, מוסד הרבנות הממלכתית חשוב, טוב ויקר למפד"ל ולרבנות של הציונות הדתית - כאשר זה אחד משלהם. תשאלו את הרבנים הראשיים מה דעתם. </w:t>
      </w:r>
    </w:p>
    <w:p w14:paraId="1570B533" w14:textId="77777777" w:rsidR="00000000" w:rsidRDefault="00CF0F56">
      <w:pPr>
        <w:pStyle w:val="a0"/>
        <w:rPr>
          <w:rFonts w:hint="cs"/>
          <w:rtl/>
        </w:rPr>
      </w:pPr>
    </w:p>
    <w:p w14:paraId="1FE42299" w14:textId="77777777" w:rsidR="00000000" w:rsidRDefault="00CF0F56">
      <w:pPr>
        <w:pStyle w:val="a0"/>
        <w:rPr>
          <w:rFonts w:hint="cs"/>
          <w:rtl/>
        </w:rPr>
      </w:pPr>
      <w:r>
        <w:rPr>
          <w:rFonts w:hint="cs"/>
          <w:rtl/>
        </w:rPr>
        <w:t xml:space="preserve">דרך אגב, למרות דעותי נגד ההתבטאויות, אני נגד ההתנתקות ונגד הסרבנות. </w:t>
      </w:r>
    </w:p>
    <w:p w14:paraId="0E0FFC7C" w14:textId="77777777" w:rsidR="00000000" w:rsidRDefault="00CF0F56">
      <w:pPr>
        <w:pStyle w:val="a0"/>
        <w:rPr>
          <w:rFonts w:hint="cs"/>
          <w:rtl/>
        </w:rPr>
      </w:pPr>
    </w:p>
    <w:p w14:paraId="1655DDAB" w14:textId="77777777" w:rsidR="00000000" w:rsidRDefault="00CF0F56">
      <w:pPr>
        <w:pStyle w:val="a0"/>
        <w:rPr>
          <w:rFonts w:hint="cs"/>
          <w:rtl/>
        </w:rPr>
      </w:pPr>
      <w:r>
        <w:rPr>
          <w:rFonts w:hint="cs"/>
          <w:rtl/>
        </w:rPr>
        <w:t>השאלה השנייה שלי לרבני הציונות הד</w:t>
      </w:r>
      <w:r>
        <w:rPr>
          <w:rFonts w:hint="cs"/>
          <w:rtl/>
        </w:rPr>
        <w:t>תית היא, מאחר שאני לא שמעתי את פסיקתם כאשר מכרו את תורת ישראל והתנתקו מתורת ישראל בקדנציה הזאת, ומאחר שהתחברתם למזימה הזאת ולא שמעתי את קולכם כאשר הפקירו את עניי ישראל, פסק ההלכה שלכם האחרון, על הסרבנות, לא עושה עלי רושם.</w:t>
      </w:r>
    </w:p>
    <w:p w14:paraId="77259A92" w14:textId="77777777" w:rsidR="00000000" w:rsidRDefault="00CF0F56">
      <w:pPr>
        <w:pStyle w:val="a0"/>
        <w:rPr>
          <w:rFonts w:hint="cs"/>
          <w:rtl/>
        </w:rPr>
      </w:pPr>
    </w:p>
    <w:p w14:paraId="78A7CEBE" w14:textId="77777777" w:rsidR="00000000" w:rsidRDefault="00CF0F56">
      <w:pPr>
        <w:pStyle w:val="af1"/>
        <w:rPr>
          <w:rtl/>
        </w:rPr>
      </w:pPr>
      <w:r>
        <w:rPr>
          <w:rtl/>
        </w:rPr>
        <w:t>היו"ר אלי בן-מנחם:</w:t>
      </w:r>
    </w:p>
    <w:p w14:paraId="58B34B07" w14:textId="77777777" w:rsidR="00000000" w:rsidRDefault="00CF0F56">
      <w:pPr>
        <w:pStyle w:val="a0"/>
        <w:rPr>
          <w:rtl/>
        </w:rPr>
      </w:pPr>
    </w:p>
    <w:p w14:paraId="71523D0F" w14:textId="77777777" w:rsidR="00000000" w:rsidRDefault="00CF0F56">
      <w:pPr>
        <w:pStyle w:val="a0"/>
        <w:rPr>
          <w:rFonts w:hint="cs"/>
          <w:rtl/>
        </w:rPr>
      </w:pPr>
      <w:r>
        <w:rPr>
          <w:rFonts w:hint="cs"/>
          <w:rtl/>
        </w:rPr>
        <w:t>תודה רבה לחבר</w:t>
      </w:r>
      <w:r>
        <w:rPr>
          <w:rFonts w:hint="cs"/>
          <w:rtl/>
        </w:rPr>
        <w:t xml:space="preserve"> הכנסת מרגי, חבר הכנסת נסים זאב, בבקשה.</w:t>
      </w:r>
    </w:p>
    <w:p w14:paraId="7AFD4967" w14:textId="77777777" w:rsidR="00000000" w:rsidRDefault="00CF0F56">
      <w:pPr>
        <w:pStyle w:val="a0"/>
        <w:ind w:firstLine="0"/>
        <w:rPr>
          <w:rFonts w:hint="cs"/>
          <w:rtl/>
        </w:rPr>
      </w:pPr>
    </w:p>
    <w:p w14:paraId="61F5F66B" w14:textId="77777777" w:rsidR="00000000" w:rsidRDefault="00CF0F56">
      <w:pPr>
        <w:pStyle w:val="a"/>
        <w:rPr>
          <w:rtl/>
        </w:rPr>
      </w:pPr>
      <w:bookmarkStart w:id="384" w:name="FS000000490T20_10_2004_15_51_23"/>
      <w:bookmarkStart w:id="385" w:name="_Toc92193351"/>
      <w:bookmarkEnd w:id="384"/>
      <w:r>
        <w:rPr>
          <w:rFonts w:hint="eastAsia"/>
          <w:rtl/>
        </w:rPr>
        <w:t>נסים</w:t>
      </w:r>
      <w:r>
        <w:rPr>
          <w:rtl/>
        </w:rPr>
        <w:t xml:space="preserve"> זאב (ש"ס):</w:t>
      </w:r>
      <w:bookmarkEnd w:id="385"/>
    </w:p>
    <w:p w14:paraId="33FB4668" w14:textId="77777777" w:rsidR="00000000" w:rsidRDefault="00CF0F56">
      <w:pPr>
        <w:pStyle w:val="a0"/>
        <w:rPr>
          <w:rFonts w:hint="cs"/>
          <w:rtl/>
        </w:rPr>
      </w:pPr>
    </w:p>
    <w:p w14:paraId="49C8CDF6" w14:textId="77777777" w:rsidR="00000000" w:rsidRDefault="00CF0F56">
      <w:pPr>
        <w:pStyle w:val="a0"/>
        <w:ind w:firstLine="720"/>
        <w:rPr>
          <w:rFonts w:hint="cs"/>
          <w:rtl/>
        </w:rPr>
      </w:pPr>
      <w:r>
        <w:rPr>
          <w:rFonts w:hint="cs"/>
          <w:rtl/>
        </w:rPr>
        <w:t>אדוני היושב-ראש, מה אמר הרב שפירא? מה כל הזעקה הזאת? האם הוא אמר לא לשרת בצבא?</w:t>
      </w:r>
    </w:p>
    <w:p w14:paraId="37922977" w14:textId="77777777" w:rsidR="00000000" w:rsidRDefault="00CF0F56">
      <w:pPr>
        <w:pStyle w:val="a0"/>
        <w:ind w:firstLine="720"/>
        <w:rPr>
          <w:rFonts w:hint="cs"/>
          <w:rtl/>
        </w:rPr>
      </w:pPr>
    </w:p>
    <w:p w14:paraId="7D4D7E90" w14:textId="77777777" w:rsidR="00000000" w:rsidRDefault="00CF0F56">
      <w:pPr>
        <w:pStyle w:val="af0"/>
        <w:rPr>
          <w:rtl/>
        </w:rPr>
      </w:pPr>
      <w:r>
        <w:rPr>
          <w:rFonts w:hint="eastAsia"/>
          <w:rtl/>
        </w:rPr>
        <w:t>יעקב</w:t>
      </w:r>
      <w:r>
        <w:rPr>
          <w:rtl/>
        </w:rPr>
        <w:t xml:space="preserve"> אדרי (הליכוד):</w:t>
      </w:r>
    </w:p>
    <w:p w14:paraId="20FD4D54" w14:textId="77777777" w:rsidR="00000000" w:rsidRDefault="00CF0F56">
      <w:pPr>
        <w:pStyle w:val="a0"/>
        <w:rPr>
          <w:rFonts w:hint="cs"/>
          <w:rtl/>
        </w:rPr>
      </w:pPr>
    </w:p>
    <w:p w14:paraId="308C6276" w14:textId="77777777" w:rsidR="00000000" w:rsidRDefault="00CF0F56">
      <w:pPr>
        <w:pStyle w:val="a0"/>
        <w:rPr>
          <w:rFonts w:hint="cs"/>
          <w:rtl/>
        </w:rPr>
      </w:pPr>
      <w:r>
        <w:rPr>
          <w:rFonts w:hint="cs"/>
          <w:rtl/>
        </w:rPr>
        <w:t>כן, הוא אמר את זה.</w:t>
      </w:r>
    </w:p>
    <w:p w14:paraId="14AA25A2" w14:textId="77777777" w:rsidR="00000000" w:rsidRDefault="00CF0F56">
      <w:pPr>
        <w:pStyle w:val="a0"/>
        <w:ind w:firstLine="0"/>
        <w:rPr>
          <w:rFonts w:hint="cs"/>
          <w:rtl/>
        </w:rPr>
      </w:pPr>
    </w:p>
    <w:p w14:paraId="5E726661" w14:textId="77777777" w:rsidR="00000000" w:rsidRDefault="00CF0F56">
      <w:pPr>
        <w:pStyle w:val="-"/>
        <w:rPr>
          <w:rtl/>
        </w:rPr>
      </w:pPr>
      <w:bookmarkStart w:id="386" w:name="FS000000490T20_10_2004_15_51_59C"/>
      <w:bookmarkEnd w:id="386"/>
      <w:r>
        <w:rPr>
          <w:rtl/>
        </w:rPr>
        <w:t>נסים זאב (ש"ס):</w:t>
      </w:r>
    </w:p>
    <w:p w14:paraId="65CE8FB9" w14:textId="77777777" w:rsidR="00000000" w:rsidRDefault="00CF0F56">
      <w:pPr>
        <w:pStyle w:val="a0"/>
        <w:rPr>
          <w:rtl/>
        </w:rPr>
      </w:pPr>
    </w:p>
    <w:p w14:paraId="406C890B" w14:textId="77777777" w:rsidR="00000000" w:rsidRDefault="00CF0F56">
      <w:pPr>
        <w:pStyle w:val="a0"/>
        <w:ind w:firstLine="720"/>
        <w:rPr>
          <w:rFonts w:hint="cs"/>
          <w:rtl/>
        </w:rPr>
      </w:pPr>
      <w:r>
        <w:rPr>
          <w:rFonts w:hint="cs"/>
          <w:rtl/>
        </w:rPr>
        <w:t>הוא אמר, שעל-פי ההלכה, לחיילים המאמינים ושומרי התורה אסור לע</w:t>
      </w:r>
      <w:r>
        <w:rPr>
          <w:rFonts w:hint="cs"/>
          <w:rtl/>
        </w:rPr>
        <w:t xml:space="preserve">שות את העבודה. מה אתה רוצה מהרב שפירא? אתה לנעליו לא נכנס בכלל. אם אתם לא מבינים מה המשמעות של פסק הלכה של דעת תורה, אנא החרישו. </w:t>
      </w:r>
    </w:p>
    <w:p w14:paraId="1ED246DC" w14:textId="77777777" w:rsidR="00000000" w:rsidRDefault="00CF0F56">
      <w:pPr>
        <w:pStyle w:val="a0"/>
        <w:ind w:firstLine="0"/>
        <w:rPr>
          <w:rFonts w:hint="cs"/>
          <w:rtl/>
        </w:rPr>
      </w:pPr>
    </w:p>
    <w:p w14:paraId="03F533ED" w14:textId="77777777" w:rsidR="00000000" w:rsidRDefault="00CF0F56">
      <w:pPr>
        <w:pStyle w:val="a0"/>
        <w:ind w:firstLine="720"/>
        <w:rPr>
          <w:rFonts w:hint="cs"/>
          <w:rtl/>
        </w:rPr>
      </w:pPr>
      <w:r>
        <w:rPr>
          <w:rFonts w:hint="cs"/>
          <w:rtl/>
        </w:rPr>
        <w:t xml:space="preserve">למה מדברים על הסתה? איזו הסתה היתה פה? למה אתם הופכים את הדברים? אתם בעצם אלה שמסיתים נגד גדולי ישראל. במשך עשרות בשנים מסרו </w:t>
      </w:r>
      <w:r>
        <w:rPr>
          <w:rFonts w:hint="cs"/>
          <w:rtl/>
        </w:rPr>
        <w:t xml:space="preserve">את עצמם המתנחלים, כדי ללכת במדיניות של ממשלות ישראל על מנת להגן על מדינת ישראל, והיום רוצים לפנות אותם בכוח. </w:t>
      </w:r>
    </w:p>
    <w:p w14:paraId="70D5C1F1" w14:textId="77777777" w:rsidR="00000000" w:rsidRDefault="00CF0F56">
      <w:pPr>
        <w:pStyle w:val="a0"/>
        <w:ind w:firstLine="720"/>
        <w:rPr>
          <w:rFonts w:hint="cs"/>
          <w:rtl/>
        </w:rPr>
      </w:pPr>
    </w:p>
    <w:p w14:paraId="537E3941" w14:textId="77777777" w:rsidR="00000000" w:rsidRDefault="00CF0F56">
      <w:pPr>
        <w:pStyle w:val="a0"/>
        <w:ind w:firstLine="720"/>
        <w:rPr>
          <w:rFonts w:hint="cs"/>
          <w:rtl/>
        </w:rPr>
      </w:pPr>
      <w:r>
        <w:rPr>
          <w:rFonts w:hint="cs"/>
          <w:rtl/>
        </w:rPr>
        <w:t xml:space="preserve">אני מציע הצעה מעשית, ואני מבקש מכבוד השר להעביר את המסר, שאי-אפשר לשלוח חיילים, שמבחינה אידיאולוגית מאמינים שלא צריך לפנות, ולהגיד להם שהם יפנו. </w:t>
      </w:r>
      <w:r>
        <w:rPr>
          <w:rFonts w:hint="cs"/>
          <w:rtl/>
        </w:rPr>
        <w:t xml:space="preserve">את זה לפחות תעשו. </w:t>
      </w:r>
    </w:p>
    <w:p w14:paraId="2C675273" w14:textId="77777777" w:rsidR="00000000" w:rsidRDefault="00CF0F56">
      <w:pPr>
        <w:pStyle w:val="a0"/>
        <w:ind w:firstLine="0"/>
        <w:rPr>
          <w:rFonts w:hint="cs"/>
          <w:rtl/>
        </w:rPr>
      </w:pPr>
    </w:p>
    <w:p w14:paraId="12D2C578" w14:textId="77777777" w:rsidR="00000000" w:rsidRDefault="00CF0F56">
      <w:pPr>
        <w:pStyle w:val="af1"/>
        <w:rPr>
          <w:rtl/>
        </w:rPr>
      </w:pPr>
      <w:r>
        <w:rPr>
          <w:rtl/>
        </w:rPr>
        <w:t>היו"ר אלי בן-מנחם:</w:t>
      </w:r>
    </w:p>
    <w:p w14:paraId="3AEE4F35" w14:textId="77777777" w:rsidR="00000000" w:rsidRDefault="00CF0F56">
      <w:pPr>
        <w:pStyle w:val="a0"/>
        <w:rPr>
          <w:rtl/>
        </w:rPr>
      </w:pPr>
    </w:p>
    <w:p w14:paraId="63616A16" w14:textId="77777777" w:rsidR="00000000" w:rsidRDefault="00CF0F56">
      <w:pPr>
        <w:pStyle w:val="a0"/>
        <w:rPr>
          <w:rFonts w:hint="cs"/>
          <w:rtl/>
        </w:rPr>
      </w:pPr>
      <w:r>
        <w:rPr>
          <w:rFonts w:hint="cs"/>
          <w:rtl/>
        </w:rPr>
        <w:t>חבר הכנסת דהאמשה, אני הודעתי שהוא אחרון הדוברים. אני עובר להצבעה. השר שטרית הציע להעביר את הנושא לדיון בוועדה.</w:t>
      </w:r>
    </w:p>
    <w:p w14:paraId="2B2FB2EC" w14:textId="77777777" w:rsidR="00000000" w:rsidRDefault="00CF0F56">
      <w:pPr>
        <w:pStyle w:val="a0"/>
        <w:rPr>
          <w:rFonts w:hint="cs"/>
          <w:rtl/>
        </w:rPr>
      </w:pPr>
    </w:p>
    <w:p w14:paraId="5FEFD4E9" w14:textId="77777777" w:rsidR="00000000" w:rsidRDefault="00CF0F56">
      <w:pPr>
        <w:pStyle w:val="af0"/>
        <w:rPr>
          <w:rtl/>
        </w:rPr>
      </w:pPr>
      <w:r>
        <w:rPr>
          <w:rFonts w:hint="eastAsia"/>
          <w:rtl/>
        </w:rPr>
        <w:t>קולט</w:t>
      </w:r>
      <w:r>
        <w:rPr>
          <w:rtl/>
        </w:rPr>
        <w:t xml:space="preserve"> אביטל (העבודה-מימד):</w:t>
      </w:r>
    </w:p>
    <w:p w14:paraId="0EC7CBEF" w14:textId="77777777" w:rsidR="00000000" w:rsidRDefault="00CF0F56">
      <w:pPr>
        <w:pStyle w:val="a0"/>
        <w:rPr>
          <w:rFonts w:hint="cs"/>
          <w:rtl/>
        </w:rPr>
      </w:pPr>
    </w:p>
    <w:p w14:paraId="21E748C6" w14:textId="77777777" w:rsidR="00000000" w:rsidRDefault="00CF0F56">
      <w:pPr>
        <w:pStyle w:val="a0"/>
        <w:rPr>
          <w:rFonts w:hint="cs"/>
          <w:rtl/>
        </w:rPr>
      </w:pPr>
      <w:r>
        <w:rPr>
          <w:rFonts w:hint="cs"/>
          <w:rtl/>
        </w:rPr>
        <w:t>אני מציעה שהנושא יעבור לדיון במליאה.</w:t>
      </w:r>
    </w:p>
    <w:p w14:paraId="40DF8934" w14:textId="77777777" w:rsidR="00000000" w:rsidRDefault="00CF0F56">
      <w:pPr>
        <w:pStyle w:val="a0"/>
        <w:rPr>
          <w:rFonts w:hint="cs"/>
          <w:rtl/>
        </w:rPr>
      </w:pPr>
    </w:p>
    <w:p w14:paraId="5A9F6F59" w14:textId="77777777" w:rsidR="00000000" w:rsidRDefault="00CF0F56">
      <w:pPr>
        <w:pStyle w:val="af1"/>
        <w:rPr>
          <w:rtl/>
        </w:rPr>
      </w:pPr>
      <w:r>
        <w:rPr>
          <w:rtl/>
        </w:rPr>
        <w:t>היו"ר אלי בן-מנחם:</w:t>
      </w:r>
    </w:p>
    <w:p w14:paraId="317F92E8" w14:textId="77777777" w:rsidR="00000000" w:rsidRDefault="00CF0F56">
      <w:pPr>
        <w:pStyle w:val="a0"/>
        <w:rPr>
          <w:rtl/>
        </w:rPr>
      </w:pPr>
    </w:p>
    <w:p w14:paraId="0633A580" w14:textId="77777777" w:rsidR="00000000" w:rsidRDefault="00CF0F56">
      <w:pPr>
        <w:pStyle w:val="a0"/>
        <w:rPr>
          <w:rFonts w:hint="cs"/>
          <w:rtl/>
        </w:rPr>
      </w:pPr>
      <w:r>
        <w:rPr>
          <w:rFonts w:hint="cs"/>
          <w:rtl/>
        </w:rPr>
        <w:t xml:space="preserve">אם כך, אני לא צריך </w:t>
      </w:r>
      <w:r>
        <w:rPr>
          <w:rFonts w:hint="cs"/>
          <w:rtl/>
        </w:rPr>
        <w:t xml:space="preserve">לשאול את חברי הכנסת, כי הם ביקשו שהנושא יעבור למליאה. </w:t>
      </w:r>
    </w:p>
    <w:p w14:paraId="0660E377" w14:textId="77777777" w:rsidR="00000000" w:rsidRDefault="00CF0F56">
      <w:pPr>
        <w:pStyle w:val="a0"/>
        <w:rPr>
          <w:rFonts w:hint="cs"/>
          <w:rtl/>
        </w:rPr>
      </w:pPr>
    </w:p>
    <w:p w14:paraId="4E02F60A" w14:textId="77777777" w:rsidR="00000000" w:rsidRDefault="00CF0F56">
      <w:pPr>
        <w:pStyle w:val="a0"/>
        <w:rPr>
          <w:rFonts w:hint="cs"/>
          <w:rtl/>
        </w:rPr>
      </w:pPr>
      <w:r>
        <w:rPr>
          <w:rFonts w:hint="cs"/>
          <w:rtl/>
        </w:rPr>
        <w:t>אנחנו נעבור להצבעה. אנו מצביעים על הצעות לסדר-היום בנושא: דברי הרב שפירא ורבנים נוספים לסרב פקודה. מי שמצביע בעד, זה בעד דיון במליאה, ומי שמצביע נגד, זה בעד להסיר את הנושא מסדר-היום.</w:t>
      </w:r>
    </w:p>
    <w:p w14:paraId="62A5C51B" w14:textId="77777777" w:rsidR="00000000" w:rsidRDefault="00CF0F56">
      <w:pPr>
        <w:pStyle w:val="a0"/>
        <w:rPr>
          <w:rFonts w:hint="cs"/>
          <w:rtl/>
        </w:rPr>
      </w:pPr>
    </w:p>
    <w:p w14:paraId="0C879718" w14:textId="77777777" w:rsidR="00000000" w:rsidRDefault="00CF0F56">
      <w:pPr>
        <w:pStyle w:val="ab"/>
        <w:bidi/>
        <w:rPr>
          <w:rFonts w:hint="cs"/>
          <w:rtl/>
        </w:rPr>
      </w:pPr>
      <w:r>
        <w:rPr>
          <w:rFonts w:hint="cs"/>
          <w:rtl/>
        </w:rPr>
        <w:t>הצבעה מס' 18</w:t>
      </w:r>
    </w:p>
    <w:p w14:paraId="48BC37FA" w14:textId="77777777" w:rsidR="00000000" w:rsidRDefault="00CF0F56">
      <w:pPr>
        <w:pStyle w:val="a0"/>
        <w:rPr>
          <w:rFonts w:hint="cs"/>
          <w:rtl/>
        </w:rPr>
      </w:pPr>
    </w:p>
    <w:p w14:paraId="77BC5DDD" w14:textId="77777777" w:rsidR="00000000" w:rsidRDefault="00CF0F56">
      <w:pPr>
        <w:pStyle w:val="ac"/>
        <w:bidi/>
        <w:rPr>
          <w:rFonts w:hint="cs"/>
          <w:rtl/>
        </w:rPr>
      </w:pPr>
      <w:r>
        <w:rPr>
          <w:rFonts w:hint="cs"/>
          <w:rtl/>
        </w:rPr>
        <w:t>בע</w:t>
      </w:r>
      <w:r>
        <w:rPr>
          <w:rFonts w:hint="cs"/>
          <w:rtl/>
        </w:rPr>
        <w:t xml:space="preserve">ד ההצעה לכלול את הנושא בסדר-היום </w:t>
      </w:r>
      <w:r>
        <w:rPr>
          <w:rtl/>
        </w:rPr>
        <w:t>–</w:t>
      </w:r>
      <w:r>
        <w:rPr>
          <w:rFonts w:hint="cs"/>
          <w:rtl/>
        </w:rPr>
        <w:t xml:space="preserve"> 19</w:t>
      </w:r>
    </w:p>
    <w:p w14:paraId="1069E4A5" w14:textId="77777777" w:rsidR="00000000" w:rsidRDefault="00CF0F56">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49753D12"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31B4BF0C" w14:textId="77777777" w:rsidR="00000000" w:rsidRDefault="00CF0F56">
      <w:pPr>
        <w:pStyle w:val="ad"/>
        <w:bidi/>
        <w:rPr>
          <w:rFonts w:hint="cs"/>
          <w:rtl/>
        </w:rPr>
      </w:pPr>
      <w:r>
        <w:rPr>
          <w:rFonts w:hint="cs"/>
          <w:rtl/>
        </w:rPr>
        <w:t>ההצעה לכלול את הנושא בסדר-היום של הכנסת נתקבלה.</w:t>
      </w:r>
    </w:p>
    <w:p w14:paraId="7E11EB39" w14:textId="77777777" w:rsidR="00000000" w:rsidRDefault="00CF0F56">
      <w:pPr>
        <w:pStyle w:val="a2"/>
        <w:rPr>
          <w:rFonts w:hint="cs"/>
          <w:rtl/>
        </w:rPr>
      </w:pPr>
    </w:p>
    <w:p w14:paraId="1079EEEF" w14:textId="77777777" w:rsidR="00000000" w:rsidRDefault="00CF0F56">
      <w:pPr>
        <w:pStyle w:val="af1"/>
        <w:rPr>
          <w:rtl/>
        </w:rPr>
      </w:pPr>
      <w:r>
        <w:rPr>
          <w:rtl/>
        </w:rPr>
        <w:t>היו"ר אלי בן-מנחם:</w:t>
      </w:r>
    </w:p>
    <w:p w14:paraId="30CFF8CD" w14:textId="77777777" w:rsidR="00000000" w:rsidRDefault="00CF0F56">
      <w:pPr>
        <w:pStyle w:val="a0"/>
        <w:rPr>
          <w:rtl/>
        </w:rPr>
      </w:pPr>
    </w:p>
    <w:p w14:paraId="3588B03B" w14:textId="77777777" w:rsidR="00000000" w:rsidRDefault="00CF0F56">
      <w:pPr>
        <w:pStyle w:val="a0"/>
        <w:ind w:firstLine="720"/>
        <w:rPr>
          <w:rFonts w:hint="cs"/>
          <w:rtl/>
        </w:rPr>
      </w:pPr>
      <w:r>
        <w:rPr>
          <w:rFonts w:hint="cs"/>
          <w:rtl/>
        </w:rPr>
        <w:t>19 חברי כנסת בעד, אחד נגד ואין נמנעים, ועל כן אני קובע שההצעות לסדר-היום בנושא דברי הרב שפירא</w:t>
      </w:r>
      <w:r>
        <w:rPr>
          <w:rFonts w:hint="cs"/>
          <w:rtl/>
        </w:rPr>
        <w:t xml:space="preserve"> ודברי רבנים נוספים לסרב פקודה, יידונו במליאה.</w:t>
      </w:r>
    </w:p>
    <w:p w14:paraId="57DDA684" w14:textId="77777777" w:rsidR="00000000" w:rsidRDefault="00CF0F56">
      <w:pPr>
        <w:pStyle w:val="a0"/>
        <w:ind w:firstLine="720"/>
        <w:rPr>
          <w:rFonts w:hint="cs"/>
          <w:rtl/>
        </w:rPr>
      </w:pPr>
    </w:p>
    <w:p w14:paraId="6D4A030C" w14:textId="77777777" w:rsidR="00000000" w:rsidRDefault="00CF0F56">
      <w:pPr>
        <w:pStyle w:val="a2"/>
        <w:rPr>
          <w:rtl/>
        </w:rPr>
      </w:pPr>
    </w:p>
    <w:p w14:paraId="4B63CF2E" w14:textId="77777777" w:rsidR="00000000" w:rsidRDefault="00CF0F56">
      <w:pPr>
        <w:pStyle w:val="a2"/>
        <w:rPr>
          <w:rFonts w:hint="cs"/>
          <w:rtl/>
        </w:rPr>
      </w:pPr>
      <w:bookmarkStart w:id="387" w:name="CS77270FI0077270T20_10_2004_16_03_19"/>
      <w:bookmarkStart w:id="388" w:name="_Toc92193352"/>
      <w:bookmarkEnd w:id="387"/>
      <w:r>
        <w:rPr>
          <w:rtl/>
        </w:rPr>
        <w:t>הצע</w:t>
      </w:r>
      <w:r>
        <w:rPr>
          <w:rFonts w:hint="cs"/>
          <w:rtl/>
        </w:rPr>
        <w:t>ות</w:t>
      </w:r>
      <w:r>
        <w:rPr>
          <w:rtl/>
        </w:rPr>
        <w:t xml:space="preserve"> לסדר-היום</w:t>
      </w:r>
      <w:bookmarkEnd w:id="388"/>
      <w:r>
        <w:rPr>
          <w:rtl/>
        </w:rPr>
        <w:t xml:space="preserve"> </w:t>
      </w:r>
    </w:p>
    <w:p w14:paraId="4F10003C" w14:textId="77777777" w:rsidR="00000000" w:rsidRDefault="00CF0F56">
      <w:pPr>
        <w:pStyle w:val="a2"/>
        <w:rPr>
          <w:rtl/>
        </w:rPr>
      </w:pPr>
      <w:bookmarkStart w:id="389" w:name="_Toc92193353"/>
      <w:r>
        <w:rPr>
          <w:rtl/>
        </w:rPr>
        <w:t>פגישת ראש הממשלה עם נציגי מועצת יש"ע וסוגיית משאל העם</w:t>
      </w:r>
      <w:bookmarkEnd w:id="389"/>
    </w:p>
    <w:p w14:paraId="33E5E68C" w14:textId="77777777" w:rsidR="00000000" w:rsidRDefault="00CF0F56">
      <w:pPr>
        <w:pStyle w:val="-0"/>
        <w:jc w:val="left"/>
        <w:rPr>
          <w:rFonts w:hint="cs"/>
          <w:rtl/>
        </w:rPr>
      </w:pPr>
      <w:bookmarkStart w:id="390" w:name="CS77270FI0077270T20_10_2004_15_04_17"/>
      <w:bookmarkEnd w:id="390"/>
    </w:p>
    <w:p w14:paraId="15CA6027" w14:textId="77777777" w:rsidR="00000000" w:rsidRDefault="00CF0F56">
      <w:pPr>
        <w:pStyle w:val="af1"/>
        <w:rPr>
          <w:rtl/>
        </w:rPr>
      </w:pPr>
      <w:r>
        <w:rPr>
          <w:rtl/>
        </w:rPr>
        <w:t>היו"ר אלי בן-מנחם:</w:t>
      </w:r>
    </w:p>
    <w:p w14:paraId="0FD78319" w14:textId="77777777" w:rsidR="00000000" w:rsidRDefault="00CF0F56">
      <w:pPr>
        <w:pStyle w:val="a"/>
        <w:rPr>
          <w:rFonts w:hint="cs"/>
          <w:rtl/>
        </w:rPr>
      </w:pPr>
      <w:bookmarkStart w:id="391" w:name="FS000000531T20_10_2004_15_04_30"/>
      <w:bookmarkEnd w:id="391"/>
    </w:p>
    <w:p w14:paraId="59CD2222" w14:textId="77777777" w:rsidR="00000000" w:rsidRDefault="00CF0F56">
      <w:pPr>
        <w:pStyle w:val="a0"/>
        <w:rPr>
          <w:rFonts w:hint="cs"/>
          <w:rtl/>
        </w:rPr>
      </w:pPr>
      <w:r>
        <w:rPr>
          <w:rFonts w:hint="cs"/>
          <w:rtl/>
        </w:rPr>
        <w:t>אנו עוברים לנושא הבא: פגישת ראש הממשלה עם נציגי מועצת יש"ע וסוגיית משאל העם - הצעות לסדר-היום מס' 4546, 4549, 4564,</w:t>
      </w:r>
      <w:r>
        <w:rPr>
          <w:rFonts w:hint="cs"/>
          <w:rtl/>
        </w:rPr>
        <w:t xml:space="preserve"> 4572, 4577, 4586, 4588 ו- 4606. ראשון המציעים הוא חבר הכנסת אברהם רביץ. </w:t>
      </w:r>
    </w:p>
    <w:p w14:paraId="2DA35A34" w14:textId="77777777" w:rsidR="00000000" w:rsidRDefault="00CF0F56">
      <w:pPr>
        <w:pStyle w:val="a0"/>
        <w:rPr>
          <w:rFonts w:hint="cs"/>
          <w:rtl/>
        </w:rPr>
      </w:pPr>
    </w:p>
    <w:p w14:paraId="6EC84D49" w14:textId="77777777" w:rsidR="00000000" w:rsidRDefault="00CF0F56">
      <w:pPr>
        <w:pStyle w:val="a"/>
        <w:rPr>
          <w:rtl/>
        </w:rPr>
      </w:pPr>
      <w:bookmarkStart w:id="392" w:name="FS000000531T20_10_2004_18_58_16"/>
      <w:bookmarkStart w:id="393" w:name="_Toc92193354"/>
      <w:bookmarkEnd w:id="392"/>
      <w:r>
        <w:rPr>
          <w:rFonts w:hint="eastAsia"/>
          <w:rtl/>
        </w:rPr>
        <w:t>אברהם</w:t>
      </w:r>
      <w:r>
        <w:rPr>
          <w:rtl/>
        </w:rPr>
        <w:t xml:space="preserve"> רביץ (יהדות התורה):</w:t>
      </w:r>
      <w:bookmarkEnd w:id="393"/>
    </w:p>
    <w:p w14:paraId="1549E5E7" w14:textId="77777777" w:rsidR="00000000" w:rsidRDefault="00CF0F56">
      <w:pPr>
        <w:pStyle w:val="a0"/>
        <w:rPr>
          <w:rFonts w:hint="cs"/>
          <w:rtl/>
        </w:rPr>
      </w:pPr>
    </w:p>
    <w:p w14:paraId="4F059679" w14:textId="77777777" w:rsidR="00000000" w:rsidRDefault="00CF0F56">
      <w:pPr>
        <w:pStyle w:val="a0"/>
        <w:rPr>
          <w:rFonts w:hint="cs"/>
          <w:rtl/>
        </w:rPr>
      </w:pPr>
      <w:r>
        <w:rPr>
          <w:rFonts w:hint="cs"/>
          <w:rtl/>
        </w:rPr>
        <w:t>אדוני היושב-ראש, חברי הכנסת, אני בטוח שהנושא הזה יעלה עוד ועוד על שולחן הכנסת, אבל אני רוצה לומר לכם את דעתי כבר עכשיו - אני נגד משאל עם משתי סיבות. אני פ</w:t>
      </w:r>
      <w:r>
        <w:rPr>
          <w:rFonts w:hint="cs"/>
          <w:rtl/>
        </w:rPr>
        <w:t xml:space="preserve">ונה בעיקר אל אלה שיוזמים את משאל העם, אל חברי אחי, גם מן המתנחלים. ראשית כול, אני נגד משאל עם באופן עקרוני. </w:t>
      </w:r>
    </w:p>
    <w:p w14:paraId="246A8BB5" w14:textId="77777777" w:rsidR="00000000" w:rsidRDefault="00CF0F56">
      <w:pPr>
        <w:pStyle w:val="a0"/>
        <w:rPr>
          <w:rFonts w:hint="cs"/>
          <w:rtl/>
        </w:rPr>
      </w:pPr>
    </w:p>
    <w:p w14:paraId="267E59E0" w14:textId="77777777" w:rsidR="00000000" w:rsidRDefault="00CF0F56">
      <w:pPr>
        <w:pStyle w:val="a0"/>
        <w:rPr>
          <w:rFonts w:hint="cs"/>
          <w:rtl/>
        </w:rPr>
      </w:pPr>
      <w:r>
        <w:rPr>
          <w:rFonts w:hint="cs"/>
          <w:rtl/>
        </w:rPr>
        <w:t xml:space="preserve">אנחנו חברה מאוד מעורבת, יש בנו מיעוטים והכנסת מורכבת משתי קבוצות. גם כאשר אנו רואים לפנינו רוב, הרוב איננו מייצג שיטה זו או אחרת. בליכוד יש פיצול </w:t>
      </w:r>
      <w:r>
        <w:rPr>
          <w:rFonts w:hint="cs"/>
          <w:rtl/>
        </w:rPr>
        <w:t>וגם במפלגת העבודה הדעות חלוקות. אנו מנהלים את חיינו כאן לפי שיטה שמתחשבת במיעוט. אנחנו עושים זאת בדרכים שונות, על-פי הסכמים קואליציוניים או לא קואליציוניים, וכך אנו שורדים. לו היינו נמצאים במשטר של משאל עם בכל עניין, קבוצות המיעוט, ואני מדבר על הציבור הדתי</w:t>
      </w:r>
      <w:r>
        <w:rPr>
          <w:rFonts w:hint="cs"/>
          <w:rtl/>
        </w:rPr>
        <w:t xml:space="preserve"> והחרדי, לא היינו יכולים לחיות את חיינו במדינת ישראל כפי שאנחנו מאמינים.</w:t>
      </w:r>
    </w:p>
    <w:p w14:paraId="584AA5EA" w14:textId="77777777" w:rsidR="00000000" w:rsidRDefault="00CF0F56">
      <w:pPr>
        <w:pStyle w:val="a0"/>
        <w:rPr>
          <w:rFonts w:hint="cs"/>
          <w:rtl/>
        </w:rPr>
      </w:pPr>
    </w:p>
    <w:p w14:paraId="42CBDD0C" w14:textId="77777777" w:rsidR="00000000" w:rsidRDefault="00CF0F56">
      <w:pPr>
        <w:pStyle w:val="a0"/>
        <w:rPr>
          <w:rFonts w:hint="cs"/>
          <w:rtl/>
        </w:rPr>
      </w:pPr>
      <w:r>
        <w:rPr>
          <w:rFonts w:hint="cs"/>
          <w:rtl/>
        </w:rPr>
        <w:t>אני רוצה להוסיף מלה אחת לגבי הנושא הספציפי הזה. אני תמה על המתנחלים שיוזמים את משאל העם, בהנחה שזה לא טריק והם חושבים שהעם צריך להחליט בעניין הזה. אני שואל אותם שאלה הגיונית:  מהי הא</w:t>
      </w:r>
      <w:r>
        <w:rPr>
          <w:rFonts w:hint="cs"/>
          <w:rtl/>
        </w:rPr>
        <w:t xml:space="preserve">לטרנטיבה? או שהממשלה והכנסת יחליטו על ההתנתקות, וכפי שמסתבר יש רוב לעניין הזה, או שהעם יחליט. מה טוב מבחינת המבט ההיסטורי לתפיסת העולם של המתנחלים? הרי אם זו תהיה הממשלה והכנסת שיחליטו על כך, ברבות הימים יכול הדבר הזה להתחלף ויהיה רוב אחר. אפשר יהיה לשנות </w:t>
      </w:r>
      <w:r>
        <w:rPr>
          <w:rFonts w:hint="cs"/>
          <w:rtl/>
        </w:rPr>
        <w:t xml:space="preserve">את ההחלטה. אם אנחנו הולכים לעם והעם יאמר את דברו, איזה כוח מוסרי יהיה לשנות החלטה כזאת או אחרת, כי העם הרי כבר אמר את דברו. </w:t>
      </w:r>
    </w:p>
    <w:p w14:paraId="21EBE370" w14:textId="77777777" w:rsidR="00000000" w:rsidRDefault="00CF0F56">
      <w:pPr>
        <w:pStyle w:val="a0"/>
        <w:rPr>
          <w:rFonts w:hint="cs"/>
          <w:rtl/>
        </w:rPr>
      </w:pPr>
    </w:p>
    <w:p w14:paraId="7180FD80" w14:textId="77777777" w:rsidR="00000000" w:rsidRDefault="00CF0F56">
      <w:pPr>
        <w:pStyle w:val="a0"/>
        <w:rPr>
          <w:rFonts w:hint="cs"/>
          <w:rtl/>
        </w:rPr>
      </w:pPr>
      <w:r>
        <w:rPr>
          <w:rFonts w:hint="cs"/>
          <w:rtl/>
        </w:rPr>
        <w:t xml:space="preserve">ההובלה של נושא כזה למשאל עם, זו טעות חמורה מאוד מבחינת תפיסת העולם של המתנחלים. תורידו את זה מסדר-היום. אתם עושים עוול לנושא, אתם </w:t>
      </w:r>
      <w:r>
        <w:rPr>
          <w:rFonts w:hint="cs"/>
          <w:rtl/>
        </w:rPr>
        <w:t xml:space="preserve">הולכים לקבוע קביעה לדורות, שלא יהיה אפשר לשנות אותה אפילו הרוב ישתנה. כולנו צריכים לדבר בהיגיון, אפילו בימים הלוהטים האלה, ולא להעלות הצעה שהיא חמורה וגרועה. </w:t>
      </w:r>
    </w:p>
    <w:p w14:paraId="7C8A1214" w14:textId="77777777" w:rsidR="00000000" w:rsidRDefault="00CF0F56">
      <w:pPr>
        <w:pStyle w:val="a0"/>
        <w:rPr>
          <w:rFonts w:hint="cs"/>
          <w:rtl/>
        </w:rPr>
      </w:pPr>
    </w:p>
    <w:p w14:paraId="57E48FC3" w14:textId="77777777" w:rsidR="00000000" w:rsidRDefault="00CF0F56">
      <w:pPr>
        <w:pStyle w:val="af1"/>
        <w:rPr>
          <w:rtl/>
        </w:rPr>
      </w:pPr>
      <w:r>
        <w:rPr>
          <w:rtl/>
        </w:rPr>
        <w:t>היו"ר אלי בן-מנחם:</w:t>
      </w:r>
    </w:p>
    <w:p w14:paraId="766C0779" w14:textId="77777777" w:rsidR="00000000" w:rsidRDefault="00CF0F56">
      <w:pPr>
        <w:pStyle w:val="a0"/>
        <w:rPr>
          <w:rtl/>
        </w:rPr>
      </w:pPr>
    </w:p>
    <w:p w14:paraId="2967B2C8" w14:textId="77777777" w:rsidR="00000000" w:rsidRDefault="00CF0F56">
      <w:pPr>
        <w:pStyle w:val="a0"/>
        <w:rPr>
          <w:rFonts w:hint="cs"/>
          <w:rtl/>
        </w:rPr>
      </w:pPr>
      <w:r>
        <w:rPr>
          <w:rFonts w:hint="cs"/>
          <w:rtl/>
        </w:rPr>
        <w:t xml:space="preserve">תודה לחבר הכנסת רביץ. חבר הכנסת מגלי והבה, בבקשה. </w:t>
      </w:r>
    </w:p>
    <w:p w14:paraId="0A426605" w14:textId="77777777" w:rsidR="00000000" w:rsidRDefault="00CF0F56">
      <w:pPr>
        <w:pStyle w:val="a0"/>
        <w:rPr>
          <w:rFonts w:hint="cs"/>
          <w:rtl/>
        </w:rPr>
      </w:pPr>
    </w:p>
    <w:p w14:paraId="30508C9C" w14:textId="77777777" w:rsidR="00000000" w:rsidRDefault="00CF0F56">
      <w:pPr>
        <w:pStyle w:val="a"/>
        <w:rPr>
          <w:rtl/>
        </w:rPr>
      </w:pPr>
      <w:bookmarkStart w:id="394" w:name="FS000001030T20_10_2004_16_15_24"/>
      <w:bookmarkStart w:id="395" w:name="_Toc92193355"/>
      <w:bookmarkEnd w:id="394"/>
      <w:r>
        <w:rPr>
          <w:rFonts w:hint="eastAsia"/>
          <w:rtl/>
        </w:rPr>
        <w:t>מגלי</w:t>
      </w:r>
      <w:r>
        <w:rPr>
          <w:rtl/>
        </w:rPr>
        <w:t xml:space="preserve"> והבה (הליכוד):</w:t>
      </w:r>
      <w:bookmarkEnd w:id="395"/>
    </w:p>
    <w:p w14:paraId="1D2EF864" w14:textId="77777777" w:rsidR="00000000" w:rsidRDefault="00CF0F56">
      <w:pPr>
        <w:pStyle w:val="a0"/>
        <w:rPr>
          <w:rFonts w:hint="cs"/>
          <w:rtl/>
        </w:rPr>
      </w:pPr>
    </w:p>
    <w:p w14:paraId="2DFBE541" w14:textId="77777777" w:rsidR="00000000" w:rsidRDefault="00CF0F56">
      <w:pPr>
        <w:pStyle w:val="a0"/>
        <w:rPr>
          <w:rFonts w:hint="cs"/>
          <w:rtl/>
        </w:rPr>
      </w:pPr>
      <w:r>
        <w:rPr>
          <w:rFonts w:hint="cs"/>
          <w:rtl/>
        </w:rPr>
        <w:t>אדו</w:t>
      </w:r>
      <w:r>
        <w:rPr>
          <w:rFonts w:hint="cs"/>
          <w:rtl/>
        </w:rPr>
        <w:t>ני היושב-ראש, כנסת נכבדה, בימים האחרונים יוצרת מועצת יש"ע אווירה ציבורית כאילו משאל עם הוא הדבר שיביא לפתרון כל המחלוקות וימנע קרע בעם. האזרח ששומע דברים אלו וחרד ממלחמת אחים ומקרע בעם, לא מבין מדוע ראש הממשלה מתנגד להצעה זו, וסובר בטעות שראש הממשלה אדיש ל</w:t>
      </w:r>
      <w:r>
        <w:rPr>
          <w:rFonts w:hint="cs"/>
          <w:rtl/>
        </w:rPr>
        <w:t xml:space="preserve">התלהטויות. </w:t>
      </w:r>
    </w:p>
    <w:p w14:paraId="3396A8AF" w14:textId="77777777" w:rsidR="00000000" w:rsidRDefault="00CF0F56">
      <w:pPr>
        <w:pStyle w:val="a0"/>
        <w:rPr>
          <w:rFonts w:hint="cs"/>
          <w:rtl/>
        </w:rPr>
      </w:pPr>
    </w:p>
    <w:p w14:paraId="35D212A6" w14:textId="77777777" w:rsidR="00000000" w:rsidRDefault="00CF0F56">
      <w:pPr>
        <w:pStyle w:val="a0"/>
        <w:rPr>
          <w:rFonts w:hint="cs"/>
          <w:rtl/>
        </w:rPr>
      </w:pPr>
      <w:r>
        <w:rPr>
          <w:rFonts w:hint="cs"/>
          <w:rtl/>
        </w:rPr>
        <w:t xml:space="preserve">רבותי חברי הכנסת, אני חושב שהגיע הזמן לומר את האמת והגיע הזמן להסביר את הסכנות שטומן בחובו משאל העם, הן בסוגיית ההינתקות והן לעתיד, סכנות רבות יותר מכל יתרונותיו של המשאל, אם יש כאלה. </w:t>
      </w:r>
    </w:p>
    <w:p w14:paraId="5722324F" w14:textId="77777777" w:rsidR="00000000" w:rsidRDefault="00CF0F56">
      <w:pPr>
        <w:pStyle w:val="a0"/>
        <w:rPr>
          <w:rFonts w:hint="cs"/>
          <w:rtl/>
        </w:rPr>
      </w:pPr>
    </w:p>
    <w:p w14:paraId="55F0EFE4" w14:textId="77777777" w:rsidR="00000000" w:rsidRDefault="00CF0F56">
      <w:pPr>
        <w:pStyle w:val="a0"/>
        <w:rPr>
          <w:rFonts w:hint="cs"/>
          <w:rtl/>
        </w:rPr>
      </w:pPr>
      <w:r>
        <w:rPr>
          <w:rFonts w:hint="cs"/>
          <w:rtl/>
        </w:rPr>
        <w:t>אדוני היושב-ראש, כל תלמיד תיכון יודע כי ישראל היא דמוקרטי</w:t>
      </w:r>
      <w:r>
        <w:rPr>
          <w:rFonts w:hint="cs"/>
          <w:rtl/>
        </w:rPr>
        <w:t>ה פרלמנטרית, שבה מסורה קבלת ההחלטות בידי נציגי העם, חברי הכנסת. אין בשיטה החוקתית שלנו יכולת להעברת הסמכות הזאת בחזרה לידי העם. יאמר מי שיאמר - בואו נחוקק חוק לעריכת משאל עם. זה נראה פשוט, אך זה יהיה פתח מסוכן לעריצותו של הרוב. המערכת הפרלמנטרית בנויה מאיז</w:t>
      </w:r>
      <w:r>
        <w:rPr>
          <w:rFonts w:hint="cs"/>
          <w:rtl/>
        </w:rPr>
        <w:t xml:space="preserve">ונים ראויים המאפשרים מצד אחד הכרעות לרוב, אך שומרים על זכויות המיעוט מן הצד השני. הקמת מנגנון עוקף כנסת, כמו משאל עם, תאפשר עריצות של הרוב ודריסת המיעוט בכל פעם הרוב לא יכול לכפות את דעותיו בכלים הפרלמנטריים הרגילים. </w:t>
      </w:r>
    </w:p>
    <w:p w14:paraId="172FECF3" w14:textId="77777777" w:rsidR="00000000" w:rsidRDefault="00CF0F56">
      <w:pPr>
        <w:pStyle w:val="a0"/>
        <w:rPr>
          <w:rFonts w:hint="cs"/>
          <w:rtl/>
        </w:rPr>
      </w:pPr>
    </w:p>
    <w:p w14:paraId="24A1E811" w14:textId="77777777" w:rsidR="00000000" w:rsidRDefault="00CF0F56">
      <w:pPr>
        <w:pStyle w:val="a0"/>
        <w:rPr>
          <w:rFonts w:hint="cs"/>
          <w:rtl/>
        </w:rPr>
      </w:pPr>
      <w:r>
        <w:rPr>
          <w:rFonts w:hint="cs"/>
          <w:rtl/>
        </w:rPr>
        <w:t>אני מסכים לכל מלה שלך, אדוני הרב, חבר</w:t>
      </w:r>
      <w:r>
        <w:rPr>
          <w:rFonts w:hint="cs"/>
          <w:rtl/>
        </w:rPr>
        <w:t xml:space="preserve"> הכנסת, אברהם רביץ. יאמר מי שיאמר, בואו נחוקק חוק חד-פעמי לעניין ההתנתקות. נראה פשוט ויפה, אך מי ימנע חקיקה נוספת על-ידי הרוב מחר או מחרתיים, או בכל פעם שהדבר יהיה נוח לו? בשביל לסבר את האוזן, מחר תוכל ממשלה חילונית להעביר משאל עם על החלטות בנושא דת ומדינה</w:t>
      </w:r>
      <w:r>
        <w:rPr>
          <w:rFonts w:hint="cs"/>
          <w:rtl/>
        </w:rPr>
        <w:t xml:space="preserve"> שיובילו לקרע חמור, והכול במסגרת הקדושה של משאל עם ורצון עם. </w:t>
      </w:r>
    </w:p>
    <w:p w14:paraId="72509A15" w14:textId="77777777" w:rsidR="00000000" w:rsidRDefault="00CF0F56">
      <w:pPr>
        <w:pStyle w:val="a0"/>
        <w:ind w:firstLine="0"/>
        <w:rPr>
          <w:rFonts w:hint="cs"/>
          <w:rtl/>
        </w:rPr>
      </w:pPr>
    </w:p>
    <w:p w14:paraId="19340387" w14:textId="77777777" w:rsidR="00000000" w:rsidRDefault="00CF0F56">
      <w:pPr>
        <w:pStyle w:val="a0"/>
        <w:ind w:firstLine="0"/>
        <w:rPr>
          <w:rFonts w:hint="cs"/>
          <w:rtl/>
        </w:rPr>
      </w:pPr>
      <w:r>
        <w:rPr>
          <w:rFonts w:hint="cs"/>
          <w:rtl/>
        </w:rPr>
        <w:tab/>
        <w:t>כל זה בנוגע לעיקרון, ועוד לא אמרנו מלה על הפרטים. נניח שהכנסת תצביע בעד משאל עם, מה יהיה התוקף שלו? האם יהיה זה משאל מחייב או משאל מייעץ? מי ינסח את השאלה שתישאל במשאל, האם יהיו אלה גורמים פול</w:t>
      </w:r>
      <w:r>
        <w:rPr>
          <w:rFonts w:hint="cs"/>
          <w:rtl/>
        </w:rPr>
        <w:t>יטיים, כמו הכנסת או הממשלה, או אולי יהיו אלה גורמים שיפוטיים? האם יוכל הבוחר לבחור מנסח שייחשב אובייקטיבי ונטול פניות? מה הרוב שיידרש במשאל כזה? האם רוב רגיל של המצביעים, האם רוב של בעלי זכות הבחירה, ואולי רוב מיוחס? כל זה עוד לפני שנגעתי בסוגיית הרוב היהו</w:t>
      </w:r>
      <w:r>
        <w:rPr>
          <w:rFonts w:hint="cs"/>
          <w:rtl/>
        </w:rPr>
        <w:t xml:space="preserve">די. עד מתי יחייבו תוצאות המשאל? מה יהיה תוקפו אם ייערכו בחירות אחריו? כל אלה שאלות כבדות משקל. </w:t>
      </w:r>
    </w:p>
    <w:p w14:paraId="7B781B18" w14:textId="77777777" w:rsidR="00000000" w:rsidRDefault="00CF0F56">
      <w:pPr>
        <w:pStyle w:val="a0"/>
        <w:ind w:firstLine="0"/>
        <w:rPr>
          <w:rFonts w:hint="cs"/>
          <w:rtl/>
        </w:rPr>
      </w:pPr>
    </w:p>
    <w:p w14:paraId="49B46BBE" w14:textId="77777777" w:rsidR="00000000" w:rsidRDefault="00CF0F56">
      <w:pPr>
        <w:pStyle w:val="a0"/>
        <w:ind w:firstLine="720"/>
        <w:rPr>
          <w:rFonts w:hint="cs"/>
          <w:rtl/>
        </w:rPr>
      </w:pPr>
      <w:r>
        <w:rPr>
          <w:rFonts w:hint="cs"/>
          <w:rtl/>
        </w:rPr>
        <w:t xml:space="preserve">לכן, אדוני היושב-ראש, משאל עם לא רק שלא יסייע, אלא אף יסבך את המצב ויגרור את כולנו להתכתשויות בלתי פוסקות. משאל עם לא יפתור את המחלוקת בעניין ההתנתקות, אלא רק </w:t>
      </w:r>
      <w:r>
        <w:rPr>
          <w:rFonts w:hint="cs"/>
          <w:rtl/>
        </w:rPr>
        <w:t>יפתח פתח בעייתי ביותר בסוגיות האחרות המצויות במחלוקת קשה בחברה הישראלית. לכן צריכים לחזור לאמת היסודית, והיא, שאנחנו, כל אחד מ-120 חברי הכנסת, נבחרנו כדי לשלוט, ולא כדי לברוח מהכרעות קשות ככל שתהיינה.</w:t>
      </w:r>
    </w:p>
    <w:p w14:paraId="299633F6" w14:textId="77777777" w:rsidR="00000000" w:rsidRDefault="00CF0F56">
      <w:pPr>
        <w:pStyle w:val="af1"/>
        <w:rPr>
          <w:rFonts w:hint="cs"/>
          <w:rtl/>
        </w:rPr>
      </w:pPr>
    </w:p>
    <w:p w14:paraId="02543957" w14:textId="77777777" w:rsidR="00000000" w:rsidRDefault="00CF0F56">
      <w:pPr>
        <w:pStyle w:val="af1"/>
        <w:rPr>
          <w:rtl/>
        </w:rPr>
      </w:pPr>
      <w:r>
        <w:rPr>
          <w:rtl/>
        </w:rPr>
        <w:t>היו"ר אלי בן-מנחם:</w:t>
      </w:r>
    </w:p>
    <w:p w14:paraId="74287154" w14:textId="77777777" w:rsidR="00000000" w:rsidRDefault="00CF0F56">
      <w:pPr>
        <w:pStyle w:val="a0"/>
        <w:rPr>
          <w:rFonts w:hint="cs"/>
          <w:rtl/>
        </w:rPr>
      </w:pPr>
    </w:p>
    <w:p w14:paraId="4E90A299" w14:textId="77777777" w:rsidR="00000000" w:rsidRDefault="00CF0F56">
      <w:pPr>
        <w:pStyle w:val="a0"/>
        <w:rPr>
          <w:rFonts w:hint="cs"/>
          <w:rtl/>
        </w:rPr>
      </w:pPr>
      <w:r>
        <w:rPr>
          <w:rFonts w:hint="cs"/>
          <w:rtl/>
        </w:rPr>
        <w:t>תודה לחבר הכנסת והבה. חבר הכנסת נס</w:t>
      </w:r>
      <w:r>
        <w:rPr>
          <w:rFonts w:hint="cs"/>
          <w:rtl/>
        </w:rPr>
        <w:t>ים זאב, בבקשה.</w:t>
      </w:r>
    </w:p>
    <w:p w14:paraId="1DBA9489" w14:textId="77777777" w:rsidR="00000000" w:rsidRDefault="00CF0F56">
      <w:pPr>
        <w:pStyle w:val="a0"/>
        <w:rPr>
          <w:rFonts w:hint="cs"/>
          <w:rtl/>
        </w:rPr>
      </w:pPr>
    </w:p>
    <w:p w14:paraId="19E11427" w14:textId="77777777" w:rsidR="00000000" w:rsidRDefault="00CF0F56">
      <w:pPr>
        <w:pStyle w:val="a"/>
        <w:rPr>
          <w:rtl/>
        </w:rPr>
      </w:pPr>
      <w:bookmarkStart w:id="396" w:name="FS000000490T20_10_2004_16_30_58"/>
      <w:bookmarkStart w:id="397" w:name="_Toc92193356"/>
      <w:bookmarkEnd w:id="396"/>
      <w:r>
        <w:rPr>
          <w:rFonts w:hint="eastAsia"/>
          <w:rtl/>
        </w:rPr>
        <w:t>נסים</w:t>
      </w:r>
      <w:r>
        <w:rPr>
          <w:rtl/>
        </w:rPr>
        <w:t xml:space="preserve"> זאב (ש"ס):</w:t>
      </w:r>
      <w:bookmarkEnd w:id="397"/>
    </w:p>
    <w:p w14:paraId="6ACEE179" w14:textId="77777777" w:rsidR="00000000" w:rsidRDefault="00CF0F56">
      <w:pPr>
        <w:pStyle w:val="a0"/>
        <w:rPr>
          <w:rFonts w:hint="cs"/>
          <w:rtl/>
        </w:rPr>
      </w:pPr>
    </w:p>
    <w:p w14:paraId="1DACDFD6" w14:textId="77777777" w:rsidR="00000000" w:rsidRDefault="00CF0F56">
      <w:pPr>
        <w:pStyle w:val="a0"/>
        <w:ind w:firstLine="720"/>
        <w:rPr>
          <w:rFonts w:hint="cs"/>
          <w:rtl/>
        </w:rPr>
      </w:pPr>
      <w:r>
        <w:rPr>
          <w:rFonts w:hint="cs"/>
          <w:rtl/>
        </w:rPr>
        <w:t>אדוני היושב-ראש, כנסת נכבדה, מדברים על משאל עם כאילו לא היה משאל עם. היה משאל עם, היו בחירות. ראש הממשלה אמר את מה שאמר. הוא בא לפני עם ישראל ואמר שהוא יילחם בטרור ואנחנו לא ניסוג תחת אש ותחת טרור. מה קרה לראש הממשלה? הרעיו</w:t>
      </w:r>
      <w:r>
        <w:rPr>
          <w:rFonts w:hint="cs"/>
          <w:rtl/>
        </w:rPr>
        <w:t xml:space="preserve">ן של משאל עם זה רק על מנת להרוויח זמן. למה הגיעו למשאל עם? ראש הממשלה חשב שיש לו רוב בממשלה, ופתאום הוא ראה שאין לו רוב ולכן הוא העביר את העניין לפריימריס בליכוד. הוא חשב שבוודאי שם יהיה לו רוב. הוא ראה שגם בפריימריס אין לו רוב, ואז הוא אמר, טעיתי. </w:t>
      </w:r>
    </w:p>
    <w:p w14:paraId="0C13D868" w14:textId="77777777" w:rsidR="00000000" w:rsidRDefault="00CF0F56">
      <w:pPr>
        <w:pStyle w:val="a0"/>
        <w:ind w:firstLine="0"/>
        <w:rPr>
          <w:rFonts w:hint="cs"/>
          <w:rtl/>
        </w:rPr>
      </w:pPr>
    </w:p>
    <w:p w14:paraId="7061C214" w14:textId="77777777" w:rsidR="00000000" w:rsidRDefault="00CF0F56">
      <w:pPr>
        <w:pStyle w:val="af1"/>
        <w:rPr>
          <w:rtl/>
        </w:rPr>
      </w:pPr>
      <w:r>
        <w:rPr>
          <w:rtl/>
        </w:rPr>
        <w:t>היו"ר</w:t>
      </w:r>
      <w:r>
        <w:rPr>
          <w:rtl/>
        </w:rPr>
        <w:t xml:space="preserve"> אלי בן-מנחם:</w:t>
      </w:r>
    </w:p>
    <w:p w14:paraId="715F7139" w14:textId="77777777" w:rsidR="00000000" w:rsidRDefault="00CF0F56">
      <w:pPr>
        <w:pStyle w:val="a0"/>
        <w:rPr>
          <w:rtl/>
        </w:rPr>
      </w:pPr>
    </w:p>
    <w:p w14:paraId="75879090" w14:textId="77777777" w:rsidR="00000000" w:rsidRDefault="00CF0F56">
      <w:pPr>
        <w:pStyle w:val="a0"/>
        <w:rPr>
          <w:rFonts w:hint="cs"/>
          <w:rtl/>
        </w:rPr>
      </w:pPr>
      <w:r>
        <w:rPr>
          <w:rFonts w:hint="cs"/>
          <w:rtl/>
        </w:rPr>
        <w:t xml:space="preserve">חבר הכנסת זאב, השר שטרית היה בממשלה וראה שהיה רוב לראש הממשלה. אני מבקש ממך לתקן את הדברים. </w:t>
      </w:r>
    </w:p>
    <w:p w14:paraId="6CC1E410" w14:textId="77777777" w:rsidR="00000000" w:rsidRDefault="00CF0F56">
      <w:pPr>
        <w:pStyle w:val="a0"/>
        <w:rPr>
          <w:rFonts w:hint="cs"/>
          <w:rtl/>
        </w:rPr>
      </w:pPr>
    </w:p>
    <w:p w14:paraId="65572E79" w14:textId="77777777" w:rsidR="00000000" w:rsidRDefault="00CF0F56">
      <w:pPr>
        <w:pStyle w:val="af0"/>
        <w:rPr>
          <w:rtl/>
        </w:rPr>
      </w:pPr>
      <w:r>
        <w:rPr>
          <w:rFonts w:hint="eastAsia"/>
          <w:rtl/>
        </w:rPr>
        <w:t>יעקב</w:t>
      </w:r>
      <w:r>
        <w:rPr>
          <w:rtl/>
        </w:rPr>
        <w:t xml:space="preserve"> מרגי (ש"ס):</w:t>
      </w:r>
    </w:p>
    <w:p w14:paraId="5C9ED11D" w14:textId="77777777" w:rsidR="00000000" w:rsidRDefault="00CF0F56">
      <w:pPr>
        <w:pStyle w:val="a0"/>
        <w:rPr>
          <w:rFonts w:hint="cs"/>
          <w:rtl/>
        </w:rPr>
      </w:pPr>
    </w:p>
    <w:p w14:paraId="53C93AB9" w14:textId="77777777" w:rsidR="00000000" w:rsidRDefault="00CF0F56">
      <w:pPr>
        <w:pStyle w:val="a0"/>
        <w:rPr>
          <w:rFonts w:hint="cs"/>
          <w:rtl/>
        </w:rPr>
      </w:pPr>
      <w:r>
        <w:rPr>
          <w:rFonts w:hint="cs"/>
          <w:rtl/>
        </w:rPr>
        <w:t>הוא פיטר שניים כדי שיהיה לו רוב.</w:t>
      </w:r>
    </w:p>
    <w:p w14:paraId="69DEA857" w14:textId="77777777" w:rsidR="00000000" w:rsidRDefault="00CF0F56">
      <w:pPr>
        <w:pStyle w:val="a0"/>
        <w:rPr>
          <w:rFonts w:hint="cs"/>
          <w:rtl/>
        </w:rPr>
      </w:pPr>
    </w:p>
    <w:p w14:paraId="1DED0958" w14:textId="77777777" w:rsidR="00000000" w:rsidRDefault="00CF0F56">
      <w:pPr>
        <w:pStyle w:val="-"/>
        <w:rPr>
          <w:rtl/>
        </w:rPr>
      </w:pPr>
      <w:bookmarkStart w:id="398" w:name="FS000000490T20_10_2004_16_35_07C"/>
      <w:bookmarkEnd w:id="398"/>
      <w:r>
        <w:rPr>
          <w:rtl/>
        </w:rPr>
        <w:t>נסים זאב (ש"ס):</w:t>
      </w:r>
    </w:p>
    <w:p w14:paraId="298C327D" w14:textId="77777777" w:rsidR="00000000" w:rsidRDefault="00CF0F56">
      <w:pPr>
        <w:pStyle w:val="a0"/>
        <w:rPr>
          <w:rtl/>
        </w:rPr>
      </w:pPr>
    </w:p>
    <w:p w14:paraId="02799DC3" w14:textId="77777777" w:rsidR="00000000" w:rsidRDefault="00CF0F56">
      <w:pPr>
        <w:pStyle w:val="a0"/>
        <w:ind w:firstLine="720"/>
        <w:rPr>
          <w:rFonts w:hint="cs"/>
          <w:rtl/>
        </w:rPr>
      </w:pPr>
      <w:r>
        <w:rPr>
          <w:rFonts w:hint="cs"/>
          <w:rtl/>
        </w:rPr>
        <w:t xml:space="preserve">לא היה לו רוב באופן טבעי. הוא היה צריך לפטר שרים. </w:t>
      </w:r>
    </w:p>
    <w:p w14:paraId="0EA5E5BC" w14:textId="77777777" w:rsidR="00000000" w:rsidRDefault="00CF0F56">
      <w:pPr>
        <w:pStyle w:val="a0"/>
        <w:ind w:firstLine="720"/>
        <w:rPr>
          <w:rFonts w:hint="cs"/>
          <w:rtl/>
        </w:rPr>
      </w:pPr>
    </w:p>
    <w:p w14:paraId="0D6B1101" w14:textId="77777777" w:rsidR="00000000" w:rsidRDefault="00CF0F56">
      <w:pPr>
        <w:pStyle w:val="af1"/>
        <w:rPr>
          <w:rtl/>
        </w:rPr>
      </w:pPr>
      <w:r>
        <w:rPr>
          <w:rtl/>
        </w:rPr>
        <w:t>היו"ר אלי בן-מנחם:</w:t>
      </w:r>
    </w:p>
    <w:p w14:paraId="5F780437" w14:textId="77777777" w:rsidR="00000000" w:rsidRDefault="00CF0F56">
      <w:pPr>
        <w:pStyle w:val="a0"/>
        <w:rPr>
          <w:rtl/>
        </w:rPr>
      </w:pPr>
    </w:p>
    <w:p w14:paraId="1A469C4E" w14:textId="77777777" w:rsidR="00000000" w:rsidRDefault="00CF0F56">
      <w:pPr>
        <w:pStyle w:val="a0"/>
        <w:rPr>
          <w:rFonts w:hint="cs"/>
          <w:rtl/>
        </w:rPr>
      </w:pPr>
      <w:r>
        <w:rPr>
          <w:rFonts w:hint="cs"/>
          <w:rtl/>
        </w:rPr>
        <w:t>אתה טו</w:t>
      </w:r>
      <w:r>
        <w:rPr>
          <w:rFonts w:hint="cs"/>
          <w:rtl/>
        </w:rPr>
        <w:t>ען שלא היה רוב בממשלה. אני טוען שההחלטה עברה בממשלה.</w:t>
      </w:r>
    </w:p>
    <w:p w14:paraId="21E72C83" w14:textId="77777777" w:rsidR="00000000" w:rsidRDefault="00CF0F56">
      <w:pPr>
        <w:pStyle w:val="a0"/>
        <w:ind w:firstLine="720"/>
        <w:rPr>
          <w:rFonts w:hint="cs"/>
          <w:rtl/>
        </w:rPr>
      </w:pPr>
    </w:p>
    <w:p w14:paraId="3CA35EB4" w14:textId="77777777" w:rsidR="00000000" w:rsidRDefault="00CF0F56">
      <w:pPr>
        <w:pStyle w:val="-"/>
        <w:rPr>
          <w:rtl/>
        </w:rPr>
      </w:pPr>
      <w:bookmarkStart w:id="399" w:name="FS000000490T20_10_2004_16_36_02C"/>
      <w:bookmarkEnd w:id="399"/>
      <w:r>
        <w:rPr>
          <w:rtl/>
        </w:rPr>
        <w:t>נסים זאב (ש"ס):</w:t>
      </w:r>
    </w:p>
    <w:p w14:paraId="6274F34F" w14:textId="77777777" w:rsidR="00000000" w:rsidRDefault="00CF0F56">
      <w:pPr>
        <w:pStyle w:val="a0"/>
        <w:rPr>
          <w:rtl/>
        </w:rPr>
      </w:pPr>
    </w:p>
    <w:p w14:paraId="3BA70853" w14:textId="77777777" w:rsidR="00000000" w:rsidRDefault="00CF0F56">
      <w:pPr>
        <w:pStyle w:val="a0"/>
        <w:ind w:firstLine="720"/>
        <w:rPr>
          <w:rFonts w:hint="cs"/>
          <w:rtl/>
        </w:rPr>
      </w:pPr>
      <w:r>
        <w:rPr>
          <w:rFonts w:hint="cs"/>
          <w:rtl/>
        </w:rPr>
        <w:t>אחרי שהוא פיטר היה לו רוב. אם היה לו רוב, הוא היה מעביר את ההחלטה והוא לא היה צריך לפטר שרים. היה על זה גם בג"ץ, ששאל אם זה חוקי או לא חוקי ואם זה היה מהלך תקין.</w:t>
      </w:r>
    </w:p>
    <w:p w14:paraId="11F71DD7" w14:textId="77777777" w:rsidR="00000000" w:rsidRDefault="00CF0F56">
      <w:pPr>
        <w:pStyle w:val="a0"/>
        <w:ind w:firstLine="720"/>
        <w:rPr>
          <w:rFonts w:hint="cs"/>
          <w:rtl/>
        </w:rPr>
      </w:pPr>
    </w:p>
    <w:p w14:paraId="504071BC" w14:textId="77777777" w:rsidR="00000000" w:rsidRDefault="00CF0F56">
      <w:pPr>
        <w:pStyle w:val="af1"/>
        <w:rPr>
          <w:rtl/>
        </w:rPr>
      </w:pPr>
      <w:r>
        <w:rPr>
          <w:rtl/>
        </w:rPr>
        <w:t>היו"ר אלי בן-מנחם:</w:t>
      </w:r>
    </w:p>
    <w:p w14:paraId="53580EB7" w14:textId="77777777" w:rsidR="00000000" w:rsidRDefault="00CF0F56">
      <w:pPr>
        <w:pStyle w:val="a0"/>
        <w:rPr>
          <w:rtl/>
        </w:rPr>
      </w:pPr>
    </w:p>
    <w:p w14:paraId="74395F04" w14:textId="77777777" w:rsidR="00000000" w:rsidRDefault="00CF0F56">
      <w:pPr>
        <w:pStyle w:val="a0"/>
        <w:rPr>
          <w:rFonts w:hint="cs"/>
          <w:rtl/>
        </w:rPr>
      </w:pPr>
      <w:r>
        <w:rPr>
          <w:rFonts w:hint="cs"/>
          <w:rtl/>
        </w:rPr>
        <w:t>הו</w:t>
      </w:r>
      <w:r>
        <w:rPr>
          <w:rFonts w:hint="cs"/>
          <w:rtl/>
        </w:rPr>
        <w:t>א היה תקין.</w:t>
      </w:r>
    </w:p>
    <w:p w14:paraId="57FF02CE" w14:textId="77777777" w:rsidR="00000000" w:rsidRDefault="00CF0F56">
      <w:pPr>
        <w:pStyle w:val="a0"/>
        <w:rPr>
          <w:rFonts w:hint="cs"/>
          <w:rtl/>
        </w:rPr>
      </w:pPr>
    </w:p>
    <w:p w14:paraId="6D1B7778" w14:textId="77777777" w:rsidR="00000000" w:rsidRDefault="00CF0F56">
      <w:pPr>
        <w:pStyle w:val="-"/>
        <w:rPr>
          <w:rtl/>
        </w:rPr>
      </w:pPr>
      <w:bookmarkStart w:id="400" w:name="FS000000490T20_10_2004_16_37_11C"/>
      <w:bookmarkEnd w:id="400"/>
      <w:r>
        <w:rPr>
          <w:rtl/>
        </w:rPr>
        <w:t>נסים זאב (ש"ס):</w:t>
      </w:r>
    </w:p>
    <w:p w14:paraId="51C3203E" w14:textId="77777777" w:rsidR="00000000" w:rsidRDefault="00CF0F56">
      <w:pPr>
        <w:pStyle w:val="a0"/>
        <w:rPr>
          <w:rtl/>
        </w:rPr>
      </w:pPr>
    </w:p>
    <w:p w14:paraId="45B8C8DC" w14:textId="77777777" w:rsidR="00000000" w:rsidRDefault="00CF0F56">
      <w:pPr>
        <w:pStyle w:val="a0"/>
        <w:rPr>
          <w:rFonts w:hint="cs"/>
          <w:rtl/>
        </w:rPr>
      </w:pPr>
      <w:r>
        <w:rPr>
          <w:rFonts w:hint="cs"/>
          <w:rtl/>
        </w:rPr>
        <w:t>הבג"ץ אמר שבדיעבד זה נכון, אבל היתה ביקורת על זה. תאר לך שהיה עושה את זה נשיא אחר של מדינה אחרת, כאשר הוא רוצה להעביר החלטה שאין לה רוב - איך זה היה נראה? זה לא היה מריח טוב. לראש הממשלה אין רוב בליכוד. יש לו היום מורדים ויש ל</w:t>
      </w:r>
      <w:r>
        <w:rPr>
          <w:rFonts w:hint="cs"/>
          <w:rtl/>
        </w:rPr>
        <w:t>ו מתמרדים וסרבנים שלא מסכימים אתו. היום הוא מנסה בכנסת, אבל גם בכנסת אין לו רוב, ולכן הוא רוצה ללכת למשאל עם. מה הוא רוצה מהעם?</w:t>
      </w:r>
    </w:p>
    <w:p w14:paraId="5CFE6DB2" w14:textId="77777777" w:rsidR="00000000" w:rsidRDefault="00CF0F56">
      <w:pPr>
        <w:pStyle w:val="a0"/>
        <w:ind w:firstLine="0"/>
        <w:rPr>
          <w:rFonts w:hint="cs"/>
          <w:rtl/>
        </w:rPr>
      </w:pPr>
    </w:p>
    <w:p w14:paraId="27C33456" w14:textId="77777777" w:rsidR="00000000" w:rsidRDefault="00CF0F56">
      <w:pPr>
        <w:pStyle w:val="af0"/>
        <w:rPr>
          <w:rtl/>
        </w:rPr>
      </w:pPr>
      <w:r>
        <w:rPr>
          <w:rFonts w:hint="eastAsia"/>
          <w:rtl/>
        </w:rPr>
        <w:t>שר</w:t>
      </w:r>
      <w:r>
        <w:rPr>
          <w:rtl/>
        </w:rPr>
        <w:t xml:space="preserve"> התחבורה מאיר שטרית:</w:t>
      </w:r>
    </w:p>
    <w:p w14:paraId="06BB8596" w14:textId="77777777" w:rsidR="00000000" w:rsidRDefault="00CF0F56">
      <w:pPr>
        <w:pStyle w:val="a0"/>
        <w:rPr>
          <w:rFonts w:hint="cs"/>
          <w:rtl/>
        </w:rPr>
      </w:pPr>
    </w:p>
    <w:p w14:paraId="630083C3" w14:textId="77777777" w:rsidR="00000000" w:rsidRDefault="00CF0F56">
      <w:pPr>
        <w:pStyle w:val="a0"/>
        <w:rPr>
          <w:rFonts w:hint="cs"/>
          <w:rtl/>
        </w:rPr>
      </w:pPr>
      <w:r>
        <w:rPr>
          <w:rFonts w:hint="cs"/>
          <w:rtl/>
        </w:rPr>
        <w:t xml:space="preserve">- - - </w:t>
      </w:r>
    </w:p>
    <w:p w14:paraId="25CBB97E" w14:textId="77777777" w:rsidR="00000000" w:rsidRDefault="00CF0F56">
      <w:pPr>
        <w:pStyle w:val="a0"/>
        <w:rPr>
          <w:rFonts w:hint="cs"/>
          <w:rtl/>
        </w:rPr>
      </w:pPr>
    </w:p>
    <w:p w14:paraId="1397CE99" w14:textId="77777777" w:rsidR="00000000" w:rsidRDefault="00CF0F56">
      <w:pPr>
        <w:pStyle w:val="af1"/>
        <w:rPr>
          <w:rtl/>
        </w:rPr>
      </w:pPr>
      <w:r>
        <w:rPr>
          <w:rtl/>
        </w:rPr>
        <w:t>היו"ר אלי בן-מנחם:</w:t>
      </w:r>
    </w:p>
    <w:p w14:paraId="41DD836C" w14:textId="77777777" w:rsidR="00000000" w:rsidRDefault="00CF0F56">
      <w:pPr>
        <w:pStyle w:val="a0"/>
        <w:rPr>
          <w:rtl/>
        </w:rPr>
      </w:pPr>
    </w:p>
    <w:p w14:paraId="6A0796C8" w14:textId="77777777" w:rsidR="00000000" w:rsidRDefault="00CF0F56">
      <w:pPr>
        <w:pStyle w:val="a0"/>
        <w:rPr>
          <w:rFonts w:hint="cs"/>
          <w:rtl/>
        </w:rPr>
      </w:pPr>
      <w:r>
        <w:rPr>
          <w:rFonts w:hint="cs"/>
          <w:rtl/>
        </w:rPr>
        <w:t>כך אומר חבר הכנסת זאב. לפעמים הוא אומר דבר והיפוכו.</w:t>
      </w:r>
    </w:p>
    <w:p w14:paraId="40305A9C" w14:textId="77777777" w:rsidR="00000000" w:rsidRDefault="00CF0F56">
      <w:pPr>
        <w:pStyle w:val="a0"/>
        <w:rPr>
          <w:rFonts w:hint="cs"/>
          <w:rtl/>
        </w:rPr>
      </w:pPr>
    </w:p>
    <w:p w14:paraId="1A10F85A" w14:textId="77777777" w:rsidR="00000000" w:rsidRDefault="00CF0F56">
      <w:pPr>
        <w:pStyle w:val="-"/>
        <w:rPr>
          <w:rtl/>
        </w:rPr>
      </w:pPr>
      <w:bookmarkStart w:id="401" w:name="FS000000490T20_10_2004_16_40_06C"/>
      <w:bookmarkEnd w:id="401"/>
      <w:r>
        <w:rPr>
          <w:rtl/>
        </w:rPr>
        <w:t>נסים זאב (ש"ס):</w:t>
      </w:r>
    </w:p>
    <w:p w14:paraId="18145AD5" w14:textId="77777777" w:rsidR="00000000" w:rsidRDefault="00CF0F56">
      <w:pPr>
        <w:pStyle w:val="a0"/>
        <w:rPr>
          <w:rtl/>
        </w:rPr>
      </w:pPr>
    </w:p>
    <w:p w14:paraId="5FED5174" w14:textId="77777777" w:rsidR="00000000" w:rsidRDefault="00CF0F56">
      <w:pPr>
        <w:pStyle w:val="a0"/>
        <w:ind w:firstLine="720"/>
        <w:rPr>
          <w:rFonts w:hint="cs"/>
          <w:rtl/>
        </w:rPr>
      </w:pPr>
      <w:r>
        <w:rPr>
          <w:rFonts w:hint="cs"/>
          <w:rtl/>
        </w:rPr>
        <w:t>אני ל</w:t>
      </w:r>
      <w:r>
        <w:rPr>
          <w:rFonts w:hint="cs"/>
          <w:rtl/>
        </w:rPr>
        <w:t xml:space="preserve">א אומר דבר והיפוכו. תבין את מה שאני אומר. את מי בא לרצות או להרגיע דב וייסגלס לפני שבועיים, כאשר אמר כי משמעות תוכנית ההתנתקות היא הקפאת התהליך המדיני, וכאשר אתה מקפיא תהליך מדיני אתה מונע הקמת מדינה פלסטינית, חזרת הפליטים וחלוקת ירושלים? הוא בא להרגיע את </w:t>
      </w:r>
      <w:r>
        <w:rPr>
          <w:rFonts w:hint="cs"/>
          <w:rtl/>
        </w:rPr>
        <w:t xml:space="preserve">הימין, ולומר להם שהברירה היחידה שיש לנו זו ההתנתקות, ואם אנו נלך להתנתקות אנחנו נרוויח את השאר. </w:t>
      </w:r>
    </w:p>
    <w:p w14:paraId="2E5AB232" w14:textId="77777777" w:rsidR="00000000" w:rsidRDefault="00CF0F56">
      <w:pPr>
        <w:pStyle w:val="a0"/>
        <w:ind w:firstLine="0"/>
        <w:rPr>
          <w:rFonts w:hint="cs"/>
          <w:rtl/>
        </w:rPr>
      </w:pPr>
    </w:p>
    <w:p w14:paraId="687306F2" w14:textId="77777777" w:rsidR="00000000" w:rsidRDefault="00CF0F56">
      <w:pPr>
        <w:pStyle w:val="a0"/>
        <w:ind w:firstLine="0"/>
        <w:rPr>
          <w:rFonts w:hint="cs"/>
          <w:rtl/>
        </w:rPr>
      </w:pPr>
      <w:r>
        <w:rPr>
          <w:rFonts w:hint="cs"/>
          <w:rtl/>
        </w:rPr>
        <w:tab/>
        <w:t>אדוני היושב-ראש, שיקול הדעת היום צריך להיות בהתאם לשאלה, האם יהיה יותר טרור והאם אנחנו מוסיפים כוח לטרוריסטים. למי אנחנו מוסרים את עזה? היום יש שליטה, לא ב-1</w:t>
      </w:r>
      <w:r>
        <w:rPr>
          <w:rFonts w:hint="cs"/>
          <w:rtl/>
        </w:rPr>
        <w:t xml:space="preserve">00%, אבל כאשר אנחנו נחזיר את עזה וארגוני הטרור ישלטו בה, זאת תהיה מדינת טרור. אנחנו מטפחים שם את "אל-קאעידה". אנחנו מביאים עלינו את האסון. לכן, אנחנו צריכים לנסות למנוע אותו, וראש הממשלה חייב לעמוד מאחורי הדברים שהוא אמר ערב הבחירות. </w:t>
      </w:r>
    </w:p>
    <w:p w14:paraId="1FDE6980" w14:textId="77777777" w:rsidR="00000000" w:rsidRDefault="00CF0F56">
      <w:pPr>
        <w:pStyle w:val="a0"/>
        <w:ind w:firstLine="0"/>
        <w:rPr>
          <w:rFonts w:hint="cs"/>
          <w:rtl/>
        </w:rPr>
      </w:pPr>
    </w:p>
    <w:p w14:paraId="32822972" w14:textId="77777777" w:rsidR="00000000" w:rsidRDefault="00CF0F56">
      <w:pPr>
        <w:pStyle w:val="af1"/>
        <w:rPr>
          <w:rtl/>
        </w:rPr>
      </w:pPr>
      <w:r>
        <w:rPr>
          <w:rtl/>
        </w:rPr>
        <w:t>היו"ר אלי בן-מנחם:</w:t>
      </w:r>
    </w:p>
    <w:p w14:paraId="467CBB01" w14:textId="77777777" w:rsidR="00000000" w:rsidRDefault="00CF0F56">
      <w:pPr>
        <w:pStyle w:val="a0"/>
        <w:rPr>
          <w:rtl/>
        </w:rPr>
      </w:pPr>
    </w:p>
    <w:p w14:paraId="3A1EDEDE" w14:textId="77777777" w:rsidR="00000000" w:rsidRDefault="00CF0F56">
      <w:pPr>
        <w:pStyle w:val="a0"/>
        <w:rPr>
          <w:rFonts w:hint="cs"/>
          <w:rtl/>
        </w:rPr>
      </w:pPr>
      <w:r>
        <w:rPr>
          <w:rFonts w:hint="cs"/>
          <w:rtl/>
        </w:rPr>
        <w:t>אז אתה נגד משאל עם ובעד מה שאומר ראש הממשלה. חבר הכנסת חמי דורון, בבקשה.</w:t>
      </w:r>
    </w:p>
    <w:p w14:paraId="4D58CBC1" w14:textId="77777777" w:rsidR="00000000" w:rsidRDefault="00CF0F56">
      <w:pPr>
        <w:pStyle w:val="a0"/>
        <w:rPr>
          <w:rFonts w:hint="cs"/>
          <w:rtl/>
        </w:rPr>
      </w:pPr>
    </w:p>
    <w:p w14:paraId="628D9489" w14:textId="77777777" w:rsidR="00000000" w:rsidRDefault="00CF0F56">
      <w:pPr>
        <w:pStyle w:val="a"/>
        <w:rPr>
          <w:rtl/>
        </w:rPr>
      </w:pPr>
      <w:bookmarkStart w:id="402" w:name="FS000001053T20_10_2004_15_16_48"/>
      <w:bookmarkStart w:id="403" w:name="_Toc92193357"/>
      <w:bookmarkEnd w:id="402"/>
      <w:r>
        <w:rPr>
          <w:rFonts w:hint="eastAsia"/>
          <w:rtl/>
        </w:rPr>
        <w:t>חמי</w:t>
      </w:r>
      <w:r>
        <w:rPr>
          <w:rtl/>
        </w:rPr>
        <w:t xml:space="preserve"> דורון (שינוי):</w:t>
      </w:r>
      <w:bookmarkEnd w:id="403"/>
    </w:p>
    <w:p w14:paraId="6C883B69" w14:textId="77777777" w:rsidR="00000000" w:rsidRDefault="00CF0F56">
      <w:pPr>
        <w:pStyle w:val="a0"/>
        <w:rPr>
          <w:rFonts w:hint="cs"/>
          <w:rtl/>
        </w:rPr>
      </w:pPr>
    </w:p>
    <w:p w14:paraId="415C1DB6" w14:textId="77777777" w:rsidR="00000000" w:rsidRDefault="00CF0F56">
      <w:pPr>
        <w:pStyle w:val="a0"/>
        <w:rPr>
          <w:rFonts w:hint="cs"/>
          <w:rtl/>
        </w:rPr>
      </w:pPr>
      <w:r>
        <w:rPr>
          <w:rFonts w:hint="cs"/>
          <w:rtl/>
        </w:rPr>
        <w:t xml:space="preserve"> אדוני היושב-ראש, אדוני השר, חברי חברי הכנסת, ביום ראשון האחרון נפגש ראש הממשלה עם מנהיגי המתנחלים לשיחה בעניין תוכנית ההתנתקות, ואני מניח שגם נושא משאל העם עלה ב</w:t>
      </w:r>
      <w:r>
        <w:rPr>
          <w:rFonts w:hint="cs"/>
          <w:rtl/>
        </w:rPr>
        <w:t xml:space="preserve">אותה שיחה. תוצאות אותה שיחה, כפי שהתפרסמו בתקשורת, היו חמורות. נאמר לנו כי השיחה היתה דו-שיח של חירשים, וחבל. </w:t>
      </w:r>
    </w:p>
    <w:p w14:paraId="05EC9E9F" w14:textId="77777777" w:rsidR="00000000" w:rsidRDefault="00CF0F56">
      <w:pPr>
        <w:pStyle w:val="a0"/>
        <w:rPr>
          <w:rFonts w:hint="cs"/>
          <w:rtl/>
        </w:rPr>
      </w:pPr>
    </w:p>
    <w:p w14:paraId="618DE285" w14:textId="77777777" w:rsidR="00000000" w:rsidRDefault="00CF0F56">
      <w:pPr>
        <w:pStyle w:val="a0"/>
        <w:rPr>
          <w:rFonts w:hint="cs"/>
          <w:rtl/>
        </w:rPr>
      </w:pPr>
      <w:r>
        <w:rPr>
          <w:rFonts w:hint="cs"/>
          <w:rtl/>
        </w:rPr>
        <w:t>אני רוצה להזכיר לאותם חברים יקרים, שב-1943, בתקופת ה"סזון", עמד יהודי בשם מנחם בגין בראש הארגון הצבאי הלאומי. באותה תקופה, למרות כל הלחצים שהופע</w:t>
      </w:r>
      <w:r>
        <w:rPr>
          <w:rFonts w:hint="cs"/>
          <w:rtl/>
        </w:rPr>
        <w:t xml:space="preserve">לו עליו על-ידי חבריו, הוא אמר: לא ירים יהודי יד על יהודי. ב-1948 </w:t>
      </w:r>
      <w:r>
        <w:rPr>
          <w:rtl/>
        </w:rPr>
        <w:t>–</w:t>
      </w:r>
      <w:r>
        <w:rPr>
          <w:rFonts w:hint="cs"/>
          <w:rtl/>
        </w:rPr>
        <w:t xml:space="preserve"> "אלטלנה". אותו ראש המחתרת ומפקד הארגון הצבאי הלאומי היה על סיפונה של "אלטלנה", מנחם בגין, זיכרונו לברכה, וכאשר "התותח הקדוש" ירה והטביע את הספינה הזאת הוא אמר: לא ירים יהודי יד על יהודי, למ</w:t>
      </w:r>
      <w:r>
        <w:rPr>
          <w:rFonts w:hint="cs"/>
          <w:rtl/>
        </w:rPr>
        <w:t>רות כל הלחצים.</w:t>
      </w:r>
    </w:p>
    <w:p w14:paraId="1B380154" w14:textId="77777777" w:rsidR="00000000" w:rsidRDefault="00CF0F56">
      <w:pPr>
        <w:pStyle w:val="a0"/>
        <w:rPr>
          <w:rFonts w:hint="cs"/>
          <w:rtl/>
        </w:rPr>
      </w:pPr>
    </w:p>
    <w:p w14:paraId="4E97B467" w14:textId="77777777" w:rsidR="00000000" w:rsidRDefault="00CF0F56">
      <w:pPr>
        <w:pStyle w:val="a0"/>
        <w:rPr>
          <w:rFonts w:hint="cs"/>
          <w:rtl/>
        </w:rPr>
      </w:pPr>
      <w:r>
        <w:rPr>
          <w:rFonts w:hint="cs"/>
          <w:rtl/>
        </w:rPr>
        <w:t xml:space="preserve">אני קורא היום לאותם חברים במנהיגות יש"ע, במנהיגות גוש-קטיף: עצרו מדבריכם. אני קורא לאותם 60 רבנים אשר פרסמו קול קורא, שניתן לסרב פקודה, לחזור בהם ולומר: אסור לסרב פקודה. כל פקודה בצה"ל, מי שלא מקיים אותה - היום זה לפנות יישוב, ומחר זה אולי </w:t>
      </w:r>
      <w:r>
        <w:rPr>
          <w:rFonts w:hint="cs"/>
          <w:rtl/>
        </w:rPr>
        <w:t xml:space="preserve">לשמור על יישוב אחר. אז מה, יהיו לנו שני צבאות? שלושה? כל אחד יקים מיליציה משל עצמו? הדברים האלה חייבים להיעצר כאן ועכשיו. אסור לנו להגיע למצב שבו נגיע לסירוב פקודה. אסור לנו להגיע למצב שבו יהודי ירים יד על חייל עברי. לא יקום ולא יהיה. </w:t>
      </w:r>
    </w:p>
    <w:p w14:paraId="2CF0B8CC" w14:textId="77777777" w:rsidR="00000000" w:rsidRDefault="00CF0F56">
      <w:pPr>
        <w:pStyle w:val="a0"/>
        <w:rPr>
          <w:rFonts w:hint="cs"/>
          <w:rtl/>
        </w:rPr>
      </w:pPr>
    </w:p>
    <w:p w14:paraId="29EE3ABC" w14:textId="77777777" w:rsidR="00000000" w:rsidRDefault="00CF0F56">
      <w:pPr>
        <w:pStyle w:val="a0"/>
        <w:rPr>
          <w:rFonts w:hint="cs"/>
          <w:rtl/>
        </w:rPr>
      </w:pPr>
      <w:r>
        <w:rPr>
          <w:rFonts w:hint="cs"/>
          <w:rtl/>
        </w:rPr>
        <w:t xml:space="preserve">אני קורא גם לממשלה </w:t>
      </w:r>
      <w:r>
        <w:rPr>
          <w:rFonts w:hint="cs"/>
          <w:rtl/>
        </w:rPr>
        <w:t>בעניין הזה: יש לנו פחות משבוע עד שניאלץ להצביע כאן, כולנו, על תוכנית ההתנתקות; אני מניח, שאיש על-פי אמונתו ועל-פי עמדתו. הכנסת מייצגת את הריבון, ועל כל הצדדים, גם התומכים וגם המתנגדים, לקבל את הכרעת הכנסת. על כן, גם בנושא של משאל העם, דומני שאף אחד מאתנו ל</w:t>
      </w:r>
      <w:r>
        <w:rPr>
          <w:rFonts w:hint="cs"/>
          <w:rtl/>
        </w:rPr>
        <w:t xml:space="preserve">א ירצה למשל שמחר בבוקר יקומו אנשים ויאמרו: בואו נעשה משאל עם על הזכויות והחובות של חברי הכנסת, על-פי חוק-יסוד: הכנסת, או על השכר שנותנים לשרים ולחברי כנסת. ברגע שמתחילה הדינמיקה הזאת של משאלי עם, אנחנו לא יודעים מתי היא מסתיימת ואיך היא מסתיימת. </w:t>
      </w:r>
    </w:p>
    <w:p w14:paraId="335002DB" w14:textId="77777777" w:rsidR="00000000" w:rsidRDefault="00CF0F56">
      <w:pPr>
        <w:pStyle w:val="a0"/>
        <w:rPr>
          <w:rFonts w:hint="cs"/>
          <w:rtl/>
        </w:rPr>
      </w:pPr>
    </w:p>
    <w:p w14:paraId="1F8A6D1E" w14:textId="77777777" w:rsidR="00000000" w:rsidRDefault="00CF0F56">
      <w:pPr>
        <w:pStyle w:val="a0"/>
        <w:rPr>
          <w:rFonts w:hint="cs"/>
          <w:rtl/>
        </w:rPr>
      </w:pPr>
      <w:r>
        <w:rPr>
          <w:rFonts w:hint="cs"/>
          <w:rtl/>
        </w:rPr>
        <w:t>אדוני, ה</w:t>
      </w:r>
      <w:r>
        <w:rPr>
          <w:rFonts w:hint="cs"/>
          <w:rtl/>
        </w:rPr>
        <w:t xml:space="preserve">שר שטרית, תן לי קצת לדבר. סוף-סוף יש לי הזדמנות לדבר.  </w:t>
      </w:r>
    </w:p>
    <w:p w14:paraId="1C88DE69" w14:textId="77777777" w:rsidR="00000000" w:rsidRDefault="00CF0F56">
      <w:pPr>
        <w:pStyle w:val="a0"/>
        <w:ind w:firstLine="0"/>
        <w:rPr>
          <w:rFonts w:hint="cs"/>
          <w:rtl/>
        </w:rPr>
      </w:pPr>
    </w:p>
    <w:p w14:paraId="49C912B3" w14:textId="77777777" w:rsidR="00000000" w:rsidRDefault="00CF0F56">
      <w:pPr>
        <w:pStyle w:val="af0"/>
        <w:rPr>
          <w:rtl/>
        </w:rPr>
      </w:pPr>
      <w:r>
        <w:rPr>
          <w:rFonts w:hint="eastAsia"/>
          <w:rtl/>
        </w:rPr>
        <w:t>קולט</w:t>
      </w:r>
      <w:r>
        <w:rPr>
          <w:rtl/>
        </w:rPr>
        <w:t xml:space="preserve"> אביטל (העבודה-מימד):</w:t>
      </w:r>
    </w:p>
    <w:p w14:paraId="41DF2B7A" w14:textId="77777777" w:rsidR="00000000" w:rsidRDefault="00CF0F56">
      <w:pPr>
        <w:pStyle w:val="a0"/>
        <w:rPr>
          <w:rFonts w:hint="cs"/>
          <w:rtl/>
        </w:rPr>
      </w:pPr>
    </w:p>
    <w:p w14:paraId="2993C7FB" w14:textId="77777777" w:rsidR="00000000" w:rsidRDefault="00CF0F56">
      <w:pPr>
        <w:pStyle w:val="a0"/>
        <w:rPr>
          <w:rFonts w:hint="cs"/>
          <w:rtl/>
        </w:rPr>
      </w:pPr>
      <w:r>
        <w:rPr>
          <w:rFonts w:hint="cs"/>
          <w:rtl/>
        </w:rPr>
        <w:t>ומתי היא מסתיימת?</w:t>
      </w:r>
    </w:p>
    <w:p w14:paraId="256BA7CD" w14:textId="77777777" w:rsidR="00000000" w:rsidRDefault="00CF0F56">
      <w:pPr>
        <w:pStyle w:val="a0"/>
        <w:ind w:firstLine="0"/>
        <w:rPr>
          <w:rFonts w:hint="cs"/>
          <w:rtl/>
        </w:rPr>
      </w:pPr>
    </w:p>
    <w:p w14:paraId="2E111F1E" w14:textId="77777777" w:rsidR="00000000" w:rsidRDefault="00CF0F56">
      <w:pPr>
        <w:pStyle w:val="a"/>
        <w:rPr>
          <w:rtl/>
        </w:rPr>
      </w:pPr>
      <w:bookmarkStart w:id="404" w:name="FS000000431T20_10_2004_15_21_14"/>
      <w:bookmarkStart w:id="405" w:name="FS000001053T20_10_2004_15_21_21"/>
      <w:bookmarkStart w:id="406" w:name="_Toc92193358"/>
      <w:bookmarkEnd w:id="404"/>
      <w:bookmarkEnd w:id="405"/>
      <w:r>
        <w:rPr>
          <w:rtl/>
        </w:rPr>
        <w:t>חמי דורון (שינוי):</w:t>
      </w:r>
      <w:bookmarkEnd w:id="406"/>
    </w:p>
    <w:p w14:paraId="61E38BDA" w14:textId="77777777" w:rsidR="00000000" w:rsidRDefault="00CF0F56">
      <w:pPr>
        <w:pStyle w:val="a0"/>
        <w:rPr>
          <w:rtl/>
        </w:rPr>
      </w:pPr>
    </w:p>
    <w:p w14:paraId="71790EBF" w14:textId="77777777" w:rsidR="00000000" w:rsidRDefault="00CF0F56">
      <w:pPr>
        <w:pStyle w:val="a0"/>
        <w:rPr>
          <w:rFonts w:hint="cs"/>
          <w:rtl/>
        </w:rPr>
      </w:pPr>
      <w:r>
        <w:rPr>
          <w:rFonts w:hint="cs"/>
          <w:rtl/>
        </w:rPr>
        <w:t>אני קורא לחברי הכנסת לנהוג באיפוק ובדרך ארץ לקראת ובעת הדיון בשבוע הבא. אנו בכל זאת מחויבים לשמש דוגמה אישית לעם, ואני מאמין, אולי בנ</w:t>
      </w:r>
      <w:r>
        <w:rPr>
          <w:rFonts w:hint="cs"/>
          <w:rtl/>
        </w:rPr>
        <w:t>איביות קצת, שאם ננהג בכבוד פה, בבית הזה, האחד כלפי השני למרות חילוקי הדעות, ינהג כך גם הציבור הרחב.</w:t>
      </w:r>
    </w:p>
    <w:p w14:paraId="4C37AC73" w14:textId="77777777" w:rsidR="00000000" w:rsidRDefault="00CF0F56">
      <w:pPr>
        <w:pStyle w:val="a0"/>
        <w:ind w:firstLine="0"/>
        <w:rPr>
          <w:rFonts w:hint="cs"/>
          <w:rtl/>
        </w:rPr>
      </w:pPr>
    </w:p>
    <w:p w14:paraId="0EDF8362" w14:textId="77777777" w:rsidR="00000000" w:rsidRDefault="00CF0F56">
      <w:pPr>
        <w:pStyle w:val="af1"/>
        <w:rPr>
          <w:rtl/>
        </w:rPr>
      </w:pPr>
      <w:r>
        <w:rPr>
          <w:rFonts w:hint="eastAsia"/>
          <w:rtl/>
        </w:rPr>
        <w:t>היו</w:t>
      </w:r>
      <w:r>
        <w:rPr>
          <w:rtl/>
        </w:rPr>
        <w:t>"ר אלי בן-מנחם:</w:t>
      </w:r>
    </w:p>
    <w:p w14:paraId="2FC004A5" w14:textId="77777777" w:rsidR="00000000" w:rsidRDefault="00CF0F56">
      <w:pPr>
        <w:pStyle w:val="a0"/>
        <w:rPr>
          <w:rFonts w:hint="cs"/>
          <w:rtl/>
        </w:rPr>
      </w:pPr>
    </w:p>
    <w:p w14:paraId="747EF0B3" w14:textId="77777777" w:rsidR="00000000" w:rsidRDefault="00CF0F56">
      <w:pPr>
        <w:pStyle w:val="a0"/>
        <w:rPr>
          <w:rFonts w:hint="cs"/>
          <w:rtl/>
        </w:rPr>
      </w:pPr>
      <w:r>
        <w:rPr>
          <w:rFonts w:hint="cs"/>
          <w:rtl/>
        </w:rPr>
        <w:t>תודה לחבר הכנסת חמי דורון. חבר הכנסת אורי אריאל - אינו נוכח; חבר הכנסת אפי איתם - אינו נוכח. חבר הכנסת חיים רמון, בבקשה.</w:t>
      </w:r>
    </w:p>
    <w:p w14:paraId="44E4FD29" w14:textId="77777777" w:rsidR="00000000" w:rsidRDefault="00CF0F56">
      <w:pPr>
        <w:pStyle w:val="a0"/>
        <w:ind w:firstLine="0"/>
        <w:rPr>
          <w:rFonts w:hint="cs"/>
          <w:rtl/>
        </w:rPr>
      </w:pPr>
    </w:p>
    <w:p w14:paraId="1FD0EABC" w14:textId="77777777" w:rsidR="00000000" w:rsidRDefault="00CF0F56">
      <w:pPr>
        <w:pStyle w:val="a"/>
        <w:rPr>
          <w:rtl/>
        </w:rPr>
      </w:pPr>
      <w:bookmarkStart w:id="407" w:name="FS000000458T20_10_2004_15_21_45"/>
      <w:bookmarkStart w:id="408" w:name="_Toc92193359"/>
      <w:bookmarkEnd w:id="407"/>
      <w:r>
        <w:rPr>
          <w:rFonts w:hint="eastAsia"/>
          <w:rtl/>
        </w:rPr>
        <w:t>חיים</w:t>
      </w:r>
      <w:r>
        <w:rPr>
          <w:rtl/>
        </w:rPr>
        <w:t xml:space="preserve"> רמון (הע</w:t>
      </w:r>
      <w:r>
        <w:rPr>
          <w:rtl/>
        </w:rPr>
        <w:t>בודה-מימד):</w:t>
      </w:r>
      <w:bookmarkEnd w:id="408"/>
    </w:p>
    <w:p w14:paraId="2CC9E3CC" w14:textId="77777777" w:rsidR="00000000" w:rsidRDefault="00CF0F56">
      <w:pPr>
        <w:pStyle w:val="a0"/>
        <w:rPr>
          <w:rFonts w:hint="cs"/>
          <w:rtl/>
        </w:rPr>
      </w:pPr>
    </w:p>
    <w:p w14:paraId="5834D71C" w14:textId="77777777" w:rsidR="00000000" w:rsidRDefault="00CF0F56">
      <w:pPr>
        <w:pStyle w:val="a0"/>
        <w:rPr>
          <w:rFonts w:hint="cs"/>
          <w:rtl/>
        </w:rPr>
      </w:pPr>
      <w:r>
        <w:rPr>
          <w:rFonts w:hint="cs"/>
          <w:rtl/>
        </w:rPr>
        <w:t>אדוני היושב-ראש, חברי הכנסת, נושא משאל העם איננו נושא שהועלה במליאה על-ידי תומכיו בתום לב. איך אני יודע? אני מנסה להזכיר לציבור שאך לפני כחמישה חודשים - יושב פה חבר הכנסת מגלי והבה - היה דיון בסיעת הליכוד על  נושא משאל העם, לאחר משאל החברים בל</w:t>
      </w:r>
      <w:r>
        <w:rPr>
          <w:rFonts w:hint="cs"/>
          <w:rtl/>
        </w:rPr>
        <w:t>יכוד, ודווקא אלה שהיום זועקים זעקה גדולה למען הדמוקרטיה בישראל ומעלים אותה על נס, היו אלה שהתנגדו התנגדות נחרצת לרעיון התעתועים שנקרא משאל עם. הם הסבירו שזה לא יקום ולא יהיה, ומשאל החברים מילא את התפקיד הדמוקרטי הנאצל ואין בלתו. אתה זוכר את זה, השר שטרית?</w:t>
      </w:r>
    </w:p>
    <w:p w14:paraId="7E2D2A61" w14:textId="77777777" w:rsidR="00000000" w:rsidRDefault="00CF0F56">
      <w:pPr>
        <w:pStyle w:val="a0"/>
        <w:rPr>
          <w:rFonts w:hint="cs"/>
          <w:rtl/>
        </w:rPr>
      </w:pPr>
    </w:p>
    <w:p w14:paraId="25BFC9F2" w14:textId="77777777" w:rsidR="00000000" w:rsidRDefault="00CF0F56">
      <w:pPr>
        <w:pStyle w:val="af0"/>
        <w:rPr>
          <w:rtl/>
        </w:rPr>
      </w:pPr>
      <w:r>
        <w:rPr>
          <w:rFonts w:hint="eastAsia"/>
          <w:rtl/>
        </w:rPr>
        <w:t>שר</w:t>
      </w:r>
      <w:r>
        <w:rPr>
          <w:rtl/>
        </w:rPr>
        <w:t xml:space="preserve"> התחבורה מאיר שטרית:</w:t>
      </w:r>
    </w:p>
    <w:p w14:paraId="49B30262" w14:textId="77777777" w:rsidR="00000000" w:rsidRDefault="00CF0F56">
      <w:pPr>
        <w:pStyle w:val="a0"/>
        <w:rPr>
          <w:rFonts w:hint="cs"/>
          <w:rtl/>
        </w:rPr>
      </w:pPr>
    </w:p>
    <w:p w14:paraId="736F4FA7" w14:textId="77777777" w:rsidR="00000000" w:rsidRDefault="00CF0F56">
      <w:pPr>
        <w:pStyle w:val="a0"/>
        <w:rPr>
          <w:rFonts w:hint="cs"/>
          <w:rtl/>
        </w:rPr>
      </w:pPr>
      <w:r>
        <w:rPr>
          <w:rFonts w:hint="cs"/>
          <w:rtl/>
        </w:rPr>
        <w:t>התנגדתי לזה.</w:t>
      </w:r>
    </w:p>
    <w:p w14:paraId="104FA2A5" w14:textId="77777777" w:rsidR="00000000" w:rsidRDefault="00CF0F56">
      <w:pPr>
        <w:pStyle w:val="a0"/>
        <w:ind w:firstLine="0"/>
        <w:rPr>
          <w:rFonts w:hint="cs"/>
          <w:rtl/>
        </w:rPr>
      </w:pPr>
    </w:p>
    <w:p w14:paraId="5A1F59D9" w14:textId="77777777" w:rsidR="00000000" w:rsidRDefault="00CF0F56">
      <w:pPr>
        <w:pStyle w:val="-"/>
        <w:rPr>
          <w:rtl/>
        </w:rPr>
      </w:pPr>
      <w:bookmarkStart w:id="409" w:name="FS000000458T20_10_2004_15_23_10C"/>
      <w:bookmarkEnd w:id="409"/>
      <w:r>
        <w:rPr>
          <w:rtl/>
        </w:rPr>
        <w:t>חיים רמון (העבודה-מימד):</w:t>
      </w:r>
    </w:p>
    <w:p w14:paraId="7FC6C5BA" w14:textId="77777777" w:rsidR="00000000" w:rsidRDefault="00CF0F56">
      <w:pPr>
        <w:pStyle w:val="a0"/>
        <w:rPr>
          <w:rtl/>
        </w:rPr>
      </w:pPr>
    </w:p>
    <w:p w14:paraId="079C5FFE" w14:textId="77777777" w:rsidR="00000000" w:rsidRDefault="00CF0F56">
      <w:pPr>
        <w:pStyle w:val="a0"/>
        <w:rPr>
          <w:rFonts w:hint="cs"/>
          <w:rtl/>
        </w:rPr>
      </w:pPr>
      <w:r>
        <w:rPr>
          <w:rFonts w:hint="cs"/>
          <w:rtl/>
        </w:rPr>
        <w:t xml:space="preserve">אז כולם התנגדו. גם אלה שתמכו בהתנתקות אמרו שאין צורך במשאל עם, זאת לא הדרך להביא את עמדת הרוב לידי ביטוי. רוצים </w:t>
      </w:r>
      <w:r>
        <w:rPr>
          <w:rtl/>
        </w:rPr>
        <w:t>–</w:t>
      </w:r>
      <w:r>
        <w:rPr>
          <w:rFonts w:hint="cs"/>
          <w:rtl/>
        </w:rPr>
        <w:t xml:space="preserve"> נלך לבחירות. המתנגדים הגדולים למשאל עם בסיעת הליכוד היו התומכים הנלהבים דהיום</w:t>
      </w:r>
      <w:r>
        <w:rPr>
          <w:rFonts w:hint="cs"/>
          <w:rtl/>
        </w:rPr>
        <w:t>. אז אתם חושבים שאני יכול להאמין להם כשהם מדברים בשבח הדמוקרטיה ועל מניעת קרע בעם? זה עוד תרגיל, עוד ניסיון למנוע מהרוב בעם ובכנסת להביע את דעתו. אותו מיעוט, שהוא מיעוט ששולט לצערי הרב בעם הזה כבר הרבה שנים, מיעוט נחוש של מתנחלים, ששום דבר לא קדוש מספיק בש</w:t>
      </w:r>
      <w:r>
        <w:rPr>
          <w:rFonts w:hint="cs"/>
          <w:rtl/>
        </w:rPr>
        <w:t xml:space="preserve">בילם על מנת לא להפר אותו - הם הפכו את תורתם והעמידו את תורתם זו מעל לכול. </w:t>
      </w:r>
    </w:p>
    <w:p w14:paraId="151B4AA6" w14:textId="77777777" w:rsidR="00000000" w:rsidRDefault="00CF0F56">
      <w:pPr>
        <w:pStyle w:val="a0"/>
        <w:rPr>
          <w:rFonts w:hint="cs"/>
          <w:rtl/>
        </w:rPr>
      </w:pPr>
    </w:p>
    <w:p w14:paraId="530B7EB2" w14:textId="77777777" w:rsidR="00000000" w:rsidRDefault="00CF0F56">
      <w:pPr>
        <w:pStyle w:val="a0"/>
        <w:rPr>
          <w:rFonts w:hint="cs"/>
          <w:rtl/>
        </w:rPr>
      </w:pPr>
      <w:r>
        <w:rPr>
          <w:rFonts w:hint="cs"/>
          <w:rtl/>
        </w:rPr>
        <w:t>כשהם נשאלים, אותם מתנחלים, מה עם הרוב המיוחס, הם אומרים: שקט, שקט. עכשיו לא מדברים. קודם כול, יהיה משאל עם. נדבר כשהליכוד יסכים למשאל עם, ואז החוק יבוא לכנסת, ואז, כמובן, נדבר על ה</w:t>
      </w:r>
      <w:r>
        <w:rPr>
          <w:rFonts w:hint="cs"/>
          <w:rtl/>
        </w:rPr>
        <w:t xml:space="preserve">רוב המיוחס. כי הרי יעלה על הדעת שבפירוק יישובים ניתן לבשארה, לבוחרים של בשארה, לערבים או אפילו לדרוזים שלא שירתו בצבא ללכת ולהצביע? היהיה כדבר הזה? </w:t>
      </w:r>
    </w:p>
    <w:p w14:paraId="7B085BEF" w14:textId="77777777" w:rsidR="00000000" w:rsidRDefault="00CF0F56">
      <w:pPr>
        <w:pStyle w:val="a0"/>
        <w:rPr>
          <w:rFonts w:hint="cs"/>
          <w:rtl/>
        </w:rPr>
      </w:pPr>
    </w:p>
    <w:p w14:paraId="0ABBE7E6" w14:textId="77777777" w:rsidR="00000000" w:rsidRDefault="00CF0F56">
      <w:pPr>
        <w:pStyle w:val="a0"/>
        <w:rPr>
          <w:rFonts w:hint="cs"/>
          <w:rtl/>
        </w:rPr>
      </w:pPr>
      <w:r>
        <w:rPr>
          <w:rFonts w:hint="cs"/>
          <w:rtl/>
        </w:rPr>
        <w:t>איך אני יודע? היינו בסרט הזה. בקדנציה הקודמת הייתי שר בממשלת ברק ובאו ואמרו: בואו נעשה משאל עם על הגולן. א</w:t>
      </w:r>
      <w:r>
        <w:rPr>
          <w:rFonts w:hint="cs"/>
          <w:rtl/>
        </w:rPr>
        <w:t>מרנו: בסדר. רצינו להגיע לשיתוף פעולה עם הליכוד. ישבנו, ישב שר החוץ דהיום, אחרים, אינני זוכר מי, וישבנו ביחד, ואז עלה עניין הרוב המיוחס. ואיזה המצאות המציאו, שהפירוש היחיד שלהן היה: ערבים מחוץ להכרעה. אתם מאמינים שמועצת יש"ע תקבל הכרעה במשאל עם שבו לערבי יה</w:t>
      </w:r>
      <w:r>
        <w:rPr>
          <w:rFonts w:hint="cs"/>
          <w:rtl/>
        </w:rPr>
        <w:t>יה קול שווה ליהודי?</w:t>
      </w:r>
    </w:p>
    <w:p w14:paraId="65BC10A2" w14:textId="77777777" w:rsidR="00000000" w:rsidRDefault="00CF0F56">
      <w:pPr>
        <w:pStyle w:val="a0"/>
        <w:ind w:firstLine="0"/>
        <w:rPr>
          <w:rFonts w:hint="cs"/>
          <w:rtl/>
        </w:rPr>
      </w:pPr>
    </w:p>
    <w:p w14:paraId="7AD70BE3" w14:textId="77777777" w:rsidR="00000000" w:rsidRDefault="00CF0F56">
      <w:pPr>
        <w:pStyle w:val="af0"/>
        <w:rPr>
          <w:rtl/>
        </w:rPr>
      </w:pPr>
      <w:r>
        <w:rPr>
          <w:rFonts w:hint="eastAsia"/>
          <w:rtl/>
        </w:rPr>
        <w:t>עזמי</w:t>
      </w:r>
      <w:r>
        <w:rPr>
          <w:rtl/>
        </w:rPr>
        <w:t xml:space="preserve"> בשארה (בל"ד):</w:t>
      </w:r>
    </w:p>
    <w:p w14:paraId="26EFF907" w14:textId="77777777" w:rsidR="00000000" w:rsidRDefault="00CF0F56">
      <w:pPr>
        <w:pStyle w:val="a0"/>
        <w:rPr>
          <w:rFonts w:hint="cs"/>
          <w:rtl/>
        </w:rPr>
      </w:pPr>
    </w:p>
    <w:p w14:paraId="5F315B3B" w14:textId="77777777" w:rsidR="00000000" w:rsidRDefault="00CF0F56">
      <w:pPr>
        <w:pStyle w:val="a0"/>
        <w:rPr>
          <w:rFonts w:hint="cs"/>
          <w:rtl/>
        </w:rPr>
      </w:pPr>
      <w:r>
        <w:rPr>
          <w:rFonts w:hint="cs"/>
          <w:rtl/>
        </w:rPr>
        <w:t>על זה נרצח ראש ממשלה כאן.</w:t>
      </w:r>
    </w:p>
    <w:p w14:paraId="0385D089" w14:textId="77777777" w:rsidR="00000000" w:rsidRDefault="00CF0F56">
      <w:pPr>
        <w:pStyle w:val="-"/>
        <w:rPr>
          <w:rtl/>
        </w:rPr>
      </w:pPr>
      <w:bookmarkStart w:id="410" w:name="FS000000458T20_10_2004_15_25_46C"/>
      <w:bookmarkEnd w:id="410"/>
    </w:p>
    <w:p w14:paraId="3F9DD30A" w14:textId="77777777" w:rsidR="00000000" w:rsidRDefault="00CF0F56">
      <w:pPr>
        <w:pStyle w:val="-"/>
        <w:rPr>
          <w:rtl/>
        </w:rPr>
      </w:pPr>
      <w:r>
        <w:rPr>
          <w:rtl/>
        </w:rPr>
        <w:t>חיים רמון (העבודה-מימד):</w:t>
      </w:r>
    </w:p>
    <w:p w14:paraId="24B5F41C" w14:textId="77777777" w:rsidR="00000000" w:rsidRDefault="00CF0F56">
      <w:pPr>
        <w:pStyle w:val="a0"/>
        <w:rPr>
          <w:rtl/>
        </w:rPr>
      </w:pPr>
    </w:p>
    <w:p w14:paraId="7362A8F7" w14:textId="77777777" w:rsidR="00000000" w:rsidRDefault="00CF0F56">
      <w:pPr>
        <w:pStyle w:val="a0"/>
        <w:rPr>
          <w:rFonts w:hint="cs"/>
          <w:rtl/>
        </w:rPr>
      </w:pPr>
      <w:r>
        <w:rPr>
          <w:rFonts w:hint="cs"/>
          <w:rtl/>
        </w:rPr>
        <w:t xml:space="preserve">בדיוק. אני רוצה לשמוע מאחד מראשי יש"ע, שהוא מסכים למשאל עם כזה והוא יקבל את ההכרעה. אחד. ויהיה משאל עם והתוצאה תהיה 52 מול 48, ואפילו 55 מול 45, אבל יהיו בזה 10% </w:t>
      </w:r>
      <w:r>
        <w:rPr>
          <w:rFonts w:hint="cs"/>
          <w:rtl/>
        </w:rPr>
        <w:t xml:space="preserve">ערבים. הם יקבלו את ההכרעה? לעולם לא יקבלו את ההכרעה הזאת. אין סיכוי שיקבלו הכרעה כזאת. </w:t>
      </w:r>
    </w:p>
    <w:p w14:paraId="2AF900EC" w14:textId="77777777" w:rsidR="00000000" w:rsidRDefault="00CF0F56">
      <w:pPr>
        <w:pStyle w:val="a0"/>
        <w:rPr>
          <w:rFonts w:hint="cs"/>
          <w:rtl/>
        </w:rPr>
      </w:pPr>
    </w:p>
    <w:p w14:paraId="2DA51482" w14:textId="77777777" w:rsidR="00000000" w:rsidRDefault="00CF0F56">
      <w:pPr>
        <w:pStyle w:val="a0"/>
        <w:rPr>
          <w:rFonts w:hint="cs"/>
          <w:rtl/>
        </w:rPr>
      </w:pPr>
      <w:r>
        <w:rPr>
          <w:rFonts w:hint="cs"/>
          <w:rtl/>
        </w:rPr>
        <w:t xml:space="preserve">לכן, צא ולמד </w:t>
      </w:r>
      <w:r>
        <w:rPr>
          <w:rtl/>
        </w:rPr>
        <w:t>–</w:t>
      </w:r>
      <w:r>
        <w:rPr>
          <w:rFonts w:hint="cs"/>
          <w:rtl/>
        </w:rPr>
        <w:t xml:space="preserve"> מי שנגד ההתנתקות יהיה בעד משאל עם, והוא יהיה בעד בחירות והוא יהיה בעד כל דבר שדוחה את רוע הגזירה ומקווה שאו שהפריץ ימות או שהכלב ימות, ולצערי הרב, אצל ח</w:t>
      </w:r>
      <w:r>
        <w:rPr>
          <w:rFonts w:hint="cs"/>
          <w:rtl/>
        </w:rPr>
        <w:t>לק מהאנשים האלה אני יודע מי נחשב הכלב. אנחנו לא רוצים שזה יקרה - -</w:t>
      </w:r>
    </w:p>
    <w:p w14:paraId="3110909A" w14:textId="77777777" w:rsidR="00000000" w:rsidRDefault="00CF0F56">
      <w:pPr>
        <w:pStyle w:val="a0"/>
        <w:ind w:firstLine="0"/>
        <w:rPr>
          <w:rFonts w:hint="cs"/>
          <w:rtl/>
        </w:rPr>
      </w:pPr>
    </w:p>
    <w:p w14:paraId="63882176" w14:textId="77777777" w:rsidR="00000000" w:rsidRDefault="00CF0F56">
      <w:pPr>
        <w:pStyle w:val="af0"/>
        <w:rPr>
          <w:rtl/>
        </w:rPr>
      </w:pPr>
      <w:r>
        <w:rPr>
          <w:rFonts w:hint="eastAsia"/>
          <w:rtl/>
        </w:rPr>
        <w:t>עזמי</w:t>
      </w:r>
      <w:r>
        <w:rPr>
          <w:rtl/>
        </w:rPr>
        <w:t xml:space="preserve"> בשארה (בל"ד):</w:t>
      </w:r>
    </w:p>
    <w:p w14:paraId="78788A93" w14:textId="77777777" w:rsidR="00000000" w:rsidRDefault="00CF0F56">
      <w:pPr>
        <w:pStyle w:val="a0"/>
        <w:rPr>
          <w:rFonts w:hint="cs"/>
          <w:rtl/>
        </w:rPr>
      </w:pPr>
    </w:p>
    <w:p w14:paraId="43691A05" w14:textId="77777777" w:rsidR="00000000" w:rsidRDefault="00CF0F56">
      <w:pPr>
        <w:pStyle w:val="a0"/>
        <w:rPr>
          <w:rFonts w:hint="cs"/>
          <w:rtl/>
        </w:rPr>
      </w:pPr>
      <w:r>
        <w:rPr>
          <w:rFonts w:hint="cs"/>
          <w:rtl/>
        </w:rPr>
        <w:t>או שהכלב ידבר.</w:t>
      </w:r>
    </w:p>
    <w:p w14:paraId="32180BF5" w14:textId="77777777" w:rsidR="00000000" w:rsidRDefault="00CF0F56">
      <w:pPr>
        <w:pStyle w:val="a0"/>
        <w:ind w:firstLine="0"/>
        <w:rPr>
          <w:rFonts w:hint="cs"/>
          <w:rtl/>
        </w:rPr>
      </w:pPr>
    </w:p>
    <w:p w14:paraId="5F8F7D2F" w14:textId="77777777" w:rsidR="00000000" w:rsidRDefault="00CF0F56">
      <w:pPr>
        <w:pStyle w:val="-"/>
        <w:rPr>
          <w:rtl/>
        </w:rPr>
      </w:pPr>
      <w:bookmarkStart w:id="411" w:name="FS000000458T20_10_2004_15_26_41C"/>
      <w:bookmarkEnd w:id="411"/>
      <w:r>
        <w:rPr>
          <w:rtl/>
        </w:rPr>
        <w:t>חיים רמון (העבודה-מימד):</w:t>
      </w:r>
    </w:p>
    <w:p w14:paraId="1EC26358" w14:textId="77777777" w:rsidR="00000000" w:rsidRDefault="00CF0F56">
      <w:pPr>
        <w:pStyle w:val="a0"/>
        <w:rPr>
          <w:rtl/>
        </w:rPr>
      </w:pPr>
    </w:p>
    <w:p w14:paraId="2269F6B2" w14:textId="77777777" w:rsidR="00000000" w:rsidRDefault="00CF0F56">
      <w:pPr>
        <w:pStyle w:val="a0"/>
        <w:rPr>
          <w:rFonts w:hint="cs"/>
          <w:rtl/>
        </w:rPr>
      </w:pPr>
      <w:r>
        <w:rPr>
          <w:rFonts w:hint="cs"/>
          <w:rtl/>
        </w:rPr>
        <w:t>- - אנחנו רוצים שביום שני או  שלישי הבא תהיה הכרעה בכנסת, וההכרעה הזאת, אני מעריך שהיא תהיה ברוב ברור. היא זו שתחייב את העם, כ</w:t>
      </w:r>
      <w:r>
        <w:rPr>
          <w:rFonts w:hint="cs"/>
          <w:rtl/>
        </w:rPr>
        <w:t xml:space="preserve">י אין דרך אחרת. הגיע הזמן - הפעם הראשונה, לדעתי, מאז מלחמת ששת הימים - שהרוב יחזור לשלוט. המבחן של ההתנתקות, ואני אומר את זה גם לאלה שמתנגדים, אחרי שתיפול ההכרעה בכנסת, אני אומר למתנגדים, עם כל הכאב, עדיף לקבל את ההכרעה ולהתנתק מעזה מאשר לא לקבל את ההכרעה </w:t>
      </w:r>
      <w:r>
        <w:rPr>
          <w:rFonts w:hint="cs"/>
          <w:rtl/>
        </w:rPr>
        <w:t>ולהתנתק ממדינת ישראל ומהדמוקרטיה הישראלית. תודה.</w:t>
      </w:r>
    </w:p>
    <w:p w14:paraId="5629C854" w14:textId="77777777" w:rsidR="00000000" w:rsidRDefault="00CF0F56">
      <w:pPr>
        <w:pStyle w:val="a0"/>
        <w:ind w:firstLine="0"/>
        <w:rPr>
          <w:rFonts w:hint="cs"/>
          <w:rtl/>
        </w:rPr>
      </w:pPr>
    </w:p>
    <w:p w14:paraId="1BF72B2A" w14:textId="77777777" w:rsidR="00000000" w:rsidRDefault="00CF0F56">
      <w:pPr>
        <w:pStyle w:val="af1"/>
        <w:rPr>
          <w:rtl/>
        </w:rPr>
      </w:pPr>
      <w:r>
        <w:rPr>
          <w:rFonts w:hint="eastAsia"/>
          <w:rtl/>
        </w:rPr>
        <w:t>היו</w:t>
      </w:r>
      <w:r>
        <w:rPr>
          <w:rtl/>
        </w:rPr>
        <w:t>"ר אלי בן-מנחם:</w:t>
      </w:r>
    </w:p>
    <w:p w14:paraId="743FAC44" w14:textId="77777777" w:rsidR="00000000" w:rsidRDefault="00CF0F56">
      <w:pPr>
        <w:pStyle w:val="a0"/>
        <w:rPr>
          <w:rFonts w:hint="cs"/>
          <w:rtl/>
        </w:rPr>
      </w:pPr>
    </w:p>
    <w:p w14:paraId="49C0ADE1" w14:textId="77777777" w:rsidR="00000000" w:rsidRDefault="00CF0F56">
      <w:pPr>
        <w:pStyle w:val="a0"/>
        <w:rPr>
          <w:rFonts w:hint="cs"/>
          <w:rtl/>
        </w:rPr>
      </w:pPr>
      <w:r>
        <w:rPr>
          <w:rFonts w:hint="cs"/>
          <w:rtl/>
        </w:rPr>
        <w:t>תודה לחבר הכנסת חיים רמון. בבקשה, השר שטרית ישיב בשם הממשלה.</w:t>
      </w:r>
    </w:p>
    <w:p w14:paraId="7FDB7045" w14:textId="77777777" w:rsidR="00000000" w:rsidRDefault="00CF0F56">
      <w:pPr>
        <w:pStyle w:val="a0"/>
        <w:ind w:firstLine="0"/>
        <w:rPr>
          <w:rFonts w:hint="cs"/>
          <w:rtl/>
        </w:rPr>
      </w:pPr>
    </w:p>
    <w:p w14:paraId="206EF79C" w14:textId="77777777" w:rsidR="00000000" w:rsidRDefault="00CF0F56">
      <w:pPr>
        <w:pStyle w:val="a"/>
        <w:rPr>
          <w:rtl/>
        </w:rPr>
      </w:pPr>
      <w:bookmarkStart w:id="412" w:name="FS000000478T20_10_2004_15_27_28"/>
      <w:bookmarkStart w:id="413" w:name="_Toc92193360"/>
      <w:bookmarkEnd w:id="412"/>
      <w:r>
        <w:rPr>
          <w:rFonts w:hint="eastAsia"/>
          <w:rtl/>
        </w:rPr>
        <w:t>שר</w:t>
      </w:r>
      <w:r>
        <w:rPr>
          <w:rtl/>
        </w:rPr>
        <w:t xml:space="preserve"> התחבורה מאיר שטרית:</w:t>
      </w:r>
      <w:bookmarkEnd w:id="413"/>
    </w:p>
    <w:p w14:paraId="5C1DEEEA" w14:textId="77777777" w:rsidR="00000000" w:rsidRDefault="00CF0F56">
      <w:pPr>
        <w:pStyle w:val="a0"/>
        <w:rPr>
          <w:rFonts w:hint="cs"/>
          <w:rtl/>
        </w:rPr>
      </w:pPr>
    </w:p>
    <w:p w14:paraId="03637FA5" w14:textId="77777777" w:rsidR="00000000" w:rsidRDefault="00CF0F56">
      <w:pPr>
        <w:pStyle w:val="a0"/>
        <w:rPr>
          <w:rFonts w:hint="cs"/>
          <w:rtl/>
        </w:rPr>
      </w:pPr>
      <w:r>
        <w:rPr>
          <w:rFonts w:hint="cs"/>
          <w:rtl/>
        </w:rPr>
        <w:t xml:space="preserve">אדוני היושב-ראש, אני מתכבד להשיב על הצעות לסדר-היום בנושא פגישת ראש הממשלה עם נציגי מועצת יש"ע, וגם </w:t>
      </w:r>
      <w:r>
        <w:rPr>
          <w:rFonts w:hint="cs"/>
          <w:rtl/>
        </w:rPr>
        <w:t xml:space="preserve">בנושא משאל העם. </w:t>
      </w:r>
    </w:p>
    <w:p w14:paraId="1B24A15A" w14:textId="77777777" w:rsidR="00000000" w:rsidRDefault="00CF0F56">
      <w:pPr>
        <w:pStyle w:val="a0"/>
        <w:rPr>
          <w:rFonts w:hint="cs"/>
          <w:rtl/>
        </w:rPr>
      </w:pPr>
    </w:p>
    <w:p w14:paraId="674ECD50" w14:textId="77777777" w:rsidR="00000000" w:rsidRDefault="00CF0F56">
      <w:pPr>
        <w:pStyle w:val="a0"/>
        <w:rPr>
          <w:rFonts w:hint="cs"/>
          <w:rtl/>
        </w:rPr>
      </w:pPr>
      <w:r>
        <w:rPr>
          <w:rFonts w:hint="cs"/>
          <w:rtl/>
        </w:rPr>
        <w:t xml:space="preserve">ראש הממשלה הזמין את הנהלת מועצת יש"ע כדי לחדש את הדיאלוג בינו לבין מנהיגי הציבור ביש"ע, על רקע יישום תוכנית ההתנתקות. התקיימה שיחה חופשית בין הצדדים. נציגי יש"ע הסבירו בפגישה את עמדתם, וראש הממשלה השיב להם על-פי הבנתו ותפיסתו את המצב. </w:t>
      </w:r>
    </w:p>
    <w:p w14:paraId="55276B2D" w14:textId="77777777" w:rsidR="00000000" w:rsidRDefault="00CF0F56">
      <w:pPr>
        <w:pStyle w:val="a0"/>
        <w:rPr>
          <w:rFonts w:hint="cs"/>
          <w:rtl/>
        </w:rPr>
      </w:pPr>
    </w:p>
    <w:p w14:paraId="64477383" w14:textId="77777777" w:rsidR="00000000" w:rsidRDefault="00CF0F56">
      <w:pPr>
        <w:pStyle w:val="a0"/>
        <w:rPr>
          <w:rFonts w:hint="cs"/>
          <w:rtl/>
        </w:rPr>
      </w:pPr>
      <w:r>
        <w:rPr>
          <w:rFonts w:hint="cs"/>
          <w:rtl/>
        </w:rPr>
        <w:t>ר</w:t>
      </w:r>
      <w:r>
        <w:rPr>
          <w:rFonts w:hint="cs"/>
          <w:rtl/>
        </w:rPr>
        <w:t>אש הממשלה ביטא כמה עמדות חשובות בנושא זה: 1. ראש הממשלה מכבד את עמדתם של המתיישבים ואת פועלם במשך השנים; 2. אין מנהיגי המתיישבים מייצגים את הציבור יותר ממנהיגי ציבור אחרים, ובכללם ראש הממשלה; 3. ראש הממשלה דוחה באופן עקרוני את קיומו של משאל העם, ורואה סכנה</w:t>
      </w:r>
      <w:r>
        <w:rPr>
          <w:rFonts w:hint="cs"/>
          <w:rtl/>
        </w:rPr>
        <w:t xml:space="preserve"> בהחלתו של מכשיר זה בדמוקרטיה הישראלית. </w:t>
      </w:r>
    </w:p>
    <w:p w14:paraId="24276473" w14:textId="77777777" w:rsidR="00000000" w:rsidRDefault="00CF0F56">
      <w:pPr>
        <w:pStyle w:val="a0"/>
        <w:rPr>
          <w:rFonts w:hint="cs"/>
          <w:rtl/>
        </w:rPr>
      </w:pPr>
    </w:p>
    <w:p w14:paraId="16454CEC" w14:textId="77777777" w:rsidR="00000000" w:rsidRDefault="00CF0F56">
      <w:pPr>
        <w:pStyle w:val="a0"/>
        <w:rPr>
          <w:rFonts w:hint="cs"/>
          <w:rtl/>
        </w:rPr>
      </w:pPr>
      <w:r>
        <w:rPr>
          <w:rFonts w:hint="cs"/>
          <w:rtl/>
        </w:rPr>
        <w:t xml:space="preserve">אני רוצה להסביר, אדוני היושב-ראש. אני מסכים עם חבר הכנסת חיים רמון - התנגדתי למשאל עם על הגולן בתקופה של ברק, אני מתנגד למשאל עם היום. אין שום ספק שכשמישהו אומר "משאל עם", הוא בעצם רוצה רק דבר אחד, דחייה של תוכנית </w:t>
      </w:r>
      <w:r>
        <w:rPr>
          <w:rFonts w:hint="cs"/>
          <w:rtl/>
        </w:rPr>
        <w:t xml:space="preserve">ההתנתקות. </w:t>
      </w:r>
    </w:p>
    <w:p w14:paraId="7BA4B599" w14:textId="77777777" w:rsidR="00000000" w:rsidRDefault="00CF0F56">
      <w:pPr>
        <w:pStyle w:val="a0"/>
        <w:rPr>
          <w:rFonts w:hint="cs"/>
          <w:rtl/>
        </w:rPr>
      </w:pPr>
    </w:p>
    <w:p w14:paraId="78D7B3CD" w14:textId="77777777" w:rsidR="00000000" w:rsidRDefault="00CF0F56">
      <w:pPr>
        <w:pStyle w:val="a0"/>
        <w:rPr>
          <w:rFonts w:hint="cs"/>
          <w:rtl/>
        </w:rPr>
      </w:pPr>
      <w:r>
        <w:rPr>
          <w:rFonts w:hint="cs"/>
          <w:rtl/>
        </w:rPr>
        <w:t>לכולנו ברור, שמשאל עם פירושו דיון של חודשים בכנסת על סוגיות מאוד רבות, שחלקן הוזכרו פה על-ידי חבר הכנסת רמון. אם מישהו מעלה על הדעת שאפשר במדינת ישראל לעשות משאל עם על בסיס שבו מנטרלים חלק מהאוכלוסייה שבעצם קולה לא ייחשב, הוא בעצם אומר בואו נפס</w:t>
      </w:r>
      <w:r>
        <w:rPr>
          <w:rFonts w:hint="cs"/>
          <w:rtl/>
        </w:rPr>
        <w:t xml:space="preserve">יק את התהליך הדמוקרטי במדינת ישראל, ולכן זה לא יקרה. </w:t>
      </w:r>
    </w:p>
    <w:p w14:paraId="0619BE2E" w14:textId="77777777" w:rsidR="00000000" w:rsidRDefault="00CF0F56">
      <w:pPr>
        <w:pStyle w:val="a0"/>
        <w:rPr>
          <w:rFonts w:hint="cs"/>
          <w:rtl/>
        </w:rPr>
      </w:pPr>
    </w:p>
    <w:p w14:paraId="24A1A42F" w14:textId="77777777" w:rsidR="00000000" w:rsidRDefault="00CF0F56">
      <w:pPr>
        <w:pStyle w:val="a0"/>
        <w:rPr>
          <w:rFonts w:hint="cs"/>
          <w:rtl/>
        </w:rPr>
      </w:pPr>
      <w:r>
        <w:rPr>
          <w:rFonts w:hint="cs"/>
          <w:rtl/>
        </w:rPr>
        <w:t>המטרה היא לא באמת לשאול את העם, שאלנו את העם בבחירות. ראש הממשלה ערב הבחירות אמר, שהוא מתכוון להתקדם בתהליך השלום, שהוא מוכן לשלם מחיר כואב בשביל לנסות לקדם את תהליך השלום. יותר מזה, הוא אמר שעל-פי מפת</w:t>
      </w:r>
      <w:r>
        <w:rPr>
          <w:rFonts w:hint="cs"/>
          <w:rtl/>
        </w:rPr>
        <w:t xml:space="preserve"> הדרכים - אנחנו מחויבים למפת הדרכים, שבסופה תקום גם מדינה פלסטינית, אם הפלסטינים היו מקיימים את חלקם בהסכם. זאת אומרת שאין פה שום דבר חדש, והטענות שלראש הממשלה אין מנדט הן טענות שווא. ראש הממשלה קיבל 40 מנדטים, לא מנדט אחד. עם כל הכבוד, המנדטים האלה ניתנו </w:t>
      </w:r>
      <w:r>
        <w:rPr>
          <w:rFonts w:hint="cs"/>
          <w:rtl/>
        </w:rPr>
        <w:t xml:space="preserve">לראש הממשלה בגלל העמדות הללו, ולא מסיבה אחרת. לכן אף אחד איננו יכול לטעון שלראש הממשלה אין מנדט לעשות את זה. </w:t>
      </w:r>
    </w:p>
    <w:p w14:paraId="68245EC3" w14:textId="77777777" w:rsidR="00000000" w:rsidRDefault="00CF0F56">
      <w:pPr>
        <w:pStyle w:val="a0"/>
        <w:rPr>
          <w:rFonts w:hint="cs"/>
          <w:rtl/>
        </w:rPr>
      </w:pPr>
    </w:p>
    <w:p w14:paraId="565447D0" w14:textId="77777777" w:rsidR="00000000" w:rsidRDefault="00CF0F56">
      <w:pPr>
        <w:pStyle w:val="a0"/>
        <w:rPr>
          <w:rFonts w:hint="cs"/>
          <w:rtl/>
        </w:rPr>
      </w:pPr>
      <w:r>
        <w:rPr>
          <w:rFonts w:hint="cs"/>
          <w:rtl/>
        </w:rPr>
        <w:t>משאל העם הוא מכשיר מאוד מסוכן, זו חרב פיפיות. בחברה דמוקרטית שסועה כמו ישראל בנושאים של חיים ומוות, משאל העם הוא סכנה והוא בעיה גדולה. אם יש משאל</w:t>
      </w:r>
      <w:r>
        <w:rPr>
          <w:rFonts w:hint="cs"/>
          <w:rtl/>
        </w:rPr>
        <w:t xml:space="preserve"> עם על התנתקות, למה לא נעשה משאל עם על השבתת העבודה בשבת או על נסיעה בתחבורה בשבת? אני סתם מביא למשל את גרסתה של האוכלוסייה הדתית בארץ. הרי אין לזה סוף, אפשר ליזום משאל עם על כל עניין. </w:t>
      </w:r>
    </w:p>
    <w:p w14:paraId="7A53E2C1" w14:textId="77777777" w:rsidR="00000000" w:rsidRDefault="00CF0F56">
      <w:pPr>
        <w:pStyle w:val="a0"/>
        <w:rPr>
          <w:rFonts w:hint="cs"/>
          <w:rtl/>
        </w:rPr>
      </w:pPr>
    </w:p>
    <w:p w14:paraId="7F2F1167" w14:textId="77777777" w:rsidR="00000000" w:rsidRDefault="00CF0F56">
      <w:pPr>
        <w:pStyle w:val="a0"/>
        <w:rPr>
          <w:rFonts w:hint="cs"/>
          <w:rtl/>
        </w:rPr>
      </w:pPr>
      <w:r>
        <w:rPr>
          <w:rFonts w:hint="cs"/>
          <w:rtl/>
        </w:rPr>
        <w:t xml:space="preserve">מתי משאל עם הוא כלי לגיטימי בחברה דמוקרטית? כאשר החברה הדמוקרטית חיה </w:t>
      </w:r>
      <w:r>
        <w:rPr>
          <w:rFonts w:hint="cs"/>
          <w:rtl/>
        </w:rPr>
        <w:t xml:space="preserve">בקונסנסוס פחות או יותר, בשקט. בשווייץ עושים משאל עם אם יהיה שעון קיץ בשעה 20:00 או 21:00, אם המטבע יהיה יורו או פרנק. איזה אסון יקרה אם יהיה יורו ואיזה אסון יקרה אם יהיה פרנק? לא יקרה דבר. </w:t>
      </w:r>
    </w:p>
    <w:p w14:paraId="4BBB9008" w14:textId="77777777" w:rsidR="00000000" w:rsidRDefault="00CF0F56">
      <w:pPr>
        <w:pStyle w:val="a0"/>
        <w:rPr>
          <w:rFonts w:hint="cs"/>
          <w:rtl/>
        </w:rPr>
      </w:pPr>
    </w:p>
    <w:p w14:paraId="7591673B" w14:textId="77777777" w:rsidR="00000000" w:rsidRDefault="00CF0F56">
      <w:pPr>
        <w:pStyle w:val="a0"/>
        <w:rPr>
          <w:rFonts w:hint="cs"/>
          <w:rtl/>
        </w:rPr>
      </w:pPr>
      <w:r>
        <w:rPr>
          <w:rFonts w:hint="cs"/>
          <w:rtl/>
        </w:rPr>
        <w:t>בחברה שיש בה שסעים כמו בחברה הישראלית, כל עוד אין שלום במדינה ולא</w:t>
      </w:r>
      <w:r>
        <w:rPr>
          <w:rFonts w:hint="cs"/>
          <w:rtl/>
        </w:rPr>
        <w:t xml:space="preserve"> הגענו לשלום כולל במזרח התיכון, שבו יש שקט ואיש יושב תחת גפנו ותחת תאנתו, השימוש במכשיר הזה הוא מסוכן,  ויותר מסוכן לאלה שהיום רוצים להשתמש במכשיר הזה כדי למנוע את ההתנתקות, ומדוע? כי כבר היינו בסרט הזה. ממשלת נתניהו נפלה בשנת 1999 אחרי החתימה על הסכם-וואי</w:t>
      </w:r>
      <w:r>
        <w:rPr>
          <w:rFonts w:hint="cs"/>
          <w:rtl/>
        </w:rPr>
        <w:t xml:space="preserve">, כיוון שהימין הקיצוני בליכוד ובממשלה אז הצביע </w:t>
      </w:r>
      <w:r>
        <w:rPr>
          <w:rtl/>
        </w:rPr>
        <w:t>–</w:t>
      </w:r>
      <w:r>
        <w:rPr>
          <w:rFonts w:hint="cs"/>
          <w:rtl/>
        </w:rPr>
        <w:t xml:space="preserve"> "כוח 17" - נגד הממשלה באי-אמון, הפיל את ממשלת נתניהו, וקיבלנו את ברק. ברק רצה לעשות משאל עם ולהחזיר הכול. </w:t>
      </w:r>
    </w:p>
    <w:p w14:paraId="66324AF3" w14:textId="77777777" w:rsidR="00000000" w:rsidRDefault="00CF0F56">
      <w:pPr>
        <w:pStyle w:val="a0"/>
        <w:rPr>
          <w:rFonts w:hint="cs"/>
          <w:rtl/>
        </w:rPr>
      </w:pPr>
    </w:p>
    <w:p w14:paraId="32724AAF" w14:textId="77777777" w:rsidR="00000000" w:rsidRDefault="00CF0F56">
      <w:pPr>
        <w:pStyle w:val="af0"/>
        <w:rPr>
          <w:rtl/>
        </w:rPr>
      </w:pPr>
      <w:r>
        <w:rPr>
          <w:rFonts w:hint="eastAsia"/>
          <w:rtl/>
        </w:rPr>
        <w:t>דוד</w:t>
      </w:r>
      <w:r>
        <w:rPr>
          <w:rtl/>
        </w:rPr>
        <w:t xml:space="preserve"> אזולאי (ש"ס):</w:t>
      </w:r>
    </w:p>
    <w:p w14:paraId="65A7DF75" w14:textId="77777777" w:rsidR="00000000" w:rsidRDefault="00CF0F56">
      <w:pPr>
        <w:pStyle w:val="a0"/>
        <w:rPr>
          <w:rFonts w:hint="cs"/>
          <w:rtl/>
        </w:rPr>
      </w:pPr>
    </w:p>
    <w:p w14:paraId="74347B12" w14:textId="77777777" w:rsidR="00000000" w:rsidRDefault="00CF0F56">
      <w:pPr>
        <w:pStyle w:val="a0"/>
        <w:rPr>
          <w:rFonts w:hint="cs"/>
          <w:rtl/>
        </w:rPr>
      </w:pPr>
      <w:r>
        <w:rPr>
          <w:rFonts w:hint="cs"/>
          <w:rtl/>
        </w:rPr>
        <w:t xml:space="preserve">ועכשיו קיבלנו את שרון, יותר גרוע. </w:t>
      </w:r>
    </w:p>
    <w:p w14:paraId="1C624D23" w14:textId="77777777" w:rsidR="00000000" w:rsidRDefault="00CF0F56">
      <w:pPr>
        <w:pStyle w:val="a0"/>
        <w:rPr>
          <w:rFonts w:hint="cs"/>
          <w:rtl/>
        </w:rPr>
      </w:pPr>
    </w:p>
    <w:p w14:paraId="02360B44" w14:textId="77777777" w:rsidR="00000000" w:rsidRDefault="00CF0F56">
      <w:pPr>
        <w:pStyle w:val="-"/>
        <w:rPr>
          <w:rtl/>
        </w:rPr>
      </w:pPr>
      <w:bookmarkStart w:id="414" w:name="FS000000478T20_10_2004_16_22_41"/>
      <w:bookmarkStart w:id="415" w:name="FS000000478T20_10_2004_16_22_44C"/>
      <w:bookmarkEnd w:id="414"/>
      <w:bookmarkEnd w:id="415"/>
      <w:r>
        <w:rPr>
          <w:rtl/>
        </w:rPr>
        <w:t>שר התחבורה מאיר שטרית:</w:t>
      </w:r>
    </w:p>
    <w:p w14:paraId="6E5AD11E" w14:textId="77777777" w:rsidR="00000000" w:rsidRDefault="00CF0F56">
      <w:pPr>
        <w:pStyle w:val="a0"/>
        <w:rPr>
          <w:rtl/>
        </w:rPr>
      </w:pPr>
    </w:p>
    <w:p w14:paraId="2D156C8E" w14:textId="77777777" w:rsidR="00000000" w:rsidRDefault="00CF0F56">
      <w:pPr>
        <w:pStyle w:val="a0"/>
        <w:rPr>
          <w:rFonts w:hint="cs"/>
          <w:rtl/>
        </w:rPr>
      </w:pPr>
      <w:r>
        <w:rPr>
          <w:rFonts w:hint="cs"/>
          <w:rtl/>
        </w:rPr>
        <w:t>הוא לא יותר גרוע, הו</w:t>
      </w:r>
      <w:r>
        <w:rPr>
          <w:rFonts w:hint="cs"/>
          <w:rtl/>
        </w:rPr>
        <w:t xml:space="preserve">א הרבה יותר טוב, עם כל הכבוד. </w:t>
      </w:r>
    </w:p>
    <w:p w14:paraId="29F24959" w14:textId="77777777" w:rsidR="00000000" w:rsidRDefault="00CF0F56">
      <w:pPr>
        <w:pStyle w:val="a0"/>
        <w:rPr>
          <w:rFonts w:hint="cs"/>
          <w:rtl/>
        </w:rPr>
      </w:pPr>
    </w:p>
    <w:p w14:paraId="4EF492EE" w14:textId="77777777" w:rsidR="00000000" w:rsidRDefault="00CF0F56">
      <w:pPr>
        <w:pStyle w:val="af0"/>
        <w:rPr>
          <w:rtl/>
        </w:rPr>
      </w:pPr>
      <w:r>
        <w:rPr>
          <w:rFonts w:hint="eastAsia"/>
          <w:rtl/>
        </w:rPr>
        <w:t>דוד</w:t>
      </w:r>
      <w:r>
        <w:rPr>
          <w:rtl/>
        </w:rPr>
        <w:t xml:space="preserve"> אזולאי (ש"ס):</w:t>
      </w:r>
    </w:p>
    <w:p w14:paraId="17B585C3" w14:textId="77777777" w:rsidR="00000000" w:rsidRDefault="00CF0F56">
      <w:pPr>
        <w:pStyle w:val="a0"/>
        <w:rPr>
          <w:rFonts w:hint="cs"/>
          <w:rtl/>
        </w:rPr>
      </w:pPr>
    </w:p>
    <w:p w14:paraId="29D94064" w14:textId="77777777" w:rsidR="00000000" w:rsidRDefault="00CF0F56">
      <w:pPr>
        <w:pStyle w:val="a0"/>
        <w:rPr>
          <w:rFonts w:hint="cs"/>
          <w:rtl/>
        </w:rPr>
      </w:pPr>
      <w:r>
        <w:rPr>
          <w:rFonts w:hint="cs"/>
          <w:rtl/>
        </w:rPr>
        <w:t xml:space="preserve">הוא התנתק מתורת ישראל, מעם ישראל, למה הוא נשאר מחובר? </w:t>
      </w:r>
    </w:p>
    <w:p w14:paraId="0E87F8CC" w14:textId="77777777" w:rsidR="00000000" w:rsidRDefault="00CF0F56">
      <w:pPr>
        <w:pStyle w:val="a0"/>
        <w:rPr>
          <w:rFonts w:hint="cs"/>
          <w:rtl/>
        </w:rPr>
      </w:pPr>
    </w:p>
    <w:p w14:paraId="116073FE" w14:textId="77777777" w:rsidR="00000000" w:rsidRDefault="00CF0F56">
      <w:pPr>
        <w:pStyle w:val="-"/>
        <w:rPr>
          <w:rtl/>
        </w:rPr>
      </w:pPr>
      <w:bookmarkStart w:id="416" w:name="FS000000478T20_10_2004_15_32_15C"/>
      <w:bookmarkEnd w:id="416"/>
      <w:r>
        <w:rPr>
          <w:rtl/>
        </w:rPr>
        <w:t>שר התחבורה מאיר שטרית:</w:t>
      </w:r>
    </w:p>
    <w:p w14:paraId="3C4E8E7F" w14:textId="77777777" w:rsidR="00000000" w:rsidRDefault="00CF0F56">
      <w:pPr>
        <w:pStyle w:val="a0"/>
        <w:rPr>
          <w:rtl/>
        </w:rPr>
      </w:pPr>
    </w:p>
    <w:p w14:paraId="2CBD72F5" w14:textId="77777777" w:rsidR="00000000" w:rsidRDefault="00CF0F56">
      <w:pPr>
        <w:pStyle w:val="a0"/>
        <w:rPr>
          <w:rFonts w:hint="cs"/>
          <w:rtl/>
        </w:rPr>
      </w:pPr>
      <w:r>
        <w:rPr>
          <w:rFonts w:hint="cs"/>
          <w:rtl/>
        </w:rPr>
        <w:t xml:space="preserve">חבר הכנסת אזולאי, אני מציע לא להיות כל כך קיצוני. בממשלה הקודמת אתה הצבעת עבורו כראש ממשלה. </w:t>
      </w:r>
    </w:p>
    <w:p w14:paraId="7AEFEC27" w14:textId="77777777" w:rsidR="00000000" w:rsidRDefault="00CF0F56">
      <w:pPr>
        <w:pStyle w:val="a0"/>
        <w:rPr>
          <w:rFonts w:hint="cs"/>
          <w:rtl/>
        </w:rPr>
      </w:pPr>
    </w:p>
    <w:p w14:paraId="61439B7D" w14:textId="77777777" w:rsidR="00000000" w:rsidRDefault="00CF0F56">
      <w:pPr>
        <w:pStyle w:val="af0"/>
        <w:rPr>
          <w:rtl/>
        </w:rPr>
      </w:pPr>
      <w:r>
        <w:rPr>
          <w:rFonts w:hint="eastAsia"/>
          <w:rtl/>
        </w:rPr>
        <w:t>דוד</w:t>
      </w:r>
      <w:r>
        <w:rPr>
          <w:rtl/>
        </w:rPr>
        <w:t xml:space="preserve"> אזולאי (ש"ס):</w:t>
      </w:r>
    </w:p>
    <w:p w14:paraId="79B0E60B" w14:textId="77777777" w:rsidR="00000000" w:rsidRDefault="00CF0F56">
      <w:pPr>
        <w:pStyle w:val="a0"/>
        <w:rPr>
          <w:rFonts w:hint="cs"/>
          <w:rtl/>
        </w:rPr>
      </w:pPr>
    </w:p>
    <w:p w14:paraId="127639D2" w14:textId="77777777" w:rsidR="00000000" w:rsidRDefault="00CF0F56">
      <w:pPr>
        <w:pStyle w:val="a0"/>
        <w:rPr>
          <w:rFonts w:hint="cs"/>
          <w:rtl/>
        </w:rPr>
      </w:pPr>
      <w:r>
        <w:rPr>
          <w:rFonts w:hint="cs"/>
          <w:rtl/>
        </w:rPr>
        <w:t xml:space="preserve">מודה באשמה. </w:t>
      </w:r>
      <w:r>
        <w:rPr>
          <w:rFonts w:hint="cs"/>
          <w:rtl/>
        </w:rPr>
        <w:t xml:space="preserve">נכון, שגינו. </w:t>
      </w:r>
    </w:p>
    <w:p w14:paraId="5C94F0A6" w14:textId="77777777" w:rsidR="00000000" w:rsidRDefault="00CF0F56">
      <w:pPr>
        <w:pStyle w:val="a0"/>
        <w:rPr>
          <w:rFonts w:hint="cs"/>
          <w:rtl/>
        </w:rPr>
      </w:pPr>
    </w:p>
    <w:p w14:paraId="58E0F575" w14:textId="77777777" w:rsidR="00000000" w:rsidRDefault="00CF0F56">
      <w:pPr>
        <w:pStyle w:val="-"/>
        <w:rPr>
          <w:rtl/>
        </w:rPr>
      </w:pPr>
      <w:bookmarkStart w:id="417" w:name="FS000000478T20_10_2004_15_32_29C"/>
      <w:bookmarkEnd w:id="417"/>
      <w:r>
        <w:rPr>
          <w:rtl/>
        </w:rPr>
        <w:t>שר התחבורה מאיר שטרית:</w:t>
      </w:r>
    </w:p>
    <w:p w14:paraId="49356B96" w14:textId="77777777" w:rsidR="00000000" w:rsidRDefault="00CF0F56">
      <w:pPr>
        <w:pStyle w:val="a0"/>
        <w:rPr>
          <w:rtl/>
        </w:rPr>
      </w:pPr>
    </w:p>
    <w:p w14:paraId="216D2A6B" w14:textId="77777777" w:rsidR="00000000" w:rsidRDefault="00CF0F56">
      <w:pPr>
        <w:pStyle w:val="a0"/>
        <w:rPr>
          <w:rFonts w:hint="cs"/>
          <w:rtl/>
        </w:rPr>
      </w:pPr>
      <w:r>
        <w:rPr>
          <w:rFonts w:hint="cs"/>
          <w:rtl/>
        </w:rPr>
        <w:t xml:space="preserve">אז אני מציע לא להיות קיצונים. אתה לא חייב לקבל את כל דעותיו של ראש הממשלה, אבל בסך הכול, אתה משווה את התנהלות ראש הממשלה הזה לראש הממשלה לפניו? </w:t>
      </w:r>
    </w:p>
    <w:p w14:paraId="740104F0" w14:textId="77777777" w:rsidR="00000000" w:rsidRDefault="00CF0F56">
      <w:pPr>
        <w:pStyle w:val="a0"/>
        <w:rPr>
          <w:rFonts w:hint="cs"/>
          <w:rtl/>
        </w:rPr>
      </w:pPr>
    </w:p>
    <w:p w14:paraId="6627629F" w14:textId="77777777" w:rsidR="00000000" w:rsidRDefault="00CF0F56">
      <w:pPr>
        <w:pStyle w:val="af0"/>
        <w:rPr>
          <w:rtl/>
        </w:rPr>
      </w:pPr>
      <w:r>
        <w:rPr>
          <w:rFonts w:hint="eastAsia"/>
          <w:rtl/>
        </w:rPr>
        <w:t>קריאה</w:t>
      </w:r>
      <w:r>
        <w:rPr>
          <w:rtl/>
        </w:rPr>
        <w:t>:</w:t>
      </w:r>
    </w:p>
    <w:p w14:paraId="0FFF5C49" w14:textId="77777777" w:rsidR="00000000" w:rsidRDefault="00CF0F56">
      <w:pPr>
        <w:pStyle w:val="a0"/>
        <w:rPr>
          <w:rFonts w:hint="cs"/>
          <w:rtl/>
        </w:rPr>
      </w:pPr>
    </w:p>
    <w:p w14:paraId="52840CEC" w14:textId="77777777" w:rsidR="00000000" w:rsidRDefault="00CF0F56">
      <w:pPr>
        <w:pStyle w:val="a0"/>
        <w:rPr>
          <w:rFonts w:hint="cs"/>
          <w:rtl/>
        </w:rPr>
      </w:pPr>
      <w:r>
        <w:rPr>
          <w:rFonts w:hint="cs"/>
          <w:rtl/>
        </w:rPr>
        <w:t>- - -</w:t>
      </w:r>
    </w:p>
    <w:p w14:paraId="2EF0A09D" w14:textId="77777777" w:rsidR="00000000" w:rsidRDefault="00CF0F56">
      <w:pPr>
        <w:pStyle w:val="a0"/>
        <w:rPr>
          <w:rFonts w:hint="cs"/>
          <w:rtl/>
        </w:rPr>
      </w:pPr>
    </w:p>
    <w:p w14:paraId="604E6992" w14:textId="77777777" w:rsidR="00000000" w:rsidRDefault="00CF0F56">
      <w:pPr>
        <w:pStyle w:val="-"/>
        <w:rPr>
          <w:rtl/>
        </w:rPr>
      </w:pPr>
      <w:bookmarkStart w:id="418" w:name="FS000000478T20_10_2004_16_24_26C"/>
      <w:bookmarkEnd w:id="418"/>
      <w:r>
        <w:rPr>
          <w:rtl/>
        </w:rPr>
        <w:t>שר התחבורה מאיר שטרית:</w:t>
      </w:r>
    </w:p>
    <w:p w14:paraId="3B34EB45" w14:textId="77777777" w:rsidR="00000000" w:rsidRDefault="00CF0F56">
      <w:pPr>
        <w:pStyle w:val="a0"/>
        <w:rPr>
          <w:rtl/>
        </w:rPr>
      </w:pPr>
    </w:p>
    <w:p w14:paraId="783278C0" w14:textId="77777777" w:rsidR="00000000" w:rsidRDefault="00CF0F56">
      <w:pPr>
        <w:pStyle w:val="a0"/>
        <w:rPr>
          <w:rFonts w:hint="cs"/>
          <w:rtl/>
        </w:rPr>
      </w:pPr>
      <w:r>
        <w:rPr>
          <w:rFonts w:hint="cs"/>
          <w:rtl/>
        </w:rPr>
        <w:t>לכן, רבותי, משאל עם הוא סכנה דוו</w:t>
      </w:r>
      <w:r>
        <w:rPr>
          <w:rFonts w:hint="cs"/>
          <w:rtl/>
        </w:rPr>
        <w:t xml:space="preserve">קא לאלה שחושבים שזה מכשיר שיציל את העם מהתנתקות. לכן אני אומר לכם, שראש הממשלה מתנגד למשאל העם. אני בוודאי מתנגד למשאל העם. לא יהיה משאל עם בעניין הזה; לא רק בעניין הזה, אלא גם בעניינים אחרים. אני חושב שבחברה הישראלית המכשיר הזה הוא מסוכן מאוד. </w:t>
      </w:r>
    </w:p>
    <w:p w14:paraId="434F50EA" w14:textId="77777777" w:rsidR="00000000" w:rsidRDefault="00CF0F56">
      <w:pPr>
        <w:pStyle w:val="a0"/>
        <w:rPr>
          <w:rFonts w:hint="cs"/>
          <w:rtl/>
        </w:rPr>
      </w:pPr>
    </w:p>
    <w:p w14:paraId="54E001E4" w14:textId="77777777" w:rsidR="00000000" w:rsidRDefault="00CF0F56">
      <w:pPr>
        <w:pStyle w:val="a0"/>
        <w:rPr>
          <w:rFonts w:hint="cs"/>
          <w:rtl/>
        </w:rPr>
      </w:pPr>
      <w:r>
        <w:rPr>
          <w:rFonts w:hint="cs"/>
          <w:rtl/>
        </w:rPr>
        <w:t>אני מעריך</w:t>
      </w:r>
      <w:r>
        <w:rPr>
          <w:rFonts w:hint="cs"/>
          <w:rtl/>
        </w:rPr>
        <w:t xml:space="preserve"> ומקווה שבשבוע הבא, כאשר תבוא תוכנית ההתנתקות לכנסת להצבעה, ביום שלישי בערב, יהיה לה רוב בכנסת, ואפילו רוב משמעותי. </w:t>
      </w:r>
    </w:p>
    <w:p w14:paraId="30B55C59" w14:textId="77777777" w:rsidR="00000000" w:rsidRDefault="00CF0F56">
      <w:pPr>
        <w:pStyle w:val="a0"/>
        <w:rPr>
          <w:rFonts w:hint="cs"/>
          <w:rtl/>
        </w:rPr>
      </w:pPr>
    </w:p>
    <w:p w14:paraId="38A497FA" w14:textId="77777777" w:rsidR="00000000" w:rsidRDefault="00CF0F56">
      <w:pPr>
        <w:pStyle w:val="a0"/>
        <w:rPr>
          <w:rFonts w:hint="cs"/>
          <w:rtl/>
        </w:rPr>
      </w:pPr>
      <w:r>
        <w:rPr>
          <w:rFonts w:hint="cs"/>
          <w:rtl/>
        </w:rPr>
        <w:t>אגב, אני מבין את אלה שלא יכולים להצביע בעד התנתקות. יש אנשים שזוהי כל תפיסת עולמם בעניינים של שלום ומלחמה. אני תמיד בעד חופש הצבעה לאנשים.</w:t>
      </w:r>
      <w:r>
        <w:rPr>
          <w:rFonts w:hint="cs"/>
          <w:rtl/>
        </w:rPr>
        <w:t xml:space="preserve"> אני מבין אנשים שלא יכולים להצביע נגד מצפונם בעניין כזה אמיתי של שלום ומלחמה. בסיעת הליכוד יש קבוצת חברים שמתנגדים להתנתקות, מתנגדים בכל תוקף לוותר על סנטימטר מארץ-ישראל. זה לגיטימי, מותר להם, והיו דברים מעולם. חברים בליכוד הצביעו נגד הסכם קמפ-דייוויד.</w:t>
      </w:r>
    </w:p>
    <w:p w14:paraId="1D671CE7" w14:textId="77777777" w:rsidR="00000000" w:rsidRDefault="00CF0F56">
      <w:pPr>
        <w:pStyle w:val="a0"/>
        <w:rPr>
          <w:rFonts w:hint="cs"/>
          <w:rtl/>
        </w:rPr>
      </w:pPr>
    </w:p>
    <w:p w14:paraId="17CC7D8C" w14:textId="77777777" w:rsidR="00000000" w:rsidRDefault="00CF0F56">
      <w:pPr>
        <w:pStyle w:val="af0"/>
        <w:rPr>
          <w:rtl/>
        </w:rPr>
      </w:pPr>
      <w:r>
        <w:rPr>
          <w:rFonts w:hint="eastAsia"/>
          <w:rtl/>
        </w:rPr>
        <w:t>גא</w:t>
      </w:r>
      <w:r>
        <w:rPr>
          <w:rFonts w:hint="eastAsia"/>
          <w:rtl/>
        </w:rPr>
        <w:t>לב</w:t>
      </w:r>
      <w:r>
        <w:rPr>
          <w:rtl/>
        </w:rPr>
        <w:t xml:space="preserve"> מג'אדלה (העבודה-מימד):</w:t>
      </w:r>
    </w:p>
    <w:p w14:paraId="1AF91D1B" w14:textId="77777777" w:rsidR="00000000" w:rsidRDefault="00CF0F56">
      <w:pPr>
        <w:pStyle w:val="a0"/>
        <w:rPr>
          <w:rFonts w:hint="cs"/>
          <w:rtl/>
        </w:rPr>
      </w:pPr>
    </w:p>
    <w:p w14:paraId="61DE65F4" w14:textId="77777777" w:rsidR="00000000" w:rsidRDefault="00CF0F56">
      <w:pPr>
        <w:pStyle w:val="a0"/>
        <w:rPr>
          <w:rFonts w:hint="cs"/>
          <w:rtl/>
        </w:rPr>
      </w:pPr>
      <w:r>
        <w:rPr>
          <w:rFonts w:hint="cs"/>
          <w:rtl/>
        </w:rPr>
        <w:t xml:space="preserve">יושב-ראש הכנסת. </w:t>
      </w:r>
    </w:p>
    <w:p w14:paraId="2BFA36FB" w14:textId="77777777" w:rsidR="00000000" w:rsidRDefault="00CF0F56">
      <w:pPr>
        <w:pStyle w:val="a0"/>
        <w:rPr>
          <w:rFonts w:hint="cs"/>
          <w:rtl/>
        </w:rPr>
      </w:pPr>
    </w:p>
    <w:p w14:paraId="391BFFE5" w14:textId="77777777" w:rsidR="00000000" w:rsidRDefault="00CF0F56">
      <w:pPr>
        <w:pStyle w:val="-"/>
        <w:rPr>
          <w:rtl/>
        </w:rPr>
      </w:pPr>
      <w:bookmarkStart w:id="419" w:name="FS000000478T20_10_2004_15_33_45C"/>
      <w:bookmarkEnd w:id="419"/>
      <w:r>
        <w:rPr>
          <w:rtl/>
        </w:rPr>
        <w:t>שר התחבורה מאיר שטרית:</w:t>
      </w:r>
    </w:p>
    <w:p w14:paraId="0234BD53" w14:textId="77777777" w:rsidR="00000000" w:rsidRDefault="00CF0F56">
      <w:pPr>
        <w:pStyle w:val="a0"/>
        <w:rPr>
          <w:rtl/>
        </w:rPr>
      </w:pPr>
    </w:p>
    <w:p w14:paraId="3C4FD76B" w14:textId="77777777" w:rsidR="00000000" w:rsidRDefault="00CF0F56">
      <w:pPr>
        <w:pStyle w:val="a0"/>
        <w:rPr>
          <w:rFonts w:hint="cs"/>
          <w:rtl/>
        </w:rPr>
      </w:pPr>
      <w:r>
        <w:rPr>
          <w:rFonts w:hint="cs"/>
          <w:rtl/>
        </w:rPr>
        <w:t>כן, לרבות יושב-ראש הכנסת דאז, יצחק שמיר, ואריק שרון, שנמנע בהסכם אז. אני חושב שמותר לחברים להצביע כך. אבל כשתהיה הצבעה, ואם הכנסת ברוב גדול תאשר את ההצעה הזאת, החברים צריכים לקבל את ההכרע</w:t>
      </w:r>
      <w:r>
        <w:rPr>
          <w:rFonts w:hint="cs"/>
          <w:rtl/>
        </w:rPr>
        <w:t xml:space="preserve">ה ומאותו רגע לחזור לשורה ולתלם. </w:t>
      </w:r>
    </w:p>
    <w:p w14:paraId="5E07FB8A" w14:textId="77777777" w:rsidR="00000000" w:rsidRDefault="00CF0F56">
      <w:pPr>
        <w:pStyle w:val="a0"/>
        <w:rPr>
          <w:rFonts w:hint="cs"/>
          <w:rtl/>
        </w:rPr>
      </w:pPr>
    </w:p>
    <w:p w14:paraId="7349BB8A" w14:textId="77777777" w:rsidR="00000000" w:rsidRDefault="00CF0F56">
      <w:pPr>
        <w:pStyle w:val="a0"/>
        <w:rPr>
          <w:rFonts w:hint="cs"/>
          <w:rtl/>
        </w:rPr>
      </w:pPr>
      <w:r>
        <w:rPr>
          <w:rFonts w:hint="cs"/>
          <w:rtl/>
        </w:rPr>
        <w:t xml:space="preserve">בעניינים כל כך עקרוניים, אני בהחלט מקבל שיש רגעים שבהם החברים יכולים להצביע לפי הכרתם ומצפונם גם בניגוד לעמדה הכללית המקובלת, ונדמה לי שגם ראש הממשלה מבין את זה. אני מציע שעל הבסיס הזה </w:t>
      </w:r>
      <w:r>
        <w:rPr>
          <w:rtl/>
        </w:rPr>
        <w:t>–</w:t>
      </w:r>
      <w:r>
        <w:rPr>
          <w:rFonts w:hint="cs"/>
          <w:rtl/>
        </w:rPr>
        <w:t xml:space="preserve"> הרי אף אחד פה לא רוצה בחירות מוקדמו</w:t>
      </w:r>
      <w:r>
        <w:rPr>
          <w:rFonts w:hint="cs"/>
          <w:rtl/>
        </w:rPr>
        <w:t xml:space="preserve">ת. עם כל הדיבורים וההתלהמות, אני לא רואה את המפלגות מוכנות היום לרוץ לבחירות. </w:t>
      </w:r>
    </w:p>
    <w:p w14:paraId="6EAC983D" w14:textId="77777777" w:rsidR="00000000" w:rsidRDefault="00CF0F56">
      <w:pPr>
        <w:pStyle w:val="a0"/>
        <w:rPr>
          <w:rFonts w:hint="cs"/>
          <w:rtl/>
        </w:rPr>
      </w:pPr>
    </w:p>
    <w:p w14:paraId="6E5946C8" w14:textId="77777777" w:rsidR="00000000" w:rsidRDefault="00CF0F56">
      <w:pPr>
        <w:pStyle w:val="a0"/>
        <w:rPr>
          <w:rFonts w:hint="cs"/>
          <w:rtl/>
        </w:rPr>
      </w:pPr>
      <w:r>
        <w:rPr>
          <w:rFonts w:hint="cs"/>
          <w:rtl/>
        </w:rPr>
        <w:t>אגב, משאל עם זה בחירות כלליות, זה לקרוא לכל הציבור במדינה להצביע. זו עלות של מאות מיליונים, למישהו יש מאות מיליונים עכשיו להוציא על משאל עם? למישהו זה בכלל נראה הגיוני להעלות א</w:t>
      </w:r>
      <w:r>
        <w:rPr>
          <w:rFonts w:hint="cs"/>
          <w:rtl/>
        </w:rPr>
        <w:t>ת זה על הפרק?</w:t>
      </w:r>
    </w:p>
    <w:p w14:paraId="71FD52C6" w14:textId="77777777" w:rsidR="00000000" w:rsidRDefault="00CF0F56">
      <w:pPr>
        <w:pStyle w:val="a0"/>
        <w:rPr>
          <w:rFonts w:hint="cs"/>
          <w:rtl/>
        </w:rPr>
      </w:pPr>
    </w:p>
    <w:p w14:paraId="1E5D7A55" w14:textId="77777777" w:rsidR="00000000" w:rsidRDefault="00CF0F56">
      <w:pPr>
        <w:pStyle w:val="af0"/>
        <w:rPr>
          <w:rtl/>
        </w:rPr>
      </w:pPr>
      <w:r>
        <w:rPr>
          <w:rFonts w:hint="eastAsia"/>
          <w:rtl/>
        </w:rPr>
        <w:t>יעקב</w:t>
      </w:r>
      <w:r>
        <w:rPr>
          <w:rtl/>
        </w:rPr>
        <w:t xml:space="preserve"> מרגי (ש"ס):</w:t>
      </w:r>
    </w:p>
    <w:p w14:paraId="032AC0DC" w14:textId="77777777" w:rsidR="00000000" w:rsidRDefault="00CF0F56">
      <w:pPr>
        <w:pStyle w:val="a0"/>
        <w:rPr>
          <w:rFonts w:hint="cs"/>
          <w:rtl/>
        </w:rPr>
      </w:pPr>
    </w:p>
    <w:p w14:paraId="1A357152" w14:textId="77777777" w:rsidR="00000000" w:rsidRDefault="00CF0F56">
      <w:pPr>
        <w:pStyle w:val="a0"/>
        <w:rPr>
          <w:rFonts w:hint="cs"/>
          <w:rtl/>
        </w:rPr>
      </w:pPr>
      <w:r>
        <w:rPr>
          <w:rFonts w:hint="cs"/>
          <w:rtl/>
        </w:rPr>
        <w:t xml:space="preserve">ביבי טוען שלזה יש לו כסף. מעניין שלזה יש לו כסף. </w:t>
      </w:r>
    </w:p>
    <w:p w14:paraId="0F490F84" w14:textId="77777777" w:rsidR="00000000" w:rsidRDefault="00CF0F56">
      <w:pPr>
        <w:pStyle w:val="a0"/>
        <w:rPr>
          <w:rFonts w:hint="cs"/>
          <w:rtl/>
        </w:rPr>
      </w:pPr>
    </w:p>
    <w:p w14:paraId="00E4F254" w14:textId="77777777" w:rsidR="00000000" w:rsidRDefault="00CF0F56">
      <w:pPr>
        <w:pStyle w:val="-"/>
        <w:rPr>
          <w:rtl/>
        </w:rPr>
      </w:pPr>
      <w:bookmarkStart w:id="420" w:name="FS000000478T20_10_2004_15_34_43C"/>
      <w:bookmarkEnd w:id="420"/>
      <w:r>
        <w:rPr>
          <w:rtl/>
        </w:rPr>
        <w:t>שר התחבורה מאיר שטרית:</w:t>
      </w:r>
    </w:p>
    <w:p w14:paraId="6A313CE8" w14:textId="77777777" w:rsidR="00000000" w:rsidRDefault="00CF0F56">
      <w:pPr>
        <w:pStyle w:val="a0"/>
        <w:rPr>
          <w:rtl/>
        </w:rPr>
      </w:pPr>
    </w:p>
    <w:p w14:paraId="7DFA798E" w14:textId="77777777" w:rsidR="00000000" w:rsidRDefault="00CF0F56">
      <w:pPr>
        <w:pStyle w:val="a0"/>
        <w:rPr>
          <w:rFonts w:hint="cs"/>
          <w:rtl/>
        </w:rPr>
      </w:pPr>
      <w:r>
        <w:rPr>
          <w:rFonts w:hint="cs"/>
          <w:rtl/>
        </w:rPr>
        <w:t>להערכתי, אין מאות מיליונים, ולכן זה בעיני הליך מיותר ואפילו מסוכן. לכן, רבותי, מבחינתי, אם החברים ירצו להסתפק בדברי, בבקשה. אם ירצו שנשאיר את זה לדי</w:t>
      </w:r>
      <w:r>
        <w:rPr>
          <w:rFonts w:hint="cs"/>
          <w:rtl/>
        </w:rPr>
        <w:t xml:space="preserve">ון במליאה, אני מסכים להצעה, אדוני. </w:t>
      </w:r>
    </w:p>
    <w:p w14:paraId="0D1629C3" w14:textId="77777777" w:rsidR="00000000" w:rsidRDefault="00CF0F56">
      <w:pPr>
        <w:pStyle w:val="a0"/>
        <w:rPr>
          <w:rFonts w:hint="cs"/>
          <w:rtl/>
        </w:rPr>
      </w:pPr>
    </w:p>
    <w:p w14:paraId="264CC3FB" w14:textId="77777777" w:rsidR="00000000" w:rsidRDefault="00CF0F56">
      <w:pPr>
        <w:pStyle w:val="af1"/>
        <w:rPr>
          <w:rtl/>
        </w:rPr>
      </w:pPr>
      <w:r>
        <w:rPr>
          <w:rtl/>
        </w:rPr>
        <w:t>היו"ר אלי בן-מנחם:</w:t>
      </w:r>
    </w:p>
    <w:p w14:paraId="6A07391E" w14:textId="77777777" w:rsidR="00000000" w:rsidRDefault="00CF0F56">
      <w:pPr>
        <w:pStyle w:val="a0"/>
        <w:rPr>
          <w:rFonts w:hint="cs"/>
          <w:rtl/>
        </w:rPr>
      </w:pPr>
    </w:p>
    <w:p w14:paraId="322711EF" w14:textId="77777777" w:rsidR="00000000" w:rsidRDefault="00CF0F56">
      <w:pPr>
        <w:pStyle w:val="a0"/>
        <w:rPr>
          <w:rFonts w:hint="cs"/>
          <w:rtl/>
        </w:rPr>
      </w:pPr>
      <w:r>
        <w:rPr>
          <w:rFonts w:hint="cs"/>
          <w:rtl/>
        </w:rPr>
        <w:t xml:space="preserve">תודה לשר שטרית. הצעות אחרות. ראשון המציעים, חבר הכנסת ברכה, בבקשה. יש לך דקה. </w:t>
      </w:r>
    </w:p>
    <w:p w14:paraId="1FE7D618" w14:textId="77777777" w:rsidR="00000000" w:rsidRDefault="00CF0F56">
      <w:pPr>
        <w:pStyle w:val="a0"/>
        <w:rPr>
          <w:rFonts w:hint="cs"/>
          <w:rtl/>
        </w:rPr>
      </w:pPr>
    </w:p>
    <w:p w14:paraId="1C0D0926" w14:textId="77777777" w:rsidR="00000000" w:rsidRDefault="00CF0F56">
      <w:pPr>
        <w:pStyle w:val="a"/>
        <w:rPr>
          <w:rtl/>
        </w:rPr>
      </w:pPr>
      <w:bookmarkStart w:id="421" w:name="FS000000540T20_10_2004_15_35_42"/>
      <w:bookmarkStart w:id="422" w:name="_Toc92193361"/>
      <w:bookmarkEnd w:id="421"/>
      <w:r>
        <w:rPr>
          <w:rtl/>
        </w:rPr>
        <w:t>מוחמד ברכה (חד"ש-תע"ל):</w:t>
      </w:r>
      <w:bookmarkEnd w:id="422"/>
    </w:p>
    <w:p w14:paraId="3B24B3A6" w14:textId="77777777" w:rsidR="00000000" w:rsidRDefault="00CF0F56">
      <w:pPr>
        <w:pStyle w:val="a0"/>
        <w:rPr>
          <w:rtl/>
        </w:rPr>
      </w:pPr>
    </w:p>
    <w:p w14:paraId="0A0CADAA" w14:textId="77777777" w:rsidR="00000000" w:rsidRDefault="00CF0F56">
      <w:pPr>
        <w:pStyle w:val="a0"/>
        <w:rPr>
          <w:rFonts w:hint="cs"/>
          <w:rtl/>
        </w:rPr>
      </w:pPr>
      <w:r>
        <w:rPr>
          <w:rFonts w:hint="cs"/>
          <w:rtl/>
        </w:rPr>
        <w:t>אדוני היושב-ראש, אדוני השר, רבותי חברי הכנסת, אני לא אוסיף מלים על ההתנגדות למשאל העם מבחינת ה</w:t>
      </w:r>
      <w:r>
        <w:rPr>
          <w:rFonts w:hint="cs"/>
          <w:rtl/>
        </w:rPr>
        <w:t xml:space="preserve">משטר הדמוקרטי והערעור על אושיות הפרלמנטריזם, הריבונות והסוברניות של הכנסת להחליט. </w:t>
      </w:r>
    </w:p>
    <w:p w14:paraId="236F1BBD" w14:textId="77777777" w:rsidR="00000000" w:rsidRDefault="00CF0F56">
      <w:pPr>
        <w:pStyle w:val="a0"/>
        <w:rPr>
          <w:rFonts w:hint="cs"/>
          <w:rtl/>
        </w:rPr>
      </w:pPr>
    </w:p>
    <w:p w14:paraId="7887F859" w14:textId="77777777" w:rsidR="00000000" w:rsidRDefault="00CF0F56">
      <w:pPr>
        <w:pStyle w:val="a0"/>
        <w:rPr>
          <w:rFonts w:hint="cs"/>
          <w:rtl/>
        </w:rPr>
      </w:pPr>
      <w:r>
        <w:rPr>
          <w:rFonts w:hint="cs"/>
          <w:rtl/>
        </w:rPr>
        <w:t>אני רוצה לדבר על משאל העם מנקודה אחרת. גם אם יהיה חוק של משאל עם במדינת ישראל, צדק השר שטרית, משאל העם יכול להיות על היורו, על הפרנק או על שעון הקיץ, אבל לשאול את העם בישרא</w:t>
      </w:r>
      <w:r>
        <w:rPr>
          <w:rFonts w:hint="cs"/>
          <w:rtl/>
        </w:rPr>
        <w:t xml:space="preserve">ל אם הוא רוצה להמשיך ולכבוש אדמה שהיא לא לו, זה כבר עובר כל גבול. </w:t>
      </w:r>
    </w:p>
    <w:p w14:paraId="134F749B" w14:textId="77777777" w:rsidR="00000000" w:rsidRDefault="00CF0F56">
      <w:pPr>
        <w:pStyle w:val="a0"/>
        <w:rPr>
          <w:rFonts w:hint="cs"/>
          <w:rtl/>
        </w:rPr>
      </w:pPr>
    </w:p>
    <w:p w14:paraId="6A3924F7" w14:textId="77777777" w:rsidR="00000000" w:rsidRDefault="00CF0F56">
      <w:pPr>
        <w:pStyle w:val="a0"/>
        <w:rPr>
          <w:rFonts w:hint="cs"/>
          <w:rtl/>
        </w:rPr>
      </w:pPr>
      <w:r>
        <w:rPr>
          <w:rFonts w:hint="cs"/>
          <w:rtl/>
        </w:rPr>
        <w:t>היו משאלי עם על גורלם של מחוזות שונים בעולם - קוויבק בקנדה; אלזס, בין גרמניה לצרפת. אבל, את מי שאלו? לא שאלו את כל הקנדים, לא שאלו את הצרפתים, אלא שאלו את תושבי האזור שלגביו יש הכרעה. אם י</w:t>
      </w:r>
      <w:r>
        <w:rPr>
          <w:rFonts w:hint="cs"/>
          <w:rtl/>
        </w:rPr>
        <w:t xml:space="preserve">היה צורך במשאל עם, מי שצריך לשאול אותם הם לא הישראלים, שהם הנציג של הכובש, אלא צריך לשאול את הפלסטינים אם הם רוצים להיפטר מהכיבוש הנפשע הזה. תודה רבה, אדוני.  </w:t>
      </w:r>
    </w:p>
    <w:p w14:paraId="2D4BFC96" w14:textId="77777777" w:rsidR="00000000" w:rsidRDefault="00CF0F56">
      <w:pPr>
        <w:pStyle w:val="a0"/>
        <w:rPr>
          <w:rFonts w:hint="cs"/>
          <w:rtl/>
        </w:rPr>
      </w:pPr>
    </w:p>
    <w:p w14:paraId="5725CCB3" w14:textId="77777777" w:rsidR="00000000" w:rsidRDefault="00CF0F56">
      <w:pPr>
        <w:pStyle w:val="af0"/>
        <w:rPr>
          <w:rtl/>
        </w:rPr>
      </w:pPr>
      <w:r>
        <w:rPr>
          <w:rFonts w:hint="eastAsia"/>
          <w:rtl/>
        </w:rPr>
        <w:t>גדעון</w:t>
      </w:r>
      <w:r>
        <w:rPr>
          <w:rtl/>
        </w:rPr>
        <w:t xml:space="preserve"> סער (הליכוד):</w:t>
      </w:r>
    </w:p>
    <w:p w14:paraId="602AD06F" w14:textId="77777777" w:rsidR="00000000" w:rsidRDefault="00CF0F56">
      <w:pPr>
        <w:pStyle w:val="a0"/>
        <w:rPr>
          <w:rFonts w:hint="cs"/>
          <w:rtl/>
        </w:rPr>
      </w:pPr>
    </w:p>
    <w:p w14:paraId="658B1142" w14:textId="77777777" w:rsidR="00000000" w:rsidRDefault="00CF0F56">
      <w:pPr>
        <w:pStyle w:val="a0"/>
        <w:rPr>
          <w:rFonts w:hint="cs"/>
          <w:rtl/>
        </w:rPr>
      </w:pPr>
      <w:r>
        <w:rPr>
          <w:rFonts w:hint="cs"/>
          <w:rtl/>
        </w:rPr>
        <w:t xml:space="preserve">אתה מקורי. </w:t>
      </w:r>
    </w:p>
    <w:p w14:paraId="2321F023" w14:textId="77777777" w:rsidR="00000000" w:rsidRDefault="00CF0F56">
      <w:pPr>
        <w:pStyle w:val="a0"/>
        <w:rPr>
          <w:rFonts w:hint="cs"/>
          <w:rtl/>
        </w:rPr>
      </w:pPr>
    </w:p>
    <w:p w14:paraId="68063C6A" w14:textId="77777777" w:rsidR="00000000" w:rsidRDefault="00CF0F56">
      <w:pPr>
        <w:pStyle w:val="af1"/>
        <w:rPr>
          <w:rtl/>
        </w:rPr>
      </w:pPr>
      <w:r>
        <w:rPr>
          <w:rtl/>
        </w:rPr>
        <w:t>היו"ר אלי בן-מנחם:</w:t>
      </w:r>
    </w:p>
    <w:p w14:paraId="52489635" w14:textId="77777777" w:rsidR="00000000" w:rsidRDefault="00CF0F56">
      <w:pPr>
        <w:pStyle w:val="a0"/>
        <w:rPr>
          <w:rtl/>
        </w:rPr>
      </w:pPr>
    </w:p>
    <w:p w14:paraId="45B75814" w14:textId="77777777" w:rsidR="00000000" w:rsidRDefault="00CF0F56">
      <w:pPr>
        <w:pStyle w:val="a0"/>
        <w:rPr>
          <w:rFonts w:hint="cs"/>
          <w:rtl/>
        </w:rPr>
      </w:pPr>
      <w:r>
        <w:rPr>
          <w:rFonts w:hint="cs"/>
          <w:rtl/>
        </w:rPr>
        <w:t>תודה לחבר הכנסת ברכה. חבר הכנסת מרגי, בבק</w:t>
      </w:r>
      <w:r>
        <w:rPr>
          <w:rFonts w:hint="cs"/>
          <w:rtl/>
        </w:rPr>
        <w:t xml:space="preserve">שה. </w:t>
      </w:r>
    </w:p>
    <w:p w14:paraId="25BAD587" w14:textId="77777777" w:rsidR="00000000" w:rsidRDefault="00CF0F56">
      <w:pPr>
        <w:pStyle w:val="af0"/>
        <w:rPr>
          <w:rFonts w:hint="cs"/>
          <w:rtl/>
        </w:rPr>
      </w:pPr>
    </w:p>
    <w:p w14:paraId="0B9E62DB" w14:textId="77777777" w:rsidR="00000000" w:rsidRDefault="00CF0F56">
      <w:pPr>
        <w:pStyle w:val="af0"/>
        <w:rPr>
          <w:rtl/>
        </w:rPr>
      </w:pPr>
      <w:r>
        <w:rPr>
          <w:rFonts w:hint="eastAsia"/>
          <w:rtl/>
        </w:rPr>
        <w:t>חיים</w:t>
      </w:r>
      <w:r>
        <w:rPr>
          <w:rtl/>
        </w:rPr>
        <w:t xml:space="preserve"> רמון (העבודה-מימד):</w:t>
      </w:r>
    </w:p>
    <w:p w14:paraId="5643119F" w14:textId="77777777" w:rsidR="00000000" w:rsidRDefault="00CF0F56">
      <w:pPr>
        <w:pStyle w:val="a0"/>
        <w:rPr>
          <w:rFonts w:hint="cs"/>
          <w:rtl/>
        </w:rPr>
      </w:pPr>
    </w:p>
    <w:p w14:paraId="6607E517" w14:textId="77777777" w:rsidR="00000000" w:rsidRDefault="00CF0F56">
      <w:pPr>
        <w:pStyle w:val="a0"/>
        <w:rPr>
          <w:rFonts w:hint="cs"/>
          <w:rtl/>
        </w:rPr>
      </w:pPr>
      <w:r>
        <w:rPr>
          <w:rFonts w:hint="cs"/>
          <w:rtl/>
        </w:rPr>
        <w:t>הם עוד עלולים לרצות לספח אותך.</w:t>
      </w:r>
    </w:p>
    <w:p w14:paraId="57EC8583" w14:textId="77777777" w:rsidR="00000000" w:rsidRDefault="00CF0F56">
      <w:pPr>
        <w:pStyle w:val="af0"/>
        <w:rPr>
          <w:rFonts w:hint="cs"/>
          <w:rtl/>
        </w:rPr>
      </w:pPr>
    </w:p>
    <w:p w14:paraId="27CACA7C" w14:textId="77777777" w:rsidR="00000000" w:rsidRDefault="00CF0F56">
      <w:pPr>
        <w:pStyle w:val="af0"/>
        <w:rPr>
          <w:rtl/>
        </w:rPr>
      </w:pPr>
      <w:r>
        <w:rPr>
          <w:rFonts w:hint="eastAsia"/>
          <w:rtl/>
        </w:rPr>
        <w:t>מוחמד</w:t>
      </w:r>
      <w:r>
        <w:rPr>
          <w:rtl/>
        </w:rPr>
        <w:t xml:space="preserve"> ברכה (חד"ש-תע"ל):</w:t>
      </w:r>
    </w:p>
    <w:p w14:paraId="29C6ACFF" w14:textId="77777777" w:rsidR="00000000" w:rsidRDefault="00CF0F56">
      <w:pPr>
        <w:pStyle w:val="a0"/>
        <w:rPr>
          <w:rFonts w:hint="cs"/>
          <w:rtl/>
        </w:rPr>
      </w:pPr>
    </w:p>
    <w:p w14:paraId="45E78415" w14:textId="77777777" w:rsidR="00000000" w:rsidRDefault="00CF0F56">
      <w:pPr>
        <w:pStyle w:val="a0"/>
        <w:rPr>
          <w:rFonts w:hint="cs"/>
          <w:rtl/>
        </w:rPr>
      </w:pPr>
      <w:r>
        <w:rPr>
          <w:rFonts w:hint="cs"/>
          <w:rtl/>
        </w:rPr>
        <w:t xml:space="preserve">הרעיון הוא לא שלי, הוא של שולמית אלוני. </w:t>
      </w:r>
    </w:p>
    <w:p w14:paraId="5DC3047A" w14:textId="77777777" w:rsidR="00000000" w:rsidRDefault="00CF0F56">
      <w:pPr>
        <w:pStyle w:val="a0"/>
        <w:rPr>
          <w:rFonts w:hint="cs"/>
          <w:rtl/>
        </w:rPr>
      </w:pPr>
    </w:p>
    <w:p w14:paraId="1D8F96E9" w14:textId="77777777" w:rsidR="00000000" w:rsidRDefault="00CF0F56">
      <w:pPr>
        <w:pStyle w:val="a"/>
        <w:rPr>
          <w:rtl/>
        </w:rPr>
      </w:pPr>
      <w:bookmarkStart w:id="423" w:name="FS000001056T20_10_2004_15_37_07"/>
      <w:bookmarkStart w:id="424" w:name="_Toc92193362"/>
      <w:bookmarkEnd w:id="423"/>
      <w:r>
        <w:rPr>
          <w:rFonts w:hint="eastAsia"/>
          <w:rtl/>
        </w:rPr>
        <w:t>יעקב</w:t>
      </w:r>
      <w:r>
        <w:rPr>
          <w:rtl/>
        </w:rPr>
        <w:t xml:space="preserve"> מרגי (ש"ס):</w:t>
      </w:r>
      <w:bookmarkEnd w:id="424"/>
    </w:p>
    <w:p w14:paraId="289D3346" w14:textId="77777777" w:rsidR="00000000" w:rsidRDefault="00CF0F56">
      <w:pPr>
        <w:pStyle w:val="a0"/>
        <w:rPr>
          <w:rFonts w:hint="cs"/>
          <w:rtl/>
        </w:rPr>
      </w:pPr>
    </w:p>
    <w:p w14:paraId="31C4DAF9" w14:textId="77777777" w:rsidR="00000000" w:rsidRDefault="00CF0F56">
      <w:pPr>
        <w:pStyle w:val="a0"/>
        <w:rPr>
          <w:rFonts w:hint="cs"/>
          <w:rtl/>
        </w:rPr>
      </w:pPr>
      <w:r>
        <w:rPr>
          <w:rFonts w:hint="cs"/>
          <w:rtl/>
        </w:rPr>
        <w:t>אדוני היושב-ראש, חברי חברי הכנסת, בראשית דברי אני אומר כי אני מתנגד להתנתקות, אבל אני גם מתנגד למשאל העם, ו</w:t>
      </w:r>
      <w:r>
        <w:rPr>
          <w:rFonts w:hint="cs"/>
          <w:rtl/>
        </w:rPr>
        <w:t xml:space="preserve">לא מן החשש שזה עלול להביא סוגיות אחרות למשאל עם ולדרוס את המיעוט, כי יש דריסת מיעוט, הן המיעוט החרדי והן המיעוט הערבי. בזה הממשלה הזאת אלופה גם בלי משאלי עם, ולכן אין פה מקום בכלל למשאל עם. </w:t>
      </w:r>
    </w:p>
    <w:p w14:paraId="6811546D" w14:textId="77777777" w:rsidR="00000000" w:rsidRDefault="00CF0F56">
      <w:pPr>
        <w:pStyle w:val="a0"/>
        <w:rPr>
          <w:rFonts w:hint="cs"/>
          <w:rtl/>
        </w:rPr>
      </w:pPr>
    </w:p>
    <w:p w14:paraId="7BE0CEDB" w14:textId="77777777" w:rsidR="00000000" w:rsidRDefault="00CF0F56">
      <w:pPr>
        <w:pStyle w:val="af1"/>
        <w:rPr>
          <w:rtl/>
        </w:rPr>
      </w:pPr>
      <w:r>
        <w:rPr>
          <w:rtl/>
        </w:rPr>
        <w:t>היו"ר אלי בן-מנחם:</w:t>
      </w:r>
    </w:p>
    <w:p w14:paraId="7A6CB206" w14:textId="77777777" w:rsidR="00000000" w:rsidRDefault="00CF0F56">
      <w:pPr>
        <w:pStyle w:val="a0"/>
        <w:rPr>
          <w:rtl/>
        </w:rPr>
      </w:pPr>
    </w:p>
    <w:p w14:paraId="36F683CC" w14:textId="77777777" w:rsidR="00000000" w:rsidRDefault="00CF0F56">
      <w:pPr>
        <w:pStyle w:val="a0"/>
        <w:rPr>
          <w:rFonts w:hint="cs"/>
          <w:rtl/>
        </w:rPr>
      </w:pPr>
      <w:r>
        <w:rPr>
          <w:rFonts w:hint="cs"/>
          <w:rtl/>
        </w:rPr>
        <w:t>תודה לחבר הכנסת מרגי. חבר הכנסת טלב אלסאנע -</w:t>
      </w:r>
      <w:r>
        <w:rPr>
          <w:rFonts w:hint="cs"/>
          <w:rtl/>
        </w:rPr>
        <w:t xml:space="preserve"> לא נוכח. חבר הכנסת טיבי, בבקשה. </w:t>
      </w:r>
    </w:p>
    <w:p w14:paraId="2A2AE714" w14:textId="77777777" w:rsidR="00000000" w:rsidRDefault="00CF0F56">
      <w:pPr>
        <w:pStyle w:val="a0"/>
        <w:rPr>
          <w:rFonts w:hint="cs"/>
          <w:rtl/>
        </w:rPr>
      </w:pPr>
    </w:p>
    <w:p w14:paraId="4AEFA60F" w14:textId="77777777" w:rsidR="00000000" w:rsidRDefault="00CF0F56">
      <w:pPr>
        <w:pStyle w:val="a"/>
        <w:rPr>
          <w:rtl/>
        </w:rPr>
      </w:pPr>
      <w:bookmarkStart w:id="425" w:name="FS000000560T20_10_2004_15_38_03"/>
      <w:bookmarkStart w:id="426" w:name="_Toc92193363"/>
      <w:bookmarkEnd w:id="425"/>
      <w:r>
        <w:rPr>
          <w:rFonts w:hint="eastAsia"/>
          <w:rtl/>
        </w:rPr>
        <w:t>אחמד</w:t>
      </w:r>
      <w:r>
        <w:rPr>
          <w:rtl/>
        </w:rPr>
        <w:t xml:space="preserve"> טיבי (חד"ש-תע"ל):</w:t>
      </w:r>
      <w:bookmarkEnd w:id="426"/>
    </w:p>
    <w:p w14:paraId="66C26557" w14:textId="77777777" w:rsidR="00000000" w:rsidRDefault="00CF0F56">
      <w:pPr>
        <w:pStyle w:val="a0"/>
        <w:rPr>
          <w:rFonts w:hint="cs"/>
          <w:rtl/>
        </w:rPr>
      </w:pPr>
    </w:p>
    <w:p w14:paraId="4AB696EB" w14:textId="77777777" w:rsidR="00000000" w:rsidRDefault="00CF0F56">
      <w:pPr>
        <w:pStyle w:val="a0"/>
        <w:rPr>
          <w:rFonts w:hint="cs"/>
          <w:rtl/>
        </w:rPr>
      </w:pPr>
      <w:r>
        <w:rPr>
          <w:rFonts w:hint="cs"/>
          <w:rtl/>
        </w:rPr>
        <w:t xml:space="preserve">תודה, אדוני. יש רצון אצל הרוב לדרוס את המיעוט. אני אומר לך, אדוני היושב-ראש, שאם יביאו מחר למשאל עם החלטה לנתק את אזור אום-אל-פחם, למשל, ההצעה הזאת תזכה לרוב של 75%-80% בציבור. </w:t>
      </w:r>
    </w:p>
    <w:p w14:paraId="59C886D1" w14:textId="77777777" w:rsidR="00000000" w:rsidRDefault="00CF0F56">
      <w:pPr>
        <w:pStyle w:val="a0"/>
        <w:rPr>
          <w:rFonts w:hint="cs"/>
          <w:rtl/>
        </w:rPr>
      </w:pPr>
    </w:p>
    <w:p w14:paraId="7CE8EAC5" w14:textId="77777777" w:rsidR="00000000" w:rsidRDefault="00CF0F56">
      <w:pPr>
        <w:pStyle w:val="af0"/>
        <w:rPr>
          <w:rtl/>
        </w:rPr>
      </w:pPr>
      <w:r>
        <w:rPr>
          <w:rFonts w:hint="eastAsia"/>
          <w:rtl/>
        </w:rPr>
        <w:t>גדעון</w:t>
      </w:r>
      <w:r>
        <w:rPr>
          <w:rtl/>
        </w:rPr>
        <w:t xml:space="preserve"> סער (הליכוד)</w:t>
      </w:r>
      <w:r>
        <w:rPr>
          <w:rtl/>
        </w:rPr>
        <w:t>:</w:t>
      </w:r>
    </w:p>
    <w:p w14:paraId="0E838885" w14:textId="77777777" w:rsidR="00000000" w:rsidRDefault="00CF0F56">
      <w:pPr>
        <w:pStyle w:val="a0"/>
        <w:rPr>
          <w:rFonts w:hint="cs"/>
          <w:rtl/>
        </w:rPr>
      </w:pPr>
    </w:p>
    <w:p w14:paraId="67192105" w14:textId="77777777" w:rsidR="00000000" w:rsidRDefault="00CF0F56">
      <w:pPr>
        <w:pStyle w:val="a0"/>
        <w:rPr>
          <w:rFonts w:hint="cs"/>
          <w:rtl/>
        </w:rPr>
      </w:pPr>
      <w:r>
        <w:rPr>
          <w:rFonts w:hint="cs"/>
          <w:rtl/>
        </w:rPr>
        <w:t xml:space="preserve">ביום רע. </w:t>
      </w:r>
    </w:p>
    <w:p w14:paraId="4A149A54" w14:textId="77777777" w:rsidR="00000000" w:rsidRDefault="00CF0F56">
      <w:pPr>
        <w:pStyle w:val="a0"/>
        <w:rPr>
          <w:rFonts w:hint="cs"/>
          <w:rtl/>
        </w:rPr>
      </w:pPr>
      <w:bookmarkStart w:id="427" w:name="FS000000560T20_10_2004_16_37_46"/>
      <w:bookmarkStart w:id="428" w:name="FS000000560T20_10_2004_16_37_49C"/>
      <w:bookmarkEnd w:id="427"/>
      <w:bookmarkEnd w:id="428"/>
    </w:p>
    <w:p w14:paraId="1371565F" w14:textId="77777777" w:rsidR="00000000" w:rsidRDefault="00CF0F56">
      <w:pPr>
        <w:pStyle w:val="-"/>
        <w:rPr>
          <w:rtl/>
        </w:rPr>
      </w:pPr>
      <w:bookmarkStart w:id="429" w:name="FS000000560T20_10_2004_16_38_27C"/>
      <w:bookmarkEnd w:id="429"/>
      <w:r>
        <w:rPr>
          <w:rtl/>
        </w:rPr>
        <w:t>אחמד טיבי (חד"ש-תע"ל):</w:t>
      </w:r>
    </w:p>
    <w:p w14:paraId="7E0B236B" w14:textId="77777777" w:rsidR="00000000" w:rsidRDefault="00CF0F56">
      <w:pPr>
        <w:pStyle w:val="a0"/>
        <w:rPr>
          <w:rtl/>
        </w:rPr>
      </w:pPr>
    </w:p>
    <w:p w14:paraId="0C5AC6D2" w14:textId="77777777" w:rsidR="00000000" w:rsidRDefault="00CF0F56">
      <w:pPr>
        <w:pStyle w:val="a0"/>
        <w:rPr>
          <w:rFonts w:hint="cs"/>
          <w:rtl/>
        </w:rPr>
      </w:pPr>
      <w:r>
        <w:rPr>
          <w:rFonts w:hint="cs"/>
          <w:rtl/>
        </w:rPr>
        <w:t>ביום רע, טוב שאתם מודים. הרי כולנו יודעים מה הרוח הנושבת בחברה הישראלית, ולכן גם פאשיזם יכול להיות מבוסס על רוח נושבת, ועל רוב שיכול להיות דמוקרטי, ומשאל עם יכול לבסס אותו. לכן גם מהסיבות שכולם הזכירו, ההתנגדות למשאל ע</w:t>
      </w:r>
      <w:r>
        <w:rPr>
          <w:rFonts w:hint="cs"/>
          <w:rtl/>
        </w:rPr>
        <w:t>ם במקרה הזה - שהוא דרך אגב ביטוי להתרסה נגד הפרלמנט כריבון - צריכה להיות גורפת, ואפילו אנשים מהרוב צריכים להתנגד לרעיון הנואל הזה.</w:t>
      </w:r>
    </w:p>
    <w:p w14:paraId="118A1F03" w14:textId="77777777" w:rsidR="00000000" w:rsidRDefault="00CF0F56">
      <w:pPr>
        <w:pStyle w:val="a0"/>
        <w:rPr>
          <w:rFonts w:hint="cs"/>
          <w:rtl/>
        </w:rPr>
      </w:pPr>
    </w:p>
    <w:p w14:paraId="7AD47CD2" w14:textId="77777777" w:rsidR="00000000" w:rsidRDefault="00CF0F56">
      <w:pPr>
        <w:pStyle w:val="af1"/>
        <w:rPr>
          <w:rtl/>
        </w:rPr>
      </w:pPr>
      <w:r>
        <w:rPr>
          <w:rtl/>
        </w:rPr>
        <w:t>היו"ר אלי בן-מנחם:</w:t>
      </w:r>
    </w:p>
    <w:p w14:paraId="44C5701C" w14:textId="77777777" w:rsidR="00000000" w:rsidRDefault="00CF0F56">
      <w:pPr>
        <w:pStyle w:val="a0"/>
        <w:rPr>
          <w:rtl/>
        </w:rPr>
      </w:pPr>
    </w:p>
    <w:p w14:paraId="656ACAB2" w14:textId="77777777" w:rsidR="00000000" w:rsidRDefault="00CF0F56">
      <w:pPr>
        <w:pStyle w:val="a0"/>
        <w:rPr>
          <w:rFonts w:hint="cs"/>
          <w:rtl/>
        </w:rPr>
      </w:pPr>
      <w:r>
        <w:rPr>
          <w:rFonts w:hint="cs"/>
          <w:rtl/>
        </w:rPr>
        <w:t>תודה לחבר הכנסת טיבי. חבר הכנסת דהאמשה, בבקשה. אחריו - חבר הכנסת מח'ול, אחרון.</w:t>
      </w:r>
    </w:p>
    <w:p w14:paraId="4CEEF76A" w14:textId="77777777" w:rsidR="00000000" w:rsidRDefault="00CF0F56">
      <w:pPr>
        <w:pStyle w:val="a"/>
        <w:rPr>
          <w:rFonts w:hint="cs"/>
          <w:rtl/>
        </w:rPr>
      </w:pPr>
    </w:p>
    <w:p w14:paraId="069674CE" w14:textId="77777777" w:rsidR="00000000" w:rsidRDefault="00CF0F56">
      <w:pPr>
        <w:pStyle w:val="a"/>
        <w:rPr>
          <w:rtl/>
        </w:rPr>
      </w:pPr>
      <w:bookmarkStart w:id="430" w:name="_Toc92193364"/>
      <w:r>
        <w:rPr>
          <w:rtl/>
        </w:rPr>
        <w:t>עבד-אלמאלכ דהאמשה (רע"ם)</w:t>
      </w:r>
      <w:r>
        <w:rPr>
          <w:rtl/>
        </w:rPr>
        <w:t>:</w:t>
      </w:r>
      <w:bookmarkEnd w:id="430"/>
    </w:p>
    <w:p w14:paraId="550BA766" w14:textId="77777777" w:rsidR="00000000" w:rsidRDefault="00CF0F56">
      <w:pPr>
        <w:pStyle w:val="a0"/>
        <w:rPr>
          <w:rtl/>
        </w:rPr>
      </w:pPr>
    </w:p>
    <w:p w14:paraId="3B21E679" w14:textId="77777777" w:rsidR="00000000" w:rsidRDefault="00CF0F56">
      <w:pPr>
        <w:pStyle w:val="a0"/>
        <w:rPr>
          <w:rFonts w:hint="cs"/>
          <w:rtl/>
        </w:rPr>
      </w:pPr>
      <w:r>
        <w:rPr>
          <w:rFonts w:hint="cs"/>
          <w:rtl/>
        </w:rPr>
        <w:t xml:space="preserve">כבוד היושב-ראש, כבוד השרים, חברי חברי הכנסת, למעשה המשחק שקוף וגלוי. אני חושב שיש פה שמץ של חוצפה, אם לא חוסר מוסריות, בכל אלה שמטיפים למשאל עם, מפני שזה יבטא את רצון העם. העם רצונו מתגשם ומתגבש בבית הזה. העם אמר את רצונו ובחר את נציגיו. שיטת הדמוקרטיה </w:t>
      </w:r>
      <w:r>
        <w:rPr>
          <w:rFonts w:hint="cs"/>
          <w:rtl/>
        </w:rPr>
        <w:t>הישראלית, זה 50 שנה, תמיד הלכה בדרך הזאת, ואין מקום למשאלי עם, גם כשזה בא כדי לנגח את הדמוקרטיה וכדי להרוויח זמן, וכדי שבדרך עקלקלה ובדרך לא דרך יידחו החלטת ממשלה והכרעה של הפרלמנט.</w:t>
      </w:r>
    </w:p>
    <w:p w14:paraId="1E937172" w14:textId="77777777" w:rsidR="00000000" w:rsidRDefault="00CF0F56">
      <w:pPr>
        <w:pStyle w:val="a0"/>
        <w:rPr>
          <w:rFonts w:hint="cs"/>
          <w:rtl/>
        </w:rPr>
      </w:pPr>
    </w:p>
    <w:p w14:paraId="1973F2D1" w14:textId="77777777" w:rsidR="00000000" w:rsidRDefault="00CF0F56">
      <w:pPr>
        <w:pStyle w:val="a0"/>
        <w:rPr>
          <w:rFonts w:hint="cs"/>
          <w:rtl/>
        </w:rPr>
      </w:pPr>
      <w:r>
        <w:rPr>
          <w:rFonts w:hint="cs"/>
          <w:rtl/>
        </w:rPr>
        <w:t xml:space="preserve">כל הנימוקים של משאל העם הם נימוקים מצוצים מהאצבע, שקופים, ברורים - רוצים </w:t>
      </w:r>
      <w:r>
        <w:rPr>
          <w:rFonts w:hint="cs"/>
          <w:rtl/>
        </w:rPr>
        <w:t>לדחות את תוכנית ההתנתקות ולהמשיך את הכיבוש. הכיבוש לא יימשך. גם אם חס וחלילה לא יתפנה עכשיו שרון בדרך שהוא מציע, אבל סופו של הכיבוש יתקרב, עם משאל או בלי משאל או בכל דרך אחרת. לא יהיה כיבוש יותר, חייבים לחזור לשפיות ולפשרה עם הפלסטינים, ולהקים את המדינה הפ</w:t>
      </w:r>
      <w:r>
        <w:rPr>
          <w:rFonts w:hint="cs"/>
          <w:rtl/>
        </w:rPr>
        <w:t>לסטינית, ובירתה מזרח-ירושלים. תודה רבה.</w:t>
      </w:r>
    </w:p>
    <w:p w14:paraId="1036EB95" w14:textId="77777777" w:rsidR="00000000" w:rsidRDefault="00CF0F56">
      <w:pPr>
        <w:pStyle w:val="a0"/>
        <w:rPr>
          <w:rFonts w:hint="cs"/>
          <w:rtl/>
        </w:rPr>
      </w:pPr>
    </w:p>
    <w:p w14:paraId="25F87AB0" w14:textId="77777777" w:rsidR="00000000" w:rsidRDefault="00CF0F56">
      <w:pPr>
        <w:pStyle w:val="af1"/>
        <w:rPr>
          <w:rtl/>
        </w:rPr>
      </w:pPr>
      <w:r>
        <w:rPr>
          <w:rtl/>
        </w:rPr>
        <w:t>היו"ר אלי בן-מנחם:</w:t>
      </w:r>
    </w:p>
    <w:p w14:paraId="48877752" w14:textId="77777777" w:rsidR="00000000" w:rsidRDefault="00CF0F56">
      <w:pPr>
        <w:pStyle w:val="a0"/>
        <w:rPr>
          <w:rtl/>
        </w:rPr>
      </w:pPr>
    </w:p>
    <w:p w14:paraId="0FF96646" w14:textId="77777777" w:rsidR="00000000" w:rsidRDefault="00CF0F56">
      <w:pPr>
        <w:pStyle w:val="a0"/>
        <w:rPr>
          <w:rFonts w:hint="cs"/>
          <w:rtl/>
        </w:rPr>
      </w:pPr>
      <w:r>
        <w:rPr>
          <w:rFonts w:hint="cs"/>
          <w:rtl/>
        </w:rPr>
        <w:t>תודה רבה לחבר הכנסת דהאמשה. חבר הכנסת מח'ול, דקה. חבר הכנסת בשארה, לא קראתי את שמו, אמרתי שהוא יהיה אחרון אז הוא אחרון. חבר הכנסת בשארה, בבקשה.</w:t>
      </w:r>
    </w:p>
    <w:p w14:paraId="6DD54AF7" w14:textId="77777777" w:rsidR="00000000" w:rsidRDefault="00CF0F56">
      <w:pPr>
        <w:pStyle w:val="a0"/>
        <w:rPr>
          <w:rFonts w:hint="cs"/>
          <w:rtl/>
        </w:rPr>
      </w:pPr>
    </w:p>
    <w:p w14:paraId="2AA9E722" w14:textId="77777777" w:rsidR="00000000" w:rsidRDefault="00CF0F56">
      <w:pPr>
        <w:pStyle w:val="a"/>
        <w:rPr>
          <w:rtl/>
        </w:rPr>
      </w:pPr>
      <w:bookmarkStart w:id="431" w:name="FS000000558T20_10_2004_15_41_03"/>
      <w:bookmarkStart w:id="432" w:name="_Toc92193365"/>
      <w:bookmarkEnd w:id="431"/>
      <w:r>
        <w:rPr>
          <w:rFonts w:hint="eastAsia"/>
          <w:rtl/>
        </w:rPr>
        <w:t>עזמי</w:t>
      </w:r>
      <w:r>
        <w:rPr>
          <w:rtl/>
        </w:rPr>
        <w:t xml:space="preserve"> בשארה (בל"ד):</w:t>
      </w:r>
      <w:bookmarkEnd w:id="432"/>
    </w:p>
    <w:p w14:paraId="5314D180" w14:textId="77777777" w:rsidR="00000000" w:rsidRDefault="00CF0F56">
      <w:pPr>
        <w:pStyle w:val="a0"/>
        <w:rPr>
          <w:rFonts w:hint="cs"/>
          <w:rtl/>
        </w:rPr>
      </w:pPr>
    </w:p>
    <w:p w14:paraId="60B606A5" w14:textId="77777777" w:rsidR="00000000" w:rsidRDefault="00CF0F56">
      <w:pPr>
        <w:pStyle w:val="a0"/>
        <w:rPr>
          <w:rFonts w:hint="cs"/>
          <w:rtl/>
        </w:rPr>
      </w:pPr>
      <w:r>
        <w:rPr>
          <w:rFonts w:hint="cs"/>
          <w:rtl/>
        </w:rPr>
        <w:t>אדוני היושב-ראש, אני לא רוצה ל</w:t>
      </w:r>
      <w:r>
        <w:rPr>
          <w:rFonts w:hint="cs"/>
          <w:rtl/>
        </w:rPr>
        <w:t>התווכח עם חברי, וגם לא עם שולמית אלוני, כי אני מסכים לדברים של חבר הכנסת ברכה, אני רק רוצה להוסיף משהו. דה-גול עשה משאל עם לגבי נסיגה מאלג'יריה, לא אצל האלג'יראים אלא אצל הצרפתים, כי לצרפתים היו טענות דומות. הוא זכה במשאל העם. אני לא רוצה להיכנס לוויכוח, כ</w:t>
      </w:r>
      <w:r>
        <w:rPr>
          <w:rFonts w:hint="cs"/>
          <w:rtl/>
        </w:rPr>
        <w:t xml:space="preserve">י גם אם דה-גול עשה את זה, זה לא היה נכון. אלג'יריה לא היתה חלק מצרפת, ולא העם הצרפתי היה צריך לעשות את המשאל, אבל בהיסטוריה יש דברים כאלה. </w:t>
      </w:r>
    </w:p>
    <w:p w14:paraId="4229DE67" w14:textId="77777777" w:rsidR="00000000" w:rsidRDefault="00CF0F56">
      <w:pPr>
        <w:pStyle w:val="a0"/>
        <w:rPr>
          <w:rFonts w:hint="cs"/>
          <w:rtl/>
        </w:rPr>
      </w:pPr>
    </w:p>
    <w:p w14:paraId="5B45F5ED" w14:textId="77777777" w:rsidR="00000000" w:rsidRDefault="00CF0F56">
      <w:pPr>
        <w:pStyle w:val="a0"/>
        <w:rPr>
          <w:rFonts w:hint="cs"/>
          <w:rtl/>
        </w:rPr>
      </w:pPr>
      <w:r>
        <w:rPr>
          <w:rFonts w:hint="cs"/>
          <w:rtl/>
        </w:rPr>
        <w:t>הדבר השני, אדוני היושב-ראש, השר שטרית, אתה יודע מתי הותר לנשים בשווייץ להצביע?</w:t>
      </w:r>
    </w:p>
    <w:p w14:paraId="25F85D24" w14:textId="77777777" w:rsidR="00000000" w:rsidRDefault="00CF0F56">
      <w:pPr>
        <w:pStyle w:val="a0"/>
        <w:rPr>
          <w:rFonts w:hint="cs"/>
          <w:rtl/>
        </w:rPr>
      </w:pPr>
    </w:p>
    <w:p w14:paraId="4419F1F7" w14:textId="77777777" w:rsidR="00000000" w:rsidRDefault="00CF0F56">
      <w:pPr>
        <w:pStyle w:val="af0"/>
        <w:rPr>
          <w:rtl/>
        </w:rPr>
      </w:pPr>
      <w:r>
        <w:rPr>
          <w:rFonts w:hint="eastAsia"/>
          <w:rtl/>
        </w:rPr>
        <w:t>שר</w:t>
      </w:r>
      <w:r>
        <w:rPr>
          <w:rtl/>
        </w:rPr>
        <w:t xml:space="preserve"> התחבורה מאיר שטרית:</w:t>
      </w:r>
    </w:p>
    <w:p w14:paraId="326459F0" w14:textId="77777777" w:rsidR="00000000" w:rsidRDefault="00CF0F56">
      <w:pPr>
        <w:pStyle w:val="a0"/>
        <w:rPr>
          <w:rFonts w:hint="cs"/>
          <w:rtl/>
        </w:rPr>
      </w:pPr>
    </w:p>
    <w:p w14:paraId="4EDB116C" w14:textId="77777777" w:rsidR="00000000" w:rsidRDefault="00CF0F56">
      <w:pPr>
        <w:pStyle w:val="a0"/>
        <w:rPr>
          <w:rFonts w:hint="cs"/>
          <w:rtl/>
        </w:rPr>
      </w:pPr>
      <w:r>
        <w:rPr>
          <w:rFonts w:hint="cs"/>
          <w:rtl/>
        </w:rPr>
        <w:t>מאוד מאוחר.</w:t>
      </w:r>
    </w:p>
    <w:p w14:paraId="45382FC8" w14:textId="77777777" w:rsidR="00000000" w:rsidRDefault="00CF0F56">
      <w:pPr>
        <w:pStyle w:val="a0"/>
        <w:rPr>
          <w:rFonts w:hint="cs"/>
          <w:rtl/>
        </w:rPr>
      </w:pPr>
    </w:p>
    <w:p w14:paraId="178DD371" w14:textId="77777777" w:rsidR="00000000" w:rsidRDefault="00CF0F56">
      <w:pPr>
        <w:pStyle w:val="-"/>
        <w:rPr>
          <w:rtl/>
        </w:rPr>
      </w:pPr>
      <w:bookmarkStart w:id="433" w:name="FS000000558T20_10_2004_16_11_30"/>
      <w:bookmarkStart w:id="434" w:name="FS000000558T20_10_2004_16_11_33C"/>
      <w:bookmarkEnd w:id="433"/>
      <w:bookmarkEnd w:id="434"/>
      <w:r>
        <w:rPr>
          <w:rtl/>
        </w:rPr>
        <w:t>עזמי בשארה (בל"ד):</w:t>
      </w:r>
    </w:p>
    <w:p w14:paraId="36F549FA" w14:textId="77777777" w:rsidR="00000000" w:rsidRDefault="00CF0F56">
      <w:pPr>
        <w:pStyle w:val="a0"/>
        <w:rPr>
          <w:rtl/>
        </w:rPr>
      </w:pPr>
    </w:p>
    <w:p w14:paraId="7B23D0F0" w14:textId="77777777" w:rsidR="00000000" w:rsidRDefault="00CF0F56">
      <w:pPr>
        <w:pStyle w:val="a0"/>
        <w:rPr>
          <w:rFonts w:hint="cs"/>
          <w:rtl/>
        </w:rPr>
      </w:pPr>
      <w:r>
        <w:rPr>
          <w:rFonts w:hint="cs"/>
          <w:rtl/>
        </w:rPr>
        <w:t>כן, בשנות ה-70 הותר להן להצביע, מפני שהכפיפו את השאלה הזאת כל הזמן למשאל עם. כל הזמן הגברים החליטו שלנשים אסור להצביע. הגברים השווייצרים החליטו במשאל עם שלא ייתנו לנשים להצביע. אז זה מה שקורה במשאלי עם. משאלי עם זה פופוליזם, זו שיטה מ</w:t>
      </w:r>
      <w:r>
        <w:rPr>
          <w:rFonts w:hint="cs"/>
          <w:rtl/>
        </w:rPr>
        <w:t xml:space="preserve">סוימת, כפי שאמרת. לא ממציאים מסורת בשביל נושא מסוים. דווקא בישראל, מתי מומצאת המסורת הזאת </w:t>
      </w:r>
      <w:r>
        <w:rPr>
          <w:rtl/>
        </w:rPr>
        <w:t>–</w:t>
      </w:r>
      <w:r>
        <w:rPr>
          <w:rFonts w:hint="cs"/>
          <w:rtl/>
        </w:rPr>
        <w:t xml:space="preserve"> היא לא קיימת </w:t>
      </w:r>
      <w:r>
        <w:rPr>
          <w:rtl/>
        </w:rPr>
        <w:t>–</w:t>
      </w:r>
      <w:r>
        <w:rPr>
          <w:rFonts w:hint="cs"/>
          <w:rtl/>
        </w:rPr>
        <w:t xml:space="preserve"> היא מומצאת כל פעם שיש דיבור על החזרת שטחים. תראו לי מתי פעם אחרת הנושא הזה עולה. על שטחים של אחרים, אדמה של אחרים, פתאום עולה </w:t>
      </w:r>
      <w:r>
        <w:rPr>
          <w:rtl/>
        </w:rPr>
        <w:t>–</w:t>
      </w:r>
      <w:r>
        <w:rPr>
          <w:rFonts w:hint="cs"/>
          <w:rtl/>
        </w:rPr>
        <w:t xml:space="preserve"> למתנגדים בדרך כלל </w:t>
      </w:r>
      <w:r>
        <w:rPr>
          <w:rtl/>
        </w:rPr>
        <w:t>–</w:t>
      </w:r>
      <w:r>
        <w:rPr>
          <w:rFonts w:hint="cs"/>
          <w:rtl/>
        </w:rPr>
        <w:t xml:space="preserve"> ה</w:t>
      </w:r>
      <w:r>
        <w:rPr>
          <w:rFonts w:hint="cs"/>
          <w:rtl/>
        </w:rPr>
        <w:t xml:space="preserve">נושא שצריך ללכת לעם, כשהם יודעים. </w:t>
      </w:r>
    </w:p>
    <w:p w14:paraId="28136E37" w14:textId="77777777" w:rsidR="00000000" w:rsidRDefault="00CF0F56">
      <w:pPr>
        <w:pStyle w:val="a0"/>
        <w:rPr>
          <w:rFonts w:hint="cs"/>
          <w:rtl/>
        </w:rPr>
      </w:pPr>
    </w:p>
    <w:p w14:paraId="0C780488" w14:textId="77777777" w:rsidR="00000000" w:rsidRDefault="00CF0F56">
      <w:pPr>
        <w:pStyle w:val="a0"/>
        <w:rPr>
          <w:rFonts w:hint="cs"/>
          <w:rtl/>
        </w:rPr>
      </w:pPr>
      <w:r>
        <w:rPr>
          <w:rFonts w:hint="cs"/>
          <w:rtl/>
        </w:rPr>
        <w:t xml:space="preserve">מה שקורה בבית הזה, אדוני היושב-ראש, הוא שהרוב </w:t>
      </w:r>
      <w:r>
        <w:rPr>
          <w:rtl/>
        </w:rPr>
        <w:t>–</w:t>
      </w:r>
      <w:r>
        <w:rPr>
          <w:rFonts w:hint="cs"/>
          <w:rtl/>
        </w:rPr>
        <w:t xml:space="preserve"> מי שיש לו רוב במשאל עם מתנגד למשאל עם, ומי שיש לו מיעוט במשאל עם מאוד רוצה משאל עם. זה אומר שכל הסוגיה הזאת היא טרטור סתם, וחבל שמעסיקים את הפרלמנט בשטויות כאלה. תודה רבה.</w:t>
      </w:r>
    </w:p>
    <w:p w14:paraId="735292FF" w14:textId="77777777" w:rsidR="00000000" w:rsidRDefault="00CF0F56">
      <w:pPr>
        <w:pStyle w:val="a0"/>
        <w:rPr>
          <w:rFonts w:hint="cs"/>
          <w:rtl/>
        </w:rPr>
      </w:pPr>
    </w:p>
    <w:p w14:paraId="41DE2651" w14:textId="77777777" w:rsidR="00000000" w:rsidRDefault="00CF0F56">
      <w:pPr>
        <w:pStyle w:val="af1"/>
        <w:rPr>
          <w:rtl/>
        </w:rPr>
      </w:pPr>
      <w:r>
        <w:rPr>
          <w:rtl/>
        </w:rPr>
        <w:t>היו"ר אלי בן-מנחם:</w:t>
      </w:r>
    </w:p>
    <w:p w14:paraId="0270B7A3" w14:textId="77777777" w:rsidR="00000000" w:rsidRDefault="00CF0F56">
      <w:pPr>
        <w:pStyle w:val="a0"/>
        <w:rPr>
          <w:rtl/>
        </w:rPr>
      </w:pPr>
    </w:p>
    <w:p w14:paraId="3941A342" w14:textId="77777777" w:rsidR="00000000" w:rsidRDefault="00CF0F56">
      <w:pPr>
        <w:pStyle w:val="a0"/>
        <w:rPr>
          <w:rFonts w:hint="cs"/>
          <w:rtl/>
        </w:rPr>
      </w:pPr>
      <w:r>
        <w:rPr>
          <w:rFonts w:hint="cs"/>
          <w:rtl/>
        </w:rPr>
        <w:t>תודה לחבר הכנסת בשארה. חבר הכנסת מח'ול, בבקשה.</w:t>
      </w:r>
    </w:p>
    <w:p w14:paraId="2620F9EA" w14:textId="77777777" w:rsidR="00000000" w:rsidRDefault="00CF0F56">
      <w:pPr>
        <w:pStyle w:val="a0"/>
        <w:rPr>
          <w:rFonts w:hint="cs"/>
          <w:rtl/>
        </w:rPr>
      </w:pPr>
    </w:p>
    <w:p w14:paraId="5A2055CE" w14:textId="77777777" w:rsidR="00000000" w:rsidRDefault="00CF0F56">
      <w:pPr>
        <w:pStyle w:val="a"/>
        <w:rPr>
          <w:rtl/>
        </w:rPr>
      </w:pPr>
      <w:bookmarkStart w:id="435" w:name="FS000000542T20_10_2004_15_42_58"/>
      <w:bookmarkStart w:id="436" w:name="_Toc92193366"/>
      <w:bookmarkEnd w:id="435"/>
      <w:r>
        <w:rPr>
          <w:rFonts w:hint="eastAsia"/>
          <w:rtl/>
        </w:rPr>
        <w:t>עסאם</w:t>
      </w:r>
      <w:r>
        <w:rPr>
          <w:rtl/>
        </w:rPr>
        <w:t xml:space="preserve"> מח'ול (חד"ש-תע"ל):</w:t>
      </w:r>
      <w:bookmarkEnd w:id="436"/>
    </w:p>
    <w:p w14:paraId="2588AAD6" w14:textId="77777777" w:rsidR="00000000" w:rsidRDefault="00CF0F56">
      <w:pPr>
        <w:pStyle w:val="a0"/>
        <w:rPr>
          <w:rFonts w:hint="cs"/>
          <w:rtl/>
        </w:rPr>
      </w:pPr>
    </w:p>
    <w:p w14:paraId="070E95E8" w14:textId="77777777" w:rsidR="00000000" w:rsidRDefault="00CF0F56">
      <w:pPr>
        <w:pStyle w:val="a0"/>
        <w:rPr>
          <w:rFonts w:hint="cs"/>
          <w:rtl/>
        </w:rPr>
      </w:pPr>
      <w:r>
        <w:rPr>
          <w:rFonts w:hint="cs"/>
          <w:rtl/>
        </w:rPr>
        <w:t>אדוני היושב-ראש, בוויכוח בסוגיית משאל העם יש שני אלמנטים חשובים, מהותיים, נוסף על האלמנטים שהוזכרו על-ידי הדוברים הקודמים. האלמנט האחד, שבקביעת משאל עם בישראל, עם</w:t>
      </w:r>
      <w:r>
        <w:rPr>
          <w:rFonts w:hint="cs"/>
          <w:rtl/>
        </w:rPr>
        <w:t xml:space="preserve"> רוב מיוחס, יש שלילה של קיומו של העם הפלסטיני. יש התעלמות מתמשכת, זה שיקוף של התעלמות והתנהגות חד-צדדית בכלל בכל מה שנוגע לשאלה הפלסטינית ולעם הפלסטיני, לרבות בעזה. האמירה שההנהגה הפלסטינית לא רלוונטית הופכת מייד, במקרה הזה, לאמירה שהעם הפלסטיני הוא לא רלו</w:t>
      </w:r>
      <w:r>
        <w:rPr>
          <w:rFonts w:hint="cs"/>
          <w:rtl/>
        </w:rPr>
        <w:t xml:space="preserve">ונטי לגבי ההכרעה בנושא הזה. </w:t>
      </w:r>
    </w:p>
    <w:p w14:paraId="5599A7AB" w14:textId="77777777" w:rsidR="00000000" w:rsidRDefault="00CF0F56">
      <w:pPr>
        <w:pStyle w:val="a0"/>
        <w:rPr>
          <w:rFonts w:hint="cs"/>
          <w:rtl/>
        </w:rPr>
      </w:pPr>
    </w:p>
    <w:p w14:paraId="02C2226B" w14:textId="77777777" w:rsidR="00000000" w:rsidRDefault="00CF0F56">
      <w:pPr>
        <w:pStyle w:val="a0"/>
        <w:rPr>
          <w:rFonts w:hint="cs"/>
          <w:rtl/>
        </w:rPr>
      </w:pPr>
      <w:r>
        <w:rPr>
          <w:rFonts w:hint="cs"/>
          <w:rtl/>
        </w:rPr>
        <w:t>האלמנט השני החשוב נוגע לשאלה של רוב מיוחס. כאן יש ניסיון, אחרי ששוללים את קיומו של העם הפלסטיני, לשלול את אזרחותם, את הלגיטימיות של אזרחותם של האזרחים הערבים במדינת ישראל ואת זכותם להיות חלק מההשפעה על התהליכים הפוליטיים במדינ</w:t>
      </w:r>
      <w:r>
        <w:rPr>
          <w:rFonts w:hint="cs"/>
          <w:rtl/>
        </w:rPr>
        <w:t>ת ישראל. אני חושב שזה עובר לא רק לשאלה שפוגעת בשלום, אלא זו פגיעה קשה וחמורה ביותר בעצם קיומה של הדמוקרטיה בחברה הזאת.</w:t>
      </w:r>
    </w:p>
    <w:p w14:paraId="6CAF076F" w14:textId="77777777" w:rsidR="00000000" w:rsidRDefault="00CF0F56">
      <w:pPr>
        <w:pStyle w:val="a0"/>
        <w:rPr>
          <w:rFonts w:hint="cs"/>
          <w:rtl/>
        </w:rPr>
      </w:pPr>
    </w:p>
    <w:p w14:paraId="11BD1FBF" w14:textId="77777777" w:rsidR="00000000" w:rsidRDefault="00CF0F56">
      <w:pPr>
        <w:pStyle w:val="af1"/>
        <w:rPr>
          <w:rtl/>
        </w:rPr>
      </w:pPr>
      <w:r>
        <w:rPr>
          <w:rtl/>
        </w:rPr>
        <w:t>היו"ר אלי בן-מנחם:</w:t>
      </w:r>
    </w:p>
    <w:p w14:paraId="1F779484" w14:textId="77777777" w:rsidR="00000000" w:rsidRDefault="00CF0F56">
      <w:pPr>
        <w:pStyle w:val="a0"/>
        <w:rPr>
          <w:rtl/>
        </w:rPr>
      </w:pPr>
    </w:p>
    <w:p w14:paraId="49895349" w14:textId="77777777" w:rsidR="00000000" w:rsidRDefault="00CF0F56">
      <w:pPr>
        <w:pStyle w:val="a0"/>
        <w:rPr>
          <w:rFonts w:hint="cs"/>
          <w:rtl/>
        </w:rPr>
      </w:pPr>
      <w:r>
        <w:rPr>
          <w:rFonts w:hint="cs"/>
          <w:rtl/>
        </w:rPr>
        <w:t xml:space="preserve">תודה לחבר הכנסת מח'ול. </w:t>
      </w:r>
    </w:p>
    <w:p w14:paraId="344CEE5D" w14:textId="77777777" w:rsidR="00000000" w:rsidRDefault="00CF0F56">
      <w:pPr>
        <w:pStyle w:val="a0"/>
        <w:rPr>
          <w:rFonts w:hint="cs"/>
          <w:rtl/>
        </w:rPr>
      </w:pPr>
    </w:p>
    <w:p w14:paraId="06612D45" w14:textId="77777777" w:rsidR="00000000" w:rsidRDefault="00CF0F56">
      <w:pPr>
        <w:pStyle w:val="a0"/>
        <w:rPr>
          <w:rFonts w:hint="cs"/>
          <w:rtl/>
        </w:rPr>
      </w:pPr>
      <w:r>
        <w:rPr>
          <w:rFonts w:hint="cs"/>
          <w:rtl/>
        </w:rPr>
        <w:t>רבותי חברי הכנסת, אנחנו עוברים להצבעה. השר שטרית, הצעת להסתפק בדברים או לדון במליאה. אז אול</w:t>
      </w:r>
      <w:r>
        <w:rPr>
          <w:rFonts w:hint="cs"/>
          <w:rtl/>
        </w:rPr>
        <w:t>י נעשה ישר הצבעה מי בעד מליאה, ומי שיצביע נגד זה להסתפק בדברים. רבותי, מי שמצביע בעד זה דיון במליאה, מי שמצביע נגד זה להסתפק בדברי השר. ההצבעה החלה.</w:t>
      </w:r>
    </w:p>
    <w:p w14:paraId="59126E7B" w14:textId="77777777" w:rsidR="00000000" w:rsidRDefault="00CF0F56">
      <w:pPr>
        <w:pStyle w:val="a0"/>
        <w:ind w:firstLine="0"/>
        <w:rPr>
          <w:rFonts w:hint="cs"/>
          <w:rtl/>
        </w:rPr>
      </w:pPr>
    </w:p>
    <w:p w14:paraId="33254A4A" w14:textId="77777777" w:rsidR="00000000" w:rsidRDefault="00CF0F56">
      <w:pPr>
        <w:pStyle w:val="ab"/>
        <w:bidi/>
        <w:rPr>
          <w:rFonts w:hint="cs"/>
          <w:rtl/>
        </w:rPr>
      </w:pPr>
      <w:r>
        <w:rPr>
          <w:rFonts w:hint="cs"/>
          <w:rtl/>
        </w:rPr>
        <w:t>הצבעה מס' 19</w:t>
      </w:r>
    </w:p>
    <w:p w14:paraId="389FB80C" w14:textId="77777777" w:rsidR="00000000" w:rsidRDefault="00CF0F56">
      <w:pPr>
        <w:pStyle w:val="a0"/>
        <w:rPr>
          <w:rFonts w:hint="cs"/>
          <w:rtl/>
        </w:rPr>
      </w:pPr>
    </w:p>
    <w:p w14:paraId="626482EB" w14:textId="77777777" w:rsidR="00000000" w:rsidRDefault="00CF0F56">
      <w:pPr>
        <w:pStyle w:val="ac"/>
        <w:bidi/>
        <w:rPr>
          <w:rFonts w:hint="cs"/>
          <w:rtl/>
        </w:rPr>
      </w:pPr>
      <w:r>
        <w:rPr>
          <w:rFonts w:hint="cs"/>
          <w:rtl/>
        </w:rPr>
        <w:t xml:space="preserve">בעד ההצעה לכלול את הנושא בסדר-היום </w:t>
      </w:r>
      <w:r>
        <w:rPr>
          <w:rtl/>
        </w:rPr>
        <w:t>–</w:t>
      </w:r>
      <w:r>
        <w:rPr>
          <w:rFonts w:hint="cs"/>
          <w:rtl/>
        </w:rPr>
        <w:t xml:space="preserve"> 23</w:t>
      </w:r>
    </w:p>
    <w:p w14:paraId="44FF540D" w14:textId="77777777" w:rsidR="00000000" w:rsidRDefault="00CF0F56">
      <w:pPr>
        <w:pStyle w:val="ac"/>
        <w:bidi/>
        <w:rPr>
          <w:rFonts w:hint="cs"/>
          <w:rtl/>
        </w:rPr>
      </w:pPr>
      <w:r>
        <w:rPr>
          <w:rFonts w:hint="cs"/>
          <w:rtl/>
        </w:rPr>
        <w:t>בעד ההצעה שלא לכלול את הנושא בסדר-היום -  6</w:t>
      </w:r>
    </w:p>
    <w:p w14:paraId="12485908"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7C8C475E" w14:textId="77777777" w:rsidR="00000000" w:rsidRDefault="00CF0F56">
      <w:pPr>
        <w:pStyle w:val="ad"/>
        <w:bidi/>
        <w:rPr>
          <w:rFonts w:hint="cs"/>
          <w:rtl/>
        </w:rPr>
      </w:pPr>
      <w:r>
        <w:rPr>
          <w:rFonts w:hint="cs"/>
          <w:rtl/>
        </w:rPr>
        <w:t>ההצעה לכלול את הנושא בסדר-היום של הכנסת נתקבלה.</w:t>
      </w:r>
    </w:p>
    <w:p w14:paraId="2C9ADB95" w14:textId="77777777" w:rsidR="00000000" w:rsidRDefault="00CF0F56">
      <w:pPr>
        <w:pStyle w:val="a0"/>
        <w:ind w:firstLine="0"/>
        <w:rPr>
          <w:rFonts w:hint="cs"/>
          <w:rtl/>
        </w:rPr>
      </w:pPr>
    </w:p>
    <w:p w14:paraId="4BE6B57A" w14:textId="77777777" w:rsidR="00000000" w:rsidRDefault="00CF0F56">
      <w:pPr>
        <w:pStyle w:val="af1"/>
        <w:rPr>
          <w:rtl/>
        </w:rPr>
      </w:pPr>
      <w:r>
        <w:rPr>
          <w:rtl/>
        </w:rPr>
        <w:t>היו"ר אלי בן-מנחם:</w:t>
      </w:r>
    </w:p>
    <w:p w14:paraId="6CCCD4B2" w14:textId="77777777" w:rsidR="00000000" w:rsidRDefault="00CF0F56">
      <w:pPr>
        <w:pStyle w:val="a0"/>
        <w:rPr>
          <w:rtl/>
        </w:rPr>
      </w:pPr>
    </w:p>
    <w:p w14:paraId="0908A688" w14:textId="77777777" w:rsidR="00000000" w:rsidRDefault="00CF0F56">
      <w:pPr>
        <w:pStyle w:val="a0"/>
        <w:rPr>
          <w:rFonts w:hint="cs"/>
          <w:rtl/>
        </w:rPr>
      </w:pPr>
      <w:r>
        <w:rPr>
          <w:rFonts w:hint="cs"/>
          <w:rtl/>
        </w:rPr>
        <w:t>23 חברי כנסת בעד, נגד - 6, נמנעים - אין. על כן, הנושא: פגישת ראש הממשלה עם נציגי מועצת יש"ע וסוגיית משאל העם, עברה ברוב ותידון במליאת הכנסת.</w:t>
      </w:r>
    </w:p>
    <w:p w14:paraId="2BE9583E" w14:textId="77777777" w:rsidR="00000000" w:rsidRDefault="00CF0F56">
      <w:pPr>
        <w:pStyle w:val="a0"/>
        <w:rPr>
          <w:rFonts w:hint="cs"/>
          <w:rtl/>
        </w:rPr>
      </w:pPr>
    </w:p>
    <w:p w14:paraId="31EB1C24" w14:textId="77777777" w:rsidR="00000000" w:rsidRDefault="00CF0F56">
      <w:pPr>
        <w:pStyle w:val="a0"/>
        <w:rPr>
          <w:rFonts w:hint="cs"/>
          <w:rtl/>
        </w:rPr>
      </w:pPr>
    </w:p>
    <w:p w14:paraId="23A34DD9" w14:textId="77777777" w:rsidR="00000000" w:rsidRDefault="00CF0F56">
      <w:pPr>
        <w:pStyle w:val="a2"/>
        <w:rPr>
          <w:rFonts w:hint="cs"/>
          <w:rtl/>
        </w:rPr>
      </w:pPr>
      <w:bookmarkStart w:id="437" w:name="_Toc92193367"/>
      <w:r>
        <w:rPr>
          <w:rFonts w:hint="cs"/>
          <w:rtl/>
        </w:rPr>
        <w:t>הצעת חוק לתיקון דיני הרשויות המקומיות (</w:t>
      </w:r>
      <w:r>
        <w:rPr>
          <w:rFonts w:hint="cs"/>
          <w:rtl/>
        </w:rPr>
        <w:t>הוראת שעה), התשס"ה-2004</w:t>
      </w:r>
      <w:bookmarkEnd w:id="437"/>
    </w:p>
    <w:p w14:paraId="4AEE3D39" w14:textId="77777777" w:rsidR="00000000" w:rsidRDefault="00CF0F56">
      <w:pPr>
        <w:pStyle w:val="a0"/>
        <w:rPr>
          <w:rFonts w:hint="cs"/>
          <w:rtl/>
        </w:rPr>
      </w:pPr>
      <w:r>
        <w:rPr>
          <w:rFonts w:hint="cs"/>
          <w:rtl/>
        </w:rPr>
        <w:t>[</w:t>
      </w:r>
      <w:r>
        <w:rPr>
          <w:rFonts w:hint="eastAsia"/>
          <w:rtl/>
        </w:rPr>
        <w:t>מס</w:t>
      </w:r>
      <w:r>
        <w:rPr>
          <w:rtl/>
        </w:rPr>
        <w:t>'</w:t>
      </w:r>
      <w:r>
        <w:rPr>
          <w:rFonts w:hint="cs"/>
          <w:rtl/>
        </w:rPr>
        <w:t xml:space="preserve"> כ/55</w:t>
      </w:r>
      <w:r>
        <w:rPr>
          <w:rtl/>
        </w:rPr>
        <w:t xml:space="preserve">; "דברי הכנסת", </w:t>
      </w:r>
      <w:r>
        <w:rPr>
          <w:rFonts w:hint="cs"/>
          <w:rtl/>
        </w:rPr>
        <w:t>חוברת זו</w:t>
      </w:r>
      <w:r>
        <w:rPr>
          <w:rtl/>
        </w:rPr>
        <w:t>, עמ' ;  נספחות.</w:t>
      </w:r>
      <w:r>
        <w:rPr>
          <w:rFonts w:hint="cs"/>
          <w:rtl/>
        </w:rPr>
        <w:t>]</w:t>
      </w:r>
    </w:p>
    <w:p w14:paraId="30AF80CF" w14:textId="77777777" w:rsidR="00000000" w:rsidRDefault="00CF0F56">
      <w:pPr>
        <w:pStyle w:val="-0"/>
        <w:rPr>
          <w:rFonts w:hint="cs"/>
          <w:rtl/>
        </w:rPr>
      </w:pPr>
      <w:r>
        <w:rPr>
          <w:rFonts w:hint="cs"/>
          <w:rtl/>
        </w:rPr>
        <w:t>(קריאה שנייה וקריאה שלישית)</w:t>
      </w:r>
    </w:p>
    <w:p w14:paraId="57ED5B84" w14:textId="77777777" w:rsidR="00000000" w:rsidRDefault="00CF0F56">
      <w:pPr>
        <w:pStyle w:val="a0"/>
        <w:rPr>
          <w:rFonts w:hint="cs"/>
          <w:rtl/>
        </w:rPr>
      </w:pPr>
    </w:p>
    <w:p w14:paraId="47DCBA62" w14:textId="77777777" w:rsidR="00000000" w:rsidRDefault="00CF0F56">
      <w:pPr>
        <w:pStyle w:val="a0"/>
        <w:rPr>
          <w:rFonts w:hint="cs"/>
          <w:rtl/>
        </w:rPr>
      </w:pPr>
    </w:p>
    <w:p w14:paraId="79E71CDC" w14:textId="77777777" w:rsidR="00000000" w:rsidRDefault="00CF0F56">
      <w:pPr>
        <w:pStyle w:val="af1"/>
        <w:rPr>
          <w:rtl/>
        </w:rPr>
      </w:pPr>
      <w:r>
        <w:rPr>
          <w:rtl/>
        </w:rPr>
        <w:t>היו"ר אלי בן-מנחם:</w:t>
      </w:r>
    </w:p>
    <w:p w14:paraId="324B2D44" w14:textId="77777777" w:rsidR="00000000" w:rsidRDefault="00CF0F56">
      <w:pPr>
        <w:pStyle w:val="a0"/>
        <w:rPr>
          <w:rtl/>
        </w:rPr>
      </w:pPr>
    </w:p>
    <w:p w14:paraId="09146199" w14:textId="77777777" w:rsidR="00000000" w:rsidRDefault="00CF0F56">
      <w:pPr>
        <w:pStyle w:val="a0"/>
        <w:rPr>
          <w:rFonts w:hint="cs"/>
          <w:rtl/>
        </w:rPr>
      </w:pPr>
      <w:r>
        <w:rPr>
          <w:rFonts w:hint="cs"/>
          <w:rtl/>
        </w:rPr>
        <w:t>אני עובר לנושא הבא: הצעת חוק לתיקון דיני הרשויות המקומיות (הוראת שעה), התשס"ה-2004. אני מזמין את יושב-ראש ועדת הפנים.</w:t>
      </w:r>
    </w:p>
    <w:p w14:paraId="6DF0E087" w14:textId="77777777" w:rsidR="00000000" w:rsidRDefault="00CF0F56">
      <w:pPr>
        <w:pStyle w:val="a0"/>
        <w:rPr>
          <w:rFonts w:hint="cs"/>
          <w:rtl/>
        </w:rPr>
      </w:pPr>
    </w:p>
    <w:p w14:paraId="4CE292DA" w14:textId="77777777" w:rsidR="00000000" w:rsidRDefault="00CF0F56">
      <w:pPr>
        <w:pStyle w:val="af0"/>
        <w:rPr>
          <w:rtl/>
        </w:rPr>
      </w:pPr>
      <w:r>
        <w:rPr>
          <w:rFonts w:hint="eastAsia"/>
          <w:rtl/>
        </w:rPr>
        <w:t>אהוד</w:t>
      </w:r>
      <w:r>
        <w:rPr>
          <w:rtl/>
        </w:rPr>
        <w:t xml:space="preserve"> יתום (ה</w:t>
      </w:r>
      <w:r>
        <w:rPr>
          <w:rtl/>
        </w:rPr>
        <w:t>ליכוד):</w:t>
      </w:r>
    </w:p>
    <w:p w14:paraId="2B28A01F" w14:textId="77777777" w:rsidR="00000000" w:rsidRDefault="00CF0F56">
      <w:pPr>
        <w:pStyle w:val="a0"/>
        <w:rPr>
          <w:rFonts w:hint="cs"/>
          <w:rtl/>
        </w:rPr>
      </w:pPr>
    </w:p>
    <w:p w14:paraId="50938074" w14:textId="77777777" w:rsidR="00000000" w:rsidRDefault="00CF0F56">
      <w:pPr>
        <w:pStyle w:val="a0"/>
        <w:rPr>
          <w:rFonts w:hint="cs"/>
          <w:rtl/>
        </w:rPr>
      </w:pPr>
      <w:r>
        <w:rPr>
          <w:rFonts w:hint="cs"/>
          <w:rtl/>
        </w:rPr>
        <w:t>אני במקומו.</w:t>
      </w:r>
    </w:p>
    <w:p w14:paraId="45B3CF03" w14:textId="77777777" w:rsidR="00000000" w:rsidRDefault="00CF0F56">
      <w:pPr>
        <w:pStyle w:val="a0"/>
        <w:rPr>
          <w:rFonts w:hint="cs"/>
          <w:rtl/>
        </w:rPr>
      </w:pPr>
    </w:p>
    <w:p w14:paraId="1E197D02" w14:textId="77777777" w:rsidR="00000000" w:rsidRDefault="00CF0F56">
      <w:pPr>
        <w:pStyle w:val="af1"/>
        <w:rPr>
          <w:rtl/>
        </w:rPr>
      </w:pPr>
      <w:r>
        <w:rPr>
          <w:rtl/>
        </w:rPr>
        <w:t>היו"ר אלי בן-מנחם:</w:t>
      </w:r>
    </w:p>
    <w:p w14:paraId="52DD842D" w14:textId="77777777" w:rsidR="00000000" w:rsidRDefault="00CF0F56">
      <w:pPr>
        <w:pStyle w:val="a0"/>
        <w:rPr>
          <w:rtl/>
        </w:rPr>
      </w:pPr>
    </w:p>
    <w:p w14:paraId="17249302" w14:textId="77777777" w:rsidR="00000000" w:rsidRDefault="00CF0F56">
      <w:pPr>
        <w:pStyle w:val="a0"/>
        <w:rPr>
          <w:rFonts w:hint="cs"/>
          <w:rtl/>
        </w:rPr>
      </w:pPr>
      <w:r>
        <w:rPr>
          <w:rFonts w:hint="cs"/>
          <w:rtl/>
        </w:rPr>
        <w:t>בבקשה, חבר הכנסת יתום.</w:t>
      </w:r>
    </w:p>
    <w:p w14:paraId="71287357" w14:textId="77777777" w:rsidR="00000000" w:rsidRDefault="00CF0F56">
      <w:pPr>
        <w:pStyle w:val="a0"/>
        <w:rPr>
          <w:rFonts w:hint="cs"/>
          <w:rtl/>
        </w:rPr>
      </w:pPr>
    </w:p>
    <w:p w14:paraId="37DDB29D" w14:textId="77777777" w:rsidR="00000000" w:rsidRDefault="00CF0F56">
      <w:pPr>
        <w:pStyle w:val="a"/>
        <w:rPr>
          <w:rtl/>
        </w:rPr>
      </w:pPr>
      <w:bookmarkStart w:id="438" w:name="FS000001045T20_10_2004_15_45_50"/>
      <w:bookmarkStart w:id="439" w:name="FS000001032T20_10_2004_15_46_10"/>
      <w:bookmarkStart w:id="440" w:name="_Toc92193368"/>
      <w:bookmarkEnd w:id="438"/>
      <w:bookmarkEnd w:id="439"/>
      <w:r>
        <w:rPr>
          <w:rFonts w:hint="eastAsia"/>
          <w:rtl/>
        </w:rPr>
        <w:t>אהוד</w:t>
      </w:r>
      <w:r>
        <w:rPr>
          <w:rtl/>
        </w:rPr>
        <w:t xml:space="preserve"> יתום (</w:t>
      </w:r>
      <w:r>
        <w:rPr>
          <w:rFonts w:hint="cs"/>
          <w:rtl/>
        </w:rPr>
        <w:t>בשם ועדת הפנים ואיכות הסביבה</w:t>
      </w:r>
      <w:r>
        <w:rPr>
          <w:rtl/>
        </w:rPr>
        <w:t>):</w:t>
      </w:r>
      <w:bookmarkEnd w:id="440"/>
    </w:p>
    <w:p w14:paraId="4F19FAFD" w14:textId="77777777" w:rsidR="00000000" w:rsidRDefault="00CF0F56">
      <w:pPr>
        <w:pStyle w:val="a0"/>
        <w:rPr>
          <w:rFonts w:hint="cs"/>
          <w:rtl/>
        </w:rPr>
      </w:pPr>
    </w:p>
    <w:p w14:paraId="32BEA077" w14:textId="77777777" w:rsidR="00000000" w:rsidRDefault="00CF0F56">
      <w:pPr>
        <w:pStyle w:val="a0"/>
        <w:rPr>
          <w:rFonts w:hint="cs"/>
          <w:rtl/>
        </w:rPr>
      </w:pPr>
      <w:r>
        <w:rPr>
          <w:rFonts w:hint="cs"/>
          <w:rtl/>
        </w:rPr>
        <w:t xml:space="preserve">אדוני היושב-ראש, אני מודה לך על שאפשרת לי להציג את הצעת החוק, ואני מודה ליושב-ראש ועדת הפנים שאפשר לי להציג במקומו. </w:t>
      </w:r>
    </w:p>
    <w:p w14:paraId="561EC5ED" w14:textId="77777777" w:rsidR="00000000" w:rsidRDefault="00CF0F56">
      <w:pPr>
        <w:pStyle w:val="a0"/>
        <w:rPr>
          <w:rFonts w:hint="cs"/>
          <w:rtl/>
        </w:rPr>
      </w:pPr>
    </w:p>
    <w:p w14:paraId="759C06FC" w14:textId="77777777" w:rsidR="00000000" w:rsidRDefault="00CF0F56">
      <w:pPr>
        <w:pStyle w:val="a0"/>
        <w:rPr>
          <w:rFonts w:hint="cs"/>
          <w:rtl/>
        </w:rPr>
      </w:pPr>
      <w:r>
        <w:rPr>
          <w:rFonts w:hint="cs"/>
          <w:rtl/>
        </w:rPr>
        <w:t xml:space="preserve">חברי חברי הכנסת, חברי השרים, </w:t>
      </w:r>
      <w:r>
        <w:rPr>
          <w:rFonts w:hint="cs"/>
          <w:rtl/>
        </w:rPr>
        <w:t xml:space="preserve">אני מתכבד להביא בפני הכנסת לקריאה שנייה ולקריאה שלישית את הצעת חוק לתיקון דיני הרשויות המקומיות (הוראת שעה), התשס"ה-2004. סעיף 206(ב1) לפקודת העיריות הוסף בחוק המדיניות הכלכלית לשנת הכספים 2004 (תיקוני חקיקה), התשס"ד-2004, בסעיף 74 בפסקה (16). </w:t>
      </w:r>
    </w:p>
    <w:p w14:paraId="7DC4F558" w14:textId="77777777" w:rsidR="00000000" w:rsidRDefault="00CF0F56">
      <w:pPr>
        <w:pStyle w:val="a0"/>
        <w:rPr>
          <w:rFonts w:hint="cs"/>
          <w:rtl/>
        </w:rPr>
      </w:pPr>
    </w:p>
    <w:p w14:paraId="08051E4B" w14:textId="77777777" w:rsidR="00000000" w:rsidRDefault="00CF0F56">
      <w:pPr>
        <w:pStyle w:val="a0"/>
        <w:rPr>
          <w:rFonts w:hint="cs"/>
          <w:rtl/>
        </w:rPr>
      </w:pPr>
      <w:r>
        <w:rPr>
          <w:rFonts w:hint="cs"/>
          <w:rtl/>
        </w:rPr>
        <w:t>סעיף קטן ז</w:t>
      </w:r>
      <w:r>
        <w:rPr>
          <w:rFonts w:hint="cs"/>
          <w:rtl/>
        </w:rPr>
        <w:t xml:space="preserve">ה קובע, כי על מועצת העירייה לאשר את תקציבה בתוך שלושה חודשים מיום אישור התקציב בכנסת, ואם לא חלפו שישה חודשים מיום עריכת הבחירות לראש הרשות, בתוך שישה חודשים מיום אישור תקציב המדינה בכנסת. הסעיף מסמיך את שר הפנים להאריך תקופה זו בשלושה חודשים נוספים. </w:t>
      </w:r>
    </w:p>
    <w:p w14:paraId="4767D752" w14:textId="77777777" w:rsidR="00000000" w:rsidRDefault="00CF0F56">
      <w:pPr>
        <w:pStyle w:val="a0"/>
        <w:rPr>
          <w:rFonts w:hint="cs"/>
          <w:rtl/>
        </w:rPr>
      </w:pPr>
    </w:p>
    <w:p w14:paraId="75BC47D7" w14:textId="77777777" w:rsidR="00000000" w:rsidRDefault="00CF0F56">
      <w:pPr>
        <w:pStyle w:val="a0"/>
        <w:rPr>
          <w:rFonts w:hint="cs"/>
          <w:rtl/>
        </w:rPr>
      </w:pPr>
      <w:r>
        <w:rPr>
          <w:rFonts w:hint="cs"/>
          <w:rtl/>
        </w:rPr>
        <w:t>הצע</w:t>
      </w:r>
      <w:r>
        <w:rPr>
          <w:rFonts w:hint="cs"/>
          <w:rtl/>
        </w:rPr>
        <w:t xml:space="preserve">ת חוק זו באה לקבוע הוראה מיוחדת לשנת 2004, ולפיה מועצת עירייה שהיה עליה לאשר את תקציבה בתוך שלושה חודשים מיום קבלת חוק התקציב השנתי בכנסת, ולא קיימה הוראת סעיף            206(ב1)(1) לפקודה ככתבה וכלשונה, בכך שלא אישרה את תקציב העירייה בתקופת שלושת החודשים </w:t>
      </w:r>
      <w:r>
        <w:rPr>
          <w:rFonts w:hint="cs"/>
          <w:rtl/>
        </w:rPr>
        <w:t xml:space="preserve">כאמור באותו סעיף, לא תסיים את כהונתה, ובלבד שאישרה את תקציבה בתוך שישה חודשים מיום אישור התקציב בכנסת. </w:t>
      </w:r>
    </w:p>
    <w:p w14:paraId="531D0841" w14:textId="77777777" w:rsidR="00000000" w:rsidRDefault="00CF0F56">
      <w:pPr>
        <w:pStyle w:val="a0"/>
        <w:rPr>
          <w:rFonts w:hint="cs"/>
          <w:rtl/>
        </w:rPr>
      </w:pPr>
    </w:p>
    <w:p w14:paraId="1BD276EA" w14:textId="77777777" w:rsidR="00000000" w:rsidRDefault="00CF0F56">
      <w:pPr>
        <w:pStyle w:val="a0"/>
        <w:rPr>
          <w:rFonts w:hint="cs"/>
          <w:rtl/>
        </w:rPr>
      </w:pPr>
      <w:r>
        <w:rPr>
          <w:rFonts w:hint="cs"/>
          <w:rtl/>
        </w:rPr>
        <w:t>סעיף קטן (ב1) של סעיף 206 לפקודה כלשונו היום נכנס לתוקף ביום ז' בטבת התשס"ד, 1 בינואר 2004, בהתאם לאמור בסעיף 115 לחוק המדיניות הכלכלית, ואולם לעניין א</w:t>
      </w:r>
      <w:r>
        <w:rPr>
          <w:rFonts w:hint="cs"/>
          <w:rtl/>
        </w:rPr>
        <w:t xml:space="preserve">ישור תקציב העירייה המועדים הנקובים בסעיף קטן (ב1)(1) האמור נספרים מיום קבלת חוק התקציב השנתי בכנסת, הוא יום י"ג בטבת התשס"ד, 7 בינואר 2004. </w:t>
      </w:r>
    </w:p>
    <w:p w14:paraId="7428A58E" w14:textId="77777777" w:rsidR="00000000" w:rsidRDefault="00CF0F56">
      <w:pPr>
        <w:pStyle w:val="a0"/>
        <w:rPr>
          <w:rFonts w:hint="cs"/>
          <w:rtl/>
        </w:rPr>
      </w:pPr>
    </w:p>
    <w:p w14:paraId="56641B6A" w14:textId="77777777" w:rsidR="00000000" w:rsidRDefault="00CF0F56">
      <w:pPr>
        <w:pStyle w:val="a0"/>
        <w:rPr>
          <w:rFonts w:hint="cs"/>
          <w:rtl/>
        </w:rPr>
      </w:pPr>
      <w:r>
        <w:rPr>
          <w:rFonts w:hint="cs"/>
          <w:rtl/>
        </w:rPr>
        <w:t>הבחירות לרוב ראשי הרשויות המקומיות, אדוני היושב-ראש, נערכו בב' בחשוון התשס"ד, 28 באוקטובר 2003. התקופה בין מועד זה</w:t>
      </w:r>
      <w:r>
        <w:rPr>
          <w:rFonts w:hint="cs"/>
          <w:rtl/>
        </w:rPr>
        <w:t xml:space="preserve"> לבין מועד אישור תקציב המדינה קצר משישה חודשים, לכן התקופה שעמדה לרשות מועצות הרשויות המקומיות שבהן התקיימו הבחירות ביום האמור לאישור תקציביהן עמדה על שישה חודשים מלאים. ב-11 רשויות מקומיות נערכו הבחירות במועדים מוקדמים יותר מיום ב' בחשוון התשס"ד, 28 באוקט</w:t>
      </w:r>
      <w:r>
        <w:rPr>
          <w:rFonts w:hint="cs"/>
          <w:rtl/>
        </w:rPr>
        <w:t xml:space="preserve">ובר 2003. לפיכך, לרשות רשויות אלה עמדה לאישור תקציביהן תקופה של שלושה חודשים בלבד מיום אישור תקציב המדינה. </w:t>
      </w:r>
    </w:p>
    <w:p w14:paraId="597CA1D3" w14:textId="77777777" w:rsidR="00000000" w:rsidRDefault="00CF0F56">
      <w:pPr>
        <w:pStyle w:val="a0"/>
        <w:rPr>
          <w:rFonts w:hint="cs"/>
          <w:rtl/>
        </w:rPr>
      </w:pPr>
    </w:p>
    <w:p w14:paraId="1D590035" w14:textId="77777777" w:rsidR="00000000" w:rsidRDefault="00CF0F56">
      <w:pPr>
        <w:pStyle w:val="a0"/>
        <w:rPr>
          <w:rFonts w:hint="cs"/>
          <w:rtl/>
        </w:rPr>
      </w:pPr>
      <w:r>
        <w:rPr>
          <w:rFonts w:hint="cs"/>
          <w:rtl/>
        </w:rPr>
        <w:t>עם רשויות אלה נמנתה עיריית קריית-אונו, שבה נערכו הבחירות ביום כ"ח באדר ב' התשס"ג, 1 באפריל 2003. עיריית קריית-אונו קיבלה הנחיה ממשרד הפנים לנהוג, ל</w:t>
      </w:r>
      <w:r>
        <w:rPr>
          <w:rFonts w:hint="cs"/>
          <w:rtl/>
        </w:rPr>
        <w:t xml:space="preserve">עניין אישור התקציב, כפי שנוהגות הרשויות המקומיות שהבחירות בהן התקיימו ביום ב' בחשוון התשס"ד, 28 באוקטובר 2003, כלומר ההנחיה קצבה להן מועד של שישה חודשים מיום אישור התקציב בכנסת, ולא שלושה חודשים כאמור בסעיף         206(ב1)(1). נוסף על ששת החודשים האמורים, </w:t>
      </w:r>
      <w:r>
        <w:rPr>
          <w:rFonts w:hint="cs"/>
          <w:rtl/>
        </w:rPr>
        <w:t xml:space="preserve">האריך שר הפנים את המועד לאישור תקציבה, כאמור  בסעיף 206(ב1)(2), כך שהיה עליה לאשר את תקציבה עד יום י"ד באלול התשס"ד, 31 באוגוסט 2004. </w:t>
      </w:r>
    </w:p>
    <w:p w14:paraId="7A69C1F3" w14:textId="77777777" w:rsidR="00000000" w:rsidRDefault="00CF0F56">
      <w:pPr>
        <w:pStyle w:val="a0"/>
        <w:rPr>
          <w:rFonts w:hint="cs"/>
          <w:rtl/>
        </w:rPr>
      </w:pPr>
    </w:p>
    <w:p w14:paraId="4642792B" w14:textId="77777777" w:rsidR="00000000" w:rsidRDefault="00CF0F56">
      <w:pPr>
        <w:pStyle w:val="a0"/>
        <w:rPr>
          <w:rFonts w:hint="cs"/>
          <w:rtl/>
        </w:rPr>
      </w:pPr>
      <w:r>
        <w:rPr>
          <w:rFonts w:hint="cs"/>
          <w:rtl/>
        </w:rPr>
        <w:t>ביום י"ד באלול התשס"ד, 31 באוגוסט 2004, הוגשה עתירה לבג"ץ נגד שר הפנים ונגד חברי מועצת עיריית קריית-אונו, בג"ץ 795504. ב</w:t>
      </w:r>
      <w:r>
        <w:rPr>
          <w:rFonts w:hint="cs"/>
          <w:rtl/>
        </w:rPr>
        <w:t xml:space="preserve">עתירה הועלתה טענה, כי המועצה חדלה מלכהן ביום י"ח בתמוז התשס"ד, 7 ביולי 2004, וכי עקב כך אין תוקף לפעולות שביצעה מהיום האמור ואילך. </w:t>
      </w:r>
    </w:p>
    <w:p w14:paraId="7F2F440E" w14:textId="77777777" w:rsidR="00000000" w:rsidRDefault="00CF0F56">
      <w:pPr>
        <w:pStyle w:val="a0"/>
        <w:rPr>
          <w:rFonts w:hint="cs"/>
          <w:rtl/>
        </w:rPr>
      </w:pPr>
    </w:p>
    <w:p w14:paraId="5352BA55" w14:textId="77777777" w:rsidR="00000000" w:rsidRDefault="00CF0F56">
      <w:pPr>
        <w:pStyle w:val="a0"/>
        <w:rPr>
          <w:rFonts w:hint="cs"/>
          <w:rtl/>
        </w:rPr>
      </w:pPr>
      <w:r>
        <w:rPr>
          <w:rFonts w:hint="cs"/>
          <w:rtl/>
        </w:rPr>
        <w:t>הצעת חוק זו הונחה על שולחן הכנסת ביום כ"ו בתשרי התשס"ה, 11 באוקטובר 2004, יום המליאה הראשון בכנס החורף התשס"ה. יסודה בעובדה</w:t>
      </w:r>
      <w:r>
        <w:rPr>
          <w:rFonts w:hint="cs"/>
          <w:rtl/>
        </w:rPr>
        <w:t xml:space="preserve"> שמועצת קריית-אונו אישרה את התקציב ביום י"ד באלול התשס"ד, 31 באוגוסט 2004, ובכך ניטל היסוד לסיום כהונתה של המועצה מכוח סעיף 206 לפקודה, ועיקרה למנוע נזק רב העלול להיגרם לעניינם של רבים כתוצאה מקביעה כי מועצת עיריית קריית-אונו חדלה למעשה להיות גוף בעל תוקף </w:t>
      </w:r>
      <w:r>
        <w:rPr>
          <w:rFonts w:hint="cs"/>
          <w:rtl/>
        </w:rPr>
        <w:t>משפטי כבר בחודש יולי 2004.</w:t>
      </w:r>
    </w:p>
    <w:p w14:paraId="27C3226D" w14:textId="77777777" w:rsidR="00000000" w:rsidRDefault="00CF0F56">
      <w:pPr>
        <w:pStyle w:val="a0"/>
        <w:rPr>
          <w:rFonts w:hint="cs"/>
          <w:rtl/>
        </w:rPr>
      </w:pPr>
    </w:p>
    <w:p w14:paraId="040C7762" w14:textId="77777777" w:rsidR="00000000" w:rsidRDefault="00CF0F56">
      <w:pPr>
        <w:pStyle w:val="a0"/>
        <w:rPr>
          <w:rFonts w:hint="cs"/>
          <w:rtl/>
        </w:rPr>
      </w:pPr>
      <w:r>
        <w:rPr>
          <w:rFonts w:hint="cs"/>
          <w:rtl/>
        </w:rPr>
        <w:t>בעת הכנת החוק בוועדת הפנים ואיכות הסביבה נדונו טענות כנגד הצעת חוק זו, שעיקרן היותה חקיקה הבאה לתת מענה רטרואקטיבי על מקרה מיוחד בכך שקיימה חריגה מהוראות החוק וממועדי אישור תקציב העירייה. חברי הוועדה סבורים, כי לאור הנסיבות המיו</w:t>
      </w:r>
      <w:r>
        <w:rPr>
          <w:rFonts w:hint="cs"/>
          <w:rtl/>
        </w:rPr>
        <w:t xml:space="preserve">חדות החלות במקרה זה, שציינתי קודם לכן, ולאור העובדה שתכלית הוראת סעיף 206(ב1) התקיימה על-ידי אישור תקציב העירייה בתוך התקופה שקבע לה השר, מדובר בחקיקה ראויה. </w:t>
      </w:r>
    </w:p>
    <w:p w14:paraId="6D4C9E86" w14:textId="77777777" w:rsidR="00000000" w:rsidRDefault="00CF0F56">
      <w:pPr>
        <w:pStyle w:val="a0"/>
        <w:rPr>
          <w:rFonts w:hint="cs"/>
          <w:rtl/>
        </w:rPr>
      </w:pPr>
    </w:p>
    <w:p w14:paraId="2F6A762A" w14:textId="77777777" w:rsidR="00000000" w:rsidRDefault="00CF0F56">
      <w:pPr>
        <w:pStyle w:val="a0"/>
        <w:rPr>
          <w:rFonts w:hint="cs"/>
          <w:rtl/>
        </w:rPr>
      </w:pPr>
      <w:r>
        <w:rPr>
          <w:rFonts w:hint="cs"/>
          <w:rtl/>
        </w:rPr>
        <w:t>להצעת חוק זו לא הוגשו הסתייגויות. אבקש מחברי הכנסת לאשר את הצעת החוק בקריאה שנייה ושלישית. אדוני</w:t>
      </w:r>
      <w:r>
        <w:rPr>
          <w:rFonts w:hint="cs"/>
          <w:rtl/>
        </w:rPr>
        <w:t xml:space="preserve"> היושב-ראש, תודה רבה. </w:t>
      </w:r>
    </w:p>
    <w:p w14:paraId="2243E9EC" w14:textId="77777777" w:rsidR="00000000" w:rsidRDefault="00CF0F56">
      <w:pPr>
        <w:pStyle w:val="a0"/>
        <w:rPr>
          <w:rFonts w:hint="cs"/>
          <w:rtl/>
        </w:rPr>
      </w:pPr>
    </w:p>
    <w:p w14:paraId="2271D336" w14:textId="77777777" w:rsidR="00000000" w:rsidRDefault="00CF0F56">
      <w:pPr>
        <w:pStyle w:val="af1"/>
        <w:rPr>
          <w:rtl/>
        </w:rPr>
      </w:pPr>
      <w:r>
        <w:rPr>
          <w:rtl/>
        </w:rPr>
        <w:t>היו"ר אלי בן-מנחם:</w:t>
      </w:r>
    </w:p>
    <w:p w14:paraId="03C0753E" w14:textId="77777777" w:rsidR="00000000" w:rsidRDefault="00CF0F56">
      <w:pPr>
        <w:pStyle w:val="a0"/>
        <w:rPr>
          <w:rtl/>
        </w:rPr>
      </w:pPr>
    </w:p>
    <w:p w14:paraId="095E8EF6" w14:textId="77777777" w:rsidR="00000000" w:rsidRDefault="00CF0F56">
      <w:pPr>
        <w:pStyle w:val="a0"/>
        <w:rPr>
          <w:rFonts w:hint="cs"/>
          <w:rtl/>
        </w:rPr>
      </w:pPr>
      <w:r>
        <w:rPr>
          <w:rFonts w:hint="cs"/>
          <w:rtl/>
        </w:rPr>
        <w:t xml:space="preserve">תודה לחבר הכנסת אהוד יתום. </w:t>
      </w:r>
    </w:p>
    <w:p w14:paraId="0B9F3921" w14:textId="77777777" w:rsidR="00000000" w:rsidRDefault="00CF0F56">
      <w:pPr>
        <w:pStyle w:val="a0"/>
        <w:rPr>
          <w:rFonts w:hint="cs"/>
          <w:rtl/>
        </w:rPr>
      </w:pPr>
    </w:p>
    <w:p w14:paraId="765F5E95" w14:textId="77777777" w:rsidR="00000000" w:rsidRDefault="00CF0F56">
      <w:pPr>
        <w:pStyle w:val="a0"/>
        <w:rPr>
          <w:rFonts w:hint="cs"/>
          <w:rtl/>
        </w:rPr>
      </w:pPr>
      <w:r>
        <w:rPr>
          <w:rFonts w:hint="cs"/>
          <w:rtl/>
        </w:rPr>
        <w:t>רבותי חברי הכנסת, אנחנו עוברים להצבעה. אנחנו מצביעים בקריאה שנייה על חוק לתיקון דיני הרשויות המקומיות (הוראת שעה), התשס"ה-2004. אין הסתייגויות לחוק.</w:t>
      </w:r>
    </w:p>
    <w:p w14:paraId="43BC71CA" w14:textId="77777777" w:rsidR="00000000" w:rsidRDefault="00CF0F56">
      <w:pPr>
        <w:pStyle w:val="a0"/>
        <w:rPr>
          <w:rFonts w:hint="cs"/>
          <w:rtl/>
        </w:rPr>
      </w:pPr>
    </w:p>
    <w:p w14:paraId="2F662F5F" w14:textId="77777777" w:rsidR="00000000" w:rsidRDefault="00CF0F56">
      <w:pPr>
        <w:pStyle w:val="ab"/>
        <w:bidi/>
        <w:rPr>
          <w:rtl/>
        </w:rPr>
      </w:pPr>
    </w:p>
    <w:p w14:paraId="7E3412F2" w14:textId="77777777" w:rsidR="00000000" w:rsidRDefault="00CF0F56">
      <w:pPr>
        <w:pStyle w:val="ab"/>
        <w:bidi/>
        <w:rPr>
          <w:rFonts w:hint="cs"/>
          <w:rtl/>
        </w:rPr>
      </w:pPr>
      <w:r>
        <w:rPr>
          <w:rFonts w:hint="cs"/>
          <w:rtl/>
        </w:rPr>
        <w:t>הצבעה מס' 20</w:t>
      </w:r>
    </w:p>
    <w:p w14:paraId="2EC7BA09" w14:textId="77777777" w:rsidR="00000000" w:rsidRDefault="00CF0F56">
      <w:pPr>
        <w:pStyle w:val="a0"/>
        <w:rPr>
          <w:rFonts w:hint="cs"/>
          <w:rtl/>
        </w:rPr>
      </w:pPr>
    </w:p>
    <w:p w14:paraId="3F38C94E" w14:textId="77777777" w:rsidR="00000000" w:rsidRDefault="00CF0F56">
      <w:pPr>
        <w:pStyle w:val="ac"/>
        <w:bidi/>
        <w:rPr>
          <w:rFonts w:hint="cs"/>
          <w:rtl/>
        </w:rPr>
      </w:pPr>
      <w:r>
        <w:rPr>
          <w:rFonts w:hint="cs"/>
          <w:rtl/>
        </w:rPr>
        <w:t xml:space="preserve">בעד סעיפים 1-3 </w:t>
      </w:r>
      <w:r>
        <w:rPr>
          <w:rtl/>
        </w:rPr>
        <w:t>–</w:t>
      </w:r>
      <w:r>
        <w:rPr>
          <w:rFonts w:hint="cs"/>
          <w:rtl/>
        </w:rPr>
        <w:t xml:space="preserve"> 4</w:t>
      </w:r>
      <w:r>
        <w:rPr>
          <w:rFonts w:hint="cs"/>
          <w:rtl/>
        </w:rPr>
        <w:t>6</w:t>
      </w:r>
    </w:p>
    <w:p w14:paraId="008F8D9B" w14:textId="77777777" w:rsidR="00000000" w:rsidRDefault="00CF0F56">
      <w:pPr>
        <w:pStyle w:val="ac"/>
        <w:bidi/>
        <w:rPr>
          <w:rFonts w:hint="cs"/>
          <w:rtl/>
        </w:rPr>
      </w:pPr>
      <w:r>
        <w:rPr>
          <w:rFonts w:hint="cs"/>
          <w:rtl/>
        </w:rPr>
        <w:t xml:space="preserve">נגד </w:t>
      </w:r>
      <w:r>
        <w:rPr>
          <w:rtl/>
        </w:rPr>
        <w:t>–</w:t>
      </w:r>
      <w:r>
        <w:rPr>
          <w:rFonts w:hint="cs"/>
          <w:rtl/>
        </w:rPr>
        <w:t xml:space="preserve"> 7</w:t>
      </w:r>
    </w:p>
    <w:p w14:paraId="1E3825BD" w14:textId="77777777" w:rsidR="00000000" w:rsidRDefault="00CF0F56">
      <w:pPr>
        <w:pStyle w:val="ac"/>
        <w:bidi/>
        <w:rPr>
          <w:rFonts w:hint="cs"/>
          <w:rtl/>
        </w:rPr>
      </w:pPr>
      <w:r>
        <w:rPr>
          <w:rFonts w:hint="cs"/>
          <w:rtl/>
        </w:rPr>
        <w:t xml:space="preserve">נמנעים </w:t>
      </w:r>
      <w:r>
        <w:rPr>
          <w:rtl/>
        </w:rPr>
        <w:t>–</w:t>
      </w:r>
      <w:r>
        <w:rPr>
          <w:rFonts w:hint="cs"/>
          <w:rtl/>
        </w:rPr>
        <w:t xml:space="preserve"> 1</w:t>
      </w:r>
    </w:p>
    <w:p w14:paraId="6B0C8080" w14:textId="77777777" w:rsidR="00000000" w:rsidRDefault="00CF0F56">
      <w:pPr>
        <w:pStyle w:val="ad"/>
        <w:bidi/>
        <w:rPr>
          <w:rFonts w:hint="cs"/>
          <w:rtl/>
        </w:rPr>
      </w:pPr>
      <w:r>
        <w:rPr>
          <w:rFonts w:hint="cs"/>
          <w:rtl/>
        </w:rPr>
        <w:t xml:space="preserve">סעיפים 1-3 נתקבלו. </w:t>
      </w:r>
    </w:p>
    <w:p w14:paraId="59AAA6B9" w14:textId="77777777" w:rsidR="00000000" w:rsidRDefault="00CF0F56">
      <w:pPr>
        <w:pStyle w:val="a0"/>
        <w:rPr>
          <w:rFonts w:hint="cs"/>
          <w:rtl/>
        </w:rPr>
      </w:pPr>
    </w:p>
    <w:p w14:paraId="02CADEF4" w14:textId="77777777" w:rsidR="00000000" w:rsidRDefault="00CF0F56">
      <w:pPr>
        <w:pStyle w:val="af1"/>
        <w:rPr>
          <w:rtl/>
        </w:rPr>
      </w:pPr>
      <w:r>
        <w:rPr>
          <w:rtl/>
        </w:rPr>
        <w:t>היו"ר אלי בן-מנחם:</w:t>
      </w:r>
    </w:p>
    <w:p w14:paraId="3BD7DEA7" w14:textId="77777777" w:rsidR="00000000" w:rsidRDefault="00CF0F56">
      <w:pPr>
        <w:pStyle w:val="a0"/>
        <w:rPr>
          <w:rtl/>
        </w:rPr>
      </w:pPr>
    </w:p>
    <w:p w14:paraId="6385865C" w14:textId="77777777" w:rsidR="00000000" w:rsidRDefault="00CF0F56">
      <w:pPr>
        <w:pStyle w:val="a0"/>
        <w:rPr>
          <w:rFonts w:hint="cs"/>
          <w:rtl/>
        </w:rPr>
      </w:pPr>
      <w:r>
        <w:rPr>
          <w:rFonts w:hint="cs"/>
          <w:rtl/>
        </w:rPr>
        <w:t xml:space="preserve">46 בעד, שבעה מתנגדים ונמנע אחד. הצעת חוק לתיקון דיני הרשויות המקומיות (הוראת שעה), התשס"ה-2004, עברה בקריאה שנייה. </w:t>
      </w:r>
    </w:p>
    <w:p w14:paraId="1480522A" w14:textId="77777777" w:rsidR="00000000" w:rsidRDefault="00CF0F56">
      <w:pPr>
        <w:pStyle w:val="a0"/>
        <w:rPr>
          <w:rFonts w:hint="cs"/>
          <w:rtl/>
        </w:rPr>
      </w:pPr>
    </w:p>
    <w:p w14:paraId="19DCC776" w14:textId="77777777" w:rsidR="00000000" w:rsidRDefault="00CF0F56">
      <w:pPr>
        <w:pStyle w:val="a0"/>
        <w:rPr>
          <w:rFonts w:hint="cs"/>
          <w:rtl/>
        </w:rPr>
      </w:pPr>
      <w:r>
        <w:rPr>
          <w:rFonts w:hint="cs"/>
          <w:rtl/>
        </w:rPr>
        <w:t xml:space="preserve">אנחנו עוברים להצבעה על הצעת החוק בקריאה שלישית. נא להצביע. </w:t>
      </w:r>
    </w:p>
    <w:p w14:paraId="45DCC82B" w14:textId="77777777" w:rsidR="00000000" w:rsidRDefault="00CF0F56">
      <w:pPr>
        <w:pStyle w:val="a0"/>
        <w:rPr>
          <w:rFonts w:hint="cs"/>
          <w:rtl/>
        </w:rPr>
      </w:pPr>
    </w:p>
    <w:p w14:paraId="41F7EC58" w14:textId="77777777" w:rsidR="00000000" w:rsidRDefault="00CF0F56">
      <w:pPr>
        <w:pStyle w:val="ab"/>
        <w:bidi/>
        <w:rPr>
          <w:rFonts w:hint="cs"/>
          <w:rtl/>
        </w:rPr>
      </w:pPr>
      <w:r>
        <w:rPr>
          <w:rFonts w:hint="cs"/>
          <w:rtl/>
        </w:rPr>
        <w:t>הצבעה מס' 21</w:t>
      </w:r>
    </w:p>
    <w:p w14:paraId="5F32B3D3" w14:textId="77777777" w:rsidR="00000000" w:rsidRDefault="00CF0F56">
      <w:pPr>
        <w:pStyle w:val="a0"/>
        <w:rPr>
          <w:rFonts w:hint="cs"/>
          <w:rtl/>
        </w:rPr>
      </w:pPr>
    </w:p>
    <w:p w14:paraId="372986E9" w14:textId="77777777" w:rsidR="00000000" w:rsidRDefault="00CF0F56">
      <w:pPr>
        <w:pStyle w:val="ac"/>
        <w:bidi/>
        <w:rPr>
          <w:rFonts w:hint="cs"/>
          <w:rtl/>
        </w:rPr>
      </w:pPr>
      <w:r>
        <w:rPr>
          <w:rFonts w:hint="cs"/>
          <w:rtl/>
        </w:rPr>
        <w:t>בע</w:t>
      </w:r>
      <w:r>
        <w:rPr>
          <w:rFonts w:hint="cs"/>
          <w:rtl/>
        </w:rPr>
        <w:t xml:space="preserve">ד החוק </w:t>
      </w:r>
      <w:r>
        <w:rPr>
          <w:rtl/>
        </w:rPr>
        <w:t>–</w:t>
      </w:r>
      <w:r>
        <w:rPr>
          <w:rFonts w:hint="cs"/>
          <w:rtl/>
        </w:rPr>
        <w:t xml:space="preserve"> 47</w:t>
      </w:r>
    </w:p>
    <w:p w14:paraId="4F2969A4" w14:textId="77777777" w:rsidR="00000000" w:rsidRDefault="00CF0F56">
      <w:pPr>
        <w:pStyle w:val="ac"/>
        <w:bidi/>
        <w:rPr>
          <w:rFonts w:hint="cs"/>
          <w:rtl/>
        </w:rPr>
      </w:pPr>
      <w:r>
        <w:rPr>
          <w:rFonts w:hint="cs"/>
          <w:rtl/>
        </w:rPr>
        <w:t xml:space="preserve">נגד </w:t>
      </w:r>
      <w:r>
        <w:rPr>
          <w:rtl/>
        </w:rPr>
        <w:t>–</w:t>
      </w:r>
      <w:r>
        <w:rPr>
          <w:rFonts w:hint="cs"/>
          <w:rtl/>
        </w:rPr>
        <w:t xml:space="preserve"> 7</w:t>
      </w:r>
    </w:p>
    <w:p w14:paraId="02C69FFC" w14:textId="77777777" w:rsidR="00000000" w:rsidRDefault="00CF0F56">
      <w:pPr>
        <w:pStyle w:val="ac"/>
        <w:bidi/>
        <w:rPr>
          <w:rFonts w:hint="cs"/>
          <w:rtl/>
        </w:rPr>
      </w:pPr>
      <w:r>
        <w:rPr>
          <w:rFonts w:hint="cs"/>
          <w:rtl/>
        </w:rPr>
        <w:t xml:space="preserve">נמנעים </w:t>
      </w:r>
      <w:r>
        <w:rPr>
          <w:rtl/>
        </w:rPr>
        <w:t>–</w:t>
      </w:r>
      <w:r>
        <w:rPr>
          <w:rFonts w:hint="cs"/>
          <w:rtl/>
        </w:rPr>
        <w:t xml:space="preserve"> 1</w:t>
      </w:r>
    </w:p>
    <w:p w14:paraId="18F42D23" w14:textId="77777777" w:rsidR="00000000" w:rsidRDefault="00CF0F56">
      <w:pPr>
        <w:pStyle w:val="ad"/>
        <w:bidi/>
        <w:rPr>
          <w:rFonts w:hint="cs"/>
          <w:rtl/>
        </w:rPr>
      </w:pPr>
      <w:r>
        <w:rPr>
          <w:rFonts w:hint="cs"/>
          <w:rtl/>
        </w:rPr>
        <w:t xml:space="preserve">חוק לתיקון דיני הרשויות המקומיות (הוראת שעה), התשס"ה-2004, נתקבל. </w:t>
      </w:r>
    </w:p>
    <w:p w14:paraId="6A746018" w14:textId="77777777" w:rsidR="00000000" w:rsidRDefault="00CF0F56">
      <w:pPr>
        <w:pStyle w:val="a0"/>
        <w:rPr>
          <w:rFonts w:hint="cs"/>
          <w:rtl/>
        </w:rPr>
      </w:pPr>
    </w:p>
    <w:p w14:paraId="0D977B66" w14:textId="77777777" w:rsidR="00000000" w:rsidRDefault="00CF0F56">
      <w:pPr>
        <w:pStyle w:val="af1"/>
        <w:rPr>
          <w:rtl/>
        </w:rPr>
      </w:pPr>
      <w:r>
        <w:rPr>
          <w:rtl/>
        </w:rPr>
        <w:t>היו"ר אלי בן-מנחם:</w:t>
      </w:r>
    </w:p>
    <w:p w14:paraId="0765A324" w14:textId="77777777" w:rsidR="00000000" w:rsidRDefault="00CF0F56">
      <w:pPr>
        <w:pStyle w:val="a0"/>
        <w:rPr>
          <w:rtl/>
        </w:rPr>
      </w:pPr>
    </w:p>
    <w:p w14:paraId="61306090" w14:textId="77777777" w:rsidR="00000000" w:rsidRDefault="00CF0F56">
      <w:pPr>
        <w:pStyle w:val="a0"/>
        <w:rPr>
          <w:rFonts w:hint="cs"/>
          <w:rtl/>
        </w:rPr>
      </w:pPr>
      <w:r>
        <w:rPr>
          <w:rFonts w:hint="cs"/>
          <w:rtl/>
        </w:rPr>
        <w:t>47 בעד, שבעה נגד ונמנע אחד. החוק לתיקון דיני הרשויות המקומיות (הוראת שעה), התשס"ה-2004, עבר בקריאה שלישית. חבר הכנסת יתום מבקש לעלות לדוכ</w:t>
      </w:r>
      <w:r>
        <w:rPr>
          <w:rFonts w:hint="cs"/>
          <w:rtl/>
        </w:rPr>
        <w:t xml:space="preserve">ן ולהודות. בבקשה. </w:t>
      </w:r>
    </w:p>
    <w:p w14:paraId="17F54EE7" w14:textId="77777777" w:rsidR="00000000" w:rsidRDefault="00CF0F56">
      <w:pPr>
        <w:pStyle w:val="a0"/>
        <w:rPr>
          <w:rFonts w:hint="cs"/>
          <w:rtl/>
        </w:rPr>
      </w:pPr>
    </w:p>
    <w:p w14:paraId="38E0BE8C" w14:textId="77777777" w:rsidR="00000000" w:rsidRDefault="00CF0F56">
      <w:pPr>
        <w:pStyle w:val="a"/>
        <w:rPr>
          <w:rtl/>
        </w:rPr>
      </w:pPr>
      <w:bookmarkStart w:id="441" w:name="FS000001032T20_10_2004_16_27_47C"/>
      <w:bookmarkStart w:id="442" w:name="_Toc92193369"/>
      <w:bookmarkEnd w:id="441"/>
      <w:r>
        <w:rPr>
          <w:rtl/>
        </w:rPr>
        <w:t>אהוד יתום (הליכוד):</w:t>
      </w:r>
      <w:bookmarkEnd w:id="442"/>
    </w:p>
    <w:p w14:paraId="20FAD767" w14:textId="77777777" w:rsidR="00000000" w:rsidRDefault="00CF0F56">
      <w:pPr>
        <w:pStyle w:val="a0"/>
        <w:rPr>
          <w:rtl/>
        </w:rPr>
      </w:pPr>
    </w:p>
    <w:p w14:paraId="52265C64" w14:textId="77777777" w:rsidR="00000000" w:rsidRDefault="00CF0F56">
      <w:pPr>
        <w:pStyle w:val="a0"/>
        <w:rPr>
          <w:rtl/>
        </w:rPr>
      </w:pPr>
      <w:r>
        <w:rPr>
          <w:rFonts w:hint="cs"/>
          <w:rtl/>
        </w:rPr>
        <w:t xml:space="preserve">אדוני היושב-ראש, אני מודה לך. אני מודה ליושב-ראש ועדת הפנים, מר יורי שטרן, שהוביל את הדיונים בחוק הזה בצורה מאוד מאוד יעילה. אני מודה ליושב-ראש הכנסת וליושב-ראש ועדת הכנסת על כך שגרמו לכך שהחוק הזה ירוץ קדימה בצורה </w:t>
      </w:r>
      <w:r>
        <w:rPr>
          <w:rFonts w:hint="cs"/>
          <w:rtl/>
        </w:rPr>
        <w:t>יעילה. אני  מודה לחברי, שחוקקו אתי את החוק: עמרי שרון, מיקי איתן ויורי שטרן. אני מודה לצוות המשפטי הראוי של הוועדה, היועצת המשפטית של הוועדה, גברת מירי פרנקל-שור, המתמחה שלה עידו בן-יצחק, לעורכת-הדין נוגה ענתבי, הממונה על נוסח החוק, ועמה עורכת-הדין דפנה בר</w:t>
      </w:r>
      <w:r>
        <w:rPr>
          <w:rFonts w:hint="cs"/>
          <w:rtl/>
        </w:rPr>
        <w:t xml:space="preserve">נאי, על יעילותם ואחריותם. לצוות ועדת הפנים ואיכות הסביבה, שזכה בעת האחרונה לציון מיוחד על יעילותו, גברת יפה שפירא, גברת שושנה אזולאי, גברת ליאת סעדון, ולעוזרת היושב-ראש טליה אברבוך. </w:t>
      </w:r>
    </w:p>
    <w:p w14:paraId="24B3373B" w14:textId="77777777" w:rsidR="00000000" w:rsidRDefault="00CF0F56">
      <w:pPr>
        <w:pStyle w:val="a0"/>
        <w:rPr>
          <w:rtl/>
        </w:rPr>
      </w:pPr>
    </w:p>
    <w:p w14:paraId="0A5A902E" w14:textId="77777777" w:rsidR="00000000" w:rsidRDefault="00CF0F56">
      <w:pPr>
        <w:pStyle w:val="a0"/>
        <w:rPr>
          <w:rFonts w:hint="cs"/>
          <w:rtl/>
        </w:rPr>
      </w:pPr>
      <w:r>
        <w:rPr>
          <w:rFonts w:hint="cs"/>
          <w:rtl/>
        </w:rPr>
        <w:t>אני מבקש להודות ליהודה זמרת, עורך-דין ממשרד הפנים, לגברת אביטל שטרנברג מ</w:t>
      </w:r>
      <w:r>
        <w:rPr>
          <w:rFonts w:hint="cs"/>
          <w:rtl/>
        </w:rPr>
        <w:t xml:space="preserve">משרד המשפטים, לגברת נועה בן-אריה מהמרכז לשלטון מקומי, לגברת שרה ליפשיץ ממשרד הפנים, למר יחזקאל לביא, ראש אגף ממשרד הפנים, ואחרונים חביבים, לכל חברי ועדת הפנים ולעוזרי הנאמן והמסור אור פרל. יישר כוח לכולם. </w:t>
      </w:r>
    </w:p>
    <w:p w14:paraId="4F59DB99" w14:textId="77777777" w:rsidR="00000000" w:rsidRDefault="00CF0F56">
      <w:pPr>
        <w:pStyle w:val="a0"/>
        <w:rPr>
          <w:rFonts w:hint="cs"/>
          <w:rtl/>
        </w:rPr>
      </w:pPr>
    </w:p>
    <w:p w14:paraId="454A60D6" w14:textId="77777777" w:rsidR="00000000" w:rsidRDefault="00CF0F56">
      <w:pPr>
        <w:pStyle w:val="af1"/>
        <w:rPr>
          <w:rtl/>
        </w:rPr>
      </w:pPr>
      <w:r>
        <w:rPr>
          <w:rtl/>
        </w:rPr>
        <w:t>היו"ר אלי בן-מנחם:</w:t>
      </w:r>
    </w:p>
    <w:p w14:paraId="5171CCEE" w14:textId="77777777" w:rsidR="00000000" w:rsidRDefault="00CF0F56">
      <w:pPr>
        <w:pStyle w:val="a0"/>
        <w:rPr>
          <w:rtl/>
        </w:rPr>
      </w:pPr>
    </w:p>
    <w:p w14:paraId="15CFA27A" w14:textId="77777777" w:rsidR="00000000" w:rsidRDefault="00CF0F56">
      <w:pPr>
        <w:pStyle w:val="a0"/>
        <w:rPr>
          <w:rFonts w:hint="cs"/>
          <w:rtl/>
        </w:rPr>
      </w:pPr>
      <w:r>
        <w:rPr>
          <w:rFonts w:hint="cs"/>
          <w:rtl/>
        </w:rPr>
        <w:t xml:space="preserve">תודה לחבר הכנסת יתום. </w:t>
      </w:r>
    </w:p>
    <w:p w14:paraId="5998D7E5" w14:textId="77777777" w:rsidR="00000000" w:rsidRDefault="00CF0F56">
      <w:pPr>
        <w:pStyle w:val="a0"/>
        <w:rPr>
          <w:rFonts w:hint="cs"/>
          <w:rtl/>
        </w:rPr>
      </w:pPr>
    </w:p>
    <w:p w14:paraId="579F4129" w14:textId="77777777" w:rsidR="00000000" w:rsidRDefault="00CF0F56">
      <w:pPr>
        <w:pStyle w:val="a2"/>
        <w:rPr>
          <w:rtl/>
        </w:rPr>
      </w:pPr>
    </w:p>
    <w:p w14:paraId="13939AFD" w14:textId="77777777" w:rsidR="00000000" w:rsidRDefault="00CF0F56">
      <w:pPr>
        <w:pStyle w:val="a2"/>
        <w:rPr>
          <w:rFonts w:hint="cs"/>
          <w:rtl/>
        </w:rPr>
      </w:pPr>
      <w:bookmarkStart w:id="443" w:name="CS77257FI0077257T20_10_2004_16_34_17"/>
      <w:bookmarkStart w:id="444" w:name="_Toc92193370"/>
      <w:bookmarkEnd w:id="443"/>
      <w:r>
        <w:rPr>
          <w:rtl/>
        </w:rPr>
        <w:t>הצע</w:t>
      </w:r>
      <w:r>
        <w:rPr>
          <w:rFonts w:hint="cs"/>
          <w:rtl/>
        </w:rPr>
        <w:t>ו</w:t>
      </w:r>
      <w:r>
        <w:rPr>
          <w:rFonts w:hint="cs"/>
          <w:rtl/>
        </w:rPr>
        <w:t>ת</w:t>
      </w:r>
      <w:r>
        <w:rPr>
          <w:rtl/>
        </w:rPr>
        <w:t xml:space="preserve"> לסדר-היום</w:t>
      </w:r>
      <w:bookmarkEnd w:id="444"/>
    </w:p>
    <w:p w14:paraId="20AD8E44" w14:textId="77777777" w:rsidR="00000000" w:rsidRDefault="00CF0F56">
      <w:pPr>
        <w:pStyle w:val="a2"/>
        <w:rPr>
          <w:rtl/>
        </w:rPr>
      </w:pPr>
      <w:bookmarkStart w:id="445" w:name="_Toc92193371"/>
      <w:r>
        <w:rPr>
          <w:rtl/>
        </w:rPr>
        <w:t>פתיחת שנת הלימודים באוניברסיטאות ועתיד ההשכלה הגבוהה בישראל</w:t>
      </w:r>
      <w:bookmarkEnd w:id="445"/>
      <w:r>
        <w:rPr>
          <w:rtl/>
        </w:rPr>
        <w:t xml:space="preserve"> </w:t>
      </w:r>
    </w:p>
    <w:p w14:paraId="3D377C94" w14:textId="77777777" w:rsidR="00000000" w:rsidRDefault="00CF0F56">
      <w:pPr>
        <w:pStyle w:val="-0"/>
        <w:jc w:val="left"/>
        <w:rPr>
          <w:rFonts w:hint="cs"/>
          <w:rtl/>
        </w:rPr>
      </w:pPr>
    </w:p>
    <w:p w14:paraId="14B3043F" w14:textId="77777777" w:rsidR="00000000" w:rsidRDefault="00CF0F56">
      <w:pPr>
        <w:pStyle w:val="af1"/>
        <w:rPr>
          <w:rtl/>
        </w:rPr>
      </w:pPr>
      <w:r>
        <w:rPr>
          <w:rtl/>
        </w:rPr>
        <w:t>היו"ר אלי בן-מנחם:</w:t>
      </w:r>
    </w:p>
    <w:p w14:paraId="32B6AD7E" w14:textId="77777777" w:rsidR="00000000" w:rsidRDefault="00CF0F56">
      <w:pPr>
        <w:pStyle w:val="a0"/>
        <w:rPr>
          <w:rtl/>
        </w:rPr>
      </w:pPr>
    </w:p>
    <w:p w14:paraId="252A94FD" w14:textId="77777777" w:rsidR="00000000" w:rsidRDefault="00CF0F56">
      <w:pPr>
        <w:pStyle w:val="a0"/>
        <w:rPr>
          <w:rFonts w:hint="cs"/>
          <w:rtl/>
        </w:rPr>
      </w:pPr>
      <w:r>
        <w:rPr>
          <w:rFonts w:hint="cs"/>
          <w:rtl/>
        </w:rPr>
        <w:t>רבותי, אנחנו עוברים לנושא הבא: הצעות לסדר-היום מס' 4567, 4580, 4603, 4610, 4618 ו-4619, בנושא: פתיחת שנת הלימודים באוניברסיטאות ועתיד ההשכלה הגבוהה בישראל. חבר הכ</w:t>
      </w:r>
      <w:r>
        <w:rPr>
          <w:rFonts w:hint="cs"/>
          <w:rtl/>
        </w:rPr>
        <w:t xml:space="preserve">נסת יצחק כהן - אינו נוכח. אחריו - חברת הכנסת פולישוק, שוויתרה על תורה לטובת חבר הכנסת אברהם בייגה שוחט. לרשותך שלוש דקות, בבקשה. </w:t>
      </w:r>
    </w:p>
    <w:p w14:paraId="6DA27C0F" w14:textId="77777777" w:rsidR="00000000" w:rsidRDefault="00CF0F56">
      <w:pPr>
        <w:pStyle w:val="a0"/>
        <w:rPr>
          <w:rFonts w:hint="cs"/>
          <w:rtl/>
        </w:rPr>
      </w:pPr>
    </w:p>
    <w:p w14:paraId="0D7E369A" w14:textId="77777777" w:rsidR="00000000" w:rsidRDefault="00CF0F56">
      <w:pPr>
        <w:pStyle w:val="a"/>
        <w:rPr>
          <w:rtl/>
        </w:rPr>
      </w:pPr>
      <w:bookmarkStart w:id="446" w:name="FS000000459T20_10_2004_16_37_43"/>
      <w:bookmarkStart w:id="447" w:name="_Toc92193372"/>
      <w:bookmarkEnd w:id="446"/>
      <w:r>
        <w:rPr>
          <w:rFonts w:hint="eastAsia"/>
          <w:rtl/>
        </w:rPr>
        <w:t>אברהם</w:t>
      </w:r>
      <w:r>
        <w:rPr>
          <w:rtl/>
        </w:rPr>
        <w:t xml:space="preserve"> בייגה שוחט (העבודה-מימד):</w:t>
      </w:r>
      <w:bookmarkEnd w:id="447"/>
    </w:p>
    <w:p w14:paraId="3E015BD5" w14:textId="77777777" w:rsidR="00000000" w:rsidRDefault="00CF0F56">
      <w:pPr>
        <w:pStyle w:val="a0"/>
        <w:rPr>
          <w:rFonts w:hint="cs"/>
          <w:rtl/>
        </w:rPr>
      </w:pPr>
    </w:p>
    <w:p w14:paraId="552CC275" w14:textId="77777777" w:rsidR="00000000" w:rsidRDefault="00CF0F56">
      <w:pPr>
        <w:pStyle w:val="a0"/>
        <w:rPr>
          <w:rFonts w:hint="cs"/>
          <w:rtl/>
        </w:rPr>
      </w:pPr>
      <w:r>
        <w:rPr>
          <w:rFonts w:hint="cs"/>
          <w:rtl/>
        </w:rPr>
        <w:t>אדוני היושב-ראש, גברתי שרת החינוך, ההצעה לסדר-היום שכרוכה בפתיחת שנת הלימודים - - -</w:t>
      </w:r>
    </w:p>
    <w:p w14:paraId="312CF8AB" w14:textId="77777777" w:rsidR="00000000" w:rsidRDefault="00CF0F56">
      <w:pPr>
        <w:pStyle w:val="a0"/>
        <w:rPr>
          <w:rFonts w:hint="cs"/>
          <w:rtl/>
        </w:rPr>
      </w:pPr>
    </w:p>
    <w:p w14:paraId="254C7CC2" w14:textId="77777777" w:rsidR="00000000" w:rsidRDefault="00CF0F56">
      <w:pPr>
        <w:pStyle w:val="af0"/>
        <w:rPr>
          <w:rtl/>
        </w:rPr>
      </w:pPr>
      <w:r>
        <w:rPr>
          <w:rFonts w:hint="eastAsia"/>
          <w:rtl/>
        </w:rPr>
        <w:t>שר</w:t>
      </w:r>
      <w:r>
        <w:rPr>
          <w:rtl/>
        </w:rPr>
        <w:t xml:space="preserve"> האוצ</w:t>
      </w:r>
      <w:r>
        <w:rPr>
          <w:rtl/>
        </w:rPr>
        <w:t>ר בנימין נתניהו:</w:t>
      </w:r>
    </w:p>
    <w:p w14:paraId="025AE0A4" w14:textId="77777777" w:rsidR="00000000" w:rsidRDefault="00CF0F56">
      <w:pPr>
        <w:pStyle w:val="a0"/>
        <w:rPr>
          <w:rFonts w:hint="cs"/>
          <w:rtl/>
        </w:rPr>
      </w:pPr>
    </w:p>
    <w:p w14:paraId="7368B5F6" w14:textId="77777777" w:rsidR="00000000" w:rsidRDefault="00CF0F56">
      <w:pPr>
        <w:pStyle w:val="a0"/>
        <w:rPr>
          <w:rFonts w:hint="cs"/>
          <w:rtl/>
        </w:rPr>
      </w:pPr>
      <w:r>
        <w:rPr>
          <w:rFonts w:hint="cs"/>
          <w:rtl/>
        </w:rPr>
        <w:t xml:space="preserve">היא אמרה ששר האוצר אשם, אמרתי ששרי האוצר לדורותיהם. </w:t>
      </w:r>
    </w:p>
    <w:p w14:paraId="13199C07" w14:textId="77777777" w:rsidR="00000000" w:rsidRDefault="00CF0F56">
      <w:pPr>
        <w:pStyle w:val="a0"/>
        <w:rPr>
          <w:rFonts w:hint="cs"/>
          <w:rtl/>
        </w:rPr>
      </w:pPr>
    </w:p>
    <w:p w14:paraId="5883741C" w14:textId="77777777" w:rsidR="00000000" w:rsidRDefault="00CF0F56">
      <w:pPr>
        <w:pStyle w:val="-"/>
        <w:rPr>
          <w:rtl/>
        </w:rPr>
      </w:pPr>
      <w:bookmarkStart w:id="448" w:name="FS000000459T20_10_2004_16_38_26C"/>
      <w:bookmarkEnd w:id="448"/>
      <w:r>
        <w:rPr>
          <w:rtl/>
        </w:rPr>
        <w:t>אברהם בייגה שוחט (העבודה-מימד):</w:t>
      </w:r>
    </w:p>
    <w:p w14:paraId="460A3F85" w14:textId="77777777" w:rsidR="00000000" w:rsidRDefault="00CF0F56">
      <w:pPr>
        <w:pStyle w:val="a0"/>
        <w:rPr>
          <w:rtl/>
        </w:rPr>
      </w:pPr>
    </w:p>
    <w:p w14:paraId="1233B9FF" w14:textId="77777777" w:rsidR="00000000" w:rsidRDefault="00CF0F56">
      <w:pPr>
        <w:pStyle w:val="a0"/>
        <w:rPr>
          <w:rFonts w:hint="cs"/>
          <w:rtl/>
        </w:rPr>
      </w:pPr>
      <w:r>
        <w:rPr>
          <w:rFonts w:hint="cs"/>
          <w:rtl/>
        </w:rPr>
        <w:t xml:space="preserve">רציתי להשתתף בדיון הקצר בנושא פתיחת שנת הלימודים, מכיוון שלאורך כל השנים, ובעיקר בשנים שבהן ניתנה לי הזכות להיות מעורב בהחלטות על פיתוח ההשכלה הגבוהה, </w:t>
      </w:r>
      <w:r>
        <w:rPr>
          <w:rFonts w:hint="cs"/>
          <w:rtl/>
        </w:rPr>
        <w:t>ראיתי בנושא ההשכלה הגבוהה נושא חשוב ומרכזי ביותר במדינת ישראל. כל אחד מאתנו יודע שהעושר הלאומי שלנו, בסיסו ורובו, טמון ביכולת האנושית - לא בנפט, לא בברזל, לא במים ולא בקרקע, שכן אנחנו דלים בכל המשאבים האלה, אבל אנחנו רבי יכולת אנושית. החוליה של מערכת ההשכל</w:t>
      </w:r>
      <w:r>
        <w:rPr>
          <w:rFonts w:hint="cs"/>
          <w:rtl/>
        </w:rPr>
        <w:t xml:space="preserve">ה הגבוהה היא חשובה, לא בלעדית, אבל חשובה ומרכזית. </w:t>
      </w:r>
    </w:p>
    <w:p w14:paraId="65731598" w14:textId="77777777" w:rsidR="00000000" w:rsidRDefault="00CF0F56">
      <w:pPr>
        <w:pStyle w:val="a0"/>
        <w:rPr>
          <w:rFonts w:hint="cs"/>
          <w:rtl/>
        </w:rPr>
      </w:pPr>
    </w:p>
    <w:p w14:paraId="0B105DA3" w14:textId="77777777" w:rsidR="00000000" w:rsidRDefault="00CF0F56">
      <w:pPr>
        <w:pStyle w:val="a0"/>
        <w:rPr>
          <w:rFonts w:hint="cs"/>
          <w:rtl/>
        </w:rPr>
      </w:pPr>
      <w:r>
        <w:rPr>
          <w:rFonts w:hint="cs"/>
          <w:rtl/>
        </w:rPr>
        <w:t>רק לפני עשר שנים לקתה מערכת ההשכלה הגבוהה בבעיית נגישות, לקתה בבעיה של סטודנטים ישראלים שחלקם נסעו ללמוד בחו"ל. המהפכה יצרה נגישות מופלאה כמעט בכל חלקי ארץ-ישראל לאלה שרוצים ללמוד, יהודים וערבים כאחד, חקל</w:t>
      </w:r>
      <w:r>
        <w:rPr>
          <w:rFonts w:hint="cs"/>
          <w:rtl/>
        </w:rPr>
        <w:t xml:space="preserve">אים ועירונים, אנשים מהדרום ומהצפון. המערכת נתנה פתרון בצורה מהירה ובמספרים גדולים, ובמשך עשר שנים בלבד הוכפלה מערכת ההשכלה הגבוהה והפכה להיות יותר מגוונת, רחבת היקף ונותנת פתרונות. </w:t>
      </w:r>
    </w:p>
    <w:p w14:paraId="0DE4DB88" w14:textId="77777777" w:rsidR="00000000" w:rsidRDefault="00CF0F56">
      <w:pPr>
        <w:pStyle w:val="a0"/>
        <w:rPr>
          <w:rFonts w:hint="cs"/>
          <w:rtl/>
        </w:rPr>
      </w:pPr>
    </w:p>
    <w:p w14:paraId="1FC6B56B" w14:textId="77777777" w:rsidR="00000000" w:rsidRDefault="00CF0F56">
      <w:pPr>
        <w:pStyle w:val="a0"/>
        <w:rPr>
          <w:rtl/>
        </w:rPr>
      </w:pPr>
      <w:r>
        <w:rPr>
          <w:rFonts w:hint="cs"/>
          <w:rtl/>
        </w:rPr>
        <w:t xml:space="preserve">מדינת ישראל תחטא לעתידה ותחטא לתושביה אם היא לא תשקיע את המשאבים הנחוצים </w:t>
      </w:r>
      <w:r>
        <w:rPr>
          <w:rFonts w:hint="cs"/>
          <w:rtl/>
        </w:rPr>
        <w:t xml:space="preserve">והדרושים לצורך פיתוח ההשכלה הגבוהה. פיתוח ההשכלה הגבוהה צריך להיות במוקד ההחלטות של ממשלת ישראל. הייתי אומר משפט חשוב מאוד, שכן  לפעמים מתערבבים התחומים </w:t>
      </w:r>
      <w:r>
        <w:rPr>
          <w:rtl/>
        </w:rPr>
        <w:t>–</w:t>
      </w:r>
      <w:r>
        <w:rPr>
          <w:rFonts w:hint="cs"/>
          <w:rtl/>
        </w:rPr>
        <w:t xml:space="preserve"> הקשר בין נגישות לאיכות ולמצוינות הוא קשר קיים, והאחד אינו בא על חשבון השני. אפשר להיות מצוין ולא להיו</w:t>
      </w:r>
      <w:r>
        <w:rPr>
          <w:rFonts w:hint="cs"/>
          <w:rtl/>
        </w:rPr>
        <w:t xml:space="preserve">ת אליטיסט. אפשר להיות מתקדם ומהטובים בעולם ולתרום למדינת ישראל בצורה מובהקת וברורה. </w:t>
      </w:r>
    </w:p>
    <w:p w14:paraId="252A8883" w14:textId="77777777" w:rsidR="00000000" w:rsidRDefault="00CF0F56">
      <w:pPr>
        <w:pStyle w:val="a0"/>
        <w:rPr>
          <w:rtl/>
        </w:rPr>
      </w:pPr>
    </w:p>
    <w:p w14:paraId="6BC3DDBB" w14:textId="77777777" w:rsidR="00000000" w:rsidRDefault="00CF0F56">
      <w:pPr>
        <w:pStyle w:val="a0"/>
        <w:rPr>
          <w:rFonts w:hint="cs"/>
          <w:rtl/>
        </w:rPr>
      </w:pPr>
      <w:r>
        <w:rPr>
          <w:rFonts w:hint="cs"/>
          <w:rtl/>
        </w:rPr>
        <w:t>אין מגדלי שן בהשכלה הגבוהה, יש מגדלי אור. מגדלי האור של ההשכלה הגבוהה הם שמניעים את החברה הישראלית. דרך אגב, הם המנוע המרכזי להקטנת רמת האי-שוויון בחברה הישראלית, לא פחות</w:t>
      </w:r>
      <w:r>
        <w:rPr>
          <w:rFonts w:hint="cs"/>
          <w:rtl/>
        </w:rPr>
        <w:t xml:space="preserve"> ממערכת המס או מערכת הקצבאות. זו מערכת שפותחת את שעריה, מכשירה אנשים, מגלה פוטנציאל, נותנת הזדמנויות תוך כדי שמירת מצוינות.</w:t>
      </w:r>
    </w:p>
    <w:p w14:paraId="541E4E76" w14:textId="77777777" w:rsidR="00000000" w:rsidRDefault="00CF0F56">
      <w:pPr>
        <w:pStyle w:val="a0"/>
        <w:rPr>
          <w:rFonts w:hint="cs"/>
          <w:rtl/>
        </w:rPr>
      </w:pPr>
    </w:p>
    <w:p w14:paraId="29B4E4B4" w14:textId="77777777" w:rsidR="00000000" w:rsidRDefault="00CF0F56">
      <w:pPr>
        <w:pStyle w:val="a0"/>
        <w:rPr>
          <w:rFonts w:hint="cs"/>
          <w:rtl/>
        </w:rPr>
      </w:pPr>
      <w:r>
        <w:rPr>
          <w:rFonts w:hint="cs"/>
          <w:rtl/>
        </w:rPr>
        <w:t xml:space="preserve">העובדה ששני מדענים ישראלים, ועל כך יש לברך אותם, זכו בפרס נובל לכימיה, אנשי הטכניון העברי בחיפה, היא אות כבוד למערכת הישראלית, אבל </w:t>
      </w:r>
      <w:r>
        <w:rPr>
          <w:rFonts w:hint="cs"/>
          <w:rtl/>
        </w:rPr>
        <w:t>כל אחד מבין שקבלת פרס נובל בכימיה לא יכולה היתה להתרחש לולא היו תשתית כוללת, אווירה מדעית, מעבדות מחקר, קבוצות עבודה, סדר עדיפויות, תקציב וכל מה שכרוך בעניין הזה.</w:t>
      </w:r>
    </w:p>
    <w:p w14:paraId="1BB68D15" w14:textId="77777777" w:rsidR="00000000" w:rsidRDefault="00CF0F56">
      <w:pPr>
        <w:pStyle w:val="a0"/>
        <w:rPr>
          <w:rFonts w:hint="cs"/>
          <w:rtl/>
        </w:rPr>
      </w:pPr>
    </w:p>
    <w:p w14:paraId="454F213D" w14:textId="77777777" w:rsidR="00000000" w:rsidRDefault="00CF0F56">
      <w:pPr>
        <w:pStyle w:val="a0"/>
        <w:rPr>
          <w:rFonts w:hint="cs"/>
          <w:rtl/>
        </w:rPr>
      </w:pPr>
      <w:r>
        <w:rPr>
          <w:rFonts w:hint="cs"/>
          <w:rtl/>
        </w:rPr>
        <w:t>לצערי הרב, בשנים האחרונות קוצצה במידה מרובה הקצבה הממשלתית להשכלה הגבוהה, בהיקף של כ-17% מהת</w:t>
      </w:r>
      <w:r>
        <w:rPr>
          <w:rFonts w:hint="cs"/>
          <w:rtl/>
        </w:rPr>
        <w:t>קציב, קרוב ל-800 מיליון שקלים. נכון שבחודשים האחרונים הגיעה המועצה להשכלה גבוהה באמצעות הוות"ת להסדר כספי ולתוכנית חמש-שנתית, שלצערי הרב שלוש שנים לא היתה קיימת, וזה דבר יסודי במערכת ההשכלה הגבוהה. אבל גם היום, עם אישור התוכנית, וזאת בלי להתעלם מהצורך לייע</w:t>
      </w:r>
      <w:r>
        <w:rPr>
          <w:rFonts w:hint="cs"/>
          <w:rtl/>
        </w:rPr>
        <w:t>ל את העבודה באוניברסיטאות ובמכללות, עדיין ממשלת ישראל וכולנו צריכים לפקוח עין ולראות שאותו מנוע כלכלי-חברתי יהיה מוזן כהלכה, גם בתקציבים, כדי לתת לנו את הדבר החשוב לנו מכול: השכלה, איכות, שוויון הזדמנויות ומדינה מתקדמת עם אנשים בעלי יכולת. תודה רבה.</w:t>
      </w:r>
    </w:p>
    <w:p w14:paraId="07BB0D5C" w14:textId="77777777" w:rsidR="00000000" w:rsidRDefault="00CF0F56">
      <w:pPr>
        <w:pStyle w:val="a0"/>
        <w:rPr>
          <w:rFonts w:hint="cs"/>
          <w:rtl/>
        </w:rPr>
      </w:pPr>
    </w:p>
    <w:p w14:paraId="2DFC40FD" w14:textId="77777777" w:rsidR="00000000" w:rsidRDefault="00CF0F56">
      <w:pPr>
        <w:pStyle w:val="af1"/>
        <w:rPr>
          <w:rtl/>
        </w:rPr>
      </w:pPr>
      <w:r>
        <w:rPr>
          <w:rtl/>
        </w:rPr>
        <w:t>היו"ר</w:t>
      </w:r>
      <w:r>
        <w:rPr>
          <w:rtl/>
        </w:rPr>
        <w:t xml:space="preserve"> אלי בן-מנחם:</w:t>
      </w:r>
    </w:p>
    <w:p w14:paraId="4155F716" w14:textId="77777777" w:rsidR="00000000" w:rsidRDefault="00CF0F56">
      <w:pPr>
        <w:pStyle w:val="a0"/>
        <w:rPr>
          <w:rtl/>
        </w:rPr>
      </w:pPr>
    </w:p>
    <w:p w14:paraId="19F4E448" w14:textId="77777777" w:rsidR="00000000" w:rsidRDefault="00CF0F56">
      <w:pPr>
        <w:pStyle w:val="a0"/>
        <w:rPr>
          <w:rFonts w:hint="cs"/>
          <w:rtl/>
        </w:rPr>
      </w:pPr>
      <w:r>
        <w:rPr>
          <w:rFonts w:hint="cs"/>
          <w:rtl/>
        </w:rPr>
        <w:t xml:space="preserve">תודה לחבר הכנסת שוחט. חברת הכנסת מלי פולישוק, בבקשה. אחריה </w:t>
      </w:r>
      <w:r>
        <w:rPr>
          <w:rtl/>
        </w:rPr>
        <w:t>–</w:t>
      </w:r>
      <w:r>
        <w:rPr>
          <w:rFonts w:hint="cs"/>
          <w:rtl/>
        </w:rPr>
        <w:t xml:space="preserve"> חבר הכנסת עסאם מח'ול.</w:t>
      </w:r>
    </w:p>
    <w:p w14:paraId="62E6571A" w14:textId="77777777" w:rsidR="00000000" w:rsidRDefault="00CF0F56">
      <w:pPr>
        <w:pStyle w:val="a0"/>
        <w:rPr>
          <w:rFonts w:hint="cs"/>
          <w:rtl/>
        </w:rPr>
      </w:pPr>
    </w:p>
    <w:p w14:paraId="39A85C15" w14:textId="77777777" w:rsidR="00000000" w:rsidRDefault="00CF0F56">
      <w:pPr>
        <w:pStyle w:val="a"/>
        <w:rPr>
          <w:rtl/>
        </w:rPr>
      </w:pPr>
      <w:bookmarkStart w:id="449" w:name="FS000001047T20_10_2004_16_03_24"/>
      <w:bookmarkStart w:id="450" w:name="_Toc92193373"/>
      <w:bookmarkEnd w:id="449"/>
      <w:r>
        <w:rPr>
          <w:rFonts w:hint="eastAsia"/>
          <w:rtl/>
        </w:rPr>
        <w:t>מל</w:t>
      </w:r>
      <w:r>
        <w:rPr>
          <w:rtl/>
        </w:rPr>
        <w:t xml:space="preserve"> פולישוק-בלוך (שינוי):</w:t>
      </w:r>
      <w:bookmarkEnd w:id="450"/>
    </w:p>
    <w:p w14:paraId="0AE17117" w14:textId="77777777" w:rsidR="00000000" w:rsidRDefault="00CF0F56">
      <w:pPr>
        <w:pStyle w:val="a0"/>
        <w:rPr>
          <w:rFonts w:hint="cs"/>
          <w:rtl/>
        </w:rPr>
      </w:pPr>
    </w:p>
    <w:p w14:paraId="05BC4292" w14:textId="77777777" w:rsidR="00000000" w:rsidRDefault="00CF0F56">
      <w:pPr>
        <w:pStyle w:val="a0"/>
        <w:rPr>
          <w:rFonts w:hint="cs"/>
          <w:rtl/>
        </w:rPr>
      </w:pPr>
      <w:r>
        <w:rPr>
          <w:rFonts w:hint="cs"/>
          <w:rtl/>
        </w:rPr>
        <w:t>אדוני היושב-ראש, גברתי שרת החינוך, חברי חברי הכנסת, שמענו מחבר הכנסת שוחט חלק מהנתונים. מספר הסטודנטים אומנם הולך וגדל, למעשה בעשור</w:t>
      </w:r>
      <w:r>
        <w:rPr>
          <w:rFonts w:hint="cs"/>
          <w:rtl/>
        </w:rPr>
        <w:t xml:space="preserve"> האחרון הוא אפילו הוכפל בגלל הקמת המכללות </w:t>
      </w:r>
      <w:r>
        <w:rPr>
          <w:rtl/>
        </w:rPr>
        <w:t>–</w:t>
      </w:r>
      <w:r>
        <w:rPr>
          <w:rFonts w:hint="cs"/>
          <w:rtl/>
        </w:rPr>
        <w:t xml:space="preserve"> יש לנו היום 245,000 סטודנטים במכללות ובאוניברסיטאות </w:t>
      </w:r>
      <w:r>
        <w:rPr>
          <w:rtl/>
        </w:rPr>
        <w:t>–</w:t>
      </w:r>
      <w:r>
        <w:rPr>
          <w:rFonts w:hint="cs"/>
          <w:rtl/>
        </w:rPr>
        <w:t xml:space="preserve"> ובאופן לא מפתיע התקציב, במקום לגדול הוא קטן. הוא קטן במיליארד שקל בשנים האחרונות. זה סכום עתק. לא רק שלא מתייחסים במדינת ישראל, בממשלת ישראל, לצורך בגלל גידול</w:t>
      </w:r>
      <w:r>
        <w:rPr>
          <w:rFonts w:hint="cs"/>
          <w:rtl/>
        </w:rPr>
        <w:t xml:space="preserve"> אוכלוסיית הסטודנטים, אנחנו מקבלים תוצאה הפוכה.</w:t>
      </w:r>
    </w:p>
    <w:p w14:paraId="22528BE5" w14:textId="77777777" w:rsidR="00000000" w:rsidRDefault="00CF0F56">
      <w:pPr>
        <w:pStyle w:val="a0"/>
        <w:rPr>
          <w:rFonts w:hint="cs"/>
          <w:rtl/>
        </w:rPr>
      </w:pPr>
    </w:p>
    <w:p w14:paraId="53CD9427" w14:textId="77777777" w:rsidR="00000000" w:rsidRDefault="00CF0F56">
      <w:pPr>
        <w:pStyle w:val="a0"/>
        <w:rPr>
          <w:rFonts w:hint="cs"/>
          <w:rtl/>
        </w:rPr>
      </w:pPr>
      <w:r>
        <w:rPr>
          <w:rFonts w:hint="cs"/>
          <w:rtl/>
        </w:rPr>
        <w:t>לפני כמה ימים, נדמה לי שבועיים, ערכנו ישיבה בוועדת החינוך בנושא עתיד ההשכלה הגבוהה בישראל. שמענו את הנתונים, אנשי הוות"ת באו אלינו עם נתונים שהנה סוף-סוף יש תוכנית חומש והם קיבלו כסף. מסתבר שיש הרבה פחות ממה</w:t>
      </w:r>
      <w:r>
        <w:rPr>
          <w:rFonts w:hint="cs"/>
          <w:rtl/>
        </w:rPr>
        <w:t xml:space="preserve"> שהיה לפני שמונה שנים. במקום ללכת קדימה, אנחנו נסוגים.</w:t>
      </w:r>
    </w:p>
    <w:p w14:paraId="10B96C58" w14:textId="77777777" w:rsidR="00000000" w:rsidRDefault="00CF0F56">
      <w:pPr>
        <w:pStyle w:val="a0"/>
        <w:rPr>
          <w:rFonts w:hint="cs"/>
          <w:rtl/>
        </w:rPr>
      </w:pPr>
    </w:p>
    <w:p w14:paraId="347E2D15" w14:textId="77777777" w:rsidR="00000000" w:rsidRDefault="00CF0F56">
      <w:pPr>
        <w:pStyle w:val="a0"/>
        <w:rPr>
          <w:rFonts w:hint="cs"/>
          <w:rtl/>
        </w:rPr>
      </w:pPr>
      <w:r>
        <w:rPr>
          <w:rFonts w:hint="cs"/>
          <w:rtl/>
        </w:rPr>
        <w:t>כבר נאמר רבות שהון אנושי זה מה שיש לנו כאן במדינה. זו התשתית הלאומית ממדרגה ראשונה. מאז אני בכנסת, כבר למעלה משנה וחצי, זה המשפט שבו אני פותחת כמעט כל נאום שלי. אי-אפשר בלי התשתית הזאת, אי-אפשר בלי לפ</w:t>
      </w:r>
      <w:r>
        <w:rPr>
          <w:rFonts w:hint="cs"/>
          <w:rtl/>
        </w:rPr>
        <w:t xml:space="preserve">תח אותה, אין לנו עתיד בלי זה. במקום זה אנחנו מקבלים תוצאות הפוכות. </w:t>
      </w:r>
    </w:p>
    <w:p w14:paraId="6794528C" w14:textId="77777777" w:rsidR="00000000" w:rsidRDefault="00CF0F56">
      <w:pPr>
        <w:pStyle w:val="a0"/>
        <w:rPr>
          <w:rFonts w:hint="cs"/>
          <w:rtl/>
        </w:rPr>
      </w:pPr>
    </w:p>
    <w:p w14:paraId="402FAF7C" w14:textId="77777777" w:rsidR="00000000" w:rsidRDefault="00CF0F56">
      <w:pPr>
        <w:pStyle w:val="a0"/>
        <w:rPr>
          <w:rFonts w:hint="cs"/>
          <w:rtl/>
        </w:rPr>
      </w:pPr>
      <w:r>
        <w:rPr>
          <w:rFonts w:hint="cs"/>
          <w:rtl/>
        </w:rPr>
        <w:t>התבשרנו על שני פרופסורים מהטכניון, צ'חנובר והרשקו, שזכו בפרס נובל לכימיה. שניהם פרי ההשקעות של העבר. במצב הנוכחי אני לא רואה את הפרסים הבאים. על כל מקום בטכניון התחרו בעבר שבעה סטודנטים -</w:t>
      </w:r>
      <w:r>
        <w:rPr>
          <w:rFonts w:hint="cs"/>
          <w:rtl/>
        </w:rPr>
        <w:t xml:space="preserve"> היום יש לנו סטודנט וחצי על כל מקום. זה מעיד לא רק על כך שהטכניון לא יכול להכיל או לממן את ההשכלה, אלא גם מה פרי מערכת החינוך שלנו, כמה דגש אנחנו שמים במצוינות של תלמידים, בחינוך למדעים - מתמטיקה, פיזיקה, מחשבים. את כל הטעויות אנחנו עושים. זה לא יכול להימש</w:t>
      </w:r>
      <w:r>
        <w:rPr>
          <w:rFonts w:hint="cs"/>
          <w:rtl/>
        </w:rPr>
        <w:t>ך.</w:t>
      </w:r>
    </w:p>
    <w:p w14:paraId="006BEDBC" w14:textId="77777777" w:rsidR="00000000" w:rsidRDefault="00CF0F56">
      <w:pPr>
        <w:pStyle w:val="a0"/>
        <w:rPr>
          <w:rFonts w:hint="cs"/>
          <w:rtl/>
        </w:rPr>
      </w:pPr>
    </w:p>
    <w:p w14:paraId="478BF5ED" w14:textId="77777777" w:rsidR="00000000" w:rsidRDefault="00CF0F56">
      <w:pPr>
        <w:pStyle w:val="a0"/>
        <w:rPr>
          <w:rFonts w:hint="cs"/>
          <w:rtl/>
        </w:rPr>
      </w:pPr>
      <w:r>
        <w:rPr>
          <w:rFonts w:hint="cs"/>
          <w:rtl/>
        </w:rPr>
        <w:t xml:space="preserve">הצעתי בוועדת החינוך להקים ועדה משותפת עם כל הגורמים, גברתי השרה, מעין ועדת-דברת, אבל לפני שיהיה מאוחר מדי. הגענו לוועדת-דברת כשכלו כל הקצים. בואי נקים ביחד ועדה משותפת לבדיקת הצרכים של ההשכלה הגבוהה במדינת ישראל, נראה את הצרכים האמיתיים, נראה את הצפי, </w:t>
      </w:r>
      <w:r>
        <w:rPr>
          <w:rFonts w:hint="cs"/>
          <w:rtl/>
        </w:rPr>
        <w:t>נראה מה אנחנו רוצים, לאן אנחנו רוצים להגיע, נקבע מדיניות אמיתית, ולפי זה נקבע את התקציב, ולא הפוך. אם נשתף פעולה ונפעל למען עתידה של מדינת ישראל, נגיע למסקנה שאנחנו צריכים להוסיף הרבה יותר ממיליארד שקלים לתקציב ההשכלה גבוהה כבר ב-2005. תודה רבה.</w:t>
      </w:r>
    </w:p>
    <w:p w14:paraId="5F665A84" w14:textId="77777777" w:rsidR="00000000" w:rsidRDefault="00CF0F56">
      <w:pPr>
        <w:pStyle w:val="a0"/>
        <w:rPr>
          <w:rFonts w:hint="cs"/>
          <w:rtl/>
        </w:rPr>
      </w:pPr>
    </w:p>
    <w:p w14:paraId="74AB61F3" w14:textId="77777777" w:rsidR="00000000" w:rsidRDefault="00CF0F56">
      <w:pPr>
        <w:pStyle w:val="af1"/>
        <w:rPr>
          <w:rtl/>
        </w:rPr>
      </w:pPr>
      <w:r>
        <w:rPr>
          <w:rtl/>
        </w:rPr>
        <w:t>היו"ר אלי</w:t>
      </w:r>
      <w:r>
        <w:rPr>
          <w:rtl/>
        </w:rPr>
        <w:t xml:space="preserve"> בן-מנחם:</w:t>
      </w:r>
    </w:p>
    <w:p w14:paraId="6DD9ABF9" w14:textId="77777777" w:rsidR="00000000" w:rsidRDefault="00CF0F56">
      <w:pPr>
        <w:pStyle w:val="a0"/>
        <w:rPr>
          <w:rtl/>
        </w:rPr>
      </w:pPr>
    </w:p>
    <w:p w14:paraId="52A763AC" w14:textId="77777777" w:rsidR="00000000" w:rsidRDefault="00CF0F56">
      <w:pPr>
        <w:pStyle w:val="a0"/>
        <w:rPr>
          <w:rFonts w:hint="cs"/>
          <w:rtl/>
        </w:rPr>
      </w:pPr>
      <w:r>
        <w:rPr>
          <w:rFonts w:hint="cs"/>
          <w:rtl/>
        </w:rPr>
        <w:t>תודה לחברת הכנסת מלי פולישוק. חבר הכנסת עסאם מח'ול, בבקשה. אחריו - אחרון המציעים, חבר הכנסת משה כחלון.</w:t>
      </w:r>
    </w:p>
    <w:p w14:paraId="7AA78CD5" w14:textId="77777777" w:rsidR="00000000" w:rsidRDefault="00CF0F56">
      <w:pPr>
        <w:pStyle w:val="a0"/>
        <w:rPr>
          <w:rFonts w:hint="cs"/>
          <w:rtl/>
        </w:rPr>
      </w:pPr>
    </w:p>
    <w:p w14:paraId="08D2AEEF" w14:textId="77777777" w:rsidR="00000000" w:rsidRDefault="00CF0F56">
      <w:pPr>
        <w:pStyle w:val="a"/>
        <w:rPr>
          <w:rtl/>
        </w:rPr>
      </w:pPr>
      <w:bookmarkStart w:id="451" w:name="FS000000542T20_10_2004_16_06_59"/>
      <w:bookmarkStart w:id="452" w:name="_Toc92193374"/>
      <w:bookmarkEnd w:id="451"/>
      <w:r>
        <w:rPr>
          <w:rFonts w:hint="eastAsia"/>
          <w:rtl/>
        </w:rPr>
        <w:t>עסאם</w:t>
      </w:r>
      <w:r>
        <w:rPr>
          <w:rtl/>
        </w:rPr>
        <w:t xml:space="preserve"> מח'ול (חד"ש-תע"ל):</w:t>
      </w:r>
      <w:bookmarkEnd w:id="452"/>
    </w:p>
    <w:p w14:paraId="158DBB80" w14:textId="77777777" w:rsidR="00000000" w:rsidRDefault="00CF0F56">
      <w:pPr>
        <w:pStyle w:val="a0"/>
        <w:rPr>
          <w:rFonts w:hint="cs"/>
          <w:rtl/>
        </w:rPr>
      </w:pPr>
    </w:p>
    <w:p w14:paraId="795EEB92" w14:textId="77777777" w:rsidR="00000000" w:rsidRDefault="00CF0F56">
      <w:pPr>
        <w:pStyle w:val="a0"/>
        <w:rPr>
          <w:rFonts w:hint="cs"/>
          <w:rtl/>
        </w:rPr>
      </w:pPr>
      <w:r>
        <w:rPr>
          <w:rFonts w:hint="cs"/>
          <w:rtl/>
        </w:rPr>
        <w:t>אדוני היושב-ראש, חברי הכנסת, יש גישה שמתייחסת לחינוך הגבוה. כל פעם שאנחנו מעלים את הדרישות להיטיב עם החינוך הגבוה ול</w:t>
      </w:r>
      <w:r>
        <w:rPr>
          <w:rFonts w:hint="cs"/>
          <w:rtl/>
        </w:rPr>
        <w:t>הקצות את המשאבים הדרושים לפיתוח החינוך הגבוה בישראל, היחס אל החינוך הוא כאל מעמסה, היחס אל החינוך הגבוה כאל עול, שהממשלה מוכנה לשאת בו, והיא עושה אתו קצת חסד.</w:t>
      </w:r>
    </w:p>
    <w:p w14:paraId="49804A95" w14:textId="77777777" w:rsidR="00000000" w:rsidRDefault="00CF0F56">
      <w:pPr>
        <w:pStyle w:val="a0"/>
        <w:rPr>
          <w:rFonts w:hint="cs"/>
          <w:rtl/>
        </w:rPr>
      </w:pPr>
    </w:p>
    <w:p w14:paraId="59BA0A6C" w14:textId="77777777" w:rsidR="00000000" w:rsidRDefault="00CF0F56">
      <w:pPr>
        <w:pStyle w:val="a0"/>
        <w:rPr>
          <w:rFonts w:hint="cs"/>
          <w:rtl/>
        </w:rPr>
      </w:pPr>
      <w:r>
        <w:rPr>
          <w:rFonts w:hint="cs"/>
          <w:rtl/>
        </w:rPr>
        <w:t>אם לא משנים את הגישה, את התפיסה הבסיסית הזאת, ומתייחסים אל החינוך הגבוה כאל ערך מוסף של החברה, כ</w:t>
      </w:r>
      <w:r>
        <w:rPr>
          <w:rFonts w:hint="cs"/>
          <w:rtl/>
        </w:rPr>
        <w:t>אל דבר שבלעדיו החברה לא תתקיים ולא תתפתח ולא תיתן מענה לקשיים שעומדים בפניה היום ויעמדו בפניה והאתגרים שיעמדו בפניה בעתיד, שום דבר לא נעשה.</w:t>
      </w:r>
    </w:p>
    <w:p w14:paraId="512EB856" w14:textId="77777777" w:rsidR="00000000" w:rsidRDefault="00CF0F56">
      <w:pPr>
        <w:pStyle w:val="a0"/>
        <w:rPr>
          <w:rFonts w:hint="cs"/>
          <w:rtl/>
        </w:rPr>
      </w:pPr>
    </w:p>
    <w:p w14:paraId="086292B0" w14:textId="77777777" w:rsidR="00000000" w:rsidRDefault="00CF0F56">
      <w:pPr>
        <w:pStyle w:val="a0"/>
        <w:rPr>
          <w:rFonts w:hint="cs"/>
          <w:rtl/>
        </w:rPr>
      </w:pPr>
      <w:r>
        <w:rPr>
          <w:rFonts w:hint="cs"/>
          <w:rtl/>
        </w:rPr>
        <w:t>אנחנו רחוקים מאוד מהגישה הזאת, ולהיפך, אנחנו הולכים בכיוון ההפוך. הוזכרו שני המדענים מהטכניון, צ'חנובר והרשקו, והיה</w:t>
      </w:r>
      <w:r>
        <w:rPr>
          <w:rFonts w:hint="cs"/>
          <w:rtl/>
        </w:rPr>
        <w:t xml:space="preserve"> כדאי להאזין טוב מאוד למה שהם אמרו בהתייחסם לפרס נובל שהם קיבלו. הם אמרו בצורה חד-משמעית שהגענו להישג הזה לא בגלל מערכת החינוך, אלא למרות מערכת החינוך; לא בגלל רמת המחקר במדינת ישראל, אלא למרות רמת המחקר במדינת ישראל, שהמדינה מספקת.</w:t>
      </w:r>
    </w:p>
    <w:p w14:paraId="48A21C70" w14:textId="77777777" w:rsidR="00000000" w:rsidRDefault="00CF0F56">
      <w:pPr>
        <w:pStyle w:val="a0"/>
        <w:rPr>
          <w:rFonts w:hint="cs"/>
          <w:rtl/>
        </w:rPr>
      </w:pPr>
    </w:p>
    <w:p w14:paraId="0E29DEDD" w14:textId="77777777" w:rsidR="00000000" w:rsidRDefault="00CF0F56">
      <w:pPr>
        <w:pStyle w:val="af0"/>
        <w:rPr>
          <w:rtl/>
        </w:rPr>
      </w:pPr>
      <w:r>
        <w:rPr>
          <w:rFonts w:hint="eastAsia"/>
          <w:rtl/>
        </w:rPr>
        <w:t>שרת</w:t>
      </w:r>
      <w:r>
        <w:rPr>
          <w:rtl/>
        </w:rPr>
        <w:t xml:space="preserve"> החינוך, התרבות והס</w:t>
      </w:r>
      <w:r>
        <w:rPr>
          <w:rtl/>
        </w:rPr>
        <w:t>פורט לימור לבנת:</w:t>
      </w:r>
    </w:p>
    <w:p w14:paraId="77578685" w14:textId="77777777" w:rsidR="00000000" w:rsidRDefault="00CF0F56">
      <w:pPr>
        <w:pStyle w:val="a0"/>
        <w:rPr>
          <w:rFonts w:hint="cs"/>
          <w:rtl/>
        </w:rPr>
      </w:pPr>
    </w:p>
    <w:p w14:paraId="73D08C08" w14:textId="77777777" w:rsidR="00000000" w:rsidRDefault="00CF0F56">
      <w:pPr>
        <w:pStyle w:val="a0"/>
        <w:rPr>
          <w:rFonts w:hint="cs"/>
          <w:rtl/>
        </w:rPr>
      </w:pPr>
      <w:r>
        <w:rPr>
          <w:rFonts w:hint="cs"/>
          <w:rtl/>
        </w:rPr>
        <w:t>זה סילוף של מה שהם אמרו.</w:t>
      </w:r>
    </w:p>
    <w:p w14:paraId="22990884" w14:textId="77777777" w:rsidR="00000000" w:rsidRDefault="00CF0F56">
      <w:pPr>
        <w:pStyle w:val="a0"/>
        <w:rPr>
          <w:rFonts w:hint="cs"/>
          <w:rtl/>
        </w:rPr>
      </w:pPr>
    </w:p>
    <w:p w14:paraId="63E8824C" w14:textId="77777777" w:rsidR="00000000" w:rsidRDefault="00CF0F56">
      <w:pPr>
        <w:pStyle w:val="-"/>
        <w:rPr>
          <w:rtl/>
        </w:rPr>
      </w:pPr>
      <w:bookmarkStart w:id="453" w:name="FS000000542T20_10_2004_16_08_58C"/>
      <w:bookmarkEnd w:id="453"/>
      <w:r>
        <w:rPr>
          <w:rtl/>
        </w:rPr>
        <w:t>עסאם מח'ול (חד"ש-תע"ל):</w:t>
      </w:r>
    </w:p>
    <w:p w14:paraId="69DB8F59" w14:textId="77777777" w:rsidR="00000000" w:rsidRDefault="00CF0F56">
      <w:pPr>
        <w:pStyle w:val="a0"/>
        <w:rPr>
          <w:rtl/>
        </w:rPr>
      </w:pPr>
    </w:p>
    <w:p w14:paraId="27173F32" w14:textId="77777777" w:rsidR="00000000" w:rsidRDefault="00CF0F56">
      <w:pPr>
        <w:pStyle w:val="a0"/>
        <w:rPr>
          <w:rFonts w:hint="cs"/>
          <w:rtl/>
        </w:rPr>
      </w:pPr>
      <w:r>
        <w:rPr>
          <w:rFonts w:hint="cs"/>
          <w:rtl/>
        </w:rPr>
        <w:t>מה הם אמרו?</w:t>
      </w:r>
    </w:p>
    <w:p w14:paraId="41E0304A" w14:textId="77777777" w:rsidR="00000000" w:rsidRDefault="00CF0F56">
      <w:pPr>
        <w:pStyle w:val="a0"/>
        <w:rPr>
          <w:rFonts w:hint="cs"/>
          <w:rtl/>
        </w:rPr>
      </w:pPr>
    </w:p>
    <w:p w14:paraId="50A95987" w14:textId="77777777" w:rsidR="00000000" w:rsidRDefault="00CF0F56">
      <w:pPr>
        <w:pStyle w:val="af1"/>
        <w:rPr>
          <w:rtl/>
        </w:rPr>
      </w:pPr>
      <w:r>
        <w:rPr>
          <w:rtl/>
        </w:rPr>
        <w:t>היו"ר אלי בן-מנחם:</w:t>
      </w:r>
    </w:p>
    <w:p w14:paraId="0BDC774C" w14:textId="77777777" w:rsidR="00000000" w:rsidRDefault="00CF0F56">
      <w:pPr>
        <w:pStyle w:val="a0"/>
        <w:rPr>
          <w:rtl/>
        </w:rPr>
      </w:pPr>
    </w:p>
    <w:p w14:paraId="23D95DA0" w14:textId="77777777" w:rsidR="00000000" w:rsidRDefault="00CF0F56">
      <w:pPr>
        <w:pStyle w:val="a0"/>
        <w:rPr>
          <w:rFonts w:hint="cs"/>
          <w:rtl/>
        </w:rPr>
      </w:pPr>
      <w:r>
        <w:rPr>
          <w:rFonts w:hint="cs"/>
          <w:rtl/>
        </w:rPr>
        <w:t>חבר הכנסת עסאם מח'ול, גברתי השרה עוד מעט תעלה.</w:t>
      </w:r>
    </w:p>
    <w:p w14:paraId="64E993BF" w14:textId="77777777" w:rsidR="00000000" w:rsidRDefault="00CF0F56">
      <w:pPr>
        <w:pStyle w:val="a0"/>
        <w:rPr>
          <w:rFonts w:hint="cs"/>
          <w:rtl/>
        </w:rPr>
      </w:pPr>
    </w:p>
    <w:p w14:paraId="6FD5F14F" w14:textId="77777777" w:rsidR="00000000" w:rsidRDefault="00CF0F56">
      <w:pPr>
        <w:pStyle w:val="-"/>
        <w:rPr>
          <w:rtl/>
        </w:rPr>
      </w:pPr>
      <w:bookmarkStart w:id="454" w:name="FS000000542T20_10_2004_16_37_11"/>
      <w:bookmarkStart w:id="455" w:name="FS000000542T20_10_2004_16_37_14C"/>
      <w:bookmarkEnd w:id="454"/>
      <w:r>
        <w:rPr>
          <w:rFonts w:hint="eastAsia"/>
          <w:rtl/>
        </w:rPr>
        <w:t>עסאם</w:t>
      </w:r>
      <w:r>
        <w:rPr>
          <w:rtl/>
        </w:rPr>
        <w:t xml:space="preserve"> מח'ול (חד"ש-תע"ל):</w:t>
      </w:r>
    </w:p>
    <w:p w14:paraId="7D974541" w14:textId="77777777" w:rsidR="00000000" w:rsidRDefault="00CF0F56">
      <w:pPr>
        <w:pStyle w:val="a0"/>
        <w:rPr>
          <w:rtl/>
        </w:rPr>
      </w:pPr>
    </w:p>
    <w:bookmarkEnd w:id="455"/>
    <w:p w14:paraId="2F48BBA3" w14:textId="77777777" w:rsidR="00000000" w:rsidRDefault="00CF0F56">
      <w:pPr>
        <w:pStyle w:val="a0"/>
        <w:rPr>
          <w:rFonts w:hint="cs"/>
          <w:rtl/>
        </w:rPr>
      </w:pPr>
      <w:r>
        <w:rPr>
          <w:rFonts w:hint="cs"/>
          <w:rtl/>
        </w:rPr>
        <w:t>הדברים היו ברורים ביותר, במיוחד הדברים של הפרופסור צ'חנובר, שהלך עוד צעד אחד קדימ</w:t>
      </w:r>
      <w:r>
        <w:rPr>
          <w:rFonts w:hint="cs"/>
          <w:rtl/>
        </w:rPr>
        <w:t>ה עם העניין הזה ואמר שאנחנו צריכים להחליט אם נהיה חברה שתייצר תוכנות או חברה שתייצר כדורים מצופים בגומי כדי לפזר הפגנות ולדכא עם אחר. הדברים האלה מדברים בעד עצמם. אם לא נשכיל להאזין ולקלוט את המסר בדברים האלה, אנחנו מפספסים את ההצעה של האנשים הגאונים, שיכו</w:t>
      </w:r>
      <w:r>
        <w:rPr>
          <w:rFonts w:hint="cs"/>
          <w:rtl/>
        </w:rPr>
        <w:t>לים להציע הצעה גם בתחום הפוליטי ולא רק בתחום החינוך הגבוה.</w:t>
      </w:r>
    </w:p>
    <w:p w14:paraId="14531AC8" w14:textId="77777777" w:rsidR="00000000" w:rsidRDefault="00CF0F56">
      <w:pPr>
        <w:pStyle w:val="a0"/>
        <w:rPr>
          <w:rFonts w:hint="cs"/>
          <w:rtl/>
        </w:rPr>
      </w:pPr>
    </w:p>
    <w:p w14:paraId="533737D5" w14:textId="77777777" w:rsidR="00000000" w:rsidRDefault="00CF0F56">
      <w:pPr>
        <w:pStyle w:val="a0"/>
        <w:rPr>
          <w:rFonts w:hint="cs"/>
          <w:rtl/>
        </w:rPr>
      </w:pPr>
      <w:r>
        <w:rPr>
          <w:rFonts w:hint="cs"/>
          <w:rtl/>
        </w:rPr>
        <w:t>אדוני היושב-ראש, אנחנו עדים להמשך המגמה של קיצוצים בחינוך הגבוה וקיצוצים בחינוך בכלל. כל הסיפור הזה של קיצוץ רוחבי בתקציב 2005, למרות מה שנאמר, שבחינוך החזירו - החזירו כדי לכסות פיטורי מורים ולבצע</w:t>
      </w:r>
      <w:r>
        <w:rPr>
          <w:rFonts w:hint="cs"/>
          <w:rtl/>
        </w:rPr>
        <w:t xml:space="preserve"> שלב מתוכנית דברת, שלא נוגע להעלאת רמת החינוך במדינת ישראל - אומר שאנחנו מידרדרים מדחי אל דחי.</w:t>
      </w:r>
    </w:p>
    <w:p w14:paraId="0865C3AB" w14:textId="77777777" w:rsidR="00000000" w:rsidRDefault="00CF0F56">
      <w:pPr>
        <w:pStyle w:val="a0"/>
        <w:rPr>
          <w:rFonts w:hint="cs"/>
          <w:rtl/>
        </w:rPr>
      </w:pPr>
    </w:p>
    <w:p w14:paraId="43103011" w14:textId="77777777" w:rsidR="00000000" w:rsidRDefault="00CF0F56">
      <w:pPr>
        <w:pStyle w:val="a0"/>
        <w:rPr>
          <w:rFonts w:hint="cs"/>
          <w:rtl/>
        </w:rPr>
      </w:pPr>
      <w:r>
        <w:rPr>
          <w:rFonts w:hint="cs"/>
          <w:rtl/>
        </w:rPr>
        <w:t>אני רוצה רק להזכיר, אדוני היושב-ראש, ברשותך, שבשבוע שעבר חזרתי מקובה. קובה היא מדינה ענייה. קובה היא מדינה של העולם השלישי, שניסתה לשנות. היא מנסה לייצב את ההיש</w:t>
      </w:r>
      <w:r>
        <w:rPr>
          <w:rFonts w:hint="cs"/>
          <w:rtl/>
        </w:rPr>
        <w:t>גים שהיא השיגה. מה מעסיק את העם הקובני? מה מעסיק את המדינה הזאת היום? יש להם תוכנית שעד סוף השנה הבאה לא יהיה ילד בקובה בגיל חינוך, מגיל שלוש ועד האוניברסיטה, שאיננו לומד או עובד. הלוואי עלינו. קובה ענייה, קובה נמצאת במצור, ובסוף השנה הבאה לא תהיה כיתה בכל</w:t>
      </w:r>
      <w:r>
        <w:rPr>
          <w:rFonts w:hint="cs"/>
          <w:rtl/>
        </w:rPr>
        <w:t xml:space="preserve"> הארץ, שיש בה 11 מיליון תושבים, שמספר התלמידים שילמדו בה יהיה מעל ל-15 תלמידים. מורה אחד ל-15 תלמידים, ובכל כיתה חייבים להיות טלוויזיה ומחשב. שיטת הלימוד היא לא שהמורה צריך להעביר את החומר, אלא המורה צריך להדריך את התלמידים איך להגיע למקורות האינפורמציה. </w:t>
      </w:r>
    </w:p>
    <w:p w14:paraId="5F10D7D0" w14:textId="77777777" w:rsidR="00000000" w:rsidRDefault="00CF0F56">
      <w:pPr>
        <w:pStyle w:val="a0"/>
        <w:ind w:firstLine="0"/>
        <w:rPr>
          <w:rFonts w:hint="cs"/>
          <w:rtl/>
        </w:rPr>
      </w:pPr>
    </w:p>
    <w:p w14:paraId="24342606" w14:textId="77777777" w:rsidR="00000000" w:rsidRDefault="00CF0F56">
      <w:pPr>
        <w:pStyle w:val="a0"/>
        <w:ind w:firstLine="0"/>
        <w:rPr>
          <w:rFonts w:hint="cs"/>
          <w:rtl/>
        </w:rPr>
      </w:pPr>
      <w:r>
        <w:rPr>
          <w:rFonts w:hint="cs"/>
          <w:rtl/>
        </w:rPr>
        <w:tab/>
        <w:t xml:space="preserve">אני חושב שההבדל היחיד בין שתי הגישות </w:t>
      </w:r>
      <w:r>
        <w:rPr>
          <w:rtl/>
        </w:rPr>
        <w:t>–</w:t>
      </w:r>
      <w:r>
        <w:rPr>
          <w:rFonts w:hint="cs"/>
          <w:rtl/>
        </w:rPr>
        <w:t xml:space="preserve"> ולא צריך לאהוב את קובה כדי להגיד את הדברים האלה </w:t>
      </w:r>
      <w:r>
        <w:rPr>
          <w:rtl/>
        </w:rPr>
        <w:t>–</w:t>
      </w:r>
      <w:r>
        <w:rPr>
          <w:rFonts w:hint="cs"/>
          <w:rtl/>
        </w:rPr>
        <w:t xml:space="preserve"> הוא בנקודת ההתייחסות: האם החברה שלנו רואה כדבר מרכזי את האדם, את התלמיד, את הסטודנט, את החברה, או את בעל ההון. אני חושב שזה עושה את כל ההבדל, וזה גם מה שקובע איזו מד</w:t>
      </w:r>
      <w:r>
        <w:rPr>
          <w:rFonts w:hint="cs"/>
          <w:rtl/>
        </w:rPr>
        <w:t xml:space="preserve">יניות חינוכית תהיה לנו במדינת ישראל. </w:t>
      </w:r>
    </w:p>
    <w:p w14:paraId="7FA37763" w14:textId="77777777" w:rsidR="00000000" w:rsidRDefault="00CF0F56">
      <w:pPr>
        <w:pStyle w:val="a0"/>
        <w:ind w:firstLine="0"/>
        <w:rPr>
          <w:rFonts w:hint="cs"/>
          <w:rtl/>
        </w:rPr>
      </w:pPr>
    </w:p>
    <w:p w14:paraId="3D280E8C" w14:textId="77777777" w:rsidR="00000000" w:rsidRDefault="00CF0F56">
      <w:pPr>
        <w:pStyle w:val="af1"/>
        <w:rPr>
          <w:rtl/>
        </w:rPr>
      </w:pPr>
      <w:r>
        <w:rPr>
          <w:rtl/>
        </w:rPr>
        <w:t>היו"ר אלי בן-מנחם:</w:t>
      </w:r>
    </w:p>
    <w:p w14:paraId="44C2D4D2" w14:textId="77777777" w:rsidR="00000000" w:rsidRDefault="00CF0F56">
      <w:pPr>
        <w:pStyle w:val="a0"/>
        <w:rPr>
          <w:rtl/>
        </w:rPr>
      </w:pPr>
    </w:p>
    <w:p w14:paraId="016B4C77" w14:textId="77777777" w:rsidR="00000000" w:rsidRDefault="00CF0F56">
      <w:pPr>
        <w:pStyle w:val="a0"/>
        <w:rPr>
          <w:rFonts w:hint="cs"/>
          <w:rtl/>
        </w:rPr>
      </w:pPr>
      <w:r>
        <w:rPr>
          <w:rFonts w:hint="cs"/>
          <w:rtl/>
        </w:rPr>
        <w:t>תודה לחבר הכנסת מח'ול. חבר הכנסת משה כחלון, בבקשה.</w:t>
      </w:r>
    </w:p>
    <w:p w14:paraId="0C613259" w14:textId="77777777" w:rsidR="00000000" w:rsidRDefault="00CF0F56">
      <w:pPr>
        <w:pStyle w:val="a0"/>
        <w:ind w:firstLine="0"/>
        <w:rPr>
          <w:rFonts w:hint="cs"/>
          <w:rtl/>
        </w:rPr>
      </w:pPr>
    </w:p>
    <w:p w14:paraId="07D52DE5" w14:textId="77777777" w:rsidR="00000000" w:rsidRDefault="00CF0F56">
      <w:pPr>
        <w:pStyle w:val="a"/>
        <w:rPr>
          <w:rtl/>
        </w:rPr>
      </w:pPr>
      <w:bookmarkStart w:id="456" w:name="FS000001034T20_10_2004_16_33_04"/>
      <w:bookmarkStart w:id="457" w:name="_Toc92193375"/>
      <w:bookmarkEnd w:id="456"/>
      <w:r>
        <w:rPr>
          <w:rFonts w:hint="eastAsia"/>
          <w:rtl/>
        </w:rPr>
        <w:t>משה</w:t>
      </w:r>
      <w:r>
        <w:rPr>
          <w:rtl/>
        </w:rPr>
        <w:t xml:space="preserve"> כחלון (הליכוד):</w:t>
      </w:r>
      <w:bookmarkEnd w:id="457"/>
    </w:p>
    <w:p w14:paraId="184E5398" w14:textId="77777777" w:rsidR="00000000" w:rsidRDefault="00CF0F56">
      <w:pPr>
        <w:pStyle w:val="a0"/>
        <w:rPr>
          <w:rFonts w:hint="cs"/>
          <w:rtl/>
        </w:rPr>
      </w:pPr>
    </w:p>
    <w:p w14:paraId="0FE99C31" w14:textId="77777777" w:rsidR="00000000" w:rsidRDefault="00CF0F56">
      <w:pPr>
        <w:pStyle w:val="a0"/>
        <w:rPr>
          <w:rFonts w:hint="cs"/>
          <w:rtl/>
        </w:rPr>
      </w:pPr>
      <w:r>
        <w:rPr>
          <w:rFonts w:hint="cs"/>
          <w:rtl/>
        </w:rPr>
        <w:t>אדוני היושב-ראש, גברתי השרה, יש דברים שהפכו לחלק משגרת חיינו. למשל, כל קיץ שביתת מצילים, ואחרי שכמה אנשים משלמים בחייהם, מטפ</w:t>
      </w:r>
      <w:r>
        <w:rPr>
          <w:rFonts w:hint="cs"/>
          <w:rtl/>
        </w:rPr>
        <w:t xml:space="preserve">לים בזה. כל תחילת שנת לימודים, למעט השנה, נדמה לי </w:t>
      </w:r>
      <w:r>
        <w:rPr>
          <w:rtl/>
        </w:rPr>
        <w:t>–</w:t>
      </w:r>
      <w:r>
        <w:rPr>
          <w:rFonts w:hint="cs"/>
          <w:rtl/>
        </w:rPr>
        <w:t xml:space="preserve"> נכון שהשנה לא היתה שביתה, ברוך השם?</w:t>
      </w:r>
    </w:p>
    <w:p w14:paraId="1019B4D8" w14:textId="77777777" w:rsidR="00000000" w:rsidRDefault="00CF0F56">
      <w:pPr>
        <w:pStyle w:val="a0"/>
        <w:ind w:firstLine="0"/>
        <w:rPr>
          <w:rFonts w:hint="cs"/>
          <w:rtl/>
        </w:rPr>
      </w:pPr>
    </w:p>
    <w:p w14:paraId="453B84AB" w14:textId="77777777" w:rsidR="00000000" w:rsidRDefault="00CF0F56">
      <w:pPr>
        <w:pStyle w:val="af0"/>
        <w:rPr>
          <w:rtl/>
        </w:rPr>
      </w:pPr>
      <w:r>
        <w:rPr>
          <w:rFonts w:hint="eastAsia"/>
          <w:rtl/>
        </w:rPr>
        <w:t>שרת</w:t>
      </w:r>
      <w:r>
        <w:rPr>
          <w:rtl/>
        </w:rPr>
        <w:t xml:space="preserve"> החינוך, התרבות והספורט לימור לבנת:</w:t>
      </w:r>
    </w:p>
    <w:p w14:paraId="175D6D2D" w14:textId="77777777" w:rsidR="00000000" w:rsidRDefault="00CF0F56">
      <w:pPr>
        <w:pStyle w:val="a0"/>
        <w:rPr>
          <w:rFonts w:hint="cs"/>
          <w:rtl/>
        </w:rPr>
      </w:pPr>
    </w:p>
    <w:p w14:paraId="7632196E" w14:textId="77777777" w:rsidR="00000000" w:rsidRDefault="00CF0F56">
      <w:pPr>
        <w:pStyle w:val="a0"/>
        <w:rPr>
          <w:rFonts w:hint="cs"/>
          <w:rtl/>
        </w:rPr>
      </w:pPr>
      <w:r>
        <w:rPr>
          <w:rFonts w:hint="cs"/>
          <w:rtl/>
        </w:rPr>
        <w:t xml:space="preserve">לא היתה. </w:t>
      </w:r>
    </w:p>
    <w:p w14:paraId="7B06991A" w14:textId="77777777" w:rsidR="00000000" w:rsidRDefault="00CF0F56">
      <w:pPr>
        <w:pStyle w:val="a0"/>
        <w:ind w:firstLine="0"/>
        <w:rPr>
          <w:rFonts w:hint="cs"/>
          <w:rtl/>
        </w:rPr>
      </w:pPr>
    </w:p>
    <w:p w14:paraId="472C7C4C" w14:textId="77777777" w:rsidR="00000000" w:rsidRDefault="00CF0F56">
      <w:pPr>
        <w:pStyle w:val="-"/>
        <w:rPr>
          <w:rtl/>
        </w:rPr>
      </w:pPr>
      <w:bookmarkStart w:id="458" w:name="FS000001034T20_10_2004_16_34_08C"/>
      <w:bookmarkEnd w:id="458"/>
      <w:r>
        <w:rPr>
          <w:rtl/>
        </w:rPr>
        <w:t>משה כחלון (הליכוד):</w:t>
      </w:r>
    </w:p>
    <w:p w14:paraId="10A94136" w14:textId="77777777" w:rsidR="00000000" w:rsidRDefault="00CF0F56">
      <w:pPr>
        <w:pStyle w:val="a0"/>
        <w:rPr>
          <w:rtl/>
        </w:rPr>
      </w:pPr>
    </w:p>
    <w:p w14:paraId="483760AD" w14:textId="77777777" w:rsidR="00000000" w:rsidRDefault="00CF0F56">
      <w:pPr>
        <w:pStyle w:val="a0"/>
        <w:rPr>
          <w:rFonts w:hint="cs"/>
          <w:rtl/>
        </w:rPr>
      </w:pPr>
      <w:r>
        <w:rPr>
          <w:rFonts w:hint="cs"/>
          <w:rtl/>
        </w:rPr>
        <w:t>לא היתה, את אומרת.</w:t>
      </w:r>
    </w:p>
    <w:p w14:paraId="0F849F32" w14:textId="77777777" w:rsidR="00000000" w:rsidRDefault="00CF0F56">
      <w:pPr>
        <w:pStyle w:val="a0"/>
        <w:ind w:firstLine="0"/>
        <w:rPr>
          <w:rFonts w:hint="cs"/>
          <w:rtl/>
        </w:rPr>
      </w:pPr>
    </w:p>
    <w:p w14:paraId="6DDC0C8A" w14:textId="77777777" w:rsidR="00000000" w:rsidRDefault="00CF0F56">
      <w:pPr>
        <w:pStyle w:val="af0"/>
        <w:rPr>
          <w:rtl/>
        </w:rPr>
      </w:pPr>
      <w:r>
        <w:rPr>
          <w:rFonts w:hint="eastAsia"/>
          <w:rtl/>
        </w:rPr>
        <w:t>שרת</w:t>
      </w:r>
      <w:r>
        <w:rPr>
          <w:rtl/>
        </w:rPr>
        <w:t xml:space="preserve"> החינוך, התרבות והספורט לימור לבנת:</w:t>
      </w:r>
    </w:p>
    <w:p w14:paraId="2DD9FFFF" w14:textId="77777777" w:rsidR="00000000" w:rsidRDefault="00CF0F56">
      <w:pPr>
        <w:pStyle w:val="a0"/>
        <w:rPr>
          <w:rFonts w:hint="cs"/>
          <w:rtl/>
        </w:rPr>
      </w:pPr>
    </w:p>
    <w:p w14:paraId="1F3EA8D7" w14:textId="77777777" w:rsidR="00000000" w:rsidRDefault="00CF0F56">
      <w:pPr>
        <w:pStyle w:val="a0"/>
        <w:rPr>
          <w:rFonts w:hint="cs"/>
          <w:rtl/>
        </w:rPr>
      </w:pPr>
      <w:r>
        <w:rPr>
          <w:rFonts w:hint="cs"/>
          <w:rtl/>
        </w:rPr>
        <w:t>עוד תהיה.</w:t>
      </w:r>
    </w:p>
    <w:p w14:paraId="41DFF35B" w14:textId="77777777" w:rsidR="00000000" w:rsidRDefault="00CF0F56">
      <w:pPr>
        <w:pStyle w:val="a0"/>
        <w:ind w:firstLine="0"/>
        <w:rPr>
          <w:rFonts w:hint="cs"/>
          <w:rtl/>
        </w:rPr>
      </w:pPr>
    </w:p>
    <w:p w14:paraId="4787CD30" w14:textId="77777777" w:rsidR="00000000" w:rsidRDefault="00CF0F56">
      <w:pPr>
        <w:pStyle w:val="-"/>
        <w:rPr>
          <w:rtl/>
        </w:rPr>
      </w:pPr>
      <w:bookmarkStart w:id="459" w:name="FS000001034T20_10_2004_16_34_21C"/>
      <w:bookmarkEnd w:id="459"/>
      <w:r>
        <w:rPr>
          <w:rtl/>
        </w:rPr>
        <w:t>משה כחלון (הליכוד):</w:t>
      </w:r>
    </w:p>
    <w:p w14:paraId="3FD79031" w14:textId="77777777" w:rsidR="00000000" w:rsidRDefault="00CF0F56">
      <w:pPr>
        <w:pStyle w:val="a0"/>
        <w:rPr>
          <w:rtl/>
        </w:rPr>
      </w:pPr>
    </w:p>
    <w:p w14:paraId="4BC374E7" w14:textId="77777777" w:rsidR="00000000" w:rsidRDefault="00CF0F56">
      <w:pPr>
        <w:pStyle w:val="a0"/>
        <w:rPr>
          <w:rFonts w:hint="cs"/>
          <w:rtl/>
        </w:rPr>
      </w:pPr>
      <w:r>
        <w:rPr>
          <w:rFonts w:hint="cs"/>
          <w:rtl/>
        </w:rPr>
        <w:t>עוד</w:t>
      </w:r>
      <w:r>
        <w:rPr>
          <w:rFonts w:hint="cs"/>
          <w:rtl/>
        </w:rPr>
        <w:t xml:space="preserve"> תהיה?</w:t>
      </w:r>
    </w:p>
    <w:p w14:paraId="2468983D" w14:textId="77777777" w:rsidR="00000000" w:rsidRDefault="00CF0F56">
      <w:pPr>
        <w:pStyle w:val="a0"/>
        <w:ind w:firstLine="0"/>
        <w:rPr>
          <w:rFonts w:hint="cs"/>
          <w:rtl/>
        </w:rPr>
      </w:pPr>
    </w:p>
    <w:p w14:paraId="5BA5193A" w14:textId="77777777" w:rsidR="00000000" w:rsidRDefault="00CF0F56">
      <w:pPr>
        <w:pStyle w:val="af0"/>
        <w:rPr>
          <w:rtl/>
        </w:rPr>
      </w:pPr>
      <w:r>
        <w:rPr>
          <w:rFonts w:hint="eastAsia"/>
          <w:rtl/>
        </w:rPr>
        <w:t>שרת</w:t>
      </w:r>
      <w:r>
        <w:rPr>
          <w:rtl/>
        </w:rPr>
        <w:t xml:space="preserve"> החינוך, התרבות והספורט לימור לבנת:</w:t>
      </w:r>
    </w:p>
    <w:p w14:paraId="67C5A155" w14:textId="77777777" w:rsidR="00000000" w:rsidRDefault="00CF0F56">
      <w:pPr>
        <w:pStyle w:val="a0"/>
        <w:rPr>
          <w:rFonts w:hint="cs"/>
          <w:rtl/>
        </w:rPr>
      </w:pPr>
    </w:p>
    <w:p w14:paraId="23CB1CDC" w14:textId="77777777" w:rsidR="00000000" w:rsidRDefault="00CF0F56">
      <w:pPr>
        <w:pStyle w:val="a0"/>
        <w:rPr>
          <w:rFonts w:hint="cs"/>
          <w:rtl/>
        </w:rPr>
      </w:pPr>
      <w:r>
        <w:rPr>
          <w:rFonts w:hint="cs"/>
          <w:rtl/>
        </w:rPr>
        <w:t>אני מקווה שלא.</w:t>
      </w:r>
    </w:p>
    <w:p w14:paraId="421EFBBD" w14:textId="77777777" w:rsidR="00000000" w:rsidRDefault="00CF0F56">
      <w:pPr>
        <w:pStyle w:val="a0"/>
        <w:ind w:firstLine="0"/>
        <w:rPr>
          <w:rFonts w:hint="cs"/>
          <w:rtl/>
        </w:rPr>
      </w:pPr>
    </w:p>
    <w:p w14:paraId="39AC5701" w14:textId="77777777" w:rsidR="00000000" w:rsidRDefault="00CF0F56">
      <w:pPr>
        <w:pStyle w:val="-"/>
        <w:rPr>
          <w:rtl/>
        </w:rPr>
      </w:pPr>
      <w:bookmarkStart w:id="460" w:name="FS000001034T20_10_2004_16_34_30C"/>
      <w:bookmarkEnd w:id="460"/>
      <w:r>
        <w:rPr>
          <w:rtl/>
        </w:rPr>
        <w:t>משה כחלון (הליכוד):</w:t>
      </w:r>
    </w:p>
    <w:p w14:paraId="239296EF" w14:textId="77777777" w:rsidR="00000000" w:rsidRDefault="00CF0F56">
      <w:pPr>
        <w:pStyle w:val="a0"/>
        <w:rPr>
          <w:rtl/>
        </w:rPr>
      </w:pPr>
    </w:p>
    <w:p w14:paraId="49B512EF" w14:textId="77777777" w:rsidR="00000000" w:rsidRDefault="00CF0F56">
      <w:pPr>
        <w:pStyle w:val="a0"/>
        <w:rPr>
          <w:rFonts w:hint="cs"/>
          <w:rtl/>
        </w:rPr>
      </w:pPr>
      <w:r>
        <w:rPr>
          <w:rFonts w:hint="cs"/>
          <w:rtl/>
        </w:rPr>
        <w:t>אבל אנחנו רגילים. פעם בנמל חיפה, כשעדיין היו הסוורים מעמיסים, כשהיתה מתחילה עונת ההדרים היו שביתות. הריטואל הזה מתחיל לתפוס מקום גם באוניברסיטאות ובמכללות, וזה חבל. הדבר ק</w:t>
      </w:r>
      <w:r>
        <w:rPr>
          <w:rFonts w:hint="cs"/>
          <w:rtl/>
        </w:rPr>
        <w:t xml:space="preserve">ורה כל שלוש שנים, אם שמים לב: ב-1995, ב-1998, ב-2001 וב-2004. מה שמבקשים החבר'ה הצעירים זה לעמוד בהתחייבות שלטונית. הם לא מבקשים דבר. היתה החלטה, הממשלה החליטה לכבד את זה. מה מסובך לעמוד בהתחייבויות? </w:t>
      </w:r>
    </w:p>
    <w:p w14:paraId="42A438EF" w14:textId="77777777" w:rsidR="00000000" w:rsidRDefault="00CF0F56">
      <w:pPr>
        <w:pStyle w:val="a0"/>
        <w:ind w:firstLine="0"/>
        <w:rPr>
          <w:rFonts w:hint="cs"/>
          <w:rtl/>
        </w:rPr>
      </w:pPr>
    </w:p>
    <w:p w14:paraId="3129080F" w14:textId="77777777" w:rsidR="00000000" w:rsidRDefault="00CF0F56">
      <w:pPr>
        <w:pStyle w:val="af0"/>
        <w:rPr>
          <w:rtl/>
        </w:rPr>
      </w:pPr>
      <w:r>
        <w:rPr>
          <w:rFonts w:hint="eastAsia"/>
          <w:rtl/>
        </w:rPr>
        <w:t>שרת</w:t>
      </w:r>
      <w:r>
        <w:rPr>
          <w:rtl/>
        </w:rPr>
        <w:t xml:space="preserve"> החינוך, התרבות והספורט לימור לבנת:</w:t>
      </w:r>
    </w:p>
    <w:p w14:paraId="0E26FC1F" w14:textId="77777777" w:rsidR="00000000" w:rsidRDefault="00CF0F56">
      <w:pPr>
        <w:pStyle w:val="a0"/>
        <w:rPr>
          <w:rFonts w:hint="cs"/>
          <w:rtl/>
        </w:rPr>
      </w:pPr>
    </w:p>
    <w:p w14:paraId="08A2EE7B" w14:textId="77777777" w:rsidR="00000000" w:rsidRDefault="00CF0F56">
      <w:pPr>
        <w:pStyle w:val="a0"/>
        <w:rPr>
          <w:rFonts w:hint="cs"/>
          <w:rtl/>
        </w:rPr>
      </w:pPr>
      <w:r>
        <w:rPr>
          <w:rFonts w:hint="cs"/>
          <w:rtl/>
        </w:rPr>
        <w:t xml:space="preserve">- - - </w:t>
      </w:r>
    </w:p>
    <w:p w14:paraId="6DA3A784" w14:textId="77777777" w:rsidR="00000000" w:rsidRDefault="00CF0F56">
      <w:pPr>
        <w:pStyle w:val="a0"/>
        <w:ind w:firstLine="0"/>
        <w:rPr>
          <w:rFonts w:hint="cs"/>
          <w:rtl/>
        </w:rPr>
      </w:pPr>
    </w:p>
    <w:p w14:paraId="3A5E740E" w14:textId="77777777" w:rsidR="00000000" w:rsidRDefault="00CF0F56">
      <w:pPr>
        <w:pStyle w:val="-"/>
        <w:rPr>
          <w:rtl/>
        </w:rPr>
      </w:pPr>
      <w:bookmarkStart w:id="461" w:name="FS000001034T20_10_2004_16_36_29C"/>
      <w:bookmarkEnd w:id="461"/>
      <w:r>
        <w:rPr>
          <w:rtl/>
        </w:rPr>
        <w:t>משה כח</w:t>
      </w:r>
      <w:r>
        <w:rPr>
          <w:rtl/>
        </w:rPr>
        <w:t>לון (הליכוד):</w:t>
      </w:r>
    </w:p>
    <w:p w14:paraId="549715BA" w14:textId="77777777" w:rsidR="00000000" w:rsidRDefault="00CF0F56">
      <w:pPr>
        <w:pStyle w:val="a0"/>
        <w:rPr>
          <w:rtl/>
        </w:rPr>
      </w:pPr>
    </w:p>
    <w:p w14:paraId="432955D7" w14:textId="77777777" w:rsidR="00000000" w:rsidRDefault="00CF0F56">
      <w:pPr>
        <w:pStyle w:val="a0"/>
        <w:rPr>
          <w:rFonts w:hint="cs"/>
          <w:rtl/>
        </w:rPr>
      </w:pPr>
      <w:r>
        <w:rPr>
          <w:rFonts w:hint="cs"/>
          <w:rtl/>
        </w:rPr>
        <w:t xml:space="preserve">את אומרת שזה תמים. מה יותר פשוט מלקיים הבטחות? גם מבחינת המסר החינוכי, גם מבחינת הערכיות שבדבר. הבטחתם לחבר'ה האלה - תנו להם. </w:t>
      </w:r>
    </w:p>
    <w:p w14:paraId="23CEE7B5" w14:textId="77777777" w:rsidR="00000000" w:rsidRDefault="00CF0F56">
      <w:pPr>
        <w:pStyle w:val="a0"/>
        <w:rPr>
          <w:rFonts w:hint="cs"/>
          <w:rtl/>
        </w:rPr>
      </w:pPr>
    </w:p>
    <w:p w14:paraId="539BD2FC" w14:textId="77777777" w:rsidR="00000000" w:rsidRDefault="00CF0F56">
      <w:pPr>
        <w:pStyle w:val="a0"/>
        <w:rPr>
          <w:rFonts w:hint="cs"/>
          <w:rtl/>
        </w:rPr>
      </w:pPr>
      <w:r>
        <w:rPr>
          <w:rFonts w:hint="cs"/>
          <w:rtl/>
        </w:rPr>
        <w:t>כעת הבעיה יותר גדולה - הפגיעה היא במכללות, בעיקר האזוריות והמתוקצבות. גברתי השרה, את לא הכתובת, כי אני מכיר את הת</w:t>
      </w:r>
      <w:r>
        <w:rPr>
          <w:rFonts w:hint="cs"/>
          <w:rtl/>
        </w:rPr>
        <w:t>פיסה שלך בנושא הזה, אבל את הממשלה.</w:t>
      </w:r>
      <w:r>
        <w:rPr>
          <w:rtl/>
        </w:rPr>
        <w:t xml:space="preserve"> </w:t>
      </w:r>
      <w:r>
        <w:rPr>
          <w:rFonts w:hint="cs"/>
          <w:rtl/>
        </w:rPr>
        <w:t xml:space="preserve">את לא הכתובת, אבל לצורך העניין את הממשלה. את הרי יודעת שהאנשים שלומדים שם הם בעיקר מהפריפריה, ולנו יש התמחות לפגוע בהם. לנו יש התמחות </w:t>
      </w:r>
      <w:r>
        <w:rPr>
          <w:rtl/>
        </w:rPr>
        <w:t>–</w:t>
      </w:r>
      <w:r>
        <w:rPr>
          <w:rFonts w:hint="cs"/>
          <w:rtl/>
        </w:rPr>
        <w:t xml:space="preserve"> חד-הוריות, קשישים, מובטלים. יש לנו סוג כזה של התמחות, אני לא יודע למה, נפל בחלקנו. גם</w:t>
      </w:r>
      <w:r>
        <w:rPr>
          <w:rFonts w:hint="cs"/>
          <w:rtl/>
        </w:rPr>
        <w:t xml:space="preserve"> השאירו לנו, השארנו להם, לא חשובה הסיבה </w:t>
      </w:r>
      <w:r>
        <w:rPr>
          <w:rtl/>
        </w:rPr>
        <w:t>–</w:t>
      </w:r>
      <w:r>
        <w:rPr>
          <w:rFonts w:hint="cs"/>
          <w:rtl/>
        </w:rPr>
        <w:t xml:space="preserve"> כרגע אנחנו פוגעים בהם. </w:t>
      </w:r>
    </w:p>
    <w:p w14:paraId="1BF9EB49" w14:textId="77777777" w:rsidR="00000000" w:rsidRDefault="00CF0F56">
      <w:pPr>
        <w:pStyle w:val="a0"/>
        <w:rPr>
          <w:rFonts w:hint="cs"/>
          <w:rtl/>
        </w:rPr>
      </w:pPr>
    </w:p>
    <w:p w14:paraId="5DC40BE9" w14:textId="77777777" w:rsidR="00000000" w:rsidRDefault="00CF0F56">
      <w:pPr>
        <w:pStyle w:val="a0"/>
        <w:rPr>
          <w:rFonts w:hint="cs"/>
          <w:rtl/>
        </w:rPr>
      </w:pPr>
      <w:r>
        <w:rPr>
          <w:rFonts w:hint="cs"/>
          <w:rtl/>
        </w:rPr>
        <w:t>אני רוצה לומר לך - ואני אומר שוב, גברתי השרה, זה לא את, כי אני יודע מה את חושבת על זה - החבר'ה האלה באים בעיקר ממשפחות שקיבלו על עצמן לצאת מהמעגל הזה של המצוקה, לצאת מהמעגל הזה של העוני, לצ</w:t>
      </w:r>
      <w:r>
        <w:rPr>
          <w:rFonts w:hint="cs"/>
          <w:rtl/>
        </w:rPr>
        <w:t xml:space="preserve">את מהקשיים היומיומיים, וזה באמצעות השכלה. הם אינם מבקשים טובות, הם אינם מבקשים הנחות מיוחדות, הם אינם מבקשים להוריד את רף הלימודים. כפי שיש חוק שאני מריץ אותו </w:t>
      </w:r>
      <w:r>
        <w:rPr>
          <w:rtl/>
        </w:rPr>
        <w:t>–</w:t>
      </w:r>
      <w:r>
        <w:rPr>
          <w:rFonts w:hint="cs"/>
          <w:rtl/>
        </w:rPr>
        <w:t xml:space="preserve"> "חיים בכבוד", הם מבקשים ללמוד בכבוד. השכלה היא לא קניין של אף אחד. זה משאב של המדינה וצריך לחלק</w:t>
      </w:r>
      <w:r>
        <w:rPr>
          <w:rFonts w:hint="cs"/>
          <w:rtl/>
        </w:rPr>
        <w:t xml:space="preserve"> אותו. זה חלק מחינוך. לכן אסור שנגיע למצב, שכמו שהיום יש רפואה לעשירים ויש עוד כל מיני דברים שהם מנת חלקם של העשירים, שתהיה לנו השכלה לעשירים בלבד. אם חלילה זה יהיה, נשלם על זה בהמשך הרבה יותר ביוקר. תודה רבה. </w:t>
      </w:r>
    </w:p>
    <w:p w14:paraId="4509D2EB" w14:textId="77777777" w:rsidR="00000000" w:rsidRDefault="00CF0F56">
      <w:pPr>
        <w:pStyle w:val="af1"/>
        <w:rPr>
          <w:rFonts w:hint="cs"/>
          <w:rtl/>
        </w:rPr>
      </w:pPr>
    </w:p>
    <w:p w14:paraId="24ED6314" w14:textId="77777777" w:rsidR="00000000" w:rsidRDefault="00CF0F56">
      <w:pPr>
        <w:pStyle w:val="af1"/>
        <w:rPr>
          <w:rtl/>
        </w:rPr>
      </w:pPr>
      <w:r>
        <w:rPr>
          <w:rtl/>
        </w:rPr>
        <w:t>היו"ר אלי בן-מנחם:</w:t>
      </w:r>
    </w:p>
    <w:p w14:paraId="41FECAB6" w14:textId="77777777" w:rsidR="00000000" w:rsidRDefault="00CF0F56">
      <w:pPr>
        <w:pStyle w:val="a0"/>
        <w:ind w:firstLine="0"/>
        <w:rPr>
          <w:rFonts w:hint="cs"/>
          <w:rtl/>
        </w:rPr>
      </w:pPr>
    </w:p>
    <w:p w14:paraId="66B376CA" w14:textId="77777777" w:rsidR="00000000" w:rsidRDefault="00CF0F56">
      <w:pPr>
        <w:pStyle w:val="a0"/>
        <w:ind w:firstLine="0"/>
        <w:rPr>
          <w:rFonts w:hint="cs"/>
          <w:rtl/>
        </w:rPr>
      </w:pPr>
      <w:r>
        <w:rPr>
          <w:rFonts w:hint="cs"/>
          <w:rtl/>
        </w:rPr>
        <w:tab/>
        <w:t>תודה לחבר הכנסת משה כחל</w:t>
      </w:r>
      <w:r>
        <w:rPr>
          <w:rFonts w:hint="cs"/>
          <w:rtl/>
        </w:rPr>
        <w:t>ון. תשיב בשם הממשלה שרת החינוך והתרבות, חברת הכנסת לימור לבנת. בבקשה.</w:t>
      </w:r>
    </w:p>
    <w:p w14:paraId="0DE118F3" w14:textId="77777777" w:rsidR="00000000" w:rsidRDefault="00CF0F56">
      <w:pPr>
        <w:pStyle w:val="a0"/>
        <w:ind w:firstLine="0"/>
        <w:rPr>
          <w:rFonts w:hint="cs"/>
          <w:rtl/>
        </w:rPr>
      </w:pPr>
    </w:p>
    <w:p w14:paraId="0F86D588" w14:textId="77777777" w:rsidR="00000000" w:rsidRDefault="00CF0F56">
      <w:pPr>
        <w:pStyle w:val="a"/>
        <w:rPr>
          <w:rtl/>
        </w:rPr>
      </w:pPr>
      <w:bookmarkStart w:id="462" w:name="FS000000470T20_10_2004_16_43_18"/>
      <w:bookmarkStart w:id="463" w:name="_Toc92193376"/>
      <w:bookmarkEnd w:id="462"/>
      <w:r>
        <w:rPr>
          <w:rFonts w:hint="eastAsia"/>
          <w:rtl/>
        </w:rPr>
        <w:t>שרת</w:t>
      </w:r>
      <w:r>
        <w:rPr>
          <w:rtl/>
        </w:rPr>
        <w:t xml:space="preserve"> החינוך, התרבות והספורט לימור לבנת:</w:t>
      </w:r>
      <w:bookmarkEnd w:id="463"/>
    </w:p>
    <w:p w14:paraId="42BA7F2C" w14:textId="77777777" w:rsidR="00000000" w:rsidRDefault="00CF0F56">
      <w:pPr>
        <w:pStyle w:val="a0"/>
        <w:rPr>
          <w:rFonts w:hint="cs"/>
          <w:rtl/>
        </w:rPr>
      </w:pPr>
    </w:p>
    <w:p w14:paraId="07ADA0BE" w14:textId="77777777" w:rsidR="00000000" w:rsidRDefault="00CF0F56">
      <w:pPr>
        <w:pStyle w:val="a0"/>
        <w:rPr>
          <w:rFonts w:hint="cs"/>
          <w:rtl/>
        </w:rPr>
      </w:pPr>
      <w:r>
        <w:rPr>
          <w:rFonts w:hint="cs"/>
          <w:rtl/>
        </w:rPr>
        <w:t>אדוני היושב-ראש, אני רוצה קודם כול להודות למציעים על כך שהעלו את הנושא החשוב הזה לסדר-היום. אכן אנחנו בפתיחת שנת הלימודים האקדמית השבוע, וכמדי שנ</w:t>
      </w:r>
      <w:r>
        <w:rPr>
          <w:rFonts w:hint="cs"/>
          <w:rtl/>
        </w:rPr>
        <w:t xml:space="preserve">ה אנחנו נזקקים לעסוק בנושא החשוב הזה, אולי השנה אפילו קצת יותר. השנה גם יש לנו באמת אותו מאור גדול, או שני מאורות גדולים, פרופסור צ'חנובר ופרופסור הרשקו, שממש ערב פתיחת שנת הלימודים האקדמית זכו בפרס נובל לכימיה. זה בהחלט יותר מאשר מאורות גדולים; אני חושבת </w:t>
      </w:r>
      <w:r>
        <w:rPr>
          <w:rFonts w:hint="cs"/>
          <w:rtl/>
        </w:rPr>
        <w:t xml:space="preserve">שזה כעמוד אש ההולך לפני המחנה, וכן, גם מתריע וגם אומר את הדברים, מביא לנו הרבה כבוד, הרבה גאווה, וגם חומר למחשבה, איך אנחנו דואגים לכך שמערכת ההשכלה הגבוהה, כמו גם מערכת החינוך </w:t>
      </w:r>
      <w:r>
        <w:rPr>
          <w:rtl/>
        </w:rPr>
        <w:t>–</w:t>
      </w:r>
      <w:r>
        <w:rPr>
          <w:rFonts w:hint="cs"/>
          <w:rtl/>
        </w:rPr>
        <w:t xml:space="preserve"> אבל היום אנחנו עוסקים במערכת ההשכלה הגבוהה </w:t>
      </w:r>
      <w:r>
        <w:rPr>
          <w:rtl/>
        </w:rPr>
        <w:t>–</w:t>
      </w:r>
      <w:r>
        <w:rPr>
          <w:rFonts w:hint="cs"/>
          <w:rtl/>
        </w:rPr>
        <w:t xml:space="preserve"> אכן תיתן את המענה הנדרש, אכן תית</w:t>
      </w:r>
      <w:r>
        <w:rPr>
          <w:rFonts w:hint="cs"/>
          <w:rtl/>
        </w:rPr>
        <w:t xml:space="preserve">ן את האפשרויות הנדרשות, אכן תיתן את היכולת לאלה שרוצים לרכוש השכלה. </w:t>
      </w:r>
    </w:p>
    <w:p w14:paraId="2AFC3FC3" w14:textId="77777777" w:rsidR="00000000" w:rsidRDefault="00CF0F56">
      <w:pPr>
        <w:pStyle w:val="a0"/>
        <w:rPr>
          <w:rFonts w:hint="cs"/>
          <w:rtl/>
        </w:rPr>
      </w:pPr>
    </w:p>
    <w:p w14:paraId="2A26F229" w14:textId="77777777" w:rsidR="00000000" w:rsidRDefault="00CF0F56">
      <w:pPr>
        <w:pStyle w:val="a0"/>
        <w:rPr>
          <w:rFonts w:hint="cs"/>
          <w:rtl/>
        </w:rPr>
      </w:pPr>
      <w:r>
        <w:rPr>
          <w:rFonts w:hint="cs"/>
          <w:rtl/>
        </w:rPr>
        <w:t>כאן צריך אולי לעשות הבחנה בין שני מוקדים שעוסקים בהם המוסדות להשכלה גבוהה: הראשון - הענקת ההשכלה לציבור רחב ככל שאפשר. היום יש לנו כרבע מיליון סטודנטים, כפי שאמרה קודם חברת הכנסת מל פולי</w:t>
      </w:r>
      <w:r>
        <w:rPr>
          <w:rFonts w:hint="cs"/>
          <w:rtl/>
        </w:rPr>
        <w:t>שוק, גם באוניברסיטאות, וכתוצאה מהקמת המכללות וגידול במספר המכללות, גם גידול עצום במספר הסטודנטים, ואני מאוד שמחה על זה. אני חושבת שזה אות כבוד לחברה הישראלית. העובדה היא גם שבמהלך השנים הללו מספר הסטודנטים הלך וגדל למרות הקיצוצים התקציביים. יש התייעלות מצד</w:t>
      </w:r>
      <w:r>
        <w:rPr>
          <w:rFonts w:hint="cs"/>
          <w:rtl/>
        </w:rPr>
        <w:t xml:space="preserve"> האוניברסיטאות והמכללות, זה דבר נכון, זה דבר ראוי, יש היכן לייעל שם, ואכן הם נזקקו לכך. אני לא מנסה לומר שהמצב טוב, ומייד אתייחס לכמה נתונים, גם לגבי הקיצוצים שנעשו כאן והם מאוד מעיקים ומאוד מטרידים. </w:t>
      </w:r>
    </w:p>
    <w:p w14:paraId="3324CBF6" w14:textId="77777777" w:rsidR="00000000" w:rsidRDefault="00CF0F56">
      <w:pPr>
        <w:pStyle w:val="a0"/>
        <w:rPr>
          <w:rFonts w:hint="cs"/>
          <w:rtl/>
        </w:rPr>
      </w:pPr>
    </w:p>
    <w:p w14:paraId="25B177A2" w14:textId="77777777" w:rsidR="00000000" w:rsidRDefault="00CF0F56">
      <w:pPr>
        <w:pStyle w:val="a0"/>
        <w:rPr>
          <w:rFonts w:hint="cs"/>
          <w:rtl/>
        </w:rPr>
      </w:pPr>
      <w:r>
        <w:rPr>
          <w:rFonts w:hint="cs"/>
          <w:rtl/>
        </w:rPr>
        <w:t>אבל יש עוד מוקד אחד שהוא לא פחות חשוב, ובמידה רבה אפיל</w:t>
      </w:r>
      <w:r>
        <w:rPr>
          <w:rFonts w:hint="cs"/>
          <w:rtl/>
        </w:rPr>
        <w:t xml:space="preserve">ו יותר חשוב </w:t>
      </w:r>
      <w:r>
        <w:rPr>
          <w:rtl/>
        </w:rPr>
        <w:t>–</w:t>
      </w:r>
      <w:r>
        <w:rPr>
          <w:rFonts w:hint="cs"/>
          <w:rtl/>
        </w:rPr>
        <w:t xml:space="preserve"> אני מדברת על המחקר באוניברסיטאות, על היכולת לפתח כאן את המוחות שיש. מעבר להשכלה שאנחנו רוצים שכל אחד ירכוש לו, והיינו רוצים שלכל אדם תהיה השכלה גבוהה ככל שניתן, המחקר מיועד רק לקבוצות קטנות יותר. המחקר המדעי, המחקר העליון, שכפי שנאמר כאן קודם</w:t>
      </w:r>
      <w:r>
        <w:rPr>
          <w:rFonts w:hint="cs"/>
          <w:rtl/>
        </w:rPr>
        <w:t xml:space="preserve"> - אותו ישראל יכולה לייצא לעולם כולו. למעשה, זה המשאב הטבעי החשוב ביותר שלנו, ההון האנושי. אותו משאב, אותו מוקד של פעילות של האוניברסיטאות אכן נפגע מכך שחלו קיצוצים מאוד משמעותיים. </w:t>
      </w:r>
    </w:p>
    <w:p w14:paraId="24473E78" w14:textId="77777777" w:rsidR="00000000" w:rsidRDefault="00CF0F56">
      <w:pPr>
        <w:pStyle w:val="a0"/>
        <w:rPr>
          <w:rFonts w:hint="cs"/>
          <w:rtl/>
        </w:rPr>
      </w:pPr>
    </w:p>
    <w:p w14:paraId="5C345969" w14:textId="77777777" w:rsidR="00000000" w:rsidRDefault="00CF0F56">
      <w:pPr>
        <w:pStyle w:val="a0"/>
        <w:rPr>
          <w:rFonts w:hint="cs"/>
          <w:rtl/>
        </w:rPr>
      </w:pPr>
      <w:r>
        <w:rPr>
          <w:rFonts w:hint="cs"/>
          <w:rtl/>
        </w:rPr>
        <w:t>אני בוודאי מסכימה עם חברי כאן. השכלה בכלל תורמת תרומה מכרעת מעבר לכל קצבה</w:t>
      </w:r>
      <w:r>
        <w:rPr>
          <w:rFonts w:hint="cs"/>
          <w:rtl/>
        </w:rPr>
        <w:t xml:space="preserve"> כזאת או אחרת ומעבר לכל תמיכה כזאת או אחרת שמדינה יכולה לתת. אין דבר שמאפשר יציאה מעוני, מבורות, מבערות, יותר מאשר השכלה לכל סוגיה ומיניה, כמובן מהגיל הרך דרך בית-הספר היסודי והחטיבות העליונות וגמור במוסדות להשכלה גבוהה, באוניברסיטאות או במכללות. אני אכן ש</w:t>
      </w:r>
      <w:r>
        <w:rPr>
          <w:rFonts w:hint="cs"/>
          <w:rtl/>
        </w:rPr>
        <w:t xml:space="preserve">ותפה לדברי הדוברים כאן. </w:t>
      </w:r>
    </w:p>
    <w:p w14:paraId="5F56E67C" w14:textId="77777777" w:rsidR="00000000" w:rsidRDefault="00CF0F56">
      <w:pPr>
        <w:pStyle w:val="a0"/>
        <w:rPr>
          <w:rFonts w:hint="cs"/>
          <w:rtl/>
        </w:rPr>
      </w:pPr>
    </w:p>
    <w:p w14:paraId="23D51EFB" w14:textId="77777777" w:rsidR="00000000" w:rsidRDefault="00CF0F56">
      <w:pPr>
        <w:pStyle w:val="a0"/>
        <w:rPr>
          <w:rFonts w:hint="cs"/>
          <w:rtl/>
        </w:rPr>
      </w:pPr>
      <w:r>
        <w:rPr>
          <w:rFonts w:hint="cs"/>
          <w:rtl/>
        </w:rPr>
        <w:t>אני מצטערת - אגב, חבר הכנסת מח'ול, כשאמרתי קודם שלא צדקת, בוודאי פרופסור צ'חנובר ופרופסור הרשקו, שניהם, אבל בעיקר פרופסור צ'חנובר, התריעו כמתריעים בשער על הקיצוצים בתקציבי ההשכלה הגבוהה ועל החשש המאוד כבד שזה ידרדר את ישראל. אינני</w:t>
      </w:r>
      <w:r>
        <w:rPr>
          <w:rFonts w:hint="cs"/>
          <w:rtl/>
        </w:rPr>
        <w:t xml:space="preserve"> חושבת שפרופסור צ'חנובר אמר, תרשה לי לחלוק על זה, שהוא לא הגיע בזכות המערכת אלא למרות המערכת. לא כך הוא אמר את הדברים. הוא בהחלט אמר שהוא מודאג מאוד ממה שיקרה בהמשך, והוא קרא לממשלה לא לפגוע בהשכלה הגבוהה ולהירתם. הוא לא אמר שהוא הגיע למרות המערכת. להגיד "</w:t>
      </w:r>
      <w:r>
        <w:rPr>
          <w:rFonts w:hint="cs"/>
          <w:rtl/>
        </w:rPr>
        <w:t>למרות המערכת" זו השמצה שהוא לא אמר אותה. אולי יש פה עוד חברי כנסת שזוכרים מה הוא אמר. מלי, הוא אמר?</w:t>
      </w:r>
    </w:p>
    <w:p w14:paraId="4212474B" w14:textId="77777777" w:rsidR="00000000" w:rsidRDefault="00CF0F56">
      <w:pPr>
        <w:pStyle w:val="a0"/>
        <w:ind w:firstLine="0"/>
        <w:rPr>
          <w:rFonts w:hint="cs"/>
          <w:rtl/>
        </w:rPr>
      </w:pPr>
    </w:p>
    <w:p w14:paraId="5245E65B" w14:textId="77777777" w:rsidR="00000000" w:rsidRDefault="00CF0F56">
      <w:pPr>
        <w:pStyle w:val="af0"/>
        <w:rPr>
          <w:rtl/>
        </w:rPr>
      </w:pPr>
      <w:r>
        <w:rPr>
          <w:rFonts w:hint="eastAsia"/>
          <w:rtl/>
        </w:rPr>
        <w:t>מל</w:t>
      </w:r>
      <w:r>
        <w:rPr>
          <w:rtl/>
        </w:rPr>
        <w:t xml:space="preserve"> פולישוק-בלוך (שינוי):</w:t>
      </w:r>
    </w:p>
    <w:p w14:paraId="5EA3104A" w14:textId="77777777" w:rsidR="00000000" w:rsidRDefault="00CF0F56">
      <w:pPr>
        <w:pStyle w:val="a0"/>
        <w:rPr>
          <w:rFonts w:hint="cs"/>
          <w:rtl/>
        </w:rPr>
      </w:pPr>
    </w:p>
    <w:p w14:paraId="30B4E1EB" w14:textId="77777777" w:rsidR="00000000" w:rsidRDefault="00CF0F56">
      <w:pPr>
        <w:pStyle w:val="a0"/>
        <w:rPr>
          <w:rFonts w:hint="cs"/>
          <w:rtl/>
        </w:rPr>
      </w:pPr>
      <w:r>
        <w:rPr>
          <w:rFonts w:hint="cs"/>
          <w:rtl/>
        </w:rPr>
        <w:t>לא, חס וחלילה, להיפך. הטכניון הוא מוסד מדהים.</w:t>
      </w:r>
    </w:p>
    <w:p w14:paraId="264BB197" w14:textId="77777777" w:rsidR="00000000" w:rsidRDefault="00CF0F56">
      <w:pPr>
        <w:pStyle w:val="a0"/>
        <w:ind w:firstLine="0"/>
        <w:rPr>
          <w:rFonts w:hint="cs"/>
          <w:rtl/>
        </w:rPr>
      </w:pPr>
    </w:p>
    <w:p w14:paraId="40E8B0B1" w14:textId="77777777" w:rsidR="00000000" w:rsidRDefault="00CF0F56">
      <w:pPr>
        <w:pStyle w:val="-"/>
        <w:rPr>
          <w:rtl/>
        </w:rPr>
      </w:pPr>
      <w:bookmarkStart w:id="464" w:name="FS000000470T20_10_2004_16_54_37C"/>
      <w:bookmarkEnd w:id="464"/>
      <w:r>
        <w:rPr>
          <w:rtl/>
        </w:rPr>
        <w:t>שרת החינוך, התרבות והספורט לימור לבנת:</w:t>
      </w:r>
    </w:p>
    <w:p w14:paraId="39CF510A" w14:textId="77777777" w:rsidR="00000000" w:rsidRDefault="00CF0F56">
      <w:pPr>
        <w:pStyle w:val="a0"/>
        <w:rPr>
          <w:rtl/>
        </w:rPr>
      </w:pPr>
    </w:p>
    <w:p w14:paraId="6164C532" w14:textId="77777777" w:rsidR="00000000" w:rsidRDefault="00CF0F56">
      <w:pPr>
        <w:pStyle w:val="a0"/>
        <w:rPr>
          <w:rFonts w:hint="cs"/>
          <w:rtl/>
        </w:rPr>
      </w:pPr>
      <w:r>
        <w:rPr>
          <w:rFonts w:hint="cs"/>
          <w:rtl/>
        </w:rPr>
        <w:t>הוא עמד כמתריע. פרופסור צ'חנובר הביע חשש ו</w:t>
      </w:r>
      <w:r>
        <w:rPr>
          <w:rFonts w:hint="cs"/>
          <w:rtl/>
        </w:rPr>
        <w:t xml:space="preserve">התריע וראה לנכון לקחת את הרגע הזה שבו הוא זכה בפרס נובל לכימיה כדי להוביל את הדאגה, את המחאה על החשש להידרדרות המערכת בגלל מה שקרה בשנים האחרונות מבחינת הקיצוצים בתקציב. הוא לא אמר שהוא הגיע למרות. </w:t>
      </w:r>
    </w:p>
    <w:p w14:paraId="71EE03D3" w14:textId="77777777" w:rsidR="00000000" w:rsidRDefault="00CF0F56">
      <w:pPr>
        <w:pStyle w:val="a0"/>
        <w:ind w:firstLine="0"/>
        <w:rPr>
          <w:rFonts w:hint="cs"/>
          <w:rtl/>
        </w:rPr>
      </w:pPr>
    </w:p>
    <w:p w14:paraId="5315AEBC" w14:textId="77777777" w:rsidR="00000000" w:rsidRDefault="00CF0F56">
      <w:pPr>
        <w:pStyle w:val="af0"/>
        <w:rPr>
          <w:rtl/>
        </w:rPr>
      </w:pPr>
      <w:r>
        <w:rPr>
          <w:rFonts w:hint="eastAsia"/>
          <w:rtl/>
        </w:rPr>
        <w:t>מל</w:t>
      </w:r>
      <w:r>
        <w:rPr>
          <w:rtl/>
        </w:rPr>
        <w:t xml:space="preserve"> פולישוק-בלוך (שינוי):</w:t>
      </w:r>
    </w:p>
    <w:p w14:paraId="01DD5085" w14:textId="77777777" w:rsidR="00000000" w:rsidRDefault="00CF0F56">
      <w:pPr>
        <w:pStyle w:val="a0"/>
        <w:rPr>
          <w:rFonts w:hint="cs"/>
          <w:rtl/>
        </w:rPr>
      </w:pPr>
    </w:p>
    <w:p w14:paraId="2266B936" w14:textId="77777777" w:rsidR="00000000" w:rsidRDefault="00CF0F56">
      <w:pPr>
        <w:pStyle w:val="a0"/>
        <w:rPr>
          <w:rFonts w:hint="cs"/>
          <w:rtl/>
        </w:rPr>
      </w:pPr>
      <w:r>
        <w:rPr>
          <w:rFonts w:hint="cs"/>
          <w:rtl/>
        </w:rPr>
        <w:t>אנחנו מארחים את שניהם בכנסת.</w:t>
      </w:r>
    </w:p>
    <w:p w14:paraId="59DC1D9E" w14:textId="77777777" w:rsidR="00000000" w:rsidRDefault="00CF0F56">
      <w:pPr>
        <w:pStyle w:val="a0"/>
        <w:ind w:firstLine="0"/>
        <w:rPr>
          <w:rFonts w:hint="cs"/>
          <w:rtl/>
        </w:rPr>
      </w:pPr>
    </w:p>
    <w:p w14:paraId="6C690E70" w14:textId="77777777" w:rsidR="00000000" w:rsidRDefault="00CF0F56">
      <w:pPr>
        <w:pStyle w:val="-"/>
        <w:rPr>
          <w:rtl/>
        </w:rPr>
      </w:pPr>
      <w:bookmarkStart w:id="465" w:name="FS000000470T20_10_2004_16_55_45C"/>
      <w:bookmarkEnd w:id="465"/>
      <w:r>
        <w:rPr>
          <w:rtl/>
        </w:rPr>
        <w:t>שרת החינוך, התרבות והספורט לימור לבנת:</w:t>
      </w:r>
    </w:p>
    <w:p w14:paraId="155BC8F0" w14:textId="77777777" w:rsidR="00000000" w:rsidRDefault="00CF0F56">
      <w:pPr>
        <w:pStyle w:val="a0"/>
        <w:rPr>
          <w:rtl/>
        </w:rPr>
      </w:pPr>
    </w:p>
    <w:p w14:paraId="7D38688A" w14:textId="77777777" w:rsidR="00000000" w:rsidRDefault="00CF0F56">
      <w:pPr>
        <w:pStyle w:val="a0"/>
        <w:rPr>
          <w:rFonts w:hint="cs"/>
          <w:rtl/>
        </w:rPr>
      </w:pPr>
      <w:r>
        <w:rPr>
          <w:rFonts w:hint="cs"/>
          <w:rtl/>
        </w:rPr>
        <w:t>נכון, גם המועצה להשכלה גבוהה, גם נשיא המדינה. תהיה כאן שורה של טקסים - אני גם מכירה את כל הציניות וכל הביקורות, שלא הרמתי טלפון. זה פשוט לא היה ולא נברא. רק כבר אין כוח להתמודד עם כל השקרים האלה שמפיצים כל היום באמצע</w:t>
      </w:r>
      <w:r>
        <w:rPr>
          <w:rFonts w:hint="cs"/>
          <w:rtl/>
        </w:rPr>
        <w:t xml:space="preserve">י התקשורת - גם ברכות וגם טקסים ראויים מאוד שצריכים להיות. גם המועצה להשכלה גבוהה שאני עומדת בראשה - הם אמרו שהם עייפו כבר מחגיגות, כל הזמן כולם רוצים לחגוג להם, אבל הלוואי שכל הצרות שלנו ושלהם יהיו התעייפות מחגיגות מהסוג הזה. כולנו נוכל לשמוח על כך. </w:t>
      </w:r>
    </w:p>
    <w:p w14:paraId="780F6FAA" w14:textId="77777777" w:rsidR="00000000" w:rsidRDefault="00CF0F56">
      <w:pPr>
        <w:pStyle w:val="a0"/>
        <w:rPr>
          <w:rFonts w:hint="cs"/>
          <w:rtl/>
        </w:rPr>
      </w:pPr>
    </w:p>
    <w:p w14:paraId="033BBE94" w14:textId="77777777" w:rsidR="00000000" w:rsidRDefault="00CF0F56">
      <w:pPr>
        <w:pStyle w:val="a0"/>
        <w:rPr>
          <w:rFonts w:hint="cs"/>
          <w:rtl/>
        </w:rPr>
      </w:pPr>
      <w:r>
        <w:rPr>
          <w:rFonts w:hint="cs"/>
          <w:rtl/>
        </w:rPr>
        <w:t xml:space="preserve">מכל </w:t>
      </w:r>
      <w:r>
        <w:rPr>
          <w:rFonts w:hint="cs"/>
          <w:rtl/>
        </w:rPr>
        <w:t>מקום, בוודאי ובוודאי נמסרו כאן הנתונים. אני לא רוצה להרחיב בהם ולחזור עליהם. יש השנה כמעט רבע מיליון סטודנטים - 245,000 סטודנטים בכל המוסדות, בסך הכול - 58 מוסדות להשכלה גבוהה, ואנחנו יודעים שבעשור האחרון המספר אכן גדל, ואגב, גם השנה מספר הסטודנטים עלה ב-3</w:t>
      </w:r>
      <w:r>
        <w:rPr>
          <w:rFonts w:hint="cs"/>
          <w:rtl/>
        </w:rPr>
        <w:t xml:space="preserve">.3%, ובולט מאוד מספר הלומדים לתואר שני, שגדל. הגידול הזה בולט גם הוא. למרות הקשיים הללו, שנת הלימודים נפתחה בסך הכול באמת כסדרה, ואני חושבת שזו בהחלט בשורה טובה. </w:t>
      </w:r>
    </w:p>
    <w:p w14:paraId="260AE3F2" w14:textId="77777777" w:rsidR="00000000" w:rsidRDefault="00CF0F56">
      <w:pPr>
        <w:pStyle w:val="a0"/>
        <w:rPr>
          <w:rFonts w:hint="cs"/>
          <w:rtl/>
        </w:rPr>
      </w:pPr>
    </w:p>
    <w:p w14:paraId="0AD78CE4" w14:textId="77777777" w:rsidR="00000000" w:rsidRDefault="00CF0F56">
      <w:pPr>
        <w:pStyle w:val="a0"/>
        <w:rPr>
          <w:rFonts w:hint="cs"/>
          <w:rtl/>
        </w:rPr>
      </w:pPr>
      <w:r>
        <w:rPr>
          <w:rFonts w:hint="cs"/>
          <w:rtl/>
        </w:rPr>
        <w:t>אלא שבהחלט היו קיצוצים תקציביים שבסך הכול הגיעו, לרבות הקיצוצים שאנחנו יודעים עליהם לשנת 200</w:t>
      </w:r>
      <w:r>
        <w:rPr>
          <w:rFonts w:hint="cs"/>
          <w:rtl/>
        </w:rPr>
        <w:t>5, לכ-900 מיליון שקל במהלך השנים האחרונות. מדובר כאן בקיצוץ קשה ביותר שהטיל עול כבד ביותר על המוסדות. אמרתי: גם אם לוקחים את כל ההתייעלות שאפשר לבצע, שמתבצעת ועוד ניתן לבצע, עדיין קיצוץ בהיקף כזה, של 900 מיליון שקל, פשוט מכה באופן קשה ביותר ביכולת שלנו להמ</w:t>
      </w:r>
      <w:r>
        <w:rPr>
          <w:rFonts w:hint="cs"/>
          <w:rtl/>
        </w:rPr>
        <w:t xml:space="preserve">שיך באותן מערכות, אמרתי - כפולות, של הענקת השכלה גבוהה לרבים ככל שניתן ושל השקעה במחקר, מדעי בעיקר, בכל התחומים, וכמובן בתחום המדעי בעיקר. </w:t>
      </w:r>
    </w:p>
    <w:p w14:paraId="0A44C65F" w14:textId="77777777" w:rsidR="00000000" w:rsidRDefault="00CF0F56">
      <w:pPr>
        <w:pStyle w:val="a0"/>
        <w:rPr>
          <w:rFonts w:hint="cs"/>
          <w:rtl/>
        </w:rPr>
      </w:pPr>
    </w:p>
    <w:p w14:paraId="0B7ADF31" w14:textId="77777777" w:rsidR="00000000" w:rsidRDefault="00CF0F56">
      <w:pPr>
        <w:pStyle w:val="a0"/>
        <w:rPr>
          <w:rFonts w:hint="cs"/>
          <w:rtl/>
        </w:rPr>
      </w:pPr>
      <w:r>
        <w:rPr>
          <w:rFonts w:hint="cs"/>
          <w:rtl/>
        </w:rPr>
        <w:t>לכן, אני יכולה לומר כאן - והוזכר כאן קודם, אני לא זוכרת על-ידי מי - נחתם לאחרונה, אחרי שלוש שנים שלא היה הסכם רב-שנ</w:t>
      </w:r>
      <w:r>
        <w:rPr>
          <w:rFonts w:hint="cs"/>
          <w:rtl/>
        </w:rPr>
        <w:t>תי לעניין ההשכלה הגבוהה עם האוצר, לצערי, בגלל התעקשות של האוצר; לאחרונה נחתם הסכם רב-שנתי כזה. לא צריך לצאת מהכלים מרוב שמחה, זה היה צריך להיות דבר שבשגרה. לאחר שלוש השנים האלה, שבהן האוצר סירב לחתום, אני חושבת שגם זו ברכה, ובזה אפשר בהחלט לשמוח כרגע, לפחו</w:t>
      </w:r>
      <w:r>
        <w:rPr>
          <w:rFonts w:hint="cs"/>
          <w:rtl/>
        </w:rPr>
        <w:t xml:space="preserve">ת עם זה. </w:t>
      </w:r>
    </w:p>
    <w:p w14:paraId="03D10284" w14:textId="77777777" w:rsidR="00000000" w:rsidRDefault="00CF0F56">
      <w:pPr>
        <w:pStyle w:val="a0"/>
        <w:rPr>
          <w:rFonts w:hint="cs"/>
          <w:rtl/>
        </w:rPr>
      </w:pPr>
    </w:p>
    <w:p w14:paraId="045A3FC6" w14:textId="77777777" w:rsidR="00000000" w:rsidRDefault="00CF0F56">
      <w:pPr>
        <w:pStyle w:val="a0"/>
        <w:rPr>
          <w:rFonts w:hint="cs"/>
          <w:rtl/>
        </w:rPr>
      </w:pPr>
      <w:r>
        <w:rPr>
          <w:rFonts w:hint="cs"/>
          <w:rtl/>
        </w:rPr>
        <w:t>אגב, חלק מהתקציב הרב-שנתי הזה, התוספת, מיועד להבראה ולהתייעלות של מוסדות שנמצאים בקשיים תקציביים וגם לצורך תוספת סטודנטים, אם כי צריך כאן להדגיש: יש לנו כאן תחזית של ות"ת לחומש הקרוב - עד סוף תשס"ח ייתוספו 47,000 סטודנטים על אלה שלומדים כרגע, אב</w:t>
      </w:r>
      <w:r>
        <w:rPr>
          <w:rFonts w:hint="cs"/>
          <w:rtl/>
        </w:rPr>
        <w:t xml:space="preserve">ל האוצר הסכים לממן, נכון לעכשיו, תוספת של 13,000 סטודנטים. 13,000 סטודנטים מימון לעומת 47,000 צפי ותחזית - בהחלט מדובר כאן בבעיה קשה ביותר. התוספת שהוקצתה נמוכה באופן משמעותי מזו שנדרשה על-ידי ות"ת, כך שאנחנו עדיין כאן בבעיה. </w:t>
      </w:r>
    </w:p>
    <w:p w14:paraId="154D3CCA" w14:textId="77777777" w:rsidR="00000000" w:rsidRDefault="00CF0F56">
      <w:pPr>
        <w:pStyle w:val="a0"/>
        <w:rPr>
          <w:rFonts w:hint="cs"/>
          <w:rtl/>
        </w:rPr>
      </w:pPr>
    </w:p>
    <w:p w14:paraId="4F21CB27" w14:textId="77777777" w:rsidR="00000000" w:rsidRDefault="00CF0F56">
      <w:pPr>
        <w:pStyle w:val="a0"/>
        <w:rPr>
          <w:rFonts w:hint="cs"/>
          <w:rtl/>
        </w:rPr>
      </w:pPr>
      <w:r>
        <w:rPr>
          <w:rFonts w:hint="cs"/>
          <w:rtl/>
        </w:rPr>
        <w:t>נאמרו כאן גם מלים מספר על רמ</w:t>
      </w:r>
      <w:r>
        <w:rPr>
          <w:rFonts w:hint="cs"/>
          <w:rtl/>
        </w:rPr>
        <w:t xml:space="preserve">ת הלימודים במוסדות להשכלה גבוהה. אני רוצה לציין כאן שוות"ת הקימה לאחרונה יחידה מיוחדת לנושא הערכה והבטחה של איכות ההוראה למוסדות להשכלה גבוהה, והיא אמורה באמת להבטיח שסף הלימודים האקדמיים יישאר גבוה גם בשנים הבאות. </w:t>
      </w:r>
    </w:p>
    <w:p w14:paraId="5E7B72BB" w14:textId="77777777" w:rsidR="00000000" w:rsidRDefault="00CF0F56">
      <w:pPr>
        <w:pStyle w:val="a0"/>
        <w:rPr>
          <w:rFonts w:hint="cs"/>
          <w:rtl/>
        </w:rPr>
      </w:pPr>
    </w:p>
    <w:p w14:paraId="40ED486D" w14:textId="77777777" w:rsidR="00000000" w:rsidRDefault="00CF0F56">
      <w:pPr>
        <w:pStyle w:val="a0"/>
        <w:rPr>
          <w:rFonts w:hint="cs"/>
          <w:rtl/>
        </w:rPr>
      </w:pPr>
      <w:r>
        <w:rPr>
          <w:rFonts w:hint="cs"/>
          <w:rtl/>
        </w:rPr>
        <w:t>אני רוצה לומר כאן עוד מלה. חבר הכנסת כח</w:t>
      </w:r>
      <w:r>
        <w:rPr>
          <w:rFonts w:hint="cs"/>
          <w:rtl/>
        </w:rPr>
        <w:t xml:space="preserve">לון הלך, לצערי, אבל אציין כאן עוד לגבי שכר הלימוד באוניברסיטאות ובמכללות </w:t>
      </w:r>
      <w:r>
        <w:rPr>
          <w:rtl/>
        </w:rPr>
        <w:t>–</w:t>
      </w:r>
      <w:r>
        <w:rPr>
          <w:rFonts w:hint="cs"/>
          <w:rtl/>
        </w:rPr>
        <w:t xml:space="preserve"> ועדת-וינוגרד, כמובן, ואותה התחייבות. הממשלה החליטה להקים ועדה ציבורית. זה היה לפני שבועות אחדים, ואנחנו ממש בימים הקרובים נשלים את הקמתה על-פי החלטה שהיא תבחן את ההיבטים השונים שקשו</w:t>
      </w:r>
      <w:r>
        <w:rPr>
          <w:rFonts w:hint="cs"/>
          <w:rtl/>
        </w:rPr>
        <w:t>רים לשכר לימוד במכללות ובאוניברסיטאות. אני רוצה להדגיש כאן - אני, כשלעצמי, ואני יודעת שיכולים להיות כאלה שיכעסו - אני כשלעצמי חושבת שמסקנות ועדת-וינוגרד, שאכן הממשלה התחייבה ליישם, הן מסקנות או המלצות בעייתיות. אני חושבת שאין זה נכון לקבוע אותו גובה שכר לי</w:t>
      </w:r>
      <w:r>
        <w:rPr>
          <w:rFonts w:hint="cs"/>
          <w:rtl/>
        </w:rPr>
        <w:t xml:space="preserve">מוד או אותו גובה של הנחה לסטודנטים שבאים ממשפחות מבוססות, שיכולים להרשות לעצמם לשלם שכר לימוד גבוה יותר, לבין אלה שאינם יכולים להרשות לעצמם את זה. </w:t>
      </w:r>
    </w:p>
    <w:p w14:paraId="6A0044ED" w14:textId="77777777" w:rsidR="00000000" w:rsidRDefault="00CF0F56">
      <w:pPr>
        <w:pStyle w:val="a0"/>
        <w:rPr>
          <w:rFonts w:hint="cs"/>
          <w:rtl/>
        </w:rPr>
      </w:pPr>
    </w:p>
    <w:p w14:paraId="2761354E" w14:textId="77777777" w:rsidR="00000000" w:rsidRDefault="00CF0F56">
      <w:pPr>
        <w:pStyle w:val="af0"/>
        <w:rPr>
          <w:rtl/>
        </w:rPr>
      </w:pPr>
      <w:r>
        <w:rPr>
          <w:rFonts w:hint="eastAsia"/>
          <w:rtl/>
        </w:rPr>
        <w:t>מל</w:t>
      </w:r>
      <w:r>
        <w:rPr>
          <w:rtl/>
        </w:rPr>
        <w:t xml:space="preserve"> פולישוק-בלוך (שינוי):</w:t>
      </w:r>
    </w:p>
    <w:p w14:paraId="5746B8D1" w14:textId="77777777" w:rsidR="00000000" w:rsidRDefault="00CF0F56">
      <w:pPr>
        <w:pStyle w:val="a0"/>
        <w:rPr>
          <w:rFonts w:hint="cs"/>
          <w:rtl/>
        </w:rPr>
      </w:pPr>
    </w:p>
    <w:p w14:paraId="4F2D0EB4" w14:textId="77777777" w:rsidR="00000000" w:rsidRDefault="00CF0F56">
      <w:pPr>
        <w:pStyle w:val="a0"/>
        <w:rPr>
          <w:rFonts w:hint="cs"/>
          <w:rtl/>
        </w:rPr>
      </w:pPr>
      <w:r>
        <w:rPr>
          <w:rFonts w:hint="cs"/>
          <w:rtl/>
        </w:rPr>
        <w:t>- - -</w:t>
      </w:r>
    </w:p>
    <w:p w14:paraId="0E99F4FF" w14:textId="77777777" w:rsidR="00000000" w:rsidRDefault="00CF0F56">
      <w:pPr>
        <w:pStyle w:val="a0"/>
        <w:rPr>
          <w:rFonts w:hint="cs"/>
          <w:rtl/>
        </w:rPr>
      </w:pPr>
    </w:p>
    <w:p w14:paraId="435899CD" w14:textId="77777777" w:rsidR="00000000" w:rsidRDefault="00CF0F56">
      <w:pPr>
        <w:pStyle w:val="-"/>
        <w:rPr>
          <w:rtl/>
        </w:rPr>
      </w:pPr>
      <w:bookmarkStart w:id="466" w:name="FS000000470T20_10_2004_17_05_47C"/>
      <w:bookmarkEnd w:id="466"/>
      <w:r>
        <w:rPr>
          <w:rtl/>
        </w:rPr>
        <w:t>שרת החינוך, התרבות והספורט לימור לבנת:</w:t>
      </w:r>
    </w:p>
    <w:p w14:paraId="39112C08" w14:textId="77777777" w:rsidR="00000000" w:rsidRDefault="00CF0F56">
      <w:pPr>
        <w:pStyle w:val="a0"/>
        <w:rPr>
          <w:rtl/>
        </w:rPr>
      </w:pPr>
    </w:p>
    <w:p w14:paraId="62D31196" w14:textId="77777777" w:rsidR="00000000" w:rsidRDefault="00CF0F56">
      <w:pPr>
        <w:pStyle w:val="a0"/>
        <w:rPr>
          <w:rFonts w:hint="cs"/>
          <w:rtl/>
        </w:rPr>
      </w:pPr>
      <w:r>
        <w:rPr>
          <w:rFonts w:hint="cs"/>
          <w:rtl/>
        </w:rPr>
        <w:t>כן, רק דקה. צריך להיות שכר לימוד ד</w:t>
      </w:r>
      <w:r>
        <w:rPr>
          <w:rFonts w:hint="cs"/>
          <w:rtl/>
        </w:rPr>
        <w:t>יפרנציאלי לסטודנטים - לאלה שיכולים לאפשר לעצמם מבחינה כלכלית, ולאלה שלא. אני מסכימה שצריך, ויש מלגות, אבל ההיקף שלהן לא מספיק. ולכן, השינוי - - -</w:t>
      </w:r>
    </w:p>
    <w:p w14:paraId="565689CC" w14:textId="77777777" w:rsidR="00000000" w:rsidRDefault="00CF0F56">
      <w:pPr>
        <w:pStyle w:val="a0"/>
        <w:rPr>
          <w:rFonts w:hint="cs"/>
          <w:rtl/>
        </w:rPr>
      </w:pPr>
    </w:p>
    <w:p w14:paraId="50F13CF0" w14:textId="77777777" w:rsidR="00000000" w:rsidRDefault="00CF0F56">
      <w:pPr>
        <w:pStyle w:val="af0"/>
        <w:rPr>
          <w:rtl/>
        </w:rPr>
      </w:pPr>
      <w:r>
        <w:rPr>
          <w:rFonts w:hint="eastAsia"/>
          <w:rtl/>
        </w:rPr>
        <w:t>מוחמד</w:t>
      </w:r>
      <w:r>
        <w:rPr>
          <w:rtl/>
        </w:rPr>
        <w:t xml:space="preserve"> ברכה (חד"ש-תע"ל):</w:t>
      </w:r>
    </w:p>
    <w:p w14:paraId="51BB9742" w14:textId="77777777" w:rsidR="00000000" w:rsidRDefault="00CF0F56">
      <w:pPr>
        <w:pStyle w:val="a0"/>
        <w:rPr>
          <w:rFonts w:hint="cs"/>
          <w:rtl/>
        </w:rPr>
      </w:pPr>
    </w:p>
    <w:p w14:paraId="24A6912D" w14:textId="77777777" w:rsidR="00000000" w:rsidRDefault="00CF0F56">
      <w:pPr>
        <w:pStyle w:val="a0"/>
        <w:rPr>
          <w:rFonts w:hint="cs"/>
          <w:rtl/>
        </w:rPr>
      </w:pPr>
      <w:r>
        <w:rPr>
          <w:rFonts w:hint="cs"/>
          <w:rtl/>
        </w:rPr>
        <w:t xml:space="preserve">איך דיפרנציאלי, על-ידי מלגות, או על-ידי - - -? </w:t>
      </w:r>
    </w:p>
    <w:p w14:paraId="251C28CA" w14:textId="77777777" w:rsidR="00000000" w:rsidRDefault="00CF0F56">
      <w:pPr>
        <w:pStyle w:val="a0"/>
        <w:rPr>
          <w:rFonts w:hint="cs"/>
          <w:rtl/>
        </w:rPr>
      </w:pPr>
    </w:p>
    <w:p w14:paraId="4455A520" w14:textId="77777777" w:rsidR="00000000" w:rsidRDefault="00CF0F56">
      <w:pPr>
        <w:pStyle w:val="-"/>
        <w:rPr>
          <w:rtl/>
        </w:rPr>
      </w:pPr>
      <w:bookmarkStart w:id="467" w:name="FS000000470T20_10_2004_17_06_47C"/>
      <w:bookmarkEnd w:id="467"/>
      <w:r>
        <w:rPr>
          <w:rtl/>
        </w:rPr>
        <w:t>שרת החינוך, התרבות והספורט לימור לב</w:t>
      </w:r>
      <w:r>
        <w:rPr>
          <w:rtl/>
        </w:rPr>
        <w:t>נת:</w:t>
      </w:r>
    </w:p>
    <w:p w14:paraId="24AC8B01" w14:textId="77777777" w:rsidR="00000000" w:rsidRDefault="00CF0F56">
      <w:pPr>
        <w:pStyle w:val="a0"/>
        <w:rPr>
          <w:rtl/>
        </w:rPr>
      </w:pPr>
    </w:p>
    <w:p w14:paraId="0A5D58B1" w14:textId="77777777" w:rsidR="00000000" w:rsidRDefault="00CF0F56">
      <w:pPr>
        <w:pStyle w:val="a0"/>
        <w:rPr>
          <w:rFonts w:hint="cs"/>
          <w:rtl/>
        </w:rPr>
      </w:pPr>
      <w:r>
        <w:rPr>
          <w:rFonts w:hint="cs"/>
          <w:rtl/>
        </w:rPr>
        <w:t>זו שאלה שהוועדה הציבורית שתוקם עכשיו צריכה לבחון. אבל - - -</w:t>
      </w:r>
    </w:p>
    <w:p w14:paraId="3A204209" w14:textId="77777777" w:rsidR="00000000" w:rsidRDefault="00CF0F56">
      <w:pPr>
        <w:pStyle w:val="a0"/>
        <w:rPr>
          <w:rFonts w:hint="cs"/>
          <w:rtl/>
        </w:rPr>
      </w:pPr>
    </w:p>
    <w:p w14:paraId="029234E8" w14:textId="77777777" w:rsidR="00000000" w:rsidRDefault="00CF0F56">
      <w:pPr>
        <w:pStyle w:val="af1"/>
        <w:rPr>
          <w:rtl/>
        </w:rPr>
      </w:pPr>
      <w:r>
        <w:rPr>
          <w:rtl/>
        </w:rPr>
        <w:t>היו"ר אלי בן-מנחם:</w:t>
      </w:r>
    </w:p>
    <w:p w14:paraId="3E044F65" w14:textId="77777777" w:rsidR="00000000" w:rsidRDefault="00CF0F56">
      <w:pPr>
        <w:pStyle w:val="a0"/>
        <w:rPr>
          <w:rtl/>
        </w:rPr>
      </w:pPr>
    </w:p>
    <w:p w14:paraId="4666A87D" w14:textId="77777777" w:rsidR="00000000" w:rsidRDefault="00CF0F56">
      <w:pPr>
        <w:pStyle w:val="a0"/>
        <w:rPr>
          <w:rFonts w:hint="cs"/>
          <w:rtl/>
        </w:rPr>
      </w:pPr>
      <w:r>
        <w:rPr>
          <w:rFonts w:hint="cs"/>
          <w:rtl/>
        </w:rPr>
        <w:t xml:space="preserve">לדעתי - לפי אזורים. </w:t>
      </w:r>
    </w:p>
    <w:p w14:paraId="6B5AA93C" w14:textId="77777777" w:rsidR="00000000" w:rsidRDefault="00CF0F56">
      <w:pPr>
        <w:pStyle w:val="a0"/>
        <w:rPr>
          <w:rFonts w:hint="cs"/>
          <w:rtl/>
        </w:rPr>
      </w:pPr>
    </w:p>
    <w:p w14:paraId="101B5D3C" w14:textId="77777777" w:rsidR="00000000" w:rsidRDefault="00CF0F56">
      <w:pPr>
        <w:pStyle w:val="-"/>
        <w:rPr>
          <w:rtl/>
        </w:rPr>
      </w:pPr>
      <w:bookmarkStart w:id="468" w:name="FS000000470T20_10_2004_17_07_25C"/>
      <w:bookmarkEnd w:id="468"/>
      <w:r>
        <w:rPr>
          <w:rtl/>
        </w:rPr>
        <w:t>שרת החינוך, התרבות והספורט לימור לבנת:</w:t>
      </w:r>
    </w:p>
    <w:p w14:paraId="04D472C9" w14:textId="77777777" w:rsidR="00000000" w:rsidRDefault="00CF0F56">
      <w:pPr>
        <w:pStyle w:val="a0"/>
        <w:rPr>
          <w:rtl/>
        </w:rPr>
      </w:pPr>
    </w:p>
    <w:p w14:paraId="65442E08" w14:textId="77777777" w:rsidR="00000000" w:rsidRDefault="00CF0F56">
      <w:pPr>
        <w:pStyle w:val="a0"/>
        <w:rPr>
          <w:rFonts w:hint="cs"/>
          <w:rtl/>
        </w:rPr>
      </w:pPr>
      <w:r>
        <w:rPr>
          <w:rFonts w:hint="cs"/>
          <w:rtl/>
        </w:rPr>
        <w:t xml:space="preserve">אני לא חושבת שלפי אזורים. </w:t>
      </w:r>
    </w:p>
    <w:p w14:paraId="03A6DEC6" w14:textId="77777777" w:rsidR="00000000" w:rsidRDefault="00CF0F56">
      <w:pPr>
        <w:pStyle w:val="a0"/>
        <w:rPr>
          <w:rFonts w:hint="cs"/>
          <w:rtl/>
        </w:rPr>
      </w:pPr>
    </w:p>
    <w:p w14:paraId="33BCFAB1" w14:textId="77777777" w:rsidR="00000000" w:rsidRDefault="00CF0F56">
      <w:pPr>
        <w:pStyle w:val="af1"/>
        <w:rPr>
          <w:rtl/>
        </w:rPr>
      </w:pPr>
      <w:r>
        <w:rPr>
          <w:rFonts w:hint="eastAsia"/>
          <w:rtl/>
        </w:rPr>
        <w:t>היו</w:t>
      </w:r>
      <w:r>
        <w:rPr>
          <w:rtl/>
        </w:rPr>
        <w:t>"ר אלי בן-מנחם:</w:t>
      </w:r>
    </w:p>
    <w:p w14:paraId="73EA2AF2" w14:textId="77777777" w:rsidR="00000000" w:rsidRDefault="00CF0F56">
      <w:pPr>
        <w:pStyle w:val="a0"/>
        <w:rPr>
          <w:rFonts w:hint="cs"/>
          <w:rtl/>
        </w:rPr>
      </w:pPr>
    </w:p>
    <w:p w14:paraId="797E6D29" w14:textId="77777777" w:rsidR="00000000" w:rsidRDefault="00CF0F56">
      <w:pPr>
        <w:pStyle w:val="a0"/>
        <w:rPr>
          <w:rFonts w:hint="cs"/>
          <w:rtl/>
        </w:rPr>
      </w:pPr>
      <w:r>
        <w:rPr>
          <w:rFonts w:hint="cs"/>
          <w:rtl/>
        </w:rPr>
        <w:t xml:space="preserve">- - ערי פיתוח, שכונות מצוקה. </w:t>
      </w:r>
    </w:p>
    <w:p w14:paraId="022EC9CA" w14:textId="77777777" w:rsidR="00000000" w:rsidRDefault="00CF0F56">
      <w:pPr>
        <w:pStyle w:val="af0"/>
        <w:rPr>
          <w:rtl/>
        </w:rPr>
      </w:pPr>
      <w:r>
        <w:rPr>
          <w:rFonts w:hint="eastAsia"/>
          <w:rtl/>
        </w:rPr>
        <w:t>קריאה</w:t>
      </w:r>
      <w:r>
        <w:rPr>
          <w:rtl/>
        </w:rPr>
        <w:t>:</w:t>
      </w:r>
    </w:p>
    <w:p w14:paraId="580002A7" w14:textId="77777777" w:rsidR="00000000" w:rsidRDefault="00CF0F56">
      <w:pPr>
        <w:pStyle w:val="a0"/>
        <w:rPr>
          <w:rFonts w:hint="cs"/>
          <w:rtl/>
        </w:rPr>
      </w:pPr>
    </w:p>
    <w:p w14:paraId="1372AA52" w14:textId="77777777" w:rsidR="00000000" w:rsidRDefault="00CF0F56">
      <w:pPr>
        <w:pStyle w:val="a0"/>
        <w:rPr>
          <w:rFonts w:hint="cs"/>
          <w:rtl/>
        </w:rPr>
      </w:pPr>
      <w:r>
        <w:rPr>
          <w:rFonts w:hint="cs"/>
          <w:rtl/>
        </w:rPr>
        <w:t xml:space="preserve">מבחן הכנסה. </w:t>
      </w:r>
    </w:p>
    <w:p w14:paraId="30FCDA9D" w14:textId="77777777" w:rsidR="00000000" w:rsidRDefault="00CF0F56">
      <w:pPr>
        <w:pStyle w:val="a0"/>
        <w:rPr>
          <w:rFonts w:hint="cs"/>
          <w:rtl/>
        </w:rPr>
      </w:pPr>
    </w:p>
    <w:p w14:paraId="6F5B962B" w14:textId="77777777" w:rsidR="00000000" w:rsidRDefault="00CF0F56">
      <w:pPr>
        <w:pStyle w:val="-"/>
        <w:rPr>
          <w:rtl/>
        </w:rPr>
      </w:pPr>
      <w:bookmarkStart w:id="469" w:name="FS000000470T20_10_2004_17_08_28C"/>
      <w:bookmarkEnd w:id="469"/>
      <w:r>
        <w:rPr>
          <w:rtl/>
        </w:rPr>
        <w:t>שרת החינ</w:t>
      </w:r>
      <w:r>
        <w:rPr>
          <w:rtl/>
        </w:rPr>
        <w:t>וך, התרבות והספורט לימור לבנת:</w:t>
      </w:r>
    </w:p>
    <w:p w14:paraId="279CE75C" w14:textId="77777777" w:rsidR="00000000" w:rsidRDefault="00CF0F56">
      <w:pPr>
        <w:pStyle w:val="a0"/>
        <w:rPr>
          <w:rtl/>
        </w:rPr>
      </w:pPr>
    </w:p>
    <w:p w14:paraId="49647216" w14:textId="77777777" w:rsidR="00000000" w:rsidRDefault="00CF0F56">
      <w:pPr>
        <w:pStyle w:val="a0"/>
        <w:rPr>
          <w:rFonts w:hint="cs"/>
          <w:rtl/>
        </w:rPr>
      </w:pPr>
      <w:r>
        <w:rPr>
          <w:rFonts w:hint="cs"/>
          <w:rtl/>
        </w:rPr>
        <w:t>כן, מבחן הכנסה. אבל אני לא רוצה להיכנס לזה כרגע. יכול להיות באמת שלפי מלגות, אני חושבת שזה יכול להיות יותר נכון, אבל בשביל זה תוקם ועדה ציבורית שתוכל לבחון. אני חולקת על מסקנות ועדת-וינוגרד ועל כך שההפחתה כולה היא אחידה, אין</w:t>
      </w:r>
      <w:r>
        <w:rPr>
          <w:rFonts w:hint="cs"/>
          <w:rtl/>
        </w:rPr>
        <w:t xml:space="preserve"> שום דיפרנציאציה. זה לדעתי ולטעמי דבר לא נכון, אבל תשב ועדה ציבורית ותבחן את זה שוב. אני אומרת כאן רק את דעתי האישית על העניין הזה. </w:t>
      </w:r>
    </w:p>
    <w:p w14:paraId="2D79A2A4" w14:textId="77777777" w:rsidR="00000000" w:rsidRDefault="00CF0F56">
      <w:pPr>
        <w:pStyle w:val="a0"/>
        <w:rPr>
          <w:rFonts w:hint="cs"/>
          <w:rtl/>
        </w:rPr>
      </w:pPr>
    </w:p>
    <w:p w14:paraId="2E612F97" w14:textId="77777777" w:rsidR="00000000" w:rsidRDefault="00CF0F56">
      <w:pPr>
        <w:pStyle w:val="a0"/>
        <w:rPr>
          <w:rFonts w:hint="cs"/>
          <w:rtl/>
        </w:rPr>
      </w:pPr>
      <w:r>
        <w:rPr>
          <w:rFonts w:hint="cs"/>
          <w:rtl/>
        </w:rPr>
        <w:t xml:space="preserve">אני רוצה לומר כאן עוד הערה </w:t>
      </w:r>
      <w:r>
        <w:rPr>
          <w:rtl/>
        </w:rPr>
        <w:t>–</w:t>
      </w:r>
      <w:r>
        <w:rPr>
          <w:rFonts w:hint="cs"/>
          <w:rtl/>
        </w:rPr>
        <w:t xml:space="preserve"> במוסדות המתוקצבים שכר הלימוד לתואר ראשון עומד היום על 8,500 שקל לשנה לסטודנט. במוסדות הלא-מתו</w:t>
      </w:r>
      <w:r>
        <w:rPr>
          <w:rFonts w:hint="cs"/>
          <w:rtl/>
        </w:rPr>
        <w:t xml:space="preserve">קצבים זה הרבה יותר גבוה, כמובן. סכום זה, 8,500 שקל לשנה, להגיד לכם משהו </w:t>
      </w:r>
      <w:r>
        <w:rPr>
          <w:rtl/>
        </w:rPr>
        <w:t>–</w:t>
      </w:r>
      <w:r>
        <w:rPr>
          <w:rFonts w:hint="cs"/>
          <w:rtl/>
        </w:rPr>
        <w:t xml:space="preserve"> אולי יכעסו עלי הסטודנטים - זה לא דבר בלתי מושג; גם למי שבא ממשפחה שקשה לה לממן זאת. אני יכולה לספר כאן, ואני בטוחה שגם רבים מחברי הכנסת - כשאני למדתי באוניברסיטה אני עבדתי כדי לממן א</w:t>
      </w:r>
      <w:r>
        <w:rPr>
          <w:rFonts w:hint="cs"/>
          <w:rtl/>
        </w:rPr>
        <w:t xml:space="preserve">ת שכר הלימוד של עצמי, והוא לא היה נמוך מכפי שהוא היום, באופן יחסי. לא קיבלתי אגורה אחת מההורים שלי. עבדתי תוך כדי לימודי. מימנתי את לימודי. זה לא סכום שהוא בלתי אפשרי - כמה מאות שקלים לחודש בגין לימודים. </w:t>
      </w:r>
    </w:p>
    <w:p w14:paraId="616B8EAB" w14:textId="77777777" w:rsidR="00000000" w:rsidRDefault="00CF0F56">
      <w:pPr>
        <w:pStyle w:val="a0"/>
        <w:rPr>
          <w:rFonts w:hint="cs"/>
          <w:rtl/>
        </w:rPr>
      </w:pPr>
    </w:p>
    <w:p w14:paraId="764D15A7" w14:textId="77777777" w:rsidR="00000000" w:rsidRDefault="00CF0F56">
      <w:pPr>
        <w:pStyle w:val="af0"/>
        <w:rPr>
          <w:rtl/>
        </w:rPr>
      </w:pPr>
      <w:r>
        <w:rPr>
          <w:rFonts w:hint="eastAsia"/>
          <w:rtl/>
        </w:rPr>
        <w:t>גאלב</w:t>
      </w:r>
      <w:r>
        <w:rPr>
          <w:rtl/>
        </w:rPr>
        <w:t xml:space="preserve"> מג'אדלה (העבודה-מימד):</w:t>
      </w:r>
    </w:p>
    <w:p w14:paraId="06449837" w14:textId="77777777" w:rsidR="00000000" w:rsidRDefault="00CF0F56">
      <w:pPr>
        <w:pStyle w:val="a0"/>
        <w:rPr>
          <w:rFonts w:hint="cs"/>
          <w:rtl/>
        </w:rPr>
      </w:pPr>
    </w:p>
    <w:p w14:paraId="109022DE" w14:textId="77777777" w:rsidR="00000000" w:rsidRDefault="00CF0F56">
      <w:pPr>
        <w:pStyle w:val="a0"/>
        <w:rPr>
          <w:rFonts w:hint="cs"/>
          <w:rtl/>
        </w:rPr>
      </w:pPr>
      <w:r>
        <w:rPr>
          <w:rFonts w:hint="cs"/>
          <w:rtl/>
        </w:rPr>
        <w:t>אז היתה עבודה, היום א</w:t>
      </w:r>
      <w:r>
        <w:rPr>
          <w:rFonts w:hint="cs"/>
          <w:rtl/>
        </w:rPr>
        <w:t xml:space="preserve">ין עבודה. </w:t>
      </w:r>
    </w:p>
    <w:p w14:paraId="04964A8F" w14:textId="77777777" w:rsidR="00000000" w:rsidRDefault="00CF0F56">
      <w:pPr>
        <w:pStyle w:val="a0"/>
        <w:rPr>
          <w:rFonts w:hint="cs"/>
          <w:rtl/>
        </w:rPr>
      </w:pPr>
    </w:p>
    <w:p w14:paraId="14B7145D" w14:textId="77777777" w:rsidR="00000000" w:rsidRDefault="00CF0F56">
      <w:pPr>
        <w:pStyle w:val="af0"/>
        <w:rPr>
          <w:rtl/>
        </w:rPr>
      </w:pPr>
      <w:r>
        <w:rPr>
          <w:rFonts w:hint="eastAsia"/>
          <w:rtl/>
        </w:rPr>
        <w:t>מל</w:t>
      </w:r>
      <w:r>
        <w:rPr>
          <w:rtl/>
        </w:rPr>
        <w:t xml:space="preserve"> פולישוק-בלוך (שינוי):</w:t>
      </w:r>
    </w:p>
    <w:p w14:paraId="4E94E10B" w14:textId="77777777" w:rsidR="00000000" w:rsidRDefault="00CF0F56">
      <w:pPr>
        <w:pStyle w:val="a0"/>
        <w:rPr>
          <w:rFonts w:hint="cs"/>
          <w:rtl/>
        </w:rPr>
      </w:pPr>
    </w:p>
    <w:p w14:paraId="408A31BF" w14:textId="77777777" w:rsidR="00000000" w:rsidRDefault="00CF0F56">
      <w:pPr>
        <w:pStyle w:val="a0"/>
        <w:rPr>
          <w:rFonts w:hint="cs"/>
          <w:rtl/>
        </w:rPr>
      </w:pPr>
      <w:r>
        <w:rPr>
          <w:rFonts w:hint="cs"/>
          <w:rtl/>
        </w:rPr>
        <w:t>- - -</w:t>
      </w:r>
    </w:p>
    <w:p w14:paraId="10A3428F" w14:textId="77777777" w:rsidR="00000000" w:rsidRDefault="00CF0F56">
      <w:pPr>
        <w:pStyle w:val="a0"/>
        <w:rPr>
          <w:rFonts w:hint="cs"/>
          <w:rtl/>
        </w:rPr>
      </w:pPr>
    </w:p>
    <w:p w14:paraId="623D1714" w14:textId="77777777" w:rsidR="00000000" w:rsidRDefault="00CF0F56">
      <w:pPr>
        <w:pStyle w:val="-"/>
        <w:rPr>
          <w:rtl/>
        </w:rPr>
      </w:pPr>
      <w:bookmarkStart w:id="470" w:name="FS000000470T20_10_2004_17_13_34C"/>
      <w:bookmarkEnd w:id="470"/>
      <w:r>
        <w:rPr>
          <w:rtl/>
        </w:rPr>
        <w:t>שרת החינוך, התרבות והספורט לימור לבנת:</w:t>
      </w:r>
    </w:p>
    <w:p w14:paraId="5CAB3DC5" w14:textId="77777777" w:rsidR="00000000" w:rsidRDefault="00CF0F56">
      <w:pPr>
        <w:pStyle w:val="a0"/>
        <w:rPr>
          <w:rtl/>
        </w:rPr>
      </w:pPr>
    </w:p>
    <w:p w14:paraId="306D90CC" w14:textId="77777777" w:rsidR="00000000" w:rsidRDefault="00CF0F56">
      <w:pPr>
        <w:pStyle w:val="a0"/>
        <w:rPr>
          <w:rFonts w:hint="cs"/>
          <w:rtl/>
        </w:rPr>
      </w:pPr>
      <w:r>
        <w:rPr>
          <w:rFonts w:hint="cs"/>
          <w:rtl/>
        </w:rPr>
        <w:t>תראי, שוב אני אומרת: תלוי באילו תחומים, וכן הלאה. אני לא למדתי מדעים, אבל אני חושבת שההתקפה התמידית על גובה שכר הלימוד של הסטודנטים לא בהכרח מדויקת או נכונה בכל אחד מהרכיב</w:t>
      </w:r>
      <w:r>
        <w:rPr>
          <w:rFonts w:hint="cs"/>
          <w:rtl/>
        </w:rPr>
        <w:t xml:space="preserve">ים שלה. בכלל היה טוב אילו היו יכולים ללמוד כאן חינם, היה טוב אילו יכלו לקבל יותר ויותר סטודנטים. </w:t>
      </w:r>
    </w:p>
    <w:p w14:paraId="7658C0F7" w14:textId="77777777" w:rsidR="00000000" w:rsidRDefault="00CF0F56">
      <w:pPr>
        <w:pStyle w:val="a0"/>
        <w:rPr>
          <w:rFonts w:hint="cs"/>
          <w:rtl/>
        </w:rPr>
      </w:pPr>
    </w:p>
    <w:p w14:paraId="45EFC249" w14:textId="77777777" w:rsidR="00000000" w:rsidRDefault="00CF0F56">
      <w:pPr>
        <w:pStyle w:val="af1"/>
        <w:rPr>
          <w:rtl/>
        </w:rPr>
      </w:pPr>
      <w:r>
        <w:rPr>
          <w:rtl/>
        </w:rPr>
        <w:t>היו"ר אלי בן-מנחם:</w:t>
      </w:r>
    </w:p>
    <w:p w14:paraId="19FD3C6B" w14:textId="77777777" w:rsidR="00000000" w:rsidRDefault="00CF0F56">
      <w:pPr>
        <w:pStyle w:val="a0"/>
        <w:rPr>
          <w:rtl/>
        </w:rPr>
      </w:pPr>
    </w:p>
    <w:p w14:paraId="23039CCE" w14:textId="77777777" w:rsidR="00000000" w:rsidRDefault="00CF0F56">
      <w:pPr>
        <w:pStyle w:val="a0"/>
        <w:rPr>
          <w:rFonts w:hint="cs"/>
          <w:rtl/>
        </w:rPr>
      </w:pPr>
      <w:r>
        <w:rPr>
          <w:rFonts w:hint="cs"/>
          <w:rtl/>
        </w:rPr>
        <w:t>גברתי השרה, אני מבקש - - -</w:t>
      </w:r>
    </w:p>
    <w:p w14:paraId="5CA34CB2" w14:textId="77777777" w:rsidR="00000000" w:rsidRDefault="00CF0F56">
      <w:pPr>
        <w:pStyle w:val="a0"/>
        <w:rPr>
          <w:rFonts w:hint="cs"/>
          <w:rtl/>
        </w:rPr>
      </w:pPr>
    </w:p>
    <w:p w14:paraId="7FC23BE6" w14:textId="77777777" w:rsidR="00000000" w:rsidRDefault="00CF0F56">
      <w:pPr>
        <w:pStyle w:val="-"/>
        <w:rPr>
          <w:rtl/>
        </w:rPr>
      </w:pPr>
      <w:bookmarkStart w:id="471" w:name="FS000000470T20_10_2004_17_14_54C"/>
      <w:bookmarkEnd w:id="471"/>
      <w:r>
        <w:rPr>
          <w:rtl/>
        </w:rPr>
        <w:t>שרת החינוך, התרבות והספורט לימור לבנת:</w:t>
      </w:r>
    </w:p>
    <w:p w14:paraId="5980F4B1" w14:textId="77777777" w:rsidR="00000000" w:rsidRDefault="00CF0F56">
      <w:pPr>
        <w:pStyle w:val="a0"/>
        <w:rPr>
          <w:rtl/>
        </w:rPr>
      </w:pPr>
    </w:p>
    <w:p w14:paraId="43381A2B" w14:textId="77777777" w:rsidR="00000000" w:rsidRDefault="00CF0F56">
      <w:pPr>
        <w:pStyle w:val="a0"/>
        <w:rPr>
          <w:rFonts w:hint="cs"/>
          <w:rtl/>
        </w:rPr>
      </w:pPr>
      <w:r>
        <w:rPr>
          <w:rFonts w:hint="cs"/>
          <w:rtl/>
        </w:rPr>
        <w:t>אני אסיים, אדוני היושב-ראש. אני אתייחס רק להצעתה של חברת הכנסת מלי פו</w:t>
      </w:r>
      <w:r>
        <w:rPr>
          <w:rFonts w:hint="cs"/>
          <w:rtl/>
        </w:rPr>
        <w:t>לישוק, יושבת-ראש ועדת החינוך. אני מציעה שנדבר על זה. כבר היו דיונים בוועדת החינוך על הנושאים האלה. אפשר לקיים עוד דיון ובסופו להגיע להצעה אולי באמת להקים איזו ועדה ציבורית שתבחן את הדברים. אני בהחלט מסכימה לזה, ואני מציעה להעביר את הנושא לוועדת החינוך של ה</w:t>
      </w:r>
      <w:r>
        <w:rPr>
          <w:rFonts w:hint="cs"/>
          <w:rtl/>
        </w:rPr>
        <w:t xml:space="preserve">כנסת. באופן נורמלי הייתי אומרת - להסתפק בדברי. אני לא חושבת שאפשר להסתפק בדברי או שמותר לנו להסתפק בדברי. אני בהחלט מציעה להעביר את הנושא לוועדת החינוך של הכנסת. תודה רבה. </w:t>
      </w:r>
    </w:p>
    <w:p w14:paraId="5A50C4BA" w14:textId="77777777" w:rsidR="00000000" w:rsidRDefault="00CF0F56">
      <w:pPr>
        <w:pStyle w:val="a0"/>
        <w:rPr>
          <w:rFonts w:hint="cs"/>
          <w:rtl/>
        </w:rPr>
      </w:pPr>
    </w:p>
    <w:p w14:paraId="6797FCFE" w14:textId="77777777" w:rsidR="00000000" w:rsidRDefault="00CF0F56">
      <w:pPr>
        <w:pStyle w:val="af1"/>
        <w:rPr>
          <w:rtl/>
        </w:rPr>
      </w:pPr>
      <w:r>
        <w:rPr>
          <w:rtl/>
        </w:rPr>
        <w:t>היו"ר אלי בן-מנחם:</w:t>
      </w:r>
    </w:p>
    <w:p w14:paraId="4CD18BEB" w14:textId="77777777" w:rsidR="00000000" w:rsidRDefault="00CF0F56">
      <w:pPr>
        <w:pStyle w:val="a0"/>
        <w:rPr>
          <w:rtl/>
        </w:rPr>
      </w:pPr>
    </w:p>
    <w:p w14:paraId="1DF18293" w14:textId="77777777" w:rsidR="00000000" w:rsidRDefault="00CF0F56">
      <w:pPr>
        <w:pStyle w:val="a0"/>
        <w:rPr>
          <w:rFonts w:hint="cs"/>
          <w:rtl/>
        </w:rPr>
      </w:pPr>
      <w:r>
        <w:rPr>
          <w:rFonts w:hint="cs"/>
          <w:rtl/>
        </w:rPr>
        <w:t xml:space="preserve">אני מודה לשרת החינוך והתרבות, חברת הכנסת לימור לבנת. יש הצעות </w:t>
      </w:r>
      <w:r>
        <w:rPr>
          <w:rFonts w:hint="cs"/>
          <w:rtl/>
        </w:rPr>
        <w:t xml:space="preserve">אחרות. ראשון המציעים, חבר הכנסת בשארה, בבקשה. אחריו - חבר הכנסת מרגי. דקה אחת. </w:t>
      </w:r>
    </w:p>
    <w:p w14:paraId="552B10D3" w14:textId="77777777" w:rsidR="00000000" w:rsidRDefault="00CF0F56">
      <w:pPr>
        <w:pStyle w:val="a0"/>
        <w:rPr>
          <w:rFonts w:hint="cs"/>
          <w:rtl/>
        </w:rPr>
      </w:pPr>
    </w:p>
    <w:p w14:paraId="70315D2B" w14:textId="77777777" w:rsidR="00000000" w:rsidRDefault="00CF0F56">
      <w:pPr>
        <w:pStyle w:val="a"/>
        <w:rPr>
          <w:rtl/>
        </w:rPr>
      </w:pPr>
      <w:bookmarkStart w:id="472" w:name="FS000000558T20_10_2004_17_17_48"/>
      <w:bookmarkStart w:id="473" w:name="_Toc92193377"/>
      <w:bookmarkEnd w:id="472"/>
      <w:r>
        <w:rPr>
          <w:rFonts w:hint="eastAsia"/>
          <w:rtl/>
        </w:rPr>
        <w:t>עזמי</w:t>
      </w:r>
      <w:r>
        <w:rPr>
          <w:rtl/>
        </w:rPr>
        <w:t xml:space="preserve"> בשארה (בל"ד):</w:t>
      </w:r>
      <w:bookmarkEnd w:id="473"/>
    </w:p>
    <w:p w14:paraId="30D037C1" w14:textId="77777777" w:rsidR="00000000" w:rsidRDefault="00CF0F56">
      <w:pPr>
        <w:pStyle w:val="a0"/>
        <w:rPr>
          <w:rFonts w:hint="cs"/>
          <w:rtl/>
        </w:rPr>
      </w:pPr>
    </w:p>
    <w:p w14:paraId="3EF7A7C7" w14:textId="77777777" w:rsidR="00000000" w:rsidRDefault="00CF0F56">
      <w:pPr>
        <w:pStyle w:val="a0"/>
        <w:rPr>
          <w:rFonts w:hint="cs"/>
          <w:rtl/>
        </w:rPr>
      </w:pPr>
      <w:r>
        <w:rPr>
          <w:rFonts w:hint="cs"/>
          <w:rtl/>
        </w:rPr>
        <w:t>אדוני היושב-ראש, אני לא רוצה כל כך להצטרף לפרשנים של דברי צ'חנובר. הוא עצמו התלוצץ על כך שאחרי אישור שבדי יש לו כבר דעות בכל נושא בעולם וכולם צריכים לדעת א</w:t>
      </w:r>
      <w:r>
        <w:rPr>
          <w:rFonts w:hint="cs"/>
          <w:rtl/>
        </w:rPr>
        <w:t>ת דעתו. אבל בכל זאת,  מפני שהנושא הזה עלה, ממה שאני הבנתי מהראיונות שקראתי בעיתונים, שהם תוצר של מערכת החינוך הישראלית, אומנם, אבל תוצר של מערכת החינוך לפני 15-20 שנה, ומה שקורה למערכת ההשכלה הגבוהה היום לא יורגש היום אלא בעוד 15 שנה. כלומר, מה שקורה עכשיו</w:t>
      </w:r>
      <w:r>
        <w:rPr>
          <w:rFonts w:hint="cs"/>
          <w:rtl/>
        </w:rPr>
        <w:t xml:space="preserve"> למערכת ההשכלה הגבוהה - ירגישו בחיסרון בדור המדענים של עוד 15-20 שנה. זה מה שמסוכן. אנחנו לא יכולים לראות עכשיו מה קורה למערכת ההשכלה הגבוהה. נראה בעוד 20 שנה, בדיוק כמו שאת תוצאות מערכת ההשכלה הגבוהה של לפני 20 שנה ראינו עכשיו. זה דבר ראשון. </w:t>
      </w:r>
    </w:p>
    <w:p w14:paraId="3DEC4DC4" w14:textId="77777777" w:rsidR="00000000" w:rsidRDefault="00CF0F56">
      <w:pPr>
        <w:pStyle w:val="a0"/>
        <w:rPr>
          <w:rFonts w:hint="cs"/>
          <w:rtl/>
        </w:rPr>
      </w:pPr>
    </w:p>
    <w:p w14:paraId="2D703531" w14:textId="77777777" w:rsidR="00000000" w:rsidRDefault="00CF0F56">
      <w:pPr>
        <w:pStyle w:val="a0"/>
        <w:rPr>
          <w:rFonts w:hint="cs"/>
          <w:rtl/>
        </w:rPr>
      </w:pPr>
      <w:r>
        <w:rPr>
          <w:rFonts w:hint="cs"/>
          <w:rtl/>
        </w:rPr>
        <w:t>דבר שני, אד</w:t>
      </w:r>
      <w:r>
        <w:rPr>
          <w:rFonts w:hint="cs"/>
          <w:rtl/>
        </w:rPr>
        <w:t>וני היושב-ראש - אני מסתכל סביב, ואני באמת רוצה שהסטודנטים הערבים שלנו יוכלו להשתלב בתרבות הערבית גם מסביב וללמוד בירדן, אבל אני תוהה על האלפים שנוסעים לירדן ללמוד. למה נוסעים אלפים לירדן ללמוד? שכר הלימוד בירדן גבוה מאשר כאן. הם לא מוצאים את מקומם במערכת ה</w:t>
      </w:r>
      <w:r>
        <w:rPr>
          <w:rFonts w:hint="cs"/>
          <w:rtl/>
        </w:rPr>
        <w:t xml:space="preserve">חינוך. למה? אנחנו ניסינו בכל דבר, במערכת ההשכלה הגבוהה כמו בבחינות הפסיכומטריות, וכן הלאה. אני חושב שמערכת ההשכלה הגבוהה צריכה להיות פתוחה לכולם. אחר כך יחליטו איפה הם רוצים ללמוד. אבל בעיקרון היא צריכה להיות פתוחה לכולם. תודה רבה. </w:t>
      </w:r>
    </w:p>
    <w:p w14:paraId="44B55C3C" w14:textId="77777777" w:rsidR="00000000" w:rsidRDefault="00CF0F56">
      <w:pPr>
        <w:pStyle w:val="a0"/>
        <w:ind w:firstLine="0"/>
        <w:rPr>
          <w:rFonts w:hint="cs"/>
          <w:rtl/>
        </w:rPr>
      </w:pPr>
    </w:p>
    <w:p w14:paraId="7CA055EA" w14:textId="77777777" w:rsidR="00000000" w:rsidRDefault="00CF0F56">
      <w:pPr>
        <w:pStyle w:val="af1"/>
        <w:rPr>
          <w:rtl/>
        </w:rPr>
      </w:pPr>
      <w:r>
        <w:rPr>
          <w:rtl/>
        </w:rPr>
        <w:t>היו"ר אלי בן-מנחם:</w:t>
      </w:r>
    </w:p>
    <w:p w14:paraId="2E0CF655" w14:textId="77777777" w:rsidR="00000000" w:rsidRDefault="00CF0F56">
      <w:pPr>
        <w:pStyle w:val="a0"/>
        <w:rPr>
          <w:rtl/>
        </w:rPr>
      </w:pPr>
    </w:p>
    <w:p w14:paraId="4252EC53" w14:textId="77777777" w:rsidR="00000000" w:rsidRDefault="00CF0F56">
      <w:pPr>
        <w:pStyle w:val="a0"/>
        <w:rPr>
          <w:rFonts w:hint="cs"/>
          <w:rtl/>
        </w:rPr>
      </w:pPr>
      <w:r>
        <w:rPr>
          <w:rFonts w:hint="cs"/>
          <w:rtl/>
        </w:rPr>
        <w:t>תו</w:t>
      </w:r>
      <w:r>
        <w:rPr>
          <w:rFonts w:hint="cs"/>
          <w:rtl/>
        </w:rPr>
        <w:t xml:space="preserve">דה רבה לחבר הכנסת בשארה. חבר הכנסת מרגי. אחריו - חבר הכנסת ברכה. </w:t>
      </w:r>
    </w:p>
    <w:p w14:paraId="02411701" w14:textId="77777777" w:rsidR="00000000" w:rsidRDefault="00CF0F56">
      <w:pPr>
        <w:pStyle w:val="a0"/>
        <w:rPr>
          <w:rFonts w:hint="cs"/>
          <w:rtl/>
        </w:rPr>
      </w:pPr>
    </w:p>
    <w:p w14:paraId="161C3597" w14:textId="77777777" w:rsidR="00000000" w:rsidRDefault="00CF0F56">
      <w:pPr>
        <w:pStyle w:val="a"/>
        <w:rPr>
          <w:rtl/>
        </w:rPr>
      </w:pPr>
      <w:bookmarkStart w:id="474" w:name="FS000001056T20_10_2004_18_08_17"/>
      <w:bookmarkStart w:id="475" w:name="_Toc92193378"/>
      <w:bookmarkEnd w:id="474"/>
      <w:r>
        <w:rPr>
          <w:rFonts w:hint="eastAsia"/>
          <w:rtl/>
        </w:rPr>
        <w:t>יעקב</w:t>
      </w:r>
      <w:r>
        <w:rPr>
          <w:rtl/>
        </w:rPr>
        <w:t xml:space="preserve"> מרגי (ש"ס):</w:t>
      </w:r>
      <w:bookmarkEnd w:id="475"/>
    </w:p>
    <w:p w14:paraId="5340AC7C" w14:textId="77777777" w:rsidR="00000000" w:rsidRDefault="00CF0F56">
      <w:pPr>
        <w:pStyle w:val="a0"/>
        <w:rPr>
          <w:rFonts w:hint="cs"/>
          <w:rtl/>
        </w:rPr>
      </w:pPr>
    </w:p>
    <w:p w14:paraId="7325FE97" w14:textId="77777777" w:rsidR="00000000" w:rsidRDefault="00CF0F56">
      <w:pPr>
        <w:pStyle w:val="a0"/>
        <w:rPr>
          <w:rFonts w:hint="cs"/>
          <w:rtl/>
        </w:rPr>
      </w:pPr>
      <w:r>
        <w:rPr>
          <w:rFonts w:hint="cs"/>
          <w:rtl/>
        </w:rPr>
        <w:t>אדוני היושב-ראש, חברי חברי הכנסת, גברתי השרה, בהזדמנות זו אני רוצה לברך על התהליך של פריחת המכללות. זה נותן אפשרות לתושבים רבים מהפריפריה. אני עצמי זכיתי ללמוד במכללה למשפ</w:t>
      </w:r>
      <w:r>
        <w:rPr>
          <w:rFonts w:hint="cs"/>
          <w:rtl/>
        </w:rPr>
        <w:t xml:space="preserve">טים בקמפוס החרדי, טרם כניסתי לכנסת. לא הייתי מצליח ולא הייתי זוכה לו היו רק האוניברסיטאות, ואני מבקש מכבוד השרה לעשות הכול כדי שלא לפגוע במכללות. </w:t>
      </w:r>
    </w:p>
    <w:p w14:paraId="13A4D621" w14:textId="77777777" w:rsidR="00000000" w:rsidRDefault="00CF0F56">
      <w:pPr>
        <w:pStyle w:val="a0"/>
        <w:rPr>
          <w:rFonts w:hint="cs"/>
          <w:rtl/>
        </w:rPr>
      </w:pPr>
    </w:p>
    <w:p w14:paraId="35B7596D" w14:textId="77777777" w:rsidR="00000000" w:rsidRDefault="00CF0F56">
      <w:pPr>
        <w:pStyle w:val="af1"/>
        <w:rPr>
          <w:rtl/>
        </w:rPr>
      </w:pPr>
      <w:r>
        <w:rPr>
          <w:rtl/>
        </w:rPr>
        <w:t>היו"ר אלי בן-מנחם:</w:t>
      </w:r>
    </w:p>
    <w:p w14:paraId="55EE6F3B" w14:textId="77777777" w:rsidR="00000000" w:rsidRDefault="00CF0F56">
      <w:pPr>
        <w:pStyle w:val="a0"/>
        <w:rPr>
          <w:rtl/>
        </w:rPr>
      </w:pPr>
    </w:p>
    <w:p w14:paraId="372E12F6" w14:textId="77777777" w:rsidR="00000000" w:rsidRDefault="00CF0F56">
      <w:pPr>
        <w:pStyle w:val="a0"/>
        <w:rPr>
          <w:rFonts w:hint="cs"/>
          <w:rtl/>
        </w:rPr>
      </w:pPr>
      <w:r>
        <w:rPr>
          <w:rFonts w:hint="cs"/>
          <w:rtl/>
        </w:rPr>
        <w:t xml:space="preserve">תודה לחבר הכנסת מרגי. חבר הכנסת ברכה, בבקשה. אחריו - אחרון המציעים, חבר הכנסת טיבי. </w:t>
      </w:r>
    </w:p>
    <w:p w14:paraId="7D9A29C0" w14:textId="77777777" w:rsidR="00000000" w:rsidRDefault="00CF0F56">
      <w:pPr>
        <w:pStyle w:val="a0"/>
        <w:rPr>
          <w:rFonts w:hint="cs"/>
          <w:rtl/>
        </w:rPr>
      </w:pPr>
    </w:p>
    <w:p w14:paraId="1E40A868" w14:textId="77777777" w:rsidR="00000000" w:rsidRDefault="00CF0F56">
      <w:pPr>
        <w:pStyle w:val="a"/>
        <w:rPr>
          <w:rtl/>
        </w:rPr>
      </w:pPr>
      <w:bookmarkStart w:id="476" w:name="FS000000540T20_10_2004_18_10_06"/>
      <w:bookmarkStart w:id="477" w:name="_Toc92193379"/>
      <w:bookmarkEnd w:id="476"/>
      <w:r>
        <w:rPr>
          <w:rFonts w:hint="eastAsia"/>
          <w:rtl/>
        </w:rPr>
        <w:t>מו</w:t>
      </w:r>
      <w:r>
        <w:rPr>
          <w:rFonts w:hint="eastAsia"/>
          <w:rtl/>
        </w:rPr>
        <w:t>חמד</w:t>
      </w:r>
      <w:r>
        <w:rPr>
          <w:rtl/>
        </w:rPr>
        <w:t xml:space="preserve"> ברכה (חד"ש-תע"ל):</w:t>
      </w:r>
      <w:bookmarkEnd w:id="477"/>
    </w:p>
    <w:p w14:paraId="318968C9" w14:textId="77777777" w:rsidR="00000000" w:rsidRDefault="00CF0F56">
      <w:pPr>
        <w:pStyle w:val="a0"/>
        <w:rPr>
          <w:rFonts w:hint="cs"/>
          <w:rtl/>
        </w:rPr>
      </w:pPr>
    </w:p>
    <w:p w14:paraId="7F85BA09" w14:textId="77777777" w:rsidR="00000000" w:rsidRDefault="00CF0F56">
      <w:pPr>
        <w:pStyle w:val="a0"/>
        <w:rPr>
          <w:rFonts w:hint="cs"/>
          <w:rtl/>
        </w:rPr>
      </w:pPr>
      <w:r>
        <w:rPr>
          <w:rFonts w:hint="cs"/>
          <w:rtl/>
        </w:rPr>
        <w:t>אדוני היושב-ראש, גברתי השרה, רבותי חברי הכנסת, על אף המצב הכלכלי הקשה, ריבוי מספר הסטודנטים במוסדות להשכלה גבוהה נובע מכל מיני סיבות - גם הביקוש לחינוך גבוה, וגם מסלולי הלימודים השונים והנוחים, אבל גם הפיזור של מוסדות להשכלה גבוהה בע</w:t>
      </w:r>
      <w:r>
        <w:rPr>
          <w:rFonts w:hint="cs"/>
          <w:rtl/>
        </w:rPr>
        <w:t xml:space="preserve">קבות כניסת המכללות לתחום. </w:t>
      </w:r>
    </w:p>
    <w:p w14:paraId="483EF55D" w14:textId="77777777" w:rsidR="00000000" w:rsidRDefault="00CF0F56">
      <w:pPr>
        <w:pStyle w:val="a0"/>
        <w:rPr>
          <w:rFonts w:hint="cs"/>
          <w:rtl/>
        </w:rPr>
      </w:pPr>
    </w:p>
    <w:p w14:paraId="3257C1A2" w14:textId="77777777" w:rsidR="00000000" w:rsidRDefault="00CF0F56">
      <w:pPr>
        <w:pStyle w:val="a0"/>
        <w:rPr>
          <w:rFonts w:hint="cs"/>
          <w:rtl/>
        </w:rPr>
      </w:pPr>
      <w:r>
        <w:rPr>
          <w:rFonts w:hint="cs"/>
          <w:rtl/>
        </w:rPr>
        <w:t xml:space="preserve">בפעם המי-יודע-כמה אני פונה לשרה שתקדם, שתאפשר לקדם את הקמת המכללה בנצרת. זה דבר שלא מתקבל על הדעת. אני חושב שהגיע הזמן שהדבר הזה גם יתרום. עובדה שהפיזור הזה גורם למצב - שהוא מקור גאווה לחברה הערבית לדעתי - שמספר הסטודנטיות גדול </w:t>
      </w:r>
      <w:r>
        <w:rPr>
          <w:rFonts w:hint="cs"/>
          <w:rtl/>
        </w:rPr>
        <w:t xml:space="preserve">ממספר הסטודנטים בישראל, והדבר הזה כשלעצמו מאוד חשוב. נוסף על זה, אני חושב שיש כל מיני מגבלות בקבלה לאוניברסיטאות. אני חושב שביטול המצרף הוא בעוכרי מערכת ההשכלה הגבוהה, במיוחד בשכבות החלשות ובציבור הערבי. </w:t>
      </w:r>
    </w:p>
    <w:p w14:paraId="6BAC3D50" w14:textId="77777777" w:rsidR="00000000" w:rsidRDefault="00CF0F56">
      <w:pPr>
        <w:pStyle w:val="a0"/>
        <w:rPr>
          <w:rFonts w:hint="cs"/>
          <w:rtl/>
        </w:rPr>
      </w:pPr>
    </w:p>
    <w:p w14:paraId="49B9219E" w14:textId="77777777" w:rsidR="00000000" w:rsidRDefault="00CF0F56">
      <w:pPr>
        <w:pStyle w:val="a0"/>
        <w:rPr>
          <w:rFonts w:hint="cs"/>
          <w:rtl/>
        </w:rPr>
      </w:pPr>
      <w:r>
        <w:rPr>
          <w:rFonts w:hint="cs"/>
          <w:rtl/>
        </w:rPr>
        <w:t xml:space="preserve">דבר נוסף, לפעמים קובעים קריטריונים שהם לא לעניין. </w:t>
      </w:r>
      <w:r>
        <w:rPr>
          <w:rFonts w:hint="cs"/>
          <w:rtl/>
        </w:rPr>
        <w:t xml:space="preserve">למשל, תנאי של שירות צבאי בקבלה לפקולטה לאמנויות. מה, הוא הולך ללמוד את אמנות הלחימה? לכן יש צורך בביסוס הדברים על היגיון יותר פשוט, יותר אזרחי ויותר אנושי. </w:t>
      </w:r>
    </w:p>
    <w:p w14:paraId="5E4B9877" w14:textId="77777777" w:rsidR="00000000" w:rsidRDefault="00CF0F56">
      <w:pPr>
        <w:pStyle w:val="a0"/>
        <w:rPr>
          <w:rFonts w:hint="cs"/>
          <w:rtl/>
        </w:rPr>
      </w:pPr>
    </w:p>
    <w:p w14:paraId="152506EB" w14:textId="77777777" w:rsidR="00000000" w:rsidRDefault="00CF0F56">
      <w:pPr>
        <w:pStyle w:val="af1"/>
        <w:rPr>
          <w:rtl/>
        </w:rPr>
      </w:pPr>
      <w:r>
        <w:rPr>
          <w:rtl/>
        </w:rPr>
        <w:t>היו"ר אלי בן-מנחם:</w:t>
      </w:r>
    </w:p>
    <w:p w14:paraId="4887183F" w14:textId="77777777" w:rsidR="00000000" w:rsidRDefault="00CF0F56">
      <w:pPr>
        <w:pStyle w:val="a0"/>
        <w:rPr>
          <w:rFonts w:hint="cs"/>
          <w:rtl/>
        </w:rPr>
      </w:pPr>
    </w:p>
    <w:p w14:paraId="01BA0F8B" w14:textId="77777777" w:rsidR="00000000" w:rsidRDefault="00CF0F56">
      <w:pPr>
        <w:pStyle w:val="a0"/>
        <w:rPr>
          <w:rFonts w:hint="cs"/>
          <w:rtl/>
        </w:rPr>
      </w:pPr>
      <w:r>
        <w:rPr>
          <w:rFonts w:hint="cs"/>
          <w:rtl/>
        </w:rPr>
        <w:t xml:space="preserve">תודה לחבר הכנסת ברכה. חבר הכנסת טיבי, בבקשה. </w:t>
      </w:r>
    </w:p>
    <w:p w14:paraId="59F2F520" w14:textId="77777777" w:rsidR="00000000" w:rsidRDefault="00CF0F56">
      <w:pPr>
        <w:pStyle w:val="a0"/>
        <w:rPr>
          <w:rFonts w:hint="cs"/>
          <w:rtl/>
        </w:rPr>
      </w:pPr>
    </w:p>
    <w:p w14:paraId="58B2BE38" w14:textId="77777777" w:rsidR="00000000" w:rsidRDefault="00CF0F56">
      <w:pPr>
        <w:pStyle w:val="a"/>
        <w:rPr>
          <w:rtl/>
        </w:rPr>
      </w:pPr>
      <w:bookmarkStart w:id="478" w:name="FS000000560T20_10_2004_16_36_23"/>
      <w:bookmarkStart w:id="479" w:name="_Toc92193380"/>
      <w:bookmarkEnd w:id="478"/>
      <w:r>
        <w:rPr>
          <w:rtl/>
        </w:rPr>
        <w:t>אחמד טיבי (חד"ש-תע"ל):</w:t>
      </w:r>
      <w:bookmarkEnd w:id="479"/>
    </w:p>
    <w:p w14:paraId="5C3842E8" w14:textId="77777777" w:rsidR="00000000" w:rsidRDefault="00CF0F56">
      <w:pPr>
        <w:pStyle w:val="a0"/>
        <w:rPr>
          <w:rtl/>
        </w:rPr>
      </w:pPr>
    </w:p>
    <w:p w14:paraId="756BB2F1" w14:textId="77777777" w:rsidR="00000000" w:rsidRDefault="00CF0F56">
      <w:pPr>
        <w:pStyle w:val="a0"/>
        <w:rPr>
          <w:rFonts w:hint="cs"/>
          <w:rtl/>
        </w:rPr>
      </w:pPr>
      <w:r>
        <w:rPr>
          <w:rFonts w:hint="cs"/>
          <w:rtl/>
        </w:rPr>
        <w:t xml:space="preserve">אדוני, </w:t>
      </w:r>
      <w:r>
        <w:rPr>
          <w:rFonts w:hint="cs"/>
          <w:rtl/>
        </w:rPr>
        <w:t>ארגון "מוסאווא" פרסם מספרים, סטטיסטיקה על ההשכלה הגבוהה, נתוני חינוך במגזר הערבי - כמעט 30% מהמועמדים לאוניברסיטאות מסורבים. צדקה השרה כשאמרה, שהישגיות היא כלי להילחם בעוני ובקיפוח. לכן, כולכם יכולים לראות, למשל, שבדיון הזה על השכלה גבוהה והישגיות, מתחילתו</w:t>
      </w:r>
      <w:r>
        <w:rPr>
          <w:rFonts w:hint="cs"/>
          <w:rtl/>
        </w:rPr>
        <w:t xml:space="preserve">, מי שהיו באולם הם חברי הכנסת הערבים, אדוני היושב-ראש, לצד יושב-ראש ועדת החינוך. </w:t>
      </w:r>
    </w:p>
    <w:p w14:paraId="3FBCC0A3" w14:textId="77777777" w:rsidR="00000000" w:rsidRDefault="00CF0F56">
      <w:pPr>
        <w:pStyle w:val="a0"/>
        <w:ind w:firstLine="0"/>
        <w:rPr>
          <w:rFonts w:hint="cs"/>
          <w:rtl/>
        </w:rPr>
      </w:pPr>
    </w:p>
    <w:p w14:paraId="4736F512" w14:textId="77777777" w:rsidR="00000000" w:rsidRDefault="00CF0F56">
      <w:pPr>
        <w:pStyle w:val="af0"/>
        <w:rPr>
          <w:rtl/>
        </w:rPr>
      </w:pPr>
      <w:r>
        <w:rPr>
          <w:rFonts w:hint="eastAsia"/>
          <w:rtl/>
        </w:rPr>
        <w:t>יעקב</w:t>
      </w:r>
      <w:r>
        <w:rPr>
          <w:rtl/>
        </w:rPr>
        <w:t xml:space="preserve"> מרגי (ש"ס):</w:t>
      </w:r>
    </w:p>
    <w:p w14:paraId="226494CC" w14:textId="77777777" w:rsidR="00000000" w:rsidRDefault="00CF0F56">
      <w:pPr>
        <w:pStyle w:val="a0"/>
        <w:rPr>
          <w:rFonts w:hint="cs"/>
          <w:rtl/>
        </w:rPr>
      </w:pPr>
    </w:p>
    <w:p w14:paraId="07AD271C" w14:textId="77777777" w:rsidR="00000000" w:rsidRDefault="00CF0F56">
      <w:pPr>
        <w:pStyle w:val="a0"/>
        <w:rPr>
          <w:rFonts w:hint="cs"/>
          <w:rtl/>
        </w:rPr>
      </w:pPr>
      <w:r>
        <w:rPr>
          <w:rFonts w:hint="cs"/>
          <w:rtl/>
        </w:rPr>
        <w:t xml:space="preserve">גם אני. </w:t>
      </w:r>
    </w:p>
    <w:p w14:paraId="18C21E36" w14:textId="77777777" w:rsidR="00000000" w:rsidRDefault="00CF0F56">
      <w:pPr>
        <w:pStyle w:val="a0"/>
        <w:rPr>
          <w:rFonts w:hint="cs"/>
          <w:rtl/>
        </w:rPr>
      </w:pPr>
    </w:p>
    <w:p w14:paraId="6A0DCA91" w14:textId="77777777" w:rsidR="00000000" w:rsidRDefault="00CF0F56">
      <w:pPr>
        <w:pStyle w:val="-"/>
        <w:rPr>
          <w:rtl/>
        </w:rPr>
      </w:pPr>
      <w:bookmarkStart w:id="480" w:name="FS000000560T20_10_2004_17_08_09"/>
      <w:bookmarkEnd w:id="480"/>
      <w:r>
        <w:rPr>
          <w:rFonts w:hint="eastAsia"/>
          <w:rtl/>
        </w:rPr>
        <w:t>אחמד</w:t>
      </w:r>
      <w:r>
        <w:rPr>
          <w:rtl/>
        </w:rPr>
        <w:t xml:space="preserve"> טיבי (חד"ש-תע"ל):</w:t>
      </w:r>
    </w:p>
    <w:p w14:paraId="2E210B6C" w14:textId="77777777" w:rsidR="00000000" w:rsidRDefault="00CF0F56">
      <w:pPr>
        <w:pStyle w:val="a0"/>
        <w:rPr>
          <w:rFonts w:hint="cs"/>
          <w:rtl/>
        </w:rPr>
      </w:pPr>
    </w:p>
    <w:p w14:paraId="44BFF38B" w14:textId="77777777" w:rsidR="00000000" w:rsidRDefault="00CF0F56">
      <w:pPr>
        <w:pStyle w:val="a0"/>
        <w:rPr>
          <w:rFonts w:hint="cs"/>
          <w:rtl/>
        </w:rPr>
      </w:pPr>
      <w:r>
        <w:rPr>
          <w:rFonts w:hint="cs"/>
          <w:rtl/>
        </w:rPr>
        <w:t>יכול להיות שחבר הכנסת מרגי המתין כאן לאוטובוס, אבל זה אומר הכול. זה אומר, שהמיעוט לא בכדי מתעניין בנושאים האלה, כי הם באמ</w:t>
      </w:r>
      <w:r>
        <w:rPr>
          <w:rFonts w:hint="cs"/>
          <w:rtl/>
        </w:rPr>
        <w:t xml:space="preserve">ת כלי לצמצום פערים ולמלחמה באפליה ובקיפוח. </w:t>
      </w:r>
    </w:p>
    <w:p w14:paraId="12EEF603" w14:textId="77777777" w:rsidR="00000000" w:rsidRDefault="00CF0F56">
      <w:pPr>
        <w:pStyle w:val="a0"/>
        <w:rPr>
          <w:rFonts w:hint="cs"/>
          <w:rtl/>
        </w:rPr>
      </w:pPr>
    </w:p>
    <w:p w14:paraId="746094BF" w14:textId="77777777" w:rsidR="00000000" w:rsidRDefault="00CF0F56">
      <w:pPr>
        <w:pStyle w:val="af1"/>
        <w:rPr>
          <w:rtl/>
        </w:rPr>
      </w:pPr>
      <w:r>
        <w:rPr>
          <w:rtl/>
        </w:rPr>
        <w:t>היו"ר אלי בן-מנחם:</w:t>
      </w:r>
    </w:p>
    <w:p w14:paraId="3837646A" w14:textId="77777777" w:rsidR="00000000" w:rsidRDefault="00CF0F56">
      <w:pPr>
        <w:pStyle w:val="a0"/>
        <w:rPr>
          <w:rtl/>
        </w:rPr>
      </w:pPr>
    </w:p>
    <w:p w14:paraId="40140841" w14:textId="77777777" w:rsidR="00000000" w:rsidRDefault="00CF0F56">
      <w:pPr>
        <w:pStyle w:val="a0"/>
        <w:rPr>
          <w:rFonts w:hint="cs"/>
          <w:rtl/>
        </w:rPr>
      </w:pPr>
      <w:r>
        <w:rPr>
          <w:rFonts w:hint="cs"/>
          <w:rtl/>
        </w:rPr>
        <w:t xml:space="preserve">תודה לחבר הכנסת טיבי. אני פונה לחברי הכנסת המציעים ושואל אותם, אם מקובלת עליהם עמדת השרה. השרה ביקשה להעביר את הנושא לוועדת החינוך. חברת הכנסת מלי פולישוק. </w:t>
      </w:r>
    </w:p>
    <w:p w14:paraId="5B8D85F8" w14:textId="77777777" w:rsidR="00000000" w:rsidRDefault="00CF0F56">
      <w:pPr>
        <w:pStyle w:val="a0"/>
        <w:rPr>
          <w:rFonts w:hint="cs"/>
          <w:rtl/>
        </w:rPr>
      </w:pPr>
    </w:p>
    <w:p w14:paraId="5F596B8F" w14:textId="77777777" w:rsidR="00000000" w:rsidRDefault="00CF0F56">
      <w:pPr>
        <w:pStyle w:val="af0"/>
        <w:rPr>
          <w:rtl/>
        </w:rPr>
      </w:pPr>
      <w:r>
        <w:rPr>
          <w:rFonts w:hint="eastAsia"/>
          <w:rtl/>
        </w:rPr>
        <w:t>מל</w:t>
      </w:r>
      <w:r>
        <w:rPr>
          <w:rtl/>
        </w:rPr>
        <w:t xml:space="preserve"> פולישוק-בלוך (שינוי):</w:t>
      </w:r>
    </w:p>
    <w:p w14:paraId="04803F72" w14:textId="77777777" w:rsidR="00000000" w:rsidRDefault="00CF0F56">
      <w:pPr>
        <w:pStyle w:val="a0"/>
        <w:rPr>
          <w:rFonts w:hint="cs"/>
          <w:rtl/>
        </w:rPr>
      </w:pPr>
    </w:p>
    <w:p w14:paraId="470E9A82" w14:textId="77777777" w:rsidR="00000000" w:rsidRDefault="00CF0F56">
      <w:pPr>
        <w:pStyle w:val="a0"/>
        <w:rPr>
          <w:rFonts w:hint="cs"/>
          <w:rtl/>
        </w:rPr>
      </w:pPr>
      <w:r>
        <w:rPr>
          <w:rFonts w:hint="cs"/>
          <w:rtl/>
        </w:rPr>
        <w:t>אני רוצ</w:t>
      </w:r>
      <w:r>
        <w:rPr>
          <w:rFonts w:hint="cs"/>
          <w:rtl/>
        </w:rPr>
        <w:t xml:space="preserve">ה שהנושא יידון במליאה, כי אני חושבת שזה עניין לכל הכנסת. בוועדת החינוך עוסקים בזה ממילא כל הזמן, אני רוצה שזה יהיה פה. </w:t>
      </w:r>
    </w:p>
    <w:p w14:paraId="164A3982" w14:textId="77777777" w:rsidR="00000000" w:rsidRDefault="00CF0F56">
      <w:pPr>
        <w:pStyle w:val="a0"/>
        <w:ind w:firstLine="0"/>
        <w:rPr>
          <w:rFonts w:hint="cs"/>
          <w:rtl/>
        </w:rPr>
      </w:pPr>
    </w:p>
    <w:p w14:paraId="388CE042" w14:textId="77777777" w:rsidR="00000000" w:rsidRDefault="00CF0F56">
      <w:pPr>
        <w:pStyle w:val="af1"/>
        <w:rPr>
          <w:rtl/>
        </w:rPr>
      </w:pPr>
      <w:r>
        <w:rPr>
          <w:rtl/>
        </w:rPr>
        <w:t>היו"ר אלי בן-מנחם:</w:t>
      </w:r>
    </w:p>
    <w:p w14:paraId="0F840804" w14:textId="77777777" w:rsidR="00000000" w:rsidRDefault="00CF0F56">
      <w:pPr>
        <w:pStyle w:val="a0"/>
        <w:rPr>
          <w:rtl/>
        </w:rPr>
      </w:pPr>
    </w:p>
    <w:p w14:paraId="5734323B" w14:textId="77777777" w:rsidR="00000000" w:rsidRDefault="00CF0F56">
      <w:pPr>
        <w:pStyle w:val="a0"/>
        <w:rPr>
          <w:rFonts w:hint="cs"/>
          <w:rtl/>
        </w:rPr>
      </w:pPr>
      <w:r>
        <w:rPr>
          <w:rFonts w:hint="cs"/>
          <w:rtl/>
        </w:rPr>
        <w:t xml:space="preserve">גברתי השרה? </w:t>
      </w:r>
    </w:p>
    <w:p w14:paraId="0877E4CB" w14:textId="77777777" w:rsidR="00000000" w:rsidRDefault="00CF0F56">
      <w:pPr>
        <w:pStyle w:val="a0"/>
        <w:ind w:firstLine="0"/>
        <w:rPr>
          <w:rFonts w:hint="cs"/>
          <w:rtl/>
        </w:rPr>
      </w:pPr>
    </w:p>
    <w:p w14:paraId="7A90EDAD" w14:textId="77777777" w:rsidR="00000000" w:rsidRDefault="00CF0F56">
      <w:pPr>
        <w:pStyle w:val="af0"/>
        <w:rPr>
          <w:rtl/>
        </w:rPr>
      </w:pPr>
      <w:r>
        <w:rPr>
          <w:rFonts w:hint="eastAsia"/>
          <w:rtl/>
        </w:rPr>
        <w:t>שרת</w:t>
      </w:r>
      <w:r>
        <w:rPr>
          <w:rtl/>
        </w:rPr>
        <w:t xml:space="preserve"> החינוך, התרבות והספורט לימור לבנת:</w:t>
      </w:r>
    </w:p>
    <w:p w14:paraId="24FAECF3" w14:textId="77777777" w:rsidR="00000000" w:rsidRDefault="00CF0F56">
      <w:pPr>
        <w:pStyle w:val="a0"/>
        <w:rPr>
          <w:rFonts w:hint="cs"/>
          <w:rtl/>
        </w:rPr>
      </w:pPr>
    </w:p>
    <w:p w14:paraId="4960FDB8" w14:textId="77777777" w:rsidR="00000000" w:rsidRDefault="00CF0F56">
      <w:pPr>
        <w:pStyle w:val="a0"/>
        <w:rPr>
          <w:rFonts w:hint="cs"/>
          <w:rtl/>
        </w:rPr>
      </w:pPr>
      <w:r>
        <w:rPr>
          <w:rFonts w:hint="cs"/>
          <w:rtl/>
        </w:rPr>
        <w:t xml:space="preserve">אני מסכימה. </w:t>
      </w:r>
    </w:p>
    <w:p w14:paraId="28F254B6" w14:textId="77777777" w:rsidR="00000000" w:rsidRDefault="00CF0F56">
      <w:pPr>
        <w:pStyle w:val="a0"/>
        <w:rPr>
          <w:rFonts w:hint="cs"/>
          <w:rtl/>
        </w:rPr>
      </w:pPr>
    </w:p>
    <w:p w14:paraId="73A88DED" w14:textId="77777777" w:rsidR="00000000" w:rsidRDefault="00CF0F56">
      <w:pPr>
        <w:pStyle w:val="af1"/>
        <w:rPr>
          <w:rtl/>
        </w:rPr>
      </w:pPr>
      <w:r>
        <w:rPr>
          <w:rtl/>
        </w:rPr>
        <w:t>היו"ר אלי בן-מנחם:</w:t>
      </w:r>
    </w:p>
    <w:p w14:paraId="2459A5B3" w14:textId="77777777" w:rsidR="00000000" w:rsidRDefault="00CF0F56">
      <w:pPr>
        <w:pStyle w:val="a0"/>
        <w:rPr>
          <w:rtl/>
        </w:rPr>
      </w:pPr>
    </w:p>
    <w:p w14:paraId="1E368D62" w14:textId="77777777" w:rsidR="00000000" w:rsidRDefault="00CF0F56">
      <w:pPr>
        <w:pStyle w:val="a0"/>
        <w:rPr>
          <w:rFonts w:hint="cs"/>
          <w:rtl/>
        </w:rPr>
      </w:pPr>
      <w:r>
        <w:rPr>
          <w:rFonts w:hint="cs"/>
          <w:rtl/>
        </w:rPr>
        <w:t xml:space="preserve">את מסכימה, בסדר. </w:t>
      </w:r>
    </w:p>
    <w:p w14:paraId="2DDABBC6" w14:textId="77777777" w:rsidR="00000000" w:rsidRDefault="00CF0F56">
      <w:pPr>
        <w:pStyle w:val="a0"/>
        <w:rPr>
          <w:rFonts w:hint="cs"/>
          <w:rtl/>
        </w:rPr>
      </w:pPr>
    </w:p>
    <w:p w14:paraId="3B62663C" w14:textId="77777777" w:rsidR="00000000" w:rsidRDefault="00CF0F56">
      <w:pPr>
        <w:pStyle w:val="a0"/>
        <w:rPr>
          <w:rFonts w:hint="cs"/>
          <w:rtl/>
        </w:rPr>
      </w:pPr>
      <w:r>
        <w:rPr>
          <w:rFonts w:hint="cs"/>
          <w:rtl/>
        </w:rPr>
        <w:t>אם כך, נ</w:t>
      </w:r>
      <w:r>
        <w:rPr>
          <w:rFonts w:hint="cs"/>
          <w:rtl/>
        </w:rPr>
        <w:t xml:space="preserve">עבור להצבעה. נצביע על ההצעות לסדר-היום בנושא: פתיחת שנת הלימודים באוניברסיטאות ועתיד ההשכלה הגבוהה בישראל. מי שמצביע בעד - זה דיון במליאה. מי שמצביע נגד -  להסיר את ההצעה. </w:t>
      </w:r>
    </w:p>
    <w:p w14:paraId="48F8D454" w14:textId="77777777" w:rsidR="00000000" w:rsidRDefault="00CF0F56">
      <w:pPr>
        <w:pStyle w:val="a0"/>
        <w:rPr>
          <w:rFonts w:hint="cs"/>
          <w:rtl/>
        </w:rPr>
      </w:pPr>
    </w:p>
    <w:p w14:paraId="0CF66DC4" w14:textId="77777777" w:rsidR="00000000" w:rsidRDefault="00CF0F56">
      <w:pPr>
        <w:pStyle w:val="ab"/>
        <w:bidi/>
        <w:rPr>
          <w:rFonts w:hint="cs"/>
          <w:rtl/>
        </w:rPr>
      </w:pPr>
      <w:r>
        <w:rPr>
          <w:rFonts w:hint="cs"/>
          <w:rtl/>
        </w:rPr>
        <w:t>הצבעה מס' 22</w:t>
      </w:r>
    </w:p>
    <w:p w14:paraId="64DDA41C" w14:textId="77777777" w:rsidR="00000000" w:rsidRDefault="00CF0F56">
      <w:pPr>
        <w:pStyle w:val="a0"/>
        <w:rPr>
          <w:rFonts w:hint="cs"/>
          <w:rtl/>
        </w:rPr>
      </w:pPr>
    </w:p>
    <w:p w14:paraId="25EDB0F2" w14:textId="77777777" w:rsidR="00000000" w:rsidRDefault="00CF0F56">
      <w:pPr>
        <w:pStyle w:val="ac"/>
        <w:bidi/>
        <w:rPr>
          <w:rFonts w:hint="cs"/>
          <w:rtl/>
        </w:rPr>
      </w:pPr>
      <w:r>
        <w:rPr>
          <w:rFonts w:hint="cs"/>
          <w:rtl/>
        </w:rPr>
        <w:t xml:space="preserve">בעד ההצעה לכלול את הנושא בסדר-היום </w:t>
      </w:r>
      <w:r>
        <w:rPr>
          <w:rtl/>
        </w:rPr>
        <w:t>–</w:t>
      </w:r>
      <w:r>
        <w:rPr>
          <w:rFonts w:hint="cs"/>
          <w:rtl/>
        </w:rPr>
        <w:t xml:space="preserve"> 9</w:t>
      </w:r>
    </w:p>
    <w:p w14:paraId="2AAA0789" w14:textId="77777777" w:rsidR="00000000" w:rsidRDefault="00CF0F56">
      <w:pPr>
        <w:pStyle w:val="ac"/>
        <w:bidi/>
        <w:rPr>
          <w:rFonts w:hint="cs"/>
          <w:rtl/>
        </w:rPr>
      </w:pPr>
      <w:r>
        <w:rPr>
          <w:rFonts w:hint="cs"/>
          <w:rtl/>
        </w:rPr>
        <w:t xml:space="preserve">בעד ההצעה שלא לכלול את הנושא </w:t>
      </w:r>
      <w:r>
        <w:rPr>
          <w:rFonts w:hint="cs"/>
          <w:rtl/>
        </w:rPr>
        <w:t xml:space="preserve">בסדר-היום </w:t>
      </w:r>
      <w:r>
        <w:rPr>
          <w:rtl/>
        </w:rPr>
        <w:t>–</w:t>
      </w:r>
      <w:r>
        <w:rPr>
          <w:rFonts w:hint="cs"/>
          <w:rtl/>
        </w:rPr>
        <w:t xml:space="preserve"> אין </w:t>
      </w:r>
    </w:p>
    <w:p w14:paraId="57EFE185" w14:textId="77777777" w:rsidR="00000000" w:rsidRDefault="00CF0F56">
      <w:pPr>
        <w:pStyle w:val="ac"/>
        <w:bidi/>
        <w:rPr>
          <w:rFonts w:hint="cs"/>
          <w:rtl/>
        </w:rPr>
      </w:pPr>
      <w:r>
        <w:rPr>
          <w:rFonts w:hint="cs"/>
          <w:rtl/>
        </w:rPr>
        <w:t>נמנעים - אין</w:t>
      </w:r>
    </w:p>
    <w:p w14:paraId="28AB817C" w14:textId="77777777" w:rsidR="00000000" w:rsidRDefault="00CF0F56">
      <w:pPr>
        <w:pStyle w:val="ad"/>
        <w:bidi/>
        <w:rPr>
          <w:rFonts w:hint="cs"/>
          <w:rtl/>
        </w:rPr>
      </w:pPr>
      <w:r>
        <w:rPr>
          <w:rFonts w:hint="cs"/>
          <w:rtl/>
        </w:rPr>
        <w:t xml:space="preserve">ההצעה לכלול את הנושא בסדר-היום של הכנסת נתקבלה. </w:t>
      </w:r>
    </w:p>
    <w:p w14:paraId="5693478A" w14:textId="77777777" w:rsidR="00000000" w:rsidRDefault="00CF0F56">
      <w:pPr>
        <w:pStyle w:val="a0"/>
        <w:rPr>
          <w:rFonts w:hint="cs"/>
          <w:rtl/>
        </w:rPr>
      </w:pPr>
    </w:p>
    <w:p w14:paraId="6B2C5CA3" w14:textId="77777777" w:rsidR="00000000" w:rsidRDefault="00CF0F56">
      <w:pPr>
        <w:pStyle w:val="af1"/>
        <w:rPr>
          <w:rtl/>
        </w:rPr>
      </w:pPr>
      <w:r>
        <w:rPr>
          <w:rtl/>
        </w:rPr>
        <w:t>היו"ר אלי בן-מנחם:</w:t>
      </w:r>
    </w:p>
    <w:p w14:paraId="1FEABB73" w14:textId="77777777" w:rsidR="00000000" w:rsidRDefault="00CF0F56">
      <w:pPr>
        <w:pStyle w:val="a0"/>
        <w:rPr>
          <w:rtl/>
        </w:rPr>
      </w:pPr>
    </w:p>
    <w:p w14:paraId="0B25E35A" w14:textId="77777777" w:rsidR="00000000" w:rsidRDefault="00CF0F56">
      <w:pPr>
        <w:pStyle w:val="a0"/>
        <w:rPr>
          <w:rFonts w:hint="cs"/>
          <w:rtl/>
        </w:rPr>
      </w:pPr>
      <w:r>
        <w:rPr>
          <w:rFonts w:hint="cs"/>
          <w:rtl/>
        </w:rPr>
        <w:t xml:space="preserve">תשעה חברי כנסת בעד, אין מתנגדים, אין נמנעים. על כן ההצעות לסדר-היום של חברי הכנסת מלי פולישוק-בלוך, אברהם שוחט, עסאם מח'ול ומשה כחלון תעבורנה לדיון במליאה. </w:t>
      </w:r>
    </w:p>
    <w:p w14:paraId="478FAC7E" w14:textId="77777777" w:rsidR="00000000" w:rsidRDefault="00CF0F56">
      <w:pPr>
        <w:pStyle w:val="a2"/>
        <w:rPr>
          <w:rFonts w:hint="cs"/>
          <w:rtl/>
        </w:rPr>
      </w:pPr>
    </w:p>
    <w:p w14:paraId="6DD92B79" w14:textId="77777777" w:rsidR="00000000" w:rsidRDefault="00CF0F56">
      <w:pPr>
        <w:pStyle w:val="a0"/>
        <w:rPr>
          <w:rFonts w:hint="cs"/>
          <w:rtl/>
        </w:rPr>
      </w:pPr>
    </w:p>
    <w:p w14:paraId="3F65A8A8" w14:textId="77777777" w:rsidR="00000000" w:rsidRDefault="00CF0F56">
      <w:pPr>
        <w:pStyle w:val="a2"/>
        <w:rPr>
          <w:rFonts w:hint="cs"/>
          <w:rtl/>
        </w:rPr>
      </w:pPr>
      <w:bookmarkStart w:id="481" w:name="CS76090FI0076090T20_10_2004_16_35_12"/>
      <w:bookmarkStart w:id="482" w:name="_Toc92193381"/>
      <w:bookmarkEnd w:id="481"/>
      <w:r>
        <w:rPr>
          <w:rtl/>
        </w:rPr>
        <w:t>הצע</w:t>
      </w:r>
      <w:r>
        <w:rPr>
          <w:rFonts w:hint="cs"/>
          <w:rtl/>
        </w:rPr>
        <w:t>ות</w:t>
      </w:r>
      <w:r>
        <w:rPr>
          <w:rtl/>
        </w:rPr>
        <w:t xml:space="preserve"> לסדר-היום</w:t>
      </w:r>
      <w:bookmarkEnd w:id="482"/>
    </w:p>
    <w:p w14:paraId="3A041DDB" w14:textId="77777777" w:rsidR="00000000" w:rsidRDefault="00CF0F56">
      <w:pPr>
        <w:pStyle w:val="a2"/>
        <w:rPr>
          <w:rtl/>
        </w:rPr>
      </w:pPr>
      <w:bookmarkStart w:id="483" w:name="_Toc92193382"/>
      <w:r>
        <w:rPr>
          <w:rtl/>
        </w:rPr>
        <w:t xml:space="preserve">עלייה של </w:t>
      </w:r>
      <w:r>
        <w:rPr>
          <w:rFonts w:hint="cs"/>
          <w:rtl/>
        </w:rPr>
        <w:t>20%</w:t>
      </w:r>
      <w:r>
        <w:rPr>
          <w:rtl/>
        </w:rPr>
        <w:t xml:space="preserve"> במספר המפונים מבתיהם בשל אי</w:t>
      </w:r>
      <w:r>
        <w:rPr>
          <w:rFonts w:hint="cs"/>
          <w:rtl/>
        </w:rPr>
        <w:t>-</w:t>
      </w:r>
      <w:r>
        <w:rPr>
          <w:rtl/>
        </w:rPr>
        <w:t>תשלום משכנת</w:t>
      </w:r>
      <w:r>
        <w:rPr>
          <w:rFonts w:hint="cs"/>
          <w:rtl/>
        </w:rPr>
        <w:t>ה</w:t>
      </w:r>
      <w:bookmarkEnd w:id="483"/>
      <w:r>
        <w:rPr>
          <w:rtl/>
        </w:rPr>
        <w:t xml:space="preserve"> </w:t>
      </w:r>
    </w:p>
    <w:p w14:paraId="4AFA38D1" w14:textId="77777777" w:rsidR="00000000" w:rsidRDefault="00CF0F56">
      <w:pPr>
        <w:pStyle w:val="af1"/>
        <w:rPr>
          <w:rFonts w:hint="cs"/>
          <w:rtl/>
        </w:rPr>
      </w:pPr>
    </w:p>
    <w:p w14:paraId="7C629718" w14:textId="77777777" w:rsidR="00000000" w:rsidRDefault="00CF0F56">
      <w:pPr>
        <w:pStyle w:val="af1"/>
        <w:rPr>
          <w:rtl/>
        </w:rPr>
      </w:pPr>
      <w:r>
        <w:rPr>
          <w:rtl/>
        </w:rPr>
        <w:t>היו"ר אלי בן-מנחם:</w:t>
      </w:r>
    </w:p>
    <w:p w14:paraId="6D4B6682" w14:textId="77777777" w:rsidR="00000000" w:rsidRDefault="00CF0F56">
      <w:pPr>
        <w:pStyle w:val="a0"/>
        <w:rPr>
          <w:rtl/>
        </w:rPr>
      </w:pPr>
    </w:p>
    <w:p w14:paraId="00A86D8F" w14:textId="77777777" w:rsidR="00000000" w:rsidRDefault="00CF0F56">
      <w:pPr>
        <w:pStyle w:val="a0"/>
        <w:rPr>
          <w:rFonts w:hint="cs"/>
          <w:rtl/>
        </w:rPr>
      </w:pPr>
      <w:r>
        <w:rPr>
          <w:rFonts w:hint="cs"/>
          <w:rtl/>
        </w:rPr>
        <w:t>אנחנו עוברים לנושא הבא, הצעות לסדר-היום מס' 4512 ו-4523: עלייה של 20% במספר המפונים מבתיהם בשל אי-תשלום משכנתה. ראשון המציעים - חבר הכנסת יעקב מרגי. חמש דקות לרש</w:t>
      </w:r>
      <w:r>
        <w:rPr>
          <w:rFonts w:hint="cs"/>
          <w:rtl/>
        </w:rPr>
        <w:t xml:space="preserve">ותך, בבקשה. </w:t>
      </w:r>
    </w:p>
    <w:p w14:paraId="587FC2D1" w14:textId="77777777" w:rsidR="00000000" w:rsidRDefault="00CF0F56">
      <w:pPr>
        <w:pStyle w:val="a0"/>
        <w:rPr>
          <w:rFonts w:hint="cs"/>
          <w:rtl/>
        </w:rPr>
      </w:pPr>
    </w:p>
    <w:p w14:paraId="3861AAC9" w14:textId="77777777" w:rsidR="00000000" w:rsidRDefault="00CF0F56">
      <w:pPr>
        <w:pStyle w:val="a"/>
        <w:rPr>
          <w:rtl/>
        </w:rPr>
      </w:pPr>
      <w:bookmarkStart w:id="484" w:name="FS000001056T20_10_2004_16_37_07"/>
      <w:bookmarkStart w:id="485" w:name="_Toc92193383"/>
      <w:bookmarkEnd w:id="484"/>
      <w:r>
        <w:rPr>
          <w:rFonts w:hint="eastAsia"/>
          <w:rtl/>
        </w:rPr>
        <w:t>יעקב</w:t>
      </w:r>
      <w:r>
        <w:rPr>
          <w:rtl/>
        </w:rPr>
        <w:t xml:space="preserve"> מרגי (ש"ס):</w:t>
      </w:r>
      <w:bookmarkEnd w:id="485"/>
    </w:p>
    <w:p w14:paraId="15E1C4AD" w14:textId="77777777" w:rsidR="00000000" w:rsidRDefault="00CF0F56">
      <w:pPr>
        <w:pStyle w:val="a0"/>
        <w:rPr>
          <w:rFonts w:hint="cs"/>
          <w:rtl/>
        </w:rPr>
      </w:pPr>
    </w:p>
    <w:p w14:paraId="1142EAA8" w14:textId="77777777" w:rsidR="00000000" w:rsidRDefault="00CF0F56">
      <w:pPr>
        <w:pStyle w:val="a0"/>
        <w:rPr>
          <w:rFonts w:hint="cs"/>
          <w:rtl/>
        </w:rPr>
      </w:pPr>
      <w:bookmarkStart w:id="486" w:name="FS000001056T20_10_2004_16_35_19"/>
      <w:bookmarkEnd w:id="486"/>
      <w:r>
        <w:rPr>
          <w:rFonts w:hint="cs"/>
          <w:rtl/>
        </w:rPr>
        <w:t xml:space="preserve">זאת הצעה דחופה, שלוש דקות. </w:t>
      </w:r>
    </w:p>
    <w:p w14:paraId="4F30DF49" w14:textId="77777777" w:rsidR="00000000" w:rsidRDefault="00CF0F56">
      <w:pPr>
        <w:pStyle w:val="a0"/>
        <w:rPr>
          <w:rFonts w:hint="cs"/>
          <w:rtl/>
        </w:rPr>
      </w:pPr>
    </w:p>
    <w:p w14:paraId="20F2CC76" w14:textId="77777777" w:rsidR="00000000" w:rsidRDefault="00CF0F56">
      <w:pPr>
        <w:pStyle w:val="af1"/>
        <w:rPr>
          <w:rtl/>
        </w:rPr>
      </w:pPr>
      <w:r>
        <w:rPr>
          <w:rtl/>
        </w:rPr>
        <w:t>היו"ר אלי בן-מנחם:</w:t>
      </w:r>
    </w:p>
    <w:p w14:paraId="1D9A95A6" w14:textId="77777777" w:rsidR="00000000" w:rsidRDefault="00CF0F56">
      <w:pPr>
        <w:pStyle w:val="a0"/>
        <w:rPr>
          <w:rtl/>
        </w:rPr>
      </w:pPr>
    </w:p>
    <w:p w14:paraId="4E6BBF6B" w14:textId="77777777" w:rsidR="00000000" w:rsidRDefault="00CF0F56">
      <w:pPr>
        <w:pStyle w:val="a0"/>
        <w:rPr>
          <w:rFonts w:hint="cs"/>
          <w:rtl/>
        </w:rPr>
      </w:pPr>
      <w:r>
        <w:rPr>
          <w:rFonts w:hint="cs"/>
          <w:rtl/>
        </w:rPr>
        <w:t xml:space="preserve">סליחה, שלוש דקות. </w:t>
      </w:r>
    </w:p>
    <w:p w14:paraId="169B5BF7" w14:textId="77777777" w:rsidR="00000000" w:rsidRDefault="00CF0F56">
      <w:pPr>
        <w:pStyle w:val="a0"/>
        <w:rPr>
          <w:rFonts w:hint="cs"/>
          <w:rtl/>
        </w:rPr>
      </w:pPr>
    </w:p>
    <w:p w14:paraId="6123E261" w14:textId="77777777" w:rsidR="00000000" w:rsidRDefault="00CF0F56">
      <w:pPr>
        <w:pStyle w:val="-"/>
        <w:rPr>
          <w:rtl/>
        </w:rPr>
      </w:pPr>
      <w:bookmarkStart w:id="487" w:name="FS000001056T20_10_2004_17_17_01"/>
      <w:bookmarkEnd w:id="487"/>
      <w:r>
        <w:rPr>
          <w:rFonts w:hint="eastAsia"/>
          <w:rtl/>
        </w:rPr>
        <w:t>יעקב</w:t>
      </w:r>
      <w:r>
        <w:rPr>
          <w:rtl/>
        </w:rPr>
        <w:t xml:space="preserve"> מרגי (ש"ס):</w:t>
      </w:r>
    </w:p>
    <w:p w14:paraId="38B0804D" w14:textId="77777777" w:rsidR="00000000" w:rsidRDefault="00CF0F56">
      <w:pPr>
        <w:pStyle w:val="a0"/>
        <w:rPr>
          <w:rFonts w:hint="cs"/>
          <w:rtl/>
        </w:rPr>
      </w:pPr>
    </w:p>
    <w:p w14:paraId="6636D460" w14:textId="77777777" w:rsidR="00000000" w:rsidRDefault="00CF0F56">
      <w:pPr>
        <w:pStyle w:val="a0"/>
        <w:rPr>
          <w:rFonts w:hint="cs"/>
          <w:rtl/>
        </w:rPr>
      </w:pPr>
      <w:r>
        <w:rPr>
          <w:rFonts w:hint="cs"/>
          <w:rtl/>
        </w:rPr>
        <w:t>אדוני היושב-ראש, חברי חברי הכנסת, גברתי השרה, לפי הנתונים שהתפרסמו, מדי חודש בחודשו נוספים</w:t>
      </w:r>
      <w:r>
        <w:rPr>
          <w:rtl/>
        </w:rPr>
        <w:t xml:space="preserve"> </w:t>
      </w:r>
      <w:r>
        <w:rPr>
          <w:rFonts w:hint="cs"/>
          <w:rtl/>
        </w:rPr>
        <w:t>כ-1,000 בתי-אב לרשימת המפגרים בתשלומי המשכנתה.</w:t>
      </w:r>
      <w:r>
        <w:rPr>
          <w:rFonts w:hint="cs"/>
          <w:rtl/>
        </w:rPr>
        <w:t xml:space="preserve"> רק השנה נוספו כ-7%. המספר הגיע לממדים של כ-80,000 בתי אב, והמגמה הולכת ומתעצמת, לצערנו הרב.</w:t>
      </w:r>
    </w:p>
    <w:p w14:paraId="607E4EE0" w14:textId="77777777" w:rsidR="00000000" w:rsidRDefault="00CF0F56">
      <w:pPr>
        <w:pStyle w:val="a0"/>
        <w:rPr>
          <w:rFonts w:hint="cs"/>
          <w:rtl/>
        </w:rPr>
      </w:pPr>
    </w:p>
    <w:p w14:paraId="68A4C5B5" w14:textId="77777777" w:rsidR="00000000" w:rsidRDefault="00CF0F56">
      <w:pPr>
        <w:pStyle w:val="a0"/>
        <w:rPr>
          <w:rFonts w:hint="cs"/>
          <w:rtl/>
        </w:rPr>
      </w:pPr>
      <w:r>
        <w:rPr>
          <w:rFonts w:hint="cs"/>
          <w:rtl/>
        </w:rPr>
        <w:t xml:space="preserve">והוא שאמרנו בתקציב הקודם, שהקיצוצים האלה יביאו למשבר בחברה, אבל זה נפל כנראה על אוזן ערלה ולב ערל. היום הפירות הבאושים של המדיניות הכלכלית צצים כפטריות אחר הגשם. </w:t>
      </w:r>
    </w:p>
    <w:p w14:paraId="1441A4E5" w14:textId="77777777" w:rsidR="00000000" w:rsidRDefault="00CF0F56">
      <w:pPr>
        <w:pStyle w:val="a0"/>
        <w:rPr>
          <w:rFonts w:hint="cs"/>
          <w:rtl/>
        </w:rPr>
      </w:pPr>
    </w:p>
    <w:p w14:paraId="355FAD80" w14:textId="77777777" w:rsidR="00000000" w:rsidRDefault="00CF0F56">
      <w:pPr>
        <w:pStyle w:val="a0"/>
        <w:rPr>
          <w:rFonts w:hint="cs"/>
          <w:rtl/>
        </w:rPr>
      </w:pPr>
      <w:r>
        <w:rPr>
          <w:rFonts w:hint="cs"/>
          <w:rtl/>
        </w:rPr>
        <w:t>היקף הפיגור של בתי-האב שפיגרו בתשלומים במשך שלושה חודשים ומעלה הינו קרוב ל-2 מיליארדי שקלים. ואם אנחנו מדברים על התאוששות וצמיחה וחפצים בכך, הנתון הבא צריך להדאיג אותנו. בנק ישראל אישר, שבחמשת החודשים הראשונים של השנה נוספו כ-12,000 משכנתאות חדשות - ממוצ</w:t>
      </w:r>
      <w:r>
        <w:rPr>
          <w:rFonts w:hint="cs"/>
          <w:rtl/>
        </w:rPr>
        <w:t xml:space="preserve">ע של 2,500 משכנתאות לחודש. ממוצע זה, נתון זה נמוך מאוד בהשוואה לשנים הקודמות. תופעה זו מעידה על האטה בענף הבנייה, והאטה בענף הבנייה גוררת שובל ארוך של תעשיות גדולות וקטנות שגם הן ילכו ויקרסו אחרי ענף הבנייה. </w:t>
      </w:r>
    </w:p>
    <w:p w14:paraId="328FC5D7" w14:textId="77777777" w:rsidR="00000000" w:rsidRDefault="00CF0F56">
      <w:pPr>
        <w:pStyle w:val="a0"/>
        <w:rPr>
          <w:rFonts w:hint="cs"/>
          <w:rtl/>
        </w:rPr>
      </w:pPr>
    </w:p>
    <w:p w14:paraId="50A5A7BD" w14:textId="77777777" w:rsidR="00000000" w:rsidRDefault="00CF0F56">
      <w:pPr>
        <w:pStyle w:val="a0"/>
        <w:rPr>
          <w:rFonts w:hint="cs"/>
          <w:rtl/>
        </w:rPr>
      </w:pPr>
      <w:r>
        <w:rPr>
          <w:rFonts w:hint="cs"/>
          <w:rtl/>
        </w:rPr>
        <w:t xml:space="preserve">לפי נתוני משרד השיכון פונו בשנה שעברה כ-1,500 </w:t>
      </w:r>
      <w:r>
        <w:rPr>
          <w:rFonts w:hint="cs"/>
          <w:rtl/>
        </w:rPr>
        <w:t xml:space="preserve">משפחות מבתיהן. רבותי, 1,500 משפחות חסרות דיור, שמעבר לפינוי מדירתן - מי שמצוי בהליך הפינוי יודע, שהדירות נמכרות לאחר זמן רב במחירי הפסד, במחירי אפס, ואם לא די בזה, אין לאותן משפחות כסף לקיום מינימלי; כספן, שכבר השקיעו בדירה, יורד לטמיון. </w:t>
      </w:r>
    </w:p>
    <w:p w14:paraId="7E20E74E" w14:textId="77777777" w:rsidR="00000000" w:rsidRDefault="00CF0F56">
      <w:pPr>
        <w:pStyle w:val="a0"/>
        <w:rPr>
          <w:rFonts w:hint="cs"/>
          <w:rtl/>
        </w:rPr>
      </w:pPr>
    </w:p>
    <w:p w14:paraId="4F569FE2" w14:textId="77777777" w:rsidR="00000000" w:rsidRDefault="00CF0F56">
      <w:pPr>
        <w:pStyle w:val="a0"/>
        <w:rPr>
          <w:rFonts w:hint="cs"/>
          <w:rtl/>
        </w:rPr>
      </w:pPr>
      <w:r>
        <w:rPr>
          <w:rFonts w:hint="cs"/>
          <w:rtl/>
        </w:rPr>
        <w:t>אולי זה הזמן שהש</w:t>
      </w:r>
      <w:r>
        <w:rPr>
          <w:rFonts w:hint="cs"/>
          <w:rtl/>
        </w:rPr>
        <w:t xml:space="preserve">רה תיתן דעתה על תיקון המצב כך שמשפחה לא תפונה עד שתימכר הדירה. היום נוצר מצב, שהמשפחה מפונה, לכונס הנכסים לוקח כשנה או יותר למכור את הדירה, ובאותה שנה המשפחה בעלת הדירה נאלצת לשלם בנוסף שכר דירה ולצבור עוד ועוד חובות. </w:t>
      </w:r>
    </w:p>
    <w:p w14:paraId="49408761" w14:textId="77777777" w:rsidR="00000000" w:rsidRDefault="00CF0F56">
      <w:pPr>
        <w:pStyle w:val="a0"/>
        <w:rPr>
          <w:rFonts w:hint="cs"/>
          <w:rtl/>
        </w:rPr>
      </w:pPr>
    </w:p>
    <w:p w14:paraId="4B966BC1" w14:textId="77777777" w:rsidR="00000000" w:rsidRDefault="00CF0F56">
      <w:pPr>
        <w:pStyle w:val="a0"/>
        <w:rPr>
          <w:rFonts w:hint="cs"/>
          <w:rtl/>
        </w:rPr>
      </w:pPr>
      <w:r>
        <w:rPr>
          <w:rFonts w:hint="cs"/>
          <w:rtl/>
        </w:rPr>
        <w:t>מכאן אני עובר לקבלנים. המצב אצל הקבל</w:t>
      </w:r>
      <w:r>
        <w:rPr>
          <w:rFonts w:hint="cs"/>
          <w:rtl/>
        </w:rPr>
        <w:t xml:space="preserve">נים גרוע עוד יותר. מנתוני בנק ישראל עולה, ש-35.5% מאחרים בתשלומי המשכנתאות לחברות ולקבלנים. </w:t>
      </w:r>
    </w:p>
    <w:p w14:paraId="64B0AAF2" w14:textId="77777777" w:rsidR="00000000" w:rsidRDefault="00CF0F56">
      <w:pPr>
        <w:pStyle w:val="a0"/>
        <w:rPr>
          <w:rFonts w:hint="cs"/>
          <w:rtl/>
        </w:rPr>
      </w:pPr>
    </w:p>
    <w:p w14:paraId="689AEBF7" w14:textId="77777777" w:rsidR="00000000" w:rsidRDefault="00CF0F56">
      <w:pPr>
        <w:pStyle w:val="a0"/>
        <w:rPr>
          <w:rFonts w:hint="cs"/>
          <w:rtl/>
        </w:rPr>
      </w:pPr>
      <w:r>
        <w:rPr>
          <w:rFonts w:hint="cs"/>
          <w:rtl/>
        </w:rPr>
        <w:t>לסיום, אדוני היושב-ראש, לעתים אנו בתחושה, שמערכות הבקרה במדינה, יחד עם מערכות הרווחה - הכול נמצא במצב של קריסה. אתה שומע בוועדות את חוסר האונים של בעלי המקצוע, הן</w:t>
      </w:r>
      <w:r>
        <w:rPr>
          <w:rFonts w:hint="cs"/>
          <w:rtl/>
        </w:rPr>
        <w:t xml:space="preserve"> בתחום הבריאות, הן בתחום בריאות הנפש. שמענו היום על ילדים בסיכון, ועכשיו גם על הבעיה של החזרי המשכנתאות. אני שואל, על מה מתבסס שר האוצר כשהוא אומר צמיחה? האם רק הדירוג הפיננסי הבין-לאומי מעניין אותו? האם עם ישראל היושב בציון באמת מעניין אותו? </w:t>
      </w:r>
    </w:p>
    <w:p w14:paraId="1A5B4BB5" w14:textId="77777777" w:rsidR="00000000" w:rsidRDefault="00CF0F56">
      <w:pPr>
        <w:pStyle w:val="a0"/>
        <w:rPr>
          <w:rFonts w:hint="cs"/>
          <w:rtl/>
        </w:rPr>
      </w:pPr>
    </w:p>
    <w:p w14:paraId="3B742496" w14:textId="77777777" w:rsidR="00000000" w:rsidRDefault="00CF0F56">
      <w:pPr>
        <w:pStyle w:val="a0"/>
        <w:rPr>
          <w:rFonts w:hint="cs"/>
          <w:rtl/>
        </w:rPr>
      </w:pPr>
      <w:r>
        <w:rPr>
          <w:rFonts w:hint="cs"/>
          <w:rtl/>
        </w:rPr>
        <w:t>אנא, חברי ה</w:t>
      </w:r>
      <w:r>
        <w:rPr>
          <w:rFonts w:hint="cs"/>
          <w:rtl/>
        </w:rPr>
        <w:t xml:space="preserve">ממשלה, סדרי עדיפויות, כנראה זאת התרופה שהמשק מחכה לה. </w:t>
      </w:r>
    </w:p>
    <w:p w14:paraId="71AC736B" w14:textId="77777777" w:rsidR="00000000" w:rsidRDefault="00CF0F56">
      <w:pPr>
        <w:pStyle w:val="a0"/>
        <w:ind w:firstLine="0"/>
        <w:rPr>
          <w:rFonts w:hint="cs"/>
          <w:rtl/>
        </w:rPr>
      </w:pPr>
    </w:p>
    <w:p w14:paraId="7FD4C368" w14:textId="77777777" w:rsidR="00000000" w:rsidRDefault="00CF0F56">
      <w:pPr>
        <w:pStyle w:val="af1"/>
        <w:rPr>
          <w:rtl/>
        </w:rPr>
      </w:pPr>
      <w:r>
        <w:rPr>
          <w:rtl/>
        </w:rPr>
        <w:t>היו"ר אלי בן-מנחם:</w:t>
      </w:r>
    </w:p>
    <w:p w14:paraId="20597095" w14:textId="77777777" w:rsidR="00000000" w:rsidRDefault="00CF0F56">
      <w:pPr>
        <w:pStyle w:val="a0"/>
        <w:rPr>
          <w:rtl/>
        </w:rPr>
      </w:pPr>
    </w:p>
    <w:p w14:paraId="2240CB17" w14:textId="77777777" w:rsidR="00000000" w:rsidRDefault="00CF0F56">
      <w:pPr>
        <w:pStyle w:val="a0"/>
        <w:rPr>
          <w:rFonts w:hint="cs"/>
          <w:rtl/>
        </w:rPr>
      </w:pPr>
      <w:r>
        <w:rPr>
          <w:rFonts w:hint="cs"/>
          <w:rtl/>
        </w:rPr>
        <w:t xml:space="preserve">תודה לחבר הכנסת מרגי. חבר הכנסת משה כחלון, בבקשה. </w:t>
      </w:r>
    </w:p>
    <w:p w14:paraId="2ABBE55B" w14:textId="77777777" w:rsidR="00000000" w:rsidRDefault="00CF0F56">
      <w:pPr>
        <w:pStyle w:val="a0"/>
        <w:rPr>
          <w:rFonts w:hint="cs"/>
          <w:rtl/>
        </w:rPr>
      </w:pPr>
    </w:p>
    <w:p w14:paraId="055AB026" w14:textId="77777777" w:rsidR="00000000" w:rsidRDefault="00CF0F56">
      <w:pPr>
        <w:pStyle w:val="a"/>
        <w:rPr>
          <w:rtl/>
        </w:rPr>
      </w:pPr>
      <w:bookmarkStart w:id="488" w:name="FS000001034T20_10_2004_16_38_53"/>
      <w:bookmarkStart w:id="489" w:name="_Toc92193384"/>
      <w:bookmarkEnd w:id="488"/>
      <w:r>
        <w:rPr>
          <w:rFonts w:hint="eastAsia"/>
          <w:rtl/>
        </w:rPr>
        <w:t>משה</w:t>
      </w:r>
      <w:r>
        <w:rPr>
          <w:rtl/>
        </w:rPr>
        <w:t xml:space="preserve"> כחלון (הליכוד):</w:t>
      </w:r>
      <w:bookmarkEnd w:id="489"/>
    </w:p>
    <w:p w14:paraId="03245E5A" w14:textId="77777777" w:rsidR="00000000" w:rsidRDefault="00CF0F56">
      <w:pPr>
        <w:pStyle w:val="a0"/>
        <w:rPr>
          <w:rFonts w:hint="cs"/>
          <w:rtl/>
        </w:rPr>
      </w:pPr>
    </w:p>
    <w:p w14:paraId="25444D2E" w14:textId="77777777" w:rsidR="00000000" w:rsidRDefault="00CF0F56">
      <w:pPr>
        <w:pStyle w:val="a0"/>
        <w:rPr>
          <w:rFonts w:hint="cs"/>
          <w:rtl/>
        </w:rPr>
      </w:pPr>
      <w:r>
        <w:rPr>
          <w:rFonts w:hint="cs"/>
          <w:rtl/>
        </w:rPr>
        <w:t>אדוני היושב-ראש, גברתי השרה, מושג חדש נכנס ללקסיקון שלנו והוא "העניים החדשים". פעם היו המתעשרים החדשים, היו</w:t>
      </w:r>
      <w:r>
        <w:rPr>
          <w:rFonts w:hint="cs"/>
          <w:rtl/>
        </w:rPr>
        <w:t>ם יש העניים החדשים. העניים החדשים האלה הם בעיקר הקורבנות של מה שקורה עם המשכנתאות היום. גברתי השרה, צריך לשים דגש בעניין הזה. כאשר הלשכה המרכזית לסטטיסטיקה מודיעה, שיש 250,000 מובטלים, 280,000 מובטלים, או שנוספו 5,000 אנשים למעגל האבטלה, מה זה אומר? בדרך כ</w:t>
      </w:r>
      <w:r>
        <w:rPr>
          <w:rFonts w:hint="cs"/>
          <w:rtl/>
        </w:rPr>
        <w:t xml:space="preserve">לל, במשק-בית נורמלי, סביר, הבעל עובד, האשה עובדת. הזוג הזה משתכר בוא נאמר 10,000-12,000 שקלים. כשהוא מגיע לקבל משכנתה, הוא מתחייב על 2,000-2,500 שקלים, עד 20% מהשכר החודשי שלו. וזה סביר לכל הדעות. </w:t>
      </w:r>
    </w:p>
    <w:p w14:paraId="4851B72D" w14:textId="77777777" w:rsidR="00000000" w:rsidRDefault="00CF0F56">
      <w:pPr>
        <w:pStyle w:val="a0"/>
        <w:rPr>
          <w:rFonts w:hint="cs"/>
          <w:rtl/>
        </w:rPr>
      </w:pPr>
    </w:p>
    <w:p w14:paraId="01ED258C" w14:textId="77777777" w:rsidR="00000000" w:rsidRDefault="00CF0F56">
      <w:pPr>
        <w:pStyle w:val="a0"/>
        <w:rPr>
          <w:rFonts w:hint="cs"/>
          <w:rtl/>
        </w:rPr>
      </w:pPr>
      <w:r>
        <w:rPr>
          <w:rFonts w:hint="cs"/>
          <w:rtl/>
        </w:rPr>
        <w:t>כשאנחנו מדברים על 280,000 מובטלים או על 40,000 שנוספו, לא</w:t>
      </w:r>
      <w:r>
        <w:rPr>
          <w:rFonts w:hint="cs"/>
          <w:rtl/>
        </w:rPr>
        <w:t xml:space="preserve"> הבאנו אותם מהירח, הם מתוך האנשים שלקחו משכנתה. אלה האנשים שבדרך כלל ההכנסה שלהם נקטעה ב-50%. המדינה שלנו לא מצליחה לספק עבודה, הם מובטלים, הם חיים חצי שנה על דמי אבטלה, אחר כך כבר אין להם. </w:t>
      </w:r>
    </w:p>
    <w:p w14:paraId="01C62A6E" w14:textId="77777777" w:rsidR="00000000" w:rsidRDefault="00CF0F56">
      <w:pPr>
        <w:pStyle w:val="a0"/>
        <w:rPr>
          <w:rFonts w:hint="cs"/>
          <w:rtl/>
        </w:rPr>
      </w:pPr>
    </w:p>
    <w:p w14:paraId="2A5664C7" w14:textId="77777777" w:rsidR="00000000" w:rsidRDefault="00CF0F56">
      <w:pPr>
        <w:pStyle w:val="a0"/>
        <w:rPr>
          <w:rFonts w:hint="cs"/>
          <w:rtl/>
        </w:rPr>
      </w:pPr>
      <w:r>
        <w:rPr>
          <w:rFonts w:hint="cs"/>
          <w:rtl/>
        </w:rPr>
        <w:t>אותו זוג שהשתכר 12,000 שקל כשהוא לקח משכנתה, היום הוא מרוויח בסב</w:t>
      </w:r>
      <w:r>
        <w:rPr>
          <w:rFonts w:hint="cs"/>
          <w:rtl/>
        </w:rPr>
        <w:t xml:space="preserve">יבות 7,000 שקלים. 2,500 שקל מתוך 7,000 שקל, זה כבר לא 20%, זה מתקרב ל-40%. האנשים האלה לא מסוגלים לעמוד בהחזרים. הם שילמו תשע, עשר שנים, היה להם, שילמו. היום הם נקלעו למצב מסוים שהם לא יכולים לשלם. לא יכול להיות שייקחו אנשים כאלה ויזרקו אותם מהבתים. במקום </w:t>
      </w:r>
      <w:r>
        <w:rPr>
          <w:rFonts w:hint="cs"/>
          <w:rtl/>
        </w:rPr>
        <w:t xml:space="preserve">לבקש מהם סליחה על זה שהגיעו למצב הזה, במקום להתנצל בפניהם או לגלות טיפת רגישות, אנחנו זורקים אותם מהבתים? </w:t>
      </w:r>
    </w:p>
    <w:p w14:paraId="4F64F437" w14:textId="77777777" w:rsidR="00000000" w:rsidRDefault="00CF0F56">
      <w:pPr>
        <w:pStyle w:val="a0"/>
        <w:rPr>
          <w:rFonts w:hint="cs"/>
          <w:rtl/>
        </w:rPr>
      </w:pPr>
    </w:p>
    <w:p w14:paraId="6EF9B094" w14:textId="77777777" w:rsidR="00000000" w:rsidRDefault="00CF0F56">
      <w:pPr>
        <w:pStyle w:val="a0"/>
        <w:rPr>
          <w:rFonts w:hint="cs"/>
          <w:rtl/>
        </w:rPr>
      </w:pPr>
      <w:r>
        <w:rPr>
          <w:rFonts w:hint="cs"/>
          <w:rtl/>
        </w:rPr>
        <w:t xml:space="preserve">הבנקים למשכנתאות צריכים לעשות דבר אחד, גברתי השרה - ואני מבקש פה את ההתערבות שלך כשרת השיכון והבינוי - ואני בעד אחריות, ואני בעד להחזיר חובות, ואני </w:t>
      </w:r>
      <w:r>
        <w:rPr>
          <w:rFonts w:hint="cs"/>
          <w:rtl/>
        </w:rPr>
        <w:t xml:space="preserve">חלילה לא מטיף פה לאנשים לקחת הלוואות ולא לשלם אותן, זה הדבר האחרון שאני רוצה לעשות. אבל, צריך לפרוס את החובות לאנשים האלה שנקלעו היום למצב קשה. יש משכנתה ל-20 שנה, שילמו עשר שנים - תפרסו להם את זה לעוד עשר שנים. מה יקרה? ותאמיני לי, הבנקים יודעים לעשות את </w:t>
      </w:r>
      <w:r>
        <w:rPr>
          <w:rFonts w:hint="cs"/>
          <w:rtl/>
        </w:rPr>
        <w:t>החשבון בכל מקרה, והם לא מפסידים. שיבואו קצת לקראת האנשים. הדבר הכי פשוט זה לשלוח מעקלים, לזרוק אנשים מהבתים, וככל שהבן-אדם יותר חלש, מצבו יותר קשה. החזקים יודעים איך להסתדר עם זה, עם כל מיני התנגדויות בבתי-משפט, עם כל מיני עיכובים. אבל מי סובל מזה? עוד פעם</w:t>
      </w:r>
      <w:r>
        <w:rPr>
          <w:rFonts w:hint="cs"/>
          <w:rtl/>
        </w:rPr>
        <w:t xml:space="preserve"> החלשים. ואיך שלא מסתובבים - החלשים משלמים את המחיר. </w:t>
      </w:r>
    </w:p>
    <w:p w14:paraId="7BF80C5B" w14:textId="77777777" w:rsidR="00000000" w:rsidRDefault="00CF0F56">
      <w:pPr>
        <w:pStyle w:val="a0"/>
        <w:rPr>
          <w:rFonts w:hint="cs"/>
          <w:rtl/>
        </w:rPr>
      </w:pPr>
    </w:p>
    <w:p w14:paraId="75FF0327" w14:textId="77777777" w:rsidR="00000000" w:rsidRDefault="00CF0F56">
      <w:pPr>
        <w:pStyle w:val="a0"/>
        <w:rPr>
          <w:rFonts w:hint="cs"/>
          <w:rtl/>
        </w:rPr>
      </w:pPr>
      <w:r>
        <w:rPr>
          <w:rFonts w:hint="cs"/>
          <w:rtl/>
        </w:rPr>
        <w:t xml:space="preserve">זמני תם, גברתי השרה, אבל באמת יש לי הרבה מה לומר בעניין הזה. אני מאוד מבקש - אני לא יודע אילו סמכויות יש לך - ללחוץ על הבנקים לגלות רגישות. לא מבקשים מהם טובות, לא מבקשים מהם שום דבר, רק לגלות רגישות, </w:t>
      </w:r>
      <w:r>
        <w:rPr>
          <w:rFonts w:hint="cs"/>
          <w:rtl/>
        </w:rPr>
        <w:t xml:space="preserve">כי קרה משהו במשק. זה לא שהמצב הוא רגיל ונורמלי ואנחנו מבקשים. קרה משהו, וצריך לדעת שהאנשים האלה הם קורבנות של המצב וצריך לסייע להם. תודה רבה. </w:t>
      </w:r>
    </w:p>
    <w:p w14:paraId="5328F85C" w14:textId="77777777" w:rsidR="00000000" w:rsidRDefault="00CF0F56">
      <w:pPr>
        <w:pStyle w:val="a0"/>
        <w:rPr>
          <w:rFonts w:hint="cs"/>
          <w:rtl/>
        </w:rPr>
      </w:pPr>
    </w:p>
    <w:p w14:paraId="65CCD1BD" w14:textId="77777777" w:rsidR="00000000" w:rsidRDefault="00CF0F56">
      <w:pPr>
        <w:pStyle w:val="af1"/>
        <w:rPr>
          <w:rtl/>
        </w:rPr>
      </w:pPr>
      <w:r>
        <w:rPr>
          <w:rtl/>
        </w:rPr>
        <w:t>היו"ר אלי בן-מנחם:</w:t>
      </w:r>
    </w:p>
    <w:p w14:paraId="7D972436" w14:textId="77777777" w:rsidR="00000000" w:rsidRDefault="00CF0F56">
      <w:pPr>
        <w:pStyle w:val="a0"/>
        <w:rPr>
          <w:rtl/>
        </w:rPr>
      </w:pPr>
    </w:p>
    <w:p w14:paraId="2A5522AE" w14:textId="77777777" w:rsidR="00000000" w:rsidRDefault="00CF0F56">
      <w:pPr>
        <w:pStyle w:val="a0"/>
        <w:rPr>
          <w:rFonts w:hint="cs"/>
          <w:rtl/>
        </w:rPr>
      </w:pPr>
      <w:r>
        <w:rPr>
          <w:rFonts w:hint="cs"/>
          <w:rtl/>
        </w:rPr>
        <w:t xml:space="preserve">תודה לחבר הכנסת משה כחלון. תשיב בשם הממשלה שרת הבינוי והשיכון, חברת הכנסת ציפי לבני. </w:t>
      </w:r>
    </w:p>
    <w:p w14:paraId="1F2038D1" w14:textId="77777777" w:rsidR="00000000" w:rsidRDefault="00CF0F56">
      <w:pPr>
        <w:pStyle w:val="a0"/>
        <w:rPr>
          <w:rFonts w:hint="cs"/>
          <w:rtl/>
        </w:rPr>
      </w:pPr>
    </w:p>
    <w:p w14:paraId="323067F8" w14:textId="77777777" w:rsidR="00000000" w:rsidRDefault="00CF0F56">
      <w:pPr>
        <w:pStyle w:val="a2"/>
        <w:rPr>
          <w:rFonts w:hint="cs"/>
          <w:rtl/>
        </w:rPr>
      </w:pPr>
      <w:bookmarkStart w:id="490" w:name="_Toc92193385"/>
      <w:r>
        <w:rPr>
          <w:rFonts w:hint="cs"/>
          <w:rtl/>
        </w:rPr>
        <w:t>מסמכי</w:t>
      </w:r>
      <w:r>
        <w:rPr>
          <w:rFonts w:hint="cs"/>
          <w:rtl/>
        </w:rPr>
        <w:t>ם שהונחו על שולחן הכנסת</w:t>
      </w:r>
      <w:bookmarkEnd w:id="490"/>
      <w:r>
        <w:rPr>
          <w:rFonts w:hint="cs"/>
          <w:rtl/>
        </w:rPr>
        <w:t xml:space="preserve"> </w:t>
      </w:r>
    </w:p>
    <w:p w14:paraId="061157DC" w14:textId="77777777" w:rsidR="00000000" w:rsidRDefault="00CF0F56">
      <w:pPr>
        <w:pStyle w:val="a"/>
        <w:rPr>
          <w:rFonts w:hint="cs"/>
          <w:b w:val="0"/>
          <w:bCs w:val="0"/>
          <w:u w:val="none"/>
          <w:rtl/>
        </w:rPr>
      </w:pPr>
      <w:bookmarkStart w:id="491" w:name="FS000000431T20_10_2004_17_46_37"/>
      <w:bookmarkStart w:id="492" w:name="FS000000431T20_10_2004_17_46_47"/>
      <w:bookmarkEnd w:id="491"/>
      <w:bookmarkEnd w:id="492"/>
    </w:p>
    <w:p w14:paraId="62644054" w14:textId="77777777" w:rsidR="00000000" w:rsidRDefault="00CF0F56">
      <w:pPr>
        <w:pStyle w:val="af1"/>
        <w:rPr>
          <w:rtl/>
        </w:rPr>
      </w:pPr>
      <w:r>
        <w:rPr>
          <w:rtl/>
        </w:rPr>
        <w:t>היו"ר אלי בן - מנחם:</w:t>
      </w:r>
    </w:p>
    <w:p w14:paraId="3B04B334" w14:textId="77777777" w:rsidR="00000000" w:rsidRDefault="00CF0F56">
      <w:pPr>
        <w:pStyle w:val="a0"/>
        <w:rPr>
          <w:rtl/>
        </w:rPr>
      </w:pPr>
    </w:p>
    <w:p w14:paraId="3E5B9FD1" w14:textId="77777777" w:rsidR="00000000" w:rsidRDefault="00CF0F56">
      <w:pPr>
        <w:pStyle w:val="a0"/>
        <w:rPr>
          <w:rFonts w:hint="cs"/>
          <w:rtl/>
        </w:rPr>
      </w:pPr>
      <w:r>
        <w:rPr>
          <w:rFonts w:hint="cs"/>
          <w:rtl/>
        </w:rPr>
        <w:t xml:space="preserve">בינתיים, הודעה לסגנית מזכיר הכנסת, בבקשה. </w:t>
      </w:r>
    </w:p>
    <w:p w14:paraId="5C0EEB2B" w14:textId="77777777" w:rsidR="00000000" w:rsidRDefault="00CF0F56">
      <w:pPr>
        <w:pStyle w:val="a0"/>
        <w:rPr>
          <w:rFonts w:hint="cs"/>
          <w:rtl/>
        </w:rPr>
      </w:pPr>
    </w:p>
    <w:p w14:paraId="4360AD15" w14:textId="77777777" w:rsidR="00000000" w:rsidRDefault="00CF0F56">
      <w:pPr>
        <w:pStyle w:val="a"/>
        <w:rPr>
          <w:rFonts w:hint="cs"/>
          <w:rtl/>
        </w:rPr>
      </w:pPr>
      <w:bookmarkStart w:id="493" w:name="FS000000128T20_10_2004_17_46_59"/>
      <w:bookmarkStart w:id="494" w:name="_Toc92193386"/>
      <w:bookmarkEnd w:id="493"/>
      <w:r>
        <w:rPr>
          <w:rFonts w:hint="eastAsia"/>
          <w:rtl/>
        </w:rPr>
        <w:t>סג</w:t>
      </w:r>
      <w:r>
        <w:rPr>
          <w:rFonts w:hint="cs"/>
          <w:rtl/>
        </w:rPr>
        <w:t>נית מזכיר הכנסת, ירדנה מלר-הורוביץ:</w:t>
      </w:r>
      <w:bookmarkEnd w:id="494"/>
    </w:p>
    <w:p w14:paraId="6EDCDE03" w14:textId="77777777" w:rsidR="00000000" w:rsidRDefault="00CF0F56">
      <w:pPr>
        <w:pStyle w:val="a0"/>
        <w:rPr>
          <w:rFonts w:hint="cs"/>
          <w:rtl/>
        </w:rPr>
      </w:pPr>
    </w:p>
    <w:p w14:paraId="2A3DFBB2" w14:textId="77777777" w:rsidR="00000000" w:rsidRDefault="00CF0F56">
      <w:pPr>
        <w:pStyle w:val="a0"/>
        <w:rPr>
          <w:rFonts w:hint="cs"/>
          <w:rtl/>
        </w:rPr>
      </w:pPr>
      <w:r>
        <w:rPr>
          <w:rFonts w:hint="cs"/>
          <w:rtl/>
        </w:rPr>
        <w:t xml:space="preserve">ברשות יושב-ראש הישיבה, הנני מתכבדת להודיע, כי הונח היום על שולחן הכנסת דוח משלחת הכנסת לכנס הארגון הבין-פרלמנטרי - </w:t>
      </w:r>
      <w:r>
        <w:rPr>
          <w:rFonts w:hint="cs"/>
        </w:rPr>
        <w:t>IPU</w:t>
      </w:r>
      <w:r>
        <w:rPr>
          <w:rFonts w:hint="cs"/>
          <w:rtl/>
        </w:rPr>
        <w:t>, מאת ח</w:t>
      </w:r>
      <w:r>
        <w:rPr>
          <w:rFonts w:hint="cs"/>
          <w:rtl/>
        </w:rPr>
        <w:t>בר הכנסת מגלי והבה, יושב-ראש המשלחת. תודה.</w:t>
      </w:r>
    </w:p>
    <w:p w14:paraId="26EDB701" w14:textId="77777777" w:rsidR="00000000" w:rsidRDefault="00CF0F56">
      <w:pPr>
        <w:pStyle w:val="a0"/>
        <w:rPr>
          <w:rFonts w:hint="cs"/>
          <w:rtl/>
        </w:rPr>
      </w:pPr>
    </w:p>
    <w:p w14:paraId="089264F4" w14:textId="77777777" w:rsidR="00000000" w:rsidRDefault="00CF0F56">
      <w:pPr>
        <w:pStyle w:val="af1"/>
        <w:rPr>
          <w:rtl/>
        </w:rPr>
      </w:pPr>
      <w:r>
        <w:rPr>
          <w:rtl/>
        </w:rPr>
        <w:t>היו"ר אלי בן-מנחם:</w:t>
      </w:r>
    </w:p>
    <w:p w14:paraId="733791F8" w14:textId="77777777" w:rsidR="00000000" w:rsidRDefault="00CF0F56">
      <w:pPr>
        <w:pStyle w:val="a0"/>
        <w:rPr>
          <w:rtl/>
        </w:rPr>
      </w:pPr>
    </w:p>
    <w:p w14:paraId="35E7D32D" w14:textId="77777777" w:rsidR="00000000" w:rsidRDefault="00CF0F56">
      <w:pPr>
        <w:pStyle w:val="a0"/>
        <w:rPr>
          <w:rFonts w:hint="cs"/>
          <w:rtl/>
        </w:rPr>
      </w:pPr>
      <w:r>
        <w:rPr>
          <w:rFonts w:hint="cs"/>
          <w:rtl/>
        </w:rPr>
        <w:t xml:space="preserve">תודה. </w:t>
      </w:r>
    </w:p>
    <w:p w14:paraId="199D3766" w14:textId="77777777" w:rsidR="00000000" w:rsidRDefault="00CF0F56">
      <w:pPr>
        <w:pStyle w:val="a0"/>
        <w:rPr>
          <w:rFonts w:hint="cs"/>
          <w:rtl/>
        </w:rPr>
      </w:pPr>
    </w:p>
    <w:p w14:paraId="3F62F38F" w14:textId="77777777" w:rsidR="00000000" w:rsidRDefault="00CF0F56">
      <w:pPr>
        <w:pStyle w:val="a0"/>
        <w:rPr>
          <w:rtl/>
        </w:rPr>
      </w:pPr>
    </w:p>
    <w:p w14:paraId="522694EE" w14:textId="77777777" w:rsidR="00000000" w:rsidRDefault="00CF0F56">
      <w:pPr>
        <w:pStyle w:val="a0"/>
        <w:rPr>
          <w:rFonts w:hint="cs"/>
          <w:rtl/>
        </w:rPr>
      </w:pPr>
    </w:p>
    <w:p w14:paraId="2D2C6274" w14:textId="77777777" w:rsidR="00000000" w:rsidRDefault="00CF0F56">
      <w:pPr>
        <w:pStyle w:val="a2"/>
        <w:rPr>
          <w:rFonts w:hint="cs"/>
          <w:rtl/>
        </w:rPr>
      </w:pPr>
      <w:bookmarkStart w:id="495" w:name="CS76090FI0076090T20_10_2004_17_50_38"/>
      <w:bookmarkStart w:id="496" w:name="_Toc92193387"/>
      <w:bookmarkEnd w:id="495"/>
      <w:r>
        <w:rPr>
          <w:rtl/>
        </w:rPr>
        <w:t>הצע</w:t>
      </w:r>
      <w:r>
        <w:rPr>
          <w:rFonts w:hint="cs"/>
          <w:rtl/>
        </w:rPr>
        <w:t>ות</w:t>
      </w:r>
      <w:r>
        <w:rPr>
          <w:rtl/>
        </w:rPr>
        <w:t xml:space="preserve"> לסדר-היום</w:t>
      </w:r>
      <w:bookmarkEnd w:id="496"/>
      <w:r>
        <w:rPr>
          <w:rtl/>
        </w:rPr>
        <w:t xml:space="preserve"> </w:t>
      </w:r>
    </w:p>
    <w:p w14:paraId="1AC9B683" w14:textId="77777777" w:rsidR="00000000" w:rsidRDefault="00CF0F56">
      <w:pPr>
        <w:pStyle w:val="a2"/>
        <w:rPr>
          <w:rtl/>
        </w:rPr>
      </w:pPr>
      <w:bookmarkStart w:id="497" w:name="_Toc92193388"/>
      <w:r>
        <w:rPr>
          <w:rtl/>
        </w:rPr>
        <w:t xml:space="preserve">עלייה של </w:t>
      </w:r>
      <w:r>
        <w:rPr>
          <w:rFonts w:hint="cs"/>
          <w:rtl/>
        </w:rPr>
        <w:t>20%</w:t>
      </w:r>
      <w:r>
        <w:rPr>
          <w:rtl/>
        </w:rPr>
        <w:t xml:space="preserve"> במספר המפונים מבתיהם בשל אי</w:t>
      </w:r>
      <w:r>
        <w:rPr>
          <w:rFonts w:hint="cs"/>
          <w:rtl/>
        </w:rPr>
        <w:t>-</w:t>
      </w:r>
      <w:r>
        <w:rPr>
          <w:rtl/>
        </w:rPr>
        <w:t>תשלום משכנת</w:t>
      </w:r>
      <w:r>
        <w:rPr>
          <w:rFonts w:hint="cs"/>
          <w:rtl/>
        </w:rPr>
        <w:t>ה</w:t>
      </w:r>
      <w:bookmarkEnd w:id="497"/>
      <w:r>
        <w:rPr>
          <w:rtl/>
        </w:rPr>
        <w:t xml:space="preserve"> </w:t>
      </w:r>
    </w:p>
    <w:p w14:paraId="476B862C" w14:textId="77777777" w:rsidR="00000000" w:rsidRDefault="00CF0F56">
      <w:pPr>
        <w:pStyle w:val="-0"/>
        <w:rPr>
          <w:rtl/>
        </w:rPr>
      </w:pPr>
    </w:p>
    <w:p w14:paraId="030723E0" w14:textId="77777777" w:rsidR="00000000" w:rsidRDefault="00CF0F56">
      <w:pPr>
        <w:pStyle w:val="af1"/>
        <w:rPr>
          <w:rtl/>
        </w:rPr>
      </w:pPr>
      <w:r>
        <w:rPr>
          <w:rtl/>
        </w:rPr>
        <w:t>היו"ר אלי בן-מנחם:</w:t>
      </w:r>
    </w:p>
    <w:p w14:paraId="43F7EC57" w14:textId="77777777" w:rsidR="00000000" w:rsidRDefault="00CF0F56">
      <w:pPr>
        <w:pStyle w:val="a0"/>
        <w:rPr>
          <w:rtl/>
        </w:rPr>
      </w:pPr>
    </w:p>
    <w:p w14:paraId="1932A6A5" w14:textId="77777777" w:rsidR="00000000" w:rsidRDefault="00CF0F56">
      <w:pPr>
        <w:pStyle w:val="a0"/>
        <w:rPr>
          <w:rFonts w:hint="cs"/>
          <w:rtl/>
        </w:rPr>
      </w:pPr>
      <w:r>
        <w:rPr>
          <w:rFonts w:hint="cs"/>
          <w:rtl/>
        </w:rPr>
        <w:t xml:space="preserve">בבקשה, גברתי השרה. </w:t>
      </w:r>
    </w:p>
    <w:p w14:paraId="472FB4AC" w14:textId="77777777" w:rsidR="00000000" w:rsidRDefault="00CF0F56">
      <w:pPr>
        <w:pStyle w:val="a0"/>
        <w:rPr>
          <w:rFonts w:hint="cs"/>
          <w:rtl/>
        </w:rPr>
      </w:pPr>
    </w:p>
    <w:p w14:paraId="0C331530" w14:textId="77777777" w:rsidR="00000000" w:rsidRDefault="00CF0F56">
      <w:pPr>
        <w:pStyle w:val="a"/>
        <w:rPr>
          <w:rtl/>
        </w:rPr>
      </w:pPr>
      <w:bookmarkStart w:id="498" w:name="FS000000128T20_10_2004_17_50_51"/>
      <w:bookmarkStart w:id="499" w:name="FS000000469T20_10_2004_17_51_03"/>
      <w:bookmarkStart w:id="500" w:name="_Toc92193389"/>
      <w:bookmarkEnd w:id="498"/>
      <w:bookmarkEnd w:id="499"/>
      <w:r>
        <w:rPr>
          <w:rFonts w:hint="eastAsia"/>
          <w:rtl/>
        </w:rPr>
        <w:t>השרה</w:t>
      </w:r>
      <w:r>
        <w:rPr>
          <w:rtl/>
        </w:rPr>
        <w:t xml:space="preserve"> לקליטת העלייה ציפי לבני:</w:t>
      </w:r>
      <w:bookmarkEnd w:id="500"/>
    </w:p>
    <w:p w14:paraId="1EC078BA" w14:textId="77777777" w:rsidR="00000000" w:rsidRDefault="00CF0F56">
      <w:pPr>
        <w:pStyle w:val="a0"/>
        <w:rPr>
          <w:rFonts w:hint="cs"/>
          <w:rtl/>
        </w:rPr>
      </w:pPr>
    </w:p>
    <w:p w14:paraId="58E44A71" w14:textId="77777777" w:rsidR="00000000" w:rsidRDefault="00CF0F56">
      <w:pPr>
        <w:pStyle w:val="a0"/>
        <w:rPr>
          <w:rFonts w:hint="cs"/>
          <w:rtl/>
        </w:rPr>
      </w:pPr>
      <w:r>
        <w:rPr>
          <w:rFonts w:hint="cs"/>
          <w:rtl/>
        </w:rPr>
        <w:t>אדוני היושב-ראש, כנסת נכבדה, חברי המצ</w:t>
      </w:r>
      <w:r>
        <w:rPr>
          <w:rFonts w:hint="cs"/>
          <w:rtl/>
        </w:rPr>
        <w:t>יעים, אכן הבעיה היא בעיה. לא באתי לומר שאין בעיה כזאת, או שחס וחלילה מדובר באנשים שידם משגת אבל הם אינם רוצים לשלם את המשכנתה. רק שלא כל דבר, גם אם הוא נמצא לפתחה של הממשלה, היא זאת שמעורבת בנושא או יכולה לתת לו פתרון מלא. לעתים אנחנו מצווים לתת, ולו חלק -</w:t>
      </w:r>
      <w:r>
        <w:rPr>
          <w:rFonts w:hint="cs"/>
          <w:rtl/>
        </w:rPr>
        <w:t xml:space="preserve"> ואני תיכף אתייחס לזה. </w:t>
      </w:r>
    </w:p>
    <w:p w14:paraId="4908A6D8" w14:textId="77777777" w:rsidR="00000000" w:rsidRDefault="00CF0F56">
      <w:pPr>
        <w:pStyle w:val="a0"/>
        <w:rPr>
          <w:rFonts w:hint="cs"/>
          <w:rtl/>
        </w:rPr>
      </w:pPr>
    </w:p>
    <w:p w14:paraId="6BF5857B" w14:textId="77777777" w:rsidR="00000000" w:rsidRDefault="00CF0F56">
      <w:pPr>
        <w:pStyle w:val="a0"/>
        <w:rPr>
          <w:rFonts w:hint="cs"/>
          <w:rtl/>
        </w:rPr>
      </w:pPr>
      <w:r>
        <w:rPr>
          <w:rFonts w:hint="cs"/>
          <w:rtl/>
        </w:rPr>
        <w:t xml:space="preserve">קודם כול, באמת הבעיה הזאת קיימת, ונקטנו צעדים מספר - אני תיכף אציין אותם - ויש צעדים שאני, לפחות, מתכוונת לנקוט בחודש-חודשיים הקרובים. </w:t>
      </w:r>
    </w:p>
    <w:p w14:paraId="450EB7CB" w14:textId="77777777" w:rsidR="00000000" w:rsidRDefault="00CF0F56">
      <w:pPr>
        <w:pStyle w:val="a0"/>
        <w:rPr>
          <w:rFonts w:hint="cs"/>
          <w:rtl/>
        </w:rPr>
      </w:pPr>
    </w:p>
    <w:p w14:paraId="60ADC72D" w14:textId="77777777" w:rsidR="00000000" w:rsidRDefault="00CF0F56">
      <w:pPr>
        <w:pStyle w:val="a0"/>
        <w:rPr>
          <w:rFonts w:hint="cs"/>
          <w:rtl/>
        </w:rPr>
      </w:pPr>
      <w:r>
        <w:rPr>
          <w:rFonts w:hint="cs"/>
          <w:rtl/>
        </w:rPr>
        <w:t>תמיד היה מצב שאדם לא יכול לעמוד בהחזרי המשכנתה, אבל הפעם באמת מדובר כבר בתופעה. ברוב המקרים מע</w:t>
      </w:r>
      <w:r>
        <w:rPr>
          <w:rFonts w:hint="cs"/>
          <w:rtl/>
        </w:rPr>
        <w:t>ורבים לא רק כספי מדינה, אלא גם כספי בנקים. במקום שבו מדובר בכספי הבנקים למשכנתאות, המדינה אינה יכולה להורות להם לוותר על סכומים שמגיעים להם, או לוותר, לחלופין, על סמכויות שנקבעו בחוק כדי להחזיר להם את רכושם. אפשר לבקש - נכון, זאת אחת מהפעולות שאנחנו מתכוונ</w:t>
      </w:r>
      <w:r>
        <w:rPr>
          <w:rFonts w:hint="cs"/>
          <w:rtl/>
        </w:rPr>
        <w:t xml:space="preserve">ים לעשות, אבל בוודאי איננו יכולים לומר להם: רק תמחלו על חובותיכם. </w:t>
      </w:r>
    </w:p>
    <w:p w14:paraId="05BF00CA" w14:textId="77777777" w:rsidR="00000000" w:rsidRDefault="00CF0F56">
      <w:pPr>
        <w:pStyle w:val="a0"/>
        <w:rPr>
          <w:rFonts w:hint="cs"/>
          <w:rtl/>
        </w:rPr>
      </w:pPr>
    </w:p>
    <w:p w14:paraId="0B8DE707" w14:textId="77777777" w:rsidR="00000000" w:rsidRDefault="00CF0F56">
      <w:pPr>
        <w:pStyle w:val="a0"/>
        <w:rPr>
          <w:rFonts w:hint="cs"/>
          <w:rtl/>
        </w:rPr>
      </w:pPr>
      <w:r>
        <w:rPr>
          <w:rFonts w:hint="cs"/>
          <w:rtl/>
        </w:rPr>
        <w:t>המשרד, משרד השיכון, גם יזם מחקר כדי לדעת באמת את היקף התופעה, כי לפעמים אנחנו שומעים רק את אלה שצעקתם מגיעה, ואנחנו אפילו לא מודעים למספר האנשים שאפילו לא מגיעים אלינו או שהמקרים שלהם לא מ</w:t>
      </w:r>
      <w:r>
        <w:rPr>
          <w:rFonts w:hint="cs"/>
          <w:rtl/>
        </w:rPr>
        <w:t xml:space="preserve">גיעים אלינו. וגם עשינו בדיקה כדי לדעת מה קורה במדינות אחרות. המחקר עדיין לא הושלם, ולמרבה הצער </w:t>
      </w:r>
      <w:r>
        <w:rPr>
          <w:rtl/>
        </w:rPr>
        <w:t>–</w:t>
      </w:r>
      <w:r>
        <w:rPr>
          <w:rFonts w:hint="cs"/>
          <w:rtl/>
        </w:rPr>
        <w:t xml:space="preserve"> וכאן יש לי גם ביקורת רבה על הבנקים למשכנתאות - שיתוף הפעולה מטעם הבנקים למשכנתאות הוא לא מזהיר, וזה בלשון המעטה, וקשה לקבל מהם את הנתונים. </w:t>
      </w:r>
    </w:p>
    <w:p w14:paraId="5DE4C05F" w14:textId="77777777" w:rsidR="00000000" w:rsidRDefault="00CF0F56">
      <w:pPr>
        <w:pStyle w:val="a0"/>
        <w:rPr>
          <w:rFonts w:hint="cs"/>
          <w:rtl/>
        </w:rPr>
      </w:pPr>
    </w:p>
    <w:p w14:paraId="2BB4EBA2" w14:textId="77777777" w:rsidR="00000000" w:rsidRDefault="00CF0F56">
      <w:pPr>
        <w:pStyle w:val="a0"/>
        <w:rPr>
          <w:rFonts w:hint="cs"/>
          <w:rtl/>
        </w:rPr>
      </w:pPr>
      <w:r>
        <w:rPr>
          <w:rFonts w:hint="cs"/>
          <w:rtl/>
        </w:rPr>
        <w:t>אבל אפשר לראות מממ</w:t>
      </w:r>
      <w:r>
        <w:rPr>
          <w:rFonts w:hint="cs"/>
          <w:rtl/>
        </w:rPr>
        <w:t xml:space="preserve">צאים ראשונים של המחקר, שיש כ-11,000 איש שנמצאים בהליכים שונים של מימוש נכסים. החלק המעניין הוא, שכ-40% מהם הם אנשים שנקלעו לקשיים כבר בשנה הראשונה. לא דובר באנשים שלקחו הלוואה לפני עשר שנים ועכשיו נקלעו לקשיים, אלא שהחליטו, רכשו, לקחו הלוואה ודי בהתחלה יש </w:t>
      </w:r>
      <w:r>
        <w:rPr>
          <w:rFonts w:hint="cs"/>
          <w:rtl/>
        </w:rPr>
        <w:t xml:space="preserve">להם קושי. </w:t>
      </w:r>
    </w:p>
    <w:p w14:paraId="56C067A3" w14:textId="77777777" w:rsidR="00000000" w:rsidRDefault="00CF0F56">
      <w:pPr>
        <w:pStyle w:val="a0"/>
        <w:rPr>
          <w:rFonts w:hint="cs"/>
          <w:rtl/>
        </w:rPr>
      </w:pPr>
    </w:p>
    <w:p w14:paraId="2E54C47D" w14:textId="77777777" w:rsidR="00000000" w:rsidRDefault="00CF0F56">
      <w:pPr>
        <w:pStyle w:val="a0"/>
        <w:rPr>
          <w:rFonts w:hint="cs"/>
          <w:rtl/>
        </w:rPr>
      </w:pPr>
      <w:r>
        <w:rPr>
          <w:rFonts w:hint="cs"/>
          <w:rtl/>
        </w:rPr>
        <w:t>בעבר גם היה תיקון מבחינת עורכי-הדין ונקבע - מתוך מחשבה, דרך אגב, שזה יהיה נוח יותר ללווים - שעורכי-הדין יקבלו את השכר שלהם באחוזים. רק מסתבר שכשעורכי-הדין לוקחים את השכר שלהם באחוזים, אז האינטרס שלהם לגמור את התיק הוא קטן יותר. להיפך. יש להם ענ</w:t>
      </w:r>
      <w:r>
        <w:rPr>
          <w:rFonts w:hint="cs"/>
          <w:rtl/>
        </w:rPr>
        <w:t xml:space="preserve">יין במימוש, להוציא את הכול לביצוע, ואנחנו שוקלים היום אם כדאי - האם יש דרך והאם כדאי לתקן גם את החקיקה בנושא הזה. </w:t>
      </w:r>
    </w:p>
    <w:p w14:paraId="0502B4F3" w14:textId="77777777" w:rsidR="00000000" w:rsidRDefault="00CF0F56">
      <w:pPr>
        <w:pStyle w:val="a0"/>
        <w:rPr>
          <w:rFonts w:hint="cs"/>
          <w:rtl/>
        </w:rPr>
      </w:pPr>
    </w:p>
    <w:p w14:paraId="53E470F8" w14:textId="77777777" w:rsidR="00000000" w:rsidRDefault="00CF0F56">
      <w:pPr>
        <w:pStyle w:val="a0"/>
        <w:rPr>
          <w:rFonts w:hint="cs"/>
          <w:rtl/>
        </w:rPr>
      </w:pPr>
      <w:r>
        <w:rPr>
          <w:rFonts w:hint="cs"/>
          <w:rtl/>
        </w:rPr>
        <w:t>מטבע הדברים, אני באמת לא הולכת לחלוק על שום נתון, ועובדה היא שבאמת מדובר בעיקר באנשים שאו שהם מובטלים, או שהם נמצאים בשכבה הסוציו-אקונומית ה</w:t>
      </w:r>
      <w:r>
        <w:rPr>
          <w:rFonts w:hint="cs"/>
          <w:rtl/>
        </w:rPr>
        <w:t>נמוכה, וממילא נתקלים בקשיים  נוספים, עד שזה מגיע למצב שבו הם אינם יכולים להחזיר את המשכנתה.</w:t>
      </w:r>
    </w:p>
    <w:p w14:paraId="7DCEB7C0" w14:textId="77777777" w:rsidR="00000000" w:rsidRDefault="00CF0F56">
      <w:pPr>
        <w:pStyle w:val="a0"/>
        <w:rPr>
          <w:rFonts w:hint="cs"/>
          <w:rtl/>
        </w:rPr>
      </w:pPr>
    </w:p>
    <w:p w14:paraId="7E6C42E6" w14:textId="77777777" w:rsidR="00000000" w:rsidRDefault="00CF0F56">
      <w:pPr>
        <w:pStyle w:val="a0"/>
        <w:rPr>
          <w:rFonts w:hint="cs"/>
          <w:rtl/>
        </w:rPr>
      </w:pPr>
      <w:r>
        <w:rPr>
          <w:rFonts w:hint="cs"/>
          <w:rtl/>
        </w:rPr>
        <w:t xml:space="preserve">מה שאני חושבת לעשות במסגרת המשרד, זה כמה דברים, ואני פשוט אשתף את הכנסת ברעיונות - אבל זה יצטרך לבוא לידי מימוש רק בטווח של חודש, משהו כזה. קודם כול, אנחנו מבקשים </w:t>
      </w:r>
      <w:r>
        <w:rPr>
          <w:rFonts w:hint="cs"/>
          <w:rtl/>
        </w:rPr>
        <w:t>לגבש הצעה להחלת כללים להקלה בהחזר משכנתאות לזכאים שמתקשים לשלם שלא באשמתם. זאת אומרת: מי שבאמת הגיע למצב שאיננו יכול - אובדן כושר השתכרות זה גם לפעמים מצב שאדם הפך להיות חס וחלילה נכה במהלך התקופה, פשוט איבד את כושר ההשתכרות ולא מסוגל להחזיר את המשכנתה. לע</w:t>
      </w:r>
      <w:r>
        <w:rPr>
          <w:rFonts w:hint="cs"/>
          <w:rtl/>
        </w:rPr>
        <w:t xml:space="preserve">תים זה מצב זמני. אבטלה, אני לפחות כך מקווה, יכולה להיות מצב זמני, ואז צריך בעצם לתת הלוואות גישור. בתוך כחודש אני מתכוונת להגיש הצעה. </w:t>
      </w:r>
    </w:p>
    <w:p w14:paraId="1A4F5F07" w14:textId="77777777" w:rsidR="00000000" w:rsidRDefault="00CF0F56">
      <w:pPr>
        <w:pStyle w:val="a0"/>
        <w:rPr>
          <w:rFonts w:hint="cs"/>
          <w:rtl/>
        </w:rPr>
      </w:pPr>
    </w:p>
    <w:p w14:paraId="71FD518D" w14:textId="77777777" w:rsidR="00000000" w:rsidRDefault="00CF0F56">
      <w:pPr>
        <w:pStyle w:val="a0"/>
        <w:rPr>
          <w:rFonts w:hint="cs"/>
          <w:rtl/>
        </w:rPr>
      </w:pPr>
      <w:r>
        <w:rPr>
          <w:rFonts w:hint="cs"/>
          <w:rtl/>
        </w:rPr>
        <w:t>אני רוצה גם לומר, שיש ועדת חריגים במשרד האוצר, וצירפנו - בכובעי כשרת הקליטה ומאחר שהתופעה הזאת גם מאוד קשה בקרב העולים ה</w:t>
      </w:r>
      <w:r>
        <w:rPr>
          <w:rFonts w:hint="cs"/>
          <w:rtl/>
        </w:rPr>
        <w:t>חדשים, יצרנו ועדת חריגים שיש בה סכום כספי של כמה מיליונים, והיא אמורה לעבוד במהלך חמש השנים הקרובות, בניסיון לתת פתרונות לבעיות הקשות במיוחד שמצליחות להגיע אליה. זה יחד עם החשב הכללי במשרד האוצר, משרד השיכון, ובמקרה של העולים כמובן גם משרד הקליטה. המקרים ה</w:t>
      </w:r>
      <w:r>
        <w:rPr>
          <w:rFonts w:hint="cs"/>
          <w:rtl/>
        </w:rPr>
        <w:t>קשים במיוחד יכולים לקבל את הטיפול, אבל זה לא טיפול סיסטמתי בבעיה ביחס לכולם.</w:t>
      </w:r>
    </w:p>
    <w:p w14:paraId="1E2E8F67" w14:textId="77777777" w:rsidR="00000000" w:rsidRDefault="00CF0F56">
      <w:pPr>
        <w:pStyle w:val="a0"/>
        <w:rPr>
          <w:rFonts w:hint="cs"/>
          <w:rtl/>
        </w:rPr>
      </w:pPr>
    </w:p>
    <w:p w14:paraId="7B401B96" w14:textId="77777777" w:rsidR="00000000" w:rsidRDefault="00CF0F56">
      <w:pPr>
        <w:pStyle w:val="a0"/>
        <w:rPr>
          <w:rFonts w:hint="cs"/>
          <w:rtl/>
        </w:rPr>
      </w:pPr>
      <w:r>
        <w:rPr>
          <w:rFonts w:hint="cs"/>
          <w:rtl/>
        </w:rPr>
        <w:t>יש צורך, אני גם חושבת, מאחר שאמרתי שחלק נתקלים בבעיה מייד בשנה הראשונה - יכול להיות שצריך לעבור תהליך, לא של הכשרה, אבל תהליך של מחשבה יחד עם אותם לווים, האם באמת כל אחד שהולך ומ</w:t>
      </w:r>
      <w:r>
        <w:rPr>
          <w:rFonts w:hint="cs"/>
          <w:rtl/>
        </w:rPr>
        <w:t>תחייב מסוגל לעמוד בהחזר, ואני חושבת שצריך לתת ייעוץ ומידע ללווים כאלה, שידעו למה הם נכנסים.</w:t>
      </w:r>
    </w:p>
    <w:p w14:paraId="656F3A08" w14:textId="77777777" w:rsidR="00000000" w:rsidRDefault="00CF0F56">
      <w:pPr>
        <w:pStyle w:val="a0"/>
        <w:rPr>
          <w:rFonts w:hint="cs"/>
          <w:rtl/>
        </w:rPr>
      </w:pPr>
    </w:p>
    <w:p w14:paraId="77123E83" w14:textId="77777777" w:rsidR="00000000" w:rsidRDefault="00CF0F56">
      <w:pPr>
        <w:pStyle w:val="a0"/>
        <w:rPr>
          <w:rFonts w:hint="cs"/>
          <w:rtl/>
        </w:rPr>
      </w:pPr>
      <w:r>
        <w:rPr>
          <w:rFonts w:hint="cs"/>
          <w:rtl/>
        </w:rPr>
        <w:t xml:space="preserve">נושא עורכי-הדין, התייחסתי אליו </w:t>
      </w:r>
      <w:r>
        <w:rPr>
          <w:rtl/>
        </w:rPr>
        <w:t>–</w:t>
      </w:r>
      <w:r>
        <w:rPr>
          <w:rFonts w:hint="cs"/>
          <w:rtl/>
        </w:rPr>
        <w:t xml:space="preserve"> כרגע נמצא בעיון במשרדי. כן צריך לגייס את הבנקים לעניין הזה. אני מסכימה שאולי גם אם זה לא רק כספי מדינה, הבנקים צריכים להצטרף למשימ</w:t>
      </w:r>
      <w:r>
        <w:rPr>
          <w:rFonts w:hint="cs"/>
          <w:rtl/>
        </w:rPr>
        <w:t xml:space="preserve">ה הזאת, הם צריכים להיכנס למעורבות; אפשר להקים קרנות משותפות, אפשר לפתח תחום של מימון לתקופת ביניים במצב שבו כושר ההחזר הופסק באופן זמני. אני מניחה שזה דבר שייקח יותר זמן, אבל בכל מקרה </w:t>
      </w:r>
      <w:r>
        <w:rPr>
          <w:rtl/>
        </w:rPr>
        <w:t>–</w:t>
      </w:r>
      <w:r>
        <w:rPr>
          <w:rFonts w:hint="cs"/>
          <w:rtl/>
        </w:rPr>
        <w:t xml:space="preserve"> דיברתי קודם על אותו מחקר שאנחנו עורכים - רק אחרי שאקבל את תוצאות המחקר</w:t>
      </w:r>
      <w:r>
        <w:rPr>
          <w:rFonts w:hint="cs"/>
          <w:rtl/>
        </w:rPr>
        <w:t xml:space="preserve"> נוכל גם לגבש הצעות שהן יותר מערכתיות. </w:t>
      </w:r>
    </w:p>
    <w:p w14:paraId="11F5203A" w14:textId="77777777" w:rsidR="00000000" w:rsidRDefault="00CF0F56">
      <w:pPr>
        <w:pStyle w:val="a0"/>
        <w:rPr>
          <w:rFonts w:hint="cs"/>
          <w:rtl/>
        </w:rPr>
      </w:pPr>
    </w:p>
    <w:p w14:paraId="03E215A2" w14:textId="77777777" w:rsidR="00000000" w:rsidRDefault="00CF0F56">
      <w:pPr>
        <w:pStyle w:val="a0"/>
        <w:rPr>
          <w:rFonts w:hint="cs"/>
          <w:rtl/>
        </w:rPr>
      </w:pPr>
      <w:r>
        <w:rPr>
          <w:rFonts w:hint="cs"/>
          <w:rtl/>
        </w:rPr>
        <w:t>אז כרגע לסיכום: ברמות הפרטניות, יש ועדה שמאשרת במקרים הקשים ביותר והחריגים ביותר; אני מקווה שבתוך חודש תהיה הצעה שתקל על מי שנמצא בתהליך; נשלים את המחקר ואז, יחד עם הבנקים נוכל, אני מקווה, לתת פתרון טוב יותר, ובהחלט</w:t>
      </w:r>
      <w:r>
        <w:rPr>
          <w:rFonts w:hint="cs"/>
          <w:rtl/>
        </w:rPr>
        <w:t xml:space="preserve"> תהיה פנייה לבנקים. תודה רבה. </w:t>
      </w:r>
    </w:p>
    <w:p w14:paraId="1364A30C" w14:textId="77777777" w:rsidR="00000000" w:rsidRDefault="00CF0F56">
      <w:pPr>
        <w:pStyle w:val="af1"/>
        <w:rPr>
          <w:rtl/>
        </w:rPr>
      </w:pPr>
    </w:p>
    <w:p w14:paraId="16CFC9DF" w14:textId="77777777" w:rsidR="00000000" w:rsidRDefault="00CF0F56">
      <w:pPr>
        <w:pStyle w:val="af1"/>
        <w:rPr>
          <w:rtl/>
        </w:rPr>
      </w:pPr>
      <w:r>
        <w:rPr>
          <w:rtl/>
        </w:rPr>
        <w:t>היו"ר אלי בן-מנחם:</w:t>
      </w:r>
    </w:p>
    <w:p w14:paraId="3C802091" w14:textId="77777777" w:rsidR="00000000" w:rsidRDefault="00CF0F56">
      <w:pPr>
        <w:pStyle w:val="a0"/>
        <w:rPr>
          <w:rtl/>
        </w:rPr>
      </w:pPr>
    </w:p>
    <w:p w14:paraId="1A6E2921" w14:textId="77777777" w:rsidR="00000000" w:rsidRDefault="00CF0F56">
      <w:pPr>
        <w:pStyle w:val="a0"/>
        <w:rPr>
          <w:rFonts w:hint="cs"/>
          <w:rtl/>
        </w:rPr>
      </w:pPr>
      <w:r>
        <w:rPr>
          <w:rFonts w:hint="cs"/>
          <w:rtl/>
        </w:rPr>
        <w:t>מה את מציעה, גברתי השרה?</w:t>
      </w:r>
    </w:p>
    <w:p w14:paraId="0F2C9149" w14:textId="77777777" w:rsidR="00000000" w:rsidRDefault="00CF0F56">
      <w:pPr>
        <w:pStyle w:val="a0"/>
        <w:rPr>
          <w:rFonts w:hint="cs"/>
          <w:rtl/>
        </w:rPr>
      </w:pPr>
    </w:p>
    <w:p w14:paraId="3BCE5D22" w14:textId="77777777" w:rsidR="00000000" w:rsidRDefault="00CF0F56">
      <w:pPr>
        <w:pStyle w:val="-"/>
        <w:rPr>
          <w:rtl/>
        </w:rPr>
      </w:pPr>
      <w:bookmarkStart w:id="501" w:name="FS000000469T20_10_2004_18_09_46C"/>
      <w:bookmarkEnd w:id="501"/>
      <w:r>
        <w:rPr>
          <w:rtl/>
        </w:rPr>
        <w:t>השרה לקליטת העלייה ציפי לבני:</w:t>
      </w:r>
    </w:p>
    <w:p w14:paraId="76D7C35B" w14:textId="77777777" w:rsidR="00000000" w:rsidRDefault="00CF0F56">
      <w:pPr>
        <w:pStyle w:val="a0"/>
        <w:rPr>
          <w:rtl/>
        </w:rPr>
      </w:pPr>
    </w:p>
    <w:p w14:paraId="4E6E6A60" w14:textId="77777777" w:rsidR="00000000" w:rsidRDefault="00CF0F56">
      <w:pPr>
        <w:pStyle w:val="a0"/>
        <w:rPr>
          <w:rFonts w:hint="cs"/>
          <w:rtl/>
        </w:rPr>
      </w:pPr>
      <w:r>
        <w:rPr>
          <w:rFonts w:hint="cs"/>
          <w:rtl/>
        </w:rPr>
        <w:t>לוועדה?</w:t>
      </w:r>
    </w:p>
    <w:p w14:paraId="7CF3C980" w14:textId="77777777" w:rsidR="00000000" w:rsidRDefault="00CF0F56">
      <w:pPr>
        <w:pStyle w:val="a0"/>
        <w:rPr>
          <w:rFonts w:hint="cs"/>
          <w:rtl/>
        </w:rPr>
      </w:pPr>
    </w:p>
    <w:p w14:paraId="2F863188" w14:textId="77777777" w:rsidR="00000000" w:rsidRDefault="00CF0F56">
      <w:pPr>
        <w:pStyle w:val="af0"/>
        <w:rPr>
          <w:rtl/>
        </w:rPr>
      </w:pPr>
      <w:r>
        <w:rPr>
          <w:rFonts w:hint="eastAsia"/>
          <w:rtl/>
        </w:rPr>
        <w:t>משה</w:t>
      </w:r>
      <w:r>
        <w:rPr>
          <w:rtl/>
        </w:rPr>
        <w:t xml:space="preserve"> כחלון (הליכוד):</w:t>
      </w:r>
    </w:p>
    <w:p w14:paraId="4A26F5F6" w14:textId="77777777" w:rsidR="00000000" w:rsidRDefault="00CF0F56">
      <w:pPr>
        <w:pStyle w:val="a0"/>
        <w:rPr>
          <w:rFonts w:hint="cs"/>
          <w:rtl/>
        </w:rPr>
      </w:pPr>
    </w:p>
    <w:p w14:paraId="53B6CA1D" w14:textId="77777777" w:rsidR="00000000" w:rsidRDefault="00CF0F56">
      <w:pPr>
        <w:pStyle w:val="a0"/>
        <w:rPr>
          <w:rFonts w:hint="cs"/>
          <w:rtl/>
        </w:rPr>
      </w:pPr>
      <w:r>
        <w:rPr>
          <w:rFonts w:hint="cs"/>
          <w:rtl/>
        </w:rPr>
        <w:t xml:space="preserve">ועדת הכלכלה. </w:t>
      </w:r>
    </w:p>
    <w:p w14:paraId="26749C05" w14:textId="77777777" w:rsidR="00000000" w:rsidRDefault="00CF0F56">
      <w:pPr>
        <w:pStyle w:val="a0"/>
        <w:rPr>
          <w:rFonts w:hint="cs"/>
          <w:rtl/>
        </w:rPr>
      </w:pPr>
    </w:p>
    <w:p w14:paraId="62922B5B" w14:textId="77777777" w:rsidR="00000000" w:rsidRDefault="00CF0F56">
      <w:pPr>
        <w:pStyle w:val="af1"/>
        <w:rPr>
          <w:rtl/>
        </w:rPr>
      </w:pPr>
      <w:r>
        <w:rPr>
          <w:rtl/>
        </w:rPr>
        <w:t>היו"ר אלי בן-מנחם:</w:t>
      </w:r>
    </w:p>
    <w:p w14:paraId="1C961D19" w14:textId="77777777" w:rsidR="00000000" w:rsidRDefault="00CF0F56">
      <w:pPr>
        <w:pStyle w:val="a0"/>
        <w:rPr>
          <w:rtl/>
        </w:rPr>
      </w:pPr>
    </w:p>
    <w:p w14:paraId="45E71628" w14:textId="77777777" w:rsidR="00000000" w:rsidRDefault="00CF0F56">
      <w:pPr>
        <w:pStyle w:val="a0"/>
        <w:rPr>
          <w:rFonts w:hint="cs"/>
          <w:rtl/>
        </w:rPr>
      </w:pPr>
      <w:r>
        <w:rPr>
          <w:rFonts w:hint="cs"/>
          <w:rtl/>
        </w:rPr>
        <w:t xml:space="preserve">ועדת הכלכלה? או.קיי., תודה. </w:t>
      </w:r>
    </w:p>
    <w:p w14:paraId="4D49E0B6" w14:textId="77777777" w:rsidR="00000000" w:rsidRDefault="00CF0F56">
      <w:pPr>
        <w:pStyle w:val="a0"/>
        <w:rPr>
          <w:rFonts w:hint="cs"/>
          <w:rtl/>
        </w:rPr>
      </w:pPr>
    </w:p>
    <w:p w14:paraId="263E7A57" w14:textId="77777777" w:rsidR="00000000" w:rsidRDefault="00CF0F56">
      <w:pPr>
        <w:pStyle w:val="-"/>
        <w:rPr>
          <w:rtl/>
        </w:rPr>
      </w:pPr>
      <w:bookmarkStart w:id="502" w:name="FS000000469T20_10_2004_18_10_15C"/>
      <w:bookmarkEnd w:id="502"/>
      <w:r>
        <w:rPr>
          <w:rtl/>
        </w:rPr>
        <w:t>השרה לקליטת העלייה ציפי לבני:</w:t>
      </w:r>
    </w:p>
    <w:p w14:paraId="45E81560" w14:textId="77777777" w:rsidR="00000000" w:rsidRDefault="00CF0F56">
      <w:pPr>
        <w:pStyle w:val="a0"/>
        <w:rPr>
          <w:rtl/>
        </w:rPr>
      </w:pPr>
    </w:p>
    <w:p w14:paraId="7388DF6F" w14:textId="77777777" w:rsidR="00000000" w:rsidRDefault="00CF0F56">
      <w:pPr>
        <w:pStyle w:val="a0"/>
        <w:rPr>
          <w:rFonts w:hint="cs"/>
          <w:rtl/>
        </w:rPr>
      </w:pPr>
      <w:r>
        <w:rPr>
          <w:rFonts w:hint="cs"/>
          <w:rtl/>
        </w:rPr>
        <w:t xml:space="preserve">תודה. </w:t>
      </w:r>
    </w:p>
    <w:p w14:paraId="64F0A42D" w14:textId="77777777" w:rsidR="00000000" w:rsidRDefault="00CF0F56">
      <w:pPr>
        <w:pStyle w:val="a0"/>
        <w:rPr>
          <w:rFonts w:hint="cs"/>
          <w:rtl/>
        </w:rPr>
      </w:pPr>
    </w:p>
    <w:p w14:paraId="7ED7401D" w14:textId="77777777" w:rsidR="00000000" w:rsidRDefault="00CF0F56">
      <w:pPr>
        <w:pStyle w:val="af1"/>
        <w:rPr>
          <w:rtl/>
        </w:rPr>
      </w:pPr>
      <w:r>
        <w:rPr>
          <w:rtl/>
        </w:rPr>
        <w:t>היו"ר אלי בן-</w:t>
      </w:r>
      <w:r>
        <w:rPr>
          <w:rtl/>
        </w:rPr>
        <w:t>מנחם:</w:t>
      </w:r>
    </w:p>
    <w:p w14:paraId="22C39CB6" w14:textId="77777777" w:rsidR="00000000" w:rsidRDefault="00CF0F56">
      <w:pPr>
        <w:pStyle w:val="a0"/>
        <w:rPr>
          <w:rtl/>
        </w:rPr>
      </w:pPr>
    </w:p>
    <w:p w14:paraId="455FB57A" w14:textId="77777777" w:rsidR="00000000" w:rsidRDefault="00CF0F56">
      <w:pPr>
        <w:pStyle w:val="a0"/>
        <w:rPr>
          <w:rFonts w:hint="cs"/>
          <w:rtl/>
        </w:rPr>
      </w:pPr>
      <w:r>
        <w:rPr>
          <w:rFonts w:hint="cs"/>
          <w:rtl/>
        </w:rPr>
        <w:t xml:space="preserve">יש הצעות אחרות. ראשון המציעים - חבר הכנסת ברכה, ואחריו - חבר הכנסת בשארה. </w:t>
      </w:r>
    </w:p>
    <w:p w14:paraId="03C1EE7A" w14:textId="77777777" w:rsidR="00000000" w:rsidRDefault="00CF0F56">
      <w:pPr>
        <w:pStyle w:val="a0"/>
        <w:rPr>
          <w:rFonts w:hint="cs"/>
          <w:rtl/>
        </w:rPr>
      </w:pPr>
    </w:p>
    <w:p w14:paraId="41E67A0A" w14:textId="77777777" w:rsidR="00000000" w:rsidRDefault="00CF0F56">
      <w:pPr>
        <w:pStyle w:val="a"/>
        <w:rPr>
          <w:rtl/>
        </w:rPr>
      </w:pPr>
      <w:bookmarkStart w:id="503" w:name="FS000000469T20_10_2004_18_10_38"/>
      <w:bookmarkStart w:id="504" w:name="FS000000540T20_10_2004_18_10_46"/>
      <w:bookmarkStart w:id="505" w:name="_Toc92193390"/>
      <w:bookmarkEnd w:id="503"/>
      <w:bookmarkEnd w:id="504"/>
      <w:r>
        <w:rPr>
          <w:rFonts w:hint="eastAsia"/>
          <w:rtl/>
        </w:rPr>
        <w:t>מוחמד</w:t>
      </w:r>
      <w:r>
        <w:rPr>
          <w:rtl/>
        </w:rPr>
        <w:t xml:space="preserve"> ברכה (חד"ש-תע"ל):</w:t>
      </w:r>
      <w:bookmarkEnd w:id="505"/>
    </w:p>
    <w:p w14:paraId="41E4A28E" w14:textId="77777777" w:rsidR="00000000" w:rsidRDefault="00CF0F56">
      <w:pPr>
        <w:pStyle w:val="a0"/>
        <w:rPr>
          <w:rFonts w:hint="cs"/>
          <w:rtl/>
        </w:rPr>
      </w:pPr>
    </w:p>
    <w:p w14:paraId="7B3D0204" w14:textId="77777777" w:rsidR="00000000" w:rsidRDefault="00CF0F56">
      <w:pPr>
        <w:pStyle w:val="a0"/>
        <w:rPr>
          <w:rFonts w:hint="cs"/>
          <w:rtl/>
        </w:rPr>
      </w:pPr>
      <w:r>
        <w:rPr>
          <w:rFonts w:hint="cs"/>
          <w:rtl/>
        </w:rPr>
        <w:t>אדוני היושב-ראש, גברתי השרה, רבותי חברי הכנסת, לפנות אדם מביתו זה דומה להריסת בית. בעצם בן-אדם מוצא את עצמו ללא קורת-גג. אני חושב שהגיע הזמן שהמדינה</w:t>
      </w:r>
      <w:r>
        <w:rPr>
          <w:rFonts w:hint="cs"/>
          <w:rtl/>
        </w:rPr>
        <w:t xml:space="preserve"> - גם אם זה בדרך החקיקה - תתייחס לזכות הבסיסית הזאת של כל אזרח שתהיה לו קורת-גג, זכות שאינה ניתנת לשום ערעור. זאת אומרת, אפשר לגבש כל מיני מנגנוני הענשה או הרתעה או מה שלא יהיה, אבל לא ללכת על נישול אדם מביתו, אם על-ידי הריסה, אם על-ידי פינוי בגין משכנתה. </w:t>
      </w:r>
    </w:p>
    <w:p w14:paraId="6E834AE3" w14:textId="77777777" w:rsidR="00000000" w:rsidRDefault="00CF0F56">
      <w:pPr>
        <w:pStyle w:val="a0"/>
        <w:rPr>
          <w:rFonts w:hint="cs"/>
          <w:rtl/>
        </w:rPr>
      </w:pPr>
    </w:p>
    <w:p w14:paraId="3DDCD4FC" w14:textId="77777777" w:rsidR="00000000" w:rsidRDefault="00CF0F56">
      <w:pPr>
        <w:pStyle w:val="a0"/>
        <w:rPr>
          <w:rFonts w:hint="cs"/>
          <w:rtl/>
        </w:rPr>
      </w:pPr>
      <w:r>
        <w:rPr>
          <w:rFonts w:hint="cs"/>
          <w:rtl/>
        </w:rPr>
        <w:t xml:space="preserve">הבעיה הזאת שהעלו שני חברי הכנסת, מרגי וכחלון, היא בעיה מאוד קשה וכאובה, ואני חושב שאפשר לטפל בה גם בכלים הקיימים, אבל גם אם יהיה צורך </w:t>
      </w:r>
      <w:r>
        <w:rPr>
          <w:rtl/>
        </w:rPr>
        <w:t>–</w:t>
      </w:r>
      <w:r>
        <w:rPr>
          <w:rFonts w:hint="cs"/>
          <w:rtl/>
        </w:rPr>
        <w:t xml:space="preserve"> בחקיקה. ואני מציע לכבוד השרה שגם תשקול את הכיוונים האלה - אם על-ידי הלוואות גישור, הלוואות ביניים, אם על-ידי פריסה מחו</w:t>
      </w:r>
      <w:r>
        <w:rPr>
          <w:rFonts w:hint="cs"/>
          <w:rtl/>
        </w:rPr>
        <w:t>דשת, כפי שחבר הכנסת כחלון הציע, ואם על-ידי הרחבת הביטוח. כל משכנתה יש בה ביטוח. הרחבת הביטוח לא רק למקרים של מוות או איבוד כושר עבודה, אלא גם למקרים של טרגדיה חברתית. אני חושב שהרחבת הביטוח יכולה גם לתרום לעניין הזה בשעת מצוקה, ולכן חשוב לפחות להסכים על הע</w:t>
      </w:r>
      <w:r>
        <w:rPr>
          <w:rFonts w:hint="cs"/>
          <w:rtl/>
        </w:rPr>
        <w:t xml:space="preserve">יקרון שאדם - לא מוציאים אותו מביתו. תודה רבה.    </w:t>
      </w:r>
    </w:p>
    <w:p w14:paraId="5BE39E63" w14:textId="77777777" w:rsidR="00000000" w:rsidRDefault="00CF0F56">
      <w:pPr>
        <w:pStyle w:val="a0"/>
        <w:rPr>
          <w:rFonts w:hint="cs"/>
          <w:color w:val="0000FF"/>
          <w:szCs w:val="28"/>
          <w:rtl/>
        </w:rPr>
      </w:pPr>
    </w:p>
    <w:p w14:paraId="464029CF" w14:textId="77777777" w:rsidR="00000000" w:rsidRDefault="00CF0F56">
      <w:pPr>
        <w:pStyle w:val="af1"/>
        <w:rPr>
          <w:rtl/>
        </w:rPr>
      </w:pPr>
      <w:r>
        <w:rPr>
          <w:rtl/>
        </w:rPr>
        <w:t>היו"ר אלי בן-מנחם:</w:t>
      </w:r>
    </w:p>
    <w:p w14:paraId="2690CEFB" w14:textId="77777777" w:rsidR="00000000" w:rsidRDefault="00CF0F56">
      <w:pPr>
        <w:pStyle w:val="a0"/>
        <w:rPr>
          <w:rtl/>
        </w:rPr>
      </w:pPr>
    </w:p>
    <w:p w14:paraId="1C61326D" w14:textId="77777777" w:rsidR="00000000" w:rsidRDefault="00CF0F56">
      <w:pPr>
        <w:pStyle w:val="a0"/>
        <w:rPr>
          <w:rFonts w:hint="cs"/>
          <w:rtl/>
        </w:rPr>
      </w:pPr>
      <w:r>
        <w:rPr>
          <w:rFonts w:hint="cs"/>
          <w:rtl/>
        </w:rPr>
        <w:t>תודה לחבר הכנסת ברכה. חבר הכנסת בשארה, בבקשה.</w:t>
      </w:r>
    </w:p>
    <w:p w14:paraId="57D83EC3" w14:textId="77777777" w:rsidR="00000000" w:rsidRDefault="00CF0F56">
      <w:pPr>
        <w:pStyle w:val="a0"/>
        <w:ind w:firstLine="0"/>
        <w:rPr>
          <w:rFonts w:hint="cs"/>
          <w:rtl/>
        </w:rPr>
      </w:pPr>
    </w:p>
    <w:p w14:paraId="1DEC9D67" w14:textId="77777777" w:rsidR="00000000" w:rsidRDefault="00CF0F56">
      <w:pPr>
        <w:pStyle w:val="af0"/>
        <w:rPr>
          <w:rtl/>
        </w:rPr>
      </w:pPr>
      <w:r>
        <w:rPr>
          <w:rFonts w:hint="eastAsia"/>
          <w:rtl/>
        </w:rPr>
        <w:t>משה</w:t>
      </w:r>
      <w:r>
        <w:rPr>
          <w:rtl/>
        </w:rPr>
        <w:t xml:space="preserve"> כחלון (הליכוד):</w:t>
      </w:r>
    </w:p>
    <w:p w14:paraId="195F34BD" w14:textId="77777777" w:rsidR="00000000" w:rsidRDefault="00CF0F56">
      <w:pPr>
        <w:pStyle w:val="a0"/>
        <w:rPr>
          <w:rFonts w:hint="cs"/>
          <w:rtl/>
        </w:rPr>
      </w:pPr>
    </w:p>
    <w:p w14:paraId="7476F29A" w14:textId="77777777" w:rsidR="00000000" w:rsidRDefault="00CF0F56">
      <w:pPr>
        <w:pStyle w:val="a0"/>
        <w:rPr>
          <w:rFonts w:hint="cs"/>
          <w:rtl/>
        </w:rPr>
      </w:pPr>
      <w:r>
        <w:rPr>
          <w:rFonts w:hint="cs"/>
          <w:rtl/>
        </w:rPr>
        <w:t>- - -</w:t>
      </w:r>
    </w:p>
    <w:p w14:paraId="1245E3C7" w14:textId="77777777" w:rsidR="00000000" w:rsidRDefault="00CF0F56">
      <w:pPr>
        <w:pStyle w:val="a0"/>
        <w:ind w:firstLine="0"/>
        <w:rPr>
          <w:rFonts w:hint="cs"/>
          <w:rtl/>
        </w:rPr>
      </w:pPr>
    </w:p>
    <w:p w14:paraId="1E3FF714" w14:textId="77777777" w:rsidR="00000000" w:rsidRDefault="00CF0F56">
      <w:pPr>
        <w:pStyle w:val="af0"/>
        <w:rPr>
          <w:rtl/>
        </w:rPr>
      </w:pPr>
      <w:r>
        <w:rPr>
          <w:rFonts w:hint="eastAsia"/>
          <w:rtl/>
        </w:rPr>
        <w:t>מוחמד</w:t>
      </w:r>
      <w:r>
        <w:rPr>
          <w:rtl/>
        </w:rPr>
        <w:t xml:space="preserve"> ברכה (חד"ש-תע"ל):</w:t>
      </w:r>
    </w:p>
    <w:p w14:paraId="16F66D12" w14:textId="77777777" w:rsidR="00000000" w:rsidRDefault="00CF0F56">
      <w:pPr>
        <w:pStyle w:val="a0"/>
        <w:rPr>
          <w:rFonts w:hint="cs"/>
          <w:rtl/>
        </w:rPr>
      </w:pPr>
    </w:p>
    <w:p w14:paraId="06C304DD" w14:textId="77777777" w:rsidR="00000000" w:rsidRDefault="00CF0F56">
      <w:pPr>
        <w:pStyle w:val="a0"/>
        <w:rPr>
          <w:rFonts w:hint="cs"/>
          <w:rtl/>
        </w:rPr>
      </w:pPr>
      <w:r>
        <w:rPr>
          <w:rFonts w:hint="cs"/>
          <w:rtl/>
        </w:rPr>
        <w:t>לא שיבנו בתים לאנשים - - -</w:t>
      </w:r>
    </w:p>
    <w:p w14:paraId="029E440B" w14:textId="77777777" w:rsidR="00000000" w:rsidRDefault="00CF0F56">
      <w:pPr>
        <w:pStyle w:val="a0"/>
        <w:ind w:firstLine="0"/>
        <w:rPr>
          <w:rFonts w:hint="cs"/>
          <w:rtl/>
        </w:rPr>
      </w:pPr>
    </w:p>
    <w:p w14:paraId="0CA4FE7D" w14:textId="77777777" w:rsidR="00000000" w:rsidRDefault="00CF0F56">
      <w:pPr>
        <w:pStyle w:val="af1"/>
        <w:rPr>
          <w:rtl/>
        </w:rPr>
      </w:pPr>
      <w:r>
        <w:rPr>
          <w:rtl/>
        </w:rPr>
        <w:t>היו"ר אלי בן-מנחם:</w:t>
      </w:r>
    </w:p>
    <w:p w14:paraId="30C3C67F" w14:textId="77777777" w:rsidR="00000000" w:rsidRDefault="00CF0F56">
      <w:pPr>
        <w:pStyle w:val="a0"/>
        <w:rPr>
          <w:rtl/>
        </w:rPr>
      </w:pPr>
    </w:p>
    <w:p w14:paraId="61A2D2BD" w14:textId="77777777" w:rsidR="00000000" w:rsidRDefault="00CF0F56">
      <w:pPr>
        <w:pStyle w:val="a0"/>
        <w:rPr>
          <w:rFonts w:hint="cs"/>
          <w:rtl/>
        </w:rPr>
      </w:pPr>
      <w:r>
        <w:rPr>
          <w:rFonts w:hint="cs"/>
          <w:rtl/>
        </w:rPr>
        <w:t>שלא ינדו אותם מביתם, אתה אומר.</w:t>
      </w:r>
    </w:p>
    <w:p w14:paraId="3E7B7ABC" w14:textId="77777777" w:rsidR="00000000" w:rsidRDefault="00CF0F56">
      <w:pPr>
        <w:pStyle w:val="a0"/>
        <w:ind w:firstLine="0"/>
        <w:rPr>
          <w:rFonts w:hint="cs"/>
          <w:rtl/>
        </w:rPr>
      </w:pPr>
    </w:p>
    <w:p w14:paraId="222046D4" w14:textId="77777777" w:rsidR="00000000" w:rsidRDefault="00CF0F56">
      <w:pPr>
        <w:pStyle w:val="a"/>
        <w:rPr>
          <w:rtl/>
        </w:rPr>
      </w:pPr>
      <w:bookmarkStart w:id="506" w:name="FS000000558T20_10_2004_17_10_20"/>
      <w:bookmarkStart w:id="507" w:name="_Toc92193391"/>
      <w:bookmarkEnd w:id="506"/>
      <w:r>
        <w:rPr>
          <w:rFonts w:hint="eastAsia"/>
          <w:rtl/>
        </w:rPr>
        <w:t>עזמי</w:t>
      </w:r>
      <w:r>
        <w:rPr>
          <w:rtl/>
        </w:rPr>
        <w:t xml:space="preserve"> </w:t>
      </w:r>
      <w:r>
        <w:rPr>
          <w:rtl/>
        </w:rPr>
        <w:t>בשארה (בל"ד):</w:t>
      </w:r>
      <w:bookmarkEnd w:id="507"/>
    </w:p>
    <w:p w14:paraId="4B4A0643" w14:textId="77777777" w:rsidR="00000000" w:rsidRDefault="00CF0F56">
      <w:pPr>
        <w:pStyle w:val="a0"/>
        <w:rPr>
          <w:rFonts w:hint="cs"/>
          <w:rtl/>
        </w:rPr>
      </w:pPr>
    </w:p>
    <w:p w14:paraId="71DF0A9C" w14:textId="77777777" w:rsidR="00000000" w:rsidRDefault="00CF0F56">
      <w:pPr>
        <w:pStyle w:val="a0"/>
        <w:rPr>
          <w:rFonts w:hint="cs"/>
          <w:rtl/>
        </w:rPr>
      </w:pPr>
      <w:r>
        <w:rPr>
          <w:rFonts w:hint="cs"/>
          <w:rtl/>
        </w:rPr>
        <w:t xml:space="preserve">אדוני היושב-ראש, אני רוצה לברך את שני חברי הכנסת המציעים וגם את השרה על תשובתה העניינית. </w:t>
      </w:r>
    </w:p>
    <w:p w14:paraId="14A6ED73" w14:textId="77777777" w:rsidR="00000000" w:rsidRDefault="00CF0F56">
      <w:pPr>
        <w:pStyle w:val="a0"/>
        <w:rPr>
          <w:rFonts w:hint="cs"/>
          <w:rtl/>
        </w:rPr>
      </w:pPr>
    </w:p>
    <w:p w14:paraId="62F0021B" w14:textId="77777777" w:rsidR="00000000" w:rsidRDefault="00CF0F56">
      <w:pPr>
        <w:pStyle w:val="a0"/>
        <w:rPr>
          <w:rFonts w:hint="cs"/>
          <w:rtl/>
        </w:rPr>
      </w:pPr>
      <w:r>
        <w:rPr>
          <w:rFonts w:hint="cs"/>
          <w:rtl/>
        </w:rPr>
        <w:t>אני רציתי להוסיף, כי יש נטייה של חברת ג'ונגל ולא חברה קפיטליסטית רציונלית, לראות במי שקונה דירה כאילו הוא הולך לבורסה להמר. אסור שמי שקונה דירה השוק י</w:t>
      </w:r>
      <w:r>
        <w:rPr>
          <w:rFonts w:hint="cs"/>
          <w:rtl/>
        </w:rPr>
        <w:t xml:space="preserve">טפל בו כמי שהפסיד את כספו. דירה זה לא הימור, דירה צריכה להיות מקום בטוח, מבצרו של אדם. תנודות מסוימות בשוק לא צריכות להביא לידי זה שהוא יפסיד את הדירה שלו. חבר הכנסת כחלון דיבר על אחוז מההכנסה. זה לא מקרה שבכל העולם מדברים על אחוז מההכנסה. אי-אפשר לחשב את </w:t>
      </w:r>
      <w:r>
        <w:rPr>
          <w:rFonts w:hint="cs"/>
          <w:rtl/>
        </w:rPr>
        <w:t>ההכנסה של כל אחד, אבל יש הכנסה לאומית ויש הכנסת הפרט, ורואים שיש ירידה בהכנסה הלאומית לפרט בשנים האחרונות. אפשר להכניס את זה לחישובי המשכנתה. הבנקים למשכנתאות מרוויחים כשההכנסה הלאומית עולה; הם מרוויחים כשההכנסה הלאומית יורדת. בכל מקרה הם מרוויחים, תמיד הם</w:t>
      </w:r>
      <w:r>
        <w:rPr>
          <w:rFonts w:hint="cs"/>
          <w:rtl/>
        </w:rPr>
        <w:t xml:space="preserve"> מרוויחים. הם יכולים להיות מחויבים בחוק לעשות קרנות.</w:t>
      </w:r>
    </w:p>
    <w:p w14:paraId="2C8DC1E4" w14:textId="77777777" w:rsidR="00000000" w:rsidRDefault="00CF0F56">
      <w:pPr>
        <w:pStyle w:val="a0"/>
        <w:rPr>
          <w:rFonts w:hint="cs"/>
          <w:rtl/>
        </w:rPr>
      </w:pPr>
    </w:p>
    <w:p w14:paraId="555419E0" w14:textId="77777777" w:rsidR="00000000" w:rsidRDefault="00CF0F56">
      <w:pPr>
        <w:pStyle w:val="a0"/>
        <w:rPr>
          <w:rFonts w:hint="cs"/>
          <w:rtl/>
        </w:rPr>
      </w:pPr>
      <w:r>
        <w:rPr>
          <w:rFonts w:hint="cs"/>
          <w:rtl/>
        </w:rPr>
        <w:t xml:space="preserve">אני יודע, שציפי לבני היא האחרונה שרוצה להיות שרת פינוי ולא שרת בינוי. זה ברור, הרי יודעים מאיפה היא באה ומה השקפותיה וכו'. אבל, לדעתי, עניין כזה לא ייפתר בהטפה בלבד ובסחיטת הדמעות של הבנקים. צריך פתרון </w:t>
      </w:r>
      <w:r>
        <w:rPr>
          <w:rFonts w:hint="cs"/>
          <w:rtl/>
        </w:rPr>
        <w:t>יצירתי חקיקתי בנושא, גברתי. תודה רבה.</w:t>
      </w:r>
    </w:p>
    <w:p w14:paraId="16717C3F" w14:textId="77777777" w:rsidR="00000000" w:rsidRDefault="00CF0F56">
      <w:pPr>
        <w:pStyle w:val="a0"/>
        <w:rPr>
          <w:rFonts w:hint="cs"/>
          <w:rtl/>
        </w:rPr>
      </w:pPr>
    </w:p>
    <w:p w14:paraId="1AB83682" w14:textId="77777777" w:rsidR="00000000" w:rsidRDefault="00CF0F56">
      <w:pPr>
        <w:pStyle w:val="af1"/>
        <w:rPr>
          <w:rtl/>
        </w:rPr>
      </w:pPr>
      <w:r>
        <w:rPr>
          <w:rtl/>
        </w:rPr>
        <w:t>היו"ר אלי בן-מנחם:</w:t>
      </w:r>
    </w:p>
    <w:p w14:paraId="280FE6DB" w14:textId="77777777" w:rsidR="00000000" w:rsidRDefault="00CF0F56">
      <w:pPr>
        <w:pStyle w:val="a0"/>
        <w:rPr>
          <w:rtl/>
        </w:rPr>
      </w:pPr>
    </w:p>
    <w:p w14:paraId="051819EF" w14:textId="77777777" w:rsidR="00000000" w:rsidRDefault="00CF0F56">
      <w:pPr>
        <w:pStyle w:val="a0"/>
        <w:rPr>
          <w:rFonts w:hint="cs"/>
          <w:rtl/>
        </w:rPr>
      </w:pPr>
      <w:r>
        <w:rPr>
          <w:rFonts w:hint="cs"/>
          <w:rtl/>
        </w:rPr>
        <w:t xml:space="preserve">תודה לחבר הכנסת בשארה. רבותי חברי הכנסת, אנחנו עוברים להצבעה. השרה הציעה להעביר את הנושא לוועדה. </w:t>
      </w:r>
    </w:p>
    <w:p w14:paraId="08A7860C" w14:textId="77777777" w:rsidR="00000000" w:rsidRDefault="00CF0F56">
      <w:pPr>
        <w:pStyle w:val="a0"/>
        <w:rPr>
          <w:rFonts w:hint="cs"/>
          <w:rtl/>
        </w:rPr>
      </w:pPr>
    </w:p>
    <w:p w14:paraId="1DCE31E2" w14:textId="77777777" w:rsidR="00000000" w:rsidRDefault="00CF0F56">
      <w:pPr>
        <w:pStyle w:val="a0"/>
        <w:rPr>
          <w:rFonts w:hint="cs"/>
          <w:rtl/>
        </w:rPr>
      </w:pPr>
      <w:r>
        <w:rPr>
          <w:rFonts w:hint="cs"/>
          <w:rtl/>
        </w:rPr>
        <w:t>אני מצביע על ההצעות לסדר-היום בנושא: עלייה של 20% במספר המפונים מבתיהם בשל אי-תשלום משכנתה, של חבר</w:t>
      </w:r>
      <w:r>
        <w:rPr>
          <w:rFonts w:hint="cs"/>
          <w:rtl/>
        </w:rPr>
        <w:t xml:space="preserve"> הכנסת יעקב מרגי וחבר הכנסת משה כחלון. בעד </w:t>
      </w:r>
      <w:r>
        <w:rPr>
          <w:rtl/>
        </w:rPr>
        <w:t>–</w:t>
      </w:r>
      <w:r>
        <w:rPr>
          <w:rFonts w:hint="cs"/>
          <w:rtl/>
        </w:rPr>
        <w:t xml:space="preserve"> להעביר את הנושא לוועדת הכלכלה. נגד - להסיר את הנושא מסדר-היום. ההצבעה החלה.</w:t>
      </w:r>
    </w:p>
    <w:p w14:paraId="0A5C756F" w14:textId="77777777" w:rsidR="00000000" w:rsidRDefault="00CF0F56">
      <w:pPr>
        <w:pStyle w:val="a0"/>
        <w:ind w:firstLine="0"/>
        <w:rPr>
          <w:rFonts w:hint="cs"/>
          <w:rtl/>
        </w:rPr>
      </w:pPr>
    </w:p>
    <w:p w14:paraId="1811DDFF" w14:textId="77777777" w:rsidR="00000000" w:rsidRDefault="00CF0F56">
      <w:pPr>
        <w:pStyle w:val="a0"/>
        <w:ind w:firstLine="0"/>
        <w:rPr>
          <w:rFonts w:hint="cs"/>
          <w:rtl/>
        </w:rPr>
      </w:pPr>
    </w:p>
    <w:p w14:paraId="007E3BBC" w14:textId="77777777" w:rsidR="00000000" w:rsidRDefault="00CF0F56">
      <w:pPr>
        <w:pStyle w:val="ab"/>
        <w:bidi/>
        <w:rPr>
          <w:rFonts w:hint="cs"/>
          <w:rtl/>
        </w:rPr>
      </w:pPr>
      <w:r>
        <w:rPr>
          <w:rFonts w:hint="cs"/>
          <w:rtl/>
        </w:rPr>
        <w:t>הצבעה מס' 23</w:t>
      </w:r>
    </w:p>
    <w:p w14:paraId="05C64257" w14:textId="77777777" w:rsidR="00000000" w:rsidRDefault="00CF0F56">
      <w:pPr>
        <w:pStyle w:val="a0"/>
        <w:ind w:firstLine="0"/>
        <w:rPr>
          <w:rFonts w:hint="cs"/>
          <w:rtl/>
        </w:rPr>
      </w:pPr>
    </w:p>
    <w:p w14:paraId="21EBA913" w14:textId="77777777" w:rsidR="00000000" w:rsidRDefault="00CF0F56">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68C1F5FB" w14:textId="77777777" w:rsidR="00000000" w:rsidRDefault="00CF0F56">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40681F3"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38B42EAE" w14:textId="77777777" w:rsidR="00000000" w:rsidRDefault="00CF0F56">
      <w:pPr>
        <w:pStyle w:val="ad"/>
        <w:bidi/>
        <w:rPr>
          <w:rFonts w:hint="cs"/>
          <w:rtl/>
        </w:rPr>
      </w:pPr>
      <w:r>
        <w:rPr>
          <w:rFonts w:hint="cs"/>
          <w:rtl/>
        </w:rPr>
        <w:t>ההצעה להעביר את הנושא לו</w:t>
      </w:r>
      <w:r>
        <w:rPr>
          <w:rFonts w:hint="cs"/>
          <w:rtl/>
        </w:rPr>
        <w:t>ועדת הכלכלה נתקבלה.</w:t>
      </w:r>
    </w:p>
    <w:p w14:paraId="736F9629" w14:textId="77777777" w:rsidR="00000000" w:rsidRDefault="00CF0F56">
      <w:pPr>
        <w:pStyle w:val="a0"/>
        <w:ind w:firstLine="0"/>
        <w:rPr>
          <w:rFonts w:hint="cs"/>
          <w:rtl/>
        </w:rPr>
      </w:pPr>
    </w:p>
    <w:p w14:paraId="1AE091A4" w14:textId="77777777" w:rsidR="00000000" w:rsidRDefault="00CF0F56">
      <w:pPr>
        <w:pStyle w:val="af1"/>
        <w:rPr>
          <w:rtl/>
        </w:rPr>
      </w:pPr>
      <w:r>
        <w:rPr>
          <w:rtl/>
        </w:rPr>
        <w:t>היו"ר אלי בן-מנחם:</w:t>
      </w:r>
    </w:p>
    <w:p w14:paraId="3440060A" w14:textId="77777777" w:rsidR="00000000" w:rsidRDefault="00CF0F56">
      <w:pPr>
        <w:pStyle w:val="a0"/>
        <w:rPr>
          <w:rtl/>
        </w:rPr>
      </w:pPr>
    </w:p>
    <w:p w14:paraId="17346FB9" w14:textId="77777777" w:rsidR="00000000" w:rsidRDefault="00CF0F56">
      <w:pPr>
        <w:pStyle w:val="a0"/>
        <w:rPr>
          <w:rFonts w:hint="cs"/>
          <w:rtl/>
        </w:rPr>
      </w:pPr>
      <w:r>
        <w:rPr>
          <w:rFonts w:hint="cs"/>
          <w:rtl/>
        </w:rPr>
        <w:t xml:space="preserve">בעד </w:t>
      </w:r>
      <w:r>
        <w:rPr>
          <w:rtl/>
        </w:rPr>
        <w:t>–</w:t>
      </w:r>
      <w:r>
        <w:rPr>
          <w:rFonts w:hint="cs"/>
          <w:rtl/>
        </w:rPr>
        <w:t xml:space="preserve"> 7, נגד </w:t>
      </w:r>
      <w:r>
        <w:rPr>
          <w:rtl/>
        </w:rPr>
        <w:t>–</w:t>
      </w:r>
      <w:r>
        <w:rPr>
          <w:rFonts w:hint="cs"/>
          <w:rtl/>
        </w:rPr>
        <w:t xml:space="preserve"> אין, נמנעים </w:t>
      </w:r>
      <w:r>
        <w:rPr>
          <w:rtl/>
        </w:rPr>
        <w:t>–</w:t>
      </w:r>
      <w:r>
        <w:rPr>
          <w:rFonts w:hint="cs"/>
          <w:rtl/>
        </w:rPr>
        <w:t xml:space="preserve"> אין. על כן, ההצעות לסדר-היום בנושא: עלייה של 20% במספר המפונים מבתיהם בשל אי-תשלום משכנתה, של חברי הכנסת יעקב מרגי ומשה כחלון, יועברו לדיון בוועדת הכלכלה.</w:t>
      </w:r>
    </w:p>
    <w:p w14:paraId="51AEC7A0" w14:textId="77777777" w:rsidR="00000000" w:rsidRDefault="00CF0F56">
      <w:pPr>
        <w:pStyle w:val="a0"/>
        <w:ind w:firstLine="0"/>
        <w:rPr>
          <w:rFonts w:hint="cs"/>
          <w:rtl/>
        </w:rPr>
      </w:pPr>
    </w:p>
    <w:p w14:paraId="392D208A" w14:textId="77777777" w:rsidR="00000000" w:rsidRDefault="00CF0F56">
      <w:pPr>
        <w:pStyle w:val="a2"/>
        <w:rPr>
          <w:rtl/>
        </w:rPr>
      </w:pPr>
    </w:p>
    <w:p w14:paraId="134618B1" w14:textId="77777777" w:rsidR="00000000" w:rsidRDefault="00CF0F56">
      <w:pPr>
        <w:pStyle w:val="a2"/>
        <w:rPr>
          <w:rFonts w:hint="cs"/>
          <w:rtl/>
        </w:rPr>
      </w:pPr>
      <w:bookmarkStart w:id="508" w:name="CS76843FI0076843T20_10_2004_16_54_20"/>
      <w:bookmarkStart w:id="509" w:name="_Toc92193392"/>
      <w:bookmarkEnd w:id="508"/>
      <w:r>
        <w:rPr>
          <w:rFonts w:hint="cs"/>
          <w:rtl/>
        </w:rPr>
        <w:t>הצעה לסדר-היום</w:t>
      </w:r>
      <w:bookmarkEnd w:id="509"/>
    </w:p>
    <w:p w14:paraId="032DE784" w14:textId="77777777" w:rsidR="00000000" w:rsidRDefault="00CF0F56">
      <w:pPr>
        <w:pStyle w:val="a2"/>
        <w:rPr>
          <w:rtl/>
        </w:rPr>
      </w:pPr>
      <w:bookmarkStart w:id="510" w:name="_Toc92193393"/>
      <w:r>
        <w:rPr>
          <w:rFonts w:hint="cs"/>
          <w:rtl/>
        </w:rPr>
        <w:t>15</w:t>
      </w:r>
      <w:r>
        <w:rPr>
          <w:rtl/>
        </w:rPr>
        <w:t xml:space="preserve"> שנה לתחילת </w:t>
      </w:r>
      <w:r>
        <w:rPr>
          <w:rtl/>
        </w:rPr>
        <w:t>גל העלייה מ</w:t>
      </w:r>
      <w:r>
        <w:rPr>
          <w:rFonts w:hint="cs"/>
          <w:rtl/>
        </w:rPr>
        <w:t>חבר ה</w:t>
      </w:r>
      <w:r>
        <w:rPr>
          <w:rtl/>
        </w:rPr>
        <w:t>מדינות</w:t>
      </w:r>
      <w:bookmarkEnd w:id="510"/>
    </w:p>
    <w:p w14:paraId="131762AF" w14:textId="77777777" w:rsidR="00000000" w:rsidRDefault="00CF0F56">
      <w:pPr>
        <w:pStyle w:val="-0"/>
        <w:jc w:val="left"/>
        <w:rPr>
          <w:rFonts w:hint="cs"/>
          <w:rtl/>
        </w:rPr>
      </w:pPr>
    </w:p>
    <w:p w14:paraId="0331A21B" w14:textId="77777777" w:rsidR="00000000" w:rsidRDefault="00CF0F56">
      <w:pPr>
        <w:pStyle w:val="af1"/>
        <w:rPr>
          <w:rtl/>
        </w:rPr>
      </w:pPr>
      <w:bookmarkStart w:id="511" w:name="FS000000431T20_10_2004_16_54_24"/>
      <w:bookmarkEnd w:id="511"/>
      <w:r>
        <w:rPr>
          <w:rtl/>
        </w:rPr>
        <w:t>היו"ר אלי בן-מנחם:</w:t>
      </w:r>
    </w:p>
    <w:p w14:paraId="222497B7" w14:textId="77777777" w:rsidR="00000000" w:rsidRDefault="00CF0F56">
      <w:pPr>
        <w:pStyle w:val="a0"/>
        <w:rPr>
          <w:rtl/>
        </w:rPr>
      </w:pPr>
    </w:p>
    <w:p w14:paraId="70DCF9E8" w14:textId="77777777" w:rsidR="00000000" w:rsidRDefault="00CF0F56">
      <w:pPr>
        <w:pStyle w:val="a0"/>
        <w:rPr>
          <w:rFonts w:hint="cs"/>
          <w:rtl/>
        </w:rPr>
      </w:pPr>
      <w:r>
        <w:rPr>
          <w:rFonts w:hint="cs"/>
          <w:rtl/>
        </w:rPr>
        <w:t>אנחנו עוברים לנושא הבא: הצעה לסדר-היום מס' 4587 בנושא: 15 שנה לתחילת גל העלייה מחבר המדינות. חברת הכנסת קולט אביטל, בבקשה.</w:t>
      </w:r>
    </w:p>
    <w:p w14:paraId="686C337D" w14:textId="77777777" w:rsidR="00000000" w:rsidRDefault="00CF0F56">
      <w:pPr>
        <w:pStyle w:val="a"/>
        <w:rPr>
          <w:rFonts w:hint="cs"/>
          <w:rtl/>
        </w:rPr>
      </w:pPr>
    </w:p>
    <w:p w14:paraId="1A002624" w14:textId="77777777" w:rsidR="00000000" w:rsidRDefault="00CF0F56">
      <w:pPr>
        <w:pStyle w:val="a"/>
        <w:rPr>
          <w:rtl/>
        </w:rPr>
      </w:pPr>
      <w:bookmarkStart w:id="512" w:name="_Toc92193394"/>
      <w:r>
        <w:rPr>
          <w:rFonts w:hint="eastAsia"/>
          <w:rtl/>
        </w:rPr>
        <w:t>קולט</w:t>
      </w:r>
      <w:r>
        <w:rPr>
          <w:rtl/>
        </w:rPr>
        <w:t xml:space="preserve"> אביטל (העבודה-מימד):</w:t>
      </w:r>
      <w:bookmarkEnd w:id="512"/>
    </w:p>
    <w:p w14:paraId="12C403DB" w14:textId="77777777" w:rsidR="00000000" w:rsidRDefault="00CF0F56">
      <w:pPr>
        <w:pStyle w:val="a0"/>
        <w:rPr>
          <w:rFonts w:hint="cs"/>
          <w:rtl/>
        </w:rPr>
      </w:pPr>
    </w:p>
    <w:p w14:paraId="04D494B2" w14:textId="77777777" w:rsidR="00000000" w:rsidRDefault="00CF0F56">
      <w:pPr>
        <w:pStyle w:val="a0"/>
        <w:rPr>
          <w:rFonts w:hint="cs"/>
          <w:rtl/>
        </w:rPr>
      </w:pPr>
      <w:r>
        <w:rPr>
          <w:rFonts w:hint="cs"/>
          <w:rtl/>
        </w:rPr>
        <w:t>אדוני היושב-ראש, גברתי השרה, חברי חברי הכנסת, בגיליונות החג ש</w:t>
      </w:r>
      <w:r>
        <w:rPr>
          <w:rFonts w:hint="cs"/>
          <w:rtl/>
        </w:rPr>
        <w:t>ל העיתונים, בעיקר בימים הנוראים, אנחנו בדרך כלל קוראים סיפורים קורעי לב על כישלונות, על סבל.</w:t>
      </w:r>
    </w:p>
    <w:p w14:paraId="6A59239D" w14:textId="77777777" w:rsidR="00000000" w:rsidRDefault="00CF0F56">
      <w:pPr>
        <w:pStyle w:val="a0"/>
        <w:rPr>
          <w:rFonts w:hint="cs"/>
          <w:rtl/>
        </w:rPr>
      </w:pPr>
    </w:p>
    <w:p w14:paraId="78B82BA7" w14:textId="77777777" w:rsidR="00000000" w:rsidRDefault="00CF0F56">
      <w:pPr>
        <w:pStyle w:val="af0"/>
        <w:rPr>
          <w:rtl/>
        </w:rPr>
      </w:pPr>
      <w:r>
        <w:rPr>
          <w:rFonts w:hint="eastAsia"/>
          <w:rtl/>
        </w:rPr>
        <w:t>עזמי</w:t>
      </w:r>
      <w:r>
        <w:rPr>
          <w:rtl/>
        </w:rPr>
        <w:t xml:space="preserve"> בשארה (בל"ד):</w:t>
      </w:r>
    </w:p>
    <w:p w14:paraId="4C6F9BE8" w14:textId="77777777" w:rsidR="00000000" w:rsidRDefault="00CF0F56">
      <w:pPr>
        <w:pStyle w:val="a0"/>
        <w:ind w:left="719" w:firstLine="0"/>
        <w:rPr>
          <w:rFonts w:hint="cs"/>
          <w:rtl/>
        </w:rPr>
      </w:pPr>
    </w:p>
    <w:p w14:paraId="70BCDF08" w14:textId="77777777" w:rsidR="00000000" w:rsidRDefault="00CF0F56">
      <w:pPr>
        <w:pStyle w:val="a0"/>
        <w:ind w:left="719" w:firstLine="0"/>
        <w:rPr>
          <w:rFonts w:hint="cs"/>
          <w:rtl/>
        </w:rPr>
      </w:pPr>
      <w:r>
        <w:rPr>
          <w:rFonts w:hint="cs"/>
          <w:rtl/>
        </w:rPr>
        <w:t xml:space="preserve">- - - </w:t>
      </w:r>
    </w:p>
    <w:p w14:paraId="18C52840" w14:textId="77777777" w:rsidR="00000000" w:rsidRDefault="00CF0F56">
      <w:pPr>
        <w:pStyle w:val="a0"/>
        <w:ind w:left="719" w:firstLine="0"/>
        <w:rPr>
          <w:rFonts w:hint="cs"/>
          <w:rtl/>
        </w:rPr>
      </w:pPr>
    </w:p>
    <w:p w14:paraId="5EA5D9EB" w14:textId="77777777" w:rsidR="00000000" w:rsidRDefault="00CF0F56">
      <w:pPr>
        <w:pStyle w:val="-"/>
        <w:rPr>
          <w:rtl/>
        </w:rPr>
      </w:pPr>
      <w:bookmarkStart w:id="513" w:name="FS000000431T20_10_2004_16_54_45C"/>
      <w:bookmarkEnd w:id="513"/>
      <w:r>
        <w:rPr>
          <w:rtl/>
        </w:rPr>
        <w:t>קולט אביטל (העבודה-מימד):</w:t>
      </w:r>
    </w:p>
    <w:p w14:paraId="1BA5EED4" w14:textId="77777777" w:rsidR="00000000" w:rsidRDefault="00CF0F56">
      <w:pPr>
        <w:pStyle w:val="a0"/>
        <w:rPr>
          <w:rtl/>
        </w:rPr>
      </w:pPr>
    </w:p>
    <w:p w14:paraId="47C8086B" w14:textId="77777777" w:rsidR="00000000" w:rsidRDefault="00CF0F56">
      <w:pPr>
        <w:pStyle w:val="a0"/>
        <w:rPr>
          <w:rFonts w:hint="cs"/>
          <w:rtl/>
        </w:rPr>
      </w:pPr>
      <w:r>
        <w:rPr>
          <w:rFonts w:hint="cs"/>
          <w:rtl/>
        </w:rPr>
        <w:t>כן, גם זה קורע לב. אבל בגיליון אחד היה הפעם סיפור יוצא דופן, סיפור ההצלחה של גל העלייה הגדול של יהודים שהגי</w:t>
      </w:r>
      <w:r>
        <w:rPr>
          <w:rFonts w:hint="cs"/>
          <w:rtl/>
        </w:rPr>
        <w:t>עו מחבר המדינות. זה סיפור שהסב לנו הרבה נחת ושעה טובה ובסך הכול מדובר בעלייה גדולה, כבירה, שבכל קנה מידה מקומי, עולמי היא סיפור של הצלחה. זה סיפור הצלחה לעולים עצמם, זה סיפור הצלחה למדינה. צאו וחשבו: מיליון אנשים עוברים ממקום למקום, ממדינה למדינה, מתרבות ל</w:t>
      </w:r>
      <w:r>
        <w:rPr>
          <w:rFonts w:hint="cs"/>
          <w:rtl/>
        </w:rPr>
        <w:t>תרבות, מלשון ללשון, ובתקופה קצרה הם נקלטים, הם לומדים, הם נכנסים לשוק, הם הופכים יצרניים. לא זו בלבד, הם בעצם תורמים למדינה בכל תחום ותחום. בתחום המדע, בתחום המוזיקה, בתחום ההיי-טק, בתחום התרבות, בתחום הרפואה, בכל תחום שאליו נפנה נמצא היום, עשר, 14 שנים יו</w:t>
      </w:r>
      <w:r>
        <w:rPr>
          <w:rFonts w:hint="cs"/>
          <w:rtl/>
        </w:rPr>
        <w:t xml:space="preserve">תר מאוחר, אנשים שהגיעו מחבר המדינות והם חלק פעיל, שווה, מוצלח בחברה הישראלית. </w:t>
      </w:r>
    </w:p>
    <w:p w14:paraId="5FF7BCB2" w14:textId="77777777" w:rsidR="00000000" w:rsidRDefault="00CF0F56">
      <w:pPr>
        <w:pStyle w:val="a0"/>
        <w:rPr>
          <w:rFonts w:hint="cs"/>
          <w:rtl/>
        </w:rPr>
      </w:pPr>
    </w:p>
    <w:p w14:paraId="3E0EF1F9" w14:textId="77777777" w:rsidR="00000000" w:rsidRDefault="00CF0F56">
      <w:pPr>
        <w:pStyle w:val="a0"/>
        <w:rPr>
          <w:rFonts w:hint="cs"/>
          <w:rtl/>
        </w:rPr>
      </w:pPr>
      <w:r>
        <w:rPr>
          <w:rFonts w:hint="cs"/>
          <w:rtl/>
        </w:rPr>
        <w:t>זהו סיפור שאנחנו יכולים להתגאות בו, ואני חושבת שאנחנו צריכים לבוא ולהגיד היום מלה טובה ולהעלות על נס לא רק אותה עלייה, אלא גם את אלה שטרחו וקלטו אותם. נכון שלאורך הדרך היו הרבה</w:t>
      </w:r>
      <w:r>
        <w:rPr>
          <w:rFonts w:hint="cs"/>
          <w:rtl/>
        </w:rPr>
        <w:t xml:space="preserve"> מהמורות, הרבה כישלונות, אבל בסופו של דבר היום, כשאתה יושב ומסתכל על התמונה הכוללת, אפשר לסכם אותה כסיפור הצלחה, ואולי, גם אם אי-אפשר לכמת את הסיפור הזה, אפשר להסתכל עליו מזווית אחרת. צאו וחשבו איך היתה נראית החברה הישראלית היום בלי אותו מיליון ומה היה מצב</w:t>
      </w:r>
      <w:r>
        <w:rPr>
          <w:rFonts w:hint="cs"/>
          <w:rtl/>
        </w:rPr>
        <w:t>נו ומעמדנו האסטרטגי בלעדיהם.</w:t>
      </w:r>
    </w:p>
    <w:p w14:paraId="5E65BA37" w14:textId="77777777" w:rsidR="00000000" w:rsidRDefault="00CF0F56">
      <w:pPr>
        <w:pStyle w:val="a0"/>
        <w:rPr>
          <w:rFonts w:hint="cs"/>
          <w:rtl/>
        </w:rPr>
      </w:pPr>
    </w:p>
    <w:p w14:paraId="7FA5CB3C" w14:textId="77777777" w:rsidR="00000000" w:rsidRDefault="00CF0F56">
      <w:pPr>
        <w:pStyle w:val="a0"/>
        <w:rPr>
          <w:rFonts w:hint="cs"/>
          <w:rtl/>
        </w:rPr>
      </w:pPr>
      <w:r>
        <w:rPr>
          <w:rFonts w:hint="cs"/>
          <w:rtl/>
        </w:rPr>
        <w:t>אלא שפטורה בלא כלום אני לא אצא כאן היום. גם אם אנחנו באים להעלות על נס ולהתפאר ולהתפעל ולברך את העלייה הזאת על הישגיה, אני רוצה לבוא ולהגיד מהנקודה שבה אני נמצאת, ואפילו בהמשך דבריה של השרה שדיברה על הקשיים ועל המשכנתאות, שהיו</w:t>
      </w:r>
      <w:r>
        <w:rPr>
          <w:rFonts w:hint="cs"/>
          <w:rtl/>
        </w:rPr>
        <w:t>ם, לאור הקיצוצים של הממשלה בעיקר בתחום המשכנתאות, לאור הקיצוצים שכה פוגעים בעלייה ולאור העובדה שחלק גדול מהעולים עדיין לא יכולים לעבוד בתחום מקצועם בגלל כל הכשלים הביורוקרטיים, אנחנו אולי נפסיד את כל אותן נקודות טובות שהצלחנו לזכות בהן.</w:t>
      </w:r>
    </w:p>
    <w:p w14:paraId="1672B549" w14:textId="77777777" w:rsidR="00000000" w:rsidRDefault="00CF0F56">
      <w:pPr>
        <w:pStyle w:val="a0"/>
        <w:rPr>
          <w:rFonts w:hint="cs"/>
          <w:rtl/>
        </w:rPr>
      </w:pPr>
    </w:p>
    <w:p w14:paraId="49A167FE" w14:textId="77777777" w:rsidR="00000000" w:rsidRDefault="00CF0F56">
      <w:pPr>
        <w:pStyle w:val="a0"/>
        <w:rPr>
          <w:rFonts w:hint="cs"/>
          <w:rtl/>
        </w:rPr>
      </w:pPr>
      <w:r>
        <w:rPr>
          <w:rFonts w:hint="cs"/>
          <w:rtl/>
        </w:rPr>
        <w:t>גברתי השרה, אני פו</w:t>
      </w:r>
      <w:r>
        <w:rPr>
          <w:rFonts w:hint="cs"/>
          <w:rtl/>
        </w:rPr>
        <w:t>נה היום מהבמה הזאת אלייך ואל הממשלה כולה ואל מי שעומד בראשה: מי שמרים את דגל העלייה, מי שרוצה שהעלייה הזאת תצליח, חייב למצוא פתרונות לבעיות האלה. חייב למצוא פתרונות ל-300,000 אזרחי המדינה שאינם יהודים, ואת מעמדם ומצבם אנחנו לא יכולים להבטיח. חייבים למצוא פ</w:t>
      </w:r>
      <w:r>
        <w:rPr>
          <w:rFonts w:hint="cs"/>
          <w:rtl/>
        </w:rPr>
        <w:t>תרונות יצירתיים, כפי שאמר חבר הכנסת ברכה קודם, בקשר לסיפור הדיור והמשכנתאות. ידוע לך שיש פתרונות, ידוע לכולנו שאפשר להעביר בכנסת חוק של שכירות בזול. כל אלה דברים שאפשר לעשות לא רק כדי שהעלייה הזאת, שהגיעה, תוכל לשגשג ולהמשיך להצליח, אלא כדי שנוכל להביא אחר</w:t>
      </w:r>
      <w:r>
        <w:rPr>
          <w:rFonts w:hint="cs"/>
          <w:rtl/>
        </w:rPr>
        <w:t xml:space="preserve">ים, כי המצב כפי שהוא היום מרתיע אחרים מלהגיע. תודה רבה. </w:t>
      </w:r>
    </w:p>
    <w:p w14:paraId="501F5723" w14:textId="77777777" w:rsidR="00000000" w:rsidRDefault="00CF0F56">
      <w:pPr>
        <w:pStyle w:val="a0"/>
        <w:rPr>
          <w:rFonts w:hint="cs"/>
          <w:rtl/>
        </w:rPr>
      </w:pPr>
    </w:p>
    <w:p w14:paraId="5D5EA7B7" w14:textId="77777777" w:rsidR="00000000" w:rsidRDefault="00CF0F56">
      <w:pPr>
        <w:pStyle w:val="a0"/>
        <w:rPr>
          <w:rFonts w:hint="cs"/>
          <w:rtl/>
        </w:rPr>
      </w:pPr>
      <w:r>
        <w:rPr>
          <w:rFonts w:hint="cs"/>
          <w:rtl/>
        </w:rPr>
        <w:t>אדוני היושב-ראש, אני מבקשת להעלות את הנושא לדיון במליאה.</w:t>
      </w:r>
    </w:p>
    <w:p w14:paraId="1354F4B2" w14:textId="77777777" w:rsidR="00000000" w:rsidRDefault="00CF0F56">
      <w:pPr>
        <w:pStyle w:val="a0"/>
        <w:rPr>
          <w:rFonts w:hint="cs"/>
          <w:rtl/>
        </w:rPr>
      </w:pPr>
    </w:p>
    <w:p w14:paraId="3D3C02A4" w14:textId="77777777" w:rsidR="00000000" w:rsidRDefault="00CF0F56">
      <w:pPr>
        <w:pStyle w:val="af1"/>
        <w:rPr>
          <w:rtl/>
        </w:rPr>
      </w:pPr>
      <w:bookmarkStart w:id="514" w:name="FS000000469T20_10_2004_16_58_47"/>
      <w:bookmarkEnd w:id="514"/>
      <w:r>
        <w:rPr>
          <w:rtl/>
        </w:rPr>
        <w:t>היו"ר אלי בן-מנחם:</w:t>
      </w:r>
    </w:p>
    <w:p w14:paraId="423E2D56" w14:textId="77777777" w:rsidR="00000000" w:rsidRDefault="00CF0F56">
      <w:pPr>
        <w:pStyle w:val="a0"/>
        <w:rPr>
          <w:rtl/>
        </w:rPr>
      </w:pPr>
    </w:p>
    <w:p w14:paraId="665E1B53" w14:textId="77777777" w:rsidR="00000000" w:rsidRDefault="00CF0F56">
      <w:pPr>
        <w:pStyle w:val="a0"/>
        <w:rPr>
          <w:rFonts w:hint="cs"/>
          <w:rtl/>
        </w:rPr>
      </w:pPr>
      <w:r>
        <w:rPr>
          <w:rFonts w:hint="cs"/>
          <w:rtl/>
        </w:rPr>
        <w:t>תודה לחבר הכנסת קולט אביטל. תשיב בשם הממשלה שרת העלייה והקליטה, חברת הכנסת ציפי לבני. בבקשה.</w:t>
      </w:r>
    </w:p>
    <w:p w14:paraId="434B2C40" w14:textId="77777777" w:rsidR="00000000" w:rsidRDefault="00CF0F56">
      <w:pPr>
        <w:pStyle w:val="a0"/>
        <w:rPr>
          <w:rFonts w:hint="cs"/>
          <w:rtl/>
        </w:rPr>
      </w:pPr>
    </w:p>
    <w:p w14:paraId="35ED58B6" w14:textId="77777777" w:rsidR="00000000" w:rsidRDefault="00CF0F56">
      <w:pPr>
        <w:pStyle w:val="a"/>
        <w:rPr>
          <w:rtl/>
        </w:rPr>
      </w:pPr>
      <w:bookmarkStart w:id="515" w:name="_Toc92193395"/>
      <w:r>
        <w:rPr>
          <w:rFonts w:hint="eastAsia"/>
          <w:rtl/>
        </w:rPr>
        <w:t>השרה</w:t>
      </w:r>
      <w:r>
        <w:rPr>
          <w:rtl/>
        </w:rPr>
        <w:t xml:space="preserve"> לקליטת העלייה ציפי לב</w:t>
      </w:r>
      <w:r>
        <w:rPr>
          <w:rtl/>
        </w:rPr>
        <w:t>ני:</w:t>
      </w:r>
      <w:bookmarkEnd w:id="515"/>
    </w:p>
    <w:p w14:paraId="6D710034" w14:textId="77777777" w:rsidR="00000000" w:rsidRDefault="00CF0F56">
      <w:pPr>
        <w:pStyle w:val="a0"/>
        <w:rPr>
          <w:rFonts w:hint="cs"/>
          <w:rtl/>
        </w:rPr>
      </w:pPr>
    </w:p>
    <w:p w14:paraId="2321ACAD" w14:textId="77777777" w:rsidR="00000000" w:rsidRDefault="00CF0F56">
      <w:pPr>
        <w:pStyle w:val="a0"/>
        <w:rPr>
          <w:rFonts w:hint="cs"/>
          <w:rtl/>
        </w:rPr>
      </w:pPr>
      <w:r>
        <w:rPr>
          <w:rFonts w:hint="cs"/>
          <w:rtl/>
        </w:rPr>
        <w:t xml:space="preserve">אני השרה לקליטת העלייה. לעלייה אחראית הסוכנות היהודית ואני אמורה לקלוט את העולים. </w:t>
      </w:r>
    </w:p>
    <w:p w14:paraId="5DEA1DF8" w14:textId="77777777" w:rsidR="00000000" w:rsidRDefault="00CF0F56">
      <w:pPr>
        <w:pStyle w:val="a0"/>
        <w:rPr>
          <w:rFonts w:hint="cs"/>
          <w:rtl/>
        </w:rPr>
      </w:pPr>
    </w:p>
    <w:p w14:paraId="798CAAFA" w14:textId="77777777" w:rsidR="00000000" w:rsidRDefault="00CF0F56">
      <w:pPr>
        <w:pStyle w:val="a0"/>
        <w:rPr>
          <w:rFonts w:hint="cs"/>
          <w:rtl/>
        </w:rPr>
      </w:pPr>
      <w:r>
        <w:rPr>
          <w:rFonts w:hint="cs"/>
          <w:rtl/>
        </w:rPr>
        <w:t>לגופו של עניין, אני רוצה להודות לחברת הכנסת אביטל, יושבת-ראש ועדת העלייה והקליטה של הכנסת, על העלאת הנושא לסדר-היום, כי נדמה שאנחנו לעתים חיים את חיינו, והחברה הישראלי</w:t>
      </w:r>
      <w:r>
        <w:rPr>
          <w:rFonts w:hint="cs"/>
          <w:rtl/>
        </w:rPr>
        <w:t>ת בדרך כלל עסוקה בנושאים מאוד דרמטיים שעל סדר-היום, ואנחנו שוכחים את הדרמה שהתרחשה כאן, גם מבחינת מדינת ישראל, שתחילתה לפני 15 שנה, ומבחינת העולה עצמו הדרמה הזאת לא נגמרת. הוא צריך להמשיך ולהתמודד יום-יום עם התהליך, עם משבר שהוא לא פשוט, והשאלה היא באמת מה</w:t>
      </w:r>
      <w:r>
        <w:rPr>
          <w:rFonts w:hint="cs"/>
          <w:rtl/>
        </w:rPr>
        <w:t xml:space="preserve"> קורה אתו אחרי שהוא מגיע הנה.</w:t>
      </w:r>
      <w:r>
        <w:rPr>
          <w:rFonts w:hint="cs"/>
        </w:rPr>
        <w:t xml:space="preserve"> </w:t>
      </w:r>
    </w:p>
    <w:p w14:paraId="24882AA3" w14:textId="77777777" w:rsidR="00000000" w:rsidRDefault="00CF0F56">
      <w:pPr>
        <w:pStyle w:val="a0"/>
        <w:rPr>
          <w:rFonts w:hint="cs"/>
          <w:rtl/>
        </w:rPr>
      </w:pPr>
    </w:p>
    <w:p w14:paraId="16D885C3" w14:textId="77777777" w:rsidR="00000000" w:rsidRDefault="00CF0F56">
      <w:pPr>
        <w:pStyle w:val="a0"/>
        <w:rPr>
          <w:rFonts w:hint="cs"/>
          <w:rtl/>
        </w:rPr>
      </w:pPr>
      <w:r>
        <w:rPr>
          <w:rFonts w:hint="cs"/>
          <w:rtl/>
        </w:rPr>
        <w:t>אני חושבת שהטיפול בעולים שמגיעים הנה הוא בוודאי באחריות של הממשלה, אבל הוא גם עניין חברתי מהמעלה הראשונה. אני נחשפתי לעלייה הזאת, אני מודה באשמה, רק עם מינויי לשרה לקליטת העלייה. קודם לכן ידעתי כמובן על קיומה, אבל גיליתי עול</w:t>
      </w:r>
      <w:r>
        <w:rPr>
          <w:rFonts w:hint="cs"/>
          <w:rtl/>
        </w:rPr>
        <w:t>מות שלמים שבעוונותי הייתי פחות מחוברת אליהם, של בני עדות שונות ואנשים שהגיעו ממקומות שונים והתחברו הנה, ולכולם מכנה משותף של הרצון לחיות במדינת ישראל, מתוך התחברות אל העם היהודי, אנשים שמצאו שורשים רחוקים והחליטו לבוא לחבור יחד אלינו; אנשים שעשו צעדים מאוד</w:t>
      </w:r>
      <w:r>
        <w:rPr>
          <w:rFonts w:hint="cs"/>
          <w:rtl/>
        </w:rPr>
        <w:t xml:space="preserve"> לא פשוטים, ילדים שאת ההחלטה לעשות את התהליך הזה קיבלו הוריהם. </w:t>
      </w:r>
    </w:p>
    <w:p w14:paraId="0B903574" w14:textId="77777777" w:rsidR="00000000" w:rsidRDefault="00CF0F56">
      <w:pPr>
        <w:pStyle w:val="a0"/>
        <w:rPr>
          <w:rFonts w:hint="cs"/>
          <w:rtl/>
        </w:rPr>
      </w:pPr>
    </w:p>
    <w:p w14:paraId="365F4BAE" w14:textId="77777777" w:rsidR="00000000" w:rsidRDefault="00CF0F56">
      <w:pPr>
        <w:pStyle w:val="a0"/>
        <w:rPr>
          <w:rFonts w:hint="cs"/>
          <w:rtl/>
        </w:rPr>
      </w:pPr>
      <w:r>
        <w:rPr>
          <w:rFonts w:hint="cs"/>
          <w:rtl/>
        </w:rPr>
        <w:t>ובסך הכול, אני לא יודעת עד כמה הציבור בישראל מודע לתרומה האדירה שהיתה לעלייה הזאת לכלכלה הישראלית, לחברה הישראלית. חלק מהדברים הם נתונים מספריים שאנחנו יכולים לראות מבחינת שיעורי הצמיחה כתוצא</w:t>
      </w:r>
      <w:r>
        <w:rPr>
          <w:rFonts w:hint="cs"/>
          <w:rtl/>
        </w:rPr>
        <w:t>ה מהעלייה הזאת, וחלק גם מבחינה חברתית, אף שלא תמיד זה בא לידי ביטוי.</w:t>
      </w:r>
    </w:p>
    <w:p w14:paraId="00E70FF5" w14:textId="77777777" w:rsidR="00000000" w:rsidRDefault="00CF0F56">
      <w:pPr>
        <w:pStyle w:val="a0"/>
        <w:ind w:firstLine="0"/>
        <w:rPr>
          <w:rFonts w:hint="cs"/>
          <w:rtl/>
        </w:rPr>
      </w:pPr>
    </w:p>
    <w:p w14:paraId="3B5BD0E4" w14:textId="77777777" w:rsidR="00000000" w:rsidRDefault="00CF0F56">
      <w:pPr>
        <w:pStyle w:val="a0"/>
        <w:rPr>
          <w:rFonts w:hint="cs"/>
          <w:rtl/>
        </w:rPr>
      </w:pPr>
      <w:r>
        <w:rPr>
          <w:rFonts w:hint="cs"/>
          <w:rtl/>
        </w:rPr>
        <w:t>אני רוצה להתייחס להערה הנוספת שהעלתה חברת הכנסת קולט אביטל, ביחס למתן פתרונות לאותה קבוצה שהגיעה הנה, שהיא כולה זכאית חוק השבות. היא הגיעה לארץ על רקע זה שמדינת ישראל פותחת את שעריה לבני</w:t>
      </w:r>
      <w:r>
        <w:rPr>
          <w:rFonts w:hint="cs"/>
          <w:rtl/>
        </w:rPr>
        <w:t xml:space="preserve"> העם היהודי ובני משפחותיהם, רק שכאן תהליכי הגיור הם קשים ומכבידים מאוד. אין לי ספק שאדם שכבר קיבל את ההחלטה, ורוצה להצטרף לעם היהודי, מחובתו של העם היהודי היושב בציון לעשות לו את התהליך הזה קל יותר. הבשורות ששמענו רק אתמול, על הכללים שפורסמו, בוודאי לא מבש</w:t>
      </w:r>
      <w:r>
        <w:rPr>
          <w:rFonts w:hint="cs"/>
          <w:rtl/>
        </w:rPr>
        <w:t xml:space="preserve">רות טוב. צירפתי חלק מהעניין </w:t>
      </w:r>
      <w:r>
        <w:rPr>
          <w:rtl/>
        </w:rPr>
        <w:t>–</w:t>
      </w:r>
      <w:r>
        <w:rPr>
          <w:rFonts w:hint="cs"/>
          <w:rtl/>
        </w:rPr>
        <w:t xml:space="preserve"> זה דבר שלא היה כלול במשרדי - אימצתי אותו תוך כדי פירוק משרד הדתות, חלק ממנו לפחות, כנושא שצריך לטפל בו.</w:t>
      </w:r>
    </w:p>
    <w:p w14:paraId="4C699F15" w14:textId="77777777" w:rsidR="00000000" w:rsidRDefault="00CF0F56">
      <w:pPr>
        <w:pStyle w:val="a0"/>
        <w:rPr>
          <w:rFonts w:hint="cs"/>
          <w:rtl/>
        </w:rPr>
      </w:pPr>
    </w:p>
    <w:p w14:paraId="0B08CF49" w14:textId="77777777" w:rsidR="00000000" w:rsidRDefault="00CF0F56">
      <w:pPr>
        <w:pStyle w:val="a0"/>
        <w:rPr>
          <w:rFonts w:hint="cs"/>
          <w:rtl/>
        </w:rPr>
      </w:pPr>
      <w:r>
        <w:rPr>
          <w:rFonts w:hint="cs"/>
          <w:rtl/>
        </w:rPr>
        <w:t>אני מאחלת לנו קודם כול שנדע עוד גלי עלייה. נכון שזה לא רק תפקידה של הממשלה, אבל אני מקווה. לא חס וחלילה מחמת אנטישמיות או</w:t>
      </w:r>
      <w:r>
        <w:rPr>
          <w:rFonts w:hint="cs"/>
          <w:rtl/>
        </w:rPr>
        <w:t xml:space="preserve"> מחמת בעיות שקיימות במקומות אחרים, אלא כי אנשים יבינו שכאן זה הבית האמיתי האחד שלהם, ואני מאחלת לנו ולהם שנדע לקלוט אותם כראוי. </w:t>
      </w:r>
    </w:p>
    <w:p w14:paraId="6C04D126" w14:textId="77777777" w:rsidR="00000000" w:rsidRDefault="00CF0F56">
      <w:pPr>
        <w:pStyle w:val="a0"/>
        <w:rPr>
          <w:rFonts w:hint="cs"/>
          <w:rtl/>
        </w:rPr>
      </w:pPr>
    </w:p>
    <w:p w14:paraId="0FD89066" w14:textId="77777777" w:rsidR="00000000" w:rsidRDefault="00CF0F56">
      <w:pPr>
        <w:pStyle w:val="a0"/>
        <w:rPr>
          <w:rFonts w:hint="cs"/>
          <w:rtl/>
        </w:rPr>
      </w:pPr>
      <w:r>
        <w:rPr>
          <w:rFonts w:hint="cs"/>
          <w:rtl/>
        </w:rPr>
        <w:t>אין לי שום התנגדות שהדיון יהיה דיון במליאה. אני בטוחה שזה יהיה לכבוד לעלייה ולכבוד לכנסת.</w:t>
      </w:r>
    </w:p>
    <w:p w14:paraId="02285A9F" w14:textId="77777777" w:rsidR="00000000" w:rsidRDefault="00CF0F56">
      <w:pPr>
        <w:pStyle w:val="a0"/>
        <w:rPr>
          <w:rFonts w:hint="cs"/>
          <w:rtl/>
        </w:rPr>
      </w:pPr>
    </w:p>
    <w:p w14:paraId="612936C3" w14:textId="77777777" w:rsidR="00000000" w:rsidRDefault="00CF0F56">
      <w:pPr>
        <w:pStyle w:val="af1"/>
        <w:rPr>
          <w:rtl/>
        </w:rPr>
      </w:pPr>
      <w:r>
        <w:rPr>
          <w:rtl/>
        </w:rPr>
        <w:t>היו"ר אלי בן-מנחם:</w:t>
      </w:r>
    </w:p>
    <w:p w14:paraId="0526CF1B" w14:textId="77777777" w:rsidR="00000000" w:rsidRDefault="00CF0F56">
      <w:pPr>
        <w:pStyle w:val="a0"/>
        <w:rPr>
          <w:rtl/>
        </w:rPr>
      </w:pPr>
    </w:p>
    <w:p w14:paraId="3CE3F761" w14:textId="77777777" w:rsidR="00000000" w:rsidRDefault="00CF0F56">
      <w:pPr>
        <w:pStyle w:val="a0"/>
        <w:rPr>
          <w:rFonts w:hint="cs"/>
          <w:rtl/>
        </w:rPr>
      </w:pPr>
      <w:r>
        <w:rPr>
          <w:rFonts w:hint="cs"/>
          <w:rtl/>
        </w:rPr>
        <w:t>תודה לשרה לקליט</w:t>
      </w:r>
      <w:r>
        <w:rPr>
          <w:rFonts w:hint="cs"/>
          <w:rtl/>
        </w:rPr>
        <w:t xml:space="preserve">ת העלייה ציפי לבני. </w:t>
      </w:r>
    </w:p>
    <w:p w14:paraId="10962367" w14:textId="77777777" w:rsidR="00000000" w:rsidRDefault="00CF0F56">
      <w:pPr>
        <w:pStyle w:val="a0"/>
        <w:rPr>
          <w:rFonts w:hint="cs"/>
          <w:rtl/>
        </w:rPr>
      </w:pPr>
    </w:p>
    <w:p w14:paraId="6AD8CDC1" w14:textId="77777777" w:rsidR="00000000" w:rsidRDefault="00CF0F56">
      <w:pPr>
        <w:pStyle w:val="a0"/>
        <w:rPr>
          <w:rFonts w:hint="cs"/>
          <w:rtl/>
        </w:rPr>
      </w:pPr>
      <w:r>
        <w:rPr>
          <w:rFonts w:hint="cs"/>
          <w:rtl/>
        </w:rPr>
        <w:t>רבותי חברי הכנסת, אנחנו עוברים להצבעה. בעד זה להעביר את הנושא לדיון במליאה, מי שמצביע נגד זה כמובן להסיר את הנושא. ההצבעה החלה.</w:t>
      </w:r>
    </w:p>
    <w:p w14:paraId="1A5A4CD1" w14:textId="77777777" w:rsidR="00000000" w:rsidRDefault="00CF0F56">
      <w:pPr>
        <w:pStyle w:val="a0"/>
        <w:rPr>
          <w:rFonts w:hint="cs"/>
          <w:rtl/>
        </w:rPr>
      </w:pPr>
    </w:p>
    <w:p w14:paraId="1541B064" w14:textId="77777777" w:rsidR="00000000" w:rsidRDefault="00CF0F56">
      <w:pPr>
        <w:pStyle w:val="ab"/>
        <w:bidi/>
        <w:rPr>
          <w:rFonts w:hint="cs"/>
          <w:rtl/>
        </w:rPr>
      </w:pPr>
      <w:r>
        <w:rPr>
          <w:rFonts w:hint="cs"/>
          <w:rtl/>
        </w:rPr>
        <w:t>הצבעה מס' 24</w:t>
      </w:r>
    </w:p>
    <w:p w14:paraId="1418A43A" w14:textId="77777777" w:rsidR="00000000" w:rsidRDefault="00CF0F56">
      <w:pPr>
        <w:pStyle w:val="a0"/>
        <w:rPr>
          <w:rFonts w:hint="cs"/>
          <w:rtl/>
        </w:rPr>
      </w:pPr>
    </w:p>
    <w:p w14:paraId="10610BE1" w14:textId="77777777" w:rsidR="00000000" w:rsidRDefault="00CF0F56">
      <w:pPr>
        <w:pStyle w:val="ac"/>
        <w:bidi/>
        <w:rPr>
          <w:rFonts w:hint="cs"/>
          <w:rtl/>
        </w:rPr>
      </w:pPr>
      <w:r>
        <w:rPr>
          <w:rFonts w:hint="cs"/>
          <w:rtl/>
        </w:rPr>
        <w:t xml:space="preserve">בעד ההצעה לכלול את הנושא בסדר-היום </w:t>
      </w:r>
      <w:r>
        <w:rPr>
          <w:rtl/>
        </w:rPr>
        <w:t>–</w:t>
      </w:r>
      <w:r>
        <w:rPr>
          <w:rFonts w:hint="cs"/>
          <w:rtl/>
        </w:rPr>
        <w:t xml:space="preserve"> 6</w:t>
      </w:r>
    </w:p>
    <w:p w14:paraId="7611832A" w14:textId="77777777" w:rsidR="00000000" w:rsidRDefault="00CF0F56">
      <w:pPr>
        <w:pStyle w:val="ac"/>
        <w:bidi/>
        <w:rPr>
          <w:rFonts w:hint="cs"/>
          <w:rtl/>
        </w:rPr>
      </w:pPr>
      <w:r>
        <w:rPr>
          <w:rFonts w:hint="cs"/>
          <w:rtl/>
        </w:rPr>
        <w:t xml:space="preserve">נגד </w:t>
      </w:r>
      <w:r>
        <w:rPr>
          <w:rtl/>
        </w:rPr>
        <w:t>–</w:t>
      </w:r>
      <w:r>
        <w:rPr>
          <w:rFonts w:hint="cs"/>
          <w:rtl/>
        </w:rPr>
        <w:t xml:space="preserve"> אין</w:t>
      </w:r>
    </w:p>
    <w:p w14:paraId="18E1C697"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288C4ABA" w14:textId="77777777" w:rsidR="00000000" w:rsidRDefault="00CF0F56">
      <w:pPr>
        <w:pStyle w:val="ad"/>
        <w:bidi/>
        <w:rPr>
          <w:rFonts w:hint="cs"/>
          <w:rtl/>
        </w:rPr>
      </w:pPr>
      <w:r>
        <w:rPr>
          <w:rFonts w:hint="cs"/>
          <w:rtl/>
        </w:rPr>
        <w:t>ההצעה לכלול את הנושא בסדר-היו</w:t>
      </w:r>
      <w:r>
        <w:rPr>
          <w:rFonts w:hint="cs"/>
          <w:rtl/>
        </w:rPr>
        <w:t>ם של הכנסת נתקבלה.</w:t>
      </w:r>
    </w:p>
    <w:p w14:paraId="291B7A11" w14:textId="77777777" w:rsidR="00000000" w:rsidRDefault="00CF0F56">
      <w:pPr>
        <w:pStyle w:val="a0"/>
        <w:rPr>
          <w:rFonts w:hint="cs"/>
          <w:rtl/>
        </w:rPr>
      </w:pPr>
    </w:p>
    <w:p w14:paraId="1E26B65E" w14:textId="77777777" w:rsidR="00000000" w:rsidRDefault="00CF0F56">
      <w:pPr>
        <w:pStyle w:val="af1"/>
        <w:rPr>
          <w:rtl/>
        </w:rPr>
      </w:pPr>
      <w:r>
        <w:rPr>
          <w:rtl/>
        </w:rPr>
        <w:t>היו"ר אלי בן-מנחם:</w:t>
      </w:r>
    </w:p>
    <w:p w14:paraId="4E2F05F8" w14:textId="77777777" w:rsidR="00000000" w:rsidRDefault="00CF0F56">
      <w:pPr>
        <w:pStyle w:val="a0"/>
        <w:rPr>
          <w:rFonts w:hint="cs"/>
          <w:rtl/>
        </w:rPr>
      </w:pPr>
    </w:p>
    <w:p w14:paraId="7D04E26B" w14:textId="77777777" w:rsidR="00000000" w:rsidRDefault="00CF0F56">
      <w:pPr>
        <w:pStyle w:val="a0"/>
        <w:rPr>
          <w:rFonts w:hint="cs"/>
          <w:rtl/>
        </w:rPr>
      </w:pPr>
      <w:r>
        <w:rPr>
          <w:rFonts w:hint="cs"/>
          <w:rtl/>
        </w:rPr>
        <w:t>שישה חברי כנסת  בעד, נגד - אפס, נמנעים - אפס, על כן, ההצעה לסדר-היום בנושא: 15 שנה לתחילת גל העלייה מחבר  המדינות, של חברת הכנסת קולט אביטל, תובא לדיון במליאה.</w:t>
      </w:r>
    </w:p>
    <w:p w14:paraId="3F6F0F38" w14:textId="77777777" w:rsidR="00000000" w:rsidRDefault="00CF0F56">
      <w:pPr>
        <w:pStyle w:val="a0"/>
        <w:rPr>
          <w:rFonts w:hint="cs"/>
          <w:rtl/>
        </w:rPr>
      </w:pPr>
    </w:p>
    <w:p w14:paraId="22A7A3FF" w14:textId="77777777" w:rsidR="00000000" w:rsidRDefault="00CF0F56">
      <w:pPr>
        <w:pStyle w:val="a2"/>
        <w:rPr>
          <w:rtl/>
        </w:rPr>
      </w:pPr>
    </w:p>
    <w:p w14:paraId="144B4083" w14:textId="77777777" w:rsidR="00000000" w:rsidRDefault="00CF0F56">
      <w:pPr>
        <w:pStyle w:val="a2"/>
        <w:rPr>
          <w:rFonts w:hint="cs"/>
          <w:rtl/>
        </w:rPr>
      </w:pPr>
      <w:bookmarkStart w:id="516" w:name="CS76188FI0076188T20_10_2004_17_03_34"/>
      <w:bookmarkStart w:id="517" w:name="_Toc92193396"/>
      <w:bookmarkEnd w:id="516"/>
      <w:r>
        <w:rPr>
          <w:rFonts w:hint="cs"/>
          <w:rtl/>
        </w:rPr>
        <w:t>הצעה לסדר-היום</w:t>
      </w:r>
      <w:bookmarkEnd w:id="517"/>
    </w:p>
    <w:p w14:paraId="25F69105" w14:textId="77777777" w:rsidR="00000000" w:rsidRDefault="00CF0F56">
      <w:pPr>
        <w:pStyle w:val="a2"/>
        <w:rPr>
          <w:rFonts w:hint="cs"/>
          <w:rtl/>
        </w:rPr>
      </w:pPr>
      <w:bookmarkStart w:id="518" w:name="_Toc92193397"/>
      <w:r>
        <w:rPr>
          <w:rtl/>
        </w:rPr>
        <w:t xml:space="preserve">מדיניות הממשלה כלפי האוכלוסייה הערבית </w:t>
      </w:r>
      <w:r>
        <w:rPr>
          <w:rFonts w:hint="cs"/>
          <w:rtl/>
        </w:rPr>
        <w:br/>
      </w:r>
      <w:r>
        <w:rPr>
          <w:rtl/>
        </w:rPr>
        <w:t>מאירועי כפר</w:t>
      </w:r>
      <w:r>
        <w:rPr>
          <w:rFonts w:hint="cs"/>
          <w:rtl/>
        </w:rPr>
        <w:t>-</w:t>
      </w:r>
      <w:r>
        <w:rPr>
          <w:rtl/>
        </w:rPr>
        <w:t>קאסם ועד אירועי אוקטובר 2000</w:t>
      </w:r>
      <w:bookmarkEnd w:id="518"/>
    </w:p>
    <w:p w14:paraId="7F2645D4" w14:textId="77777777" w:rsidR="00000000" w:rsidRDefault="00CF0F56">
      <w:pPr>
        <w:pStyle w:val="a0"/>
        <w:rPr>
          <w:rFonts w:hint="cs"/>
          <w:rtl/>
        </w:rPr>
      </w:pPr>
    </w:p>
    <w:p w14:paraId="7A51CE1F" w14:textId="77777777" w:rsidR="00000000" w:rsidRDefault="00CF0F56">
      <w:pPr>
        <w:pStyle w:val="af1"/>
        <w:rPr>
          <w:rtl/>
        </w:rPr>
      </w:pPr>
      <w:bookmarkStart w:id="519" w:name="FS000000540T20_10_2004_17_03_39"/>
      <w:bookmarkEnd w:id="519"/>
      <w:r>
        <w:rPr>
          <w:rtl/>
        </w:rPr>
        <w:t>היו"ר אלי בן-מנחם:</w:t>
      </w:r>
    </w:p>
    <w:p w14:paraId="2F5D820F" w14:textId="77777777" w:rsidR="00000000" w:rsidRDefault="00CF0F56">
      <w:pPr>
        <w:pStyle w:val="a"/>
        <w:rPr>
          <w:rFonts w:hint="cs"/>
          <w:rtl/>
        </w:rPr>
      </w:pPr>
    </w:p>
    <w:p w14:paraId="31534A99" w14:textId="77777777" w:rsidR="00000000" w:rsidRDefault="00CF0F56">
      <w:pPr>
        <w:pStyle w:val="a0"/>
        <w:rPr>
          <w:rFonts w:hint="cs"/>
          <w:rtl/>
        </w:rPr>
      </w:pPr>
      <w:r>
        <w:rPr>
          <w:rFonts w:hint="cs"/>
          <w:rtl/>
        </w:rPr>
        <w:t>אנחנו עוברים לנושא הבא - הצעה לסדר-היום מס' 4529 בנושא: מדיניות הממשלה כלפי האוכלוסייה הערבית מאירועי כפר-קאסם ועד אירועי אוקטובר 2000. יעלה את ההצעה לסדר-היום חבר הכנסת מוחמד ברכה, בבקשה.</w:t>
      </w:r>
    </w:p>
    <w:p w14:paraId="63619E8E" w14:textId="77777777" w:rsidR="00000000" w:rsidRDefault="00CF0F56">
      <w:pPr>
        <w:pStyle w:val="a"/>
        <w:rPr>
          <w:rFonts w:hint="cs"/>
          <w:rtl/>
        </w:rPr>
      </w:pPr>
    </w:p>
    <w:p w14:paraId="330C98A9" w14:textId="77777777" w:rsidR="00000000" w:rsidRDefault="00CF0F56">
      <w:pPr>
        <w:pStyle w:val="a"/>
        <w:rPr>
          <w:rtl/>
        </w:rPr>
      </w:pPr>
      <w:bookmarkStart w:id="520" w:name="FS000000540T20_10_2004_18_37_41"/>
      <w:bookmarkStart w:id="521" w:name="_Toc92193398"/>
      <w:bookmarkEnd w:id="520"/>
      <w:r>
        <w:rPr>
          <w:rFonts w:hint="eastAsia"/>
          <w:rtl/>
        </w:rPr>
        <w:t>מוחמ</w:t>
      </w:r>
      <w:r>
        <w:rPr>
          <w:rFonts w:hint="eastAsia"/>
          <w:rtl/>
        </w:rPr>
        <w:t>ד</w:t>
      </w:r>
      <w:r>
        <w:rPr>
          <w:rtl/>
        </w:rPr>
        <w:t xml:space="preserve"> ברכה (חד"ש-תע"ל):</w:t>
      </w:r>
      <w:bookmarkEnd w:id="521"/>
    </w:p>
    <w:p w14:paraId="05495487" w14:textId="77777777" w:rsidR="00000000" w:rsidRDefault="00CF0F56">
      <w:pPr>
        <w:pStyle w:val="a0"/>
        <w:rPr>
          <w:rFonts w:hint="cs"/>
          <w:rtl/>
        </w:rPr>
      </w:pPr>
    </w:p>
    <w:p w14:paraId="693C7D4E" w14:textId="77777777" w:rsidR="00000000" w:rsidRDefault="00CF0F56">
      <w:pPr>
        <w:pStyle w:val="a0"/>
        <w:rPr>
          <w:rFonts w:hint="cs"/>
          <w:rtl/>
        </w:rPr>
      </w:pPr>
      <w:r>
        <w:rPr>
          <w:rFonts w:hint="cs"/>
          <w:rtl/>
        </w:rPr>
        <w:t xml:space="preserve">אדוני היושב-ראש, רבותי חברי הכנסת, שלוש הערות מקדימות. קודם כול, אני מתרשם שהשר מאיר שטרית, שאמור להשיב, לא נמצא בכנסת. </w:t>
      </w:r>
    </w:p>
    <w:p w14:paraId="50A0175D" w14:textId="77777777" w:rsidR="00000000" w:rsidRDefault="00CF0F56">
      <w:pPr>
        <w:pStyle w:val="a0"/>
        <w:rPr>
          <w:rFonts w:hint="cs"/>
          <w:rtl/>
        </w:rPr>
      </w:pPr>
    </w:p>
    <w:p w14:paraId="28AD388F" w14:textId="77777777" w:rsidR="00000000" w:rsidRDefault="00CF0F56">
      <w:pPr>
        <w:pStyle w:val="af1"/>
        <w:rPr>
          <w:rtl/>
        </w:rPr>
      </w:pPr>
      <w:r>
        <w:rPr>
          <w:rtl/>
        </w:rPr>
        <w:t>היו"ר נסים דהן:</w:t>
      </w:r>
    </w:p>
    <w:p w14:paraId="185F7D66" w14:textId="77777777" w:rsidR="00000000" w:rsidRDefault="00CF0F56">
      <w:pPr>
        <w:pStyle w:val="a0"/>
        <w:rPr>
          <w:rtl/>
        </w:rPr>
      </w:pPr>
    </w:p>
    <w:p w14:paraId="225A756B" w14:textId="77777777" w:rsidR="00000000" w:rsidRDefault="00CF0F56">
      <w:pPr>
        <w:pStyle w:val="a0"/>
        <w:rPr>
          <w:rFonts w:hint="cs"/>
          <w:rtl/>
        </w:rPr>
      </w:pPr>
      <w:r>
        <w:rPr>
          <w:rFonts w:hint="cs"/>
          <w:rtl/>
        </w:rPr>
        <w:t>מבררים את זה עכשיו. אומרים לי שהוא לא נמצא.</w:t>
      </w:r>
    </w:p>
    <w:p w14:paraId="035748AA" w14:textId="77777777" w:rsidR="00000000" w:rsidRDefault="00CF0F56">
      <w:pPr>
        <w:pStyle w:val="a0"/>
        <w:rPr>
          <w:rFonts w:hint="cs"/>
          <w:rtl/>
        </w:rPr>
      </w:pPr>
    </w:p>
    <w:p w14:paraId="468B5D7A" w14:textId="77777777" w:rsidR="00000000" w:rsidRDefault="00CF0F56">
      <w:pPr>
        <w:pStyle w:val="-"/>
        <w:rPr>
          <w:rtl/>
        </w:rPr>
      </w:pPr>
      <w:bookmarkStart w:id="522" w:name="FS000000540T20_10_2004_17_05_11C"/>
      <w:bookmarkEnd w:id="522"/>
      <w:r>
        <w:rPr>
          <w:rtl/>
        </w:rPr>
        <w:t>מוחמד ברכה (חד"ש-תע"ל):</w:t>
      </w:r>
    </w:p>
    <w:p w14:paraId="6B8DE23E" w14:textId="77777777" w:rsidR="00000000" w:rsidRDefault="00CF0F56">
      <w:pPr>
        <w:pStyle w:val="a0"/>
        <w:rPr>
          <w:rtl/>
        </w:rPr>
      </w:pPr>
    </w:p>
    <w:p w14:paraId="3D2D44F5" w14:textId="77777777" w:rsidR="00000000" w:rsidRDefault="00CF0F56">
      <w:pPr>
        <w:pStyle w:val="a0"/>
        <w:rPr>
          <w:rFonts w:hint="cs"/>
          <w:rtl/>
        </w:rPr>
      </w:pPr>
      <w:r>
        <w:rPr>
          <w:rFonts w:hint="cs"/>
          <w:rtl/>
        </w:rPr>
        <w:t>אני יודע, לכן זו היתה ההער</w:t>
      </w:r>
      <w:r>
        <w:rPr>
          <w:rFonts w:hint="cs"/>
          <w:rtl/>
        </w:rPr>
        <w:t xml:space="preserve">ה הראשונה שלי. ההערה השנייה, אני ישבתי עד עכשיו, אף שהשעה הזאת היא שעת שבירת הצום </w:t>
      </w:r>
      <w:r>
        <w:rPr>
          <w:rtl/>
        </w:rPr>
        <w:t>–</w:t>
      </w:r>
      <w:r>
        <w:rPr>
          <w:rFonts w:hint="cs"/>
          <w:rtl/>
        </w:rPr>
        <w:t xml:space="preserve"> עוד חמש, עשר דקות, והשר אפילו לא טורח להודיע שהוא לא יהיה. בצהריים דיברנו והוא היה מאוד נלהב, הוא אפילו התראיין לטלוויזיה על העניין הזה, כאילו הוא הולך לענות. אני חושב שזה </w:t>
      </w:r>
      <w:r>
        <w:rPr>
          <w:rFonts w:hint="cs"/>
          <w:rtl/>
        </w:rPr>
        <w:t>עובר כל גבול, מבחינת הזלזול בכנסת. אני אעלה את הנושא.</w:t>
      </w:r>
    </w:p>
    <w:p w14:paraId="0CBB3C28" w14:textId="77777777" w:rsidR="00000000" w:rsidRDefault="00CF0F56">
      <w:pPr>
        <w:pStyle w:val="a0"/>
        <w:rPr>
          <w:rFonts w:hint="cs"/>
          <w:rtl/>
        </w:rPr>
      </w:pPr>
    </w:p>
    <w:p w14:paraId="05FF7325" w14:textId="77777777" w:rsidR="00000000" w:rsidRDefault="00CF0F56">
      <w:pPr>
        <w:pStyle w:val="af1"/>
        <w:rPr>
          <w:rtl/>
        </w:rPr>
      </w:pPr>
      <w:r>
        <w:rPr>
          <w:rtl/>
        </w:rPr>
        <w:t>היו"ר נסים דהן:</w:t>
      </w:r>
    </w:p>
    <w:p w14:paraId="33F11727" w14:textId="77777777" w:rsidR="00000000" w:rsidRDefault="00CF0F56">
      <w:pPr>
        <w:pStyle w:val="a0"/>
        <w:rPr>
          <w:rtl/>
        </w:rPr>
      </w:pPr>
    </w:p>
    <w:p w14:paraId="4311FC4C" w14:textId="77777777" w:rsidR="00000000" w:rsidRDefault="00CF0F56">
      <w:pPr>
        <w:pStyle w:val="a0"/>
        <w:rPr>
          <w:rFonts w:hint="cs"/>
          <w:rtl/>
        </w:rPr>
      </w:pPr>
      <w:r>
        <w:rPr>
          <w:rFonts w:hint="cs"/>
          <w:rtl/>
        </w:rPr>
        <w:t xml:space="preserve">אני מציע, כבודו, שבינתיים נחפש את השר. נבקש ממזכירות הכנסת שיאתרו אותו. </w:t>
      </w:r>
    </w:p>
    <w:p w14:paraId="2408D43D" w14:textId="77777777" w:rsidR="00000000" w:rsidRDefault="00CF0F56">
      <w:pPr>
        <w:pStyle w:val="a0"/>
        <w:rPr>
          <w:rFonts w:hint="cs"/>
          <w:rtl/>
        </w:rPr>
      </w:pPr>
    </w:p>
    <w:p w14:paraId="01C2FFD5" w14:textId="77777777" w:rsidR="00000000" w:rsidRDefault="00CF0F56">
      <w:pPr>
        <w:pStyle w:val="af0"/>
        <w:rPr>
          <w:rtl/>
        </w:rPr>
      </w:pPr>
      <w:r>
        <w:rPr>
          <w:rFonts w:hint="eastAsia"/>
          <w:rtl/>
        </w:rPr>
        <w:t>עסאם</w:t>
      </w:r>
      <w:r>
        <w:rPr>
          <w:rtl/>
        </w:rPr>
        <w:t xml:space="preserve"> מח'ול (חד"ש-תע"ל):</w:t>
      </w:r>
    </w:p>
    <w:p w14:paraId="30DD2F6C" w14:textId="77777777" w:rsidR="00000000" w:rsidRDefault="00CF0F56">
      <w:pPr>
        <w:pStyle w:val="a0"/>
        <w:rPr>
          <w:rFonts w:hint="cs"/>
          <w:rtl/>
        </w:rPr>
      </w:pPr>
    </w:p>
    <w:p w14:paraId="3071200C" w14:textId="77777777" w:rsidR="00000000" w:rsidRDefault="00CF0F56">
      <w:pPr>
        <w:pStyle w:val="a0"/>
        <w:rPr>
          <w:rFonts w:hint="cs"/>
          <w:rtl/>
        </w:rPr>
      </w:pPr>
      <w:r>
        <w:rPr>
          <w:rFonts w:hint="cs"/>
          <w:rtl/>
        </w:rPr>
        <w:t>על איזה שר מדובר?</w:t>
      </w:r>
    </w:p>
    <w:p w14:paraId="7EE746B8" w14:textId="77777777" w:rsidR="00000000" w:rsidRDefault="00CF0F56">
      <w:pPr>
        <w:pStyle w:val="a0"/>
        <w:rPr>
          <w:rFonts w:hint="cs"/>
          <w:rtl/>
        </w:rPr>
      </w:pPr>
    </w:p>
    <w:p w14:paraId="0991034C" w14:textId="77777777" w:rsidR="00000000" w:rsidRDefault="00CF0F56">
      <w:pPr>
        <w:pStyle w:val="af1"/>
        <w:rPr>
          <w:rtl/>
        </w:rPr>
      </w:pPr>
      <w:r>
        <w:rPr>
          <w:rtl/>
        </w:rPr>
        <w:t>היו"ר נסים דהן:</w:t>
      </w:r>
    </w:p>
    <w:p w14:paraId="1B38373B" w14:textId="77777777" w:rsidR="00000000" w:rsidRDefault="00CF0F56">
      <w:pPr>
        <w:pStyle w:val="a0"/>
        <w:rPr>
          <w:rtl/>
        </w:rPr>
      </w:pPr>
    </w:p>
    <w:p w14:paraId="56AB83E3" w14:textId="77777777" w:rsidR="00000000" w:rsidRDefault="00CF0F56">
      <w:pPr>
        <w:pStyle w:val="a0"/>
        <w:rPr>
          <w:rFonts w:hint="cs"/>
          <w:rtl/>
        </w:rPr>
      </w:pPr>
      <w:r>
        <w:rPr>
          <w:rFonts w:hint="cs"/>
          <w:rtl/>
        </w:rPr>
        <w:t xml:space="preserve">שטרית, השר המקשר. </w:t>
      </w:r>
    </w:p>
    <w:p w14:paraId="0CEF70D0" w14:textId="77777777" w:rsidR="00000000" w:rsidRDefault="00CF0F56">
      <w:pPr>
        <w:pStyle w:val="a0"/>
        <w:rPr>
          <w:rFonts w:hint="cs"/>
          <w:rtl/>
        </w:rPr>
      </w:pPr>
    </w:p>
    <w:p w14:paraId="58C78AC4" w14:textId="77777777" w:rsidR="00000000" w:rsidRDefault="00CF0F56">
      <w:pPr>
        <w:pStyle w:val="-"/>
        <w:rPr>
          <w:rtl/>
        </w:rPr>
      </w:pPr>
      <w:bookmarkStart w:id="523" w:name="FS000000540T20_10_2004_17_05_39C"/>
      <w:bookmarkEnd w:id="523"/>
      <w:r>
        <w:rPr>
          <w:rtl/>
        </w:rPr>
        <w:t>מוחמד ברכה (חד"ש-תע"ל):</w:t>
      </w:r>
    </w:p>
    <w:p w14:paraId="7A236BAC" w14:textId="77777777" w:rsidR="00000000" w:rsidRDefault="00CF0F56">
      <w:pPr>
        <w:pStyle w:val="a0"/>
        <w:rPr>
          <w:rtl/>
        </w:rPr>
      </w:pPr>
    </w:p>
    <w:p w14:paraId="3BE6A9F5" w14:textId="77777777" w:rsidR="00000000" w:rsidRDefault="00CF0F56">
      <w:pPr>
        <w:pStyle w:val="a0"/>
        <w:rPr>
          <w:rFonts w:hint="cs"/>
          <w:rtl/>
        </w:rPr>
      </w:pPr>
      <w:r>
        <w:rPr>
          <w:rFonts w:hint="cs"/>
          <w:rtl/>
        </w:rPr>
        <w:t xml:space="preserve">אני </w:t>
      </w:r>
      <w:r>
        <w:rPr>
          <w:rFonts w:hint="cs"/>
          <w:rtl/>
        </w:rPr>
        <w:t xml:space="preserve">אעלה את הנושא. אם במהלך הבירור יתברר שהוא נמצא - מה טוב, אם הוא רוצה להשיב במועד אחר, אני אסכים. </w:t>
      </w:r>
    </w:p>
    <w:p w14:paraId="1B12FB3E" w14:textId="77777777" w:rsidR="00000000" w:rsidRDefault="00CF0F56">
      <w:pPr>
        <w:pStyle w:val="a0"/>
        <w:rPr>
          <w:rFonts w:hint="cs"/>
          <w:rtl/>
        </w:rPr>
      </w:pPr>
      <w:r>
        <w:rPr>
          <w:rFonts w:hint="cs"/>
          <w:rtl/>
        </w:rPr>
        <w:t xml:space="preserve"> </w:t>
      </w:r>
    </w:p>
    <w:p w14:paraId="423D27D4" w14:textId="77777777" w:rsidR="00000000" w:rsidRDefault="00CF0F56">
      <w:pPr>
        <w:pStyle w:val="af1"/>
        <w:rPr>
          <w:rtl/>
        </w:rPr>
      </w:pPr>
      <w:r>
        <w:rPr>
          <w:rtl/>
        </w:rPr>
        <w:t>היו"ר נסים דהן:</w:t>
      </w:r>
    </w:p>
    <w:p w14:paraId="3F2DD398" w14:textId="77777777" w:rsidR="00000000" w:rsidRDefault="00CF0F56">
      <w:pPr>
        <w:pStyle w:val="a0"/>
        <w:rPr>
          <w:rtl/>
        </w:rPr>
      </w:pPr>
    </w:p>
    <w:p w14:paraId="5C1B576B" w14:textId="77777777" w:rsidR="00000000" w:rsidRDefault="00CF0F56">
      <w:pPr>
        <w:pStyle w:val="a0"/>
        <w:rPr>
          <w:rFonts w:hint="cs"/>
          <w:rtl/>
        </w:rPr>
      </w:pPr>
      <w:r>
        <w:rPr>
          <w:rFonts w:hint="cs"/>
          <w:rtl/>
        </w:rPr>
        <w:t>אני, בשם הכנסת, מוחה בתוקף על התנהלות הממשלה, שלא מצאה לנכון לשלוח את השר המקשר או כל שר אחר, שיכול להשיב בשם הממשלה על נושא כל כך כאוב וכל</w:t>
      </w:r>
      <w:r>
        <w:rPr>
          <w:rFonts w:hint="cs"/>
          <w:rtl/>
        </w:rPr>
        <w:t xml:space="preserve"> כך חשוב לחברה הישראלית. נעביר את הדברים האלה לידיעת הממשלה, ולידיעת מזכירות הממשלה, שדברים כאלה לא יכולים להישנות בכנסת.</w:t>
      </w:r>
    </w:p>
    <w:p w14:paraId="1FF57E9D" w14:textId="77777777" w:rsidR="00000000" w:rsidRDefault="00CF0F56">
      <w:pPr>
        <w:pStyle w:val="a0"/>
        <w:rPr>
          <w:rFonts w:hint="cs"/>
          <w:rtl/>
        </w:rPr>
      </w:pPr>
    </w:p>
    <w:p w14:paraId="2806FF3D" w14:textId="77777777" w:rsidR="00000000" w:rsidRDefault="00CF0F56">
      <w:pPr>
        <w:pStyle w:val="af0"/>
        <w:rPr>
          <w:rtl/>
        </w:rPr>
      </w:pPr>
      <w:r>
        <w:rPr>
          <w:rFonts w:hint="eastAsia"/>
          <w:rtl/>
        </w:rPr>
        <w:t>עבד</w:t>
      </w:r>
      <w:r>
        <w:rPr>
          <w:rtl/>
        </w:rPr>
        <w:t>-אלמאלכ דהאמשה (רע"ם):</w:t>
      </w:r>
    </w:p>
    <w:p w14:paraId="2F7A9576" w14:textId="77777777" w:rsidR="00000000" w:rsidRDefault="00CF0F56">
      <w:pPr>
        <w:pStyle w:val="a0"/>
        <w:rPr>
          <w:rFonts w:hint="cs"/>
          <w:rtl/>
        </w:rPr>
      </w:pPr>
    </w:p>
    <w:p w14:paraId="0CC4A297" w14:textId="77777777" w:rsidR="00000000" w:rsidRDefault="00CF0F56">
      <w:pPr>
        <w:pStyle w:val="a0"/>
        <w:rPr>
          <w:rFonts w:hint="cs"/>
          <w:rtl/>
        </w:rPr>
      </w:pPr>
      <w:r>
        <w:rPr>
          <w:rFonts w:hint="cs"/>
          <w:rtl/>
        </w:rPr>
        <w:t>הכול כרגיל, אנחנו מוחים וזהו.</w:t>
      </w:r>
    </w:p>
    <w:p w14:paraId="6E9E42B6" w14:textId="77777777" w:rsidR="00000000" w:rsidRDefault="00CF0F56">
      <w:pPr>
        <w:pStyle w:val="a0"/>
        <w:rPr>
          <w:rFonts w:hint="cs"/>
          <w:rtl/>
        </w:rPr>
      </w:pPr>
    </w:p>
    <w:p w14:paraId="48722160" w14:textId="77777777" w:rsidR="00000000" w:rsidRDefault="00CF0F56">
      <w:pPr>
        <w:pStyle w:val="-"/>
        <w:rPr>
          <w:rtl/>
        </w:rPr>
      </w:pPr>
      <w:bookmarkStart w:id="524" w:name="FS000000540T20_10_2004_17_06_34C"/>
      <w:bookmarkEnd w:id="524"/>
      <w:r>
        <w:rPr>
          <w:rtl/>
        </w:rPr>
        <w:t>מוחמד ברכה (חד"ש-תע"ל):</w:t>
      </w:r>
    </w:p>
    <w:p w14:paraId="5D773105" w14:textId="77777777" w:rsidR="00000000" w:rsidRDefault="00CF0F56">
      <w:pPr>
        <w:pStyle w:val="a0"/>
        <w:rPr>
          <w:rtl/>
        </w:rPr>
      </w:pPr>
    </w:p>
    <w:p w14:paraId="40A08228" w14:textId="77777777" w:rsidR="00000000" w:rsidRDefault="00CF0F56">
      <w:pPr>
        <w:pStyle w:val="a0"/>
        <w:rPr>
          <w:rFonts w:hint="cs"/>
          <w:rtl/>
        </w:rPr>
      </w:pPr>
      <w:r>
        <w:rPr>
          <w:rFonts w:hint="cs"/>
          <w:rtl/>
        </w:rPr>
        <w:t>אני אעלה את הנושא הזה, אני לא אהיה אסיר של השר ותש</w:t>
      </w:r>
      <w:r>
        <w:rPr>
          <w:rFonts w:hint="cs"/>
          <w:rtl/>
        </w:rPr>
        <w:t xml:space="preserve">ובותיו, אף שזה חשוב. אני מביא את הנושא לפתחה של הממשלה, זה נושא שנוגע ל-20% מכלל האוכלוסייה במדינת ישראל, ואני חושב שראוי ששר מהממשלה, או אפילו ראש הממשלה יתייצבו כאן. אבל מה אפשר לצפות מהממשלה הזאת? </w:t>
      </w:r>
    </w:p>
    <w:p w14:paraId="68ADFD3D" w14:textId="77777777" w:rsidR="00000000" w:rsidRDefault="00CF0F56">
      <w:pPr>
        <w:pStyle w:val="a0"/>
        <w:rPr>
          <w:rFonts w:hint="cs"/>
          <w:rtl/>
        </w:rPr>
      </w:pPr>
    </w:p>
    <w:p w14:paraId="75D8FCA7" w14:textId="77777777" w:rsidR="00000000" w:rsidRDefault="00CF0F56">
      <w:pPr>
        <w:pStyle w:val="a0"/>
        <w:rPr>
          <w:rFonts w:hint="cs"/>
          <w:rtl/>
        </w:rPr>
      </w:pPr>
      <w:r>
        <w:rPr>
          <w:rFonts w:hint="cs"/>
          <w:rtl/>
        </w:rPr>
        <w:t xml:space="preserve">ההערה השלישית, אני עכשיו מדבר בשעה שאנשים שוברים צום, </w:t>
      </w:r>
      <w:r>
        <w:rPr>
          <w:rFonts w:hint="cs"/>
          <w:rtl/>
        </w:rPr>
        <w:t xml:space="preserve">בעוד כמה דקות. אני רוצה לאחל להם סעודה טובה ומהנה וצום שירגישו ממנו נחת במילוי המצווה. </w:t>
      </w:r>
    </w:p>
    <w:p w14:paraId="2061774D" w14:textId="77777777" w:rsidR="00000000" w:rsidRDefault="00CF0F56">
      <w:pPr>
        <w:pStyle w:val="a0"/>
        <w:rPr>
          <w:rFonts w:hint="cs"/>
          <w:rtl/>
        </w:rPr>
      </w:pPr>
    </w:p>
    <w:p w14:paraId="562A7659" w14:textId="77777777" w:rsidR="00000000" w:rsidRDefault="00CF0F56">
      <w:pPr>
        <w:pStyle w:val="a0"/>
        <w:rPr>
          <w:rFonts w:hint="cs"/>
          <w:rtl/>
        </w:rPr>
      </w:pPr>
      <w:r>
        <w:rPr>
          <w:rFonts w:hint="cs"/>
          <w:rtl/>
        </w:rPr>
        <w:t>אדוני היושב-ראש, רבותי חברי הכנסת, בתחילת החודש הזה ציינה האוכלוסייה הערבית ארבע שנים לאירועי אוקטובר 2000, הדבר שקראנו לו "יום ירושלים ואל-אקצא". בסוף החודש הזה, ב-29</w:t>
      </w:r>
      <w:r>
        <w:rPr>
          <w:rFonts w:hint="cs"/>
          <w:rtl/>
        </w:rPr>
        <w:t xml:space="preserve"> באוקטובר, נציין 48 שנים לטבח בכפר-קאסם. אגב, אני לא יודע למה כתוב בסדר היום "אירועי כפר-קאסם". אני לא כתבתי "אירועי כפר-קאסם" - זה טבח כפר-קאסם, זה כבר קיים בלקסיקון הפוליטי-החברתי של מדינת ישראל. אני לא יודע מי נותן לעצמו את הזכות לשנות את הכותרות בצורה </w:t>
      </w:r>
      <w:r>
        <w:rPr>
          <w:rFonts w:hint="cs"/>
          <w:rtl/>
        </w:rPr>
        <w:t>כל כך גסה. זה לא אירועים, זה טבח, אנשים נורו בדם קר.</w:t>
      </w:r>
    </w:p>
    <w:p w14:paraId="360B2912" w14:textId="77777777" w:rsidR="00000000" w:rsidRDefault="00CF0F56">
      <w:pPr>
        <w:pStyle w:val="a0"/>
        <w:rPr>
          <w:rFonts w:hint="cs"/>
          <w:rtl/>
        </w:rPr>
      </w:pPr>
    </w:p>
    <w:p w14:paraId="6533713A" w14:textId="77777777" w:rsidR="00000000" w:rsidRDefault="00CF0F56">
      <w:pPr>
        <w:pStyle w:val="af0"/>
        <w:rPr>
          <w:rtl/>
        </w:rPr>
      </w:pPr>
      <w:r>
        <w:rPr>
          <w:rFonts w:hint="eastAsia"/>
          <w:rtl/>
        </w:rPr>
        <w:t>עסאם</w:t>
      </w:r>
      <w:r>
        <w:rPr>
          <w:rtl/>
        </w:rPr>
        <w:t xml:space="preserve"> מח'ול (חד"ש-תע"ל):</w:t>
      </w:r>
    </w:p>
    <w:p w14:paraId="018BA82C" w14:textId="77777777" w:rsidR="00000000" w:rsidRDefault="00CF0F56">
      <w:pPr>
        <w:pStyle w:val="a0"/>
        <w:rPr>
          <w:rFonts w:hint="cs"/>
          <w:rtl/>
        </w:rPr>
      </w:pPr>
    </w:p>
    <w:p w14:paraId="65BF5B40" w14:textId="77777777" w:rsidR="00000000" w:rsidRDefault="00CF0F56">
      <w:pPr>
        <w:pStyle w:val="a0"/>
        <w:rPr>
          <w:rFonts w:hint="cs"/>
          <w:rtl/>
        </w:rPr>
      </w:pPr>
      <w:r>
        <w:rPr>
          <w:rFonts w:hint="cs"/>
          <w:rtl/>
        </w:rPr>
        <w:t>טוב שלא כתבו "פרעות".</w:t>
      </w:r>
    </w:p>
    <w:p w14:paraId="791C9A16" w14:textId="77777777" w:rsidR="00000000" w:rsidRDefault="00CF0F56">
      <w:pPr>
        <w:pStyle w:val="a0"/>
        <w:rPr>
          <w:rFonts w:hint="cs"/>
          <w:rtl/>
        </w:rPr>
      </w:pPr>
    </w:p>
    <w:p w14:paraId="5950429D" w14:textId="77777777" w:rsidR="00000000" w:rsidRDefault="00CF0F56">
      <w:pPr>
        <w:pStyle w:val="-"/>
        <w:rPr>
          <w:rtl/>
        </w:rPr>
      </w:pPr>
      <w:bookmarkStart w:id="525" w:name="FS000000540T20_10_2004_17_08_11C"/>
      <w:bookmarkEnd w:id="525"/>
      <w:r>
        <w:rPr>
          <w:rtl/>
        </w:rPr>
        <w:t>מוחמד ברכה (חד"ש-תע"ל):</w:t>
      </w:r>
    </w:p>
    <w:p w14:paraId="77186E5A" w14:textId="77777777" w:rsidR="00000000" w:rsidRDefault="00CF0F56">
      <w:pPr>
        <w:pStyle w:val="a0"/>
        <w:rPr>
          <w:rtl/>
        </w:rPr>
      </w:pPr>
    </w:p>
    <w:p w14:paraId="7F4E736B" w14:textId="77777777" w:rsidR="00000000" w:rsidRDefault="00CF0F56">
      <w:pPr>
        <w:pStyle w:val="a0"/>
        <w:rPr>
          <w:rFonts w:hint="cs"/>
          <w:rtl/>
        </w:rPr>
      </w:pPr>
      <w:r>
        <w:rPr>
          <w:rFonts w:hint="cs"/>
          <w:rtl/>
        </w:rPr>
        <w:t>בכפר-קאסם, ב-29 באוקטובר שנת 1956 נהרגו 49 אזרחים ערבים מכפר-קאסם, שחזרו לבתיהם בשעת אחר-הצהריים, אחרי שמשמר הגבול וכוחות הביטחון</w:t>
      </w:r>
      <w:r>
        <w:rPr>
          <w:rFonts w:hint="cs"/>
          <w:rtl/>
        </w:rPr>
        <w:t xml:space="preserve"> הכריזו על עוצר בלי ליידע את האנשים, ואז הם ירו באנשים כמו במטווח. בזמנו התקיים משפט, אדוני היושב-ראש, על הטבח, לאחר שנחשף לראשונה כאן בכנסת על-ידי חבר הכנסת המנוח מאיר וילנר וייבדל לחיים חבר הכנסת לשעבר תופיק טובי, שאז נכנסו לכפר-קאסם בדרך לא דרך. גם העית</w:t>
      </w:r>
      <w:r>
        <w:rPr>
          <w:rFonts w:hint="cs"/>
          <w:rtl/>
        </w:rPr>
        <w:t xml:space="preserve">ונאי ופעיל השמאל, לטיף דורי, אסור לבטל את תפקידו בחשיפת הפרשה ההיא. אחרי שהעניין הזה נחשף התנהל משפט, שגולת הכותרת שלו היתה הקנס בגובה של אגורה אחת לאחד האחראים המרכזיים שקראו לו מאיר שדמי. </w:t>
      </w:r>
    </w:p>
    <w:p w14:paraId="7FAED278" w14:textId="77777777" w:rsidR="00000000" w:rsidRDefault="00CF0F56">
      <w:pPr>
        <w:pStyle w:val="a0"/>
        <w:rPr>
          <w:rFonts w:hint="cs"/>
          <w:rtl/>
        </w:rPr>
      </w:pPr>
    </w:p>
    <w:p w14:paraId="70CD3682" w14:textId="77777777" w:rsidR="00000000" w:rsidRDefault="00CF0F56">
      <w:pPr>
        <w:pStyle w:val="a0"/>
        <w:rPr>
          <w:rFonts w:hint="cs"/>
          <w:rtl/>
        </w:rPr>
      </w:pPr>
      <w:r>
        <w:rPr>
          <w:rFonts w:hint="cs"/>
          <w:rtl/>
        </w:rPr>
        <w:t xml:space="preserve">לעומת זאת, אחרי אוקטובר 2000 הוקמה ועדת חקירה ממלכתית, שקראו לה </w:t>
      </w:r>
      <w:r>
        <w:rPr>
          <w:rFonts w:hint="cs"/>
          <w:rtl/>
        </w:rPr>
        <w:t>ועדת-אור, ואנחנו מדברים על זה מדי פעם. הוועדה הזאת הסיקה מסקנות, והגישה דוח לפני יותר משנה. הממשלה בחרה להקים ועדה, כדי לסנן את מסקנות ועדת-אור - ועדת שרים פוליטית, עם עמדות ידועות מראש, כדי לסנן את ועדת החקירה הממלכתית, בראשותו של שופט עליון, השופט תיאודו</w:t>
      </w:r>
      <w:r>
        <w:rPr>
          <w:rFonts w:hint="cs"/>
          <w:rtl/>
        </w:rPr>
        <w:t xml:space="preserve">ר אור. ועדת-אור קבעה מסקנות בכל מה שקשור להרבה תחומים, חלקם לא נעימים לנו, וחלקם - -  </w:t>
      </w:r>
    </w:p>
    <w:p w14:paraId="0BB10F3E" w14:textId="77777777" w:rsidR="00000000" w:rsidRDefault="00CF0F56">
      <w:pPr>
        <w:pStyle w:val="a0"/>
        <w:rPr>
          <w:rFonts w:hint="cs"/>
          <w:rtl/>
        </w:rPr>
      </w:pPr>
    </w:p>
    <w:p w14:paraId="22A2744C" w14:textId="77777777" w:rsidR="00000000" w:rsidRDefault="00CF0F56">
      <w:pPr>
        <w:pStyle w:val="af0"/>
        <w:rPr>
          <w:rtl/>
        </w:rPr>
      </w:pPr>
      <w:r>
        <w:rPr>
          <w:rFonts w:hint="eastAsia"/>
          <w:rtl/>
        </w:rPr>
        <w:t>יחיאל</w:t>
      </w:r>
      <w:r>
        <w:rPr>
          <w:rtl/>
        </w:rPr>
        <w:t xml:space="preserve"> חזן (הליכוד):</w:t>
      </w:r>
    </w:p>
    <w:p w14:paraId="4D5458FB" w14:textId="77777777" w:rsidR="00000000" w:rsidRDefault="00CF0F56">
      <w:pPr>
        <w:pStyle w:val="a0"/>
        <w:rPr>
          <w:rFonts w:hint="cs"/>
          <w:rtl/>
        </w:rPr>
      </w:pPr>
    </w:p>
    <w:p w14:paraId="37E67910" w14:textId="77777777" w:rsidR="00000000" w:rsidRDefault="00CF0F56">
      <w:pPr>
        <w:pStyle w:val="a0"/>
        <w:rPr>
          <w:rFonts w:hint="cs"/>
          <w:rtl/>
        </w:rPr>
      </w:pPr>
      <w:r>
        <w:rPr>
          <w:rFonts w:hint="cs"/>
          <w:rtl/>
        </w:rPr>
        <w:t>אדוני היושב-ראש, הנואם עומד פה כבר חמש דקות.</w:t>
      </w:r>
    </w:p>
    <w:p w14:paraId="1FBF3986" w14:textId="77777777" w:rsidR="00000000" w:rsidRDefault="00CF0F56">
      <w:pPr>
        <w:pStyle w:val="a0"/>
        <w:rPr>
          <w:rFonts w:hint="cs"/>
          <w:rtl/>
        </w:rPr>
      </w:pPr>
    </w:p>
    <w:p w14:paraId="060E93F0" w14:textId="77777777" w:rsidR="00000000" w:rsidRDefault="00CF0F56">
      <w:pPr>
        <w:pStyle w:val="-"/>
        <w:rPr>
          <w:rtl/>
        </w:rPr>
      </w:pPr>
      <w:bookmarkStart w:id="526" w:name="FS000000540T20_10_2004_17_10_02C"/>
      <w:bookmarkEnd w:id="526"/>
      <w:r>
        <w:rPr>
          <w:rtl/>
        </w:rPr>
        <w:t>מוחמד ברכה (חד"ש-תע"ל):</w:t>
      </w:r>
    </w:p>
    <w:p w14:paraId="784E11E3" w14:textId="77777777" w:rsidR="00000000" w:rsidRDefault="00CF0F56">
      <w:pPr>
        <w:pStyle w:val="a0"/>
        <w:rPr>
          <w:rtl/>
        </w:rPr>
      </w:pPr>
    </w:p>
    <w:p w14:paraId="6611180A" w14:textId="77777777" w:rsidR="00000000" w:rsidRDefault="00CF0F56">
      <w:pPr>
        <w:pStyle w:val="a0"/>
        <w:rPr>
          <w:rFonts w:hint="cs"/>
          <w:rtl/>
        </w:rPr>
      </w:pPr>
      <w:r>
        <w:rPr>
          <w:rFonts w:hint="cs"/>
          <w:rtl/>
        </w:rPr>
        <w:t xml:space="preserve"> - -  צריכים להוות אבן יסוד בהתנהלות הממשלה כלפי הציבור הערבי בנושא של הקצאת</w:t>
      </w:r>
      <w:r>
        <w:rPr>
          <w:rFonts w:hint="cs"/>
          <w:rtl/>
        </w:rPr>
        <w:t xml:space="preserve"> קרקעות מדינה, בנושא של חינוך, בנושא של עבודה ובריאות, בנושא של הרשויות המקומיות. הדברים האלה לא מתקדמים, אבל אחד הדברים המטרידים ביותר הוא העובדה, שעל אף שהיה בוועדת-אור בירור יסודי של מקרי הרצח של 13 אזרחים ערבים, עד היום לא נפתח אפילו תיק אחד נגד אחראי </w:t>
      </w:r>
      <w:r>
        <w:rPr>
          <w:rFonts w:hint="cs"/>
          <w:rtl/>
        </w:rPr>
        <w:t xml:space="preserve">אחד, אף שהכתובת על הקיר. </w:t>
      </w:r>
    </w:p>
    <w:p w14:paraId="38D42B19" w14:textId="77777777" w:rsidR="00000000" w:rsidRDefault="00CF0F56">
      <w:pPr>
        <w:pStyle w:val="a0"/>
        <w:rPr>
          <w:rFonts w:hint="cs"/>
          <w:rtl/>
        </w:rPr>
      </w:pPr>
    </w:p>
    <w:p w14:paraId="3E863466" w14:textId="77777777" w:rsidR="00000000" w:rsidRDefault="00CF0F56">
      <w:pPr>
        <w:pStyle w:val="a0"/>
        <w:rPr>
          <w:rFonts w:hint="cs"/>
          <w:rtl/>
        </w:rPr>
      </w:pPr>
      <w:r>
        <w:rPr>
          <w:rFonts w:hint="cs"/>
          <w:rtl/>
        </w:rPr>
        <w:t>לפחות אזכיר, אדוני היושב-ראש, שלושה מקרים ברורים וחד-משמעיים, שהאשמים או האשם בהרג ידועים, עם שמות שנמצאים בדוח של ועדת-אור. ידוע שןוסאם יזבק מנצרת נורה בשכונה המזרחית, כשעמדו מולו שלושה אנשי מג"ב. אחד מהם ירה כדורים חיים, אחד גו</w:t>
      </w:r>
      <w:r>
        <w:rPr>
          <w:rFonts w:hint="cs"/>
          <w:rtl/>
        </w:rPr>
        <w:t xml:space="preserve">מי ואחד גז, והוא נהרג כתוצאה מירייה של כדור גומי. צריך לנחש מי ירה בו? צריך לנחש נגד מי להגיש כתב אישום? ראמי ג'רה מג'ת </w:t>
      </w:r>
      <w:r>
        <w:rPr>
          <w:rtl/>
        </w:rPr>
        <w:t>–</w:t>
      </w:r>
      <w:r>
        <w:rPr>
          <w:rFonts w:hint="cs"/>
          <w:rtl/>
        </w:rPr>
        <w:t xml:space="preserve"> ידוע מי האיש שירה בו, יש שם ויש כתובת. עד היום לא הוגש כתב-אישום. וליד אבו-סאלח ועימאד גנאים מסח'נין - ידוע מי זה שירה אש חיה עליהם, ו</w:t>
      </w:r>
      <w:r>
        <w:rPr>
          <w:rFonts w:hint="cs"/>
          <w:rtl/>
        </w:rPr>
        <w:t xml:space="preserve">דרך אגב קוראים לו גיא רייף. זה ידוע, ועוד לא הוגש כתב-אישום. אסיל עאסלה ועלא נסאר בעראבה - ידוע מי הם שלושת החיילים, והאב של אסיל, מר חסן עאסלה, יודע לנקוב בשם של מי שירה בבנו. עד היום לא נעשתה החקירה. מח"ש עדיין מחכה. </w:t>
      </w:r>
    </w:p>
    <w:p w14:paraId="3D95107C" w14:textId="77777777" w:rsidR="00000000" w:rsidRDefault="00CF0F56">
      <w:pPr>
        <w:pStyle w:val="a0"/>
        <w:rPr>
          <w:rFonts w:hint="cs"/>
          <w:rtl/>
        </w:rPr>
      </w:pPr>
    </w:p>
    <w:p w14:paraId="1AA64050" w14:textId="77777777" w:rsidR="00000000" w:rsidRDefault="00CF0F56">
      <w:pPr>
        <w:pStyle w:val="a0"/>
        <w:rPr>
          <w:rFonts w:hint="cs"/>
          <w:rtl/>
        </w:rPr>
      </w:pPr>
      <w:r>
        <w:rPr>
          <w:rFonts w:hint="cs"/>
          <w:rtl/>
        </w:rPr>
        <w:t>אחרי ארבע שנים מה יגידו? יגידו: שכח</w:t>
      </w:r>
      <w:r>
        <w:rPr>
          <w:rFonts w:hint="cs"/>
          <w:rtl/>
        </w:rPr>
        <w:t>נו; איך אפשר לברר עובדות וכו'. הכתובת על הקיר. המסקנה היא שהממשלה, שהמדינה, שרשויות החוק, במרכאות או בלי מרכאות, מתייחסות לאזרחים הערבים כאל מי שדמם הפקר.</w:t>
      </w:r>
    </w:p>
    <w:p w14:paraId="76FDF9AD" w14:textId="77777777" w:rsidR="00000000" w:rsidRDefault="00CF0F56">
      <w:pPr>
        <w:pStyle w:val="a0"/>
        <w:rPr>
          <w:rFonts w:hint="cs"/>
          <w:rtl/>
        </w:rPr>
      </w:pPr>
    </w:p>
    <w:p w14:paraId="08606008" w14:textId="77777777" w:rsidR="00000000" w:rsidRDefault="00CF0F56">
      <w:pPr>
        <w:pStyle w:val="a0"/>
        <w:rPr>
          <w:rFonts w:hint="cs"/>
          <w:rtl/>
        </w:rPr>
      </w:pPr>
      <w:r>
        <w:rPr>
          <w:rFonts w:hint="cs"/>
          <w:rtl/>
        </w:rPr>
        <w:t xml:space="preserve">מעבר לזה, מה קרה מאז אוקטובר 2000 ועד היום? האם המשטרה וזרועות הביטחון הפנימו את ההערה של ועדת-אור, </w:t>
      </w:r>
      <w:r>
        <w:rPr>
          <w:rFonts w:hint="cs"/>
          <w:rtl/>
        </w:rPr>
        <w:t>שהם  מתייחסים לציבור הערבי כאל אויב ולא כאל אזרחים? שום דבר לא הופנם. אומנם נוהלה מערכת של הידברות לקראת אירועים מסוימים, אבל בעומק לא חלחל שום דבר מהמסקנות. אדוני היושב-ראש, אנשים מופתעים לשמוע את זה: העובדה ש-17 אזרחים ערבים נהרגו בידי זרועות הביטחון מאז</w:t>
      </w:r>
      <w:r>
        <w:rPr>
          <w:rFonts w:hint="cs"/>
          <w:rtl/>
        </w:rPr>
        <w:t xml:space="preserve"> אוקטובר 2000, מדברת בעד עצמה. זה מספר מזוויע. במקרה אחד או שניים הוגשו כתבי-אישום, ואפילו לא הגיעו למסקנות הראויות, אף  שגם אז האשמים ידועים ומוכרים, עם שמות, עם פרצופים ועם תעודות זהות.</w:t>
      </w:r>
    </w:p>
    <w:p w14:paraId="7450C1E2" w14:textId="77777777" w:rsidR="00000000" w:rsidRDefault="00CF0F56">
      <w:pPr>
        <w:pStyle w:val="a0"/>
        <w:rPr>
          <w:rFonts w:hint="cs"/>
          <w:rtl/>
        </w:rPr>
      </w:pPr>
    </w:p>
    <w:p w14:paraId="592AF708" w14:textId="77777777" w:rsidR="00000000" w:rsidRDefault="00CF0F56">
      <w:pPr>
        <w:pStyle w:val="a0"/>
        <w:rPr>
          <w:rFonts w:hint="cs"/>
          <w:rtl/>
        </w:rPr>
      </w:pPr>
      <w:r>
        <w:rPr>
          <w:rFonts w:hint="cs"/>
          <w:rtl/>
        </w:rPr>
        <w:t>מאז המסע נגד האוכלוסייה הערבית, גם ברמה הפוליטית - של הדרה פוליטית,</w:t>
      </w:r>
      <w:r>
        <w:rPr>
          <w:rFonts w:hint="cs"/>
          <w:rtl/>
        </w:rPr>
        <w:t xml:space="preserve"> וגם ברמה של ההסתה הגזענית, לא נפסק. אם היינו צריכים לחפש דוגמה, היתה הדוגמה הנלוזה הבוקר בדברי סגן השר רצון: מה אתם עושים כאן? מה אנחנו עושים כאן? אנחנו לא נעשה שום דבר בשום מקום אחר. כל מה שאנחנו נעשה נעשה כאן מהיום ועד הלום. אבל, ההסתה נגד הנהגת הציבור </w:t>
      </w:r>
      <w:r>
        <w:rPr>
          <w:rFonts w:hint="cs"/>
          <w:rtl/>
        </w:rPr>
        <w:t xml:space="preserve">הערבי נמשכת, והעובדה היא שהנהגת התנועה האסלאמית נמצאת במעצר, והיום מדברים ומחפשים נוסחה כדי להגיע לעסקת טיעון, כי מבינים שכל מסע ההכפשה וההסתה פשוט מתמוטט בבית-המשפט. גם אחרים - מזכיר תנועת "בני הכפר", מוחמד כנעאני, שרק לפני כמה ימים נגזר דינו בעסקת טיעון </w:t>
      </w:r>
      <w:r>
        <w:rPr>
          <w:rFonts w:hint="cs"/>
          <w:rtl/>
        </w:rPr>
        <w:t>מאוד תמוהה.</w:t>
      </w:r>
    </w:p>
    <w:p w14:paraId="6053D887" w14:textId="77777777" w:rsidR="00000000" w:rsidRDefault="00CF0F56">
      <w:pPr>
        <w:pStyle w:val="a0"/>
        <w:rPr>
          <w:rFonts w:hint="cs"/>
          <w:rtl/>
        </w:rPr>
      </w:pPr>
    </w:p>
    <w:p w14:paraId="0BA69F18" w14:textId="77777777" w:rsidR="00000000" w:rsidRDefault="00CF0F56">
      <w:pPr>
        <w:pStyle w:val="a0"/>
        <w:rPr>
          <w:rFonts w:hint="cs"/>
          <w:rtl/>
        </w:rPr>
      </w:pPr>
      <w:r>
        <w:rPr>
          <w:rFonts w:hint="cs"/>
          <w:rtl/>
        </w:rPr>
        <w:t>אדוני היושב-ראש, הדברים אינם מצטמצמים רק לסוג הזה של הדרה ושל הסתה. גם המצב הכלכלי בקרב הציבור הערבי הולך ומחריף. נעשה מיון של היישובים במדינת ישראל לפי הכנסה, מיון של 210 יישובים. בתוך 100 העניים ביותר, או ההכנסה הנמוכה ביותר, יש 76 יישובים ע</w:t>
      </w:r>
      <w:r>
        <w:rPr>
          <w:rFonts w:hint="cs"/>
          <w:rtl/>
        </w:rPr>
        <w:t>רביים, וזה כמעט כל היישובים הערביים, למעט שניים שנמצאים: האחד במקום 123, כמובן מלמטה למעלה, והאחר במקום  ה-144.</w:t>
      </w:r>
    </w:p>
    <w:p w14:paraId="12320C5A" w14:textId="77777777" w:rsidR="00000000" w:rsidRDefault="00CF0F56">
      <w:pPr>
        <w:pStyle w:val="a0"/>
        <w:rPr>
          <w:rFonts w:hint="cs"/>
          <w:rtl/>
        </w:rPr>
      </w:pPr>
      <w:r>
        <w:rPr>
          <w:rFonts w:hint="cs"/>
          <w:rtl/>
        </w:rPr>
        <w:t xml:space="preserve">ממוצע ההכנסה של האזרח הערבי הוא שני-שלישים מההכנסה של האזרח היהודי. בנושא התיעוש, שגם בוועדת-אור דובר עליו, אנחנו עדיין לא הגענו למאה ה-20, שלא </w:t>
      </w:r>
      <w:r>
        <w:rPr>
          <w:rFonts w:hint="cs"/>
          <w:rtl/>
        </w:rPr>
        <w:t>לדבר על המאה ה-21. אפילו אזורי תעשייה שהוקמו סמוך ליישובים הערביים ועל אדמתם אינם שייכים מוניציפלית ליישובים הערביים. תראו את המקרה של אזור התעשיה בתפן, שהוקם על אדמות הכפרים הערביים מסביב, והכפרים הערביים לא נהנים ממנו בשום דבר מבחינת המיסוי והארנונות. אז</w:t>
      </w:r>
      <w:r>
        <w:rPr>
          <w:rFonts w:hint="cs"/>
          <w:rtl/>
        </w:rPr>
        <w:t>ור התעשייה בציפורית - שלא נמצא במגע טריטוריאלי עם נצרת-עילית, והוא נמצא על אדמות משהד, כפר-כנא, ריינה ואדמות סאפורי, שנהרסה ב-1948 - שייך מוניציפלית לנצרת-עילית כדי לשלם את הארנונות לשם. אזור התעשייה בראש-העין קיים על אדמות כפר-קאסם - כל המסים מועברים לראש</w:t>
      </w:r>
      <w:r>
        <w:rPr>
          <w:rFonts w:hint="cs"/>
          <w:rtl/>
        </w:rPr>
        <w:t>-העין וכפר-קאסם אינו נהנה מהמיסוי ומהארנונה של המקומות האלה.</w:t>
      </w:r>
    </w:p>
    <w:p w14:paraId="251087C1" w14:textId="77777777" w:rsidR="00000000" w:rsidRDefault="00CF0F56">
      <w:pPr>
        <w:pStyle w:val="a0"/>
        <w:rPr>
          <w:rFonts w:hint="cs"/>
          <w:rtl/>
        </w:rPr>
      </w:pPr>
    </w:p>
    <w:p w14:paraId="0634AD4A" w14:textId="77777777" w:rsidR="00000000" w:rsidRDefault="00CF0F56">
      <w:pPr>
        <w:pStyle w:val="a0"/>
        <w:rPr>
          <w:rFonts w:hint="cs"/>
          <w:rtl/>
        </w:rPr>
      </w:pPr>
      <w:r>
        <w:rPr>
          <w:rFonts w:hint="cs"/>
          <w:rtl/>
        </w:rPr>
        <w:t>המצב ביישובי הנגב, היישובים הבלתי-מוכרים - חצי מאוכלוסיית הנגב הערבים חיה בכפרים בלתי מוכרים, לא כיוון שזו מכת שמים, אלא משום שהמדינה, שקמה אחרי רוב היישובים האלה, איננה רוצה להכיר בהם ולסרטט את</w:t>
      </w:r>
      <w:r>
        <w:rPr>
          <w:rFonts w:hint="cs"/>
          <w:rtl/>
        </w:rPr>
        <w:t xml:space="preserve"> מקומם במפה הגיאוגרפית, במפה החברתית וכו'.</w:t>
      </w:r>
    </w:p>
    <w:p w14:paraId="2DE8AFDF" w14:textId="77777777" w:rsidR="00000000" w:rsidRDefault="00CF0F56">
      <w:pPr>
        <w:pStyle w:val="a0"/>
        <w:rPr>
          <w:rFonts w:hint="cs"/>
          <w:rtl/>
        </w:rPr>
      </w:pPr>
    </w:p>
    <w:p w14:paraId="52AFDC7F" w14:textId="77777777" w:rsidR="00000000" w:rsidRDefault="00CF0F56">
      <w:pPr>
        <w:pStyle w:val="a0"/>
        <w:rPr>
          <w:rFonts w:hint="cs"/>
          <w:rtl/>
        </w:rPr>
      </w:pPr>
      <w:r>
        <w:rPr>
          <w:rFonts w:hint="cs"/>
          <w:rtl/>
        </w:rPr>
        <w:t>אדוני היושב-ראש, אני חושב שאנחנו הולכים לקראת קטסטרופה גם בנושא של מערכת החינוך. הבוקר היה דיון בוועדת החינוך של הכנסת על תקציב משרד החינוך לשנה הבאה, וגם שם יש מחסור בתקצוב תוכניות פדגוגיות. התלמידים הערבים מוני</w:t>
      </w:r>
      <w:r>
        <w:rPr>
          <w:rFonts w:hint="cs"/>
          <w:rtl/>
        </w:rPr>
        <w:t>ם 22% מכלל התלמידים במדינת ישראל, אבל האחוז שלהם בתקצוב תוכניות פדגוגיות הוא הרבה יותר נמוך מזה. יש מחסור ב-1,500 חדרי לימוד. אמרתי הבוקר שאפשר למצוא כל מיני פשרות בכל מיני נושאים, אבל לגבי מחסור בחדרי לימוד, איפה אנשים ילמדו? מתחת לעץ רענן? או מתי? בחורף?</w:t>
      </w:r>
      <w:r>
        <w:rPr>
          <w:rFonts w:hint="cs"/>
          <w:rtl/>
        </w:rPr>
        <w:t xml:space="preserve"> בקיץ? איפה? איך?</w:t>
      </w:r>
    </w:p>
    <w:p w14:paraId="3FAACFD9" w14:textId="77777777" w:rsidR="00000000" w:rsidRDefault="00CF0F56">
      <w:pPr>
        <w:pStyle w:val="a0"/>
        <w:rPr>
          <w:rFonts w:hint="cs"/>
          <w:rtl/>
        </w:rPr>
      </w:pPr>
    </w:p>
    <w:p w14:paraId="16F49E43" w14:textId="77777777" w:rsidR="00000000" w:rsidRDefault="00CF0F56">
      <w:pPr>
        <w:pStyle w:val="a0"/>
        <w:rPr>
          <w:rFonts w:hint="cs"/>
          <w:rtl/>
        </w:rPr>
      </w:pPr>
      <w:r>
        <w:rPr>
          <w:rFonts w:hint="cs"/>
          <w:rtl/>
        </w:rPr>
        <w:t>אדוני היושב-ראש, אנחנו יושבים על חבית אבק שרפה, והמדינה חייבת לתת את התשובות. אנחנו מודעים לכך שעשרות שנים של אפליה אינן ניתנות לגישור בתוך יום, בתוך יומיים או בתוך שנה או שנתיים. ועד ראשי המועצות הערביות וגם חברי הכנסת, שמייצגים את האוכ</w:t>
      </w:r>
      <w:r>
        <w:rPr>
          <w:rFonts w:hint="cs"/>
          <w:rtl/>
        </w:rPr>
        <w:t xml:space="preserve">לוסייה הערבית כאן, התריעו כמה פעמים על המצוקה, על ההתעלמות ועל ההדרה ועל ההסתה. </w:t>
      </w:r>
    </w:p>
    <w:p w14:paraId="41682F6E" w14:textId="77777777" w:rsidR="00000000" w:rsidRDefault="00CF0F56">
      <w:pPr>
        <w:pStyle w:val="a0"/>
        <w:rPr>
          <w:rFonts w:hint="cs"/>
          <w:rtl/>
        </w:rPr>
      </w:pPr>
    </w:p>
    <w:p w14:paraId="54F0668D" w14:textId="77777777" w:rsidR="00000000" w:rsidRDefault="00CF0F56">
      <w:pPr>
        <w:pStyle w:val="a0"/>
        <w:rPr>
          <w:rFonts w:hint="cs"/>
          <w:rtl/>
        </w:rPr>
      </w:pPr>
      <w:r>
        <w:rPr>
          <w:rFonts w:hint="cs"/>
          <w:rtl/>
        </w:rPr>
        <w:t xml:space="preserve">הגיע הזמן לא ללכת לתוכנית 4 המיליארדים של ברק, שהיתה תוכנית 4 מיליארדים לארבע שנים, שהפכה לתוכנית המיליארד לשמונה שנים או לשבע שנים, וזה בקושי, כי זה נבלע בקיצוצים שהיו לאחר </w:t>
      </w:r>
      <w:r>
        <w:rPr>
          <w:rFonts w:hint="cs"/>
          <w:rtl/>
        </w:rPr>
        <w:t>מכן, והדבר הזה פשוט רק נשאר כותרת באיזה מקום, כדי להירשם בדברי הימים כאילו מישהו ניסה לעשות משהו, אבל הכול היה בנוי על שקר ועל בלוף. הגיע הזמן שמדינת ישראל, הממשלה עצמה, תיזום סקר צרכים כדי לגשר על הפערים בין היישובים הערביים ליישובים היהודיים, ולקבוע מסגר</w:t>
      </w:r>
      <w:r>
        <w:rPr>
          <w:rFonts w:hint="cs"/>
          <w:rtl/>
        </w:rPr>
        <w:t xml:space="preserve">ת של זמן - לא ארבע שנים - אז לא ארבע שנים, חמש שנים, שש שנים, שבע שנים, שמונה שנים או עשר שנים, אבל שיהיה ברור שהמדינה הולכת לכיוון של גישור על הפערים. </w:t>
      </w:r>
    </w:p>
    <w:p w14:paraId="259B1607" w14:textId="77777777" w:rsidR="00000000" w:rsidRDefault="00CF0F56">
      <w:pPr>
        <w:pStyle w:val="a0"/>
        <w:rPr>
          <w:rFonts w:hint="cs"/>
          <w:rtl/>
        </w:rPr>
      </w:pPr>
    </w:p>
    <w:p w14:paraId="49A8C61C" w14:textId="77777777" w:rsidR="00000000" w:rsidRDefault="00CF0F56">
      <w:pPr>
        <w:pStyle w:val="a0"/>
        <w:rPr>
          <w:rFonts w:hint="cs"/>
          <w:rtl/>
        </w:rPr>
      </w:pPr>
      <w:r>
        <w:rPr>
          <w:rFonts w:hint="cs"/>
          <w:rtl/>
        </w:rPr>
        <w:t>כדי להתייחס לתלמיד הערבי כאל תלמיד שווה לתלמיד היהודי לא צריך ללכת לבית-המשפט העליון. לא צריך שההתקדמו</w:t>
      </w:r>
      <w:r>
        <w:rPr>
          <w:rFonts w:hint="cs"/>
          <w:rtl/>
        </w:rPr>
        <w:t>ת בנושאי החינוך תהיה פרי אותן עתירות שעשתה ועדת המעקב לענייני החינוך הערבי, אלא חשוב שהמדינה עצמה תיזום את סקר הצרכים ותקבע לוח-זמנים ליישומו.</w:t>
      </w:r>
    </w:p>
    <w:p w14:paraId="6AC50985" w14:textId="77777777" w:rsidR="00000000" w:rsidRDefault="00CF0F56">
      <w:pPr>
        <w:pStyle w:val="a0"/>
        <w:rPr>
          <w:rFonts w:hint="cs"/>
          <w:rtl/>
        </w:rPr>
      </w:pPr>
    </w:p>
    <w:p w14:paraId="240B1BFE" w14:textId="77777777" w:rsidR="00000000" w:rsidRDefault="00CF0F56">
      <w:pPr>
        <w:pStyle w:val="a0"/>
        <w:rPr>
          <w:rFonts w:hint="cs"/>
          <w:rtl/>
        </w:rPr>
      </w:pPr>
      <w:r>
        <w:rPr>
          <w:rFonts w:hint="cs"/>
          <w:rtl/>
        </w:rPr>
        <w:t>חשוב, כבר היום, לכלול בתוך זה לא רק עניינים של תקציבים שנוגעים לרשויות מקומיות, לחינוך ולבריאות, אלא גם לנושא הק</w:t>
      </w:r>
      <w:r>
        <w:rPr>
          <w:rFonts w:hint="cs"/>
          <w:rtl/>
        </w:rPr>
        <w:t>רקעות. מלאי הקרקעות הקיים ביישובים הערביים איננו יכול לקלוט את הריבוי הטבעי עוד חמש שנים. אם מישהו חושב שאז הערבים יתאדו, הוא טועה. צריך כבר היום לאשר תוכניות מיתאר שירחיבו את שטחי השיפוט של היישובים הערביים, לא רק על מנת לקלוט את הריבוי הטבעי, אלא גם בהתח</w:t>
      </w:r>
      <w:r>
        <w:rPr>
          <w:rFonts w:hint="cs"/>
          <w:rtl/>
        </w:rPr>
        <w:t>שב בצרכים הכלכליים, החברתיים, החינוכיים והפדגוגיים של הציבור הזה.</w:t>
      </w:r>
    </w:p>
    <w:p w14:paraId="593DAFAC" w14:textId="77777777" w:rsidR="00000000" w:rsidRDefault="00CF0F56">
      <w:pPr>
        <w:pStyle w:val="a0"/>
        <w:rPr>
          <w:rtl/>
        </w:rPr>
      </w:pPr>
    </w:p>
    <w:p w14:paraId="2E892F81" w14:textId="77777777" w:rsidR="00000000" w:rsidRDefault="00CF0F56">
      <w:pPr>
        <w:pStyle w:val="a0"/>
        <w:rPr>
          <w:rFonts w:hint="cs"/>
          <w:rtl/>
        </w:rPr>
      </w:pPr>
      <w:r>
        <w:rPr>
          <w:rFonts w:hint="cs"/>
          <w:rtl/>
        </w:rPr>
        <w:t>השוויון אינו רק משאלה של הערבים בלבד. לדעתי, אדוני היושב-ראש, הוא אינטרס אזרחי של כלל אזרחי המדינה. תודה רבה.</w:t>
      </w:r>
    </w:p>
    <w:p w14:paraId="5FF02F6B" w14:textId="77777777" w:rsidR="00000000" w:rsidRDefault="00CF0F56">
      <w:pPr>
        <w:pStyle w:val="a0"/>
        <w:rPr>
          <w:rFonts w:hint="cs"/>
          <w:rtl/>
        </w:rPr>
      </w:pPr>
    </w:p>
    <w:p w14:paraId="1C58079F" w14:textId="77777777" w:rsidR="00000000" w:rsidRDefault="00CF0F56">
      <w:pPr>
        <w:pStyle w:val="af1"/>
        <w:rPr>
          <w:rtl/>
        </w:rPr>
      </w:pPr>
      <w:r>
        <w:rPr>
          <w:rtl/>
        </w:rPr>
        <w:t>היו"ר נסים דהן:</w:t>
      </w:r>
    </w:p>
    <w:p w14:paraId="782919E1" w14:textId="77777777" w:rsidR="00000000" w:rsidRDefault="00CF0F56">
      <w:pPr>
        <w:pStyle w:val="a0"/>
        <w:rPr>
          <w:rtl/>
        </w:rPr>
      </w:pPr>
    </w:p>
    <w:p w14:paraId="5BD2B2A4" w14:textId="77777777" w:rsidR="00000000" w:rsidRDefault="00CF0F56">
      <w:pPr>
        <w:pStyle w:val="a0"/>
        <w:rPr>
          <w:rFonts w:hint="cs"/>
          <w:rtl/>
        </w:rPr>
      </w:pPr>
      <w:r>
        <w:rPr>
          <w:rFonts w:hint="cs"/>
          <w:rtl/>
        </w:rPr>
        <w:t>אין לנו תשובת שר, אבל יש לנו הצעה אחרת של חבר הכנסת עזמי בשאר</w:t>
      </w:r>
      <w:r>
        <w:rPr>
          <w:rFonts w:hint="cs"/>
          <w:rtl/>
        </w:rPr>
        <w:t>ה.</w:t>
      </w:r>
    </w:p>
    <w:p w14:paraId="3D1C189E" w14:textId="77777777" w:rsidR="00000000" w:rsidRDefault="00CF0F56">
      <w:pPr>
        <w:pStyle w:val="a0"/>
        <w:rPr>
          <w:rFonts w:hint="cs"/>
          <w:rtl/>
        </w:rPr>
      </w:pPr>
    </w:p>
    <w:p w14:paraId="79E93378" w14:textId="77777777" w:rsidR="00000000" w:rsidRDefault="00CF0F56">
      <w:pPr>
        <w:pStyle w:val="a"/>
        <w:rPr>
          <w:rtl/>
        </w:rPr>
      </w:pPr>
      <w:bookmarkStart w:id="527" w:name="FS000000558T20_10_2004_17_59_28"/>
      <w:bookmarkStart w:id="528" w:name="_Toc92193399"/>
      <w:bookmarkEnd w:id="527"/>
      <w:r>
        <w:rPr>
          <w:rFonts w:hint="eastAsia"/>
          <w:rtl/>
        </w:rPr>
        <w:t>עזמי</w:t>
      </w:r>
      <w:r>
        <w:rPr>
          <w:rtl/>
        </w:rPr>
        <w:t xml:space="preserve"> בשארה (בל"ד):</w:t>
      </w:r>
      <w:bookmarkEnd w:id="528"/>
    </w:p>
    <w:p w14:paraId="02688D24" w14:textId="77777777" w:rsidR="00000000" w:rsidRDefault="00CF0F56">
      <w:pPr>
        <w:pStyle w:val="a0"/>
        <w:rPr>
          <w:rFonts w:hint="cs"/>
          <w:rtl/>
        </w:rPr>
      </w:pPr>
    </w:p>
    <w:p w14:paraId="7FFB4C01" w14:textId="77777777" w:rsidR="00000000" w:rsidRDefault="00CF0F56">
      <w:pPr>
        <w:pStyle w:val="a0"/>
        <w:rPr>
          <w:rFonts w:hint="cs"/>
          <w:rtl/>
        </w:rPr>
      </w:pPr>
      <w:r>
        <w:rPr>
          <w:rFonts w:hint="cs"/>
          <w:rtl/>
        </w:rPr>
        <w:t xml:space="preserve">אדוני היושב-ראש, חברי הכנסת, אחת המסקנות העיקריות של ועדת-אור לגבי אלימות בלתי מרוסנת, בלתי מוצדקת, בלתי רציונלית ובלתי פרופורציונלית נגד מפגינים ערבים, לא רק שהיא לא בוצעה, אלא אנחנו רואים ניסיון של השר גדעון עזרא עכשיו לעבור עליה </w:t>
      </w:r>
      <w:r>
        <w:rPr>
          <w:rFonts w:hint="cs"/>
          <w:rtl/>
        </w:rPr>
        <w:t>ממש קונקרטית.</w:t>
      </w:r>
    </w:p>
    <w:p w14:paraId="669FCFD4" w14:textId="77777777" w:rsidR="00000000" w:rsidRDefault="00CF0F56">
      <w:pPr>
        <w:pStyle w:val="a0"/>
        <w:rPr>
          <w:rFonts w:hint="cs"/>
          <w:rtl/>
        </w:rPr>
      </w:pPr>
    </w:p>
    <w:p w14:paraId="1BF4E68A" w14:textId="77777777" w:rsidR="00000000" w:rsidRDefault="00CF0F56">
      <w:pPr>
        <w:pStyle w:val="a0"/>
        <w:rPr>
          <w:rFonts w:hint="cs"/>
          <w:rtl/>
        </w:rPr>
      </w:pPr>
      <w:r>
        <w:rPr>
          <w:rFonts w:hint="cs"/>
          <w:rtl/>
        </w:rPr>
        <w:t xml:space="preserve"> אני לא יודע אם חבר הכנסת ברכה יודע, אבל איש משמר הגבול שאחראי לירי באום-אל-פחם  הוזכר כמי שאסור לקדמו בתפקיד לארבע שנים. הדבר הראשון שהשר גדעון עזרא עשה זה לקדמו בתפקיד לדרגת מפקד, אני חושב במישור הארצי, לראש חדר מבצעים או משהו כזה. האחראי </w:t>
      </w:r>
      <w:r>
        <w:rPr>
          <w:rFonts w:hint="cs"/>
          <w:rtl/>
        </w:rPr>
        <w:t xml:space="preserve">לירי באום-אל-פחם, אחראי כנראה גם על חלק מהירי באל-אקצא. </w:t>
      </w:r>
    </w:p>
    <w:p w14:paraId="1D3CEC8A" w14:textId="77777777" w:rsidR="00000000" w:rsidRDefault="00CF0F56">
      <w:pPr>
        <w:pStyle w:val="a0"/>
        <w:rPr>
          <w:rFonts w:hint="cs"/>
          <w:rtl/>
        </w:rPr>
      </w:pPr>
    </w:p>
    <w:p w14:paraId="454B2AA5" w14:textId="77777777" w:rsidR="00000000" w:rsidRDefault="00CF0F56">
      <w:pPr>
        <w:pStyle w:val="a0"/>
        <w:rPr>
          <w:rFonts w:hint="cs"/>
          <w:rtl/>
        </w:rPr>
      </w:pPr>
      <w:r>
        <w:rPr>
          <w:rFonts w:hint="cs"/>
          <w:rtl/>
        </w:rPr>
        <w:t>אדוני היושב-ראש, אני כבר אומר לכם שיש עתירה לבג</w:t>
      </w:r>
      <w:r>
        <w:rPr>
          <w:rtl/>
        </w:rPr>
        <w:t>"</w:t>
      </w:r>
      <w:r>
        <w:rPr>
          <w:rFonts w:hint="cs"/>
          <w:rtl/>
        </w:rPr>
        <w:t xml:space="preserve">ץ על זה, זה ברור, אבל נראה שעולם כמנהגו נוהג, כאשר מדובר באלימות משטרתית כלפי האוכלוסייה הערבית. את כל השאר אמר חבר הכנסת ברכה. תודה רבה. </w:t>
      </w:r>
    </w:p>
    <w:p w14:paraId="6FAFE4D7" w14:textId="77777777" w:rsidR="00000000" w:rsidRDefault="00CF0F56">
      <w:pPr>
        <w:pStyle w:val="a0"/>
        <w:rPr>
          <w:rFonts w:hint="cs"/>
          <w:rtl/>
        </w:rPr>
      </w:pPr>
    </w:p>
    <w:p w14:paraId="49EAF155" w14:textId="77777777" w:rsidR="00000000" w:rsidRDefault="00CF0F56">
      <w:pPr>
        <w:pStyle w:val="af1"/>
        <w:rPr>
          <w:rtl/>
        </w:rPr>
      </w:pPr>
      <w:r>
        <w:rPr>
          <w:rtl/>
        </w:rPr>
        <w:t>היו"ר נסים</w:t>
      </w:r>
      <w:r>
        <w:rPr>
          <w:rtl/>
        </w:rPr>
        <w:t xml:space="preserve"> דהן:</w:t>
      </w:r>
    </w:p>
    <w:p w14:paraId="55393301" w14:textId="77777777" w:rsidR="00000000" w:rsidRDefault="00CF0F56">
      <w:pPr>
        <w:pStyle w:val="a0"/>
        <w:rPr>
          <w:rtl/>
        </w:rPr>
      </w:pPr>
    </w:p>
    <w:p w14:paraId="0E668123" w14:textId="77777777" w:rsidR="00000000" w:rsidRDefault="00CF0F56">
      <w:pPr>
        <w:pStyle w:val="a0"/>
        <w:rPr>
          <w:rFonts w:hint="cs"/>
          <w:rtl/>
        </w:rPr>
      </w:pPr>
      <w:r>
        <w:rPr>
          <w:rFonts w:hint="cs"/>
          <w:rtl/>
        </w:rPr>
        <w:t xml:space="preserve">תודה. אנחנו עוברים להצבעה. אף שלא היתה תשובת ממשלה, בקשת הדובר היא לדיון במליאה. הממשלה לא הביעה את דעתה וממילא לא התנגדה. </w:t>
      </w:r>
    </w:p>
    <w:p w14:paraId="0D74D20B" w14:textId="77777777" w:rsidR="00000000" w:rsidRDefault="00CF0F56">
      <w:pPr>
        <w:pStyle w:val="a0"/>
        <w:rPr>
          <w:rFonts w:hint="cs"/>
          <w:rtl/>
        </w:rPr>
      </w:pPr>
    </w:p>
    <w:p w14:paraId="55AA978F" w14:textId="77777777" w:rsidR="00000000" w:rsidRDefault="00CF0F56">
      <w:pPr>
        <w:pStyle w:val="a0"/>
        <w:rPr>
          <w:rFonts w:hint="cs"/>
          <w:rtl/>
        </w:rPr>
      </w:pPr>
      <w:r>
        <w:rPr>
          <w:rFonts w:hint="cs"/>
          <w:rtl/>
        </w:rPr>
        <w:t xml:space="preserve">ההצבעה החלה. </w:t>
      </w:r>
    </w:p>
    <w:p w14:paraId="0C851F32" w14:textId="77777777" w:rsidR="00000000" w:rsidRDefault="00CF0F56">
      <w:pPr>
        <w:pStyle w:val="a0"/>
        <w:rPr>
          <w:rFonts w:hint="cs"/>
          <w:rtl/>
        </w:rPr>
      </w:pPr>
    </w:p>
    <w:p w14:paraId="6A0A7743" w14:textId="77777777" w:rsidR="00000000" w:rsidRDefault="00CF0F56">
      <w:pPr>
        <w:pStyle w:val="ab"/>
        <w:bidi/>
        <w:rPr>
          <w:rFonts w:hint="cs"/>
          <w:rtl/>
        </w:rPr>
      </w:pPr>
      <w:r>
        <w:rPr>
          <w:rFonts w:hint="cs"/>
          <w:rtl/>
        </w:rPr>
        <w:t>הצבעה מס' 25</w:t>
      </w:r>
    </w:p>
    <w:p w14:paraId="2E8E24BA" w14:textId="77777777" w:rsidR="00000000" w:rsidRDefault="00CF0F56">
      <w:pPr>
        <w:pStyle w:val="a0"/>
        <w:rPr>
          <w:rFonts w:hint="cs"/>
          <w:rtl/>
        </w:rPr>
      </w:pPr>
    </w:p>
    <w:p w14:paraId="1E23AFD1" w14:textId="77777777" w:rsidR="00000000" w:rsidRDefault="00CF0F56">
      <w:pPr>
        <w:pStyle w:val="ac"/>
        <w:bidi/>
        <w:rPr>
          <w:rFonts w:hint="cs"/>
          <w:rtl/>
        </w:rPr>
      </w:pPr>
      <w:r>
        <w:rPr>
          <w:rFonts w:hint="cs"/>
          <w:rtl/>
        </w:rPr>
        <w:t xml:space="preserve">בעד ההצעה לכלול את הנושא בסדר-היום </w:t>
      </w:r>
      <w:r>
        <w:rPr>
          <w:rtl/>
        </w:rPr>
        <w:t>–</w:t>
      </w:r>
      <w:r>
        <w:rPr>
          <w:rFonts w:hint="cs"/>
          <w:rtl/>
        </w:rPr>
        <w:t xml:space="preserve"> 4</w:t>
      </w:r>
    </w:p>
    <w:p w14:paraId="5A1C99E6" w14:textId="77777777" w:rsidR="00000000" w:rsidRDefault="00CF0F56">
      <w:pPr>
        <w:pStyle w:val="ac"/>
        <w:bidi/>
        <w:rPr>
          <w:rFonts w:hint="cs"/>
          <w:rtl/>
        </w:rPr>
      </w:pPr>
      <w:r>
        <w:rPr>
          <w:rFonts w:hint="cs"/>
          <w:rtl/>
        </w:rPr>
        <w:t xml:space="preserve">נגד </w:t>
      </w:r>
      <w:r>
        <w:rPr>
          <w:rtl/>
        </w:rPr>
        <w:t>–</w:t>
      </w:r>
      <w:r>
        <w:rPr>
          <w:rFonts w:hint="cs"/>
          <w:rtl/>
        </w:rPr>
        <w:t xml:space="preserve"> 2</w:t>
      </w:r>
    </w:p>
    <w:p w14:paraId="1648F682"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08258690" w14:textId="77777777" w:rsidR="00000000" w:rsidRDefault="00CF0F56">
      <w:pPr>
        <w:pStyle w:val="ad"/>
        <w:bidi/>
        <w:rPr>
          <w:rFonts w:hint="cs"/>
          <w:rtl/>
        </w:rPr>
      </w:pPr>
      <w:r>
        <w:rPr>
          <w:rFonts w:hint="cs"/>
          <w:rtl/>
        </w:rPr>
        <w:t>ההצעה לכלול את הנושא בסדר-היום של ה</w:t>
      </w:r>
      <w:r>
        <w:rPr>
          <w:rFonts w:hint="cs"/>
          <w:rtl/>
        </w:rPr>
        <w:t xml:space="preserve">כנסת נתקבלה. </w:t>
      </w:r>
    </w:p>
    <w:p w14:paraId="22A7F1AB" w14:textId="77777777" w:rsidR="00000000" w:rsidRDefault="00CF0F56">
      <w:pPr>
        <w:pStyle w:val="a0"/>
        <w:rPr>
          <w:rFonts w:hint="cs"/>
          <w:rtl/>
        </w:rPr>
      </w:pPr>
    </w:p>
    <w:p w14:paraId="1FEEFF2B" w14:textId="77777777" w:rsidR="00000000" w:rsidRDefault="00CF0F56">
      <w:pPr>
        <w:pStyle w:val="af0"/>
        <w:rPr>
          <w:rtl/>
        </w:rPr>
      </w:pPr>
      <w:r>
        <w:rPr>
          <w:rFonts w:hint="eastAsia"/>
          <w:rtl/>
        </w:rPr>
        <w:t>אלי</w:t>
      </w:r>
      <w:r>
        <w:rPr>
          <w:rtl/>
        </w:rPr>
        <w:t xml:space="preserve"> בן-מנחם (העבודה-מימד):</w:t>
      </w:r>
    </w:p>
    <w:p w14:paraId="2EBFEA7E" w14:textId="77777777" w:rsidR="00000000" w:rsidRDefault="00CF0F56">
      <w:pPr>
        <w:pStyle w:val="a0"/>
        <w:rPr>
          <w:rFonts w:hint="cs"/>
          <w:rtl/>
        </w:rPr>
      </w:pPr>
    </w:p>
    <w:p w14:paraId="13939D65" w14:textId="77777777" w:rsidR="00000000" w:rsidRDefault="00CF0F56">
      <w:pPr>
        <w:pStyle w:val="a0"/>
        <w:rPr>
          <w:rFonts w:hint="cs"/>
          <w:rtl/>
        </w:rPr>
      </w:pPr>
      <w:r>
        <w:rPr>
          <w:rFonts w:hint="cs"/>
          <w:rtl/>
        </w:rPr>
        <w:t>- - -</w:t>
      </w:r>
    </w:p>
    <w:p w14:paraId="2109F952" w14:textId="77777777" w:rsidR="00000000" w:rsidRDefault="00CF0F56">
      <w:pPr>
        <w:pStyle w:val="a0"/>
        <w:rPr>
          <w:rFonts w:hint="cs"/>
          <w:rtl/>
        </w:rPr>
      </w:pPr>
    </w:p>
    <w:p w14:paraId="16AE7929" w14:textId="77777777" w:rsidR="00000000" w:rsidRDefault="00CF0F56">
      <w:pPr>
        <w:pStyle w:val="af1"/>
        <w:rPr>
          <w:rtl/>
        </w:rPr>
      </w:pPr>
      <w:r>
        <w:rPr>
          <w:rtl/>
        </w:rPr>
        <w:t>היו"ר נסים דהן:</w:t>
      </w:r>
    </w:p>
    <w:p w14:paraId="3E6AE07A" w14:textId="77777777" w:rsidR="00000000" w:rsidRDefault="00CF0F56">
      <w:pPr>
        <w:pStyle w:val="a0"/>
        <w:rPr>
          <w:rtl/>
        </w:rPr>
      </w:pPr>
    </w:p>
    <w:p w14:paraId="25328635" w14:textId="77777777" w:rsidR="00000000" w:rsidRDefault="00CF0F56">
      <w:pPr>
        <w:pStyle w:val="a0"/>
        <w:rPr>
          <w:rFonts w:hint="cs"/>
          <w:rtl/>
        </w:rPr>
      </w:pPr>
      <w:r>
        <w:rPr>
          <w:rFonts w:hint="cs"/>
          <w:rtl/>
        </w:rPr>
        <w:t xml:space="preserve">בעד - 5, עם קולו של חבר הכנסת אלי בן-מנחם, שעוד רשום כיושב-ראש. אני מבקש לרשום בפרוטוקול, שההצבעה שלי בעד היתה בעצם בטעות, וזה בעצם קולו של חבר הכנסת אלי בן-מנחם. חמישה בעד, שניים מתנגדים, </w:t>
      </w:r>
      <w:r>
        <w:rPr>
          <w:rFonts w:hint="cs"/>
          <w:rtl/>
        </w:rPr>
        <w:t xml:space="preserve">אין נמנעים. ההצעה לסדר-היום תידון במליאה באחת ההזדמנויות שיקבע כמובן היושב-ראש. </w:t>
      </w:r>
    </w:p>
    <w:p w14:paraId="1E536996" w14:textId="77777777" w:rsidR="00000000" w:rsidRDefault="00CF0F56">
      <w:pPr>
        <w:pStyle w:val="a0"/>
        <w:rPr>
          <w:rFonts w:hint="cs"/>
          <w:rtl/>
        </w:rPr>
      </w:pPr>
    </w:p>
    <w:p w14:paraId="01065A2A" w14:textId="77777777" w:rsidR="00000000" w:rsidRDefault="00CF0F56">
      <w:pPr>
        <w:pStyle w:val="a2"/>
        <w:rPr>
          <w:rtl/>
        </w:rPr>
      </w:pPr>
    </w:p>
    <w:p w14:paraId="6BBDB959" w14:textId="77777777" w:rsidR="00000000" w:rsidRDefault="00CF0F56">
      <w:pPr>
        <w:pStyle w:val="a2"/>
        <w:rPr>
          <w:rFonts w:hint="cs"/>
          <w:rtl/>
        </w:rPr>
      </w:pPr>
      <w:bookmarkStart w:id="529" w:name="CS77039FI0077039T20_10_2004_18_06_55"/>
      <w:bookmarkStart w:id="530" w:name="_Toc92193400"/>
      <w:bookmarkEnd w:id="529"/>
      <w:r>
        <w:rPr>
          <w:rFonts w:hint="cs"/>
          <w:rtl/>
        </w:rPr>
        <w:t>הצעה לסדר-היום</w:t>
      </w:r>
      <w:bookmarkEnd w:id="530"/>
    </w:p>
    <w:p w14:paraId="687C7F18" w14:textId="77777777" w:rsidR="00000000" w:rsidRDefault="00CF0F56">
      <w:pPr>
        <w:pStyle w:val="a2"/>
        <w:rPr>
          <w:rtl/>
        </w:rPr>
      </w:pPr>
      <w:bookmarkStart w:id="531" w:name="_Toc92193401"/>
      <w:r>
        <w:rPr>
          <w:rtl/>
        </w:rPr>
        <w:t xml:space="preserve">גידול </w:t>
      </w:r>
      <w:r>
        <w:rPr>
          <w:rFonts w:hint="cs"/>
          <w:rtl/>
        </w:rPr>
        <w:t xml:space="preserve">של </w:t>
      </w:r>
      <w:r>
        <w:rPr>
          <w:rtl/>
        </w:rPr>
        <w:t>פי</w:t>
      </w:r>
      <w:r>
        <w:rPr>
          <w:rFonts w:hint="cs"/>
          <w:rtl/>
        </w:rPr>
        <w:t>-חמישה</w:t>
      </w:r>
      <w:r>
        <w:rPr>
          <w:rtl/>
        </w:rPr>
        <w:t xml:space="preserve"> במספר הילדים שנפלו קורבן להתעללות</w:t>
      </w:r>
      <w:bookmarkEnd w:id="531"/>
    </w:p>
    <w:p w14:paraId="0B24B987" w14:textId="77777777" w:rsidR="00000000" w:rsidRDefault="00CF0F56">
      <w:pPr>
        <w:pStyle w:val="-0"/>
        <w:rPr>
          <w:rFonts w:hint="cs"/>
          <w:rtl/>
        </w:rPr>
      </w:pPr>
    </w:p>
    <w:p w14:paraId="1AEE228C" w14:textId="77777777" w:rsidR="00000000" w:rsidRDefault="00CF0F56">
      <w:pPr>
        <w:pStyle w:val="af1"/>
        <w:rPr>
          <w:rtl/>
        </w:rPr>
      </w:pPr>
      <w:r>
        <w:rPr>
          <w:rtl/>
        </w:rPr>
        <w:t>היו"ר נסים דהן:</w:t>
      </w:r>
    </w:p>
    <w:p w14:paraId="3CB018AC" w14:textId="77777777" w:rsidR="00000000" w:rsidRDefault="00CF0F56">
      <w:pPr>
        <w:pStyle w:val="a0"/>
        <w:rPr>
          <w:rtl/>
        </w:rPr>
      </w:pPr>
    </w:p>
    <w:p w14:paraId="4AAF40B8" w14:textId="77777777" w:rsidR="00000000" w:rsidRDefault="00CF0F56">
      <w:pPr>
        <w:pStyle w:val="a0"/>
        <w:rPr>
          <w:rFonts w:hint="cs"/>
          <w:rtl/>
        </w:rPr>
      </w:pPr>
      <w:r>
        <w:rPr>
          <w:rFonts w:hint="cs"/>
          <w:rtl/>
        </w:rPr>
        <w:t>חברי חברי הכנסת, ברשותך, חבר הכנסת חזן, אומנם בסדר-היום אתה מופיע לפני, אבל חבר הכנסת אל</w:t>
      </w:r>
      <w:r>
        <w:rPr>
          <w:rFonts w:hint="cs"/>
          <w:rtl/>
        </w:rPr>
        <w:t>י בן-מנחם צריך לדבר עכשיו, כדי שיוכל להחליף אותי אחר כך. ההצעה לסדר-היום של חבר הכנסת אלי בן-מנחם היא: גידול של פי-חמישה במספר הילדים שנפלו קורבן להתעללות, ומספרה 4553.</w:t>
      </w:r>
    </w:p>
    <w:p w14:paraId="4052C290" w14:textId="77777777" w:rsidR="00000000" w:rsidRDefault="00CF0F56">
      <w:pPr>
        <w:pStyle w:val="a0"/>
        <w:rPr>
          <w:rFonts w:hint="cs"/>
          <w:rtl/>
        </w:rPr>
      </w:pPr>
    </w:p>
    <w:p w14:paraId="41FEE17C" w14:textId="77777777" w:rsidR="00000000" w:rsidRDefault="00CF0F56">
      <w:pPr>
        <w:pStyle w:val="a"/>
        <w:rPr>
          <w:rtl/>
        </w:rPr>
      </w:pPr>
      <w:bookmarkStart w:id="532" w:name="FS000000437T20_10_2004_17_23_54"/>
      <w:bookmarkStart w:id="533" w:name="_Toc92193402"/>
      <w:bookmarkEnd w:id="532"/>
      <w:r>
        <w:rPr>
          <w:rtl/>
        </w:rPr>
        <w:t>אלי בן-מנחם (העבודה-מימד):</w:t>
      </w:r>
      <w:bookmarkEnd w:id="533"/>
    </w:p>
    <w:p w14:paraId="6A1D1D59" w14:textId="77777777" w:rsidR="00000000" w:rsidRDefault="00CF0F56">
      <w:pPr>
        <w:pStyle w:val="a0"/>
        <w:rPr>
          <w:rFonts w:hint="cs"/>
          <w:rtl/>
        </w:rPr>
      </w:pPr>
    </w:p>
    <w:p w14:paraId="79FBCE39" w14:textId="77777777" w:rsidR="00000000" w:rsidRDefault="00CF0F56">
      <w:pPr>
        <w:pStyle w:val="a0"/>
        <w:rPr>
          <w:rFonts w:hint="cs"/>
          <w:rtl/>
        </w:rPr>
      </w:pPr>
      <w:r>
        <w:rPr>
          <w:rFonts w:hint="cs"/>
          <w:rtl/>
        </w:rPr>
        <w:t>אדוני היושב-ראש, חברי חברי הכנסת, אדוני השר, שני נושאים עו</w:t>
      </w:r>
      <w:r>
        <w:rPr>
          <w:rFonts w:hint="cs"/>
          <w:rtl/>
        </w:rPr>
        <w:t xml:space="preserve">מדים כיום במרכז הדיון הציבורי. האחד הוא סוגיית ההתנתקות והאיומים הברורים של ראשי המתנחלים לפתיחה במלחמת אחים. הנושא השני הוא המצב החברתי-הכלכלי ותרומת מדיניות הממשלה להרחבת פערים כלכליים וחברתיים. </w:t>
      </w:r>
    </w:p>
    <w:p w14:paraId="4C235A51" w14:textId="77777777" w:rsidR="00000000" w:rsidRDefault="00CF0F56">
      <w:pPr>
        <w:pStyle w:val="a0"/>
        <w:rPr>
          <w:rFonts w:hint="cs"/>
          <w:rtl/>
        </w:rPr>
      </w:pPr>
    </w:p>
    <w:p w14:paraId="034CA7C7" w14:textId="77777777" w:rsidR="00000000" w:rsidRDefault="00CF0F56">
      <w:pPr>
        <w:pStyle w:val="a0"/>
        <w:rPr>
          <w:rFonts w:hint="cs"/>
          <w:rtl/>
        </w:rPr>
      </w:pPr>
      <w:r>
        <w:rPr>
          <w:rFonts w:hint="cs"/>
          <w:rtl/>
        </w:rPr>
        <w:t xml:space="preserve">אדוני היושב-ראש, אני רוצה היום לדון בהשפעות מרחיקות הלכת </w:t>
      </w:r>
      <w:r>
        <w:rPr>
          <w:rFonts w:hint="cs"/>
          <w:rtl/>
        </w:rPr>
        <w:t>של שני הנושאים הללו על חייהם של ילדי ישראל. אני רוצה לדבר על הפיכת ילדי ישראל לקורבנות של המדיניות החברתית-הכלכלית של הממשלה. דוח של אגודת אל"י, האגודה להגנת הילד מפני התעללות פיזית, מינית ורגשית, מצביע על עלייה דרסטית של 414% במספר הילדים הסובלים מהתעללות</w:t>
      </w:r>
      <w:r>
        <w:rPr>
          <w:rFonts w:hint="cs"/>
          <w:rtl/>
        </w:rPr>
        <w:t xml:space="preserve"> מאז שנת 2000 ועד תחילת שנת 2004. </w:t>
      </w:r>
    </w:p>
    <w:p w14:paraId="2ECD224F" w14:textId="77777777" w:rsidR="00000000" w:rsidRDefault="00CF0F56">
      <w:pPr>
        <w:pStyle w:val="a0"/>
        <w:rPr>
          <w:rFonts w:hint="cs"/>
          <w:rtl/>
        </w:rPr>
      </w:pPr>
    </w:p>
    <w:p w14:paraId="0EAA0034" w14:textId="77777777" w:rsidR="00000000" w:rsidRDefault="00CF0F56">
      <w:pPr>
        <w:pStyle w:val="a0"/>
        <w:rPr>
          <w:rFonts w:hint="cs"/>
          <w:rtl/>
        </w:rPr>
      </w:pPr>
      <w:r>
        <w:rPr>
          <w:rFonts w:hint="cs"/>
          <w:rtl/>
        </w:rPr>
        <w:t>רבותי חברי הכנסת, 414% במשך ארבע שנים. במלים אחרות, אלפי ילדים בישראל סובלים מהזנחה והתעללות פיזית ונפשית, והמספרים הולכים וגדלים בקצב מסחרר. כמו במקרה של החרפת העוני, צריך לזכור שלא מדובר רק במספרים, אלא בבני-אדם, בילדי</w:t>
      </w:r>
      <w:r>
        <w:rPr>
          <w:rFonts w:hint="cs"/>
          <w:rtl/>
        </w:rPr>
        <w:t xml:space="preserve">ם. </w:t>
      </w:r>
    </w:p>
    <w:p w14:paraId="2AD68AA8" w14:textId="77777777" w:rsidR="00000000" w:rsidRDefault="00CF0F56">
      <w:pPr>
        <w:pStyle w:val="a0"/>
        <w:rPr>
          <w:rFonts w:hint="cs"/>
          <w:rtl/>
        </w:rPr>
      </w:pPr>
    </w:p>
    <w:p w14:paraId="0392189D" w14:textId="77777777" w:rsidR="00000000" w:rsidRDefault="00CF0F56">
      <w:pPr>
        <w:pStyle w:val="a0"/>
        <w:rPr>
          <w:rFonts w:hint="cs"/>
          <w:rtl/>
        </w:rPr>
      </w:pPr>
      <w:r>
        <w:rPr>
          <w:rFonts w:hint="cs"/>
          <w:rtl/>
        </w:rPr>
        <w:t>אדוני השר, אני רוצה לספר לכם שני סיפורים אמיתיים על התעללות והזנחה שמופיעים בדוח של אל"י. הסיפור הראשון הוא על ילדה בת 12 שסבלה מהתפרצות של אלימות קשה מצד אביה. הילדה ביקשה, כמו כל שאר בני-הנוער, דמי כיס לבילוי עם חברותיה בדיסקוטק. האב, בתגובה לבקשת ה</w:t>
      </w:r>
      <w:r>
        <w:rPr>
          <w:rFonts w:hint="cs"/>
          <w:rtl/>
        </w:rPr>
        <w:t xml:space="preserve">בת, התחיל להשתולל, בעט בילדה, הכה אותה באגרופים וסילק אותה מהבית לכמה שעות. באגודת אל"י מתארים, שכשפנו אל האב להבין מדוע הוא הכה את בתו, הוא הסביר: "פעם יכולתי לתת" - כלומר לתת לה את הכסף </w:t>
      </w:r>
      <w:r>
        <w:rPr>
          <w:rtl/>
        </w:rPr>
        <w:t>–</w:t>
      </w:r>
      <w:r>
        <w:rPr>
          <w:rFonts w:hint="cs"/>
          <w:rtl/>
        </w:rPr>
        <w:t xml:space="preserve"> "היום אני לא עובד, יש לי עצבים, והיא" - כלומר הילדה </w:t>
      </w:r>
      <w:r>
        <w:rPr>
          <w:rtl/>
        </w:rPr>
        <w:t>–</w:t>
      </w:r>
      <w:r>
        <w:rPr>
          <w:rFonts w:hint="cs"/>
          <w:rtl/>
        </w:rPr>
        <w:t xml:space="preserve"> "אינה מוכנה </w:t>
      </w:r>
      <w:r>
        <w:rPr>
          <w:rFonts w:hint="cs"/>
          <w:rtl/>
        </w:rPr>
        <w:t>להבין ולהתחשב, אז את מי אני אכה?" הוסיף ושאל האב, "את הילדה של השכנים?"</w:t>
      </w:r>
    </w:p>
    <w:p w14:paraId="16C700C0" w14:textId="77777777" w:rsidR="00000000" w:rsidRDefault="00CF0F56">
      <w:pPr>
        <w:pStyle w:val="a0"/>
        <w:rPr>
          <w:rFonts w:hint="cs"/>
          <w:rtl/>
        </w:rPr>
      </w:pPr>
    </w:p>
    <w:p w14:paraId="6B7484B0" w14:textId="77777777" w:rsidR="00000000" w:rsidRDefault="00CF0F56">
      <w:pPr>
        <w:pStyle w:val="a0"/>
        <w:rPr>
          <w:rFonts w:hint="cs"/>
          <w:rtl/>
        </w:rPr>
      </w:pPr>
      <w:r>
        <w:rPr>
          <w:rFonts w:hint="cs"/>
          <w:rtl/>
        </w:rPr>
        <w:t>סיפור התעללות שני גם הוא תוצאה של הידרדרות למצוקה כלכלית. הוא נגרם דווקא כיוון שההורה הסתגר בעצמו בדיכאון ובייאוש ושכח מילדיו. חבר הכנסת בשארה, ילד בן תשע שלו שלושה אחים קטנים ממנו, ה</w:t>
      </w:r>
      <w:r>
        <w:rPr>
          <w:rFonts w:hint="cs"/>
          <w:rtl/>
        </w:rPr>
        <w:t xml:space="preserve">קטן ביותר בן חצי שנה, דיווח שאין לו בבית מזון, והוא מתקשה להשיג לאחיו "אפילו חצי מלפפון", ואלה ציטוטים מהדוח. "אמא" - סיפר הילד - "שוכבת כבר כמה ימים במיטה עם הכר על הראש, ואני צריך לטפל באחים שלי, אלא שאין לי ממה". </w:t>
      </w:r>
    </w:p>
    <w:p w14:paraId="701343F4" w14:textId="77777777" w:rsidR="00000000" w:rsidRDefault="00CF0F56">
      <w:pPr>
        <w:pStyle w:val="a0"/>
        <w:rPr>
          <w:rFonts w:hint="cs"/>
          <w:rtl/>
        </w:rPr>
      </w:pPr>
    </w:p>
    <w:p w14:paraId="2E22D6C3" w14:textId="77777777" w:rsidR="00000000" w:rsidRDefault="00CF0F56">
      <w:pPr>
        <w:pStyle w:val="a0"/>
        <w:rPr>
          <w:rFonts w:hint="cs"/>
          <w:rtl/>
        </w:rPr>
      </w:pPr>
      <w:r>
        <w:rPr>
          <w:rFonts w:hint="cs"/>
          <w:rtl/>
        </w:rPr>
        <w:t>אדוני היושב-ראש, חברי הכנסת, בישראל מא</w:t>
      </w:r>
      <w:r>
        <w:rPr>
          <w:rFonts w:hint="cs"/>
          <w:rtl/>
        </w:rPr>
        <w:t xml:space="preserve">ז שנת 1989 יש חוק חובת דיווח מיידי למשטרה, אם יודעים על חשד להתעללות בילד. החוק מטיל עונש של שלושה חודשי מאסר למי שיודע ולא מדווח. אולם בפועל, מתארים בעמותת אל"י, הרוב המכריע של ההתעללויות כלל לא מדווח, והמדינה כמעט שלא מפעילה את הסנקציה הקבועה בחוק. </w:t>
      </w:r>
    </w:p>
    <w:p w14:paraId="0995B8B5" w14:textId="77777777" w:rsidR="00000000" w:rsidRDefault="00CF0F56">
      <w:pPr>
        <w:pStyle w:val="a0"/>
        <w:rPr>
          <w:rFonts w:hint="cs"/>
          <w:rtl/>
        </w:rPr>
      </w:pPr>
    </w:p>
    <w:p w14:paraId="4FDB9E44" w14:textId="77777777" w:rsidR="00000000" w:rsidRDefault="00CF0F56">
      <w:pPr>
        <w:pStyle w:val="a0"/>
        <w:rPr>
          <w:rFonts w:hint="cs"/>
          <w:rtl/>
        </w:rPr>
      </w:pPr>
      <w:r>
        <w:rPr>
          <w:rFonts w:hint="cs"/>
          <w:rtl/>
        </w:rPr>
        <w:t xml:space="preserve">עם </w:t>
      </w:r>
      <w:r>
        <w:rPr>
          <w:rFonts w:hint="cs"/>
          <w:rtl/>
        </w:rPr>
        <w:t>זאת, קיימת עלייה במודעות נגד התעללות, אולם מודעות זו יכולה להסביר רק חלק קטן מהגידול העצום בהתעללות בילדים בשלוש השנים האחרונות, אדוני השר. הנזקים החברתיים ששר האוצר הזה גורם במדיניותו הכלכלית החברתית הם הגורם המרכזי לפגיעה בלתי הפיכה בעשרות אלפי ילדים. יל</w:t>
      </w:r>
      <w:r>
        <w:rPr>
          <w:rFonts w:hint="cs"/>
          <w:rtl/>
        </w:rPr>
        <w:t xml:space="preserve">ד שסובל מהתעללות, יסבול מנזקיה כל ימי חייו. </w:t>
      </w:r>
    </w:p>
    <w:p w14:paraId="37537E7B" w14:textId="77777777" w:rsidR="00000000" w:rsidRDefault="00CF0F56">
      <w:pPr>
        <w:pStyle w:val="a0"/>
        <w:rPr>
          <w:rFonts w:hint="cs"/>
          <w:rtl/>
        </w:rPr>
      </w:pPr>
    </w:p>
    <w:p w14:paraId="1927FE1E" w14:textId="77777777" w:rsidR="00000000" w:rsidRDefault="00CF0F56">
      <w:pPr>
        <w:pStyle w:val="a0"/>
        <w:rPr>
          <w:rFonts w:hint="cs"/>
          <w:rtl/>
        </w:rPr>
      </w:pPr>
      <w:r>
        <w:rPr>
          <w:rFonts w:hint="cs"/>
          <w:rtl/>
        </w:rPr>
        <w:t>נוסף על כך, במקרים רבים ילד שנפגע מהתעללות עתיד הוא בעצמו להתעלל באחרים - ויש על זה מחקרים ובדיקות - ובדרך כלל לא להבין מה רע בהתנהגותו. הוא פשוט לא מבין, כי הוא רגיל לקבל מכות ולהתעללות, אז הוא גם מתעלל באחרים</w:t>
      </w:r>
      <w:r>
        <w:rPr>
          <w:rFonts w:hint="cs"/>
          <w:rtl/>
        </w:rPr>
        <w:t xml:space="preserve"> וחושב שזה הדבר הכי טבעי בעולם. </w:t>
      </w:r>
    </w:p>
    <w:p w14:paraId="2E4C78AD" w14:textId="77777777" w:rsidR="00000000" w:rsidRDefault="00CF0F56">
      <w:pPr>
        <w:pStyle w:val="a0"/>
        <w:rPr>
          <w:rFonts w:hint="cs"/>
          <w:rtl/>
        </w:rPr>
      </w:pPr>
    </w:p>
    <w:p w14:paraId="46BE4C08" w14:textId="77777777" w:rsidR="00000000" w:rsidRDefault="00CF0F56">
      <w:pPr>
        <w:pStyle w:val="a0"/>
        <w:rPr>
          <w:rFonts w:hint="cs"/>
          <w:rtl/>
        </w:rPr>
      </w:pPr>
      <w:r>
        <w:rPr>
          <w:rFonts w:hint="cs"/>
          <w:rtl/>
        </w:rPr>
        <w:t xml:space="preserve">אדוני היושב-ראש, חברי הכנסת, השבוע התבשרנו למשל על עלייה בצמיחה בגובה של 4%. ביבי רץ להתפאר בנתון הזה, אבל הוא שוכח לספר שהאבטלה נותרה דו-ספרתית, וכ-290,000 אזרחים מצויים מחוץ למעגל העבודה. אפילו כלכלנים בכירים טוענים, כי </w:t>
      </w:r>
      <w:r>
        <w:rPr>
          <w:rFonts w:hint="cs"/>
          <w:rtl/>
        </w:rPr>
        <w:t xml:space="preserve">מהצמיחה הזאת נהנית רק שכבה מצומצמת של אזרחים, וכולנו יודעים שאלה העשירים ביותר, שנמצאים בחלק העליון ביותר בטבלה. הרוב המכריע מידרדר לעוני ולמצוקה חריפים ביותר, ואנחנו רואים את זה יום-יום. </w:t>
      </w:r>
    </w:p>
    <w:p w14:paraId="0D7797D1" w14:textId="77777777" w:rsidR="00000000" w:rsidRDefault="00CF0F56">
      <w:pPr>
        <w:pStyle w:val="a0"/>
        <w:rPr>
          <w:rFonts w:hint="cs"/>
          <w:rtl/>
        </w:rPr>
      </w:pPr>
    </w:p>
    <w:p w14:paraId="4007D649" w14:textId="77777777" w:rsidR="00000000" w:rsidRDefault="00CF0F56">
      <w:pPr>
        <w:pStyle w:val="a0"/>
        <w:rPr>
          <w:rFonts w:hint="cs"/>
          <w:rtl/>
        </w:rPr>
      </w:pPr>
      <w:r>
        <w:rPr>
          <w:rFonts w:hint="cs"/>
          <w:rtl/>
        </w:rPr>
        <w:t>היום ברור שהעוני והמצוקה לא רק פוגעים בילדים, אלא גם מנציחים את הפ</w:t>
      </w:r>
      <w:r>
        <w:rPr>
          <w:rFonts w:hint="cs"/>
          <w:rtl/>
        </w:rPr>
        <w:t xml:space="preserve">ערים החברתיים. בעיני, יש קשר ישיר בין הקפיטליזם האכזרי </w:t>
      </w:r>
      <w:r>
        <w:rPr>
          <w:rtl/>
        </w:rPr>
        <w:t>–</w:t>
      </w:r>
      <w:r>
        <w:rPr>
          <w:rFonts w:hint="cs"/>
          <w:rtl/>
        </w:rPr>
        <w:t xml:space="preserve"> ואני אומר אכזרי </w:t>
      </w:r>
      <w:r>
        <w:rPr>
          <w:rtl/>
        </w:rPr>
        <w:t>–</w:t>
      </w:r>
      <w:r>
        <w:rPr>
          <w:rFonts w:hint="cs"/>
          <w:rtl/>
        </w:rPr>
        <w:t xml:space="preserve"> שביבי ושינוי מעודדים, בין יצירה של שני מעמדות, מעמד של מנצלים ומעמד של מנוצלים בחברה הישראלית, לבין תפיסת הורים את ילדיהם כרכוש. </w:t>
      </w:r>
    </w:p>
    <w:p w14:paraId="07B4928D" w14:textId="77777777" w:rsidR="00000000" w:rsidRDefault="00CF0F56">
      <w:pPr>
        <w:pStyle w:val="a0"/>
        <w:rPr>
          <w:rFonts w:hint="cs"/>
          <w:rtl/>
        </w:rPr>
      </w:pPr>
    </w:p>
    <w:p w14:paraId="3566F182" w14:textId="77777777" w:rsidR="00000000" w:rsidRDefault="00CF0F56">
      <w:pPr>
        <w:pStyle w:val="a0"/>
        <w:rPr>
          <w:rFonts w:hint="cs"/>
          <w:rtl/>
        </w:rPr>
      </w:pPr>
      <w:r>
        <w:rPr>
          <w:rFonts w:hint="cs"/>
          <w:rtl/>
        </w:rPr>
        <w:t>אדוני היושב-ראש, חברי הכנסת, אדוני השר, מכאן שהידו</w:t>
      </w:r>
      <w:r>
        <w:rPr>
          <w:rFonts w:hint="cs"/>
          <w:rtl/>
        </w:rPr>
        <w:t xml:space="preserve">ק הקשר בין ניצול עובדים, בין עוני למצוקה, בין חברות כוח-האדם, בין יחס מזלזל לבני-אדם, בין הכיבוש בשטחים לבין הגידול בהתעללות - בידינו. </w:t>
      </w:r>
    </w:p>
    <w:p w14:paraId="494BCA3D" w14:textId="77777777" w:rsidR="00000000" w:rsidRDefault="00CF0F56">
      <w:pPr>
        <w:pStyle w:val="a0"/>
        <w:rPr>
          <w:rFonts w:hint="cs"/>
          <w:rtl/>
        </w:rPr>
      </w:pPr>
    </w:p>
    <w:p w14:paraId="7B9A60F8" w14:textId="77777777" w:rsidR="00000000" w:rsidRDefault="00CF0F56">
      <w:pPr>
        <w:pStyle w:val="a0"/>
        <w:rPr>
          <w:rFonts w:hint="cs"/>
          <w:rtl/>
        </w:rPr>
      </w:pPr>
      <w:r>
        <w:rPr>
          <w:rFonts w:hint="cs"/>
          <w:rtl/>
        </w:rPr>
        <w:t>אני באופן אישי לא מקבל את המצב הביטחוני המתוח כסיבה להתעללות בילדים. העם היהודי מאז אמצע המאה שעברה עמד במצב ביטחוני קש</w:t>
      </w:r>
      <w:r>
        <w:rPr>
          <w:rFonts w:hint="cs"/>
          <w:rtl/>
        </w:rPr>
        <w:t xml:space="preserve">ה ולא התעלל בילדיו. אין סיבה שהטרור בן-זמננו יגרום לנו לעשות זאת, אולם ללא ספק הכיבוש תורם לתפיסת הילדים והאשה כרכוש ולכן מתיר להתעלל בהם. </w:t>
      </w:r>
    </w:p>
    <w:p w14:paraId="6C870FFD" w14:textId="77777777" w:rsidR="00000000" w:rsidRDefault="00CF0F56">
      <w:pPr>
        <w:pStyle w:val="a0"/>
        <w:rPr>
          <w:rFonts w:hint="cs"/>
          <w:rtl/>
        </w:rPr>
      </w:pPr>
    </w:p>
    <w:p w14:paraId="147D4D88" w14:textId="77777777" w:rsidR="00000000" w:rsidRDefault="00CF0F56">
      <w:pPr>
        <w:pStyle w:val="a0"/>
        <w:rPr>
          <w:rFonts w:hint="cs"/>
          <w:rtl/>
        </w:rPr>
      </w:pPr>
      <w:r>
        <w:rPr>
          <w:rFonts w:hint="cs"/>
          <w:rtl/>
        </w:rPr>
        <w:t>אני גם לא מאמין שהממשלה הזאת יכולה לשנות משהו. התפיסה שלה מעוותת מן היסוד בנושאים הכלכליים-החברתיים. אדוני השר, לול</w:t>
      </w:r>
      <w:r>
        <w:rPr>
          <w:rFonts w:hint="cs"/>
          <w:rtl/>
        </w:rPr>
        <w:t xml:space="preserve">א תוכנית ההתנתקות של ראש הממשלה, היה צריך להפיל את הממשלה הזאת רק בגלל התרומה האדירה שלה להרס החברה בישראל. </w:t>
      </w:r>
    </w:p>
    <w:p w14:paraId="26140E2F" w14:textId="77777777" w:rsidR="00000000" w:rsidRDefault="00CF0F56">
      <w:pPr>
        <w:pStyle w:val="a0"/>
        <w:rPr>
          <w:rFonts w:hint="cs"/>
          <w:rtl/>
        </w:rPr>
      </w:pPr>
    </w:p>
    <w:p w14:paraId="6A70E841" w14:textId="77777777" w:rsidR="00000000" w:rsidRDefault="00CF0F56">
      <w:pPr>
        <w:pStyle w:val="a0"/>
        <w:rPr>
          <w:rFonts w:hint="cs"/>
          <w:rtl/>
        </w:rPr>
      </w:pPr>
      <w:r>
        <w:rPr>
          <w:rFonts w:hint="cs"/>
          <w:rtl/>
        </w:rPr>
        <w:t xml:space="preserve">אדוני היושב-ראש, בגלל חשיבות הנושא, אני מבקש שהוא יועלה בדחיפות לדיון במליאת הכנסת. תודה רבה.  </w:t>
      </w:r>
    </w:p>
    <w:p w14:paraId="088AF4E3" w14:textId="77777777" w:rsidR="00000000" w:rsidRDefault="00CF0F56">
      <w:pPr>
        <w:pStyle w:val="a0"/>
        <w:rPr>
          <w:rFonts w:hint="cs"/>
          <w:rtl/>
        </w:rPr>
      </w:pPr>
    </w:p>
    <w:p w14:paraId="55E151D3" w14:textId="77777777" w:rsidR="00000000" w:rsidRDefault="00CF0F56">
      <w:pPr>
        <w:pStyle w:val="af1"/>
        <w:rPr>
          <w:rtl/>
        </w:rPr>
      </w:pPr>
      <w:r>
        <w:rPr>
          <w:rtl/>
        </w:rPr>
        <w:t>היו"ר נסים דהן:</w:t>
      </w:r>
    </w:p>
    <w:p w14:paraId="400CEFAF" w14:textId="77777777" w:rsidR="00000000" w:rsidRDefault="00CF0F56">
      <w:pPr>
        <w:pStyle w:val="a0"/>
        <w:rPr>
          <w:rFonts w:hint="cs"/>
          <w:rtl/>
        </w:rPr>
      </w:pPr>
    </w:p>
    <w:p w14:paraId="4B53D2DB" w14:textId="77777777" w:rsidR="00000000" w:rsidRDefault="00CF0F56">
      <w:pPr>
        <w:pStyle w:val="a0"/>
        <w:rPr>
          <w:rFonts w:hint="cs"/>
          <w:rtl/>
        </w:rPr>
      </w:pPr>
      <w:r>
        <w:rPr>
          <w:rFonts w:hint="cs"/>
          <w:rtl/>
        </w:rPr>
        <w:t xml:space="preserve">תודה רבה. עמדת בדיוק בזמן. כבוד </w:t>
      </w:r>
      <w:r>
        <w:rPr>
          <w:rFonts w:hint="cs"/>
          <w:rtl/>
        </w:rPr>
        <w:t xml:space="preserve">שר הרווחה, חבר הכנסת זבולון אורלב, בבקשה. </w:t>
      </w:r>
    </w:p>
    <w:p w14:paraId="69CD03EE" w14:textId="77777777" w:rsidR="00000000" w:rsidRDefault="00CF0F56">
      <w:pPr>
        <w:pStyle w:val="a0"/>
        <w:rPr>
          <w:rFonts w:hint="cs"/>
          <w:rtl/>
        </w:rPr>
      </w:pPr>
    </w:p>
    <w:p w14:paraId="791CC2A2" w14:textId="77777777" w:rsidR="00000000" w:rsidRDefault="00CF0F56">
      <w:pPr>
        <w:pStyle w:val="a"/>
        <w:rPr>
          <w:rtl/>
        </w:rPr>
      </w:pPr>
      <w:bookmarkStart w:id="534" w:name="FS000000521T20_10_2004_17_29_28"/>
      <w:bookmarkStart w:id="535" w:name="_Toc92193403"/>
      <w:bookmarkEnd w:id="534"/>
      <w:r>
        <w:rPr>
          <w:rtl/>
        </w:rPr>
        <w:t>שר הרווחה זבולון אורלב:</w:t>
      </w:r>
      <w:bookmarkEnd w:id="535"/>
    </w:p>
    <w:p w14:paraId="5F63C6BF" w14:textId="77777777" w:rsidR="00000000" w:rsidRDefault="00CF0F56">
      <w:pPr>
        <w:pStyle w:val="a0"/>
        <w:rPr>
          <w:rtl/>
        </w:rPr>
      </w:pPr>
    </w:p>
    <w:p w14:paraId="11CC7E02" w14:textId="77777777" w:rsidR="00000000" w:rsidRDefault="00CF0F56">
      <w:pPr>
        <w:pStyle w:val="a0"/>
        <w:rPr>
          <w:rFonts w:hint="cs"/>
          <w:rtl/>
        </w:rPr>
      </w:pPr>
      <w:r>
        <w:rPr>
          <w:rFonts w:hint="cs"/>
          <w:rtl/>
        </w:rPr>
        <w:t>אדוני היושב-ראש, חברי חברי הכנסת, מכובדי חבר הכנסת אלי בן-מנחם, תופעת ההתעללות בילדים היא תופעה קשה ומכוערת, שחוצה את כל שכבות החברה ואיננה מבחינה בין מעמדות כלכליים וחברתיים. יש מקרים שב</w:t>
      </w:r>
      <w:r>
        <w:rPr>
          <w:rFonts w:hint="cs"/>
          <w:rtl/>
        </w:rPr>
        <w:t xml:space="preserve">הם מתעללים בגלל קושי כלכלי, אבל לא רק קושי כלכלי גורם להתעללות. התופעה מצויה בכל המגזרים. </w:t>
      </w:r>
    </w:p>
    <w:p w14:paraId="6D0AC66D" w14:textId="77777777" w:rsidR="00000000" w:rsidRDefault="00CF0F56">
      <w:pPr>
        <w:pStyle w:val="a0"/>
        <w:rPr>
          <w:rFonts w:hint="cs"/>
          <w:rtl/>
        </w:rPr>
      </w:pPr>
    </w:p>
    <w:p w14:paraId="516B2A2C" w14:textId="77777777" w:rsidR="00000000" w:rsidRDefault="00CF0F56">
      <w:pPr>
        <w:pStyle w:val="a0"/>
        <w:rPr>
          <w:rFonts w:hint="cs"/>
          <w:rtl/>
        </w:rPr>
      </w:pPr>
      <w:r>
        <w:rPr>
          <w:rFonts w:hint="cs"/>
          <w:rtl/>
        </w:rPr>
        <w:t xml:space="preserve">בשנים האחרונות התחזקה מאוד המודעות הציבורית והחברתית כלפי בעיה קשה זו. </w:t>
      </w:r>
    </w:p>
    <w:p w14:paraId="173DCD74" w14:textId="77777777" w:rsidR="00000000" w:rsidRDefault="00CF0F56">
      <w:pPr>
        <w:pStyle w:val="a0"/>
        <w:rPr>
          <w:rFonts w:hint="cs"/>
          <w:rtl/>
        </w:rPr>
      </w:pPr>
    </w:p>
    <w:p w14:paraId="38FF8B18" w14:textId="77777777" w:rsidR="00000000" w:rsidRDefault="00CF0F56">
      <w:pPr>
        <w:pStyle w:val="a0"/>
        <w:rPr>
          <w:rFonts w:hint="cs"/>
          <w:rtl/>
        </w:rPr>
      </w:pPr>
      <w:r>
        <w:rPr>
          <w:rFonts w:hint="cs"/>
          <w:rtl/>
        </w:rPr>
        <w:t>הדוח של אגודת אל"י, ואני גם רוצה לנצל את ההזדמנות ולהודות ולהוקיר את עבודת העמותה הזאת, מצי</w:t>
      </w:r>
      <w:r>
        <w:rPr>
          <w:rFonts w:hint="cs"/>
          <w:rtl/>
        </w:rPr>
        <w:t>ג מגמות של החרפה, שגם שירותי הרווחה עדים להן בתחום ההתעללות בילדים. לפי הנתונים הלאומיים הארציים המצויים בידינו, והנסמכים גם על היקף הפניות של משטרת ישראל לחוקרי הילדים שבמשרדי, עולה כי במהלך השנים 1998-2003, במשך חמש שנים, היתה למעלה מהכפלה בהיקף הילדים מ</w:t>
      </w:r>
      <w:r>
        <w:rPr>
          <w:rFonts w:hint="cs"/>
          <w:rtl/>
        </w:rPr>
        <w:t xml:space="preserve">תחת לגיל 14 אשר נחקרו בידי חוקרי ילדים בשל חשד לפגיעה פיזית או מינית, מ-3,991 ל-8,300. אין בידינו נתונים התומכים בקביעה שבהצעה לסדר-היום של חבר הכנסת בן-מנחם, שלפיה חלה עלייה של פי-חמישה בהיקף מקרי ההתעללות. גם פי-שניים זה די והותר. </w:t>
      </w:r>
    </w:p>
    <w:p w14:paraId="3E87FB26" w14:textId="77777777" w:rsidR="00000000" w:rsidRDefault="00CF0F56">
      <w:pPr>
        <w:pStyle w:val="a0"/>
        <w:rPr>
          <w:rFonts w:hint="cs"/>
          <w:rtl/>
        </w:rPr>
      </w:pPr>
    </w:p>
    <w:p w14:paraId="01BABC12" w14:textId="77777777" w:rsidR="00000000" w:rsidRDefault="00CF0F56">
      <w:pPr>
        <w:pStyle w:val="a0"/>
        <w:rPr>
          <w:rFonts w:hint="cs"/>
          <w:rtl/>
        </w:rPr>
      </w:pPr>
      <w:r>
        <w:rPr>
          <w:rFonts w:hint="cs"/>
          <w:rtl/>
        </w:rPr>
        <w:t>נתונים אלה ראויים לבד</w:t>
      </w:r>
      <w:r>
        <w:rPr>
          <w:rFonts w:hint="cs"/>
          <w:rtl/>
        </w:rPr>
        <w:t>יקה מעמיקה כדי להבין את כל ההיבטים בפניות לאגודת אל"י: האם ניתן לייחס חלק מריבוי הפניות בהרחבה של היקף השירותים של אל"י, או שאנשים מעדיפים את איכות הטיפול של אל"י? כמה מהמגיעים חדשים? כמה ותיקים? אינני בקיא בדבר, אבל על-פי הנתונים שלנו, כאמור, יש החרפה והי</w:t>
      </w:r>
      <w:r>
        <w:rPr>
          <w:rFonts w:hint="cs"/>
          <w:rtl/>
        </w:rPr>
        <w:t xml:space="preserve">א מאוד מדאיגה. </w:t>
      </w:r>
    </w:p>
    <w:p w14:paraId="73CDBB27" w14:textId="77777777" w:rsidR="00000000" w:rsidRDefault="00CF0F56">
      <w:pPr>
        <w:pStyle w:val="a0"/>
        <w:rPr>
          <w:rFonts w:hint="cs"/>
          <w:rtl/>
        </w:rPr>
      </w:pPr>
    </w:p>
    <w:p w14:paraId="3691C55A" w14:textId="77777777" w:rsidR="00000000" w:rsidRDefault="00CF0F56">
      <w:pPr>
        <w:pStyle w:val="a0"/>
        <w:rPr>
          <w:rFonts w:hint="cs"/>
          <w:rtl/>
        </w:rPr>
      </w:pPr>
      <w:r>
        <w:rPr>
          <w:rFonts w:hint="cs"/>
          <w:rtl/>
        </w:rPr>
        <w:t>חברי חברי הכנסת, אינני יודע אם תופתעו לדעת, אך על-פי נתוני משרדי המגמה המדהימה בתופעת ההתעללות בילדים היא שכ-67% מהפוגעים בילדים הם הורים או בני-משפחה או חברים ומכרים, וזה תמרור אדום, המלמד על התרופפות התא המשפחתי בחברה הישראלית. רק 33% מה</w:t>
      </w:r>
      <w:r>
        <w:rPr>
          <w:rFonts w:hint="cs"/>
          <w:rtl/>
        </w:rPr>
        <w:t xml:space="preserve">פוגעים הם אנשים זרים. </w:t>
      </w:r>
    </w:p>
    <w:p w14:paraId="114CD3C2" w14:textId="77777777" w:rsidR="00000000" w:rsidRDefault="00CF0F56">
      <w:pPr>
        <w:pStyle w:val="a0"/>
        <w:rPr>
          <w:rFonts w:hint="cs"/>
          <w:rtl/>
        </w:rPr>
      </w:pPr>
    </w:p>
    <w:p w14:paraId="4B646695" w14:textId="77777777" w:rsidR="00000000" w:rsidRDefault="00CF0F56">
      <w:pPr>
        <w:pStyle w:val="af0"/>
        <w:rPr>
          <w:rtl/>
        </w:rPr>
      </w:pPr>
      <w:r>
        <w:rPr>
          <w:rFonts w:hint="eastAsia"/>
          <w:rtl/>
        </w:rPr>
        <w:t>עזמי</w:t>
      </w:r>
      <w:r>
        <w:rPr>
          <w:rtl/>
        </w:rPr>
        <w:t xml:space="preserve"> בשארה (בל"ד):</w:t>
      </w:r>
    </w:p>
    <w:p w14:paraId="65C0494E" w14:textId="77777777" w:rsidR="00000000" w:rsidRDefault="00CF0F56">
      <w:pPr>
        <w:pStyle w:val="a0"/>
        <w:rPr>
          <w:rFonts w:hint="cs"/>
          <w:rtl/>
        </w:rPr>
      </w:pPr>
    </w:p>
    <w:p w14:paraId="1CC913C0" w14:textId="77777777" w:rsidR="00000000" w:rsidRDefault="00CF0F56">
      <w:pPr>
        <w:pStyle w:val="a0"/>
        <w:rPr>
          <w:rFonts w:hint="cs"/>
          <w:rtl/>
        </w:rPr>
      </w:pPr>
      <w:r>
        <w:rPr>
          <w:rFonts w:hint="cs"/>
          <w:rtl/>
        </w:rPr>
        <w:t xml:space="preserve">צריך להגיד שאלה המקרים הידועים, כי יש הרבה מקרים שאינם ידועים. </w:t>
      </w:r>
    </w:p>
    <w:p w14:paraId="69075B21" w14:textId="77777777" w:rsidR="00000000" w:rsidRDefault="00CF0F56">
      <w:pPr>
        <w:pStyle w:val="a0"/>
        <w:rPr>
          <w:rFonts w:hint="cs"/>
          <w:rtl/>
        </w:rPr>
      </w:pPr>
    </w:p>
    <w:p w14:paraId="5A3FEB89" w14:textId="77777777" w:rsidR="00000000" w:rsidRDefault="00CF0F56">
      <w:pPr>
        <w:pStyle w:val="-"/>
        <w:rPr>
          <w:rtl/>
        </w:rPr>
      </w:pPr>
      <w:bookmarkStart w:id="536" w:name="FS000000521T20_10_2004_17_49_59C"/>
      <w:bookmarkEnd w:id="536"/>
      <w:r>
        <w:rPr>
          <w:rtl/>
        </w:rPr>
        <w:t>שר הרווחה זבולון אורלב:</w:t>
      </w:r>
    </w:p>
    <w:p w14:paraId="613BCBD9" w14:textId="77777777" w:rsidR="00000000" w:rsidRDefault="00CF0F56">
      <w:pPr>
        <w:pStyle w:val="a0"/>
        <w:rPr>
          <w:rtl/>
        </w:rPr>
      </w:pPr>
    </w:p>
    <w:p w14:paraId="4E081EF2" w14:textId="77777777" w:rsidR="00000000" w:rsidRDefault="00CF0F56">
      <w:pPr>
        <w:pStyle w:val="a0"/>
        <w:rPr>
          <w:rFonts w:hint="cs"/>
          <w:rtl/>
        </w:rPr>
      </w:pPr>
      <w:r>
        <w:rPr>
          <w:rFonts w:hint="cs"/>
          <w:rtl/>
        </w:rPr>
        <w:t>כן, אני מייד אדבר על זה. מהמקרים המדווחים. אתה צודק. ניתן גם להעריך כי אין פנייה ודיווח בכל מקרה של התעללות, שכן אלה סודות</w:t>
      </w:r>
      <w:r>
        <w:rPr>
          <w:rFonts w:hint="cs"/>
          <w:rtl/>
        </w:rPr>
        <w:t xml:space="preserve"> שקשה לילדים לחשוף בגלל גילם, תלותם במבוגרים וחששם מחשיפת הסוד המשפחתי. מעבר להיבטים המספריים, אין כל ספק שלפנינו תופעה קשה ומדאיגה, המחייבת פעולה ומתן תשומת לב מיוחדת של כל מוסדות החברה. זו סטייה ורעה חולה, ועל כולם יש חובה להתגייס, לצמצם אותה ולמגרה. </w:t>
      </w:r>
    </w:p>
    <w:p w14:paraId="2897FEF6" w14:textId="77777777" w:rsidR="00000000" w:rsidRDefault="00CF0F56">
      <w:pPr>
        <w:pStyle w:val="a0"/>
        <w:rPr>
          <w:rFonts w:hint="cs"/>
          <w:rtl/>
        </w:rPr>
      </w:pPr>
    </w:p>
    <w:p w14:paraId="6A1CDD0F" w14:textId="77777777" w:rsidR="00000000" w:rsidRDefault="00CF0F56">
      <w:pPr>
        <w:pStyle w:val="a0"/>
        <w:rPr>
          <w:rFonts w:hint="cs"/>
          <w:rtl/>
        </w:rPr>
      </w:pPr>
      <w:r>
        <w:rPr>
          <w:rFonts w:hint="cs"/>
          <w:rtl/>
        </w:rPr>
        <w:t>מ</w:t>
      </w:r>
      <w:r>
        <w:rPr>
          <w:rFonts w:hint="cs"/>
          <w:rtl/>
        </w:rPr>
        <w:t xml:space="preserve">שרד הרווחה, בשיתוף פעולה עם יתר משרדי הממשלה </w:t>
      </w:r>
      <w:r>
        <w:rPr>
          <w:rtl/>
        </w:rPr>
        <w:t>–</w:t>
      </w:r>
      <w:r>
        <w:rPr>
          <w:rFonts w:hint="cs"/>
          <w:rtl/>
        </w:rPr>
        <w:t xml:space="preserve"> המשפטים, החינוך, הבריאות, המשטרה ואחרים, הרשויות המקומיות וארגונים וולונטריים </w:t>
      </w:r>
      <w:r>
        <w:rPr>
          <w:rtl/>
        </w:rPr>
        <w:t>–</w:t>
      </w:r>
      <w:r>
        <w:rPr>
          <w:rFonts w:hint="cs"/>
          <w:rtl/>
        </w:rPr>
        <w:t xml:space="preserve"> עושים כדי לאתר, לחקור, למנוע ולטפל באירועי התעללות ואלימות כלפי ילדים. בכל הרמות אנחנו שואפים לשפר את המודעות הציבורית, לשפר את ה</w:t>
      </w:r>
      <w:r>
        <w:rPr>
          <w:rFonts w:hint="cs"/>
          <w:rtl/>
        </w:rPr>
        <w:t xml:space="preserve">חקיקה ולשפר את השירותים המעודדים דיווח על תופעת ההתעללות ונכונות לקבל טיפול. </w:t>
      </w:r>
    </w:p>
    <w:p w14:paraId="70598367" w14:textId="77777777" w:rsidR="00000000" w:rsidRDefault="00CF0F56">
      <w:pPr>
        <w:pStyle w:val="a0"/>
        <w:rPr>
          <w:rFonts w:hint="cs"/>
          <w:rtl/>
        </w:rPr>
      </w:pPr>
    </w:p>
    <w:p w14:paraId="35130965" w14:textId="77777777" w:rsidR="00000000" w:rsidRDefault="00CF0F56">
      <w:pPr>
        <w:pStyle w:val="a0"/>
        <w:rPr>
          <w:rFonts w:hint="cs"/>
          <w:rtl/>
        </w:rPr>
      </w:pPr>
      <w:r>
        <w:rPr>
          <w:rFonts w:hint="cs"/>
          <w:rtl/>
        </w:rPr>
        <w:t>חברי הכנסת, מתוך כ-30,000 דיווחים של אזרחים לפקידי הסעד שבשירותי הרווחה על-אודות ילדים שסובלים מהזנחה וסיכון בשנת 2003, אנו מאתרים מאות אחדות של מקרי התעללות או אלימות קשה ביותר</w:t>
      </w:r>
      <w:r>
        <w:rPr>
          <w:rFonts w:hint="cs"/>
          <w:rtl/>
        </w:rPr>
        <w:t>. שירותי הרווחה של מדינת ישראל בכל צורותיהם מספקים בהתאם ליכולתם ולתשתיות השירות שבידיהם שורה של מענים להגנה ולטיפול בילדים בסיכון ובסכנה, כגון: 700 ילדים במרכזי חירום, קרוב ל-9,000 ילדים בשירותי פנימייה מסוגים שונים, כ-1,700 בשירותי אומנה, כ-10,000 בשירות</w:t>
      </w:r>
      <w:r>
        <w:rPr>
          <w:rFonts w:hint="cs"/>
          <w:rtl/>
        </w:rPr>
        <w:t xml:space="preserve">י מועדוניות, 25,000 במעונות-יום ועוד שירותי חסות, מעונות וכדומה. רשת המענים הזאת משרתת, כמובן, גם ילדים שהיו קורבנות להתעללות, אם במתכונת של שירותי קהילה ואם במתכונת חוץ-ביתית. </w:t>
      </w:r>
    </w:p>
    <w:p w14:paraId="365C2EA6" w14:textId="77777777" w:rsidR="00000000" w:rsidRDefault="00CF0F56">
      <w:pPr>
        <w:pStyle w:val="a0"/>
        <w:rPr>
          <w:rFonts w:hint="cs"/>
          <w:rtl/>
        </w:rPr>
      </w:pPr>
    </w:p>
    <w:p w14:paraId="097670AC" w14:textId="77777777" w:rsidR="00000000" w:rsidRDefault="00CF0F56">
      <w:pPr>
        <w:pStyle w:val="a0"/>
        <w:rPr>
          <w:rFonts w:hint="cs"/>
          <w:rtl/>
        </w:rPr>
      </w:pPr>
      <w:r>
        <w:rPr>
          <w:rFonts w:hint="cs"/>
          <w:rtl/>
        </w:rPr>
        <w:t>ברור שעקב צוק העתים אין בידינו, בידי שירותי הרווחה, לא הממלכתיים, לא המוניציפ</w:t>
      </w:r>
      <w:r>
        <w:rPr>
          <w:rFonts w:hint="cs"/>
          <w:rtl/>
        </w:rPr>
        <w:t xml:space="preserve">ליים ולא הוולונטריים, כל היכולת התקציבית לפתח את המערך הרחב והמלא של כל מסגרות הטיפול לילדים הסובלים מהתעללות או מתופעות של אלימות. המצב כאן בעייתי והוא דורש תיקון. התוכניות קיימות, אך המצוקה התקציבית מגבילה את האפשרות. </w:t>
      </w:r>
    </w:p>
    <w:p w14:paraId="1FCD2C36" w14:textId="77777777" w:rsidR="00000000" w:rsidRDefault="00CF0F56">
      <w:pPr>
        <w:pStyle w:val="a0"/>
        <w:rPr>
          <w:rFonts w:hint="cs"/>
          <w:rtl/>
        </w:rPr>
      </w:pPr>
    </w:p>
    <w:p w14:paraId="1D25D029" w14:textId="77777777" w:rsidR="00000000" w:rsidRDefault="00CF0F56">
      <w:pPr>
        <w:pStyle w:val="a0"/>
        <w:rPr>
          <w:rFonts w:hint="cs"/>
          <w:rtl/>
        </w:rPr>
      </w:pPr>
      <w:r>
        <w:rPr>
          <w:rFonts w:hint="cs"/>
          <w:rtl/>
        </w:rPr>
        <w:t>עם זאת, הקמנו עם עמותת "אשלים" ועם</w:t>
      </w:r>
      <w:r>
        <w:rPr>
          <w:rFonts w:hint="cs"/>
          <w:rtl/>
        </w:rPr>
        <w:t xml:space="preserve"> גורמים נוספים מרכז הגנה לילדים נפגעי התעללות בירושלים, ועד סוף שנת 2004 יוקם מרכז נוסף בתל-אביב. עם הפעלת הקרן לפיתוח שירותים לילדים בסיכון במוסד לביטוח לאומי, נוכל לתת דחיפה נוספת לנושא ולספק פתרונות נוספים. לאחרונה גם הקמנו את קו החירום 118, כדי ליצור א</w:t>
      </w:r>
      <w:r>
        <w:rPr>
          <w:rFonts w:hint="cs"/>
          <w:rtl/>
        </w:rPr>
        <w:t xml:space="preserve">פיק פנייה ודיווח נוסף על מקרי התעללות. יש גם התגייסות של ארגונים כמו קרן סאקט"א-רש"י, קרן הידידות, אל"י וארגונים אחרים כדי לתת מענה. זאת ההזדמנות לברך את כל הגופים, גם העסקיים, שנרתמו למשימות החברתיות. </w:t>
      </w:r>
    </w:p>
    <w:p w14:paraId="4EAF85BE" w14:textId="77777777" w:rsidR="00000000" w:rsidRDefault="00CF0F56">
      <w:pPr>
        <w:pStyle w:val="a0"/>
        <w:rPr>
          <w:rFonts w:hint="cs"/>
          <w:rtl/>
        </w:rPr>
      </w:pPr>
    </w:p>
    <w:p w14:paraId="3EAAA37D" w14:textId="77777777" w:rsidR="00000000" w:rsidRDefault="00CF0F56">
      <w:pPr>
        <w:pStyle w:val="a0"/>
        <w:rPr>
          <w:rFonts w:hint="cs"/>
          <w:rtl/>
        </w:rPr>
      </w:pPr>
      <w:r>
        <w:rPr>
          <w:rFonts w:hint="cs"/>
          <w:rtl/>
        </w:rPr>
        <w:t>אני מוכן להיענות לבקשת חבר הכנסת המציע, שהוא עכשיו ה</w:t>
      </w:r>
      <w:r>
        <w:rPr>
          <w:rFonts w:hint="cs"/>
          <w:rtl/>
        </w:rPr>
        <w:t xml:space="preserve">יושב-ראש, ולקיים את הדיון במליאה. הנושא ראוי לדיון פתוח במליאה. </w:t>
      </w:r>
    </w:p>
    <w:p w14:paraId="334EC79B" w14:textId="77777777" w:rsidR="00000000" w:rsidRDefault="00CF0F56">
      <w:pPr>
        <w:pStyle w:val="a0"/>
        <w:rPr>
          <w:rFonts w:hint="cs"/>
          <w:rtl/>
        </w:rPr>
      </w:pPr>
    </w:p>
    <w:p w14:paraId="704C4CF0" w14:textId="77777777" w:rsidR="00000000" w:rsidRDefault="00CF0F56">
      <w:pPr>
        <w:pStyle w:val="af1"/>
        <w:rPr>
          <w:rtl/>
        </w:rPr>
      </w:pPr>
      <w:r>
        <w:rPr>
          <w:rtl/>
        </w:rPr>
        <w:t>היו"ר אלי בן-מנחם:</w:t>
      </w:r>
    </w:p>
    <w:p w14:paraId="3A3085E7" w14:textId="77777777" w:rsidR="00000000" w:rsidRDefault="00CF0F56">
      <w:pPr>
        <w:pStyle w:val="a0"/>
        <w:rPr>
          <w:rtl/>
        </w:rPr>
      </w:pPr>
    </w:p>
    <w:p w14:paraId="728DCC5A" w14:textId="77777777" w:rsidR="00000000" w:rsidRDefault="00CF0F56">
      <w:pPr>
        <w:pStyle w:val="a0"/>
        <w:rPr>
          <w:rFonts w:hint="cs"/>
          <w:rtl/>
        </w:rPr>
      </w:pPr>
      <w:r>
        <w:rPr>
          <w:rFonts w:hint="cs"/>
          <w:rtl/>
        </w:rPr>
        <w:t xml:space="preserve">אני מודה לשר הרווחה, חבר הכנסת זבולון אורלב. הצעה אחרת לחבר הכנסת בשארה. דקה אחת לרשותך, בבקשה. </w:t>
      </w:r>
    </w:p>
    <w:p w14:paraId="44E585F1" w14:textId="77777777" w:rsidR="00000000" w:rsidRDefault="00CF0F56">
      <w:pPr>
        <w:pStyle w:val="a0"/>
        <w:rPr>
          <w:rFonts w:hint="cs"/>
          <w:rtl/>
        </w:rPr>
      </w:pPr>
    </w:p>
    <w:p w14:paraId="34504219" w14:textId="77777777" w:rsidR="00000000" w:rsidRDefault="00CF0F56">
      <w:pPr>
        <w:pStyle w:val="a"/>
        <w:rPr>
          <w:rtl/>
        </w:rPr>
      </w:pPr>
      <w:bookmarkStart w:id="537" w:name="FS000000558T20_10_2004_18_00_02"/>
      <w:bookmarkStart w:id="538" w:name="_Toc92193404"/>
      <w:bookmarkEnd w:id="537"/>
      <w:r>
        <w:rPr>
          <w:rFonts w:hint="eastAsia"/>
          <w:rtl/>
        </w:rPr>
        <w:t>עזמי</w:t>
      </w:r>
      <w:r>
        <w:rPr>
          <w:rtl/>
        </w:rPr>
        <w:t xml:space="preserve"> בשארה (בל"ד):</w:t>
      </w:r>
      <w:bookmarkEnd w:id="538"/>
    </w:p>
    <w:p w14:paraId="060480DE" w14:textId="77777777" w:rsidR="00000000" w:rsidRDefault="00CF0F56">
      <w:pPr>
        <w:pStyle w:val="a0"/>
        <w:rPr>
          <w:rFonts w:hint="cs"/>
          <w:rtl/>
        </w:rPr>
      </w:pPr>
    </w:p>
    <w:p w14:paraId="75D07892" w14:textId="77777777" w:rsidR="00000000" w:rsidRDefault="00CF0F56">
      <w:pPr>
        <w:pStyle w:val="a0"/>
        <w:rPr>
          <w:rFonts w:hint="cs"/>
          <w:rtl/>
        </w:rPr>
      </w:pPr>
      <w:r>
        <w:rPr>
          <w:rFonts w:hint="cs"/>
          <w:rtl/>
        </w:rPr>
        <w:t>אדוני היושב-ראש, אני מברך אותך על ההצעה. אני רוצה לנ</w:t>
      </w:r>
      <w:r>
        <w:rPr>
          <w:rFonts w:hint="cs"/>
          <w:rtl/>
        </w:rPr>
        <w:t xml:space="preserve">צל את ההזדמנות הזאת ולהזכיר לך וגם לשר, שהנושא הזה הוא בנפשו, כמוך, שהיה חסר בנאום שלכם אזכור של הניסיון לבטל בכנסת את הוועדה לזכויות הילד בקונטקסט הזה. </w:t>
      </w:r>
    </w:p>
    <w:p w14:paraId="59AE7485" w14:textId="77777777" w:rsidR="00000000" w:rsidRDefault="00CF0F56">
      <w:pPr>
        <w:pStyle w:val="a0"/>
        <w:rPr>
          <w:rFonts w:hint="cs"/>
          <w:rtl/>
        </w:rPr>
      </w:pPr>
    </w:p>
    <w:p w14:paraId="14B8F959" w14:textId="77777777" w:rsidR="00000000" w:rsidRDefault="00CF0F56">
      <w:pPr>
        <w:pStyle w:val="af1"/>
        <w:rPr>
          <w:rtl/>
        </w:rPr>
      </w:pPr>
      <w:r>
        <w:rPr>
          <w:rtl/>
        </w:rPr>
        <w:t>היו"ר אלי בן-מנחם:</w:t>
      </w:r>
    </w:p>
    <w:p w14:paraId="17427572" w14:textId="77777777" w:rsidR="00000000" w:rsidRDefault="00CF0F56">
      <w:pPr>
        <w:pStyle w:val="a0"/>
        <w:rPr>
          <w:rtl/>
        </w:rPr>
      </w:pPr>
    </w:p>
    <w:p w14:paraId="6BA04D09" w14:textId="77777777" w:rsidR="00000000" w:rsidRDefault="00CF0F56">
      <w:pPr>
        <w:pStyle w:val="a0"/>
        <w:rPr>
          <w:rFonts w:hint="cs"/>
          <w:rtl/>
        </w:rPr>
      </w:pPr>
      <w:r>
        <w:rPr>
          <w:rFonts w:hint="cs"/>
          <w:rtl/>
        </w:rPr>
        <w:t xml:space="preserve">אתה צודק. </w:t>
      </w:r>
    </w:p>
    <w:p w14:paraId="7FB83C11" w14:textId="77777777" w:rsidR="00000000" w:rsidRDefault="00CF0F56">
      <w:pPr>
        <w:pStyle w:val="a0"/>
        <w:rPr>
          <w:rFonts w:hint="cs"/>
          <w:rtl/>
        </w:rPr>
      </w:pPr>
    </w:p>
    <w:p w14:paraId="59E5444C" w14:textId="77777777" w:rsidR="00000000" w:rsidRDefault="00CF0F56">
      <w:pPr>
        <w:pStyle w:val="-"/>
        <w:rPr>
          <w:rtl/>
        </w:rPr>
      </w:pPr>
      <w:bookmarkStart w:id="539" w:name="FS000000558T20_10_2004_18_00_59C"/>
      <w:bookmarkEnd w:id="539"/>
      <w:r>
        <w:rPr>
          <w:rtl/>
        </w:rPr>
        <w:t>עזמי בשארה (בל"ד):</w:t>
      </w:r>
    </w:p>
    <w:p w14:paraId="4B79F5A5" w14:textId="77777777" w:rsidR="00000000" w:rsidRDefault="00CF0F56">
      <w:pPr>
        <w:pStyle w:val="a0"/>
        <w:rPr>
          <w:rtl/>
        </w:rPr>
      </w:pPr>
    </w:p>
    <w:p w14:paraId="20D19336" w14:textId="77777777" w:rsidR="00000000" w:rsidRDefault="00CF0F56">
      <w:pPr>
        <w:pStyle w:val="a0"/>
        <w:rPr>
          <w:rFonts w:hint="cs"/>
          <w:rtl/>
        </w:rPr>
      </w:pPr>
      <w:r>
        <w:rPr>
          <w:rFonts w:hint="cs"/>
          <w:rtl/>
        </w:rPr>
        <w:t xml:space="preserve">הרי הנושא הוא בנפשכם, שניכם. </w:t>
      </w:r>
    </w:p>
    <w:p w14:paraId="2309310C" w14:textId="77777777" w:rsidR="00000000" w:rsidRDefault="00CF0F56">
      <w:pPr>
        <w:pStyle w:val="a0"/>
        <w:rPr>
          <w:rFonts w:hint="cs"/>
          <w:rtl/>
        </w:rPr>
      </w:pPr>
    </w:p>
    <w:p w14:paraId="32AB5634" w14:textId="77777777" w:rsidR="00000000" w:rsidRDefault="00CF0F56">
      <w:pPr>
        <w:pStyle w:val="af1"/>
        <w:rPr>
          <w:rtl/>
        </w:rPr>
      </w:pPr>
      <w:r>
        <w:rPr>
          <w:rtl/>
        </w:rPr>
        <w:t>היו"ר אלי בן-מנחם:</w:t>
      </w:r>
    </w:p>
    <w:p w14:paraId="7216CF3F" w14:textId="77777777" w:rsidR="00000000" w:rsidRDefault="00CF0F56">
      <w:pPr>
        <w:pStyle w:val="a0"/>
        <w:rPr>
          <w:rtl/>
        </w:rPr>
      </w:pPr>
    </w:p>
    <w:p w14:paraId="7019933A" w14:textId="77777777" w:rsidR="00000000" w:rsidRDefault="00CF0F56">
      <w:pPr>
        <w:pStyle w:val="a0"/>
        <w:rPr>
          <w:rFonts w:hint="cs"/>
          <w:rtl/>
        </w:rPr>
      </w:pPr>
      <w:r>
        <w:rPr>
          <w:rFonts w:hint="cs"/>
          <w:rtl/>
        </w:rPr>
        <w:t xml:space="preserve">חבר הכנסת בשארה, אתה צודק. </w:t>
      </w:r>
    </w:p>
    <w:p w14:paraId="20321547" w14:textId="77777777" w:rsidR="00000000" w:rsidRDefault="00CF0F56">
      <w:pPr>
        <w:pStyle w:val="a0"/>
        <w:rPr>
          <w:rFonts w:hint="cs"/>
          <w:rtl/>
        </w:rPr>
      </w:pPr>
    </w:p>
    <w:p w14:paraId="3C670C5A" w14:textId="77777777" w:rsidR="00000000" w:rsidRDefault="00CF0F56">
      <w:pPr>
        <w:pStyle w:val="-"/>
        <w:rPr>
          <w:rtl/>
        </w:rPr>
      </w:pPr>
      <w:bookmarkStart w:id="540" w:name="FS000000558T20_10_2004_18_01_18C"/>
      <w:bookmarkEnd w:id="540"/>
      <w:r>
        <w:rPr>
          <w:rtl/>
        </w:rPr>
        <w:t>עזמי בשארה (בל"ד):</w:t>
      </w:r>
    </w:p>
    <w:p w14:paraId="58519E14" w14:textId="77777777" w:rsidR="00000000" w:rsidRDefault="00CF0F56">
      <w:pPr>
        <w:pStyle w:val="a0"/>
        <w:rPr>
          <w:rtl/>
        </w:rPr>
      </w:pPr>
    </w:p>
    <w:p w14:paraId="4E2A46BF" w14:textId="77777777" w:rsidR="00000000" w:rsidRDefault="00CF0F56">
      <w:pPr>
        <w:pStyle w:val="a0"/>
        <w:rPr>
          <w:rFonts w:hint="cs"/>
          <w:rtl/>
        </w:rPr>
      </w:pPr>
      <w:r>
        <w:rPr>
          <w:rFonts w:hint="cs"/>
          <w:rtl/>
        </w:rPr>
        <w:t>אני חושב, אדוני, שצריך לעשות הכול, דווקא בגלל הידרדרות המצב בכל הקשור בהתעללות בילדים. חשוב מאוד לשמור על הוועדה הזאת בכנסת, ולא להחשיב אותה כמו שאר הוועדות שרוצים לבטל. הוועדה לזכויות הילד נוגעת למאות אלפ</w:t>
      </w:r>
      <w:r>
        <w:rPr>
          <w:rFonts w:hint="cs"/>
          <w:rtl/>
        </w:rPr>
        <w:t xml:space="preserve">י בני-אדם. עם עליית הנושא הזה אנחנו צריכים להתייצב כאיש אחד על מנת למנוע את ביטולה. אני לא אומר כמו שאומרים בעיתונים: את הוועדה שלי לא תבטלו. אני לא יושב-ראש של שום ועדה, אבל ועדה כזאת בפרלמנט היא גאווה. </w:t>
      </w:r>
    </w:p>
    <w:p w14:paraId="46E8F34A" w14:textId="77777777" w:rsidR="00000000" w:rsidRDefault="00CF0F56">
      <w:pPr>
        <w:pStyle w:val="a0"/>
        <w:rPr>
          <w:rFonts w:hint="cs"/>
          <w:rtl/>
        </w:rPr>
      </w:pPr>
    </w:p>
    <w:p w14:paraId="71CA38EB" w14:textId="77777777" w:rsidR="00000000" w:rsidRDefault="00CF0F56">
      <w:pPr>
        <w:pStyle w:val="af1"/>
        <w:rPr>
          <w:rtl/>
        </w:rPr>
      </w:pPr>
      <w:r>
        <w:rPr>
          <w:rtl/>
        </w:rPr>
        <w:t>היו"ר אלי בן-מנחם:</w:t>
      </w:r>
    </w:p>
    <w:p w14:paraId="75F683CF" w14:textId="77777777" w:rsidR="00000000" w:rsidRDefault="00CF0F56">
      <w:pPr>
        <w:pStyle w:val="a0"/>
        <w:rPr>
          <w:rtl/>
        </w:rPr>
      </w:pPr>
    </w:p>
    <w:p w14:paraId="0D2B8088" w14:textId="77777777" w:rsidR="00000000" w:rsidRDefault="00CF0F56">
      <w:pPr>
        <w:pStyle w:val="a0"/>
        <w:rPr>
          <w:rFonts w:hint="cs"/>
          <w:rtl/>
        </w:rPr>
      </w:pPr>
      <w:r>
        <w:rPr>
          <w:rFonts w:hint="cs"/>
          <w:rtl/>
        </w:rPr>
        <w:t xml:space="preserve">תודה לחבר הכנסת בשארה. </w:t>
      </w:r>
    </w:p>
    <w:p w14:paraId="58EE9D46" w14:textId="77777777" w:rsidR="00000000" w:rsidRDefault="00CF0F56">
      <w:pPr>
        <w:pStyle w:val="a0"/>
        <w:rPr>
          <w:rFonts w:hint="cs"/>
          <w:rtl/>
        </w:rPr>
      </w:pPr>
    </w:p>
    <w:p w14:paraId="5514654A" w14:textId="77777777" w:rsidR="00000000" w:rsidRDefault="00CF0F56">
      <w:pPr>
        <w:pStyle w:val="a0"/>
        <w:rPr>
          <w:rFonts w:hint="cs"/>
          <w:rtl/>
        </w:rPr>
      </w:pPr>
      <w:r>
        <w:rPr>
          <w:rFonts w:hint="cs"/>
          <w:rtl/>
        </w:rPr>
        <w:t>רבותי</w:t>
      </w:r>
      <w:r>
        <w:rPr>
          <w:rFonts w:hint="cs"/>
          <w:rtl/>
        </w:rPr>
        <w:t xml:space="preserve"> חברי הכנסת, אנחנו עוברים להצבעה. המציע הציע דיון במליאה, השר תומך בהצעת המציע. מי שמצביע בעד, תומך בדיון במליאה, ומי שמצביע נגד, מבקש להסיר את הנושא מסדר-היום. אני מודה לך, אדוני, שר הרווחה, חבר הכנסת אורלב. </w:t>
      </w:r>
    </w:p>
    <w:p w14:paraId="0A7EA014" w14:textId="77777777" w:rsidR="00000000" w:rsidRDefault="00CF0F56">
      <w:pPr>
        <w:pStyle w:val="a0"/>
        <w:rPr>
          <w:rFonts w:hint="cs"/>
          <w:rtl/>
        </w:rPr>
      </w:pPr>
    </w:p>
    <w:p w14:paraId="36CFCABA" w14:textId="77777777" w:rsidR="00000000" w:rsidRDefault="00CF0F56">
      <w:pPr>
        <w:pStyle w:val="a0"/>
        <w:rPr>
          <w:rFonts w:hint="cs"/>
          <w:rtl/>
        </w:rPr>
      </w:pPr>
      <w:r>
        <w:rPr>
          <w:rFonts w:hint="cs"/>
          <w:rtl/>
        </w:rPr>
        <w:t xml:space="preserve">נא להצביע. </w:t>
      </w:r>
    </w:p>
    <w:p w14:paraId="5CA10288" w14:textId="77777777" w:rsidR="00000000" w:rsidRDefault="00CF0F56">
      <w:pPr>
        <w:pStyle w:val="a0"/>
        <w:rPr>
          <w:rFonts w:hint="cs"/>
          <w:rtl/>
        </w:rPr>
      </w:pPr>
    </w:p>
    <w:p w14:paraId="27EB07C1" w14:textId="77777777" w:rsidR="00000000" w:rsidRDefault="00CF0F56">
      <w:pPr>
        <w:pStyle w:val="ab"/>
        <w:bidi/>
        <w:rPr>
          <w:rFonts w:hint="cs"/>
          <w:rtl/>
        </w:rPr>
      </w:pPr>
      <w:r>
        <w:rPr>
          <w:rFonts w:hint="cs"/>
          <w:rtl/>
        </w:rPr>
        <w:t>הצבעה מס' 26</w:t>
      </w:r>
    </w:p>
    <w:p w14:paraId="7E95439D" w14:textId="77777777" w:rsidR="00000000" w:rsidRDefault="00CF0F56">
      <w:pPr>
        <w:pStyle w:val="a0"/>
        <w:rPr>
          <w:rFonts w:hint="cs"/>
          <w:rtl/>
        </w:rPr>
      </w:pPr>
    </w:p>
    <w:p w14:paraId="3F4FC955" w14:textId="77777777" w:rsidR="00000000" w:rsidRDefault="00CF0F56">
      <w:pPr>
        <w:pStyle w:val="ac"/>
        <w:bidi/>
        <w:rPr>
          <w:rFonts w:hint="cs"/>
          <w:rtl/>
        </w:rPr>
      </w:pPr>
      <w:r>
        <w:rPr>
          <w:rFonts w:hint="cs"/>
          <w:rtl/>
        </w:rPr>
        <w:t>בעד ההצעה לכלול את</w:t>
      </w:r>
      <w:r>
        <w:rPr>
          <w:rFonts w:hint="cs"/>
          <w:rtl/>
        </w:rPr>
        <w:t xml:space="preserve"> הנושא בסדר-היום </w:t>
      </w:r>
      <w:r>
        <w:rPr>
          <w:rtl/>
        </w:rPr>
        <w:t>–</w:t>
      </w:r>
      <w:r>
        <w:rPr>
          <w:rFonts w:hint="cs"/>
          <w:rtl/>
        </w:rPr>
        <w:t xml:space="preserve"> 6</w:t>
      </w:r>
    </w:p>
    <w:p w14:paraId="72EB9FE9" w14:textId="77777777" w:rsidR="00000000" w:rsidRDefault="00CF0F56">
      <w:pPr>
        <w:pStyle w:val="ac"/>
        <w:bidi/>
        <w:rPr>
          <w:rFonts w:hint="cs"/>
          <w:rtl/>
        </w:rPr>
      </w:pPr>
      <w:r>
        <w:rPr>
          <w:rFonts w:hint="cs"/>
          <w:rtl/>
        </w:rPr>
        <w:t xml:space="preserve">נגד </w:t>
      </w:r>
      <w:r>
        <w:rPr>
          <w:rtl/>
        </w:rPr>
        <w:t>–</w:t>
      </w:r>
      <w:r>
        <w:rPr>
          <w:rFonts w:hint="cs"/>
          <w:rtl/>
        </w:rPr>
        <w:t xml:space="preserve"> אין</w:t>
      </w:r>
    </w:p>
    <w:p w14:paraId="5462AC46" w14:textId="77777777" w:rsidR="00000000" w:rsidRDefault="00CF0F56">
      <w:pPr>
        <w:pStyle w:val="ac"/>
        <w:bidi/>
        <w:rPr>
          <w:rFonts w:hint="cs"/>
          <w:rtl/>
        </w:rPr>
      </w:pPr>
      <w:r>
        <w:rPr>
          <w:rFonts w:hint="cs"/>
          <w:rtl/>
        </w:rPr>
        <w:t xml:space="preserve">נמנעים </w:t>
      </w:r>
      <w:r>
        <w:rPr>
          <w:rtl/>
        </w:rPr>
        <w:t>–</w:t>
      </w:r>
      <w:r>
        <w:rPr>
          <w:rFonts w:hint="cs"/>
          <w:rtl/>
        </w:rPr>
        <w:t xml:space="preserve"> אין</w:t>
      </w:r>
    </w:p>
    <w:p w14:paraId="6877D25E" w14:textId="77777777" w:rsidR="00000000" w:rsidRDefault="00CF0F56">
      <w:pPr>
        <w:pStyle w:val="ad"/>
        <w:bidi/>
        <w:rPr>
          <w:rFonts w:hint="cs"/>
          <w:rtl/>
        </w:rPr>
      </w:pPr>
      <w:r>
        <w:rPr>
          <w:rFonts w:hint="cs"/>
          <w:rtl/>
        </w:rPr>
        <w:t xml:space="preserve">ההצעה לכלול את הנושא בסדר-היום של הכנסת נתקבלה. </w:t>
      </w:r>
    </w:p>
    <w:p w14:paraId="57CE514A" w14:textId="77777777" w:rsidR="00000000" w:rsidRDefault="00CF0F56">
      <w:pPr>
        <w:pStyle w:val="a0"/>
        <w:rPr>
          <w:rFonts w:hint="cs"/>
          <w:rtl/>
        </w:rPr>
      </w:pPr>
    </w:p>
    <w:p w14:paraId="2111685D" w14:textId="77777777" w:rsidR="00000000" w:rsidRDefault="00CF0F56">
      <w:pPr>
        <w:pStyle w:val="af1"/>
        <w:rPr>
          <w:rtl/>
        </w:rPr>
      </w:pPr>
      <w:r>
        <w:rPr>
          <w:rtl/>
        </w:rPr>
        <w:t>היו"ר אלי בן-מנחם:</w:t>
      </w:r>
    </w:p>
    <w:p w14:paraId="33DD8184" w14:textId="77777777" w:rsidR="00000000" w:rsidRDefault="00CF0F56">
      <w:pPr>
        <w:pStyle w:val="a0"/>
        <w:rPr>
          <w:rtl/>
        </w:rPr>
      </w:pPr>
    </w:p>
    <w:p w14:paraId="53BE749A" w14:textId="77777777" w:rsidR="00000000" w:rsidRDefault="00CF0F56">
      <w:pPr>
        <w:pStyle w:val="a0"/>
        <w:rPr>
          <w:rFonts w:hint="cs"/>
          <w:rtl/>
        </w:rPr>
      </w:pPr>
      <w:r>
        <w:rPr>
          <w:rFonts w:hint="cs"/>
          <w:rtl/>
        </w:rPr>
        <w:t>שישה בעד, אין מתנגדים ואין נמנעים. על כן ההצעה לסדר-היום של חבר הכנסת בן-מנחם: גידול של פי-חמישה במספר הילדים שנפלו קורבן להתעללות, תובא לדיון</w:t>
      </w:r>
      <w:r>
        <w:rPr>
          <w:rFonts w:hint="cs"/>
          <w:rtl/>
        </w:rPr>
        <w:t xml:space="preserve"> במליאת הכנסת. </w:t>
      </w:r>
    </w:p>
    <w:p w14:paraId="4C8C1501" w14:textId="77777777" w:rsidR="00000000" w:rsidRDefault="00CF0F56">
      <w:pPr>
        <w:pStyle w:val="a0"/>
        <w:rPr>
          <w:rFonts w:hint="cs"/>
          <w:rtl/>
        </w:rPr>
      </w:pPr>
    </w:p>
    <w:p w14:paraId="350EB822" w14:textId="77777777" w:rsidR="00000000" w:rsidRDefault="00CF0F56">
      <w:pPr>
        <w:pStyle w:val="a2"/>
        <w:rPr>
          <w:rtl/>
        </w:rPr>
      </w:pPr>
    </w:p>
    <w:p w14:paraId="10BAB1FE" w14:textId="77777777" w:rsidR="00000000" w:rsidRDefault="00CF0F56">
      <w:pPr>
        <w:pStyle w:val="a2"/>
        <w:rPr>
          <w:rFonts w:hint="cs"/>
          <w:rtl/>
        </w:rPr>
      </w:pPr>
      <w:bookmarkStart w:id="541" w:name="CS76802FI0076802T20_10_2004_18_07_08"/>
      <w:bookmarkStart w:id="542" w:name="_Toc92193405"/>
      <w:bookmarkEnd w:id="541"/>
      <w:r>
        <w:rPr>
          <w:rFonts w:hint="cs"/>
          <w:rtl/>
        </w:rPr>
        <w:t>הצעה לסדר-היום</w:t>
      </w:r>
      <w:bookmarkEnd w:id="542"/>
    </w:p>
    <w:p w14:paraId="654B153E" w14:textId="77777777" w:rsidR="00000000" w:rsidRDefault="00CF0F56">
      <w:pPr>
        <w:pStyle w:val="a2"/>
        <w:rPr>
          <w:rtl/>
        </w:rPr>
      </w:pPr>
      <w:bookmarkStart w:id="543" w:name="_Toc92193406"/>
      <w:r>
        <w:rPr>
          <w:rtl/>
        </w:rPr>
        <w:t>שימוש בסמים בקרב בני</w:t>
      </w:r>
      <w:r>
        <w:rPr>
          <w:rFonts w:hint="cs"/>
          <w:rtl/>
        </w:rPr>
        <w:t>-</w:t>
      </w:r>
      <w:r>
        <w:rPr>
          <w:rtl/>
        </w:rPr>
        <w:t>נוער</w:t>
      </w:r>
      <w:bookmarkEnd w:id="543"/>
    </w:p>
    <w:p w14:paraId="0C7ADFAA" w14:textId="77777777" w:rsidR="00000000" w:rsidRDefault="00CF0F56">
      <w:pPr>
        <w:pStyle w:val="-0"/>
        <w:jc w:val="left"/>
        <w:rPr>
          <w:rFonts w:hint="cs"/>
          <w:rtl/>
        </w:rPr>
      </w:pPr>
    </w:p>
    <w:p w14:paraId="60E34510" w14:textId="77777777" w:rsidR="00000000" w:rsidRDefault="00CF0F56">
      <w:pPr>
        <w:pStyle w:val="af1"/>
        <w:rPr>
          <w:rtl/>
        </w:rPr>
      </w:pPr>
      <w:r>
        <w:rPr>
          <w:rtl/>
        </w:rPr>
        <w:t>היו"ר אלי בן-מנחם:</w:t>
      </w:r>
    </w:p>
    <w:p w14:paraId="09DD5B85" w14:textId="77777777" w:rsidR="00000000" w:rsidRDefault="00CF0F56">
      <w:pPr>
        <w:pStyle w:val="a0"/>
        <w:rPr>
          <w:rtl/>
        </w:rPr>
      </w:pPr>
    </w:p>
    <w:p w14:paraId="0C0CB597" w14:textId="77777777" w:rsidR="00000000" w:rsidRDefault="00CF0F56">
      <w:pPr>
        <w:pStyle w:val="a0"/>
        <w:rPr>
          <w:rFonts w:hint="cs"/>
          <w:rtl/>
        </w:rPr>
      </w:pPr>
      <w:r>
        <w:rPr>
          <w:rFonts w:hint="cs"/>
          <w:rtl/>
        </w:rPr>
        <w:t>אנחנו עוברים לנושא הבא: הצעה לסדר-היום מס' 4871 בנושא: שימוש בסמים בקרב בני-נוער, של חבר הכנסת יחיאל חזן. חבר הכנסת חזן, אני מודה לך על כך שהסכמת להחליף מיקום בהצעות לסדר-היום.</w:t>
      </w:r>
      <w:r>
        <w:rPr>
          <w:rFonts w:hint="cs"/>
          <w:rtl/>
        </w:rPr>
        <w:t xml:space="preserve"> בבקשה. </w:t>
      </w:r>
    </w:p>
    <w:p w14:paraId="5E9F2524" w14:textId="77777777" w:rsidR="00000000" w:rsidRDefault="00CF0F56">
      <w:pPr>
        <w:pStyle w:val="a0"/>
        <w:rPr>
          <w:rFonts w:hint="cs"/>
          <w:rtl/>
        </w:rPr>
      </w:pPr>
    </w:p>
    <w:p w14:paraId="1A60B444" w14:textId="77777777" w:rsidR="00000000" w:rsidRDefault="00CF0F56">
      <w:pPr>
        <w:pStyle w:val="a"/>
        <w:rPr>
          <w:rtl/>
        </w:rPr>
      </w:pPr>
      <w:bookmarkStart w:id="544" w:name="FS000001040T20_10_2004_18_08_09"/>
      <w:bookmarkStart w:id="545" w:name="_Toc92193407"/>
      <w:bookmarkEnd w:id="544"/>
      <w:r>
        <w:rPr>
          <w:rFonts w:hint="eastAsia"/>
          <w:rtl/>
        </w:rPr>
        <w:t>יחיאל</w:t>
      </w:r>
      <w:r>
        <w:rPr>
          <w:rtl/>
        </w:rPr>
        <w:t xml:space="preserve"> חזן (הליכוד):</w:t>
      </w:r>
      <w:bookmarkEnd w:id="545"/>
    </w:p>
    <w:p w14:paraId="0AF0548C" w14:textId="77777777" w:rsidR="00000000" w:rsidRDefault="00CF0F56">
      <w:pPr>
        <w:pStyle w:val="a0"/>
        <w:rPr>
          <w:rFonts w:hint="cs"/>
          <w:rtl/>
        </w:rPr>
      </w:pPr>
    </w:p>
    <w:p w14:paraId="40E8290B" w14:textId="77777777" w:rsidR="00000000" w:rsidRDefault="00CF0F56">
      <w:pPr>
        <w:pStyle w:val="a0"/>
        <w:rPr>
          <w:rFonts w:hint="cs"/>
          <w:rtl/>
        </w:rPr>
      </w:pPr>
      <w:r>
        <w:rPr>
          <w:rFonts w:hint="cs"/>
          <w:rtl/>
        </w:rPr>
        <w:t xml:space="preserve">אדוני היושב-ראש, כנסת נכבדה, כמה קשה שהנושא שאני מעלה עכשיו עולה בדיוק אחרי הנושא שדן בילדים שנפלו קורבן להתעללות. </w:t>
      </w:r>
    </w:p>
    <w:p w14:paraId="257B6EF4" w14:textId="77777777" w:rsidR="00000000" w:rsidRDefault="00CF0F56">
      <w:pPr>
        <w:pStyle w:val="a0"/>
        <w:rPr>
          <w:rFonts w:hint="cs"/>
          <w:rtl/>
        </w:rPr>
      </w:pPr>
    </w:p>
    <w:p w14:paraId="0B5C45F5" w14:textId="77777777" w:rsidR="00000000" w:rsidRDefault="00CF0F56">
      <w:pPr>
        <w:pStyle w:val="a0"/>
        <w:rPr>
          <w:rFonts w:hint="cs"/>
          <w:rtl/>
        </w:rPr>
      </w:pPr>
      <w:r>
        <w:rPr>
          <w:rFonts w:hint="cs"/>
          <w:rtl/>
        </w:rPr>
        <w:t xml:space="preserve">בישראל חיים היום כ-30,000 נרקומנים מכורים. לישראל נכנסים מדי שנה כ-100 טונות של מריחואנה, רובם דרך הגבול עם </w:t>
      </w:r>
      <w:r>
        <w:rPr>
          <w:rFonts w:hint="cs"/>
          <w:rtl/>
        </w:rPr>
        <w:t>מצרים, כ-4,000 טונות דרך הגבולות עם ירדן ולבנון. כ-20 מיליון טבליות וכדורים של סמים כימיים מוברחים בכל שנה ארצה דרך הים והאוויר, ורק כ-10% מכלל הכדורים והטבליות שמוברחים ארצה נחסמים ונתפסים על-ידי שלטונות החוק. שוק הסמים במדינת ישראל מגלגל בכל שנה כמיליארד</w:t>
      </w:r>
      <w:r>
        <w:rPr>
          <w:rFonts w:hint="cs"/>
          <w:rtl/>
        </w:rPr>
        <w:t xml:space="preserve"> שקל. מיליארד שקל בשנה מגלגל שוק הסמים במדינת ישראל. </w:t>
      </w:r>
    </w:p>
    <w:p w14:paraId="6DF48E22" w14:textId="77777777" w:rsidR="00000000" w:rsidRDefault="00CF0F56">
      <w:pPr>
        <w:pStyle w:val="a0"/>
        <w:rPr>
          <w:rFonts w:hint="cs"/>
          <w:rtl/>
        </w:rPr>
      </w:pPr>
    </w:p>
    <w:p w14:paraId="59FDAF27" w14:textId="77777777" w:rsidR="00000000" w:rsidRDefault="00CF0F56">
      <w:pPr>
        <w:pStyle w:val="a0"/>
        <w:rPr>
          <w:rFonts w:hint="cs"/>
          <w:rtl/>
        </w:rPr>
      </w:pPr>
      <w:r>
        <w:rPr>
          <w:rFonts w:hint="cs"/>
          <w:rtl/>
        </w:rPr>
        <w:t>כ-300,000 בני-אדם בישראל באים במגע עם סמים מדי שנה.  מתוך 300,000 בני-האדם האלה, כ-70,000 הם תלמידים שבאים במגע עם סמים, כ-11% מכלל בני-הנוער. 24% מבני-הנוער הבדואים משתמשים בסמים; כ-30% מהסטודנטים - כ</w:t>
      </w:r>
      <w:r>
        <w:rPr>
          <w:rFonts w:hint="cs"/>
          <w:rtl/>
        </w:rPr>
        <w:t>שליש מהסטודנטים מודים שהם משתמשים בסמים. 40% מהסטודנטים באוניברסיטת בן-גוריון הודו שהשתמשו בסמים. אנה אנחנו באים? תראו אילו נתונים קשים. איך אנחנו בכלל יכולים לעבור על כך לסדר-היום? איך אפשר בכלל?</w:t>
      </w:r>
    </w:p>
    <w:p w14:paraId="74354E4C" w14:textId="77777777" w:rsidR="00000000" w:rsidRDefault="00CF0F56">
      <w:pPr>
        <w:pStyle w:val="a0"/>
        <w:rPr>
          <w:rFonts w:hint="cs"/>
          <w:rtl/>
        </w:rPr>
      </w:pPr>
    </w:p>
    <w:p w14:paraId="3C099F5D" w14:textId="77777777" w:rsidR="00000000" w:rsidRDefault="00CF0F56">
      <w:pPr>
        <w:pStyle w:val="a0"/>
        <w:rPr>
          <w:rFonts w:hint="cs"/>
          <w:rtl/>
        </w:rPr>
      </w:pPr>
      <w:r>
        <w:rPr>
          <w:rFonts w:hint="cs"/>
          <w:rtl/>
        </w:rPr>
        <w:t xml:space="preserve">אני, כמי שנולד בארץ הזאת, כמי שגדל בעיירת פיתוח, לא המום. </w:t>
      </w:r>
      <w:r>
        <w:rPr>
          <w:rFonts w:hint="cs"/>
          <w:rtl/>
        </w:rPr>
        <w:t>אני לא נדהם מהמספרים. ואני אגיד לכם למה אני לא המום ולא נדהם, כי כאשר אנחנו נאבקים על תוכנית ההתנתקות, כאשר אנחנו מדברים על המצב הקשה בארץ בשל הטרור, כאשר אנחנו נאבקים לייצב את הכלכלה, מי בכלל אכפת לו מהנתונים האלה.</w:t>
      </w:r>
    </w:p>
    <w:p w14:paraId="58338009" w14:textId="77777777" w:rsidR="00000000" w:rsidRDefault="00CF0F56">
      <w:pPr>
        <w:pStyle w:val="a0"/>
        <w:rPr>
          <w:rFonts w:hint="cs"/>
          <w:rtl/>
        </w:rPr>
      </w:pPr>
    </w:p>
    <w:p w14:paraId="4AC3BD86" w14:textId="77777777" w:rsidR="00000000" w:rsidRDefault="00CF0F56">
      <w:pPr>
        <w:pStyle w:val="a0"/>
        <w:rPr>
          <w:rFonts w:hint="cs"/>
          <w:rtl/>
        </w:rPr>
      </w:pPr>
      <w:r>
        <w:rPr>
          <w:rFonts w:hint="cs"/>
          <w:rtl/>
        </w:rPr>
        <w:t xml:space="preserve">חברי חברי הכנסת, העם היהודי עושה חשבון </w:t>
      </w:r>
      <w:r>
        <w:rPr>
          <w:rFonts w:hint="cs"/>
          <w:rtl/>
        </w:rPr>
        <w:t xml:space="preserve">נפש כל שנה </w:t>
      </w:r>
      <w:r>
        <w:rPr>
          <w:rtl/>
        </w:rPr>
        <w:t>–</w:t>
      </w:r>
      <w:r>
        <w:rPr>
          <w:rFonts w:hint="cs"/>
          <w:rtl/>
        </w:rPr>
        <w:t xml:space="preserve"> מראש השנה עד יום הכיפורים אנחנו נותנים דין-וחשבון לבורא עולם. ואיפה אנחנו כחברי הכנסת, איפה אנחנו עושים חשבון נפש? איפה? אני לא רואה שחברי הכנסת נאבקים או מעלים את הנושא הזה לפחות יום-יום.</w:t>
      </w:r>
    </w:p>
    <w:p w14:paraId="524A98DE" w14:textId="77777777" w:rsidR="00000000" w:rsidRDefault="00CF0F56">
      <w:pPr>
        <w:pStyle w:val="a0"/>
        <w:rPr>
          <w:rFonts w:hint="cs"/>
          <w:rtl/>
        </w:rPr>
      </w:pPr>
    </w:p>
    <w:p w14:paraId="12D758AA" w14:textId="77777777" w:rsidR="00000000" w:rsidRDefault="00CF0F56">
      <w:pPr>
        <w:pStyle w:val="a0"/>
        <w:rPr>
          <w:rFonts w:hint="cs"/>
          <w:rtl/>
        </w:rPr>
      </w:pPr>
      <w:r>
        <w:rPr>
          <w:rFonts w:hint="cs"/>
          <w:rtl/>
        </w:rPr>
        <w:t>חברי חברי הכנסת, נושא הסמים הוא פיגוע חברתי ממדרגה רא</w:t>
      </w:r>
      <w:r>
        <w:rPr>
          <w:rFonts w:hint="cs"/>
          <w:rtl/>
        </w:rPr>
        <w:t>שונה במדינת ישראל, והממשלה אומרת שהיא עושה מאבק, אבל זה לא נכון. הממשלה לא נאבקת בעניין הזה. ראש הממשלה כבר אמר שהסמים הם איום אסטרטגי על מדינת ישראל. אני אגיד לכם למה זה לא נכון. תקציב הרשות למלחמה בסמים היה עד לפני שנתיים כ-26 מיליון שקלים, הוא קוצץ כמעט</w:t>
      </w:r>
      <w:r>
        <w:rPr>
          <w:rFonts w:hint="cs"/>
          <w:rtl/>
        </w:rPr>
        <w:t xml:space="preserve"> במחצית ועומד השנה על 14 מיליון שקלים בלבד. ארגונים כגון "אל-סם", המטפל בכ-1,000 בני-נוער - - -</w:t>
      </w:r>
    </w:p>
    <w:p w14:paraId="6A712754" w14:textId="77777777" w:rsidR="00000000" w:rsidRDefault="00CF0F56">
      <w:pPr>
        <w:pStyle w:val="a0"/>
        <w:rPr>
          <w:rFonts w:hint="cs"/>
          <w:rtl/>
        </w:rPr>
      </w:pPr>
    </w:p>
    <w:p w14:paraId="11FEBCDA" w14:textId="77777777" w:rsidR="00000000" w:rsidRDefault="00CF0F56">
      <w:pPr>
        <w:pStyle w:val="af1"/>
        <w:rPr>
          <w:rtl/>
        </w:rPr>
      </w:pPr>
      <w:r>
        <w:rPr>
          <w:rtl/>
        </w:rPr>
        <w:t>היו"ר</w:t>
      </w:r>
      <w:r>
        <w:rPr>
          <w:rFonts w:hint="cs"/>
          <w:rtl/>
        </w:rPr>
        <w:t xml:space="preserve"> אלי בן-מנחם</w:t>
      </w:r>
      <w:r>
        <w:rPr>
          <w:rtl/>
        </w:rPr>
        <w:t>:</w:t>
      </w:r>
    </w:p>
    <w:p w14:paraId="749FA9EB" w14:textId="77777777" w:rsidR="00000000" w:rsidRDefault="00CF0F56">
      <w:pPr>
        <w:pStyle w:val="a0"/>
        <w:rPr>
          <w:rtl/>
        </w:rPr>
      </w:pPr>
    </w:p>
    <w:p w14:paraId="2C469B73" w14:textId="77777777" w:rsidR="00000000" w:rsidRDefault="00CF0F56">
      <w:pPr>
        <w:pStyle w:val="a0"/>
        <w:rPr>
          <w:rFonts w:hint="cs"/>
          <w:rtl/>
        </w:rPr>
      </w:pPr>
      <w:r>
        <w:rPr>
          <w:rFonts w:hint="cs"/>
          <w:rtl/>
        </w:rPr>
        <w:t>חבר הכנסת חזן, תן לי לעזור לך. אתה צודק, ב-1994 התקציב היה 45 מיליון שקלים.</w:t>
      </w:r>
    </w:p>
    <w:p w14:paraId="2BC66704" w14:textId="77777777" w:rsidR="00000000" w:rsidRDefault="00CF0F56">
      <w:pPr>
        <w:pStyle w:val="a0"/>
        <w:rPr>
          <w:rFonts w:hint="cs"/>
          <w:rtl/>
        </w:rPr>
      </w:pPr>
    </w:p>
    <w:p w14:paraId="756ACEEE" w14:textId="77777777" w:rsidR="00000000" w:rsidRDefault="00CF0F56">
      <w:pPr>
        <w:pStyle w:val="-"/>
        <w:rPr>
          <w:rtl/>
        </w:rPr>
      </w:pPr>
      <w:bookmarkStart w:id="546" w:name="FS000001040T20_10_2004_17_42_53"/>
      <w:bookmarkEnd w:id="546"/>
      <w:r>
        <w:rPr>
          <w:rFonts w:hint="eastAsia"/>
          <w:rtl/>
        </w:rPr>
        <w:t>יחיאל</w:t>
      </w:r>
      <w:r>
        <w:rPr>
          <w:rtl/>
        </w:rPr>
        <w:t xml:space="preserve"> חזן (הליכוד):</w:t>
      </w:r>
    </w:p>
    <w:p w14:paraId="1D916F6F" w14:textId="77777777" w:rsidR="00000000" w:rsidRDefault="00CF0F56">
      <w:pPr>
        <w:pStyle w:val="a0"/>
        <w:rPr>
          <w:rFonts w:hint="cs"/>
          <w:rtl/>
        </w:rPr>
      </w:pPr>
    </w:p>
    <w:p w14:paraId="6F6CA93F" w14:textId="77777777" w:rsidR="00000000" w:rsidRDefault="00CF0F56">
      <w:pPr>
        <w:pStyle w:val="a0"/>
        <w:rPr>
          <w:rFonts w:hint="cs"/>
          <w:rtl/>
        </w:rPr>
      </w:pPr>
      <w:r>
        <w:rPr>
          <w:rFonts w:hint="cs"/>
          <w:rtl/>
        </w:rPr>
        <w:t xml:space="preserve">נכון, אני יודע. כשאנחנו רואים את הנתונים </w:t>
      </w:r>
      <w:r>
        <w:rPr>
          <w:rFonts w:hint="cs"/>
          <w:rtl/>
        </w:rPr>
        <w:t xml:space="preserve">ומסתכלים על התקציב, זה לעג לרש. לעג לרש. אני קורא פה לשר האוצר להתעשת, אני קורא לו להחזיר את התקציב לרמה שהיתה כשהוא היה ראש הממשלה, לא לרמה של השנה שעברה או של לפני שנתיים או שלוש שנים. כששר האוצר היה ראש הממשלה התקציב היה 56 מיליון שקלים, והיום הוא עומד </w:t>
      </w:r>
      <w:r>
        <w:rPr>
          <w:rFonts w:hint="cs"/>
          <w:rtl/>
        </w:rPr>
        <w:t>על 14 מיליון שקלים.</w:t>
      </w:r>
    </w:p>
    <w:p w14:paraId="36A5D15F" w14:textId="77777777" w:rsidR="00000000" w:rsidRDefault="00CF0F56">
      <w:pPr>
        <w:pStyle w:val="a0"/>
        <w:rPr>
          <w:rFonts w:hint="cs"/>
          <w:rtl/>
        </w:rPr>
      </w:pPr>
    </w:p>
    <w:p w14:paraId="125DEA2E" w14:textId="77777777" w:rsidR="00000000" w:rsidRDefault="00CF0F56">
      <w:pPr>
        <w:pStyle w:val="a0"/>
        <w:rPr>
          <w:rFonts w:hint="cs"/>
          <w:rtl/>
        </w:rPr>
      </w:pPr>
      <w:r>
        <w:rPr>
          <w:rFonts w:hint="cs"/>
          <w:rtl/>
        </w:rPr>
        <w:t>אם התקציב לא יחזור לממדים נורמליים, כדי שנוכל להילחם בתופעה הזאת, אני מציע לראש הממשלה לסגור את הרשות למלחמה בסמים, כי זה פשוט לעג לרש. אנחנו עושים הכול פלסתר. פשוט בושה וחרפה. בושה וחרפה. איך בכלל אפשר להעלות על הדעת שממשלה שיש לה תקצ</w:t>
      </w:r>
      <w:r>
        <w:rPr>
          <w:rFonts w:hint="cs"/>
          <w:rtl/>
        </w:rPr>
        <w:t>יב של מיליארדי שקלים יהיו לה 14 מיליון שקלים לנושא הסמים. זו לא בושה? איך אפשר להילחם בדבר כזה? 300,000 בני-אדם באים במגע עם סמים מדי שנה, ו-14 מיליון שקלים בסך הכול בשנה מוקצבים כדי להילחם בנושא הזה. הרי זה לעג לרש.</w:t>
      </w:r>
    </w:p>
    <w:p w14:paraId="37ED90D2" w14:textId="77777777" w:rsidR="00000000" w:rsidRDefault="00CF0F56">
      <w:pPr>
        <w:pStyle w:val="a0"/>
        <w:rPr>
          <w:rFonts w:hint="cs"/>
          <w:rtl/>
        </w:rPr>
      </w:pPr>
    </w:p>
    <w:p w14:paraId="2FD9A547" w14:textId="77777777" w:rsidR="00000000" w:rsidRDefault="00CF0F56">
      <w:pPr>
        <w:pStyle w:val="a0"/>
        <w:rPr>
          <w:rFonts w:hint="cs"/>
          <w:rtl/>
        </w:rPr>
      </w:pPr>
      <w:r>
        <w:rPr>
          <w:rFonts w:hint="cs"/>
          <w:rtl/>
        </w:rPr>
        <w:t>את הנתונים האלה קיבלתי ממשרדי הממשלה ה</w:t>
      </w:r>
      <w:r>
        <w:rPr>
          <w:rFonts w:hint="cs"/>
          <w:rtl/>
        </w:rPr>
        <w:t>שונים, אלה לא נתונים שקיבלתי מהעיתונות הכתובה. העלייה בשימוש בסמים רק נמשכת, ובשנת 2004 היתה עלייה של כ-15% בשימוש בסמים בקרב בני-הנוער, לעומת 2003. 3,030 תיקים נפתחו ב-2004 לעומת שנת 2003 - במקביל, עלה בשיעור של למעלה מ-20% סך תיקי הנוער שנפתחו בגין אחזקת</w:t>
      </w:r>
      <w:r>
        <w:rPr>
          <w:rFonts w:hint="cs"/>
          <w:rtl/>
        </w:rPr>
        <w:t xml:space="preserve"> סמים בשנת 2003. וכך גם קיימת עלייה מתמדת ומדאיגה של הסחר בסמים בקרב בני-הנוער. </w:t>
      </w:r>
    </w:p>
    <w:p w14:paraId="4BA6583A" w14:textId="77777777" w:rsidR="00000000" w:rsidRDefault="00CF0F56">
      <w:pPr>
        <w:pStyle w:val="a0"/>
        <w:rPr>
          <w:rFonts w:hint="cs"/>
          <w:rtl/>
        </w:rPr>
      </w:pPr>
    </w:p>
    <w:p w14:paraId="47939531" w14:textId="77777777" w:rsidR="00000000" w:rsidRDefault="00CF0F56">
      <w:pPr>
        <w:pStyle w:val="a0"/>
        <w:rPr>
          <w:rFonts w:hint="cs"/>
          <w:rtl/>
        </w:rPr>
      </w:pPr>
      <w:r>
        <w:rPr>
          <w:rFonts w:hint="cs"/>
          <w:rtl/>
        </w:rPr>
        <w:t>השבוע אנחנו פותחים עיתון וכתוב שם, שהפרקליטות רוצה להקל - - -</w:t>
      </w:r>
    </w:p>
    <w:p w14:paraId="03CF56C4" w14:textId="77777777" w:rsidR="00000000" w:rsidRDefault="00CF0F56">
      <w:pPr>
        <w:pStyle w:val="a0"/>
        <w:rPr>
          <w:rFonts w:hint="cs"/>
          <w:rtl/>
        </w:rPr>
      </w:pPr>
    </w:p>
    <w:p w14:paraId="44404823" w14:textId="77777777" w:rsidR="00000000" w:rsidRDefault="00CF0F56">
      <w:pPr>
        <w:pStyle w:val="af0"/>
        <w:rPr>
          <w:rtl/>
        </w:rPr>
      </w:pPr>
      <w:r>
        <w:rPr>
          <w:rFonts w:hint="cs"/>
          <w:rtl/>
        </w:rPr>
        <w:t>ה</w:t>
      </w:r>
      <w:r>
        <w:rPr>
          <w:rFonts w:hint="eastAsia"/>
          <w:rtl/>
        </w:rPr>
        <w:t>שר</w:t>
      </w:r>
      <w:r>
        <w:rPr>
          <w:rtl/>
        </w:rPr>
        <w:t xml:space="preserve">  </w:t>
      </w:r>
      <w:r>
        <w:rPr>
          <w:rFonts w:hint="cs"/>
          <w:rtl/>
        </w:rPr>
        <w:t xml:space="preserve">לביטחון פנים </w:t>
      </w:r>
      <w:r>
        <w:rPr>
          <w:rtl/>
        </w:rPr>
        <w:t>גדעון עזרא:</w:t>
      </w:r>
    </w:p>
    <w:p w14:paraId="711C43A0" w14:textId="77777777" w:rsidR="00000000" w:rsidRDefault="00CF0F56">
      <w:pPr>
        <w:pStyle w:val="a0"/>
        <w:rPr>
          <w:rFonts w:hint="cs"/>
          <w:rtl/>
        </w:rPr>
      </w:pPr>
    </w:p>
    <w:p w14:paraId="645B33F4" w14:textId="77777777" w:rsidR="00000000" w:rsidRDefault="00CF0F56">
      <w:pPr>
        <w:pStyle w:val="a0"/>
        <w:rPr>
          <w:rFonts w:hint="cs"/>
          <w:rtl/>
        </w:rPr>
      </w:pPr>
      <w:r>
        <w:rPr>
          <w:rFonts w:hint="cs"/>
          <w:rtl/>
        </w:rPr>
        <w:t xml:space="preserve">לא להקל. המלה "להקל" לא נכונה. </w:t>
      </w:r>
    </w:p>
    <w:p w14:paraId="19E507F6" w14:textId="77777777" w:rsidR="00000000" w:rsidRDefault="00CF0F56">
      <w:pPr>
        <w:pStyle w:val="a0"/>
        <w:rPr>
          <w:rFonts w:hint="cs"/>
          <w:rtl/>
        </w:rPr>
      </w:pPr>
    </w:p>
    <w:p w14:paraId="026F2690" w14:textId="77777777" w:rsidR="00000000" w:rsidRDefault="00CF0F56">
      <w:pPr>
        <w:pStyle w:val="-"/>
        <w:rPr>
          <w:rtl/>
        </w:rPr>
      </w:pPr>
      <w:bookmarkStart w:id="547" w:name="FS000001040T20_10_2004_18_32_09"/>
      <w:bookmarkStart w:id="548" w:name="FS000001040T20_10_2004_18_32_14C"/>
      <w:bookmarkEnd w:id="547"/>
      <w:r>
        <w:rPr>
          <w:rFonts w:hint="eastAsia"/>
          <w:rtl/>
        </w:rPr>
        <w:t>יחיאל</w:t>
      </w:r>
      <w:r>
        <w:rPr>
          <w:rtl/>
        </w:rPr>
        <w:t xml:space="preserve"> חזן (הליכוד):</w:t>
      </w:r>
    </w:p>
    <w:p w14:paraId="7D270CA5" w14:textId="77777777" w:rsidR="00000000" w:rsidRDefault="00CF0F56">
      <w:pPr>
        <w:pStyle w:val="a0"/>
        <w:rPr>
          <w:rtl/>
        </w:rPr>
      </w:pPr>
    </w:p>
    <w:p w14:paraId="5E1D07D5" w14:textId="77777777" w:rsidR="00000000" w:rsidRDefault="00CF0F56">
      <w:pPr>
        <w:pStyle w:val="a0"/>
        <w:rPr>
          <w:rFonts w:hint="cs"/>
          <w:rtl/>
        </w:rPr>
      </w:pPr>
      <w:r>
        <w:rPr>
          <w:rFonts w:hint="cs"/>
          <w:rtl/>
        </w:rPr>
        <w:t>לא להקל. מה היא רוצה?</w:t>
      </w:r>
    </w:p>
    <w:p w14:paraId="1AC26AE5" w14:textId="77777777" w:rsidR="00000000" w:rsidRDefault="00CF0F56">
      <w:pPr>
        <w:pStyle w:val="a0"/>
        <w:rPr>
          <w:rFonts w:hint="cs"/>
          <w:rtl/>
        </w:rPr>
      </w:pPr>
    </w:p>
    <w:p w14:paraId="2F8B97FA" w14:textId="77777777" w:rsidR="00000000" w:rsidRDefault="00CF0F56">
      <w:pPr>
        <w:pStyle w:val="af0"/>
        <w:rPr>
          <w:rtl/>
        </w:rPr>
      </w:pPr>
      <w:r>
        <w:rPr>
          <w:rFonts w:hint="cs"/>
          <w:rtl/>
        </w:rPr>
        <w:t>ה</w:t>
      </w:r>
      <w:r>
        <w:rPr>
          <w:rFonts w:hint="eastAsia"/>
          <w:rtl/>
        </w:rPr>
        <w:t>שר</w:t>
      </w:r>
      <w:r>
        <w:rPr>
          <w:rtl/>
        </w:rPr>
        <w:t xml:space="preserve"> </w:t>
      </w:r>
      <w:r>
        <w:rPr>
          <w:rFonts w:hint="cs"/>
          <w:rtl/>
        </w:rPr>
        <w:t>לביטחון פנים</w:t>
      </w:r>
      <w:r>
        <w:rPr>
          <w:rtl/>
        </w:rPr>
        <w:t xml:space="preserve"> גדעון עזרא:</w:t>
      </w:r>
    </w:p>
    <w:p w14:paraId="195221EC" w14:textId="77777777" w:rsidR="00000000" w:rsidRDefault="00CF0F56">
      <w:pPr>
        <w:pStyle w:val="a0"/>
        <w:rPr>
          <w:rFonts w:hint="cs"/>
          <w:rtl/>
        </w:rPr>
      </w:pPr>
    </w:p>
    <w:bookmarkEnd w:id="548"/>
    <w:p w14:paraId="7EEC14E0" w14:textId="77777777" w:rsidR="00000000" w:rsidRDefault="00CF0F56">
      <w:pPr>
        <w:pStyle w:val="a0"/>
        <w:rPr>
          <w:rFonts w:hint="cs"/>
          <w:rtl/>
        </w:rPr>
      </w:pPr>
      <w:r>
        <w:rPr>
          <w:rFonts w:hint="cs"/>
          <w:rtl/>
        </w:rPr>
        <w:t>היא רואה ביותר מחמישה כדורי "אקסטזי" - - -</w:t>
      </w:r>
    </w:p>
    <w:p w14:paraId="41E9D3C7" w14:textId="77777777" w:rsidR="00000000" w:rsidRDefault="00CF0F56">
      <w:pPr>
        <w:pStyle w:val="a0"/>
        <w:rPr>
          <w:rFonts w:hint="cs"/>
          <w:rtl/>
        </w:rPr>
      </w:pPr>
    </w:p>
    <w:p w14:paraId="426E639E" w14:textId="77777777" w:rsidR="00000000" w:rsidRDefault="00CF0F56">
      <w:pPr>
        <w:pStyle w:val="-"/>
        <w:rPr>
          <w:rtl/>
        </w:rPr>
      </w:pPr>
      <w:bookmarkStart w:id="549" w:name="FS000001040T20_10_2004_18_32_29C"/>
      <w:bookmarkEnd w:id="549"/>
      <w:r>
        <w:rPr>
          <w:rtl/>
        </w:rPr>
        <w:t>יחיאל חזן (הליכוד):</w:t>
      </w:r>
    </w:p>
    <w:p w14:paraId="1FF07493" w14:textId="77777777" w:rsidR="00000000" w:rsidRDefault="00CF0F56">
      <w:pPr>
        <w:pStyle w:val="a0"/>
        <w:rPr>
          <w:rtl/>
        </w:rPr>
      </w:pPr>
    </w:p>
    <w:p w14:paraId="66B4EC83" w14:textId="77777777" w:rsidR="00000000" w:rsidRDefault="00CF0F56">
      <w:pPr>
        <w:pStyle w:val="a0"/>
        <w:rPr>
          <w:rFonts w:hint="cs"/>
          <w:rtl/>
        </w:rPr>
      </w:pPr>
      <w:r>
        <w:rPr>
          <w:rFonts w:hint="cs"/>
          <w:rtl/>
        </w:rPr>
        <w:t>היא רואה ביותר מחמישה כדורי "אקסטזי" כדורים לשימוש עצמי.</w:t>
      </w:r>
    </w:p>
    <w:p w14:paraId="45E257DF" w14:textId="77777777" w:rsidR="00000000" w:rsidRDefault="00CF0F56">
      <w:pPr>
        <w:pStyle w:val="a0"/>
        <w:rPr>
          <w:rFonts w:hint="cs"/>
          <w:rtl/>
        </w:rPr>
      </w:pPr>
    </w:p>
    <w:p w14:paraId="1751F0A3" w14:textId="77777777" w:rsidR="00000000" w:rsidRDefault="00CF0F56">
      <w:pPr>
        <w:pStyle w:val="af0"/>
        <w:rPr>
          <w:rtl/>
        </w:rPr>
      </w:pPr>
      <w:r>
        <w:rPr>
          <w:rFonts w:hint="cs"/>
          <w:rtl/>
        </w:rPr>
        <w:t>ה</w:t>
      </w:r>
      <w:r>
        <w:rPr>
          <w:rFonts w:hint="eastAsia"/>
          <w:rtl/>
        </w:rPr>
        <w:t>שר</w:t>
      </w:r>
      <w:r>
        <w:rPr>
          <w:rtl/>
        </w:rPr>
        <w:t xml:space="preserve"> </w:t>
      </w:r>
      <w:r>
        <w:rPr>
          <w:rFonts w:hint="cs"/>
          <w:rtl/>
        </w:rPr>
        <w:t>לביטחון פנים</w:t>
      </w:r>
      <w:r>
        <w:rPr>
          <w:rtl/>
        </w:rPr>
        <w:t xml:space="preserve"> גדעון עזרא:</w:t>
      </w:r>
    </w:p>
    <w:p w14:paraId="3D8962E6" w14:textId="77777777" w:rsidR="00000000" w:rsidRDefault="00CF0F56">
      <w:pPr>
        <w:pStyle w:val="a0"/>
        <w:rPr>
          <w:rFonts w:hint="cs"/>
          <w:rtl/>
        </w:rPr>
      </w:pPr>
    </w:p>
    <w:p w14:paraId="5AA3E88C" w14:textId="77777777" w:rsidR="00000000" w:rsidRDefault="00CF0F56">
      <w:pPr>
        <w:pStyle w:val="a0"/>
        <w:rPr>
          <w:rFonts w:hint="cs"/>
          <w:rtl/>
        </w:rPr>
      </w:pPr>
      <w:r>
        <w:rPr>
          <w:rFonts w:hint="cs"/>
          <w:rtl/>
        </w:rPr>
        <w:t>לא, לשימוש עצמי זה עד חמישה.</w:t>
      </w:r>
    </w:p>
    <w:p w14:paraId="5D1D1847" w14:textId="77777777" w:rsidR="00000000" w:rsidRDefault="00CF0F56">
      <w:pPr>
        <w:pStyle w:val="a0"/>
        <w:rPr>
          <w:rFonts w:hint="cs"/>
          <w:rtl/>
        </w:rPr>
      </w:pPr>
    </w:p>
    <w:p w14:paraId="40393854" w14:textId="77777777" w:rsidR="00000000" w:rsidRDefault="00CF0F56">
      <w:pPr>
        <w:pStyle w:val="af1"/>
        <w:rPr>
          <w:rtl/>
        </w:rPr>
      </w:pPr>
      <w:r>
        <w:rPr>
          <w:rtl/>
        </w:rPr>
        <w:t>היו"ר</w:t>
      </w:r>
      <w:r>
        <w:rPr>
          <w:rFonts w:hint="cs"/>
          <w:rtl/>
        </w:rPr>
        <w:t xml:space="preserve"> אלי בן-מנחם</w:t>
      </w:r>
      <w:r>
        <w:rPr>
          <w:rtl/>
        </w:rPr>
        <w:t>:</w:t>
      </w:r>
    </w:p>
    <w:p w14:paraId="6E32D4DD" w14:textId="77777777" w:rsidR="00000000" w:rsidRDefault="00CF0F56">
      <w:pPr>
        <w:pStyle w:val="a0"/>
        <w:rPr>
          <w:rtl/>
        </w:rPr>
      </w:pPr>
    </w:p>
    <w:p w14:paraId="2F1D2722" w14:textId="77777777" w:rsidR="00000000" w:rsidRDefault="00CF0F56">
      <w:pPr>
        <w:pStyle w:val="a0"/>
        <w:rPr>
          <w:rFonts w:hint="cs"/>
          <w:rtl/>
        </w:rPr>
      </w:pPr>
      <w:r>
        <w:rPr>
          <w:rFonts w:hint="cs"/>
          <w:rtl/>
        </w:rPr>
        <w:t>זה עד חמישה, ומעבר לזה, זה</w:t>
      </w:r>
      <w:r>
        <w:rPr>
          <w:rFonts w:hint="cs"/>
          <w:rtl/>
        </w:rPr>
        <w:t xml:space="preserve"> כאילו לסחר.</w:t>
      </w:r>
    </w:p>
    <w:p w14:paraId="0C731F24" w14:textId="77777777" w:rsidR="00000000" w:rsidRDefault="00CF0F56">
      <w:pPr>
        <w:pStyle w:val="a0"/>
        <w:rPr>
          <w:rFonts w:hint="cs"/>
          <w:rtl/>
        </w:rPr>
      </w:pPr>
    </w:p>
    <w:p w14:paraId="377E6F1C" w14:textId="77777777" w:rsidR="00000000" w:rsidRDefault="00CF0F56">
      <w:pPr>
        <w:pStyle w:val="-"/>
        <w:rPr>
          <w:rtl/>
        </w:rPr>
      </w:pPr>
      <w:bookmarkStart w:id="550" w:name="FS000001040T20_10_2004_17_46_00C"/>
      <w:bookmarkEnd w:id="550"/>
      <w:r>
        <w:rPr>
          <w:rtl/>
        </w:rPr>
        <w:t>יחיאל חזן (הליכוד):</w:t>
      </w:r>
    </w:p>
    <w:p w14:paraId="08796682" w14:textId="77777777" w:rsidR="00000000" w:rsidRDefault="00CF0F56">
      <w:pPr>
        <w:pStyle w:val="a0"/>
        <w:rPr>
          <w:rtl/>
        </w:rPr>
      </w:pPr>
    </w:p>
    <w:p w14:paraId="345E3AD5" w14:textId="77777777" w:rsidR="00000000" w:rsidRDefault="00CF0F56">
      <w:pPr>
        <w:pStyle w:val="a0"/>
        <w:rPr>
          <w:rFonts w:hint="cs"/>
          <w:rtl/>
        </w:rPr>
      </w:pPr>
      <w:r>
        <w:rPr>
          <w:rFonts w:hint="cs"/>
          <w:rtl/>
        </w:rPr>
        <w:t xml:space="preserve">עד חמישה זה לשימוש עצמי, מעבר לחמישה זה מסחר. אני רוצה לשאול אותך, אדוני היושב-ראש, אם מנתונים שקראתי חצי כדור הורג, חמישה כדורים לא הורגים? אני פשוט נדהם. </w:t>
      </w:r>
    </w:p>
    <w:p w14:paraId="1E03BA4C" w14:textId="77777777" w:rsidR="00000000" w:rsidRDefault="00CF0F56">
      <w:pPr>
        <w:pStyle w:val="a0"/>
        <w:rPr>
          <w:rFonts w:hint="cs"/>
          <w:rtl/>
        </w:rPr>
      </w:pPr>
    </w:p>
    <w:p w14:paraId="100EC2F0" w14:textId="77777777" w:rsidR="00000000" w:rsidRDefault="00CF0F56">
      <w:pPr>
        <w:pStyle w:val="a0"/>
        <w:rPr>
          <w:rFonts w:hint="cs"/>
          <w:rtl/>
        </w:rPr>
      </w:pPr>
      <w:r>
        <w:rPr>
          <w:rFonts w:hint="cs"/>
          <w:rtl/>
        </w:rPr>
        <w:t>אני קורא קודם כול לחברי חברי הכנסת, מעבר לכך שיש לנו מאבק שלם פ</w:t>
      </w:r>
      <w:r>
        <w:rPr>
          <w:rFonts w:hint="cs"/>
          <w:rtl/>
        </w:rPr>
        <w:t>ה בבניין כדי לשמור את המדינה הזאת, אני קורא לכם לסייע לרשות למלחמה בסמים, לא לתת אפשרות להעביר את התקציב הקרוב בלי שאנחנו באמת נדאג שהרשות למלחמה בסמים תוכל לתפקד כהלכה.</w:t>
      </w:r>
    </w:p>
    <w:p w14:paraId="2159360C" w14:textId="77777777" w:rsidR="00000000" w:rsidRDefault="00CF0F56">
      <w:pPr>
        <w:pStyle w:val="a0"/>
        <w:rPr>
          <w:rFonts w:hint="cs"/>
          <w:rtl/>
        </w:rPr>
      </w:pPr>
    </w:p>
    <w:p w14:paraId="767B416C" w14:textId="77777777" w:rsidR="00000000" w:rsidRDefault="00CF0F56">
      <w:pPr>
        <w:pStyle w:val="a0"/>
        <w:rPr>
          <w:rFonts w:hint="cs"/>
          <w:rtl/>
        </w:rPr>
      </w:pPr>
      <w:r>
        <w:rPr>
          <w:rFonts w:hint="cs"/>
          <w:rtl/>
        </w:rPr>
        <w:t>אני רוצה להסביר לך, אדוני השר גדעון עזרא, למה אני מתכוון כשאני אומר להם לסייע, ומה המ</w:t>
      </w:r>
      <w:r>
        <w:rPr>
          <w:rFonts w:hint="cs"/>
          <w:rtl/>
        </w:rPr>
        <w:t>שמעות בתקציב של 14 מיליון. אני אתן לך דוגמה. אם יישאר התקציב של 14 מיליון של הרשות למלחמה בסמים. איך זה נקרא? היחידה - - -</w:t>
      </w:r>
    </w:p>
    <w:p w14:paraId="7189CEFB" w14:textId="77777777" w:rsidR="00000000" w:rsidRDefault="00CF0F56">
      <w:pPr>
        <w:pStyle w:val="a0"/>
        <w:rPr>
          <w:rFonts w:hint="cs"/>
          <w:rtl/>
        </w:rPr>
      </w:pPr>
    </w:p>
    <w:p w14:paraId="4ED67209" w14:textId="77777777" w:rsidR="00000000" w:rsidRDefault="00CF0F56">
      <w:pPr>
        <w:pStyle w:val="af1"/>
        <w:rPr>
          <w:rtl/>
        </w:rPr>
      </w:pPr>
      <w:r>
        <w:rPr>
          <w:rtl/>
        </w:rPr>
        <w:t>היו"ר</w:t>
      </w:r>
      <w:r>
        <w:rPr>
          <w:rFonts w:hint="cs"/>
          <w:rtl/>
        </w:rPr>
        <w:t xml:space="preserve"> אלי בן-מנחם</w:t>
      </w:r>
      <w:r>
        <w:rPr>
          <w:rtl/>
        </w:rPr>
        <w:t>:</w:t>
      </w:r>
    </w:p>
    <w:p w14:paraId="13E1B10B" w14:textId="77777777" w:rsidR="00000000" w:rsidRDefault="00CF0F56">
      <w:pPr>
        <w:pStyle w:val="a0"/>
        <w:rPr>
          <w:rtl/>
        </w:rPr>
      </w:pPr>
    </w:p>
    <w:p w14:paraId="5451AA71" w14:textId="77777777" w:rsidR="00000000" w:rsidRDefault="00CF0F56">
      <w:pPr>
        <w:pStyle w:val="a0"/>
        <w:rPr>
          <w:rFonts w:hint="cs"/>
          <w:rtl/>
        </w:rPr>
      </w:pPr>
      <w:r>
        <w:rPr>
          <w:rFonts w:hint="cs"/>
          <w:rtl/>
        </w:rPr>
        <w:t>הרשות למאבק בנגע הסמים.</w:t>
      </w:r>
    </w:p>
    <w:p w14:paraId="5C049AC6" w14:textId="77777777" w:rsidR="00000000" w:rsidRDefault="00CF0F56">
      <w:pPr>
        <w:pStyle w:val="a0"/>
        <w:rPr>
          <w:rFonts w:hint="cs"/>
          <w:rtl/>
        </w:rPr>
      </w:pPr>
    </w:p>
    <w:p w14:paraId="37B28315" w14:textId="77777777" w:rsidR="00000000" w:rsidRDefault="00CF0F56">
      <w:pPr>
        <w:pStyle w:val="-"/>
        <w:rPr>
          <w:rtl/>
        </w:rPr>
      </w:pPr>
      <w:bookmarkStart w:id="551" w:name="FS000001040T20_10_2004_17_47_35C"/>
      <w:bookmarkEnd w:id="551"/>
      <w:r>
        <w:rPr>
          <w:rtl/>
        </w:rPr>
        <w:t>יחיאל חזן (הליכוד):</w:t>
      </w:r>
    </w:p>
    <w:p w14:paraId="565B9EB6" w14:textId="77777777" w:rsidR="00000000" w:rsidRDefault="00CF0F56">
      <w:pPr>
        <w:pStyle w:val="a0"/>
        <w:rPr>
          <w:rtl/>
        </w:rPr>
      </w:pPr>
    </w:p>
    <w:p w14:paraId="13E47D0B" w14:textId="77777777" w:rsidR="00000000" w:rsidRDefault="00CF0F56">
      <w:pPr>
        <w:pStyle w:val="a0"/>
        <w:rPr>
          <w:rFonts w:hint="cs"/>
          <w:rtl/>
        </w:rPr>
      </w:pPr>
      <w:r>
        <w:rPr>
          <w:rFonts w:hint="cs"/>
          <w:rtl/>
        </w:rPr>
        <w:t>הרשות למאבק בנגע הסמים היא יחידת סמך במשרד ראש הממשלה. אם תקציבה י</w:t>
      </w:r>
      <w:r>
        <w:rPr>
          <w:rFonts w:hint="cs"/>
          <w:rtl/>
        </w:rPr>
        <w:t xml:space="preserve">ישאר 14 מיליון, אני אגיד לך מה המשמעות. המשמעות היא פשוטה, שאותם מתאמים בתוך הרשויות המקומיות, אותם אנשים שמתאמים כבר לא יהיו, כי 50% נותנת הרשות המקומית, 50% נותנת הרשות למלחמה בסמים, ואז יש מישהו בתוך הרשות שעושה תיאום בין כל הארגונים בתוך העיר. הם פשוט </w:t>
      </w:r>
      <w:r>
        <w:rPr>
          <w:rFonts w:hint="cs"/>
          <w:rtl/>
        </w:rPr>
        <w:t>לא יהיו.</w:t>
      </w:r>
    </w:p>
    <w:p w14:paraId="3F9DC911" w14:textId="77777777" w:rsidR="00000000" w:rsidRDefault="00CF0F56">
      <w:pPr>
        <w:pStyle w:val="a0"/>
        <w:rPr>
          <w:rFonts w:hint="cs"/>
          <w:rtl/>
        </w:rPr>
      </w:pPr>
    </w:p>
    <w:p w14:paraId="23376240" w14:textId="77777777" w:rsidR="00000000" w:rsidRDefault="00CF0F56">
      <w:pPr>
        <w:pStyle w:val="a0"/>
        <w:rPr>
          <w:rFonts w:hint="cs"/>
          <w:rtl/>
        </w:rPr>
      </w:pPr>
      <w:r>
        <w:rPr>
          <w:rFonts w:hint="cs"/>
          <w:rtl/>
        </w:rPr>
        <w:t>אני קורא לממשלה להגדיל את התקציב. המצב קטסטרופלי. היום כאשר הולכים בחוף הים, אתה רואה בני-נוער פותחים שולחן, אין להם בעיה, גם כדורים, גם גראס, גם מריחואנה. אין להם בעיה. כאשר הילדים הטובים רואים אותם, זה נראה כאילו זה כבר בסדר, אז או שהאכיפה לא ר</w:t>
      </w:r>
      <w:r>
        <w:rPr>
          <w:rFonts w:hint="cs"/>
          <w:rtl/>
        </w:rPr>
        <w:t>צינית מספיק, כי רוב האכיפה הולכת לכיוון הביטחון, לכיוון המאבק בטרור, ואם לא כך פני הדברים, לפחות נפעל להציל את בני-הנוער, אותם תינוקות, אותם ילדים שמגיעים לבית-הספר. שם בבית-הספר צריך לחנך את הילדים שלא להשתמש בסמים.</w:t>
      </w:r>
    </w:p>
    <w:p w14:paraId="1EC0F942" w14:textId="77777777" w:rsidR="00000000" w:rsidRDefault="00CF0F56">
      <w:pPr>
        <w:pStyle w:val="a0"/>
        <w:rPr>
          <w:rFonts w:hint="cs"/>
          <w:rtl/>
        </w:rPr>
      </w:pPr>
    </w:p>
    <w:p w14:paraId="6C2721CE" w14:textId="77777777" w:rsidR="00000000" w:rsidRDefault="00CF0F56">
      <w:pPr>
        <w:pStyle w:val="a0"/>
        <w:rPr>
          <w:rFonts w:hint="cs"/>
          <w:rtl/>
        </w:rPr>
      </w:pPr>
      <w:r>
        <w:rPr>
          <w:rFonts w:hint="cs"/>
          <w:rtl/>
        </w:rPr>
        <w:t xml:space="preserve">אמר לי פעם נרקומן: יחיאל, כשהייתי ילד </w:t>
      </w:r>
      <w:r>
        <w:rPr>
          <w:rFonts w:hint="cs"/>
          <w:rtl/>
        </w:rPr>
        <w:t>קטן מערכת החינוך דאגה להסביר שאסור לקטוף פרחי בר. זאת היתה מין תקופה שכדי לשמר את פרחי הבר, במערכת החינוך הוציאו את הילדים לשדות. היו שיעורים שלמים שלימדו בהם לא לקטוף את פרחי הבר. הוא אמר: לכל הרוחות, לו היו מסבירים לי לא להשתמש בסמים כמו שהסבירו לי לא לק</w:t>
      </w:r>
      <w:r>
        <w:rPr>
          <w:rFonts w:hint="cs"/>
          <w:rtl/>
        </w:rPr>
        <w:t>טוף פרחי בר, לא הייתי הופך להיות נרקומן.</w:t>
      </w:r>
    </w:p>
    <w:p w14:paraId="3448CAF5" w14:textId="77777777" w:rsidR="00000000" w:rsidRDefault="00CF0F56">
      <w:pPr>
        <w:pStyle w:val="a0"/>
        <w:rPr>
          <w:rFonts w:hint="cs"/>
          <w:rtl/>
        </w:rPr>
      </w:pPr>
    </w:p>
    <w:p w14:paraId="679EDADD" w14:textId="77777777" w:rsidR="00000000" w:rsidRDefault="00CF0F56">
      <w:pPr>
        <w:pStyle w:val="a0"/>
        <w:rPr>
          <w:rFonts w:hint="cs"/>
          <w:rtl/>
        </w:rPr>
      </w:pPr>
      <w:r>
        <w:rPr>
          <w:rFonts w:hint="cs"/>
          <w:rtl/>
        </w:rPr>
        <w:t>ולכן אני קורא לממשלה, מצד אחד, להגדיל את התקציב, ומצד שני, אני קורא לשרת החינוך, לא שמערכת החינוך תעשה הסברה, אני קורא לשרת החינוך להכניס לתוך מערכת החינוך לימודים שבהם יסבירו לתלמידים ולבני-הנוער למה אסור להשתמש ב</w:t>
      </w:r>
      <w:r>
        <w:rPr>
          <w:rFonts w:hint="cs"/>
          <w:rtl/>
        </w:rPr>
        <w:t xml:space="preserve">סמים. אם זה יקרה </w:t>
      </w:r>
      <w:r>
        <w:rPr>
          <w:rtl/>
        </w:rPr>
        <w:t>–</w:t>
      </w:r>
      <w:r>
        <w:rPr>
          <w:rFonts w:hint="cs"/>
          <w:rtl/>
        </w:rPr>
        <w:t xml:space="preserve"> דיינו. תודה רבה.</w:t>
      </w:r>
    </w:p>
    <w:p w14:paraId="543F4386" w14:textId="77777777" w:rsidR="00000000" w:rsidRDefault="00CF0F56">
      <w:pPr>
        <w:pStyle w:val="a0"/>
        <w:rPr>
          <w:rFonts w:hint="cs"/>
          <w:rtl/>
        </w:rPr>
      </w:pPr>
    </w:p>
    <w:p w14:paraId="1A0E5375" w14:textId="77777777" w:rsidR="00000000" w:rsidRDefault="00CF0F56">
      <w:pPr>
        <w:pStyle w:val="af1"/>
        <w:rPr>
          <w:rtl/>
        </w:rPr>
      </w:pPr>
      <w:r>
        <w:rPr>
          <w:rtl/>
        </w:rPr>
        <w:t>היו"ר</w:t>
      </w:r>
      <w:r>
        <w:rPr>
          <w:rFonts w:hint="cs"/>
          <w:rtl/>
        </w:rPr>
        <w:t xml:space="preserve"> אלי בן-מנחם</w:t>
      </w:r>
      <w:r>
        <w:rPr>
          <w:rtl/>
        </w:rPr>
        <w:t>:</w:t>
      </w:r>
    </w:p>
    <w:p w14:paraId="32A478EF" w14:textId="77777777" w:rsidR="00000000" w:rsidRDefault="00CF0F56">
      <w:pPr>
        <w:pStyle w:val="a0"/>
        <w:rPr>
          <w:rtl/>
        </w:rPr>
      </w:pPr>
    </w:p>
    <w:p w14:paraId="6AC042F6" w14:textId="77777777" w:rsidR="00000000" w:rsidRDefault="00CF0F56">
      <w:pPr>
        <w:pStyle w:val="a0"/>
        <w:rPr>
          <w:rtl/>
        </w:rPr>
      </w:pPr>
      <w:r>
        <w:rPr>
          <w:rFonts w:hint="cs"/>
          <w:rtl/>
        </w:rPr>
        <w:t>תודה לחבר הכנסת יחיאל חזן. ישיב בשם הממשלה השר לביטחון פנים, חבר הכנסת גדעון עזרא. בבקשה.</w:t>
      </w:r>
    </w:p>
    <w:p w14:paraId="6CD5C4E9" w14:textId="77777777" w:rsidR="00000000" w:rsidRDefault="00CF0F56">
      <w:pPr>
        <w:pStyle w:val="a0"/>
        <w:rPr>
          <w:rFonts w:hint="cs"/>
          <w:rtl/>
        </w:rPr>
      </w:pPr>
    </w:p>
    <w:p w14:paraId="5FF00DE9" w14:textId="77777777" w:rsidR="00000000" w:rsidRDefault="00CF0F56">
      <w:pPr>
        <w:pStyle w:val="a"/>
        <w:rPr>
          <w:rtl/>
        </w:rPr>
      </w:pPr>
      <w:bookmarkStart w:id="552" w:name="FS000000474T20_10_2004_17_50_34"/>
      <w:bookmarkStart w:id="553" w:name="_Toc92193408"/>
      <w:bookmarkEnd w:id="552"/>
      <w:r>
        <w:rPr>
          <w:rFonts w:hint="cs"/>
          <w:rtl/>
        </w:rPr>
        <w:t>ה</w:t>
      </w:r>
      <w:r>
        <w:rPr>
          <w:rFonts w:hint="eastAsia"/>
          <w:rtl/>
        </w:rPr>
        <w:t>שר</w:t>
      </w:r>
      <w:r>
        <w:rPr>
          <w:rtl/>
        </w:rPr>
        <w:t xml:space="preserve"> </w:t>
      </w:r>
      <w:r>
        <w:rPr>
          <w:rFonts w:hint="cs"/>
          <w:rtl/>
        </w:rPr>
        <w:t>לביטחון פנים</w:t>
      </w:r>
      <w:r>
        <w:rPr>
          <w:rtl/>
        </w:rPr>
        <w:t xml:space="preserve"> גדעון עזרא:</w:t>
      </w:r>
      <w:bookmarkEnd w:id="553"/>
    </w:p>
    <w:p w14:paraId="175299CF" w14:textId="77777777" w:rsidR="00000000" w:rsidRDefault="00CF0F56">
      <w:pPr>
        <w:pStyle w:val="a0"/>
        <w:rPr>
          <w:rFonts w:hint="cs"/>
          <w:rtl/>
        </w:rPr>
      </w:pPr>
    </w:p>
    <w:p w14:paraId="56E35ED5" w14:textId="77777777" w:rsidR="00000000" w:rsidRDefault="00CF0F56">
      <w:pPr>
        <w:pStyle w:val="a0"/>
        <w:rPr>
          <w:rFonts w:hint="cs"/>
          <w:rtl/>
        </w:rPr>
      </w:pPr>
      <w:r>
        <w:rPr>
          <w:rFonts w:hint="cs"/>
          <w:rtl/>
        </w:rPr>
        <w:t>אדוני היושב-ראש, חברי חברי הכנסת, אני מוכרח לומר, חבר הכנסת חזן, שכשהגעתי לתפק</w:t>
      </w:r>
      <w:r>
        <w:rPr>
          <w:rFonts w:hint="cs"/>
          <w:rtl/>
        </w:rPr>
        <w:t>ידי כממלא-מקום השר לביטחון הפנים, הופתעתי לראות את עוצמת הפעילות שהמשטרה מקדישה למלחמה בסמים.</w:t>
      </w:r>
    </w:p>
    <w:p w14:paraId="6BB9F9E7" w14:textId="77777777" w:rsidR="00000000" w:rsidRDefault="00CF0F56">
      <w:pPr>
        <w:pStyle w:val="a0"/>
        <w:rPr>
          <w:rFonts w:hint="cs"/>
          <w:rtl/>
        </w:rPr>
      </w:pPr>
    </w:p>
    <w:p w14:paraId="58B4FBAB" w14:textId="77777777" w:rsidR="00000000" w:rsidRDefault="00CF0F56">
      <w:pPr>
        <w:pStyle w:val="a0"/>
        <w:rPr>
          <w:rFonts w:hint="cs"/>
          <w:rtl/>
        </w:rPr>
      </w:pPr>
      <w:r>
        <w:rPr>
          <w:rFonts w:hint="cs"/>
          <w:rtl/>
        </w:rPr>
        <w:t xml:space="preserve">אני מסכים בהחלט שבמלחמה שאנחנו מנהלים בנושא הסמים אנחנו רק מגרדים את אפס קצהו של הנושא. ודאי ידוע לכולם על המלחמה הניטשת בין השוטרים לבין המבריחים למיניהם בגבול </w:t>
      </w:r>
      <w:r>
        <w:rPr>
          <w:rFonts w:hint="cs"/>
          <w:rtl/>
        </w:rPr>
        <w:t xml:space="preserve">מצרים. ודאי אתם שומעים חדשות לבקרים על סוכנים של המשטרה שחודרים לתוך מערכות הסמים וגורמים למעצרם של סוכנים כאלה ואחרים. ודאי שמעת על המלחמה העיקשת שבוצעה בעיר לוד ובהצלחה שהעבירה את הסמים בסופו של דבר ליפו. </w:t>
      </w:r>
    </w:p>
    <w:p w14:paraId="3227A690" w14:textId="77777777" w:rsidR="00000000" w:rsidRDefault="00CF0F56">
      <w:pPr>
        <w:pStyle w:val="a0"/>
        <w:ind w:firstLine="0"/>
        <w:rPr>
          <w:rFonts w:hint="cs"/>
          <w:rtl/>
        </w:rPr>
      </w:pPr>
    </w:p>
    <w:p w14:paraId="362DBB2E" w14:textId="77777777" w:rsidR="00000000" w:rsidRDefault="00CF0F56">
      <w:pPr>
        <w:pStyle w:val="af1"/>
        <w:rPr>
          <w:rtl/>
        </w:rPr>
      </w:pPr>
      <w:r>
        <w:rPr>
          <w:rtl/>
        </w:rPr>
        <w:t>היו"ר</w:t>
      </w:r>
      <w:r>
        <w:rPr>
          <w:rFonts w:hint="cs"/>
          <w:rtl/>
        </w:rPr>
        <w:t xml:space="preserve"> אלי בן-מנחם</w:t>
      </w:r>
      <w:r>
        <w:rPr>
          <w:rtl/>
        </w:rPr>
        <w:t>:</w:t>
      </w:r>
    </w:p>
    <w:p w14:paraId="13729786" w14:textId="77777777" w:rsidR="00000000" w:rsidRDefault="00CF0F56">
      <w:pPr>
        <w:pStyle w:val="a0"/>
        <w:rPr>
          <w:rFonts w:hint="cs"/>
          <w:rtl/>
        </w:rPr>
      </w:pPr>
    </w:p>
    <w:p w14:paraId="2E2BB1EB" w14:textId="77777777" w:rsidR="00000000" w:rsidRDefault="00CF0F56">
      <w:pPr>
        <w:pStyle w:val="a0"/>
        <w:rPr>
          <w:rFonts w:hint="cs"/>
          <w:rtl/>
        </w:rPr>
      </w:pPr>
      <w:r>
        <w:rPr>
          <w:rFonts w:hint="cs"/>
          <w:rtl/>
        </w:rPr>
        <w:t xml:space="preserve">לא רק ביפו. אמרתי מראש שזה </w:t>
      </w:r>
      <w:r>
        <w:rPr>
          <w:rFonts w:hint="cs"/>
          <w:rtl/>
        </w:rPr>
        <w:t xml:space="preserve">יעבור משם. לא רק יפו. גם שכונות אחרות בתל-אביב. צריך לסגור את זה גם שם. </w:t>
      </w:r>
    </w:p>
    <w:p w14:paraId="5D554DB9" w14:textId="77777777" w:rsidR="00000000" w:rsidRDefault="00CF0F56">
      <w:pPr>
        <w:pStyle w:val="a0"/>
        <w:rPr>
          <w:rFonts w:hint="cs"/>
          <w:rtl/>
        </w:rPr>
      </w:pPr>
    </w:p>
    <w:p w14:paraId="2C93ABBE" w14:textId="77777777" w:rsidR="00000000" w:rsidRDefault="00CF0F56">
      <w:pPr>
        <w:pStyle w:val="-"/>
        <w:rPr>
          <w:rtl/>
        </w:rPr>
      </w:pPr>
      <w:bookmarkStart w:id="554" w:name="FS000000474T20_10_2004_18_19_10C"/>
      <w:bookmarkEnd w:id="554"/>
      <w:r>
        <w:rPr>
          <w:rFonts w:hint="cs"/>
          <w:rtl/>
        </w:rPr>
        <w:t>ה</w:t>
      </w:r>
      <w:r>
        <w:rPr>
          <w:rtl/>
        </w:rPr>
        <w:t xml:space="preserve">שר </w:t>
      </w:r>
      <w:r>
        <w:rPr>
          <w:rFonts w:hint="cs"/>
          <w:rtl/>
        </w:rPr>
        <w:t>לביטחון פנים</w:t>
      </w:r>
      <w:r>
        <w:rPr>
          <w:rtl/>
        </w:rPr>
        <w:t xml:space="preserve"> גדעון עזרא:</w:t>
      </w:r>
    </w:p>
    <w:p w14:paraId="38306354" w14:textId="77777777" w:rsidR="00000000" w:rsidRDefault="00CF0F56">
      <w:pPr>
        <w:pStyle w:val="a0"/>
        <w:rPr>
          <w:rtl/>
        </w:rPr>
      </w:pPr>
    </w:p>
    <w:p w14:paraId="335F560C" w14:textId="77777777" w:rsidR="00000000" w:rsidRDefault="00CF0F56">
      <w:pPr>
        <w:pStyle w:val="a0"/>
        <w:rPr>
          <w:rFonts w:hint="cs"/>
          <w:rtl/>
        </w:rPr>
      </w:pPr>
      <w:r>
        <w:rPr>
          <w:rFonts w:hint="cs"/>
          <w:rtl/>
        </w:rPr>
        <w:t>אני מוכרח להגיד לך, שצריך להמשיך במבצעי מודיעין נגד הסוחרים הגדולים. זו מלחמה בין-לאומית. היתה פה, לאחרונה, ראש הרשות האמריקנית למלחמה בסמים, והיא סיפרה</w:t>
      </w:r>
      <w:r>
        <w:rPr>
          <w:rFonts w:hint="cs"/>
          <w:rtl/>
        </w:rPr>
        <w:t xml:space="preserve"> על גודל היחידה ומספר העובדים שעומדים לרשותה. אנחנו יכולים רק לשבת ולהתקנא בנושא הזה. </w:t>
      </w:r>
    </w:p>
    <w:p w14:paraId="6B74DD9A" w14:textId="77777777" w:rsidR="00000000" w:rsidRDefault="00CF0F56">
      <w:pPr>
        <w:pStyle w:val="a0"/>
        <w:rPr>
          <w:rFonts w:hint="cs"/>
          <w:rtl/>
        </w:rPr>
      </w:pPr>
    </w:p>
    <w:p w14:paraId="7D665594" w14:textId="77777777" w:rsidR="00000000" w:rsidRDefault="00CF0F56">
      <w:pPr>
        <w:pStyle w:val="a0"/>
        <w:rPr>
          <w:rFonts w:hint="cs"/>
          <w:rtl/>
        </w:rPr>
      </w:pPr>
      <w:r>
        <w:rPr>
          <w:rFonts w:hint="cs"/>
          <w:rtl/>
        </w:rPr>
        <w:t>אבל אני מוכרח להגיד לך שמה שמטריד אותי, ואתה ציינת את זה בדברים שלך, זה הנושא של ציבורים חדשים שמצטרפים למשתמשים בסמים. הנושא שמעניין את עם ישראל וכל הורה בישראל הוא בנ</w:t>
      </w:r>
      <w:r>
        <w:rPr>
          <w:rFonts w:hint="cs"/>
          <w:rtl/>
        </w:rPr>
        <w:t xml:space="preserve">י-הנוער. </w:t>
      </w:r>
    </w:p>
    <w:p w14:paraId="59EDF9B0" w14:textId="77777777" w:rsidR="00000000" w:rsidRDefault="00CF0F56">
      <w:pPr>
        <w:pStyle w:val="a0"/>
        <w:rPr>
          <w:rFonts w:hint="cs"/>
          <w:rtl/>
        </w:rPr>
      </w:pPr>
    </w:p>
    <w:p w14:paraId="1990B692" w14:textId="77777777" w:rsidR="00000000" w:rsidRDefault="00CF0F56">
      <w:pPr>
        <w:pStyle w:val="a0"/>
        <w:rPr>
          <w:rFonts w:hint="cs"/>
          <w:rtl/>
        </w:rPr>
      </w:pPr>
      <w:r>
        <w:rPr>
          <w:rFonts w:hint="cs"/>
          <w:rtl/>
        </w:rPr>
        <w:t>היום אנחנו כבר נמצאים במצב שלא רק שיש בני-נוער צעירים שמעשנים, אלא יש שם בני-נוער שאף משמשים כסוחרי סמים. ולפי דעתי, ואני מנסה לטפל בזה במשרד לביטחון הפנים, צריך להטיל ענישה כבדה, כבדה מאוד, על כל מי שמוכר סמים לבני-נוער. הדבר הזה הוא בנפשנו. אם</w:t>
      </w:r>
      <w:r>
        <w:rPr>
          <w:rFonts w:hint="cs"/>
          <w:rtl/>
        </w:rPr>
        <w:t xml:space="preserve"> נצליח במלחמה הזאת, רבותי, ונקטין את מספר בני-הנוער שמתחילים להשתמש, כשהם עוד לא מבינים את המשמעות של השימוש, אנחנו יכולים להגיע לירידה בנושא הזה. </w:t>
      </w:r>
    </w:p>
    <w:p w14:paraId="5FB8CC83" w14:textId="77777777" w:rsidR="00000000" w:rsidRDefault="00CF0F56">
      <w:pPr>
        <w:pStyle w:val="a0"/>
        <w:rPr>
          <w:rFonts w:hint="cs"/>
          <w:rtl/>
        </w:rPr>
      </w:pPr>
    </w:p>
    <w:p w14:paraId="4F8AB6C0" w14:textId="77777777" w:rsidR="00000000" w:rsidRDefault="00CF0F56">
      <w:pPr>
        <w:pStyle w:val="a0"/>
        <w:rPr>
          <w:rFonts w:hint="cs"/>
          <w:rtl/>
        </w:rPr>
      </w:pPr>
      <w:r>
        <w:rPr>
          <w:rFonts w:hint="cs"/>
          <w:rtl/>
        </w:rPr>
        <w:t>הדבר השני, ואני מוכרח להגיד את זה, ואני שמח שאני אומר את זה בטלוויזיה, אני לא יכול לתת לאנשים בדיוק את המתכ</w:t>
      </w:r>
      <w:r>
        <w:rPr>
          <w:rFonts w:hint="cs"/>
          <w:rtl/>
        </w:rPr>
        <w:t>ון איפה רוכשים ומה רוכשים, אבל יש במדינת ישראל, ואני מציע להורים, לאנשים שאכפת להם, לקחת את הדבר הזה. יש  ספריי שמיוצר בארצות-הברית, שכאשר אתה מטפטף או על ידיו של אדם או על ציוד שהיה בשימוש אדם - שולחן, או מחשב, וכיוצא בזה, אתה מקבל תשובה חד-משמעית אם הידי</w:t>
      </w:r>
      <w:r>
        <w:rPr>
          <w:rFonts w:hint="cs"/>
          <w:rtl/>
        </w:rPr>
        <w:t>ים האלה נגעו בסמים. חד-משמעית לכל סוגי הסמים. סיפר לי אב אחד ששמע על הספריי הזה ולקח אותו למחשב של בנו, וגילה להפתעתו שבנו נוטל סמים. במקום הוא התחיל לטפל בעניין הזה והבן נגמל. ואם היינו יכולים לפרסם ולעשות שכל הורה ירכוש את הספריי הזה, אני חושב שהיינו יכו</w:t>
      </w:r>
      <w:r>
        <w:rPr>
          <w:rFonts w:hint="cs"/>
          <w:rtl/>
        </w:rPr>
        <w:t xml:space="preserve">לים להגיע להישגים בלתי רגילים. </w:t>
      </w:r>
    </w:p>
    <w:p w14:paraId="1791B294" w14:textId="77777777" w:rsidR="00000000" w:rsidRDefault="00CF0F56">
      <w:pPr>
        <w:pStyle w:val="a0"/>
        <w:rPr>
          <w:rFonts w:hint="cs"/>
          <w:rtl/>
        </w:rPr>
      </w:pPr>
    </w:p>
    <w:p w14:paraId="4B7C8E8A" w14:textId="77777777" w:rsidR="00000000" w:rsidRDefault="00CF0F56">
      <w:pPr>
        <w:pStyle w:val="a0"/>
        <w:rPr>
          <w:rFonts w:hint="cs"/>
          <w:rtl/>
        </w:rPr>
      </w:pPr>
      <w:r>
        <w:rPr>
          <w:rFonts w:hint="cs"/>
          <w:rtl/>
        </w:rPr>
        <w:t>אני מוכרח גם להגיד שצריך לבדוק את הדברים מבחינה חוקית. דיברתי עם מר מסינג, ראש הרשות למלחמה בסמים, והוא אמר לי, ואת זה אני בודק עכשיו - שיש בשימוש בספריי כזה משום פגיעה בצנעת הפרט. קרי, כאשר אתה, נניח, ביציאה מפאב, תבדוק את</w:t>
      </w:r>
      <w:r>
        <w:rPr>
          <w:rFonts w:hint="cs"/>
          <w:rtl/>
        </w:rPr>
        <w:t xml:space="preserve"> ידי היוצאים לפני שהם נכנסים לרכב - זה גם מרכיב בנושא המלחמה בתאונות הדרכים - או כאשר אתה תעשה את זה לברמן במקום כזה או אחר, כאילו זו עבירה. אז בטוח שאם אתה בודק על השולחן של הברמן, זו איננה עבירה, אבל אם אתה עושה את זה בשולחנות הכיתות בבתי-הספר, יכול להיו</w:t>
      </w:r>
      <w:r>
        <w:rPr>
          <w:rFonts w:hint="cs"/>
          <w:rtl/>
        </w:rPr>
        <w:t xml:space="preserve">ת שזה מהווה עבירה. </w:t>
      </w:r>
    </w:p>
    <w:p w14:paraId="04751582" w14:textId="77777777" w:rsidR="00000000" w:rsidRDefault="00CF0F56">
      <w:pPr>
        <w:pStyle w:val="a0"/>
        <w:rPr>
          <w:rFonts w:hint="cs"/>
          <w:rtl/>
        </w:rPr>
      </w:pPr>
    </w:p>
    <w:p w14:paraId="1AC6D9BF" w14:textId="77777777" w:rsidR="00000000" w:rsidRDefault="00CF0F56">
      <w:pPr>
        <w:pStyle w:val="a0"/>
        <w:rPr>
          <w:rFonts w:hint="cs"/>
          <w:rtl/>
        </w:rPr>
      </w:pPr>
      <w:r>
        <w:rPr>
          <w:rFonts w:hint="cs"/>
          <w:rtl/>
        </w:rPr>
        <w:t>על כל פנים, לפי דעתי, זה כלי טוב מאד לגילוי מוקדם של הנושא הזה, וזה דבר פשוט. בארצות-הברית זה קביל בבתי-משפט. זאת אומרת, שמי שידיו נגעו בסמים, הוא כאילו השתמש בסמים. אני מנסה עכשיו לקדם את הנושא הזה במשטרה, ואז זה שנתפס בדרך זו  לא יהי</w:t>
      </w:r>
      <w:r>
        <w:rPr>
          <w:rFonts w:hint="cs"/>
          <w:rtl/>
        </w:rPr>
        <w:t xml:space="preserve">ה רק בגדר חשוד בלקיחת סם, אלא ייחשב כמי שלקח סם, ותהיה תשובה חד-משמעית מי מהנוער בכיתה נגוע ומי לא נגוע. </w:t>
      </w:r>
    </w:p>
    <w:p w14:paraId="599C2CBB" w14:textId="77777777" w:rsidR="00000000" w:rsidRDefault="00CF0F56">
      <w:pPr>
        <w:pStyle w:val="a0"/>
        <w:rPr>
          <w:rFonts w:hint="cs"/>
          <w:rtl/>
        </w:rPr>
      </w:pPr>
    </w:p>
    <w:p w14:paraId="576CF28D" w14:textId="77777777" w:rsidR="00000000" w:rsidRDefault="00CF0F56">
      <w:pPr>
        <w:pStyle w:val="a0"/>
        <w:rPr>
          <w:rFonts w:hint="cs"/>
          <w:rtl/>
        </w:rPr>
      </w:pPr>
      <w:r>
        <w:rPr>
          <w:rFonts w:hint="cs"/>
          <w:rtl/>
        </w:rPr>
        <w:t>היתה לנו ישיבה עם ועד ההורים הארצי, והשתתפו בישיבה גם קב"ט משרד החינוך ונציגי הרשויות, והמטרה היתה נושא השמירה בבתי-הספר. אם אתם זוכרים או לא - השמיר</w:t>
      </w:r>
      <w:r>
        <w:rPr>
          <w:rFonts w:hint="cs"/>
          <w:rtl/>
        </w:rPr>
        <w:t xml:space="preserve">ה בבתי-הספר התחילה כצורך ביטחוני. אבל אם אתה בודק היום, בחלק מהמקומות השמירה חשובה כדי להרחיק מחצרות בתי-הספר מי שרוצה לסחור בסמים בחצרות בתי-הספר. </w:t>
      </w:r>
    </w:p>
    <w:p w14:paraId="09A1E54A" w14:textId="77777777" w:rsidR="00000000" w:rsidRDefault="00CF0F56">
      <w:pPr>
        <w:pStyle w:val="a0"/>
        <w:rPr>
          <w:rFonts w:hint="cs"/>
          <w:rtl/>
        </w:rPr>
      </w:pPr>
    </w:p>
    <w:p w14:paraId="22E60819" w14:textId="77777777" w:rsidR="00000000" w:rsidRDefault="00CF0F56">
      <w:pPr>
        <w:pStyle w:val="a0"/>
        <w:rPr>
          <w:rFonts w:hint="cs"/>
          <w:rtl/>
        </w:rPr>
      </w:pPr>
      <w:r>
        <w:rPr>
          <w:rFonts w:hint="cs"/>
          <w:rtl/>
        </w:rPr>
        <w:t>ההורים מוטרדים, ואנחנו מוטרדים, ומוטב לכולנו שנטפל בעניין הזה. אני לא בטוח שיהיו לנו כלים יעילים. אני צריך</w:t>
      </w:r>
      <w:r>
        <w:rPr>
          <w:rFonts w:hint="cs"/>
          <w:rtl/>
        </w:rPr>
        <w:t xml:space="preserve"> עובדים, אבל אני אומר לך, וחד-משמעית: ידי המשטרה מלאות עבודה בנושא הסמים, ותדע לך: השימוש בסמים הוא שמביא למעשי השוד הקטנים, הוא שמביא לגנבות הקטנות, הוא מביא לפריצות, ואם אנחנו את הנגע הזה נבער, אני חושב שנגיע לשיאים גדולים, וכל דיון בנושא איננו מיותר. </w:t>
      </w:r>
    </w:p>
    <w:p w14:paraId="6DD1741B" w14:textId="77777777" w:rsidR="00000000" w:rsidRDefault="00CF0F56">
      <w:pPr>
        <w:pStyle w:val="a0"/>
        <w:ind w:firstLine="0"/>
        <w:rPr>
          <w:rFonts w:hint="cs"/>
          <w:rtl/>
        </w:rPr>
      </w:pPr>
    </w:p>
    <w:p w14:paraId="17602586" w14:textId="77777777" w:rsidR="00000000" w:rsidRDefault="00CF0F56">
      <w:pPr>
        <w:pStyle w:val="a0"/>
        <w:ind w:firstLine="0"/>
        <w:rPr>
          <w:rFonts w:hint="cs"/>
          <w:rtl/>
        </w:rPr>
      </w:pPr>
      <w:r>
        <w:rPr>
          <w:rFonts w:hint="cs"/>
          <w:rtl/>
        </w:rPr>
        <w:tab/>
        <w:t>ולעצם העניין - אני לא יודע, יש הוועדה - - -</w:t>
      </w:r>
    </w:p>
    <w:p w14:paraId="5E8C46F1" w14:textId="77777777" w:rsidR="00000000" w:rsidRDefault="00CF0F56">
      <w:pPr>
        <w:pStyle w:val="a0"/>
        <w:ind w:firstLine="0"/>
        <w:rPr>
          <w:rFonts w:hint="cs"/>
          <w:rtl/>
        </w:rPr>
      </w:pPr>
    </w:p>
    <w:p w14:paraId="468A6D68" w14:textId="77777777" w:rsidR="00000000" w:rsidRDefault="00CF0F56">
      <w:pPr>
        <w:pStyle w:val="af1"/>
        <w:rPr>
          <w:rtl/>
        </w:rPr>
      </w:pPr>
      <w:r>
        <w:rPr>
          <w:rtl/>
        </w:rPr>
        <w:t>היו"ר</w:t>
      </w:r>
      <w:r>
        <w:rPr>
          <w:rFonts w:hint="cs"/>
          <w:rtl/>
        </w:rPr>
        <w:t xml:space="preserve"> אלי בן-מנחם</w:t>
      </w:r>
      <w:r>
        <w:rPr>
          <w:rtl/>
        </w:rPr>
        <w:t>:</w:t>
      </w:r>
    </w:p>
    <w:p w14:paraId="47941129" w14:textId="77777777" w:rsidR="00000000" w:rsidRDefault="00CF0F56">
      <w:pPr>
        <w:pStyle w:val="a0"/>
        <w:rPr>
          <w:rtl/>
        </w:rPr>
      </w:pPr>
    </w:p>
    <w:p w14:paraId="16633EB1" w14:textId="77777777" w:rsidR="00000000" w:rsidRDefault="00CF0F56">
      <w:pPr>
        <w:pStyle w:val="a0"/>
        <w:rPr>
          <w:rFonts w:hint="cs"/>
          <w:rtl/>
        </w:rPr>
      </w:pPr>
      <w:r>
        <w:rPr>
          <w:rFonts w:hint="cs"/>
          <w:rtl/>
        </w:rPr>
        <w:t xml:space="preserve">עדיין יש, ואני מקווה שהיא תמשיך. הוועדה למאבק בנגע הסמים בכנסת, אתה מתכוון. מה מציע - - - ? </w:t>
      </w:r>
    </w:p>
    <w:p w14:paraId="7868DC3F" w14:textId="77777777" w:rsidR="00000000" w:rsidRDefault="00CF0F56">
      <w:pPr>
        <w:pStyle w:val="a0"/>
        <w:rPr>
          <w:rFonts w:hint="cs"/>
          <w:rtl/>
        </w:rPr>
      </w:pPr>
    </w:p>
    <w:p w14:paraId="69D655D2" w14:textId="77777777" w:rsidR="00000000" w:rsidRDefault="00CF0F56">
      <w:pPr>
        <w:pStyle w:val="-"/>
        <w:rPr>
          <w:rtl/>
        </w:rPr>
      </w:pPr>
      <w:bookmarkStart w:id="555" w:name="FS000000474T20_10_2004_18_29_33C"/>
      <w:bookmarkEnd w:id="555"/>
      <w:r>
        <w:rPr>
          <w:rFonts w:hint="cs"/>
          <w:rtl/>
        </w:rPr>
        <w:t>ה</w:t>
      </w:r>
      <w:r>
        <w:rPr>
          <w:rtl/>
        </w:rPr>
        <w:t xml:space="preserve">שר </w:t>
      </w:r>
      <w:r>
        <w:rPr>
          <w:rFonts w:hint="cs"/>
          <w:rtl/>
        </w:rPr>
        <w:t>לביטחון פנים</w:t>
      </w:r>
      <w:r>
        <w:rPr>
          <w:rtl/>
        </w:rPr>
        <w:t xml:space="preserve"> גדעון עזרא:</w:t>
      </w:r>
    </w:p>
    <w:p w14:paraId="5EA739B8" w14:textId="77777777" w:rsidR="00000000" w:rsidRDefault="00CF0F56">
      <w:pPr>
        <w:pStyle w:val="a0"/>
        <w:rPr>
          <w:rtl/>
        </w:rPr>
      </w:pPr>
    </w:p>
    <w:p w14:paraId="505E3F47" w14:textId="77777777" w:rsidR="00000000" w:rsidRDefault="00CF0F56">
      <w:pPr>
        <w:pStyle w:val="a0"/>
        <w:rPr>
          <w:rFonts w:hint="cs"/>
          <w:rtl/>
        </w:rPr>
      </w:pPr>
      <w:r>
        <w:rPr>
          <w:rFonts w:hint="cs"/>
          <w:rtl/>
        </w:rPr>
        <w:t xml:space="preserve">אני מאוד מציע </w:t>
      </w:r>
      <w:r>
        <w:rPr>
          <w:rtl/>
        </w:rPr>
        <w:t>–</w:t>
      </w:r>
      <w:r>
        <w:rPr>
          <w:rFonts w:hint="cs"/>
          <w:rtl/>
        </w:rPr>
        <w:t xml:space="preserve"> לגבי הספריי הזה שאני מדבר עליו, שהוועדה תבחן את זה</w:t>
      </w:r>
      <w:r>
        <w:rPr>
          <w:rFonts w:hint="cs"/>
          <w:rtl/>
        </w:rPr>
        <w:t xml:space="preserve"> ותראה אם היא יכולה לקדם את העניין הזה. </w:t>
      </w:r>
    </w:p>
    <w:p w14:paraId="4AAE7529" w14:textId="77777777" w:rsidR="00000000" w:rsidRDefault="00CF0F56">
      <w:pPr>
        <w:pStyle w:val="a0"/>
        <w:rPr>
          <w:rFonts w:hint="cs"/>
          <w:rtl/>
        </w:rPr>
      </w:pPr>
    </w:p>
    <w:p w14:paraId="21D19517" w14:textId="77777777" w:rsidR="00000000" w:rsidRDefault="00CF0F56">
      <w:pPr>
        <w:pStyle w:val="af1"/>
        <w:rPr>
          <w:rtl/>
        </w:rPr>
      </w:pPr>
      <w:r>
        <w:rPr>
          <w:rFonts w:hint="eastAsia"/>
          <w:rtl/>
        </w:rPr>
        <w:t>היו</w:t>
      </w:r>
      <w:r>
        <w:rPr>
          <w:rtl/>
        </w:rPr>
        <w:t>"ר</w:t>
      </w:r>
      <w:r>
        <w:rPr>
          <w:rFonts w:hint="cs"/>
          <w:rtl/>
        </w:rPr>
        <w:t xml:space="preserve"> אלי בן-מנחם</w:t>
      </w:r>
      <w:r>
        <w:rPr>
          <w:rtl/>
        </w:rPr>
        <w:t>:</w:t>
      </w:r>
    </w:p>
    <w:p w14:paraId="00515C1D" w14:textId="77777777" w:rsidR="00000000" w:rsidRDefault="00CF0F56">
      <w:pPr>
        <w:pStyle w:val="a0"/>
        <w:rPr>
          <w:rFonts w:hint="cs"/>
          <w:rtl/>
        </w:rPr>
      </w:pPr>
    </w:p>
    <w:p w14:paraId="4C478652" w14:textId="77777777" w:rsidR="00000000" w:rsidRDefault="00CF0F56">
      <w:pPr>
        <w:pStyle w:val="a0"/>
        <w:rPr>
          <w:rFonts w:hint="cs"/>
          <w:rtl/>
        </w:rPr>
      </w:pPr>
      <w:r>
        <w:rPr>
          <w:rFonts w:hint="cs"/>
          <w:rtl/>
        </w:rPr>
        <w:t xml:space="preserve">תודה לשר לביטחון הפנים גדעון עזרא. הצעה אחרת לחבר הכנסת נסים זאב, בבקשה. </w:t>
      </w:r>
    </w:p>
    <w:p w14:paraId="6EF8E40F" w14:textId="77777777" w:rsidR="00000000" w:rsidRDefault="00CF0F56">
      <w:pPr>
        <w:pStyle w:val="a0"/>
        <w:rPr>
          <w:rFonts w:hint="cs"/>
          <w:rtl/>
        </w:rPr>
      </w:pPr>
    </w:p>
    <w:p w14:paraId="5D520DBB" w14:textId="77777777" w:rsidR="00000000" w:rsidRDefault="00CF0F56">
      <w:pPr>
        <w:pStyle w:val="a"/>
        <w:rPr>
          <w:rtl/>
        </w:rPr>
      </w:pPr>
      <w:bookmarkStart w:id="556" w:name="FS000000490T20_10_2004_18_30_27"/>
      <w:bookmarkStart w:id="557" w:name="_Toc92193409"/>
      <w:bookmarkEnd w:id="556"/>
      <w:r>
        <w:rPr>
          <w:rFonts w:hint="eastAsia"/>
          <w:rtl/>
        </w:rPr>
        <w:t>נסים</w:t>
      </w:r>
      <w:r>
        <w:rPr>
          <w:rtl/>
        </w:rPr>
        <w:t xml:space="preserve"> זאב (ש"ס):</w:t>
      </w:r>
      <w:bookmarkEnd w:id="557"/>
    </w:p>
    <w:p w14:paraId="2FE5A98F" w14:textId="77777777" w:rsidR="00000000" w:rsidRDefault="00CF0F56">
      <w:pPr>
        <w:pStyle w:val="a0"/>
        <w:rPr>
          <w:rFonts w:hint="cs"/>
          <w:rtl/>
        </w:rPr>
      </w:pPr>
    </w:p>
    <w:p w14:paraId="18A698A3" w14:textId="77777777" w:rsidR="00000000" w:rsidRDefault="00CF0F56">
      <w:pPr>
        <w:pStyle w:val="a0"/>
        <w:rPr>
          <w:rFonts w:hint="cs"/>
          <w:rtl/>
        </w:rPr>
      </w:pPr>
      <w:r>
        <w:rPr>
          <w:rFonts w:hint="cs"/>
          <w:rtl/>
        </w:rPr>
        <w:t>אדוני היושב-ראש, בעצם השר לא נתן תשובה לגבי התקציב הדל, שהולך ומתמעט מיום ליום. כולם מסכימים פה שהגידו</w:t>
      </w:r>
      <w:r>
        <w:rPr>
          <w:rFonts w:hint="cs"/>
          <w:rtl/>
        </w:rPr>
        <w:t>ל בסמים והצריכה והסחר, עם כל המאמץ המשטרתי, ועושים מאמץ ויש הצלחה -  עדיין זה מזערי באופן יחסי למצב הקטסטרופלי של סוחרים רבים ומשתמשים רבים - - -</w:t>
      </w:r>
    </w:p>
    <w:p w14:paraId="4A3A55D8" w14:textId="77777777" w:rsidR="00000000" w:rsidRDefault="00CF0F56">
      <w:pPr>
        <w:pStyle w:val="a0"/>
        <w:rPr>
          <w:rFonts w:hint="cs"/>
          <w:rtl/>
        </w:rPr>
      </w:pPr>
    </w:p>
    <w:p w14:paraId="3AFC14E3" w14:textId="77777777" w:rsidR="00000000" w:rsidRDefault="00CF0F56">
      <w:pPr>
        <w:pStyle w:val="af1"/>
        <w:rPr>
          <w:rtl/>
        </w:rPr>
      </w:pPr>
      <w:r>
        <w:rPr>
          <w:rtl/>
        </w:rPr>
        <w:t>היו"ר</w:t>
      </w:r>
      <w:r>
        <w:rPr>
          <w:rFonts w:hint="cs"/>
          <w:rtl/>
        </w:rPr>
        <w:t xml:space="preserve"> אלי בן-מנחם</w:t>
      </w:r>
      <w:r>
        <w:rPr>
          <w:rtl/>
        </w:rPr>
        <w:t>:</w:t>
      </w:r>
    </w:p>
    <w:p w14:paraId="73BA2500" w14:textId="77777777" w:rsidR="00000000" w:rsidRDefault="00CF0F56">
      <w:pPr>
        <w:pStyle w:val="a0"/>
        <w:rPr>
          <w:rFonts w:hint="cs"/>
          <w:rtl/>
        </w:rPr>
      </w:pPr>
    </w:p>
    <w:p w14:paraId="472A575A" w14:textId="77777777" w:rsidR="00000000" w:rsidRDefault="00CF0F56">
      <w:pPr>
        <w:pStyle w:val="a0"/>
        <w:rPr>
          <w:rFonts w:hint="cs"/>
          <w:rtl/>
        </w:rPr>
      </w:pPr>
      <w:r>
        <w:rPr>
          <w:rFonts w:hint="cs"/>
          <w:rtl/>
        </w:rPr>
        <w:t xml:space="preserve">זו טיפה בים. </w:t>
      </w:r>
    </w:p>
    <w:p w14:paraId="3E65F655" w14:textId="77777777" w:rsidR="00000000" w:rsidRDefault="00CF0F56">
      <w:pPr>
        <w:pStyle w:val="a0"/>
        <w:rPr>
          <w:rFonts w:hint="cs"/>
          <w:rtl/>
        </w:rPr>
      </w:pPr>
    </w:p>
    <w:p w14:paraId="68A7DE2A" w14:textId="77777777" w:rsidR="00000000" w:rsidRDefault="00CF0F56">
      <w:pPr>
        <w:pStyle w:val="-"/>
        <w:rPr>
          <w:rtl/>
        </w:rPr>
      </w:pPr>
      <w:bookmarkStart w:id="558" w:name="FS000000490T20_10_2004_18_31_48C"/>
      <w:bookmarkEnd w:id="558"/>
      <w:r>
        <w:rPr>
          <w:rtl/>
        </w:rPr>
        <w:t>נסים זאב (ש"ס):</w:t>
      </w:r>
    </w:p>
    <w:p w14:paraId="0B02CF72" w14:textId="77777777" w:rsidR="00000000" w:rsidRDefault="00CF0F56">
      <w:pPr>
        <w:pStyle w:val="a0"/>
        <w:rPr>
          <w:rtl/>
        </w:rPr>
      </w:pPr>
    </w:p>
    <w:p w14:paraId="05DD0842" w14:textId="77777777" w:rsidR="00000000" w:rsidRDefault="00CF0F56">
      <w:pPr>
        <w:pStyle w:val="a0"/>
        <w:rPr>
          <w:rFonts w:hint="cs"/>
          <w:rtl/>
        </w:rPr>
      </w:pPr>
      <w:r>
        <w:rPr>
          <w:rFonts w:hint="cs"/>
          <w:rtl/>
        </w:rPr>
        <w:t>כן, אבל עניין התקציב הוא גם מהותי, ועל זה דיבר בעצם חבר ה</w:t>
      </w:r>
      <w:r>
        <w:rPr>
          <w:rFonts w:hint="cs"/>
          <w:rtl/>
        </w:rPr>
        <w:t xml:space="preserve">כנסת. הוא אמר שזה לא בא לידי ביטוי בתקציב. </w:t>
      </w:r>
    </w:p>
    <w:p w14:paraId="0B92762A" w14:textId="77777777" w:rsidR="00000000" w:rsidRDefault="00CF0F56">
      <w:pPr>
        <w:pStyle w:val="a0"/>
        <w:rPr>
          <w:rFonts w:hint="cs"/>
          <w:rtl/>
        </w:rPr>
      </w:pPr>
    </w:p>
    <w:p w14:paraId="0CCBE6DA" w14:textId="77777777" w:rsidR="00000000" w:rsidRDefault="00CF0F56">
      <w:pPr>
        <w:pStyle w:val="a0"/>
        <w:rPr>
          <w:rFonts w:hint="cs"/>
          <w:rtl/>
        </w:rPr>
      </w:pPr>
      <w:r>
        <w:rPr>
          <w:rFonts w:hint="cs"/>
          <w:rtl/>
        </w:rPr>
        <w:t>דבר נוסף - באים ואומרים שהוועדה הזאת בכלל מיותרת. אני חבר בוועדה הזאת, ואני יודע כמה מקדישים, שעות על גבי שעות, והנתונים שם הם מדהימים. אי-אפשר להכניס את זה לוועדת העבודה והרווחה, כי הנושא מאוד כבד, רציני מכדי ל</w:t>
      </w:r>
      <w:r>
        <w:rPr>
          <w:rFonts w:hint="cs"/>
          <w:rtl/>
        </w:rPr>
        <w:t xml:space="preserve">ומר שזה רק עוד נושא בתוך ועדה. לכן, לפחות המחשבה לבטל את הוועדה הזאת בכלל לא צריכה לעלות על הדעת. </w:t>
      </w:r>
    </w:p>
    <w:p w14:paraId="0563F883" w14:textId="77777777" w:rsidR="00000000" w:rsidRDefault="00CF0F56">
      <w:pPr>
        <w:pStyle w:val="a0"/>
        <w:rPr>
          <w:rFonts w:hint="cs"/>
          <w:rtl/>
        </w:rPr>
      </w:pPr>
    </w:p>
    <w:p w14:paraId="67417FB8" w14:textId="77777777" w:rsidR="00000000" w:rsidRDefault="00CF0F56">
      <w:pPr>
        <w:pStyle w:val="af1"/>
        <w:rPr>
          <w:rtl/>
        </w:rPr>
      </w:pPr>
      <w:r>
        <w:rPr>
          <w:rtl/>
        </w:rPr>
        <w:t>היו"ר</w:t>
      </w:r>
      <w:r>
        <w:rPr>
          <w:rFonts w:hint="cs"/>
          <w:rtl/>
        </w:rPr>
        <w:t xml:space="preserve"> אלי בן-מנחם</w:t>
      </w:r>
      <w:r>
        <w:rPr>
          <w:rtl/>
        </w:rPr>
        <w:t>:</w:t>
      </w:r>
    </w:p>
    <w:p w14:paraId="56CDB6A5" w14:textId="77777777" w:rsidR="00000000" w:rsidRDefault="00CF0F56">
      <w:pPr>
        <w:pStyle w:val="a0"/>
        <w:rPr>
          <w:rtl/>
        </w:rPr>
      </w:pPr>
    </w:p>
    <w:p w14:paraId="2CE4BB00" w14:textId="77777777" w:rsidR="00000000" w:rsidRDefault="00CF0F56">
      <w:pPr>
        <w:pStyle w:val="a0"/>
        <w:rPr>
          <w:rFonts w:hint="cs"/>
          <w:rtl/>
        </w:rPr>
      </w:pPr>
      <w:r>
        <w:rPr>
          <w:rFonts w:hint="cs"/>
          <w:rtl/>
        </w:rPr>
        <w:t>תודה לחבר הכנסת נסים זאב. רבותי  חברי הכנסת,  אנחנו עוברים להצבעה. השר גדעון עזרא הציע להעביר את הנושא לוועדה למאבק בנגע הסמים. אדוני, י</w:t>
      </w:r>
      <w:r>
        <w:rPr>
          <w:rFonts w:hint="cs"/>
          <w:rtl/>
        </w:rPr>
        <w:t xml:space="preserve">ושב-ראש ועדת הכנסת, חבר הכנסת רוני בר-און, הוועדה עוד קיימת, נכון? </w:t>
      </w:r>
    </w:p>
    <w:p w14:paraId="5DE6A76B" w14:textId="77777777" w:rsidR="00000000" w:rsidRDefault="00CF0F56">
      <w:pPr>
        <w:pStyle w:val="a0"/>
        <w:rPr>
          <w:rFonts w:hint="cs"/>
          <w:rtl/>
        </w:rPr>
      </w:pPr>
    </w:p>
    <w:p w14:paraId="74B1AB74" w14:textId="77777777" w:rsidR="00000000" w:rsidRDefault="00CF0F56">
      <w:pPr>
        <w:pStyle w:val="-"/>
        <w:rPr>
          <w:rFonts w:hint="cs"/>
          <w:rtl/>
        </w:rPr>
      </w:pPr>
      <w:r>
        <w:rPr>
          <w:rFonts w:hint="cs"/>
          <w:rtl/>
        </w:rPr>
        <w:t>ה</w:t>
      </w:r>
      <w:r>
        <w:rPr>
          <w:rtl/>
        </w:rPr>
        <w:t xml:space="preserve">שר </w:t>
      </w:r>
      <w:r>
        <w:rPr>
          <w:rFonts w:hint="cs"/>
          <w:rtl/>
        </w:rPr>
        <w:t>לביטחון פנים</w:t>
      </w:r>
      <w:r>
        <w:rPr>
          <w:rtl/>
        </w:rPr>
        <w:t xml:space="preserve"> גדעון עזרא:</w:t>
      </w:r>
    </w:p>
    <w:p w14:paraId="5F0B7D72" w14:textId="77777777" w:rsidR="00000000" w:rsidRDefault="00CF0F56">
      <w:pPr>
        <w:pStyle w:val="a0"/>
        <w:rPr>
          <w:rFonts w:hint="cs"/>
          <w:rtl/>
        </w:rPr>
      </w:pPr>
    </w:p>
    <w:p w14:paraId="56D86570" w14:textId="77777777" w:rsidR="00000000" w:rsidRDefault="00CF0F56">
      <w:pPr>
        <w:pStyle w:val="a0"/>
        <w:rPr>
          <w:rFonts w:hint="cs"/>
          <w:rtl/>
        </w:rPr>
      </w:pPr>
      <w:r>
        <w:rPr>
          <w:rFonts w:hint="cs"/>
          <w:rtl/>
        </w:rPr>
        <w:t xml:space="preserve">אני, אגב, לא פוסל גם דיון במליאה בנושא המסוים הזה. </w:t>
      </w:r>
    </w:p>
    <w:p w14:paraId="46B87086" w14:textId="77777777" w:rsidR="00000000" w:rsidRDefault="00CF0F56">
      <w:pPr>
        <w:pStyle w:val="a0"/>
        <w:rPr>
          <w:rFonts w:hint="cs"/>
          <w:rtl/>
        </w:rPr>
      </w:pPr>
    </w:p>
    <w:p w14:paraId="2CC1A1AB" w14:textId="77777777" w:rsidR="00000000" w:rsidRDefault="00CF0F56">
      <w:pPr>
        <w:pStyle w:val="af1"/>
        <w:rPr>
          <w:rtl/>
        </w:rPr>
      </w:pPr>
      <w:r>
        <w:rPr>
          <w:rtl/>
        </w:rPr>
        <w:t>היו"ר</w:t>
      </w:r>
      <w:r>
        <w:rPr>
          <w:rFonts w:hint="cs"/>
          <w:rtl/>
        </w:rPr>
        <w:t xml:space="preserve"> אלי בן-מנחם</w:t>
      </w:r>
      <w:r>
        <w:rPr>
          <w:rtl/>
        </w:rPr>
        <w:t>:</w:t>
      </w:r>
    </w:p>
    <w:p w14:paraId="1B63E08F" w14:textId="77777777" w:rsidR="00000000" w:rsidRDefault="00CF0F56">
      <w:pPr>
        <w:pStyle w:val="a0"/>
        <w:rPr>
          <w:rtl/>
        </w:rPr>
      </w:pPr>
    </w:p>
    <w:p w14:paraId="61AA93B5" w14:textId="77777777" w:rsidR="00000000" w:rsidRDefault="00CF0F56">
      <w:pPr>
        <w:pStyle w:val="a0"/>
        <w:rPr>
          <w:rFonts w:hint="cs"/>
          <w:rtl/>
        </w:rPr>
      </w:pPr>
      <w:r>
        <w:rPr>
          <w:rFonts w:hint="cs"/>
          <w:rtl/>
        </w:rPr>
        <w:t>מה אתה מציע, חבר הכנסת חזן? דיון במליאה. בסדר, אנחנו נצביע. מי שמצביע בעד - זה בעד ד</w:t>
      </w:r>
      <w:r>
        <w:rPr>
          <w:rFonts w:hint="cs"/>
          <w:rtl/>
        </w:rPr>
        <w:t xml:space="preserve">יון במליאה. מי שמצביע נגד - זה להסיר את הנושא. </w:t>
      </w:r>
    </w:p>
    <w:p w14:paraId="67F164B6" w14:textId="77777777" w:rsidR="00000000" w:rsidRDefault="00CF0F56">
      <w:pPr>
        <w:pStyle w:val="a0"/>
        <w:rPr>
          <w:rFonts w:hint="cs"/>
          <w:rtl/>
        </w:rPr>
      </w:pPr>
    </w:p>
    <w:p w14:paraId="32B191C7" w14:textId="77777777" w:rsidR="00000000" w:rsidRDefault="00CF0F56">
      <w:pPr>
        <w:pStyle w:val="a0"/>
        <w:rPr>
          <w:rFonts w:hint="cs"/>
          <w:rtl/>
        </w:rPr>
      </w:pPr>
      <w:r>
        <w:rPr>
          <w:rFonts w:hint="cs"/>
          <w:rtl/>
        </w:rPr>
        <w:t xml:space="preserve">ההצבעה החלה. </w:t>
      </w:r>
    </w:p>
    <w:p w14:paraId="61325C34" w14:textId="77777777" w:rsidR="00000000" w:rsidRDefault="00CF0F56">
      <w:pPr>
        <w:pStyle w:val="a0"/>
        <w:rPr>
          <w:rFonts w:hint="cs"/>
          <w:rtl/>
        </w:rPr>
      </w:pPr>
    </w:p>
    <w:p w14:paraId="640819B8" w14:textId="77777777" w:rsidR="00000000" w:rsidRDefault="00CF0F56">
      <w:pPr>
        <w:pStyle w:val="ab"/>
        <w:bidi/>
        <w:rPr>
          <w:rFonts w:hint="cs"/>
          <w:rtl/>
        </w:rPr>
      </w:pPr>
      <w:r>
        <w:rPr>
          <w:rFonts w:hint="cs"/>
          <w:rtl/>
        </w:rPr>
        <w:t>הצבעה מס'  27</w:t>
      </w:r>
    </w:p>
    <w:p w14:paraId="25CF9817" w14:textId="77777777" w:rsidR="00000000" w:rsidRDefault="00CF0F56">
      <w:pPr>
        <w:pStyle w:val="a0"/>
        <w:rPr>
          <w:rFonts w:hint="cs"/>
          <w:rtl/>
        </w:rPr>
      </w:pPr>
    </w:p>
    <w:p w14:paraId="280A6194" w14:textId="77777777" w:rsidR="00000000" w:rsidRDefault="00CF0F56">
      <w:pPr>
        <w:pStyle w:val="ac"/>
        <w:bidi/>
        <w:rPr>
          <w:rFonts w:hint="cs"/>
          <w:rtl/>
        </w:rPr>
      </w:pPr>
      <w:r>
        <w:rPr>
          <w:rFonts w:hint="cs"/>
          <w:rtl/>
        </w:rPr>
        <w:t>בעד ההצעה לכלול את הנושא בסדר-היום - 7</w:t>
      </w:r>
    </w:p>
    <w:p w14:paraId="314E3F96" w14:textId="77777777" w:rsidR="00000000" w:rsidRDefault="00CF0F56">
      <w:pPr>
        <w:pStyle w:val="ac"/>
        <w:bidi/>
        <w:rPr>
          <w:rFonts w:hint="cs"/>
          <w:rtl/>
        </w:rPr>
      </w:pPr>
      <w:r>
        <w:rPr>
          <w:rFonts w:hint="cs"/>
          <w:rtl/>
        </w:rPr>
        <w:t>נגד- אין</w:t>
      </w:r>
    </w:p>
    <w:p w14:paraId="21EA28A6" w14:textId="77777777" w:rsidR="00000000" w:rsidRDefault="00CF0F56">
      <w:pPr>
        <w:pStyle w:val="ac"/>
        <w:bidi/>
        <w:rPr>
          <w:rFonts w:hint="cs"/>
          <w:rtl/>
        </w:rPr>
      </w:pPr>
      <w:r>
        <w:rPr>
          <w:rFonts w:hint="cs"/>
          <w:rtl/>
        </w:rPr>
        <w:t>נמנעים - אין</w:t>
      </w:r>
    </w:p>
    <w:p w14:paraId="2F2622E6" w14:textId="77777777" w:rsidR="00000000" w:rsidRDefault="00CF0F56">
      <w:pPr>
        <w:pStyle w:val="ad"/>
        <w:bidi/>
        <w:rPr>
          <w:rFonts w:hint="cs"/>
          <w:rtl/>
        </w:rPr>
      </w:pPr>
      <w:r>
        <w:rPr>
          <w:rFonts w:hint="cs"/>
          <w:rtl/>
        </w:rPr>
        <w:t xml:space="preserve">ההצעה לכלול את הנושא בסדר-היום של הכנסת נתקבלה. </w:t>
      </w:r>
    </w:p>
    <w:p w14:paraId="6515AD0A" w14:textId="77777777" w:rsidR="00000000" w:rsidRDefault="00CF0F56">
      <w:pPr>
        <w:pStyle w:val="a0"/>
        <w:rPr>
          <w:rFonts w:hint="cs"/>
          <w:rtl/>
        </w:rPr>
      </w:pPr>
    </w:p>
    <w:p w14:paraId="0B9C5086" w14:textId="77777777" w:rsidR="00000000" w:rsidRDefault="00CF0F56">
      <w:pPr>
        <w:pStyle w:val="af1"/>
        <w:rPr>
          <w:rtl/>
        </w:rPr>
      </w:pPr>
      <w:r>
        <w:rPr>
          <w:rtl/>
        </w:rPr>
        <w:t>היו"ר</w:t>
      </w:r>
      <w:r>
        <w:rPr>
          <w:rFonts w:hint="cs"/>
          <w:rtl/>
        </w:rPr>
        <w:t xml:space="preserve"> אלי בן-מנחם</w:t>
      </w:r>
      <w:r>
        <w:rPr>
          <w:rtl/>
        </w:rPr>
        <w:t>:</w:t>
      </w:r>
    </w:p>
    <w:p w14:paraId="06C9C9C6" w14:textId="77777777" w:rsidR="00000000" w:rsidRDefault="00CF0F56">
      <w:pPr>
        <w:pStyle w:val="a0"/>
        <w:rPr>
          <w:rtl/>
        </w:rPr>
      </w:pPr>
    </w:p>
    <w:p w14:paraId="064E610A" w14:textId="77777777" w:rsidR="00000000" w:rsidRDefault="00CF0F56">
      <w:pPr>
        <w:pStyle w:val="a0"/>
        <w:rPr>
          <w:rFonts w:hint="cs"/>
          <w:rtl/>
        </w:rPr>
      </w:pPr>
      <w:r>
        <w:rPr>
          <w:rFonts w:hint="cs"/>
          <w:rtl/>
        </w:rPr>
        <w:t>רבותי חברי הכנסת. שבעה חברי כנסת בעד, נגד - אי</w:t>
      </w:r>
      <w:r>
        <w:rPr>
          <w:rFonts w:hint="cs"/>
          <w:rtl/>
        </w:rPr>
        <w:t xml:space="preserve">ן, נמנעים - אין. על כן, ההצעה לסדר-היום בנושא:  שימוש בסמים בקרב בני-נוער, של חבר הכנסת יחיאל חזן, עברה לדיון במליאת הכנסת. </w:t>
      </w:r>
    </w:p>
    <w:p w14:paraId="07ED6147" w14:textId="77777777" w:rsidR="00000000" w:rsidRDefault="00CF0F56">
      <w:pPr>
        <w:pStyle w:val="a0"/>
        <w:rPr>
          <w:rFonts w:hint="cs"/>
          <w:rtl/>
        </w:rPr>
      </w:pPr>
    </w:p>
    <w:p w14:paraId="38B98D73" w14:textId="77777777" w:rsidR="00000000" w:rsidRDefault="00CF0F56">
      <w:pPr>
        <w:pStyle w:val="a0"/>
        <w:rPr>
          <w:rFonts w:hint="cs"/>
          <w:rtl/>
        </w:rPr>
      </w:pPr>
      <w:r>
        <w:rPr>
          <w:rFonts w:hint="cs"/>
          <w:rtl/>
        </w:rPr>
        <w:t xml:space="preserve">אנחנו עוברים לנושא הבא: הקדמת הבחירות בשל האי-יציבות של המערכת הפוליטית, של חבר הכנסת אליעזר כהן - אינו נוכח. </w:t>
      </w:r>
    </w:p>
    <w:p w14:paraId="41745882" w14:textId="77777777" w:rsidR="00000000" w:rsidRDefault="00CF0F56">
      <w:pPr>
        <w:pStyle w:val="a0"/>
        <w:rPr>
          <w:rFonts w:hint="cs"/>
          <w:rtl/>
        </w:rPr>
      </w:pPr>
    </w:p>
    <w:p w14:paraId="27744400" w14:textId="77777777" w:rsidR="00000000" w:rsidRDefault="00CF0F56">
      <w:pPr>
        <w:pStyle w:val="a0"/>
        <w:rPr>
          <w:rFonts w:hint="cs"/>
          <w:rtl/>
        </w:rPr>
      </w:pPr>
    </w:p>
    <w:p w14:paraId="3261867F" w14:textId="77777777" w:rsidR="00000000" w:rsidRDefault="00CF0F56">
      <w:pPr>
        <w:pStyle w:val="a0"/>
        <w:rPr>
          <w:rFonts w:hint="cs"/>
          <w:rtl/>
        </w:rPr>
      </w:pPr>
    </w:p>
    <w:p w14:paraId="62718F73" w14:textId="77777777" w:rsidR="00000000" w:rsidRDefault="00CF0F56">
      <w:pPr>
        <w:pStyle w:val="a2"/>
        <w:rPr>
          <w:rFonts w:hint="cs"/>
          <w:rtl/>
        </w:rPr>
      </w:pPr>
      <w:bookmarkStart w:id="559" w:name="CS76846FI0076846T20_10_2004_18_39_45"/>
      <w:bookmarkStart w:id="560" w:name="_Toc92193410"/>
      <w:bookmarkEnd w:id="559"/>
      <w:r>
        <w:rPr>
          <w:rFonts w:hint="cs"/>
          <w:rtl/>
        </w:rPr>
        <w:t>הצעה לסדר-היום</w:t>
      </w:r>
      <w:bookmarkEnd w:id="560"/>
    </w:p>
    <w:p w14:paraId="39991C66" w14:textId="77777777" w:rsidR="00000000" w:rsidRDefault="00CF0F56">
      <w:pPr>
        <w:pStyle w:val="a2"/>
        <w:rPr>
          <w:rtl/>
        </w:rPr>
      </w:pPr>
      <w:bookmarkStart w:id="561" w:name="_Toc92193411"/>
      <w:r>
        <w:rPr>
          <w:rtl/>
        </w:rPr>
        <w:t>א</w:t>
      </w:r>
      <w:r>
        <w:rPr>
          <w:rtl/>
        </w:rPr>
        <w:t>ופן מעורבותה של נציבות שירות המדינה במינויים פוליטיים</w:t>
      </w:r>
      <w:bookmarkEnd w:id="561"/>
    </w:p>
    <w:p w14:paraId="41E344EE" w14:textId="77777777" w:rsidR="00000000" w:rsidRDefault="00CF0F56">
      <w:pPr>
        <w:pStyle w:val="-0"/>
        <w:rPr>
          <w:rFonts w:hint="cs"/>
          <w:rtl/>
        </w:rPr>
      </w:pPr>
    </w:p>
    <w:p w14:paraId="46D82A10" w14:textId="77777777" w:rsidR="00000000" w:rsidRDefault="00CF0F56">
      <w:pPr>
        <w:pStyle w:val="af1"/>
        <w:rPr>
          <w:rtl/>
        </w:rPr>
      </w:pPr>
      <w:r>
        <w:rPr>
          <w:rtl/>
        </w:rPr>
        <w:t>היו"ר</w:t>
      </w:r>
      <w:r>
        <w:rPr>
          <w:rFonts w:hint="cs"/>
          <w:rtl/>
        </w:rPr>
        <w:t xml:space="preserve"> אלי בן-מנחם</w:t>
      </w:r>
      <w:r>
        <w:rPr>
          <w:rtl/>
        </w:rPr>
        <w:t>:</w:t>
      </w:r>
    </w:p>
    <w:p w14:paraId="6DD28C37" w14:textId="77777777" w:rsidR="00000000" w:rsidRDefault="00CF0F56">
      <w:pPr>
        <w:pStyle w:val="a0"/>
        <w:rPr>
          <w:rtl/>
        </w:rPr>
      </w:pPr>
    </w:p>
    <w:p w14:paraId="415A031B" w14:textId="77777777" w:rsidR="00000000" w:rsidRDefault="00CF0F56">
      <w:pPr>
        <w:pStyle w:val="a0"/>
        <w:rPr>
          <w:rFonts w:hint="cs"/>
          <w:rtl/>
        </w:rPr>
      </w:pPr>
      <w:r>
        <w:rPr>
          <w:rFonts w:hint="cs"/>
          <w:rtl/>
        </w:rPr>
        <w:t xml:space="preserve">אנחנו עוברים לנושא הבא: הצעה לסדר-היום מס' 4593 בנושא: אופן מעורבותה של נציבות שירות המדינה במינויים פוליטיים. יעלה את הנושא חבר הכנסת רוני בר- און. בבקשה. </w:t>
      </w:r>
    </w:p>
    <w:p w14:paraId="3535F6A8" w14:textId="77777777" w:rsidR="00000000" w:rsidRDefault="00CF0F56">
      <w:pPr>
        <w:pStyle w:val="a0"/>
        <w:rPr>
          <w:rFonts w:hint="cs"/>
          <w:rtl/>
        </w:rPr>
      </w:pPr>
    </w:p>
    <w:p w14:paraId="72444852" w14:textId="77777777" w:rsidR="00000000" w:rsidRDefault="00CF0F56">
      <w:pPr>
        <w:pStyle w:val="a"/>
        <w:rPr>
          <w:rtl/>
        </w:rPr>
      </w:pPr>
      <w:bookmarkStart w:id="562" w:name="FS000001038T20_10_2004_18_02_39"/>
      <w:bookmarkStart w:id="563" w:name="_Toc92193412"/>
      <w:bookmarkEnd w:id="562"/>
      <w:r>
        <w:rPr>
          <w:rtl/>
        </w:rPr>
        <w:t>רוני בר-און (הליכוד):</w:t>
      </w:r>
      <w:bookmarkEnd w:id="563"/>
    </w:p>
    <w:p w14:paraId="409761F5" w14:textId="77777777" w:rsidR="00000000" w:rsidRDefault="00CF0F56">
      <w:pPr>
        <w:pStyle w:val="a0"/>
        <w:rPr>
          <w:rtl/>
        </w:rPr>
      </w:pPr>
    </w:p>
    <w:p w14:paraId="0A95CAB3" w14:textId="77777777" w:rsidR="00000000" w:rsidRDefault="00CF0F56">
      <w:pPr>
        <w:pStyle w:val="a0"/>
        <w:rPr>
          <w:rFonts w:hint="cs"/>
          <w:rtl/>
        </w:rPr>
      </w:pPr>
      <w:r>
        <w:rPr>
          <w:rFonts w:hint="cs"/>
          <w:rtl/>
        </w:rPr>
        <w:t>אדוני היושב-ראש, אדוני השר, חברי חברי הכנסת, ביום 6 בספטמבר 2004 שלחה נציבות שירות המדינה מכתב לעובדים בשירות המדינה, כ-4,000 עובדים. על המכתב אין חתימה שמית, לא בטוח שזה אפילו חוקי בשירות המדינה, אין מכתב שחתום על-ידי נציבות שירות המדינה; גם כנסת ישראל לא</w:t>
      </w:r>
      <w:r>
        <w:rPr>
          <w:rFonts w:hint="cs"/>
          <w:rtl/>
        </w:rPr>
        <w:t xml:space="preserve"> חותמת: כנסת ישראל, חותם חבר הכנסת אופיר פינס, חותם חבר הכנסת נסים זאב, חותם חבר הכנסת רוני בר-און, לא חותמים: כנסת ישראל. </w:t>
      </w:r>
    </w:p>
    <w:p w14:paraId="2F8DEE93" w14:textId="77777777" w:rsidR="00000000" w:rsidRDefault="00CF0F56">
      <w:pPr>
        <w:pStyle w:val="a0"/>
        <w:rPr>
          <w:rFonts w:hint="cs"/>
          <w:rtl/>
        </w:rPr>
      </w:pPr>
    </w:p>
    <w:p w14:paraId="7306440F" w14:textId="77777777" w:rsidR="00000000" w:rsidRDefault="00CF0F56">
      <w:pPr>
        <w:pStyle w:val="a0"/>
        <w:rPr>
          <w:rFonts w:hint="cs"/>
          <w:rtl/>
        </w:rPr>
      </w:pPr>
      <w:r>
        <w:rPr>
          <w:rFonts w:hint="cs"/>
          <w:rtl/>
        </w:rPr>
        <w:t>כך או כך, המכתב אומר, כי בעקבות דוח מבקר המדינה בנושא המינויים הפוליטיים ומינויים בלתי תקינים במשרד לאיכות הסביבה, החליט נציב שירות</w:t>
      </w:r>
      <w:r>
        <w:rPr>
          <w:rFonts w:hint="cs"/>
          <w:rtl/>
        </w:rPr>
        <w:t xml:space="preserve"> המדינה לבצע בדיקה מקיפה ומיידית של כל המינויים במשרדי הממשלה למשרות שסמכות המינוי להם בידי המשרדים, לגבי עובדים שהתקבלו החל מיום 1 בינואר 2000. מדובר במשרות הבאות: א. משרות זוטרות הפטורות ממכרז; ב. עובדים שהתקבלו באמצעות חברת כוח-אדם; ג. עובדים שהתקבלו בד</w:t>
      </w:r>
      <w:r>
        <w:rPr>
          <w:rFonts w:hint="cs"/>
          <w:rtl/>
        </w:rPr>
        <w:t xml:space="preserve">רך של מילוי מקום ועדיין לא עברו מכרז. </w:t>
      </w:r>
    </w:p>
    <w:p w14:paraId="526DD84D" w14:textId="77777777" w:rsidR="00000000" w:rsidRDefault="00CF0F56">
      <w:pPr>
        <w:pStyle w:val="a0"/>
        <w:rPr>
          <w:rFonts w:hint="cs"/>
          <w:rtl/>
        </w:rPr>
      </w:pPr>
    </w:p>
    <w:p w14:paraId="5B0FEEB1" w14:textId="77777777" w:rsidR="00000000" w:rsidRDefault="00CF0F56">
      <w:pPr>
        <w:pStyle w:val="a0"/>
        <w:rPr>
          <w:rFonts w:hint="cs"/>
          <w:rtl/>
        </w:rPr>
      </w:pPr>
      <w:r>
        <w:rPr>
          <w:rFonts w:hint="cs"/>
          <w:rtl/>
        </w:rPr>
        <w:t xml:space="preserve">"הנך מתבקש אפוא" - כך כותבים לעובד </w:t>
      </w:r>
      <w:r>
        <w:rPr>
          <w:rtl/>
        </w:rPr>
        <w:t>–</w:t>
      </w:r>
      <w:r>
        <w:rPr>
          <w:rFonts w:hint="cs"/>
          <w:rtl/>
        </w:rPr>
        <w:t xml:space="preserve"> "למלא את השאלון המצורף בדייקנות ובאופן מלא ולהקפיד על אמיתות הדברים. למותר לציין, כי מילוי השאלון הינו חובה, ואנו מצפים לשיתוף פעולה פורה". </w:t>
      </w:r>
    </w:p>
    <w:p w14:paraId="0D44EBA6" w14:textId="77777777" w:rsidR="00000000" w:rsidRDefault="00CF0F56">
      <w:pPr>
        <w:pStyle w:val="a0"/>
        <w:rPr>
          <w:rFonts w:hint="cs"/>
          <w:rtl/>
        </w:rPr>
      </w:pPr>
    </w:p>
    <w:p w14:paraId="2810EFA3" w14:textId="77777777" w:rsidR="00000000" w:rsidRDefault="00CF0F56">
      <w:pPr>
        <w:pStyle w:val="a0"/>
        <w:rPr>
          <w:rFonts w:hint="cs"/>
          <w:rtl/>
        </w:rPr>
      </w:pPr>
      <w:r>
        <w:rPr>
          <w:rFonts w:hint="cs"/>
          <w:rtl/>
        </w:rPr>
        <w:t xml:space="preserve">לכל מכתב כזה מצורפת הצהרה שהחתום מטה </w:t>
      </w:r>
      <w:r>
        <w:rPr>
          <w:rFonts w:hint="cs"/>
          <w:rtl/>
        </w:rPr>
        <w:t xml:space="preserve">צריך למלא בשם, תעודת זהות, משובץ במשרד פלוני, בתפקיד, ביחידה, מצהיר כי התחיל לעבוד במשרד ביחידת הסמך וכו'. </w:t>
      </w:r>
    </w:p>
    <w:p w14:paraId="2CC5F9C3" w14:textId="77777777" w:rsidR="00000000" w:rsidRDefault="00CF0F56">
      <w:pPr>
        <w:pStyle w:val="a0"/>
        <w:rPr>
          <w:rFonts w:hint="cs"/>
          <w:rtl/>
        </w:rPr>
      </w:pPr>
    </w:p>
    <w:p w14:paraId="420B747F" w14:textId="77777777" w:rsidR="00000000" w:rsidRDefault="00CF0F56">
      <w:pPr>
        <w:pStyle w:val="a0"/>
        <w:rPr>
          <w:rFonts w:hint="cs"/>
          <w:rtl/>
        </w:rPr>
      </w:pPr>
      <w:r>
        <w:rPr>
          <w:rFonts w:hint="cs"/>
          <w:rtl/>
        </w:rPr>
        <w:t>הוא צריך להשיב על השאלות הבאות: האם הוא חבר בגוף בוחר? האם היית חבר בגוף בוחר במהלך השנתיים שקדמו לעבודה בשירות המדינה? האם הינך חבר הנהלה במפלגה ש</w:t>
      </w:r>
      <w:r>
        <w:rPr>
          <w:rFonts w:hint="cs"/>
          <w:rtl/>
        </w:rPr>
        <w:t xml:space="preserve">ל השר במשרדך או של שר משרי הממשלה שכיהנו בעת קבלתך לשירות המדינה? האם היית במהלך השנתיים שקדמו חבר וכו'? </w:t>
      </w:r>
    </w:p>
    <w:p w14:paraId="4C8110FD" w14:textId="77777777" w:rsidR="00000000" w:rsidRDefault="00CF0F56">
      <w:pPr>
        <w:pStyle w:val="a0"/>
        <w:rPr>
          <w:rFonts w:hint="cs"/>
          <w:rtl/>
        </w:rPr>
      </w:pPr>
    </w:p>
    <w:p w14:paraId="0E75A67C" w14:textId="77777777" w:rsidR="00000000" w:rsidRDefault="00CF0F56">
      <w:pPr>
        <w:pStyle w:val="a0"/>
        <w:rPr>
          <w:rFonts w:hint="cs"/>
          <w:rtl/>
        </w:rPr>
      </w:pPr>
      <w:r>
        <w:rPr>
          <w:rFonts w:hint="cs"/>
          <w:rtl/>
        </w:rPr>
        <w:t>ועכשיו מוגדר מה זה קרוב משפחה. כל קרוב משפחה ברשימה שאני עומד לקרוא מתוך ההצהרה הזאת, עובד שירות המדינה צריך לפנות אליו, לשאול אותו, תגיד, אתה חבר בה</w:t>
      </w:r>
      <w:r>
        <w:rPr>
          <w:rFonts w:hint="cs"/>
          <w:rtl/>
        </w:rPr>
        <w:t xml:space="preserve">נהלה, אתה חבר בגוף בוחר, להסביר לו מה זה גוף בוחר, יש הגדרה, ארבע שורות. </w:t>
      </w:r>
    </w:p>
    <w:p w14:paraId="52809E17" w14:textId="77777777" w:rsidR="00000000" w:rsidRDefault="00CF0F56">
      <w:pPr>
        <w:pStyle w:val="a0"/>
        <w:rPr>
          <w:rFonts w:hint="cs"/>
          <w:rtl/>
        </w:rPr>
      </w:pPr>
    </w:p>
    <w:p w14:paraId="2B3DB74B" w14:textId="77777777" w:rsidR="00000000" w:rsidRDefault="00CF0F56">
      <w:pPr>
        <w:pStyle w:val="af0"/>
        <w:rPr>
          <w:rtl/>
        </w:rPr>
      </w:pPr>
      <w:r>
        <w:rPr>
          <w:rFonts w:hint="eastAsia"/>
          <w:rtl/>
        </w:rPr>
        <w:t>אופיר</w:t>
      </w:r>
      <w:r>
        <w:rPr>
          <w:rtl/>
        </w:rPr>
        <w:t xml:space="preserve"> פינס-פז (העבודה-מימד):</w:t>
      </w:r>
    </w:p>
    <w:p w14:paraId="79AD710A" w14:textId="77777777" w:rsidR="00000000" w:rsidRDefault="00CF0F56">
      <w:pPr>
        <w:pStyle w:val="a0"/>
        <w:rPr>
          <w:rFonts w:hint="cs"/>
          <w:rtl/>
        </w:rPr>
      </w:pPr>
    </w:p>
    <w:p w14:paraId="0DD680B3" w14:textId="77777777" w:rsidR="00000000" w:rsidRDefault="00CF0F56">
      <w:pPr>
        <w:pStyle w:val="a0"/>
        <w:rPr>
          <w:rFonts w:hint="cs"/>
          <w:rtl/>
        </w:rPr>
      </w:pPr>
      <w:r>
        <w:rPr>
          <w:rFonts w:hint="cs"/>
          <w:rtl/>
        </w:rPr>
        <w:t xml:space="preserve">למה אתם מפחדים כל כך, מה קרה? מה, כל העובדים מהליכוד? </w:t>
      </w:r>
    </w:p>
    <w:p w14:paraId="79141470" w14:textId="77777777" w:rsidR="00000000" w:rsidRDefault="00CF0F56">
      <w:pPr>
        <w:pStyle w:val="a0"/>
        <w:rPr>
          <w:rFonts w:hint="cs"/>
          <w:rtl/>
        </w:rPr>
      </w:pPr>
    </w:p>
    <w:p w14:paraId="1260FC7C" w14:textId="77777777" w:rsidR="00000000" w:rsidRDefault="00CF0F56">
      <w:pPr>
        <w:pStyle w:val="-"/>
        <w:rPr>
          <w:rtl/>
        </w:rPr>
      </w:pPr>
      <w:bookmarkStart w:id="564" w:name="FS000001038T20_10_2004_18_04_20C"/>
      <w:bookmarkEnd w:id="564"/>
      <w:r>
        <w:rPr>
          <w:rtl/>
        </w:rPr>
        <w:t>רוני בר-און (הליכוד):</w:t>
      </w:r>
    </w:p>
    <w:p w14:paraId="2DC2D4D3" w14:textId="77777777" w:rsidR="00000000" w:rsidRDefault="00CF0F56">
      <w:pPr>
        <w:pStyle w:val="a0"/>
        <w:rPr>
          <w:rtl/>
        </w:rPr>
      </w:pPr>
    </w:p>
    <w:p w14:paraId="266B69D6" w14:textId="77777777" w:rsidR="00000000" w:rsidRDefault="00CF0F56">
      <w:pPr>
        <w:pStyle w:val="a0"/>
        <w:rPr>
          <w:rFonts w:hint="cs"/>
          <w:rtl/>
        </w:rPr>
      </w:pPr>
      <w:r>
        <w:rPr>
          <w:rFonts w:hint="cs"/>
          <w:rtl/>
        </w:rPr>
        <w:t>אנחנו מפחדים? הלוואי שהיינו עושים 10% מהמינויים שהחברים שלך, שהמועמדים ל</w:t>
      </w:r>
      <w:r>
        <w:rPr>
          <w:rFonts w:hint="cs"/>
          <w:rtl/>
        </w:rPr>
        <w:t xml:space="preserve">ראשות המפלגה שלך - בעצם במפלגה שלך כולם מועמדים לראשות המפלגה חוץ ממך. היחיד שראוי הוא היחיד שלא מועמד, אתה מבין איזה עולם? </w:t>
      </w:r>
    </w:p>
    <w:p w14:paraId="01C7FFA7" w14:textId="77777777" w:rsidR="00000000" w:rsidRDefault="00CF0F56">
      <w:pPr>
        <w:pStyle w:val="a0"/>
        <w:rPr>
          <w:rFonts w:hint="cs"/>
          <w:rtl/>
        </w:rPr>
      </w:pPr>
    </w:p>
    <w:p w14:paraId="70A75307" w14:textId="77777777" w:rsidR="00000000" w:rsidRDefault="00CF0F56">
      <w:pPr>
        <w:pStyle w:val="af0"/>
        <w:rPr>
          <w:rtl/>
        </w:rPr>
      </w:pPr>
      <w:r>
        <w:rPr>
          <w:rFonts w:hint="eastAsia"/>
          <w:rtl/>
        </w:rPr>
        <w:t>אופיר</w:t>
      </w:r>
      <w:r>
        <w:rPr>
          <w:rtl/>
        </w:rPr>
        <w:t xml:space="preserve"> פינס-פז (העבודה-מימד):</w:t>
      </w:r>
    </w:p>
    <w:p w14:paraId="5E291793" w14:textId="77777777" w:rsidR="00000000" w:rsidRDefault="00CF0F56">
      <w:pPr>
        <w:pStyle w:val="a0"/>
        <w:rPr>
          <w:rFonts w:hint="cs"/>
          <w:rtl/>
        </w:rPr>
      </w:pPr>
    </w:p>
    <w:p w14:paraId="697A3FB0" w14:textId="77777777" w:rsidR="00000000" w:rsidRDefault="00CF0F56">
      <w:pPr>
        <w:pStyle w:val="a0"/>
        <w:rPr>
          <w:rFonts w:hint="cs"/>
          <w:rtl/>
        </w:rPr>
      </w:pPr>
      <w:r>
        <w:rPr>
          <w:rFonts w:hint="cs"/>
          <w:rtl/>
        </w:rPr>
        <w:t xml:space="preserve">אני חייב את הסרט. </w:t>
      </w:r>
    </w:p>
    <w:p w14:paraId="11EA2240" w14:textId="77777777" w:rsidR="00000000" w:rsidRDefault="00CF0F56">
      <w:pPr>
        <w:pStyle w:val="a0"/>
        <w:rPr>
          <w:rFonts w:hint="cs"/>
          <w:rtl/>
        </w:rPr>
      </w:pPr>
    </w:p>
    <w:p w14:paraId="5E30A686" w14:textId="77777777" w:rsidR="00000000" w:rsidRDefault="00CF0F56">
      <w:pPr>
        <w:pStyle w:val="af1"/>
        <w:rPr>
          <w:rtl/>
        </w:rPr>
      </w:pPr>
      <w:r>
        <w:rPr>
          <w:rtl/>
        </w:rPr>
        <w:t>היו"ר אלי בן-מנחם:</w:t>
      </w:r>
    </w:p>
    <w:p w14:paraId="0B714224" w14:textId="77777777" w:rsidR="00000000" w:rsidRDefault="00CF0F56">
      <w:pPr>
        <w:pStyle w:val="a0"/>
        <w:rPr>
          <w:rtl/>
        </w:rPr>
      </w:pPr>
    </w:p>
    <w:p w14:paraId="1303224B" w14:textId="77777777" w:rsidR="00000000" w:rsidRDefault="00CF0F56">
      <w:pPr>
        <w:pStyle w:val="a0"/>
        <w:rPr>
          <w:rFonts w:hint="cs"/>
          <w:rtl/>
        </w:rPr>
      </w:pPr>
      <w:r>
        <w:rPr>
          <w:rFonts w:hint="cs"/>
          <w:rtl/>
        </w:rPr>
        <w:t xml:space="preserve">חבר הכנסת בר-און, למה חוץ ממנו? </w:t>
      </w:r>
    </w:p>
    <w:p w14:paraId="7A474819" w14:textId="77777777" w:rsidR="00000000" w:rsidRDefault="00CF0F56">
      <w:pPr>
        <w:pStyle w:val="a0"/>
        <w:rPr>
          <w:rFonts w:hint="cs"/>
          <w:rtl/>
        </w:rPr>
      </w:pPr>
    </w:p>
    <w:p w14:paraId="1BA5D168" w14:textId="77777777" w:rsidR="00000000" w:rsidRDefault="00CF0F56">
      <w:pPr>
        <w:pStyle w:val="-"/>
        <w:rPr>
          <w:rtl/>
        </w:rPr>
      </w:pPr>
      <w:bookmarkStart w:id="565" w:name="FS000001038T20_10_2004_18_04_45C"/>
      <w:bookmarkEnd w:id="565"/>
      <w:r>
        <w:rPr>
          <w:rtl/>
        </w:rPr>
        <w:t>רוני בר-און (הליכוד):</w:t>
      </w:r>
    </w:p>
    <w:p w14:paraId="435F5308" w14:textId="77777777" w:rsidR="00000000" w:rsidRDefault="00CF0F56">
      <w:pPr>
        <w:pStyle w:val="a0"/>
        <w:rPr>
          <w:rtl/>
        </w:rPr>
      </w:pPr>
    </w:p>
    <w:p w14:paraId="3B0121FD" w14:textId="77777777" w:rsidR="00000000" w:rsidRDefault="00CF0F56">
      <w:pPr>
        <w:pStyle w:val="a0"/>
        <w:rPr>
          <w:rFonts w:hint="cs"/>
          <w:rtl/>
        </w:rPr>
      </w:pPr>
      <w:r>
        <w:rPr>
          <w:rFonts w:hint="cs"/>
          <w:rtl/>
        </w:rPr>
        <w:t xml:space="preserve">גם </w:t>
      </w:r>
      <w:r>
        <w:rPr>
          <w:rFonts w:hint="cs"/>
          <w:rtl/>
        </w:rPr>
        <w:t xml:space="preserve">אתה, נכון. צריך לומר, גם חבר הכנסת אלי בן-מנחם, שני היחידים שראויים הם לא מועמדים. זאת המפלגה שלך, 19 חברים, 17 מועמדים, השניים הראויים לא מועמדים. </w:t>
      </w:r>
    </w:p>
    <w:p w14:paraId="3581B6B6" w14:textId="77777777" w:rsidR="00000000" w:rsidRDefault="00CF0F56">
      <w:pPr>
        <w:pStyle w:val="a0"/>
        <w:rPr>
          <w:rFonts w:hint="cs"/>
          <w:rtl/>
        </w:rPr>
      </w:pPr>
    </w:p>
    <w:p w14:paraId="4C4B28C0" w14:textId="77777777" w:rsidR="00000000" w:rsidRDefault="00CF0F56">
      <w:pPr>
        <w:pStyle w:val="a0"/>
        <w:rPr>
          <w:rFonts w:hint="cs"/>
          <w:rtl/>
        </w:rPr>
      </w:pPr>
      <w:r>
        <w:rPr>
          <w:rFonts w:hint="cs"/>
          <w:rtl/>
        </w:rPr>
        <w:t xml:space="preserve">תראו איזו חקירה הוא צריך לעשות, חבר הכנסת נסים זאב, תראה. בן-זוג, לרבות ידועה בציבור - שומו שמים. </w:t>
      </w:r>
    </w:p>
    <w:p w14:paraId="7A673646" w14:textId="77777777" w:rsidR="00000000" w:rsidRDefault="00CF0F56">
      <w:pPr>
        <w:pStyle w:val="a0"/>
        <w:rPr>
          <w:rFonts w:hint="cs"/>
          <w:rtl/>
        </w:rPr>
      </w:pPr>
    </w:p>
    <w:p w14:paraId="649A042D" w14:textId="77777777" w:rsidR="00000000" w:rsidRDefault="00CF0F56">
      <w:pPr>
        <w:pStyle w:val="af0"/>
        <w:rPr>
          <w:rtl/>
        </w:rPr>
      </w:pPr>
      <w:r>
        <w:rPr>
          <w:rFonts w:hint="eastAsia"/>
          <w:rtl/>
        </w:rPr>
        <w:t>אופיר</w:t>
      </w:r>
      <w:r>
        <w:rPr>
          <w:rtl/>
        </w:rPr>
        <w:t xml:space="preserve"> </w:t>
      </w:r>
      <w:r>
        <w:rPr>
          <w:rtl/>
        </w:rPr>
        <w:t>פינס-פז (העבודה-מימד):</w:t>
      </w:r>
    </w:p>
    <w:p w14:paraId="039F3028" w14:textId="77777777" w:rsidR="00000000" w:rsidRDefault="00CF0F56">
      <w:pPr>
        <w:pStyle w:val="a0"/>
        <w:rPr>
          <w:rFonts w:hint="cs"/>
          <w:rtl/>
        </w:rPr>
      </w:pPr>
    </w:p>
    <w:p w14:paraId="0D072109" w14:textId="77777777" w:rsidR="00000000" w:rsidRDefault="00CF0F56">
      <w:pPr>
        <w:pStyle w:val="a0"/>
        <w:rPr>
          <w:rFonts w:hint="cs"/>
          <w:rtl/>
        </w:rPr>
      </w:pPr>
      <w:r>
        <w:rPr>
          <w:rFonts w:hint="cs"/>
          <w:rtl/>
        </w:rPr>
        <w:t xml:space="preserve">כתוב? </w:t>
      </w:r>
    </w:p>
    <w:p w14:paraId="658B1A14" w14:textId="77777777" w:rsidR="00000000" w:rsidRDefault="00CF0F56">
      <w:pPr>
        <w:pStyle w:val="a0"/>
        <w:rPr>
          <w:rFonts w:hint="cs"/>
          <w:rtl/>
        </w:rPr>
      </w:pPr>
    </w:p>
    <w:p w14:paraId="247459DE" w14:textId="77777777" w:rsidR="00000000" w:rsidRDefault="00CF0F56">
      <w:pPr>
        <w:pStyle w:val="-"/>
        <w:rPr>
          <w:rtl/>
        </w:rPr>
      </w:pPr>
      <w:bookmarkStart w:id="566" w:name="FS000001038T20_10_2004_18_05_11C"/>
      <w:bookmarkEnd w:id="566"/>
      <w:r>
        <w:rPr>
          <w:rtl/>
        </w:rPr>
        <w:t>רוני בר-און (הליכוד):</w:t>
      </w:r>
    </w:p>
    <w:p w14:paraId="1EA86301" w14:textId="77777777" w:rsidR="00000000" w:rsidRDefault="00CF0F56">
      <w:pPr>
        <w:pStyle w:val="a0"/>
        <w:rPr>
          <w:rtl/>
        </w:rPr>
      </w:pPr>
    </w:p>
    <w:p w14:paraId="3CEAF089" w14:textId="77777777" w:rsidR="00000000" w:rsidRDefault="00CF0F56">
      <w:pPr>
        <w:pStyle w:val="a0"/>
        <w:rPr>
          <w:rFonts w:hint="cs"/>
          <w:rtl/>
        </w:rPr>
      </w:pPr>
      <w:r>
        <w:rPr>
          <w:rFonts w:hint="cs"/>
          <w:rtl/>
        </w:rPr>
        <w:t xml:space="preserve">כן. אמרנו, בן-זוג, הורה, זה שניים, בן, בת, אח, אחות, בסדר, אלה משפחה קרובה. גיס, גיסה, דוד, דודה, בן אח, בת אח, בן אחות, למה לא בת אחות? אפליית נשים. איפה הוועדה לקידום מעמד האשה?  בן דוד, בן דודה, בת </w:t>
      </w:r>
      <w:r>
        <w:rPr>
          <w:rFonts w:hint="cs"/>
          <w:rtl/>
        </w:rPr>
        <w:t xml:space="preserve">אחות </w:t>
      </w:r>
      <w:r>
        <w:rPr>
          <w:rtl/>
        </w:rPr>
        <w:t>–</w:t>
      </w:r>
      <w:r>
        <w:rPr>
          <w:rFonts w:hint="cs"/>
          <w:rtl/>
        </w:rPr>
        <w:t xml:space="preserve"> כתוב. חותן, חותנת, חם, חמות, חתן, כלה, נכד, נכדה, לרבות קרבה חורגת עקב אימוץ. זאת אומרת, גם אם חס וחלילה וחס ההורים שלך התחתנו פעם שנייה כשהיית ילד, הכול כפול ומכופל.</w:t>
      </w:r>
    </w:p>
    <w:p w14:paraId="1C1A8313" w14:textId="77777777" w:rsidR="00000000" w:rsidRDefault="00CF0F56">
      <w:pPr>
        <w:pStyle w:val="a0"/>
        <w:rPr>
          <w:rFonts w:hint="cs"/>
          <w:rtl/>
        </w:rPr>
      </w:pPr>
    </w:p>
    <w:p w14:paraId="4023386F" w14:textId="77777777" w:rsidR="00000000" w:rsidRDefault="00CF0F56">
      <w:pPr>
        <w:pStyle w:val="a0"/>
        <w:rPr>
          <w:rFonts w:hint="cs"/>
          <w:rtl/>
        </w:rPr>
      </w:pPr>
      <w:r>
        <w:rPr>
          <w:rFonts w:hint="cs"/>
          <w:rtl/>
        </w:rPr>
        <w:t>המכתב הזה הופץ ל-4,000 עובדים, אדוני היושב-ראש. אתמול התקיים דיון בנוכחות נציב שי</w:t>
      </w:r>
      <w:r>
        <w:rPr>
          <w:rFonts w:hint="cs"/>
          <w:rtl/>
        </w:rPr>
        <w:t>רות המדינה בוועדת החוקה, חוק ומשפט, ושם אמרה חברת כנסת, מאוד ממוצעת, שלה, מצד משפחת אבא שלה יש 50 בני דודים, ומצד משפחת אמא שלה יש לה עוד 50 בני דודים. זאת אומרת, לפי מספר ממוצע יש לה עשרה דודים פה, עשרה דודים שם, קרובי דודים, בני אחים,  בנות אחיות. בקיצור</w:t>
      </w:r>
      <w:r>
        <w:rPr>
          <w:rFonts w:hint="cs"/>
          <w:rtl/>
        </w:rPr>
        <w:t xml:space="preserve">, אילו היא היתה עובדת שהיתה צריכה למלא את הטופס הזה, היא היתה צריכה לקיים חקירה אצל למעלה מ-200 איש. </w:t>
      </w:r>
    </w:p>
    <w:p w14:paraId="2238CD92" w14:textId="77777777" w:rsidR="00000000" w:rsidRDefault="00CF0F56">
      <w:pPr>
        <w:pStyle w:val="a0"/>
        <w:rPr>
          <w:rFonts w:hint="cs"/>
          <w:rtl/>
        </w:rPr>
      </w:pPr>
    </w:p>
    <w:p w14:paraId="78332C4F" w14:textId="77777777" w:rsidR="00000000" w:rsidRDefault="00CF0F56">
      <w:pPr>
        <w:pStyle w:val="a0"/>
        <w:rPr>
          <w:rFonts w:hint="cs"/>
          <w:rtl/>
        </w:rPr>
      </w:pPr>
      <w:r>
        <w:rPr>
          <w:rFonts w:hint="cs"/>
          <w:rtl/>
        </w:rPr>
        <w:t>איך תיראה השיחה? היא מצלצלת, אומרת: שלום, מדברת פלונית, את זוכרת אותי? ואללה לא זוכרת. אבל אני בת דודה שלך. אה, נכון. אני הבת של ההוא וההוא, ואמא ואבא של</w:t>
      </w:r>
      <w:r>
        <w:rPr>
          <w:rFonts w:hint="cs"/>
          <w:rtl/>
        </w:rPr>
        <w:t>נו, וסבא וסבתא שלנו אחים ואחיות, ואני בת דודה שלך. יופי, מה שלומך? לא התראינו מאה שנה. תשמעי -  היא אומרת - אני מגישה תה במשרד המשפטים, התקבלתי לעבודה לפני שנתיים. עכשיו אני צריכה לשאול אותך, אם את או אבא שלך או אמא שלך או דודה שלך  חברים באיזו מפלגה? ההיא</w:t>
      </w:r>
      <w:r>
        <w:rPr>
          <w:rFonts w:hint="cs"/>
          <w:rtl/>
        </w:rPr>
        <w:t xml:space="preserve"> ישר מתעלפת, סוגרת את הטלפון. עכשיו היא צריכה לעשות את זה 200 פעם. מה זה, איזה בולשביזם זה? איזה אח גדול זה? </w:t>
      </w:r>
    </w:p>
    <w:p w14:paraId="5E37BD78" w14:textId="77777777" w:rsidR="00000000" w:rsidRDefault="00CF0F56">
      <w:pPr>
        <w:pStyle w:val="a0"/>
        <w:rPr>
          <w:rFonts w:hint="cs"/>
          <w:rtl/>
        </w:rPr>
      </w:pPr>
    </w:p>
    <w:p w14:paraId="1B6C9EA8" w14:textId="77777777" w:rsidR="00000000" w:rsidRDefault="00CF0F56">
      <w:pPr>
        <w:pStyle w:val="a0"/>
        <w:rPr>
          <w:rFonts w:hint="cs"/>
          <w:rtl/>
        </w:rPr>
      </w:pPr>
      <w:r>
        <w:rPr>
          <w:rFonts w:hint="cs"/>
          <w:rtl/>
        </w:rPr>
        <w:t>תגידו, אתם מבינים מה אתם עושים, אדוני השר? אתם מבינים מה אתם עושים? החלטתם להפחיד את כל המדינה? זה גל הדף של 4,000 נחקרים כפול ממוצע של 100 איש ל</w:t>
      </w:r>
      <w:r>
        <w:rPr>
          <w:rFonts w:hint="cs"/>
          <w:rtl/>
        </w:rPr>
        <w:t xml:space="preserve">נחקר, 400,000 איש ידברו על זה בטלפון בחודש הקרוב. מי צריך את זה? </w:t>
      </w:r>
    </w:p>
    <w:p w14:paraId="310F4263" w14:textId="77777777" w:rsidR="00000000" w:rsidRDefault="00CF0F56">
      <w:pPr>
        <w:pStyle w:val="a0"/>
        <w:rPr>
          <w:rFonts w:hint="cs"/>
          <w:rtl/>
        </w:rPr>
      </w:pPr>
    </w:p>
    <w:p w14:paraId="3172A203" w14:textId="77777777" w:rsidR="00000000" w:rsidRDefault="00CF0F56">
      <w:pPr>
        <w:pStyle w:val="af0"/>
        <w:rPr>
          <w:rtl/>
        </w:rPr>
      </w:pPr>
      <w:r>
        <w:rPr>
          <w:rFonts w:hint="eastAsia"/>
          <w:rtl/>
        </w:rPr>
        <w:t>נסים</w:t>
      </w:r>
      <w:r>
        <w:rPr>
          <w:rtl/>
        </w:rPr>
        <w:t xml:space="preserve"> זאב (ש"ס):</w:t>
      </w:r>
    </w:p>
    <w:p w14:paraId="15BE22F6" w14:textId="77777777" w:rsidR="00000000" w:rsidRDefault="00CF0F56">
      <w:pPr>
        <w:pStyle w:val="a0"/>
        <w:rPr>
          <w:rFonts w:hint="cs"/>
          <w:rtl/>
        </w:rPr>
      </w:pPr>
    </w:p>
    <w:p w14:paraId="3A4FF0FD" w14:textId="77777777" w:rsidR="00000000" w:rsidRDefault="00CF0F56">
      <w:pPr>
        <w:pStyle w:val="a0"/>
        <w:rPr>
          <w:rFonts w:hint="cs"/>
          <w:rtl/>
        </w:rPr>
      </w:pPr>
      <w:r>
        <w:rPr>
          <w:rFonts w:hint="cs"/>
          <w:rtl/>
        </w:rPr>
        <w:t xml:space="preserve">מי ישלם את השיחות? </w:t>
      </w:r>
    </w:p>
    <w:p w14:paraId="27DCE78A" w14:textId="77777777" w:rsidR="00000000" w:rsidRDefault="00CF0F56">
      <w:pPr>
        <w:pStyle w:val="a0"/>
        <w:rPr>
          <w:rFonts w:hint="cs"/>
          <w:rtl/>
        </w:rPr>
      </w:pPr>
    </w:p>
    <w:p w14:paraId="60AB5380" w14:textId="77777777" w:rsidR="00000000" w:rsidRDefault="00CF0F56">
      <w:pPr>
        <w:pStyle w:val="-"/>
        <w:rPr>
          <w:rtl/>
        </w:rPr>
      </w:pPr>
      <w:bookmarkStart w:id="567" w:name="FS000001038T20_10_2004_18_08_43C"/>
      <w:bookmarkEnd w:id="567"/>
      <w:r>
        <w:rPr>
          <w:rtl/>
        </w:rPr>
        <w:t>רוני בר-און (הליכוד):</w:t>
      </w:r>
    </w:p>
    <w:p w14:paraId="27AF4273" w14:textId="77777777" w:rsidR="00000000" w:rsidRDefault="00CF0F56">
      <w:pPr>
        <w:pStyle w:val="a0"/>
        <w:rPr>
          <w:rtl/>
        </w:rPr>
      </w:pPr>
    </w:p>
    <w:p w14:paraId="0994ED4E" w14:textId="77777777" w:rsidR="00000000" w:rsidRDefault="00CF0F56">
      <w:pPr>
        <w:pStyle w:val="a0"/>
        <w:rPr>
          <w:rFonts w:hint="cs"/>
          <w:rtl/>
        </w:rPr>
      </w:pPr>
      <w:r>
        <w:rPr>
          <w:rFonts w:hint="cs"/>
          <w:rtl/>
        </w:rPr>
        <w:t>יעשו את כל השיחות האלה ממשרדי הממשלה, אתה יודע כמה זה יעלה? ואתה חושב שהפקידים האלה יעבדו בחודש הקרוב? יש להם לעשות 200 טלפונים,</w:t>
      </w:r>
      <w:r>
        <w:rPr>
          <w:rFonts w:hint="cs"/>
          <w:rtl/>
        </w:rPr>
        <w:t xml:space="preserve"> מתי יהיה להם זמן לעבוד? </w:t>
      </w:r>
    </w:p>
    <w:p w14:paraId="31606D4E" w14:textId="77777777" w:rsidR="00000000" w:rsidRDefault="00CF0F56">
      <w:pPr>
        <w:pStyle w:val="a0"/>
        <w:rPr>
          <w:rFonts w:hint="cs"/>
          <w:rtl/>
        </w:rPr>
      </w:pPr>
    </w:p>
    <w:p w14:paraId="5B4E0401" w14:textId="77777777" w:rsidR="00000000" w:rsidRDefault="00CF0F56">
      <w:pPr>
        <w:pStyle w:val="a0"/>
        <w:rPr>
          <w:rFonts w:hint="cs"/>
          <w:rtl/>
        </w:rPr>
      </w:pPr>
      <w:r>
        <w:rPr>
          <w:rFonts w:hint="cs"/>
          <w:rtl/>
        </w:rPr>
        <w:t>מה אומרים לנו? אומרים לנו, שהיה דוח ביקורת המדינה - אמרתי ואני אומר עוד פעם, אסור להתווכח עם דוח ביקורת המדינה - ונכתבו שם דברים. גם אמרו לנציב שירות המדינה, שהנציבות לא בסדר, שמישהו לא שמר, שהשומר נרדם בשמירה. אז נציבות שירות המ</w:t>
      </w:r>
      <w:r>
        <w:rPr>
          <w:rFonts w:hint="cs"/>
          <w:rtl/>
        </w:rPr>
        <w:t xml:space="preserve">דינה נבהלה ועשתה מעשה. חצי מדינה צריכה להיות עכשיו בחקירה. </w:t>
      </w:r>
    </w:p>
    <w:p w14:paraId="5AFC7CD1" w14:textId="77777777" w:rsidR="00000000" w:rsidRDefault="00CF0F56">
      <w:pPr>
        <w:pStyle w:val="a0"/>
        <w:rPr>
          <w:rFonts w:hint="cs"/>
          <w:rtl/>
        </w:rPr>
      </w:pPr>
    </w:p>
    <w:p w14:paraId="234D51B1" w14:textId="77777777" w:rsidR="00000000" w:rsidRDefault="00CF0F56">
      <w:pPr>
        <w:pStyle w:val="a0"/>
        <w:rPr>
          <w:rFonts w:hint="cs"/>
          <w:rtl/>
        </w:rPr>
      </w:pPr>
      <w:r>
        <w:rPr>
          <w:rFonts w:hint="cs"/>
          <w:rtl/>
        </w:rPr>
        <w:t xml:space="preserve">מה שנראה כמו זברה, מה שנוער כמו זברה ומה שהולך כמו זברה, זה זברה. גם אם אין חיה כזאת. מה שנראה כמו חקירה פוליטית, בולשביקית, זאת חקירה פוליטית בולשביקית. </w:t>
      </w:r>
    </w:p>
    <w:p w14:paraId="6843BF20" w14:textId="77777777" w:rsidR="00000000" w:rsidRDefault="00CF0F56">
      <w:pPr>
        <w:pStyle w:val="a0"/>
        <w:rPr>
          <w:rFonts w:hint="cs"/>
          <w:rtl/>
        </w:rPr>
      </w:pPr>
    </w:p>
    <w:p w14:paraId="0A0827F0" w14:textId="77777777" w:rsidR="00000000" w:rsidRDefault="00CF0F56">
      <w:pPr>
        <w:pStyle w:val="a0"/>
        <w:rPr>
          <w:rFonts w:hint="cs"/>
          <w:rtl/>
        </w:rPr>
      </w:pPr>
      <w:r>
        <w:rPr>
          <w:rFonts w:hint="cs"/>
          <w:rtl/>
        </w:rPr>
        <w:t>האמת, שנציב שירות המדינה אמר אתמול בווע</w:t>
      </w:r>
      <w:r>
        <w:rPr>
          <w:rFonts w:hint="cs"/>
          <w:rtl/>
        </w:rPr>
        <w:t>דת החוקה, חוק ומשפט, שהטופס הזה הוא טופס  לא טוב, שמישהו לא עשה לו הגהה אחרונה. אני מכיר אותו הרבה שנים, הוא יהודי ישר והגון, אני  מניח שיש לו אי-נעימות בשל הדבר. אבל למה שלא תמשכו את הטופס חזרה?  טעיתם? מודה ועוזב ירוחם. יותר כבוד יש למי שמודה בטעותו ומנס</w:t>
      </w:r>
      <w:r>
        <w:rPr>
          <w:rFonts w:hint="cs"/>
          <w:rtl/>
        </w:rPr>
        <w:t xml:space="preserve">ה לתקן אותה בטרם עת מאשר זה שנדבק לטעות שלו. הוא גם אומר ביושר, נציב שירות המדינה - וגם על זה מגיע לו כל הכבוד -  שהם לא מתכוונים לפטר את האדם הזה. </w:t>
      </w:r>
    </w:p>
    <w:p w14:paraId="75F0D895" w14:textId="77777777" w:rsidR="00000000" w:rsidRDefault="00CF0F56">
      <w:pPr>
        <w:pStyle w:val="a0"/>
        <w:rPr>
          <w:rFonts w:hint="cs"/>
          <w:rtl/>
        </w:rPr>
      </w:pPr>
    </w:p>
    <w:p w14:paraId="33B1C763" w14:textId="77777777" w:rsidR="00000000" w:rsidRDefault="00CF0F56">
      <w:pPr>
        <w:pStyle w:val="a0"/>
        <w:rPr>
          <w:rFonts w:hint="cs"/>
          <w:rtl/>
        </w:rPr>
      </w:pPr>
      <w:r>
        <w:rPr>
          <w:rFonts w:hint="cs"/>
          <w:rtl/>
        </w:rPr>
        <w:t>אני רוצה להזכיר לכם, הוא אמר את זה, לא אני אומר את זה, מדובר במשרות הזוטרות ביותר בשירות המדינה, הרובד הכי</w:t>
      </w:r>
      <w:r>
        <w:rPr>
          <w:rFonts w:hint="cs"/>
          <w:rtl/>
        </w:rPr>
        <w:t xml:space="preserve"> נמוך של המשרות. איך הוא אמר? חצאי מזכירות או חצאי מחסנאים. המלים שלו.  למה אתם מפחידים את האנשים האלה?  במה הם חטאו? </w:t>
      </w:r>
    </w:p>
    <w:p w14:paraId="463AF329" w14:textId="77777777" w:rsidR="00000000" w:rsidRDefault="00CF0F56">
      <w:pPr>
        <w:pStyle w:val="a0"/>
        <w:ind w:firstLine="0"/>
        <w:rPr>
          <w:rFonts w:hint="cs"/>
          <w:rtl/>
        </w:rPr>
      </w:pPr>
    </w:p>
    <w:p w14:paraId="5E8F4FB3" w14:textId="77777777" w:rsidR="00000000" w:rsidRDefault="00CF0F56">
      <w:pPr>
        <w:pStyle w:val="a0"/>
        <w:rPr>
          <w:rFonts w:hint="cs"/>
          <w:rtl/>
        </w:rPr>
      </w:pPr>
      <w:r>
        <w:rPr>
          <w:rFonts w:hint="cs"/>
          <w:rtl/>
        </w:rPr>
        <w:t>עכשיו תראו למה לא מתחבר לי שזה לא ממש צבוע פוליטית. למתי קבעו את מועד ההתחלה, מועד התחולה? שואלים את הפקידים: בתנאי שהתחלתם ב-1 בינואר 2</w:t>
      </w:r>
      <w:r>
        <w:rPr>
          <w:rFonts w:hint="cs"/>
          <w:rtl/>
        </w:rPr>
        <w:t>000. טוב, אם היו אומרים: בתנאי שהתחלתם בספטמבר 2001, היו אומרים: אתם עושים את זה רק נגד הליכוד, כי אז אריק שרון עלה לשלטון. הלכו עוד שנה אחורה. אבל למה לא הלכתם כבר עוד חצי שנה אחורה, לזמן הספציפי שאהוד ברק עלה לשלטון, באמצע 1999? מתי עושים מינויים פוליטיי</w:t>
      </w:r>
      <w:r>
        <w:rPr>
          <w:rFonts w:hint="cs"/>
          <w:rtl/>
        </w:rPr>
        <w:t>ם? מה שאתה לא עושה בשלושת החודשים הראשונים של השלטון שלך, חברי אלי בן-מנחם, אתה לא עושה אף פעם. נכון?</w:t>
      </w:r>
    </w:p>
    <w:p w14:paraId="3AF15DC5" w14:textId="77777777" w:rsidR="00000000" w:rsidRDefault="00CF0F56">
      <w:pPr>
        <w:pStyle w:val="a0"/>
        <w:ind w:firstLine="0"/>
        <w:rPr>
          <w:rFonts w:hint="cs"/>
          <w:rtl/>
        </w:rPr>
      </w:pPr>
    </w:p>
    <w:p w14:paraId="58A71CF1" w14:textId="77777777" w:rsidR="00000000" w:rsidRDefault="00CF0F56">
      <w:pPr>
        <w:pStyle w:val="af1"/>
        <w:rPr>
          <w:rtl/>
        </w:rPr>
      </w:pPr>
      <w:r>
        <w:rPr>
          <w:rtl/>
        </w:rPr>
        <w:t>היו"ר</w:t>
      </w:r>
      <w:r>
        <w:rPr>
          <w:rFonts w:hint="cs"/>
          <w:rtl/>
        </w:rPr>
        <w:t xml:space="preserve"> אלי בן-מנחם</w:t>
      </w:r>
      <w:r>
        <w:rPr>
          <w:rtl/>
        </w:rPr>
        <w:t>:</w:t>
      </w:r>
    </w:p>
    <w:p w14:paraId="1E0E233E" w14:textId="77777777" w:rsidR="00000000" w:rsidRDefault="00CF0F56">
      <w:pPr>
        <w:pStyle w:val="a0"/>
        <w:rPr>
          <w:rFonts w:hint="cs"/>
          <w:rtl/>
        </w:rPr>
      </w:pPr>
    </w:p>
    <w:p w14:paraId="1F6AC543" w14:textId="77777777" w:rsidR="00000000" w:rsidRDefault="00CF0F56">
      <w:pPr>
        <w:pStyle w:val="a0"/>
        <w:ind w:firstLine="0"/>
        <w:rPr>
          <w:rFonts w:hint="cs"/>
          <w:rtl/>
        </w:rPr>
      </w:pPr>
      <w:r>
        <w:rPr>
          <w:rFonts w:hint="cs"/>
          <w:rtl/>
        </w:rPr>
        <w:tab/>
        <w:t>אפשר לעשות גם אחרי שלושה חודשים, אם לא מספיקים.</w:t>
      </w:r>
    </w:p>
    <w:p w14:paraId="5E1E569B" w14:textId="77777777" w:rsidR="00000000" w:rsidRDefault="00CF0F56">
      <w:pPr>
        <w:pStyle w:val="a0"/>
        <w:ind w:firstLine="0"/>
        <w:rPr>
          <w:rFonts w:hint="cs"/>
          <w:rtl/>
        </w:rPr>
      </w:pPr>
    </w:p>
    <w:p w14:paraId="4CED6C26" w14:textId="77777777" w:rsidR="00000000" w:rsidRDefault="00CF0F56">
      <w:pPr>
        <w:pStyle w:val="-"/>
        <w:rPr>
          <w:rtl/>
        </w:rPr>
      </w:pPr>
      <w:bookmarkStart w:id="568" w:name="FS000001038T20_10_2004_18_23_41"/>
      <w:bookmarkStart w:id="569" w:name="FS000001038T20_10_2004_18_23_45C"/>
      <w:bookmarkEnd w:id="568"/>
      <w:bookmarkEnd w:id="569"/>
      <w:r>
        <w:rPr>
          <w:rtl/>
        </w:rPr>
        <w:t>רוני בר-און (הליכוד):</w:t>
      </w:r>
    </w:p>
    <w:p w14:paraId="4B5AC09A" w14:textId="77777777" w:rsidR="00000000" w:rsidRDefault="00CF0F56">
      <w:pPr>
        <w:pStyle w:val="a0"/>
        <w:rPr>
          <w:rtl/>
        </w:rPr>
      </w:pPr>
    </w:p>
    <w:p w14:paraId="739BA2C4" w14:textId="77777777" w:rsidR="00000000" w:rsidRDefault="00CF0F56">
      <w:pPr>
        <w:pStyle w:val="a0"/>
        <w:rPr>
          <w:rFonts w:hint="cs"/>
          <w:rtl/>
        </w:rPr>
      </w:pPr>
      <w:r>
        <w:rPr>
          <w:rFonts w:hint="cs"/>
          <w:rtl/>
        </w:rPr>
        <w:t>זו חקירה פוליטית, לא משנה איך יסוו אותה. זו חקירה שהתכלית הא</w:t>
      </w:r>
      <w:r>
        <w:rPr>
          <w:rFonts w:hint="cs"/>
          <w:rtl/>
        </w:rPr>
        <w:t xml:space="preserve">חת והיחידה שלה היא להפחיד, זה בסדר, להתריע. אני מסכים שאם יש מצב שאין מקיימים את החוק, על המערכות המופקדות על אכיפת החוק, בהן בוודאי מבקר המדינה, בהן בוודאי נציבות שירות המדינה, להפחיד ולהתריע ולגרום לאנשים לחשוב פעמיים אם הם הולכים בדרך הסלולה. אבל כך לא </w:t>
      </w:r>
      <w:r>
        <w:rPr>
          <w:rFonts w:hint="cs"/>
          <w:rtl/>
        </w:rPr>
        <w:t>מתנהגת מדינה, בוודאי לא נציבות שירות המדינה.</w:t>
      </w:r>
    </w:p>
    <w:p w14:paraId="34C03CB4" w14:textId="77777777" w:rsidR="00000000" w:rsidRDefault="00CF0F56">
      <w:pPr>
        <w:pStyle w:val="a0"/>
        <w:rPr>
          <w:rFonts w:hint="cs"/>
          <w:rtl/>
        </w:rPr>
      </w:pPr>
    </w:p>
    <w:p w14:paraId="4DE596D6" w14:textId="77777777" w:rsidR="00000000" w:rsidRDefault="00CF0F56">
      <w:pPr>
        <w:pStyle w:val="a0"/>
        <w:rPr>
          <w:rFonts w:hint="cs"/>
          <w:rtl/>
        </w:rPr>
      </w:pPr>
      <w:r>
        <w:rPr>
          <w:rFonts w:hint="cs"/>
          <w:rtl/>
        </w:rPr>
        <w:t>אני אומר לכם, אתם זרעתם בהלה, אתם תקצרו סופה. זה לא דבר שאפשר לעבור עליו לסדר-היום, אדוני השר. אני מציע לשר הממונה להורות לנציב שירות המדינה לקיים את החקירה בדרכיו שלו. אם מדובר ב-4,000 עובדים, אתה מראיין בשאלו</w:t>
      </w:r>
      <w:r>
        <w:rPr>
          <w:rFonts w:hint="cs"/>
          <w:rtl/>
        </w:rPr>
        <w:t>ן כזה 40 עובדים ביום לחוקר בנציבות שירות המדינה, וזה עשר דקות בפני החוקר. 40 ביום, שש שעות עבודה של חוקר. שים על זה עשרה חוקרים לעשרה ימים וגמרת את החקירה. אל תיתן לאנשים לברוח, אל תיתן לאנשים להיבהל. ככה לא עובדים. תודה רבה, אדוני היושב-ראש.</w:t>
      </w:r>
    </w:p>
    <w:p w14:paraId="7BD87A96" w14:textId="77777777" w:rsidR="00000000" w:rsidRDefault="00CF0F56">
      <w:pPr>
        <w:pStyle w:val="a0"/>
        <w:ind w:firstLine="0"/>
        <w:rPr>
          <w:rFonts w:hint="cs"/>
          <w:rtl/>
        </w:rPr>
      </w:pPr>
    </w:p>
    <w:p w14:paraId="3AE3CD72" w14:textId="77777777" w:rsidR="00000000" w:rsidRDefault="00CF0F56">
      <w:pPr>
        <w:pStyle w:val="af1"/>
        <w:rPr>
          <w:rtl/>
        </w:rPr>
      </w:pPr>
      <w:r>
        <w:rPr>
          <w:rtl/>
        </w:rPr>
        <w:t>היו"ר</w:t>
      </w:r>
      <w:r>
        <w:rPr>
          <w:rFonts w:hint="cs"/>
          <w:rtl/>
        </w:rPr>
        <w:t xml:space="preserve"> אלי בן</w:t>
      </w:r>
      <w:r>
        <w:rPr>
          <w:rFonts w:hint="cs"/>
          <w:rtl/>
        </w:rPr>
        <w:t>-מנחם</w:t>
      </w:r>
      <w:r>
        <w:rPr>
          <w:rtl/>
        </w:rPr>
        <w:t>:</w:t>
      </w:r>
    </w:p>
    <w:p w14:paraId="504D591E" w14:textId="77777777" w:rsidR="00000000" w:rsidRDefault="00CF0F56">
      <w:pPr>
        <w:pStyle w:val="a0"/>
        <w:ind w:firstLine="0"/>
        <w:rPr>
          <w:rFonts w:hint="cs"/>
          <w:rtl/>
        </w:rPr>
      </w:pPr>
    </w:p>
    <w:p w14:paraId="4260B169" w14:textId="77777777" w:rsidR="00000000" w:rsidRDefault="00CF0F56">
      <w:pPr>
        <w:pStyle w:val="a0"/>
        <w:ind w:firstLine="0"/>
        <w:rPr>
          <w:rFonts w:hint="cs"/>
          <w:rtl/>
        </w:rPr>
      </w:pPr>
      <w:r>
        <w:rPr>
          <w:rFonts w:hint="cs"/>
          <w:rtl/>
        </w:rPr>
        <w:tab/>
        <w:t>תודה לחבר הכנסת רוני בר-און. אין שר משיב. חבר הכנסת פינס, רצית הצעה אחרת.</w:t>
      </w:r>
    </w:p>
    <w:p w14:paraId="1282D700" w14:textId="77777777" w:rsidR="00000000" w:rsidRDefault="00CF0F56">
      <w:pPr>
        <w:pStyle w:val="a0"/>
        <w:ind w:firstLine="0"/>
        <w:rPr>
          <w:rFonts w:hint="cs"/>
          <w:rtl/>
        </w:rPr>
      </w:pPr>
    </w:p>
    <w:p w14:paraId="407EC3E9" w14:textId="77777777" w:rsidR="00000000" w:rsidRDefault="00CF0F56">
      <w:pPr>
        <w:pStyle w:val="af0"/>
        <w:rPr>
          <w:rtl/>
        </w:rPr>
      </w:pPr>
      <w:r>
        <w:rPr>
          <w:rFonts w:hint="eastAsia"/>
          <w:rtl/>
        </w:rPr>
        <w:t>רוני</w:t>
      </w:r>
      <w:r>
        <w:rPr>
          <w:rtl/>
        </w:rPr>
        <w:t xml:space="preserve"> בר-און (הליכוד):</w:t>
      </w:r>
    </w:p>
    <w:p w14:paraId="5A2EA23A" w14:textId="77777777" w:rsidR="00000000" w:rsidRDefault="00CF0F56">
      <w:pPr>
        <w:pStyle w:val="a0"/>
        <w:rPr>
          <w:rFonts w:hint="cs"/>
          <w:rtl/>
        </w:rPr>
      </w:pPr>
    </w:p>
    <w:p w14:paraId="4A126A14" w14:textId="77777777" w:rsidR="00000000" w:rsidRDefault="00CF0F56">
      <w:pPr>
        <w:pStyle w:val="a0"/>
        <w:rPr>
          <w:rFonts w:hint="cs"/>
          <w:rtl/>
        </w:rPr>
      </w:pPr>
      <w:r>
        <w:rPr>
          <w:rFonts w:hint="cs"/>
          <w:rtl/>
        </w:rPr>
        <w:t>מה זה אין שר משיב?</w:t>
      </w:r>
    </w:p>
    <w:p w14:paraId="3F7C6765" w14:textId="77777777" w:rsidR="00000000" w:rsidRDefault="00CF0F56">
      <w:pPr>
        <w:pStyle w:val="a0"/>
        <w:ind w:firstLine="0"/>
        <w:rPr>
          <w:rFonts w:hint="cs"/>
          <w:rtl/>
        </w:rPr>
      </w:pPr>
    </w:p>
    <w:p w14:paraId="22975746" w14:textId="77777777" w:rsidR="00000000" w:rsidRDefault="00CF0F56">
      <w:pPr>
        <w:pStyle w:val="af0"/>
        <w:rPr>
          <w:rFonts w:hint="cs"/>
          <w:rtl/>
        </w:rPr>
      </w:pPr>
    </w:p>
    <w:p w14:paraId="22FBDA25" w14:textId="77777777" w:rsidR="00000000" w:rsidRDefault="00CF0F56">
      <w:pPr>
        <w:pStyle w:val="af0"/>
        <w:rPr>
          <w:rtl/>
        </w:rPr>
      </w:pPr>
      <w:r>
        <w:rPr>
          <w:rFonts w:hint="eastAsia"/>
          <w:rtl/>
        </w:rPr>
        <w:t>שר</w:t>
      </w:r>
      <w:r>
        <w:rPr>
          <w:rtl/>
        </w:rPr>
        <w:t xml:space="preserve"> התיירות גדעון עזרא:</w:t>
      </w:r>
    </w:p>
    <w:p w14:paraId="32EC7C62" w14:textId="77777777" w:rsidR="00000000" w:rsidRDefault="00CF0F56">
      <w:pPr>
        <w:pStyle w:val="a0"/>
        <w:rPr>
          <w:rFonts w:hint="cs"/>
          <w:rtl/>
        </w:rPr>
      </w:pPr>
    </w:p>
    <w:p w14:paraId="356C8542" w14:textId="77777777" w:rsidR="00000000" w:rsidRDefault="00CF0F56">
      <w:pPr>
        <w:pStyle w:val="a0"/>
        <w:rPr>
          <w:rFonts w:hint="cs"/>
          <w:rtl/>
        </w:rPr>
      </w:pPr>
      <w:r>
        <w:rPr>
          <w:rFonts w:hint="cs"/>
          <w:rtl/>
        </w:rPr>
        <w:t xml:space="preserve">השר שטרית צריך לענות. </w:t>
      </w:r>
    </w:p>
    <w:p w14:paraId="1F40FDA9" w14:textId="77777777" w:rsidR="00000000" w:rsidRDefault="00CF0F56">
      <w:pPr>
        <w:pStyle w:val="a0"/>
        <w:ind w:firstLine="0"/>
        <w:rPr>
          <w:rFonts w:hint="cs"/>
          <w:rtl/>
        </w:rPr>
      </w:pPr>
    </w:p>
    <w:p w14:paraId="1B4FF737" w14:textId="77777777" w:rsidR="00000000" w:rsidRDefault="00CF0F56">
      <w:pPr>
        <w:pStyle w:val="af1"/>
        <w:rPr>
          <w:rtl/>
        </w:rPr>
      </w:pPr>
      <w:r>
        <w:rPr>
          <w:rtl/>
        </w:rPr>
        <w:t>היו"ר</w:t>
      </w:r>
      <w:r>
        <w:rPr>
          <w:rFonts w:hint="cs"/>
          <w:rtl/>
        </w:rPr>
        <w:t xml:space="preserve"> אלי בן-מנחם</w:t>
      </w:r>
      <w:r>
        <w:rPr>
          <w:rtl/>
        </w:rPr>
        <w:t>:</w:t>
      </w:r>
    </w:p>
    <w:p w14:paraId="65CBC302" w14:textId="77777777" w:rsidR="00000000" w:rsidRDefault="00CF0F56">
      <w:pPr>
        <w:pStyle w:val="a0"/>
        <w:ind w:firstLine="0"/>
        <w:rPr>
          <w:rFonts w:hint="cs"/>
          <w:rtl/>
        </w:rPr>
      </w:pPr>
    </w:p>
    <w:p w14:paraId="55050F3F" w14:textId="77777777" w:rsidR="00000000" w:rsidRDefault="00CF0F56">
      <w:pPr>
        <w:pStyle w:val="a0"/>
        <w:ind w:firstLine="0"/>
        <w:rPr>
          <w:rFonts w:hint="cs"/>
          <w:rtl/>
        </w:rPr>
      </w:pPr>
      <w:r>
        <w:rPr>
          <w:rFonts w:hint="cs"/>
          <w:rtl/>
        </w:rPr>
        <w:tab/>
        <w:t>אבל הוא לא כאן.</w:t>
      </w:r>
    </w:p>
    <w:p w14:paraId="3E26D6D4" w14:textId="77777777" w:rsidR="00000000" w:rsidRDefault="00CF0F56">
      <w:pPr>
        <w:pStyle w:val="a0"/>
        <w:ind w:firstLine="0"/>
        <w:rPr>
          <w:rFonts w:hint="cs"/>
          <w:rtl/>
        </w:rPr>
      </w:pPr>
    </w:p>
    <w:p w14:paraId="730C4EEA" w14:textId="77777777" w:rsidR="00000000" w:rsidRDefault="00CF0F56">
      <w:pPr>
        <w:pStyle w:val="af0"/>
        <w:rPr>
          <w:rtl/>
        </w:rPr>
      </w:pPr>
      <w:r>
        <w:rPr>
          <w:rFonts w:hint="eastAsia"/>
          <w:rtl/>
        </w:rPr>
        <w:t>רוני</w:t>
      </w:r>
      <w:r>
        <w:rPr>
          <w:rtl/>
        </w:rPr>
        <w:t xml:space="preserve"> בר-און (הליכוד):</w:t>
      </w:r>
    </w:p>
    <w:p w14:paraId="3A3C6749" w14:textId="77777777" w:rsidR="00000000" w:rsidRDefault="00CF0F56">
      <w:pPr>
        <w:pStyle w:val="a0"/>
        <w:rPr>
          <w:rFonts w:hint="cs"/>
          <w:rtl/>
        </w:rPr>
      </w:pPr>
    </w:p>
    <w:p w14:paraId="3A533429" w14:textId="77777777" w:rsidR="00000000" w:rsidRDefault="00CF0F56">
      <w:pPr>
        <w:pStyle w:val="a0"/>
        <w:rPr>
          <w:rFonts w:hint="cs"/>
          <w:rtl/>
        </w:rPr>
      </w:pPr>
      <w:r>
        <w:rPr>
          <w:rFonts w:hint="cs"/>
          <w:rtl/>
        </w:rPr>
        <w:t xml:space="preserve">כתוב שר האוצר. </w:t>
      </w:r>
    </w:p>
    <w:p w14:paraId="2504DE2A" w14:textId="77777777" w:rsidR="00000000" w:rsidRDefault="00CF0F56">
      <w:pPr>
        <w:pStyle w:val="a0"/>
        <w:ind w:firstLine="0"/>
        <w:rPr>
          <w:rFonts w:hint="cs"/>
          <w:rtl/>
        </w:rPr>
      </w:pPr>
    </w:p>
    <w:p w14:paraId="46CBBFDC" w14:textId="77777777" w:rsidR="00000000" w:rsidRDefault="00CF0F56">
      <w:pPr>
        <w:pStyle w:val="af1"/>
        <w:rPr>
          <w:rtl/>
        </w:rPr>
      </w:pPr>
      <w:r>
        <w:rPr>
          <w:rtl/>
        </w:rPr>
        <w:t>הי</w:t>
      </w:r>
      <w:r>
        <w:rPr>
          <w:rtl/>
        </w:rPr>
        <w:t>ו"ר</w:t>
      </w:r>
      <w:r>
        <w:rPr>
          <w:rFonts w:hint="cs"/>
          <w:rtl/>
        </w:rPr>
        <w:t xml:space="preserve"> אלי בן-מנחם</w:t>
      </w:r>
      <w:r>
        <w:rPr>
          <w:rtl/>
        </w:rPr>
        <w:t>:</w:t>
      </w:r>
    </w:p>
    <w:p w14:paraId="118C2328" w14:textId="77777777" w:rsidR="00000000" w:rsidRDefault="00CF0F56">
      <w:pPr>
        <w:pStyle w:val="a0"/>
        <w:ind w:firstLine="0"/>
        <w:rPr>
          <w:rFonts w:hint="cs"/>
          <w:rtl/>
        </w:rPr>
      </w:pPr>
    </w:p>
    <w:p w14:paraId="482D6CE7" w14:textId="77777777" w:rsidR="00000000" w:rsidRDefault="00CF0F56">
      <w:pPr>
        <w:pStyle w:val="a0"/>
        <w:ind w:firstLine="0"/>
        <w:rPr>
          <w:rFonts w:hint="cs"/>
          <w:rtl/>
        </w:rPr>
      </w:pPr>
      <w:r>
        <w:rPr>
          <w:rFonts w:hint="cs"/>
          <w:rtl/>
        </w:rPr>
        <w:tab/>
        <w:t>מה אתה מציע, חבר הכנסת בר-און? דיון במליאה?</w:t>
      </w:r>
    </w:p>
    <w:p w14:paraId="11B7BCAD" w14:textId="77777777" w:rsidR="00000000" w:rsidRDefault="00CF0F56">
      <w:pPr>
        <w:pStyle w:val="a0"/>
        <w:ind w:firstLine="0"/>
        <w:rPr>
          <w:rFonts w:hint="cs"/>
          <w:rtl/>
        </w:rPr>
      </w:pPr>
    </w:p>
    <w:p w14:paraId="50CDFBC2" w14:textId="77777777" w:rsidR="00000000" w:rsidRDefault="00CF0F56">
      <w:pPr>
        <w:pStyle w:val="af0"/>
        <w:rPr>
          <w:rtl/>
        </w:rPr>
      </w:pPr>
      <w:r>
        <w:rPr>
          <w:rFonts w:hint="eastAsia"/>
          <w:rtl/>
        </w:rPr>
        <w:t>רוני</w:t>
      </w:r>
      <w:r>
        <w:rPr>
          <w:rtl/>
        </w:rPr>
        <w:t xml:space="preserve"> בר-און (הליכוד):</w:t>
      </w:r>
    </w:p>
    <w:p w14:paraId="09402330" w14:textId="77777777" w:rsidR="00000000" w:rsidRDefault="00CF0F56">
      <w:pPr>
        <w:pStyle w:val="a0"/>
        <w:rPr>
          <w:rFonts w:hint="cs"/>
          <w:rtl/>
        </w:rPr>
      </w:pPr>
    </w:p>
    <w:p w14:paraId="7C929684" w14:textId="77777777" w:rsidR="00000000" w:rsidRDefault="00CF0F56">
      <w:pPr>
        <w:pStyle w:val="a0"/>
        <w:rPr>
          <w:rFonts w:hint="cs"/>
          <w:rtl/>
        </w:rPr>
      </w:pPr>
      <w:r>
        <w:rPr>
          <w:rFonts w:hint="cs"/>
          <w:rtl/>
        </w:rPr>
        <w:t xml:space="preserve">רציתי לשמוע, אולי השר יגיד להפסיק את זה. </w:t>
      </w:r>
    </w:p>
    <w:p w14:paraId="1EA53AFE" w14:textId="77777777" w:rsidR="00000000" w:rsidRDefault="00CF0F56">
      <w:pPr>
        <w:pStyle w:val="a0"/>
        <w:ind w:firstLine="0"/>
        <w:rPr>
          <w:rFonts w:hint="cs"/>
          <w:rtl/>
        </w:rPr>
      </w:pPr>
    </w:p>
    <w:p w14:paraId="43D4F19F" w14:textId="77777777" w:rsidR="00000000" w:rsidRDefault="00CF0F56">
      <w:pPr>
        <w:pStyle w:val="af1"/>
        <w:rPr>
          <w:rtl/>
        </w:rPr>
      </w:pPr>
      <w:r>
        <w:rPr>
          <w:rtl/>
        </w:rPr>
        <w:t>היו"ר</w:t>
      </w:r>
      <w:r>
        <w:rPr>
          <w:rFonts w:hint="cs"/>
          <w:rtl/>
        </w:rPr>
        <w:t xml:space="preserve"> אלי בן-מנחם</w:t>
      </w:r>
      <w:r>
        <w:rPr>
          <w:rtl/>
        </w:rPr>
        <w:t>:</w:t>
      </w:r>
    </w:p>
    <w:p w14:paraId="5B464850" w14:textId="77777777" w:rsidR="00000000" w:rsidRDefault="00CF0F56">
      <w:pPr>
        <w:pStyle w:val="a0"/>
        <w:ind w:firstLine="0"/>
        <w:rPr>
          <w:rFonts w:hint="cs"/>
          <w:rtl/>
        </w:rPr>
      </w:pPr>
    </w:p>
    <w:p w14:paraId="3250FFF4" w14:textId="77777777" w:rsidR="00000000" w:rsidRDefault="00CF0F56">
      <w:pPr>
        <w:pStyle w:val="a0"/>
        <w:ind w:firstLine="0"/>
        <w:rPr>
          <w:rFonts w:hint="cs"/>
          <w:rtl/>
        </w:rPr>
      </w:pPr>
      <w:r>
        <w:rPr>
          <w:rFonts w:hint="cs"/>
          <w:rtl/>
        </w:rPr>
        <w:tab/>
        <w:t>אתה יכול להגיד שהעלית את הדברים ולהסתפק בדברים שאמרת. אני אקבל מה שתחליט. בדרך כלל חבר הכנסת מציע דיון במ</w:t>
      </w:r>
      <w:r>
        <w:rPr>
          <w:rFonts w:hint="cs"/>
          <w:rtl/>
        </w:rPr>
        <w:t xml:space="preserve">ליאה. </w:t>
      </w:r>
    </w:p>
    <w:p w14:paraId="6877F3C7" w14:textId="77777777" w:rsidR="00000000" w:rsidRDefault="00CF0F56">
      <w:pPr>
        <w:pStyle w:val="a0"/>
        <w:ind w:firstLine="0"/>
        <w:rPr>
          <w:rFonts w:hint="cs"/>
          <w:rtl/>
        </w:rPr>
      </w:pPr>
    </w:p>
    <w:p w14:paraId="5CD005B6" w14:textId="77777777" w:rsidR="00000000" w:rsidRDefault="00CF0F56">
      <w:pPr>
        <w:pStyle w:val="af0"/>
        <w:rPr>
          <w:rtl/>
        </w:rPr>
      </w:pPr>
      <w:r>
        <w:rPr>
          <w:rFonts w:hint="eastAsia"/>
          <w:rtl/>
        </w:rPr>
        <w:t>שר</w:t>
      </w:r>
      <w:r>
        <w:rPr>
          <w:rtl/>
        </w:rPr>
        <w:t xml:space="preserve"> התיירות גדעון עזרא:</w:t>
      </w:r>
    </w:p>
    <w:p w14:paraId="337810F4" w14:textId="77777777" w:rsidR="00000000" w:rsidRDefault="00CF0F56">
      <w:pPr>
        <w:pStyle w:val="a0"/>
        <w:rPr>
          <w:rFonts w:hint="cs"/>
          <w:rtl/>
        </w:rPr>
      </w:pPr>
    </w:p>
    <w:p w14:paraId="202F2175" w14:textId="77777777" w:rsidR="00000000" w:rsidRDefault="00CF0F56">
      <w:pPr>
        <w:pStyle w:val="a0"/>
        <w:rPr>
          <w:rFonts w:hint="cs"/>
          <w:rtl/>
        </w:rPr>
      </w:pPr>
      <w:r>
        <w:rPr>
          <w:rFonts w:hint="cs"/>
          <w:rtl/>
        </w:rPr>
        <w:t>הנציבות שייכת למשרד ראש הממשלה. אני לא יכול לענות בשמה.</w:t>
      </w:r>
    </w:p>
    <w:p w14:paraId="4B233D8D" w14:textId="77777777" w:rsidR="00000000" w:rsidRDefault="00CF0F56">
      <w:pPr>
        <w:pStyle w:val="a0"/>
        <w:ind w:firstLine="0"/>
        <w:rPr>
          <w:rFonts w:hint="cs"/>
          <w:rtl/>
        </w:rPr>
      </w:pPr>
    </w:p>
    <w:p w14:paraId="21FD1EF8" w14:textId="77777777" w:rsidR="00000000" w:rsidRDefault="00CF0F56">
      <w:pPr>
        <w:pStyle w:val="af0"/>
        <w:rPr>
          <w:rtl/>
        </w:rPr>
      </w:pPr>
      <w:r>
        <w:rPr>
          <w:rFonts w:hint="eastAsia"/>
          <w:rtl/>
        </w:rPr>
        <w:t>רוני</w:t>
      </w:r>
      <w:r>
        <w:rPr>
          <w:rtl/>
        </w:rPr>
        <w:t xml:space="preserve"> בר-און (הליכוד):</w:t>
      </w:r>
    </w:p>
    <w:p w14:paraId="0699D448" w14:textId="77777777" w:rsidR="00000000" w:rsidRDefault="00CF0F56">
      <w:pPr>
        <w:pStyle w:val="a0"/>
        <w:rPr>
          <w:rFonts w:hint="cs"/>
          <w:rtl/>
        </w:rPr>
      </w:pPr>
    </w:p>
    <w:p w14:paraId="56718CDF" w14:textId="77777777" w:rsidR="00000000" w:rsidRDefault="00CF0F56">
      <w:pPr>
        <w:pStyle w:val="a0"/>
        <w:rPr>
          <w:rFonts w:hint="cs"/>
          <w:rtl/>
        </w:rPr>
      </w:pPr>
      <w:r>
        <w:rPr>
          <w:rFonts w:hint="cs"/>
          <w:rtl/>
        </w:rPr>
        <w:t xml:space="preserve">מה פתאום? נציבות שירות המדינה באחריות האוצר. </w:t>
      </w:r>
    </w:p>
    <w:p w14:paraId="5D362220" w14:textId="77777777" w:rsidR="00000000" w:rsidRDefault="00CF0F56">
      <w:pPr>
        <w:pStyle w:val="a0"/>
        <w:ind w:firstLine="0"/>
        <w:rPr>
          <w:rFonts w:hint="cs"/>
          <w:rtl/>
        </w:rPr>
      </w:pPr>
    </w:p>
    <w:p w14:paraId="00C7FAAC" w14:textId="77777777" w:rsidR="00000000" w:rsidRDefault="00CF0F56">
      <w:pPr>
        <w:pStyle w:val="af1"/>
        <w:rPr>
          <w:rtl/>
        </w:rPr>
      </w:pPr>
      <w:r>
        <w:rPr>
          <w:rtl/>
        </w:rPr>
        <w:t>היו"ר</w:t>
      </w:r>
      <w:r>
        <w:rPr>
          <w:rFonts w:hint="cs"/>
          <w:rtl/>
        </w:rPr>
        <w:t xml:space="preserve"> אלי בן-מנחם</w:t>
      </w:r>
      <w:r>
        <w:rPr>
          <w:rtl/>
        </w:rPr>
        <w:t>:</w:t>
      </w:r>
    </w:p>
    <w:p w14:paraId="12E8522F" w14:textId="77777777" w:rsidR="00000000" w:rsidRDefault="00CF0F56">
      <w:pPr>
        <w:pStyle w:val="a0"/>
        <w:ind w:firstLine="0"/>
        <w:rPr>
          <w:rFonts w:hint="cs"/>
          <w:rtl/>
        </w:rPr>
      </w:pPr>
    </w:p>
    <w:p w14:paraId="75A5834E" w14:textId="77777777" w:rsidR="00000000" w:rsidRDefault="00CF0F56">
      <w:pPr>
        <w:pStyle w:val="a0"/>
        <w:ind w:firstLine="0"/>
        <w:rPr>
          <w:rFonts w:hint="cs"/>
          <w:rtl/>
        </w:rPr>
      </w:pPr>
      <w:r>
        <w:rPr>
          <w:rFonts w:hint="cs"/>
          <w:rtl/>
        </w:rPr>
        <w:tab/>
        <w:t xml:space="preserve">שר האוצר הוא הממונה על נציבות שירות המדינה. </w:t>
      </w:r>
    </w:p>
    <w:p w14:paraId="69AB2F72" w14:textId="77777777" w:rsidR="00000000" w:rsidRDefault="00CF0F56">
      <w:pPr>
        <w:pStyle w:val="a0"/>
        <w:ind w:firstLine="0"/>
        <w:rPr>
          <w:rFonts w:hint="cs"/>
          <w:rtl/>
        </w:rPr>
      </w:pPr>
    </w:p>
    <w:p w14:paraId="6748246B" w14:textId="77777777" w:rsidR="00000000" w:rsidRDefault="00CF0F56">
      <w:pPr>
        <w:pStyle w:val="af0"/>
        <w:rPr>
          <w:rtl/>
        </w:rPr>
      </w:pPr>
      <w:r>
        <w:rPr>
          <w:rFonts w:hint="eastAsia"/>
          <w:rtl/>
        </w:rPr>
        <w:t>אופיר</w:t>
      </w:r>
      <w:r>
        <w:rPr>
          <w:rtl/>
        </w:rPr>
        <w:t xml:space="preserve"> פינס-פז (העבודה-מימד):</w:t>
      </w:r>
    </w:p>
    <w:p w14:paraId="55AA0E50" w14:textId="77777777" w:rsidR="00000000" w:rsidRDefault="00CF0F56">
      <w:pPr>
        <w:pStyle w:val="a0"/>
        <w:rPr>
          <w:rFonts w:hint="cs"/>
          <w:rtl/>
        </w:rPr>
      </w:pPr>
    </w:p>
    <w:p w14:paraId="77F3ED0C" w14:textId="77777777" w:rsidR="00000000" w:rsidRDefault="00CF0F56">
      <w:pPr>
        <w:pStyle w:val="a0"/>
        <w:rPr>
          <w:rFonts w:hint="cs"/>
          <w:rtl/>
        </w:rPr>
      </w:pPr>
      <w:r>
        <w:rPr>
          <w:rFonts w:hint="cs"/>
          <w:rtl/>
        </w:rPr>
        <w:t>אדוני היושב-ראש, למה אתה לא נותן לי הצעה אחרת?</w:t>
      </w:r>
    </w:p>
    <w:p w14:paraId="63D9EB54" w14:textId="77777777" w:rsidR="00000000" w:rsidRDefault="00CF0F56">
      <w:pPr>
        <w:pStyle w:val="a0"/>
        <w:ind w:firstLine="0"/>
        <w:rPr>
          <w:rFonts w:hint="cs"/>
          <w:rtl/>
        </w:rPr>
      </w:pPr>
    </w:p>
    <w:p w14:paraId="3A25ED07" w14:textId="77777777" w:rsidR="00000000" w:rsidRDefault="00CF0F56">
      <w:pPr>
        <w:pStyle w:val="af1"/>
        <w:rPr>
          <w:rtl/>
        </w:rPr>
      </w:pPr>
      <w:r>
        <w:rPr>
          <w:rtl/>
        </w:rPr>
        <w:t>היו"ר</w:t>
      </w:r>
      <w:r>
        <w:rPr>
          <w:rFonts w:hint="cs"/>
          <w:rtl/>
        </w:rPr>
        <w:t xml:space="preserve"> אלי בן-מנחם</w:t>
      </w:r>
      <w:r>
        <w:rPr>
          <w:rtl/>
        </w:rPr>
        <w:t>:</w:t>
      </w:r>
    </w:p>
    <w:p w14:paraId="5C02F484" w14:textId="77777777" w:rsidR="00000000" w:rsidRDefault="00CF0F56">
      <w:pPr>
        <w:pStyle w:val="a0"/>
        <w:ind w:firstLine="0"/>
        <w:rPr>
          <w:rFonts w:hint="cs"/>
          <w:rtl/>
        </w:rPr>
      </w:pPr>
    </w:p>
    <w:p w14:paraId="786B5706" w14:textId="77777777" w:rsidR="00000000" w:rsidRDefault="00CF0F56">
      <w:pPr>
        <w:pStyle w:val="a0"/>
        <w:ind w:firstLine="0"/>
        <w:rPr>
          <w:rFonts w:hint="cs"/>
          <w:rtl/>
        </w:rPr>
      </w:pPr>
      <w:r>
        <w:rPr>
          <w:rFonts w:hint="cs"/>
          <w:rtl/>
        </w:rPr>
        <w:tab/>
        <w:t xml:space="preserve">אני אתן לך, סבלנות. </w:t>
      </w:r>
    </w:p>
    <w:p w14:paraId="48F670AC" w14:textId="77777777" w:rsidR="00000000" w:rsidRDefault="00CF0F56">
      <w:pPr>
        <w:pStyle w:val="a0"/>
        <w:ind w:firstLine="0"/>
        <w:rPr>
          <w:rFonts w:hint="cs"/>
          <w:rtl/>
        </w:rPr>
      </w:pPr>
    </w:p>
    <w:p w14:paraId="314D5B1D" w14:textId="77777777" w:rsidR="00000000" w:rsidRDefault="00CF0F56">
      <w:pPr>
        <w:pStyle w:val="af0"/>
        <w:rPr>
          <w:rtl/>
        </w:rPr>
      </w:pPr>
      <w:r>
        <w:rPr>
          <w:rFonts w:hint="eastAsia"/>
          <w:rtl/>
        </w:rPr>
        <w:t>רוני</w:t>
      </w:r>
      <w:r>
        <w:rPr>
          <w:rtl/>
        </w:rPr>
        <w:t xml:space="preserve"> בר-און (הליכוד):</w:t>
      </w:r>
    </w:p>
    <w:p w14:paraId="7FAD3F33" w14:textId="77777777" w:rsidR="00000000" w:rsidRDefault="00CF0F56">
      <w:pPr>
        <w:pStyle w:val="a0"/>
        <w:rPr>
          <w:rFonts w:hint="cs"/>
          <w:rtl/>
        </w:rPr>
      </w:pPr>
    </w:p>
    <w:p w14:paraId="345E754C" w14:textId="77777777" w:rsidR="00000000" w:rsidRDefault="00CF0F56">
      <w:pPr>
        <w:pStyle w:val="a0"/>
        <w:rPr>
          <w:rFonts w:hint="cs"/>
          <w:rtl/>
        </w:rPr>
      </w:pPr>
      <w:r>
        <w:rPr>
          <w:rFonts w:hint="cs"/>
          <w:rtl/>
        </w:rPr>
        <w:t>כבר ענית על השאלון? אני יודע שכבר יש 200 שאלונים שיש שם בני דודים שמכירים אותך, שמכירים את פינס. מי לא מכיר אותך היום?  נשמע את ההצעה האחרת של</w:t>
      </w:r>
      <w:r>
        <w:rPr>
          <w:rFonts w:hint="cs"/>
          <w:rtl/>
        </w:rPr>
        <w:t>ך.</w:t>
      </w:r>
    </w:p>
    <w:p w14:paraId="26C6C27F" w14:textId="77777777" w:rsidR="00000000" w:rsidRDefault="00CF0F56">
      <w:pPr>
        <w:pStyle w:val="a0"/>
        <w:ind w:firstLine="0"/>
        <w:rPr>
          <w:rFonts w:hint="cs"/>
          <w:rtl/>
        </w:rPr>
      </w:pPr>
    </w:p>
    <w:p w14:paraId="32204C77" w14:textId="77777777" w:rsidR="00000000" w:rsidRDefault="00CF0F56">
      <w:pPr>
        <w:pStyle w:val="af1"/>
        <w:rPr>
          <w:rtl/>
        </w:rPr>
      </w:pPr>
      <w:r>
        <w:rPr>
          <w:rtl/>
        </w:rPr>
        <w:t>היו"ר</w:t>
      </w:r>
      <w:r>
        <w:rPr>
          <w:rFonts w:hint="cs"/>
          <w:rtl/>
        </w:rPr>
        <w:t xml:space="preserve"> אלי בן-מנחם</w:t>
      </w:r>
      <w:r>
        <w:rPr>
          <w:rtl/>
        </w:rPr>
        <w:t>:</w:t>
      </w:r>
    </w:p>
    <w:p w14:paraId="1C225244" w14:textId="77777777" w:rsidR="00000000" w:rsidRDefault="00CF0F56">
      <w:pPr>
        <w:pStyle w:val="a0"/>
        <w:ind w:firstLine="0"/>
        <w:rPr>
          <w:rFonts w:hint="cs"/>
          <w:rtl/>
        </w:rPr>
      </w:pPr>
    </w:p>
    <w:p w14:paraId="6BBAB6CB" w14:textId="77777777" w:rsidR="00000000" w:rsidRDefault="00CF0F56">
      <w:pPr>
        <w:pStyle w:val="a0"/>
        <w:ind w:firstLine="0"/>
        <w:rPr>
          <w:rFonts w:hint="cs"/>
          <w:rtl/>
        </w:rPr>
      </w:pPr>
      <w:r>
        <w:rPr>
          <w:rFonts w:hint="cs"/>
          <w:rtl/>
        </w:rPr>
        <w:tab/>
        <w:t>חבר הכנסת אופיר פינס, בבקשה.</w:t>
      </w:r>
    </w:p>
    <w:p w14:paraId="75037D82" w14:textId="77777777" w:rsidR="00000000" w:rsidRDefault="00CF0F56">
      <w:pPr>
        <w:pStyle w:val="a0"/>
        <w:ind w:firstLine="0"/>
        <w:rPr>
          <w:rFonts w:hint="cs"/>
          <w:rtl/>
        </w:rPr>
      </w:pPr>
    </w:p>
    <w:p w14:paraId="21F2D67F" w14:textId="77777777" w:rsidR="00000000" w:rsidRDefault="00CF0F56">
      <w:pPr>
        <w:pStyle w:val="a"/>
        <w:rPr>
          <w:rtl/>
        </w:rPr>
      </w:pPr>
      <w:bookmarkStart w:id="570" w:name="FS000000455T20_10_2004_18_31_16"/>
      <w:bookmarkStart w:id="571" w:name="_Toc92193413"/>
      <w:bookmarkEnd w:id="570"/>
      <w:r>
        <w:rPr>
          <w:rFonts w:hint="eastAsia"/>
          <w:rtl/>
        </w:rPr>
        <w:t>אופיר</w:t>
      </w:r>
      <w:r>
        <w:rPr>
          <w:rtl/>
        </w:rPr>
        <w:t xml:space="preserve"> פינס-פז (העבודה-מימד):</w:t>
      </w:r>
      <w:bookmarkEnd w:id="571"/>
    </w:p>
    <w:p w14:paraId="7C1B79C2" w14:textId="77777777" w:rsidR="00000000" w:rsidRDefault="00CF0F56">
      <w:pPr>
        <w:pStyle w:val="a0"/>
        <w:rPr>
          <w:rFonts w:hint="cs"/>
          <w:rtl/>
        </w:rPr>
      </w:pPr>
    </w:p>
    <w:p w14:paraId="451B0D73" w14:textId="77777777" w:rsidR="00000000" w:rsidRDefault="00CF0F56">
      <w:pPr>
        <w:pStyle w:val="a0"/>
        <w:rPr>
          <w:rFonts w:hint="cs"/>
          <w:rtl/>
        </w:rPr>
      </w:pPr>
      <w:r>
        <w:rPr>
          <w:rFonts w:hint="cs"/>
          <w:rtl/>
        </w:rPr>
        <w:t>תודה, אדוני היושב-ראש. אני רוצה למחות בכל תוקף על ה"עליהום" שחברי הכנסת של סיעת הליכוד עושים היום על נציב שירות המדינה. הרי זה פשוט לא יכול להיות. בסך הכול מה הוא בא ודורש</w:t>
      </w:r>
      <w:r>
        <w:rPr>
          <w:rFonts w:hint="cs"/>
          <w:rtl/>
        </w:rPr>
        <w:t xml:space="preserve">? הוא דורש להתמודד - - - </w:t>
      </w:r>
    </w:p>
    <w:p w14:paraId="39DFC5ED" w14:textId="77777777" w:rsidR="00000000" w:rsidRDefault="00CF0F56">
      <w:pPr>
        <w:pStyle w:val="a0"/>
        <w:ind w:firstLine="0"/>
        <w:rPr>
          <w:rFonts w:hint="cs"/>
          <w:rtl/>
        </w:rPr>
      </w:pPr>
    </w:p>
    <w:p w14:paraId="58B8E412" w14:textId="77777777" w:rsidR="00000000" w:rsidRDefault="00CF0F56">
      <w:pPr>
        <w:pStyle w:val="af0"/>
        <w:rPr>
          <w:rtl/>
        </w:rPr>
      </w:pPr>
      <w:r>
        <w:rPr>
          <w:rFonts w:hint="eastAsia"/>
          <w:rtl/>
        </w:rPr>
        <w:t>רוני</w:t>
      </w:r>
      <w:r>
        <w:rPr>
          <w:rtl/>
        </w:rPr>
        <w:t xml:space="preserve"> בר-און (הליכוד):</w:t>
      </w:r>
    </w:p>
    <w:p w14:paraId="4812719D" w14:textId="77777777" w:rsidR="00000000" w:rsidRDefault="00CF0F56">
      <w:pPr>
        <w:pStyle w:val="a0"/>
        <w:rPr>
          <w:rFonts w:hint="cs"/>
          <w:rtl/>
        </w:rPr>
      </w:pPr>
    </w:p>
    <w:p w14:paraId="069D5D2B" w14:textId="77777777" w:rsidR="00000000" w:rsidRDefault="00CF0F56">
      <w:pPr>
        <w:pStyle w:val="a0"/>
        <w:rPr>
          <w:rFonts w:hint="cs"/>
          <w:rtl/>
        </w:rPr>
      </w:pPr>
      <w:r>
        <w:rPr>
          <w:rFonts w:hint="cs"/>
          <w:rtl/>
        </w:rPr>
        <w:t>אני רק החמאתי לו.</w:t>
      </w:r>
    </w:p>
    <w:p w14:paraId="5E0BF8E3" w14:textId="77777777" w:rsidR="00000000" w:rsidRDefault="00CF0F56">
      <w:pPr>
        <w:pStyle w:val="a0"/>
        <w:ind w:firstLine="0"/>
        <w:rPr>
          <w:rFonts w:hint="cs"/>
          <w:rtl/>
        </w:rPr>
      </w:pPr>
    </w:p>
    <w:p w14:paraId="0C57F422" w14:textId="77777777" w:rsidR="00000000" w:rsidRDefault="00CF0F56">
      <w:pPr>
        <w:pStyle w:val="-"/>
        <w:rPr>
          <w:rtl/>
        </w:rPr>
      </w:pPr>
      <w:bookmarkStart w:id="572" w:name="FS000000455T20_10_2004_18_31_57C"/>
      <w:bookmarkEnd w:id="572"/>
      <w:r>
        <w:rPr>
          <w:rtl/>
        </w:rPr>
        <w:t>אופיר פינס-פז (העבודה-מימד):</w:t>
      </w:r>
    </w:p>
    <w:p w14:paraId="253D83C3" w14:textId="77777777" w:rsidR="00000000" w:rsidRDefault="00CF0F56">
      <w:pPr>
        <w:pStyle w:val="a0"/>
        <w:rPr>
          <w:rtl/>
        </w:rPr>
      </w:pPr>
    </w:p>
    <w:p w14:paraId="43F48749" w14:textId="77777777" w:rsidR="00000000" w:rsidRDefault="00CF0F56">
      <w:pPr>
        <w:pStyle w:val="a0"/>
        <w:rPr>
          <w:rFonts w:hint="cs"/>
          <w:rtl/>
        </w:rPr>
      </w:pPr>
      <w:r>
        <w:rPr>
          <w:rFonts w:hint="cs"/>
          <w:rtl/>
        </w:rPr>
        <w:t xml:space="preserve">ככה מחמיאים? אוי ואבוי מה יהיה כשתמתח ביקורת. </w:t>
      </w:r>
    </w:p>
    <w:p w14:paraId="16F6E53F" w14:textId="77777777" w:rsidR="00000000" w:rsidRDefault="00CF0F56">
      <w:pPr>
        <w:pStyle w:val="a0"/>
        <w:ind w:firstLine="0"/>
        <w:rPr>
          <w:rFonts w:hint="cs"/>
          <w:rtl/>
        </w:rPr>
      </w:pPr>
    </w:p>
    <w:p w14:paraId="18C560AE" w14:textId="77777777" w:rsidR="00000000" w:rsidRDefault="00CF0F56">
      <w:pPr>
        <w:pStyle w:val="af0"/>
        <w:rPr>
          <w:rtl/>
        </w:rPr>
      </w:pPr>
      <w:r>
        <w:rPr>
          <w:rFonts w:hint="eastAsia"/>
          <w:rtl/>
        </w:rPr>
        <w:t>רוני</w:t>
      </w:r>
      <w:r>
        <w:rPr>
          <w:rtl/>
        </w:rPr>
        <w:t xml:space="preserve"> בר-און (הליכוד):</w:t>
      </w:r>
    </w:p>
    <w:p w14:paraId="671AAEED" w14:textId="77777777" w:rsidR="00000000" w:rsidRDefault="00CF0F56">
      <w:pPr>
        <w:pStyle w:val="a0"/>
        <w:rPr>
          <w:rFonts w:hint="cs"/>
          <w:rtl/>
        </w:rPr>
      </w:pPr>
    </w:p>
    <w:p w14:paraId="05B5B163" w14:textId="77777777" w:rsidR="00000000" w:rsidRDefault="00CF0F56">
      <w:pPr>
        <w:pStyle w:val="a0"/>
        <w:rPr>
          <w:rFonts w:hint="cs"/>
          <w:rtl/>
        </w:rPr>
      </w:pPr>
      <w:r>
        <w:rPr>
          <w:rFonts w:hint="cs"/>
          <w:rtl/>
        </w:rPr>
        <w:t>זה נשמע טוב.</w:t>
      </w:r>
    </w:p>
    <w:p w14:paraId="2662DD09" w14:textId="77777777" w:rsidR="00000000" w:rsidRDefault="00CF0F56">
      <w:pPr>
        <w:pStyle w:val="a0"/>
        <w:ind w:firstLine="0"/>
        <w:rPr>
          <w:rFonts w:hint="cs"/>
          <w:rtl/>
        </w:rPr>
      </w:pPr>
    </w:p>
    <w:p w14:paraId="39C67358" w14:textId="77777777" w:rsidR="00000000" w:rsidRDefault="00CF0F56">
      <w:pPr>
        <w:pStyle w:val="-"/>
        <w:rPr>
          <w:rtl/>
        </w:rPr>
      </w:pPr>
      <w:bookmarkStart w:id="573" w:name="FS000000455T20_10_2004_18_32_19C"/>
      <w:bookmarkEnd w:id="573"/>
      <w:r>
        <w:rPr>
          <w:rtl/>
        </w:rPr>
        <w:t>אופיר פינס-פז (העבודה-מימד):</w:t>
      </w:r>
    </w:p>
    <w:p w14:paraId="0D43BEFA" w14:textId="77777777" w:rsidR="00000000" w:rsidRDefault="00CF0F56">
      <w:pPr>
        <w:pStyle w:val="a0"/>
        <w:rPr>
          <w:rtl/>
        </w:rPr>
      </w:pPr>
    </w:p>
    <w:p w14:paraId="7B0245A6" w14:textId="77777777" w:rsidR="00000000" w:rsidRDefault="00CF0F56">
      <w:pPr>
        <w:pStyle w:val="a0"/>
        <w:rPr>
          <w:rFonts w:hint="cs"/>
          <w:rtl/>
        </w:rPr>
      </w:pPr>
      <w:r>
        <w:rPr>
          <w:rFonts w:hint="cs"/>
          <w:rtl/>
        </w:rPr>
        <w:t>זה לא רק אתה. חברתך חברת הכנסת גבריאלי, כב</w:t>
      </w:r>
      <w:r>
        <w:rPr>
          <w:rFonts w:hint="cs"/>
          <w:rtl/>
        </w:rPr>
        <w:t>ר הציעה הצעת חוק להדיח אותו. עשיתם אתמול סרט בוועדת החוקה.</w:t>
      </w:r>
    </w:p>
    <w:p w14:paraId="2136E06D" w14:textId="77777777" w:rsidR="00000000" w:rsidRDefault="00CF0F56">
      <w:pPr>
        <w:pStyle w:val="a0"/>
        <w:rPr>
          <w:rFonts w:hint="cs"/>
          <w:rtl/>
        </w:rPr>
      </w:pPr>
    </w:p>
    <w:p w14:paraId="514C7775" w14:textId="77777777" w:rsidR="00000000" w:rsidRDefault="00CF0F56">
      <w:pPr>
        <w:pStyle w:val="a0"/>
        <w:rPr>
          <w:rFonts w:hint="cs"/>
          <w:rtl/>
        </w:rPr>
      </w:pPr>
      <w:r>
        <w:rPr>
          <w:rFonts w:hint="cs"/>
          <w:rtl/>
        </w:rPr>
        <w:t>חברים יקרים, נגע המינויים הפוליטיים חייב להיפסק. נציב שירות המדינה מנסה לבצע את תפקידו. אגב, למה אתם לא "מטפסים" על היועץ המשפטי לממשלה? הרי גם הוא בחקיקה הזאת. כי הוא חילץ מישהו ממשהו, אז הוא בסד</w:t>
      </w:r>
      <w:r>
        <w:rPr>
          <w:rFonts w:hint="cs"/>
          <w:rtl/>
        </w:rPr>
        <w:t xml:space="preserve">ר, ומי שעושה את מלאכתו לא בסדר? תרפו מהעניין הזה, תנו לו לבצע את תפקידו על-פי החוק, ואני מקווה שהוא יצליח לפתור חלק מהבעיות בצורה הטובה ביותר. </w:t>
      </w:r>
    </w:p>
    <w:p w14:paraId="7D8FB6BD" w14:textId="77777777" w:rsidR="00000000" w:rsidRDefault="00CF0F56">
      <w:pPr>
        <w:pStyle w:val="a0"/>
        <w:rPr>
          <w:rFonts w:hint="cs"/>
          <w:rtl/>
        </w:rPr>
      </w:pPr>
    </w:p>
    <w:p w14:paraId="0D627ECD" w14:textId="77777777" w:rsidR="00000000" w:rsidRDefault="00CF0F56">
      <w:pPr>
        <w:pStyle w:val="a0"/>
        <w:rPr>
          <w:rFonts w:hint="cs"/>
          <w:rtl/>
        </w:rPr>
      </w:pPr>
      <w:r>
        <w:rPr>
          <w:rFonts w:hint="cs"/>
          <w:rtl/>
        </w:rPr>
        <w:t>זה שהשאלון הוא באמת מגוחך, אתם יודעים למה הוא מגוחך? כי הוא הכול תוצאה ותולדה של הפקת לקחים מול כל התרגילים שאת</w:t>
      </w:r>
      <w:r>
        <w:rPr>
          <w:rFonts w:hint="cs"/>
          <w:rtl/>
        </w:rPr>
        <w:t>ם עשיתם כל השנים במינוי מקורבים.</w:t>
      </w:r>
    </w:p>
    <w:p w14:paraId="16A747FB" w14:textId="77777777" w:rsidR="00000000" w:rsidRDefault="00CF0F56">
      <w:pPr>
        <w:pStyle w:val="a0"/>
        <w:ind w:firstLine="0"/>
        <w:rPr>
          <w:rFonts w:hint="cs"/>
          <w:rtl/>
        </w:rPr>
      </w:pPr>
    </w:p>
    <w:p w14:paraId="2A8122EE" w14:textId="77777777" w:rsidR="00000000" w:rsidRDefault="00CF0F56">
      <w:pPr>
        <w:pStyle w:val="af1"/>
        <w:rPr>
          <w:rtl/>
        </w:rPr>
      </w:pPr>
      <w:r>
        <w:rPr>
          <w:rtl/>
        </w:rPr>
        <w:t>היו"ר</w:t>
      </w:r>
      <w:r>
        <w:rPr>
          <w:rFonts w:hint="cs"/>
          <w:rtl/>
        </w:rPr>
        <w:t xml:space="preserve"> אלי בן-מנחם</w:t>
      </w:r>
      <w:r>
        <w:rPr>
          <w:rtl/>
        </w:rPr>
        <w:t>:</w:t>
      </w:r>
    </w:p>
    <w:p w14:paraId="3725C786" w14:textId="77777777" w:rsidR="00000000" w:rsidRDefault="00CF0F56">
      <w:pPr>
        <w:pStyle w:val="a0"/>
        <w:ind w:firstLine="0"/>
        <w:rPr>
          <w:rFonts w:hint="cs"/>
          <w:rtl/>
        </w:rPr>
      </w:pPr>
    </w:p>
    <w:p w14:paraId="3F6428F6" w14:textId="77777777" w:rsidR="00000000" w:rsidRDefault="00CF0F56">
      <w:pPr>
        <w:pStyle w:val="a0"/>
        <w:ind w:firstLine="0"/>
        <w:rPr>
          <w:rFonts w:hint="cs"/>
          <w:rtl/>
        </w:rPr>
      </w:pPr>
      <w:r>
        <w:rPr>
          <w:rFonts w:hint="cs"/>
          <w:rtl/>
        </w:rPr>
        <w:tab/>
        <w:t>תודה לחבר הכנסת אופיר פינס-פז. חבר הכנסת רוני בר-און, מה אתה מציע?</w:t>
      </w:r>
    </w:p>
    <w:p w14:paraId="00843193" w14:textId="77777777" w:rsidR="00000000" w:rsidRDefault="00CF0F56">
      <w:pPr>
        <w:pStyle w:val="a0"/>
        <w:ind w:firstLine="0"/>
        <w:rPr>
          <w:rFonts w:hint="cs"/>
          <w:rtl/>
        </w:rPr>
      </w:pPr>
    </w:p>
    <w:p w14:paraId="6A6E7D76" w14:textId="77777777" w:rsidR="00000000" w:rsidRDefault="00CF0F56">
      <w:pPr>
        <w:pStyle w:val="af0"/>
        <w:rPr>
          <w:rtl/>
        </w:rPr>
      </w:pPr>
      <w:r>
        <w:rPr>
          <w:rFonts w:hint="eastAsia"/>
          <w:rtl/>
        </w:rPr>
        <w:t>רוני</w:t>
      </w:r>
      <w:r>
        <w:rPr>
          <w:rtl/>
        </w:rPr>
        <w:t xml:space="preserve"> בר-און (הליכוד):</w:t>
      </w:r>
    </w:p>
    <w:p w14:paraId="2BD00664" w14:textId="77777777" w:rsidR="00000000" w:rsidRDefault="00CF0F56">
      <w:pPr>
        <w:pStyle w:val="a0"/>
        <w:rPr>
          <w:rFonts w:hint="cs"/>
          <w:rtl/>
        </w:rPr>
      </w:pPr>
    </w:p>
    <w:p w14:paraId="6691E632" w14:textId="77777777" w:rsidR="00000000" w:rsidRDefault="00CF0F56">
      <w:pPr>
        <w:pStyle w:val="a0"/>
        <w:rPr>
          <w:rFonts w:hint="cs"/>
          <w:rtl/>
        </w:rPr>
      </w:pPr>
      <w:r>
        <w:rPr>
          <w:rFonts w:hint="cs"/>
          <w:rtl/>
        </w:rPr>
        <w:t>אני לא יודע מה להגיד לך.</w:t>
      </w:r>
    </w:p>
    <w:p w14:paraId="0638EB07" w14:textId="77777777" w:rsidR="00000000" w:rsidRDefault="00CF0F56">
      <w:pPr>
        <w:pStyle w:val="a0"/>
        <w:ind w:firstLine="0"/>
        <w:rPr>
          <w:rFonts w:hint="cs"/>
          <w:rtl/>
        </w:rPr>
      </w:pPr>
    </w:p>
    <w:p w14:paraId="509D1D5F" w14:textId="77777777" w:rsidR="00000000" w:rsidRDefault="00CF0F56">
      <w:pPr>
        <w:pStyle w:val="af1"/>
        <w:rPr>
          <w:rtl/>
        </w:rPr>
      </w:pPr>
      <w:r>
        <w:rPr>
          <w:rtl/>
        </w:rPr>
        <w:t>היו"ר</w:t>
      </w:r>
      <w:r>
        <w:rPr>
          <w:rFonts w:hint="cs"/>
          <w:rtl/>
        </w:rPr>
        <w:t xml:space="preserve"> אלי בן-מנחם</w:t>
      </w:r>
      <w:r>
        <w:rPr>
          <w:rtl/>
        </w:rPr>
        <w:t>:</w:t>
      </w:r>
    </w:p>
    <w:p w14:paraId="367C9756" w14:textId="77777777" w:rsidR="00000000" w:rsidRDefault="00CF0F56">
      <w:pPr>
        <w:pStyle w:val="a0"/>
        <w:ind w:firstLine="0"/>
        <w:rPr>
          <w:rFonts w:hint="cs"/>
          <w:rtl/>
        </w:rPr>
      </w:pPr>
    </w:p>
    <w:p w14:paraId="64C67F34" w14:textId="77777777" w:rsidR="00000000" w:rsidRDefault="00CF0F56">
      <w:pPr>
        <w:pStyle w:val="a0"/>
        <w:ind w:firstLine="0"/>
        <w:rPr>
          <w:rFonts w:hint="cs"/>
          <w:rtl/>
        </w:rPr>
      </w:pPr>
      <w:r>
        <w:rPr>
          <w:rFonts w:hint="cs"/>
          <w:rtl/>
        </w:rPr>
        <w:tab/>
        <w:t>אז אני אגיד. אני אגיד שאמרת את דבריך מתוך הלב ואתה מסתפק במה שא</w:t>
      </w:r>
      <w:r>
        <w:rPr>
          <w:rFonts w:hint="cs"/>
          <w:rtl/>
        </w:rPr>
        <w:t>מרת, ולא נערוך הצבעה.</w:t>
      </w:r>
    </w:p>
    <w:p w14:paraId="2E0ADA3D" w14:textId="77777777" w:rsidR="00000000" w:rsidRDefault="00CF0F56">
      <w:pPr>
        <w:pStyle w:val="a0"/>
        <w:ind w:firstLine="0"/>
        <w:rPr>
          <w:rFonts w:hint="cs"/>
          <w:rtl/>
        </w:rPr>
      </w:pPr>
    </w:p>
    <w:p w14:paraId="716322A9" w14:textId="77777777" w:rsidR="00000000" w:rsidRDefault="00CF0F56">
      <w:pPr>
        <w:pStyle w:val="af0"/>
        <w:rPr>
          <w:rtl/>
        </w:rPr>
      </w:pPr>
      <w:r>
        <w:rPr>
          <w:rFonts w:hint="eastAsia"/>
          <w:rtl/>
        </w:rPr>
        <w:t>רוני</w:t>
      </w:r>
      <w:r>
        <w:rPr>
          <w:rtl/>
        </w:rPr>
        <w:t xml:space="preserve"> בר-און (הליכוד):</w:t>
      </w:r>
    </w:p>
    <w:p w14:paraId="033598B2" w14:textId="77777777" w:rsidR="00000000" w:rsidRDefault="00CF0F56">
      <w:pPr>
        <w:pStyle w:val="a0"/>
        <w:rPr>
          <w:rFonts w:hint="cs"/>
          <w:rtl/>
        </w:rPr>
      </w:pPr>
    </w:p>
    <w:p w14:paraId="3A2F9C56" w14:textId="77777777" w:rsidR="00000000" w:rsidRDefault="00CF0F56">
      <w:pPr>
        <w:pStyle w:val="a0"/>
        <w:rPr>
          <w:rFonts w:hint="cs"/>
          <w:rtl/>
        </w:rPr>
      </w:pPr>
      <w:r>
        <w:rPr>
          <w:rFonts w:hint="cs"/>
          <w:rtl/>
        </w:rPr>
        <w:t>בדרך כלל אני מסתפק במה שאני אומר.</w:t>
      </w:r>
    </w:p>
    <w:p w14:paraId="4F8D6782" w14:textId="77777777" w:rsidR="00000000" w:rsidRDefault="00CF0F56">
      <w:pPr>
        <w:pStyle w:val="a0"/>
        <w:ind w:firstLine="0"/>
        <w:rPr>
          <w:rFonts w:hint="cs"/>
          <w:rtl/>
        </w:rPr>
      </w:pPr>
    </w:p>
    <w:p w14:paraId="7EC8D604" w14:textId="77777777" w:rsidR="00000000" w:rsidRDefault="00CF0F56">
      <w:pPr>
        <w:pStyle w:val="af1"/>
        <w:rPr>
          <w:rtl/>
        </w:rPr>
      </w:pPr>
      <w:r>
        <w:rPr>
          <w:rtl/>
        </w:rPr>
        <w:t>היו"ר</w:t>
      </w:r>
      <w:r>
        <w:rPr>
          <w:rFonts w:hint="cs"/>
          <w:rtl/>
        </w:rPr>
        <w:t xml:space="preserve"> אלי בן-מנחם</w:t>
      </w:r>
      <w:r>
        <w:rPr>
          <w:rtl/>
        </w:rPr>
        <w:t>:</w:t>
      </w:r>
    </w:p>
    <w:p w14:paraId="79C757F4" w14:textId="77777777" w:rsidR="00000000" w:rsidRDefault="00CF0F56">
      <w:pPr>
        <w:pStyle w:val="a0"/>
        <w:ind w:firstLine="0"/>
        <w:rPr>
          <w:rFonts w:hint="cs"/>
          <w:rtl/>
        </w:rPr>
      </w:pPr>
    </w:p>
    <w:p w14:paraId="6F861942" w14:textId="77777777" w:rsidR="00000000" w:rsidRDefault="00CF0F56">
      <w:pPr>
        <w:pStyle w:val="a0"/>
        <w:ind w:firstLine="0"/>
        <w:rPr>
          <w:rFonts w:hint="cs"/>
          <w:rtl/>
        </w:rPr>
      </w:pPr>
      <w:r>
        <w:rPr>
          <w:rFonts w:hint="cs"/>
          <w:rtl/>
        </w:rPr>
        <w:tab/>
        <w:t xml:space="preserve">לא נערוך הצבעה. </w:t>
      </w:r>
    </w:p>
    <w:p w14:paraId="0683EF4B" w14:textId="77777777" w:rsidR="00000000" w:rsidRDefault="00CF0F56">
      <w:pPr>
        <w:pStyle w:val="a0"/>
        <w:ind w:firstLine="0"/>
        <w:rPr>
          <w:rFonts w:hint="cs"/>
          <w:rtl/>
        </w:rPr>
      </w:pPr>
    </w:p>
    <w:p w14:paraId="0E7FBC88" w14:textId="77777777" w:rsidR="00000000" w:rsidRDefault="00CF0F56">
      <w:pPr>
        <w:pStyle w:val="a0"/>
        <w:ind w:firstLine="0"/>
        <w:rPr>
          <w:rFonts w:hint="cs"/>
          <w:rtl/>
        </w:rPr>
      </w:pPr>
      <w:r>
        <w:rPr>
          <w:rFonts w:hint="cs"/>
          <w:rtl/>
        </w:rPr>
        <w:tab/>
        <w:t xml:space="preserve">רבותי חברי הכנסת, תם סדר-היום. הישיבה הבאה תתקיים ביום שני, י' בחשוון התשס"ה, 25 באוקטובר 2005, בשעה 16:00. ישיבת הכנסת נעולה. </w:t>
      </w:r>
    </w:p>
    <w:p w14:paraId="55706E4B" w14:textId="77777777" w:rsidR="00000000" w:rsidRDefault="00CF0F56">
      <w:pPr>
        <w:pStyle w:val="a0"/>
        <w:ind w:firstLine="0"/>
        <w:rPr>
          <w:rFonts w:hint="cs"/>
          <w:rtl/>
        </w:rPr>
      </w:pPr>
    </w:p>
    <w:p w14:paraId="554418A0" w14:textId="77777777" w:rsidR="00000000" w:rsidRDefault="00CF0F56">
      <w:pPr>
        <w:pStyle w:val="a0"/>
        <w:ind w:firstLine="0"/>
        <w:rPr>
          <w:rFonts w:hint="cs"/>
          <w:rtl/>
        </w:rPr>
      </w:pPr>
    </w:p>
    <w:p w14:paraId="307182C0" w14:textId="77777777" w:rsidR="00000000" w:rsidRDefault="00CF0F56">
      <w:pPr>
        <w:pStyle w:val="a0"/>
        <w:ind w:firstLine="0"/>
        <w:jc w:val="center"/>
        <w:rPr>
          <w:rFonts w:hint="cs"/>
          <w:rtl/>
        </w:rPr>
      </w:pPr>
      <w:r>
        <w:rPr>
          <w:rFonts w:hint="cs"/>
          <w:rtl/>
        </w:rPr>
        <w:t>הישיב</w:t>
      </w:r>
      <w:r>
        <w:rPr>
          <w:rFonts w:hint="cs"/>
          <w:rtl/>
        </w:rPr>
        <w:t>ה ננעלה בשעה 18:15.</w:t>
      </w:r>
    </w:p>
    <w:p w14:paraId="0DB1C450" w14:textId="77777777" w:rsidR="00000000" w:rsidRDefault="00CF0F5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37A41" w14:textId="77777777" w:rsidR="00000000" w:rsidRDefault="00CF0F56">
      <w:r>
        <w:separator/>
      </w:r>
    </w:p>
  </w:endnote>
  <w:endnote w:type="continuationSeparator" w:id="0">
    <w:p w14:paraId="1769A127" w14:textId="77777777" w:rsidR="00000000" w:rsidRDefault="00CF0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EF854" w14:textId="77777777" w:rsidR="00000000" w:rsidRDefault="00CF0F5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196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201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4EC41" w14:textId="77777777" w:rsidR="00000000" w:rsidRDefault="00CF0F56">
      <w:r>
        <w:separator/>
      </w:r>
    </w:p>
  </w:footnote>
  <w:footnote w:type="continuationSeparator" w:id="0">
    <w:p w14:paraId="4F707A0A" w14:textId="77777777" w:rsidR="00000000" w:rsidRDefault="00CF0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1C47264"/>
    <w:multiLevelType w:val="hybridMultilevel"/>
    <w:tmpl w:val="03146C60"/>
    <w:lvl w:ilvl="0" w:tplc="ECA2A088">
      <w:start w:val="4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3BCB0E29"/>
    <w:multiLevelType w:val="hybridMultilevel"/>
    <w:tmpl w:val="C178A26E"/>
    <w:lvl w:ilvl="0" w:tplc="3C76FAB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69E5520C"/>
    <w:multiLevelType w:val="hybridMultilevel"/>
    <w:tmpl w:val="91DE5EC8"/>
    <w:lvl w:ilvl="0" w:tplc="9656ECD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6266_1-40.doc"/>
    <w:docVar w:name="Position" w:val="Merged1-40"/>
    <w:docVar w:name="Queue" w:val="1-40"/>
    <w:docVar w:name="SaveYN" w:val="N"/>
    <w:docVar w:name="Session" w:val="76266"/>
    <w:docVar w:name="SessionDate" w:val="20/10/04"/>
    <w:docVar w:name="SpeakersNum" w:val="0"/>
    <w:docVar w:name="StartMode" w:val="4"/>
  </w:docVars>
  <w:rsids>
    <w:rsidRoot w:val="00CF0F56"/>
    <w:rsid w:val="00CF0F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A44704"/>
  <w15:chartTrackingRefBased/>
  <w15:docId w15:val="{82C7DAF9-F8D8-41B0-BB02-6CD72D97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42032</Words>
  <Characters>239589</Characters>
  <Application>Microsoft Office Word</Application>
  <DocSecurity>0</DocSecurity>
  <Lines>1996</Lines>
  <Paragraphs>562</Paragraphs>
  <ScaleCrop>false</ScaleCrop>
  <HeadingPairs>
    <vt:vector size="2" baseType="variant">
      <vt:variant>
        <vt:lpstr>שם</vt:lpstr>
      </vt:variant>
      <vt:variant>
        <vt:i4>1</vt:i4>
      </vt:variant>
    </vt:vector>
  </HeadingPairs>
  <TitlesOfParts>
    <vt:vector size="1" baseType="lpstr">
      <vt:lpstr>חוברת ב'</vt:lpstr>
    </vt:vector>
  </TitlesOfParts>
  <Company>EDS</Company>
  <LinksUpToDate>false</LinksUpToDate>
  <CharactersWithSpaces>281059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171 מתאריך 20/10/2004</dc:title>
  <dc:subject/>
  <dc:creator>איטה אבן זוהר</dc:creator>
  <cp:keywords/>
  <dc:description/>
  <cp:lastModifiedBy>vladimir</cp:lastModifiedBy>
  <cp:revision>2</cp:revision>
  <cp:lastPrinted>2004-12-30T16:05:00Z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171.000000000000</vt:lpwstr>
  </property>
  <property fmtid="{D5CDD505-2E9C-101B-9397-08002B2CF9AE}" pid="4" name="Nose">
    <vt:lpwstr>_x000d_
</vt:lpwstr>
  </property>
  <property fmtid="{D5CDD505-2E9C-101B-9397-08002B2CF9AE}" pid="5" name="TaarichYeshiva">
    <vt:lpwstr>2004-10-20T00:00:00Z</vt:lpwstr>
  </property>
  <property fmtid="{D5CDD505-2E9C-101B-9397-08002B2CF9AE}" pid="6" name="Tor">
    <vt:lpwstr>1-40</vt:lpwstr>
  </property>
  <property fmtid="{D5CDD505-2E9C-101B-9397-08002B2CF9AE}" pid="7" name="סימוכין">
    <vt:i4>3225904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3225904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