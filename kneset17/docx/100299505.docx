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8F2" w14:textId="77777777" w:rsidR="00000000" w:rsidRDefault="00953ED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9DAE32B" w14:textId="77777777" w:rsidR="00000000" w:rsidRDefault="00953ED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_Toc118183535 \h </w:instrText>
      </w:r>
      <w:r>
        <w:fldChar w:fldCharType="separate"/>
      </w:r>
      <w:r>
        <w:t>6</w:t>
      </w:r>
      <w:r>
        <w:fldChar w:fldCharType="end"/>
      </w:r>
    </w:p>
    <w:p w14:paraId="0D49DEDD" w14:textId="77777777" w:rsidR="00000000" w:rsidRDefault="00953ED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_Toc118183536 \h </w:instrText>
      </w:r>
      <w:r>
        <w:fldChar w:fldCharType="separate"/>
      </w:r>
      <w:r>
        <w:t>6</w:t>
      </w:r>
      <w:r>
        <w:fldChar w:fldCharType="end"/>
      </w:r>
    </w:p>
    <w:p w14:paraId="65F76986" w14:textId="77777777" w:rsidR="00000000" w:rsidRDefault="00953ED2">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_Toc118183537 \h </w:instrText>
      </w:r>
      <w:r>
        <w:fldChar w:fldCharType="separate"/>
      </w:r>
      <w:r>
        <w:t>6</w:t>
      </w:r>
      <w:r>
        <w:fldChar w:fldCharType="end"/>
      </w:r>
    </w:p>
    <w:p w14:paraId="5F981E15" w14:textId="77777777" w:rsidR="00000000" w:rsidRDefault="00953ED2">
      <w:pPr>
        <w:pStyle w:val="TOC1"/>
        <w:tabs>
          <w:tab w:val="right" w:leader="dot" w:pos="8296"/>
        </w:tabs>
        <w:ind w:right="0"/>
        <w:rPr>
          <w:rFonts w:ascii="Times New Roman" w:hAnsi="Times New Roman" w:cs="Times New Roman"/>
          <w:sz w:val="24"/>
          <w:szCs w:val="24"/>
        </w:rPr>
      </w:pPr>
      <w:r>
        <w:t xml:space="preserve">257. </w:t>
      </w:r>
      <w:r>
        <w:rPr>
          <w:rtl/>
        </w:rPr>
        <w:t>שימוש בשוקרים חשמליים נגד מפגינ</w:t>
      </w:r>
      <w:r>
        <w:rPr>
          <w:rtl/>
        </w:rPr>
        <w:t>ים בכביש 6</w:t>
      </w:r>
      <w:r>
        <w:tab/>
      </w:r>
      <w:r>
        <w:fldChar w:fldCharType="begin"/>
      </w:r>
      <w:r>
        <w:instrText xml:space="preserve"> PAGEREF _Toc118183538 \h </w:instrText>
      </w:r>
      <w:r>
        <w:fldChar w:fldCharType="separate"/>
      </w:r>
      <w:r>
        <w:t>7</w:t>
      </w:r>
      <w:r>
        <w:fldChar w:fldCharType="end"/>
      </w:r>
    </w:p>
    <w:p w14:paraId="69C6F4C0" w14:textId="77777777" w:rsidR="00000000" w:rsidRDefault="00953ED2">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_Toc118183539 \h </w:instrText>
      </w:r>
      <w:r>
        <w:fldChar w:fldCharType="separate"/>
      </w:r>
      <w:r>
        <w:t>7</w:t>
      </w:r>
      <w:r>
        <w:fldChar w:fldCharType="end"/>
      </w:r>
    </w:p>
    <w:p w14:paraId="10A863E3" w14:textId="77777777" w:rsidR="00000000" w:rsidRDefault="00953ED2">
      <w:pPr>
        <w:pStyle w:val="TOC2"/>
        <w:tabs>
          <w:tab w:val="right" w:leader="dot" w:pos="8296"/>
        </w:tabs>
        <w:ind w:right="0"/>
        <w:rPr>
          <w:rFonts w:ascii="Times New Roman" w:hAnsi="Times New Roman" w:cs="Times New Roman"/>
          <w:sz w:val="24"/>
          <w:szCs w:val="24"/>
        </w:rPr>
      </w:pPr>
      <w:r>
        <w:rPr>
          <w:rtl/>
        </w:rPr>
        <w:t>סגן שר התחבורה שמואל</w:t>
      </w:r>
      <w:r>
        <w:t xml:space="preserve"> </w:t>
      </w:r>
      <w:r>
        <w:rPr>
          <w:rtl/>
        </w:rPr>
        <w:t>הלפרט</w:t>
      </w:r>
      <w:r>
        <w:t>:</w:t>
      </w:r>
      <w:r>
        <w:tab/>
      </w:r>
      <w:r>
        <w:fldChar w:fldCharType="begin"/>
      </w:r>
      <w:r>
        <w:instrText xml:space="preserve"> PAGEREF _Toc118183540 \h </w:instrText>
      </w:r>
      <w:r>
        <w:fldChar w:fldCharType="separate"/>
      </w:r>
      <w:r>
        <w:t>7</w:t>
      </w:r>
      <w:r>
        <w:fldChar w:fldCharType="end"/>
      </w:r>
    </w:p>
    <w:p w14:paraId="270CB1CA" w14:textId="77777777" w:rsidR="00000000" w:rsidRDefault="00953ED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_Toc118183541 \h </w:instrText>
      </w:r>
      <w:r>
        <w:fldChar w:fldCharType="separate"/>
      </w:r>
      <w:r>
        <w:t>8</w:t>
      </w:r>
      <w:r>
        <w:fldChar w:fldCharType="end"/>
      </w:r>
    </w:p>
    <w:p w14:paraId="2D0D604F" w14:textId="77777777" w:rsidR="00000000" w:rsidRDefault="00953ED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_Toc118183542 \h </w:instrText>
      </w:r>
      <w:r>
        <w:fldChar w:fldCharType="separate"/>
      </w:r>
      <w:r>
        <w:t>8</w:t>
      </w:r>
      <w:r>
        <w:fldChar w:fldCharType="end"/>
      </w:r>
    </w:p>
    <w:p w14:paraId="75348CF0" w14:textId="77777777" w:rsidR="00000000" w:rsidRDefault="00953ED2">
      <w:pPr>
        <w:pStyle w:val="TOC2"/>
        <w:tabs>
          <w:tab w:val="right" w:leader="dot" w:pos="8296"/>
        </w:tabs>
        <w:ind w:right="0"/>
        <w:rPr>
          <w:rFonts w:ascii="Times New Roman" w:hAnsi="Times New Roman" w:cs="Times New Roman"/>
          <w:sz w:val="24"/>
          <w:szCs w:val="24"/>
        </w:rPr>
      </w:pPr>
      <w:r>
        <w:rPr>
          <w:rtl/>
        </w:rPr>
        <w:t>סגן שר התחבורה שמואל</w:t>
      </w:r>
      <w:r>
        <w:t xml:space="preserve"> </w:t>
      </w:r>
      <w:r>
        <w:rPr>
          <w:rtl/>
        </w:rPr>
        <w:t>הלפרט</w:t>
      </w:r>
      <w:r>
        <w:t>:</w:t>
      </w:r>
      <w:r>
        <w:tab/>
      </w:r>
      <w:r>
        <w:fldChar w:fldCharType="begin"/>
      </w:r>
      <w:r>
        <w:instrText xml:space="preserve"> PAGEREF _Toc118183543 \h </w:instrText>
      </w:r>
      <w:r>
        <w:fldChar w:fldCharType="separate"/>
      </w:r>
      <w:r>
        <w:t>9</w:t>
      </w:r>
      <w:r>
        <w:fldChar w:fldCharType="end"/>
      </w:r>
    </w:p>
    <w:p w14:paraId="7C0FD602" w14:textId="77777777" w:rsidR="00000000" w:rsidRDefault="00953ED2">
      <w:pPr>
        <w:pStyle w:val="TOC2"/>
        <w:tabs>
          <w:tab w:val="right" w:leader="dot" w:pos="8296"/>
        </w:tabs>
        <w:ind w:right="0"/>
        <w:rPr>
          <w:rFonts w:ascii="Times New Roman" w:hAnsi="Times New Roman" w:cs="Times New Roman"/>
          <w:sz w:val="24"/>
          <w:szCs w:val="24"/>
        </w:rPr>
      </w:pPr>
      <w:r>
        <w:rPr>
          <w:rtl/>
        </w:rPr>
        <w:t>סגן שר התחבורה שמואל</w:t>
      </w:r>
      <w:r>
        <w:t xml:space="preserve"> </w:t>
      </w:r>
      <w:r>
        <w:rPr>
          <w:rtl/>
        </w:rPr>
        <w:t>הלפרט</w:t>
      </w:r>
      <w:r>
        <w:t>:</w:t>
      </w:r>
      <w:r>
        <w:tab/>
      </w:r>
      <w:r>
        <w:fldChar w:fldCharType="begin"/>
      </w:r>
      <w:r>
        <w:instrText xml:space="preserve"> PAGEREF _Toc118183544 \h </w:instrText>
      </w:r>
      <w:r>
        <w:fldChar w:fldCharType="separate"/>
      </w:r>
      <w:r>
        <w:t>10</w:t>
      </w:r>
      <w:r>
        <w:fldChar w:fldCharType="end"/>
      </w:r>
    </w:p>
    <w:p w14:paraId="069210A1" w14:textId="77777777" w:rsidR="00000000" w:rsidRDefault="00953ED2">
      <w:pPr>
        <w:pStyle w:val="TOC2"/>
        <w:tabs>
          <w:tab w:val="right" w:leader="dot" w:pos="8296"/>
        </w:tabs>
        <w:ind w:right="0"/>
        <w:rPr>
          <w:rFonts w:ascii="Times New Roman" w:hAnsi="Times New Roman" w:cs="Times New Roman"/>
          <w:sz w:val="24"/>
          <w:szCs w:val="24"/>
        </w:rPr>
      </w:pPr>
      <w:r>
        <w:rPr>
          <w:rtl/>
        </w:rPr>
        <w:t>סגן שר התחבורה שמואל</w:t>
      </w:r>
      <w:r>
        <w:t xml:space="preserve"> </w:t>
      </w:r>
      <w:r>
        <w:rPr>
          <w:rtl/>
        </w:rPr>
        <w:t>הלפרט</w:t>
      </w:r>
      <w:r>
        <w:t>:</w:t>
      </w:r>
      <w:r>
        <w:tab/>
      </w:r>
      <w:r>
        <w:fldChar w:fldCharType="begin"/>
      </w:r>
      <w:r>
        <w:instrText xml:space="preserve"> PAGEREF _Toc118183545 \h </w:instrText>
      </w:r>
      <w:r>
        <w:fldChar w:fldCharType="separate"/>
      </w:r>
      <w:r>
        <w:t>11</w:t>
      </w:r>
      <w:r>
        <w:fldChar w:fldCharType="end"/>
      </w:r>
    </w:p>
    <w:p w14:paraId="2C949461"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_Toc118183546 \h </w:instrText>
      </w:r>
      <w:r>
        <w:fldChar w:fldCharType="separate"/>
      </w:r>
      <w:r>
        <w:t>11</w:t>
      </w:r>
      <w:r>
        <w:fldChar w:fldCharType="end"/>
      </w:r>
    </w:p>
    <w:p w14:paraId="5B0D274D" w14:textId="77777777" w:rsidR="00000000" w:rsidRDefault="00953ED2">
      <w:pPr>
        <w:pStyle w:val="TOC1"/>
        <w:tabs>
          <w:tab w:val="right" w:leader="dot" w:pos="8296"/>
        </w:tabs>
        <w:ind w:right="0"/>
        <w:rPr>
          <w:rFonts w:ascii="Times New Roman" w:hAnsi="Times New Roman" w:cs="Times New Roman"/>
          <w:sz w:val="24"/>
          <w:szCs w:val="24"/>
        </w:rPr>
      </w:pPr>
      <w:r>
        <w:t xml:space="preserve">256. </w:t>
      </w:r>
      <w:r>
        <w:rPr>
          <w:rtl/>
        </w:rPr>
        <w:t>יישום חו</w:t>
      </w:r>
      <w:r>
        <w:rPr>
          <w:rtl/>
        </w:rPr>
        <w:t>ק נכסי נפקדים במזרח-ירושלים</w:t>
      </w:r>
      <w:r>
        <w:tab/>
      </w:r>
      <w:r>
        <w:fldChar w:fldCharType="begin"/>
      </w:r>
      <w:r>
        <w:instrText xml:space="preserve"> PAGEREF _Toc118183547 \h </w:instrText>
      </w:r>
      <w:r>
        <w:fldChar w:fldCharType="separate"/>
      </w:r>
      <w:r>
        <w:t>12</w:t>
      </w:r>
      <w:r>
        <w:fldChar w:fldCharType="end"/>
      </w:r>
    </w:p>
    <w:p w14:paraId="22A99B8D" w14:textId="77777777" w:rsidR="00000000" w:rsidRDefault="00953ED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_Toc118183548 \h </w:instrText>
      </w:r>
      <w:r>
        <w:fldChar w:fldCharType="separate"/>
      </w:r>
      <w:r>
        <w:t>12</w:t>
      </w:r>
      <w:r>
        <w:fldChar w:fldCharType="end"/>
      </w:r>
    </w:p>
    <w:p w14:paraId="5FC13D3F"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_Toc118183549 \h </w:instrText>
      </w:r>
      <w:r>
        <w:fldChar w:fldCharType="separate"/>
      </w:r>
      <w:r>
        <w:t>12</w:t>
      </w:r>
      <w:r>
        <w:fldChar w:fldCharType="end"/>
      </w:r>
    </w:p>
    <w:p w14:paraId="13578F9A" w14:textId="77777777" w:rsidR="00000000" w:rsidRDefault="00953ED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_Toc118183550 \h </w:instrText>
      </w:r>
      <w:r>
        <w:fldChar w:fldCharType="separate"/>
      </w:r>
      <w:r>
        <w:t>12</w:t>
      </w:r>
      <w:r>
        <w:fldChar w:fldCharType="end"/>
      </w:r>
    </w:p>
    <w:p w14:paraId="212CC823" w14:textId="77777777" w:rsidR="00000000" w:rsidRDefault="00953ED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w:t>
      </w:r>
      <w:r>
        <w:rPr>
          <w:rtl/>
        </w:rPr>
        <w:t xml:space="preserve"> התורה והשבת):</w:t>
      </w:r>
      <w:r>
        <w:tab/>
      </w:r>
      <w:r>
        <w:fldChar w:fldCharType="begin"/>
      </w:r>
      <w:r>
        <w:instrText xml:space="preserve"> PAGEREF _Toc118183551 \h </w:instrText>
      </w:r>
      <w:r>
        <w:fldChar w:fldCharType="separate"/>
      </w:r>
      <w:r>
        <w:t>13</w:t>
      </w:r>
      <w:r>
        <w:fldChar w:fldCharType="end"/>
      </w:r>
    </w:p>
    <w:p w14:paraId="4E069B3D" w14:textId="77777777" w:rsidR="00000000" w:rsidRDefault="00953ED2">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_Toc118183552 \h </w:instrText>
      </w:r>
      <w:r>
        <w:fldChar w:fldCharType="separate"/>
      </w:r>
      <w:r>
        <w:t>14</w:t>
      </w:r>
      <w:r>
        <w:fldChar w:fldCharType="end"/>
      </w:r>
    </w:p>
    <w:p w14:paraId="6E7E59A9" w14:textId="77777777" w:rsidR="00000000" w:rsidRDefault="00953ED2">
      <w:pPr>
        <w:pStyle w:val="TOC1"/>
        <w:tabs>
          <w:tab w:val="right" w:leader="dot" w:pos="8296"/>
        </w:tabs>
        <w:ind w:right="0"/>
        <w:rPr>
          <w:rFonts w:ascii="Times New Roman" w:hAnsi="Times New Roman" w:cs="Times New Roman"/>
          <w:sz w:val="24"/>
          <w:szCs w:val="24"/>
        </w:rPr>
      </w:pPr>
      <w:r>
        <w:t xml:space="preserve">259. </w:t>
      </w:r>
      <w:r>
        <w:rPr>
          <w:rtl/>
        </w:rPr>
        <w:t>החרמת חפצים כתומים בכותל המערבי</w:t>
      </w:r>
      <w:r>
        <w:tab/>
      </w:r>
      <w:r>
        <w:fldChar w:fldCharType="begin"/>
      </w:r>
      <w:r>
        <w:instrText xml:space="preserve"> PAGEREF _Toc118183553 \h </w:instrText>
      </w:r>
      <w:r>
        <w:fldChar w:fldCharType="separate"/>
      </w:r>
      <w:r>
        <w:t>16</w:t>
      </w:r>
      <w:r>
        <w:fldChar w:fldCharType="end"/>
      </w:r>
    </w:p>
    <w:p w14:paraId="004294D2" w14:textId="77777777" w:rsidR="00000000" w:rsidRDefault="00953ED2">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_Toc118183554 \h </w:instrText>
      </w:r>
      <w:r>
        <w:fldChar w:fldCharType="separate"/>
      </w:r>
      <w:r>
        <w:t>16</w:t>
      </w:r>
      <w:r>
        <w:fldChar w:fldCharType="end"/>
      </w:r>
    </w:p>
    <w:p w14:paraId="1553E979" w14:textId="77777777" w:rsidR="00000000" w:rsidRDefault="00953ED2">
      <w:pPr>
        <w:pStyle w:val="TOC2"/>
        <w:tabs>
          <w:tab w:val="right" w:leader="dot" w:pos="8296"/>
        </w:tabs>
        <w:ind w:right="0"/>
        <w:rPr>
          <w:rFonts w:ascii="Times New Roman" w:hAnsi="Times New Roman" w:cs="Times New Roman"/>
          <w:sz w:val="24"/>
          <w:szCs w:val="24"/>
        </w:rPr>
      </w:pPr>
      <w:r>
        <w:rPr>
          <w:rtl/>
        </w:rPr>
        <w:t>השר לביטחון פנים גדעון עזרא:</w:t>
      </w:r>
      <w:r>
        <w:tab/>
      </w:r>
      <w:r>
        <w:fldChar w:fldCharType="begin"/>
      </w:r>
      <w:r>
        <w:instrText xml:space="preserve"> PAGEREF _Toc118183555 \h </w:instrText>
      </w:r>
      <w:r>
        <w:fldChar w:fldCharType="separate"/>
      </w:r>
      <w:r>
        <w:t>16</w:t>
      </w:r>
      <w:r>
        <w:fldChar w:fldCharType="end"/>
      </w:r>
    </w:p>
    <w:p w14:paraId="4F308EBD" w14:textId="77777777" w:rsidR="00000000" w:rsidRDefault="00953ED2">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_Toc118183556 \h </w:instrText>
      </w:r>
      <w:r>
        <w:fldChar w:fldCharType="separate"/>
      </w:r>
      <w:r>
        <w:t>17</w:t>
      </w:r>
      <w:r>
        <w:fldChar w:fldCharType="end"/>
      </w:r>
    </w:p>
    <w:p w14:paraId="14E0D152" w14:textId="77777777" w:rsidR="00000000" w:rsidRDefault="00953ED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_Toc118183557 \h </w:instrText>
      </w:r>
      <w:r>
        <w:fldChar w:fldCharType="separate"/>
      </w:r>
      <w:r>
        <w:t>18</w:t>
      </w:r>
      <w:r>
        <w:fldChar w:fldCharType="end"/>
      </w:r>
    </w:p>
    <w:p w14:paraId="0FCAE89F" w14:textId="77777777" w:rsidR="00000000" w:rsidRDefault="00953ED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_Toc118183558 \h </w:instrText>
      </w:r>
      <w:r>
        <w:fldChar w:fldCharType="separate"/>
      </w:r>
      <w:r>
        <w:t>19</w:t>
      </w:r>
      <w:r>
        <w:fldChar w:fldCharType="end"/>
      </w:r>
    </w:p>
    <w:p w14:paraId="764AC738" w14:textId="77777777" w:rsidR="00000000" w:rsidRDefault="00953ED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rPr>
          <w:rtl/>
        </w:rPr>
        <w:t>:</w:t>
      </w:r>
      <w:r>
        <w:tab/>
      </w:r>
      <w:r>
        <w:fldChar w:fldCharType="begin"/>
      </w:r>
      <w:r>
        <w:instrText xml:space="preserve"> PAGEREF _Toc118183559 \h </w:instrText>
      </w:r>
      <w:r>
        <w:fldChar w:fldCharType="separate"/>
      </w:r>
      <w:r>
        <w:t>20</w:t>
      </w:r>
      <w:r>
        <w:fldChar w:fldCharType="end"/>
      </w:r>
    </w:p>
    <w:p w14:paraId="2DC996AC" w14:textId="77777777" w:rsidR="00000000" w:rsidRDefault="00953ED2">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_Toc118183560 \h </w:instrText>
      </w:r>
      <w:r>
        <w:fldChar w:fldCharType="separate"/>
      </w:r>
      <w:r>
        <w:t>20</w:t>
      </w:r>
      <w:r>
        <w:fldChar w:fldCharType="end"/>
      </w:r>
    </w:p>
    <w:p w14:paraId="29A60A8B" w14:textId="77777777" w:rsidR="00000000" w:rsidRDefault="00953ED2">
      <w:pPr>
        <w:pStyle w:val="TOC1"/>
        <w:tabs>
          <w:tab w:val="right" w:leader="dot" w:pos="8296"/>
        </w:tabs>
        <w:ind w:right="0"/>
        <w:rPr>
          <w:rFonts w:ascii="Times New Roman" w:hAnsi="Times New Roman" w:cs="Times New Roman"/>
          <w:sz w:val="24"/>
          <w:szCs w:val="24"/>
        </w:rPr>
      </w:pPr>
      <w:r>
        <w:t xml:space="preserve">258. </w:t>
      </w:r>
      <w:r>
        <w:rPr>
          <w:rtl/>
        </w:rPr>
        <w:t>מאמר בעיתון "הצופה" על הרב אלישיב שליט"א</w:t>
      </w:r>
      <w:r>
        <w:tab/>
      </w:r>
      <w:r>
        <w:fldChar w:fldCharType="begin"/>
      </w:r>
      <w:r>
        <w:instrText xml:space="preserve"> PAGEREF _Toc118183561 \h </w:instrText>
      </w:r>
      <w:r>
        <w:fldChar w:fldCharType="separate"/>
      </w:r>
      <w:r>
        <w:t>23</w:t>
      </w:r>
      <w:r>
        <w:fldChar w:fldCharType="end"/>
      </w:r>
    </w:p>
    <w:p w14:paraId="61EF49F7" w14:textId="77777777" w:rsidR="00000000" w:rsidRDefault="00953ED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_Toc118183562 \h </w:instrText>
      </w:r>
      <w:r>
        <w:fldChar w:fldCharType="separate"/>
      </w:r>
      <w:r>
        <w:t>23</w:t>
      </w:r>
      <w:r>
        <w:fldChar w:fldCharType="end"/>
      </w:r>
    </w:p>
    <w:p w14:paraId="33F56FE8"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w:instrText>
      </w:r>
      <w:r>
        <w:instrText xml:space="preserve">PAGEREF _Toc118183563 \h </w:instrText>
      </w:r>
      <w:r>
        <w:fldChar w:fldCharType="separate"/>
      </w:r>
      <w:r>
        <w:t>24</w:t>
      </w:r>
      <w:r>
        <w:fldChar w:fldCharType="end"/>
      </w:r>
    </w:p>
    <w:p w14:paraId="69D2F5B0" w14:textId="77777777" w:rsidR="00000000" w:rsidRDefault="00953ED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_Toc118183564 \h </w:instrText>
      </w:r>
      <w:r>
        <w:fldChar w:fldCharType="separate"/>
      </w:r>
      <w:r>
        <w:t>24</w:t>
      </w:r>
      <w:r>
        <w:fldChar w:fldCharType="end"/>
      </w:r>
    </w:p>
    <w:p w14:paraId="5D285C0B" w14:textId="77777777" w:rsidR="00000000" w:rsidRDefault="00953ED2">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_Toc118183565 \h </w:instrText>
      </w:r>
      <w:r>
        <w:fldChar w:fldCharType="separate"/>
      </w:r>
      <w:r>
        <w:t>25</w:t>
      </w:r>
      <w:r>
        <w:fldChar w:fldCharType="end"/>
      </w:r>
    </w:p>
    <w:p w14:paraId="705FFC8B" w14:textId="77777777" w:rsidR="00000000" w:rsidRDefault="00953ED2">
      <w:pPr>
        <w:pStyle w:val="TOC1"/>
        <w:tabs>
          <w:tab w:val="right" w:leader="dot" w:pos="8296"/>
        </w:tabs>
        <w:ind w:right="0"/>
        <w:rPr>
          <w:rFonts w:ascii="Times New Roman" w:hAnsi="Times New Roman" w:cs="Times New Roman"/>
          <w:sz w:val="24"/>
          <w:szCs w:val="24"/>
        </w:rPr>
      </w:pPr>
      <w:r>
        <w:rPr>
          <w:rtl/>
        </w:rPr>
        <w:t>הודעת הממשלה</w:t>
      </w:r>
      <w:r>
        <w:t xml:space="preserve"> </w:t>
      </w:r>
      <w:r>
        <w:rPr>
          <w:rtl/>
        </w:rPr>
        <w:t>על העברת סמכויות משר לשר</w:t>
      </w:r>
      <w:r>
        <w:tab/>
      </w:r>
      <w:r>
        <w:fldChar w:fldCharType="begin"/>
      </w:r>
      <w:r>
        <w:instrText xml:space="preserve"> PAGEREF _Toc118183566 \h </w:instrText>
      </w:r>
      <w:r>
        <w:fldChar w:fldCharType="separate"/>
      </w:r>
      <w:r>
        <w:t>26</w:t>
      </w:r>
      <w:r>
        <w:fldChar w:fldCharType="end"/>
      </w:r>
    </w:p>
    <w:p w14:paraId="2D684593"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הגנת השכר (תיקון - תשר), התשס"ה-20</w:t>
      </w:r>
      <w:r>
        <w:rPr>
          <w:rtl/>
        </w:rPr>
        <w:t>05</w:t>
      </w:r>
      <w:r>
        <w:tab/>
      </w:r>
      <w:r>
        <w:fldChar w:fldCharType="begin"/>
      </w:r>
      <w:r>
        <w:instrText xml:space="preserve"> PAGEREF _Toc118183567 \h </w:instrText>
      </w:r>
      <w:r>
        <w:fldChar w:fldCharType="separate"/>
      </w:r>
      <w:r>
        <w:t>27</w:t>
      </w:r>
      <w:r>
        <w:fldChar w:fldCharType="end"/>
      </w:r>
    </w:p>
    <w:p w14:paraId="1441F398" w14:textId="77777777" w:rsidR="00000000" w:rsidRDefault="00953ED2">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_Toc118183568 \h </w:instrText>
      </w:r>
      <w:r>
        <w:fldChar w:fldCharType="separate"/>
      </w:r>
      <w:r>
        <w:t>28</w:t>
      </w:r>
      <w:r>
        <w:fldChar w:fldCharType="end"/>
      </w:r>
    </w:p>
    <w:p w14:paraId="412AC3DE" w14:textId="77777777" w:rsidR="00000000" w:rsidRDefault="00953ED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_Toc118183569 \h </w:instrText>
      </w:r>
      <w:r>
        <w:fldChar w:fldCharType="separate"/>
      </w:r>
      <w:r>
        <w:t>28</w:t>
      </w:r>
      <w:r>
        <w:fldChar w:fldCharType="end"/>
      </w:r>
    </w:p>
    <w:p w14:paraId="20A8F796" w14:textId="77777777" w:rsidR="00000000" w:rsidRDefault="00953ED2">
      <w:pPr>
        <w:pStyle w:val="TOC1"/>
        <w:tabs>
          <w:tab w:val="right" w:leader="dot" w:pos="8296"/>
        </w:tabs>
        <w:ind w:right="0"/>
        <w:rPr>
          <w:rFonts w:ascii="Times New Roman" w:hAnsi="Times New Roman" w:cs="Times New Roman"/>
          <w:sz w:val="24"/>
          <w:szCs w:val="24"/>
        </w:rPr>
      </w:pPr>
      <w:r>
        <w:rPr>
          <w:rtl/>
        </w:rPr>
        <w:lastRenderedPageBreak/>
        <w:t xml:space="preserve">הצעת חוק עובדים זרים (מתן מעמד לילדי עובדים זרים) </w:t>
      </w:r>
      <w:r>
        <w:t xml:space="preserve"> (</w:t>
      </w:r>
      <w:r>
        <w:rPr>
          <w:rtl/>
        </w:rPr>
        <w:t>הוראת שעה), התשס"ה-2005</w:t>
      </w:r>
      <w:r>
        <w:tab/>
      </w:r>
      <w:r>
        <w:fldChar w:fldCharType="begin"/>
      </w:r>
      <w:r>
        <w:instrText xml:space="preserve"> PAGEREF _Toc118</w:instrText>
      </w:r>
      <w:r>
        <w:instrText xml:space="preserve">183570 \h </w:instrText>
      </w:r>
      <w:r>
        <w:fldChar w:fldCharType="separate"/>
      </w:r>
      <w:r>
        <w:t>30</w:t>
      </w:r>
      <w:r>
        <w:fldChar w:fldCharType="end"/>
      </w:r>
    </w:p>
    <w:p w14:paraId="0D2F0A77" w14:textId="77777777" w:rsidR="00000000" w:rsidRDefault="00953ED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_Toc118183571 \h </w:instrText>
      </w:r>
      <w:r>
        <w:fldChar w:fldCharType="separate"/>
      </w:r>
      <w:r>
        <w:t>30</w:t>
      </w:r>
      <w:r>
        <w:fldChar w:fldCharType="end"/>
      </w:r>
    </w:p>
    <w:p w14:paraId="60B129F5"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_Toc118183572 \h </w:instrText>
      </w:r>
      <w:r>
        <w:fldChar w:fldCharType="separate"/>
      </w:r>
      <w:r>
        <w:t>33</w:t>
      </w:r>
      <w:r>
        <w:fldChar w:fldCharType="end"/>
      </w:r>
    </w:p>
    <w:p w14:paraId="07A374B9" w14:textId="77777777" w:rsidR="00000000" w:rsidRDefault="00953ED2">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_Toc118183573 \h </w:instrText>
      </w:r>
      <w:r>
        <w:fldChar w:fldCharType="separate"/>
      </w:r>
      <w:r>
        <w:t>34</w:t>
      </w:r>
      <w:r>
        <w:fldChar w:fldCharType="end"/>
      </w:r>
    </w:p>
    <w:p w14:paraId="24C19315"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המועצה הישראלית לצרכנות, התשס"ה-2</w:t>
      </w:r>
      <w:r>
        <w:t>005</w:t>
      </w:r>
      <w:r>
        <w:tab/>
      </w:r>
      <w:r>
        <w:fldChar w:fldCharType="begin"/>
      </w:r>
      <w:r>
        <w:instrText xml:space="preserve"> PAGEREF _Toc118183574 \h </w:instrText>
      </w:r>
      <w:r>
        <w:fldChar w:fldCharType="separate"/>
      </w:r>
      <w:r>
        <w:t>35</w:t>
      </w:r>
      <w:r>
        <w:fldChar w:fldCharType="end"/>
      </w:r>
    </w:p>
    <w:p w14:paraId="3134571C" w14:textId="77777777" w:rsidR="00000000" w:rsidRDefault="00953ED2">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_Toc118183575 \h </w:instrText>
      </w:r>
      <w:r>
        <w:fldChar w:fldCharType="separate"/>
      </w:r>
      <w:r>
        <w:t>35</w:t>
      </w:r>
      <w:r>
        <w:fldChar w:fldCharType="end"/>
      </w:r>
    </w:p>
    <w:p w14:paraId="3FFE95C7"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קרן לשיקום מאגרי מים וקרקעות, התשס"ה-2005</w:t>
      </w:r>
      <w:r>
        <w:tab/>
      </w:r>
      <w:r>
        <w:fldChar w:fldCharType="begin"/>
      </w:r>
      <w:r>
        <w:instrText xml:space="preserve"> PAGEREF _Toc118183576 \h </w:instrText>
      </w:r>
      <w:r>
        <w:fldChar w:fldCharType="separate"/>
      </w:r>
      <w:r>
        <w:t>36</w:t>
      </w:r>
      <w:r>
        <w:fldChar w:fldCharType="end"/>
      </w:r>
    </w:p>
    <w:p w14:paraId="24C4CD82" w14:textId="77777777" w:rsidR="00000000" w:rsidRDefault="00953ED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_Toc118183577 \h </w:instrText>
      </w:r>
      <w:r>
        <w:fldChar w:fldCharType="separate"/>
      </w:r>
      <w:r>
        <w:t>36</w:t>
      </w:r>
      <w:r>
        <w:fldChar w:fldCharType="end"/>
      </w:r>
    </w:p>
    <w:p w14:paraId="2D0CC261" w14:textId="77777777" w:rsidR="00000000" w:rsidRDefault="00953ED2">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_Toc118183578 \h </w:instrText>
      </w:r>
      <w:r>
        <w:fldChar w:fldCharType="separate"/>
      </w:r>
      <w:r>
        <w:t>38</w:t>
      </w:r>
      <w:r>
        <w:fldChar w:fldCharType="end"/>
      </w:r>
    </w:p>
    <w:p w14:paraId="5D89C805" w14:textId="77777777" w:rsidR="00000000" w:rsidRDefault="00953ED2">
      <w:pPr>
        <w:pStyle w:val="TOC2"/>
        <w:tabs>
          <w:tab w:val="right" w:leader="dot" w:pos="8296"/>
        </w:tabs>
        <w:ind w:right="0"/>
        <w:rPr>
          <w:rFonts w:ascii="Times New Roman" w:hAnsi="Times New Roman" w:cs="Times New Roman"/>
          <w:sz w:val="24"/>
          <w:szCs w:val="24"/>
        </w:rPr>
      </w:pPr>
      <w:r>
        <w:rPr>
          <w:rtl/>
        </w:rPr>
        <w:t>אליעזר זנדברג</w:t>
      </w:r>
      <w:r>
        <w:t xml:space="preserve"> (</w:t>
      </w:r>
      <w:r>
        <w:rPr>
          <w:rtl/>
        </w:rPr>
        <w:t>שינוי):</w:t>
      </w:r>
      <w:r>
        <w:tab/>
      </w:r>
      <w:r>
        <w:fldChar w:fldCharType="begin"/>
      </w:r>
      <w:r>
        <w:instrText xml:space="preserve"> PAGEREF _Toc118183579 \h </w:instrText>
      </w:r>
      <w:r>
        <w:fldChar w:fldCharType="separate"/>
      </w:r>
      <w:r>
        <w:t>39</w:t>
      </w:r>
      <w:r>
        <w:fldChar w:fldCharType="end"/>
      </w:r>
    </w:p>
    <w:p w14:paraId="09CB5E48"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 שירותי </w:t>
      </w:r>
      <w:r>
        <w:t xml:space="preserve"> </w:t>
      </w:r>
      <w:r>
        <w:rPr>
          <w:rtl/>
        </w:rPr>
        <w:t>בריאות השן לתלמידים),</w:t>
      </w:r>
      <w:r>
        <w:t xml:space="preserve"> </w:t>
      </w:r>
      <w:r>
        <w:rPr>
          <w:rtl/>
        </w:rPr>
        <w:t>התשס"ה-2005</w:t>
      </w:r>
      <w:r>
        <w:tab/>
      </w:r>
      <w:r>
        <w:fldChar w:fldCharType="begin"/>
      </w:r>
      <w:r>
        <w:instrText xml:space="preserve"> PAGEREF _Toc118183580 \h </w:instrText>
      </w:r>
      <w:r>
        <w:fldChar w:fldCharType="separate"/>
      </w:r>
      <w:r>
        <w:t>42</w:t>
      </w:r>
      <w:r>
        <w:fldChar w:fldCharType="end"/>
      </w:r>
    </w:p>
    <w:p w14:paraId="59ECAA4D" w14:textId="77777777" w:rsidR="00000000" w:rsidRDefault="00953ED2">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_Toc118183581 \h </w:instrText>
      </w:r>
      <w:r>
        <w:fldChar w:fldCharType="separate"/>
      </w:r>
      <w:r>
        <w:t>42</w:t>
      </w:r>
      <w:r>
        <w:fldChar w:fldCharType="end"/>
      </w:r>
    </w:p>
    <w:p w14:paraId="674E2403"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ביטוח בריאות ממלכתי (</w:t>
      </w:r>
      <w:r>
        <w:rPr>
          <w:rtl/>
        </w:rPr>
        <w:t xml:space="preserve">תיקון - ביטול הגבלת </w:t>
      </w:r>
      <w:r>
        <w:t xml:space="preserve"> </w:t>
      </w:r>
      <w:r>
        <w:rPr>
          <w:rtl/>
        </w:rPr>
        <w:t>זכותו של תושב ששהה מחוץ לישראל), התשס"ה-2005</w:t>
      </w:r>
      <w:r>
        <w:tab/>
      </w:r>
      <w:r>
        <w:fldChar w:fldCharType="begin"/>
      </w:r>
      <w:r>
        <w:instrText xml:space="preserve"> PAGEREF _Toc118183582 \h </w:instrText>
      </w:r>
      <w:r>
        <w:fldChar w:fldCharType="separate"/>
      </w:r>
      <w:r>
        <w:t>45</w:t>
      </w:r>
      <w:r>
        <w:fldChar w:fldCharType="end"/>
      </w:r>
    </w:p>
    <w:p w14:paraId="3BC87157" w14:textId="77777777" w:rsidR="00000000" w:rsidRDefault="00953ED2">
      <w:pPr>
        <w:pStyle w:val="TOC2"/>
        <w:tabs>
          <w:tab w:val="right" w:leader="dot" w:pos="8296"/>
        </w:tabs>
        <w:ind w:right="0"/>
        <w:rPr>
          <w:rFonts w:ascii="Times New Roman" w:hAnsi="Times New Roman" w:cs="Times New Roman"/>
          <w:sz w:val="24"/>
          <w:szCs w:val="24"/>
        </w:rPr>
      </w:pPr>
      <w:r>
        <w:rPr>
          <w:rtl/>
        </w:rPr>
        <w:t>ויקטור בריילובסקי (שינוי):</w:t>
      </w:r>
      <w:r>
        <w:tab/>
      </w:r>
      <w:r>
        <w:fldChar w:fldCharType="begin"/>
      </w:r>
      <w:r>
        <w:instrText xml:space="preserve"> PAGEREF _Toc118183583 \h </w:instrText>
      </w:r>
      <w:r>
        <w:fldChar w:fldCharType="separate"/>
      </w:r>
      <w:r>
        <w:t>46</w:t>
      </w:r>
      <w:r>
        <w:fldChar w:fldCharType="end"/>
      </w:r>
    </w:p>
    <w:p w14:paraId="13B0DFD0" w14:textId="77777777" w:rsidR="00000000" w:rsidRDefault="00953ED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_Toc118183584 \h </w:instrText>
      </w:r>
      <w:r>
        <w:fldChar w:fldCharType="separate"/>
      </w:r>
      <w:r>
        <w:t>47</w:t>
      </w:r>
      <w:r>
        <w:fldChar w:fldCharType="end"/>
      </w:r>
    </w:p>
    <w:p w14:paraId="0386F3CD" w14:textId="77777777" w:rsidR="00000000" w:rsidRDefault="00953ED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_Toc118183585 \h</w:instrText>
      </w:r>
      <w:r>
        <w:instrText xml:space="preserve"> </w:instrText>
      </w:r>
      <w:r>
        <w:fldChar w:fldCharType="separate"/>
      </w:r>
      <w:r>
        <w:t>48</w:t>
      </w:r>
      <w:r>
        <w:fldChar w:fldCharType="end"/>
      </w:r>
    </w:p>
    <w:p w14:paraId="6B43ACA7"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הצעת חוק יישום תוכנית ההתנתקות (תיקון - כניסה </w:t>
      </w:r>
      <w:r>
        <w:t xml:space="preserve"> </w:t>
      </w:r>
      <w:r>
        <w:rPr>
          <w:rtl/>
        </w:rPr>
        <w:t>ותנועה של חבר הכנסת בשטח מפונה), התשס"ה-2005</w:t>
      </w:r>
      <w:r>
        <w:tab/>
      </w:r>
      <w:r>
        <w:fldChar w:fldCharType="begin"/>
      </w:r>
      <w:r>
        <w:instrText xml:space="preserve"> PAGEREF _Toc118183586 \h </w:instrText>
      </w:r>
      <w:r>
        <w:fldChar w:fldCharType="separate"/>
      </w:r>
      <w:r>
        <w:t>49</w:t>
      </w:r>
      <w:r>
        <w:fldChar w:fldCharType="end"/>
      </w:r>
    </w:p>
    <w:p w14:paraId="1E4370D1" w14:textId="77777777" w:rsidR="00000000" w:rsidRDefault="00953ED2">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_Toc118183587 \h </w:instrText>
      </w:r>
      <w:r>
        <w:fldChar w:fldCharType="separate"/>
      </w:r>
      <w:r>
        <w:t>49</w:t>
      </w:r>
      <w:r>
        <w:fldChar w:fldCharType="end"/>
      </w:r>
    </w:p>
    <w:p w14:paraId="1C4BB601" w14:textId="77777777" w:rsidR="00000000" w:rsidRDefault="00953ED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_Toc118183588 \h </w:instrText>
      </w:r>
      <w:r>
        <w:fldChar w:fldCharType="separate"/>
      </w:r>
      <w:r>
        <w:t>52</w:t>
      </w:r>
      <w:r>
        <w:fldChar w:fldCharType="end"/>
      </w:r>
    </w:p>
    <w:p w14:paraId="1F92010F"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_Toc118183589 \h </w:instrText>
      </w:r>
      <w:r>
        <w:fldChar w:fldCharType="separate"/>
      </w:r>
      <w:r>
        <w:t>53</w:t>
      </w:r>
      <w:r>
        <w:fldChar w:fldCharType="end"/>
      </w:r>
    </w:p>
    <w:p w14:paraId="3F3F54DF" w14:textId="77777777" w:rsidR="00000000" w:rsidRDefault="00953ED2">
      <w:pPr>
        <w:pStyle w:val="TOC2"/>
        <w:tabs>
          <w:tab w:val="right" w:leader="dot" w:pos="8296"/>
        </w:tabs>
        <w:ind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_Toc118183590 \h </w:instrText>
      </w:r>
      <w:r>
        <w:fldChar w:fldCharType="separate"/>
      </w:r>
      <w:r>
        <w:t>55</w:t>
      </w:r>
      <w:r>
        <w:fldChar w:fldCharType="end"/>
      </w:r>
    </w:p>
    <w:p w14:paraId="7BA7C03B" w14:textId="77777777" w:rsidR="00000000" w:rsidRDefault="00953ED2">
      <w:pPr>
        <w:pStyle w:val="TOC2"/>
        <w:tabs>
          <w:tab w:val="right" w:leader="dot" w:pos="8296"/>
        </w:tabs>
        <w:ind w:right="0"/>
        <w:rPr>
          <w:rFonts w:ascii="Times New Roman" w:hAnsi="Times New Roman" w:cs="Times New Roman"/>
          <w:sz w:val="24"/>
          <w:szCs w:val="24"/>
        </w:rPr>
      </w:pPr>
      <w:r>
        <w:rPr>
          <w:rtl/>
        </w:rPr>
        <w:t>יצחק לוי (ציונות לאומית דתית מתחדשת):</w:t>
      </w:r>
      <w:r>
        <w:tab/>
      </w:r>
      <w:r>
        <w:fldChar w:fldCharType="begin"/>
      </w:r>
      <w:r>
        <w:instrText xml:space="preserve"> PAGEREF _Toc118183591 \h </w:instrText>
      </w:r>
      <w:r>
        <w:fldChar w:fldCharType="separate"/>
      </w:r>
      <w:r>
        <w:t>56</w:t>
      </w:r>
      <w:r>
        <w:fldChar w:fldCharType="end"/>
      </w:r>
    </w:p>
    <w:p w14:paraId="6D8693BD"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חסינות חברי הכנסת, זכויותיהם ו</w:t>
      </w:r>
      <w:r>
        <w:rPr>
          <w:rtl/>
        </w:rPr>
        <w:t xml:space="preserve">חובותיהם (תיקון - </w:t>
      </w:r>
      <w:r>
        <w:t xml:space="preserve"> </w:t>
      </w:r>
      <w:r>
        <w:rPr>
          <w:rtl/>
        </w:rPr>
        <w:t>הגבלת חופש התנועה מטעמי ביטחון), התשס"ה-2004</w:t>
      </w:r>
      <w:r>
        <w:tab/>
      </w:r>
      <w:r>
        <w:fldChar w:fldCharType="begin"/>
      </w:r>
      <w:r>
        <w:instrText xml:space="preserve"> PAGEREF _Toc118183592 \h </w:instrText>
      </w:r>
      <w:r>
        <w:fldChar w:fldCharType="separate"/>
      </w:r>
      <w:r>
        <w:t>57</w:t>
      </w:r>
      <w:r>
        <w:fldChar w:fldCharType="end"/>
      </w:r>
    </w:p>
    <w:p w14:paraId="5EDEA0AF" w14:textId="77777777" w:rsidR="00000000" w:rsidRDefault="00953ED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_Toc118183593 \h </w:instrText>
      </w:r>
      <w:r>
        <w:fldChar w:fldCharType="separate"/>
      </w:r>
      <w:r>
        <w:t>58</w:t>
      </w:r>
      <w:r>
        <w:fldChar w:fldCharType="end"/>
      </w:r>
    </w:p>
    <w:p w14:paraId="1DC7507D"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הצעת חוק-יסוד: השפיטה (תיקון - הוועדה </w:t>
      </w:r>
      <w:r>
        <w:t xml:space="preserve"> </w:t>
      </w:r>
      <w:r>
        <w:rPr>
          <w:rtl/>
        </w:rPr>
        <w:t>לבחירת שופטי בית</w:t>
      </w:r>
      <w:r>
        <w:t>-</w:t>
      </w:r>
      <w:r>
        <w:rPr>
          <w:rtl/>
        </w:rPr>
        <w:t>המשפט העליון)</w:t>
      </w:r>
      <w:r>
        <w:tab/>
      </w:r>
      <w:r>
        <w:fldChar w:fldCharType="begin"/>
      </w:r>
      <w:r>
        <w:instrText xml:space="preserve"> PAGEREF _Toc118183594 \h </w:instrText>
      </w:r>
      <w:r>
        <w:fldChar w:fldCharType="separate"/>
      </w:r>
      <w:r>
        <w:t>59</w:t>
      </w:r>
      <w:r>
        <w:fldChar w:fldCharType="end"/>
      </w:r>
    </w:p>
    <w:p w14:paraId="02678901" w14:textId="77777777" w:rsidR="00000000" w:rsidRDefault="00953ED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_Toc118183595 \h </w:instrText>
      </w:r>
      <w:r>
        <w:fldChar w:fldCharType="separate"/>
      </w:r>
      <w:r>
        <w:t>60</w:t>
      </w:r>
      <w:r>
        <w:fldChar w:fldCharType="end"/>
      </w:r>
    </w:p>
    <w:p w14:paraId="58FFAAAD"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_Toc118183596 \h </w:instrText>
      </w:r>
      <w:r>
        <w:fldChar w:fldCharType="separate"/>
      </w:r>
      <w:r>
        <w:t>63</w:t>
      </w:r>
      <w:r>
        <w:fldChar w:fldCharType="end"/>
      </w:r>
    </w:p>
    <w:p w14:paraId="63439B58" w14:textId="77777777" w:rsidR="00000000" w:rsidRDefault="00953ED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_Toc118183597 \h </w:instrText>
      </w:r>
      <w:r>
        <w:fldChar w:fldCharType="separate"/>
      </w:r>
      <w:r>
        <w:t>64</w:t>
      </w:r>
      <w:r>
        <w:fldChar w:fldCharType="end"/>
      </w:r>
    </w:p>
    <w:p w14:paraId="33AB7069"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[נוסח משולב]</w:t>
      </w:r>
      <w:r>
        <w:t xml:space="preserve"> (</w:t>
      </w:r>
      <w:r>
        <w:rPr>
          <w:rtl/>
        </w:rPr>
        <w:t>תיקון - תקופת צינון), התשס"ג-2003</w:t>
      </w:r>
      <w:r>
        <w:tab/>
      </w:r>
      <w:r>
        <w:fldChar w:fldCharType="begin"/>
      </w:r>
      <w:r>
        <w:instrText xml:space="preserve"> PAGEREF _Toc118183598 \h </w:instrText>
      </w:r>
      <w:r>
        <w:fldChar w:fldCharType="separate"/>
      </w:r>
      <w:r>
        <w:t>66</w:t>
      </w:r>
      <w:r>
        <w:fldChar w:fldCharType="end"/>
      </w:r>
    </w:p>
    <w:p w14:paraId="53044622" w14:textId="77777777" w:rsidR="00000000" w:rsidRDefault="00953ED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w:t>
      </w:r>
      <w:r>
        <w:rPr>
          <w:rtl/>
        </w:rPr>
        <w:t>ן (ש"ס):</w:t>
      </w:r>
      <w:r>
        <w:tab/>
      </w:r>
      <w:r>
        <w:fldChar w:fldCharType="begin"/>
      </w:r>
      <w:r>
        <w:instrText xml:space="preserve"> PAGEREF _Toc118183599 \h </w:instrText>
      </w:r>
      <w:r>
        <w:fldChar w:fldCharType="separate"/>
      </w:r>
      <w:r>
        <w:t>67</w:t>
      </w:r>
      <w:r>
        <w:fldChar w:fldCharType="end"/>
      </w:r>
    </w:p>
    <w:p w14:paraId="660365F5"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w:t>
      </w:r>
      <w:r>
        <w:tab/>
      </w:r>
      <w:r>
        <w:fldChar w:fldCharType="begin"/>
      </w:r>
      <w:r>
        <w:instrText xml:space="preserve"> PAGEREF _Toc118183600 \h </w:instrText>
      </w:r>
      <w:r>
        <w:fldChar w:fldCharType="separate"/>
      </w:r>
      <w:r>
        <w:t>68</w:t>
      </w:r>
      <w:r>
        <w:fldChar w:fldCharType="end"/>
      </w:r>
    </w:p>
    <w:p w14:paraId="2B6B5F84" w14:textId="77777777" w:rsidR="00000000" w:rsidRDefault="00953ED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_Toc118183601 \h </w:instrText>
      </w:r>
      <w:r>
        <w:fldChar w:fldCharType="separate"/>
      </w:r>
      <w:r>
        <w:t>69</w:t>
      </w:r>
      <w:r>
        <w:fldChar w:fldCharType="end"/>
      </w:r>
    </w:p>
    <w:p w14:paraId="513C19ED" w14:textId="77777777" w:rsidR="00000000" w:rsidRDefault="00953ED2">
      <w:pPr>
        <w:pStyle w:val="TOC1"/>
        <w:tabs>
          <w:tab w:val="right" w:leader="dot" w:pos="8296"/>
        </w:tabs>
        <w:ind w:right="0"/>
        <w:rPr>
          <w:rFonts w:ascii="Times New Roman" w:hAnsi="Times New Roman" w:cs="Times New Roman"/>
          <w:sz w:val="24"/>
          <w:szCs w:val="24"/>
        </w:rPr>
      </w:pPr>
      <w:r>
        <w:rPr>
          <w:rtl/>
        </w:rPr>
        <w:t>דברי ברכה של יושב-ראש הכנסת למשלחת חברי הסנאט של צרפת</w:t>
      </w:r>
      <w:r>
        <w:tab/>
      </w:r>
      <w:r>
        <w:fldChar w:fldCharType="begin"/>
      </w:r>
      <w:r>
        <w:instrText xml:space="preserve"> PAGEREF _Toc118183602 \h </w:instrText>
      </w:r>
      <w:r>
        <w:fldChar w:fldCharType="separate"/>
      </w:r>
      <w:r>
        <w:t>69</w:t>
      </w:r>
      <w:r>
        <w:fldChar w:fldCharType="end"/>
      </w:r>
    </w:p>
    <w:p w14:paraId="09BB842C"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הצעת חוק המרשם הפלילי </w:t>
      </w:r>
      <w:r>
        <w:rPr>
          <w:rtl/>
        </w:rPr>
        <w:t xml:space="preserve">ותקנת השבים (תיקון </w:t>
      </w:r>
      <w:r>
        <w:t xml:space="preserve">-  </w:t>
      </w:r>
      <w:r>
        <w:rPr>
          <w:rtl/>
        </w:rPr>
        <w:t>סמכות בית</w:t>
      </w:r>
      <w:r>
        <w:t>-</w:t>
      </w:r>
      <w:r>
        <w:rPr>
          <w:rtl/>
        </w:rPr>
        <w:t>דין צבאי ברישום פלילי), התשס"ג-2003</w:t>
      </w:r>
      <w:r>
        <w:tab/>
      </w:r>
      <w:r>
        <w:fldChar w:fldCharType="begin"/>
      </w:r>
      <w:r>
        <w:instrText xml:space="preserve"> PAGEREF _Toc118183603 \h </w:instrText>
      </w:r>
      <w:r>
        <w:fldChar w:fldCharType="separate"/>
      </w:r>
      <w:r>
        <w:t>70</w:t>
      </w:r>
      <w:r>
        <w:fldChar w:fldCharType="end"/>
      </w:r>
    </w:p>
    <w:p w14:paraId="79CA551C" w14:textId="77777777" w:rsidR="00000000" w:rsidRDefault="00953ED2">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_Toc118183604 \h </w:instrText>
      </w:r>
      <w:r>
        <w:fldChar w:fldCharType="separate"/>
      </w:r>
      <w:r>
        <w:t>70</w:t>
      </w:r>
      <w:r>
        <w:fldChar w:fldCharType="end"/>
      </w:r>
    </w:p>
    <w:p w14:paraId="62301E29"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_Toc118183605 \h </w:instrText>
      </w:r>
      <w:r>
        <w:fldChar w:fldCharType="separate"/>
      </w:r>
      <w:r>
        <w:t>71</w:t>
      </w:r>
      <w:r>
        <w:fldChar w:fldCharType="end"/>
      </w:r>
    </w:p>
    <w:p w14:paraId="6B0208FF" w14:textId="77777777" w:rsidR="00000000" w:rsidRDefault="00953ED2">
      <w:pPr>
        <w:pStyle w:val="TOC1"/>
        <w:tabs>
          <w:tab w:val="right" w:leader="dot" w:pos="8296"/>
        </w:tabs>
        <w:ind w:right="0"/>
        <w:rPr>
          <w:rFonts w:ascii="Times New Roman" w:hAnsi="Times New Roman" w:cs="Times New Roman"/>
          <w:sz w:val="24"/>
          <w:szCs w:val="24"/>
        </w:rPr>
      </w:pPr>
      <w:r>
        <w:rPr>
          <w:rtl/>
        </w:rPr>
        <w:t>מסמכים שהונחו על שולחן ה</w:t>
      </w:r>
      <w:r>
        <w:rPr>
          <w:rtl/>
        </w:rPr>
        <w:t>כנסת</w:t>
      </w:r>
      <w:r>
        <w:tab/>
      </w:r>
      <w:r>
        <w:fldChar w:fldCharType="begin"/>
      </w:r>
      <w:r>
        <w:instrText xml:space="preserve"> PAGEREF _Toc118183606 \h </w:instrText>
      </w:r>
      <w:r>
        <w:fldChar w:fldCharType="separate"/>
      </w:r>
      <w:r>
        <w:t>73</w:t>
      </w:r>
      <w:r>
        <w:fldChar w:fldCharType="end"/>
      </w:r>
    </w:p>
    <w:p w14:paraId="48201360" w14:textId="77777777" w:rsidR="00000000" w:rsidRDefault="00953ED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_Toc118183607 \h </w:instrText>
      </w:r>
      <w:r>
        <w:fldChar w:fldCharType="separate"/>
      </w:r>
      <w:r>
        <w:t>73</w:t>
      </w:r>
      <w:r>
        <w:fldChar w:fldCharType="end"/>
      </w:r>
    </w:p>
    <w:p w14:paraId="119423B8"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הצעת חוק סדר הדין הפלילי [נוסח משולב] </w:t>
      </w:r>
      <w:r>
        <w:t xml:space="preserve"> (</w:t>
      </w:r>
      <w:r>
        <w:rPr>
          <w:rtl/>
        </w:rPr>
        <w:t>תיקון - הגנה מן הצדק), התשס"ה-</w:t>
      </w:r>
      <w:r>
        <w:t>2004</w:t>
      </w:r>
      <w:r>
        <w:tab/>
      </w:r>
      <w:r>
        <w:fldChar w:fldCharType="begin"/>
      </w:r>
      <w:r>
        <w:instrText xml:space="preserve"> PAGEREF _Toc118183608 \h </w:instrText>
      </w:r>
      <w:r>
        <w:fldChar w:fldCharType="separate"/>
      </w:r>
      <w:r>
        <w:t>73</w:t>
      </w:r>
      <w:r>
        <w:fldChar w:fldCharType="end"/>
      </w:r>
    </w:p>
    <w:p w14:paraId="7B2AF526" w14:textId="77777777" w:rsidR="00000000" w:rsidRDefault="00953ED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_Toc118183609 \h </w:instrText>
      </w:r>
      <w:r>
        <w:fldChar w:fldCharType="separate"/>
      </w:r>
      <w:r>
        <w:t>74</w:t>
      </w:r>
      <w:r>
        <w:fldChar w:fldCharType="end"/>
      </w:r>
    </w:p>
    <w:p w14:paraId="3A0BB28F"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rPr>
          <w:rtl/>
        </w:rPr>
        <w:t>ת</w:t>
      </w:r>
      <w:r>
        <w:t xml:space="preserve"> </w:t>
      </w:r>
      <w:r>
        <w:rPr>
          <w:rtl/>
        </w:rPr>
        <w:t>המשפטים ציפי לבני:</w:t>
      </w:r>
      <w:r>
        <w:tab/>
      </w:r>
      <w:r>
        <w:fldChar w:fldCharType="begin"/>
      </w:r>
      <w:r>
        <w:instrText xml:space="preserve"> PAGEREF _Toc118183610 \h </w:instrText>
      </w:r>
      <w:r>
        <w:fldChar w:fldCharType="separate"/>
      </w:r>
      <w:r>
        <w:t>74</w:t>
      </w:r>
      <w:r>
        <w:fldChar w:fldCharType="end"/>
      </w:r>
    </w:p>
    <w:p w14:paraId="6DCDE63F"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תקופת כהונת ראש המטה הכללי, התשס"ה-2005</w:t>
      </w:r>
      <w:r>
        <w:tab/>
      </w:r>
      <w:r>
        <w:fldChar w:fldCharType="begin"/>
      </w:r>
      <w:r>
        <w:instrText xml:space="preserve"> PAGEREF _Toc118183611 \h </w:instrText>
      </w:r>
      <w:r>
        <w:fldChar w:fldCharType="separate"/>
      </w:r>
      <w:r>
        <w:t>75</w:t>
      </w:r>
      <w:r>
        <w:fldChar w:fldCharType="end"/>
      </w:r>
    </w:p>
    <w:p w14:paraId="0F06F7F9" w14:textId="77777777" w:rsidR="00000000" w:rsidRDefault="00953ED2">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_Toc118183612 \h </w:instrText>
      </w:r>
      <w:r>
        <w:fldChar w:fldCharType="separate"/>
      </w:r>
      <w:r>
        <w:t>75</w:t>
      </w:r>
      <w:r>
        <w:fldChar w:fldCharType="end"/>
      </w:r>
    </w:p>
    <w:p w14:paraId="1963D351"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משך כהונת ראש המטה הכללי, התשס"ה-2005</w:t>
      </w:r>
      <w:r>
        <w:tab/>
      </w:r>
      <w:r>
        <w:fldChar w:fldCharType="begin"/>
      </w:r>
      <w:r>
        <w:instrText xml:space="preserve"> PAGEREF _Toc118</w:instrText>
      </w:r>
      <w:r>
        <w:instrText xml:space="preserve">183613 \h </w:instrText>
      </w:r>
      <w:r>
        <w:fldChar w:fldCharType="separate"/>
      </w:r>
      <w:r>
        <w:t>76</w:t>
      </w:r>
      <w:r>
        <w:fldChar w:fldCharType="end"/>
      </w:r>
    </w:p>
    <w:p w14:paraId="25AE8552" w14:textId="77777777" w:rsidR="00000000" w:rsidRDefault="00953ED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_Toc118183614 \h </w:instrText>
      </w:r>
      <w:r>
        <w:fldChar w:fldCharType="separate"/>
      </w:r>
      <w:r>
        <w:t>76</w:t>
      </w:r>
      <w:r>
        <w:fldChar w:fldCharType="end"/>
      </w:r>
    </w:p>
    <w:p w14:paraId="333D6BCA"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תקופת כהונת ראש המטה הכללי, התשס"ה-2005</w:t>
      </w:r>
      <w:r>
        <w:tab/>
      </w:r>
      <w:r>
        <w:fldChar w:fldCharType="begin"/>
      </w:r>
      <w:r>
        <w:instrText xml:space="preserve"> PAGEREF _Toc118183615 \h </w:instrText>
      </w:r>
      <w:r>
        <w:fldChar w:fldCharType="separate"/>
      </w:r>
      <w:r>
        <w:t>77</w:t>
      </w:r>
      <w:r>
        <w:fldChar w:fldCharType="end"/>
      </w:r>
    </w:p>
    <w:p w14:paraId="565CE56B" w14:textId="77777777" w:rsidR="00000000" w:rsidRDefault="00953ED2">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_Toc118183616 \h </w:instrText>
      </w:r>
      <w:r>
        <w:fldChar w:fldCharType="separate"/>
      </w:r>
      <w:r>
        <w:t>77</w:t>
      </w:r>
      <w:r>
        <w:fldChar w:fldCharType="end"/>
      </w:r>
    </w:p>
    <w:p w14:paraId="44DA2D30" w14:textId="77777777" w:rsidR="00000000" w:rsidRDefault="00953ED2">
      <w:pPr>
        <w:pStyle w:val="TOC1"/>
        <w:tabs>
          <w:tab w:val="right" w:leader="dot" w:pos="8296"/>
        </w:tabs>
        <w:ind w:right="0"/>
        <w:rPr>
          <w:rFonts w:ascii="Times New Roman" w:hAnsi="Times New Roman" w:cs="Times New Roman"/>
          <w:sz w:val="24"/>
          <w:szCs w:val="24"/>
        </w:rPr>
      </w:pPr>
      <w:r>
        <w:rPr>
          <w:rtl/>
        </w:rPr>
        <w:t>הצעת חוק תקופת כהונת ראש המטה הכללי, התשס</w:t>
      </w:r>
      <w:r>
        <w:t>"</w:t>
      </w:r>
      <w:r>
        <w:rPr>
          <w:rtl/>
        </w:rPr>
        <w:t>ה-2005</w:t>
      </w:r>
      <w:r>
        <w:tab/>
      </w:r>
      <w:r>
        <w:fldChar w:fldCharType="begin"/>
      </w:r>
      <w:r>
        <w:instrText xml:space="preserve"> PAGEREF _Toc118183617 \h </w:instrText>
      </w:r>
      <w:r>
        <w:fldChar w:fldCharType="separate"/>
      </w:r>
      <w:r>
        <w:t>78</w:t>
      </w:r>
      <w:r>
        <w:fldChar w:fldCharType="end"/>
      </w:r>
    </w:p>
    <w:p w14:paraId="010452D3" w14:textId="77777777" w:rsidR="00000000" w:rsidRDefault="00953ED2">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_Toc118183618 \h </w:instrText>
      </w:r>
      <w:r>
        <w:fldChar w:fldCharType="separate"/>
      </w:r>
      <w:r>
        <w:t>78</w:t>
      </w:r>
      <w:r>
        <w:fldChar w:fldCharType="end"/>
      </w:r>
    </w:p>
    <w:p w14:paraId="1DEA079A" w14:textId="77777777" w:rsidR="00000000" w:rsidRDefault="00953ED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_Toc118183619 \h </w:instrText>
      </w:r>
      <w:r>
        <w:fldChar w:fldCharType="separate"/>
      </w:r>
      <w:r>
        <w:t>79</w:t>
      </w:r>
      <w:r>
        <w:fldChar w:fldCharType="end"/>
      </w:r>
    </w:p>
    <w:p w14:paraId="36325319" w14:textId="77777777" w:rsidR="00000000" w:rsidRDefault="00953ED2">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_Toc118183620 \h </w:instrText>
      </w:r>
      <w:r>
        <w:fldChar w:fldCharType="separate"/>
      </w:r>
      <w:r>
        <w:t>80</w:t>
      </w:r>
      <w:r>
        <w:fldChar w:fldCharType="end"/>
      </w:r>
    </w:p>
    <w:p w14:paraId="43AAB53E"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_Toc11818</w:instrText>
      </w:r>
      <w:r>
        <w:instrText xml:space="preserve">3621 \h </w:instrText>
      </w:r>
      <w:r>
        <w:fldChar w:fldCharType="separate"/>
      </w:r>
      <w:r>
        <w:t>83</w:t>
      </w:r>
      <w:r>
        <w:fldChar w:fldCharType="end"/>
      </w:r>
    </w:p>
    <w:p w14:paraId="06F7F4E0" w14:textId="77777777" w:rsidR="00000000" w:rsidRDefault="00953ED2">
      <w:pPr>
        <w:pStyle w:val="TOC1"/>
        <w:tabs>
          <w:tab w:val="right" w:leader="dot" w:pos="8296"/>
        </w:tabs>
        <w:ind w:right="0"/>
        <w:rPr>
          <w:rFonts w:ascii="Times New Roman" w:hAnsi="Times New Roman" w:cs="Times New Roman"/>
          <w:sz w:val="24"/>
          <w:szCs w:val="24"/>
        </w:rPr>
      </w:pPr>
      <w:r>
        <w:rPr>
          <w:rtl/>
        </w:rPr>
        <w:t xml:space="preserve">החלטת הממשלה בנושא איחוד משפחות פלסטיניות </w:t>
      </w:r>
      <w:r>
        <w:t xml:space="preserve"> </w:t>
      </w:r>
      <w:r>
        <w:rPr>
          <w:rtl/>
        </w:rPr>
        <w:t>ומתן אזרחות ישראלית ונוהלי משרד הפנים לביטול אזרחות</w:t>
      </w:r>
      <w:r>
        <w:tab/>
      </w:r>
      <w:r>
        <w:fldChar w:fldCharType="begin"/>
      </w:r>
      <w:r>
        <w:instrText xml:space="preserve"> PAGEREF _Toc118183622 \h </w:instrText>
      </w:r>
      <w:r>
        <w:fldChar w:fldCharType="separate"/>
      </w:r>
      <w:r>
        <w:t>83</w:t>
      </w:r>
      <w:r>
        <w:fldChar w:fldCharType="end"/>
      </w:r>
    </w:p>
    <w:p w14:paraId="7179F7AF" w14:textId="77777777" w:rsidR="00000000" w:rsidRDefault="00953ED2">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_Toc118183623 \h </w:instrText>
      </w:r>
      <w:r>
        <w:fldChar w:fldCharType="separate"/>
      </w:r>
      <w:r>
        <w:t>83</w:t>
      </w:r>
      <w:r>
        <w:fldChar w:fldCharType="end"/>
      </w:r>
    </w:p>
    <w:p w14:paraId="6F1FEB42" w14:textId="77777777" w:rsidR="00000000" w:rsidRDefault="00953ED2">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_Toc118183624 \h </w:instrText>
      </w:r>
      <w:r>
        <w:fldChar w:fldCharType="separate"/>
      </w:r>
      <w:r>
        <w:t>8</w:t>
      </w:r>
      <w:r>
        <w:t>4</w:t>
      </w:r>
      <w:r>
        <w:fldChar w:fldCharType="end"/>
      </w:r>
    </w:p>
    <w:p w14:paraId="36913864" w14:textId="77777777" w:rsidR="00000000" w:rsidRDefault="00953ED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_Toc118183625 \h </w:instrText>
      </w:r>
      <w:r>
        <w:fldChar w:fldCharType="separate"/>
      </w:r>
      <w:r>
        <w:t>85</w:t>
      </w:r>
      <w:r>
        <w:fldChar w:fldCharType="end"/>
      </w:r>
    </w:p>
    <w:p w14:paraId="7C2D2014" w14:textId="77777777" w:rsidR="00000000" w:rsidRDefault="00953ED2">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_Toc118183626 \h </w:instrText>
      </w:r>
      <w:r>
        <w:fldChar w:fldCharType="separate"/>
      </w:r>
      <w:r>
        <w:t>86</w:t>
      </w:r>
      <w:r>
        <w:fldChar w:fldCharType="end"/>
      </w:r>
    </w:p>
    <w:p w14:paraId="6A34919B" w14:textId="77777777" w:rsidR="00000000" w:rsidRDefault="00953ED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_Toc118183627 \h </w:instrText>
      </w:r>
      <w:r>
        <w:fldChar w:fldCharType="separate"/>
      </w:r>
      <w:r>
        <w:t>88</w:t>
      </w:r>
      <w:r>
        <w:fldChar w:fldCharType="end"/>
      </w:r>
    </w:p>
    <w:p w14:paraId="7DC2C856" w14:textId="77777777" w:rsidR="00000000" w:rsidRDefault="00953ED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_Toc118183628 \h </w:instrText>
      </w:r>
      <w:r>
        <w:fldChar w:fldCharType="separate"/>
      </w:r>
      <w:r>
        <w:t>89</w:t>
      </w:r>
      <w:r>
        <w:fldChar w:fldCharType="end"/>
      </w:r>
    </w:p>
    <w:p w14:paraId="348C9410" w14:textId="77777777" w:rsidR="00000000" w:rsidRDefault="00953ED2">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w:t>
      </w:r>
      <w:r>
        <w:rPr>
          <w:rtl/>
        </w:rPr>
        <w:t>יתנו):</w:t>
      </w:r>
      <w:r>
        <w:tab/>
      </w:r>
      <w:r>
        <w:fldChar w:fldCharType="begin"/>
      </w:r>
      <w:r>
        <w:instrText xml:space="preserve"> PAGEREF _Toc118183629 \h </w:instrText>
      </w:r>
      <w:r>
        <w:fldChar w:fldCharType="separate"/>
      </w:r>
      <w:r>
        <w:t>90</w:t>
      </w:r>
      <w:r>
        <w:fldChar w:fldCharType="end"/>
      </w:r>
    </w:p>
    <w:p w14:paraId="1018F75E"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_Toc118183630 \h </w:instrText>
      </w:r>
      <w:r>
        <w:fldChar w:fldCharType="separate"/>
      </w:r>
      <w:r>
        <w:t>93</w:t>
      </w:r>
      <w:r>
        <w:fldChar w:fldCharType="end"/>
      </w:r>
    </w:p>
    <w:p w14:paraId="28D6848D" w14:textId="77777777" w:rsidR="00000000" w:rsidRDefault="00953ED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_Toc118183631 \h </w:instrText>
      </w:r>
      <w:r>
        <w:fldChar w:fldCharType="separate"/>
      </w:r>
      <w:r>
        <w:t>97</w:t>
      </w:r>
      <w:r>
        <w:fldChar w:fldCharType="end"/>
      </w:r>
    </w:p>
    <w:p w14:paraId="48A7DFED" w14:textId="77777777" w:rsidR="00000000" w:rsidRDefault="00953ED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_Toc118183632 \h </w:instrText>
      </w:r>
      <w:r>
        <w:fldChar w:fldCharType="separate"/>
      </w:r>
      <w:r>
        <w:t>97</w:t>
      </w:r>
      <w:r>
        <w:fldChar w:fldCharType="end"/>
      </w:r>
    </w:p>
    <w:p w14:paraId="6B46649B" w14:textId="77777777" w:rsidR="00000000" w:rsidRDefault="00953ED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_Toc118183633 \h </w:instrText>
      </w:r>
      <w:r>
        <w:fldChar w:fldCharType="separate"/>
      </w:r>
      <w:r>
        <w:t>98</w:t>
      </w:r>
      <w:r>
        <w:fldChar w:fldCharType="end"/>
      </w:r>
    </w:p>
    <w:p w14:paraId="068E8287" w14:textId="77777777" w:rsidR="00000000" w:rsidRDefault="00953ED2">
      <w:pPr>
        <w:pStyle w:val="TOC1"/>
        <w:tabs>
          <w:tab w:val="right" w:leader="dot" w:pos="8296"/>
        </w:tabs>
        <w:ind w:right="0"/>
        <w:rPr>
          <w:rFonts w:ascii="Times New Roman" w:hAnsi="Times New Roman" w:cs="Times New Roman"/>
          <w:sz w:val="24"/>
          <w:szCs w:val="24"/>
        </w:rPr>
      </w:pPr>
      <w:r>
        <w:rPr>
          <w:rtl/>
        </w:rPr>
        <w:t>ה</w:t>
      </w:r>
      <w:r>
        <w:rPr>
          <w:rtl/>
        </w:rPr>
        <w:t>צעה לסדר-היום</w:t>
      </w:r>
      <w:r>
        <w:tab/>
      </w:r>
      <w:r>
        <w:fldChar w:fldCharType="begin"/>
      </w:r>
      <w:r>
        <w:instrText xml:space="preserve"> PAGEREF _Toc118183634 \h </w:instrText>
      </w:r>
      <w:r>
        <w:fldChar w:fldCharType="separate"/>
      </w:r>
      <w:r>
        <w:t>101</w:t>
      </w:r>
      <w:r>
        <w:fldChar w:fldCharType="end"/>
      </w:r>
    </w:p>
    <w:p w14:paraId="24321E08" w14:textId="77777777" w:rsidR="00000000" w:rsidRDefault="00953ED2">
      <w:pPr>
        <w:pStyle w:val="TOC1"/>
        <w:tabs>
          <w:tab w:val="right" w:leader="dot" w:pos="8296"/>
        </w:tabs>
        <w:ind w:right="0"/>
        <w:rPr>
          <w:rFonts w:ascii="Times New Roman" w:hAnsi="Times New Roman" w:cs="Times New Roman"/>
          <w:sz w:val="24"/>
          <w:szCs w:val="24"/>
        </w:rPr>
      </w:pPr>
      <w:r>
        <w:rPr>
          <w:rtl/>
        </w:rPr>
        <w:t>התנהלות הממשלה במסגרת תוכנית עקירת יישובי גוש</w:t>
      </w:r>
      <w:r>
        <w:t>-</w:t>
      </w:r>
      <w:r>
        <w:rPr>
          <w:rtl/>
        </w:rPr>
        <w:t>קטיף והשומרון</w:t>
      </w:r>
      <w:r>
        <w:tab/>
      </w:r>
      <w:r>
        <w:fldChar w:fldCharType="begin"/>
      </w:r>
      <w:r>
        <w:instrText xml:space="preserve"> PAGEREF _Toc118183635 \h </w:instrText>
      </w:r>
      <w:r>
        <w:fldChar w:fldCharType="separate"/>
      </w:r>
      <w:r>
        <w:t>101</w:t>
      </w:r>
      <w:r>
        <w:fldChar w:fldCharType="end"/>
      </w:r>
    </w:p>
    <w:p w14:paraId="31B6DA18" w14:textId="77777777" w:rsidR="00000000" w:rsidRDefault="00953ED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_Toc118183636 \h </w:instrText>
      </w:r>
      <w:r>
        <w:fldChar w:fldCharType="separate"/>
      </w:r>
      <w:r>
        <w:t>101</w:t>
      </w:r>
      <w:r>
        <w:fldChar w:fldCharType="end"/>
      </w:r>
    </w:p>
    <w:p w14:paraId="4ED9A59B" w14:textId="77777777" w:rsidR="00000000" w:rsidRDefault="00953ED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w:instrText>
      </w:r>
      <w:r>
        <w:instrText xml:space="preserve">8183637 \h </w:instrText>
      </w:r>
      <w:r>
        <w:fldChar w:fldCharType="separate"/>
      </w:r>
      <w:r>
        <w:t>106</w:t>
      </w:r>
      <w:r>
        <w:fldChar w:fldCharType="end"/>
      </w:r>
    </w:p>
    <w:p w14:paraId="0EB311D0" w14:textId="77777777" w:rsidR="00000000" w:rsidRDefault="00953ED2">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_Toc118183638 \h </w:instrText>
      </w:r>
      <w:r>
        <w:fldChar w:fldCharType="separate"/>
      </w:r>
      <w:r>
        <w:t>108</w:t>
      </w:r>
      <w:r>
        <w:fldChar w:fldCharType="end"/>
      </w:r>
    </w:p>
    <w:p w14:paraId="06BF1EA0" w14:textId="77777777" w:rsidR="00000000" w:rsidRDefault="00953ED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_Toc118183639 \h </w:instrText>
      </w:r>
      <w:r>
        <w:fldChar w:fldCharType="separate"/>
      </w:r>
      <w:r>
        <w:t>110</w:t>
      </w:r>
      <w:r>
        <w:fldChar w:fldCharType="end"/>
      </w:r>
    </w:p>
    <w:p w14:paraId="6D068D3B" w14:textId="77777777" w:rsidR="00000000" w:rsidRDefault="00953ED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_Toc118183640 \h </w:instrText>
      </w:r>
      <w:r>
        <w:fldChar w:fldCharType="separate"/>
      </w:r>
      <w:r>
        <w:t>110</w:t>
      </w:r>
      <w:r>
        <w:fldChar w:fldCharType="end"/>
      </w:r>
    </w:p>
    <w:p w14:paraId="2F64F79C" w14:textId="77777777" w:rsidR="00000000" w:rsidRDefault="00953ED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w:instrText>
      </w:r>
      <w:r>
        <w:instrText xml:space="preserve">118183641 \h </w:instrText>
      </w:r>
      <w:r>
        <w:fldChar w:fldCharType="separate"/>
      </w:r>
      <w:r>
        <w:t>110</w:t>
      </w:r>
      <w:r>
        <w:fldChar w:fldCharType="end"/>
      </w:r>
    </w:p>
    <w:p w14:paraId="4F7BFA28" w14:textId="77777777" w:rsidR="00000000" w:rsidRDefault="00953ED2">
      <w:pPr>
        <w:pStyle w:val="TOC1"/>
        <w:tabs>
          <w:tab w:val="right" w:leader="dot" w:pos="8296"/>
        </w:tabs>
        <w:ind w:right="0"/>
        <w:rPr>
          <w:rFonts w:ascii="Times New Roman" w:hAnsi="Times New Roman" w:cs="Times New Roman"/>
          <w:sz w:val="24"/>
          <w:szCs w:val="24"/>
        </w:rPr>
      </w:pPr>
      <w:r>
        <w:rPr>
          <w:rtl/>
        </w:rPr>
        <w:t>מצבו הקשה של יונתן</w:t>
      </w:r>
      <w:r>
        <w:t xml:space="preserve"> </w:t>
      </w:r>
      <w:r>
        <w:rPr>
          <w:rtl/>
        </w:rPr>
        <w:t>פולארד וטענותיו בדבר התעללות</w:t>
      </w:r>
      <w:r>
        <w:t xml:space="preserve"> </w:t>
      </w:r>
      <w:r>
        <w:rPr>
          <w:rtl/>
        </w:rPr>
        <w:t>בו</w:t>
      </w:r>
      <w:r>
        <w:tab/>
      </w:r>
      <w:r>
        <w:fldChar w:fldCharType="begin"/>
      </w:r>
      <w:r>
        <w:instrText xml:space="preserve"> PAGEREF _Toc118183642 \h </w:instrText>
      </w:r>
      <w:r>
        <w:fldChar w:fldCharType="separate"/>
      </w:r>
      <w:r>
        <w:t>110</w:t>
      </w:r>
      <w:r>
        <w:fldChar w:fldCharType="end"/>
      </w:r>
    </w:p>
    <w:p w14:paraId="6238AC3E" w14:textId="77777777" w:rsidR="00000000" w:rsidRDefault="00953ED2">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_Toc118183643 \h </w:instrText>
      </w:r>
      <w:r>
        <w:fldChar w:fldCharType="separate"/>
      </w:r>
      <w:r>
        <w:t>110</w:t>
      </w:r>
      <w:r>
        <w:fldChar w:fldCharType="end"/>
      </w:r>
    </w:p>
    <w:p w14:paraId="3334ACF4" w14:textId="77777777" w:rsidR="00000000" w:rsidRDefault="00953ED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מגלי והבה:</w:t>
      </w:r>
      <w:r>
        <w:tab/>
      </w:r>
      <w:r>
        <w:fldChar w:fldCharType="begin"/>
      </w:r>
      <w:r>
        <w:instrText xml:space="preserve"> PAGEREF _Toc118183644 \h </w:instrText>
      </w:r>
      <w:r>
        <w:fldChar w:fldCharType="separate"/>
      </w:r>
      <w:r>
        <w:t>112</w:t>
      </w:r>
      <w:r>
        <w:fldChar w:fldCharType="end"/>
      </w:r>
    </w:p>
    <w:p w14:paraId="06DBCBBC" w14:textId="77777777" w:rsidR="00000000" w:rsidRDefault="00953ED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w:instrText>
      </w:r>
      <w:r>
        <w:instrText xml:space="preserve">REF _Toc118183645 \h </w:instrText>
      </w:r>
      <w:r>
        <w:fldChar w:fldCharType="separate"/>
      </w:r>
      <w:r>
        <w:t>114</w:t>
      </w:r>
      <w:r>
        <w:fldChar w:fldCharType="end"/>
      </w:r>
    </w:p>
    <w:p w14:paraId="39239C87" w14:textId="77777777" w:rsidR="00000000" w:rsidRDefault="00953ED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_Toc118183646 \h </w:instrText>
      </w:r>
      <w:r>
        <w:fldChar w:fldCharType="separate"/>
      </w:r>
      <w:r>
        <w:t>115</w:t>
      </w:r>
      <w:r>
        <w:fldChar w:fldCharType="end"/>
      </w:r>
    </w:p>
    <w:p w14:paraId="2638A77C" w14:textId="77777777" w:rsidR="00000000" w:rsidRDefault="00953ED2">
      <w:pPr>
        <w:pStyle w:val="TOC1"/>
        <w:tabs>
          <w:tab w:val="right" w:leader="dot" w:pos="8296"/>
        </w:tabs>
        <w:ind w:right="0"/>
        <w:rPr>
          <w:rFonts w:ascii="Times New Roman" w:hAnsi="Times New Roman" w:cs="Times New Roman"/>
          <w:sz w:val="24"/>
          <w:szCs w:val="24"/>
        </w:rPr>
      </w:pPr>
      <w:r>
        <w:rPr>
          <w:rtl/>
        </w:rPr>
        <w:t>הצורך בהחזרת המענקים לדיור ממשרד השיכון</w:t>
      </w:r>
      <w:r>
        <w:tab/>
      </w:r>
      <w:r>
        <w:fldChar w:fldCharType="begin"/>
      </w:r>
      <w:r>
        <w:instrText xml:space="preserve"> PAGEREF _Toc118183647 \h </w:instrText>
      </w:r>
      <w:r>
        <w:fldChar w:fldCharType="separate"/>
      </w:r>
      <w:r>
        <w:t>115</w:t>
      </w:r>
      <w:r>
        <w:fldChar w:fldCharType="end"/>
      </w:r>
    </w:p>
    <w:p w14:paraId="667DFB9D" w14:textId="77777777" w:rsidR="00000000" w:rsidRDefault="00953ED2">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_Toc118183648 \h </w:instrText>
      </w:r>
      <w:r>
        <w:fldChar w:fldCharType="separate"/>
      </w:r>
      <w:r>
        <w:t>115</w:t>
      </w:r>
      <w:r>
        <w:fldChar w:fldCharType="end"/>
      </w:r>
    </w:p>
    <w:p w14:paraId="0A2A9F63" w14:textId="77777777" w:rsidR="00000000" w:rsidRDefault="00953ED2">
      <w:pPr>
        <w:pStyle w:val="TOC2"/>
        <w:tabs>
          <w:tab w:val="right" w:leader="dot" w:pos="8296"/>
        </w:tabs>
        <w:ind w:right="0"/>
        <w:rPr>
          <w:rFonts w:ascii="Times New Roman" w:hAnsi="Times New Roman" w:cs="Times New Roman"/>
          <w:sz w:val="24"/>
          <w:szCs w:val="24"/>
        </w:rPr>
      </w:pPr>
      <w:r>
        <w:rPr>
          <w:rtl/>
        </w:rPr>
        <w:t>שר הבינוי והשיכון יצחק הר</w:t>
      </w:r>
      <w:r>
        <w:rPr>
          <w:rtl/>
        </w:rPr>
        <w:t>צוג:</w:t>
      </w:r>
      <w:r>
        <w:tab/>
      </w:r>
      <w:r>
        <w:fldChar w:fldCharType="begin"/>
      </w:r>
      <w:r>
        <w:instrText xml:space="preserve"> PAGEREF _Toc118183649 \h </w:instrText>
      </w:r>
      <w:r>
        <w:fldChar w:fldCharType="separate"/>
      </w:r>
      <w:r>
        <w:t>117</w:t>
      </w:r>
      <w:r>
        <w:fldChar w:fldCharType="end"/>
      </w:r>
    </w:p>
    <w:p w14:paraId="20315B47" w14:textId="77777777" w:rsidR="00000000" w:rsidRDefault="00953ED2">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יצחק הרצוג:</w:t>
      </w:r>
      <w:r>
        <w:tab/>
      </w:r>
      <w:r>
        <w:fldChar w:fldCharType="begin"/>
      </w:r>
      <w:r>
        <w:instrText xml:space="preserve"> PAGEREF _Toc118183650 \h </w:instrText>
      </w:r>
      <w:r>
        <w:fldChar w:fldCharType="separate"/>
      </w:r>
      <w:r>
        <w:t>120</w:t>
      </w:r>
      <w:r>
        <w:fldChar w:fldCharType="end"/>
      </w:r>
    </w:p>
    <w:p w14:paraId="2087831E"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_Toc118183651 \h </w:instrText>
      </w:r>
      <w:r>
        <w:fldChar w:fldCharType="separate"/>
      </w:r>
      <w:r>
        <w:t>121</w:t>
      </w:r>
      <w:r>
        <w:fldChar w:fldCharType="end"/>
      </w:r>
    </w:p>
    <w:p w14:paraId="09BDE4F4" w14:textId="77777777" w:rsidR="00000000" w:rsidRDefault="00953ED2">
      <w:pPr>
        <w:pStyle w:val="TOC1"/>
        <w:tabs>
          <w:tab w:val="right" w:leader="dot" w:pos="8296"/>
        </w:tabs>
        <w:ind w:right="0"/>
        <w:rPr>
          <w:rFonts w:ascii="Times New Roman" w:hAnsi="Times New Roman" w:cs="Times New Roman"/>
          <w:sz w:val="24"/>
          <w:szCs w:val="24"/>
        </w:rPr>
      </w:pPr>
      <w:r>
        <w:rPr>
          <w:rtl/>
        </w:rPr>
        <w:t>דוח מבקר המדינה</w:t>
      </w:r>
      <w:r>
        <w:tab/>
      </w:r>
      <w:r>
        <w:fldChar w:fldCharType="begin"/>
      </w:r>
      <w:r>
        <w:instrText xml:space="preserve"> PAGEREF _Toc118183652 \h </w:instrText>
      </w:r>
      <w:r>
        <w:fldChar w:fldCharType="separate"/>
      </w:r>
      <w:r>
        <w:t>121</w:t>
      </w:r>
      <w:r>
        <w:fldChar w:fldCharType="end"/>
      </w:r>
    </w:p>
    <w:p w14:paraId="550509F4" w14:textId="77777777" w:rsidR="00000000" w:rsidRDefault="00953ED2">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_Toc118183653 \h </w:instrText>
      </w:r>
      <w:r>
        <w:fldChar w:fldCharType="separate"/>
      </w:r>
      <w:r>
        <w:t>121</w:t>
      </w:r>
      <w:r>
        <w:fldChar w:fldCharType="end"/>
      </w:r>
    </w:p>
    <w:p w14:paraId="3D5BC103" w14:textId="77777777" w:rsidR="00000000" w:rsidRDefault="00953ED2">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_Toc118183654 \h </w:instrText>
      </w:r>
      <w:r>
        <w:fldChar w:fldCharType="separate"/>
      </w:r>
      <w:r>
        <w:t>122</w:t>
      </w:r>
      <w:r>
        <w:fldChar w:fldCharType="end"/>
      </w:r>
    </w:p>
    <w:p w14:paraId="04087519" w14:textId="77777777" w:rsidR="00000000" w:rsidRDefault="00953ED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_Toc118183655 \h </w:instrText>
      </w:r>
      <w:r>
        <w:fldChar w:fldCharType="separate"/>
      </w:r>
      <w:r>
        <w:t>123</w:t>
      </w:r>
      <w:r>
        <w:fldChar w:fldCharType="end"/>
      </w:r>
    </w:p>
    <w:p w14:paraId="5380EDDD" w14:textId="77777777" w:rsidR="00000000" w:rsidRDefault="00953ED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_Toc118183656 \h </w:instrText>
      </w:r>
      <w:r>
        <w:fldChar w:fldCharType="separate"/>
      </w:r>
      <w:r>
        <w:t>126</w:t>
      </w:r>
      <w:r>
        <w:fldChar w:fldCharType="end"/>
      </w:r>
    </w:p>
    <w:p w14:paraId="14321074" w14:textId="77777777" w:rsidR="00000000" w:rsidRDefault="00953ED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_Toc118183657 \h </w:instrText>
      </w:r>
      <w:r>
        <w:fldChar w:fldCharType="separate"/>
      </w:r>
      <w:r>
        <w:t>127</w:t>
      </w:r>
      <w:r>
        <w:fldChar w:fldCharType="end"/>
      </w:r>
    </w:p>
    <w:p w14:paraId="5FADEB76" w14:textId="77777777" w:rsidR="00000000" w:rsidRDefault="00953ED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w:instrText>
      </w:r>
      <w:r>
        <w:instrText xml:space="preserve">118183658 \h </w:instrText>
      </w:r>
      <w:r>
        <w:fldChar w:fldCharType="separate"/>
      </w:r>
      <w:r>
        <w:t>129</w:t>
      </w:r>
      <w:r>
        <w:fldChar w:fldCharType="end"/>
      </w:r>
    </w:p>
    <w:p w14:paraId="2E2EE5FC" w14:textId="77777777" w:rsidR="00000000" w:rsidRDefault="00953ED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_Toc118183659 \h </w:instrText>
      </w:r>
      <w:r>
        <w:fldChar w:fldCharType="separate"/>
      </w:r>
      <w:r>
        <w:t>133</w:t>
      </w:r>
      <w:r>
        <w:fldChar w:fldCharType="end"/>
      </w:r>
    </w:p>
    <w:p w14:paraId="5839BF66" w14:textId="77777777" w:rsidR="00000000" w:rsidRDefault="00953ED2">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_Toc118183660 \h </w:instrText>
      </w:r>
      <w:r>
        <w:fldChar w:fldCharType="separate"/>
      </w:r>
      <w:r>
        <w:t>135</w:t>
      </w:r>
      <w:r>
        <w:fldChar w:fldCharType="end"/>
      </w:r>
    </w:p>
    <w:p w14:paraId="3A709781"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_Toc118183661 \h </w:instrText>
      </w:r>
      <w:r>
        <w:fldChar w:fldCharType="separate"/>
      </w:r>
      <w:r>
        <w:t>142</w:t>
      </w:r>
      <w:r>
        <w:fldChar w:fldCharType="end"/>
      </w:r>
    </w:p>
    <w:p w14:paraId="0C70F57A" w14:textId="77777777" w:rsidR="00000000" w:rsidRDefault="00953ED2">
      <w:pPr>
        <w:pStyle w:val="TOC1"/>
        <w:tabs>
          <w:tab w:val="right" w:leader="dot" w:pos="8296"/>
        </w:tabs>
        <w:ind w:right="0"/>
        <w:rPr>
          <w:rFonts w:ascii="Times New Roman" w:hAnsi="Times New Roman" w:cs="Times New Roman"/>
          <w:sz w:val="24"/>
          <w:szCs w:val="24"/>
        </w:rPr>
      </w:pPr>
      <w:r>
        <w:rPr>
          <w:rtl/>
        </w:rPr>
        <w:t>יחס המדינה לניצולי השואה</w:t>
      </w:r>
      <w:r>
        <w:tab/>
      </w:r>
      <w:r>
        <w:fldChar w:fldCharType="begin"/>
      </w:r>
      <w:r>
        <w:instrText xml:space="preserve"> PAGEREF _Toc118183662 \h </w:instrText>
      </w:r>
      <w:r>
        <w:fldChar w:fldCharType="separate"/>
      </w:r>
      <w:r>
        <w:t>142</w:t>
      </w:r>
      <w:r>
        <w:fldChar w:fldCharType="end"/>
      </w:r>
    </w:p>
    <w:p w14:paraId="6485F2FB" w14:textId="77777777" w:rsidR="00000000" w:rsidRDefault="00953ED2">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_Toc118183663 \h </w:instrText>
      </w:r>
      <w:r>
        <w:fldChar w:fldCharType="separate"/>
      </w:r>
      <w:r>
        <w:t>142</w:t>
      </w:r>
      <w:r>
        <w:fldChar w:fldCharType="end"/>
      </w:r>
    </w:p>
    <w:p w14:paraId="01C760BA" w14:textId="77777777" w:rsidR="00000000" w:rsidRDefault="00953ED2">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_Toc118183664 \h </w:instrText>
      </w:r>
      <w:r>
        <w:fldChar w:fldCharType="separate"/>
      </w:r>
      <w:r>
        <w:t>146</w:t>
      </w:r>
      <w:r>
        <w:fldChar w:fldCharType="end"/>
      </w:r>
    </w:p>
    <w:p w14:paraId="58D6755E" w14:textId="77777777" w:rsidR="00000000" w:rsidRDefault="00953ED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_Toc118183665 \h </w:instrText>
      </w:r>
      <w:r>
        <w:fldChar w:fldCharType="separate"/>
      </w:r>
      <w:r>
        <w:t>148</w:t>
      </w:r>
      <w:r>
        <w:fldChar w:fldCharType="end"/>
      </w:r>
    </w:p>
    <w:p w14:paraId="36618106" w14:textId="77777777" w:rsidR="00000000" w:rsidRDefault="00953ED2">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_Toc118183666 \h </w:instrText>
      </w:r>
      <w:r>
        <w:fldChar w:fldCharType="separate"/>
      </w:r>
      <w:r>
        <w:t>149</w:t>
      </w:r>
      <w:r>
        <w:fldChar w:fldCharType="end"/>
      </w:r>
    </w:p>
    <w:p w14:paraId="559FA6E9" w14:textId="77777777" w:rsidR="00000000" w:rsidRDefault="00953ED2">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w:instrText>
      </w:r>
      <w:r>
        <w:instrText xml:space="preserve">PAGEREF _Toc118183667 \h </w:instrText>
      </w:r>
      <w:r>
        <w:fldChar w:fldCharType="separate"/>
      </w:r>
      <w:r>
        <w:t>156</w:t>
      </w:r>
      <w:r>
        <w:fldChar w:fldCharType="end"/>
      </w:r>
    </w:p>
    <w:p w14:paraId="68D3096A" w14:textId="77777777" w:rsidR="00000000" w:rsidRDefault="00953ED2">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_Toc118183668 \h </w:instrText>
      </w:r>
      <w:r>
        <w:fldChar w:fldCharType="separate"/>
      </w:r>
      <w:r>
        <w:t>157</w:t>
      </w:r>
      <w:r>
        <w:fldChar w:fldCharType="end"/>
      </w:r>
    </w:p>
    <w:p w14:paraId="031D205F" w14:textId="77777777" w:rsidR="00000000" w:rsidRDefault="00953ED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_Toc118183669 \h </w:instrText>
      </w:r>
      <w:r>
        <w:fldChar w:fldCharType="separate"/>
      </w:r>
      <w:r>
        <w:t>157</w:t>
      </w:r>
      <w:r>
        <w:fldChar w:fldCharType="end"/>
      </w:r>
    </w:p>
    <w:p w14:paraId="0F6F8F77"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_Toc118183670 \h </w:instrText>
      </w:r>
      <w:r>
        <w:fldChar w:fldCharType="separate"/>
      </w:r>
      <w:r>
        <w:t>158</w:t>
      </w:r>
      <w:r>
        <w:fldChar w:fldCharType="end"/>
      </w:r>
    </w:p>
    <w:p w14:paraId="45DF8F7D" w14:textId="77777777" w:rsidR="00000000" w:rsidRDefault="00953ED2">
      <w:pPr>
        <w:pStyle w:val="TOC1"/>
        <w:tabs>
          <w:tab w:val="right" w:leader="dot" w:pos="8296"/>
        </w:tabs>
        <w:ind w:right="0"/>
        <w:rPr>
          <w:rFonts w:ascii="Times New Roman" w:hAnsi="Times New Roman" w:cs="Times New Roman"/>
          <w:sz w:val="24"/>
          <w:szCs w:val="24"/>
        </w:rPr>
      </w:pPr>
      <w:r>
        <w:rPr>
          <w:rtl/>
        </w:rPr>
        <w:t>חילופי האש בין צה"ל ל</w:t>
      </w:r>
      <w:r>
        <w:t>"</w:t>
      </w:r>
      <w:r>
        <w:rPr>
          <w:rtl/>
        </w:rPr>
        <w:t>חיזבאללה</w:t>
      </w:r>
      <w:r>
        <w:t>"</w:t>
      </w:r>
      <w:r>
        <w:tab/>
      </w:r>
      <w:r>
        <w:fldChar w:fldCharType="begin"/>
      </w:r>
      <w:r>
        <w:instrText xml:space="preserve"> PAGEREF _Toc11818</w:instrText>
      </w:r>
      <w:r>
        <w:instrText xml:space="preserve">3671 \h </w:instrText>
      </w:r>
      <w:r>
        <w:fldChar w:fldCharType="separate"/>
      </w:r>
      <w:r>
        <w:t>158</w:t>
      </w:r>
      <w:r>
        <w:fldChar w:fldCharType="end"/>
      </w:r>
    </w:p>
    <w:p w14:paraId="2C90954A" w14:textId="77777777" w:rsidR="00000000" w:rsidRDefault="00953ED2">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w:t>
      </w:r>
      <w:r>
        <w:tab/>
      </w:r>
      <w:r>
        <w:fldChar w:fldCharType="begin"/>
      </w:r>
      <w:r>
        <w:instrText xml:space="preserve"> PAGEREF _Toc118183672 \h </w:instrText>
      </w:r>
      <w:r>
        <w:fldChar w:fldCharType="separate"/>
      </w:r>
      <w:r>
        <w:t>158</w:t>
      </w:r>
      <w:r>
        <w:fldChar w:fldCharType="end"/>
      </w:r>
    </w:p>
    <w:p w14:paraId="41BBFA6B" w14:textId="77777777" w:rsidR="00000000" w:rsidRDefault="00953ED2">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_Toc118183673 \h </w:instrText>
      </w:r>
      <w:r>
        <w:fldChar w:fldCharType="separate"/>
      </w:r>
      <w:r>
        <w:t>160</w:t>
      </w:r>
      <w:r>
        <w:fldChar w:fldCharType="end"/>
      </w:r>
    </w:p>
    <w:p w14:paraId="6382C019" w14:textId="77777777" w:rsidR="00000000" w:rsidRDefault="00953ED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_Toc118183674 \h </w:instrText>
      </w:r>
      <w:r>
        <w:fldChar w:fldCharType="separate"/>
      </w:r>
      <w:r>
        <w:t>160</w:t>
      </w:r>
      <w:r>
        <w:fldChar w:fldCharType="end"/>
      </w:r>
    </w:p>
    <w:p w14:paraId="2A106822" w14:textId="77777777" w:rsidR="00000000" w:rsidRDefault="00953ED2">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_Toc118183675 \h </w:instrText>
      </w:r>
      <w:r>
        <w:fldChar w:fldCharType="separate"/>
      </w:r>
      <w:r>
        <w:t>162</w:t>
      </w:r>
      <w:r>
        <w:fldChar w:fldCharType="end"/>
      </w:r>
    </w:p>
    <w:p w14:paraId="5277AD27" w14:textId="77777777" w:rsidR="00000000" w:rsidRDefault="00953ED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w:t>
      </w:r>
      <w:r>
        <w:rPr>
          <w:rtl/>
        </w:rPr>
        <w:t>לאומי - ישראל ביתנו):</w:t>
      </w:r>
      <w:r>
        <w:tab/>
      </w:r>
      <w:r>
        <w:fldChar w:fldCharType="begin"/>
      </w:r>
      <w:r>
        <w:instrText xml:space="preserve"> PAGEREF _Toc118183676 \h </w:instrText>
      </w:r>
      <w:r>
        <w:fldChar w:fldCharType="separate"/>
      </w:r>
      <w:r>
        <w:t>163</w:t>
      </w:r>
      <w:r>
        <w:fldChar w:fldCharType="end"/>
      </w:r>
    </w:p>
    <w:p w14:paraId="543A91F9" w14:textId="77777777" w:rsidR="00000000" w:rsidRDefault="00953ED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_Toc118183677 \h </w:instrText>
      </w:r>
      <w:r>
        <w:fldChar w:fldCharType="separate"/>
      </w:r>
      <w:r>
        <w:t>164</w:t>
      </w:r>
      <w:r>
        <w:fldChar w:fldCharType="end"/>
      </w:r>
    </w:p>
    <w:p w14:paraId="65FEF15E" w14:textId="77777777" w:rsidR="00000000" w:rsidRDefault="00953ED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_Toc118183678 \h </w:instrText>
      </w:r>
      <w:r>
        <w:fldChar w:fldCharType="separate"/>
      </w:r>
      <w:r>
        <w:t>165</w:t>
      </w:r>
      <w:r>
        <w:fldChar w:fldCharType="end"/>
      </w:r>
    </w:p>
    <w:p w14:paraId="007EA348" w14:textId="77777777" w:rsidR="00000000" w:rsidRDefault="00953ED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_Toc118183679 \h </w:instrText>
      </w:r>
      <w:r>
        <w:fldChar w:fldCharType="separate"/>
      </w:r>
      <w:r>
        <w:t>166</w:t>
      </w:r>
      <w:r>
        <w:fldChar w:fldCharType="end"/>
      </w:r>
    </w:p>
    <w:p w14:paraId="154AA580" w14:textId="77777777" w:rsidR="00000000" w:rsidRDefault="00953ED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w:instrText>
      </w:r>
      <w:r>
        <w:instrText xml:space="preserve">118183680 \h </w:instrText>
      </w:r>
      <w:r>
        <w:fldChar w:fldCharType="separate"/>
      </w:r>
      <w:r>
        <w:t>168</w:t>
      </w:r>
      <w:r>
        <w:fldChar w:fldCharType="end"/>
      </w:r>
    </w:p>
    <w:p w14:paraId="6BBBD6A5" w14:textId="77777777" w:rsidR="00000000" w:rsidRDefault="00953ED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_Toc118183681 \h </w:instrText>
      </w:r>
      <w:r>
        <w:fldChar w:fldCharType="separate"/>
      </w:r>
      <w:r>
        <w:t>171</w:t>
      </w:r>
      <w:r>
        <w:fldChar w:fldCharType="end"/>
      </w:r>
    </w:p>
    <w:p w14:paraId="202677A9" w14:textId="77777777" w:rsidR="00000000" w:rsidRDefault="00953ED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_Toc118183682 \h </w:instrText>
      </w:r>
      <w:r>
        <w:fldChar w:fldCharType="separate"/>
      </w:r>
      <w:r>
        <w:t>172</w:t>
      </w:r>
      <w:r>
        <w:fldChar w:fldCharType="end"/>
      </w:r>
    </w:p>
    <w:p w14:paraId="7EC94610" w14:textId="77777777" w:rsidR="00000000" w:rsidRDefault="00953ED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_Toc118183683 \h </w:instrText>
      </w:r>
      <w:r>
        <w:fldChar w:fldCharType="separate"/>
      </w:r>
      <w:r>
        <w:t>173</w:t>
      </w:r>
      <w:r>
        <w:fldChar w:fldCharType="end"/>
      </w:r>
    </w:p>
    <w:p w14:paraId="0A91D272" w14:textId="77777777" w:rsidR="00000000" w:rsidRDefault="00953ED2">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_Toc118183684 \h </w:instrText>
      </w:r>
      <w:r>
        <w:fldChar w:fldCharType="separate"/>
      </w:r>
      <w:r>
        <w:t>173</w:t>
      </w:r>
      <w:r>
        <w:fldChar w:fldCharType="end"/>
      </w:r>
    </w:p>
    <w:p w14:paraId="174311FE"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w:t>
      </w:r>
      <w:r>
        <w:rPr>
          <w:rtl/>
        </w:rPr>
        <w:t>יום</w:t>
      </w:r>
      <w:r>
        <w:tab/>
      </w:r>
      <w:r>
        <w:fldChar w:fldCharType="begin"/>
      </w:r>
      <w:r>
        <w:instrText xml:space="preserve"> PAGEREF _Toc118183685 \h </w:instrText>
      </w:r>
      <w:r>
        <w:fldChar w:fldCharType="separate"/>
      </w:r>
      <w:r>
        <w:t>173</w:t>
      </w:r>
      <w:r>
        <w:fldChar w:fldCharType="end"/>
      </w:r>
    </w:p>
    <w:p w14:paraId="0316080E" w14:textId="77777777" w:rsidR="00000000" w:rsidRDefault="00953ED2">
      <w:pPr>
        <w:pStyle w:val="TOC1"/>
        <w:tabs>
          <w:tab w:val="right" w:leader="dot" w:pos="8296"/>
        </w:tabs>
        <w:ind w:right="0"/>
        <w:rPr>
          <w:rFonts w:ascii="Times New Roman" w:hAnsi="Times New Roman" w:cs="Times New Roman"/>
          <w:sz w:val="24"/>
          <w:szCs w:val="24"/>
        </w:rPr>
      </w:pPr>
      <w:r>
        <w:rPr>
          <w:rtl/>
        </w:rPr>
        <w:t>רצח ואלימות כלפי נשים</w:t>
      </w:r>
      <w:r>
        <w:tab/>
      </w:r>
      <w:r>
        <w:fldChar w:fldCharType="begin"/>
      </w:r>
      <w:r>
        <w:instrText xml:space="preserve"> PAGEREF _Toc118183686 \h </w:instrText>
      </w:r>
      <w:r>
        <w:fldChar w:fldCharType="separate"/>
      </w:r>
      <w:r>
        <w:t>173</w:t>
      </w:r>
      <w:r>
        <w:fldChar w:fldCharType="end"/>
      </w:r>
    </w:p>
    <w:p w14:paraId="7F3FBF33" w14:textId="77777777" w:rsidR="00000000" w:rsidRDefault="00953ED2">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_Toc118183687 \h </w:instrText>
      </w:r>
      <w:r>
        <w:fldChar w:fldCharType="separate"/>
      </w:r>
      <w:r>
        <w:t>173</w:t>
      </w:r>
      <w:r>
        <w:fldChar w:fldCharType="end"/>
      </w:r>
    </w:p>
    <w:p w14:paraId="4B96F79F" w14:textId="77777777" w:rsidR="00000000" w:rsidRDefault="00953ED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_Toc118183688 \h </w:instrText>
      </w:r>
      <w:r>
        <w:fldChar w:fldCharType="separate"/>
      </w:r>
      <w:r>
        <w:t>175</w:t>
      </w:r>
      <w:r>
        <w:fldChar w:fldCharType="end"/>
      </w:r>
    </w:p>
    <w:p w14:paraId="79A6757C" w14:textId="77777777" w:rsidR="00000000" w:rsidRDefault="00953ED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_Toc118183689 \h </w:instrText>
      </w:r>
      <w:r>
        <w:fldChar w:fldCharType="separate"/>
      </w:r>
      <w:r>
        <w:t>176</w:t>
      </w:r>
      <w:r>
        <w:fldChar w:fldCharType="end"/>
      </w:r>
    </w:p>
    <w:p w14:paraId="01F61761" w14:textId="77777777" w:rsidR="00000000" w:rsidRDefault="00953ED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_Toc118183690 \h </w:instrText>
      </w:r>
      <w:r>
        <w:fldChar w:fldCharType="separate"/>
      </w:r>
      <w:r>
        <w:t>179</w:t>
      </w:r>
      <w:r>
        <w:fldChar w:fldCharType="end"/>
      </w:r>
    </w:p>
    <w:p w14:paraId="58EB8521" w14:textId="77777777" w:rsidR="00000000" w:rsidRDefault="00953ED2">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_Toc118183691 \h </w:instrText>
      </w:r>
      <w:r>
        <w:fldChar w:fldCharType="separate"/>
      </w:r>
      <w:r>
        <w:t>179</w:t>
      </w:r>
      <w:r>
        <w:fldChar w:fldCharType="end"/>
      </w:r>
    </w:p>
    <w:p w14:paraId="5E5F393A" w14:textId="77777777" w:rsidR="00000000" w:rsidRDefault="00953ED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_Toc118183692 \h </w:instrText>
      </w:r>
      <w:r>
        <w:fldChar w:fldCharType="separate"/>
      </w:r>
      <w:r>
        <w:t>180</w:t>
      </w:r>
      <w:r>
        <w:fldChar w:fldCharType="end"/>
      </w:r>
    </w:p>
    <w:p w14:paraId="062348AE" w14:textId="77777777" w:rsidR="00000000" w:rsidRDefault="00953ED2">
      <w:pPr>
        <w:pStyle w:val="TOC1"/>
        <w:tabs>
          <w:tab w:val="right" w:leader="dot" w:pos="8296"/>
        </w:tabs>
        <w:ind w:right="0"/>
        <w:rPr>
          <w:rFonts w:ascii="Times New Roman" w:hAnsi="Times New Roman" w:cs="Times New Roman"/>
          <w:sz w:val="24"/>
          <w:szCs w:val="24"/>
        </w:rPr>
      </w:pPr>
      <w:r>
        <w:rPr>
          <w:rtl/>
        </w:rPr>
        <w:t>הכוונה לפוצץ את מסגד אל</w:t>
      </w:r>
      <w:r>
        <w:t>-</w:t>
      </w:r>
      <w:r>
        <w:rPr>
          <w:rtl/>
        </w:rPr>
        <w:t>אקצא בהר</w:t>
      </w:r>
      <w:r>
        <w:t>-</w:t>
      </w:r>
      <w:r>
        <w:rPr>
          <w:rtl/>
        </w:rPr>
        <w:t>הבית</w:t>
      </w:r>
      <w:r>
        <w:tab/>
      </w:r>
      <w:r>
        <w:fldChar w:fldCharType="begin"/>
      </w:r>
      <w:r>
        <w:instrText xml:space="preserve"> PAGEREF _Toc118183693 \h </w:instrText>
      </w:r>
      <w:r>
        <w:fldChar w:fldCharType="separate"/>
      </w:r>
      <w:r>
        <w:t>180</w:t>
      </w:r>
      <w:r>
        <w:fldChar w:fldCharType="end"/>
      </w:r>
    </w:p>
    <w:p w14:paraId="12A7F030" w14:textId="77777777" w:rsidR="00000000" w:rsidRDefault="00953ED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_Toc118183694 \h </w:instrText>
      </w:r>
      <w:r>
        <w:fldChar w:fldCharType="separate"/>
      </w:r>
      <w:r>
        <w:t>181</w:t>
      </w:r>
      <w:r>
        <w:fldChar w:fldCharType="end"/>
      </w:r>
    </w:p>
    <w:p w14:paraId="4FB62506" w14:textId="77777777" w:rsidR="00000000" w:rsidRDefault="00953ED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_Toc118183695 \h </w:instrText>
      </w:r>
      <w:r>
        <w:fldChar w:fldCharType="separate"/>
      </w:r>
      <w:r>
        <w:t>182</w:t>
      </w:r>
      <w:r>
        <w:fldChar w:fldCharType="end"/>
      </w:r>
    </w:p>
    <w:p w14:paraId="19B72AE1" w14:textId="77777777" w:rsidR="00000000" w:rsidRDefault="00953ED2">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_Toc118183696 \h </w:instrText>
      </w:r>
      <w:r>
        <w:fldChar w:fldCharType="separate"/>
      </w:r>
      <w:r>
        <w:t>185</w:t>
      </w:r>
      <w:r>
        <w:fldChar w:fldCharType="end"/>
      </w:r>
    </w:p>
    <w:p w14:paraId="22F4A918" w14:textId="77777777" w:rsidR="00000000" w:rsidRDefault="00953ED2">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_Toc118183697 \h </w:instrText>
      </w:r>
      <w:r>
        <w:fldChar w:fldCharType="separate"/>
      </w:r>
      <w:r>
        <w:t>187</w:t>
      </w:r>
      <w:r>
        <w:fldChar w:fldCharType="end"/>
      </w:r>
    </w:p>
    <w:p w14:paraId="1F07CFC4" w14:textId="77777777" w:rsidR="00000000" w:rsidRDefault="00953ED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_Toc118183698 \h </w:instrText>
      </w:r>
      <w:r>
        <w:fldChar w:fldCharType="separate"/>
      </w:r>
      <w:r>
        <w:t>192</w:t>
      </w:r>
      <w:r>
        <w:fldChar w:fldCharType="end"/>
      </w:r>
    </w:p>
    <w:p w14:paraId="09BA6813" w14:textId="77777777" w:rsidR="00000000" w:rsidRDefault="00953ED2">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_Toc118183699 \h </w:instrText>
      </w:r>
      <w:r>
        <w:fldChar w:fldCharType="separate"/>
      </w:r>
      <w:r>
        <w:t>193</w:t>
      </w:r>
      <w:r>
        <w:fldChar w:fldCharType="end"/>
      </w:r>
    </w:p>
    <w:p w14:paraId="4F375A86" w14:textId="77777777" w:rsidR="00000000" w:rsidRDefault="00953ED2">
      <w:pPr>
        <w:pStyle w:val="a0"/>
        <w:jc w:val="center"/>
        <w:rPr>
          <w:rtl/>
        </w:rPr>
      </w:pPr>
      <w:r>
        <w:rPr>
          <w:bCs/>
          <w:szCs w:val="36"/>
          <w:u w:val="single"/>
          <w:rtl/>
        </w:rPr>
        <w:fldChar w:fldCharType="end"/>
      </w:r>
    </w:p>
    <w:p w14:paraId="1998944F" w14:textId="77777777" w:rsidR="00000000" w:rsidRDefault="00953ED2">
      <w:pPr>
        <w:pStyle w:val="a0"/>
        <w:rPr>
          <w:rtl/>
        </w:rPr>
      </w:pPr>
      <w:r>
        <w:rPr>
          <w:rtl/>
        </w:rPr>
        <w:br w:type="page"/>
      </w:r>
    </w:p>
    <w:p w14:paraId="0D7E5512" w14:textId="77777777" w:rsidR="00000000" w:rsidRDefault="00953ED2">
      <w:pPr>
        <w:pStyle w:val="a0"/>
        <w:rPr>
          <w:rFonts w:hint="cs"/>
          <w:rtl/>
        </w:rPr>
      </w:pPr>
      <w:r>
        <w:rPr>
          <w:rFonts w:hint="cs"/>
          <w:rtl/>
        </w:rPr>
        <w:t>חוברת כ"ט</w:t>
      </w:r>
    </w:p>
    <w:p w14:paraId="42925A1F" w14:textId="77777777" w:rsidR="00000000" w:rsidRDefault="00953ED2">
      <w:pPr>
        <w:pStyle w:val="a0"/>
        <w:rPr>
          <w:rFonts w:hint="cs"/>
          <w:rtl/>
        </w:rPr>
      </w:pPr>
      <w:r>
        <w:rPr>
          <w:rFonts w:hint="cs"/>
          <w:rtl/>
        </w:rPr>
        <w:t>ישיבה רמ"ז</w:t>
      </w:r>
    </w:p>
    <w:p w14:paraId="03983527" w14:textId="77777777" w:rsidR="00000000" w:rsidRDefault="00953ED2">
      <w:pPr>
        <w:pStyle w:val="-0"/>
        <w:rPr>
          <w:rtl/>
        </w:rPr>
      </w:pPr>
    </w:p>
    <w:p w14:paraId="013BBD23" w14:textId="77777777" w:rsidR="00000000" w:rsidRDefault="00953ED2">
      <w:pPr>
        <w:pStyle w:val="a5"/>
        <w:bidi/>
        <w:rPr>
          <w:rtl/>
        </w:rPr>
      </w:pPr>
    </w:p>
    <w:p w14:paraId="6BD3A262" w14:textId="77777777" w:rsidR="00000000" w:rsidRDefault="00953ED2">
      <w:pPr>
        <w:pStyle w:val="a5"/>
        <w:bidi/>
        <w:rPr>
          <w:rFonts w:hint="cs"/>
          <w:rtl/>
        </w:rPr>
      </w:pPr>
    </w:p>
    <w:p w14:paraId="31096C0F" w14:textId="77777777" w:rsidR="00000000" w:rsidRDefault="00953ED2">
      <w:pPr>
        <w:pStyle w:val="a5"/>
        <w:bidi/>
        <w:rPr>
          <w:rFonts w:hint="cs"/>
          <w:rtl/>
        </w:rPr>
      </w:pPr>
      <w:r>
        <w:rPr>
          <w:rtl/>
        </w:rPr>
        <w:t>הישיבה ה</w:t>
      </w:r>
      <w:r>
        <w:rPr>
          <w:rFonts w:hint="cs"/>
          <w:rtl/>
        </w:rPr>
        <w:t xml:space="preserve">מאתיים-וארבעים-ושבע </w:t>
      </w:r>
      <w:r>
        <w:rPr>
          <w:rtl/>
        </w:rPr>
        <w:t>של הכנסת ה</w:t>
      </w:r>
      <w:r>
        <w:rPr>
          <w:rFonts w:hint="cs"/>
          <w:rtl/>
        </w:rPr>
        <w:t>שש-עשרה</w:t>
      </w:r>
    </w:p>
    <w:p w14:paraId="51835463" w14:textId="77777777" w:rsidR="00000000" w:rsidRDefault="00953ED2">
      <w:pPr>
        <w:pStyle w:val="a6"/>
        <w:bidi/>
        <w:rPr>
          <w:rtl/>
        </w:rPr>
      </w:pPr>
      <w:r>
        <w:rPr>
          <w:rtl/>
        </w:rPr>
        <w:t>יום רביעי,</w:t>
      </w:r>
      <w:r>
        <w:rPr>
          <w:rFonts w:hint="cs"/>
          <w:rtl/>
        </w:rPr>
        <w:t xml:space="preserve"> </w:t>
      </w:r>
      <w:r>
        <w:rPr>
          <w:rtl/>
        </w:rPr>
        <w:t xml:space="preserve">ט' באייר </w:t>
      </w:r>
      <w:r>
        <w:rPr>
          <w:rFonts w:hint="cs"/>
          <w:rtl/>
        </w:rPr>
        <w:t>ה</w:t>
      </w:r>
      <w:r>
        <w:rPr>
          <w:rtl/>
        </w:rPr>
        <w:t>תשס"ה (18 במאי 2005)</w:t>
      </w:r>
    </w:p>
    <w:p w14:paraId="36494B1C" w14:textId="77777777" w:rsidR="00000000" w:rsidRDefault="00953ED2">
      <w:pPr>
        <w:pStyle w:val="a7"/>
        <w:bidi/>
        <w:rPr>
          <w:rtl/>
        </w:rPr>
      </w:pPr>
      <w:r>
        <w:rPr>
          <w:rtl/>
        </w:rPr>
        <w:t>ירושלים, הכנסת, שעה 11:00</w:t>
      </w:r>
    </w:p>
    <w:p w14:paraId="34D32F4A" w14:textId="77777777" w:rsidR="00000000" w:rsidRDefault="00953ED2">
      <w:pPr>
        <w:pStyle w:val="a0"/>
        <w:ind w:firstLine="0"/>
        <w:rPr>
          <w:rFonts w:hint="cs"/>
          <w:rtl/>
        </w:rPr>
      </w:pPr>
    </w:p>
    <w:p w14:paraId="24C9F39D" w14:textId="77777777" w:rsidR="00000000" w:rsidRDefault="00953ED2">
      <w:pPr>
        <w:pStyle w:val="a2"/>
        <w:rPr>
          <w:rtl/>
        </w:rPr>
      </w:pPr>
    </w:p>
    <w:p w14:paraId="72939DAE" w14:textId="77777777" w:rsidR="00000000" w:rsidRDefault="00953ED2">
      <w:pPr>
        <w:pStyle w:val="a2"/>
        <w:rPr>
          <w:rtl/>
        </w:rPr>
      </w:pPr>
      <w:bookmarkStart w:id="0" w:name="_Toc118183535"/>
      <w:r>
        <w:rPr>
          <w:rtl/>
        </w:rPr>
        <w:t>מ</w:t>
      </w:r>
      <w:r>
        <w:rPr>
          <w:rtl/>
        </w:rPr>
        <w:t>סמכים שהונחו על שולחן הכנסת</w:t>
      </w:r>
      <w:bookmarkEnd w:id="0"/>
    </w:p>
    <w:p w14:paraId="24151FA3" w14:textId="77777777" w:rsidR="00000000" w:rsidRDefault="00953ED2">
      <w:pPr>
        <w:pStyle w:val="af1"/>
        <w:rPr>
          <w:rFonts w:hint="cs"/>
          <w:rtl/>
        </w:rPr>
      </w:pPr>
    </w:p>
    <w:p w14:paraId="596B7AC4" w14:textId="77777777" w:rsidR="00000000" w:rsidRDefault="00953ED2">
      <w:pPr>
        <w:pStyle w:val="a0"/>
        <w:rPr>
          <w:rFonts w:hint="cs"/>
          <w:rtl/>
        </w:rPr>
      </w:pPr>
    </w:p>
    <w:p w14:paraId="0B51A725" w14:textId="77777777" w:rsidR="00000000" w:rsidRDefault="00953ED2">
      <w:pPr>
        <w:pStyle w:val="af1"/>
        <w:rPr>
          <w:rtl/>
        </w:rPr>
      </w:pPr>
      <w:r>
        <w:rPr>
          <w:rtl/>
        </w:rPr>
        <w:t>היו"ר ראובן ריבלין:</w:t>
      </w:r>
    </w:p>
    <w:p w14:paraId="5685E62B" w14:textId="77777777" w:rsidR="00000000" w:rsidRDefault="00953ED2">
      <w:pPr>
        <w:pStyle w:val="a0"/>
        <w:rPr>
          <w:rtl/>
        </w:rPr>
      </w:pPr>
    </w:p>
    <w:p w14:paraId="69DBF482" w14:textId="77777777" w:rsidR="00000000" w:rsidRDefault="00953ED2">
      <w:pPr>
        <w:pStyle w:val="a0"/>
        <w:rPr>
          <w:rFonts w:hint="cs"/>
          <w:rtl/>
        </w:rPr>
      </w:pPr>
      <w:r>
        <w:rPr>
          <w:rFonts w:hint="cs"/>
          <w:rtl/>
        </w:rPr>
        <w:t xml:space="preserve">אדוני סגן השר, חברי הכנסת, היום יום רביעי, ט' באייר התשס"ה, 18 בחודש מאי 2005 למניינם. אני מתכבד לפתוח את ישיבת הכנסת. </w:t>
      </w:r>
    </w:p>
    <w:p w14:paraId="364006DA" w14:textId="77777777" w:rsidR="00000000" w:rsidRDefault="00953ED2">
      <w:pPr>
        <w:pStyle w:val="a0"/>
        <w:rPr>
          <w:rFonts w:hint="cs"/>
          <w:rtl/>
        </w:rPr>
      </w:pPr>
    </w:p>
    <w:p w14:paraId="5153BB0D" w14:textId="77777777" w:rsidR="00000000" w:rsidRDefault="00953ED2">
      <w:pPr>
        <w:pStyle w:val="a0"/>
        <w:rPr>
          <w:rFonts w:hint="cs"/>
          <w:rtl/>
        </w:rPr>
      </w:pPr>
      <w:r>
        <w:rPr>
          <w:rFonts w:hint="cs"/>
          <w:rtl/>
        </w:rPr>
        <w:t>הודעה למזכיר הכנסת.</w:t>
      </w:r>
    </w:p>
    <w:p w14:paraId="143BC41B" w14:textId="77777777" w:rsidR="00000000" w:rsidRDefault="00953ED2">
      <w:pPr>
        <w:pStyle w:val="a0"/>
        <w:rPr>
          <w:rFonts w:hint="cs"/>
          <w:rtl/>
        </w:rPr>
      </w:pPr>
    </w:p>
    <w:p w14:paraId="53DF063E" w14:textId="77777777" w:rsidR="00000000" w:rsidRDefault="00953ED2">
      <w:pPr>
        <w:pStyle w:val="a"/>
        <w:rPr>
          <w:rtl/>
        </w:rPr>
      </w:pPr>
      <w:bookmarkStart w:id="1" w:name="FS000000650T18_05_2005_11_03_27"/>
      <w:bookmarkStart w:id="2" w:name="_Toc118183536"/>
      <w:bookmarkEnd w:id="1"/>
      <w:r>
        <w:rPr>
          <w:rFonts w:hint="cs"/>
          <w:rtl/>
        </w:rPr>
        <w:t>מ</w:t>
      </w:r>
      <w:r>
        <w:rPr>
          <w:rFonts w:hint="eastAsia"/>
          <w:rtl/>
        </w:rPr>
        <w:t>זכיר</w:t>
      </w:r>
      <w:r>
        <w:rPr>
          <w:rtl/>
        </w:rPr>
        <w:t xml:space="preserve"> הכנסת אריה האן:</w:t>
      </w:r>
      <w:bookmarkEnd w:id="2"/>
    </w:p>
    <w:p w14:paraId="2DFF4879" w14:textId="77777777" w:rsidR="00000000" w:rsidRDefault="00953ED2">
      <w:pPr>
        <w:pStyle w:val="a0"/>
        <w:rPr>
          <w:rFonts w:hint="cs"/>
          <w:rtl/>
        </w:rPr>
      </w:pPr>
    </w:p>
    <w:p w14:paraId="358C1C87" w14:textId="77777777" w:rsidR="00000000" w:rsidRDefault="00953ED2">
      <w:pPr>
        <w:pStyle w:val="a0"/>
        <w:rPr>
          <w:rFonts w:hint="cs"/>
          <w:rtl/>
        </w:rPr>
      </w:pPr>
      <w:r>
        <w:rPr>
          <w:rFonts w:hint="cs"/>
          <w:rtl/>
        </w:rPr>
        <w:t>ברשות יושב-ראש הכנסת, הנני מתכבד להודיע,</w:t>
      </w:r>
      <w:r>
        <w:rPr>
          <w:rFonts w:hint="cs"/>
          <w:rtl/>
        </w:rPr>
        <w:t xml:space="preserve"> כי הונחו על שולחן הכנסת מסקנות ועדת החינוך, התרבות והספורט בנושא הפיטורים ההמוניים של המורים. תודה רבה.</w:t>
      </w:r>
    </w:p>
    <w:p w14:paraId="5B2F4753" w14:textId="77777777" w:rsidR="00000000" w:rsidRDefault="00953ED2">
      <w:pPr>
        <w:pStyle w:val="a0"/>
        <w:rPr>
          <w:rFonts w:hint="cs"/>
          <w:rtl/>
        </w:rPr>
      </w:pPr>
    </w:p>
    <w:p w14:paraId="3FD024A7" w14:textId="77777777" w:rsidR="00000000" w:rsidRDefault="00953ED2">
      <w:pPr>
        <w:pStyle w:val="af1"/>
        <w:rPr>
          <w:rtl/>
        </w:rPr>
      </w:pPr>
      <w:r>
        <w:rPr>
          <w:rtl/>
        </w:rPr>
        <w:t>היו"ר ראובן ריבלין:</w:t>
      </w:r>
    </w:p>
    <w:p w14:paraId="2F1AEAEB" w14:textId="77777777" w:rsidR="00000000" w:rsidRDefault="00953ED2">
      <w:pPr>
        <w:pStyle w:val="a0"/>
        <w:rPr>
          <w:rtl/>
        </w:rPr>
      </w:pPr>
    </w:p>
    <w:p w14:paraId="36B30174" w14:textId="77777777" w:rsidR="00000000" w:rsidRDefault="00953ED2">
      <w:pPr>
        <w:pStyle w:val="a0"/>
        <w:rPr>
          <w:rFonts w:hint="cs"/>
          <w:rtl/>
        </w:rPr>
      </w:pPr>
      <w:r>
        <w:rPr>
          <w:rFonts w:hint="cs"/>
          <w:rtl/>
        </w:rPr>
        <w:t>תודה.</w:t>
      </w:r>
    </w:p>
    <w:p w14:paraId="0C4B8EF1" w14:textId="77777777" w:rsidR="00000000" w:rsidRDefault="00953ED2">
      <w:pPr>
        <w:pStyle w:val="af1"/>
        <w:rPr>
          <w:rFonts w:hint="cs"/>
          <w:rtl/>
        </w:rPr>
      </w:pPr>
    </w:p>
    <w:p w14:paraId="49B7782F" w14:textId="77777777" w:rsidR="00000000" w:rsidRDefault="00953ED2">
      <w:pPr>
        <w:pStyle w:val="a2"/>
        <w:rPr>
          <w:rtl/>
        </w:rPr>
      </w:pPr>
    </w:p>
    <w:p w14:paraId="1E8A8B9A" w14:textId="77777777" w:rsidR="00000000" w:rsidRDefault="00953ED2">
      <w:pPr>
        <w:pStyle w:val="a2"/>
        <w:rPr>
          <w:rtl/>
        </w:rPr>
      </w:pPr>
      <w:bookmarkStart w:id="3" w:name="CS100197FI0100197T18_05_2005_12_09_46"/>
      <w:bookmarkStart w:id="4" w:name="_Toc118183537"/>
      <w:bookmarkEnd w:id="3"/>
      <w:r>
        <w:rPr>
          <w:rtl/>
        </w:rPr>
        <w:t>שאילתות בעל-פה</w:t>
      </w:r>
      <w:bookmarkEnd w:id="4"/>
    </w:p>
    <w:p w14:paraId="441A5555" w14:textId="77777777" w:rsidR="00000000" w:rsidRDefault="00953ED2">
      <w:pPr>
        <w:pStyle w:val="-0"/>
        <w:rPr>
          <w:rFonts w:hint="cs"/>
          <w:rtl/>
        </w:rPr>
      </w:pPr>
    </w:p>
    <w:p w14:paraId="4148752C" w14:textId="77777777" w:rsidR="00000000" w:rsidRDefault="00953ED2">
      <w:pPr>
        <w:pStyle w:val="af1"/>
        <w:rPr>
          <w:rtl/>
        </w:rPr>
      </w:pPr>
      <w:r>
        <w:rPr>
          <w:rtl/>
        </w:rPr>
        <w:t>היו"ר ראובן ריבלין:</w:t>
      </w:r>
    </w:p>
    <w:p w14:paraId="13C3E3EA" w14:textId="77777777" w:rsidR="00000000" w:rsidRDefault="00953ED2">
      <w:pPr>
        <w:pStyle w:val="a0"/>
        <w:rPr>
          <w:rtl/>
        </w:rPr>
      </w:pPr>
    </w:p>
    <w:p w14:paraId="5D0B540F" w14:textId="77777777" w:rsidR="00000000" w:rsidRDefault="00953ED2">
      <w:pPr>
        <w:pStyle w:val="a0"/>
        <w:rPr>
          <w:rFonts w:hint="cs"/>
          <w:rtl/>
        </w:rPr>
      </w:pPr>
      <w:r>
        <w:rPr>
          <w:rFonts w:hint="cs"/>
          <w:rtl/>
        </w:rPr>
        <w:t xml:space="preserve">עכשיו אנחנו עוברים לשאילתות בעל-פה. נמצא כאן סגן שר התחבורה, והוא ישיב על שאילתא של </w:t>
      </w:r>
      <w:r>
        <w:rPr>
          <w:rFonts w:hint="cs"/>
          <w:rtl/>
        </w:rPr>
        <w:t>חבר הכנסת משולם נהרי. נא להודיע לשר האוצר שהוא צריך להיות כאן על מנת להשיב על שאילתא. האם הוא יודע  על כך? אדוני סגן השר, נא לעלות על הדוכן. חבר הכנסת נהרי, נא להקריא את השאילתא ככתבה וכלשונה, ולאחר מכן, תוכל להרחיב ולהוסיף כהנה וכהנה. בבקשה, חבר הכנסת נהר</w:t>
      </w:r>
      <w:r>
        <w:rPr>
          <w:rFonts w:hint="cs"/>
          <w:rtl/>
        </w:rPr>
        <w:t>י.</w:t>
      </w:r>
    </w:p>
    <w:p w14:paraId="16A4AB4D" w14:textId="77777777" w:rsidR="00000000" w:rsidRDefault="00953ED2">
      <w:pPr>
        <w:pStyle w:val="a0"/>
        <w:rPr>
          <w:rFonts w:hint="cs"/>
          <w:rtl/>
        </w:rPr>
      </w:pPr>
    </w:p>
    <w:p w14:paraId="464C795F" w14:textId="77777777" w:rsidR="00000000" w:rsidRDefault="00953ED2">
      <w:pPr>
        <w:pStyle w:val="a1"/>
        <w:jc w:val="center"/>
        <w:rPr>
          <w:rFonts w:hint="cs"/>
          <w:rtl/>
        </w:rPr>
      </w:pPr>
      <w:bookmarkStart w:id="5" w:name="_Toc118183538"/>
      <w:r>
        <w:rPr>
          <w:rFonts w:hint="cs"/>
          <w:rtl/>
        </w:rPr>
        <w:t>257. שימוש בשוקרים חשמליים נגד מפגינים בכביש 6</w:t>
      </w:r>
      <w:bookmarkEnd w:id="5"/>
    </w:p>
    <w:p w14:paraId="7ED90787" w14:textId="77777777" w:rsidR="00000000" w:rsidRDefault="00953ED2">
      <w:pPr>
        <w:pStyle w:val="a0"/>
        <w:ind w:firstLine="0"/>
        <w:rPr>
          <w:rFonts w:hint="cs"/>
          <w:rtl/>
        </w:rPr>
      </w:pPr>
    </w:p>
    <w:p w14:paraId="6702B3F6" w14:textId="77777777" w:rsidR="00000000" w:rsidRDefault="00953ED2">
      <w:pPr>
        <w:pStyle w:val="a"/>
        <w:rPr>
          <w:rtl/>
        </w:rPr>
      </w:pPr>
      <w:bookmarkStart w:id="6" w:name="_Toc118183539"/>
      <w:r>
        <w:rPr>
          <w:rFonts w:hint="eastAsia"/>
          <w:rtl/>
        </w:rPr>
        <w:t>משולם</w:t>
      </w:r>
      <w:r>
        <w:rPr>
          <w:rtl/>
        </w:rPr>
        <w:t xml:space="preserve"> נהרי (ש"ס):</w:t>
      </w:r>
      <w:bookmarkEnd w:id="6"/>
    </w:p>
    <w:p w14:paraId="6DBED030" w14:textId="77777777" w:rsidR="00000000" w:rsidRDefault="00953ED2">
      <w:pPr>
        <w:pStyle w:val="a0"/>
        <w:rPr>
          <w:rFonts w:hint="cs"/>
          <w:rtl/>
        </w:rPr>
      </w:pPr>
    </w:p>
    <w:p w14:paraId="4C45A9E3" w14:textId="77777777" w:rsidR="00000000" w:rsidRDefault="00953ED2">
      <w:pPr>
        <w:pStyle w:val="a0"/>
        <w:rPr>
          <w:rFonts w:hint="cs"/>
          <w:rtl/>
        </w:rPr>
      </w:pPr>
      <w:r>
        <w:rPr>
          <w:rFonts w:hint="cs"/>
          <w:rtl/>
        </w:rPr>
        <w:t xml:space="preserve">אדוני סגן השר, "הצופה" מיום י"ג בניסן התשס"ה מביא את טענת הערוץ השני, כי מאבטחים ששכרה חברת "חוצה ישראל" השתמשו בשוקרים חשמליים כלפי חרדים שהפגינו נגד פגיעה בקברים ליד קיבוץ רגבים. </w:t>
      </w:r>
    </w:p>
    <w:p w14:paraId="27934B66" w14:textId="77777777" w:rsidR="00000000" w:rsidRDefault="00953ED2">
      <w:pPr>
        <w:pStyle w:val="a0"/>
        <w:rPr>
          <w:rFonts w:hint="cs"/>
          <w:rtl/>
        </w:rPr>
      </w:pPr>
    </w:p>
    <w:p w14:paraId="58C04B0A" w14:textId="77777777" w:rsidR="00000000" w:rsidRDefault="00953ED2">
      <w:pPr>
        <w:pStyle w:val="a0"/>
        <w:rPr>
          <w:rFonts w:hint="cs"/>
          <w:rtl/>
        </w:rPr>
      </w:pPr>
      <w:r>
        <w:rPr>
          <w:rFonts w:hint="cs"/>
          <w:rtl/>
        </w:rPr>
        <w:t>רצ</w:t>
      </w:r>
      <w:r>
        <w:rPr>
          <w:rFonts w:hint="cs"/>
          <w:rtl/>
        </w:rPr>
        <w:t xml:space="preserve">וני לשאול: </w:t>
      </w:r>
    </w:p>
    <w:p w14:paraId="640BA74E" w14:textId="77777777" w:rsidR="00000000" w:rsidRDefault="00953ED2">
      <w:pPr>
        <w:pStyle w:val="a0"/>
        <w:rPr>
          <w:rFonts w:hint="cs"/>
          <w:rtl/>
        </w:rPr>
      </w:pPr>
    </w:p>
    <w:p w14:paraId="2E1E5206" w14:textId="77777777" w:rsidR="00000000" w:rsidRDefault="00953ED2">
      <w:pPr>
        <w:pStyle w:val="a0"/>
        <w:rPr>
          <w:rFonts w:hint="cs"/>
          <w:rtl/>
        </w:rPr>
      </w:pPr>
      <w:r>
        <w:rPr>
          <w:rFonts w:hint="cs"/>
          <w:rtl/>
        </w:rPr>
        <w:t xml:space="preserve">1. האומנם כן? </w:t>
      </w:r>
    </w:p>
    <w:p w14:paraId="5C3D7F3A" w14:textId="77777777" w:rsidR="00000000" w:rsidRDefault="00953ED2">
      <w:pPr>
        <w:pStyle w:val="a0"/>
        <w:rPr>
          <w:rFonts w:hint="cs"/>
          <w:rtl/>
        </w:rPr>
      </w:pPr>
    </w:p>
    <w:p w14:paraId="3E46C61D" w14:textId="77777777" w:rsidR="00000000" w:rsidRDefault="00953ED2">
      <w:pPr>
        <w:pStyle w:val="a0"/>
        <w:rPr>
          <w:rFonts w:hint="cs"/>
          <w:rtl/>
        </w:rPr>
      </w:pPr>
      <w:r>
        <w:rPr>
          <w:rFonts w:hint="cs"/>
          <w:rtl/>
        </w:rPr>
        <w:t xml:space="preserve">2. מי שכר את המאבטחים, ומאיזו חברה? </w:t>
      </w:r>
    </w:p>
    <w:p w14:paraId="3C2B0B8B" w14:textId="77777777" w:rsidR="00000000" w:rsidRDefault="00953ED2">
      <w:pPr>
        <w:pStyle w:val="a0"/>
        <w:rPr>
          <w:rFonts w:hint="cs"/>
          <w:rtl/>
        </w:rPr>
      </w:pPr>
    </w:p>
    <w:p w14:paraId="5A66B880" w14:textId="77777777" w:rsidR="00000000" w:rsidRDefault="00953ED2">
      <w:pPr>
        <w:pStyle w:val="a0"/>
        <w:rPr>
          <w:rFonts w:hint="cs"/>
          <w:rtl/>
        </w:rPr>
      </w:pPr>
      <w:r>
        <w:rPr>
          <w:rFonts w:hint="cs"/>
          <w:rtl/>
        </w:rPr>
        <w:t>3. מה יעשה משרדך בנדון?</w:t>
      </w:r>
    </w:p>
    <w:p w14:paraId="31C0DAA5" w14:textId="77777777" w:rsidR="00000000" w:rsidRDefault="00953ED2">
      <w:pPr>
        <w:pStyle w:val="a0"/>
        <w:ind w:firstLine="0"/>
        <w:rPr>
          <w:rFonts w:hint="cs"/>
          <w:rtl/>
        </w:rPr>
      </w:pPr>
    </w:p>
    <w:p w14:paraId="4E90C51B" w14:textId="77777777" w:rsidR="00000000" w:rsidRDefault="00953ED2">
      <w:pPr>
        <w:pStyle w:val="af1"/>
        <w:rPr>
          <w:rtl/>
        </w:rPr>
      </w:pPr>
      <w:bookmarkStart w:id="7" w:name="FS000000527T18_05_2005_11_04_38"/>
      <w:bookmarkEnd w:id="7"/>
      <w:r>
        <w:rPr>
          <w:rFonts w:hint="eastAsia"/>
          <w:rtl/>
        </w:rPr>
        <w:t>היו</w:t>
      </w:r>
      <w:r>
        <w:rPr>
          <w:rtl/>
        </w:rPr>
        <w:t>"ר ראובן ריבלין:</w:t>
      </w:r>
    </w:p>
    <w:p w14:paraId="22E67C7E" w14:textId="77777777" w:rsidR="00000000" w:rsidRDefault="00953ED2">
      <w:pPr>
        <w:pStyle w:val="a0"/>
        <w:rPr>
          <w:rFonts w:hint="cs"/>
          <w:rtl/>
        </w:rPr>
      </w:pPr>
    </w:p>
    <w:p w14:paraId="7F42C5E3" w14:textId="77777777" w:rsidR="00000000" w:rsidRDefault="00953ED2">
      <w:pPr>
        <w:pStyle w:val="a0"/>
        <w:rPr>
          <w:rFonts w:hint="cs"/>
          <w:rtl/>
        </w:rPr>
      </w:pPr>
      <w:r>
        <w:rPr>
          <w:rFonts w:hint="cs"/>
          <w:rtl/>
        </w:rPr>
        <w:t>תודה רבה. כבוד סגן השר ישיב.</w:t>
      </w:r>
    </w:p>
    <w:p w14:paraId="3FAE86AF" w14:textId="77777777" w:rsidR="00000000" w:rsidRDefault="00953ED2">
      <w:pPr>
        <w:pStyle w:val="a"/>
        <w:rPr>
          <w:rFonts w:hint="cs"/>
          <w:rtl/>
        </w:rPr>
      </w:pPr>
    </w:p>
    <w:p w14:paraId="2571ACBC" w14:textId="77777777" w:rsidR="00000000" w:rsidRDefault="00953ED2">
      <w:pPr>
        <w:pStyle w:val="a"/>
        <w:rPr>
          <w:rFonts w:hint="cs"/>
          <w:rtl/>
        </w:rPr>
      </w:pPr>
      <w:bookmarkStart w:id="8" w:name="_Toc118183540"/>
      <w:r>
        <w:rPr>
          <w:rFonts w:hint="cs"/>
          <w:rtl/>
        </w:rPr>
        <w:t xml:space="preserve">סגן שר התחבורה </w:t>
      </w:r>
      <w:r>
        <w:rPr>
          <w:rFonts w:hint="eastAsia"/>
          <w:rtl/>
        </w:rPr>
        <w:t>שמואל</w:t>
      </w:r>
      <w:r>
        <w:rPr>
          <w:rtl/>
        </w:rPr>
        <w:t xml:space="preserve"> הלפרט</w:t>
      </w:r>
      <w:r>
        <w:rPr>
          <w:rFonts w:hint="cs"/>
          <w:rtl/>
        </w:rPr>
        <w:t>:</w:t>
      </w:r>
      <w:bookmarkEnd w:id="8"/>
    </w:p>
    <w:p w14:paraId="14FC74E0" w14:textId="77777777" w:rsidR="00000000" w:rsidRDefault="00953ED2">
      <w:pPr>
        <w:pStyle w:val="a0"/>
        <w:rPr>
          <w:rFonts w:hint="cs"/>
          <w:rtl/>
        </w:rPr>
      </w:pPr>
    </w:p>
    <w:p w14:paraId="341C8147" w14:textId="77777777" w:rsidR="00000000" w:rsidRDefault="00953ED2">
      <w:pPr>
        <w:pStyle w:val="a0"/>
        <w:rPr>
          <w:rFonts w:hint="cs"/>
          <w:rtl/>
        </w:rPr>
      </w:pPr>
      <w:r>
        <w:rPr>
          <w:rFonts w:hint="cs"/>
          <w:rtl/>
        </w:rPr>
        <w:t>אדוני היושב-ראש, כנסת נכבדה, חבר הכנסת משולם נהרי - 1. הטענה נבדקה, ונמצא כי אחד המא</w:t>
      </w:r>
      <w:r>
        <w:rPr>
          <w:rFonts w:hint="cs"/>
          <w:rtl/>
        </w:rPr>
        <w:t xml:space="preserve">בטחים השתמש בשוקר חשמלי כנגד המפגינים. מאבטח זה היה אחד מ-100 מאבטחים שהיו בשטח, ומלבדו לא היה לאיש שוקר חשמלי או כל אמצעי אחר. ברור שהשימוש בשוקר מנוגד להנחיות שהמשטרה נותנת למאבטחים. </w:t>
      </w:r>
    </w:p>
    <w:p w14:paraId="44985AB5" w14:textId="77777777" w:rsidR="00000000" w:rsidRDefault="00953ED2">
      <w:pPr>
        <w:pStyle w:val="a0"/>
        <w:rPr>
          <w:rFonts w:hint="cs"/>
          <w:rtl/>
        </w:rPr>
      </w:pPr>
    </w:p>
    <w:p w14:paraId="23DCAA65" w14:textId="77777777" w:rsidR="00000000" w:rsidRDefault="00953ED2">
      <w:pPr>
        <w:pStyle w:val="a0"/>
        <w:rPr>
          <w:rFonts w:hint="cs"/>
          <w:rtl/>
        </w:rPr>
      </w:pPr>
      <w:r>
        <w:rPr>
          <w:rFonts w:hint="cs"/>
          <w:rtl/>
        </w:rPr>
        <w:t>2. לאחר שביום העבודה הקודם הפגינו בשטח העבודות כ-500 איש ונפצעו שמונה</w:t>
      </w:r>
      <w:r>
        <w:rPr>
          <w:rFonts w:hint="cs"/>
          <w:rtl/>
        </w:rPr>
        <w:t xml:space="preserve"> מהמאבטחים שהיו במקום, וכמו כן נגרמו נזקים כבדים לציוד, החליטה "חברת כביש חוצה ישראל בע"מ" לשכור את חברת "טריפל-די" לצורך אבטחת העבודות.</w:t>
      </w:r>
    </w:p>
    <w:p w14:paraId="6381B9F5" w14:textId="77777777" w:rsidR="00000000" w:rsidRDefault="00953ED2">
      <w:pPr>
        <w:pStyle w:val="a0"/>
        <w:rPr>
          <w:rFonts w:hint="cs"/>
          <w:rtl/>
        </w:rPr>
      </w:pPr>
    </w:p>
    <w:p w14:paraId="02C7E0F9" w14:textId="77777777" w:rsidR="00000000" w:rsidRDefault="00953ED2">
      <w:pPr>
        <w:pStyle w:val="a0"/>
        <w:rPr>
          <w:rFonts w:hint="cs"/>
          <w:rtl/>
        </w:rPr>
      </w:pPr>
      <w:r>
        <w:rPr>
          <w:rFonts w:hint="cs"/>
          <w:rtl/>
        </w:rPr>
        <w:t xml:space="preserve">3. חברה זו אינה מועסקת עוד על-ידי "חוצה ישראל", ובמקומה מועסקת חברת אבטחה אחרת. </w:t>
      </w:r>
    </w:p>
    <w:p w14:paraId="490E5253" w14:textId="77777777" w:rsidR="00000000" w:rsidRDefault="00953ED2">
      <w:pPr>
        <w:pStyle w:val="a0"/>
        <w:rPr>
          <w:rFonts w:hint="cs"/>
          <w:rtl/>
        </w:rPr>
      </w:pPr>
    </w:p>
    <w:p w14:paraId="457917E4" w14:textId="77777777" w:rsidR="00000000" w:rsidRDefault="00953ED2">
      <w:pPr>
        <w:pStyle w:val="a0"/>
        <w:rPr>
          <w:rFonts w:hint="cs"/>
          <w:rtl/>
        </w:rPr>
      </w:pPr>
      <w:r>
        <w:rPr>
          <w:rFonts w:hint="cs"/>
          <w:rtl/>
        </w:rPr>
        <w:t>המשטרה זיהתה את המאבטח שהפעיל את השו</w:t>
      </w:r>
      <w:r>
        <w:rPr>
          <w:rFonts w:hint="cs"/>
          <w:rtl/>
        </w:rPr>
        <w:t>קר החשמלי, והיא חוקרת את הנושא.</w:t>
      </w:r>
    </w:p>
    <w:p w14:paraId="51965939" w14:textId="77777777" w:rsidR="00000000" w:rsidRDefault="00953ED2">
      <w:pPr>
        <w:pStyle w:val="af1"/>
        <w:rPr>
          <w:rtl/>
        </w:rPr>
      </w:pPr>
    </w:p>
    <w:p w14:paraId="0FE9BFEB" w14:textId="77777777" w:rsidR="00000000" w:rsidRDefault="00953ED2">
      <w:pPr>
        <w:pStyle w:val="af1"/>
        <w:rPr>
          <w:rtl/>
        </w:rPr>
      </w:pPr>
      <w:r>
        <w:rPr>
          <w:rtl/>
        </w:rPr>
        <w:t>היו"ר ראובן ריבלין:</w:t>
      </w:r>
    </w:p>
    <w:p w14:paraId="1574568B" w14:textId="77777777" w:rsidR="00000000" w:rsidRDefault="00953ED2">
      <w:pPr>
        <w:pStyle w:val="a0"/>
        <w:rPr>
          <w:rtl/>
        </w:rPr>
      </w:pPr>
    </w:p>
    <w:p w14:paraId="2B28C081" w14:textId="77777777" w:rsidR="00000000" w:rsidRDefault="00953ED2">
      <w:pPr>
        <w:pStyle w:val="a0"/>
        <w:rPr>
          <w:rFonts w:hint="cs"/>
          <w:rtl/>
        </w:rPr>
      </w:pPr>
      <w:r>
        <w:rPr>
          <w:rFonts w:hint="cs"/>
          <w:rtl/>
        </w:rPr>
        <w:t xml:space="preserve">בבקשה, חבר הכנסת נהרי. </w:t>
      </w:r>
    </w:p>
    <w:p w14:paraId="556DDC92" w14:textId="77777777" w:rsidR="00000000" w:rsidRDefault="00953ED2">
      <w:pPr>
        <w:pStyle w:val="a0"/>
        <w:rPr>
          <w:rFonts w:hint="cs"/>
          <w:rtl/>
        </w:rPr>
      </w:pPr>
    </w:p>
    <w:p w14:paraId="72B3A05B" w14:textId="77777777" w:rsidR="00000000" w:rsidRDefault="00953ED2">
      <w:pPr>
        <w:pStyle w:val="-"/>
        <w:rPr>
          <w:rtl/>
        </w:rPr>
      </w:pPr>
      <w:r>
        <w:rPr>
          <w:rFonts w:hint="eastAsia"/>
          <w:rtl/>
        </w:rPr>
        <w:t>משולם</w:t>
      </w:r>
      <w:r>
        <w:rPr>
          <w:rtl/>
        </w:rPr>
        <w:t xml:space="preserve"> נהרי (ש"ס):</w:t>
      </w:r>
    </w:p>
    <w:p w14:paraId="701BC2A9" w14:textId="77777777" w:rsidR="00000000" w:rsidRDefault="00953ED2">
      <w:pPr>
        <w:pStyle w:val="a0"/>
        <w:rPr>
          <w:rFonts w:hint="cs"/>
          <w:rtl/>
        </w:rPr>
      </w:pPr>
    </w:p>
    <w:p w14:paraId="7407B41E" w14:textId="77777777" w:rsidR="00000000" w:rsidRDefault="00953ED2">
      <w:pPr>
        <w:pStyle w:val="a0"/>
        <w:rPr>
          <w:rFonts w:hint="cs"/>
          <w:rtl/>
        </w:rPr>
      </w:pPr>
      <w:r>
        <w:rPr>
          <w:rFonts w:hint="cs"/>
          <w:rtl/>
        </w:rPr>
        <w:t>אדוני סגן השר, גם אם מדובר במאבטח אחד, אין ספק שהמעשה חמור. הוא בבחינת פגיעה חמורה בזכויות האדם, אם לא פשע. האם אדוני סגן השר ימשיך להתערב ולעקוב אחרי עבודת ה</w:t>
      </w:r>
      <w:r>
        <w:rPr>
          <w:rFonts w:hint="cs"/>
          <w:rtl/>
        </w:rPr>
        <w:t>משטרה וידרוש העמדה לדין של המאבטח?</w:t>
      </w:r>
    </w:p>
    <w:p w14:paraId="6695E44C" w14:textId="77777777" w:rsidR="00000000" w:rsidRDefault="00953ED2">
      <w:pPr>
        <w:pStyle w:val="a0"/>
        <w:rPr>
          <w:rFonts w:hint="cs"/>
          <w:rtl/>
        </w:rPr>
      </w:pPr>
    </w:p>
    <w:p w14:paraId="1F642C20" w14:textId="77777777" w:rsidR="00000000" w:rsidRDefault="00953ED2">
      <w:pPr>
        <w:pStyle w:val="af1"/>
        <w:rPr>
          <w:rtl/>
        </w:rPr>
      </w:pPr>
      <w:r>
        <w:rPr>
          <w:rtl/>
        </w:rPr>
        <w:t>היו"ר ראובן ריבלין:</w:t>
      </w:r>
    </w:p>
    <w:p w14:paraId="60FD8C68" w14:textId="77777777" w:rsidR="00000000" w:rsidRDefault="00953ED2">
      <w:pPr>
        <w:pStyle w:val="a0"/>
        <w:rPr>
          <w:rtl/>
        </w:rPr>
      </w:pPr>
    </w:p>
    <w:p w14:paraId="7A00683D" w14:textId="77777777" w:rsidR="00000000" w:rsidRDefault="00953ED2">
      <w:pPr>
        <w:pStyle w:val="a0"/>
        <w:rPr>
          <w:rFonts w:hint="cs"/>
          <w:rtl/>
        </w:rPr>
      </w:pPr>
      <w:r>
        <w:rPr>
          <w:rFonts w:hint="cs"/>
          <w:rtl/>
        </w:rPr>
        <w:t>תודה. חבר הכנסת גפני, בבקשה.</w:t>
      </w:r>
    </w:p>
    <w:p w14:paraId="7CABF307" w14:textId="77777777" w:rsidR="00000000" w:rsidRDefault="00953ED2">
      <w:pPr>
        <w:pStyle w:val="a0"/>
        <w:ind w:firstLine="0"/>
        <w:rPr>
          <w:rFonts w:hint="cs"/>
          <w:rtl/>
        </w:rPr>
      </w:pPr>
    </w:p>
    <w:p w14:paraId="6B9751F2" w14:textId="77777777" w:rsidR="00000000" w:rsidRDefault="00953ED2">
      <w:pPr>
        <w:pStyle w:val="a"/>
        <w:rPr>
          <w:rtl/>
        </w:rPr>
      </w:pPr>
      <w:bookmarkStart w:id="9" w:name="_Toc118183541"/>
      <w:r>
        <w:rPr>
          <w:rFonts w:hint="eastAsia"/>
          <w:rtl/>
        </w:rPr>
        <w:t>משה</w:t>
      </w:r>
      <w:r>
        <w:rPr>
          <w:rtl/>
        </w:rPr>
        <w:t xml:space="preserve"> גפני (דגל התורה):</w:t>
      </w:r>
      <w:bookmarkEnd w:id="9"/>
    </w:p>
    <w:p w14:paraId="272F9B3D" w14:textId="77777777" w:rsidR="00000000" w:rsidRDefault="00953ED2">
      <w:pPr>
        <w:pStyle w:val="a0"/>
        <w:rPr>
          <w:rFonts w:hint="cs"/>
          <w:rtl/>
        </w:rPr>
      </w:pPr>
    </w:p>
    <w:p w14:paraId="68634368" w14:textId="77777777" w:rsidR="00000000" w:rsidRDefault="00953ED2">
      <w:pPr>
        <w:pStyle w:val="a0"/>
        <w:rPr>
          <w:rFonts w:hint="cs"/>
          <w:rtl/>
        </w:rPr>
      </w:pPr>
      <w:r>
        <w:rPr>
          <w:rFonts w:hint="cs"/>
          <w:rtl/>
        </w:rPr>
        <w:t>אדוני היושב-ראש, אדוני סגן השר, אתמול התקיים דיון בוועדת הפנים ואיכות הסביבה של הכנסת, בין היתר גם בנושא הזה. התברר שלא רק מאבטח אחד השתמש בשוקר ח</w:t>
      </w:r>
      <w:r>
        <w:rPr>
          <w:rFonts w:hint="cs"/>
          <w:rtl/>
        </w:rPr>
        <w:t xml:space="preserve">שמלי. ראו את זה גם בסרט שהוקרן בוועדה, שהביא אותו חבר הכנסת פרוש. לאחר מכן הוקרן סרט שאני הבאתי של השתוללות המשטרה בבית-הכנסת של סאטמר. אבל מה שהתברר, שמפקד מרחב חוף שהשתתף בדיון אמר שזו עבירה פלילית לכל דבר ועניין. המשטרה חוקרת את העניין. </w:t>
      </w:r>
    </w:p>
    <w:p w14:paraId="431DDB3A" w14:textId="77777777" w:rsidR="00000000" w:rsidRDefault="00953ED2">
      <w:pPr>
        <w:pStyle w:val="a0"/>
        <w:rPr>
          <w:rFonts w:hint="cs"/>
          <w:rtl/>
        </w:rPr>
      </w:pPr>
    </w:p>
    <w:p w14:paraId="6B700FDE" w14:textId="77777777" w:rsidR="00000000" w:rsidRDefault="00953ED2">
      <w:pPr>
        <w:pStyle w:val="a0"/>
        <w:rPr>
          <w:rFonts w:hint="cs"/>
          <w:rtl/>
        </w:rPr>
      </w:pPr>
      <w:r>
        <w:rPr>
          <w:rFonts w:hint="cs"/>
          <w:rtl/>
        </w:rPr>
        <w:t>לשאלתי, ואני מ</w:t>
      </w:r>
      <w:r>
        <w:rPr>
          <w:rFonts w:hint="cs"/>
          <w:rtl/>
        </w:rPr>
        <w:t>פנה אליך את העניין, אדוני סגן השר, עבר מאז זמן רב. זה הוקרן גם בחדשות בטלוויזיה. המשטרה אומרת שזו עבירה פלילית, ועד לרגע זה לא נעצר האיש לחקירה. כולם ראו שמדובר בעבירה פלילית, וגם מזהים אותו. אמרתי שאני מתנדב, בלי התקציב של המשטרה, אני מביא להם אותו בתוך י</w:t>
      </w:r>
      <w:r>
        <w:rPr>
          <w:rFonts w:hint="cs"/>
          <w:rtl/>
        </w:rPr>
        <w:t>ומיים. הוא התחייב שעד סוף השבוע האיש ייחקר וייעצר. אני מבקש שמשרד התחבורה יעקוב אחרי העניין ויוודא שבאמת לא מזניחים את הטיפול בעבירה הפלילית הנוראה הזאת.</w:t>
      </w:r>
    </w:p>
    <w:p w14:paraId="451DA2A5" w14:textId="77777777" w:rsidR="00000000" w:rsidRDefault="00953ED2">
      <w:pPr>
        <w:pStyle w:val="a0"/>
        <w:rPr>
          <w:rFonts w:hint="cs"/>
          <w:rtl/>
        </w:rPr>
      </w:pPr>
    </w:p>
    <w:p w14:paraId="1CF57C78" w14:textId="77777777" w:rsidR="00000000" w:rsidRDefault="00953ED2">
      <w:pPr>
        <w:pStyle w:val="af1"/>
        <w:rPr>
          <w:rtl/>
        </w:rPr>
      </w:pPr>
      <w:r>
        <w:rPr>
          <w:rtl/>
        </w:rPr>
        <w:t>היו"ר ראובן ריבלין:</w:t>
      </w:r>
    </w:p>
    <w:p w14:paraId="10B4C9FC" w14:textId="77777777" w:rsidR="00000000" w:rsidRDefault="00953ED2">
      <w:pPr>
        <w:pStyle w:val="a0"/>
        <w:rPr>
          <w:rtl/>
        </w:rPr>
      </w:pPr>
    </w:p>
    <w:p w14:paraId="02B5797B" w14:textId="77777777" w:rsidR="00000000" w:rsidRDefault="00953ED2">
      <w:pPr>
        <w:pStyle w:val="a0"/>
        <w:rPr>
          <w:rFonts w:hint="cs"/>
          <w:rtl/>
        </w:rPr>
      </w:pPr>
      <w:r>
        <w:rPr>
          <w:rFonts w:hint="cs"/>
          <w:rtl/>
        </w:rPr>
        <w:t>בבקשה, חבר הכנסת זחאלקה.</w:t>
      </w:r>
    </w:p>
    <w:p w14:paraId="07020841" w14:textId="77777777" w:rsidR="00000000" w:rsidRDefault="00953ED2">
      <w:pPr>
        <w:pStyle w:val="a0"/>
        <w:ind w:firstLine="0"/>
        <w:rPr>
          <w:rFonts w:hint="cs"/>
          <w:rtl/>
        </w:rPr>
      </w:pPr>
    </w:p>
    <w:p w14:paraId="74034B4D" w14:textId="77777777" w:rsidR="00000000" w:rsidRDefault="00953ED2">
      <w:pPr>
        <w:pStyle w:val="a"/>
        <w:rPr>
          <w:rtl/>
        </w:rPr>
      </w:pPr>
      <w:bookmarkStart w:id="10" w:name="_Toc118183542"/>
      <w:r>
        <w:rPr>
          <w:rFonts w:hint="eastAsia"/>
          <w:rtl/>
        </w:rPr>
        <w:t>ג</w:t>
      </w:r>
      <w:r>
        <w:rPr>
          <w:rtl/>
        </w:rPr>
        <w:t>'מאל זחאלקה (בל"ד):</w:t>
      </w:r>
      <w:bookmarkEnd w:id="10"/>
    </w:p>
    <w:p w14:paraId="3D6CC7D1" w14:textId="77777777" w:rsidR="00000000" w:rsidRDefault="00953ED2">
      <w:pPr>
        <w:pStyle w:val="a0"/>
        <w:rPr>
          <w:rFonts w:hint="cs"/>
          <w:rtl/>
        </w:rPr>
      </w:pPr>
    </w:p>
    <w:p w14:paraId="113A7B6A" w14:textId="77777777" w:rsidR="00000000" w:rsidRDefault="00953ED2">
      <w:pPr>
        <w:pStyle w:val="a0"/>
        <w:rPr>
          <w:rFonts w:hint="cs"/>
          <w:rtl/>
        </w:rPr>
      </w:pPr>
      <w:r>
        <w:rPr>
          <w:rFonts w:hint="cs"/>
          <w:rtl/>
        </w:rPr>
        <w:t>אדוני סגן השר, אדוני היושב בראש,</w:t>
      </w:r>
      <w:r>
        <w:rPr>
          <w:rFonts w:hint="cs"/>
          <w:rtl/>
        </w:rPr>
        <w:t xml:space="preserve"> חברת "חוצה ישראל" מתנהגת כמו מדינה בתוך מדינה. היא לא משלמת ארנונה, והיא נותנת קנסות לאנשים כאוות נפשה, ועכשיו היא גם מפעילה בצורה זו או אחרת אלימות נגד מפגינים. האם מתכוון משרד התחבורה להגביר את הפיקוח ולעשות רוויזיה בהסכמים שנעשו עם חברת "חוצה ישראל", ש</w:t>
      </w:r>
      <w:r>
        <w:rPr>
          <w:rFonts w:hint="cs"/>
          <w:rtl/>
        </w:rPr>
        <w:t>לפחות יתנהגו אליה כמו אל שאר החברות במגזר העסקי - לא יותר. לא יכול להיות שהם יהיו במעמד כמעט של מדינה.</w:t>
      </w:r>
    </w:p>
    <w:p w14:paraId="0B9D46DC" w14:textId="77777777" w:rsidR="00000000" w:rsidRDefault="00953ED2">
      <w:pPr>
        <w:pStyle w:val="a0"/>
        <w:ind w:firstLine="0"/>
        <w:rPr>
          <w:rFonts w:hint="cs"/>
          <w:rtl/>
        </w:rPr>
      </w:pPr>
    </w:p>
    <w:p w14:paraId="2BB425FD" w14:textId="77777777" w:rsidR="00000000" w:rsidRDefault="00953ED2">
      <w:pPr>
        <w:pStyle w:val="a"/>
        <w:rPr>
          <w:rFonts w:hint="cs"/>
          <w:rtl/>
        </w:rPr>
      </w:pPr>
      <w:bookmarkStart w:id="11" w:name="FS000000527T18_05_2005_11_08_28"/>
      <w:bookmarkStart w:id="12" w:name="_Toc118183543"/>
      <w:bookmarkEnd w:id="11"/>
      <w:r>
        <w:rPr>
          <w:rFonts w:hint="cs"/>
          <w:rtl/>
        </w:rPr>
        <w:t xml:space="preserve">סגן שר התחבורה </w:t>
      </w:r>
      <w:r>
        <w:rPr>
          <w:rFonts w:hint="eastAsia"/>
          <w:rtl/>
        </w:rPr>
        <w:t>שמואל</w:t>
      </w:r>
      <w:r>
        <w:rPr>
          <w:rtl/>
        </w:rPr>
        <w:t xml:space="preserve"> הלפרט</w:t>
      </w:r>
      <w:r>
        <w:rPr>
          <w:rFonts w:hint="cs"/>
          <w:rtl/>
        </w:rPr>
        <w:t>:</w:t>
      </w:r>
      <w:bookmarkEnd w:id="12"/>
    </w:p>
    <w:p w14:paraId="39221A00" w14:textId="77777777" w:rsidR="00000000" w:rsidRDefault="00953ED2">
      <w:pPr>
        <w:pStyle w:val="a0"/>
        <w:rPr>
          <w:rFonts w:hint="cs"/>
          <w:rtl/>
        </w:rPr>
      </w:pPr>
    </w:p>
    <w:p w14:paraId="6C4C4997" w14:textId="77777777" w:rsidR="00000000" w:rsidRDefault="00953ED2">
      <w:pPr>
        <w:pStyle w:val="a0"/>
        <w:rPr>
          <w:rFonts w:hint="cs"/>
          <w:rtl/>
        </w:rPr>
      </w:pPr>
      <w:r>
        <w:rPr>
          <w:rFonts w:hint="cs"/>
          <w:rtl/>
        </w:rPr>
        <w:t>אדוני היושב-ראש, לשאלה הנוספת של חבר הכנסת נהרי - אין ספק שהמעשה חמור מאוד. אני אמשיך לעקוב אחר הנושא הזה, אבל בנושא שאתה ה</w:t>
      </w:r>
      <w:r>
        <w:rPr>
          <w:rFonts w:hint="cs"/>
          <w:rtl/>
        </w:rPr>
        <w:t>עלית, מעצר המאבטח - זה שייך למשטרת ישראל ולא למשרד התחבורה.</w:t>
      </w:r>
    </w:p>
    <w:p w14:paraId="45B00CA8" w14:textId="77777777" w:rsidR="00000000" w:rsidRDefault="00953ED2">
      <w:pPr>
        <w:pStyle w:val="a0"/>
        <w:ind w:firstLine="0"/>
        <w:rPr>
          <w:rFonts w:hint="cs"/>
          <w:rtl/>
        </w:rPr>
      </w:pPr>
    </w:p>
    <w:p w14:paraId="0DE26AF7" w14:textId="77777777" w:rsidR="00000000" w:rsidRDefault="00953ED2">
      <w:pPr>
        <w:pStyle w:val="af0"/>
        <w:rPr>
          <w:rtl/>
        </w:rPr>
      </w:pPr>
      <w:r>
        <w:rPr>
          <w:rFonts w:hint="eastAsia"/>
          <w:rtl/>
        </w:rPr>
        <w:t>משולם</w:t>
      </w:r>
      <w:r>
        <w:rPr>
          <w:rtl/>
        </w:rPr>
        <w:t xml:space="preserve"> נהרי (ש"ס):</w:t>
      </w:r>
    </w:p>
    <w:p w14:paraId="422E48B7" w14:textId="77777777" w:rsidR="00000000" w:rsidRDefault="00953ED2">
      <w:pPr>
        <w:pStyle w:val="a0"/>
        <w:rPr>
          <w:rFonts w:hint="cs"/>
          <w:rtl/>
        </w:rPr>
      </w:pPr>
    </w:p>
    <w:p w14:paraId="04A87D29" w14:textId="77777777" w:rsidR="00000000" w:rsidRDefault="00953ED2">
      <w:pPr>
        <w:pStyle w:val="a0"/>
        <w:rPr>
          <w:rFonts w:hint="cs"/>
          <w:rtl/>
        </w:rPr>
      </w:pPr>
      <w:r>
        <w:rPr>
          <w:rFonts w:hint="cs"/>
          <w:rtl/>
        </w:rPr>
        <w:t>אני אמרתי, להביא להעמדתו לדין.</w:t>
      </w:r>
    </w:p>
    <w:p w14:paraId="4ED637DB" w14:textId="77777777" w:rsidR="00000000" w:rsidRDefault="00953ED2">
      <w:pPr>
        <w:pStyle w:val="a0"/>
        <w:ind w:firstLine="0"/>
        <w:rPr>
          <w:rFonts w:hint="cs"/>
          <w:rtl/>
        </w:rPr>
      </w:pPr>
    </w:p>
    <w:p w14:paraId="0B299B9D" w14:textId="77777777" w:rsidR="00000000" w:rsidRDefault="00953ED2">
      <w:pPr>
        <w:pStyle w:val="af1"/>
        <w:rPr>
          <w:rtl/>
        </w:rPr>
      </w:pPr>
      <w:r>
        <w:rPr>
          <w:rtl/>
        </w:rPr>
        <w:t>היו"ר ראובן ריבלין:</w:t>
      </w:r>
    </w:p>
    <w:p w14:paraId="56437B59" w14:textId="77777777" w:rsidR="00000000" w:rsidRDefault="00953ED2">
      <w:pPr>
        <w:pStyle w:val="a0"/>
        <w:rPr>
          <w:rtl/>
        </w:rPr>
      </w:pPr>
    </w:p>
    <w:p w14:paraId="75DFF0B4" w14:textId="77777777" w:rsidR="00000000" w:rsidRDefault="00953ED2">
      <w:pPr>
        <w:pStyle w:val="a0"/>
        <w:rPr>
          <w:rFonts w:hint="cs"/>
          <w:rtl/>
        </w:rPr>
      </w:pPr>
      <w:r>
        <w:rPr>
          <w:rFonts w:hint="cs"/>
          <w:rtl/>
        </w:rPr>
        <w:t>חבר הכנסת נהרי, יש שתי אפשרויות: אפשר שמשרד התחבורה עצמו יגיש תלונה למשטרה, אבל הרבה יותר הגיוני שמי שנפגע יגיש תלונה למשטר</w:t>
      </w:r>
      <w:r>
        <w:rPr>
          <w:rFonts w:hint="cs"/>
          <w:rtl/>
        </w:rPr>
        <w:t>ה. אנחנו במדינת חוק, וכך צריך להיות.</w:t>
      </w:r>
    </w:p>
    <w:p w14:paraId="2B220E65" w14:textId="77777777" w:rsidR="00000000" w:rsidRDefault="00953ED2">
      <w:pPr>
        <w:pStyle w:val="a0"/>
        <w:ind w:firstLine="0"/>
        <w:rPr>
          <w:rFonts w:hint="cs"/>
          <w:rtl/>
        </w:rPr>
      </w:pPr>
    </w:p>
    <w:p w14:paraId="548F0CD6" w14:textId="77777777" w:rsidR="00000000" w:rsidRDefault="00953ED2">
      <w:pPr>
        <w:pStyle w:val="af0"/>
        <w:rPr>
          <w:rtl/>
        </w:rPr>
      </w:pPr>
      <w:r>
        <w:rPr>
          <w:rFonts w:hint="eastAsia"/>
          <w:rtl/>
        </w:rPr>
        <w:t>משולם</w:t>
      </w:r>
      <w:r>
        <w:rPr>
          <w:rtl/>
        </w:rPr>
        <w:t xml:space="preserve"> נהרי (ש"ס):</w:t>
      </w:r>
    </w:p>
    <w:p w14:paraId="0EEC46E9" w14:textId="77777777" w:rsidR="00000000" w:rsidRDefault="00953ED2">
      <w:pPr>
        <w:pStyle w:val="a0"/>
        <w:rPr>
          <w:rFonts w:hint="cs"/>
          <w:rtl/>
        </w:rPr>
      </w:pPr>
    </w:p>
    <w:p w14:paraId="196911F8" w14:textId="77777777" w:rsidR="00000000" w:rsidRDefault="00953ED2">
      <w:pPr>
        <w:pStyle w:val="a0"/>
        <w:rPr>
          <w:rFonts w:hint="cs"/>
          <w:rtl/>
        </w:rPr>
      </w:pPr>
      <w:r>
        <w:rPr>
          <w:rFonts w:hint="cs"/>
          <w:rtl/>
        </w:rPr>
        <w:t>אבל גם סגן השר יכול לבקש מהמשטרה  - - -</w:t>
      </w:r>
    </w:p>
    <w:p w14:paraId="6EE308D8" w14:textId="77777777" w:rsidR="00000000" w:rsidRDefault="00953ED2">
      <w:pPr>
        <w:pStyle w:val="a0"/>
        <w:ind w:firstLine="0"/>
        <w:rPr>
          <w:rFonts w:hint="cs"/>
          <w:rtl/>
        </w:rPr>
      </w:pPr>
    </w:p>
    <w:p w14:paraId="16D737B0" w14:textId="77777777" w:rsidR="00000000" w:rsidRDefault="00953ED2">
      <w:pPr>
        <w:pStyle w:val="af1"/>
        <w:rPr>
          <w:rtl/>
        </w:rPr>
      </w:pPr>
      <w:r>
        <w:rPr>
          <w:rtl/>
        </w:rPr>
        <w:t>היו"ר ראובן ריבלין:</w:t>
      </w:r>
    </w:p>
    <w:p w14:paraId="59802018" w14:textId="77777777" w:rsidR="00000000" w:rsidRDefault="00953ED2">
      <w:pPr>
        <w:pStyle w:val="a0"/>
        <w:rPr>
          <w:rtl/>
        </w:rPr>
      </w:pPr>
    </w:p>
    <w:p w14:paraId="235C2BA9" w14:textId="77777777" w:rsidR="00000000" w:rsidRDefault="00953ED2">
      <w:pPr>
        <w:pStyle w:val="a0"/>
        <w:rPr>
          <w:rFonts w:hint="cs"/>
          <w:rtl/>
        </w:rPr>
      </w:pPr>
      <w:r>
        <w:rPr>
          <w:rFonts w:hint="cs"/>
          <w:rtl/>
        </w:rPr>
        <w:t>אבל מדוע שהנפגעים המיידיים לא יגישו - - -</w:t>
      </w:r>
    </w:p>
    <w:p w14:paraId="2203BE4D" w14:textId="77777777" w:rsidR="00000000" w:rsidRDefault="00953ED2">
      <w:pPr>
        <w:pStyle w:val="a0"/>
        <w:ind w:firstLine="0"/>
        <w:rPr>
          <w:rFonts w:hint="cs"/>
          <w:rtl/>
        </w:rPr>
      </w:pPr>
    </w:p>
    <w:p w14:paraId="04A84387" w14:textId="77777777" w:rsidR="00000000" w:rsidRDefault="00953ED2">
      <w:pPr>
        <w:pStyle w:val="af0"/>
        <w:rPr>
          <w:rtl/>
        </w:rPr>
      </w:pPr>
      <w:r>
        <w:rPr>
          <w:rFonts w:hint="eastAsia"/>
          <w:rtl/>
        </w:rPr>
        <w:t>משולם</w:t>
      </w:r>
      <w:r>
        <w:rPr>
          <w:rtl/>
        </w:rPr>
        <w:t xml:space="preserve"> נהרי (ש"ס):</w:t>
      </w:r>
    </w:p>
    <w:p w14:paraId="46334452" w14:textId="77777777" w:rsidR="00000000" w:rsidRDefault="00953ED2">
      <w:pPr>
        <w:pStyle w:val="a0"/>
        <w:rPr>
          <w:rFonts w:hint="cs"/>
          <w:rtl/>
        </w:rPr>
      </w:pPr>
    </w:p>
    <w:p w14:paraId="37D0D30F" w14:textId="77777777" w:rsidR="00000000" w:rsidRDefault="00953ED2">
      <w:pPr>
        <w:pStyle w:val="a0"/>
        <w:rPr>
          <w:rFonts w:hint="cs"/>
          <w:rtl/>
        </w:rPr>
      </w:pPr>
      <w:r>
        <w:rPr>
          <w:rFonts w:hint="cs"/>
          <w:rtl/>
        </w:rPr>
        <w:t>למה המשטרה עוצרת מפגינים - - -</w:t>
      </w:r>
    </w:p>
    <w:p w14:paraId="613DB50C" w14:textId="77777777" w:rsidR="00000000" w:rsidRDefault="00953ED2">
      <w:pPr>
        <w:pStyle w:val="a0"/>
        <w:ind w:firstLine="0"/>
        <w:rPr>
          <w:rFonts w:hint="cs"/>
          <w:rtl/>
        </w:rPr>
      </w:pPr>
    </w:p>
    <w:p w14:paraId="17577BF5" w14:textId="77777777" w:rsidR="00000000" w:rsidRDefault="00953ED2">
      <w:pPr>
        <w:pStyle w:val="af1"/>
        <w:rPr>
          <w:rtl/>
        </w:rPr>
      </w:pPr>
      <w:r>
        <w:rPr>
          <w:rtl/>
        </w:rPr>
        <w:t>היו"ר ראובן ריבלין:</w:t>
      </w:r>
    </w:p>
    <w:p w14:paraId="123B1D61" w14:textId="77777777" w:rsidR="00000000" w:rsidRDefault="00953ED2">
      <w:pPr>
        <w:pStyle w:val="a0"/>
        <w:rPr>
          <w:rtl/>
        </w:rPr>
      </w:pPr>
    </w:p>
    <w:p w14:paraId="00E2CEA2" w14:textId="77777777" w:rsidR="00000000" w:rsidRDefault="00953ED2">
      <w:pPr>
        <w:pStyle w:val="a0"/>
        <w:rPr>
          <w:rFonts w:hint="cs"/>
          <w:rtl/>
        </w:rPr>
      </w:pPr>
      <w:r>
        <w:rPr>
          <w:rFonts w:hint="cs"/>
          <w:rtl/>
        </w:rPr>
        <w:t>אם היו עושים לי את זה,</w:t>
      </w:r>
      <w:r>
        <w:rPr>
          <w:rFonts w:hint="cs"/>
          <w:rtl/>
        </w:rPr>
        <w:t xml:space="preserve"> הייתי מגיש תלונה למשטרה.</w:t>
      </w:r>
    </w:p>
    <w:p w14:paraId="181DDFC4" w14:textId="77777777" w:rsidR="00000000" w:rsidRDefault="00953ED2">
      <w:pPr>
        <w:pStyle w:val="a0"/>
        <w:ind w:firstLine="0"/>
        <w:rPr>
          <w:rFonts w:hint="cs"/>
          <w:rtl/>
        </w:rPr>
      </w:pPr>
    </w:p>
    <w:p w14:paraId="4D1E1D8C" w14:textId="77777777" w:rsidR="00000000" w:rsidRDefault="00953ED2">
      <w:pPr>
        <w:pStyle w:val="af0"/>
        <w:rPr>
          <w:rtl/>
        </w:rPr>
      </w:pPr>
      <w:r>
        <w:rPr>
          <w:rFonts w:hint="eastAsia"/>
          <w:rtl/>
        </w:rPr>
        <w:t>משולם</w:t>
      </w:r>
      <w:r>
        <w:rPr>
          <w:rtl/>
        </w:rPr>
        <w:t xml:space="preserve"> נהרי (ש"ס):</w:t>
      </w:r>
    </w:p>
    <w:p w14:paraId="176063CF" w14:textId="77777777" w:rsidR="00000000" w:rsidRDefault="00953ED2">
      <w:pPr>
        <w:pStyle w:val="a0"/>
        <w:rPr>
          <w:rFonts w:hint="cs"/>
          <w:rtl/>
        </w:rPr>
      </w:pPr>
    </w:p>
    <w:p w14:paraId="67E1B332" w14:textId="77777777" w:rsidR="00000000" w:rsidRDefault="00953ED2">
      <w:pPr>
        <w:pStyle w:val="a0"/>
        <w:rPr>
          <w:rFonts w:hint="cs"/>
          <w:rtl/>
        </w:rPr>
      </w:pPr>
      <w:r>
        <w:rPr>
          <w:rFonts w:hint="cs"/>
          <w:rtl/>
        </w:rPr>
        <w:t>אבל כשמישהו משתולל בכביש, המשטרה מייד עוצרת אותו.</w:t>
      </w:r>
    </w:p>
    <w:p w14:paraId="58A46B71" w14:textId="77777777" w:rsidR="00000000" w:rsidRDefault="00953ED2">
      <w:pPr>
        <w:pStyle w:val="a0"/>
        <w:ind w:firstLine="0"/>
        <w:rPr>
          <w:rFonts w:hint="cs"/>
          <w:rtl/>
        </w:rPr>
      </w:pPr>
    </w:p>
    <w:p w14:paraId="36BAA591" w14:textId="77777777" w:rsidR="00000000" w:rsidRDefault="00953ED2">
      <w:pPr>
        <w:pStyle w:val="af1"/>
        <w:rPr>
          <w:rtl/>
        </w:rPr>
      </w:pPr>
      <w:r>
        <w:rPr>
          <w:rtl/>
        </w:rPr>
        <w:t>היו"ר ראובן ריבלין:</w:t>
      </w:r>
    </w:p>
    <w:p w14:paraId="316E8B83" w14:textId="77777777" w:rsidR="00000000" w:rsidRDefault="00953ED2">
      <w:pPr>
        <w:pStyle w:val="a0"/>
        <w:ind w:firstLine="0"/>
        <w:rPr>
          <w:rFonts w:hint="cs"/>
          <w:rtl/>
        </w:rPr>
      </w:pPr>
    </w:p>
    <w:p w14:paraId="78EAE047" w14:textId="77777777" w:rsidR="00000000" w:rsidRDefault="00953ED2">
      <w:pPr>
        <w:pStyle w:val="a0"/>
        <w:ind w:firstLine="0"/>
        <w:rPr>
          <w:rFonts w:hint="cs"/>
          <w:rtl/>
        </w:rPr>
      </w:pPr>
      <w:r>
        <w:rPr>
          <w:rFonts w:hint="cs"/>
          <w:rtl/>
        </w:rPr>
        <w:tab/>
        <w:t xml:space="preserve">אז אדוני יגיש שאילתא לשר לביטחון פנים. </w:t>
      </w:r>
    </w:p>
    <w:p w14:paraId="65AAECC4" w14:textId="77777777" w:rsidR="00000000" w:rsidRDefault="00953ED2">
      <w:pPr>
        <w:pStyle w:val="a0"/>
        <w:ind w:firstLine="0"/>
        <w:rPr>
          <w:rFonts w:hint="cs"/>
          <w:rtl/>
        </w:rPr>
      </w:pPr>
    </w:p>
    <w:p w14:paraId="694A0779" w14:textId="77777777" w:rsidR="00000000" w:rsidRDefault="00953ED2">
      <w:pPr>
        <w:pStyle w:val="af0"/>
        <w:rPr>
          <w:rFonts w:hint="cs"/>
          <w:rtl/>
        </w:rPr>
      </w:pPr>
      <w:r>
        <w:rPr>
          <w:rFonts w:hint="cs"/>
          <w:rtl/>
        </w:rPr>
        <w:t xml:space="preserve">מאיר פרוש (אגודת ישראל - יהדות התורה והשבת): </w:t>
      </w:r>
    </w:p>
    <w:p w14:paraId="580D98DA" w14:textId="77777777" w:rsidR="00000000" w:rsidRDefault="00953ED2">
      <w:pPr>
        <w:pStyle w:val="a0"/>
        <w:ind w:firstLine="0"/>
        <w:rPr>
          <w:rFonts w:hint="cs"/>
          <w:rtl/>
        </w:rPr>
      </w:pPr>
    </w:p>
    <w:p w14:paraId="1CADD29E" w14:textId="77777777" w:rsidR="00000000" w:rsidRDefault="00953ED2">
      <w:pPr>
        <w:pStyle w:val="a0"/>
        <w:ind w:firstLine="0"/>
        <w:rPr>
          <w:rFonts w:hint="cs"/>
          <w:rtl/>
        </w:rPr>
      </w:pPr>
      <w:r>
        <w:rPr>
          <w:rFonts w:hint="cs"/>
          <w:rtl/>
        </w:rPr>
        <w:tab/>
        <w:t xml:space="preserve">לידיעת היושב-ראש, המפגין גם לא רוצה להגיש תלונה </w:t>
      </w:r>
      <w:r>
        <w:rPr>
          <w:rFonts w:hint="cs"/>
          <w:rtl/>
        </w:rPr>
        <w:t xml:space="preserve">במשטרה, אבל המשטרה צריכה לדרוש - - - </w:t>
      </w:r>
    </w:p>
    <w:p w14:paraId="5375AEB2" w14:textId="77777777" w:rsidR="00000000" w:rsidRDefault="00953ED2">
      <w:pPr>
        <w:pStyle w:val="af1"/>
        <w:rPr>
          <w:rtl/>
        </w:rPr>
      </w:pPr>
    </w:p>
    <w:p w14:paraId="64BBBE73" w14:textId="77777777" w:rsidR="00000000" w:rsidRDefault="00953ED2">
      <w:pPr>
        <w:pStyle w:val="af1"/>
        <w:rPr>
          <w:rtl/>
        </w:rPr>
      </w:pPr>
      <w:r>
        <w:rPr>
          <w:rtl/>
        </w:rPr>
        <w:t>היו"ר ראובן ריבלין:</w:t>
      </w:r>
    </w:p>
    <w:p w14:paraId="11862F2D" w14:textId="77777777" w:rsidR="00000000" w:rsidRDefault="00953ED2">
      <w:pPr>
        <w:pStyle w:val="a0"/>
        <w:rPr>
          <w:rtl/>
        </w:rPr>
      </w:pPr>
    </w:p>
    <w:p w14:paraId="63CC8C50" w14:textId="77777777" w:rsidR="00000000" w:rsidRDefault="00953ED2">
      <w:pPr>
        <w:pStyle w:val="a0"/>
        <w:rPr>
          <w:rFonts w:hint="cs"/>
          <w:rtl/>
        </w:rPr>
      </w:pPr>
      <w:r>
        <w:rPr>
          <w:rFonts w:hint="cs"/>
          <w:rtl/>
        </w:rPr>
        <w:t>אנחנו יכולים להביא את הסוסים לשוקת אבל לא יכולים להכריח אותם לשתות. עכשיו ישיב סגן שר התחבורה.</w:t>
      </w:r>
    </w:p>
    <w:p w14:paraId="392FD764" w14:textId="77777777" w:rsidR="00000000" w:rsidRDefault="00953ED2">
      <w:pPr>
        <w:pStyle w:val="a0"/>
        <w:ind w:firstLine="0"/>
        <w:rPr>
          <w:rFonts w:hint="cs"/>
          <w:rtl/>
        </w:rPr>
      </w:pPr>
    </w:p>
    <w:p w14:paraId="7B66FA9B" w14:textId="77777777" w:rsidR="00000000" w:rsidRDefault="00953ED2">
      <w:pPr>
        <w:pStyle w:val="a"/>
        <w:rPr>
          <w:rFonts w:hint="cs"/>
          <w:rtl/>
        </w:rPr>
      </w:pPr>
      <w:bookmarkStart w:id="13" w:name="FS000000563T18_05_2005_11_09_52"/>
      <w:bookmarkStart w:id="14" w:name="_Toc118183544"/>
      <w:bookmarkEnd w:id="13"/>
      <w:r>
        <w:rPr>
          <w:rFonts w:hint="cs"/>
          <w:rtl/>
        </w:rPr>
        <w:t xml:space="preserve">סגן שר התחבורה </w:t>
      </w:r>
      <w:r>
        <w:rPr>
          <w:rFonts w:hint="eastAsia"/>
          <w:rtl/>
        </w:rPr>
        <w:t>שמואל</w:t>
      </w:r>
      <w:r>
        <w:rPr>
          <w:rtl/>
        </w:rPr>
        <w:t xml:space="preserve"> הלפרט</w:t>
      </w:r>
      <w:r>
        <w:rPr>
          <w:rFonts w:hint="cs"/>
          <w:rtl/>
        </w:rPr>
        <w:t>:</w:t>
      </w:r>
      <w:bookmarkEnd w:id="14"/>
    </w:p>
    <w:p w14:paraId="38A90000" w14:textId="77777777" w:rsidR="00000000" w:rsidRDefault="00953ED2">
      <w:pPr>
        <w:pStyle w:val="a0"/>
        <w:rPr>
          <w:rFonts w:hint="cs"/>
          <w:rtl/>
        </w:rPr>
      </w:pPr>
    </w:p>
    <w:p w14:paraId="4671C4DC" w14:textId="77777777" w:rsidR="00000000" w:rsidRDefault="00953ED2">
      <w:pPr>
        <w:pStyle w:val="a0"/>
        <w:rPr>
          <w:rFonts w:hint="cs"/>
          <w:rtl/>
        </w:rPr>
      </w:pPr>
      <w:r>
        <w:rPr>
          <w:rFonts w:hint="cs"/>
          <w:rtl/>
        </w:rPr>
        <w:t xml:space="preserve">חבר הכנסת נהרי, בתשובה על שאלה נוספת של חבר הכנסת גפני, שהעלה אתמול את </w:t>
      </w:r>
      <w:r>
        <w:rPr>
          <w:rFonts w:hint="cs"/>
          <w:rtl/>
        </w:rPr>
        <w:t>הנושא בוועדת הפנים, והובטח לו, כפי שהוא אמר, וקראתי היום בעיתון, על-ידי המשטרה, שהמאבטח ייעצר בתוך כמה ימים, עד סוף השבוע - אין ספק שאם יתברר שהוא אכן פעל שלא כחוק, הוא יועמד לדין. לא אנחנו צריכים לפעול בנושא הזה, לא משרד התחבורה אלא משטרת ישראל, המשרד לבי</w:t>
      </w:r>
      <w:r>
        <w:rPr>
          <w:rFonts w:hint="cs"/>
          <w:rtl/>
        </w:rPr>
        <w:t>טחון פנים, ואם אכן האדם הזה  ייעצר לחקירה, אם יתברר שהיה אשם, אין ספק שהוא יועמד לדין.</w:t>
      </w:r>
    </w:p>
    <w:p w14:paraId="159A02FE" w14:textId="77777777" w:rsidR="00000000" w:rsidRDefault="00953ED2">
      <w:pPr>
        <w:pStyle w:val="a0"/>
        <w:ind w:firstLine="0"/>
        <w:rPr>
          <w:rFonts w:hint="cs"/>
          <w:rtl/>
        </w:rPr>
      </w:pPr>
    </w:p>
    <w:p w14:paraId="5071804C" w14:textId="77777777" w:rsidR="00000000" w:rsidRDefault="00953ED2">
      <w:pPr>
        <w:pStyle w:val="af1"/>
        <w:rPr>
          <w:rtl/>
        </w:rPr>
      </w:pPr>
      <w:r>
        <w:rPr>
          <w:rtl/>
        </w:rPr>
        <w:t>היו"ר ראובן ריבלין:</w:t>
      </w:r>
    </w:p>
    <w:p w14:paraId="2D53BC07" w14:textId="77777777" w:rsidR="00000000" w:rsidRDefault="00953ED2">
      <w:pPr>
        <w:pStyle w:val="a0"/>
        <w:rPr>
          <w:rtl/>
        </w:rPr>
      </w:pPr>
    </w:p>
    <w:p w14:paraId="006118E9" w14:textId="77777777" w:rsidR="00000000" w:rsidRDefault="00953ED2">
      <w:pPr>
        <w:pStyle w:val="a0"/>
        <w:rPr>
          <w:rFonts w:hint="cs"/>
          <w:rtl/>
        </w:rPr>
      </w:pPr>
      <w:r>
        <w:rPr>
          <w:rFonts w:hint="cs"/>
          <w:rtl/>
        </w:rPr>
        <w:t>כבוד סגן השר, מה שחבר הכנסת נהרי שאל הוא בתחום התפקיד של משרד התחבורה. האם אתם לא תעירו לחברת "חוצה ישראל", שהיא לא יכולה לשכור אנשים שנוקטים אלימו</w:t>
      </w:r>
      <w:r>
        <w:rPr>
          <w:rFonts w:hint="cs"/>
          <w:rtl/>
        </w:rPr>
        <w:t xml:space="preserve">ת בניגוד לחוק? זה מה שהם שאלו. לגבי התשובה שלך על התלונה ועל הרחבת החקירה וההעמדה לדין, היכולת היא רק של המשרד לביטחון פנים, ואני מקבל את עמדתך. </w:t>
      </w:r>
    </w:p>
    <w:p w14:paraId="2805573F" w14:textId="77777777" w:rsidR="00000000" w:rsidRDefault="00953ED2">
      <w:pPr>
        <w:pStyle w:val="a0"/>
        <w:ind w:firstLine="0"/>
        <w:rPr>
          <w:rFonts w:hint="cs"/>
          <w:rtl/>
        </w:rPr>
      </w:pPr>
    </w:p>
    <w:p w14:paraId="6FF0D2FE" w14:textId="77777777" w:rsidR="00000000" w:rsidRDefault="00953ED2">
      <w:pPr>
        <w:pStyle w:val="af0"/>
        <w:rPr>
          <w:rtl/>
        </w:rPr>
      </w:pPr>
      <w:r>
        <w:rPr>
          <w:rFonts w:hint="eastAsia"/>
          <w:rtl/>
        </w:rPr>
        <w:t>ג</w:t>
      </w:r>
      <w:r>
        <w:rPr>
          <w:rtl/>
        </w:rPr>
        <w:t>'מאל זחאלקה (בל"ד):</w:t>
      </w:r>
    </w:p>
    <w:p w14:paraId="04DB50F7" w14:textId="77777777" w:rsidR="00000000" w:rsidRDefault="00953ED2">
      <w:pPr>
        <w:pStyle w:val="a0"/>
        <w:rPr>
          <w:rFonts w:hint="cs"/>
          <w:rtl/>
        </w:rPr>
      </w:pPr>
    </w:p>
    <w:p w14:paraId="6CBDBC6A" w14:textId="77777777" w:rsidR="00000000" w:rsidRDefault="00953ED2">
      <w:pPr>
        <w:pStyle w:val="a0"/>
        <w:rPr>
          <w:rFonts w:hint="cs"/>
          <w:rtl/>
        </w:rPr>
      </w:pPr>
      <w:r>
        <w:rPr>
          <w:rFonts w:hint="cs"/>
          <w:rtl/>
        </w:rPr>
        <w:t>זה מתקשר לשאלה שלי.</w:t>
      </w:r>
    </w:p>
    <w:p w14:paraId="45F2208C" w14:textId="77777777" w:rsidR="00000000" w:rsidRDefault="00953ED2">
      <w:pPr>
        <w:pStyle w:val="a0"/>
        <w:ind w:firstLine="0"/>
        <w:rPr>
          <w:rFonts w:hint="cs"/>
          <w:rtl/>
        </w:rPr>
      </w:pPr>
    </w:p>
    <w:p w14:paraId="74D78661" w14:textId="77777777" w:rsidR="00000000" w:rsidRDefault="00953ED2">
      <w:pPr>
        <w:pStyle w:val="af1"/>
        <w:rPr>
          <w:rtl/>
        </w:rPr>
      </w:pPr>
      <w:r>
        <w:rPr>
          <w:rtl/>
        </w:rPr>
        <w:t>היו"ר ראובן ריבלין:</w:t>
      </w:r>
    </w:p>
    <w:p w14:paraId="0B4B2A2F" w14:textId="77777777" w:rsidR="00000000" w:rsidRDefault="00953ED2">
      <w:pPr>
        <w:pStyle w:val="a0"/>
        <w:rPr>
          <w:rtl/>
        </w:rPr>
      </w:pPr>
    </w:p>
    <w:p w14:paraId="5D9DF2C3" w14:textId="77777777" w:rsidR="00000000" w:rsidRDefault="00953ED2">
      <w:pPr>
        <w:pStyle w:val="a0"/>
        <w:rPr>
          <w:rFonts w:hint="cs"/>
          <w:rtl/>
        </w:rPr>
      </w:pPr>
      <w:r>
        <w:rPr>
          <w:rFonts w:hint="cs"/>
          <w:rtl/>
        </w:rPr>
        <w:t>נכון, גם חבר הכנסת זחאלקה שאל.</w:t>
      </w:r>
    </w:p>
    <w:p w14:paraId="0F770AB2" w14:textId="77777777" w:rsidR="00000000" w:rsidRDefault="00953ED2">
      <w:pPr>
        <w:pStyle w:val="a0"/>
        <w:ind w:firstLine="0"/>
        <w:rPr>
          <w:rFonts w:hint="cs"/>
          <w:rtl/>
        </w:rPr>
      </w:pPr>
    </w:p>
    <w:p w14:paraId="64E1F8B2" w14:textId="77777777" w:rsidR="00000000" w:rsidRDefault="00953ED2">
      <w:pPr>
        <w:pStyle w:val="a"/>
        <w:rPr>
          <w:rFonts w:hint="cs"/>
          <w:rtl/>
        </w:rPr>
      </w:pPr>
      <w:bookmarkStart w:id="15" w:name="FS000000563T18_05_2005_11_11_14C"/>
      <w:bookmarkStart w:id="16" w:name="_Toc118183545"/>
      <w:bookmarkEnd w:id="15"/>
      <w:r>
        <w:rPr>
          <w:rFonts w:hint="cs"/>
          <w:rtl/>
        </w:rPr>
        <w:t>סגן שר התחבור</w:t>
      </w:r>
      <w:r>
        <w:rPr>
          <w:rFonts w:hint="cs"/>
          <w:rtl/>
        </w:rPr>
        <w:t xml:space="preserve">ה </w:t>
      </w:r>
      <w:r>
        <w:rPr>
          <w:rFonts w:hint="eastAsia"/>
          <w:rtl/>
        </w:rPr>
        <w:t>שמואל</w:t>
      </w:r>
      <w:r>
        <w:rPr>
          <w:rtl/>
        </w:rPr>
        <w:t xml:space="preserve"> הלפרט</w:t>
      </w:r>
      <w:r>
        <w:rPr>
          <w:rFonts w:hint="cs"/>
          <w:rtl/>
        </w:rPr>
        <w:t>:</w:t>
      </w:r>
      <w:bookmarkEnd w:id="16"/>
    </w:p>
    <w:p w14:paraId="4C0EC10B" w14:textId="77777777" w:rsidR="00000000" w:rsidRDefault="00953ED2">
      <w:pPr>
        <w:pStyle w:val="a0"/>
        <w:rPr>
          <w:rtl/>
        </w:rPr>
      </w:pPr>
    </w:p>
    <w:p w14:paraId="6D10B0EA" w14:textId="77777777" w:rsidR="00000000" w:rsidRDefault="00953ED2">
      <w:pPr>
        <w:pStyle w:val="a0"/>
        <w:rPr>
          <w:rFonts w:hint="cs"/>
          <w:rtl/>
        </w:rPr>
      </w:pPr>
      <w:r>
        <w:rPr>
          <w:rFonts w:hint="cs"/>
          <w:rtl/>
        </w:rPr>
        <w:t>אין ספק שאנחנו נעיר על הנושא הזה לחברת "חוצה ישראל" ולמי ששכר את חברת המאבטחים, ואנחנו נעמוד על כך שדבר כזה לא יקרה בעתיד.</w:t>
      </w:r>
    </w:p>
    <w:p w14:paraId="345FECC1" w14:textId="77777777" w:rsidR="00000000" w:rsidRDefault="00953ED2">
      <w:pPr>
        <w:pStyle w:val="a0"/>
        <w:ind w:firstLine="0"/>
        <w:rPr>
          <w:rFonts w:hint="cs"/>
          <w:rtl/>
        </w:rPr>
      </w:pPr>
    </w:p>
    <w:p w14:paraId="5F0A89BE" w14:textId="77777777" w:rsidR="00000000" w:rsidRDefault="00953ED2">
      <w:pPr>
        <w:pStyle w:val="a0"/>
        <w:rPr>
          <w:rFonts w:hint="cs"/>
          <w:rtl/>
        </w:rPr>
      </w:pPr>
      <w:r>
        <w:rPr>
          <w:rFonts w:hint="cs"/>
          <w:rtl/>
        </w:rPr>
        <w:t>חבר הכנסת זחאלקה, הנושא של הארנונה ו"חוצה ישראל" הוא נושא חדש, שלא היה כלול בשאילתא. אם ברצונך להגיש שאילתא ולקבל אי</w:t>
      </w:r>
      <w:r>
        <w:rPr>
          <w:rFonts w:hint="cs"/>
          <w:rtl/>
        </w:rPr>
        <w:t>נפורמציה בנושא הזה, אני מציע לך שתגיש שאילתא, ואנחנו ניתן לך תשובה מדויקת.</w:t>
      </w:r>
    </w:p>
    <w:p w14:paraId="325331DD" w14:textId="77777777" w:rsidR="00000000" w:rsidRDefault="00953ED2">
      <w:pPr>
        <w:pStyle w:val="af1"/>
        <w:rPr>
          <w:rtl/>
        </w:rPr>
      </w:pPr>
    </w:p>
    <w:p w14:paraId="3CACBE15" w14:textId="77777777" w:rsidR="00000000" w:rsidRDefault="00953ED2">
      <w:pPr>
        <w:pStyle w:val="af1"/>
        <w:rPr>
          <w:rtl/>
        </w:rPr>
      </w:pPr>
      <w:r>
        <w:rPr>
          <w:rtl/>
        </w:rPr>
        <w:t>היו"ר ראובן ריבלין:</w:t>
      </w:r>
    </w:p>
    <w:p w14:paraId="4A04FA74" w14:textId="77777777" w:rsidR="00000000" w:rsidRDefault="00953ED2">
      <w:pPr>
        <w:pStyle w:val="a0"/>
        <w:rPr>
          <w:rtl/>
        </w:rPr>
      </w:pPr>
    </w:p>
    <w:p w14:paraId="3C091147" w14:textId="77777777" w:rsidR="00000000" w:rsidRDefault="00953ED2">
      <w:pPr>
        <w:pStyle w:val="a0"/>
        <w:rPr>
          <w:rFonts w:hint="cs"/>
          <w:rtl/>
        </w:rPr>
      </w:pPr>
      <w:r>
        <w:rPr>
          <w:rFonts w:hint="cs"/>
          <w:rtl/>
        </w:rPr>
        <w:t xml:space="preserve">אני מאוד מודה לסגן שר התחבורה, חבר הכנסת הלפרט. שר האוצר אתנו. שר האוצר לאחרונה מכבד את הכנסת, ואנחנו מאוד מודים לו. עם זאת, אילו בא עשר דקות קודם לכן, זה היה </w:t>
      </w:r>
      <w:r>
        <w:rPr>
          <w:rFonts w:hint="cs"/>
          <w:rtl/>
        </w:rPr>
        <w:t>כבוד עוד יותר גדול. אני מבקש ממזכיר הכנסת לעולם לא לחייב את שר האוצר לבוא ראשון.</w:t>
      </w:r>
    </w:p>
    <w:p w14:paraId="42E8A22A" w14:textId="77777777" w:rsidR="00000000" w:rsidRDefault="00953ED2">
      <w:pPr>
        <w:pStyle w:val="a0"/>
        <w:ind w:firstLine="0"/>
        <w:rPr>
          <w:rFonts w:hint="cs"/>
          <w:rtl/>
        </w:rPr>
      </w:pPr>
    </w:p>
    <w:p w14:paraId="71A20922" w14:textId="77777777" w:rsidR="00000000" w:rsidRDefault="00953ED2">
      <w:pPr>
        <w:pStyle w:val="a"/>
        <w:rPr>
          <w:rtl/>
        </w:rPr>
      </w:pPr>
      <w:bookmarkStart w:id="17" w:name="FS000000965T18_05_2005_11_12_01"/>
      <w:bookmarkStart w:id="18" w:name="_Toc118183546"/>
      <w:bookmarkEnd w:id="17"/>
      <w:r>
        <w:rPr>
          <w:rFonts w:hint="eastAsia"/>
          <w:rtl/>
        </w:rPr>
        <w:t>שר</w:t>
      </w:r>
      <w:r>
        <w:rPr>
          <w:rtl/>
        </w:rPr>
        <w:t xml:space="preserve"> האוצר בנימין נתניהו:</w:t>
      </w:r>
      <w:bookmarkEnd w:id="18"/>
    </w:p>
    <w:p w14:paraId="7045626C" w14:textId="77777777" w:rsidR="00000000" w:rsidRDefault="00953ED2">
      <w:pPr>
        <w:pStyle w:val="a0"/>
        <w:rPr>
          <w:rFonts w:hint="cs"/>
          <w:rtl/>
        </w:rPr>
      </w:pPr>
    </w:p>
    <w:p w14:paraId="30DDB9DA" w14:textId="77777777" w:rsidR="00000000" w:rsidRDefault="00953ED2">
      <w:pPr>
        <w:pStyle w:val="a0"/>
        <w:rPr>
          <w:rFonts w:hint="cs"/>
          <w:rtl/>
        </w:rPr>
      </w:pPr>
      <w:r>
        <w:rPr>
          <w:rFonts w:hint="cs"/>
          <w:rtl/>
        </w:rPr>
        <w:t xml:space="preserve">מכובדי, אני רוצה להגיד לך שהכבוד שאני נותן לכנסת הוא ייחודי בתולדות המדינה. בתולדות המדינה היה תמיד סגן שר במשרד האוצר - - - </w:t>
      </w:r>
    </w:p>
    <w:p w14:paraId="452FBA56" w14:textId="77777777" w:rsidR="00000000" w:rsidRDefault="00953ED2">
      <w:pPr>
        <w:pStyle w:val="a0"/>
        <w:ind w:firstLine="0"/>
        <w:rPr>
          <w:rFonts w:hint="cs"/>
          <w:rtl/>
        </w:rPr>
      </w:pPr>
    </w:p>
    <w:p w14:paraId="530C3C6C" w14:textId="77777777" w:rsidR="00000000" w:rsidRDefault="00953ED2">
      <w:pPr>
        <w:pStyle w:val="af1"/>
        <w:rPr>
          <w:rtl/>
        </w:rPr>
      </w:pPr>
      <w:r>
        <w:rPr>
          <w:rFonts w:hint="eastAsia"/>
          <w:rtl/>
        </w:rPr>
        <w:t>היו</w:t>
      </w:r>
      <w:r>
        <w:rPr>
          <w:rtl/>
        </w:rPr>
        <w:t>"ר ראובן ריבלין:</w:t>
      </w:r>
    </w:p>
    <w:p w14:paraId="1776EA81" w14:textId="77777777" w:rsidR="00000000" w:rsidRDefault="00953ED2">
      <w:pPr>
        <w:pStyle w:val="a0"/>
        <w:rPr>
          <w:rFonts w:hint="cs"/>
          <w:rtl/>
        </w:rPr>
      </w:pPr>
    </w:p>
    <w:p w14:paraId="480F2696" w14:textId="77777777" w:rsidR="00000000" w:rsidRDefault="00953ED2">
      <w:pPr>
        <w:pStyle w:val="a0"/>
        <w:rPr>
          <w:rFonts w:hint="cs"/>
          <w:rtl/>
        </w:rPr>
      </w:pPr>
      <w:r>
        <w:rPr>
          <w:rFonts w:hint="cs"/>
          <w:rtl/>
        </w:rPr>
        <w:t>ז</w:t>
      </w:r>
      <w:r>
        <w:rPr>
          <w:rFonts w:hint="cs"/>
          <w:rtl/>
        </w:rPr>
        <w:t>ה נכון. אדוני לא רוצה סגן רק כדי שהוא יוכל לבוא לכנסת בעצמו.</w:t>
      </w:r>
    </w:p>
    <w:p w14:paraId="08482C86" w14:textId="77777777" w:rsidR="00000000" w:rsidRDefault="00953ED2">
      <w:pPr>
        <w:pStyle w:val="af0"/>
        <w:rPr>
          <w:rFonts w:hint="cs"/>
          <w:rtl/>
        </w:rPr>
      </w:pPr>
    </w:p>
    <w:p w14:paraId="53E0D6F6" w14:textId="77777777" w:rsidR="00000000" w:rsidRDefault="00953ED2">
      <w:pPr>
        <w:pStyle w:val="af0"/>
        <w:rPr>
          <w:rtl/>
        </w:rPr>
      </w:pPr>
      <w:r>
        <w:rPr>
          <w:rFonts w:hint="eastAsia"/>
          <w:rtl/>
        </w:rPr>
        <w:t>משה</w:t>
      </w:r>
      <w:r>
        <w:rPr>
          <w:rtl/>
        </w:rPr>
        <w:t xml:space="preserve"> גפני (דגל התורה):</w:t>
      </w:r>
    </w:p>
    <w:p w14:paraId="73A383BD" w14:textId="77777777" w:rsidR="00000000" w:rsidRDefault="00953ED2">
      <w:pPr>
        <w:pStyle w:val="a0"/>
        <w:rPr>
          <w:rFonts w:hint="cs"/>
          <w:rtl/>
        </w:rPr>
      </w:pPr>
    </w:p>
    <w:p w14:paraId="6301EAD6" w14:textId="77777777" w:rsidR="00000000" w:rsidRDefault="00953ED2">
      <w:pPr>
        <w:pStyle w:val="a0"/>
        <w:rPr>
          <w:rFonts w:hint="cs"/>
          <w:rtl/>
        </w:rPr>
      </w:pPr>
      <w:r>
        <w:rPr>
          <w:rFonts w:hint="cs"/>
          <w:rtl/>
        </w:rPr>
        <w:t>למה לא ביקשת סגן שר?</w:t>
      </w:r>
    </w:p>
    <w:p w14:paraId="5B9AF346" w14:textId="77777777" w:rsidR="00000000" w:rsidRDefault="00953ED2">
      <w:pPr>
        <w:pStyle w:val="a0"/>
        <w:ind w:firstLine="0"/>
        <w:rPr>
          <w:rFonts w:hint="cs"/>
          <w:rtl/>
        </w:rPr>
      </w:pPr>
    </w:p>
    <w:p w14:paraId="6273B4F8" w14:textId="77777777" w:rsidR="00000000" w:rsidRDefault="00953ED2">
      <w:pPr>
        <w:pStyle w:val="af0"/>
        <w:rPr>
          <w:rtl/>
        </w:rPr>
      </w:pPr>
      <w:r>
        <w:rPr>
          <w:rFonts w:hint="eastAsia"/>
          <w:rtl/>
        </w:rPr>
        <w:t>גדעון</w:t>
      </w:r>
      <w:r>
        <w:rPr>
          <w:rtl/>
        </w:rPr>
        <w:t xml:space="preserve"> סער (הליכוד):</w:t>
      </w:r>
    </w:p>
    <w:p w14:paraId="0BF2878E" w14:textId="77777777" w:rsidR="00000000" w:rsidRDefault="00953ED2">
      <w:pPr>
        <w:pStyle w:val="a0"/>
        <w:rPr>
          <w:rFonts w:hint="cs"/>
          <w:rtl/>
        </w:rPr>
      </w:pPr>
    </w:p>
    <w:p w14:paraId="724716EB" w14:textId="77777777" w:rsidR="00000000" w:rsidRDefault="00953ED2">
      <w:pPr>
        <w:pStyle w:val="a0"/>
        <w:rPr>
          <w:rFonts w:hint="cs"/>
          <w:rtl/>
        </w:rPr>
      </w:pPr>
      <w:r>
        <w:rPr>
          <w:rFonts w:hint="cs"/>
          <w:rtl/>
        </w:rPr>
        <w:t>דווקא היתה אפשרות - - -</w:t>
      </w:r>
    </w:p>
    <w:p w14:paraId="2C472863" w14:textId="77777777" w:rsidR="00000000" w:rsidRDefault="00953ED2">
      <w:pPr>
        <w:pStyle w:val="a0"/>
        <w:ind w:firstLine="0"/>
        <w:rPr>
          <w:rFonts w:hint="cs"/>
          <w:rtl/>
        </w:rPr>
      </w:pPr>
    </w:p>
    <w:p w14:paraId="40E530E9" w14:textId="77777777" w:rsidR="00000000" w:rsidRDefault="00953ED2">
      <w:pPr>
        <w:pStyle w:val="af1"/>
        <w:rPr>
          <w:rtl/>
        </w:rPr>
      </w:pPr>
      <w:r>
        <w:rPr>
          <w:rFonts w:hint="eastAsia"/>
          <w:rtl/>
        </w:rPr>
        <w:t>היו</w:t>
      </w:r>
      <w:r>
        <w:rPr>
          <w:rtl/>
        </w:rPr>
        <w:t>"ר ראובן ריבלין:</w:t>
      </w:r>
    </w:p>
    <w:p w14:paraId="33923768" w14:textId="77777777" w:rsidR="00000000" w:rsidRDefault="00953ED2">
      <w:pPr>
        <w:pStyle w:val="a0"/>
        <w:rPr>
          <w:rFonts w:hint="cs"/>
          <w:rtl/>
        </w:rPr>
      </w:pPr>
    </w:p>
    <w:p w14:paraId="0B6465AE" w14:textId="77777777" w:rsidR="00000000" w:rsidRDefault="00953ED2">
      <w:pPr>
        <w:pStyle w:val="a0"/>
        <w:rPr>
          <w:rFonts w:hint="cs"/>
          <w:rtl/>
        </w:rPr>
      </w:pPr>
      <w:r>
        <w:rPr>
          <w:rFonts w:hint="cs"/>
          <w:rtl/>
        </w:rPr>
        <w:t>שלא יהיה לך סגן שר כדי שתוכל לבוא ולהיפגש בכנסת בכל דקה.</w:t>
      </w:r>
    </w:p>
    <w:p w14:paraId="259D6FF9" w14:textId="77777777" w:rsidR="00000000" w:rsidRDefault="00953ED2">
      <w:pPr>
        <w:pStyle w:val="af0"/>
        <w:rPr>
          <w:rFonts w:hint="cs"/>
          <w:rtl/>
        </w:rPr>
      </w:pPr>
    </w:p>
    <w:p w14:paraId="23DD59EF" w14:textId="77777777" w:rsidR="00000000" w:rsidRDefault="00953ED2">
      <w:pPr>
        <w:pStyle w:val="-"/>
        <w:rPr>
          <w:rtl/>
        </w:rPr>
      </w:pPr>
      <w:r>
        <w:rPr>
          <w:rFonts w:hint="eastAsia"/>
          <w:rtl/>
        </w:rPr>
        <w:t>שר</w:t>
      </w:r>
      <w:r>
        <w:rPr>
          <w:rtl/>
        </w:rPr>
        <w:t xml:space="preserve"> האוצר בנימין נתניהו:</w:t>
      </w:r>
    </w:p>
    <w:p w14:paraId="7DCFDB52" w14:textId="77777777" w:rsidR="00000000" w:rsidRDefault="00953ED2">
      <w:pPr>
        <w:pStyle w:val="a0"/>
        <w:rPr>
          <w:rFonts w:hint="cs"/>
          <w:rtl/>
        </w:rPr>
      </w:pPr>
    </w:p>
    <w:p w14:paraId="2A1DCD28" w14:textId="77777777" w:rsidR="00000000" w:rsidRDefault="00953ED2">
      <w:pPr>
        <w:pStyle w:val="a0"/>
        <w:rPr>
          <w:rFonts w:hint="cs"/>
          <w:rtl/>
        </w:rPr>
      </w:pPr>
      <w:r>
        <w:rPr>
          <w:rFonts w:hint="cs"/>
          <w:rtl/>
        </w:rPr>
        <w:t>אני מבקש שתיתן לי איזו מנת התחשבות.</w:t>
      </w:r>
    </w:p>
    <w:p w14:paraId="54542E74" w14:textId="77777777" w:rsidR="00000000" w:rsidRDefault="00953ED2">
      <w:pPr>
        <w:pStyle w:val="a0"/>
        <w:ind w:firstLine="0"/>
        <w:rPr>
          <w:rFonts w:hint="cs"/>
          <w:rtl/>
        </w:rPr>
      </w:pPr>
    </w:p>
    <w:p w14:paraId="3C86F773" w14:textId="77777777" w:rsidR="00000000" w:rsidRDefault="00953ED2">
      <w:pPr>
        <w:pStyle w:val="af1"/>
        <w:rPr>
          <w:rtl/>
        </w:rPr>
      </w:pPr>
      <w:r>
        <w:rPr>
          <w:rtl/>
        </w:rPr>
        <w:t>היו"ר ראובן ריבלין:</w:t>
      </w:r>
    </w:p>
    <w:p w14:paraId="20CFD26B" w14:textId="77777777" w:rsidR="00000000" w:rsidRDefault="00953ED2">
      <w:pPr>
        <w:pStyle w:val="a0"/>
        <w:rPr>
          <w:rtl/>
        </w:rPr>
      </w:pPr>
    </w:p>
    <w:p w14:paraId="5FC80BF7" w14:textId="77777777" w:rsidR="00000000" w:rsidRDefault="00953ED2">
      <w:pPr>
        <w:pStyle w:val="a0"/>
        <w:rPr>
          <w:rFonts w:hint="cs"/>
          <w:rtl/>
        </w:rPr>
      </w:pPr>
      <w:r>
        <w:rPr>
          <w:rFonts w:hint="cs"/>
          <w:rtl/>
        </w:rPr>
        <w:t>נהפוך הוא. כבוד שר האוצר המבקש להיות במגע ישיר עם הכנסת, ללא תיווכו של סגן שר, מתבקש לעלות על הדוכן על מנת להשיב על שאילתא בעל-פה. השאילתא בעל-פה היא של חבר הכנסת זחאלקה, אשר יקריא קודם לכן את השאי</w:t>
      </w:r>
      <w:r>
        <w:rPr>
          <w:rFonts w:hint="cs"/>
          <w:rtl/>
        </w:rPr>
        <w:t>לתא ככתבה וכלשונה. לאחר מכן, בשאלה הנוספת יוכל להרחיב בדבריו, יחד עם עוד שני חברי כנסת אחרים. בבקשה, אדוני.</w:t>
      </w:r>
    </w:p>
    <w:p w14:paraId="187FEC4F" w14:textId="77777777" w:rsidR="00000000" w:rsidRDefault="00953ED2">
      <w:pPr>
        <w:pStyle w:val="a0"/>
        <w:ind w:firstLine="0"/>
        <w:rPr>
          <w:rFonts w:hint="cs"/>
          <w:rtl/>
        </w:rPr>
      </w:pPr>
    </w:p>
    <w:p w14:paraId="7E99438D" w14:textId="77777777" w:rsidR="00000000" w:rsidRDefault="00953ED2">
      <w:pPr>
        <w:pStyle w:val="a1"/>
        <w:jc w:val="center"/>
        <w:rPr>
          <w:rtl/>
        </w:rPr>
      </w:pPr>
    </w:p>
    <w:p w14:paraId="58C1628B" w14:textId="77777777" w:rsidR="00000000" w:rsidRDefault="00953ED2">
      <w:pPr>
        <w:pStyle w:val="a1"/>
        <w:jc w:val="center"/>
        <w:rPr>
          <w:rFonts w:hint="cs"/>
          <w:rtl/>
        </w:rPr>
      </w:pPr>
      <w:bookmarkStart w:id="19" w:name="_Toc118183547"/>
      <w:r>
        <w:rPr>
          <w:rFonts w:hint="cs"/>
          <w:rtl/>
        </w:rPr>
        <w:t>256. יישום חוק נכסי נפקדים במזרח-ירושלים</w:t>
      </w:r>
      <w:bookmarkEnd w:id="19"/>
    </w:p>
    <w:p w14:paraId="0DEE651C" w14:textId="77777777" w:rsidR="00000000" w:rsidRDefault="00953ED2">
      <w:pPr>
        <w:pStyle w:val="a"/>
        <w:rPr>
          <w:rFonts w:hint="cs"/>
          <w:rtl/>
        </w:rPr>
      </w:pPr>
    </w:p>
    <w:p w14:paraId="0DA9AB42" w14:textId="77777777" w:rsidR="00000000" w:rsidRDefault="00953ED2">
      <w:pPr>
        <w:pStyle w:val="a"/>
        <w:rPr>
          <w:rtl/>
        </w:rPr>
      </w:pPr>
      <w:bookmarkStart w:id="20" w:name="_Toc118183548"/>
      <w:r>
        <w:rPr>
          <w:rFonts w:hint="eastAsia"/>
          <w:rtl/>
        </w:rPr>
        <w:t>ג</w:t>
      </w:r>
      <w:r>
        <w:rPr>
          <w:rtl/>
        </w:rPr>
        <w:t>'מאל זחאלקה (בל"ד):</w:t>
      </w:r>
      <w:bookmarkEnd w:id="20"/>
    </w:p>
    <w:p w14:paraId="411BAC6A" w14:textId="77777777" w:rsidR="00000000" w:rsidRDefault="00953ED2">
      <w:pPr>
        <w:pStyle w:val="a0"/>
        <w:rPr>
          <w:rFonts w:hint="cs"/>
          <w:rtl/>
        </w:rPr>
      </w:pPr>
    </w:p>
    <w:p w14:paraId="5DB22324" w14:textId="77777777" w:rsidR="00000000" w:rsidRDefault="00953ED2">
      <w:pPr>
        <w:pStyle w:val="a0"/>
        <w:rPr>
          <w:rFonts w:hint="cs"/>
          <w:rtl/>
        </w:rPr>
      </w:pPr>
      <w:r>
        <w:rPr>
          <w:rFonts w:hint="cs"/>
          <w:rtl/>
        </w:rPr>
        <w:t xml:space="preserve">היועץ המשפטי לממשלה, בחוות דעתו מ-1 בפברואר 2005, ביקש משר האוצר "להורות על הפסקה </w:t>
      </w:r>
      <w:r>
        <w:rPr>
          <w:rFonts w:hint="cs"/>
          <w:rtl/>
        </w:rPr>
        <w:t xml:space="preserve">מיידית של הפעלת חוק נכסי נפקדים על נכסים במזרח-ירושלים של תושבי איו"ש". </w:t>
      </w:r>
    </w:p>
    <w:p w14:paraId="15FB049B" w14:textId="77777777" w:rsidR="00000000" w:rsidRDefault="00953ED2">
      <w:pPr>
        <w:pStyle w:val="a0"/>
        <w:rPr>
          <w:rFonts w:hint="cs"/>
          <w:rtl/>
        </w:rPr>
      </w:pPr>
    </w:p>
    <w:p w14:paraId="59EC70B2" w14:textId="77777777" w:rsidR="00000000" w:rsidRDefault="00953ED2">
      <w:pPr>
        <w:pStyle w:val="a0"/>
        <w:rPr>
          <w:rFonts w:hint="cs"/>
          <w:rtl/>
        </w:rPr>
      </w:pPr>
      <w:r>
        <w:rPr>
          <w:rFonts w:hint="cs"/>
          <w:rtl/>
        </w:rPr>
        <w:t xml:space="preserve">רצוני לשאול: </w:t>
      </w:r>
    </w:p>
    <w:p w14:paraId="5EAC33F4" w14:textId="77777777" w:rsidR="00000000" w:rsidRDefault="00953ED2">
      <w:pPr>
        <w:pStyle w:val="a0"/>
        <w:rPr>
          <w:rFonts w:hint="cs"/>
          <w:rtl/>
        </w:rPr>
      </w:pPr>
    </w:p>
    <w:p w14:paraId="0F5208EF" w14:textId="77777777" w:rsidR="00000000" w:rsidRDefault="00953ED2">
      <w:pPr>
        <w:pStyle w:val="a0"/>
        <w:ind w:left="719" w:firstLine="0"/>
        <w:rPr>
          <w:rFonts w:hint="cs"/>
        </w:rPr>
      </w:pPr>
      <w:r>
        <w:rPr>
          <w:rFonts w:hint="cs"/>
          <w:rtl/>
        </w:rPr>
        <w:t xml:space="preserve">1. האם משרדך ממשיך להפעיל את החוק במזרח-ירושלים? </w:t>
      </w:r>
    </w:p>
    <w:p w14:paraId="592D84E0" w14:textId="77777777" w:rsidR="00000000" w:rsidRDefault="00953ED2">
      <w:pPr>
        <w:pStyle w:val="a0"/>
        <w:ind w:left="719" w:firstLine="0"/>
        <w:rPr>
          <w:rFonts w:hint="cs"/>
          <w:rtl/>
        </w:rPr>
      </w:pPr>
    </w:p>
    <w:p w14:paraId="424F6D3A" w14:textId="77777777" w:rsidR="00000000" w:rsidRDefault="00953ED2">
      <w:pPr>
        <w:pStyle w:val="a0"/>
        <w:ind w:left="719" w:firstLine="0"/>
        <w:rPr>
          <w:rFonts w:hint="cs"/>
          <w:rtl/>
        </w:rPr>
      </w:pPr>
      <w:r>
        <w:rPr>
          <w:rFonts w:hint="cs"/>
          <w:rtl/>
        </w:rPr>
        <w:t>2. אם כן -  מדוע אין פועלים לפי חוות דעתו של היועץ המשפטי לממשלה?</w:t>
      </w:r>
    </w:p>
    <w:p w14:paraId="7C1E1A77" w14:textId="77777777" w:rsidR="00000000" w:rsidRDefault="00953ED2">
      <w:pPr>
        <w:pStyle w:val="a0"/>
        <w:ind w:firstLine="0"/>
        <w:rPr>
          <w:rFonts w:hint="cs"/>
          <w:rtl/>
        </w:rPr>
      </w:pPr>
    </w:p>
    <w:p w14:paraId="29EA439D" w14:textId="77777777" w:rsidR="00000000" w:rsidRDefault="00953ED2">
      <w:pPr>
        <w:pStyle w:val="af1"/>
        <w:rPr>
          <w:rtl/>
        </w:rPr>
      </w:pPr>
      <w:bookmarkStart w:id="21" w:name="FS000000965T18_05_2005_11_13_43"/>
      <w:bookmarkEnd w:id="21"/>
      <w:r>
        <w:rPr>
          <w:rFonts w:hint="eastAsia"/>
          <w:rtl/>
        </w:rPr>
        <w:t>היו</w:t>
      </w:r>
      <w:r>
        <w:rPr>
          <w:rtl/>
        </w:rPr>
        <w:t>"ר ראובן ריבלין:</w:t>
      </w:r>
    </w:p>
    <w:p w14:paraId="1B30A598" w14:textId="77777777" w:rsidR="00000000" w:rsidRDefault="00953ED2">
      <w:pPr>
        <w:pStyle w:val="a0"/>
        <w:rPr>
          <w:rFonts w:hint="cs"/>
          <w:rtl/>
        </w:rPr>
      </w:pPr>
    </w:p>
    <w:p w14:paraId="344D7D9A" w14:textId="77777777" w:rsidR="00000000" w:rsidRDefault="00953ED2">
      <w:pPr>
        <w:pStyle w:val="a0"/>
        <w:rPr>
          <w:rFonts w:hint="cs"/>
          <w:rtl/>
        </w:rPr>
      </w:pPr>
      <w:r>
        <w:rPr>
          <w:rFonts w:hint="cs"/>
          <w:rtl/>
        </w:rPr>
        <w:t xml:space="preserve">תודה רבה. נא לשבת. השר ישיב </w:t>
      </w:r>
      <w:r>
        <w:rPr>
          <w:rFonts w:hint="cs"/>
          <w:rtl/>
        </w:rPr>
        <w:t>ואחר כך תוכל להרחיב.</w:t>
      </w:r>
    </w:p>
    <w:p w14:paraId="1BD85E6E" w14:textId="77777777" w:rsidR="00000000" w:rsidRDefault="00953ED2">
      <w:pPr>
        <w:pStyle w:val="a"/>
        <w:rPr>
          <w:rFonts w:hint="cs"/>
          <w:rtl/>
        </w:rPr>
      </w:pPr>
    </w:p>
    <w:p w14:paraId="56AB6180" w14:textId="77777777" w:rsidR="00000000" w:rsidRDefault="00953ED2">
      <w:pPr>
        <w:pStyle w:val="a"/>
        <w:rPr>
          <w:rtl/>
        </w:rPr>
      </w:pPr>
      <w:bookmarkStart w:id="22" w:name="_Toc118183549"/>
      <w:r>
        <w:rPr>
          <w:rFonts w:hint="eastAsia"/>
          <w:rtl/>
        </w:rPr>
        <w:t>שר</w:t>
      </w:r>
      <w:r>
        <w:rPr>
          <w:rtl/>
        </w:rPr>
        <w:t xml:space="preserve"> האוצר בנימין נתניהו:</w:t>
      </w:r>
      <w:bookmarkEnd w:id="22"/>
    </w:p>
    <w:p w14:paraId="07C8468B" w14:textId="77777777" w:rsidR="00000000" w:rsidRDefault="00953ED2">
      <w:pPr>
        <w:pStyle w:val="a0"/>
        <w:rPr>
          <w:rFonts w:hint="cs"/>
          <w:rtl/>
        </w:rPr>
      </w:pPr>
    </w:p>
    <w:p w14:paraId="2946EA36" w14:textId="77777777" w:rsidR="00000000" w:rsidRDefault="00953ED2">
      <w:pPr>
        <w:pStyle w:val="a0"/>
        <w:rPr>
          <w:rFonts w:hint="cs"/>
          <w:rtl/>
        </w:rPr>
      </w:pPr>
      <w:r>
        <w:rPr>
          <w:rFonts w:hint="cs"/>
          <w:rtl/>
        </w:rPr>
        <w:t>המשרד פועל לפי החוק, וגם לפי הנחיות היועץ. בשאלה שהתעוררה, עניתי ליועץ במכתב מפורט, וקבענו שתהיה התדיינות משותפת בנושא הזה. היא עדיין לא התקיימה והיא עומדת להתקיים, ואז אני בטוח שתהיה לך שאילתא נוספת ואוכל לענ</w:t>
      </w:r>
      <w:r>
        <w:rPr>
          <w:rFonts w:hint="cs"/>
          <w:rtl/>
        </w:rPr>
        <w:t>ות לך על תוצאות הדיון.</w:t>
      </w:r>
    </w:p>
    <w:p w14:paraId="2093D76F" w14:textId="77777777" w:rsidR="00000000" w:rsidRDefault="00953ED2">
      <w:pPr>
        <w:pStyle w:val="af1"/>
        <w:rPr>
          <w:rFonts w:hint="cs"/>
          <w:rtl/>
        </w:rPr>
      </w:pPr>
    </w:p>
    <w:p w14:paraId="62BC918B" w14:textId="77777777" w:rsidR="00000000" w:rsidRDefault="00953ED2">
      <w:pPr>
        <w:pStyle w:val="af1"/>
        <w:rPr>
          <w:rtl/>
        </w:rPr>
      </w:pPr>
      <w:r>
        <w:rPr>
          <w:rtl/>
        </w:rPr>
        <w:t>היו"ר ראובן ריבלין:</w:t>
      </w:r>
    </w:p>
    <w:p w14:paraId="772861A0" w14:textId="77777777" w:rsidR="00000000" w:rsidRDefault="00953ED2">
      <w:pPr>
        <w:pStyle w:val="a0"/>
        <w:rPr>
          <w:rtl/>
        </w:rPr>
      </w:pPr>
    </w:p>
    <w:p w14:paraId="6336390D" w14:textId="77777777" w:rsidR="00000000" w:rsidRDefault="00953ED2">
      <w:pPr>
        <w:pStyle w:val="a0"/>
        <w:rPr>
          <w:rFonts w:hint="cs"/>
          <w:rtl/>
        </w:rPr>
      </w:pPr>
      <w:r>
        <w:rPr>
          <w:rFonts w:hint="cs"/>
          <w:rtl/>
        </w:rPr>
        <w:t>אדוני, עכשיו מתחיל הדיון. פה, זה רק מה שאני אישרתי לו לשאול. עכשיו הוא חופשי לדבר דקה עם אדוני. עוד שני חברי כנסת, ואז אדוני ישיב לשלושתם. לעת עתה רק חבר הכנסת פרוש נרשם. בבקשה.</w:t>
      </w:r>
    </w:p>
    <w:p w14:paraId="3237805D" w14:textId="77777777" w:rsidR="00000000" w:rsidRDefault="00953ED2">
      <w:pPr>
        <w:pStyle w:val="a0"/>
        <w:ind w:firstLine="0"/>
        <w:rPr>
          <w:rFonts w:hint="cs"/>
          <w:rtl/>
        </w:rPr>
      </w:pPr>
    </w:p>
    <w:p w14:paraId="1644450E" w14:textId="77777777" w:rsidR="00000000" w:rsidRDefault="00953ED2">
      <w:pPr>
        <w:pStyle w:val="a"/>
        <w:rPr>
          <w:rtl/>
        </w:rPr>
      </w:pPr>
      <w:bookmarkStart w:id="23" w:name="_Toc118183550"/>
      <w:r>
        <w:rPr>
          <w:rFonts w:hint="eastAsia"/>
          <w:rtl/>
        </w:rPr>
        <w:t>ג</w:t>
      </w:r>
      <w:r>
        <w:rPr>
          <w:rtl/>
        </w:rPr>
        <w:t>'מאל זחאלקה (בל"ד):</w:t>
      </w:r>
      <w:bookmarkEnd w:id="23"/>
    </w:p>
    <w:p w14:paraId="5419F8AF" w14:textId="77777777" w:rsidR="00000000" w:rsidRDefault="00953ED2">
      <w:pPr>
        <w:pStyle w:val="a0"/>
        <w:rPr>
          <w:rFonts w:hint="cs"/>
          <w:rtl/>
        </w:rPr>
      </w:pPr>
    </w:p>
    <w:p w14:paraId="0366402C" w14:textId="77777777" w:rsidR="00000000" w:rsidRDefault="00953ED2">
      <w:pPr>
        <w:pStyle w:val="a0"/>
        <w:rPr>
          <w:rFonts w:hint="cs"/>
          <w:rtl/>
        </w:rPr>
      </w:pPr>
      <w:r>
        <w:rPr>
          <w:rFonts w:hint="cs"/>
          <w:rtl/>
        </w:rPr>
        <w:t>אדוני היוש</w:t>
      </w:r>
      <w:r>
        <w:rPr>
          <w:rFonts w:hint="cs"/>
          <w:rtl/>
        </w:rPr>
        <w:t>ב-ראש, אני לא רוצה לדבר פה על כל הנושא אלא לדון לגופו של עניין. יש משפחות שקיבלו מכתבים שהן נחשבות לנפקדים ונכסיהן עומדים להפוך לרכושו של האפוטרופוס הכללי ולהיות מופקעים, וזאת אחרי החלטת היועץ המשפטי לממשלה. אני יודע בוודאות על משפחה אחת מבית-ג'אלה, שמחזיק</w:t>
      </w:r>
      <w:r>
        <w:rPr>
          <w:rFonts w:hint="cs"/>
          <w:rtl/>
        </w:rPr>
        <w:t xml:space="preserve">ה ב-14 דונם באזור גילה. העירייה מכירה בנכסים שלה ומבקשת ממנה לפנות אשפה וכל הדברים האלה, אבל בני המשפחה קיבלו מכתב ויש דיון משפטי בנושא הזה. פרקליטות המחוז פועלת כאילו קיים חוק נכסי נפקדים וצריך להפעיל אותו במזרח-ירושלים. </w:t>
      </w:r>
    </w:p>
    <w:p w14:paraId="04B88F5C" w14:textId="77777777" w:rsidR="00000000" w:rsidRDefault="00953ED2">
      <w:pPr>
        <w:pStyle w:val="a0"/>
        <w:rPr>
          <w:rFonts w:hint="cs"/>
          <w:rtl/>
        </w:rPr>
      </w:pPr>
    </w:p>
    <w:p w14:paraId="376078D1" w14:textId="77777777" w:rsidR="00000000" w:rsidRDefault="00953ED2">
      <w:pPr>
        <w:pStyle w:val="a0"/>
        <w:rPr>
          <w:rFonts w:hint="cs"/>
          <w:rtl/>
        </w:rPr>
      </w:pPr>
      <w:r>
        <w:rPr>
          <w:rFonts w:hint="cs"/>
          <w:rtl/>
        </w:rPr>
        <w:t>אני רוצה להזכיר לשר את החלטתו של</w:t>
      </w:r>
      <w:r>
        <w:rPr>
          <w:rFonts w:hint="cs"/>
          <w:rtl/>
        </w:rPr>
        <w:t xml:space="preserve"> היועץ המשפטי שמגר ב-1968, שאמרה במפורש שהנפקדים במזרח-ירושלים שגרים בגדה המערבית, בבית-ג'אלה וברמאללה ובאזור כאן הם נפקדים טכניים, שהפכו לנפקדים בעקבות הרחבת הגבולות המוניציפליים של העיר. כך אפשר להרחיב ולהפוך אנשים לנפקדים. אני רוצה לשמוע התחייבות מהשר, </w:t>
      </w:r>
      <w:r>
        <w:rPr>
          <w:rFonts w:hint="cs"/>
          <w:rtl/>
        </w:rPr>
        <w:t>שיפעל לפי הנחיית היועץ המשפטי הנוכחי והקודם. זה העניין.</w:t>
      </w:r>
    </w:p>
    <w:p w14:paraId="0B07ACD7" w14:textId="77777777" w:rsidR="00000000" w:rsidRDefault="00953ED2">
      <w:pPr>
        <w:pStyle w:val="af1"/>
        <w:rPr>
          <w:rtl/>
        </w:rPr>
      </w:pPr>
    </w:p>
    <w:p w14:paraId="407E6F73" w14:textId="77777777" w:rsidR="00000000" w:rsidRDefault="00953ED2">
      <w:pPr>
        <w:pStyle w:val="af1"/>
        <w:rPr>
          <w:rtl/>
        </w:rPr>
      </w:pPr>
      <w:r>
        <w:rPr>
          <w:rtl/>
        </w:rPr>
        <w:t>היו"ר ראובן ריבלין:</w:t>
      </w:r>
    </w:p>
    <w:p w14:paraId="4D866339" w14:textId="77777777" w:rsidR="00000000" w:rsidRDefault="00953ED2">
      <w:pPr>
        <w:pStyle w:val="a0"/>
        <w:rPr>
          <w:rtl/>
        </w:rPr>
      </w:pPr>
    </w:p>
    <w:p w14:paraId="37995062" w14:textId="77777777" w:rsidR="00000000" w:rsidRDefault="00953ED2">
      <w:pPr>
        <w:pStyle w:val="a0"/>
        <w:rPr>
          <w:rFonts w:hint="cs"/>
          <w:rtl/>
        </w:rPr>
      </w:pPr>
      <w:r>
        <w:rPr>
          <w:rFonts w:hint="cs"/>
          <w:rtl/>
        </w:rPr>
        <w:t>תודה. הבהרת את עמדתך בצורה ברורה ביותר, והשר ישיב לך פעם נוספת, שהוא מקיים את כל מה שאומר לו היועץ המשפטי לממשלה לעשות. בבקשה. אנחנו אישרנו את השאילתא כי היא מאוד חשובה. בבקשה, ח</w:t>
      </w:r>
      <w:r>
        <w:rPr>
          <w:rFonts w:hint="cs"/>
          <w:rtl/>
        </w:rPr>
        <w:t>בר הכנסת פרוש.</w:t>
      </w:r>
    </w:p>
    <w:p w14:paraId="0FAD8ECE" w14:textId="77777777" w:rsidR="00000000" w:rsidRDefault="00953ED2">
      <w:pPr>
        <w:pStyle w:val="a0"/>
        <w:ind w:firstLine="0"/>
        <w:rPr>
          <w:rFonts w:hint="cs"/>
          <w:rtl/>
        </w:rPr>
      </w:pPr>
    </w:p>
    <w:p w14:paraId="104C2817" w14:textId="77777777" w:rsidR="00000000" w:rsidRDefault="00953ED2">
      <w:pPr>
        <w:pStyle w:val="a"/>
        <w:rPr>
          <w:rtl/>
        </w:rPr>
      </w:pPr>
      <w:bookmarkStart w:id="24" w:name="FS000000965T18_05_2005_11_16_18C"/>
      <w:bookmarkStart w:id="25" w:name="_Toc118183551"/>
      <w:bookmarkEnd w:id="24"/>
      <w:r>
        <w:rPr>
          <w:rFonts w:hint="eastAsia"/>
          <w:rtl/>
        </w:rPr>
        <w:t>מאיר</w:t>
      </w:r>
      <w:r>
        <w:rPr>
          <w:rtl/>
        </w:rPr>
        <w:t xml:space="preserve"> פרוש (אגודת ישראל - יהדות התורה והשבת):</w:t>
      </w:r>
      <w:bookmarkEnd w:id="25"/>
    </w:p>
    <w:p w14:paraId="54AAB71F" w14:textId="77777777" w:rsidR="00000000" w:rsidRDefault="00953ED2">
      <w:pPr>
        <w:pStyle w:val="a0"/>
        <w:rPr>
          <w:rFonts w:hint="cs"/>
          <w:rtl/>
        </w:rPr>
      </w:pPr>
    </w:p>
    <w:p w14:paraId="34400604" w14:textId="77777777" w:rsidR="00000000" w:rsidRDefault="00953ED2">
      <w:pPr>
        <w:pStyle w:val="a0"/>
        <w:rPr>
          <w:rFonts w:hint="cs"/>
          <w:rtl/>
        </w:rPr>
      </w:pPr>
      <w:r>
        <w:rPr>
          <w:rFonts w:hint="cs"/>
          <w:rtl/>
        </w:rPr>
        <w:t xml:space="preserve">אדוני היושב-ראש, חברי הכנסת, מכובדי השר, אתה חסכת לי לכתוב לך מכתב, מכיוון שהנתונים שהתפרסמו אתמול מטעם הלשכה המרכזית לסטטיסטיקה הם נתונים מדאיגים. אני בטוח, אדוני היושב-ראש, שהשר ירצה לענות על </w:t>
      </w:r>
      <w:r>
        <w:rPr>
          <w:rFonts w:hint="cs"/>
          <w:rtl/>
        </w:rPr>
        <w:t>העניין הזה.</w:t>
      </w:r>
    </w:p>
    <w:p w14:paraId="1733948F" w14:textId="77777777" w:rsidR="00000000" w:rsidRDefault="00953ED2">
      <w:pPr>
        <w:pStyle w:val="a0"/>
        <w:ind w:firstLine="0"/>
        <w:rPr>
          <w:rFonts w:hint="cs"/>
          <w:rtl/>
        </w:rPr>
      </w:pPr>
    </w:p>
    <w:p w14:paraId="30D6E1E8" w14:textId="77777777" w:rsidR="00000000" w:rsidRDefault="00953ED2">
      <w:pPr>
        <w:pStyle w:val="af1"/>
        <w:rPr>
          <w:rtl/>
        </w:rPr>
      </w:pPr>
      <w:r>
        <w:rPr>
          <w:rFonts w:hint="eastAsia"/>
          <w:rtl/>
        </w:rPr>
        <w:t>היו</w:t>
      </w:r>
      <w:r>
        <w:rPr>
          <w:rtl/>
        </w:rPr>
        <w:t>"ר ראובן ריבלין:</w:t>
      </w:r>
    </w:p>
    <w:p w14:paraId="3EA53E59" w14:textId="77777777" w:rsidR="00000000" w:rsidRDefault="00953ED2">
      <w:pPr>
        <w:pStyle w:val="a0"/>
        <w:rPr>
          <w:rFonts w:hint="cs"/>
          <w:rtl/>
        </w:rPr>
      </w:pPr>
    </w:p>
    <w:p w14:paraId="6455B798" w14:textId="77777777" w:rsidR="00000000" w:rsidRDefault="00953ED2">
      <w:pPr>
        <w:pStyle w:val="a0"/>
        <w:rPr>
          <w:rFonts w:hint="cs"/>
          <w:rtl/>
        </w:rPr>
      </w:pPr>
      <w:r>
        <w:rPr>
          <w:rFonts w:hint="cs"/>
          <w:rtl/>
        </w:rPr>
        <w:t>אדוני יקשר את זה עם שאלתו של מר זחאלקה לפחות בצורה פורמלית.</w:t>
      </w:r>
    </w:p>
    <w:p w14:paraId="47712533" w14:textId="77777777" w:rsidR="00000000" w:rsidRDefault="00953ED2">
      <w:pPr>
        <w:pStyle w:val="a0"/>
        <w:ind w:firstLine="0"/>
        <w:rPr>
          <w:rFonts w:hint="cs"/>
          <w:rtl/>
        </w:rPr>
      </w:pPr>
    </w:p>
    <w:p w14:paraId="5AACED58" w14:textId="77777777" w:rsidR="00000000" w:rsidRDefault="00953ED2">
      <w:pPr>
        <w:pStyle w:val="-"/>
        <w:rPr>
          <w:rtl/>
        </w:rPr>
      </w:pPr>
      <w:r>
        <w:rPr>
          <w:rFonts w:hint="eastAsia"/>
          <w:rtl/>
        </w:rPr>
        <w:t>מאיר</w:t>
      </w:r>
      <w:r>
        <w:rPr>
          <w:rtl/>
        </w:rPr>
        <w:t xml:space="preserve"> פרוש (אגודת ישראל - יהדות התורה והשבת):</w:t>
      </w:r>
    </w:p>
    <w:p w14:paraId="371A1E50" w14:textId="77777777" w:rsidR="00000000" w:rsidRDefault="00953ED2">
      <w:pPr>
        <w:pStyle w:val="a0"/>
        <w:rPr>
          <w:rFonts w:hint="cs"/>
          <w:rtl/>
        </w:rPr>
      </w:pPr>
    </w:p>
    <w:p w14:paraId="0009B8A3" w14:textId="77777777" w:rsidR="00000000" w:rsidRDefault="00953ED2">
      <w:pPr>
        <w:pStyle w:val="a0"/>
        <w:rPr>
          <w:rFonts w:hint="cs"/>
          <w:rtl/>
        </w:rPr>
      </w:pPr>
      <w:r>
        <w:rPr>
          <w:rFonts w:hint="cs"/>
          <w:rtl/>
        </w:rPr>
        <w:t>בוודאי. אבל הנתונים שהלשכה לסטטיסטיקה פרסמה אתמול הם בניגוד מוחלט למה שאתה אמרת לכנסת. אם כך הם פני הדברים, אתה צרי</w:t>
      </w:r>
      <w:r>
        <w:rPr>
          <w:rFonts w:hint="cs"/>
          <w:rtl/>
        </w:rPr>
        <w:t>ך לבוא לכנסת ולומר שהם שונים לגמרי. אני רוצה לומר כך: יכול להיות שפקידי האוצר פישלו, או שנתוני הלמ"ס לא היו נגד עיניך. אני לא יודע מה, אבל  הכותרות בעיתונות היום הן בוודאי לא כמו שמסרת בכנסת, ואולי זה המקום לעשות רוויזיה לתוכנית שלך ולהתחיל לדאוג למשפחות ה</w:t>
      </w:r>
      <w:r>
        <w:rPr>
          <w:rFonts w:hint="cs"/>
          <w:rtl/>
        </w:rPr>
        <w:t>חלשות וברוכות הילדים?</w:t>
      </w:r>
    </w:p>
    <w:p w14:paraId="0FFCE2F7" w14:textId="77777777" w:rsidR="00000000" w:rsidRDefault="00953ED2">
      <w:pPr>
        <w:pStyle w:val="a0"/>
        <w:ind w:firstLine="0"/>
        <w:rPr>
          <w:rFonts w:hint="cs"/>
          <w:rtl/>
        </w:rPr>
      </w:pPr>
    </w:p>
    <w:p w14:paraId="739BD57A" w14:textId="77777777" w:rsidR="00000000" w:rsidRDefault="00953ED2">
      <w:pPr>
        <w:pStyle w:val="af1"/>
        <w:rPr>
          <w:rtl/>
        </w:rPr>
      </w:pPr>
      <w:r>
        <w:rPr>
          <w:rtl/>
        </w:rPr>
        <w:t>היו"ר ראובן ריבלין:</w:t>
      </w:r>
    </w:p>
    <w:p w14:paraId="3C599636" w14:textId="77777777" w:rsidR="00000000" w:rsidRDefault="00953ED2">
      <w:pPr>
        <w:pStyle w:val="a0"/>
        <w:rPr>
          <w:rtl/>
        </w:rPr>
      </w:pPr>
    </w:p>
    <w:p w14:paraId="53E464D1" w14:textId="77777777" w:rsidR="00000000" w:rsidRDefault="00953ED2">
      <w:pPr>
        <w:pStyle w:val="a0"/>
        <w:rPr>
          <w:rFonts w:hint="cs"/>
          <w:rtl/>
        </w:rPr>
      </w:pPr>
      <w:r>
        <w:rPr>
          <w:rFonts w:hint="cs"/>
          <w:rtl/>
        </w:rPr>
        <w:t>וגם לנפקדים.</w:t>
      </w:r>
    </w:p>
    <w:p w14:paraId="7BFC7F89" w14:textId="77777777" w:rsidR="00000000" w:rsidRDefault="00953ED2">
      <w:pPr>
        <w:pStyle w:val="a0"/>
        <w:ind w:firstLine="0"/>
        <w:rPr>
          <w:rFonts w:hint="cs"/>
          <w:rtl/>
        </w:rPr>
      </w:pPr>
    </w:p>
    <w:p w14:paraId="20B5B444" w14:textId="77777777" w:rsidR="00000000" w:rsidRDefault="00953ED2">
      <w:pPr>
        <w:pStyle w:val="-"/>
        <w:rPr>
          <w:rtl/>
        </w:rPr>
      </w:pPr>
      <w:r>
        <w:rPr>
          <w:rFonts w:hint="eastAsia"/>
          <w:rtl/>
        </w:rPr>
        <w:t>מאיר</w:t>
      </w:r>
      <w:r>
        <w:rPr>
          <w:rtl/>
        </w:rPr>
        <w:t xml:space="preserve"> פרוש (אגודת ישראל - יהדות התורה והשבת):</w:t>
      </w:r>
    </w:p>
    <w:p w14:paraId="75D1542A" w14:textId="77777777" w:rsidR="00000000" w:rsidRDefault="00953ED2">
      <w:pPr>
        <w:pStyle w:val="a0"/>
        <w:rPr>
          <w:rFonts w:hint="cs"/>
          <w:rtl/>
        </w:rPr>
      </w:pPr>
    </w:p>
    <w:p w14:paraId="7A96C9B0" w14:textId="77777777" w:rsidR="00000000" w:rsidRDefault="00953ED2">
      <w:pPr>
        <w:pStyle w:val="a0"/>
        <w:rPr>
          <w:rFonts w:hint="cs"/>
          <w:rtl/>
        </w:rPr>
      </w:pPr>
      <w:r>
        <w:rPr>
          <w:rFonts w:hint="cs"/>
          <w:rtl/>
        </w:rPr>
        <w:t>לנפקדים בוודאי.</w:t>
      </w:r>
    </w:p>
    <w:p w14:paraId="05C45DA7" w14:textId="77777777" w:rsidR="00000000" w:rsidRDefault="00953ED2">
      <w:pPr>
        <w:pStyle w:val="a0"/>
        <w:ind w:firstLine="0"/>
        <w:rPr>
          <w:rFonts w:hint="cs"/>
          <w:rtl/>
        </w:rPr>
      </w:pPr>
    </w:p>
    <w:p w14:paraId="594974C2" w14:textId="77777777" w:rsidR="00000000" w:rsidRDefault="00953ED2">
      <w:pPr>
        <w:pStyle w:val="af1"/>
        <w:rPr>
          <w:rtl/>
        </w:rPr>
      </w:pPr>
      <w:bookmarkStart w:id="26" w:name="FS000000965T18_05_2005_11_17_42C"/>
      <w:bookmarkEnd w:id="26"/>
      <w:r>
        <w:rPr>
          <w:rFonts w:hint="eastAsia"/>
          <w:rtl/>
        </w:rPr>
        <w:t>היו</w:t>
      </w:r>
      <w:r>
        <w:rPr>
          <w:rtl/>
        </w:rPr>
        <w:t>"ר ראובן ריבלין:</w:t>
      </w:r>
    </w:p>
    <w:p w14:paraId="72110CF1" w14:textId="77777777" w:rsidR="00000000" w:rsidRDefault="00953ED2">
      <w:pPr>
        <w:pStyle w:val="a0"/>
        <w:rPr>
          <w:rFonts w:hint="cs"/>
          <w:rtl/>
        </w:rPr>
      </w:pPr>
    </w:p>
    <w:p w14:paraId="132A6AEC" w14:textId="77777777" w:rsidR="00000000" w:rsidRDefault="00953ED2">
      <w:pPr>
        <w:pStyle w:val="a0"/>
        <w:rPr>
          <w:rFonts w:hint="cs"/>
          <w:rtl/>
        </w:rPr>
      </w:pPr>
      <w:r>
        <w:rPr>
          <w:rFonts w:hint="cs"/>
          <w:rtl/>
        </w:rPr>
        <w:t>עכשיו הבנתי למה ביקשת לשאול שאלה נוספת. כבוד השר ישיב על שאלתו של חבר הכנסת פרוש, רק אם אדוני רוצה.</w:t>
      </w:r>
    </w:p>
    <w:p w14:paraId="5D548C77" w14:textId="77777777" w:rsidR="00000000" w:rsidRDefault="00953ED2">
      <w:pPr>
        <w:pStyle w:val="-"/>
        <w:rPr>
          <w:rFonts w:hint="cs"/>
          <w:rtl/>
        </w:rPr>
      </w:pPr>
    </w:p>
    <w:p w14:paraId="0F9D9BEE" w14:textId="77777777" w:rsidR="00000000" w:rsidRDefault="00953ED2">
      <w:pPr>
        <w:pStyle w:val="a"/>
        <w:rPr>
          <w:rtl/>
        </w:rPr>
      </w:pPr>
    </w:p>
    <w:p w14:paraId="2C73C61D" w14:textId="77777777" w:rsidR="00000000" w:rsidRDefault="00953ED2">
      <w:pPr>
        <w:pStyle w:val="a"/>
        <w:rPr>
          <w:rtl/>
        </w:rPr>
      </w:pPr>
      <w:bookmarkStart w:id="27" w:name="_Toc118183552"/>
      <w:r>
        <w:rPr>
          <w:rtl/>
        </w:rPr>
        <w:t>שר האוצר בני</w:t>
      </w:r>
      <w:r>
        <w:rPr>
          <w:rtl/>
        </w:rPr>
        <w:t>מין נתניהו:</w:t>
      </w:r>
      <w:bookmarkEnd w:id="27"/>
    </w:p>
    <w:p w14:paraId="70841967" w14:textId="77777777" w:rsidR="00000000" w:rsidRDefault="00953ED2">
      <w:pPr>
        <w:pStyle w:val="a0"/>
        <w:rPr>
          <w:rtl/>
        </w:rPr>
      </w:pPr>
    </w:p>
    <w:p w14:paraId="16CF8094" w14:textId="77777777" w:rsidR="00000000" w:rsidRDefault="00953ED2">
      <w:pPr>
        <w:pStyle w:val="a0"/>
        <w:rPr>
          <w:rFonts w:hint="cs"/>
          <w:rtl/>
        </w:rPr>
      </w:pPr>
      <w:r>
        <w:rPr>
          <w:rFonts w:hint="cs"/>
          <w:rtl/>
        </w:rPr>
        <w:t>אני השבתי לחבר הכנסת זחאלקה, ואין לי מה להוסיף. אנחנו נקיים את הדיון עם היועץ המשפטי ונראה מה התוצאה בהמשך. עד אז, אנחנו מקיימים את הנחיית היועץ.</w:t>
      </w:r>
    </w:p>
    <w:p w14:paraId="3184607E" w14:textId="77777777" w:rsidR="00000000" w:rsidRDefault="00953ED2">
      <w:pPr>
        <w:pStyle w:val="a0"/>
        <w:rPr>
          <w:rFonts w:hint="cs"/>
          <w:rtl/>
        </w:rPr>
      </w:pPr>
    </w:p>
    <w:p w14:paraId="3E769A7D" w14:textId="77777777" w:rsidR="00000000" w:rsidRDefault="00953ED2">
      <w:pPr>
        <w:pStyle w:val="a0"/>
        <w:rPr>
          <w:rFonts w:hint="cs"/>
          <w:rtl/>
        </w:rPr>
      </w:pPr>
      <w:r>
        <w:rPr>
          <w:rFonts w:hint="cs"/>
          <w:rtl/>
        </w:rPr>
        <w:t>חבר הכנסת פרוש, הצמיחה נמשכת אבל לא בקצב שאנחנו רוצים. אנחנו ערים לזה, זה לא בא בהפתעה, ולכן התו</w:t>
      </w:r>
      <w:r>
        <w:rPr>
          <w:rFonts w:hint="cs"/>
          <w:rtl/>
        </w:rPr>
        <w:t>כניות שלנו לגבי האצת הצמיחה, בין השאר על-ידי הורדת מסים, חשובות במיוחד. כך נולדה ההצעה להפחתת המסים.</w:t>
      </w:r>
    </w:p>
    <w:p w14:paraId="671189A5" w14:textId="77777777" w:rsidR="00000000" w:rsidRDefault="00953ED2">
      <w:pPr>
        <w:pStyle w:val="a0"/>
        <w:ind w:firstLine="0"/>
        <w:rPr>
          <w:rFonts w:hint="cs"/>
          <w:rtl/>
        </w:rPr>
      </w:pPr>
    </w:p>
    <w:p w14:paraId="26DA6FC9" w14:textId="77777777" w:rsidR="00000000" w:rsidRDefault="00953ED2">
      <w:pPr>
        <w:pStyle w:val="af0"/>
        <w:rPr>
          <w:rtl/>
        </w:rPr>
      </w:pPr>
      <w:r>
        <w:rPr>
          <w:rFonts w:hint="eastAsia"/>
          <w:rtl/>
        </w:rPr>
        <w:t>משולם</w:t>
      </w:r>
      <w:r>
        <w:rPr>
          <w:rtl/>
        </w:rPr>
        <w:t xml:space="preserve"> נהרי (ש"ס):</w:t>
      </w:r>
    </w:p>
    <w:p w14:paraId="24FF3AA1" w14:textId="77777777" w:rsidR="00000000" w:rsidRDefault="00953ED2">
      <w:pPr>
        <w:pStyle w:val="a0"/>
        <w:rPr>
          <w:rFonts w:hint="cs"/>
          <w:rtl/>
        </w:rPr>
      </w:pPr>
    </w:p>
    <w:p w14:paraId="6E78E656" w14:textId="77777777" w:rsidR="00000000" w:rsidRDefault="00953ED2">
      <w:pPr>
        <w:pStyle w:val="a0"/>
        <w:rPr>
          <w:rFonts w:hint="cs"/>
          <w:rtl/>
        </w:rPr>
      </w:pPr>
      <w:r>
        <w:rPr>
          <w:rFonts w:hint="cs"/>
          <w:rtl/>
        </w:rPr>
        <w:t>גם בחינוך יש צמיחה?</w:t>
      </w:r>
    </w:p>
    <w:p w14:paraId="2F2965C2" w14:textId="77777777" w:rsidR="00000000" w:rsidRDefault="00953ED2">
      <w:pPr>
        <w:pStyle w:val="a0"/>
        <w:ind w:firstLine="0"/>
        <w:rPr>
          <w:rFonts w:hint="cs"/>
          <w:rtl/>
        </w:rPr>
      </w:pPr>
    </w:p>
    <w:p w14:paraId="62318855" w14:textId="77777777" w:rsidR="00000000" w:rsidRDefault="00953ED2">
      <w:pPr>
        <w:pStyle w:val="-"/>
        <w:rPr>
          <w:rtl/>
        </w:rPr>
      </w:pPr>
      <w:bookmarkStart w:id="28" w:name="FS000000965T18_05_2005_11_18_25C"/>
      <w:bookmarkEnd w:id="28"/>
      <w:r>
        <w:rPr>
          <w:rtl/>
        </w:rPr>
        <w:t>שר האוצר בנימין נתניהו:</w:t>
      </w:r>
    </w:p>
    <w:p w14:paraId="21482250" w14:textId="77777777" w:rsidR="00000000" w:rsidRDefault="00953ED2">
      <w:pPr>
        <w:pStyle w:val="a0"/>
        <w:rPr>
          <w:rtl/>
        </w:rPr>
      </w:pPr>
    </w:p>
    <w:p w14:paraId="67590D15" w14:textId="77777777" w:rsidR="00000000" w:rsidRDefault="00953ED2">
      <w:pPr>
        <w:pStyle w:val="a0"/>
        <w:rPr>
          <w:rFonts w:hint="cs"/>
          <w:rtl/>
        </w:rPr>
      </w:pPr>
      <w:r>
        <w:rPr>
          <w:rFonts w:hint="cs"/>
          <w:rtl/>
        </w:rPr>
        <w:t>זה תחום של משרד אחר, כפי שאתה יודע. אני רוצה להעיר, שהסיבה שביקשנו את התוכנית להפחתת המסי</w:t>
      </w:r>
      <w:r>
        <w:rPr>
          <w:rFonts w:hint="cs"/>
          <w:rtl/>
        </w:rPr>
        <w:t>ם, וגם הפחתת מסים שממוקדת בהגדלת הצריכה של השכבות החלשות, כפי שהממשלה והכנסת יאשרו, היא הרצון להמשיך את תוואי הצמיחה. למה? כי הצמיחה, היא מייצרת את מקומות העבודה, שזה דבר חברתי ראשון במעלה, והיא גם מייצרת את תקבולי המסים שמאפשרים לנו לתת לצרכים חברתיים. בל</w:t>
      </w:r>
      <w:r>
        <w:rPr>
          <w:rFonts w:hint="cs"/>
          <w:rtl/>
        </w:rPr>
        <w:t>י צמיחה, אין לנו לא זה ולא זה. לכן, מה שדרוש כדי להבטיח את הצמיחה, זה דבר שאני מצפה שהכנסת והממשלה יאשרו. כשאין צמיחה, כולם במצוקה.</w:t>
      </w:r>
    </w:p>
    <w:p w14:paraId="5E57DD68" w14:textId="77777777" w:rsidR="00000000" w:rsidRDefault="00953ED2">
      <w:pPr>
        <w:pStyle w:val="a0"/>
        <w:ind w:firstLine="0"/>
        <w:rPr>
          <w:rFonts w:hint="cs"/>
          <w:rtl/>
        </w:rPr>
      </w:pPr>
    </w:p>
    <w:p w14:paraId="6BD5C581" w14:textId="77777777" w:rsidR="00000000" w:rsidRDefault="00953ED2">
      <w:pPr>
        <w:pStyle w:val="af0"/>
        <w:rPr>
          <w:rtl/>
        </w:rPr>
      </w:pPr>
      <w:r>
        <w:rPr>
          <w:rFonts w:hint="eastAsia"/>
          <w:rtl/>
        </w:rPr>
        <w:t>ג</w:t>
      </w:r>
      <w:r>
        <w:rPr>
          <w:rtl/>
        </w:rPr>
        <w:t>'מאל זחאלקה (בל"ד):</w:t>
      </w:r>
    </w:p>
    <w:p w14:paraId="0306E732" w14:textId="77777777" w:rsidR="00000000" w:rsidRDefault="00953ED2">
      <w:pPr>
        <w:pStyle w:val="a0"/>
        <w:rPr>
          <w:rFonts w:hint="cs"/>
          <w:rtl/>
        </w:rPr>
      </w:pPr>
    </w:p>
    <w:p w14:paraId="3AE00A0F" w14:textId="77777777" w:rsidR="00000000" w:rsidRDefault="00953ED2">
      <w:pPr>
        <w:pStyle w:val="a0"/>
        <w:rPr>
          <w:rFonts w:hint="cs"/>
          <w:rtl/>
        </w:rPr>
      </w:pPr>
      <w:r>
        <w:rPr>
          <w:rFonts w:hint="cs"/>
          <w:rtl/>
        </w:rPr>
        <w:t>איפה המס השולי?</w:t>
      </w:r>
    </w:p>
    <w:p w14:paraId="3FEEB153" w14:textId="77777777" w:rsidR="00000000" w:rsidRDefault="00953ED2">
      <w:pPr>
        <w:pStyle w:val="a0"/>
        <w:ind w:firstLine="0"/>
        <w:rPr>
          <w:rFonts w:hint="cs"/>
          <w:rtl/>
        </w:rPr>
      </w:pPr>
    </w:p>
    <w:p w14:paraId="43159FC2" w14:textId="77777777" w:rsidR="00000000" w:rsidRDefault="00953ED2">
      <w:pPr>
        <w:pStyle w:val="-"/>
        <w:rPr>
          <w:rtl/>
        </w:rPr>
      </w:pPr>
      <w:bookmarkStart w:id="29" w:name="FS000000965T18_05_2005_11_19_30C"/>
      <w:bookmarkEnd w:id="29"/>
      <w:r>
        <w:rPr>
          <w:rtl/>
        </w:rPr>
        <w:t>שר האוצר בנימין נתניהו:</w:t>
      </w:r>
    </w:p>
    <w:p w14:paraId="2F9EB0D1" w14:textId="77777777" w:rsidR="00000000" w:rsidRDefault="00953ED2">
      <w:pPr>
        <w:pStyle w:val="a0"/>
        <w:rPr>
          <w:rtl/>
        </w:rPr>
      </w:pPr>
    </w:p>
    <w:p w14:paraId="75F20582" w14:textId="77777777" w:rsidR="00000000" w:rsidRDefault="00953ED2">
      <w:pPr>
        <w:pStyle w:val="a0"/>
        <w:rPr>
          <w:rFonts w:hint="cs"/>
          <w:rtl/>
        </w:rPr>
      </w:pPr>
      <w:r>
        <w:rPr>
          <w:rFonts w:hint="cs"/>
          <w:rtl/>
        </w:rPr>
        <w:t xml:space="preserve">אנחנו נחושים להגיע, וגם אני נחוש להגיע לקיום היעדים שהצבנו </w:t>
      </w:r>
      <w:r>
        <w:rPr>
          <w:rFonts w:hint="cs"/>
          <w:rtl/>
        </w:rPr>
        <w:t>לעצמנו. עד היום, הצלחתי לקיים את היעדים האלה, ואין שום סיבה שלא נעשה את זה ברבעון הבא וברבעון שאחרי זה, ונעמוד לפחות ביעד שהעמדנו לנו, אם נעשה את הפעולות הדרושות.</w:t>
      </w:r>
    </w:p>
    <w:p w14:paraId="60CA4648" w14:textId="77777777" w:rsidR="00000000" w:rsidRDefault="00953ED2">
      <w:pPr>
        <w:pStyle w:val="a0"/>
        <w:ind w:firstLine="0"/>
        <w:rPr>
          <w:rFonts w:hint="cs"/>
          <w:rtl/>
        </w:rPr>
      </w:pPr>
    </w:p>
    <w:p w14:paraId="4AF73450" w14:textId="77777777" w:rsidR="00000000" w:rsidRDefault="00953ED2">
      <w:pPr>
        <w:pStyle w:val="af1"/>
        <w:rPr>
          <w:rtl/>
        </w:rPr>
      </w:pPr>
      <w:r>
        <w:rPr>
          <w:rtl/>
        </w:rPr>
        <w:t>היו"ר ראובן ריבלין:</w:t>
      </w:r>
    </w:p>
    <w:p w14:paraId="089EBA15" w14:textId="77777777" w:rsidR="00000000" w:rsidRDefault="00953ED2">
      <w:pPr>
        <w:pStyle w:val="a0"/>
        <w:rPr>
          <w:rtl/>
        </w:rPr>
      </w:pPr>
    </w:p>
    <w:p w14:paraId="4C556303" w14:textId="77777777" w:rsidR="00000000" w:rsidRDefault="00953ED2">
      <w:pPr>
        <w:pStyle w:val="a0"/>
        <w:rPr>
          <w:rFonts w:hint="cs"/>
          <w:rtl/>
        </w:rPr>
      </w:pPr>
      <w:r>
        <w:rPr>
          <w:rFonts w:hint="cs"/>
          <w:rtl/>
        </w:rPr>
        <w:t>כבוד שר האוצר וראש הממשלה לשעבר, לגבי שאלתו של זחאלקה, חבר הכנסת זחאלקה</w:t>
      </w:r>
      <w:r>
        <w:rPr>
          <w:rFonts w:hint="cs"/>
          <w:rtl/>
        </w:rPr>
        <w:t>, אני מבקש ממך לעקוב ולשאול את היועץ המשפטי, להעביר לו את הפרוטוקול ולשאול אותו - - -</w:t>
      </w:r>
    </w:p>
    <w:p w14:paraId="02C44A74" w14:textId="77777777" w:rsidR="00000000" w:rsidRDefault="00953ED2">
      <w:pPr>
        <w:pStyle w:val="a0"/>
        <w:ind w:firstLine="0"/>
        <w:rPr>
          <w:rtl/>
        </w:rPr>
      </w:pPr>
    </w:p>
    <w:p w14:paraId="3F68E7E2" w14:textId="77777777" w:rsidR="00000000" w:rsidRDefault="00953ED2">
      <w:pPr>
        <w:pStyle w:val="a0"/>
        <w:ind w:firstLine="0"/>
        <w:rPr>
          <w:rFonts w:hint="cs"/>
          <w:rtl/>
        </w:rPr>
      </w:pPr>
    </w:p>
    <w:p w14:paraId="3694953B" w14:textId="77777777" w:rsidR="00000000" w:rsidRDefault="00953ED2">
      <w:pPr>
        <w:pStyle w:val="-"/>
        <w:rPr>
          <w:rtl/>
        </w:rPr>
      </w:pPr>
      <w:bookmarkStart w:id="30" w:name="FS000000965T18_05_2005_11_20_01C"/>
      <w:bookmarkEnd w:id="30"/>
      <w:r>
        <w:rPr>
          <w:rtl/>
        </w:rPr>
        <w:t>שר האוצר בנימין נתניהו:</w:t>
      </w:r>
    </w:p>
    <w:p w14:paraId="7D2DD7E4" w14:textId="77777777" w:rsidR="00000000" w:rsidRDefault="00953ED2">
      <w:pPr>
        <w:pStyle w:val="a0"/>
        <w:rPr>
          <w:rtl/>
        </w:rPr>
      </w:pPr>
    </w:p>
    <w:p w14:paraId="62C02F66" w14:textId="77777777" w:rsidR="00000000" w:rsidRDefault="00953ED2">
      <w:pPr>
        <w:pStyle w:val="a0"/>
        <w:rPr>
          <w:rFonts w:hint="cs"/>
          <w:rtl/>
        </w:rPr>
      </w:pPr>
      <w:r>
        <w:rPr>
          <w:rFonts w:hint="cs"/>
          <w:rtl/>
        </w:rPr>
        <w:t>מה עם הישיבה?</w:t>
      </w:r>
    </w:p>
    <w:p w14:paraId="01E759B7" w14:textId="77777777" w:rsidR="00000000" w:rsidRDefault="00953ED2">
      <w:pPr>
        <w:pStyle w:val="a0"/>
        <w:ind w:firstLine="0"/>
        <w:rPr>
          <w:rFonts w:hint="cs"/>
          <w:rtl/>
        </w:rPr>
      </w:pPr>
    </w:p>
    <w:p w14:paraId="2369660C" w14:textId="77777777" w:rsidR="00000000" w:rsidRDefault="00953ED2">
      <w:pPr>
        <w:pStyle w:val="af1"/>
        <w:rPr>
          <w:rtl/>
        </w:rPr>
      </w:pPr>
      <w:r>
        <w:rPr>
          <w:rFonts w:hint="eastAsia"/>
          <w:rtl/>
        </w:rPr>
        <w:t>היו</w:t>
      </w:r>
      <w:r>
        <w:rPr>
          <w:rtl/>
        </w:rPr>
        <w:t>"ר ראובן ריבלין:</w:t>
      </w:r>
    </w:p>
    <w:p w14:paraId="1D7CA66B" w14:textId="77777777" w:rsidR="00000000" w:rsidRDefault="00953ED2">
      <w:pPr>
        <w:pStyle w:val="a0"/>
        <w:rPr>
          <w:rFonts w:hint="cs"/>
          <w:rtl/>
        </w:rPr>
      </w:pPr>
    </w:p>
    <w:p w14:paraId="520908FF" w14:textId="77777777" w:rsidR="00000000" w:rsidRDefault="00953ED2">
      <w:pPr>
        <w:pStyle w:val="a0"/>
        <w:rPr>
          <w:rFonts w:hint="cs"/>
          <w:rtl/>
        </w:rPr>
      </w:pPr>
      <w:r>
        <w:rPr>
          <w:rFonts w:hint="cs"/>
          <w:rtl/>
        </w:rPr>
        <w:t>נכון.</w:t>
      </w:r>
    </w:p>
    <w:p w14:paraId="3FAB0C55" w14:textId="77777777" w:rsidR="00000000" w:rsidRDefault="00953ED2">
      <w:pPr>
        <w:pStyle w:val="af0"/>
        <w:rPr>
          <w:rFonts w:hint="cs"/>
          <w:rtl/>
        </w:rPr>
      </w:pPr>
    </w:p>
    <w:p w14:paraId="2004EFB9" w14:textId="77777777" w:rsidR="00000000" w:rsidRDefault="00953ED2">
      <w:pPr>
        <w:pStyle w:val="af0"/>
        <w:rPr>
          <w:rtl/>
        </w:rPr>
      </w:pPr>
      <w:r>
        <w:rPr>
          <w:rFonts w:hint="eastAsia"/>
          <w:rtl/>
        </w:rPr>
        <w:t>ג</w:t>
      </w:r>
      <w:r>
        <w:rPr>
          <w:rtl/>
        </w:rPr>
        <w:t>'מאל זחאלקה (בל"ד):</w:t>
      </w:r>
    </w:p>
    <w:p w14:paraId="786D53AF" w14:textId="77777777" w:rsidR="00000000" w:rsidRDefault="00953ED2">
      <w:pPr>
        <w:pStyle w:val="a0"/>
        <w:rPr>
          <w:rFonts w:hint="cs"/>
          <w:rtl/>
        </w:rPr>
      </w:pPr>
    </w:p>
    <w:p w14:paraId="15306BB8" w14:textId="77777777" w:rsidR="00000000" w:rsidRDefault="00953ED2">
      <w:pPr>
        <w:pStyle w:val="a0"/>
        <w:rPr>
          <w:rFonts w:hint="cs"/>
          <w:rtl/>
        </w:rPr>
      </w:pPr>
      <w:r>
        <w:rPr>
          <w:rFonts w:hint="cs"/>
          <w:rtl/>
        </w:rPr>
        <w:t>אדוני היושב-ראש, המשפחה שלחה מכתב ליועץ המשפטי - - -</w:t>
      </w:r>
    </w:p>
    <w:p w14:paraId="7DA13128" w14:textId="77777777" w:rsidR="00000000" w:rsidRDefault="00953ED2">
      <w:pPr>
        <w:pStyle w:val="a0"/>
        <w:ind w:firstLine="0"/>
        <w:rPr>
          <w:rFonts w:hint="cs"/>
          <w:rtl/>
        </w:rPr>
      </w:pPr>
    </w:p>
    <w:p w14:paraId="2BE7B807" w14:textId="77777777" w:rsidR="00000000" w:rsidRDefault="00953ED2">
      <w:pPr>
        <w:pStyle w:val="af1"/>
        <w:rPr>
          <w:rtl/>
        </w:rPr>
      </w:pPr>
      <w:r>
        <w:rPr>
          <w:rtl/>
        </w:rPr>
        <w:t>היו"ר ראובן ריבלין:</w:t>
      </w:r>
    </w:p>
    <w:p w14:paraId="738BBEFB" w14:textId="77777777" w:rsidR="00000000" w:rsidRDefault="00953ED2">
      <w:pPr>
        <w:pStyle w:val="a0"/>
        <w:rPr>
          <w:rtl/>
        </w:rPr>
      </w:pPr>
    </w:p>
    <w:p w14:paraId="532A863D" w14:textId="77777777" w:rsidR="00000000" w:rsidRDefault="00953ED2">
      <w:pPr>
        <w:pStyle w:val="a0"/>
        <w:rPr>
          <w:rFonts w:hint="cs"/>
          <w:rtl/>
        </w:rPr>
      </w:pPr>
      <w:r>
        <w:rPr>
          <w:rFonts w:hint="cs"/>
          <w:rtl/>
        </w:rPr>
        <w:t>אדו</w:t>
      </w:r>
      <w:r>
        <w:rPr>
          <w:rFonts w:hint="cs"/>
          <w:rtl/>
        </w:rPr>
        <w:t>ני, פה אנחנו לא עושים את המשפט של המשפחה. אנחנו עושים את המשפט הציבורי. השר אמר לך בצורה הברורה ביותר שהוא מקיים. אני מאוד מודה לשר האוצר על שהואיל בטובו לבוא ולהשיב על שאילתא בעל-פה וגם להתייחס לחבר הכנסת פרוש.</w:t>
      </w:r>
    </w:p>
    <w:p w14:paraId="216CB119" w14:textId="77777777" w:rsidR="00000000" w:rsidRDefault="00953ED2">
      <w:pPr>
        <w:pStyle w:val="a0"/>
        <w:ind w:firstLine="0"/>
        <w:rPr>
          <w:rFonts w:hint="cs"/>
          <w:rtl/>
        </w:rPr>
      </w:pPr>
    </w:p>
    <w:p w14:paraId="61D2C4E0" w14:textId="77777777" w:rsidR="00000000" w:rsidRDefault="00953ED2">
      <w:pPr>
        <w:pStyle w:val="-"/>
        <w:rPr>
          <w:rtl/>
        </w:rPr>
      </w:pPr>
      <w:bookmarkStart w:id="31" w:name="FS000000965T18_05_2005_11_20_24C"/>
      <w:bookmarkEnd w:id="31"/>
      <w:r>
        <w:rPr>
          <w:rtl/>
        </w:rPr>
        <w:t>שר האוצר בנימין נתניהו:</w:t>
      </w:r>
    </w:p>
    <w:p w14:paraId="6DD7B970" w14:textId="77777777" w:rsidR="00000000" w:rsidRDefault="00953ED2">
      <w:pPr>
        <w:pStyle w:val="a0"/>
        <w:rPr>
          <w:rtl/>
        </w:rPr>
      </w:pPr>
    </w:p>
    <w:p w14:paraId="07F1E564" w14:textId="77777777" w:rsidR="00000000" w:rsidRDefault="00953ED2">
      <w:pPr>
        <w:pStyle w:val="a0"/>
        <w:rPr>
          <w:rFonts w:hint="cs"/>
          <w:rtl/>
        </w:rPr>
      </w:pPr>
      <w:r>
        <w:rPr>
          <w:rFonts w:hint="cs"/>
          <w:rtl/>
        </w:rPr>
        <w:t>אני מודה לך על שנת</w:t>
      </w:r>
      <w:r>
        <w:rPr>
          <w:rFonts w:hint="cs"/>
          <w:rtl/>
        </w:rPr>
        <w:t>ת לי לחדד את היחס המיוחד שלי לכנסת. אל תחייך, משום שהמגע עם החברים פה, ואני לא אומר את זה עכשיו בחיוך, המגע הזה חשוב לי. תודה לכם.</w:t>
      </w:r>
    </w:p>
    <w:p w14:paraId="65F9EFCA" w14:textId="77777777" w:rsidR="00000000" w:rsidRDefault="00953ED2">
      <w:pPr>
        <w:pStyle w:val="a0"/>
        <w:ind w:firstLine="0"/>
        <w:rPr>
          <w:rFonts w:hint="cs"/>
          <w:rtl/>
        </w:rPr>
      </w:pPr>
    </w:p>
    <w:p w14:paraId="4070F6A5" w14:textId="77777777" w:rsidR="00000000" w:rsidRDefault="00953ED2">
      <w:pPr>
        <w:pStyle w:val="af1"/>
        <w:rPr>
          <w:rtl/>
        </w:rPr>
      </w:pPr>
      <w:r>
        <w:rPr>
          <w:rtl/>
        </w:rPr>
        <w:t>היו"ר ראובן ריבלין:</w:t>
      </w:r>
    </w:p>
    <w:p w14:paraId="48B2DEC0" w14:textId="77777777" w:rsidR="00000000" w:rsidRDefault="00953ED2">
      <w:pPr>
        <w:pStyle w:val="a0"/>
        <w:rPr>
          <w:rtl/>
        </w:rPr>
      </w:pPr>
    </w:p>
    <w:p w14:paraId="1118382E" w14:textId="77777777" w:rsidR="00000000" w:rsidRDefault="00953ED2">
      <w:pPr>
        <w:pStyle w:val="a0"/>
        <w:rPr>
          <w:rFonts w:hint="cs"/>
          <w:rtl/>
        </w:rPr>
      </w:pPr>
      <w:r>
        <w:rPr>
          <w:rFonts w:hint="cs"/>
          <w:rtl/>
        </w:rPr>
        <w:t>אני מאוד מודה לשר האוצר. רבותי, על השאילתא הבאה יענה השר לביטחון פנים עצמו ולא סגנו. השאילתא היא שאילתא</w:t>
      </w:r>
      <w:r>
        <w:rPr>
          <w:rFonts w:hint="cs"/>
          <w:rtl/>
        </w:rPr>
        <w:t xml:space="preserve"> לשר עזרא. אתה עולה בשאילתא בעל-פה, ואני מזמין אותך להקריא בדיוק מה שכתוב. בבקשה.</w:t>
      </w:r>
    </w:p>
    <w:p w14:paraId="692FFAAD" w14:textId="77777777" w:rsidR="00000000" w:rsidRDefault="00953ED2">
      <w:pPr>
        <w:pStyle w:val="a0"/>
        <w:rPr>
          <w:rFonts w:hint="cs"/>
          <w:rtl/>
        </w:rPr>
      </w:pPr>
    </w:p>
    <w:p w14:paraId="70B0A100" w14:textId="77777777" w:rsidR="00000000" w:rsidRDefault="00953ED2">
      <w:pPr>
        <w:pStyle w:val="a1"/>
        <w:jc w:val="center"/>
        <w:rPr>
          <w:rFonts w:hint="cs"/>
          <w:rtl/>
        </w:rPr>
      </w:pPr>
      <w:bookmarkStart w:id="32" w:name="FS000001034T18_05_2005_11_22_08"/>
      <w:bookmarkStart w:id="33" w:name="_Toc118183553"/>
      <w:bookmarkEnd w:id="32"/>
      <w:r>
        <w:rPr>
          <w:rFonts w:hint="cs"/>
          <w:rtl/>
        </w:rPr>
        <w:t>259. החרמת חפצים כתומים בכותל המערבי</w:t>
      </w:r>
      <w:bookmarkEnd w:id="33"/>
    </w:p>
    <w:p w14:paraId="431D7B41" w14:textId="77777777" w:rsidR="00000000" w:rsidRDefault="00953ED2">
      <w:pPr>
        <w:pStyle w:val="a"/>
        <w:rPr>
          <w:rFonts w:hint="cs"/>
          <w:rtl/>
        </w:rPr>
      </w:pPr>
    </w:p>
    <w:p w14:paraId="5D0E4900" w14:textId="77777777" w:rsidR="00000000" w:rsidRDefault="00953ED2">
      <w:pPr>
        <w:pStyle w:val="a"/>
        <w:rPr>
          <w:rFonts w:hint="cs"/>
          <w:rtl/>
        </w:rPr>
      </w:pPr>
      <w:bookmarkStart w:id="34" w:name="_Toc118183554"/>
      <w:r>
        <w:rPr>
          <w:rtl/>
        </w:rPr>
        <w:t>משה כחלון (הליכוד):</w:t>
      </w:r>
      <w:bookmarkEnd w:id="34"/>
    </w:p>
    <w:p w14:paraId="08135D6B" w14:textId="77777777" w:rsidR="00000000" w:rsidRDefault="00953ED2">
      <w:pPr>
        <w:pStyle w:val="a0"/>
        <w:rPr>
          <w:rFonts w:hint="cs"/>
          <w:rtl/>
        </w:rPr>
      </w:pPr>
    </w:p>
    <w:p w14:paraId="69F3923B" w14:textId="77777777" w:rsidR="00000000" w:rsidRDefault="00953ED2">
      <w:pPr>
        <w:pStyle w:val="a0"/>
        <w:rPr>
          <w:rFonts w:hint="cs"/>
          <w:rtl/>
        </w:rPr>
      </w:pPr>
      <w:r>
        <w:rPr>
          <w:rFonts w:hint="cs"/>
          <w:rtl/>
        </w:rPr>
        <w:t>אדוני היושב-ראש, אדוני השר, שתי תלמידות מאולפנת בית-אל טוענות, כי בהיכנסן לרחבת הכותל המערבי בערב יום הזיכרון לחלל</w:t>
      </w:r>
      <w:r>
        <w:rPr>
          <w:rFonts w:hint="cs"/>
          <w:rtl/>
        </w:rPr>
        <w:t xml:space="preserve">י צה"ל </w:t>
      </w:r>
      <w:r>
        <w:rPr>
          <w:rtl/>
        </w:rPr>
        <w:t>–</w:t>
      </w:r>
      <w:r>
        <w:rPr>
          <w:rFonts w:hint="cs"/>
          <w:rtl/>
        </w:rPr>
        <w:t xml:space="preserve"> כל אחת בשער שונה </w:t>
      </w:r>
      <w:r>
        <w:rPr>
          <w:rtl/>
        </w:rPr>
        <w:t>–</w:t>
      </w:r>
      <w:r>
        <w:rPr>
          <w:rFonts w:hint="cs"/>
          <w:rtl/>
        </w:rPr>
        <w:t xml:space="preserve"> נערך חיפוש בכליהן והוחרמו חולצות כתומות וכל חפץ בצבע כתום. </w:t>
      </w:r>
    </w:p>
    <w:p w14:paraId="403DE2C3" w14:textId="77777777" w:rsidR="00000000" w:rsidRDefault="00953ED2">
      <w:pPr>
        <w:pStyle w:val="a0"/>
        <w:rPr>
          <w:rFonts w:hint="cs"/>
          <w:rtl/>
        </w:rPr>
      </w:pPr>
    </w:p>
    <w:p w14:paraId="213119F3" w14:textId="77777777" w:rsidR="00000000" w:rsidRDefault="00953ED2">
      <w:pPr>
        <w:pStyle w:val="a0"/>
        <w:rPr>
          <w:rFonts w:hint="cs"/>
          <w:rtl/>
        </w:rPr>
      </w:pPr>
      <w:r>
        <w:rPr>
          <w:rFonts w:hint="cs"/>
          <w:rtl/>
        </w:rPr>
        <w:t xml:space="preserve">רצוני לשאול את כבוד השר: </w:t>
      </w:r>
    </w:p>
    <w:p w14:paraId="73BD4136" w14:textId="77777777" w:rsidR="00000000" w:rsidRDefault="00953ED2">
      <w:pPr>
        <w:pStyle w:val="a0"/>
        <w:rPr>
          <w:rFonts w:hint="cs"/>
          <w:rtl/>
        </w:rPr>
      </w:pPr>
    </w:p>
    <w:p w14:paraId="3E7BAED3" w14:textId="77777777" w:rsidR="00000000" w:rsidRDefault="00953ED2">
      <w:pPr>
        <w:pStyle w:val="a0"/>
        <w:rPr>
          <w:rFonts w:hint="cs"/>
          <w:rtl/>
        </w:rPr>
      </w:pPr>
      <w:r>
        <w:rPr>
          <w:rFonts w:hint="cs"/>
          <w:rtl/>
        </w:rPr>
        <w:t xml:space="preserve">1. האם יש הוראה להחרים כל חפץ בצבע כתום? </w:t>
      </w:r>
    </w:p>
    <w:p w14:paraId="29EEB862" w14:textId="77777777" w:rsidR="00000000" w:rsidRDefault="00953ED2">
      <w:pPr>
        <w:pStyle w:val="a0"/>
        <w:rPr>
          <w:rFonts w:hint="cs"/>
          <w:rtl/>
        </w:rPr>
      </w:pPr>
    </w:p>
    <w:p w14:paraId="46245860" w14:textId="77777777" w:rsidR="00000000" w:rsidRDefault="00953ED2">
      <w:pPr>
        <w:pStyle w:val="a0"/>
        <w:rPr>
          <w:rFonts w:hint="cs"/>
          <w:rtl/>
        </w:rPr>
      </w:pPr>
      <w:r>
        <w:rPr>
          <w:rFonts w:hint="cs"/>
          <w:rtl/>
        </w:rPr>
        <w:t>2. אם כן - האם תינתן הוראה לבטלה?</w:t>
      </w:r>
    </w:p>
    <w:p w14:paraId="7B5F2D5E" w14:textId="77777777" w:rsidR="00000000" w:rsidRDefault="00953ED2">
      <w:pPr>
        <w:pStyle w:val="a0"/>
        <w:rPr>
          <w:rFonts w:hint="cs"/>
          <w:rtl/>
        </w:rPr>
      </w:pPr>
    </w:p>
    <w:p w14:paraId="0D5C6ED4" w14:textId="77777777" w:rsidR="00000000" w:rsidRDefault="00953ED2">
      <w:pPr>
        <w:pStyle w:val="af1"/>
        <w:rPr>
          <w:rtl/>
        </w:rPr>
      </w:pPr>
      <w:r>
        <w:rPr>
          <w:rFonts w:hint="eastAsia"/>
          <w:rtl/>
        </w:rPr>
        <w:t>היו</w:t>
      </w:r>
      <w:r>
        <w:rPr>
          <w:rtl/>
        </w:rPr>
        <w:t>"ר ראובן ריבלין:</w:t>
      </w:r>
    </w:p>
    <w:p w14:paraId="2E148246" w14:textId="77777777" w:rsidR="00000000" w:rsidRDefault="00953ED2">
      <w:pPr>
        <w:pStyle w:val="a0"/>
        <w:rPr>
          <w:rFonts w:hint="cs"/>
          <w:rtl/>
        </w:rPr>
      </w:pPr>
    </w:p>
    <w:p w14:paraId="63D6874D" w14:textId="77777777" w:rsidR="00000000" w:rsidRDefault="00953ED2">
      <w:pPr>
        <w:pStyle w:val="a0"/>
        <w:rPr>
          <w:rFonts w:hint="cs"/>
          <w:rtl/>
        </w:rPr>
      </w:pPr>
      <w:r>
        <w:rPr>
          <w:rFonts w:hint="cs"/>
          <w:rtl/>
        </w:rPr>
        <w:t>תודה רבה. ישיב כבוד השר לביטחון פנים, השר</w:t>
      </w:r>
      <w:r>
        <w:rPr>
          <w:rFonts w:hint="cs"/>
          <w:rtl/>
        </w:rPr>
        <w:t xml:space="preserve"> עזרא. בבקשה, אדוני.</w:t>
      </w:r>
    </w:p>
    <w:p w14:paraId="381186F0" w14:textId="77777777" w:rsidR="00000000" w:rsidRDefault="00953ED2">
      <w:pPr>
        <w:pStyle w:val="a0"/>
        <w:rPr>
          <w:rtl/>
        </w:rPr>
      </w:pPr>
    </w:p>
    <w:p w14:paraId="13728998" w14:textId="77777777" w:rsidR="00000000" w:rsidRDefault="00953ED2">
      <w:pPr>
        <w:pStyle w:val="a"/>
        <w:rPr>
          <w:rtl/>
        </w:rPr>
      </w:pPr>
      <w:bookmarkStart w:id="35" w:name="FS000000474T18_05_2005_11_22_13"/>
      <w:bookmarkStart w:id="36" w:name="_Toc118183555"/>
      <w:bookmarkEnd w:id="35"/>
      <w:r>
        <w:rPr>
          <w:rtl/>
        </w:rPr>
        <w:t>השר לביטחון פנים גדעון עזרא:</w:t>
      </w:r>
      <w:bookmarkEnd w:id="36"/>
    </w:p>
    <w:p w14:paraId="2C154EFB" w14:textId="77777777" w:rsidR="00000000" w:rsidRDefault="00953ED2">
      <w:pPr>
        <w:pStyle w:val="a0"/>
        <w:rPr>
          <w:rtl/>
        </w:rPr>
      </w:pPr>
    </w:p>
    <w:p w14:paraId="4883C6F4" w14:textId="77777777" w:rsidR="00000000" w:rsidRDefault="00953ED2">
      <w:pPr>
        <w:pStyle w:val="a0"/>
        <w:rPr>
          <w:rFonts w:hint="cs"/>
          <w:rtl/>
        </w:rPr>
      </w:pPr>
      <w:r>
        <w:rPr>
          <w:rFonts w:hint="cs"/>
          <w:rtl/>
        </w:rPr>
        <w:t xml:space="preserve">אני מודה לאדוני היושב-ראש. חברי חבר הכנסת כחלון, אני מוכרח להגיד בתחילת דברי שאני חושב שהצבע הכתום הוא צבע יפה. ראינו את ההפגנה הגדולה שהיתה ליד הכנסת בהשתתפותם של </w:t>
      </w:r>
      <w:r>
        <w:rPr>
          <w:rtl/>
        </w:rPr>
        <w:t>–</w:t>
      </w:r>
      <w:r>
        <w:rPr>
          <w:rFonts w:hint="cs"/>
          <w:rtl/>
        </w:rPr>
        <w:t xml:space="preserve"> לפי דעתי </w:t>
      </w:r>
      <w:r>
        <w:rPr>
          <w:rtl/>
        </w:rPr>
        <w:t>–</w:t>
      </w:r>
      <w:r>
        <w:rPr>
          <w:rFonts w:hint="cs"/>
          <w:rtl/>
        </w:rPr>
        <w:t xml:space="preserve"> 100,000 איש, והיתה הפגנה כת</w:t>
      </w:r>
      <w:r>
        <w:rPr>
          <w:rFonts w:hint="cs"/>
          <w:rtl/>
        </w:rPr>
        <w:t>ומה ומסודרת. אבל בצבע כתום אפשר לעשות כל מיני דברים. הבוקר ראיתי חולצה בצבע כתום ועליה כתוב: "נעצרת, ניצחת", ואז זה כבר פחות יפה.</w:t>
      </w:r>
    </w:p>
    <w:p w14:paraId="02745B55" w14:textId="77777777" w:rsidR="00000000" w:rsidRDefault="00953ED2">
      <w:pPr>
        <w:pStyle w:val="a0"/>
        <w:rPr>
          <w:rFonts w:hint="cs"/>
          <w:rtl/>
        </w:rPr>
      </w:pPr>
    </w:p>
    <w:p w14:paraId="44E07371" w14:textId="77777777" w:rsidR="00000000" w:rsidRDefault="00953ED2">
      <w:pPr>
        <w:pStyle w:val="a0"/>
        <w:rPr>
          <w:rFonts w:hint="cs"/>
          <w:rtl/>
        </w:rPr>
      </w:pPr>
      <w:r>
        <w:rPr>
          <w:rFonts w:hint="cs"/>
          <w:rtl/>
        </w:rPr>
        <w:t>לעצם העניין, אין שום מניעה לבוא עם בגדים כתומים עם כתובות כאלה ואחרות לאזור הכותל המערבי, אלא באירועים מיוחדים כאלה ואחרים. א</w:t>
      </w:r>
      <w:r>
        <w:rPr>
          <w:rFonts w:hint="cs"/>
          <w:rtl/>
        </w:rPr>
        <w:t>תה מדבר על אירוע אחד, אתה מדבר על ערב יום הזיכרון, ואני יכול להגיד לך שניתנה הוראה דומה גם באירוע שרצה לעשות ארגון "רבבה", שבסופו של דבר לא יצא לפועל, והיתה מתיחות גדולה מאוד בהר-הבית. החפצים לא הוחרמו, אלא הבנות שעליהן אתה מדבר התבקשו לכסות את החולצות הלל</w:t>
      </w:r>
      <w:r>
        <w:rPr>
          <w:rFonts w:hint="cs"/>
          <w:rtl/>
        </w:rPr>
        <w:t xml:space="preserve">ו, והן עשו זאת בהסכמתן ונכנסו  פנימה. היה חשש לפרובוקציה בערב יום הזיכרון, המשטרה חששה שבערב יום הזיכרון יעשו - כפי שראינו במקומות אחרים בארץ בעת אירועים ממלכתיים, לרבות  חידון התנ"ך </w:t>
      </w:r>
      <w:r>
        <w:rPr>
          <w:rtl/>
        </w:rPr>
        <w:t>–</w:t>
      </w:r>
      <w:r>
        <w:rPr>
          <w:rFonts w:hint="cs"/>
          <w:rtl/>
        </w:rPr>
        <w:t xml:space="preserve"> פרובוקציה, ולכן הדברים נעשו כפי שנעשו.</w:t>
      </w:r>
    </w:p>
    <w:p w14:paraId="71B98C4B" w14:textId="77777777" w:rsidR="00000000" w:rsidRDefault="00953ED2">
      <w:pPr>
        <w:pStyle w:val="a0"/>
        <w:rPr>
          <w:rFonts w:hint="cs"/>
          <w:rtl/>
        </w:rPr>
      </w:pPr>
    </w:p>
    <w:p w14:paraId="76480CB5" w14:textId="77777777" w:rsidR="00000000" w:rsidRDefault="00953ED2">
      <w:pPr>
        <w:pStyle w:val="af0"/>
        <w:rPr>
          <w:rtl/>
        </w:rPr>
      </w:pPr>
      <w:r>
        <w:rPr>
          <w:rFonts w:hint="eastAsia"/>
          <w:rtl/>
        </w:rPr>
        <w:t>אבשלום</w:t>
      </w:r>
      <w:r>
        <w:rPr>
          <w:rtl/>
        </w:rPr>
        <w:t xml:space="preserve"> וילן (יחד):</w:t>
      </w:r>
    </w:p>
    <w:p w14:paraId="451C7882" w14:textId="77777777" w:rsidR="00000000" w:rsidRDefault="00953ED2">
      <w:pPr>
        <w:pStyle w:val="a0"/>
        <w:rPr>
          <w:rFonts w:hint="cs"/>
          <w:rtl/>
        </w:rPr>
      </w:pPr>
    </w:p>
    <w:p w14:paraId="7047FDB2" w14:textId="77777777" w:rsidR="00000000" w:rsidRDefault="00953ED2">
      <w:pPr>
        <w:pStyle w:val="a0"/>
        <w:rPr>
          <w:rFonts w:hint="cs"/>
          <w:rtl/>
        </w:rPr>
      </w:pPr>
      <w:r>
        <w:rPr>
          <w:rFonts w:hint="cs"/>
          <w:rtl/>
        </w:rPr>
        <w:t>בחידון התנ"</w:t>
      </w:r>
      <w:r>
        <w:rPr>
          <w:rFonts w:hint="cs"/>
          <w:rtl/>
        </w:rPr>
        <w:t>ך זה היה לגיטימי.</w:t>
      </w:r>
    </w:p>
    <w:p w14:paraId="14DC9A24" w14:textId="77777777" w:rsidR="00000000" w:rsidRDefault="00953ED2">
      <w:pPr>
        <w:pStyle w:val="a0"/>
        <w:rPr>
          <w:rFonts w:hint="cs"/>
          <w:rtl/>
        </w:rPr>
      </w:pPr>
    </w:p>
    <w:p w14:paraId="6E120FF2" w14:textId="77777777" w:rsidR="00000000" w:rsidRDefault="00953ED2">
      <w:pPr>
        <w:pStyle w:val="-"/>
        <w:rPr>
          <w:rtl/>
        </w:rPr>
      </w:pPr>
      <w:bookmarkStart w:id="37" w:name="FS000000474T18_05_2005_11_23_58C"/>
      <w:bookmarkEnd w:id="37"/>
      <w:r>
        <w:rPr>
          <w:rtl/>
        </w:rPr>
        <w:t>השר לביטחון פנים גדעון עזרא:</w:t>
      </w:r>
    </w:p>
    <w:p w14:paraId="45FAB1F2" w14:textId="77777777" w:rsidR="00000000" w:rsidRDefault="00953ED2">
      <w:pPr>
        <w:pStyle w:val="a0"/>
        <w:rPr>
          <w:rtl/>
        </w:rPr>
      </w:pPr>
    </w:p>
    <w:p w14:paraId="3D8974A5" w14:textId="77777777" w:rsidR="00000000" w:rsidRDefault="00953ED2">
      <w:pPr>
        <w:pStyle w:val="a0"/>
        <w:rPr>
          <w:rFonts w:hint="cs"/>
          <w:rtl/>
        </w:rPr>
      </w:pPr>
      <w:r>
        <w:rPr>
          <w:rFonts w:hint="cs"/>
          <w:rtl/>
        </w:rPr>
        <w:t xml:space="preserve">אבל כשעושים את זה בערב יום הזיכרון בכותל - - - </w:t>
      </w:r>
    </w:p>
    <w:p w14:paraId="5D4CAEB6" w14:textId="77777777" w:rsidR="00000000" w:rsidRDefault="00953ED2">
      <w:pPr>
        <w:pStyle w:val="a0"/>
        <w:rPr>
          <w:rFonts w:hint="cs"/>
          <w:rtl/>
        </w:rPr>
      </w:pPr>
    </w:p>
    <w:p w14:paraId="61D774FA" w14:textId="77777777" w:rsidR="00000000" w:rsidRDefault="00953ED2">
      <w:pPr>
        <w:pStyle w:val="af0"/>
        <w:rPr>
          <w:rtl/>
        </w:rPr>
      </w:pPr>
    </w:p>
    <w:p w14:paraId="21AF7423" w14:textId="77777777" w:rsidR="00000000" w:rsidRDefault="00953ED2">
      <w:pPr>
        <w:pStyle w:val="af0"/>
        <w:rPr>
          <w:rtl/>
        </w:rPr>
      </w:pPr>
      <w:r>
        <w:rPr>
          <w:rFonts w:hint="eastAsia"/>
          <w:rtl/>
        </w:rPr>
        <w:t>אבשלום</w:t>
      </w:r>
      <w:r>
        <w:rPr>
          <w:rtl/>
        </w:rPr>
        <w:t xml:space="preserve"> וילן (יחד):</w:t>
      </w:r>
    </w:p>
    <w:p w14:paraId="630729F8" w14:textId="77777777" w:rsidR="00000000" w:rsidRDefault="00953ED2">
      <w:pPr>
        <w:pStyle w:val="a0"/>
        <w:rPr>
          <w:rFonts w:hint="cs"/>
          <w:rtl/>
        </w:rPr>
      </w:pPr>
    </w:p>
    <w:p w14:paraId="24E20555" w14:textId="77777777" w:rsidR="00000000" w:rsidRDefault="00953ED2">
      <w:pPr>
        <w:pStyle w:val="a0"/>
        <w:rPr>
          <w:rFonts w:hint="cs"/>
          <w:rtl/>
        </w:rPr>
      </w:pPr>
      <w:r>
        <w:rPr>
          <w:rFonts w:hint="cs"/>
          <w:rtl/>
        </w:rPr>
        <w:t>אתה צודק.</w:t>
      </w:r>
    </w:p>
    <w:p w14:paraId="0DF3597C" w14:textId="77777777" w:rsidR="00000000" w:rsidRDefault="00953ED2">
      <w:pPr>
        <w:pStyle w:val="a0"/>
        <w:rPr>
          <w:rFonts w:hint="cs"/>
          <w:rtl/>
        </w:rPr>
      </w:pPr>
    </w:p>
    <w:p w14:paraId="4BBCA816" w14:textId="77777777" w:rsidR="00000000" w:rsidRDefault="00953ED2">
      <w:pPr>
        <w:pStyle w:val="-"/>
        <w:rPr>
          <w:rtl/>
        </w:rPr>
      </w:pPr>
      <w:bookmarkStart w:id="38" w:name="FS000000474T18_05_2005_11_51_48"/>
      <w:bookmarkStart w:id="39" w:name="FS000000474T18_05_2005_11_51_52C"/>
      <w:bookmarkEnd w:id="38"/>
      <w:r>
        <w:rPr>
          <w:rFonts w:hint="eastAsia"/>
          <w:rtl/>
        </w:rPr>
        <w:t>השר</w:t>
      </w:r>
      <w:r>
        <w:rPr>
          <w:rtl/>
        </w:rPr>
        <w:t xml:space="preserve"> לביטחון פנים גדעון עזרא:</w:t>
      </w:r>
    </w:p>
    <w:p w14:paraId="1F893D1E" w14:textId="77777777" w:rsidR="00000000" w:rsidRDefault="00953ED2">
      <w:pPr>
        <w:pStyle w:val="a0"/>
        <w:rPr>
          <w:rtl/>
        </w:rPr>
      </w:pPr>
    </w:p>
    <w:bookmarkEnd w:id="39"/>
    <w:p w14:paraId="6EFA7BAA" w14:textId="77777777" w:rsidR="00000000" w:rsidRDefault="00953ED2">
      <w:pPr>
        <w:pStyle w:val="a0"/>
        <w:rPr>
          <w:rFonts w:hint="cs"/>
          <w:rtl/>
        </w:rPr>
      </w:pPr>
      <w:r>
        <w:rPr>
          <w:rFonts w:hint="cs"/>
          <w:rtl/>
        </w:rPr>
        <w:t>אם היה ממומש ניסיון כזה, היה בכך משום  עבירה על כמה סעיפים בחוק העונשין, כגון סעיף 194 - הקמת מה</w:t>
      </w:r>
      <w:r>
        <w:rPr>
          <w:rFonts w:hint="cs"/>
          <w:rtl/>
        </w:rPr>
        <w:t xml:space="preserve">ומה ועלבון במקום ציבורי, וסעיף 216 </w:t>
      </w:r>
      <w:r>
        <w:rPr>
          <w:rtl/>
        </w:rPr>
        <w:t>–</w:t>
      </w:r>
      <w:r>
        <w:rPr>
          <w:rFonts w:hint="cs"/>
          <w:rtl/>
        </w:rPr>
        <w:t xml:space="preserve"> התנהגות פסולה במקום ציבורי. שוטר רשאי לתפוס חפץ, אם יש לו יסוד סביר להניח כי באותו חפץ עומדים לעבור עבירה, על-פי סעיף 32 לפקודת סדר הדין הפלילי (מעצר וחיפוש) [נוסח חדש], התשכ"ט-1969. יש תקנות השמירה על המקומות הקדושים ל</w:t>
      </w:r>
      <w:r>
        <w:rPr>
          <w:rFonts w:hint="cs"/>
          <w:rtl/>
        </w:rPr>
        <w:t xml:space="preserve">יהודים, התשמ"א-1981, וחל איסור בשטח המקומות הקדושים על תלבושת שאינה הולמת </w:t>
      </w:r>
      <w:r>
        <w:rPr>
          <w:rtl/>
        </w:rPr>
        <w:t>–</w:t>
      </w:r>
      <w:r>
        <w:rPr>
          <w:rFonts w:hint="cs"/>
          <w:rtl/>
        </w:rPr>
        <w:t xml:space="preserve"> שזה לא רלוונטי - חלוקת פרסומים שלא בהיתר וכן נשיאת כרזות ושלטים שלא בהיתר. בדרך כלל הסעיף הזה מופעל לבקשתו של רב הכותל, והוא לא רלוונטי למקרה הזה. מה שרלוונטי זה המקרה הראשון.</w:t>
      </w:r>
    </w:p>
    <w:p w14:paraId="1A672BCF" w14:textId="77777777" w:rsidR="00000000" w:rsidRDefault="00953ED2">
      <w:pPr>
        <w:pStyle w:val="a0"/>
        <w:rPr>
          <w:rFonts w:hint="cs"/>
          <w:rtl/>
        </w:rPr>
      </w:pPr>
    </w:p>
    <w:p w14:paraId="03087234" w14:textId="77777777" w:rsidR="00000000" w:rsidRDefault="00953ED2">
      <w:pPr>
        <w:pStyle w:val="a0"/>
        <w:rPr>
          <w:rFonts w:hint="cs"/>
          <w:rtl/>
        </w:rPr>
      </w:pPr>
      <w:r>
        <w:rPr>
          <w:rFonts w:hint="cs"/>
          <w:rtl/>
        </w:rPr>
        <w:t>אין</w:t>
      </w:r>
      <w:r>
        <w:rPr>
          <w:rFonts w:hint="cs"/>
          <w:rtl/>
        </w:rPr>
        <w:t xml:space="preserve"> לנו שום רצון למנוע מאיש ללכת לשום מקום; יש לנו בהחלט רצון למנוע את חסימות הצירים, כפי שראינו שלשום. אני אומר את הדברים מעל הבמה הזאת, ואני מאוד מקווה שכולנו נתעשת ונפעל על-פי החוק. אבל אני אומר לך, שאין ולא היתה כל הוראה להחרים כל חפץ כתום, אלא אם יהיו אי</w:t>
      </w:r>
      <w:r>
        <w:rPr>
          <w:rFonts w:hint="cs"/>
          <w:rtl/>
        </w:rPr>
        <w:t>רועים כפי שציינתי. תודה.</w:t>
      </w:r>
    </w:p>
    <w:p w14:paraId="7611EBBC" w14:textId="77777777" w:rsidR="00000000" w:rsidRDefault="00953ED2">
      <w:pPr>
        <w:pStyle w:val="a0"/>
        <w:rPr>
          <w:rFonts w:hint="cs"/>
          <w:rtl/>
        </w:rPr>
      </w:pPr>
    </w:p>
    <w:p w14:paraId="288D8A01" w14:textId="77777777" w:rsidR="00000000" w:rsidRDefault="00953ED2">
      <w:pPr>
        <w:pStyle w:val="af1"/>
        <w:rPr>
          <w:rtl/>
        </w:rPr>
      </w:pPr>
      <w:r>
        <w:rPr>
          <w:rFonts w:hint="eastAsia"/>
          <w:rtl/>
        </w:rPr>
        <w:t>היו</w:t>
      </w:r>
      <w:r>
        <w:rPr>
          <w:rtl/>
        </w:rPr>
        <w:t>"ר ראובן ריבלין:</w:t>
      </w:r>
    </w:p>
    <w:p w14:paraId="58F418C3" w14:textId="77777777" w:rsidR="00000000" w:rsidRDefault="00953ED2">
      <w:pPr>
        <w:pStyle w:val="a0"/>
        <w:rPr>
          <w:rFonts w:hint="cs"/>
          <w:rtl/>
        </w:rPr>
      </w:pPr>
    </w:p>
    <w:p w14:paraId="2766C6DC" w14:textId="77777777" w:rsidR="00000000" w:rsidRDefault="00953ED2">
      <w:pPr>
        <w:pStyle w:val="a0"/>
        <w:rPr>
          <w:rFonts w:hint="cs"/>
          <w:rtl/>
        </w:rPr>
      </w:pPr>
      <w:r>
        <w:rPr>
          <w:rFonts w:hint="cs"/>
          <w:rtl/>
        </w:rPr>
        <w:t>תודה. חבר הכנסת כחלון, בבקשה.</w:t>
      </w:r>
    </w:p>
    <w:p w14:paraId="2CE7AD7B" w14:textId="77777777" w:rsidR="00000000" w:rsidRDefault="00953ED2">
      <w:pPr>
        <w:pStyle w:val="a0"/>
        <w:rPr>
          <w:rFonts w:hint="cs"/>
          <w:rtl/>
        </w:rPr>
      </w:pPr>
    </w:p>
    <w:p w14:paraId="4EF70D11" w14:textId="77777777" w:rsidR="00000000" w:rsidRDefault="00953ED2">
      <w:pPr>
        <w:pStyle w:val="a"/>
        <w:rPr>
          <w:rtl/>
        </w:rPr>
      </w:pPr>
      <w:bookmarkStart w:id="40" w:name="FS000001034T18_05_2005_11_25_59"/>
      <w:bookmarkStart w:id="41" w:name="_Toc118183556"/>
      <w:bookmarkEnd w:id="40"/>
      <w:r>
        <w:rPr>
          <w:rFonts w:hint="eastAsia"/>
          <w:rtl/>
        </w:rPr>
        <w:t>משה</w:t>
      </w:r>
      <w:r>
        <w:rPr>
          <w:rtl/>
        </w:rPr>
        <w:t xml:space="preserve"> כחלון (הליכוד):</w:t>
      </w:r>
      <w:bookmarkEnd w:id="41"/>
    </w:p>
    <w:p w14:paraId="76BD26A8" w14:textId="77777777" w:rsidR="00000000" w:rsidRDefault="00953ED2">
      <w:pPr>
        <w:pStyle w:val="a0"/>
        <w:rPr>
          <w:rFonts w:hint="cs"/>
          <w:rtl/>
        </w:rPr>
      </w:pPr>
    </w:p>
    <w:p w14:paraId="5180E0EF" w14:textId="77777777" w:rsidR="00000000" w:rsidRDefault="00953ED2">
      <w:pPr>
        <w:pStyle w:val="a0"/>
        <w:rPr>
          <w:rFonts w:hint="cs"/>
          <w:rtl/>
        </w:rPr>
      </w:pPr>
      <w:r>
        <w:rPr>
          <w:rFonts w:hint="cs"/>
          <w:rtl/>
        </w:rPr>
        <w:t>אדוני השר, הקראת סעיפים של החרמת חפצים שיש פוטנציאל שתבוצע בהם עבירה. האם אתה באמת מאמין שחולצה או כובע שהוחרמו הם חפצים שניתן לבצע בהם עבירה?</w:t>
      </w:r>
    </w:p>
    <w:p w14:paraId="58420BDC" w14:textId="77777777" w:rsidR="00000000" w:rsidRDefault="00953ED2">
      <w:pPr>
        <w:pStyle w:val="a0"/>
        <w:rPr>
          <w:rFonts w:hint="cs"/>
          <w:rtl/>
        </w:rPr>
      </w:pPr>
    </w:p>
    <w:p w14:paraId="78CDEB5B" w14:textId="77777777" w:rsidR="00000000" w:rsidRDefault="00953ED2">
      <w:pPr>
        <w:pStyle w:val="af1"/>
        <w:rPr>
          <w:rtl/>
        </w:rPr>
      </w:pPr>
      <w:r>
        <w:rPr>
          <w:rFonts w:hint="eastAsia"/>
          <w:rtl/>
        </w:rPr>
        <w:t>היו</w:t>
      </w:r>
      <w:r>
        <w:rPr>
          <w:rtl/>
        </w:rPr>
        <w:t>"ר ראובן ר</w:t>
      </w:r>
      <w:r>
        <w:rPr>
          <w:rtl/>
        </w:rPr>
        <w:t>יבלין:</w:t>
      </w:r>
    </w:p>
    <w:p w14:paraId="0ECB0C9B" w14:textId="77777777" w:rsidR="00000000" w:rsidRDefault="00953ED2">
      <w:pPr>
        <w:pStyle w:val="a0"/>
        <w:rPr>
          <w:rFonts w:hint="cs"/>
          <w:rtl/>
        </w:rPr>
      </w:pPr>
    </w:p>
    <w:p w14:paraId="1EAF443E" w14:textId="77777777" w:rsidR="00000000" w:rsidRDefault="00953ED2">
      <w:pPr>
        <w:pStyle w:val="a0"/>
        <w:rPr>
          <w:rFonts w:hint="cs"/>
          <w:rtl/>
        </w:rPr>
      </w:pPr>
      <w:r>
        <w:rPr>
          <w:rFonts w:hint="cs"/>
          <w:rtl/>
        </w:rPr>
        <w:t>תודה. חבר הכנסת אלדד, בבקשה.</w:t>
      </w:r>
    </w:p>
    <w:p w14:paraId="44D9BF43" w14:textId="77777777" w:rsidR="00000000" w:rsidRDefault="00953ED2">
      <w:pPr>
        <w:pStyle w:val="a0"/>
        <w:rPr>
          <w:rFonts w:hint="cs"/>
          <w:rtl/>
        </w:rPr>
      </w:pPr>
    </w:p>
    <w:p w14:paraId="708B44C7" w14:textId="77777777" w:rsidR="00000000" w:rsidRDefault="00953ED2">
      <w:pPr>
        <w:pStyle w:val="a"/>
        <w:rPr>
          <w:rtl/>
        </w:rPr>
      </w:pPr>
      <w:bookmarkStart w:id="42" w:name="FS000001055T18_05_2005_11_26_25"/>
      <w:bookmarkStart w:id="43" w:name="_Toc118183557"/>
      <w:bookmarkEnd w:id="42"/>
      <w:r>
        <w:rPr>
          <w:rFonts w:hint="eastAsia"/>
          <w:rtl/>
        </w:rPr>
        <w:t>אריה</w:t>
      </w:r>
      <w:r>
        <w:rPr>
          <w:rtl/>
        </w:rPr>
        <w:t xml:space="preserve"> אלדד (האיחוד הלאומי - ישראל ביתנו):</w:t>
      </w:r>
      <w:bookmarkEnd w:id="43"/>
    </w:p>
    <w:p w14:paraId="29DA8586" w14:textId="77777777" w:rsidR="00000000" w:rsidRDefault="00953ED2">
      <w:pPr>
        <w:pStyle w:val="a0"/>
        <w:rPr>
          <w:rFonts w:hint="cs"/>
          <w:rtl/>
        </w:rPr>
      </w:pPr>
    </w:p>
    <w:p w14:paraId="3F4129A4" w14:textId="77777777" w:rsidR="00000000" w:rsidRDefault="00953ED2">
      <w:pPr>
        <w:pStyle w:val="a0"/>
        <w:rPr>
          <w:rFonts w:hint="cs"/>
          <w:rtl/>
        </w:rPr>
      </w:pPr>
      <w:r>
        <w:rPr>
          <w:rFonts w:hint="cs"/>
          <w:rtl/>
        </w:rPr>
        <w:t>אדוני השר, אין חולקים על כך שרחבת הכותל המערבי או רחבת הר-הבית הן מקומות רגישים. לכן, בוודאי ראוי שהשר לביטחון הפנים יהיה בקיא מאוד בפרטים של מה שמתרחש שם. לא מדובר בחולצה שנלב</w:t>
      </w:r>
      <w:r>
        <w:rPr>
          <w:rFonts w:hint="cs"/>
          <w:rtl/>
        </w:rPr>
        <w:t>שה, אלא בחולצה שהיתה בכליה של אותה נערה. היא לא נדרשה לכסות אותה, אלא היא נשלחה להיפטר ממנה. אסור היה לה להיכנס כשהחולצה בכליה. אני אומר: מחר בבוקר ייעשה שימוש נרחב מאוד בדגלי כחול-לבן. האם תחליטו שגם כחול-לבן הוא צבע שאסור להשתמש בו? האם המשרד לביטחון פני</w:t>
      </w:r>
      <w:r>
        <w:rPr>
          <w:rFonts w:hint="cs"/>
          <w:rtl/>
        </w:rPr>
        <w:t xml:space="preserve">ם איננו מבין, שאם הוא חוסם דרכי ביטוי לגיטימיות הוא מזמין דרכי ביטוי בלתי לגיטימיות? </w:t>
      </w:r>
    </w:p>
    <w:p w14:paraId="41E748C0" w14:textId="77777777" w:rsidR="00000000" w:rsidRDefault="00953ED2">
      <w:pPr>
        <w:pStyle w:val="a0"/>
        <w:rPr>
          <w:rFonts w:hint="cs"/>
          <w:rtl/>
        </w:rPr>
      </w:pPr>
    </w:p>
    <w:p w14:paraId="60DED539" w14:textId="77777777" w:rsidR="00000000" w:rsidRDefault="00953ED2">
      <w:pPr>
        <w:pStyle w:val="af1"/>
        <w:rPr>
          <w:rtl/>
        </w:rPr>
      </w:pPr>
      <w:r>
        <w:rPr>
          <w:rFonts w:hint="eastAsia"/>
          <w:rtl/>
        </w:rPr>
        <w:t>היו</w:t>
      </w:r>
      <w:r>
        <w:rPr>
          <w:rtl/>
        </w:rPr>
        <w:t>"ר ראובן ריבלין:</w:t>
      </w:r>
    </w:p>
    <w:p w14:paraId="5FA6E5FD" w14:textId="77777777" w:rsidR="00000000" w:rsidRDefault="00953ED2">
      <w:pPr>
        <w:pStyle w:val="a0"/>
        <w:rPr>
          <w:rFonts w:hint="cs"/>
          <w:rtl/>
        </w:rPr>
      </w:pPr>
    </w:p>
    <w:p w14:paraId="20D20589" w14:textId="77777777" w:rsidR="00000000" w:rsidRDefault="00953ED2">
      <w:pPr>
        <w:pStyle w:val="a0"/>
        <w:rPr>
          <w:rFonts w:hint="cs"/>
          <w:rtl/>
        </w:rPr>
      </w:pPr>
      <w:r>
        <w:rPr>
          <w:rFonts w:hint="cs"/>
          <w:rtl/>
        </w:rPr>
        <w:t xml:space="preserve">תודה רבה. </w:t>
      </w:r>
    </w:p>
    <w:p w14:paraId="342B1E74" w14:textId="77777777" w:rsidR="00000000" w:rsidRDefault="00953ED2">
      <w:pPr>
        <w:pStyle w:val="a0"/>
        <w:rPr>
          <w:rFonts w:hint="cs"/>
          <w:rtl/>
        </w:rPr>
      </w:pPr>
    </w:p>
    <w:p w14:paraId="753C1F21" w14:textId="77777777" w:rsidR="00000000" w:rsidRDefault="00953ED2">
      <w:pPr>
        <w:pStyle w:val="af0"/>
        <w:rPr>
          <w:rtl/>
        </w:rPr>
      </w:pPr>
      <w:r>
        <w:rPr>
          <w:rFonts w:hint="eastAsia"/>
          <w:rtl/>
        </w:rPr>
        <w:t>אבשלום</w:t>
      </w:r>
      <w:r>
        <w:rPr>
          <w:rtl/>
        </w:rPr>
        <w:t xml:space="preserve"> וילן (יחד):</w:t>
      </w:r>
    </w:p>
    <w:p w14:paraId="1E8330C6" w14:textId="77777777" w:rsidR="00000000" w:rsidRDefault="00953ED2">
      <w:pPr>
        <w:pStyle w:val="a0"/>
        <w:rPr>
          <w:rFonts w:hint="cs"/>
          <w:rtl/>
        </w:rPr>
      </w:pPr>
    </w:p>
    <w:p w14:paraId="29F2D21B" w14:textId="77777777" w:rsidR="00000000" w:rsidRDefault="00953ED2">
      <w:pPr>
        <w:pStyle w:val="a0"/>
        <w:rPr>
          <w:rFonts w:hint="cs"/>
          <w:rtl/>
        </w:rPr>
      </w:pPr>
      <w:r>
        <w:rPr>
          <w:rFonts w:hint="cs"/>
          <w:rtl/>
        </w:rPr>
        <w:t xml:space="preserve">בטקס יום הזיכרון? </w:t>
      </w:r>
    </w:p>
    <w:p w14:paraId="637315CC" w14:textId="77777777" w:rsidR="00000000" w:rsidRDefault="00953ED2">
      <w:pPr>
        <w:pStyle w:val="a0"/>
        <w:rPr>
          <w:rFonts w:hint="cs"/>
          <w:rtl/>
        </w:rPr>
      </w:pPr>
    </w:p>
    <w:p w14:paraId="51181198" w14:textId="77777777" w:rsidR="00000000" w:rsidRDefault="00953ED2">
      <w:pPr>
        <w:pStyle w:val="af0"/>
        <w:rPr>
          <w:rtl/>
        </w:rPr>
      </w:pPr>
      <w:r>
        <w:rPr>
          <w:rFonts w:hint="eastAsia"/>
          <w:rtl/>
        </w:rPr>
        <w:t>אריה</w:t>
      </w:r>
      <w:r>
        <w:rPr>
          <w:rtl/>
        </w:rPr>
        <w:t xml:space="preserve"> אלדד (האיחוד הלאומי - ישראל ביתנו):</w:t>
      </w:r>
    </w:p>
    <w:p w14:paraId="2367CFEF" w14:textId="77777777" w:rsidR="00000000" w:rsidRDefault="00953ED2">
      <w:pPr>
        <w:pStyle w:val="a0"/>
        <w:rPr>
          <w:rFonts w:hint="cs"/>
          <w:rtl/>
        </w:rPr>
      </w:pPr>
    </w:p>
    <w:p w14:paraId="60A0C3E3" w14:textId="77777777" w:rsidR="00000000" w:rsidRDefault="00953ED2">
      <w:pPr>
        <w:pStyle w:val="a0"/>
        <w:rPr>
          <w:rFonts w:hint="cs"/>
          <w:rtl/>
        </w:rPr>
      </w:pPr>
      <w:r>
        <w:rPr>
          <w:rFonts w:hint="cs"/>
          <w:rtl/>
        </w:rPr>
        <w:t>חולצות כתומות ביום הזיכרון.</w:t>
      </w:r>
    </w:p>
    <w:p w14:paraId="1287C0EC" w14:textId="77777777" w:rsidR="00000000" w:rsidRDefault="00953ED2">
      <w:pPr>
        <w:pStyle w:val="a0"/>
        <w:rPr>
          <w:rFonts w:hint="cs"/>
          <w:rtl/>
        </w:rPr>
      </w:pPr>
    </w:p>
    <w:p w14:paraId="7D00CEF5" w14:textId="77777777" w:rsidR="00000000" w:rsidRDefault="00953ED2">
      <w:pPr>
        <w:pStyle w:val="af1"/>
        <w:rPr>
          <w:rtl/>
        </w:rPr>
      </w:pPr>
      <w:r>
        <w:rPr>
          <w:rtl/>
        </w:rPr>
        <w:t>היו"ר ראובן ריבלין:</w:t>
      </w:r>
    </w:p>
    <w:p w14:paraId="23109A2C" w14:textId="77777777" w:rsidR="00000000" w:rsidRDefault="00953ED2">
      <w:pPr>
        <w:pStyle w:val="a0"/>
        <w:rPr>
          <w:rtl/>
        </w:rPr>
      </w:pPr>
    </w:p>
    <w:p w14:paraId="4EF7458D" w14:textId="77777777" w:rsidR="00000000" w:rsidRDefault="00953ED2">
      <w:pPr>
        <w:pStyle w:val="a0"/>
        <w:rPr>
          <w:rFonts w:hint="cs"/>
          <w:rtl/>
        </w:rPr>
      </w:pPr>
      <w:r>
        <w:rPr>
          <w:rFonts w:hint="cs"/>
          <w:rtl/>
        </w:rPr>
        <w:t xml:space="preserve">חבר </w:t>
      </w:r>
      <w:r>
        <w:rPr>
          <w:rFonts w:hint="cs"/>
          <w:rtl/>
        </w:rPr>
        <w:t xml:space="preserve">הכנסת וילן, הוא שאל את השר. אם אדוני ירצה להתערב, הוא ודאי יעביר לי - - - </w:t>
      </w:r>
    </w:p>
    <w:p w14:paraId="7F341B91" w14:textId="77777777" w:rsidR="00000000" w:rsidRDefault="00953ED2">
      <w:pPr>
        <w:pStyle w:val="a0"/>
        <w:rPr>
          <w:rFonts w:hint="cs"/>
          <w:rtl/>
        </w:rPr>
      </w:pPr>
    </w:p>
    <w:p w14:paraId="0D1298B8" w14:textId="77777777" w:rsidR="00000000" w:rsidRDefault="00953ED2">
      <w:pPr>
        <w:pStyle w:val="af0"/>
        <w:rPr>
          <w:rtl/>
        </w:rPr>
      </w:pPr>
      <w:r>
        <w:rPr>
          <w:rFonts w:hint="eastAsia"/>
          <w:rtl/>
        </w:rPr>
        <w:t>אבשלום</w:t>
      </w:r>
      <w:r>
        <w:rPr>
          <w:rtl/>
        </w:rPr>
        <w:t xml:space="preserve"> וילן (יחד):</w:t>
      </w:r>
    </w:p>
    <w:p w14:paraId="1D7974E2" w14:textId="77777777" w:rsidR="00000000" w:rsidRDefault="00953ED2">
      <w:pPr>
        <w:pStyle w:val="a0"/>
        <w:rPr>
          <w:rFonts w:hint="cs"/>
          <w:rtl/>
        </w:rPr>
      </w:pPr>
    </w:p>
    <w:p w14:paraId="5785B1C1" w14:textId="77777777" w:rsidR="00000000" w:rsidRDefault="00953ED2">
      <w:pPr>
        <w:pStyle w:val="a0"/>
        <w:rPr>
          <w:rFonts w:hint="cs"/>
          <w:rtl/>
        </w:rPr>
      </w:pPr>
      <w:r>
        <w:rPr>
          <w:rFonts w:hint="cs"/>
          <w:rtl/>
        </w:rPr>
        <w:t>יש איזה מינימום של זיכרון.</w:t>
      </w:r>
    </w:p>
    <w:p w14:paraId="3F012709" w14:textId="77777777" w:rsidR="00000000" w:rsidRDefault="00953ED2">
      <w:pPr>
        <w:pStyle w:val="a0"/>
        <w:rPr>
          <w:rFonts w:hint="cs"/>
          <w:rtl/>
        </w:rPr>
      </w:pPr>
    </w:p>
    <w:p w14:paraId="2A4349A8" w14:textId="77777777" w:rsidR="00000000" w:rsidRDefault="00953ED2">
      <w:pPr>
        <w:pStyle w:val="af1"/>
        <w:rPr>
          <w:rtl/>
        </w:rPr>
      </w:pPr>
      <w:r>
        <w:rPr>
          <w:rFonts w:hint="eastAsia"/>
          <w:rtl/>
        </w:rPr>
        <w:t>היו</w:t>
      </w:r>
      <w:r>
        <w:rPr>
          <w:rtl/>
        </w:rPr>
        <w:t>"ר ראובן ריבלין:</w:t>
      </w:r>
    </w:p>
    <w:p w14:paraId="726D6D26" w14:textId="77777777" w:rsidR="00000000" w:rsidRDefault="00953ED2">
      <w:pPr>
        <w:pStyle w:val="a0"/>
        <w:rPr>
          <w:rFonts w:hint="cs"/>
          <w:rtl/>
        </w:rPr>
      </w:pPr>
    </w:p>
    <w:p w14:paraId="6B0130B4" w14:textId="77777777" w:rsidR="00000000" w:rsidRDefault="00953ED2">
      <w:pPr>
        <w:pStyle w:val="a0"/>
        <w:rPr>
          <w:rFonts w:hint="cs"/>
          <w:rtl/>
        </w:rPr>
      </w:pPr>
      <w:r>
        <w:rPr>
          <w:rFonts w:hint="cs"/>
          <w:rtl/>
        </w:rPr>
        <w:t xml:space="preserve">חבר הכנסת אלדד אמר שאין שום פגיעה ביום הזיכרון כאשר אדם הולך ובכליו - - - </w:t>
      </w:r>
    </w:p>
    <w:p w14:paraId="27B66ACB" w14:textId="77777777" w:rsidR="00000000" w:rsidRDefault="00953ED2">
      <w:pPr>
        <w:pStyle w:val="a0"/>
        <w:rPr>
          <w:rFonts w:hint="cs"/>
          <w:rtl/>
        </w:rPr>
      </w:pPr>
    </w:p>
    <w:p w14:paraId="1C2BBBE6" w14:textId="77777777" w:rsidR="00000000" w:rsidRDefault="00953ED2">
      <w:pPr>
        <w:pStyle w:val="af0"/>
        <w:rPr>
          <w:rtl/>
        </w:rPr>
      </w:pPr>
      <w:bookmarkStart w:id="44" w:name="FS000000474T18_05_2005_12_08_31"/>
      <w:bookmarkEnd w:id="44"/>
      <w:r>
        <w:rPr>
          <w:rFonts w:hint="eastAsia"/>
          <w:rtl/>
        </w:rPr>
        <w:t>השר</w:t>
      </w:r>
      <w:r>
        <w:rPr>
          <w:rtl/>
        </w:rPr>
        <w:t xml:space="preserve"> לביטחון פנים גדעון עזרא:</w:t>
      </w:r>
    </w:p>
    <w:p w14:paraId="54D42B57" w14:textId="77777777" w:rsidR="00000000" w:rsidRDefault="00953ED2">
      <w:pPr>
        <w:pStyle w:val="a0"/>
        <w:rPr>
          <w:rFonts w:hint="cs"/>
          <w:rtl/>
        </w:rPr>
      </w:pPr>
    </w:p>
    <w:p w14:paraId="6A8F78B4" w14:textId="77777777" w:rsidR="00000000" w:rsidRDefault="00953ED2">
      <w:pPr>
        <w:pStyle w:val="a0"/>
        <w:rPr>
          <w:rFonts w:hint="cs"/>
          <w:rtl/>
        </w:rPr>
      </w:pPr>
      <w:r>
        <w:rPr>
          <w:rFonts w:hint="cs"/>
          <w:rtl/>
        </w:rPr>
        <w:t>לא בכ</w:t>
      </w:r>
      <w:r>
        <w:rPr>
          <w:rFonts w:hint="cs"/>
          <w:rtl/>
        </w:rPr>
        <w:t>ליו. הן לבשו את זה. מה פתאום בכליו?</w:t>
      </w:r>
    </w:p>
    <w:p w14:paraId="1D1671E7" w14:textId="77777777" w:rsidR="00000000" w:rsidRDefault="00953ED2">
      <w:pPr>
        <w:pStyle w:val="a0"/>
        <w:rPr>
          <w:rFonts w:hint="cs"/>
          <w:rtl/>
        </w:rPr>
      </w:pPr>
    </w:p>
    <w:p w14:paraId="011C5C99" w14:textId="77777777" w:rsidR="00000000" w:rsidRDefault="00953ED2">
      <w:pPr>
        <w:pStyle w:val="af1"/>
        <w:rPr>
          <w:rtl/>
        </w:rPr>
      </w:pPr>
      <w:r>
        <w:rPr>
          <w:rFonts w:hint="eastAsia"/>
          <w:rtl/>
        </w:rPr>
        <w:t>היו</w:t>
      </w:r>
      <w:r>
        <w:rPr>
          <w:rtl/>
        </w:rPr>
        <w:t>"ר ראובן ריבלין:</w:t>
      </w:r>
    </w:p>
    <w:p w14:paraId="38191D78" w14:textId="77777777" w:rsidR="00000000" w:rsidRDefault="00953ED2">
      <w:pPr>
        <w:pStyle w:val="a0"/>
        <w:rPr>
          <w:rFonts w:hint="cs"/>
          <w:rtl/>
        </w:rPr>
      </w:pPr>
    </w:p>
    <w:p w14:paraId="368C4DCD" w14:textId="77777777" w:rsidR="00000000" w:rsidRDefault="00953ED2">
      <w:pPr>
        <w:pStyle w:val="a0"/>
        <w:rPr>
          <w:rFonts w:hint="cs"/>
          <w:rtl/>
        </w:rPr>
      </w:pPr>
      <w:r>
        <w:rPr>
          <w:rFonts w:hint="cs"/>
          <w:rtl/>
        </w:rPr>
        <w:t>כבוד השר, אתה תענה לו בכל התוקף שאתה רוצה. חבר  הכנסת פרוש, בבקשה.</w:t>
      </w:r>
    </w:p>
    <w:p w14:paraId="3F91822C" w14:textId="77777777" w:rsidR="00000000" w:rsidRDefault="00953ED2">
      <w:pPr>
        <w:pStyle w:val="a0"/>
        <w:rPr>
          <w:rtl/>
        </w:rPr>
      </w:pPr>
    </w:p>
    <w:p w14:paraId="4C3B9D83" w14:textId="77777777" w:rsidR="00000000" w:rsidRDefault="00953ED2">
      <w:pPr>
        <w:pStyle w:val="a0"/>
        <w:rPr>
          <w:rFonts w:hint="cs"/>
          <w:rtl/>
        </w:rPr>
      </w:pPr>
    </w:p>
    <w:p w14:paraId="26168807" w14:textId="77777777" w:rsidR="00000000" w:rsidRDefault="00953ED2">
      <w:pPr>
        <w:pStyle w:val="a"/>
        <w:rPr>
          <w:rtl/>
        </w:rPr>
      </w:pPr>
      <w:bookmarkStart w:id="45" w:name="FS000000563T18_05_2005_11_28_00"/>
      <w:bookmarkStart w:id="46" w:name="_Toc118183558"/>
      <w:bookmarkEnd w:id="45"/>
      <w:r>
        <w:rPr>
          <w:rFonts w:hint="eastAsia"/>
          <w:rtl/>
        </w:rPr>
        <w:t>מאיר</w:t>
      </w:r>
      <w:r>
        <w:rPr>
          <w:rtl/>
        </w:rPr>
        <w:t xml:space="preserve"> פרוש (אגודת ישראל - יהדות התורה והשבת):</w:t>
      </w:r>
      <w:bookmarkEnd w:id="46"/>
    </w:p>
    <w:p w14:paraId="496D3B6D" w14:textId="77777777" w:rsidR="00000000" w:rsidRDefault="00953ED2">
      <w:pPr>
        <w:pStyle w:val="a0"/>
        <w:rPr>
          <w:rFonts w:hint="cs"/>
          <w:rtl/>
        </w:rPr>
      </w:pPr>
    </w:p>
    <w:p w14:paraId="7E8D97FD" w14:textId="77777777" w:rsidR="00000000" w:rsidRDefault="00953ED2">
      <w:pPr>
        <w:pStyle w:val="a0"/>
        <w:rPr>
          <w:rFonts w:hint="cs"/>
          <w:rtl/>
        </w:rPr>
      </w:pPr>
      <w:r>
        <w:rPr>
          <w:rFonts w:hint="cs"/>
          <w:rtl/>
        </w:rPr>
        <w:t>אדוני היושב-ראש, חברי הכנסת, מכובדי השר, ראשית כול אני רוצה לברך אותך על ראייתך הצי</w:t>
      </w:r>
      <w:r>
        <w:rPr>
          <w:rFonts w:hint="cs"/>
          <w:rtl/>
        </w:rPr>
        <w:t xml:space="preserve">בורית הרחבה, כאשר ברגע של התלהטות רוחות כפית את עמדתך והפסיקו את העבודות לצורך בדיקה של ועדה. זה אכן פועל, ואני מקווה שיהיה פתרון בשבוע הבא. </w:t>
      </w:r>
    </w:p>
    <w:p w14:paraId="190CCB7C" w14:textId="77777777" w:rsidR="00000000" w:rsidRDefault="00953ED2">
      <w:pPr>
        <w:pStyle w:val="a0"/>
        <w:rPr>
          <w:rFonts w:hint="cs"/>
          <w:rtl/>
        </w:rPr>
      </w:pPr>
    </w:p>
    <w:p w14:paraId="1AE71038" w14:textId="77777777" w:rsidR="00000000" w:rsidRDefault="00953ED2">
      <w:pPr>
        <w:pStyle w:val="a0"/>
        <w:rPr>
          <w:rFonts w:hint="cs"/>
          <w:rtl/>
        </w:rPr>
      </w:pPr>
      <w:r>
        <w:rPr>
          <w:rFonts w:hint="cs"/>
          <w:rtl/>
        </w:rPr>
        <w:t>אני חייב לספר מה שלא שמעת קודם, כאשר הרב גפני שאל. אתמול התקיימה ישיבה בוועדת הפנים, ומפקד מרחב חוף, דוד סיסו - -</w:t>
      </w:r>
      <w:r>
        <w:rPr>
          <w:rFonts w:hint="cs"/>
          <w:rtl/>
        </w:rPr>
        <w:t xml:space="preserve"> - </w:t>
      </w:r>
    </w:p>
    <w:p w14:paraId="2D65E25A" w14:textId="77777777" w:rsidR="00000000" w:rsidRDefault="00953ED2">
      <w:pPr>
        <w:pStyle w:val="a0"/>
        <w:rPr>
          <w:rFonts w:hint="cs"/>
          <w:rtl/>
        </w:rPr>
      </w:pPr>
    </w:p>
    <w:p w14:paraId="38A95E67" w14:textId="77777777" w:rsidR="00000000" w:rsidRDefault="00953ED2">
      <w:pPr>
        <w:pStyle w:val="af1"/>
        <w:rPr>
          <w:rtl/>
        </w:rPr>
      </w:pPr>
      <w:r>
        <w:rPr>
          <w:rtl/>
        </w:rPr>
        <w:t>היו"ר ראובן ריבלין:</w:t>
      </w:r>
    </w:p>
    <w:p w14:paraId="549768BD" w14:textId="77777777" w:rsidR="00000000" w:rsidRDefault="00953ED2">
      <w:pPr>
        <w:pStyle w:val="a0"/>
        <w:rPr>
          <w:rtl/>
        </w:rPr>
      </w:pPr>
    </w:p>
    <w:p w14:paraId="4F99F3E6" w14:textId="77777777" w:rsidR="00000000" w:rsidRDefault="00953ED2">
      <w:pPr>
        <w:pStyle w:val="a0"/>
        <w:rPr>
          <w:rFonts w:hint="cs"/>
          <w:rtl/>
        </w:rPr>
      </w:pPr>
      <w:r>
        <w:rPr>
          <w:rFonts w:hint="cs"/>
          <w:rtl/>
        </w:rPr>
        <w:t>חבר הכנסת פרוש, חבר הכנסת וילן הצביע, רצה להתייחס לשאילתא, ואדוני מצביע ומדבר על דברים אחרים. הדברים הם בהחלט לגיטימיים, אבל אתה מונע מאחר לדבר. אז פעם ראשונה נתתי לך, כי שאלותיך, אין ספק שהן חשובות ביותר ועומדות ברומו של הדיון הצ</w:t>
      </w:r>
      <w:r>
        <w:rPr>
          <w:rFonts w:hint="cs"/>
          <w:rtl/>
        </w:rPr>
        <w:t>יבורי: נושא הצמיחה במשק, הנושא שאתה רוצה לדבר עליו. חבר הכנסת פרוש, אני מבקש ממך לחוס על היושב-ראש של הישיבה. חבר הכנסת וילן, גם אתה תוכל לשאול.</w:t>
      </w:r>
    </w:p>
    <w:p w14:paraId="602EA534" w14:textId="77777777" w:rsidR="00000000" w:rsidRDefault="00953ED2">
      <w:pPr>
        <w:pStyle w:val="a0"/>
        <w:rPr>
          <w:rFonts w:hint="cs"/>
          <w:rtl/>
        </w:rPr>
      </w:pPr>
    </w:p>
    <w:p w14:paraId="7884B63F" w14:textId="77777777" w:rsidR="00000000" w:rsidRDefault="00953ED2">
      <w:pPr>
        <w:pStyle w:val="-"/>
        <w:rPr>
          <w:rtl/>
        </w:rPr>
      </w:pPr>
      <w:bookmarkStart w:id="47" w:name="FS000000563T18_05_2005_11_29_02C"/>
      <w:bookmarkEnd w:id="47"/>
      <w:r>
        <w:rPr>
          <w:rtl/>
        </w:rPr>
        <w:t>מאיר פרוש (אגודת ישראל - יהדות התורה והשבת):</w:t>
      </w:r>
    </w:p>
    <w:p w14:paraId="1650807B" w14:textId="77777777" w:rsidR="00000000" w:rsidRDefault="00953ED2">
      <w:pPr>
        <w:pStyle w:val="a0"/>
        <w:rPr>
          <w:rtl/>
        </w:rPr>
      </w:pPr>
    </w:p>
    <w:p w14:paraId="295DB03F" w14:textId="77777777" w:rsidR="00000000" w:rsidRDefault="00953ED2">
      <w:pPr>
        <w:pStyle w:val="a0"/>
        <w:rPr>
          <w:rFonts w:hint="cs"/>
          <w:rtl/>
        </w:rPr>
      </w:pPr>
      <w:r>
        <w:rPr>
          <w:rFonts w:hint="cs"/>
          <w:rtl/>
        </w:rPr>
        <w:t>ומשביקשתי, אני שואל את השר. התברר לרב גפני ולכולנו, שהמשטרה, לאח</w:t>
      </w:r>
      <w:r>
        <w:rPr>
          <w:rFonts w:hint="cs"/>
          <w:rtl/>
        </w:rPr>
        <w:t>ר כמעט ארבעה שבועות, עדיין לא עצרה את מנהל החברה שעליה דיברתי אתך יום לפני שהאיש נתן עם השוקר החשמלי. עד היום לא עצרו את המאבטח הזה. הייתכן? נוח לך להיות השר לביטחון פנים כאשר כך המשטרה נוהגת עם מישהו שהולך עם שוקר חשמלי נגד מפגין? השר רוצה לענות על זה, אנ</w:t>
      </w:r>
      <w:r>
        <w:rPr>
          <w:rFonts w:hint="cs"/>
          <w:rtl/>
        </w:rPr>
        <w:t>י בטוח.</w:t>
      </w:r>
    </w:p>
    <w:p w14:paraId="0A3F3842" w14:textId="77777777" w:rsidR="00000000" w:rsidRDefault="00953ED2">
      <w:pPr>
        <w:pStyle w:val="a0"/>
        <w:rPr>
          <w:rFonts w:hint="cs"/>
          <w:rtl/>
        </w:rPr>
      </w:pPr>
    </w:p>
    <w:p w14:paraId="365DE783" w14:textId="77777777" w:rsidR="00000000" w:rsidRDefault="00953ED2">
      <w:pPr>
        <w:pStyle w:val="af1"/>
        <w:rPr>
          <w:rtl/>
        </w:rPr>
      </w:pPr>
      <w:r>
        <w:rPr>
          <w:rFonts w:hint="eastAsia"/>
          <w:rtl/>
        </w:rPr>
        <w:t>היו</w:t>
      </w:r>
      <w:r>
        <w:rPr>
          <w:rtl/>
        </w:rPr>
        <w:t>"ר ראובן ריבלין:</w:t>
      </w:r>
    </w:p>
    <w:p w14:paraId="4B875485" w14:textId="77777777" w:rsidR="00000000" w:rsidRDefault="00953ED2">
      <w:pPr>
        <w:pStyle w:val="a0"/>
        <w:rPr>
          <w:rFonts w:hint="cs"/>
          <w:rtl/>
        </w:rPr>
      </w:pPr>
    </w:p>
    <w:p w14:paraId="21C25A8B" w14:textId="77777777" w:rsidR="00000000" w:rsidRDefault="00953ED2">
      <w:pPr>
        <w:pStyle w:val="a0"/>
        <w:rPr>
          <w:rFonts w:hint="cs"/>
          <w:rtl/>
        </w:rPr>
      </w:pPr>
      <w:r>
        <w:rPr>
          <w:rFonts w:hint="cs"/>
          <w:rtl/>
        </w:rPr>
        <w:t>תודה רבה לחבר הכנסת פרוש. שאלנו את חבר הכנסת הלפרט. עכשיו אתה שואל אותו, אבל זה לא באותו עניין.</w:t>
      </w:r>
    </w:p>
    <w:p w14:paraId="38185360" w14:textId="77777777" w:rsidR="00000000" w:rsidRDefault="00953ED2">
      <w:pPr>
        <w:pStyle w:val="a0"/>
        <w:rPr>
          <w:rFonts w:hint="cs"/>
          <w:rtl/>
        </w:rPr>
      </w:pPr>
    </w:p>
    <w:p w14:paraId="18434B4A" w14:textId="77777777" w:rsidR="00000000" w:rsidRDefault="00953ED2">
      <w:pPr>
        <w:pStyle w:val="af0"/>
        <w:rPr>
          <w:rtl/>
        </w:rPr>
      </w:pPr>
      <w:r>
        <w:rPr>
          <w:rFonts w:hint="eastAsia"/>
          <w:rtl/>
        </w:rPr>
        <w:t>מאיר</w:t>
      </w:r>
      <w:r>
        <w:rPr>
          <w:rtl/>
        </w:rPr>
        <w:t xml:space="preserve"> פרוש (אגודת ישראל - יהדות התורה והשבת):</w:t>
      </w:r>
    </w:p>
    <w:p w14:paraId="68AC1F4F" w14:textId="77777777" w:rsidR="00000000" w:rsidRDefault="00953ED2">
      <w:pPr>
        <w:pStyle w:val="a0"/>
        <w:rPr>
          <w:rFonts w:hint="cs"/>
          <w:rtl/>
        </w:rPr>
      </w:pPr>
    </w:p>
    <w:p w14:paraId="2E3A1A34" w14:textId="77777777" w:rsidR="00000000" w:rsidRDefault="00953ED2">
      <w:pPr>
        <w:pStyle w:val="a0"/>
        <w:rPr>
          <w:rFonts w:hint="cs"/>
          <w:rtl/>
        </w:rPr>
      </w:pPr>
      <w:r>
        <w:rPr>
          <w:rFonts w:hint="cs"/>
          <w:rtl/>
        </w:rPr>
        <w:t>הרב גפני שאל בצדק - - - זה קשור למשרד לביטחון פנים.</w:t>
      </w:r>
    </w:p>
    <w:p w14:paraId="060C0414" w14:textId="77777777" w:rsidR="00000000" w:rsidRDefault="00953ED2">
      <w:pPr>
        <w:pStyle w:val="af1"/>
        <w:rPr>
          <w:rtl/>
        </w:rPr>
      </w:pPr>
    </w:p>
    <w:p w14:paraId="160515CF" w14:textId="77777777" w:rsidR="00000000" w:rsidRDefault="00953ED2">
      <w:pPr>
        <w:pStyle w:val="af1"/>
        <w:rPr>
          <w:rtl/>
        </w:rPr>
      </w:pPr>
      <w:r>
        <w:rPr>
          <w:rFonts w:hint="eastAsia"/>
          <w:rtl/>
        </w:rPr>
        <w:t>היו</w:t>
      </w:r>
      <w:r>
        <w:rPr>
          <w:rtl/>
        </w:rPr>
        <w:t>"ר ראובן ריבלין:</w:t>
      </w:r>
    </w:p>
    <w:p w14:paraId="5C2275EC" w14:textId="77777777" w:rsidR="00000000" w:rsidRDefault="00953ED2">
      <w:pPr>
        <w:pStyle w:val="a0"/>
        <w:rPr>
          <w:rFonts w:hint="cs"/>
          <w:rtl/>
        </w:rPr>
      </w:pPr>
    </w:p>
    <w:p w14:paraId="3112C2C4" w14:textId="77777777" w:rsidR="00000000" w:rsidRDefault="00953ED2">
      <w:pPr>
        <w:pStyle w:val="a0"/>
        <w:rPr>
          <w:rFonts w:hint="cs"/>
          <w:rtl/>
        </w:rPr>
      </w:pPr>
      <w:r>
        <w:rPr>
          <w:rFonts w:hint="cs"/>
          <w:rtl/>
        </w:rPr>
        <w:t xml:space="preserve">אבל, השר </w:t>
      </w:r>
      <w:r>
        <w:rPr>
          <w:rFonts w:hint="cs"/>
          <w:rtl/>
        </w:rPr>
        <w:t>בא לכאן, לכן אני מאפשר לחברי הכנסת - - - אין הגבלה כאן, אבל וילן רוצה להתייחס לנושא שהעלה כחלון, מהיבט אחר.</w:t>
      </w:r>
    </w:p>
    <w:p w14:paraId="37C69F7D" w14:textId="77777777" w:rsidR="00000000" w:rsidRDefault="00953ED2">
      <w:pPr>
        <w:pStyle w:val="a0"/>
        <w:rPr>
          <w:rFonts w:hint="cs"/>
          <w:rtl/>
        </w:rPr>
      </w:pPr>
    </w:p>
    <w:p w14:paraId="59E1406C" w14:textId="77777777" w:rsidR="00000000" w:rsidRDefault="00953ED2">
      <w:pPr>
        <w:pStyle w:val="a"/>
        <w:rPr>
          <w:rtl/>
        </w:rPr>
      </w:pPr>
      <w:bookmarkStart w:id="48" w:name="FS000000505T18_05_2005_11_30_06"/>
      <w:bookmarkStart w:id="49" w:name="_Toc118183559"/>
      <w:bookmarkEnd w:id="48"/>
      <w:r>
        <w:rPr>
          <w:rFonts w:hint="eastAsia"/>
          <w:rtl/>
        </w:rPr>
        <w:t>אבשלום</w:t>
      </w:r>
      <w:r>
        <w:rPr>
          <w:rtl/>
        </w:rPr>
        <w:t xml:space="preserve"> וילן (יחד):</w:t>
      </w:r>
      <w:bookmarkEnd w:id="49"/>
    </w:p>
    <w:p w14:paraId="31714A0C" w14:textId="77777777" w:rsidR="00000000" w:rsidRDefault="00953ED2">
      <w:pPr>
        <w:pStyle w:val="a0"/>
        <w:rPr>
          <w:rFonts w:hint="cs"/>
          <w:rtl/>
        </w:rPr>
      </w:pPr>
    </w:p>
    <w:p w14:paraId="62328DE4" w14:textId="77777777" w:rsidR="00000000" w:rsidRDefault="00953ED2">
      <w:pPr>
        <w:pStyle w:val="a0"/>
        <w:rPr>
          <w:rFonts w:hint="cs"/>
          <w:rtl/>
        </w:rPr>
      </w:pPr>
      <w:r>
        <w:rPr>
          <w:rFonts w:hint="cs"/>
          <w:rtl/>
        </w:rPr>
        <w:t xml:space="preserve">אדוני השר, האם אתה לא חושב שהגיע הזמן שתפנו לכל הצדדים ותציעו שימי זיכרון ואירועים ממלכתיים מסוג כזה יש להוציא אל מחוץ לגבולות </w:t>
      </w:r>
      <w:r>
        <w:rPr>
          <w:rFonts w:hint="cs"/>
          <w:rtl/>
        </w:rPr>
        <w:t>המחאה הפוליטית? אפילו בחידון התנ"ך, כשמישהו מוציא שלט ומביע עמדה, זה עדיין במסגרת כללי המשחק. אבל ביום זיכרון, בבתי-קברות, באזכרות ממלכתיות, עם כל המחלוקות, אם לא נדע להוציא את המחלוקת הפוליטית מהאירועים הללו, אנחנו מידרדרים לרמה הכי נמוכה ופוגעים בעצמנו פ</w:t>
      </w:r>
      <w:r>
        <w:rPr>
          <w:rFonts w:hint="cs"/>
          <w:rtl/>
        </w:rPr>
        <w:t>גיעה קשה. הייתי מציע לך כשר, פרסם הודעות ברורות של מותר ואסור.</w:t>
      </w:r>
    </w:p>
    <w:p w14:paraId="487A545F" w14:textId="77777777" w:rsidR="00000000" w:rsidRDefault="00953ED2">
      <w:pPr>
        <w:pStyle w:val="a0"/>
        <w:rPr>
          <w:rFonts w:hint="cs"/>
          <w:rtl/>
        </w:rPr>
      </w:pPr>
    </w:p>
    <w:p w14:paraId="1803939C" w14:textId="77777777" w:rsidR="00000000" w:rsidRDefault="00953ED2">
      <w:pPr>
        <w:pStyle w:val="af1"/>
        <w:rPr>
          <w:rtl/>
        </w:rPr>
      </w:pPr>
      <w:r>
        <w:rPr>
          <w:rtl/>
        </w:rPr>
        <w:t>היו"ר ראובן ריבלין:</w:t>
      </w:r>
    </w:p>
    <w:p w14:paraId="5C428C01" w14:textId="77777777" w:rsidR="00000000" w:rsidRDefault="00953ED2">
      <w:pPr>
        <w:pStyle w:val="a0"/>
        <w:rPr>
          <w:rtl/>
        </w:rPr>
      </w:pPr>
    </w:p>
    <w:p w14:paraId="0001F562" w14:textId="77777777" w:rsidR="00000000" w:rsidRDefault="00953ED2">
      <w:pPr>
        <w:pStyle w:val="a0"/>
        <w:rPr>
          <w:rFonts w:hint="cs"/>
          <w:rtl/>
        </w:rPr>
      </w:pPr>
      <w:r>
        <w:rPr>
          <w:rFonts w:hint="cs"/>
          <w:rtl/>
        </w:rPr>
        <w:t xml:space="preserve">תודה רבה לחבר הכנסת וילן. כבוד השר ישיב על כל השאלות, מכחלון, עובר דרך אלדד, חונה אצל פרוש ועד וילן. </w:t>
      </w:r>
    </w:p>
    <w:p w14:paraId="662F5D1B" w14:textId="77777777" w:rsidR="00000000" w:rsidRDefault="00953ED2">
      <w:pPr>
        <w:pStyle w:val="a0"/>
        <w:rPr>
          <w:rFonts w:hint="cs"/>
          <w:rtl/>
        </w:rPr>
      </w:pPr>
    </w:p>
    <w:p w14:paraId="4213D0F7" w14:textId="77777777" w:rsidR="00000000" w:rsidRDefault="00953ED2">
      <w:pPr>
        <w:pStyle w:val="a"/>
        <w:rPr>
          <w:rtl/>
        </w:rPr>
      </w:pPr>
      <w:bookmarkStart w:id="50" w:name="FS000000474T18_05_2005_11_32_15"/>
      <w:bookmarkStart w:id="51" w:name="_Toc118183560"/>
      <w:bookmarkEnd w:id="50"/>
      <w:r>
        <w:rPr>
          <w:rFonts w:hint="eastAsia"/>
          <w:rtl/>
        </w:rPr>
        <w:t>השר</w:t>
      </w:r>
      <w:r>
        <w:rPr>
          <w:rtl/>
        </w:rPr>
        <w:t xml:space="preserve"> לביטחון פנים גדעון עזרא:</w:t>
      </w:r>
      <w:bookmarkEnd w:id="51"/>
    </w:p>
    <w:p w14:paraId="0D447A9C" w14:textId="77777777" w:rsidR="00000000" w:rsidRDefault="00953ED2">
      <w:pPr>
        <w:pStyle w:val="a0"/>
        <w:rPr>
          <w:rFonts w:hint="cs"/>
          <w:rtl/>
        </w:rPr>
      </w:pPr>
    </w:p>
    <w:p w14:paraId="17207536" w14:textId="77777777" w:rsidR="00000000" w:rsidRDefault="00953ED2">
      <w:pPr>
        <w:pStyle w:val="a0"/>
        <w:rPr>
          <w:rFonts w:hint="cs"/>
          <w:rtl/>
        </w:rPr>
      </w:pPr>
      <w:r>
        <w:rPr>
          <w:rFonts w:hint="cs"/>
          <w:rtl/>
        </w:rPr>
        <w:t>חבר הכנסת וילן, כחבר כנסת אתה יכול ליז</w:t>
      </w:r>
      <w:r>
        <w:rPr>
          <w:rFonts w:hint="cs"/>
          <w:rtl/>
        </w:rPr>
        <w:t xml:space="preserve">ום חוק מהסוג הזה. אני מקווה מאוד שלעולם לא נצטרך לעשות בו שימוש. אני מקווה מאוד שבסופו של דבר אנשים יתעשתו ויבינו איפה הם חיים. </w:t>
      </w:r>
    </w:p>
    <w:p w14:paraId="533D577B" w14:textId="77777777" w:rsidR="00000000" w:rsidRDefault="00953ED2">
      <w:pPr>
        <w:pStyle w:val="a0"/>
        <w:rPr>
          <w:rFonts w:hint="cs"/>
          <w:rtl/>
        </w:rPr>
      </w:pPr>
    </w:p>
    <w:p w14:paraId="7351F2BB" w14:textId="77777777" w:rsidR="00000000" w:rsidRDefault="00953ED2">
      <w:pPr>
        <w:pStyle w:val="a0"/>
        <w:rPr>
          <w:rFonts w:hint="cs"/>
          <w:rtl/>
        </w:rPr>
      </w:pPr>
      <w:r>
        <w:rPr>
          <w:rFonts w:hint="cs"/>
          <w:rtl/>
        </w:rPr>
        <w:t>חבר הכנסת פרוש, היית אצלי בישיבה ודיברנו בנושא השוקר. המשטרה אמרה שהיא תעשה מאמצים לאתר את בעל השוקר. אני מבטיח לך, שכל מה שנא</w:t>
      </w:r>
      <w:r>
        <w:rPr>
          <w:rFonts w:hint="cs"/>
          <w:rtl/>
        </w:rPr>
        <w:t xml:space="preserve">מר באותה ישיבה מבוצע על-ידי המשטרה. אם אתה רוצה לקבל דוח מצב, אין בעיה. </w:t>
      </w:r>
    </w:p>
    <w:p w14:paraId="29D9E31A" w14:textId="77777777" w:rsidR="00000000" w:rsidRDefault="00953ED2">
      <w:pPr>
        <w:pStyle w:val="a0"/>
        <w:rPr>
          <w:rFonts w:hint="cs"/>
          <w:rtl/>
        </w:rPr>
      </w:pPr>
    </w:p>
    <w:p w14:paraId="26EA16F7" w14:textId="77777777" w:rsidR="00000000" w:rsidRDefault="00953ED2">
      <w:pPr>
        <w:pStyle w:val="af1"/>
        <w:rPr>
          <w:rtl/>
        </w:rPr>
      </w:pPr>
      <w:r>
        <w:rPr>
          <w:rtl/>
        </w:rPr>
        <w:t>היו"ר ראובן ריבלין:</w:t>
      </w:r>
    </w:p>
    <w:p w14:paraId="7D7FD63F" w14:textId="77777777" w:rsidR="00000000" w:rsidRDefault="00953ED2">
      <w:pPr>
        <w:pStyle w:val="a0"/>
        <w:rPr>
          <w:rtl/>
        </w:rPr>
      </w:pPr>
    </w:p>
    <w:p w14:paraId="2C4B2AE5" w14:textId="77777777" w:rsidR="00000000" w:rsidRDefault="00953ED2">
      <w:pPr>
        <w:pStyle w:val="a0"/>
        <w:rPr>
          <w:rFonts w:hint="cs"/>
          <w:rtl/>
        </w:rPr>
      </w:pPr>
      <w:r>
        <w:rPr>
          <w:rFonts w:hint="cs"/>
          <w:rtl/>
        </w:rPr>
        <w:t>כבוד השר, אני רוצה לחדד דבר. לדברי אותן נערות, הן היו עם החולצות הכתומות, וכאשר הן הגיעו לרחבת הכותל הן הורידו אותן כדי לא להפגין מחאה ביום הזיכרון. כל מה שהן עש</w:t>
      </w:r>
      <w:r>
        <w:rPr>
          <w:rFonts w:hint="cs"/>
          <w:rtl/>
        </w:rPr>
        <w:t xml:space="preserve">ו, הן הורידו אותן מעל גופן ושמו אותן בתוך התיק, מתוך אותה מחשבה שחבר הכנסת וילן כיוון אליה. </w:t>
      </w:r>
    </w:p>
    <w:p w14:paraId="5AB95E58" w14:textId="77777777" w:rsidR="00000000" w:rsidRDefault="00953ED2">
      <w:pPr>
        <w:pStyle w:val="a0"/>
        <w:rPr>
          <w:rFonts w:hint="cs"/>
          <w:rtl/>
        </w:rPr>
      </w:pPr>
    </w:p>
    <w:p w14:paraId="146536EE" w14:textId="77777777" w:rsidR="00000000" w:rsidRDefault="00953ED2">
      <w:pPr>
        <w:pStyle w:val="-"/>
        <w:rPr>
          <w:rtl/>
        </w:rPr>
      </w:pPr>
      <w:bookmarkStart w:id="52" w:name="FS000000474T18_05_2005_11_32_25C"/>
      <w:bookmarkEnd w:id="52"/>
      <w:r>
        <w:rPr>
          <w:rtl/>
        </w:rPr>
        <w:t>השר לביטחון פנים גדעון עזרא:</w:t>
      </w:r>
    </w:p>
    <w:p w14:paraId="09F8FD97" w14:textId="77777777" w:rsidR="00000000" w:rsidRDefault="00953ED2">
      <w:pPr>
        <w:pStyle w:val="a0"/>
        <w:rPr>
          <w:rFonts w:hint="cs"/>
          <w:rtl/>
        </w:rPr>
      </w:pPr>
    </w:p>
    <w:p w14:paraId="30253504" w14:textId="77777777" w:rsidR="00000000" w:rsidRDefault="00953ED2">
      <w:pPr>
        <w:pStyle w:val="a0"/>
        <w:rPr>
          <w:rFonts w:hint="cs"/>
          <w:rtl/>
        </w:rPr>
      </w:pPr>
      <w:r>
        <w:rPr>
          <w:rFonts w:hint="cs"/>
          <w:rtl/>
        </w:rPr>
        <w:t>הנתונים, כפי שחבר הכנסת אלדד מסר, אינם הנתונים שנמצאים ברשותי. לקראת מתן התשובה כאן, ואחרי שקיבלתי את התשובה הפורמלית מהמשטרה, עשיתי</w:t>
      </w:r>
      <w:r>
        <w:rPr>
          <w:rFonts w:hint="cs"/>
          <w:rtl/>
        </w:rPr>
        <w:t xml:space="preserve"> בדיקה עם מפקד המחוז ועם מפקד האזור, ניצב-משנה יורם כהן, ואני אומר לך שלא הוחרם דבר מכליהן. הן היו לבושות בחולצות. </w:t>
      </w:r>
    </w:p>
    <w:p w14:paraId="1E6FA5E9" w14:textId="77777777" w:rsidR="00000000" w:rsidRDefault="00953ED2">
      <w:pPr>
        <w:pStyle w:val="a0"/>
        <w:rPr>
          <w:rFonts w:hint="cs"/>
          <w:rtl/>
        </w:rPr>
      </w:pPr>
    </w:p>
    <w:p w14:paraId="3C3C8BC0" w14:textId="77777777" w:rsidR="00000000" w:rsidRDefault="00953ED2">
      <w:pPr>
        <w:pStyle w:val="af0"/>
        <w:rPr>
          <w:rtl/>
        </w:rPr>
      </w:pPr>
      <w:r>
        <w:rPr>
          <w:rFonts w:hint="eastAsia"/>
          <w:rtl/>
        </w:rPr>
        <w:t>עוזי</w:t>
      </w:r>
      <w:r>
        <w:rPr>
          <w:rtl/>
        </w:rPr>
        <w:t xml:space="preserve"> לנדאו (הליכוד):</w:t>
      </w:r>
    </w:p>
    <w:p w14:paraId="79CA0FC0" w14:textId="77777777" w:rsidR="00000000" w:rsidRDefault="00953ED2">
      <w:pPr>
        <w:pStyle w:val="a0"/>
        <w:rPr>
          <w:rFonts w:hint="cs"/>
          <w:rtl/>
        </w:rPr>
      </w:pPr>
    </w:p>
    <w:p w14:paraId="57CB3222" w14:textId="77777777" w:rsidR="00000000" w:rsidRDefault="00953ED2">
      <w:pPr>
        <w:pStyle w:val="a0"/>
        <w:rPr>
          <w:rFonts w:hint="cs"/>
          <w:rtl/>
        </w:rPr>
      </w:pPr>
      <w:r>
        <w:rPr>
          <w:rFonts w:hint="cs"/>
          <w:rtl/>
        </w:rPr>
        <w:t xml:space="preserve">הן לא היו לבושות. </w:t>
      </w:r>
    </w:p>
    <w:p w14:paraId="294F2615" w14:textId="77777777" w:rsidR="00000000" w:rsidRDefault="00953ED2">
      <w:pPr>
        <w:pStyle w:val="a0"/>
        <w:rPr>
          <w:rFonts w:hint="cs"/>
          <w:rtl/>
        </w:rPr>
      </w:pPr>
    </w:p>
    <w:p w14:paraId="5C74C466" w14:textId="77777777" w:rsidR="00000000" w:rsidRDefault="00953ED2">
      <w:pPr>
        <w:pStyle w:val="af0"/>
        <w:rPr>
          <w:rtl/>
        </w:rPr>
      </w:pPr>
      <w:r>
        <w:rPr>
          <w:rFonts w:hint="eastAsia"/>
          <w:rtl/>
        </w:rPr>
        <w:t>אריה</w:t>
      </w:r>
      <w:r>
        <w:rPr>
          <w:rtl/>
        </w:rPr>
        <w:t xml:space="preserve"> אלדד (האיחוד הלאומי - ישראל ביתנו):</w:t>
      </w:r>
    </w:p>
    <w:p w14:paraId="069F75EB" w14:textId="77777777" w:rsidR="00000000" w:rsidRDefault="00953ED2">
      <w:pPr>
        <w:pStyle w:val="a0"/>
        <w:ind w:left="719" w:firstLine="0"/>
        <w:rPr>
          <w:rFonts w:hint="cs"/>
          <w:rtl/>
        </w:rPr>
      </w:pPr>
    </w:p>
    <w:p w14:paraId="2E7B6B53" w14:textId="77777777" w:rsidR="00000000" w:rsidRDefault="00953ED2">
      <w:pPr>
        <w:pStyle w:val="a0"/>
        <w:ind w:left="719" w:firstLine="0"/>
        <w:rPr>
          <w:rFonts w:hint="cs"/>
          <w:rtl/>
        </w:rPr>
      </w:pPr>
      <w:r>
        <w:rPr>
          <w:rFonts w:hint="cs"/>
          <w:rtl/>
        </w:rPr>
        <w:t xml:space="preserve">הן לא היו לבושות. הן הורידו אותן - - - </w:t>
      </w:r>
    </w:p>
    <w:p w14:paraId="4FD11669" w14:textId="77777777" w:rsidR="00000000" w:rsidRDefault="00953ED2">
      <w:pPr>
        <w:pStyle w:val="a0"/>
        <w:ind w:left="719" w:firstLine="0"/>
        <w:rPr>
          <w:rFonts w:hint="cs"/>
          <w:rtl/>
        </w:rPr>
      </w:pPr>
    </w:p>
    <w:p w14:paraId="23558A05" w14:textId="77777777" w:rsidR="00000000" w:rsidRDefault="00953ED2">
      <w:pPr>
        <w:pStyle w:val="-"/>
        <w:rPr>
          <w:rtl/>
        </w:rPr>
      </w:pPr>
      <w:bookmarkStart w:id="53" w:name="FS000000474T18_05_2005_11_58_03"/>
      <w:bookmarkStart w:id="54" w:name="FS000000474T18_05_2005_11_58_06C"/>
      <w:bookmarkEnd w:id="53"/>
      <w:bookmarkEnd w:id="54"/>
      <w:r>
        <w:rPr>
          <w:rFonts w:hint="eastAsia"/>
          <w:rtl/>
        </w:rPr>
        <w:t>השר</w:t>
      </w:r>
      <w:r>
        <w:rPr>
          <w:rtl/>
        </w:rPr>
        <w:t xml:space="preserve"> לביטחון פנ</w:t>
      </w:r>
      <w:r>
        <w:rPr>
          <w:rtl/>
        </w:rPr>
        <w:t>ים גדעון עזרא:</w:t>
      </w:r>
    </w:p>
    <w:p w14:paraId="239CAD6C" w14:textId="77777777" w:rsidR="00000000" w:rsidRDefault="00953ED2">
      <w:pPr>
        <w:pStyle w:val="a0"/>
        <w:rPr>
          <w:rFonts w:hint="cs"/>
          <w:rtl/>
        </w:rPr>
      </w:pPr>
    </w:p>
    <w:p w14:paraId="4CB5C646" w14:textId="77777777" w:rsidR="00000000" w:rsidRDefault="00953ED2">
      <w:pPr>
        <w:pStyle w:val="a0"/>
        <w:rPr>
          <w:rFonts w:hint="cs"/>
          <w:rtl/>
        </w:rPr>
      </w:pPr>
      <w:r>
        <w:rPr>
          <w:rFonts w:hint="cs"/>
          <w:rtl/>
        </w:rPr>
        <w:t xml:space="preserve">הן הורידו את החולצות אחרי שהשוטרים ביקשו מהן לעשות כן. </w:t>
      </w:r>
    </w:p>
    <w:p w14:paraId="7484548D" w14:textId="77777777" w:rsidR="00000000" w:rsidRDefault="00953ED2">
      <w:pPr>
        <w:pStyle w:val="a0"/>
        <w:rPr>
          <w:rFonts w:hint="cs"/>
          <w:rtl/>
        </w:rPr>
      </w:pPr>
    </w:p>
    <w:p w14:paraId="13AC9F5C" w14:textId="77777777" w:rsidR="00000000" w:rsidRDefault="00953ED2">
      <w:pPr>
        <w:pStyle w:val="af0"/>
        <w:rPr>
          <w:rtl/>
        </w:rPr>
      </w:pPr>
      <w:r>
        <w:rPr>
          <w:rFonts w:hint="eastAsia"/>
          <w:rtl/>
        </w:rPr>
        <w:t>עוזי</w:t>
      </w:r>
      <w:r>
        <w:rPr>
          <w:rtl/>
        </w:rPr>
        <w:t xml:space="preserve"> לנדאו (הליכוד):</w:t>
      </w:r>
    </w:p>
    <w:p w14:paraId="606A42E5" w14:textId="77777777" w:rsidR="00000000" w:rsidRDefault="00953ED2">
      <w:pPr>
        <w:pStyle w:val="a0"/>
        <w:rPr>
          <w:rFonts w:hint="cs"/>
          <w:rtl/>
        </w:rPr>
      </w:pPr>
    </w:p>
    <w:p w14:paraId="6795270D" w14:textId="77777777" w:rsidR="00000000" w:rsidRDefault="00953ED2">
      <w:pPr>
        <w:pStyle w:val="a0"/>
        <w:rPr>
          <w:rFonts w:hint="cs"/>
          <w:rtl/>
        </w:rPr>
      </w:pPr>
      <w:r>
        <w:rPr>
          <w:rFonts w:hint="cs"/>
          <w:rtl/>
        </w:rPr>
        <w:t xml:space="preserve">לא. </w:t>
      </w:r>
    </w:p>
    <w:p w14:paraId="60081216" w14:textId="77777777" w:rsidR="00000000" w:rsidRDefault="00953ED2">
      <w:pPr>
        <w:pStyle w:val="a0"/>
        <w:rPr>
          <w:rFonts w:hint="cs"/>
          <w:rtl/>
        </w:rPr>
      </w:pPr>
    </w:p>
    <w:p w14:paraId="30AAB334" w14:textId="77777777" w:rsidR="00000000" w:rsidRDefault="00953ED2">
      <w:pPr>
        <w:pStyle w:val="-"/>
        <w:rPr>
          <w:rtl/>
        </w:rPr>
      </w:pPr>
      <w:bookmarkStart w:id="55" w:name="FS000000474T18_05_2005_11_58_24C"/>
      <w:bookmarkEnd w:id="55"/>
      <w:r>
        <w:rPr>
          <w:rFonts w:hint="eastAsia"/>
          <w:rtl/>
        </w:rPr>
        <w:t>השר</w:t>
      </w:r>
      <w:r>
        <w:rPr>
          <w:rtl/>
        </w:rPr>
        <w:t xml:space="preserve"> לביטחון פנים גדעון עזרא:</w:t>
      </w:r>
    </w:p>
    <w:p w14:paraId="1FA9AA3C" w14:textId="77777777" w:rsidR="00000000" w:rsidRDefault="00953ED2">
      <w:pPr>
        <w:pStyle w:val="a0"/>
        <w:rPr>
          <w:rFonts w:hint="cs"/>
          <w:rtl/>
        </w:rPr>
      </w:pPr>
    </w:p>
    <w:p w14:paraId="4AF47931" w14:textId="77777777" w:rsidR="00000000" w:rsidRDefault="00953ED2">
      <w:pPr>
        <w:pStyle w:val="a0"/>
        <w:rPr>
          <w:rFonts w:hint="cs"/>
          <w:rtl/>
        </w:rPr>
      </w:pPr>
      <w:r>
        <w:rPr>
          <w:rFonts w:hint="cs"/>
          <w:rtl/>
        </w:rPr>
        <w:t>אתה היית שם?</w:t>
      </w:r>
    </w:p>
    <w:p w14:paraId="1FDA2BE3" w14:textId="77777777" w:rsidR="00000000" w:rsidRDefault="00953ED2">
      <w:pPr>
        <w:pStyle w:val="a0"/>
        <w:rPr>
          <w:rFonts w:hint="cs"/>
          <w:rtl/>
        </w:rPr>
      </w:pPr>
    </w:p>
    <w:p w14:paraId="0FD26A33" w14:textId="77777777" w:rsidR="00000000" w:rsidRDefault="00953ED2">
      <w:pPr>
        <w:pStyle w:val="af0"/>
        <w:rPr>
          <w:rtl/>
        </w:rPr>
      </w:pPr>
      <w:r>
        <w:rPr>
          <w:rFonts w:hint="eastAsia"/>
          <w:rtl/>
        </w:rPr>
        <w:t>עוזי</w:t>
      </w:r>
      <w:r>
        <w:rPr>
          <w:rtl/>
        </w:rPr>
        <w:t xml:space="preserve"> לנדאו (הליכוד):</w:t>
      </w:r>
    </w:p>
    <w:p w14:paraId="1640EBFD" w14:textId="77777777" w:rsidR="00000000" w:rsidRDefault="00953ED2">
      <w:pPr>
        <w:pStyle w:val="a0"/>
        <w:rPr>
          <w:rFonts w:hint="cs"/>
          <w:rtl/>
        </w:rPr>
      </w:pPr>
    </w:p>
    <w:p w14:paraId="53AA0AFF" w14:textId="77777777" w:rsidR="00000000" w:rsidRDefault="00953ED2">
      <w:pPr>
        <w:pStyle w:val="a0"/>
        <w:rPr>
          <w:rFonts w:hint="cs"/>
          <w:rtl/>
        </w:rPr>
      </w:pPr>
      <w:r>
        <w:rPr>
          <w:rFonts w:hint="cs"/>
          <w:rtl/>
        </w:rPr>
        <w:t>אתה היית שם?</w:t>
      </w:r>
    </w:p>
    <w:p w14:paraId="3D74BA6B" w14:textId="77777777" w:rsidR="00000000" w:rsidRDefault="00953ED2">
      <w:pPr>
        <w:pStyle w:val="a0"/>
        <w:rPr>
          <w:rFonts w:hint="cs"/>
          <w:rtl/>
        </w:rPr>
      </w:pPr>
    </w:p>
    <w:p w14:paraId="42207649" w14:textId="77777777" w:rsidR="00000000" w:rsidRDefault="00953ED2">
      <w:pPr>
        <w:pStyle w:val="-"/>
        <w:rPr>
          <w:rtl/>
        </w:rPr>
      </w:pPr>
      <w:bookmarkStart w:id="56" w:name="FS000000474T18_05_2005_11_33_13C"/>
      <w:bookmarkEnd w:id="56"/>
      <w:r>
        <w:rPr>
          <w:rtl/>
        </w:rPr>
        <w:t>השר לביטחון פנים גדעון עזרא:</w:t>
      </w:r>
    </w:p>
    <w:p w14:paraId="72669912" w14:textId="77777777" w:rsidR="00000000" w:rsidRDefault="00953ED2">
      <w:pPr>
        <w:pStyle w:val="a0"/>
        <w:rPr>
          <w:rFonts w:hint="cs"/>
          <w:rtl/>
        </w:rPr>
      </w:pPr>
    </w:p>
    <w:p w14:paraId="650B3D79" w14:textId="77777777" w:rsidR="00000000" w:rsidRDefault="00953ED2">
      <w:pPr>
        <w:pStyle w:val="a0"/>
        <w:rPr>
          <w:rFonts w:hint="cs"/>
          <w:rtl/>
        </w:rPr>
      </w:pPr>
      <w:r>
        <w:rPr>
          <w:rFonts w:hint="cs"/>
          <w:rtl/>
        </w:rPr>
        <w:t xml:space="preserve">לא, אבל דיברתי עם האחראי על השוטרים. </w:t>
      </w:r>
    </w:p>
    <w:p w14:paraId="7B42478F" w14:textId="77777777" w:rsidR="00000000" w:rsidRDefault="00953ED2">
      <w:pPr>
        <w:pStyle w:val="a0"/>
        <w:rPr>
          <w:rFonts w:hint="cs"/>
          <w:rtl/>
        </w:rPr>
      </w:pPr>
    </w:p>
    <w:p w14:paraId="38C03BC6" w14:textId="77777777" w:rsidR="00000000" w:rsidRDefault="00953ED2">
      <w:pPr>
        <w:pStyle w:val="a0"/>
        <w:rPr>
          <w:rFonts w:hint="cs"/>
          <w:rtl/>
        </w:rPr>
      </w:pPr>
      <w:r>
        <w:rPr>
          <w:rFonts w:hint="cs"/>
          <w:rtl/>
        </w:rPr>
        <w:t>חבר הכ</w:t>
      </w:r>
      <w:r>
        <w:rPr>
          <w:rFonts w:hint="cs"/>
          <w:rtl/>
        </w:rPr>
        <w:t>נסת אלדד, מוטב היה אם במקום לשבת במקום שבו קוראים לחסימות צירים היית יושב בצד השני ומשפיע עליהם לא לעשות כן. אני מצטער שבבית הזה, אחרי קבלת החלטות דמוקרטיות בבית הזה, אתה גורם לפעילות בלתי חוקית. מה שעושה המשטרה או לא עושה המשטרה, זה אפס קצהו לעומת מה שאתה</w:t>
      </w:r>
      <w:r>
        <w:rPr>
          <w:rFonts w:hint="cs"/>
          <w:rtl/>
        </w:rPr>
        <w:t xml:space="preserve"> עושה. </w:t>
      </w:r>
    </w:p>
    <w:p w14:paraId="41C1FA77" w14:textId="77777777" w:rsidR="00000000" w:rsidRDefault="00953ED2">
      <w:pPr>
        <w:pStyle w:val="a0"/>
        <w:rPr>
          <w:rFonts w:hint="cs"/>
          <w:rtl/>
        </w:rPr>
      </w:pPr>
    </w:p>
    <w:p w14:paraId="49B27169" w14:textId="77777777" w:rsidR="00000000" w:rsidRDefault="00953ED2">
      <w:pPr>
        <w:pStyle w:val="af0"/>
        <w:rPr>
          <w:rtl/>
        </w:rPr>
      </w:pPr>
      <w:r>
        <w:rPr>
          <w:rFonts w:hint="eastAsia"/>
          <w:rtl/>
        </w:rPr>
        <w:t>אריה</w:t>
      </w:r>
      <w:r>
        <w:rPr>
          <w:rtl/>
        </w:rPr>
        <w:t xml:space="preserve"> אלדד (האיחוד הלאומי - ישראל ביתנו):</w:t>
      </w:r>
    </w:p>
    <w:p w14:paraId="5DB59C3D" w14:textId="77777777" w:rsidR="00000000" w:rsidRDefault="00953ED2">
      <w:pPr>
        <w:pStyle w:val="a0"/>
        <w:rPr>
          <w:rFonts w:hint="cs"/>
          <w:rtl/>
        </w:rPr>
      </w:pPr>
    </w:p>
    <w:p w14:paraId="1B37BADC" w14:textId="77777777" w:rsidR="00000000" w:rsidRDefault="00953ED2">
      <w:pPr>
        <w:pStyle w:val="a0"/>
        <w:rPr>
          <w:rFonts w:hint="cs"/>
          <w:rtl/>
        </w:rPr>
      </w:pPr>
      <w:r>
        <w:rPr>
          <w:rFonts w:hint="cs"/>
          <w:rtl/>
        </w:rPr>
        <w:t>מה שאמרתי הוא שהפכו חולצות כתומות לדבר בלתי חוקי.</w:t>
      </w:r>
    </w:p>
    <w:p w14:paraId="44085693" w14:textId="77777777" w:rsidR="00000000" w:rsidRDefault="00953ED2">
      <w:pPr>
        <w:pStyle w:val="a0"/>
        <w:rPr>
          <w:rFonts w:hint="cs"/>
          <w:rtl/>
        </w:rPr>
      </w:pPr>
    </w:p>
    <w:p w14:paraId="0EEE1847" w14:textId="77777777" w:rsidR="00000000" w:rsidRDefault="00953ED2">
      <w:pPr>
        <w:pStyle w:val="-"/>
        <w:rPr>
          <w:rtl/>
        </w:rPr>
      </w:pPr>
      <w:bookmarkStart w:id="57" w:name="FS000000474T18_05_2005_11_59_57C"/>
      <w:bookmarkEnd w:id="57"/>
      <w:r>
        <w:rPr>
          <w:rFonts w:hint="eastAsia"/>
          <w:rtl/>
        </w:rPr>
        <w:t>השר</w:t>
      </w:r>
      <w:r>
        <w:rPr>
          <w:rtl/>
        </w:rPr>
        <w:t xml:space="preserve"> לביטחון פנים גדעון עזרא:</w:t>
      </w:r>
    </w:p>
    <w:p w14:paraId="5F260B39" w14:textId="77777777" w:rsidR="00000000" w:rsidRDefault="00953ED2">
      <w:pPr>
        <w:pStyle w:val="a0"/>
        <w:rPr>
          <w:rFonts w:hint="cs"/>
          <w:rtl/>
        </w:rPr>
      </w:pPr>
    </w:p>
    <w:p w14:paraId="518962B9" w14:textId="77777777" w:rsidR="00000000" w:rsidRDefault="00953ED2">
      <w:pPr>
        <w:pStyle w:val="a0"/>
        <w:rPr>
          <w:rFonts w:hint="cs"/>
          <w:rtl/>
        </w:rPr>
      </w:pPr>
      <w:r>
        <w:rPr>
          <w:rFonts w:hint="cs"/>
          <w:rtl/>
        </w:rPr>
        <w:t>חברי חבר הכנסת כחלון, שאלת אותי מדוע הוחרמו החולצות?</w:t>
      </w:r>
    </w:p>
    <w:p w14:paraId="1E9D24F5" w14:textId="77777777" w:rsidR="00000000" w:rsidRDefault="00953ED2">
      <w:pPr>
        <w:pStyle w:val="a0"/>
        <w:rPr>
          <w:rFonts w:hint="cs"/>
          <w:rtl/>
        </w:rPr>
      </w:pPr>
    </w:p>
    <w:p w14:paraId="0D9F8500" w14:textId="77777777" w:rsidR="00000000" w:rsidRDefault="00953ED2">
      <w:pPr>
        <w:pStyle w:val="af0"/>
        <w:rPr>
          <w:rtl/>
        </w:rPr>
      </w:pPr>
      <w:r>
        <w:rPr>
          <w:rFonts w:hint="eastAsia"/>
          <w:rtl/>
        </w:rPr>
        <w:t>משה</w:t>
      </w:r>
      <w:r>
        <w:rPr>
          <w:rtl/>
        </w:rPr>
        <w:t xml:space="preserve"> כחלון (הליכוד):</w:t>
      </w:r>
    </w:p>
    <w:p w14:paraId="3BBE1B1B" w14:textId="77777777" w:rsidR="00000000" w:rsidRDefault="00953ED2">
      <w:pPr>
        <w:pStyle w:val="a0"/>
        <w:rPr>
          <w:rFonts w:hint="cs"/>
          <w:rtl/>
        </w:rPr>
      </w:pPr>
    </w:p>
    <w:p w14:paraId="0722A6F1" w14:textId="77777777" w:rsidR="00000000" w:rsidRDefault="00953ED2">
      <w:pPr>
        <w:pStyle w:val="a0"/>
        <w:rPr>
          <w:rFonts w:hint="cs"/>
          <w:rtl/>
        </w:rPr>
      </w:pPr>
      <w:r>
        <w:rPr>
          <w:rFonts w:hint="cs"/>
          <w:rtl/>
        </w:rPr>
        <w:t>שאלתי אם אתה חושב שחולצה היא חפץ חריג שיכול לגרום</w:t>
      </w:r>
      <w:r>
        <w:rPr>
          <w:rFonts w:hint="cs"/>
          <w:rtl/>
        </w:rPr>
        <w:t xml:space="preserve"> - - - כמו אקדח.</w:t>
      </w:r>
    </w:p>
    <w:p w14:paraId="576B0DA4" w14:textId="77777777" w:rsidR="00000000" w:rsidRDefault="00953ED2">
      <w:pPr>
        <w:pStyle w:val="a0"/>
        <w:rPr>
          <w:rFonts w:hint="cs"/>
          <w:rtl/>
        </w:rPr>
      </w:pPr>
    </w:p>
    <w:p w14:paraId="40F73F38" w14:textId="77777777" w:rsidR="00000000" w:rsidRDefault="00953ED2">
      <w:pPr>
        <w:pStyle w:val="-"/>
        <w:rPr>
          <w:rtl/>
        </w:rPr>
      </w:pPr>
      <w:bookmarkStart w:id="58" w:name="FS000000474T18_05_2005_12_01_04C"/>
      <w:bookmarkEnd w:id="58"/>
      <w:r>
        <w:rPr>
          <w:rFonts w:hint="eastAsia"/>
          <w:rtl/>
        </w:rPr>
        <w:t>השר</w:t>
      </w:r>
      <w:r>
        <w:rPr>
          <w:rtl/>
        </w:rPr>
        <w:t xml:space="preserve"> לביטחון פנים גדעון עזרא:</w:t>
      </w:r>
    </w:p>
    <w:p w14:paraId="68411DBC" w14:textId="77777777" w:rsidR="00000000" w:rsidRDefault="00953ED2">
      <w:pPr>
        <w:pStyle w:val="a0"/>
        <w:rPr>
          <w:rFonts w:hint="cs"/>
          <w:rtl/>
        </w:rPr>
      </w:pPr>
    </w:p>
    <w:p w14:paraId="251E9FB2" w14:textId="77777777" w:rsidR="00000000" w:rsidRDefault="00953ED2">
      <w:pPr>
        <w:pStyle w:val="a0"/>
        <w:rPr>
          <w:rFonts w:hint="cs"/>
          <w:rtl/>
        </w:rPr>
      </w:pPr>
      <w:r>
        <w:rPr>
          <w:rFonts w:hint="cs"/>
          <w:rtl/>
        </w:rPr>
        <w:t xml:space="preserve">השאלה היא מה כתוב על החולצה ומה הידיעות שיש ברשותך. </w:t>
      </w:r>
    </w:p>
    <w:p w14:paraId="22E146CF" w14:textId="77777777" w:rsidR="00000000" w:rsidRDefault="00953ED2">
      <w:pPr>
        <w:pStyle w:val="a0"/>
        <w:rPr>
          <w:rFonts w:hint="cs"/>
          <w:rtl/>
        </w:rPr>
      </w:pPr>
    </w:p>
    <w:p w14:paraId="37663031" w14:textId="77777777" w:rsidR="00000000" w:rsidRDefault="00953ED2">
      <w:pPr>
        <w:pStyle w:val="af0"/>
        <w:rPr>
          <w:rtl/>
        </w:rPr>
      </w:pPr>
      <w:r>
        <w:rPr>
          <w:rFonts w:hint="eastAsia"/>
          <w:rtl/>
        </w:rPr>
        <w:t>גדעון</w:t>
      </w:r>
      <w:r>
        <w:rPr>
          <w:rtl/>
        </w:rPr>
        <w:t xml:space="preserve"> סער (הליכוד):</w:t>
      </w:r>
    </w:p>
    <w:p w14:paraId="66539C18" w14:textId="77777777" w:rsidR="00000000" w:rsidRDefault="00953ED2">
      <w:pPr>
        <w:pStyle w:val="a0"/>
        <w:rPr>
          <w:rFonts w:hint="cs"/>
          <w:rtl/>
        </w:rPr>
      </w:pPr>
    </w:p>
    <w:p w14:paraId="30982BD2" w14:textId="77777777" w:rsidR="00000000" w:rsidRDefault="00953ED2">
      <w:pPr>
        <w:pStyle w:val="a0"/>
        <w:rPr>
          <w:rFonts w:hint="cs"/>
          <w:rtl/>
        </w:rPr>
      </w:pPr>
      <w:r>
        <w:rPr>
          <w:rFonts w:hint="cs"/>
          <w:rtl/>
        </w:rPr>
        <w:t>"יש לנו אהבה והיא תנצח".</w:t>
      </w:r>
    </w:p>
    <w:p w14:paraId="58D5EEBB" w14:textId="77777777" w:rsidR="00000000" w:rsidRDefault="00953ED2">
      <w:pPr>
        <w:pStyle w:val="a0"/>
        <w:rPr>
          <w:rFonts w:hint="cs"/>
          <w:rtl/>
        </w:rPr>
      </w:pPr>
    </w:p>
    <w:p w14:paraId="223454CD" w14:textId="77777777" w:rsidR="00000000" w:rsidRDefault="00953ED2">
      <w:pPr>
        <w:pStyle w:val="-"/>
        <w:rPr>
          <w:rtl/>
        </w:rPr>
      </w:pPr>
      <w:bookmarkStart w:id="59" w:name="FS000000474T18_05_2005_12_01_26C"/>
      <w:bookmarkEnd w:id="59"/>
      <w:r>
        <w:rPr>
          <w:rFonts w:hint="eastAsia"/>
          <w:rtl/>
        </w:rPr>
        <w:t>השר</w:t>
      </w:r>
      <w:r>
        <w:rPr>
          <w:rtl/>
        </w:rPr>
        <w:t xml:space="preserve"> לביטחון פנים גדעון עזרא:</w:t>
      </w:r>
    </w:p>
    <w:p w14:paraId="4CA60048" w14:textId="77777777" w:rsidR="00000000" w:rsidRDefault="00953ED2">
      <w:pPr>
        <w:pStyle w:val="a0"/>
        <w:rPr>
          <w:rFonts w:hint="cs"/>
          <w:rtl/>
        </w:rPr>
      </w:pPr>
    </w:p>
    <w:p w14:paraId="1765B2C2" w14:textId="77777777" w:rsidR="00000000" w:rsidRDefault="00953ED2">
      <w:pPr>
        <w:pStyle w:val="a0"/>
        <w:rPr>
          <w:rFonts w:hint="cs"/>
          <w:rtl/>
        </w:rPr>
      </w:pPr>
      <w:r>
        <w:rPr>
          <w:rFonts w:hint="cs"/>
          <w:rtl/>
        </w:rPr>
        <w:t xml:space="preserve">יש חולצה ברחובות: "נעצרת, ניצחת". </w:t>
      </w:r>
    </w:p>
    <w:p w14:paraId="338785D5" w14:textId="77777777" w:rsidR="00000000" w:rsidRDefault="00953ED2">
      <w:pPr>
        <w:pStyle w:val="a0"/>
        <w:rPr>
          <w:rFonts w:hint="cs"/>
          <w:rtl/>
        </w:rPr>
      </w:pPr>
    </w:p>
    <w:p w14:paraId="71260F8C" w14:textId="77777777" w:rsidR="00000000" w:rsidRDefault="00953ED2">
      <w:pPr>
        <w:pStyle w:val="af0"/>
        <w:rPr>
          <w:rtl/>
        </w:rPr>
      </w:pPr>
      <w:r>
        <w:rPr>
          <w:rFonts w:hint="eastAsia"/>
          <w:rtl/>
        </w:rPr>
        <w:t>עוזי</w:t>
      </w:r>
      <w:r>
        <w:rPr>
          <w:rtl/>
        </w:rPr>
        <w:t xml:space="preserve"> לנדאו (הליכוד):</w:t>
      </w:r>
    </w:p>
    <w:p w14:paraId="5C2F5F86" w14:textId="77777777" w:rsidR="00000000" w:rsidRDefault="00953ED2">
      <w:pPr>
        <w:pStyle w:val="a0"/>
        <w:rPr>
          <w:rFonts w:hint="cs"/>
          <w:rtl/>
        </w:rPr>
      </w:pPr>
    </w:p>
    <w:p w14:paraId="207086A7" w14:textId="77777777" w:rsidR="00000000" w:rsidRDefault="00953ED2">
      <w:pPr>
        <w:pStyle w:val="a0"/>
        <w:rPr>
          <w:rFonts w:hint="cs"/>
          <w:rtl/>
        </w:rPr>
      </w:pPr>
      <w:r>
        <w:rPr>
          <w:rFonts w:hint="cs"/>
          <w:rtl/>
        </w:rPr>
        <w:t xml:space="preserve">נניח. </w:t>
      </w:r>
    </w:p>
    <w:p w14:paraId="17EA6885" w14:textId="77777777" w:rsidR="00000000" w:rsidRDefault="00953ED2">
      <w:pPr>
        <w:pStyle w:val="a0"/>
        <w:rPr>
          <w:rFonts w:hint="cs"/>
          <w:rtl/>
        </w:rPr>
      </w:pPr>
    </w:p>
    <w:p w14:paraId="16B88478" w14:textId="77777777" w:rsidR="00000000" w:rsidRDefault="00953ED2">
      <w:pPr>
        <w:pStyle w:val="-"/>
        <w:rPr>
          <w:rtl/>
        </w:rPr>
      </w:pPr>
      <w:bookmarkStart w:id="60" w:name="FS000000474T18_05_2005_12_01_49C"/>
      <w:bookmarkEnd w:id="60"/>
      <w:r>
        <w:rPr>
          <w:rFonts w:hint="eastAsia"/>
          <w:rtl/>
        </w:rPr>
        <w:t>השר</w:t>
      </w:r>
      <w:r>
        <w:rPr>
          <w:rtl/>
        </w:rPr>
        <w:t xml:space="preserve"> לביטחון</w:t>
      </w:r>
      <w:r>
        <w:rPr>
          <w:rtl/>
        </w:rPr>
        <w:t xml:space="preserve"> פנים גדעון עזרא:</w:t>
      </w:r>
    </w:p>
    <w:p w14:paraId="3FBEB461" w14:textId="77777777" w:rsidR="00000000" w:rsidRDefault="00953ED2">
      <w:pPr>
        <w:pStyle w:val="a0"/>
        <w:rPr>
          <w:rFonts w:hint="cs"/>
          <w:rtl/>
        </w:rPr>
      </w:pPr>
    </w:p>
    <w:p w14:paraId="121ABD57" w14:textId="77777777" w:rsidR="00000000" w:rsidRDefault="00953ED2">
      <w:pPr>
        <w:pStyle w:val="a0"/>
        <w:rPr>
          <w:rFonts w:hint="cs"/>
          <w:rtl/>
        </w:rPr>
      </w:pPr>
      <w:r>
        <w:rPr>
          <w:rFonts w:hint="cs"/>
          <w:rtl/>
        </w:rPr>
        <w:t xml:space="preserve">נניח, אין בעיה. המדינה </w:t>
      </w:r>
      <w:r>
        <w:rPr>
          <w:rtl/>
        </w:rPr>
        <w:t>–</w:t>
      </w:r>
      <w:r>
        <w:rPr>
          <w:rFonts w:hint="cs"/>
          <w:rtl/>
        </w:rPr>
        <w:t xml:space="preserve"> שתלך לעזאזל, אין בעיה. </w:t>
      </w:r>
    </w:p>
    <w:p w14:paraId="26DE6CC0" w14:textId="77777777" w:rsidR="00000000" w:rsidRDefault="00953ED2">
      <w:pPr>
        <w:pStyle w:val="a0"/>
        <w:rPr>
          <w:rFonts w:hint="cs"/>
          <w:rtl/>
        </w:rPr>
      </w:pPr>
    </w:p>
    <w:p w14:paraId="3DFED9CB" w14:textId="77777777" w:rsidR="00000000" w:rsidRDefault="00953ED2">
      <w:pPr>
        <w:pStyle w:val="af1"/>
        <w:rPr>
          <w:rtl/>
        </w:rPr>
      </w:pPr>
      <w:r>
        <w:rPr>
          <w:rFonts w:hint="eastAsia"/>
          <w:rtl/>
        </w:rPr>
        <w:t>היו</w:t>
      </w:r>
      <w:r>
        <w:rPr>
          <w:rtl/>
        </w:rPr>
        <w:t>"ר ראובן ריבלין:</w:t>
      </w:r>
    </w:p>
    <w:p w14:paraId="74F604A1" w14:textId="77777777" w:rsidR="00000000" w:rsidRDefault="00953ED2">
      <w:pPr>
        <w:pStyle w:val="a0"/>
        <w:rPr>
          <w:rFonts w:hint="cs"/>
          <w:rtl/>
        </w:rPr>
      </w:pPr>
    </w:p>
    <w:p w14:paraId="1D1C840F" w14:textId="77777777" w:rsidR="00000000" w:rsidRDefault="00953ED2">
      <w:pPr>
        <w:pStyle w:val="a0"/>
        <w:rPr>
          <w:rFonts w:hint="cs"/>
          <w:rtl/>
        </w:rPr>
      </w:pPr>
      <w:r>
        <w:rPr>
          <w:rFonts w:hint="cs"/>
          <w:rtl/>
        </w:rPr>
        <w:t xml:space="preserve">חס וחלילה. </w:t>
      </w:r>
    </w:p>
    <w:p w14:paraId="6A02F8C1" w14:textId="77777777" w:rsidR="00000000" w:rsidRDefault="00953ED2">
      <w:pPr>
        <w:pStyle w:val="a0"/>
        <w:rPr>
          <w:rFonts w:hint="cs"/>
          <w:rtl/>
        </w:rPr>
      </w:pPr>
    </w:p>
    <w:p w14:paraId="0F0E04FE" w14:textId="77777777" w:rsidR="00000000" w:rsidRDefault="00953ED2">
      <w:pPr>
        <w:pStyle w:val="af0"/>
        <w:rPr>
          <w:rtl/>
        </w:rPr>
      </w:pPr>
      <w:bookmarkStart w:id="61" w:name="FS000000474T18_05_2005_12_02_15C"/>
      <w:bookmarkEnd w:id="61"/>
      <w:r>
        <w:rPr>
          <w:rFonts w:hint="eastAsia"/>
          <w:rtl/>
        </w:rPr>
        <w:t>נסים</w:t>
      </w:r>
      <w:r>
        <w:rPr>
          <w:rtl/>
        </w:rPr>
        <w:t xml:space="preserve"> דהן (ש"ס):</w:t>
      </w:r>
    </w:p>
    <w:p w14:paraId="27E247EF" w14:textId="77777777" w:rsidR="00000000" w:rsidRDefault="00953ED2">
      <w:pPr>
        <w:pStyle w:val="a0"/>
        <w:rPr>
          <w:rFonts w:hint="cs"/>
          <w:rtl/>
        </w:rPr>
      </w:pPr>
    </w:p>
    <w:p w14:paraId="2EEE767D" w14:textId="77777777" w:rsidR="00000000" w:rsidRDefault="00953ED2">
      <w:pPr>
        <w:pStyle w:val="a0"/>
        <w:rPr>
          <w:rFonts w:hint="cs"/>
          <w:rtl/>
        </w:rPr>
      </w:pPr>
      <w:r>
        <w:rPr>
          <w:rFonts w:hint="cs"/>
          <w:rtl/>
        </w:rPr>
        <w:t xml:space="preserve">ב-1947 וב-1948 כך הקימו מדינה. </w:t>
      </w:r>
    </w:p>
    <w:p w14:paraId="0D446B03" w14:textId="77777777" w:rsidR="00000000" w:rsidRDefault="00953ED2">
      <w:pPr>
        <w:pStyle w:val="a0"/>
        <w:rPr>
          <w:rFonts w:hint="cs"/>
          <w:rtl/>
        </w:rPr>
      </w:pPr>
    </w:p>
    <w:p w14:paraId="14C9FE27" w14:textId="77777777" w:rsidR="00000000" w:rsidRDefault="00953ED2">
      <w:pPr>
        <w:pStyle w:val="af1"/>
        <w:rPr>
          <w:rtl/>
        </w:rPr>
      </w:pPr>
      <w:r>
        <w:rPr>
          <w:rFonts w:hint="eastAsia"/>
          <w:rtl/>
        </w:rPr>
        <w:t>היו</w:t>
      </w:r>
      <w:r>
        <w:rPr>
          <w:rtl/>
        </w:rPr>
        <w:t>"ר ראובן ריבלין:</w:t>
      </w:r>
    </w:p>
    <w:p w14:paraId="2427CA27" w14:textId="77777777" w:rsidR="00000000" w:rsidRDefault="00953ED2">
      <w:pPr>
        <w:pStyle w:val="a0"/>
        <w:rPr>
          <w:rFonts w:hint="cs"/>
          <w:rtl/>
        </w:rPr>
      </w:pPr>
    </w:p>
    <w:p w14:paraId="2583058C" w14:textId="77777777" w:rsidR="00000000" w:rsidRDefault="00953ED2">
      <w:pPr>
        <w:pStyle w:val="a0"/>
        <w:rPr>
          <w:rFonts w:hint="cs"/>
          <w:rtl/>
        </w:rPr>
      </w:pPr>
      <w:r>
        <w:rPr>
          <w:rFonts w:hint="cs"/>
          <w:rtl/>
        </w:rPr>
        <w:t xml:space="preserve">השר אמר את אשר אמר במטאפורה. חלילה, הוא לא התכוון לומר שהיא תלך לעזאזל. </w:t>
      </w:r>
    </w:p>
    <w:p w14:paraId="2E789B5C" w14:textId="77777777" w:rsidR="00000000" w:rsidRDefault="00953ED2">
      <w:pPr>
        <w:pStyle w:val="a0"/>
        <w:rPr>
          <w:rFonts w:hint="cs"/>
          <w:rtl/>
        </w:rPr>
      </w:pPr>
    </w:p>
    <w:p w14:paraId="63ECE78B" w14:textId="77777777" w:rsidR="00000000" w:rsidRDefault="00953ED2">
      <w:pPr>
        <w:pStyle w:val="-"/>
        <w:rPr>
          <w:rtl/>
        </w:rPr>
      </w:pPr>
      <w:bookmarkStart w:id="62" w:name="FS000000474T18_05_2005_12_02_48C"/>
      <w:bookmarkEnd w:id="62"/>
      <w:r>
        <w:rPr>
          <w:rFonts w:hint="eastAsia"/>
          <w:rtl/>
        </w:rPr>
        <w:t>השר</w:t>
      </w:r>
      <w:r>
        <w:rPr>
          <w:rtl/>
        </w:rPr>
        <w:t xml:space="preserve"> לביט</w:t>
      </w:r>
      <w:r>
        <w:rPr>
          <w:rtl/>
        </w:rPr>
        <w:t>חון פנים גדעון עזרא:</w:t>
      </w:r>
    </w:p>
    <w:p w14:paraId="127BB882" w14:textId="77777777" w:rsidR="00000000" w:rsidRDefault="00953ED2">
      <w:pPr>
        <w:pStyle w:val="a0"/>
        <w:rPr>
          <w:rFonts w:hint="cs"/>
          <w:rtl/>
        </w:rPr>
      </w:pPr>
    </w:p>
    <w:p w14:paraId="2F62141E" w14:textId="77777777" w:rsidR="00000000" w:rsidRDefault="00953ED2">
      <w:pPr>
        <w:pStyle w:val="a0"/>
        <w:rPr>
          <w:rFonts w:hint="cs"/>
          <w:rtl/>
        </w:rPr>
      </w:pPr>
      <w:r>
        <w:rPr>
          <w:rFonts w:hint="cs"/>
          <w:rtl/>
        </w:rPr>
        <w:t xml:space="preserve">אני מציע שהבית הזה יגנה גינוי תקיף. </w:t>
      </w:r>
    </w:p>
    <w:p w14:paraId="60AA81E9" w14:textId="77777777" w:rsidR="00000000" w:rsidRDefault="00953ED2">
      <w:pPr>
        <w:pStyle w:val="a0"/>
        <w:rPr>
          <w:rFonts w:hint="cs"/>
          <w:rtl/>
        </w:rPr>
      </w:pPr>
    </w:p>
    <w:p w14:paraId="0846BEA2" w14:textId="77777777" w:rsidR="00000000" w:rsidRDefault="00953ED2">
      <w:pPr>
        <w:pStyle w:val="af0"/>
        <w:rPr>
          <w:rtl/>
        </w:rPr>
      </w:pPr>
      <w:r>
        <w:rPr>
          <w:rFonts w:hint="eastAsia"/>
          <w:rtl/>
        </w:rPr>
        <w:t>גדעון</w:t>
      </w:r>
      <w:r>
        <w:rPr>
          <w:rtl/>
        </w:rPr>
        <w:t xml:space="preserve"> סער (הליכוד):</w:t>
      </w:r>
    </w:p>
    <w:p w14:paraId="1D0C116A" w14:textId="77777777" w:rsidR="00000000" w:rsidRDefault="00953ED2">
      <w:pPr>
        <w:pStyle w:val="a0"/>
        <w:rPr>
          <w:rFonts w:hint="cs"/>
          <w:rtl/>
        </w:rPr>
      </w:pPr>
    </w:p>
    <w:p w14:paraId="7304CAB3" w14:textId="77777777" w:rsidR="00000000" w:rsidRDefault="00953ED2">
      <w:pPr>
        <w:pStyle w:val="a0"/>
        <w:rPr>
          <w:rFonts w:hint="cs"/>
          <w:rtl/>
        </w:rPr>
      </w:pPr>
      <w:r>
        <w:rPr>
          <w:rFonts w:hint="cs"/>
          <w:rtl/>
        </w:rPr>
        <w:t xml:space="preserve">אתה צודק, אדוני השר, אבל הדוגמה שאני נתתי היא מתוך דיון שהיה בוועדת החוקה, ולכן אני פונה אליך על בסיס הידיעה שזה מה שהיה. </w:t>
      </w:r>
    </w:p>
    <w:p w14:paraId="19E121E7" w14:textId="77777777" w:rsidR="00000000" w:rsidRDefault="00953ED2">
      <w:pPr>
        <w:pStyle w:val="a0"/>
        <w:rPr>
          <w:rFonts w:hint="cs"/>
          <w:rtl/>
        </w:rPr>
      </w:pPr>
    </w:p>
    <w:p w14:paraId="6CDE4B8B" w14:textId="77777777" w:rsidR="00000000" w:rsidRDefault="00953ED2">
      <w:pPr>
        <w:pStyle w:val="-"/>
        <w:rPr>
          <w:rtl/>
        </w:rPr>
      </w:pPr>
      <w:bookmarkStart w:id="63" w:name="FS000000474T18_05_2005_12_03_43C"/>
      <w:bookmarkEnd w:id="63"/>
      <w:r>
        <w:rPr>
          <w:rFonts w:hint="eastAsia"/>
          <w:rtl/>
        </w:rPr>
        <w:t>השר</w:t>
      </w:r>
      <w:r>
        <w:rPr>
          <w:rtl/>
        </w:rPr>
        <w:t xml:space="preserve"> לביטחון פנים גדעון עזרא:</w:t>
      </w:r>
    </w:p>
    <w:p w14:paraId="27050F48" w14:textId="77777777" w:rsidR="00000000" w:rsidRDefault="00953ED2">
      <w:pPr>
        <w:pStyle w:val="a0"/>
        <w:rPr>
          <w:rFonts w:hint="cs"/>
          <w:rtl/>
        </w:rPr>
      </w:pPr>
    </w:p>
    <w:p w14:paraId="0827F355" w14:textId="77777777" w:rsidR="00000000" w:rsidRDefault="00953ED2">
      <w:pPr>
        <w:pStyle w:val="a0"/>
        <w:rPr>
          <w:rFonts w:hint="cs"/>
          <w:rtl/>
        </w:rPr>
      </w:pPr>
      <w:r>
        <w:rPr>
          <w:rFonts w:hint="cs"/>
          <w:rtl/>
        </w:rPr>
        <w:t>זה לא נכון, זה לא מדו</w:t>
      </w:r>
      <w:r>
        <w:rPr>
          <w:rFonts w:hint="cs"/>
          <w:rtl/>
        </w:rPr>
        <w:t xml:space="preserve">יק. </w:t>
      </w:r>
    </w:p>
    <w:p w14:paraId="7FAEC3DD" w14:textId="77777777" w:rsidR="00000000" w:rsidRDefault="00953ED2">
      <w:pPr>
        <w:pStyle w:val="a0"/>
        <w:rPr>
          <w:rFonts w:hint="cs"/>
          <w:rtl/>
        </w:rPr>
      </w:pPr>
    </w:p>
    <w:p w14:paraId="6E9CFA21" w14:textId="77777777" w:rsidR="00000000" w:rsidRDefault="00953ED2">
      <w:pPr>
        <w:pStyle w:val="af0"/>
        <w:rPr>
          <w:rtl/>
        </w:rPr>
      </w:pPr>
      <w:r>
        <w:rPr>
          <w:rFonts w:hint="eastAsia"/>
          <w:rtl/>
        </w:rPr>
        <w:t>משה</w:t>
      </w:r>
      <w:r>
        <w:rPr>
          <w:rtl/>
        </w:rPr>
        <w:t xml:space="preserve"> כחלון (הליכוד):</w:t>
      </w:r>
    </w:p>
    <w:p w14:paraId="1734C624" w14:textId="77777777" w:rsidR="00000000" w:rsidRDefault="00953ED2">
      <w:pPr>
        <w:pStyle w:val="a0"/>
        <w:rPr>
          <w:rFonts w:hint="cs"/>
          <w:rtl/>
        </w:rPr>
      </w:pPr>
    </w:p>
    <w:p w14:paraId="5EA21A2F" w14:textId="77777777" w:rsidR="00000000" w:rsidRDefault="00953ED2">
      <w:pPr>
        <w:pStyle w:val="a0"/>
        <w:rPr>
          <w:rFonts w:hint="cs"/>
          <w:rtl/>
        </w:rPr>
      </w:pPr>
      <w:r>
        <w:rPr>
          <w:rFonts w:hint="cs"/>
          <w:rtl/>
        </w:rPr>
        <w:t xml:space="preserve">הבעיה היא בצבע. </w:t>
      </w:r>
    </w:p>
    <w:p w14:paraId="0BD36561" w14:textId="77777777" w:rsidR="00000000" w:rsidRDefault="00953ED2">
      <w:pPr>
        <w:pStyle w:val="a0"/>
        <w:rPr>
          <w:rFonts w:hint="cs"/>
          <w:rtl/>
        </w:rPr>
      </w:pPr>
    </w:p>
    <w:p w14:paraId="47E4E7B8" w14:textId="77777777" w:rsidR="00000000" w:rsidRDefault="00953ED2">
      <w:pPr>
        <w:pStyle w:val="-"/>
        <w:rPr>
          <w:rtl/>
        </w:rPr>
      </w:pPr>
      <w:bookmarkStart w:id="64" w:name="FS000000474T18_05_2005_11_35_12C"/>
      <w:bookmarkEnd w:id="64"/>
      <w:r>
        <w:rPr>
          <w:rtl/>
        </w:rPr>
        <w:t>השר לביטחון פנים גדעון עזרא:</w:t>
      </w:r>
    </w:p>
    <w:p w14:paraId="339A6180" w14:textId="77777777" w:rsidR="00000000" w:rsidRDefault="00953ED2">
      <w:pPr>
        <w:pStyle w:val="a0"/>
        <w:rPr>
          <w:rtl/>
        </w:rPr>
      </w:pPr>
    </w:p>
    <w:p w14:paraId="449B354E" w14:textId="77777777" w:rsidR="00000000" w:rsidRDefault="00953ED2">
      <w:pPr>
        <w:pStyle w:val="a0"/>
        <w:rPr>
          <w:rFonts w:hint="cs"/>
          <w:rtl/>
        </w:rPr>
      </w:pPr>
      <w:r>
        <w:rPr>
          <w:rFonts w:hint="cs"/>
          <w:rtl/>
        </w:rPr>
        <w:t>בסופו של דבר אני מבקש לומר, שאין לי כל ספק שבעובדה שהעלית את השאילתא הזאת אתה גורם למערכת לבדוק את עצמה פעם נוספת, ובמקרים גבוליים ללכת לקראת האנשים. את זה עושים כל הזמן. אני חושב ש</w:t>
      </w:r>
      <w:r>
        <w:rPr>
          <w:rFonts w:hint="cs"/>
          <w:rtl/>
        </w:rPr>
        <w:t xml:space="preserve">העירנות בנושא הזה תגבר.  </w:t>
      </w:r>
    </w:p>
    <w:p w14:paraId="1158C7F5" w14:textId="77777777" w:rsidR="00000000" w:rsidRDefault="00953ED2">
      <w:pPr>
        <w:pStyle w:val="a0"/>
        <w:rPr>
          <w:rFonts w:hint="cs"/>
          <w:rtl/>
        </w:rPr>
      </w:pPr>
    </w:p>
    <w:p w14:paraId="15FBB495" w14:textId="77777777" w:rsidR="00000000" w:rsidRDefault="00953ED2">
      <w:pPr>
        <w:pStyle w:val="af1"/>
        <w:rPr>
          <w:rtl/>
        </w:rPr>
      </w:pPr>
      <w:r>
        <w:rPr>
          <w:rtl/>
        </w:rPr>
        <w:t>היו"ר ראובן ריבלין:</w:t>
      </w:r>
    </w:p>
    <w:p w14:paraId="744B82E8" w14:textId="77777777" w:rsidR="00000000" w:rsidRDefault="00953ED2">
      <w:pPr>
        <w:pStyle w:val="a0"/>
        <w:rPr>
          <w:rtl/>
        </w:rPr>
      </w:pPr>
    </w:p>
    <w:p w14:paraId="0FE9E2C3" w14:textId="77777777" w:rsidR="00000000" w:rsidRDefault="00953ED2">
      <w:pPr>
        <w:pStyle w:val="a0"/>
        <w:rPr>
          <w:rFonts w:hint="cs"/>
          <w:rtl/>
        </w:rPr>
      </w:pPr>
      <w:r>
        <w:rPr>
          <w:rFonts w:hint="cs"/>
          <w:rtl/>
        </w:rPr>
        <w:t xml:space="preserve">תודה לשר לביטחון פנים, שמצא לנכון לבוא בעצמו ולענות על השאילתא הזאת. גם שרת המשפטים נמצאת פה. </w:t>
      </w:r>
    </w:p>
    <w:p w14:paraId="1AAD1CA6" w14:textId="77777777" w:rsidR="00000000" w:rsidRDefault="00953ED2">
      <w:pPr>
        <w:pStyle w:val="a0"/>
        <w:rPr>
          <w:rFonts w:hint="cs"/>
          <w:rtl/>
        </w:rPr>
      </w:pPr>
    </w:p>
    <w:p w14:paraId="7E30BC8E" w14:textId="77777777" w:rsidR="00000000" w:rsidRDefault="00953ED2">
      <w:pPr>
        <w:pStyle w:val="a0"/>
        <w:rPr>
          <w:rFonts w:hint="cs"/>
          <w:rtl/>
        </w:rPr>
      </w:pPr>
      <w:r>
        <w:rPr>
          <w:rFonts w:hint="cs"/>
          <w:rtl/>
        </w:rPr>
        <w:t>ההצעה שבמקומות של טקסי זיכרון לא תיעשינה פעולות מחאה היא בהחלט הוראת חוק שיכולה להתקבל על הדעת, והיא תתקבל על דע</w:t>
      </w:r>
      <w:r>
        <w:rPr>
          <w:rFonts w:hint="cs"/>
          <w:rtl/>
        </w:rPr>
        <w:t xml:space="preserve">ת העם כולו, שבנושא כמו טקס זיכרון ממלכתי לא תהיינה שום הפגנות, מכל צד שהוא. </w:t>
      </w:r>
    </w:p>
    <w:p w14:paraId="2EBE92E4" w14:textId="77777777" w:rsidR="00000000" w:rsidRDefault="00953ED2">
      <w:pPr>
        <w:pStyle w:val="a0"/>
        <w:rPr>
          <w:rFonts w:hint="cs"/>
          <w:rtl/>
        </w:rPr>
      </w:pPr>
    </w:p>
    <w:p w14:paraId="6015FFAE" w14:textId="77777777" w:rsidR="00000000" w:rsidRDefault="00953ED2">
      <w:pPr>
        <w:pStyle w:val="a0"/>
        <w:rPr>
          <w:rFonts w:hint="cs"/>
          <w:rtl/>
        </w:rPr>
      </w:pPr>
      <w:r>
        <w:rPr>
          <w:rFonts w:hint="cs"/>
          <w:rtl/>
        </w:rPr>
        <w:t xml:space="preserve">כבוד שרת המשפטים תעלה לדוכן ותשיב על שאילתא של חבר הכנסת גפני בנושא: מאמר בעיתון "הצופה" על הרב אלישיב שליט"א. בבקשה, חבר הכנסת גפני, הקרא את השאלה ככתבה וכלשונה. </w:t>
      </w:r>
    </w:p>
    <w:p w14:paraId="46FEA1A8" w14:textId="77777777" w:rsidR="00000000" w:rsidRDefault="00953ED2">
      <w:pPr>
        <w:pStyle w:val="a0"/>
        <w:rPr>
          <w:rFonts w:hint="cs"/>
          <w:rtl/>
        </w:rPr>
      </w:pPr>
    </w:p>
    <w:p w14:paraId="318C9601" w14:textId="77777777" w:rsidR="00000000" w:rsidRDefault="00953ED2">
      <w:pPr>
        <w:pStyle w:val="a1"/>
        <w:jc w:val="center"/>
        <w:rPr>
          <w:rFonts w:hint="cs"/>
          <w:rtl/>
        </w:rPr>
      </w:pPr>
      <w:bookmarkStart w:id="65" w:name="_Toc118183561"/>
      <w:r>
        <w:rPr>
          <w:rFonts w:hint="cs"/>
          <w:rtl/>
        </w:rPr>
        <w:t>258. מאמר בעי</w:t>
      </w:r>
      <w:r>
        <w:rPr>
          <w:rFonts w:hint="cs"/>
          <w:rtl/>
        </w:rPr>
        <w:t>תון "הצופה" על הרב אלישיב שליט"א</w:t>
      </w:r>
      <w:bookmarkEnd w:id="65"/>
    </w:p>
    <w:p w14:paraId="79637462" w14:textId="77777777" w:rsidR="00000000" w:rsidRDefault="00953ED2">
      <w:pPr>
        <w:pStyle w:val="a0"/>
        <w:rPr>
          <w:rFonts w:hint="cs"/>
          <w:rtl/>
        </w:rPr>
      </w:pPr>
    </w:p>
    <w:p w14:paraId="7774D380" w14:textId="77777777" w:rsidR="00000000" w:rsidRDefault="00953ED2">
      <w:pPr>
        <w:pStyle w:val="a"/>
        <w:rPr>
          <w:rtl/>
        </w:rPr>
      </w:pPr>
      <w:bookmarkStart w:id="66" w:name="_Toc118183562"/>
      <w:r>
        <w:rPr>
          <w:rFonts w:hint="eastAsia"/>
          <w:rtl/>
        </w:rPr>
        <w:t>משה</w:t>
      </w:r>
      <w:r>
        <w:rPr>
          <w:rtl/>
        </w:rPr>
        <w:t xml:space="preserve"> גפני (דגל התורה):</w:t>
      </w:r>
      <w:bookmarkEnd w:id="66"/>
    </w:p>
    <w:p w14:paraId="57E2D819" w14:textId="77777777" w:rsidR="00000000" w:rsidRDefault="00953ED2">
      <w:pPr>
        <w:pStyle w:val="a0"/>
        <w:rPr>
          <w:rFonts w:hint="cs"/>
          <w:rtl/>
        </w:rPr>
      </w:pPr>
    </w:p>
    <w:p w14:paraId="34892800" w14:textId="77777777" w:rsidR="00000000" w:rsidRDefault="00953ED2">
      <w:pPr>
        <w:pStyle w:val="a0"/>
        <w:rPr>
          <w:rFonts w:hint="cs"/>
          <w:rtl/>
        </w:rPr>
      </w:pPr>
      <w:r>
        <w:rPr>
          <w:rFonts w:hint="cs"/>
          <w:rtl/>
        </w:rPr>
        <w:t>אדוני היושב-ראש, גברתי שרת המשפטים, ב"הצופה" מיום כ"ט בניסן התשס"ה, 8 במאי 2005, פורסם מאמר הכולל לכאורה דברי הסתה נגד הרב אלישיב שליט"א, המנהיג הרוחני של רבבות אלפי ישראל בארץ ובעולם. הדברים החמורים</w:t>
      </w:r>
      <w:r>
        <w:rPr>
          <w:rFonts w:hint="cs"/>
          <w:rtl/>
        </w:rPr>
        <w:t xml:space="preserve"> עלולים להוביל קלי דעת למעשים נגד הרב. </w:t>
      </w:r>
    </w:p>
    <w:p w14:paraId="0CD05794" w14:textId="77777777" w:rsidR="00000000" w:rsidRDefault="00953ED2">
      <w:pPr>
        <w:pStyle w:val="a0"/>
        <w:rPr>
          <w:rFonts w:hint="cs"/>
          <w:rtl/>
        </w:rPr>
      </w:pPr>
    </w:p>
    <w:p w14:paraId="2FBC787F" w14:textId="77777777" w:rsidR="00000000" w:rsidRDefault="00953ED2">
      <w:pPr>
        <w:pStyle w:val="a0"/>
        <w:rPr>
          <w:rFonts w:hint="cs"/>
          <w:rtl/>
        </w:rPr>
      </w:pPr>
      <w:r>
        <w:rPr>
          <w:rFonts w:hint="cs"/>
          <w:rtl/>
        </w:rPr>
        <w:t>רצוני לשאול:</w:t>
      </w:r>
    </w:p>
    <w:p w14:paraId="6C676EA9" w14:textId="77777777" w:rsidR="00000000" w:rsidRDefault="00953ED2">
      <w:pPr>
        <w:pStyle w:val="a0"/>
        <w:rPr>
          <w:rFonts w:hint="cs"/>
          <w:rtl/>
        </w:rPr>
      </w:pPr>
    </w:p>
    <w:p w14:paraId="570D3105" w14:textId="77777777" w:rsidR="00000000" w:rsidRDefault="00953ED2">
      <w:pPr>
        <w:pStyle w:val="a0"/>
        <w:ind w:left="719" w:firstLine="0"/>
        <w:rPr>
          <w:rFonts w:hint="cs"/>
          <w:rtl/>
        </w:rPr>
      </w:pPr>
      <w:r>
        <w:rPr>
          <w:rFonts w:hint="cs"/>
          <w:rtl/>
        </w:rPr>
        <w:t>1. האם נבדק הפן הפלילי במאמר?</w:t>
      </w:r>
    </w:p>
    <w:p w14:paraId="301E6EC0" w14:textId="77777777" w:rsidR="00000000" w:rsidRDefault="00953ED2">
      <w:pPr>
        <w:pStyle w:val="a0"/>
        <w:rPr>
          <w:rFonts w:hint="cs"/>
          <w:rtl/>
        </w:rPr>
      </w:pPr>
    </w:p>
    <w:p w14:paraId="1A8B7EBD" w14:textId="77777777" w:rsidR="00000000" w:rsidRDefault="00953ED2">
      <w:pPr>
        <w:pStyle w:val="a0"/>
        <w:ind w:left="719" w:firstLine="0"/>
        <w:rPr>
          <w:rFonts w:hint="cs"/>
          <w:rtl/>
        </w:rPr>
      </w:pPr>
      <w:r>
        <w:rPr>
          <w:rFonts w:hint="cs"/>
          <w:rtl/>
        </w:rPr>
        <w:t xml:space="preserve">2. אם כן </w:t>
      </w:r>
      <w:r>
        <w:rPr>
          <w:rtl/>
        </w:rPr>
        <w:t>–</w:t>
      </w:r>
      <w:r>
        <w:rPr>
          <w:rFonts w:hint="cs"/>
          <w:rtl/>
        </w:rPr>
        <w:t xml:space="preserve"> מה העלתה הבדיקה?</w:t>
      </w:r>
    </w:p>
    <w:p w14:paraId="7489DAF8" w14:textId="77777777" w:rsidR="00000000" w:rsidRDefault="00953ED2">
      <w:pPr>
        <w:pStyle w:val="a0"/>
        <w:ind w:firstLine="0"/>
        <w:rPr>
          <w:rFonts w:hint="cs"/>
          <w:rtl/>
        </w:rPr>
      </w:pPr>
    </w:p>
    <w:p w14:paraId="67A252C7" w14:textId="77777777" w:rsidR="00000000" w:rsidRDefault="00953ED2">
      <w:pPr>
        <w:pStyle w:val="a0"/>
        <w:ind w:left="719" w:firstLine="0"/>
        <w:rPr>
          <w:rFonts w:hint="cs"/>
          <w:rtl/>
        </w:rPr>
      </w:pPr>
      <w:r>
        <w:rPr>
          <w:rFonts w:hint="cs"/>
          <w:rtl/>
        </w:rPr>
        <w:t xml:space="preserve">3. אם לא </w:t>
      </w:r>
      <w:r>
        <w:rPr>
          <w:rtl/>
        </w:rPr>
        <w:t>–</w:t>
      </w:r>
      <w:r>
        <w:rPr>
          <w:rFonts w:hint="cs"/>
          <w:rtl/>
        </w:rPr>
        <w:t xml:space="preserve"> מדוע לא נבדק?</w:t>
      </w:r>
    </w:p>
    <w:p w14:paraId="594E91B4" w14:textId="77777777" w:rsidR="00000000" w:rsidRDefault="00953ED2">
      <w:pPr>
        <w:pStyle w:val="a0"/>
        <w:ind w:firstLine="0"/>
        <w:rPr>
          <w:rFonts w:hint="cs"/>
          <w:rtl/>
        </w:rPr>
      </w:pPr>
    </w:p>
    <w:p w14:paraId="3638986F" w14:textId="77777777" w:rsidR="00000000" w:rsidRDefault="00953ED2">
      <w:pPr>
        <w:pStyle w:val="af1"/>
        <w:rPr>
          <w:rtl/>
        </w:rPr>
      </w:pPr>
      <w:r>
        <w:rPr>
          <w:rFonts w:hint="eastAsia"/>
          <w:rtl/>
        </w:rPr>
        <w:t>היו</w:t>
      </w:r>
      <w:r>
        <w:rPr>
          <w:rtl/>
        </w:rPr>
        <w:t>"ר ראובן ריבלין:</w:t>
      </w:r>
    </w:p>
    <w:p w14:paraId="343C9F56" w14:textId="77777777" w:rsidR="00000000" w:rsidRDefault="00953ED2">
      <w:pPr>
        <w:pStyle w:val="a0"/>
        <w:rPr>
          <w:rFonts w:hint="cs"/>
          <w:rtl/>
        </w:rPr>
      </w:pPr>
    </w:p>
    <w:p w14:paraId="14B964E3" w14:textId="77777777" w:rsidR="00000000" w:rsidRDefault="00953ED2">
      <w:pPr>
        <w:pStyle w:val="a0"/>
        <w:rPr>
          <w:rFonts w:hint="cs"/>
          <w:rtl/>
        </w:rPr>
      </w:pPr>
      <w:r>
        <w:rPr>
          <w:rFonts w:hint="cs"/>
          <w:rtl/>
        </w:rPr>
        <w:t xml:space="preserve">בבקשה. </w:t>
      </w:r>
    </w:p>
    <w:p w14:paraId="2760063F" w14:textId="77777777" w:rsidR="00000000" w:rsidRDefault="00953ED2">
      <w:pPr>
        <w:pStyle w:val="a0"/>
        <w:rPr>
          <w:rFonts w:hint="cs"/>
          <w:rtl/>
        </w:rPr>
      </w:pPr>
    </w:p>
    <w:p w14:paraId="29DC780E" w14:textId="77777777" w:rsidR="00000000" w:rsidRDefault="00953ED2">
      <w:pPr>
        <w:pStyle w:val="a"/>
        <w:rPr>
          <w:rtl/>
        </w:rPr>
      </w:pPr>
      <w:bookmarkStart w:id="67" w:name="FS000000469T18_05_2005_11_36_56"/>
      <w:bookmarkStart w:id="68" w:name="_Toc118183563"/>
      <w:bookmarkEnd w:id="67"/>
      <w:r>
        <w:rPr>
          <w:rFonts w:hint="eastAsia"/>
          <w:rtl/>
        </w:rPr>
        <w:t>שרת</w:t>
      </w:r>
      <w:r>
        <w:rPr>
          <w:rtl/>
        </w:rPr>
        <w:t xml:space="preserve"> המשפטים ציפי לבני:</w:t>
      </w:r>
      <w:bookmarkEnd w:id="68"/>
    </w:p>
    <w:p w14:paraId="09F66A69" w14:textId="77777777" w:rsidR="00000000" w:rsidRDefault="00953ED2">
      <w:pPr>
        <w:pStyle w:val="a0"/>
        <w:rPr>
          <w:rFonts w:hint="cs"/>
          <w:rtl/>
        </w:rPr>
      </w:pPr>
    </w:p>
    <w:p w14:paraId="4D5CEFE5" w14:textId="77777777" w:rsidR="00000000" w:rsidRDefault="00953ED2">
      <w:pPr>
        <w:pStyle w:val="a0"/>
        <w:rPr>
          <w:rFonts w:hint="cs"/>
          <w:rtl/>
        </w:rPr>
      </w:pPr>
      <w:r>
        <w:rPr>
          <w:rFonts w:hint="cs"/>
          <w:rtl/>
        </w:rPr>
        <w:t>ביום 8 במאי 2005 פנה חבר הכנסת גפני ליועץ המשפטי לממשלה בבקשה</w:t>
      </w:r>
      <w:r>
        <w:rPr>
          <w:rFonts w:hint="cs"/>
          <w:rtl/>
        </w:rPr>
        <w:t xml:space="preserve"> להורות על חקירה בחשד להסתה נגד הרב אלישיב, בהסתמך על דברים שפורסמו במאמר בעיתון "הצופה". ביום 15 במאי 2005 הוא נענה בתשובה, על דעת היועץ המשפטי לממשלה, כי הדברים שפורסמו אינם מתאימים לטיפול במישור הפלילי ואינם עולים כדי עבירה. </w:t>
      </w:r>
    </w:p>
    <w:p w14:paraId="016C156A" w14:textId="77777777" w:rsidR="00000000" w:rsidRDefault="00953ED2">
      <w:pPr>
        <w:pStyle w:val="a0"/>
        <w:rPr>
          <w:rFonts w:hint="cs"/>
          <w:rtl/>
        </w:rPr>
      </w:pPr>
    </w:p>
    <w:p w14:paraId="2A7E223B" w14:textId="77777777" w:rsidR="00000000" w:rsidRDefault="00953ED2">
      <w:pPr>
        <w:pStyle w:val="a0"/>
        <w:rPr>
          <w:rFonts w:hint="cs"/>
          <w:rtl/>
        </w:rPr>
      </w:pPr>
      <w:r>
        <w:rPr>
          <w:rFonts w:hint="cs"/>
          <w:rtl/>
        </w:rPr>
        <w:t>מקריאת המאמר עולה, כי אף ש</w:t>
      </w:r>
      <w:r>
        <w:rPr>
          <w:rFonts w:hint="cs"/>
          <w:rtl/>
        </w:rPr>
        <w:t xml:space="preserve">מדובר בדברים בוטים ובהאשמות קשות, אין בהם קריאה לנקוט אלימות או דברי שבח, הזדהות או אהדה למעשי אלימות שעשויים להוביל למעשים כאלה, ולכן הם אינם עונים על כלל הסתה, כהגדרתה בחוק העונשין. </w:t>
      </w:r>
    </w:p>
    <w:p w14:paraId="43F3F70B" w14:textId="77777777" w:rsidR="00000000" w:rsidRDefault="00953ED2">
      <w:pPr>
        <w:pStyle w:val="a0"/>
        <w:rPr>
          <w:rFonts w:hint="cs"/>
          <w:rtl/>
        </w:rPr>
      </w:pPr>
    </w:p>
    <w:p w14:paraId="01593C86" w14:textId="77777777" w:rsidR="00000000" w:rsidRDefault="00953ED2">
      <w:pPr>
        <w:pStyle w:val="a0"/>
        <w:rPr>
          <w:rFonts w:hint="cs"/>
          <w:rtl/>
        </w:rPr>
      </w:pPr>
      <w:r>
        <w:rPr>
          <w:rFonts w:hint="cs"/>
          <w:rtl/>
        </w:rPr>
        <w:t>כמובן, מלוא הכבוד האישי לרב אלישיב, זאת המסקנה המשפטית. מובן ששמורה הז</w:t>
      </w:r>
      <w:r>
        <w:rPr>
          <w:rFonts w:hint="cs"/>
          <w:rtl/>
        </w:rPr>
        <w:t xml:space="preserve">כות לנפגע מהפרסום להגיש תביעה לפי חוק איסור לשון הרע, לרבות קובלנה פלילית. </w:t>
      </w:r>
    </w:p>
    <w:p w14:paraId="5773A277" w14:textId="77777777" w:rsidR="00000000" w:rsidRDefault="00953ED2">
      <w:pPr>
        <w:pStyle w:val="a0"/>
        <w:rPr>
          <w:rFonts w:hint="cs"/>
          <w:rtl/>
        </w:rPr>
      </w:pPr>
    </w:p>
    <w:p w14:paraId="0A2C9B82" w14:textId="77777777" w:rsidR="00000000" w:rsidRDefault="00953ED2">
      <w:pPr>
        <w:pStyle w:val="af1"/>
        <w:rPr>
          <w:rtl/>
        </w:rPr>
      </w:pPr>
      <w:r>
        <w:rPr>
          <w:rFonts w:hint="eastAsia"/>
          <w:rtl/>
        </w:rPr>
        <w:t>היו</w:t>
      </w:r>
      <w:r>
        <w:rPr>
          <w:rtl/>
        </w:rPr>
        <w:t>"ר ראובן ריבלין:</w:t>
      </w:r>
    </w:p>
    <w:p w14:paraId="6C5674DC" w14:textId="77777777" w:rsidR="00000000" w:rsidRDefault="00953ED2">
      <w:pPr>
        <w:pStyle w:val="a0"/>
        <w:rPr>
          <w:rFonts w:hint="cs"/>
          <w:rtl/>
        </w:rPr>
      </w:pPr>
    </w:p>
    <w:p w14:paraId="4BCE0353" w14:textId="77777777" w:rsidR="00000000" w:rsidRDefault="00953ED2">
      <w:pPr>
        <w:pStyle w:val="a0"/>
        <w:rPr>
          <w:rFonts w:hint="cs"/>
          <w:rtl/>
        </w:rPr>
      </w:pPr>
      <w:r>
        <w:rPr>
          <w:rFonts w:hint="cs"/>
          <w:rtl/>
        </w:rPr>
        <w:t xml:space="preserve">שאלה נוספת לחבר הכנסת גפני. </w:t>
      </w:r>
    </w:p>
    <w:p w14:paraId="3962541B" w14:textId="77777777" w:rsidR="00000000" w:rsidRDefault="00953ED2">
      <w:pPr>
        <w:pStyle w:val="a0"/>
        <w:rPr>
          <w:rFonts w:hint="cs"/>
          <w:rtl/>
        </w:rPr>
      </w:pPr>
    </w:p>
    <w:p w14:paraId="0C415831" w14:textId="77777777" w:rsidR="00000000" w:rsidRDefault="00953ED2">
      <w:pPr>
        <w:pStyle w:val="a"/>
        <w:rPr>
          <w:rtl/>
        </w:rPr>
      </w:pPr>
      <w:bookmarkStart w:id="69" w:name="FS000000526T18_05_2005_12_15_02"/>
      <w:bookmarkStart w:id="70" w:name="_Toc118183564"/>
      <w:bookmarkEnd w:id="69"/>
      <w:r>
        <w:rPr>
          <w:rFonts w:hint="eastAsia"/>
          <w:rtl/>
        </w:rPr>
        <w:t>משה</w:t>
      </w:r>
      <w:r>
        <w:rPr>
          <w:rtl/>
        </w:rPr>
        <w:t xml:space="preserve"> גפני (דגל התורה):</w:t>
      </w:r>
      <w:bookmarkEnd w:id="70"/>
    </w:p>
    <w:p w14:paraId="41E1151C" w14:textId="77777777" w:rsidR="00000000" w:rsidRDefault="00953ED2">
      <w:pPr>
        <w:pStyle w:val="a0"/>
        <w:rPr>
          <w:rFonts w:hint="cs"/>
          <w:rtl/>
        </w:rPr>
      </w:pPr>
    </w:p>
    <w:p w14:paraId="72F3ADAF" w14:textId="77777777" w:rsidR="00000000" w:rsidRDefault="00953ED2">
      <w:pPr>
        <w:pStyle w:val="a0"/>
        <w:rPr>
          <w:rFonts w:hint="cs"/>
          <w:rtl/>
        </w:rPr>
      </w:pPr>
      <w:r>
        <w:rPr>
          <w:rFonts w:hint="cs"/>
          <w:rtl/>
        </w:rPr>
        <w:t>אדוני היושב-ראש, גברתי השרה, אני שמח שהיועץ המשפטי השיב לי, אבל עדיין לא קיבלתי את התשובה. אני כמובן מתכו</w:t>
      </w:r>
      <w:r>
        <w:rPr>
          <w:rFonts w:hint="cs"/>
          <w:rtl/>
        </w:rPr>
        <w:t xml:space="preserve">ון להשיג על מה שאמרת עכשיו, מכיוון שאכן יש במאמר הזה דברי השמצה, דברי הבל ורעות-רוח. </w:t>
      </w:r>
    </w:p>
    <w:p w14:paraId="095AFC9A" w14:textId="77777777" w:rsidR="00000000" w:rsidRDefault="00953ED2">
      <w:pPr>
        <w:pStyle w:val="a0"/>
        <w:rPr>
          <w:rFonts w:hint="cs"/>
          <w:rtl/>
        </w:rPr>
      </w:pPr>
    </w:p>
    <w:p w14:paraId="02995453" w14:textId="77777777" w:rsidR="00000000" w:rsidRDefault="00953ED2">
      <w:pPr>
        <w:pStyle w:val="-"/>
        <w:rPr>
          <w:rtl/>
        </w:rPr>
      </w:pPr>
      <w:bookmarkStart w:id="71" w:name="FS000000469T18_05_2005_11_38_29C"/>
      <w:bookmarkEnd w:id="71"/>
      <w:r>
        <w:rPr>
          <w:rtl/>
        </w:rPr>
        <w:t>שרת המשפטים ציפי לבני:</w:t>
      </w:r>
    </w:p>
    <w:p w14:paraId="4F44A65B" w14:textId="77777777" w:rsidR="00000000" w:rsidRDefault="00953ED2">
      <w:pPr>
        <w:pStyle w:val="a0"/>
        <w:rPr>
          <w:rtl/>
        </w:rPr>
      </w:pPr>
    </w:p>
    <w:p w14:paraId="17AEBF5D" w14:textId="77777777" w:rsidR="00000000" w:rsidRDefault="00953ED2">
      <w:pPr>
        <w:pStyle w:val="a0"/>
        <w:rPr>
          <w:rFonts w:hint="cs"/>
          <w:rtl/>
        </w:rPr>
      </w:pPr>
      <w:r>
        <w:rPr>
          <w:rFonts w:hint="cs"/>
          <w:rtl/>
        </w:rPr>
        <w:t xml:space="preserve">מאוד יכול להיות, אבל זאת לא עבירה פלילית לומר דברי הבל ורעות-רוח. </w:t>
      </w:r>
    </w:p>
    <w:p w14:paraId="25F01626" w14:textId="77777777" w:rsidR="00000000" w:rsidRDefault="00953ED2">
      <w:pPr>
        <w:pStyle w:val="a0"/>
        <w:rPr>
          <w:rFonts w:hint="cs"/>
          <w:rtl/>
        </w:rPr>
      </w:pPr>
    </w:p>
    <w:p w14:paraId="068E6E99" w14:textId="77777777" w:rsidR="00000000" w:rsidRDefault="00953ED2">
      <w:pPr>
        <w:pStyle w:val="-"/>
        <w:rPr>
          <w:rtl/>
        </w:rPr>
      </w:pPr>
      <w:r>
        <w:rPr>
          <w:rFonts w:hint="eastAsia"/>
          <w:rtl/>
        </w:rPr>
        <w:t>משה</w:t>
      </w:r>
      <w:r>
        <w:rPr>
          <w:rtl/>
        </w:rPr>
        <w:t xml:space="preserve"> גפני (דגל התורה):</w:t>
      </w:r>
    </w:p>
    <w:p w14:paraId="21359F4D" w14:textId="77777777" w:rsidR="00000000" w:rsidRDefault="00953ED2">
      <w:pPr>
        <w:pStyle w:val="a0"/>
        <w:rPr>
          <w:rFonts w:hint="cs"/>
          <w:rtl/>
        </w:rPr>
      </w:pPr>
    </w:p>
    <w:p w14:paraId="212D1DE6" w14:textId="77777777" w:rsidR="00000000" w:rsidRDefault="00953ED2">
      <w:pPr>
        <w:pStyle w:val="a0"/>
        <w:rPr>
          <w:rFonts w:hint="cs"/>
          <w:rtl/>
        </w:rPr>
      </w:pPr>
      <w:r>
        <w:rPr>
          <w:rFonts w:hint="cs"/>
          <w:rtl/>
        </w:rPr>
        <w:t>יש במאמר הזה דברי הבל ורעות-רוח. אני לא יודע לאיזה שול</w:t>
      </w:r>
      <w:r>
        <w:rPr>
          <w:rFonts w:hint="cs"/>
          <w:rtl/>
        </w:rPr>
        <w:t xml:space="preserve">חן או על איזה כיסא יושב חגי הוברמן, הכתב של "הצופה". אני יודע לאיזה שולחן ועל איזה כיסא יושב הרב אלישיב שליט"א. לכתוב עליו שהוא מקבל שוחד </w:t>
      </w:r>
      <w:r>
        <w:rPr>
          <w:rtl/>
        </w:rPr>
        <w:t>–</w:t>
      </w:r>
      <w:r>
        <w:rPr>
          <w:rFonts w:hint="cs"/>
          <w:rtl/>
        </w:rPr>
        <w:t xml:space="preserve"> זה טיפול במישור אחר, שגם בו אני מתכוון לטפל. יש במאמר הזה הסתה, מכיוון שלרב אלישיב יש השפעה גדולה מאוד מאוד בעולם הי</w:t>
      </w:r>
      <w:r>
        <w:rPr>
          <w:rFonts w:hint="cs"/>
          <w:rtl/>
        </w:rPr>
        <w:t xml:space="preserve">הודי. כשהוא כותב עליו שהוא, תמורת שוחד, הסכים למהלך של ההתנתקות, מה שלא היה ולא נברא - - - </w:t>
      </w:r>
    </w:p>
    <w:p w14:paraId="5AE0BA9F" w14:textId="77777777" w:rsidR="00000000" w:rsidRDefault="00953ED2">
      <w:pPr>
        <w:pStyle w:val="a0"/>
        <w:rPr>
          <w:rFonts w:hint="cs"/>
          <w:rtl/>
        </w:rPr>
      </w:pPr>
    </w:p>
    <w:p w14:paraId="7A645D32" w14:textId="77777777" w:rsidR="00000000" w:rsidRDefault="00953ED2">
      <w:pPr>
        <w:pStyle w:val="af1"/>
        <w:rPr>
          <w:rtl/>
        </w:rPr>
      </w:pPr>
      <w:r>
        <w:rPr>
          <w:rtl/>
        </w:rPr>
        <w:t>היו"ר ראובן ריבלין:</w:t>
      </w:r>
    </w:p>
    <w:p w14:paraId="77583588" w14:textId="77777777" w:rsidR="00000000" w:rsidRDefault="00953ED2">
      <w:pPr>
        <w:pStyle w:val="a0"/>
        <w:rPr>
          <w:rtl/>
        </w:rPr>
      </w:pPr>
    </w:p>
    <w:p w14:paraId="0E0A91AE" w14:textId="77777777" w:rsidR="00000000" w:rsidRDefault="00953ED2">
      <w:pPr>
        <w:pStyle w:val="a0"/>
        <w:rPr>
          <w:rFonts w:hint="cs"/>
          <w:rtl/>
        </w:rPr>
      </w:pPr>
      <w:r>
        <w:rPr>
          <w:rFonts w:hint="cs"/>
          <w:rtl/>
        </w:rPr>
        <w:t>חבר הכנסת גפני, האם הוגשה תלונה למשטרה?</w:t>
      </w:r>
    </w:p>
    <w:p w14:paraId="468369A5" w14:textId="77777777" w:rsidR="00000000" w:rsidRDefault="00953ED2">
      <w:pPr>
        <w:pStyle w:val="a0"/>
        <w:rPr>
          <w:rFonts w:hint="cs"/>
          <w:rtl/>
        </w:rPr>
      </w:pPr>
    </w:p>
    <w:p w14:paraId="3A78C9F1" w14:textId="77777777" w:rsidR="00000000" w:rsidRDefault="00953ED2">
      <w:pPr>
        <w:pStyle w:val="af0"/>
        <w:rPr>
          <w:rtl/>
        </w:rPr>
      </w:pPr>
      <w:bookmarkStart w:id="72" w:name="FS000000526T18_05_2005_12_17_40C"/>
      <w:bookmarkEnd w:id="72"/>
      <w:r>
        <w:rPr>
          <w:rFonts w:hint="eastAsia"/>
          <w:rtl/>
        </w:rPr>
        <w:t>שרת</w:t>
      </w:r>
      <w:r>
        <w:rPr>
          <w:rtl/>
        </w:rPr>
        <w:t xml:space="preserve"> המשפטים ציפי לבני:</w:t>
      </w:r>
    </w:p>
    <w:p w14:paraId="46E7E4B6" w14:textId="77777777" w:rsidR="00000000" w:rsidRDefault="00953ED2">
      <w:pPr>
        <w:pStyle w:val="a0"/>
        <w:rPr>
          <w:rFonts w:hint="cs"/>
          <w:rtl/>
        </w:rPr>
      </w:pPr>
    </w:p>
    <w:p w14:paraId="493E02DE" w14:textId="77777777" w:rsidR="00000000" w:rsidRDefault="00953ED2">
      <w:pPr>
        <w:pStyle w:val="a0"/>
        <w:rPr>
          <w:rFonts w:hint="cs"/>
          <w:rtl/>
        </w:rPr>
      </w:pPr>
      <w:r>
        <w:rPr>
          <w:rFonts w:hint="cs"/>
          <w:rtl/>
        </w:rPr>
        <w:t xml:space="preserve">הם פנו ליועץ המשפטי לממשלה. </w:t>
      </w:r>
    </w:p>
    <w:p w14:paraId="6B00D5F0" w14:textId="77777777" w:rsidR="00000000" w:rsidRDefault="00953ED2">
      <w:pPr>
        <w:pStyle w:val="a0"/>
        <w:rPr>
          <w:rFonts w:hint="cs"/>
          <w:rtl/>
        </w:rPr>
      </w:pPr>
    </w:p>
    <w:p w14:paraId="1A1C497B" w14:textId="77777777" w:rsidR="00000000" w:rsidRDefault="00953ED2">
      <w:pPr>
        <w:pStyle w:val="-"/>
        <w:rPr>
          <w:rtl/>
        </w:rPr>
      </w:pPr>
      <w:r>
        <w:rPr>
          <w:rFonts w:hint="eastAsia"/>
          <w:rtl/>
        </w:rPr>
        <w:t>משה</w:t>
      </w:r>
      <w:r>
        <w:rPr>
          <w:rtl/>
        </w:rPr>
        <w:t xml:space="preserve"> גפני (דגל התורה):</w:t>
      </w:r>
    </w:p>
    <w:p w14:paraId="4A3BBFBC" w14:textId="77777777" w:rsidR="00000000" w:rsidRDefault="00953ED2">
      <w:pPr>
        <w:pStyle w:val="a0"/>
        <w:rPr>
          <w:rFonts w:hint="cs"/>
          <w:rtl/>
        </w:rPr>
      </w:pPr>
    </w:p>
    <w:p w14:paraId="71377725" w14:textId="77777777" w:rsidR="00000000" w:rsidRDefault="00953ED2">
      <w:pPr>
        <w:pStyle w:val="a0"/>
        <w:rPr>
          <w:rFonts w:hint="cs"/>
          <w:rtl/>
        </w:rPr>
      </w:pPr>
      <w:r>
        <w:rPr>
          <w:rFonts w:hint="cs"/>
          <w:rtl/>
        </w:rPr>
        <w:t>אדוני היושב-ראש, פניתי מ</w:t>
      </w:r>
      <w:r>
        <w:rPr>
          <w:rFonts w:hint="cs"/>
          <w:rtl/>
        </w:rPr>
        <w:t xml:space="preserve">ייד עם קריאת המאמר </w:t>
      </w:r>
      <w:r>
        <w:rPr>
          <w:rtl/>
        </w:rPr>
        <w:t>–</w:t>
      </w:r>
      <w:r>
        <w:rPr>
          <w:rFonts w:hint="cs"/>
          <w:rtl/>
        </w:rPr>
        <w:t xml:space="preserve"> נאלצתי לקרוא את זה. אני לא קורא את עיתון "הצופה", הוא גם לא מעניין אותי </w:t>
      </w:r>
      <w:r>
        <w:rPr>
          <w:rtl/>
        </w:rPr>
        <w:t>–</w:t>
      </w:r>
      <w:r>
        <w:rPr>
          <w:rFonts w:hint="cs"/>
          <w:rtl/>
        </w:rPr>
        <w:t xml:space="preserve"> כשהסבו את תשומת לבי לעניין, פניתי ליועץ המשפטי לממשלה. אדוני היושב-ראש גם שמע את שרת המשפטים, שאומרת שהוא כבר השיב לי. אני עדיין לא קיבלתי את התשובה. אני משיג על</w:t>
      </w:r>
      <w:r>
        <w:rPr>
          <w:rFonts w:hint="cs"/>
          <w:rtl/>
        </w:rPr>
        <w:t xml:space="preserve"> התשובה הזאת. אני אעביר העתק של התשובה שלי אלייך. אני לא מתכוון להניח לדבר הזה לרדת מסדר-היום, אלא אם כן האיש יחזור בו מדבריו. יש לי גם חובת מחאה על-פי דין לומר על מה שהוא אמר, כפי שכתוב במשנה במסכת אבות: היזהרו בגחלתן של תלמידי חכמים. </w:t>
      </w:r>
    </w:p>
    <w:p w14:paraId="77E2BD33" w14:textId="77777777" w:rsidR="00000000" w:rsidRDefault="00953ED2">
      <w:pPr>
        <w:pStyle w:val="a0"/>
        <w:rPr>
          <w:rFonts w:hint="cs"/>
          <w:rtl/>
        </w:rPr>
      </w:pPr>
    </w:p>
    <w:p w14:paraId="508149FC" w14:textId="77777777" w:rsidR="00000000" w:rsidRDefault="00953ED2">
      <w:pPr>
        <w:pStyle w:val="af1"/>
        <w:rPr>
          <w:rtl/>
        </w:rPr>
      </w:pPr>
      <w:r>
        <w:rPr>
          <w:rFonts w:hint="eastAsia"/>
          <w:rtl/>
        </w:rPr>
        <w:t>היו</w:t>
      </w:r>
      <w:r>
        <w:rPr>
          <w:rtl/>
        </w:rPr>
        <w:t>"ר ראובן ריבלין</w:t>
      </w:r>
      <w:r>
        <w:rPr>
          <w:rtl/>
        </w:rPr>
        <w:t>:</w:t>
      </w:r>
    </w:p>
    <w:p w14:paraId="0B001726" w14:textId="77777777" w:rsidR="00000000" w:rsidRDefault="00953ED2">
      <w:pPr>
        <w:pStyle w:val="a0"/>
        <w:rPr>
          <w:rFonts w:hint="cs"/>
          <w:rtl/>
        </w:rPr>
      </w:pPr>
    </w:p>
    <w:p w14:paraId="1D84D50A" w14:textId="77777777" w:rsidR="00000000" w:rsidRDefault="00953ED2">
      <w:pPr>
        <w:pStyle w:val="a0"/>
        <w:rPr>
          <w:rFonts w:hint="cs"/>
          <w:rtl/>
        </w:rPr>
      </w:pPr>
      <w:r>
        <w:rPr>
          <w:rFonts w:hint="cs"/>
          <w:rtl/>
        </w:rPr>
        <w:t>נכון. חבר הכנסת פרוש, שאלה נוספת? אדוני לא ביקש. בבקשה, גברתי.</w:t>
      </w:r>
    </w:p>
    <w:p w14:paraId="0BED9802" w14:textId="77777777" w:rsidR="00000000" w:rsidRDefault="00953ED2">
      <w:pPr>
        <w:pStyle w:val="a0"/>
        <w:rPr>
          <w:rFonts w:hint="cs"/>
          <w:rtl/>
        </w:rPr>
      </w:pPr>
    </w:p>
    <w:p w14:paraId="34ED411F" w14:textId="77777777" w:rsidR="00000000" w:rsidRDefault="00953ED2">
      <w:pPr>
        <w:pStyle w:val="a"/>
        <w:rPr>
          <w:rtl/>
        </w:rPr>
      </w:pPr>
      <w:bookmarkStart w:id="73" w:name="FS000000469T18_05_2005_11_40_13C"/>
      <w:bookmarkStart w:id="74" w:name="_Toc118183565"/>
      <w:bookmarkEnd w:id="73"/>
      <w:r>
        <w:rPr>
          <w:rtl/>
        </w:rPr>
        <w:t>שרת המשפטים ציפי לבני:</w:t>
      </w:r>
      <w:bookmarkEnd w:id="74"/>
    </w:p>
    <w:p w14:paraId="0CE8052D" w14:textId="77777777" w:rsidR="00000000" w:rsidRDefault="00953ED2">
      <w:pPr>
        <w:pStyle w:val="a0"/>
        <w:rPr>
          <w:rtl/>
        </w:rPr>
      </w:pPr>
    </w:p>
    <w:p w14:paraId="3C1B4AB1" w14:textId="77777777" w:rsidR="00000000" w:rsidRDefault="00953ED2">
      <w:pPr>
        <w:pStyle w:val="a0"/>
        <w:rPr>
          <w:rFonts w:hint="cs"/>
          <w:rtl/>
        </w:rPr>
      </w:pPr>
      <w:r>
        <w:rPr>
          <w:rFonts w:hint="cs"/>
          <w:rtl/>
        </w:rPr>
        <w:t>מובן שזכותו של חבר הכנסת גפני להביע את מחאתו על הדברים, ואולי גם חובתו. שאלת ההשפעה שיש לגורם הרלוונטי איננה עוסקת בהשפעה שיש לרב אלישיב, אלא לכותב או לדובר. יכול לה</w:t>
      </w:r>
      <w:r>
        <w:rPr>
          <w:rFonts w:hint="cs"/>
          <w:rtl/>
        </w:rPr>
        <w:t xml:space="preserve">יות שדווקא מבחינת הדובר או הכותב אין לו כזאת השפעה. </w:t>
      </w:r>
    </w:p>
    <w:p w14:paraId="7E0D3CBE" w14:textId="77777777" w:rsidR="00000000" w:rsidRDefault="00953ED2">
      <w:pPr>
        <w:pStyle w:val="a0"/>
        <w:rPr>
          <w:rFonts w:hint="cs"/>
          <w:rtl/>
        </w:rPr>
      </w:pPr>
    </w:p>
    <w:p w14:paraId="5CE03A0F" w14:textId="77777777" w:rsidR="00000000" w:rsidRDefault="00953ED2">
      <w:pPr>
        <w:pStyle w:val="a0"/>
        <w:rPr>
          <w:rFonts w:hint="cs"/>
          <w:rtl/>
        </w:rPr>
      </w:pPr>
      <w:r>
        <w:rPr>
          <w:rFonts w:hint="cs"/>
          <w:rtl/>
        </w:rPr>
        <w:t xml:space="preserve">על מנת להעמיד לדין, החוק, כידוע, דורש אפשרות ממשית שהדברים שנאמרו יובילו למעשי אלימות. אנחנו עסקנו באמת בשאלה העקרונית, האם נכון לתקן את החוק כך שככלל, דברים שמסיתים לאלימות, בלי קשר לשאלה אם הם יובילו </w:t>
      </w:r>
      <w:r>
        <w:rPr>
          <w:rFonts w:hint="cs"/>
          <w:rtl/>
        </w:rPr>
        <w:t>לכך, הם דבר שראוי לנו כחברה לקבל אותם. יכול להיות שתהיה הזדמנות לחבר הכנסת גפני אף להצביע בעד תיקון מהסוג הזה לחוק. אבל כך או כך, נדמה לי שהדברים שנכתבו, אפילו יתוקן החוק, הם אולי, כדברי חבר הכנסת גפני, לא מקובלים, לא נכונים, משמיצים ועוד כהנה וכהנה, אבל א</w:t>
      </w:r>
      <w:r>
        <w:rPr>
          <w:rFonts w:hint="cs"/>
          <w:rtl/>
        </w:rPr>
        <w:t xml:space="preserve">ינם דברי הסתה לאלימות. </w:t>
      </w:r>
    </w:p>
    <w:p w14:paraId="2120472A" w14:textId="77777777" w:rsidR="00000000" w:rsidRDefault="00953ED2">
      <w:pPr>
        <w:pStyle w:val="a0"/>
        <w:rPr>
          <w:rFonts w:hint="cs"/>
          <w:rtl/>
        </w:rPr>
      </w:pPr>
    </w:p>
    <w:p w14:paraId="6E56D771" w14:textId="77777777" w:rsidR="00000000" w:rsidRDefault="00953ED2">
      <w:pPr>
        <w:pStyle w:val="af1"/>
        <w:rPr>
          <w:rtl/>
        </w:rPr>
      </w:pPr>
      <w:r>
        <w:rPr>
          <w:rtl/>
        </w:rPr>
        <w:t>היו"ר ראובן ריבלין:</w:t>
      </w:r>
    </w:p>
    <w:p w14:paraId="14940B4E" w14:textId="77777777" w:rsidR="00000000" w:rsidRDefault="00953ED2">
      <w:pPr>
        <w:pStyle w:val="a0"/>
        <w:rPr>
          <w:rtl/>
        </w:rPr>
      </w:pPr>
    </w:p>
    <w:p w14:paraId="0E826F8E" w14:textId="77777777" w:rsidR="00000000" w:rsidRDefault="00953ED2">
      <w:pPr>
        <w:pStyle w:val="a0"/>
        <w:rPr>
          <w:rFonts w:hint="cs"/>
          <w:rtl/>
        </w:rPr>
      </w:pPr>
      <w:r>
        <w:rPr>
          <w:rFonts w:hint="cs"/>
          <w:rtl/>
        </w:rPr>
        <w:t xml:space="preserve">אני מודה מאוד לשרת המשפטים. תם חלק זה של הדיון הבוקר, שאילתות בעל-פה. </w:t>
      </w:r>
    </w:p>
    <w:p w14:paraId="3CFE4140" w14:textId="77777777" w:rsidR="00000000" w:rsidRDefault="00953ED2">
      <w:pPr>
        <w:pStyle w:val="a0"/>
        <w:rPr>
          <w:rFonts w:hint="cs"/>
          <w:rtl/>
        </w:rPr>
      </w:pPr>
    </w:p>
    <w:p w14:paraId="011A039A" w14:textId="77777777" w:rsidR="00000000" w:rsidRDefault="00953ED2">
      <w:pPr>
        <w:pStyle w:val="a0"/>
        <w:rPr>
          <w:rFonts w:hint="cs"/>
          <w:rtl/>
        </w:rPr>
      </w:pPr>
    </w:p>
    <w:p w14:paraId="5E08EC22" w14:textId="77777777" w:rsidR="00000000" w:rsidRDefault="00953ED2">
      <w:pPr>
        <w:pStyle w:val="a2"/>
        <w:rPr>
          <w:rFonts w:hint="cs"/>
          <w:rtl/>
        </w:rPr>
      </w:pPr>
      <w:bookmarkStart w:id="75" w:name="_Toc118183566"/>
      <w:r>
        <w:rPr>
          <w:rtl/>
        </w:rPr>
        <w:t xml:space="preserve">הודעת </w:t>
      </w:r>
      <w:r>
        <w:rPr>
          <w:rFonts w:hint="cs"/>
          <w:rtl/>
        </w:rPr>
        <w:t>ה</w:t>
      </w:r>
      <w:r>
        <w:rPr>
          <w:rtl/>
        </w:rPr>
        <w:t>ממשלה</w:t>
      </w:r>
      <w:r>
        <w:rPr>
          <w:rFonts w:hint="cs"/>
          <w:rtl/>
        </w:rPr>
        <w:t xml:space="preserve"> על </w:t>
      </w:r>
      <w:r>
        <w:rPr>
          <w:rtl/>
        </w:rPr>
        <w:t xml:space="preserve">העברת </w:t>
      </w:r>
      <w:r>
        <w:rPr>
          <w:rFonts w:hint="cs"/>
          <w:rtl/>
        </w:rPr>
        <w:t>סמכויות משר לשר</w:t>
      </w:r>
      <w:bookmarkEnd w:id="75"/>
      <w:r>
        <w:rPr>
          <w:rFonts w:hint="cs"/>
          <w:rtl/>
        </w:rPr>
        <w:t xml:space="preserve"> </w:t>
      </w:r>
    </w:p>
    <w:p w14:paraId="1757AF3E" w14:textId="77777777" w:rsidR="00000000" w:rsidRDefault="00953ED2">
      <w:pPr>
        <w:pStyle w:val="a0"/>
        <w:rPr>
          <w:rFonts w:hint="cs"/>
          <w:rtl/>
        </w:rPr>
      </w:pPr>
      <w:r>
        <w:rPr>
          <w:rtl/>
        </w:rPr>
        <w:t>["דברי הכנסת", חוברת זו, עמ'</w:t>
      </w:r>
      <w:r>
        <w:rPr>
          <w:rFonts w:hint="cs"/>
          <w:rtl/>
        </w:rPr>
        <w:t xml:space="preserve">   .</w:t>
      </w:r>
      <w:r>
        <w:rPr>
          <w:rtl/>
        </w:rPr>
        <w:t>]</w:t>
      </w:r>
    </w:p>
    <w:p w14:paraId="19EAA921" w14:textId="77777777" w:rsidR="00000000" w:rsidRDefault="00953ED2">
      <w:pPr>
        <w:pStyle w:val="af1"/>
        <w:rPr>
          <w:rFonts w:hint="cs"/>
          <w:rtl/>
        </w:rPr>
      </w:pPr>
    </w:p>
    <w:p w14:paraId="5A671507" w14:textId="77777777" w:rsidR="00000000" w:rsidRDefault="00953ED2">
      <w:pPr>
        <w:pStyle w:val="af1"/>
        <w:rPr>
          <w:rtl/>
        </w:rPr>
      </w:pPr>
      <w:r>
        <w:rPr>
          <w:rtl/>
        </w:rPr>
        <w:t>היו"ר ראובן ריבלין:</w:t>
      </w:r>
    </w:p>
    <w:p w14:paraId="3F9E96AB" w14:textId="77777777" w:rsidR="00000000" w:rsidRDefault="00953ED2">
      <w:pPr>
        <w:pStyle w:val="a0"/>
        <w:rPr>
          <w:rtl/>
        </w:rPr>
      </w:pPr>
    </w:p>
    <w:p w14:paraId="4206F1E4" w14:textId="77777777" w:rsidR="00000000" w:rsidRDefault="00953ED2">
      <w:pPr>
        <w:pStyle w:val="a0"/>
        <w:rPr>
          <w:rFonts w:hint="cs"/>
          <w:rtl/>
        </w:rPr>
      </w:pPr>
      <w:r>
        <w:rPr>
          <w:rFonts w:hint="cs"/>
          <w:rtl/>
        </w:rPr>
        <w:t>רבותי, על סדר-היום דיון שהתחלנו בו ביום שנ</w:t>
      </w:r>
      <w:r>
        <w:rPr>
          <w:rFonts w:hint="cs"/>
          <w:rtl/>
        </w:rPr>
        <w:t>י. בהתאם לסעיף 31(ב) לחוק-היסוד אנחנו מצביעים על הודעות הממשלה האלו: העברת הסמכות הנתונה לראש הממשלה בפקודת העדה הדתית (המרה), לעניין המרות דת שאינן גיור לשרת המשפטים, וכן העברת סמכויות ראש הממשלה לפי סעיף 12א לחוק שירותי הדת היהודיים [נוסח משולב], לשרת המ</w:t>
      </w:r>
      <w:r>
        <w:rPr>
          <w:rFonts w:hint="cs"/>
          <w:rtl/>
        </w:rPr>
        <w:t xml:space="preserve">שפטים. אנחנו נקיים שתי הצבעות נפרדות, שכן מדובר כאן בשתי העברות סמכות. כדי להסיר כל ספק מלב, נצביע פעמיים. </w:t>
      </w:r>
    </w:p>
    <w:p w14:paraId="1F7A9484" w14:textId="77777777" w:rsidR="00000000" w:rsidRDefault="00953ED2">
      <w:pPr>
        <w:pStyle w:val="a0"/>
        <w:rPr>
          <w:rFonts w:hint="cs"/>
          <w:rtl/>
        </w:rPr>
      </w:pPr>
    </w:p>
    <w:p w14:paraId="3CA059E1" w14:textId="77777777" w:rsidR="00000000" w:rsidRDefault="00953ED2">
      <w:pPr>
        <w:pStyle w:val="a0"/>
        <w:rPr>
          <w:rFonts w:hint="cs"/>
          <w:rtl/>
        </w:rPr>
      </w:pPr>
      <w:r>
        <w:rPr>
          <w:rFonts w:hint="cs"/>
          <w:rtl/>
        </w:rPr>
        <w:t>האם הכנסת מסכימה להודעת הממשלה על העברת הסמכויות בפקודת העדה הדתית? נא להצביע.</w:t>
      </w:r>
    </w:p>
    <w:p w14:paraId="6EA4E2FA" w14:textId="77777777" w:rsidR="00000000" w:rsidRDefault="00953ED2">
      <w:pPr>
        <w:pStyle w:val="a0"/>
        <w:rPr>
          <w:rFonts w:hint="cs"/>
          <w:rtl/>
        </w:rPr>
      </w:pPr>
    </w:p>
    <w:p w14:paraId="46A493A5" w14:textId="77777777" w:rsidR="00000000" w:rsidRDefault="00953ED2">
      <w:pPr>
        <w:pStyle w:val="ab"/>
        <w:bidi/>
        <w:rPr>
          <w:rFonts w:hint="cs"/>
          <w:rtl/>
        </w:rPr>
      </w:pPr>
      <w:r>
        <w:rPr>
          <w:rFonts w:hint="cs"/>
          <w:rtl/>
        </w:rPr>
        <w:t>הצבעה מס' 1</w:t>
      </w:r>
    </w:p>
    <w:p w14:paraId="32C1007A" w14:textId="77777777" w:rsidR="00000000" w:rsidRDefault="00953ED2">
      <w:pPr>
        <w:pStyle w:val="a0"/>
        <w:rPr>
          <w:rFonts w:hint="cs"/>
          <w:rtl/>
        </w:rPr>
      </w:pPr>
    </w:p>
    <w:p w14:paraId="313C1280" w14:textId="77777777" w:rsidR="00000000" w:rsidRDefault="00953ED2">
      <w:pPr>
        <w:pStyle w:val="ac"/>
        <w:bidi/>
        <w:rPr>
          <w:rFonts w:hint="cs"/>
          <w:rtl/>
        </w:rPr>
      </w:pPr>
      <w:r>
        <w:rPr>
          <w:rFonts w:hint="cs"/>
          <w:rtl/>
        </w:rPr>
        <w:t xml:space="preserve">בעד הודעת הממשלה </w:t>
      </w:r>
      <w:r>
        <w:rPr>
          <w:rtl/>
        </w:rPr>
        <w:t>–</w:t>
      </w:r>
      <w:r>
        <w:rPr>
          <w:rFonts w:hint="cs"/>
          <w:rtl/>
        </w:rPr>
        <w:t xml:space="preserve"> 22</w:t>
      </w:r>
    </w:p>
    <w:p w14:paraId="689E8B98" w14:textId="77777777" w:rsidR="00000000" w:rsidRDefault="00953ED2">
      <w:pPr>
        <w:pStyle w:val="ac"/>
        <w:bidi/>
        <w:rPr>
          <w:rFonts w:hint="cs"/>
          <w:rtl/>
        </w:rPr>
      </w:pPr>
      <w:r>
        <w:rPr>
          <w:rFonts w:hint="cs"/>
          <w:rtl/>
        </w:rPr>
        <w:t xml:space="preserve">נגד </w:t>
      </w:r>
      <w:r>
        <w:rPr>
          <w:rtl/>
        </w:rPr>
        <w:t>–</w:t>
      </w:r>
      <w:r>
        <w:rPr>
          <w:rFonts w:hint="cs"/>
          <w:rtl/>
        </w:rPr>
        <w:t xml:space="preserve"> 4</w:t>
      </w:r>
    </w:p>
    <w:p w14:paraId="255E30EB" w14:textId="77777777" w:rsidR="00000000" w:rsidRDefault="00953ED2">
      <w:pPr>
        <w:pStyle w:val="ac"/>
        <w:bidi/>
        <w:rPr>
          <w:rFonts w:hint="cs"/>
          <w:rtl/>
        </w:rPr>
      </w:pPr>
      <w:r>
        <w:rPr>
          <w:rFonts w:hint="cs"/>
          <w:rtl/>
        </w:rPr>
        <w:t xml:space="preserve">נמנעים </w:t>
      </w:r>
      <w:r>
        <w:rPr>
          <w:rtl/>
        </w:rPr>
        <w:t>–</w:t>
      </w:r>
      <w:r>
        <w:rPr>
          <w:rFonts w:hint="cs"/>
          <w:rtl/>
        </w:rPr>
        <w:t xml:space="preserve"> 1</w:t>
      </w:r>
    </w:p>
    <w:p w14:paraId="29877406" w14:textId="77777777" w:rsidR="00000000" w:rsidRDefault="00953ED2">
      <w:pPr>
        <w:pStyle w:val="ad"/>
        <w:bidi/>
        <w:rPr>
          <w:rFonts w:hint="cs"/>
          <w:rtl/>
        </w:rPr>
      </w:pPr>
      <w:r>
        <w:rPr>
          <w:rFonts w:hint="cs"/>
          <w:rtl/>
        </w:rPr>
        <w:t xml:space="preserve">הודעת הממשלה </w:t>
      </w:r>
      <w:r>
        <w:rPr>
          <w:rFonts w:hint="cs"/>
          <w:rtl/>
        </w:rPr>
        <w:t xml:space="preserve">על העברת הסמכות הנתונה לראש הממשלה בפקודת העדה הדתית (המרה), לעניין המרות דת שאינן גיור, לשרת המשפטים נתקבלה.  </w:t>
      </w:r>
    </w:p>
    <w:p w14:paraId="4C7ADD0D" w14:textId="77777777" w:rsidR="00000000" w:rsidRDefault="00953ED2">
      <w:pPr>
        <w:pStyle w:val="a0"/>
        <w:rPr>
          <w:rFonts w:hint="cs"/>
          <w:rtl/>
        </w:rPr>
      </w:pPr>
    </w:p>
    <w:p w14:paraId="207F1185" w14:textId="77777777" w:rsidR="00000000" w:rsidRDefault="00953ED2">
      <w:pPr>
        <w:pStyle w:val="af1"/>
        <w:rPr>
          <w:rtl/>
        </w:rPr>
      </w:pPr>
      <w:r>
        <w:rPr>
          <w:rFonts w:hint="eastAsia"/>
          <w:rtl/>
        </w:rPr>
        <w:t>היו</w:t>
      </w:r>
      <w:r>
        <w:rPr>
          <w:rtl/>
        </w:rPr>
        <w:t>"ר ראובן ריבלין:</w:t>
      </w:r>
    </w:p>
    <w:p w14:paraId="45CFCDF8" w14:textId="77777777" w:rsidR="00000000" w:rsidRDefault="00953ED2">
      <w:pPr>
        <w:pStyle w:val="a0"/>
        <w:rPr>
          <w:rFonts w:hint="cs"/>
          <w:rtl/>
        </w:rPr>
      </w:pPr>
    </w:p>
    <w:p w14:paraId="501D74D7" w14:textId="77777777" w:rsidR="00000000" w:rsidRDefault="00953ED2">
      <w:pPr>
        <w:pStyle w:val="a0"/>
        <w:rPr>
          <w:rFonts w:hint="cs"/>
          <w:rtl/>
        </w:rPr>
      </w:pPr>
      <w:r>
        <w:rPr>
          <w:rFonts w:hint="cs"/>
          <w:rtl/>
        </w:rPr>
        <w:t>22 בעד, ארבעה נגד ונמנע אחד. אני קובע שבהתאם לסעיף 31(ב) לחוק-יסוד: הממשלה, העברת הסמכות הנתונה לראש הממשלה בפקודת העדה הד</w:t>
      </w:r>
      <w:r>
        <w:rPr>
          <w:rFonts w:hint="cs"/>
          <w:rtl/>
        </w:rPr>
        <w:t xml:space="preserve">תית (המרה), לעניין המרות דת שאינן גיור, לשרת המשפטים, אושרה. </w:t>
      </w:r>
    </w:p>
    <w:p w14:paraId="15183C77" w14:textId="77777777" w:rsidR="00000000" w:rsidRDefault="00953ED2">
      <w:pPr>
        <w:pStyle w:val="a0"/>
        <w:rPr>
          <w:rFonts w:hint="cs"/>
          <w:rtl/>
        </w:rPr>
      </w:pPr>
    </w:p>
    <w:p w14:paraId="5DD46B55" w14:textId="77777777" w:rsidR="00000000" w:rsidRDefault="00953ED2">
      <w:pPr>
        <w:pStyle w:val="a0"/>
        <w:rPr>
          <w:rFonts w:hint="cs"/>
          <w:rtl/>
        </w:rPr>
      </w:pPr>
      <w:r>
        <w:rPr>
          <w:rFonts w:hint="cs"/>
          <w:rtl/>
        </w:rPr>
        <w:t xml:space="preserve">אנחנו עוברים לאישור השני שנתבקשנו לו מטעם הממשלה, בהתאם לסעיף 31(ב) לחוק-יסוד: הממשלה, להעביר לפי סעיף 12א את סמכויות ראש הממשלה בחוק שירותי הדת היהודיים [נוסח משולב] לשרת המשפטים. </w:t>
      </w:r>
    </w:p>
    <w:p w14:paraId="39268E5F" w14:textId="77777777" w:rsidR="00000000" w:rsidRDefault="00953ED2">
      <w:pPr>
        <w:pStyle w:val="a0"/>
        <w:rPr>
          <w:rFonts w:hint="cs"/>
          <w:rtl/>
        </w:rPr>
      </w:pPr>
    </w:p>
    <w:p w14:paraId="17309AF8" w14:textId="77777777" w:rsidR="00000000" w:rsidRDefault="00953ED2">
      <w:pPr>
        <w:pStyle w:val="a0"/>
        <w:rPr>
          <w:rFonts w:hint="cs"/>
          <w:rtl/>
        </w:rPr>
      </w:pPr>
      <w:r>
        <w:rPr>
          <w:rFonts w:hint="cs"/>
          <w:rtl/>
        </w:rPr>
        <w:t>נא להצביע.</w:t>
      </w:r>
      <w:r>
        <w:rPr>
          <w:rFonts w:hint="cs"/>
          <w:rtl/>
        </w:rPr>
        <w:t xml:space="preserve"> </w:t>
      </w:r>
    </w:p>
    <w:p w14:paraId="3EB5E85F" w14:textId="77777777" w:rsidR="00000000" w:rsidRDefault="00953ED2">
      <w:pPr>
        <w:pStyle w:val="a0"/>
        <w:rPr>
          <w:rFonts w:hint="cs"/>
          <w:rtl/>
        </w:rPr>
      </w:pPr>
    </w:p>
    <w:p w14:paraId="63A05AE7" w14:textId="77777777" w:rsidR="00000000" w:rsidRDefault="00953ED2">
      <w:pPr>
        <w:pStyle w:val="ab"/>
        <w:bidi/>
        <w:rPr>
          <w:rtl/>
        </w:rPr>
      </w:pPr>
    </w:p>
    <w:p w14:paraId="19CC3A52" w14:textId="77777777" w:rsidR="00000000" w:rsidRDefault="00953ED2">
      <w:pPr>
        <w:pStyle w:val="ab"/>
        <w:bidi/>
        <w:rPr>
          <w:rFonts w:hint="cs"/>
          <w:rtl/>
        </w:rPr>
      </w:pPr>
      <w:r>
        <w:rPr>
          <w:rFonts w:hint="cs"/>
          <w:rtl/>
        </w:rPr>
        <w:t>הצבעה מס' 2</w:t>
      </w:r>
    </w:p>
    <w:p w14:paraId="4AE60C91" w14:textId="77777777" w:rsidR="00000000" w:rsidRDefault="00953ED2">
      <w:pPr>
        <w:pStyle w:val="a0"/>
        <w:rPr>
          <w:rFonts w:hint="cs"/>
          <w:rtl/>
        </w:rPr>
      </w:pPr>
    </w:p>
    <w:p w14:paraId="767CFA07" w14:textId="77777777" w:rsidR="00000000" w:rsidRDefault="00953ED2">
      <w:pPr>
        <w:pStyle w:val="ac"/>
        <w:bidi/>
        <w:rPr>
          <w:rFonts w:hint="cs"/>
          <w:rtl/>
        </w:rPr>
      </w:pPr>
      <w:r>
        <w:rPr>
          <w:rFonts w:hint="cs"/>
          <w:rtl/>
        </w:rPr>
        <w:t xml:space="preserve">בעד הודעת הממשלה </w:t>
      </w:r>
      <w:r>
        <w:rPr>
          <w:rtl/>
        </w:rPr>
        <w:t>–</w:t>
      </w:r>
      <w:r>
        <w:rPr>
          <w:rFonts w:hint="cs"/>
          <w:rtl/>
        </w:rPr>
        <w:t xml:space="preserve"> 25</w:t>
      </w:r>
    </w:p>
    <w:p w14:paraId="3390D934" w14:textId="77777777" w:rsidR="00000000" w:rsidRDefault="00953ED2">
      <w:pPr>
        <w:pStyle w:val="ac"/>
        <w:bidi/>
        <w:rPr>
          <w:rFonts w:hint="cs"/>
          <w:rtl/>
        </w:rPr>
      </w:pPr>
      <w:r>
        <w:rPr>
          <w:rFonts w:hint="cs"/>
          <w:rtl/>
        </w:rPr>
        <w:t xml:space="preserve">נגד </w:t>
      </w:r>
      <w:r>
        <w:rPr>
          <w:rtl/>
        </w:rPr>
        <w:t>–</w:t>
      </w:r>
      <w:r>
        <w:rPr>
          <w:rFonts w:hint="cs"/>
          <w:rtl/>
        </w:rPr>
        <w:t xml:space="preserve"> 3</w:t>
      </w:r>
    </w:p>
    <w:p w14:paraId="56E960B4" w14:textId="77777777" w:rsidR="00000000" w:rsidRDefault="00953ED2">
      <w:pPr>
        <w:pStyle w:val="ac"/>
        <w:bidi/>
        <w:rPr>
          <w:rFonts w:hint="cs"/>
          <w:rtl/>
        </w:rPr>
      </w:pPr>
      <w:r>
        <w:rPr>
          <w:rFonts w:hint="cs"/>
          <w:rtl/>
        </w:rPr>
        <w:t xml:space="preserve">נמנעים </w:t>
      </w:r>
      <w:r>
        <w:rPr>
          <w:rtl/>
        </w:rPr>
        <w:t>–</w:t>
      </w:r>
      <w:r>
        <w:rPr>
          <w:rFonts w:hint="cs"/>
          <w:rtl/>
        </w:rPr>
        <w:t xml:space="preserve"> 1</w:t>
      </w:r>
    </w:p>
    <w:p w14:paraId="522FB7CD" w14:textId="77777777" w:rsidR="00000000" w:rsidRDefault="00953ED2">
      <w:pPr>
        <w:pStyle w:val="ad"/>
        <w:bidi/>
        <w:rPr>
          <w:rFonts w:hint="cs"/>
          <w:rtl/>
        </w:rPr>
      </w:pPr>
      <w:r>
        <w:rPr>
          <w:rFonts w:hint="cs"/>
          <w:rtl/>
        </w:rPr>
        <w:t xml:space="preserve">הודעת הממשלה על העברת הסמכויות הנתונות ראש הממשלה לפי סעיף 12א לחוק שירותי הדת היהודיים [נוסח משולב], התשל"א-1971, לשרת המשפטים נתקבלה. </w:t>
      </w:r>
    </w:p>
    <w:p w14:paraId="0BAB0838" w14:textId="77777777" w:rsidR="00000000" w:rsidRDefault="00953ED2">
      <w:pPr>
        <w:pStyle w:val="a0"/>
        <w:rPr>
          <w:rFonts w:hint="cs"/>
          <w:rtl/>
        </w:rPr>
      </w:pPr>
    </w:p>
    <w:p w14:paraId="3B671087" w14:textId="77777777" w:rsidR="00000000" w:rsidRDefault="00953ED2">
      <w:pPr>
        <w:pStyle w:val="af1"/>
        <w:rPr>
          <w:rtl/>
        </w:rPr>
      </w:pPr>
      <w:r>
        <w:rPr>
          <w:rtl/>
        </w:rPr>
        <w:t>היו"ר ראובן ריבלין:</w:t>
      </w:r>
    </w:p>
    <w:p w14:paraId="7BF1F01E" w14:textId="77777777" w:rsidR="00000000" w:rsidRDefault="00953ED2">
      <w:pPr>
        <w:pStyle w:val="a0"/>
        <w:rPr>
          <w:rtl/>
        </w:rPr>
      </w:pPr>
    </w:p>
    <w:p w14:paraId="0B95B061" w14:textId="77777777" w:rsidR="00000000" w:rsidRDefault="00953ED2">
      <w:pPr>
        <w:pStyle w:val="a0"/>
        <w:rPr>
          <w:rFonts w:hint="cs"/>
          <w:rtl/>
        </w:rPr>
      </w:pPr>
      <w:r>
        <w:rPr>
          <w:rFonts w:hint="cs"/>
          <w:rtl/>
        </w:rPr>
        <w:t>25 בעד, שלושה נגד ונמנע אחד. אני קובע ש</w:t>
      </w:r>
      <w:r>
        <w:rPr>
          <w:rFonts w:hint="cs"/>
          <w:rtl/>
        </w:rPr>
        <w:t xml:space="preserve">גם העברת סמכות זו אושרה. </w:t>
      </w:r>
    </w:p>
    <w:p w14:paraId="089C27EC" w14:textId="77777777" w:rsidR="00000000" w:rsidRDefault="00953ED2">
      <w:pPr>
        <w:pStyle w:val="a0"/>
        <w:rPr>
          <w:rFonts w:hint="cs"/>
          <w:rtl/>
        </w:rPr>
      </w:pPr>
    </w:p>
    <w:p w14:paraId="69B4426D" w14:textId="77777777" w:rsidR="00000000" w:rsidRDefault="00953ED2">
      <w:pPr>
        <w:pStyle w:val="a2"/>
        <w:rPr>
          <w:rtl/>
        </w:rPr>
      </w:pPr>
    </w:p>
    <w:p w14:paraId="43654A8E" w14:textId="77777777" w:rsidR="00000000" w:rsidRDefault="00953ED2">
      <w:pPr>
        <w:pStyle w:val="a2"/>
        <w:rPr>
          <w:rFonts w:hint="cs"/>
          <w:rtl/>
        </w:rPr>
      </w:pPr>
      <w:bookmarkStart w:id="76" w:name="CS93865FI0093865T18_05_2005_12_10_26"/>
      <w:bookmarkStart w:id="77" w:name="_Toc118183567"/>
      <w:bookmarkEnd w:id="76"/>
      <w:r>
        <w:rPr>
          <w:rtl/>
        </w:rPr>
        <w:t>הצעת חוק הגנת השכר (תיקון - תשר), התשס"ה-2005</w:t>
      </w:r>
      <w:bookmarkEnd w:id="77"/>
    </w:p>
    <w:p w14:paraId="1FEA0633" w14:textId="77777777" w:rsidR="00000000" w:rsidRDefault="00953ED2">
      <w:pPr>
        <w:pStyle w:val="a0"/>
        <w:ind w:firstLine="0"/>
        <w:rPr>
          <w:rFonts w:hint="cs"/>
          <w:rtl/>
        </w:rPr>
      </w:pPr>
      <w:r>
        <w:rPr>
          <w:rFonts w:hint="cs"/>
          <w:rtl/>
        </w:rPr>
        <w:t xml:space="preserve">[הצעת חוק פ/3307; </w:t>
      </w:r>
      <w:r>
        <w:rPr>
          <w:rFonts w:hint="eastAsia"/>
          <w:rtl/>
        </w:rPr>
        <w:t>נספחות</w:t>
      </w:r>
      <w:r>
        <w:rPr>
          <w:rtl/>
        </w:rPr>
        <w:t>.</w:t>
      </w:r>
      <w:r>
        <w:rPr>
          <w:rFonts w:hint="cs"/>
          <w:rtl/>
        </w:rPr>
        <w:t>]</w:t>
      </w:r>
    </w:p>
    <w:p w14:paraId="6FFC997B" w14:textId="77777777" w:rsidR="00000000" w:rsidRDefault="00953ED2">
      <w:pPr>
        <w:pStyle w:val="-0"/>
        <w:rPr>
          <w:rFonts w:hint="cs"/>
          <w:rtl/>
        </w:rPr>
      </w:pPr>
      <w:r>
        <w:rPr>
          <w:rFonts w:hint="cs"/>
          <w:rtl/>
        </w:rPr>
        <w:t>(הצעת קבוצת חברי הכנסת)</w:t>
      </w:r>
    </w:p>
    <w:p w14:paraId="48990469" w14:textId="77777777" w:rsidR="00000000" w:rsidRDefault="00953ED2">
      <w:pPr>
        <w:pStyle w:val="a0"/>
        <w:rPr>
          <w:rFonts w:hint="cs"/>
          <w:rtl/>
        </w:rPr>
      </w:pPr>
    </w:p>
    <w:p w14:paraId="314B0C62" w14:textId="77777777" w:rsidR="00000000" w:rsidRDefault="00953ED2">
      <w:pPr>
        <w:pStyle w:val="af1"/>
        <w:rPr>
          <w:rtl/>
        </w:rPr>
      </w:pPr>
      <w:r>
        <w:rPr>
          <w:rFonts w:hint="eastAsia"/>
          <w:rtl/>
        </w:rPr>
        <w:t>היו</w:t>
      </w:r>
      <w:r>
        <w:rPr>
          <w:rtl/>
        </w:rPr>
        <w:t>"ר ראובן ריבלין:</w:t>
      </w:r>
    </w:p>
    <w:p w14:paraId="2726D615" w14:textId="77777777" w:rsidR="00000000" w:rsidRDefault="00953ED2">
      <w:pPr>
        <w:pStyle w:val="a0"/>
        <w:rPr>
          <w:rFonts w:hint="cs"/>
          <w:rtl/>
        </w:rPr>
      </w:pPr>
    </w:p>
    <w:p w14:paraId="17EFAC3D" w14:textId="77777777" w:rsidR="00000000" w:rsidRDefault="00953ED2">
      <w:pPr>
        <w:pStyle w:val="a0"/>
        <w:rPr>
          <w:rFonts w:hint="cs"/>
          <w:rtl/>
        </w:rPr>
      </w:pPr>
      <w:r>
        <w:rPr>
          <w:rFonts w:hint="cs"/>
          <w:rtl/>
        </w:rPr>
        <w:t>חברי הכנסת, אנחנו עוברים להצעות חוק לדיון מוקדם. ההצעה הראשונה שאנחנו דנים בה היום היא הצעת חוק הגנת השכר (תי</w:t>
      </w:r>
      <w:r>
        <w:rPr>
          <w:rFonts w:hint="cs"/>
          <w:rtl/>
        </w:rPr>
        <w:t xml:space="preserve">קון </w:t>
      </w:r>
      <w:r>
        <w:rPr>
          <w:rtl/>
        </w:rPr>
        <w:t>–</w:t>
      </w:r>
      <w:r>
        <w:rPr>
          <w:rFonts w:hint="cs"/>
          <w:rtl/>
        </w:rPr>
        <w:t xml:space="preserve"> תשר), התשס"ה-2005. ינמק מהמקום חבר הכנסת עמיר פרץ, וסגן שר התעשייה, המסחר והתעסוקה ישיב. </w:t>
      </w:r>
    </w:p>
    <w:p w14:paraId="60AF5402" w14:textId="77777777" w:rsidR="00000000" w:rsidRDefault="00953ED2">
      <w:pPr>
        <w:pStyle w:val="a0"/>
        <w:rPr>
          <w:rFonts w:hint="cs"/>
          <w:rtl/>
        </w:rPr>
      </w:pPr>
    </w:p>
    <w:p w14:paraId="4136C53E" w14:textId="77777777" w:rsidR="00000000" w:rsidRDefault="00953ED2">
      <w:pPr>
        <w:pStyle w:val="a"/>
        <w:rPr>
          <w:rtl/>
        </w:rPr>
      </w:pPr>
      <w:bookmarkStart w:id="78" w:name="FS000000557T18_05_2005_12_12_09C"/>
      <w:bookmarkStart w:id="79" w:name="_Toc118183568"/>
      <w:bookmarkEnd w:id="78"/>
      <w:r>
        <w:rPr>
          <w:rFonts w:hint="eastAsia"/>
          <w:rtl/>
        </w:rPr>
        <w:t>עמיר</w:t>
      </w:r>
      <w:r>
        <w:rPr>
          <w:rtl/>
        </w:rPr>
        <w:t xml:space="preserve"> פרץ (עם אחד):</w:t>
      </w:r>
      <w:bookmarkEnd w:id="79"/>
    </w:p>
    <w:p w14:paraId="6D39A04E" w14:textId="77777777" w:rsidR="00000000" w:rsidRDefault="00953ED2">
      <w:pPr>
        <w:pStyle w:val="a0"/>
        <w:rPr>
          <w:rFonts w:hint="cs"/>
          <w:rtl/>
        </w:rPr>
      </w:pPr>
    </w:p>
    <w:p w14:paraId="56C7C6CC" w14:textId="77777777" w:rsidR="00000000" w:rsidRDefault="00953ED2">
      <w:pPr>
        <w:pStyle w:val="a0"/>
        <w:rPr>
          <w:rFonts w:hint="cs"/>
          <w:rtl/>
        </w:rPr>
      </w:pPr>
      <w:r>
        <w:rPr>
          <w:rFonts w:hint="cs"/>
          <w:rtl/>
        </w:rPr>
        <w:t>אדוני היושב-ראש, חברי הכנסת, אני חושב שאין חבר כנסת במדינת ישראל שלא יודע מה החוויות שעוברים צעירינו כאשר הם הולכים למצוא את פרנסתם כמלצרים</w:t>
      </w:r>
      <w:r>
        <w:rPr>
          <w:rFonts w:hint="cs"/>
          <w:rtl/>
        </w:rPr>
        <w:t xml:space="preserve"> הן במסעדות, הן באולמות שמחה והן במזנונים. אני מציע לכל אחד מחברי הכנסת, שכאשר הוא מגיע לאולם שמחות, יקרא למלצר שמשרת אותו וישאל אותו מה הסכום שהוא מקבל תמורת כ-11 שעות עבודה </w:t>
      </w:r>
      <w:r>
        <w:rPr>
          <w:rtl/>
        </w:rPr>
        <w:t>–</w:t>
      </w:r>
      <w:r>
        <w:rPr>
          <w:rFonts w:hint="cs"/>
          <w:rtl/>
        </w:rPr>
        <w:t xml:space="preserve"> הם הרי מתחילים לעבוד ב-18:00 ומסיימים, לעתים, ב-02:00, לאחר שגמרו לפנות, לנקות </w:t>
      </w:r>
      <w:r>
        <w:rPr>
          <w:rFonts w:hint="cs"/>
          <w:rtl/>
        </w:rPr>
        <w:t xml:space="preserve">ולסדר. שכר העבודה שהם מקבלים הוא בדרך כלל בין 80 ל-90 שקל. זהו שכר הבסיס. אומרים להם: מי שיצליח לגייס טיפים, יגייס טיפים. </w:t>
      </w:r>
    </w:p>
    <w:p w14:paraId="492260B1" w14:textId="77777777" w:rsidR="00000000" w:rsidRDefault="00953ED2">
      <w:pPr>
        <w:pStyle w:val="a0"/>
        <w:rPr>
          <w:rFonts w:hint="cs"/>
          <w:rtl/>
        </w:rPr>
      </w:pPr>
    </w:p>
    <w:p w14:paraId="46E4454F" w14:textId="77777777" w:rsidR="00000000" w:rsidRDefault="00953ED2">
      <w:pPr>
        <w:pStyle w:val="a0"/>
        <w:rPr>
          <w:rFonts w:hint="cs"/>
          <w:rtl/>
        </w:rPr>
      </w:pPr>
      <w:r>
        <w:rPr>
          <w:rFonts w:hint="cs"/>
          <w:rtl/>
        </w:rPr>
        <w:t>בהרבה מאוד מקרים, לצערנו הרב, המלצרים לא מקבלים אפילו שכר מינימום. אני חושב שהצעת החוק שלנו היא הצעת חוק חשובה ביותר, כדי שמלצר בישר</w:t>
      </w:r>
      <w:r>
        <w:rPr>
          <w:rFonts w:hint="cs"/>
          <w:rtl/>
        </w:rPr>
        <w:t xml:space="preserve">אל ידע שזכותו לקבל שכר מינימום. אם אזרח שרוצה לתת תמורה לשירות האדיב נותן טיפ, הטיפ הזה שייך למלצר. כך צריך להיות. </w:t>
      </w:r>
    </w:p>
    <w:p w14:paraId="3E43CDD4" w14:textId="77777777" w:rsidR="00000000" w:rsidRDefault="00953ED2">
      <w:pPr>
        <w:pStyle w:val="a0"/>
        <w:rPr>
          <w:rFonts w:hint="cs"/>
          <w:rtl/>
        </w:rPr>
      </w:pPr>
    </w:p>
    <w:p w14:paraId="4A3C0798" w14:textId="77777777" w:rsidR="00000000" w:rsidRDefault="00953ED2">
      <w:pPr>
        <w:pStyle w:val="a0"/>
        <w:rPr>
          <w:rFonts w:hint="cs"/>
          <w:rtl/>
        </w:rPr>
      </w:pPr>
      <w:r>
        <w:rPr>
          <w:rFonts w:hint="cs"/>
          <w:rtl/>
        </w:rPr>
        <w:t>אני חושב שהיום, כשנעביר את הצעת החוק הזאת, זאת תהיה בשורה לסטודנטים בישראל, לצעירים בישראל - ואולי נחזור לימים שבהם מלצרות היתה מקצוע לכל ה</w:t>
      </w:r>
      <w:r>
        <w:rPr>
          <w:rFonts w:hint="cs"/>
          <w:rtl/>
        </w:rPr>
        <w:t xml:space="preserve">חיים. </w:t>
      </w:r>
    </w:p>
    <w:p w14:paraId="7BFC3A4A" w14:textId="77777777" w:rsidR="00000000" w:rsidRDefault="00953ED2">
      <w:pPr>
        <w:pStyle w:val="a0"/>
        <w:rPr>
          <w:rFonts w:hint="cs"/>
          <w:rtl/>
        </w:rPr>
      </w:pPr>
    </w:p>
    <w:p w14:paraId="1655348D" w14:textId="77777777" w:rsidR="00000000" w:rsidRDefault="00953ED2">
      <w:pPr>
        <w:pStyle w:val="af1"/>
        <w:rPr>
          <w:rtl/>
        </w:rPr>
      </w:pPr>
      <w:r>
        <w:rPr>
          <w:rFonts w:hint="eastAsia"/>
          <w:rtl/>
        </w:rPr>
        <w:t>היו</w:t>
      </w:r>
      <w:r>
        <w:rPr>
          <w:rtl/>
        </w:rPr>
        <w:t>"ר ראובן ריבלין:</w:t>
      </w:r>
    </w:p>
    <w:p w14:paraId="5DCDCEE0" w14:textId="77777777" w:rsidR="00000000" w:rsidRDefault="00953ED2">
      <w:pPr>
        <w:pStyle w:val="a0"/>
        <w:rPr>
          <w:rFonts w:hint="cs"/>
          <w:rtl/>
        </w:rPr>
      </w:pPr>
    </w:p>
    <w:p w14:paraId="3B86566B" w14:textId="77777777" w:rsidR="00000000" w:rsidRDefault="00953ED2">
      <w:pPr>
        <w:pStyle w:val="a0"/>
        <w:rPr>
          <w:rFonts w:hint="cs"/>
          <w:rtl/>
        </w:rPr>
      </w:pPr>
      <w:r>
        <w:rPr>
          <w:rFonts w:hint="cs"/>
          <w:rtl/>
        </w:rPr>
        <w:t>חבר הכנסת פרץ, האם זה יאסור על בעל המסעדה לגבות דמי שירות? לפי החוק היום אין איסור לחייב את הלקוח בדמי שירות ומי שרוצה נותן עוד תשר. זה דבר שמקובל בכל העולם. האם אדוני בא ואומר שהדבר הזה אינו אפשרי?</w:t>
      </w:r>
    </w:p>
    <w:p w14:paraId="2BAE280E" w14:textId="77777777" w:rsidR="00000000" w:rsidRDefault="00953ED2">
      <w:pPr>
        <w:pStyle w:val="a0"/>
        <w:rPr>
          <w:rFonts w:hint="cs"/>
          <w:rtl/>
        </w:rPr>
      </w:pPr>
    </w:p>
    <w:p w14:paraId="53436B1D" w14:textId="77777777" w:rsidR="00000000" w:rsidRDefault="00953ED2">
      <w:pPr>
        <w:pStyle w:val="-"/>
        <w:rPr>
          <w:rtl/>
        </w:rPr>
      </w:pPr>
      <w:bookmarkStart w:id="80" w:name="FS000000557T18_05_2005_12_16_27C"/>
      <w:bookmarkEnd w:id="80"/>
      <w:r>
        <w:rPr>
          <w:rFonts w:hint="eastAsia"/>
          <w:rtl/>
        </w:rPr>
        <w:t>עמיר</w:t>
      </w:r>
      <w:r>
        <w:rPr>
          <w:rtl/>
        </w:rPr>
        <w:t xml:space="preserve"> פרץ (עם אחד):</w:t>
      </w:r>
    </w:p>
    <w:p w14:paraId="5C71230E" w14:textId="77777777" w:rsidR="00000000" w:rsidRDefault="00953ED2">
      <w:pPr>
        <w:pStyle w:val="a0"/>
        <w:rPr>
          <w:rFonts w:hint="cs"/>
          <w:rtl/>
        </w:rPr>
      </w:pPr>
    </w:p>
    <w:p w14:paraId="7B5AC306" w14:textId="77777777" w:rsidR="00000000" w:rsidRDefault="00953ED2">
      <w:pPr>
        <w:pStyle w:val="a0"/>
        <w:rPr>
          <w:rFonts w:hint="cs"/>
          <w:rtl/>
        </w:rPr>
      </w:pPr>
      <w:r>
        <w:rPr>
          <w:rFonts w:hint="cs"/>
          <w:rtl/>
        </w:rPr>
        <w:t>אני חוש</w:t>
      </w:r>
      <w:r>
        <w:rPr>
          <w:rFonts w:hint="cs"/>
          <w:rtl/>
        </w:rPr>
        <w:t>ב שהצעת החוק, כפי שהוגשה, קובעת במפורש ששכר המינימום הוא הדבר הבסיסי שמגיע לאותו עובד. כיצד יחשבו את התשר? האם יחשבו אותו כתשר מרוכז או יחשבו אותו כתשר אישי? זאת החלטה שבדרך כלל מקובלת בהרבה מאוד מקומות עבודה. גם בהיי-טק לעתים הבונוס מתחלק למחלקה ולעתים הו</w:t>
      </w:r>
      <w:r>
        <w:rPr>
          <w:rFonts w:hint="cs"/>
          <w:rtl/>
        </w:rPr>
        <w:t xml:space="preserve">א בונוס אישי, אבל הוא בונוס מוגדר מראש. גם תשר הוא בבחינת בונוס. אני לא חושב שיהיה פסול שהמלצרים יפרישו מעט מהתשר שלהם לטובת הטבח שנמצא במטבח ואין לו סיכוי לקבל. זאת בהחלט סוגיה שנדון בה בוועדה. תודה. </w:t>
      </w:r>
    </w:p>
    <w:p w14:paraId="63F8AF72" w14:textId="77777777" w:rsidR="00000000" w:rsidRDefault="00953ED2">
      <w:pPr>
        <w:pStyle w:val="a0"/>
        <w:rPr>
          <w:rFonts w:hint="cs"/>
          <w:rtl/>
        </w:rPr>
      </w:pPr>
    </w:p>
    <w:p w14:paraId="566F8267" w14:textId="77777777" w:rsidR="00000000" w:rsidRDefault="00953ED2">
      <w:pPr>
        <w:pStyle w:val="af1"/>
        <w:rPr>
          <w:rtl/>
        </w:rPr>
      </w:pPr>
      <w:r>
        <w:rPr>
          <w:rFonts w:hint="eastAsia"/>
          <w:rtl/>
        </w:rPr>
        <w:t>היו</w:t>
      </w:r>
      <w:r>
        <w:rPr>
          <w:rtl/>
        </w:rPr>
        <w:t>"ר ראובן ריבלין:</w:t>
      </w:r>
    </w:p>
    <w:p w14:paraId="0EEA8908" w14:textId="77777777" w:rsidR="00000000" w:rsidRDefault="00953ED2">
      <w:pPr>
        <w:pStyle w:val="a0"/>
        <w:rPr>
          <w:rFonts w:hint="cs"/>
          <w:rtl/>
        </w:rPr>
      </w:pPr>
    </w:p>
    <w:p w14:paraId="5697A2B0" w14:textId="77777777" w:rsidR="00000000" w:rsidRDefault="00953ED2">
      <w:pPr>
        <w:pStyle w:val="a0"/>
        <w:rPr>
          <w:rFonts w:hint="cs"/>
          <w:rtl/>
        </w:rPr>
      </w:pPr>
      <w:r>
        <w:rPr>
          <w:rFonts w:hint="cs"/>
          <w:rtl/>
        </w:rPr>
        <w:t xml:space="preserve">תודה רבה. כבוד סגן השר, אני שמח </w:t>
      </w:r>
      <w:r>
        <w:rPr>
          <w:rFonts w:hint="cs"/>
          <w:rtl/>
        </w:rPr>
        <w:t xml:space="preserve">לנהל ישיבה שבה אדוני משיב לראשונה כסגן שר. </w:t>
      </w:r>
    </w:p>
    <w:p w14:paraId="12492F47" w14:textId="77777777" w:rsidR="00000000" w:rsidRDefault="00953ED2">
      <w:pPr>
        <w:pStyle w:val="a0"/>
        <w:rPr>
          <w:rFonts w:hint="cs"/>
          <w:rtl/>
        </w:rPr>
      </w:pPr>
    </w:p>
    <w:p w14:paraId="1CA77B81" w14:textId="77777777" w:rsidR="00000000" w:rsidRDefault="00953ED2">
      <w:pPr>
        <w:pStyle w:val="a"/>
        <w:rPr>
          <w:rtl/>
        </w:rPr>
      </w:pPr>
      <w:bookmarkStart w:id="81" w:name="FS000001033T18_05_2005_12_18_31"/>
      <w:bookmarkStart w:id="82" w:name="_Toc118183569"/>
      <w:bookmarkEnd w:id="81"/>
      <w:r>
        <w:rPr>
          <w:rFonts w:hint="eastAsia"/>
          <w:rtl/>
        </w:rPr>
        <w:t>ס</w:t>
      </w:r>
      <w:r>
        <w:rPr>
          <w:rFonts w:hint="cs"/>
          <w:rtl/>
        </w:rPr>
        <w:t>ג</w:t>
      </w:r>
      <w:r>
        <w:rPr>
          <w:rFonts w:hint="eastAsia"/>
          <w:rtl/>
        </w:rPr>
        <w:t>ן</w:t>
      </w:r>
      <w:r>
        <w:rPr>
          <w:rtl/>
        </w:rPr>
        <w:t xml:space="preserve"> שר התעשייה, המסחר והתעסוקה אלי אפללו:</w:t>
      </w:r>
      <w:bookmarkEnd w:id="82"/>
    </w:p>
    <w:p w14:paraId="6039CCFE" w14:textId="77777777" w:rsidR="00000000" w:rsidRDefault="00953ED2">
      <w:pPr>
        <w:pStyle w:val="a0"/>
        <w:rPr>
          <w:rFonts w:hint="cs"/>
          <w:rtl/>
        </w:rPr>
      </w:pPr>
    </w:p>
    <w:p w14:paraId="247A10E7" w14:textId="77777777" w:rsidR="00000000" w:rsidRDefault="00953ED2">
      <w:pPr>
        <w:pStyle w:val="a0"/>
        <w:rPr>
          <w:rFonts w:hint="cs"/>
          <w:rtl/>
        </w:rPr>
      </w:pPr>
      <w:r>
        <w:rPr>
          <w:rFonts w:hint="cs"/>
          <w:rtl/>
        </w:rPr>
        <w:t xml:space="preserve">אדוני היושב-ראש, חברי הכנסת הנכבדים, הצעת חוק הגנת השכר (תיקון </w:t>
      </w:r>
      <w:r>
        <w:rPr>
          <w:rtl/>
        </w:rPr>
        <w:t>–</w:t>
      </w:r>
      <w:r>
        <w:rPr>
          <w:rFonts w:hint="cs"/>
          <w:rtl/>
        </w:rPr>
        <w:t xml:space="preserve"> תשר) הינה הצעת חוק פרטית ומספרה 3307, של חברי הכנסת עמיר פרץ ואילנה כהן. הממשלה כבר הקדימה לטפל בנושא, </w:t>
      </w:r>
      <w:r>
        <w:rPr>
          <w:rFonts w:hint="cs"/>
          <w:rtl/>
        </w:rPr>
        <w:t>והצעת החוק הממשלתית שיזם שר התמ"ת תונח בקרוב על שולחן הכנסת. התמ"ת תומך בהצעת החוק הפרטית בכפוף לכך שהמציעים ימתינו להצעת החוק של התמ"ת ויצטרפו אליה, או שיתאימו את הנוסח שלהם לנוסח של התמ"ת.</w:t>
      </w:r>
    </w:p>
    <w:p w14:paraId="79E74595" w14:textId="77777777" w:rsidR="00000000" w:rsidRDefault="00953ED2">
      <w:pPr>
        <w:pStyle w:val="a0"/>
        <w:rPr>
          <w:rFonts w:hint="cs"/>
          <w:rtl/>
        </w:rPr>
      </w:pPr>
    </w:p>
    <w:p w14:paraId="386552E6" w14:textId="77777777" w:rsidR="00000000" w:rsidRDefault="00953ED2">
      <w:pPr>
        <w:pStyle w:val="af1"/>
        <w:rPr>
          <w:rtl/>
        </w:rPr>
      </w:pPr>
      <w:r>
        <w:rPr>
          <w:rFonts w:hint="eastAsia"/>
          <w:rtl/>
        </w:rPr>
        <w:t>היו</w:t>
      </w:r>
      <w:r>
        <w:rPr>
          <w:rtl/>
        </w:rPr>
        <w:t>"ר ראובן ריבלין:</w:t>
      </w:r>
    </w:p>
    <w:p w14:paraId="222A1F71" w14:textId="77777777" w:rsidR="00000000" w:rsidRDefault="00953ED2">
      <w:pPr>
        <w:pStyle w:val="a0"/>
        <w:rPr>
          <w:rFonts w:hint="cs"/>
          <w:rtl/>
        </w:rPr>
      </w:pPr>
    </w:p>
    <w:p w14:paraId="4504FC61" w14:textId="77777777" w:rsidR="00000000" w:rsidRDefault="00953ED2">
      <w:pPr>
        <w:pStyle w:val="a0"/>
        <w:rPr>
          <w:rFonts w:hint="cs"/>
          <w:rtl/>
        </w:rPr>
      </w:pPr>
      <w:r>
        <w:rPr>
          <w:rFonts w:hint="cs"/>
          <w:rtl/>
        </w:rPr>
        <w:t>אני לא מבין. אם הם לא מסכימים, אדוני לא מסכ</w:t>
      </w:r>
      <w:r>
        <w:rPr>
          <w:rFonts w:hint="cs"/>
          <w:rtl/>
        </w:rPr>
        <w:t>ים להצעת החוק?</w:t>
      </w:r>
    </w:p>
    <w:p w14:paraId="6B52F645" w14:textId="77777777" w:rsidR="00000000" w:rsidRDefault="00953ED2">
      <w:pPr>
        <w:pStyle w:val="a0"/>
        <w:rPr>
          <w:rFonts w:hint="cs"/>
          <w:rtl/>
        </w:rPr>
      </w:pPr>
    </w:p>
    <w:p w14:paraId="68BE9785" w14:textId="77777777" w:rsidR="00000000" w:rsidRDefault="00953ED2">
      <w:pPr>
        <w:pStyle w:val="-"/>
        <w:rPr>
          <w:rtl/>
        </w:rPr>
      </w:pPr>
      <w:bookmarkStart w:id="83" w:name="FS000001033T18_05_2005_12_20_19C"/>
      <w:bookmarkEnd w:id="83"/>
      <w:r>
        <w:rPr>
          <w:rFonts w:hint="eastAsia"/>
          <w:rtl/>
        </w:rPr>
        <w:t>ס</w:t>
      </w:r>
      <w:r>
        <w:rPr>
          <w:rFonts w:hint="cs"/>
          <w:rtl/>
        </w:rPr>
        <w:t>ג</w:t>
      </w:r>
      <w:r>
        <w:rPr>
          <w:rFonts w:hint="eastAsia"/>
          <w:rtl/>
        </w:rPr>
        <w:t>ן</w:t>
      </w:r>
      <w:r>
        <w:rPr>
          <w:rtl/>
        </w:rPr>
        <w:t xml:space="preserve"> שר התעשייה, המסחר והתעסוקה אלי אפללו:</w:t>
      </w:r>
    </w:p>
    <w:p w14:paraId="72C7BD3A" w14:textId="77777777" w:rsidR="00000000" w:rsidRDefault="00953ED2">
      <w:pPr>
        <w:pStyle w:val="a0"/>
        <w:rPr>
          <w:rFonts w:hint="cs"/>
          <w:rtl/>
        </w:rPr>
      </w:pPr>
    </w:p>
    <w:p w14:paraId="73B35A32" w14:textId="77777777" w:rsidR="00000000" w:rsidRDefault="00953ED2">
      <w:pPr>
        <w:pStyle w:val="a0"/>
        <w:rPr>
          <w:rFonts w:hint="cs"/>
          <w:rtl/>
        </w:rPr>
      </w:pPr>
      <w:r>
        <w:rPr>
          <w:rFonts w:hint="cs"/>
          <w:rtl/>
        </w:rPr>
        <w:t xml:space="preserve">לא. </w:t>
      </w:r>
    </w:p>
    <w:p w14:paraId="42982162" w14:textId="77777777" w:rsidR="00000000" w:rsidRDefault="00953ED2">
      <w:pPr>
        <w:pStyle w:val="a0"/>
        <w:rPr>
          <w:rFonts w:hint="cs"/>
          <w:rtl/>
        </w:rPr>
      </w:pPr>
    </w:p>
    <w:p w14:paraId="614571C2" w14:textId="77777777" w:rsidR="00000000" w:rsidRDefault="00953ED2">
      <w:pPr>
        <w:pStyle w:val="af1"/>
        <w:rPr>
          <w:rtl/>
        </w:rPr>
      </w:pPr>
      <w:r>
        <w:rPr>
          <w:rFonts w:hint="eastAsia"/>
          <w:rtl/>
        </w:rPr>
        <w:t>היו</w:t>
      </w:r>
      <w:r>
        <w:rPr>
          <w:rtl/>
        </w:rPr>
        <w:t>"ר ראובן ריבלין:</w:t>
      </w:r>
    </w:p>
    <w:p w14:paraId="402A126B" w14:textId="77777777" w:rsidR="00000000" w:rsidRDefault="00953ED2">
      <w:pPr>
        <w:pStyle w:val="a0"/>
        <w:rPr>
          <w:rFonts w:hint="cs"/>
          <w:rtl/>
        </w:rPr>
      </w:pPr>
    </w:p>
    <w:p w14:paraId="29115EC6" w14:textId="77777777" w:rsidR="00000000" w:rsidRDefault="00953ED2">
      <w:pPr>
        <w:pStyle w:val="a0"/>
        <w:rPr>
          <w:rFonts w:hint="cs"/>
          <w:rtl/>
        </w:rPr>
      </w:pPr>
      <w:r>
        <w:rPr>
          <w:rFonts w:hint="cs"/>
          <w:rtl/>
        </w:rPr>
        <w:t>חבר הכנסת פרץ, אתה מסכים להתניה?</w:t>
      </w:r>
    </w:p>
    <w:p w14:paraId="1A6DABD9" w14:textId="77777777" w:rsidR="00000000" w:rsidRDefault="00953ED2">
      <w:pPr>
        <w:pStyle w:val="a0"/>
        <w:rPr>
          <w:rFonts w:hint="cs"/>
          <w:rtl/>
        </w:rPr>
      </w:pPr>
    </w:p>
    <w:p w14:paraId="7C66561B" w14:textId="77777777" w:rsidR="00000000" w:rsidRDefault="00953ED2">
      <w:pPr>
        <w:pStyle w:val="af0"/>
        <w:rPr>
          <w:rtl/>
        </w:rPr>
      </w:pPr>
      <w:r>
        <w:rPr>
          <w:rFonts w:hint="eastAsia"/>
          <w:rtl/>
        </w:rPr>
        <w:t>עמיר</w:t>
      </w:r>
      <w:r>
        <w:rPr>
          <w:rtl/>
        </w:rPr>
        <w:t xml:space="preserve"> פרץ (עם אחד):</w:t>
      </w:r>
    </w:p>
    <w:p w14:paraId="7D024570" w14:textId="77777777" w:rsidR="00000000" w:rsidRDefault="00953ED2">
      <w:pPr>
        <w:pStyle w:val="a0"/>
        <w:rPr>
          <w:rFonts w:hint="cs"/>
          <w:rtl/>
        </w:rPr>
      </w:pPr>
    </w:p>
    <w:p w14:paraId="5B2ECECD" w14:textId="77777777" w:rsidR="00000000" w:rsidRDefault="00953ED2">
      <w:pPr>
        <w:pStyle w:val="a0"/>
        <w:rPr>
          <w:rFonts w:hint="cs"/>
          <w:rtl/>
        </w:rPr>
      </w:pPr>
      <w:r>
        <w:rPr>
          <w:rFonts w:hint="cs"/>
          <w:rtl/>
        </w:rPr>
        <w:t>מכבודה של הכנסת יהיה שבסופו של דבר הוועדה תקבע את הנוסח הסופי. אני בהחלט מסכים להמתין עד שתגיע הצעת החוק הממשלתית; י</w:t>
      </w:r>
      <w:r>
        <w:rPr>
          <w:rFonts w:hint="cs"/>
          <w:rtl/>
        </w:rPr>
        <w:t xml:space="preserve">חד נגיע לוועדת העבודה והרווחה ושם יוכרע הנוסח הסופי, כפי שמקובל בעבודה פרלמנטרית. </w:t>
      </w:r>
    </w:p>
    <w:p w14:paraId="2DC064B7" w14:textId="77777777" w:rsidR="00000000" w:rsidRDefault="00953ED2">
      <w:pPr>
        <w:pStyle w:val="a0"/>
        <w:rPr>
          <w:rFonts w:hint="cs"/>
          <w:rtl/>
        </w:rPr>
      </w:pPr>
    </w:p>
    <w:p w14:paraId="48E49CF1" w14:textId="77777777" w:rsidR="00000000" w:rsidRDefault="00953ED2">
      <w:pPr>
        <w:pStyle w:val="af1"/>
        <w:rPr>
          <w:rtl/>
        </w:rPr>
      </w:pPr>
      <w:r>
        <w:rPr>
          <w:rFonts w:hint="eastAsia"/>
          <w:rtl/>
        </w:rPr>
        <w:t>היו</w:t>
      </w:r>
      <w:r>
        <w:rPr>
          <w:rtl/>
        </w:rPr>
        <w:t>"ר ראובן ריבלין:</w:t>
      </w:r>
    </w:p>
    <w:p w14:paraId="0565A8F0" w14:textId="77777777" w:rsidR="00000000" w:rsidRDefault="00953ED2">
      <w:pPr>
        <w:pStyle w:val="a0"/>
        <w:rPr>
          <w:rFonts w:hint="cs"/>
          <w:rtl/>
        </w:rPr>
      </w:pPr>
    </w:p>
    <w:p w14:paraId="280EBB6E" w14:textId="77777777" w:rsidR="00000000" w:rsidRDefault="00953ED2">
      <w:pPr>
        <w:pStyle w:val="a0"/>
        <w:rPr>
          <w:rFonts w:hint="cs"/>
          <w:rtl/>
        </w:rPr>
      </w:pPr>
      <w:r>
        <w:rPr>
          <w:rFonts w:hint="cs"/>
          <w:rtl/>
        </w:rPr>
        <w:t>האם אדוני מסכים למה שאמר חבר הכנסת?</w:t>
      </w:r>
    </w:p>
    <w:p w14:paraId="5839464C" w14:textId="77777777" w:rsidR="00000000" w:rsidRDefault="00953ED2">
      <w:pPr>
        <w:pStyle w:val="a0"/>
        <w:rPr>
          <w:rFonts w:hint="cs"/>
          <w:rtl/>
        </w:rPr>
      </w:pPr>
    </w:p>
    <w:p w14:paraId="284ABB8F" w14:textId="77777777" w:rsidR="00000000" w:rsidRDefault="00953ED2">
      <w:pPr>
        <w:pStyle w:val="-"/>
        <w:rPr>
          <w:rtl/>
        </w:rPr>
      </w:pPr>
      <w:bookmarkStart w:id="84" w:name="FS000001033T18_05_2005_12_21_28C"/>
      <w:bookmarkEnd w:id="84"/>
      <w:r>
        <w:rPr>
          <w:rFonts w:hint="eastAsia"/>
          <w:rtl/>
        </w:rPr>
        <w:t>ס</w:t>
      </w:r>
      <w:r>
        <w:rPr>
          <w:rFonts w:hint="cs"/>
          <w:rtl/>
        </w:rPr>
        <w:t>ג</w:t>
      </w:r>
      <w:r>
        <w:rPr>
          <w:rFonts w:hint="eastAsia"/>
          <w:rtl/>
        </w:rPr>
        <w:t>ן</w:t>
      </w:r>
      <w:r>
        <w:rPr>
          <w:rtl/>
        </w:rPr>
        <w:t xml:space="preserve"> שר התעשייה, המסחר והתעסוקה אלי אפללו:</w:t>
      </w:r>
    </w:p>
    <w:p w14:paraId="560A30A5" w14:textId="77777777" w:rsidR="00000000" w:rsidRDefault="00953ED2">
      <w:pPr>
        <w:pStyle w:val="a0"/>
        <w:rPr>
          <w:rFonts w:hint="cs"/>
          <w:rtl/>
        </w:rPr>
      </w:pPr>
    </w:p>
    <w:p w14:paraId="5FF8FFA8" w14:textId="77777777" w:rsidR="00000000" w:rsidRDefault="00953ED2">
      <w:pPr>
        <w:pStyle w:val="a0"/>
        <w:rPr>
          <w:rFonts w:hint="cs"/>
          <w:rtl/>
        </w:rPr>
      </w:pPr>
      <w:r>
        <w:rPr>
          <w:rFonts w:hint="cs"/>
          <w:rtl/>
        </w:rPr>
        <w:t xml:space="preserve">כן. </w:t>
      </w:r>
    </w:p>
    <w:p w14:paraId="6E74C870" w14:textId="77777777" w:rsidR="00000000" w:rsidRDefault="00953ED2">
      <w:pPr>
        <w:pStyle w:val="a0"/>
        <w:rPr>
          <w:rFonts w:hint="cs"/>
          <w:rtl/>
        </w:rPr>
      </w:pPr>
    </w:p>
    <w:p w14:paraId="113A6CEC" w14:textId="77777777" w:rsidR="00000000" w:rsidRDefault="00953ED2">
      <w:pPr>
        <w:pStyle w:val="af1"/>
        <w:rPr>
          <w:rtl/>
        </w:rPr>
      </w:pPr>
      <w:r>
        <w:rPr>
          <w:rFonts w:hint="eastAsia"/>
          <w:rtl/>
        </w:rPr>
        <w:t>היו</w:t>
      </w:r>
      <w:r>
        <w:rPr>
          <w:rtl/>
        </w:rPr>
        <w:t>"ר ראובן ריבלין:</w:t>
      </w:r>
    </w:p>
    <w:p w14:paraId="09715382" w14:textId="77777777" w:rsidR="00000000" w:rsidRDefault="00953ED2">
      <w:pPr>
        <w:pStyle w:val="a0"/>
        <w:rPr>
          <w:rFonts w:hint="cs"/>
          <w:rtl/>
        </w:rPr>
      </w:pPr>
    </w:p>
    <w:p w14:paraId="5B9D576D" w14:textId="77777777" w:rsidR="00000000" w:rsidRDefault="00953ED2">
      <w:pPr>
        <w:pStyle w:val="a0"/>
        <w:rPr>
          <w:rFonts w:hint="cs"/>
          <w:rtl/>
        </w:rPr>
      </w:pPr>
      <w:r>
        <w:rPr>
          <w:rFonts w:hint="cs"/>
          <w:rtl/>
        </w:rPr>
        <w:t>אם כך, אין בעיה. אני מאוד מודה לסגן השר. האם</w:t>
      </w:r>
      <w:r>
        <w:rPr>
          <w:rFonts w:hint="cs"/>
          <w:rtl/>
        </w:rPr>
        <w:t xml:space="preserve"> יש מישהו שמתנגד? אין. </w:t>
      </w:r>
    </w:p>
    <w:p w14:paraId="3E2FC917" w14:textId="77777777" w:rsidR="00000000" w:rsidRDefault="00953ED2">
      <w:pPr>
        <w:pStyle w:val="a0"/>
        <w:rPr>
          <w:rFonts w:hint="cs"/>
          <w:rtl/>
        </w:rPr>
      </w:pPr>
    </w:p>
    <w:p w14:paraId="4A423EB0" w14:textId="77777777" w:rsidR="00000000" w:rsidRDefault="00953ED2">
      <w:pPr>
        <w:pStyle w:val="a0"/>
        <w:rPr>
          <w:rFonts w:hint="cs"/>
          <w:rtl/>
        </w:rPr>
      </w:pPr>
      <w:r>
        <w:rPr>
          <w:rFonts w:hint="cs"/>
          <w:rtl/>
        </w:rPr>
        <w:t xml:space="preserve">אנחנו עוברים להצבעה על חוק הגנת השכר (תיקון </w:t>
      </w:r>
      <w:r>
        <w:rPr>
          <w:rtl/>
        </w:rPr>
        <w:t>–</w:t>
      </w:r>
      <w:r>
        <w:rPr>
          <w:rFonts w:hint="cs"/>
          <w:rtl/>
        </w:rPr>
        <w:t xml:space="preserve"> תשר), התשס"ה-2005, של חברי הכנסת עמיר פרץ ואילנה כהן.  </w:t>
      </w:r>
    </w:p>
    <w:p w14:paraId="6A6BBCC7" w14:textId="77777777" w:rsidR="00000000" w:rsidRDefault="00953ED2">
      <w:pPr>
        <w:pStyle w:val="a0"/>
        <w:rPr>
          <w:rFonts w:hint="cs"/>
          <w:rtl/>
        </w:rPr>
      </w:pPr>
    </w:p>
    <w:p w14:paraId="42360C23" w14:textId="77777777" w:rsidR="00000000" w:rsidRDefault="00953ED2">
      <w:pPr>
        <w:pStyle w:val="ab"/>
        <w:bidi/>
        <w:rPr>
          <w:rFonts w:hint="cs"/>
          <w:rtl/>
        </w:rPr>
      </w:pPr>
      <w:r>
        <w:rPr>
          <w:rFonts w:hint="cs"/>
          <w:rtl/>
        </w:rPr>
        <w:t>הצבעה מס' 3</w:t>
      </w:r>
    </w:p>
    <w:p w14:paraId="2E7C7F7F" w14:textId="77777777" w:rsidR="00000000" w:rsidRDefault="00953ED2">
      <w:pPr>
        <w:pStyle w:val="a0"/>
        <w:rPr>
          <w:rFonts w:hint="cs"/>
          <w:rtl/>
        </w:rPr>
      </w:pPr>
    </w:p>
    <w:p w14:paraId="7933EA5F" w14:textId="77777777" w:rsidR="00000000" w:rsidRDefault="00953ED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57B34A67" w14:textId="77777777" w:rsidR="00000000" w:rsidRDefault="00953ED2">
      <w:pPr>
        <w:pStyle w:val="ac"/>
        <w:bidi/>
        <w:rPr>
          <w:rFonts w:hint="cs"/>
          <w:rtl/>
        </w:rPr>
      </w:pPr>
      <w:r>
        <w:rPr>
          <w:rFonts w:hint="cs"/>
          <w:rtl/>
        </w:rPr>
        <w:t xml:space="preserve">נגד </w:t>
      </w:r>
      <w:r>
        <w:rPr>
          <w:rtl/>
        </w:rPr>
        <w:t>–</w:t>
      </w:r>
      <w:r>
        <w:rPr>
          <w:rFonts w:hint="cs"/>
          <w:rtl/>
        </w:rPr>
        <w:t xml:space="preserve"> אין</w:t>
      </w:r>
    </w:p>
    <w:p w14:paraId="143A300E" w14:textId="77777777" w:rsidR="00000000" w:rsidRDefault="00953ED2">
      <w:pPr>
        <w:pStyle w:val="ac"/>
        <w:bidi/>
        <w:rPr>
          <w:rFonts w:hint="cs"/>
          <w:rtl/>
        </w:rPr>
      </w:pPr>
      <w:r>
        <w:rPr>
          <w:rFonts w:hint="cs"/>
          <w:rtl/>
        </w:rPr>
        <w:t xml:space="preserve">נמנעים </w:t>
      </w:r>
      <w:r>
        <w:rPr>
          <w:rtl/>
        </w:rPr>
        <w:t>–</w:t>
      </w:r>
      <w:r>
        <w:rPr>
          <w:rFonts w:hint="cs"/>
          <w:rtl/>
        </w:rPr>
        <w:t xml:space="preserve"> 1</w:t>
      </w:r>
    </w:p>
    <w:p w14:paraId="17524C60" w14:textId="77777777" w:rsidR="00000000" w:rsidRDefault="00953ED2">
      <w:pPr>
        <w:pStyle w:val="ad"/>
        <w:bidi/>
        <w:rPr>
          <w:rFonts w:hint="cs"/>
          <w:rtl/>
        </w:rPr>
      </w:pPr>
      <w:r>
        <w:rPr>
          <w:rFonts w:hint="cs"/>
          <w:rtl/>
        </w:rPr>
        <w:t>ההצעה להעביר את הצעת חוק הגנת השכר (תיקו</w:t>
      </w:r>
      <w:r>
        <w:rPr>
          <w:rFonts w:hint="cs"/>
          <w:rtl/>
        </w:rPr>
        <w:t xml:space="preserve">ן </w:t>
      </w:r>
      <w:r>
        <w:rPr>
          <w:rtl/>
        </w:rPr>
        <w:t>–</w:t>
      </w:r>
      <w:r>
        <w:rPr>
          <w:rFonts w:hint="cs"/>
          <w:rtl/>
        </w:rPr>
        <w:t xml:space="preserve"> תשר), התשס"ה-2005, לדיון מוקדם בוועדת העבודה, הרווחה והבריאות נתקבלה. </w:t>
      </w:r>
    </w:p>
    <w:p w14:paraId="4B48B6B2" w14:textId="77777777" w:rsidR="00000000" w:rsidRDefault="00953ED2">
      <w:pPr>
        <w:pStyle w:val="a0"/>
        <w:rPr>
          <w:rFonts w:hint="cs"/>
          <w:rtl/>
        </w:rPr>
      </w:pPr>
    </w:p>
    <w:p w14:paraId="3F95B0DE" w14:textId="77777777" w:rsidR="00000000" w:rsidRDefault="00953ED2">
      <w:pPr>
        <w:pStyle w:val="af1"/>
        <w:rPr>
          <w:rtl/>
        </w:rPr>
      </w:pPr>
      <w:r>
        <w:rPr>
          <w:rFonts w:hint="eastAsia"/>
          <w:rtl/>
        </w:rPr>
        <w:t>היו</w:t>
      </w:r>
      <w:r>
        <w:rPr>
          <w:rtl/>
        </w:rPr>
        <w:t>"ר ראובן ריבלין:</w:t>
      </w:r>
    </w:p>
    <w:p w14:paraId="6CAF0532" w14:textId="77777777" w:rsidR="00000000" w:rsidRDefault="00953ED2">
      <w:pPr>
        <w:pStyle w:val="a0"/>
        <w:rPr>
          <w:rFonts w:hint="cs"/>
          <w:rtl/>
        </w:rPr>
      </w:pPr>
    </w:p>
    <w:p w14:paraId="1167331F" w14:textId="77777777" w:rsidR="00000000" w:rsidRDefault="00953ED2">
      <w:pPr>
        <w:pStyle w:val="a0"/>
        <w:rPr>
          <w:rFonts w:hint="cs"/>
          <w:rtl/>
        </w:rPr>
      </w:pPr>
      <w:r>
        <w:rPr>
          <w:rFonts w:hint="cs"/>
          <w:rtl/>
        </w:rPr>
        <w:t xml:space="preserve">33 בעד, אין מתנגדים ונמנע אחד. אני קובע שהצעת החוק עברה בקריאה טרומית והיא תועבר לוועדת העבודה, הרווחה והבריאות על מנת להכינה לקריאה ראשונה. </w:t>
      </w:r>
    </w:p>
    <w:p w14:paraId="3F20EBBA" w14:textId="77777777" w:rsidR="00000000" w:rsidRDefault="00953ED2">
      <w:pPr>
        <w:pStyle w:val="a0"/>
        <w:rPr>
          <w:rFonts w:hint="cs"/>
          <w:rtl/>
        </w:rPr>
      </w:pPr>
    </w:p>
    <w:p w14:paraId="6D0012A3" w14:textId="77777777" w:rsidR="00000000" w:rsidRDefault="00953ED2">
      <w:pPr>
        <w:pStyle w:val="a0"/>
        <w:rPr>
          <w:rFonts w:hint="cs"/>
          <w:rtl/>
        </w:rPr>
      </w:pPr>
      <w:r>
        <w:rPr>
          <w:rFonts w:hint="cs"/>
          <w:rtl/>
        </w:rPr>
        <w:t>חבר הכנסת טאהא ט</w:t>
      </w:r>
      <w:r>
        <w:rPr>
          <w:rFonts w:hint="cs"/>
          <w:rtl/>
        </w:rPr>
        <w:t xml:space="preserve">עה בהצבעה ובמקום להימנע רצה להצביע בעד. אני לא משנה את ההצבעה. </w:t>
      </w:r>
    </w:p>
    <w:p w14:paraId="36D7EFC6" w14:textId="77777777" w:rsidR="00000000" w:rsidRDefault="00953ED2">
      <w:pPr>
        <w:pStyle w:val="a0"/>
        <w:rPr>
          <w:rFonts w:hint="cs"/>
          <w:rtl/>
        </w:rPr>
      </w:pPr>
    </w:p>
    <w:p w14:paraId="151662D0" w14:textId="77777777" w:rsidR="00000000" w:rsidRDefault="00953ED2">
      <w:pPr>
        <w:pStyle w:val="a2"/>
        <w:rPr>
          <w:rtl/>
        </w:rPr>
      </w:pPr>
    </w:p>
    <w:p w14:paraId="16D97DE9" w14:textId="77777777" w:rsidR="00000000" w:rsidRDefault="00953ED2">
      <w:pPr>
        <w:pStyle w:val="a2"/>
        <w:rPr>
          <w:rFonts w:hint="cs"/>
          <w:rtl/>
        </w:rPr>
      </w:pPr>
      <w:bookmarkStart w:id="85" w:name="CS87972FI0087972T18_05_2005_12_26_10"/>
      <w:bookmarkStart w:id="86" w:name="CS89122FI0089122T18_05_2005_12_27_26"/>
      <w:bookmarkStart w:id="87" w:name="_Toc118183570"/>
      <w:bookmarkEnd w:id="85"/>
      <w:bookmarkEnd w:id="86"/>
      <w:r>
        <w:rPr>
          <w:rtl/>
        </w:rPr>
        <w:t xml:space="preserve">הצעת חוק עובדים זרים (מתן מעמד לילדי עובדים זרים) </w:t>
      </w:r>
      <w:r>
        <w:rPr>
          <w:rFonts w:hint="cs"/>
          <w:rtl/>
        </w:rPr>
        <w:br/>
      </w:r>
      <w:r>
        <w:rPr>
          <w:rtl/>
        </w:rPr>
        <w:t>(הוראת שעה), התשס"ה-2005</w:t>
      </w:r>
      <w:bookmarkEnd w:id="87"/>
    </w:p>
    <w:p w14:paraId="30C01DE6" w14:textId="77777777" w:rsidR="00000000" w:rsidRDefault="00953ED2">
      <w:pPr>
        <w:pStyle w:val="a0"/>
        <w:ind w:firstLine="0"/>
        <w:rPr>
          <w:rFonts w:hint="cs"/>
          <w:rtl/>
        </w:rPr>
      </w:pPr>
      <w:r>
        <w:rPr>
          <w:rFonts w:hint="cs"/>
          <w:rtl/>
        </w:rPr>
        <w:t xml:space="preserve">[הצעת חוק פ/3336; </w:t>
      </w:r>
      <w:r>
        <w:rPr>
          <w:rFonts w:hint="eastAsia"/>
          <w:rtl/>
        </w:rPr>
        <w:t>נספחות</w:t>
      </w:r>
      <w:r>
        <w:rPr>
          <w:rtl/>
        </w:rPr>
        <w:t>.</w:t>
      </w:r>
      <w:r>
        <w:rPr>
          <w:rFonts w:hint="cs"/>
          <w:rtl/>
        </w:rPr>
        <w:t>]</w:t>
      </w:r>
    </w:p>
    <w:p w14:paraId="5547DA9E" w14:textId="77777777" w:rsidR="00000000" w:rsidRDefault="00953ED2">
      <w:pPr>
        <w:pStyle w:val="-0"/>
        <w:rPr>
          <w:rFonts w:hint="cs"/>
          <w:rtl/>
        </w:rPr>
      </w:pPr>
      <w:r>
        <w:rPr>
          <w:rFonts w:hint="cs"/>
          <w:rtl/>
        </w:rPr>
        <w:t>(הצעת חבר הכנסת אברהם פורז)</w:t>
      </w:r>
    </w:p>
    <w:p w14:paraId="409AC5FA" w14:textId="77777777" w:rsidR="00000000" w:rsidRDefault="00953ED2">
      <w:pPr>
        <w:pStyle w:val="a2"/>
        <w:rPr>
          <w:rFonts w:hint="cs"/>
          <w:rtl/>
        </w:rPr>
      </w:pPr>
    </w:p>
    <w:p w14:paraId="0CA9D4DA" w14:textId="77777777" w:rsidR="00000000" w:rsidRDefault="00953ED2">
      <w:pPr>
        <w:pStyle w:val="af1"/>
        <w:rPr>
          <w:rtl/>
        </w:rPr>
      </w:pPr>
      <w:r>
        <w:rPr>
          <w:rFonts w:hint="eastAsia"/>
          <w:rtl/>
        </w:rPr>
        <w:t>היו</w:t>
      </w:r>
      <w:r>
        <w:rPr>
          <w:rtl/>
        </w:rPr>
        <w:t>"ר ראובן ריבלין:</w:t>
      </w:r>
    </w:p>
    <w:p w14:paraId="6A57582E" w14:textId="77777777" w:rsidR="00000000" w:rsidRDefault="00953ED2">
      <w:pPr>
        <w:pStyle w:val="a0"/>
        <w:rPr>
          <w:rFonts w:hint="cs"/>
          <w:rtl/>
        </w:rPr>
      </w:pPr>
    </w:p>
    <w:p w14:paraId="33DEC443" w14:textId="77777777" w:rsidR="00000000" w:rsidRDefault="00953ED2">
      <w:pPr>
        <w:pStyle w:val="a0"/>
        <w:rPr>
          <w:rFonts w:hint="cs"/>
          <w:rtl/>
        </w:rPr>
      </w:pPr>
      <w:r>
        <w:rPr>
          <w:rFonts w:hint="cs"/>
          <w:rtl/>
        </w:rPr>
        <w:t>אנחנו עוברים להצעת חוק עובדים זרים (מ</w:t>
      </w:r>
      <w:r>
        <w:rPr>
          <w:rFonts w:hint="cs"/>
          <w:rtl/>
        </w:rPr>
        <w:t xml:space="preserve">תן מעמד לילדי עובדים זרים) (הוראת שעה), התשס"ה-2005, של חבר הכנסת אברהם פורז. בבקשה, אדוני. ישיב שר הפנים. </w:t>
      </w:r>
    </w:p>
    <w:p w14:paraId="041C193B" w14:textId="77777777" w:rsidR="00000000" w:rsidRDefault="00953ED2">
      <w:pPr>
        <w:pStyle w:val="a0"/>
        <w:rPr>
          <w:rFonts w:hint="cs"/>
          <w:rtl/>
        </w:rPr>
      </w:pPr>
    </w:p>
    <w:p w14:paraId="4500AC92" w14:textId="77777777" w:rsidR="00000000" w:rsidRDefault="00953ED2">
      <w:pPr>
        <w:pStyle w:val="a"/>
        <w:rPr>
          <w:rtl/>
        </w:rPr>
      </w:pPr>
      <w:bookmarkStart w:id="88" w:name="FS000000519T18_05_2005_12_37_24"/>
      <w:bookmarkStart w:id="89" w:name="_Toc118183571"/>
      <w:bookmarkEnd w:id="88"/>
      <w:r>
        <w:rPr>
          <w:rFonts w:hint="eastAsia"/>
          <w:rtl/>
        </w:rPr>
        <w:t>אברהם</w:t>
      </w:r>
      <w:r>
        <w:rPr>
          <w:rtl/>
        </w:rPr>
        <w:t xml:space="preserve"> פורז (שינוי):</w:t>
      </w:r>
      <w:bookmarkEnd w:id="89"/>
    </w:p>
    <w:p w14:paraId="45E94976" w14:textId="77777777" w:rsidR="00000000" w:rsidRDefault="00953ED2">
      <w:pPr>
        <w:pStyle w:val="a0"/>
        <w:rPr>
          <w:rFonts w:hint="cs"/>
          <w:rtl/>
        </w:rPr>
      </w:pPr>
    </w:p>
    <w:p w14:paraId="21B40757" w14:textId="77777777" w:rsidR="00000000" w:rsidRDefault="00953ED2">
      <w:pPr>
        <w:pStyle w:val="a0"/>
        <w:rPr>
          <w:rFonts w:hint="cs"/>
          <w:rtl/>
        </w:rPr>
      </w:pPr>
      <w:r>
        <w:rPr>
          <w:rFonts w:hint="cs"/>
          <w:rtl/>
        </w:rPr>
        <w:t>אדוני היושב-ראש, כבר בתחילת דברי אני רוצה לומר שהגעתי להבנה עם הממשלה שאני אעלה את הצעת החוק ותגובת שר הפנים וההצבעה יהיו במוע</w:t>
      </w:r>
      <w:r>
        <w:rPr>
          <w:rFonts w:hint="cs"/>
          <w:rtl/>
        </w:rPr>
        <w:t xml:space="preserve">ד אחר. </w:t>
      </w:r>
    </w:p>
    <w:p w14:paraId="128A556C" w14:textId="77777777" w:rsidR="00000000" w:rsidRDefault="00953ED2">
      <w:pPr>
        <w:pStyle w:val="a0"/>
        <w:rPr>
          <w:rFonts w:hint="cs"/>
          <w:rtl/>
        </w:rPr>
      </w:pPr>
    </w:p>
    <w:p w14:paraId="5FFBC847" w14:textId="77777777" w:rsidR="00000000" w:rsidRDefault="00953ED2">
      <w:pPr>
        <w:pStyle w:val="a0"/>
        <w:rPr>
          <w:rFonts w:hint="cs"/>
          <w:rtl/>
        </w:rPr>
      </w:pPr>
      <w:r>
        <w:rPr>
          <w:rFonts w:hint="cs"/>
          <w:rtl/>
        </w:rPr>
        <w:t xml:space="preserve">העניין עצמו הוא בעיה אנושית, הומניטרית, בעיה של הגינות. העם היהודי היה שנים רבות בגולה וסבל מרדיפות. אני חושב שלנו, כעם יהודי שסבל מרדיפות, יש חובה </w:t>
      </w:r>
      <w:r>
        <w:rPr>
          <w:rtl/>
        </w:rPr>
        <w:t>–</w:t>
      </w:r>
      <w:r>
        <w:rPr>
          <w:rFonts w:hint="cs"/>
          <w:rtl/>
        </w:rPr>
        <w:t xml:space="preserve"> אולי אפילו יותר מאשר לעמים אחרים </w:t>
      </w:r>
      <w:r>
        <w:rPr>
          <w:rtl/>
        </w:rPr>
        <w:t>–</w:t>
      </w:r>
      <w:r>
        <w:rPr>
          <w:rFonts w:hint="cs"/>
          <w:rtl/>
        </w:rPr>
        <w:t xml:space="preserve"> להשתדל לנהוג בהגינות כלפי אלה החיים בתוכנו. </w:t>
      </w:r>
    </w:p>
    <w:p w14:paraId="593F46E6" w14:textId="77777777" w:rsidR="00000000" w:rsidRDefault="00953ED2">
      <w:pPr>
        <w:pStyle w:val="a0"/>
        <w:rPr>
          <w:rFonts w:hint="cs"/>
          <w:rtl/>
        </w:rPr>
      </w:pPr>
    </w:p>
    <w:p w14:paraId="6B8FD01A" w14:textId="77777777" w:rsidR="00000000" w:rsidRDefault="00953ED2">
      <w:pPr>
        <w:pStyle w:val="a0"/>
        <w:rPr>
          <w:rFonts w:hint="cs"/>
          <w:rtl/>
        </w:rPr>
      </w:pPr>
      <w:r>
        <w:rPr>
          <w:rFonts w:hint="cs"/>
          <w:rtl/>
        </w:rPr>
        <w:t>אני לא אומר, רבו</w:t>
      </w:r>
      <w:r>
        <w:rPr>
          <w:rFonts w:hint="cs"/>
          <w:rtl/>
        </w:rPr>
        <w:t xml:space="preserve">תי חברי הכנסת, שאנחנו צריכים להסכים להגירה בלתי חוקית לישראל. לא, אנחנו לא צריכים להסכים. ואנחנו גם צריכים להמשיך ולאכוף את חוקי ההגירה. אבל יש פה תופעה, שבמידה רבה נוצרה בגללנו, בגלל העובדה שלא היתה לנו אכיפה במשך שנים רבות. ומהי התופעה, אדוני היושב-ראש? </w:t>
      </w:r>
      <w:r>
        <w:rPr>
          <w:rFonts w:hint="cs"/>
          <w:rtl/>
        </w:rPr>
        <w:t xml:space="preserve">התופעה היא שאנשים שהגיעו לכאן </w:t>
      </w:r>
      <w:r>
        <w:rPr>
          <w:rtl/>
        </w:rPr>
        <w:t>–</w:t>
      </w:r>
      <w:r>
        <w:rPr>
          <w:rFonts w:hint="cs"/>
          <w:rtl/>
        </w:rPr>
        <w:t xml:space="preserve"> על ילדים אני מדבר - - -</w:t>
      </w:r>
    </w:p>
    <w:p w14:paraId="072F5A87" w14:textId="77777777" w:rsidR="00000000" w:rsidRDefault="00953ED2">
      <w:pPr>
        <w:pStyle w:val="a0"/>
        <w:rPr>
          <w:rFonts w:hint="cs"/>
          <w:rtl/>
        </w:rPr>
      </w:pPr>
    </w:p>
    <w:p w14:paraId="3EB0A1DE" w14:textId="77777777" w:rsidR="00000000" w:rsidRDefault="00953ED2">
      <w:pPr>
        <w:pStyle w:val="af1"/>
        <w:rPr>
          <w:rtl/>
        </w:rPr>
      </w:pPr>
      <w:r>
        <w:rPr>
          <w:rFonts w:hint="eastAsia"/>
          <w:rtl/>
        </w:rPr>
        <w:t>היו</w:t>
      </w:r>
      <w:r>
        <w:rPr>
          <w:rtl/>
        </w:rPr>
        <w:t>"ר ראובן ריבלין:</w:t>
      </w:r>
    </w:p>
    <w:p w14:paraId="193E9DAA" w14:textId="77777777" w:rsidR="00000000" w:rsidRDefault="00953ED2">
      <w:pPr>
        <w:pStyle w:val="a0"/>
        <w:rPr>
          <w:rFonts w:hint="cs"/>
          <w:rtl/>
        </w:rPr>
      </w:pPr>
    </w:p>
    <w:p w14:paraId="12333856" w14:textId="77777777" w:rsidR="00000000" w:rsidRDefault="00953ED2">
      <w:pPr>
        <w:pStyle w:val="a0"/>
        <w:rPr>
          <w:rFonts w:hint="cs"/>
          <w:rtl/>
        </w:rPr>
      </w:pPr>
      <w:r>
        <w:rPr>
          <w:rFonts w:hint="cs"/>
          <w:rtl/>
        </w:rPr>
        <w:t>רגע, הממשלה מסכימה?</w:t>
      </w:r>
    </w:p>
    <w:p w14:paraId="5204E9D9" w14:textId="77777777" w:rsidR="00000000" w:rsidRDefault="00953ED2">
      <w:pPr>
        <w:pStyle w:val="a0"/>
        <w:rPr>
          <w:rFonts w:hint="cs"/>
          <w:rtl/>
        </w:rPr>
      </w:pPr>
    </w:p>
    <w:p w14:paraId="218C02ED" w14:textId="77777777" w:rsidR="00000000" w:rsidRDefault="00953ED2">
      <w:pPr>
        <w:pStyle w:val="-"/>
        <w:rPr>
          <w:rtl/>
        </w:rPr>
      </w:pPr>
      <w:bookmarkStart w:id="90" w:name="FS000000519T18_05_2005_12_47_14C"/>
      <w:bookmarkEnd w:id="90"/>
      <w:r>
        <w:rPr>
          <w:rFonts w:hint="eastAsia"/>
          <w:rtl/>
        </w:rPr>
        <w:t>אברהם</w:t>
      </w:r>
      <w:r>
        <w:rPr>
          <w:rtl/>
        </w:rPr>
        <w:t xml:space="preserve"> פורז (שינוי):</w:t>
      </w:r>
    </w:p>
    <w:p w14:paraId="1358F074" w14:textId="77777777" w:rsidR="00000000" w:rsidRDefault="00953ED2">
      <w:pPr>
        <w:pStyle w:val="a0"/>
        <w:rPr>
          <w:rFonts w:hint="cs"/>
          <w:rtl/>
        </w:rPr>
      </w:pPr>
    </w:p>
    <w:p w14:paraId="560D4803" w14:textId="77777777" w:rsidR="00000000" w:rsidRDefault="00953ED2">
      <w:pPr>
        <w:pStyle w:val="a0"/>
        <w:rPr>
          <w:rFonts w:hint="cs"/>
          <w:rtl/>
        </w:rPr>
      </w:pPr>
      <w:r>
        <w:rPr>
          <w:rFonts w:hint="cs"/>
          <w:rtl/>
        </w:rPr>
        <w:t xml:space="preserve">לא, היא רוצה לגבש עמדה בעד. </w:t>
      </w:r>
    </w:p>
    <w:p w14:paraId="56908BEE" w14:textId="77777777" w:rsidR="00000000" w:rsidRDefault="00953ED2">
      <w:pPr>
        <w:pStyle w:val="a0"/>
        <w:rPr>
          <w:rFonts w:hint="cs"/>
          <w:rtl/>
        </w:rPr>
      </w:pPr>
    </w:p>
    <w:p w14:paraId="0255186F" w14:textId="77777777" w:rsidR="00000000" w:rsidRDefault="00953ED2">
      <w:pPr>
        <w:pStyle w:val="af1"/>
        <w:rPr>
          <w:rFonts w:hint="cs"/>
          <w:rtl/>
        </w:rPr>
      </w:pPr>
      <w:r>
        <w:rPr>
          <w:rFonts w:hint="eastAsia"/>
          <w:rtl/>
        </w:rPr>
        <w:t>היו</w:t>
      </w:r>
      <w:r>
        <w:rPr>
          <w:rtl/>
        </w:rPr>
        <w:t xml:space="preserve">"ר ראובן </w:t>
      </w:r>
      <w:r>
        <w:rPr>
          <w:rFonts w:hint="cs"/>
          <w:rtl/>
        </w:rPr>
        <w:t>ריבלין:</w:t>
      </w:r>
    </w:p>
    <w:p w14:paraId="15970E2D" w14:textId="77777777" w:rsidR="00000000" w:rsidRDefault="00953ED2">
      <w:pPr>
        <w:pStyle w:val="a0"/>
        <w:rPr>
          <w:rFonts w:hint="cs"/>
          <w:rtl/>
        </w:rPr>
      </w:pPr>
    </w:p>
    <w:p w14:paraId="5F07A280" w14:textId="77777777" w:rsidR="00000000" w:rsidRDefault="00953ED2">
      <w:pPr>
        <w:pStyle w:val="a0"/>
        <w:rPr>
          <w:rFonts w:hint="cs"/>
          <w:rtl/>
        </w:rPr>
      </w:pPr>
      <w:r>
        <w:rPr>
          <w:rFonts w:hint="cs"/>
          <w:rtl/>
        </w:rPr>
        <w:t>אז תהיה היום הצבעה או לא תהיה?</w:t>
      </w:r>
    </w:p>
    <w:p w14:paraId="42F1E44A" w14:textId="77777777" w:rsidR="00000000" w:rsidRDefault="00953ED2">
      <w:pPr>
        <w:pStyle w:val="a0"/>
        <w:rPr>
          <w:rFonts w:hint="cs"/>
          <w:rtl/>
        </w:rPr>
      </w:pPr>
    </w:p>
    <w:p w14:paraId="54CFB1EA" w14:textId="77777777" w:rsidR="00000000" w:rsidRDefault="00953ED2">
      <w:pPr>
        <w:pStyle w:val="-"/>
        <w:rPr>
          <w:rtl/>
        </w:rPr>
      </w:pPr>
      <w:bookmarkStart w:id="91" w:name="FS000000519T18_05_2005_12_46_47C"/>
      <w:bookmarkEnd w:id="91"/>
      <w:r>
        <w:rPr>
          <w:rFonts w:hint="eastAsia"/>
          <w:rtl/>
        </w:rPr>
        <w:t>אברהם</w:t>
      </w:r>
      <w:r>
        <w:rPr>
          <w:rtl/>
        </w:rPr>
        <w:t xml:space="preserve"> פורז (שינוי):</w:t>
      </w:r>
    </w:p>
    <w:p w14:paraId="3EE93F57" w14:textId="77777777" w:rsidR="00000000" w:rsidRDefault="00953ED2">
      <w:pPr>
        <w:pStyle w:val="a0"/>
        <w:rPr>
          <w:rFonts w:hint="cs"/>
          <w:rtl/>
        </w:rPr>
      </w:pPr>
    </w:p>
    <w:p w14:paraId="152FC493" w14:textId="77777777" w:rsidR="00000000" w:rsidRDefault="00953ED2">
      <w:pPr>
        <w:pStyle w:val="a0"/>
        <w:rPr>
          <w:rFonts w:hint="cs"/>
          <w:rtl/>
        </w:rPr>
      </w:pPr>
      <w:r>
        <w:rPr>
          <w:rFonts w:hint="cs"/>
          <w:rtl/>
        </w:rPr>
        <w:t>לא תהיה הצבעה.</w:t>
      </w:r>
    </w:p>
    <w:p w14:paraId="6494F851" w14:textId="77777777" w:rsidR="00000000" w:rsidRDefault="00953ED2">
      <w:pPr>
        <w:pStyle w:val="a0"/>
        <w:rPr>
          <w:rFonts w:hint="cs"/>
          <w:rtl/>
        </w:rPr>
      </w:pPr>
    </w:p>
    <w:p w14:paraId="42072F1E" w14:textId="77777777" w:rsidR="00000000" w:rsidRDefault="00953ED2">
      <w:pPr>
        <w:pStyle w:val="af1"/>
        <w:rPr>
          <w:rtl/>
        </w:rPr>
      </w:pPr>
      <w:r>
        <w:rPr>
          <w:rFonts w:hint="eastAsia"/>
          <w:rtl/>
        </w:rPr>
        <w:t>היו</w:t>
      </w:r>
      <w:r>
        <w:rPr>
          <w:rtl/>
        </w:rPr>
        <w:t>"ר ראובן ריבל</w:t>
      </w:r>
      <w:r>
        <w:rPr>
          <w:rtl/>
        </w:rPr>
        <w:t>ין:</w:t>
      </w:r>
    </w:p>
    <w:p w14:paraId="28A756C2" w14:textId="77777777" w:rsidR="00000000" w:rsidRDefault="00953ED2">
      <w:pPr>
        <w:pStyle w:val="a0"/>
        <w:rPr>
          <w:rFonts w:hint="cs"/>
          <w:rtl/>
        </w:rPr>
      </w:pPr>
    </w:p>
    <w:p w14:paraId="36B8278B" w14:textId="77777777" w:rsidR="00000000" w:rsidRDefault="00953ED2">
      <w:pPr>
        <w:pStyle w:val="a0"/>
        <w:rPr>
          <w:rFonts w:hint="cs"/>
          <w:rtl/>
        </w:rPr>
      </w:pPr>
      <w:r>
        <w:rPr>
          <w:rFonts w:hint="cs"/>
          <w:rtl/>
        </w:rPr>
        <w:t xml:space="preserve">על חוק זה לא תהיה הצבעה היום, שכן הממשלה רוצה לשקול את האפשרות שהיא תתמוך בחוק. </w:t>
      </w:r>
    </w:p>
    <w:p w14:paraId="51D1DBE2" w14:textId="77777777" w:rsidR="00000000" w:rsidRDefault="00953ED2">
      <w:pPr>
        <w:pStyle w:val="a0"/>
        <w:rPr>
          <w:rFonts w:hint="cs"/>
          <w:rtl/>
        </w:rPr>
      </w:pPr>
    </w:p>
    <w:p w14:paraId="7AED4584" w14:textId="77777777" w:rsidR="00000000" w:rsidRDefault="00953ED2">
      <w:pPr>
        <w:pStyle w:val="-"/>
        <w:rPr>
          <w:rtl/>
        </w:rPr>
      </w:pPr>
      <w:bookmarkStart w:id="92" w:name="FS000000519T18_05_2005_12_48_31C"/>
      <w:bookmarkEnd w:id="92"/>
      <w:r>
        <w:rPr>
          <w:rFonts w:hint="eastAsia"/>
          <w:rtl/>
        </w:rPr>
        <w:t>אברהם</w:t>
      </w:r>
      <w:r>
        <w:rPr>
          <w:rtl/>
        </w:rPr>
        <w:t xml:space="preserve"> פורז (שינוי):</w:t>
      </w:r>
    </w:p>
    <w:p w14:paraId="7B90BFAD" w14:textId="77777777" w:rsidR="00000000" w:rsidRDefault="00953ED2">
      <w:pPr>
        <w:pStyle w:val="a0"/>
        <w:rPr>
          <w:rFonts w:hint="cs"/>
          <w:rtl/>
        </w:rPr>
      </w:pPr>
    </w:p>
    <w:p w14:paraId="7B16513F" w14:textId="77777777" w:rsidR="00000000" w:rsidRDefault="00953ED2">
      <w:pPr>
        <w:pStyle w:val="a0"/>
        <w:rPr>
          <w:rFonts w:hint="cs"/>
          <w:rtl/>
        </w:rPr>
      </w:pPr>
      <w:r>
        <w:rPr>
          <w:rFonts w:hint="cs"/>
          <w:rtl/>
        </w:rPr>
        <w:t>רבותי, מה שאמרתי - בעבר היו מצבים שהגיעו לארץ אנשים. חלקם הגיעו כתיירים ונשארו פה כשוהים בלתי חוקיים, חלקם הגיעו לפה כעובדים זרים ונשארו כשוהים בלתי</w:t>
      </w:r>
      <w:r>
        <w:rPr>
          <w:rFonts w:hint="cs"/>
          <w:rtl/>
        </w:rPr>
        <w:t xml:space="preserve"> חוקיים. וההורים חטאו. אבל החטא הזה לא נגמר בזה שהם חטאו, אלא גם נולדו להם פה ילדים. וחלק גדול מהילדים האלה שבהם אני מדבר - זאת קבוצה שלהערכתי מונה לא יותר מ-500-600 ילדים. הילדים האלה, רובם המכריע נולדו בארץ, התחנכו במערכות החינוך שלנו, הם מדברים עברית, ה</w:t>
      </w:r>
      <w:r>
        <w:rPr>
          <w:rFonts w:hint="cs"/>
          <w:rtl/>
        </w:rPr>
        <w:t>ם חוגגים את החגים שלנו, והם הפכו לישראלים לכל דבר. ולכן, בעיני, לקחת את הקבוצה הזאת, ולגרש ילדים מבוגרים, זאת אומרת נערים מגיל עשר ומעלה, ולומר להם: עכשיו תלכו מפה - זה מעשה לא הגון, לא הומני, לא ראוי למדינה יהודית.</w:t>
      </w:r>
    </w:p>
    <w:p w14:paraId="2237D267" w14:textId="77777777" w:rsidR="00000000" w:rsidRDefault="00953ED2">
      <w:pPr>
        <w:pStyle w:val="a0"/>
        <w:rPr>
          <w:rFonts w:hint="cs"/>
          <w:rtl/>
        </w:rPr>
      </w:pPr>
    </w:p>
    <w:p w14:paraId="528F7E47" w14:textId="77777777" w:rsidR="00000000" w:rsidRDefault="00953ED2">
      <w:pPr>
        <w:pStyle w:val="a0"/>
        <w:rPr>
          <w:rFonts w:hint="cs"/>
          <w:rtl/>
        </w:rPr>
      </w:pPr>
      <w:r>
        <w:rPr>
          <w:rFonts w:hint="cs"/>
          <w:rtl/>
        </w:rPr>
        <w:t>הילדים האלה, גם אם הוריהם הגיעו לפה שלא</w:t>
      </w:r>
      <w:r>
        <w:rPr>
          <w:rFonts w:hint="cs"/>
          <w:rtl/>
        </w:rPr>
        <w:t xml:space="preserve"> כדין, הם עצמם לא חטאו. הם היו ילדים כשהם הגיעו לפה, והם לא חטאו. </w:t>
      </w:r>
    </w:p>
    <w:p w14:paraId="65EC40DC" w14:textId="77777777" w:rsidR="00000000" w:rsidRDefault="00953ED2">
      <w:pPr>
        <w:pStyle w:val="a0"/>
        <w:rPr>
          <w:rFonts w:hint="cs"/>
          <w:rtl/>
        </w:rPr>
      </w:pPr>
    </w:p>
    <w:p w14:paraId="3381144F" w14:textId="77777777" w:rsidR="00000000" w:rsidRDefault="00953ED2">
      <w:pPr>
        <w:pStyle w:val="af0"/>
        <w:rPr>
          <w:rtl/>
        </w:rPr>
      </w:pPr>
      <w:r>
        <w:rPr>
          <w:rFonts w:hint="eastAsia"/>
          <w:rtl/>
        </w:rPr>
        <w:t>יעקב</w:t>
      </w:r>
      <w:r>
        <w:rPr>
          <w:rtl/>
        </w:rPr>
        <w:t xml:space="preserve"> מרגי (ש"ס):</w:t>
      </w:r>
    </w:p>
    <w:p w14:paraId="79F4F31D" w14:textId="77777777" w:rsidR="00000000" w:rsidRDefault="00953ED2">
      <w:pPr>
        <w:pStyle w:val="a0"/>
        <w:rPr>
          <w:rFonts w:hint="cs"/>
          <w:rtl/>
        </w:rPr>
      </w:pPr>
    </w:p>
    <w:p w14:paraId="451F8643" w14:textId="77777777" w:rsidR="00000000" w:rsidRDefault="00953ED2">
      <w:pPr>
        <w:pStyle w:val="a0"/>
        <w:rPr>
          <w:rFonts w:hint="cs"/>
          <w:rtl/>
        </w:rPr>
      </w:pPr>
      <w:r>
        <w:rPr>
          <w:rFonts w:hint="cs"/>
          <w:rtl/>
        </w:rPr>
        <w:t>האם גם החייל עם צלב הקרס?</w:t>
      </w:r>
    </w:p>
    <w:p w14:paraId="656E9360" w14:textId="77777777" w:rsidR="00000000" w:rsidRDefault="00953ED2">
      <w:pPr>
        <w:pStyle w:val="a0"/>
        <w:rPr>
          <w:rFonts w:hint="cs"/>
          <w:rtl/>
        </w:rPr>
      </w:pPr>
    </w:p>
    <w:p w14:paraId="5E18BE50" w14:textId="77777777" w:rsidR="00000000" w:rsidRDefault="00953ED2">
      <w:pPr>
        <w:pStyle w:val="af1"/>
        <w:rPr>
          <w:rtl/>
        </w:rPr>
      </w:pPr>
      <w:r>
        <w:rPr>
          <w:rFonts w:hint="eastAsia"/>
          <w:rtl/>
        </w:rPr>
        <w:t>היו</w:t>
      </w:r>
      <w:r>
        <w:rPr>
          <w:rtl/>
        </w:rPr>
        <w:t>"ר ראובן ריבלין:</w:t>
      </w:r>
    </w:p>
    <w:p w14:paraId="7649E73D" w14:textId="77777777" w:rsidR="00000000" w:rsidRDefault="00953ED2">
      <w:pPr>
        <w:pStyle w:val="a0"/>
        <w:rPr>
          <w:rFonts w:hint="cs"/>
          <w:rtl/>
        </w:rPr>
      </w:pPr>
    </w:p>
    <w:p w14:paraId="0C3909BF" w14:textId="77777777" w:rsidR="00000000" w:rsidRDefault="00953ED2">
      <w:pPr>
        <w:pStyle w:val="a0"/>
        <w:rPr>
          <w:rFonts w:hint="cs"/>
          <w:rtl/>
        </w:rPr>
      </w:pPr>
      <w:r>
        <w:rPr>
          <w:rFonts w:hint="cs"/>
          <w:rtl/>
        </w:rPr>
        <w:t xml:space="preserve">הוא עלה לפי חוק השבות. </w:t>
      </w:r>
    </w:p>
    <w:p w14:paraId="03379E29" w14:textId="77777777" w:rsidR="00000000" w:rsidRDefault="00953ED2">
      <w:pPr>
        <w:pStyle w:val="a0"/>
        <w:rPr>
          <w:rFonts w:hint="cs"/>
          <w:rtl/>
        </w:rPr>
      </w:pPr>
    </w:p>
    <w:p w14:paraId="07BB4019" w14:textId="77777777" w:rsidR="00000000" w:rsidRDefault="00953ED2">
      <w:pPr>
        <w:pStyle w:val="-"/>
        <w:rPr>
          <w:rtl/>
        </w:rPr>
      </w:pPr>
      <w:bookmarkStart w:id="93" w:name="FS000000519T18_05_2005_12_53_29C"/>
      <w:bookmarkEnd w:id="93"/>
      <w:r>
        <w:rPr>
          <w:rFonts w:hint="eastAsia"/>
          <w:rtl/>
        </w:rPr>
        <w:t>אברהם</w:t>
      </w:r>
      <w:r>
        <w:rPr>
          <w:rtl/>
        </w:rPr>
        <w:t xml:space="preserve"> פורז (שינוי):</w:t>
      </w:r>
    </w:p>
    <w:p w14:paraId="3596B136" w14:textId="77777777" w:rsidR="00000000" w:rsidRDefault="00953ED2">
      <w:pPr>
        <w:pStyle w:val="a0"/>
        <w:rPr>
          <w:rFonts w:hint="cs"/>
          <w:rtl/>
        </w:rPr>
      </w:pPr>
    </w:p>
    <w:p w14:paraId="711942F1" w14:textId="77777777" w:rsidR="00000000" w:rsidRDefault="00953ED2">
      <w:pPr>
        <w:pStyle w:val="a0"/>
        <w:rPr>
          <w:rFonts w:hint="cs"/>
          <w:rtl/>
        </w:rPr>
      </w:pPr>
      <w:r>
        <w:rPr>
          <w:rFonts w:hint="cs"/>
          <w:rtl/>
        </w:rPr>
        <w:t xml:space="preserve">הוא עלה לפי חוק השבות. הוא נכד של יהודי, כנראה. </w:t>
      </w:r>
    </w:p>
    <w:p w14:paraId="7129FC67" w14:textId="77777777" w:rsidR="00000000" w:rsidRDefault="00953ED2">
      <w:pPr>
        <w:pStyle w:val="a0"/>
        <w:rPr>
          <w:rFonts w:hint="cs"/>
          <w:rtl/>
        </w:rPr>
      </w:pPr>
    </w:p>
    <w:p w14:paraId="72C4E823" w14:textId="77777777" w:rsidR="00000000" w:rsidRDefault="00953ED2">
      <w:pPr>
        <w:pStyle w:val="af1"/>
        <w:rPr>
          <w:rtl/>
        </w:rPr>
      </w:pPr>
      <w:r>
        <w:rPr>
          <w:rFonts w:hint="eastAsia"/>
          <w:rtl/>
        </w:rPr>
        <w:t>היו</w:t>
      </w:r>
      <w:r>
        <w:rPr>
          <w:rtl/>
        </w:rPr>
        <w:t>"ר ראובן ריבלין:</w:t>
      </w:r>
    </w:p>
    <w:p w14:paraId="070A7623" w14:textId="77777777" w:rsidR="00000000" w:rsidRDefault="00953ED2">
      <w:pPr>
        <w:pStyle w:val="a0"/>
        <w:rPr>
          <w:rFonts w:hint="cs"/>
          <w:rtl/>
        </w:rPr>
      </w:pPr>
    </w:p>
    <w:p w14:paraId="3762D416" w14:textId="77777777" w:rsidR="00000000" w:rsidRDefault="00953ED2">
      <w:pPr>
        <w:pStyle w:val="a0"/>
        <w:rPr>
          <w:rFonts w:hint="cs"/>
          <w:rtl/>
        </w:rPr>
      </w:pPr>
      <w:r>
        <w:rPr>
          <w:rFonts w:hint="cs"/>
          <w:rtl/>
        </w:rPr>
        <w:t>הוא ע</w:t>
      </w:r>
      <w:r>
        <w:rPr>
          <w:rFonts w:hint="cs"/>
          <w:rtl/>
        </w:rPr>
        <w:t xml:space="preserve">לה לפי חוק השבות, חבר הכנסת מרגי. </w:t>
      </w:r>
    </w:p>
    <w:p w14:paraId="656F32BF" w14:textId="77777777" w:rsidR="00000000" w:rsidRDefault="00953ED2">
      <w:pPr>
        <w:pStyle w:val="a0"/>
        <w:rPr>
          <w:rFonts w:hint="cs"/>
          <w:rtl/>
        </w:rPr>
      </w:pPr>
    </w:p>
    <w:p w14:paraId="75FAB2A8" w14:textId="77777777" w:rsidR="00000000" w:rsidRDefault="00953ED2">
      <w:pPr>
        <w:pStyle w:val="-"/>
        <w:rPr>
          <w:rtl/>
        </w:rPr>
      </w:pPr>
      <w:bookmarkStart w:id="94" w:name="FS000000519T18_05_2005_12_53_57C"/>
      <w:bookmarkEnd w:id="94"/>
      <w:r>
        <w:rPr>
          <w:rFonts w:hint="eastAsia"/>
          <w:rtl/>
        </w:rPr>
        <w:t>אברהם</w:t>
      </w:r>
      <w:r>
        <w:rPr>
          <w:rtl/>
        </w:rPr>
        <w:t xml:space="preserve"> פורז (שינוי):</w:t>
      </w:r>
    </w:p>
    <w:p w14:paraId="2DA4DF1A" w14:textId="77777777" w:rsidR="00000000" w:rsidRDefault="00953ED2">
      <w:pPr>
        <w:pStyle w:val="a0"/>
        <w:rPr>
          <w:rFonts w:hint="cs"/>
          <w:rtl/>
        </w:rPr>
      </w:pPr>
    </w:p>
    <w:p w14:paraId="290FBCE4" w14:textId="77777777" w:rsidR="00000000" w:rsidRDefault="00953ED2">
      <w:pPr>
        <w:pStyle w:val="a0"/>
        <w:rPr>
          <w:rFonts w:hint="cs"/>
          <w:rtl/>
        </w:rPr>
      </w:pPr>
      <w:r>
        <w:rPr>
          <w:rFonts w:hint="cs"/>
          <w:rtl/>
        </w:rPr>
        <w:t xml:space="preserve">אני יכול להגיד לך למה: חייל לא יכול בין אלה, כי אלה לא מגויסים, כי אין להם מעמד של תושבים, ולכן לא מגייסים אותם. אז העניין הזה הוא לחלוטין לא רלוונטי. </w:t>
      </w:r>
    </w:p>
    <w:p w14:paraId="5BCE4580" w14:textId="77777777" w:rsidR="00000000" w:rsidRDefault="00953ED2">
      <w:pPr>
        <w:pStyle w:val="a0"/>
        <w:rPr>
          <w:rFonts w:hint="cs"/>
          <w:rtl/>
        </w:rPr>
      </w:pPr>
    </w:p>
    <w:p w14:paraId="134D3511" w14:textId="77777777" w:rsidR="00000000" w:rsidRDefault="00953ED2">
      <w:pPr>
        <w:pStyle w:val="a0"/>
        <w:rPr>
          <w:rFonts w:hint="cs"/>
          <w:rtl/>
        </w:rPr>
      </w:pPr>
      <w:r>
        <w:rPr>
          <w:rFonts w:hint="cs"/>
          <w:rtl/>
        </w:rPr>
        <w:t xml:space="preserve">המדינה שלנו במידה מסוימת חטאה. כי אם היתה לנו </w:t>
      </w:r>
      <w:r>
        <w:rPr>
          <w:rFonts w:hint="cs"/>
          <w:rtl/>
        </w:rPr>
        <w:t>מערכת אכיפה כשהם היו תינוקות, או כשהם היו בני שנתיים, שלוש וארבע, והיו מוציאים מהארץ את ההורים עם הילד אז, לא היתה לי טענה. כי ילד בן ארבע, חמש, שש, או יותר צעיר, אם ההורים עוזבים, הוא עוזב יחד אתם. אבל כאשר ילד כזה מגיע לגיל 15, 16 ו-17, וכל חייו עברו ביש</w:t>
      </w:r>
      <w:r>
        <w:rPr>
          <w:rFonts w:hint="cs"/>
          <w:rtl/>
        </w:rPr>
        <w:t xml:space="preserve">ראל, וכל ההוויה התרבותית שלו היא ישראלית, והוא מדבר עברית, והוא חלק מאתנו </w:t>
      </w:r>
      <w:r>
        <w:rPr>
          <w:rtl/>
        </w:rPr>
        <w:t>–</w:t>
      </w:r>
      <w:r>
        <w:rPr>
          <w:rFonts w:hint="cs"/>
          <w:rtl/>
        </w:rPr>
        <w:t xml:space="preserve"> גירושו בשלב הזה הוא מעשה אכזרי שלא מתאים לנו. </w:t>
      </w:r>
    </w:p>
    <w:p w14:paraId="13F9806E" w14:textId="77777777" w:rsidR="00000000" w:rsidRDefault="00953ED2">
      <w:pPr>
        <w:pStyle w:val="a0"/>
        <w:rPr>
          <w:rFonts w:hint="cs"/>
          <w:rtl/>
        </w:rPr>
      </w:pPr>
    </w:p>
    <w:p w14:paraId="65C0B8BA" w14:textId="77777777" w:rsidR="00000000" w:rsidRDefault="00953ED2">
      <w:pPr>
        <w:pStyle w:val="a0"/>
        <w:rPr>
          <w:rFonts w:hint="cs"/>
          <w:rtl/>
        </w:rPr>
      </w:pPr>
      <w:r>
        <w:rPr>
          <w:rFonts w:hint="cs"/>
          <w:rtl/>
        </w:rPr>
        <w:t>לכן מדובר במבצע, נקרא לזה, חד-פעמי, של הכשרה חד-פעמית של כמה מאות ילדים; לפי הערכתי אין יותר מ-500</w:t>
      </w:r>
      <w:r>
        <w:rPr>
          <w:rtl/>
        </w:rPr>
        <w:t>–</w:t>
      </w:r>
      <w:r>
        <w:rPr>
          <w:rFonts w:hint="cs"/>
          <w:rtl/>
        </w:rPr>
        <w:t xml:space="preserve">600. אני שמח שהממשלה </w:t>
      </w:r>
      <w:r>
        <w:rPr>
          <w:rtl/>
        </w:rPr>
        <w:t>–</w:t>
      </w:r>
      <w:r>
        <w:rPr>
          <w:rFonts w:hint="cs"/>
          <w:rtl/>
        </w:rPr>
        <w:t xml:space="preserve"> אומנם זה ה</w:t>
      </w:r>
      <w:r>
        <w:rPr>
          <w:rFonts w:hint="cs"/>
          <w:rtl/>
        </w:rPr>
        <w:t>תחיל בתקופתי. אני ניסיתי להסדיר את העניין הזה כבר אז, אבל כנראה - - -</w:t>
      </w:r>
    </w:p>
    <w:p w14:paraId="2D7B9D53" w14:textId="77777777" w:rsidR="00000000" w:rsidRDefault="00953ED2">
      <w:pPr>
        <w:pStyle w:val="a0"/>
        <w:rPr>
          <w:rFonts w:hint="cs"/>
          <w:rtl/>
        </w:rPr>
      </w:pPr>
    </w:p>
    <w:p w14:paraId="7A4F4640" w14:textId="77777777" w:rsidR="00000000" w:rsidRDefault="00953ED2">
      <w:pPr>
        <w:pStyle w:val="af1"/>
        <w:rPr>
          <w:rtl/>
        </w:rPr>
      </w:pPr>
      <w:r>
        <w:rPr>
          <w:rFonts w:hint="eastAsia"/>
          <w:rtl/>
        </w:rPr>
        <w:t>היו</w:t>
      </w:r>
      <w:r>
        <w:rPr>
          <w:rtl/>
        </w:rPr>
        <w:t>"ר ראובן ריבלין:</w:t>
      </w:r>
    </w:p>
    <w:p w14:paraId="4E4701EE" w14:textId="77777777" w:rsidR="00000000" w:rsidRDefault="00953ED2">
      <w:pPr>
        <w:pStyle w:val="a0"/>
        <w:rPr>
          <w:rFonts w:hint="cs"/>
          <w:rtl/>
        </w:rPr>
      </w:pPr>
    </w:p>
    <w:p w14:paraId="1521EAE5" w14:textId="77777777" w:rsidR="00000000" w:rsidRDefault="00953ED2">
      <w:pPr>
        <w:pStyle w:val="a0"/>
        <w:rPr>
          <w:rFonts w:hint="cs"/>
          <w:rtl/>
        </w:rPr>
      </w:pPr>
      <w:r>
        <w:rPr>
          <w:rFonts w:hint="cs"/>
          <w:rtl/>
        </w:rPr>
        <w:t>חברי סיעת העבודה, אין לכם חדר סיעה? הרי יש לכם חדר סיעה, אתם יכולים לקיים בו דיונים. ואם צפוף לכם או צר המקום, אני אנדב את לשכת יושב-ראש הכנסת. אבל למה לנהל פה את כ</w:t>
      </w:r>
      <w:r>
        <w:rPr>
          <w:rFonts w:hint="cs"/>
          <w:rtl/>
        </w:rPr>
        <w:t xml:space="preserve">ל דיוני הסיעה כשחבר הכנסת פורז מבקש להסביר לעם מה החשיבות הגדולה של החוק שלו </w:t>
      </w:r>
      <w:r>
        <w:rPr>
          <w:rtl/>
        </w:rPr>
        <w:t>–</w:t>
      </w:r>
      <w:r>
        <w:rPr>
          <w:rFonts w:hint="cs"/>
          <w:rtl/>
        </w:rPr>
        <w:t xml:space="preserve"> ויש חשיבות לחוק שלו.</w:t>
      </w:r>
    </w:p>
    <w:p w14:paraId="513D0817" w14:textId="77777777" w:rsidR="00000000" w:rsidRDefault="00953ED2">
      <w:pPr>
        <w:pStyle w:val="a0"/>
        <w:rPr>
          <w:rFonts w:hint="cs"/>
          <w:rtl/>
        </w:rPr>
      </w:pPr>
    </w:p>
    <w:p w14:paraId="2D6C3D56" w14:textId="77777777" w:rsidR="00000000" w:rsidRDefault="00953ED2">
      <w:pPr>
        <w:pStyle w:val="-"/>
        <w:rPr>
          <w:rtl/>
        </w:rPr>
      </w:pPr>
      <w:bookmarkStart w:id="95" w:name="FS000000519T18_05_2005_12_59_48C"/>
      <w:bookmarkEnd w:id="95"/>
      <w:r>
        <w:rPr>
          <w:rFonts w:hint="eastAsia"/>
          <w:rtl/>
        </w:rPr>
        <w:t>אברהם</w:t>
      </w:r>
      <w:r>
        <w:rPr>
          <w:rtl/>
        </w:rPr>
        <w:t xml:space="preserve"> פורז (שינוי):</w:t>
      </w:r>
    </w:p>
    <w:p w14:paraId="2C79E40F" w14:textId="77777777" w:rsidR="00000000" w:rsidRDefault="00953ED2">
      <w:pPr>
        <w:pStyle w:val="a0"/>
        <w:rPr>
          <w:rFonts w:hint="cs"/>
          <w:rtl/>
        </w:rPr>
      </w:pPr>
    </w:p>
    <w:p w14:paraId="5B2EE8CB" w14:textId="77777777" w:rsidR="00000000" w:rsidRDefault="00953ED2">
      <w:pPr>
        <w:pStyle w:val="a0"/>
        <w:rPr>
          <w:rFonts w:hint="cs"/>
          <w:rtl/>
        </w:rPr>
      </w:pPr>
      <w:r>
        <w:rPr>
          <w:rFonts w:hint="cs"/>
          <w:rtl/>
        </w:rPr>
        <w:t>בתקופת כהונתי, שנמשכה קצת יותר משנה וחצי, לא הצלחתי להסדיר את העניין באופן סופי, אף שהתחלתי בכך. אני יודע מפיו של שר הפנים הנוכחי, אופ</w:t>
      </w:r>
      <w:r>
        <w:rPr>
          <w:rFonts w:hint="cs"/>
          <w:rtl/>
        </w:rPr>
        <w:t>יר פינס-פז, שגם הוא תומך בהסדרת העניין, ואני מאוד מקווה שנמצא פתרון הומני וראוי לקבוצה הזאת של הילדים. כמובן, נצטרך למצוא גם משהו להורים שלהם, אני לא אכנס כרגע לפירוט. אני חושב שאסור לנו להסכים, בשום פנים ואופן, לאיזו סיטואציה שבה ילדים שנולדו בארץ, התחנכו</w:t>
      </w:r>
      <w:r>
        <w:rPr>
          <w:rFonts w:hint="cs"/>
          <w:rtl/>
        </w:rPr>
        <w:t xml:space="preserve"> פה והיום הם בגיל העשרה, אנחנו נוציא אותם מהארץ. אגב, רובם הגדול גם רוצים להתגייס לצבא ולשרת. אני חושב שאנחנו יכולים להתברך בהם. </w:t>
      </w:r>
    </w:p>
    <w:p w14:paraId="31A58951" w14:textId="77777777" w:rsidR="00000000" w:rsidRDefault="00953ED2">
      <w:pPr>
        <w:pStyle w:val="a0"/>
        <w:rPr>
          <w:rFonts w:hint="cs"/>
          <w:rtl/>
        </w:rPr>
      </w:pPr>
    </w:p>
    <w:p w14:paraId="3691AC89" w14:textId="77777777" w:rsidR="00000000" w:rsidRDefault="00953ED2">
      <w:pPr>
        <w:pStyle w:val="a0"/>
        <w:rPr>
          <w:rFonts w:hint="cs"/>
          <w:rtl/>
        </w:rPr>
      </w:pPr>
      <w:r>
        <w:rPr>
          <w:rFonts w:hint="cs"/>
          <w:rtl/>
        </w:rPr>
        <w:t xml:space="preserve">אדוני היושב-ראש, כפי שהסברתי, תשובת שר הפנים תינתן במועד אחר. אני מקווה שעד אז תהיה הסכמת ממשלה. תודה רבה. </w:t>
      </w:r>
    </w:p>
    <w:p w14:paraId="0D94E1E2" w14:textId="77777777" w:rsidR="00000000" w:rsidRDefault="00953ED2">
      <w:pPr>
        <w:pStyle w:val="a0"/>
        <w:rPr>
          <w:rFonts w:hint="cs"/>
          <w:rtl/>
        </w:rPr>
      </w:pPr>
    </w:p>
    <w:p w14:paraId="23AA53F9" w14:textId="77777777" w:rsidR="00000000" w:rsidRDefault="00953ED2">
      <w:pPr>
        <w:pStyle w:val="af1"/>
        <w:rPr>
          <w:rtl/>
        </w:rPr>
      </w:pPr>
      <w:r>
        <w:rPr>
          <w:rFonts w:hint="eastAsia"/>
          <w:rtl/>
        </w:rPr>
        <w:t>היו</w:t>
      </w:r>
      <w:r>
        <w:rPr>
          <w:rtl/>
        </w:rPr>
        <w:t>"ר ראובן ריבל</w:t>
      </w:r>
      <w:r>
        <w:rPr>
          <w:rtl/>
        </w:rPr>
        <w:t>ין:</w:t>
      </w:r>
    </w:p>
    <w:p w14:paraId="58644C20" w14:textId="77777777" w:rsidR="00000000" w:rsidRDefault="00953ED2">
      <w:pPr>
        <w:pStyle w:val="a0"/>
        <w:rPr>
          <w:rFonts w:hint="cs"/>
          <w:rtl/>
        </w:rPr>
      </w:pPr>
    </w:p>
    <w:p w14:paraId="1AC94B35" w14:textId="77777777" w:rsidR="00000000" w:rsidRDefault="00953ED2">
      <w:pPr>
        <w:pStyle w:val="a0"/>
        <w:rPr>
          <w:rFonts w:hint="cs"/>
          <w:rtl/>
        </w:rPr>
      </w:pPr>
      <w:r>
        <w:rPr>
          <w:rFonts w:hint="cs"/>
          <w:rtl/>
        </w:rPr>
        <w:t>תודה. כבוד שר הפנים. אני הבנתי שהממשלה מבקשת לשקול את העניין. אולי אדוני רק יבהיר את עמדת הממשלה בלי לתת תשובה. כי בהחלט, אנשים רבים אשר קשרו את גורלם עם גורל מדינת ישראל, והם נמצאים כאן בלי שהם יודעים אפילו על ארץ המוצא שלהם, נושאים את עיניהם. הם נול</w:t>
      </w:r>
      <w:r>
        <w:rPr>
          <w:rFonts w:hint="cs"/>
          <w:rtl/>
        </w:rPr>
        <w:t xml:space="preserve">דו כאן, ובהחלט, העניין ראוי שנדון בו. אדוני רק יבהיר את העמדה, כי אני מבין שאין הצבעה. </w:t>
      </w:r>
    </w:p>
    <w:p w14:paraId="3756F317" w14:textId="77777777" w:rsidR="00000000" w:rsidRDefault="00953ED2">
      <w:pPr>
        <w:pStyle w:val="a0"/>
        <w:rPr>
          <w:rFonts w:hint="cs"/>
          <w:rtl/>
        </w:rPr>
      </w:pPr>
    </w:p>
    <w:p w14:paraId="1DB89419" w14:textId="77777777" w:rsidR="00000000" w:rsidRDefault="00953ED2">
      <w:pPr>
        <w:pStyle w:val="a"/>
        <w:rPr>
          <w:rtl/>
        </w:rPr>
      </w:pPr>
      <w:bookmarkStart w:id="96" w:name="FS000000519T18_05_2005_13_04_36C"/>
      <w:bookmarkStart w:id="97" w:name="FS000000455T18_05_2005_13_04_45"/>
      <w:bookmarkStart w:id="98" w:name="_Toc118183572"/>
      <w:bookmarkEnd w:id="96"/>
      <w:bookmarkEnd w:id="97"/>
      <w:r>
        <w:rPr>
          <w:rFonts w:hint="eastAsia"/>
          <w:rtl/>
        </w:rPr>
        <w:t>שר</w:t>
      </w:r>
      <w:r>
        <w:rPr>
          <w:rtl/>
        </w:rPr>
        <w:t xml:space="preserve"> הפנים אופיר פינס-פז:</w:t>
      </w:r>
      <w:bookmarkEnd w:id="98"/>
    </w:p>
    <w:p w14:paraId="4D163549" w14:textId="77777777" w:rsidR="00000000" w:rsidRDefault="00953ED2">
      <w:pPr>
        <w:pStyle w:val="a0"/>
        <w:rPr>
          <w:rFonts w:hint="cs"/>
          <w:rtl/>
        </w:rPr>
      </w:pPr>
    </w:p>
    <w:p w14:paraId="6806FFD1" w14:textId="77777777" w:rsidR="00000000" w:rsidRDefault="00953ED2">
      <w:pPr>
        <w:pStyle w:val="a0"/>
        <w:rPr>
          <w:rFonts w:hint="cs"/>
          <w:rtl/>
        </w:rPr>
      </w:pPr>
      <w:r>
        <w:rPr>
          <w:rFonts w:hint="cs"/>
          <w:rtl/>
        </w:rPr>
        <w:t>אני באמת רוצה להבהיר את העמדה. השר לשעבר פורז הציע את הצעת החוק. אנחנו ביקשנו ממנו להמתין - משני טעמים. ראשית, משום שהנושא נמצא על שולחנה של ה</w:t>
      </w:r>
      <w:r>
        <w:rPr>
          <w:rFonts w:hint="cs"/>
          <w:rtl/>
        </w:rPr>
        <w:t xml:space="preserve">ממשלה. השבוע אפילו התקיים דיון אצל ראש הממשלה בנושא הזה, והנושא הזה נכנס לפעולה בממשלה, ולפי דעתי היא תכריע בו בשבועיים הקרובים. אם ההכרעה תהיה כפי שאתה מצפה </w:t>
      </w:r>
      <w:r>
        <w:rPr>
          <w:rtl/>
        </w:rPr>
        <w:t>–</w:t>
      </w:r>
      <w:r>
        <w:rPr>
          <w:rFonts w:hint="cs"/>
          <w:rtl/>
        </w:rPr>
        <w:t xml:space="preserve"> פחות או יותר </w:t>
      </w:r>
      <w:r>
        <w:rPr>
          <w:rtl/>
        </w:rPr>
        <w:t>–</w:t>
      </w:r>
      <w:r>
        <w:rPr>
          <w:rFonts w:hint="cs"/>
          <w:rtl/>
        </w:rPr>
        <w:t xml:space="preserve"> ודאי שאין צורך בחוק. ואם היא לא תהיה כזאת, תמיד תוכל לבוא ולהציג את הצעת החוק לכנ</w:t>
      </w:r>
      <w:r>
        <w:rPr>
          <w:rFonts w:hint="cs"/>
          <w:rtl/>
        </w:rPr>
        <w:t xml:space="preserve">סת ולקיים הצבעה. </w:t>
      </w:r>
    </w:p>
    <w:p w14:paraId="6F90EE02" w14:textId="77777777" w:rsidR="00000000" w:rsidRDefault="00953ED2">
      <w:pPr>
        <w:pStyle w:val="a0"/>
        <w:rPr>
          <w:rFonts w:hint="cs"/>
          <w:rtl/>
        </w:rPr>
      </w:pPr>
    </w:p>
    <w:p w14:paraId="2607B0F3" w14:textId="77777777" w:rsidR="00000000" w:rsidRDefault="00953ED2">
      <w:pPr>
        <w:pStyle w:val="a0"/>
        <w:rPr>
          <w:rFonts w:hint="cs"/>
          <w:rtl/>
        </w:rPr>
      </w:pPr>
      <w:r>
        <w:rPr>
          <w:rFonts w:hint="cs"/>
          <w:rtl/>
        </w:rPr>
        <w:t xml:space="preserve">בסוגריים אני מציע, שהסדרים מהסוג הזה לא ייעשו בחקיקה אלא בהחלטות ממשלה </w:t>
      </w:r>
      <w:r>
        <w:rPr>
          <w:rtl/>
        </w:rPr>
        <w:t>–</w:t>
      </w:r>
      <w:r>
        <w:rPr>
          <w:rFonts w:hint="cs"/>
          <w:rtl/>
        </w:rPr>
        <w:t xml:space="preserve"> כמו שאתה, אגב, רצית כשהיית שר הפנים. </w:t>
      </w:r>
    </w:p>
    <w:p w14:paraId="101C1540" w14:textId="77777777" w:rsidR="00000000" w:rsidRDefault="00953ED2">
      <w:pPr>
        <w:pStyle w:val="a0"/>
        <w:rPr>
          <w:rFonts w:hint="cs"/>
          <w:rtl/>
        </w:rPr>
      </w:pPr>
    </w:p>
    <w:p w14:paraId="2067E9DB" w14:textId="77777777" w:rsidR="00000000" w:rsidRDefault="00953ED2">
      <w:pPr>
        <w:pStyle w:val="a0"/>
        <w:rPr>
          <w:rFonts w:hint="cs"/>
          <w:rtl/>
        </w:rPr>
      </w:pPr>
      <w:r>
        <w:rPr>
          <w:rFonts w:hint="cs"/>
          <w:rtl/>
        </w:rPr>
        <w:t>אבל, אדוני היושב-ראש, אני מציע לתת לממשלה שבועיים להחליט את החלטתה בעניין הזה. חבר הכנסת פורז יוכל תמיד להחליט מה הוא רוצה לע</w:t>
      </w:r>
      <w:r>
        <w:rPr>
          <w:rFonts w:hint="cs"/>
          <w:rtl/>
        </w:rPr>
        <w:t xml:space="preserve">שות עם הצעת החוק. </w:t>
      </w:r>
    </w:p>
    <w:p w14:paraId="4D83337A" w14:textId="77777777" w:rsidR="00000000" w:rsidRDefault="00953ED2">
      <w:pPr>
        <w:pStyle w:val="a0"/>
        <w:rPr>
          <w:rFonts w:hint="cs"/>
          <w:rtl/>
        </w:rPr>
      </w:pPr>
    </w:p>
    <w:p w14:paraId="3D5A9CA6" w14:textId="77777777" w:rsidR="00000000" w:rsidRDefault="00953ED2">
      <w:pPr>
        <w:pStyle w:val="af1"/>
        <w:rPr>
          <w:rtl/>
        </w:rPr>
      </w:pPr>
      <w:r>
        <w:rPr>
          <w:rFonts w:hint="eastAsia"/>
          <w:rtl/>
        </w:rPr>
        <w:t>היו</w:t>
      </w:r>
      <w:r>
        <w:rPr>
          <w:rtl/>
        </w:rPr>
        <w:t>"ר ראובן ריבלין:</w:t>
      </w:r>
    </w:p>
    <w:p w14:paraId="5838512A" w14:textId="77777777" w:rsidR="00000000" w:rsidRDefault="00953ED2">
      <w:pPr>
        <w:pStyle w:val="a0"/>
        <w:rPr>
          <w:rFonts w:hint="cs"/>
          <w:rtl/>
        </w:rPr>
      </w:pPr>
    </w:p>
    <w:p w14:paraId="038E8F54" w14:textId="77777777" w:rsidR="00000000" w:rsidRDefault="00953ED2">
      <w:pPr>
        <w:pStyle w:val="a0"/>
        <w:rPr>
          <w:rFonts w:hint="cs"/>
          <w:rtl/>
        </w:rPr>
      </w:pPr>
      <w:r>
        <w:rPr>
          <w:rFonts w:hint="cs"/>
          <w:rtl/>
        </w:rPr>
        <w:t>אתה מציע זאת רק לחבר הכנסת פורז?</w:t>
      </w:r>
    </w:p>
    <w:p w14:paraId="0F1D3F8B" w14:textId="77777777" w:rsidR="00000000" w:rsidRDefault="00953ED2">
      <w:pPr>
        <w:pStyle w:val="a0"/>
        <w:rPr>
          <w:rFonts w:hint="cs"/>
          <w:rtl/>
        </w:rPr>
      </w:pPr>
    </w:p>
    <w:p w14:paraId="701B698C" w14:textId="77777777" w:rsidR="00000000" w:rsidRDefault="00953ED2">
      <w:pPr>
        <w:pStyle w:val="-"/>
        <w:rPr>
          <w:rtl/>
        </w:rPr>
      </w:pPr>
      <w:bookmarkStart w:id="99" w:name="FS000000455T18_05_2005_13_09_00C"/>
      <w:bookmarkEnd w:id="99"/>
      <w:r>
        <w:rPr>
          <w:rFonts w:hint="eastAsia"/>
          <w:rtl/>
        </w:rPr>
        <w:t>שר</w:t>
      </w:r>
      <w:r>
        <w:rPr>
          <w:rtl/>
        </w:rPr>
        <w:t xml:space="preserve"> הפנים אופיר פינס-פז:</w:t>
      </w:r>
    </w:p>
    <w:p w14:paraId="66AD0696" w14:textId="77777777" w:rsidR="00000000" w:rsidRDefault="00953ED2">
      <w:pPr>
        <w:pStyle w:val="a0"/>
        <w:rPr>
          <w:rFonts w:hint="cs"/>
          <w:rtl/>
        </w:rPr>
      </w:pPr>
    </w:p>
    <w:p w14:paraId="16E28388" w14:textId="77777777" w:rsidR="00000000" w:rsidRDefault="00953ED2">
      <w:pPr>
        <w:pStyle w:val="a0"/>
        <w:rPr>
          <w:rFonts w:hint="cs"/>
          <w:rtl/>
        </w:rPr>
      </w:pPr>
      <w:r>
        <w:rPr>
          <w:rFonts w:hint="cs"/>
          <w:rtl/>
        </w:rPr>
        <w:t xml:space="preserve">נכון. </w:t>
      </w:r>
    </w:p>
    <w:p w14:paraId="0ADCC67C" w14:textId="77777777" w:rsidR="00000000" w:rsidRDefault="00953ED2">
      <w:pPr>
        <w:pStyle w:val="a0"/>
        <w:rPr>
          <w:rFonts w:hint="cs"/>
          <w:rtl/>
        </w:rPr>
      </w:pPr>
    </w:p>
    <w:p w14:paraId="52B740DD" w14:textId="77777777" w:rsidR="00000000" w:rsidRDefault="00953ED2">
      <w:pPr>
        <w:pStyle w:val="af1"/>
        <w:rPr>
          <w:rtl/>
        </w:rPr>
      </w:pPr>
      <w:r>
        <w:rPr>
          <w:rFonts w:hint="eastAsia"/>
          <w:rtl/>
        </w:rPr>
        <w:t>היו</w:t>
      </w:r>
      <w:r>
        <w:rPr>
          <w:rtl/>
        </w:rPr>
        <w:t>"ר ראובן ריבלין:</w:t>
      </w:r>
    </w:p>
    <w:p w14:paraId="5B403281" w14:textId="77777777" w:rsidR="00000000" w:rsidRDefault="00953ED2">
      <w:pPr>
        <w:pStyle w:val="a0"/>
        <w:rPr>
          <w:rFonts w:hint="cs"/>
          <w:rtl/>
        </w:rPr>
      </w:pPr>
    </w:p>
    <w:p w14:paraId="48DE5EFF" w14:textId="77777777" w:rsidR="00000000" w:rsidRDefault="00953ED2">
      <w:pPr>
        <w:pStyle w:val="a0"/>
        <w:rPr>
          <w:rFonts w:hint="cs"/>
          <w:rtl/>
        </w:rPr>
      </w:pPr>
      <w:r>
        <w:rPr>
          <w:rFonts w:hint="cs"/>
          <w:rtl/>
        </w:rPr>
        <w:t>חבר הכנסת פורז, אדוני מסכים להצעתו?</w:t>
      </w:r>
    </w:p>
    <w:p w14:paraId="15EF3834" w14:textId="77777777" w:rsidR="00000000" w:rsidRDefault="00953ED2">
      <w:pPr>
        <w:pStyle w:val="a0"/>
        <w:rPr>
          <w:rFonts w:hint="cs"/>
          <w:rtl/>
        </w:rPr>
      </w:pPr>
    </w:p>
    <w:p w14:paraId="154BD505" w14:textId="77777777" w:rsidR="00000000" w:rsidRDefault="00953ED2">
      <w:pPr>
        <w:pStyle w:val="af0"/>
        <w:rPr>
          <w:rtl/>
        </w:rPr>
      </w:pPr>
      <w:r>
        <w:rPr>
          <w:rFonts w:hint="eastAsia"/>
          <w:rtl/>
        </w:rPr>
        <w:t>אברהם</w:t>
      </w:r>
      <w:r>
        <w:rPr>
          <w:rtl/>
        </w:rPr>
        <w:t xml:space="preserve"> פורז (שינוי):</w:t>
      </w:r>
    </w:p>
    <w:p w14:paraId="1937E827" w14:textId="77777777" w:rsidR="00000000" w:rsidRDefault="00953ED2">
      <w:pPr>
        <w:pStyle w:val="a0"/>
        <w:rPr>
          <w:rFonts w:hint="cs"/>
          <w:rtl/>
        </w:rPr>
      </w:pPr>
    </w:p>
    <w:p w14:paraId="10D1D0A6" w14:textId="77777777" w:rsidR="00000000" w:rsidRDefault="00953ED2">
      <w:pPr>
        <w:pStyle w:val="a0"/>
        <w:rPr>
          <w:rFonts w:hint="cs"/>
          <w:rtl/>
        </w:rPr>
      </w:pPr>
      <w:r>
        <w:rPr>
          <w:rFonts w:hint="cs"/>
          <w:rtl/>
        </w:rPr>
        <w:t xml:space="preserve">כן. </w:t>
      </w:r>
    </w:p>
    <w:p w14:paraId="5C3E37C9" w14:textId="77777777" w:rsidR="00000000" w:rsidRDefault="00953ED2">
      <w:pPr>
        <w:pStyle w:val="a0"/>
        <w:rPr>
          <w:rFonts w:hint="cs"/>
          <w:rtl/>
        </w:rPr>
      </w:pPr>
    </w:p>
    <w:p w14:paraId="59EEFECC" w14:textId="77777777" w:rsidR="00000000" w:rsidRDefault="00953ED2">
      <w:pPr>
        <w:pStyle w:val="af1"/>
        <w:rPr>
          <w:rtl/>
        </w:rPr>
      </w:pPr>
      <w:r>
        <w:rPr>
          <w:rFonts w:hint="eastAsia"/>
          <w:rtl/>
        </w:rPr>
        <w:t>היו</w:t>
      </w:r>
      <w:r>
        <w:rPr>
          <w:rtl/>
        </w:rPr>
        <w:t>"ר ראובן ריבלין:</w:t>
      </w:r>
    </w:p>
    <w:p w14:paraId="40B1BDB6" w14:textId="77777777" w:rsidR="00000000" w:rsidRDefault="00953ED2">
      <w:pPr>
        <w:pStyle w:val="a0"/>
        <w:rPr>
          <w:rFonts w:hint="cs"/>
          <w:rtl/>
        </w:rPr>
      </w:pPr>
    </w:p>
    <w:p w14:paraId="7DC7D4A4" w14:textId="77777777" w:rsidR="00000000" w:rsidRDefault="00953ED2">
      <w:pPr>
        <w:pStyle w:val="a0"/>
        <w:rPr>
          <w:rFonts w:hint="cs"/>
          <w:rtl/>
        </w:rPr>
      </w:pPr>
      <w:r>
        <w:rPr>
          <w:rFonts w:hint="cs"/>
          <w:rtl/>
        </w:rPr>
        <w:t>תודה רבה. ובכן, תשובת הממשלה וההצבעה בעניי</w:t>
      </w:r>
      <w:r>
        <w:rPr>
          <w:rFonts w:hint="cs"/>
          <w:rtl/>
        </w:rPr>
        <w:t xml:space="preserve">ן זה - במועד אחר, שייקבע בין חבר הכנסת פורז לממשלה, או כאשר פורז יחליט. </w:t>
      </w:r>
    </w:p>
    <w:p w14:paraId="76359C7F" w14:textId="77777777" w:rsidR="00000000" w:rsidRDefault="00953ED2">
      <w:pPr>
        <w:pStyle w:val="a0"/>
        <w:rPr>
          <w:rFonts w:hint="cs"/>
          <w:rtl/>
        </w:rPr>
      </w:pPr>
    </w:p>
    <w:p w14:paraId="01C1BD56" w14:textId="77777777" w:rsidR="00000000" w:rsidRDefault="00953ED2">
      <w:pPr>
        <w:pStyle w:val="a0"/>
        <w:rPr>
          <w:rFonts w:hint="cs"/>
          <w:rtl/>
        </w:rPr>
      </w:pPr>
      <w:r>
        <w:rPr>
          <w:rFonts w:hint="cs"/>
          <w:rtl/>
        </w:rPr>
        <w:t>חבר הכנסת רומן ברונפמן, מדוע בוששת לבוא? אתה לא יודע את סדר-היום? אנחנו נשלח באופן מיוחד. האם גם לאדוני התשובה היא במועד מאוחר יותר?</w:t>
      </w:r>
    </w:p>
    <w:p w14:paraId="00892FD6" w14:textId="77777777" w:rsidR="00000000" w:rsidRDefault="00953ED2">
      <w:pPr>
        <w:pStyle w:val="a0"/>
        <w:rPr>
          <w:rFonts w:hint="cs"/>
          <w:rtl/>
        </w:rPr>
      </w:pPr>
    </w:p>
    <w:p w14:paraId="29FCE2F0" w14:textId="77777777" w:rsidR="00000000" w:rsidRDefault="00953ED2">
      <w:pPr>
        <w:pStyle w:val="a"/>
        <w:rPr>
          <w:rtl/>
        </w:rPr>
      </w:pPr>
      <w:bookmarkStart w:id="100" w:name="FS000000552T18_05_2005_13_12_19"/>
      <w:bookmarkStart w:id="101" w:name="_Toc118183573"/>
      <w:bookmarkEnd w:id="100"/>
      <w:r>
        <w:rPr>
          <w:rFonts w:hint="eastAsia"/>
          <w:rtl/>
        </w:rPr>
        <w:t>רומן</w:t>
      </w:r>
      <w:r>
        <w:rPr>
          <w:rtl/>
        </w:rPr>
        <w:t xml:space="preserve"> ברונפמן (יחד):</w:t>
      </w:r>
      <w:bookmarkEnd w:id="101"/>
    </w:p>
    <w:p w14:paraId="659AD284" w14:textId="77777777" w:rsidR="00000000" w:rsidRDefault="00953ED2">
      <w:pPr>
        <w:pStyle w:val="a0"/>
        <w:rPr>
          <w:rFonts w:hint="cs"/>
          <w:rtl/>
        </w:rPr>
      </w:pPr>
    </w:p>
    <w:p w14:paraId="7F8B0DFE" w14:textId="77777777" w:rsidR="00000000" w:rsidRDefault="00953ED2">
      <w:pPr>
        <w:pStyle w:val="a0"/>
        <w:rPr>
          <w:rFonts w:hint="cs"/>
          <w:rtl/>
        </w:rPr>
      </w:pPr>
      <w:r>
        <w:rPr>
          <w:rFonts w:hint="cs"/>
          <w:rtl/>
        </w:rPr>
        <w:t xml:space="preserve">כן. </w:t>
      </w:r>
    </w:p>
    <w:p w14:paraId="14A4D159" w14:textId="77777777" w:rsidR="00000000" w:rsidRDefault="00953ED2">
      <w:pPr>
        <w:pStyle w:val="a0"/>
        <w:rPr>
          <w:rFonts w:hint="cs"/>
          <w:rtl/>
        </w:rPr>
      </w:pPr>
    </w:p>
    <w:p w14:paraId="11FFF16B" w14:textId="77777777" w:rsidR="00000000" w:rsidRDefault="00953ED2">
      <w:pPr>
        <w:pStyle w:val="af1"/>
        <w:rPr>
          <w:rtl/>
        </w:rPr>
      </w:pPr>
      <w:r>
        <w:rPr>
          <w:rFonts w:hint="eastAsia"/>
          <w:rtl/>
        </w:rPr>
        <w:t>היו</w:t>
      </w:r>
      <w:r>
        <w:rPr>
          <w:rtl/>
        </w:rPr>
        <w:t>"ר ראובן ריבלין:</w:t>
      </w:r>
    </w:p>
    <w:p w14:paraId="22DD3E2F" w14:textId="77777777" w:rsidR="00000000" w:rsidRDefault="00953ED2">
      <w:pPr>
        <w:pStyle w:val="a0"/>
        <w:rPr>
          <w:rFonts w:hint="cs"/>
          <w:rtl/>
        </w:rPr>
      </w:pPr>
    </w:p>
    <w:p w14:paraId="1CA76047" w14:textId="77777777" w:rsidR="00000000" w:rsidRDefault="00953ED2">
      <w:pPr>
        <w:pStyle w:val="a0"/>
        <w:rPr>
          <w:rFonts w:hint="cs"/>
          <w:rtl/>
        </w:rPr>
      </w:pPr>
      <w:r>
        <w:rPr>
          <w:rFonts w:hint="cs"/>
          <w:rtl/>
        </w:rPr>
        <w:t xml:space="preserve">סגן השר </w:t>
      </w:r>
      <w:r>
        <w:rPr>
          <w:rtl/>
        </w:rPr>
        <w:t>–</w:t>
      </w:r>
      <w:r>
        <w:rPr>
          <w:rFonts w:hint="cs"/>
          <w:rtl/>
        </w:rPr>
        <w:t xml:space="preserve"> אה, השר נמצא פה. שר התעשייה, המסחר והתעסוקה - סליחה, הסגן נמצא פה. האם אתם מסכימים שתשובה והצבעה במועד מאוחר?</w:t>
      </w:r>
    </w:p>
    <w:p w14:paraId="5C25370B" w14:textId="77777777" w:rsidR="00000000" w:rsidRDefault="00953ED2">
      <w:pPr>
        <w:pStyle w:val="a0"/>
        <w:rPr>
          <w:rFonts w:hint="cs"/>
          <w:rtl/>
        </w:rPr>
      </w:pPr>
    </w:p>
    <w:p w14:paraId="1ABD8421" w14:textId="77777777" w:rsidR="00000000" w:rsidRDefault="00953ED2">
      <w:pPr>
        <w:pStyle w:val="af0"/>
        <w:rPr>
          <w:rFonts w:hint="cs"/>
          <w:rtl/>
        </w:rPr>
      </w:pPr>
      <w:r>
        <w:rPr>
          <w:rFonts w:hint="eastAsia"/>
          <w:rtl/>
        </w:rPr>
        <w:t>ס</w:t>
      </w:r>
      <w:r>
        <w:rPr>
          <w:rFonts w:hint="cs"/>
          <w:rtl/>
        </w:rPr>
        <w:t>ג</w:t>
      </w:r>
      <w:r>
        <w:rPr>
          <w:rFonts w:hint="eastAsia"/>
          <w:rtl/>
        </w:rPr>
        <w:t>ן</w:t>
      </w:r>
      <w:r>
        <w:rPr>
          <w:rtl/>
        </w:rPr>
        <w:t xml:space="preserve"> שר התעשייה, המסחר והתעסוקה אלי אפללו:</w:t>
      </w:r>
    </w:p>
    <w:p w14:paraId="7382A560" w14:textId="77777777" w:rsidR="00000000" w:rsidRDefault="00953ED2">
      <w:pPr>
        <w:pStyle w:val="af0"/>
        <w:rPr>
          <w:rFonts w:hint="cs"/>
          <w:rtl/>
        </w:rPr>
      </w:pPr>
    </w:p>
    <w:p w14:paraId="760F4756" w14:textId="77777777" w:rsidR="00000000" w:rsidRDefault="00953ED2">
      <w:pPr>
        <w:pStyle w:val="af0"/>
        <w:rPr>
          <w:rFonts w:hint="cs"/>
          <w:rtl/>
        </w:rPr>
      </w:pPr>
    </w:p>
    <w:p w14:paraId="4330AAFF" w14:textId="77777777" w:rsidR="00000000" w:rsidRDefault="00953ED2">
      <w:pPr>
        <w:pStyle w:val="af0"/>
        <w:rPr>
          <w:rFonts w:hint="cs"/>
          <w:b w:val="0"/>
          <w:bCs w:val="0"/>
          <w:u w:val="none"/>
          <w:rtl/>
        </w:rPr>
      </w:pPr>
      <w:r>
        <w:rPr>
          <w:rFonts w:hint="cs"/>
          <w:u w:val="none"/>
          <w:rtl/>
        </w:rPr>
        <w:tab/>
      </w:r>
      <w:r>
        <w:rPr>
          <w:rFonts w:hint="cs"/>
          <w:b w:val="0"/>
          <w:bCs w:val="0"/>
          <w:u w:val="none"/>
          <w:rtl/>
        </w:rPr>
        <w:t xml:space="preserve">כן. </w:t>
      </w:r>
    </w:p>
    <w:p w14:paraId="3D1CE31C" w14:textId="77777777" w:rsidR="00000000" w:rsidRDefault="00953ED2">
      <w:pPr>
        <w:pStyle w:val="af0"/>
        <w:rPr>
          <w:rFonts w:hint="cs"/>
          <w:b w:val="0"/>
          <w:bCs w:val="0"/>
          <w:u w:val="none"/>
          <w:rtl/>
        </w:rPr>
      </w:pPr>
    </w:p>
    <w:p w14:paraId="18418749" w14:textId="77777777" w:rsidR="00000000" w:rsidRDefault="00953ED2">
      <w:pPr>
        <w:pStyle w:val="af0"/>
        <w:rPr>
          <w:rFonts w:hint="cs"/>
          <w:b w:val="0"/>
          <w:bCs w:val="0"/>
          <w:u w:val="none"/>
          <w:rtl/>
        </w:rPr>
      </w:pPr>
    </w:p>
    <w:p w14:paraId="24EFB464" w14:textId="77777777" w:rsidR="00000000" w:rsidRDefault="00953ED2">
      <w:pPr>
        <w:pStyle w:val="af1"/>
        <w:rPr>
          <w:rtl/>
        </w:rPr>
      </w:pPr>
      <w:r>
        <w:rPr>
          <w:rFonts w:hint="eastAsia"/>
          <w:rtl/>
        </w:rPr>
        <w:t>היו</w:t>
      </w:r>
      <w:r>
        <w:rPr>
          <w:rtl/>
        </w:rPr>
        <w:t>"ר ראובן ריבלין:</w:t>
      </w:r>
    </w:p>
    <w:p w14:paraId="1AE83500" w14:textId="77777777" w:rsidR="00000000" w:rsidRDefault="00953ED2">
      <w:pPr>
        <w:pStyle w:val="a0"/>
        <w:rPr>
          <w:rFonts w:hint="cs"/>
          <w:rtl/>
        </w:rPr>
      </w:pPr>
    </w:p>
    <w:p w14:paraId="5945FE37" w14:textId="77777777" w:rsidR="00000000" w:rsidRDefault="00953ED2">
      <w:pPr>
        <w:pStyle w:val="a0"/>
        <w:rPr>
          <w:rFonts w:hint="cs"/>
          <w:rtl/>
        </w:rPr>
      </w:pPr>
      <w:r>
        <w:rPr>
          <w:rFonts w:hint="cs"/>
          <w:rtl/>
        </w:rPr>
        <w:t xml:space="preserve">תודה רבה. בבקשה. </w:t>
      </w:r>
    </w:p>
    <w:p w14:paraId="6D366D2D" w14:textId="77777777" w:rsidR="00000000" w:rsidRDefault="00953ED2">
      <w:pPr>
        <w:pStyle w:val="a0"/>
        <w:rPr>
          <w:rFonts w:hint="cs"/>
          <w:rtl/>
        </w:rPr>
      </w:pPr>
    </w:p>
    <w:p w14:paraId="5C075873" w14:textId="77777777" w:rsidR="00000000" w:rsidRDefault="00953ED2">
      <w:pPr>
        <w:pStyle w:val="a2"/>
        <w:rPr>
          <w:rtl/>
        </w:rPr>
      </w:pPr>
    </w:p>
    <w:p w14:paraId="20D90C6B" w14:textId="77777777" w:rsidR="00000000" w:rsidRDefault="00953ED2">
      <w:pPr>
        <w:pStyle w:val="a2"/>
        <w:rPr>
          <w:rFonts w:hint="cs"/>
          <w:rtl/>
        </w:rPr>
      </w:pPr>
      <w:bookmarkStart w:id="102" w:name="CS87972FI0087972T18_05_2005_13_20_56"/>
      <w:bookmarkStart w:id="103" w:name="_Toc118183574"/>
      <w:bookmarkEnd w:id="102"/>
      <w:r>
        <w:rPr>
          <w:rtl/>
        </w:rPr>
        <w:t>הצעת חוק המועצה הישראלית לצרכנות, התשס"ה-2</w:t>
      </w:r>
      <w:r>
        <w:rPr>
          <w:rtl/>
        </w:rPr>
        <w:t>005</w:t>
      </w:r>
      <w:bookmarkEnd w:id="103"/>
    </w:p>
    <w:p w14:paraId="41BE3A24" w14:textId="77777777" w:rsidR="00000000" w:rsidRDefault="00953ED2">
      <w:pPr>
        <w:pStyle w:val="a0"/>
        <w:ind w:firstLine="0"/>
        <w:rPr>
          <w:rFonts w:hint="cs"/>
          <w:rtl/>
        </w:rPr>
      </w:pPr>
      <w:r>
        <w:rPr>
          <w:rFonts w:hint="cs"/>
          <w:rtl/>
        </w:rPr>
        <w:t xml:space="preserve">[הצעת חוק פ/3237; </w:t>
      </w:r>
      <w:r>
        <w:rPr>
          <w:rFonts w:hint="eastAsia"/>
          <w:rtl/>
        </w:rPr>
        <w:t>נספחות</w:t>
      </w:r>
      <w:r>
        <w:rPr>
          <w:rtl/>
        </w:rPr>
        <w:t>.</w:t>
      </w:r>
      <w:r>
        <w:rPr>
          <w:rFonts w:hint="cs"/>
          <w:rtl/>
        </w:rPr>
        <w:t>]</w:t>
      </w:r>
    </w:p>
    <w:p w14:paraId="39C945AE" w14:textId="77777777" w:rsidR="00000000" w:rsidRDefault="00953ED2">
      <w:pPr>
        <w:pStyle w:val="-0"/>
        <w:rPr>
          <w:rFonts w:hint="cs"/>
          <w:rtl/>
        </w:rPr>
      </w:pPr>
      <w:r>
        <w:rPr>
          <w:rFonts w:hint="cs"/>
          <w:rtl/>
        </w:rPr>
        <w:t>(הצעת קבוצת חברי הכנסת)</w:t>
      </w:r>
    </w:p>
    <w:p w14:paraId="7982EC70" w14:textId="77777777" w:rsidR="00000000" w:rsidRDefault="00953ED2">
      <w:pPr>
        <w:pStyle w:val="a0"/>
        <w:ind w:firstLine="0"/>
        <w:rPr>
          <w:rFonts w:hint="cs"/>
          <w:rtl/>
        </w:rPr>
      </w:pPr>
    </w:p>
    <w:p w14:paraId="2EB588CA" w14:textId="77777777" w:rsidR="00000000" w:rsidRDefault="00953ED2">
      <w:pPr>
        <w:pStyle w:val="af1"/>
        <w:rPr>
          <w:rtl/>
        </w:rPr>
      </w:pPr>
      <w:r>
        <w:rPr>
          <w:rFonts w:hint="eastAsia"/>
          <w:rtl/>
        </w:rPr>
        <w:t>היו</w:t>
      </w:r>
      <w:r>
        <w:rPr>
          <w:rtl/>
        </w:rPr>
        <w:t>"ר ראובן ריבלין:</w:t>
      </w:r>
    </w:p>
    <w:p w14:paraId="054D69DB" w14:textId="77777777" w:rsidR="00000000" w:rsidRDefault="00953ED2">
      <w:pPr>
        <w:pStyle w:val="a0"/>
        <w:rPr>
          <w:rFonts w:hint="cs"/>
          <w:rtl/>
        </w:rPr>
      </w:pPr>
    </w:p>
    <w:p w14:paraId="05E29A14" w14:textId="77777777" w:rsidR="00000000" w:rsidRDefault="00953ED2">
      <w:pPr>
        <w:pStyle w:val="a0"/>
        <w:rPr>
          <w:rFonts w:hint="cs"/>
          <w:rtl/>
        </w:rPr>
      </w:pPr>
      <w:r>
        <w:rPr>
          <w:rFonts w:hint="cs"/>
          <w:rtl/>
        </w:rPr>
        <w:t>הצעת חוק המועצה הישראלית לצרכנות, התשס"ה-2005 - חבר הכנסת רומן ברונפמן, בבקשה.</w:t>
      </w:r>
    </w:p>
    <w:p w14:paraId="613DA87C" w14:textId="77777777" w:rsidR="00000000" w:rsidRDefault="00953ED2">
      <w:pPr>
        <w:pStyle w:val="a0"/>
        <w:rPr>
          <w:rFonts w:hint="cs"/>
          <w:rtl/>
        </w:rPr>
      </w:pPr>
    </w:p>
    <w:p w14:paraId="1575983B" w14:textId="77777777" w:rsidR="00000000" w:rsidRDefault="00953ED2">
      <w:pPr>
        <w:pStyle w:val="a"/>
        <w:rPr>
          <w:rtl/>
        </w:rPr>
      </w:pPr>
      <w:bookmarkStart w:id="104" w:name="FS000000552T18_05_2005_13_16_15C"/>
      <w:bookmarkStart w:id="105" w:name="_Toc118183575"/>
      <w:bookmarkEnd w:id="104"/>
      <w:r>
        <w:rPr>
          <w:rFonts w:hint="eastAsia"/>
          <w:rtl/>
        </w:rPr>
        <w:t>רומן</w:t>
      </w:r>
      <w:r>
        <w:rPr>
          <w:rtl/>
        </w:rPr>
        <w:t xml:space="preserve"> ברונפמן (יחד):</w:t>
      </w:r>
      <w:bookmarkEnd w:id="105"/>
    </w:p>
    <w:p w14:paraId="5B5DDA96" w14:textId="77777777" w:rsidR="00000000" w:rsidRDefault="00953ED2">
      <w:pPr>
        <w:pStyle w:val="a0"/>
        <w:rPr>
          <w:rFonts w:hint="cs"/>
          <w:rtl/>
        </w:rPr>
      </w:pPr>
    </w:p>
    <w:p w14:paraId="3A978D73" w14:textId="77777777" w:rsidR="00000000" w:rsidRDefault="00953ED2">
      <w:pPr>
        <w:pStyle w:val="a0"/>
        <w:rPr>
          <w:rFonts w:hint="cs"/>
          <w:rtl/>
        </w:rPr>
      </w:pPr>
      <w:bookmarkStart w:id="106" w:name="FS000000455T18_05_2005_13_12_00C"/>
      <w:bookmarkEnd w:id="106"/>
      <w:r>
        <w:rPr>
          <w:rFonts w:hint="cs"/>
          <w:rtl/>
        </w:rPr>
        <w:t>אדוני היושב-ראש, חברי הממשלה, חברי הכנסת, ההצעה דנה באופן עבודתה של המועצה לצר</w:t>
      </w:r>
      <w:r>
        <w:rPr>
          <w:rFonts w:hint="cs"/>
          <w:rtl/>
        </w:rPr>
        <w:t xml:space="preserve">כנות, שלפני כמה חודשים היתה בכותרות בגלל, הייתי אומר, משבר מבני של המועצה והקשר שלה למוסדות הממשלה ובפרט למשרד התעשייה והמסחר. נוכח פה השר אולמרט, ממלא-מקום ראש הממשלה והממונה על המועצה, שהוקמה לא מזמן </w:t>
      </w:r>
      <w:r>
        <w:rPr>
          <w:rtl/>
        </w:rPr>
        <w:t>–</w:t>
      </w:r>
      <w:r>
        <w:rPr>
          <w:rFonts w:hint="cs"/>
          <w:rtl/>
        </w:rPr>
        <w:t xml:space="preserve"> בסך הכול רק לפני 52 שנה </w:t>
      </w:r>
      <w:r>
        <w:rPr>
          <w:rtl/>
        </w:rPr>
        <w:t>–</w:t>
      </w:r>
      <w:r>
        <w:rPr>
          <w:rFonts w:hint="cs"/>
          <w:rtl/>
        </w:rPr>
        <w:t xml:space="preserve"> וכשהמועצה הוקמה היה ברור ש</w:t>
      </w:r>
      <w:r>
        <w:rPr>
          <w:rFonts w:hint="cs"/>
          <w:rtl/>
        </w:rPr>
        <w:t>כדי להגן על הצרכנות במדינה צעירה,</w:t>
      </w:r>
      <w:r>
        <w:rPr>
          <w:rtl/>
        </w:rPr>
        <w:t xml:space="preserve"> </w:t>
      </w:r>
      <w:r>
        <w:rPr>
          <w:rFonts w:hint="cs"/>
          <w:rtl/>
        </w:rPr>
        <w:t xml:space="preserve">צריכים לעשות מעשה, ואכן מעשה נעשה. משרד המסחר דאז הקים - הוא התחיל בהקמה, בקביעת נוהגי העבודה ונוהלי העבודה של המועצה לצרכנות. </w:t>
      </w:r>
    </w:p>
    <w:p w14:paraId="631A5043" w14:textId="77777777" w:rsidR="00000000" w:rsidRDefault="00953ED2">
      <w:pPr>
        <w:pStyle w:val="a0"/>
        <w:rPr>
          <w:rFonts w:hint="cs"/>
          <w:rtl/>
        </w:rPr>
      </w:pPr>
    </w:p>
    <w:p w14:paraId="0386123B" w14:textId="77777777" w:rsidR="00000000" w:rsidRDefault="00953ED2">
      <w:pPr>
        <w:pStyle w:val="a0"/>
        <w:rPr>
          <w:rFonts w:hint="cs"/>
          <w:rtl/>
        </w:rPr>
      </w:pPr>
      <w:r>
        <w:rPr>
          <w:rFonts w:hint="cs"/>
          <w:rtl/>
        </w:rPr>
        <w:t>לצערי הרב, הממשלה לדורותיה לא מצאה מקום, לא מצאה זמן וגם לא מצאה כלים נכונים כדי להתאים את מב</w:t>
      </w:r>
      <w:r>
        <w:rPr>
          <w:rFonts w:hint="cs"/>
          <w:rtl/>
        </w:rPr>
        <w:t xml:space="preserve">נה המועצה לרוח הזמן. גם היום מועצת הצרכנות או המועצה להגנת הצרכן היא על תקן של חברה ממשלתית, של תאגיד ממשלתי, התלוי באופן ישיר בשר הממונה, תלוי באופן ישיר במינויים פוליטיים, תלוי באופן ישיר בתקציב של המשרד - שעליו בסופו של דבר, בין היתר, צריכה המועצה לפקח </w:t>
      </w:r>
      <w:r>
        <w:rPr>
          <w:rFonts w:hint="cs"/>
          <w:rtl/>
        </w:rPr>
        <w:t xml:space="preserve">- שמתקצב את פעילות המועצה. </w:t>
      </w:r>
    </w:p>
    <w:p w14:paraId="49760686" w14:textId="77777777" w:rsidR="00000000" w:rsidRDefault="00953ED2">
      <w:pPr>
        <w:pStyle w:val="a0"/>
        <w:rPr>
          <w:rFonts w:hint="cs"/>
          <w:color w:val="0000FF"/>
          <w:szCs w:val="28"/>
          <w:rtl/>
        </w:rPr>
      </w:pPr>
    </w:p>
    <w:p w14:paraId="4FE51925" w14:textId="77777777" w:rsidR="00000000" w:rsidRDefault="00953ED2">
      <w:pPr>
        <w:pStyle w:val="a0"/>
        <w:rPr>
          <w:rFonts w:hint="cs"/>
          <w:rtl/>
        </w:rPr>
      </w:pPr>
      <w:r>
        <w:rPr>
          <w:rFonts w:hint="cs"/>
          <w:rtl/>
        </w:rPr>
        <w:t xml:space="preserve">אני חושב שזה מצב בלתי תקין. אנחנו מדברים על הגנת הצרכן לרוחב כל פעילות משרדי הממשלה, לרבות משרד התעשייה והמסחר. ובאופן טבעי רצוי לנו, לנבחרי הציבור, ועל כך אני אדבר עם הממשלה בימים הקרובים, לוותר על שליטה פוליטית באחד מהמוסדות </w:t>
      </w:r>
      <w:r>
        <w:rPr>
          <w:rFonts w:hint="cs"/>
          <w:rtl/>
        </w:rPr>
        <w:t>החשובים ביותר בתחום הביקורת והגנת הצרכן.</w:t>
      </w:r>
    </w:p>
    <w:p w14:paraId="230291CF" w14:textId="77777777" w:rsidR="00000000" w:rsidRDefault="00953ED2">
      <w:pPr>
        <w:pStyle w:val="a0"/>
        <w:rPr>
          <w:rFonts w:hint="cs"/>
          <w:rtl/>
        </w:rPr>
      </w:pPr>
    </w:p>
    <w:p w14:paraId="34A08539" w14:textId="77777777" w:rsidR="00000000" w:rsidRDefault="00953ED2">
      <w:pPr>
        <w:pStyle w:val="a0"/>
        <w:rPr>
          <w:rFonts w:hint="cs"/>
          <w:rtl/>
        </w:rPr>
      </w:pPr>
      <w:r>
        <w:rPr>
          <w:rFonts w:hint="cs"/>
          <w:rtl/>
        </w:rPr>
        <w:t>ולכן הצעתי, חברים, לנתק את המועצה ממשרדי הממשלה, ובפרט ממשרד התעשייה והמסחר, להעניק לה מעמד עצמאי, לבחור למועצה המנהלת נציגי אקדמיה, כדי שיוכלו יחד עם המנגנון של המועצה לעסוק בדבר שצריך להיות בלתי תלוי, כפי שמוסד מ</w:t>
      </w:r>
      <w:r>
        <w:rPr>
          <w:rFonts w:hint="cs"/>
          <w:rtl/>
        </w:rPr>
        <w:t xml:space="preserve">בקר המדינה, למשל, בלתי תלוי במוסדות הממשלה. </w:t>
      </w:r>
    </w:p>
    <w:p w14:paraId="0D239914" w14:textId="77777777" w:rsidR="00000000" w:rsidRDefault="00953ED2">
      <w:pPr>
        <w:pStyle w:val="a0"/>
        <w:rPr>
          <w:rFonts w:hint="cs"/>
          <w:rtl/>
        </w:rPr>
      </w:pPr>
    </w:p>
    <w:p w14:paraId="29B43EAD" w14:textId="77777777" w:rsidR="00000000" w:rsidRDefault="00953ED2">
      <w:pPr>
        <w:pStyle w:val="a0"/>
        <w:rPr>
          <w:rFonts w:hint="cs"/>
          <w:rtl/>
        </w:rPr>
      </w:pPr>
      <w:r>
        <w:rPr>
          <w:rFonts w:hint="cs"/>
          <w:rtl/>
        </w:rPr>
        <w:t>הצעתי, כפי שאמרתי, היא לנתק את הקשר הפוליטי, להביא לתקציב עצמאי, להביא להרכב המועצה המנהלת באופן עצמאי ולאפשר לגוף חשוב זה לעסוק בעבודה, לנהל את ענייני הצרכנים, ובסופו של דבר להגן על זכויות הצרכן בפני חברות, בפ</w:t>
      </w:r>
      <w:r>
        <w:rPr>
          <w:rFonts w:hint="cs"/>
          <w:rtl/>
        </w:rPr>
        <w:t>ני משרדי הממשלה ובפני כל אלה שמנסים לגנוז את החופש והביקורת של הצרכן.</w:t>
      </w:r>
    </w:p>
    <w:p w14:paraId="02D54559" w14:textId="77777777" w:rsidR="00000000" w:rsidRDefault="00953ED2">
      <w:pPr>
        <w:pStyle w:val="a0"/>
        <w:rPr>
          <w:rFonts w:hint="cs"/>
          <w:rtl/>
        </w:rPr>
      </w:pPr>
    </w:p>
    <w:p w14:paraId="4AD21A48" w14:textId="77777777" w:rsidR="00000000" w:rsidRDefault="00953ED2">
      <w:pPr>
        <w:pStyle w:val="a0"/>
        <w:rPr>
          <w:rFonts w:hint="cs"/>
          <w:rtl/>
        </w:rPr>
      </w:pPr>
      <w:r>
        <w:rPr>
          <w:rFonts w:hint="cs"/>
          <w:rtl/>
        </w:rPr>
        <w:t xml:space="preserve">שמחתי מאוד לשמוע, אדוני סגן השר אלי אפללו </w:t>
      </w:r>
      <w:r>
        <w:rPr>
          <w:rtl/>
        </w:rPr>
        <w:t>–</w:t>
      </w:r>
      <w:r>
        <w:rPr>
          <w:rFonts w:hint="cs"/>
          <w:rtl/>
        </w:rPr>
        <w:t xml:space="preserve"> הוא לא שומע אותנו, לצערי </w:t>
      </w:r>
      <w:r>
        <w:rPr>
          <w:rtl/>
        </w:rPr>
        <w:t>–</w:t>
      </w:r>
      <w:r>
        <w:rPr>
          <w:rFonts w:hint="cs"/>
          <w:rtl/>
        </w:rPr>
        <w:t xml:space="preserve"> שהממשלה תשקול מחדש את גישתה. על רקע הדוח האחרון של מבקר המדינה, שמדבר רבות, רבות מאוד, על הקשר שבין הון, שלטון, פו</w:t>
      </w:r>
      <w:r>
        <w:rPr>
          <w:rFonts w:hint="cs"/>
          <w:rtl/>
        </w:rPr>
        <w:t>ליטיקה, תקשורת, כל מה שאנחנו קוראים במלה מאוד "מגונה", אבל מאוד חשובה, "טוהר שלטוני", כל מה שמדבר על השחתה, שחיתות בעיקר כלכלית, אבל גם לפעמים שחיתות והתערבות פוליטית - מאוד חשוב, אדוני סגן השר, שיימצא משרד ממשלתי שירים את הכפפה. וכפי שניהלתם לאחרונה כמה מ</w:t>
      </w:r>
      <w:r>
        <w:rPr>
          <w:rFonts w:hint="cs"/>
          <w:rtl/>
        </w:rPr>
        <w:t>אבקים על טוהר מידות בתוך הממשלה, חשוב שתמשיכו במסורת הזאת ותשמשו דוגמה אישית להתנתקות מאחד מהגורמים ומהחברות הממשלתיות. צריך לוותר פה, לא לטובת אף אחד אחר, אלא לטובת הצרכן ולטובת החברה כולה. אני שמח שהסכמתם לדו-שיח, ואני מקווה שהדו-שיח הזה יהיה אפקטיבי. תו</w:t>
      </w:r>
      <w:r>
        <w:rPr>
          <w:rFonts w:hint="cs"/>
          <w:rtl/>
        </w:rPr>
        <w:t>דה רבה.</w:t>
      </w:r>
    </w:p>
    <w:p w14:paraId="794729C7" w14:textId="77777777" w:rsidR="00000000" w:rsidRDefault="00953ED2">
      <w:pPr>
        <w:pStyle w:val="a0"/>
        <w:rPr>
          <w:rFonts w:hint="cs"/>
          <w:rtl/>
        </w:rPr>
      </w:pPr>
    </w:p>
    <w:p w14:paraId="3A1A9E2C" w14:textId="77777777" w:rsidR="00000000" w:rsidRDefault="00953ED2">
      <w:pPr>
        <w:pStyle w:val="af1"/>
        <w:rPr>
          <w:rtl/>
        </w:rPr>
      </w:pPr>
      <w:r>
        <w:rPr>
          <w:rFonts w:hint="eastAsia"/>
          <w:rtl/>
        </w:rPr>
        <w:t>היו</w:t>
      </w:r>
      <w:r>
        <w:rPr>
          <w:rtl/>
        </w:rPr>
        <w:t>"ר</w:t>
      </w:r>
      <w:r>
        <w:rPr>
          <w:rFonts w:hint="cs"/>
          <w:rtl/>
        </w:rPr>
        <w:t xml:space="preserve"> ראובן ריבלין</w:t>
      </w:r>
      <w:r>
        <w:rPr>
          <w:rtl/>
        </w:rPr>
        <w:t>:</w:t>
      </w:r>
    </w:p>
    <w:p w14:paraId="2A32C099" w14:textId="77777777" w:rsidR="00000000" w:rsidRDefault="00953ED2">
      <w:pPr>
        <w:pStyle w:val="a0"/>
        <w:rPr>
          <w:rFonts w:hint="cs"/>
          <w:rtl/>
        </w:rPr>
      </w:pPr>
    </w:p>
    <w:p w14:paraId="78137369" w14:textId="77777777" w:rsidR="00000000" w:rsidRDefault="00953ED2">
      <w:pPr>
        <w:pStyle w:val="a0"/>
        <w:rPr>
          <w:rFonts w:hint="cs"/>
          <w:rtl/>
        </w:rPr>
      </w:pPr>
      <w:r>
        <w:rPr>
          <w:rFonts w:hint="cs"/>
          <w:rtl/>
        </w:rPr>
        <w:t xml:space="preserve">תודה רבה, ובכן, בהסכמה, התשובה וההצבעה יהיו במועד אחר. תודה רבה. </w:t>
      </w:r>
    </w:p>
    <w:p w14:paraId="1D3F8E70" w14:textId="77777777" w:rsidR="00000000" w:rsidRDefault="00953ED2">
      <w:pPr>
        <w:pStyle w:val="a0"/>
        <w:rPr>
          <w:rFonts w:hint="cs"/>
          <w:rtl/>
        </w:rPr>
      </w:pPr>
    </w:p>
    <w:p w14:paraId="2A482BF1" w14:textId="77777777" w:rsidR="00000000" w:rsidRDefault="00953ED2">
      <w:pPr>
        <w:pStyle w:val="a0"/>
        <w:rPr>
          <w:rFonts w:hint="cs"/>
          <w:rtl/>
        </w:rPr>
      </w:pPr>
      <w:r>
        <w:rPr>
          <w:rFonts w:hint="cs"/>
          <w:rtl/>
        </w:rPr>
        <w:t>חבר הכנסת רשף חן, בזמן שאתה מקיים דיון עם צמרת מפלגתך, בספסלים האחוריים מקיימים דיון נפרד, אז אחת משתיים, אם זו איזו קונספירציה, אני רוצה להפנות את תשומת לבו ש</w:t>
      </w:r>
      <w:r>
        <w:rPr>
          <w:rFonts w:hint="cs"/>
          <w:rtl/>
        </w:rPr>
        <w:t>ל אדוני, ואם זה דבר במסגרת הסיעה, למה אתם לא מקיימים את זה בחדר הסיעה? אני לא מבין. אתם מקיימים שתי התייעצויות נפרדות. תודה רבה.</w:t>
      </w:r>
    </w:p>
    <w:p w14:paraId="2DCA7A71" w14:textId="77777777" w:rsidR="00000000" w:rsidRDefault="00953ED2">
      <w:pPr>
        <w:pStyle w:val="a2"/>
        <w:rPr>
          <w:rFonts w:hint="cs"/>
          <w:rtl/>
        </w:rPr>
      </w:pPr>
    </w:p>
    <w:p w14:paraId="4BC81C3D" w14:textId="77777777" w:rsidR="00000000" w:rsidRDefault="00953ED2">
      <w:pPr>
        <w:pStyle w:val="a0"/>
        <w:rPr>
          <w:rFonts w:hint="cs"/>
          <w:rtl/>
        </w:rPr>
      </w:pPr>
    </w:p>
    <w:p w14:paraId="56F02C2C" w14:textId="77777777" w:rsidR="00000000" w:rsidRDefault="00953ED2">
      <w:pPr>
        <w:pStyle w:val="a2"/>
        <w:rPr>
          <w:rtl/>
        </w:rPr>
      </w:pPr>
      <w:bookmarkStart w:id="107" w:name="CS94802FI0094802T18_05_2005_12_29_12"/>
      <w:bookmarkStart w:id="108" w:name="_Toc118183576"/>
      <w:bookmarkEnd w:id="107"/>
      <w:r>
        <w:rPr>
          <w:rtl/>
        </w:rPr>
        <w:t>הצעת חוק קרן לשיקום מאגרי מים וקרקעות, התשס"ה-2005</w:t>
      </w:r>
      <w:bookmarkEnd w:id="108"/>
    </w:p>
    <w:p w14:paraId="56DB6FEC" w14:textId="77777777" w:rsidR="00000000" w:rsidRDefault="00953ED2">
      <w:pPr>
        <w:pStyle w:val="a0"/>
        <w:ind w:firstLine="0"/>
        <w:rPr>
          <w:rFonts w:hint="cs"/>
          <w:rtl/>
        </w:rPr>
      </w:pPr>
      <w:r>
        <w:rPr>
          <w:rFonts w:hint="cs"/>
          <w:rtl/>
        </w:rPr>
        <w:t xml:space="preserve"> [הצעת חוק פ/3426; נספחות.]</w:t>
      </w:r>
    </w:p>
    <w:p w14:paraId="3B6185B4" w14:textId="77777777" w:rsidR="00000000" w:rsidRDefault="00953ED2">
      <w:pPr>
        <w:pStyle w:val="-0"/>
        <w:rPr>
          <w:rFonts w:hint="cs"/>
          <w:rtl/>
        </w:rPr>
      </w:pPr>
      <w:r>
        <w:rPr>
          <w:rFonts w:hint="cs"/>
          <w:rtl/>
        </w:rPr>
        <w:t>(הצעת קבוצת חברי הכנסת)</w:t>
      </w:r>
    </w:p>
    <w:p w14:paraId="2753237B" w14:textId="77777777" w:rsidR="00000000" w:rsidRDefault="00953ED2">
      <w:pPr>
        <w:pStyle w:val="a0"/>
        <w:rPr>
          <w:rFonts w:hint="cs"/>
          <w:rtl/>
        </w:rPr>
      </w:pPr>
    </w:p>
    <w:p w14:paraId="3B84FE66" w14:textId="77777777" w:rsidR="00000000" w:rsidRDefault="00953ED2">
      <w:pPr>
        <w:pStyle w:val="af1"/>
        <w:rPr>
          <w:rtl/>
        </w:rPr>
      </w:pPr>
      <w:r>
        <w:rPr>
          <w:rFonts w:hint="eastAsia"/>
          <w:rtl/>
        </w:rPr>
        <w:t>היו</w:t>
      </w:r>
      <w:r>
        <w:rPr>
          <w:rtl/>
        </w:rPr>
        <w:t>"ר</w:t>
      </w:r>
      <w:r>
        <w:rPr>
          <w:rFonts w:hint="cs"/>
          <w:rtl/>
        </w:rPr>
        <w:t xml:space="preserve"> ראובן ריבלין</w:t>
      </w:r>
      <w:r>
        <w:rPr>
          <w:rtl/>
        </w:rPr>
        <w:t>:</w:t>
      </w:r>
    </w:p>
    <w:p w14:paraId="78206B4A" w14:textId="77777777" w:rsidR="00000000" w:rsidRDefault="00953ED2">
      <w:pPr>
        <w:pStyle w:val="a0"/>
        <w:rPr>
          <w:rFonts w:hint="cs"/>
          <w:rtl/>
        </w:rPr>
      </w:pPr>
    </w:p>
    <w:p w14:paraId="0EC0E6BA" w14:textId="77777777" w:rsidR="00000000" w:rsidRDefault="00953ED2">
      <w:pPr>
        <w:pStyle w:val="a0"/>
        <w:rPr>
          <w:rFonts w:hint="cs"/>
          <w:rtl/>
        </w:rPr>
      </w:pPr>
      <w:r>
        <w:rPr>
          <w:rFonts w:hint="cs"/>
          <w:rtl/>
        </w:rPr>
        <w:t>רבותי, הצעת חוק קרן לשיקום מאגרי מים וקרקעות, של חבר הכנסת אליעזר זנדברג וקבוצת חברי הכנסת. ישיב השר לאיכות הסביבה. השר לאיכות הסביבה נמצא אתנו כאן והוא ישיב. אין הסכמת ממשלה. בבקשה, חבר הכנסת זנדברג. אדוני ידבר עם השר אחר כך.</w:t>
      </w:r>
    </w:p>
    <w:p w14:paraId="19603654" w14:textId="77777777" w:rsidR="00000000" w:rsidRDefault="00953ED2">
      <w:pPr>
        <w:pStyle w:val="a0"/>
        <w:rPr>
          <w:rFonts w:hint="cs"/>
          <w:rtl/>
        </w:rPr>
      </w:pPr>
    </w:p>
    <w:p w14:paraId="1B10F64E" w14:textId="77777777" w:rsidR="00000000" w:rsidRDefault="00953ED2">
      <w:pPr>
        <w:pStyle w:val="a"/>
        <w:rPr>
          <w:rtl/>
        </w:rPr>
      </w:pPr>
      <w:bookmarkStart w:id="109" w:name="FS000000567T18_05_2005_12_04_32"/>
      <w:bookmarkStart w:id="110" w:name="_Toc118183577"/>
      <w:bookmarkEnd w:id="109"/>
      <w:r>
        <w:rPr>
          <w:rFonts w:hint="eastAsia"/>
          <w:rtl/>
        </w:rPr>
        <w:t>אליעזר</w:t>
      </w:r>
      <w:r>
        <w:rPr>
          <w:rtl/>
        </w:rPr>
        <w:t xml:space="preserve"> זנדברג (שינוי):</w:t>
      </w:r>
      <w:bookmarkEnd w:id="110"/>
    </w:p>
    <w:p w14:paraId="74C5D43E" w14:textId="77777777" w:rsidR="00000000" w:rsidRDefault="00953ED2">
      <w:pPr>
        <w:pStyle w:val="a0"/>
        <w:rPr>
          <w:rFonts w:hint="cs"/>
          <w:rtl/>
        </w:rPr>
      </w:pPr>
    </w:p>
    <w:p w14:paraId="646C3A6B" w14:textId="77777777" w:rsidR="00000000" w:rsidRDefault="00953ED2">
      <w:pPr>
        <w:pStyle w:val="a0"/>
        <w:rPr>
          <w:rFonts w:hint="cs"/>
          <w:rtl/>
        </w:rPr>
      </w:pPr>
      <w:r>
        <w:rPr>
          <w:rFonts w:hint="cs"/>
          <w:rtl/>
        </w:rPr>
        <w:t>אדונ</w:t>
      </w:r>
      <w:r>
        <w:rPr>
          <w:rFonts w:hint="cs"/>
          <w:rtl/>
        </w:rPr>
        <w:t xml:space="preserve">י היושב-ראש, רבותי חברי הכנסת, מובאת כאן הצעה שעניינה קרן לשיקום מאגרי מים וקרקעות. בעיקרון מדובר כאן בהתמודדות עם סוגיה קשה של זיהום מים, מאגרי מים וקרקע, על-ידי תחנות דלק. </w:t>
      </w:r>
    </w:p>
    <w:p w14:paraId="270A0A4B" w14:textId="77777777" w:rsidR="00000000" w:rsidRDefault="00953ED2">
      <w:pPr>
        <w:pStyle w:val="a0"/>
        <w:rPr>
          <w:rFonts w:hint="cs"/>
          <w:rtl/>
        </w:rPr>
      </w:pPr>
    </w:p>
    <w:p w14:paraId="4739968B" w14:textId="77777777" w:rsidR="00000000" w:rsidRDefault="00953ED2">
      <w:pPr>
        <w:pStyle w:val="a0"/>
        <w:rPr>
          <w:rFonts w:hint="cs"/>
          <w:rtl/>
        </w:rPr>
      </w:pPr>
      <w:r>
        <w:rPr>
          <w:rFonts w:hint="cs"/>
          <w:rtl/>
        </w:rPr>
        <w:t>אני רוצה כבר לבוא ולומר כאן, שאנחנו עוסקים באותן תחנות דלק או באותם זיהומים שקרו</w:t>
      </w:r>
      <w:r>
        <w:rPr>
          <w:rFonts w:hint="cs"/>
          <w:rtl/>
        </w:rPr>
        <w:t xml:space="preserve"> לפני שנים רבות, אותם זיהומים שהתרחשו לפני שהעניין הוסדר בתקנות המים (מניעת זיהום מים) (תחנות דלק), התשנ"ז-1997.</w:t>
      </w:r>
    </w:p>
    <w:p w14:paraId="07512E49" w14:textId="77777777" w:rsidR="00000000" w:rsidRDefault="00953ED2">
      <w:pPr>
        <w:pStyle w:val="a0"/>
        <w:rPr>
          <w:rFonts w:hint="cs"/>
          <w:rtl/>
        </w:rPr>
      </w:pPr>
    </w:p>
    <w:p w14:paraId="50696D8D" w14:textId="77777777" w:rsidR="00000000" w:rsidRDefault="00953ED2">
      <w:pPr>
        <w:pStyle w:val="a0"/>
        <w:rPr>
          <w:rFonts w:hint="cs"/>
          <w:rtl/>
        </w:rPr>
      </w:pPr>
      <w:r>
        <w:rPr>
          <w:rFonts w:hint="cs"/>
          <w:rtl/>
        </w:rPr>
        <w:t>הרעיון, אדוני היושב-ראש, הוא לבנות קרן שתאפשר לנו לממן את המניעה או את המאבק באותו זיהום, כאשר היום קשה לדעת ולאתר מי היה בעל התחנה במועד הזיה</w:t>
      </w:r>
      <w:r>
        <w:rPr>
          <w:rFonts w:hint="cs"/>
          <w:rtl/>
        </w:rPr>
        <w:t>ום, מי בדיוק זיהם. אגב, חלק נכבד מתחנות הדלק אז היו בבעלות ממשלתית, שזה מחזיר בסך הכול את הכדור חזרה אל המדינה. אנחנו צריכים לטפל בסוגיה, בסיטואציה, במצב הלא-ראוי. אנחנו צריכים לטפל בזיהומים עצמם, ואני מציע כאן הסדר, שבעיני הוא נכון וראוי, להביא את הבעיה ל</w:t>
      </w:r>
      <w:r>
        <w:rPr>
          <w:rFonts w:hint="cs"/>
          <w:rtl/>
        </w:rPr>
        <w:t>כלל פתרון.</w:t>
      </w:r>
    </w:p>
    <w:p w14:paraId="779C9B8D" w14:textId="77777777" w:rsidR="00000000" w:rsidRDefault="00953ED2">
      <w:pPr>
        <w:pStyle w:val="a0"/>
        <w:rPr>
          <w:rFonts w:hint="cs"/>
          <w:rtl/>
        </w:rPr>
      </w:pPr>
    </w:p>
    <w:p w14:paraId="4E086E8D" w14:textId="77777777" w:rsidR="00000000" w:rsidRDefault="00953ED2">
      <w:pPr>
        <w:pStyle w:val="a0"/>
        <w:rPr>
          <w:rFonts w:hint="cs"/>
          <w:rtl/>
        </w:rPr>
      </w:pPr>
      <w:r>
        <w:rPr>
          <w:rFonts w:hint="cs"/>
          <w:rtl/>
        </w:rPr>
        <w:t>ההצעה מדברת על כך שתוקם קרן, והקרן הזאת תפעל במשך 15 שנה, והיא תעסוק רק במקרים ההיסטוריים, היא לא תיתן שום אפשרות לטפל בזיהומים חדשים שמתגלים; היא גם תטפל בתחנות העלומות, אותן תחנות שלא הצליחו לגלות מי הבעלים שלהן היו או מי האחראי לזיהום; והמימ</w:t>
      </w:r>
      <w:r>
        <w:rPr>
          <w:rFonts w:hint="cs"/>
          <w:rtl/>
        </w:rPr>
        <w:t>ון שלה ייעשה באמצעות הפרשת סכומים של אגורה אחת על כל ליטר בנזין וסולר שיסופקו לציבור. חברות הדלק יממנו ויחויבו להפריש אגורה על כל ליטר סולר תחבורה, ואגורה אחת תופרש גם ממחירי הדלק שיועלו בהתאם.</w:t>
      </w:r>
    </w:p>
    <w:p w14:paraId="3485FAA7" w14:textId="77777777" w:rsidR="00000000" w:rsidRDefault="00953ED2">
      <w:pPr>
        <w:pStyle w:val="a0"/>
        <w:rPr>
          <w:rFonts w:hint="cs"/>
          <w:rtl/>
        </w:rPr>
      </w:pPr>
    </w:p>
    <w:p w14:paraId="12EDB3EF" w14:textId="77777777" w:rsidR="00000000" w:rsidRDefault="00953ED2">
      <w:pPr>
        <w:pStyle w:val="a0"/>
        <w:rPr>
          <w:rFonts w:hint="cs"/>
          <w:rtl/>
        </w:rPr>
      </w:pPr>
      <w:r>
        <w:rPr>
          <w:rFonts w:hint="cs"/>
          <w:rtl/>
        </w:rPr>
        <w:t>העניין הזה הוא חיוני להתמודדות עם תופעה מסוכנת, שעדיין לא מצא</w:t>
      </w:r>
      <w:r>
        <w:rPr>
          <w:rFonts w:hint="cs"/>
          <w:rtl/>
        </w:rPr>
        <w:t>נו לה את הפתרון הנכון. ידוע לי, ואני מבקש לקצר ולפנות לשר, שיש הערות ויש רצון לשנות נושאים מסוימים במסגרת הצעת החוק. אני אומר כאן, אדוני היושב-ראש, אני גם מציע לשר שעומד להשיב לי בעוד כמה דקות, להעביר את הצעת החוק בקריאה טרומית, וכל תיקון או הערה נוכל לעשו</w:t>
      </w:r>
      <w:r>
        <w:rPr>
          <w:rFonts w:hint="cs"/>
          <w:rtl/>
        </w:rPr>
        <w:t xml:space="preserve">ת בתיאום אתך בהמשך דיוני הוועדה. </w:t>
      </w:r>
    </w:p>
    <w:p w14:paraId="441C9471" w14:textId="77777777" w:rsidR="00000000" w:rsidRDefault="00953ED2">
      <w:pPr>
        <w:pStyle w:val="a0"/>
        <w:rPr>
          <w:rFonts w:hint="cs"/>
          <w:rtl/>
        </w:rPr>
      </w:pPr>
    </w:p>
    <w:p w14:paraId="17778ADF" w14:textId="77777777" w:rsidR="00000000" w:rsidRDefault="00953ED2">
      <w:pPr>
        <w:pStyle w:val="a0"/>
        <w:rPr>
          <w:rFonts w:hint="cs"/>
          <w:rtl/>
        </w:rPr>
      </w:pPr>
      <w:r>
        <w:rPr>
          <w:rFonts w:hint="cs"/>
          <w:rtl/>
        </w:rPr>
        <w:t>העיקרון הוא עיקרון נכון. אני חושב שכולנו צריכים להתכנס לאותו מקום, ואם צריך לשנות משהו בהרכב הוועדה או בכל עניין אחר שנוגע להצעת החוק הזאת, בואו נעשה את זה ביחד, בתיאום. אני לא אקדם את הצעת החוק ללא תיאום אתך, אדוני השר ל</w:t>
      </w:r>
      <w:r>
        <w:rPr>
          <w:rFonts w:hint="cs"/>
          <w:rtl/>
        </w:rPr>
        <w:t>איכות הסביבה, אבל חייבים להעביר את החוק הזה. בהצבעה בעד הצעת החוק היום יש מסר חשוב של מאבק בזיהום וצעד ראשון קדימה לטיפול בזיהום שעד עכשיו נותר פתוח. אני קורא לחברי הכנסת לתמוך בהצעה. תודה.</w:t>
      </w:r>
    </w:p>
    <w:p w14:paraId="60173BFD" w14:textId="77777777" w:rsidR="00000000" w:rsidRDefault="00953ED2">
      <w:pPr>
        <w:pStyle w:val="a0"/>
        <w:rPr>
          <w:rFonts w:hint="cs"/>
          <w:rtl/>
        </w:rPr>
      </w:pPr>
    </w:p>
    <w:p w14:paraId="766554D7" w14:textId="77777777" w:rsidR="00000000" w:rsidRDefault="00953ED2">
      <w:pPr>
        <w:pStyle w:val="af1"/>
        <w:rPr>
          <w:rtl/>
        </w:rPr>
      </w:pPr>
      <w:r>
        <w:rPr>
          <w:rtl/>
        </w:rPr>
        <w:t>היו"ר</w:t>
      </w:r>
      <w:r>
        <w:rPr>
          <w:rFonts w:hint="cs"/>
          <w:rtl/>
        </w:rPr>
        <w:t xml:space="preserve"> ראובן ריבלין</w:t>
      </w:r>
      <w:r>
        <w:rPr>
          <w:rtl/>
        </w:rPr>
        <w:t>:</w:t>
      </w:r>
    </w:p>
    <w:p w14:paraId="2874A695" w14:textId="77777777" w:rsidR="00000000" w:rsidRDefault="00953ED2">
      <w:pPr>
        <w:pStyle w:val="a0"/>
        <w:rPr>
          <w:rtl/>
        </w:rPr>
      </w:pPr>
    </w:p>
    <w:p w14:paraId="1E2759F4" w14:textId="77777777" w:rsidR="00000000" w:rsidRDefault="00953ED2">
      <w:pPr>
        <w:pStyle w:val="a0"/>
        <w:rPr>
          <w:rFonts w:hint="cs"/>
          <w:rtl/>
        </w:rPr>
      </w:pPr>
      <w:r>
        <w:rPr>
          <w:rFonts w:hint="cs"/>
          <w:rtl/>
        </w:rPr>
        <w:t>תודה רבה. כבוד השר לאיכות הסביבה ישיב.</w:t>
      </w:r>
    </w:p>
    <w:p w14:paraId="66B2A57A" w14:textId="77777777" w:rsidR="00000000" w:rsidRDefault="00953ED2">
      <w:pPr>
        <w:pStyle w:val="a0"/>
        <w:rPr>
          <w:rFonts w:hint="cs"/>
          <w:rtl/>
        </w:rPr>
      </w:pPr>
    </w:p>
    <w:p w14:paraId="6E83303B" w14:textId="77777777" w:rsidR="00000000" w:rsidRDefault="00953ED2">
      <w:pPr>
        <w:pStyle w:val="a"/>
        <w:rPr>
          <w:rtl/>
        </w:rPr>
      </w:pPr>
      <w:bookmarkStart w:id="111" w:name="FS000000461T18_05_2005_12_07_41"/>
      <w:bookmarkStart w:id="112" w:name="_Toc118183578"/>
      <w:bookmarkEnd w:id="111"/>
      <w:r>
        <w:rPr>
          <w:rFonts w:hint="eastAsia"/>
          <w:rtl/>
        </w:rPr>
        <w:t>השר</w:t>
      </w:r>
      <w:r>
        <w:rPr>
          <w:rtl/>
        </w:rPr>
        <w:t xml:space="preserve"> </w:t>
      </w:r>
      <w:r>
        <w:rPr>
          <w:rtl/>
        </w:rPr>
        <w:t>לאיכות הסביבה שלום שמחון:</w:t>
      </w:r>
      <w:bookmarkEnd w:id="112"/>
    </w:p>
    <w:p w14:paraId="39DE2B63" w14:textId="77777777" w:rsidR="00000000" w:rsidRDefault="00953ED2">
      <w:pPr>
        <w:pStyle w:val="a0"/>
        <w:rPr>
          <w:rFonts w:hint="cs"/>
          <w:rtl/>
        </w:rPr>
      </w:pPr>
    </w:p>
    <w:p w14:paraId="1B335ACC" w14:textId="77777777" w:rsidR="00000000" w:rsidRDefault="00953ED2">
      <w:pPr>
        <w:pStyle w:val="a0"/>
        <w:rPr>
          <w:rFonts w:hint="cs"/>
          <w:rtl/>
        </w:rPr>
      </w:pPr>
      <w:r>
        <w:rPr>
          <w:rFonts w:hint="cs"/>
          <w:rtl/>
        </w:rPr>
        <w:t>אדוני היושב-ראש, חברי חברי הכנסת, בטרם קום המדינה או בעצם החל מהופעת כלי הרכב הראשון בארץ החלה מכירת דלק. תחנות הדלק הטמינו מכלים בקרקע ללא כל אמצעי הגנה או בקרה. מכלים אלה הלכו ונאכלו עד שהחלו לטפטף. תהליך זה נמשך שנים ארוכות וג</w:t>
      </w:r>
      <w:r>
        <w:rPr>
          <w:rFonts w:hint="cs"/>
          <w:rtl/>
        </w:rPr>
        <w:t>רם לזיהום הקרקע ומי התהום. השיקול הסביבתי לא היה מוכר לבעלי התחנות. בנוסף, מילוי דלק במכלי המכונית הסתיים פעמים רבות בשפיכת דלק לרצפת התחנה, ומשם כמובן חלחל לקרקע.</w:t>
      </w:r>
    </w:p>
    <w:p w14:paraId="1C2EF1D1" w14:textId="77777777" w:rsidR="00000000" w:rsidRDefault="00953ED2">
      <w:pPr>
        <w:pStyle w:val="a0"/>
        <w:rPr>
          <w:rFonts w:hint="cs"/>
          <w:rtl/>
        </w:rPr>
      </w:pPr>
    </w:p>
    <w:p w14:paraId="4FFFB11F" w14:textId="77777777" w:rsidR="00000000" w:rsidRDefault="00953ED2">
      <w:pPr>
        <w:pStyle w:val="a0"/>
        <w:rPr>
          <w:rFonts w:hint="cs"/>
          <w:rtl/>
        </w:rPr>
      </w:pPr>
      <w:r>
        <w:rPr>
          <w:rFonts w:hint="cs"/>
          <w:rtl/>
        </w:rPr>
        <w:t>כידוע, מים הם משאב ציבורי, שהמדינה מחויבת לספק אותו לאזרחיה. זוהי זכות יסוד של האזרחים לקבל</w:t>
      </w:r>
      <w:r>
        <w:rPr>
          <w:rFonts w:hint="cs"/>
          <w:rtl/>
        </w:rPr>
        <w:t>ם באיכות הראויה לשתייה וללא זיהומים.</w:t>
      </w:r>
    </w:p>
    <w:p w14:paraId="1F3AD612" w14:textId="77777777" w:rsidR="00000000" w:rsidRDefault="00953ED2">
      <w:pPr>
        <w:pStyle w:val="a0"/>
        <w:rPr>
          <w:rFonts w:hint="cs"/>
          <w:rtl/>
        </w:rPr>
      </w:pPr>
    </w:p>
    <w:p w14:paraId="2F3321EB" w14:textId="77777777" w:rsidR="00000000" w:rsidRDefault="00953ED2">
      <w:pPr>
        <w:pStyle w:val="a0"/>
        <w:rPr>
          <w:rFonts w:hint="cs"/>
          <w:rtl/>
        </w:rPr>
      </w:pPr>
      <w:r>
        <w:rPr>
          <w:rFonts w:hint="cs"/>
          <w:rtl/>
        </w:rPr>
        <w:t>עם כניסתי לתפקיד השר לאיכות הסביבה נחשפתי לממדי זיהומי הקרקע ומי התהום מדלקים. עלות שיקום הנזק הסביבתי של תחנה בודדת עלול להגיע לכדי מיליון דולר.</w:t>
      </w:r>
    </w:p>
    <w:p w14:paraId="57A902BF" w14:textId="77777777" w:rsidR="00000000" w:rsidRDefault="00953ED2">
      <w:pPr>
        <w:pStyle w:val="a0"/>
        <w:rPr>
          <w:rFonts w:hint="cs"/>
          <w:rtl/>
        </w:rPr>
      </w:pPr>
    </w:p>
    <w:p w14:paraId="09DB3314" w14:textId="77777777" w:rsidR="00000000" w:rsidRDefault="00953ED2">
      <w:pPr>
        <w:pStyle w:val="a0"/>
        <w:rPr>
          <w:rFonts w:hint="cs"/>
          <w:rtl/>
        </w:rPr>
      </w:pPr>
      <w:r>
        <w:rPr>
          <w:rFonts w:hint="cs"/>
          <w:rtl/>
        </w:rPr>
        <w:t>המשרד לאיכות הסביבה הגיש בשנים האחרונות עשרות תביעות כנגד מזהמים, מנכ"ל</w:t>
      </w:r>
      <w:r>
        <w:rPr>
          <w:rFonts w:hint="cs"/>
          <w:rtl/>
        </w:rPr>
        <w:t>י חברות הדלק נחקרו, עובדי החברות ובעלי התחנות הועמדו לדין, אך התקדמות משמעותית בשיקום מי התהום והקרקע טרם הושגה.</w:t>
      </w:r>
    </w:p>
    <w:p w14:paraId="39434A00" w14:textId="77777777" w:rsidR="00000000" w:rsidRDefault="00953ED2">
      <w:pPr>
        <w:pStyle w:val="a0"/>
        <w:rPr>
          <w:rFonts w:hint="cs"/>
          <w:rtl/>
        </w:rPr>
      </w:pPr>
    </w:p>
    <w:p w14:paraId="657AC3A1" w14:textId="77777777" w:rsidR="00000000" w:rsidRDefault="00953ED2">
      <w:pPr>
        <w:pStyle w:val="a0"/>
        <w:rPr>
          <w:rFonts w:hint="cs"/>
          <w:rtl/>
        </w:rPr>
      </w:pPr>
      <w:r>
        <w:rPr>
          <w:rFonts w:hint="cs"/>
          <w:rtl/>
        </w:rPr>
        <w:t xml:space="preserve">בכל הנוגע להליכים של מניעת זיהום, הזמן אינו פועל לטובתנו. ככל שמתארך הזמן שהזיהום נשאר בקרקע ובמי התהום, כך הוצאות השיקום גדולות יותר. </w:t>
      </w:r>
    </w:p>
    <w:p w14:paraId="31AFEB54" w14:textId="77777777" w:rsidR="00000000" w:rsidRDefault="00953ED2">
      <w:pPr>
        <w:pStyle w:val="a0"/>
        <w:rPr>
          <w:rFonts w:hint="cs"/>
          <w:rtl/>
        </w:rPr>
      </w:pPr>
    </w:p>
    <w:p w14:paraId="44E3C850" w14:textId="77777777" w:rsidR="00000000" w:rsidRDefault="00953ED2">
      <w:pPr>
        <w:pStyle w:val="a0"/>
        <w:rPr>
          <w:rFonts w:hint="cs"/>
          <w:rtl/>
        </w:rPr>
      </w:pPr>
      <w:r>
        <w:rPr>
          <w:rFonts w:hint="cs"/>
          <w:rtl/>
        </w:rPr>
        <w:t>תהליכ</w:t>
      </w:r>
      <w:r>
        <w:rPr>
          <w:rFonts w:hint="cs"/>
          <w:rtl/>
        </w:rPr>
        <w:t>י אכיפה, צודקים ככל שיהיו, אינם התכלית של העשייה הסביבתית. אני משוכנע כי בנקודת זמן מסוימת ולעתים לאחר הליכי אכיפה עדיף לחתור להשיג הסכמה, גם אם כל צד אינו יכול לזקוף לזכותו ניצחון.</w:t>
      </w:r>
    </w:p>
    <w:p w14:paraId="718873E2" w14:textId="77777777" w:rsidR="00000000" w:rsidRDefault="00953ED2">
      <w:pPr>
        <w:pStyle w:val="a0"/>
        <w:rPr>
          <w:rFonts w:hint="cs"/>
          <w:rtl/>
        </w:rPr>
      </w:pPr>
    </w:p>
    <w:p w14:paraId="1AD2A89A" w14:textId="77777777" w:rsidR="00000000" w:rsidRDefault="00953ED2">
      <w:pPr>
        <w:pStyle w:val="a0"/>
        <w:rPr>
          <w:rFonts w:hint="cs"/>
          <w:rtl/>
        </w:rPr>
      </w:pPr>
      <w:r>
        <w:rPr>
          <w:rFonts w:hint="cs"/>
          <w:rtl/>
        </w:rPr>
        <w:t>הצעת החוק המוצעת משלבת בתוכה הסדר של מימון מחד גיסא, ומאידך גיסא מעגנת את</w:t>
      </w:r>
      <w:r>
        <w:rPr>
          <w:rFonts w:hint="cs"/>
          <w:rtl/>
        </w:rPr>
        <w:t xml:space="preserve"> הליך הגילוי והשיקום של מי התהום והקרקעות המזוהמות. אני סבור, כי אם תתקבל הצעת החוק בשינויים מסוימים </w:t>
      </w:r>
      <w:r>
        <w:rPr>
          <w:rtl/>
        </w:rPr>
        <w:t>–</w:t>
      </w:r>
      <w:r>
        <w:rPr>
          <w:rFonts w:hint="cs"/>
          <w:rtl/>
        </w:rPr>
        <w:t xml:space="preserve"> חבר הכנסת זנדברג, כדאי שתקשיב עכשיו </w:t>
      </w:r>
      <w:r>
        <w:rPr>
          <w:rtl/>
        </w:rPr>
        <w:t>–</w:t>
      </w:r>
      <w:r>
        <w:rPr>
          <w:rFonts w:hint="cs"/>
          <w:rtl/>
        </w:rPr>
        <w:t xml:space="preserve"> קיים סיכוי ממשי למהפכה סביבתית בשיקום מי התהום של מדינת ישראל. </w:t>
      </w:r>
    </w:p>
    <w:p w14:paraId="1E9AED65" w14:textId="77777777" w:rsidR="00000000" w:rsidRDefault="00953ED2">
      <w:pPr>
        <w:pStyle w:val="a0"/>
        <w:rPr>
          <w:rFonts w:hint="cs"/>
          <w:rtl/>
        </w:rPr>
      </w:pPr>
    </w:p>
    <w:p w14:paraId="3892002D" w14:textId="77777777" w:rsidR="00000000" w:rsidRDefault="00953ED2">
      <w:pPr>
        <w:pStyle w:val="a0"/>
        <w:rPr>
          <w:rFonts w:hint="cs"/>
          <w:rtl/>
        </w:rPr>
      </w:pPr>
      <w:r>
        <w:rPr>
          <w:rFonts w:hint="cs"/>
          <w:rtl/>
        </w:rPr>
        <w:t>הצעת החוק מחייבת את חברות הדלק לשלם מכיסן עבור שיק</w:t>
      </w:r>
      <w:r>
        <w:rPr>
          <w:rFonts w:hint="cs"/>
          <w:rtl/>
        </w:rPr>
        <w:t>ום הקרקעות והסביבה. אני סבור שיש להכפיל את חלקן של חברות הדלק בתשלום עבור כל ליטר סולר לכדי אגורה אחת. אומנם גם הציבור ישלם במסגרת המחיר המפוקח אגורה עבור שיקום הקרקעות, אך יש לזכור שבכל מקרה עלות זאת היתה מושתת עליו ממקור אחר.</w:t>
      </w:r>
    </w:p>
    <w:p w14:paraId="541D98EF" w14:textId="77777777" w:rsidR="00000000" w:rsidRDefault="00953ED2">
      <w:pPr>
        <w:pStyle w:val="a0"/>
        <w:rPr>
          <w:rFonts w:hint="cs"/>
          <w:rtl/>
        </w:rPr>
      </w:pPr>
    </w:p>
    <w:p w14:paraId="0E80F9D2" w14:textId="77777777" w:rsidR="00000000" w:rsidRDefault="00953ED2">
      <w:pPr>
        <w:pStyle w:val="a0"/>
        <w:rPr>
          <w:rFonts w:hint="cs"/>
          <w:rtl/>
        </w:rPr>
      </w:pPr>
      <w:r>
        <w:rPr>
          <w:rFonts w:hint="cs"/>
          <w:rtl/>
        </w:rPr>
        <w:t>לפיכך, אני משוכנע כי הצעת ה</w:t>
      </w:r>
      <w:r>
        <w:rPr>
          <w:rFonts w:hint="cs"/>
          <w:rtl/>
        </w:rPr>
        <w:t>חוק נכונה וראויה, אך כפי שאמרתי לחבר הכנסת זנדברג, יש לשנותה בעיקר בהיבטים הבאים.</w:t>
      </w:r>
    </w:p>
    <w:p w14:paraId="04FC9D79" w14:textId="77777777" w:rsidR="00000000" w:rsidRDefault="00953ED2">
      <w:pPr>
        <w:pStyle w:val="a0"/>
        <w:rPr>
          <w:rFonts w:hint="cs"/>
          <w:rtl/>
        </w:rPr>
      </w:pPr>
    </w:p>
    <w:p w14:paraId="6A31D690" w14:textId="77777777" w:rsidR="00000000" w:rsidRDefault="00953ED2">
      <w:pPr>
        <w:pStyle w:val="a0"/>
        <w:rPr>
          <w:rFonts w:hint="cs"/>
          <w:rtl/>
        </w:rPr>
      </w:pPr>
      <w:r>
        <w:rPr>
          <w:rFonts w:hint="cs"/>
          <w:rtl/>
        </w:rPr>
        <w:t xml:space="preserve">על הקרן להיות מנוהלת על-ידי המשרד לאיכות הסביבה, תוך כדי התייעצות מתמדת עם נציבות המים. יש למנוע כפילויות בין משרדים וגופים ממשלתיים ולרכז סמכויות בידי המשרד לאיכות הסביבה; </w:t>
      </w:r>
      <w:r>
        <w:rPr>
          <w:rFonts w:hint="cs"/>
          <w:rtl/>
        </w:rPr>
        <w:t>יש להטיל חובת ביטוח סביבתי על החברות לאחר גמר שיקום התחנה. כפי שהזכרתי, יש להעלות את מחיר השתתפות חברות הדלק ולהשוותו למוצע על הבנזין, דהיינו אגורה על כל ליטר דלק. בעניין הפטור מאחריות פלילית, מינהלית או אזרחית לחברות הדלק, מפעיליהן ובעליהן, אני סבור כי יש</w:t>
      </w:r>
      <w:r>
        <w:rPr>
          <w:rFonts w:hint="cs"/>
          <w:rtl/>
        </w:rPr>
        <w:t xml:space="preserve"> לתאם נושא זה עם משרד המשפטים. </w:t>
      </w:r>
    </w:p>
    <w:p w14:paraId="15014794" w14:textId="77777777" w:rsidR="00000000" w:rsidRDefault="00953ED2">
      <w:pPr>
        <w:pStyle w:val="a0"/>
        <w:ind w:firstLine="0"/>
        <w:rPr>
          <w:rFonts w:hint="cs"/>
          <w:rtl/>
        </w:rPr>
      </w:pPr>
    </w:p>
    <w:p w14:paraId="6D23B681" w14:textId="77777777" w:rsidR="00000000" w:rsidRDefault="00953ED2">
      <w:pPr>
        <w:pStyle w:val="a0"/>
        <w:ind w:firstLine="0"/>
        <w:rPr>
          <w:rFonts w:hint="cs"/>
          <w:rtl/>
        </w:rPr>
      </w:pPr>
      <w:r>
        <w:rPr>
          <w:rFonts w:hint="cs"/>
          <w:rtl/>
        </w:rPr>
        <w:tab/>
        <w:t xml:space="preserve">אני מבקש להביא לידיעת הכנסת, כי עוד טרם הנחת הצעת החוק הוריתי לאנשי משרדי לגבש, בשיתוף עם משרדי ממשלה נוספים ואיגוד חברות הנפט, הסכם המקים קרן בנוסח הצעת החוק. </w:t>
      </w:r>
    </w:p>
    <w:p w14:paraId="0E1D667B" w14:textId="77777777" w:rsidR="00000000" w:rsidRDefault="00953ED2">
      <w:pPr>
        <w:pStyle w:val="a0"/>
        <w:ind w:firstLine="0"/>
        <w:rPr>
          <w:rFonts w:hint="cs"/>
          <w:rtl/>
        </w:rPr>
      </w:pPr>
    </w:p>
    <w:p w14:paraId="18F13AA7" w14:textId="77777777" w:rsidR="00000000" w:rsidRDefault="00953ED2">
      <w:pPr>
        <w:pStyle w:val="a0"/>
        <w:ind w:firstLine="0"/>
        <w:rPr>
          <w:rFonts w:hint="cs"/>
          <w:rtl/>
        </w:rPr>
      </w:pPr>
      <w:r>
        <w:rPr>
          <w:rFonts w:hint="cs"/>
          <w:rtl/>
        </w:rPr>
        <w:tab/>
        <w:t xml:space="preserve">אם חבר הכנסת מודי זנדברג יסכים - - </w:t>
      </w:r>
    </w:p>
    <w:p w14:paraId="7963D475" w14:textId="77777777" w:rsidR="00000000" w:rsidRDefault="00953ED2">
      <w:pPr>
        <w:pStyle w:val="af1"/>
        <w:rPr>
          <w:rtl/>
        </w:rPr>
      </w:pPr>
      <w:r>
        <w:rPr>
          <w:rtl/>
        </w:rPr>
        <w:br/>
        <w:t>היו"ר ראובן ריבלין:</w:t>
      </w:r>
    </w:p>
    <w:p w14:paraId="05DA8AC3" w14:textId="77777777" w:rsidR="00000000" w:rsidRDefault="00953ED2">
      <w:pPr>
        <w:pStyle w:val="a0"/>
        <w:rPr>
          <w:rtl/>
        </w:rPr>
      </w:pPr>
    </w:p>
    <w:p w14:paraId="2C0A10DD" w14:textId="77777777" w:rsidR="00000000" w:rsidRDefault="00953ED2">
      <w:pPr>
        <w:pStyle w:val="a0"/>
        <w:rPr>
          <w:rFonts w:hint="cs"/>
          <w:rtl/>
        </w:rPr>
      </w:pPr>
      <w:r>
        <w:rPr>
          <w:rFonts w:hint="cs"/>
          <w:rtl/>
        </w:rPr>
        <w:t>ח</w:t>
      </w:r>
      <w:r>
        <w:rPr>
          <w:rFonts w:hint="cs"/>
          <w:rtl/>
        </w:rPr>
        <w:t xml:space="preserve">בר הכנסת זנדברג, פונים אליך. </w:t>
      </w:r>
    </w:p>
    <w:p w14:paraId="1935C6B4" w14:textId="77777777" w:rsidR="00000000" w:rsidRDefault="00953ED2">
      <w:pPr>
        <w:pStyle w:val="-"/>
        <w:rPr>
          <w:rtl/>
        </w:rPr>
      </w:pPr>
      <w:r>
        <w:rPr>
          <w:rtl/>
        </w:rPr>
        <w:br/>
      </w:r>
      <w:bookmarkStart w:id="113" w:name="FS000000461T18_05_2005_12_35_15"/>
      <w:bookmarkStart w:id="114" w:name="FS000000461T18_05_2005_12_35_19C"/>
      <w:bookmarkEnd w:id="113"/>
      <w:bookmarkEnd w:id="114"/>
      <w:r>
        <w:rPr>
          <w:rtl/>
        </w:rPr>
        <w:t>השר לאיכות הסביבה שלום שמחון:</w:t>
      </w:r>
    </w:p>
    <w:p w14:paraId="3F14A7C1" w14:textId="77777777" w:rsidR="00000000" w:rsidRDefault="00953ED2">
      <w:pPr>
        <w:pStyle w:val="a0"/>
        <w:rPr>
          <w:rFonts w:hint="cs"/>
          <w:rtl/>
        </w:rPr>
      </w:pPr>
    </w:p>
    <w:p w14:paraId="16747214" w14:textId="77777777" w:rsidR="00000000" w:rsidRDefault="00953ED2">
      <w:pPr>
        <w:pStyle w:val="a0"/>
        <w:ind w:firstLine="720"/>
        <w:rPr>
          <w:rFonts w:hint="cs"/>
          <w:rtl/>
        </w:rPr>
      </w:pPr>
      <w:r>
        <w:rPr>
          <w:rFonts w:hint="cs"/>
          <w:rtl/>
        </w:rPr>
        <w:t>- - לתנאים שהצגתי פה, אני אפנה לשרת המשפטים ואבקש ממנה להסכים לקבל את הצעת החוק, בהתניה שהיא לא תנוע לפני שוועדת השרים לחקיקה תקבל את ההחלטות ושהמציע מסכים לשינויים בהצעת החוק כפי שאני העליתי כא</w:t>
      </w:r>
      <w:r>
        <w:rPr>
          <w:rFonts w:hint="cs"/>
          <w:rtl/>
        </w:rPr>
        <w:t>ן. תודה.</w:t>
      </w:r>
    </w:p>
    <w:p w14:paraId="0C493060" w14:textId="77777777" w:rsidR="00000000" w:rsidRDefault="00953ED2">
      <w:pPr>
        <w:pStyle w:val="af1"/>
        <w:rPr>
          <w:rtl/>
        </w:rPr>
      </w:pPr>
      <w:r>
        <w:rPr>
          <w:rtl/>
        </w:rPr>
        <w:br/>
        <w:t>היו"ר ראובן ריבלין:</w:t>
      </w:r>
    </w:p>
    <w:p w14:paraId="6ED194CF" w14:textId="77777777" w:rsidR="00000000" w:rsidRDefault="00953ED2">
      <w:pPr>
        <w:pStyle w:val="a0"/>
        <w:rPr>
          <w:rFonts w:hint="cs"/>
          <w:rtl/>
        </w:rPr>
      </w:pPr>
    </w:p>
    <w:p w14:paraId="7946C367" w14:textId="77777777" w:rsidR="00000000" w:rsidRDefault="00953ED2">
      <w:pPr>
        <w:pStyle w:val="a0"/>
        <w:rPr>
          <w:rFonts w:hint="cs"/>
          <w:rtl/>
        </w:rPr>
      </w:pPr>
      <w:r>
        <w:rPr>
          <w:rFonts w:hint="cs"/>
          <w:rtl/>
        </w:rPr>
        <w:t xml:space="preserve">תודה רבה. חבר הכנסת זנדברג, בבקשה, זכותך להשיב, כי יש פה תשובת ממשלה. עכשיו השאלה היא רק ההצבעה </w:t>
      </w:r>
      <w:r>
        <w:rPr>
          <w:rtl/>
        </w:rPr>
        <w:t>–</w:t>
      </w:r>
      <w:r>
        <w:rPr>
          <w:rFonts w:hint="cs"/>
          <w:rtl/>
        </w:rPr>
        <w:t xml:space="preserve"> האם היא תידחה, האם היא לא תידחה, זאת השאלה. בבקשה. אדוני יכול לדבר מכאן או משם, זה אותו דבר, מכל מקום שהוא רוצה.</w:t>
      </w:r>
    </w:p>
    <w:p w14:paraId="2AC35083" w14:textId="77777777" w:rsidR="00000000" w:rsidRDefault="00953ED2">
      <w:pPr>
        <w:pStyle w:val="a"/>
        <w:rPr>
          <w:rtl/>
        </w:rPr>
      </w:pPr>
      <w:r>
        <w:rPr>
          <w:rtl/>
        </w:rPr>
        <w:br/>
      </w:r>
      <w:bookmarkStart w:id="115" w:name="FS000000567T18_05_2005_12_37_16"/>
      <w:bookmarkStart w:id="116" w:name="_Toc118183579"/>
      <w:bookmarkEnd w:id="115"/>
      <w:r>
        <w:rPr>
          <w:rtl/>
        </w:rPr>
        <w:t>אליעזר זנדברג</w:t>
      </w:r>
      <w:r>
        <w:rPr>
          <w:rtl/>
        </w:rPr>
        <w:t xml:space="preserve"> (שינוי):</w:t>
      </w:r>
      <w:bookmarkEnd w:id="116"/>
    </w:p>
    <w:p w14:paraId="21F48271" w14:textId="77777777" w:rsidR="00000000" w:rsidRDefault="00953ED2">
      <w:pPr>
        <w:pStyle w:val="a0"/>
        <w:rPr>
          <w:rtl/>
        </w:rPr>
      </w:pPr>
    </w:p>
    <w:p w14:paraId="3C3CDC27" w14:textId="77777777" w:rsidR="00000000" w:rsidRDefault="00953ED2">
      <w:pPr>
        <w:pStyle w:val="a0"/>
        <w:rPr>
          <w:rFonts w:hint="cs"/>
          <w:rtl/>
        </w:rPr>
      </w:pPr>
      <w:r>
        <w:rPr>
          <w:rFonts w:hint="cs"/>
          <w:rtl/>
        </w:rPr>
        <w:t xml:space="preserve">אדוני היושב-ראש, אני מסכים לדברים או לתנאים כפי שפירט השר שמחון. אני חושב שצריך ללכת קדימה בעניין הזה. כולנו נלמד אותו לעומק. אני </w:t>
      </w:r>
      <w:r>
        <w:rPr>
          <w:rtl/>
        </w:rPr>
        <w:t>–</w:t>
      </w:r>
      <w:r>
        <w:rPr>
          <w:rFonts w:hint="cs"/>
          <w:rtl/>
        </w:rPr>
        <w:t xml:space="preserve"> בטח לא חשוב לי מי יוביל את זה, ואני מסכים שהמשרד לאיכות הסביבה יוביל. אני רוצה שהמלחמה בזיהום שקיים ומתרחש יום-יו</w:t>
      </w:r>
      <w:r>
        <w:rPr>
          <w:rFonts w:hint="cs"/>
          <w:rtl/>
        </w:rPr>
        <w:t>ם תצא לדרך. זה הדבר. לכן אני מסכים לתנאים הללו ולהצעות שהעלה כאן השר שמחון.</w:t>
      </w:r>
    </w:p>
    <w:p w14:paraId="05D6995E" w14:textId="77777777" w:rsidR="00000000" w:rsidRDefault="00953ED2">
      <w:pPr>
        <w:pStyle w:val="af1"/>
        <w:rPr>
          <w:rtl/>
        </w:rPr>
      </w:pPr>
    </w:p>
    <w:p w14:paraId="14C64C6B" w14:textId="77777777" w:rsidR="00000000" w:rsidRDefault="00953ED2">
      <w:pPr>
        <w:pStyle w:val="af1"/>
        <w:rPr>
          <w:rtl/>
        </w:rPr>
      </w:pPr>
    </w:p>
    <w:p w14:paraId="166E713A" w14:textId="77777777" w:rsidR="00000000" w:rsidRDefault="00953ED2">
      <w:pPr>
        <w:pStyle w:val="af1"/>
        <w:rPr>
          <w:rtl/>
        </w:rPr>
      </w:pPr>
      <w:r>
        <w:rPr>
          <w:rtl/>
        </w:rPr>
        <w:t>היו"ר ראובן ריבלין:</w:t>
      </w:r>
    </w:p>
    <w:p w14:paraId="25FA7512" w14:textId="77777777" w:rsidR="00000000" w:rsidRDefault="00953ED2">
      <w:pPr>
        <w:pStyle w:val="a0"/>
        <w:rPr>
          <w:rtl/>
        </w:rPr>
      </w:pPr>
    </w:p>
    <w:p w14:paraId="1469F375" w14:textId="77777777" w:rsidR="00000000" w:rsidRDefault="00953ED2">
      <w:pPr>
        <w:pStyle w:val="a0"/>
        <w:ind w:firstLine="0"/>
        <w:rPr>
          <w:rFonts w:hint="cs"/>
          <w:rtl/>
        </w:rPr>
      </w:pPr>
      <w:r>
        <w:rPr>
          <w:rFonts w:hint="cs"/>
          <w:rtl/>
        </w:rPr>
        <w:tab/>
        <w:t xml:space="preserve">יש פה רק בעיה אחת. אני פשוט מאזין לדברי השרים. הוא אמר שהוא צריך לפנות לשרת המשפטים, שהרי ועדת השרים לענייני חקיקה התנגדה. </w:t>
      </w:r>
    </w:p>
    <w:p w14:paraId="3FAD80A8" w14:textId="77777777" w:rsidR="00000000" w:rsidRDefault="00953ED2">
      <w:pPr>
        <w:pStyle w:val="a0"/>
        <w:ind w:firstLine="0"/>
        <w:rPr>
          <w:rFonts w:hint="cs"/>
          <w:rtl/>
        </w:rPr>
      </w:pPr>
    </w:p>
    <w:p w14:paraId="7E2D8CDC" w14:textId="77777777" w:rsidR="00000000" w:rsidRDefault="00953ED2">
      <w:pPr>
        <w:pStyle w:val="a0"/>
        <w:ind w:firstLine="0"/>
        <w:rPr>
          <w:rFonts w:hint="cs"/>
          <w:rtl/>
        </w:rPr>
      </w:pPr>
      <w:r>
        <w:rPr>
          <w:rFonts w:hint="cs"/>
          <w:rtl/>
        </w:rPr>
        <w:tab/>
        <w:t>האם אדוני מסכים להסכמה שהוא מס</w:t>
      </w:r>
      <w:r>
        <w:rPr>
          <w:rFonts w:hint="cs"/>
          <w:rtl/>
        </w:rPr>
        <w:t xml:space="preserve">כים? אנחנו צריכים להצביע עכשיו. </w:t>
      </w:r>
    </w:p>
    <w:p w14:paraId="3481E057" w14:textId="77777777" w:rsidR="00000000" w:rsidRDefault="00953ED2">
      <w:pPr>
        <w:pStyle w:val="-"/>
        <w:rPr>
          <w:rtl/>
        </w:rPr>
      </w:pPr>
      <w:r>
        <w:rPr>
          <w:rtl/>
        </w:rPr>
        <w:br/>
      </w:r>
      <w:bookmarkStart w:id="117" w:name="FS000000567T18_05_2005_12_39_33C"/>
      <w:bookmarkEnd w:id="117"/>
      <w:r>
        <w:rPr>
          <w:rtl/>
        </w:rPr>
        <w:t>אליעזר זנדברג (שינוי):</w:t>
      </w:r>
    </w:p>
    <w:p w14:paraId="75882C5D" w14:textId="77777777" w:rsidR="00000000" w:rsidRDefault="00953ED2">
      <w:pPr>
        <w:pStyle w:val="a0"/>
        <w:rPr>
          <w:rtl/>
        </w:rPr>
      </w:pPr>
    </w:p>
    <w:p w14:paraId="041AE5EC" w14:textId="77777777" w:rsidR="00000000" w:rsidRDefault="00953ED2">
      <w:pPr>
        <w:pStyle w:val="a0"/>
        <w:rPr>
          <w:rFonts w:hint="cs"/>
          <w:rtl/>
        </w:rPr>
      </w:pPr>
      <w:r>
        <w:rPr>
          <w:rFonts w:hint="cs"/>
          <w:rtl/>
        </w:rPr>
        <w:t>אדוני היושב-ראש, זה העניין הבא. אנחנו צריכים להצביע עכשיו, ולעניות דעתי אין שום סיבה שבעולם שנתנגד שעה שאני מסכים לעמדת הממשלה. מה ההיגיון? אין טעם בדחייה הזאת מבחינה פורמלית, אבל - - -</w:t>
      </w:r>
    </w:p>
    <w:p w14:paraId="16F34536" w14:textId="77777777" w:rsidR="00000000" w:rsidRDefault="00953ED2">
      <w:pPr>
        <w:pStyle w:val="af0"/>
        <w:rPr>
          <w:rtl/>
        </w:rPr>
      </w:pPr>
      <w:r>
        <w:rPr>
          <w:rtl/>
        </w:rPr>
        <w:br/>
        <w:t xml:space="preserve">השר לאיכות </w:t>
      </w:r>
      <w:r>
        <w:rPr>
          <w:rtl/>
        </w:rPr>
        <w:t>הסביבה שלום שמחון:</w:t>
      </w:r>
    </w:p>
    <w:p w14:paraId="0DB2DE1F" w14:textId="77777777" w:rsidR="00000000" w:rsidRDefault="00953ED2">
      <w:pPr>
        <w:pStyle w:val="a0"/>
        <w:rPr>
          <w:rtl/>
        </w:rPr>
      </w:pPr>
    </w:p>
    <w:p w14:paraId="21FFF2E7" w14:textId="77777777" w:rsidR="00000000" w:rsidRDefault="00953ED2">
      <w:pPr>
        <w:pStyle w:val="a0"/>
        <w:ind w:left="719" w:firstLine="0"/>
        <w:rPr>
          <w:rFonts w:hint="cs"/>
          <w:rtl/>
        </w:rPr>
      </w:pPr>
      <w:r>
        <w:rPr>
          <w:rFonts w:hint="cs"/>
          <w:rtl/>
        </w:rPr>
        <w:t>- - - יושב-ראש הקואליציה, שעד ששרת המשפטים תגיע, ההצבעה - - -</w:t>
      </w:r>
    </w:p>
    <w:p w14:paraId="73163EC3" w14:textId="77777777" w:rsidR="00000000" w:rsidRDefault="00953ED2">
      <w:pPr>
        <w:pStyle w:val="af0"/>
        <w:rPr>
          <w:rFonts w:hint="cs"/>
          <w:rtl/>
        </w:rPr>
      </w:pPr>
    </w:p>
    <w:p w14:paraId="3772BD8B" w14:textId="77777777" w:rsidR="00000000" w:rsidRDefault="00953ED2">
      <w:pPr>
        <w:pStyle w:val="af0"/>
        <w:rPr>
          <w:rtl/>
        </w:rPr>
      </w:pPr>
      <w:r>
        <w:rPr>
          <w:rFonts w:hint="eastAsia"/>
          <w:rtl/>
        </w:rPr>
        <w:t>גדעון</w:t>
      </w:r>
      <w:r>
        <w:rPr>
          <w:rtl/>
        </w:rPr>
        <w:t xml:space="preserve"> סער (הליכוד):</w:t>
      </w:r>
    </w:p>
    <w:p w14:paraId="47DE5D54" w14:textId="77777777" w:rsidR="00000000" w:rsidRDefault="00953ED2">
      <w:pPr>
        <w:pStyle w:val="a0"/>
        <w:rPr>
          <w:rFonts w:hint="cs"/>
          <w:rtl/>
        </w:rPr>
      </w:pPr>
    </w:p>
    <w:p w14:paraId="38AF4592" w14:textId="77777777" w:rsidR="00000000" w:rsidRDefault="00953ED2">
      <w:pPr>
        <w:pStyle w:val="a0"/>
        <w:rPr>
          <w:rFonts w:hint="cs"/>
          <w:rtl/>
        </w:rPr>
      </w:pPr>
      <w:r>
        <w:rPr>
          <w:rFonts w:hint="cs"/>
          <w:rtl/>
        </w:rPr>
        <w:t>לא אכפת לי שהיא תהיה היום, אבל אני רוצה את הסכמת יושבת-ראש ועדת השרים.</w:t>
      </w:r>
    </w:p>
    <w:p w14:paraId="370CB4A7" w14:textId="77777777" w:rsidR="00000000" w:rsidRDefault="00953ED2">
      <w:pPr>
        <w:pStyle w:val="af1"/>
        <w:rPr>
          <w:rtl/>
        </w:rPr>
      </w:pPr>
      <w:r>
        <w:rPr>
          <w:rtl/>
        </w:rPr>
        <w:br/>
        <w:t>היו"ר ראובן ריבלין:</w:t>
      </w:r>
    </w:p>
    <w:p w14:paraId="7D7B307F" w14:textId="77777777" w:rsidR="00000000" w:rsidRDefault="00953ED2">
      <w:pPr>
        <w:pStyle w:val="a0"/>
        <w:rPr>
          <w:rtl/>
        </w:rPr>
      </w:pPr>
    </w:p>
    <w:p w14:paraId="7A00836D" w14:textId="77777777" w:rsidR="00000000" w:rsidRDefault="00953ED2">
      <w:pPr>
        <w:pStyle w:val="a0"/>
        <w:rPr>
          <w:rFonts w:hint="cs"/>
          <w:rtl/>
        </w:rPr>
      </w:pPr>
      <w:r>
        <w:rPr>
          <w:rFonts w:hint="cs"/>
          <w:rtl/>
        </w:rPr>
        <w:t>אני אשמח מאוד - - -</w:t>
      </w:r>
    </w:p>
    <w:p w14:paraId="00BEE037" w14:textId="77777777" w:rsidR="00000000" w:rsidRDefault="00953ED2">
      <w:pPr>
        <w:pStyle w:val="af0"/>
        <w:rPr>
          <w:rtl/>
        </w:rPr>
      </w:pPr>
      <w:r>
        <w:rPr>
          <w:rtl/>
        </w:rPr>
        <w:br/>
        <w:t>גדעון סער (הליכוד):</w:t>
      </w:r>
    </w:p>
    <w:p w14:paraId="35AC5BF2" w14:textId="77777777" w:rsidR="00000000" w:rsidRDefault="00953ED2">
      <w:pPr>
        <w:pStyle w:val="a0"/>
        <w:rPr>
          <w:rtl/>
        </w:rPr>
      </w:pPr>
    </w:p>
    <w:p w14:paraId="30503513" w14:textId="77777777" w:rsidR="00000000" w:rsidRDefault="00953ED2">
      <w:pPr>
        <w:pStyle w:val="a0"/>
        <w:rPr>
          <w:rFonts w:hint="cs"/>
          <w:rtl/>
        </w:rPr>
      </w:pPr>
      <w:r>
        <w:rPr>
          <w:rFonts w:hint="cs"/>
          <w:rtl/>
        </w:rPr>
        <w:t xml:space="preserve">אם זה יהיה עכשיו </w:t>
      </w:r>
      <w:r>
        <w:rPr>
          <w:rtl/>
        </w:rPr>
        <w:t>–</w:t>
      </w:r>
      <w:r>
        <w:rPr>
          <w:rFonts w:hint="cs"/>
          <w:rtl/>
        </w:rPr>
        <w:t xml:space="preserve"> אני אהיה אנוס להצביע נגד. אני רוצה לקבל את הסכמת שרת המשפטים. נצביע על זה יותר מאוחר היום.</w:t>
      </w:r>
    </w:p>
    <w:p w14:paraId="1010D6E6" w14:textId="77777777" w:rsidR="00000000" w:rsidRDefault="00953ED2">
      <w:pPr>
        <w:pStyle w:val="af1"/>
        <w:rPr>
          <w:rtl/>
        </w:rPr>
      </w:pPr>
      <w:r>
        <w:rPr>
          <w:rtl/>
        </w:rPr>
        <w:br/>
        <w:t>היו"ר ראובן ריבלין:</w:t>
      </w:r>
    </w:p>
    <w:p w14:paraId="7110E37C" w14:textId="77777777" w:rsidR="00000000" w:rsidRDefault="00953ED2">
      <w:pPr>
        <w:pStyle w:val="a0"/>
        <w:rPr>
          <w:rtl/>
        </w:rPr>
      </w:pPr>
    </w:p>
    <w:p w14:paraId="2FF3F326" w14:textId="77777777" w:rsidR="00000000" w:rsidRDefault="00953ED2">
      <w:pPr>
        <w:pStyle w:val="a0"/>
        <w:rPr>
          <w:rFonts w:hint="cs"/>
          <w:rtl/>
        </w:rPr>
      </w:pPr>
      <w:r>
        <w:rPr>
          <w:rFonts w:hint="cs"/>
          <w:rtl/>
        </w:rPr>
        <w:t>רבותי. אני מבין את יושב-ראש הקואליציה שממלא את תפקידו; אני מבין את חבר הכנסת זנדברג שמציע את הצעתו; אני מבין את השר. תחליטו ביניכם אם אתם מבק</w:t>
      </w:r>
      <w:r>
        <w:rPr>
          <w:rFonts w:hint="cs"/>
          <w:rtl/>
        </w:rPr>
        <w:t>שים לדחות את ההצבעה. אני אשאל את הכנסת אם היא מסכימה.</w:t>
      </w:r>
    </w:p>
    <w:p w14:paraId="3CC3D03F" w14:textId="77777777" w:rsidR="00000000" w:rsidRDefault="00953ED2">
      <w:pPr>
        <w:pStyle w:val="af0"/>
        <w:rPr>
          <w:rtl/>
        </w:rPr>
      </w:pPr>
      <w:r>
        <w:rPr>
          <w:rtl/>
        </w:rPr>
        <w:br/>
        <w:t>גדעון סער (הליכוד):</w:t>
      </w:r>
    </w:p>
    <w:p w14:paraId="3F18D9C1" w14:textId="77777777" w:rsidR="00000000" w:rsidRDefault="00953ED2">
      <w:pPr>
        <w:pStyle w:val="a0"/>
        <w:rPr>
          <w:rtl/>
        </w:rPr>
      </w:pPr>
    </w:p>
    <w:p w14:paraId="376684ED" w14:textId="77777777" w:rsidR="00000000" w:rsidRDefault="00953ED2">
      <w:pPr>
        <w:pStyle w:val="a0"/>
        <w:rPr>
          <w:rFonts w:hint="cs"/>
          <w:rtl/>
        </w:rPr>
      </w:pPr>
      <w:r>
        <w:rPr>
          <w:rFonts w:hint="cs"/>
          <w:rtl/>
        </w:rPr>
        <w:t xml:space="preserve">אדוני היושב-ראש, יש לי שאלה. אם יש הסכמה פרוצדורלית בין המציע - - </w:t>
      </w:r>
    </w:p>
    <w:p w14:paraId="73063A55" w14:textId="77777777" w:rsidR="00000000" w:rsidRDefault="00953ED2">
      <w:pPr>
        <w:pStyle w:val="af1"/>
        <w:rPr>
          <w:rtl/>
        </w:rPr>
      </w:pPr>
    </w:p>
    <w:p w14:paraId="50F8BE99" w14:textId="77777777" w:rsidR="00000000" w:rsidRDefault="00953ED2">
      <w:pPr>
        <w:pStyle w:val="af1"/>
        <w:rPr>
          <w:rtl/>
        </w:rPr>
      </w:pPr>
      <w:r>
        <w:rPr>
          <w:rtl/>
        </w:rPr>
        <w:t>היו"ר ראובן ריבלין:</w:t>
      </w:r>
    </w:p>
    <w:p w14:paraId="71B4C6D3" w14:textId="77777777" w:rsidR="00000000" w:rsidRDefault="00953ED2">
      <w:pPr>
        <w:pStyle w:val="a0"/>
        <w:rPr>
          <w:rtl/>
        </w:rPr>
      </w:pPr>
    </w:p>
    <w:p w14:paraId="3F3C854A" w14:textId="77777777" w:rsidR="00000000" w:rsidRDefault="00953ED2">
      <w:pPr>
        <w:pStyle w:val="a0"/>
        <w:rPr>
          <w:rFonts w:hint="cs"/>
          <w:rtl/>
        </w:rPr>
      </w:pPr>
      <w:r>
        <w:rPr>
          <w:rFonts w:hint="cs"/>
          <w:rtl/>
        </w:rPr>
        <w:t>אין בעיה.</w:t>
      </w:r>
    </w:p>
    <w:p w14:paraId="0FD22C72" w14:textId="77777777" w:rsidR="00000000" w:rsidRDefault="00953ED2">
      <w:pPr>
        <w:pStyle w:val="af0"/>
        <w:rPr>
          <w:rtl/>
        </w:rPr>
      </w:pPr>
      <w:r>
        <w:rPr>
          <w:rtl/>
        </w:rPr>
        <w:br/>
        <w:t>גדעון סער (הליכוד):</w:t>
      </w:r>
    </w:p>
    <w:p w14:paraId="0CFFCC9C" w14:textId="77777777" w:rsidR="00000000" w:rsidRDefault="00953ED2">
      <w:pPr>
        <w:pStyle w:val="a0"/>
        <w:rPr>
          <w:rtl/>
        </w:rPr>
      </w:pPr>
    </w:p>
    <w:p w14:paraId="4C59432E" w14:textId="77777777" w:rsidR="00000000" w:rsidRDefault="00953ED2">
      <w:pPr>
        <w:pStyle w:val="a0"/>
        <w:rPr>
          <w:rFonts w:hint="cs"/>
          <w:rtl/>
        </w:rPr>
      </w:pPr>
      <w:r>
        <w:rPr>
          <w:rFonts w:hint="cs"/>
          <w:rtl/>
        </w:rPr>
        <w:t xml:space="preserve">- -   לבין הממשלה שזה יהיה היום </w:t>
      </w:r>
      <w:r>
        <w:rPr>
          <w:rtl/>
        </w:rPr>
        <w:t>–</w:t>
      </w:r>
      <w:r>
        <w:rPr>
          <w:rFonts w:hint="cs"/>
          <w:rtl/>
        </w:rPr>
        <w:t xml:space="preserve"> לא עכשיו, בעוד שעה - - -</w:t>
      </w:r>
    </w:p>
    <w:p w14:paraId="177312A1" w14:textId="77777777" w:rsidR="00000000" w:rsidRDefault="00953ED2">
      <w:pPr>
        <w:pStyle w:val="af1"/>
        <w:rPr>
          <w:rtl/>
        </w:rPr>
      </w:pPr>
      <w:r>
        <w:rPr>
          <w:rtl/>
        </w:rPr>
        <w:br/>
        <w:t>היו"ר ראובן ריבלין:</w:t>
      </w:r>
    </w:p>
    <w:p w14:paraId="349E78F0" w14:textId="77777777" w:rsidR="00000000" w:rsidRDefault="00953ED2">
      <w:pPr>
        <w:pStyle w:val="a0"/>
        <w:rPr>
          <w:rtl/>
        </w:rPr>
      </w:pPr>
    </w:p>
    <w:p w14:paraId="3E926FD8" w14:textId="77777777" w:rsidR="00000000" w:rsidRDefault="00953ED2">
      <w:pPr>
        <w:pStyle w:val="a0"/>
        <w:rPr>
          <w:rFonts w:hint="cs"/>
          <w:rtl/>
        </w:rPr>
      </w:pPr>
      <w:r>
        <w:rPr>
          <w:rFonts w:hint="cs"/>
          <w:rtl/>
        </w:rPr>
        <w:t>אם לא יהיה אחד מחברי הכנסת שיתנגד לזה, כך יהיה.</w:t>
      </w:r>
    </w:p>
    <w:p w14:paraId="12D99773" w14:textId="77777777" w:rsidR="00000000" w:rsidRDefault="00953ED2">
      <w:pPr>
        <w:pStyle w:val="af0"/>
        <w:rPr>
          <w:rtl/>
        </w:rPr>
      </w:pPr>
      <w:r>
        <w:rPr>
          <w:rtl/>
        </w:rPr>
        <w:br/>
        <w:t>גדעון סער (הליכוד):</w:t>
      </w:r>
    </w:p>
    <w:p w14:paraId="4093D26C" w14:textId="77777777" w:rsidR="00000000" w:rsidRDefault="00953ED2">
      <w:pPr>
        <w:pStyle w:val="a0"/>
        <w:rPr>
          <w:rtl/>
        </w:rPr>
      </w:pPr>
    </w:p>
    <w:p w14:paraId="01FC4331" w14:textId="77777777" w:rsidR="00000000" w:rsidRDefault="00953ED2">
      <w:pPr>
        <w:pStyle w:val="a0"/>
        <w:rPr>
          <w:rFonts w:hint="cs"/>
          <w:rtl/>
        </w:rPr>
      </w:pPr>
      <w:r>
        <w:rPr>
          <w:rFonts w:hint="cs"/>
          <w:rtl/>
        </w:rPr>
        <w:t>לא. אבל אתה לא דוחה את ההצבעה ליום אחר.</w:t>
      </w:r>
    </w:p>
    <w:p w14:paraId="45AA6CFE" w14:textId="77777777" w:rsidR="00000000" w:rsidRDefault="00953ED2">
      <w:pPr>
        <w:pStyle w:val="af1"/>
        <w:rPr>
          <w:rtl/>
        </w:rPr>
      </w:pPr>
      <w:r>
        <w:rPr>
          <w:rtl/>
        </w:rPr>
        <w:br/>
        <w:t>היו"ר ראובן ריבלין:</w:t>
      </w:r>
    </w:p>
    <w:p w14:paraId="36241CF9" w14:textId="77777777" w:rsidR="00000000" w:rsidRDefault="00953ED2">
      <w:pPr>
        <w:pStyle w:val="a0"/>
        <w:rPr>
          <w:rtl/>
        </w:rPr>
      </w:pPr>
    </w:p>
    <w:p w14:paraId="22785EFD" w14:textId="77777777" w:rsidR="00000000" w:rsidRDefault="00953ED2">
      <w:pPr>
        <w:pStyle w:val="a0"/>
        <w:rPr>
          <w:rFonts w:hint="cs"/>
          <w:rtl/>
        </w:rPr>
      </w:pPr>
      <w:r>
        <w:rPr>
          <w:rFonts w:hint="cs"/>
          <w:rtl/>
        </w:rPr>
        <w:t>אני הבנתי, אני רק אומר - - -</w:t>
      </w:r>
    </w:p>
    <w:p w14:paraId="7EE0E447" w14:textId="77777777" w:rsidR="00000000" w:rsidRDefault="00953ED2">
      <w:pPr>
        <w:pStyle w:val="-"/>
        <w:rPr>
          <w:rtl/>
        </w:rPr>
      </w:pPr>
      <w:r>
        <w:rPr>
          <w:rtl/>
        </w:rPr>
        <w:br/>
      </w:r>
      <w:bookmarkStart w:id="118" w:name="FS000000567T18_05_2005_12_46_07C"/>
      <w:bookmarkEnd w:id="118"/>
      <w:r>
        <w:rPr>
          <w:rtl/>
        </w:rPr>
        <w:t>אליעזר זנדברג (שינוי):</w:t>
      </w:r>
    </w:p>
    <w:p w14:paraId="14A265DE" w14:textId="77777777" w:rsidR="00000000" w:rsidRDefault="00953ED2">
      <w:pPr>
        <w:pStyle w:val="a0"/>
        <w:rPr>
          <w:rtl/>
        </w:rPr>
      </w:pPr>
    </w:p>
    <w:p w14:paraId="352AA2AE" w14:textId="77777777" w:rsidR="00000000" w:rsidRDefault="00953ED2">
      <w:pPr>
        <w:pStyle w:val="a0"/>
        <w:rPr>
          <w:rFonts w:hint="cs"/>
          <w:rtl/>
        </w:rPr>
      </w:pPr>
      <w:r>
        <w:rPr>
          <w:rFonts w:hint="cs"/>
          <w:rtl/>
        </w:rPr>
        <w:t>אדוני, אני לא מכיר את הפרוצדורה הזאת, אני חייב ל</w:t>
      </w:r>
      <w:r>
        <w:rPr>
          <w:rFonts w:hint="cs"/>
          <w:rtl/>
        </w:rPr>
        <w:t>ומר.</w:t>
      </w:r>
    </w:p>
    <w:p w14:paraId="3FAFCD6B" w14:textId="77777777" w:rsidR="00000000" w:rsidRDefault="00953ED2">
      <w:pPr>
        <w:pStyle w:val="af1"/>
        <w:rPr>
          <w:rtl/>
        </w:rPr>
      </w:pPr>
      <w:r>
        <w:rPr>
          <w:rtl/>
        </w:rPr>
        <w:br/>
        <w:t>היו"ר ראובן ריבלין:</w:t>
      </w:r>
    </w:p>
    <w:p w14:paraId="56686467" w14:textId="77777777" w:rsidR="00000000" w:rsidRDefault="00953ED2">
      <w:pPr>
        <w:pStyle w:val="a0"/>
        <w:rPr>
          <w:rtl/>
        </w:rPr>
      </w:pPr>
    </w:p>
    <w:p w14:paraId="7DE097C9" w14:textId="77777777" w:rsidR="00000000" w:rsidRDefault="00953ED2">
      <w:pPr>
        <w:pStyle w:val="a0"/>
        <w:rPr>
          <w:rFonts w:hint="cs"/>
          <w:rtl/>
        </w:rPr>
      </w:pPr>
      <w:r>
        <w:rPr>
          <w:rFonts w:hint="cs"/>
          <w:rtl/>
        </w:rPr>
        <w:t xml:space="preserve">הפרוצדורה היא </w:t>
      </w:r>
      <w:r>
        <w:rPr>
          <w:rtl/>
        </w:rPr>
        <w:t>–</w:t>
      </w:r>
      <w:r>
        <w:rPr>
          <w:rFonts w:hint="cs"/>
          <w:rtl/>
        </w:rPr>
        <w:t xml:space="preserve"> כאשר יש תשובת הממשלה ומסכימים לדחיית ההצבעה, יכול חבר כנסת לבוא ולומר שהוא מתנגד, ואז עושים הצבעה על התנגדותו. אבל אם אתם מסכימים ואיש לא מתנגד - אנחנו נצביע במועד - - -</w:t>
      </w:r>
    </w:p>
    <w:p w14:paraId="2C2BE817" w14:textId="77777777" w:rsidR="00000000" w:rsidRDefault="00953ED2">
      <w:pPr>
        <w:pStyle w:val="-"/>
        <w:rPr>
          <w:rtl/>
        </w:rPr>
      </w:pPr>
      <w:r>
        <w:rPr>
          <w:rtl/>
        </w:rPr>
        <w:br/>
      </w:r>
      <w:bookmarkStart w:id="119" w:name="FS000000567T18_05_2005_12_47_33C"/>
      <w:bookmarkEnd w:id="119"/>
      <w:r>
        <w:rPr>
          <w:rtl/>
        </w:rPr>
        <w:t>אליעזר זנדברג (שינוי):</w:t>
      </w:r>
    </w:p>
    <w:p w14:paraId="2B738DC1" w14:textId="77777777" w:rsidR="00000000" w:rsidRDefault="00953ED2">
      <w:pPr>
        <w:pStyle w:val="a0"/>
        <w:rPr>
          <w:rtl/>
        </w:rPr>
      </w:pPr>
    </w:p>
    <w:p w14:paraId="0B11DEF6" w14:textId="77777777" w:rsidR="00000000" w:rsidRDefault="00953ED2">
      <w:pPr>
        <w:pStyle w:val="a0"/>
        <w:rPr>
          <w:rFonts w:hint="cs"/>
          <w:rtl/>
        </w:rPr>
      </w:pPr>
      <w:r>
        <w:rPr>
          <w:rFonts w:hint="cs"/>
          <w:rtl/>
        </w:rPr>
        <w:t>אדוני היושב-ראש, א</w:t>
      </w:r>
      <w:r>
        <w:rPr>
          <w:rFonts w:hint="cs"/>
          <w:rtl/>
        </w:rPr>
        <w:t>ין לי התנגדות לדחות את ההצבעה, אבל אני מבקש שהיא תתקיים היום; ואני חייב להודות, אני לא מכיר את הפרוצדורה הזאת שזה נדחה במהלך היום.</w:t>
      </w:r>
    </w:p>
    <w:p w14:paraId="47A33F89" w14:textId="77777777" w:rsidR="00000000" w:rsidRDefault="00953ED2">
      <w:pPr>
        <w:pStyle w:val="af0"/>
        <w:rPr>
          <w:rtl/>
        </w:rPr>
      </w:pPr>
      <w:r>
        <w:rPr>
          <w:rtl/>
        </w:rPr>
        <w:br/>
        <w:t>גדעון סער (הליכוד):</w:t>
      </w:r>
    </w:p>
    <w:p w14:paraId="5CC93F23" w14:textId="77777777" w:rsidR="00000000" w:rsidRDefault="00953ED2">
      <w:pPr>
        <w:pStyle w:val="a0"/>
        <w:rPr>
          <w:rtl/>
        </w:rPr>
      </w:pPr>
    </w:p>
    <w:p w14:paraId="2F880FC9" w14:textId="77777777" w:rsidR="00000000" w:rsidRDefault="00953ED2">
      <w:pPr>
        <w:pStyle w:val="a0"/>
        <w:ind w:left="719" w:firstLine="0"/>
        <w:rPr>
          <w:rFonts w:hint="cs"/>
          <w:rtl/>
        </w:rPr>
      </w:pPr>
      <w:r>
        <w:rPr>
          <w:rFonts w:hint="cs"/>
          <w:rtl/>
        </w:rPr>
        <w:t>- - -</w:t>
      </w:r>
    </w:p>
    <w:p w14:paraId="11D26558" w14:textId="77777777" w:rsidR="00000000" w:rsidRDefault="00953ED2">
      <w:pPr>
        <w:pStyle w:val="af1"/>
        <w:rPr>
          <w:rtl/>
        </w:rPr>
      </w:pPr>
      <w:r>
        <w:rPr>
          <w:rtl/>
        </w:rPr>
        <w:br/>
        <w:t>היו"ר ראובן ריבלין:</w:t>
      </w:r>
    </w:p>
    <w:p w14:paraId="4F8693D8" w14:textId="77777777" w:rsidR="00000000" w:rsidRDefault="00953ED2">
      <w:pPr>
        <w:pStyle w:val="a0"/>
        <w:rPr>
          <w:rFonts w:hint="cs"/>
          <w:rtl/>
        </w:rPr>
      </w:pPr>
    </w:p>
    <w:p w14:paraId="78E2AC1E" w14:textId="77777777" w:rsidR="00000000" w:rsidRDefault="00953ED2">
      <w:pPr>
        <w:pStyle w:val="a0"/>
        <w:rPr>
          <w:rFonts w:hint="cs"/>
          <w:rtl/>
        </w:rPr>
      </w:pPr>
      <w:r>
        <w:rPr>
          <w:rFonts w:hint="cs"/>
          <w:rtl/>
        </w:rPr>
        <w:t xml:space="preserve">תשמע, אין דבר שצריכים להכיר אותו בשלמותו. הדברים האלה הם דברים יצירתיים. </w:t>
      </w:r>
    </w:p>
    <w:p w14:paraId="2AF1F542" w14:textId="77777777" w:rsidR="00000000" w:rsidRDefault="00953ED2">
      <w:pPr>
        <w:pStyle w:val="a0"/>
        <w:rPr>
          <w:rFonts w:hint="cs"/>
          <w:rtl/>
        </w:rPr>
      </w:pPr>
    </w:p>
    <w:p w14:paraId="1F5AB048" w14:textId="77777777" w:rsidR="00000000" w:rsidRDefault="00953ED2">
      <w:pPr>
        <w:pStyle w:val="a0"/>
        <w:rPr>
          <w:rFonts w:hint="cs"/>
          <w:rtl/>
        </w:rPr>
      </w:pPr>
      <w:r>
        <w:rPr>
          <w:rFonts w:hint="cs"/>
          <w:rtl/>
        </w:rPr>
        <w:t xml:space="preserve">אתם מסכימים -  אני מסכים; אתם לא מסכימים </w:t>
      </w:r>
      <w:r>
        <w:rPr>
          <w:rtl/>
        </w:rPr>
        <w:t>–</w:t>
      </w:r>
      <w:r>
        <w:rPr>
          <w:rFonts w:hint="cs"/>
          <w:rtl/>
        </w:rPr>
        <w:t xml:space="preserve"> אז מצביעים, זה הכול. </w:t>
      </w:r>
    </w:p>
    <w:p w14:paraId="752982AF" w14:textId="77777777" w:rsidR="00000000" w:rsidRDefault="00953ED2">
      <w:pPr>
        <w:pStyle w:val="-"/>
        <w:rPr>
          <w:rtl/>
        </w:rPr>
      </w:pPr>
      <w:r>
        <w:rPr>
          <w:rtl/>
        </w:rPr>
        <w:br/>
      </w:r>
      <w:bookmarkStart w:id="120" w:name="FS000000567T18_05_2005_12_49_25C"/>
      <w:bookmarkEnd w:id="120"/>
      <w:r>
        <w:rPr>
          <w:rtl/>
        </w:rPr>
        <w:t>אליעזר זנדברג (שינוי):</w:t>
      </w:r>
    </w:p>
    <w:p w14:paraId="54876D2F" w14:textId="77777777" w:rsidR="00000000" w:rsidRDefault="00953ED2">
      <w:pPr>
        <w:pStyle w:val="a0"/>
        <w:rPr>
          <w:rtl/>
        </w:rPr>
      </w:pPr>
    </w:p>
    <w:p w14:paraId="6A74766B" w14:textId="77777777" w:rsidR="00000000" w:rsidRDefault="00953ED2">
      <w:pPr>
        <w:pStyle w:val="a0"/>
        <w:rPr>
          <w:rFonts w:hint="cs"/>
          <w:rtl/>
        </w:rPr>
      </w:pPr>
      <w:r>
        <w:rPr>
          <w:rFonts w:hint="cs"/>
          <w:rtl/>
        </w:rPr>
        <w:t xml:space="preserve">אני אסכים, אדוני היושב-ראש, לדחות את ההצבעה למועד מאוחר יותר היום. </w:t>
      </w:r>
    </w:p>
    <w:p w14:paraId="10EFD89E" w14:textId="77777777" w:rsidR="00000000" w:rsidRDefault="00953ED2">
      <w:pPr>
        <w:pStyle w:val="af1"/>
        <w:rPr>
          <w:rtl/>
        </w:rPr>
      </w:pPr>
      <w:r>
        <w:rPr>
          <w:rtl/>
        </w:rPr>
        <w:br/>
        <w:t>היו"ר ראובן ריבלין:</w:t>
      </w:r>
    </w:p>
    <w:p w14:paraId="5C55CE88" w14:textId="77777777" w:rsidR="00000000" w:rsidRDefault="00953ED2">
      <w:pPr>
        <w:pStyle w:val="a0"/>
        <w:rPr>
          <w:rtl/>
        </w:rPr>
      </w:pPr>
    </w:p>
    <w:p w14:paraId="62E12CE4" w14:textId="77777777" w:rsidR="00000000" w:rsidRDefault="00953ED2">
      <w:pPr>
        <w:pStyle w:val="a0"/>
        <w:rPr>
          <w:rFonts w:hint="cs"/>
          <w:rtl/>
        </w:rPr>
      </w:pPr>
      <w:r>
        <w:rPr>
          <w:rFonts w:hint="cs"/>
          <w:rtl/>
        </w:rPr>
        <w:t>בסדר. אני דוחה את ההצבעה עד שתבואו ותאמרו לי להצביע. לא אתנגד להצביע היום במ</w:t>
      </w:r>
      <w:r>
        <w:rPr>
          <w:rFonts w:hint="cs"/>
          <w:rtl/>
        </w:rPr>
        <w:t xml:space="preserve">סגרת של הצעות החוק הפרטיות. </w:t>
      </w:r>
    </w:p>
    <w:p w14:paraId="73841FD6" w14:textId="77777777" w:rsidR="00000000" w:rsidRDefault="00953ED2">
      <w:pPr>
        <w:pStyle w:val="-"/>
        <w:rPr>
          <w:rtl/>
        </w:rPr>
      </w:pPr>
      <w:r>
        <w:rPr>
          <w:rtl/>
        </w:rPr>
        <w:br/>
      </w:r>
      <w:bookmarkStart w:id="121" w:name="FS000000567T18_05_2005_12_50_27C"/>
      <w:bookmarkEnd w:id="121"/>
      <w:r>
        <w:rPr>
          <w:rtl/>
        </w:rPr>
        <w:t>אליעזר זנדברג (שינוי):</w:t>
      </w:r>
    </w:p>
    <w:p w14:paraId="2EC63BFF" w14:textId="77777777" w:rsidR="00000000" w:rsidRDefault="00953ED2">
      <w:pPr>
        <w:pStyle w:val="a0"/>
        <w:rPr>
          <w:rtl/>
        </w:rPr>
      </w:pPr>
    </w:p>
    <w:p w14:paraId="05F864CE" w14:textId="77777777" w:rsidR="00000000" w:rsidRDefault="00953ED2">
      <w:pPr>
        <w:pStyle w:val="a0"/>
        <w:rPr>
          <w:rFonts w:hint="cs"/>
          <w:rtl/>
        </w:rPr>
      </w:pPr>
      <w:r>
        <w:rPr>
          <w:rFonts w:hint="cs"/>
          <w:rtl/>
        </w:rPr>
        <w:t>אבל רק היום.</w:t>
      </w:r>
    </w:p>
    <w:p w14:paraId="253FEB09" w14:textId="77777777" w:rsidR="00000000" w:rsidRDefault="00953ED2">
      <w:pPr>
        <w:pStyle w:val="af1"/>
        <w:rPr>
          <w:rtl/>
        </w:rPr>
      </w:pPr>
      <w:r>
        <w:rPr>
          <w:rtl/>
        </w:rPr>
        <w:br/>
        <w:t>היו"ר ראובן ריבלין:</w:t>
      </w:r>
    </w:p>
    <w:p w14:paraId="20287497" w14:textId="77777777" w:rsidR="00000000" w:rsidRDefault="00953ED2">
      <w:pPr>
        <w:pStyle w:val="a0"/>
        <w:rPr>
          <w:rtl/>
        </w:rPr>
      </w:pPr>
    </w:p>
    <w:p w14:paraId="4B0D80CC" w14:textId="77777777" w:rsidR="00000000" w:rsidRDefault="00953ED2">
      <w:pPr>
        <w:pStyle w:val="a0"/>
        <w:rPr>
          <w:rFonts w:hint="cs"/>
          <w:rtl/>
        </w:rPr>
      </w:pPr>
      <w:r>
        <w:rPr>
          <w:rFonts w:hint="cs"/>
          <w:rtl/>
        </w:rPr>
        <w:t xml:space="preserve">היום, ודאי. בבקשה, אדוני יודיע לי מתי הוא רוצה. אין התנגדות, אם אדוני מסכים </w:t>
      </w:r>
      <w:r>
        <w:rPr>
          <w:rtl/>
        </w:rPr>
        <w:t>–</w:t>
      </w:r>
      <w:r>
        <w:rPr>
          <w:rFonts w:hint="cs"/>
          <w:rtl/>
        </w:rPr>
        <w:t xml:space="preserve"> בבקשה. ההצבעה היום יותר מאוחר, אם כי אני אומר זאת משום שאין מתנגד. אם היה מתנגד, הייתי מצ</w:t>
      </w:r>
      <w:r>
        <w:rPr>
          <w:rFonts w:hint="cs"/>
          <w:rtl/>
        </w:rPr>
        <w:t>ביע מייד.</w:t>
      </w:r>
    </w:p>
    <w:p w14:paraId="6012F7EF" w14:textId="77777777" w:rsidR="00000000" w:rsidRDefault="00953ED2">
      <w:pPr>
        <w:pStyle w:val="a2"/>
        <w:rPr>
          <w:rFonts w:hint="cs"/>
          <w:rtl/>
        </w:rPr>
      </w:pPr>
    </w:p>
    <w:p w14:paraId="52BE8642" w14:textId="77777777" w:rsidR="00000000" w:rsidRDefault="00953ED2">
      <w:pPr>
        <w:pStyle w:val="a0"/>
        <w:rPr>
          <w:rFonts w:hint="cs"/>
          <w:rtl/>
        </w:rPr>
      </w:pPr>
    </w:p>
    <w:p w14:paraId="7231642C" w14:textId="77777777" w:rsidR="00000000" w:rsidRDefault="00953ED2">
      <w:pPr>
        <w:pStyle w:val="a2"/>
        <w:rPr>
          <w:rFonts w:hint="cs"/>
          <w:rtl/>
        </w:rPr>
      </w:pPr>
      <w:bookmarkStart w:id="122" w:name="CS97804FI0097804T18_05_2005_12_52_18"/>
      <w:bookmarkStart w:id="123" w:name="_Toc118183580"/>
      <w:bookmarkEnd w:id="122"/>
      <w:r>
        <w:rPr>
          <w:rtl/>
        </w:rPr>
        <w:t xml:space="preserve">הצעת חוק ביטוח בריאות ממלכתי (תיקון - שירותי </w:t>
      </w:r>
      <w:r>
        <w:rPr>
          <w:rFonts w:hint="cs"/>
          <w:rtl/>
        </w:rPr>
        <w:br/>
      </w:r>
      <w:r>
        <w:rPr>
          <w:rtl/>
        </w:rPr>
        <w:t>בריאות השן לתלמידים),</w:t>
      </w:r>
      <w:r>
        <w:rPr>
          <w:rFonts w:hint="cs"/>
          <w:rtl/>
        </w:rPr>
        <w:t xml:space="preserve"> </w:t>
      </w:r>
      <w:r>
        <w:rPr>
          <w:rtl/>
        </w:rPr>
        <w:t>התשס"ה-2005</w:t>
      </w:r>
      <w:bookmarkEnd w:id="123"/>
    </w:p>
    <w:p w14:paraId="6BDCCFC9" w14:textId="77777777" w:rsidR="00000000" w:rsidRDefault="00953ED2">
      <w:pPr>
        <w:pStyle w:val="a0"/>
        <w:ind w:firstLine="0"/>
        <w:rPr>
          <w:rFonts w:hint="cs"/>
          <w:rtl/>
        </w:rPr>
      </w:pPr>
      <w:r>
        <w:rPr>
          <w:rFonts w:hint="cs"/>
          <w:rtl/>
        </w:rPr>
        <w:t xml:space="preserve">[הצעת חוק פ/3469; </w:t>
      </w:r>
      <w:r>
        <w:rPr>
          <w:rFonts w:hint="eastAsia"/>
          <w:rtl/>
        </w:rPr>
        <w:t>נספחות</w:t>
      </w:r>
      <w:r>
        <w:rPr>
          <w:rtl/>
        </w:rPr>
        <w:t>.</w:t>
      </w:r>
      <w:r>
        <w:rPr>
          <w:rFonts w:hint="cs"/>
          <w:rtl/>
        </w:rPr>
        <w:t>]</w:t>
      </w:r>
    </w:p>
    <w:p w14:paraId="111C5021" w14:textId="77777777" w:rsidR="00000000" w:rsidRDefault="00953ED2">
      <w:pPr>
        <w:pStyle w:val="-0"/>
        <w:rPr>
          <w:rFonts w:hint="cs"/>
          <w:rtl/>
        </w:rPr>
      </w:pPr>
      <w:r>
        <w:rPr>
          <w:rFonts w:hint="cs"/>
          <w:rtl/>
        </w:rPr>
        <w:t>(הצעת חבר הכנסת זבולון אורלב)</w:t>
      </w:r>
    </w:p>
    <w:p w14:paraId="063AAA14" w14:textId="77777777" w:rsidR="00000000" w:rsidRDefault="00953ED2">
      <w:pPr>
        <w:pStyle w:val="af1"/>
        <w:rPr>
          <w:rFonts w:hint="cs"/>
          <w:rtl/>
        </w:rPr>
      </w:pPr>
    </w:p>
    <w:p w14:paraId="139B7B90" w14:textId="77777777" w:rsidR="00000000" w:rsidRDefault="00953ED2">
      <w:pPr>
        <w:pStyle w:val="af1"/>
        <w:rPr>
          <w:rFonts w:hint="cs"/>
          <w:rtl/>
        </w:rPr>
      </w:pPr>
      <w:r>
        <w:rPr>
          <w:rtl/>
        </w:rPr>
        <w:t>היו"ר ראובן ריבלין:</w:t>
      </w:r>
    </w:p>
    <w:p w14:paraId="4EE002ED" w14:textId="77777777" w:rsidR="00000000" w:rsidRDefault="00953ED2">
      <w:pPr>
        <w:pStyle w:val="a0"/>
        <w:rPr>
          <w:rFonts w:hint="cs"/>
          <w:rtl/>
        </w:rPr>
      </w:pPr>
    </w:p>
    <w:p w14:paraId="02DD201C" w14:textId="77777777" w:rsidR="00000000" w:rsidRDefault="00953ED2">
      <w:pPr>
        <w:pStyle w:val="a0"/>
        <w:rPr>
          <w:rFonts w:hint="cs"/>
          <w:rtl/>
        </w:rPr>
      </w:pPr>
      <w:r>
        <w:rPr>
          <w:rFonts w:hint="cs"/>
          <w:rtl/>
        </w:rPr>
        <w:t xml:space="preserve">רבותי חברי הכנסת, אנחנו ממשיכים. זבולון אורלב </w:t>
      </w:r>
      <w:r>
        <w:rPr>
          <w:rtl/>
        </w:rPr>
        <w:t>–</w:t>
      </w:r>
      <w:r>
        <w:rPr>
          <w:rFonts w:hint="cs"/>
          <w:rtl/>
        </w:rPr>
        <w:t xml:space="preserve"> חבר הכנסת והשר לשעבר </w:t>
      </w:r>
      <w:r>
        <w:rPr>
          <w:rtl/>
        </w:rPr>
        <w:t>–</w:t>
      </w:r>
      <w:r>
        <w:rPr>
          <w:rFonts w:hint="cs"/>
          <w:rtl/>
        </w:rPr>
        <w:t xml:space="preserve"> יבוא ויציע את </w:t>
      </w:r>
      <w:r>
        <w:rPr>
          <w:rFonts w:hint="cs"/>
          <w:rtl/>
        </w:rPr>
        <w:t xml:space="preserve">הצעתו: הצעת חוק ביטוח בריאות ממלכתי (תיקון </w:t>
      </w:r>
      <w:r>
        <w:rPr>
          <w:rtl/>
        </w:rPr>
        <w:t>–</w:t>
      </w:r>
      <w:r>
        <w:rPr>
          <w:rFonts w:hint="cs"/>
          <w:rtl/>
        </w:rPr>
        <w:t xml:space="preserve"> שירותי בריאות השן לתלמידים). בבקשה, אדוני. </w:t>
      </w:r>
    </w:p>
    <w:p w14:paraId="782575C2" w14:textId="77777777" w:rsidR="00000000" w:rsidRDefault="00953ED2">
      <w:pPr>
        <w:pStyle w:val="a"/>
        <w:rPr>
          <w:rtl/>
        </w:rPr>
      </w:pPr>
      <w:r>
        <w:rPr>
          <w:rtl/>
        </w:rPr>
        <w:br/>
      </w:r>
      <w:bookmarkStart w:id="124" w:name="FS000000521T18_05_2005_12_53_28"/>
      <w:bookmarkStart w:id="125" w:name="_Toc118183581"/>
      <w:bookmarkEnd w:id="124"/>
      <w:r>
        <w:rPr>
          <w:rtl/>
        </w:rPr>
        <w:t>זבולון אורלב (מפד"ל):</w:t>
      </w:r>
      <w:bookmarkEnd w:id="125"/>
    </w:p>
    <w:p w14:paraId="50239E65" w14:textId="77777777" w:rsidR="00000000" w:rsidRDefault="00953ED2">
      <w:pPr>
        <w:pStyle w:val="a0"/>
        <w:rPr>
          <w:rtl/>
        </w:rPr>
      </w:pPr>
    </w:p>
    <w:p w14:paraId="01807079" w14:textId="77777777" w:rsidR="00000000" w:rsidRDefault="00953ED2">
      <w:pPr>
        <w:pStyle w:val="a0"/>
        <w:rPr>
          <w:rFonts w:hint="cs"/>
          <w:rtl/>
        </w:rPr>
      </w:pPr>
      <w:r>
        <w:rPr>
          <w:rFonts w:hint="cs"/>
          <w:rtl/>
        </w:rPr>
        <w:t>אדוני היושב-ראש, חברי חברי הכנסת, אני מתכבד להביא בפני הכנסת הצעת חוק, כדי שחוק ביטוח בריאות ממלכתי - שלפיו אזרחי המדינה, לרבות התלמידים, מקבלי</w:t>
      </w:r>
      <w:r>
        <w:rPr>
          <w:rFonts w:hint="cs"/>
          <w:rtl/>
        </w:rPr>
        <w:t>ם שירות בריאות חינם - יכלול גם את שירותי בריאות השן לתלמידים.</w:t>
      </w:r>
    </w:p>
    <w:p w14:paraId="37677506" w14:textId="77777777" w:rsidR="00000000" w:rsidRDefault="00953ED2">
      <w:pPr>
        <w:pStyle w:val="a0"/>
        <w:rPr>
          <w:rFonts w:hint="cs"/>
          <w:rtl/>
        </w:rPr>
      </w:pPr>
    </w:p>
    <w:p w14:paraId="17014153" w14:textId="77777777" w:rsidR="00000000" w:rsidRDefault="00953ED2">
      <w:pPr>
        <w:pStyle w:val="a0"/>
        <w:rPr>
          <w:rFonts w:hint="cs"/>
          <w:rtl/>
        </w:rPr>
      </w:pPr>
      <w:r>
        <w:rPr>
          <w:rFonts w:hint="cs"/>
          <w:rtl/>
        </w:rPr>
        <w:t>לצערי, אחד המאפיינים של מצוקה, של קשיים, של עוני, של מחסור בכספים, בא לידי ביטוי בהזנחה קשה בטיפול בבריאות השן. בעבר היו במדינת ישראל רשויות מקומיות רבות שארגנו שירותים של בריאות השן תמורת אגרו</w:t>
      </w:r>
      <w:r>
        <w:rPr>
          <w:rFonts w:hint="cs"/>
          <w:rtl/>
        </w:rPr>
        <w:t xml:space="preserve">ת זולות מאוד, אבל בעקבות המצוקות הכלכליות ברשויות המקומיות ובעקבות ההחמרה במצבן של שכבות רבות, בוטל השירות הזה ברשויות המקומיות ומשנה לשנה עשרות אלפי תלמידים אינם מקבלים טיפול בבריאות השן. </w:t>
      </w:r>
    </w:p>
    <w:p w14:paraId="2633B970" w14:textId="77777777" w:rsidR="00000000" w:rsidRDefault="00953ED2">
      <w:pPr>
        <w:pStyle w:val="a0"/>
        <w:rPr>
          <w:rFonts w:hint="cs"/>
          <w:rtl/>
        </w:rPr>
      </w:pPr>
    </w:p>
    <w:p w14:paraId="295DBE94" w14:textId="77777777" w:rsidR="00000000" w:rsidRDefault="00953ED2">
      <w:pPr>
        <w:pStyle w:val="a0"/>
        <w:rPr>
          <w:rFonts w:hint="cs"/>
          <w:rtl/>
        </w:rPr>
      </w:pPr>
      <w:r>
        <w:rPr>
          <w:rFonts w:hint="cs"/>
          <w:rtl/>
        </w:rPr>
        <w:t xml:space="preserve">הטיפול הזה כולל שני שלבים. הדבר הראשון </w:t>
      </w:r>
      <w:r>
        <w:rPr>
          <w:rtl/>
        </w:rPr>
        <w:t>–</w:t>
      </w:r>
      <w:r>
        <w:rPr>
          <w:rFonts w:hint="cs"/>
          <w:rtl/>
        </w:rPr>
        <w:t xml:space="preserve"> אבחנה, בקרה, ביקורת, לדע</w:t>
      </w:r>
      <w:r>
        <w:rPr>
          <w:rFonts w:hint="cs"/>
          <w:rtl/>
        </w:rPr>
        <w:t xml:space="preserve">ת מה מצב בריאות השן, ולאחר מכן טיפולים בסיסיים כדי למנוע הידרדרות. </w:t>
      </w:r>
    </w:p>
    <w:p w14:paraId="0C64F2C9" w14:textId="77777777" w:rsidR="00000000" w:rsidRDefault="00953ED2">
      <w:pPr>
        <w:pStyle w:val="a0"/>
        <w:rPr>
          <w:rFonts w:hint="cs"/>
          <w:rtl/>
        </w:rPr>
      </w:pPr>
    </w:p>
    <w:p w14:paraId="17C2B348" w14:textId="77777777" w:rsidR="00000000" w:rsidRDefault="00953ED2">
      <w:pPr>
        <w:pStyle w:val="a0"/>
        <w:rPr>
          <w:rFonts w:hint="cs"/>
          <w:rtl/>
        </w:rPr>
      </w:pPr>
      <w:r>
        <w:rPr>
          <w:rFonts w:hint="cs"/>
          <w:rtl/>
        </w:rPr>
        <w:t>מוזר שחרף הדיונים הרבים והטיפולים הרבים והניסיונות לשנות את סלי הבריאות, הנושא של בריאות השן של תלמידים נדחק הצדה. כולנו יודעים שהזנחה בטיפול בבריאות השן בגיל צעיר, אין לה תיקון בגיל מבוג</w:t>
      </w:r>
      <w:r>
        <w:rPr>
          <w:rFonts w:hint="cs"/>
          <w:rtl/>
        </w:rPr>
        <w:t xml:space="preserve">ר. אני בטוח שגם בין יושבי האולם הזה וגם על במה נכבדה זו </w:t>
      </w:r>
      <w:r>
        <w:rPr>
          <w:rtl/>
        </w:rPr>
        <w:t>–</w:t>
      </w:r>
      <w:r>
        <w:rPr>
          <w:rFonts w:hint="cs"/>
          <w:rtl/>
        </w:rPr>
        <w:t xml:space="preserve"> לפחות אחד מהם </w:t>
      </w:r>
      <w:r>
        <w:rPr>
          <w:rtl/>
        </w:rPr>
        <w:t>–</w:t>
      </w:r>
      <w:r>
        <w:rPr>
          <w:rFonts w:hint="cs"/>
          <w:rtl/>
        </w:rPr>
        <w:t xml:space="preserve"> יודעים את הבעיות שיש בטיפול שיניים אם בגיל צעיר היתה הזנחה ולא היה טיפול ראוי. </w:t>
      </w:r>
    </w:p>
    <w:p w14:paraId="236495B8" w14:textId="77777777" w:rsidR="00000000" w:rsidRDefault="00953ED2">
      <w:pPr>
        <w:pStyle w:val="a0"/>
        <w:rPr>
          <w:rFonts w:hint="cs"/>
          <w:rtl/>
        </w:rPr>
      </w:pPr>
    </w:p>
    <w:p w14:paraId="64D06F09" w14:textId="77777777" w:rsidR="00000000" w:rsidRDefault="00953ED2">
      <w:pPr>
        <w:pStyle w:val="a0"/>
        <w:rPr>
          <w:rFonts w:hint="cs"/>
          <w:rtl/>
        </w:rPr>
      </w:pPr>
      <w:r>
        <w:rPr>
          <w:rFonts w:hint="cs"/>
          <w:rtl/>
        </w:rPr>
        <w:t>לכן, הצעת החוק מדברת על כך שבחוק ביטוח בריאות ממלכתי ייתוספו גם שירותי בריאות השן לתלמידים, המנויים ב</w:t>
      </w:r>
      <w:r>
        <w:rPr>
          <w:rFonts w:hint="cs"/>
          <w:rtl/>
        </w:rPr>
        <w:t>תוספת השלישית בסעיף 1(5).</w:t>
      </w:r>
    </w:p>
    <w:p w14:paraId="2B409924" w14:textId="77777777" w:rsidR="00000000" w:rsidRDefault="00953ED2">
      <w:pPr>
        <w:pStyle w:val="a0"/>
        <w:rPr>
          <w:rFonts w:hint="cs"/>
          <w:rtl/>
        </w:rPr>
      </w:pPr>
    </w:p>
    <w:p w14:paraId="683FD0FE" w14:textId="77777777" w:rsidR="00000000" w:rsidRDefault="00953ED2">
      <w:pPr>
        <w:pStyle w:val="a0"/>
        <w:rPr>
          <w:rFonts w:hint="cs"/>
          <w:rtl/>
        </w:rPr>
      </w:pPr>
      <w:r>
        <w:rPr>
          <w:rFonts w:hint="cs"/>
          <w:rtl/>
        </w:rPr>
        <w:t>ייתכן שהצעת החוק הזאת היא הצעת חוק תקציבית, ייתכן שעלותה גבוהה מ-5 מיליוני שקלים. אני אינני יודע להעריך את זה, כיוון שהבדיקה כאן מאוד מורכבת. יכול להיות שהעלות הישירה היא מעל 5 מיליוני שקלים, אבל אין ספק שבטווח ארוך היא חוסכת למש</w:t>
      </w:r>
      <w:r>
        <w:rPr>
          <w:rFonts w:hint="cs"/>
          <w:rtl/>
        </w:rPr>
        <w:t xml:space="preserve">ק הרבה מאוד כסף, כמו כל טיפול מונע. ככל שנשקיע יותר בטיפול מונע </w:t>
      </w:r>
      <w:r>
        <w:rPr>
          <w:rtl/>
        </w:rPr>
        <w:t>–</w:t>
      </w:r>
      <w:r>
        <w:rPr>
          <w:rFonts w:hint="cs"/>
          <w:rtl/>
        </w:rPr>
        <w:t xml:space="preserve"> כך נחסוך למדינה הוצאות רפואיות בלתי הכרחיות בגיל מתקדם יותר. </w:t>
      </w:r>
    </w:p>
    <w:p w14:paraId="73419515" w14:textId="77777777" w:rsidR="00000000" w:rsidRDefault="00953ED2">
      <w:pPr>
        <w:pStyle w:val="a0"/>
        <w:rPr>
          <w:rFonts w:hint="cs"/>
          <w:rtl/>
        </w:rPr>
      </w:pPr>
    </w:p>
    <w:p w14:paraId="36014DA7" w14:textId="77777777" w:rsidR="00000000" w:rsidRDefault="00953ED2">
      <w:pPr>
        <w:pStyle w:val="a0"/>
        <w:rPr>
          <w:rFonts w:hint="cs"/>
          <w:rtl/>
        </w:rPr>
      </w:pPr>
      <w:r>
        <w:rPr>
          <w:rFonts w:hint="cs"/>
          <w:rtl/>
        </w:rPr>
        <w:t xml:space="preserve">אני מצטער ששר הבריאות איננו נוכח כאן, כדי להשיב על הנושא הזה. </w:t>
      </w:r>
    </w:p>
    <w:p w14:paraId="6B0CBF6E" w14:textId="77777777" w:rsidR="00000000" w:rsidRDefault="00953ED2">
      <w:pPr>
        <w:pStyle w:val="af1"/>
        <w:rPr>
          <w:rtl/>
        </w:rPr>
      </w:pPr>
      <w:r>
        <w:rPr>
          <w:rtl/>
        </w:rPr>
        <w:br/>
        <w:t>היו"ר ראובן ריבלין:</w:t>
      </w:r>
    </w:p>
    <w:p w14:paraId="6318CEE7" w14:textId="77777777" w:rsidR="00000000" w:rsidRDefault="00953ED2">
      <w:pPr>
        <w:pStyle w:val="a0"/>
        <w:rPr>
          <w:rtl/>
        </w:rPr>
      </w:pPr>
    </w:p>
    <w:p w14:paraId="49C65C25" w14:textId="77777777" w:rsidR="00000000" w:rsidRDefault="00953ED2">
      <w:pPr>
        <w:pStyle w:val="a0"/>
        <w:rPr>
          <w:rFonts w:hint="cs"/>
          <w:rtl/>
        </w:rPr>
      </w:pPr>
      <w:r>
        <w:rPr>
          <w:rFonts w:hint="cs"/>
          <w:rtl/>
        </w:rPr>
        <w:t xml:space="preserve">השר שמחון ישיב במקומו. </w:t>
      </w:r>
    </w:p>
    <w:p w14:paraId="59C9C451" w14:textId="77777777" w:rsidR="00000000" w:rsidRDefault="00953ED2">
      <w:pPr>
        <w:pStyle w:val="-"/>
        <w:rPr>
          <w:rtl/>
        </w:rPr>
      </w:pPr>
      <w:r>
        <w:rPr>
          <w:rtl/>
        </w:rPr>
        <w:br/>
      </w:r>
      <w:bookmarkStart w:id="126" w:name="FS000000521T18_05_2005_13_00_33C"/>
      <w:bookmarkEnd w:id="126"/>
      <w:r>
        <w:rPr>
          <w:rtl/>
        </w:rPr>
        <w:t>זבולון אורלב (מפד</w:t>
      </w:r>
      <w:r>
        <w:rPr>
          <w:rtl/>
        </w:rPr>
        <w:t>"ל):</w:t>
      </w:r>
    </w:p>
    <w:p w14:paraId="2C7D3F34" w14:textId="77777777" w:rsidR="00000000" w:rsidRDefault="00953ED2">
      <w:pPr>
        <w:pStyle w:val="a0"/>
        <w:rPr>
          <w:rtl/>
        </w:rPr>
      </w:pPr>
    </w:p>
    <w:p w14:paraId="5BEE7752" w14:textId="77777777" w:rsidR="00000000" w:rsidRDefault="00953ED2">
      <w:pPr>
        <w:pStyle w:val="a0"/>
        <w:rPr>
          <w:rFonts w:hint="cs"/>
          <w:rtl/>
        </w:rPr>
      </w:pPr>
      <w:r>
        <w:rPr>
          <w:rFonts w:hint="cs"/>
          <w:rtl/>
        </w:rPr>
        <w:t xml:space="preserve">אני מאוד מכבד את השר שלום שמחון </w:t>
      </w:r>
      <w:r>
        <w:rPr>
          <w:rtl/>
        </w:rPr>
        <w:t>–</w:t>
      </w:r>
      <w:r>
        <w:rPr>
          <w:rFonts w:hint="cs"/>
          <w:rtl/>
        </w:rPr>
        <w:t xml:space="preserve"> שהוא השר לאיכות הסביבה </w:t>
      </w:r>
      <w:r>
        <w:rPr>
          <w:rtl/>
        </w:rPr>
        <w:t>–</w:t>
      </w:r>
      <w:r>
        <w:rPr>
          <w:rFonts w:hint="cs"/>
          <w:rtl/>
        </w:rPr>
        <w:t xml:space="preserve"> אבל אני מדבר על שירותי בריאות, ויש גם גבול לציניות, עד כמה אפשר שהממשלה תגמיש את חובתה להשיב לכנסת על-ידי השר הנוגע בדבר. אני מאוד מכבד את השר שמחון, אבל הדבר הזה איננו מעניינו, איננו קשור לת</w:t>
      </w:r>
      <w:r>
        <w:rPr>
          <w:rFonts w:hint="cs"/>
          <w:rtl/>
        </w:rPr>
        <w:t>חום אחריותו, איננו קשור לתפקידו, ומאחר שכבר הייתי שר, אני יודע שהוא ידקלם איזו תשובה.</w:t>
      </w:r>
    </w:p>
    <w:p w14:paraId="66645EED" w14:textId="77777777" w:rsidR="00000000" w:rsidRDefault="00953ED2">
      <w:pPr>
        <w:pStyle w:val="a0"/>
        <w:rPr>
          <w:rFonts w:hint="cs"/>
          <w:rtl/>
        </w:rPr>
      </w:pPr>
    </w:p>
    <w:p w14:paraId="339A97A5" w14:textId="77777777" w:rsidR="00000000" w:rsidRDefault="00953ED2">
      <w:pPr>
        <w:pStyle w:val="a0"/>
        <w:rPr>
          <w:rFonts w:hint="cs"/>
          <w:rtl/>
        </w:rPr>
      </w:pPr>
      <w:r>
        <w:rPr>
          <w:rFonts w:hint="cs"/>
          <w:rtl/>
        </w:rPr>
        <w:t xml:space="preserve">אני אומר לממשלה ולאנשי הקואליציה: בואו נעביר את החוק הזה בקריאה טרומית. זה חוק חברתי ממדרגה ראשונה. </w:t>
      </w:r>
    </w:p>
    <w:p w14:paraId="4CB85DD9" w14:textId="77777777" w:rsidR="00000000" w:rsidRDefault="00953ED2">
      <w:pPr>
        <w:pStyle w:val="a0"/>
        <w:rPr>
          <w:rFonts w:hint="cs"/>
          <w:rtl/>
        </w:rPr>
      </w:pPr>
    </w:p>
    <w:p w14:paraId="57F51D8E" w14:textId="77777777" w:rsidR="00000000" w:rsidRDefault="00953ED2">
      <w:pPr>
        <w:pStyle w:val="a0"/>
        <w:rPr>
          <w:rFonts w:hint="cs"/>
          <w:rtl/>
        </w:rPr>
      </w:pPr>
      <w:r>
        <w:rPr>
          <w:rFonts w:hint="cs"/>
          <w:rtl/>
        </w:rPr>
        <w:t xml:space="preserve">מה יקרה? אם יתברר שלחוק הזה יש עלות תקציבית </w:t>
      </w:r>
      <w:r>
        <w:rPr>
          <w:rtl/>
        </w:rPr>
        <w:t>–</w:t>
      </w:r>
      <w:r>
        <w:rPr>
          <w:rFonts w:hint="cs"/>
          <w:rtl/>
        </w:rPr>
        <w:t xml:space="preserve"> בין כה וכה בלי תמיכת </w:t>
      </w:r>
      <w:r>
        <w:rPr>
          <w:rFonts w:hint="cs"/>
          <w:rtl/>
        </w:rPr>
        <w:t xml:space="preserve">הממשלה כמעט אי-אפשר להעביר אותו בקריאה ראשונה. ואם יתברר במהלך הקריאה הטרומית שהוא לא חוק תקציבי, או שניתן להגיע להסדר שלפיו הממשלה תסכים לשנות את החוק כהצעתי, אפילו בהדרגה במשך כמה שנים לפי שכבות גיל </w:t>
      </w:r>
      <w:r>
        <w:rPr>
          <w:rtl/>
        </w:rPr>
        <w:t>–</w:t>
      </w:r>
      <w:r>
        <w:rPr>
          <w:rFonts w:hint="cs"/>
          <w:rtl/>
        </w:rPr>
        <w:t xml:space="preserve"> נאמר שכל שנה נוסיף שכבת גיל, נתחיל עם גני-הילדים, וכל</w:t>
      </w:r>
      <w:r>
        <w:rPr>
          <w:rFonts w:hint="cs"/>
          <w:rtl/>
        </w:rPr>
        <w:t xml:space="preserve"> שנה תיתוסף כיתה א', כיתה ב', וכדומה </w:t>
      </w:r>
      <w:r>
        <w:rPr>
          <w:rtl/>
        </w:rPr>
        <w:t>–</w:t>
      </w:r>
      <w:r>
        <w:rPr>
          <w:rFonts w:hint="cs"/>
          <w:rtl/>
        </w:rPr>
        <w:t xml:space="preserve"> אזי נוכל להעביר את החוק.</w:t>
      </w:r>
    </w:p>
    <w:p w14:paraId="717BB49D" w14:textId="77777777" w:rsidR="00000000" w:rsidRDefault="00953ED2">
      <w:pPr>
        <w:pStyle w:val="a0"/>
        <w:rPr>
          <w:rFonts w:hint="cs"/>
          <w:rtl/>
        </w:rPr>
      </w:pPr>
    </w:p>
    <w:p w14:paraId="31CCD7AF" w14:textId="77777777" w:rsidR="00000000" w:rsidRDefault="00953ED2">
      <w:pPr>
        <w:pStyle w:val="a0"/>
        <w:rPr>
          <w:rFonts w:hint="cs"/>
          <w:rtl/>
        </w:rPr>
      </w:pPr>
      <w:r>
        <w:rPr>
          <w:rFonts w:hint="cs"/>
          <w:rtl/>
        </w:rPr>
        <w:t xml:space="preserve">אני חושב שזאת חובתה של הכנסת שלא להתעלם מהמצב העגום של הטיפול בבריאות השן של תלמידים, ואני מבקש לתמוך בהצעת החוק. </w:t>
      </w:r>
    </w:p>
    <w:p w14:paraId="1A7B16BD" w14:textId="77777777" w:rsidR="00000000" w:rsidRDefault="00953ED2">
      <w:pPr>
        <w:pStyle w:val="af1"/>
        <w:rPr>
          <w:rtl/>
        </w:rPr>
      </w:pPr>
      <w:r>
        <w:rPr>
          <w:rtl/>
        </w:rPr>
        <w:br/>
        <w:t>היו"ר ראובן ריבלין:</w:t>
      </w:r>
    </w:p>
    <w:p w14:paraId="7F24130B" w14:textId="77777777" w:rsidR="00000000" w:rsidRDefault="00953ED2">
      <w:pPr>
        <w:pStyle w:val="a0"/>
        <w:rPr>
          <w:rtl/>
        </w:rPr>
      </w:pPr>
    </w:p>
    <w:p w14:paraId="25FB8AA7" w14:textId="77777777" w:rsidR="00000000" w:rsidRDefault="00953ED2">
      <w:pPr>
        <w:pStyle w:val="a0"/>
        <w:rPr>
          <w:rFonts w:hint="cs"/>
          <w:rtl/>
        </w:rPr>
      </w:pPr>
      <w:r>
        <w:rPr>
          <w:rFonts w:hint="cs"/>
          <w:rtl/>
        </w:rPr>
        <w:t>תודה רבה. בשם הממשלה, נאמר לנו שהשר שמחון משיב.</w:t>
      </w:r>
    </w:p>
    <w:p w14:paraId="3E02F3AC" w14:textId="77777777" w:rsidR="00000000" w:rsidRDefault="00953ED2">
      <w:pPr>
        <w:pStyle w:val="af0"/>
        <w:rPr>
          <w:rFonts w:hint="cs"/>
          <w:rtl/>
        </w:rPr>
      </w:pPr>
      <w:r>
        <w:rPr>
          <w:rtl/>
        </w:rPr>
        <w:br/>
        <w:t>זבולו</w:t>
      </w:r>
      <w:r>
        <w:rPr>
          <w:rtl/>
        </w:rPr>
        <w:t>ן אורלב (מפד"ל):</w:t>
      </w:r>
    </w:p>
    <w:p w14:paraId="124AE082" w14:textId="77777777" w:rsidR="00000000" w:rsidRDefault="00953ED2">
      <w:pPr>
        <w:pStyle w:val="af0"/>
        <w:rPr>
          <w:rFonts w:hint="cs"/>
          <w:rtl/>
        </w:rPr>
      </w:pPr>
    </w:p>
    <w:p w14:paraId="5D939897" w14:textId="77777777" w:rsidR="00000000" w:rsidRDefault="00953ED2">
      <w:pPr>
        <w:pStyle w:val="af0"/>
        <w:rPr>
          <w:rFonts w:hint="cs"/>
          <w:rtl/>
        </w:rPr>
      </w:pPr>
    </w:p>
    <w:p w14:paraId="0251CFFF" w14:textId="77777777" w:rsidR="00000000" w:rsidRDefault="00953ED2">
      <w:pPr>
        <w:pStyle w:val="a0"/>
        <w:rPr>
          <w:rFonts w:hint="cs"/>
          <w:rtl/>
        </w:rPr>
      </w:pPr>
      <w:r>
        <w:rPr>
          <w:rFonts w:hint="cs"/>
          <w:rtl/>
        </w:rPr>
        <w:t xml:space="preserve">אין תשובה </w:t>
      </w:r>
      <w:r>
        <w:rPr>
          <w:rtl/>
        </w:rPr>
        <w:t>–</w:t>
      </w:r>
      <w:r>
        <w:rPr>
          <w:rFonts w:hint="cs"/>
          <w:rtl/>
        </w:rPr>
        <w:t xml:space="preserve"> נצביע.                                                 </w:t>
      </w:r>
    </w:p>
    <w:p w14:paraId="17A515C6" w14:textId="77777777" w:rsidR="00000000" w:rsidRDefault="00953ED2">
      <w:pPr>
        <w:pStyle w:val="a0"/>
        <w:rPr>
          <w:rFonts w:hint="cs"/>
          <w:color w:val="0000FF"/>
          <w:szCs w:val="28"/>
          <w:rtl/>
        </w:rPr>
      </w:pPr>
    </w:p>
    <w:p w14:paraId="3340FFE2" w14:textId="77777777" w:rsidR="00000000" w:rsidRDefault="00953ED2">
      <w:pPr>
        <w:pStyle w:val="af1"/>
        <w:rPr>
          <w:rtl/>
        </w:rPr>
      </w:pPr>
      <w:r>
        <w:rPr>
          <w:rtl/>
        </w:rPr>
        <w:t>היו"ר ראובן ריבלין:</w:t>
      </w:r>
    </w:p>
    <w:p w14:paraId="5FA55F5C" w14:textId="77777777" w:rsidR="00000000" w:rsidRDefault="00953ED2">
      <w:pPr>
        <w:pStyle w:val="a0"/>
        <w:rPr>
          <w:rFonts w:hint="cs"/>
          <w:rtl/>
        </w:rPr>
      </w:pPr>
    </w:p>
    <w:p w14:paraId="66483997" w14:textId="77777777" w:rsidR="00000000" w:rsidRDefault="00953ED2">
      <w:pPr>
        <w:pStyle w:val="a0"/>
        <w:rPr>
          <w:rFonts w:hint="cs"/>
          <w:rtl/>
        </w:rPr>
      </w:pPr>
      <w:r>
        <w:rPr>
          <w:rFonts w:hint="cs"/>
          <w:rtl/>
        </w:rPr>
        <w:t xml:space="preserve">רבותי, אדוני שר הפנים, אדוני שר האוצר, השר שמחון צריך להשיב עכשיו במקום שר הבריאות, ואם אין מישהו שיעלה, אני מצביע על זה ישר בלי תשובה. </w:t>
      </w:r>
    </w:p>
    <w:p w14:paraId="7BD648A4" w14:textId="77777777" w:rsidR="00000000" w:rsidRDefault="00953ED2">
      <w:pPr>
        <w:pStyle w:val="a0"/>
        <w:rPr>
          <w:rFonts w:hint="cs"/>
          <w:rtl/>
        </w:rPr>
      </w:pPr>
    </w:p>
    <w:p w14:paraId="66ADC645" w14:textId="77777777" w:rsidR="00000000" w:rsidRDefault="00953ED2">
      <w:pPr>
        <w:pStyle w:val="af0"/>
        <w:rPr>
          <w:rtl/>
        </w:rPr>
      </w:pPr>
      <w:r>
        <w:rPr>
          <w:rFonts w:hint="eastAsia"/>
          <w:rtl/>
        </w:rPr>
        <w:t>קריאה</w:t>
      </w:r>
      <w:r>
        <w:rPr>
          <w:rtl/>
        </w:rPr>
        <w:t>:</w:t>
      </w:r>
    </w:p>
    <w:p w14:paraId="339C274C" w14:textId="77777777" w:rsidR="00000000" w:rsidRDefault="00953ED2">
      <w:pPr>
        <w:pStyle w:val="a0"/>
        <w:rPr>
          <w:rFonts w:hint="cs"/>
          <w:rtl/>
        </w:rPr>
      </w:pPr>
    </w:p>
    <w:p w14:paraId="089C6D79" w14:textId="77777777" w:rsidR="00000000" w:rsidRDefault="00953ED2">
      <w:pPr>
        <w:pStyle w:val="a0"/>
        <w:rPr>
          <w:rFonts w:hint="cs"/>
          <w:rtl/>
        </w:rPr>
      </w:pPr>
      <w:r>
        <w:rPr>
          <w:rFonts w:hint="cs"/>
          <w:rtl/>
        </w:rPr>
        <w:t>-</w:t>
      </w:r>
      <w:r>
        <w:rPr>
          <w:rFonts w:hint="cs"/>
          <w:rtl/>
        </w:rPr>
        <w:t xml:space="preserve"> - -</w:t>
      </w:r>
    </w:p>
    <w:p w14:paraId="74206CC8" w14:textId="77777777" w:rsidR="00000000" w:rsidRDefault="00953ED2">
      <w:pPr>
        <w:pStyle w:val="a0"/>
        <w:rPr>
          <w:rFonts w:hint="cs"/>
          <w:rtl/>
        </w:rPr>
      </w:pPr>
    </w:p>
    <w:p w14:paraId="1AFA2CD8" w14:textId="77777777" w:rsidR="00000000" w:rsidRDefault="00953ED2">
      <w:pPr>
        <w:pStyle w:val="af1"/>
        <w:rPr>
          <w:rtl/>
        </w:rPr>
      </w:pPr>
      <w:r>
        <w:rPr>
          <w:rFonts w:hint="eastAsia"/>
          <w:rtl/>
        </w:rPr>
        <w:t>היו</w:t>
      </w:r>
      <w:r>
        <w:rPr>
          <w:rtl/>
        </w:rPr>
        <w:t>"ר ראובן ריבלין:</w:t>
      </w:r>
    </w:p>
    <w:p w14:paraId="0A971B6F" w14:textId="77777777" w:rsidR="00000000" w:rsidRDefault="00953ED2">
      <w:pPr>
        <w:pStyle w:val="a0"/>
        <w:rPr>
          <w:rFonts w:hint="cs"/>
          <w:rtl/>
        </w:rPr>
      </w:pPr>
    </w:p>
    <w:p w14:paraId="6204374E" w14:textId="77777777" w:rsidR="00000000" w:rsidRDefault="00953ED2">
      <w:pPr>
        <w:pStyle w:val="a0"/>
        <w:rPr>
          <w:rFonts w:hint="cs"/>
          <w:rtl/>
        </w:rPr>
      </w:pPr>
      <w:r>
        <w:rPr>
          <w:rFonts w:hint="cs"/>
          <w:rtl/>
        </w:rPr>
        <w:t xml:space="preserve">אדוני יושב-ראש הקואליציה. </w:t>
      </w:r>
    </w:p>
    <w:p w14:paraId="56CA9E33" w14:textId="77777777" w:rsidR="00000000" w:rsidRDefault="00953ED2">
      <w:pPr>
        <w:pStyle w:val="a0"/>
        <w:rPr>
          <w:rFonts w:hint="cs"/>
          <w:rtl/>
        </w:rPr>
      </w:pPr>
    </w:p>
    <w:p w14:paraId="3623F5D3" w14:textId="77777777" w:rsidR="00000000" w:rsidRDefault="00953ED2">
      <w:pPr>
        <w:pStyle w:val="af0"/>
        <w:rPr>
          <w:rtl/>
        </w:rPr>
      </w:pPr>
      <w:r>
        <w:rPr>
          <w:rFonts w:hint="eastAsia"/>
          <w:rtl/>
        </w:rPr>
        <w:t>גדעון</w:t>
      </w:r>
      <w:r>
        <w:rPr>
          <w:rtl/>
        </w:rPr>
        <w:t xml:space="preserve"> סער (הליכוד):</w:t>
      </w:r>
    </w:p>
    <w:p w14:paraId="1C9A7DB1" w14:textId="77777777" w:rsidR="00000000" w:rsidRDefault="00953ED2">
      <w:pPr>
        <w:pStyle w:val="a0"/>
        <w:rPr>
          <w:rFonts w:hint="cs"/>
          <w:rtl/>
        </w:rPr>
      </w:pPr>
    </w:p>
    <w:p w14:paraId="6DD4A133" w14:textId="77777777" w:rsidR="00000000" w:rsidRDefault="00953ED2">
      <w:pPr>
        <w:pStyle w:val="a0"/>
        <w:rPr>
          <w:rFonts w:hint="cs"/>
          <w:rtl/>
        </w:rPr>
      </w:pPr>
      <w:r>
        <w:rPr>
          <w:rFonts w:hint="cs"/>
          <w:rtl/>
        </w:rPr>
        <w:t>- - -</w:t>
      </w:r>
    </w:p>
    <w:p w14:paraId="113920AF" w14:textId="77777777" w:rsidR="00000000" w:rsidRDefault="00953ED2">
      <w:pPr>
        <w:pStyle w:val="a0"/>
        <w:rPr>
          <w:rFonts w:hint="cs"/>
          <w:rtl/>
        </w:rPr>
      </w:pPr>
    </w:p>
    <w:p w14:paraId="57A7967D" w14:textId="77777777" w:rsidR="00000000" w:rsidRDefault="00953ED2">
      <w:pPr>
        <w:pStyle w:val="af1"/>
        <w:rPr>
          <w:rtl/>
        </w:rPr>
      </w:pPr>
      <w:r>
        <w:rPr>
          <w:rFonts w:hint="eastAsia"/>
          <w:rtl/>
        </w:rPr>
        <w:t>היו</w:t>
      </w:r>
      <w:r>
        <w:rPr>
          <w:rtl/>
        </w:rPr>
        <w:t>"ר ראובן ריבלין:</w:t>
      </w:r>
    </w:p>
    <w:p w14:paraId="53452D19" w14:textId="77777777" w:rsidR="00000000" w:rsidRDefault="00953ED2">
      <w:pPr>
        <w:pStyle w:val="a0"/>
        <w:rPr>
          <w:rFonts w:hint="cs"/>
          <w:rtl/>
        </w:rPr>
      </w:pPr>
    </w:p>
    <w:p w14:paraId="1FE0034F" w14:textId="77777777" w:rsidR="00000000" w:rsidRDefault="00953ED2">
      <w:pPr>
        <w:pStyle w:val="a0"/>
        <w:rPr>
          <w:rFonts w:hint="cs"/>
          <w:rtl/>
        </w:rPr>
      </w:pPr>
      <w:r>
        <w:rPr>
          <w:rFonts w:hint="cs"/>
          <w:rtl/>
        </w:rPr>
        <w:t xml:space="preserve">שר האוצר ישיב, בבקשה. שר הבריאות לא נמצא אתנו, ומדובר פה בהצעת חוק מאוד ברורה ומוגדרת. אם יש פה עניין תקציבי, של יותר מ-5 מיליוני שקלים בקריאה ראשונה - </w:t>
      </w:r>
      <w:r>
        <w:rPr>
          <w:rFonts w:hint="cs"/>
          <w:rtl/>
        </w:rPr>
        <w:t xml:space="preserve">צריך 50 חברי כנסת. שר האוצר - בבקשה, אדוני. </w:t>
      </w:r>
    </w:p>
    <w:p w14:paraId="6FEB9E66" w14:textId="77777777" w:rsidR="00000000" w:rsidRDefault="00953ED2">
      <w:pPr>
        <w:pStyle w:val="a0"/>
        <w:rPr>
          <w:rFonts w:hint="cs"/>
          <w:rtl/>
        </w:rPr>
      </w:pPr>
    </w:p>
    <w:p w14:paraId="3D28B1CE" w14:textId="77777777" w:rsidR="00000000" w:rsidRDefault="00953ED2">
      <w:pPr>
        <w:pStyle w:val="af0"/>
        <w:rPr>
          <w:rtl/>
        </w:rPr>
      </w:pPr>
      <w:r>
        <w:rPr>
          <w:rFonts w:hint="eastAsia"/>
          <w:rtl/>
        </w:rPr>
        <w:t>קריאה</w:t>
      </w:r>
      <w:r>
        <w:rPr>
          <w:rtl/>
        </w:rPr>
        <w:t>:</w:t>
      </w:r>
    </w:p>
    <w:p w14:paraId="5D3A0453" w14:textId="77777777" w:rsidR="00000000" w:rsidRDefault="00953ED2">
      <w:pPr>
        <w:pStyle w:val="a0"/>
        <w:rPr>
          <w:rFonts w:hint="cs"/>
          <w:rtl/>
        </w:rPr>
      </w:pPr>
    </w:p>
    <w:p w14:paraId="15C4D1DA" w14:textId="77777777" w:rsidR="00000000" w:rsidRDefault="00953ED2">
      <w:pPr>
        <w:pStyle w:val="a0"/>
        <w:rPr>
          <w:rFonts w:hint="cs"/>
          <w:rtl/>
        </w:rPr>
      </w:pPr>
      <w:r>
        <w:rPr>
          <w:rFonts w:hint="cs"/>
          <w:rtl/>
        </w:rPr>
        <w:t>- - -</w:t>
      </w:r>
    </w:p>
    <w:p w14:paraId="3AB348AD" w14:textId="77777777" w:rsidR="00000000" w:rsidRDefault="00953ED2">
      <w:pPr>
        <w:pStyle w:val="a0"/>
        <w:rPr>
          <w:rFonts w:hint="cs"/>
          <w:rtl/>
        </w:rPr>
      </w:pPr>
    </w:p>
    <w:p w14:paraId="0AF7DC55" w14:textId="77777777" w:rsidR="00000000" w:rsidRDefault="00953ED2">
      <w:pPr>
        <w:pStyle w:val="af1"/>
        <w:rPr>
          <w:rtl/>
        </w:rPr>
      </w:pPr>
      <w:r>
        <w:rPr>
          <w:rFonts w:hint="eastAsia"/>
          <w:rtl/>
        </w:rPr>
        <w:t>היו</w:t>
      </w:r>
      <w:r>
        <w:rPr>
          <w:rtl/>
        </w:rPr>
        <w:t>"ר ראובן ריבלין:</w:t>
      </w:r>
    </w:p>
    <w:p w14:paraId="61CC674B" w14:textId="77777777" w:rsidR="00000000" w:rsidRDefault="00953ED2">
      <w:pPr>
        <w:pStyle w:val="a0"/>
        <w:rPr>
          <w:rFonts w:hint="cs"/>
          <w:rtl/>
        </w:rPr>
      </w:pPr>
    </w:p>
    <w:p w14:paraId="79A38DD8" w14:textId="77777777" w:rsidR="00000000" w:rsidRDefault="00953ED2">
      <w:pPr>
        <w:pStyle w:val="a0"/>
        <w:rPr>
          <w:rFonts w:hint="cs"/>
          <w:rtl/>
        </w:rPr>
      </w:pPr>
      <w:r>
        <w:rPr>
          <w:rFonts w:hint="cs"/>
          <w:rtl/>
        </w:rPr>
        <w:t>תודה רבה. עם כל ההבנה לצורכי תלמידי ישראל לתיקון שיניים, שהם דבר מובן מאליו ומקובל על כולנו, תשובת הממשלה היא, שהממשלה לא יכולה בסדרי העדיפויות התקציביים להסכים להצעת חוק זו,</w:t>
      </w:r>
      <w:r>
        <w:rPr>
          <w:rFonts w:hint="cs"/>
          <w:rtl/>
        </w:rPr>
        <w:t xml:space="preserve"> ולכן היא מתנגדת. האם אדוני רוצה להשיב? </w:t>
      </w:r>
    </w:p>
    <w:p w14:paraId="1285A35D" w14:textId="77777777" w:rsidR="00000000" w:rsidRDefault="00953ED2">
      <w:pPr>
        <w:pStyle w:val="a0"/>
        <w:rPr>
          <w:rFonts w:hint="cs"/>
          <w:rtl/>
        </w:rPr>
      </w:pPr>
    </w:p>
    <w:p w14:paraId="2BD8DF0F" w14:textId="77777777" w:rsidR="00000000" w:rsidRDefault="00953ED2">
      <w:pPr>
        <w:pStyle w:val="af0"/>
        <w:rPr>
          <w:rtl/>
        </w:rPr>
      </w:pPr>
      <w:r>
        <w:rPr>
          <w:rFonts w:hint="eastAsia"/>
          <w:rtl/>
        </w:rPr>
        <w:t>קריאה</w:t>
      </w:r>
      <w:r>
        <w:rPr>
          <w:rtl/>
        </w:rPr>
        <w:t>:</w:t>
      </w:r>
    </w:p>
    <w:p w14:paraId="39F205BC" w14:textId="77777777" w:rsidR="00000000" w:rsidRDefault="00953ED2">
      <w:pPr>
        <w:pStyle w:val="a0"/>
        <w:rPr>
          <w:rFonts w:hint="cs"/>
          <w:rtl/>
        </w:rPr>
      </w:pPr>
    </w:p>
    <w:p w14:paraId="14D2DB7C" w14:textId="77777777" w:rsidR="00000000" w:rsidRDefault="00953ED2">
      <w:pPr>
        <w:pStyle w:val="a0"/>
        <w:rPr>
          <w:rFonts w:hint="cs"/>
          <w:rtl/>
        </w:rPr>
      </w:pPr>
      <w:r>
        <w:rPr>
          <w:rFonts w:hint="cs"/>
          <w:rtl/>
        </w:rPr>
        <w:t>- - -</w:t>
      </w:r>
    </w:p>
    <w:p w14:paraId="783AE3E2" w14:textId="77777777" w:rsidR="00000000" w:rsidRDefault="00953ED2">
      <w:pPr>
        <w:pStyle w:val="af1"/>
        <w:rPr>
          <w:rtl/>
        </w:rPr>
      </w:pPr>
    </w:p>
    <w:p w14:paraId="06454C04" w14:textId="77777777" w:rsidR="00000000" w:rsidRDefault="00953ED2">
      <w:pPr>
        <w:pStyle w:val="af1"/>
        <w:rPr>
          <w:rtl/>
        </w:rPr>
      </w:pPr>
      <w:r>
        <w:rPr>
          <w:rFonts w:hint="eastAsia"/>
          <w:rtl/>
        </w:rPr>
        <w:t>היו</w:t>
      </w:r>
      <w:r>
        <w:rPr>
          <w:rtl/>
        </w:rPr>
        <w:t>"ר ראובן ריבלין:</w:t>
      </w:r>
    </w:p>
    <w:p w14:paraId="2B81F31F" w14:textId="77777777" w:rsidR="00000000" w:rsidRDefault="00953ED2">
      <w:pPr>
        <w:pStyle w:val="a0"/>
        <w:rPr>
          <w:rFonts w:hint="cs"/>
          <w:rtl/>
        </w:rPr>
      </w:pPr>
    </w:p>
    <w:p w14:paraId="3358B28C" w14:textId="77777777" w:rsidR="00000000" w:rsidRDefault="00953ED2">
      <w:pPr>
        <w:pStyle w:val="a0"/>
        <w:rPr>
          <w:rFonts w:hint="cs"/>
          <w:rtl/>
        </w:rPr>
      </w:pPr>
      <w:r>
        <w:rPr>
          <w:rFonts w:hint="cs"/>
          <w:rtl/>
        </w:rPr>
        <w:t xml:space="preserve">הוא לא רוצה להשיב. ובכן, אנחנו עוברים להצבעה. רבותי חברי הכנסת, אני רוצה להודיע לכם שנושא הטלפונים הוא נושא שאני מחויב לו. אין לי אופציה להפעיל את שיקול דעתי, ולכן אם חברת הכנסת </w:t>
      </w:r>
      <w:r>
        <w:rPr>
          <w:rFonts w:hint="cs"/>
          <w:rtl/>
        </w:rPr>
        <w:t xml:space="preserve">פולישוק תדבר בטלפון, אני אהיה חייב להוציא אותה, ואנחנו נצטרך להקפיד על זה. </w:t>
      </w:r>
    </w:p>
    <w:p w14:paraId="6CC666DE" w14:textId="77777777" w:rsidR="00000000" w:rsidRDefault="00953ED2">
      <w:pPr>
        <w:pStyle w:val="a0"/>
        <w:rPr>
          <w:rFonts w:hint="cs"/>
          <w:rtl/>
        </w:rPr>
      </w:pPr>
    </w:p>
    <w:p w14:paraId="126553D4" w14:textId="77777777" w:rsidR="00000000" w:rsidRDefault="00953ED2">
      <w:pPr>
        <w:pStyle w:val="a0"/>
        <w:rPr>
          <w:rFonts w:hint="cs"/>
          <w:rtl/>
        </w:rPr>
      </w:pPr>
      <w:r>
        <w:rPr>
          <w:rFonts w:hint="cs"/>
          <w:rtl/>
        </w:rPr>
        <w:t xml:space="preserve">רבותי חברי הכנסת, אנחנו עוברים להצבעה על הצעת חוק ביטוח בריאות ממלכתי (תיקון </w:t>
      </w:r>
      <w:r>
        <w:rPr>
          <w:rtl/>
        </w:rPr>
        <w:t>–</w:t>
      </w:r>
      <w:r>
        <w:rPr>
          <w:rFonts w:hint="cs"/>
          <w:rtl/>
        </w:rPr>
        <w:t xml:space="preserve"> שירותי בריאות השן לתלמידים), התשס"ה-2005. נא להצביע - מי בעד? מי נגד? מי נמנע?</w:t>
      </w:r>
    </w:p>
    <w:p w14:paraId="544DA52F" w14:textId="77777777" w:rsidR="00000000" w:rsidRDefault="00953ED2">
      <w:pPr>
        <w:pStyle w:val="a0"/>
        <w:rPr>
          <w:rFonts w:hint="cs"/>
          <w:rtl/>
        </w:rPr>
      </w:pPr>
    </w:p>
    <w:p w14:paraId="41C6EC9E" w14:textId="77777777" w:rsidR="00000000" w:rsidRDefault="00953ED2">
      <w:pPr>
        <w:pStyle w:val="ab"/>
        <w:bidi/>
        <w:rPr>
          <w:rFonts w:hint="cs"/>
          <w:rtl/>
        </w:rPr>
      </w:pPr>
      <w:r>
        <w:rPr>
          <w:rFonts w:hint="cs"/>
          <w:rtl/>
        </w:rPr>
        <w:t>הצבעה מס' 4</w:t>
      </w:r>
    </w:p>
    <w:p w14:paraId="07703C7F" w14:textId="77777777" w:rsidR="00000000" w:rsidRDefault="00953ED2">
      <w:pPr>
        <w:pStyle w:val="a0"/>
        <w:rPr>
          <w:rFonts w:hint="cs"/>
          <w:rtl/>
        </w:rPr>
      </w:pPr>
    </w:p>
    <w:p w14:paraId="77CD9878" w14:textId="77777777" w:rsidR="00000000" w:rsidRDefault="00953ED2">
      <w:pPr>
        <w:pStyle w:val="ac"/>
        <w:bidi/>
        <w:rPr>
          <w:rFonts w:hint="cs"/>
          <w:rtl/>
        </w:rPr>
      </w:pPr>
      <w:r>
        <w:rPr>
          <w:rFonts w:hint="cs"/>
          <w:rtl/>
        </w:rPr>
        <w:t>בעד ההצ</w:t>
      </w:r>
      <w:r>
        <w:rPr>
          <w:rFonts w:hint="cs"/>
          <w:rtl/>
        </w:rPr>
        <w:t xml:space="preserve">עה להעביר את הצעת החוק לדיון מוקדם בוועדה </w:t>
      </w:r>
      <w:r>
        <w:rPr>
          <w:rtl/>
        </w:rPr>
        <w:t>–</w:t>
      </w:r>
      <w:r>
        <w:rPr>
          <w:rFonts w:hint="cs"/>
          <w:rtl/>
        </w:rPr>
        <w:t xml:space="preserve"> 33</w:t>
      </w:r>
    </w:p>
    <w:p w14:paraId="255F269C" w14:textId="77777777" w:rsidR="00000000" w:rsidRDefault="00953ED2">
      <w:pPr>
        <w:pStyle w:val="ac"/>
        <w:bidi/>
        <w:rPr>
          <w:rFonts w:hint="cs"/>
          <w:rtl/>
        </w:rPr>
      </w:pPr>
      <w:r>
        <w:rPr>
          <w:rFonts w:hint="cs"/>
          <w:rtl/>
        </w:rPr>
        <w:t xml:space="preserve">בעד ההצעה להסיר מסדר-היום את הצעת החוק </w:t>
      </w:r>
      <w:r>
        <w:rPr>
          <w:rtl/>
        </w:rPr>
        <w:t>–</w:t>
      </w:r>
      <w:r>
        <w:rPr>
          <w:rFonts w:hint="cs"/>
          <w:rtl/>
        </w:rPr>
        <w:t xml:space="preserve"> 36</w:t>
      </w:r>
    </w:p>
    <w:p w14:paraId="4E59019E"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479FE729" w14:textId="77777777" w:rsidR="00000000" w:rsidRDefault="00953ED2">
      <w:pPr>
        <w:pStyle w:val="ad"/>
        <w:bidi/>
        <w:rPr>
          <w:rFonts w:hint="cs"/>
          <w:rtl/>
        </w:rPr>
      </w:pPr>
      <w:r>
        <w:rPr>
          <w:rFonts w:hint="cs"/>
          <w:rtl/>
        </w:rPr>
        <w:t xml:space="preserve">ההצעה להסיר מסדר-היום את הצעת חוק ביטוח בריאות ממלכתי (תיקון </w:t>
      </w:r>
      <w:r>
        <w:rPr>
          <w:rtl/>
        </w:rPr>
        <w:t>–</w:t>
      </w:r>
      <w:r>
        <w:rPr>
          <w:rFonts w:hint="cs"/>
          <w:rtl/>
        </w:rPr>
        <w:t xml:space="preserve"> שירותי בריאות השן לתלמידים), התשס"ה-2005, נתקבלה. </w:t>
      </w:r>
    </w:p>
    <w:p w14:paraId="5C73E4C9" w14:textId="77777777" w:rsidR="00000000" w:rsidRDefault="00953ED2">
      <w:pPr>
        <w:pStyle w:val="a0"/>
        <w:rPr>
          <w:rFonts w:hint="cs"/>
          <w:rtl/>
        </w:rPr>
      </w:pPr>
    </w:p>
    <w:p w14:paraId="651CEB81" w14:textId="77777777" w:rsidR="00000000" w:rsidRDefault="00953ED2">
      <w:pPr>
        <w:pStyle w:val="af1"/>
        <w:rPr>
          <w:rtl/>
        </w:rPr>
      </w:pPr>
      <w:r>
        <w:rPr>
          <w:rFonts w:hint="eastAsia"/>
          <w:rtl/>
        </w:rPr>
        <w:t>היו</w:t>
      </w:r>
      <w:r>
        <w:rPr>
          <w:rtl/>
        </w:rPr>
        <w:t>"ר ראובן ריבלין:</w:t>
      </w:r>
    </w:p>
    <w:p w14:paraId="218390B4" w14:textId="77777777" w:rsidR="00000000" w:rsidRDefault="00953ED2">
      <w:pPr>
        <w:pStyle w:val="a0"/>
        <w:rPr>
          <w:rFonts w:hint="cs"/>
          <w:rtl/>
        </w:rPr>
      </w:pPr>
    </w:p>
    <w:p w14:paraId="4F52FEE4" w14:textId="77777777" w:rsidR="00000000" w:rsidRDefault="00953ED2">
      <w:pPr>
        <w:pStyle w:val="a0"/>
        <w:rPr>
          <w:rFonts w:hint="cs"/>
          <w:rtl/>
        </w:rPr>
      </w:pPr>
      <w:r>
        <w:rPr>
          <w:rFonts w:hint="cs"/>
          <w:rtl/>
        </w:rPr>
        <w:t xml:space="preserve">33 בעד, 36 נגד, </w:t>
      </w:r>
      <w:r>
        <w:rPr>
          <w:rFonts w:hint="cs"/>
          <w:rtl/>
        </w:rPr>
        <w:t xml:space="preserve">אין נמנעים. אני קובע שהצעת החוק לא נתקבלה, עם כל הצער, אבל מתוך מחויבות ואחריות ציבורית. </w:t>
      </w:r>
    </w:p>
    <w:p w14:paraId="3E093ED4" w14:textId="77777777" w:rsidR="00000000" w:rsidRDefault="00953ED2">
      <w:pPr>
        <w:pStyle w:val="a2"/>
        <w:rPr>
          <w:rFonts w:hint="cs"/>
          <w:rtl/>
        </w:rPr>
      </w:pPr>
    </w:p>
    <w:p w14:paraId="03BC283B" w14:textId="77777777" w:rsidR="00000000" w:rsidRDefault="00953ED2">
      <w:pPr>
        <w:pStyle w:val="a0"/>
        <w:rPr>
          <w:rFonts w:hint="cs"/>
          <w:rtl/>
        </w:rPr>
      </w:pPr>
    </w:p>
    <w:p w14:paraId="64601169" w14:textId="77777777" w:rsidR="00000000" w:rsidRDefault="00953ED2">
      <w:pPr>
        <w:pStyle w:val="a2"/>
        <w:rPr>
          <w:rFonts w:hint="cs"/>
          <w:rtl/>
        </w:rPr>
      </w:pPr>
      <w:bookmarkStart w:id="127" w:name="CS87042FI0087042T18_05_2005_12_25_03"/>
      <w:bookmarkStart w:id="128" w:name="_Toc118183582"/>
      <w:bookmarkEnd w:id="127"/>
      <w:r>
        <w:rPr>
          <w:rtl/>
        </w:rPr>
        <w:t xml:space="preserve">הצעת חוק ביטוח בריאות ממלכתי (תיקון - ביטול הגבלת </w:t>
      </w:r>
      <w:r>
        <w:rPr>
          <w:rFonts w:hint="cs"/>
          <w:rtl/>
        </w:rPr>
        <w:br/>
      </w:r>
      <w:r>
        <w:rPr>
          <w:rtl/>
        </w:rPr>
        <w:t>זכותו של תושב ששהה מחוץ לישראל), התשס"ה-2005</w:t>
      </w:r>
      <w:bookmarkEnd w:id="128"/>
    </w:p>
    <w:p w14:paraId="5488C8E7" w14:textId="77777777" w:rsidR="00000000" w:rsidRDefault="00953ED2">
      <w:pPr>
        <w:pStyle w:val="a0"/>
        <w:rPr>
          <w:rFonts w:hint="cs"/>
          <w:rtl/>
        </w:rPr>
      </w:pPr>
      <w:r>
        <w:rPr>
          <w:rtl/>
        </w:rPr>
        <w:t>[</w:t>
      </w:r>
      <w:r>
        <w:rPr>
          <w:rFonts w:hint="cs"/>
          <w:rtl/>
        </w:rPr>
        <w:t>הצעת חוק פ/3195; נספחות.</w:t>
      </w:r>
      <w:r>
        <w:rPr>
          <w:rtl/>
        </w:rPr>
        <w:t>]</w:t>
      </w:r>
    </w:p>
    <w:p w14:paraId="1E902501" w14:textId="77777777" w:rsidR="00000000" w:rsidRDefault="00953ED2">
      <w:pPr>
        <w:pStyle w:val="-0"/>
        <w:rPr>
          <w:rFonts w:hint="cs"/>
          <w:rtl/>
        </w:rPr>
      </w:pPr>
      <w:r>
        <w:rPr>
          <w:rFonts w:hint="cs"/>
          <w:rtl/>
        </w:rPr>
        <w:t>(הצעת קבוצת חברי הכנסת)</w:t>
      </w:r>
    </w:p>
    <w:p w14:paraId="1AE85E19" w14:textId="77777777" w:rsidR="00000000" w:rsidRDefault="00953ED2">
      <w:pPr>
        <w:pStyle w:val="a0"/>
        <w:rPr>
          <w:rFonts w:hint="cs"/>
          <w:rtl/>
        </w:rPr>
      </w:pPr>
    </w:p>
    <w:p w14:paraId="5F6EAA8A" w14:textId="77777777" w:rsidR="00000000" w:rsidRDefault="00953ED2">
      <w:pPr>
        <w:pStyle w:val="af1"/>
        <w:rPr>
          <w:rtl/>
        </w:rPr>
      </w:pPr>
      <w:r>
        <w:rPr>
          <w:rtl/>
        </w:rPr>
        <w:t>היו"ר ראובן ריבל</w:t>
      </w:r>
      <w:r>
        <w:rPr>
          <w:rtl/>
        </w:rPr>
        <w:t>ין:</w:t>
      </w:r>
    </w:p>
    <w:p w14:paraId="33915895" w14:textId="77777777" w:rsidR="00000000" w:rsidRDefault="00953ED2">
      <w:pPr>
        <w:pStyle w:val="a0"/>
        <w:rPr>
          <w:rFonts w:hint="cs"/>
          <w:rtl/>
        </w:rPr>
      </w:pPr>
    </w:p>
    <w:p w14:paraId="6A002DE8" w14:textId="77777777" w:rsidR="00000000" w:rsidRDefault="00953ED2">
      <w:pPr>
        <w:pStyle w:val="a0"/>
        <w:rPr>
          <w:rFonts w:hint="cs"/>
          <w:rtl/>
        </w:rPr>
      </w:pPr>
      <w:r>
        <w:rPr>
          <w:rFonts w:hint="cs"/>
          <w:rtl/>
        </w:rPr>
        <w:t xml:space="preserve">רבותי חברי הכנסת, אנחנו עוברים להצעת חוק שיעלה חבר הכנסת ויקטור בריילובסקי, כבוד השר לשעבר, אבל לא תהיה תשובה של הממשלה, שכן תשובה והצבעה יהיו במועד מאוחר בהסכמת הממשלה. יושב-ראש הקואליציה, נאמר לי על-ידי בריילובסקי </w:t>
      </w:r>
      <w:r>
        <w:rPr>
          <w:rtl/>
        </w:rPr>
        <w:t>–</w:t>
      </w:r>
      <w:r>
        <w:rPr>
          <w:rFonts w:hint="cs"/>
          <w:rtl/>
        </w:rPr>
        <w:t xml:space="preserve"> ואני מאמין לו </w:t>
      </w:r>
      <w:r>
        <w:rPr>
          <w:rtl/>
        </w:rPr>
        <w:t>–</w:t>
      </w:r>
      <w:r>
        <w:rPr>
          <w:rFonts w:hint="cs"/>
          <w:rtl/>
        </w:rPr>
        <w:t xml:space="preserve"> שתשובה והצבעה במו</w:t>
      </w:r>
      <w:r>
        <w:rPr>
          <w:rFonts w:hint="cs"/>
          <w:rtl/>
        </w:rPr>
        <w:t xml:space="preserve">עד מאוחר יותר. </w:t>
      </w:r>
    </w:p>
    <w:p w14:paraId="23EE1F0F" w14:textId="77777777" w:rsidR="00000000" w:rsidRDefault="00953ED2">
      <w:pPr>
        <w:pStyle w:val="a0"/>
        <w:rPr>
          <w:rFonts w:hint="cs"/>
          <w:rtl/>
        </w:rPr>
      </w:pPr>
    </w:p>
    <w:p w14:paraId="012A4D02" w14:textId="77777777" w:rsidR="00000000" w:rsidRDefault="00953ED2">
      <w:pPr>
        <w:pStyle w:val="af0"/>
        <w:rPr>
          <w:rtl/>
        </w:rPr>
      </w:pPr>
      <w:r>
        <w:rPr>
          <w:rFonts w:hint="eastAsia"/>
          <w:rtl/>
        </w:rPr>
        <w:t>גדעון</w:t>
      </w:r>
      <w:r>
        <w:rPr>
          <w:rtl/>
        </w:rPr>
        <w:t xml:space="preserve"> סער (הליכוד):</w:t>
      </w:r>
    </w:p>
    <w:p w14:paraId="4ED8EEF0" w14:textId="77777777" w:rsidR="00000000" w:rsidRDefault="00953ED2">
      <w:pPr>
        <w:pStyle w:val="a0"/>
        <w:rPr>
          <w:rFonts w:hint="cs"/>
          <w:rtl/>
        </w:rPr>
      </w:pPr>
    </w:p>
    <w:p w14:paraId="73534347" w14:textId="77777777" w:rsidR="00000000" w:rsidRDefault="00953ED2">
      <w:pPr>
        <w:pStyle w:val="a0"/>
        <w:rPr>
          <w:rFonts w:hint="cs"/>
          <w:rtl/>
        </w:rPr>
      </w:pPr>
      <w:r>
        <w:rPr>
          <w:rFonts w:hint="cs"/>
          <w:rtl/>
        </w:rPr>
        <w:t xml:space="preserve">נכון. </w:t>
      </w:r>
    </w:p>
    <w:p w14:paraId="5C48FB25" w14:textId="77777777" w:rsidR="00000000" w:rsidRDefault="00953ED2">
      <w:pPr>
        <w:pStyle w:val="a0"/>
        <w:rPr>
          <w:rFonts w:hint="cs"/>
          <w:rtl/>
        </w:rPr>
      </w:pPr>
    </w:p>
    <w:p w14:paraId="76D79A1F" w14:textId="77777777" w:rsidR="00000000" w:rsidRDefault="00953ED2">
      <w:pPr>
        <w:pStyle w:val="a"/>
        <w:rPr>
          <w:rtl/>
        </w:rPr>
      </w:pPr>
      <w:bookmarkStart w:id="129" w:name="FS000000513T18_05_2005_12_25_20"/>
      <w:bookmarkStart w:id="130" w:name="_Toc118183583"/>
      <w:bookmarkEnd w:id="129"/>
      <w:r>
        <w:rPr>
          <w:rtl/>
        </w:rPr>
        <w:t>ויקטור בריילובסקי (שינוי):</w:t>
      </w:r>
      <w:bookmarkEnd w:id="130"/>
    </w:p>
    <w:p w14:paraId="484095BE" w14:textId="77777777" w:rsidR="00000000" w:rsidRDefault="00953ED2">
      <w:pPr>
        <w:pStyle w:val="a0"/>
        <w:rPr>
          <w:rtl/>
        </w:rPr>
      </w:pPr>
    </w:p>
    <w:p w14:paraId="70BD64E0" w14:textId="77777777" w:rsidR="00000000" w:rsidRDefault="00953ED2">
      <w:pPr>
        <w:pStyle w:val="a0"/>
        <w:rPr>
          <w:rFonts w:hint="cs"/>
          <w:rtl/>
        </w:rPr>
      </w:pPr>
      <w:r>
        <w:rPr>
          <w:rFonts w:hint="cs"/>
          <w:rtl/>
        </w:rPr>
        <w:t xml:space="preserve">אדוני היושב-ראש, חברי חברי הכנסת, כל מה שאני מציע זה לבטל את סעיף 58 בחוק ביטוח בריאות ממלכתי. הסעיף הזה מתייחס להגבלת זכותו של תושב ששהה בחוץ-לארץ לקבל שירותי בריאות כשהוא חוזר. </w:t>
      </w:r>
    </w:p>
    <w:p w14:paraId="2CD3D0D3" w14:textId="77777777" w:rsidR="00000000" w:rsidRDefault="00953ED2">
      <w:pPr>
        <w:pStyle w:val="a0"/>
        <w:rPr>
          <w:rFonts w:hint="cs"/>
          <w:rtl/>
        </w:rPr>
      </w:pPr>
    </w:p>
    <w:p w14:paraId="54FEF469" w14:textId="77777777" w:rsidR="00000000" w:rsidRDefault="00953ED2">
      <w:pPr>
        <w:pStyle w:val="a0"/>
        <w:rPr>
          <w:rFonts w:hint="cs"/>
          <w:rtl/>
        </w:rPr>
      </w:pPr>
      <w:r>
        <w:rPr>
          <w:rFonts w:hint="cs"/>
          <w:rtl/>
        </w:rPr>
        <w:t>ע</w:t>
      </w:r>
      <w:r>
        <w:rPr>
          <w:rFonts w:hint="cs"/>
          <w:rtl/>
        </w:rPr>
        <w:t>ל-פי סעיף זה, תושב שחוזר לישראל אחרי תקופת היעדרות של שנתיים רצופות לפחות, אינו זכאי לקבל שירותי בריאות במשך תקופה ארוכה. מה זאת אומרת תקופה ארוכה? חודשיים כנגד כל שנה של היעדרותו מן הארץ, עם מקסימום 24 חודשים. ההגבלה הזאת פוגעת קשות בכל ישראלי שרוצה לחזור</w:t>
      </w:r>
      <w:r>
        <w:rPr>
          <w:rFonts w:hint="cs"/>
          <w:rtl/>
        </w:rPr>
        <w:t xml:space="preserve"> ארצה אחרי כמה שנים שבהן שהה בחוץ-לארץ. </w:t>
      </w:r>
    </w:p>
    <w:p w14:paraId="53F33E1B" w14:textId="77777777" w:rsidR="00000000" w:rsidRDefault="00953ED2">
      <w:pPr>
        <w:pStyle w:val="a0"/>
        <w:rPr>
          <w:rFonts w:hint="cs"/>
          <w:rtl/>
        </w:rPr>
      </w:pPr>
    </w:p>
    <w:p w14:paraId="35A2631B" w14:textId="77777777" w:rsidR="00000000" w:rsidRDefault="00953ED2">
      <w:pPr>
        <w:pStyle w:val="a0"/>
        <w:rPr>
          <w:rFonts w:hint="cs"/>
          <w:rtl/>
        </w:rPr>
      </w:pPr>
      <w:r>
        <w:rPr>
          <w:rFonts w:hint="cs"/>
          <w:rtl/>
        </w:rPr>
        <w:t xml:space="preserve">אלה ישראלים שעבדו כמה שנים בחוץ-לארץ, דוקטורנטים ופוסט-דוקטורנטים שרוצים להמשיך את הקריירה האקדמית בארץ. דרך אגב, אי-אפשר להיכנס לתפקיד אקדמי בארץ בלי ניסיון עבודה באוניברסיטאות באמריקה או באירופה. </w:t>
      </w:r>
    </w:p>
    <w:p w14:paraId="31C0DFB9" w14:textId="77777777" w:rsidR="00000000" w:rsidRDefault="00953ED2">
      <w:pPr>
        <w:pStyle w:val="a0"/>
        <w:rPr>
          <w:rFonts w:hint="cs"/>
          <w:rtl/>
        </w:rPr>
      </w:pPr>
    </w:p>
    <w:p w14:paraId="4F5378AC" w14:textId="77777777" w:rsidR="00000000" w:rsidRDefault="00953ED2">
      <w:pPr>
        <w:pStyle w:val="a0"/>
        <w:rPr>
          <w:rFonts w:hint="cs"/>
          <w:rtl/>
        </w:rPr>
      </w:pPr>
      <w:r>
        <w:rPr>
          <w:rFonts w:hint="cs"/>
          <w:rtl/>
        </w:rPr>
        <w:t>לא כולם יכולים</w:t>
      </w:r>
      <w:r>
        <w:rPr>
          <w:rFonts w:hint="cs"/>
          <w:rtl/>
        </w:rPr>
        <w:t xml:space="preserve"> להשתמש בביטוח בריאות פרטי. זה בלתי אפשרי אחרי גיל 65, זה יקר וזה לא נותן כיסוי למחלות כרוניות. יש אפשרות להקל קצת את  המצב בעזרת תשלום מיוחד, 4,700 שקלים בחודש במשך שנה, אבל זה סכום ענק של כסף. הוא צריך לחכות שנה, עד שהוא נכנס למסגרת של ביטוח בריאות ממלכת</w:t>
      </w:r>
      <w:r>
        <w:rPr>
          <w:rFonts w:hint="cs"/>
          <w:rtl/>
        </w:rPr>
        <w:t xml:space="preserve">י. אי-אפשר לשלם סכום כזה בבת-אחת. זאת אומרת שאפילו מישהו מוכן לשלם סכום כזה, הוא צריך לחכות שנה עד שהוא ייכנס למסגרת של ביטוח בריאות ממלכתי. </w:t>
      </w:r>
    </w:p>
    <w:p w14:paraId="50494EBA" w14:textId="77777777" w:rsidR="00000000" w:rsidRDefault="00953ED2">
      <w:pPr>
        <w:pStyle w:val="a0"/>
        <w:rPr>
          <w:rFonts w:hint="cs"/>
          <w:rtl/>
        </w:rPr>
      </w:pPr>
    </w:p>
    <w:p w14:paraId="275E1328" w14:textId="77777777" w:rsidR="00000000" w:rsidRDefault="00953ED2">
      <w:pPr>
        <w:pStyle w:val="a0"/>
        <w:rPr>
          <w:rFonts w:hint="cs"/>
          <w:rtl/>
        </w:rPr>
      </w:pPr>
      <w:r>
        <w:rPr>
          <w:rFonts w:hint="cs"/>
          <w:rtl/>
        </w:rPr>
        <w:t>המצב הזה מציב מכשול גדול בפני מי שרוצה לחזור ארצה. סעיף 58 הוא סעיף אנטי-ציוני, שמנוגד למטרה שלנו של קיבוץ גלויות</w:t>
      </w:r>
      <w:r>
        <w:rPr>
          <w:rFonts w:hint="cs"/>
          <w:rtl/>
        </w:rPr>
        <w:t xml:space="preserve">. אני מבין איך סעיף 58 הוכנס לחוק </w:t>
      </w:r>
      <w:r>
        <w:rPr>
          <w:rtl/>
        </w:rPr>
        <w:t>–</w:t>
      </w:r>
      <w:r>
        <w:rPr>
          <w:rFonts w:hint="cs"/>
          <w:rtl/>
        </w:rPr>
        <w:t xml:space="preserve"> כמובן, מחשש שאנשים שירדו מהארץ יגיעו לכאן לתקופה קצרה כדי לקבל טיפול רפואי או לעבור ניתוח ויחזרו לחוץ-לארץ. זה הנימוק. יש כמה דרכים למנוע את התופעה הזאת. יש דרכים יותר חכמות לעשות זאת, למשל ערבות בנקאית לתקופה מסוימת של </w:t>
      </w:r>
      <w:r>
        <w:rPr>
          <w:rFonts w:hint="cs"/>
          <w:rtl/>
        </w:rPr>
        <w:t xml:space="preserve">כמה חודשים או של חצי שנה. אבל, מה שעשינו בעזרת סעיף 58, זה לשפוך את התינוק יחד עם המים. </w:t>
      </w:r>
    </w:p>
    <w:p w14:paraId="5F11BA59" w14:textId="77777777" w:rsidR="00000000" w:rsidRDefault="00953ED2">
      <w:pPr>
        <w:pStyle w:val="a0"/>
        <w:rPr>
          <w:rFonts w:hint="cs"/>
          <w:rtl/>
        </w:rPr>
      </w:pPr>
    </w:p>
    <w:p w14:paraId="4626D9D9" w14:textId="77777777" w:rsidR="00000000" w:rsidRDefault="00953ED2">
      <w:pPr>
        <w:pStyle w:val="a0"/>
        <w:rPr>
          <w:rFonts w:hint="cs"/>
          <w:rtl/>
        </w:rPr>
      </w:pPr>
      <w:r>
        <w:rPr>
          <w:rFonts w:hint="cs"/>
          <w:rtl/>
        </w:rPr>
        <w:t>אני בטוח שצריך תיכף ומייד למחוק את סעיף 58 בחוק ביטוח בריאות ממלכתי. אני מוכן לדבר על דרכים שונות למנוע את התופעה השלילית שדיברתי עליה ולעודד חזרה של הישראלים ארצה. ל</w:t>
      </w:r>
      <w:r>
        <w:rPr>
          <w:rFonts w:hint="cs"/>
          <w:rtl/>
        </w:rPr>
        <w:t xml:space="preserve">א דיברתי בנאום הזה על מצבו של תושב ארעי, שבמשך חצי שנה אחרי קבלת הסטטוס לא יכול לקבל ביטוח בריאות ממלכתי. </w:t>
      </w:r>
    </w:p>
    <w:p w14:paraId="5B803ACA" w14:textId="77777777" w:rsidR="00000000" w:rsidRDefault="00953ED2">
      <w:pPr>
        <w:pStyle w:val="a0"/>
        <w:rPr>
          <w:rFonts w:hint="cs"/>
          <w:rtl/>
        </w:rPr>
      </w:pPr>
    </w:p>
    <w:p w14:paraId="615C32DE" w14:textId="77777777" w:rsidR="00000000" w:rsidRDefault="00953ED2">
      <w:pPr>
        <w:pStyle w:val="a0"/>
        <w:rPr>
          <w:rFonts w:hint="cs"/>
          <w:rtl/>
        </w:rPr>
      </w:pPr>
      <w:r>
        <w:rPr>
          <w:rFonts w:hint="cs"/>
          <w:rtl/>
        </w:rPr>
        <w:t>בסופו של דבר, סעיף 58 הוא סעיף אנטי-ציוני, אנטי-סוציאלי ולא-שוויוני, מכיוון שהוא יוצר קבוצה גדולה של אזרחים שהם מחוץ לביטוח בריאות ממלכתי, אף שהמטרה</w:t>
      </w:r>
      <w:r>
        <w:rPr>
          <w:rFonts w:hint="cs"/>
          <w:rtl/>
        </w:rPr>
        <w:t xml:space="preserve"> של חוק ביטוח בריאות ממלכתי היתה לתת שירות בריאות לכל אזרח ישראלי. </w:t>
      </w:r>
    </w:p>
    <w:p w14:paraId="29186689" w14:textId="77777777" w:rsidR="00000000" w:rsidRDefault="00953ED2">
      <w:pPr>
        <w:pStyle w:val="a0"/>
        <w:rPr>
          <w:rFonts w:hint="cs"/>
          <w:rtl/>
        </w:rPr>
      </w:pPr>
    </w:p>
    <w:p w14:paraId="28226139" w14:textId="77777777" w:rsidR="00000000" w:rsidRDefault="00953ED2">
      <w:pPr>
        <w:pStyle w:val="a0"/>
        <w:rPr>
          <w:rFonts w:hint="cs"/>
          <w:rtl/>
        </w:rPr>
      </w:pPr>
      <w:r>
        <w:rPr>
          <w:rFonts w:hint="cs"/>
          <w:rtl/>
        </w:rPr>
        <w:t xml:space="preserve">אני מבקש לתמוך בהצעת החוק הזאת. </w:t>
      </w:r>
    </w:p>
    <w:p w14:paraId="49F89E2D" w14:textId="77777777" w:rsidR="00000000" w:rsidRDefault="00953ED2">
      <w:pPr>
        <w:pStyle w:val="a0"/>
        <w:rPr>
          <w:rFonts w:hint="cs"/>
          <w:rtl/>
        </w:rPr>
      </w:pPr>
    </w:p>
    <w:p w14:paraId="61D8EF59" w14:textId="77777777" w:rsidR="00000000" w:rsidRDefault="00953ED2">
      <w:pPr>
        <w:pStyle w:val="af1"/>
        <w:rPr>
          <w:rtl/>
        </w:rPr>
      </w:pPr>
      <w:r>
        <w:rPr>
          <w:rtl/>
        </w:rPr>
        <w:t>היו"ר ראובן ריבלין:</w:t>
      </w:r>
    </w:p>
    <w:p w14:paraId="5A6322B7" w14:textId="77777777" w:rsidR="00000000" w:rsidRDefault="00953ED2">
      <w:pPr>
        <w:pStyle w:val="a0"/>
        <w:rPr>
          <w:rtl/>
        </w:rPr>
      </w:pPr>
    </w:p>
    <w:p w14:paraId="2837AA36" w14:textId="77777777" w:rsidR="00000000" w:rsidRDefault="00953ED2">
      <w:pPr>
        <w:pStyle w:val="a0"/>
        <w:rPr>
          <w:rFonts w:hint="cs"/>
          <w:rtl/>
        </w:rPr>
      </w:pPr>
      <w:r>
        <w:rPr>
          <w:rFonts w:hint="cs"/>
          <w:rtl/>
        </w:rPr>
        <w:t xml:space="preserve">תודה רבה. ובכן, בהסכמת הממשלה ועל דעת חבר הכנסת בריילובסקי, תשובה והצבעה יהיו במועד מאוחר יותר. </w:t>
      </w:r>
    </w:p>
    <w:p w14:paraId="7A89AA63" w14:textId="77777777" w:rsidR="00000000" w:rsidRDefault="00953ED2">
      <w:pPr>
        <w:pStyle w:val="a0"/>
        <w:rPr>
          <w:rFonts w:hint="cs"/>
          <w:rtl/>
        </w:rPr>
      </w:pPr>
    </w:p>
    <w:p w14:paraId="0E5A90D4" w14:textId="77777777" w:rsidR="00000000" w:rsidRDefault="00953ED2">
      <w:pPr>
        <w:pStyle w:val="af0"/>
        <w:rPr>
          <w:rtl/>
        </w:rPr>
      </w:pPr>
      <w:r>
        <w:rPr>
          <w:rFonts w:hint="eastAsia"/>
          <w:rtl/>
        </w:rPr>
        <w:t>קריאה</w:t>
      </w:r>
      <w:r>
        <w:rPr>
          <w:rtl/>
        </w:rPr>
        <w:t>:</w:t>
      </w:r>
    </w:p>
    <w:p w14:paraId="4372C80B" w14:textId="77777777" w:rsidR="00000000" w:rsidRDefault="00953ED2">
      <w:pPr>
        <w:pStyle w:val="a0"/>
        <w:rPr>
          <w:rFonts w:hint="cs"/>
          <w:rtl/>
        </w:rPr>
      </w:pPr>
    </w:p>
    <w:p w14:paraId="25711C39" w14:textId="77777777" w:rsidR="00000000" w:rsidRDefault="00953ED2">
      <w:pPr>
        <w:pStyle w:val="a0"/>
        <w:rPr>
          <w:rFonts w:hint="cs"/>
          <w:rtl/>
        </w:rPr>
      </w:pPr>
      <w:r>
        <w:rPr>
          <w:rFonts w:hint="cs"/>
          <w:rtl/>
        </w:rPr>
        <w:t xml:space="preserve">- - - </w:t>
      </w:r>
    </w:p>
    <w:p w14:paraId="7F548275" w14:textId="77777777" w:rsidR="00000000" w:rsidRDefault="00953ED2">
      <w:pPr>
        <w:pStyle w:val="a0"/>
        <w:rPr>
          <w:rFonts w:hint="cs"/>
          <w:rtl/>
        </w:rPr>
      </w:pPr>
    </w:p>
    <w:p w14:paraId="681DB4D8" w14:textId="77777777" w:rsidR="00000000" w:rsidRDefault="00953ED2">
      <w:pPr>
        <w:pStyle w:val="af1"/>
        <w:rPr>
          <w:rtl/>
        </w:rPr>
      </w:pPr>
      <w:r>
        <w:rPr>
          <w:rFonts w:hint="eastAsia"/>
          <w:rtl/>
        </w:rPr>
        <w:t>היו</w:t>
      </w:r>
      <w:r>
        <w:rPr>
          <w:rtl/>
        </w:rPr>
        <w:t>"ר ראובן ריבלין</w:t>
      </w:r>
      <w:r>
        <w:rPr>
          <w:rtl/>
        </w:rPr>
        <w:t>:</w:t>
      </w:r>
    </w:p>
    <w:p w14:paraId="56AFA380" w14:textId="77777777" w:rsidR="00000000" w:rsidRDefault="00953ED2">
      <w:pPr>
        <w:pStyle w:val="a0"/>
        <w:rPr>
          <w:rFonts w:hint="cs"/>
          <w:rtl/>
        </w:rPr>
      </w:pPr>
    </w:p>
    <w:p w14:paraId="2B2047F5" w14:textId="77777777" w:rsidR="00000000" w:rsidRDefault="00953ED2">
      <w:pPr>
        <w:pStyle w:val="a0"/>
        <w:rPr>
          <w:rFonts w:hint="cs"/>
          <w:rtl/>
        </w:rPr>
      </w:pPr>
      <w:r>
        <w:rPr>
          <w:rFonts w:hint="cs"/>
          <w:rtl/>
        </w:rPr>
        <w:t xml:space="preserve">קודם אדוני לא השיב, אבל שר האוצר השיב במקומו, והצעת החוק נדחתה. </w:t>
      </w:r>
    </w:p>
    <w:p w14:paraId="10754F68" w14:textId="77777777" w:rsidR="00000000" w:rsidRDefault="00953ED2">
      <w:pPr>
        <w:pStyle w:val="a0"/>
        <w:rPr>
          <w:rFonts w:hint="cs"/>
          <w:rtl/>
        </w:rPr>
      </w:pPr>
    </w:p>
    <w:p w14:paraId="7F74149B" w14:textId="77777777" w:rsidR="00000000" w:rsidRDefault="00953ED2">
      <w:pPr>
        <w:pStyle w:val="a0"/>
        <w:rPr>
          <w:rFonts w:hint="cs"/>
          <w:rtl/>
        </w:rPr>
      </w:pPr>
      <w:r>
        <w:rPr>
          <w:rFonts w:hint="cs"/>
          <w:rtl/>
        </w:rPr>
        <w:t>עכשיו הגענו לעוד איזו נקודה בעייתית. אני מבקש מחבר הכנסת אורון להסביר לי אם הוא רוצה שנצביע היום או לא רוצה שנצביע היום, כי אני מודיע לו שאני מאוד רוצה להצביע על החוק. בבקשה, חבר הכנסת או</w:t>
      </w:r>
      <w:r>
        <w:rPr>
          <w:rFonts w:hint="cs"/>
          <w:rtl/>
        </w:rPr>
        <w:t xml:space="preserve">רון. </w:t>
      </w:r>
    </w:p>
    <w:p w14:paraId="2347779F" w14:textId="77777777" w:rsidR="00000000" w:rsidRDefault="00953ED2">
      <w:pPr>
        <w:pStyle w:val="a0"/>
        <w:rPr>
          <w:rFonts w:hint="cs"/>
          <w:rtl/>
        </w:rPr>
      </w:pPr>
    </w:p>
    <w:p w14:paraId="07C4C53D" w14:textId="77777777" w:rsidR="00000000" w:rsidRDefault="00953ED2">
      <w:pPr>
        <w:pStyle w:val="a"/>
        <w:rPr>
          <w:rtl/>
        </w:rPr>
      </w:pPr>
      <w:bookmarkStart w:id="131" w:name="FS000001065T18_05_2005_12_28_48"/>
      <w:bookmarkStart w:id="132" w:name="_Toc118183584"/>
      <w:bookmarkEnd w:id="131"/>
      <w:r>
        <w:rPr>
          <w:rFonts w:hint="eastAsia"/>
          <w:rtl/>
        </w:rPr>
        <w:t>חיים</w:t>
      </w:r>
      <w:r>
        <w:rPr>
          <w:rtl/>
        </w:rPr>
        <w:t xml:space="preserve"> אורון (יחד):</w:t>
      </w:r>
      <w:bookmarkEnd w:id="132"/>
    </w:p>
    <w:p w14:paraId="22CF6AA9" w14:textId="77777777" w:rsidR="00000000" w:rsidRDefault="00953ED2">
      <w:pPr>
        <w:pStyle w:val="a0"/>
        <w:rPr>
          <w:rFonts w:hint="cs"/>
          <w:rtl/>
        </w:rPr>
      </w:pPr>
    </w:p>
    <w:p w14:paraId="0A3BA366" w14:textId="77777777" w:rsidR="00000000" w:rsidRDefault="00953ED2">
      <w:pPr>
        <w:pStyle w:val="a0"/>
        <w:rPr>
          <w:rFonts w:hint="cs"/>
          <w:rtl/>
        </w:rPr>
      </w:pPr>
      <w:r>
        <w:rPr>
          <w:rFonts w:hint="cs"/>
          <w:rtl/>
        </w:rPr>
        <w:t>אדוני היושב-ראש, אף שהייתי רוצה להצביע היום, לצערי לא אוכל להיענות לבקשתך, מן הטעם הפשוט שנעניתי לפניית הממשלה לדחות את ההצבעה בשבועיים, כי ראש הממשלה נוסע ביום ראשון. אבל אני רוצה להביא בפני הכנסת את סיפור החוק הזה. החוק עלה במלי</w:t>
      </w:r>
      <w:r>
        <w:rPr>
          <w:rFonts w:hint="cs"/>
          <w:rtl/>
        </w:rPr>
        <w:t xml:space="preserve">את הכנסת ב-26 בינואר. ראש הממשלה ושר הפנים דאז ושרים נוספים אמרו שהם רוצים לתמוך בחוק. </w:t>
      </w:r>
    </w:p>
    <w:p w14:paraId="2CF836E7" w14:textId="77777777" w:rsidR="00000000" w:rsidRDefault="00953ED2">
      <w:pPr>
        <w:pStyle w:val="a0"/>
        <w:rPr>
          <w:rFonts w:hint="cs"/>
          <w:rtl/>
        </w:rPr>
      </w:pPr>
    </w:p>
    <w:p w14:paraId="495F1442" w14:textId="77777777" w:rsidR="00000000" w:rsidRDefault="00953ED2">
      <w:pPr>
        <w:pStyle w:val="af0"/>
        <w:rPr>
          <w:rtl/>
        </w:rPr>
      </w:pPr>
      <w:r>
        <w:rPr>
          <w:rFonts w:hint="eastAsia"/>
          <w:rtl/>
        </w:rPr>
        <w:t>שר</w:t>
      </w:r>
      <w:r>
        <w:rPr>
          <w:rtl/>
        </w:rPr>
        <w:t xml:space="preserve"> הפנים אופיר פינס-פז:</w:t>
      </w:r>
    </w:p>
    <w:p w14:paraId="5F9907BC" w14:textId="77777777" w:rsidR="00000000" w:rsidRDefault="00953ED2">
      <w:pPr>
        <w:pStyle w:val="a0"/>
        <w:rPr>
          <w:rFonts w:hint="cs"/>
          <w:rtl/>
        </w:rPr>
      </w:pPr>
    </w:p>
    <w:p w14:paraId="0CCA9662" w14:textId="77777777" w:rsidR="00000000" w:rsidRDefault="00953ED2">
      <w:pPr>
        <w:pStyle w:val="a0"/>
        <w:rPr>
          <w:rFonts w:hint="cs"/>
          <w:rtl/>
        </w:rPr>
      </w:pPr>
      <w:r>
        <w:rPr>
          <w:rFonts w:hint="cs"/>
          <w:rtl/>
        </w:rPr>
        <w:t xml:space="preserve">שר הפנים דאז הוא גם שר הפנים היום. </w:t>
      </w:r>
    </w:p>
    <w:p w14:paraId="52F7F455" w14:textId="77777777" w:rsidR="00000000" w:rsidRDefault="00953ED2">
      <w:pPr>
        <w:pStyle w:val="a0"/>
        <w:rPr>
          <w:rFonts w:hint="cs"/>
          <w:rtl/>
        </w:rPr>
      </w:pPr>
    </w:p>
    <w:p w14:paraId="0D654CB4" w14:textId="77777777" w:rsidR="00000000" w:rsidRDefault="00953ED2">
      <w:pPr>
        <w:pStyle w:val="-"/>
        <w:rPr>
          <w:rtl/>
        </w:rPr>
      </w:pPr>
      <w:bookmarkStart w:id="133" w:name="FS000001065T18_05_2005_12_29_38C"/>
      <w:bookmarkEnd w:id="133"/>
      <w:r>
        <w:rPr>
          <w:rtl/>
        </w:rPr>
        <w:t>חיים אורון (יחד):</w:t>
      </w:r>
    </w:p>
    <w:p w14:paraId="023C577B" w14:textId="77777777" w:rsidR="00000000" w:rsidRDefault="00953ED2">
      <w:pPr>
        <w:pStyle w:val="a0"/>
        <w:rPr>
          <w:rtl/>
        </w:rPr>
      </w:pPr>
    </w:p>
    <w:p w14:paraId="5FF4C51A" w14:textId="77777777" w:rsidR="00000000" w:rsidRDefault="00953ED2">
      <w:pPr>
        <w:pStyle w:val="a0"/>
        <w:rPr>
          <w:rFonts w:hint="cs"/>
          <w:rtl/>
        </w:rPr>
      </w:pPr>
      <w:r>
        <w:rPr>
          <w:rFonts w:hint="cs"/>
          <w:rtl/>
        </w:rPr>
        <w:t xml:space="preserve">כבר אז היית שר? סליחה. מנימוקים קואליציוניים, ההצבעה נדחתה והסכמתי, והובטח לי שההצבעה </w:t>
      </w:r>
      <w:r>
        <w:rPr>
          <w:rFonts w:hint="cs"/>
          <w:rtl/>
        </w:rPr>
        <w:t xml:space="preserve">תתקיים ב-9 בפברואר, אדוני היושב-ראש. מאז, כל שבוע אני מעלה את החוק במליאת הכנסת, והממשלה לא מתפנה לעשות את מה שהיא מחויבת לכנסת, להביע עמדה. </w:t>
      </w:r>
    </w:p>
    <w:p w14:paraId="4C3A51DC" w14:textId="77777777" w:rsidR="00000000" w:rsidRDefault="00953ED2">
      <w:pPr>
        <w:pStyle w:val="a0"/>
        <w:rPr>
          <w:rFonts w:hint="cs"/>
          <w:rtl/>
        </w:rPr>
      </w:pPr>
    </w:p>
    <w:p w14:paraId="7463467A" w14:textId="77777777" w:rsidR="00000000" w:rsidRDefault="00953ED2">
      <w:pPr>
        <w:pStyle w:val="a0"/>
        <w:rPr>
          <w:rFonts w:hint="cs"/>
          <w:rtl/>
        </w:rPr>
      </w:pPr>
      <w:r>
        <w:rPr>
          <w:rFonts w:hint="cs"/>
          <w:rtl/>
        </w:rPr>
        <w:t>החוק יותר מדי חשוב לי מכדי לעשות עליו תרגיל עכשיו ואולי ליפול. אבל אני חושב שחובתו של יושב-ראש הכנסת לפנות לראש ה</w:t>
      </w:r>
      <w:r>
        <w:rPr>
          <w:rFonts w:hint="cs"/>
          <w:rtl/>
        </w:rPr>
        <w:t xml:space="preserve">ממשלה ולומר לו שצריך לעמוד בהתחייבויות של שרים במליאת הכנסת ובבקשה שלהם לדחות דיון בחוקים ולהביא אותם למליאה במועד, ולא לשחק עם חברי הכנסת עד אין-סוף. </w:t>
      </w:r>
    </w:p>
    <w:p w14:paraId="1F93A332" w14:textId="77777777" w:rsidR="00000000" w:rsidRDefault="00953ED2">
      <w:pPr>
        <w:pStyle w:val="a0"/>
        <w:rPr>
          <w:rFonts w:hint="cs"/>
          <w:rtl/>
        </w:rPr>
      </w:pPr>
    </w:p>
    <w:p w14:paraId="7DE865CA" w14:textId="77777777" w:rsidR="00000000" w:rsidRDefault="00953ED2">
      <w:pPr>
        <w:pStyle w:val="af1"/>
        <w:rPr>
          <w:rtl/>
        </w:rPr>
      </w:pPr>
      <w:r>
        <w:rPr>
          <w:rtl/>
        </w:rPr>
        <w:t>היו"ר ראובן ריבלין:</w:t>
      </w:r>
    </w:p>
    <w:p w14:paraId="5795F22A" w14:textId="77777777" w:rsidR="00000000" w:rsidRDefault="00953ED2">
      <w:pPr>
        <w:pStyle w:val="a0"/>
        <w:rPr>
          <w:rtl/>
        </w:rPr>
      </w:pPr>
    </w:p>
    <w:p w14:paraId="2E7811CC" w14:textId="77777777" w:rsidR="00000000" w:rsidRDefault="00953ED2">
      <w:pPr>
        <w:pStyle w:val="a0"/>
        <w:rPr>
          <w:rFonts w:hint="cs"/>
          <w:rtl/>
        </w:rPr>
      </w:pPr>
      <w:r>
        <w:rPr>
          <w:rFonts w:hint="cs"/>
          <w:rtl/>
        </w:rPr>
        <w:t xml:space="preserve">תודה. ישיב לעניין זה רק יושב-ראש הקואליציה. בבקשה, אדוני. </w:t>
      </w:r>
    </w:p>
    <w:p w14:paraId="4F4F7F19" w14:textId="77777777" w:rsidR="00000000" w:rsidRDefault="00953ED2">
      <w:pPr>
        <w:pStyle w:val="a0"/>
        <w:rPr>
          <w:rFonts w:hint="cs"/>
          <w:rtl/>
        </w:rPr>
      </w:pPr>
    </w:p>
    <w:p w14:paraId="37CBC091" w14:textId="77777777" w:rsidR="00000000" w:rsidRDefault="00953ED2">
      <w:pPr>
        <w:pStyle w:val="a"/>
        <w:rPr>
          <w:rtl/>
        </w:rPr>
      </w:pPr>
      <w:bookmarkStart w:id="134" w:name="FS000001027T18_05_2005_12_30_29"/>
      <w:bookmarkStart w:id="135" w:name="_Toc118183585"/>
      <w:bookmarkEnd w:id="134"/>
      <w:r>
        <w:rPr>
          <w:rFonts w:hint="eastAsia"/>
          <w:rtl/>
        </w:rPr>
        <w:t>גדעון</w:t>
      </w:r>
      <w:r>
        <w:rPr>
          <w:rtl/>
        </w:rPr>
        <w:t xml:space="preserve"> סער (הליכוד):</w:t>
      </w:r>
      <w:bookmarkEnd w:id="135"/>
    </w:p>
    <w:p w14:paraId="1EA75664" w14:textId="77777777" w:rsidR="00000000" w:rsidRDefault="00953ED2">
      <w:pPr>
        <w:pStyle w:val="a0"/>
        <w:rPr>
          <w:rFonts w:hint="cs"/>
          <w:rtl/>
        </w:rPr>
      </w:pPr>
    </w:p>
    <w:p w14:paraId="14A9FA65" w14:textId="77777777" w:rsidR="00000000" w:rsidRDefault="00953ED2">
      <w:pPr>
        <w:pStyle w:val="a0"/>
        <w:rPr>
          <w:rFonts w:hint="cs"/>
          <w:rtl/>
        </w:rPr>
      </w:pPr>
      <w:r>
        <w:rPr>
          <w:rFonts w:hint="cs"/>
          <w:rtl/>
        </w:rPr>
        <w:t>א</w:t>
      </w:r>
      <w:r>
        <w:rPr>
          <w:rFonts w:hint="cs"/>
          <w:rtl/>
        </w:rPr>
        <w:t>דוני היושב-ראש, אני חייב להודות שהצדק עם חבר הכנסת אורון, דהיינו: בנושא כזה ובכלל על הממשלה היה לדון ולהכריע לכאן או לכאן, אבל בסופו של דבר הפנייה לחבר הכנסת אורון היתה מיוסדת על רצון טוב של שרים בממשלה שקרובים בגישתם לגישתו של חבר הכנסת אורון. שוחחתי עם מ</w:t>
      </w:r>
      <w:r>
        <w:rPr>
          <w:rFonts w:hint="cs"/>
          <w:rtl/>
        </w:rPr>
        <w:t xml:space="preserve">זכיר הממשלה, והוא הבטיח לי וגם לחבר הכנסת אורון שבתוך שבועיים </w:t>
      </w:r>
      <w:r>
        <w:rPr>
          <w:rtl/>
        </w:rPr>
        <w:t>–</w:t>
      </w:r>
      <w:r>
        <w:rPr>
          <w:rFonts w:hint="cs"/>
          <w:rtl/>
        </w:rPr>
        <w:t xml:space="preserve"> אחרת זה היה בתוך שבוע, פשוט ראש הממשלה יוצא לשליחות מדינית בארצות-הברית </w:t>
      </w:r>
      <w:r>
        <w:rPr>
          <w:rtl/>
        </w:rPr>
        <w:t>–</w:t>
      </w:r>
      <w:r>
        <w:rPr>
          <w:rFonts w:hint="cs"/>
          <w:rtl/>
        </w:rPr>
        <w:t xml:space="preserve"> הנושא יובא להכרעה. </w:t>
      </w:r>
    </w:p>
    <w:p w14:paraId="57F7B3C8" w14:textId="77777777" w:rsidR="00000000" w:rsidRDefault="00953ED2">
      <w:pPr>
        <w:pStyle w:val="a0"/>
        <w:rPr>
          <w:rFonts w:hint="cs"/>
          <w:rtl/>
        </w:rPr>
      </w:pPr>
    </w:p>
    <w:p w14:paraId="54B8D73F" w14:textId="77777777" w:rsidR="00000000" w:rsidRDefault="00953ED2">
      <w:pPr>
        <w:pStyle w:val="af1"/>
        <w:rPr>
          <w:rtl/>
        </w:rPr>
      </w:pPr>
      <w:r>
        <w:rPr>
          <w:rtl/>
        </w:rPr>
        <w:t>היו"ר ראובן ריבלין:</w:t>
      </w:r>
    </w:p>
    <w:p w14:paraId="522672B0" w14:textId="77777777" w:rsidR="00000000" w:rsidRDefault="00953ED2">
      <w:pPr>
        <w:pStyle w:val="a0"/>
        <w:rPr>
          <w:rFonts w:hint="cs"/>
          <w:rtl/>
        </w:rPr>
      </w:pPr>
    </w:p>
    <w:p w14:paraId="280AABDF" w14:textId="77777777" w:rsidR="00000000" w:rsidRDefault="00953ED2">
      <w:pPr>
        <w:pStyle w:val="a0"/>
        <w:rPr>
          <w:rFonts w:hint="cs"/>
          <w:rtl/>
        </w:rPr>
      </w:pPr>
      <w:r>
        <w:rPr>
          <w:rFonts w:hint="cs"/>
          <w:rtl/>
        </w:rPr>
        <w:t>תודה רבה. חבר הכנסת אורון, זה מקובל. חבר הכנסת בריילובסקי, הואיל והצעתך נספח</w:t>
      </w:r>
      <w:r>
        <w:rPr>
          <w:rFonts w:hint="cs"/>
          <w:rtl/>
        </w:rPr>
        <w:t>ת וצמודה להצעתו של חבר הכנסת אורון, ברגע שנדחתה הצבעתו של חבר הכנסת אורון נדחית גם הצבעתך. לכן, אין לך פה זכות עמידה בעניין זה.</w:t>
      </w:r>
    </w:p>
    <w:p w14:paraId="3C704D00" w14:textId="77777777" w:rsidR="00000000" w:rsidRDefault="00953ED2">
      <w:pPr>
        <w:pStyle w:val="a0"/>
        <w:rPr>
          <w:rFonts w:hint="cs"/>
          <w:rtl/>
        </w:rPr>
      </w:pPr>
    </w:p>
    <w:p w14:paraId="3B46BB50" w14:textId="77777777" w:rsidR="00000000" w:rsidRDefault="00953ED2">
      <w:pPr>
        <w:pStyle w:val="af0"/>
        <w:rPr>
          <w:rtl/>
        </w:rPr>
      </w:pPr>
    </w:p>
    <w:p w14:paraId="238CBC63" w14:textId="77777777" w:rsidR="00000000" w:rsidRDefault="00953ED2">
      <w:pPr>
        <w:pStyle w:val="a2"/>
        <w:rPr>
          <w:rFonts w:hint="cs"/>
          <w:rtl/>
        </w:rPr>
      </w:pPr>
      <w:bookmarkStart w:id="136" w:name="CS98425FI0098425T18_05_2005_12_48_02"/>
      <w:bookmarkStart w:id="137" w:name="_Toc118183586"/>
      <w:bookmarkEnd w:id="136"/>
      <w:r>
        <w:rPr>
          <w:rtl/>
        </w:rPr>
        <w:t>הצעת חוק יישום ת</w:t>
      </w:r>
      <w:r>
        <w:rPr>
          <w:rFonts w:hint="cs"/>
          <w:rtl/>
        </w:rPr>
        <w:t>ו</w:t>
      </w:r>
      <w:r>
        <w:rPr>
          <w:rtl/>
        </w:rPr>
        <w:t xml:space="preserve">כנית ההתנתקות (תיקון - כניסה </w:t>
      </w:r>
      <w:r>
        <w:rPr>
          <w:rFonts w:hint="cs"/>
          <w:rtl/>
        </w:rPr>
        <w:br/>
      </w:r>
      <w:r>
        <w:rPr>
          <w:rtl/>
        </w:rPr>
        <w:t>ותנועה של חבר הכנסת בשטח מפונה), התשס"ה-2005</w:t>
      </w:r>
      <w:bookmarkEnd w:id="137"/>
    </w:p>
    <w:p w14:paraId="6923F103" w14:textId="77777777" w:rsidR="00000000" w:rsidRDefault="00953ED2">
      <w:pPr>
        <w:pStyle w:val="a0"/>
        <w:ind w:firstLine="0"/>
        <w:rPr>
          <w:rFonts w:hint="cs"/>
          <w:rtl/>
        </w:rPr>
      </w:pPr>
      <w:r>
        <w:rPr>
          <w:rFonts w:hint="cs"/>
          <w:rtl/>
        </w:rPr>
        <w:t xml:space="preserve">[הצעת חוק  פ/3498; </w:t>
      </w:r>
      <w:r>
        <w:rPr>
          <w:rFonts w:hint="eastAsia"/>
          <w:rtl/>
        </w:rPr>
        <w:t>נספחות</w:t>
      </w:r>
      <w:r>
        <w:rPr>
          <w:rtl/>
        </w:rPr>
        <w:t>.</w:t>
      </w:r>
      <w:r>
        <w:rPr>
          <w:rFonts w:hint="cs"/>
          <w:rtl/>
        </w:rPr>
        <w:t>]</w:t>
      </w:r>
    </w:p>
    <w:p w14:paraId="22E1F222" w14:textId="77777777" w:rsidR="00000000" w:rsidRDefault="00953ED2">
      <w:pPr>
        <w:pStyle w:val="-0"/>
        <w:rPr>
          <w:rFonts w:hint="cs"/>
          <w:rtl/>
        </w:rPr>
      </w:pPr>
      <w:r>
        <w:rPr>
          <w:rFonts w:hint="cs"/>
          <w:rtl/>
        </w:rPr>
        <w:t xml:space="preserve">(הצעת </w:t>
      </w:r>
      <w:r>
        <w:rPr>
          <w:rFonts w:hint="cs"/>
          <w:rtl/>
        </w:rPr>
        <w:t>חבר הכנסת יצחק לוי)</w:t>
      </w:r>
    </w:p>
    <w:p w14:paraId="5112C75C" w14:textId="77777777" w:rsidR="00000000" w:rsidRDefault="00953ED2">
      <w:pPr>
        <w:pStyle w:val="a0"/>
        <w:rPr>
          <w:rFonts w:hint="cs"/>
          <w:rtl/>
        </w:rPr>
      </w:pPr>
    </w:p>
    <w:p w14:paraId="5876F96D" w14:textId="77777777" w:rsidR="00000000" w:rsidRDefault="00953ED2">
      <w:pPr>
        <w:pStyle w:val="af1"/>
        <w:rPr>
          <w:rtl/>
        </w:rPr>
      </w:pPr>
      <w:r>
        <w:rPr>
          <w:rtl/>
        </w:rPr>
        <w:t>היו"ר ראובן ריבלין:</w:t>
      </w:r>
    </w:p>
    <w:p w14:paraId="674B9EBD" w14:textId="77777777" w:rsidR="00000000" w:rsidRDefault="00953ED2">
      <w:pPr>
        <w:pStyle w:val="a0"/>
        <w:rPr>
          <w:rtl/>
        </w:rPr>
      </w:pPr>
    </w:p>
    <w:p w14:paraId="5B15B830" w14:textId="77777777" w:rsidR="00000000" w:rsidRDefault="00953ED2">
      <w:pPr>
        <w:pStyle w:val="a0"/>
        <w:rPr>
          <w:rFonts w:hint="cs"/>
          <w:rtl/>
        </w:rPr>
      </w:pPr>
      <w:r>
        <w:rPr>
          <w:rFonts w:hint="cs"/>
          <w:rtl/>
        </w:rPr>
        <w:t>אנחנו ממשיכים בסדר-היום: הצעת חוק יישום תוכנית ההתנתקות (תיקון - כניסה ותנועה של חבר הכנסת בשטח מפונה), התשס"ה-2005, של חבר הכנסת יצחק לוי.</w:t>
      </w:r>
    </w:p>
    <w:p w14:paraId="6B47E91E" w14:textId="77777777" w:rsidR="00000000" w:rsidRDefault="00953ED2">
      <w:pPr>
        <w:pStyle w:val="a0"/>
        <w:rPr>
          <w:rFonts w:hint="cs"/>
          <w:rtl/>
        </w:rPr>
      </w:pPr>
    </w:p>
    <w:p w14:paraId="40C72261" w14:textId="77777777" w:rsidR="00000000" w:rsidRDefault="00953ED2">
      <w:pPr>
        <w:pStyle w:val="a0"/>
        <w:rPr>
          <w:rFonts w:hint="cs"/>
          <w:rtl/>
        </w:rPr>
      </w:pPr>
      <w:r>
        <w:rPr>
          <w:rFonts w:hint="cs"/>
          <w:rtl/>
        </w:rPr>
        <w:t>חבר הכנסת רן כהן, החדשות שיש לך על המסך הן מלפני חודש או מלפני ארבעה שבוע</w:t>
      </w:r>
      <w:r>
        <w:rPr>
          <w:rFonts w:hint="cs"/>
          <w:rtl/>
        </w:rPr>
        <w:t>ות?</w:t>
      </w:r>
    </w:p>
    <w:p w14:paraId="327EAE18" w14:textId="77777777" w:rsidR="00000000" w:rsidRDefault="00953ED2">
      <w:pPr>
        <w:pStyle w:val="a0"/>
        <w:rPr>
          <w:rFonts w:hint="cs"/>
          <w:rtl/>
        </w:rPr>
      </w:pPr>
    </w:p>
    <w:p w14:paraId="40E993CE" w14:textId="77777777" w:rsidR="00000000" w:rsidRDefault="00953ED2">
      <w:pPr>
        <w:pStyle w:val="af0"/>
        <w:rPr>
          <w:rtl/>
        </w:rPr>
      </w:pPr>
      <w:r>
        <w:rPr>
          <w:rFonts w:hint="eastAsia"/>
          <w:rtl/>
        </w:rPr>
        <w:t>רן</w:t>
      </w:r>
      <w:r>
        <w:rPr>
          <w:rtl/>
        </w:rPr>
        <w:t xml:space="preserve"> כהן (יחד):</w:t>
      </w:r>
    </w:p>
    <w:p w14:paraId="5BD80B71" w14:textId="77777777" w:rsidR="00000000" w:rsidRDefault="00953ED2">
      <w:pPr>
        <w:pStyle w:val="a0"/>
        <w:rPr>
          <w:rFonts w:hint="cs"/>
          <w:rtl/>
        </w:rPr>
      </w:pPr>
    </w:p>
    <w:p w14:paraId="0A3BE471" w14:textId="77777777" w:rsidR="00000000" w:rsidRDefault="00953ED2">
      <w:pPr>
        <w:pStyle w:val="a0"/>
        <w:rPr>
          <w:rFonts w:hint="cs"/>
          <w:rtl/>
        </w:rPr>
      </w:pPr>
      <w:r>
        <w:rPr>
          <w:rFonts w:hint="cs"/>
          <w:rtl/>
        </w:rPr>
        <w:t>- - - 3 במאי.</w:t>
      </w:r>
    </w:p>
    <w:p w14:paraId="36B7763A" w14:textId="77777777" w:rsidR="00000000" w:rsidRDefault="00953ED2">
      <w:pPr>
        <w:pStyle w:val="a0"/>
        <w:rPr>
          <w:rFonts w:hint="cs"/>
          <w:rtl/>
        </w:rPr>
      </w:pPr>
    </w:p>
    <w:p w14:paraId="373F6B3C" w14:textId="77777777" w:rsidR="00000000" w:rsidRDefault="00953ED2">
      <w:pPr>
        <w:pStyle w:val="af0"/>
        <w:rPr>
          <w:rtl/>
        </w:rPr>
      </w:pPr>
      <w:r>
        <w:rPr>
          <w:rFonts w:hint="eastAsia"/>
          <w:rtl/>
        </w:rPr>
        <w:t>חיים</w:t>
      </w:r>
      <w:r>
        <w:rPr>
          <w:rtl/>
        </w:rPr>
        <w:t xml:space="preserve"> אורון (יחד):</w:t>
      </w:r>
    </w:p>
    <w:p w14:paraId="1701A04F" w14:textId="77777777" w:rsidR="00000000" w:rsidRDefault="00953ED2">
      <w:pPr>
        <w:pStyle w:val="a0"/>
        <w:rPr>
          <w:rFonts w:hint="cs"/>
          <w:rtl/>
        </w:rPr>
      </w:pPr>
    </w:p>
    <w:p w14:paraId="346FC36D" w14:textId="77777777" w:rsidR="00000000" w:rsidRDefault="00953ED2">
      <w:pPr>
        <w:pStyle w:val="a0"/>
        <w:rPr>
          <w:rFonts w:hint="cs"/>
          <w:rtl/>
        </w:rPr>
      </w:pPr>
      <w:r>
        <w:rPr>
          <w:rFonts w:hint="cs"/>
          <w:rtl/>
        </w:rPr>
        <w:t>אתה יודע שאני רצתי לבדוק איפה היתה התאונה.</w:t>
      </w:r>
    </w:p>
    <w:p w14:paraId="3EA90670" w14:textId="77777777" w:rsidR="00000000" w:rsidRDefault="00953ED2">
      <w:pPr>
        <w:pStyle w:val="a0"/>
        <w:rPr>
          <w:rFonts w:hint="cs"/>
          <w:rtl/>
        </w:rPr>
      </w:pPr>
    </w:p>
    <w:p w14:paraId="7568C85B" w14:textId="77777777" w:rsidR="00000000" w:rsidRDefault="00953ED2">
      <w:pPr>
        <w:pStyle w:val="af1"/>
        <w:rPr>
          <w:rtl/>
        </w:rPr>
      </w:pPr>
      <w:r>
        <w:rPr>
          <w:rFonts w:hint="eastAsia"/>
          <w:rtl/>
        </w:rPr>
        <w:t>היו</w:t>
      </w:r>
      <w:r>
        <w:rPr>
          <w:rtl/>
        </w:rPr>
        <w:t>"ר ראובן ריבלין:</w:t>
      </w:r>
    </w:p>
    <w:p w14:paraId="4FDB4AD0" w14:textId="77777777" w:rsidR="00000000" w:rsidRDefault="00953ED2">
      <w:pPr>
        <w:pStyle w:val="a0"/>
        <w:rPr>
          <w:rFonts w:hint="cs"/>
          <w:rtl/>
        </w:rPr>
      </w:pPr>
    </w:p>
    <w:p w14:paraId="2AD1DBDD" w14:textId="77777777" w:rsidR="00000000" w:rsidRDefault="00953ED2">
      <w:pPr>
        <w:pStyle w:val="a0"/>
        <w:rPr>
          <w:rFonts w:hint="cs"/>
          <w:rtl/>
        </w:rPr>
      </w:pPr>
      <w:r>
        <w:rPr>
          <w:rFonts w:hint="cs"/>
          <w:rtl/>
        </w:rPr>
        <w:t>לכן, אמרתי אחת מהשתיים: או שאין חדשות, אבל אם יש חדשות - שיהיו חדשות. בירושלים היתה מסעדה שהיית בא ומבקש אוכל והיו נותנים לך לחם. היו שוא</w:t>
      </w:r>
      <w:r>
        <w:rPr>
          <w:rFonts w:hint="cs"/>
          <w:rtl/>
        </w:rPr>
        <w:t>לים את בעל המסעדה אם הלחם הוא מהיום, והוא היה אומר: "לא, מאתמול". אמרו לו: "אפשר לקבל לחם מהיום?", והוא היה אומר: "כן, תבוא מחר".</w:t>
      </w:r>
    </w:p>
    <w:p w14:paraId="4FEC8001" w14:textId="77777777" w:rsidR="00000000" w:rsidRDefault="00953ED2">
      <w:pPr>
        <w:pStyle w:val="a0"/>
        <w:rPr>
          <w:rFonts w:hint="cs"/>
          <w:rtl/>
        </w:rPr>
      </w:pPr>
    </w:p>
    <w:p w14:paraId="3EF79495" w14:textId="77777777" w:rsidR="00000000" w:rsidRDefault="00953ED2">
      <w:pPr>
        <w:pStyle w:val="a0"/>
        <w:rPr>
          <w:rFonts w:hint="cs"/>
          <w:rtl/>
        </w:rPr>
      </w:pPr>
      <w:r>
        <w:rPr>
          <w:rFonts w:hint="cs"/>
          <w:rtl/>
        </w:rPr>
        <w:t>אדוני חבר הכנסת יצחק לוי, בבקשה.</w:t>
      </w:r>
    </w:p>
    <w:p w14:paraId="3B0BF963" w14:textId="77777777" w:rsidR="00000000" w:rsidRDefault="00953ED2">
      <w:pPr>
        <w:pStyle w:val="a0"/>
        <w:rPr>
          <w:rFonts w:hint="cs"/>
          <w:rtl/>
        </w:rPr>
      </w:pPr>
    </w:p>
    <w:p w14:paraId="556B1BF6" w14:textId="77777777" w:rsidR="00000000" w:rsidRDefault="00953ED2">
      <w:pPr>
        <w:pStyle w:val="a"/>
        <w:rPr>
          <w:rtl/>
        </w:rPr>
      </w:pPr>
      <w:bookmarkStart w:id="138" w:name="FS000000765T18_05_2005_12_54_20"/>
      <w:bookmarkStart w:id="139" w:name="_Toc118183587"/>
      <w:bookmarkEnd w:id="138"/>
      <w:r>
        <w:rPr>
          <w:rFonts w:hint="eastAsia"/>
          <w:rtl/>
        </w:rPr>
        <w:t>יצחק</w:t>
      </w:r>
      <w:r>
        <w:rPr>
          <w:rtl/>
        </w:rPr>
        <w:t xml:space="preserve"> לוי (ציונות לאומית דתית מתחדשת):</w:t>
      </w:r>
      <w:bookmarkEnd w:id="139"/>
    </w:p>
    <w:p w14:paraId="091C93C6" w14:textId="77777777" w:rsidR="00000000" w:rsidRDefault="00953ED2">
      <w:pPr>
        <w:pStyle w:val="a0"/>
        <w:rPr>
          <w:rFonts w:hint="cs"/>
          <w:rtl/>
        </w:rPr>
      </w:pPr>
    </w:p>
    <w:p w14:paraId="285DB985" w14:textId="77777777" w:rsidR="00000000" w:rsidRDefault="00953ED2">
      <w:pPr>
        <w:pStyle w:val="a0"/>
        <w:rPr>
          <w:rFonts w:hint="cs"/>
          <w:rtl/>
        </w:rPr>
      </w:pPr>
      <w:r>
        <w:rPr>
          <w:rFonts w:hint="cs"/>
          <w:rtl/>
        </w:rPr>
        <w:t>אדוני היושב-ראש, רבותי חברי הכנסת, חבר הכנסת רן כהן,</w:t>
      </w:r>
      <w:r>
        <w:rPr>
          <w:rFonts w:hint="cs"/>
          <w:rtl/>
        </w:rPr>
        <w:t xml:space="preserve"> כאשר התקיימו דיונים בוועדת החוקה על חוק יישום תוכנית ההתנתקות, הועלה שם עניין חסינות חברי הכנסת - האם חברי הכנסת יוכלו להיכנס כאשר השטח יהיה תחת הגבלת כניסה, או, אם חלילה יהיה פינוי, האם יוכלו להיכנס בזמן הפינוי עצמו? ואז היה איזה מין אמירה של הבנה שיהיה </w:t>
      </w:r>
      <w:r>
        <w:rPr>
          <w:rFonts w:hint="cs"/>
          <w:rtl/>
        </w:rPr>
        <w:t>בסדר וכן הלאה. לא הסתפקתי באמירה הזאת, מכיוון שאני מכיר את אנשי הצבא. אנשי הצבא, אם אין להם הוראות מפורשות, ברגע הנכון יכולים לבוא ולחסום ולא לאפשר לחברי כנסת להיכנס.</w:t>
      </w:r>
    </w:p>
    <w:p w14:paraId="2EA2EBB3" w14:textId="77777777" w:rsidR="00000000" w:rsidRDefault="00953ED2">
      <w:pPr>
        <w:pStyle w:val="a0"/>
        <w:rPr>
          <w:rtl/>
        </w:rPr>
      </w:pPr>
    </w:p>
    <w:p w14:paraId="3B38F756" w14:textId="77777777" w:rsidR="00000000" w:rsidRDefault="00953ED2">
      <w:pPr>
        <w:pStyle w:val="a0"/>
        <w:rPr>
          <w:rFonts w:hint="cs"/>
          <w:rtl/>
        </w:rPr>
      </w:pPr>
      <w:r>
        <w:rPr>
          <w:rFonts w:hint="cs"/>
          <w:rtl/>
        </w:rPr>
        <w:t>אני רוצה לומר לחברי הכנסת, שאין בכלל להעלות על הדעת שחבר כנסת לא יוכל להיכנס ליישובים הא</w:t>
      </w:r>
      <w:r>
        <w:rPr>
          <w:rFonts w:hint="cs"/>
          <w:rtl/>
        </w:rPr>
        <w:t>לה לפני ההתנתקות, וחלילה אם תהיה התנתקות - בזמן ההתנתקות. אלו אזרחי מדינת ישראל, שגם זקוקים לסיוע ולעזרה, וחבר כנסת גם יכול להיות גורם ממתן ומרגיע. אבל גם ללא כל זה, תפקידו של חבר הכנסת להיות עם אזרחיו, עם בוחריו, וכן הלאה.</w:t>
      </w:r>
    </w:p>
    <w:p w14:paraId="137578C2" w14:textId="77777777" w:rsidR="00000000" w:rsidRDefault="00953ED2">
      <w:pPr>
        <w:pStyle w:val="a0"/>
        <w:rPr>
          <w:rFonts w:hint="cs"/>
          <w:rtl/>
        </w:rPr>
      </w:pPr>
    </w:p>
    <w:p w14:paraId="1CA66E24" w14:textId="77777777" w:rsidR="00000000" w:rsidRDefault="00953ED2">
      <w:pPr>
        <w:pStyle w:val="a0"/>
        <w:rPr>
          <w:rFonts w:hint="cs"/>
          <w:rtl/>
        </w:rPr>
      </w:pPr>
      <w:r>
        <w:rPr>
          <w:rFonts w:hint="cs"/>
          <w:rtl/>
        </w:rPr>
        <w:t>דבר נוסף - חשוב לדעת איך הממשלה</w:t>
      </w:r>
      <w:r>
        <w:rPr>
          <w:rFonts w:hint="cs"/>
          <w:rtl/>
        </w:rPr>
        <w:t xml:space="preserve"> מתנהגת. זה דבר חשוב מאוד. אינני יודע מה תהיה הגישה לגבי העיתונות, אבל ודאי שהממשלה לא תרצה לסגור את השטח, מכיוון שאם כן, אולי היא תגיד שיש לה מה להסתיר, ואנחנו מקווים שהיא לא רוצה לנהוג כך.</w:t>
      </w:r>
    </w:p>
    <w:p w14:paraId="37DC0F61" w14:textId="77777777" w:rsidR="00000000" w:rsidRDefault="00953ED2">
      <w:pPr>
        <w:pStyle w:val="a0"/>
        <w:rPr>
          <w:rFonts w:hint="cs"/>
          <w:rtl/>
        </w:rPr>
      </w:pPr>
    </w:p>
    <w:p w14:paraId="1046CDD7" w14:textId="77777777" w:rsidR="00000000" w:rsidRDefault="00953ED2">
      <w:pPr>
        <w:pStyle w:val="a0"/>
        <w:rPr>
          <w:rFonts w:hint="cs"/>
          <w:rtl/>
        </w:rPr>
      </w:pPr>
      <w:r>
        <w:rPr>
          <w:rFonts w:hint="cs"/>
          <w:rtl/>
        </w:rPr>
        <w:t>לכן, כתבתי מכתב ליועצת המשפטית של הכנסת, היום שופטת, כמדומני, הג</w:t>
      </w:r>
      <w:r>
        <w:rPr>
          <w:rFonts w:hint="cs"/>
          <w:rtl/>
        </w:rPr>
        <w:t>ברת שניידר, והיא ענתה לי בצורה ברורה ומפורשת, שחוק החסינות אינו חל על יש"ע, ולכן חברי כנסת לא יוכלו להיכנס.</w:t>
      </w:r>
    </w:p>
    <w:p w14:paraId="07535D2B" w14:textId="77777777" w:rsidR="00000000" w:rsidRDefault="00953ED2">
      <w:pPr>
        <w:pStyle w:val="a0"/>
        <w:rPr>
          <w:rFonts w:hint="cs"/>
          <w:rtl/>
        </w:rPr>
      </w:pPr>
    </w:p>
    <w:p w14:paraId="2429E69B" w14:textId="77777777" w:rsidR="00000000" w:rsidRDefault="00953ED2">
      <w:pPr>
        <w:pStyle w:val="a0"/>
        <w:rPr>
          <w:rFonts w:hint="cs"/>
          <w:rtl/>
        </w:rPr>
      </w:pPr>
      <w:r>
        <w:rPr>
          <w:rFonts w:hint="cs"/>
          <w:rtl/>
        </w:rPr>
        <w:t>אדוני היושב-ראש, אני מגיש את הצעת החוק הזאת כדי לתקן את העניין הזה. מכיוון שכאן מדובר באירוע יוצא דופן - -</w:t>
      </w:r>
    </w:p>
    <w:p w14:paraId="768093AF" w14:textId="77777777" w:rsidR="00000000" w:rsidRDefault="00953ED2">
      <w:pPr>
        <w:pStyle w:val="a0"/>
        <w:rPr>
          <w:rFonts w:hint="cs"/>
          <w:rtl/>
        </w:rPr>
      </w:pPr>
    </w:p>
    <w:p w14:paraId="3DAE9670" w14:textId="77777777" w:rsidR="00000000" w:rsidRDefault="00953ED2">
      <w:pPr>
        <w:pStyle w:val="af1"/>
        <w:rPr>
          <w:rtl/>
        </w:rPr>
      </w:pPr>
      <w:r>
        <w:rPr>
          <w:rFonts w:hint="eastAsia"/>
          <w:rtl/>
        </w:rPr>
        <w:t>היו</w:t>
      </w:r>
      <w:r>
        <w:rPr>
          <w:rtl/>
        </w:rPr>
        <w:t>"ר ראובן ריבלין:</w:t>
      </w:r>
    </w:p>
    <w:p w14:paraId="6DCE15E2" w14:textId="77777777" w:rsidR="00000000" w:rsidRDefault="00953ED2">
      <w:pPr>
        <w:pStyle w:val="a0"/>
        <w:rPr>
          <w:rFonts w:hint="cs"/>
          <w:rtl/>
        </w:rPr>
      </w:pPr>
    </w:p>
    <w:p w14:paraId="162A7F15" w14:textId="77777777" w:rsidR="00000000" w:rsidRDefault="00953ED2">
      <w:pPr>
        <w:pStyle w:val="a0"/>
        <w:rPr>
          <w:rFonts w:hint="cs"/>
          <w:rtl/>
        </w:rPr>
      </w:pPr>
      <w:r>
        <w:rPr>
          <w:rFonts w:hint="cs"/>
          <w:rtl/>
        </w:rPr>
        <w:t>חבר הכנסת פרוש, זה</w:t>
      </w:r>
      <w:r>
        <w:rPr>
          <w:rFonts w:hint="cs"/>
          <w:rtl/>
        </w:rPr>
        <w:t xml:space="preserve"> בלתי אפשרי.</w:t>
      </w:r>
    </w:p>
    <w:p w14:paraId="775A0565" w14:textId="77777777" w:rsidR="00000000" w:rsidRDefault="00953ED2">
      <w:pPr>
        <w:pStyle w:val="a0"/>
        <w:rPr>
          <w:rFonts w:hint="cs"/>
          <w:rtl/>
        </w:rPr>
      </w:pPr>
    </w:p>
    <w:p w14:paraId="538DD971" w14:textId="77777777" w:rsidR="00000000" w:rsidRDefault="00953ED2">
      <w:pPr>
        <w:pStyle w:val="-"/>
        <w:rPr>
          <w:rtl/>
        </w:rPr>
      </w:pPr>
      <w:bookmarkStart w:id="140" w:name="FS000000765T18_05_2005_12_58_15C"/>
      <w:bookmarkEnd w:id="140"/>
      <w:r>
        <w:rPr>
          <w:rFonts w:hint="eastAsia"/>
          <w:rtl/>
        </w:rPr>
        <w:t>יצחק</w:t>
      </w:r>
      <w:r>
        <w:rPr>
          <w:rtl/>
        </w:rPr>
        <w:t xml:space="preserve"> לוי (ציונות לאומית דתית מתחדשת):</w:t>
      </w:r>
    </w:p>
    <w:p w14:paraId="03DBB7AB" w14:textId="77777777" w:rsidR="00000000" w:rsidRDefault="00953ED2">
      <w:pPr>
        <w:pStyle w:val="a0"/>
        <w:rPr>
          <w:rFonts w:hint="cs"/>
          <w:rtl/>
        </w:rPr>
      </w:pPr>
    </w:p>
    <w:p w14:paraId="1F21D904" w14:textId="77777777" w:rsidR="00000000" w:rsidRDefault="00953ED2">
      <w:pPr>
        <w:pStyle w:val="a0"/>
        <w:rPr>
          <w:rFonts w:hint="cs"/>
          <w:rtl/>
        </w:rPr>
      </w:pPr>
      <w:r>
        <w:rPr>
          <w:rFonts w:hint="cs"/>
          <w:rtl/>
        </w:rPr>
        <w:t>- - מכיוון שמדובר באירוע שנוגע ל-8,000 אזרחים ועוד להרבה משפחות - -</w:t>
      </w:r>
    </w:p>
    <w:p w14:paraId="708F2346" w14:textId="77777777" w:rsidR="00000000" w:rsidRDefault="00953ED2">
      <w:pPr>
        <w:pStyle w:val="a0"/>
        <w:rPr>
          <w:rFonts w:hint="cs"/>
          <w:rtl/>
        </w:rPr>
      </w:pPr>
    </w:p>
    <w:p w14:paraId="3E4936CE" w14:textId="77777777" w:rsidR="00000000" w:rsidRDefault="00953ED2">
      <w:pPr>
        <w:pStyle w:val="af1"/>
        <w:rPr>
          <w:rtl/>
        </w:rPr>
      </w:pPr>
      <w:r>
        <w:rPr>
          <w:rFonts w:hint="eastAsia"/>
          <w:rtl/>
        </w:rPr>
        <w:t>היו</w:t>
      </w:r>
      <w:r>
        <w:rPr>
          <w:rtl/>
        </w:rPr>
        <w:t>"ר ראובן ריבלין:</w:t>
      </w:r>
    </w:p>
    <w:p w14:paraId="19C858C7" w14:textId="77777777" w:rsidR="00000000" w:rsidRDefault="00953ED2">
      <w:pPr>
        <w:pStyle w:val="a0"/>
        <w:rPr>
          <w:rFonts w:hint="cs"/>
          <w:rtl/>
        </w:rPr>
      </w:pPr>
    </w:p>
    <w:p w14:paraId="360278E6" w14:textId="77777777" w:rsidR="00000000" w:rsidRDefault="00953ED2">
      <w:pPr>
        <w:pStyle w:val="a0"/>
        <w:rPr>
          <w:rFonts w:hint="cs"/>
          <w:rtl/>
        </w:rPr>
      </w:pPr>
      <w:r>
        <w:rPr>
          <w:rFonts w:hint="cs"/>
          <w:rtl/>
        </w:rPr>
        <w:t>חבר הכנסת פרוש, אני מבקש לא לדבר בטלפון במליאה.</w:t>
      </w:r>
    </w:p>
    <w:p w14:paraId="17E4E8A6" w14:textId="77777777" w:rsidR="00000000" w:rsidRDefault="00953ED2">
      <w:pPr>
        <w:pStyle w:val="a0"/>
        <w:rPr>
          <w:rFonts w:hint="cs"/>
          <w:rtl/>
        </w:rPr>
      </w:pPr>
    </w:p>
    <w:p w14:paraId="43BDDAA8" w14:textId="77777777" w:rsidR="00000000" w:rsidRDefault="00953ED2">
      <w:pPr>
        <w:pStyle w:val="-"/>
        <w:rPr>
          <w:rtl/>
        </w:rPr>
      </w:pPr>
      <w:bookmarkStart w:id="141" w:name="FS000000765T18_05_2005_12_58_54C"/>
      <w:bookmarkEnd w:id="141"/>
      <w:r>
        <w:rPr>
          <w:rFonts w:hint="eastAsia"/>
          <w:rtl/>
        </w:rPr>
        <w:t>יצחק</w:t>
      </w:r>
      <w:r>
        <w:rPr>
          <w:rtl/>
        </w:rPr>
        <w:t xml:space="preserve"> לוי (ציונות לאומית דתית מתחדשת):</w:t>
      </w:r>
    </w:p>
    <w:p w14:paraId="657A3B44" w14:textId="77777777" w:rsidR="00000000" w:rsidRDefault="00953ED2">
      <w:pPr>
        <w:pStyle w:val="a0"/>
        <w:rPr>
          <w:rFonts w:hint="cs"/>
          <w:rtl/>
        </w:rPr>
      </w:pPr>
    </w:p>
    <w:p w14:paraId="1D40908C" w14:textId="77777777" w:rsidR="00000000" w:rsidRDefault="00953ED2">
      <w:pPr>
        <w:pStyle w:val="a0"/>
        <w:rPr>
          <w:rFonts w:hint="cs"/>
          <w:rtl/>
        </w:rPr>
      </w:pPr>
      <w:r>
        <w:rPr>
          <w:rFonts w:hint="cs"/>
          <w:rtl/>
        </w:rPr>
        <w:t xml:space="preserve">- - מכיוון שמדובר באירוע </w:t>
      </w:r>
      <w:r>
        <w:rPr>
          <w:rFonts w:hint="cs"/>
          <w:rtl/>
        </w:rPr>
        <w:t>שיש בו חשש חמור מאוד לפגיעה בזכויות אדם, לפגיעה בנפש חס ושלום, לכל הדברים שאנחנו יודעים, אירוע שכל כך מסעיר את המדינה, אז ברור שחברי הכנסת צריכים להיות שם. לכן, התיקון אומר, כהוראת שעה, כלומר, אני מדבר על אותו זמן שפחות או יותר מדובר עליו, שאותן הוראות שיש</w:t>
      </w:r>
      <w:r>
        <w:rPr>
          <w:rFonts w:hint="cs"/>
          <w:rtl/>
        </w:rPr>
        <w:t xml:space="preserve"> בחוק חסינות חברי הכנסת יחולו גם על אותם מקומות, על אותם שטחים, המוגדרים בחוק. החוק מוצג כתיקון לחוק יישום תוכנית ההתנתקות, הווי אומר, לפינוי-פיצוי.</w:t>
      </w:r>
    </w:p>
    <w:p w14:paraId="50F61377" w14:textId="77777777" w:rsidR="00000000" w:rsidRDefault="00953ED2">
      <w:pPr>
        <w:pStyle w:val="af1"/>
        <w:rPr>
          <w:rtl/>
        </w:rPr>
      </w:pPr>
    </w:p>
    <w:p w14:paraId="0B559673" w14:textId="77777777" w:rsidR="00000000" w:rsidRDefault="00953ED2">
      <w:pPr>
        <w:pStyle w:val="af1"/>
        <w:rPr>
          <w:rtl/>
        </w:rPr>
      </w:pPr>
      <w:r>
        <w:rPr>
          <w:rFonts w:hint="eastAsia"/>
          <w:rtl/>
        </w:rPr>
        <w:t>היו</w:t>
      </w:r>
      <w:r>
        <w:rPr>
          <w:rtl/>
        </w:rPr>
        <w:t>"ר ראובן ריבלין:</w:t>
      </w:r>
    </w:p>
    <w:p w14:paraId="6D796190" w14:textId="77777777" w:rsidR="00000000" w:rsidRDefault="00953ED2">
      <w:pPr>
        <w:pStyle w:val="a0"/>
        <w:rPr>
          <w:rFonts w:hint="cs"/>
          <w:rtl/>
        </w:rPr>
      </w:pPr>
    </w:p>
    <w:p w14:paraId="64A0BC75" w14:textId="77777777" w:rsidR="00000000" w:rsidRDefault="00953ED2">
      <w:pPr>
        <w:pStyle w:val="a0"/>
        <w:rPr>
          <w:rFonts w:hint="cs"/>
          <w:rtl/>
        </w:rPr>
      </w:pPr>
      <w:r>
        <w:rPr>
          <w:rFonts w:hint="cs"/>
          <w:rtl/>
        </w:rPr>
        <w:t>אם למשל חבר הכנסת וילן או חבר הכנסת מג'אדלה ירצו ללכת ולהפגין באזור שבו בונים את חומת</w:t>
      </w:r>
      <w:r>
        <w:rPr>
          <w:rFonts w:hint="cs"/>
          <w:rtl/>
        </w:rPr>
        <w:t xml:space="preserve"> המגן, גדר ההפרדה, האם החוק הזה יחול גם בעניין זה?</w:t>
      </w:r>
    </w:p>
    <w:p w14:paraId="056ACB1F" w14:textId="77777777" w:rsidR="00000000" w:rsidRDefault="00953ED2">
      <w:pPr>
        <w:pStyle w:val="a0"/>
        <w:rPr>
          <w:rFonts w:hint="cs"/>
          <w:rtl/>
        </w:rPr>
      </w:pPr>
    </w:p>
    <w:p w14:paraId="6CFF05FA" w14:textId="77777777" w:rsidR="00000000" w:rsidRDefault="00953ED2">
      <w:pPr>
        <w:pStyle w:val="-"/>
        <w:rPr>
          <w:rtl/>
        </w:rPr>
      </w:pPr>
      <w:bookmarkStart w:id="142" w:name="FS000000765T18_05_2005_13_00_19C"/>
      <w:bookmarkEnd w:id="142"/>
      <w:r>
        <w:rPr>
          <w:rFonts w:hint="eastAsia"/>
          <w:rtl/>
        </w:rPr>
        <w:t>יצחק</w:t>
      </w:r>
      <w:r>
        <w:rPr>
          <w:rtl/>
        </w:rPr>
        <w:t xml:space="preserve"> לוי (ציונות לאומית דתית מתחדשת):</w:t>
      </w:r>
    </w:p>
    <w:p w14:paraId="0E953DFC" w14:textId="77777777" w:rsidR="00000000" w:rsidRDefault="00953ED2">
      <w:pPr>
        <w:pStyle w:val="a0"/>
        <w:rPr>
          <w:rFonts w:hint="cs"/>
          <w:rtl/>
        </w:rPr>
      </w:pPr>
    </w:p>
    <w:p w14:paraId="0E77B142" w14:textId="77777777" w:rsidR="00000000" w:rsidRDefault="00953ED2">
      <w:pPr>
        <w:pStyle w:val="a0"/>
        <w:rPr>
          <w:rFonts w:hint="cs"/>
          <w:rtl/>
        </w:rPr>
      </w:pPr>
      <w:r>
        <w:rPr>
          <w:rFonts w:hint="cs"/>
          <w:rtl/>
        </w:rPr>
        <w:t>החוק הזה הוא חלק מחוק תוכנית ההתנתקות. מכיוון שהוא חלק מחוק תוכנית ההתנתקות, הוא חל על אותם שטחים המוגדרים בחוק. אני חושב שכל אחד צריך שתהיה לו אפשרות לבוא להפגין הי</w:t>
      </w:r>
      <w:r>
        <w:rPr>
          <w:rFonts w:hint="cs"/>
          <w:rtl/>
        </w:rPr>
        <w:t>כן שהוא רוצה.</w:t>
      </w:r>
    </w:p>
    <w:p w14:paraId="20D7FA1C" w14:textId="77777777" w:rsidR="00000000" w:rsidRDefault="00953ED2">
      <w:pPr>
        <w:pStyle w:val="a0"/>
        <w:rPr>
          <w:rFonts w:hint="cs"/>
          <w:rtl/>
        </w:rPr>
      </w:pPr>
    </w:p>
    <w:p w14:paraId="18A2C271" w14:textId="77777777" w:rsidR="00000000" w:rsidRDefault="00953ED2">
      <w:pPr>
        <w:pStyle w:val="af1"/>
        <w:rPr>
          <w:rtl/>
        </w:rPr>
      </w:pPr>
      <w:r>
        <w:rPr>
          <w:rFonts w:hint="eastAsia"/>
          <w:rtl/>
        </w:rPr>
        <w:t>היו</w:t>
      </w:r>
      <w:r>
        <w:rPr>
          <w:rtl/>
        </w:rPr>
        <w:t>"ר ראובן ריבלין:</w:t>
      </w:r>
    </w:p>
    <w:p w14:paraId="370A1A5B" w14:textId="77777777" w:rsidR="00000000" w:rsidRDefault="00953ED2">
      <w:pPr>
        <w:pStyle w:val="a0"/>
        <w:rPr>
          <w:rFonts w:hint="cs"/>
          <w:rtl/>
        </w:rPr>
      </w:pPr>
    </w:p>
    <w:p w14:paraId="19A1DC78" w14:textId="77777777" w:rsidR="00000000" w:rsidRDefault="00953ED2">
      <w:pPr>
        <w:pStyle w:val="a0"/>
        <w:rPr>
          <w:rFonts w:hint="cs"/>
          <w:rtl/>
        </w:rPr>
      </w:pPr>
      <w:r>
        <w:rPr>
          <w:rFonts w:hint="cs"/>
          <w:rtl/>
        </w:rPr>
        <w:t>ההיגיון הוא לימין ולשמאל.</w:t>
      </w:r>
    </w:p>
    <w:p w14:paraId="71939F0A" w14:textId="77777777" w:rsidR="00000000" w:rsidRDefault="00953ED2">
      <w:pPr>
        <w:pStyle w:val="a0"/>
        <w:rPr>
          <w:rFonts w:hint="cs"/>
          <w:rtl/>
        </w:rPr>
      </w:pPr>
    </w:p>
    <w:p w14:paraId="47492C5B" w14:textId="77777777" w:rsidR="00000000" w:rsidRDefault="00953ED2">
      <w:pPr>
        <w:pStyle w:val="-"/>
        <w:rPr>
          <w:rtl/>
        </w:rPr>
      </w:pPr>
      <w:bookmarkStart w:id="143" w:name="FS000000765T18_05_2005_13_01_37C"/>
      <w:bookmarkEnd w:id="143"/>
      <w:r>
        <w:rPr>
          <w:rFonts w:hint="eastAsia"/>
          <w:rtl/>
        </w:rPr>
        <w:t>יצחק</w:t>
      </w:r>
      <w:r>
        <w:rPr>
          <w:rtl/>
        </w:rPr>
        <w:t xml:space="preserve"> לוי (ציונות לאומית דתית מתחדשת):</w:t>
      </w:r>
    </w:p>
    <w:p w14:paraId="5D378449" w14:textId="77777777" w:rsidR="00000000" w:rsidRDefault="00953ED2">
      <w:pPr>
        <w:pStyle w:val="a0"/>
        <w:rPr>
          <w:rFonts w:hint="cs"/>
          <w:rtl/>
        </w:rPr>
      </w:pPr>
    </w:p>
    <w:p w14:paraId="35DACD92" w14:textId="77777777" w:rsidR="00000000" w:rsidRDefault="00953ED2">
      <w:pPr>
        <w:pStyle w:val="a0"/>
        <w:rPr>
          <w:rFonts w:hint="cs"/>
          <w:rtl/>
        </w:rPr>
      </w:pPr>
      <w:r>
        <w:rPr>
          <w:rFonts w:hint="cs"/>
          <w:rtl/>
        </w:rPr>
        <w:t>ודאי שכן.</w:t>
      </w:r>
    </w:p>
    <w:p w14:paraId="260D26D8" w14:textId="77777777" w:rsidR="00000000" w:rsidRDefault="00953ED2">
      <w:pPr>
        <w:pStyle w:val="a0"/>
        <w:rPr>
          <w:rFonts w:hint="cs"/>
          <w:rtl/>
        </w:rPr>
      </w:pPr>
    </w:p>
    <w:p w14:paraId="6197E6E9" w14:textId="77777777" w:rsidR="00000000" w:rsidRDefault="00953ED2">
      <w:pPr>
        <w:pStyle w:val="af1"/>
        <w:rPr>
          <w:rtl/>
        </w:rPr>
      </w:pPr>
      <w:r>
        <w:rPr>
          <w:rFonts w:hint="eastAsia"/>
          <w:rtl/>
        </w:rPr>
        <w:t>היו</w:t>
      </w:r>
      <w:r>
        <w:rPr>
          <w:rtl/>
        </w:rPr>
        <w:t>"ר ראובן ריבלין:</w:t>
      </w:r>
    </w:p>
    <w:p w14:paraId="1B826C90" w14:textId="77777777" w:rsidR="00000000" w:rsidRDefault="00953ED2">
      <w:pPr>
        <w:pStyle w:val="a0"/>
        <w:rPr>
          <w:rFonts w:hint="cs"/>
          <w:rtl/>
        </w:rPr>
      </w:pPr>
    </w:p>
    <w:p w14:paraId="758B83B6" w14:textId="77777777" w:rsidR="00000000" w:rsidRDefault="00953ED2">
      <w:pPr>
        <w:pStyle w:val="a0"/>
        <w:rPr>
          <w:rFonts w:hint="cs"/>
          <w:rtl/>
        </w:rPr>
      </w:pPr>
      <w:r>
        <w:rPr>
          <w:rFonts w:hint="cs"/>
          <w:rtl/>
        </w:rPr>
        <w:t>ליהודים ולערבים.</w:t>
      </w:r>
    </w:p>
    <w:p w14:paraId="0448CE30" w14:textId="77777777" w:rsidR="00000000" w:rsidRDefault="00953ED2">
      <w:pPr>
        <w:pStyle w:val="a0"/>
        <w:rPr>
          <w:rFonts w:hint="cs"/>
          <w:rtl/>
        </w:rPr>
      </w:pPr>
    </w:p>
    <w:p w14:paraId="781ABEA8" w14:textId="77777777" w:rsidR="00000000" w:rsidRDefault="00953ED2">
      <w:pPr>
        <w:pStyle w:val="-"/>
        <w:rPr>
          <w:rtl/>
        </w:rPr>
      </w:pPr>
      <w:bookmarkStart w:id="144" w:name="FS000000765T18_05_2005_13_01_50C"/>
      <w:bookmarkEnd w:id="144"/>
      <w:r>
        <w:rPr>
          <w:rFonts w:hint="eastAsia"/>
          <w:rtl/>
        </w:rPr>
        <w:t>יצחק</w:t>
      </w:r>
      <w:r>
        <w:rPr>
          <w:rtl/>
        </w:rPr>
        <w:t xml:space="preserve"> לוי (ציונות לאומית דתית מתחדשת):</w:t>
      </w:r>
    </w:p>
    <w:p w14:paraId="35112E37" w14:textId="77777777" w:rsidR="00000000" w:rsidRDefault="00953ED2">
      <w:pPr>
        <w:pStyle w:val="a0"/>
        <w:rPr>
          <w:rFonts w:hint="cs"/>
          <w:rtl/>
        </w:rPr>
      </w:pPr>
    </w:p>
    <w:p w14:paraId="6F26BF22" w14:textId="77777777" w:rsidR="00000000" w:rsidRDefault="00953ED2">
      <w:pPr>
        <w:pStyle w:val="a0"/>
        <w:rPr>
          <w:rFonts w:hint="cs"/>
          <w:rtl/>
        </w:rPr>
      </w:pPr>
      <w:r>
        <w:rPr>
          <w:rFonts w:hint="cs"/>
          <w:rtl/>
        </w:rPr>
        <w:t xml:space="preserve">לכן אני אומר: כיוון שהיועצים המשפטים הציעו לי להחיל את החוק הזה, </w:t>
      </w:r>
      <w:r>
        <w:rPr>
          <w:rFonts w:hint="cs"/>
          <w:rtl/>
        </w:rPr>
        <w:t>כלומר להכניס את התיקון הזה בתוכנית ההתנתקות, כך עשיתי. אין ספק שבוועדה נצטרך לדון גם על הרחבתו, שהדבר הזה ייגע לכל אחד ואחד ולכל עניין ועניין.</w:t>
      </w:r>
    </w:p>
    <w:p w14:paraId="3C7F5C4F" w14:textId="77777777" w:rsidR="00000000" w:rsidRDefault="00953ED2">
      <w:pPr>
        <w:pStyle w:val="a0"/>
        <w:rPr>
          <w:rFonts w:hint="cs"/>
          <w:rtl/>
        </w:rPr>
      </w:pPr>
    </w:p>
    <w:p w14:paraId="7D051E55" w14:textId="77777777" w:rsidR="00000000" w:rsidRDefault="00953ED2">
      <w:pPr>
        <w:pStyle w:val="af1"/>
        <w:rPr>
          <w:rtl/>
        </w:rPr>
      </w:pPr>
      <w:r>
        <w:rPr>
          <w:rFonts w:hint="eastAsia"/>
          <w:rtl/>
        </w:rPr>
        <w:t>היו</w:t>
      </w:r>
      <w:r>
        <w:rPr>
          <w:rtl/>
        </w:rPr>
        <w:t>"ר ראובן ריבלין:</w:t>
      </w:r>
    </w:p>
    <w:p w14:paraId="4869A8B3" w14:textId="77777777" w:rsidR="00000000" w:rsidRDefault="00953ED2">
      <w:pPr>
        <w:pStyle w:val="a0"/>
        <w:rPr>
          <w:rFonts w:hint="cs"/>
          <w:rtl/>
        </w:rPr>
      </w:pPr>
    </w:p>
    <w:p w14:paraId="1879C4C1" w14:textId="77777777" w:rsidR="00000000" w:rsidRDefault="00953ED2">
      <w:pPr>
        <w:pStyle w:val="a0"/>
        <w:rPr>
          <w:rFonts w:hint="cs"/>
          <w:rtl/>
        </w:rPr>
      </w:pPr>
      <w:r>
        <w:rPr>
          <w:rFonts w:hint="cs"/>
          <w:rtl/>
        </w:rPr>
        <w:t>מאה אחוז.</w:t>
      </w:r>
    </w:p>
    <w:p w14:paraId="127DDEE8" w14:textId="77777777" w:rsidR="00000000" w:rsidRDefault="00953ED2">
      <w:pPr>
        <w:pStyle w:val="a0"/>
        <w:rPr>
          <w:rFonts w:hint="cs"/>
          <w:rtl/>
        </w:rPr>
      </w:pPr>
    </w:p>
    <w:p w14:paraId="01DD2601" w14:textId="77777777" w:rsidR="00000000" w:rsidRDefault="00953ED2">
      <w:pPr>
        <w:pStyle w:val="-"/>
        <w:rPr>
          <w:rtl/>
        </w:rPr>
      </w:pPr>
      <w:bookmarkStart w:id="145" w:name="FS000000765T18_05_2005_13_02_38C"/>
      <w:bookmarkEnd w:id="145"/>
      <w:r>
        <w:rPr>
          <w:rFonts w:hint="eastAsia"/>
          <w:rtl/>
        </w:rPr>
        <w:t>יצחק</w:t>
      </w:r>
      <w:r>
        <w:rPr>
          <w:rtl/>
        </w:rPr>
        <w:t xml:space="preserve"> לוי (ציונות לאומית דתית מתחדשת):</w:t>
      </w:r>
    </w:p>
    <w:p w14:paraId="1C079EED" w14:textId="77777777" w:rsidR="00000000" w:rsidRDefault="00953ED2">
      <w:pPr>
        <w:pStyle w:val="a0"/>
        <w:rPr>
          <w:rFonts w:hint="cs"/>
          <w:rtl/>
        </w:rPr>
      </w:pPr>
    </w:p>
    <w:p w14:paraId="6B68A42B" w14:textId="77777777" w:rsidR="00000000" w:rsidRDefault="00953ED2">
      <w:pPr>
        <w:pStyle w:val="a0"/>
        <w:rPr>
          <w:rtl/>
        </w:rPr>
      </w:pPr>
      <w:r>
        <w:rPr>
          <w:rFonts w:hint="cs"/>
          <w:rtl/>
        </w:rPr>
        <w:t xml:space="preserve">לכן, אני מבקש לקבל את ההצעה כהצעה טרומית </w:t>
      </w:r>
      <w:r>
        <w:rPr>
          <w:rFonts w:hint="cs"/>
          <w:rtl/>
        </w:rPr>
        <w:t>ולהעבירה לוועדת החוקה במסגרת חוק יישום תוכנית ההתנתקות. תודה רבה.</w:t>
      </w:r>
    </w:p>
    <w:p w14:paraId="286EEDB3" w14:textId="77777777" w:rsidR="00000000" w:rsidRDefault="00953ED2">
      <w:pPr>
        <w:pStyle w:val="af1"/>
        <w:rPr>
          <w:rtl/>
        </w:rPr>
      </w:pPr>
    </w:p>
    <w:p w14:paraId="42A1AB0B" w14:textId="77777777" w:rsidR="00000000" w:rsidRDefault="00953ED2">
      <w:pPr>
        <w:pStyle w:val="af1"/>
        <w:rPr>
          <w:rtl/>
        </w:rPr>
      </w:pPr>
      <w:r>
        <w:rPr>
          <w:rtl/>
        </w:rPr>
        <w:t>היו"ר ראובן ריבלין:</w:t>
      </w:r>
    </w:p>
    <w:p w14:paraId="4F2B959E" w14:textId="77777777" w:rsidR="00000000" w:rsidRDefault="00953ED2">
      <w:pPr>
        <w:pStyle w:val="a0"/>
        <w:rPr>
          <w:rFonts w:hint="cs"/>
          <w:rtl/>
        </w:rPr>
      </w:pPr>
    </w:p>
    <w:p w14:paraId="5617B952" w14:textId="77777777" w:rsidR="00000000" w:rsidRDefault="00953ED2">
      <w:pPr>
        <w:pStyle w:val="a0"/>
        <w:rPr>
          <w:rFonts w:hint="cs"/>
          <w:rtl/>
        </w:rPr>
      </w:pPr>
      <w:r>
        <w:rPr>
          <w:rFonts w:hint="cs"/>
          <w:rtl/>
        </w:rPr>
        <w:t>תודה רבה. תשיב שרת המשפטים.</w:t>
      </w:r>
    </w:p>
    <w:p w14:paraId="672D6058" w14:textId="77777777" w:rsidR="00000000" w:rsidRDefault="00953ED2">
      <w:pPr>
        <w:pStyle w:val="a0"/>
        <w:rPr>
          <w:rFonts w:hint="cs"/>
          <w:rtl/>
        </w:rPr>
      </w:pPr>
    </w:p>
    <w:p w14:paraId="52D5FCD7" w14:textId="77777777" w:rsidR="00000000" w:rsidRDefault="00953ED2">
      <w:pPr>
        <w:pStyle w:val="a"/>
        <w:rPr>
          <w:rtl/>
        </w:rPr>
      </w:pPr>
      <w:bookmarkStart w:id="146" w:name="FS000001027T18_05_2005_13_03_16"/>
      <w:bookmarkStart w:id="147" w:name="_Toc118183588"/>
      <w:bookmarkEnd w:id="146"/>
      <w:r>
        <w:rPr>
          <w:rFonts w:hint="eastAsia"/>
          <w:rtl/>
        </w:rPr>
        <w:t>גדעון</w:t>
      </w:r>
      <w:r>
        <w:rPr>
          <w:rtl/>
        </w:rPr>
        <w:t xml:space="preserve"> סער (הליכוד):</w:t>
      </w:r>
      <w:bookmarkEnd w:id="147"/>
    </w:p>
    <w:p w14:paraId="76519B05" w14:textId="77777777" w:rsidR="00000000" w:rsidRDefault="00953ED2">
      <w:pPr>
        <w:pStyle w:val="a0"/>
        <w:rPr>
          <w:rFonts w:hint="cs"/>
          <w:rtl/>
        </w:rPr>
      </w:pPr>
    </w:p>
    <w:p w14:paraId="33B503A1" w14:textId="77777777" w:rsidR="00000000" w:rsidRDefault="00953ED2">
      <w:pPr>
        <w:pStyle w:val="a0"/>
        <w:rPr>
          <w:rFonts w:hint="cs"/>
          <w:rtl/>
        </w:rPr>
      </w:pPr>
      <w:r>
        <w:rPr>
          <w:rFonts w:hint="cs"/>
          <w:rtl/>
        </w:rPr>
        <w:t>אדוני היושב-ראש, היתה הסכמה - - -</w:t>
      </w:r>
    </w:p>
    <w:p w14:paraId="42591839" w14:textId="77777777" w:rsidR="00000000" w:rsidRDefault="00953ED2">
      <w:pPr>
        <w:pStyle w:val="a0"/>
        <w:rPr>
          <w:rFonts w:hint="cs"/>
          <w:rtl/>
        </w:rPr>
      </w:pPr>
    </w:p>
    <w:p w14:paraId="6F030949" w14:textId="77777777" w:rsidR="00000000" w:rsidRDefault="00953ED2">
      <w:pPr>
        <w:pStyle w:val="af1"/>
        <w:rPr>
          <w:rtl/>
        </w:rPr>
      </w:pPr>
      <w:r>
        <w:rPr>
          <w:rFonts w:hint="eastAsia"/>
          <w:rtl/>
        </w:rPr>
        <w:t>היו</w:t>
      </w:r>
      <w:r>
        <w:rPr>
          <w:rtl/>
        </w:rPr>
        <w:t>"ר ראובן ריבלין:</w:t>
      </w:r>
    </w:p>
    <w:p w14:paraId="628839C4" w14:textId="77777777" w:rsidR="00000000" w:rsidRDefault="00953ED2">
      <w:pPr>
        <w:pStyle w:val="a0"/>
        <w:rPr>
          <w:rFonts w:hint="cs"/>
          <w:rtl/>
        </w:rPr>
      </w:pPr>
    </w:p>
    <w:p w14:paraId="1F1D04F9" w14:textId="77777777" w:rsidR="00000000" w:rsidRDefault="00953ED2">
      <w:pPr>
        <w:pStyle w:val="a0"/>
        <w:rPr>
          <w:rFonts w:hint="cs"/>
          <w:rtl/>
        </w:rPr>
      </w:pPr>
      <w:r>
        <w:rPr>
          <w:rFonts w:hint="cs"/>
          <w:rtl/>
        </w:rPr>
        <w:t>צריך לשמוע את זה לפרוטוקול.</w:t>
      </w:r>
    </w:p>
    <w:p w14:paraId="37548618" w14:textId="77777777" w:rsidR="00000000" w:rsidRDefault="00953ED2">
      <w:pPr>
        <w:pStyle w:val="a0"/>
        <w:rPr>
          <w:rFonts w:hint="cs"/>
          <w:rtl/>
        </w:rPr>
      </w:pPr>
    </w:p>
    <w:p w14:paraId="40A9250E" w14:textId="77777777" w:rsidR="00000000" w:rsidRDefault="00953ED2">
      <w:pPr>
        <w:pStyle w:val="af0"/>
        <w:rPr>
          <w:rtl/>
        </w:rPr>
      </w:pPr>
      <w:r>
        <w:rPr>
          <w:rFonts w:hint="eastAsia"/>
          <w:rtl/>
        </w:rPr>
        <w:t>יצחק</w:t>
      </w:r>
      <w:r>
        <w:rPr>
          <w:rtl/>
        </w:rPr>
        <w:t xml:space="preserve"> לוי (ציונות לאומית דתית מתחד</w:t>
      </w:r>
      <w:r>
        <w:rPr>
          <w:rtl/>
        </w:rPr>
        <w:t>שת):</w:t>
      </w:r>
    </w:p>
    <w:p w14:paraId="33FF57DD" w14:textId="77777777" w:rsidR="00000000" w:rsidRDefault="00953ED2">
      <w:pPr>
        <w:pStyle w:val="a0"/>
        <w:rPr>
          <w:rFonts w:hint="cs"/>
          <w:rtl/>
        </w:rPr>
      </w:pPr>
    </w:p>
    <w:p w14:paraId="65DA8197" w14:textId="77777777" w:rsidR="00000000" w:rsidRDefault="00953ED2">
      <w:pPr>
        <w:pStyle w:val="a0"/>
        <w:rPr>
          <w:rFonts w:hint="cs"/>
          <w:rtl/>
        </w:rPr>
      </w:pPr>
      <w:r>
        <w:rPr>
          <w:rFonts w:hint="cs"/>
          <w:rtl/>
        </w:rPr>
        <w:t>אם היא לא אומרת את זה פה בקול רם - - -</w:t>
      </w:r>
    </w:p>
    <w:p w14:paraId="0AAA6290" w14:textId="77777777" w:rsidR="00000000" w:rsidRDefault="00953ED2">
      <w:pPr>
        <w:pStyle w:val="a0"/>
        <w:rPr>
          <w:rFonts w:hint="cs"/>
          <w:rtl/>
        </w:rPr>
      </w:pPr>
    </w:p>
    <w:p w14:paraId="4593E695" w14:textId="77777777" w:rsidR="00000000" w:rsidRDefault="00953ED2">
      <w:pPr>
        <w:pStyle w:val="-"/>
        <w:rPr>
          <w:rFonts w:hint="cs"/>
          <w:rtl/>
        </w:rPr>
      </w:pPr>
      <w:bookmarkStart w:id="148" w:name="FS000001027T18_05_2005_13_03_18C"/>
      <w:bookmarkEnd w:id="148"/>
      <w:r>
        <w:rPr>
          <w:rFonts w:hint="eastAsia"/>
          <w:rtl/>
        </w:rPr>
        <w:t>גדעון</w:t>
      </w:r>
      <w:r>
        <w:rPr>
          <w:rtl/>
        </w:rPr>
        <w:t xml:space="preserve"> סער (הליכוד):</w:t>
      </w:r>
    </w:p>
    <w:p w14:paraId="5601CBC7" w14:textId="77777777" w:rsidR="00000000" w:rsidRDefault="00953ED2">
      <w:pPr>
        <w:pStyle w:val="a0"/>
        <w:rPr>
          <w:rFonts w:hint="cs"/>
          <w:rtl/>
        </w:rPr>
      </w:pPr>
    </w:p>
    <w:p w14:paraId="1DF36F7B" w14:textId="77777777" w:rsidR="00000000" w:rsidRDefault="00953ED2">
      <w:pPr>
        <w:pStyle w:val="a0"/>
        <w:rPr>
          <w:rFonts w:hint="cs"/>
          <w:rtl/>
        </w:rPr>
      </w:pPr>
      <w:r>
        <w:rPr>
          <w:rFonts w:hint="cs"/>
          <w:rtl/>
        </w:rPr>
        <w:t>אדוני היושב-ראש, כנסת נכבדה, אכן היתה הסכמה בין שרת המשפטים למציע. מאחר שהיה קיצור של כמה נושאים שהורדו מסדר-היום, היא בדרכה לכאן. בינתיים, ישיב ממלא-מקום ראש הממשלה.</w:t>
      </w:r>
    </w:p>
    <w:p w14:paraId="1F088186" w14:textId="77777777" w:rsidR="00000000" w:rsidRDefault="00953ED2">
      <w:pPr>
        <w:pStyle w:val="a0"/>
        <w:rPr>
          <w:rFonts w:hint="cs"/>
          <w:rtl/>
        </w:rPr>
      </w:pPr>
    </w:p>
    <w:p w14:paraId="245DC23B" w14:textId="77777777" w:rsidR="00000000" w:rsidRDefault="00953ED2">
      <w:pPr>
        <w:pStyle w:val="af1"/>
        <w:rPr>
          <w:rtl/>
        </w:rPr>
      </w:pPr>
      <w:r>
        <w:rPr>
          <w:rFonts w:hint="eastAsia"/>
          <w:rtl/>
        </w:rPr>
        <w:t>היו</w:t>
      </w:r>
      <w:r>
        <w:rPr>
          <w:rtl/>
        </w:rPr>
        <w:t>"ר ראובן ריבלין:</w:t>
      </w:r>
    </w:p>
    <w:p w14:paraId="3BF10F06" w14:textId="77777777" w:rsidR="00000000" w:rsidRDefault="00953ED2">
      <w:pPr>
        <w:pStyle w:val="a0"/>
        <w:rPr>
          <w:rFonts w:hint="cs"/>
          <w:rtl/>
        </w:rPr>
      </w:pPr>
    </w:p>
    <w:p w14:paraId="29DA3EDC" w14:textId="77777777" w:rsidR="00000000" w:rsidRDefault="00953ED2">
      <w:pPr>
        <w:pStyle w:val="a0"/>
        <w:rPr>
          <w:rFonts w:hint="cs"/>
          <w:rtl/>
        </w:rPr>
      </w:pPr>
      <w:r>
        <w:rPr>
          <w:rFonts w:hint="cs"/>
          <w:rtl/>
        </w:rPr>
        <w:t>אין לי שום בעיה בעניין זה. ממלא-מקום ראש הממשלה היחיד ישיב בשם הממשלה.</w:t>
      </w:r>
    </w:p>
    <w:p w14:paraId="34AA440E" w14:textId="77777777" w:rsidR="00000000" w:rsidRDefault="00953ED2">
      <w:pPr>
        <w:pStyle w:val="a0"/>
        <w:rPr>
          <w:rFonts w:hint="cs"/>
          <w:rtl/>
        </w:rPr>
      </w:pPr>
    </w:p>
    <w:p w14:paraId="0301A787" w14:textId="77777777" w:rsidR="00000000" w:rsidRDefault="00953ED2">
      <w:pPr>
        <w:pStyle w:val="af0"/>
        <w:rPr>
          <w:rtl/>
        </w:rPr>
      </w:pPr>
      <w:r>
        <w:rPr>
          <w:rFonts w:hint="eastAsia"/>
          <w:rtl/>
        </w:rPr>
        <w:t>זהבה</w:t>
      </w:r>
      <w:r>
        <w:rPr>
          <w:rtl/>
        </w:rPr>
        <w:t xml:space="preserve"> גלאון (יחד):</w:t>
      </w:r>
    </w:p>
    <w:p w14:paraId="7184A2BB" w14:textId="77777777" w:rsidR="00000000" w:rsidRDefault="00953ED2">
      <w:pPr>
        <w:pStyle w:val="a0"/>
        <w:rPr>
          <w:rFonts w:hint="cs"/>
          <w:rtl/>
        </w:rPr>
      </w:pPr>
    </w:p>
    <w:p w14:paraId="0863E516" w14:textId="77777777" w:rsidR="00000000" w:rsidRDefault="00953ED2">
      <w:pPr>
        <w:pStyle w:val="a0"/>
        <w:rPr>
          <w:rFonts w:hint="cs"/>
          <w:rtl/>
        </w:rPr>
      </w:pPr>
      <w:r>
        <w:rPr>
          <w:rFonts w:hint="cs"/>
          <w:rtl/>
        </w:rPr>
        <w:t>אדוני היושב-ראש, יש לי הצעה טובה. לא כדאי שזה יאושר ביחד?</w:t>
      </w:r>
    </w:p>
    <w:p w14:paraId="7B583EDA" w14:textId="77777777" w:rsidR="00000000" w:rsidRDefault="00953ED2">
      <w:pPr>
        <w:pStyle w:val="a0"/>
        <w:rPr>
          <w:rFonts w:hint="cs"/>
          <w:rtl/>
        </w:rPr>
      </w:pPr>
    </w:p>
    <w:p w14:paraId="03702470" w14:textId="77777777" w:rsidR="00000000" w:rsidRDefault="00953ED2">
      <w:pPr>
        <w:pStyle w:val="af1"/>
        <w:rPr>
          <w:rtl/>
        </w:rPr>
      </w:pPr>
      <w:r>
        <w:rPr>
          <w:rFonts w:hint="eastAsia"/>
          <w:rtl/>
        </w:rPr>
        <w:t>היו</w:t>
      </w:r>
      <w:r>
        <w:rPr>
          <w:rtl/>
        </w:rPr>
        <w:t>"ר ראובן ריבלין:</w:t>
      </w:r>
    </w:p>
    <w:p w14:paraId="00329E41" w14:textId="77777777" w:rsidR="00000000" w:rsidRDefault="00953ED2">
      <w:pPr>
        <w:pStyle w:val="a0"/>
        <w:rPr>
          <w:rFonts w:hint="cs"/>
          <w:rtl/>
        </w:rPr>
      </w:pPr>
    </w:p>
    <w:p w14:paraId="30EDD49E" w14:textId="77777777" w:rsidR="00000000" w:rsidRDefault="00953ED2">
      <w:pPr>
        <w:pStyle w:val="a0"/>
        <w:rPr>
          <w:rFonts w:hint="cs"/>
          <w:rtl/>
        </w:rPr>
      </w:pPr>
      <w:r>
        <w:rPr>
          <w:rFonts w:hint="cs"/>
          <w:rtl/>
        </w:rPr>
        <w:t>אני לא רואה אותה. לא, זו הצעה אחרת. לא הצמידו זאת. אתם לא הצמדתם. דרך אגב, אני כיוונת</w:t>
      </w:r>
      <w:r>
        <w:rPr>
          <w:rFonts w:hint="cs"/>
          <w:rtl/>
        </w:rPr>
        <w:t>י לדעתךְ ושאלתי, מה אם יקרה מצב שבו אנשים רוצים להפגין בנושא גדר ההפרדה. לא ידעתי שהצעתךְ קיימת כאן.</w:t>
      </w:r>
    </w:p>
    <w:p w14:paraId="2F02834C" w14:textId="77777777" w:rsidR="00000000" w:rsidRDefault="00953ED2">
      <w:pPr>
        <w:pStyle w:val="a0"/>
        <w:rPr>
          <w:rFonts w:hint="cs"/>
          <w:rtl/>
        </w:rPr>
      </w:pPr>
    </w:p>
    <w:p w14:paraId="0E73D0EE" w14:textId="77777777" w:rsidR="00000000" w:rsidRDefault="00953ED2">
      <w:pPr>
        <w:pStyle w:val="af0"/>
        <w:rPr>
          <w:rtl/>
        </w:rPr>
      </w:pPr>
      <w:r>
        <w:rPr>
          <w:rFonts w:hint="eastAsia"/>
          <w:rtl/>
        </w:rPr>
        <w:t>זהבה</w:t>
      </w:r>
      <w:r>
        <w:rPr>
          <w:rtl/>
        </w:rPr>
        <w:t xml:space="preserve"> גלאון (יחד):</w:t>
      </w:r>
    </w:p>
    <w:p w14:paraId="0C22F788" w14:textId="77777777" w:rsidR="00000000" w:rsidRDefault="00953ED2">
      <w:pPr>
        <w:pStyle w:val="a0"/>
        <w:rPr>
          <w:rFonts w:hint="cs"/>
          <w:rtl/>
        </w:rPr>
      </w:pPr>
    </w:p>
    <w:p w14:paraId="347ED14F" w14:textId="77777777" w:rsidR="00000000" w:rsidRDefault="00953ED2">
      <w:pPr>
        <w:pStyle w:val="a0"/>
        <w:rPr>
          <w:rFonts w:hint="cs"/>
          <w:rtl/>
        </w:rPr>
      </w:pPr>
      <w:r>
        <w:rPr>
          <w:rFonts w:hint="cs"/>
          <w:rtl/>
        </w:rPr>
        <w:t>מי משיב על ההצעה שלי?</w:t>
      </w:r>
    </w:p>
    <w:p w14:paraId="00308052" w14:textId="77777777" w:rsidR="00000000" w:rsidRDefault="00953ED2">
      <w:pPr>
        <w:pStyle w:val="af1"/>
        <w:rPr>
          <w:rtl/>
        </w:rPr>
      </w:pPr>
    </w:p>
    <w:p w14:paraId="5FB77B3D" w14:textId="77777777" w:rsidR="00000000" w:rsidRDefault="00953ED2">
      <w:pPr>
        <w:pStyle w:val="af1"/>
        <w:rPr>
          <w:rtl/>
        </w:rPr>
      </w:pPr>
      <w:r>
        <w:rPr>
          <w:rFonts w:hint="eastAsia"/>
          <w:rtl/>
        </w:rPr>
        <w:t>היו</w:t>
      </w:r>
      <w:r>
        <w:rPr>
          <w:rtl/>
        </w:rPr>
        <w:t>"ר ראובן ריבלין:</w:t>
      </w:r>
    </w:p>
    <w:p w14:paraId="1CFFCEDF" w14:textId="77777777" w:rsidR="00000000" w:rsidRDefault="00953ED2">
      <w:pPr>
        <w:pStyle w:val="a0"/>
        <w:rPr>
          <w:rFonts w:hint="cs"/>
          <w:rtl/>
        </w:rPr>
      </w:pPr>
    </w:p>
    <w:p w14:paraId="1CAFFE9B" w14:textId="77777777" w:rsidR="00000000" w:rsidRDefault="00953ED2">
      <w:pPr>
        <w:pStyle w:val="a0"/>
        <w:rPr>
          <w:rFonts w:hint="cs"/>
          <w:rtl/>
        </w:rPr>
      </w:pPr>
      <w:r>
        <w:rPr>
          <w:rFonts w:hint="cs"/>
          <w:rtl/>
        </w:rPr>
        <w:t>הואיל והפרוצדורה היא שהיא לא הוצמדה, אני בטוח שממלא-מקום ראש הממשלה ישמח להשיב גם לךְ. אדונ</w:t>
      </w:r>
      <w:r>
        <w:rPr>
          <w:rFonts w:hint="cs"/>
          <w:rtl/>
        </w:rPr>
        <w:t>י, בבקשה, אלא אם כן תאמר שאתה כבר משיב גם לה.</w:t>
      </w:r>
    </w:p>
    <w:p w14:paraId="26C73FA0" w14:textId="77777777" w:rsidR="00000000" w:rsidRDefault="00953ED2">
      <w:pPr>
        <w:pStyle w:val="a0"/>
        <w:rPr>
          <w:rFonts w:hint="cs"/>
          <w:rtl/>
        </w:rPr>
      </w:pPr>
    </w:p>
    <w:p w14:paraId="44E0A342" w14:textId="77777777" w:rsidR="00000000" w:rsidRDefault="00953ED2">
      <w:pPr>
        <w:pStyle w:val="a"/>
        <w:rPr>
          <w:rtl/>
        </w:rPr>
      </w:pPr>
      <w:bookmarkStart w:id="149" w:name="FS000001064T18_05_2005_13_04_34"/>
      <w:bookmarkStart w:id="150" w:name="_Toc118183589"/>
      <w:bookmarkEnd w:id="149"/>
      <w:r>
        <w:rPr>
          <w:rFonts w:hint="eastAsia"/>
          <w:rtl/>
        </w:rPr>
        <w:t>שר</w:t>
      </w:r>
      <w:r>
        <w:rPr>
          <w:rtl/>
        </w:rPr>
        <w:t xml:space="preserve"> התעשייה, המסחר והתעסוקה אהוד אולמרט:</w:t>
      </w:r>
      <w:bookmarkEnd w:id="150"/>
    </w:p>
    <w:p w14:paraId="78E3F569" w14:textId="77777777" w:rsidR="00000000" w:rsidRDefault="00953ED2">
      <w:pPr>
        <w:pStyle w:val="a0"/>
        <w:rPr>
          <w:rFonts w:hint="cs"/>
          <w:rtl/>
        </w:rPr>
      </w:pPr>
    </w:p>
    <w:p w14:paraId="5C4AC690" w14:textId="77777777" w:rsidR="00000000" w:rsidRDefault="00953ED2">
      <w:pPr>
        <w:pStyle w:val="a0"/>
        <w:rPr>
          <w:rFonts w:hint="cs"/>
          <w:rtl/>
        </w:rPr>
      </w:pPr>
      <w:r>
        <w:rPr>
          <w:rFonts w:hint="cs"/>
          <w:rtl/>
        </w:rPr>
        <w:t>כבוד היושב-ראש, חברי הכנסת, מלכתחילה, נועדה להשיב על ההצעה הזאת שרת המשפטים, כפי שהוסבר כאן. אני ממלא את מקומה, אבל אני מזדהה לחלוטין עם תוכן התשובה שהוכנה על-ידה, כך ש</w:t>
      </w:r>
      <w:r>
        <w:rPr>
          <w:rFonts w:hint="cs"/>
          <w:rtl/>
        </w:rPr>
        <w:t>אין לי שום קושי להציג את הדברים.</w:t>
      </w:r>
    </w:p>
    <w:p w14:paraId="3BB0613F" w14:textId="77777777" w:rsidR="00000000" w:rsidRDefault="00953ED2">
      <w:pPr>
        <w:pStyle w:val="a0"/>
        <w:rPr>
          <w:rFonts w:hint="cs"/>
          <w:rtl/>
        </w:rPr>
      </w:pPr>
    </w:p>
    <w:p w14:paraId="788F8D0B" w14:textId="77777777" w:rsidR="00000000" w:rsidRDefault="00953ED2">
      <w:pPr>
        <w:pStyle w:val="a0"/>
        <w:rPr>
          <w:rFonts w:hint="cs"/>
          <w:rtl/>
        </w:rPr>
      </w:pPr>
      <w:r>
        <w:rPr>
          <w:rFonts w:hint="cs"/>
          <w:rtl/>
        </w:rPr>
        <w:t>על-פי חוק חסינות חברי הכנסת, זכויותיהם וחובותיהם, לחברי הכנסת יש חופש תנועה רחב שמאפשר להם להיכנס לכל מקום, לרבות לשטח צבאי סגור, למעט אם יש איסור או הגבלה כלשהם על כניסה לשטח כזה מטעמים של ביטחון המדינה.</w:t>
      </w:r>
    </w:p>
    <w:p w14:paraId="3622D310" w14:textId="77777777" w:rsidR="00000000" w:rsidRDefault="00953ED2">
      <w:pPr>
        <w:pStyle w:val="a0"/>
        <w:rPr>
          <w:rFonts w:hint="cs"/>
          <w:rtl/>
        </w:rPr>
      </w:pPr>
    </w:p>
    <w:p w14:paraId="7107CE39" w14:textId="77777777" w:rsidR="00000000" w:rsidRDefault="00953ED2">
      <w:pPr>
        <w:pStyle w:val="a0"/>
        <w:rPr>
          <w:rFonts w:hint="cs"/>
          <w:rtl/>
        </w:rPr>
      </w:pPr>
      <w:r>
        <w:rPr>
          <w:rFonts w:hint="cs"/>
          <w:rtl/>
        </w:rPr>
        <w:t>לכאורה, כמובן, ה</w:t>
      </w:r>
      <w:r>
        <w:rPr>
          <w:rFonts w:hint="cs"/>
          <w:rtl/>
        </w:rPr>
        <w:t>חוק הישראלי חל רק על שטחי מדינת ישראל כפי שהם מוגדרים בחוק. מתעוררת שאלה לגבי השטחים שבהם אנחנו מדברים, כי באופן פורמלי החוק הישראלי איננו חל על שטחי יו"ש וחבל-עזה. אבל, למרות הליקוי הפורמלי הזה, צה"ל בדרך כלל מכבד את זכויות חברי הכנסת ומתחשב - - -</w:t>
      </w:r>
    </w:p>
    <w:p w14:paraId="537F5080" w14:textId="77777777" w:rsidR="00000000" w:rsidRDefault="00953ED2">
      <w:pPr>
        <w:pStyle w:val="a0"/>
        <w:rPr>
          <w:rFonts w:hint="cs"/>
          <w:rtl/>
        </w:rPr>
      </w:pPr>
    </w:p>
    <w:p w14:paraId="564018A3" w14:textId="77777777" w:rsidR="00000000" w:rsidRDefault="00953ED2">
      <w:pPr>
        <w:pStyle w:val="af1"/>
        <w:rPr>
          <w:rtl/>
        </w:rPr>
      </w:pPr>
      <w:r>
        <w:rPr>
          <w:rFonts w:hint="eastAsia"/>
          <w:rtl/>
        </w:rPr>
        <w:t>היו</w:t>
      </w:r>
      <w:r>
        <w:rPr>
          <w:rtl/>
        </w:rPr>
        <w:t xml:space="preserve">"ר </w:t>
      </w:r>
      <w:r>
        <w:rPr>
          <w:rtl/>
        </w:rPr>
        <w:t>ראובן ריבלין:</w:t>
      </w:r>
    </w:p>
    <w:p w14:paraId="73FE12C2" w14:textId="77777777" w:rsidR="00000000" w:rsidRDefault="00953ED2">
      <w:pPr>
        <w:pStyle w:val="a0"/>
        <w:rPr>
          <w:rFonts w:hint="cs"/>
          <w:rtl/>
        </w:rPr>
      </w:pPr>
    </w:p>
    <w:p w14:paraId="75228BBE" w14:textId="77777777" w:rsidR="00000000" w:rsidRDefault="00953ED2">
      <w:pPr>
        <w:pStyle w:val="a0"/>
        <w:rPr>
          <w:rFonts w:hint="cs"/>
          <w:rtl/>
        </w:rPr>
      </w:pPr>
      <w:r>
        <w:rPr>
          <w:rFonts w:hint="cs"/>
          <w:rtl/>
        </w:rPr>
        <w:t>לא. אדוני ממלא-מקום ראש הממשלה, יש קושי נוסף. באותם שטחים, שאדוני קורא להם "שטחים", נמצאו בוחרים שבחרו בחלק מחברי הכנסת. חלק בחרו בהם - - -</w:t>
      </w:r>
    </w:p>
    <w:p w14:paraId="4957EE2F" w14:textId="77777777" w:rsidR="00000000" w:rsidRDefault="00953ED2">
      <w:pPr>
        <w:pStyle w:val="a0"/>
        <w:rPr>
          <w:rFonts w:hint="cs"/>
          <w:rtl/>
        </w:rPr>
      </w:pPr>
    </w:p>
    <w:p w14:paraId="4D596C25" w14:textId="77777777" w:rsidR="00000000" w:rsidRDefault="00953ED2">
      <w:pPr>
        <w:pStyle w:val="-"/>
        <w:rPr>
          <w:rtl/>
        </w:rPr>
      </w:pPr>
      <w:bookmarkStart w:id="151" w:name="FS000001064T18_05_2005_13_09_05C"/>
      <w:bookmarkEnd w:id="151"/>
      <w:r>
        <w:rPr>
          <w:rFonts w:hint="eastAsia"/>
          <w:rtl/>
        </w:rPr>
        <w:t>שר</w:t>
      </w:r>
      <w:r>
        <w:rPr>
          <w:rtl/>
        </w:rPr>
        <w:t xml:space="preserve"> התעשייה, המסחר והתעסוקה אהוד אולמרט:</w:t>
      </w:r>
    </w:p>
    <w:p w14:paraId="7A96B6EE" w14:textId="77777777" w:rsidR="00000000" w:rsidRDefault="00953ED2">
      <w:pPr>
        <w:pStyle w:val="a0"/>
        <w:rPr>
          <w:rFonts w:hint="cs"/>
          <w:rtl/>
        </w:rPr>
      </w:pPr>
    </w:p>
    <w:p w14:paraId="02F4D375" w14:textId="77777777" w:rsidR="00000000" w:rsidRDefault="00953ED2">
      <w:pPr>
        <w:pStyle w:val="a0"/>
        <w:rPr>
          <w:rFonts w:hint="cs"/>
          <w:rtl/>
        </w:rPr>
      </w:pPr>
      <w:r>
        <w:rPr>
          <w:rFonts w:hint="cs"/>
          <w:rtl/>
        </w:rPr>
        <w:t>אדוני היושב-ראש, אם אסיים את דברי אולי לא יתעורר צורך בהערה</w:t>
      </w:r>
      <w:r>
        <w:rPr>
          <w:rFonts w:hint="cs"/>
          <w:rtl/>
        </w:rPr>
        <w:t xml:space="preserve"> הזאת. קודם כול, אני מצייר את הצד הפורמלי.</w:t>
      </w:r>
    </w:p>
    <w:p w14:paraId="0560E0E3" w14:textId="77777777" w:rsidR="00000000" w:rsidRDefault="00953ED2">
      <w:pPr>
        <w:pStyle w:val="a0"/>
        <w:rPr>
          <w:rFonts w:hint="cs"/>
          <w:rtl/>
        </w:rPr>
      </w:pPr>
    </w:p>
    <w:p w14:paraId="70A00C7A" w14:textId="77777777" w:rsidR="00000000" w:rsidRDefault="00953ED2">
      <w:pPr>
        <w:pStyle w:val="af1"/>
        <w:rPr>
          <w:rtl/>
        </w:rPr>
      </w:pPr>
      <w:r>
        <w:rPr>
          <w:rFonts w:hint="eastAsia"/>
          <w:rtl/>
        </w:rPr>
        <w:t>היו</w:t>
      </w:r>
      <w:r>
        <w:rPr>
          <w:rtl/>
        </w:rPr>
        <w:t>"ר ראובן ריבלין:</w:t>
      </w:r>
    </w:p>
    <w:p w14:paraId="470B9501" w14:textId="77777777" w:rsidR="00000000" w:rsidRDefault="00953ED2">
      <w:pPr>
        <w:pStyle w:val="a0"/>
        <w:rPr>
          <w:rFonts w:hint="cs"/>
          <w:rtl/>
        </w:rPr>
      </w:pPr>
    </w:p>
    <w:p w14:paraId="22601943" w14:textId="77777777" w:rsidR="00000000" w:rsidRDefault="00953ED2">
      <w:pPr>
        <w:pStyle w:val="a0"/>
        <w:rPr>
          <w:rFonts w:hint="cs"/>
          <w:rtl/>
        </w:rPr>
      </w:pPr>
      <w:r>
        <w:rPr>
          <w:rFonts w:hint="cs"/>
          <w:rtl/>
        </w:rPr>
        <w:t>חוק הבחירות חל על השטחים האלה.</w:t>
      </w:r>
    </w:p>
    <w:p w14:paraId="5BB5E745" w14:textId="77777777" w:rsidR="00000000" w:rsidRDefault="00953ED2">
      <w:pPr>
        <w:pStyle w:val="a0"/>
        <w:rPr>
          <w:rFonts w:hint="cs"/>
          <w:rtl/>
        </w:rPr>
      </w:pPr>
    </w:p>
    <w:p w14:paraId="6C762A4A" w14:textId="77777777" w:rsidR="00000000" w:rsidRDefault="00953ED2">
      <w:pPr>
        <w:pStyle w:val="-"/>
        <w:rPr>
          <w:rtl/>
        </w:rPr>
      </w:pPr>
      <w:bookmarkStart w:id="152" w:name="FS000001064T18_05_2005_13_09_50C"/>
      <w:bookmarkEnd w:id="152"/>
      <w:r>
        <w:rPr>
          <w:rFonts w:hint="eastAsia"/>
          <w:rtl/>
        </w:rPr>
        <w:t>שר</w:t>
      </w:r>
      <w:r>
        <w:rPr>
          <w:rtl/>
        </w:rPr>
        <w:t xml:space="preserve"> התעשייה, המסחר והתעסוקה אהוד אולמרט:</w:t>
      </w:r>
    </w:p>
    <w:p w14:paraId="0C414C20" w14:textId="77777777" w:rsidR="00000000" w:rsidRDefault="00953ED2">
      <w:pPr>
        <w:pStyle w:val="a0"/>
        <w:rPr>
          <w:rFonts w:hint="cs"/>
          <w:rtl/>
        </w:rPr>
      </w:pPr>
    </w:p>
    <w:p w14:paraId="40122930" w14:textId="77777777" w:rsidR="00000000" w:rsidRDefault="00953ED2">
      <w:pPr>
        <w:pStyle w:val="a0"/>
        <w:rPr>
          <w:rFonts w:hint="cs"/>
          <w:rtl/>
        </w:rPr>
      </w:pPr>
      <w:r>
        <w:rPr>
          <w:rFonts w:hint="cs"/>
          <w:rtl/>
        </w:rPr>
        <w:t>גם השטחים האלה, שמהם באים התושבים, לרבות אחדים מחברי הכנסת שחיים באזורים כאלה, אינם חלק מהשטחים של מדינת ישראל. גם על-</w:t>
      </w:r>
      <w:r>
        <w:rPr>
          <w:rFonts w:hint="cs"/>
          <w:rtl/>
        </w:rPr>
        <w:t>פי הגדרת מדינת ישראל, הם לא סופחו למדינת ישראל על-פי דין, ולכאורה חוק חסינות חברי הכנסת, זכויותיהם וחובותיהם לא בהכרח חל על האזורים האלה. אבל צה"ל - - -</w:t>
      </w:r>
    </w:p>
    <w:p w14:paraId="13C2EDCF" w14:textId="77777777" w:rsidR="00000000" w:rsidRDefault="00953ED2">
      <w:pPr>
        <w:pStyle w:val="a0"/>
        <w:rPr>
          <w:rFonts w:hint="cs"/>
          <w:rtl/>
        </w:rPr>
      </w:pPr>
    </w:p>
    <w:p w14:paraId="3829C9BC" w14:textId="77777777" w:rsidR="00000000" w:rsidRDefault="00953ED2">
      <w:pPr>
        <w:pStyle w:val="af0"/>
        <w:rPr>
          <w:rtl/>
        </w:rPr>
      </w:pPr>
      <w:r>
        <w:rPr>
          <w:rFonts w:hint="eastAsia"/>
          <w:rtl/>
        </w:rPr>
        <w:t>אבשלום</w:t>
      </w:r>
      <w:r>
        <w:rPr>
          <w:rtl/>
        </w:rPr>
        <w:t xml:space="preserve"> וילן (יחד):</w:t>
      </w:r>
    </w:p>
    <w:p w14:paraId="362CF93B" w14:textId="77777777" w:rsidR="00000000" w:rsidRDefault="00953ED2">
      <w:pPr>
        <w:pStyle w:val="a0"/>
        <w:rPr>
          <w:rFonts w:hint="cs"/>
          <w:rtl/>
        </w:rPr>
      </w:pPr>
    </w:p>
    <w:p w14:paraId="76620E4B" w14:textId="77777777" w:rsidR="00000000" w:rsidRDefault="00953ED2">
      <w:pPr>
        <w:pStyle w:val="a0"/>
        <w:rPr>
          <w:rFonts w:hint="cs"/>
          <w:rtl/>
        </w:rPr>
      </w:pPr>
      <w:r>
        <w:rPr>
          <w:rFonts w:hint="cs"/>
          <w:rtl/>
        </w:rPr>
        <w:t>חוק פקודת מס הכנסה חל על זה?</w:t>
      </w:r>
    </w:p>
    <w:p w14:paraId="2ACB467D" w14:textId="77777777" w:rsidR="00000000" w:rsidRDefault="00953ED2">
      <w:pPr>
        <w:pStyle w:val="a0"/>
        <w:rPr>
          <w:rFonts w:hint="cs"/>
          <w:rtl/>
        </w:rPr>
      </w:pPr>
    </w:p>
    <w:p w14:paraId="535BEAF9" w14:textId="77777777" w:rsidR="00000000" w:rsidRDefault="00953ED2">
      <w:pPr>
        <w:pStyle w:val="-"/>
        <w:rPr>
          <w:rtl/>
        </w:rPr>
      </w:pPr>
      <w:bookmarkStart w:id="153" w:name="FS000001064T18_05_2005_13_11_07C"/>
      <w:bookmarkEnd w:id="153"/>
      <w:r>
        <w:rPr>
          <w:rFonts w:hint="eastAsia"/>
          <w:rtl/>
        </w:rPr>
        <w:t>שר</w:t>
      </w:r>
      <w:r>
        <w:rPr>
          <w:rtl/>
        </w:rPr>
        <w:t xml:space="preserve"> התעשייה, המסחר והתעסוקה אהוד אולמרט:</w:t>
      </w:r>
    </w:p>
    <w:p w14:paraId="085229D4" w14:textId="77777777" w:rsidR="00000000" w:rsidRDefault="00953ED2">
      <w:pPr>
        <w:pStyle w:val="a0"/>
        <w:rPr>
          <w:rFonts w:hint="cs"/>
          <w:rtl/>
        </w:rPr>
      </w:pPr>
    </w:p>
    <w:p w14:paraId="531B558C" w14:textId="77777777" w:rsidR="00000000" w:rsidRDefault="00953ED2">
      <w:pPr>
        <w:pStyle w:val="a0"/>
        <w:rPr>
          <w:rFonts w:hint="cs"/>
          <w:rtl/>
        </w:rPr>
      </w:pPr>
      <w:r>
        <w:rPr>
          <w:rFonts w:hint="cs"/>
          <w:rtl/>
        </w:rPr>
        <w:t>כן, על האזר</w:t>
      </w:r>
      <w:r>
        <w:rPr>
          <w:rFonts w:hint="cs"/>
          <w:rtl/>
        </w:rPr>
        <w:t>חים.</w:t>
      </w:r>
    </w:p>
    <w:p w14:paraId="5AADCA27" w14:textId="77777777" w:rsidR="00000000" w:rsidRDefault="00953ED2">
      <w:pPr>
        <w:pStyle w:val="a0"/>
        <w:rPr>
          <w:rFonts w:hint="cs"/>
          <w:rtl/>
        </w:rPr>
      </w:pPr>
    </w:p>
    <w:p w14:paraId="58312264" w14:textId="77777777" w:rsidR="00000000" w:rsidRDefault="00953ED2">
      <w:pPr>
        <w:pStyle w:val="af1"/>
        <w:rPr>
          <w:rtl/>
        </w:rPr>
      </w:pPr>
      <w:r>
        <w:rPr>
          <w:rFonts w:hint="eastAsia"/>
          <w:rtl/>
        </w:rPr>
        <w:t>היו</w:t>
      </w:r>
      <w:r>
        <w:rPr>
          <w:rtl/>
        </w:rPr>
        <w:t>"ר ראובן ריבלין:</w:t>
      </w:r>
    </w:p>
    <w:p w14:paraId="70014991" w14:textId="77777777" w:rsidR="00000000" w:rsidRDefault="00953ED2">
      <w:pPr>
        <w:pStyle w:val="a0"/>
        <w:rPr>
          <w:rFonts w:hint="cs"/>
          <w:rtl/>
        </w:rPr>
      </w:pPr>
    </w:p>
    <w:p w14:paraId="7C702773" w14:textId="77777777" w:rsidR="00000000" w:rsidRDefault="00953ED2">
      <w:pPr>
        <w:pStyle w:val="a0"/>
        <w:rPr>
          <w:rFonts w:hint="cs"/>
          <w:rtl/>
        </w:rPr>
      </w:pPr>
      <w:r>
        <w:rPr>
          <w:rFonts w:hint="cs"/>
          <w:rtl/>
        </w:rPr>
        <w:t>חוק הבחירות.</w:t>
      </w:r>
    </w:p>
    <w:p w14:paraId="75A656A4" w14:textId="77777777" w:rsidR="00000000" w:rsidRDefault="00953ED2">
      <w:pPr>
        <w:pStyle w:val="a0"/>
        <w:rPr>
          <w:rFonts w:hint="cs"/>
          <w:rtl/>
        </w:rPr>
      </w:pPr>
    </w:p>
    <w:p w14:paraId="0956D921" w14:textId="77777777" w:rsidR="00000000" w:rsidRDefault="00953ED2">
      <w:pPr>
        <w:pStyle w:val="-"/>
        <w:rPr>
          <w:rtl/>
        </w:rPr>
      </w:pPr>
      <w:bookmarkStart w:id="154" w:name="FS000001064T18_05_2005_13_11_23C"/>
      <w:bookmarkEnd w:id="154"/>
      <w:r>
        <w:rPr>
          <w:rFonts w:hint="eastAsia"/>
          <w:rtl/>
        </w:rPr>
        <w:t>שר</w:t>
      </w:r>
      <w:r>
        <w:rPr>
          <w:rtl/>
        </w:rPr>
        <w:t xml:space="preserve"> התעשייה, המסחר והתעסוקה אהוד אולמרט:</w:t>
      </w:r>
    </w:p>
    <w:p w14:paraId="63D46ABA" w14:textId="77777777" w:rsidR="00000000" w:rsidRDefault="00953ED2">
      <w:pPr>
        <w:pStyle w:val="a0"/>
        <w:rPr>
          <w:rFonts w:hint="cs"/>
          <w:rtl/>
        </w:rPr>
      </w:pPr>
    </w:p>
    <w:p w14:paraId="670F540F" w14:textId="77777777" w:rsidR="00000000" w:rsidRDefault="00953ED2">
      <w:pPr>
        <w:pStyle w:val="a0"/>
        <w:rPr>
          <w:rFonts w:hint="cs"/>
          <w:rtl/>
        </w:rPr>
      </w:pPr>
      <w:r>
        <w:rPr>
          <w:rFonts w:hint="cs"/>
          <w:rtl/>
        </w:rPr>
        <w:t>על האזרחים - כן, ועל השטחים - לא.</w:t>
      </w:r>
    </w:p>
    <w:p w14:paraId="5218B244" w14:textId="77777777" w:rsidR="00000000" w:rsidRDefault="00953ED2">
      <w:pPr>
        <w:pStyle w:val="a0"/>
        <w:rPr>
          <w:rFonts w:hint="cs"/>
          <w:rtl/>
        </w:rPr>
      </w:pPr>
    </w:p>
    <w:p w14:paraId="187BCD59" w14:textId="77777777" w:rsidR="00000000" w:rsidRDefault="00953ED2">
      <w:pPr>
        <w:pStyle w:val="af0"/>
        <w:rPr>
          <w:rtl/>
        </w:rPr>
      </w:pPr>
      <w:r>
        <w:rPr>
          <w:rFonts w:hint="eastAsia"/>
          <w:rtl/>
        </w:rPr>
        <w:t>יחיאל</w:t>
      </w:r>
      <w:r>
        <w:rPr>
          <w:rtl/>
        </w:rPr>
        <w:t xml:space="preserve"> חזן (הליכוד):</w:t>
      </w:r>
    </w:p>
    <w:p w14:paraId="60817F5C" w14:textId="77777777" w:rsidR="00000000" w:rsidRDefault="00953ED2">
      <w:pPr>
        <w:pStyle w:val="a0"/>
        <w:rPr>
          <w:rFonts w:hint="cs"/>
          <w:rtl/>
        </w:rPr>
      </w:pPr>
    </w:p>
    <w:p w14:paraId="62FFD6D1" w14:textId="77777777" w:rsidR="00000000" w:rsidRDefault="00953ED2">
      <w:pPr>
        <w:pStyle w:val="a0"/>
        <w:rPr>
          <w:rFonts w:hint="cs"/>
          <w:rtl/>
        </w:rPr>
      </w:pPr>
      <w:r>
        <w:rPr>
          <w:rFonts w:hint="cs"/>
          <w:rtl/>
        </w:rPr>
        <w:t>תגיד שאנחנו אזרחים סוג ב'. אתה יכול להגיד.</w:t>
      </w:r>
    </w:p>
    <w:p w14:paraId="0BE10D6F" w14:textId="77777777" w:rsidR="00000000" w:rsidRDefault="00953ED2">
      <w:pPr>
        <w:pStyle w:val="a0"/>
        <w:rPr>
          <w:rFonts w:hint="cs"/>
          <w:rtl/>
        </w:rPr>
      </w:pPr>
    </w:p>
    <w:p w14:paraId="53CD1851" w14:textId="77777777" w:rsidR="00000000" w:rsidRDefault="00953ED2">
      <w:pPr>
        <w:pStyle w:val="af1"/>
        <w:rPr>
          <w:rtl/>
        </w:rPr>
      </w:pPr>
      <w:r>
        <w:rPr>
          <w:rFonts w:hint="eastAsia"/>
          <w:rtl/>
        </w:rPr>
        <w:t>היו</w:t>
      </w:r>
      <w:r>
        <w:rPr>
          <w:rtl/>
        </w:rPr>
        <w:t>"ר ראובן ריבלין:</w:t>
      </w:r>
    </w:p>
    <w:p w14:paraId="7E2AAFB7" w14:textId="77777777" w:rsidR="00000000" w:rsidRDefault="00953ED2">
      <w:pPr>
        <w:pStyle w:val="a0"/>
        <w:rPr>
          <w:rFonts w:hint="cs"/>
          <w:rtl/>
        </w:rPr>
      </w:pPr>
    </w:p>
    <w:p w14:paraId="46A40CF2" w14:textId="77777777" w:rsidR="00000000" w:rsidRDefault="00953ED2">
      <w:pPr>
        <w:pStyle w:val="a0"/>
        <w:rPr>
          <w:rFonts w:hint="cs"/>
          <w:rtl/>
        </w:rPr>
      </w:pPr>
      <w:r>
        <w:rPr>
          <w:rFonts w:hint="cs"/>
          <w:rtl/>
        </w:rPr>
        <w:t>חבר הכנסת חזן, הוא לא אמר זאת. למה לומר?</w:t>
      </w:r>
    </w:p>
    <w:p w14:paraId="1E91775C" w14:textId="77777777" w:rsidR="00000000" w:rsidRDefault="00953ED2">
      <w:pPr>
        <w:pStyle w:val="a0"/>
        <w:rPr>
          <w:rFonts w:hint="cs"/>
          <w:rtl/>
        </w:rPr>
      </w:pPr>
    </w:p>
    <w:p w14:paraId="4D9CB6EC" w14:textId="77777777" w:rsidR="00000000" w:rsidRDefault="00953ED2">
      <w:pPr>
        <w:pStyle w:val="-"/>
        <w:rPr>
          <w:rtl/>
        </w:rPr>
      </w:pPr>
      <w:bookmarkStart w:id="155" w:name="FS000001064T18_05_2005_13_11_42C"/>
      <w:bookmarkEnd w:id="155"/>
      <w:r>
        <w:rPr>
          <w:rFonts w:hint="eastAsia"/>
          <w:rtl/>
        </w:rPr>
        <w:t>שר</w:t>
      </w:r>
      <w:r>
        <w:rPr>
          <w:rtl/>
        </w:rPr>
        <w:t xml:space="preserve"> התעשייה,</w:t>
      </w:r>
      <w:r>
        <w:rPr>
          <w:rtl/>
        </w:rPr>
        <w:t xml:space="preserve"> המסחר והתעסוקה אהוד אולמרט:</w:t>
      </w:r>
    </w:p>
    <w:p w14:paraId="102265E9" w14:textId="77777777" w:rsidR="00000000" w:rsidRDefault="00953ED2">
      <w:pPr>
        <w:pStyle w:val="a0"/>
        <w:rPr>
          <w:rFonts w:hint="cs"/>
          <w:rtl/>
        </w:rPr>
      </w:pPr>
    </w:p>
    <w:p w14:paraId="12AC5DE2" w14:textId="77777777" w:rsidR="00000000" w:rsidRDefault="00953ED2">
      <w:pPr>
        <w:pStyle w:val="a0"/>
        <w:rPr>
          <w:rFonts w:hint="cs"/>
          <w:rtl/>
        </w:rPr>
      </w:pPr>
      <w:r>
        <w:rPr>
          <w:rFonts w:hint="cs"/>
          <w:rtl/>
        </w:rPr>
        <w:t>הוויכוח - הרי אני לא מביע דעה. אני מתאר מצב משפטי.</w:t>
      </w:r>
    </w:p>
    <w:p w14:paraId="799A7074" w14:textId="77777777" w:rsidR="00000000" w:rsidRDefault="00953ED2">
      <w:pPr>
        <w:pStyle w:val="a0"/>
        <w:rPr>
          <w:rFonts w:hint="cs"/>
          <w:rtl/>
        </w:rPr>
      </w:pPr>
    </w:p>
    <w:p w14:paraId="34D90BAD" w14:textId="77777777" w:rsidR="00000000" w:rsidRDefault="00953ED2">
      <w:pPr>
        <w:pStyle w:val="af1"/>
        <w:rPr>
          <w:rtl/>
        </w:rPr>
      </w:pPr>
      <w:r>
        <w:rPr>
          <w:rFonts w:hint="eastAsia"/>
          <w:rtl/>
        </w:rPr>
        <w:t>היו</w:t>
      </w:r>
      <w:r>
        <w:rPr>
          <w:rtl/>
        </w:rPr>
        <w:t>"ר ראובן ריבלין:</w:t>
      </w:r>
    </w:p>
    <w:p w14:paraId="05A1B74E" w14:textId="77777777" w:rsidR="00000000" w:rsidRDefault="00953ED2">
      <w:pPr>
        <w:pStyle w:val="a0"/>
        <w:rPr>
          <w:rFonts w:hint="cs"/>
          <w:rtl/>
        </w:rPr>
      </w:pPr>
    </w:p>
    <w:p w14:paraId="2801DB71" w14:textId="77777777" w:rsidR="00000000" w:rsidRDefault="00953ED2">
      <w:pPr>
        <w:pStyle w:val="a0"/>
        <w:rPr>
          <w:rFonts w:hint="cs"/>
          <w:rtl/>
        </w:rPr>
      </w:pPr>
      <w:r>
        <w:rPr>
          <w:rFonts w:hint="cs"/>
          <w:rtl/>
        </w:rPr>
        <w:t>הוא לא אמר זאת. למה להשתלח סתם? המצב מספיק מסובך.</w:t>
      </w:r>
    </w:p>
    <w:p w14:paraId="6A4C490D" w14:textId="77777777" w:rsidR="00000000" w:rsidRDefault="00953ED2">
      <w:pPr>
        <w:pStyle w:val="a0"/>
        <w:rPr>
          <w:rFonts w:hint="cs"/>
          <w:rtl/>
        </w:rPr>
      </w:pPr>
    </w:p>
    <w:p w14:paraId="0B9B711C" w14:textId="77777777" w:rsidR="00000000" w:rsidRDefault="00953ED2">
      <w:pPr>
        <w:pStyle w:val="-"/>
        <w:rPr>
          <w:rtl/>
        </w:rPr>
      </w:pPr>
      <w:bookmarkStart w:id="156" w:name="FS000001064T18_05_2005_13_12_15C"/>
      <w:bookmarkEnd w:id="156"/>
      <w:r>
        <w:rPr>
          <w:rFonts w:hint="eastAsia"/>
          <w:rtl/>
        </w:rPr>
        <w:t>שר</w:t>
      </w:r>
      <w:r>
        <w:rPr>
          <w:rtl/>
        </w:rPr>
        <w:t xml:space="preserve"> התעשייה, המסחר והתעסוקה אהוד אולמרט:</w:t>
      </w:r>
    </w:p>
    <w:p w14:paraId="654EFC89" w14:textId="77777777" w:rsidR="00000000" w:rsidRDefault="00953ED2">
      <w:pPr>
        <w:pStyle w:val="a0"/>
        <w:rPr>
          <w:rFonts w:hint="cs"/>
          <w:rtl/>
        </w:rPr>
      </w:pPr>
    </w:p>
    <w:p w14:paraId="223B0AE8" w14:textId="77777777" w:rsidR="00000000" w:rsidRDefault="00953ED2">
      <w:pPr>
        <w:pStyle w:val="a0"/>
        <w:rPr>
          <w:rFonts w:hint="cs"/>
          <w:rtl/>
        </w:rPr>
      </w:pPr>
      <w:r>
        <w:rPr>
          <w:rFonts w:hint="cs"/>
          <w:rtl/>
        </w:rPr>
        <w:t>אני מתאר מצב משפטי. הצבא מבין שאי-אפשר להטיל הגבלות על חברי כ</w:t>
      </w:r>
      <w:r>
        <w:rPr>
          <w:rFonts w:hint="cs"/>
          <w:rtl/>
        </w:rPr>
        <w:t>נסת גם באזורים האלה.</w:t>
      </w:r>
    </w:p>
    <w:p w14:paraId="4E1E38C7" w14:textId="77777777" w:rsidR="00000000" w:rsidRDefault="00953ED2">
      <w:pPr>
        <w:pStyle w:val="a0"/>
        <w:rPr>
          <w:rFonts w:hint="cs"/>
          <w:color w:val="0000FF"/>
          <w:szCs w:val="28"/>
          <w:rtl/>
        </w:rPr>
      </w:pPr>
    </w:p>
    <w:p w14:paraId="7875039B" w14:textId="77777777" w:rsidR="00000000" w:rsidRDefault="00953ED2">
      <w:pPr>
        <w:pStyle w:val="af0"/>
        <w:rPr>
          <w:rtl/>
        </w:rPr>
      </w:pPr>
      <w:bookmarkStart w:id="157" w:name="FS000001064T18_05_2005_12_41_15"/>
      <w:bookmarkEnd w:id="157"/>
      <w:r>
        <w:rPr>
          <w:rFonts w:hint="eastAsia"/>
          <w:rtl/>
        </w:rPr>
        <w:t>יצחק</w:t>
      </w:r>
      <w:r>
        <w:rPr>
          <w:rtl/>
        </w:rPr>
        <w:t xml:space="preserve"> כהן (ש"ס):</w:t>
      </w:r>
    </w:p>
    <w:p w14:paraId="3C183EEE" w14:textId="77777777" w:rsidR="00000000" w:rsidRDefault="00953ED2">
      <w:pPr>
        <w:pStyle w:val="a0"/>
        <w:rPr>
          <w:rFonts w:hint="cs"/>
          <w:rtl/>
        </w:rPr>
      </w:pPr>
    </w:p>
    <w:p w14:paraId="0933006A" w14:textId="77777777" w:rsidR="00000000" w:rsidRDefault="00953ED2">
      <w:pPr>
        <w:pStyle w:val="a0"/>
        <w:rPr>
          <w:rFonts w:hint="cs"/>
          <w:rtl/>
        </w:rPr>
      </w:pPr>
      <w:r>
        <w:rPr>
          <w:rFonts w:hint="cs"/>
          <w:rtl/>
        </w:rPr>
        <w:t xml:space="preserve">אדוני היושב-ראש, מה עם מעלה-אדומים? </w:t>
      </w:r>
    </w:p>
    <w:p w14:paraId="04A38EB8" w14:textId="77777777" w:rsidR="00000000" w:rsidRDefault="00953ED2">
      <w:pPr>
        <w:pStyle w:val="a0"/>
        <w:rPr>
          <w:rFonts w:hint="cs"/>
          <w:rtl/>
        </w:rPr>
      </w:pPr>
    </w:p>
    <w:p w14:paraId="11A6E2C4" w14:textId="77777777" w:rsidR="00000000" w:rsidRDefault="00953ED2">
      <w:pPr>
        <w:pStyle w:val="a"/>
        <w:rPr>
          <w:rtl/>
        </w:rPr>
      </w:pPr>
      <w:bookmarkStart w:id="158" w:name="_Toc118183590"/>
      <w:r>
        <w:rPr>
          <w:rtl/>
        </w:rPr>
        <w:t>שר התעשייה, המסחר והתעסוקה אהוד אולמרט:</w:t>
      </w:r>
      <w:bookmarkEnd w:id="158"/>
    </w:p>
    <w:p w14:paraId="4A563C57" w14:textId="77777777" w:rsidR="00000000" w:rsidRDefault="00953ED2">
      <w:pPr>
        <w:pStyle w:val="a0"/>
        <w:rPr>
          <w:rtl/>
        </w:rPr>
      </w:pPr>
    </w:p>
    <w:p w14:paraId="6955A5DA" w14:textId="77777777" w:rsidR="00000000" w:rsidRDefault="00953ED2">
      <w:pPr>
        <w:pStyle w:val="a0"/>
        <w:rPr>
          <w:rFonts w:hint="cs"/>
          <w:rtl/>
        </w:rPr>
      </w:pPr>
      <w:r>
        <w:rPr>
          <w:rFonts w:hint="cs"/>
          <w:rtl/>
        </w:rPr>
        <w:t>לכן, בפקודות הצבא נקבע, שתתאפשר כניסה של חברי כנסת לשטחים, לרבות שטחי הרשות הפלסטינית ושטחים שהוכרזו שטחים סגורים לצרכים צבאיים, אלא אם קי</w:t>
      </w:r>
      <w:r>
        <w:rPr>
          <w:rFonts w:hint="cs"/>
          <w:rtl/>
        </w:rPr>
        <w:t xml:space="preserve">ים חשש לסיכון חיי חברי הכנסת או לסיכון חיי אנשי כוחות הביטחון, שבנסיבות מסוימות צריך להבטיח אותם. </w:t>
      </w:r>
    </w:p>
    <w:p w14:paraId="15C88AA4" w14:textId="77777777" w:rsidR="00000000" w:rsidRDefault="00953ED2">
      <w:pPr>
        <w:pStyle w:val="a0"/>
        <w:rPr>
          <w:rFonts w:hint="cs"/>
          <w:rtl/>
        </w:rPr>
      </w:pPr>
    </w:p>
    <w:p w14:paraId="497B8560" w14:textId="77777777" w:rsidR="00000000" w:rsidRDefault="00953ED2">
      <w:pPr>
        <w:pStyle w:val="a0"/>
        <w:rPr>
          <w:rFonts w:hint="cs"/>
          <w:rtl/>
        </w:rPr>
      </w:pPr>
      <w:r>
        <w:rPr>
          <w:rFonts w:hint="cs"/>
          <w:rtl/>
        </w:rPr>
        <w:t>המדיניות הזאת חלה גם לגבי שטחים מפונים, שמיועדים לפינוי במסגרת תוכנית ההתנתקות. זאת גם לאחר שיוטלו הגבלות על תנועת אזרחים ישראלים בשטחים שמיועדים לפינוי על-</w:t>
      </w:r>
      <w:r>
        <w:rPr>
          <w:rFonts w:hint="cs"/>
          <w:rtl/>
        </w:rPr>
        <w:t xml:space="preserve">פי התוכנית. </w:t>
      </w:r>
    </w:p>
    <w:p w14:paraId="22B89EE0" w14:textId="77777777" w:rsidR="00000000" w:rsidRDefault="00953ED2">
      <w:pPr>
        <w:pStyle w:val="a0"/>
        <w:rPr>
          <w:rFonts w:hint="cs"/>
          <w:rtl/>
        </w:rPr>
      </w:pPr>
    </w:p>
    <w:p w14:paraId="1FB3B98A" w14:textId="77777777" w:rsidR="00000000" w:rsidRDefault="00953ED2">
      <w:pPr>
        <w:pStyle w:val="a0"/>
        <w:rPr>
          <w:rFonts w:hint="cs"/>
          <w:rtl/>
        </w:rPr>
      </w:pPr>
      <w:r>
        <w:rPr>
          <w:rFonts w:hint="cs"/>
          <w:rtl/>
        </w:rPr>
        <w:t>הכוונה היא, שיינתן היתר כללי מכוח סמכויותיו של המפקד הצבאי של כוחות צה"ל באזור, שיאפשר את כניסת חברי הכנסת לשטחים, למעט אם יתקיימו אותם תנאים שבדרך כלל מגבילים את תנועת חברי הכנסת גם באזורים אחרים. כלומר, הכוונה היא, על בסיס הצגת תעודת חבר הכ</w:t>
      </w:r>
      <w:r>
        <w:rPr>
          <w:rFonts w:hint="cs"/>
          <w:rtl/>
        </w:rPr>
        <w:t xml:space="preserve">נסת, לאפשר לחבר הכנסת - זאת הכוונה, לפענח את הניסוחים הכלליים האלה - כאשר חבר הכנסת מציג תעודת חבר הכנסת, שהיא תעודה מזהה גם על-פי החוק, יאושר לו להיכנס לשטחים הללו שמיועדים לפינוי. </w:t>
      </w:r>
    </w:p>
    <w:p w14:paraId="4CE1A585" w14:textId="77777777" w:rsidR="00000000" w:rsidRDefault="00953ED2">
      <w:pPr>
        <w:pStyle w:val="a0"/>
        <w:rPr>
          <w:rFonts w:hint="cs"/>
          <w:rtl/>
        </w:rPr>
      </w:pPr>
      <w:r>
        <w:rPr>
          <w:rFonts w:hint="cs"/>
          <w:rtl/>
        </w:rPr>
        <w:t xml:space="preserve"> </w:t>
      </w:r>
    </w:p>
    <w:p w14:paraId="0797B69D" w14:textId="77777777" w:rsidR="00000000" w:rsidRDefault="00953ED2">
      <w:pPr>
        <w:pStyle w:val="a0"/>
        <w:rPr>
          <w:rFonts w:hint="cs"/>
          <w:rtl/>
        </w:rPr>
      </w:pPr>
      <w:r>
        <w:rPr>
          <w:rFonts w:hint="cs"/>
          <w:rtl/>
        </w:rPr>
        <w:t>היות שאנחנו לא יכולים לצפות כרגע את כל הנסיבות שיתקיימו בשטחים הללו במו</w:t>
      </w:r>
      <w:r>
        <w:rPr>
          <w:rFonts w:hint="cs"/>
          <w:rtl/>
        </w:rPr>
        <w:t xml:space="preserve">עד הפינוי, לרבות נסיבות ביטחוניות מיוחדות, לרבות נסיבות אחרות הקשורות בפינוי וכו', במידת הצורך ייבחנו הליכים נוספים בהתאם לנסיבות בשטח. המשרדים הרלוונטיים, משרדי המשפטים והביטחון, ידווחו על כך לכנסת. </w:t>
      </w:r>
    </w:p>
    <w:p w14:paraId="62454999" w14:textId="77777777" w:rsidR="00000000" w:rsidRDefault="00953ED2">
      <w:pPr>
        <w:pStyle w:val="a0"/>
        <w:ind w:firstLine="0"/>
        <w:rPr>
          <w:rFonts w:hint="cs"/>
          <w:rtl/>
        </w:rPr>
      </w:pPr>
    </w:p>
    <w:p w14:paraId="17256500" w14:textId="77777777" w:rsidR="00000000" w:rsidRDefault="00953ED2">
      <w:pPr>
        <w:pStyle w:val="a0"/>
        <w:ind w:firstLine="0"/>
        <w:rPr>
          <w:rFonts w:hint="cs"/>
          <w:rtl/>
        </w:rPr>
      </w:pPr>
      <w:r>
        <w:rPr>
          <w:rFonts w:hint="cs"/>
          <w:rtl/>
        </w:rPr>
        <w:tab/>
        <w:t>אני רוצה לומר, שתוכן התשובה מופיע גם במכתבו של הפרקלי</w:t>
      </w:r>
      <w:r>
        <w:rPr>
          <w:rFonts w:hint="cs"/>
          <w:rtl/>
        </w:rPr>
        <w:t xml:space="preserve">ט הצבאי הראשי, על דעתו של היועץ המשפטי לממשלה. </w:t>
      </w:r>
    </w:p>
    <w:p w14:paraId="10A0727E" w14:textId="77777777" w:rsidR="00000000" w:rsidRDefault="00953ED2">
      <w:pPr>
        <w:pStyle w:val="a0"/>
        <w:ind w:firstLine="0"/>
        <w:rPr>
          <w:rFonts w:hint="cs"/>
          <w:rtl/>
        </w:rPr>
      </w:pPr>
    </w:p>
    <w:p w14:paraId="7654F5CE" w14:textId="77777777" w:rsidR="00000000" w:rsidRDefault="00953ED2">
      <w:pPr>
        <w:pStyle w:val="a0"/>
        <w:ind w:firstLine="720"/>
        <w:rPr>
          <w:rFonts w:hint="cs"/>
          <w:rtl/>
        </w:rPr>
      </w:pPr>
      <w:r>
        <w:rPr>
          <w:rFonts w:hint="cs"/>
          <w:rtl/>
        </w:rPr>
        <w:t xml:space="preserve">עד כאן התשובה של שרת המשפטים, שנמסרת כאן על-ידי מטעמה. </w:t>
      </w:r>
    </w:p>
    <w:p w14:paraId="3466DC38" w14:textId="77777777" w:rsidR="00000000" w:rsidRDefault="00953ED2">
      <w:pPr>
        <w:pStyle w:val="a0"/>
        <w:ind w:firstLine="0"/>
        <w:rPr>
          <w:rFonts w:hint="cs"/>
          <w:rtl/>
        </w:rPr>
      </w:pPr>
    </w:p>
    <w:p w14:paraId="691B17E6" w14:textId="77777777" w:rsidR="00000000" w:rsidRDefault="00953ED2">
      <w:pPr>
        <w:pStyle w:val="a0"/>
        <w:ind w:firstLine="720"/>
        <w:rPr>
          <w:rFonts w:hint="cs"/>
          <w:rtl/>
        </w:rPr>
      </w:pPr>
      <w:r>
        <w:rPr>
          <w:rFonts w:hint="cs"/>
          <w:rtl/>
        </w:rPr>
        <w:t xml:space="preserve">אני מבין, אדוני היושב-ראש, שהצבעה תתקיים במועד אחר.  תודה רבה. </w:t>
      </w:r>
    </w:p>
    <w:p w14:paraId="4F70BE4D" w14:textId="77777777" w:rsidR="00000000" w:rsidRDefault="00953ED2">
      <w:pPr>
        <w:pStyle w:val="a0"/>
        <w:ind w:firstLine="0"/>
        <w:rPr>
          <w:rFonts w:hint="cs"/>
          <w:rtl/>
        </w:rPr>
      </w:pPr>
    </w:p>
    <w:p w14:paraId="33417175" w14:textId="77777777" w:rsidR="00000000" w:rsidRDefault="00953ED2">
      <w:pPr>
        <w:pStyle w:val="af1"/>
        <w:rPr>
          <w:rtl/>
        </w:rPr>
      </w:pPr>
      <w:r>
        <w:rPr>
          <w:rtl/>
        </w:rPr>
        <w:t>היו"ר ראובן ריבלין:</w:t>
      </w:r>
    </w:p>
    <w:p w14:paraId="70AA550A" w14:textId="77777777" w:rsidR="00000000" w:rsidRDefault="00953ED2">
      <w:pPr>
        <w:pStyle w:val="a0"/>
        <w:rPr>
          <w:rFonts w:hint="cs"/>
          <w:rtl/>
        </w:rPr>
      </w:pPr>
    </w:p>
    <w:p w14:paraId="518D6209" w14:textId="77777777" w:rsidR="00000000" w:rsidRDefault="00953ED2">
      <w:pPr>
        <w:pStyle w:val="a0"/>
        <w:rPr>
          <w:rFonts w:hint="cs"/>
          <w:rtl/>
        </w:rPr>
      </w:pPr>
      <w:r>
        <w:rPr>
          <w:rFonts w:hint="cs"/>
          <w:rtl/>
        </w:rPr>
        <w:t xml:space="preserve">לזה צריך את הסכמתו של חבר הכנסת יצחק לוי, בבקשה. </w:t>
      </w:r>
    </w:p>
    <w:p w14:paraId="37F6C16C" w14:textId="77777777" w:rsidR="00000000" w:rsidRDefault="00953ED2">
      <w:pPr>
        <w:pStyle w:val="a0"/>
        <w:rPr>
          <w:rFonts w:hint="cs"/>
          <w:rtl/>
        </w:rPr>
      </w:pPr>
    </w:p>
    <w:p w14:paraId="10671106" w14:textId="77777777" w:rsidR="00000000" w:rsidRDefault="00953ED2">
      <w:pPr>
        <w:pStyle w:val="a0"/>
        <w:rPr>
          <w:rFonts w:hint="cs"/>
          <w:rtl/>
        </w:rPr>
      </w:pPr>
      <w:r>
        <w:rPr>
          <w:rFonts w:hint="cs"/>
          <w:rtl/>
        </w:rPr>
        <w:t xml:space="preserve">אנחנו מקדמים </w:t>
      </w:r>
      <w:r>
        <w:rPr>
          <w:rFonts w:hint="cs"/>
          <w:rtl/>
        </w:rPr>
        <w:t xml:space="preserve">בברכה את ראש העיר, עיר הכרמל, אכרם חסון. עיר הכרמל היא הרי דאלית-אל-כרמל ועוספיא. אנחנו מקדמים אותו בברכה בכנסת ישראל ומקווים שיצליח בתפקידו, באיחוד הערים כדוגמה. </w:t>
      </w:r>
    </w:p>
    <w:p w14:paraId="5D04BCEA" w14:textId="77777777" w:rsidR="00000000" w:rsidRDefault="00953ED2">
      <w:pPr>
        <w:pStyle w:val="a0"/>
        <w:rPr>
          <w:rFonts w:hint="cs"/>
          <w:rtl/>
        </w:rPr>
      </w:pPr>
    </w:p>
    <w:p w14:paraId="19D03D85" w14:textId="77777777" w:rsidR="00000000" w:rsidRDefault="00953ED2">
      <w:pPr>
        <w:pStyle w:val="a"/>
        <w:rPr>
          <w:rtl/>
        </w:rPr>
      </w:pPr>
      <w:bookmarkStart w:id="159" w:name="FS000000765T18_05_2005_12_43_47"/>
      <w:bookmarkStart w:id="160" w:name="_Toc118183591"/>
      <w:bookmarkEnd w:id="159"/>
      <w:r>
        <w:rPr>
          <w:rtl/>
        </w:rPr>
        <w:t>יצחק לוי (ציונות לאומית דתית מתחדשת):</w:t>
      </w:r>
      <w:bookmarkEnd w:id="160"/>
    </w:p>
    <w:p w14:paraId="64D4C8FE" w14:textId="77777777" w:rsidR="00000000" w:rsidRDefault="00953ED2">
      <w:pPr>
        <w:pStyle w:val="a0"/>
        <w:rPr>
          <w:rtl/>
        </w:rPr>
      </w:pPr>
    </w:p>
    <w:p w14:paraId="522FA285" w14:textId="77777777" w:rsidR="00000000" w:rsidRDefault="00953ED2">
      <w:pPr>
        <w:pStyle w:val="a0"/>
        <w:rPr>
          <w:rFonts w:hint="cs"/>
          <w:rtl/>
        </w:rPr>
      </w:pPr>
      <w:r>
        <w:rPr>
          <w:rFonts w:hint="cs"/>
          <w:rtl/>
        </w:rPr>
        <w:t>אדוני היושב-ראש, הדברים שאמר השר אולמרט הם חלק ממכתב</w:t>
      </w:r>
      <w:r>
        <w:rPr>
          <w:rFonts w:hint="cs"/>
          <w:rtl/>
        </w:rPr>
        <w:t xml:space="preserve"> שקיבלתי היום מהפרקליטות הצבאית הראשית. במכתב הזה, הפרקליטות הצבאית הראשית מאשרת שתהיה כניסה לחברי כנסת על סמך הצגת תעודה, אלא אם כן יהיו בעיות ביטחוניות מיוחדות. </w:t>
      </w:r>
    </w:p>
    <w:p w14:paraId="087AB7E3" w14:textId="77777777" w:rsidR="00000000" w:rsidRDefault="00953ED2">
      <w:pPr>
        <w:pStyle w:val="a0"/>
        <w:rPr>
          <w:rFonts w:hint="cs"/>
          <w:rtl/>
        </w:rPr>
      </w:pPr>
    </w:p>
    <w:p w14:paraId="66ED44B2" w14:textId="77777777" w:rsidR="00000000" w:rsidRDefault="00953ED2">
      <w:pPr>
        <w:pStyle w:val="a0"/>
        <w:rPr>
          <w:rFonts w:hint="cs"/>
          <w:rtl/>
        </w:rPr>
      </w:pPr>
      <w:r>
        <w:rPr>
          <w:rFonts w:hint="cs"/>
          <w:rtl/>
        </w:rPr>
        <w:t>אני מוכן להסתפק במכתב הזה; אני  רוצה לשמוע את זה גם מהיועץ המשפטי לממשלה. הסיכום שהיה לי עם</w:t>
      </w:r>
      <w:r>
        <w:rPr>
          <w:rFonts w:hint="cs"/>
          <w:rtl/>
        </w:rPr>
        <w:t xml:space="preserve"> שרת המשפטים הוא, שנהפוך את הצעת החוק להצעה לסדר-היום, כך שנוכל לדון בה באחת הוועדות, או ועדת החוקה או ועדת הכנסת, כדי לקבל גם אישור של היועץ המשפטי לממשלה למה שכתב הפצ"ר. </w:t>
      </w:r>
    </w:p>
    <w:p w14:paraId="37715A93" w14:textId="77777777" w:rsidR="00000000" w:rsidRDefault="00953ED2">
      <w:pPr>
        <w:pStyle w:val="a0"/>
        <w:ind w:firstLine="0"/>
        <w:rPr>
          <w:rFonts w:hint="cs"/>
          <w:rtl/>
        </w:rPr>
      </w:pPr>
    </w:p>
    <w:p w14:paraId="12AC8130" w14:textId="77777777" w:rsidR="00000000" w:rsidRDefault="00953ED2">
      <w:pPr>
        <w:pStyle w:val="af1"/>
        <w:rPr>
          <w:rtl/>
        </w:rPr>
      </w:pPr>
      <w:r>
        <w:rPr>
          <w:rtl/>
        </w:rPr>
        <w:t>היו"ר ראובן ריבלין:</w:t>
      </w:r>
    </w:p>
    <w:p w14:paraId="7EE4C25C" w14:textId="77777777" w:rsidR="00000000" w:rsidRDefault="00953ED2">
      <w:pPr>
        <w:pStyle w:val="a0"/>
        <w:rPr>
          <w:rtl/>
        </w:rPr>
      </w:pPr>
    </w:p>
    <w:p w14:paraId="29013EE8" w14:textId="77777777" w:rsidR="00000000" w:rsidRDefault="00953ED2">
      <w:pPr>
        <w:pStyle w:val="a0"/>
        <w:rPr>
          <w:rtl/>
        </w:rPr>
      </w:pPr>
      <w:r>
        <w:rPr>
          <w:rFonts w:hint="cs"/>
          <w:rtl/>
        </w:rPr>
        <w:t>אני אתן לאדוני הצעה. אדוני לא חוזר בו מהצעת החוק ולא מעבירה כ</w:t>
      </w:r>
      <w:r>
        <w:rPr>
          <w:rFonts w:hint="cs"/>
          <w:rtl/>
        </w:rPr>
        <w:t>הצעה לסדר-היום, הוא דוחה את ההצבעה. אני מאשר דיון דחוף בוועדת החוקה, חוק ומשפט, והיועץ המשפטי יבוא ויתייחס גם להצעת החוק. אני בעד אמנה בין הממשלה לבין חברי הכנסת, ולא לכפות על הממשלה דבר בחוק, שהוא בעיניך חשוב, יכול להיות שהוא חשוב גם לעוד כמה חברי כנסת. כ</w:t>
      </w:r>
      <w:r>
        <w:rPr>
          <w:rFonts w:hint="cs"/>
          <w:rtl/>
        </w:rPr>
        <w:t xml:space="preserve">אשר קראתי את הצעת החוק של אדוני ושל חברת הכנסת גלאון, מימין ומשמאל, </w:t>
      </w:r>
      <w:r>
        <w:t>from the right side and from the left side</w:t>
      </w:r>
      <w:r>
        <w:rPr>
          <w:rFonts w:hint="cs"/>
          <w:rtl/>
        </w:rPr>
        <w:t xml:space="preserve">, חשבתי, טוב תעשה הממשלה אם תביא לאמנה עם חברי הכנסת. ואכן, זה חשוב ביותר. </w:t>
      </w:r>
    </w:p>
    <w:p w14:paraId="2FD70AF2" w14:textId="77777777" w:rsidR="00000000" w:rsidRDefault="00953ED2">
      <w:pPr>
        <w:pStyle w:val="a0"/>
        <w:rPr>
          <w:rFonts w:hint="cs"/>
          <w:rtl/>
        </w:rPr>
      </w:pPr>
    </w:p>
    <w:p w14:paraId="67CBB663" w14:textId="77777777" w:rsidR="00000000" w:rsidRDefault="00953ED2">
      <w:pPr>
        <w:pStyle w:val="a0"/>
        <w:rPr>
          <w:rFonts w:hint="cs"/>
          <w:rtl/>
        </w:rPr>
      </w:pPr>
      <w:r>
        <w:rPr>
          <w:rFonts w:hint="cs"/>
          <w:rtl/>
        </w:rPr>
        <w:t>הצעתי היא זאת: מועד הצבעה הוא מועד מאוחר יותר. אדוני, אם יהיה מוכן לק</w:t>
      </w:r>
      <w:r>
        <w:rPr>
          <w:rFonts w:hint="cs"/>
          <w:rtl/>
        </w:rPr>
        <w:t xml:space="preserve">בל את הצהרת הממשלה, לאחר דיון בוועדת הכנסת, אני כבר מודיע ברגע זה על-פי סמכותי, אני אאשר דיון דחוף בוועדת החוקה, חוק ומשפט, שהיא תדון בנושא הזה. </w:t>
      </w:r>
    </w:p>
    <w:p w14:paraId="0D20D0F4" w14:textId="77777777" w:rsidR="00000000" w:rsidRDefault="00953ED2">
      <w:pPr>
        <w:pStyle w:val="a0"/>
        <w:rPr>
          <w:rtl/>
        </w:rPr>
      </w:pPr>
    </w:p>
    <w:p w14:paraId="3EFCE414" w14:textId="77777777" w:rsidR="00000000" w:rsidRDefault="00953ED2">
      <w:pPr>
        <w:pStyle w:val="af0"/>
        <w:rPr>
          <w:rtl/>
        </w:rPr>
      </w:pPr>
      <w:r>
        <w:rPr>
          <w:rFonts w:hint="eastAsia"/>
          <w:rtl/>
        </w:rPr>
        <w:t>רוני</w:t>
      </w:r>
      <w:r>
        <w:rPr>
          <w:rtl/>
        </w:rPr>
        <w:t xml:space="preserve"> בר-און (הליכוד):</w:t>
      </w:r>
    </w:p>
    <w:p w14:paraId="06C69907" w14:textId="77777777" w:rsidR="00000000" w:rsidRDefault="00953ED2">
      <w:pPr>
        <w:pStyle w:val="a0"/>
        <w:rPr>
          <w:rFonts w:hint="cs"/>
          <w:rtl/>
        </w:rPr>
      </w:pPr>
    </w:p>
    <w:p w14:paraId="0BE95925" w14:textId="77777777" w:rsidR="00000000" w:rsidRDefault="00953ED2">
      <w:pPr>
        <w:pStyle w:val="a0"/>
        <w:rPr>
          <w:rFonts w:hint="cs"/>
          <w:rtl/>
        </w:rPr>
      </w:pPr>
      <w:r>
        <w:rPr>
          <w:rFonts w:hint="cs"/>
          <w:rtl/>
        </w:rPr>
        <w:t xml:space="preserve">בוועדת הכנסת. זה ענייני  חסינות,  ולכן זה שייך לוועדת הכנסת. </w:t>
      </w:r>
    </w:p>
    <w:p w14:paraId="120D8B61" w14:textId="77777777" w:rsidR="00000000" w:rsidRDefault="00953ED2">
      <w:pPr>
        <w:pStyle w:val="a0"/>
        <w:rPr>
          <w:rFonts w:hint="cs"/>
          <w:rtl/>
        </w:rPr>
      </w:pPr>
    </w:p>
    <w:p w14:paraId="2CA8BECA" w14:textId="77777777" w:rsidR="00000000" w:rsidRDefault="00953ED2">
      <w:pPr>
        <w:pStyle w:val="af1"/>
        <w:rPr>
          <w:rtl/>
        </w:rPr>
      </w:pPr>
      <w:r>
        <w:rPr>
          <w:rtl/>
        </w:rPr>
        <w:t>היו"ר ראובן ריבלין:</w:t>
      </w:r>
    </w:p>
    <w:p w14:paraId="60AC07D9" w14:textId="77777777" w:rsidR="00000000" w:rsidRDefault="00953ED2">
      <w:pPr>
        <w:pStyle w:val="a0"/>
        <w:rPr>
          <w:rtl/>
        </w:rPr>
      </w:pPr>
    </w:p>
    <w:p w14:paraId="42B60013" w14:textId="77777777" w:rsidR="00000000" w:rsidRDefault="00953ED2">
      <w:pPr>
        <w:pStyle w:val="a0"/>
        <w:rPr>
          <w:rFonts w:hint="cs"/>
          <w:rtl/>
        </w:rPr>
      </w:pPr>
      <w:r>
        <w:rPr>
          <w:rFonts w:hint="cs"/>
          <w:rtl/>
        </w:rPr>
        <w:t>צו</w:t>
      </w:r>
      <w:r>
        <w:rPr>
          <w:rFonts w:hint="cs"/>
          <w:rtl/>
        </w:rPr>
        <w:t>דק, חוק חסינות חברי הכנסת הוא בסמכותה של ועדת הכנסת. יש כאן הצעה לוועדת החוקה, זה כבר בא לוועדת הכנסת והיא תחליט. אני מודיע שהוועדה הייעודית לנושא חסינות חברי הכנסת היא ועדת הכנסת. רשאי כל חבר כנסת להציע ועדה אחרת, לכן זה עובר לוועדת הכנסת אשר תחליט קודם א</w:t>
      </w:r>
      <w:r>
        <w:rPr>
          <w:rFonts w:hint="cs"/>
          <w:rtl/>
        </w:rPr>
        <w:t xml:space="preserve">יפה יהיה הדיון, לאחר מכן יתקיים הדיון, ובא לציון גואל. </w:t>
      </w:r>
    </w:p>
    <w:p w14:paraId="5B2DB67D" w14:textId="77777777" w:rsidR="00000000" w:rsidRDefault="00953ED2">
      <w:pPr>
        <w:pStyle w:val="a0"/>
        <w:rPr>
          <w:rFonts w:hint="cs"/>
          <w:rtl/>
        </w:rPr>
      </w:pPr>
    </w:p>
    <w:p w14:paraId="03BEAE3C" w14:textId="77777777" w:rsidR="00000000" w:rsidRDefault="00953ED2">
      <w:pPr>
        <w:pStyle w:val="-"/>
        <w:rPr>
          <w:rtl/>
        </w:rPr>
      </w:pPr>
      <w:bookmarkStart w:id="161" w:name="FS000000765T18_05_2005_12_46_49C"/>
      <w:bookmarkEnd w:id="161"/>
      <w:r>
        <w:rPr>
          <w:rtl/>
        </w:rPr>
        <w:t>יצחק לוי (ציונות לאומית דתית מתחדשת):</w:t>
      </w:r>
    </w:p>
    <w:p w14:paraId="452ED896" w14:textId="77777777" w:rsidR="00000000" w:rsidRDefault="00953ED2">
      <w:pPr>
        <w:pStyle w:val="a0"/>
        <w:rPr>
          <w:rtl/>
        </w:rPr>
      </w:pPr>
    </w:p>
    <w:p w14:paraId="3137D373" w14:textId="77777777" w:rsidR="00000000" w:rsidRDefault="00953ED2">
      <w:pPr>
        <w:pStyle w:val="a0"/>
        <w:rPr>
          <w:rFonts w:hint="cs"/>
          <w:rtl/>
        </w:rPr>
      </w:pPr>
      <w:r>
        <w:rPr>
          <w:rFonts w:hint="cs"/>
          <w:rtl/>
        </w:rPr>
        <w:t>אדוני היושב-ראש, אני מקבל את הצעתך. אגיש בקשה לדיון מהיר, ואני מתאר לי שתאשר אותה באופן מיידי, על-פי דבריך. אנחנו מקבלים את הודעת הפצ"ר והודעת הממשלה כהודעה שאו</w:t>
      </w:r>
      <w:r>
        <w:rPr>
          <w:rFonts w:hint="cs"/>
          <w:rtl/>
        </w:rPr>
        <w:t xml:space="preserve">מרת: חברי הכנסת יוכלו להיכנס לשטחים המוגבלים מרגע סגירת השטחים לצורך ההתנתקות. אנחנו מקווים שהיא לא תהיה, אבל אם היא תהיה, כל חבר הכנסת יכול להיכנס, אלא אם יהיו סיבות  של סכנת חיים. כך זה חל על כל מדינת ישראל, לכן ההגבלה הזאת קיימת. </w:t>
      </w:r>
    </w:p>
    <w:p w14:paraId="45B7BE44" w14:textId="77777777" w:rsidR="00000000" w:rsidRDefault="00953ED2">
      <w:pPr>
        <w:pStyle w:val="a0"/>
        <w:ind w:firstLine="0"/>
        <w:rPr>
          <w:rFonts w:hint="cs"/>
          <w:rtl/>
        </w:rPr>
      </w:pPr>
    </w:p>
    <w:p w14:paraId="350B083A" w14:textId="77777777" w:rsidR="00000000" w:rsidRDefault="00953ED2">
      <w:pPr>
        <w:pStyle w:val="af0"/>
        <w:rPr>
          <w:rtl/>
        </w:rPr>
      </w:pPr>
      <w:r>
        <w:rPr>
          <w:rFonts w:hint="eastAsia"/>
          <w:rtl/>
        </w:rPr>
        <w:t>שר</w:t>
      </w:r>
      <w:r>
        <w:rPr>
          <w:rtl/>
        </w:rPr>
        <w:t xml:space="preserve"> התעשייה, המסחר והת</w:t>
      </w:r>
      <w:r>
        <w:rPr>
          <w:rtl/>
        </w:rPr>
        <w:t>עסוקה אהוד אולמרט:</w:t>
      </w:r>
    </w:p>
    <w:p w14:paraId="03476487" w14:textId="77777777" w:rsidR="00000000" w:rsidRDefault="00953ED2">
      <w:pPr>
        <w:pStyle w:val="a0"/>
        <w:rPr>
          <w:rFonts w:hint="cs"/>
          <w:rtl/>
        </w:rPr>
      </w:pPr>
    </w:p>
    <w:p w14:paraId="64E83F25" w14:textId="77777777" w:rsidR="00000000" w:rsidRDefault="00953ED2">
      <w:pPr>
        <w:pStyle w:val="a0"/>
        <w:rPr>
          <w:rFonts w:hint="cs"/>
          <w:rtl/>
        </w:rPr>
      </w:pPr>
      <w:r>
        <w:rPr>
          <w:rFonts w:hint="cs"/>
          <w:rtl/>
        </w:rPr>
        <w:t xml:space="preserve">אחרי שהשלמת,  קל לי לחזור על הסכמתי בשם הממשלה. הכוונה היא, שהמעבר החופשי יתקיים על-פי ההודעה שמסרתי, בהתאם למכתב ובמגבלות שצוינו. </w:t>
      </w:r>
    </w:p>
    <w:p w14:paraId="3CCB5FD0" w14:textId="77777777" w:rsidR="00000000" w:rsidRDefault="00953ED2">
      <w:pPr>
        <w:pStyle w:val="a0"/>
        <w:rPr>
          <w:rFonts w:hint="cs"/>
          <w:rtl/>
        </w:rPr>
      </w:pPr>
    </w:p>
    <w:p w14:paraId="61277239" w14:textId="77777777" w:rsidR="00000000" w:rsidRDefault="00953ED2">
      <w:pPr>
        <w:pStyle w:val="-"/>
        <w:rPr>
          <w:rtl/>
        </w:rPr>
      </w:pPr>
      <w:bookmarkStart w:id="162" w:name="FS000000765T18_05_2005_13_23_14"/>
      <w:bookmarkEnd w:id="162"/>
      <w:r>
        <w:rPr>
          <w:rFonts w:hint="eastAsia"/>
          <w:rtl/>
        </w:rPr>
        <w:t>יצחק</w:t>
      </w:r>
      <w:r>
        <w:rPr>
          <w:rtl/>
        </w:rPr>
        <w:t xml:space="preserve"> לוי (ציונות לאומית דתית מתחדשת):</w:t>
      </w:r>
    </w:p>
    <w:p w14:paraId="4155CF5F" w14:textId="77777777" w:rsidR="00000000" w:rsidRDefault="00953ED2">
      <w:pPr>
        <w:pStyle w:val="a0"/>
        <w:rPr>
          <w:rFonts w:hint="cs"/>
          <w:rtl/>
        </w:rPr>
      </w:pPr>
    </w:p>
    <w:p w14:paraId="1401411D" w14:textId="77777777" w:rsidR="00000000" w:rsidRDefault="00953ED2">
      <w:pPr>
        <w:pStyle w:val="a0"/>
        <w:rPr>
          <w:rFonts w:hint="cs"/>
          <w:rtl/>
        </w:rPr>
      </w:pPr>
      <w:r>
        <w:rPr>
          <w:rFonts w:hint="cs"/>
          <w:rtl/>
        </w:rPr>
        <w:t xml:space="preserve">בסדר גמור. ואז אני מקבל את הצעתו של אדוני לדחות את ההצבעה. </w:t>
      </w:r>
    </w:p>
    <w:p w14:paraId="0F2BA199" w14:textId="77777777" w:rsidR="00000000" w:rsidRDefault="00953ED2">
      <w:pPr>
        <w:pStyle w:val="a0"/>
        <w:ind w:firstLine="0"/>
        <w:rPr>
          <w:rFonts w:hint="cs"/>
          <w:rtl/>
        </w:rPr>
      </w:pPr>
    </w:p>
    <w:p w14:paraId="17E31691" w14:textId="77777777" w:rsidR="00000000" w:rsidRDefault="00953ED2">
      <w:pPr>
        <w:pStyle w:val="af1"/>
        <w:rPr>
          <w:rtl/>
        </w:rPr>
      </w:pPr>
      <w:r>
        <w:rPr>
          <w:rFonts w:hint="eastAsia"/>
          <w:rtl/>
        </w:rPr>
        <w:t>היו</w:t>
      </w:r>
      <w:r>
        <w:rPr>
          <w:rtl/>
        </w:rPr>
        <w:t>"ר ראובן ריבלין:</w:t>
      </w:r>
    </w:p>
    <w:p w14:paraId="7DE5840D" w14:textId="77777777" w:rsidR="00000000" w:rsidRDefault="00953ED2">
      <w:pPr>
        <w:pStyle w:val="a0"/>
        <w:rPr>
          <w:rFonts w:hint="cs"/>
          <w:rtl/>
        </w:rPr>
      </w:pPr>
    </w:p>
    <w:p w14:paraId="6907DC95" w14:textId="77777777" w:rsidR="00000000" w:rsidRDefault="00953ED2">
      <w:pPr>
        <w:pStyle w:val="a0"/>
        <w:rPr>
          <w:rFonts w:hint="cs"/>
          <w:rtl/>
        </w:rPr>
      </w:pPr>
      <w:r>
        <w:rPr>
          <w:rFonts w:hint="cs"/>
          <w:rtl/>
        </w:rPr>
        <w:t xml:space="preserve">תודה רבה. חברת הכנסת גלאון, האם גברתי מסכימה לאותם תנאים? אין סיבה שממלא-מקום ראש הממשלה לא יסכים לאותם תנאים. האם אני צודק, אדוני ממלא-מקום ראש הממשלה, לגבי הצעתה של חברת הכנסת גלאון, שאינה מיוחדת להתנתקות, אלא מדברת על זכויות וחובות של </w:t>
      </w:r>
      <w:r>
        <w:rPr>
          <w:rFonts w:hint="cs"/>
          <w:rtl/>
        </w:rPr>
        <w:t xml:space="preserve">חברי כהנסת? באותה מסגרת ידונו בזה. </w:t>
      </w:r>
    </w:p>
    <w:p w14:paraId="6DA635B0" w14:textId="77777777" w:rsidR="00000000" w:rsidRDefault="00953ED2">
      <w:pPr>
        <w:pStyle w:val="a0"/>
        <w:ind w:firstLine="0"/>
        <w:rPr>
          <w:rFonts w:hint="cs"/>
          <w:rtl/>
        </w:rPr>
      </w:pPr>
    </w:p>
    <w:p w14:paraId="1C66A0EB" w14:textId="77777777" w:rsidR="00000000" w:rsidRDefault="00953ED2">
      <w:pPr>
        <w:pStyle w:val="af0"/>
        <w:rPr>
          <w:rtl/>
        </w:rPr>
      </w:pPr>
      <w:r>
        <w:rPr>
          <w:rFonts w:hint="eastAsia"/>
          <w:rtl/>
        </w:rPr>
        <w:t>שר</w:t>
      </w:r>
      <w:r>
        <w:rPr>
          <w:rtl/>
        </w:rPr>
        <w:t xml:space="preserve"> התעשייה, המסחר והתעסוקה אהוד אולמרט:</w:t>
      </w:r>
    </w:p>
    <w:p w14:paraId="28381424" w14:textId="77777777" w:rsidR="00000000" w:rsidRDefault="00953ED2">
      <w:pPr>
        <w:pStyle w:val="a0"/>
        <w:rPr>
          <w:rFonts w:hint="cs"/>
          <w:rtl/>
        </w:rPr>
      </w:pPr>
    </w:p>
    <w:p w14:paraId="0A696879" w14:textId="77777777" w:rsidR="00000000" w:rsidRDefault="00953ED2">
      <w:pPr>
        <w:pStyle w:val="a0"/>
        <w:rPr>
          <w:rFonts w:hint="cs"/>
          <w:rtl/>
        </w:rPr>
      </w:pPr>
      <w:r>
        <w:rPr>
          <w:rFonts w:hint="cs"/>
          <w:rtl/>
        </w:rPr>
        <w:t xml:space="preserve">אם אכן אין הבדל מהותי בהצעה. </w:t>
      </w:r>
    </w:p>
    <w:p w14:paraId="08D990B3" w14:textId="77777777" w:rsidR="00000000" w:rsidRDefault="00953ED2">
      <w:pPr>
        <w:pStyle w:val="a0"/>
        <w:ind w:firstLine="0"/>
        <w:rPr>
          <w:rFonts w:hint="cs"/>
          <w:rtl/>
        </w:rPr>
      </w:pPr>
    </w:p>
    <w:p w14:paraId="1D90D2FC" w14:textId="77777777" w:rsidR="00000000" w:rsidRDefault="00953ED2">
      <w:pPr>
        <w:pStyle w:val="af1"/>
        <w:rPr>
          <w:rtl/>
        </w:rPr>
      </w:pPr>
      <w:r>
        <w:rPr>
          <w:rFonts w:hint="eastAsia"/>
          <w:rtl/>
        </w:rPr>
        <w:t>היו</w:t>
      </w:r>
      <w:r>
        <w:rPr>
          <w:rtl/>
        </w:rPr>
        <w:t>"ר ראובן ריבלין:</w:t>
      </w:r>
    </w:p>
    <w:p w14:paraId="57FACA9D" w14:textId="77777777" w:rsidR="00000000" w:rsidRDefault="00953ED2">
      <w:pPr>
        <w:pStyle w:val="a0"/>
        <w:rPr>
          <w:rFonts w:hint="cs"/>
          <w:rtl/>
        </w:rPr>
      </w:pPr>
    </w:p>
    <w:p w14:paraId="4B3BC44C" w14:textId="77777777" w:rsidR="00000000" w:rsidRDefault="00953ED2">
      <w:pPr>
        <w:pStyle w:val="a0"/>
        <w:rPr>
          <w:rFonts w:hint="cs"/>
          <w:rtl/>
        </w:rPr>
      </w:pPr>
      <w:r>
        <w:rPr>
          <w:rFonts w:hint="cs"/>
          <w:rtl/>
        </w:rPr>
        <w:t xml:space="preserve">אין שום הבדל.  חברת הכנסת גלאון, זכותך לעלות. </w:t>
      </w:r>
    </w:p>
    <w:p w14:paraId="4EE67A97" w14:textId="77777777" w:rsidR="00000000" w:rsidRDefault="00953ED2">
      <w:pPr>
        <w:pStyle w:val="a2"/>
        <w:rPr>
          <w:rFonts w:hint="cs"/>
          <w:rtl/>
        </w:rPr>
      </w:pPr>
    </w:p>
    <w:p w14:paraId="7AF9CAAB" w14:textId="77777777" w:rsidR="00000000" w:rsidRDefault="00953ED2">
      <w:pPr>
        <w:pStyle w:val="a0"/>
        <w:rPr>
          <w:rFonts w:hint="cs"/>
          <w:rtl/>
        </w:rPr>
      </w:pPr>
    </w:p>
    <w:p w14:paraId="5BE0FDD4" w14:textId="77777777" w:rsidR="00000000" w:rsidRDefault="00953ED2">
      <w:pPr>
        <w:pStyle w:val="a2"/>
        <w:rPr>
          <w:rFonts w:hint="cs"/>
          <w:rtl/>
        </w:rPr>
      </w:pPr>
      <w:bookmarkStart w:id="163" w:name="CS77040FI0077040T18_05_2005_13_26_46"/>
      <w:bookmarkStart w:id="164" w:name="_Toc118183592"/>
      <w:bookmarkEnd w:id="163"/>
      <w:r>
        <w:rPr>
          <w:rtl/>
        </w:rPr>
        <w:t xml:space="preserve">הצעת חוק חסינות חברי הכנסת, זכויותיהם וחובותיהם (תיקון - </w:t>
      </w:r>
      <w:r>
        <w:rPr>
          <w:rFonts w:hint="cs"/>
          <w:rtl/>
        </w:rPr>
        <w:br/>
      </w:r>
      <w:r>
        <w:rPr>
          <w:rtl/>
        </w:rPr>
        <w:t>הגבלת חופש התנועה מ</w:t>
      </w:r>
      <w:r>
        <w:rPr>
          <w:rtl/>
        </w:rPr>
        <w:t>טעמי ב</w:t>
      </w:r>
      <w:r>
        <w:rPr>
          <w:rFonts w:hint="cs"/>
          <w:rtl/>
        </w:rPr>
        <w:t>י</w:t>
      </w:r>
      <w:r>
        <w:rPr>
          <w:rtl/>
        </w:rPr>
        <w:t>טחון), התשס"ה-2004</w:t>
      </w:r>
      <w:bookmarkEnd w:id="164"/>
    </w:p>
    <w:p w14:paraId="617683A8" w14:textId="77777777" w:rsidR="00000000" w:rsidRDefault="00953ED2">
      <w:pPr>
        <w:pStyle w:val="a0"/>
        <w:rPr>
          <w:rFonts w:hint="cs"/>
          <w:rtl/>
        </w:rPr>
      </w:pPr>
      <w:r>
        <w:rPr>
          <w:rtl/>
        </w:rPr>
        <w:t>[</w:t>
      </w:r>
      <w:r>
        <w:rPr>
          <w:rFonts w:hint="cs"/>
          <w:rtl/>
        </w:rPr>
        <w:t>הצעת חוק פ/2970;</w:t>
      </w:r>
      <w:r>
        <w:rPr>
          <w:rtl/>
        </w:rPr>
        <w:t xml:space="preserve"> נספחות.]</w:t>
      </w:r>
    </w:p>
    <w:p w14:paraId="1AA5B57A" w14:textId="77777777" w:rsidR="00000000" w:rsidRDefault="00953ED2">
      <w:pPr>
        <w:pStyle w:val="-0"/>
        <w:rPr>
          <w:rFonts w:hint="cs"/>
          <w:rtl/>
        </w:rPr>
      </w:pPr>
      <w:r>
        <w:rPr>
          <w:rFonts w:hint="cs"/>
          <w:rtl/>
        </w:rPr>
        <w:t>(הצעת חברת הכנסת זהבה גלאון)</w:t>
      </w:r>
    </w:p>
    <w:p w14:paraId="622FBCF2" w14:textId="77777777" w:rsidR="00000000" w:rsidRDefault="00953ED2">
      <w:pPr>
        <w:pStyle w:val="a0"/>
        <w:ind w:firstLine="0"/>
        <w:rPr>
          <w:rFonts w:hint="cs"/>
          <w:rtl/>
        </w:rPr>
      </w:pPr>
    </w:p>
    <w:p w14:paraId="5C706F85" w14:textId="77777777" w:rsidR="00000000" w:rsidRDefault="00953ED2">
      <w:pPr>
        <w:pStyle w:val="af1"/>
        <w:rPr>
          <w:rtl/>
        </w:rPr>
      </w:pPr>
      <w:r>
        <w:rPr>
          <w:rFonts w:hint="eastAsia"/>
          <w:rtl/>
        </w:rPr>
        <w:t>היו</w:t>
      </w:r>
      <w:r>
        <w:rPr>
          <w:rtl/>
        </w:rPr>
        <w:t>"ר ראובן ריבלין:</w:t>
      </w:r>
    </w:p>
    <w:p w14:paraId="607338D3" w14:textId="77777777" w:rsidR="00000000" w:rsidRDefault="00953ED2">
      <w:pPr>
        <w:pStyle w:val="a0"/>
        <w:rPr>
          <w:rFonts w:hint="cs"/>
          <w:rtl/>
        </w:rPr>
      </w:pPr>
    </w:p>
    <w:p w14:paraId="3F57EBFE" w14:textId="77777777" w:rsidR="00000000" w:rsidRDefault="00953ED2">
      <w:pPr>
        <w:pStyle w:val="a0"/>
        <w:rPr>
          <w:rFonts w:hint="cs"/>
          <w:rtl/>
        </w:rPr>
      </w:pPr>
      <w:r>
        <w:rPr>
          <w:rFonts w:hint="cs"/>
          <w:rtl/>
        </w:rPr>
        <w:t xml:space="preserve">הואיל וזה אותו נושא, אני מקדים את הצגת הצעת חוק חסינות חברי הכנסת, זכויותיהם וחובותיהם </w:t>
      </w:r>
      <w:r>
        <w:rPr>
          <w:rtl/>
        </w:rPr>
        <w:t xml:space="preserve"> (תיקון</w:t>
      </w:r>
      <w:r>
        <w:rPr>
          <w:rFonts w:hint="cs"/>
          <w:rtl/>
        </w:rPr>
        <w:t xml:space="preserve"> </w:t>
      </w:r>
      <w:r>
        <w:rPr>
          <w:rtl/>
        </w:rPr>
        <w:t>-</w:t>
      </w:r>
      <w:r>
        <w:rPr>
          <w:rFonts w:hint="cs"/>
          <w:rtl/>
        </w:rPr>
        <w:t xml:space="preserve"> </w:t>
      </w:r>
      <w:r>
        <w:rPr>
          <w:rtl/>
        </w:rPr>
        <w:t>הגבלת חופש התנועה מטעמי ב</w:t>
      </w:r>
      <w:r>
        <w:rPr>
          <w:rFonts w:hint="cs"/>
          <w:rtl/>
        </w:rPr>
        <w:t>י</w:t>
      </w:r>
      <w:r>
        <w:rPr>
          <w:rtl/>
        </w:rPr>
        <w:t>טחון)</w:t>
      </w:r>
      <w:r>
        <w:rPr>
          <w:rFonts w:hint="cs"/>
          <w:rtl/>
        </w:rPr>
        <w:t>, של חברת הכנסת גלאון, ש</w:t>
      </w:r>
      <w:r>
        <w:rPr>
          <w:rFonts w:hint="cs"/>
          <w:rtl/>
        </w:rPr>
        <w:t xml:space="preserve">אותו דין יחול גם עליה. </w:t>
      </w:r>
    </w:p>
    <w:p w14:paraId="2B0533FC" w14:textId="77777777" w:rsidR="00000000" w:rsidRDefault="00953ED2">
      <w:pPr>
        <w:pStyle w:val="a0"/>
        <w:rPr>
          <w:rFonts w:hint="cs"/>
          <w:rtl/>
        </w:rPr>
      </w:pPr>
    </w:p>
    <w:p w14:paraId="01A813AE" w14:textId="77777777" w:rsidR="00000000" w:rsidRDefault="00953ED2">
      <w:pPr>
        <w:pStyle w:val="a"/>
        <w:rPr>
          <w:rtl/>
        </w:rPr>
      </w:pPr>
      <w:bookmarkStart w:id="165" w:name="FS000000504T18_05_2005_12_48_53"/>
      <w:bookmarkStart w:id="166" w:name="_Toc118183593"/>
      <w:bookmarkEnd w:id="165"/>
      <w:r>
        <w:rPr>
          <w:rFonts w:hint="eastAsia"/>
          <w:rtl/>
        </w:rPr>
        <w:t>זהבה</w:t>
      </w:r>
      <w:r>
        <w:rPr>
          <w:rtl/>
        </w:rPr>
        <w:t xml:space="preserve"> גלאון (יחד):</w:t>
      </w:r>
      <w:bookmarkEnd w:id="166"/>
    </w:p>
    <w:p w14:paraId="2807B87A" w14:textId="77777777" w:rsidR="00000000" w:rsidRDefault="00953ED2">
      <w:pPr>
        <w:pStyle w:val="a0"/>
        <w:rPr>
          <w:rFonts w:hint="cs"/>
          <w:rtl/>
        </w:rPr>
      </w:pPr>
    </w:p>
    <w:p w14:paraId="4B3CF7FD" w14:textId="77777777" w:rsidR="00000000" w:rsidRDefault="00953ED2">
      <w:pPr>
        <w:pStyle w:val="a0"/>
        <w:rPr>
          <w:rFonts w:hint="cs"/>
          <w:rtl/>
        </w:rPr>
      </w:pPr>
      <w:r>
        <w:rPr>
          <w:rFonts w:hint="cs"/>
          <w:rtl/>
        </w:rPr>
        <w:t xml:space="preserve">אדוני היושב-ראש, אני מודה לך, ואני אומרת מראש, שאני מסכימה לסיכום שהושג בינך לבין חבר הכנסת לוי וסגן ראש הממשלה - הסיכום הזה יחול גם עלי. </w:t>
      </w:r>
    </w:p>
    <w:p w14:paraId="7D0277D1" w14:textId="77777777" w:rsidR="00000000" w:rsidRDefault="00953ED2">
      <w:pPr>
        <w:pStyle w:val="a0"/>
        <w:ind w:firstLine="0"/>
        <w:rPr>
          <w:rFonts w:hint="cs"/>
          <w:rtl/>
        </w:rPr>
      </w:pPr>
    </w:p>
    <w:p w14:paraId="62BB796C" w14:textId="77777777" w:rsidR="00000000" w:rsidRDefault="00953ED2">
      <w:pPr>
        <w:pStyle w:val="af1"/>
        <w:rPr>
          <w:rtl/>
        </w:rPr>
      </w:pPr>
      <w:r>
        <w:rPr>
          <w:rFonts w:hint="eastAsia"/>
          <w:rtl/>
        </w:rPr>
        <w:t>היו</w:t>
      </w:r>
      <w:r>
        <w:rPr>
          <w:rtl/>
        </w:rPr>
        <w:t>"ר ראובן ריבלין:</w:t>
      </w:r>
    </w:p>
    <w:p w14:paraId="4D2DFEAC" w14:textId="77777777" w:rsidR="00000000" w:rsidRDefault="00953ED2">
      <w:pPr>
        <w:pStyle w:val="a0"/>
        <w:rPr>
          <w:rFonts w:hint="cs"/>
          <w:rtl/>
        </w:rPr>
      </w:pPr>
    </w:p>
    <w:p w14:paraId="788FEF89" w14:textId="77777777" w:rsidR="00000000" w:rsidRDefault="00953ED2">
      <w:pPr>
        <w:pStyle w:val="a0"/>
        <w:rPr>
          <w:rFonts w:hint="cs"/>
          <w:rtl/>
        </w:rPr>
      </w:pPr>
      <w:r>
        <w:rPr>
          <w:rFonts w:hint="cs"/>
          <w:rtl/>
        </w:rPr>
        <w:t xml:space="preserve">כדי שתהיי מדויקת, ממלא-מקום ראש הממשלה. </w:t>
      </w:r>
    </w:p>
    <w:p w14:paraId="44E55FEB" w14:textId="77777777" w:rsidR="00000000" w:rsidRDefault="00953ED2">
      <w:pPr>
        <w:pStyle w:val="a0"/>
        <w:ind w:firstLine="0"/>
        <w:rPr>
          <w:rFonts w:hint="cs"/>
          <w:rtl/>
        </w:rPr>
      </w:pPr>
    </w:p>
    <w:p w14:paraId="2E9D8BAB" w14:textId="77777777" w:rsidR="00000000" w:rsidRDefault="00953ED2">
      <w:pPr>
        <w:pStyle w:val="-"/>
        <w:rPr>
          <w:rtl/>
        </w:rPr>
      </w:pPr>
      <w:bookmarkStart w:id="167" w:name="FS000000504T18_05_2005_13_28_36"/>
      <w:bookmarkEnd w:id="167"/>
      <w:r>
        <w:rPr>
          <w:rFonts w:hint="eastAsia"/>
          <w:rtl/>
        </w:rPr>
        <w:t>זהבה</w:t>
      </w:r>
      <w:r>
        <w:rPr>
          <w:rtl/>
        </w:rPr>
        <w:t xml:space="preserve"> גלאו</w:t>
      </w:r>
      <w:r>
        <w:rPr>
          <w:rtl/>
        </w:rPr>
        <w:t>ן (יחד):</w:t>
      </w:r>
    </w:p>
    <w:p w14:paraId="6D03FC08" w14:textId="77777777" w:rsidR="00000000" w:rsidRDefault="00953ED2">
      <w:pPr>
        <w:pStyle w:val="a0"/>
        <w:rPr>
          <w:rFonts w:hint="cs"/>
          <w:rtl/>
        </w:rPr>
      </w:pPr>
    </w:p>
    <w:p w14:paraId="4CE8A1BC" w14:textId="77777777" w:rsidR="00000000" w:rsidRDefault="00953ED2">
      <w:pPr>
        <w:pStyle w:val="a0"/>
        <w:rPr>
          <w:rFonts w:hint="cs"/>
          <w:rtl/>
        </w:rPr>
      </w:pPr>
      <w:r>
        <w:rPr>
          <w:rFonts w:hint="cs"/>
          <w:rtl/>
        </w:rPr>
        <w:t xml:space="preserve">אני מודה לאדוני. ממלא-מקום ראש הממשלה - סליחה, אדוני. </w:t>
      </w:r>
    </w:p>
    <w:p w14:paraId="1391999E" w14:textId="77777777" w:rsidR="00000000" w:rsidRDefault="00953ED2">
      <w:pPr>
        <w:pStyle w:val="a0"/>
        <w:rPr>
          <w:rFonts w:hint="cs"/>
          <w:rtl/>
        </w:rPr>
      </w:pPr>
    </w:p>
    <w:p w14:paraId="53BF0097" w14:textId="77777777" w:rsidR="00000000" w:rsidRDefault="00953ED2">
      <w:pPr>
        <w:pStyle w:val="a0"/>
        <w:rPr>
          <w:rFonts w:hint="cs"/>
          <w:rtl/>
        </w:rPr>
      </w:pPr>
      <w:r>
        <w:rPr>
          <w:rFonts w:hint="cs"/>
          <w:rtl/>
        </w:rPr>
        <w:t>אני רוצה לחדד נקודה אחת בלבד, אדוני היושב-ראש. אין ספק שחברי הכנסת רשאים במסגרת החסינות המהותית שלהם לבקר במקומות - החסינות חלה רק בתחומי מדינת ישראל, אבל לצערי אנחנו מתנהגים לא כל כך כמו מד</w:t>
      </w:r>
      <w:r>
        <w:rPr>
          <w:rFonts w:hint="cs"/>
          <w:rtl/>
        </w:rPr>
        <w:t>ינה נורמלית במובן הזה שחלק מהאנשים שמצביעים לכנסת חיים במקומות שאינם נכללים במסגרת מדינת ישראל הפורמלית. אין בהצעה שלנו כל רצון לספח שטחים עכשיו, לפחות מבחינתי, אבל אין ספק שאם חבר הכנסת לוי וחברים אחרים מבקשים לבקר את מה שנקרא צאן מרעיתם, לא  הגיוני שהם ל</w:t>
      </w:r>
      <w:r>
        <w:rPr>
          <w:rFonts w:hint="cs"/>
          <w:rtl/>
        </w:rPr>
        <w:t xml:space="preserve">א יוכלו, במסגרת החסינות המהותית שלהם - - - </w:t>
      </w:r>
    </w:p>
    <w:p w14:paraId="6186718D" w14:textId="77777777" w:rsidR="00000000" w:rsidRDefault="00953ED2">
      <w:pPr>
        <w:pStyle w:val="a0"/>
        <w:ind w:firstLine="0"/>
        <w:rPr>
          <w:rFonts w:hint="cs"/>
          <w:rtl/>
        </w:rPr>
      </w:pPr>
    </w:p>
    <w:p w14:paraId="7DBF201C" w14:textId="77777777" w:rsidR="00000000" w:rsidRDefault="00953ED2">
      <w:pPr>
        <w:pStyle w:val="af1"/>
        <w:rPr>
          <w:rtl/>
        </w:rPr>
      </w:pPr>
      <w:r>
        <w:rPr>
          <w:rFonts w:hint="eastAsia"/>
          <w:rtl/>
        </w:rPr>
        <w:t>היו</w:t>
      </w:r>
      <w:r>
        <w:rPr>
          <w:rtl/>
        </w:rPr>
        <w:t>"ר ראובן ריבלין:</w:t>
      </w:r>
    </w:p>
    <w:p w14:paraId="283FD5F9" w14:textId="77777777" w:rsidR="00000000" w:rsidRDefault="00953ED2">
      <w:pPr>
        <w:pStyle w:val="a0"/>
        <w:rPr>
          <w:rFonts w:hint="cs"/>
          <w:rtl/>
        </w:rPr>
      </w:pPr>
    </w:p>
    <w:p w14:paraId="3400786A" w14:textId="77777777" w:rsidR="00000000" w:rsidRDefault="00953ED2">
      <w:pPr>
        <w:pStyle w:val="a0"/>
        <w:rPr>
          <w:rFonts w:hint="cs"/>
          <w:rtl/>
        </w:rPr>
      </w:pPr>
      <w:r>
        <w:rPr>
          <w:rFonts w:hint="cs"/>
          <w:rtl/>
        </w:rPr>
        <w:t xml:space="preserve">הנושא הוא לא שטחי הארץ, אלא חסינות חברי הכנסת. </w:t>
      </w:r>
    </w:p>
    <w:p w14:paraId="111854E0" w14:textId="77777777" w:rsidR="00000000" w:rsidRDefault="00953ED2">
      <w:pPr>
        <w:pStyle w:val="a0"/>
        <w:ind w:firstLine="0"/>
        <w:rPr>
          <w:rFonts w:hint="cs"/>
          <w:rtl/>
        </w:rPr>
      </w:pPr>
    </w:p>
    <w:p w14:paraId="6D7CCB19" w14:textId="77777777" w:rsidR="00000000" w:rsidRDefault="00953ED2">
      <w:pPr>
        <w:pStyle w:val="-"/>
        <w:rPr>
          <w:rtl/>
        </w:rPr>
      </w:pPr>
      <w:bookmarkStart w:id="168" w:name="FS000000504T18_05_2005_13_30_30C"/>
      <w:bookmarkEnd w:id="168"/>
      <w:r>
        <w:rPr>
          <w:rFonts w:hint="eastAsia"/>
          <w:rtl/>
        </w:rPr>
        <w:t>זהבה</w:t>
      </w:r>
      <w:r>
        <w:rPr>
          <w:rtl/>
        </w:rPr>
        <w:t xml:space="preserve"> גלאון (יחד):</w:t>
      </w:r>
    </w:p>
    <w:p w14:paraId="678860FC" w14:textId="77777777" w:rsidR="00000000" w:rsidRDefault="00953ED2">
      <w:pPr>
        <w:pStyle w:val="a0"/>
        <w:rPr>
          <w:rFonts w:hint="cs"/>
          <w:rtl/>
        </w:rPr>
      </w:pPr>
    </w:p>
    <w:p w14:paraId="75FD9AC1" w14:textId="77777777" w:rsidR="00000000" w:rsidRDefault="00953ED2">
      <w:pPr>
        <w:pStyle w:val="a0"/>
        <w:rPr>
          <w:rFonts w:hint="cs"/>
          <w:rtl/>
        </w:rPr>
      </w:pPr>
      <w:r>
        <w:rPr>
          <w:rFonts w:hint="cs"/>
          <w:rtl/>
        </w:rPr>
        <w:t>נכון, החסינות המהותית, בוודאי, ולכן הם יכולים להגיע גם לשם. אני רוצה להוסיף נדבך אחד בלבד. כמו שאני תומכת בזכותם של חברי ה</w:t>
      </w:r>
      <w:r>
        <w:rPr>
          <w:rFonts w:hint="cs"/>
          <w:rtl/>
        </w:rPr>
        <w:t>כנסת מהימין, לצורך העניין, אבל זה רלוונטי להגיע למקומות האלה, אני חושבת שבנסיבות מסוימות, אם אני או חברי בשמאל רוצים למלא את תפקידם הפרלמנטרי כהלכה, צריך שיתאפשר להם להגיע למקומות שהם מה שנקרא מחוץ לשטחי מדינת ישראל. למשל, בשבוע הבא - אני רוצה להביא לתשומת</w:t>
      </w:r>
      <w:r>
        <w:rPr>
          <w:rFonts w:hint="cs"/>
          <w:rtl/>
        </w:rPr>
        <w:t xml:space="preserve"> לבה של הכנסת - יתקיים כנס של האינטרנציונל הסוציאליסטי, כנס בין-לאומי, ברמאללה.  ידוע לי שיש קבוצה גדולה של חברי הכנסת שמבקשת להגיע לשם. </w:t>
      </w:r>
    </w:p>
    <w:p w14:paraId="1D26DDF2" w14:textId="77777777" w:rsidR="00000000" w:rsidRDefault="00953ED2">
      <w:pPr>
        <w:pStyle w:val="a0"/>
        <w:rPr>
          <w:rFonts w:hint="cs"/>
          <w:rtl/>
        </w:rPr>
      </w:pPr>
    </w:p>
    <w:p w14:paraId="771D3BE4" w14:textId="77777777" w:rsidR="00000000" w:rsidRDefault="00953ED2">
      <w:pPr>
        <w:pStyle w:val="a0"/>
        <w:rPr>
          <w:rFonts w:hint="cs"/>
          <w:rtl/>
        </w:rPr>
      </w:pPr>
      <w:r>
        <w:rPr>
          <w:rFonts w:hint="cs"/>
          <w:rtl/>
        </w:rPr>
        <w:t>בדרך כלל הנוהל היום הוא, שחבר הכנסת שמבקש להגיע למקומות האלה - רמאללה, בית-לחם וכל מקום אחר -  נדרש לפנות לשר הביטחון</w:t>
      </w:r>
      <w:r>
        <w:rPr>
          <w:rFonts w:hint="cs"/>
          <w:rtl/>
        </w:rPr>
        <w:t xml:space="preserve"> על מנת לקבל את אישורו. בלי שום קשר לסימפתיה זו או אחרת, זה  נראה לי לא תקין שחברי הכנסת יהיו נתונים לשרירות לבו של שר הביטחון, שמטעמים אלו או אחרים יקבע שקיימת סכנה וחברי הכנסת לא יוכלו לבקר באזור. </w:t>
      </w:r>
    </w:p>
    <w:p w14:paraId="378F95C3" w14:textId="77777777" w:rsidR="00000000" w:rsidRDefault="00953ED2">
      <w:pPr>
        <w:pStyle w:val="a0"/>
        <w:ind w:firstLine="0"/>
        <w:rPr>
          <w:rFonts w:hint="cs"/>
          <w:rtl/>
        </w:rPr>
      </w:pPr>
    </w:p>
    <w:p w14:paraId="1A711E1A" w14:textId="77777777" w:rsidR="00000000" w:rsidRDefault="00953ED2">
      <w:pPr>
        <w:pStyle w:val="a0"/>
        <w:rPr>
          <w:rFonts w:hint="cs"/>
          <w:rtl/>
        </w:rPr>
      </w:pPr>
      <w:r>
        <w:rPr>
          <w:rFonts w:hint="cs"/>
          <w:rtl/>
        </w:rPr>
        <w:t>ולכן נראה לי, שבמה שקשור לחסינות המהותית של חברי הכנסת,</w:t>
      </w:r>
      <w:r>
        <w:rPr>
          <w:rFonts w:hint="cs"/>
          <w:rtl/>
        </w:rPr>
        <w:t xml:space="preserve"> כיוון שוועדת הכנסת - אדוני יושב-ראש ועדת הכנסת, חבר הכנסת רוני בר-און, הייתי רוצה שתקשיב - אני חושבת שמכיוון שוועדת הכנסת היא גוף מעין-שיפוטי וועדת הכנסת היא הוועדה שדנה בחסינות חברי הכנסת, אני סבורה שאם שר הביטחון חושב שנשקפת לי סכנה זו או אחרת, הוא יצטר</w:t>
      </w:r>
      <w:r>
        <w:rPr>
          <w:rFonts w:hint="cs"/>
          <w:rtl/>
        </w:rPr>
        <w:t>ך לבוא לוועדת הכנסת ולנמק בפני חברי הוועדה, מדוע הוא אוסר עלי או על חברי לבקר במקומות אלו. והיה וועדת הכנסת תשתכנע, כמו במסגרת הליך הסרת חסינות, להבדיל, שיש נימוקים רציניים, ועדת הכנסת תאסור זאת עלי. ואם לא יהיה כך, הייתי רוצה שמה שמתאפשר מימין יתאפשר לשמא</w:t>
      </w:r>
      <w:r>
        <w:rPr>
          <w:rFonts w:hint="cs"/>
          <w:rtl/>
        </w:rPr>
        <w:t xml:space="preserve">ל. חברי הכנסת שיש להם פעילות שחורגת משטחי תחומה של מדינת ישראל, צריך לאפשר למלא את פעילותם כיאות. </w:t>
      </w:r>
    </w:p>
    <w:p w14:paraId="009C9122" w14:textId="77777777" w:rsidR="00000000" w:rsidRDefault="00953ED2">
      <w:pPr>
        <w:pStyle w:val="a0"/>
        <w:rPr>
          <w:rFonts w:hint="cs"/>
          <w:rtl/>
        </w:rPr>
      </w:pPr>
    </w:p>
    <w:p w14:paraId="117875FC" w14:textId="77777777" w:rsidR="00000000" w:rsidRDefault="00953ED2">
      <w:pPr>
        <w:pStyle w:val="a0"/>
        <w:rPr>
          <w:rFonts w:hint="cs"/>
          <w:rtl/>
        </w:rPr>
      </w:pPr>
      <w:r>
        <w:rPr>
          <w:rFonts w:hint="cs"/>
          <w:rtl/>
        </w:rPr>
        <w:t>אני מודה לך, אדוני היושב-ראש, והכלל שהוחל על חבר הכנסת יצחק לוי יוחל גם עלי. תודה.</w:t>
      </w:r>
    </w:p>
    <w:p w14:paraId="5552F39A" w14:textId="77777777" w:rsidR="00000000" w:rsidRDefault="00953ED2">
      <w:pPr>
        <w:pStyle w:val="a0"/>
        <w:rPr>
          <w:rFonts w:hint="cs"/>
          <w:rtl/>
        </w:rPr>
      </w:pPr>
    </w:p>
    <w:p w14:paraId="6A5842FB" w14:textId="77777777" w:rsidR="00000000" w:rsidRDefault="00953ED2">
      <w:pPr>
        <w:pStyle w:val="af1"/>
        <w:rPr>
          <w:rtl/>
        </w:rPr>
      </w:pPr>
      <w:r>
        <w:rPr>
          <w:rtl/>
        </w:rPr>
        <w:t>היו"ר ראובן ריבלין:</w:t>
      </w:r>
    </w:p>
    <w:p w14:paraId="570E8C38" w14:textId="77777777" w:rsidR="00000000" w:rsidRDefault="00953ED2">
      <w:pPr>
        <w:pStyle w:val="a0"/>
        <w:rPr>
          <w:rtl/>
        </w:rPr>
      </w:pPr>
    </w:p>
    <w:p w14:paraId="642635E8" w14:textId="77777777" w:rsidR="00000000" w:rsidRDefault="00953ED2">
      <w:pPr>
        <w:pStyle w:val="a0"/>
        <w:rPr>
          <w:rFonts w:hint="cs"/>
          <w:rtl/>
        </w:rPr>
      </w:pPr>
      <w:r>
        <w:rPr>
          <w:rFonts w:hint="cs"/>
          <w:rtl/>
        </w:rPr>
        <w:t xml:space="preserve">העניין בהחלט יועבר לדיון דחוף בוועדה שתיקבע על-ידי </w:t>
      </w:r>
      <w:r>
        <w:rPr>
          <w:rFonts w:hint="cs"/>
          <w:rtl/>
        </w:rPr>
        <w:t>ועדת הכנסת, שהיא הוועדה הייעודית, והיא תעסוק בשתי הצעות החוק.</w:t>
      </w:r>
    </w:p>
    <w:p w14:paraId="28EEDEE6" w14:textId="77777777" w:rsidR="00000000" w:rsidRDefault="00953ED2">
      <w:pPr>
        <w:pStyle w:val="a0"/>
        <w:rPr>
          <w:rFonts w:hint="cs"/>
          <w:rtl/>
        </w:rPr>
      </w:pPr>
    </w:p>
    <w:p w14:paraId="6EE9DA52" w14:textId="77777777" w:rsidR="00000000" w:rsidRDefault="00953ED2">
      <w:pPr>
        <w:pStyle w:val="af0"/>
        <w:rPr>
          <w:rtl/>
        </w:rPr>
      </w:pPr>
      <w:r>
        <w:rPr>
          <w:rFonts w:hint="eastAsia"/>
          <w:rtl/>
        </w:rPr>
        <w:t>גדעון</w:t>
      </w:r>
      <w:r>
        <w:rPr>
          <w:rtl/>
        </w:rPr>
        <w:t xml:space="preserve"> סער (הליכוד):</w:t>
      </w:r>
    </w:p>
    <w:p w14:paraId="1C69618B" w14:textId="77777777" w:rsidR="00000000" w:rsidRDefault="00953ED2">
      <w:pPr>
        <w:pStyle w:val="a0"/>
        <w:rPr>
          <w:rFonts w:hint="cs"/>
          <w:rtl/>
        </w:rPr>
      </w:pPr>
    </w:p>
    <w:p w14:paraId="11CFDEC0" w14:textId="77777777" w:rsidR="00000000" w:rsidRDefault="00953ED2">
      <w:pPr>
        <w:pStyle w:val="a0"/>
        <w:rPr>
          <w:rFonts w:hint="cs"/>
          <w:rtl/>
        </w:rPr>
      </w:pPr>
      <w:r>
        <w:rPr>
          <w:rFonts w:hint="cs"/>
          <w:rtl/>
        </w:rPr>
        <w:t>- - -</w:t>
      </w:r>
    </w:p>
    <w:p w14:paraId="6EA129A3" w14:textId="77777777" w:rsidR="00000000" w:rsidRDefault="00953ED2">
      <w:pPr>
        <w:pStyle w:val="a0"/>
        <w:rPr>
          <w:rFonts w:hint="cs"/>
          <w:rtl/>
        </w:rPr>
      </w:pPr>
    </w:p>
    <w:p w14:paraId="37C753C4" w14:textId="77777777" w:rsidR="00000000" w:rsidRDefault="00953ED2">
      <w:pPr>
        <w:pStyle w:val="af1"/>
        <w:rPr>
          <w:rtl/>
        </w:rPr>
      </w:pPr>
      <w:r>
        <w:rPr>
          <w:rtl/>
        </w:rPr>
        <w:t>היו"ר ראובן ריבלין:</w:t>
      </w:r>
    </w:p>
    <w:p w14:paraId="74E56249" w14:textId="77777777" w:rsidR="00000000" w:rsidRDefault="00953ED2">
      <w:pPr>
        <w:pStyle w:val="a0"/>
        <w:rPr>
          <w:rtl/>
        </w:rPr>
      </w:pPr>
    </w:p>
    <w:p w14:paraId="1EF893CA" w14:textId="77777777" w:rsidR="00000000" w:rsidRDefault="00953ED2">
      <w:pPr>
        <w:pStyle w:val="a0"/>
        <w:rPr>
          <w:rFonts w:hint="cs"/>
          <w:rtl/>
        </w:rPr>
      </w:pPr>
      <w:r>
        <w:rPr>
          <w:rFonts w:hint="cs"/>
          <w:rtl/>
        </w:rPr>
        <w:t xml:space="preserve">אני לא מדבר על הפצ"ר, אני מדבר על הדיון. אין לי ויכוח אתך כרגע, אני עכשיו מדבר על פרוצדורה שבהחלט יורדת למהות. הערתך היא הערה, ואנו הבנו כל אחד </w:t>
      </w:r>
      <w:r>
        <w:rPr>
          <w:rFonts w:hint="cs"/>
          <w:rtl/>
        </w:rPr>
        <w:t>על-פי דרכו את הנושא, וכך יהיה הדיון. אבקש דיון דחוף בשתי הצעות החוק, ועד אז הן עומדות כדבר שצריך עיון.</w:t>
      </w:r>
    </w:p>
    <w:p w14:paraId="414A7D3B" w14:textId="77777777" w:rsidR="00000000" w:rsidRDefault="00953ED2">
      <w:pPr>
        <w:pStyle w:val="a2"/>
        <w:rPr>
          <w:rFonts w:hint="cs"/>
          <w:rtl/>
        </w:rPr>
      </w:pPr>
    </w:p>
    <w:p w14:paraId="61B319E5" w14:textId="77777777" w:rsidR="00000000" w:rsidRDefault="00953ED2">
      <w:pPr>
        <w:pStyle w:val="a0"/>
        <w:rPr>
          <w:rFonts w:hint="cs"/>
          <w:rtl/>
        </w:rPr>
      </w:pPr>
    </w:p>
    <w:p w14:paraId="2EF561C0" w14:textId="77777777" w:rsidR="00000000" w:rsidRDefault="00953ED2">
      <w:pPr>
        <w:pStyle w:val="a2"/>
        <w:rPr>
          <w:rFonts w:hint="cs"/>
          <w:rtl/>
        </w:rPr>
      </w:pPr>
      <w:bookmarkStart w:id="169" w:name="CS84266FI0084266T18_05_2005_13_06_43"/>
      <w:bookmarkStart w:id="170" w:name="_Toc118183594"/>
      <w:bookmarkEnd w:id="169"/>
      <w:r>
        <w:rPr>
          <w:rtl/>
        </w:rPr>
        <w:t>הצעת חוק-יסוד: השפיטה (תיקון - ה</w:t>
      </w:r>
      <w:r>
        <w:rPr>
          <w:rFonts w:hint="cs"/>
          <w:rtl/>
        </w:rPr>
        <w:t>ו</w:t>
      </w:r>
      <w:r>
        <w:rPr>
          <w:rtl/>
        </w:rPr>
        <w:t xml:space="preserve">ועדה </w:t>
      </w:r>
      <w:r>
        <w:rPr>
          <w:rFonts w:hint="cs"/>
          <w:rtl/>
        </w:rPr>
        <w:br/>
      </w:r>
      <w:r>
        <w:rPr>
          <w:rtl/>
        </w:rPr>
        <w:t>לבחירת שופטי בית</w:t>
      </w:r>
      <w:r>
        <w:rPr>
          <w:rFonts w:hint="cs"/>
          <w:rtl/>
        </w:rPr>
        <w:t>-ה</w:t>
      </w:r>
      <w:r>
        <w:rPr>
          <w:rtl/>
        </w:rPr>
        <w:t>משפט העליון)</w:t>
      </w:r>
      <w:bookmarkEnd w:id="170"/>
      <w:r>
        <w:rPr>
          <w:rtl/>
        </w:rPr>
        <w:t xml:space="preserve"> </w:t>
      </w:r>
    </w:p>
    <w:p w14:paraId="16B3CA62" w14:textId="77777777" w:rsidR="00000000" w:rsidRDefault="00953ED2">
      <w:pPr>
        <w:pStyle w:val="a0"/>
        <w:ind w:firstLine="0"/>
        <w:rPr>
          <w:rFonts w:hint="cs"/>
          <w:rtl/>
        </w:rPr>
      </w:pPr>
      <w:r>
        <w:rPr>
          <w:rFonts w:hint="cs"/>
          <w:rtl/>
        </w:rPr>
        <w:t xml:space="preserve"> [הצעת חוק פ/1292; נספחות.]</w:t>
      </w:r>
    </w:p>
    <w:p w14:paraId="0A67DDF5" w14:textId="77777777" w:rsidR="00000000" w:rsidRDefault="00953ED2">
      <w:pPr>
        <w:pStyle w:val="-0"/>
        <w:rPr>
          <w:rFonts w:hint="cs"/>
          <w:rtl/>
        </w:rPr>
      </w:pPr>
      <w:r>
        <w:rPr>
          <w:rFonts w:hint="cs"/>
          <w:rtl/>
        </w:rPr>
        <w:t>(הצעת חבר הכנסת נסים זאב)</w:t>
      </w:r>
    </w:p>
    <w:p w14:paraId="4DBAB700" w14:textId="77777777" w:rsidR="00000000" w:rsidRDefault="00953ED2">
      <w:pPr>
        <w:pStyle w:val="-0"/>
        <w:rPr>
          <w:rFonts w:hint="cs"/>
          <w:rtl/>
        </w:rPr>
      </w:pPr>
    </w:p>
    <w:p w14:paraId="0F0B6148" w14:textId="77777777" w:rsidR="00000000" w:rsidRDefault="00953ED2">
      <w:pPr>
        <w:pStyle w:val="a0"/>
        <w:rPr>
          <w:rFonts w:hint="cs"/>
          <w:rtl/>
        </w:rPr>
      </w:pPr>
    </w:p>
    <w:p w14:paraId="429FB84F" w14:textId="77777777" w:rsidR="00000000" w:rsidRDefault="00953ED2">
      <w:pPr>
        <w:pStyle w:val="af1"/>
        <w:rPr>
          <w:rtl/>
        </w:rPr>
      </w:pPr>
      <w:r>
        <w:rPr>
          <w:rFonts w:hint="eastAsia"/>
          <w:rtl/>
        </w:rPr>
        <w:t>היו</w:t>
      </w:r>
      <w:r>
        <w:rPr>
          <w:rtl/>
        </w:rPr>
        <w:t>"</w:t>
      </w:r>
      <w:r>
        <w:rPr>
          <w:rFonts w:hint="eastAsia"/>
          <w:rtl/>
        </w:rPr>
        <w:t>ר ראובן ריבלין:</w:t>
      </w:r>
    </w:p>
    <w:p w14:paraId="046E8E89" w14:textId="77777777" w:rsidR="00000000" w:rsidRDefault="00953ED2">
      <w:pPr>
        <w:pStyle w:val="a0"/>
        <w:rPr>
          <w:rFonts w:hint="cs"/>
          <w:rtl/>
        </w:rPr>
      </w:pPr>
    </w:p>
    <w:p w14:paraId="205EDD76" w14:textId="77777777" w:rsidR="00000000" w:rsidRDefault="00953ED2">
      <w:pPr>
        <w:pStyle w:val="a0"/>
        <w:rPr>
          <w:rFonts w:hint="cs"/>
          <w:rtl/>
        </w:rPr>
      </w:pPr>
      <w:r>
        <w:rPr>
          <w:rFonts w:hint="cs"/>
          <w:rtl/>
        </w:rPr>
        <w:t>אנו</w:t>
      </w:r>
      <w:r>
        <w:rPr>
          <w:rFonts w:hint="cs"/>
          <w:rtl/>
        </w:rPr>
        <w:t xml:space="preserve"> ממשיכים. חבר הכנסת נסים זאב יעלה ויבוא על מנת להציע את הצעת חוק-יסוד: השפיטה</w:t>
      </w:r>
      <w:r>
        <w:rPr>
          <w:rtl/>
        </w:rPr>
        <w:t xml:space="preserve"> (תיקון - ה</w:t>
      </w:r>
      <w:r>
        <w:rPr>
          <w:rFonts w:hint="cs"/>
          <w:rtl/>
        </w:rPr>
        <w:t>ו</w:t>
      </w:r>
      <w:r>
        <w:rPr>
          <w:rtl/>
        </w:rPr>
        <w:t>ועדה לבחירת שופטי בית</w:t>
      </w:r>
      <w:r>
        <w:rPr>
          <w:rFonts w:hint="cs"/>
          <w:rtl/>
        </w:rPr>
        <w:t>-ה</w:t>
      </w:r>
      <w:r>
        <w:rPr>
          <w:rtl/>
        </w:rPr>
        <w:t>משפט העליון)</w:t>
      </w:r>
      <w:r>
        <w:rPr>
          <w:rFonts w:hint="cs"/>
          <w:rtl/>
        </w:rPr>
        <w:t xml:space="preserve">. האם יש הצבעה על עניין זה? שרת המשפטים נמצאת פה. הממשלה מתנגדת ודאי. </w:t>
      </w:r>
    </w:p>
    <w:p w14:paraId="7262BA7A" w14:textId="77777777" w:rsidR="00000000" w:rsidRDefault="00953ED2">
      <w:pPr>
        <w:pStyle w:val="a0"/>
        <w:rPr>
          <w:rFonts w:hint="cs"/>
          <w:rtl/>
        </w:rPr>
      </w:pPr>
    </w:p>
    <w:p w14:paraId="5098C684" w14:textId="77777777" w:rsidR="00000000" w:rsidRDefault="00953ED2">
      <w:pPr>
        <w:pStyle w:val="a0"/>
        <w:rPr>
          <w:rFonts w:hint="cs"/>
          <w:rtl/>
        </w:rPr>
      </w:pPr>
      <w:r>
        <w:rPr>
          <w:rFonts w:hint="cs"/>
          <w:rtl/>
        </w:rPr>
        <w:t>חבר הכנסת יצחק כהן, אתה תהיה אחריו, זה בטעות.</w:t>
      </w:r>
    </w:p>
    <w:p w14:paraId="10049AE3" w14:textId="77777777" w:rsidR="00000000" w:rsidRDefault="00953ED2">
      <w:pPr>
        <w:pStyle w:val="a0"/>
        <w:rPr>
          <w:rFonts w:hint="cs"/>
          <w:rtl/>
        </w:rPr>
      </w:pPr>
    </w:p>
    <w:p w14:paraId="1BB69D48" w14:textId="77777777" w:rsidR="00000000" w:rsidRDefault="00953ED2">
      <w:pPr>
        <w:pStyle w:val="a"/>
        <w:rPr>
          <w:rtl/>
        </w:rPr>
      </w:pPr>
      <w:bookmarkStart w:id="171" w:name="FS000000490T18_05_2005_12_53_35"/>
      <w:bookmarkStart w:id="172" w:name="_Toc118183595"/>
      <w:bookmarkEnd w:id="171"/>
      <w:r>
        <w:rPr>
          <w:rFonts w:hint="eastAsia"/>
          <w:rtl/>
        </w:rPr>
        <w:t>נסים</w:t>
      </w:r>
      <w:r>
        <w:rPr>
          <w:rtl/>
        </w:rPr>
        <w:t xml:space="preserve"> זאב (ש"ס</w:t>
      </w:r>
      <w:r>
        <w:rPr>
          <w:rtl/>
        </w:rPr>
        <w:t>):</w:t>
      </w:r>
      <w:bookmarkEnd w:id="172"/>
    </w:p>
    <w:p w14:paraId="47BC8A14" w14:textId="77777777" w:rsidR="00000000" w:rsidRDefault="00953ED2">
      <w:pPr>
        <w:pStyle w:val="a0"/>
        <w:rPr>
          <w:rFonts w:hint="cs"/>
          <w:rtl/>
        </w:rPr>
      </w:pPr>
    </w:p>
    <w:p w14:paraId="270A0094" w14:textId="77777777" w:rsidR="00000000" w:rsidRDefault="00953ED2">
      <w:pPr>
        <w:pStyle w:val="a0"/>
        <w:rPr>
          <w:rFonts w:hint="cs"/>
          <w:rtl/>
        </w:rPr>
      </w:pPr>
      <w:r>
        <w:rPr>
          <w:rFonts w:hint="cs"/>
          <w:rtl/>
        </w:rPr>
        <w:t>אדוני היושב בראש, איך אפשר לומר מראש שהממשלה מתנגדת - עוד לפני ששמעה אותי? צריך קודם כול לשמוע, להתבונן, לחשוב, ואז לקבל את ההחלטה הנכונה. אבל עמדה מראש זאת אומרת שלא משנה מה אני מעלה, עצם הדבר שנסים זאב מעלה הצעת חוק, מחייב התנגדות לה.</w:t>
      </w:r>
    </w:p>
    <w:p w14:paraId="45C4E30A" w14:textId="77777777" w:rsidR="00000000" w:rsidRDefault="00953ED2">
      <w:pPr>
        <w:pStyle w:val="a0"/>
        <w:rPr>
          <w:rFonts w:hint="cs"/>
          <w:rtl/>
        </w:rPr>
      </w:pPr>
    </w:p>
    <w:p w14:paraId="2D46D618" w14:textId="77777777" w:rsidR="00000000" w:rsidRDefault="00953ED2">
      <w:pPr>
        <w:pStyle w:val="a0"/>
        <w:rPr>
          <w:rFonts w:hint="cs"/>
          <w:rtl/>
        </w:rPr>
      </w:pPr>
      <w:r>
        <w:rPr>
          <w:rFonts w:hint="cs"/>
          <w:rtl/>
        </w:rPr>
        <w:t xml:space="preserve">הצעת החוק באה </w:t>
      </w:r>
      <w:r>
        <w:rPr>
          <w:rFonts w:hint="cs"/>
          <w:rtl/>
        </w:rPr>
        <w:t>לתקן עיוותים. אין בשום מקום בעולם דוגמה לכך שבחירת שופטים נעשית על-ידי השופטים כשהשופטים ממנים את עצמם. יש כאן מוסד שלא נבחר באופן דמוקרטי, אלא באופן שרירותי, על-ידי מועדון סגור של חברים.</w:t>
      </w:r>
    </w:p>
    <w:p w14:paraId="119019EF" w14:textId="77777777" w:rsidR="00000000" w:rsidRDefault="00953ED2">
      <w:pPr>
        <w:pStyle w:val="a0"/>
        <w:rPr>
          <w:rFonts w:hint="cs"/>
          <w:rtl/>
        </w:rPr>
      </w:pPr>
    </w:p>
    <w:p w14:paraId="603F96AD" w14:textId="77777777" w:rsidR="00000000" w:rsidRDefault="00953ED2">
      <w:pPr>
        <w:pStyle w:val="af1"/>
        <w:rPr>
          <w:rtl/>
        </w:rPr>
      </w:pPr>
      <w:r>
        <w:rPr>
          <w:rtl/>
        </w:rPr>
        <w:t>היו"ר ראובן ריבלין:</w:t>
      </w:r>
    </w:p>
    <w:p w14:paraId="0284552D" w14:textId="77777777" w:rsidR="00000000" w:rsidRDefault="00953ED2">
      <w:pPr>
        <w:pStyle w:val="a0"/>
        <w:rPr>
          <w:rtl/>
        </w:rPr>
      </w:pPr>
    </w:p>
    <w:p w14:paraId="29C44929" w14:textId="77777777" w:rsidR="00000000" w:rsidRDefault="00953ED2">
      <w:pPr>
        <w:pStyle w:val="a0"/>
        <w:rPr>
          <w:rFonts w:hint="cs"/>
          <w:rtl/>
        </w:rPr>
      </w:pPr>
      <w:r>
        <w:rPr>
          <w:rFonts w:hint="cs"/>
          <w:rtl/>
        </w:rPr>
        <w:t>חבר הכנסת זאב, אדוני יכול לומר מה שהוא רוצה, א</w:t>
      </w:r>
      <w:r>
        <w:rPr>
          <w:rFonts w:hint="cs"/>
          <w:rtl/>
        </w:rPr>
        <w:t>בל הם נבחרים על-פי החוק. כך החוק קובע.</w:t>
      </w:r>
    </w:p>
    <w:p w14:paraId="6A376B02" w14:textId="77777777" w:rsidR="00000000" w:rsidRDefault="00953ED2">
      <w:pPr>
        <w:pStyle w:val="a0"/>
        <w:rPr>
          <w:rFonts w:hint="cs"/>
          <w:rtl/>
        </w:rPr>
      </w:pPr>
    </w:p>
    <w:p w14:paraId="6B1116A6" w14:textId="77777777" w:rsidR="00000000" w:rsidRDefault="00953ED2">
      <w:pPr>
        <w:pStyle w:val="-"/>
        <w:rPr>
          <w:rtl/>
        </w:rPr>
      </w:pPr>
      <w:bookmarkStart w:id="173" w:name="FS000000490T18_05_2005_13_14_49"/>
      <w:bookmarkEnd w:id="173"/>
      <w:r>
        <w:rPr>
          <w:rFonts w:hint="eastAsia"/>
          <w:rtl/>
        </w:rPr>
        <w:t>נסים</w:t>
      </w:r>
      <w:r>
        <w:rPr>
          <w:rtl/>
        </w:rPr>
        <w:t xml:space="preserve"> זאב (ש"ס):</w:t>
      </w:r>
    </w:p>
    <w:p w14:paraId="099EBFDD" w14:textId="77777777" w:rsidR="00000000" w:rsidRDefault="00953ED2">
      <w:pPr>
        <w:pStyle w:val="a0"/>
        <w:rPr>
          <w:rFonts w:hint="cs"/>
          <w:rtl/>
        </w:rPr>
      </w:pPr>
    </w:p>
    <w:p w14:paraId="2A3347F2" w14:textId="77777777" w:rsidR="00000000" w:rsidRDefault="00953ED2">
      <w:pPr>
        <w:pStyle w:val="a0"/>
        <w:rPr>
          <w:rFonts w:hint="cs"/>
          <w:rtl/>
        </w:rPr>
      </w:pPr>
      <w:r>
        <w:rPr>
          <w:rFonts w:hint="cs"/>
          <w:rtl/>
        </w:rPr>
        <w:t>לכן אני רוצה לתקן את החוק.</w:t>
      </w:r>
    </w:p>
    <w:p w14:paraId="0C5BCD68" w14:textId="77777777" w:rsidR="00000000" w:rsidRDefault="00953ED2">
      <w:pPr>
        <w:pStyle w:val="a0"/>
        <w:rPr>
          <w:rFonts w:hint="cs"/>
          <w:rtl/>
        </w:rPr>
      </w:pPr>
    </w:p>
    <w:p w14:paraId="38E3D4FD" w14:textId="77777777" w:rsidR="00000000" w:rsidRDefault="00953ED2">
      <w:pPr>
        <w:pStyle w:val="af1"/>
        <w:rPr>
          <w:rtl/>
        </w:rPr>
      </w:pPr>
      <w:r>
        <w:rPr>
          <w:rFonts w:hint="eastAsia"/>
          <w:rtl/>
        </w:rPr>
        <w:t>היו</w:t>
      </w:r>
      <w:r>
        <w:rPr>
          <w:rtl/>
        </w:rPr>
        <w:t>"</w:t>
      </w:r>
      <w:r>
        <w:rPr>
          <w:rFonts w:hint="eastAsia"/>
          <w:rtl/>
        </w:rPr>
        <w:t>ר ראובן ריבלין:</w:t>
      </w:r>
    </w:p>
    <w:p w14:paraId="176ECF52" w14:textId="77777777" w:rsidR="00000000" w:rsidRDefault="00953ED2">
      <w:pPr>
        <w:pStyle w:val="a0"/>
        <w:rPr>
          <w:rFonts w:hint="cs"/>
          <w:rtl/>
        </w:rPr>
      </w:pPr>
    </w:p>
    <w:p w14:paraId="1114355D" w14:textId="77777777" w:rsidR="00000000" w:rsidRDefault="00953ED2">
      <w:pPr>
        <w:pStyle w:val="a0"/>
        <w:rPr>
          <w:rFonts w:hint="cs"/>
          <w:rtl/>
        </w:rPr>
      </w:pPr>
      <w:r>
        <w:rPr>
          <w:rFonts w:hint="cs"/>
          <w:rtl/>
        </w:rPr>
        <w:t>הם נבחרים בהתאם לחוק.</w:t>
      </w:r>
    </w:p>
    <w:p w14:paraId="4F4FE995" w14:textId="77777777" w:rsidR="00000000" w:rsidRDefault="00953ED2">
      <w:pPr>
        <w:pStyle w:val="a0"/>
        <w:rPr>
          <w:rFonts w:hint="cs"/>
          <w:rtl/>
        </w:rPr>
      </w:pPr>
    </w:p>
    <w:p w14:paraId="47C0C6D4" w14:textId="77777777" w:rsidR="00000000" w:rsidRDefault="00953ED2">
      <w:pPr>
        <w:pStyle w:val="-"/>
        <w:rPr>
          <w:rtl/>
        </w:rPr>
      </w:pPr>
      <w:bookmarkStart w:id="174" w:name="FS000000490T18_05_2005_12_54_55C"/>
      <w:bookmarkEnd w:id="174"/>
      <w:r>
        <w:rPr>
          <w:rtl/>
        </w:rPr>
        <w:t>נסים זאב (ש"ס):</w:t>
      </w:r>
    </w:p>
    <w:p w14:paraId="49989AB7" w14:textId="77777777" w:rsidR="00000000" w:rsidRDefault="00953ED2">
      <w:pPr>
        <w:pStyle w:val="a0"/>
        <w:rPr>
          <w:rtl/>
        </w:rPr>
      </w:pPr>
    </w:p>
    <w:p w14:paraId="7E74474D" w14:textId="77777777" w:rsidR="00000000" w:rsidRDefault="00953ED2">
      <w:pPr>
        <w:pStyle w:val="a0"/>
        <w:rPr>
          <w:rFonts w:hint="cs"/>
          <w:rtl/>
        </w:rPr>
      </w:pPr>
      <w:r>
        <w:rPr>
          <w:rFonts w:hint="cs"/>
          <w:rtl/>
        </w:rPr>
        <w:t>אני רוצה להסביר איזה מין סוג בחירה יש, שלא קיימת במדינות דמוקרטיות, ולראות את השוני. גם בליכוד יש פריימריס ונב</w:t>
      </w:r>
      <w:r>
        <w:rPr>
          <w:rFonts w:hint="cs"/>
          <w:rtl/>
        </w:rPr>
        <w:t>חרים, ואנו יודעים איך בסופו של דבר מגיעים לכנסת. אבל צריך לשנות את השיטה. אם השיטה אינה טובה, צריך לשנות אותה.</w:t>
      </w:r>
    </w:p>
    <w:p w14:paraId="4DE05998" w14:textId="77777777" w:rsidR="00000000" w:rsidRDefault="00953ED2">
      <w:pPr>
        <w:pStyle w:val="a0"/>
        <w:rPr>
          <w:rFonts w:hint="cs"/>
          <w:rtl/>
        </w:rPr>
      </w:pPr>
    </w:p>
    <w:p w14:paraId="32DA098A" w14:textId="77777777" w:rsidR="00000000" w:rsidRDefault="00953ED2">
      <w:pPr>
        <w:pStyle w:val="a0"/>
        <w:rPr>
          <w:rFonts w:hint="cs"/>
          <w:rtl/>
        </w:rPr>
      </w:pPr>
      <w:r>
        <w:rPr>
          <w:rFonts w:hint="cs"/>
          <w:rtl/>
        </w:rPr>
        <w:t>צריך לזכור מה סמכות בית-המשפט העליון. הסמכות שלהם היא לקבוע הלכות, לקבוע אורח חיים ואת זכויות תושבי המדינה, מחילים אמות-מידה מוסריות שמקובלות וד</w:t>
      </w:r>
      <w:r>
        <w:rPr>
          <w:rFonts w:hint="cs"/>
          <w:rtl/>
        </w:rPr>
        <w:t>אי עליהם, בניגוד לדעתם, לאמונתם ולהשקפת עולמם של רבים משכבות הציבור פה. יש כאן פגיעה קשה בשכבות רחבות של הציבור בכל מיני פסיקות כאלה ואחרות, ואותו ציבור חי בהרגשת קיפוח. מתגברת ההרגשה של הנהלים הנפסדים והנצחת הנהלים שהיו מקובלים מאז הקמת המדינה, וזה נעשה ב</w:t>
      </w:r>
      <w:r>
        <w:rPr>
          <w:rFonts w:hint="cs"/>
          <w:rtl/>
        </w:rPr>
        <w:t xml:space="preserve">אצטלה חוקית בוודאי, כמו שאמר היושב-ראש - ועדה של שופטי בית-המשפט העליון ונשיא בית-המשפט העליון. </w:t>
      </w:r>
    </w:p>
    <w:p w14:paraId="71ACCD7E" w14:textId="77777777" w:rsidR="00000000" w:rsidRDefault="00953ED2">
      <w:pPr>
        <w:pStyle w:val="a0"/>
        <w:rPr>
          <w:rFonts w:hint="cs"/>
          <w:rtl/>
        </w:rPr>
      </w:pPr>
    </w:p>
    <w:p w14:paraId="0D545D3A" w14:textId="77777777" w:rsidR="00000000" w:rsidRDefault="00953ED2">
      <w:pPr>
        <w:pStyle w:val="a0"/>
        <w:rPr>
          <w:rFonts w:hint="cs"/>
          <w:rtl/>
        </w:rPr>
      </w:pPr>
      <w:r>
        <w:rPr>
          <w:rFonts w:hint="cs"/>
          <w:rtl/>
        </w:rPr>
        <w:t>אדוני היושב-ראש, בארצות-הברית, למשל, אין דבר כזה שנשיא נבחר ליותר משמונה שנים. זה לא מלכותו בכול משלה. נבחר ארבע שנים ושוב עוד ארבע שנים.</w:t>
      </w:r>
    </w:p>
    <w:p w14:paraId="788936AF" w14:textId="77777777" w:rsidR="00000000" w:rsidRDefault="00953ED2">
      <w:pPr>
        <w:pStyle w:val="a0"/>
        <w:rPr>
          <w:rFonts w:hint="cs"/>
          <w:rtl/>
        </w:rPr>
      </w:pPr>
    </w:p>
    <w:p w14:paraId="4303D5C1" w14:textId="77777777" w:rsidR="00000000" w:rsidRDefault="00953ED2">
      <w:pPr>
        <w:pStyle w:val="af1"/>
        <w:rPr>
          <w:rtl/>
        </w:rPr>
      </w:pPr>
      <w:r>
        <w:rPr>
          <w:rtl/>
        </w:rPr>
        <w:t>היו"ר ראובן ריבלין:</w:t>
      </w:r>
    </w:p>
    <w:p w14:paraId="052C2276" w14:textId="77777777" w:rsidR="00000000" w:rsidRDefault="00953ED2">
      <w:pPr>
        <w:pStyle w:val="a0"/>
        <w:rPr>
          <w:rtl/>
        </w:rPr>
      </w:pPr>
    </w:p>
    <w:p w14:paraId="0932B813" w14:textId="77777777" w:rsidR="00000000" w:rsidRDefault="00953ED2">
      <w:pPr>
        <w:pStyle w:val="a0"/>
        <w:rPr>
          <w:rFonts w:hint="cs"/>
          <w:rtl/>
        </w:rPr>
      </w:pPr>
      <w:r>
        <w:rPr>
          <w:rFonts w:hint="cs"/>
          <w:rtl/>
        </w:rPr>
        <w:t>זה נאמר רק לגבי הקדוש-ברוך-הוא.</w:t>
      </w:r>
    </w:p>
    <w:p w14:paraId="79CC7502" w14:textId="77777777" w:rsidR="00000000" w:rsidRDefault="00953ED2">
      <w:pPr>
        <w:pStyle w:val="a0"/>
        <w:rPr>
          <w:rFonts w:hint="cs"/>
          <w:rtl/>
        </w:rPr>
      </w:pPr>
    </w:p>
    <w:p w14:paraId="33B1D233" w14:textId="77777777" w:rsidR="00000000" w:rsidRDefault="00953ED2">
      <w:pPr>
        <w:pStyle w:val="-"/>
        <w:rPr>
          <w:rtl/>
        </w:rPr>
      </w:pPr>
      <w:bookmarkStart w:id="175" w:name="FS000000490T18_05_2005_12_56_42C"/>
      <w:bookmarkEnd w:id="175"/>
      <w:r>
        <w:rPr>
          <w:rtl/>
        </w:rPr>
        <w:t>נסים זאב (ש"ס):</w:t>
      </w:r>
    </w:p>
    <w:p w14:paraId="47D9CDC3" w14:textId="77777777" w:rsidR="00000000" w:rsidRDefault="00953ED2">
      <w:pPr>
        <w:pStyle w:val="a0"/>
        <w:rPr>
          <w:rtl/>
        </w:rPr>
      </w:pPr>
    </w:p>
    <w:p w14:paraId="09B78683" w14:textId="77777777" w:rsidR="00000000" w:rsidRDefault="00953ED2">
      <w:pPr>
        <w:pStyle w:val="a0"/>
        <w:rPr>
          <w:rFonts w:hint="cs"/>
          <w:rtl/>
        </w:rPr>
      </w:pPr>
      <w:r>
        <w:rPr>
          <w:rFonts w:hint="cs"/>
          <w:rtl/>
        </w:rPr>
        <w:t>אם אדוני אולי מכיר תוכנית של אבות ובנים, זה קיים כל מוצאי-שבת אצלנו, בחוגים שלנו, אז האבא יושב עם הבן. מה שקורה כאן, החוג הזה קיים בבית-המשפט העליון. האבות מביאים את הבנים, מביאים את המקורבים, ודבר כזה לא</w:t>
      </w:r>
      <w:r>
        <w:rPr>
          <w:rFonts w:hint="cs"/>
          <w:rtl/>
        </w:rPr>
        <w:t xml:space="preserve"> יכול להימשך. צריך לשים קץ.</w:t>
      </w:r>
    </w:p>
    <w:p w14:paraId="60B00CCE" w14:textId="77777777" w:rsidR="00000000" w:rsidRDefault="00953ED2">
      <w:pPr>
        <w:pStyle w:val="a0"/>
        <w:rPr>
          <w:rFonts w:hint="cs"/>
          <w:rtl/>
        </w:rPr>
      </w:pPr>
    </w:p>
    <w:p w14:paraId="5CE82409" w14:textId="77777777" w:rsidR="00000000" w:rsidRDefault="00953ED2">
      <w:pPr>
        <w:pStyle w:val="af0"/>
        <w:rPr>
          <w:rtl/>
        </w:rPr>
      </w:pPr>
      <w:r>
        <w:rPr>
          <w:rFonts w:hint="eastAsia"/>
          <w:rtl/>
        </w:rPr>
        <w:t>קריאה</w:t>
      </w:r>
      <w:r>
        <w:rPr>
          <w:rtl/>
        </w:rPr>
        <w:t>:</w:t>
      </w:r>
    </w:p>
    <w:p w14:paraId="50BB4802" w14:textId="77777777" w:rsidR="00000000" w:rsidRDefault="00953ED2">
      <w:pPr>
        <w:pStyle w:val="a0"/>
        <w:rPr>
          <w:rFonts w:hint="cs"/>
          <w:rtl/>
        </w:rPr>
      </w:pPr>
    </w:p>
    <w:p w14:paraId="3BC64D4B" w14:textId="77777777" w:rsidR="00000000" w:rsidRDefault="00953ED2">
      <w:pPr>
        <w:pStyle w:val="a0"/>
        <w:rPr>
          <w:rFonts w:hint="cs"/>
          <w:rtl/>
        </w:rPr>
      </w:pPr>
      <w:r>
        <w:rPr>
          <w:rFonts w:hint="cs"/>
          <w:rtl/>
        </w:rPr>
        <w:t>איפה זה "אצלנו"?</w:t>
      </w:r>
    </w:p>
    <w:p w14:paraId="4190048C" w14:textId="77777777" w:rsidR="00000000" w:rsidRDefault="00953ED2">
      <w:pPr>
        <w:pStyle w:val="a0"/>
        <w:rPr>
          <w:rFonts w:hint="cs"/>
          <w:rtl/>
        </w:rPr>
      </w:pPr>
    </w:p>
    <w:p w14:paraId="4D0B4194" w14:textId="77777777" w:rsidR="00000000" w:rsidRDefault="00953ED2">
      <w:pPr>
        <w:pStyle w:val="-"/>
        <w:rPr>
          <w:rtl/>
        </w:rPr>
      </w:pPr>
      <w:bookmarkStart w:id="176" w:name="FS000000490T18_05_2005_12_57_33C"/>
      <w:bookmarkEnd w:id="176"/>
      <w:r>
        <w:rPr>
          <w:rtl/>
        </w:rPr>
        <w:t>נסים זאב (ש"ס):</w:t>
      </w:r>
    </w:p>
    <w:p w14:paraId="43DFB8FC" w14:textId="77777777" w:rsidR="00000000" w:rsidRDefault="00953ED2">
      <w:pPr>
        <w:pStyle w:val="a0"/>
        <w:rPr>
          <w:rtl/>
        </w:rPr>
      </w:pPr>
    </w:p>
    <w:p w14:paraId="78C87CCD" w14:textId="77777777" w:rsidR="00000000" w:rsidRDefault="00953ED2">
      <w:pPr>
        <w:pStyle w:val="a0"/>
        <w:rPr>
          <w:rFonts w:hint="cs"/>
          <w:rtl/>
        </w:rPr>
      </w:pPr>
      <w:r>
        <w:rPr>
          <w:rFonts w:hint="cs"/>
          <w:rtl/>
        </w:rPr>
        <w:t>במסגרת הקהילתית, הלימודית, יש תוכנית של אבות ובנים, שהאבות מלמדים את הבנים, מקדישים שעת לימוד, אבל לא נותנים להם את הג'וב שלהם, ואומרים להם: אנו עוד מעט עוזבים, אז אתה, בני, יורש אותי,</w:t>
      </w:r>
      <w:r>
        <w:rPr>
          <w:rFonts w:hint="cs"/>
          <w:rtl/>
        </w:rPr>
        <w:t xml:space="preserve"> ואתה, בני, שמע בקולי.</w:t>
      </w:r>
    </w:p>
    <w:p w14:paraId="3E68BBD5" w14:textId="77777777" w:rsidR="00000000" w:rsidRDefault="00953ED2">
      <w:pPr>
        <w:pStyle w:val="a0"/>
        <w:ind w:firstLine="0"/>
        <w:rPr>
          <w:rFonts w:hint="cs"/>
          <w:rtl/>
        </w:rPr>
      </w:pPr>
    </w:p>
    <w:p w14:paraId="52FAC1DB" w14:textId="77777777" w:rsidR="00000000" w:rsidRDefault="00953ED2">
      <w:pPr>
        <w:pStyle w:val="a0"/>
        <w:rPr>
          <w:rFonts w:hint="cs"/>
          <w:rtl/>
        </w:rPr>
      </w:pPr>
      <w:r>
        <w:rPr>
          <w:rFonts w:hint="cs"/>
          <w:rtl/>
        </w:rPr>
        <w:t>אדוני היושב-ראש, בהצעת חוק זו הושקעה הרבה מחשבה כדי להביא ייצוג לאותן שכבות. אני רוצה להבין, מדוע שופט בית-המשפט העליון, למשל, בא לוועדת החוקה, מנסה לשכנע חברי ועדת כנסת שלא יוקם בית-משפט לחוקה? מה זה עניינו? יש כאן פגיעה קשה בדמוקר</w:t>
      </w:r>
      <w:r>
        <w:rPr>
          <w:rFonts w:hint="cs"/>
          <w:rtl/>
        </w:rPr>
        <w:t>טיה או לא? הוא בא להשפיע.</w:t>
      </w:r>
    </w:p>
    <w:p w14:paraId="78EBC27A" w14:textId="77777777" w:rsidR="00000000" w:rsidRDefault="00953ED2">
      <w:pPr>
        <w:pStyle w:val="a0"/>
        <w:rPr>
          <w:rFonts w:hint="cs"/>
          <w:rtl/>
        </w:rPr>
      </w:pPr>
    </w:p>
    <w:p w14:paraId="0790ACF2" w14:textId="77777777" w:rsidR="00000000" w:rsidRDefault="00953ED2">
      <w:pPr>
        <w:pStyle w:val="a0"/>
        <w:rPr>
          <w:rFonts w:hint="cs"/>
          <w:rtl/>
        </w:rPr>
      </w:pPr>
      <w:r>
        <w:rPr>
          <w:rFonts w:hint="cs"/>
          <w:rtl/>
        </w:rPr>
        <w:t>צריך לתת ייצוג לכל אותם אנשים שבחרו אותנו. אנו לא יכולים להתחרות עם אותם אנשים שלוקחים את הסמכויות ומשתמשים בדמוקרטיה וביכולת שלהם כדי להתוות דרך ואורח-חיים בלי שכל שכבות הציבור במדינת ישראל ירגישו שיש להן ייצוג והן מיוצגות על-יד</w:t>
      </w:r>
      <w:r>
        <w:rPr>
          <w:rFonts w:hint="cs"/>
          <w:rtl/>
        </w:rPr>
        <w:t xml:space="preserve">י שופטי בית-המשפט העליון. </w:t>
      </w:r>
    </w:p>
    <w:p w14:paraId="544785AC" w14:textId="77777777" w:rsidR="00000000" w:rsidRDefault="00953ED2">
      <w:pPr>
        <w:pStyle w:val="a0"/>
        <w:rPr>
          <w:rFonts w:hint="cs"/>
          <w:rtl/>
        </w:rPr>
      </w:pPr>
    </w:p>
    <w:p w14:paraId="56DFF572" w14:textId="77777777" w:rsidR="00000000" w:rsidRDefault="00953ED2">
      <w:pPr>
        <w:pStyle w:val="a0"/>
        <w:rPr>
          <w:rFonts w:hint="cs"/>
          <w:rtl/>
        </w:rPr>
      </w:pPr>
      <w:r>
        <w:rPr>
          <w:rFonts w:hint="cs"/>
          <w:rtl/>
        </w:rPr>
        <w:t xml:space="preserve">יש בחירה דמוקרטית בארצות-הברית. נסענו לארצות-הברית, לקנדה, אז מה למדנו מכל המסע הזה? בואו נאמץ לפחות את בחירת השופטים. רוצים להקים בית-משפט לחוקה, אתה רואה איזו התנגדות. יש התנגדות של בית-המשפט העליון. מישהו חשב למה? </w:t>
      </w:r>
    </w:p>
    <w:p w14:paraId="68D7E7B6" w14:textId="77777777" w:rsidR="00000000" w:rsidRDefault="00953ED2">
      <w:pPr>
        <w:pStyle w:val="a0"/>
        <w:rPr>
          <w:rFonts w:hint="cs"/>
          <w:rtl/>
        </w:rPr>
      </w:pPr>
    </w:p>
    <w:p w14:paraId="3DE10E07" w14:textId="77777777" w:rsidR="00000000" w:rsidRDefault="00953ED2">
      <w:pPr>
        <w:pStyle w:val="a0"/>
        <w:rPr>
          <w:rFonts w:hint="cs"/>
          <w:rtl/>
        </w:rPr>
      </w:pPr>
      <w:r>
        <w:rPr>
          <w:rFonts w:hint="cs"/>
          <w:rtl/>
        </w:rPr>
        <w:t>ואני אומר</w:t>
      </w:r>
      <w:r>
        <w:rPr>
          <w:rFonts w:hint="cs"/>
          <w:rtl/>
        </w:rPr>
        <w:t xml:space="preserve"> לך, אדוני היושב-ראש, למה אני מתנגד לחוקה, כי מה שיקרה בסופו של דבר, הסמכויות יהיו והפרשנויות החוקיות יהיו אך ורק בידי נשיא בית-המשפט העליון. זה מה שקורה היום, אך זה יקרה ביתר שאת לאחר שתהיה חוקה למדינת ישראל, שממנה לא נוכל לסגת.</w:t>
      </w:r>
    </w:p>
    <w:p w14:paraId="7DE4055F" w14:textId="77777777" w:rsidR="00000000" w:rsidRDefault="00953ED2">
      <w:pPr>
        <w:pStyle w:val="a0"/>
        <w:rPr>
          <w:rFonts w:hint="cs"/>
          <w:rtl/>
        </w:rPr>
      </w:pPr>
    </w:p>
    <w:p w14:paraId="2FAEFDC1" w14:textId="77777777" w:rsidR="00000000" w:rsidRDefault="00953ED2">
      <w:pPr>
        <w:pStyle w:val="a0"/>
        <w:rPr>
          <w:rFonts w:hint="cs"/>
          <w:rtl/>
        </w:rPr>
      </w:pPr>
      <w:r>
        <w:rPr>
          <w:rFonts w:hint="cs"/>
          <w:rtl/>
        </w:rPr>
        <w:t>ולכן, מה אני מציע - אני ב</w:t>
      </w:r>
      <w:r>
        <w:rPr>
          <w:rFonts w:hint="cs"/>
          <w:rtl/>
        </w:rPr>
        <w:t>טוח שכבוד השרים יסכימו אתי, ואתה, אדוני היושב-ראש, אני מבקש ממך לא לדבר בשם הממשלה. אתה צריך לייצג את הכנסת, אתה צריך להגן עלי קודם כול ולעזור לי לשכנע את הממשלה.</w:t>
      </w:r>
    </w:p>
    <w:p w14:paraId="6749B2D9" w14:textId="77777777" w:rsidR="00000000" w:rsidRDefault="00953ED2">
      <w:pPr>
        <w:pStyle w:val="a0"/>
        <w:rPr>
          <w:rFonts w:hint="cs"/>
          <w:rtl/>
        </w:rPr>
      </w:pPr>
    </w:p>
    <w:p w14:paraId="115F1197" w14:textId="77777777" w:rsidR="00000000" w:rsidRDefault="00953ED2">
      <w:pPr>
        <w:pStyle w:val="af1"/>
        <w:rPr>
          <w:rtl/>
        </w:rPr>
      </w:pPr>
      <w:r>
        <w:rPr>
          <w:rtl/>
        </w:rPr>
        <w:t>היו"ר ראובן ריבלין:</w:t>
      </w:r>
    </w:p>
    <w:p w14:paraId="073290C5" w14:textId="77777777" w:rsidR="00000000" w:rsidRDefault="00953ED2">
      <w:pPr>
        <w:pStyle w:val="a0"/>
        <w:rPr>
          <w:rtl/>
        </w:rPr>
      </w:pPr>
    </w:p>
    <w:p w14:paraId="39E890E9" w14:textId="77777777" w:rsidR="00000000" w:rsidRDefault="00953ED2">
      <w:pPr>
        <w:pStyle w:val="a0"/>
        <w:rPr>
          <w:rFonts w:hint="cs"/>
          <w:rtl/>
        </w:rPr>
      </w:pPr>
      <w:r>
        <w:rPr>
          <w:rFonts w:hint="cs"/>
          <w:rtl/>
        </w:rPr>
        <w:t>קודם כול, אנו צריכים להגן על עמנו ועל מדינתנו ועל ארצנו, זה תפקיד כולנו</w:t>
      </w:r>
      <w:r>
        <w:rPr>
          <w:rFonts w:hint="cs"/>
          <w:rtl/>
        </w:rPr>
        <w:t>. במקורות כתוב הרבה פעמים: המלך המשפט. באין מליץ יושר מול מגיד פשע, כך נאמר. כלומר המשפט הוא הדבר החשוב ביותר.</w:t>
      </w:r>
    </w:p>
    <w:p w14:paraId="2A0C0F17" w14:textId="77777777" w:rsidR="00000000" w:rsidRDefault="00953ED2">
      <w:pPr>
        <w:pStyle w:val="a0"/>
        <w:rPr>
          <w:rFonts w:hint="cs"/>
          <w:rtl/>
        </w:rPr>
      </w:pPr>
    </w:p>
    <w:p w14:paraId="2BABB408" w14:textId="77777777" w:rsidR="00000000" w:rsidRDefault="00953ED2">
      <w:pPr>
        <w:pStyle w:val="-"/>
        <w:rPr>
          <w:rtl/>
        </w:rPr>
      </w:pPr>
      <w:bookmarkStart w:id="177" w:name="FS000000490T18_05_2005_13_00_46C"/>
      <w:bookmarkEnd w:id="177"/>
      <w:r>
        <w:rPr>
          <w:rtl/>
        </w:rPr>
        <w:t>נסים זאב (ש"ס):</w:t>
      </w:r>
    </w:p>
    <w:p w14:paraId="7526661A" w14:textId="77777777" w:rsidR="00000000" w:rsidRDefault="00953ED2">
      <w:pPr>
        <w:pStyle w:val="a0"/>
        <w:rPr>
          <w:rtl/>
        </w:rPr>
      </w:pPr>
    </w:p>
    <w:p w14:paraId="5D27F36C" w14:textId="77777777" w:rsidR="00000000" w:rsidRDefault="00953ED2">
      <w:pPr>
        <w:pStyle w:val="a0"/>
        <w:rPr>
          <w:rFonts w:hint="cs"/>
          <w:rtl/>
        </w:rPr>
      </w:pPr>
      <w:r>
        <w:rPr>
          <w:rFonts w:hint="cs"/>
          <w:rtl/>
        </w:rPr>
        <w:t>ברור. ולכן, אדוני היושב-ראש, אני מציע ששופטי בית-המשפט העליון ימונו על-ידי נשיא המדינה, לאור המלצות הוועדה לבחירת שופטי בית-משפ</w:t>
      </w:r>
      <w:r>
        <w:rPr>
          <w:rFonts w:hint="cs"/>
          <w:rtl/>
        </w:rPr>
        <w:t>ט העליון, והוועדה לבחירת שופטי בית-המשפט העליון תהיה ועדה של 13 חברים. צ'יטה, זה צריך לעניין אותך.</w:t>
      </w:r>
    </w:p>
    <w:p w14:paraId="60B2595D" w14:textId="77777777" w:rsidR="00000000" w:rsidRDefault="00953ED2">
      <w:pPr>
        <w:pStyle w:val="a0"/>
        <w:rPr>
          <w:rFonts w:hint="cs"/>
          <w:rtl/>
        </w:rPr>
      </w:pPr>
    </w:p>
    <w:p w14:paraId="351B2A8A" w14:textId="77777777" w:rsidR="00000000" w:rsidRDefault="00953ED2">
      <w:pPr>
        <w:pStyle w:val="a0"/>
        <w:rPr>
          <w:rFonts w:hint="cs"/>
          <w:rtl/>
        </w:rPr>
      </w:pPr>
      <w:r>
        <w:rPr>
          <w:rFonts w:hint="cs"/>
          <w:rtl/>
        </w:rPr>
        <w:t>כשאתה באת ואמרת: בית-משפט לחוקה, אז אני אומר לך שזה כעין בית-משפט לחוקה. אבל לגבי בחירת נשיא בית-המשפט העליון ושופטי בית-המשפט העליון, שני הרבנים הראשיים לי</w:t>
      </w:r>
      <w:r>
        <w:rPr>
          <w:rFonts w:hint="cs"/>
          <w:rtl/>
        </w:rPr>
        <w:t>שראל יהיו חלק מהוועדה הזאת או שני דיינים, שהם דיינים בבית-הדין העליון. כמובן, שני שופטים של בית-המשפט העליון ובנוסף נשיא בית-המשפט העליון. שלושה שרי ממשלה, אשר ייקבעו על-ידי ראש הממשלה, ואחד מהם יהיה שר המשפטים, ואני רוצה לומר לכם, שאת הצעת החוק הזאת הנחתי</w:t>
      </w:r>
      <w:r>
        <w:rPr>
          <w:rFonts w:hint="cs"/>
          <w:rtl/>
        </w:rPr>
        <w:t xml:space="preserve"> בכנסת כששר המשפטים היה דווקא טומי לפיד. בכל זאת, אני מסכים שהוא יהיה הנשיא של אותה ועדה, של השרים, והוא יהיה הנבחר. אנחנו לא באים לומר פה שזה שייך למפלגה או לדרך מסוימת. שלושה חברי הכנסת שייבחרו על-ידי הכנסת בהחלטה רגילה, ובנוסף, שני נציגים של לשכת עורכי-</w:t>
      </w:r>
      <w:r>
        <w:rPr>
          <w:rFonts w:hint="cs"/>
          <w:rtl/>
        </w:rPr>
        <w:t>הדין שייבחרו על-ידי המועצה הארצית של הלשכה. דיקן של אחד מבתי-הספר למשפטים, ששר המשפטים המליץ למנותו כחבר בוועדה. בנוסף, יהיה ראש הוועדה שר המשפטים והוא יזמן את הוועדה כאשר תימסר לו הודעה על-ידי מנהל בית-המשפט בדבר הצורך באיוש משרות של שופטים בבית-המשפט העל</w:t>
      </w:r>
      <w:r>
        <w:rPr>
          <w:rFonts w:hint="cs"/>
          <w:rtl/>
        </w:rPr>
        <w:t xml:space="preserve">יון. </w:t>
      </w:r>
    </w:p>
    <w:p w14:paraId="6E3BBD3B" w14:textId="77777777" w:rsidR="00000000" w:rsidRDefault="00953ED2">
      <w:pPr>
        <w:pStyle w:val="a0"/>
        <w:rPr>
          <w:rFonts w:hint="cs"/>
          <w:rtl/>
        </w:rPr>
      </w:pPr>
    </w:p>
    <w:p w14:paraId="04D77D1E" w14:textId="77777777" w:rsidR="00000000" w:rsidRDefault="00953ED2">
      <w:pPr>
        <w:pStyle w:val="a0"/>
        <w:rPr>
          <w:rFonts w:hint="cs"/>
          <w:rtl/>
        </w:rPr>
      </w:pPr>
      <w:r>
        <w:rPr>
          <w:rFonts w:hint="cs"/>
          <w:rtl/>
        </w:rPr>
        <w:t xml:space="preserve">החלטות הוועדה יתקבלו ברוב דעות הנוכחים והמשתתפים בדיוניה. כהונת חברים בוועדה תהיה על בסיס אד-הוק, ומינוים של חברים בוועדה ייעשה על-פי חוק כל אימת שיידרש זימונה של הוועדה. אני לא טוען שוועדה שתיבחר תישאר </w:t>
      </w:r>
      <w:r>
        <w:t>forever</w:t>
      </w:r>
      <w:r>
        <w:rPr>
          <w:rFonts w:hint="cs"/>
          <w:rtl/>
        </w:rPr>
        <w:t>. לא. כל פעם שיש מינויים, אם יש צורך בכ</w:t>
      </w:r>
      <w:r>
        <w:rPr>
          <w:rFonts w:hint="cs"/>
          <w:rtl/>
        </w:rPr>
        <w:t>ל שנה - אז כל שנה אפשר להחליף את החברים. הכנסת יכולה לקבל החלטה שבשנה הבאה, אם יש מינויים חדשים, יהיו בוועדה שבוחרת מתוך חברי הכנסת שלושה חברים אחרים.</w:t>
      </w:r>
    </w:p>
    <w:p w14:paraId="59E7A4F7" w14:textId="77777777" w:rsidR="00000000" w:rsidRDefault="00953ED2">
      <w:pPr>
        <w:pStyle w:val="a0"/>
        <w:rPr>
          <w:rFonts w:hint="cs"/>
          <w:rtl/>
        </w:rPr>
      </w:pPr>
    </w:p>
    <w:p w14:paraId="26B072FF" w14:textId="77777777" w:rsidR="00000000" w:rsidRDefault="00953ED2">
      <w:pPr>
        <w:pStyle w:val="a0"/>
        <w:rPr>
          <w:rFonts w:hint="cs"/>
          <w:rtl/>
        </w:rPr>
      </w:pPr>
      <w:r>
        <w:rPr>
          <w:rFonts w:hint="cs"/>
          <w:rtl/>
        </w:rPr>
        <w:t>לכן, אדוני היושב-ראש, מכיוון שזמני תם, אני מקווה ששכנעתי לפחות את שרת המשפטים, שתהיה מליצת יושר בפני חבר</w:t>
      </w:r>
      <w:r>
        <w:rPr>
          <w:rFonts w:hint="cs"/>
          <w:rtl/>
        </w:rPr>
        <w:t>י הכנסת ובפני הממשלה לקבל את הצעתי זו.</w:t>
      </w:r>
    </w:p>
    <w:p w14:paraId="5A385D41" w14:textId="77777777" w:rsidR="00000000" w:rsidRDefault="00953ED2">
      <w:pPr>
        <w:pStyle w:val="a0"/>
        <w:ind w:firstLine="0"/>
        <w:rPr>
          <w:rFonts w:hint="cs"/>
          <w:rtl/>
        </w:rPr>
      </w:pPr>
    </w:p>
    <w:p w14:paraId="3F5E5E6E" w14:textId="77777777" w:rsidR="00000000" w:rsidRDefault="00953ED2">
      <w:pPr>
        <w:pStyle w:val="af1"/>
        <w:rPr>
          <w:rtl/>
        </w:rPr>
      </w:pPr>
      <w:r>
        <w:rPr>
          <w:rFonts w:hint="eastAsia"/>
          <w:rtl/>
        </w:rPr>
        <w:t>היו</w:t>
      </w:r>
      <w:r>
        <w:rPr>
          <w:rtl/>
        </w:rPr>
        <w:t>"ר ראובן ריבלין:</w:t>
      </w:r>
    </w:p>
    <w:p w14:paraId="2259774E" w14:textId="77777777" w:rsidR="00000000" w:rsidRDefault="00953ED2">
      <w:pPr>
        <w:pStyle w:val="a0"/>
        <w:rPr>
          <w:rFonts w:hint="cs"/>
          <w:rtl/>
        </w:rPr>
      </w:pPr>
    </w:p>
    <w:p w14:paraId="5D42C0E7" w14:textId="77777777" w:rsidR="00000000" w:rsidRDefault="00953ED2">
      <w:pPr>
        <w:pStyle w:val="a0"/>
        <w:rPr>
          <w:rFonts w:hint="cs"/>
          <w:rtl/>
        </w:rPr>
      </w:pPr>
      <w:r>
        <w:rPr>
          <w:rFonts w:hint="cs"/>
          <w:rtl/>
        </w:rPr>
        <w:t>אני מאוד מודה לחבר הכנסת נסים זאב על הצעתו. האם גברתי רוצה להשיב על שתי ההצעות יחד או על כל אחת בנפרד? שרת המשפטים תשיב על הצעת חבר הכנסת נסים זאב בעניין הרכב הוועדה לבחירת שופטים.</w:t>
      </w:r>
    </w:p>
    <w:p w14:paraId="64EF4864" w14:textId="77777777" w:rsidR="00000000" w:rsidRDefault="00953ED2">
      <w:pPr>
        <w:pStyle w:val="a0"/>
        <w:ind w:firstLine="0"/>
        <w:rPr>
          <w:rFonts w:hint="cs"/>
          <w:rtl/>
        </w:rPr>
      </w:pPr>
    </w:p>
    <w:p w14:paraId="4AB90270" w14:textId="77777777" w:rsidR="00000000" w:rsidRDefault="00953ED2">
      <w:pPr>
        <w:pStyle w:val="a"/>
        <w:rPr>
          <w:rtl/>
        </w:rPr>
      </w:pPr>
      <w:bookmarkStart w:id="178" w:name="FS000000469T18_05_2005_13_04_31"/>
      <w:bookmarkStart w:id="179" w:name="_Toc118183596"/>
      <w:bookmarkEnd w:id="178"/>
      <w:r>
        <w:rPr>
          <w:rFonts w:hint="eastAsia"/>
          <w:rtl/>
        </w:rPr>
        <w:t>שרת</w:t>
      </w:r>
      <w:r>
        <w:rPr>
          <w:rtl/>
        </w:rPr>
        <w:t xml:space="preserve"> המשפטים צ</w:t>
      </w:r>
      <w:r>
        <w:rPr>
          <w:rtl/>
        </w:rPr>
        <w:t>יפי לבני:</w:t>
      </w:r>
      <w:bookmarkEnd w:id="179"/>
    </w:p>
    <w:p w14:paraId="369F61EC" w14:textId="77777777" w:rsidR="00000000" w:rsidRDefault="00953ED2">
      <w:pPr>
        <w:pStyle w:val="a0"/>
        <w:rPr>
          <w:rFonts w:hint="cs"/>
          <w:rtl/>
        </w:rPr>
      </w:pPr>
    </w:p>
    <w:p w14:paraId="1B7C6F68" w14:textId="77777777" w:rsidR="00000000" w:rsidRDefault="00953ED2">
      <w:pPr>
        <w:pStyle w:val="a0"/>
        <w:rPr>
          <w:rFonts w:hint="cs"/>
          <w:rtl/>
        </w:rPr>
      </w:pPr>
      <w:r>
        <w:rPr>
          <w:rFonts w:hint="cs"/>
          <w:rtl/>
        </w:rPr>
        <w:t>אדוני היושב-ראש, כנסת נכבדה, הצעת החוק מבקשת לשנות את הרכב הוועדה לבחירת שופטים בבואה לבחור שופטים של בית-המשפט העליון. לפי ההצעה, ייתוספו להרכב הוועדה שני הרבנים הראשיים, שר נוסף, חבר כנסת נוסף ודיקן פקולטה למשפטים - - -</w:t>
      </w:r>
    </w:p>
    <w:p w14:paraId="0FCAA600" w14:textId="77777777" w:rsidR="00000000" w:rsidRDefault="00953ED2">
      <w:pPr>
        <w:pStyle w:val="a0"/>
        <w:ind w:firstLine="0"/>
        <w:rPr>
          <w:rFonts w:hint="cs"/>
          <w:rtl/>
        </w:rPr>
      </w:pPr>
    </w:p>
    <w:p w14:paraId="6C4F10D5" w14:textId="77777777" w:rsidR="00000000" w:rsidRDefault="00953ED2">
      <w:pPr>
        <w:pStyle w:val="af0"/>
        <w:rPr>
          <w:rtl/>
        </w:rPr>
      </w:pPr>
      <w:r>
        <w:rPr>
          <w:rFonts w:hint="eastAsia"/>
          <w:rtl/>
        </w:rPr>
        <w:t>חיים</w:t>
      </w:r>
      <w:r>
        <w:rPr>
          <w:rtl/>
        </w:rPr>
        <w:t xml:space="preserve"> אורון (יחד):</w:t>
      </w:r>
    </w:p>
    <w:p w14:paraId="3045BC7B" w14:textId="77777777" w:rsidR="00000000" w:rsidRDefault="00953ED2">
      <w:pPr>
        <w:pStyle w:val="a0"/>
        <w:rPr>
          <w:rFonts w:hint="cs"/>
          <w:rtl/>
        </w:rPr>
      </w:pPr>
    </w:p>
    <w:p w14:paraId="7E5C9352" w14:textId="77777777" w:rsidR="00000000" w:rsidRDefault="00953ED2">
      <w:pPr>
        <w:pStyle w:val="a0"/>
        <w:rPr>
          <w:rFonts w:hint="cs"/>
          <w:rtl/>
        </w:rPr>
      </w:pPr>
      <w:r>
        <w:rPr>
          <w:rFonts w:hint="cs"/>
          <w:rtl/>
        </w:rPr>
        <w:t>והמ</w:t>
      </w:r>
      <w:r>
        <w:rPr>
          <w:rFonts w:hint="cs"/>
          <w:rtl/>
        </w:rPr>
        <w:t>ופתי של ירושלים.</w:t>
      </w:r>
    </w:p>
    <w:p w14:paraId="408CAC6C" w14:textId="77777777" w:rsidR="00000000" w:rsidRDefault="00953ED2">
      <w:pPr>
        <w:pStyle w:val="a0"/>
        <w:ind w:firstLine="0"/>
        <w:rPr>
          <w:rFonts w:hint="cs"/>
          <w:rtl/>
        </w:rPr>
      </w:pPr>
    </w:p>
    <w:p w14:paraId="6FBF79FB" w14:textId="77777777" w:rsidR="00000000" w:rsidRDefault="00953ED2">
      <w:pPr>
        <w:pStyle w:val="-"/>
        <w:rPr>
          <w:rtl/>
        </w:rPr>
      </w:pPr>
      <w:bookmarkStart w:id="180" w:name="FS000000469T18_05_2005_13_04_54C"/>
      <w:bookmarkEnd w:id="180"/>
      <w:r>
        <w:rPr>
          <w:rtl/>
        </w:rPr>
        <w:t>שרת המשפטים ציפי לבני:</w:t>
      </w:r>
    </w:p>
    <w:p w14:paraId="1FB78EB7" w14:textId="77777777" w:rsidR="00000000" w:rsidRDefault="00953ED2">
      <w:pPr>
        <w:pStyle w:val="a0"/>
        <w:rPr>
          <w:rtl/>
        </w:rPr>
      </w:pPr>
    </w:p>
    <w:p w14:paraId="5FEAD81F" w14:textId="77777777" w:rsidR="00000000" w:rsidRDefault="00953ED2">
      <w:pPr>
        <w:pStyle w:val="a0"/>
        <w:rPr>
          <w:rFonts w:hint="cs"/>
          <w:rtl/>
        </w:rPr>
      </w:pPr>
      <w:r>
        <w:rPr>
          <w:rFonts w:hint="cs"/>
          <w:rtl/>
        </w:rPr>
        <w:t>לא, העניין של הרבנים הראשיים שומר את האיזון בין ספרדים לאשכנזים, אבל אפשר גם את נשיא בית-הדין השרעי לערעורים.</w:t>
      </w:r>
    </w:p>
    <w:p w14:paraId="4F720EB4" w14:textId="77777777" w:rsidR="00000000" w:rsidRDefault="00953ED2">
      <w:pPr>
        <w:pStyle w:val="a0"/>
        <w:ind w:firstLine="0"/>
        <w:rPr>
          <w:rFonts w:hint="cs"/>
          <w:rtl/>
        </w:rPr>
      </w:pPr>
    </w:p>
    <w:p w14:paraId="65AAE961" w14:textId="77777777" w:rsidR="00000000" w:rsidRDefault="00953ED2">
      <w:pPr>
        <w:pStyle w:val="af1"/>
        <w:rPr>
          <w:rtl/>
        </w:rPr>
      </w:pPr>
      <w:r>
        <w:rPr>
          <w:rFonts w:hint="eastAsia"/>
          <w:rtl/>
        </w:rPr>
        <w:t>היו</w:t>
      </w:r>
      <w:r>
        <w:rPr>
          <w:rtl/>
        </w:rPr>
        <w:t>"ר ראובן ריבלין:</w:t>
      </w:r>
    </w:p>
    <w:p w14:paraId="68C80DD8" w14:textId="77777777" w:rsidR="00000000" w:rsidRDefault="00953ED2">
      <w:pPr>
        <w:pStyle w:val="a0"/>
        <w:rPr>
          <w:rFonts w:hint="cs"/>
          <w:rtl/>
        </w:rPr>
      </w:pPr>
    </w:p>
    <w:p w14:paraId="5DC80EFA" w14:textId="77777777" w:rsidR="00000000" w:rsidRDefault="00953ED2">
      <w:pPr>
        <w:pStyle w:val="a0"/>
        <w:rPr>
          <w:rFonts w:hint="cs"/>
          <w:rtl/>
        </w:rPr>
      </w:pPr>
      <w:r>
        <w:rPr>
          <w:rFonts w:hint="cs"/>
          <w:rtl/>
        </w:rPr>
        <w:t>יש אלמנט חשוב נוסף, שכל פעם בחירתם תהיה אד-הוק, כי אפשר כל פעם בהתאם למועמדים להחל</w:t>
      </w:r>
      <w:r>
        <w:rPr>
          <w:rFonts w:hint="cs"/>
          <w:rtl/>
        </w:rPr>
        <w:t>יף את חברי הוועדה.</w:t>
      </w:r>
    </w:p>
    <w:p w14:paraId="5EF38228" w14:textId="77777777" w:rsidR="00000000" w:rsidRDefault="00953ED2">
      <w:pPr>
        <w:pStyle w:val="a0"/>
        <w:ind w:firstLine="0"/>
        <w:rPr>
          <w:rFonts w:hint="cs"/>
          <w:rtl/>
        </w:rPr>
      </w:pPr>
    </w:p>
    <w:p w14:paraId="3ED5239B" w14:textId="77777777" w:rsidR="00000000" w:rsidRDefault="00953ED2">
      <w:pPr>
        <w:pStyle w:val="-"/>
        <w:rPr>
          <w:rtl/>
        </w:rPr>
      </w:pPr>
      <w:bookmarkStart w:id="181" w:name="FS000000469T18_05_2005_13_05_09C"/>
      <w:bookmarkEnd w:id="181"/>
      <w:r>
        <w:rPr>
          <w:rtl/>
        </w:rPr>
        <w:t>שרת המשפטים ציפי לבני:</w:t>
      </w:r>
    </w:p>
    <w:p w14:paraId="11C3BA71" w14:textId="77777777" w:rsidR="00000000" w:rsidRDefault="00953ED2">
      <w:pPr>
        <w:pStyle w:val="a0"/>
        <w:rPr>
          <w:rtl/>
        </w:rPr>
      </w:pPr>
    </w:p>
    <w:p w14:paraId="1CD43F52" w14:textId="77777777" w:rsidR="00000000" w:rsidRDefault="00953ED2">
      <w:pPr>
        <w:pStyle w:val="a0"/>
        <w:rPr>
          <w:rFonts w:hint="cs"/>
          <w:rtl/>
        </w:rPr>
      </w:pPr>
      <w:r>
        <w:rPr>
          <w:rFonts w:hint="cs"/>
          <w:rtl/>
        </w:rPr>
        <w:t xml:space="preserve">הממשלה מתנגדת להצעת החוק. </w:t>
      </w:r>
    </w:p>
    <w:p w14:paraId="158DDE18" w14:textId="77777777" w:rsidR="00000000" w:rsidRDefault="00953ED2">
      <w:pPr>
        <w:pStyle w:val="a0"/>
        <w:rPr>
          <w:rFonts w:hint="cs"/>
          <w:rtl/>
        </w:rPr>
      </w:pPr>
    </w:p>
    <w:p w14:paraId="7E8E061F" w14:textId="77777777" w:rsidR="00000000" w:rsidRDefault="00953ED2">
      <w:pPr>
        <w:pStyle w:val="a0"/>
        <w:rPr>
          <w:rFonts w:hint="cs"/>
          <w:rtl/>
        </w:rPr>
      </w:pPr>
      <w:r>
        <w:rPr>
          <w:rFonts w:hint="cs"/>
          <w:rtl/>
        </w:rPr>
        <w:t>יש כאן טיעון שהוא טכני, כי מדובר בתיקון של חוק-יסוד, ולכן כל מרכיבי הקואליציה מחויבים. אבל לגופו של עניין, אינני חושבת שהתיקון ראוי, ומכל הסיבות האלה אני בעד לדחות את הצעת החוק. הצעת ה</w:t>
      </w:r>
      <w:r>
        <w:rPr>
          <w:rFonts w:hint="cs"/>
          <w:rtl/>
        </w:rPr>
        <w:t>חוק לא מאזנת, לא יוצרת הרכב ראוי יותר. היא מכניסה אולי את מי שחבר הכנסת זאב יש לו עניין להכניס לוועדה, אבל היא בוודאי איננה הצעה ראויה. ולכן, הממשלה מתנגדת.</w:t>
      </w:r>
    </w:p>
    <w:p w14:paraId="298DD770" w14:textId="77777777" w:rsidR="00000000" w:rsidRDefault="00953ED2">
      <w:pPr>
        <w:pStyle w:val="a0"/>
        <w:ind w:firstLine="0"/>
        <w:rPr>
          <w:rFonts w:hint="cs"/>
          <w:rtl/>
        </w:rPr>
      </w:pPr>
    </w:p>
    <w:p w14:paraId="418EA70C" w14:textId="77777777" w:rsidR="00000000" w:rsidRDefault="00953ED2">
      <w:pPr>
        <w:pStyle w:val="af1"/>
        <w:rPr>
          <w:rtl/>
        </w:rPr>
      </w:pPr>
      <w:r>
        <w:rPr>
          <w:rFonts w:hint="eastAsia"/>
          <w:rtl/>
        </w:rPr>
        <w:t>היו</w:t>
      </w:r>
      <w:r>
        <w:rPr>
          <w:rtl/>
        </w:rPr>
        <w:t>"ר ראובן ריבלין:</w:t>
      </w:r>
    </w:p>
    <w:p w14:paraId="18AB5C84" w14:textId="77777777" w:rsidR="00000000" w:rsidRDefault="00953ED2">
      <w:pPr>
        <w:pStyle w:val="a0"/>
        <w:rPr>
          <w:rFonts w:hint="cs"/>
          <w:rtl/>
        </w:rPr>
      </w:pPr>
    </w:p>
    <w:p w14:paraId="0108EFAD" w14:textId="77777777" w:rsidR="00000000" w:rsidRDefault="00953ED2">
      <w:pPr>
        <w:pStyle w:val="a0"/>
        <w:rPr>
          <w:rFonts w:hint="cs"/>
          <w:rtl/>
        </w:rPr>
      </w:pPr>
      <w:r>
        <w:rPr>
          <w:rFonts w:hint="cs"/>
          <w:rtl/>
        </w:rPr>
        <w:t>בבקשה, חבר הכנסת זאב, אתה יכול להשיב. זכותך המלאה, חבר הכנסת זאב.</w:t>
      </w:r>
    </w:p>
    <w:p w14:paraId="4EDF6A68" w14:textId="77777777" w:rsidR="00000000" w:rsidRDefault="00953ED2">
      <w:pPr>
        <w:pStyle w:val="a0"/>
        <w:ind w:firstLine="0"/>
        <w:rPr>
          <w:rFonts w:hint="cs"/>
          <w:rtl/>
        </w:rPr>
      </w:pPr>
    </w:p>
    <w:p w14:paraId="6C01F836" w14:textId="77777777" w:rsidR="00000000" w:rsidRDefault="00953ED2">
      <w:pPr>
        <w:pStyle w:val="a"/>
        <w:rPr>
          <w:rtl/>
        </w:rPr>
      </w:pPr>
      <w:bookmarkStart w:id="182" w:name="FS000000469T18_05_2005_13_05_51C"/>
      <w:bookmarkStart w:id="183" w:name="FS000000490T18_05_2005_13_05_57"/>
      <w:bookmarkStart w:id="184" w:name="_Toc118183597"/>
      <w:bookmarkEnd w:id="182"/>
      <w:bookmarkEnd w:id="183"/>
      <w:r>
        <w:rPr>
          <w:rtl/>
        </w:rPr>
        <w:t>נסים זאב (</w:t>
      </w:r>
      <w:r>
        <w:rPr>
          <w:rtl/>
        </w:rPr>
        <w:t>ש"ס):</w:t>
      </w:r>
      <w:bookmarkEnd w:id="184"/>
    </w:p>
    <w:p w14:paraId="229C3285" w14:textId="77777777" w:rsidR="00000000" w:rsidRDefault="00953ED2">
      <w:pPr>
        <w:pStyle w:val="a0"/>
        <w:rPr>
          <w:rtl/>
        </w:rPr>
      </w:pPr>
    </w:p>
    <w:p w14:paraId="5D4AD861" w14:textId="77777777" w:rsidR="00000000" w:rsidRDefault="00953ED2">
      <w:pPr>
        <w:pStyle w:val="a0"/>
        <w:rPr>
          <w:rFonts w:hint="cs"/>
          <w:rtl/>
        </w:rPr>
      </w:pPr>
      <w:r>
        <w:rPr>
          <w:rFonts w:hint="cs"/>
          <w:rtl/>
        </w:rPr>
        <w:t>גברתי השרה, מי בוחר את הרבנים הראשיים לישראל? חברי כנסת? שרים? שר המשפטים? פוליטיקאים? חברי מועצה? מה להם ולרבנים הראשיים לישראל? למה זה לא יכול להיות אותו דבר כאשר מדובר בבחירה של שופטים לבית-המשפט העליון?</w:t>
      </w:r>
    </w:p>
    <w:p w14:paraId="1B5BE6B2" w14:textId="77777777" w:rsidR="00000000" w:rsidRDefault="00953ED2">
      <w:pPr>
        <w:pStyle w:val="a0"/>
        <w:ind w:firstLine="0"/>
        <w:rPr>
          <w:rFonts w:hint="cs"/>
          <w:rtl/>
        </w:rPr>
      </w:pPr>
    </w:p>
    <w:p w14:paraId="2FADEBE5" w14:textId="77777777" w:rsidR="00000000" w:rsidRDefault="00953ED2">
      <w:pPr>
        <w:pStyle w:val="af0"/>
        <w:rPr>
          <w:rtl/>
        </w:rPr>
      </w:pPr>
      <w:r>
        <w:rPr>
          <w:rFonts w:hint="eastAsia"/>
          <w:rtl/>
        </w:rPr>
        <w:t>רשף</w:t>
      </w:r>
      <w:r>
        <w:rPr>
          <w:rtl/>
        </w:rPr>
        <w:t xml:space="preserve"> חן (שינוי):</w:t>
      </w:r>
    </w:p>
    <w:p w14:paraId="3E3F70A1" w14:textId="77777777" w:rsidR="00000000" w:rsidRDefault="00953ED2">
      <w:pPr>
        <w:pStyle w:val="a0"/>
        <w:rPr>
          <w:rFonts w:hint="cs"/>
          <w:rtl/>
        </w:rPr>
      </w:pPr>
    </w:p>
    <w:p w14:paraId="22D0B26C" w14:textId="77777777" w:rsidR="00000000" w:rsidRDefault="00953ED2">
      <w:pPr>
        <w:pStyle w:val="a0"/>
        <w:ind w:left="719" w:firstLine="0"/>
        <w:rPr>
          <w:rFonts w:hint="cs"/>
          <w:rtl/>
        </w:rPr>
      </w:pPr>
      <w:r>
        <w:rPr>
          <w:rFonts w:hint="cs"/>
          <w:rtl/>
        </w:rPr>
        <w:t>- - -</w:t>
      </w:r>
    </w:p>
    <w:p w14:paraId="3B599C39" w14:textId="77777777" w:rsidR="00000000" w:rsidRDefault="00953ED2">
      <w:pPr>
        <w:pStyle w:val="a0"/>
        <w:ind w:left="719" w:firstLine="0"/>
        <w:rPr>
          <w:rFonts w:hint="cs"/>
          <w:rtl/>
        </w:rPr>
      </w:pPr>
    </w:p>
    <w:p w14:paraId="77CAF904" w14:textId="77777777" w:rsidR="00000000" w:rsidRDefault="00953ED2">
      <w:pPr>
        <w:pStyle w:val="-"/>
        <w:rPr>
          <w:rtl/>
        </w:rPr>
      </w:pPr>
      <w:bookmarkStart w:id="185" w:name="FS000000490T18_05_2005_13_06_35C"/>
      <w:bookmarkEnd w:id="185"/>
      <w:r>
        <w:rPr>
          <w:rtl/>
        </w:rPr>
        <w:t>נסים זאב (ש"ס):</w:t>
      </w:r>
    </w:p>
    <w:p w14:paraId="40C00524" w14:textId="77777777" w:rsidR="00000000" w:rsidRDefault="00953ED2">
      <w:pPr>
        <w:pStyle w:val="a0"/>
        <w:rPr>
          <w:rtl/>
        </w:rPr>
      </w:pPr>
    </w:p>
    <w:p w14:paraId="21920521" w14:textId="77777777" w:rsidR="00000000" w:rsidRDefault="00953ED2">
      <w:pPr>
        <w:pStyle w:val="a0"/>
        <w:rPr>
          <w:rFonts w:hint="cs"/>
          <w:rtl/>
        </w:rPr>
      </w:pPr>
      <w:r>
        <w:rPr>
          <w:rFonts w:hint="cs"/>
          <w:rtl/>
        </w:rPr>
        <w:t xml:space="preserve">מה אתה מבין ברבנים הראשיים לישראל? כשאתה תהיה ממונה מטעם הכנסת לבחור את הרבנים הראשיים לישראל - למה אתה כחבר כנסת לא יכול לבחור? אז אני אומר שצריכים להשתמש באותו מטבע. </w:t>
      </w:r>
    </w:p>
    <w:p w14:paraId="79DB8EAA" w14:textId="77777777" w:rsidR="00000000" w:rsidRDefault="00953ED2">
      <w:pPr>
        <w:pStyle w:val="a0"/>
        <w:rPr>
          <w:rFonts w:hint="cs"/>
          <w:rtl/>
        </w:rPr>
      </w:pPr>
    </w:p>
    <w:p w14:paraId="76FCFB21" w14:textId="77777777" w:rsidR="00000000" w:rsidRDefault="00953ED2">
      <w:pPr>
        <w:pStyle w:val="a0"/>
        <w:rPr>
          <w:rFonts w:hint="cs"/>
          <w:rtl/>
        </w:rPr>
      </w:pPr>
      <w:r>
        <w:rPr>
          <w:rFonts w:hint="cs"/>
          <w:rtl/>
        </w:rPr>
        <w:t>למה פה כאילו יש - סליחה, גברתי השרה, אני מוחה על כך שאת אומרת שיש אנשים שאני רוצה להכנ</w:t>
      </w:r>
      <w:r>
        <w:rPr>
          <w:rFonts w:hint="cs"/>
          <w:rtl/>
        </w:rPr>
        <w:t>יס. אני לא מדבר פה על אדם כזה או אחר. אנחנו מדברים על שיטה קלוקלת של 50 שנה, ששופט מביא שופט וחבר מביא חבר וצריכים להביא הצעה, סוף-סוף, במדינה דמוקרטית שצריכה להיות באמת דמוקרטית ולא דמוקרטית חלקית, איפה שרק נראה לה, שופטי בית-המשפט העליון חייבים להיבחר גם</w:t>
      </w:r>
      <w:r>
        <w:rPr>
          <w:rFonts w:hint="cs"/>
          <w:rtl/>
        </w:rPr>
        <w:t xml:space="preserve"> על-ידי נציגי ציבור, והרבנים הראשיים או חברי בית-הדין הגבוה, יש להם הרבה מה לומר לגבי איזה שופט יהיה שופט בבית-המשפט העליון, כי שופטי בית-המשפט העליון מתערבים בכל הסוגיות הדתיות, החברתיות, שקשורות גם לדת ישראל. </w:t>
      </w:r>
    </w:p>
    <w:p w14:paraId="623B0611" w14:textId="77777777" w:rsidR="00000000" w:rsidRDefault="00953ED2">
      <w:pPr>
        <w:pStyle w:val="a0"/>
        <w:rPr>
          <w:rFonts w:hint="cs"/>
          <w:rtl/>
        </w:rPr>
      </w:pPr>
    </w:p>
    <w:p w14:paraId="0D64955E" w14:textId="77777777" w:rsidR="00000000" w:rsidRDefault="00953ED2">
      <w:pPr>
        <w:pStyle w:val="a0"/>
        <w:rPr>
          <w:rFonts w:hint="cs"/>
          <w:rtl/>
        </w:rPr>
      </w:pPr>
      <w:r>
        <w:rPr>
          <w:rFonts w:hint="cs"/>
          <w:rtl/>
        </w:rPr>
        <w:t>הרי שופט בית-משפט החליט שיום שבת מתחיל ב-12</w:t>
      </w:r>
      <w:r>
        <w:rPr>
          <w:rFonts w:hint="cs"/>
          <w:rtl/>
        </w:rPr>
        <w:t xml:space="preserve"> בלילה. אז מה לעשות? אין לו שום מושג. אבל אם השופט הזה היה נבחר גם על-ידי רבנים, לפחות היה לו מושג ששבת מתחילה משקיעת החמה של יום שישי. אבל גם את הדבר המינימלי הזה הוא לא יודע. אם אין לו מושג וידע - משהו דפוק במערכת, והגיע הזמן שנתקן את המערכת. </w:t>
      </w:r>
    </w:p>
    <w:p w14:paraId="66C2ECCC" w14:textId="77777777" w:rsidR="00000000" w:rsidRDefault="00953ED2">
      <w:pPr>
        <w:pStyle w:val="a0"/>
        <w:rPr>
          <w:rFonts w:hint="cs"/>
          <w:rtl/>
        </w:rPr>
      </w:pPr>
    </w:p>
    <w:p w14:paraId="5F032A0B" w14:textId="77777777" w:rsidR="00000000" w:rsidRDefault="00953ED2">
      <w:pPr>
        <w:pStyle w:val="a0"/>
        <w:rPr>
          <w:rFonts w:hint="cs"/>
          <w:rtl/>
        </w:rPr>
      </w:pPr>
      <w:r>
        <w:rPr>
          <w:rFonts w:hint="cs"/>
          <w:rtl/>
        </w:rPr>
        <w:t xml:space="preserve">אני מבקש </w:t>
      </w:r>
      <w:r>
        <w:rPr>
          <w:rFonts w:hint="cs"/>
          <w:rtl/>
        </w:rPr>
        <w:t>מחברי הכנסת להצביע אתי בעניין הזה. אולי נביא סוף-סוף דמוקרטיה אמיתית בנושא של בחירת שופטים.</w:t>
      </w:r>
    </w:p>
    <w:p w14:paraId="1770E355" w14:textId="77777777" w:rsidR="00000000" w:rsidRDefault="00953ED2">
      <w:pPr>
        <w:pStyle w:val="a0"/>
        <w:ind w:firstLine="0"/>
        <w:rPr>
          <w:rFonts w:hint="cs"/>
          <w:rtl/>
        </w:rPr>
      </w:pPr>
    </w:p>
    <w:p w14:paraId="60CDE69B" w14:textId="77777777" w:rsidR="00000000" w:rsidRDefault="00953ED2">
      <w:pPr>
        <w:pStyle w:val="af1"/>
        <w:rPr>
          <w:rtl/>
        </w:rPr>
      </w:pPr>
      <w:r>
        <w:rPr>
          <w:rFonts w:hint="eastAsia"/>
          <w:rtl/>
        </w:rPr>
        <w:t>היו</w:t>
      </w:r>
      <w:r>
        <w:rPr>
          <w:rtl/>
        </w:rPr>
        <w:t>"ר ראובן ריבלין:</w:t>
      </w:r>
    </w:p>
    <w:p w14:paraId="5614A106" w14:textId="77777777" w:rsidR="00000000" w:rsidRDefault="00953ED2">
      <w:pPr>
        <w:pStyle w:val="a0"/>
        <w:rPr>
          <w:rFonts w:hint="cs"/>
          <w:rtl/>
        </w:rPr>
      </w:pPr>
    </w:p>
    <w:p w14:paraId="70723F6A" w14:textId="77777777" w:rsidR="00000000" w:rsidRDefault="00953ED2">
      <w:pPr>
        <w:pStyle w:val="a0"/>
        <w:rPr>
          <w:rFonts w:hint="cs"/>
          <w:rtl/>
        </w:rPr>
      </w:pPr>
      <w:r>
        <w:rPr>
          <w:rFonts w:hint="cs"/>
          <w:rtl/>
        </w:rPr>
        <w:t>חבר הכנסת זאב, רציתי להעיר את תשומת לבך, שאמרת בלהט דבריך: מה לאנשים בבחירת הרבנים הראשיים? כל אזרח בישראל, יהודי, על-פי חוק, בין שהוא שומר תר</w:t>
      </w:r>
      <w:r>
        <w:rPr>
          <w:rFonts w:hint="cs"/>
          <w:rtl/>
        </w:rPr>
        <w:t xml:space="preserve">י"ג מצוות ובין שהוא שומר פחות מתרי"ג מצוות, זקוק לשירותה של הרבנות, והרבנים הראשיים הם רבניהם של כל היהודים בעדת ישראל, במדינת ישראל. </w:t>
      </w:r>
    </w:p>
    <w:p w14:paraId="69F7B659" w14:textId="77777777" w:rsidR="00000000" w:rsidRDefault="00953ED2">
      <w:pPr>
        <w:pStyle w:val="a0"/>
        <w:rPr>
          <w:rFonts w:hint="cs"/>
          <w:rtl/>
        </w:rPr>
      </w:pPr>
    </w:p>
    <w:p w14:paraId="5F1B6373" w14:textId="77777777" w:rsidR="00000000" w:rsidRDefault="00953ED2">
      <w:pPr>
        <w:pStyle w:val="af0"/>
        <w:rPr>
          <w:rtl/>
        </w:rPr>
      </w:pPr>
      <w:r>
        <w:rPr>
          <w:rFonts w:hint="eastAsia"/>
          <w:rtl/>
        </w:rPr>
        <w:t>נסים</w:t>
      </w:r>
      <w:r>
        <w:rPr>
          <w:rtl/>
        </w:rPr>
        <w:t xml:space="preserve"> זאב (ש"ס):</w:t>
      </w:r>
    </w:p>
    <w:p w14:paraId="38C31AEE" w14:textId="77777777" w:rsidR="00000000" w:rsidRDefault="00953ED2">
      <w:pPr>
        <w:pStyle w:val="a0"/>
        <w:rPr>
          <w:rFonts w:hint="cs"/>
          <w:rtl/>
        </w:rPr>
      </w:pPr>
    </w:p>
    <w:p w14:paraId="2FECE25F" w14:textId="77777777" w:rsidR="00000000" w:rsidRDefault="00953ED2">
      <w:pPr>
        <w:pStyle w:val="a0"/>
        <w:rPr>
          <w:rFonts w:hint="cs"/>
          <w:rtl/>
        </w:rPr>
      </w:pPr>
      <w:r>
        <w:rPr>
          <w:rFonts w:hint="cs"/>
          <w:rtl/>
        </w:rPr>
        <w:t>לא אמרתי את זה על דרך השלילה, אלא על דרך החיוב.</w:t>
      </w:r>
    </w:p>
    <w:p w14:paraId="2DB51C0C" w14:textId="77777777" w:rsidR="00000000" w:rsidRDefault="00953ED2">
      <w:pPr>
        <w:pStyle w:val="a0"/>
        <w:ind w:firstLine="0"/>
        <w:rPr>
          <w:rFonts w:hint="cs"/>
          <w:rtl/>
        </w:rPr>
      </w:pPr>
    </w:p>
    <w:p w14:paraId="1801C16B" w14:textId="77777777" w:rsidR="00000000" w:rsidRDefault="00953ED2">
      <w:pPr>
        <w:pStyle w:val="af1"/>
        <w:rPr>
          <w:rtl/>
        </w:rPr>
      </w:pPr>
      <w:r>
        <w:rPr>
          <w:rFonts w:hint="eastAsia"/>
          <w:rtl/>
        </w:rPr>
        <w:t>היו</w:t>
      </w:r>
      <w:r>
        <w:rPr>
          <w:rtl/>
        </w:rPr>
        <w:t>"ר ראובן ריבלין:</w:t>
      </w:r>
    </w:p>
    <w:p w14:paraId="1665DD2C" w14:textId="77777777" w:rsidR="00000000" w:rsidRDefault="00953ED2">
      <w:pPr>
        <w:pStyle w:val="a0"/>
        <w:rPr>
          <w:rFonts w:hint="cs"/>
          <w:rtl/>
        </w:rPr>
      </w:pPr>
    </w:p>
    <w:p w14:paraId="5CE29668" w14:textId="77777777" w:rsidR="00000000" w:rsidRDefault="00953ED2">
      <w:pPr>
        <w:pStyle w:val="a0"/>
        <w:rPr>
          <w:rFonts w:hint="cs"/>
          <w:rtl/>
        </w:rPr>
      </w:pPr>
      <w:r>
        <w:rPr>
          <w:rFonts w:hint="cs"/>
          <w:rtl/>
        </w:rPr>
        <w:t>אני שמח שכיוונתי לדעתך. כי הם פיר</w:t>
      </w:r>
      <w:r>
        <w:rPr>
          <w:rFonts w:hint="cs"/>
          <w:rtl/>
        </w:rPr>
        <w:t>שו אותך על דרך השלילה.</w:t>
      </w:r>
    </w:p>
    <w:p w14:paraId="7BB1012C" w14:textId="77777777" w:rsidR="00000000" w:rsidRDefault="00953ED2">
      <w:pPr>
        <w:pStyle w:val="a0"/>
        <w:ind w:firstLine="0"/>
        <w:rPr>
          <w:rFonts w:hint="cs"/>
          <w:rtl/>
        </w:rPr>
      </w:pPr>
    </w:p>
    <w:p w14:paraId="5086FCAE" w14:textId="77777777" w:rsidR="00000000" w:rsidRDefault="00953ED2">
      <w:pPr>
        <w:pStyle w:val="af0"/>
        <w:rPr>
          <w:rtl/>
        </w:rPr>
      </w:pPr>
      <w:r>
        <w:rPr>
          <w:rFonts w:hint="eastAsia"/>
          <w:rtl/>
        </w:rPr>
        <w:t>נסים</w:t>
      </w:r>
      <w:r>
        <w:rPr>
          <w:rtl/>
        </w:rPr>
        <w:t xml:space="preserve"> זאב (ש"ס):</w:t>
      </w:r>
    </w:p>
    <w:p w14:paraId="65987740" w14:textId="77777777" w:rsidR="00000000" w:rsidRDefault="00953ED2">
      <w:pPr>
        <w:pStyle w:val="a0"/>
        <w:rPr>
          <w:rFonts w:hint="cs"/>
          <w:rtl/>
        </w:rPr>
      </w:pPr>
    </w:p>
    <w:p w14:paraId="2523BC80" w14:textId="77777777" w:rsidR="00000000" w:rsidRDefault="00953ED2">
      <w:pPr>
        <w:pStyle w:val="a0"/>
        <w:rPr>
          <w:rFonts w:hint="cs"/>
          <w:rtl/>
        </w:rPr>
      </w:pPr>
      <w:r>
        <w:rPr>
          <w:rFonts w:hint="cs"/>
          <w:rtl/>
        </w:rPr>
        <w:t>אני בעד זה שהבוחרים יהיו מכלל האוכלוסייה, ולא יאמרו שרק רבנים או אלה שיושבים בבתי-דין, אלה בלבד יבחרו את הרבנים הראשיים לישראל.</w:t>
      </w:r>
    </w:p>
    <w:p w14:paraId="670343B4" w14:textId="77777777" w:rsidR="00000000" w:rsidRDefault="00953ED2">
      <w:pPr>
        <w:pStyle w:val="a0"/>
        <w:ind w:firstLine="0"/>
        <w:rPr>
          <w:rFonts w:hint="cs"/>
          <w:rtl/>
        </w:rPr>
      </w:pPr>
    </w:p>
    <w:p w14:paraId="03493BFE" w14:textId="77777777" w:rsidR="00000000" w:rsidRDefault="00953ED2">
      <w:pPr>
        <w:pStyle w:val="af1"/>
        <w:rPr>
          <w:rtl/>
        </w:rPr>
      </w:pPr>
      <w:r>
        <w:rPr>
          <w:rFonts w:hint="eastAsia"/>
          <w:rtl/>
        </w:rPr>
        <w:t>היו</w:t>
      </w:r>
      <w:r>
        <w:rPr>
          <w:rtl/>
        </w:rPr>
        <w:t>"ר ראובן ריבלין:</w:t>
      </w:r>
    </w:p>
    <w:p w14:paraId="2B8F2C75" w14:textId="77777777" w:rsidR="00000000" w:rsidRDefault="00953ED2">
      <w:pPr>
        <w:pStyle w:val="a0"/>
        <w:rPr>
          <w:rFonts w:hint="cs"/>
          <w:rtl/>
        </w:rPr>
      </w:pPr>
    </w:p>
    <w:p w14:paraId="2EA94C4A" w14:textId="77777777" w:rsidR="00000000" w:rsidRDefault="00953ED2">
      <w:pPr>
        <w:pStyle w:val="a0"/>
        <w:rPr>
          <w:rFonts w:hint="cs"/>
          <w:rtl/>
        </w:rPr>
      </w:pPr>
      <w:r>
        <w:rPr>
          <w:rFonts w:hint="cs"/>
          <w:rtl/>
        </w:rPr>
        <w:t>כשהרב עובדיה היה הראשון לציון הוא ייצג אותי בדיוק כמו שהוא ייצג א</w:t>
      </w:r>
      <w:r>
        <w:rPr>
          <w:rFonts w:hint="cs"/>
          <w:rtl/>
        </w:rPr>
        <w:t>ותך.</w:t>
      </w:r>
    </w:p>
    <w:p w14:paraId="2FE07DD0" w14:textId="77777777" w:rsidR="00000000" w:rsidRDefault="00953ED2">
      <w:pPr>
        <w:pStyle w:val="af0"/>
        <w:rPr>
          <w:rtl/>
        </w:rPr>
      </w:pPr>
    </w:p>
    <w:p w14:paraId="5247609D" w14:textId="77777777" w:rsidR="00000000" w:rsidRDefault="00953ED2">
      <w:pPr>
        <w:pStyle w:val="af0"/>
        <w:rPr>
          <w:rtl/>
        </w:rPr>
      </w:pPr>
      <w:r>
        <w:rPr>
          <w:rFonts w:hint="eastAsia"/>
          <w:rtl/>
        </w:rPr>
        <w:t>נסים</w:t>
      </w:r>
      <w:r>
        <w:rPr>
          <w:rtl/>
        </w:rPr>
        <w:t xml:space="preserve"> זאב (ש"ס):</w:t>
      </w:r>
    </w:p>
    <w:p w14:paraId="17524EE3" w14:textId="77777777" w:rsidR="00000000" w:rsidRDefault="00953ED2">
      <w:pPr>
        <w:pStyle w:val="a0"/>
        <w:rPr>
          <w:rFonts w:hint="cs"/>
          <w:rtl/>
        </w:rPr>
      </w:pPr>
    </w:p>
    <w:p w14:paraId="4BA92ADD" w14:textId="77777777" w:rsidR="00000000" w:rsidRDefault="00953ED2">
      <w:pPr>
        <w:pStyle w:val="a0"/>
        <w:rPr>
          <w:rFonts w:hint="cs"/>
          <w:rtl/>
        </w:rPr>
      </w:pPr>
      <w:r>
        <w:rPr>
          <w:rFonts w:hint="cs"/>
          <w:rtl/>
        </w:rPr>
        <w:t>בסדר, אז היא הנותנת. לכן, אני רוצה שנשיא בית-המשפט העליון, עם כל הכבוד, ייצג אותי, ואני ארגיש שהוא מייצג אותי באותה מידה כפי שהרב עובדיה יוסף ייצג אותך בזמנו. תודה רבה.</w:t>
      </w:r>
    </w:p>
    <w:p w14:paraId="33DE364E" w14:textId="77777777" w:rsidR="00000000" w:rsidRDefault="00953ED2">
      <w:pPr>
        <w:pStyle w:val="a0"/>
        <w:rPr>
          <w:rFonts w:hint="cs"/>
          <w:rtl/>
        </w:rPr>
      </w:pPr>
    </w:p>
    <w:p w14:paraId="6ED615E4" w14:textId="77777777" w:rsidR="00000000" w:rsidRDefault="00953ED2">
      <w:pPr>
        <w:pStyle w:val="af1"/>
        <w:rPr>
          <w:rtl/>
        </w:rPr>
      </w:pPr>
      <w:r>
        <w:rPr>
          <w:rFonts w:hint="eastAsia"/>
          <w:rtl/>
        </w:rPr>
        <w:t>היו</w:t>
      </w:r>
      <w:r>
        <w:rPr>
          <w:rtl/>
        </w:rPr>
        <w:t>"ר ראובן ריבלין:</w:t>
      </w:r>
    </w:p>
    <w:p w14:paraId="2612B794" w14:textId="77777777" w:rsidR="00000000" w:rsidRDefault="00953ED2">
      <w:pPr>
        <w:pStyle w:val="a0"/>
        <w:rPr>
          <w:rFonts w:hint="cs"/>
          <w:rtl/>
        </w:rPr>
      </w:pPr>
    </w:p>
    <w:p w14:paraId="37196409" w14:textId="77777777" w:rsidR="00000000" w:rsidRDefault="00953ED2">
      <w:pPr>
        <w:pStyle w:val="a0"/>
        <w:rPr>
          <w:rFonts w:hint="cs"/>
          <w:rtl/>
        </w:rPr>
      </w:pPr>
      <w:r>
        <w:rPr>
          <w:rFonts w:hint="cs"/>
          <w:rtl/>
        </w:rPr>
        <w:t xml:space="preserve">אני חושב שנשיא בית-המשפט העליון חושב שהוא </w:t>
      </w:r>
      <w:r>
        <w:rPr>
          <w:rFonts w:hint="cs"/>
          <w:rtl/>
        </w:rPr>
        <w:t>מייצג אותך.</w:t>
      </w:r>
    </w:p>
    <w:p w14:paraId="641F7ABE" w14:textId="77777777" w:rsidR="00000000" w:rsidRDefault="00953ED2">
      <w:pPr>
        <w:pStyle w:val="a0"/>
        <w:ind w:firstLine="0"/>
        <w:rPr>
          <w:rFonts w:hint="cs"/>
          <w:rtl/>
        </w:rPr>
      </w:pPr>
    </w:p>
    <w:p w14:paraId="26B4C42F" w14:textId="77777777" w:rsidR="00000000" w:rsidRDefault="00953ED2">
      <w:pPr>
        <w:pStyle w:val="a0"/>
        <w:ind w:firstLine="0"/>
        <w:rPr>
          <w:rFonts w:hint="cs"/>
          <w:rtl/>
        </w:rPr>
      </w:pPr>
      <w:r>
        <w:rPr>
          <w:rFonts w:hint="cs"/>
          <w:rtl/>
        </w:rPr>
        <w:tab/>
        <w:t xml:space="preserve">רבותי חברי הכנסת, אנחנו עוברים להצבעה על חוק-יסוד: השפיטה (תיקון </w:t>
      </w:r>
      <w:r>
        <w:rPr>
          <w:rtl/>
        </w:rPr>
        <w:t>–</w:t>
      </w:r>
      <w:r>
        <w:rPr>
          <w:rFonts w:hint="cs"/>
          <w:rtl/>
        </w:rPr>
        <w:t xml:space="preserve"> הוועדה לבחירת שופטי בית-המשפט העליון). דרך אגב, הצעתו היא רק לגבי בחירת שופטי בית-המשפט העליון, שכן היום עדיין יש איזו לקונה בחוק בעניין בחירת נשיא בית-המשפט העליון, והכנסת עד</w:t>
      </w:r>
      <w:r>
        <w:rPr>
          <w:rFonts w:hint="cs"/>
          <w:rtl/>
        </w:rPr>
        <w:t>יין לא אמרה את דברה - מימים ימימה. שרת המשפטים, אני מציע לך לבדוק עניין זה.</w:t>
      </w:r>
    </w:p>
    <w:p w14:paraId="7FD70DE5" w14:textId="77777777" w:rsidR="00000000" w:rsidRDefault="00953ED2">
      <w:pPr>
        <w:pStyle w:val="a0"/>
        <w:ind w:firstLine="0"/>
        <w:rPr>
          <w:rFonts w:hint="cs"/>
          <w:rtl/>
        </w:rPr>
      </w:pPr>
    </w:p>
    <w:p w14:paraId="783D0DB0" w14:textId="77777777" w:rsidR="00000000" w:rsidRDefault="00953ED2">
      <w:pPr>
        <w:pStyle w:val="af0"/>
        <w:rPr>
          <w:rtl/>
        </w:rPr>
      </w:pPr>
      <w:r>
        <w:rPr>
          <w:rFonts w:hint="eastAsia"/>
          <w:rtl/>
        </w:rPr>
        <w:t>שרת</w:t>
      </w:r>
      <w:r>
        <w:rPr>
          <w:rtl/>
        </w:rPr>
        <w:t xml:space="preserve"> המשפטים ציפי לבני:</w:t>
      </w:r>
    </w:p>
    <w:p w14:paraId="594310BF" w14:textId="77777777" w:rsidR="00000000" w:rsidRDefault="00953ED2">
      <w:pPr>
        <w:pStyle w:val="a0"/>
        <w:rPr>
          <w:rFonts w:hint="cs"/>
          <w:rtl/>
        </w:rPr>
      </w:pPr>
    </w:p>
    <w:p w14:paraId="7CE65A4E" w14:textId="77777777" w:rsidR="00000000" w:rsidRDefault="00953ED2">
      <w:pPr>
        <w:pStyle w:val="a0"/>
        <w:rPr>
          <w:rFonts w:hint="cs"/>
          <w:rtl/>
        </w:rPr>
      </w:pPr>
      <w:r>
        <w:rPr>
          <w:rFonts w:hint="cs"/>
          <w:rtl/>
        </w:rPr>
        <w:t>- - -</w:t>
      </w:r>
    </w:p>
    <w:p w14:paraId="2C236A42" w14:textId="77777777" w:rsidR="00000000" w:rsidRDefault="00953ED2">
      <w:pPr>
        <w:pStyle w:val="a0"/>
        <w:ind w:firstLine="0"/>
        <w:rPr>
          <w:rFonts w:hint="cs"/>
          <w:rtl/>
        </w:rPr>
      </w:pPr>
    </w:p>
    <w:p w14:paraId="65B02CA2" w14:textId="77777777" w:rsidR="00000000" w:rsidRDefault="00953ED2">
      <w:pPr>
        <w:pStyle w:val="af1"/>
        <w:rPr>
          <w:rtl/>
        </w:rPr>
      </w:pPr>
      <w:r>
        <w:rPr>
          <w:rFonts w:hint="eastAsia"/>
          <w:rtl/>
        </w:rPr>
        <w:t>היו</w:t>
      </w:r>
      <w:r>
        <w:rPr>
          <w:rtl/>
        </w:rPr>
        <w:t>"ר ראובן ריבלין:</w:t>
      </w:r>
    </w:p>
    <w:p w14:paraId="32AD27B5" w14:textId="77777777" w:rsidR="00000000" w:rsidRDefault="00953ED2">
      <w:pPr>
        <w:pStyle w:val="a0"/>
        <w:rPr>
          <w:rFonts w:hint="cs"/>
          <w:rtl/>
        </w:rPr>
      </w:pPr>
    </w:p>
    <w:p w14:paraId="37D910F6" w14:textId="77777777" w:rsidR="00000000" w:rsidRDefault="00953ED2">
      <w:pPr>
        <w:pStyle w:val="a0"/>
        <w:rPr>
          <w:rFonts w:hint="cs"/>
          <w:rtl/>
        </w:rPr>
      </w:pPr>
      <w:r>
        <w:rPr>
          <w:rFonts w:hint="cs"/>
          <w:rtl/>
        </w:rPr>
        <w:t>הכנסת יכולה, מה זה לא שאלו אותה? הכנסת שואלת בעצמה.</w:t>
      </w:r>
    </w:p>
    <w:p w14:paraId="1D6C8EC7" w14:textId="77777777" w:rsidR="00000000" w:rsidRDefault="00953ED2">
      <w:pPr>
        <w:pStyle w:val="a0"/>
        <w:rPr>
          <w:rFonts w:hint="cs"/>
          <w:rtl/>
        </w:rPr>
      </w:pPr>
    </w:p>
    <w:p w14:paraId="68AE20DD" w14:textId="77777777" w:rsidR="00000000" w:rsidRDefault="00953ED2">
      <w:pPr>
        <w:pStyle w:val="a0"/>
        <w:rPr>
          <w:rFonts w:hint="cs"/>
          <w:rtl/>
        </w:rPr>
      </w:pPr>
      <w:r>
        <w:rPr>
          <w:rFonts w:hint="cs"/>
          <w:rtl/>
        </w:rPr>
        <w:t xml:space="preserve">רבותי חברי הכנסת, אנחנו עוברים להצבעה על הצעת החוק של חבר הכנסת נסים זאב. </w:t>
      </w:r>
      <w:r>
        <w:rPr>
          <w:rFonts w:hint="cs"/>
          <w:rtl/>
        </w:rPr>
        <w:t>מי בעד, מי נגד, מי נמנע? נא להצביע.</w:t>
      </w:r>
    </w:p>
    <w:p w14:paraId="7B2F9D71" w14:textId="77777777" w:rsidR="00000000" w:rsidRDefault="00953ED2">
      <w:pPr>
        <w:pStyle w:val="a0"/>
        <w:ind w:firstLine="0"/>
        <w:rPr>
          <w:rFonts w:hint="cs"/>
          <w:rtl/>
        </w:rPr>
      </w:pPr>
    </w:p>
    <w:p w14:paraId="6CB7EC1D" w14:textId="77777777" w:rsidR="00000000" w:rsidRDefault="00953ED2">
      <w:pPr>
        <w:pStyle w:val="ab"/>
        <w:bidi/>
        <w:rPr>
          <w:rFonts w:hint="cs"/>
          <w:rtl/>
        </w:rPr>
      </w:pPr>
      <w:r>
        <w:rPr>
          <w:rFonts w:hint="cs"/>
          <w:rtl/>
        </w:rPr>
        <w:t>הצבעה מס' 5</w:t>
      </w:r>
    </w:p>
    <w:p w14:paraId="66E9FC4F" w14:textId="77777777" w:rsidR="00000000" w:rsidRDefault="00953ED2">
      <w:pPr>
        <w:pStyle w:val="a0"/>
        <w:ind w:firstLine="0"/>
        <w:rPr>
          <w:rFonts w:hint="cs"/>
          <w:rtl/>
        </w:rPr>
      </w:pPr>
    </w:p>
    <w:p w14:paraId="39815291" w14:textId="77777777" w:rsidR="00000000" w:rsidRDefault="00953ED2">
      <w:pPr>
        <w:pStyle w:val="ac"/>
        <w:bidi/>
        <w:rPr>
          <w:rFonts w:hint="cs"/>
          <w:rtl/>
        </w:rPr>
      </w:pPr>
      <w:r>
        <w:rPr>
          <w:rFonts w:hint="cs"/>
          <w:rtl/>
        </w:rPr>
        <w:t>בעד ההצעה להעביר את הצעת החוק לדיון מוקדם בוועדה - 12</w:t>
      </w:r>
    </w:p>
    <w:p w14:paraId="314965C9" w14:textId="77777777" w:rsidR="00000000" w:rsidRDefault="00953ED2">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67D29314" w14:textId="77777777" w:rsidR="00000000" w:rsidRDefault="00953ED2">
      <w:pPr>
        <w:pStyle w:val="ac"/>
        <w:bidi/>
        <w:rPr>
          <w:rFonts w:hint="cs"/>
          <w:rtl/>
        </w:rPr>
      </w:pPr>
      <w:r>
        <w:rPr>
          <w:rFonts w:hint="cs"/>
          <w:rtl/>
        </w:rPr>
        <w:t>נמנעים - 1</w:t>
      </w:r>
    </w:p>
    <w:p w14:paraId="146155E9" w14:textId="77777777" w:rsidR="00000000" w:rsidRDefault="00953ED2">
      <w:pPr>
        <w:pStyle w:val="ad"/>
        <w:bidi/>
        <w:rPr>
          <w:rFonts w:hint="cs"/>
          <w:rtl/>
        </w:rPr>
      </w:pPr>
      <w:r>
        <w:rPr>
          <w:rFonts w:hint="cs"/>
          <w:rtl/>
        </w:rPr>
        <w:t xml:space="preserve">ההצעה להסיר מסדר-היום את הצעת חוק-יסוד: השפיטה (תיקון </w:t>
      </w:r>
      <w:r>
        <w:rPr>
          <w:rtl/>
        </w:rPr>
        <w:t>–</w:t>
      </w:r>
      <w:r>
        <w:rPr>
          <w:rFonts w:hint="cs"/>
          <w:rtl/>
        </w:rPr>
        <w:t xml:space="preserve"> הוועדה לבחירת שופטי בית-המשפט העליון) נתק</w:t>
      </w:r>
      <w:r>
        <w:rPr>
          <w:rFonts w:hint="cs"/>
          <w:rtl/>
        </w:rPr>
        <w:t>בלה.</w:t>
      </w:r>
    </w:p>
    <w:p w14:paraId="752997D8" w14:textId="77777777" w:rsidR="00000000" w:rsidRDefault="00953ED2">
      <w:pPr>
        <w:pStyle w:val="a0"/>
        <w:rPr>
          <w:rFonts w:hint="cs"/>
          <w:rtl/>
        </w:rPr>
      </w:pPr>
    </w:p>
    <w:p w14:paraId="57B32F41" w14:textId="77777777" w:rsidR="00000000" w:rsidRDefault="00953ED2">
      <w:pPr>
        <w:pStyle w:val="af1"/>
        <w:rPr>
          <w:rtl/>
        </w:rPr>
      </w:pPr>
      <w:r>
        <w:rPr>
          <w:rFonts w:hint="eastAsia"/>
          <w:rtl/>
        </w:rPr>
        <w:t>היו</w:t>
      </w:r>
      <w:r>
        <w:rPr>
          <w:rtl/>
        </w:rPr>
        <w:t>"ר ראובן ריבלין:</w:t>
      </w:r>
    </w:p>
    <w:p w14:paraId="1028BF23" w14:textId="77777777" w:rsidR="00000000" w:rsidRDefault="00953ED2">
      <w:pPr>
        <w:pStyle w:val="a0"/>
        <w:rPr>
          <w:rFonts w:hint="cs"/>
          <w:rtl/>
        </w:rPr>
      </w:pPr>
    </w:p>
    <w:p w14:paraId="0639521F" w14:textId="77777777" w:rsidR="00000000" w:rsidRDefault="00953ED2">
      <w:pPr>
        <w:pStyle w:val="a0"/>
        <w:rPr>
          <w:rFonts w:hint="cs"/>
          <w:rtl/>
        </w:rPr>
      </w:pPr>
      <w:r>
        <w:rPr>
          <w:rFonts w:hint="cs"/>
          <w:rtl/>
        </w:rPr>
        <w:t>12 בעד, 48 נגד, נמנע אחד. אני קובע כי הצעתו של חבר הכנסת נסים זאב לא נתקבלה.</w:t>
      </w:r>
    </w:p>
    <w:p w14:paraId="60102FC6" w14:textId="77777777" w:rsidR="00000000" w:rsidRDefault="00953ED2">
      <w:pPr>
        <w:pStyle w:val="a0"/>
        <w:rPr>
          <w:rFonts w:hint="cs"/>
          <w:rtl/>
        </w:rPr>
      </w:pPr>
    </w:p>
    <w:p w14:paraId="6805A7D4" w14:textId="77777777" w:rsidR="00000000" w:rsidRDefault="00953ED2">
      <w:pPr>
        <w:pStyle w:val="a0"/>
        <w:rPr>
          <w:rFonts w:hint="cs"/>
          <w:rtl/>
        </w:rPr>
      </w:pPr>
    </w:p>
    <w:p w14:paraId="3C04553F" w14:textId="77777777" w:rsidR="00000000" w:rsidRDefault="00953ED2">
      <w:pPr>
        <w:pStyle w:val="a2"/>
        <w:rPr>
          <w:rFonts w:hint="cs"/>
          <w:rtl/>
        </w:rPr>
      </w:pPr>
      <w:bookmarkStart w:id="186" w:name="CS83898FI0083898T18_05_2005_13_12_49"/>
      <w:bookmarkStart w:id="187" w:name="_Toc118183598"/>
      <w:bookmarkEnd w:id="186"/>
      <w:r>
        <w:rPr>
          <w:rtl/>
        </w:rPr>
        <w:t>הצעת חוק בתי</w:t>
      </w:r>
      <w:r>
        <w:rPr>
          <w:rFonts w:hint="cs"/>
          <w:rtl/>
        </w:rPr>
        <w:t>-</w:t>
      </w:r>
      <w:r>
        <w:rPr>
          <w:rtl/>
        </w:rPr>
        <w:t>המשפט [נוסח משולב]</w:t>
      </w:r>
      <w:r>
        <w:rPr>
          <w:rFonts w:hint="cs"/>
          <w:rtl/>
        </w:rPr>
        <w:t xml:space="preserve"> </w:t>
      </w:r>
      <w:r>
        <w:rPr>
          <w:rtl/>
        </w:rPr>
        <w:t>(תיקון - תקופת צינון), התשס"ג-2003</w:t>
      </w:r>
      <w:bookmarkEnd w:id="187"/>
    </w:p>
    <w:p w14:paraId="0D471494" w14:textId="77777777" w:rsidR="00000000" w:rsidRDefault="00953ED2">
      <w:pPr>
        <w:pStyle w:val="a0"/>
        <w:ind w:firstLine="0"/>
        <w:rPr>
          <w:rFonts w:hint="cs"/>
          <w:rtl/>
        </w:rPr>
      </w:pPr>
      <w:r>
        <w:rPr>
          <w:rFonts w:hint="cs"/>
          <w:rtl/>
        </w:rPr>
        <w:t xml:space="preserve"> [הצעת חוק פ/817; נספחות.]</w:t>
      </w:r>
    </w:p>
    <w:p w14:paraId="7AED1833" w14:textId="77777777" w:rsidR="00000000" w:rsidRDefault="00953ED2">
      <w:pPr>
        <w:pStyle w:val="-0"/>
        <w:rPr>
          <w:rFonts w:hint="cs"/>
          <w:rtl/>
        </w:rPr>
      </w:pPr>
      <w:r>
        <w:rPr>
          <w:rFonts w:hint="cs"/>
          <w:rtl/>
        </w:rPr>
        <w:t>(הצעת קבוצת חברי הכנסת)</w:t>
      </w:r>
    </w:p>
    <w:p w14:paraId="74C663B2" w14:textId="77777777" w:rsidR="00000000" w:rsidRDefault="00953ED2">
      <w:pPr>
        <w:pStyle w:val="-0"/>
        <w:rPr>
          <w:rFonts w:hint="cs"/>
          <w:rtl/>
        </w:rPr>
      </w:pPr>
    </w:p>
    <w:p w14:paraId="79EB9793" w14:textId="77777777" w:rsidR="00000000" w:rsidRDefault="00953ED2">
      <w:pPr>
        <w:pStyle w:val="af1"/>
        <w:rPr>
          <w:rtl/>
        </w:rPr>
      </w:pPr>
      <w:r>
        <w:rPr>
          <w:rtl/>
        </w:rPr>
        <w:t>היו"ר ראובן ריבלין:</w:t>
      </w:r>
    </w:p>
    <w:p w14:paraId="5E22E29A" w14:textId="77777777" w:rsidR="00000000" w:rsidRDefault="00953ED2">
      <w:pPr>
        <w:pStyle w:val="a0"/>
        <w:rPr>
          <w:rtl/>
        </w:rPr>
      </w:pPr>
    </w:p>
    <w:p w14:paraId="7B5C260D" w14:textId="77777777" w:rsidR="00000000" w:rsidRDefault="00953ED2">
      <w:pPr>
        <w:pStyle w:val="a0"/>
        <w:rPr>
          <w:rFonts w:hint="cs"/>
          <w:rtl/>
        </w:rPr>
      </w:pPr>
      <w:r>
        <w:rPr>
          <w:rFonts w:hint="cs"/>
          <w:rtl/>
        </w:rPr>
        <w:t xml:space="preserve">אני מזמין </w:t>
      </w:r>
      <w:r>
        <w:rPr>
          <w:rFonts w:hint="cs"/>
          <w:rtl/>
        </w:rPr>
        <w:t xml:space="preserve">את חבר הכנסת יצחק כהן לעלות ולהציג את הצעת חוק בתי-המשפט [נוסח משולב] (תיקון </w:t>
      </w:r>
      <w:r>
        <w:rPr>
          <w:rtl/>
        </w:rPr>
        <w:t>–</w:t>
      </w:r>
      <w:r>
        <w:rPr>
          <w:rFonts w:hint="cs"/>
          <w:rtl/>
        </w:rPr>
        <w:t xml:space="preserve"> תקופת צינון), התשס"ג-2003. בבקשה. </w:t>
      </w:r>
    </w:p>
    <w:p w14:paraId="192CC772" w14:textId="77777777" w:rsidR="00000000" w:rsidRDefault="00953ED2">
      <w:pPr>
        <w:pStyle w:val="a0"/>
        <w:rPr>
          <w:rFonts w:hint="cs"/>
          <w:rtl/>
        </w:rPr>
      </w:pPr>
    </w:p>
    <w:p w14:paraId="65EC2AAA" w14:textId="77777777" w:rsidR="00000000" w:rsidRDefault="00953ED2">
      <w:pPr>
        <w:pStyle w:val="a0"/>
        <w:rPr>
          <w:rFonts w:hint="cs"/>
          <w:rtl/>
        </w:rPr>
      </w:pPr>
      <w:r>
        <w:rPr>
          <w:rFonts w:hint="cs"/>
          <w:rtl/>
        </w:rPr>
        <w:t>חבר הכנסת בר-און, בחוק בתי-המשפט, נדמה לי, נאמר שהכנסת תקבע כיצד ייבחר נשיא בית-המשפט העליון, בהתאם לסעיף 4, ומה יהיו הדרכים, ועד היום, מאז ח</w:t>
      </w:r>
      <w:r>
        <w:rPr>
          <w:rFonts w:hint="cs"/>
          <w:rtl/>
        </w:rPr>
        <w:t xml:space="preserve">קיקת החוק, הכנסת לא נתנה דעתה על כך שהיא לא מילאה את חובתה בהתאם למצוותה שלה. </w:t>
      </w:r>
    </w:p>
    <w:p w14:paraId="302DBC30" w14:textId="77777777" w:rsidR="00000000" w:rsidRDefault="00953ED2">
      <w:pPr>
        <w:pStyle w:val="a0"/>
        <w:rPr>
          <w:rFonts w:hint="cs"/>
          <w:rtl/>
        </w:rPr>
      </w:pPr>
    </w:p>
    <w:p w14:paraId="65993DA6" w14:textId="77777777" w:rsidR="00000000" w:rsidRDefault="00953ED2">
      <w:pPr>
        <w:pStyle w:val="af0"/>
        <w:rPr>
          <w:rtl/>
        </w:rPr>
      </w:pPr>
      <w:r>
        <w:rPr>
          <w:rFonts w:hint="eastAsia"/>
          <w:rtl/>
        </w:rPr>
        <w:t>רוני</w:t>
      </w:r>
      <w:r>
        <w:rPr>
          <w:rtl/>
        </w:rPr>
        <w:t xml:space="preserve"> בר-און (הליכוד):</w:t>
      </w:r>
    </w:p>
    <w:p w14:paraId="42DEFCB2" w14:textId="77777777" w:rsidR="00000000" w:rsidRDefault="00953ED2">
      <w:pPr>
        <w:pStyle w:val="a0"/>
        <w:rPr>
          <w:rFonts w:hint="cs"/>
          <w:rtl/>
        </w:rPr>
      </w:pPr>
    </w:p>
    <w:p w14:paraId="7F910802" w14:textId="77777777" w:rsidR="00000000" w:rsidRDefault="00953ED2">
      <w:pPr>
        <w:pStyle w:val="a0"/>
        <w:rPr>
          <w:rFonts w:hint="cs"/>
          <w:rtl/>
        </w:rPr>
      </w:pPr>
      <w:r>
        <w:rPr>
          <w:rFonts w:hint="cs"/>
          <w:rtl/>
        </w:rPr>
        <w:t xml:space="preserve">סביר להניח שהיא לא תאשר. </w:t>
      </w:r>
    </w:p>
    <w:p w14:paraId="79ED42A3" w14:textId="77777777" w:rsidR="00000000" w:rsidRDefault="00953ED2">
      <w:pPr>
        <w:pStyle w:val="a0"/>
        <w:rPr>
          <w:rFonts w:hint="cs"/>
          <w:rtl/>
        </w:rPr>
      </w:pPr>
    </w:p>
    <w:p w14:paraId="1E22689E" w14:textId="77777777" w:rsidR="00000000" w:rsidRDefault="00953ED2">
      <w:pPr>
        <w:pStyle w:val="af1"/>
        <w:rPr>
          <w:rtl/>
        </w:rPr>
      </w:pPr>
      <w:r>
        <w:rPr>
          <w:rFonts w:hint="eastAsia"/>
          <w:rtl/>
        </w:rPr>
        <w:t>היו</w:t>
      </w:r>
      <w:r>
        <w:rPr>
          <w:rtl/>
        </w:rPr>
        <w:t>"ר ראובן ריבלין:</w:t>
      </w:r>
    </w:p>
    <w:p w14:paraId="2914438D" w14:textId="77777777" w:rsidR="00000000" w:rsidRDefault="00953ED2">
      <w:pPr>
        <w:pStyle w:val="a0"/>
        <w:rPr>
          <w:rFonts w:hint="cs"/>
          <w:rtl/>
        </w:rPr>
      </w:pPr>
    </w:p>
    <w:p w14:paraId="09703D03" w14:textId="77777777" w:rsidR="00000000" w:rsidRDefault="00953ED2">
      <w:pPr>
        <w:pStyle w:val="a0"/>
        <w:rPr>
          <w:rFonts w:hint="cs"/>
          <w:rtl/>
        </w:rPr>
      </w:pPr>
      <w:r>
        <w:rPr>
          <w:rFonts w:hint="cs"/>
          <w:rtl/>
        </w:rPr>
        <w:t xml:space="preserve">אני רק מבהיר ומאיר, לא אומר למהות העניין. בבקשה, חבר הכנסת כהן. </w:t>
      </w:r>
    </w:p>
    <w:p w14:paraId="31E145D3" w14:textId="77777777" w:rsidR="00000000" w:rsidRDefault="00953ED2">
      <w:pPr>
        <w:pStyle w:val="a0"/>
        <w:rPr>
          <w:rFonts w:hint="cs"/>
          <w:rtl/>
        </w:rPr>
      </w:pPr>
    </w:p>
    <w:p w14:paraId="2A409029" w14:textId="77777777" w:rsidR="00000000" w:rsidRDefault="00953ED2">
      <w:pPr>
        <w:pStyle w:val="a"/>
        <w:rPr>
          <w:rtl/>
        </w:rPr>
      </w:pPr>
      <w:bookmarkStart w:id="188" w:name="FS000000580T18_05_2005_13_13_20"/>
      <w:bookmarkStart w:id="189" w:name="_Toc118183599"/>
      <w:bookmarkEnd w:id="188"/>
      <w:r>
        <w:rPr>
          <w:rFonts w:hint="eastAsia"/>
          <w:rtl/>
        </w:rPr>
        <w:t>יצחק</w:t>
      </w:r>
      <w:r>
        <w:rPr>
          <w:rtl/>
        </w:rPr>
        <w:t xml:space="preserve"> כהן (ש"ס):</w:t>
      </w:r>
      <w:bookmarkEnd w:id="189"/>
    </w:p>
    <w:p w14:paraId="09E74CF0" w14:textId="77777777" w:rsidR="00000000" w:rsidRDefault="00953ED2">
      <w:pPr>
        <w:pStyle w:val="a0"/>
        <w:rPr>
          <w:rFonts w:hint="cs"/>
          <w:rtl/>
        </w:rPr>
      </w:pPr>
    </w:p>
    <w:p w14:paraId="097F5714" w14:textId="77777777" w:rsidR="00000000" w:rsidRDefault="00953ED2">
      <w:pPr>
        <w:pStyle w:val="a0"/>
        <w:rPr>
          <w:rFonts w:hint="cs"/>
          <w:rtl/>
        </w:rPr>
      </w:pPr>
      <w:r>
        <w:rPr>
          <w:rFonts w:hint="cs"/>
          <w:rtl/>
        </w:rPr>
        <w:t>כבוד היושב-ראש, חברי ח</w:t>
      </w:r>
      <w:r>
        <w:rPr>
          <w:rFonts w:hint="cs"/>
          <w:rtl/>
        </w:rPr>
        <w:t xml:space="preserve">ברי הכנסת, הצעת החוק באה לדון בתקופת הצינון של בעלי תפקידים, שבאורח טבעי, בפרובינציה שאנחנו חיים בה, כאילו באופן אוטומטי מתקדמים לאותם תפקידים, ללא תקופות צינון. אומנם לאחרונה קבעה ועדת החוקה תקופת צינון של שנה וחצי, אבל אנחנו חושבים שכדי לשמור באופן הדוק </w:t>
      </w:r>
      <w:r>
        <w:rPr>
          <w:rFonts w:hint="cs"/>
          <w:rtl/>
        </w:rPr>
        <w:t xml:space="preserve">על הפרדת רשויות, וכדי שהשיקולים יהיו שיקולים ענייניים, יש להאריך את תקופת הצינון. </w:t>
      </w:r>
    </w:p>
    <w:p w14:paraId="753C3D1B" w14:textId="77777777" w:rsidR="00000000" w:rsidRDefault="00953ED2">
      <w:pPr>
        <w:pStyle w:val="a0"/>
        <w:rPr>
          <w:rFonts w:hint="cs"/>
          <w:rtl/>
        </w:rPr>
      </w:pPr>
    </w:p>
    <w:p w14:paraId="23012068" w14:textId="77777777" w:rsidR="00000000" w:rsidRDefault="00953ED2">
      <w:pPr>
        <w:pStyle w:val="a0"/>
        <w:rPr>
          <w:rFonts w:hint="cs"/>
          <w:rtl/>
        </w:rPr>
      </w:pPr>
      <w:r>
        <w:rPr>
          <w:rFonts w:hint="cs"/>
          <w:rtl/>
        </w:rPr>
        <w:t xml:space="preserve">הצעת החוק אומרת, שלא ימונה היועץ המשפטי לממשלה או פרקליט המדינה לשופט בית-המשפט העליון, אלא אם כן עברה תקופה של חמש שנים מיום סיום כהונתם. </w:t>
      </w:r>
    </w:p>
    <w:p w14:paraId="7D450953" w14:textId="77777777" w:rsidR="00000000" w:rsidRDefault="00953ED2">
      <w:pPr>
        <w:pStyle w:val="a0"/>
        <w:rPr>
          <w:rFonts w:hint="cs"/>
          <w:rtl/>
        </w:rPr>
      </w:pPr>
    </w:p>
    <w:p w14:paraId="5C83A34C" w14:textId="77777777" w:rsidR="00000000" w:rsidRDefault="00953ED2">
      <w:pPr>
        <w:pStyle w:val="a0"/>
        <w:rPr>
          <w:rFonts w:hint="cs"/>
          <w:rtl/>
        </w:rPr>
      </w:pPr>
      <w:r>
        <w:rPr>
          <w:rFonts w:hint="cs"/>
          <w:rtl/>
        </w:rPr>
        <w:t xml:space="preserve">אני חושב שהצעת החוק היא ראויה, </w:t>
      </w:r>
      <w:r>
        <w:rPr>
          <w:rFonts w:hint="cs"/>
          <w:rtl/>
        </w:rPr>
        <w:t xml:space="preserve">וכדאי שתאומץ על-ידי הכנסת, כך שידעו בעלי תפקידים שהולכים למשרות הרמות האלה של יועץ משפטי לממשלה או פרקליט המדינה, שפסגת המטרה היא קיום התפקיד שלהם ללא נגיעות; שידעו שלמעשה, כדי להתמנות לבית-המשפט העליון, הם יצטרכו לעבור תקופת צינון די ארוכה. </w:t>
      </w:r>
    </w:p>
    <w:p w14:paraId="411C750C" w14:textId="77777777" w:rsidR="00000000" w:rsidRDefault="00953ED2">
      <w:pPr>
        <w:pStyle w:val="a0"/>
        <w:rPr>
          <w:rFonts w:hint="cs"/>
          <w:rtl/>
        </w:rPr>
      </w:pPr>
    </w:p>
    <w:p w14:paraId="7BC33069" w14:textId="77777777" w:rsidR="00000000" w:rsidRDefault="00953ED2">
      <w:pPr>
        <w:pStyle w:val="a0"/>
        <w:rPr>
          <w:rFonts w:hint="cs"/>
          <w:rtl/>
        </w:rPr>
      </w:pPr>
      <w:r>
        <w:rPr>
          <w:rFonts w:hint="cs"/>
          <w:rtl/>
        </w:rPr>
        <w:t xml:space="preserve">לגבי הסוגיה </w:t>
      </w:r>
      <w:r>
        <w:rPr>
          <w:rFonts w:hint="cs"/>
          <w:rtl/>
        </w:rPr>
        <w:t>הקודמת שדנו בה, ואדוני נגע בה, בחירת נשיא בית-המשפט העליון - מה שמקובל עד היום הוא, שהסניור באופן אוטומטי יתמנה לנשיא. בעבר הגשנו הצעת חוק שהדבר הזה ישונה. אני חושב שלאחר 57 שנים הגיע הזמן שהמערכות האלה יהיו מערכות נפרדות, שמקפידות על הפרדת רשויות. התערובת</w:t>
      </w:r>
      <w:r>
        <w:rPr>
          <w:rFonts w:hint="cs"/>
          <w:rtl/>
        </w:rPr>
        <w:t xml:space="preserve"> הזאת </w:t>
      </w:r>
      <w:r>
        <w:rPr>
          <w:rtl/>
        </w:rPr>
        <w:t>–</w:t>
      </w:r>
      <w:r>
        <w:rPr>
          <w:rFonts w:hint="cs"/>
          <w:rtl/>
        </w:rPr>
        <w:t xml:space="preserve"> או כפי שהגדירו פה כמה אנשים ברמז, האוליגרכיה הזאת </w:t>
      </w:r>
      <w:r>
        <w:rPr>
          <w:rtl/>
        </w:rPr>
        <w:t>–</w:t>
      </w:r>
      <w:r>
        <w:rPr>
          <w:rFonts w:hint="cs"/>
          <w:rtl/>
        </w:rPr>
        <w:t xml:space="preserve"> רק מזיקה. אחרי מחצית מאה מאז קום מדינת ישראל, אני חושב שהגיע הזמן לשנות את הדברים. תודה רבה. </w:t>
      </w:r>
    </w:p>
    <w:p w14:paraId="0A25314C" w14:textId="77777777" w:rsidR="00000000" w:rsidRDefault="00953ED2">
      <w:pPr>
        <w:pStyle w:val="a0"/>
        <w:rPr>
          <w:rFonts w:hint="cs"/>
          <w:rtl/>
        </w:rPr>
      </w:pPr>
    </w:p>
    <w:p w14:paraId="4FE0DB8B" w14:textId="77777777" w:rsidR="00000000" w:rsidRDefault="00953ED2">
      <w:pPr>
        <w:pStyle w:val="af1"/>
        <w:rPr>
          <w:rtl/>
        </w:rPr>
      </w:pPr>
      <w:r>
        <w:rPr>
          <w:rtl/>
        </w:rPr>
        <w:t>היו"ר ראובן ריבלין:</w:t>
      </w:r>
    </w:p>
    <w:p w14:paraId="00534069" w14:textId="77777777" w:rsidR="00000000" w:rsidRDefault="00953ED2">
      <w:pPr>
        <w:pStyle w:val="a0"/>
        <w:rPr>
          <w:rtl/>
        </w:rPr>
      </w:pPr>
    </w:p>
    <w:p w14:paraId="14DAB89D" w14:textId="77777777" w:rsidR="00000000" w:rsidRDefault="00953ED2">
      <w:pPr>
        <w:pStyle w:val="a0"/>
        <w:rPr>
          <w:rFonts w:hint="cs"/>
          <w:rtl/>
        </w:rPr>
      </w:pPr>
      <w:r>
        <w:rPr>
          <w:rFonts w:hint="cs"/>
          <w:rtl/>
        </w:rPr>
        <w:t xml:space="preserve">ובכן, שרת המשפטים תשיב. </w:t>
      </w:r>
    </w:p>
    <w:p w14:paraId="25E928EB" w14:textId="77777777" w:rsidR="00000000" w:rsidRDefault="00953ED2">
      <w:pPr>
        <w:pStyle w:val="a0"/>
        <w:rPr>
          <w:rFonts w:hint="cs"/>
          <w:rtl/>
        </w:rPr>
      </w:pPr>
    </w:p>
    <w:p w14:paraId="7CD384F5" w14:textId="77777777" w:rsidR="00000000" w:rsidRDefault="00953ED2">
      <w:pPr>
        <w:pStyle w:val="a0"/>
        <w:rPr>
          <w:rFonts w:hint="cs"/>
          <w:rtl/>
        </w:rPr>
      </w:pPr>
      <w:r>
        <w:rPr>
          <w:rFonts w:hint="cs"/>
          <w:rtl/>
        </w:rPr>
        <w:t>מה עם ההצבעה על החוק של זנדברג?</w:t>
      </w:r>
    </w:p>
    <w:p w14:paraId="59A0A942" w14:textId="77777777" w:rsidR="00000000" w:rsidRDefault="00953ED2">
      <w:pPr>
        <w:pStyle w:val="a0"/>
        <w:rPr>
          <w:rFonts w:hint="cs"/>
          <w:rtl/>
        </w:rPr>
      </w:pPr>
    </w:p>
    <w:p w14:paraId="038A255E" w14:textId="77777777" w:rsidR="00000000" w:rsidRDefault="00953ED2">
      <w:pPr>
        <w:pStyle w:val="a"/>
        <w:rPr>
          <w:rtl/>
        </w:rPr>
      </w:pPr>
      <w:bookmarkStart w:id="190" w:name="FS000000469T18_05_2005_13_14_18"/>
      <w:bookmarkStart w:id="191" w:name="_Toc118183600"/>
      <w:bookmarkEnd w:id="190"/>
      <w:r>
        <w:rPr>
          <w:rFonts w:hint="eastAsia"/>
          <w:rtl/>
        </w:rPr>
        <w:t>שרת</w:t>
      </w:r>
      <w:r>
        <w:rPr>
          <w:rtl/>
        </w:rPr>
        <w:t xml:space="preserve"> המשפטים ציפי לבני</w:t>
      </w:r>
      <w:r>
        <w:rPr>
          <w:rtl/>
        </w:rPr>
        <w:t>:</w:t>
      </w:r>
      <w:bookmarkEnd w:id="191"/>
    </w:p>
    <w:p w14:paraId="65C83933" w14:textId="77777777" w:rsidR="00000000" w:rsidRDefault="00953ED2">
      <w:pPr>
        <w:pStyle w:val="a0"/>
        <w:rPr>
          <w:rFonts w:hint="cs"/>
          <w:rtl/>
        </w:rPr>
      </w:pPr>
    </w:p>
    <w:p w14:paraId="4D474041" w14:textId="77777777" w:rsidR="00000000" w:rsidRDefault="00953ED2">
      <w:pPr>
        <w:pStyle w:val="a0"/>
        <w:rPr>
          <w:rFonts w:hint="cs"/>
          <w:rtl/>
        </w:rPr>
      </w:pPr>
      <w:r>
        <w:rPr>
          <w:rFonts w:hint="cs"/>
          <w:rtl/>
        </w:rPr>
        <w:t xml:space="preserve">נדחתה. הצבעה בשבוע הבא. </w:t>
      </w:r>
    </w:p>
    <w:p w14:paraId="4178D894" w14:textId="77777777" w:rsidR="00000000" w:rsidRDefault="00953ED2">
      <w:pPr>
        <w:pStyle w:val="a0"/>
        <w:rPr>
          <w:rFonts w:hint="cs"/>
          <w:rtl/>
        </w:rPr>
      </w:pPr>
    </w:p>
    <w:p w14:paraId="54196CDF" w14:textId="77777777" w:rsidR="00000000" w:rsidRDefault="00953ED2">
      <w:pPr>
        <w:pStyle w:val="af1"/>
        <w:rPr>
          <w:rtl/>
        </w:rPr>
      </w:pPr>
      <w:r>
        <w:rPr>
          <w:rFonts w:hint="eastAsia"/>
          <w:rtl/>
        </w:rPr>
        <w:t>היו</w:t>
      </w:r>
      <w:r>
        <w:rPr>
          <w:rtl/>
        </w:rPr>
        <w:t>"ר ראובן ריבלין:</w:t>
      </w:r>
    </w:p>
    <w:p w14:paraId="6E728F4F" w14:textId="77777777" w:rsidR="00000000" w:rsidRDefault="00953ED2">
      <w:pPr>
        <w:pStyle w:val="a0"/>
        <w:rPr>
          <w:rFonts w:hint="cs"/>
          <w:rtl/>
        </w:rPr>
      </w:pPr>
    </w:p>
    <w:p w14:paraId="3BF0C3E8" w14:textId="77777777" w:rsidR="00000000" w:rsidRDefault="00953ED2">
      <w:pPr>
        <w:pStyle w:val="a0"/>
        <w:rPr>
          <w:rFonts w:hint="cs"/>
          <w:rtl/>
        </w:rPr>
      </w:pPr>
      <w:r>
        <w:rPr>
          <w:rFonts w:hint="cs"/>
          <w:rtl/>
        </w:rPr>
        <w:t xml:space="preserve">תודה רבה. הצעתו של חבר הכנסת זנדברג לא תוצבע היום, בהסכמת הממשלה וחבר הכנסת זנדברג. בבקשה. </w:t>
      </w:r>
    </w:p>
    <w:p w14:paraId="1E987F03" w14:textId="77777777" w:rsidR="00000000" w:rsidRDefault="00953ED2">
      <w:pPr>
        <w:pStyle w:val="a0"/>
        <w:rPr>
          <w:rFonts w:hint="cs"/>
          <w:rtl/>
        </w:rPr>
      </w:pPr>
    </w:p>
    <w:p w14:paraId="5B4D66DC" w14:textId="77777777" w:rsidR="00000000" w:rsidRDefault="00953ED2">
      <w:pPr>
        <w:pStyle w:val="-"/>
        <w:rPr>
          <w:rtl/>
        </w:rPr>
      </w:pPr>
      <w:bookmarkStart w:id="192" w:name="FS000000469T18_05_2005_13_45_56"/>
      <w:bookmarkStart w:id="193" w:name="FS000000469T18_05_2005_13_45_59C"/>
      <w:bookmarkEnd w:id="192"/>
      <w:bookmarkEnd w:id="193"/>
      <w:r>
        <w:rPr>
          <w:rFonts w:hint="eastAsia"/>
          <w:rtl/>
        </w:rPr>
        <w:t>שרת</w:t>
      </w:r>
      <w:r>
        <w:rPr>
          <w:rtl/>
        </w:rPr>
        <w:t xml:space="preserve"> המשפטים ציפי לבני:</w:t>
      </w:r>
    </w:p>
    <w:p w14:paraId="436FFEC8" w14:textId="77777777" w:rsidR="00000000" w:rsidRDefault="00953ED2">
      <w:pPr>
        <w:pStyle w:val="a0"/>
        <w:rPr>
          <w:rFonts w:hint="cs"/>
          <w:rtl/>
        </w:rPr>
      </w:pPr>
    </w:p>
    <w:p w14:paraId="3A8E17F9" w14:textId="77777777" w:rsidR="00000000" w:rsidRDefault="00953ED2">
      <w:pPr>
        <w:pStyle w:val="a0"/>
        <w:rPr>
          <w:rFonts w:hint="cs"/>
          <w:rtl/>
        </w:rPr>
      </w:pPr>
      <w:r>
        <w:rPr>
          <w:rFonts w:hint="cs"/>
          <w:rtl/>
        </w:rPr>
        <w:t>חבר הכנסת כהן מבקש לקבוע תקופת צינון של חמש שנים ליועץ המשפטי לממשלה ולפרקליט המדינה, בין</w:t>
      </w:r>
      <w:r>
        <w:rPr>
          <w:rFonts w:hint="cs"/>
          <w:rtl/>
        </w:rPr>
        <w:t xml:space="preserve"> כהונה בתפקידם לבין מינוי לשפיטה בבית-המשפט העליון. ודאי שתקופת צינון היא דבר ראוי לעניין הזה, אלא שהממשלה מתנגדת להצעת החוק הזאת. </w:t>
      </w:r>
    </w:p>
    <w:p w14:paraId="783A72B6" w14:textId="77777777" w:rsidR="00000000" w:rsidRDefault="00953ED2">
      <w:pPr>
        <w:pStyle w:val="a0"/>
        <w:rPr>
          <w:rFonts w:hint="cs"/>
          <w:rtl/>
        </w:rPr>
      </w:pPr>
    </w:p>
    <w:p w14:paraId="754FA65A" w14:textId="77777777" w:rsidR="00000000" w:rsidRDefault="00953ED2">
      <w:pPr>
        <w:pStyle w:val="a0"/>
        <w:rPr>
          <w:rFonts w:hint="cs"/>
          <w:rtl/>
        </w:rPr>
      </w:pPr>
      <w:r>
        <w:rPr>
          <w:rFonts w:hint="cs"/>
          <w:rtl/>
        </w:rPr>
        <w:t>אמרתי שוודאי שתקופת צינון היא דבר ראוי, וזה לא היה ברור עד השנה שעברה. באוגוסט 2004 התקבל תיקון לחוק שקבע תקופת צינון של 18</w:t>
      </w:r>
      <w:r>
        <w:rPr>
          <w:rFonts w:hint="cs"/>
          <w:rtl/>
        </w:rPr>
        <w:t xml:space="preserve"> חודשים, שהיא תקופה ארוכה מכל המקובל שאנחנו מכירים בכל תקופות צינון שהן, לרבות תקופת הצינון שנקבעה לאנשי צבא שמגיעים לכנסת, ועוד כהנה וכהנה. </w:t>
      </w:r>
    </w:p>
    <w:p w14:paraId="0BADBCD1" w14:textId="77777777" w:rsidR="00000000" w:rsidRDefault="00953ED2">
      <w:pPr>
        <w:pStyle w:val="a0"/>
        <w:rPr>
          <w:rFonts w:hint="cs"/>
          <w:rtl/>
        </w:rPr>
      </w:pPr>
    </w:p>
    <w:p w14:paraId="2331439E" w14:textId="77777777" w:rsidR="00000000" w:rsidRDefault="00953ED2">
      <w:pPr>
        <w:pStyle w:val="af1"/>
        <w:rPr>
          <w:rtl/>
        </w:rPr>
      </w:pPr>
      <w:r>
        <w:rPr>
          <w:rFonts w:hint="eastAsia"/>
          <w:rtl/>
        </w:rPr>
        <w:t>היו</w:t>
      </w:r>
      <w:r>
        <w:rPr>
          <w:rtl/>
        </w:rPr>
        <w:t>"ר ראובן ריבלין:</w:t>
      </w:r>
    </w:p>
    <w:p w14:paraId="33FBC5E3" w14:textId="77777777" w:rsidR="00000000" w:rsidRDefault="00953ED2">
      <w:pPr>
        <w:pStyle w:val="a0"/>
        <w:rPr>
          <w:rFonts w:hint="cs"/>
          <w:rtl/>
        </w:rPr>
      </w:pPr>
    </w:p>
    <w:p w14:paraId="5CE365DD" w14:textId="77777777" w:rsidR="00000000" w:rsidRDefault="00953ED2">
      <w:pPr>
        <w:pStyle w:val="a0"/>
        <w:rPr>
          <w:rFonts w:hint="cs"/>
          <w:rtl/>
        </w:rPr>
      </w:pPr>
      <w:r>
        <w:rPr>
          <w:rFonts w:hint="cs"/>
          <w:rtl/>
        </w:rPr>
        <w:t xml:space="preserve">שנה זה המקסימום. </w:t>
      </w:r>
    </w:p>
    <w:p w14:paraId="1AC7A54E" w14:textId="77777777" w:rsidR="00000000" w:rsidRDefault="00953ED2">
      <w:pPr>
        <w:pStyle w:val="a0"/>
        <w:rPr>
          <w:rFonts w:hint="cs"/>
          <w:rtl/>
        </w:rPr>
      </w:pPr>
    </w:p>
    <w:p w14:paraId="781D68E4" w14:textId="77777777" w:rsidR="00000000" w:rsidRDefault="00953ED2">
      <w:pPr>
        <w:pStyle w:val="-"/>
        <w:rPr>
          <w:rtl/>
        </w:rPr>
      </w:pPr>
      <w:bookmarkStart w:id="194" w:name="FS000000469T18_05_2005_13_47_34C"/>
      <w:bookmarkEnd w:id="194"/>
      <w:r>
        <w:rPr>
          <w:rFonts w:hint="eastAsia"/>
          <w:rtl/>
        </w:rPr>
        <w:t>שרת</w:t>
      </w:r>
      <w:r>
        <w:rPr>
          <w:rtl/>
        </w:rPr>
        <w:t xml:space="preserve"> המשפטים ציפי לבני:</w:t>
      </w:r>
    </w:p>
    <w:p w14:paraId="1B4DDE94" w14:textId="77777777" w:rsidR="00000000" w:rsidRDefault="00953ED2">
      <w:pPr>
        <w:pStyle w:val="a0"/>
        <w:rPr>
          <w:rFonts w:hint="cs"/>
          <w:rtl/>
        </w:rPr>
      </w:pPr>
    </w:p>
    <w:p w14:paraId="15608F09" w14:textId="77777777" w:rsidR="00000000" w:rsidRDefault="00953ED2">
      <w:pPr>
        <w:pStyle w:val="a0"/>
        <w:rPr>
          <w:rFonts w:hint="cs"/>
          <w:rtl/>
        </w:rPr>
      </w:pPr>
      <w:r>
        <w:rPr>
          <w:rFonts w:hint="cs"/>
          <w:rtl/>
        </w:rPr>
        <w:t>גם התקופה הזאת נקבעה תוך כדי הדיונים בכנסת, והתקו</w:t>
      </w:r>
      <w:r>
        <w:rPr>
          <w:rFonts w:hint="cs"/>
          <w:rtl/>
        </w:rPr>
        <w:t xml:space="preserve">פה שהוצעה בהתחלה היתה אפילו קצרה יותר. לכן התקופה שמציע חבר הכנסת כהן הופכת את זה ללא מידתי. מהסיבות האלה הממשלה מתנגדת. </w:t>
      </w:r>
    </w:p>
    <w:p w14:paraId="345C19BF" w14:textId="77777777" w:rsidR="00000000" w:rsidRDefault="00953ED2">
      <w:pPr>
        <w:pStyle w:val="a0"/>
        <w:rPr>
          <w:rFonts w:hint="cs"/>
          <w:rtl/>
        </w:rPr>
      </w:pPr>
    </w:p>
    <w:p w14:paraId="4C54872F" w14:textId="77777777" w:rsidR="00000000" w:rsidRDefault="00953ED2">
      <w:pPr>
        <w:pStyle w:val="af1"/>
        <w:rPr>
          <w:rtl/>
        </w:rPr>
      </w:pPr>
      <w:r>
        <w:rPr>
          <w:rtl/>
        </w:rPr>
        <w:t>היו"ר ראובן ריבלין:</w:t>
      </w:r>
    </w:p>
    <w:p w14:paraId="61D2E4E6" w14:textId="77777777" w:rsidR="00000000" w:rsidRDefault="00953ED2">
      <w:pPr>
        <w:pStyle w:val="a0"/>
        <w:rPr>
          <w:rFonts w:hint="cs"/>
          <w:rtl/>
        </w:rPr>
      </w:pPr>
    </w:p>
    <w:p w14:paraId="72A428B0" w14:textId="77777777" w:rsidR="00000000" w:rsidRDefault="00953ED2">
      <w:pPr>
        <w:pStyle w:val="a0"/>
        <w:rPr>
          <w:rFonts w:hint="cs"/>
          <w:rtl/>
        </w:rPr>
      </w:pPr>
      <w:r>
        <w:rPr>
          <w:rFonts w:hint="cs"/>
          <w:rtl/>
        </w:rPr>
        <w:t>הכמות כאן הופכת למהות. אדוני חבר הכנסת כהן רוצה להצביע או רוצה להשיב?</w:t>
      </w:r>
    </w:p>
    <w:p w14:paraId="1EB9DFAD" w14:textId="77777777" w:rsidR="00000000" w:rsidRDefault="00953ED2">
      <w:pPr>
        <w:pStyle w:val="a0"/>
        <w:rPr>
          <w:rFonts w:hint="cs"/>
          <w:rtl/>
        </w:rPr>
      </w:pPr>
    </w:p>
    <w:p w14:paraId="5BC6AD83" w14:textId="77777777" w:rsidR="00000000" w:rsidRDefault="00953ED2">
      <w:pPr>
        <w:pStyle w:val="a"/>
        <w:rPr>
          <w:rtl/>
        </w:rPr>
      </w:pPr>
      <w:bookmarkStart w:id="195" w:name="FS000000580T18_05_2005_13_16_01"/>
      <w:bookmarkStart w:id="196" w:name="_Toc118183601"/>
      <w:bookmarkEnd w:id="195"/>
      <w:r>
        <w:rPr>
          <w:rFonts w:hint="eastAsia"/>
          <w:rtl/>
        </w:rPr>
        <w:t>יצחק</w:t>
      </w:r>
      <w:r>
        <w:rPr>
          <w:rtl/>
        </w:rPr>
        <w:t xml:space="preserve"> כהן (ש"ס):</w:t>
      </w:r>
      <w:bookmarkEnd w:id="196"/>
    </w:p>
    <w:p w14:paraId="6FFB673C" w14:textId="77777777" w:rsidR="00000000" w:rsidRDefault="00953ED2">
      <w:pPr>
        <w:pStyle w:val="a0"/>
        <w:rPr>
          <w:rFonts w:hint="cs"/>
          <w:rtl/>
        </w:rPr>
      </w:pPr>
    </w:p>
    <w:p w14:paraId="1AB4512D" w14:textId="77777777" w:rsidR="00000000" w:rsidRDefault="00953ED2">
      <w:pPr>
        <w:pStyle w:val="a0"/>
        <w:rPr>
          <w:rFonts w:hint="cs"/>
          <w:rtl/>
        </w:rPr>
      </w:pPr>
      <w:r>
        <w:rPr>
          <w:rFonts w:hint="cs"/>
          <w:rtl/>
        </w:rPr>
        <w:t>גברתי, מה שהונח ביסוד הצ</w:t>
      </w:r>
      <w:r>
        <w:rPr>
          <w:rFonts w:hint="cs"/>
          <w:rtl/>
        </w:rPr>
        <w:t xml:space="preserve">עת החוק הוא, שבעלי תפקידים בכירים, למעשה בכירים מאוד, כמו התפקידים האלה, יבינו שזאת פסגת המאוויים שלהם. הם יכולים אחרי חמש שנים, כן, אבל תוך כדי מילוי התפקיד שלהם ידעו, שבחירה לבית-המשפט העליון היא לא דבר שבא בחשבון כרגע. אם תקופת הצינון היא שנה וחצי, אני </w:t>
      </w:r>
      <w:r>
        <w:rPr>
          <w:rFonts w:hint="cs"/>
          <w:rtl/>
        </w:rPr>
        <w:t xml:space="preserve">מבקש לא להצביע. </w:t>
      </w:r>
    </w:p>
    <w:p w14:paraId="129ADFE0" w14:textId="77777777" w:rsidR="00000000" w:rsidRDefault="00953ED2">
      <w:pPr>
        <w:pStyle w:val="a0"/>
        <w:rPr>
          <w:rFonts w:hint="cs"/>
          <w:rtl/>
        </w:rPr>
      </w:pPr>
    </w:p>
    <w:p w14:paraId="5A8B5483" w14:textId="77777777" w:rsidR="00000000" w:rsidRDefault="00953ED2">
      <w:pPr>
        <w:pStyle w:val="af1"/>
        <w:rPr>
          <w:rtl/>
        </w:rPr>
      </w:pPr>
      <w:r>
        <w:rPr>
          <w:rtl/>
        </w:rPr>
        <w:t>היו"ר ראובן ריבלין:</w:t>
      </w:r>
    </w:p>
    <w:p w14:paraId="2E361203" w14:textId="77777777" w:rsidR="00000000" w:rsidRDefault="00953ED2">
      <w:pPr>
        <w:pStyle w:val="a0"/>
        <w:rPr>
          <w:rtl/>
        </w:rPr>
      </w:pPr>
    </w:p>
    <w:p w14:paraId="6B5DD08F" w14:textId="77777777" w:rsidR="00000000" w:rsidRDefault="00953ED2">
      <w:pPr>
        <w:pStyle w:val="a0"/>
        <w:rPr>
          <w:rFonts w:hint="cs"/>
          <w:rtl/>
        </w:rPr>
      </w:pPr>
      <w:r>
        <w:rPr>
          <w:rFonts w:hint="cs"/>
          <w:rtl/>
        </w:rPr>
        <w:t xml:space="preserve">אתה מבקש לא להצביע. זאת אומרת, אדוני חוזר בו מהצעת החוק. </w:t>
      </w:r>
    </w:p>
    <w:p w14:paraId="0916E521" w14:textId="77777777" w:rsidR="00000000" w:rsidRDefault="00953ED2">
      <w:pPr>
        <w:pStyle w:val="a0"/>
        <w:rPr>
          <w:rFonts w:hint="cs"/>
          <w:rtl/>
        </w:rPr>
      </w:pPr>
    </w:p>
    <w:p w14:paraId="4E60DB1C" w14:textId="77777777" w:rsidR="00000000" w:rsidRDefault="00953ED2">
      <w:pPr>
        <w:pStyle w:val="-"/>
        <w:rPr>
          <w:rtl/>
        </w:rPr>
      </w:pPr>
      <w:bookmarkStart w:id="197" w:name="FS000000580T18_05_2005_13_49_59"/>
      <w:bookmarkStart w:id="198" w:name="FS000000580T18_05_2005_13_50_02C"/>
      <w:bookmarkEnd w:id="197"/>
      <w:bookmarkEnd w:id="198"/>
      <w:r>
        <w:rPr>
          <w:rFonts w:hint="eastAsia"/>
          <w:rtl/>
        </w:rPr>
        <w:t>יצחק</w:t>
      </w:r>
      <w:r>
        <w:rPr>
          <w:rtl/>
        </w:rPr>
        <w:t xml:space="preserve"> כהן (ש"ס):</w:t>
      </w:r>
    </w:p>
    <w:p w14:paraId="74C29CE2" w14:textId="77777777" w:rsidR="00000000" w:rsidRDefault="00953ED2">
      <w:pPr>
        <w:pStyle w:val="a0"/>
        <w:rPr>
          <w:rFonts w:hint="cs"/>
          <w:rtl/>
        </w:rPr>
      </w:pPr>
    </w:p>
    <w:p w14:paraId="69097087" w14:textId="77777777" w:rsidR="00000000" w:rsidRDefault="00953ED2">
      <w:pPr>
        <w:pStyle w:val="a0"/>
        <w:rPr>
          <w:rFonts w:hint="cs"/>
          <w:rtl/>
        </w:rPr>
      </w:pPr>
      <w:r>
        <w:rPr>
          <w:rFonts w:hint="cs"/>
          <w:rtl/>
        </w:rPr>
        <w:t xml:space="preserve">אכן כן. </w:t>
      </w:r>
    </w:p>
    <w:p w14:paraId="2A2ED093" w14:textId="77777777" w:rsidR="00000000" w:rsidRDefault="00953ED2">
      <w:pPr>
        <w:pStyle w:val="a0"/>
        <w:rPr>
          <w:rFonts w:hint="cs"/>
          <w:rtl/>
        </w:rPr>
      </w:pPr>
    </w:p>
    <w:p w14:paraId="61044F99" w14:textId="77777777" w:rsidR="00000000" w:rsidRDefault="00953ED2">
      <w:pPr>
        <w:pStyle w:val="af1"/>
        <w:rPr>
          <w:rtl/>
        </w:rPr>
      </w:pPr>
      <w:r>
        <w:rPr>
          <w:rFonts w:hint="eastAsia"/>
          <w:rtl/>
        </w:rPr>
        <w:t>היו</w:t>
      </w:r>
      <w:r>
        <w:rPr>
          <w:rtl/>
        </w:rPr>
        <w:t>"ר ראובן ריבלין:</w:t>
      </w:r>
    </w:p>
    <w:p w14:paraId="7D6E8342" w14:textId="77777777" w:rsidR="00000000" w:rsidRDefault="00953ED2">
      <w:pPr>
        <w:pStyle w:val="a0"/>
        <w:rPr>
          <w:rFonts w:hint="cs"/>
          <w:rtl/>
        </w:rPr>
      </w:pPr>
    </w:p>
    <w:p w14:paraId="13AE83A6" w14:textId="77777777" w:rsidR="00000000" w:rsidRDefault="00953ED2">
      <w:pPr>
        <w:pStyle w:val="a0"/>
        <w:rPr>
          <w:rFonts w:hint="cs"/>
          <w:rtl/>
        </w:rPr>
      </w:pPr>
      <w:r>
        <w:rPr>
          <w:rFonts w:hint="cs"/>
          <w:rtl/>
        </w:rPr>
        <w:t xml:space="preserve">חשבתי שאדוני מבקש שהשנה וחצי תהיה רטרואקטיבית, וזה בלתי אפשרי. </w:t>
      </w:r>
    </w:p>
    <w:p w14:paraId="28FD36C5" w14:textId="77777777" w:rsidR="00000000" w:rsidRDefault="00953ED2">
      <w:pPr>
        <w:pStyle w:val="a0"/>
        <w:rPr>
          <w:rFonts w:hint="cs"/>
          <w:rtl/>
        </w:rPr>
      </w:pPr>
    </w:p>
    <w:p w14:paraId="152AF7A4" w14:textId="77777777" w:rsidR="00000000" w:rsidRDefault="00953ED2">
      <w:pPr>
        <w:pStyle w:val="-"/>
        <w:rPr>
          <w:rtl/>
        </w:rPr>
      </w:pPr>
      <w:bookmarkStart w:id="199" w:name="FS000000580T18_05_2005_13_50_28C"/>
      <w:bookmarkEnd w:id="199"/>
      <w:r>
        <w:rPr>
          <w:rFonts w:hint="eastAsia"/>
          <w:rtl/>
        </w:rPr>
        <w:t>יצחק</w:t>
      </w:r>
      <w:r>
        <w:rPr>
          <w:rtl/>
        </w:rPr>
        <w:t xml:space="preserve"> כהן (ש"ס):</w:t>
      </w:r>
    </w:p>
    <w:p w14:paraId="2C6AFA6A" w14:textId="77777777" w:rsidR="00000000" w:rsidRDefault="00953ED2">
      <w:pPr>
        <w:pStyle w:val="a0"/>
        <w:rPr>
          <w:rFonts w:hint="cs"/>
          <w:rtl/>
        </w:rPr>
      </w:pPr>
    </w:p>
    <w:p w14:paraId="1F1571F4" w14:textId="77777777" w:rsidR="00000000" w:rsidRDefault="00953ED2">
      <w:pPr>
        <w:pStyle w:val="a0"/>
        <w:rPr>
          <w:rFonts w:hint="cs"/>
          <w:rtl/>
        </w:rPr>
      </w:pPr>
      <w:r>
        <w:rPr>
          <w:rFonts w:hint="cs"/>
          <w:rtl/>
        </w:rPr>
        <w:t xml:space="preserve">ממש לא. </w:t>
      </w:r>
    </w:p>
    <w:p w14:paraId="14C14F05" w14:textId="77777777" w:rsidR="00000000" w:rsidRDefault="00953ED2">
      <w:pPr>
        <w:pStyle w:val="a0"/>
        <w:rPr>
          <w:rFonts w:hint="cs"/>
          <w:rtl/>
        </w:rPr>
      </w:pPr>
    </w:p>
    <w:p w14:paraId="57014131" w14:textId="77777777" w:rsidR="00000000" w:rsidRDefault="00953ED2">
      <w:pPr>
        <w:pStyle w:val="af1"/>
        <w:rPr>
          <w:rtl/>
        </w:rPr>
      </w:pPr>
      <w:r>
        <w:rPr>
          <w:rFonts w:hint="eastAsia"/>
          <w:rtl/>
        </w:rPr>
        <w:t>היו</w:t>
      </w:r>
      <w:r>
        <w:rPr>
          <w:rtl/>
        </w:rPr>
        <w:t>"ר ראובן ריבלין</w:t>
      </w:r>
      <w:r>
        <w:rPr>
          <w:rtl/>
        </w:rPr>
        <w:t>:</w:t>
      </w:r>
    </w:p>
    <w:p w14:paraId="662ECE7D" w14:textId="77777777" w:rsidR="00000000" w:rsidRDefault="00953ED2">
      <w:pPr>
        <w:pStyle w:val="a0"/>
        <w:rPr>
          <w:rFonts w:hint="cs"/>
          <w:rtl/>
        </w:rPr>
      </w:pPr>
    </w:p>
    <w:p w14:paraId="2CB47B83" w14:textId="77777777" w:rsidR="00000000" w:rsidRDefault="00953ED2">
      <w:pPr>
        <w:pStyle w:val="a0"/>
        <w:rPr>
          <w:rFonts w:hint="cs"/>
          <w:rtl/>
        </w:rPr>
      </w:pPr>
      <w:r>
        <w:rPr>
          <w:rFonts w:hint="cs"/>
          <w:rtl/>
        </w:rPr>
        <w:t xml:space="preserve">תודה רבה. </w:t>
      </w:r>
    </w:p>
    <w:p w14:paraId="22F30BDC" w14:textId="77777777" w:rsidR="00000000" w:rsidRDefault="00953ED2">
      <w:pPr>
        <w:pStyle w:val="a0"/>
        <w:rPr>
          <w:rFonts w:hint="cs"/>
          <w:rtl/>
        </w:rPr>
      </w:pPr>
    </w:p>
    <w:p w14:paraId="611AC465" w14:textId="77777777" w:rsidR="00000000" w:rsidRDefault="00953ED2">
      <w:pPr>
        <w:pStyle w:val="a0"/>
        <w:rPr>
          <w:rFonts w:hint="cs"/>
          <w:rtl/>
        </w:rPr>
      </w:pPr>
    </w:p>
    <w:p w14:paraId="5AED4FD9" w14:textId="77777777" w:rsidR="00000000" w:rsidRDefault="00953ED2">
      <w:pPr>
        <w:pStyle w:val="a2"/>
        <w:rPr>
          <w:rtl/>
        </w:rPr>
      </w:pPr>
      <w:bookmarkStart w:id="200" w:name="_Toc118183602"/>
      <w:r>
        <w:rPr>
          <w:rtl/>
        </w:rPr>
        <w:t xml:space="preserve">דברי ברכה של יושב-ראש הכנסת למשלחת חברי הסנאט </w:t>
      </w:r>
      <w:r>
        <w:rPr>
          <w:rFonts w:hint="cs"/>
          <w:rtl/>
        </w:rPr>
        <w:t xml:space="preserve">של </w:t>
      </w:r>
      <w:r>
        <w:rPr>
          <w:rtl/>
        </w:rPr>
        <w:t>צרפת</w:t>
      </w:r>
      <w:bookmarkEnd w:id="200"/>
    </w:p>
    <w:p w14:paraId="5D1D2D05" w14:textId="77777777" w:rsidR="00000000" w:rsidRDefault="00953ED2">
      <w:pPr>
        <w:pStyle w:val="-0"/>
        <w:rPr>
          <w:rFonts w:hint="cs"/>
          <w:rtl/>
        </w:rPr>
      </w:pPr>
    </w:p>
    <w:p w14:paraId="4354F5F4" w14:textId="77777777" w:rsidR="00000000" w:rsidRDefault="00953ED2">
      <w:pPr>
        <w:pStyle w:val="af1"/>
        <w:rPr>
          <w:rtl/>
        </w:rPr>
      </w:pPr>
      <w:r>
        <w:rPr>
          <w:rFonts w:hint="eastAsia"/>
          <w:rtl/>
        </w:rPr>
        <w:t>היו</w:t>
      </w:r>
      <w:r>
        <w:rPr>
          <w:rtl/>
        </w:rPr>
        <w:t>"ר ראובן ריבלין:</w:t>
      </w:r>
    </w:p>
    <w:p w14:paraId="2D6C6304" w14:textId="77777777" w:rsidR="00000000" w:rsidRDefault="00953ED2">
      <w:pPr>
        <w:pStyle w:val="a0"/>
        <w:rPr>
          <w:rFonts w:hint="cs"/>
          <w:rtl/>
        </w:rPr>
      </w:pPr>
    </w:p>
    <w:p w14:paraId="321F4DF8" w14:textId="77777777" w:rsidR="00000000" w:rsidRDefault="00953ED2">
      <w:pPr>
        <w:pStyle w:val="a0"/>
        <w:rPr>
          <w:rFonts w:hint="cs"/>
          <w:rtl/>
        </w:rPr>
      </w:pPr>
    </w:p>
    <w:p w14:paraId="75FF01CD" w14:textId="77777777" w:rsidR="00000000" w:rsidRDefault="00953ED2">
      <w:pPr>
        <w:pStyle w:val="a0"/>
        <w:rPr>
          <w:rFonts w:hint="cs"/>
          <w:rtl/>
        </w:rPr>
      </w:pPr>
      <w:r>
        <w:rPr>
          <w:rFonts w:hint="cs"/>
          <w:rtl/>
        </w:rPr>
        <w:t xml:space="preserve">רבותי השרים, חברות וחברי הכנסת, ביציע האורחים נמצאים ידידים מצרפת,  משלחת חברי סנאט המבקרים בארץ. </w:t>
      </w:r>
    </w:p>
    <w:p w14:paraId="52F50617" w14:textId="77777777" w:rsidR="00000000" w:rsidRDefault="00953ED2">
      <w:pPr>
        <w:pStyle w:val="a0"/>
        <w:rPr>
          <w:rFonts w:hint="cs"/>
          <w:rtl/>
        </w:rPr>
      </w:pPr>
    </w:p>
    <w:p w14:paraId="1CF77A7F" w14:textId="77777777" w:rsidR="00000000" w:rsidRDefault="00953ED2">
      <w:pPr>
        <w:pStyle w:val="a0"/>
        <w:rPr>
          <w:rFonts w:hint="cs"/>
          <w:rtl/>
        </w:rPr>
      </w:pPr>
      <w:r>
        <w:rPr>
          <w:rFonts w:hint="cs"/>
          <w:rtl/>
        </w:rPr>
        <w:t>אורחים יקרים, ברוכים הבאים לכנסת ישראל. ישראל רואה חשיבות רבה ב</w:t>
      </w:r>
      <w:r>
        <w:rPr>
          <w:rFonts w:hint="cs"/>
          <w:rtl/>
        </w:rPr>
        <w:t xml:space="preserve">דיאלוג שתקיימו אצלנו במהלך ביקורכם, ואני מאמין שנוכל לשפר את היחסים בינינו ולהדקם, כיוון שמדובר כאן באינטרס משותף. כל זאת למרות חילוקי הדעות המדיניים המתעוררים מפעם לפעם. </w:t>
      </w:r>
    </w:p>
    <w:p w14:paraId="5D232151" w14:textId="77777777" w:rsidR="00000000" w:rsidRDefault="00953ED2">
      <w:pPr>
        <w:pStyle w:val="a0"/>
        <w:rPr>
          <w:rFonts w:hint="cs"/>
          <w:rtl/>
        </w:rPr>
      </w:pPr>
    </w:p>
    <w:p w14:paraId="27C20FB2" w14:textId="77777777" w:rsidR="00000000" w:rsidRDefault="00953ED2">
      <w:pPr>
        <w:pStyle w:val="a0"/>
        <w:rPr>
          <w:rFonts w:hint="cs"/>
          <w:rtl/>
        </w:rPr>
      </w:pPr>
      <w:r>
        <w:rPr>
          <w:rFonts w:hint="cs"/>
          <w:rtl/>
        </w:rPr>
        <w:t>מכובדי, חברי הסנאט הצרפתי, אני מברך על פעילותה התקיפה של ממשלת צרפת ועל עמדתה הבלתי</w:t>
      </w:r>
      <w:r>
        <w:rPr>
          <w:rFonts w:hint="cs"/>
          <w:rtl/>
        </w:rPr>
        <w:t xml:space="preserve">-מתפשרת ויציאתה למאבק נחוש נגד האנטישמיות והגזענות וגילוייה בצרפת, שהתגברותן הן מקור לדאגה לכולנו. אני קורא להמשיך בפעילות חקיקה כנגד אנטישמיות, גזענות ושנאה, ולשים דגש בחינוך הדור הצעיר. </w:t>
      </w:r>
    </w:p>
    <w:p w14:paraId="5AE0EF63" w14:textId="77777777" w:rsidR="00000000" w:rsidRDefault="00953ED2">
      <w:pPr>
        <w:pStyle w:val="a0"/>
        <w:rPr>
          <w:rFonts w:hint="cs"/>
          <w:rtl/>
        </w:rPr>
      </w:pPr>
    </w:p>
    <w:p w14:paraId="024C8D00" w14:textId="77777777" w:rsidR="00000000" w:rsidRDefault="00953ED2">
      <w:pPr>
        <w:pStyle w:val="a0"/>
        <w:rPr>
          <w:rFonts w:hint="cs"/>
          <w:rtl/>
        </w:rPr>
      </w:pPr>
      <w:r>
        <w:rPr>
          <w:rFonts w:hint="cs"/>
          <w:rtl/>
        </w:rPr>
        <w:t>אורחינו היקרים מצרפת, אני משוכנע כי ביקורכם יתרום לשינוי חיובי באק</w:t>
      </w:r>
      <w:r>
        <w:rPr>
          <w:rFonts w:hint="cs"/>
          <w:rtl/>
        </w:rPr>
        <w:t xml:space="preserve">לים המדיני, ואני מאחל לכם ביקור פורה ומוצלח. </w:t>
      </w:r>
    </w:p>
    <w:p w14:paraId="4DC9D8EB" w14:textId="77777777" w:rsidR="00000000" w:rsidRDefault="00953ED2">
      <w:pPr>
        <w:pStyle w:val="a0"/>
        <w:rPr>
          <w:rtl/>
        </w:rPr>
      </w:pPr>
    </w:p>
    <w:p w14:paraId="539397BF" w14:textId="77777777" w:rsidR="00000000" w:rsidRDefault="00953ED2">
      <w:pPr>
        <w:pStyle w:val="a0"/>
        <w:rPr>
          <w:rtl/>
        </w:rPr>
      </w:pPr>
      <w:r>
        <w:t>Welcome to Israel, welcome to Jerusalem, welcome to the Knesset, the shrine of Israeli democracy. Thank you.</w:t>
      </w:r>
    </w:p>
    <w:p w14:paraId="60316C33" w14:textId="77777777" w:rsidR="00000000" w:rsidRDefault="00953ED2">
      <w:pPr>
        <w:pStyle w:val="a0"/>
        <w:rPr>
          <w:rtl/>
        </w:rPr>
      </w:pPr>
    </w:p>
    <w:p w14:paraId="6310DD5B" w14:textId="77777777" w:rsidR="00000000" w:rsidRDefault="00953ED2">
      <w:pPr>
        <w:pStyle w:val="a0"/>
        <w:rPr>
          <w:rFonts w:hint="cs"/>
          <w:rtl/>
        </w:rPr>
      </w:pPr>
      <w:r>
        <w:rPr>
          <w:rFonts w:hint="cs"/>
          <w:rtl/>
        </w:rPr>
        <w:t xml:space="preserve">רבותי, אפשר למחוא כפיים לחברים הטובים. </w:t>
      </w:r>
    </w:p>
    <w:p w14:paraId="1908DD6E" w14:textId="77777777" w:rsidR="00000000" w:rsidRDefault="00953ED2">
      <w:pPr>
        <w:pStyle w:val="a0"/>
        <w:rPr>
          <w:rFonts w:hint="cs"/>
          <w:rtl/>
        </w:rPr>
      </w:pPr>
    </w:p>
    <w:p w14:paraId="0423719F" w14:textId="77777777" w:rsidR="00000000" w:rsidRDefault="00953ED2">
      <w:pPr>
        <w:pStyle w:val="a0"/>
        <w:jc w:val="center"/>
        <w:rPr>
          <w:rFonts w:hint="cs"/>
          <w:rtl/>
        </w:rPr>
      </w:pPr>
      <w:r>
        <w:rPr>
          <w:rFonts w:hint="cs"/>
          <w:rtl/>
        </w:rPr>
        <w:t>(מחיאות כפיים)</w:t>
      </w:r>
    </w:p>
    <w:p w14:paraId="5ECA9E20" w14:textId="77777777" w:rsidR="00000000" w:rsidRDefault="00953ED2">
      <w:pPr>
        <w:pStyle w:val="a0"/>
        <w:rPr>
          <w:rtl/>
        </w:rPr>
      </w:pPr>
    </w:p>
    <w:p w14:paraId="1E2128C3" w14:textId="77777777" w:rsidR="00000000" w:rsidRDefault="00953ED2">
      <w:pPr>
        <w:pStyle w:val="a2"/>
        <w:rPr>
          <w:rtl/>
        </w:rPr>
      </w:pPr>
    </w:p>
    <w:p w14:paraId="79259355" w14:textId="77777777" w:rsidR="00000000" w:rsidRDefault="00953ED2">
      <w:pPr>
        <w:pStyle w:val="a2"/>
        <w:rPr>
          <w:rFonts w:hint="cs"/>
          <w:rtl/>
        </w:rPr>
      </w:pPr>
      <w:bookmarkStart w:id="201" w:name="CS83514FI0083514T18_05_2005_13_18_59"/>
      <w:bookmarkStart w:id="202" w:name="_Toc118183603"/>
      <w:bookmarkEnd w:id="201"/>
      <w:r>
        <w:rPr>
          <w:rtl/>
        </w:rPr>
        <w:t xml:space="preserve">הצעת חוק המרשם הפלילי ותקנת השבים (תיקון </w:t>
      </w:r>
      <w:r>
        <w:rPr>
          <w:rtl/>
        </w:rPr>
        <w:t xml:space="preserve">- </w:t>
      </w:r>
      <w:r>
        <w:rPr>
          <w:rFonts w:hint="cs"/>
          <w:rtl/>
        </w:rPr>
        <w:br/>
      </w:r>
      <w:r>
        <w:rPr>
          <w:rtl/>
        </w:rPr>
        <w:t>סמכות בית</w:t>
      </w:r>
      <w:r>
        <w:rPr>
          <w:rFonts w:hint="cs"/>
          <w:rtl/>
        </w:rPr>
        <w:t>-</w:t>
      </w:r>
      <w:r>
        <w:rPr>
          <w:rtl/>
        </w:rPr>
        <w:t>דין צבאי ברישום פלילי), התשס"ג-2003</w:t>
      </w:r>
      <w:bookmarkEnd w:id="202"/>
    </w:p>
    <w:p w14:paraId="3192238F" w14:textId="77777777" w:rsidR="00000000" w:rsidRDefault="00953ED2">
      <w:pPr>
        <w:pStyle w:val="a0"/>
        <w:ind w:firstLine="0"/>
        <w:rPr>
          <w:rFonts w:hint="cs"/>
          <w:rtl/>
        </w:rPr>
      </w:pPr>
      <w:r>
        <w:rPr>
          <w:rFonts w:hint="cs"/>
          <w:rtl/>
        </w:rPr>
        <w:t xml:space="preserve"> [הצעת חוק פ/316; נספחות.]</w:t>
      </w:r>
    </w:p>
    <w:p w14:paraId="4E6AEC35" w14:textId="77777777" w:rsidR="00000000" w:rsidRDefault="00953ED2">
      <w:pPr>
        <w:pStyle w:val="-0"/>
        <w:rPr>
          <w:rFonts w:hint="cs"/>
          <w:rtl/>
        </w:rPr>
      </w:pPr>
      <w:r>
        <w:rPr>
          <w:rFonts w:hint="cs"/>
          <w:rtl/>
        </w:rPr>
        <w:t>(הצעת קבוצת חברי הכנסת)</w:t>
      </w:r>
    </w:p>
    <w:p w14:paraId="76F47D20" w14:textId="77777777" w:rsidR="00000000" w:rsidRDefault="00953ED2">
      <w:pPr>
        <w:pStyle w:val="a0"/>
        <w:rPr>
          <w:rFonts w:hint="cs"/>
          <w:rtl/>
        </w:rPr>
      </w:pPr>
    </w:p>
    <w:p w14:paraId="1C712698" w14:textId="77777777" w:rsidR="00000000" w:rsidRDefault="00953ED2">
      <w:pPr>
        <w:pStyle w:val="af1"/>
        <w:rPr>
          <w:rtl/>
        </w:rPr>
      </w:pPr>
      <w:r>
        <w:rPr>
          <w:rtl/>
        </w:rPr>
        <w:t>היו"ר ראובן ריבלין:</w:t>
      </w:r>
    </w:p>
    <w:p w14:paraId="3BE25356" w14:textId="77777777" w:rsidR="00000000" w:rsidRDefault="00953ED2">
      <w:pPr>
        <w:pStyle w:val="a0"/>
        <w:rPr>
          <w:rtl/>
        </w:rPr>
      </w:pPr>
    </w:p>
    <w:p w14:paraId="74A3D3F8" w14:textId="77777777" w:rsidR="00000000" w:rsidRDefault="00953ED2">
      <w:pPr>
        <w:pStyle w:val="a0"/>
        <w:rPr>
          <w:rFonts w:hint="cs"/>
          <w:rtl/>
        </w:rPr>
      </w:pPr>
      <w:r>
        <w:rPr>
          <w:rFonts w:hint="cs"/>
          <w:rtl/>
        </w:rPr>
        <w:t xml:space="preserve">אנחנו ממשיכים בסדר-היום ועוברים להצעת חוק המרשם הפלילי ותקנת השבים (תיקון </w:t>
      </w:r>
      <w:r>
        <w:rPr>
          <w:rtl/>
        </w:rPr>
        <w:t>–</w:t>
      </w:r>
      <w:r>
        <w:rPr>
          <w:rFonts w:hint="cs"/>
          <w:rtl/>
        </w:rPr>
        <w:t xml:space="preserve"> סמכות בית-דין צבאי ברישום פלילי), התשס"ג-2003, של חבר הכנס</w:t>
      </w:r>
      <w:r>
        <w:rPr>
          <w:rFonts w:hint="cs"/>
          <w:rtl/>
        </w:rPr>
        <w:t xml:space="preserve">ת אורי אריאל. בבקשה, הנמקה מהמקום. </w:t>
      </w:r>
    </w:p>
    <w:p w14:paraId="4C07C71B" w14:textId="77777777" w:rsidR="00000000" w:rsidRDefault="00953ED2">
      <w:pPr>
        <w:pStyle w:val="a0"/>
        <w:rPr>
          <w:rFonts w:hint="cs"/>
          <w:rtl/>
        </w:rPr>
      </w:pPr>
    </w:p>
    <w:p w14:paraId="616E33F1" w14:textId="77777777" w:rsidR="00000000" w:rsidRDefault="00953ED2">
      <w:pPr>
        <w:pStyle w:val="a"/>
        <w:rPr>
          <w:rtl/>
        </w:rPr>
      </w:pPr>
      <w:bookmarkStart w:id="203" w:name="FS000000713T18_05_2005_13_19_24"/>
      <w:bookmarkStart w:id="204" w:name="_Toc118183604"/>
      <w:bookmarkEnd w:id="203"/>
      <w:r>
        <w:rPr>
          <w:rFonts w:hint="eastAsia"/>
          <w:rtl/>
        </w:rPr>
        <w:t>אורי</w:t>
      </w:r>
      <w:r>
        <w:rPr>
          <w:rtl/>
        </w:rPr>
        <w:t xml:space="preserve"> אריאל (האיחוד הלאומי - ישראל ביתנו):</w:t>
      </w:r>
      <w:bookmarkEnd w:id="204"/>
    </w:p>
    <w:p w14:paraId="5BCB9C49" w14:textId="77777777" w:rsidR="00000000" w:rsidRDefault="00953ED2">
      <w:pPr>
        <w:pStyle w:val="a0"/>
        <w:rPr>
          <w:rFonts w:hint="cs"/>
          <w:rtl/>
        </w:rPr>
      </w:pPr>
    </w:p>
    <w:p w14:paraId="2D378067" w14:textId="77777777" w:rsidR="00000000" w:rsidRDefault="00953ED2">
      <w:pPr>
        <w:pStyle w:val="a0"/>
        <w:rPr>
          <w:rFonts w:hint="cs"/>
          <w:rtl/>
        </w:rPr>
      </w:pPr>
      <w:r>
        <w:rPr>
          <w:rFonts w:hint="cs"/>
          <w:rtl/>
        </w:rPr>
        <w:t>אדוני היושב-ראש, חברי חברי הכנסת, הצעת החוק באה להסדיר מצב בלתי נסבל, שלפיו חיילים אשר מסכנים את חייהם בעבור כולנו מופלים לרעה לעומת אזרחים שעברו אותה עבירה. בפועל החיילים מוכת</w:t>
      </w:r>
      <w:r>
        <w:rPr>
          <w:rFonts w:hint="cs"/>
          <w:rtl/>
        </w:rPr>
        <w:t xml:space="preserve">מים לעתים ברישום פלילי למשך 17 שנה, גם על עבירות קלות יחסית, למשל עריכת מטווח פרטי. הדבר הזה מביא למצב שהם לא יוכלו לעסוק באזרחות, לאחר שחרורם, במגוון מקצועות, אבטחה למשל, ואפילו לא יוכלו לשמש עוזרים פרלמנטריים פה בכנסת. </w:t>
      </w:r>
    </w:p>
    <w:p w14:paraId="4545A7C4" w14:textId="77777777" w:rsidR="00000000" w:rsidRDefault="00953ED2">
      <w:pPr>
        <w:pStyle w:val="a0"/>
        <w:rPr>
          <w:rFonts w:hint="cs"/>
          <w:rtl/>
        </w:rPr>
      </w:pPr>
    </w:p>
    <w:p w14:paraId="1C41D476" w14:textId="77777777" w:rsidR="00000000" w:rsidRDefault="00953ED2">
      <w:pPr>
        <w:pStyle w:val="a0"/>
        <w:rPr>
          <w:rFonts w:hint="cs"/>
          <w:rtl/>
        </w:rPr>
      </w:pPr>
      <w:r>
        <w:rPr>
          <w:rFonts w:hint="cs"/>
          <w:rtl/>
        </w:rPr>
        <w:t>אשר על כן, מוצע ליתן לבית-הדין הצ</w:t>
      </w:r>
      <w:r>
        <w:rPr>
          <w:rFonts w:hint="cs"/>
          <w:rtl/>
        </w:rPr>
        <w:t xml:space="preserve">באי שיקול דעת לקבוע אם הרשעה מסוימת גוררת רישום פלילי או לא, בדומה לסמכות המוקנית כיום לבתי-המשפט האזרחיים, וכך תהיה השוואה ויהיה צדק. </w:t>
      </w:r>
    </w:p>
    <w:p w14:paraId="24806692" w14:textId="77777777" w:rsidR="00000000" w:rsidRDefault="00953ED2">
      <w:pPr>
        <w:pStyle w:val="a0"/>
        <w:rPr>
          <w:rFonts w:hint="cs"/>
          <w:rtl/>
        </w:rPr>
      </w:pPr>
    </w:p>
    <w:p w14:paraId="6CEBAF40" w14:textId="77777777" w:rsidR="00000000" w:rsidRDefault="00953ED2">
      <w:pPr>
        <w:pStyle w:val="a0"/>
        <w:rPr>
          <w:rFonts w:hint="cs"/>
          <w:rtl/>
        </w:rPr>
      </w:pPr>
      <w:r>
        <w:rPr>
          <w:rFonts w:hint="cs"/>
          <w:rtl/>
        </w:rPr>
        <w:t xml:space="preserve">אני מבקש מחברי הכנסת לאשר את ההצעה החשובה הזאת, שכן כולנו משרתים בצה"ל ולכולנו יש שם בנים ובנות. תודה. </w:t>
      </w:r>
    </w:p>
    <w:p w14:paraId="28AF1DA4" w14:textId="77777777" w:rsidR="00000000" w:rsidRDefault="00953ED2">
      <w:pPr>
        <w:pStyle w:val="a0"/>
        <w:rPr>
          <w:rFonts w:hint="cs"/>
          <w:rtl/>
        </w:rPr>
      </w:pPr>
    </w:p>
    <w:p w14:paraId="6110EBED" w14:textId="77777777" w:rsidR="00000000" w:rsidRDefault="00953ED2">
      <w:pPr>
        <w:pStyle w:val="af1"/>
        <w:rPr>
          <w:rtl/>
        </w:rPr>
      </w:pPr>
      <w:r>
        <w:rPr>
          <w:rtl/>
        </w:rPr>
        <w:t>היו"ר יולי-יוא</w:t>
      </w:r>
      <w:r>
        <w:rPr>
          <w:rtl/>
        </w:rPr>
        <w:t>ל אדלשטיין:</w:t>
      </w:r>
    </w:p>
    <w:p w14:paraId="6137CAA6" w14:textId="77777777" w:rsidR="00000000" w:rsidRDefault="00953ED2">
      <w:pPr>
        <w:pStyle w:val="a0"/>
        <w:rPr>
          <w:rtl/>
        </w:rPr>
      </w:pPr>
    </w:p>
    <w:p w14:paraId="34661D32" w14:textId="77777777" w:rsidR="00000000" w:rsidRDefault="00953ED2">
      <w:pPr>
        <w:pStyle w:val="a0"/>
        <w:rPr>
          <w:rFonts w:hint="cs"/>
          <w:rtl/>
        </w:rPr>
      </w:pPr>
      <w:r>
        <w:rPr>
          <w:rFonts w:hint="cs"/>
          <w:rtl/>
        </w:rPr>
        <w:t xml:space="preserve">תודה לחבר הכנסת אורי אריאל. גברתי שרת המשפטים, בבקשה. </w:t>
      </w:r>
    </w:p>
    <w:p w14:paraId="4C7AC74D" w14:textId="77777777" w:rsidR="00000000" w:rsidRDefault="00953ED2">
      <w:pPr>
        <w:pStyle w:val="a0"/>
        <w:rPr>
          <w:rFonts w:hint="cs"/>
          <w:rtl/>
        </w:rPr>
      </w:pPr>
    </w:p>
    <w:p w14:paraId="1D3CC165" w14:textId="77777777" w:rsidR="00000000" w:rsidRDefault="00953ED2">
      <w:pPr>
        <w:pStyle w:val="a"/>
        <w:rPr>
          <w:rtl/>
        </w:rPr>
      </w:pPr>
      <w:bookmarkStart w:id="205" w:name="FS000000469T18_05_2005_13_21_11"/>
      <w:bookmarkStart w:id="206" w:name="_Toc118183605"/>
      <w:bookmarkEnd w:id="205"/>
      <w:r>
        <w:rPr>
          <w:rFonts w:hint="eastAsia"/>
          <w:rtl/>
        </w:rPr>
        <w:t>שרת</w:t>
      </w:r>
      <w:r>
        <w:rPr>
          <w:rtl/>
        </w:rPr>
        <w:t xml:space="preserve"> המשפטים ציפי לבני:</w:t>
      </w:r>
      <w:bookmarkEnd w:id="206"/>
    </w:p>
    <w:p w14:paraId="3ED41329" w14:textId="77777777" w:rsidR="00000000" w:rsidRDefault="00953ED2">
      <w:pPr>
        <w:pStyle w:val="a0"/>
        <w:rPr>
          <w:rFonts w:hint="cs"/>
          <w:rtl/>
        </w:rPr>
      </w:pPr>
    </w:p>
    <w:p w14:paraId="68EFF312" w14:textId="77777777" w:rsidR="00000000" w:rsidRDefault="00953ED2">
      <w:pPr>
        <w:pStyle w:val="a0"/>
        <w:rPr>
          <w:rFonts w:hint="cs"/>
          <w:rtl/>
        </w:rPr>
      </w:pPr>
      <w:r>
        <w:rPr>
          <w:rFonts w:hint="cs"/>
          <w:rtl/>
        </w:rPr>
        <w:t>אדוני היושב-ראש, חברי הכנסת, חבר הכנסת אריאל מבקש להקל על חיילים שהורשעו בביצוע עבירות בתקופת שירותם הצבאי, על-ידי מתן שיקול דעת לבית-הדין הצבאי להורות על אי-רישום</w:t>
      </w:r>
      <w:r>
        <w:rPr>
          <w:rFonts w:hint="cs"/>
          <w:rtl/>
        </w:rPr>
        <w:t xml:space="preserve"> הרשעתם במרשם הפלילי.</w:t>
      </w:r>
    </w:p>
    <w:p w14:paraId="584CD7F3" w14:textId="77777777" w:rsidR="00000000" w:rsidRDefault="00953ED2">
      <w:pPr>
        <w:pStyle w:val="a0"/>
        <w:rPr>
          <w:rFonts w:hint="cs"/>
          <w:rtl/>
        </w:rPr>
      </w:pPr>
    </w:p>
    <w:p w14:paraId="17055A06" w14:textId="77777777" w:rsidR="00000000" w:rsidRDefault="00953ED2">
      <w:pPr>
        <w:pStyle w:val="a0"/>
        <w:rPr>
          <w:rFonts w:hint="cs"/>
          <w:rtl/>
        </w:rPr>
      </w:pPr>
      <w:r>
        <w:rPr>
          <w:rFonts w:hint="cs"/>
          <w:rtl/>
        </w:rPr>
        <w:t xml:space="preserve">אכן, בתי-הדין הצבאיים אינם מוסמכים להטיל על חייל סוגי עונשים כגון צו מבחן או צו שירות לתועלת הציבור, שביחס אליהם תוצאות הרישום מצומצמות, לעומת הרשעה וענישה בקנס או במאסר. </w:t>
      </w:r>
    </w:p>
    <w:p w14:paraId="435B5C5D" w14:textId="77777777" w:rsidR="00000000" w:rsidRDefault="00953ED2">
      <w:pPr>
        <w:pStyle w:val="a0"/>
        <w:rPr>
          <w:rFonts w:hint="cs"/>
          <w:rtl/>
        </w:rPr>
      </w:pPr>
    </w:p>
    <w:p w14:paraId="22F340DE" w14:textId="77777777" w:rsidR="00000000" w:rsidRDefault="00953ED2">
      <w:pPr>
        <w:pStyle w:val="a0"/>
        <w:rPr>
          <w:rFonts w:hint="cs"/>
          <w:rtl/>
        </w:rPr>
      </w:pPr>
      <w:r>
        <w:rPr>
          <w:rFonts w:hint="cs"/>
          <w:rtl/>
        </w:rPr>
        <w:t>גם אנחנו חושבים שיש מקום לאמץ גישה מקלה לגבי חיילים במקרים מ</w:t>
      </w:r>
      <w:r>
        <w:rPr>
          <w:rFonts w:hint="cs"/>
          <w:rtl/>
        </w:rPr>
        <w:t xml:space="preserve">סוימים, על מנת לצמצם את ההבדלים בין מערכת השיפוט הצבאית לאזרחית ולמזער את הפגיעה בסיכויי ההשתלבות של אותם חיילים בשוק העבודה עם שחרורם. </w:t>
      </w:r>
    </w:p>
    <w:p w14:paraId="690C3965" w14:textId="77777777" w:rsidR="00000000" w:rsidRDefault="00953ED2">
      <w:pPr>
        <w:pStyle w:val="a0"/>
        <w:rPr>
          <w:rFonts w:hint="cs"/>
          <w:rtl/>
        </w:rPr>
      </w:pPr>
    </w:p>
    <w:p w14:paraId="1502D31A" w14:textId="77777777" w:rsidR="00000000" w:rsidRDefault="00953ED2">
      <w:pPr>
        <w:pStyle w:val="a0"/>
        <w:rPr>
          <w:rFonts w:hint="cs"/>
          <w:rtl/>
        </w:rPr>
      </w:pPr>
      <w:r>
        <w:rPr>
          <w:rFonts w:hint="cs"/>
          <w:rtl/>
        </w:rPr>
        <w:t xml:space="preserve">עם זאת, הצעת החוק שלפנינו אינה קובעת אמות-מידה אובייקטיביות, כפי שקבוע בחוק המרשם הפלילי על תקנותיו. </w:t>
      </w:r>
    </w:p>
    <w:p w14:paraId="28694624" w14:textId="77777777" w:rsidR="00000000" w:rsidRDefault="00953ED2">
      <w:pPr>
        <w:pStyle w:val="a0"/>
        <w:rPr>
          <w:rFonts w:hint="cs"/>
          <w:rtl/>
        </w:rPr>
      </w:pPr>
    </w:p>
    <w:p w14:paraId="69B4A7AC" w14:textId="77777777" w:rsidR="00000000" w:rsidRDefault="00953ED2">
      <w:pPr>
        <w:pStyle w:val="a0"/>
        <w:rPr>
          <w:rFonts w:hint="cs"/>
          <w:rtl/>
        </w:rPr>
      </w:pPr>
      <w:r>
        <w:rPr>
          <w:rFonts w:hint="cs"/>
          <w:rtl/>
        </w:rPr>
        <w:t>משרד המשפטים ומ</w:t>
      </w:r>
      <w:r>
        <w:rPr>
          <w:rFonts w:hint="cs"/>
          <w:rtl/>
        </w:rPr>
        <w:t xml:space="preserve">שרד הביטחון מגבשים הצעת חוק, ולפיה ייקבעו שלוש רמות של רישום פלילי לגבי חיילים: אי-רישום, רישום מסויג ורישום פלילי מלא, ולבית-הדין יינתן שיקול דעת מוגבל במסגרת שתי הרמות הראשונות. </w:t>
      </w:r>
    </w:p>
    <w:p w14:paraId="52914E18" w14:textId="77777777" w:rsidR="00000000" w:rsidRDefault="00953ED2">
      <w:pPr>
        <w:pStyle w:val="a0"/>
        <w:rPr>
          <w:rFonts w:hint="cs"/>
          <w:rtl/>
        </w:rPr>
      </w:pPr>
    </w:p>
    <w:p w14:paraId="2B6DDC0A" w14:textId="77777777" w:rsidR="00000000" w:rsidRDefault="00953ED2">
      <w:pPr>
        <w:pStyle w:val="a0"/>
        <w:rPr>
          <w:rFonts w:hint="cs"/>
          <w:rtl/>
        </w:rPr>
      </w:pPr>
      <w:r>
        <w:rPr>
          <w:rFonts w:hint="cs"/>
          <w:rtl/>
        </w:rPr>
        <w:t xml:space="preserve">מכיוון שחבר הכנסת אריאל הסכים להמתין, לאחר הקריאה הטרומית, להצעה הממשלתית </w:t>
      </w:r>
      <w:r>
        <w:rPr>
          <w:rFonts w:hint="cs"/>
          <w:rtl/>
        </w:rPr>
        <w:t xml:space="preserve">ולהצטרף אליה, אנו תומכים בהצעת החוק בקריאה הטרומית. אני רק רוצה לוודא, שחבר הכנסת אריאל אכן הסכים לתנאי הזה. </w:t>
      </w:r>
    </w:p>
    <w:p w14:paraId="309F45FF" w14:textId="77777777" w:rsidR="00000000" w:rsidRDefault="00953ED2">
      <w:pPr>
        <w:pStyle w:val="a0"/>
        <w:rPr>
          <w:rFonts w:hint="cs"/>
          <w:rtl/>
        </w:rPr>
      </w:pPr>
    </w:p>
    <w:p w14:paraId="694D23B9" w14:textId="77777777" w:rsidR="00000000" w:rsidRDefault="00953ED2">
      <w:pPr>
        <w:pStyle w:val="af0"/>
        <w:rPr>
          <w:rtl/>
        </w:rPr>
      </w:pPr>
      <w:r>
        <w:rPr>
          <w:rFonts w:hint="eastAsia"/>
          <w:rtl/>
        </w:rPr>
        <w:t>אורי</w:t>
      </w:r>
      <w:r>
        <w:rPr>
          <w:rtl/>
        </w:rPr>
        <w:t xml:space="preserve"> אריאל (האיחוד הלאומי - ישראל ביתנו):</w:t>
      </w:r>
    </w:p>
    <w:p w14:paraId="4F60531D" w14:textId="77777777" w:rsidR="00000000" w:rsidRDefault="00953ED2">
      <w:pPr>
        <w:pStyle w:val="a0"/>
        <w:rPr>
          <w:rFonts w:hint="cs"/>
          <w:rtl/>
        </w:rPr>
      </w:pPr>
    </w:p>
    <w:p w14:paraId="3D615062" w14:textId="77777777" w:rsidR="00000000" w:rsidRDefault="00953ED2">
      <w:pPr>
        <w:pStyle w:val="a0"/>
        <w:rPr>
          <w:rFonts w:hint="cs"/>
          <w:rtl/>
        </w:rPr>
      </w:pPr>
      <w:r>
        <w:rPr>
          <w:rFonts w:hint="cs"/>
          <w:rtl/>
        </w:rPr>
        <w:t xml:space="preserve">כן. </w:t>
      </w:r>
    </w:p>
    <w:p w14:paraId="59559911" w14:textId="77777777" w:rsidR="00000000" w:rsidRDefault="00953ED2">
      <w:pPr>
        <w:pStyle w:val="a0"/>
        <w:rPr>
          <w:rFonts w:hint="cs"/>
          <w:rtl/>
        </w:rPr>
      </w:pPr>
    </w:p>
    <w:p w14:paraId="43DDF65F" w14:textId="77777777" w:rsidR="00000000" w:rsidRDefault="00953ED2">
      <w:pPr>
        <w:pStyle w:val="-"/>
        <w:rPr>
          <w:rtl/>
        </w:rPr>
      </w:pPr>
      <w:bookmarkStart w:id="207" w:name="FS000000469T18_05_2005_13_21_43C"/>
      <w:bookmarkEnd w:id="207"/>
      <w:r>
        <w:rPr>
          <w:rtl/>
        </w:rPr>
        <w:t>שרת המשפטים ציפי לבני:</w:t>
      </w:r>
    </w:p>
    <w:p w14:paraId="35416225" w14:textId="77777777" w:rsidR="00000000" w:rsidRDefault="00953ED2">
      <w:pPr>
        <w:pStyle w:val="a0"/>
        <w:rPr>
          <w:rtl/>
        </w:rPr>
      </w:pPr>
    </w:p>
    <w:p w14:paraId="285EF1CC" w14:textId="77777777" w:rsidR="00000000" w:rsidRDefault="00953ED2">
      <w:pPr>
        <w:pStyle w:val="a0"/>
        <w:rPr>
          <w:rFonts w:hint="cs"/>
          <w:rtl/>
        </w:rPr>
      </w:pPr>
      <w:r>
        <w:rPr>
          <w:rFonts w:hint="cs"/>
          <w:rtl/>
        </w:rPr>
        <w:t xml:space="preserve">תודה. </w:t>
      </w:r>
    </w:p>
    <w:p w14:paraId="5D6ED61B" w14:textId="77777777" w:rsidR="00000000" w:rsidRDefault="00953ED2">
      <w:pPr>
        <w:pStyle w:val="a0"/>
        <w:rPr>
          <w:rFonts w:hint="cs"/>
          <w:rtl/>
        </w:rPr>
      </w:pPr>
    </w:p>
    <w:p w14:paraId="0018B017" w14:textId="77777777" w:rsidR="00000000" w:rsidRDefault="00953ED2">
      <w:pPr>
        <w:pStyle w:val="af1"/>
        <w:rPr>
          <w:rtl/>
        </w:rPr>
      </w:pPr>
      <w:r>
        <w:rPr>
          <w:rtl/>
        </w:rPr>
        <w:t>היו"ר יולי-יואל אדלשטיין:</w:t>
      </w:r>
    </w:p>
    <w:p w14:paraId="4E281382" w14:textId="77777777" w:rsidR="00000000" w:rsidRDefault="00953ED2">
      <w:pPr>
        <w:pStyle w:val="a0"/>
        <w:rPr>
          <w:rtl/>
        </w:rPr>
      </w:pPr>
    </w:p>
    <w:p w14:paraId="7281420F" w14:textId="77777777" w:rsidR="00000000" w:rsidRDefault="00953ED2">
      <w:pPr>
        <w:pStyle w:val="a0"/>
        <w:rPr>
          <w:rFonts w:hint="cs"/>
          <w:rtl/>
        </w:rPr>
      </w:pPr>
      <w:r>
        <w:rPr>
          <w:rFonts w:hint="cs"/>
          <w:rtl/>
        </w:rPr>
        <w:t>אני מודה לשרת המשפטים. חבר הכנסת אריא</w:t>
      </w:r>
      <w:r>
        <w:rPr>
          <w:rFonts w:hint="cs"/>
          <w:rtl/>
        </w:rPr>
        <w:t xml:space="preserve">ל מקבל את ההתניה של משרד המשפטים, ולכן אנחנו יכולים לעבור להצבעה, בהסכמת הממשלה, על הצעת חוק המרשם הפלילי ותקנת השבים (תיקון </w:t>
      </w:r>
      <w:r>
        <w:rPr>
          <w:rtl/>
        </w:rPr>
        <w:t>–</w:t>
      </w:r>
      <w:r>
        <w:rPr>
          <w:rFonts w:hint="cs"/>
          <w:rtl/>
        </w:rPr>
        <w:t xml:space="preserve"> סמכות בית-דין צבאי ברישום פלילי), התשס"ג-2003. </w:t>
      </w:r>
    </w:p>
    <w:p w14:paraId="63D02D23" w14:textId="77777777" w:rsidR="00000000" w:rsidRDefault="00953ED2">
      <w:pPr>
        <w:pStyle w:val="a0"/>
        <w:rPr>
          <w:rFonts w:hint="cs"/>
          <w:rtl/>
        </w:rPr>
      </w:pPr>
    </w:p>
    <w:p w14:paraId="446082F0" w14:textId="77777777" w:rsidR="00000000" w:rsidRDefault="00953ED2">
      <w:pPr>
        <w:pStyle w:val="a0"/>
        <w:rPr>
          <w:rFonts w:hint="cs"/>
          <w:rtl/>
        </w:rPr>
      </w:pPr>
      <w:r>
        <w:rPr>
          <w:rFonts w:hint="cs"/>
          <w:rtl/>
        </w:rPr>
        <w:t xml:space="preserve">מי בעד? מי נגד? נא להצביע. </w:t>
      </w:r>
    </w:p>
    <w:p w14:paraId="458C0841" w14:textId="77777777" w:rsidR="00000000" w:rsidRDefault="00953ED2">
      <w:pPr>
        <w:pStyle w:val="a0"/>
        <w:rPr>
          <w:rFonts w:hint="cs"/>
          <w:rtl/>
        </w:rPr>
      </w:pPr>
    </w:p>
    <w:p w14:paraId="28258200" w14:textId="77777777" w:rsidR="00000000" w:rsidRDefault="00953ED2">
      <w:pPr>
        <w:pStyle w:val="ab"/>
        <w:bidi/>
        <w:rPr>
          <w:rFonts w:hint="cs"/>
          <w:rtl/>
        </w:rPr>
      </w:pPr>
      <w:r>
        <w:rPr>
          <w:rFonts w:hint="cs"/>
          <w:rtl/>
        </w:rPr>
        <w:t>הצבעה מס' 6</w:t>
      </w:r>
    </w:p>
    <w:p w14:paraId="41F9126A" w14:textId="77777777" w:rsidR="00000000" w:rsidRDefault="00953ED2">
      <w:pPr>
        <w:pStyle w:val="a0"/>
        <w:rPr>
          <w:rFonts w:hint="cs"/>
          <w:rtl/>
        </w:rPr>
      </w:pPr>
    </w:p>
    <w:p w14:paraId="0B44533D" w14:textId="77777777" w:rsidR="00000000" w:rsidRDefault="00953ED2">
      <w:pPr>
        <w:pStyle w:val="ac"/>
        <w:bidi/>
        <w:rPr>
          <w:rFonts w:hint="cs"/>
          <w:rtl/>
        </w:rPr>
      </w:pPr>
      <w:r>
        <w:rPr>
          <w:rFonts w:hint="cs"/>
          <w:rtl/>
        </w:rPr>
        <w:t>בעד ההצעה להעביר את הצעת החוק לדיון מו</w:t>
      </w:r>
      <w:r>
        <w:rPr>
          <w:rFonts w:hint="cs"/>
          <w:rtl/>
        </w:rPr>
        <w:t xml:space="preserve">קדם בוועדה </w:t>
      </w:r>
      <w:r>
        <w:rPr>
          <w:rtl/>
        </w:rPr>
        <w:t>–</w:t>
      </w:r>
      <w:r>
        <w:rPr>
          <w:rFonts w:hint="cs"/>
          <w:rtl/>
        </w:rPr>
        <w:t xml:space="preserve"> 31</w:t>
      </w:r>
    </w:p>
    <w:p w14:paraId="5739FFC2" w14:textId="77777777" w:rsidR="00000000" w:rsidRDefault="00953ED2">
      <w:pPr>
        <w:pStyle w:val="ac"/>
        <w:bidi/>
        <w:rPr>
          <w:rFonts w:hint="cs"/>
          <w:rtl/>
        </w:rPr>
      </w:pPr>
      <w:r>
        <w:rPr>
          <w:rFonts w:hint="cs"/>
          <w:rtl/>
        </w:rPr>
        <w:t>נגד - אין</w:t>
      </w:r>
    </w:p>
    <w:p w14:paraId="6715A2F2" w14:textId="77777777" w:rsidR="00000000" w:rsidRDefault="00953ED2">
      <w:pPr>
        <w:pStyle w:val="ac"/>
        <w:bidi/>
        <w:rPr>
          <w:rFonts w:hint="cs"/>
          <w:rtl/>
        </w:rPr>
      </w:pPr>
      <w:r>
        <w:rPr>
          <w:rFonts w:hint="cs"/>
          <w:rtl/>
        </w:rPr>
        <w:t xml:space="preserve">נמנעים </w:t>
      </w:r>
      <w:r>
        <w:rPr>
          <w:rtl/>
        </w:rPr>
        <w:t>–</w:t>
      </w:r>
      <w:r>
        <w:rPr>
          <w:rFonts w:hint="cs"/>
          <w:rtl/>
        </w:rPr>
        <w:t xml:space="preserve"> 2</w:t>
      </w:r>
    </w:p>
    <w:p w14:paraId="44190637" w14:textId="77777777" w:rsidR="00000000" w:rsidRDefault="00953ED2">
      <w:pPr>
        <w:pStyle w:val="ad"/>
        <w:bidi/>
        <w:rPr>
          <w:rFonts w:hint="cs"/>
          <w:rtl/>
        </w:rPr>
      </w:pPr>
      <w:r>
        <w:rPr>
          <w:rFonts w:hint="cs"/>
          <w:rtl/>
        </w:rPr>
        <w:t xml:space="preserve">ההצעה להעביר את הצעת חוק המרשם הפלילי ותקנת השבים (תיקון </w:t>
      </w:r>
      <w:r>
        <w:rPr>
          <w:rtl/>
        </w:rPr>
        <w:t>–</w:t>
      </w:r>
      <w:r>
        <w:rPr>
          <w:rFonts w:hint="cs"/>
          <w:rtl/>
        </w:rPr>
        <w:t xml:space="preserve"> סמכות בית-דין צבאי ברישום פלילי), התשס"ג-2003, לדיון מוקדם בוועדת החוקה, חוק ומשפט נתקבלה. </w:t>
      </w:r>
    </w:p>
    <w:p w14:paraId="0F103FD4" w14:textId="77777777" w:rsidR="00000000" w:rsidRDefault="00953ED2">
      <w:pPr>
        <w:pStyle w:val="a0"/>
        <w:rPr>
          <w:rFonts w:hint="cs"/>
          <w:rtl/>
        </w:rPr>
      </w:pPr>
    </w:p>
    <w:p w14:paraId="7D6D654E" w14:textId="77777777" w:rsidR="00000000" w:rsidRDefault="00953ED2">
      <w:pPr>
        <w:pStyle w:val="af1"/>
        <w:rPr>
          <w:rtl/>
        </w:rPr>
      </w:pPr>
    </w:p>
    <w:p w14:paraId="68D45180" w14:textId="77777777" w:rsidR="00000000" w:rsidRDefault="00953ED2">
      <w:pPr>
        <w:pStyle w:val="af1"/>
        <w:rPr>
          <w:rtl/>
        </w:rPr>
      </w:pPr>
      <w:r>
        <w:rPr>
          <w:rFonts w:hint="eastAsia"/>
          <w:rtl/>
        </w:rPr>
        <w:t>היו</w:t>
      </w:r>
      <w:r>
        <w:rPr>
          <w:rtl/>
        </w:rPr>
        <w:t>"ר יולי-יואל אדלשטיין:</w:t>
      </w:r>
    </w:p>
    <w:p w14:paraId="3447988E" w14:textId="77777777" w:rsidR="00000000" w:rsidRDefault="00953ED2">
      <w:pPr>
        <w:pStyle w:val="a0"/>
        <w:rPr>
          <w:rFonts w:hint="cs"/>
          <w:rtl/>
        </w:rPr>
      </w:pPr>
    </w:p>
    <w:p w14:paraId="39B45F7F" w14:textId="77777777" w:rsidR="00000000" w:rsidRDefault="00953ED2">
      <w:pPr>
        <w:pStyle w:val="a0"/>
        <w:rPr>
          <w:rFonts w:hint="cs"/>
          <w:rtl/>
        </w:rPr>
      </w:pPr>
      <w:r>
        <w:rPr>
          <w:rFonts w:hint="cs"/>
          <w:rtl/>
        </w:rPr>
        <w:t xml:space="preserve">חברי הכנסת, 31 בעד, אין מתנגדים, שניים </w:t>
      </w:r>
      <w:r>
        <w:rPr>
          <w:rFonts w:hint="cs"/>
          <w:rtl/>
        </w:rPr>
        <w:t xml:space="preserve">נמנעו. אני קובע כי הצעת חוק המרשם הפלילי ותקנת השבים (תיקון </w:t>
      </w:r>
      <w:r>
        <w:rPr>
          <w:rtl/>
        </w:rPr>
        <w:t>–</w:t>
      </w:r>
      <w:r>
        <w:rPr>
          <w:rFonts w:hint="cs"/>
          <w:rtl/>
        </w:rPr>
        <w:t xml:space="preserve"> סמכות בית-דין צבאי ברישום פלילי), התשס"ג-2003, עברה בקריאה טרומית. חבר הכנסת אריאל, באיזו ועדה תידון הצעה החוק?</w:t>
      </w:r>
    </w:p>
    <w:p w14:paraId="57C051CB" w14:textId="77777777" w:rsidR="00000000" w:rsidRDefault="00953ED2">
      <w:pPr>
        <w:pStyle w:val="a0"/>
        <w:rPr>
          <w:rFonts w:hint="cs"/>
          <w:rtl/>
        </w:rPr>
      </w:pPr>
    </w:p>
    <w:p w14:paraId="080EBD9A" w14:textId="77777777" w:rsidR="00000000" w:rsidRDefault="00953ED2">
      <w:pPr>
        <w:pStyle w:val="af0"/>
        <w:rPr>
          <w:rtl/>
        </w:rPr>
      </w:pPr>
      <w:r>
        <w:rPr>
          <w:rFonts w:hint="eastAsia"/>
          <w:rtl/>
        </w:rPr>
        <w:t>אורי</w:t>
      </w:r>
      <w:r>
        <w:rPr>
          <w:rtl/>
        </w:rPr>
        <w:t xml:space="preserve"> אריאל (האיחוד הלאומי - ישראל ביתנו):</w:t>
      </w:r>
    </w:p>
    <w:p w14:paraId="388C8327" w14:textId="77777777" w:rsidR="00000000" w:rsidRDefault="00953ED2">
      <w:pPr>
        <w:pStyle w:val="a0"/>
        <w:rPr>
          <w:rFonts w:hint="cs"/>
          <w:rtl/>
        </w:rPr>
      </w:pPr>
    </w:p>
    <w:p w14:paraId="01905094" w14:textId="77777777" w:rsidR="00000000" w:rsidRDefault="00953ED2">
      <w:pPr>
        <w:pStyle w:val="a0"/>
        <w:rPr>
          <w:rFonts w:hint="cs"/>
          <w:rtl/>
        </w:rPr>
      </w:pPr>
      <w:r>
        <w:rPr>
          <w:rFonts w:hint="cs"/>
          <w:rtl/>
        </w:rPr>
        <w:t xml:space="preserve">בוועדת החוקה. </w:t>
      </w:r>
    </w:p>
    <w:p w14:paraId="186FF657" w14:textId="77777777" w:rsidR="00000000" w:rsidRDefault="00953ED2">
      <w:pPr>
        <w:pStyle w:val="a0"/>
        <w:rPr>
          <w:rFonts w:hint="cs"/>
          <w:rtl/>
        </w:rPr>
      </w:pPr>
    </w:p>
    <w:p w14:paraId="1A4A2068" w14:textId="77777777" w:rsidR="00000000" w:rsidRDefault="00953ED2">
      <w:pPr>
        <w:pStyle w:val="af1"/>
        <w:rPr>
          <w:rtl/>
        </w:rPr>
      </w:pPr>
      <w:r>
        <w:rPr>
          <w:rFonts w:hint="eastAsia"/>
          <w:rtl/>
        </w:rPr>
        <w:t>היו</w:t>
      </w:r>
      <w:r>
        <w:rPr>
          <w:rtl/>
        </w:rPr>
        <w:t>"ר יולי-יואל אדלשטי</w:t>
      </w:r>
      <w:r>
        <w:rPr>
          <w:rtl/>
        </w:rPr>
        <w:t>ין:</w:t>
      </w:r>
    </w:p>
    <w:p w14:paraId="28C9E89F" w14:textId="77777777" w:rsidR="00000000" w:rsidRDefault="00953ED2">
      <w:pPr>
        <w:pStyle w:val="a0"/>
        <w:rPr>
          <w:rFonts w:hint="cs"/>
          <w:rtl/>
        </w:rPr>
      </w:pPr>
    </w:p>
    <w:p w14:paraId="64EDEBBF" w14:textId="77777777" w:rsidR="00000000" w:rsidRDefault="00953ED2">
      <w:pPr>
        <w:pStyle w:val="a0"/>
        <w:rPr>
          <w:rFonts w:hint="cs"/>
          <w:rtl/>
        </w:rPr>
      </w:pPr>
      <w:r>
        <w:rPr>
          <w:rFonts w:hint="cs"/>
          <w:rtl/>
        </w:rPr>
        <w:t xml:space="preserve">הצעת החוק תידון בוועדת החוקה, חוק ומשפט של הכנסת. </w:t>
      </w:r>
    </w:p>
    <w:p w14:paraId="1679E7A0" w14:textId="77777777" w:rsidR="00000000" w:rsidRDefault="00953ED2">
      <w:pPr>
        <w:pStyle w:val="a2"/>
        <w:rPr>
          <w:rFonts w:hint="cs"/>
          <w:rtl/>
        </w:rPr>
      </w:pPr>
    </w:p>
    <w:p w14:paraId="5DB7B034" w14:textId="77777777" w:rsidR="00000000" w:rsidRDefault="00953ED2">
      <w:pPr>
        <w:pStyle w:val="a0"/>
        <w:rPr>
          <w:rFonts w:hint="cs"/>
          <w:rtl/>
        </w:rPr>
      </w:pPr>
    </w:p>
    <w:p w14:paraId="6AEF94E1" w14:textId="77777777" w:rsidR="00000000" w:rsidRDefault="00953ED2">
      <w:pPr>
        <w:pStyle w:val="a2"/>
        <w:rPr>
          <w:rtl/>
        </w:rPr>
      </w:pPr>
      <w:bookmarkStart w:id="208" w:name="_Toc118183606"/>
      <w:r>
        <w:rPr>
          <w:rtl/>
        </w:rPr>
        <w:t>מסמכים שהונחו על שולחן הכנסת</w:t>
      </w:r>
      <w:bookmarkEnd w:id="208"/>
    </w:p>
    <w:p w14:paraId="042F5B5A" w14:textId="77777777" w:rsidR="00000000" w:rsidRDefault="00953ED2">
      <w:pPr>
        <w:pStyle w:val="-0"/>
        <w:rPr>
          <w:rFonts w:hint="cs"/>
          <w:rtl/>
        </w:rPr>
      </w:pPr>
    </w:p>
    <w:p w14:paraId="27D0367B" w14:textId="77777777" w:rsidR="00000000" w:rsidRDefault="00953ED2">
      <w:pPr>
        <w:pStyle w:val="af1"/>
        <w:rPr>
          <w:rtl/>
        </w:rPr>
      </w:pPr>
      <w:r>
        <w:rPr>
          <w:rtl/>
        </w:rPr>
        <w:t>היו"ר יולי-יואל אדלשטיין:</w:t>
      </w:r>
    </w:p>
    <w:p w14:paraId="79C6DBA8" w14:textId="77777777" w:rsidR="00000000" w:rsidRDefault="00953ED2">
      <w:pPr>
        <w:pStyle w:val="a0"/>
        <w:rPr>
          <w:rtl/>
        </w:rPr>
      </w:pPr>
    </w:p>
    <w:p w14:paraId="5CE5A71A" w14:textId="77777777" w:rsidR="00000000" w:rsidRDefault="00953ED2">
      <w:pPr>
        <w:pStyle w:val="a0"/>
        <w:rPr>
          <w:rFonts w:hint="cs"/>
          <w:rtl/>
        </w:rPr>
      </w:pPr>
      <w:r>
        <w:rPr>
          <w:rFonts w:hint="cs"/>
          <w:rtl/>
        </w:rPr>
        <w:t xml:space="preserve">הודעה למזכיר הכנסת, בבקשה. </w:t>
      </w:r>
    </w:p>
    <w:p w14:paraId="71488003" w14:textId="77777777" w:rsidR="00000000" w:rsidRDefault="00953ED2">
      <w:pPr>
        <w:pStyle w:val="a0"/>
        <w:rPr>
          <w:rFonts w:hint="cs"/>
          <w:rtl/>
        </w:rPr>
      </w:pPr>
    </w:p>
    <w:p w14:paraId="0563DEB1" w14:textId="77777777" w:rsidR="00000000" w:rsidRDefault="00953ED2">
      <w:pPr>
        <w:pStyle w:val="a"/>
        <w:rPr>
          <w:rtl/>
        </w:rPr>
      </w:pPr>
      <w:bookmarkStart w:id="209" w:name="FS000000650T18_05_2005_13_23_35"/>
      <w:bookmarkStart w:id="210" w:name="_Toc118183607"/>
      <w:bookmarkEnd w:id="209"/>
      <w:r>
        <w:rPr>
          <w:rFonts w:hint="eastAsia"/>
          <w:rtl/>
        </w:rPr>
        <w:t>מזכיר</w:t>
      </w:r>
      <w:r>
        <w:rPr>
          <w:rtl/>
        </w:rPr>
        <w:t xml:space="preserve"> הכנסת אריה האן:</w:t>
      </w:r>
      <w:bookmarkEnd w:id="210"/>
    </w:p>
    <w:p w14:paraId="6362D97B" w14:textId="77777777" w:rsidR="00000000" w:rsidRDefault="00953ED2">
      <w:pPr>
        <w:pStyle w:val="a0"/>
        <w:rPr>
          <w:rFonts w:hint="cs"/>
          <w:rtl/>
        </w:rPr>
      </w:pPr>
    </w:p>
    <w:p w14:paraId="623E31D4" w14:textId="77777777" w:rsidR="00000000" w:rsidRDefault="00953ED2">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070A6C4F" w14:textId="77777777" w:rsidR="00000000" w:rsidRDefault="00953ED2">
      <w:pPr>
        <w:pStyle w:val="a0"/>
        <w:rPr>
          <w:rFonts w:hint="cs"/>
          <w:rtl/>
        </w:rPr>
      </w:pPr>
    </w:p>
    <w:p w14:paraId="35E9C175" w14:textId="77777777" w:rsidR="00000000" w:rsidRDefault="00953ED2">
      <w:pPr>
        <w:pStyle w:val="a0"/>
        <w:rPr>
          <w:rFonts w:hint="cs"/>
          <w:rtl/>
        </w:rPr>
      </w:pPr>
      <w:r>
        <w:rPr>
          <w:rFonts w:hint="cs"/>
          <w:rtl/>
        </w:rPr>
        <w:t>לקריאה ראשונה, מטעם</w:t>
      </w:r>
      <w:r>
        <w:rPr>
          <w:rFonts w:hint="cs"/>
          <w:rtl/>
        </w:rPr>
        <w:t xml:space="preserve"> חברי הכנסת: הצעת חוק לתיקון פקודת התעבורה (מס' 69) (סייג למתן רשיון נהיגה לאדם שהורשע בעבירת סמים מסוכנים), התשס"ה-2005. </w:t>
      </w:r>
    </w:p>
    <w:p w14:paraId="63AF662A" w14:textId="77777777" w:rsidR="00000000" w:rsidRDefault="00953ED2">
      <w:pPr>
        <w:pStyle w:val="a0"/>
        <w:rPr>
          <w:rFonts w:hint="cs"/>
          <w:rtl/>
        </w:rPr>
      </w:pPr>
    </w:p>
    <w:p w14:paraId="5AEF5018" w14:textId="77777777" w:rsidR="00000000" w:rsidRDefault="00953ED2">
      <w:pPr>
        <w:pStyle w:val="a0"/>
        <w:rPr>
          <w:rFonts w:hint="cs"/>
          <w:rtl/>
        </w:rPr>
      </w:pPr>
      <w:r>
        <w:rPr>
          <w:rFonts w:hint="cs"/>
          <w:rtl/>
        </w:rPr>
        <w:t>החלטת ועדת הכנסת בדבר אישור שינויים בהרכב הסיעתי של הכנסת, לפי חוק הכנסת, התשנ"ד-1994, מיום ט' באייר התשס"ה, 18 במאי 2005. תודה רבה.</w:t>
      </w:r>
      <w:r>
        <w:rPr>
          <w:rFonts w:hint="cs"/>
          <w:rtl/>
        </w:rPr>
        <w:t xml:space="preserve"> </w:t>
      </w:r>
    </w:p>
    <w:p w14:paraId="29E085B5" w14:textId="77777777" w:rsidR="00000000" w:rsidRDefault="00953ED2">
      <w:pPr>
        <w:pStyle w:val="a0"/>
        <w:rPr>
          <w:rFonts w:hint="cs"/>
          <w:rtl/>
        </w:rPr>
      </w:pPr>
    </w:p>
    <w:p w14:paraId="25763431" w14:textId="77777777" w:rsidR="00000000" w:rsidRDefault="00953ED2">
      <w:pPr>
        <w:pStyle w:val="af1"/>
        <w:rPr>
          <w:rtl/>
        </w:rPr>
      </w:pPr>
      <w:r>
        <w:rPr>
          <w:rtl/>
        </w:rPr>
        <w:t>היו"ר יולי-יואל אדלשטיין:</w:t>
      </w:r>
    </w:p>
    <w:p w14:paraId="42BD018F" w14:textId="77777777" w:rsidR="00000000" w:rsidRDefault="00953ED2">
      <w:pPr>
        <w:pStyle w:val="a0"/>
        <w:rPr>
          <w:rtl/>
        </w:rPr>
      </w:pPr>
    </w:p>
    <w:p w14:paraId="67F1A8E8" w14:textId="77777777" w:rsidR="00000000" w:rsidRDefault="00953ED2">
      <w:pPr>
        <w:pStyle w:val="a0"/>
        <w:rPr>
          <w:rFonts w:hint="cs"/>
          <w:rtl/>
        </w:rPr>
      </w:pPr>
      <w:r>
        <w:rPr>
          <w:rFonts w:hint="cs"/>
          <w:rtl/>
        </w:rPr>
        <w:t>תודה למזכיר הכנסת.</w:t>
      </w:r>
    </w:p>
    <w:p w14:paraId="3CE9C3F1" w14:textId="77777777" w:rsidR="00000000" w:rsidRDefault="00953ED2">
      <w:pPr>
        <w:pStyle w:val="a2"/>
        <w:rPr>
          <w:rFonts w:hint="cs"/>
          <w:rtl/>
        </w:rPr>
      </w:pPr>
    </w:p>
    <w:p w14:paraId="6F0ED176" w14:textId="77777777" w:rsidR="00000000" w:rsidRDefault="00953ED2">
      <w:pPr>
        <w:pStyle w:val="a0"/>
        <w:rPr>
          <w:rFonts w:hint="cs"/>
          <w:rtl/>
        </w:rPr>
      </w:pPr>
    </w:p>
    <w:p w14:paraId="26867EB3" w14:textId="77777777" w:rsidR="00000000" w:rsidRDefault="00953ED2">
      <w:pPr>
        <w:pStyle w:val="a2"/>
        <w:rPr>
          <w:rFonts w:hint="cs"/>
          <w:rtl/>
        </w:rPr>
      </w:pPr>
      <w:bookmarkStart w:id="211" w:name="CS80406FI0080406T18_05_2005_13_24_10"/>
      <w:bookmarkStart w:id="212" w:name="_Toc118183608"/>
      <w:bookmarkEnd w:id="211"/>
      <w:r>
        <w:rPr>
          <w:rtl/>
        </w:rPr>
        <w:t xml:space="preserve">הצעת חוק סדר הדין הפלילי [נוסח משולב] </w:t>
      </w:r>
      <w:r>
        <w:rPr>
          <w:rFonts w:hint="cs"/>
          <w:rtl/>
        </w:rPr>
        <w:br/>
      </w:r>
      <w:r>
        <w:rPr>
          <w:rtl/>
        </w:rPr>
        <w:t>(תיקון - הגנה מן הצדק), התשס"ה-</w:t>
      </w:r>
      <w:r>
        <w:rPr>
          <w:rFonts w:hint="cs"/>
          <w:rtl/>
        </w:rPr>
        <w:t>2004</w:t>
      </w:r>
      <w:bookmarkEnd w:id="212"/>
      <w:r>
        <w:rPr>
          <w:rtl/>
        </w:rPr>
        <w:t xml:space="preserve"> </w:t>
      </w:r>
    </w:p>
    <w:p w14:paraId="10B762FC" w14:textId="77777777" w:rsidR="00000000" w:rsidRDefault="00953ED2">
      <w:pPr>
        <w:pStyle w:val="a0"/>
        <w:ind w:firstLine="0"/>
        <w:rPr>
          <w:rFonts w:hint="cs"/>
          <w:rtl/>
        </w:rPr>
      </w:pPr>
      <w:r>
        <w:rPr>
          <w:rFonts w:hint="cs"/>
          <w:rtl/>
        </w:rPr>
        <w:t xml:space="preserve"> [הצעת חוק פ/3029; נספחות.]</w:t>
      </w:r>
    </w:p>
    <w:p w14:paraId="665D1BBC" w14:textId="77777777" w:rsidR="00000000" w:rsidRDefault="00953ED2">
      <w:pPr>
        <w:pStyle w:val="-0"/>
        <w:rPr>
          <w:rFonts w:hint="cs"/>
          <w:rtl/>
        </w:rPr>
      </w:pPr>
      <w:r>
        <w:rPr>
          <w:rFonts w:hint="cs"/>
          <w:rtl/>
        </w:rPr>
        <w:t>(הצעת קבוצת חברי הכנסת)</w:t>
      </w:r>
    </w:p>
    <w:p w14:paraId="1CFDF25C" w14:textId="77777777" w:rsidR="00000000" w:rsidRDefault="00953ED2">
      <w:pPr>
        <w:pStyle w:val="a0"/>
        <w:ind w:firstLine="0"/>
        <w:rPr>
          <w:rFonts w:hint="cs"/>
          <w:rtl/>
        </w:rPr>
      </w:pPr>
    </w:p>
    <w:p w14:paraId="55477EF3" w14:textId="77777777" w:rsidR="00000000" w:rsidRDefault="00953ED2">
      <w:pPr>
        <w:pStyle w:val="-0"/>
        <w:rPr>
          <w:rFonts w:hint="cs"/>
          <w:rtl/>
        </w:rPr>
      </w:pPr>
    </w:p>
    <w:p w14:paraId="32DE0DB7" w14:textId="77777777" w:rsidR="00000000" w:rsidRDefault="00953ED2">
      <w:pPr>
        <w:pStyle w:val="af1"/>
        <w:rPr>
          <w:rtl/>
        </w:rPr>
      </w:pPr>
      <w:r>
        <w:rPr>
          <w:rtl/>
        </w:rPr>
        <w:t>היו"ר יולי-יואל אדלשטיין:</w:t>
      </w:r>
    </w:p>
    <w:p w14:paraId="0BC0EC5E" w14:textId="77777777" w:rsidR="00000000" w:rsidRDefault="00953ED2">
      <w:pPr>
        <w:pStyle w:val="a0"/>
        <w:rPr>
          <w:rtl/>
        </w:rPr>
      </w:pPr>
    </w:p>
    <w:p w14:paraId="03387F2F" w14:textId="77777777" w:rsidR="00000000" w:rsidRDefault="00953ED2">
      <w:pPr>
        <w:pStyle w:val="a0"/>
        <w:rPr>
          <w:rFonts w:hint="cs"/>
          <w:rtl/>
        </w:rPr>
      </w:pPr>
      <w:r>
        <w:rPr>
          <w:rFonts w:hint="cs"/>
          <w:rtl/>
        </w:rPr>
        <w:t>הצעת החוק הבאה היא הצעת חוק סדר הדין הפלילי [נוס</w:t>
      </w:r>
      <w:r>
        <w:rPr>
          <w:rFonts w:hint="cs"/>
          <w:rtl/>
        </w:rPr>
        <w:t xml:space="preserve">ח משולב] (תיקון </w:t>
      </w:r>
      <w:r>
        <w:rPr>
          <w:rtl/>
        </w:rPr>
        <w:t>–</w:t>
      </w:r>
      <w:r>
        <w:rPr>
          <w:rFonts w:hint="cs"/>
          <w:rtl/>
        </w:rPr>
        <w:t xml:space="preserve"> הגנה מן הצדק), התשס"ה-2004, של חברי הכנסת גדעון סער ומשה כחלון. ינמק את ההצעה מן המקום חבר הכנסת סער, בבקשה. </w:t>
      </w:r>
    </w:p>
    <w:p w14:paraId="2973E7EC" w14:textId="77777777" w:rsidR="00000000" w:rsidRDefault="00953ED2">
      <w:pPr>
        <w:pStyle w:val="a0"/>
        <w:rPr>
          <w:rFonts w:hint="cs"/>
          <w:rtl/>
        </w:rPr>
      </w:pPr>
    </w:p>
    <w:p w14:paraId="5E9504E7" w14:textId="77777777" w:rsidR="00000000" w:rsidRDefault="00953ED2">
      <w:pPr>
        <w:pStyle w:val="a"/>
        <w:rPr>
          <w:rtl/>
        </w:rPr>
      </w:pPr>
      <w:bookmarkStart w:id="213" w:name="FS000001027T18_05_2005_13_24_58"/>
      <w:bookmarkStart w:id="214" w:name="_Toc118183609"/>
      <w:bookmarkEnd w:id="213"/>
      <w:r>
        <w:rPr>
          <w:rFonts w:hint="eastAsia"/>
          <w:rtl/>
        </w:rPr>
        <w:t>גדעון</w:t>
      </w:r>
      <w:r>
        <w:rPr>
          <w:rtl/>
        </w:rPr>
        <w:t xml:space="preserve"> סער (הליכוד):</w:t>
      </w:r>
      <w:bookmarkEnd w:id="214"/>
    </w:p>
    <w:p w14:paraId="15E9FD4B" w14:textId="77777777" w:rsidR="00000000" w:rsidRDefault="00953ED2">
      <w:pPr>
        <w:pStyle w:val="a0"/>
        <w:rPr>
          <w:rFonts w:hint="cs"/>
          <w:rtl/>
        </w:rPr>
      </w:pPr>
    </w:p>
    <w:p w14:paraId="4CA6E4E3" w14:textId="77777777" w:rsidR="00000000" w:rsidRDefault="00953ED2">
      <w:pPr>
        <w:pStyle w:val="a0"/>
        <w:rPr>
          <w:rFonts w:hint="cs"/>
          <w:rtl/>
        </w:rPr>
      </w:pPr>
      <w:r>
        <w:rPr>
          <w:rFonts w:hint="cs"/>
          <w:rtl/>
        </w:rPr>
        <w:t>אדוני היושב-ראש, כנסת נכבדה, הצעת החוק שהגשנו, חברי חבר הכנסת משה כחלון ואני, עוסקת בדוקטרינה של הגנה מן ה</w:t>
      </w:r>
      <w:r>
        <w:rPr>
          <w:rFonts w:hint="cs"/>
          <w:rtl/>
        </w:rPr>
        <w:t>צדק, דוקטרינה אשר פותחה בפסיקה בעשור האחרון,</w:t>
      </w:r>
      <w:r>
        <w:rPr>
          <w:rtl/>
        </w:rPr>
        <w:t xml:space="preserve"> </w:t>
      </w:r>
      <w:r>
        <w:rPr>
          <w:rFonts w:hint="cs"/>
          <w:rtl/>
        </w:rPr>
        <w:t>מאז פסק-דין הבנקאים,</w:t>
      </w:r>
      <w:r>
        <w:rPr>
          <w:rtl/>
        </w:rPr>
        <w:t xml:space="preserve"> </w:t>
      </w:r>
      <w:r>
        <w:rPr>
          <w:rFonts w:hint="cs"/>
          <w:rtl/>
        </w:rPr>
        <w:t xml:space="preserve">ומציעה להעלות אותה מדרגה ולעגן אותה בחוק. </w:t>
      </w:r>
    </w:p>
    <w:p w14:paraId="39A7AC9C" w14:textId="77777777" w:rsidR="00000000" w:rsidRDefault="00953ED2">
      <w:pPr>
        <w:pStyle w:val="a0"/>
        <w:rPr>
          <w:rFonts w:hint="cs"/>
          <w:rtl/>
        </w:rPr>
      </w:pPr>
    </w:p>
    <w:p w14:paraId="7095B5D5" w14:textId="77777777" w:rsidR="00000000" w:rsidRDefault="00953ED2">
      <w:pPr>
        <w:pStyle w:val="a0"/>
        <w:rPr>
          <w:rFonts w:hint="cs"/>
          <w:rtl/>
        </w:rPr>
      </w:pPr>
      <w:r>
        <w:rPr>
          <w:rFonts w:hint="cs"/>
          <w:rtl/>
        </w:rPr>
        <w:t>במה דברים אמורים? במקרים אשר בהם הצדק וההגינות המשפטית לנוכח התעמרות בנאשם או לנוכח נסיבות אשר מצדיקות זאת מאפשרים לבית-המשפט לקחת לידיו פריווילגי</w:t>
      </w:r>
      <w:r>
        <w:rPr>
          <w:rFonts w:hint="cs"/>
          <w:rtl/>
        </w:rPr>
        <w:t xml:space="preserve">ה אשר ברגיל היא בידי התביעה הכללית, ולבטל את כתב-האישום. </w:t>
      </w:r>
    </w:p>
    <w:p w14:paraId="3A6DB26D" w14:textId="77777777" w:rsidR="00000000" w:rsidRDefault="00953ED2">
      <w:pPr>
        <w:pStyle w:val="a0"/>
        <w:rPr>
          <w:rFonts w:hint="cs"/>
          <w:rtl/>
        </w:rPr>
      </w:pPr>
    </w:p>
    <w:p w14:paraId="1D62D7CA" w14:textId="77777777" w:rsidR="00000000" w:rsidRDefault="00953ED2">
      <w:pPr>
        <w:pStyle w:val="a0"/>
        <w:rPr>
          <w:rFonts w:hint="cs"/>
          <w:rtl/>
        </w:rPr>
      </w:pPr>
      <w:r>
        <w:rPr>
          <w:rFonts w:hint="cs"/>
          <w:rtl/>
        </w:rPr>
        <w:t>על-פי הצעת משרד המשפטים, העברתי את ההצעה לעיונה של הוועדה לתיקון חוק סדר הדין הפלילי, בראשות כבוד השופטת מרים נאור, אשר גיבשה עמדה שלפיה אכן ראוי לעגן את ההצעה בחקיקה. הגענו לנוסח שהוא מוסכם, אם כי</w:t>
      </w:r>
      <w:r>
        <w:rPr>
          <w:rFonts w:hint="cs"/>
          <w:rtl/>
        </w:rPr>
        <w:t xml:space="preserve"> אני חייב להגיד שיש שתי חלופות לנוסח, חלופה מרחיבה וחלופה מצמצמת, ואני כמובן איאבק בוועדת החוקה ובהליכי החקיקה שתתקבל החלופה המרחיבה לעניין סמכותו של בית-המשפט לבטל את כתבי-האישום במקרים האלה. תודה. </w:t>
      </w:r>
    </w:p>
    <w:p w14:paraId="73FD3234" w14:textId="77777777" w:rsidR="00000000" w:rsidRDefault="00953ED2">
      <w:pPr>
        <w:pStyle w:val="a0"/>
        <w:rPr>
          <w:rFonts w:hint="cs"/>
          <w:rtl/>
        </w:rPr>
      </w:pPr>
    </w:p>
    <w:p w14:paraId="537BDC37" w14:textId="77777777" w:rsidR="00000000" w:rsidRDefault="00953ED2">
      <w:pPr>
        <w:pStyle w:val="af1"/>
        <w:rPr>
          <w:rtl/>
        </w:rPr>
      </w:pPr>
      <w:r>
        <w:rPr>
          <w:rtl/>
        </w:rPr>
        <w:t>היו"ר יולי-יואל אדלשטיין:</w:t>
      </w:r>
    </w:p>
    <w:p w14:paraId="51BC1667" w14:textId="77777777" w:rsidR="00000000" w:rsidRDefault="00953ED2">
      <w:pPr>
        <w:pStyle w:val="a0"/>
        <w:rPr>
          <w:rtl/>
        </w:rPr>
      </w:pPr>
    </w:p>
    <w:p w14:paraId="37B440E4" w14:textId="77777777" w:rsidR="00000000" w:rsidRDefault="00953ED2">
      <w:pPr>
        <w:pStyle w:val="a0"/>
        <w:rPr>
          <w:rFonts w:hint="cs"/>
          <w:rtl/>
        </w:rPr>
      </w:pPr>
      <w:r>
        <w:rPr>
          <w:rFonts w:hint="cs"/>
          <w:rtl/>
        </w:rPr>
        <w:t>תודה לחבר הכנסת גדעון סער. ג</w:t>
      </w:r>
      <w:r>
        <w:rPr>
          <w:rFonts w:hint="cs"/>
          <w:rtl/>
        </w:rPr>
        <w:t xml:space="preserve">ברתי שרת המשפטים תשיב. </w:t>
      </w:r>
    </w:p>
    <w:p w14:paraId="192A2BA5" w14:textId="77777777" w:rsidR="00000000" w:rsidRDefault="00953ED2">
      <w:pPr>
        <w:pStyle w:val="a0"/>
        <w:rPr>
          <w:rFonts w:hint="cs"/>
          <w:rtl/>
        </w:rPr>
      </w:pPr>
    </w:p>
    <w:p w14:paraId="01D910FE" w14:textId="77777777" w:rsidR="00000000" w:rsidRDefault="00953ED2">
      <w:pPr>
        <w:pStyle w:val="a"/>
        <w:rPr>
          <w:rtl/>
        </w:rPr>
      </w:pPr>
      <w:bookmarkStart w:id="215" w:name="FS000000469T18_05_2005_13_25_38"/>
      <w:bookmarkStart w:id="216" w:name="_Toc118183610"/>
      <w:bookmarkEnd w:id="215"/>
      <w:r>
        <w:rPr>
          <w:rFonts w:hint="eastAsia"/>
          <w:rtl/>
        </w:rPr>
        <w:t>שרת</w:t>
      </w:r>
      <w:r>
        <w:rPr>
          <w:rtl/>
        </w:rPr>
        <w:t xml:space="preserve"> המשפטים ציפי לבני:</w:t>
      </w:r>
      <w:bookmarkEnd w:id="216"/>
    </w:p>
    <w:p w14:paraId="7F6D8EA7" w14:textId="77777777" w:rsidR="00000000" w:rsidRDefault="00953ED2">
      <w:pPr>
        <w:pStyle w:val="a0"/>
        <w:rPr>
          <w:rFonts w:hint="cs"/>
          <w:rtl/>
        </w:rPr>
      </w:pPr>
    </w:p>
    <w:p w14:paraId="29068738" w14:textId="77777777" w:rsidR="00000000" w:rsidRDefault="00953ED2">
      <w:pPr>
        <w:pStyle w:val="a0"/>
        <w:rPr>
          <w:rFonts w:hint="cs"/>
          <w:rtl/>
        </w:rPr>
      </w:pPr>
      <w:r>
        <w:rPr>
          <w:rFonts w:hint="cs"/>
          <w:rtl/>
        </w:rPr>
        <w:t>אדוני היושב-ראש, חברי הכנסת, אכן, מדובר בתיקון חשוב, ואני שמחה שגם מבחינת משרד המשפטים אנחנו יכולים היום לתמוך בהצעת חוק. אכן, כפי שציין חבר הכנסת המציע, הוועדה בראשות השופטת נאור הגיעה לשתי חלופות. הסיכום ה</w:t>
      </w:r>
      <w:r>
        <w:rPr>
          <w:rFonts w:hint="cs"/>
          <w:rtl/>
        </w:rPr>
        <w:t>וא להעביר את שתי החלופות לוועדת החוקה, ובמהלך הדיון שיתקיים בוועדה, תיבחר אחת מהן. באותה מסגרת שבה המציע הביע את הסכמתו להצטרף לנוסח ולהעביר את שני הנוסחים כפי שסוכמו בוועדה, כך גם סוכם שהתיקון באחד הסעיפים, תיקון סעיף 150 לחוק סדר הדין הפלילי, לא ייכלל במ</w:t>
      </w:r>
      <w:r>
        <w:rPr>
          <w:rFonts w:hint="cs"/>
          <w:rtl/>
        </w:rPr>
        <w:t xml:space="preserve">סגרת הזאת, וגם זה על דעת המציע. </w:t>
      </w:r>
    </w:p>
    <w:p w14:paraId="7A7E4522" w14:textId="77777777" w:rsidR="00000000" w:rsidRDefault="00953ED2">
      <w:pPr>
        <w:pStyle w:val="a0"/>
        <w:rPr>
          <w:rFonts w:hint="cs"/>
          <w:rtl/>
        </w:rPr>
      </w:pPr>
    </w:p>
    <w:p w14:paraId="592F28BA" w14:textId="77777777" w:rsidR="00000000" w:rsidRDefault="00953ED2">
      <w:pPr>
        <w:pStyle w:val="af0"/>
        <w:rPr>
          <w:rtl/>
        </w:rPr>
      </w:pPr>
      <w:r>
        <w:rPr>
          <w:rFonts w:hint="eastAsia"/>
          <w:rtl/>
        </w:rPr>
        <w:t>גדעון</w:t>
      </w:r>
      <w:r>
        <w:rPr>
          <w:rtl/>
        </w:rPr>
        <w:t xml:space="preserve"> סער (הליכוד):</w:t>
      </w:r>
    </w:p>
    <w:p w14:paraId="013A5FAF" w14:textId="77777777" w:rsidR="00000000" w:rsidRDefault="00953ED2">
      <w:pPr>
        <w:pStyle w:val="a0"/>
        <w:rPr>
          <w:rFonts w:hint="cs"/>
          <w:rtl/>
        </w:rPr>
      </w:pPr>
    </w:p>
    <w:p w14:paraId="37757692" w14:textId="77777777" w:rsidR="00000000" w:rsidRDefault="00953ED2">
      <w:pPr>
        <w:pStyle w:val="a0"/>
        <w:rPr>
          <w:rFonts w:hint="cs"/>
          <w:rtl/>
        </w:rPr>
      </w:pPr>
      <w:r>
        <w:rPr>
          <w:rFonts w:hint="cs"/>
          <w:rtl/>
        </w:rPr>
        <w:t>למה?</w:t>
      </w:r>
    </w:p>
    <w:p w14:paraId="30528925" w14:textId="77777777" w:rsidR="00000000" w:rsidRDefault="00953ED2">
      <w:pPr>
        <w:pStyle w:val="a0"/>
        <w:rPr>
          <w:rFonts w:hint="cs"/>
          <w:rtl/>
        </w:rPr>
      </w:pPr>
    </w:p>
    <w:p w14:paraId="69642808" w14:textId="77777777" w:rsidR="00000000" w:rsidRDefault="00953ED2">
      <w:pPr>
        <w:pStyle w:val="-"/>
        <w:rPr>
          <w:rtl/>
        </w:rPr>
      </w:pPr>
      <w:bookmarkStart w:id="217" w:name="FS000000469T18_05_2005_13_26_21C"/>
      <w:bookmarkEnd w:id="217"/>
      <w:r>
        <w:rPr>
          <w:rtl/>
        </w:rPr>
        <w:t>שרת המשפטים ציפי לבני:</w:t>
      </w:r>
    </w:p>
    <w:p w14:paraId="4260A1B5" w14:textId="77777777" w:rsidR="00000000" w:rsidRDefault="00953ED2">
      <w:pPr>
        <w:pStyle w:val="a0"/>
        <w:rPr>
          <w:rtl/>
        </w:rPr>
      </w:pPr>
    </w:p>
    <w:p w14:paraId="10287EB0" w14:textId="77777777" w:rsidR="00000000" w:rsidRDefault="00953ED2">
      <w:pPr>
        <w:pStyle w:val="a0"/>
        <w:rPr>
          <w:rFonts w:hint="cs"/>
          <w:rtl/>
        </w:rPr>
      </w:pPr>
      <w:r>
        <w:rPr>
          <w:rFonts w:hint="cs"/>
          <w:rtl/>
        </w:rPr>
        <w:t>כי זה מייתר את זה בעצם. לכן אני חושבת, שתהליך החקיקה הזה הוא תהליך חשוב והוא עוסק בזכויות היסוד של האזרח בישראל ובהתנהלות של המערכת המשפטית כלפיו, במחויבויות שלה כלפיו. אנ</w:t>
      </w:r>
      <w:r>
        <w:rPr>
          <w:rFonts w:hint="cs"/>
          <w:rtl/>
        </w:rPr>
        <w:t xml:space="preserve">י חושבת שזו עוד אחת מאבני היסוד של הדמוקרטיה. לכן, בתנאים האלה, אנחנו תומכים. </w:t>
      </w:r>
    </w:p>
    <w:p w14:paraId="7C90E8EC" w14:textId="77777777" w:rsidR="00000000" w:rsidRDefault="00953ED2">
      <w:pPr>
        <w:pStyle w:val="a0"/>
        <w:rPr>
          <w:rFonts w:hint="cs"/>
          <w:rtl/>
        </w:rPr>
      </w:pPr>
    </w:p>
    <w:p w14:paraId="5E448E68" w14:textId="77777777" w:rsidR="00000000" w:rsidRDefault="00953ED2">
      <w:pPr>
        <w:pStyle w:val="af1"/>
        <w:rPr>
          <w:rtl/>
        </w:rPr>
      </w:pPr>
      <w:r>
        <w:rPr>
          <w:rtl/>
        </w:rPr>
        <w:t>היו"ר יולי-יואל אדלשטיין:</w:t>
      </w:r>
    </w:p>
    <w:p w14:paraId="0718228C" w14:textId="77777777" w:rsidR="00000000" w:rsidRDefault="00953ED2">
      <w:pPr>
        <w:pStyle w:val="a0"/>
        <w:rPr>
          <w:rtl/>
        </w:rPr>
      </w:pPr>
    </w:p>
    <w:p w14:paraId="43F20484" w14:textId="77777777" w:rsidR="00000000" w:rsidRDefault="00953ED2">
      <w:pPr>
        <w:pStyle w:val="a0"/>
        <w:rPr>
          <w:rFonts w:hint="cs"/>
          <w:rtl/>
        </w:rPr>
      </w:pPr>
      <w:r>
        <w:rPr>
          <w:rFonts w:hint="cs"/>
          <w:rtl/>
        </w:rPr>
        <w:t>אני מבין שהתנאים מקובלים על המציעים. אני מודה מאוד לשרת המשפטים, חברת הכנסת לבני.</w:t>
      </w:r>
    </w:p>
    <w:p w14:paraId="36A40383" w14:textId="77777777" w:rsidR="00000000" w:rsidRDefault="00953ED2">
      <w:pPr>
        <w:pStyle w:val="a0"/>
        <w:rPr>
          <w:rFonts w:hint="cs"/>
          <w:rtl/>
        </w:rPr>
      </w:pPr>
    </w:p>
    <w:p w14:paraId="4D277DF9" w14:textId="77777777" w:rsidR="00000000" w:rsidRDefault="00953ED2">
      <w:pPr>
        <w:pStyle w:val="a0"/>
        <w:rPr>
          <w:rFonts w:hint="cs"/>
          <w:rtl/>
        </w:rPr>
      </w:pPr>
      <w:r>
        <w:rPr>
          <w:rFonts w:hint="cs"/>
          <w:rtl/>
        </w:rPr>
        <w:t xml:space="preserve"> אנחנו נעבור להצבעה על הצעת חוק סדר הדין הפלילי [נוסח משולב] (תיקו</w:t>
      </w:r>
      <w:r>
        <w:rPr>
          <w:rFonts w:hint="cs"/>
          <w:rtl/>
        </w:rPr>
        <w:t xml:space="preserve">ן </w:t>
      </w:r>
      <w:r>
        <w:rPr>
          <w:rtl/>
        </w:rPr>
        <w:t>–</w:t>
      </w:r>
      <w:r>
        <w:rPr>
          <w:rFonts w:hint="cs"/>
          <w:rtl/>
        </w:rPr>
        <w:t xml:space="preserve"> הגנה מן הצדק), התשס"ה-2004, של חברי הכנסת גדעון סער ומשה כחלון. נא להצביע. </w:t>
      </w:r>
    </w:p>
    <w:p w14:paraId="7F189AEF" w14:textId="77777777" w:rsidR="00000000" w:rsidRDefault="00953ED2">
      <w:pPr>
        <w:pStyle w:val="a0"/>
        <w:rPr>
          <w:rFonts w:hint="cs"/>
          <w:rtl/>
        </w:rPr>
      </w:pPr>
    </w:p>
    <w:p w14:paraId="6DFCCF16" w14:textId="77777777" w:rsidR="00000000" w:rsidRDefault="00953ED2">
      <w:pPr>
        <w:pStyle w:val="ab"/>
        <w:bidi/>
        <w:rPr>
          <w:rFonts w:hint="cs"/>
          <w:rtl/>
        </w:rPr>
      </w:pPr>
      <w:r>
        <w:rPr>
          <w:rFonts w:hint="cs"/>
          <w:rtl/>
        </w:rPr>
        <w:t>הצבעה מס' 7</w:t>
      </w:r>
    </w:p>
    <w:p w14:paraId="16A18065" w14:textId="77777777" w:rsidR="00000000" w:rsidRDefault="00953ED2">
      <w:pPr>
        <w:pStyle w:val="a0"/>
        <w:rPr>
          <w:rFonts w:hint="cs"/>
          <w:rtl/>
        </w:rPr>
      </w:pPr>
    </w:p>
    <w:p w14:paraId="4CC770D7" w14:textId="77777777" w:rsidR="00000000" w:rsidRDefault="00953ED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1A40D341" w14:textId="77777777" w:rsidR="00000000" w:rsidRDefault="00953ED2">
      <w:pPr>
        <w:pStyle w:val="ac"/>
        <w:bidi/>
        <w:rPr>
          <w:rFonts w:hint="cs"/>
          <w:rtl/>
        </w:rPr>
      </w:pPr>
      <w:r>
        <w:rPr>
          <w:rFonts w:hint="cs"/>
          <w:rtl/>
        </w:rPr>
        <w:t xml:space="preserve">נגד </w:t>
      </w:r>
      <w:r>
        <w:rPr>
          <w:rtl/>
        </w:rPr>
        <w:t>–</w:t>
      </w:r>
      <w:r>
        <w:rPr>
          <w:rFonts w:hint="cs"/>
          <w:rtl/>
        </w:rPr>
        <w:t xml:space="preserve"> אין</w:t>
      </w:r>
    </w:p>
    <w:p w14:paraId="43F534B6"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30F40AA0" w14:textId="77777777" w:rsidR="00000000" w:rsidRDefault="00953ED2">
      <w:pPr>
        <w:pStyle w:val="ad"/>
        <w:bidi/>
        <w:rPr>
          <w:rFonts w:hint="cs"/>
          <w:rtl/>
        </w:rPr>
      </w:pPr>
      <w:r>
        <w:rPr>
          <w:rFonts w:hint="cs"/>
          <w:rtl/>
        </w:rPr>
        <w:t xml:space="preserve">ההצעה להעביר את הצעת חוק סדר הדין הפלילי [נוסח משולב] (תיקון </w:t>
      </w:r>
      <w:r>
        <w:rPr>
          <w:rtl/>
        </w:rPr>
        <w:t>–</w:t>
      </w:r>
      <w:r>
        <w:rPr>
          <w:rFonts w:hint="cs"/>
          <w:rtl/>
        </w:rPr>
        <w:t xml:space="preserve"> הגנה מן הצדק), התשס"ה-</w:t>
      </w:r>
      <w:r>
        <w:rPr>
          <w:rFonts w:hint="cs"/>
          <w:rtl/>
        </w:rPr>
        <w:t xml:space="preserve">2004, לדיון מוקדם בוועדת החוקה, חוק ומשפט נתקבלה. </w:t>
      </w:r>
    </w:p>
    <w:p w14:paraId="1D48742B" w14:textId="77777777" w:rsidR="00000000" w:rsidRDefault="00953ED2">
      <w:pPr>
        <w:pStyle w:val="a0"/>
        <w:rPr>
          <w:rFonts w:hint="cs"/>
          <w:rtl/>
        </w:rPr>
      </w:pPr>
    </w:p>
    <w:p w14:paraId="7F9D5981" w14:textId="77777777" w:rsidR="00000000" w:rsidRDefault="00953ED2">
      <w:pPr>
        <w:pStyle w:val="af1"/>
        <w:rPr>
          <w:rtl/>
        </w:rPr>
      </w:pPr>
      <w:r>
        <w:rPr>
          <w:rtl/>
        </w:rPr>
        <w:t>היו"ר יולי-יואל אדלשטיין:</w:t>
      </w:r>
    </w:p>
    <w:p w14:paraId="527F996E" w14:textId="77777777" w:rsidR="00000000" w:rsidRDefault="00953ED2">
      <w:pPr>
        <w:pStyle w:val="a0"/>
        <w:rPr>
          <w:rtl/>
        </w:rPr>
      </w:pPr>
    </w:p>
    <w:p w14:paraId="042DFCA3" w14:textId="77777777" w:rsidR="00000000" w:rsidRDefault="00953ED2">
      <w:pPr>
        <w:pStyle w:val="a0"/>
        <w:rPr>
          <w:rFonts w:hint="cs"/>
          <w:rtl/>
        </w:rPr>
      </w:pPr>
      <w:r>
        <w:rPr>
          <w:rFonts w:hint="cs"/>
          <w:rtl/>
        </w:rPr>
        <w:t xml:space="preserve">בעד - 28, אין מתנגדים או נמנעים. אני קובע כי הצעת החוק אושרה בקריאה טרומית, והיא תועבר להכנה לקריאה ראשונה במסגרת ועדת החוקה, חוק ומשפט של הכנסת. </w:t>
      </w:r>
    </w:p>
    <w:p w14:paraId="7341AD5D" w14:textId="77777777" w:rsidR="00000000" w:rsidRDefault="00953ED2">
      <w:pPr>
        <w:pStyle w:val="a0"/>
        <w:rPr>
          <w:rFonts w:hint="cs"/>
          <w:rtl/>
        </w:rPr>
      </w:pPr>
    </w:p>
    <w:p w14:paraId="39A4B2CF" w14:textId="77777777" w:rsidR="00000000" w:rsidRDefault="00953ED2">
      <w:pPr>
        <w:pStyle w:val="a0"/>
        <w:rPr>
          <w:rFonts w:hint="cs"/>
          <w:rtl/>
        </w:rPr>
      </w:pPr>
    </w:p>
    <w:p w14:paraId="7E6C89EF" w14:textId="77777777" w:rsidR="00000000" w:rsidRDefault="00953ED2">
      <w:pPr>
        <w:pStyle w:val="a2"/>
        <w:rPr>
          <w:rFonts w:hint="cs"/>
          <w:rtl/>
        </w:rPr>
      </w:pPr>
      <w:bookmarkStart w:id="218" w:name="CS95688FI0095688T18_05_2005_13_27_58"/>
      <w:bookmarkStart w:id="219" w:name="_Toc118183611"/>
      <w:bookmarkEnd w:id="218"/>
      <w:r>
        <w:rPr>
          <w:rtl/>
        </w:rPr>
        <w:t>הצעת חוק תקופת כהונת ראש המט</w:t>
      </w:r>
      <w:r>
        <w:rPr>
          <w:rtl/>
        </w:rPr>
        <w:t>ה הכללי, התשס"ה-2005</w:t>
      </w:r>
      <w:bookmarkEnd w:id="219"/>
    </w:p>
    <w:p w14:paraId="24F494C1" w14:textId="77777777" w:rsidR="00000000" w:rsidRDefault="00953ED2">
      <w:pPr>
        <w:pStyle w:val="a0"/>
        <w:ind w:firstLine="0"/>
        <w:rPr>
          <w:rFonts w:hint="cs"/>
          <w:rtl/>
        </w:rPr>
      </w:pPr>
      <w:r>
        <w:rPr>
          <w:rFonts w:hint="cs"/>
          <w:rtl/>
        </w:rPr>
        <w:t xml:space="preserve">[הצעת חוק פ/3346; </w:t>
      </w:r>
      <w:r>
        <w:rPr>
          <w:rFonts w:hint="eastAsia"/>
          <w:rtl/>
        </w:rPr>
        <w:t>נספחות</w:t>
      </w:r>
      <w:r>
        <w:rPr>
          <w:rtl/>
        </w:rPr>
        <w:t>.</w:t>
      </w:r>
      <w:r>
        <w:rPr>
          <w:rFonts w:hint="cs"/>
          <w:rtl/>
        </w:rPr>
        <w:t>]</w:t>
      </w:r>
    </w:p>
    <w:p w14:paraId="55FB7E90" w14:textId="77777777" w:rsidR="00000000" w:rsidRDefault="00953ED2">
      <w:pPr>
        <w:pStyle w:val="-0"/>
        <w:rPr>
          <w:rFonts w:hint="cs"/>
          <w:rtl/>
        </w:rPr>
      </w:pPr>
      <w:r>
        <w:rPr>
          <w:rFonts w:hint="cs"/>
          <w:rtl/>
        </w:rPr>
        <w:t>(הצעת חברת הכנסת ענבל גבריאלי)</w:t>
      </w:r>
    </w:p>
    <w:p w14:paraId="2C333AF9" w14:textId="77777777" w:rsidR="00000000" w:rsidRDefault="00953ED2">
      <w:pPr>
        <w:pStyle w:val="af1"/>
        <w:rPr>
          <w:rFonts w:hint="cs"/>
          <w:rtl/>
        </w:rPr>
      </w:pPr>
      <w:bookmarkStart w:id="220" w:name="CS95305FI0095305T18_05_2005_14_27_58"/>
      <w:bookmarkEnd w:id="220"/>
    </w:p>
    <w:p w14:paraId="446A2212" w14:textId="77777777" w:rsidR="00000000" w:rsidRDefault="00953ED2">
      <w:pPr>
        <w:pStyle w:val="af1"/>
        <w:rPr>
          <w:rtl/>
        </w:rPr>
      </w:pPr>
      <w:r>
        <w:rPr>
          <w:rtl/>
        </w:rPr>
        <w:t>היו"ר יולי-יואל אדלשטיין:</w:t>
      </w:r>
    </w:p>
    <w:p w14:paraId="36A9EE8C" w14:textId="77777777" w:rsidR="00000000" w:rsidRDefault="00953ED2">
      <w:pPr>
        <w:pStyle w:val="a0"/>
        <w:rPr>
          <w:rtl/>
        </w:rPr>
      </w:pPr>
    </w:p>
    <w:p w14:paraId="30313AD1" w14:textId="77777777" w:rsidR="00000000" w:rsidRDefault="00953ED2">
      <w:pPr>
        <w:pStyle w:val="a0"/>
        <w:rPr>
          <w:rFonts w:hint="cs"/>
          <w:rtl/>
        </w:rPr>
      </w:pPr>
      <w:r>
        <w:rPr>
          <w:rFonts w:hint="cs"/>
          <w:rtl/>
        </w:rPr>
        <w:t>יש לנו כאן שלוש הצעות חוק: הצעת חוק מובילה של חברת הכנסת ענבל גבריאלי ושתי הצעות שסמוכות אליה באותו נושא. הצעת חוק תקופת כהונת ראש המטה הכללי, התשס"ה</w:t>
      </w:r>
      <w:r>
        <w:rPr>
          <w:rFonts w:hint="cs"/>
          <w:rtl/>
        </w:rPr>
        <w:t xml:space="preserve">-2005 - הראשונה, כאמור - חברת הכנסת ענבל גבריאלי, מן המקום, בבקשה. </w:t>
      </w:r>
    </w:p>
    <w:p w14:paraId="6BAA221D" w14:textId="77777777" w:rsidR="00000000" w:rsidRDefault="00953ED2">
      <w:pPr>
        <w:pStyle w:val="a0"/>
        <w:rPr>
          <w:rFonts w:hint="cs"/>
          <w:rtl/>
        </w:rPr>
      </w:pPr>
    </w:p>
    <w:p w14:paraId="78EBA998" w14:textId="77777777" w:rsidR="00000000" w:rsidRDefault="00953ED2">
      <w:pPr>
        <w:pStyle w:val="a"/>
        <w:rPr>
          <w:rtl/>
        </w:rPr>
      </w:pPr>
      <w:bookmarkStart w:id="221" w:name="FS000001039T18_05_2005_13_28_28"/>
      <w:bookmarkStart w:id="222" w:name="_Toc118183612"/>
      <w:bookmarkEnd w:id="221"/>
      <w:r>
        <w:rPr>
          <w:rFonts w:hint="eastAsia"/>
          <w:rtl/>
        </w:rPr>
        <w:t>ענבל</w:t>
      </w:r>
      <w:r>
        <w:rPr>
          <w:rtl/>
        </w:rPr>
        <w:t xml:space="preserve"> גבריאלי (הליכוד):</w:t>
      </w:r>
      <w:bookmarkEnd w:id="222"/>
    </w:p>
    <w:p w14:paraId="03D61E30" w14:textId="77777777" w:rsidR="00000000" w:rsidRDefault="00953ED2">
      <w:pPr>
        <w:pStyle w:val="a0"/>
        <w:rPr>
          <w:rFonts w:hint="cs"/>
          <w:rtl/>
        </w:rPr>
      </w:pPr>
    </w:p>
    <w:p w14:paraId="4850D58E" w14:textId="77777777" w:rsidR="00000000" w:rsidRDefault="00953ED2">
      <w:pPr>
        <w:pStyle w:val="a0"/>
        <w:rPr>
          <w:rFonts w:hint="cs"/>
          <w:rtl/>
        </w:rPr>
      </w:pPr>
      <w:r>
        <w:rPr>
          <w:rFonts w:hint="cs"/>
          <w:rtl/>
        </w:rPr>
        <w:t>אדוני היושב-ראש, חברי הכנסת, הצעת החוק הזאת באה לעשות מעט סדר, לאו דווקא בגלל אפשרות לאיזו מבוכה ציבורית, כמו שנוכחנו בה לא מכבר, אלא משום שהתפקיד של ראש המטה הכלל</w:t>
      </w:r>
      <w:r>
        <w:rPr>
          <w:rFonts w:hint="cs"/>
          <w:rtl/>
        </w:rPr>
        <w:t xml:space="preserve">י הוא תפקיד מספיק חשוב, מספיק מכובד, מכובד מכדי שנוכל לפעול לגביו רק במסגרת של הנורמה. לכן מן הראוי לעגן את הדברים בכתובים. </w:t>
      </w:r>
    </w:p>
    <w:p w14:paraId="601D7250" w14:textId="77777777" w:rsidR="00000000" w:rsidRDefault="00953ED2">
      <w:pPr>
        <w:pStyle w:val="a0"/>
        <w:rPr>
          <w:rFonts w:hint="cs"/>
          <w:rtl/>
        </w:rPr>
      </w:pPr>
    </w:p>
    <w:p w14:paraId="64B75D13" w14:textId="77777777" w:rsidR="00000000" w:rsidRDefault="00953ED2">
      <w:pPr>
        <w:pStyle w:val="a0"/>
        <w:rPr>
          <w:rFonts w:hint="cs"/>
          <w:rtl/>
        </w:rPr>
      </w:pPr>
      <w:r>
        <w:rPr>
          <w:rFonts w:hint="cs"/>
          <w:rtl/>
        </w:rPr>
        <w:t>הצעת החוק הזאת קובעת כלל ושני חריגים. הכלל קובע שתקופת כהונת הרמטכ"ל תהא ארבע שנים. החריג האחד הוא, שבסמכות הממשלה להאריך את התקופ</w:t>
      </w:r>
      <w:r>
        <w:rPr>
          <w:rFonts w:hint="cs"/>
          <w:rtl/>
        </w:rPr>
        <w:t xml:space="preserve">ה הזאת לתקופה נוספת, שלא תעלה על 12 חודשים נוספים. החריג השני הוא סמכות הממשלה להפסיק את כהונת הרמטכ"ל בכל נקודה שהיא. תודה. </w:t>
      </w:r>
    </w:p>
    <w:p w14:paraId="697A7EF6" w14:textId="77777777" w:rsidR="00000000" w:rsidRDefault="00953ED2">
      <w:pPr>
        <w:pStyle w:val="a0"/>
        <w:rPr>
          <w:rFonts w:hint="cs"/>
          <w:rtl/>
        </w:rPr>
      </w:pPr>
    </w:p>
    <w:p w14:paraId="1B659423" w14:textId="77777777" w:rsidR="00000000" w:rsidRDefault="00953ED2">
      <w:pPr>
        <w:pStyle w:val="af1"/>
        <w:rPr>
          <w:rtl/>
        </w:rPr>
      </w:pPr>
      <w:r>
        <w:rPr>
          <w:rtl/>
        </w:rPr>
        <w:t>היו"ר יולי-יואל אדלשטיין:</w:t>
      </w:r>
    </w:p>
    <w:p w14:paraId="22F0C45B" w14:textId="77777777" w:rsidR="00000000" w:rsidRDefault="00953ED2">
      <w:pPr>
        <w:pStyle w:val="a0"/>
        <w:rPr>
          <w:rtl/>
        </w:rPr>
      </w:pPr>
    </w:p>
    <w:p w14:paraId="09A98F09" w14:textId="77777777" w:rsidR="00000000" w:rsidRDefault="00953ED2">
      <w:pPr>
        <w:pStyle w:val="a0"/>
        <w:rPr>
          <w:rFonts w:hint="cs"/>
          <w:rtl/>
        </w:rPr>
      </w:pPr>
      <w:r>
        <w:rPr>
          <w:rFonts w:hint="cs"/>
          <w:rtl/>
        </w:rPr>
        <w:t xml:space="preserve">אני מודה מאוד לחברת הכנסת ענבל גבריאלי. </w:t>
      </w:r>
    </w:p>
    <w:p w14:paraId="48E0F3AE" w14:textId="77777777" w:rsidR="00000000" w:rsidRDefault="00953ED2">
      <w:pPr>
        <w:pStyle w:val="a2"/>
        <w:rPr>
          <w:rtl/>
        </w:rPr>
      </w:pPr>
    </w:p>
    <w:p w14:paraId="78F148E0" w14:textId="77777777" w:rsidR="00000000" w:rsidRDefault="00953ED2">
      <w:pPr>
        <w:pStyle w:val="a2"/>
        <w:rPr>
          <w:rFonts w:hint="cs"/>
          <w:rtl/>
        </w:rPr>
      </w:pPr>
      <w:bookmarkStart w:id="223" w:name="_Toc118183613"/>
      <w:r>
        <w:rPr>
          <w:rtl/>
        </w:rPr>
        <w:t>הצעת חוק משך כהונת ראש המטה הכללי, התשס"ה-2005</w:t>
      </w:r>
      <w:bookmarkEnd w:id="223"/>
    </w:p>
    <w:p w14:paraId="5B85C471" w14:textId="77777777" w:rsidR="00000000" w:rsidRDefault="00953ED2">
      <w:pPr>
        <w:pStyle w:val="a0"/>
        <w:ind w:firstLine="0"/>
        <w:rPr>
          <w:rFonts w:hint="cs"/>
          <w:rtl/>
        </w:rPr>
      </w:pPr>
      <w:r>
        <w:rPr>
          <w:rFonts w:hint="cs"/>
          <w:rtl/>
        </w:rPr>
        <w:t>[הצעת חוק פ/3</w:t>
      </w:r>
      <w:r>
        <w:rPr>
          <w:rFonts w:hint="cs"/>
          <w:rtl/>
        </w:rPr>
        <w:t xml:space="preserve">460; </w:t>
      </w:r>
      <w:r>
        <w:rPr>
          <w:rFonts w:hint="eastAsia"/>
          <w:rtl/>
        </w:rPr>
        <w:t>נספחות</w:t>
      </w:r>
      <w:r>
        <w:rPr>
          <w:rtl/>
        </w:rPr>
        <w:t>.</w:t>
      </w:r>
      <w:r>
        <w:rPr>
          <w:rFonts w:hint="cs"/>
          <w:rtl/>
        </w:rPr>
        <w:t>]</w:t>
      </w:r>
    </w:p>
    <w:p w14:paraId="35CE01B0" w14:textId="77777777" w:rsidR="00000000" w:rsidRDefault="00953ED2">
      <w:pPr>
        <w:pStyle w:val="-0"/>
        <w:rPr>
          <w:rFonts w:hint="cs"/>
          <w:rtl/>
        </w:rPr>
      </w:pPr>
      <w:r>
        <w:rPr>
          <w:rFonts w:hint="cs"/>
          <w:rtl/>
        </w:rPr>
        <w:t>(הצעת קבוצת חברי הכנסת)</w:t>
      </w:r>
    </w:p>
    <w:p w14:paraId="3B238039" w14:textId="77777777" w:rsidR="00000000" w:rsidRDefault="00953ED2">
      <w:pPr>
        <w:pStyle w:val="a0"/>
        <w:rPr>
          <w:rFonts w:hint="cs"/>
          <w:rtl/>
        </w:rPr>
      </w:pPr>
    </w:p>
    <w:p w14:paraId="5BFAE8E4" w14:textId="77777777" w:rsidR="00000000" w:rsidRDefault="00953ED2">
      <w:pPr>
        <w:pStyle w:val="af1"/>
        <w:rPr>
          <w:rtl/>
        </w:rPr>
      </w:pPr>
      <w:r>
        <w:rPr>
          <w:rFonts w:hint="eastAsia"/>
          <w:rtl/>
        </w:rPr>
        <w:t>היו</w:t>
      </w:r>
      <w:r>
        <w:rPr>
          <w:rtl/>
        </w:rPr>
        <w:t>"ר יולי-יואל אדלשטיין:</w:t>
      </w:r>
    </w:p>
    <w:p w14:paraId="43C55908" w14:textId="77777777" w:rsidR="00000000" w:rsidRDefault="00953ED2">
      <w:pPr>
        <w:pStyle w:val="a0"/>
        <w:rPr>
          <w:rFonts w:hint="cs"/>
          <w:rtl/>
        </w:rPr>
      </w:pPr>
    </w:p>
    <w:p w14:paraId="04F55875" w14:textId="77777777" w:rsidR="00000000" w:rsidRDefault="00953ED2">
      <w:pPr>
        <w:pStyle w:val="a0"/>
        <w:rPr>
          <w:rFonts w:hint="cs"/>
          <w:rtl/>
        </w:rPr>
      </w:pPr>
      <w:r>
        <w:rPr>
          <w:rFonts w:hint="cs"/>
          <w:rtl/>
        </w:rPr>
        <w:t xml:space="preserve">הצעת חוק משך כהונת ראש המטה הכללי, התשס"ה-2005 - חבר הכנסת אהוד רצאבי, מן המקום, בבקשה. </w:t>
      </w:r>
    </w:p>
    <w:p w14:paraId="534F3E18" w14:textId="77777777" w:rsidR="00000000" w:rsidRDefault="00953ED2">
      <w:pPr>
        <w:pStyle w:val="a0"/>
        <w:rPr>
          <w:rFonts w:hint="cs"/>
          <w:rtl/>
        </w:rPr>
      </w:pPr>
    </w:p>
    <w:p w14:paraId="220E0466" w14:textId="77777777" w:rsidR="00000000" w:rsidRDefault="00953ED2">
      <w:pPr>
        <w:pStyle w:val="a"/>
        <w:rPr>
          <w:rtl/>
        </w:rPr>
      </w:pPr>
      <w:bookmarkStart w:id="224" w:name="FS000001050T18_05_2005_13_29_29"/>
      <w:bookmarkStart w:id="225" w:name="_Toc118183614"/>
      <w:bookmarkEnd w:id="224"/>
      <w:r>
        <w:rPr>
          <w:rFonts w:hint="eastAsia"/>
          <w:rtl/>
        </w:rPr>
        <w:t>אהוד</w:t>
      </w:r>
      <w:r>
        <w:rPr>
          <w:rtl/>
        </w:rPr>
        <w:t xml:space="preserve"> רצאבי (שינוי):</w:t>
      </w:r>
      <w:bookmarkEnd w:id="225"/>
    </w:p>
    <w:p w14:paraId="0ECB8331" w14:textId="77777777" w:rsidR="00000000" w:rsidRDefault="00953ED2">
      <w:pPr>
        <w:pStyle w:val="a0"/>
        <w:rPr>
          <w:rFonts w:hint="cs"/>
          <w:rtl/>
        </w:rPr>
      </w:pPr>
    </w:p>
    <w:p w14:paraId="3074A2E1" w14:textId="77777777" w:rsidR="00000000" w:rsidRDefault="00953ED2">
      <w:pPr>
        <w:pStyle w:val="a0"/>
        <w:rPr>
          <w:rFonts w:hint="cs"/>
          <w:rtl/>
        </w:rPr>
      </w:pPr>
      <w:r>
        <w:rPr>
          <w:rFonts w:hint="cs"/>
          <w:rtl/>
        </w:rPr>
        <w:t>אדוני היושב-ראש, חברים נכבדים, בעוד עשרה ימים יפשוט הרמטכ"ל, רב-אלוף משה בוגי י</w:t>
      </w:r>
      <w:r>
        <w:rPr>
          <w:rFonts w:hint="cs"/>
          <w:rtl/>
        </w:rPr>
        <w:t xml:space="preserve">עלון, את מדיו ויסיים כ-37 שנות שירות קשות ומפוארות. אין מחלוקת שסיום כהונתו מלווה בצלילים צורמים ביותר. התחושה בציבור היא כי מדובר בהדחה, אף שלאחר בדיקה מתברר שלא היתה כל סטייה מחוקים או מנהלים. הרמטכ"ל יעלון כבר רמז על כך בכמה הזדמנויות. </w:t>
      </w:r>
    </w:p>
    <w:p w14:paraId="05994E6F" w14:textId="77777777" w:rsidR="00000000" w:rsidRDefault="00953ED2">
      <w:pPr>
        <w:pStyle w:val="a0"/>
        <w:rPr>
          <w:rFonts w:hint="cs"/>
          <w:rtl/>
        </w:rPr>
      </w:pPr>
    </w:p>
    <w:p w14:paraId="6562B0BE" w14:textId="77777777" w:rsidR="00000000" w:rsidRDefault="00953ED2">
      <w:pPr>
        <w:pStyle w:val="a0"/>
        <w:rPr>
          <w:rFonts w:hint="cs"/>
          <w:rtl/>
        </w:rPr>
      </w:pPr>
      <w:r>
        <w:rPr>
          <w:rFonts w:hint="cs"/>
          <w:rtl/>
        </w:rPr>
        <w:t>בעקבות הסערה הצ</w:t>
      </w:r>
      <w:r>
        <w:rPr>
          <w:rFonts w:hint="cs"/>
          <w:rtl/>
        </w:rPr>
        <w:t>יבורית שפרצה סביב סיום הכהונה של יעלון, ובמיוחד הדרך הבוטה שבה נמסרה לו ההודעה על כך, הופתעתי לגלות כי משך כהונת ראש המטה הכללי אינו קבוע בחוק, וזאת בניגוד לבעלי תפקידים בכירים אחרים בשירות הציבורי. מצב זה אינו תקין, ולכן מצאתי לנכון, יחד עם חברים נוספים מ</w:t>
      </w:r>
      <w:r>
        <w:rPr>
          <w:rFonts w:hint="cs"/>
          <w:rtl/>
        </w:rPr>
        <w:t xml:space="preserve">סיעתי, לקבוע את משך כהונתו בחוק, על מנת למנוע מצב ששיקולים לא ענייניים יקבעו את משך הכהונה. </w:t>
      </w:r>
    </w:p>
    <w:p w14:paraId="1623609D" w14:textId="77777777" w:rsidR="00000000" w:rsidRDefault="00953ED2">
      <w:pPr>
        <w:pStyle w:val="a0"/>
        <w:rPr>
          <w:rFonts w:hint="cs"/>
          <w:rtl/>
        </w:rPr>
      </w:pPr>
    </w:p>
    <w:p w14:paraId="663E169D" w14:textId="77777777" w:rsidR="00000000" w:rsidRDefault="00953ED2">
      <w:pPr>
        <w:pStyle w:val="a0"/>
        <w:rPr>
          <w:rFonts w:hint="cs"/>
          <w:rtl/>
        </w:rPr>
      </w:pPr>
      <w:r>
        <w:rPr>
          <w:rFonts w:hint="cs"/>
          <w:rtl/>
        </w:rPr>
        <w:t>בהצעת החוק המונחת לפניכם אני מציע שכהונת הרמטכ"ל תימשך ארבע שנים. לדעתי, זהו פרק זמן מספק על מנת שראש המטה הכללי יוכל להביא לידי ביטוי את מדיניותו, את תפיסת עולמו</w:t>
      </w:r>
      <w:r>
        <w:rPr>
          <w:rFonts w:hint="cs"/>
          <w:rtl/>
        </w:rPr>
        <w:t xml:space="preserve"> הצבאית והערכית. עם זאת, על מנת לאפשר הדחה במקרים חריגים, אני מציע להביא החלטה כזאת בפני מליאת הממשלה. בדרך זו אנו מאפשרים לשר הביטחון גמישות בהחלפת הרמטכ"ל בטרם חלפו ארבע שנים, אך מתנים זאת בשיקול דעת נוסף של כל שרי הממשלה, ובכך נצמצם למינימום את האפשרות </w:t>
      </w:r>
      <w:r>
        <w:rPr>
          <w:rFonts w:hint="cs"/>
          <w:rtl/>
        </w:rPr>
        <w:t xml:space="preserve">שהרמטכ"ל יוחלף משיקולים פוליטיים או משיקולים לא ענייניים אחרים. תודה רבה. </w:t>
      </w:r>
    </w:p>
    <w:p w14:paraId="76F66BFC" w14:textId="77777777" w:rsidR="00000000" w:rsidRDefault="00953ED2">
      <w:pPr>
        <w:pStyle w:val="a0"/>
        <w:rPr>
          <w:rFonts w:hint="cs"/>
          <w:rtl/>
        </w:rPr>
      </w:pPr>
    </w:p>
    <w:p w14:paraId="6699926A" w14:textId="77777777" w:rsidR="00000000" w:rsidRDefault="00953ED2">
      <w:pPr>
        <w:pStyle w:val="af1"/>
        <w:rPr>
          <w:rtl/>
        </w:rPr>
      </w:pPr>
      <w:r>
        <w:rPr>
          <w:rFonts w:hint="eastAsia"/>
          <w:rtl/>
        </w:rPr>
        <w:t>היו</w:t>
      </w:r>
      <w:r>
        <w:rPr>
          <w:rtl/>
        </w:rPr>
        <w:t>"ר יולי-יואל אדלשטיין:</w:t>
      </w:r>
    </w:p>
    <w:p w14:paraId="2C92CDB1" w14:textId="77777777" w:rsidR="00000000" w:rsidRDefault="00953ED2">
      <w:pPr>
        <w:pStyle w:val="a0"/>
        <w:rPr>
          <w:rFonts w:hint="cs"/>
          <w:rtl/>
        </w:rPr>
      </w:pPr>
    </w:p>
    <w:p w14:paraId="16E9C955" w14:textId="77777777" w:rsidR="00000000" w:rsidRDefault="00953ED2">
      <w:pPr>
        <w:pStyle w:val="a0"/>
        <w:rPr>
          <w:rFonts w:hint="cs"/>
          <w:rtl/>
        </w:rPr>
      </w:pPr>
      <w:r>
        <w:rPr>
          <w:rFonts w:hint="cs"/>
          <w:rtl/>
        </w:rPr>
        <w:t xml:space="preserve">אני מודה מאוד לחבר הכנסת אהוד רצאבי. </w:t>
      </w:r>
    </w:p>
    <w:p w14:paraId="21DD870A" w14:textId="77777777" w:rsidR="00000000" w:rsidRDefault="00953ED2">
      <w:pPr>
        <w:pStyle w:val="a0"/>
        <w:rPr>
          <w:rFonts w:hint="cs"/>
          <w:rtl/>
        </w:rPr>
      </w:pPr>
    </w:p>
    <w:p w14:paraId="4A925736" w14:textId="77777777" w:rsidR="00000000" w:rsidRDefault="00953ED2">
      <w:pPr>
        <w:pStyle w:val="a2"/>
        <w:rPr>
          <w:rtl/>
        </w:rPr>
      </w:pPr>
    </w:p>
    <w:p w14:paraId="6B287E84" w14:textId="77777777" w:rsidR="00000000" w:rsidRDefault="00953ED2">
      <w:pPr>
        <w:pStyle w:val="a2"/>
        <w:rPr>
          <w:rFonts w:hint="cs"/>
          <w:rtl/>
        </w:rPr>
      </w:pPr>
      <w:bookmarkStart w:id="226" w:name="_Toc118183615"/>
      <w:r>
        <w:rPr>
          <w:rFonts w:hint="cs"/>
          <w:rtl/>
        </w:rPr>
        <w:t>הצ</w:t>
      </w:r>
      <w:r>
        <w:rPr>
          <w:rtl/>
        </w:rPr>
        <w:t>עת חוק תקופת כהונת ראש המטה הכללי, התשס"ה-2005</w:t>
      </w:r>
      <w:bookmarkEnd w:id="226"/>
    </w:p>
    <w:p w14:paraId="0B8A8E3C" w14:textId="77777777" w:rsidR="00000000" w:rsidRDefault="00953ED2">
      <w:pPr>
        <w:pStyle w:val="a0"/>
        <w:ind w:firstLine="0"/>
        <w:rPr>
          <w:rFonts w:hint="cs"/>
          <w:rtl/>
        </w:rPr>
      </w:pPr>
      <w:r>
        <w:rPr>
          <w:rFonts w:hint="cs"/>
          <w:rtl/>
        </w:rPr>
        <w:t xml:space="preserve">[הצעת חוק פ/3442; </w:t>
      </w:r>
      <w:r>
        <w:rPr>
          <w:rFonts w:hint="eastAsia"/>
          <w:rtl/>
        </w:rPr>
        <w:t>נספחות</w:t>
      </w:r>
      <w:r>
        <w:rPr>
          <w:rtl/>
        </w:rPr>
        <w:t>.</w:t>
      </w:r>
      <w:r>
        <w:rPr>
          <w:rFonts w:hint="cs"/>
          <w:rtl/>
        </w:rPr>
        <w:t>]</w:t>
      </w:r>
    </w:p>
    <w:p w14:paraId="5D7F4613" w14:textId="77777777" w:rsidR="00000000" w:rsidRDefault="00953ED2">
      <w:pPr>
        <w:pStyle w:val="-0"/>
        <w:rPr>
          <w:rFonts w:hint="cs"/>
          <w:rtl/>
        </w:rPr>
      </w:pPr>
      <w:r>
        <w:rPr>
          <w:rFonts w:hint="cs"/>
          <w:rtl/>
        </w:rPr>
        <w:t>(הצעת קבוצת חברי הכנסת)</w:t>
      </w:r>
    </w:p>
    <w:p w14:paraId="76B01C2B" w14:textId="77777777" w:rsidR="00000000" w:rsidRDefault="00953ED2">
      <w:pPr>
        <w:pStyle w:val="a0"/>
        <w:jc w:val="center"/>
        <w:rPr>
          <w:rFonts w:hint="cs"/>
          <w:b/>
          <w:bCs/>
          <w:rtl/>
        </w:rPr>
      </w:pPr>
    </w:p>
    <w:p w14:paraId="5D359295" w14:textId="77777777" w:rsidR="00000000" w:rsidRDefault="00953ED2">
      <w:pPr>
        <w:pStyle w:val="af1"/>
        <w:rPr>
          <w:rtl/>
        </w:rPr>
      </w:pPr>
      <w:r>
        <w:rPr>
          <w:rFonts w:hint="eastAsia"/>
          <w:rtl/>
        </w:rPr>
        <w:t>היו</w:t>
      </w:r>
      <w:r>
        <w:rPr>
          <w:rtl/>
        </w:rPr>
        <w:t>"ר יולי-י</w:t>
      </w:r>
      <w:r>
        <w:rPr>
          <w:rtl/>
        </w:rPr>
        <w:t>ואל אדלשטיין:</w:t>
      </w:r>
    </w:p>
    <w:p w14:paraId="6B454CCC" w14:textId="77777777" w:rsidR="00000000" w:rsidRDefault="00953ED2">
      <w:pPr>
        <w:pStyle w:val="a0"/>
        <w:rPr>
          <w:rFonts w:hint="cs"/>
          <w:rtl/>
        </w:rPr>
      </w:pPr>
    </w:p>
    <w:p w14:paraId="5CA012D0" w14:textId="77777777" w:rsidR="00000000" w:rsidRDefault="00953ED2">
      <w:pPr>
        <w:pStyle w:val="a0"/>
        <w:rPr>
          <w:rtl/>
        </w:rPr>
      </w:pPr>
      <w:r>
        <w:rPr>
          <w:rFonts w:hint="cs"/>
          <w:rtl/>
        </w:rPr>
        <w:t>חבר הכנסת יובל שטייניץ יציג הצעת חוק תקופת כהונת ראש המטה הכללי, התשס"ה-2005, שלו  ושל קבוצת חברי הכנסת. בבקשה.</w:t>
      </w:r>
    </w:p>
    <w:p w14:paraId="03FE9433" w14:textId="77777777" w:rsidR="00000000" w:rsidRDefault="00953ED2">
      <w:pPr>
        <w:pStyle w:val="a0"/>
        <w:rPr>
          <w:rFonts w:hint="cs"/>
          <w:rtl/>
        </w:rPr>
      </w:pPr>
    </w:p>
    <w:p w14:paraId="58882BD0" w14:textId="77777777" w:rsidR="00000000" w:rsidRDefault="00953ED2">
      <w:pPr>
        <w:pStyle w:val="a"/>
        <w:rPr>
          <w:rtl/>
        </w:rPr>
      </w:pPr>
      <w:bookmarkStart w:id="227" w:name="FS000000477T18_05_2005_14_39_03"/>
      <w:bookmarkStart w:id="228" w:name="FS000000477T18_05_2005_14_39_22"/>
      <w:bookmarkStart w:id="229" w:name="_Toc118183616"/>
      <w:bookmarkEnd w:id="227"/>
      <w:r>
        <w:rPr>
          <w:rFonts w:hint="eastAsia"/>
          <w:rtl/>
        </w:rPr>
        <w:t>יובל</w:t>
      </w:r>
      <w:r>
        <w:rPr>
          <w:rtl/>
        </w:rPr>
        <w:t xml:space="preserve"> שטייניץ (הליכוד):</w:t>
      </w:r>
      <w:bookmarkEnd w:id="229"/>
    </w:p>
    <w:p w14:paraId="7B05A8BE" w14:textId="77777777" w:rsidR="00000000" w:rsidRDefault="00953ED2">
      <w:pPr>
        <w:pStyle w:val="a0"/>
        <w:rPr>
          <w:rtl/>
        </w:rPr>
      </w:pPr>
    </w:p>
    <w:bookmarkEnd w:id="228"/>
    <w:p w14:paraId="23278D97" w14:textId="77777777" w:rsidR="00000000" w:rsidRDefault="00953ED2">
      <w:pPr>
        <w:pStyle w:val="a0"/>
        <w:rPr>
          <w:rFonts w:hint="cs"/>
          <w:rtl/>
        </w:rPr>
      </w:pPr>
      <w:r>
        <w:rPr>
          <w:rFonts w:hint="cs"/>
          <w:rtl/>
        </w:rPr>
        <w:t>אדוני היושב-ראש, חברי הכנסת, הצעת חוק באותו נושא. זאת לא הצעת חוק של ועדת החוץ והביטחון, אבל זאת הצעת חו</w:t>
      </w:r>
      <w:r>
        <w:rPr>
          <w:rFonts w:hint="cs"/>
          <w:rtl/>
        </w:rPr>
        <w:t xml:space="preserve">ק שחתומים עליה כעשרה, מרבית חברי ועדת החוץ והביטחון. ההצעה קובעת שתקופת כהונתו של הרמטכ"ל תהיה ארבע שנים מיום מינויו, והממשלה רשאית להאריך את כהונת ראש המטה הכללי לתקופה נוספת, שלא תעלה על שנה אחת, וזאת גם באישור של ועדת החוץ והביטחון של הכנסת. </w:t>
      </w:r>
    </w:p>
    <w:p w14:paraId="3F6FAA67" w14:textId="77777777" w:rsidR="00000000" w:rsidRDefault="00953ED2">
      <w:pPr>
        <w:pStyle w:val="a0"/>
        <w:rPr>
          <w:rFonts w:hint="cs"/>
          <w:rtl/>
        </w:rPr>
      </w:pPr>
    </w:p>
    <w:p w14:paraId="39E9155F" w14:textId="77777777" w:rsidR="00000000" w:rsidRDefault="00953ED2">
      <w:pPr>
        <w:pStyle w:val="a0"/>
        <w:rPr>
          <w:rFonts w:hint="cs"/>
          <w:rtl/>
        </w:rPr>
      </w:pPr>
      <w:r>
        <w:rPr>
          <w:rFonts w:hint="cs"/>
          <w:rtl/>
        </w:rPr>
        <w:t>אדוני היו</w:t>
      </w:r>
      <w:r>
        <w:rPr>
          <w:rFonts w:hint="cs"/>
          <w:rtl/>
        </w:rPr>
        <w:t>שב-ראש, בהצעת החוק שלנו חשבנו שממילא ברור וטריוויאלי שהממשלה יכולה גם להפסיק את כהונת הרמטכ"ל בכל עת, כמו את הכהונה של בעלי תפקידים אחרים שכפופים לממשלה. אבל, אם הדבר הזה - כמו שהיה בהצעות החוק הקודמות - דורש שינוי בהצעת החוק, אז הדבר הזה יובהר. מבחינה דמו</w:t>
      </w:r>
      <w:r>
        <w:rPr>
          <w:rFonts w:hint="cs"/>
          <w:rtl/>
        </w:rPr>
        <w:t xml:space="preserve">קרטית, לא יעלה על הדעת שתפקיד הרמטכ"ל יהיה חסין, ורמטכ"ל במדינה דמוקרטית יוכל להמשיך לכהן גם אם ראש הממשלה והממשלה החליטו אחרת. </w:t>
      </w:r>
    </w:p>
    <w:p w14:paraId="3DE5C331" w14:textId="77777777" w:rsidR="00000000" w:rsidRDefault="00953ED2">
      <w:pPr>
        <w:pStyle w:val="a0"/>
        <w:rPr>
          <w:rFonts w:hint="cs"/>
          <w:rtl/>
        </w:rPr>
      </w:pPr>
    </w:p>
    <w:p w14:paraId="327DF4EF" w14:textId="77777777" w:rsidR="00000000" w:rsidRDefault="00953ED2">
      <w:pPr>
        <w:pStyle w:val="af0"/>
        <w:rPr>
          <w:rtl/>
        </w:rPr>
      </w:pPr>
      <w:r>
        <w:rPr>
          <w:rFonts w:hint="eastAsia"/>
          <w:rtl/>
        </w:rPr>
        <w:t>קריאה</w:t>
      </w:r>
      <w:r>
        <w:rPr>
          <w:rtl/>
        </w:rPr>
        <w:t>:</w:t>
      </w:r>
    </w:p>
    <w:p w14:paraId="252A4F44" w14:textId="77777777" w:rsidR="00000000" w:rsidRDefault="00953ED2">
      <w:pPr>
        <w:pStyle w:val="a0"/>
        <w:rPr>
          <w:rFonts w:hint="cs"/>
          <w:rtl/>
        </w:rPr>
      </w:pPr>
    </w:p>
    <w:p w14:paraId="632FA065" w14:textId="77777777" w:rsidR="00000000" w:rsidRDefault="00953ED2">
      <w:pPr>
        <w:pStyle w:val="a0"/>
        <w:rPr>
          <w:rFonts w:hint="cs"/>
          <w:rtl/>
        </w:rPr>
      </w:pPr>
      <w:r>
        <w:rPr>
          <w:rFonts w:hint="cs"/>
          <w:rtl/>
        </w:rPr>
        <w:t>במדינה יהודית.</w:t>
      </w:r>
    </w:p>
    <w:p w14:paraId="3529217A" w14:textId="77777777" w:rsidR="00000000" w:rsidRDefault="00953ED2">
      <w:pPr>
        <w:pStyle w:val="a0"/>
        <w:rPr>
          <w:rFonts w:hint="cs"/>
          <w:rtl/>
        </w:rPr>
      </w:pPr>
    </w:p>
    <w:p w14:paraId="05F6168C" w14:textId="77777777" w:rsidR="00000000" w:rsidRDefault="00953ED2">
      <w:pPr>
        <w:pStyle w:val="-"/>
        <w:rPr>
          <w:rtl/>
        </w:rPr>
      </w:pPr>
      <w:bookmarkStart w:id="230" w:name="FS000000477T18_05_2005_14_42_38C"/>
      <w:bookmarkEnd w:id="230"/>
      <w:r>
        <w:rPr>
          <w:rFonts w:hint="eastAsia"/>
          <w:rtl/>
        </w:rPr>
        <w:t>יובל</w:t>
      </w:r>
      <w:r>
        <w:rPr>
          <w:rtl/>
        </w:rPr>
        <w:t xml:space="preserve"> שטייניץ (הליכוד):</w:t>
      </w:r>
    </w:p>
    <w:p w14:paraId="4CCBA870" w14:textId="77777777" w:rsidR="00000000" w:rsidRDefault="00953ED2">
      <w:pPr>
        <w:pStyle w:val="a0"/>
        <w:rPr>
          <w:rFonts w:hint="cs"/>
          <w:rtl/>
        </w:rPr>
      </w:pPr>
    </w:p>
    <w:p w14:paraId="3C09B7A4" w14:textId="77777777" w:rsidR="00000000" w:rsidRDefault="00953ED2">
      <w:pPr>
        <w:pStyle w:val="a0"/>
        <w:rPr>
          <w:rFonts w:hint="cs"/>
          <w:rtl/>
        </w:rPr>
      </w:pPr>
      <w:r>
        <w:rPr>
          <w:rFonts w:hint="cs"/>
          <w:rtl/>
        </w:rPr>
        <w:t>לא, זה קשור דווקא לדמוקרטית. גם במדינה דמוקרטית שהיא לא יהודית כך נהוג, כך מקו</w:t>
      </w:r>
      <w:r>
        <w:rPr>
          <w:rFonts w:hint="cs"/>
          <w:rtl/>
        </w:rPr>
        <w:t xml:space="preserve">בל. </w:t>
      </w:r>
    </w:p>
    <w:p w14:paraId="5BD6D815" w14:textId="77777777" w:rsidR="00000000" w:rsidRDefault="00953ED2">
      <w:pPr>
        <w:pStyle w:val="a0"/>
        <w:rPr>
          <w:rFonts w:hint="cs"/>
          <w:rtl/>
        </w:rPr>
      </w:pPr>
    </w:p>
    <w:p w14:paraId="5C2C7EBC" w14:textId="77777777" w:rsidR="00000000" w:rsidRDefault="00953ED2">
      <w:pPr>
        <w:pStyle w:val="a0"/>
        <w:rPr>
          <w:rFonts w:hint="cs"/>
          <w:rtl/>
        </w:rPr>
      </w:pPr>
      <w:r>
        <w:rPr>
          <w:rFonts w:hint="cs"/>
          <w:rtl/>
        </w:rPr>
        <w:t>הצעת החוק קובעת בפעם הראשונה מתכונת ברורה לכהונת הרמטכ"ל, כפי שנעשה בחוק השב"כ, כאשר תקופת כהונתו של ראש השב"כ, ראש מערכת ביטחונית חשובה אחרת, נקצבה לחמש שנים. אני אישית סברתי שצריך לשקול גם חמש שנים לכהונת הרמטכ"ל, אבל התפשרנו בסוף על ארבע, עם אופצי</w:t>
      </w:r>
      <w:r>
        <w:rPr>
          <w:rFonts w:hint="cs"/>
          <w:rtl/>
        </w:rPr>
        <w:t xml:space="preserve">ה להארכה בשנה. </w:t>
      </w:r>
    </w:p>
    <w:p w14:paraId="3206DBB9" w14:textId="77777777" w:rsidR="00000000" w:rsidRDefault="00953ED2">
      <w:pPr>
        <w:pStyle w:val="a0"/>
        <w:rPr>
          <w:rFonts w:hint="cs"/>
          <w:rtl/>
        </w:rPr>
      </w:pPr>
    </w:p>
    <w:p w14:paraId="4C28117D" w14:textId="77777777" w:rsidR="00000000" w:rsidRDefault="00953ED2">
      <w:pPr>
        <w:pStyle w:val="a0"/>
        <w:rPr>
          <w:rFonts w:hint="cs"/>
          <w:rtl/>
        </w:rPr>
      </w:pPr>
      <w:r>
        <w:rPr>
          <w:rFonts w:hint="cs"/>
          <w:rtl/>
        </w:rPr>
        <w:t>אני רוצה לציין את ההבדל, שבעיני הוא הבדל חשוב, שבמקרה של הארכה, כלומר של חריגה מהנורמה, זה מחייב גם את אישור מליאת הממשלה, אבל גם את אישור ועדת החוץ והביטחון של הכנסת. אני חושב שכך ראוי במקרה של הארכה, חשוב שגם הכנסת תאשר את הדברים, שזה יב</w:t>
      </w:r>
      <w:r>
        <w:rPr>
          <w:rFonts w:hint="cs"/>
          <w:rtl/>
        </w:rPr>
        <w:t xml:space="preserve">וא גם לבקרת הכנסת. </w:t>
      </w:r>
    </w:p>
    <w:p w14:paraId="3833B49D" w14:textId="77777777" w:rsidR="00000000" w:rsidRDefault="00953ED2">
      <w:pPr>
        <w:pStyle w:val="a0"/>
        <w:rPr>
          <w:rFonts w:hint="cs"/>
          <w:rtl/>
        </w:rPr>
      </w:pPr>
    </w:p>
    <w:p w14:paraId="32A4BA76" w14:textId="77777777" w:rsidR="00000000" w:rsidRDefault="00953ED2">
      <w:pPr>
        <w:pStyle w:val="a0"/>
        <w:rPr>
          <w:rFonts w:hint="cs"/>
          <w:rtl/>
        </w:rPr>
      </w:pPr>
      <w:r>
        <w:rPr>
          <w:rFonts w:hint="cs"/>
          <w:rtl/>
        </w:rPr>
        <w:t>אני מקווה שהצעת החוק תעבור במהירות. תודה.</w:t>
      </w:r>
    </w:p>
    <w:p w14:paraId="74920905" w14:textId="77777777" w:rsidR="00000000" w:rsidRDefault="00953ED2">
      <w:pPr>
        <w:pStyle w:val="a0"/>
        <w:rPr>
          <w:rFonts w:hint="cs"/>
          <w:rtl/>
        </w:rPr>
      </w:pPr>
    </w:p>
    <w:p w14:paraId="217101F3" w14:textId="77777777" w:rsidR="00000000" w:rsidRDefault="00953ED2">
      <w:pPr>
        <w:pStyle w:val="af1"/>
        <w:rPr>
          <w:rtl/>
        </w:rPr>
      </w:pPr>
      <w:r>
        <w:rPr>
          <w:rtl/>
        </w:rPr>
        <w:t>היו"ר יולי-יואל אדלשטיין:</w:t>
      </w:r>
    </w:p>
    <w:p w14:paraId="076487F2" w14:textId="77777777" w:rsidR="00000000" w:rsidRDefault="00953ED2">
      <w:pPr>
        <w:pStyle w:val="a0"/>
        <w:rPr>
          <w:rtl/>
        </w:rPr>
      </w:pPr>
    </w:p>
    <w:p w14:paraId="36BFF906" w14:textId="77777777" w:rsidR="00000000" w:rsidRDefault="00953ED2">
      <w:pPr>
        <w:pStyle w:val="a0"/>
        <w:rPr>
          <w:rFonts w:hint="cs"/>
          <w:rtl/>
        </w:rPr>
      </w:pPr>
      <w:r>
        <w:rPr>
          <w:rFonts w:hint="cs"/>
          <w:rtl/>
        </w:rPr>
        <w:t xml:space="preserve">תודה רבה. כבר רציתי להעיר לחבר הכנסת שטייניץ, שגם הנמקה מהמקום קצובה בזמן, בדיוק כמו שאתם מציעים לעשות עם כהונת הרמטכ"ל. </w:t>
      </w:r>
    </w:p>
    <w:p w14:paraId="7DC1382A" w14:textId="77777777" w:rsidR="00000000" w:rsidRDefault="00953ED2">
      <w:pPr>
        <w:pStyle w:val="a0"/>
        <w:rPr>
          <w:rFonts w:hint="cs"/>
          <w:rtl/>
        </w:rPr>
      </w:pPr>
    </w:p>
    <w:p w14:paraId="78948D0E" w14:textId="77777777" w:rsidR="00000000" w:rsidRDefault="00953ED2">
      <w:pPr>
        <w:pStyle w:val="a2"/>
        <w:rPr>
          <w:rtl/>
        </w:rPr>
      </w:pPr>
    </w:p>
    <w:p w14:paraId="75F43E34" w14:textId="77777777" w:rsidR="00000000" w:rsidRDefault="00953ED2">
      <w:pPr>
        <w:pStyle w:val="a2"/>
        <w:rPr>
          <w:rFonts w:hint="cs"/>
          <w:rtl/>
        </w:rPr>
      </w:pPr>
      <w:bookmarkStart w:id="231" w:name="_Toc118183617"/>
      <w:r>
        <w:rPr>
          <w:rtl/>
        </w:rPr>
        <w:t>הצעת חוק תקופת כהונת ראש המטה הכללי, התשס</w:t>
      </w:r>
      <w:r>
        <w:rPr>
          <w:rtl/>
        </w:rPr>
        <w:t>"ה-2005</w:t>
      </w:r>
      <w:bookmarkEnd w:id="231"/>
    </w:p>
    <w:p w14:paraId="3603554A" w14:textId="77777777" w:rsidR="00000000" w:rsidRDefault="00953ED2">
      <w:pPr>
        <w:pStyle w:val="a0"/>
        <w:ind w:firstLine="0"/>
        <w:rPr>
          <w:rFonts w:hint="cs"/>
          <w:rtl/>
        </w:rPr>
      </w:pPr>
      <w:r>
        <w:rPr>
          <w:rFonts w:hint="cs"/>
          <w:rtl/>
        </w:rPr>
        <w:t xml:space="preserve">[הצעת חוק פ/3301; </w:t>
      </w:r>
      <w:r>
        <w:rPr>
          <w:rFonts w:hint="eastAsia"/>
          <w:rtl/>
        </w:rPr>
        <w:t>נספחות</w:t>
      </w:r>
      <w:r>
        <w:rPr>
          <w:rtl/>
        </w:rPr>
        <w:t>.</w:t>
      </w:r>
      <w:r>
        <w:rPr>
          <w:rFonts w:hint="cs"/>
          <w:rtl/>
        </w:rPr>
        <w:t>]</w:t>
      </w:r>
    </w:p>
    <w:p w14:paraId="38EBD039" w14:textId="77777777" w:rsidR="00000000" w:rsidRDefault="00953ED2">
      <w:pPr>
        <w:pStyle w:val="-0"/>
        <w:rPr>
          <w:rFonts w:hint="cs"/>
          <w:rtl/>
        </w:rPr>
      </w:pPr>
      <w:r>
        <w:rPr>
          <w:rFonts w:hint="cs"/>
          <w:rtl/>
        </w:rPr>
        <w:t>(הצעת קבוצת חברי הכנסת)</w:t>
      </w:r>
    </w:p>
    <w:p w14:paraId="499FFA77" w14:textId="77777777" w:rsidR="00000000" w:rsidRDefault="00953ED2">
      <w:pPr>
        <w:pStyle w:val="a0"/>
        <w:rPr>
          <w:rFonts w:hint="cs"/>
          <w:rtl/>
        </w:rPr>
      </w:pPr>
    </w:p>
    <w:p w14:paraId="19588651" w14:textId="77777777" w:rsidR="00000000" w:rsidRDefault="00953ED2">
      <w:pPr>
        <w:pStyle w:val="af1"/>
        <w:rPr>
          <w:rtl/>
        </w:rPr>
      </w:pPr>
      <w:r>
        <w:rPr>
          <w:rFonts w:hint="eastAsia"/>
          <w:rtl/>
        </w:rPr>
        <w:t>היו</w:t>
      </w:r>
      <w:r>
        <w:rPr>
          <w:rtl/>
        </w:rPr>
        <w:t>"ר יולי-יואל אדלשטיין:</w:t>
      </w:r>
    </w:p>
    <w:p w14:paraId="74259828" w14:textId="77777777" w:rsidR="00000000" w:rsidRDefault="00953ED2">
      <w:pPr>
        <w:pStyle w:val="a0"/>
        <w:rPr>
          <w:rFonts w:hint="cs"/>
          <w:rtl/>
        </w:rPr>
      </w:pPr>
    </w:p>
    <w:p w14:paraId="614B225A" w14:textId="77777777" w:rsidR="00000000" w:rsidRDefault="00953ED2">
      <w:pPr>
        <w:pStyle w:val="a0"/>
        <w:rPr>
          <w:rFonts w:hint="cs"/>
          <w:rtl/>
        </w:rPr>
      </w:pPr>
      <w:r>
        <w:rPr>
          <w:rFonts w:hint="cs"/>
          <w:rtl/>
        </w:rPr>
        <w:t>חבר הכנסת יורי שטרן יציג הצעת חוק זהה, שמספרה פ/3301, ובטעות לא מופיעה בסדר-היום, בנושא תקופת כהונת הרמטכ"ל, ולאחר מכן סגן שר הביטחון, חבר הכנסת זאב בוים, ישיב לכל המציע</w:t>
      </w:r>
      <w:r>
        <w:rPr>
          <w:rFonts w:hint="cs"/>
          <w:rtl/>
        </w:rPr>
        <w:t>ים. ההצבעות יתקיימו בנפרד.</w:t>
      </w:r>
    </w:p>
    <w:p w14:paraId="1A71BF39" w14:textId="77777777" w:rsidR="00000000" w:rsidRDefault="00953ED2">
      <w:pPr>
        <w:pStyle w:val="a0"/>
        <w:rPr>
          <w:rFonts w:hint="cs"/>
          <w:rtl/>
        </w:rPr>
      </w:pPr>
    </w:p>
    <w:p w14:paraId="18C1B019" w14:textId="77777777" w:rsidR="00000000" w:rsidRDefault="00953ED2">
      <w:pPr>
        <w:pStyle w:val="a"/>
        <w:rPr>
          <w:rtl/>
        </w:rPr>
      </w:pPr>
      <w:bookmarkStart w:id="232" w:name="FS000000430T18_05_2005_13_34_21"/>
      <w:bookmarkStart w:id="233" w:name="_Toc118183618"/>
      <w:bookmarkEnd w:id="232"/>
      <w:r>
        <w:rPr>
          <w:rFonts w:hint="eastAsia"/>
          <w:rtl/>
        </w:rPr>
        <w:t>יורי</w:t>
      </w:r>
      <w:r>
        <w:rPr>
          <w:rtl/>
        </w:rPr>
        <w:t xml:space="preserve"> שטרן (האיחוד הלאומי - ישראל ביתנו):</w:t>
      </w:r>
      <w:bookmarkEnd w:id="233"/>
    </w:p>
    <w:p w14:paraId="598D6002" w14:textId="77777777" w:rsidR="00000000" w:rsidRDefault="00953ED2">
      <w:pPr>
        <w:pStyle w:val="a0"/>
        <w:rPr>
          <w:rFonts w:hint="cs"/>
          <w:rtl/>
        </w:rPr>
      </w:pPr>
    </w:p>
    <w:p w14:paraId="1FA91E05" w14:textId="77777777" w:rsidR="00000000" w:rsidRDefault="00953ED2">
      <w:pPr>
        <w:pStyle w:val="a0"/>
        <w:rPr>
          <w:rFonts w:hint="cs"/>
          <w:rtl/>
        </w:rPr>
      </w:pPr>
      <w:r>
        <w:rPr>
          <w:rFonts w:hint="cs"/>
          <w:rtl/>
        </w:rPr>
        <w:t xml:space="preserve">תודה. </w:t>
      </w:r>
    </w:p>
    <w:p w14:paraId="35F171DF" w14:textId="77777777" w:rsidR="00000000" w:rsidRDefault="00953ED2">
      <w:pPr>
        <w:pStyle w:val="a0"/>
        <w:rPr>
          <w:rFonts w:hint="cs"/>
          <w:rtl/>
        </w:rPr>
      </w:pPr>
    </w:p>
    <w:p w14:paraId="0AAA3981" w14:textId="77777777" w:rsidR="00000000" w:rsidRDefault="00953ED2">
      <w:pPr>
        <w:pStyle w:val="a0"/>
        <w:rPr>
          <w:rFonts w:hint="cs"/>
          <w:rtl/>
        </w:rPr>
      </w:pPr>
      <w:r>
        <w:rPr>
          <w:rFonts w:hint="cs"/>
          <w:rtl/>
        </w:rPr>
        <w:t xml:space="preserve">כבוד היושב-ראש, חברי הכנסת, היוזמה הזאת באה מכמה חברי כנסת בו-זמנית; אני הייתי הזריז בהם - לפי מספר ההצעה. מה גרם לנו להציע את ההצעות האלה? אני מחזיר אותנו ליום שבו נודע לנו שלא </w:t>
      </w:r>
      <w:r>
        <w:rPr>
          <w:rFonts w:hint="cs"/>
          <w:rtl/>
        </w:rPr>
        <w:t xml:space="preserve">מאריכים את תקופת כהונתו של בוגי יעלון, הרמטכ"ל הנוכחי. </w:t>
      </w:r>
    </w:p>
    <w:p w14:paraId="3F6CB3E6" w14:textId="77777777" w:rsidR="00000000" w:rsidRDefault="00953ED2">
      <w:pPr>
        <w:pStyle w:val="a0"/>
        <w:rPr>
          <w:rFonts w:hint="cs"/>
          <w:rtl/>
        </w:rPr>
      </w:pPr>
    </w:p>
    <w:p w14:paraId="483E5492" w14:textId="77777777" w:rsidR="00000000" w:rsidRDefault="00953ED2">
      <w:pPr>
        <w:pStyle w:val="a0"/>
        <w:rPr>
          <w:rFonts w:hint="cs"/>
          <w:rtl/>
        </w:rPr>
      </w:pPr>
      <w:r>
        <w:rPr>
          <w:rFonts w:hint="cs"/>
          <w:rtl/>
        </w:rPr>
        <w:t>אנחנו חייבים להפריד בין הדרג המקצועי והדרג הפוליטי, כך שההערכה המקצועית תהיה כמה שיותר בלתי תלויה ברצונות של מי שמחזיק בעמדה הפוליטית. בסופו של דבר הדרג הפוליטי קובע, אבל חייב להישמע קול בלתי תלוי וע</w:t>
      </w:r>
      <w:r>
        <w:rPr>
          <w:rFonts w:hint="cs"/>
          <w:rtl/>
        </w:rPr>
        <w:t>צמאי של הדרג המקצועי, הביטחוני. לצערי, בכל הדיונים סביב התוכנית האומללה הזאת, שנקראת תוכנית ההתנתקות, הושתק הדרג המקצועי והצבאי, וכך אנחנו נראים היום.</w:t>
      </w:r>
    </w:p>
    <w:p w14:paraId="1A3F52F6" w14:textId="77777777" w:rsidR="00000000" w:rsidRDefault="00953ED2">
      <w:pPr>
        <w:pStyle w:val="a0"/>
        <w:rPr>
          <w:rFonts w:hint="cs"/>
          <w:rtl/>
        </w:rPr>
      </w:pPr>
    </w:p>
    <w:p w14:paraId="0A5E6CC1" w14:textId="77777777" w:rsidR="00000000" w:rsidRDefault="00953ED2">
      <w:pPr>
        <w:pStyle w:val="af1"/>
        <w:rPr>
          <w:rtl/>
        </w:rPr>
      </w:pPr>
      <w:r>
        <w:rPr>
          <w:rtl/>
        </w:rPr>
        <w:t>היו"ר יולי-יואל אדלשטיין:</w:t>
      </w:r>
    </w:p>
    <w:p w14:paraId="637EE33B" w14:textId="77777777" w:rsidR="00000000" w:rsidRDefault="00953ED2">
      <w:pPr>
        <w:pStyle w:val="a0"/>
        <w:rPr>
          <w:rtl/>
        </w:rPr>
      </w:pPr>
    </w:p>
    <w:p w14:paraId="15E03457" w14:textId="77777777" w:rsidR="00000000" w:rsidRDefault="00953ED2">
      <w:pPr>
        <w:pStyle w:val="a0"/>
        <w:rPr>
          <w:rFonts w:hint="cs"/>
          <w:rtl/>
        </w:rPr>
      </w:pPr>
      <w:r>
        <w:rPr>
          <w:rFonts w:hint="cs"/>
          <w:rtl/>
        </w:rPr>
        <w:t xml:space="preserve">תודה רבה לחבר הכנסת יורי שטרן. עכשיו נשמע את תשובת סגן שר הביטחון, חבר הכנסת </w:t>
      </w:r>
      <w:r>
        <w:rPr>
          <w:rFonts w:hint="cs"/>
          <w:rtl/>
        </w:rPr>
        <w:t>זאב בוים. כידוע, ארבעה מציעים מקשיבים לאותה תשובה.</w:t>
      </w:r>
    </w:p>
    <w:p w14:paraId="5544A247" w14:textId="77777777" w:rsidR="00000000" w:rsidRDefault="00953ED2">
      <w:pPr>
        <w:pStyle w:val="a0"/>
        <w:rPr>
          <w:rFonts w:hint="cs"/>
          <w:rtl/>
        </w:rPr>
      </w:pPr>
    </w:p>
    <w:p w14:paraId="4512723B" w14:textId="77777777" w:rsidR="00000000" w:rsidRDefault="00953ED2">
      <w:pPr>
        <w:pStyle w:val="a"/>
        <w:rPr>
          <w:rtl/>
        </w:rPr>
      </w:pPr>
      <w:bookmarkStart w:id="234" w:name="FS000000464T18_05_2005_13_35_33"/>
      <w:bookmarkStart w:id="235" w:name="_Toc118183619"/>
      <w:bookmarkEnd w:id="234"/>
      <w:r>
        <w:rPr>
          <w:rFonts w:hint="eastAsia"/>
          <w:rtl/>
        </w:rPr>
        <w:t>סגן</w:t>
      </w:r>
      <w:r>
        <w:rPr>
          <w:rtl/>
        </w:rPr>
        <w:t xml:space="preserve"> שר הביטחון זאב בוים:</w:t>
      </w:r>
      <w:bookmarkEnd w:id="235"/>
    </w:p>
    <w:p w14:paraId="6FB5259C" w14:textId="77777777" w:rsidR="00000000" w:rsidRDefault="00953ED2">
      <w:pPr>
        <w:pStyle w:val="a0"/>
        <w:rPr>
          <w:rFonts w:hint="cs"/>
          <w:rtl/>
        </w:rPr>
      </w:pPr>
    </w:p>
    <w:p w14:paraId="1370CC42" w14:textId="77777777" w:rsidR="00000000" w:rsidRDefault="00953ED2">
      <w:pPr>
        <w:pStyle w:val="a0"/>
        <w:rPr>
          <w:rFonts w:hint="cs"/>
          <w:rtl/>
        </w:rPr>
      </w:pPr>
      <w:r>
        <w:rPr>
          <w:rFonts w:hint="cs"/>
          <w:rtl/>
        </w:rPr>
        <w:t xml:space="preserve">אני רואה שעכשיו מתפנים מהאולם, אבל שמעו את ההצעות חיילים שנמצאים בקורס, וזה טיימינג לא מתוכנן, אבל ראוי לדיון בנושא הזה. </w:t>
      </w:r>
    </w:p>
    <w:p w14:paraId="6958B9BE" w14:textId="77777777" w:rsidR="00000000" w:rsidRDefault="00953ED2">
      <w:pPr>
        <w:pStyle w:val="a0"/>
        <w:rPr>
          <w:rFonts w:hint="cs"/>
          <w:rtl/>
        </w:rPr>
      </w:pPr>
    </w:p>
    <w:p w14:paraId="0BDAAFF4" w14:textId="77777777" w:rsidR="00000000" w:rsidRDefault="00953ED2">
      <w:pPr>
        <w:pStyle w:val="a0"/>
        <w:rPr>
          <w:rFonts w:hint="cs"/>
          <w:rtl/>
        </w:rPr>
      </w:pPr>
      <w:r>
        <w:rPr>
          <w:rFonts w:hint="cs"/>
          <w:rtl/>
        </w:rPr>
        <w:t>אדוני היושב-ראש, חברי הכנסת, הממשלה תומכת בעקרונות המפו</w:t>
      </w:r>
      <w:r>
        <w:rPr>
          <w:rFonts w:hint="cs"/>
          <w:rtl/>
        </w:rPr>
        <w:t xml:space="preserve">רטים בהצעות החוק, ואף פועלת לגיבושה של הצעת חוק ממשלתית. לפיכך מוצע לתמוך בהצעות החוק בשלב הקריאה הטרומית, בשלב הזה, ובתנאי שחברי הכנסת יסכימו להמתין בהמשך הליך החקיקה עד להגשת הצעת החוק הממשלתית ולהצטרף אליה לכשתוגש. </w:t>
      </w:r>
    </w:p>
    <w:p w14:paraId="5F9CD5C4" w14:textId="77777777" w:rsidR="00000000" w:rsidRDefault="00953ED2">
      <w:pPr>
        <w:pStyle w:val="a0"/>
        <w:rPr>
          <w:rFonts w:hint="cs"/>
          <w:rtl/>
        </w:rPr>
      </w:pPr>
    </w:p>
    <w:p w14:paraId="1EC1ADE7" w14:textId="77777777" w:rsidR="00000000" w:rsidRDefault="00953ED2">
      <w:pPr>
        <w:pStyle w:val="a0"/>
        <w:rPr>
          <w:rFonts w:hint="cs"/>
          <w:rtl/>
        </w:rPr>
      </w:pPr>
      <w:r>
        <w:rPr>
          <w:rFonts w:hint="cs"/>
          <w:rtl/>
        </w:rPr>
        <w:t>ראוי כי נושא מסוג זה יוסדר בחקיקה ממ</w:t>
      </w:r>
      <w:r>
        <w:rPr>
          <w:rFonts w:hint="cs"/>
          <w:rtl/>
        </w:rPr>
        <w:t xml:space="preserve">שלתית. החקיקה הממשלתית אמורה להסדיר סוגיות נוספות, שלא נדונו בהצעת החוק, כגון מניעת האפשרות למנות לתפקיד ראש מטה כללי אדם שהורשע בעבירות מסוימות, וכן את דרך קביעת ממלא-המקום לראש המטה הכללי בהיעדרו. </w:t>
      </w:r>
    </w:p>
    <w:p w14:paraId="07392766" w14:textId="77777777" w:rsidR="00000000" w:rsidRDefault="00953ED2">
      <w:pPr>
        <w:pStyle w:val="a0"/>
        <w:rPr>
          <w:rFonts w:hint="cs"/>
          <w:rtl/>
        </w:rPr>
      </w:pPr>
    </w:p>
    <w:p w14:paraId="36A93B8A" w14:textId="77777777" w:rsidR="00000000" w:rsidRDefault="00953ED2">
      <w:pPr>
        <w:pStyle w:val="a0"/>
        <w:rPr>
          <w:rFonts w:hint="cs"/>
          <w:rtl/>
        </w:rPr>
      </w:pPr>
      <w:r>
        <w:rPr>
          <w:rFonts w:hint="cs"/>
          <w:rtl/>
        </w:rPr>
        <w:t xml:space="preserve">בנוסף, אחת מהצעות החוק </w:t>
      </w:r>
      <w:r>
        <w:rPr>
          <w:rtl/>
        </w:rPr>
        <w:t>–</w:t>
      </w:r>
      <w:r>
        <w:rPr>
          <w:rFonts w:hint="cs"/>
          <w:rtl/>
        </w:rPr>
        <w:t xml:space="preserve"> כמדומני של חברת הכנסת גבריאלי </w:t>
      </w:r>
      <w:r>
        <w:rPr>
          <w:rFonts w:hint="cs"/>
          <w:rtl/>
        </w:rPr>
        <w:t xml:space="preserve">- מבקשת לקבוע כי ניתן להאריך את הכהונה בשנה אחת מכל סיבה שהיא. עמדת מערכת הביטחון היא, כי יש לקבוע שההארכה תתבצע רק בנסיבות חירום. מכל מקום, סוגיות מהסוג הזה בוודאי תגענה לוועדה, לכשתידונה הצעות החוק הטרומיות האלה בה יחד עם הצעת החוק הממשלתית. </w:t>
      </w:r>
    </w:p>
    <w:p w14:paraId="155DDB8D" w14:textId="77777777" w:rsidR="00000000" w:rsidRDefault="00953ED2">
      <w:pPr>
        <w:pStyle w:val="a0"/>
        <w:rPr>
          <w:rFonts w:hint="cs"/>
          <w:rtl/>
        </w:rPr>
      </w:pPr>
    </w:p>
    <w:p w14:paraId="4CBC6F76" w14:textId="77777777" w:rsidR="00000000" w:rsidRDefault="00953ED2">
      <w:pPr>
        <w:pStyle w:val="a0"/>
        <w:rPr>
          <w:rFonts w:hint="cs"/>
          <w:rtl/>
        </w:rPr>
      </w:pPr>
      <w:r>
        <w:rPr>
          <w:rFonts w:hint="cs"/>
          <w:rtl/>
        </w:rPr>
        <w:t>אני מציע ל</w:t>
      </w:r>
      <w:r>
        <w:rPr>
          <w:rFonts w:hint="cs"/>
          <w:rtl/>
        </w:rPr>
        <w:t>תמוך בהצעות החוק בשלב הקריאה הטרומית. תודה.</w:t>
      </w:r>
    </w:p>
    <w:p w14:paraId="740CE764" w14:textId="77777777" w:rsidR="00000000" w:rsidRDefault="00953ED2">
      <w:pPr>
        <w:pStyle w:val="a0"/>
        <w:rPr>
          <w:rFonts w:hint="cs"/>
          <w:rtl/>
        </w:rPr>
      </w:pPr>
    </w:p>
    <w:p w14:paraId="2E15EC41" w14:textId="77777777" w:rsidR="00000000" w:rsidRDefault="00953ED2">
      <w:pPr>
        <w:pStyle w:val="af1"/>
        <w:rPr>
          <w:rtl/>
        </w:rPr>
      </w:pPr>
      <w:r>
        <w:rPr>
          <w:rtl/>
        </w:rPr>
        <w:t>היו"ר יולי-יואל אדלשטיין:</w:t>
      </w:r>
    </w:p>
    <w:p w14:paraId="1A153615" w14:textId="77777777" w:rsidR="00000000" w:rsidRDefault="00953ED2">
      <w:pPr>
        <w:pStyle w:val="a0"/>
        <w:rPr>
          <w:rtl/>
        </w:rPr>
      </w:pPr>
    </w:p>
    <w:p w14:paraId="3AC88D82" w14:textId="77777777" w:rsidR="00000000" w:rsidRDefault="00953ED2">
      <w:pPr>
        <w:pStyle w:val="a0"/>
        <w:rPr>
          <w:rFonts w:hint="cs"/>
          <w:rtl/>
        </w:rPr>
      </w:pPr>
      <w:r>
        <w:rPr>
          <w:rFonts w:hint="cs"/>
          <w:rtl/>
        </w:rPr>
        <w:t>אני מודה מאוד לסגן שר הביטחון. אני רוצה לשאול את המציעים: חברת הכנסת גבריאלי, מסכימה להתניית הממשלה?</w:t>
      </w:r>
    </w:p>
    <w:p w14:paraId="3AE991D0" w14:textId="77777777" w:rsidR="00000000" w:rsidRDefault="00953ED2">
      <w:pPr>
        <w:pStyle w:val="a0"/>
        <w:rPr>
          <w:rFonts w:hint="cs"/>
          <w:rtl/>
        </w:rPr>
      </w:pPr>
    </w:p>
    <w:p w14:paraId="2D8BAD62" w14:textId="77777777" w:rsidR="00000000" w:rsidRDefault="00953ED2">
      <w:pPr>
        <w:pStyle w:val="a"/>
        <w:rPr>
          <w:rtl/>
        </w:rPr>
      </w:pPr>
      <w:bookmarkStart w:id="236" w:name="FS000001039T18_05_2005_13_37_24"/>
      <w:bookmarkStart w:id="237" w:name="_Toc118183620"/>
      <w:bookmarkEnd w:id="236"/>
      <w:r>
        <w:rPr>
          <w:rFonts w:hint="eastAsia"/>
          <w:rtl/>
        </w:rPr>
        <w:t>ענבל</w:t>
      </w:r>
      <w:r>
        <w:rPr>
          <w:rtl/>
        </w:rPr>
        <w:t xml:space="preserve"> גבריאלי (הליכוד):</w:t>
      </w:r>
      <w:bookmarkEnd w:id="237"/>
    </w:p>
    <w:p w14:paraId="628753C1" w14:textId="77777777" w:rsidR="00000000" w:rsidRDefault="00953ED2">
      <w:pPr>
        <w:pStyle w:val="a0"/>
        <w:rPr>
          <w:rFonts w:hint="cs"/>
          <w:rtl/>
        </w:rPr>
      </w:pPr>
    </w:p>
    <w:p w14:paraId="7CA4F411" w14:textId="77777777" w:rsidR="00000000" w:rsidRDefault="00953ED2">
      <w:pPr>
        <w:pStyle w:val="a0"/>
        <w:rPr>
          <w:rFonts w:hint="cs"/>
          <w:rtl/>
        </w:rPr>
      </w:pPr>
      <w:r>
        <w:rPr>
          <w:rFonts w:hint="cs"/>
          <w:rtl/>
        </w:rPr>
        <w:t>אני מסכימה, ובלבד שהממשלה תגיש את ההצעה שלה בתוך זמן סביר.</w:t>
      </w:r>
    </w:p>
    <w:p w14:paraId="5F343206" w14:textId="77777777" w:rsidR="00000000" w:rsidRDefault="00953ED2">
      <w:pPr>
        <w:pStyle w:val="a0"/>
        <w:rPr>
          <w:rFonts w:hint="cs"/>
          <w:rtl/>
        </w:rPr>
      </w:pPr>
    </w:p>
    <w:p w14:paraId="70700823" w14:textId="77777777" w:rsidR="00000000" w:rsidRDefault="00953ED2">
      <w:pPr>
        <w:pStyle w:val="af0"/>
        <w:rPr>
          <w:rtl/>
        </w:rPr>
      </w:pPr>
      <w:r>
        <w:rPr>
          <w:rFonts w:hint="cs"/>
          <w:rtl/>
        </w:rPr>
        <w:t xml:space="preserve">סגן שר הביטחון </w:t>
      </w:r>
      <w:r>
        <w:rPr>
          <w:rFonts w:hint="eastAsia"/>
          <w:rtl/>
        </w:rPr>
        <w:t>זאב</w:t>
      </w:r>
      <w:r>
        <w:rPr>
          <w:rtl/>
        </w:rPr>
        <w:t xml:space="preserve"> בוים:</w:t>
      </w:r>
    </w:p>
    <w:p w14:paraId="14F51F81" w14:textId="77777777" w:rsidR="00000000" w:rsidRDefault="00953ED2">
      <w:pPr>
        <w:pStyle w:val="a0"/>
        <w:rPr>
          <w:rFonts w:hint="cs"/>
          <w:rtl/>
        </w:rPr>
      </w:pPr>
    </w:p>
    <w:p w14:paraId="1AC643D9" w14:textId="77777777" w:rsidR="00000000" w:rsidRDefault="00953ED2">
      <w:pPr>
        <w:pStyle w:val="a0"/>
        <w:rPr>
          <w:rFonts w:hint="cs"/>
          <w:rtl/>
        </w:rPr>
      </w:pPr>
      <w:r>
        <w:rPr>
          <w:rFonts w:hint="cs"/>
          <w:rtl/>
        </w:rPr>
        <w:t>בתוך ארבע שנים.</w:t>
      </w:r>
    </w:p>
    <w:p w14:paraId="4325A736" w14:textId="77777777" w:rsidR="00000000" w:rsidRDefault="00953ED2">
      <w:pPr>
        <w:pStyle w:val="a0"/>
        <w:rPr>
          <w:rFonts w:hint="cs"/>
          <w:rtl/>
        </w:rPr>
      </w:pPr>
    </w:p>
    <w:p w14:paraId="168C921E" w14:textId="77777777" w:rsidR="00000000" w:rsidRDefault="00953ED2">
      <w:pPr>
        <w:pStyle w:val="af1"/>
        <w:rPr>
          <w:rtl/>
        </w:rPr>
      </w:pPr>
      <w:r>
        <w:rPr>
          <w:rFonts w:hint="eastAsia"/>
          <w:rtl/>
        </w:rPr>
        <w:t>היו</w:t>
      </w:r>
      <w:r>
        <w:rPr>
          <w:rtl/>
        </w:rPr>
        <w:t>"ר יולי-יואל אדלשטיין:</w:t>
      </w:r>
    </w:p>
    <w:p w14:paraId="29CE5806" w14:textId="77777777" w:rsidR="00000000" w:rsidRDefault="00953ED2">
      <w:pPr>
        <w:pStyle w:val="a0"/>
        <w:rPr>
          <w:rFonts w:hint="cs"/>
          <w:rtl/>
        </w:rPr>
      </w:pPr>
    </w:p>
    <w:p w14:paraId="6C13B0D3" w14:textId="77777777" w:rsidR="00000000" w:rsidRDefault="00953ED2">
      <w:pPr>
        <w:pStyle w:val="a0"/>
        <w:rPr>
          <w:rFonts w:hint="cs"/>
          <w:rtl/>
        </w:rPr>
      </w:pPr>
      <w:r>
        <w:rPr>
          <w:rFonts w:hint="cs"/>
          <w:rtl/>
        </w:rPr>
        <w:t xml:space="preserve">תשובת שר הביטחון: אם הממשלה תתקיים זמן סביר, היא תגיש את הצעת החוק בתוך פרק זמן סביר. </w:t>
      </w:r>
    </w:p>
    <w:p w14:paraId="4A7375E7" w14:textId="77777777" w:rsidR="00000000" w:rsidRDefault="00953ED2">
      <w:pPr>
        <w:pStyle w:val="a0"/>
        <w:rPr>
          <w:rFonts w:hint="cs"/>
          <w:rtl/>
        </w:rPr>
      </w:pPr>
    </w:p>
    <w:p w14:paraId="4A7F0472" w14:textId="77777777" w:rsidR="00000000" w:rsidRDefault="00953ED2">
      <w:pPr>
        <w:pStyle w:val="a0"/>
        <w:rPr>
          <w:rFonts w:hint="cs"/>
          <w:rtl/>
        </w:rPr>
      </w:pPr>
      <w:r>
        <w:rPr>
          <w:rFonts w:hint="cs"/>
          <w:rtl/>
        </w:rPr>
        <w:t>חבר הכנסת אהוד רצאבי, מקבל את תנאי הממשלה?</w:t>
      </w:r>
    </w:p>
    <w:p w14:paraId="05DA67FA" w14:textId="77777777" w:rsidR="00000000" w:rsidRDefault="00953ED2">
      <w:pPr>
        <w:pStyle w:val="a0"/>
        <w:rPr>
          <w:rFonts w:hint="cs"/>
          <w:rtl/>
        </w:rPr>
      </w:pPr>
    </w:p>
    <w:p w14:paraId="26D39E24" w14:textId="77777777" w:rsidR="00000000" w:rsidRDefault="00953ED2">
      <w:pPr>
        <w:pStyle w:val="af0"/>
        <w:rPr>
          <w:rtl/>
        </w:rPr>
      </w:pPr>
      <w:r>
        <w:rPr>
          <w:rFonts w:hint="eastAsia"/>
          <w:rtl/>
        </w:rPr>
        <w:t>אהוד</w:t>
      </w:r>
      <w:r>
        <w:rPr>
          <w:rtl/>
        </w:rPr>
        <w:t xml:space="preserve"> רצאבי (שינוי):</w:t>
      </w:r>
    </w:p>
    <w:p w14:paraId="1F668706" w14:textId="77777777" w:rsidR="00000000" w:rsidRDefault="00953ED2">
      <w:pPr>
        <w:pStyle w:val="a0"/>
        <w:rPr>
          <w:rFonts w:hint="cs"/>
          <w:rtl/>
        </w:rPr>
      </w:pPr>
    </w:p>
    <w:p w14:paraId="3B56B0A5" w14:textId="77777777" w:rsidR="00000000" w:rsidRDefault="00953ED2">
      <w:pPr>
        <w:pStyle w:val="a0"/>
        <w:rPr>
          <w:rFonts w:hint="cs"/>
          <w:rtl/>
        </w:rPr>
      </w:pPr>
      <w:r>
        <w:rPr>
          <w:rFonts w:hint="cs"/>
          <w:rtl/>
        </w:rPr>
        <w:t>הייתי רוצה לשמוע הגדרה של זמן ס</w:t>
      </w:r>
      <w:r>
        <w:rPr>
          <w:rFonts w:hint="cs"/>
          <w:rtl/>
        </w:rPr>
        <w:t>ביר.</w:t>
      </w:r>
    </w:p>
    <w:p w14:paraId="07C37E04" w14:textId="77777777" w:rsidR="00000000" w:rsidRDefault="00953ED2">
      <w:pPr>
        <w:pStyle w:val="a0"/>
        <w:rPr>
          <w:rFonts w:hint="cs"/>
          <w:rtl/>
        </w:rPr>
      </w:pPr>
    </w:p>
    <w:p w14:paraId="71C60B49" w14:textId="77777777" w:rsidR="00000000" w:rsidRDefault="00953ED2">
      <w:pPr>
        <w:pStyle w:val="af0"/>
        <w:rPr>
          <w:rtl/>
        </w:rPr>
      </w:pPr>
      <w:r>
        <w:rPr>
          <w:rFonts w:hint="eastAsia"/>
          <w:rtl/>
        </w:rPr>
        <w:t>גדעון</w:t>
      </w:r>
      <w:r>
        <w:rPr>
          <w:rtl/>
        </w:rPr>
        <w:t xml:space="preserve"> סער (הליכוד):</w:t>
      </w:r>
    </w:p>
    <w:p w14:paraId="55ABD353" w14:textId="77777777" w:rsidR="00000000" w:rsidRDefault="00953ED2">
      <w:pPr>
        <w:pStyle w:val="a0"/>
        <w:rPr>
          <w:rFonts w:hint="cs"/>
          <w:rtl/>
        </w:rPr>
      </w:pPr>
    </w:p>
    <w:p w14:paraId="3BD6EEE5" w14:textId="77777777" w:rsidR="00000000" w:rsidRDefault="00953ED2">
      <w:pPr>
        <w:pStyle w:val="a0"/>
        <w:rPr>
          <w:rFonts w:hint="cs"/>
          <w:rtl/>
        </w:rPr>
      </w:pPr>
      <w:r>
        <w:rPr>
          <w:rFonts w:hint="cs"/>
          <w:rtl/>
        </w:rPr>
        <w:t xml:space="preserve">בתוך תקופת המושב הזה של הכנסת. </w:t>
      </w:r>
    </w:p>
    <w:p w14:paraId="3F979591" w14:textId="77777777" w:rsidR="00000000" w:rsidRDefault="00953ED2">
      <w:pPr>
        <w:pStyle w:val="a0"/>
        <w:rPr>
          <w:rFonts w:hint="cs"/>
          <w:rtl/>
        </w:rPr>
      </w:pPr>
    </w:p>
    <w:p w14:paraId="3551B55E" w14:textId="77777777" w:rsidR="00000000" w:rsidRDefault="00953ED2">
      <w:pPr>
        <w:pStyle w:val="af1"/>
        <w:rPr>
          <w:rtl/>
        </w:rPr>
      </w:pPr>
      <w:r>
        <w:rPr>
          <w:rtl/>
        </w:rPr>
        <w:t>היו"ר יולי-יואל אדלשטיין:</w:t>
      </w:r>
    </w:p>
    <w:p w14:paraId="1AA79AE3" w14:textId="77777777" w:rsidR="00000000" w:rsidRDefault="00953ED2">
      <w:pPr>
        <w:pStyle w:val="a0"/>
        <w:rPr>
          <w:rtl/>
        </w:rPr>
      </w:pPr>
    </w:p>
    <w:p w14:paraId="2AEDB1BC" w14:textId="77777777" w:rsidR="00000000" w:rsidRDefault="00953ED2">
      <w:pPr>
        <w:pStyle w:val="a0"/>
        <w:rPr>
          <w:rFonts w:hint="cs"/>
          <w:rtl/>
        </w:rPr>
      </w:pPr>
      <w:r>
        <w:rPr>
          <w:rFonts w:hint="cs"/>
          <w:rtl/>
        </w:rPr>
        <w:t xml:space="preserve">התקבלה הצעת יושב-ראש הקואליציה, שאני מבין שהיא מקובלת גם על משרד הביטחון וגם על כל המציעים. הממשלה מודיעה שבמושב הנוכחי בכוונתה להגיש את הצעת החוק הממשלתית בנושא. </w:t>
      </w:r>
    </w:p>
    <w:p w14:paraId="7BC846C5" w14:textId="77777777" w:rsidR="00000000" w:rsidRDefault="00953ED2">
      <w:pPr>
        <w:pStyle w:val="af0"/>
        <w:rPr>
          <w:rFonts w:hint="cs"/>
          <w:rtl/>
        </w:rPr>
      </w:pPr>
    </w:p>
    <w:p w14:paraId="4D4FECBA" w14:textId="77777777" w:rsidR="00000000" w:rsidRDefault="00953ED2">
      <w:pPr>
        <w:pStyle w:val="af0"/>
        <w:rPr>
          <w:rtl/>
        </w:rPr>
      </w:pPr>
      <w:r>
        <w:rPr>
          <w:rFonts w:hint="eastAsia"/>
          <w:rtl/>
        </w:rPr>
        <w:t>אבשל</w:t>
      </w:r>
      <w:r>
        <w:rPr>
          <w:rFonts w:hint="eastAsia"/>
          <w:rtl/>
        </w:rPr>
        <w:t>ום</w:t>
      </w:r>
      <w:r>
        <w:rPr>
          <w:rtl/>
        </w:rPr>
        <w:t xml:space="preserve"> וילן (יחד):</w:t>
      </w:r>
    </w:p>
    <w:p w14:paraId="0E396A79" w14:textId="77777777" w:rsidR="00000000" w:rsidRDefault="00953ED2">
      <w:pPr>
        <w:pStyle w:val="a0"/>
        <w:rPr>
          <w:rFonts w:hint="cs"/>
          <w:rtl/>
        </w:rPr>
      </w:pPr>
    </w:p>
    <w:p w14:paraId="4BB661B3" w14:textId="77777777" w:rsidR="00000000" w:rsidRDefault="00953ED2">
      <w:pPr>
        <w:pStyle w:val="a0"/>
        <w:rPr>
          <w:rFonts w:hint="cs"/>
          <w:rtl/>
        </w:rPr>
      </w:pPr>
      <w:r>
        <w:rPr>
          <w:rFonts w:hint="cs"/>
          <w:rtl/>
        </w:rPr>
        <w:t>בכנס הנוכחי.</w:t>
      </w:r>
    </w:p>
    <w:p w14:paraId="2ECEDD48" w14:textId="77777777" w:rsidR="00000000" w:rsidRDefault="00953ED2">
      <w:pPr>
        <w:pStyle w:val="a0"/>
        <w:rPr>
          <w:rFonts w:hint="cs"/>
          <w:rtl/>
        </w:rPr>
      </w:pPr>
    </w:p>
    <w:p w14:paraId="510BD10C" w14:textId="77777777" w:rsidR="00000000" w:rsidRDefault="00953ED2">
      <w:pPr>
        <w:pStyle w:val="af1"/>
        <w:rPr>
          <w:rtl/>
        </w:rPr>
      </w:pPr>
      <w:r>
        <w:rPr>
          <w:rtl/>
        </w:rPr>
        <w:t>היו"ר יולי-יואל אדלשטיין:</w:t>
      </w:r>
    </w:p>
    <w:p w14:paraId="4D5F948C" w14:textId="77777777" w:rsidR="00000000" w:rsidRDefault="00953ED2">
      <w:pPr>
        <w:pStyle w:val="a0"/>
        <w:rPr>
          <w:rtl/>
        </w:rPr>
      </w:pPr>
    </w:p>
    <w:p w14:paraId="66D29ADF" w14:textId="77777777" w:rsidR="00000000" w:rsidRDefault="00953ED2">
      <w:pPr>
        <w:pStyle w:val="a0"/>
        <w:rPr>
          <w:rFonts w:hint="cs"/>
          <w:rtl/>
        </w:rPr>
      </w:pPr>
      <w:r>
        <w:rPr>
          <w:rFonts w:hint="cs"/>
          <w:rtl/>
        </w:rPr>
        <w:t xml:space="preserve">הכנס הנוכחי יסיים גם את המושב הנוכחי, אלא אם נצליח במשהו אחר. </w:t>
      </w:r>
    </w:p>
    <w:p w14:paraId="388C38F3" w14:textId="77777777" w:rsidR="00000000" w:rsidRDefault="00953ED2">
      <w:pPr>
        <w:pStyle w:val="a0"/>
        <w:rPr>
          <w:rFonts w:hint="cs"/>
          <w:rtl/>
        </w:rPr>
      </w:pPr>
    </w:p>
    <w:p w14:paraId="7671973E" w14:textId="77777777" w:rsidR="00000000" w:rsidRDefault="00953ED2">
      <w:pPr>
        <w:pStyle w:val="a0"/>
        <w:rPr>
          <w:rFonts w:hint="cs"/>
          <w:rtl/>
        </w:rPr>
      </w:pPr>
      <w:r>
        <w:rPr>
          <w:rFonts w:hint="cs"/>
          <w:rtl/>
        </w:rPr>
        <w:t>אם כן, נעבור להצבעות. הצעת חוק תקופת כהונת ראש המטה הכללי, התשס"ה-2005, של חברת הכנסת ענבל גבריאלי. ההצבעה החלה.</w:t>
      </w:r>
    </w:p>
    <w:p w14:paraId="7EC424F9" w14:textId="77777777" w:rsidR="00000000" w:rsidRDefault="00953ED2">
      <w:pPr>
        <w:pStyle w:val="a0"/>
        <w:rPr>
          <w:rFonts w:hint="cs"/>
          <w:rtl/>
        </w:rPr>
      </w:pPr>
    </w:p>
    <w:p w14:paraId="45CB639C" w14:textId="77777777" w:rsidR="00000000" w:rsidRDefault="00953ED2">
      <w:pPr>
        <w:pStyle w:val="ab"/>
        <w:bidi/>
        <w:rPr>
          <w:rFonts w:hint="cs"/>
          <w:rtl/>
        </w:rPr>
      </w:pPr>
      <w:r>
        <w:rPr>
          <w:rFonts w:hint="cs"/>
          <w:rtl/>
        </w:rPr>
        <w:t>הצבעה מס' 8</w:t>
      </w:r>
    </w:p>
    <w:p w14:paraId="26B93AF4" w14:textId="77777777" w:rsidR="00000000" w:rsidRDefault="00953ED2">
      <w:pPr>
        <w:pStyle w:val="a0"/>
        <w:rPr>
          <w:rFonts w:hint="cs"/>
          <w:rtl/>
        </w:rPr>
      </w:pPr>
    </w:p>
    <w:p w14:paraId="2B176FF8" w14:textId="77777777" w:rsidR="00000000" w:rsidRDefault="00953ED2">
      <w:pPr>
        <w:pStyle w:val="ac"/>
        <w:bidi/>
        <w:rPr>
          <w:rFonts w:hint="cs"/>
          <w:rtl/>
        </w:rPr>
      </w:pPr>
      <w:r>
        <w:rPr>
          <w:rFonts w:hint="cs"/>
          <w:rtl/>
        </w:rPr>
        <w:t>בעד ההצע</w:t>
      </w:r>
      <w:r>
        <w:rPr>
          <w:rFonts w:hint="cs"/>
          <w:rtl/>
        </w:rPr>
        <w:t xml:space="preserve">ה להעביר את הצעת החוק לדיון מוקדם בוועדה </w:t>
      </w:r>
      <w:r>
        <w:rPr>
          <w:rtl/>
        </w:rPr>
        <w:t>–</w:t>
      </w:r>
      <w:r>
        <w:rPr>
          <w:rFonts w:hint="cs"/>
          <w:rtl/>
        </w:rPr>
        <w:t xml:space="preserve"> 30</w:t>
      </w:r>
    </w:p>
    <w:p w14:paraId="3D2F41F4" w14:textId="77777777" w:rsidR="00000000" w:rsidRDefault="00953ED2">
      <w:pPr>
        <w:pStyle w:val="ac"/>
        <w:bidi/>
        <w:rPr>
          <w:rFonts w:hint="cs"/>
          <w:rtl/>
        </w:rPr>
      </w:pPr>
      <w:r>
        <w:rPr>
          <w:rFonts w:hint="cs"/>
          <w:rtl/>
        </w:rPr>
        <w:t xml:space="preserve">נגד </w:t>
      </w:r>
      <w:r>
        <w:rPr>
          <w:rtl/>
        </w:rPr>
        <w:t>–</w:t>
      </w:r>
      <w:r>
        <w:rPr>
          <w:rFonts w:hint="cs"/>
          <w:rtl/>
        </w:rPr>
        <w:t xml:space="preserve"> אין</w:t>
      </w:r>
    </w:p>
    <w:p w14:paraId="590204B5" w14:textId="77777777" w:rsidR="00000000" w:rsidRDefault="00953ED2">
      <w:pPr>
        <w:pStyle w:val="ac"/>
        <w:bidi/>
        <w:rPr>
          <w:rFonts w:hint="cs"/>
          <w:rtl/>
        </w:rPr>
      </w:pPr>
      <w:r>
        <w:rPr>
          <w:rFonts w:hint="cs"/>
          <w:rtl/>
        </w:rPr>
        <w:t xml:space="preserve">נמנעים </w:t>
      </w:r>
      <w:r>
        <w:rPr>
          <w:rtl/>
        </w:rPr>
        <w:t>–</w:t>
      </w:r>
      <w:r>
        <w:rPr>
          <w:rFonts w:hint="cs"/>
          <w:rtl/>
        </w:rPr>
        <w:t xml:space="preserve"> 3</w:t>
      </w:r>
    </w:p>
    <w:p w14:paraId="3D7B7024" w14:textId="77777777" w:rsidR="00000000" w:rsidRDefault="00953ED2">
      <w:pPr>
        <w:pStyle w:val="ad"/>
        <w:bidi/>
        <w:rPr>
          <w:rFonts w:hint="cs"/>
          <w:rtl/>
        </w:rPr>
      </w:pPr>
      <w:r>
        <w:rPr>
          <w:rFonts w:hint="cs"/>
          <w:rtl/>
        </w:rPr>
        <w:t>ההצעה להעביר את הצעת חוק תקופת כהונת ראש המטה הכללי, התשס"ה-2005, לדיון מוקדם בוועדה שתקבע ועדת הכנסת נתקבלה.</w:t>
      </w:r>
    </w:p>
    <w:p w14:paraId="4389ED7E" w14:textId="77777777" w:rsidR="00000000" w:rsidRDefault="00953ED2">
      <w:pPr>
        <w:pStyle w:val="a0"/>
        <w:rPr>
          <w:rFonts w:hint="cs"/>
          <w:rtl/>
        </w:rPr>
      </w:pPr>
    </w:p>
    <w:p w14:paraId="1D68E181" w14:textId="77777777" w:rsidR="00000000" w:rsidRDefault="00953ED2">
      <w:pPr>
        <w:pStyle w:val="af1"/>
        <w:rPr>
          <w:rtl/>
        </w:rPr>
      </w:pPr>
      <w:r>
        <w:rPr>
          <w:rFonts w:hint="eastAsia"/>
          <w:rtl/>
        </w:rPr>
        <w:t>היו</w:t>
      </w:r>
      <w:r>
        <w:rPr>
          <w:rtl/>
        </w:rPr>
        <w:t>"ר יולי-יואל אדלשטיין:</w:t>
      </w:r>
    </w:p>
    <w:p w14:paraId="5B9FC676" w14:textId="77777777" w:rsidR="00000000" w:rsidRDefault="00953ED2">
      <w:pPr>
        <w:pStyle w:val="a0"/>
        <w:rPr>
          <w:rFonts w:hint="cs"/>
          <w:rtl/>
        </w:rPr>
      </w:pPr>
    </w:p>
    <w:p w14:paraId="1B8D8A57" w14:textId="77777777" w:rsidR="00000000" w:rsidRDefault="00953ED2">
      <w:pPr>
        <w:pStyle w:val="a0"/>
        <w:rPr>
          <w:rFonts w:hint="cs"/>
          <w:rtl/>
        </w:rPr>
      </w:pPr>
      <w:r>
        <w:rPr>
          <w:rFonts w:hint="cs"/>
          <w:rtl/>
        </w:rPr>
        <w:t>בעד - 30, אין מתנגדים, שלושה נמנעים. לכן, הצעת החוק</w:t>
      </w:r>
      <w:r>
        <w:rPr>
          <w:rFonts w:hint="cs"/>
          <w:rtl/>
        </w:rPr>
        <w:t xml:space="preserve"> של חברת הכנסת גבריאלי אושרה בקריאה טרומית, ותוכן לקריאה ראשונה בוועדת החוץ והביטחון, אני מבין.</w:t>
      </w:r>
    </w:p>
    <w:p w14:paraId="2000ED8B" w14:textId="77777777" w:rsidR="00000000" w:rsidRDefault="00953ED2">
      <w:pPr>
        <w:pStyle w:val="a0"/>
        <w:rPr>
          <w:rFonts w:hint="cs"/>
          <w:rtl/>
        </w:rPr>
      </w:pPr>
    </w:p>
    <w:p w14:paraId="5EA5C157" w14:textId="77777777" w:rsidR="00000000" w:rsidRDefault="00953ED2">
      <w:pPr>
        <w:pStyle w:val="af0"/>
        <w:rPr>
          <w:rtl/>
        </w:rPr>
      </w:pPr>
      <w:r>
        <w:rPr>
          <w:rFonts w:hint="eastAsia"/>
          <w:rtl/>
        </w:rPr>
        <w:t>רוני</w:t>
      </w:r>
      <w:r>
        <w:rPr>
          <w:rtl/>
        </w:rPr>
        <w:t xml:space="preserve"> בר-און (הליכוד):</w:t>
      </w:r>
    </w:p>
    <w:p w14:paraId="17F70A43" w14:textId="77777777" w:rsidR="00000000" w:rsidRDefault="00953ED2">
      <w:pPr>
        <w:pStyle w:val="a0"/>
        <w:rPr>
          <w:rFonts w:hint="cs"/>
          <w:rtl/>
        </w:rPr>
      </w:pPr>
    </w:p>
    <w:p w14:paraId="7B517624" w14:textId="77777777" w:rsidR="00000000" w:rsidRDefault="00953ED2">
      <w:pPr>
        <w:pStyle w:val="a0"/>
        <w:rPr>
          <w:rFonts w:hint="cs"/>
          <w:rtl/>
        </w:rPr>
      </w:pPr>
      <w:r>
        <w:rPr>
          <w:rFonts w:hint="cs"/>
          <w:rtl/>
        </w:rPr>
        <w:t xml:space="preserve">ועדת חוקה. </w:t>
      </w:r>
    </w:p>
    <w:p w14:paraId="7F2E400E" w14:textId="77777777" w:rsidR="00000000" w:rsidRDefault="00953ED2">
      <w:pPr>
        <w:pStyle w:val="a0"/>
        <w:rPr>
          <w:rFonts w:hint="cs"/>
          <w:rtl/>
        </w:rPr>
      </w:pPr>
    </w:p>
    <w:p w14:paraId="2C5C5864" w14:textId="77777777" w:rsidR="00000000" w:rsidRDefault="00953ED2">
      <w:pPr>
        <w:pStyle w:val="af0"/>
        <w:rPr>
          <w:rtl/>
        </w:rPr>
      </w:pPr>
      <w:r>
        <w:rPr>
          <w:rFonts w:hint="eastAsia"/>
          <w:rtl/>
        </w:rPr>
        <w:t>אבשלום</w:t>
      </w:r>
      <w:r>
        <w:rPr>
          <w:rtl/>
        </w:rPr>
        <w:t xml:space="preserve"> וילן (יחד):</w:t>
      </w:r>
    </w:p>
    <w:p w14:paraId="6DB7BF2E" w14:textId="77777777" w:rsidR="00000000" w:rsidRDefault="00953ED2">
      <w:pPr>
        <w:pStyle w:val="a0"/>
        <w:rPr>
          <w:rFonts w:hint="cs"/>
          <w:rtl/>
        </w:rPr>
      </w:pPr>
    </w:p>
    <w:p w14:paraId="3D2E3329" w14:textId="77777777" w:rsidR="00000000" w:rsidRDefault="00953ED2">
      <w:pPr>
        <w:pStyle w:val="a0"/>
        <w:rPr>
          <w:rFonts w:hint="cs"/>
          <w:rtl/>
        </w:rPr>
      </w:pPr>
      <w:r>
        <w:rPr>
          <w:rFonts w:hint="cs"/>
          <w:rtl/>
        </w:rPr>
        <w:t>זה מופיע בחוק-יסוד.</w:t>
      </w:r>
    </w:p>
    <w:p w14:paraId="306D71A7" w14:textId="77777777" w:rsidR="00000000" w:rsidRDefault="00953ED2">
      <w:pPr>
        <w:pStyle w:val="a0"/>
        <w:rPr>
          <w:rFonts w:hint="cs"/>
          <w:rtl/>
        </w:rPr>
      </w:pPr>
    </w:p>
    <w:p w14:paraId="71ADF1A0" w14:textId="77777777" w:rsidR="00000000" w:rsidRDefault="00953ED2">
      <w:pPr>
        <w:pStyle w:val="af1"/>
        <w:rPr>
          <w:rtl/>
        </w:rPr>
      </w:pPr>
      <w:r>
        <w:rPr>
          <w:rtl/>
        </w:rPr>
        <w:t>היו"ר יולי-יואל אדלשטיין:</w:t>
      </w:r>
    </w:p>
    <w:p w14:paraId="391B7EC9" w14:textId="77777777" w:rsidR="00000000" w:rsidRDefault="00953ED2">
      <w:pPr>
        <w:pStyle w:val="a0"/>
        <w:rPr>
          <w:rtl/>
        </w:rPr>
      </w:pPr>
    </w:p>
    <w:p w14:paraId="6EDBC201" w14:textId="77777777" w:rsidR="00000000" w:rsidRDefault="00953ED2">
      <w:pPr>
        <w:pStyle w:val="a0"/>
        <w:rPr>
          <w:rFonts w:hint="cs"/>
          <w:rtl/>
        </w:rPr>
      </w:pPr>
      <w:r>
        <w:rPr>
          <w:rFonts w:hint="cs"/>
          <w:rtl/>
        </w:rPr>
        <w:t>מכיוון שנתגלעו חילוקי דעות, נעביר את הנושא לוועדת הכנסת</w:t>
      </w:r>
      <w:r>
        <w:rPr>
          <w:rFonts w:hint="cs"/>
          <w:rtl/>
        </w:rPr>
        <w:t xml:space="preserve"> שתקבע. אני חסר סמכות בנושא הזה, בסיוע היועצת המשפטית של הכנסת. </w:t>
      </w:r>
    </w:p>
    <w:p w14:paraId="7FAE8A29" w14:textId="77777777" w:rsidR="00000000" w:rsidRDefault="00953ED2">
      <w:pPr>
        <w:pStyle w:val="a0"/>
        <w:rPr>
          <w:rFonts w:hint="cs"/>
          <w:rtl/>
        </w:rPr>
      </w:pPr>
    </w:p>
    <w:p w14:paraId="65F73304" w14:textId="77777777" w:rsidR="00000000" w:rsidRDefault="00953ED2">
      <w:pPr>
        <w:pStyle w:val="a0"/>
        <w:rPr>
          <w:rFonts w:hint="cs"/>
          <w:rtl/>
        </w:rPr>
      </w:pPr>
      <w:r>
        <w:rPr>
          <w:rFonts w:hint="cs"/>
          <w:rtl/>
        </w:rPr>
        <w:t>הצעת חוק משך כהונת ראש המטה הכללי, התשס"ה-2005, של חבר הכנסת אהוד רצאבי וקבוצת חברי הכנסת - מי בעד, מי נגד? נא להצביע.</w:t>
      </w:r>
    </w:p>
    <w:p w14:paraId="576CFE7D" w14:textId="77777777" w:rsidR="00000000" w:rsidRDefault="00953ED2">
      <w:pPr>
        <w:pStyle w:val="a0"/>
        <w:rPr>
          <w:rFonts w:hint="cs"/>
          <w:rtl/>
        </w:rPr>
      </w:pPr>
    </w:p>
    <w:p w14:paraId="0B6BD9AE" w14:textId="77777777" w:rsidR="00000000" w:rsidRDefault="00953ED2">
      <w:pPr>
        <w:pStyle w:val="ab"/>
        <w:bidi/>
        <w:rPr>
          <w:rFonts w:hint="cs"/>
          <w:rtl/>
        </w:rPr>
      </w:pPr>
      <w:r>
        <w:rPr>
          <w:rFonts w:hint="cs"/>
          <w:rtl/>
        </w:rPr>
        <w:t>הצבעה מס' 9</w:t>
      </w:r>
    </w:p>
    <w:p w14:paraId="438A9AA3" w14:textId="77777777" w:rsidR="00000000" w:rsidRDefault="00953ED2">
      <w:pPr>
        <w:pStyle w:val="a0"/>
        <w:rPr>
          <w:rFonts w:hint="cs"/>
          <w:rtl/>
        </w:rPr>
      </w:pPr>
    </w:p>
    <w:p w14:paraId="375B426C" w14:textId="77777777" w:rsidR="00000000" w:rsidRDefault="00953ED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430FEF98" w14:textId="77777777" w:rsidR="00000000" w:rsidRDefault="00953ED2">
      <w:pPr>
        <w:pStyle w:val="ac"/>
        <w:bidi/>
        <w:rPr>
          <w:rFonts w:hint="cs"/>
          <w:rtl/>
        </w:rPr>
      </w:pPr>
      <w:r>
        <w:rPr>
          <w:rFonts w:hint="cs"/>
          <w:rtl/>
        </w:rPr>
        <w:t>נגד</w:t>
      </w:r>
      <w:r>
        <w:rPr>
          <w:rFonts w:hint="cs"/>
          <w:rtl/>
        </w:rPr>
        <w:t xml:space="preserve"> </w:t>
      </w:r>
      <w:r>
        <w:rPr>
          <w:rtl/>
        </w:rPr>
        <w:t>–</w:t>
      </w:r>
      <w:r>
        <w:rPr>
          <w:rFonts w:hint="cs"/>
          <w:rtl/>
        </w:rPr>
        <w:t xml:space="preserve"> אין</w:t>
      </w:r>
    </w:p>
    <w:p w14:paraId="55676333" w14:textId="77777777" w:rsidR="00000000" w:rsidRDefault="00953ED2">
      <w:pPr>
        <w:pStyle w:val="ac"/>
        <w:bidi/>
        <w:rPr>
          <w:rFonts w:hint="cs"/>
          <w:rtl/>
        </w:rPr>
      </w:pPr>
      <w:r>
        <w:rPr>
          <w:rFonts w:hint="cs"/>
          <w:rtl/>
        </w:rPr>
        <w:t xml:space="preserve">נמנעים </w:t>
      </w:r>
      <w:r>
        <w:rPr>
          <w:rtl/>
        </w:rPr>
        <w:t>–</w:t>
      </w:r>
      <w:r>
        <w:rPr>
          <w:rFonts w:hint="cs"/>
          <w:rtl/>
        </w:rPr>
        <w:t xml:space="preserve"> 3</w:t>
      </w:r>
    </w:p>
    <w:p w14:paraId="7A557237" w14:textId="77777777" w:rsidR="00000000" w:rsidRDefault="00953ED2">
      <w:pPr>
        <w:pStyle w:val="ad"/>
        <w:bidi/>
        <w:rPr>
          <w:rFonts w:hint="cs"/>
          <w:rtl/>
        </w:rPr>
      </w:pPr>
      <w:r>
        <w:rPr>
          <w:rFonts w:hint="cs"/>
          <w:rtl/>
        </w:rPr>
        <w:t xml:space="preserve">ההצעה להעביר את הצעת חוק משך כהונת ראש המטה הכללי, התשס"ה-2005, לדיון מוקדם בוועדה שתקבע ועדת הכנסת נתקבלה. </w:t>
      </w:r>
    </w:p>
    <w:p w14:paraId="3B0BAE41" w14:textId="77777777" w:rsidR="00000000" w:rsidRDefault="00953ED2">
      <w:pPr>
        <w:pStyle w:val="a0"/>
        <w:rPr>
          <w:rFonts w:hint="cs"/>
          <w:rtl/>
        </w:rPr>
      </w:pPr>
    </w:p>
    <w:p w14:paraId="4A28BA45" w14:textId="77777777" w:rsidR="00000000" w:rsidRDefault="00953ED2">
      <w:pPr>
        <w:pStyle w:val="af1"/>
        <w:rPr>
          <w:rtl/>
        </w:rPr>
      </w:pPr>
      <w:r>
        <w:rPr>
          <w:rtl/>
        </w:rPr>
        <w:t>היו"ר יולי-יואל אדלשטיין:</w:t>
      </w:r>
    </w:p>
    <w:p w14:paraId="177ECDEC" w14:textId="77777777" w:rsidR="00000000" w:rsidRDefault="00953ED2">
      <w:pPr>
        <w:pStyle w:val="a0"/>
        <w:rPr>
          <w:rtl/>
        </w:rPr>
      </w:pPr>
    </w:p>
    <w:p w14:paraId="76AE9CF0" w14:textId="77777777" w:rsidR="00000000" w:rsidRDefault="00953ED2">
      <w:pPr>
        <w:pStyle w:val="a0"/>
        <w:rPr>
          <w:rFonts w:hint="cs"/>
          <w:rtl/>
        </w:rPr>
      </w:pPr>
      <w:r>
        <w:rPr>
          <w:rFonts w:hint="cs"/>
          <w:rtl/>
        </w:rPr>
        <w:t>בעד - 27, נגד - אין, שלושה נמנעים. גם הצעת חבר הכנסת רצאבי וקבוצת חברי הכנסת אושרה בקריאה טרומית, ומכ</w:t>
      </w:r>
      <w:r>
        <w:rPr>
          <w:rFonts w:hint="cs"/>
          <w:rtl/>
        </w:rPr>
        <w:t>יוון שהיא הוצמדה להצעה הקודמת גם היא תגיע לוועדת הכנסת על מנת להחליט על המשך הטיפול בה.</w:t>
      </w:r>
    </w:p>
    <w:p w14:paraId="23C7AAF6" w14:textId="77777777" w:rsidR="00000000" w:rsidRDefault="00953ED2">
      <w:pPr>
        <w:pStyle w:val="a0"/>
        <w:rPr>
          <w:rFonts w:hint="cs"/>
          <w:rtl/>
        </w:rPr>
      </w:pPr>
    </w:p>
    <w:p w14:paraId="3DF657F0" w14:textId="77777777" w:rsidR="00000000" w:rsidRDefault="00953ED2">
      <w:pPr>
        <w:pStyle w:val="a0"/>
        <w:rPr>
          <w:rFonts w:hint="cs"/>
          <w:rtl/>
        </w:rPr>
      </w:pPr>
      <w:r>
        <w:rPr>
          <w:rFonts w:hint="cs"/>
          <w:rtl/>
        </w:rPr>
        <w:t>הצעת חוק תקופת כהונת ראש המטה הכללי, התשס"ה-2005, של חבר הכנסת יובל שטייניץ וקבוצת חברי הכנסת - ההצבעה החלה.</w:t>
      </w:r>
    </w:p>
    <w:p w14:paraId="2E987159" w14:textId="77777777" w:rsidR="00000000" w:rsidRDefault="00953ED2">
      <w:pPr>
        <w:pStyle w:val="a0"/>
        <w:rPr>
          <w:rFonts w:hint="cs"/>
          <w:rtl/>
        </w:rPr>
      </w:pPr>
    </w:p>
    <w:p w14:paraId="29413109" w14:textId="77777777" w:rsidR="00000000" w:rsidRDefault="00953ED2">
      <w:pPr>
        <w:pStyle w:val="ab"/>
        <w:bidi/>
        <w:rPr>
          <w:rFonts w:hint="cs"/>
          <w:rtl/>
        </w:rPr>
      </w:pPr>
      <w:r>
        <w:rPr>
          <w:rFonts w:hint="cs"/>
          <w:rtl/>
        </w:rPr>
        <w:t>הצבעה מס' 10</w:t>
      </w:r>
    </w:p>
    <w:p w14:paraId="4502E79B" w14:textId="77777777" w:rsidR="00000000" w:rsidRDefault="00953ED2">
      <w:pPr>
        <w:pStyle w:val="a0"/>
        <w:rPr>
          <w:rFonts w:hint="cs"/>
          <w:rtl/>
        </w:rPr>
      </w:pPr>
    </w:p>
    <w:p w14:paraId="1B7C0E23" w14:textId="77777777" w:rsidR="00000000" w:rsidRDefault="00953ED2">
      <w:pPr>
        <w:pStyle w:val="ac"/>
        <w:bidi/>
        <w:rPr>
          <w:rFonts w:hint="cs"/>
          <w:rtl/>
        </w:rPr>
      </w:pPr>
      <w:r>
        <w:rPr>
          <w:rFonts w:hint="cs"/>
          <w:rtl/>
        </w:rPr>
        <w:t>בעד ההצעה להעביר את הצעת החוק לדיון מוקדם ב</w:t>
      </w:r>
      <w:r>
        <w:rPr>
          <w:rFonts w:hint="cs"/>
          <w:rtl/>
        </w:rPr>
        <w:t xml:space="preserve">וועדה </w:t>
      </w:r>
      <w:r>
        <w:rPr>
          <w:rtl/>
        </w:rPr>
        <w:t>–</w:t>
      </w:r>
      <w:r>
        <w:rPr>
          <w:rFonts w:hint="cs"/>
          <w:rtl/>
        </w:rPr>
        <w:t xml:space="preserve"> 24</w:t>
      </w:r>
    </w:p>
    <w:p w14:paraId="01370C9E" w14:textId="77777777" w:rsidR="00000000" w:rsidRDefault="00953ED2">
      <w:pPr>
        <w:pStyle w:val="ac"/>
        <w:bidi/>
        <w:rPr>
          <w:rFonts w:hint="cs"/>
          <w:rtl/>
        </w:rPr>
      </w:pPr>
      <w:r>
        <w:rPr>
          <w:rFonts w:hint="cs"/>
          <w:rtl/>
        </w:rPr>
        <w:t xml:space="preserve">נגד </w:t>
      </w:r>
      <w:r>
        <w:rPr>
          <w:rtl/>
        </w:rPr>
        <w:t>–</w:t>
      </w:r>
      <w:r>
        <w:rPr>
          <w:rFonts w:hint="cs"/>
          <w:rtl/>
        </w:rPr>
        <w:t xml:space="preserve"> 1</w:t>
      </w:r>
    </w:p>
    <w:p w14:paraId="37EBA9D8" w14:textId="77777777" w:rsidR="00000000" w:rsidRDefault="00953ED2">
      <w:pPr>
        <w:pStyle w:val="ac"/>
        <w:bidi/>
        <w:rPr>
          <w:rFonts w:hint="cs"/>
          <w:rtl/>
        </w:rPr>
      </w:pPr>
      <w:r>
        <w:rPr>
          <w:rFonts w:hint="cs"/>
          <w:rtl/>
        </w:rPr>
        <w:t xml:space="preserve">נמנעים </w:t>
      </w:r>
      <w:r>
        <w:rPr>
          <w:rtl/>
        </w:rPr>
        <w:t>–</w:t>
      </w:r>
      <w:r>
        <w:rPr>
          <w:rFonts w:hint="cs"/>
          <w:rtl/>
        </w:rPr>
        <w:t xml:space="preserve"> 3</w:t>
      </w:r>
    </w:p>
    <w:p w14:paraId="66DF8FE5" w14:textId="77777777" w:rsidR="00000000" w:rsidRDefault="00953ED2">
      <w:pPr>
        <w:pStyle w:val="ad"/>
        <w:bidi/>
        <w:rPr>
          <w:rFonts w:hint="cs"/>
          <w:rtl/>
        </w:rPr>
      </w:pPr>
      <w:r>
        <w:rPr>
          <w:rFonts w:hint="cs"/>
          <w:rtl/>
        </w:rPr>
        <w:t xml:space="preserve">ההצעה להעביר את הצעת חוק תקופת כהונת ראש המטה הכללי, התשס"ה-2005, לדיון מוקדם בוועדה שתקבע ועדת הכנסת נתקבלה. </w:t>
      </w:r>
    </w:p>
    <w:p w14:paraId="29A033FC" w14:textId="77777777" w:rsidR="00000000" w:rsidRDefault="00953ED2">
      <w:pPr>
        <w:pStyle w:val="a0"/>
        <w:rPr>
          <w:rFonts w:hint="cs"/>
          <w:rtl/>
        </w:rPr>
      </w:pPr>
    </w:p>
    <w:p w14:paraId="01F724B1" w14:textId="77777777" w:rsidR="00000000" w:rsidRDefault="00953ED2">
      <w:pPr>
        <w:pStyle w:val="af1"/>
        <w:rPr>
          <w:rtl/>
        </w:rPr>
      </w:pPr>
      <w:r>
        <w:rPr>
          <w:rtl/>
        </w:rPr>
        <w:t>היו"ר יולי-יואל אדלשטיין:</w:t>
      </w:r>
    </w:p>
    <w:p w14:paraId="01473B20" w14:textId="77777777" w:rsidR="00000000" w:rsidRDefault="00953ED2">
      <w:pPr>
        <w:pStyle w:val="a0"/>
        <w:rPr>
          <w:rtl/>
        </w:rPr>
      </w:pPr>
    </w:p>
    <w:p w14:paraId="24B3DD2C" w14:textId="77777777" w:rsidR="00000000" w:rsidRDefault="00953ED2">
      <w:pPr>
        <w:pStyle w:val="a0"/>
        <w:rPr>
          <w:rFonts w:hint="cs"/>
          <w:rtl/>
        </w:rPr>
      </w:pPr>
      <w:r>
        <w:rPr>
          <w:rFonts w:hint="cs"/>
          <w:rtl/>
        </w:rPr>
        <w:t>24 בעד, אפילו נמצא מתנגד, שלושה נמנעו, וגם הצעתו של חבר הכנסת שטייניץ וקבוצת חברי הכנסת</w:t>
      </w:r>
      <w:r>
        <w:rPr>
          <w:rFonts w:hint="cs"/>
          <w:rtl/>
        </w:rPr>
        <w:t xml:space="preserve"> תגיע לוועדת הכנסת - אושרה בקריאה טרומית.</w:t>
      </w:r>
    </w:p>
    <w:p w14:paraId="2338A158" w14:textId="77777777" w:rsidR="00000000" w:rsidRDefault="00953ED2">
      <w:pPr>
        <w:pStyle w:val="a0"/>
        <w:rPr>
          <w:rFonts w:hint="cs"/>
          <w:rtl/>
        </w:rPr>
      </w:pPr>
    </w:p>
    <w:p w14:paraId="4E9274C9" w14:textId="77777777" w:rsidR="00000000" w:rsidRDefault="00953ED2">
      <w:pPr>
        <w:pStyle w:val="a0"/>
        <w:rPr>
          <w:rFonts w:hint="cs"/>
          <w:rtl/>
        </w:rPr>
      </w:pPr>
      <w:r>
        <w:rPr>
          <w:rFonts w:hint="cs"/>
          <w:rtl/>
        </w:rPr>
        <w:t xml:space="preserve">הצעת חוק תקופת כהונת ראש המטה הכללי, התשס"ה-2005, של חבר הכנסת יורי שטרן וקבוצת חברי הכנסת - ההצבעה החלה. </w:t>
      </w:r>
    </w:p>
    <w:p w14:paraId="639733F9" w14:textId="77777777" w:rsidR="00000000" w:rsidRDefault="00953ED2">
      <w:pPr>
        <w:pStyle w:val="a0"/>
        <w:rPr>
          <w:rFonts w:hint="cs"/>
          <w:rtl/>
        </w:rPr>
      </w:pPr>
    </w:p>
    <w:p w14:paraId="3AB1BDA9" w14:textId="77777777" w:rsidR="00000000" w:rsidRDefault="00953ED2">
      <w:pPr>
        <w:pStyle w:val="af1"/>
        <w:rPr>
          <w:rtl/>
        </w:rPr>
      </w:pPr>
    </w:p>
    <w:p w14:paraId="4FC5CCF1" w14:textId="77777777" w:rsidR="00000000" w:rsidRDefault="00953ED2">
      <w:pPr>
        <w:pStyle w:val="ab"/>
        <w:bidi/>
        <w:rPr>
          <w:rFonts w:hint="cs"/>
          <w:rtl/>
        </w:rPr>
      </w:pPr>
      <w:r>
        <w:rPr>
          <w:rFonts w:hint="cs"/>
          <w:rtl/>
        </w:rPr>
        <w:t>הצבעה מס' 11</w:t>
      </w:r>
    </w:p>
    <w:p w14:paraId="72541D81" w14:textId="77777777" w:rsidR="00000000" w:rsidRDefault="00953ED2">
      <w:pPr>
        <w:pStyle w:val="a0"/>
        <w:rPr>
          <w:rFonts w:hint="cs"/>
          <w:rtl/>
        </w:rPr>
      </w:pPr>
    </w:p>
    <w:p w14:paraId="1FFCC38B" w14:textId="77777777" w:rsidR="00000000" w:rsidRDefault="00953ED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3EE671B4" w14:textId="77777777" w:rsidR="00000000" w:rsidRDefault="00953ED2">
      <w:pPr>
        <w:pStyle w:val="ac"/>
        <w:bidi/>
        <w:rPr>
          <w:rFonts w:hint="cs"/>
          <w:rtl/>
        </w:rPr>
      </w:pPr>
      <w:r>
        <w:rPr>
          <w:rFonts w:hint="cs"/>
          <w:rtl/>
        </w:rPr>
        <w:t xml:space="preserve">נגד </w:t>
      </w:r>
      <w:r>
        <w:rPr>
          <w:rtl/>
        </w:rPr>
        <w:t>–</w:t>
      </w:r>
      <w:r>
        <w:rPr>
          <w:rFonts w:hint="cs"/>
          <w:rtl/>
        </w:rPr>
        <w:t xml:space="preserve"> 1</w:t>
      </w:r>
    </w:p>
    <w:p w14:paraId="29A4E7CD" w14:textId="77777777" w:rsidR="00000000" w:rsidRDefault="00953ED2">
      <w:pPr>
        <w:pStyle w:val="ac"/>
        <w:bidi/>
        <w:rPr>
          <w:rFonts w:hint="cs"/>
          <w:rtl/>
        </w:rPr>
      </w:pPr>
      <w:r>
        <w:rPr>
          <w:rFonts w:hint="cs"/>
          <w:rtl/>
        </w:rPr>
        <w:t xml:space="preserve">נמנעים </w:t>
      </w:r>
      <w:r>
        <w:rPr>
          <w:rtl/>
        </w:rPr>
        <w:t>–</w:t>
      </w:r>
      <w:r>
        <w:rPr>
          <w:rFonts w:hint="cs"/>
          <w:rtl/>
        </w:rPr>
        <w:t xml:space="preserve"> 3</w:t>
      </w:r>
    </w:p>
    <w:p w14:paraId="365D5C0B" w14:textId="77777777" w:rsidR="00000000" w:rsidRDefault="00953ED2">
      <w:pPr>
        <w:pStyle w:val="ad"/>
        <w:bidi/>
        <w:rPr>
          <w:rFonts w:hint="cs"/>
          <w:rtl/>
        </w:rPr>
      </w:pPr>
      <w:r>
        <w:rPr>
          <w:rFonts w:hint="cs"/>
          <w:rtl/>
        </w:rPr>
        <w:t>ההצעה להעביר את ה</w:t>
      </w:r>
      <w:r>
        <w:rPr>
          <w:rFonts w:hint="cs"/>
          <w:rtl/>
        </w:rPr>
        <w:t>צעת חוק תקופת כהונת ראש המטה הכללי, התשס"ה-2005, לדיון מוקדם בוועדה שתקבע ועדת הכנסת נתקבלה.</w:t>
      </w:r>
    </w:p>
    <w:p w14:paraId="36A0F128" w14:textId="77777777" w:rsidR="00000000" w:rsidRDefault="00953ED2">
      <w:pPr>
        <w:pStyle w:val="a0"/>
        <w:rPr>
          <w:rFonts w:hint="cs"/>
          <w:rtl/>
        </w:rPr>
      </w:pPr>
    </w:p>
    <w:p w14:paraId="5750593B" w14:textId="77777777" w:rsidR="00000000" w:rsidRDefault="00953ED2">
      <w:pPr>
        <w:pStyle w:val="af1"/>
        <w:rPr>
          <w:rtl/>
        </w:rPr>
      </w:pPr>
      <w:r>
        <w:rPr>
          <w:rFonts w:hint="eastAsia"/>
          <w:rtl/>
        </w:rPr>
        <w:t>היו</w:t>
      </w:r>
      <w:r>
        <w:rPr>
          <w:rtl/>
        </w:rPr>
        <w:t>"</w:t>
      </w:r>
      <w:r>
        <w:rPr>
          <w:rFonts w:hint="eastAsia"/>
          <w:rtl/>
        </w:rPr>
        <w:t>ר יולי-יואל אדלשטיין:</w:t>
      </w:r>
    </w:p>
    <w:p w14:paraId="407C1422" w14:textId="77777777" w:rsidR="00000000" w:rsidRDefault="00953ED2">
      <w:pPr>
        <w:pStyle w:val="a0"/>
        <w:rPr>
          <w:rFonts w:hint="cs"/>
          <w:rtl/>
        </w:rPr>
      </w:pPr>
    </w:p>
    <w:p w14:paraId="731D452C" w14:textId="77777777" w:rsidR="00000000" w:rsidRDefault="00953ED2">
      <w:pPr>
        <w:pStyle w:val="a0"/>
        <w:rPr>
          <w:rFonts w:hint="cs"/>
          <w:rtl/>
        </w:rPr>
      </w:pPr>
      <w:r>
        <w:rPr>
          <w:rFonts w:hint="cs"/>
          <w:rtl/>
        </w:rPr>
        <w:t>בעד - 21, מתנגד אחד, שלושה נמנעים. גם הצעתו של שטרן - כל ארבע ההצעות - תגיע לוועדת הכנסת, כדי שהיא תחליט איפה ההצעות יוכנו לקריאה הראשו</w:t>
      </w:r>
      <w:r>
        <w:rPr>
          <w:rFonts w:hint="cs"/>
          <w:rtl/>
        </w:rPr>
        <w:t>נה. בזה תם פרק הצעות חוק פרטיות.</w:t>
      </w:r>
    </w:p>
    <w:p w14:paraId="44F3AD9C" w14:textId="77777777" w:rsidR="00000000" w:rsidRDefault="00953ED2">
      <w:pPr>
        <w:pStyle w:val="a"/>
        <w:rPr>
          <w:rFonts w:hint="cs"/>
          <w:rtl/>
        </w:rPr>
      </w:pPr>
    </w:p>
    <w:p w14:paraId="535800A1" w14:textId="77777777" w:rsidR="00000000" w:rsidRDefault="00953ED2">
      <w:pPr>
        <w:pStyle w:val="a2"/>
        <w:rPr>
          <w:rtl/>
        </w:rPr>
      </w:pPr>
    </w:p>
    <w:p w14:paraId="721CFAD9" w14:textId="77777777" w:rsidR="00000000" w:rsidRDefault="00953ED2">
      <w:pPr>
        <w:pStyle w:val="a2"/>
        <w:rPr>
          <w:rFonts w:hint="cs"/>
          <w:rtl/>
        </w:rPr>
      </w:pPr>
      <w:bookmarkStart w:id="238" w:name="CS100191FI0100191T18_05_2005_14_02_22"/>
      <w:bookmarkStart w:id="239" w:name="_Toc118183621"/>
      <w:bookmarkEnd w:id="238"/>
      <w:r>
        <w:rPr>
          <w:rtl/>
        </w:rPr>
        <w:t>הצע</w:t>
      </w:r>
      <w:r>
        <w:rPr>
          <w:rFonts w:hint="cs"/>
          <w:rtl/>
        </w:rPr>
        <w:t>ות</w:t>
      </w:r>
      <w:r>
        <w:rPr>
          <w:rtl/>
        </w:rPr>
        <w:t xml:space="preserve"> לסדר-היום</w:t>
      </w:r>
      <w:bookmarkEnd w:id="239"/>
    </w:p>
    <w:p w14:paraId="5CD05948" w14:textId="77777777" w:rsidR="00000000" w:rsidRDefault="00953ED2">
      <w:pPr>
        <w:pStyle w:val="a2"/>
        <w:rPr>
          <w:rtl/>
        </w:rPr>
      </w:pPr>
      <w:bookmarkStart w:id="240" w:name="_Toc118183622"/>
      <w:r>
        <w:rPr>
          <w:rtl/>
        </w:rPr>
        <w:t>החלטת הממשלה בנושא איחוד משפחות פל</w:t>
      </w:r>
      <w:r>
        <w:rPr>
          <w:rFonts w:hint="cs"/>
          <w:rtl/>
        </w:rPr>
        <w:t>סטיני</w:t>
      </w:r>
      <w:r>
        <w:rPr>
          <w:rtl/>
        </w:rPr>
        <w:t xml:space="preserve">ות </w:t>
      </w:r>
      <w:r>
        <w:rPr>
          <w:rFonts w:hint="cs"/>
          <w:rtl/>
        </w:rPr>
        <w:br/>
      </w:r>
      <w:r>
        <w:rPr>
          <w:rtl/>
        </w:rPr>
        <w:t>ומתן אזרחות ישראלית ונ</w:t>
      </w:r>
      <w:r>
        <w:rPr>
          <w:rFonts w:hint="cs"/>
          <w:rtl/>
        </w:rPr>
        <w:t>ו</w:t>
      </w:r>
      <w:r>
        <w:rPr>
          <w:rtl/>
        </w:rPr>
        <w:t>הלי משרד הפנים לביטול אזרחות</w:t>
      </w:r>
      <w:bookmarkEnd w:id="240"/>
    </w:p>
    <w:p w14:paraId="3FFE0223" w14:textId="77777777" w:rsidR="00000000" w:rsidRDefault="00953ED2">
      <w:pPr>
        <w:pStyle w:val="-0"/>
        <w:jc w:val="both"/>
        <w:rPr>
          <w:rFonts w:hint="cs"/>
          <w:rtl/>
        </w:rPr>
      </w:pPr>
    </w:p>
    <w:p w14:paraId="0EA4D089" w14:textId="77777777" w:rsidR="00000000" w:rsidRDefault="00953ED2">
      <w:pPr>
        <w:pStyle w:val="af1"/>
        <w:rPr>
          <w:rtl/>
        </w:rPr>
      </w:pPr>
      <w:r>
        <w:rPr>
          <w:rFonts w:hint="eastAsia"/>
          <w:rtl/>
        </w:rPr>
        <w:t>היו</w:t>
      </w:r>
      <w:r>
        <w:rPr>
          <w:rtl/>
        </w:rPr>
        <w:t>"</w:t>
      </w:r>
      <w:r>
        <w:rPr>
          <w:rFonts w:hint="eastAsia"/>
          <w:rtl/>
        </w:rPr>
        <w:t>ר יולי-יואל אדלשטיין:</w:t>
      </w:r>
    </w:p>
    <w:p w14:paraId="63E0C6BF" w14:textId="77777777" w:rsidR="00000000" w:rsidRDefault="00953ED2">
      <w:pPr>
        <w:pStyle w:val="a0"/>
        <w:rPr>
          <w:rFonts w:hint="cs"/>
          <w:rtl/>
        </w:rPr>
      </w:pPr>
    </w:p>
    <w:p w14:paraId="41358952" w14:textId="77777777" w:rsidR="00000000" w:rsidRDefault="00953ED2">
      <w:pPr>
        <w:pStyle w:val="a0"/>
        <w:rPr>
          <w:rFonts w:hint="cs"/>
          <w:rtl/>
        </w:rPr>
      </w:pPr>
      <w:r>
        <w:rPr>
          <w:rFonts w:hint="cs"/>
          <w:rtl/>
        </w:rPr>
        <w:t>הנושא הבא: החלטת הממשלה בנושא איחוד משפחות פלסטיניות ומתן אזרחות ישראלית ונוהלי מש</w:t>
      </w:r>
      <w:r>
        <w:rPr>
          <w:rFonts w:hint="cs"/>
          <w:rtl/>
        </w:rPr>
        <w:t>רד הפנים לביטול אזרחות, הצעות לסדר-היום שמספריהן 6580, 6589, 6597, 6613, 6617, 6621, 6630 ו-6647. תשיב לכל המציעים שרת המשפטים. ראשון הדוברים יהיה חבר הכנסת זבולון אורלב. אנו כבר נזמין את שרת המשפטים.</w:t>
      </w:r>
    </w:p>
    <w:p w14:paraId="3DE1D2E6" w14:textId="77777777" w:rsidR="00000000" w:rsidRDefault="00953ED2">
      <w:pPr>
        <w:pStyle w:val="a0"/>
        <w:rPr>
          <w:rFonts w:hint="cs"/>
          <w:rtl/>
        </w:rPr>
      </w:pPr>
    </w:p>
    <w:p w14:paraId="1B649FAB" w14:textId="77777777" w:rsidR="00000000" w:rsidRDefault="00953ED2">
      <w:pPr>
        <w:pStyle w:val="a"/>
        <w:rPr>
          <w:rtl/>
        </w:rPr>
      </w:pPr>
      <w:bookmarkStart w:id="241" w:name="FS000000521T18_05_2005_13_42_23C"/>
      <w:bookmarkStart w:id="242" w:name="_Toc118183623"/>
      <w:bookmarkEnd w:id="241"/>
      <w:r>
        <w:rPr>
          <w:rtl/>
        </w:rPr>
        <w:t>זבולון אורלב (מפד"ל):</w:t>
      </w:r>
      <w:bookmarkEnd w:id="242"/>
    </w:p>
    <w:p w14:paraId="7E4E1BFD" w14:textId="77777777" w:rsidR="00000000" w:rsidRDefault="00953ED2">
      <w:pPr>
        <w:pStyle w:val="a0"/>
        <w:rPr>
          <w:rtl/>
        </w:rPr>
      </w:pPr>
    </w:p>
    <w:p w14:paraId="1594B3F2" w14:textId="77777777" w:rsidR="00000000" w:rsidRDefault="00953ED2">
      <w:pPr>
        <w:pStyle w:val="a0"/>
        <w:rPr>
          <w:rFonts w:hint="cs"/>
          <w:rtl/>
        </w:rPr>
      </w:pPr>
      <w:r>
        <w:rPr>
          <w:rFonts w:hint="cs"/>
          <w:rtl/>
        </w:rPr>
        <w:t>אדוני היושב-ראש, חברי חברי הכנס</w:t>
      </w:r>
      <w:r>
        <w:rPr>
          <w:rFonts w:hint="cs"/>
          <w:rtl/>
        </w:rPr>
        <w:t>ת, הנושא הזה הוא מהנושאים הרגישים ביותר בעצבים החשופים של מדינת ישראל, וצריך לנהוג בו, אני חושב, ברגישות רבה.</w:t>
      </w:r>
    </w:p>
    <w:p w14:paraId="04C80849" w14:textId="77777777" w:rsidR="00000000" w:rsidRDefault="00953ED2">
      <w:pPr>
        <w:pStyle w:val="a0"/>
        <w:rPr>
          <w:rFonts w:hint="cs"/>
          <w:rtl/>
        </w:rPr>
      </w:pPr>
    </w:p>
    <w:p w14:paraId="08F282EF" w14:textId="77777777" w:rsidR="00000000" w:rsidRDefault="00953ED2">
      <w:pPr>
        <w:pStyle w:val="a0"/>
        <w:rPr>
          <w:rFonts w:hint="cs"/>
          <w:rtl/>
        </w:rPr>
      </w:pPr>
      <w:r>
        <w:rPr>
          <w:rFonts w:hint="cs"/>
          <w:rtl/>
        </w:rPr>
        <w:t>בעוד אנו מתווכחים על חוק האזרחות, אם לאפשר או לא לאפשר מימוש "זכות שיבה" - לדעתי, אין לפלסטינים זכויות שיבה בארץ-ישראל, אבל לפי מה שהם מכנים, בעו</w:t>
      </w:r>
      <w:r>
        <w:rPr>
          <w:rFonts w:hint="cs"/>
          <w:rtl/>
        </w:rPr>
        <w:t>ד אנו מתווכחים, כ-150,000 איש מימשו והיום הם חיים בישראל; הם נכנסו כשוהים בלתי חוקיים, אלא שבמסגרת איחוד המשפחות נכנסו והפכו להיות אזרחי מדינת ישראל כ-150,000, בלי שאיש התכוון לדבר הזה.</w:t>
      </w:r>
    </w:p>
    <w:p w14:paraId="5A95B6F5" w14:textId="77777777" w:rsidR="00000000" w:rsidRDefault="00953ED2">
      <w:pPr>
        <w:pStyle w:val="a0"/>
        <w:rPr>
          <w:rFonts w:hint="cs"/>
          <w:rtl/>
        </w:rPr>
      </w:pPr>
    </w:p>
    <w:p w14:paraId="3C98AE52" w14:textId="77777777" w:rsidR="00000000" w:rsidRDefault="00953ED2">
      <w:pPr>
        <w:pStyle w:val="a0"/>
        <w:rPr>
          <w:rFonts w:hint="cs"/>
          <w:rtl/>
        </w:rPr>
      </w:pPr>
      <w:r>
        <w:rPr>
          <w:rFonts w:hint="cs"/>
          <w:rtl/>
        </w:rPr>
        <w:t xml:space="preserve">אני חושב שאלה שאומרים שיש פה אפליה של מוסלמים טועים טעות מרה. אף אחד </w:t>
      </w:r>
      <w:r>
        <w:rPr>
          <w:rFonts w:hint="cs"/>
          <w:rtl/>
        </w:rPr>
        <w:t>לא התכוון להפלות מוסלמי, כלומר, אם אזרח ישראלי מתחתן עם מוסלמי שבא מכל העולם חוץ ממקום אחד, מהרשות הפלסטינית - אין עם זה שום בעיה, כך שאין כאן אפליה על רקע של דת. אם מוסלמי ישראלי או מוסלמית נישאים לבן דת האסלאם מטורקיה או מכל ארץ אחרת באירופה, ויש מוסלמים</w:t>
      </w:r>
      <w:r>
        <w:rPr>
          <w:rFonts w:hint="cs"/>
          <w:rtl/>
        </w:rPr>
        <w:t xml:space="preserve"> בכל העולם, איננו רואים בדבר הזה בעיה. הבעיה היא, שתושבי הרשות הפלסטינית, שאתם יש לנו מלחמה, שהם מפגעים בנו, הם רוצחים בנו, הם מתאבדים וגורמים אצלנו לרצח של אנשים, נשים וטף, יש לנו אתם בעיה קשה מאוד. לכן אין ברירה אלא להיות דמוקרטיה מתגוננת ולהגביל מאוד את</w:t>
      </w:r>
      <w:r>
        <w:rPr>
          <w:rFonts w:hint="cs"/>
          <w:rtl/>
        </w:rPr>
        <w:t xml:space="preserve"> האפשרויות האלה של כניסת אזרחים פלסטינים תושבי הרשות. </w:t>
      </w:r>
    </w:p>
    <w:p w14:paraId="4864470C" w14:textId="77777777" w:rsidR="00000000" w:rsidRDefault="00953ED2">
      <w:pPr>
        <w:pStyle w:val="a0"/>
        <w:rPr>
          <w:rFonts w:hint="cs"/>
          <w:rtl/>
        </w:rPr>
      </w:pPr>
    </w:p>
    <w:p w14:paraId="4A06673C" w14:textId="77777777" w:rsidR="00000000" w:rsidRDefault="00953ED2">
      <w:pPr>
        <w:pStyle w:val="a0"/>
        <w:rPr>
          <w:rFonts w:hint="cs"/>
          <w:rtl/>
        </w:rPr>
      </w:pPr>
      <w:r>
        <w:rPr>
          <w:rFonts w:hint="cs"/>
          <w:rtl/>
        </w:rPr>
        <w:t>אגב, מבחינתי זה גם נוצרים, זה לא עניין של מוסלמים או לא מוסלמים, כפי שאמרתי, מוסלמי מכל העולם יכול לבוא, אבל נוצרי שהוא מהרשות הפלסטינית, מבחינתי יש לו אותן הגבלות, כך שכל הטענה של גזענות וכדומה היא ט</w:t>
      </w:r>
      <w:r>
        <w:rPr>
          <w:rFonts w:hint="cs"/>
          <w:rtl/>
        </w:rPr>
        <w:t>ענה צבועה לחלוטין, כי אין כאן עניין דתי כלל.</w:t>
      </w:r>
    </w:p>
    <w:p w14:paraId="72B33466" w14:textId="77777777" w:rsidR="00000000" w:rsidRDefault="00953ED2">
      <w:pPr>
        <w:pStyle w:val="a0"/>
        <w:rPr>
          <w:rFonts w:hint="cs"/>
          <w:rtl/>
        </w:rPr>
      </w:pPr>
    </w:p>
    <w:p w14:paraId="5FEE1175" w14:textId="77777777" w:rsidR="00000000" w:rsidRDefault="00953ED2">
      <w:pPr>
        <w:pStyle w:val="a0"/>
        <w:rPr>
          <w:rFonts w:hint="cs"/>
          <w:rtl/>
        </w:rPr>
      </w:pPr>
      <w:r>
        <w:rPr>
          <w:rFonts w:hint="cs"/>
          <w:rtl/>
        </w:rPr>
        <w:t>הדבר השני הוא שמירת אופיה היהודי של מדינת ישראל. אני כשלעצמי הייתי מגביל מאוד את כל הנישואים של אזרחים ישראלים עם אזרחי העולם. אני חושב שמדינת ישראל מושכת מאוד מבחינה סוציאלית; למרות הביקורות שלנו על התמוטטות מ</w:t>
      </w:r>
      <w:r>
        <w:rPr>
          <w:rFonts w:hint="cs"/>
          <w:rtl/>
        </w:rPr>
        <w:t xml:space="preserve">דינת הרווחה, עדיין אנו מדינת רווחה בכל קנה מידה, לפחות לעומת מדינות רבות, ואין שום ספק שאנשים עושים מאמצים להיות אזרחי מדינת ישראל כדי לזכות בחינוך חינם, בביטוח חינם - כדי לזכות בביטוח הלאומי. </w:t>
      </w:r>
    </w:p>
    <w:p w14:paraId="4B209EA1" w14:textId="77777777" w:rsidR="00000000" w:rsidRDefault="00953ED2">
      <w:pPr>
        <w:pStyle w:val="a0"/>
        <w:rPr>
          <w:rFonts w:hint="cs"/>
          <w:rtl/>
        </w:rPr>
      </w:pPr>
    </w:p>
    <w:p w14:paraId="3D725A42" w14:textId="77777777" w:rsidR="00000000" w:rsidRDefault="00953ED2">
      <w:pPr>
        <w:pStyle w:val="a0"/>
        <w:rPr>
          <w:rFonts w:hint="cs"/>
          <w:rtl/>
        </w:rPr>
      </w:pPr>
      <w:r>
        <w:rPr>
          <w:rFonts w:hint="cs"/>
          <w:rtl/>
        </w:rPr>
        <w:t xml:space="preserve">כשר הרווחה לשעבר אני יכול להעיד על הרבה מאוד בעיות ועדיין לא </w:t>
      </w:r>
      <w:r>
        <w:rPr>
          <w:rFonts w:hint="cs"/>
          <w:rtl/>
        </w:rPr>
        <w:t>מילאנו את מלוא צורכם של אזרחי המדינה שנולדו כאן כאזרחים, אם מוסלמים, אם יהודים אם נוצרים. לכן, חובתו קודם כול למלא את הצרכים של אזרחי המדינה.</w:t>
      </w:r>
    </w:p>
    <w:p w14:paraId="66FD72A9" w14:textId="77777777" w:rsidR="00000000" w:rsidRDefault="00953ED2">
      <w:pPr>
        <w:pStyle w:val="a0"/>
        <w:rPr>
          <w:rFonts w:hint="cs"/>
          <w:rtl/>
        </w:rPr>
      </w:pPr>
    </w:p>
    <w:p w14:paraId="2424B1AF" w14:textId="77777777" w:rsidR="00000000" w:rsidRDefault="00953ED2">
      <w:pPr>
        <w:pStyle w:val="a0"/>
        <w:rPr>
          <w:rFonts w:hint="cs"/>
          <w:rtl/>
        </w:rPr>
      </w:pPr>
      <w:r>
        <w:rPr>
          <w:rFonts w:hint="cs"/>
          <w:rtl/>
        </w:rPr>
        <w:t xml:space="preserve">לכן, אני חושב שטועה הממשלה טעות גדולה מאוד כשהיא עוסקת בהתנצלות, ויש מעין הרגשה של רגשי נחיתות. אם יש צורך, צריך </w:t>
      </w:r>
      <w:r>
        <w:rPr>
          <w:rFonts w:hint="cs"/>
          <w:rtl/>
        </w:rPr>
        <w:t>לחוקק לא בהוראות שעה, כדי שהבג"ץ לא יתערב בעניין זה. האספה המכוננת של מדינת ישראל הכריזה על מדינת ישראל כעל מדינה יהודית, ועלינו לשמור עליה מכל משמר.</w:t>
      </w:r>
    </w:p>
    <w:p w14:paraId="2EC15CD1" w14:textId="77777777" w:rsidR="00000000" w:rsidRDefault="00953ED2">
      <w:pPr>
        <w:pStyle w:val="a0"/>
        <w:rPr>
          <w:rFonts w:hint="cs"/>
          <w:rtl/>
        </w:rPr>
      </w:pPr>
    </w:p>
    <w:p w14:paraId="4B129A63" w14:textId="77777777" w:rsidR="00000000" w:rsidRDefault="00953ED2">
      <w:pPr>
        <w:pStyle w:val="af1"/>
        <w:rPr>
          <w:rtl/>
        </w:rPr>
      </w:pPr>
      <w:r>
        <w:rPr>
          <w:rFonts w:hint="eastAsia"/>
          <w:rtl/>
        </w:rPr>
        <w:t>היו</w:t>
      </w:r>
      <w:r>
        <w:rPr>
          <w:rtl/>
        </w:rPr>
        <w:t>"ר</w:t>
      </w:r>
      <w:r>
        <w:rPr>
          <w:rFonts w:hint="cs"/>
          <w:rtl/>
        </w:rPr>
        <w:t xml:space="preserve"> עבד-אלמאלכ דהאמשה</w:t>
      </w:r>
      <w:r>
        <w:rPr>
          <w:rtl/>
        </w:rPr>
        <w:t>:</w:t>
      </w:r>
    </w:p>
    <w:p w14:paraId="23B9A75A" w14:textId="77777777" w:rsidR="00000000" w:rsidRDefault="00953ED2">
      <w:pPr>
        <w:pStyle w:val="a0"/>
        <w:rPr>
          <w:rFonts w:hint="cs"/>
          <w:rtl/>
        </w:rPr>
      </w:pPr>
    </w:p>
    <w:p w14:paraId="2455E3F1" w14:textId="77777777" w:rsidR="00000000" w:rsidRDefault="00953ED2">
      <w:pPr>
        <w:pStyle w:val="a0"/>
        <w:rPr>
          <w:rFonts w:hint="cs"/>
          <w:rtl/>
        </w:rPr>
      </w:pPr>
      <w:r>
        <w:rPr>
          <w:rFonts w:hint="cs"/>
          <w:rtl/>
        </w:rPr>
        <w:t xml:space="preserve">תודה רבה. יעלה ויבוא חבר הכנסת יולי אדלשטיין, ואחריו ידברו לפי הסדר חברי הכנסת </w:t>
      </w:r>
      <w:r>
        <w:rPr>
          <w:rFonts w:hint="cs"/>
          <w:rtl/>
        </w:rPr>
        <w:t>אזולאי, ברכה, ליבוביץ, זחאלקה ואחרים, אם יהיו נוכחים באולם.</w:t>
      </w:r>
    </w:p>
    <w:p w14:paraId="0E164987" w14:textId="77777777" w:rsidR="00000000" w:rsidRDefault="00953ED2">
      <w:pPr>
        <w:pStyle w:val="a0"/>
        <w:rPr>
          <w:rFonts w:hint="cs"/>
          <w:rtl/>
        </w:rPr>
      </w:pPr>
    </w:p>
    <w:p w14:paraId="080F83A2" w14:textId="77777777" w:rsidR="00000000" w:rsidRDefault="00953ED2">
      <w:pPr>
        <w:pStyle w:val="a"/>
        <w:rPr>
          <w:rtl/>
        </w:rPr>
      </w:pPr>
      <w:bookmarkStart w:id="243" w:name="FS000000532T18_05_2005_14_14_28"/>
      <w:bookmarkStart w:id="244" w:name="_Toc118183624"/>
      <w:bookmarkEnd w:id="243"/>
      <w:r>
        <w:rPr>
          <w:rFonts w:hint="eastAsia"/>
          <w:rtl/>
        </w:rPr>
        <w:t>יולי</w:t>
      </w:r>
      <w:r>
        <w:rPr>
          <w:rtl/>
        </w:rPr>
        <w:t>-יואל אדלשטיין (הליכוד):</w:t>
      </w:r>
      <w:bookmarkEnd w:id="244"/>
    </w:p>
    <w:p w14:paraId="56398B2F" w14:textId="77777777" w:rsidR="00000000" w:rsidRDefault="00953ED2">
      <w:pPr>
        <w:pStyle w:val="a0"/>
        <w:rPr>
          <w:rFonts w:hint="cs"/>
          <w:rtl/>
        </w:rPr>
      </w:pPr>
    </w:p>
    <w:p w14:paraId="789D5FCA" w14:textId="77777777" w:rsidR="00000000" w:rsidRDefault="00953ED2">
      <w:pPr>
        <w:pStyle w:val="a0"/>
        <w:rPr>
          <w:rFonts w:hint="cs"/>
          <w:rtl/>
        </w:rPr>
      </w:pPr>
      <w:r>
        <w:rPr>
          <w:rFonts w:hint="cs"/>
          <w:rtl/>
        </w:rPr>
        <w:t xml:space="preserve">אני מודה מאוד ליושב-ראש הישיבה גם על כך שאפשר לי לומר את דברי, לכן אשתדל גם לקצר. </w:t>
      </w:r>
    </w:p>
    <w:p w14:paraId="4870C0CB" w14:textId="77777777" w:rsidR="00000000" w:rsidRDefault="00953ED2">
      <w:pPr>
        <w:pStyle w:val="a0"/>
        <w:rPr>
          <w:rFonts w:hint="cs"/>
          <w:rtl/>
        </w:rPr>
      </w:pPr>
    </w:p>
    <w:p w14:paraId="28A101B1" w14:textId="77777777" w:rsidR="00000000" w:rsidRDefault="00953ED2">
      <w:pPr>
        <w:pStyle w:val="a0"/>
        <w:rPr>
          <w:rFonts w:hint="cs"/>
          <w:rtl/>
        </w:rPr>
      </w:pPr>
      <w:r>
        <w:rPr>
          <w:rFonts w:hint="cs"/>
          <w:rtl/>
        </w:rPr>
        <w:t xml:space="preserve">אני לא אכנס לכל הוויכוח הארוך בנושא הלגיטימיות של החוק הזה. למיטב זיכרוני, אפילו </w:t>
      </w:r>
      <w:r>
        <w:rPr>
          <w:rFonts w:hint="cs"/>
          <w:rtl/>
        </w:rPr>
        <w:t>הפרשנים בעיתונות כבר כתבו שברבות ממדינות אירופה חוקי ההגירה הרבה יותר נוקשים מאשר במדינת ישראל, עם הוראת שעה זו.</w:t>
      </w:r>
    </w:p>
    <w:p w14:paraId="43CAA3E4" w14:textId="77777777" w:rsidR="00000000" w:rsidRDefault="00953ED2">
      <w:pPr>
        <w:pStyle w:val="a0"/>
        <w:rPr>
          <w:rFonts w:hint="cs"/>
          <w:rtl/>
        </w:rPr>
      </w:pPr>
    </w:p>
    <w:p w14:paraId="4FFE2B55" w14:textId="77777777" w:rsidR="00000000" w:rsidRDefault="00953ED2">
      <w:pPr>
        <w:pStyle w:val="a0"/>
        <w:rPr>
          <w:rFonts w:hint="cs"/>
          <w:rtl/>
        </w:rPr>
      </w:pPr>
      <w:r>
        <w:rPr>
          <w:rFonts w:hint="cs"/>
          <w:rtl/>
        </w:rPr>
        <w:t>עם זאת, שני דברים עקרוניים מדאיגים אותי, ומה שמדאיג אותי במקרה זה הוא לא עצם הנושא, אלא התנהגות והתנהלות הממשלה שנעדרת מכאן באופן טוטלי. 1. לה</w:t>
      </w:r>
      <w:r>
        <w:rPr>
          <w:rFonts w:hint="cs"/>
          <w:rtl/>
        </w:rPr>
        <w:t>זכירך, זו אותה ממשלה שכל שעה ביממה מסבירה למתנגדי תוכנית ההתנתקות שה-</w:t>
      </w:r>
      <w:r>
        <w:t>raison d'etre</w:t>
      </w:r>
      <w:r>
        <w:rPr>
          <w:rFonts w:hint="cs"/>
          <w:rtl/>
        </w:rPr>
        <w:t xml:space="preserve"> של תוכנית ההתנתקות היא הסכנה הדמוגרפית. לא חשוב, נכון או לא נכון, אבל הציטוט שלי, אני מקווה, מדויק. כל פעם ששומעים את מצדדי תוכנית ההתנתקות, לרבות שרת המשפטים - אתם לא מביני</w:t>
      </w:r>
      <w:r>
        <w:rPr>
          <w:rFonts w:hint="cs"/>
          <w:rtl/>
        </w:rPr>
        <w:t xml:space="preserve">ם, סכנה דמוגרפית. אז אני לא בדיוק מבין איך שתי ההחלטות, ואולי שרת המשפטים, אם תופיע להשיב, גם תסביר, איך שני הכיוונים מסתדרים יחד </w:t>
      </w:r>
      <w:r>
        <w:rPr>
          <w:rtl/>
        </w:rPr>
        <w:t>–</w:t>
      </w:r>
      <w:r>
        <w:rPr>
          <w:rFonts w:hint="cs"/>
          <w:rtl/>
        </w:rPr>
        <w:t xml:space="preserve"> האחד, הקלות בנושא הכניסה לישראל, והשני, סכנה דמוגרפית שמחייבת את ישראל לחתוך איזה גבול בצורה מלאכותית ולומר: הפלסטינים צריכי</w:t>
      </w:r>
      <w:r>
        <w:rPr>
          <w:rFonts w:hint="cs"/>
          <w:rtl/>
        </w:rPr>
        <w:t>ם להיות בצד השני של הגבול. מבחינת ההיגיון הצרוף זה לא כל כך מסתדר.</w:t>
      </w:r>
    </w:p>
    <w:p w14:paraId="64D13CFC" w14:textId="77777777" w:rsidR="00000000" w:rsidRDefault="00953ED2">
      <w:pPr>
        <w:pStyle w:val="a0"/>
        <w:rPr>
          <w:rFonts w:hint="cs"/>
          <w:rtl/>
        </w:rPr>
      </w:pPr>
    </w:p>
    <w:p w14:paraId="4A1D78F8" w14:textId="77777777" w:rsidR="00000000" w:rsidRDefault="00953ED2">
      <w:pPr>
        <w:pStyle w:val="a0"/>
        <w:rPr>
          <w:rFonts w:hint="cs"/>
          <w:rtl/>
        </w:rPr>
      </w:pPr>
      <w:r>
        <w:rPr>
          <w:rFonts w:hint="cs"/>
          <w:rtl/>
        </w:rPr>
        <w:t xml:space="preserve">הדבר השני הוא יחסי בג"ץ והכנסת ובג"ץ והממשלה - רשות שופטת, רשות מבצעת, רשות מחוקקת. נראה לי שחצינו את כל הגבולות. בהחלטה הזאת בג"ץ כבר לא צריך להחליט. הרוב המכריע של השרים, ברגע שאומרים - </w:t>
      </w:r>
      <w:r>
        <w:rPr>
          <w:rFonts w:hint="cs"/>
          <w:rtl/>
        </w:rPr>
        <w:t>אתם לא מבינים, העניין נמצא בבג"ץ. עוד לא יודעים מה בג"ץ יפסוק, אבל אומרים: העניין נמצא בבג"ץ. אתם רוצים שבג"ץ יחליט? לא, אנחנו עצמנו נעשה צעדים שירצו אולי את בג"ץ. אני חושב שהנושא הזה של הפרדת רשויות, אם הכנסת לא תטפל בו, פשוט יפגע בסופו של דבר במשטר בישרא</w:t>
      </w:r>
      <w:r>
        <w:rPr>
          <w:rFonts w:hint="cs"/>
          <w:rtl/>
        </w:rPr>
        <w:t>ל ובדמוקרטיה הישראלית.</w:t>
      </w:r>
    </w:p>
    <w:p w14:paraId="67B6B1BC" w14:textId="77777777" w:rsidR="00000000" w:rsidRDefault="00953ED2">
      <w:pPr>
        <w:pStyle w:val="a0"/>
        <w:rPr>
          <w:rFonts w:hint="cs"/>
          <w:rtl/>
        </w:rPr>
      </w:pPr>
    </w:p>
    <w:p w14:paraId="66CD6BDC"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71AFCCB5" w14:textId="77777777" w:rsidR="00000000" w:rsidRDefault="00953ED2">
      <w:pPr>
        <w:pStyle w:val="a0"/>
        <w:rPr>
          <w:rFonts w:hint="cs"/>
          <w:rtl/>
        </w:rPr>
      </w:pPr>
    </w:p>
    <w:p w14:paraId="004D2A47" w14:textId="77777777" w:rsidR="00000000" w:rsidRDefault="00953ED2">
      <w:pPr>
        <w:pStyle w:val="a0"/>
        <w:rPr>
          <w:rFonts w:hint="cs"/>
          <w:rtl/>
        </w:rPr>
      </w:pPr>
      <w:r>
        <w:rPr>
          <w:rFonts w:hint="cs"/>
          <w:rtl/>
        </w:rPr>
        <w:t>תודה רבה לחבר הכנסת אדלשטיין. חבר הכנסת דוד אזולאי - אינו באולם. יעלה ויבוא חבר הכנסת מוחמד ברכה, ואחריו - לפי הסדר, חברי הכנסת ליבוביץ, זחאלקה, וילן ואורי אריאל.</w:t>
      </w:r>
    </w:p>
    <w:p w14:paraId="2B5B9646" w14:textId="77777777" w:rsidR="00000000" w:rsidRDefault="00953ED2">
      <w:pPr>
        <w:pStyle w:val="a0"/>
        <w:rPr>
          <w:rFonts w:hint="cs"/>
          <w:rtl/>
        </w:rPr>
      </w:pPr>
    </w:p>
    <w:p w14:paraId="73A0C2E9" w14:textId="77777777" w:rsidR="00000000" w:rsidRDefault="00953ED2">
      <w:pPr>
        <w:pStyle w:val="a"/>
        <w:rPr>
          <w:rtl/>
        </w:rPr>
      </w:pPr>
      <w:bookmarkStart w:id="245" w:name="FS000000540T18_05_2005_14_21_16"/>
      <w:bookmarkStart w:id="246" w:name="_Toc118183625"/>
      <w:bookmarkEnd w:id="245"/>
      <w:r>
        <w:rPr>
          <w:rFonts w:hint="eastAsia"/>
          <w:rtl/>
        </w:rPr>
        <w:t>מוחמד</w:t>
      </w:r>
      <w:r>
        <w:rPr>
          <w:rtl/>
        </w:rPr>
        <w:t xml:space="preserve"> ברכה (חד"ש-תע"ל):</w:t>
      </w:r>
      <w:bookmarkEnd w:id="246"/>
    </w:p>
    <w:p w14:paraId="796257CE" w14:textId="77777777" w:rsidR="00000000" w:rsidRDefault="00953ED2">
      <w:pPr>
        <w:pStyle w:val="a0"/>
        <w:rPr>
          <w:rFonts w:hint="cs"/>
          <w:rtl/>
        </w:rPr>
      </w:pPr>
    </w:p>
    <w:p w14:paraId="4CCF8115" w14:textId="77777777" w:rsidR="00000000" w:rsidRDefault="00953ED2">
      <w:pPr>
        <w:pStyle w:val="a0"/>
        <w:rPr>
          <w:rFonts w:hint="cs"/>
          <w:rtl/>
        </w:rPr>
      </w:pPr>
      <w:r>
        <w:rPr>
          <w:rFonts w:hint="cs"/>
          <w:rtl/>
        </w:rPr>
        <w:t xml:space="preserve">אדוני היושב-ראש, </w:t>
      </w:r>
      <w:r>
        <w:rPr>
          <w:rFonts w:hint="cs"/>
          <w:rtl/>
        </w:rPr>
        <w:t>רבותי חברי הכנסת, רק אנשים עם חשיבה אפלה, שאין להם רגשות, שהם מחוץ לתרבות האנושית, יכולים לייחס קשר של מזימה, קשר של ניסיון לפגוע כביכול בביטחון המדינה לקשר של חיים ונישואים. קשר בין אדם לאדם, בין איש לאשה, בין אשה לאיש, הוא קשר חיים, קשר נישואים, אך רק במ</w:t>
      </w:r>
      <w:r>
        <w:rPr>
          <w:rFonts w:hint="cs"/>
          <w:rtl/>
        </w:rPr>
        <w:t>דינה הזאת כנראה יש מי שמנסה לקטלג את הקשר הנשגב ביותר של חיים במושגי קונספירציה.</w:t>
      </w:r>
    </w:p>
    <w:p w14:paraId="4F97D739" w14:textId="77777777" w:rsidR="00000000" w:rsidRDefault="00953ED2">
      <w:pPr>
        <w:pStyle w:val="a0"/>
        <w:rPr>
          <w:rFonts w:hint="cs"/>
          <w:rtl/>
        </w:rPr>
      </w:pPr>
    </w:p>
    <w:p w14:paraId="0F288252" w14:textId="77777777" w:rsidR="00000000" w:rsidRDefault="00953ED2">
      <w:pPr>
        <w:pStyle w:val="a0"/>
        <w:rPr>
          <w:rFonts w:hint="cs"/>
          <w:rtl/>
        </w:rPr>
      </w:pPr>
      <w:r>
        <w:rPr>
          <w:rFonts w:hint="cs"/>
          <w:rtl/>
        </w:rPr>
        <w:t>המדינה נגועה בזה מימין ומשמאל. אפילו יוסי ביילין, שביקר את החלטת הממשלה, טרח להודיע שיש רבים שמנצלים את עניין קשר הנישואים כדי לזכות ולעשות רמאויות. הייתי מתקומם אם הדברים הי</w:t>
      </w:r>
      <w:r>
        <w:rPr>
          <w:rFonts w:hint="cs"/>
          <w:rtl/>
        </w:rPr>
        <w:t xml:space="preserve">ו אמורים לגבי מיעוט אחר בעולם, במקום כלשהו בעולם, על אחת כמה וכמה אם זה היה אמור לגבי יהודים במקום נידח כלשהו בעולם. </w:t>
      </w:r>
    </w:p>
    <w:p w14:paraId="201C4AC0" w14:textId="77777777" w:rsidR="00000000" w:rsidRDefault="00953ED2">
      <w:pPr>
        <w:pStyle w:val="a0"/>
        <w:rPr>
          <w:rFonts w:hint="cs"/>
          <w:rtl/>
        </w:rPr>
      </w:pPr>
    </w:p>
    <w:p w14:paraId="786C5BBF" w14:textId="77777777" w:rsidR="00000000" w:rsidRDefault="00953ED2">
      <w:pPr>
        <w:pStyle w:val="a0"/>
        <w:rPr>
          <w:rFonts w:hint="cs"/>
          <w:rtl/>
        </w:rPr>
      </w:pPr>
      <w:r>
        <w:rPr>
          <w:rFonts w:hint="cs"/>
          <w:rtl/>
        </w:rPr>
        <w:t>אני חושב, חברי הכנסת, שאין מקום לא להחלטת ממשלה, לא לתקנה ולא לחוק שבאים כדי לייצר מנגון נפרד של התאזרחות על-פי מוצא לאומי. לדבר הזה קורא</w:t>
      </w:r>
      <w:r>
        <w:rPr>
          <w:rFonts w:hint="cs"/>
          <w:rtl/>
        </w:rPr>
        <w:t xml:space="preserve">ים גזענות. אין לזה שם אחר. המלה הזאת מתגלגלת בתוך הבניין עד שהיא נשמעת לעוסה ומאוסה, אבל זאת המלה הכי מתונה שאפשר לכנות בה את ההתנהלות של המדינה, של הממשלה ושל הכנסת בעניין הזה. </w:t>
      </w:r>
    </w:p>
    <w:p w14:paraId="7008B0D6" w14:textId="77777777" w:rsidR="00000000" w:rsidRDefault="00953ED2">
      <w:pPr>
        <w:pStyle w:val="a0"/>
        <w:rPr>
          <w:rFonts w:hint="cs"/>
          <w:rtl/>
        </w:rPr>
      </w:pPr>
    </w:p>
    <w:p w14:paraId="1874E4BA" w14:textId="77777777" w:rsidR="00000000" w:rsidRDefault="00953ED2">
      <w:pPr>
        <w:pStyle w:val="a0"/>
        <w:rPr>
          <w:rFonts w:hint="cs"/>
          <w:rtl/>
        </w:rPr>
      </w:pPr>
      <w:r>
        <w:rPr>
          <w:rFonts w:hint="cs"/>
          <w:rtl/>
        </w:rPr>
        <w:t xml:space="preserve">אני מקווה שבג"ץ יהיה פינה שפויה בעיסוק בנושא הדמוגרפי. אומנם, התיקון הזה בא </w:t>
      </w:r>
      <w:r>
        <w:rPr>
          <w:rFonts w:hint="cs"/>
          <w:rtl/>
        </w:rPr>
        <w:t xml:space="preserve">כדי לרצות את בג"ץ לעומת התקנה שאושרה בכנסת, ואם התקנה שאושרה אז בכנסת וגם תיקון התקנה שהיה בממשלה אינם מקובלים על שר הפנים, אני אראה כדבר יוצא דופן וכמתמיה ביותר אם בג"ץ ייתן הכשר לתיקון של הממשלה. אני חושב שבג"ץ יעשה טעות קשה ומרה אם הוא ייתן לתועבה הזאת </w:t>
      </w:r>
      <w:r>
        <w:rPr>
          <w:rFonts w:hint="cs"/>
          <w:rtl/>
        </w:rPr>
        <w:t xml:space="preserve">לגיטימציה במסגרת ההתנהלות הציבורית והחוקית במדינת ישראל. </w:t>
      </w:r>
    </w:p>
    <w:p w14:paraId="57776519" w14:textId="77777777" w:rsidR="00000000" w:rsidRDefault="00953ED2">
      <w:pPr>
        <w:pStyle w:val="a0"/>
        <w:rPr>
          <w:rFonts w:hint="cs"/>
          <w:rtl/>
        </w:rPr>
      </w:pPr>
    </w:p>
    <w:p w14:paraId="1A6E4C65" w14:textId="77777777" w:rsidR="00000000" w:rsidRDefault="00953ED2">
      <w:pPr>
        <w:pStyle w:val="a0"/>
        <w:rPr>
          <w:rFonts w:hint="cs"/>
          <w:rtl/>
        </w:rPr>
      </w:pPr>
      <w:r>
        <w:rPr>
          <w:rFonts w:hint="cs"/>
          <w:rtl/>
        </w:rPr>
        <w:t>אבל הדברים לא נאמרים בגו והם לא מנותקים מדברים אחרים. רק אתמול נערך באוניברסיטת חיפה, תחת שרביטו של הפרופסור הידוע בהתמחותו בספירת הערבים, ארנון סופר, כנס בנושא הבעיה הדמוגרפית תחת המטרייה של האוני</w:t>
      </w:r>
      <w:r>
        <w:rPr>
          <w:rFonts w:hint="cs"/>
          <w:rtl/>
        </w:rPr>
        <w:t xml:space="preserve">ברסיטה עצמה. אחר כך האוניברסיטה הזאת וההנהלה שלה מתפלאות על כך שארגון המרצים באנגליה מחרים אותה על התנהלות גזענית; לא רק על הנושא של אילן פפה והיחס אליו, אלא שאוניברסיטת חיפה מחזיקה קתדרה שדנה בנושא הבעיה הדמוגרפית והאיזון הדמוגרפי. אם המסלול הוא של חשיבה </w:t>
      </w:r>
      <w:r>
        <w:rPr>
          <w:rFonts w:hint="cs"/>
          <w:rtl/>
        </w:rPr>
        <w:t xml:space="preserve">ומחקר אקדמי על המאזן הדמוגרפי </w:t>
      </w:r>
      <w:r>
        <w:rPr>
          <w:rtl/>
        </w:rPr>
        <w:t>–</w:t>
      </w:r>
      <w:r>
        <w:rPr>
          <w:rFonts w:hint="cs"/>
          <w:rtl/>
        </w:rPr>
        <w:t xml:space="preserve"> איך לעשות שיהיו יותר יהודים ופחות ערבים </w:t>
      </w:r>
      <w:r>
        <w:rPr>
          <w:rtl/>
        </w:rPr>
        <w:t>–</w:t>
      </w:r>
      <w:r>
        <w:rPr>
          <w:rFonts w:hint="cs"/>
          <w:rtl/>
        </w:rPr>
        <w:t xml:space="preserve"> לא רחוקה השעה שבה יבואו אנשים, אקדמאים כביכול ומוסד אקדמי כביכול, לעשות ניסויים גנטיים על מנת להשיג את אותה מטרה. זה דבר חמור ביותר גם לאוניברסיטה, גם לממשלה וגם לכנסת. </w:t>
      </w:r>
    </w:p>
    <w:p w14:paraId="14759024" w14:textId="77777777" w:rsidR="00000000" w:rsidRDefault="00953ED2">
      <w:pPr>
        <w:pStyle w:val="a0"/>
        <w:rPr>
          <w:rFonts w:hint="cs"/>
          <w:rtl/>
        </w:rPr>
      </w:pPr>
    </w:p>
    <w:p w14:paraId="7D27798F" w14:textId="77777777" w:rsidR="00000000" w:rsidRDefault="00953ED2">
      <w:pPr>
        <w:pStyle w:val="a0"/>
        <w:rPr>
          <w:rFonts w:hint="cs"/>
          <w:rtl/>
        </w:rPr>
      </w:pPr>
      <w:r>
        <w:rPr>
          <w:rFonts w:hint="cs"/>
          <w:rtl/>
        </w:rPr>
        <w:t xml:space="preserve">האוכלוסייה </w:t>
      </w:r>
      <w:r>
        <w:rPr>
          <w:rFonts w:hint="cs"/>
          <w:rtl/>
        </w:rPr>
        <w:t>הערבית חיה כאן לא בחסדו של אף אחד, והיא, כחבר של בני-אדם, זכאית לחופש פולחן, לחופש לאומי, לחופש אישי, להתחתן עם מי שהיא רוצה. למדינה אסור לשים לא אצבע ולא יד בהחלטות האינדיבידואליות ובבחירה של האדם עם מי הוא יחיה ועם מי הוא יוליד ילדים. כל התנהלות וכל התער</w:t>
      </w:r>
      <w:r>
        <w:rPr>
          <w:rFonts w:hint="cs"/>
          <w:rtl/>
        </w:rPr>
        <w:t xml:space="preserve">בות במהלך הזה תהיה התערבות שבאה לשרת מושגים גזעניים ואפלים. הלוואי והלוואי שיהיה קול אחד רציני במדינה הזאת מקרב הציבור הרחב שיבוא ויגיד: די. תודה רבה, אדוני. </w:t>
      </w:r>
    </w:p>
    <w:p w14:paraId="6E6F63E6" w14:textId="77777777" w:rsidR="00000000" w:rsidRDefault="00953ED2">
      <w:pPr>
        <w:pStyle w:val="af1"/>
        <w:rPr>
          <w:rtl/>
        </w:rPr>
      </w:pPr>
    </w:p>
    <w:p w14:paraId="42585F9F" w14:textId="77777777" w:rsidR="00000000" w:rsidRDefault="00953ED2">
      <w:pPr>
        <w:pStyle w:val="af1"/>
        <w:rPr>
          <w:rtl/>
        </w:rPr>
      </w:pPr>
      <w:r>
        <w:rPr>
          <w:rFonts w:hint="eastAsia"/>
          <w:rtl/>
        </w:rPr>
        <w:t>היו</w:t>
      </w:r>
      <w:r>
        <w:rPr>
          <w:rtl/>
        </w:rPr>
        <w:t>"ר יולי-יואל אדלשטיין:</w:t>
      </w:r>
    </w:p>
    <w:p w14:paraId="53593459" w14:textId="77777777" w:rsidR="00000000" w:rsidRDefault="00953ED2">
      <w:pPr>
        <w:pStyle w:val="a0"/>
        <w:rPr>
          <w:rFonts w:hint="cs"/>
          <w:rtl/>
        </w:rPr>
      </w:pPr>
    </w:p>
    <w:p w14:paraId="203A0F27" w14:textId="77777777" w:rsidR="00000000" w:rsidRDefault="00953ED2">
      <w:pPr>
        <w:pStyle w:val="a0"/>
        <w:rPr>
          <w:rFonts w:hint="cs"/>
          <w:rtl/>
        </w:rPr>
      </w:pPr>
      <w:r>
        <w:rPr>
          <w:rFonts w:hint="cs"/>
          <w:rtl/>
        </w:rPr>
        <w:t>תודה רבה לחבר הכנסת מוחמד ברכה. חבר הכנסת אילן ליבוביץ - בבקשה, אדוני</w:t>
      </w:r>
      <w:r>
        <w:rPr>
          <w:rFonts w:hint="cs"/>
          <w:rtl/>
        </w:rPr>
        <w:t xml:space="preserve">. אחריו - חבר הכנסת ג'מאל זחאלקה. </w:t>
      </w:r>
    </w:p>
    <w:p w14:paraId="6E641652" w14:textId="77777777" w:rsidR="00000000" w:rsidRDefault="00953ED2">
      <w:pPr>
        <w:pStyle w:val="a0"/>
        <w:rPr>
          <w:rFonts w:hint="cs"/>
          <w:rtl/>
        </w:rPr>
      </w:pPr>
      <w:r>
        <w:rPr>
          <w:rFonts w:hint="cs"/>
          <w:rtl/>
        </w:rPr>
        <w:t xml:space="preserve"> </w:t>
      </w:r>
    </w:p>
    <w:p w14:paraId="10B928C0" w14:textId="77777777" w:rsidR="00000000" w:rsidRDefault="00953ED2">
      <w:pPr>
        <w:pStyle w:val="a"/>
        <w:rPr>
          <w:rtl/>
        </w:rPr>
      </w:pPr>
      <w:bookmarkStart w:id="247" w:name="FS000001052T18_05_2005_14_30_45"/>
      <w:bookmarkStart w:id="248" w:name="_Toc118183626"/>
      <w:bookmarkEnd w:id="247"/>
      <w:r>
        <w:rPr>
          <w:rFonts w:hint="eastAsia"/>
          <w:rtl/>
        </w:rPr>
        <w:t>אילן</w:t>
      </w:r>
      <w:r>
        <w:rPr>
          <w:rtl/>
        </w:rPr>
        <w:t xml:space="preserve"> ליבוביץ (שינוי):</w:t>
      </w:r>
      <w:bookmarkEnd w:id="248"/>
    </w:p>
    <w:p w14:paraId="2A5D0307" w14:textId="77777777" w:rsidR="00000000" w:rsidRDefault="00953ED2">
      <w:pPr>
        <w:pStyle w:val="a0"/>
        <w:rPr>
          <w:rFonts w:hint="cs"/>
          <w:rtl/>
        </w:rPr>
      </w:pPr>
    </w:p>
    <w:p w14:paraId="4D49DCA3" w14:textId="77777777" w:rsidR="00000000" w:rsidRDefault="00953ED2">
      <w:pPr>
        <w:pStyle w:val="a0"/>
        <w:rPr>
          <w:rFonts w:hint="cs"/>
          <w:rtl/>
        </w:rPr>
      </w:pPr>
      <w:r>
        <w:rPr>
          <w:rFonts w:hint="cs"/>
          <w:rtl/>
        </w:rPr>
        <w:t>אדוני היושב-ראש, חברי הכנסת, בפתח הדברים, למען הגילוי הנאות אני רוצה לומר, שגם בפעמים הקודמות, כאשר הצעת חוק האזרחות, הוראת השעה הזאת הובאה למליאה, נמנעתי מלהצביע עליה כי אז סיעתי היתה מחויבת במשמ</w:t>
      </w:r>
      <w:r>
        <w:rPr>
          <w:rFonts w:hint="cs"/>
          <w:rtl/>
        </w:rPr>
        <w:t xml:space="preserve">עת הקואליציונית. חשבתי שהצעת החוק הזאת היא הצעה רעה, הצעה בעייתית, לא חשבתי שאפשר להצביע עליה, ולכן כשהיא הובאה בפעמים הקודמות לא הצבעתי, נמנעתי מלהיכנס להצביע. </w:t>
      </w:r>
    </w:p>
    <w:p w14:paraId="25A242CA" w14:textId="77777777" w:rsidR="00000000" w:rsidRDefault="00953ED2">
      <w:pPr>
        <w:pStyle w:val="a0"/>
        <w:rPr>
          <w:rFonts w:hint="cs"/>
          <w:rtl/>
        </w:rPr>
      </w:pPr>
    </w:p>
    <w:p w14:paraId="5CE91699" w14:textId="77777777" w:rsidR="00000000" w:rsidRDefault="00953ED2">
      <w:pPr>
        <w:pStyle w:val="a0"/>
        <w:rPr>
          <w:rFonts w:hint="cs"/>
          <w:rtl/>
        </w:rPr>
      </w:pPr>
      <w:r>
        <w:rPr>
          <w:rFonts w:hint="cs"/>
          <w:rtl/>
        </w:rPr>
        <w:t>אני חושב שהצעה כזאת, שמתערבת בחיי הפרט בצורה כזאת - היום אנחנו מחליטים שמטעמי ביטחון או משיקו</w:t>
      </w:r>
      <w:r>
        <w:rPr>
          <w:rFonts w:hint="cs"/>
          <w:rtl/>
        </w:rPr>
        <w:t xml:space="preserve">לים כאלה ואחרים לא ניתן לפלסטיני שהתחתן עם ישראלית להתאזרח, אבל מחר זה יכול להיות רומני או גרמני או כל אחד אחר מטעמים אחרים. אם אנחנו מתחילים במקום אחד, אנחנו לא יודעים איפה זה ייגמר. </w:t>
      </w:r>
    </w:p>
    <w:p w14:paraId="7514D5E7" w14:textId="77777777" w:rsidR="00000000" w:rsidRDefault="00953ED2">
      <w:pPr>
        <w:pStyle w:val="a0"/>
        <w:rPr>
          <w:rFonts w:hint="cs"/>
          <w:rtl/>
        </w:rPr>
      </w:pPr>
    </w:p>
    <w:p w14:paraId="3B5EF575" w14:textId="77777777" w:rsidR="00000000" w:rsidRDefault="00953ED2">
      <w:pPr>
        <w:pStyle w:val="a0"/>
        <w:rPr>
          <w:rFonts w:hint="cs"/>
          <w:rtl/>
        </w:rPr>
      </w:pPr>
      <w:r>
        <w:rPr>
          <w:rFonts w:hint="cs"/>
          <w:rtl/>
        </w:rPr>
        <w:t xml:space="preserve">היום זה קל מאוד, כי אנחנו משתמשים בשיקולי הביטחון, כביכול: אותם אנשים </w:t>
      </w:r>
      <w:r>
        <w:rPr>
          <w:rFonts w:hint="cs"/>
          <w:rtl/>
        </w:rPr>
        <w:t xml:space="preserve">שנישאים לישראלים או לישראליות הם מחבלים או מפגעים בפוטנציה, שצריך למנוע את התאזרחותם. ההצעה הזאת היא הצעה בעייתית, ואני לא מבין כיצד שרי העבודה, שבפעמים הקודמות דיברו כאן בצורה מאוד רמה נגד הצעת החוק הזאת, נתנו לכך את ידם בממשלה, למעט השר פינס, שהתנגד. אם </w:t>
      </w:r>
      <w:r>
        <w:rPr>
          <w:rFonts w:hint="cs"/>
          <w:rtl/>
        </w:rPr>
        <w:t>אני חוטא לשר נוסף, כי נדמה לי שהיו שני שרים שהתנגדו - - -</w:t>
      </w:r>
    </w:p>
    <w:p w14:paraId="44FB4AC4" w14:textId="77777777" w:rsidR="00000000" w:rsidRDefault="00953ED2">
      <w:pPr>
        <w:pStyle w:val="a0"/>
        <w:rPr>
          <w:rFonts w:hint="cs"/>
          <w:rtl/>
        </w:rPr>
      </w:pPr>
    </w:p>
    <w:p w14:paraId="7770230E" w14:textId="77777777" w:rsidR="00000000" w:rsidRDefault="00953ED2">
      <w:pPr>
        <w:pStyle w:val="af1"/>
        <w:rPr>
          <w:rtl/>
        </w:rPr>
      </w:pPr>
      <w:r>
        <w:rPr>
          <w:rFonts w:hint="eastAsia"/>
          <w:rtl/>
        </w:rPr>
        <w:t>היו</w:t>
      </w:r>
      <w:r>
        <w:rPr>
          <w:rtl/>
        </w:rPr>
        <w:t>"ר יולי-יואל אדלשטיין:</w:t>
      </w:r>
    </w:p>
    <w:p w14:paraId="23FDD8D5" w14:textId="77777777" w:rsidR="00000000" w:rsidRDefault="00953ED2">
      <w:pPr>
        <w:pStyle w:val="a0"/>
        <w:rPr>
          <w:rFonts w:hint="cs"/>
          <w:rtl/>
        </w:rPr>
      </w:pPr>
    </w:p>
    <w:p w14:paraId="5C7429E3" w14:textId="77777777" w:rsidR="00000000" w:rsidRDefault="00953ED2">
      <w:pPr>
        <w:pStyle w:val="a0"/>
        <w:rPr>
          <w:rFonts w:hint="cs"/>
          <w:rtl/>
        </w:rPr>
      </w:pPr>
      <w:r>
        <w:rPr>
          <w:rFonts w:hint="cs"/>
          <w:rtl/>
        </w:rPr>
        <w:t xml:space="preserve">השר דני נוה היה המתנגד השני. </w:t>
      </w:r>
    </w:p>
    <w:p w14:paraId="6F77C061" w14:textId="77777777" w:rsidR="00000000" w:rsidRDefault="00953ED2">
      <w:pPr>
        <w:pStyle w:val="a0"/>
        <w:rPr>
          <w:rFonts w:hint="cs"/>
          <w:rtl/>
        </w:rPr>
      </w:pPr>
    </w:p>
    <w:p w14:paraId="601C3E0D" w14:textId="77777777" w:rsidR="00000000" w:rsidRDefault="00953ED2">
      <w:pPr>
        <w:pStyle w:val="-"/>
        <w:rPr>
          <w:rtl/>
        </w:rPr>
      </w:pPr>
      <w:bookmarkStart w:id="249" w:name="FS000001052T18_05_2005_14_34_41C"/>
      <w:bookmarkEnd w:id="249"/>
      <w:r>
        <w:rPr>
          <w:rFonts w:hint="eastAsia"/>
          <w:rtl/>
        </w:rPr>
        <w:t>אילן</w:t>
      </w:r>
      <w:r>
        <w:rPr>
          <w:rtl/>
        </w:rPr>
        <w:t xml:space="preserve"> ליבוביץ (שינוי):</w:t>
      </w:r>
    </w:p>
    <w:p w14:paraId="36855975" w14:textId="77777777" w:rsidR="00000000" w:rsidRDefault="00953ED2">
      <w:pPr>
        <w:pStyle w:val="a0"/>
        <w:rPr>
          <w:rFonts w:hint="cs"/>
          <w:rtl/>
        </w:rPr>
      </w:pPr>
    </w:p>
    <w:p w14:paraId="34C5A416" w14:textId="77777777" w:rsidR="00000000" w:rsidRDefault="00953ED2">
      <w:pPr>
        <w:pStyle w:val="a0"/>
        <w:rPr>
          <w:rFonts w:hint="cs"/>
          <w:rtl/>
        </w:rPr>
      </w:pPr>
      <w:r>
        <w:rPr>
          <w:rFonts w:hint="cs"/>
          <w:rtl/>
        </w:rPr>
        <w:t>השר דני נוה היה השני שהתנגד?</w:t>
      </w:r>
    </w:p>
    <w:p w14:paraId="1D34BDE1" w14:textId="77777777" w:rsidR="00000000" w:rsidRDefault="00953ED2">
      <w:pPr>
        <w:pStyle w:val="a0"/>
        <w:rPr>
          <w:rFonts w:hint="cs"/>
          <w:rtl/>
        </w:rPr>
      </w:pPr>
    </w:p>
    <w:p w14:paraId="0B652B12" w14:textId="77777777" w:rsidR="00000000" w:rsidRDefault="00953ED2">
      <w:pPr>
        <w:pStyle w:val="af1"/>
        <w:rPr>
          <w:rtl/>
        </w:rPr>
      </w:pPr>
      <w:r>
        <w:rPr>
          <w:rFonts w:hint="eastAsia"/>
          <w:rtl/>
        </w:rPr>
        <w:t>היו</w:t>
      </w:r>
      <w:r>
        <w:rPr>
          <w:rtl/>
        </w:rPr>
        <w:t>"ר יולי-יואל אדלשטיין:</w:t>
      </w:r>
    </w:p>
    <w:p w14:paraId="43320C35" w14:textId="77777777" w:rsidR="00000000" w:rsidRDefault="00953ED2">
      <w:pPr>
        <w:pStyle w:val="a0"/>
        <w:rPr>
          <w:rFonts w:hint="cs"/>
          <w:rtl/>
        </w:rPr>
      </w:pPr>
    </w:p>
    <w:p w14:paraId="720B2FB5" w14:textId="77777777" w:rsidR="00000000" w:rsidRDefault="00953ED2">
      <w:pPr>
        <w:pStyle w:val="a0"/>
        <w:rPr>
          <w:rFonts w:hint="cs"/>
          <w:rtl/>
        </w:rPr>
      </w:pPr>
      <w:r>
        <w:rPr>
          <w:rFonts w:hint="cs"/>
          <w:rtl/>
        </w:rPr>
        <w:t xml:space="preserve">כן. </w:t>
      </w:r>
    </w:p>
    <w:p w14:paraId="32322685" w14:textId="77777777" w:rsidR="00000000" w:rsidRDefault="00953ED2">
      <w:pPr>
        <w:pStyle w:val="a0"/>
        <w:rPr>
          <w:rFonts w:hint="cs"/>
          <w:rtl/>
        </w:rPr>
      </w:pPr>
    </w:p>
    <w:p w14:paraId="48FC8838" w14:textId="77777777" w:rsidR="00000000" w:rsidRDefault="00953ED2">
      <w:pPr>
        <w:pStyle w:val="af0"/>
        <w:rPr>
          <w:rtl/>
        </w:rPr>
      </w:pPr>
      <w:r>
        <w:rPr>
          <w:rFonts w:hint="eastAsia"/>
          <w:rtl/>
        </w:rPr>
        <w:t>אבשלום</w:t>
      </w:r>
      <w:r>
        <w:rPr>
          <w:rtl/>
        </w:rPr>
        <w:t xml:space="preserve"> וילן (יחד):</w:t>
      </w:r>
    </w:p>
    <w:p w14:paraId="1B02A643" w14:textId="77777777" w:rsidR="00000000" w:rsidRDefault="00953ED2">
      <w:pPr>
        <w:pStyle w:val="a0"/>
        <w:rPr>
          <w:rFonts w:hint="cs"/>
          <w:rtl/>
        </w:rPr>
      </w:pPr>
    </w:p>
    <w:p w14:paraId="4FB10A9E" w14:textId="77777777" w:rsidR="00000000" w:rsidRDefault="00953ED2">
      <w:pPr>
        <w:pStyle w:val="a0"/>
        <w:rPr>
          <w:rFonts w:hint="cs"/>
          <w:rtl/>
        </w:rPr>
      </w:pPr>
      <w:r>
        <w:rPr>
          <w:rFonts w:hint="cs"/>
          <w:rtl/>
        </w:rPr>
        <w:t xml:space="preserve">אם כי מסיבות הפוכות. </w:t>
      </w:r>
    </w:p>
    <w:p w14:paraId="55F124AA" w14:textId="77777777" w:rsidR="00000000" w:rsidRDefault="00953ED2">
      <w:pPr>
        <w:pStyle w:val="a0"/>
        <w:rPr>
          <w:rFonts w:hint="cs"/>
          <w:rtl/>
        </w:rPr>
      </w:pPr>
    </w:p>
    <w:p w14:paraId="1F1882B9" w14:textId="77777777" w:rsidR="00000000" w:rsidRDefault="00953ED2">
      <w:pPr>
        <w:pStyle w:val="-"/>
        <w:rPr>
          <w:rtl/>
        </w:rPr>
      </w:pPr>
      <w:bookmarkStart w:id="250" w:name="FS000001052T18_05_2005_14_35_12C"/>
      <w:bookmarkEnd w:id="250"/>
      <w:r>
        <w:rPr>
          <w:rFonts w:hint="eastAsia"/>
          <w:rtl/>
        </w:rPr>
        <w:t>אילן</w:t>
      </w:r>
      <w:r>
        <w:rPr>
          <w:rtl/>
        </w:rPr>
        <w:t xml:space="preserve"> ליבוב</w:t>
      </w:r>
      <w:r>
        <w:rPr>
          <w:rtl/>
        </w:rPr>
        <w:t>יץ (שינוי):</w:t>
      </w:r>
    </w:p>
    <w:p w14:paraId="0A5BBB71" w14:textId="77777777" w:rsidR="00000000" w:rsidRDefault="00953ED2">
      <w:pPr>
        <w:pStyle w:val="a0"/>
        <w:rPr>
          <w:rFonts w:hint="cs"/>
          <w:rtl/>
        </w:rPr>
      </w:pPr>
    </w:p>
    <w:p w14:paraId="7C32956B" w14:textId="77777777" w:rsidR="00000000" w:rsidRDefault="00953ED2">
      <w:pPr>
        <w:pStyle w:val="a0"/>
        <w:rPr>
          <w:rFonts w:hint="cs"/>
          <w:rtl/>
        </w:rPr>
      </w:pPr>
      <w:r>
        <w:rPr>
          <w:rFonts w:hint="cs"/>
          <w:rtl/>
        </w:rPr>
        <w:t xml:space="preserve">יכול להיות, אבל השר אופיר פינס היה היחיד מבין שרי העבודה שהתנגד, ואני לא מבין כיצד מפלגת העבודה צעקה כאן בקול רם נגד ההצעה הזאת בפעמים הקודמות, ועכשיו - שתיקת הכבשים. כשהם בממשלה ההצעה הזאת טובה וראויה וכל השרים מצביעים בעדה. </w:t>
      </w:r>
    </w:p>
    <w:p w14:paraId="3B9B32FE" w14:textId="77777777" w:rsidR="00000000" w:rsidRDefault="00953ED2">
      <w:pPr>
        <w:pStyle w:val="a0"/>
        <w:rPr>
          <w:rFonts w:hint="cs"/>
          <w:rtl/>
        </w:rPr>
      </w:pPr>
    </w:p>
    <w:p w14:paraId="4BFFFD55" w14:textId="77777777" w:rsidR="00000000" w:rsidRDefault="00953ED2">
      <w:pPr>
        <w:pStyle w:val="af0"/>
        <w:rPr>
          <w:rtl/>
        </w:rPr>
      </w:pPr>
      <w:r>
        <w:rPr>
          <w:rFonts w:hint="eastAsia"/>
          <w:rtl/>
        </w:rPr>
        <w:t>רן</w:t>
      </w:r>
      <w:r>
        <w:rPr>
          <w:rtl/>
        </w:rPr>
        <w:t xml:space="preserve"> כהן (יחד):</w:t>
      </w:r>
    </w:p>
    <w:p w14:paraId="36A69586" w14:textId="77777777" w:rsidR="00000000" w:rsidRDefault="00953ED2">
      <w:pPr>
        <w:pStyle w:val="a0"/>
        <w:rPr>
          <w:rFonts w:hint="cs"/>
          <w:rtl/>
        </w:rPr>
      </w:pPr>
    </w:p>
    <w:p w14:paraId="2FC301E2" w14:textId="77777777" w:rsidR="00000000" w:rsidRDefault="00953ED2">
      <w:pPr>
        <w:pStyle w:val="a0"/>
        <w:rPr>
          <w:rFonts w:hint="cs"/>
          <w:rtl/>
        </w:rPr>
      </w:pPr>
      <w:r>
        <w:rPr>
          <w:rFonts w:hint="cs"/>
          <w:rtl/>
        </w:rPr>
        <w:t xml:space="preserve">על זה נאמר: דברים שרואים משם לא רואים מכאן. </w:t>
      </w:r>
    </w:p>
    <w:p w14:paraId="672C0A86" w14:textId="77777777" w:rsidR="00000000" w:rsidRDefault="00953ED2">
      <w:pPr>
        <w:pStyle w:val="a0"/>
        <w:rPr>
          <w:rFonts w:hint="cs"/>
          <w:rtl/>
        </w:rPr>
      </w:pPr>
    </w:p>
    <w:p w14:paraId="1F9CA534" w14:textId="77777777" w:rsidR="00000000" w:rsidRDefault="00953ED2">
      <w:pPr>
        <w:pStyle w:val="-"/>
        <w:rPr>
          <w:rtl/>
        </w:rPr>
      </w:pPr>
      <w:bookmarkStart w:id="251" w:name="FS000001052T18_05_2005_14_36_44C"/>
      <w:bookmarkEnd w:id="251"/>
      <w:r>
        <w:rPr>
          <w:rFonts w:hint="eastAsia"/>
          <w:rtl/>
        </w:rPr>
        <w:t>אילן</w:t>
      </w:r>
      <w:r>
        <w:rPr>
          <w:rtl/>
        </w:rPr>
        <w:t xml:space="preserve"> ליבוביץ (שינוי):</w:t>
      </w:r>
    </w:p>
    <w:p w14:paraId="577A6C4B" w14:textId="77777777" w:rsidR="00000000" w:rsidRDefault="00953ED2">
      <w:pPr>
        <w:pStyle w:val="a0"/>
        <w:rPr>
          <w:rFonts w:hint="cs"/>
          <w:rtl/>
        </w:rPr>
      </w:pPr>
    </w:p>
    <w:p w14:paraId="0E996020" w14:textId="77777777" w:rsidR="00000000" w:rsidRDefault="00953ED2">
      <w:pPr>
        <w:pStyle w:val="a0"/>
        <w:rPr>
          <w:rFonts w:hint="cs"/>
          <w:rtl/>
        </w:rPr>
      </w:pPr>
      <w:r>
        <w:rPr>
          <w:rFonts w:hint="cs"/>
          <w:rtl/>
        </w:rPr>
        <w:t xml:space="preserve">ייתכן, אבל ההצעה הזאת היא הצעה רעה, היא הצעה גרועה, ואני מקווה שכאשר היא תבוא הפעם למליאה, היא תשונה. המורא הזה, כביכול, הבג"ץ הוא זה שיפסוק בעניין הזה </w:t>
      </w:r>
      <w:r>
        <w:rPr>
          <w:rtl/>
        </w:rPr>
        <w:t>–</w:t>
      </w:r>
      <w:r>
        <w:rPr>
          <w:rFonts w:hint="cs"/>
          <w:rtl/>
        </w:rPr>
        <w:t xml:space="preserve"> עם כל הכבוד, זה שאתה נותן היום לכ</w:t>
      </w:r>
      <w:r>
        <w:rPr>
          <w:rFonts w:hint="cs"/>
          <w:rtl/>
        </w:rPr>
        <w:t>מה מאות משפחות, 100 או 200 משפחות, איחוד משפחות באמצעות חוק האזרחות, האם זה יפתור לממשלה את הבעיה עם בג"ץ? השופטים בדיון בבית-המשפט העליון אמרו לממשלה: החוק הזה בעייתי, תשקלו את עמדתכם. האם זה הפתרון, לתת כביכול איזו תרופה של 100 או 200 משפחות שיוכלו להתאח</w:t>
      </w:r>
      <w:r>
        <w:rPr>
          <w:rFonts w:hint="cs"/>
          <w:rtl/>
        </w:rPr>
        <w:t xml:space="preserve">ד? לא. את החוק הזה פשוט צריך למחוק מספר החוקים. תודה רבה, אדוני. </w:t>
      </w:r>
    </w:p>
    <w:p w14:paraId="2D096E2A" w14:textId="77777777" w:rsidR="00000000" w:rsidRDefault="00953ED2">
      <w:pPr>
        <w:pStyle w:val="a0"/>
        <w:rPr>
          <w:rFonts w:hint="cs"/>
          <w:rtl/>
        </w:rPr>
      </w:pPr>
    </w:p>
    <w:p w14:paraId="5DD4001F" w14:textId="77777777" w:rsidR="00000000" w:rsidRDefault="00953ED2">
      <w:pPr>
        <w:pStyle w:val="af1"/>
        <w:rPr>
          <w:rtl/>
        </w:rPr>
      </w:pPr>
      <w:r>
        <w:rPr>
          <w:rFonts w:hint="eastAsia"/>
          <w:rtl/>
        </w:rPr>
        <w:t>היו</w:t>
      </w:r>
      <w:r>
        <w:rPr>
          <w:rtl/>
        </w:rPr>
        <w:t>"ר יולי-יואל אדלשטיין:</w:t>
      </w:r>
    </w:p>
    <w:p w14:paraId="29158E50" w14:textId="77777777" w:rsidR="00000000" w:rsidRDefault="00953ED2">
      <w:pPr>
        <w:pStyle w:val="a0"/>
        <w:rPr>
          <w:rFonts w:hint="cs"/>
          <w:rtl/>
        </w:rPr>
      </w:pPr>
    </w:p>
    <w:p w14:paraId="3B015FDD" w14:textId="77777777" w:rsidR="00000000" w:rsidRDefault="00953ED2">
      <w:pPr>
        <w:pStyle w:val="a0"/>
        <w:rPr>
          <w:rFonts w:hint="cs"/>
          <w:rtl/>
        </w:rPr>
      </w:pPr>
      <w:r>
        <w:rPr>
          <w:rFonts w:hint="cs"/>
          <w:rtl/>
        </w:rPr>
        <w:t xml:space="preserve">תודה לחבר הכנסת אילן ליבוביץ. חבר הכנסת ג'מאל זחאלקה - בבקשה, אדוני. אחריו - חבר הכנסת אבשלום וילן. </w:t>
      </w:r>
    </w:p>
    <w:p w14:paraId="3EC78218" w14:textId="77777777" w:rsidR="00000000" w:rsidRDefault="00953ED2">
      <w:pPr>
        <w:pStyle w:val="a0"/>
        <w:rPr>
          <w:rFonts w:hint="cs"/>
          <w:rtl/>
        </w:rPr>
      </w:pPr>
    </w:p>
    <w:p w14:paraId="06D6A046" w14:textId="77777777" w:rsidR="00000000" w:rsidRDefault="00953ED2">
      <w:pPr>
        <w:pStyle w:val="a"/>
        <w:rPr>
          <w:rtl/>
        </w:rPr>
      </w:pPr>
      <w:bookmarkStart w:id="252" w:name="FS000001061T18_05_2005_14_39_42"/>
      <w:bookmarkStart w:id="253" w:name="_Toc118183627"/>
      <w:bookmarkEnd w:id="252"/>
      <w:r>
        <w:rPr>
          <w:rFonts w:hint="eastAsia"/>
          <w:rtl/>
        </w:rPr>
        <w:t>ג</w:t>
      </w:r>
      <w:r>
        <w:rPr>
          <w:rtl/>
        </w:rPr>
        <w:t>'מאל זחאלקה (בל"ד):</w:t>
      </w:r>
      <w:bookmarkEnd w:id="253"/>
    </w:p>
    <w:p w14:paraId="72CF50D4" w14:textId="77777777" w:rsidR="00000000" w:rsidRDefault="00953ED2">
      <w:pPr>
        <w:pStyle w:val="a0"/>
        <w:rPr>
          <w:rFonts w:hint="cs"/>
          <w:rtl/>
        </w:rPr>
      </w:pPr>
    </w:p>
    <w:p w14:paraId="165CC616" w14:textId="77777777" w:rsidR="00000000" w:rsidRDefault="00953ED2">
      <w:pPr>
        <w:pStyle w:val="a0"/>
        <w:rPr>
          <w:rFonts w:hint="cs"/>
          <w:rtl/>
        </w:rPr>
      </w:pPr>
      <w:r>
        <w:rPr>
          <w:rFonts w:hint="cs"/>
          <w:rtl/>
        </w:rPr>
        <w:t>כבוד היושב-ראש, רבותי חברי הכנסת, את ה</w:t>
      </w:r>
      <w:r>
        <w:rPr>
          <w:rFonts w:hint="cs"/>
          <w:rtl/>
        </w:rPr>
        <w:t>חוק הזה צריך אכן למחוק מספר החוקים, כפי שאמר קודמי, חבר הכנסת ליבוביץ, ולו מן הנימוק שנעשתה הטעיה רבתי בהעברתו. אני רוצה להזכיר לכולם ולחברי הכנסת במיוחד איך עבר החוק בכנסת. עלו לדוכן שרים וחברי כנסת והסבירו שיש בזה סכנה ביטחונית ושאלה שמקבלים איחוד משפחות</w:t>
      </w:r>
      <w:r>
        <w:rPr>
          <w:rFonts w:hint="cs"/>
          <w:rtl/>
        </w:rPr>
        <w:t xml:space="preserve"> מהווים סכנה ביטחונית, שהנימוק היחיד הוא נימוק ביטחון. השר פורז אמר </w:t>
      </w:r>
      <w:r>
        <w:rPr>
          <w:rtl/>
        </w:rPr>
        <w:t>–</w:t>
      </w:r>
      <w:r>
        <w:rPr>
          <w:rFonts w:hint="cs"/>
          <w:rtl/>
        </w:rPr>
        <w:t xml:space="preserve"> אני מצטט, אני זוכר טוב מאוד </w:t>
      </w:r>
      <w:r>
        <w:rPr>
          <w:rtl/>
        </w:rPr>
        <w:t>–</w:t>
      </w:r>
      <w:r>
        <w:rPr>
          <w:rFonts w:hint="cs"/>
          <w:rtl/>
        </w:rPr>
        <w:t xml:space="preserve"> ישתנו העניינים, לא תהיה אינתיפאדה, תהיה רגיעה, החוק יבוטל. הוא בסך הכול הוראת שעה לשנה אחת בלבד. תחלוף הבעיה, יחלוף החוק מן העולם. </w:t>
      </w:r>
    </w:p>
    <w:p w14:paraId="0027F138" w14:textId="77777777" w:rsidR="00000000" w:rsidRDefault="00953ED2">
      <w:pPr>
        <w:pStyle w:val="a0"/>
        <w:rPr>
          <w:rtl/>
        </w:rPr>
      </w:pPr>
    </w:p>
    <w:p w14:paraId="175D9FCD" w14:textId="77777777" w:rsidR="00000000" w:rsidRDefault="00953ED2">
      <w:pPr>
        <w:pStyle w:val="a0"/>
        <w:rPr>
          <w:rFonts w:hint="cs"/>
          <w:rtl/>
        </w:rPr>
      </w:pPr>
      <w:r>
        <w:rPr>
          <w:rFonts w:hint="cs"/>
          <w:rtl/>
        </w:rPr>
        <w:t>בוועדת הפנים ישבנו שעות</w:t>
      </w:r>
      <w:r>
        <w:rPr>
          <w:rFonts w:hint="cs"/>
          <w:rtl/>
        </w:rPr>
        <w:t xml:space="preserve"> על גבי שעות ושמענו מומחים מטעם השב"כ. בפעם הראשונה הגיע ראש השב"כ להרצאה של שעתיים והסביר לחברי הכנסת שזהו חוק ביטחוני, שהנימוק היחיד להעברת החוק הזה הוא נימוק ביטחוני. </w:t>
      </w:r>
    </w:p>
    <w:p w14:paraId="7DC846A0" w14:textId="77777777" w:rsidR="00000000" w:rsidRDefault="00953ED2">
      <w:pPr>
        <w:pStyle w:val="a0"/>
        <w:rPr>
          <w:rFonts w:hint="cs"/>
          <w:rtl/>
        </w:rPr>
      </w:pPr>
    </w:p>
    <w:p w14:paraId="074A5774" w14:textId="77777777" w:rsidR="00000000" w:rsidRDefault="00953ED2">
      <w:pPr>
        <w:pStyle w:val="a0"/>
        <w:rPr>
          <w:rFonts w:hint="cs"/>
          <w:rtl/>
        </w:rPr>
      </w:pPr>
      <w:r>
        <w:rPr>
          <w:rFonts w:hint="cs"/>
          <w:rtl/>
        </w:rPr>
        <w:t>היום ראש הממשלה עצמו אומר שצריך להמשיך את החוק לא מנימוקים ביטחוניים, וכי הנימוק הבי</w:t>
      </w:r>
      <w:r>
        <w:rPr>
          <w:rFonts w:hint="cs"/>
          <w:rtl/>
        </w:rPr>
        <w:t xml:space="preserve">טחוני לא רלוונטי לעניין. ההגינות מחייבת, שאם החוק הזה עבר מנימוק מסוים ועכשיו כולם אומרים, כולם בלי יוצא מן הכלל, שהנימוק הזה לא תקף, צריך לבטל את החוק. חברי הכנסת, בתום לב או לא בתום לב, הצביעו עבור החוק כיוון שהממשלה וראשי מערכת הביטחון שכנעו אותם על-פי </w:t>
      </w:r>
      <w:r>
        <w:rPr>
          <w:rFonts w:hint="cs"/>
          <w:rtl/>
        </w:rPr>
        <w:t>נימוק מסוים. עכשיו כולם אומרים שזה לא הנימוק.</w:t>
      </w:r>
    </w:p>
    <w:p w14:paraId="4A09B569" w14:textId="77777777" w:rsidR="00000000" w:rsidRDefault="00953ED2">
      <w:pPr>
        <w:pStyle w:val="a0"/>
        <w:rPr>
          <w:rFonts w:hint="cs"/>
          <w:rtl/>
        </w:rPr>
      </w:pPr>
    </w:p>
    <w:p w14:paraId="718166CA" w14:textId="77777777" w:rsidR="00000000" w:rsidRDefault="00953ED2">
      <w:pPr>
        <w:pStyle w:val="af0"/>
        <w:rPr>
          <w:rtl/>
        </w:rPr>
      </w:pPr>
      <w:r>
        <w:rPr>
          <w:rFonts w:hint="eastAsia"/>
          <w:rtl/>
        </w:rPr>
        <w:t>רן</w:t>
      </w:r>
      <w:r>
        <w:rPr>
          <w:rtl/>
        </w:rPr>
        <w:t xml:space="preserve"> כהן (יחד):</w:t>
      </w:r>
    </w:p>
    <w:p w14:paraId="0C5157EF" w14:textId="77777777" w:rsidR="00000000" w:rsidRDefault="00953ED2">
      <w:pPr>
        <w:pStyle w:val="a0"/>
        <w:rPr>
          <w:rFonts w:hint="cs"/>
          <w:rtl/>
        </w:rPr>
      </w:pPr>
    </w:p>
    <w:p w14:paraId="27A72BBD" w14:textId="77777777" w:rsidR="00000000" w:rsidRDefault="00953ED2">
      <w:pPr>
        <w:pStyle w:val="a0"/>
        <w:rPr>
          <w:rFonts w:hint="cs"/>
          <w:rtl/>
        </w:rPr>
      </w:pPr>
      <w:r>
        <w:rPr>
          <w:rFonts w:hint="cs"/>
          <w:rtl/>
        </w:rPr>
        <w:t>תאמין לי, חבר הכנסת זחאלקה, זו לא הפעם הראשונה שמשתמשים בשם הביטחון - - -</w:t>
      </w:r>
    </w:p>
    <w:p w14:paraId="5345C92D" w14:textId="77777777" w:rsidR="00000000" w:rsidRDefault="00953ED2">
      <w:pPr>
        <w:pStyle w:val="a0"/>
        <w:ind w:firstLine="0"/>
        <w:rPr>
          <w:rFonts w:hint="cs"/>
          <w:rtl/>
        </w:rPr>
      </w:pPr>
    </w:p>
    <w:p w14:paraId="3743A32F" w14:textId="77777777" w:rsidR="00000000" w:rsidRDefault="00953ED2">
      <w:pPr>
        <w:pStyle w:val="-"/>
        <w:rPr>
          <w:rtl/>
        </w:rPr>
      </w:pPr>
      <w:bookmarkStart w:id="254" w:name="FS000001061T18_05_2005_14_55_32C"/>
      <w:bookmarkEnd w:id="254"/>
      <w:r>
        <w:rPr>
          <w:rFonts w:hint="eastAsia"/>
          <w:rtl/>
        </w:rPr>
        <w:t>ג</w:t>
      </w:r>
      <w:r>
        <w:rPr>
          <w:rtl/>
        </w:rPr>
        <w:t>'מאל זחאלקה (בל"ד):</w:t>
      </w:r>
    </w:p>
    <w:p w14:paraId="38D801C4" w14:textId="77777777" w:rsidR="00000000" w:rsidRDefault="00953ED2">
      <w:pPr>
        <w:pStyle w:val="a0"/>
        <w:rPr>
          <w:rFonts w:hint="cs"/>
          <w:rtl/>
        </w:rPr>
      </w:pPr>
    </w:p>
    <w:p w14:paraId="51C87ED0" w14:textId="77777777" w:rsidR="00000000" w:rsidRDefault="00953ED2">
      <w:pPr>
        <w:pStyle w:val="a0"/>
        <w:rPr>
          <w:rFonts w:hint="cs"/>
          <w:rtl/>
        </w:rPr>
      </w:pPr>
      <w:r>
        <w:rPr>
          <w:rFonts w:hint="cs"/>
          <w:rtl/>
        </w:rPr>
        <w:t>בדיוק. הביטחון, חבר הכנסת רן כהן, הוא מפלטו הראשון של הגזען בארץ. זה המצב. יש כאן רמייה. יש כאן ר</w:t>
      </w:r>
      <w:r>
        <w:rPr>
          <w:rFonts w:hint="cs"/>
          <w:rtl/>
        </w:rPr>
        <w:t xml:space="preserve">מייה רבתי שנעשתה נגד הגוף המחוקק, נגד הכנסת. אי-אפשר לבוא ולשכנע את חברי הכנסת בחוק מסוים על-פי נימוקים מסוימים, ואחר כך להגיד שהנימוקים האלה לא תקפים. אם הנימוקים לא תקפים, אם בטלה הסיבה, צריך לבטל את התוצאה. זה ההיגיון הבריא. </w:t>
      </w:r>
    </w:p>
    <w:p w14:paraId="13B5DDC3" w14:textId="77777777" w:rsidR="00000000" w:rsidRDefault="00953ED2">
      <w:pPr>
        <w:pStyle w:val="a0"/>
        <w:rPr>
          <w:rFonts w:hint="cs"/>
          <w:rtl/>
        </w:rPr>
      </w:pPr>
    </w:p>
    <w:p w14:paraId="43094068" w14:textId="77777777" w:rsidR="00000000" w:rsidRDefault="00953ED2">
      <w:pPr>
        <w:pStyle w:val="a0"/>
        <w:rPr>
          <w:rFonts w:hint="cs"/>
          <w:rtl/>
        </w:rPr>
      </w:pPr>
      <w:r>
        <w:rPr>
          <w:rFonts w:hint="cs"/>
          <w:rtl/>
        </w:rPr>
        <w:t xml:space="preserve">אדוני היושב-ראש, כל העולם </w:t>
      </w:r>
      <w:r>
        <w:rPr>
          <w:rFonts w:hint="cs"/>
          <w:rtl/>
        </w:rPr>
        <w:t xml:space="preserve">נגד החוק הזה; כל ארגוני זכויות האדם, ללא יוצא מן הכלל. אפילו הסטייט-דפרטמנט. האו"ם - כל ועדות האו"ם לזכויות האדם נגד החוק הזה. זהו חוק גזעני. ואני רוצה להגיד שזה לא חוק של הגירה. זו פגיעה בזכויות יסוד של האזרחים הערבים בארץ. </w:t>
      </w:r>
    </w:p>
    <w:p w14:paraId="54F8A2F5" w14:textId="77777777" w:rsidR="00000000" w:rsidRDefault="00953ED2">
      <w:pPr>
        <w:pStyle w:val="a0"/>
        <w:rPr>
          <w:rFonts w:hint="cs"/>
          <w:rtl/>
        </w:rPr>
      </w:pPr>
    </w:p>
    <w:p w14:paraId="61906E4A" w14:textId="77777777" w:rsidR="00000000" w:rsidRDefault="00953ED2">
      <w:pPr>
        <w:pStyle w:val="af1"/>
        <w:rPr>
          <w:rtl/>
        </w:rPr>
      </w:pPr>
      <w:r>
        <w:rPr>
          <w:rFonts w:hint="eastAsia"/>
          <w:rtl/>
        </w:rPr>
        <w:t>היו</w:t>
      </w:r>
      <w:r>
        <w:rPr>
          <w:rtl/>
        </w:rPr>
        <w:t>"ר יולי-יואל אדלשטיין:</w:t>
      </w:r>
    </w:p>
    <w:p w14:paraId="7CE3EC30" w14:textId="77777777" w:rsidR="00000000" w:rsidRDefault="00953ED2">
      <w:pPr>
        <w:pStyle w:val="a0"/>
        <w:rPr>
          <w:rFonts w:hint="cs"/>
          <w:rtl/>
        </w:rPr>
      </w:pPr>
    </w:p>
    <w:p w14:paraId="4EE8EF70" w14:textId="77777777" w:rsidR="00000000" w:rsidRDefault="00953ED2">
      <w:pPr>
        <w:pStyle w:val="a0"/>
        <w:rPr>
          <w:rFonts w:hint="cs"/>
          <w:rtl/>
        </w:rPr>
      </w:pPr>
      <w:r>
        <w:rPr>
          <w:rFonts w:hint="cs"/>
          <w:rtl/>
        </w:rPr>
        <w:t>נא</w:t>
      </w:r>
      <w:r>
        <w:rPr>
          <w:rFonts w:hint="cs"/>
          <w:rtl/>
        </w:rPr>
        <w:t xml:space="preserve"> לסיים. </w:t>
      </w:r>
    </w:p>
    <w:p w14:paraId="59367B38" w14:textId="77777777" w:rsidR="00000000" w:rsidRDefault="00953ED2">
      <w:pPr>
        <w:pStyle w:val="a0"/>
        <w:rPr>
          <w:rFonts w:hint="cs"/>
          <w:rtl/>
        </w:rPr>
      </w:pPr>
    </w:p>
    <w:p w14:paraId="1A2203E4" w14:textId="77777777" w:rsidR="00000000" w:rsidRDefault="00953ED2">
      <w:pPr>
        <w:pStyle w:val="-"/>
        <w:rPr>
          <w:rtl/>
        </w:rPr>
      </w:pPr>
      <w:bookmarkStart w:id="255" w:name="FS000001061T18_05_2005_15_02_08C"/>
      <w:bookmarkEnd w:id="255"/>
      <w:r>
        <w:rPr>
          <w:rFonts w:hint="eastAsia"/>
          <w:rtl/>
        </w:rPr>
        <w:t>ג</w:t>
      </w:r>
      <w:r>
        <w:rPr>
          <w:rtl/>
        </w:rPr>
        <w:t>'מאל זחאלקה (בל"ד):</w:t>
      </w:r>
    </w:p>
    <w:p w14:paraId="25FBEE90" w14:textId="77777777" w:rsidR="00000000" w:rsidRDefault="00953ED2">
      <w:pPr>
        <w:pStyle w:val="a0"/>
        <w:rPr>
          <w:rFonts w:hint="cs"/>
          <w:rtl/>
        </w:rPr>
      </w:pPr>
    </w:p>
    <w:p w14:paraId="4CFBCEA6" w14:textId="77777777" w:rsidR="00000000" w:rsidRDefault="00953ED2">
      <w:pPr>
        <w:pStyle w:val="a0"/>
        <w:rPr>
          <w:rFonts w:hint="cs"/>
          <w:rtl/>
        </w:rPr>
      </w:pPr>
      <w:r>
        <w:rPr>
          <w:rFonts w:hint="cs"/>
          <w:rtl/>
        </w:rPr>
        <w:t xml:space="preserve">זו מהותו של החוק, זו פגיעה במוסד האזרחות. </w:t>
      </w:r>
    </w:p>
    <w:p w14:paraId="733382F4" w14:textId="77777777" w:rsidR="00000000" w:rsidRDefault="00953ED2">
      <w:pPr>
        <w:pStyle w:val="a0"/>
        <w:rPr>
          <w:rFonts w:hint="cs"/>
          <w:rtl/>
        </w:rPr>
      </w:pPr>
    </w:p>
    <w:p w14:paraId="1A33C3E1" w14:textId="77777777" w:rsidR="00000000" w:rsidRDefault="00953ED2">
      <w:pPr>
        <w:pStyle w:val="a0"/>
        <w:rPr>
          <w:rFonts w:hint="cs"/>
          <w:rtl/>
        </w:rPr>
      </w:pPr>
      <w:r>
        <w:rPr>
          <w:rFonts w:hint="cs"/>
          <w:rtl/>
        </w:rPr>
        <w:t xml:space="preserve">לכן, אני קורא לבטל את החוק ולו מהנימוק שהוא נתקבל על-פי נימוקים שכולם אומרים </w:t>
      </w:r>
      <w:r>
        <w:rPr>
          <w:rtl/>
        </w:rPr>
        <w:t>–</w:t>
      </w:r>
      <w:r>
        <w:rPr>
          <w:rFonts w:hint="cs"/>
          <w:rtl/>
        </w:rPr>
        <w:t xml:space="preserve"> אלה שהביאו אותו - שהם בטלים. היתה הבטחה כאן, אני רוצה להזכיר, מטעם הממשלה, שאם המצב הביטחוני ישתנה, ל</w:t>
      </w:r>
      <w:r>
        <w:rPr>
          <w:rFonts w:hint="cs"/>
          <w:rtl/>
        </w:rPr>
        <w:t xml:space="preserve">א יאריכו את תוקף החוק. לכן, צריך לקיים את ההבטחה. ראש הממשלה - יעני, זה דבר מקודש שהם לא ימלאו את ההבטחות שלהם. </w:t>
      </w:r>
    </w:p>
    <w:p w14:paraId="4EEE3E51" w14:textId="77777777" w:rsidR="00000000" w:rsidRDefault="00953ED2">
      <w:pPr>
        <w:pStyle w:val="a0"/>
        <w:rPr>
          <w:rFonts w:hint="cs"/>
          <w:rtl/>
        </w:rPr>
      </w:pPr>
    </w:p>
    <w:p w14:paraId="24D99061" w14:textId="77777777" w:rsidR="00000000" w:rsidRDefault="00953ED2">
      <w:pPr>
        <w:pStyle w:val="af1"/>
        <w:rPr>
          <w:rtl/>
        </w:rPr>
      </w:pPr>
      <w:r>
        <w:rPr>
          <w:rFonts w:hint="eastAsia"/>
          <w:rtl/>
        </w:rPr>
        <w:t>היו</w:t>
      </w:r>
      <w:r>
        <w:rPr>
          <w:rtl/>
        </w:rPr>
        <w:t>"ר יולי-יואל אדלשטיין:</w:t>
      </w:r>
    </w:p>
    <w:p w14:paraId="4984A2BE" w14:textId="77777777" w:rsidR="00000000" w:rsidRDefault="00953ED2">
      <w:pPr>
        <w:pStyle w:val="a0"/>
        <w:rPr>
          <w:rFonts w:hint="cs"/>
          <w:rtl/>
        </w:rPr>
      </w:pPr>
    </w:p>
    <w:p w14:paraId="00643422" w14:textId="77777777" w:rsidR="00000000" w:rsidRDefault="00953ED2">
      <w:pPr>
        <w:pStyle w:val="a0"/>
        <w:rPr>
          <w:rFonts w:hint="cs"/>
          <w:rtl/>
        </w:rPr>
      </w:pPr>
      <w:r>
        <w:rPr>
          <w:rFonts w:hint="cs"/>
          <w:rtl/>
        </w:rPr>
        <w:t xml:space="preserve">תודה לחבר הכנסת ג'מאל  זחאלקה, חבר הכנסת אבשלום וילן - בבקשה, אדוני. </w:t>
      </w:r>
    </w:p>
    <w:p w14:paraId="1F30BF6A" w14:textId="77777777" w:rsidR="00000000" w:rsidRDefault="00953ED2">
      <w:pPr>
        <w:pStyle w:val="a0"/>
        <w:rPr>
          <w:rFonts w:hint="cs"/>
          <w:rtl/>
        </w:rPr>
      </w:pPr>
    </w:p>
    <w:p w14:paraId="2C2C0ECA" w14:textId="77777777" w:rsidR="00000000" w:rsidRDefault="00953ED2">
      <w:pPr>
        <w:pStyle w:val="a"/>
        <w:rPr>
          <w:rtl/>
        </w:rPr>
      </w:pPr>
      <w:bookmarkStart w:id="256" w:name="FS000000505T18_05_2005_15_04_06"/>
      <w:bookmarkStart w:id="257" w:name="_Toc118183628"/>
      <w:bookmarkEnd w:id="256"/>
      <w:r>
        <w:rPr>
          <w:rFonts w:hint="eastAsia"/>
          <w:rtl/>
        </w:rPr>
        <w:t>אבשלום</w:t>
      </w:r>
      <w:r>
        <w:rPr>
          <w:rtl/>
        </w:rPr>
        <w:t xml:space="preserve"> וילן (יחד):</w:t>
      </w:r>
      <w:bookmarkEnd w:id="257"/>
    </w:p>
    <w:p w14:paraId="314035F9" w14:textId="77777777" w:rsidR="00000000" w:rsidRDefault="00953ED2">
      <w:pPr>
        <w:pStyle w:val="a0"/>
        <w:rPr>
          <w:rFonts w:hint="cs"/>
          <w:rtl/>
        </w:rPr>
      </w:pPr>
    </w:p>
    <w:p w14:paraId="07635C17" w14:textId="77777777" w:rsidR="00000000" w:rsidRDefault="00953ED2">
      <w:pPr>
        <w:pStyle w:val="a0"/>
        <w:rPr>
          <w:rFonts w:hint="cs"/>
          <w:rtl/>
        </w:rPr>
      </w:pPr>
      <w:r>
        <w:rPr>
          <w:rFonts w:hint="cs"/>
          <w:rtl/>
        </w:rPr>
        <w:t>אדוני היושב-ראש, רבותי ח</w:t>
      </w:r>
      <w:r>
        <w:rPr>
          <w:rFonts w:hint="cs"/>
          <w:rtl/>
        </w:rPr>
        <w:t xml:space="preserve">ברי הכנסת, אני חושב שבחוק הזה אנחנו מערבבים מושגים וערכי יסוד בצורה שמסכנת באופן מאוד משמעותי את היותה של מדינת ישראל מדינה דמוקרטית במובן העמוק של המושג. יש בעיה דמוגרפית. ואיך אמר פה חבר הכנסת זבולון אורלב? ישראל נוסדה כמדינת העם היהודי. אבל יש לה מגילת </w:t>
      </w:r>
      <w:r>
        <w:rPr>
          <w:rFonts w:hint="cs"/>
          <w:rtl/>
        </w:rPr>
        <w:t xml:space="preserve">עצמאות, ומגילת העצמאות הזאת מחייבת את כולנו. ובמגילת העצמאות הזאת היא גם מדינת כל אזרחיה, ונותנת זכויות אזרחיות שוות לכולם. </w:t>
      </w:r>
    </w:p>
    <w:p w14:paraId="09D08E8A" w14:textId="77777777" w:rsidR="00000000" w:rsidRDefault="00953ED2">
      <w:pPr>
        <w:pStyle w:val="a0"/>
        <w:rPr>
          <w:rFonts w:hint="cs"/>
          <w:rtl/>
        </w:rPr>
      </w:pPr>
    </w:p>
    <w:p w14:paraId="20F8EFBE" w14:textId="77777777" w:rsidR="00000000" w:rsidRDefault="00953ED2">
      <w:pPr>
        <w:pStyle w:val="a0"/>
        <w:rPr>
          <w:rFonts w:hint="cs"/>
          <w:rtl/>
        </w:rPr>
      </w:pPr>
      <w:r>
        <w:rPr>
          <w:rFonts w:hint="cs"/>
          <w:rtl/>
        </w:rPr>
        <w:t>לא יכול להיות מצב, אדוני היושב-ראש, שבמדינה דמוקרטית מתוקנת אומרים לחלק מהאזרחים, בגין היותם מוסלמים או נוצרים או ערבים: אתה, בגיל</w:t>
      </w:r>
      <w:r>
        <w:rPr>
          <w:rFonts w:hint="cs"/>
          <w:rtl/>
        </w:rPr>
        <w:t xml:space="preserve"> מסוים תוכל להתחתן. כלומר, לא מתחת לגיל הקבוע בחוק האלמנטרי לכל האזרחים, אלא בגין היותך ערבי. ואם יש לך אשה או אם יש לך איש שבאו מהשטחים, רק מגיל 25 או רק מגיל 35 תוכלו להתחתן. זה דבר לא חוקתי בעליל, זה דבר בלתי נסבל. </w:t>
      </w:r>
    </w:p>
    <w:p w14:paraId="09121AED" w14:textId="77777777" w:rsidR="00000000" w:rsidRDefault="00953ED2">
      <w:pPr>
        <w:pStyle w:val="a0"/>
        <w:rPr>
          <w:rFonts w:hint="cs"/>
          <w:rtl/>
        </w:rPr>
      </w:pPr>
    </w:p>
    <w:p w14:paraId="169FB3D7" w14:textId="77777777" w:rsidR="00000000" w:rsidRDefault="00953ED2">
      <w:pPr>
        <w:pStyle w:val="a0"/>
        <w:rPr>
          <w:rFonts w:hint="cs"/>
          <w:rtl/>
        </w:rPr>
      </w:pPr>
      <w:r>
        <w:rPr>
          <w:rFonts w:hint="cs"/>
          <w:rtl/>
        </w:rPr>
        <w:t>צר לי מאוד שלפני שנה אמרו הוראת שעה,</w:t>
      </w:r>
      <w:r>
        <w:rPr>
          <w:rFonts w:hint="cs"/>
          <w:rtl/>
        </w:rPr>
        <w:t xml:space="preserve"> ועכשיו הממשלה עשתה פה בעצם מחטף, והיא ממשיכה דבר שבמהותו הוא חוק גזעני, הוא בלתי אפשרי. מדינה דמוקרטית אסור לה לאחוז בסוג כזה של חוקים. יש בעיה של כניסת שוהים בלתי חוקיים </w:t>
      </w:r>
      <w:r>
        <w:rPr>
          <w:rtl/>
        </w:rPr>
        <w:t>–</w:t>
      </w:r>
      <w:r>
        <w:rPr>
          <w:rFonts w:hint="cs"/>
          <w:rtl/>
        </w:rPr>
        <w:t xml:space="preserve"> יש לטפל בה נקודתית. יש לטפל בה בדרך אחרת, לא דרך הגבלת הזכות האלמנטרית להתחתן. </w:t>
      </w:r>
    </w:p>
    <w:p w14:paraId="07C30C5C" w14:textId="77777777" w:rsidR="00000000" w:rsidRDefault="00953ED2">
      <w:pPr>
        <w:pStyle w:val="a0"/>
        <w:rPr>
          <w:rFonts w:hint="cs"/>
          <w:rtl/>
        </w:rPr>
      </w:pPr>
    </w:p>
    <w:p w14:paraId="60BDE350" w14:textId="77777777" w:rsidR="00000000" w:rsidRDefault="00953ED2">
      <w:pPr>
        <w:pStyle w:val="a0"/>
        <w:rPr>
          <w:rFonts w:hint="cs"/>
          <w:rtl/>
        </w:rPr>
      </w:pPr>
      <w:r>
        <w:rPr>
          <w:rFonts w:hint="cs"/>
          <w:rtl/>
        </w:rPr>
        <w:t>א</w:t>
      </w:r>
      <w:r>
        <w:rPr>
          <w:rFonts w:hint="cs"/>
          <w:rtl/>
        </w:rPr>
        <w:t xml:space="preserve">ני מצטער על ששרת המשפטים נמצאת כרגע מחוץ לאולם. היא התנצלה, היא תיכף תחזור. אבל, היתה הצעה של שר הפנים, שמיתנה את זה. היא גם לא בכיוון הנכון, אבל לפחות מיתנה. אני מבין ששר הפנים נפל שדוד בהצבעה בממשלה. מילא הימין האידיאולוגי </w:t>
      </w:r>
      <w:r>
        <w:rPr>
          <w:rtl/>
        </w:rPr>
        <w:t>–</w:t>
      </w:r>
      <w:r>
        <w:rPr>
          <w:rFonts w:hint="cs"/>
          <w:rtl/>
        </w:rPr>
        <w:t xml:space="preserve"> אף שאני משוכנע שמי שבאמת גדל </w:t>
      </w:r>
      <w:r>
        <w:rPr>
          <w:rFonts w:hint="cs"/>
          <w:rtl/>
        </w:rPr>
        <w:t>על ברכי תורת ז'בוטינסקי, אסור היה לו להעביר חוק כזה. אתה יודע, יותר מזה אומר לך: אני משוכנע שאם מנחם בגין זיכרונו לברכה היה ראש הממשלה, הוא לא היה מאפשר לרשויות הביטחון להעביר חוק כזה בכיוון הזה. כי הוא היה דמוקרט והוא היה משפטן. צר לי שמטעם מפלגת העבודה י</w:t>
      </w:r>
      <w:r>
        <w:rPr>
          <w:rFonts w:hint="cs"/>
          <w:rtl/>
        </w:rPr>
        <w:t xml:space="preserve">ושבים שמונה שרים בממשלה, ולהוציא אחד מהם, כל השאר מצביעים כעדר כבשים, הצבעה מנוגדת בתכלית הניגוד לכל מה שכתוב במצע של מפלגת העבודה בנושא הזה. </w:t>
      </w:r>
    </w:p>
    <w:p w14:paraId="6FC64F3F" w14:textId="77777777" w:rsidR="00000000" w:rsidRDefault="00953ED2">
      <w:pPr>
        <w:pStyle w:val="a0"/>
        <w:rPr>
          <w:rFonts w:hint="cs"/>
          <w:rtl/>
        </w:rPr>
      </w:pPr>
    </w:p>
    <w:p w14:paraId="25DB2644" w14:textId="77777777" w:rsidR="00000000" w:rsidRDefault="00953ED2">
      <w:pPr>
        <w:pStyle w:val="a0"/>
        <w:rPr>
          <w:rFonts w:hint="cs"/>
          <w:rtl/>
        </w:rPr>
      </w:pPr>
      <w:r>
        <w:rPr>
          <w:rFonts w:hint="cs"/>
          <w:rtl/>
        </w:rPr>
        <w:t>לכן, אדוני היושב-ראש, אני לא יודע איך ניתן להחזיר את הגלגל אחורה, לא יודע אם ההוראה הזאת של הממשלה תבוא לכאן למל</w:t>
      </w:r>
      <w:r>
        <w:rPr>
          <w:rFonts w:hint="cs"/>
          <w:rtl/>
        </w:rPr>
        <w:t xml:space="preserve">יאה, אבל, בכל מקרה צריך להתנגד לה ולהתמודד עם בעיית השב"חים בדרכים אחרות. תודה, אדוני. </w:t>
      </w:r>
    </w:p>
    <w:p w14:paraId="6357B446" w14:textId="77777777" w:rsidR="00000000" w:rsidRDefault="00953ED2">
      <w:pPr>
        <w:pStyle w:val="a0"/>
        <w:rPr>
          <w:rFonts w:hint="cs"/>
          <w:rtl/>
        </w:rPr>
      </w:pPr>
    </w:p>
    <w:p w14:paraId="36ABDCC3" w14:textId="77777777" w:rsidR="00000000" w:rsidRDefault="00953ED2">
      <w:pPr>
        <w:pStyle w:val="af1"/>
        <w:rPr>
          <w:rtl/>
        </w:rPr>
      </w:pPr>
      <w:r>
        <w:rPr>
          <w:rFonts w:hint="eastAsia"/>
          <w:rtl/>
        </w:rPr>
        <w:t>היו</w:t>
      </w:r>
      <w:r>
        <w:rPr>
          <w:rtl/>
        </w:rPr>
        <w:t>"ר יולי-יואל אדלשטיין:</w:t>
      </w:r>
    </w:p>
    <w:p w14:paraId="7A40FDED" w14:textId="77777777" w:rsidR="00000000" w:rsidRDefault="00953ED2">
      <w:pPr>
        <w:pStyle w:val="a0"/>
        <w:rPr>
          <w:rFonts w:hint="cs"/>
          <w:rtl/>
        </w:rPr>
      </w:pPr>
    </w:p>
    <w:p w14:paraId="2A5A6C2D" w14:textId="77777777" w:rsidR="00000000" w:rsidRDefault="00953ED2">
      <w:pPr>
        <w:pStyle w:val="a0"/>
        <w:rPr>
          <w:rFonts w:hint="cs"/>
          <w:rtl/>
        </w:rPr>
      </w:pPr>
      <w:r>
        <w:rPr>
          <w:rFonts w:hint="cs"/>
          <w:rtl/>
        </w:rPr>
        <w:t xml:space="preserve">תודה, חבר הכנסת אבו וילן. אחרון הדוברים הוא חבר הכנסת אורי אריאל. בבקשה. </w:t>
      </w:r>
    </w:p>
    <w:p w14:paraId="69F4D695" w14:textId="77777777" w:rsidR="00000000" w:rsidRDefault="00953ED2">
      <w:pPr>
        <w:pStyle w:val="a0"/>
        <w:rPr>
          <w:rFonts w:hint="cs"/>
          <w:rtl/>
        </w:rPr>
      </w:pPr>
    </w:p>
    <w:p w14:paraId="70D902F8" w14:textId="77777777" w:rsidR="00000000" w:rsidRDefault="00953ED2">
      <w:pPr>
        <w:pStyle w:val="a0"/>
        <w:rPr>
          <w:rFonts w:hint="cs"/>
          <w:rtl/>
        </w:rPr>
      </w:pPr>
      <w:r>
        <w:rPr>
          <w:rFonts w:hint="cs"/>
          <w:rtl/>
        </w:rPr>
        <w:t>חבר הכנסת וילן, אני רק רואה שאין קשר בין הדברים שציינת לפוליטיקה.</w:t>
      </w:r>
      <w:r>
        <w:rPr>
          <w:rFonts w:hint="cs"/>
          <w:rtl/>
        </w:rPr>
        <w:t xml:space="preserve"> קראתי בעיתון ששליש מן המתפקדים החדשים במפלגת העבודה הם אזרחי ישראל הערבים. אז נראה שהם לא היו מודעים להצבעת השרים שלהם בממשלה. מעניין. </w:t>
      </w:r>
    </w:p>
    <w:p w14:paraId="5053D310" w14:textId="77777777" w:rsidR="00000000" w:rsidRDefault="00953ED2">
      <w:pPr>
        <w:pStyle w:val="a0"/>
        <w:rPr>
          <w:rFonts w:hint="cs"/>
          <w:rtl/>
        </w:rPr>
      </w:pPr>
    </w:p>
    <w:p w14:paraId="3AD4E71A" w14:textId="77777777" w:rsidR="00000000" w:rsidRDefault="00953ED2">
      <w:pPr>
        <w:pStyle w:val="af0"/>
        <w:rPr>
          <w:rtl/>
        </w:rPr>
      </w:pPr>
      <w:r>
        <w:rPr>
          <w:rFonts w:hint="eastAsia"/>
          <w:rtl/>
        </w:rPr>
        <w:t>אבשלום</w:t>
      </w:r>
      <w:r>
        <w:rPr>
          <w:rtl/>
        </w:rPr>
        <w:t xml:space="preserve"> וילן (יחד):</w:t>
      </w:r>
    </w:p>
    <w:p w14:paraId="14B2A591" w14:textId="77777777" w:rsidR="00000000" w:rsidRDefault="00953ED2">
      <w:pPr>
        <w:pStyle w:val="a0"/>
        <w:rPr>
          <w:rFonts w:hint="cs"/>
          <w:rtl/>
        </w:rPr>
      </w:pPr>
    </w:p>
    <w:p w14:paraId="24866C57" w14:textId="77777777" w:rsidR="00000000" w:rsidRDefault="00953ED2">
      <w:pPr>
        <w:pStyle w:val="a0"/>
        <w:rPr>
          <w:rFonts w:hint="cs"/>
          <w:rtl/>
        </w:rPr>
      </w:pPr>
      <w:r>
        <w:rPr>
          <w:rFonts w:hint="cs"/>
          <w:rtl/>
        </w:rPr>
        <w:t>אני מפנה אותך למאמר בעיתון "מעריב" מאתמול.</w:t>
      </w:r>
    </w:p>
    <w:p w14:paraId="53F71614" w14:textId="77777777" w:rsidR="00000000" w:rsidRDefault="00953ED2">
      <w:pPr>
        <w:pStyle w:val="a0"/>
        <w:rPr>
          <w:rFonts w:hint="cs"/>
          <w:rtl/>
        </w:rPr>
      </w:pPr>
    </w:p>
    <w:p w14:paraId="4916DA40" w14:textId="77777777" w:rsidR="00000000" w:rsidRDefault="00953ED2">
      <w:pPr>
        <w:pStyle w:val="a"/>
        <w:rPr>
          <w:rtl/>
        </w:rPr>
      </w:pPr>
      <w:bookmarkStart w:id="258" w:name="FS000000713T18_05_2005_15_13_42"/>
      <w:bookmarkStart w:id="259" w:name="_Toc118183629"/>
      <w:bookmarkEnd w:id="258"/>
      <w:r>
        <w:rPr>
          <w:rFonts w:hint="eastAsia"/>
          <w:rtl/>
        </w:rPr>
        <w:t>אורי</w:t>
      </w:r>
      <w:r>
        <w:rPr>
          <w:rtl/>
        </w:rPr>
        <w:t xml:space="preserve"> אריאל (האיחוד הלאומי - ישראל ביתנו):</w:t>
      </w:r>
      <w:bookmarkEnd w:id="259"/>
    </w:p>
    <w:p w14:paraId="0CBFB30D" w14:textId="77777777" w:rsidR="00000000" w:rsidRDefault="00953ED2">
      <w:pPr>
        <w:pStyle w:val="a0"/>
        <w:rPr>
          <w:rFonts w:hint="cs"/>
          <w:rtl/>
        </w:rPr>
      </w:pPr>
    </w:p>
    <w:p w14:paraId="3144BF7B" w14:textId="77777777" w:rsidR="00000000" w:rsidRDefault="00953ED2">
      <w:pPr>
        <w:pStyle w:val="a0"/>
        <w:rPr>
          <w:rFonts w:hint="cs"/>
          <w:rtl/>
        </w:rPr>
      </w:pPr>
      <w:r>
        <w:rPr>
          <w:rFonts w:hint="cs"/>
          <w:rtl/>
        </w:rPr>
        <w:t>אדוני היושב</w:t>
      </w:r>
      <w:r>
        <w:rPr>
          <w:rFonts w:hint="cs"/>
          <w:rtl/>
        </w:rPr>
        <w:t>-ראש, חברי חברי הכנסת, הסוגיה שעומדת לפנינו היא סוגיה חשובה. צר לי על שחבר הכנסת וילן ואחרים מטעים את הציבור. אין פה שום גזענות, אין פה שום בעיה של חתונה. מי שרוצה, שיתחתן. יש שאלה איפה הוא יגור, או איפה היא תגור. מי שחושב שעכשיו זה איזה מסלול להלבנת מה שש</w:t>
      </w:r>
      <w:r>
        <w:rPr>
          <w:rFonts w:hint="cs"/>
          <w:rtl/>
        </w:rPr>
        <w:t xml:space="preserve">מעון פרס פעם קרא "איחוד משפחות", או אחרים קראו בכל מיני שמות, ובדרך הזאת חשבו שהם יאפשרו להכניס לפה יותר ויותר ערבים </w:t>
      </w:r>
      <w:r>
        <w:rPr>
          <w:rtl/>
        </w:rPr>
        <w:t>–</w:t>
      </w:r>
      <w:r>
        <w:rPr>
          <w:rFonts w:hint="cs"/>
          <w:rtl/>
        </w:rPr>
        <w:t xml:space="preserve"> טועה. </w:t>
      </w:r>
    </w:p>
    <w:p w14:paraId="3572AFA5" w14:textId="77777777" w:rsidR="00000000" w:rsidRDefault="00953ED2">
      <w:pPr>
        <w:pStyle w:val="a0"/>
        <w:rPr>
          <w:rFonts w:hint="cs"/>
          <w:rtl/>
        </w:rPr>
      </w:pPr>
    </w:p>
    <w:p w14:paraId="0BC91E3E" w14:textId="77777777" w:rsidR="00000000" w:rsidRDefault="00953ED2">
      <w:pPr>
        <w:pStyle w:val="a0"/>
        <w:rPr>
          <w:rFonts w:hint="cs"/>
          <w:rtl/>
        </w:rPr>
      </w:pPr>
      <w:r>
        <w:rPr>
          <w:rFonts w:hint="cs"/>
          <w:rtl/>
        </w:rPr>
        <w:t xml:space="preserve">בבקשה. מי שיתחתן, נניח, מהכפר מע'אר, עם מישהי משכם, קודם כול נאחל לו מזל טוב. שני בני-אדם התחתנו </w:t>
      </w:r>
      <w:r>
        <w:rPr>
          <w:rtl/>
        </w:rPr>
        <w:t>–</w:t>
      </w:r>
      <w:r>
        <w:rPr>
          <w:rFonts w:hint="cs"/>
          <w:rtl/>
        </w:rPr>
        <w:t xml:space="preserve"> מצוין. יואיל נא אם הוא רוצה, ל</w:t>
      </w:r>
      <w:r>
        <w:rPr>
          <w:rFonts w:hint="cs"/>
          <w:rtl/>
        </w:rPr>
        <w:t xml:space="preserve">לכת לגור בשכם. מה הבעיה? אם הוא רוצה ששניהם יעברו לשבדיה </w:t>
      </w:r>
      <w:r>
        <w:rPr>
          <w:rtl/>
        </w:rPr>
        <w:t>–</w:t>
      </w:r>
      <w:r>
        <w:rPr>
          <w:rFonts w:hint="cs"/>
          <w:rtl/>
        </w:rPr>
        <w:t xml:space="preserve"> מקום שאומרים שהוא טוב - לא חלה עליהם מצוות יישוב ארץ-ישראל לפי הרמב"ם, לא לפי הרמב"ן, ולא לפי שום פוסק שאני מכיר. אבל הוא יודע את הדבר מראש, זו לא הפתעה בשבילו. יתכבד הזוג הצעיר  - עוד פעם במזל טוב</w:t>
      </w:r>
      <w:r>
        <w:rPr>
          <w:rFonts w:hint="cs"/>
          <w:rtl/>
        </w:rPr>
        <w:t xml:space="preserve"> </w:t>
      </w:r>
      <w:r>
        <w:rPr>
          <w:rtl/>
        </w:rPr>
        <w:t>–</w:t>
      </w:r>
      <w:r>
        <w:rPr>
          <w:rFonts w:hint="cs"/>
          <w:rtl/>
        </w:rPr>
        <w:t xml:space="preserve"> ויעבור לכל מקום בעולם שרוצה לקבל אותו. אלא מה - -</w:t>
      </w:r>
    </w:p>
    <w:p w14:paraId="3D99E712" w14:textId="77777777" w:rsidR="00000000" w:rsidRDefault="00953ED2">
      <w:pPr>
        <w:pStyle w:val="a0"/>
        <w:rPr>
          <w:rFonts w:hint="cs"/>
          <w:rtl/>
        </w:rPr>
      </w:pPr>
    </w:p>
    <w:p w14:paraId="5442805E" w14:textId="77777777" w:rsidR="00000000" w:rsidRDefault="00953ED2">
      <w:pPr>
        <w:pStyle w:val="af0"/>
        <w:rPr>
          <w:rtl/>
        </w:rPr>
      </w:pPr>
      <w:r>
        <w:rPr>
          <w:rFonts w:hint="eastAsia"/>
          <w:rtl/>
        </w:rPr>
        <w:t>ואסל</w:t>
      </w:r>
      <w:r>
        <w:rPr>
          <w:rtl/>
        </w:rPr>
        <w:t xml:space="preserve"> טאהא (בל"ד):</w:t>
      </w:r>
    </w:p>
    <w:p w14:paraId="16438665" w14:textId="77777777" w:rsidR="00000000" w:rsidRDefault="00953ED2">
      <w:pPr>
        <w:pStyle w:val="a0"/>
        <w:rPr>
          <w:rFonts w:hint="cs"/>
          <w:rtl/>
        </w:rPr>
      </w:pPr>
    </w:p>
    <w:p w14:paraId="378787EA" w14:textId="77777777" w:rsidR="00000000" w:rsidRDefault="00953ED2">
      <w:pPr>
        <w:pStyle w:val="a0"/>
        <w:rPr>
          <w:rFonts w:hint="cs"/>
          <w:rtl/>
        </w:rPr>
      </w:pPr>
      <w:r>
        <w:rPr>
          <w:rFonts w:hint="cs"/>
          <w:rtl/>
        </w:rPr>
        <w:t>חוץ מישראל, חוץ מהבית שלו, חוץ מהקרקע שלו.</w:t>
      </w:r>
    </w:p>
    <w:p w14:paraId="6575F0D3" w14:textId="77777777" w:rsidR="00000000" w:rsidRDefault="00953ED2">
      <w:pPr>
        <w:pStyle w:val="a0"/>
        <w:rPr>
          <w:rFonts w:hint="cs"/>
          <w:rtl/>
        </w:rPr>
      </w:pPr>
    </w:p>
    <w:p w14:paraId="78A4C02A" w14:textId="77777777" w:rsidR="00000000" w:rsidRDefault="00953ED2">
      <w:pPr>
        <w:pStyle w:val="-"/>
        <w:rPr>
          <w:rtl/>
        </w:rPr>
      </w:pPr>
      <w:bookmarkStart w:id="260" w:name="FS000000713T18_05_2005_15_17_04C"/>
      <w:bookmarkEnd w:id="260"/>
      <w:r>
        <w:rPr>
          <w:rFonts w:hint="eastAsia"/>
          <w:rtl/>
        </w:rPr>
        <w:t>אורי</w:t>
      </w:r>
      <w:r>
        <w:rPr>
          <w:rtl/>
        </w:rPr>
        <w:t xml:space="preserve"> אריאל (האיחוד הלאומי - ישראל ביתנו):</w:t>
      </w:r>
    </w:p>
    <w:p w14:paraId="636D1294" w14:textId="77777777" w:rsidR="00000000" w:rsidRDefault="00953ED2">
      <w:pPr>
        <w:pStyle w:val="a0"/>
        <w:rPr>
          <w:rFonts w:hint="cs"/>
          <w:rtl/>
        </w:rPr>
      </w:pPr>
    </w:p>
    <w:p w14:paraId="6A6E9367" w14:textId="77777777" w:rsidR="00000000" w:rsidRDefault="00953ED2">
      <w:pPr>
        <w:pStyle w:val="a0"/>
        <w:rPr>
          <w:rFonts w:hint="cs"/>
          <w:rtl/>
        </w:rPr>
      </w:pPr>
      <w:r>
        <w:rPr>
          <w:rFonts w:hint="cs"/>
          <w:rtl/>
        </w:rPr>
        <w:t>- - שאכן, לא יקבלו אותו בשום מקום בעולם. למה לא יקבלו אותו? כי בארצות-הברית - - -</w:t>
      </w:r>
    </w:p>
    <w:p w14:paraId="2F19B5E1" w14:textId="77777777" w:rsidR="00000000" w:rsidRDefault="00953ED2">
      <w:pPr>
        <w:pStyle w:val="a0"/>
        <w:rPr>
          <w:rFonts w:hint="cs"/>
          <w:rtl/>
        </w:rPr>
      </w:pPr>
    </w:p>
    <w:p w14:paraId="08633BF4" w14:textId="77777777" w:rsidR="00000000" w:rsidRDefault="00953ED2">
      <w:pPr>
        <w:pStyle w:val="af0"/>
        <w:rPr>
          <w:rtl/>
        </w:rPr>
      </w:pPr>
      <w:r>
        <w:rPr>
          <w:rFonts w:hint="eastAsia"/>
          <w:rtl/>
        </w:rPr>
        <w:t>זבולון</w:t>
      </w:r>
      <w:r>
        <w:rPr>
          <w:rtl/>
        </w:rPr>
        <w:t xml:space="preserve"> אורלב </w:t>
      </w:r>
      <w:r>
        <w:rPr>
          <w:rtl/>
        </w:rPr>
        <w:t>(מפד"ל):</w:t>
      </w:r>
    </w:p>
    <w:p w14:paraId="61FFB07E" w14:textId="77777777" w:rsidR="00000000" w:rsidRDefault="00953ED2">
      <w:pPr>
        <w:pStyle w:val="a0"/>
        <w:rPr>
          <w:rFonts w:hint="cs"/>
          <w:rtl/>
        </w:rPr>
      </w:pPr>
    </w:p>
    <w:p w14:paraId="2922BC19" w14:textId="77777777" w:rsidR="00000000" w:rsidRDefault="00953ED2">
      <w:pPr>
        <w:pStyle w:val="a0"/>
        <w:rPr>
          <w:rFonts w:hint="cs"/>
          <w:rtl/>
        </w:rPr>
      </w:pPr>
      <w:r>
        <w:rPr>
          <w:rFonts w:hint="cs"/>
          <w:rtl/>
        </w:rPr>
        <w:t>- - -</w:t>
      </w:r>
    </w:p>
    <w:p w14:paraId="3496DB42" w14:textId="77777777" w:rsidR="00000000" w:rsidRDefault="00953ED2">
      <w:pPr>
        <w:pStyle w:val="a0"/>
        <w:rPr>
          <w:rFonts w:hint="cs"/>
          <w:rtl/>
        </w:rPr>
      </w:pPr>
    </w:p>
    <w:p w14:paraId="1A663418" w14:textId="77777777" w:rsidR="00000000" w:rsidRDefault="00953ED2">
      <w:pPr>
        <w:pStyle w:val="-"/>
        <w:rPr>
          <w:rtl/>
        </w:rPr>
      </w:pPr>
      <w:bookmarkStart w:id="261" w:name="FS000000713T18_05_2005_15_17_53C"/>
      <w:bookmarkEnd w:id="261"/>
      <w:r>
        <w:rPr>
          <w:rFonts w:hint="eastAsia"/>
          <w:rtl/>
        </w:rPr>
        <w:t>אורי</w:t>
      </w:r>
      <w:r>
        <w:rPr>
          <w:rtl/>
        </w:rPr>
        <w:t xml:space="preserve"> אריאל (האיחוד הלאומי - ישראל ביתנו):</w:t>
      </w:r>
    </w:p>
    <w:p w14:paraId="5DE92A46" w14:textId="77777777" w:rsidR="00000000" w:rsidRDefault="00953ED2">
      <w:pPr>
        <w:pStyle w:val="a0"/>
        <w:rPr>
          <w:rFonts w:hint="cs"/>
          <w:rtl/>
        </w:rPr>
      </w:pPr>
    </w:p>
    <w:p w14:paraId="5507AA0D" w14:textId="77777777" w:rsidR="00000000" w:rsidRDefault="00953ED2">
      <w:pPr>
        <w:pStyle w:val="a0"/>
        <w:rPr>
          <w:rFonts w:hint="cs"/>
          <w:rtl/>
        </w:rPr>
      </w:pPr>
      <w:r>
        <w:rPr>
          <w:rFonts w:hint="cs"/>
          <w:rtl/>
        </w:rPr>
        <w:t>בארצות-הברית יש חוקי הגירה. סליחה, חבר הכנסת אורלב. תיכף נגיע לזה, להערתך החשובה.</w:t>
      </w:r>
    </w:p>
    <w:p w14:paraId="2213A0C5" w14:textId="77777777" w:rsidR="00000000" w:rsidRDefault="00953ED2">
      <w:pPr>
        <w:pStyle w:val="a0"/>
        <w:rPr>
          <w:rFonts w:hint="cs"/>
          <w:rtl/>
        </w:rPr>
      </w:pPr>
    </w:p>
    <w:p w14:paraId="660B7C8E" w14:textId="77777777" w:rsidR="00000000" w:rsidRDefault="00953ED2">
      <w:pPr>
        <w:pStyle w:val="af0"/>
        <w:rPr>
          <w:rtl/>
        </w:rPr>
      </w:pPr>
      <w:r>
        <w:rPr>
          <w:rFonts w:hint="eastAsia"/>
          <w:rtl/>
        </w:rPr>
        <w:t>ואסל</w:t>
      </w:r>
      <w:r>
        <w:rPr>
          <w:rtl/>
        </w:rPr>
        <w:t xml:space="preserve"> טאהא (בל"ד):</w:t>
      </w:r>
    </w:p>
    <w:p w14:paraId="61B64F5E" w14:textId="77777777" w:rsidR="00000000" w:rsidRDefault="00953ED2">
      <w:pPr>
        <w:pStyle w:val="a0"/>
        <w:rPr>
          <w:rFonts w:hint="cs"/>
          <w:rtl/>
        </w:rPr>
      </w:pPr>
    </w:p>
    <w:p w14:paraId="2A0FA5B0" w14:textId="77777777" w:rsidR="00000000" w:rsidRDefault="00953ED2">
      <w:pPr>
        <w:pStyle w:val="a0"/>
        <w:rPr>
          <w:rFonts w:hint="cs"/>
          <w:rtl/>
        </w:rPr>
      </w:pPr>
      <w:r>
        <w:rPr>
          <w:rFonts w:hint="cs"/>
          <w:rtl/>
        </w:rPr>
        <w:t>- - -</w:t>
      </w:r>
    </w:p>
    <w:p w14:paraId="355410ED" w14:textId="77777777" w:rsidR="00000000" w:rsidRDefault="00953ED2">
      <w:pPr>
        <w:pStyle w:val="a0"/>
        <w:rPr>
          <w:rFonts w:hint="cs"/>
          <w:rtl/>
        </w:rPr>
      </w:pPr>
    </w:p>
    <w:p w14:paraId="751A3294" w14:textId="77777777" w:rsidR="00000000" w:rsidRDefault="00953ED2">
      <w:pPr>
        <w:pStyle w:val="-"/>
        <w:rPr>
          <w:rFonts w:hint="cs"/>
          <w:rtl/>
        </w:rPr>
      </w:pPr>
      <w:bookmarkStart w:id="262" w:name="FS000000713T18_05_2005_15_19_24C"/>
      <w:bookmarkEnd w:id="262"/>
      <w:r>
        <w:rPr>
          <w:rFonts w:hint="eastAsia"/>
          <w:rtl/>
        </w:rPr>
        <w:t>אורי</w:t>
      </w:r>
      <w:r>
        <w:rPr>
          <w:rtl/>
        </w:rPr>
        <w:t xml:space="preserve"> אריאל (האיחוד הלאומי - ישראל ביתנו):</w:t>
      </w:r>
    </w:p>
    <w:p w14:paraId="091359D8" w14:textId="77777777" w:rsidR="00000000" w:rsidRDefault="00953ED2">
      <w:pPr>
        <w:pStyle w:val="-"/>
        <w:rPr>
          <w:rFonts w:hint="cs"/>
          <w:rtl/>
        </w:rPr>
      </w:pPr>
    </w:p>
    <w:p w14:paraId="466A7388" w14:textId="77777777" w:rsidR="00000000" w:rsidRDefault="00953ED2">
      <w:pPr>
        <w:pStyle w:val="a0"/>
        <w:rPr>
          <w:rFonts w:hint="cs"/>
          <w:rtl/>
        </w:rPr>
      </w:pPr>
    </w:p>
    <w:p w14:paraId="7CDF0DDB" w14:textId="77777777" w:rsidR="00000000" w:rsidRDefault="00953ED2">
      <w:pPr>
        <w:pStyle w:val="a0"/>
        <w:rPr>
          <w:rFonts w:hint="cs"/>
          <w:rtl/>
        </w:rPr>
      </w:pPr>
      <w:r>
        <w:rPr>
          <w:rFonts w:hint="cs"/>
          <w:rtl/>
        </w:rPr>
        <w:t>לא יקבלו אותו בארצות-הברית כי יש חוקי הגירה</w:t>
      </w:r>
      <w:r>
        <w:rPr>
          <w:rFonts w:hint="cs"/>
          <w:rtl/>
        </w:rPr>
        <w:t xml:space="preserve">, לא יקבלו אותו בדנמרק כי יש חוקי הגירה. למה אתם כל כך מקפידים בעניין הזה, שבכל העולם מקובל שיש חוקים בעניין? גם במדינת ישראל יש חוקים, כן. </w:t>
      </w:r>
    </w:p>
    <w:p w14:paraId="14238884" w14:textId="77777777" w:rsidR="00000000" w:rsidRDefault="00953ED2">
      <w:pPr>
        <w:pStyle w:val="a0"/>
        <w:rPr>
          <w:rFonts w:hint="cs"/>
          <w:rtl/>
        </w:rPr>
      </w:pPr>
    </w:p>
    <w:p w14:paraId="3238F078" w14:textId="77777777" w:rsidR="00000000" w:rsidRDefault="00953ED2">
      <w:pPr>
        <w:pStyle w:val="a0"/>
        <w:rPr>
          <w:rFonts w:hint="cs"/>
          <w:rtl/>
        </w:rPr>
      </w:pPr>
      <w:r>
        <w:rPr>
          <w:rFonts w:hint="cs"/>
          <w:rtl/>
        </w:rPr>
        <w:t>עכשיו, היות שהעניין נוצל לרעה, כפי שאתם יודעים, לרבות בתחום הביטחוני, שאתם חרדים לו לא פחות ממני, אין שום שאלה בענ</w:t>
      </w:r>
      <w:r>
        <w:rPr>
          <w:rFonts w:hint="cs"/>
          <w:rtl/>
        </w:rPr>
        <w:t xml:space="preserve">יין הזה, אז אי-אפשר להיתמם פה ולעשות כאילו לא מובן על מה מדובר. </w:t>
      </w:r>
    </w:p>
    <w:p w14:paraId="4D6DEE21" w14:textId="77777777" w:rsidR="00000000" w:rsidRDefault="00953ED2">
      <w:pPr>
        <w:pStyle w:val="a0"/>
        <w:rPr>
          <w:rFonts w:hint="cs"/>
          <w:rtl/>
        </w:rPr>
      </w:pPr>
    </w:p>
    <w:p w14:paraId="0D554D38" w14:textId="77777777" w:rsidR="00000000" w:rsidRDefault="00953ED2">
      <w:pPr>
        <w:pStyle w:val="a0"/>
        <w:rPr>
          <w:rFonts w:hint="cs"/>
          <w:rtl/>
        </w:rPr>
      </w:pPr>
      <w:r>
        <w:rPr>
          <w:rFonts w:hint="cs"/>
          <w:rtl/>
        </w:rPr>
        <w:t xml:space="preserve">יתירה מכך, זה לא גזעני </w:t>
      </w:r>
      <w:r>
        <w:rPr>
          <w:rtl/>
        </w:rPr>
        <w:t>–</w:t>
      </w:r>
      <w:r>
        <w:rPr>
          <w:rFonts w:hint="cs"/>
          <w:rtl/>
        </w:rPr>
        <w:t xml:space="preserve"> כפי שאומר חבר הכנסת זבולון אורלב </w:t>
      </w:r>
      <w:r>
        <w:rPr>
          <w:rtl/>
        </w:rPr>
        <w:t>–</w:t>
      </w:r>
      <w:r>
        <w:rPr>
          <w:rFonts w:hint="cs"/>
          <w:rtl/>
        </w:rPr>
        <w:t xml:space="preserve"> כי זה חל גם על יהודים. אם יהודייה מתחתנת עם ערבי מהשטחים, מה שקרוי שטחים, מיש"ע, אז הערבי הזה נותנים לו להיכנס? גם לו לא נותנים לה</w:t>
      </w:r>
      <w:r>
        <w:rPr>
          <w:rFonts w:hint="cs"/>
          <w:rtl/>
        </w:rPr>
        <w:t>יכנס. מה הבעיה שלכם?</w:t>
      </w:r>
    </w:p>
    <w:p w14:paraId="1C802008" w14:textId="77777777" w:rsidR="00000000" w:rsidRDefault="00953ED2">
      <w:pPr>
        <w:pStyle w:val="a0"/>
        <w:rPr>
          <w:rFonts w:hint="cs"/>
          <w:rtl/>
        </w:rPr>
      </w:pPr>
    </w:p>
    <w:p w14:paraId="7A599FB4" w14:textId="77777777" w:rsidR="00000000" w:rsidRDefault="00953ED2">
      <w:pPr>
        <w:pStyle w:val="af0"/>
        <w:rPr>
          <w:rtl/>
        </w:rPr>
      </w:pPr>
      <w:r>
        <w:rPr>
          <w:rFonts w:hint="eastAsia"/>
          <w:rtl/>
        </w:rPr>
        <w:t>ואסל</w:t>
      </w:r>
      <w:r>
        <w:rPr>
          <w:rtl/>
        </w:rPr>
        <w:t xml:space="preserve"> טאהא (בל"ד):</w:t>
      </w:r>
    </w:p>
    <w:p w14:paraId="5B50C38F" w14:textId="77777777" w:rsidR="00000000" w:rsidRDefault="00953ED2">
      <w:pPr>
        <w:pStyle w:val="a0"/>
        <w:rPr>
          <w:rFonts w:hint="cs"/>
          <w:rtl/>
        </w:rPr>
      </w:pPr>
    </w:p>
    <w:p w14:paraId="446B38DD" w14:textId="77777777" w:rsidR="00000000" w:rsidRDefault="00953ED2">
      <w:pPr>
        <w:pStyle w:val="a0"/>
        <w:rPr>
          <w:rFonts w:hint="cs"/>
          <w:rtl/>
        </w:rPr>
      </w:pPr>
      <w:r>
        <w:rPr>
          <w:rFonts w:hint="cs"/>
          <w:rtl/>
        </w:rPr>
        <w:t>יהודי מישראל שמתחתן עם יהודייה מעירק, מותר להם לחזור או לא? מה אתה מקשקש?</w:t>
      </w:r>
    </w:p>
    <w:p w14:paraId="6071500C" w14:textId="77777777" w:rsidR="00000000" w:rsidRDefault="00953ED2">
      <w:pPr>
        <w:pStyle w:val="a0"/>
        <w:rPr>
          <w:rFonts w:hint="cs"/>
          <w:rtl/>
        </w:rPr>
      </w:pPr>
    </w:p>
    <w:p w14:paraId="7618CD6C" w14:textId="77777777" w:rsidR="00000000" w:rsidRDefault="00953ED2">
      <w:pPr>
        <w:pStyle w:val="-"/>
        <w:rPr>
          <w:rtl/>
        </w:rPr>
      </w:pPr>
      <w:bookmarkStart w:id="263" w:name="FS000000713T18_05_2005_15_24_30C"/>
      <w:bookmarkEnd w:id="263"/>
      <w:r>
        <w:rPr>
          <w:rFonts w:hint="eastAsia"/>
          <w:rtl/>
        </w:rPr>
        <w:t>אורי</w:t>
      </w:r>
      <w:r>
        <w:rPr>
          <w:rtl/>
        </w:rPr>
        <w:t xml:space="preserve"> אריאל (האיחוד הלאומי - ישראל ביתנו):</w:t>
      </w:r>
    </w:p>
    <w:p w14:paraId="308DAC1C" w14:textId="77777777" w:rsidR="00000000" w:rsidRDefault="00953ED2">
      <w:pPr>
        <w:pStyle w:val="a0"/>
        <w:rPr>
          <w:rFonts w:hint="cs"/>
          <w:rtl/>
        </w:rPr>
      </w:pPr>
    </w:p>
    <w:p w14:paraId="46107C06" w14:textId="77777777" w:rsidR="00000000" w:rsidRDefault="00953ED2">
      <w:pPr>
        <w:pStyle w:val="a0"/>
        <w:rPr>
          <w:rFonts w:hint="cs"/>
          <w:rtl/>
        </w:rPr>
      </w:pPr>
      <w:r>
        <w:rPr>
          <w:rFonts w:hint="cs"/>
          <w:rtl/>
        </w:rPr>
        <w:t>לא ייתנו להם להיכנס, ובדין לא יתנו להם להיכנס. יתירה מכך, החוק הזה - - -</w:t>
      </w:r>
    </w:p>
    <w:p w14:paraId="0172C175" w14:textId="77777777" w:rsidR="00000000" w:rsidRDefault="00953ED2">
      <w:pPr>
        <w:pStyle w:val="a0"/>
        <w:rPr>
          <w:rFonts w:hint="cs"/>
          <w:rtl/>
        </w:rPr>
      </w:pPr>
    </w:p>
    <w:p w14:paraId="2A745FBA" w14:textId="77777777" w:rsidR="00000000" w:rsidRDefault="00953ED2">
      <w:pPr>
        <w:pStyle w:val="af0"/>
        <w:rPr>
          <w:rtl/>
        </w:rPr>
      </w:pPr>
      <w:r>
        <w:rPr>
          <w:rFonts w:hint="eastAsia"/>
          <w:rtl/>
        </w:rPr>
        <w:t>אבשלום</w:t>
      </w:r>
      <w:r>
        <w:rPr>
          <w:rtl/>
        </w:rPr>
        <w:t xml:space="preserve"> וילן (יחד):</w:t>
      </w:r>
    </w:p>
    <w:p w14:paraId="4D891B37" w14:textId="77777777" w:rsidR="00000000" w:rsidRDefault="00953ED2">
      <w:pPr>
        <w:pStyle w:val="a0"/>
        <w:rPr>
          <w:rFonts w:hint="cs"/>
          <w:rtl/>
        </w:rPr>
      </w:pPr>
    </w:p>
    <w:p w14:paraId="1FE5FE9D" w14:textId="77777777" w:rsidR="00000000" w:rsidRDefault="00953ED2">
      <w:pPr>
        <w:pStyle w:val="a0"/>
        <w:rPr>
          <w:rFonts w:hint="cs"/>
          <w:rtl/>
        </w:rPr>
      </w:pPr>
      <w:r>
        <w:rPr>
          <w:rFonts w:hint="cs"/>
          <w:rtl/>
        </w:rPr>
        <w:t>יהו</w:t>
      </w:r>
      <w:r>
        <w:rPr>
          <w:rFonts w:hint="cs"/>
          <w:rtl/>
        </w:rPr>
        <w:t>דייה שמתחתנת עם יהודי מעפולה, היא לא יכולה - - -</w:t>
      </w:r>
    </w:p>
    <w:p w14:paraId="55657EF0" w14:textId="77777777" w:rsidR="00000000" w:rsidRDefault="00953ED2">
      <w:pPr>
        <w:pStyle w:val="a0"/>
        <w:rPr>
          <w:rFonts w:hint="cs"/>
          <w:rtl/>
        </w:rPr>
      </w:pPr>
    </w:p>
    <w:p w14:paraId="31C395FB" w14:textId="77777777" w:rsidR="00000000" w:rsidRDefault="00953ED2">
      <w:pPr>
        <w:pStyle w:val="-"/>
        <w:rPr>
          <w:rtl/>
        </w:rPr>
      </w:pPr>
      <w:bookmarkStart w:id="264" w:name="FS000000713T18_05_2005_15_25_35C"/>
      <w:bookmarkEnd w:id="264"/>
      <w:r>
        <w:rPr>
          <w:rFonts w:hint="eastAsia"/>
          <w:rtl/>
        </w:rPr>
        <w:t>אורי</w:t>
      </w:r>
      <w:r>
        <w:rPr>
          <w:rtl/>
        </w:rPr>
        <w:t xml:space="preserve"> אריאל (האיחוד הלאומי - ישראל ביתנו):</w:t>
      </w:r>
    </w:p>
    <w:p w14:paraId="375D7B07" w14:textId="77777777" w:rsidR="00000000" w:rsidRDefault="00953ED2">
      <w:pPr>
        <w:pStyle w:val="a0"/>
        <w:rPr>
          <w:rFonts w:hint="cs"/>
          <w:rtl/>
        </w:rPr>
      </w:pPr>
    </w:p>
    <w:p w14:paraId="184581E7" w14:textId="77777777" w:rsidR="00000000" w:rsidRDefault="00953ED2">
      <w:pPr>
        <w:pStyle w:val="a0"/>
        <w:rPr>
          <w:rFonts w:hint="cs"/>
          <w:rtl/>
        </w:rPr>
      </w:pPr>
      <w:r>
        <w:rPr>
          <w:rFonts w:hint="cs"/>
          <w:rtl/>
        </w:rPr>
        <w:t xml:space="preserve">החוק הזה, לצערי, עדיין יש בו פרצות וחורים גדולים מדי. וצריך לתקן אותם ולא לאפשר ניצול לרעה של הדמוקרטיה הישראלית. המדינה הזאת, נכון, היא דמוקרטית </w:t>
      </w:r>
      <w:r>
        <w:rPr>
          <w:rtl/>
        </w:rPr>
        <w:t>–</w:t>
      </w:r>
      <w:r>
        <w:rPr>
          <w:rFonts w:hint="cs"/>
          <w:rtl/>
        </w:rPr>
        <w:t xml:space="preserve"> זה הוכח פעמים ר</w:t>
      </w:r>
      <w:r>
        <w:rPr>
          <w:rFonts w:hint="cs"/>
          <w:rtl/>
        </w:rPr>
        <w:t xml:space="preserve">בות </w:t>
      </w:r>
      <w:r>
        <w:rPr>
          <w:rtl/>
        </w:rPr>
        <w:t>–</w:t>
      </w:r>
      <w:r>
        <w:rPr>
          <w:rFonts w:hint="cs"/>
          <w:rtl/>
        </w:rPr>
        <w:t xml:space="preserve"> אבל היא גם יהודית, לפי החוק ולפי מגילת העצמאות. ומה שקורה פה זה שיש פה ניסיון מוצהר על-ידי ערבים רבים - לא כולם, אבל רבים - אכן להילחם במדינת ישראל דרך הדמוגרפיה. </w:t>
      </w:r>
    </w:p>
    <w:p w14:paraId="3D9543E6" w14:textId="77777777" w:rsidR="00000000" w:rsidRDefault="00953ED2">
      <w:pPr>
        <w:pStyle w:val="a0"/>
        <w:rPr>
          <w:rFonts w:hint="cs"/>
          <w:rtl/>
        </w:rPr>
      </w:pPr>
    </w:p>
    <w:p w14:paraId="225AA540" w14:textId="77777777" w:rsidR="00000000" w:rsidRDefault="00953ED2">
      <w:pPr>
        <w:pStyle w:val="af1"/>
        <w:rPr>
          <w:rtl/>
        </w:rPr>
      </w:pPr>
      <w:r>
        <w:rPr>
          <w:rFonts w:hint="eastAsia"/>
          <w:rtl/>
        </w:rPr>
        <w:t>היו</w:t>
      </w:r>
      <w:r>
        <w:rPr>
          <w:rtl/>
        </w:rPr>
        <w:t>"ר יולי-יואל אדלשטיין:</w:t>
      </w:r>
    </w:p>
    <w:p w14:paraId="0A8241CC" w14:textId="77777777" w:rsidR="00000000" w:rsidRDefault="00953ED2">
      <w:pPr>
        <w:pStyle w:val="a0"/>
        <w:rPr>
          <w:rFonts w:hint="cs"/>
          <w:rtl/>
        </w:rPr>
      </w:pPr>
    </w:p>
    <w:p w14:paraId="4222F5C4" w14:textId="77777777" w:rsidR="00000000" w:rsidRDefault="00953ED2">
      <w:pPr>
        <w:pStyle w:val="a0"/>
        <w:rPr>
          <w:rFonts w:hint="cs"/>
          <w:rtl/>
        </w:rPr>
      </w:pPr>
      <w:r>
        <w:rPr>
          <w:rFonts w:hint="cs"/>
          <w:rtl/>
        </w:rPr>
        <w:t xml:space="preserve">נא לסיים. </w:t>
      </w:r>
    </w:p>
    <w:p w14:paraId="523B450E" w14:textId="77777777" w:rsidR="00000000" w:rsidRDefault="00953ED2">
      <w:pPr>
        <w:pStyle w:val="a0"/>
        <w:rPr>
          <w:rFonts w:hint="cs"/>
          <w:rtl/>
        </w:rPr>
      </w:pPr>
    </w:p>
    <w:p w14:paraId="46D516A8" w14:textId="77777777" w:rsidR="00000000" w:rsidRDefault="00953ED2">
      <w:pPr>
        <w:pStyle w:val="-"/>
        <w:rPr>
          <w:rtl/>
        </w:rPr>
      </w:pPr>
      <w:bookmarkStart w:id="265" w:name="FS000000713T18_05_2005_15_29_03C"/>
      <w:bookmarkEnd w:id="265"/>
      <w:r>
        <w:rPr>
          <w:rFonts w:hint="eastAsia"/>
          <w:rtl/>
        </w:rPr>
        <w:t>אורי</w:t>
      </w:r>
      <w:r>
        <w:rPr>
          <w:rtl/>
        </w:rPr>
        <w:t xml:space="preserve"> אריאל (האיחוד הלאומי - ישראל ביתנו):</w:t>
      </w:r>
    </w:p>
    <w:p w14:paraId="77D30C6F" w14:textId="77777777" w:rsidR="00000000" w:rsidRDefault="00953ED2">
      <w:pPr>
        <w:pStyle w:val="a0"/>
        <w:rPr>
          <w:rFonts w:hint="cs"/>
          <w:rtl/>
        </w:rPr>
      </w:pPr>
    </w:p>
    <w:p w14:paraId="7691039E" w14:textId="77777777" w:rsidR="00000000" w:rsidRDefault="00953ED2">
      <w:pPr>
        <w:pStyle w:val="a0"/>
        <w:rPr>
          <w:rFonts w:hint="cs"/>
          <w:rtl/>
        </w:rPr>
      </w:pPr>
      <w:r>
        <w:rPr>
          <w:rFonts w:hint="cs"/>
          <w:rtl/>
        </w:rPr>
        <w:t>לכן</w:t>
      </w:r>
      <w:r>
        <w:rPr>
          <w:rFonts w:hint="cs"/>
          <w:rtl/>
        </w:rPr>
        <w:t xml:space="preserve"> זה לא ערבוב סתם. </w:t>
      </w:r>
    </w:p>
    <w:p w14:paraId="3444C9FF" w14:textId="77777777" w:rsidR="00000000" w:rsidRDefault="00953ED2">
      <w:pPr>
        <w:pStyle w:val="a0"/>
        <w:rPr>
          <w:rFonts w:hint="cs"/>
          <w:rtl/>
        </w:rPr>
      </w:pPr>
    </w:p>
    <w:p w14:paraId="4E061061" w14:textId="77777777" w:rsidR="00000000" w:rsidRDefault="00953ED2">
      <w:pPr>
        <w:pStyle w:val="a0"/>
        <w:rPr>
          <w:rFonts w:hint="cs"/>
          <w:rtl/>
        </w:rPr>
      </w:pPr>
      <w:r>
        <w:rPr>
          <w:rFonts w:hint="cs"/>
          <w:rtl/>
        </w:rPr>
        <w:t xml:space="preserve">סליחה, זו הצעה רגילה. </w:t>
      </w:r>
    </w:p>
    <w:p w14:paraId="59AF43C9" w14:textId="77777777" w:rsidR="00000000" w:rsidRDefault="00953ED2">
      <w:pPr>
        <w:pStyle w:val="a0"/>
        <w:rPr>
          <w:rFonts w:hint="cs"/>
          <w:rtl/>
        </w:rPr>
      </w:pPr>
    </w:p>
    <w:p w14:paraId="33C85B19" w14:textId="77777777" w:rsidR="00000000" w:rsidRDefault="00953ED2">
      <w:pPr>
        <w:pStyle w:val="af1"/>
        <w:rPr>
          <w:rtl/>
        </w:rPr>
      </w:pPr>
      <w:r>
        <w:rPr>
          <w:rFonts w:hint="eastAsia"/>
          <w:rtl/>
        </w:rPr>
        <w:t>היו</w:t>
      </w:r>
      <w:r>
        <w:rPr>
          <w:rtl/>
        </w:rPr>
        <w:t>"ר יולי-יואל אדלשטיין:</w:t>
      </w:r>
    </w:p>
    <w:p w14:paraId="285BA932" w14:textId="77777777" w:rsidR="00000000" w:rsidRDefault="00953ED2">
      <w:pPr>
        <w:pStyle w:val="a0"/>
        <w:rPr>
          <w:rFonts w:hint="cs"/>
          <w:rtl/>
        </w:rPr>
      </w:pPr>
    </w:p>
    <w:p w14:paraId="5F76B835" w14:textId="77777777" w:rsidR="00000000" w:rsidRDefault="00953ED2">
      <w:pPr>
        <w:pStyle w:val="a0"/>
        <w:rPr>
          <w:rFonts w:hint="cs"/>
          <w:rtl/>
        </w:rPr>
      </w:pPr>
      <w:r>
        <w:rPr>
          <w:rFonts w:hint="cs"/>
          <w:rtl/>
        </w:rPr>
        <w:t xml:space="preserve">לא, לא. זה שלוש דקות, כי היא צורפה לכל ההצעות. </w:t>
      </w:r>
    </w:p>
    <w:p w14:paraId="6885A94F" w14:textId="77777777" w:rsidR="00000000" w:rsidRDefault="00953ED2">
      <w:pPr>
        <w:pStyle w:val="a0"/>
        <w:rPr>
          <w:rFonts w:hint="cs"/>
          <w:rtl/>
        </w:rPr>
      </w:pPr>
    </w:p>
    <w:p w14:paraId="6ABD36A7" w14:textId="77777777" w:rsidR="00000000" w:rsidRDefault="00953ED2">
      <w:pPr>
        <w:pStyle w:val="-"/>
        <w:rPr>
          <w:rtl/>
        </w:rPr>
      </w:pPr>
      <w:bookmarkStart w:id="266" w:name="FS000000713T18_05_2005_15_30_17C"/>
      <w:bookmarkEnd w:id="266"/>
      <w:r>
        <w:rPr>
          <w:rFonts w:hint="eastAsia"/>
          <w:rtl/>
        </w:rPr>
        <w:t>אורי</w:t>
      </w:r>
      <w:r>
        <w:rPr>
          <w:rtl/>
        </w:rPr>
        <w:t xml:space="preserve"> אריאל (האיחוד הלאומי - ישראל ביתנו):</w:t>
      </w:r>
    </w:p>
    <w:p w14:paraId="77E6A7A4" w14:textId="77777777" w:rsidR="00000000" w:rsidRDefault="00953ED2">
      <w:pPr>
        <w:pStyle w:val="a0"/>
        <w:rPr>
          <w:rFonts w:hint="cs"/>
          <w:rtl/>
        </w:rPr>
      </w:pPr>
    </w:p>
    <w:p w14:paraId="66BA2BE5" w14:textId="77777777" w:rsidR="00000000" w:rsidRDefault="00953ED2">
      <w:pPr>
        <w:pStyle w:val="a0"/>
        <w:rPr>
          <w:rFonts w:hint="cs"/>
          <w:rtl/>
        </w:rPr>
      </w:pPr>
      <w:r>
        <w:rPr>
          <w:rFonts w:hint="cs"/>
          <w:rtl/>
        </w:rPr>
        <w:t>עכשיו מה אני אעשה עם שבע הדקות שבהן רציתי להגיד את עיקר הדברים? טוב, אני אשאיר את זה לשרת המש</w:t>
      </w:r>
      <w:r>
        <w:rPr>
          <w:rFonts w:hint="cs"/>
          <w:rtl/>
        </w:rPr>
        <w:t xml:space="preserve">פטים, היא בטח תסביר את זה. </w:t>
      </w:r>
    </w:p>
    <w:p w14:paraId="0F32F0FF" w14:textId="77777777" w:rsidR="00000000" w:rsidRDefault="00953ED2">
      <w:pPr>
        <w:pStyle w:val="a0"/>
        <w:rPr>
          <w:rFonts w:hint="cs"/>
          <w:rtl/>
        </w:rPr>
      </w:pPr>
    </w:p>
    <w:p w14:paraId="30542354" w14:textId="77777777" w:rsidR="00000000" w:rsidRDefault="00953ED2">
      <w:pPr>
        <w:pStyle w:val="af1"/>
        <w:rPr>
          <w:rtl/>
        </w:rPr>
      </w:pPr>
      <w:r>
        <w:rPr>
          <w:rFonts w:hint="eastAsia"/>
          <w:rtl/>
        </w:rPr>
        <w:t>היו</w:t>
      </w:r>
      <w:r>
        <w:rPr>
          <w:rtl/>
        </w:rPr>
        <w:t>"ר יולי-יואל אדלשטיין:</w:t>
      </w:r>
    </w:p>
    <w:p w14:paraId="26DC2C4D" w14:textId="77777777" w:rsidR="00000000" w:rsidRDefault="00953ED2">
      <w:pPr>
        <w:pStyle w:val="a0"/>
        <w:rPr>
          <w:rFonts w:hint="cs"/>
          <w:rtl/>
        </w:rPr>
      </w:pPr>
    </w:p>
    <w:p w14:paraId="679C5731" w14:textId="77777777" w:rsidR="00000000" w:rsidRDefault="00953ED2">
      <w:pPr>
        <w:pStyle w:val="a0"/>
        <w:rPr>
          <w:rFonts w:hint="cs"/>
          <w:rtl/>
        </w:rPr>
      </w:pPr>
      <w:r>
        <w:rPr>
          <w:rFonts w:hint="cs"/>
          <w:rtl/>
        </w:rPr>
        <w:t xml:space="preserve">אתה כבר שכנעת את כולם. </w:t>
      </w:r>
    </w:p>
    <w:p w14:paraId="73C9EF1B" w14:textId="77777777" w:rsidR="00000000" w:rsidRDefault="00953ED2">
      <w:pPr>
        <w:pStyle w:val="a0"/>
        <w:rPr>
          <w:rFonts w:hint="cs"/>
          <w:rtl/>
        </w:rPr>
      </w:pPr>
    </w:p>
    <w:p w14:paraId="24E6C5C3" w14:textId="77777777" w:rsidR="00000000" w:rsidRDefault="00953ED2">
      <w:pPr>
        <w:pStyle w:val="af0"/>
        <w:rPr>
          <w:rtl/>
        </w:rPr>
      </w:pPr>
      <w:r>
        <w:rPr>
          <w:rFonts w:hint="eastAsia"/>
          <w:rtl/>
        </w:rPr>
        <w:t>אבשלום</w:t>
      </w:r>
      <w:r>
        <w:rPr>
          <w:rtl/>
        </w:rPr>
        <w:t xml:space="preserve"> וילן (יחד):</w:t>
      </w:r>
    </w:p>
    <w:p w14:paraId="443D937F" w14:textId="77777777" w:rsidR="00000000" w:rsidRDefault="00953ED2">
      <w:pPr>
        <w:pStyle w:val="a0"/>
        <w:rPr>
          <w:rFonts w:hint="cs"/>
          <w:rtl/>
        </w:rPr>
      </w:pPr>
    </w:p>
    <w:p w14:paraId="095037D2" w14:textId="77777777" w:rsidR="00000000" w:rsidRDefault="00953ED2">
      <w:pPr>
        <w:pStyle w:val="a0"/>
        <w:rPr>
          <w:rFonts w:hint="cs"/>
          <w:rtl/>
        </w:rPr>
      </w:pPr>
      <w:r>
        <w:rPr>
          <w:rFonts w:hint="cs"/>
          <w:rtl/>
        </w:rPr>
        <w:t>תן לו עוד שתי דקות, השרה לא - - -</w:t>
      </w:r>
    </w:p>
    <w:p w14:paraId="657A2E1B" w14:textId="77777777" w:rsidR="00000000" w:rsidRDefault="00953ED2">
      <w:pPr>
        <w:pStyle w:val="a0"/>
        <w:rPr>
          <w:rFonts w:hint="cs"/>
          <w:rtl/>
        </w:rPr>
      </w:pPr>
    </w:p>
    <w:p w14:paraId="1B47B234" w14:textId="77777777" w:rsidR="00000000" w:rsidRDefault="00953ED2">
      <w:pPr>
        <w:pStyle w:val="af0"/>
        <w:rPr>
          <w:rtl/>
        </w:rPr>
      </w:pPr>
      <w:r>
        <w:rPr>
          <w:rFonts w:hint="eastAsia"/>
          <w:rtl/>
        </w:rPr>
        <w:t>רן</w:t>
      </w:r>
      <w:r>
        <w:rPr>
          <w:rtl/>
        </w:rPr>
        <w:t xml:space="preserve"> כהן (יחד):</w:t>
      </w:r>
    </w:p>
    <w:p w14:paraId="288C3A0D" w14:textId="77777777" w:rsidR="00000000" w:rsidRDefault="00953ED2">
      <w:pPr>
        <w:pStyle w:val="a0"/>
        <w:rPr>
          <w:rFonts w:hint="cs"/>
          <w:rtl/>
        </w:rPr>
      </w:pPr>
    </w:p>
    <w:p w14:paraId="269BD14D" w14:textId="77777777" w:rsidR="00000000" w:rsidRDefault="00953ED2">
      <w:pPr>
        <w:pStyle w:val="a0"/>
        <w:rPr>
          <w:rFonts w:hint="cs"/>
          <w:rtl/>
        </w:rPr>
      </w:pPr>
      <w:r>
        <w:rPr>
          <w:rFonts w:hint="cs"/>
          <w:rtl/>
        </w:rPr>
        <w:t xml:space="preserve">- - - </w:t>
      </w:r>
    </w:p>
    <w:p w14:paraId="42B942E0" w14:textId="77777777" w:rsidR="00000000" w:rsidRDefault="00953ED2">
      <w:pPr>
        <w:pStyle w:val="a0"/>
        <w:rPr>
          <w:rFonts w:hint="cs"/>
          <w:rtl/>
        </w:rPr>
      </w:pPr>
    </w:p>
    <w:p w14:paraId="5847654A" w14:textId="77777777" w:rsidR="00000000" w:rsidRDefault="00953ED2">
      <w:pPr>
        <w:pStyle w:val="af0"/>
        <w:rPr>
          <w:rtl/>
        </w:rPr>
      </w:pPr>
      <w:r>
        <w:rPr>
          <w:rFonts w:hint="eastAsia"/>
          <w:rtl/>
        </w:rPr>
        <w:t>שרת</w:t>
      </w:r>
      <w:r>
        <w:rPr>
          <w:rtl/>
        </w:rPr>
        <w:t xml:space="preserve"> המשפטים ציפי לבני:</w:t>
      </w:r>
    </w:p>
    <w:p w14:paraId="4605A086" w14:textId="77777777" w:rsidR="00000000" w:rsidRDefault="00953ED2">
      <w:pPr>
        <w:pStyle w:val="a0"/>
        <w:rPr>
          <w:rFonts w:hint="cs"/>
          <w:rtl/>
        </w:rPr>
      </w:pPr>
    </w:p>
    <w:p w14:paraId="60EC09F2" w14:textId="77777777" w:rsidR="00000000" w:rsidRDefault="00953ED2">
      <w:pPr>
        <w:pStyle w:val="a0"/>
        <w:rPr>
          <w:rFonts w:hint="cs"/>
          <w:rtl/>
        </w:rPr>
      </w:pPr>
      <w:r>
        <w:rPr>
          <w:rFonts w:hint="cs"/>
          <w:rtl/>
        </w:rPr>
        <w:t xml:space="preserve">אני אשלים את הדברים. </w:t>
      </w:r>
    </w:p>
    <w:p w14:paraId="5A467DE0" w14:textId="77777777" w:rsidR="00000000" w:rsidRDefault="00953ED2">
      <w:pPr>
        <w:pStyle w:val="a0"/>
        <w:rPr>
          <w:rFonts w:hint="cs"/>
          <w:rtl/>
        </w:rPr>
      </w:pPr>
    </w:p>
    <w:p w14:paraId="5D57E8F8" w14:textId="77777777" w:rsidR="00000000" w:rsidRDefault="00953ED2">
      <w:pPr>
        <w:pStyle w:val="-"/>
        <w:rPr>
          <w:rtl/>
        </w:rPr>
      </w:pPr>
      <w:bookmarkStart w:id="267" w:name="FS000000713T18_05_2005_15_32_21C"/>
      <w:bookmarkEnd w:id="267"/>
      <w:r>
        <w:rPr>
          <w:rFonts w:hint="eastAsia"/>
          <w:rtl/>
        </w:rPr>
        <w:t>אורי</w:t>
      </w:r>
      <w:r>
        <w:rPr>
          <w:rtl/>
        </w:rPr>
        <w:t xml:space="preserve"> אריאל (האיחוד הלאומי - ישראל ביתנו):</w:t>
      </w:r>
    </w:p>
    <w:p w14:paraId="10914FD5" w14:textId="77777777" w:rsidR="00000000" w:rsidRDefault="00953ED2">
      <w:pPr>
        <w:pStyle w:val="a0"/>
        <w:rPr>
          <w:rFonts w:hint="cs"/>
          <w:rtl/>
        </w:rPr>
      </w:pPr>
    </w:p>
    <w:p w14:paraId="31B05AC6" w14:textId="77777777" w:rsidR="00000000" w:rsidRDefault="00953ED2">
      <w:pPr>
        <w:pStyle w:val="a0"/>
        <w:rPr>
          <w:rFonts w:hint="cs"/>
          <w:rtl/>
        </w:rPr>
      </w:pPr>
      <w:r>
        <w:rPr>
          <w:rFonts w:hint="cs"/>
          <w:rtl/>
        </w:rPr>
        <w:t>אז הנה,</w:t>
      </w:r>
      <w:r>
        <w:rPr>
          <w:rFonts w:hint="cs"/>
          <w:rtl/>
        </w:rPr>
        <w:t xml:space="preserve"> אני חשבתי נכון. </w:t>
      </w:r>
    </w:p>
    <w:p w14:paraId="559720D7" w14:textId="77777777" w:rsidR="00000000" w:rsidRDefault="00953ED2">
      <w:pPr>
        <w:pStyle w:val="a0"/>
        <w:rPr>
          <w:rFonts w:hint="cs"/>
          <w:rtl/>
        </w:rPr>
      </w:pPr>
    </w:p>
    <w:p w14:paraId="21D3B9D0" w14:textId="77777777" w:rsidR="00000000" w:rsidRDefault="00953ED2">
      <w:pPr>
        <w:pStyle w:val="a0"/>
        <w:rPr>
          <w:rFonts w:hint="cs"/>
          <w:rtl/>
        </w:rPr>
      </w:pPr>
      <w:r>
        <w:rPr>
          <w:rFonts w:hint="cs"/>
          <w:rtl/>
        </w:rPr>
        <w:t xml:space="preserve">אני בכל זאת רק אומר לשרת המשפטים, ובזה אני אסיים: עדיין יש בחוק פרצות רבות שמנוצלות לרעה, לעתים על-ידי בודדים, אני מדגיש </w:t>
      </w:r>
      <w:r>
        <w:rPr>
          <w:rtl/>
        </w:rPr>
        <w:t>–</w:t>
      </w:r>
      <w:r>
        <w:rPr>
          <w:rFonts w:hint="cs"/>
          <w:rtl/>
        </w:rPr>
        <w:t xml:space="preserve"> בודדים, גם למטרות פגיעה בביטחון המדינה. נכון שאלה בודדים, אבל מדינת ישראל סבלה די שהיא לא תוכל להרשות לעצמה אפילו </w:t>
      </w:r>
      <w:r>
        <w:rPr>
          <w:rFonts w:hint="cs"/>
          <w:rtl/>
        </w:rPr>
        <w:t>לא עוד מקרה אחד. תודה רבה.</w:t>
      </w:r>
    </w:p>
    <w:p w14:paraId="528C3502" w14:textId="77777777" w:rsidR="00000000" w:rsidRDefault="00953ED2">
      <w:pPr>
        <w:pStyle w:val="a0"/>
        <w:rPr>
          <w:rFonts w:hint="cs"/>
          <w:rtl/>
        </w:rPr>
      </w:pPr>
    </w:p>
    <w:p w14:paraId="67DA5C66" w14:textId="77777777" w:rsidR="00000000" w:rsidRDefault="00953ED2">
      <w:pPr>
        <w:pStyle w:val="af1"/>
        <w:rPr>
          <w:rtl/>
        </w:rPr>
      </w:pPr>
      <w:r>
        <w:rPr>
          <w:rtl/>
        </w:rPr>
        <w:t>היו"ר יולי-יואל אדלשטיין:</w:t>
      </w:r>
    </w:p>
    <w:p w14:paraId="3F17AA9E" w14:textId="77777777" w:rsidR="00000000" w:rsidRDefault="00953ED2">
      <w:pPr>
        <w:pStyle w:val="a0"/>
        <w:rPr>
          <w:rtl/>
        </w:rPr>
      </w:pPr>
    </w:p>
    <w:p w14:paraId="09F94904" w14:textId="77777777" w:rsidR="00000000" w:rsidRDefault="00953ED2">
      <w:pPr>
        <w:pStyle w:val="a0"/>
        <w:rPr>
          <w:rFonts w:hint="cs"/>
          <w:rtl/>
        </w:rPr>
      </w:pPr>
      <w:r>
        <w:rPr>
          <w:rFonts w:hint="cs"/>
          <w:rtl/>
        </w:rPr>
        <w:t>תודה. אני מודה מאוד לחבר הכנסת אורי אריאל ולשאר המציעים. תעלה שרת המשפטים, חברת הכנסת ציפי לבני, על מנת להשיב לכל המציעים.</w:t>
      </w:r>
    </w:p>
    <w:p w14:paraId="3B72DB38" w14:textId="77777777" w:rsidR="00000000" w:rsidRDefault="00953ED2">
      <w:pPr>
        <w:pStyle w:val="a0"/>
        <w:rPr>
          <w:rFonts w:hint="cs"/>
          <w:rtl/>
        </w:rPr>
      </w:pPr>
    </w:p>
    <w:p w14:paraId="4050D919" w14:textId="77777777" w:rsidR="00000000" w:rsidRDefault="00953ED2">
      <w:pPr>
        <w:pStyle w:val="a"/>
        <w:rPr>
          <w:rtl/>
        </w:rPr>
      </w:pPr>
      <w:bookmarkStart w:id="268" w:name="FS000000469T18_05_2005_14_11_50"/>
      <w:bookmarkStart w:id="269" w:name="_Toc118183630"/>
      <w:bookmarkEnd w:id="268"/>
      <w:r>
        <w:rPr>
          <w:rFonts w:hint="eastAsia"/>
          <w:rtl/>
        </w:rPr>
        <w:t>שרת</w:t>
      </w:r>
      <w:r>
        <w:rPr>
          <w:rtl/>
        </w:rPr>
        <w:t xml:space="preserve"> המשפטים ציפי לבני:</w:t>
      </w:r>
      <w:bookmarkEnd w:id="269"/>
    </w:p>
    <w:p w14:paraId="78A5612E" w14:textId="77777777" w:rsidR="00000000" w:rsidRDefault="00953ED2">
      <w:pPr>
        <w:pStyle w:val="a0"/>
        <w:rPr>
          <w:rFonts w:hint="cs"/>
          <w:rtl/>
        </w:rPr>
      </w:pPr>
    </w:p>
    <w:p w14:paraId="7B8E1E63" w14:textId="77777777" w:rsidR="00000000" w:rsidRDefault="00953ED2">
      <w:pPr>
        <w:pStyle w:val="a0"/>
        <w:rPr>
          <w:rFonts w:hint="cs"/>
          <w:rtl/>
        </w:rPr>
      </w:pPr>
      <w:r>
        <w:rPr>
          <w:rFonts w:hint="cs"/>
          <w:rtl/>
        </w:rPr>
        <w:t>אדוני היושב-ראש, כנסת נכבדה, במהלך שנת 2002 התכנסה המ</w:t>
      </w:r>
      <w:r>
        <w:rPr>
          <w:rFonts w:hint="cs"/>
          <w:rtl/>
        </w:rPr>
        <w:t>משלה ועסקה בכלים שבהם חובתה של ממשלת ישראל, של מדינת ישראל, להתמודד עם הטרור הגובר, עם פיגועי האינתיפאדה, עם פצצות מתקתקות שנכנסות לתוך ישראל, ובין היתר - משתמשים בכלים שהדמוקרטיה הישראלית מאפשרת ומסכנים את קיומם של שאר אזרחי מדינת ישראל.</w:t>
      </w:r>
    </w:p>
    <w:p w14:paraId="1630C5C3" w14:textId="77777777" w:rsidR="00000000" w:rsidRDefault="00953ED2">
      <w:pPr>
        <w:pStyle w:val="a0"/>
        <w:rPr>
          <w:rFonts w:hint="cs"/>
          <w:rtl/>
        </w:rPr>
      </w:pPr>
    </w:p>
    <w:p w14:paraId="681F7ED0" w14:textId="77777777" w:rsidR="00000000" w:rsidRDefault="00953ED2">
      <w:pPr>
        <w:pStyle w:val="a0"/>
        <w:rPr>
          <w:rFonts w:hint="cs"/>
          <w:rtl/>
        </w:rPr>
      </w:pPr>
      <w:r>
        <w:rPr>
          <w:rFonts w:hint="cs"/>
          <w:rtl/>
        </w:rPr>
        <w:t>במסגרת הזאת התקב</w:t>
      </w:r>
      <w:r>
        <w:rPr>
          <w:rFonts w:hint="cs"/>
          <w:rtl/>
        </w:rPr>
        <w:t>לו כמה החלטות עקרוניות. אחת מהן עוסקת בהוראת השעה שאנחנו אמורים להאריך את תוקפה בימים אלה, ועל-פיה נקבע איסור על מתן אזרחות למי שאיננו אזרח ישראל, אבל נישא לאזרח ישראלי. הרעיון שעליו נבנתה אותה הוראת השעה היה העניין הביטחוני, בגין הנסיבות שהיו באותו זמן, ו</w:t>
      </w:r>
      <w:r>
        <w:rPr>
          <w:rFonts w:hint="cs"/>
          <w:rtl/>
        </w:rPr>
        <w:t>לצערנו עדיין לא גמרנו לפתור אותן.</w:t>
      </w:r>
    </w:p>
    <w:p w14:paraId="1B50DB83" w14:textId="77777777" w:rsidR="00000000" w:rsidRDefault="00953ED2">
      <w:pPr>
        <w:pStyle w:val="a0"/>
        <w:rPr>
          <w:rFonts w:hint="cs"/>
          <w:rtl/>
        </w:rPr>
      </w:pPr>
    </w:p>
    <w:p w14:paraId="0802044A" w14:textId="77777777" w:rsidR="00000000" w:rsidRDefault="00953ED2">
      <w:pPr>
        <w:pStyle w:val="a0"/>
        <w:rPr>
          <w:rFonts w:hint="cs"/>
          <w:rtl/>
        </w:rPr>
      </w:pPr>
      <w:r>
        <w:rPr>
          <w:rFonts w:hint="cs"/>
          <w:rtl/>
        </w:rPr>
        <w:t>כך גם החליטה הממשלה אז לאסור הליך של הלבנה של שוהים בלתי חוקיים בישראל, שזה עיסוק שאיננו רלוונטי דווקא לפלסטינים, אלא ככלל, שעניינו העניין המשפטי.</w:t>
      </w:r>
    </w:p>
    <w:p w14:paraId="506B3A3D" w14:textId="77777777" w:rsidR="00000000" w:rsidRDefault="00953ED2">
      <w:pPr>
        <w:pStyle w:val="a0"/>
        <w:rPr>
          <w:rFonts w:hint="cs"/>
          <w:rtl/>
        </w:rPr>
      </w:pPr>
    </w:p>
    <w:p w14:paraId="3CA60835" w14:textId="77777777" w:rsidR="00000000" w:rsidRDefault="00953ED2">
      <w:pPr>
        <w:pStyle w:val="a0"/>
        <w:rPr>
          <w:rFonts w:hint="cs"/>
          <w:rtl/>
        </w:rPr>
      </w:pPr>
      <w:r>
        <w:rPr>
          <w:rFonts w:hint="cs"/>
          <w:rtl/>
        </w:rPr>
        <w:t xml:space="preserve">במהלך התקופה מאז הוארכה הוראת השעה כמה פעמים, פעמיים, ובעקבותיה גם הוגשו </w:t>
      </w:r>
      <w:r>
        <w:rPr>
          <w:rFonts w:hint="cs"/>
          <w:rtl/>
        </w:rPr>
        <w:t xml:space="preserve">עתירות לבית-הדין הגבוה לצדק. במסגרת הדיונים בעתירות הפנה בית-המשפט את הממשלה לדון מחדש בנושא על בסיס שיקולים מידתיים - מצד אחד הצורך בהגנה על אזרחי המדינה, ומנגד הפגיעה שנגרמת לאותם בני-זוג שרוצים להינשא. לכן התקיימו דיונים, ובמהלכם סוכם שהארכת הוראת השעה </w:t>
      </w:r>
      <w:r>
        <w:rPr>
          <w:rFonts w:hint="cs"/>
          <w:rtl/>
        </w:rPr>
        <w:t>תהיה עם ריכוך מסוים שלה, שייתן את המידתיות הראויה, והנושא הזה סוכם, הן על דעת השב"כ, שאמון על הצד הביטחוני, והן על דעתו של היועץ המשפטי לממשלה, שאמון על אותו תהליך שהיה בבית-הדין הגבוה לצדק בנושא הזה.</w:t>
      </w:r>
    </w:p>
    <w:p w14:paraId="4895AF1F" w14:textId="77777777" w:rsidR="00000000" w:rsidRDefault="00953ED2">
      <w:pPr>
        <w:pStyle w:val="a0"/>
        <w:rPr>
          <w:rFonts w:hint="cs"/>
          <w:rtl/>
        </w:rPr>
      </w:pPr>
    </w:p>
    <w:p w14:paraId="316C183F" w14:textId="77777777" w:rsidR="00000000" w:rsidRDefault="00953ED2">
      <w:pPr>
        <w:pStyle w:val="a0"/>
        <w:rPr>
          <w:rFonts w:hint="cs"/>
          <w:rtl/>
        </w:rPr>
      </w:pPr>
      <w:r>
        <w:rPr>
          <w:rFonts w:hint="cs"/>
          <w:rtl/>
        </w:rPr>
        <w:t>במקביל, הממשלה התכנסה ודנה ביום ראשון האחרון בנושא שאי</w:t>
      </w:r>
      <w:r>
        <w:rPr>
          <w:rFonts w:hint="cs"/>
          <w:rtl/>
        </w:rPr>
        <w:t xml:space="preserve">ננו קשור לעניין הביטחוני, אבל עוסק בזהותה של מדינת ישראל כבית לאומי לעם היהודי ובשער הכניסה אליה; שער כניסה עקרוני, שאני מאמינה שמבטא את קיומה של מדינת ישראל כמדינה יהודית, והוא חוק השבות, שקובע את הזכות של כל יהודי ובני משפחתו לעלות לארץ. </w:t>
      </w:r>
    </w:p>
    <w:p w14:paraId="1AEAF684" w14:textId="77777777" w:rsidR="00000000" w:rsidRDefault="00953ED2">
      <w:pPr>
        <w:pStyle w:val="a0"/>
        <w:rPr>
          <w:rFonts w:hint="cs"/>
          <w:rtl/>
        </w:rPr>
      </w:pPr>
    </w:p>
    <w:p w14:paraId="42FFE053" w14:textId="77777777" w:rsidR="00000000" w:rsidRDefault="00953ED2">
      <w:pPr>
        <w:pStyle w:val="a0"/>
        <w:rPr>
          <w:rFonts w:hint="cs"/>
          <w:rtl/>
        </w:rPr>
      </w:pPr>
      <w:r>
        <w:rPr>
          <w:rFonts w:hint="cs"/>
          <w:rtl/>
        </w:rPr>
        <w:t xml:space="preserve">חוק השבות, גם </w:t>
      </w:r>
      <w:r>
        <w:rPr>
          <w:rFonts w:hint="cs"/>
          <w:rtl/>
        </w:rPr>
        <w:t xml:space="preserve">אם על פניו נותן אפשרות כזאת ליהודים ואיננו מקנה את האפשרות הזאת לערבים, מעולם לא נטען - ואני גם מקווה שלעולם לא נגיע למצב שבו תיטען טענה כזאת - שהוא חוק מפלה, שכן הוא איננו עוסק בין היתר בזכויותיהם של אזרחי המדינה, והזכויות האלה בוודאי הן זכויות שוות, אלא </w:t>
      </w:r>
      <w:r>
        <w:rPr>
          <w:rFonts w:hint="cs"/>
          <w:rtl/>
        </w:rPr>
        <w:t>עוסק בשאלה אם זכותו של אדם מבחוץ להיכנס למדינת ישראל ולהפוך להיות אזרח בה. משכך, גם העיקרון שנקבע בחוק השבות, לא רק אומץ על-ידי בית-המשפט העליון, אלא אף נקבע שזה מעקרונות היסוד של מדינת ישראל, וכך הוא גם הוצג בכנסת.</w:t>
      </w:r>
    </w:p>
    <w:p w14:paraId="6D4D96BB" w14:textId="77777777" w:rsidR="00000000" w:rsidRDefault="00953ED2">
      <w:pPr>
        <w:pStyle w:val="a0"/>
        <w:rPr>
          <w:rFonts w:hint="cs"/>
          <w:rtl/>
        </w:rPr>
      </w:pPr>
    </w:p>
    <w:p w14:paraId="549C882E" w14:textId="77777777" w:rsidR="00000000" w:rsidRDefault="00953ED2">
      <w:pPr>
        <w:pStyle w:val="a0"/>
        <w:rPr>
          <w:rFonts w:hint="cs"/>
          <w:rtl/>
        </w:rPr>
      </w:pPr>
      <w:r>
        <w:rPr>
          <w:rFonts w:hint="cs"/>
          <w:rtl/>
        </w:rPr>
        <w:t>והנה, במסגרת תהליכים - - -</w:t>
      </w:r>
    </w:p>
    <w:p w14:paraId="14213D7B" w14:textId="77777777" w:rsidR="00000000" w:rsidRDefault="00953ED2">
      <w:pPr>
        <w:pStyle w:val="a0"/>
        <w:rPr>
          <w:rFonts w:hint="cs"/>
          <w:rtl/>
        </w:rPr>
      </w:pPr>
    </w:p>
    <w:p w14:paraId="5A405952" w14:textId="77777777" w:rsidR="00000000" w:rsidRDefault="00953ED2">
      <w:pPr>
        <w:pStyle w:val="af0"/>
        <w:rPr>
          <w:rtl/>
        </w:rPr>
      </w:pPr>
      <w:r>
        <w:rPr>
          <w:rFonts w:hint="eastAsia"/>
          <w:rtl/>
        </w:rPr>
        <w:t>ואסל</w:t>
      </w:r>
      <w:r>
        <w:rPr>
          <w:rtl/>
        </w:rPr>
        <w:t xml:space="preserve"> טאהא (</w:t>
      </w:r>
      <w:r>
        <w:rPr>
          <w:rtl/>
        </w:rPr>
        <w:t>בל"ד):</w:t>
      </w:r>
    </w:p>
    <w:p w14:paraId="71AF7D1F" w14:textId="77777777" w:rsidR="00000000" w:rsidRDefault="00953ED2">
      <w:pPr>
        <w:pStyle w:val="a0"/>
        <w:rPr>
          <w:rtl/>
        </w:rPr>
      </w:pPr>
    </w:p>
    <w:p w14:paraId="74600266" w14:textId="77777777" w:rsidR="00000000" w:rsidRDefault="00953ED2">
      <w:pPr>
        <w:pStyle w:val="a0"/>
        <w:rPr>
          <w:rFonts w:hint="cs"/>
          <w:rtl/>
        </w:rPr>
      </w:pPr>
      <w:r>
        <w:rPr>
          <w:rFonts w:hint="cs"/>
          <w:rtl/>
        </w:rPr>
        <w:t>זה מנוגד, זה פועל בניגוד להצעת החוק החדשה.</w:t>
      </w:r>
    </w:p>
    <w:p w14:paraId="2248F1E0" w14:textId="77777777" w:rsidR="00000000" w:rsidRDefault="00953ED2">
      <w:pPr>
        <w:pStyle w:val="a0"/>
        <w:rPr>
          <w:rFonts w:hint="cs"/>
          <w:rtl/>
        </w:rPr>
      </w:pPr>
    </w:p>
    <w:p w14:paraId="6373EABA" w14:textId="77777777" w:rsidR="00000000" w:rsidRDefault="00953ED2">
      <w:pPr>
        <w:pStyle w:val="-"/>
        <w:rPr>
          <w:rtl/>
        </w:rPr>
      </w:pPr>
      <w:bookmarkStart w:id="270" w:name="FS000000469T18_05_2005_14_16_09C"/>
      <w:bookmarkEnd w:id="270"/>
      <w:r>
        <w:rPr>
          <w:rtl/>
        </w:rPr>
        <w:t>שרת המשפטים ציפי לבני:</w:t>
      </w:r>
    </w:p>
    <w:p w14:paraId="7100BEEE" w14:textId="77777777" w:rsidR="00000000" w:rsidRDefault="00953ED2">
      <w:pPr>
        <w:pStyle w:val="a0"/>
        <w:rPr>
          <w:rtl/>
        </w:rPr>
      </w:pPr>
    </w:p>
    <w:p w14:paraId="44A996BD" w14:textId="77777777" w:rsidR="00000000" w:rsidRDefault="00953ED2">
      <w:pPr>
        <w:pStyle w:val="a0"/>
        <w:rPr>
          <w:rFonts w:hint="cs"/>
          <w:rtl/>
        </w:rPr>
      </w:pPr>
      <w:r>
        <w:rPr>
          <w:rFonts w:hint="cs"/>
          <w:rtl/>
        </w:rPr>
        <w:t>אנחנו עוסקים כרגע בשלושה - - -</w:t>
      </w:r>
    </w:p>
    <w:p w14:paraId="3908A841" w14:textId="77777777" w:rsidR="00000000" w:rsidRDefault="00953ED2">
      <w:pPr>
        <w:pStyle w:val="af0"/>
        <w:rPr>
          <w:rFonts w:hint="cs"/>
          <w:rtl/>
        </w:rPr>
      </w:pPr>
    </w:p>
    <w:p w14:paraId="1C2B860E" w14:textId="77777777" w:rsidR="00000000" w:rsidRDefault="00953ED2">
      <w:pPr>
        <w:pStyle w:val="af0"/>
        <w:rPr>
          <w:rtl/>
        </w:rPr>
      </w:pPr>
      <w:r>
        <w:rPr>
          <w:rFonts w:hint="eastAsia"/>
          <w:rtl/>
        </w:rPr>
        <w:t>ואסל</w:t>
      </w:r>
      <w:r>
        <w:rPr>
          <w:rtl/>
        </w:rPr>
        <w:t xml:space="preserve"> טאהא (בל"ד):</w:t>
      </w:r>
    </w:p>
    <w:p w14:paraId="4CC282A7" w14:textId="77777777" w:rsidR="00000000" w:rsidRDefault="00953ED2">
      <w:pPr>
        <w:pStyle w:val="a0"/>
        <w:rPr>
          <w:rFonts w:hint="cs"/>
          <w:rtl/>
        </w:rPr>
      </w:pPr>
    </w:p>
    <w:p w14:paraId="5D1B2A04" w14:textId="77777777" w:rsidR="00000000" w:rsidRDefault="00953ED2">
      <w:pPr>
        <w:pStyle w:val="a0"/>
        <w:rPr>
          <w:rFonts w:hint="cs"/>
          <w:rtl/>
        </w:rPr>
      </w:pPr>
      <w:r>
        <w:rPr>
          <w:rFonts w:hint="cs"/>
          <w:rtl/>
        </w:rPr>
        <w:t>זה מסלול מיוחד ליהודים, כשיש מסלול אחר לערבים. זה החוק שאתם מציעים.</w:t>
      </w:r>
    </w:p>
    <w:p w14:paraId="7627C420" w14:textId="77777777" w:rsidR="00000000" w:rsidRDefault="00953ED2">
      <w:pPr>
        <w:pStyle w:val="af0"/>
        <w:rPr>
          <w:rFonts w:hint="cs"/>
          <w:rtl/>
        </w:rPr>
      </w:pPr>
    </w:p>
    <w:p w14:paraId="6E9BF64F" w14:textId="77777777" w:rsidR="00000000" w:rsidRDefault="00953ED2">
      <w:pPr>
        <w:pStyle w:val="-"/>
        <w:rPr>
          <w:rtl/>
        </w:rPr>
      </w:pPr>
      <w:bookmarkStart w:id="271" w:name="FS000000469T18_05_2005_14_39_46"/>
      <w:bookmarkStart w:id="272" w:name="FS000000469T18_05_2005_14_39_49C"/>
      <w:bookmarkEnd w:id="271"/>
      <w:r>
        <w:rPr>
          <w:rFonts w:hint="eastAsia"/>
          <w:rtl/>
        </w:rPr>
        <w:t>שרת</w:t>
      </w:r>
      <w:r>
        <w:rPr>
          <w:rtl/>
        </w:rPr>
        <w:t xml:space="preserve"> המשפטים ציפי לבני:</w:t>
      </w:r>
    </w:p>
    <w:p w14:paraId="70452A1C" w14:textId="77777777" w:rsidR="00000000" w:rsidRDefault="00953ED2">
      <w:pPr>
        <w:pStyle w:val="a0"/>
        <w:rPr>
          <w:rtl/>
        </w:rPr>
      </w:pPr>
    </w:p>
    <w:p w14:paraId="286D664A" w14:textId="77777777" w:rsidR="00000000" w:rsidRDefault="00953ED2">
      <w:pPr>
        <w:pStyle w:val="a0"/>
        <w:rPr>
          <w:rFonts w:hint="cs"/>
          <w:rtl/>
        </w:rPr>
      </w:pPr>
      <w:r>
        <w:rPr>
          <w:rFonts w:hint="cs"/>
          <w:rtl/>
        </w:rPr>
        <w:t>האם אתה מדבר על חוק השבות?</w:t>
      </w:r>
    </w:p>
    <w:bookmarkEnd w:id="272"/>
    <w:p w14:paraId="07F9F0F0" w14:textId="77777777" w:rsidR="00000000" w:rsidRDefault="00953ED2">
      <w:pPr>
        <w:pStyle w:val="a0"/>
        <w:rPr>
          <w:rFonts w:hint="cs"/>
          <w:rtl/>
        </w:rPr>
      </w:pPr>
    </w:p>
    <w:p w14:paraId="1A9CE8AD" w14:textId="77777777" w:rsidR="00000000" w:rsidRDefault="00953ED2">
      <w:pPr>
        <w:pStyle w:val="af0"/>
        <w:rPr>
          <w:rtl/>
        </w:rPr>
      </w:pPr>
      <w:r>
        <w:rPr>
          <w:rFonts w:hint="eastAsia"/>
          <w:rtl/>
        </w:rPr>
        <w:t>ואסל</w:t>
      </w:r>
      <w:r>
        <w:rPr>
          <w:rtl/>
        </w:rPr>
        <w:t xml:space="preserve"> טאה</w:t>
      </w:r>
      <w:r>
        <w:rPr>
          <w:rtl/>
        </w:rPr>
        <w:t>א (בל"ד):</w:t>
      </w:r>
    </w:p>
    <w:p w14:paraId="10970540" w14:textId="77777777" w:rsidR="00000000" w:rsidRDefault="00953ED2">
      <w:pPr>
        <w:pStyle w:val="a0"/>
        <w:rPr>
          <w:rFonts w:hint="cs"/>
          <w:rtl/>
        </w:rPr>
      </w:pPr>
    </w:p>
    <w:p w14:paraId="0CB117E8" w14:textId="77777777" w:rsidR="00000000" w:rsidRDefault="00953ED2">
      <w:pPr>
        <w:pStyle w:val="a0"/>
        <w:rPr>
          <w:rFonts w:hint="cs"/>
          <w:rtl/>
        </w:rPr>
      </w:pPr>
      <w:r>
        <w:rPr>
          <w:rFonts w:hint="cs"/>
          <w:rtl/>
        </w:rPr>
        <w:t>אני מדבר על החלטות הממשלה.</w:t>
      </w:r>
    </w:p>
    <w:p w14:paraId="00EEE6D8" w14:textId="77777777" w:rsidR="00000000" w:rsidRDefault="00953ED2">
      <w:pPr>
        <w:pStyle w:val="a0"/>
        <w:rPr>
          <w:rFonts w:hint="cs"/>
          <w:rtl/>
        </w:rPr>
      </w:pPr>
    </w:p>
    <w:p w14:paraId="681A8B7D" w14:textId="77777777" w:rsidR="00000000" w:rsidRDefault="00953ED2">
      <w:pPr>
        <w:pStyle w:val="-"/>
        <w:rPr>
          <w:rtl/>
        </w:rPr>
      </w:pPr>
      <w:bookmarkStart w:id="273" w:name="FS000000469T18_05_2005_14_16_15C"/>
      <w:bookmarkEnd w:id="273"/>
      <w:r>
        <w:rPr>
          <w:rtl/>
        </w:rPr>
        <w:t>שרת המשפטים ציפי לבני:</w:t>
      </w:r>
    </w:p>
    <w:p w14:paraId="5D661BE4" w14:textId="77777777" w:rsidR="00000000" w:rsidRDefault="00953ED2">
      <w:pPr>
        <w:pStyle w:val="a0"/>
        <w:rPr>
          <w:rtl/>
        </w:rPr>
      </w:pPr>
    </w:p>
    <w:p w14:paraId="3148EB32" w14:textId="77777777" w:rsidR="00000000" w:rsidRDefault="00953ED2">
      <w:pPr>
        <w:pStyle w:val="a0"/>
        <w:rPr>
          <w:rFonts w:hint="cs"/>
          <w:rtl/>
        </w:rPr>
      </w:pPr>
      <w:r>
        <w:rPr>
          <w:rFonts w:hint="cs"/>
          <w:rtl/>
        </w:rPr>
        <w:t xml:space="preserve">אני מסבירה בדיוק את ההיגיון. הוראת השעה עומדת על אדנים ביטחוניים, ובעקבותיהם אנחנו נדרשים להאריכה. זה נושא אחד. הנושא השני עוסק בשוהים הבלתי-חוקיים, הצעת חוק נוספת שתובא לכנסת, ששם נדמה לי שכל </w:t>
      </w:r>
      <w:r>
        <w:rPr>
          <w:rFonts w:hint="cs"/>
          <w:rtl/>
        </w:rPr>
        <w:t>אדם שהוא אזרח שומר חוק לא היה רוצה שיהיה תהליך שבו מי שנמצא בישראל ושהותו בישראל איננה כדין ילבין את זה תוך כדי קבלת אזרחות בעודו בעצם עובר על החוק. זאת הצעת חוק נוספת שנגיש בימים אלה לכנסת.</w:t>
      </w:r>
    </w:p>
    <w:p w14:paraId="5573B02F" w14:textId="77777777" w:rsidR="00000000" w:rsidRDefault="00953ED2">
      <w:pPr>
        <w:pStyle w:val="a0"/>
        <w:rPr>
          <w:rFonts w:hint="cs"/>
          <w:rtl/>
        </w:rPr>
      </w:pPr>
    </w:p>
    <w:p w14:paraId="523ADECE" w14:textId="77777777" w:rsidR="00000000" w:rsidRDefault="00953ED2">
      <w:pPr>
        <w:pStyle w:val="a0"/>
        <w:rPr>
          <w:rFonts w:hint="cs"/>
          <w:rtl/>
        </w:rPr>
      </w:pPr>
      <w:r>
        <w:rPr>
          <w:rFonts w:hint="cs"/>
          <w:rtl/>
        </w:rPr>
        <w:t>במקביל, הממשלה מתכוונת, והתחילה לקיים דיונים בשאלות שעוסקות באפש</w:t>
      </w:r>
      <w:r>
        <w:rPr>
          <w:rFonts w:hint="cs"/>
          <w:rtl/>
        </w:rPr>
        <w:t>רויות הכניסה לישראל והאזרחות בה. ובעיני המטרה של קיום מדינת ישראל כבית לאומי לעם היהודי היא מטרה ראויה, היא גם מטרה בת-הגנה במונחים משפטיים, וזאת סוגיה שאנחנו עוסקים בה במקביל, היא איננה במסגרת הוראת השעה. היא תבוא במקביל כהצעת חוק מוסדרת, מורכבת, שתקבע מה</w:t>
      </w:r>
      <w:r>
        <w:rPr>
          <w:rFonts w:hint="cs"/>
          <w:rtl/>
        </w:rPr>
        <w:t xml:space="preserve"> הם התנאים שבהם אדם יכול להפוך  לאזרח ישראלי.</w:t>
      </w:r>
    </w:p>
    <w:p w14:paraId="3782559C" w14:textId="77777777" w:rsidR="00000000" w:rsidRDefault="00953ED2">
      <w:pPr>
        <w:pStyle w:val="a0"/>
        <w:rPr>
          <w:rFonts w:hint="cs"/>
          <w:rtl/>
        </w:rPr>
      </w:pPr>
    </w:p>
    <w:p w14:paraId="1E1B142C" w14:textId="77777777" w:rsidR="00000000" w:rsidRDefault="00953ED2">
      <w:pPr>
        <w:pStyle w:val="a0"/>
        <w:rPr>
          <w:rFonts w:hint="cs"/>
          <w:rtl/>
        </w:rPr>
      </w:pPr>
      <w:r>
        <w:rPr>
          <w:rFonts w:hint="cs"/>
          <w:rtl/>
        </w:rPr>
        <w:t>מאחר שנטען שהצעת החוק וגם הוראת השעה מפלות, אני רוצה להפנות את תשומת הלב לשני עניינים. האחד, קודם כול, איננו עוסקים בזכותו של אזרח ישראלי להינשא. כל אזרח יכול להינשא. אנחנו עוסקים בשאלה אם בן זוגו יהיה רשאי לה</w:t>
      </w:r>
      <w:r>
        <w:rPr>
          <w:rFonts w:hint="cs"/>
          <w:rtl/>
        </w:rPr>
        <w:t>יכנס ולקבל אזרחות ישראלית. ולכן איננו עוסקים בזכויותיהם של אזרחי המדינה, אלא בזכות של מישהו שאיננו אזרח המדינה היום להפוך לכזה בעתיד.</w:t>
      </w:r>
    </w:p>
    <w:p w14:paraId="0FE18EF0" w14:textId="77777777" w:rsidR="00000000" w:rsidRDefault="00953ED2">
      <w:pPr>
        <w:pStyle w:val="a0"/>
        <w:rPr>
          <w:rFonts w:hint="cs"/>
          <w:rtl/>
        </w:rPr>
      </w:pPr>
    </w:p>
    <w:p w14:paraId="5B355471" w14:textId="77777777" w:rsidR="00000000" w:rsidRDefault="00953ED2">
      <w:pPr>
        <w:pStyle w:val="af0"/>
        <w:rPr>
          <w:rtl/>
        </w:rPr>
      </w:pPr>
      <w:r>
        <w:rPr>
          <w:rFonts w:hint="eastAsia"/>
          <w:rtl/>
        </w:rPr>
        <w:t>אבשלום</w:t>
      </w:r>
      <w:r>
        <w:rPr>
          <w:rtl/>
        </w:rPr>
        <w:t xml:space="preserve"> וילן (יחד):</w:t>
      </w:r>
    </w:p>
    <w:p w14:paraId="27F5694A" w14:textId="77777777" w:rsidR="00000000" w:rsidRDefault="00953ED2">
      <w:pPr>
        <w:pStyle w:val="a0"/>
        <w:rPr>
          <w:rFonts w:hint="cs"/>
          <w:rtl/>
        </w:rPr>
      </w:pPr>
    </w:p>
    <w:p w14:paraId="0CD5077D" w14:textId="77777777" w:rsidR="00000000" w:rsidRDefault="00953ED2">
      <w:pPr>
        <w:pStyle w:val="a0"/>
        <w:rPr>
          <w:rFonts w:hint="cs"/>
          <w:rtl/>
        </w:rPr>
      </w:pPr>
      <w:r>
        <w:rPr>
          <w:rFonts w:hint="cs"/>
          <w:rtl/>
        </w:rPr>
        <w:t>אפשר להיות נשוי ולא לגור באותו בית?</w:t>
      </w:r>
    </w:p>
    <w:p w14:paraId="638D0473" w14:textId="77777777" w:rsidR="00000000" w:rsidRDefault="00953ED2">
      <w:pPr>
        <w:pStyle w:val="a0"/>
        <w:rPr>
          <w:rFonts w:hint="cs"/>
          <w:rtl/>
        </w:rPr>
      </w:pPr>
    </w:p>
    <w:p w14:paraId="33F098E7" w14:textId="77777777" w:rsidR="00000000" w:rsidRDefault="00953ED2">
      <w:pPr>
        <w:pStyle w:val="-"/>
        <w:rPr>
          <w:rtl/>
        </w:rPr>
      </w:pPr>
      <w:bookmarkStart w:id="274" w:name="FS000000469T18_05_2005_14_17_37C"/>
      <w:bookmarkEnd w:id="274"/>
      <w:r>
        <w:rPr>
          <w:rtl/>
        </w:rPr>
        <w:t>שרת המשפטים ציפי לבני:</w:t>
      </w:r>
    </w:p>
    <w:p w14:paraId="3026A9B0" w14:textId="77777777" w:rsidR="00000000" w:rsidRDefault="00953ED2">
      <w:pPr>
        <w:pStyle w:val="a0"/>
        <w:rPr>
          <w:rtl/>
        </w:rPr>
      </w:pPr>
    </w:p>
    <w:p w14:paraId="5648A19F" w14:textId="77777777" w:rsidR="00000000" w:rsidRDefault="00953ED2">
      <w:pPr>
        <w:pStyle w:val="a0"/>
        <w:rPr>
          <w:rFonts w:hint="cs"/>
          <w:rtl/>
        </w:rPr>
      </w:pPr>
      <w:r>
        <w:rPr>
          <w:rFonts w:hint="cs"/>
          <w:rtl/>
        </w:rPr>
        <w:t>הדבר השני הוא המצב שקיים, דרך אגב, במדינ</w:t>
      </w:r>
      <w:r>
        <w:rPr>
          <w:rFonts w:hint="cs"/>
          <w:rtl/>
        </w:rPr>
        <w:t>ות שנדמה לי שמכאן אנחנו מסתכלים עליהן ואומרים שהן מדינות דמוקרטיות להפליא, כמו דנמרק, כמו הולנד, שבהן כמובן כל אחד יכול להינשא, אך גם שם, אם מישהו מכאן ירצה להינשא לאזרח דני, למשל, הוא לא יוכל לקבל אזרחות דנית, אלא בהתקיים תנאים מסוימים ומורכבים, וודאי שאי</w:t>
      </w:r>
      <w:r>
        <w:rPr>
          <w:rFonts w:hint="cs"/>
          <w:rtl/>
        </w:rPr>
        <w:t>ן בזה תהליך אוטומטי. דהיינו, הזכות הזאת של מדינה לקבוע את שער הכניסה אליה, לקבוע מגבלות בקבלת האזרחות בה, זאת זכות ראויה וזכות מוגנת. מובן שאנחנו נצטרך לקבוע את התנאים.</w:t>
      </w:r>
    </w:p>
    <w:p w14:paraId="3B6D450D" w14:textId="77777777" w:rsidR="00000000" w:rsidRDefault="00953ED2">
      <w:pPr>
        <w:pStyle w:val="a0"/>
        <w:rPr>
          <w:rFonts w:hint="cs"/>
          <w:rtl/>
        </w:rPr>
      </w:pPr>
    </w:p>
    <w:p w14:paraId="69FED9F6" w14:textId="77777777" w:rsidR="00000000" w:rsidRDefault="00953ED2">
      <w:pPr>
        <w:pStyle w:val="a0"/>
        <w:rPr>
          <w:rFonts w:hint="cs"/>
          <w:rtl/>
        </w:rPr>
      </w:pPr>
      <w:r>
        <w:rPr>
          <w:rFonts w:hint="cs"/>
          <w:rtl/>
        </w:rPr>
        <w:t>לסיכום. שלושה עניינים נמצאים על הפרק: האחד, הוראת השעה, שתבוא להצבעה בכנסת, יחד עם ריכ</w:t>
      </w:r>
      <w:r>
        <w:rPr>
          <w:rFonts w:hint="cs"/>
          <w:rtl/>
        </w:rPr>
        <w:t xml:space="preserve">וך שנעשה בעקבות ההליכים שהיו בבג"ץ, ומגיע באופן מתואם, הן על דעת השב"כ והן על דעת היועץ המשפטי לממשלה; חקיקה נוספת שתובא היא הנושא של השוהים הבלתי-חוקיים ומניעת תהליך שבו תוך כדי עבירה על החוק הם ינסו לרכוש אזרחות; הנושא השלישי, שעדיין לא הובא, ואני חושבת </w:t>
      </w:r>
      <w:r>
        <w:rPr>
          <w:rFonts w:hint="cs"/>
          <w:rtl/>
        </w:rPr>
        <w:t>שצריך להיות מובא, ואנחנו צריכים לדון בו, והוא נושא ערכי ועקרוני מהמעלה הראשונה, זו שאלת כל חוקי האזרחות, ההגירה למדינת ישראל, מעבר כמובן לחוק השבות, שאמור להיות, וצריך להיות, הסעיף הראשון גם בחוקה העתידית של ישראל.</w:t>
      </w:r>
    </w:p>
    <w:p w14:paraId="70FCB530" w14:textId="77777777" w:rsidR="00000000" w:rsidRDefault="00953ED2">
      <w:pPr>
        <w:pStyle w:val="a0"/>
        <w:rPr>
          <w:rFonts w:hint="cs"/>
          <w:rtl/>
        </w:rPr>
      </w:pPr>
    </w:p>
    <w:p w14:paraId="29BFF830" w14:textId="77777777" w:rsidR="00000000" w:rsidRDefault="00953ED2">
      <w:pPr>
        <w:pStyle w:val="af1"/>
        <w:rPr>
          <w:rtl/>
        </w:rPr>
      </w:pPr>
      <w:r>
        <w:rPr>
          <w:rFonts w:hint="eastAsia"/>
          <w:rtl/>
        </w:rPr>
        <w:t>היו</w:t>
      </w:r>
      <w:r>
        <w:rPr>
          <w:rtl/>
        </w:rPr>
        <w:t>"ר יולי-יואל אדלשטיין:</w:t>
      </w:r>
    </w:p>
    <w:p w14:paraId="44A105C1" w14:textId="77777777" w:rsidR="00000000" w:rsidRDefault="00953ED2">
      <w:pPr>
        <w:pStyle w:val="a0"/>
        <w:rPr>
          <w:rFonts w:hint="cs"/>
          <w:rtl/>
        </w:rPr>
      </w:pPr>
    </w:p>
    <w:p w14:paraId="70669F6B" w14:textId="77777777" w:rsidR="00000000" w:rsidRDefault="00953ED2">
      <w:pPr>
        <w:pStyle w:val="a0"/>
        <w:rPr>
          <w:rtl/>
        </w:rPr>
      </w:pPr>
      <w:r>
        <w:rPr>
          <w:rFonts w:hint="cs"/>
          <w:rtl/>
        </w:rPr>
        <w:t xml:space="preserve">גברתי, מה את </w:t>
      </w:r>
      <w:r>
        <w:rPr>
          <w:rFonts w:hint="cs"/>
          <w:rtl/>
        </w:rPr>
        <w:t>מציעה?</w:t>
      </w:r>
    </w:p>
    <w:p w14:paraId="2BFEB1B3" w14:textId="77777777" w:rsidR="00000000" w:rsidRDefault="00953ED2">
      <w:pPr>
        <w:pStyle w:val="a0"/>
        <w:rPr>
          <w:rFonts w:hint="cs"/>
          <w:rtl/>
        </w:rPr>
      </w:pPr>
    </w:p>
    <w:p w14:paraId="64F3F42B" w14:textId="77777777" w:rsidR="00000000" w:rsidRDefault="00953ED2">
      <w:pPr>
        <w:pStyle w:val="-"/>
        <w:rPr>
          <w:rtl/>
        </w:rPr>
      </w:pPr>
      <w:bookmarkStart w:id="275" w:name="FS000000469T18_05_2005_14_48_29C"/>
      <w:bookmarkEnd w:id="275"/>
      <w:r>
        <w:rPr>
          <w:rFonts w:hint="eastAsia"/>
          <w:rtl/>
        </w:rPr>
        <w:t>שרת</w:t>
      </w:r>
      <w:r>
        <w:rPr>
          <w:rtl/>
        </w:rPr>
        <w:t xml:space="preserve"> המשפטים ציפי לבני:</w:t>
      </w:r>
    </w:p>
    <w:p w14:paraId="7DEB1525" w14:textId="77777777" w:rsidR="00000000" w:rsidRDefault="00953ED2">
      <w:pPr>
        <w:pStyle w:val="a0"/>
        <w:rPr>
          <w:rFonts w:hint="cs"/>
          <w:rtl/>
        </w:rPr>
      </w:pPr>
    </w:p>
    <w:p w14:paraId="3E97327D" w14:textId="77777777" w:rsidR="00000000" w:rsidRDefault="00953ED2">
      <w:pPr>
        <w:pStyle w:val="a0"/>
        <w:rPr>
          <w:rFonts w:hint="cs"/>
          <w:rtl/>
        </w:rPr>
      </w:pPr>
      <w:r>
        <w:rPr>
          <w:rFonts w:hint="cs"/>
          <w:rtl/>
        </w:rPr>
        <w:t>לכן, אני מציעה להסתפק בדברי.</w:t>
      </w:r>
    </w:p>
    <w:p w14:paraId="4978BD9A" w14:textId="77777777" w:rsidR="00000000" w:rsidRDefault="00953ED2">
      <w:pPr>
        <w:pStyle w:val="a0"/>
        <w:rPr>
          <w:rFonts w:hint="cs"/>
          <w:rtl/>
        </w:rPr>
      </w:pPr>
    </w:p>
    <w:p w14:paraId="380E8EC5" w14:textId="77777777" w:rsidR="00000000" w:rsidRDefault="00953ED2">
      <w:pPr>
        <w:pStyle w:val="af1"/>
        <w:rPr>
          <w:rtl/>
        </w:rPr>
      </w:pPr>
      <w:r>
        <w:rPr>
          <w:rFonts w:hint="eastAsia"/>
          <w:rtl/>
        </w:rPr>
        <w:t>היו</w:t>
      </w:r>
      <w:r>
        <w:rPr>
          <w:rtl/>
        </w:rPr>
        <w:t>"ר יולי-יואל אדלשטיין:</w:t>
      </w:r>
    </w:p>
    <w:p w14:paraId="2187DC88" w14:textId="77777777" w:rsidR="00000000" w:rsidRDefault="00953ED2">
      <w:pPr>
        <w:pStyle w:val="a0"/>
        <w:rPr>
          <w:rFonts w:hint="cs"/>
          <w:rtl/>
        </w:rPr>
      </w:pPr>
    </w:p>
    <w:p w14:paraId="74241363" w14:textId="77777777" w:rsidR="00000000" w:rsidRDefault="00953ED2">
      <w:pPr>
        <w:pStyle w:val="a0"/>
        <w:rPr>
          <w:rFonts w:hint="cs"/>
          <w:rtl/>
        </w:rPr>
      </w:pPr>
      <w:r>
        <w:rPr>
          <w:rFonts w:hint="cs"/>
          <w:rtl/>
        </w:rPr>
        <w:t>חבר הכנסת אורלב, האם אתה מסתפק בדברי השרה?</w:t>
      </w:r>
    </w:p>
    <w:p w14:paraId="2708AFD5" w14:textId="77777777" w:rsidR="00000000" w:rsidRDefault="00953ED2">
      <w:pPr>
        <w:pStyle w:val="a0"/>
        <w:rPr>
          <w:rFonts w:hint="cs"/>
          <w:rtl/>
        </w:rPr>
      </w:pPr>
    </w:p>
    <w:p w14:paraId="134E4364" w14:textId="77777777" w:rsidR="00000000" w:rsidRDefault="00953ED2">
      <w:pPr>
        <w:pStyle w:val="af0"/>
        <w:rPr>
          <w:rtl/>
        </w:rPr>
      </w:pPr>
      <w:r>
        <w:rPr>
          <w:rFonts w:hint="eastAsia"/>
          <w:rtl/>
        </w:rPr>
        <w:t>זבולון</w:t>
      </w:r>
      <w:r>
        <w:rPr>
          <w:rtl/>
        </w:rPr>
        <w:t xml:space="preserve"> אורלב (מפד"ל):</w:t>
      </w:r>
    </w:p>
    <w:p w14:paraId="3C7C11F8" w14:textId="77777777" w:rsidR="00000000" w:rsidRDefault="00953ED2">
      <w:pPr>
        <w:pStyle w:val="a0"/>
        <w:rPr>
          <w:rFonts w:hint="cs"/>
          <w:rtl/>
        </w:rPr>
      </w:pPr>
    </w:p>
    <w:p w14:paraId="7ECA2B3C" w14:textId="77777777" w:rsidR="00000000" w:rsidRDefault="00953ED2">
      <w:pPr>
        <w:pStyle w:val="a0"/>
        <w:rPr>
          <w:rFonts w:hint="cs"/>
          <w:rtl/>
        </w:rPr>
      </w:pPr>
      <w:r>
        <w:rPr>
          <w:rFonts w:hint="cs"/>
          <w:rtl/>
        </w:rPr>
        <w:t>אם השרה היתה מציעה - לוועדה, הייתי מסכים.</w:t>
      </w:r>
    </w:p>
    <w:p w14:paraId="2CE99C54" w14:textId="77777777" w:rsidR="00000000" w:rsidRDefault="00953ED2">
      <w:pPr>
        <w:pStyle w:val="a0"/>
        <w:rPr>
          <w:rFonts w:hint="cs"/>
          <w:rtl/>
        </w:rPr>
      </w:pPr>
    </w:p>
    <w:p w14:paraId="191EFBFD" w14:textId="77777777" w:rsidR="00000000" w:rsidRDefault="00953ED2">
      <w:pPr>
        <w:pStyle w:val="-"/>
        <w:rPr>
          <w:rtl/>
        </w:rPr>
      </w:pPr>
      <w:bookmarkStart w:id="276" w:name="FS000000469T18_05_2005_14_19_22C"/>
      <w:bookmarkEnd w:id="276"/>
      <w:r>
        <w:rPr>
          <w:rtl/>
        </w:rPr>
        <w:t>שרת המשפטים ציפי לבני:</w:t>
      </w:r>
    </w:p>
    <w:p w14:paraId="54B5D899" w14:textId="77777777" w:rsidR="00000000" w:rsidRDefault="00953ED2">
      <w:pPr>
        <w:pStyle w:val="a0"/>
        <w:rPr>
          <w:rtl/>
        </w:rPr>
      </w:pPr>
    </w:p>
    <w:p w14:paraId="5F434E8E" w14:textId="77777777" w:rsidR="00000000" w:rsidRDefault="00953ED2">
      <w:pPr>
        <w:pStyle w:val="a0"/>
        <w:rPr>
          <w:rFonts w:hint="cs"/>
          <w:rtl/>
        </w:rPr>
      </w:pPr>
      <w:r>
        <w:rPr>
          <w:rFonts w:hint="cs"/>
          <w:rtl/>
        </w:rPr>
        <w:t>אז לוועדה.</w:t>
      </w:r>
    </w:p>
    <w:p w14:paraId="342989C9" w14:textId="77777777" w:rsidR="00000000" w:rsidRDefault="00953ED2">
      <w:pPr>
        <w:pStyle w:val="a0"/>
        <w:rPr>
          <w:rFonts w:hint="cs"/>
          <w:rtl/>
        </w:rPr>
      </w:pPr>
    </w:p>
    <w:p w14:paraId="3897A296" w14:textId="77777777" w:rsidR="00000000" w:rsidRDefault="00953ED2">
      <w:pPr>
        <w:pStyle w:val="af1"/>
        <w:rPr>
          <w:rtl/>
        </w:rPr>
      </w:pPr>
      <w:r>
        <w:rPr>
          <w:rFonts w:hint="eastAsia"/>
          <w:rtl/>
        </w:rPr>
        <w:t>היו</w:t>
      </w:r>
      <w:r>
        <w:rPr>
          <w:rtl/>
        </w:rPr>
        <w:t>"ר יולי-יואל אדלשט</w:t>
      </w:r>
      <w:r>
        <w:rPr>
          <w:rtl/>
        </w:rPr>
        <w:t>יין:</w:t>
      </w:r>
    </w:p>
    <w:p w14:paraId="2C4521AB" w14:textId="77777777" w:rsidR="00000000" w:rsidRDefault="00953ED2">
      <w:pPr>
        <w:pStyle w:val="a0"/>
        <w:rPr>
          <w:rFonts w:hint="cs"/>
          <w:rtl/>
        </w:rPr>
      </w:pPr>
    </w:p>
    <w:p w14:paraId="73297A67" w14:textId="77777777" w:rsidR="00000000" w:rsidRDefault="00953ED2">
      <w:pPr>
        <w:pStyle w:val="a0"/>
        <w:rPr>
          <w:rFonts w:hint="cs"/>
          <w:rtl/>
        </w:rPr>
      </w:pPr>
      <w:r>
        <w:rPr>
          <w:rFonts w:hint="cs"/>
          <w:rtl/>
        </w:rPr>
        <w:t xml:space="preserve">אז לוועדה. השרה הציעה ועדה. אם כן, נשמע כמה הצעות אחרות. חלק מן המציעים של ההצעות האחרות אינם. חבר הכנסת נסים זאב </w:t>
      </w:r>
      <w:r>
        <w:rPr>
          <w:rtl/>
        </w:rPr>
        <w:t>–</w:t>
      </w:r>
      <w:r>
        <w:rPr>
          <w:rFonts w:hint="cs"/>
          <w:rtl/>
        </w:rPr>
        <w:t xml:space="preserve"> בבקשה, אדוני; אתה הראשון.</w:t>
      </w:r>
    </w:p>
    <w:p w14:paraId="1949C718" w14:textId="77777777" w:rsidR="00000000" w:rsidRDefault="00953ED2">
      <w:pPr>
        <w:pStyle w:val="a0"/>
        <w:rPr>
          <w:rFonts w:hint="cs"/>
          <w:rtl/>
        </w:rPr>
      </w:pPr>
    </w:p>
    <w:p w14:paraId="3E6798FE" w14:textId="77777777" w:rsidR="00000000" w:rsidRDefault="00953ED2">
      <w:pPr>
        <w:pStyle w:val="a"/>
        <w:rPr>
          <w:rtl/>
        </w:rPr>
      </w:pPr>
      <w:bookmarkStart w:id="277" w:name="FS000000490T18_05_2005_14_19_39"/>
      <w:bookmarkStart w:id="278" w:name="_Toc118183631"/>
      <w:bookmarkEnd w:id="277"/>
      <w:r>
        <w:rPr>
          <w:rFonts w:hint="eastAsia"/>
          <w:rtl/>
        </w:rPr>
        <w:t>נסים</w:t>
      </w:r>
      <w:r>
        <w:rPr>
          <w:rtl/>
        </w:rPr>
        <w:t xml:space="preserve"> זאב (ש"ס):</w:t>
      </w:r>
      <w:bookmarkEnd w:id="278"/>
    </w:p>
    <w:p w14:paraId="276527BC" w14:textId="77777777" w:rsidR="00000000" w:rsidRDefault="00953ED2">
      <w:pPr>
        <w:pStyle w:val="a0"/>
        <w:rPr>
          <w:rFonts w:hint="cs"/>
          <w:rtl/>
        </w:rPr>
      </w:pPr>
    </w:p>
    <w:p w14:paraId="6EB21A81" w14:textId="77777777" w:rsidR="00000000" w:rsidRDefault="00953ED2">
      <w:pPr>
        <w:pStyle w:val="a0"/>
        <w:rPr>
          <w:rFonts w:hint="cs"/>
          <w:rtl/>
        </w:rPr>
      </w:pPr>
      <w:r>
        <w:rPr>
          <w:rFonts w:hint="cs"/>
          <w:rtl/>
        </w:rPr>
        <w:t>אדוני היושב בראש, הוויכוח הוא לא אם זכותם לחיות במדינת ישראל. את הזכות הזאת הם קונים על אפ</w:t>
      </w:r>
      <w:r>
        <w:rPr>
          <w:rFonts w:hint="cs"/>
          <w:rtl/>
        </w:rPr>
        <w:t xml:space="preserve">נו ועל חמתנו, אם נרצה ואם לא נרצה. הם נמצאים פה, זו עובדה. עשרות אלפי פלסטינים נמצאים במדינת ישראל וחיים, ואף אחד לא מגרש אותם. </w:t>
      </w:r>
    </w:p>
    <w:p w14:paraId="41AFC471" w14:textId="77777777" w:rsidR="00000000" w:rsidRDefault="00953ED2">
      <w:pPr>
        <w:pStyle w:val="a0"/>
        <w:rPr>
          <w:rFonts w:hint="cs"/>
          <w:rtl/>
        </w:rPr>
      </w:pPr>
    </w:p>
    <w:p w14:paraId="0F100D61" w14:textId="77777777" w:rsidR="00000000" w:rsidRDefault="00953ED2">
      <w:pPr>
        <w:pStyle w:val="a0"/>
        <w:rPr>
          <w:rFonts w:hint="cs"/>
          <w:rtl/>
        </w:rPr>
      </w:pPr>
      <w:r>
        <w:rPr>
          <w:rFonts w:hint="cs"/>
          <w:rtl/>
        </w:rPr>
        <w:t>השאלה, אם מדינת ישראל חייבת לתת להם אזרחות וזכויות של אזרחים ישראלים. שמעתי למשל את מוחמד ברכה שאמר, שאף אחד לא יכתיב לערבי יש</w:t>
      </w:r>
      <w:r>
        <w:rPr>
          <w:rFonts w:hint="cs"/>
          <w:rtl/>
        </w:rPr>
        <w:t>ראלי עם מי להתחתן, זכותו להתחתן עם מי שהוא רוצה. אבל להכתיב למדינה שאותה פלסטינית תיהפך באופן אוטומטי לאזרחית ישראל, זה לא דבר מובן מאליו. תארו לעצמכם שחאתמי היה רוצה להתחתן פה עם ערבייה ישראלית, האם היינו נותנים לו אזרחות ישראלית? אם אנשי "חיזבאללה" רוצים</w:t>
      </w:r>
      <w:r>
        <w:rPr>
          <w:rFonts w:hint="cs"/>
          <w:rtl/>
        </w:rPr>
        <w:t xml:space="preserve"> לגור פה היום ולקבל את הזכות שלהם מכוח זה שהם רוצים להינשא פה לישראלית, ערבייה פלסטינית, אנחנו ניתן את זה באופן אוטומטי? למה הדבר הזה בכלל שנוי במחלוקת?</w:t>
      </w:r>
    </w:p>
    <w:p w14:paraId="75DDEC0C" w14:textId="77777777" w:rsidR="00000000" w:rsidRDefault="00953ED2">
      <w:pPr>
        <w:pStyle w:val="a0"/>
        <w:rPr>
          <w:rFonts w:hint="cs"/>
          <w:rtl/>
        </w:rPr>
      </w:pPr>
    </w:p>
    <w:p w14:paraId="5DB56FD5" w14:textId="77777777" w:rsidR="00000000" w:rsidRDefault="00953ED2">
      <w:pPr>
        <w:pStyle w:val="af1"/>
        <w:rPr>
          <w:rtl/>
        </w:rPr>
      </w:pPr>
      <w:r>
        <w:rPr>
          <w:rFonts w:hint="eastAsia"/>
          <w:rtl/>
        </w:rPr>
        <w:t>היו</w:t>
      </w:r>
      <w:r>
        <w:rPr>
          <w:rtl/>
        </w:rPr>
        <w:t>"ר יולי-יואל אדלשטיין:</w:t>
      </w:r>
    </w:p>
    <w:p w14:paraId="149038BD" w14:textId="77777777" w:rsidR="00000000" w:rsidRDefault="00953ED2">
      <w:pPr>
        <w:pStyle w:val="a0"/>
        <w:rPr>
          <w:rFonts w:hint="cs"/>
          <w:rtl/>
        </w:rPr>
      </w:pPr>
    </w:p>
    <w:p w14:paraId="7BDD75E3" w14:textId="77777777" w:rsidR="00000000" w:rsidRDefault="00953ED2">
      <w:pPr>
        <w:pStyle w:val="a0"/>
        <w:rPr>
          <w:rFonts w:hint="cs"/>
          <w:rtl/>
        </w:rPr>
      </w:pPr>
      <w:r>
        <w:rPr>
          <w:rFonts w:hint="cs"/>
          <w:rtl/>
        </w:rPr>
        <w:t xml:space="preserve">תודה. חבר הכנסת עבד-אלמאלכ דהאמשה, הצעה אחרת. </w:t>
      </w:r>
    </w:p>
    <w:p w14:paraId="7A006D63" w14:textId="77777777" w:rsidR="00000000" w:rsidRDefault="00953ED2">
      <w:pPr>
        <w:pStyle w:val="a"/>
        <w:rPr>
          <w:rtl/>
        </w:rPr>
      </w:pPr>
      <w:r>
        <w:rPr>
          <w:rtl/>
        </w:rPr>
        <w:br/>
      </w:r>
      <w:bookmarkStart w:id="279" w:name="FS000000550T18_05_2005_14_47_49"/>
      <w:bookmarkStart w:id="280" w:name="_Toc118183632"/>
      <w:bookmarkEnd w:id="279"/>
      <w:r>
        <w:rPr>
          <w:rtl/>
        </w:rPr>
        <w:t>עבד-אלמאלכ דהאמשה (רע"ם):</w:t>
      </w:r>
      <w:bookmarkEnd w:id="280"/>
    </w:p>
    <w:p w14:paraId="7D716CC4" w14:textId="77777777" w:rsidR="00000000" w:rsidRDefault="00953ED2">
      <w:pPr>
        <w:pStyle w:val="a0"/>
        <w:rPr>
          <w:rtl/>
        </w:rPr>
      </w:pPr>
    </w:p>
    <w:p w14:paraId="03669A83" w14:textId="77777777" w:rsidR="00000000" w:rsidRDefault="00953ED2">
      <w:pPr>
        <w:pStyle w:val="a0"/>
        <w:rPr>
          <w:rFonts w:hint="cs"/>
          <w:rtl/>
        </w:rPr>
      </w:pPr>
      <w:r>
        <w:rPr>
          <w:rFonts w:hint="cs"/>
          <w:rtl/>
        </w:rPr>
        <w:t xml:space="preserve">כבוד היושב-ראש, חברי חברי הכנסת, מה שלא ייעשה פה, כמה שלא ינסו לטייח את האמת, כמה שלא ינסו לשקר ולזייף </w:t>
      </w:r>
      <w:r>
        <w:rPr>
          <w:rtl/>
        </w:rPr>
        <w:t>–</w:t>
      </w:r>
      <w:r>
        <w:rPr>
          <w:rFonts w:hint="cs"/>
          <w:rtl/>
        </w:rPr>
        <w:t xml:space="preserve"> האמת תמיד נשארת. </w:t>
      </w:r>
    </w:p>
    <w:p w14:paraId="12423815" w14:textId="77777777" w:rsidR="00000000" w:rsidRDefault="00953ED2">
      <w:pPr>
        <w:pStyle w:val="a0"/>
        <w:rPr>
          <w:rFonts w:hint="cs"/>
          <w:rtl/>
        </w:rPr>
      </w:pPr>
    </w:p>
    <w:p w14:paraId="116E42B7" w14:textId="77777777" w:rsidR="00000000" w:rsidRDefault="00953ED2">
      <w:pPr>
        <w:pStyle w:val="a0"/>
        <w:rPr>
          <w:rFonts w:hint="cs"/>
          <w:rtl/>
        </w:rPr>
      </w:pPr>
      <w:r>
        <w:rPr>
          <w:rFonts w:hint="cs"/>
          <w:rtl/>
        </w:rPr>
        <w:t>יש פה הצעת חוק גזענית, ואני אומַר גם איך זה. השרה הנכבדה דיברה על דנמרק. בדנמרק יש מהגרים, ורוצים למנוע הגירה נוספת, וזה עומד אגב בנ</w:t>
      </w:r>
      <w:r>
        <w:rPr>
          <w:rFonts w:hint="cs"/>
          <w:rtl/>
        </w:rPr>
        <w:t xml:space="preserve">יגוד לעמדת כל האיחוד האירופי ועומד בפני בית-משפט אירופי, וכולם אומרים שדנמרק יוצאת מהכלל בעניין הזה, והיא ננזפת חמורות, וזה עוד לא הוכרע סופית. </w:t>
      </w:r>
    </w:p>
    <w:p w14:paraId="4E022C17" w14:textId="77777777" w:rsidR="00000000" w:rsidRDefault="00953ED2">
      <w:pPr>
        <w:pStyle w:val="a0"/>
        <w:rPr>
          <w:rFonts w:hint="cs"/>
          <w:rtl/>
        </w:rPr>
      </w:pPr>
    </w:p>
    <w:p w14:paraId="44623E61" w14:textId="77777777" w:rsidR="00000000" w:rsidRDefault="00953ED2">
      <w:pPr>
        <w:pStyle w:val="a0"/>
        <w:rPr>
          <w:rFonts w:hint="cs"/>
          <w:rtl/>
        </w:rPr>
      </w:pPr>
      <w:r>
        <w:rPr>
          <w:rFonts w:hint="cs"/>
          <w:rtl/>
        </w:rPr>
        <w:t xml:space="preserve">אני לא יודע אם אנחנו רוצים להידמות לדנמרק, אבל פה לא מדובר במהגרים. מדובר באזרחי המדינה, בתושביה, שמונעים מהם </w:t>
      </w:r>
      <w:r>
        <w:rPr>
          <w:rFonts w:hint="cs"/>
          <w:rtl/>
        </w:rPr>
        <w:t xml:space="preserve">להתחתן עם תושבים אחרים, וזאת רק כיוון שהם ערבים-פלסטינים. </w:t>
      </w:r>
    </w:p>
    <w:p w14:paraId="07FFE8C8" w14:textId="77777777" w:rsidR="00000000" w:rsidRDefault="00953ED2">
      <w:pPr>
        <w:pStyle w:val="a0"/>
        <w:rPr>
          <w:rFonts w:hint="cs"/>
          <w:rtl/>
        </w:rPr>
      </w:pPr>
    </w:p>
    <w:p w14:paraId="7F91F674" w14:textId="77777777" w:rsidR="00000000" w:rsidRDefault="00953ED2">
      <w:pPr>
        <w:pStyle w:val="a0"/>
        <w:rPr>
          <w:rFonts w:hint="cs"/>
          <w:rtl/>
        </w:rPr>
      </w:pPr>
      <w:r>
        <w:rPr>
          <w:rFonts w:hint="cs"/>
          <w:rtl/>
        </w:rPr>
        <w:t xml:space="preserve">כשדיבר חבר הכנסת ואסל טאהא על המסלול היהודי, הוא דיבר אמת. השרה התעלמה מזה, או עשתה את עצמה לא מבינה. יהודי יכול להתחתן עם כל יהודי, בכל מקום בעולם - - </w:t>
      </w:r>
    </w:p>
    <w:p w14:paraId="1DA8AA04" w14:textId="77777777" w:rsidR="00000000" w:rsidRDefault="00953ED2">
      <w:pPr>
        <w:pStyle w:val="af1"/>
        <w:rPr>
          <w:rtl/>
        </w:rPr>
      </w:pPr>
      <w:r>
        <w:rPr>
          <w:rtl/>
        </w:rPr>
        <w:br/>
        <w:t>היו"ר יולי-יואל אדלשטיין:</w:t>
      </w:r>
    </w:p>
    <w:p w14:paraId="6A8F2841" w14:textId="77777777" w:rsidR="00000000" w:rsidRDefault="00953ED2">
      <w:pPr>
        <w:pStyle w:val="a0"/>
        <w:rPr>
          <w:rtl/>
        </w:rPr>
      </w:pPr>
    </w:p>
    <w:p w14:paraId="1108266C" w14:textId="77777777" w:rsidR="00000000" w:rsidRDefault="00953ED2">
      <w:pPr>
        <w:pStyle w:val="a0"/>
        <w:rPr>
          <w:rFonts w:hint="cs"/>
          <w:rtl/>
        </w:rPr>
      </w:pPr>
      <w:r>
        <w:rPr>
          <w:rFonts w:hint="cs"/>
          <w:rtl/>
        </w:rPr>
        <w:t>תודה.</w:t>
      </w:r>
    </w:p>
    <w:p w14:paraId="00B6CACA" w14:textId="77777777" w:rsidR="00000000" w:rsidRDefault="00953ED2">
      <w:pPr>
        <w:pStyle w:val="-"/>
        <w:rPr>
          <w:rtl/>
        </w:rPr>
      </w:pPr>
      <w:r>
        <w:rPr>
          <w:rtl/>
        </w:rPr>
        <w:br/>
      </w:r>
      <w:bookmarkStart w:id="281" w:name="FS000000550T18_05_2005_14_52_08C"/>
      <w:bookmarkEnd w:id="281"/>
      <w:r>
        <w:rPr>
          <w:rtl/>
        </w:rPr>
        <w:t>עבד-אלמא</w:t>
      </w:r>
      <w:r>
        <w:rPr>
          <w:rtl/>
        </w:rPr>
        <w:t>לכ דהאמשה (רע"ם):</w:t>
      </w:r>
    </w:p>
    <w:p w14:paraId="7F8E5AC8" w14:textId="77777777" w:rsidR="00000000" w:rsidRDefault="00953ED2">
      <w:pPr>
        <w:pStyle w:val="a0"/>
        <w:rPr>
          <w:rtl/>
        </w:rPr>
      </w:pPr>
    </w:p>
    <w:p w14:paraId="133D9BBA" w14:textId="77777777" w:rsidR="00000000" w:rsidRDefault="00953ED2">
      <w:pPr>
        <w:pStyle w:val="a0"/>
        <w:ind w:firstLine="720"/>
        <w:rPr>
          <w:rFonts w:hint="cs"/>
          <w:rtl/>
        </w:rPr>
      </w:pPr>
      <w:r>
        <w:rPr>
          <w:rFonts w:hint="cs"/>
          <w:rtl/>
        </w:rPr>
        <w:t xml:space="preserve">- - וגם בלי זה הוא אזרח ישראל. אבל אם פלסטיני מתחתן עם פלסטינית עשרה מטרים מחוץ ל"קו הירוק" </w:t>
      </w:r>
      <w:r>
        <w:rPr>
          <w:rtl/>
        </w:rPr>
        <w:t>–</w:t>
      </w:r>
      <w:r>
        <w:rPr>
          <w:rFonts w:hint="cs"/>
          <w:rtl/>
        </w:rPr>
        <w:t xml:space="preserve"> אסור לו, או שהוא צריך לצאת את המדינה ולוותר על האזרחות שלו. כאן האפליה וכאן הגזענות. תודה רבה.</w:t>
      </w:r>
    </w:p>
    <w:p w14:paraId="3D8BF155" w14:textId="77777777" w:rsidR="00000000" w:rsidRDefault="00953ED2">
      <w:pPr>
        <w:pStyle w:val="af1"/>
        <w:rPr>
          <w:rtl/>
        </w:rPr>
      </w:pPr>
      <w:r>
        <w:rPr>
          <w:rtl/>
        </w:rPr>
        <w:br/>
        <w:t>היו"ר יולי-יואל אדלשטיין:</w:t>
      </w:r>
    </w:p>
    <w:p w14:paraId="3CB61DA6" w14:textId="77777777" w:rsidR="00000000" w:rsidRDefault="00953ED2">
      <w:pPr>
        <w:pStyle w:val="a0"/>
        <w:rPr>
          <w:rFonts w:hint="cs"/>
          <w:rtl/>
        </w:rPr>
      </w:pPr>
    </w:p>
    <w:p w14:paraId="319C45FE" w14:textId="77777777" w:rsidR="00000000" w:rsidRDefault="00953ED2">
      <w:pPr>
        <w:pStyle w:val="a0"/>
        <w:rPr>
          <w:rFonts w:hint="cs"/>
          <w:rtl/>
        </w:rPr>
      </w:pPr>
      <w:r>
        <w:rPr>
          <w:rFonts w:hint="cs"/>
          <w:rtl/>
        </w:rPr>
        <w:t>תודה. חבר הכנסת ואסל</w:t>
      </w:r>
      <w:r>
        <w:rPr>
          <w:rFonts w:hint="cs"/>
          <w:rtl/>
        </w:rPr>
        <w:t xml:space="preserve"> טאהא - בבקשה, אדוני. </w:t>
      </w:r>
    </w:p>
    <w:p w14:paraId="5335EF33" w14:textId="77777777" w:rsidR="00000000" w:rsidRDefault="00953ED2">
      <w:pPr>
        <w:pStyle w:val="a"/>
        <w:rPr>
          <w:rtl/>
        </w:rPr>
      </w:pPr>
      <w:r>
        <w:rPr>
          <w:rtl/>
        </w:rPr>
        <w:br/>
      </w:r>
      <w:bookmarkStart w:id="282" w:name="FS000001062T18_05_2005_14_55_07"/>
      <w:bookmarkStart w:id="283" w:name="_Toc118183633"/>
      <w:bookmarkEnd w:id="282"/>
      <w:r>
        <w:rPr>
          <w:rtl/>
        </w:rPr>
        <w:t>ואסל טאהא (בל"ד):</w:t>
      </w:r>
      <w:bookmarkEnd w:id="283"/>
    </w:p>
    <w:p w14:paraId="57264DC5" w14:textId="77777777" w:rsidR="00000000" w:rsidRDefault="00953ED2">
      <w:pPr>
        <w:pStyle w:val="a0"/>
        <w:rPr>
          <w:rtl/>
        </w:rPr>
      </w:pPr>
    </w:p>
    <w:p w14:paraId="73825B06" w14:textId="77777777" w:rsidR="00000000" w:rsidRDefault="00953ED2">
      <w:pPr>
        <w:pStyle w:val="a0"/>
        <w:rPr>
          <w:rFonts w:hint="cs"/>
          <w:rtl/>
        </w:rPr>
      </w:pPr>
      <w:r>
        <w:rPr>
          <w:rFonts w:hint="cs"/>
          <w:rtl/>
        </w:rPr>
        <w:t xml:space="preserve">אדוני היושב-ראש, חברי הכנסת, השרה דיברה על חלק מהאזרחים הפלסטינים שקיבלו אזרחות </w:t>
      </w:r>
      <w:r>
        <w:rPr>
          <w:rtl/>
        </w:rPr>
        <w:t>–</w:t>
      </w:r>
      <w:r>
        <w:rPr>
          <w:rFonts w:hint="cs"/>
          <w:rtl/>
        </w:rPr>
        <w:t xml:space="preserve"> שנישאו לישראליות </w:t>
      </w:r>
      <w:r>
        <w:rPr>
          <w:rtl/>
        </w:rPr>
        <w:t>–</w:t>
      </w:r>
      <w:r>
        <w:rPr>
          <w:rFonts w:hint="cs"/>
          <w:rtl/>
        </w:rPr>
        <w:t xml:space="preserve"> שהיה להם  חלק בפיגועים, ואי-אפשר להכניס פצצה מתקתקת למדינה. א. רציתי לומר לשרה שיש חוקים שמטפלים בזה; ב. רציתי ל</w:t>
      </w:r>
      <w:r>
        <w:rPr>
          <w:rFonts w:hint="cs"/>
          <w:rtl/>
        </w:rPr>
        <w:t>הגיד לה, שהוכח שרוב הפצצות המתקתקות ורוב האנשים שהיו בפיגועים הם משת"פים, וצריך לבדוק את זה.</w:t>
      </w:r>
    </w:p>
    <w:p w14:paraId="6AEAFAED" w14:textId="77777777" w:rsidR="00000000" w:rsidRDefault="00953ED2">
      <w:pPr>
        <w:pStyle w:val="a0"/>
        <w:rPr>
          <w:rFonts w:hint="cs"/>
          <w:rtl/>
        </w:rPr>
      </w:pPr>
    </w:p>
    <w:p w14:paraId="53A938C7" w14:textId="77777777" w:rsidR="00000000" w:rsidRDefault="00953ED2">
      <w:pPr>
        <w:pStyle w:val="a0"/>
        <w:rPr>
          <w:rFonts w:hint="cs"/>
          <w:rtl/>
        </w:rPr>
      </w:pPr>
      <w:r>
        <w:rPr>
          <w:rFonts w:hint="cs"/>
          <w:rtl/>
        </w:rPr>
        <w:t>נקודה שנייה, אדוני היושב-ראש, הצעת החוק הזאת היא בבחינת ניסיון להתערב בבניית משפחה, אפילו "להנדס" אותה, להיכנס לתוך תוכה, להחליט כיצד תהיה צורתה. אי-אפשר. המדיניו</w:t>
      </w:r>
      <w:r>
        <w:rPr>
          <w:rFonts w:hint="cs"/>
          <w:rtl/>
        </w:rPr>
        <w:t>ת הזאת, הקונספציה הזאת, צמחה במשטרים פאשיסטיים, אפילו בגרמניה הנאצית. הקונספציה הזאת צמחה שם. אי-אפשר שנקבל אותה כאן, כשכל הבית הזה מתיימר להיות בית-מחוקקים של מדינה ליברלית דמוקרטית נאורה. אי-אפשר, ואי-אפשר גם שיהיה חוק כזה כשיש מסלול ליהודים, מסלול לערבי</w:t>
      </w:r>
      <w:r>
        <w:rPr>
          <w:rFonts w:hint="cs"/>
          <w:rtl/>
        </w:rPr>
        <w:t xml:space="preserve">ם. מסלול ליהודים </w:t>
      </w:r>
      <w:r>
        <w:rPr>
          <w:rtl/>
        </w:rPr>
        <w:t>–</w:t>
      </w:r>
      <w:r>
        <w:rPr>
          <w:rFonts w:hint="cs"/>
          <w:rtl/>
        </w:rPr>
        <w:t xml:space="preserve"> יהודי יכול להתחתן עם כל יהודייה בעולם - - </w:t>
      </w:r>
    </w:p>
    <w:p w14:paraId="1DF40CAD" w14:textId="77777777" w:rsidR="00000000" w:rsidRDefault="00953ED2">
      <w:pPr>
        <w:pStyle w:val="af0"/>
        <w:rPr>
          <w:rtl/>
        </w:rPr>
      </w:pPr>
      <w:r>
        <w:rPr>
          <w:rtl/>
        </w:rPr>
        <w:br/>
        <w:t>מוחמד ברכה (חד"ש-תע"ל):</w:t>
      </w:r>
    </w:p>
    <w:p w14:paraId="36970F48" w14:textId="77777777" w:rsidR="00000000" w:rsidRDefault="00953ED2">
      <w:pPr>
        <w:pStyle w:val="a0"/>
        <w:rPr>
          <w:rFonts w:hint="cs"/>
          <w:rtl/>
        </w:rPr>
      </w:pPr>
    </w:p>
    <w:p w14:paraId="5C320D1A" w14:textId="77777777" w:rsidR="00000000" w:rsidRDefault="00953ED2">
      <w:pPr>
        <w:pStyle w:val="a0"/>
        <w:rPr>
          <w:rFonts w:hint="cs"/>
          <w:rtl/>
        </w:rPr>
      </w:pPr>
      <w:r>
        <w:rPr>
          <w:rFonts w:hint="cs"/>
          <w:rtl/>
        </w:rPr>
        <w:t>- - -</w:t>
      </w:r>
    </w:p>
    <w:p w14:paraId="072D9762" w14:textId="77777777" w:rsidR="00000000" w:rsidRDefault="00953ED2">
      <w:pPr>
        <w:pStyle w:val="-"/>
        <w:rPr>
          <w:rtl/>
        </w:rPr>
      </w:pPr>
      <w:r>
        <w:rPr>
          <w:rtl/>
        </w:rPr>
        <w:br/>
      </w:r>
      <w:bookmarkStart w:id="284" w:name="FS000001062T18_05_2005_15_00_20C"/>
      <w:bookmarkEnd w:id="284"/>
      <w:r>
        <w:rPr>
          <w:rtl/>
        </w:rPr>
        <w:t>ואסל טאהא (בל"ד):</w:t>
      </w:r>
    </w:p>
    <w:p w14:paraId="7B154485" w14:textId="77777777" w:rsidR="00000000" w:rsidRDefault="00953ED2">
      <w:pPr>
        <w:pStyle w:val="a0"/>
        <w:rPr>
          <w:rtl/>
        </w:rPr>
      </w:pPr>
    </w:p>
    <w:p w14:paraId="79F28BD0" w14:textId="77777777" w:rsidR="00000000" w:rsidRDefault="00953ED2">
      <w:pPr>
        <w:pStyle w:val="a0"/>
        <w:ind w:firstLine="720"/>
        <w:rPr>
          <w:rFonts w:hint="cs"/>
          <w:rtl/>
        </w:rPr>
      </w:pPr>
      <w:r>
        <w:rPr>
          <w:rFonts w:hint="cs"/>
          <w:rtl/>
        </w:rPr>
        <w:t xml:space="preserve">- -  או לא יהודייה, ודרך חוק השבות הוא יכול להתאחד עם משפחתו, אבל ערבי </w:t>
      </w:r>
      <w:r>
        <w:rPr>
          <w:rtl/>
        </w:rPr>
        <w:t>–</w:t>
      </w:r>
      <w:r>
        <w:rPr>
          <w:rFonts w:hint="cs"/>
          <w:rtl/>
        </w:rPr>
        <w:t xml:space="preserve"> אסור לו מפני שהוא ערבי. </w:t>
      </w:r>
    </w:p>
    <w:p w14:paraId="68EAA12C" w14:textId="77777777" w:rsidR="00000000" w:rsidRDefault="00953ED2">
      <w:pPr>
        <w:pStyle w:val="af1"/>
        <w:rPr>
          <w:rtl/>
        </w:rPr>
      </w:pPr>
      <w:r>
        <w:rPr>
          <w:rtl/>
        </w:rPr>
        <w:br/>
        <w:t>היו"ר יולי-יואל אדלשטיין:</w:t>
      </w:r>
    </w:p>
    <w:p w14:paraId="0C360382" w14:textId="77777777" w:rsidR="00000000" w:rsidRDefault="00953ED2">
      <w:pPr>
        <w:pStyle w:val="a0"/>
        <w:rPr>
          <w:rFonts w:hint="cs"/>
          <w:rtl/>
        </w:rPr>
      </w:pPr>
    </w:p>
    <w:p w14:paraId="0F3142A2" w14:textId="77777777" w:rsidR="00000000" w:rsidRDefault="00953ED2">
      <w:pPr>
        <w:pStyle w:val="a0"/>
        <w:rPr>
          <w:rFonts w:hint="cs"/>
          <w:rtl/>
        </w:rPr>
      </w:pPr>
      <w:r>
        <w:rPr>
          <w:rFonts w:hint="cs"/>
          <w:rtl/>
        </w:rPr>
        <w:t>תודה רבה. אם כן,</w:t>
      </w:r>
      <w:r>
        <w:rPr>
          <w:rFonts w:hint="cs"/>
          <w:rtl/>
        </w:rPr>
        <w:t xml:space="preserve"> חברי הכנסת, אנחנו נעבור להצבעה. </w:t>
      </w:r>
    </w:p>
    <w:p w14:paraId="6FD6015D" w14:textId="77777777" w:rsidR="00000000" w:rsidRDefault="00953ED2">
      <w:pPr>
        <w:pStyle w:val="af0"/>
        <w:rPr>
          <w:rtl/>
        </w:rPr>
      </w:pPr>
      <w:r>
        <w:rPr>
          <w:rtl/>
        </w:rPr>
        <w:br/>
        <w:t>אבשלום וילן (יחד):</w:t>
      </w:r>
    </w:p>
    <w:p w14:paraId="7FFF35AE" w14:textId="77777777" w:rsidR="00000000" w:rsidRDefault="00953ED2">
      <w:pPr>
        <w:pStyle w:val="a0"/>
        <w:rPr>
          <w:rtl/>
        </w:rPr>
      </w:pPr>
    </w:p>
    <w:p w14:paraId="7CBB5FCD" w14:textId="77777777" w:rsidR="00000000" w:rsidRDefault="00953ED2">
      <w:pPr>
        <w:pStyle w:val="a0"/>
        <w:rPr>
          <w:rFonts w:hint="cs"/>
          <w:rtl/>
        </w:rPr>
      </w:pPr>
      <w:r>
        <w:rPr>
          <w:rFonts w:hint="cs"/>
          <w:rtl/>
        </w:rPr>
        <w:t>מי שגר בבית - - - צריך לחשוב היטב - - -</w:t>
      </w:r>
    </w:p>
    <w:p w14:paraId="3B572499" w14:textId="77777777" w:rsidR="00000000" w:rsidRDefault="00953ED2">
      <w:pPr>
        <w:pStyle w:val="af1"/>
        <w:rPr>
          <w:rtl/>
        </w:rPr>
      </w:pPr>
      <w:r>
        <w:rPr>
          <w:rtl/>
        </w:rPr>
        <w:br/>
        <w:t>היו"ר יולי-יואל אדלשטיין:</w:t>
      </w:r>
    </w:p>
    <w:p w14:paraId="1923D56E" w14:textId="77777777" w:rsidR="00000000" w:rsidRDefault="00953ED2">
      <w:pPr>
        <w:pStyle w:val="a0"/>
        <w:rPr>
          <w:rtl/>
        </w:rPr>
      </w:pPr>
    </w:p>
    <w:p w14:paraId="0EBF9A41" w14:textId="77777777" w:rsidR="00000000" w:rsidRDefault="00953ED2">
      <w:pPr>
        <w:pStyle w:val="a0"/>
        <w:rPr>
          <w:rFonts w:hint="cs"/>
          <w:rtl/>
        </w:rPr>
      </w:pPr>
      <w:r>
        <w:rPr>
          <w:rFonts w:hint="cs"/>
          <w:rtl/>
        </w:rPr>
        <w:t>אנחנו נשאל את חברי הכנסת הנמצאים.</w:t>
      </w:r>
    </w:p>
    <w:p w14:paraId="678D796A" w14:textId="77777777" w:rsidR="00000000" w:rsidRDefault="00953ED2">
      <w:pPr>
        <w:pStyle w:val="af0"/>
        <w:rPr>
          <w:rtl/>
        </w:rPr>
      </w:pPr>
      <w:r>
        <w:rPr>
          <w:rtl/>
        </w:rPr>
        <w:br/>
        <w:t>מוחמד ברכה (חד"ש-תע"ל):</w:t>
      </w:r>
    </w:p>
    <w:p w14:paraId="3977D47D" w14:textId="77777777" w:rsidR="00000000" w:rsidRDefault="00953ED2">
      <w:pPr>
        <w:pStyle w:val="a0"/>
        <w:rPr>
          <w:rtl/>
        </w:rPr>
      </w:pPr>
    </w:p>
    <w:p w14:paraId="451F985A" w14:textId="77777777" w:rsidR="00000000" w:rsidRDefault="00953ED2">
      <w:pPr>
        <w:pStyle w:val="a0"/>
        <w:rPr>
          <w:rFonts w:hint="cs"/>
          <w:rtl/>
        </w:rPr>
      </w:pPr>
      <w:r>
        <w:rPr>
          <w:rFonts w:hint="cs"/>
          <w:rtl/>
        </w:rPr>
        <w:t>כשיש שני - - -</w:t>
      </w:r>
    </w:p>
    <w:p w14:paraId="68247F79" w14:textId="77777777" w:rsidR="00000000" w:rsidRDefault="00953ED2">
      <w:pPr>
        <w:pStyle w:val="af1"/>
        <w:rPr>
          <w:rtl/>
        </w:rPr>
      </w:pPr>
      <w:r>
        <w:rPr>
          <w:rtl/>
        </w:rPr>
        <w:br/>
        <w:t>היו"ר יולי-יואל אדלשטיין:</w:t>
      </w:r>
    </w:p>
    <w:p w14:paraId="5B3B296F" w14:textId="77777777" w:rsidR="00000000" w:rsidRDefault="00953ED2">
      <w:pPr>
        <w:pStyle w:val="a0"/>
        <w:rPr>
          <w:rtl/>
        </w:rPr>
      </w:pPr>
    </w:p>
    <w:p w14:paraId="07B1776C" w14:textId="77777777" w:rsidR="00000000" w:rsidRDefault="00953ED2">
      <w:pPr>
        <w:pStyle w:val="a0"/>
        <w:rPr>
          <w:rFonts w:hint="cs"/>
          <w:rtl/>
        </w:rPr>
      </w:pPr>
      <w:r>
        <w:rPr>
          <w:rFonts w:hint="cs"/>
          <w:rtl/>
        </w:rPr>
        <w:t>חבר הכנסת ברכה, אתה מסכים לווע</w:t>
      </w:r>
      <w:r>
        <w:rPr>
          <w:rFonts w:hint="cs"/>
          <w:rtl/>
        </w:rPr>
        <w:t>דה?</w:t>
      </w:r>
    </w:p>
    <w:p w14:paraId="3E3F1385" w14:textId="77777777" w:rsidR="00000000" w:rsidRDefault="00953ED2">
      <w:pPr>
        <w:pStyle w:val="af0"/>
        <w:rPr>
          <w:rtl/>
        </w:rPr>
      </w:pPr>
    </w:p>
    <w:p w14:paraId="14DCB261" w14:textId="77777777" w:rsidR="00000000" w:rsidRDefault="00953ED2">
      <w:pPr>
        <w:pStyle w:val="af0"/>
        <w:rPr>
          <w:rtl/>
        </w:rPr>
      </w:pPr>
      <w:r>
        <w:rPr>
          <w:rtl/>
        </w:rPr>
        <w:t>מוחמד ברכה (חד"ש-תע"ל):</w:t>
      </w:r>
    </w:p>
    <w:p w14:paraId="71B3FDA4" w14:textId="77777777" w:rsidR="00000000" w:rsidRDefault="00953ED2">
      <w:pPr>
        <w:pStyle w:val="a0"/>
        <w:rPr>
          <w:rtl/>
        </w:rPr>
      </w:pPr>
    </w:p>
    <w:p w14:paraId="21166495" w14:textId="77777777" w:rsidR="00000000" w:rsidRDefault="00953ED2">
      <w:pPr>
        <w:pStyle w:val="a0"/>
        <w:rPr>
          <w:rFonts w:hint="cs"/>
          <w:rtl/>
        </w:rPr>
      </w:pPr>
      <w:r>
        <w:rPr>
          <w:rFonts w:hint="cs"/>
          <w:rtl/>
        </w:rPr>
        <w:t>כן.</w:t>
      </w:r>
    </w:p>
    <w:p w14:paraId="731D6019" w14:textId="77777777" w:rsidR="00000000" w:rsidRDefault="00953ED2">
      <w:pPr>
        <w:pStyle w:val="af0"/>
        <w:rPr>
          <w:rtl/>
        </w:rPr>
      </w:pPr>
      <w:r>
        <w:rPr>
          <w:rtl/>
        </w:rPr>
        <w:br/>
        <w:t>אבשלום וילן (יחד):</w:t>
      </w:r>
    </w:p>
    <w:p w14:paraId="48FC9338" w14:textId="77777777" w:rsidR="00000000" w:rsidRDefault="00953ED2">
      <w:pPr>
        <w:pStyle w:val="a0"/>
        <w:rPr>
          <w:rtl/>
        </w:rPr>
      </w:pPr>
    </w:p>
    <w:p w14:paraId="1CA8BA2A" w14:textId="77777777" w:rsidR="00000000" w:rsidRDefault="00953ED2">
      <w:pPr>
        <w:pStyle w:val="a0"/>
        <w:rPr>
          <w:rFonts w:hint="cs"/>
          <w:rtl/>
        </w:rPr>
      </w:pPr>
      <w:r>
        <w:rPr>
          <w:rFonts w:hint="cs"/>
          <w:rtl/>
        </w:rPr>
        <w:t xml:space="preserve">את זה שכחתי להגיד קודם, זה הנימוק המרכזי. </w:t>
      </w:r>
    </w:p>
    <w:p w14:paraId="0FFAA98A" w14:textId="77777777" w:rsidR="00000000" w:rsidRDefault="00953ED2">
      <w:pPr>
        <w:pStyle w:val="af1"/>
        <w:rPr>
          <w:rtl/>
        </w:rPr>
      </w:pPr>
      <w:r>
        <w:rPr>
          <w:rtl/>
        </w:rPr>
        <w:br/>
        <w:t>היו"ר יולי-יואל אדלשטיין:</w:t>
      </w:r>
    </w:p>
    <w:p w14:paraId="1E46C32A" w14:textId="77777777" w:rsidR="00000000" w:rsidRDefault="00953ED2">
      <w:pPr>
        <w:pStyle w:val="a0"/>
        <w:rPr>
          <w:rtl/>
        </w:rPr>
      </w:pPr>
    </w:p>
    <w:p w14:paraId="1BB9E64C" w14:textId="77777777" w:rsidR="00000000" w:rsidRDefault="00953ED2">
      <w:pPr>
        <w:pStyle w:val="a0"/>
        <w:rPr>
          <w:rFonts w:hint="cs"/>
          <w:rtl/>
        </w:rPr>
      </w:pPr>
      <w:r>
        <w:rPr>
          <w:rFonts w:hint="cs"/>
          <w:rtl/>
        </w:rPr>
        <w:t>חבר הכנסת זבולון אורלב אמר שהוא מסכים לוועדה. חבר הכנסת ליבוביץ.</w:t>
      </w:r>
    </w:p>
    <w:p w14:paraId="45C4A263" w14:textId="77777777" w:rsidR="00000000" w:rsidRDefault="00953ED2">
      <w:pPr>
        <w:pStyle w:val="af0"/>
        <w:rPr>
          <w:rtl/>
        </w:rPr>
      </w:pPr>
      <w:r>
        <w:rPr>
          <w:rtl/>
        </w:rPr>
        <w:br/>
        <w:t>אילן ליבוביץ (שינוי):</w:t>
      </w:r>
    </w:p>
    <w:p w14:paraId="23969352" w14:textId="77777777" w:rsidR="00000000" w:rsidRDefault="00953ED2">
      <w:pPr>
        <w:pStyle w:val="a0"/>
        <w:rPr>
          <w:rtl/>
        </w:rPr>
      </w:pPr>
    </w:p>
    <w:p w14:paraId="629E8515" w14:textId="77777777" w:rsidR="00000000" w:rsidRDefault="00953ED2">
      <w:pPr>
        <w:pStyle w:val="a0"/>
        <w:rPr>
          <w:rFonts w:hint="cs"/>
          <w:rtl/>
        </w:rPr>
      </w:pPr>
      <w:r>
        <w:rPr>
          <w:rFonts w:hint="cs"/>
          <w:rtl/>
        </w:rPr>
        <w:t xml:space="preserve">כן. </w:t>
      </w:r>
    </w:p>
    <w:p w14:paraId="76645DBA" w14:textId="77777777" w:rsidR="00000000" w:rsidRDefault="00953ED2">
      <w:pPr>
        <w:pStyle w:val="af1"/>
        <w:rPr>
          <w:rtl/>
        </w:rPr>
      </w:pPr>
      <w:r>
        <w:rPr>
          <w:rtl/>
        </w:rPr>
        <w:br/>
        <w:t>היו"ר יולי-יואל אדלשטיין:</w:t>
      </w:r>
    </w:p>
    <w:p w14:paraId="036CA661" w14:textId="77777777" w:rsidR="00000000" w:rsidRDefault="00953ED2">
      <w:pPr>
        <w:pStyle w:val="a0"/>
        <w:rPr>
          <w:rtl/>
        </w:rPr>
      </w:pPr>
    </w:p>
    <w:p w14:paraId="7A3789D0" w14:textId="77777777" w:rsidR="00000000" w:rsidRDefault="00953ED2">
      <w:pPr>
        <w:pStyle w:val="a0"/>
        <w:rPr>
          <w:rFonts w:hint="cs"/>
          <w:rtl/>
        </w:rPr>
      </w:pPr>
      <w:r>
        <w:rPr>
          <w:rFonts w:hint="cs"/>
          <w:rtl/>
        </w:rPr>
        <w:t>מסכים. ח</w:t>
      </w:r>
      <w:r>
        <w:rPr>
          <w:rFonts w:hint="cs"/>
          <w:rtl/>
        </w:rPr>
        <w:t>בר הכנסת זחאלקה, דיון בוועדה?</w:t>
      </w:r>
    </w:p>
    <w:p w14:paraId="3FAEE1B4" w14:textId="77777777" w:rsidR="00000000" w:rsidRDefault="00953ED2">
      <w:pPr>
        <w:pStyle w:val="af0"/>
        <w:rPr>
          <w:rtl/>
        </w:rPr>
      </w:pPr>
      <w:r>
        <w:rPr>
          <w:rtl/>
        </w:rPr>
        <w:br/>
        <w:t>ג'מאל זחאלקה (בל"ד):</w:t>
      </w:r>
    </w:p>
    <w:p w14:paraId="33159B05" w14:textId="77777777" w:rsidR="00000000" w:rsidRDefault="00953ED2">
      <w:pPr>
        <w:pStyle w:val="a0"/>
        <w:rPr>
          <w:rtl/>
        </w:rPr>
      </w:pPr>
    </w:p>
    <w:p w14:paraId="5EE8E67B" w14:textId="77777777" w:rsidR="00000000" w:rsidRDefault="00953ED2">
      <w:pPr>
        <w:pStyle w:val="a0"/>
        <w:rPr>
          <w:rFonts w:hint="cs"/>
          <w:rtl/>
        </w:rPr>
      </w:pPr>
      <w:r>
        <w:rPr>
          <w:rFonts w:hint="cs"/>
          <w:rtl/>
        </w:rPr>
        <w:t xml:space="preserve">כן. </w:t>
      </w:r>
    </w:p>
    <w:p w14:paraId="27DEEA75" w14:textId="77777777" w:rsidR="00000000" w:rsidRDefault="00953ED2">
      <w:pPr>
        <w:pStyle w:val="af1"/>
        <w:rPr>
          <w:rtl/>
        </w:rPr>
      </w:pPr>
      <w:r>
        <w:rPr>
          <w:rtl/>
        </w:rPr>
        <w:br/>
        <w:t>היו"ר יולי-יואל אדלשטיין:</w:t>
      </w:r>
    </w:p>
    <w:p w14:paraId="2DD541F4" w14:textId="77777777" w:rsidR="00000000" w:rsidRDefault="00953ED2">
      <w:pPr>
        <w:pStyle w:val="a0"/>
        <w:rPr>
          <w:rtl/>
        </w:rPr>
      </w:pPr>
    </w:p>
    <w:p w14:paraId="694FF100" w14:textId="77777777" w:rsidR="00000000" w:rsidRDefault="00953ED2">
      <w:pPr>
        <w:pStyle w:val="a0"/>
        <w:rPr>
          <w:rFonts w:hint="cs"/>
          <w:rtl/>
        </w:rPr>
      </w:pPr>
      <w:r>
        <w:rPr>
          <w:rFonts w:hint="cs"/>
          <w:rtl/>
        </w:rPr>
        <w:t xml:space="preserve">חבר הכנסת וילן. </w:t>
      </w:r>
    </w:p>
    <w:p w14:paraId="3ADD7227" w14:textId="77777777" w:rsidR="00000000" w:rsidRDefault="00953ED2">
      <w:pPr>
        <w:pStyle w:val="af0"/>
        <w:rPr>
          <w:rtl/>
        </w:rPr>
      </w:pPr>
      <w:r>
        <w:rPr>
          <w:rtl/>
        </w:rPr>
        <w:br/>
        <w:t>אבשלום וילן (יחד):</w:t>
      </w:r>
    </w:p>
    <w:p w14:paraId="5C71243F" w14:textId="77777777" w:rsidR="00000000" w:rsidRDefault="00953ED2">
      <w:pPr>
        <w:pStyle w:val="a0"/>
        <w:rPr>
          <w:rtl/>
        </w:rPr>
      </w:pPr>
    </w:p>
    <w:p w14:paraId="7B887C2B" w14:textId="77777777" w:rsidR="00000000" w:rsidRDefault="00953ED2">
      <w:pPr>
        <w:pStyle w:val="a0"/>
        <w:rPr>
          <w:rFonts w:hint="cs"/>
          <w:rtl/>
        </w:rPr>
      </w:pPr>
      <w:r>
        <w:rPr>
          <w:rFonts w:hint="cs"/>
          <w:rtl/>
        </w:rPr>
        <w:t xml:space="preserve">כן. </w:t>
      </w:r>
    </w:p>
    <w:p w14:paraId="3E10846B" w14:textId="77777777" w:rsidR="00000000" w:rsidRDefault="00953ED2">
      <w:pPr>
        <w:pStyle w:val="af1"/>
        <w:rPr>
          <w:rtl/>
        </w:rPr>
      </w:pPr>
      <w:r>
        <w:rPr>
          <w:rtl/>
        </w:rPr>
        <w:br/>
        <w:t>היו"ר יולי-יואל אדלשטיין:</w:t>
      </w:r>
    </w:p>
    <w:p w14:paraId="1AB4CE05" w14:textId="77777777" w:rsidR="00000000" w:rsidRDefault="00953ED2">
      <w:pPr>
        <w:pStyle w:val="a0"/>
        <w:rPr>
          <w:rtl/>
        </w:rPr>
      </w:pPr>
    </w:p>
    <w:p w14:paraId="255064CB" w14:textId="77777777" w:rsidR="00000000" w:rsidRDefault="00953ED2">
      <w:pPr>
        <w:pStyle w:val="a0"/>
        <w:rPr>
          <w:rFonts w:hint="cs"/>
          <w:rtl/>
        </w:rPr>
      </w:pPr>
      <w:r>
        <w:rPr>
          <w:rFonts w:hint="cs"/>
          <w:rtl/>
        </w:rPr>
        <w:t xml:space="preserve">חבר הכנסת אורי אריאל איננו, וחבר הכנסת אדלשטיין </w:t>
      </w:r>
      <w:r>
        <w:rPr>
          <w:rtl/>
        </w:rPr>
        <w:t>–</w:t>
      </w:r>
      <w:r>
        <w:rPr>
          <w:rFonts w:hint="cs"/>
          <w:rtl/>
        </w:rPr>
        <w:t xml:space="preserve"> אני אומר לפרוטוקול </w:t>
      </w:r>
      <w:r>
        <w:rPr>
          <w:rtl/>
        </w:rPr>
        <w:t>–</w:t>
      </w:r>
      <w:r>
        <w:rPr>
          <w:rFonts w:hint="cs"/>
          <w:rtl/>
        </w:rPr>
        <w:t xml:space="preserve"> גם מסכים לוועדה. אם כן, אנחנ</w:t>
      </w:r>
      <w:r>
        <w:rPr>
          <w:rFonts w:hint="cs"/>
          <w:rtl/>
        </w:rPr>
        <w:t>ו נצביע ועדה מול להסיר.</w:t>
      </w:r>
    </w:p>
    <w:p w14:paraId="18378475" w14:textId="77777777" w:rsidR="00000000" w:rsidRDefault="00953ED2">
      <w:pPr>
        <w:pStyle w:val="af0"/>
        <w:rPr>
          <w:rtl/>
        </w:rPr>
      </w:pPr>
      <w:r>
        <w:rPr>
          <w:rtl/>
        </w:rPr>
        <w:br/>
        <w:t>אבשלום וילן (יחד):</w:t>
      </w:r>
    </w:p>
    <w:p w14:paraId="24E145A3" w14:textId="77777777" w:rsidR="00000000" w:rsidRDefault="00953ED2">
      <w:pPr>
        <w:pStyle w:val="a0"/>
        <w:rPr>
          <w:rtl/>
        </w:rPr>
      </w:pPr>
    </w:p>
    <w:p w14:paraId="71393C7A" w14:textId="77777777" w:rsidR="00000000" w:rsidRDefault="00953ED2">
      <w:pPr>
        <w:pStyle w:val="a0"/>
        <w:rPr>
          <w:rFonts w:hint="cs"/>
          <w:rtl/>
        </w:rPr>
      </w:pPr>
      <w:r>
        <w:rPr>
          <w:rFonts w:hint="cs"/>
          <w:rtl/>
        </w:rPr>
        <w:t>אתה צריך להתייעץ עם יושב-ראש הישיבה - - -</w:t>
      </w:r>
    </w:p>
    <w:p w14:paraId="3BD2125A" w14:textId="77777777" w:rsidR="00000000" w:rsidRDefault="00953ED2">
      <w:pPr>
        <w:pStyle w:val="af1"/>
        <w:rPr>
          <w:rtl/>
        </w:rPr>
      </w:pPr>
    </w:p>
    <w:p w14:paraId="0516CE41" w14:textId="77777777" w:rsidR="00000000" w:rsidRDefault="00953ED2">
      <w:pPr>
        <w:pStyle w:val="af1"/>
        <w:rPr>
          <w:rtl/>
        </w:rPr>
      </w:pPr>
      <w:r>
        <w:rPr>
          <w:rtl/>
        </w:rPr>
        <w:t>היו"ר יולי-יואל אדלשטיין:</w:t>
      </w:r>
    </w:p>
    <w:p w14:paraId="56F358FF" w14:textId="77777777" w:rsidR="00000000" w:rsidRDefault="00953ED2">
      <w:pPr>
        <w:pStyle w:val="a0"/>
        <w:rPr>
          <w:rtl/>
        </w:rPr>
      </w:pPr>
    </w:p>
    <w:p w14:paraId="50AA101E" w14:textId="77777777" w:rsidR="00000000" w:rsidRDefault="00953ED2">
      <w:pPr>
        <w:pStyle w:val="a0"/>
        <w:rPr>
          <w:rFonts w:hint="cs"/>
          <w:rtl/>
        </w:rPr>
      </w:pPr>
      <w:r>
        <w:rPr>
          <w:rFonts w:hint="cs"/>
          <w:rtl/>
        </w:rPr>
        <w:t xml:space="preserve">אני התייעצתי אתו, ותאמין לי, הוא שיבח אותי על ההחלטה הזאת. </w:t>
      </w:r>
    </w:p>
    <w:p w14:paraId="273934CE" w14:textId="77777777" w:rsidR="00000000" w:rsidRDefault="00953ED2">
      <w:pPr>
        <w:pStyle w:val="a0"/>
        <w:rPr>
          <w:rFonts w:hint="cs"/>
          <w:rtl/>
        </w:rPr>
      </w:pPr>
    </w:p>
    <w:p w14:paraId="58AB7782" w14:textId="77777777" w:rsidR="00000000" w:rsidRDefault="00953ED2">
      <w:pPr>
        <w:pStyle w:val="a0"/>
        <w:rPr>
          <w:rFonts w:hint="cs"/>
          <w:rtl/>
        </w:rPr>
      </w:pPr>
      <w:r>
        <w:rPr>
          <w:rFonts w:hint="cs"/>
          <w:rtl/>
        </w:rPr>
        <w:t xml:space="preserve">אנחנו עוברים להצבעה. בעד </w:t>
      </w:r>
      <w:r>
        <w:rPr>
          <w:rtl/>
        </w:rPr>
        <w:t>–</w:t>
      </w:r>
      <w:r>
        <w:rPr>
          <w:rFonts w:hint="cs"/>
          <w:rtl/>
        </w:rPr>
        <w:t xml:space="preserve"> דיון בוועדה; נגד </w:t>
      </w:r>
      <w:r>
        <w:rPr>
          <w:rtl/>
        </w:rPr>
        <w:t>–</w:t>
      </w:r>
      <w:r>
        <w:rPr>
          <w:rFonts w:hint="cs"/>
          <w:rtl/>
        </w:rPr>
        <w:t xml:space="preserve"> להסיר. ההצבעה החלה.</w:t>
      </w:r>
    </w:p>
    <w:p w14:paraId="4514AAAA" w14:textId="77777777" w:rsidR="00000000" w:rsidRDefault="00953ED2">
      <w:pPr>
        <w:pStyle w:val="ab"/>
        <w:bidi/>
        <w:rPr>
          <w:rFonts w:hint="cs"/>
          <w:rtl/>
        </w:rPr>
      </w:pPr>
      <w:r>
        <w:rPr>
          <w:rtl/>
        </w:rPr>
        <w:br/>
      </w:r>
      <w:r>
        <w:rPr>
          <w:rFonts w:hint="cs"/>
          <w:rtl/>
        </w:rPr>
        <w:t>הצבעה מס' 12</w:t>
      </w:r>
    </w:p>
    <w:p w14:paraId="44E41FF0" w14:textId="77777777" w:rsidR="00000000" w:rsidRDefault="00953ED2">
      <w:pPr>
        <w:pStyle w:val="a0"/>
        <w:rPr>
          <w:rFonts w:hint="cs"/>
          <w:rtl/>
        </w:rPr>
      </w:pPr>
    </w:p>
    <w:p w14:paraId="7EAA0E67" w14:textId="77777777" w:rsidR="00000000" w:rsidRDefault="00953ED2">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5CF78BEA" w14:textId="77777777" w:rsidR="00000000" w:rsidRDefault="00953ED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FBF6BA6"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0D917867" w14:textId="77777777" w:rsidR="00000000" w:rsidRDefault="00953ED2">
      <w:pPr>
        <w:pStyle w:val="ad"/>
        <w:bidi/>
        <w:rPr>
          <w:rFonts w:hint="cs"/>
          <w:rtl/>
        </w:rPr>
      </w:pPr>
      <w:r>
        <w:rPr>
          <w:rFonts w:hint="cs"/>
          <w:rtl/>
        </w:rPr>
        <w:t>ההצעה להעביר את הנושא שהעלו חברי הכנסת מוחמד ברכה, זבולון אורלב, ג'מאל זחאלקה, אבשלום וילן ויולי-יואל אדלשטיין  לוועדה שתקבע ועדת הכנסת נתקבלה.</w:t>
      </w:r>
    </w:p>
    <w:p w14:paraId="20C4CAA2" w14:textId="77777777" w:rsidR="00000000" w:rsidRDefault="00953ED2">
      <w:pPr>
        <w:pStyle w:val="af1"/>
        <w:rPr>
          <w:rtl/>
        </w:rPr>
      </w:pPr>
      <w:r>
        <w:rPr>
          <w:rtl/>
        </w:rPr>
        <w:br/>
        <w:t>היו"ר יולי-יוא</w:t>
      </w:r>
      <w:r>
        <w:rPr>
          <w:rtl/>
        </w:rPr>
        <w:t>ל אדלשטיין:</w:t>
      </w:r>
    </w:p>
    <w:p w14:paraId="389E59B5" w14:textId="77777777" w:rsidR="00000000" w:rsidRDefault="00953ED2">
      <w:pPr>
        <w:pStyle w:val="a0"/>
        <w:rPr>
          <w:rtl/>
        </w:rPr>
      </w:pPr>
    </w:p>
    <w:p w14:paraId="2DE438B7" w14:textId="77777777" w:rsidR="00000000" w:rsidRDefault="00953ED2">
      <w:pPr>
        <w:pStyle w:val="a0"/>
        <w:rPr>
          <w:rFonts w:hint="cs"/>
          <w:rtl/>
        </w:rPr>
      </w:pPr>
      <w:r>
        <w:rPr>
          <w:rFonts w:hint="cs"/>
          <w:rtl/>
        </w:rPr>
        <w:t xml:space="preserve">בעד </w:t>
      </w:r>
      <w:r>
        <w:rPr>
          <w:rtl/>
        </w:rPr>
        <w:t>–</w:t>
      </w:r>
      <w:r>
        <w:rPr>
          <w:rFonts w:hint="cs"/>
          <w:rtl/>
        </w:rPr>
        <w:t xml:space="preserve"> 11, אין מתנגדים או נמנעים. גברתי השרה, באיזו ועדה נקיים את הדיון?</w:t>
      </w:r>
    </w:p>
    <w:p w14:paraId="276094A8" w14:textId="77777777" w:rsidR="00000000" w:rsidRDefault="00953ED2">
      <w:pPr>
        <w:pStyle w:val="af0"/>
        <w:rPr>
          <w:rtl/>
        </w:rPr>
      </w:pPr>
      <w:r>
        <w:rPr>
          <w:rtl/>
        </w:rPr>
        <w:br/>
        <w:t>שרת המשפטים ציפי לבני:</w:t>
      </w:r>
    </w:p>
    <w:p w14:paraId="3F33B225" w14:textId="77777777" w:rsidR="00000000" w:rsidRDefault="00953ED2">
      <w:pPr>
        <w:pStyle w:val="a0"/>
        <w:rPr>
          <w:rtl/>
        </w:rPr>
      </w:pPr>
    </w:p>
    <w:p w14:paraId="3D46095D" w14:textId="77777777" w:rsidR="00000000" w:rsidRDefault="00953ED2">
      <w:pPr>
        <w:pStyle w:val="a0"/>
        <w:rPr>
          <w:rFonts w:hint="cs"/>
          <w:rtl/>
        </w:rPr>
      </w:pPr>
      <w:r>
        <w:rPr>
          <w:rFonts w:hint="cs"/>
          <w:rtl/>
        </w:rPr>
        <w:t>חוקה.</w:t>
      </w:r>
    </w:p>
    <w:p w14:paraId="42E1F90C" w14:textId="77777777" w:rsidR="00000000" w:rsidRDefault="00953ED2">
      <w:pPr>
        <w:pStyle w:val="af0"/>
        <w:rPr>
          <w:rtl/>
        </w:rPr>
      </w:pPr>
      <w:r>
        <w:rPr>
          <w:rtl/>
        </w:rPr>
        <w:br/>
        <w:t>היו"ר יולי-יואל אדלשטיין:</w:t>
      </w:r>
    </w:p>
    <w:p w14:paraId="721C070A" w14:textId="77777777" w:rsidR="00000000" w:rsidRDefault="00953ED2">
      <w:pPr>
        <w:pStyle w:val="a0"/>
        <w:rPr>
          <w:rtl/>
        </w:rPr>
      </w:pPr>
    </w:p>
    <w:p w14:paraId="384707FD" w14:textId="77777777" w:rsidR="00000000" w:rsidRDefault="00953ED2">
      <w:pPr>
        <w:pStyle w:val="a0"/>
        <w:rPr>
          <w:rFonts w:hint="cs"/>
          <w:rtl/>
        </w:rPr>
      </w:pPr>
      <w:r>
        <w:rPr>
          <w:rFonts w:hint="cs"/>
          <w:rtl/>
        </w:rPr>
        <w:t xml:space="preserve">ועדת חוקה, חוק ומשפט של הכנסת. </w:t>
      </w:r>
    </w:p>
    <w:p w14:paraId="180A4A68" w14:textId="77777777" w:rsidR="00000000" w:rsidRDefault="00953ED2">
      <w:pPr>
        <w:pStyle w:val="af0"/>
        <w:rPr>
          <w:rtl/>
        </w:rPr>
      </w:pPr>
      <w:r>
        <w:rPr>
          <w:rtl/>
        </w:rPr>
        <w:br/>
        <w:t>מוחמד ברכה (חד"ש-תע"ל):</w:t>
      </w:r>
    </w:p>
    <w:p w14:paraId="5DD534EC" w14:textId="77777777" w:rsidR="00000000" w:rsidRDefault="00953ED2">
      <w:pPr>
        <w:pStyle w:val="a0"/>
        <w:rPr>
          <w:rtl/>
        </w:rPr>
      </w:pPr>
    </w:p>
    <w:p w14:paraId="575C23F7" w14:textId="77777777" w:rsidR="00000000" w:rsidRDefault="00953ED2">
      <w:pPr>
        <w:pStyle w:val="a0"/>
        <w:rPr>
          <w:rFonts w:hint="cs"/>
          <w:rtl/>
        </w:rPr>
      </w:pPr>
      <w:r>
        <w:rPr>
          <w:rFonts w:hint="cs"/>
          <w:rtl/>
        </w:rPr>
        <w:t xml:space="preserve">ועדת הפנים. </w:t>
      </w:r>
    </w:p>
    <w:p w14:paraId="04DC9998" w14:textId="77777777" w:rsidR="00000000" w:rsidRDefault="00953ED2">
      <w:pPr>
        <w:pStyle w:val="af1"/>
        <w:rPr>
          <w:rtl/>
        </w:rPr>
      </w:pPr>
      <w:r>
        <w:rPr>
          <w:rtl/>
        </w:rPr>
        <w:br/>
        <w:t>היו"ר יולי-יואל אדלשטיין:</w:t>
      </w:r>
    </w:p>
    <w:p w14:paraId="1DFD0E0C" w14:textId="77777777" w:rsidR="00000000" w:rsidRDefault="00953ED2">
      <w:pPr>
        <w:pStyle w:val="a0"/>
        <w:rPr>
          <w:rtl/>
        </w:rPr>
      </w:pPr>
    </w:p>
    <w:p w14:paraId="1010B42F" w14:textId="77777777" w:rsidR="00000000" w:rsidRDefault="00953ED2">
      <w:pPr>
        <w:pStyle w:val="a0"/>
        <w:rPr>
          <w:rFonts w:hint="cs"/>
          <w:rtl/>
        </w:rPr>
      </w:pPr>
      <w:r>
        <w:rPr>
          <w:rFonts w:hint="cs"/>
          <w:rtl/>
        </w:rPr>
        <w:t>אם כן, ועדת ה</w:t>
      </w:r>
      <w:r>
        <w:rPr>
          <w:rFonts w:hint="cs"/>
          <w:rtl/>
        </w:rPr>
        <w:t xml:space="preserve">כנסת תחליט מה יהיה גורלה של ההצעה הזאת. </w:t>
      </w:r>
    </w:p>
    <w:p w14:paraId="6BDD3009" w14:textId="77777777" w:rsidR="00000000" w:rsidRDefault="00953ED2">
      <w:pPr>
        <w:pStyle w:val="a0"/>
        <w:rPr>
          <w:rtl/>
        </w:rPr>
      </w:pPr>
    </w:p>
    <w:p w14:paraId="1F88B59E" w14:textId="77777777" w:rsidR="00000000" w:rsidRDefault="00953ED2">
      <w:pPr>
        <w:pStyle w:val="a2"/>
        <w:rPr>
          <w:rtl/>
        </w:rPr>
      </w:pPr>
    </w:p>
    <w:p w14:paraId="5AAC3B0C" w14:textId="77777777" w:rsidR="00000000" w:rsidRDefault="00953ED2">
      <w:pPr>
        <w:pStyle w:val="a2"/>
        <w:rPr>
          <w:rFonts w:hint="cs"/>
          <w:rtl/>
        </w:rPr>
      </w:pPr>
      <w:bookmarkStart w:id="285" w:name="CS99949FI0099949T18_05_2005_15_09_27"/>
      <w:bookmarkStart w:id="286" w:name="_Toc118183634"/>
      <w:bookmarkEnd w:id="285"/>
      <w:r>
        <w:rPr>
          <w:rtl/>
        </w:rPr>
        <w:t>הצעה לסדר-היום</w:t>
      </w:r>
      <w:bookmarkEnd w:id="286"/>
    </w:p>
    <w:p w14:paraId="1C623499" w14:textId="77777777" w:rsidR="00000000" w:rsidRDefault="00953ED2">
      <w:pPr>
        <w:pStyle w:val="a2"/>
        <w:rPr>
          <w:rtl/>
        </w:rPr>
      </w:pPr>
      <w:bookmarkStart w:id="287" w:name="_Toc118183635"/>
      <w:r>
        <w:rPr>
          <w:rtl/>
        </w:rPr>
        <w:t xml:space="preserve">התנהלות הממשלה במסגרת תוכנית עקירת </w:t>
      </w:r>
      <w:r>
        <w:rPr>
          <w:rFonts w:hint="cs"/>
          <w:rtl/>
        </w:rPr>
        <w:t>י</w:t>
      </w:r>
      <w:r>
        <w:rPr>
          <w:rtl/>
        </w:rPr>
        <w:t>ישובי גוש</w:t>
      </w:r>
      <w:r>
        <w:rPr>
          <w:rFonts w:hint="cs"/>
          <w:rtl/>
        </w:rPr>
        <w:t>-</w:t>
      </w:r>
      <w:r>
        <w:rPr>
          <w:rtl/>
        </w:rPr>
        <w:t>קטיף והשומרון</w:t>
      </w:r>
      <w:bookmarkEnd w:id="287"/>
    </w:p>
    <w:p w14:paraId="7E888102" w14:textId="77777777" w:rsidR="00000000" w:rsidRDefault="00953ED2">
      <w:pPr>
        <w:pStyle w:val="-0"/>
        <w:rPr>
          <w:rFonts w:hint="cs"/>
          <w:rtl/>
        </w:rPr>
      </w:pPr>
    </w:p>
    <w:p w14:paraId="55CA291B" w14:textId="77777777" w:rsidR="00000000" w:rsidRDefault="00953ED2">
      <w:pPr>
        <w:pStyle w:val="af1"/>
        <w:rPr>
          <w:rtl/>
        </w:rPr>
      </w:pPr>
      <w:r>
        <w:rPr>
          <w:rFonts w:hint="eastAsia"/>
          <w:rtl/>
        </w:rPr>
        <w:t>היו</w:t>
      </w:r>
      <w:r>
        <w:rPr>
          <w:rtl/>
        </w:rPr>
        <w:t>"ר יולי-יואל אדלשטיין:</w:t>
      </w:r>
    </w:p>
    <w:p w14:paraId="4797C28E" w14:textId="77777777" w:rsidR="00000000" w:rsidRDefault="00953ED2">
      <w:pPr>
        <w:pStyle w:val="a0"/>
        <w:rPr>
          <w:rFonts w:hint="cs"/>
          <w:rtl/>
        </w:rPr>
      </w:pPr>
    </w:p>
    <w:p w14:paraId="240FA1F2" w14:textId="77777777" w:rsidR="00000000" w:rsidRDefault="00953ED2">
      <w:pPr>
        <w:pStyle w:val="a0"/>
        <w:rPr>
          <w:rFonts w:hint="cs"/>
          <w:rtl/>
        </w:rPr>
      </w:pPr>
      <w:r>
        <w:rPr>
          <w:rFonts w:hint="cs"/>
          <w:rtl/>
        </w:rPr>
        <w:t>הצעה לסדר-היום מס' 6619 - התנהלות הממשלה במסגרת תוכנית עקירת יישובי גוש-קטיף והשומרון, של חבר הכנסת אריה אלדד.</w:t>
      </w:r>
      <w:r>
        <w:rPr>
          <w:rFonts w:hint="cs"/>
          <w:rtl/>
        </w:rPr>
        <w:t xml:space="preserve"> אדוני, זו הצעה רגילה, נכון? </w:t>
      </w:r>
    </w:p>
    <w:p w14:paraId="06C48B06" w14:textId="77777777" w:rsidR="00000000" w:rsidRDefault="00953ED2">
      <w:pPr>
        <w:pStyle w:val="a"/>
        <w:rPr>
          <w:rtl/>
        </w:rPr>
      </w:pPr>
      <w:r>
        <w:rPr>
          <w:rtl/>
        </w:rPr>
        <w:br/>
      </w:r>
      <w:bookmarkStart w:id="288" w:name="FS000001055T18_05_2005_15_10_28"/>
      <w:bookmarkStart w:id="289" w:name="_Toc118183636"/>
      <w:bookmarkEnd w:id="288"/>
      <w:r>
        <w:rPr>
          <w:rtl/>
        </w:rPr>
        <w:t>אריה אלדד (האיחוד הלאומי - ישראל ביתנו):</w:t>
      </w:r>
      <w:bookmarkEnd w:id="289"/>
    </w:p>
    <w:p w14:paraId="3D160AF2" w14:textId="77777777" w:rsidR="00000000" w:rsidRDefault="00953ED2">
      <w:pPr>
        <w:pStyle w:val="a0"/>
        <w:rPr>
          <w:rtl/>
        </w:rPr>
      </w:pPr>
    </w:p>
    <w:p w14:paraId="11AEAE5F" w14:textId="77777777" w:rsidR="00000000" w:rsidRDefault="00953ED2">
      <w:pPr>
        <w:pStyle w:val="a0"/>
        <w:rPr>
          <w:rFonts w:hint="cs"/>
          <w:rtl/>
        </w:rPr>
      </w:pPr>
      <w:r>
        <w:rPr>
          <w:rFonts w:hint="cs"/>
          <w:rtl/>
        </w:rPr>
        <w:t xml:space="preserve">כן. </w:t>
      </w:r>
    </w:p>
    <w:p w14:paraId="75643EC9" w14:textId="77777777" w:rsidR="00000000" w:rsidRDefault="00953ED2">
      <w:pPr>
        <w:pStyle w:val="af1"/>
        <w:rPr>
          <w:rtl/>
        </w:rPr>
      </w:pPr>
      <w:r>
        <w:rPr>
          <w:rtl/>
        </w:rPr>
        <w:br/>
        <w:t>היו"ר יולי-יואל אדלשטיין:</w:t>
      </w:r>
    </w:p>
    <w:p w14:paraId="21C9A1C7" w14:textId="77777777" w:rsidR="00000000" w:rsidRDefault="00953ED2">
      <w:pPr>
        <w:pStyle w:val="a0"/>
        <w:rPr>
          <w:rtl/>
        </w:rPr>
      </w:pPr>
    </w:p>
    <w:p w14:paraId="4F501367" w14:textId="77777777" w:rsidR="00000000" w:rsidRDefault="00953ED2">
      <w:pPr>
        <w:pStyle w:val="a0"/>
        <w:rPr>
          <w:rFonts w:hint="cs"/>
          <w:rtl/>
        </w:rPr>
      </w:pPr>
      <w:r>
        <w:rPr>
          <w:rFonts w:hint="cs"/>
          <w:rtl/>
        </w:rPr>
        <w:t xml:space="preserve">שרת המשפטים, חברת הכנסת ציפי לבני, היא זו שתשיב לחבר הכנסת פרופסור אלדד. התנהלות הממשלה במסגרת תוכנית עקירת יישובי גוש-קטיף והשומרון - בבקשה. </w:t>
      </w:r>
    </w:p>
    <w:p w14:paraId="4E053487" w14:textId="77777777" w:rsidR="00000000" w:rsidRDefault="00953ED2">
      <w:pPr>
        <w:pStyle w:val="-"/>
        <w:rPr>
          <w:rtl/>
        </w:rPr>
      </w:pPr>
      <w:r>
        <w:rPr>
          <w:rtl/>
        </w:rPr>
        <w:br/>
      </w:r>
      <w:bookmarkStart w:id="290" w:name="FS000001055T18_05_2005_15_11_11C"/>
      <w:bookmarkEnd w:id="290"/>
      <w:r>
        <w:rPr>
          <w:rtl/>
        </w:rPr>
        <w:t>אריה א</w:t>
      </w:r>
      <w:r>
        <w:rPr>
          <w:rtl/>
        </w:rPr>
        <w:t>לדד (האיחוד הלאומי - ישראל ביתנו):</w:t>
      </w:r>
    </w:p>
    <w:p w14:paraId="38BCFE47" w14:textId="77777777" w:rsidR="00000000" w:rsidRDefault="00953ED2">
      <w:pPr>
        <w:pStyle w:val="a0"/>
        <w:rPr>
          <w:rtl/>
        </w:rPr>
      </w:pPr>
    </w:p>
    <w:p w14:paraId="4573BE76" w14:textId="77777777" w:rsidR="00000000" w:rsidRDefault="00953ED2">
      <w:pPr>
        <w:pStyle w:val="a0"/>
        <w:rPr>
          <w:rFonts w:hint="cs"/>
          <w:rtl/>
        </w:rPr>
      </w:pPr>
      <w:r>
        <w:rPr>
          <w:rFonts w:hint="cs"/>
          <w:rtl/>
        </w:rPr>
        <w:t>אדוני היושב-ראש, גברתי השרה, חברי חברי הכנסת, בשנה האחרונה הגיעה כל שיחה בנושא ההתנתקות לשאלה, מה קרה לשרון, ומספר ההסברים היה כמספר המסבירים לפחות. ההסברים השונים נעו מתחומי הפסיכולוגיה לתחומי הפסיכופתולוגיה, לתחומי האו</w:t>
      </w:r>
      <w:r>
        <w:rPr>
          <w:rFonts w:hint="cs"/>
          <w:rtl/>
        </w:rPr>
        <w:t xml:space="preserve">פטלמולוגיה </w:t>
      </w:r>
      <w:r>
        <w:rPr>
          <w:rtl/>
        </w:rPr>
        <w:t>–</w:t>
      </w:r>
      <w:r>
        <w:rPr>
          <w:rFonts w:hint="cs"/>
          <w:rtl/>
        </w:rPr>
        <w:t xml:space="preserve"> היא רפואת העיניים </w:t>
      </w:r>
      <w:r>
        <w:rPr>
          <w:rtl/>
        </w:rPr>
        <w:t>–</w:t>
      </w:r>
      <w:r>
        <w:rPr>
          <w:rFonts w:hint="cs"/>
          <w:rtl/>
        </w:rPr>
        <w:t xml:space="preserve"> כלומר, דברים שרואים מכאן לא רואים משם, ועוד כל מיני תחומים רפואיים, ואף אחד לא נתן תשובה טובה.</w:t>
      </w:r>
    </w:p>
    <w:p w14:paraId="045E9873" w14:textId="77777777" w:rsidR="00000000" w:rsidRDefault="00953ED2">
      <w:pPr>
        <w:pStyle w:val="a0"/>
        <w:rPr>
          <w:rFonts w:hint="cs"/>
          <w:rtl/>
        </w:rPr>
      </w:pPr>
    </w:p>
    <w:p w14:paraId="3C0B369D" w14:textId="77777777" w:rsidR="00000000" w:rsidRDefault="00953ED2">
      <w:pPr>
        <w:pStyle w:val="a0"/>
        <w:rPr>
          <w:rFonts w:hint="cs"/>
          <w:rtl/>
        </w:rPr>
      </w:pPr>
      <w:r>
        <w:rPr>
          <w:rFonts w:hint="cs"/>
          <w:rtl/>
        </w:rPr>
        <w:t>אבל, כשאנחנו באנו ואמרנו, עומק העקירה כעומק החקירה, כלומר ממניעים של תיקים פליליים שהיו תלויים מעל ראשו, מעל ראש בניו, קיבל ראש</w:t>
      </w:r>
      <w:r>
        <w:rPr>
          <w:rFonts w:hint="cs"/>
          <w:rtl/>
        </w:rPr>
        <w:t xml:space="preserve"> הממשלה את המלצות יועציו, שאמרו לו: פתרון כזה, ספין אדיר כזה, יוריד ממך גם את התקשורת וגם את השמאל, לא האמינו לנו. אמרו: לא יכול להיות שאדם כאריאל שרון </w:t>
      </w:r>
      <w:r>
        <w:rPr>
          <w:rtl/>
        </w:rPr>
        <w:t>–</w:t>
      </w:r>
      <w:r>
        <w:rPr>
          <w:rFonts w:hint="cs"/>
          <w:rtl/>
        </w:rPr>
        <w:t xml:space="preserve"> שהציל את המדינה לא פעם אחת ולא פעמיים </w:t>
      </w:r>
      <w:r>
        <w:rPr>
          <w:rtl/>
        </w:rPr>
        <w:t>–</w:t>
      </w:r>
      <w:r>
        <w:rPr>
          <w:rFonts w:hint="cs"/>
          <w:rtl/>
        </w:rPr>
        <w:t xml:space="preserve"> ירד עד כדי כך ויגיע לתוכנית כזאת בגלל שחיתות אישית. </w:t>
      </w:r>
    </w:p>
    <w:p w14:paraId="153AFFC7" w14:textId="77777777" w:rsidR="00000000" w:rsidRDefault="00953ED2">
      <w:pPr>
        <w:pStyle w:val="a0"/>
        <w:rPr>
          <w:rFonts w:hint="cs"/>
          <w:rtl/>
        </w:rPr>
      </w:pPr>
    </w:p>
    <w:p w14:paraId="1373277F" w14:textId="77777777" w:rsidR="00000000" w:rsidRDefault="00953ED2">
      <w:pPr>
        <w:pStyle w:val="a0"/>
        <w:rPr>
          <w:rFonts w:hint="cs"/>
          <w:rtl/>
        </w:rPr>
      </w:pPr>
      <w:r>
        <w:rPr>
          <w:rFonts w:hint="cs"/>
          <w:rtl/>
        </w:rPr>
        <w:t xml:space="preserve">אז אולי </w:t>
      </w:r>
      <w:r>
        <w:rPr>
          <w:rFonts w:hint="cs"/>
          <w:rtl/>
        </w:rPr>
        <w:t xml:space="preserve">מי שלא האמין לנו לפני שנה כשאמרנו את זה, אולי בעקבות מאמרם של דנקנר ומרגלית אתמול ב"מעריב", אולי פתאום נפקחו עיניו והוא מבין באיזו ביצה נוראה של שחיתות שלטונית אנחנו נתונים. ומי שלא האמין, גם כשקרא את המכתב </w:t>
      </w:r>
      <w:r>
        <w:rPr>
          <w:rtl/>
        </w:rPr>
        <w:t>–</w:t>
      </w:r>
      <w:r>
        <w:rPr>
          <w:rFonts w:hint="cs"/>
          <w:rtl/>
        </w:rPr>
        <w:t xml:space="preserve"> והוא נבחר ציבור </w:t>
      </w:r>
      <w:r>
        <w:rPr>
          <w:rtl/>
        </w:rPr>
        <w:t>–</w:t>
      </w:r>
      <w:r>
        <w:rPr>
          <w:rFonts w:hint="cs"/>
          <w:rtl/>
        </w:rPr>
        <w:t xml:space="preserve"> ראוי לו מאוד להאמין למה שכתוב</w:t>
      </w:r>
      <w:r>
        <w:rPr>
          <w:rFonts w:hint="cs"/>
          <w:rtl/>
        </w:rPr>
        <w:t xml:space="preserve"> במאמר הזה לאחר שקרא את מבול תגובות הקוראים. גם אני אינני זוכר </w:t>
      </w:r>
      <w:r>
        <w:rPr>
          <w:rtl/>
        </w:rPr>
        <w:t>–</w:t>
      </w:r>
      <w:r>
        <w:rPr>
          <w:rFonts w:hint="cs"/>
          <w:rtl/>
        </w:rPr>
        <w:t xml:space="preserve"> כגולש בערוצי החדשות באינטרנט </w:t>
      </w:r>
      <w:r>
        <w:rPr>
          <w:rtl/>
        </w:rPr>
        <w:t>–</w:t>
      </w:r>
      <w:r>
        <w:rPr>
          <w:rFonts w:hint="cs"/>
          <w:rtl/>
        </w:rPr>
        <w:t xml:space="preserve"> כל כך הרבה תגובות של זעם עממי אמיתי כתגובות הקוראים על המאמר הזה. </w:t>
      </w:r>
    </w:p>
    <w:p w14:paraId="43BF0170" w14:textId="77777777" w:rsidR="00000000" w:rsidRDefault="00953ED2">
      <w:pPr>
        <w:pStyle w:val="a0"/>
        <w:rPr>
          <w:rFonts w:hint="cs"/>
          <w:rtl/>
        </w:rPr>
      </w:pPr>
    </w:p>
    <w:p w14:paraId="11A6F869" w14:textId="77777777" w:rsidR="00000000" w:rsidRDefault="00953ED2">
      <w:pPr>
        <w:pStyle w:val="a0"/>
        <w:rPr>
          <w:rFonts w:hint="cs"/>
          <w:rtl/>
        </w:rPr>
      </w:pPr>
      <w:r>
        <w:rPr>
          <w:rFonts w:hint="cs"/>
          <w:rtl/>
        </w:rPr>
        <w:t xml:space="preserve">ואם הממשלה הזאת מסוגלת להיות רגישה לרחשי הציבור </w:t>
      </w:r>
      <w:r>
        <w:rPr>
          <w:rtl/>
        </w:rPr>
        <w:t>–</w:t>
      </w:r>
      <w:r>
        <w:rPr>
          <w:rFonts w:hint="cs"/>
          <w:rtl/>
        </w:rPr>
        <w:t xml:space="preserve"> שייכנסו למאמר וייכנסו לעמודי התגובות שם, ו</w:t>
      </w:r>
      <w:r>
        <w:rPr>
          <w:rFonts w:hint="cs"/>
          <w:rtl/>
        </w:rPr>
        <w:t>יקראו מה חושב עליהם העם היום, משום ששלטונם מזדעזע והכיסא שלהם צריך לרעוד.</w:t>
      </w:r>
    </w:p>
    <w:p w14:paraId="4D949C00" w14:textId="77777777" w:rsidR="00000000" w:rsidRDefault="00953ED2">
      <w:pPr>
        <w:pStyle w:val="a0"/>
        <w:rPr>
          <w:rFonts w:hint="cs"/>
          <w:rtl/>
        </w:rPr>
      </w:pPr>
    </w:p>
    <w:p w14:paraId="59318D41" w14:textId="77777777" w:rsidR="00000000" w:rsidRDefault="00953ED2">
      <w:pPr>
        <w:pStyle w:val="a0"/>
        <w:rPr>
          <w:rFonts w:hint="cs"/>
          <w:rtl/>
        </w:rPr>
      </w:pPr>
      <w:r>
        <w:rPr>
          <w:rFonts w:hint="cs"/>
          <w:rtl/>
        </w:rPr>
        <w:t>העם הזה הולך להעיף אותם בגלל השחיתות הנוראה הזאת, שאין לה בכלל גבול. היא הגיעה גם לכך שעיתונאים שהם "מיין סטרים", שגם הם נרתמו להמלצתו של אמנון אברמוביץ' לנהוג בממשלה הזאת ובראשה כב</w:t>
      </w:r>
      <w:r>
        <w:rPr>
          <w:rFonts w:hint="cs"/>
          <w:rtl/>
        </w:rPr>
        <w:t xml:space="preserve">אתרוג ולעטוף אותם בעטיפות של חסד ורחמים, ולעצום עיניים מול השחיתות </w:t>
      </w:r>
      <w:r>
        <w:rPr>
          <w:rtl/>
        </w:rPr>
        <w:t>–</w:t>
      </w:r>
      <w:r>
        <w:rPr>
          <w:rFonts w:hint="cs"/>
          <w:rtl/>
        </w:rPr>
        <w:t xml:space="preserve"> גם הם הבינו שהממשלה חצתה את הגבול. </w:t>
      </w:r>
    </w:p>
    <w:p w14:paraId="5D04EDF9" w14:textId="77777777" w:rsidR="00000000" w:rsidRDefault="00953ED2">
      <w:pPr>
        <w:pStyle w:val="a0"/>
        <w:rPr>
          <w:rFonts w:hint="cs"/>
          <w:rtl/>
        </w:rPr>
      </w:pPr>
    </w:p>
    <w:p w14:paraId="212A50DC" w14:textId="77777777" w:rsidR="00000000" w:rsidRDefault="00953ED2">
      <w:pPr>
        <w:pStyle w:val="a0"/>
        <w:rPr>
          <w:rFonts w:hint="cs"/>
          <w:rtl/>
        </w:rPr>
      </w:pPr>
      <w:r>
        <w:rPr>
          <w:rFonts w:hint="cs"/>
          <w:rtl/>
        </w:rPr>
        <w:t>אולי עכשיו, אולי עכשיו יאמינו לנו כשאנחנו אומרים עומק העקירה כעומק החקירה, ויפסיקו לעצום עיניים לנוכח השחיתות האישית והשחיתות השלטונית של ראש הממשלה ו</w:t>
      </w:r>
      <w:r>
        <w:rPr>
          <w:rFonts w:hint="cs"/>
          <w:rtl/>
        </w:rPr>
        <w:t xml:space="preserve">של חלקים גדולים בממשלתו. </w:t>
      </w:r>
    </w:p>
    <w:p w14:paraId="6F6CD4DF" w14:textId="77777777" w:rsidR="00000000" w:rsidRDefault="00953ED2">
      <w:pPr>
        <w:pStyle w:val="a0"/>
        <w:rPr>
          <w:rFonts w:hint="cs"/>
          <w:rtl/>
        </w:rPr>
      </w:pPr>
    </w:p>
    <w:p w14:paraId="3D2F5DC2" w14:textId="77777777" w:rsidR="00000000" w:rsidRDefault="00953ED2">
      <w:pPr>
        <w:pStyle w:val="a0"/>
        <w:rPr>
          <w:rFonts w:hint="cs"/>
          <w:rtl/>
        </w:rPr>
      </w:pPr>
      <w:r>
        <w:rPr>
          <w:rFonts w:hint="cs"/>
          <w:rtl/>
        </w:rPr>
        <w:t>אנחנו מתנגדים להתנתקות, לעקירה, לגירוש הזה מכול וכול. אנחנו חושבים שזה פשע אנושי, אנחנו חושבים שזו טעות מדינית, אנחנו חוששים שזה יביא קרע כזה של העם, עד שעלולה להיגרם חס וחלילה מלחמת אחים. אבל גם אלה שסבורים שהתוכנית הזאת טובה, ש</w:t>
      </w:r>
      <w:r>
        <w:rPr>
          <w:rFonts w:hint="cs"/>
          <w:rtl/>
        </w:rPr>
        <w:t>לשיטתם צריך לעקור יישובים ולפרק את ההתיישבות, ולצאת מחבל-עזה ומצפון השומרון, גם הם לא יכולים להתעלם מהדרך שבה הממשלה מנהלת את ההתנתקות הזאת.</w:t>
      </w:r>
    </w:p>
    <w:p w14:paraId="5D2CA0EF" w14:textId="77777777" w:rsidR="00000000" w:rsidRDefault="00953ED2">
      <w:pPr>
        <w:pStyle w:val="a0"/>
        <w:rPr>
          <w:rFonts w:hint="cs"/>
          <w:rtl/>
        </w:rPr>
      </w:pPr>
    </w:p>
    <w:p w14:paraId="1426D947" w14:textId="77777777" w:rsidR="00000000" w:rsidRDefault="00953ED2">
      <w:pPr>
        <w:pStyle w:val="a0"/>
        <w:rPr>
          <w:rFonts w:hint="cs"/>
          <w:rtl/>
        </w:rPr>
      </w:pPr>
      <w:r>
        <w:rPr>
          <w:rFonts w:hint="cs"/>
          <w:rtl/>
        </w:rPr>
        <w:t xml:space="preserve">וכאן </w:t>
      </w:r>
      <w:r>
        <w:rPr>
          <w:rtl/>
        </w:rPr>
        <w:t>–</w:t>
      </w:r>
      <w:r>
        <w:rPr>
          <w:rFonts w:hint="cs"/>
          <w:rtl/>
        </w:rPr>
        <w:t xml:space="preserve"> כאן ראויה לשבח חברת הכנסת אראלה גולן, שיזמה אתמול דיון בוועדת העבודה והרווחה כדי לשמוע את ההיבטים האנושיים,</w:t>
      </w:r>
      <w:r>
        <w:rPr>
          <w:rFonts w:hint="cs"/>
          <w:rtl/>
        </w:rPr>
        <w:t xml:space="preserve"> שרומסים אותם באמת בשלומיאליות וברשעות </w:t>
      </w:r>
      <w:r>
        <w:rPr>
          <w:rtl/>
        </w:rPr>
        <w:t>–</w:t>
      </w:r>
      <w:r>
        <w:rPr>
          <w:rFonts w:hint="cs"/>
          <w:rtl/>
        </w:rPr>
        <w:t xml:space="preserve"> צירוף נדיר של שני הדברים האלה. כאלה שאינם יודעים מה הם עושים, כאלה שאינם יודעים איזה עוול אישי ואיזה הרס משפחות ואנשים מעוללים לאנשים, וכאלה שיודעים ועושים זאת למרות הכול. </w:t>
      </w:r>
    </w:p>
    <w:p w14:paraId="316A3436" w14:textId="77777777" w:rsidR="00000000" w:rsidRDefault="00953ED2">
      <w:pPr>
        <w:pStyle w:val="a0"/>
        <w:rPr>
          <w:rFonts w:hint="cs"/>
          <w:rtl/>
        </w:rPr>
      </w:pPr>
    </w:p>
    <w:p w14:paraId="5261D707" w14:textId="77777777" w:rsidR="00000000" w:rsidRDefault="00953ED2">
      <w:pPr>
        <w:pStyle w:val="a0"/>
        <w:rPr>
          <w:rFonts w:hint="cs"/>
          <w:rtl/>
        </w:rPr>
      </w:pPr>
      <w:r>
        <w:rPr>
          <w:rFonts w:hint="cs"/>
          <w:rtl/>
        </w:rPr>
        <w:t xml:space="preserve">מינהלת סל"ע </w:t>
      </w:r>
      <w:r>
        <w:rPr>
          <w:rtl/>
        </w:rPr>
        <w:t>–</w:t>
      </w:r>
      <w:r>
        <w:rPr>
          <w:rFonts w:hint="cs"/>
          <w:rtl/>
        </w:rPr>
        <w:t xml:space="preserve"> מינהלת ההתנתקות </w:t>
      </w:r>
      <w:r>
        <w:rPr>
          <w:rtl/>
        </w:rPr>
        <w:t>–</w:t>
      </w:r>
      <w:r>
        <w:rPr>
          <w:rFonts w:hint="cs"/>
          <w:rtl/>
        </w:rPr>
        <w:t xml:space="preserve"> מתנהלת בר</w:t>
      </w:r>
      <w:r>
        <w:rPr>
          <w:rFonts w:hint="cs"/>
          <w:rtl/>
        </w:rPr>
        <w:t>שעות נוראה, בחובבנות נוראה, בעצימת עיניים ובמצגי שווא כאילו עושים הכול כדי לפתור את הבעיות שמתעוררות בתוך התהליך הנורא הזה. מישהו מחפש דוגמאות לרשעות? מקובל שצריך לפצות אנשים על מה שלוקחים מהם. האם חברי הכנסת יודעים, האם האזרחים במדינה הזאת יודעים, שבעלי ע</w:t>
      </w:r>
      <w:r>
        <w:rPr>
          <w:rFonts w:hint="cs"/>
          <w:rtl/>
        </w:rPr>
        <w:t>סקים שצריכים עכשיו לוותר על עסקיהם אינם זכאים אפילו לשמאות אובייקטיבית שתבוא ותקבע כמה שווה העסק שלהם? המינהלה קובעת כמה העסק שלך שווה, לוקחת לך אותו ומשלמת. אם אתה סבור שאתה שווה יותר, אתה יכול להיות סבור כך. אין שמאות אובייקטיבית אפילו - מה שלא יעלה על ה</w:t>
      </w:r>
      <w:r>
        <w:rPr>
          <w:rFonts w:hint="cs"/>
          <w:rtl/>
        </w:rPr>
        <w:t>דעת במעשה רשעות כזה.</w:t>
      </w:r>
    </w:p>
    <w:p w14:paraId="0E831877" w14:textId="77777777" w:rsidR="00000000" w:rsidRDefault="00953ED2">
      <w:pPr>
        <w:pStyle w:val="a0"/>
        <w:rPr>
          <w:rFonts w:hint="cs"/>
          <w:rtl/>
        </w:rPr>
      </w:pPr>
    </w:p>
    <w:p w14:paraId="564E3671" w14:textId="77777777" w:rsidR="00000000" w:rsidRDefault="00953ED2">
      <w:pPr>
        <w:pStyle w:val="a0"/>
        <w:rPr>
          <w:rFonts w:hint="cs"/>
          <w:rtl/>
        </w:rPr>
      </w:pPr>
      <w:r>
        <w:rPr>
          <w:rFonts w:hint="cs"/>
          <w:rtl/>
        </w:rPr>
        <w:t>כל המומחים שעסקו בעבר בגירושים של אוכלוסיות, בהעתקתן, בהעברתן למקומות אחרים, אלה שלמדו את לקחי ימית, יודעים שכלה ונחרצה, אם אין דרך אחרת אלא לעשות זאת כך, אז צריך להעביר את הקהילה כגוש אחד, כדי למנוע טראומה, כי זו קבוצת חיזוק, קבוצת ת</w:t>
      </w:r>
      <w:r>
        <w:rPr>
          <w:rFonts w:hint="cs"/>
          <w:rtl/>
        </w:rPr>
        <w:t>מיכה, אנשים שקשרו את גורלם לפני שנים, שחיים יחד, יכולים, יותר טוב מכל פסיכיאטר בעולם, לעזור זה לזה, לתמוך באנשים, בילדים ובגברים, שעכשיו ניטל כוחם והם בוכים בפני ילדיהם. את זה שמענו אתמול בוועדת העבודה, הרווחה והבריאות. נערה בת 18 מספרת איך אביה, שאמור להי</w:t>
      </w:r>
      <w:r>
        <w:rPr>
          <w:rFonts w:hint="cs"/>
          <w:rtl/>
        </w:rPr>
        <w:t xml:space="preserve">ות הדמות החזקה, הדומיננטית, בבית, יושב ובוכה חסר אונים מול ילדיו. </w:t>
      </w:r>
    </w:p>
    <w:p w14:paraId="118B6326" w14:textId="77777777" w:rsidR="00000000" w:rsidRDefault="00953ED2">
      <w:pPr>
        <w:pStyle w:val="a0"/>
        <w:rPr>
          <w:rFonts w:hint="cs"/>
          <w:rtl/>
        </w:rPr>
      </w:pPr>
    </w:p>
    <w:p w14:paraId="2B6750F8" w14:textId="77777777" w:rsidR="00000000" w:rsidRDefault="00953ED2">
      <w:pPr>
        <w:pStyle w:val="a0"/>
        <w:rPr>
          <w:rFonts w:hint="cs"/>
          <w:rtl/>
        </w:rPr>
      </w:pPr>
      <w:r>
        <w:rPr>
          <w:rFonts w:hint="cs"/>
          <w:rtl/>
        </w:rPr>
        <w:t>אז כולם יודעים שהדרך הטובה ביותר למנוע או לצמצם את הטראומה היא להעביר את היישובים האלה כגוש אחד, ופתאום נזכרו בזה. פתאום ראש הממשלה בא ועומד על דיונה ועושה מצג שווא מול המצלמות -  ליישר את</w:t>
      </w:r>
      <w:r>
        <w:rPr>
          <w:rFonts w:hint="cs"/>
          <w:rtl/>
        </w:rPr>
        <w:t xml:space="preserve"> השטח. מה? הוא לא יודע איך מקימים יישוב? הוא הקים מאות יישובים במדינה. הוא חושב שעל-ידי נפנוף ידיים מול מצלמות טלוויזיה מישהו יאמין לו שהוא באמת מתכוון להקים יישוב לתושבים האלה בפרק הזמן האמיתי?</w:t>
      </w:r>
    </w:p>
    <w:p w14:paraId="3599FB5B" w14:textId="77777777" w:rsidR="00000000" w:rsidRDefault="00953ED2">
      <w:pPr>
        <w:pStyle w:val="a0"/>
        <w:rPr>
          <w:rFonts w:hint="cs"/>
          <w:rtl/>
        </w:rPr>
      </w:pPr>
    </w:p>
    <w:p w14:paraId="6F4CB3EA" w14:textId="77777777" w:rsidR="00000000" w:rsidRDefault="00953ED2">
      <w:pPr>
        <w:pStyle w:val="af0"/>
        <w:rPr>
          <w:rtl/>
        </w:rPr>
      </w:pPr>
      <w:r>
        <w:rPr>
          <w:rFonts w:hint="eastAsia"/>
          <w:rtl/>
        </w:rPr>
        <w:t>מגלי</w:t>
      </w:r>
      <w:r>
        <w:rPr>
          <w:rtl/>
        </w:rPr>
        <w:t xml:space="preserve"> והבה (הליכוד):</w:t>
      </w:r>
    </w:p>
    <w:p w14:paraId="6C9EFA63" w14:textId="77777777" w:rsidR="00000000" w:rsidRDefault="00953ED2">
      <w:pPr>
        <w:pStyle w:val="a0"/>
        <w:rPr>
          <w:rFonts w:hint="cs"/>
          <w:rtl/>
        </w:rPr>
      </w:pPr>
    </w:p>
    <w:p w14:paraId="29F894D6" w14:textId="77777777" w:rsidR="00000000" w:rsidRDefault="00953ED2">
      <w:pPr>
        <w:pStyle w:val="a0"/>
        <w:rPr>
          <w:rFonts w:hint="cs"/>
          <w:rtl/>
        </w:rPr>
      </w:pPr>
      <w:r>
        <w:rPr>
          <w:rFonts w:hint="cs"/>
          <w:rtl/>
        </w:rPr>
        <w:t>כמה יישובים אתה הקמת? רק יודע להשמיץ.</w:t>
      </w:r>
    </w:p>
    <w:p w14:paraId="4072ACBC" w14:textId="77777777" w:rsidR="00000000" w:rsidRDefault="00953ED2">
      <w:pPr>
        <w:pStyle w:val="a0"/>
        <w:rPr>
          <w:rFonts w:hint="cs"/>
          <w:rtl/>
        </w:rPr>
      </w:pPr>
    </w:p>
    <w:p w14:paraId="0A597DB8" w14:textId="77777777" w:rsidR="00000000" w:rsidRDefault="00953ED2">
      <w:pPr>
        <w:pStyle w:val="-"/>
        <w:rPr>
          <w:rtl/>
        </w:rPr>
      </w:pPr>
      <w:bookmarkStart w:id="291" w:name="FS000001055T18_05_2005_14_49_56C"/>
      <w:bookmarkEnd w:id="291"/>
      <w:r>
        <w:rPr>
          <w:rFonts w:hint="eastAsia"/>
          <w:rtl/>
        </w:rPr>
        <w:t>אריה</w:t>
      </w:r>
      <w:r>
        <w:rPr>
          <w:rtl/>
        </w:rPr>
        <w:t xml:space="preserve"> אלדד (האיחוד הלאומי - ישראל ביתנו):</w:t>
      </w:r>
    </w:p>
    <w:p w14:paraId="2638B205" w14:textId="77777777" w:rsidR="00000000" w:rsidRDefault="00953ED2">
      <w:pPr>
        <w:pStyle w:val="a0"/>
        <w:rPr>
          <w:rFonts w:hint="cs"/>
          <w:rtl/>
        </w:rPr>
      </w:pPr>
    </w:p>
    <w:p w14:paraId="681229CE" w14:textId="77777777" w:rsidR="00000000" w:rsidRDefault="00953ED2">
      <w:pPr>
        <w:pStyle w:val="a0"/>
        <w:rPr>
          <w:rFonts w:hint="cs"/>
          <w:rtl/>
        </w:rPr>
      </w:pPr>
      <w:bookmarkStart w:id="292" w:name="FS000001055T18_05_2005_14_49_53"/>
      <w:bookmarkEnd w:id="292"/>
      <w:r>
        <w:rPr>
          <w:rFonts w:hint="cs"/>
          <w:rtl/>
        </w:rPr>
        <w:t>בינתיים, הוא הורס יישובים בקצב שהוא בונה אותם.</w:t>
      </w:r>
    </w:p>
    <w:p w14:paraId="1BDAA253" w14:textId="77777777" w:rsidR="00000000" w:rsidRDefault="00953ED2">
      <w:pPr>
        <w:pStyle w:val="a0"/>
        <w:rPr>
          <w:rFonts w:hint="cs"/>
          <w:rtl/>
        </w:rPr>
      </w:pPr>
    </w:p>
    <w:p w14:paraId="2D91FF81" w14:textId="77777777" w:rsidR="00000000" w:rsidRDefault="00953ED2">
      <w:pPr>
        <w:pStyle w:val="af0"/>
        <w:rPr>
          <w:rtl/>
        </w:rPr>
      </w:pPr>
      <w:r>
        <w:rPr>
          <w:rFonts w:hint="eastAsia"/>
          <w:rtl/>
        </w:rPr>
        <w:t>מגלי</w:t>
      </w:r>
      <w:r>
        <w:rPr>
          <w:rtl/>
        </w:rPr>
        <w:t xml:space="preserve"> והבה (הליכוד):</w:t>
      </w:r>
    </w:p>
    <w:p w14:paraId="5503B7ED" w14:textId="77777777" w:rsidR="00000000" w:rsidRDefault="00953ED2">
      <w:pPr>
        <w:pStyle w:val="a0"/>
        <w:rPr>
          <w:rFonts w:hint="cs"/>
          <w:rtl/>
        </w:rPr>
      </w:pPr>
    </w:p>
    <w:p w14:paraId="0AB3E48E" w14:textId="77777777" w:rsidR="00000000" w:rsidRDefault="00953ED2">
      <w:pPr>
        <w:pStyle w:val="a0"/>
        <w:rPr>
          <w:rFonts w:hint="cs"/>
          <w:rtl/>
        </w:rPr>
      </w:pPr>
      <w:r>
        <w:rPr>
          <w:rFonts w:hint="cs"/>
          <w:rtl/>
        </w:rPr>
        <w:t>להפסיק את הדמגוגיה הזאת.</w:t>
      </w:r>
    </w:p>
    <w:p w14:paraId="3253CCD1" w14:textId="77777777" w:rsidR="00000000" w:rsidRDefault="00953ED2">
      <w:pPr>
        <w:pStyle w:val="a0"/>
        <w:rPr>
          <w:rFonts w:hint="cs"/>
          <w:rtl/>
        </w:rPr>
      </w:pPr>
    </w:p>
    <w:p w14:paraId="53E52E5D" w14:textId="77777777" w:rsidR="00000000" w:rsidRDefault="00953ED2">
      <w:pPr>
        <w:pStyle w:val="-"/>
        <w:rPr>
          <w:rtl/>
        </w:rPr>
      </w:pPr>
      <w:bookmarkStart w:id="293" w:name="FS000001055T18_05_2005_14_50_00C"/>
      <w:bookmarkEnd w:id="293"/>
      <w:r>
        <w:rPr>
          <w:rFonts w:hint="eastAsia"/>
          <w:rtl/>
        </w:rPr>
        <w:t>אריה</w:t>
      </w:r>
      <w:r>
        <w:rPr>
          <w:rtl/>
        </w:rPr>
        <w:t xml:space="preserve"> אלדד (האיחוד הלאומי - ישראל ביתנו):</w:t>
      </w:r>
    </w:p>
    <w:p w14:paraId="1A3087B8" w14:textId="77777777" w:rsidR="00000000" w:rsidRDefault="00953ED2">
      <w:pPr>
        <w:pStyle w:val="a0"/>
        <w:rPr>
          <w:rFonts w:hint="cs"/>
          <w:rtl/>
        </w:rPr>
      </w:pPr>
    </w:p>
    <w:p w14:paraId="52D360D4" w14:textId="77777777" w:rsidR="00000000" w:rsidRDefault="00953ED2">
      <w:pPr>
        <w:pStyle w:val="a0"/>
        <w:rPr>
          <w:rFonts w:hint="cs"/>
          <w:rtl/>
        </w:rPr>
      </w:pPr>
      <w:r>
        <w:rPr>
          <w:rFonts w:hint="cs"/>
          <w:rtl/>
        </w:rPr>
        <w:t>מותר לך להגיד שמישהו רשע ופושע והורס, גם אם אתה לא ביצעת אף אחד מהפשעים האלה.</w:t>
      </w:r>
    </w:p>
    <w:p w14:paraId="12368DB2" w14:textId="77777777" w:rsidR="00000000" w:rsidRDefault="00953ED2">
      <w:pPr>
        <w:pStyle w:val="af0"/>
        <w:rPr>
          <w:rtl/>
        </w:rPr>
      </w:pPr>
    </w:p>
    <w:p w14:paraId="51E68FA0" w14:textId="77777777" w:rsidR="00000000" w:rsidRDefault="00953ED2">
      <w:pPr>
        <w:pStyle w:val="af0"/>
        <w:rPr>
          <w:rtl/>
        </w:rPr>
      </w:pPr>
      <w:r>
        <w:rPr>
          <w:rFonts w:hint="eastAsia"/>
          <w:rtl/>
        </w:rPr>
        <w:t>מגלי</w:t>
      </w:r>
      <w:r>
        <w:rPr>
          <w:rtl/>
        </w:rPr>
        <w:t xml:space="preserve"> והבה (הליכוד):</w:t>
      </w:r>
    </w:p>
    <w:p w14:paraId="1520BC2D" w14:textId="77777777" w:rsidR="00000000" w:rsidRDefault="00953ED2">
      <w:pPr>
        <w:pStyle w:val="a0"/>
        <w:rPr>
          <w:rFonts w:hint="cs"/>
          <w:rtl/>
        </w:rPr>
      </w:pPr>
    </w:p>
    <w:p w14:paraId="23DFD607" w14:textId="77777777" w:rsidR="00000000" w:rsidRDefault="00953ED2">
      <w:pPr>
        <w:pStyle w:val="a0"/>
        <w:rPr>
          <w:rFonts w:hint="cs"/>
          <w:rtl/>
        </w:rPr>
      </w:pPr>
      <w:r>
        <w:rPr>
          <w:rFonts w:hint="cs"/>
          <w:rtl/>
        </w:rPr>
        <w:t>כמה כל ההשקעות של המדינה בהתנחלויות האלה? כמה השקעות בבניין? כמה השקעות בכבישים? על מה אתה מדבר? עוד מעט צריך לבכות בשביל לשלם להם - - -</w:t>
      </w:r>
    </w:p>
    <w:p w14:paraId="5D228F8D" w14:textId="77777777" w:rsidR="00000000" w:rsidRDefault="00953ED2">
      <w:pPr>
        <w:pStyle w:val="a0"/>
        <w:rPr>
          <w:rFonts w:hint="cs"/>
          <w:rtl/>
        </w:rPr>
      </w:pPr>
    </w:p>
    <w:p w14:paraId="11E9F93B" w14:textId="77777777" w:rsidR="00000000" w:rsidRDefault="00953ED2">
      <w:pPr>
        <w:pStyle w:val="-"/>
        <w:rPr>
          <w:rtl/>
        </w:rPr>
      </w:pPr>
      <w:bookmarkStart w:id="294" w:name="FS000001055T18_05_2005_14_57_22C"/>
      <w:bookmarkEnd w:id="294"/>
      <w:r>
        <w:rPr>
          <w:rFonts w:hint="eastAsia"/>
          <w:rtl/>
        </w:rPr>
        <w:t>אריה</w:t>
      </w:r>
      <w:r>
        <w:rPr>
          <w:rtl/>
        </w:rPr>
        <w:t xml:space="preserve"> אלדד (האיחוד הלאומי - ישראל ביתנו):</w:t>
      </w:r>
    </w:p>
    <w:p w14:paraId="580AFA37" w14:textId="77777777" w:rsidR="00000000" w:rsidRDefault="00953ED2">
      <w:pPr>
        <w:pStyle w:val="a0"/>
        <w:rPr>
          <w:rFonts w:hint="cs"/>
          <w:rtl/>
        </w:rPr>
      </w:pPr>
    </w:p>
    <w:p w14:paraId="382DE925" w14:textId="77777777" w:rsidR="00000000" w:rsidRDefault="00953ED2">
      <w:pPr>
        <w:pStyle w:val="a0"/>
        <w:rPr>
          <w:rFonts w:hint="cs"/>
          <w:rtl/>
        </w:rPr>
      </w:pPr>
      <w:r>
        <w:rPr>
          <w:rFonts w:hint="cs"/>
          <w:rtl/>
        </w:rPr>
        <w:t xml:space="preserve">חבר הכנסת מגלי והבה, על הדברים שלך ייאמר: ברוב דברים </w:t>
      </w:r>
      <w:r>
        <w:rPr>
          <w:rFonts w:hint="cs"/>
          <w:rtl/>
        </w:rPr>
        <w:t>לא יחדל פשע. גם אם תצעק 15 שנה - -</w:t>
      </w:r>
    </w:p>
    <w:p w14:paraId="54561020" w14:textId="77777777" w:rsidR="00000000" w:rsidRDefault="00953ED2">
      <w:pPr>
        <w:pStyle w:val="a0"/>
        <w:rPr>
          <w:rFonts w:hint="cs"/>
          <w:rtl/>
        </w:rPr>
      </w:pPr>
    </w:p>
    <w:p w14:paraId="04B573BF" w14:textId="77777777" w:rsidR="00000000" w:rsidRDefault="00953ED2">
      <w:pPr>
        <w:pStyle w:val="af0"/>
        <w:rPr>
          <w:rtl/>
        </w:rPr>
      </w:pPr>
      <w:r>
        <w:rPr>
          <w:rFonts w:hint="eastAsia"/>
          <w:rtl/>
        </w:rPr>
        <w:t>מגלי</w:t>
      </w:r>
      <w:r>
        <w:rPr>
          <w:rtl/>
        </w:rPr>
        <w:t xml:space="preserve"> והבה (הליכוד):</w:t>
      </w:r>
    </w:p>
    <w:p w14:paraId="40260AE1" w14:textId="77777777" w:rsidR="00000000" w:rsidRDefault="00953ED2">
      <w:pPr>
        <w:pStyle w:val="a0"/>
        <w:rPr>
          <w:rFonts w:hint="cs"/>
          <w:rtl/>
        </w:rPr>
      </w:pPr>
    </w:p>
    <w:p w14:paraId="0E7C1ED3" w14:textId="77777777" w:rsidR="00000000" w:rsidRDefault="00953ED2">
      <w:pPr>
        <w:pStyle w:val="a0"/>
        <w:rPr>
          <w:rFonts w:hint="cs"/>
          <w:rtl/>
        </w:rPr>
      </w:pPr>
      <w:r>
        <w:rPr>
          <w:rFonts w:hint="cs"/>
          <w:rtl/>
        </w:rPr>
        <w:t>אני לא צועק. אני רק מסביר. תפסיק להטיף. תפסיק להטיף.</w:t>
      </w:r>
    </w:p>
    <w:p w14:paraId="4AB74A43" w14:textId="77777777" w:rsidR="00000000" w:rsidRDefault="00953ED2">
      <w:pPr>
        <w:pStyle w:val="a0"/>
        <w:rPr>
          <w:rFonts w:hint="cs"/>
          <w:rtl/>
        </w:rPr>
      </w:pPr>
    </w:p>
    <w:p w14:paraId="74A8BC5C" w14:textId="77777777" w:rsidR="00000000" w:rsidRDefault="00953ED2">
      <w:pPr>
        <w:pStyle w:val="-"/>
        <w:rPr>
          <w:rtl/>
        </w:rPr>
      </w:pPr>
      <w:bookmarkStart w:id="295" w:name="FS000001055T18_05_2005_14_57_24C"/>
      <w:bookmarkEnd w:id="295"/>
      <w:r>
        <w:rPr>
          <w:rFonts w:hint="eastAsia"/>
          <w:rtl/>
        </w:rPr>
        <w:t>אריה</w:t>
      </w:r>
      <w:r>
        <w:rPr>
          <w:rtl/>
        </w:rPr>
        <w:t xml:space="preserve"> אלדד (האיחוד הלאומי - ישראל ביתנו):</w:t>
      </w:r>
    </w:p>
    <w:p w14:paraId="084F1554" w14:textId="77777777" w:rsidR="00000000" w:rsidRDefault="00953ED2">
      <w:pPr>
        <w:pStyle w:val="a0"/>
        <w:rPr>
          <w:rFonts w:hint="cs"/>
          <w:rtl/>
        </w:rPr>
      </w:pPr>
    </w:p>
    <w:p w14:paraId="5CF1ED63" w14:textId="77777777" w:rsidR="00000000" w:rsidRDefault="00953ED2">
      <w:pPr>
        <w:pStyle w:val="a0"/>
        <w:rPr>
          <w:rFonts w:hint="cs"/>
          <w:rtl/>
        </w:rPr>
      </w:pPr>
      <w:r>
        <w:rPr>
          <w:rFonts w:hint="cs"/>
          <w:rtl/>
        </w:rPr>
        <w:t>- - להרוס יישובים ולעקור יישובים ברשעות ולגרש את האנשים מהם בלי לתת להם פתרונות - זו רשעות, ואין לזה שו</w:t>
      </w:r>
      <w:r>
        <w:rPr>
          <w:rFonts w:hint="cs"/>
          <w:rtl/>
        </w:rPr>
        <w:t xml:space="preserve">ם קשר לכמה זכויות - - -  </w:t>
      </w:r>
    </w:p>
    <w:p w14:paraId="482CDFCF" w14:textId="77777777" w:rsidR="00000000" w:rsidRDefault="00953ED2">
      <w:pPr>
        <w:pStyle w:val="a0"/>
        <w:rPr>
          <w:rFonts w:hint="cs"/>
          <w:rtl/>
        </w:rPr>
      </w:pPr>
    </w:p>
    <w:p w14:paraId="7C92D0CD" w14:textId="77777777" w:rsidR="00000000" w:rsidRDefault="00953ED2">
      <w:pPr>
        <w:pStyle w:val="af0"/>
        <w:rPr>
          <w:rtl/>
        </w:rPr>
      </w:pPr>
      <w:r>
        <w:rPr>
          <w:rFonts w:hint="eastAsia"/>
          <w:rtl/>
        </w:rPr>
        <w:t>מגלי</w:t>
      </w:r>
      <w:r>
        <w:rPr>
          <w:rtl/>
        </w:rPr>
        <w:t xml:space="preserve"> והבה (הליכוד):</w:t>
      </w:r>
    </w:p>
    <w:p w14:paraId="2761490D" w14:textId="77777777" w:rsidR="00000000" w:rsidRDefault="00953ED2">
      <w:pPr>
        <w:pStyle w:val="a0"/>
        <w:rPr>
          <w:rFonts w:hint="cs"/>
          <w:rtl/>
        </w:rPr>
      </w:pPr>
    </w:p>
    <w:p w14:paraId="5A3C45DF" w14:textId="77777777" w:rsidR="00000000" w:rsidRDefault="00953ED2">
      <w:pPr>
        <w:pStyle w:val="a0"/>
        <w:rPr>
          <w:rFonts w:hint="cs"/>
          <w:rtl/>
        </w:rPr>
      </w:pPr>
      <w:r>
        <w:rPr>
          <w:rFonts w:hint="cs"/>
          <w:rtl/>
        </w:rPr>
        <w:t>- - -</w:t>
      </w:r>
    </w:p>
    <w:p w14:paraId="55516728" w14:textId="77777777" w:rsidR="00000000" w:rsidRDefault="00953ED2">
      <w:pPr>
        <w:pStyle w:val="a0"/>
        <w:rPr>
          <w:rFonts w:hint="cs"/>
          <w:rtl/>
        </w:rPr>
      </w:pPr>
    </w:p>
    <w:p w14:paraId="2EEF5FFF" w14:textId="77777777" w:rsidR="00000000" w:rsidRDefault="00953ED2">
      <w:pPr>
        <w:pStyle w:val="-"/>
        <w:rPr>
          <w:rtl/>
        </w:rPr>
      </w:pPr>
      <w:bookmarkStart w:id="296" w:name="FS000001055T18_05_2005_14_59_19C"/>
      <w:bookmarkEnd w:id="296"/>
      <w:r>
        <w:rPr>
          <w:rFonts w:hint="eastAsia"/>
          <w:rtl/>
        </w:rPr>
        <w:t>אריה</w:t>
      </w:r>
      <w:r>
        <w:rPr>
          <w:rtl/>
        </w:rPr>
        <w:t xml:space="preserve"> אלדד (האיחוד הלאומי - ישראל ביתנו):</w:t>
      </w:r>
    </w:p>
    <w:p w14:paraId="304273C8" w14:textId="77777777" w:rsidR="00000000" w:rsidRDefault="00953ED2">
      <w:pPr>
        <w:pStyle w:val="a0"/>
        <w:rPr>
          <w:rFonts w:hint="cs"/>
          <w:rtl/>
        </w:rPr>
      </w:pPr>
    </w:p>
    <w:p w14:paraId="006097B4" w14:textId="77777777" w:rsidR="00000000" w:rsidRDefault="00953ED2">
      <w:pPr>
        <w:pStyle w:val="a0"/>
        <w:rPr>
          <w:rFonts w:hint="cs"/>
          <w:rtl/>
        </w:rPr>
      </w:pPr>
      <w:r>
        <w:rPr>
          <w:rFonts w:hint="cs"/>
          <w:rtl/>
        </w:rPr>
        <w:t>גם מי שתרם לבתי-יתומים כל חייו ורצח יתום לאחר מכן, הוא עדיין רוצח. כל מה שעשה אדם בעבר אינו פוטר אותו מאחריות פלילית ומאחריות מוסרית למה שהוא עושה היום.</w:t>
      </w:r>
    </w:p>
    <w:p w14:paraId="14A871EA" w14:textId="77777777" w:rsidR="00000000" w:rsidRDefault="00953ED2">
      <w:pPr>
        <w:pStyle w:val="a0"/>
        <w:rPr>
          <w:rFonts w:hint="cs"/>
          <w:rtl/>
        </w:rPr>
      </w:pPr>
    </w:p>
    <w:p w14:paraId="1D26E737" w14:textId="77777777" w:rsidR="00000000" w:rsidRDefault="00953ED2">
      <w:pPr>
        <w:pStyle w:val="af0"/>
        <w:rPr>
          <w:rtl/>
        </w:rPr>
      </w:pPr>
      <w:r>
        <w:rPr>
          <w:rFonts w:hint="eastAsia"/>
          <w:rtl/>
        </w:rPr>
        <w:t>מגלי</w:t>
      </w:r>
      <w:r>
        <w:rPr>
          <w:rtl/>
        </w:rPr>
        <w:t xml:space="preserve"> </w:t>
      </w:r>
      <w:r>
        <w:rPr>
          <w:rtl/>
        </w:rPr>
        <w:t>והבה (הליכוד):</w:t>
      </w:r>
    </w:p>
    <w:p w14:paraId="7880FC94" w14:textId="77777777" w:rsidR="00000000" w:rsidRDefault="00953ED2">
      <w:pPr>
        <w:pStyle w:val="a0"/>
        <w:rPr>
          <w:rFonts w:hint="cs"/>
          <w:rtl/>
        </w:rPr>
      </w:pPr>
    </w:p>
    <w:p w14:paraId="0766B6C0" w14:textId="77777777" w:rsidR="00000000" w:rsidRDefault="00953ED2">
      <w:pPr>
        <w:pStyle w:val="a0"/>
        <w:rPr>
          <w:rFonts w:hint="cs"/>
          <w:rtl/>
        </w:rPr>
      </w:pPr>
      <w:r>
        <w:rPr>
          <w:rFonts w:hint="cs"/>
          <w:rtl/>
        </w:rPr>
        <w:t>אל תסית. אל תסית. זה מה שאתה עושה - - -</w:t>
      </w:r>
    </w:p>
    <w:p w14:paraId="0A7D9655" w14:textId="77777777" w:rsidR="00000000" w:rsidRDefault="00953ED2">
      <w:pPr>
        <w:pStyle w:val="a0"/>
        <w:rPr>
          <w:rFonts w:hint="cs"/>
          <w:rtl/>
        </w:rPr>
      </w:pPr>
    </w:p>
    <w:p w14:paraId="0EFCDF4C" w14:textId="77777777" w:rsidR="00000000" w:rsidRDefault="00953ED2">
      <w:pPr>
        <w:pStyle w:val="-"/>
        <w:rPr>
          <w:rtl/>
        </w:rPr>
      </w:pPr>
      <w:bookmarkStart w:id="297" w:name="FS000001055T18_05_2005_15_03_59C"/>
      <w:bookmarkEnd w:id="297"/>
      <w:r>
        <w:rPr>
          <w:rFonts w:hint="eastAsia"/>
          <w:rtl/>
        </w:rPr>
        <w:t>אריה</w:t>
      </w:r>
      <w:r>
        <w:rPr>
          <w:rtl/>
        </w:rPr>
        <w:t xml:space="preserve"> אלדד (האיחוד הלאומי - ישראל ביתנו):</w:t>
      </w:r>
    </w:p>
    <w:p w14:paraId="160F24BA" w14:textId="77777777" w:rsidR="00000000" w:rsidRDefault="00953ED2">
      <w:pPr>
        <w:pStyle w:val="a0"/>
        <w:rPr>
          <w:rFonts w:hint="cs"/>
          <w:rtl/>
        </w:rPr>
      </w:pPr>
    </w:p>
    <w:p w14:paraId="5E00BD4C" w14:textId="77777777" w:rsidR="00000000" w:rsidRDefault="00953ED2">
      <w:pPr>
        <w:pStyle w:val="a0"/>
        <w:rPr>
          <w:rFonts w:hint="cs"/>
          <w:rtl/>
        </w:rPr>
      </w:pPr>
      <w:r>
        <w:rPr>
          <w:rFonts w:hint="cs"/>
          <w:rtl/>
        </w:rPr>
        <w:t>אתה רשאי לומר על אדם שעושה היום מעשה פשע שזכות מעשיו הקודמים לא עומדת לו.</w:t>
      </w:r>
    </w:p>
    <w:p w14:paraId="5D6B029F" w14:textId="77777777" w:rsidR="00000000" w:rsidRDefault="00953ED2">
      <w:pPr>
        <w:pStyle w:val="a0"/>
        <w:rPr>
          <w:rFonts w:hint="cs"/>
          <w:rtl/>
        </w:rPr>
      </w:pPr>
      <w:bookmarkStart w:id="298" w:name="FS000001055T18_05_2005_15_03_19C"/>
      <w:bookmarkEnd w:id="298"/>
    </w:p>
    <w:p w14:paraId="6D506AD2" w14:textId="77777777" w:rsidR="00000000" w:rsidRDefault="00953ED2">
      <w:pPr>
        <w:pStyle w:val="a0"/>
        <w:rPr>
          <w:rFonts w:hint="cs"/>
          <w:rtl/>
        </w:rPr>
      </w:pPr>
      <w:r>
        <w:rPr>
          <w:rFonts w:hint="cs"/>
          <w:rtl/>
        </w:rPr>
        <w:t>עכשיו נזכרים שצריך להקים להם יישובים? עכשיו עומדים מול המצלמות ומנפנפים בידיים? עכ</w:t>
      </w:r>
      <w:r>
        <w:rPr>
          <w:rFonts w:hint="cs"/>
          <w:rtl/>
        </w:rPr>
        <w:t xml:space="preserve">שיו אומרים: תעלו, תיישרו את השטח? לא יודעים שצריך קודם תכנון, חקיקה ואישורים? לא, הכול מצג שווא, הכול זריית חול בעיניים. מהחול שנשאר בניצנים - זורים אותו בעינינו, כדי שנאמין שבאמת מתכוונים לעזור לאנשים האלה. </w:t>
      </w:r>
    </w:p>
    <w:p w14:paraId="411EEB0E" w14:textId="77777777" w:rsidR="00000000" w:rsidRDefault="00953ED2">
      <w:pPr>
        <w:pStyle w:val="a0"/>
        <w:rPr>
          <w:rFonts w:hint="cs"/>
          <w:rtl/>
        </w:rPr>
      </w:pPr>
    </w:p>
    <w:p w14:paraId="5A2C6029" w14:textId="77777777" w:rsidR="00000000" w:rsidRDefault="00953ED2">
      <w:pPr>
        <w:pStyle w:val="a0"/>
        <w:rPr>
          <w:rFonts w:hint="cs"/>
          <w:rtl/>
        </w:rPr>
      </w:pPr>
      <w:r>
        <w:rPr>
          <w:rFonts w:hint="cs"/>
          <w:rtl/>
        </w:rPr>
        <w:t>אם מישהו באמת היה מתכוון להעביר אותם כחטיבה אח</w:t>
      </w:r>
      <w:r>
        <w:rPr>
          <w:rFonts w:hint="cs"/>
          <w:rtl/>
        </w:rPr>
        <w:t xml:space="preserve">ת, כיישוב אחד, למקום מושבם, אז היה דוחה את התוכנית הזאת עד שיהיה להם יישוב ויוכלו לעבור לבתיהם. אבל אין שום כוונה לעשות זאת כמובן, כי יש איזה תאריך קדוש, שלא ברור מאיפה הוא נולד ומאיפה הוא נוצר, שאם לא יעמדו בו יתחולל שינוי קוסמי - השמש תתחיל להסתובב סביב </w:t>
      </w:r>
      <w:r>
        <w:rPr>
          <w:rFonts w:hint="cs"/>
          <w:rtl/>
        </w:rPr>
        <w:t>כדור-הארץ ולא להיפך. יקרה משהו אם היישוב שנועד לעקירתם וליישובם מחדש של האנשים יהיה במקום ויהיה מוכן.</w:t>
      </w:r>
    </w:p>
    <w:p w14:paraId="7371EA32" w14:textId="77777777" w:rsidR="00000000" w:rsidRDefault="00953ED2">
      <w:pPr>
        <w:pStyle w:val="a0"/>
        <w:rPr>
          <w:rFonts w:hint="cs"/>
          <w:rtl/>
        </w:rPr>
      </w:pPr>
    </w:p>
    <w:p w14:paraId="7432702E" w14:textId="77777777" w:rsidR="00000000" w:rsidRDefault="00953ED2">
      <w:pPr>
        <w:pStyle w:val="a0"/>
        <w:rPr>
          <w:rFonts w:hint="cs"/>
          <w:rtl/>
        </w:rPr>
      </w:pPr>
      <w:r>
        <w:rPr>
          <w:rFonts w:hint="cs"/>
          <w:rtl/>
        </w:rPr>
        <w:t>באים ואומרים לנו: אבל התושבים לא משתפים פעולה, ולכן לא יהיה אפשר להקים את היישובים בזמן. אל תאמינו. לפני שבעה חודשים הועלה בוועדות רעיון ניצנים על-ידי נצ</w:t>
      </w:r>
      <w:r>
        <w:rPr>
          <w:rFonts w:hint="cs"/>
          <w:rtl/>
        </w:rPr>
        <w:t>יגי המתיישבים - להעביר אותם ליישוב באזור אחד כחטיבה אחת. מה נעשה? אפס. שום דבר לא נעשה.</w:t>
      </w:r>
    </w:p>
    <w:p w14:paraId="4E0683D4" w14:textId="77777777" w:rsidR="00000000" w:rsidRDefault="00953ED2">
      <w:pPr>
        <w:pStyle w:val="a0"/>
        <w:rPr>
          <w:rFonts w:hint="cs"/>
          <w:rtl/>
        </w:rPr>
      </w:pPr>
    </w:p>
    <w:p w14:paraId="6AFC443D" w14:textId="77777777" w:rsidR="00000000" w:rsidRDefault="00953ED2">
      <w:pPr>
        <w:pStyle w:val="af0"/>
        <w:rPr>
          <w:rtl/>
        </w:rPr>
      </w:pPr>
      <w:r>
        <w:rPr>
          <w:rFonts w:hint="eastAsia"/>
          <w:rtl/>
        </w:rPr>
        <w:t>יורי</w:t>
      </w:r>
      <w:r>
        <w:rPr>
          <w:rtl/>
        </w:rPr>
        <w:t xml:space="preserve"> שטרן (האיחוד הלאומי - ישראל ביתנו):</w:t>
      </w:r>
    </w:p>
    <w:p w14:paraId="6AD2CB66" w14:textId="77777777" w:rsidR="00000000" w:rsidRDefault="00953ED2">
      <w:pPr>
        <w:pStyle w:val="a0"/>
        <w:rPr>
          <w:rFonts w:hint="cs"/>
          <w:rtl/>
        </w:rPr>
      </w:pPr>
    </w:p>
    <w:p w14:paraId="33D1EFFB" w14:textId="77777777" w:rsidR="00000000" w:rsidRDefault="00953ED2">
      <w:pPr>
        <w:pStyle w:val="a0"/>
        <w:rPr>
          <w:rFonts w:hint="cs"/>
          <w:rtl/>
        </w:rPr>
      </w:pPr>
      <w:r>
        <w:rPr>
          <w:rFonts w:hint="cs"/>
          <w:rtl/>
        </w:rPr>
        <w:t>בשיא אמר לשכוח מזה. יש לו שם - - -</w:t>
      </w:r>
    </w:p>
    <w:p w14:paraId="17F047A1" w14:textId="77777777" w:rsidR="00000000" w:rsidRDefault="00953ED2">
      <w:pPr>
        <w:pStyle w:val="a0"/>
        <w:rPr>
          <w:rFonts w:hint="cs"/>
          <w:rtl/>
        </w:rPr>
      </w:pPr>
    </w:p>
    <w:p w14:paraId="77F89DFD" w14:textId="77777777" w:rsidR="00000000" w:rsidRDefault="00953ED2">
      <w:pPr>
        <w:pStyle w:val="-"/>
        <w:rPr>
          <w:rtl/>
        </w:rPr>
      </w:pPr>
      <w:bookmarkStart w:id="299" w:name="FS000001055T18_05_2005_15_00_50C"/>
      <w:bookmarkEnd w:id="299"/>
      <w:r>
        <w:rPr>
          <w:rFonts w:hint="eastAsia"/>
          <w:rtl/>
        </w:rPr>
        <w:t>אריה</w:t>
      </w:r>
      <w:r>
        <w:rPr>
          <w:rtl/>
        </w:rPr>
        <w:t xml:space="preserve"> אלדד (האיחוד הלאומי - ישראל ביתנו):</w:t>
      </w:r>
    </w:p>
    <w:p w14:paraId="17D1DD16" w14:textId="77777777" w:rsidR="00000000" w:rsidRDefault="00953ED2">
      <w:pPr>
        <w:pStyle w:val="a0"/>
        <w:rPr>
          <w:rFonts w:hint="cs"/>
          <w:rtl/>
        </w:rPr>
      </w:pPr>
    </w:p>
    <w:p w14:paraId="691B574D" w14:textId="77777777" w:rsidR="00000000" w:rsidRDefault="00953ED2">
      <w:pPr>
        <w:pStyle w:val="a0"/>
        <w:rPr>
          <w:rFonts w:hint="cs"/>
          <w:rtl/>
        </w:rPr>
      </w:pPr>
      <w:r>
        <w:rPr>
          <w:rFonts w:hint="cs"/>
          <w:rtl/>
        </w:rPr>
        <w:t xml:space="preserve">אני לא יודע מה העניין של יונתן בשיא בעניין הזה </w:t>
      </w:r>
      <w:r>
        <w:rPr>
          <w:rFonts w:hint="cs"/>
          <w:rtl/>
        </w:rPr>
        <w:t>- האם יש ניגוד עניינים או לא - אנחנו ביקשנו לראות את הסכם ניגוד העניינים שהוא חתום עליו, כשהבאנו אותו לדון בְּוועדה, וסירבו להראות לנו את זה מטעמי צנעת הפרט. אז אינני יודע אם יש כאן עניין של ניגוד עניינים פרטי או לא, אבל לא זה הנושא באמת.</w:t>
      </w:r>
    </w:p>
    <w:p w14:paraId="58F11BA8" w14:textId="77777777" w:rsidR="00000000" w:rsidRDefault="00953ED2">
      <w:pPr>
        <w:pStyle w:val="a0"/>
        <w:rPr>
          <w:rFonts w:hint="cs"/>
          <w:rtl/>
        </w:rPr>
      </w:pPr>
    </w:p>
    <w:p w14:paraId="34BEF172" w14:textId="77777777" w:rsidR="00000000" w:rsidRDefault="00953ED2">
      <w:pPr>
        <w:pStyle w:val="a0"/>
        <w:rPr>
          <w:rFonts w:hint="cs"/>
          <w:rtl/>
        </w:rPr>
      </w:pPr>
      <w:r>
        <w:rPr>
          <w:rFonts w:hint="cs"/>
          <w:rtl/>
        </w:rPr>
        <w:t xml:space="preserve"> נדמה לי שמינהלת</w:t>
      </w:r>
      <w:r>
        <w:rPr>
          <w:rFonts w:hint="cs"/>
          <w:rtl/>
        </w:rPr>
        <w:t xml:space="preserve"> סל"ע הזאת הוכחה כמינהלה שאיננה מביאה תועלת לא רק לא למתיישבים - היא הוקמה כביכול למענם - אלא גם לא לממשלה שהקימה אותה. ראש הממשלה בא אתמול מול המצלמות ועושה מצג שווא של כעס אמיתי על אנשי משרד הביטחון: איך זה שלפני חודש הוא אמר ליישר את השטח והשטח עוד לא י</w:t>
      </w:r>
      <w:r>
        <w:rPr>
          <w:rFonts w:hint="cs"/>
          <w:rtl/>
        </w:rPr>
        <w:t>שר? הוא כועס עליהם למה זה עוד לא קרה.</w:t>
      </w:r>
    </w:p>
    <w:p w14:paraId="1C416E18" w14:textId="77777777" w:rsidR="00000000" w:rsidRDefault="00953ED2">
      <w:pPr>
        <w:pStyle w:val="a0"/>
        <w:rPr>
          <w:rFonts w:hint="cs"/>
          <w:rtl/>
        </w:rPr>
      </w:pPr>
    </w:p>
    <w:p w14:paraId="152953BB" w14:textId="77777777" w:rsidR="00000000" w:rsidRDefault="00953ED2">
      <w:pPr>
        <w:pStyle w:val="af1"/>
        <w:rPr>
          <w:rtl/>
        </w:rPr>
      </w:pPr>
      <w:r>
        <w:rPr>
          <w:rFonts w:hint="eastAsia"/>
          <w:rtl/>
        </w:rPr>
        <w:t>היו</w:t>
      </w:r>
      <w:r>
        <w:rPr>
          <w:rtl/>
        </w:rPr>
        <w:t>"ר יולי-יואל אדלשטיין:</w:t>
      </w:r>
    </w:p>
    <w:p w14:paraId="6D7DEB92" w14:textId="77777777" w:rsidR="00000000" w:rsidRDefault="00953ED2">
      <w:pPr>
        <w:pStyle w:val="a0"/>
        <w:rPr>
          <w:rFonts w:hint="cs"/>
          <w:rtl/>
        </w:rPr>
      </w:pPr>
    </w:p>
    <w:p w14:paraId="12C33A8D" w14:textId="77777777" w:rsidR="00000000" w:rsidRDefault="00953ED2">
      <w:pPr>
        <w:pStyle w:val="a0"/>
        <w:rPr>
          <w:rFonts w:hint="cs"/>
          <w:rtl/>
        </w:rPr>
      </w:pPr>
      <w:r>
        <w:rPr>
          <w:rFonts w:hint="cs"/>
          <w:rtl/>
        </w:rPr>
        <w:t>אדוני, נא לסיים.</w:t>
      </w:r>
    </w:p>
    <w:p w14:paraId="66A9E619" w14:textId="77777777" w:rsidR="00000000" w:rsidRDefault="00953ED2">
      <w:pPr>
        <w:pStyle w:val="a0"/>
        <w:rPr>
          <w:rFonts w:hint="cs"/>
          <w:rtl/>
        </w:rPr>
      </w:pPr>
    </w:p>
    <w:p w14:paraId="1EED33BC" w14:textId="77777777" w:rsidR="00000000" w:rsidRDefault="00953ED2">
      <w:pPr>
        <w:pStyle w:val="-"/>
        <w:rPr>
          <w:rtl/>
        </w:rPr>
      </w:pPr>
      <w:bookmarkStart w:id="300" w:name="FS000001055T18_05_2005_15_08_19C"/>
      <w:bookmarkEnd w:id="300"/>
      <w:r>
        <w:rPr>
          <w:rFonts w:hint="eastAsia"/>
          <w:rtl/>
        </w:rPr>
        <w:t>אריה</w:t>
      </w:r>
      <w:r>
        <w:rPr>
          <w:rtl/>
        </w:rPr>
        <w:t xml:space="preserve"> אלדד (האיחוד הלאומי - ישראל ביתנו):</w:t>
      </w:r>
    </w:p>
    <w:p w14:paraId="0CE6874C" w14:textId="77777777" w:rsidR="00000000" w:rsidRDefault="00953ED2">
      <w:pPr>
        <w:pStyle w:val="a0"/>
        <w:rPr>
          <w:rFonts w:hint="cs"/>
          <w:rtl/>
        </w:rPr>
      </w:pPr>
    </w:p>
    <w:p w14:paraId="02E1137A" w14:textId="77777777" w:rsidR="00000000" w:rsidRDefault="00953ED2">
      <w:pPr>
        <w:pStyle w:val="a0"/>
        <w:rPr>
          <w:rFonts w:hint="cs"/>
          <w:rtl/>
        </w:rPr>
      </w:pPr>
      <w:r>
        <w:rPr>
          <w:rFonts w:hint="cs"/>
          <w:rtl/>
        </w:rPr>
        <w:t>אדוני היושב-ראש, אני מסיים. מי שקרא אתמול את המאמר של דן מרגלית ואמנון דנקנר צריך להגיע למסקנה שאסור לתת לשלטון מושחת להחליט בשביל</w:t>
      </w:r>
      <w:r>
        <w:rPr>
          <w:rFonts w:hint="cs"/>
          <w:rtl/>
        </w:rPr>
        <w:t>נו, לנהל אותנו, ואפילו לא לבצע עבור הכנסת הזאת את התוכנית שהיא החליטה עליה. תודה.</w:t>
      </w:r>
    </w:p>
    <w:p w14:paraId="0FB4F0E3" w14:textId="77777777" w:rsidR="00000000" w:rsidRDefault="00953ED2">
      <w:pPr>
        <w:pStyle w:val="af1"/>
        <w:rPr>
          <w:rtl/>
        </w:rPr>
      </w:pPr>
    </w:p>
    <w:p w14:paraId="2B89E579" w14:textId="77777777" w:rsidR="00000000" w:rsidRDefault="00953ED2">
      <w:pPr>
        <w:pStyle w:val="af1"/>
        <w:rPr>
          <w:rtl/>
        </w:rPr>
      </w:pPr>
      <w:r>
        <w:rPr>
          <w:rFonts w:hint="eastAsia"/>
          <w:rtl/>
        </w:rPr>
        <w:t>היו</w:t>
      </w:r>
      <w:r>
        <w:rPr>
          <w:rtl/>
        </w:rPr>
        <w:t>"ר יולי-יואל אדלשטיין:</w:t>
      </w:r>
    </w:p>
    <w:p w14:paraId="6435157E" w14:textId="77777777" w:rsidR="00000000" w:rsidRDefault="00953ED2">
      <w:pPr>
        <w:pStyle w:val="a0"/>
        <w:rPr>
          <w:rFonts w:hint="cs"/>
          <w:rtl/>
        </w:rPr>
      </w:pPr>
    </w:p>
    <w:p w14:paraId="63866800" w14:textId="77777777" w:rsidR="00000000" w:rsidRDefault="00953ED2">
      <w:pPr>
        <w:pStyle w:val="a0"/>
        <w:rPr>
          <w:rFonts w:hint="cs"/>
          <w:rtl/>
        </w:rPr>
      </w:pPr>
      <w:r>
        <w:rPr>
          <w:rFonts w:hint="cs"/>
          <w:rtl/>
        </w:rPr>
        <w:t>תודה רבה לחבר הכנסת פרופסור אלדד. תשיב על הצעתו, הצעה רגילה, השרה ציפי לבני. עשר דקות עומדות גם לרשותה.</w:t>
      </w:r>
    </w:p>
    <w:p w14:paraId="3650B10D" w14:textId="77777777" w:rsidR="00000000" w:rsidRDefault="00953ED2">
      <w:pPr>
        <w:pStyle w:val="a0"/>
        <w:rPr>
          <w:rFonts w:hint="cs"/>
          <w:rtl/>
        </w:rPr>
      </w:pPr>
    </w:p>
    <w:p w14:paraId="50A50C86" w14:textId="77777777" w:rsidR="00000000" w:rsidRDefault="00953ED2">
      <w:pPr>
        <w:pStyle w:val="a"/>
        <w:rPr>
          <w:rtl/>
        </w:rPr>
      </w:pPr>
      <w:bookmarkStart w:id="301" w:name="FS000000469T18_05_2005_15_09_34"/>
      <w:bookmarkStart w:id="302" w:name="_Toc118183637"/>
      <w:bookmarkEnd w:id="301"/>
      <w:r>
        <w:rPr>
          <w:rFonts w:hint="eastAsia"/>
          <w:rtl/>
        </w:rPr>
        <w:t>שרת</w:t>
      </w:r>
      <w:r>
        <w:rPr>
          <w:rtl/>
        </w:rPr>
        <w:t xml:space="preserve"> המשפטים ציפי לבני:</w:t>
      </w:r>
      <w:bookmarkEnd w:id="302"/>
    </w:p>
    <w:p w14:paraId="66DE517C" w14:textId="77777777" w:rsidR="00000000" w:rsidRDefault="00953ED2">
      <w:pPr>
        <w:pStyle w:val="a0"/>
        <w:rPr>
          <w:rFonts w:hint="cs"/>
          <w:rtl/>
        </w:rPr>
      </w:pPr>
    </w:p>
    <w:p w14:paraId="79E8F5F5" w14:textId="77777777" w:rsidR="00000000" w:rsidRDefault="00953ED2">
      <w:pPr>
        <w:pStyle w:val="a0"/>
        <w:rPr>
          <w:rFonts w:hint="cs"/>
          <w:rtl/>
        </w:rPr>
      </w:pPr>
      <w:r>
        <w:rPr>
          <w:rFonts w:hint="cs"/>
          <w:rtl/>
        </w:rPr>
        <w:t xml:space="preserve">אדוני היושב-ראש, </w:t>
      </w:r>
      <w:r>
        <w:rPr>
          <w:rFonts w:hint="cs"/>
          <w:rtl/>
        </w:rPr>
        <w:t>כנסת נכבדה, אני תמכתי ועדיין תומכת בתוכנית ההתנתקות, ואני  גם חושבת ומאמינה שמחובתנו, מחובת הממשלה, לעשות את התהליך - אני לא רוצה להגיד "קל יותר" כי קל זה לא הולך להיות מבחינת אף אחד מהמתיישבים, אבל להקל אותו ככל שניתן.</w:t>
      </w:r>
    </w:p>
    <w:p w14:paraId="7930B821" w14:textId="77777777" w:rsidR="00000000" w:rsidRDefault="00953ED2">
      <w:pPr>
        <w:pStyle w:val="a0"/>
        <w:rPr>
          <w:rFonts w:hint="cs"/>
          <w:rtl/>
        </w:rPr>
      </w:pPr>
    </w:p>
    <w:p w14:paraId="5D14BB34" w14:textId="77777777" w:rsidR="00000000" w:rsidRDefault="00953ED2">
      <w:pPr>
        <w:pStyle w:val="a0"/>
        <w:rPr>
          <w:rFonts w:hint="cs"/>
          <w:rtl/>
        </w:rPr>
      </w:pPr>
      <w:r>
        <w:rPr>
          <w:rFonts w:hint="cs"/>
          <w:rtl/>
        </w:rPr>
        <w:t>הזכויות של כל מתיישב נקבעו בחוק. הי</w:t>
      </w:r>
      <w:r>
        <w:rPr>
          <w:rFonts w:hint="cs"/>
          <w:rtl/>
        </w:rPr>
        <w:t>ו דיונים בוועדות כאן בכנסת, ובמהלך הדיונים שיפרה הכנסת את הטיוטה הראשונית שהניחה הממשלה. בעצם, כל מתיישב, זכותו קבועה לו בחוק. אין זכות קבועה בחוק למתיישבים לעבור לגור ביחד, להיות ביחד, להרים את גוש-קטיף ולהעבירו למקום אחר, ובוודאי לא להתיישב בניצנים. למרו</w:t>
      </w:r>
      <w:r>
        <w:rPr>
          <w:rFonts w:hint="cs"/>
          <w:rtl/>
        </w:rPr>
        <w:t>ת זאת, מאחר שבאמת בתקופה מסוימת לא היה תהליך הידברות, אולם לאחר מכן אני נפגשתי עם חלק מהמתיישבים והובהר לי שיש חשיבות בעיניהם, בעיני אותו חלק שנפגשתי אתו, להתיישבות שהיא התיישבות קהילתית, וניצנים היא האופציה המועדפת עליהם, אני לפחות חשבתי שמחובתנו לעשות את</w:t>
      </w:r>
      <w:r>
        <w:rPr>
          <w:rFonts w:hint="cs"/>
          <w:rtl/>
        </w:rPr>
        <w:t xml:space="preserve"> הניסיון ולייצר למתיישבים את אותה חלופה שהם רוצים ליום שאחרי, תוך כדי הבהרה שכמובן בתהליך הזה המחלוקת בדבר שאלת עצם ההתנתקות היא מחלוקת שתישאר קיימת, והיא קיימת. </w:t>
      </w:r>
    </w:p>
    <w:p w14:paraId="7F5EA569" w14:textId="77777777" w:rsidR="00000000" w:rsidRDefault="00953ED2">
      <w:pPr>
        <w:pStyle w:val="a0"/>
        <w:rPr>
          <w:rFonts w:hint="cs"/>
          <w:rtl/>
        </w:rPr>
      </w:pPr>
    </w:p>
    <w:p w14:paraId="6CFCA015" w14:textId="77777777" w:rsidR="00000000" w:rsidRDefault="00953ED2">
      <w:pPr>
        <w:pStyle w:val="a0"/>
        <w:rPr>
          <w:rFonts w:hint="cs"/>
          <w:rtl/>
        </w:rPr>
      </w:pPr>
      <w:r>
        <w:rPr>
          <w:rFonts w:hint="cs"/>
          <w:rtl/>
        </w:rPr>
        <w:t>אני לא חושבת שאיזה  תהליך שבו אנשים, ובדין ובצדק, חושבים על היום שאחרי הופך אותם כבר למסכימי</w:t>
      </w:r>
      <w:r>
        <w:rPr>
          <w:rFonts w:hint="cs"/>
          <w:rtl/>
        </w:rPr>
        <w:t>ם לתוכנית. זו איננה הכוונה ואיננה היומרה, וכך גם ניהלנו את הדיונים. במסגרת התהליך הזה התקיימו אצלי דיונים, שבהם הובהרו העקרונות האלה.</w:t>
      </w:r>
    </w:p>
    <w:p w14:paraId="3296380C" w14:textId="77777777" w:rsidR="00000000" w:rsidRDefault="00953ED2">
      <w:pPr>
        <w:pStyle w:val="a0"/>
        <w:rPr>
          <w:rFonts w:hint="cs"/>
          <w:rtl/>
        </w:rPr>
      </w:pPr>
    </w:p>
    <w:p w14:paraId="47F0E5EC" w14:textId="77777777" w:rsidR="00000000" w:rsidRDefault="00953ED2">
      <w:pPr>
        <w:pStyle w:val="a0"/>
        <w:rPr>
          <w:rFonts w:hint="cs"/>
          <w:rtl/>
        </w:rPr>
      </w:pPr>
      <w:r>
        <w:rPr>
          <w:rFonts w:hint="cs"/>
          <w:rtl/>
        </w:rPr>
        <w:t>הנושא הזה עלה כאופציה שהחוק מאפשר לעשות אותה, אבל הוא איננו מחייב. דהיינו, על-פי החוק, על-פי סעיף 85 לחוק, יש אפשרות להגי</w:t>
      </w:r>
      <w:r>
        <w:rPr>
          <w:rFonts w:hint="cs"/>
          <w:rtl/>
        </w:rPr>
        <w:t>ע להסכמות עם מתיישבים, וכך נוהל הדיון, ובמסגרתו ביקשנו לנסות ולייצר משהו שדומה ככל שניתן למה שהמתיישבים רוצים. רק שכדי לדעת מה הם רוצים, צריך לדבר. ניהלנו תהליכים עם כמה קבוצות, עם כמה עורכי-דין, עם כמה קבוצות של מתיישבים, ולפחות מצד אחת מהקבוצות קיבלנו אי</w:t>
      </w:r>
      <w:r>
        <w:rPr>
          <w:rFonts w:hint="cs"/>
          <w:rtl/>
        </w:rPr>
        <w:t>שור דרך עורך-הדין שמדובר על 426 משפחות, ולהן באמת גם נוכל לייצר את המגורים הזמניים.</w:t>
      </w:r>
    </w:p>
    <w:p w14:paraId="7FB16619" w14:textId="77777777" w:rsidR="00000000" w:rsidRDefault="00953ED2">
      <w:pPr>
        <w:pStyle w:val="a0"/>
        <w:rPr>
          <w:rFonts w:hint="cs"/>
          <w:rtl/>
        </w:rPr>
      </w:pPr>
    </w:p>
    <w:p w14:paraId="53A6C557" w14:textId="77777777" w:rsidR="00000000" w:rsidRDefault="00953ED2">
      <w:pPr>
        <w:pStyle w:val="a0"/>
        <w:rPr>
          <w:rFonts w:hint="cs"/>
          <w:rtl/>
        </w:rPr>
      </w:pPr>
      <w:r>
        <w:rPr>
          <w:rFonts w:hint="cs"/>
          <w:rtl/>
        </w:rPr>
        <w:t>היום הבהרתי ביחס לאחרים, ואני מבינה את ההיסוס שקיים אצל חלק, את ההתלבטות, ואני לא באה באיזו, חס וחלילה, אמירה של "אם לא - אז". אבל אני חושבת שמחובתי, דווקא כדי להראות את ה</w:t>
      </w:r>
      <w:r>
        <w:rPr>
          <w:rFonts w:hint="cs"/>
          <w:rtl/>
        </w:rPr>
        <w:t>שקיפות שבה עובדת הממשלה, לומר שכדי לייצר את המגורים הקבוצתיים בתקופת הביניים - דבר שהחוק לא מחייב - צריך זמן.</w:t>
      </w:r>
    </w:p>
    <w:p w14:paraId="3FED88FA" w14:textId="77777777" w:rsidR="00000000" w:rsidRDefault="00953ED2">
      <w:pPr>
        <w:pStyle w:val="a0"/>
        <w:rPr>
          <w:rtl/>
        </w:rPr>
      </w:pPr>
    </w:p>
    <w:p w14:paraId="16ACA7A7" w14:textId="77777777" w:rsidR="00000000" w:rsidRDefault="00953ED2">
      <w:pPr>
        <w:pStyle w:val="a0"/>
        <w:rPr>
          <w:rFonts w:hint="cs"/>
          <w:rtl/>
        </w:rPr>
      </w:pPr>
      <w:r>
        <w:rPr>
          <w:rFonts w:hint="cs"/>
          <w:rtl/>
        </w:rPr>
        <w:t>אומר חבר הכנסת אלדד: האם התאריך קדוש? כשאני מבינה שבמהלך התקופה, מאחר שאנחנו מתדיינים כבר כמה חודשים על הסוגיה הזאת ומאחר ש-</w:t>
      </w:r>
      <w:r>
        <w:rPr>
          <w:rFonts w:hint="cs"/>
        </w:rPr>
        <w:t>x</w:t>
      </w:r>
      <w:r>
        <w:rPr>
          <w:rFonts w:hint="cs"/>
          <w:rtl/>
        </w:rPr>
        <w:t xml:space="preserve"> משפחות כבר הצטרפו -</w:t>
      </w:r>
      <w:r>
        <w:rPr>
          <w:rFonts w:hint="cs"/>
          <w:rtl/>
        </w:rPr>
        <w:t xml:space="preserve"> הדבר שאני לא רוצה שיקרה הוא, שישתמשו בנכונות שלנו לנסות ולהרים את ההתיישבות החלופית לא רק בשלב הקבע, אלא גם בתקופת הביניים, ויאמרו ביום האחרון: עכשיו אנחנו רוצים את זה, ולהשתמש בזה כמנוף לא להשיג באמת חיים קהילתיים, אלא כדי לדחות את התהליך כאיזה מין טקטיק</w:t>
      </w:r>
      <w:r>
        <w:rPr>
          <w:rFonts w:hint="cs"/>
          <w:rtl/>
        </w:rPr>
        <w:t xml:space="preserve">ה. </w:t>
      </w:r>
    </w:p>
    <w:p w14:paraId="78A87A6C" w14:textId="77777777" w:rsidR="00000000" w:rsidRDefault="00953ED2">
      <w:pPr>
        <w:pStyle w:val="a0"/>
        <w:rPr>
          <w:rFonts w:hint="cs"/>
          <w:rtl/>
        </w:rPr>
      </w:pPr>
    </w:p>
    <w:p w14:paraId="726D6962" w14:textId="77777777" w:rsidR="00000000" w:rsidRDefault="00953ED2">
      <w:pPr>
        <w:pStyle w:val="a0"/>
        <w:rPr>
          <w:rFonts w:hint="cs"/>
          <w:rtl/>
        </w:rPr>
      </w:pPr>
      <w:r>
        <w:rPr>
          <w:rFonts w:hint="cs"/>
          <w:rtl/>
        </w:rPr>
        <w:t xml:space="preserve">ולכן, היום הודעתי גם בתקשורת </w:t>
      </w:r>
      <w:r>
        <w:rPr>
          <w:rtl/>
        </w:rPr>
        <w:t>–</w:t>
      </w:r>
      <w:r>
        <w:rPr>
          <w:rFonts w:hint="cs"/>
          <w:rtl/>
        </w:rPr>
        <w:t xml:space="preserve"> וחשבתי שגם נכון לדלג על מתווכים, כי אני לא יודעת מה כל מתיישב בביתו יודע או לא יודע, וגם ביקשתי שזה יופיע בצורה מסודרת בהודעות למתיישבים, שמי שרוצה את התוכנית הזאת, צריך לומר את זה עכשיו. דרך אגב, היא איננה מושלמת, יש לה</w:t>
      </w:r>
      <w:r>
        <w:rPr>
          <w:rFonts w:hint="cs"/>
          <w:rtl/>
        </w:rPr>
        <w:t xml:space="preserve"> יתרונות וחסרונות, אבל מי שרוצה אותה, צריך לומר את זה עכשיו. אחרת, עם כל הרצון הטוב, לא נוכל לספק את המגורים הזמניים. </w:t>
      </w:r>
    </w:p>
    <w:p w14:paraId="6A70C105" w14:textId="77777777" w:rsidR="00000000" w:rsidRDefault="00953ED2">
      <w:pPr>
        <w:pStyle w:val="a0"/>
        <w:rPr>
          <w:rFonts w:hint="cs"/>
          <w:rtl/>
        </w:rPr>
      </w:pPr>
    </w:p>
    <w:p w14:paraId="02A9D6BB" w14:textId="77777777" w:rsidR="00000000" w:rsidRDefault="00953ED2">
      <w:pPr>
        <w:pStyle w:val="a0"/>
        <w:rPr>
          <w:rFonts w:hint="cs"/>
          <w:rtl/>
        </w:rPr>
      </w:pPr>
      <w:r>
        <w:rPr>
          <w:rFonts w:hint="cs"/>
          <w:rtl/>
        </w:rPr>
        <w:t>אחת הסוגיות שאנחנו מתלבטים לגביהן היא שאלת היישובים, כמה יישובים נקים. כדי להקים יישובים, צריך לא רק לגמור את ההליך התכנוני, אלא גם לקבל</w:t>
      </w:r>
      <w:r>
        <w:rPr>
          <w:rFonts w:hint="cs"/>
          <w:rtl/>
        </w:rPr>
        <w:t xml:space="preserve"> החלטת ממשלה שתהיה מבוססת על איזה שהם קריטריונים. לכן אני דווקא מנצלת את ההזדמנות הזאת כדי לומר שמי שהתוכנית הזאת מעניינת אותו </w:t>
      </w:r>
      <w:r>
        <w:rPr>
          <w:rtl/>
        </w:rPr>
        <w:t>–</w:t>
      </w:r>
      <w:r>
        <w:rPr>
          <w:rFonts w:hint="cs"/>
          <w:rtl/>
        </w:rPr>
        <w:t xml:space="preserve"> ולא רק מי שהיא מעניינת אותו לגבי העתיד, אלא גם מי שרוצה להצטרף לתהליך של מגורים זמניים שלא כולם בתוכנית, אלא חלק גם באזור - חשו</w:t>
      </w:r>
      <w:r>
        <w:rPr>
          <w:rFonts w:hint="cs"/>
          <w:rtl/>
        </w:rPr>
        <w:t xml:space="preserve">ב שיאמר את זה היום, דווקא מתוך רצון של הממשלה להעמיד במועד הפינוי את הפתרונות כפתרונות ראויים. </w:t>
      </w:r>
    </w:p>
    <w:p w14:paraId="489F655A" w14:textId="77777777" w:rsidR="00000000" w:rsidRDefault="00953ED2">
      <w:pPr>
        <w:pStyle w:val="a0"/>
        <w:rPr>
          <w:rFonts w:hint="cs"/>
          <w:rtl/>
        </w:rPr>
      </w:pPr>
    </w:p>
    <w:p w14:paraId="260007FD" w14:textId="77777777" w:rsidR="00000000" w:rsidRDefault="00953ED2">
      <w:pPr>
        <w:pStyle w:val="a0"/>
        <w:rPr>
          <w:rFonts w:hint="cs"/>
          <w:rtl/>
        </w:rPr>
      </w:pPr>
      <w:r>
        <w:rPr>
          <w:rFonts w:hint="cs"/>
          <w:rtl/>
        </w:rPr>
        <w:t>אני רוצה לחזור ולהבהיר, שהחוק איננו מחייב שבמועד הפינוי יהיו מגורים זמניים. לכל אדם יש אפשרות לקבל שכר דירה, כפי שקובע החוק, ופיצוי שיאפשר לו לרכוש את ביתו במק</w:t>
      </w:r>
      <w:r>
        <w:rPr>
          <w:rFonts w:hint="cs"/>
          <w:rtl/>
        </w:rPr>
        <w:t xml:space="preserve">ום אחר. התהליך הזה שאנחנו עושים לבקשת המתיישבים הוא תהליך נוסף, הוא תהליך של הליכה לקראת, הוא תהליך שמנסה לייצר משהו שעונה על צרכים כלשהם של המתיישבים, בוודאי לא במאה אחוז, כי את הכאב שבעקירה ואת המחיר שהם משלמים כנראה לא נוכל להשיב במאה אחוז. </w:t>
      </w:r>
    </w:p>
    <w:p w14:paraId="6A3F3AAB" w14:textId="77777777" w:rsidR="00000000" w:rsidRDefault="00953ED2">
      <w:pPr>
        <w:pStyle w:val="a0"/>
        <w:rPr>
          <w:rFonts w:hint="cs"/>
          <w:rtl/>
        </w:rPr>
      </w:pPr>
    </w:p>
    <w:p w14:paraId="16BA9016" w14:textId="77777777" w:rsidR="00000000" w:rsidRDefault="00953ED2">
      <w:pPr>
        <w:pStyle w:val="a0"/>
        <w:rPr>
          <w:rFonts w:hint="cs"/>
          <w:rtl/>
        </w:rPr>
      </w:pPr>
      <w:r>
        <w:rPr>
          <w:rFonts w:hint="cs"/>
          <w:rtl/>
        </w:rPr>
        <w:t xml:space="preserve">אני הייתי </w:t>
      </w:r>
      <w:r>
        <w:rPr>
          <w:rFonts w:hint="cs"/>
          <w:rtl/>
        </w:rPr>
        <w:t xml:space="preserve">שמחה אם הרצון הטוב של הממשלה במקרה הזה לא היה מתפרש לרעה או מנוצל כדי לנסות ולדחות את ההתנתקות. קחו את זה במקרה הזה כפי שזה. זאת ההצעה, אלה הצרכים, וחבל שאותו מתיישב בודד, אולי מתוך שיקולים של הנהגה פוליטית, יבחר לחכות ובסופו של יום לא יתאפשר לנו לעשות את </w:t>
      </w:r>
      <w:r>
        <w:rPr>
          <w:rFonts w:hint="cs"/>
          <w:rtl/>
        </w:rPr>
        <w:t xml:space="preserve">מה שאני חושבת שנכון מבחינתו. </w:t>
      </w:r>
    </w:p>
    <w:p w14:paraId="0E3646EE" w14:textId="77777777" w:rsidR="00000000" w:rsidRDefault="00953ED2">
      <w:pPr>
        <w:pStyle w:val="a0"/>
        <w:rPr>
          <w:rFonts w:hint="cs"/>
          <w:rtl/>
        </w:rPr>
      </w:pPr>
    </w:p>
    <w:p w14:paraId="534BCF02" w14:textId="77777777" w:rsidR="00000000" w:rsidRDefault="00953ED2">
      <w:pPr>
        <w:pStyle w:val="a0"/>
        <w:rPr>
          <w:rFonts w:hint="cs"/>
          <w:rtl/>
        </w:rPr>
      </w:pPr>
      <w:r>
        <w:rPr>
          <w:rFonts w:hint="cs"/>
          <w:rtl/>
        </w:rPr>
        <w:t xml:space="preserve">אני מציעה להסיר את ההצעה. </w:t>
      </w:r>
    </w:p>
    <w:p w14:paraId="1E51628F" w14:textId="77777777" w:rsidR="00000000" w:rsidRDefault="00953ED2">
      <w:pPr>
        <w:pStyle w:val="a0"/>
        <w:rPr>
          <w:rFonts w:hint="cs"/>
          <w:rtl/>
        </w:rPr>
      </w:pPr>
    </w:p>
    <w:p w14:paraId="333ED1D4" w14:textId="77777777" w:rsidR="00000000" w:rsidRDefault="00953ED2">
      <w:pPr>
        <w:pStyle w:val="af1"/>
        <w:rPr>
          <w:rtl/>
        </w:rPr>
      </w:pPr>
      <w:r>
        <w:rPr>
          <w:rtl/>
        </w:rPr>
        <w:t>היו"ר יולי-יואל אדלשטיין:</w:t>
      </w:r>
    </w:p>
    <w:p w14:paraId="0C048F9B" w14:textId="77777777" w:rsidR="00000000" w:rsidRDefault="00953ED2">
      <w:pPr>
        <w:pStyle w:val="a0"/>
        <w:rPr>
          <w:rFonts w:hint="cs"/>
          <w:rtl/>
        </w:rPr>
      </w:pPr>
    </w:p>
    <w:p w14:paraId="2605DBC4" w14:textId="77777777" w:rsidR="00000000" w:rsidRDefault="00953ED2">
      <w:pPr>
        <w:pStyle w:val="a0"/>
        <w:rPr>
          <w:rFonts w:hint="cs"/>
          <w:rtl/>
        </w:rPr>
      </w:pPr>
      <w:r>
        <w:rPr>
          <w:rFonts w:hint="cs"/>
          <w:rtl/>
        </w:rPr>
        <w:t>תודה רבה. האם חבר הכנסת אלדד מסכים להסרת ההצעה ולהסתפק בדברי השרה?</w:t>
      </w:r>
    </w:p>
    <w:p w14:paraId="49CCB95B" w14:textId="77777777" w:rsidR="00000000" w:rsidRDefault="00953ED2">
      <w:pPr>
        <w:pStyle w:val="a0"/>
        <w:rPr>
          <w:rFonts w:hint="cs"/>
          <w:rtl/>
        </w:rPr>
      </w:pPr>
    </w:p>
    <w:p w14:paraId="4DEFB904" w14:textId="77777777" w:rsidR="00000000" w:rsidRDefault="00953ED2">
      <w:pPr>
        <w:pStyle w:val="af0"/>
        <w:rPr>
          <w:rtl/>
        </w:rPr>
      </w:pPr>
      <w:r>
        <w:rPr>
          <w:rtl/>
        </w:rPr>
        <w:t>אריה אלדד (האיחוד הלאומי - ישראל ביתנו):</w:t>
      </w:r>
    </w:p>
    <w:p w14:paraId="0099A9F2" w14:textId="77777777" w:rsidR="00000000" w:rsidRDefault="00953ED2">
      <w:pPr>
        <w:pStyle w:val="a0"/>
        <w:rPr>
          <w:rtl/>
        </w:rPr>
      </w:pPr>
    </w:p>
    <w:p w14:paraId="22195413" w14:textId="77777777" w:rsidR="00000000" w:rsidRDefault="00953ED2">
      <w:pPr>
        <w:pStyle w:val="a0"/>
        <w:rPr>
          <w:rFonts w:hint="cs"/>
          <w:rtl/>
        </w:rPr>
      </w:pPr>
      <w:r>
        <w:rPr>
          <w:rFonts w:hint="cs"/>
          <w:rtl/>
        </w:rPr>
        <w:t xml:space="preserve">לא. </w:t>
      </w:r>
    </w:p>
    <w:p w14:paraId="40BB285B" w14:textId="77777777" w:rsidR="00000000" w:rsidRDefault="00953ED2">
      <w:pPr>
        <w:pStyle w:val="a0"/>
        <w:rPr>
          <w:rFonts w:hint="cs"/>
          <w:rtl/>
        </w:rPr>
      </w:pPr>
    </w:p>
    <w:p w14:paraId="67080D06" w14:textId="77777777" w:rsidR="00000000" w:rsidRDefault="00953ED2">
      <w:pPr>
        <w:pStyle w:val="af1"/>
        <w:rPr>
          <w:rtl/>
        </w:rPr>
      </w:pPr>
      <w:r>
        <w:rPr>
          <w:rFonts w:hint="eastAsia"/>
          <w:rtl/>
        </w:rPr>
        <w:t>היו</w:t>
      </w:r>
      <w:r>
        <w:rPr>
          <w:rtl/>
        </w:rPr>
        <w:t>"ר יולי-יואל אדלשטיין:</w:t>
      </w:r>
    </w:p>
    <w:p w14:paraId="3AE89F28" w14:textId="77777777" w:rsidR="00000000" w:rsidRDefault="00953ED2">
      <w:pPr>
        <w:pStyle w:val="a0"/>
        <w:rPr>
          <w:rFonts w:hint="cs"/>
          <w:rtl/>
        </w:rPr>
      </w:pPr>
    </w:p>
    <w:p w14:paraId="092EA4AA" w14:textId="77777777" w:rsidR="00000000" w:rsidRDefault="00953ED2">
      <w:pPr>
        <w:pStyle w:val="a0"/>
        <w:rPr>
          <w:rFonts w:hint="cs"/>
          <w:rtl/>
        </w:rPr>
      </w:pPr>
      <w:r>
        <w:rPr>
          <w:rFonts w:hint="cs"/>
          <w:rtl/>
        </w:rPr>
        <w:t xml:space="preserve">אתה דורש דיון במליאה, ולכן </w:t>
      </w:r>
      <w:r>
        <w:rPr>
          <w:rFonts w:hint="cs"/>
          <w:rtl/>
        </w:rPr>
        <w:t xml:space="preserve">חבר הכנסת יורי שטרן דורש דיון בוועדה. בבקשה, אדוני. </w:t>
      </w:r>
    </w:p>
    <w:p w14:paraId="5D6FCD25" w14:textId="77777777" w:rsidR="00000000" w:rsidRDefault="00953ED2">
      <w:pPr>
        <w:pStyle w:val="a0"/>
        <w:rPr>
          <w:rFonts w:hint="cs"/>
          <w:rtl/>
        </w:rPr>
      </w:pPr>
    </w:p>
    <w:p w14:paraId="251DF7E8" w14:textId="77777777" w:rsidR="00000000" w:rsidRDefault="00953ED2">
      <w:pPr>
        <w:pStyle w:val="a"/>
        <w:rPr>
          <w:rtl/>
        </w:rPr>
      </w:pPr>
      <w:bookmarkStart w:id="303" w:name="FS000000430T18_05_2005_14_44_08"/>
      <w:bookmarkStart w:id="304" w:name="_Toc118183638"/>
      <w:bookmarkEnd w:id="303"/>
      <w:r>
        <w:rPr>
          <w:rFonts w:hint="eastAsia"/>
          <w:rtl/>
        </w:rPr>
        <w:t>יורי</w:t>
      </w:r>
      <w:r>
        <w:rPr>
          <w:rtl/>
        </w:rPr>
        <w:t xml:space="preserve"> שטרן (האיחוד הלאומי - ישראל ביתנו):</w:t>
      </w:r>
      <w:bookmarkEnd w:id="304"/>
    </w:p>
    <w:p w14:paraId="09BC559A" w14:textId="77777777" w:rsidR="00000000" w:rsidRDefault="00953ED2">
      <w:pPr>
        <w:pStyle w:val="a0"/>
        <w:rPr>
          <w:rFonts w:hint="cs"/>
          <w:rtl/>
        </w:rPr>
      </w:pPr>
    </w:p>
    <w:p w14:paraId="192CB204" w14:textId="77777777" w:rsidR="00000000" w:rsidRDefault="00953ED2">
      <w:pPr>
        <w:pStyle w:val="a0"/>
        <w:rPr>
          <w:rFonts w:hint="cs"/>
          <w:rtl/>
        </w:rPr>
      </w:pPr>
      <w:r>
        <w:rPr>
          <w:rFonts w:hint="cs"/>
          <w:rtl/>
        </w:rPr>
        <w:t xml:space="preserve">כבוד היושב-ראש, כבוד השרה, אני רוצה לשאול אותך שאלה, כי את אדם הגיוני. התקבלה החלטה על גירוש היהודים מחבל-עזה ופירוק היישובים. ההחלטה הזאת נומקה בזמנה ביתרונות </w:t>
      </w:r>
      <w:r>
        <w:rPr>
          <w:rFonts w:hint="cs"/>
          <w:rtl/>
        </w:rPr>
        <w:t xml:space="preserve">של ביטחון, של תהליך השלום, ובכך שאנחנו נחזק גושי התיישבות אחרים. </w:t>
      </w:r>
    </w:p>
    <w:p w14:paraId="62B5F85A" w14:textId="77777777" w:rsidR="00000000" w:rsidRDefault="00953ED2">
      <w:pPr>
        <w:pStyle w:val="a0"/>
        <w:rPr>
          <w:rFonts w:hint="cs"/>
          <w:rtl/>
        </w:rPr>
      </w:pPr>
    </w:p>
    <w:p w14:paraId="7A0577AC" w14:textId="77777777" w:rsidR="00000000" w:rsidRDefault="00953ED2">
      <w:pPr>
        <w:pStyle w:val="a0"/>
        <w:rPr>
          <w:rFonts w:hint="cs"/>
          <w:rtl/>
        </w:rPr>
      </w:pPr>
      <w:r>
        <w:rPr>
          <w:rFonts w:hint="cs"/>
          <w:rtl/>
        </w:rPr>
        <w:t xml:space="preserve">הנה אנחנו עומדים שלושה חודשים לפני שההחלטה הנוראית הזאת אמורה להתבצע, ומה אנחנו רואים? כל הגורמים הביטחוניים אומרים שלאחר ההתנתקות יהיה גל טרור חדש. הפרטנר הפלסטיני שייווצר לא עושה דבר כדי </w:t>
      </w:r>
      <w:r>
        <w:rPr>
          <w:rFonts w:hint="cs"/>
          <w:rtl/>
        </w:rPr>
        <w:t xml:space="preserve">לפרק את תשתיות הטרור. בזירה הבין-לאומית כולם אומרים שהם לא יסתפקו בנסיגתנו מעזה, אלא הם ידרשו להסתלק גם מהמקומות האחרים. לגבי חיזוק גושי ההתיישבות, אפילו אותה החלטה מינורית לחזק את מעלה-אדומים על-ידי חיבורה לירושלים, גם היא הוקפאה על-ידי ראש הממשלה. </w:t>
      </w:r>
    </w:p>
    <w:p w14:paraId="3ECCFFAA" w14:textId="77777777" w:rsidR="00000000" w:rsidRDefault="00953ED2">
      <w:pPr>
        <w:pStyle w:val="a0"/>
        <w:rPr>
          <w:rFonts w:hint="cs"/>
          <w:rtl/>
        </w:rPr>
      </w:pPr>
    </w:p>
    <w:p w14:paraId="5978F21A" w14:textId="77777777" w:rsidR="00000000" w:rsidRDefault="00953ED2">
      <w:pPr>
        <w:pStyle w:val="a0"/>
        <w:rPr>
          <w:rFonts w:hint="cs"/>
          <w:rtl/>
        </w:rPr>
      </w:pPr>
      <w:r>
        <w:rPr>
          <w:rFonts w:hint="cs"/>
          <w:rtl/>
        </w:rPr>
        <w:t xml:space="preserve">וגם </w:t>
      </w:r>
      <w:r>
        <w:rPr>
          <w:rFonts w:hint="cs"/>
          <w:rtl/>
        </w:rPr>
        <w:t xml:space="preserve">רואים שלא הכינו חלופות למתיישבים. הם לא יודעים לאן ילכו, ואין שום מערך של סיוע פסיכולוגי. חברת הכנסת גולן היתה שם. </w:t>
      </w:r>
    </w:p>
    <w:p w14:paraId="0FECA504" w14:textId="77777777" w:rsidR="00000000" w:rsidRDefault="00953ED2">
      <w:pPr>
        <w:pStyle w:val="a0"/>
        <w:rPr>
          <w:rFonts w:hint="cs"/>
          <w:rtl/>
        </w:rPr>
      </w:pPr>
    </w:p>
    <w:p w14:paraId="04834E91" w14:textId="77777777" w:rsidR="00000000" w:rsidRDefault="00953ED2">
      <w:pPr>
        <w:pStyle w:val="a0"/>
        <w:rPr>
          <w:rFonts w:hint="cs"/>
          <w:rtl/>
        </w:rPr>
      </w:pPr>
      <w:r>
        <w:rPr>
          <w:rFonts w:hint="cs"/>
          <w:rtl/>
        </w:rPr>
        <w:t>בקיצור, שוקת שבורה, שום ציפייה לעתיד טוב יותר בתחום הביטחוני, שום יתרון פוליטי לאחר ההתנתקות. כעת כולם שותקים, כי כולם רוצים שנסתלק מעזה, ו</w:t>
      </w:r>
      <w:r>
        <w:rPr>
          <w:rFonts w:hint="cs"/>
          <w:rtl/>
        </w:rPr>
        <w:t xml:space="preserve">לכן אני מבקש לקיים דיון בוועדה.  </w:t>
      </w:r>
    </w:p>
    <w:p w14:paraId="3C69C86C" w14:textId="77777777" w:rsidR="00000000" w:rsidRDefault="00953ED2">
      <w:pPr>
        <w:pStyle w:val="a0"/>
        <w:rPr>
          <w:rFonts w:hint="cs"/>
          <w:rtl/>
        </w:rPr>
      </w:pPr>
    </w:p>
    <w:p w14:paraId="413AB678" w14:textId="77777777" w:rsidR="00000000" w:rsidRDefault="00953ED2">
      <w:pPr>
        <w:pStyle w:val="af1"/>
        <w:rPr>
          <w:rtl/>
        </w:rPr>
      </w:pPr>
      <w:r>
        <w:rPr>
          <w:rtl/>
        </w:rPr>
        <w:t>היו"ר יולי-יואל אדלשטיין:</w:t>
      </w:r>
    </w:p>
    <w:p w14:paraId="0476EE44" w14:textId="77777777" w:rsidR="00000000" w:rsidRDefault="00953ED2">
      <w:pPr>
        <w:pStyle w:val="a0"/>
        <w:rPr>
          <w:rtl/>
        </w:rPr>
      </w:pPr>
    </w:p>
    <w:p w14:paraId="619F63EB" w14:textId="77777777" w:rsidR="00000000" w:rsidRDefault="00953ED2">
      <w:pPr>
        <w:pStyle w:val="a0"/>
        <w:rPr>
          <w:rFonts w:hint="cs"/>
          <w:rtl/>
        </w:rPr>
      </w:pPr>
      <w:r>
        <w:rPr>
          <w:rFonts w:hint="cs"/>
          <w:rtl/>
        </w:rPr>
        <w:t xml:space="preserve">תודה רבה לחבר הכנסת יורי שטרן. אולי המציע יכול להסכים להצעה האחרת. מבחינה פרוצדורלית אין בעיה. האם אתה מסכים להצעתו של חבר הכנסת שטרן? </w:t>
      </w:r>
    </w:p>
    <w:p w14:paraId="3AC91792" w14:textId="77777777" w:rsidR="00000000" w:rsidRDefault="00953ED2">
      <w:pPr>
        <w:pStyle w:val="a0"/>
        <w:rPr>
          <w:rFonts w:hint="cs"/>
          <w:rtl/>
        </w:rPr>
      </w:pPr>
    </w:p>
    <w:p w14:paraId="4F9A16C7" w14:textId="77777777" w:rsidR="00000000" w:rsidRDefault="00953ED2">
      <w:pPr>
        <w:pStyle w:val="af0"/>
        <w:rPr>
          <w:rtl/>
        </w:rPr>
      </w:pPr>
      <w:r>
        <w:rPr>
          <w:rFonts w:hint="eastAsia"/>
          <w:rtl/>
        </w:rPr>
        <w:t>אריה</w:t>
      </w:r>
      <w:r>
        <w:rPr>
          <w:rtl/>
        </w:rPr>
        <w:t xml:space="preserve"> אלדד (האיחוד הלאומי - ישראל ביתנו):</w:t>
      </w:r>
    </w:p>
    <w:p w14:paraId="6568A8DB" w14:textId="77777777" w:rsidR="00000000" w:rsidRDefault="00953ED2">
      <w:pPr>
        <w:pStyle w:val="a0"/>
        <w:rPr>
          <w:rFonts w:hint="cs"/>
          <w:rtl/>
        </w:rPr>
      </w:pPr>
    </w:p>
    <w:p w14:paraId="7B22CE38" w14:textId="77777777" w:rsidR="00000000" w:rsidRDefault="00953ED2">
      <w:pPr>
        <w:pStyle w:val="a0"/>
        <w:rPr>
          <w:rFonts w:hint="cs"/>
          <w:rtl/>
        </w:rPr>
      </w:pPr>
      <w:r>
        <w:rPr>
          <w:rFonts w:hint="cs"/>
          <w:rtl/>
        </w:rPr>
        <w:t xml:space="preserve">כן. </w:t>
      </w:r>
    </w:p>
    <w:p w14:paraId="014E336F" w14:textId="77777777" w:rsidR="00000000" w:rsidRDefault="00953ED2">
      <w:pPr>
        <w:pStyle w:val="a0"/>
        <w:rPr>
          <w:rFonts w:hint="cs"/>
          <w:rtl/>
        </w:rPr>
      </w:pPr>
    </w:p>
    <w:p w14:paraId="3017CAD2" w14:textId="77777777" w:rsidR="00000000" w:rsidRDefault="00953ED2">
      <w:pPr>
        <w:pStyle w:val="af1"/>
        <w:rPr>
          <w:rtl/>
        </w:rPr>
      </w:pPr>
      <w:r>
        <w:rPr>
          <w:rtl/>
        </w:rPr>
        <w:t>היו"ר יול</w:t>
      </w:r>
      <w:r>
        <w:rPr>
          <w:rtl/>
        </w:rPr>
        <w:t>י-יואל אדלשטיין:</w:t>
      </w:r>
    </w:p>
    <w:p w14:paraId="1BCC9530" w14:textId="77777777" w:rsidR="00000000" w:rsidRDefault="00953ED2">
      <w:pPr>
        <w:pStyle w:val="a0"/>
        <w:rPr>
          <w:rtl/>
        </w:rPr>
      </w:pPr>
    </w:p>
    <w:p w14:paraId="12840894" w14:textId="77777777" w:rsidR="00000000" w:rsidRDefault="00953ED2">
      <w:pPr>
        <w:pStyle w:val="a0"/>
        <w:rPr>
          <w:rFonts w:hint="cs"/>
          <w:rtl/>
        </w:rPr>
      </w:pPr>
      <w:r>
        <w:rPr>
          <w:rFonts w:hint="cs"/>
          <w:rtl/>
        </w:rPr>
        <w:t xml:space="preserve">אז יש לנו חיים יותר פשוטים ויש הצבעה אחת של דיון בוועדה מול הסרה. </w:t>
      </w:r>
    </w:p>
    <w:p w14:paraId="6E49BF16" w14:textId="77777777" w:rsidR="00000000" w:rsidRDefault="00953ED2">
      <w:pPr>
        <w:pStyle w:val="a0"/>
        <w:rPr>
          <w:rFonts w:hint="cs"/>
          <w:rtl/>
        </w:rPr>
      </w:pPr>
    </w:p>
    <w:p w14:paraId="1E34A2B9" w14:textId="77777777" w:rsidR="00000000" w:rsidRDefault="00953ED2">
      <w:pPr>
        <w:pStyle w:val="af0"/>
        <w:rPr>
          <w:rtl/>
        </w:rPr>
      </w:pPr>
      <w:r>
        <w:rPr>
          <w:rFonts w:hint="eastAsia"/>
          <w:rtl/>
        </w:rPr>
        <w:t>אראלה</w:t>
      </w:r>
      <w:r>
        <w:rPr>
          <w:rtl/>
        </w:rPr>
        <w:t xml:space="preserve"> גולן (שינוי):</w:t>
      </w:r>
    </w:p>
    <w:p w14:paraId="6453487B" w14:textId="77777777" w:rsidR="00000000" w:rsidRDefault="00953ED2">
      <w:pPr>
        <w:pStyle w:val="a0"/>
        <w:rPr>
          <w:rFonts w:hint="cs"/>
          <w:rtl/>
        </w:rPr>
      </w:pPr>
    </w:p>
    <w:p w14:paraId="6A107624" w14:textId="77777777" w:rsidR="00000000" w:rsidRDefault="00953ED2">
      <w:pPr>
        <w:pStyle w:val="a0"/>
        <w:ind w:left="719" w:firstLine="0"/>
        <w:rPr>
          <w:rFonts w:hint="cs"/>
          <w:rtl/>
        </w:rPr>
      </w:pPr>
      <w:r>
        <w:rPr>
          <w:rFonts w:hint="cs"/>
          <w:rtl/>
        </w:rPr>
        <w:t>- - -</w:t>
      </w:r>
    </w:p>
    <w:p w14:paraId="14912CA8" w14:textId="77777777" w:rsidR="00000000" w:rsidRDefault="00953ED2">
      <w:pPr>
        <w:pStyle w:val="af1"/>
        <w:rPr>
          <w:rtl/>
        </w:rPr>
      </w:pPr>
    </w:p>
    <w:p w14:paraId="206AD9E3" w14:textId="77777777" w:rsidR="00000000" w:rsidRDefault="00953ED2">
      <w:pPr>
        <w:pStyle w:val="af1"/>
        <w:rPr>
          <w:rtl/>
        </w:rPr>
      </w:pPr>
      <w:r>
        <w:rPr>
          <w:rtl/>
        </w:rPr>
        <w:t>היו"ר יולי-יואל אדלשטיין:</w:t>
      </w:r>
    </w:p>
    <w:p w14:paraId="3E359D6D" w14:textId="77777777" w:rsidR="00000000" w:rsidRDefault="00953ED2">
      <w:pPr>
        <w:pStyle w:val="a0"/>
        <w:rPr>
          <w:rtl/>
        </w:rPr>
      </w:pPr>
    </w:p>
    <w:p w14:paraId="29E52EC6" w14:textId="77777777" w:rsidR="00000000" w:rsidRDefault="00953ED2">
      <w:pPr>
        <w:pStyle w:val="a0"/>
        <w:rPr>
          <w:rFonts w:hint="cs"/>
          <w:rtl/>
        </w:rPr>
      </w:pPr>
      <w:r>
        <w:rPr>
          <w:rFonts w:hint="cs"/>
          <w:rtl/>
        </w:rPr>
        <w:t xml:space="preserve">זה לא רלוונטי, זה דיון אחר. יש דיונים בוועדת חוקה, חוק ומשפט כל שבועיים ויש דיונים בוועדת הכספים. אם כן, מי שמצביע </w:t>
      </w:r>
      <w:r>
        <w:rPr>
          <w:rFonts w:hint="cs"/>
          <w:rtl/>
        </w:rPr>
        <w:t xml:space="preserve">בעד </w:t>
      </w:r>
      <w:r>
        <w:rPr>
          <w:rtl/>
        </w:rPr>
        <w:t>–</w:t>
      </w:r>
      <w:r>
        <w:rPr>
          <w:rFonts w:hint="cs"/>
          <w:rtl/>
        </w:rPr>
        <w:t xml:space="preserve"> מצביע בעד דיון בוועדה, נגד </w:t>
      </w:r>
      <w:r>
        <w:rPr>
          <w:rtl/>
        </w:rPr>
        <w:t>–</w:t>
      </w:r>
      <w:r>
        <w:rPr>
          <w:rFonts w:hint="cs"/>
          <w:rtl/>
        </w:rPr>
        <w:t xml:space="preserve"> הסרה מסדר-היום של הכנסת. </w:t>
      </w:r>
    </w:p>
    <w:p w14:paraId="5840230B" w14:textId="77777777" w:rsidR="00000000" w:rsidRDefault="00953ED2">
      <w:pPr>
        <w:pStyle w:val="af0"/>
        <w:rPr>
          <w:rFonts w:hint="cs"/>
          <w:rtl/>
        </w:rPr>
      </w:pPr>
    </w:p>
    <w:p w14:paraId="2F8D30EB" w14:textId="77777777" w:rsidR="00000000" w:rsidRDefault="00953ED2">
      <w:pPr>
        <w:pStyle w:val="af0"/>
        <w:rPr>
          <w:rtl/>
        </w:rPr>
      </w:pPr>
      <w:r>
        <w:rPr>
          <w:rFonts w:hint="eastAsia"/>
          <w:rtl/>
        </w:rPr>
        <w:t>שרת</w:t>
      </w:r>
      <w:r>
        <w:rPr>
          <w:rtl/>
        </w:rPr>
        <w:t xml:space="preserve"> המשפטים ציפי לבני:</w:t>
      </w:r>
    </w:p>
    <w:p w14:paraId="569A6BA1" w14:textId="77777777" w:rsidR="00000000" w:rsidRDefault="00953ED2">
      <w:pPr>
        <w:pStyle w:val="a0"/>
        <w:rPr>
          <w:rFonts w:hint="cs"/>
          <w:rtl/>
        </w:rPr>
      </w:pPr>
    </w:p>
    <w:p w14:paraId="7D1FEB88" w14:textId="77777777" w:rsidR="00000000" w:rsidRDefault="00953ED2">
      <w:pPr>
        <w:pStyle w:val="a0"/>
        <w:rPr>
          <w:rFonts w:hint="cs"/>
          <w:rtl/>
        </w:rPr>
      </w:pPr>
      <w:r>
        <w:rPr>
          <w:rFonts w:hint="cs"/>
          <w:rtl/>
        </w:rPr>
        <w:t xml:space="preserve">להעביר לוועדה - - - </w:t>
      </w:r>
    </w:p>
    <w:p w14:paraId="4C9BBDC3" w14:textId="77777777" w:rsidR="00000000" w:rsidRDefault="00953ED2">
      <w:pPr>
        <w:pStyle w:val="a0"/>
        <w:rPr>
          <w:rFonts w:hint="cs"/>
          <w:rtl/>
        </w:rPr>
      </w:pPr>
    </w:p>
    <w:p w14:paraId="0DCBB756" w14:textId="77777777" w:rsidR="00000000" w:rsidRDefault="00953ED2">
      <w:pPr>
        <w:pStyle w:val="af1"/>
        <w:rPr>
          <w:rtl/>
        </w:rPr>
      </w:pPr>
      <w:r>
        <w:rPr>
          <w:rtl/>
        </w:rPr>
        <w:t>היו"ר יולי-יואל אדלשטיין:</w:t>
      </w:r>
    </w:p>
    <w:p w14:paraId="5B451B62" w14:textId="77777777" w:rsidR="00000000" w:rsidRDefault="00953ED2">
      <w:pPr>
        <w:pStyle w:val="a0"/>
        <w:rPr>
          <w:rtl/>
        </w:rPr>
      </w:pPr>
    </w:p>
    <w:p w14:paraId="053860D6" w14:textId="77777777" w:rsidR="00000000" w:rsidRDefault="00953ED2">
      <w:pPr>
        <w:pStyle w:val="a0"/>
        <w:rPr>
          <w:rFonts w:hint="cs"/>
          <w:rtl/>
        </w:rPr>
      </w:pPr>
      <w:r>
        <w:rPr>
          <w:rFonts w:hint="cs"/>
          <w:rtl/>
        </w:rPr>
        <w:t xml:space="preserve">אני מודיע לפרוטוקול שגם השרה מצביעה בעד דיון בוועדה. </w:t>
      </w:r>
    </w:p>
    <w:p w14:paraId="5EE7AA3D" w14:textId="77777777" w:rsidR="00000000" w:rsidRDefault="00953ED2">
      <w:pPr>
        <w:pStyle w:val="ab"/>
        <w:bidi/>
        <w:rPr>
          <w:rFonts w:hint="cs"/>
          <w:rtl/>
        </w:rPr>
      </w:pPr>
    </w:p>
    <w:p w14:paraId="787ABE59" w14:textId="77777777" w:rsidR="00000000" w:rsidRDefault="00953ED2">
      <w:pPr>
        <w:pStyle w:val="ab"/>
        <w:bidi/>
        <w:rPr>
          <w:rFonts w:hint="cs"/>
          <w:rtl/>
        </w:rPr>
      </w:pPr>
      <w:r>
        <w:rPr>
          <w:rFonts w:hint="cs"/>
          <w:rtl/>
        </w:rPr>
        <w:t>הצבעה מס' 13</w:t>
      </w:r>
    </w:p>
    <w:p w14:paraId="17E55485" w14:textId="77777777" w:rsidR="00000000" w:rsidRDefault="00953ED2">
      <w:pPr>
        <w:pStyle w:val="a0"/>
        <w:rPr>
          <w:rFonts w:hint="cs"/>
          <w:rtl/>
        </w:rPr>
      </w:pPr>
    </w:p>
    <w:p w14:paraId="53E83347" w14:textId="77777777" w:rsidR="00000000" w:rsidRDefault="00953ED2">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0E041725" w14:textId="77777777" w:rsidR="00000000" w:rsidRDefault="00953ED2">
      <w:pPr>
        <w:pStyle w:val="ac"/>
        <w:bidi/>
        <w:rPr>
          <w:rFonts w:hint="cs"/>
          <w:rtl/>
        </w:rPr>
      </w:pPr>
      <w:r>
        <w:rPr>
          <w:rFonts w:hint="cs"/>
          <w:rtl/>
        </w:rPr>
        <w:t>בעד ההצעה שלא ל</w:t>
      </w:r>
      <w:r>
        <w:rPr>
          <w:rFonts w:hint="cs"/>
          <w:rtl/>
        </w:rPr>
        <w:t xml:space="preserve">כלול את הנושא בסדר-היום </w:t>
      </w:r>
      <w:r>
        <w:rPr>
          <w:rtl/>
        </w:rPr>
        <w:t>–</w:t>
      </w:r>
      <w:r>
        <w:rPr>
          <w:rFonts w:hint="cs"/>
          <w:rtl/>
        </w:rPr>
        <w:t xml:space="preserve"> 1</w:t>
      </w:r>
    </w:p>
    <w:p w14:paraId="4DF88C94" w14:textId="77777777" w:rsidR="00000000" w:rsidRDefault="00953ED2">
      <w:pPr>
        <w:pStyle w:val="ac"/>
        <w:bidi/>
        <w:rPr>
          <w:rFonts w:hint="cs"/>
          <w:rtl/>
        </w:rPr>
      </w:pPr>
      <w:r>
        <w:rPr>
          <w:rFonts w:hint="cs"/>
          <w:rtl/>
        </w:rPr>
        <w:t xml:space="preserve">נמנעים </w:t>
      </w:r>
      <w:r>
        <w:rPr>
          <w:rtl/>
        </w:rPr>
        <w:t>–</w:t>
      </w:r>
      <w:r>
        <w:rPr>
          <w:rFonts w:hint="cs"/>
          <w:rtl/>
        </w:rPr>
        <w:t xml:space="preserve"> 1</w:t>
      </w:r>
    </w:p>
    <w:p w14:paraId="5335F510" w14:textId="77777777" w:rsidR="00000000" w:rsidRDefault="00953ED2">
      <w:pPr>
        <w:pStyle w:val="ad"/>
        <w:bidi/>
        <w:rPr>
          <w:rFonts w:hint="cs"/>
          <w:rtl/>
        </w:rPr>
      </w:pPr>
      <w:r>
        <w:rPr>
          <w:rFonts w:hint="cs"/>
          <w:rtl/>
        </w:rPr>
        <w:t xml:space="preserve">ההצעה להעביר את הנושא לוועדת הכלכלה נתקבלה. </w:t>
      </w:r>
    </w:p>
    <w:p w14:paraId="580744D9" w14:textId="77777777" w:rsidR="00000000" w:rsidRDefault="00953ED2">
      <w:pPr>
        <w:pStyle w:val="a0"/>
        <w:rPr>
          <w:rFonts w:hint="cs"/>
          <w:rtl/>
        </w:rPr>
      </w:pPr>
    </w:p>
    <w:p w14:paraId="29E91119" w14:textId="77777777" w:rsidR="00000000" w:rsidRDefault="00953ED2">
      <w:pPr>
        <w:pStyle w:val="af1"/>
        <w:rPr>
          <w:rtl/>
        </w:rPr>
      </w:pPr>
      <w:r>
        <w:rPr>
          <w:rtl/>
        </w:rPr>
        <w:t>היו"ר יולי-יואל אדלשטיין:</w:t>
      </w:r>
    </w:p>
    <w:p w14:paraId="6D41C4DF" w14:textId="77777777" w:rsidR="00000000" w:rsidRDefault="00953ED2">
      <w:pPr>
        <w:pStyle w:val="a0"/>
        <w:rPr>
          <w:rtl/>
        </w:rPr>
      </w:pPr>
    </w:p>
    <w:p w14:paraId="0F2A8238" w14:textId="77777777" w:rsidR="00000000" w:rsidRDefault="00953ED2">
      <w:pPr>
        <w:pStyle w:val="a0"/>
        <w:rPr>
          <w:rFonts w:hint="cs"/>
          <w:rtl/>
        </w:rPr>
      </w:pPr>
      <w:r>
        <w:rPr>
          <w:rFonts w:hint="cs"/>
          <w:rtl/>
        </w:rPr>
        <w:t xml:space="preserve">שבעה בעד, מתנגד אחד, נמנע אחד או אחת. </w:t>
      </w:r>
    </w:p>
    <w:p w14:paraId="6CD264B3" w14:textId="77777777" w:rsidR="00000000" w:rsidRDefault="00953ED2">
      <w:pPr>
        <w:pStyle w:val="a0"/>
        <w:rPr>
          <w:rFonts w:hint="cs"/>
          <w:rtl/>
        </w:rPr>
      </w:pPr>
    </w:p>
    <w:p w14:paraId="5E6E165F" w14:textId="77777777" w:rsidR="00000000" w:rsidRDefault="00953ED2">
      <w:pPr>
        <w:pStyle w:val="a0"/>
        <w:rPr>
          <w:rFonts w:hint="cs"/>
          <w:rtl/>
        </w:rPr>
      </w:pPr>
      <w:r>
        <w:rPr>
          <w:rFonts w:hint="cs"/>
          <w:rtl/>
        </w:rPr>
        <w:t xml:space="preserve">חבר הכנסת אלדד, באיזו ועדה יתקיים הדיון? </w:t>
      </w:r>
    </w:p>
    <w:p w14:paraId="405D115B" w14:textId="77777777" w:rsidR="00000000" w:rsidRDefault="00953ED2">
      <w:pPr>
        <w:pStyle w:val="a0"/>
        <w:rPr>
          <w:rFonts w:hint="cs"/>
          <w:rtl/>
        </w:rPr>
      </w:pPr>
    </w:p>
    <w:p w14:paraId="4D6F978A" w14:textId="77777777" w:rsidR="00000000" w:rsidRDefault="00953ED2">
      <w:pPr>
        <w:pStyle w:val="af0"/>
        <w:rPr>
          <w:rtl/>
        </w:rPr>
      </w:pPr>
      <w:r>
        <w:rPr>
          <w:rFonts w:hint="eastAsia"/>
          <w:rtl/>
        </w:rPr>
        <w:t>אריה</w:t>
      </w:r>
      <w:r>
        <w:rPr>
          <w:rtl/>
        </w:rPr>
        <w:t xml:space="preserve"> אלדד (האיחוד הלאומי - ישראל ביתנו):</w:t>
      </w:r>
    </w:p>
    <w:p w14:paraId="4D156DE9" w14:textId="77777777" w:rsidR="00000000" w:rsidRDefault="00953ED2">
      <w:pPr>
        <w:pStyle w:val="a0"/>
        <w:rPr>
          <w:rFonts w:hint="cs"/>
          <w:rtl/>
        </w:rPr>
      </w:pPr>
    </w:p>
    <w:p w14:paraId="4A26693F" w14:textId="77777777" w:rsidR="00000000" w:rsidRDefault="00953ED2">
      <w:pPr>
        <w:pStyle w:val="a0"/>
        <w:rPr>
          <w:rFonts w:hint="cs"/>
          <w:rtl/>
        </w:rPr>
      </w:pPr>
      <w:r>
        <w:rPr>
          <w:rFonts w:hint="cs"/>
          <w:rtl/>
        </w:rPr>
        <w:t>הכלכלה?</w:t>
      </w:r>
    </w:p>
    <w:p w14:paraId="3EA07B6A" w14:textId="77777777" w:rsidR="00000000" w:rsidRDefault="00953ED2">
      <w:pPr>
        <w:pStyle w:val="a0"/>
        <w:rPr>
          <w:rFonts w:hint="cs"/>
          <w:rtl/>
        </w:rPr>
      </w:pPr>
    </w:p>
    <w:p w14:paraId="2DAB7012" w14:textId="77777777" w:rsidR="00000000" w:rsidRDefault="00953ED2">
      <w:pPr>
        <w:pStyle w:val="af1"/>
        <w:rPr>
          <w:rtl/>
        </w:rPr>
      </w:pPr>
      <w:r>
        <w:rPr>
          <w:rtl/>
        </w:rPr>
        <w:t>היו"ר יולי</w:t>
      </w:r>
      <w:r>
        <w:rPr>
          <w:rtl/>
        </w:rPr>
        <w:t>-יואל אדלשטיין:</w:t>
      </w:r>
    </w:p>
    <w:p w14:paraId="24F71EDC" w14:textId="77777777" w:rsidR="00000000" w:rsidRDefault="00953ED2">
      <w:pPr>
        <w:pStyle w:val="a0"/>
        <w:rPr>
          <w:rtl/>
        </w:rPr>
      </w:pPr>
    </w:p>
    <w:p w14:paraId="376799DE" w14:textId="77777777" w:rsidR="00000000" w:rsidRDefault="00953ED2">
      <w:pPr>
        <w:pStyle w:val="a0"/>
        <w:rPr>
          <w:rFonts w:hint="cs"/>
          <w:rtl/>
        </w:rPr>
      </w:pPr>
      <w:r>
        <w:rPr>
          <w:rFonts w:hint="cs"/>
          <w:rtl/>
        </w:rPr>
        <w:t xml:space="preserve">אתה מבקש לקיים את הדיון בוועדת הכלכלה. באין הצעות אחרות, הדיון יתקיים בוועדת הכלכלה. </w:t>
      </w:r>
    </w:p>
    <w:p w14:paraId="1C86991D" w14:textId="77777777" w:rsidR="00000000" w:rsidRDefault="00953ED2">
      <w:pPr>
        <w:pStyle w:val="a0"/>
        <w:jc w:val="center"/>
        <w:rPr>
          <w:rFonts w:hint="cs"/>
          <w:rtl/>
        </w:rPr>
      </w:pPr>
    </w:p>
    <w:p w14:paraId="72ACC19A" w14:textId="77777777" w:rsidR="00000000" w:rsidRDefault="00953ED2">
      <w:pPr>
        <w:pStyle w:val="a0"/>
        <w:jc w:val="center"/>
        <w:rPr>
          <w:rFonts w:hint="cs"/>
          <w:rtl/>
        </w:rPr>
      </w:pPr>
    </w:p>
    <w:p w14:paraId="688C2981" w14:textId="77777777" w:rsidR="00000000" w:rsidRDefault="00953ED2">
      <w:pPr>
        <w:pStyle w:val="a2"/>
        <w:rPr>
          <w:rFonts w:hint="cs"/>
          <w:rtl/>
        </w:rPr>
      </w:pPr>
      <w:bookmarkStart w:id="305" w:name="_Toc118183639"/>
      <w:r>
        <w:rPr>
          <w:rFonts w:hint="cs"/>
          <w:rtl/>
        </w:rPr>
        <w:t>מסמכים שהונחו על שולחן הכנסת</w:t>
      </w:r>
      <w:bookmarkEnd w:id="305"/>
    </w:p>
    <w:p w14:paraId="64211DBE" w14:textId="77777777" w:rsidR="00000000" w:rsidRDefault="00953ED2">
      <w:pPr>
        <w:pStyle w:val="a0"/>
        <w:rPr>
          <w:rFonts w:hint="cs"/>
          <w:u w:val="single"/>
          <w:rtl/>
        </w:rPr>
      </w:pPr>
    </w:p>
    <w:p w14:paraId="657EE0BB" w14:textId="77777777" w:rsidR="00000000" w:rsidRDefault="00953ED2">
      <w:pPr>
        <w:pStyle w:val="af1"/>
        <w:rPr>
          <w:rtl/>
        </w:rPr>
      </w:pPr>
      <w:r>
        <w:rPr>
          <w:rFonts w:hint="eastAsia"/>
          <w:rtl/>
        </w:rPr>
        <w:t>היו</w:t>
      </w:r>
      <w:r>
        <w:rPr>
          <w:rtl/>
        </w:rPr>
        <w:t>"ר יולי-יואל אדלשטיין:</w:t>
      </w:r>
    </w:p>
    <w:p w14:paraId="4F80568D" w14:textId="77777777" w:rsidR="00000000" w:rsidRDefault="00953ED2">
      <w:pPr>
        <w:pStyle w:val="a0"/>
        <w:rPr>
          <w:rFonts w:hint="cs"/>
          <w:rtl/>
        </w:rPr>
      </w:pPr>
    </w:p>
    <w:p w14:paraId="0985394A" w14:textId="77777777" w:rsidR="00000000" w:rsidRDefault="00953ED2">
      <w:pPr>
        <w:pStyle w:val="a0"/>
        <w:rPr>
          <w:rFonts w:hint="cs"/>
          <w:rtl/>
        </w:rPr>
      </w:pPr>
      <w:r>
        <w:rPr>
          <w:rFonts w:hint="cs"/>
          <w:rtl/>
        </w:rPr>
        <w:t xml:space="preserve">לפני שנעבור לנושא הבא, נעבור להודעה לסגנית המזכיר. </w:t>
      </w:r>
    </w:p>
    <w:p w14:paraId="56F38C18" w14:textId="77777777" w:rsidR="00000000" w:rsidRDefault="00953ED2">
      <w:pPr>
        <w:pStyle w:val="a0"/>
        <w:rPr>
          <w:rFonts w:hint="cs"/>
          <w:rtl/>
        </w:rPr>
      </w:pPr>
    </w:p>
    <w:p w14:paraId="5852681B" w14:textId="77777777" w:rsidR="00000000" w:rsidRDefault="00953ED2">
      <w:pPr>
        <w:pStyle w:val="a"/>
        <w:rPr>
          <w:rtl/>
        </w:rPr>
      </w:pPr>
      <w:bookmarkStart w:id="306" w:name="FS000000048T18_05_2005_15_36_22"/>
      <w:bookmarkStart w:id="307" w:name="_Toc118183640"/>
      <w:bookmarkEnd w:id="306"/>
      <w:r>
        <w:rPr>
          <w:rFonts w:hint="eastAsia"/>
          <w:rtl/>
        </w:rPr>
        <w:t>סגנית</w:t>
      </w:r>
      <w:r>
        <w:rPr>
          <w:rtl/>
        </w:rPr>
        <w:t xml:space="preserve"> מזכיר הכנסת ירדנה מלר-הורוביץ:</w:t>
      </w:r>
      <w:bookmarkEnd w:id="307"/>
    </w:p>
    <w:p w14:paraId="6C70C985" w14:textId="77777777" w:rsidR="00000000" w:rsidRDefault="00953ED2">
      <w:pPr>
        <w:pStyle w:val="a0"/>
        <w:rPr>
          <w:rFonts w:hint="cs"/>
          <w:rtl/>
        </w:rPr>
      </w:pPr>
    </w:p>
    <w:p w14:paraId="3DEFDADE" w14:textId="77777777" w:rsidR="00000000" w:rsidRDefault="00953ED2">
      <w:pPr>
        <w:pStyle w:val="a0"/>
        <w:rPr>
          <w:rFonts w:hint="cs"/>
          <w:rtl/>
        </w:rPr>
      </w:pPr>
      <w:r>
        <w:rPr>
          <w:rFonts w:hint="cs"/>
          <w:rtl/>
        </w:rPr>
        <w:t>ברש</w:t>
      </w:r>
      <w:r>
        <w:rPr>
          <w:rFonts w:hint="cs"/>
          <w:rtl/>
        </w:rPr>
        <w:t xml:space="preserve">ות יושב-ראש הישיבה, הריני להודיע כי חברת הכנסת אראלה גולן הודיעה על רצונה למשוך את תמיכתה במועמדותו של השופט מיכה לינדנשטראוס לכהונת מבקר המדינה, כפי שהועברה לידי יושב-ראש הכנסת. תודה. </w:t>
      </w:r>
    </w:p>
    <w:p w14:paraId="35AC51B0" w14:textId="77777777" w:rsidR="00000000" w:rsidRDefault="00953ED2">
      <w:pPr>
        <w:pStyle w:val="a0"/>
        <w:rPr>
          <w:rFonts w:hint="cs"/>
          <w:rtl/>
        </w:rPr>
      </w:pPr>
    </w:p>
    <w:p w14:paraId="2EC69B04" w14:textId="77777777" w:rsidR="00000000" w:rsidRDefault="00953ED2">
      <w:pPr>
        <w:pStyle w:val="af1"/>
        <w:rPr>
          <w:rtl/>
        </w:rPr>
      </w:pPr>
      <w:r>
        <w:rPr>
          <w:rFonts w:hint="eastAsia"/>
          <w:rtl/>
        </w:rPr>
        <w:t>היו</w:t>
      </w:r>
      <w:r>
        <w:rPr>
          <w:rtl/>
        </w:rPr>
        <w:t>"ר יולי-יואל אדלשטיין:</w:t>
      </w:r>
    </w:p>
    <w:p w14:paraId="1435A646" w14:textId="77777777" w:rsidR="00000000" w:rsidRDefault="00953ED2">
      <w:pPr>
        <w:pStyle w:val="a0"/>
        <w:rPr>
          <w:rFonts w:hint="cs"/>
          <w:rtl/>
        </w:rPr>
      </w:pPr>
    </w:p>
    <w:p w14:paraId="69387949" w14:textId="77777777" w:rsidR="00000000" w:rsidRDefault="00953ED2">
      <w:pPr>
        <w:pStyle w:val="a0"/>
        <w:rPr>
          <w:rFonts w:hint="cs"/>
          <w:rtl/>
        </w:rPr>
      </w:pPr>
      <w:r>
        <w:rPr>
          <w:rFonts w:hint="cs"/>
          <w:rtl/>
        </w:rPr>
        <w:t xml:space="preserve">תודה. </w:t>
      </w:r>
    </w:p>
    <w:p w14:paraId="3691C5A7" w14:textId="77777777" w:rsidR="00000000" w:rsidRDefault="00953ED2">
      <w:pPr>
        <w:pStyle w:val="a2"/>
        <w:rPr>
          <w:rFonts w:hint="cs"/>
          <w:rtl/>
        </w:rPr>
      </w:pPr>
    </w:p>
    <w:p w14:paraId="1158733C" w14:textId="77777777" w:rsidR="00000000" w:rsidRDefault="00953ED2">
      <w:pPr>
        <w:pStyle w:val="a0"/>
        <w:rPr>
          <w:rFonts w:hint="cs"/>
          <w:rtl/>
        </w:rPr>
      </w:pPr>
    </w:p>
    <w:p w14:paraId="094976ED" w14:textId="77777777" w:rsidR="00000000" w:rsidRDefault="00953ED2">
      <w:pPr>
        <w:pStyle w:val="a2"/>
        <w:rPr>
          <w:rFonts w:hint="cs"/>
          <w:rtl/>
        </w:rPr>
      </w:pPr>
      <w:bookmarkStart w:id="308" w:name="CS99927FI0099927T18_05_2005_14_48_23"/>
      <w:bookmarkStart w:id="309" w:name="_Toc118183641"/>
      <w:bookmarkEnd w:id="308"/>
      <w:r>
        <w:rPr>
          <w:rtl/>
        </w:rPr>
        <w:t>הצעה לסדר-היום</w:t>
      </w:r>
      <w:bookmarkEnd w:id="309"/>
    </w:p>
    <w:p w14:paraId="6264296D" w14:textId="77777777" w:rsidR="00000000" w:rsidRDefault="00953ED2">
      <w:pPr>
        <w:pStyle w:val="a2"/>
        <w:rPr>
          <w:rFonts w:hint="cs"/>
          <w:rtl/>
        </w:rPr>
      </w:pPr>
      <w:bookmarkStart w:id="310" w:name="_Toc118183642"/>
      <w:r>
        <w:rPr>
          <w:rtl/>
        </w:rPr>
        <w:t>מצבו הקשה של יונתן</w:t>
      </w:r>
      <w:r>
        <w:rPr>
          <w:rtl/>
        </w:rPr>
        <w:t xml:space="preserve"> פולארד וטענותיו בדבר התעללות</w:t>
      </w:r>
      <w:r>
        <w:rPr>
          <w:rFonts w:hint="cs"/>
          <w:rtl/>
        </w:rPr>
        <w:t xml:space="preserve"> בו</w:t>
      </w:r>
      <w:bookmarkEnd w:id="310"/>
    </w:p>
    <w:p w14:paraId="379637CE" w14:textId="77777777" w:rsidR="00000000" w:rsidRDefault="00953ED2">
      <w:pPr>
        <w:pStyle w:val="-0"/>
        <w:rPr>
          <w:rFonts w:hint="cs"/>
          <w:rtl/>
        </w:rPr>
      </w:pPr>
    </w:p>
    <w:p w14:paraId="18E7A152" w14:textId="77777777" w:rsidR="00000000" w:rsidRDefault="00953ED2">
      <w:pPr>
        <w:pStyle w:val="af1"/>
        <w:rPr>
          <w:rtl/>
        </w:rPr>
      </w:pPr>
      <w:r>
        <w:rPr>
          <w:rtl/>
        </w:rPr>
        <w:t>היו"ר יולי-יואל אדלשטיין:</w:t>
      </w:r>
    </w:p>
    <w:p w14:paraId="09248535" w14:textId="77777777" w:rsidR="00000000" w:rsidRDefault="00953ED2">
      <w:pPr>
        <w:pStyle w:val="a0"/>
        <w:rPr>
          <w:rFonts w:hint="cs"/>
          <w:rtl/>
        </w:rPr>
      </w:pPr>
    </w:p>
    <w:p w14:paraId="5917017E" w14:textId="77777777" w:rsidR="00000000" w:rsidRDefault="00953ED2">
      <w:pPr>
        <w:pStyle w:val="a0"/>
        <w:rPr>
          <w:rFonts w:hint="cs"/>
          <w:rtl/>
        </w:rPr>
      </w:pPr>
      <w:r>
        <w:rPr>
          <w:rFonts w:hint="cs"/>
          <w:rtl/>
        </w:rPr>
        <w:t xml:space="preserve">חברי הכנסת, המצב הוא כדלקמן: יש הצעה רגילה לסדר-היום, מס' 6607, על מצבו הקשה של יונתן פולארד וטענותיו בדבר התעללות בו, של חבר הכנסת יאיר פרץ. ישיב סגן השר מגלי והבה. </w:t>
      </w:r>
    </w:p>
    <w:p w14:paraId="62A1244D" w14:textId="77777777" w:rsidR="00000000" w:rsidRDefault="00953ED2">
      <w:pPr>
        <w:pStyle w:val="a0"/>
        <w:rPr>
          <w:rFonts w:hint="cs"/>
          <w:rtl/>
        </w:rPr>
      </w:pPr>
    </w:p>
    <w:p w14:paraId="5AFA7C88" w14:textId="77777777" w:rsidR="00000000" w:rsidRDefault="00953ED2">
      <w:pPr>
        <w:pStyle w:val="a"/>
        <w:rPr>
          <w:rtl/>
        </w:rPr>
      </w:pPr>
      <w:bookmarkStart w:id="311" w:name="FS000000501T18_05_2005_14_48_43"/>
      <w:bookmarkStart w:id="312" w:name="_Toc118183643"/>
      <w:bookmarkEnd w:id="311"/>
      <w:r>
        <w:rPr>
          <w:rtl/>
        </w:rPr>
        <w:t>יאיר פרץ (ש"ס):</w:t>
      </w:r>
      <w:bookmarkEnd w:id="312"/>
    </w:p>
    <w:p w14:paraId="56885016" w14:textId="77777777" w:rsidR="00000000" w:rsidRDefault="00953ED2">
      <w:pPr>
        <w:pStyle w:val="a0"/>
        <w:rPr>
          <w:rtl/>
        </w:rPr>
      </w:pPr>
    </w:p>
    <w:p w14:paraId="46753E4C" w14:textId="77777777" w:rsidR="00000000" w:rsidRDefault="00953ED2">
      <w:pPr>
        <w:pStyle w:val="a0"/>
        <w:rPr>
          <w:rFonts w:hint="cs"/>
          <w:rtl/>
        </w:rPr>
      </w:pPr>
      <w:r>
        <w:rPr>
          <w:rFonts w:hint="cs"/>
          <w:rtl/>
        </w:rPr>
        <w:t>אדוני היוש</w:t>
      </w:r>
      <w:r>
        <w:rPr>
          <w:rFonts w:hint="cs"/>
          <w:rtl/>
        </w:rPr>
        <w:t>ב-ראש, עמיתי חברי הכנסת, כל ממשלות ישראל לדורותיהן, כערך עליון של העם היהודי, היו מודעות לחשיבות הרבה של השמירה על שבויינו, על אלה שפועלים למען היהודים בארץ-ישראל. יונתן נמצא בכלא האמריקני זו השנה ה-20, וכל הממשלות מנסות בכל מיני דרכים להשפיע על הממשל בארצ</w:t>
      </w:r>
      <w:r>
        <w:rPr>
          <w:rFonts w:hint="cs"/>
          <w:rtl/>
        </w:rPr>
        <w:t xml:space="preserve">ות-הברית ולשכנע אותו לשחרר את יונתן. </w:t>
      </w:r>
    </w:p>
    <w:p w14:paraId="1AE3CF71" w14:textId="77777777" w:rsidR="00000000" w:rsidRDefault="00953ED2">
      <w:pPr>
        <w:pStyle w:val="a0"/>
        <w:rPr>
          <w:rFonts w:hint="cs"/>
          <w:rtl/>
        </w:rPr>
      </w:pPr>
    </w:p>
    <w:p w14:paraId="3099CFC2" w14:textId="77777777" w:rsidR="00000000" w:rsidRDefault="00953ED2">
      <w:pPr>
        <w:pStyle w:val="a0"/>
        <w:rPr>
          <w:rFonts w:hint="cs"/>
          <w:rtl/>
        </w:rPr>
      </w:pPr>
      <w:r>
        <w:rPr>
          <w:rFonts w:hint="cs"/>
          <w:rtl/>
        </w:rPr>
        <w:t xml:space="preserve">לצערי הרב, שום ניסיון לא נשא פרי. גם כשוויתרו על חלק מארץ-ישראל, כשראש הממשלה הקודם בנימין נתניהו היה בארצות-הברית, גם אז היתה הבטחה שהוא חוזר הביתה עם יונתן, אבל לצערי הרב גם שם שילמנו ולא קיבלנו את יונתן בחזרה. </w:t>
      </w:r>
    </w:p>
    <w:p w14:paraId="17C417AD" w14:textId="77777777" w:rsidR="00000000" w:rsidRDefault="00953ED2">
      <w:pPr>
        <w:pStyle w:val="a0"/>
        <w:rPr>
          <w:rFonts w:hint="cs"/>
          <w:rtl/>
        </w:rPr>
      </w:pPr>
    </w:p>
    <w:p w14:paraId="58CD054A" w14:textId="77777777" w:rsidR="00000000" w:rsidRDefault="00953ED2">
      <w:pPr>
        <w:pStyle w:val="a0"/>
        <w:rPr>
          <w:rFonts w:hint="cs"/>
          <w:rtl/>
        </w:rPr>
      </w:pPr>
      <w:r>
        <w:rPr>
          <w:rFonts w:hint="cs"/>
          <w:rtl/>
        </w:rPr>
        <w:t>הש</w:t>
      </w:r>
      <w:r>
        <w:rPr>
          <w:rFonts w:hint="cs"/>
          <w:rtl/>
        </w:rPr>
        <w:t>אלה המרכזית שמדירה שינה מעיני היא העתירה שהגיש עכשיו יונתן נגד הממשל בארצות-הברית. הוא מבקש בעתירה שלו להקים ועדת חקירה, שתחקור את תנאי הכליאה שלו. אני קצת מתפלא שמדינה כמו ארצות-הברית, שיש לה קצת רגישות, משתמשת באמצעים קשים ביותר, באמצעים שאף מדינה, גם לא</w:t>
      </w:r>
      <w:r>
        <w:rPr>
          <w:rFonts w:hint="cs"/>
          <w:rtl/>
        </w:rPr>
        <w:t xml:space="preserve"> מהחשוכות ביותר, לא משתמשת בשיטות האלה של עינויים: להעמיד אדם עירום במשך שעות על גבי שעות במחלקה לחולי-נפש, החדרת חפצים לגופו, ועוד כהנה וכהנה עינויים שהאוזן לא יכולה לשמוע. </w:t>
      </w:r>
    </w:p>
    <w:p w14:paraId="4C50BFA0" w14:textId="77777777" w:rsidR="00000000" w:rsidRDefault="00953ED2">
      <w:pPr>
        <w:pStyle w:val="a0"/>
        <w:rPr>
          <w:rFonts w:hint="cs"/>
          <w:rtl/>
        </w:rPr>
      </w:pPr>
    </w:p>
    <w:p w14:paraId="50D42B80" w14:textId="77777777" w:rsidR="00000000" w:rsidRDefault="00953ED2">
      <w:pPr>
        <w:pStyle w:val="a0"/>
        <w:rPr>
          <w:rFonts w:hint="cs"/>
          <w:rtl/>
        </w:rPr>
      </w:pPr>
      <w:r>
        <w:rPr>
          <w:rFonts w:hint="cs"/>
          <w:rtl/>
        </w:rPr>
        <w:t>גם היום אנחנו מתבשרים, שאו-טו-טו, אולי במסגרת הפיצויים שארצות-הברית תנסה לפצות א</w:t>
      </w:r>
      <w:r>
        <w:rPr>
          <w:rFonts w:hint="cs"/>
          <w:rtl/>
        </w:rPr>
        <w:t xml:space="preserve">ותנו על ההתנתקות, אולי יחזירו את יונתן הביתה. במה מדובר בסך הכול? הרי מדובר במדינה ידידותית שיש לנו קשרים טובים אתה. </w:t>
      </w:r>
    </w:p>
    <w:p w14:paraId="7695A730" w14:textId="77777777" w:rsidR="00000000" w:rsidRDefault="00953ED2">
      <w:pPr>
        <w:pStyle w:val="a0"/>
        <w:rPr>
          <w:rFonts w:hint="cs"/>
          <w:rtl/>
        </w:rPr>
      </w:pPr>
    </w:p>
    <w:p w14:paraId="663BC689" w14:textId="77777777" w:rsidR="00000000" w:rsidRDefault="00953ED2">
      <w:pPr>
        <w:pStyle w:val="af0"/>
        <w:rPr>
          <w:rtl/>
        </w:rPr>
      </w:pPr>
      <w:r>
        <w:rPr>
          <w:rFonts w:hint="eastAsia"/>
          <w:rtl/>
        </w:rPr>
        <w:t>עזמי</w:t>
      </w:r>
      <w:r>
        <w:rPr>
          <w:rtl/>
        </w:rPr>
        <w:t xml:space="preserve"> בשארה (בל"ד):</w:t>
      </w:r>
    </w:p>
    <w:p w14:paraId="1E3C5767" w14:textId="77777777" w:rsidR="00000000" w:rsidRDefault="00953ED2">
      <w:pPr>
        <w:pStyle w:val="a0"/>
        <w:rPr>
          <w:rFonts w:hint="cs"/>
          <w:rtl/>
        </w:rPr>
      </w:pPr>
    </w:p>
    <w:p w14:paraId="0BF1D7E6" w14:textId="77777777" w:rsidR="00000000" w:rsidRDefault="00953ED2">
      <w:pPr>
        <w:pStyle w:val="a0"/>
        <w:rPr>
          <w:rFonts w:hint="cs"/>
          <w:rtl/>
        </w:rPr>
      </w:pPr>
      <w:r>
        <w:rPr>
          <w:rFonts w:hint="cs"/>
          <w:rtl/>
        </w:rPr>
        <w:t xml:space="preserve">במדינה ידידותית  מותר לרגל, אתה אומר. </w:t>
      </w:r>
    </w:p>
    <w:p w14:paraId="57F43EFC" w14:textId="77777777" w:rsidR="00000000" w:rsidRDefault="00953ED2">
      <w:pPr>
        <w:pStyle w:val="a0"/>
        <w:ind w:firstLine="0"/>
        <w:rPr>
          <w:rFonts w:hint="cs"/>
          <w:rtl/>
        </w:rPr>
      </w:pPr>
    </w:p>
    <w:p w14:paraId="50213EBC" w14:textId="77777777" w:rsidR="00000000" w:rsidRDefault="00953ED2">
      <w:pPr>
        <w:pStyle w:val="-"/>
        <w:rPr>
          <w:rtl/>
        </w:rPr>
      </w:pPr>
      <w:bookmarkStart w:id="313" w:name="FS000000501T18_05_2005_15_14_02"/>
      <w:bookmarkEnd w:id="313"/>
      <w:r>
        <w:rPr>
          <w:rFonts w:hint="eastAsia"/>
          <w:rtl/>
        </w:rPr>
        <w:t>יאיר</w:t>
      </w:r>
      <w:r>
        <w:rPr>
          <w:rtl/>
        </w:rPr>
        <w:t xml:space="preserve"> פרץ (ש"ס):</w:t>
      </w:r>
    </w:p>
    <w:p w14:paraId="26708F6F" w14:textId="77777777" w:rsidR="00000000" w:rsidRDefault="00953ED2">
      <w:pPr>
        <w:pStyle w:val="a0"/>
        <w:rPr>
          <w:rFonts w:hint="cs"/>
          <w:rtl/>
        </w:rPr>
      </w:pPr>
    </w:p>
    <w:p w14:paraId="473B66B2" w14:textId="77777777" w:rsidR="00000000" w:rsidRDefault="00953ED2">
      <w:pPr>
        <w:pStyle w:val="a0"/>
        <w:rPr>
          <w:rFonts w:hint="cs"/>
          <w:rtl/>
        </w:rPr>
      </w:pPr>
      <w:r>
        <w:rPr>
          <w:rFonts w:hint="cs"/>
          <w:rtl/>
        </w:rPr>
        <w:t xml:space="preserve">לא, לא אמרתי שמותר לרגל. אמרתי שעם כל הטכנולוגיות, יש דברים </w:t>
      </w:r>
      <w:r>
        <w:rPr>
          <w:rFonts w:hint="cs"/>
          <w:rtl/>
        </w:rPr>
        <w:t xml:space="preserve">משותפים גם לנו - - - </w:t>
      </w:r>
    </w:p>
    <w:p w14:paraId="4CDF9E8B" w14:textId="77777777" w:rsidR="00000000" w:rsidRDefault="00953ED2">
      <w:pPr>
        <w:pStyle w:val="a0"/>
        <w:ind w:firstLine="0"/>
        <w:rPr>
          <w:rFonts w:hint="cs"/>
          <w:rtl/>
        </w:rPr>
      </w:pPr>
    </w:p>
    <w:p w14:paraId="39D21935" w14:textId="77777777" w:rsidR="00000000" w:rsidRDefault="00953ED2">
      <w:pPr>
        <w:pStyle w:val="af0"/>
        <w:rPr>
          <w:rtl/>
        </w:rPr>
      </w:pPr>
      <w:r>
        <w:rPr>
          <w:rFonts w:hint="eastAsia"/>
          <w:rtl/>
        </w:rPr>
        <w:t>עזמי</w:t>
      </w:r>
      <w:r>
        <w:rPr>
          <w:rtl/>
        </w:rPr>
        <w:t xml:space="preserve"> בשארה (בל"ד):</w:t>
      </w:r>
    </w:p>
    <w:p w14:paraId="4C1DD082" w14:textId="77777777" w:rsidR="00000000" w:rsidRDefault="00953ED2">
      <w:pPr>
        <w:pStyle w:val="a0"/>
        <w:rPr>
          <w:rFonts w:hint="cs"/>
          <w:rtl/>
        </w:rPr>
      </w:pPr>
    </w:p>
    <w:p w14:paraId="2ED4E54B" w14:textId="77777777" w:rsidR="00000000" w:rsidRDefault="00953ED2">
      <w:pPr>
        <w:pStyle w:val="a0"/>
        <w:rPr>
          <w:rFonts w:hint="cs"/>
          <w:rtl/>
        </w:rPr>
      </w:pPr>
      <w:r>
        <w:rPr>
          <w:rFonts w:hint="cs"/>
          <w:rtl/>
        </w:rPr>
        <w:t>תבקשו חנינה מהמדינה ההיא.</w:t>
      </w:r>
    </w:p>
    <w:p w14:paraId="386D2E76" w14:textId="77777777" w:rsidR="00000000" w:rsidRDefault="00953ED2">
      <w:pPr>
        <w:pStyle w:val="a0"/>
        <w:ind w:firstLine="0"/>
        <w:rPr>
          <w:rFonts w:hint="cs"/>
          <w:rtl/>
        </w:rPr>
      </w:pPr>
    </w:p>
    <w:p w14:paraId="4F9C31E5" w14:textId="77777777" w:rsidR="00000000" w:rsidRDefault="00953ED2">
      <w:pPr>
        <w:pStyle w:val="af0"/>
        <w:rPr>
          <w:rtl/>
        </w:rPr>
      </w:pPr>
      <w:r>
        <w:rPr>
          <w:rFonts w:hint="eastAsia"/>
          <w:rtl/>
        </w:rPr>
        <w:t>קריאה</w:t>
      </w:r>
      <w:r>
        <w:rPr>
          <w:rtl/>
        </w:rPr>
        <w:t>:</w:t>
      </w:r>
    </w:p>
    <w:p w14:paraId="3632ED8B" w14:textId="77777777" w:rsidR="00000000" w:rsidRDefault="00953ED2">
      <w:pPr>
        <w:pStyle w:val="a0"/>
        <w:rPr>
          <w:rFonts w:hint="cs"/>
          <w:rtl/>
        </w:rPr>
      </w:pPr>
    </w:p>
    <w:p w14:paraId="5ACFAEAF" w14:textId="77777777" w:rsidR="00000000" w:rsidRDefault="00953ED2">
      <w:pPr>
        <w:pStyle w:val="a0"/>
        <w:rPr>
          <w:rFonts w:hint="cs"/>
          <w:rtl/>
        </w:rPr>
      </w:pPr>
      <w:r>
        <w:rPr>
          <w:rFonts w:hint="cs"/>
          <w:rtl/>
        </w:rPr>
        <w:t xml:space="preserve">- - - </w:t>
      </w:r>
    </w:p>
    <w:p w14:paraId="6C6D4A76" w14:textId="77777777" w:rsidR="00000000" w:rsidRDefault="00953ED2">
      <w:pPr>
        <w:pStyle w:val="a0"/>
        <w:rPr>
          <w:rFonts w:hint="cs"/>
          <w:rtl/>
        </w:rPr>
      </w:pPr>
    </w:p>
    <w:p w14:paraId="37CE775F" w14:textId="77777777" w:rsidR="00000000" w:rsidRDefault="00953ED2">
      <w:pPr>
        <w:pStyle w:val="-"/>
        <w:rPr>
          <w:rtl/>
        </w:rPr>
      </w:pPr>
      <w:bookmarkStart w:id="314" w:name="FS000000501T18_05_2005_14_52_34C"/>
      <w:bookmarkEnd w:id="314"/>
      <w:r>
        <w:rPr>
          <w:rtl/>
        </w:rPr>
        <w:t>יאיר פרץ (ש"ס):</w:t>
      </w:r>
    </w:p>
    <w:p w14:paraId="06C63D93" w14:textId="77777777" w:rsidR="00000000" w:rsidRDefault="00953ED2">
      <w:pPr>
        <w:pStyle w:val="a0"/>
        <w:rPr>
          <w:rtl/>
        </w:rPr>
      </w:pPr>
    </w:p>
    <w:p w14:paraId="7E34DD81" w14:textId="77777777" w:rsidR="00000000" w:rsidRDefault="00953ED2">
      <w:pPr>
        <w:pStyle w:val="a0"/>
        <w:rPr>
          <w:rFonts w:hint="cs"/>
          <w:rtl/>
        </w:rPr>
      </w:pPr>
      <w:r>
        <w:rPr>
          <w:rFonts w:hint="cs"/>
          <w:rtl/>
        </w:rPr>
        <w:t>לא אמרתי לרגל, ואני לא נותן לגיטימציה לדבר הזה. אבל אני חושב שהעונש שנגזר על יונתן הוא עונש קשה מנשוא לאותה בעיה, לאותה עבירה שבה הוא נאשם. מאסר עולם בתנ</w:t>
      </w:r>
      <w:r>
        <w:rPr>
          <w:rFonts w:hint="cs"/>
          <w:rtl/>
        </w:rPr>
        <w:t xml:space="preserve">אים קשים, גם אם נלך לחומרה, חבר הכנסת בשארה, בכל זאת, זה אדם שצריך להתחשב בו. להעמיד אדם עירום במשך 24 שעות, בתנאי מזג אוויר קשים ביותר, במחלקה לחולי-נפש - וזו מדינה נאורה. </w:t>
      </w:r>
    </w:p>
    <w:p w14:paraId="4D22AB67" w14:textId="77777777" w:rsidR="00000000" w:rsidRDefault="00953ED2">
      <w:pPr>
        <w:pStyle w:val="a0"/>
        <w:rPr>
          <w:rFonts w:hint="cs"/>
          <w:rtl/>
        </w:rPr>
      </w:pPr>
    </w:p>
    <w:p w14:paraId="46166CE7" w14:textId="77777777" w:rsidR="00000000" w:rsidRDefault="00953ED2">
      <w:pPr>
        <w:pStyle w:val="a0"/>
        <w:rPr>
          <w:rFonts w:hint="cs"/>
          <w:rtl/>
        </w:rPr>
      </w:pPr>
      <w:r>
        <w:rPr>
          <w:rFonts w:hint="cs"/>
          <w:rtl/>
        </w:rPr>
        <w:t>אדוני היושב-ראש, בשמם של מיליוני אזרחי ישראל, יהודים מכל העולם, אני קורא, הגיעה ה</w:t>
      </w:r>
      <w:r>
        <w:rPr>
          <w:rFonts w:hint="cs"/>
          <w:rtl/>
        </w:rPr>
        <w:t xml:space="preserve">שעה שנשיא ארצות-הברית ישקול לחון את יונתן. </w:t>
      </w:r>
    </w:p>
    <w:p w14:paraId="655CB5A1" w14:textId="77777777" w:rsidR="00000000" w:rsidRDefault="00953ED2">
      <w:pPr>
        <w:pStyle w:val="a0"/>
        <w:rPr>
          <w:rFonts w:hint="cs"/>
          <w:rtl/>
        </w:rPr>
      </w:pPr>
    </w:p>
    <w:p w14:paraId="30B0C7EB" w14:textId="77777777" w:rsidR="00000000" w:rsidRDefault="00953ED2">
      <w:pPr>
        <w:pStyle w:val="a0"/>
        <w:rPr>
          <w:rFonts w:hint="cs"/>
          <w:rtl/>
        </w:rPr>
      </w:pPr>
      <w:r>
        <w:rPr>
          <w:rFonts w:hint="cs"/>
          <w:rtl/>
        </w:rPr>
        <w:t xml:space="preserve">אני פונה לממשלה. אני בטוח שהיא עושה הכול, אבל עם זאת אני בטוח שזו הזדמנות שצריך לנצל על מנת להוציא את יונתן מהכלא, שכן אנחנו מנהלים עכשיו משא-ומתן עם ארצות-הברית על ההתנתקות. זה צריך להיות תנאי בל יעבור. אם כבר </w:t>
      </w:r>
      <w:r>
        <w:rPr>
          <w:rFonts w:hint="cs"/>
          <w:rtl/>
        </w:rPr>
        <w:t xml:space="preserve">ויתרנו על ארץ-ישראל ולא קיבלנו כלום, לפחות לקבל את הדבר האלמנטרי הזה, לקבל היום את יונתן, שפעל למען המדינה, עשה את זה בכל חפצו על מנת לעזור למדינת ישראל.  </w:t>
      </w:r>
    </w:p>
    <w:p w14:paraId="08F24177" w14:textId="77777777" w:rsidR="00000000" w:rsidRDefault="00953ED2">
      <w:pPr>
        <w:pStyle w:val="a0"/>
        <w:rPr>
          <w:rFonts w:hint="cs"/>
          <w:rtl/>
        </w:rPr>
      </w:pPr>
    </w:p>
    <w:p w14:paraId="50C62375" w14:textId="77777777" w:rsidR="00000000" w:rsidRDefault="00953ED2">
      <w:pPr>
        <w:pStyle w:val="a0"/>
        <w:rPr>
          <w:rFonts w:hint="cs"/>
          <w:rtl/>
        </w:rPr>
      </w:pPr>
      <w:r>
        <w:rPr>
          <w:rFonts w:hint="cs"/>
          <w:rtl/>
        </w:rPr>
        <w:t>אני קורא לראש הממשלה: בשבוע הבא, אדוני ראש הממשלה, אתה יוצא לארצות-הברית. אנא ממך, שים את הסעיף הזה</w:t>
      </w:r>
      <w:r>
        <w:rPr>
          <w:rFonts w:hint="cs"/>
          <w:rtl/>
        </w:rPr>
        <w:t xml:space="preserve"> בסדר-היום, תיאבק בשמם של כל אזרחי מדינת ישראל למען יונתן. אני בטוח שהנסיעה הזאת תניב פרי, ושבו בנים לגבולם. </w:t>
      </w:r>
    </w:p>
    <w:p w14:paraId="5C4B264E" w14:textId="77777777" w:rsidR="00000000" w:rsidRDefault="00953ED2">
      <w:pPr>
        <w:pStyle w:val="a0"/>
        <w:ind w:firstLine="0"/>
        <w:rPr>
          <w:rFonts w:hint="cs"/>
          <w:rtl/>
        </w:rPr>
      </w:pPr>
    </w:p>
    <w:p w14:paraId="4A096044" w14:textId="77777777" w:rsidR="00000000" w:rsidRDefault="00953ED2">
      <w:pPr>
        <w:pStyle w:val="af1"/>
        <w:rPr>
          <w:rtl/>
        </w:rPr>
      </w:pPr>
      <w:r>
        <w:rPr>
          <w:rFonts w:hint="eastAsia"/>
          <w:rtl/>
        </w:rPr>
        <w:t>היו</w:t>
      </w:r>
      <w:r>
        <w:rPr>
          <w:rtl/>
        </w:rPr>
        <w:t>"ר יולי-יואל אדלשטיין:</w:t>
      </w:r>
    </w:p>
    <w:p w14:paraId="64BEFA0D" w14:textId="77777777" w:rsidR="00000000" w:rsidRDefault="00953ED2">
      <w:pPr>
        <w:pStyle w:val="a0"/>
        <w:rPr>
          <w:rFonts w:hint="cs"/>
          <w:rtl/>
        </w:rPr>
      </w:pPr>
    </w:p>
    <w:p w14:paraId="0D8BAD67" w14:textId="77777777" w:rsidR="00000000" w:rsidRDefault="00953ED2">
      <w:pPr>
        <w:pStyle w:val="a0"/>
        <w:rPr>
          <w:rFonts w:hint="cs"/>
          <w:rtl/>
        </w:rPr>
      </w:pPr>
      <w:r>
        <w:rPr>
          <w:rFonts w:hint="cs"/>
          <w:rtl/>
        </w:rPr>
        <w:t xml:space="preserve">תודה רבה לחבר הכנסת יאיר פרץ. ישיב כאמור בשם הממשלה סגן השר מגלי והבה. </w:t>
      </w:r>
    </w:p>
    <w:p w14:paraId="4287F261" w14:textId="77777777" w:rsidR="00000000" w:rsidRDefault="00953ED2">
      <w:pPr>
        <w:pStyle w:val="a0"/>
        <w:ind w:firstLine="0"/>
        <w:rPr>
          <w:rFonts w:hint="cs"/>
          <w:rtl/>
        </w:rPr>
      </w:pPr>
    </w:p>
    <w:p w14:paraId="746A4249" w14:textId="77777777" w:rsidR="00000000" w:rsidRDefault="00953ED2">
      <w:pPr>
        <w:pStyle w:val="a"/>
        <w:rPr>
          <w:rtl/>
        </w:rPr>
      </w:pPr>
      <w:bookmarkStart w:id="315" w:name="FS000001030T18_05_2005_16_30_59"/>
      <w:bookmarkStart w:id="316" w:name="_Toc118183644"/>
      <w:bookmarkEnd w:id="315"/>
      <w:r>
        <w:rPr>
          <w:rFonts w:hint="eastAsia"/>
          <w:rtl/>
        </w:rPr>
        <w:t>סגן</w:t>
      </w:r>
      <w:r>
        <w:rPr>
          <w:rtl/>
        </w:rPr>
        <w:t xml:space="preserve"> שר במשרד ראש הממשלה מגלי והבה:</w:t>
      </w:r>
      <w:bookmarkEnd w:id="316"/>
    </w:p>
    <w:p w14:paraId="2B7DDC90" w14:textId="77777777" w:rsidR="00000000" w:rsidRDefault="00953ED2">
      <w:pPr>
        <w:pStyle w:val="a0"/>
        <w:rPr>
          <w:rFonts w:hint="cs"/>
          <w:rtl/>
        </w:rPr>
      </w:pPr>
    </w:p>
    <w:p w14:paraId="16834579" w14:textId="77777777" w:rsidR="00000000" w:rsidRDefault="00953ED2">
      <w:pPr>
        <w:pStyle w:val="a0"/>
        <w:rPr>
          <w:rFonts w:hint="cs"/>
          <w:rtl/>
        </w:rPr>
      </w:pPr>
      <w:bookmarkStart w:id="317" w:name="FS000001030T18_05_2005_14_55_22"/>
      <w:bookmarkEnd w:id="317"/>
      <w:r>
        <w:rPr>
          <w:rFonts w:hint="cs"/>
          <w:rtl/>
        </w:rPr>
        <w:t>אדוני היו</w:t>
      </w:r>
      <w:r>
        <w:rPr>
          <w:rFonts w:hint="cs"/>
          <w:rtl/>
        </w:rPr>
        <w:t xml:space="preserve">שב-ראש, כנסת נכבדה, מדינת ישראל פועלת זה שנים רבות מול ארצות-הברית למען שחרורו של פולארד. </w:t>
      </w:r>
    </w:p>
    <w:p w14:paraId="450CFF89" w14:textId="77777777" w:rsidR="00000000" w:rsidRDefault="00953ED2">
      <w:pPr>
        <w:pStyle w:val="a0"/>
        <w:rPr>
          <w:rFonts w:hint="cs"/>
          <w:rtl/>
        </w:rPr>
      </w:pPr>
    </w:p>
    <w:p w14:paraId="1EB3F6AD" w14:textId="77777777" w:rsidR="00000000" w:rsidRDefault="00953ED2">
      <w:pPr>
        <w:pStyle w:val="a0"/>
        <w:rPr>
          <w:rFonts w:hint="cs"/>
          <w:rtl/>
        </w:rPr>
      </w:pPr>
      <w:r>
        <w:rPr>
          <w:rFonts w:hint="cs"/>
          <w:rtl/>
        </w:rPr>
        <w:t xml:space="preserve">בהתאם לסיכום בין שר החוץ לראש הממשלה, הנחה משרד החוץ את שגרירנו בוושינגטון לבקר את פולארד. זה ביקור שקיים נציג רשמי של מדינת ישראל אצל פולארד, כפי שאמרת, חבר הכנסת </w:t>
      </w:r>
      <w:r>
        <w:rPr>
          <w:rFonts w:hint="cs"/>
          <w:rtl/>
        </w:rPr>
        <w:t xml:space="preserve">פרץ, זו הפעם הראשונה אחרי 20 שנה. אומנם, היו ביקורים של חברי הכנסת, של שרים באופן לא רשמי. השינוי הוא, כרגע, אחרי הביקור, שנשמע מפי השגריר את הדיווח העדכני על הבעיות שצריך לטפל בהן. </w:t>
      </w:r>
    </w:p>
    <w:p w14:paraId="790AFE65" w14:textId="77777777" w:rsidR="00000000" w:rsidRDefault="00953ED2">
      <w:pPr>
        <w:pStyle w:val="a0"/>
        <w:rPr>
          <w:rFonts w:hint="cs"/>
          <w:rtl/>
        </w:rPr>
      </w:pPr>
    </w:p>
    <w:p w14:paraId="35CE67B2" w14:textId="77777777" w:rsidR="00000000" w:rsidRDefault="00953ED2">
      <w:pPr>
        <w:pStyle w:val="a0"/>
        <w:rPr>
          <w:rFonts w:hint="cs"/>
          <w:rtl/>
        </w:rPr>
      </w:pPr>
      <w:r>
        <w:rPr>
          <w:rFonts w:hint="cs"/>
          <w:rtl/>
        </w:rPr>
        <w:t>צריך לזכור, אדוני היושב-ראש, חברי חברי הכנסת, שאנחנו מטפלים בעניין מדיני</w:t>
      </w:r>
      <w:r>
        <w:rPr>
          <w:rFonts w:hint="cs"/>
          <w:rtl/>
        </w:rPr>
        <w:t xml:space="preserve"> רגיש מאוד,  ולטובת העניין אנו  מעדיפים לטפל בו בדרכים דיסקרטיות וראויות. הקשרים שלנו עם ארצות-הברית חשובים לשני הצדדים. מצד אחד, חשוב לשמור על הקשרים האלה, ומצד שני, צריך לטפל בצורה נכונה ולא בדרך שכל אחד מוצא לנכון. יצא לי לטפל בסוגיות מסוג זה. חשוב להגי</w:t>
      </w:r>
      <w:r>
        <w:rPr>
          <w:rFonts w:hint="cs"/>
          <w:rtl/>
        </w:rPr>
        <w:t xml:space="preserve">ע להבנות ולהסכמות עם הצד השני לפני שרצים לתקשורת ומתחילים להאשים. כמו שאנחנו לא רוצים שאף אחד יפגע בנו, בביטחוננו, וירגל, ברור ששום מדינה, ידידותית ככל שתהיה, לא מצפים ממנה שתפעל בדרך שתפגע בסופו של דבר בשתי המדינות. </w:t>
      </w:r>
    </w:p>
    <w:p w14:paraId="4A6CED02" w14:textId="77777777" w:rsidR="00000000" w:rsidRDefault="00953ED2">
      <w:pPr>
        <w:pStyle w:val="a0"/>
        <w:rPr>
          <w:rFonts w:hint="cs"/>
          <w:rtl/>
        </w:rPr>
      </w:pPr>
    </w:p>
    <w:p w14:paraId="4FCD3B4B" w14:textId="77777777" w:rsidR="00000000" w:rsidRDefault="00953ED2">
      <w:pPr>
        <w:pStyle w:val="a0"/>
        <w:rPr>
          <w:rFonts w:hint="cs"/>
          <w:rtl/>
        </w:rPr>
      </w:pPr>
      <w:r>
        <w:rPr>
          <w:rFonts w:hint="cs"/>
          <w:rtl/>
        </w:rPr>
        <w:t>אנחנו תקווה שבהמשך הטיפול, בהתחשב במכ</w:t>
      </w:r>
      <w:r>
        <w:rPr>
          <w:rFonts w:hint="cs"/>
          <w:rtl/>
        </w:rPr>
        <w:t xml:space="preserve">לול היחסים המיוחדים בינינו לבין ארצות-הברית, נעשה הכול בדרכים הדיסקרטיות, ראש הממשלה לא יזניח את הנושא, ימשיך לטפל בזה בתקווה שהסוגיה תבוא על פתרונה. תודה רבה. </w:t>
      </w:r>
    </w:p>
    <w:p w14:paraId="0F6896B9" w14:textId="77777777" w:rsidR="00000000" w:rsidRDefault="00953ED2">
      <w:pPr>
        <w:pStyle w:val="a0"/>
        <w:ind w:firstLine="0"/>
        <w:rPr>
          <w:rFonts w:hint="cs"/>
          <w:rtl/>
        </w:rPr>
      </w:pPr>
    </w:p>
    <w:p w14:paraId="3A6AEEF4" w14:textId="77777777" w:rsidR="00000000" w:rsidRDefault="00953ED2">
      <w:pPr>
        <w:pStyle w:val="af1"/>
        <w:rPr>
          <w:rtl/>
        </w:rPr>
      </w:pPr>
      <w:r>
        <w:rPr>
          <w:rtl/>
        </w:rPr>
        <w:t>היו"ר יולי-יואל אדלשטיין:</w:t>
      </w:r>
    </w:p>
    <w:p w14:paraId="335DE5E0" w14:textId="77777777" w:rsidR="00000000" w:rsidRDefault="00953ED2">
      <w:pPr>
        <w:pStyle w:val="a0"/>
        <w:rPr>
          <w:rFonts w:hint="cs"/>
          <w:rtl/>
        </w:rPr>
      </w:pPr>
    </w:p>
    <w:p w14:paraId="3448970C" w14:textId="77777777" w:rsidR="00000000" w:rsidRDefault="00953ED2">
      <w:pPr>
        <w:pStyle w:val="a0"/>
        <w:rPr>
          <w:rFonts w:hint="cs"/>
          <w:rtl/>
        </w:rPr>
      </w:pPr>
      <w:r>
        <w:rPr>
          <w:rFonts w:hint="cs"/>
          <w:rtl/>
        </w:rPr>
        <w:t xml:space="preserve">תודה. אני מבין שסגן השר משיב מעל דוכן הכנסת בפעם הראשונה. אני מברך </w:t>
      </w:r>
      <w:r>
        <w:rPr>
          <w:rFonts w:hint="cs"/>
          <w:rtl/>
        </w:rPr>
        <w:t xml:space="preserve">אותך על כך. נשמח לראות אותך שוב ושוב על הדוכן הזה בתפקידך. </w:t>
      </w:r>
    </w:p>
    <w:p w14:paraId="5FD76493" w14:textId="77777777" w:rsidR="00000000" w:rsidRDefault="00953ED2">
      <w:pPr>
        <w:pStyle w:val="a0"/>
        <w:ind w:firstLine="0"/>
        <w:rPr>
          <w:rFonts w:hint="cs"/>
          <w:rtl/>
        </w:rPr>
      </w:pPr>
    </w:p>
    <w:p w14:paraId="653A449A" w14:textId="77777777" w:rsidR="00000000" w:rsidRDefault="00953ED2">
      <w:pPr>
        <w:pStyle w:val="-"/>
        <w:rPr>
          <w:rtl/>
        </w:rPr>
      </w:pPr>
      <w:bookmarkStart w:id="318" w:name="FS000000501T18_05_2005_15_25_16C"/>
      <w:bookmarkStart w:id="319" w:name="FS000001030T18_05_2005_15_25_23"/>
      <w:bookmarkEnd w:id="318"/>
      <w:bookmarkEnd w:id="319"/>
      <w:r>
        <w:rPr>
          <w:rFonts w:hint="eastAsia"/>
          <w:rtl/>
        </w:rPr>
        <w:t>סגן</w:t>
      </w:r>
      <w:r>
        <w:rPr>
          <w:rtl/>
        </w:rPr>
        <w:t xml:space="preserve"> שר במשרד ראש הממשלה מגלי והבה:</w:t>
      </w:r>
    </w:p>
    <w:p w14:paraId="0766A2B0" w14:textId="77777777" w:rsidR="00000000" w:rsidRDefault="00953ED2">
      <w:pPr>
        <w:pStyle w:val="a0"/>
        <w:rPr>
          <w:rFonts w:hint="cs"/>
          <w:rtl/>
        </w:rPr>
      </w:pPr>
    </w:p>
    <w:p w14:paraId="077BEC25" w14:textId="77777777" w:rsidR="00000000" w:rsidRDefault="00953ED2">
      <w:pPr>
        <w:pStyle w:val="a0"/>
        <w:rPr>
          <w:rFonts w:hint="cs"/>
          <w:rtl/>
        </w:rPr>
      </w:pPr>
      <w:r>
        <w:rPr>
          <w:rFonts w:hint="cs"/>
          <w:rtl/>
        </w:rPr>
        <w:t xml:space="preserve">תודה, אדוני. </w:t>
      </w:r>
    </w:p>
    <w:p w14:paraId="381EEF61" w14:textId="77777777" w:rsidR="00000000" w:rsidRDefault="00953ED2">
      <w:pPr>
        <w:pStyle w:val="af1"/>
        <w:rPr>
          <w:rFonts w:hint="cs"/>
          <w:rtl/>
        </w:rPr>
      </w:pPr>
    </w:p>
    <w:p w14:paraId="15D22EF6" w14:textId="77777777" w:rsidR="00000000" w:rsidRDefault="00953ED2">
      <w:pPr>
        <w:pStyle w:val="af1"/>
        <w:rPr>
          <w:rtl/>
        </w:rPr>
      </w:pPr>
      <w:r>
        <w:rPr>
          <w:rFonts w:hint="eastAsia"/>
          <w:rtl/>
        </w:rPr>
        <w:t>היו</w:t>
      </w:r>
      <w:r>
        <w:rPr>
          <w:rtl/>
        </w:rPr>
        <w:t>"ר יולי-יואל אדלשטיין:</w:t>
      </w:r>
    </w:p>
    <w:p w14:paraId="3B605B39" w14:textId="77777777" w:rsidR="00000000" w:rsidRDefault="00953ED2">
      <w:pPr>
        <w:pStyle w:val="a0"/>
        <w:rPr>
          <w:rFonts w:hint="cs"/>
          <w:rtl/>
        </w:rPr>
      </w:pPr>
    </w:p>
    <w:p w14:paraId="7A987AF6" w14:textId="77777777" w:rsidR="00000000" w:rsidRDefault="00953ED2">
      <w:pPr>
        <w:pStyle w:val="a0"/>
        <w:rPr>
          <w:rFonts w:hint="cs"/>
          <w:rtl/>
        </w:rPr>
      </w:pPr>
      <w:r>
        <w:rPr>
          <w:rFonts w:hint="cs"/>
          <w:rtl/>
        </w:rPr>
        <w:t>עם זאת, אני מבקש ממך באופן אישי, אם תמצא פעם איזו דרך דיסקרטית שבה העניין מטופל, תספר לי בסוד; אני מבטיח לשמור על דיס</w:t>
      </w:r>
      <w:r>
        <w:rPr>
          <w:rFonts w:hint="cs"/>
          <w:rtl/>
        </w:rPr>
        <w:t xml:space="preserve">קרטיות. אני מטפל בעניין הזה כמעט עשר שנים. עוד לא מצאתי שום דרך דיסקרטית שבה העניין מטופל. זאת היתה הערה אולי לא ראויה ליושב-ראש של ישיבה, אבל בנושא של פולארד לא יכולתי להתאפק. </w:t>
      </w:r>
    </w:p>
    <w:p w14:paraId="46B226BA" w14:textId="77777777" w:rsidR="00000000" w:rsidRDefault="00953ED2">
      <w:pPr>
        <w:pStyle w:val="a0"/>
        <w:rPr>
          <w:rFonts w:hint="cs"/>
          <w:rtl/>
        </w:rPr>
      </w:pPr>
    </w:p>
    <w:p w14:paraId="3B84950C" w14:textId="77777777" w:rsidR="00000000" w:rsidRDefault="00953ED2">
      <w:pPr>
        <w:pStyle w:val="-"/>
        <w:rPr>
          <w:rtl/>
        </w:rPr>
      </w:pPr>
      <w:bookmarkStart w:id="320" w:name="FS000001030T18_05_2005_14_58_28C"/>
      <w:bookmarkStart w:id="321" w:name="FS000001030T18_05_2005_15_26_50C"/>
      <w:bookmarkEnd w:id="320"/>
      <w:bookmarkEnd w:id="321"/>
      <w:r>
        <w:rPr>
          <w:rFonts w:hint="eastAsia"/>
          <w:rtl/>
        </w:rPr>
        <w:t>סגן</w:t>
      </w:r>
      <w:r>
        <w:rPr>
          <w:rtl/>
        </w:rPr>
        <w:t xml:space="preserve"> שר במשרד ראש הממשלה מגלי והבה:</w:t>
      </w:r>
    </w:p>
    <w:p w14:paraId="6856C147" w14:textId="77777777" w:rsidR="00000000" w:rsidRDefault="00953ED2">
      <w:pPr>
        <w:pStyle w:val="a0"/>
        <w:rPr>
          <w:rFonts w:hint="cs"/>
          <w:rtl/>
        </w:rPr>
      </w:pPr>
    </w:p>
    <w:p w14:paraId="6341AB6A" w14:textId="77777777" w:rsidR="00000000" w:rsidRDefault="00953ED2">
      <w:pPr>
        <w:pStyle w:val="a0"/>
        <w:rPr>
          <w:rFonts w:hint="cs"/>
          <w:rtl/>
        </w:rPr>
      </w:pPr>
      <w:r>
        <w:rPr>
          <w:rFonts w:hint="cs"/>
          <w:rtl/>
        </w:rPr>
        <w:t xml:space="preserve">בתקווה שבסוף נגיע לפתרון הסוגיה. </w:t>
      </w:r>
    </w:p>
    <w:p w14:paraId="6959ED8D" w14:textId="77777777" w:rsidR="00000000" w:rsidRDefault="00953ED2">
      <w:pPr>
        <w:pStyle w:val="a0"/>
        <w:ind w:firstLine="0"/>
        <w:rPr>
          <w:rFonts w:hint="cs"/>
          <w:rtl/>
        </w:rPr>
      </w:pPr>
    </w:p>
    <w:p w14:paraId="39FB3794" w14:textId="77777777" w:rsidR="00000000" w:rsidRDefault="00953ED2">
      <w:pPr>
        <w:pStyle w:val="af1"/>
        <w:rPr>
          <w:rtl/>
        </w:rPr>
      </w:pPr>
      <w:r>
        <w:rPr>
          <w:rFonts w:hint="eastAsia"/>
          <w:rtl/>
        </w:rPr>
        <w:t>היו</w:t>
      </w:r>
      <w:r>
        <w:rPr>
          <w:rtl/>
        </w:rPr>
        <w:t xml:space="preserve">"ר </w:t>
      </w:r>
      <w:r>
        <w:rPr>
          <w:rtl/>
        </w:rPr>
        <w:t>יולי-יואל אדלשטיין:</w:t>
      </w:r>
    </w:p>
    <w:p w14:paraId="758FFE2E" w14:textId="77777777" w:rsidR="00000000" w:rsidRDefault="00953ED2">
      <w:pPr>
        <w:pStyle w:val="a0"/>
        <w:rPr>
          <w:rFonts w:hint="cs"/>
          <w:rtl/>
        </w:rPr>
      </w:pPr>
    </w:p>
    <w:p w14:paraId="30172D9D" w14:textId="77777777" w:rsidR="00000000" w:rsidRDefault="00953ED2">
      <w:pPr>
        <w:pStyle w:val="a0"/>
        <w:rPr>
          <w:rFonts w:hint="cs"/>
          <w:rtl/>
        </w:rPr>
      </w:pPr>
      <w:r>
        <w:rPr>
          <w:rFonts w:hint="cs"/>
          <w:rtl/>
        </w:rPr>
        <w:t xml:space="preserve">בעזרת השם. תודה, אדוני סגן השר מגלי והבה. מה סגן השר מציע לעשות עם ההצעה, להסתפק בדבריך, להעביר לוועדה, להעביר למליאה? </w:t>
      </w:r>
    </w:p>
    <w:p w14:paraId="043DA01A" w14:textId="77777777" w:rsidR="00000000" w:rsidRDefault="00953ED2">
      <w:pPr>
        <w:pStyle w:val="a0"/>
        <w:rPr>
          <w:rFonts w:hint="cs"/>
          <w:rtl/>
        </w:rPr>
      </w:pPr>
    </w:p>
    <w:p w14:paraId="4B33C489" w14:textId="77777777" w:rsidR="00000000" w:rsidRDefault="00953ED2">
      <w:pPr>
        <w:pStyle w:val="af0"/>
        <w:rPr>
          <w:rtl/>
        </w:rPr>
      </w:pPr>
      <w:r>
        <w:rPr>
          <w:rFonts w:hint="eastAsia"/>
          <w:rtl/>
        </w:rPr>
        <w:t>יאיר</w:t>
      </w:r>
      <w:r>
        <w:rPr>
          <w:rtl/>
        </w:rPr>
        <w:t xml:space="preserve"> פרץ (ש"ס):</w:t>
      </w:r>
    </w:p>
    <w:p w14:paraId="1C07935D" w14:textId="77777777" w:rsidR="00000000" w:rsidRDefault="00953ED2">
      <w:pPr>
        <w:pStyle w:val="a0"/>
        <w:rPr>
          <w:rFonts w:hint="cs"/>
          <w:rtl/>
        </w:rPr>
      </w:pPr>
    </w:p>
    <w:p w14:paraId="69AD1739" w14:textId="77777777" w:rsidR="00000000" w:rsidRDefault="00953ED2">
      <w:pPr>
        <w:pStyle w:val="a0"/>
        <w:rPr>
          <w:rFonts w:hint="cs"/>
          <w:rtl/>
        </w:rPr>
      </w:pPr>
      <w:r>
        <w:rPr>
          <w:rFonts w:hint="cs"/>
          <w:rtl/>
        </w:rPr>
        <w:t xml:space="preserve">להעביר לוועדה. </w:t>
      </w:r>
    </w:p>
    <w:p w14:paraId="3060C7A4" w14:textId="77777777" w:rsidR="00000000" w:rsidRDefault="00953ED2">
      <w:pPr>
        <w:pStyle w:val="a0"/>
        <w:ind w:firstLine="0"/>
        <w:rPr>
          <w:rFonts w:hint="cs"/>
          <w:rtl/>
        </w:rPr>
      </w:pPr>
    </w:p>
    <w:p w14:paraId="0BD7A191" w14:textId="77777777" w:rsidR="00000000" w:rsidRDefault="00953ED2">
      <w:pPr>
        <w:pStyle w:val="af1"/>
        <w:rPr>
          <w:rtl/>
        </w:rPr>
      </w:pPr>
      <w:r>
        <w:rPr>
          <w:rFonts w:hint="eastAsia"/>
          <w:rtl/>
        </w:rPr>
        <w:t>היו</w:t>
      </w:r>
      <w:r>
        <w:rPr>
          <w:rtl/>
        </w:rPr>
        <w:t>"ר יולי-יואל אדלשטיין:</w:t>
      </w:r>
    </w:p>
    <w:p w14:paraId="6A5DF9FC" w14:textId="77777777" w:rsidR="00000000" w:rsidRDefault="00953ED2">
      <w:pPr>
        <w:pStyle w:val="a0"/>
        <w:rPr>
          <w:rFonts w:hint="cs"/>
          <w:rtl/>
        </w:rPr>
      </w:pPr>
    </w:p>
    <w:p w14:paraId="324C2F3C" w14:textId="77777777" w:rsidR="00000000" w:rsidRDefault="00953ED2">
      <w:pPr>
        <w:pStyle w:val="a0"/>
        <w:rPr>
          <w:rFonts w:hint="cs"/>
          <w:rtl/>
        </w:rPr>
      </w:pPr>
      <w:r>
        <w:rPr>
          <w:rFonts w:hint="cs"/>
          <w:rtl/>
        </w:rPr>
        <w:t xml:space="preserve">אתה יכול לדרוש רק מליאה, אדוני, בתוקף היותך המציע. </w:t>
      </w:r>
    </w:p>
    <w:p w14:paraId="2FBCDFD9" w14:textId="77777777" w:rsidR="00000000" w:rsidRDefault="00953ED2">
      <w:pPr>
        <w:pStyle w:val="a0"/>
        <w:ind w:firstLine="0"/>
        <w:rPr>
          <w:rFonts w:hint="cs"/>
          <w:rtl/>
        </w:rPr>
      </w:pPr>
    </w:p>
    <w:p w14:paraId="7BE45382" w14:textId="77777777" w:rsidR="00000000" w:rsidRDefault="00953ED2">
      <w:pPr>
        <w:pStyle w:val="-"/>
        <w:rPr>
          <w:rtl/>
        </w:rPr>
      </w:pPr>
      <w:bookmarkStart w:id="322" w:name="FS000001030T18_05_2005_15_27_51C"/>
      <w:bookmarkEnd w:id="322"/>
      <w:r>
        <w:rPr>
          <w:rFonts w:hint="eastAsia"/>
          <w:rtl/>
        </w:rPr>
        <w:t>סגן</w:t>
      </w:r>
      <w:r>
        <w:rPr>
          <w:rtl/>
        </w:rPr>
        <w:t xml:space="preserve"> שר במשרד ראש הממשלה מגלי והבה:</w:t>
      </w:r>
    </w:p>
    <w:p w14:paraId="01648D9A" w14:textId="77777777" w:rsidR="00000000" w:rsidRDefault="00953ED2">
      <w:pPr>
        <w:pStyle w:val="a0"/>
        <w:rPr>
          <w:rFonts w:hint="cs"/>
          <w:rtl/>
        </w:rPr>
      </w:pPr>
    </w:p>
    <w:p w14:paraId="09990BAA" w14:textId="77777777" w:rsidR="00000000" w:rsidRDefault="00953ED2">
      <w:pPr>
        <w:pStyle w:val="a0"/>
        <w:rPr>
          <w:rFonts w:hint="cs"/>
          <w:rtl/>
        </w:rPr>
      </w:pPr>
      <w:r>
        <w:rPr>
          <w:rFonts w:hint="cs"/>
          <w:rtl/>
        </w:rPr>
        <w:t xml:space="preserve">להסתפק בדברי. </w:t>
      </w:r>
    </w:p>
    <w:p w14:paraId="4F612D82" w14:textId="77777777" w:rsidR="00000000" w:rsidRDefault="00953ED2">
      <w:pPr>
        <w:pStyle w:val="a0"/>
        <w:ind w:firstLine="0"/>
        <w:rPr>
          <w:rFonts w:hint="cs"/>
          <w:rtl/>
        </w:rPr>
      </w:pPr>
    </w:p>
    <w:p w14:paraId="5E1BB4C5" w14:textId="77777777" w:rsidR="00000000" w:rsidRDefault="00953ED2">
      <w:pPr>
        <w:pStyle w:val="af1"/>
        <w:rPr>
          <w:rtl/>
        </w:rPr>
      </w:pPr>
      <w:r>
        <w:rPr>
          <w:rFonts w:hint="eastAsia"/>
          <w:rtl/>
        </w:rPr>
        <w:t>היו</w:t>
      </w:r>
      <w:r>
        <w:rPr>
          <w:rtl/>
        </w:rPr>
        <w:t>"ר יולי-יואל אדלשטיין:</w:t>
      </w:r>
    </w:p>
    <w:p w14:paraId="67F2D84F" w14:textId="77777777" w:rsidR="00000000" w:rsidRDefault="00953ED2">
      <w:pPr>
        <w:pStyle w:val="a0"/>
        <w:rPr>
          <w:rFonts w:hint="cs"/>
          <w:rtl/>
        </w:rPr>
      </w:pPr>
    </w:p>
    <w:p w14:paraId="6A613A5E" w14:textId="77777777" w:rsidR="00000000" w:rsidRDefault="00953ED2">
      <w:pPr>
        <w:pStyle w:val="a0"/>
        <w:rPr>
          <w:rFonts w:hint="cs"/>
          <w:rtl/>
        </w:rPr>
      </w:pPr>
      <w:r>
        <w:rPr>
          <w:rFonts w:hint="cs"/>
          <w:rtl/>
        </w:rPr>
        <w:t xml:space="preserve">להסתפק בדבריך. הצעה אחרת לחבר הכנסת דהאמשה, בבקשה. </w:t>
      </w:r>
    </w:p>
    <w:p w14:paraId="2F092907" w14:textId="77777777" w:rsidR="00000000" w:rsidRDefault="00953ED2">
      <w:pPr>
        <w:pStyle w:val="a0"/>
        <w:rPr>
          <w:rtl/>
        </w:rPr>
      </w:pPr>
      <w:bookmarkStart w:id="323" w:name="FS000001030T18_05_2005_14_58_48C"/>
      <w:bookmarkEnd w:id="323"/>
    </w:p>
    <w:p w14:paraId="0D77B535" w14:textId="77777777" w:rsidR="00000000" w:rsidRDefault="00953ED2">
      <w:pPr>
        <w:pStyle w:val="af0"/>
        <w:rPr>
          <w:rtl/>
        </w:rPr>
      </w:pPr>
      <w:r>
        <w:rPr>
          <w:rFonts w:hint="eastAsia"/>
          <w:rtl/>
        </w:rPr>
        <w:t>נסים</w:t>
      </w:r>
      <w:r>
        <w:rPr>
          <w:rtl/>
        </w:rPr>
        <w:t xml:space="preserve"> זאב (ש"ס):</w:t>
      </w:r>
    </w:p>
    <w:p w14:paraId="446F668E" w14:textId="77777777" w:rsidR="00000000" w:rsidRDefault="00953ED2">
      <w:pPr>
        <w:pStyle w:val="a0"/>
        <w:rPr>
          <w:rFonts w:hint="cs"/>
          <w:rtl/>
        </w:rPr>
      </w:pPr>
    </w:p>
    <w:p w14:paraId="00BE2730" w14:textId="77777777" w:rsidR="00000000" w:rsidRDefault="00953ED2">
      <w:pPr>
        <w:pStyle w:val="a0"/>
        <w:rPr>
          <w:rFonts w:hint="cs"/>
          <w:rtl/>
        </w:rPr>
      </w:pPr>
      <w:r>
        <w:rPr>
          <w:rFonts w:hint="cs"/>
          <w:rtl/>
        </w:rPr>
        <w:t xml:space="preserve">אין הצעה אחרת. </w:t>
      </w:r>
    </w:p>
    <w:p w14:paraId="19F2087F" w14:textId="77777777" w:rsidR="00000000" w:rsidRDefault="00953ED2">
      <w:pPr>
        <w:pStyle w:val="a0"/>
        <w:rPr>
          <w:rFonts w:hint="cs"/>
          <w:rtl/>
        </w:rPr>
      </w:pPr>
    </w:p>
    <w:p w14:paraId="753CC27B" w14:textId="77777777" w:rsidR="00000000" w:rsidRDefault="00953ED2">
      <w:pPr>
        <w:pStyle w:val="af1"/>
        <w:rPr>
          <w:rtl/>
        </w:rPr>
      </w:pPr>
      <w:r>
        <w:rPr>
          <w:rtl/>
        </w:rPr>
        <w:t>היו"ר יולי-יואל אדלשטיין:</w:t>
      </w:r>
    </w:p>
    <w:p w14:paraId="36FDE5ED" w14:textId="77777777" w:rsidR="00000000" w:rsidRDefault="00953ED2">
      <w:pPr>
        <w:pStyle w:val="a0"/>
        <w:rPr>
          <w:rFonts w:hint="cs"/>
          <w:rtl/>
        </w:rPr>
      </w:pPr>
    </w:p>
    <w:p w14:paraId="456A9348" w14:textId="77777777" w:rsidR="00000000" w:rsidRDefault="00953ED2">
      <w:pPr>
        <w:pStyle w:val="a0"/>
        <w:rPr>
          <w:rFonts w:hint="cs"/>
          <w:rtl/>
        </w:rPr>
      </w:pPr>
      <w:r>
        <w:rPr>
          <w:rFonts w:hint="cs"/>
          <w:rtl/>
        </w:rPr>
        <w:t xml:space="preserve">חבר הכנסת פרץ מסתפק בדברי סגן השר, או מבקש דיון במליאה? </w:t>
      </w:r>
    </w:p>
    <w:p w14:paraId="24A1175C" w14:textId="77777777" w:rsidR="00000000" w:rsidRDefault="00953ED2">
      <w:pPr>
        <w:pStyle w:val="a0"/>
        <w:rPr>
          <w:rFonts w:hint="cs"/>
          <w:rtl/>
        </w:rPr>
      </w:pPr>
    </w:p>
    <w:p w14:paraId="5309F4F8" w14:textId="77777777" w:rsidR="00000000" w:rsidRDefault="00953ED2">
      <w:pPr>
        <w:pStyle w:val="af0"/>
        <w:rPr>
          <w:rtl/>
        </w:rPr>
      </w:pPr>
      <w:r>
        <w:rPr>
          <w:rtl/>
        </w:rPr>
        <w:t xml:space="preserve">יאיר </w:t>
      </w:r>
      <w:r>
        <w:rPr>
          <w:rtl/>
        </w:rPr>
        <w:t>פרץ (ש"ס):</w:t>
      </w:r>
    </w:p>
    <w:p w14:paraId="4007B20C" w14:textId="77777777" w:rsidR="00000000" w:rsidRDefault="00953ED2">
      <w:pPr>
        <w:pStyle w:val="a0"/>
        <w:rPr>
          <w:rtl/>
        </w:rPr>
      </w:pPr>
    </w:p>
    <w:p w14:paraId="02465C0B" w14:textId="77777777" w:rsidR="00000000" w:rsidRDefault="00953ED2">
      <w:pPr>
        <w:pStyle w:val="a0"/>
        <w:rPr>
          <w:rFonts w:hint="cs"/>
          <w:rtl/>
        </w:rPr>
      </w:pPr>
      <w:r>
        <w:rPr>
          <w:rFonts w:hint="cs"/>
          <w:rtl/>
        </w:rPr>
        <w:t xml:space="preserve">לא מסתפק. </w:t>
      </w:r>
    </w:p>
    <w:p w14:paraId="6045B1C4" w14:textId="77777777" w:rsidR="00000000" w:rsidRDefault="00953ED2">
      <w:pPr>
        <w:pStyle w:val="a0"/>
        <w:rPr>
          <w:rFonts w:hint="cs"/>
          <w:rtl/>
        </w:rPr>
      </w:pPr>
    </w:p>
    <w:p w14:paraId="6CC186A4" w14:textId="77777777" w:rsidR="00000000" w:rsidRDefault="00953ED2">
      <w:pPr>
        <w:pStyle w:val="af1"/>
        <w:rPr>
          <w:rtl/>
        </w:rPr>
      </w:pPr>
      <w:r>
        <w:rPr>
          <w:rFonts w:hint="eastAsia"/>
          <w:rtl/>
        </w:rPr>
        <w:t>היו</w:t>
      </w:r>
      <w:r>
        <w:rPr>
          <w:rtl/>
        </w:rPr>
        <w:t>"ר יולי-יואל אדלשטיין:</w:t>
      </w:r>
    </w:p>
    <w:p w14:paraId="57573BA3" w14:textId="77777777" w:rsidR="00000000" w:rsidRDefault="00953ED2">
      <w:pPr>
        <w:pStyle w:val="a0"/>
        <w:rPr>
          <w:rFonts w:hint="cs"/>
          <w:rtl/>
        </w:rPr>
      </w:pPr>
    </w:p>
    <w:p w14:paraId="4897B202" w14:textId="77777777" w:rsidR="00000000" w:rsidRDefault="00953ED2">
      <w:pPr>
        <w:pStyle w:val="a0"/>
        <w:rPr>
          <w:rFonts w:hint="cs"/>
          <w:rtl/>
        </w:rPr>
      </w:pPr>
      <w:r>
        <w:rPr>
          <w:rFonts w:hint="cs"/>
          <w:rtl/>
        </w:rPr>
        <w:t xml:space="preserve">לא מסתפק, לכן יש הצעה אחרת של דהאמשה. חבר הכנסת פרץ מבקש מליאה, סגן השר מבקש להסתפק, חבר הכנסת דהאמשה מבקש ועדה, מה לא ברור. </w:t>
      </w:r>
    </w:p>
    <w:p w14:paraId="7E94CFBD" w14:textId="77777777" w:rsidR="00000000" w:rsidRDefault="00953ED2">
      <w:pPr>
        <w:pStyle w:val="a0"/>
        <w:rPr>
          <w:rFonts w:hint="cs"/>
          <w:rtl/>
        </w:rPr>
      </w:pPr>
    </w:p>
    <w:p w14:paraId="2DF27DC6" w14:textId="77777777" w:rsidR="00000000" w:rsidRDefault="00953ED2">
      <w:pPr>
        <w:pStyle w:val="a"/>
        <w:rPr>
          <w:rtl/>
        </w:rPr>
      </w:pPr>
      <w:bookmarkStart w:id="324" w:name="FS000000550T18_05_2005_14_59_10"/>
      <w:bookmarkStart w:id="325" w:name="_Toc118183645"/>
      <w:bookmarkEnd w:id="324"/>
      <w:r>
        <w:rPr>
          <w:rFonts w:hint="eastAsia"/>
          <w:rtl/>
        </w:rPr>
        <w:t>עבד</w:t>
      </w:r>
      <w:r>
        <w:rPr>
          <w:rtl/>
        </w:rPr>
        <w:t>-אלמאלכ דהאמשה (רע"ם):</w:t>
      </w:r>
      <w:bookmarkEnd w:id="325"/>
    </w:p>
    <w:p w14:paraId="4ACFCF00" w14:textId="77777777" w:rsidR="00000000" w:rsidRDefault="00953ED2">
      <w:pPr>
        <w:pStyle w:val="a0"/>
        <w:rPr>
          <w:rFonts w:hint="cs"/>
          <w:rtl/>
        </w:rPr>
      </w:pPr>
    </w:p>
    <w:p w14:paraId="21450413" w14:textId="77777777" w:rsidR="00000000" w:rsidRDefault="00953ED2">
      <w:pPr>
        <w:pStyle w:val="a0"/>
        <w:rPr>
          <w:rFonts w:hint="cs"/>
          <w:rtl/>
        </w:rPr>
      </w:pPr>
      <w:r>
        <w:rPr>
          <w:rFonts w:hint="cs"/>
          <w:rtl/>
        </w:rPr>
        <w:t>כבוד היושב-ראש, חברי חברי הכנסת, הנושא כאוב דיו. הא</w:t>
      </w:r>
      <w:r>
        <w:rPr>
          <w:rFonts w:hint="cs"/>
          <w:rtl/>
        </w:rPr>
        <w:t>מת, לא רציתי לגעת במישרין בנושא הלוהט הזה, אבל צריך לזכור שיש לנו גם נושאים לוהטים אחרים. יקר לחבר הכנסת פרץ לדבר על הנושא ולשחרר את האסיר הזה שנידון ונשפט, אגב, לא במדינת אויב ולא כלוחם חירות, וישראל יושבת על אלפי אסירים פלסטינים, לוחמי חופש למען החירות ש</w:t>
      </w:r>
      <w:r>
        <w:rPr>
          <w:rFonts w:hint="cs"/>
          <w:rtl/>
        </w:rPr>
        <w:t xml:space="preserve">ל עמם, חלקם יושבים גם בלי משפט, בלי שום הוכחות, בלי ראיות, בלי שום טריבונל, ואף אחד לא חושב שצריך לעשות משהו. אפילו הממשלה הזאת, שהתחייבה להתחיל לשחרר את האסירים האלה, איננה עושה בעניין הזה מאומה. </w:t>
      </w:r>
    </w:p>
    <w:p w14:paraId="6FBA14E8" w14:textId="77777777" w:rsidR="00000000" w:rsidRDefault="00953ED2">
      <w:pPr>
        <w:pStyle w:val="a0"/>
        <w:rPr>
          <w:rFonts w:hint="cs"/>
          <w:rtl/>
        </w:rPr>
      </w:pPr>
    </w:p>
    <w:p w14:paraId="50C0F779" w14:textId="77777777" w:rsidR="00000000" w:rsidRDefault="00953ED2">
      <w:pPr>
        <w:pStyle w:val="a0"/>
        <w:rPr>
          <w:rFonts w:hint="cs"/>
          <w:rtl/>
        </w:rPr>
      </w:pPr>
      <w:r>
        <w:rPr>
          <w:rFonts w:hint="cs"/>
          <w:rtl/>
        </w:rPr>
        <w:t>היא שחררה את אלה שהיו צריכים להשתחרר ממילא בתוך חודש-חודש</w:t>
      </w:r>
      <w:r>
        <w:rPr>
          <w:rFonts w:hint="cs"/>
          <w:rtl/>
        </w:rPr>
        <w:t xml:space="preserve">יים ובינתיים מקפיאה את כל התהליך. אני חושב שההקפאה הזאת בסוף תתפוצץ לכולנו בפנים, בראש ובראשונה בפני ראש הממשלה ובפני ממשלתנו, שאיננה עושה דבר בעניין. </w:t>
      </w:r>
    </w:p>
    <w:p w14:paraId="15E2CC14" w14:textId="77777777" w:rsidR="00000000" w:rsidRDefault="00953ED2">
      <w:pPr>
        <w:pStyle w:val="a0"/>
        <w:rPr>
          <w:rFonts w:hint="cs"/>
          <w:rtl/>
        </w:rPr>
      </w:pPr>
    </w:p>
    <w:p w14:paraId="38BBDD0E" w14:textId="77777777" w:rsidR="00000000" w:rsidRDefault="00953ED2">
      <w:pPr>
        <w:pStyle w:val="a0"/>
        <w:rPr>
          <w:rFonts w:hint="cs"/>
          <w:rtl/>
        </w:rPr>
      </w:pPr>
      <w:r>
        <w:rPr>
          <w:rFonts w:hint="cs"/>
          <w:rtl/>
        </w:rPr>
        <w:t>ברשותך, אדוני, עוד משפט אחד בנושא הקודם שרציתי לדבר עליו, על האזרחות, על הדמוגרפיה  ועל הוראת השעה. פעם</w:t>
      </w:r>
      <w:r>
        <w:rPr>
          <w:rFonts w:hint="cs"/>
          <w:rtl/>
        </w:rPr>
        <w:t xml:space="preserve"> אמרו שמדינת ישראל היא יהודית לערבים ודמוקרטית ליהודים, עכשיו אני אומר, היא מדינה יהודית ולא דמוקרטית, אלא יהודית ודמוגרפית, מדינה שהולכת על דמוגרפיה. תודה רבה. </w:t>
      </w:r>
    </w:p>
    <w:p w14:paraId="1A1C27FF" w14:textId="77777777" w:rsidR="00000000" w:rsidRDefault="00953ED2">
      <w:pPr>
        <w:pStyle w:val="a0"/>
        <w:ind w:firstLine="0"/>
        <w:rPr>
          <w:rFonts w:hint="cs"/>
          <w:rtl/>
        </w:rPr>
      </w:pPr>
    </w:p>
    <w:p w14:paraId="4537272C" w14:textId="77777777" w:rsidR="00000000" w:rsidRDefault="00953ED2">
      <w:pPr>
        <w:pStyle w:val="af1"/>
        <w:rPr>
          <w:rtl/>
        </w:rPr>
      </w:pPr>
      <w:r>
        <w:rPr>
          <w:rFonts w:hint="eastAsia"/>
          <w:rtl/>
        </w:rPr>
        <w:t>היו</w:t>
      </w:r>
      <w:r>
        <w:rPr>
          <w:rtl/>
        </w:rPr>
        <w:t>"ר יולי-יואל אדלשטיין:</w:t>
      </w:r>
    </w:p>
    <w:p w14:paraId="6FE68C09" w14:textId="77777777" w:rsidR="00000000" w:rsidRDefault="00953ED2">
      <w:pPr>
        <w:pStyle w:val="a0"/>
        <w:rPr>
          <w:rFonts w:hint="cs"/>
          <w:rtl/>
        </w:rPr>
      </w:pPr>
    </w:p>
    <w:p w14:paraId="7A97394A" w14:textId="77777777" w:rsidR="00000000" w:rsidRDefault="00953ED2">
      <w:pPr>
        <w:pStyle w:val="a0"/>
        <w:rPr>
          <w:rFonts w:hint="cs"/>
          <w:rtl/>
        </w:rPr>
      </w:pPr>
      <w:r>
        <w:rPr>
          <w:rFonts w:hint="cs"/>
          <w:rtl/>
        </w:rPr>
        <w:t xml:space="preserve">חברי הכנסת, אנחנו נעבור להצבעה. בעד </w:t>
      </w:r>
      <w:r>
        <w:rPr>
          <w:rtl/>
        </w:rPr>
        <w:t>–</w:t>
      </w:r>
      <w:r>
        <w:rPr>
          <w:rFonts w:hint="cs"/>
          <w:rtl/>
        </w:rPr>
        <w:t xml:space="preserve"> דיון במליאה, נגד </w:t>
      </w:r>
      <w:r>
        <w:rPr>
          <w:rtl/>
        </w:rPr>
        <w:t>–</w:t>
      </w:r>
      <w:r>
        <w:rPr>
          <w:rFonts w:hint="cs"/>
          <w:rtl/>
        </w:rPr>
        <w:t xml:space="preserve"> להסיר מסד</w:t>
      </w:r>
      <w:r>
        <w:rPr>
          <w:rFonts w:hint="cs"/>
          <w:rtl/>
        </w:rPr>
        <w:t xml:space="preserve">ר-היום. בעד דיון בנושא פולארד במליאה, נגד </w:t>
      </w:r>
      <w:r>
        <w:rPr>
          <w:rtl/>
        </w:rPr>
        <w:t>–</w:t>
      </w:r>
      <w:r>
        <w:rPr>
          <w:rFonts w:hint="cs"/>
          <w:rtl/>
        </w:rPr>
        <w:t xml:space="preserve"> להסיר מסדר-היום של הכנסת; בעצם להסתפק בתשובת סגן השר. </w:t>
      </w:r>
    </w:p>
    <w:p w14:paraId="167DCE30" w14:textId="77777777" w:rsidR="00000000" w:rsidRDefault="00953ED2">
      <w:pPr>
        <w:pStyle w:val="a0"/>
        <w:rPr>
          <w:rFonts w:hint="cs"/>
          <w:rtl/>
        </w:rPr>
      </w:pPr>
    </w:p>
    <w:p w14:paraId="735BB61D" w14:textId="77777777" w:rsidR="00000000" w:rsidRDefault="00953ED2">
      <w:pPr>
        <w:pStyle w:val="ab"/>
        <w:bidi/>
        <w:rPr>
          <w:rFonts w:hint="cs"/>
          <w:rtl/>
        </w:rPr>
      </w:pPr>
      <w:r>
        <w:rPr>
          <w:rFonts w:hint="cs"/>
          <w:rtl/>
        </w:rPr>
        <w:t>הצבעה מס' 14</w:t>
      </w:r>
    </w:p>
    <w:p w14:paraId="20667CF5" w14:textId="77777777" w:rsidR="00000000" w:rsidRDefault="00953ED2">
      <w:pPr>
        <w:pStyle w:val="a0"/>
        <w:rPr>
          <w:rFonts w:hint="cs"/>
          <w:rtl/>
        </w:rPr>
      </w:pPr>
    </w:p>
    <w:p w14:paraId="16D497C0" w14:textId="77777777" w:rsidR="00000000" w:rsidRDefault="00953ED2">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74CE64EF" w14:textId="77777777" w:rsidR="00000000" w:rsidRDefault="00953ED2">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2D0309E7"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689FBE1B" w14:textId="77777777" w:rsidR="00000000" w:rsidRDefault="00953ED2">
      <w:pPr>
        <w:pStyle w:val="ad"/>
        <w:bidi/>
        <w:rPr>
          <w:rFonts w:hint="cs"/>
          <w:rtl/>
        </w:rPr>
      </w:pPr>
      <w:r>
        <w:rPr>
          <w:rFonts w:hint="cs"/>
          <w:rtl/>
        </w:rPr>
        <w:t>ההצעה לכלול את הנושא בסדר-היום של הכנסת נתקבלה</w:t>
      </w:r>
      <w:r>
        <w:rPr>
          <w:rFonts w:hint="cs"/>
          <w:rtl/>
        </w:rPr>
        <w:t xml:space="preserve">. </w:t>
      </w:r>
    </w:p>
    <w:p w14:paraId="534CEDD2" w14:textId="77777777" w:rsidR="00000000" w:rsidRDefault="00953ED2">
      <w:pPr>
        <w:pStyle w:val="af1"/>
        <w:rPr>
          <w:rFonts w:hint="cs"/>
          <w:rtl/>
        </w:rPr>
      </w:pPr>
    </w:p>
    <w:p w14:paraId="494C6D3A" w14:textId="77777777" w:rsidR="00000000" w:rsidRDefault="00953ED2">
      <w:pPr>
        <w:pStyle w:val="af1"/>
        <w:rPr>
          <w:rFonts w:hint="cs"/>
          <w:rtl/>
        </w:rPr>
      </w:pPr>
      <w:r>
        <w:rPr>
          <w:rFonts w:hint="eastAsia"/>
          <w:rtl/>
        </w:rPr>
        <w:t>היו</w:t>
      </w:r>
      <w:r>
        <w:rPr>
          <w:rtl/>
        </w:rPr>
        <w:t>"ר יולי-יואל אדלשטיין:</w:t>
      </w:r>
    </w:p>
    <w:p w14:paraId="14071F0B" w14:textId="77777777" w:rsidR="00000000" w:rsidRDefault="00953ED2">
      <w:pPr>
        <w:pStyle w:val="a0"/>
        <w:rPr>
          <w:rFonts w:hint="cs"/>
          <w:rtl/>
        </w:rPr>
      </w:pPr>
    </w:p>
    <w:p w14:paraId="703E9BB8" w14:textId="77777777" w:rsidR="00000000" w:rsidRDefault="00953ED2">
      <w:pPr>
        <w:pStyle w:val="a0"/>
        <w:rPr>
          <w:rFonts w:hint="cs"/>
          <w:rtl/>
        </w:rPr>
      </w:pPr>
      <w:r>
        <w:rPr>
          <w:rFonts w:hint="cs"/>
          <w:rtl/>
        </w:rPr>
        <w:t xml:space="preserve">בעד - 10, נגד - אחד, אין נמנעים. אני קובע כי הדיון יתקיים במליאת הכנסת. </w:t>
      </w:r>
    </w:p>
    <w:p w14:paraId="2CE8E0EC" w14:textId="77777777" w:rsidR="00000000" w:rsidRDefault="00953ED2">
      <w:pPr>
        <w:pStyle w:val="a0"/>
        <w:ind w:firstLine="0"/>
        <w:rPr>
          <w:rFonts w:hint="cs"/>
          <w:rtl/>
        </w:rPr>
      </w:pPr>
    </w:p>
    <w:p w14:paraId="7D0999F8" w14:textId="77777777" w:rsidR="00000000" w:rsidRDefault="00953ED2">
      <w:pPr>
        <w:pStyle w:val="a2"/>
        <w:rPr>
          <w:rtl/>
        </w:rPr>
      </w:pPr>
    </w:p>
    <w:p w14:paraId="7464AFEF" w14:textId="77777777" w:rsidR="00000000" w:rsidRDefault="00953ED2">
      <w:pPr>
        <w:pStyle w:val="a2"/>
        <w:rPr>
          <w:rFonts w:hint="cs"/>
          <w:rtl/>
        </w:rPr>
      </w:pPr>
      <w:bookmarkStart w:id="326" w:name="CS100035FI0100035T18_05_2005_16_32_50"/>
      <w:bookmarkStart w:id="327" w:name="_Toc118183646"/>
      <w:bookmarkEnd w:id="326"/>
      <w:r>
        <w:rPr>
          <w:rtl/>
        </w:rPr>
        <w:t>הצעה לסדר-היום</w:t>
      </w:r>
      <w:bookmarkEnd w:id="327"/>
      <w:r>
        <w:rPr>
          <w:rtl/>
        </w:rPr>
        <w:t xml:space="preserve"> </w:t>
      </w:r>
    </w:p>
    <w:p w14:paraId="55BE52F1" w14:textId="77777777" w:rsidR="00000000" w:rsidRDefault="00953ED2">
      <w:pPr>
        <w:pStyle w:val="a2"/>
        <w:rPr>
          <w:rtl/>
        </w:rPr>
      </w:pPr>
      <w:bookmarkStart w:id="328" w:name="_Toc118183647"/>
      <w:r>
        <w:rPr>
          <w:rtl/>
        </w:rPr>
        <w:t xml:space="preserve">הצורך בהחזרת </w:t>
      </w:r>
      <w:r>
        <w:rPr>
          <w:rFonts w:hint="cs"/>
          <w:rtl/>
        </w:rPr>
        <w:t>ה</w:t>
      </w:r>
      <w:r>
        <w:rPr>
          <w:rtl/>
        </w:rPr>
        <w:t>מענקים לדיור ממשרד השיכון</w:t>
      </w:r>
      <w:bookmarkEnd w:id="328"/>
    </w:p>
    <w:p w14:paraId="0180CFC8" w14:textId="77777777" w:rsidR="00000000" w:rsidRDefault="00953ED2">
      <w:pPr>
        <w:pStyle w:val="a0"/>
        <w:rPr>
          <w:rFonts w:hint="cs"/>
          <w:rtl/>
        </w:rPr>
      </w:pPr>
    </w:p>
    <w:p w14:paraId="45AFD22B" w14:textId="77777777" w:rsidR="00000000" w:rsidRDefault="00953ED2">
      <w:pPr>
        <w:pStyle w:val="af1"/>
        <w:rPr>
          <w:rtl/>
        </w:rPr>
      </w:pPr>
      <w:r>
        <w:rPr>
          <w:rFonts w:hint="eastAsia"/>
          <w:rtl/>
        </w:rPr>
        <w:t>היו</w:t>
      </w:r>
      <w:r>
        <w:rPr>
          <w:rtl/>
        </w:rPr>
        <w:t>"ר יולי-יואל אדלשטיין:</w:t>
      </w:r>
    </w:p>
    <w:p w14:paraId="051EA367" w14:textId="77777777" w:rsidR="00000000" w:rsidRDefault="00953ED2">
      <w:pPr>
        <w:pStyle w:val="a0"/>
        <w:rPr>
          <w:rFonts w:hint="cs"/>
          <w:rtl/>
        </w:rPr>
      </w:pPr>
    </w:p>
    <w:p w14:paraId="036F54F4" w14:textId="77777777" w:rsidR="00000000" w:rsidRDefault="00953ED2">
      <w:pPr>
        <w:pStyle w:val="a0"/>
        <w:rPr>
          <w:rFonts w:hint="cs"/>
          <w:rtl/>
        </w:rPr>
      </w:pPr>
      <w:r>
        <w:rPr>
          <w:rFonts w:hint="cs"/>
          <w:rtl/>
        </w:rPr>
        <w:t>הנושא הבא הוא הצורך בהחזרת המענקים לדיור ממשרד השיכון, הצעה לסדר-ה</w:t>
      </w:r>
      <w:r>
        <w:rPr>
          <w:rFonts w:hint="cs"/>
          <w:rtl/>
        </w:rPr>
        <w:t>יום שמספרה 6646. ישיב שר הבינוי והשיכון, אם יופיע. המציע הוא חבר הכנסת יעקב ליצמן.</w:t>
      </w:r>
    </w:p>
    <w:p w14:paraId="611AC066" w14:textId="77777777" w:rsidR="00000000" w:rsidRDefault="00953ED2">
      <w:pPr>
        <w:pStyle w:val="a0"/>
        <w:ind w:firstLine="0"/>
        <w:rPr>
          <w:rFonts w:hint="cs"/>
          <w:rtl/>
        </w:rPr>
      </w:pPr>
    </w:p>
    <w:p w14:paraId="5A53E5E4" w14:textId="77777777" w:rsidR="00000000" w:rsidRDefault="00953ED2">
      <w:pPr>
        <w:pStyle w:val="af0"/>
        <w:rPr>
          <w:rtl/>
        </w:rPr>
      </w:pPr>
      <w:r>
        <w:rPr>
          <w:rFonts w:hint="eastAsia"/>
          <w:rtl/>
        </w:rPr>
        <w:t>יעקב</w:t>
      </w:r>
      <w:r>
        <w:rPr>
          <w:rtl/>
        </w:rPr>
        <w:t xml:space="preserve"> ליצמן (אגודת ישראל - יהדות התורה והשבת):</w:t>
      </w:r>
    </w:p>
    <w:p w14:paraId="5FA737B0" w14:textId="77777777" w:rsidR="00000000" w:rsidRDefault="00953ED2">
      <w:pPr>
        <w:pStyle w:val="a0"/>
        <w:rPr>
          <w:rFonts w:hint="cs"/>
          <w:rtl/>
        </w:rPr>
      </w:pPr>
    </w:p>
    <w:p w14:paraId="2D104F4D" w14:textId="77777777" w:rsidR="00000000" w:rsidRDefault="00953ED2">
      <w:pPr>
        <w:pStyle w:val="a0"/>
        <w:rPr>
          <w:rFonts w:hint="cs"/>
          <w:rtl/>
        </w:rPr>
      </w:pPr>
      <w:r>
        <w:rPr>
          <w:rFonts w:hint="cs"/>
          <w:rtl/>
        </w:rPr>
        <w:t>השר לא נמצא.</w:t>
      </w:r>
    </w:p>
    <w:p w14:paraId="65BF1A2E" w14:textId="77777777" w:rsidR="00000000" w:rsidRDefault="00953ED2">
      <w:pPr>
        <w:pStyle w:val="a0"/>
        <w:rPr>
          <w:rFonts w:hint="cs"/>
          <w:rtl/>
        </w:rPr>
      </w:pPr>
    </w:p>
    <w:p w14:paraId="6F5C556A" w14:textId="77777777" w:rsidR="00000000" w:rsidRDefault="00953ED2">
      <w:pPr>
        <w:pStyle w:val="af1"/>
        <w:rPr>
          <w:rtl/>
        </w:rPr>
      </w:pPr>
      <w:r>
        <w:rPr>
          <w:rFonts w:hint="eastAsia"/>
          <w:rtl/>
        </w:rPr>
        <w:t>היו</w:t>
      </w:r>
      <w:r>
        <w:rPr>
          <w:rtl/>
        </w:rPr>
        <w:t>"ר יולי-יואל אדלשטיין:</w:t>
      </w:r>
    </w:p>
    <w:p w14:paraId="4445A344" w14:textId="77777777" w:rsidR="00000000" w:rsidRDefault="00953ED2">
      <w:pPr>
        <w:pStyle w:val="a0"/>
        <w:rPr>
          <w:rFonts w:hint="cs"/>
          <w:rtl/>
        </w:rPr>
      </w:pPr>
    </w:p>
    <w:p w14:paraId="3E9546F0" w14:textId="77777777" w:rsidR="00000000" w:rsidRDefault="00953ED2">
      <w:pPr>
        <w:pStyle w:val="a0"/>
        <w:rPr>
          <w:rFonts w:hint="cs"/>
          <w:rtl/>
        </w:rPr>
      </w:pPr>
      <w:r>
        <w:rPr>
          <w:rFonts w:hint="cs"/>
          <w:rtl/>
        </w:rPr>
        <w:t xml:space="preserve">אכפת לך לדבר? את השעון אני אפעיל כשהשר יופיע. אני סומך על שר השיכון שהוא יופיע. </w:t>
      </w:r>
    </w:p>
    <w:p w14:paraId="7FCF39DA" w14:textId="77777777" w:rsidR="00000000" w:rsidRDefault="00953ED2">
      <w:pPr>
        <w:pStyle w:val="a3"/>
        <w:rPr>
          <w:rFonts w:hint="cs"/>
          <w:rtl/>
        </w:rPr>
      </w:pPr>
    </w:p>
    <w:p w14:paraId="4BEB6A23" w14:textId="77777777" w:rsidR="00000000" w:rsidRDefault="00953ED2">
      <w:pPr>
        <w:pStyle w:val="a"/>
        <w:rPr>
          <w:rtl/>
        </w:rPr>
      </w:pPr>
      <w:bookmarkStart w:id="329" w:name="FS000000528T18_05_2005_15_40_34"/>
      <w:bookmarkStart w:id="330" w:name="_Toc118183648"/>
      <w:bookmarkEnd w:id="329"/>
      <w:r>
        <w:rPr>
          <w:rFonts w:hint="eastAsia"/>
          <w:rtl/>
        </w:rPr>
        <w:t>יע</w:t>
      </w:r>
      <w:r>
        <w:rPr>
          <w:rFonts w:hint="eastAsia"/>
          <w:rtl/>
        </w:rPr>
        <w:t>קב</w:t>
      </w:r>
      <w:r>
        <w:rPr>
          <w:rtl/>
        </w:rPr>
        <w:t xml:space="preserve"> ליצמן (אגודת ישראל - יהדות התורה והשבת):</w:t>
      </w:r>
      <w:bookmarkEnd w:id="330"/>
    </w:p>
    <w:p w14:paraId="2153A9FE" w14:textId="77777777" w:rsidR="00000000" w:rsidRDefault="00953ED2">
      <w:pPr>
        <w:pStyle w:val="a0"/>
        <w:rPr>
          <w:rFonts w:hint="cs"/>
          <w:rtl/>
        </w:rPr>
      </w:pPr>
    </w:p>
    <w:p w14:paraId="21AD309E" w14:textId="77777777" w:rsidR="00000000" w:rsidRDefault="00953ED2">
      <w:pPr>
        <w:pStyle w:val="a0"/>
        <w:rPr>
          <w:rFonts w:hint="cs"/>
          <w:rtl/>
        </w:rPr>
      </w:pPr>
      <w:r>
        <w:rPr>
          <w:rFonts w:hint="cs"/>
          <w:rtl/>
        </w:rPr>
        <w:t xml:space="preserve">אדוני היושב-ראש, כנסת נכבדה, הנושא שאני מעלה כאן הוא לא נושא חדש. אני חושב שהגיע הזמן שהממשלה תעשה שוב חושבים. המענקים בוטלו לפני שנתיים בחוק ההסדרים, בחוק התקציב. היום כולם מודים שזאת היתה טעות. אני יכול להעיד </w:t>
      </w:r>
      <w:r>
        <w:rPr>
          <w:rFonts w:hint="cs"/>
          <w:rtl/>
        </w:rPr>
        <w:t>על עצמי וגם עליך שאנחנו הצבענו נגד, צעקנו נגד בוועדה. אבל לצערנו זה עבר בקואליציה דאז. היום כולם מבינים שעשו כאן טעות. כולם, חוץ משר האוצר. שר האוצר עדיין מתעקש לא לחדש את המענקים.</w:t>
      </w:r>
    </w:p>
    <w:p w14:paraId="0C2EF1D9" w14:textId="77777777" w:rsidR="00000000" w:rsidRDefault="00953ED2">
      <w:pPr>
        <w:pStyle w:val="a0"/>
        <w:rPr>
          <w:rFonts w:hint="cs"/>
          <w:rtl/>
        </w:rPr>
      </w:pPr>
    </w:p>
    <w:p w14:paraId="0000BA26" w14:textId="77777777" w:rsidR="00000000" w:rsidRDefault="00953ED2">
      <w:pPr>
        <w:pStyle w:val="a0"/>
        <w:rPr>
          <w:rFonts w:hint="cs"/>
          <w:rtl/>
        </w:rPr>
      </w:pPr>
      <w:r>
        <w:rPr>
          <w:rFonts w:hint="cs"/>
          <w:rtl/>
        </w:rPr>
        <w:t>אמרתי כבר כמה פעמים בוועדת הכספים, גם לשר האוצר וגם לפקידי האוצר: משרד השי</w:t>
      </w:r>
      <w:r>
        <w:rPr>
          <w:rFonts w:hint="cs"/>
          <w:rtl/>
        </w:rPr>
        <w:t>כון משלם מעל 300 מיליון שקלים עבור עמלות למשכנתאות לזכאים. את ההלוואות האלה אפשר לקבל באמצעות בנקים בשוק החופשי, תתפלאו לשמוע, בפחות ריבית ממה שהממשלה מסבסדת.</w:t>
      </w:r>
    </w:p>
    <w:p w14:paraId="36F1ECA4" w14:textId="77777777" w:rsidR="00000000" w:rsidRDefault="00953ED2">
      <w:pPr>
        <w:pStyle w:val="a0"/>
        <w:rPr>
          <w:rFonts w:hint="cs"/>
          <w:rtl/>
        </w:rPr>
      </w:pPr>
    </w:p>
    <w:p w14:paraId="7A102931" w14:textId="77777777" w:rsidR="00000000" w:rsidRDefault="00953ED2">
      <w:pPr>
        <w:pStyle w:val="a0"/>
        <w:rPr>
          <w:rFonts w:hint="cs"/>
          <w:rtl/>
        </w:rPr>
      </w:pPr>
      <w:r>
        <w:rPr>
          <w:rFonts w:hint="cs"/>
          <w:rtl/>
        </w:rPr>
        <w:t xml:space="preserve">אז למה לא לקחת את הכסף הזה ולתת לפריפריה, לתת לנגב, לתת לגליל? אני לא מדבר כרגע על מרכז תל-אביב </w:t>
      </w:r>
      <w:r>
        <w:rPr>
          <w:rFonts w:hint="cs"/>
          <w:rtl/>
        </w:rPr>
        <w:t>או מרכז ירושלים, אבל לפחות בפריפריה. גם בשכונות החדשות, בעיירות החדשות. בקריית-גת, למשל, אם יש דירות חדשות, אם יש דירות אפילו בביתר, באלעד, במקומות היותר רחוקים, לא בתוך העיר ממש. צריך להחזיר את המענקים. אני חושב שמשרד השיכון בהחלט יכול למצוא דרכי מימון לז</w:t>
      </w:r>
      <w:r>
        <w:rPr>
          <w:rFonts w:hint="cs"/>
          <w:rtl/>
        </w:rPr>
        <w:t>ה.</w:t>
      </w:r>
    </w:p>
    <w:p w14:paraId="59092DB7" w14:textId="77777777" w:rsidR="00000000" w:rsidRDefault="00953ED2">
      <w:pPr>
        <w:pStyle w:val="a0"/>
        <w:rPr>
          <w:rFonts w:hint="cs"/>
          <w:rtl/>
        </w:rPr>
      </w:pPr>
    </w:p>
    <w:p w14:paraId="502BBB7E" w14:textId="77777777" w:rsidR="00000000" w:rsidRDefault="00953ED2">
      <w:pPr>
        <w:pStyle w:val="a0"/>
        <w:rPr>
          <w:rFonts w:hint="cs"/>
          <w:rtl/>
        </w:rPr>
      </w:pPr>
      <w:r>
        <w:rPr>
          <w:rFonts w:hint="cs"/>
          <w:rtl/>
        </w:rPr>
        <w:t>אגב, אנחנו חייבים לדעת עוד דבר: עדיין יש מיתון במשק. קראנו בעיתונות ובכלי התקשורת שפתאום הצמיחה היא לא כמו שחשבו שתהיה. אפילו יש ירידה ברבעון הראשון השנה לעומת מה שהיה לפני שנה. לכן, כדי לצאת ממיתון ולעודד את שוק הנדל"ן, אם ייתנו מענקים - ואני מבין שהק</w:t>
      </w:r>
      <w:r>
        <w:rPr>
          <w:rFonts w:hint="cs"/>
          <w:rtl/>
        </w:rPr>
        <w:t>בלנים לא יעלו את המחירים בעקבות תוספת המענקים. חיוני לעשות הסכם כזה, לפחות הבנה עם הקבלנים. ברור לי שהמשק, לפחות הנדל"ן יצא מהמיתון. אנחנו במיתון קשה בנדל"ן, ואם שר האוצר חשב עד לפני יומיים שאנחנו כבר בצמיחה גדולה והכול בסדר, פתאום הנתונים מאתמול הראו שאנח</w:t>
      </w:r>
      <w:r>
        <w:rPr>
          <w:rFonts w:hint="cs"/>
          <w:rtl/>
        </w:rPr>
        <w:t>נו לא כל כך טובים. פתאום ירדה הצמיחה. אם יוסיפו את המענקים יהיו יותר רכישות של דירות, יהיו הכנסות ממסים, תהיה יותר פרנסה לעורכי-דין, לרואי-חשבון, הכול נע סביב הנדל"ן.</w:t>
      </w:r>
    </w:p>
    <w:p w14:paraId="38C4ADD6" w14:textId="77777777" w:rsidR="00000000" w:rsidRDefault="00953ED2">
      <w:pPr>
        <w:pStyle w:val="a0"/>
        <w:rPr>
          <w:rFonts w:hint="cs"/>
          <w:rtl/>
        </w:rPr>
      </w:pPr>
    </w:p>
    <w:p w14:paraId="6C4DB525" w14:textId="77777777" w:rsidR="00000000" w:rsidRDefault="00953ED2">
      <w:pPr>
        <w:pStyle w:val="a0"/>
        <w:rPr>
          <w:rFonts w:hint="cs"/>
          <w:rtl/>
        </w:rPr>
      </w:pPr>
      <w:r>
        <w:rPr>
          <w:rFonts w:hint="cs"/>
          <w:rtl/>
        </w:rPr>
        <w:t>משום-מה משרד האוצר מתעקש ואין שום משא-ומתן רציני בין משרד השיכון למשרד האוצר. לא שמעתי ש</w:t>
      </w:r>
      <w:r>
        <w:rPr>
          <w:rFonts w:hint="cs"/>
          <w:rtl/>
        </w:rPr>
        <w:t>שר השיכון ושר האוצר ישבו וסיכמו, אף שבדיון בוועדת הכספים השבוע אמר שר האוצר שבודקים את זה. מה זה בודקים את זה? אפשר לבדוק, זה ייקח שנה - עד הבחירות.</w:t>
      </w:r>
    </w:p>
    <w:p w14:paraId="7C2B3470" w14:textId="77777777" w:rsidR="00000000" w:rsidRDefault="00953ED2">
      <w:pPr>
        <w:pStyle w:val="af0"/>
        <w:rPr>
          <w:rFonts w:hint="cs"/>
          <w:rtl/>
        </w:rPr>
      </w:pPr>
    </w:p>
    <w:p w14:paraId="2087B163" w14:textId="77777777" w:rsidR="00000000" w:rsidRDefault="00953ED2">
      <w:pPr>
        <w:pStyle w:val="af0"/>
        <w:rPr>
          <w:rtl/>
        </w:rPr>
      </w:pPr>
      <w:r>
        <w:rPr>
          <w:rFonts w:hint="eastAsia"/>
          <w:rtl/>
        </w:rPr>
        <w:t>אורית</w:t>
      </w:r>
      <w:r>
        <w:rPr>
          <w:rtl/>
        </w:rPr>
        <w:t xml:space="preserve"> נוקד (העבודה-מימד):</w:t>
      </w:r>
    </w:p>
    <w:p w14:paraId="10ACF0D2" w14:textId="77777777" w:rsidR="00000000" w:rsidRDefault="00953ED2">
      <w:pPr>
        <w:pStyle w:val="a0"/>
        <w:rPr>
          <w:rFonts w:hint="cs"/>
          <w:rtl/>
        </w:rPr>
      </w:pPr>
    </w:p>
    <w:p w14:paraId="559F5133" w14:textId="77777777" w:rsidR="00000000" w:rsidRDefault="00953ED2">
      <w:pPr>
        <w:pStyle w:val="a0"/>
        <w:rPr>
          <w:rFonts w:hint="cs"/>
          <w:rtl/>
        </w:rPr>
      </w:pPr>
      <w:r>
        <w:rPr>
          <w:rFonts w:hint="cs"/>
          <w:rtl/>
        </w:rPr>
        <w:t xml:space="preserve">היתה ישיבה של ועדת שרים לנגב ולגליל ושם היה סיכום שבתוך שבועיים הם יסכמו. </w:t>
      </w:r>
    </w:p>
    <w:p w14:paraId="5BFAF21C" w14:textId="77777777" w:rsidR="00000000" w:rsidRDefault="00953ED2">
      <w:pPr>
        <w:pStyle w:val="a0"/>
        <w:rPr>
          <w:rFonts w:hint="cs"/>
          <w:rtl/>
        </w:rPr>
      </w:pPr>
    </w:p>
    <w:p w14:paraId="4526FB2E" w14:textId="77777777" w:rsidR="00000000" w:rsidRDefault="00953ED2">
      <w:pPr>
        <w:pStyle w:val="-"/>
        <w:rPr>
          <w:rtl/>
        </w:rPr>
      </w:pPr>
      <w:bookmarkStart w:id="331" w:name="FS000000528T18_05_2005_15_54_40C"/>
      <w:bookmarkEnd w:id="331"/>
      <w:r>
        <w:rPr>
          <w:rFonts w:hint="eastAsia"/>
          <w:rtl/>
        </w:rPr>
        <w:t>יעק</w:t>
      </w:r>
      <w:r>
        <w:rPr>
          <w:rFonts w:hint="eastAsia"/>
          <w:rtl/>
        </w:rPr>
        <w:t>ב</w:t>
      </w:r>
      <w:r>
        <w:rPr>
          <w:rtl/>
        </w:rPr>
        <w:t xml:space="preserve"> ליצמן (אגודת ישראל - יהדות התורה והשבת):</w:t>
      </w:r>
    </w:p>
    <w:p w14:paraId="037EF9D8" w14:textId="77777777" w:rsidR="00000000" w:rsidRDefault="00953ED2">
      <w:pPr>
        <w:pStyle w:val="a0"/>
        <w:rPr>
          <w:rFonts w:hint="cs"/>
          <w:rtl/>
        </w:rPr>
      </w:pPr>
    </w:p>
    <w:p w14:paraId="394376B0" w14:textId="77777777" w:rsidR="00000000" w:rsidRDefault="00953ED2">
      <w:pPr>
        <w:pStyle w:val="a0"/>
        <w:rPr>
          <w:rFonts w:hint="cs"/>
          <w:rtl/>
        </w:rPr>
      </w:pPr>
      <w:r>
        <w:rPr>
          <w:rFonts w:hint="cs"/>
          <w:rtl/>
        </w:rPr>
        <w:t>הם לא אמרו מתי השבועיים מסתיימים.</w:t>
      </w:r>
    </w:p>
    <w:p w14:paraId="6C2CFFA6" w14:textId="77777777" w:rsidR="00000000" w:rsidRDefault="00953ED2">
      <w:pPr>
        <w:pStyle w:val="a0"/>
        <w:rPr>
          <w:rFonts w:hint="cs"/>
          <w:rtl/>
        </w:rPr>
      </w:pPr>
    </w:p>
    <w:p w14:paraId="1558689C" w14:textId="77777777" w:rsidR="00000000" w:rsidRDefault="00953ED2">
      <w:pPr>
        <w:pStyle w:val="af0"/>
        <w:rPr>
          <w:rtl/>
        </w:rPr>
      </w:pPr>
      <w:r>
        <w:rPr>
          <w:rFonts w:hint="eastAsia"/>
          <w:rtl/>
        </w:rPr>
        <w:t>אורית</w:t>
      </w:r>
      <w:r>
        <w:rPr>
          <w:rtl/>
        </w:rPr>
        <w:t xml:space="preserve"> נוקד (העבודה-מימד):</w:t>
      </w:r>
    </w:p>
    <w:p w14:paraId="7BB1F253" w14:textId="77777777" w:rsidR="00000000" w:rsidRDefault="00953ED2">
      <w:pPr>
        <w:pStyle w:val="a0"/>
        <w:rPr>
          <w:rFonts w:hint="cs"/>
          <w:rtl/>
        </w:rPr>
      </w:pPr>
    </w:p>
    <w:p w14:paraId="74AA4931" w14:textId="77777777" w:rsidR="00000000" w:rsidRDefault="00953ED2">
      <w:pPr>
        <w:pStyle w:val="a0"/>
        <w:rPr>
          <w:rFonts w:hint="cs"/>
          <w:rtl/>
        </w:rPr>
      </w:pPr>
      <w:r>
        <w:rPr>
          <w:rFonts w:hint="cs"/>
          <w:rtl/>
        </w:rPr>
        <w:t xml:space="preserve">תאריך הישיבה היה ה-9 במאי. </w:t>
      </w:r>
    </w:p>
    <w:p w14:paraId="43C6E47F" w14:textId="77777777" w:rsidR="00000000" w:rsidRDefault="00953ED2">
      <w:pPr>
        <w:pStyle w:val="a0"/>
        <w:rPr>
          <w:rFonts w:hint="cs"/>
          <w:rtl/>
        </w:rPr>
      </w:pPr>
    </w:p>
    <w:p w14:paraId="4038B42E" w14:textId="77777777" w:rsidR="00000000" w:rsidRDefault="00953ED2">
      <w:pPr>
        <w:pStyle w:val="-"/>
        <w:rPr>
          <w:rtl/>
        </w:rPr>
      </w:pPr>
      <w:bookmarkStart w:id="332" w:name="FS000000528T18_05_2005_15_53_41C"/>
      <w:bookmarkEnd w:id="332"/>
      <w:r>
        <w:rPr>
          <w:rFonts w:hint="eastAsia"/>
          <w:rtl/>
        </w:rPr>
        <w:t>יעקב</w:t>
      </w:r>
      <w:r>
        <w:rPr>
          <w:rtl/>
        </w:rPr>
        <w:t xml:space="preserve"> ליצמן (אגודת ישראל - יהדות התורה והשבת):</w:t>
      </w:r>
    </w:p>
    <w:p w14:paraId="5A650C98" w14:textId="77777777" w:rsidR="00000000" w:rsidRDefault="00953ED2">
      <w:pPr>
        <w:pStyle w:val="a0"/>
        <w:rPr>
          <w:rFonts w:hint="cs"/>
          <w:rtl/>
        </w:rPr>
      </w:pPr>
    </w:p>
    <w:p w14:paraId="71A112C9" w14:textId="77777777" w:rsidR="00000000" w:rsidRDefault="00953ED2">
      <w:pPr>
        <w:pStyle w:val="a0"/>
        <w:rPr>
          <w:rFonts w:hint="cs"/>
          <w:rtl/>
        </w:rPr>
      </w:pPr>
      <w:r>
        <w:rPr>
          <w:rFonts w:hint="cs"/>
          <w:rtl/>
        </w:rPr>
        <w:t>אנחנו היום ב-18 בחודש, אז יש לנו עוד שישה ימים. אני מבקש לציין לפרוטוקול ה</w:t>
      </w:r>
      <w:r>
        <w:rPr>
          <w:rFonts w:hint="cs"/>
          <w:rtl/>
        </w:rPr>
        <w:t xml:space="preserve">כנסת שבתוך שישה ימים שר האוצר ייתן תשובה חיובית לשר השיכון. אני מבטיח לך שאם הכול יהיה בסדר לא נקיים דיון במליאה. אבל אני לא רואה שזה המצב. </w:t>
      </w:r>
    </w:p>
    <w:p w14:paraId="4B5A949E" w14:textId="77777777" w:rsidR="00000000" w:rsidRDefault="00953ED2">
      <w:pPr>
        <w:pStyle w:val="a0"/>
        <w:rPr>
          <w:rFonts w:hint="cs"/>
          <w:rtl/>
        </w:rPr>
      </w:pPr>
    </w:p>
    <w:p w14:paraId="6D0444F1" w14:textId="77777777" w:rsidR="00000000" w:rsidRDefault="00953ED2">
      <w:pPr>
        <w:pStyle w:val="a0"/>
        <w:rPr>
          <w:rFonts w:hint="cs"/>
          <w:rtl/>
        </w:rPr>
      </w:pPr>
      <w:r>
        <w:rPr>
          <w:rFonts w:hint="cs"/>
          <w:rtl/>
        </w:rPr>
        <w:t>הסתכלתי על שר האוצר השבוע בוועדת הכספים, כששאלתי אותו על נושא המענקים. אדוני שר השיכון, לפי התשובה שלו והבעת הפנים</w:t>
      </w:r>
      <w:r>
        <w:rPr>
          <w:rFonts w:hint="cs"/>
          <w:rtl/>
        </w:rPr>
        <w:t xml:space="preserve"> שלו, רבותי, אין מענקים. אני אומר לכם, רק דרך אחת אפשרית, דרך לחץ ציבורי, דרך הכנסת לדחוק את משרד האוצר, את שר האוצר, כדי להחזיר לפחות בפריפריה.  </w:t>
      </w:r>
    </w:p>
    <w:p w14:paraId="57D5BFB2" w14:textId="77777777" w:rsidR="00000000" w:rsidRDefault="00953ED2">
      <w:pPr>
        <w:pStyle w:val="a0"/>
        <w:rPr>
          <w:rFonts w:hint="cs"/>
          <w:rtl/>
        </w:rPr>
      </w:pPr>
    </w:p>
    <w:p w14:paraId="3E27EA1A" w14:textId="77777777" w:rsidR="00000000" w:rsidRDefault="00953ED2">
      <w:pPr>
        <w:pStyle w:val="a0"/>
        <w:rPr>
          <w:rFonts w:hint="cs"/>
          <w:rtl/>
        </w:rPr>
      </w:pPr>
      <w:r>
        <w:rPr>
          <w:rFonts w:hint="cs"/>
          <w:rtl/>
        </w:rPr>
        <w:t>אדוני השר, הפריפריה שלי והפריפריה שלך, יש גם הבדל. יש גם רהט בנגב, אני מסכים. אני טוען שגם מקומות קצת יותר ק</w:t>
      </w:r>
      <w:r>
        <w:rPr>
          <w:rFonts w:hint="cs"/>
          <w:rtl/>
        </w:rPr>
        <w:t xml:space="preserve">רובים מערד, למשל קריית-גת, צריך לעודד, במיוחד לציבור שלי. </w:t>
      </w:r>
    </w:p>
    <w:p w14:paraId="1C4CCA81" w14:textId="77777777" w:rsidR="00000000" w:rsidRDefault="00953ED2">
      <w:pPr>
        <w:pStyle w:val="a0"/>
        <w:ind w:firstLine="0"/>
        <w:rPr>
          <w:rFonts w:hint="cs"/>
          <w:rtl/>
        </w:rPr>
      </w:pPr>
    </w:p>
    <w:p w14:paraId="49016F4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571714BE" w14:textId="77777777" w:rsidR="00000000" w:rsidRDefault="00953ED2">
      <w:pPr>
        <w:pStyle w:val="a0"/>
        <w:rPr>
          <w:rFonts w:hint="cs"/>
          <w:rtl/>
        </w:rPr>
      </w:pPr>
    </w:p>
    <w:p w14:paraId="2B8392F8" w14:textId="77777777" w:rsidR="00000000" w:rsidRDefault="00953ED2">
      <w:pPr>
        <w:pStyle w:val="a0"/>
        <w:rPr>
          <w:rFonts w:hint="cs"/>
          <w:rtl/>
        </w:rPr>
      </w:pPr>
      <w:r>
        <w:rPr>
          <w:rFonts w:hint="cs"/>
          <w:rtl/>
        </w:rPr>
        <w:t>אבקש לסיים.</w:t>
      </w:r>
    </w:p>
    <w:p w14:paraId="71A9F4AE" w14:textId="77777777" w:rsidR="00000000" w:rsidRDefault="00953ED2">
      <w:pPr>
        <w:pStyle w:val="a0"/>
        <w:rPr>
          <w:rFonts w:hint="cs"/>
          <w:rtl/>
        </w:rPr>
      </w:pPr>
    </w:p>
    <w:p w14:paraId="201CA715" w14:textId="77777777" w:rsidR="00000000" w:rsidRDefault="00953ED2">
      <w:pPr>
        <w:pStyle w:val="-"/>
        <w:rPr>
          <w:rtl/>
        </w:rPr>
      </w:pPr>
      <w:bookmarkStart w:id="333" w:name="FS000000528T18_05_2005_15_57_45C"/>
      <w:bookmarkEnd w:id="333"/>
      <w:r>
        <w:rPr>
          <w:rFonts w:hint="eastAsia"/>
          <w:rtl/>
        </w:rPr>
        <w:t>יעקב</w:t>
      </w:r>
      <w:r>
        <w:rPr>
          <w:rtl/>
        </w:rPr>
        <w:t xml:space="preserve"> ליצמן (אגודת ישראל - יהדות התורה והשבת):</w:t>
      </w:r>
    </w:p>
    <w:p w14:paraId="06428B74" w14:textId="77777777" w:rsidR="00000000" w:rsidRDefault="00953ED2">
      <w:pPr>
        <w:pStyle w:val="a0"/>
        <w:rPr>
          <w:rFonts w:hint="cs"/>
          <w:rtl/>
        </w:rPr>
      </w:pPr>
    </w:p>
    <w:p w14:paraId="41EC84CF" w14:textId="77777777" w:rsidR="00000000" w:rsidRDefault="00953ED2">
      <w:pPr>
        <w:pStyle w:val="a0"/>
        <w:rPr>
          <w:rFonts w:hint="cs"/>
          <w:rtl/>
        </w:rPr>
      </w:pPr>
      <w:r>
        <w:rPr>
          <w:rFonts w:hint="cs"/>
          <w:rtl/>
        </w:rPr>
        <w:t>יש לי זמן נוסף. היושב-ראש הקודם אמר לי כי עשר הדקות יתחילו אחרי ששר השיכון ייכנס. לכן יש לי לפחות עוד שמונה דק</w:t>
      </w:r>
      <w:r>
        <w:rPr>
          <w:rFonts w:hint="cs"/>
          <w:rtl/>
        </w:rPr>
        <w:t>ות, אבל אני לא אנצל את זה ואסיים.</w:t>
      </w:r>
    </w:p>
    <w:p w14:paraId="29AFBE5C" w14:textId="77777777" w:rsidR="00000000" w:rsidRDefault="00953ED2">
      <w:pPr>
        <w:pStyle w:val="a0"/>
        <w:rPr>
          <w:rFonts w:hint="cs"/>
          <w:rtl/>
        </w:rPr>
      </w:pPr>
    </w:p>
    <w:p w14:paraId="56269BFF" w14:textId="77777777" w:rsidR="00000000" w:rsidRDefault="00953ED2">
      <w:pPr>
        <w:pStyle w:val="a0"/>
        <w:rPr>
          <w:rFonts w:hint="cs"/>
          <w:rtl/>
        </w:rPr>
      </w:pPr>
      <w:r>
        <w:rPr>
          <w:rFonts w:hint="cs"/>
          <w:rtl/>
        </w:rPr>
        <w:t>לכן, אדוני השר, אני מבקש שתסכים להעביר את הנושא לוועדה. לא שאני צריך דרך הכנסת לדון בזה בוועדה, כי בין כך ובין כך יש לי גם אפשרות לעשות את זה בעצמי. רציתי לנצל את במת הכנסת ללחץ ציבורי על משרד האוצר, שלדעתי צריך להיענות ל</w:t>
      </w:r>
      <w:r>
        <w:rPr>
          <w:rFonts w:hint="cs"/>
          <w:rtl/>
        </w:rPr>
        <w:t xml:space="preserve">בקשה הזאת, שאני מבין, אדוני השר, שאתה מוביל. ביחד אפשר להגיע להסכמה. תודה רבה. </w:t>
      </w:r>
    </w:p>
    <w:p w14:paraId="223B77E8" w14:textId="77777777" w:rsidR="00000000" w:rsidRDefault="00953ED2">
      <w:pPr>
        <w:pStyle w:val="a0"/>
        <w:ind w:firstLine="0"/>
        <w:rPr>
          <w:rFonts w:hint="cs"/>
          <w:rtl/>
        </w:rPr>
      </w:pPr>
    </w:p>
    <w:p w14:paraId="5E73B2D5"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7A06E06" w14:textId="77777777" w:rsidR="00000000" w:rsidRDefault="00953ED2">
      <w:pPr>
        <w:pStyle w:val="a0"/>
        <w:rPr>
          <w:rFonts w:hint="cs"/>
          <w:rtl/>
        </w:rPr>
      </w:pPr>
    </w:p>
    <w:p w14:paraId="00A98B17" w14:textId="77777777" w:rsidR="00000000" w:rsidRDefault="00953ED2">
      <w:pPr>
        <w:pStyle w:val="a0"/>
        <w:rPr>
          <w:rFonts w:hint="cs"/>
          <w:rtl/>
        </w:rPr>
      </w:pPr>
      <w:r>
        <w:rPr>
          <w:rFonts w:hint="cs"/>
          <w:rtl/>
        </w:rPr>
        <w:t xml:space="preserve">תודה רבה לחבר הכנסת ליצמן. יעלה וישיב כבוד שר השיכון, בבקשה. </w:t>
      </w:r>
    </w:p>
    <w:p w14:paraId="03499999" w14:textId="77777777" w:rsidR="00000000" w:rsidRDefault="00953ED2">
      <w:pPr>
        <w:pStyle w:val="a0"/>
        <w:rPr>
          <w:rFonts w:hint="cs"/>
          <w:rtl/>
        </w:rPr>
      </w:pPr>
    </w:p>
    <w:p w14:paraId="39962474" w14:textId="77777777" w:rsidR="00000000" w:rsidRDefault="00953ED2">
      <w:pPr>
        <w:pStyle w:val="a"/>
        <w:rPr>
          <w:rtl/>
        </w:rPr>
      </w:pPr>
      <w:bookmarkStart w:id="334" w:name="FS000001044T18_05_2005_16_00_19"/>
      <w:bookmarkStart w:id="335" w:name="FS000001044T18_05_2005_16_00_47"/>
      <w:bookmarkStart w:id="336" w:name="FS000000435T18_05_2005_16_01_05"/>
      <w:bookmarkStart w:id="337" w:name="FS000001044T18_05_2005_16_01_24"/>
      <w:bookmarkStart w:id="338" w:name="_Toc118183649"/>
      <w:bookmarkEnd w:id="334"/>
      <w:bookmarkEnd w:id="335"/>
      <w:bookmarkEnd w:id="336"/>
      <w:bookmarkEnd w:id="337"/>
      <w:r>
        <w:rPr>
          <w:rtl/>
        </w:rPr>
        <w:t>שר הבינוי והשיכון יצחק הרצוג:</w:t>
      </w:r>
      <w:bookmarkEnd w:id="338"/>
    </w:p>
    <w:p w14:paraId="50013903" w14:textId="77777777" w:rsidR="00000000" w:rsidRDefault="00953ED2">
      <w:pPr>
        <w:pStyle w:val="a0"/>
        <w:rPr>
          <w:rtl/>
        </w:rPr>
      </w:pPr>
    </w:p>
    <w:p w14:paraId="59F50287" w14:textId="77777777" w:rsidR="00000000" w:rsidRDefault="00953ED2">
      <w:pPr>
        <w:pStyle w:val="a0"/>
        <w:rPr>
          <w:rFonts w:hint="cs"/>
          <w:rtl/>
        </w:rPr>
      </w:pPr>
      <w:r>
        <w:rPr>
          <w:rFonts w:hint="cs"/>
          <w:rtl/>
        </w:rPr>
        <w:t>מכובדי חבר הכנסת ליצמן, חברות וחברי הכנסת, אדוני היושב-</w:t>
      </w:r>
      <w:r>
        <w:rPr>
          <w:rFonts w:hint="cs"/>
          <w:rtl/>
        </w:rPr>
        <w:t xml:space="preserve">ראש, מרגע כניסתי לתפקיד טענתי ואני חוזר וטוען באופן עקבי, שהפסקת המענקים לזכאי משרד השיכון באזורי פריפריה היוותה מכת מוות לענף הנדל"ן באזורים הללו. </w:t>
      </w:r>
    </w:p>
    <w:p w14:paraId="276ED81A" w14:textId="77777777" w:rsidR="00000000" w:rsidRDefault="00953ED2">
      <w:pPr>
        <w:pStyle w:val="a0"/>
        <w:rPr>
          <w:rFonts w:hint="cs"/>
          <w:rtl/>
        </w:rPr>
      </w:pPr>
    </w:p>
    <w:p w14:paraId="626515DD" w14:textId="77777777" w:rsidR="00000000" w:rsidRDefault="00953ED2">
      <w:pPr>
        <w:pStyle w:val="a0"/>
        <w:rPr>
          <w:rFonts w:hint="cs"/>
          <w:rtl/>
        </w:rPr>
      </w:pPr>
      <w:r>
        <w:rPr>
          <w:rFonts w:hint="cs"/>
          <w:rtl/>
        </w:rPr>
        <w:t>לפני כשנתיים, כאשר הביאו שר האוצר נתניהו ושר השיכון דאז אפי איתם</w:t>
      </w:r>
      <w:r>
        <w:rPr>
          <w:rtl/>
        </w:rPr>
        <w:t xml:space="preserve"> </w:t>
      </w:r>
      <w:r>
        <w:rPr>
          <w:rFonts w:hint="cs"/>
          <w:rtl/>
        </w:rPr>
        <w:t>לוועדת הכספים של הכנסת הצעה לבטל את המענק</w:t>
      </w:r>
      <w:r>
        <w:rPr>
          <w:rFonts w:hint="cs"/>
          <w:rtl/>
        </w:rPr>
        <w:t xml:space="preserve">ים באזורי הפריפריה, זעקנו חבר הכנסת שוחט ואנוכי וחברת הכנסת נוקד וחברי כנסת אחרים, נגד הצעד הזה, שכן טענו שבמצב כזה לא יהיה כדאי לזכאי או לזוג צעיר שרוצה להתגורר בפריפריה לרכוש דירה. אין לו שום תמריץ, היות שגובה החזר המשכנתה יהיה אחיד בכל הארץ. </w:t>
      </w:r>
    </w:p>
    <w:p w14:paraId="5B04B6DF" w14:textId="77777777" w:rsidR="00000000" w:rsidRDefault="00953ED2">
      <w:pPr>
        <w:pStyle w:val="a0"/>
        <w:rPr>
          <w:rFonts w:hint="cs"/>
          <w:rtl/>
        </w:rPr>
      </w:pPr>
    </w:p>
    <w:p w14:paraId="5EE85EF4" w14:textId="77777777" w:rsidR="00000000" w:rsidRDefault="00953ED2">
      <w:pPr>
        <w:pStyle w:val="a0"/>
        <w:rPr>
          <w:rFonts w:hint="cs"/>
          <w:rtl/>
        </w:rPr>
      </w:pPr>
      <w:r>
        <w:rPr>
          <w:rFonts w:hint="cs"/>
          <w:rtl/>
        </w:rPr>
        <w:t>משרד האוצ</w:t>
      </w:r>
      <w:r>
        <w:rPr>
          <w:rFonts w:hint="cs"/>
          <w:rtl/>
        </w:rPr>
        <w:t xml:space="preserve">ר הציע לחלופין סבסוד ההלוואות. מתברר בדיעבד, וברור היום לחלוטין על-פי הנתונים, שהמהלך הזה לא הצליח כלל. יתירה מזו, מבחינת הזכאים עדיין עלותו פי-שניים ממענק ישיר. </w:t>
      </w:r>
    </w:p>
    <w:p w14:paraId="138F9D98" w14:textId="77777777" w:rsidR="00000000" w:rsidRDefault="00953ED2">
      <w:pPr>
        <w:pStyle w:val="a0"/>
        <w:rPr>
          <w:rFonts w:hint="cs"/>
          <w:rtl/>
        </w:rPr>
      </w:pPr>
    </w:p>
    <w:p w14:paraId="079D99BA" w14:textId="77777777" w:rsidR="00000000" w:rsidRDefault="00953ED2">
      <w:pPr>
        <w:pStyle w:val="a0"/>
        <w:rPr>
          <w:rFonts w:hint="cs"/>
          <w:rtl/>
        </w:rPr>
      </w:pPr>
      <w:r>
        <w:rPr>
          <w:rFonts w:hint="cs"/>
          <w:rtl/>
        </w:rPr>
        <w:t>מעת כניסתי לתפקיד ניסיתי לפצח את ההתנגדות של משרד האוצר. קיימתי ישיבות רבות מאוד עם אגף התקצ</w:t>
      </w:r>
      <w:r>
        <w:rPr>
          <w:rFonts w:hint="cs"/>
          <w:rtl/>
        </w:rPr>
        <w:t>יבים, עם אגף החשב הכללי, עם שר האוצר עצמו ועם כל העוסקים במלאכה. הבאתי עמי לפגישות גם את פרנסי האזורים מהדרום ומהצפון. הבאתי אתי גם את הקבלנים שהתחייבו שלא להעלות את מחירי הדירות אם יוחזרו המענקים. ההתנגדות שנתקלתי בה היתה נחרצת, אדוני חבר הכנסת ליצמן, היו</w:t>
      </w:r>
      <w:r>
        <w:rPr>
          <w:rFonts w:hint="cs"/>
          <w:rtl/>
        </w:rPr>
        <w:t xml:space="preserve">ת שהטענה היתה, שהיום השוק מאוד אטרקטיבי, מחירי הדירות נמוכים והריביות נמוכות דיין, ואנשים בעצם צריכים לרוץ לקנות את הדירות.    </w:t>
      </w:r>
    </w:p>
    <w:p w14:paraId="441F2F50" w14:textId="77777777" w:rsidR="00000000" w:rsidRDefault="00953ED2">
      <w:pPr>
        <w:pStyle w:val="a0"/>
        <w:rPr>
          <w:rFonts w:hint="cs"/>
          <w:color w:val="0000FF"/>
          <w:szCs w:val="28"/>
          <w:rtl/>
        </w:rPr>
      </w:pPr>
    </w:p>
    <w:p w14:paraId="7B66F97C" w14:textId="77777777" w:rsidR="00000000" w:rsidRDefault="00953ED2">
      <w:pPr>
        <w:pStyle w:val="a0"/>
        <w:rPr>
          <w:rFonts w:hint="cs"/>
          <w:rtl/>
        </w:rPr>
      </w:pPr>
      <w:bookmarkStart w:id="339" w:name="FS000001044T18_05_2005_15_31_48"/>
      <w:bookmarkEnd w:id="339"/>
      <w:r>
        <w:rPr>
          <w:rFonts w:hint="cs"/>
          <w:rtl/>
        </w:rPr>
        <w:t>היום יש מלאי של - - -</w:t>
      </w:r>
    </w:p>
    <w:p w14:paraId="387DF9B1" w14:textId="77777777" w:rsidR="00000000" w:rsidRDefault="00953ED2">
      <w:pPr>
        <w:pStyle w:val="af0"/>
        <w:rPr>
          <w:rFonts w:hint="cs"/>
          <w:rtl/>
        </w:rPr>
      </w:pPr>
    </w:p>
    <w:p w14:paraId="53E0C7A7" w14:textId="77777777" w:rsidR="00000000" w:rsidRDefault="00953ED2">
      <w:pPr>
        <w:pStyle w:val="af0"/>
        <w:rPr>
          <w:rtl/>
        </w:rPr>
      </w:pPr>
      <w:r>
        <w:rPr>
          <w:rFonts w:hint="eastAsia"/>
          <w:rtl/>
        </w:rPr>
        <w:t>יעקב</w:t>
      </w:r>
      <w:r>
        <w:rPr>
          <w:rtl/>
        </w:rPr>
        <w:t xml:space="preserve"> ליצמן (אגודת ישראל - יהדות התורה והשבת):</w:t>
      </w:r>
    </w:p>
    <w:p w14:paraId="71582F07" w14:textId="77777777" w:rsidR="00000000" w:rsidRDefault="00953ED2">
      <w:pPr>
        <w:pStyle w:val="a0"/>
        <w:rPr>
          <w:rFonts w:hint="cs"/>
          <w:rtl/>
        </w:rPr>
      </w:pPr>
    </w:p>
    <w:p w14:paraId="5F1105D2" w14:textId="77777777" w:rsidR="00000000" w:rsidRDefault="00953ED2">
      <w:pPr>
        <w:pStyle w:val="a0"/>
        <w:ind w:firstLine="0"/>
        <w:rPr>
          <w:rFonts w:hint="cs"/>
          <w:rtl/>
        </w:rPr>
      </w:pPr>
      <w:r>
        <w:rPr>
          <w:rFonts w:hint="cs"/>
          <w:rtl/>
        </w:rPr>
        <w:tab/>
        <w:t>- - -</w:t>
      </w:r>
    </w:p>
    <w:p w14:paraId="2B1920E2" w14:textId="77777777" w:rsidR="00000000" w:rsidRDefault="00953ED2">
      <w:pPr>
        <w:pStyle w:val="a0"/>
        <w:ind w:firstLine="0"/>
        <w:rPr>
          <w:rFonts w:hint="cs"/>
          <w:rtl/>
        </w:rPr>
      </w:pPr>
    </w:p>
    <w:p w14:paraId="7E0F3E89" w14:textId="77777777" w:rsidR="00000000" w:rsidRDefault="00953ED2">
      <w:pPr>
        <w:pStyle w:val="-"/>
        <w:rPr>
          <w:rtl/>
        </w:rPr>
      </w:pPr>
      <w:bookmarkStart w:id="340" w:name="FS000001044T18_05_2005_15_33_10C"/>
      <w:bookmarkEnd w:id="340"/>
      <w:r>
        <w:rPr>
          <w:rFonts w:hint="eastAsia"/>
          <w:rtl/>
        </w:rPr>
        <w:t>שר</w:t>
      </w:r>
      <w:r>
        <w:rPr>
          <w:rtl/>
        </w:rPr>
        <w:t xml:space="preserve"> הבינוי והשיכון יצחק הרצוג:</w:t>
      </w:r>
    </w:p>
    <w:p w14:paraId="29DF1611" w14:textId="77777777" w:rsidR="00000000" w:rsidRDefault="00953ED2">
      <w:pPr>
        <w:pStyle w:val="a0"/>
        <w:rPr>
          <w:rFonts w:hint="cs"/>
          <w:rtl/>
        </w:rPr>
      </w:pPr>
    </w:p>
    <w:p w14:paraId="6E5E4D3C" w14:textId="77777777" w:rsidR="00000000" w:rsidRDefault="00953ED2">
      <w:pPr>
        <w:pStyle w:val="a0"/>
        <w:rPr>
          <w:rFonts w:hint="cs"/>
          <w:rtl/>
        </w:rPr>
      </w:pPr>
      <w:r>
        <w:rPr>
          <w:rFonts w:hint="cs"/>
          <w:rtl/>
        </w:rPr>
        <w:t xml:space="preserve">בדיוק. יש מלאי של </w:t>
      </w:r>
      <w:r>
        <w:rPr>
          <w:rFonts w:hint="cs"/>
          <w:rtl/>
        </w:rPr>
        <w:t>אלפי דירות ריקות בנגב ובגליל, מה גם שהאזורים הללו סבלו מהגירה שלילית. יש בהם רגרסיה מבחינה כלכלית, והנושא הזה - - -</w:t>
      </w:r>
    </w:p>
    <w:p w14:paraId="32C5E671" w14:textId="77777777" w:rsidR="00000000" w:rsidRDefault="00953ED2">
      <w:pPr>
        <w:pStyle w:val="a0"/>
        <w:ind w:firstLine="0"/>
        <w:rPr>
          <w:rFonts w:hint="cs"/>
          <w:rtl/>
        </w:rPr>
      </w:pPr>
    </w:p>
    <w:p w14:paraId="6D264966" w14:textId="77777777" w:rsidR="00000000" w:rsidRDefault="00953ED2">
      <w:pPr>
        <w:pStyle w:val="af0"/>
        <w:rPr>
          <w:rtl/>
        </w:rPr>
      </w:pPr>
      <w:r>
        <w:rPr>
          <w:rFonts w:hint="eastAsia"/>
          <w:rtl/>
        </w:rPr>
        <w:t>יעקב</w:t>
      </w:r>
      <w:r>
        <w:rPr>
          <w:rtl/>
        </w:rPr>
        <w:t xml:space="preserve"> ליצמן (אגודת ישראל - יהדות התורה והשבת):</w:t>
      </w:r>
    </w:p>
    <w:p w14:paraId="70DAD1C7" w14:textId="77777777" w:rsidR="00000000" w:rsidRDefault="00953ED2">
      <w:pPr>
        <w:pStyle w:val="a0"/>
        <w:rPr>
          <w:rFonts w:hint="cs"/>
          <w:rtl/>
        </w:rPr>
      </w:pPr>
    </w:p>
    <w:p w14:paraId="15AEA5B9" w14:textId="77777777" w:rsidR="00000000" w:rsidRDefault="00953ED2">
      <w:pPr>
        <w:pStyle w:val="a0"/>
        <w:rPr>
          <w:rFonts w:hint="cs"/>
          <w:rtl/>
        </w:rPr>
      </w:pPr>
      <w:r>
        <w:rPr>
          <w:rFonts w:hint="cs"/>
          <w:rtl/>
        </w:rPr>
        <w:t>- - -</w:t>
      </w:r>
    </w:p>
    <w:p w14:paraId="6818695F" w14:textId="77777777" w:rsidR="00000000" w:rsidRDefault="00953ED2">
      <w:pPr>
        <w:pStyle w:val="a0"/>
        <w:ind w:firstLine="0"/>
        <w:rPr>
          <w:rFonts w:hint="cs"/>
          <w:rtl/>
        </w:rPr>
      </w:pPr>
    </w:p>
    <w:p w14:paraId="0B8F4013" w14:textId="77777777" w:rsidR="00000000" w:rsidRDefault="00953ED2">
      <w:pPr>
        <w:pStyle w:val="-"/>
        <w:rPr>
          <w:rtl/>
        </w:rPr>
      </w:pPr>
      <w:bookmarkStart w:id="341" w:name="FS000001044T18_05_2005_15_33_37C"/>
      <w:bookmarkEnd w:id="341"/>
      <w:r>
        <w:rPr>
          <w:rFonts w:hint="eastAsia"/>
          <w:rtl/>
        </w:rPr>
        <w:t>שר</w:t>
      </w:r>
      <w:r>
        <w:rPr>
          <w:rtl/>
        </w:rPr>
        <w:t xml:space="preserve"> הבינוי והשיכון יצחק הרצוג:</w:t>
      </w:r>
    </w:p>
    <w:p w14:paraId="1199D539" w14:textId="77777777" w:rsidR="00000000" w:rsidRDefault="00953ED2">
      <w:pPr>
        <w:pStyle w:val="a0"/>
        <w:rPr>
          <w:rFonts w:hint="cs"/>
          <w:rtl/>
        </w:rPr>
      </w:pPr>
    </w:p>
    <w:p w14:paraId="5595A7A6" w14:textId="77777777" w:rsidR="00000000" w:rsidRDefault="00953ED2">
      <w:pPr>
        <w:pStyle w:val="a0"/>
        <w:rPr>
          <w:rFonts w:hint="cs"/>
          <w:rtl/>
        </w:rPr>
      </w:pPr>
      <w:r>
        <w:rPr>
          <w:rFonts w:hint="cs"/>
          <w:rtl/>
        </w:rPr>
        <w:t>על זה אנחנו מדברים, אדוני. לכן, אני הצעתי למר פרס, המש</w:t>
      </w:r>
      <w:r>
        <w:rPr>
          <w:rFonts w:hint="cs"/>
          <w:rtl/>
        </w:rPr>
        <w:t>נה לראש הממשלה, ולסגניתו, שנמצאת אתנו כאן, להעלות על שולחן ועדת השרים לנגב וגליל הצעת החלטה בנושא הזה, שלפיה זכאים, דהיינו רוכשים בפעם הראשונה, ייהנו ממענק של 50,000 שקלים בנגב ובגליל.</w:t>
      </w:r>
    </w:p>
    <w:p w14:paraId="694D7121" w14:textId="77777777" w:rsidR="00000000" w:rsidRDefault="00953ED2">
      <w:pPr>
        <w:pStyle w:val="a0"/>
        <w:ind w:firstLine="0"/>
        <w:rPr>
          <w:rFonts w:hint="cs"/>
          <w:rtl/>
        </w:rPr>
      </w:pPr>
    </w:p>
    <w:p w14:paraId="5AF9F96B" w14:textId="77777777" w:rsidR="00000000" w:rsidRDefault="00953ED2">
      <w:pPr>
        <w:pStyle w:val="af0"/>
        <w:rPr>
          <w:rtl/>
        </w:rPr>
      </w:pPr>
      <w:r>
        <w:rPr>
          <w:rFonts w:hint="eastAsia"/>
          <w:rtl/>
        </w:rPr>
        <w:t>יעקב</w:t>
      </w:r>
      <w:r>
        <w:rPr>
          <w:rtl/>
        </w:rPr>
        <w:t xml:space="preserve"> ליצמן (אגודת ישראל - יהדות התורה והשבת):</w:t>
      </w:r>
    </w:p>
    <w:p w14:paraId="42E2766E" w14:textId="77777777" w:rsidR="00000000" w:rsidRDefault="00953ED2">
      <w:pPr>
        <w:pStyle w:val="a0"/>
        <w:rPr>
          <w:rFonts w:hint="cs"/>
          <w:rtl/>
        </w:rPr>
      </w:pPr>
    </w:p>
    <w:p w14:paraId="04E63DC5" w14:textId="77777777" w:rsidR="00000000" w:rsidRDefault="00953ED2">
      <w:pPr>
        <w:pStyle w:val="a0"/>
        <w:rPr>
          <w:rFonts w:hint="cs"/>
          <w:rtl/>
        </w:rPr>
      </w:pPr>
      <w:r>
        <w:rPr>
          <w:rFonts w:hint="cs"/>
          <w:rtl/>
        </w:rPr>
        <w:t xml:space="preserve">- - - </w:t>
      </w:r>
    </w:p>
    <w:p w14:paraId="0FDC5FF3" w14:textId="77777777" w:rsidR="00000000" w:rsidRDefault="00953ED2">
      <w:pPr>
        <w:pStyle w:val="a0"/>
        <w:rPr>
          <w:rFonts w:hint="cs"/>
          <w:rtl/>
        </w:rPr>
      </w:pPr>
    </w:p>
    <w:p w14:paraId="1459954B" w14:textId="77777777" w:rsidR="00000000" w:rsidRDefault="00953ED2">
      <w:pPr>
        <w:pStyle w:val="-"/>
        <w:rPr>
          <w:rtl/>
        </w:rPr>
      </w:pPr>
      <w:bookmarkStart w:id="342" w:name="FS000001044T18_05_2005_15_56_27C"/>
      <w:bookmarkEnd w:id="342"/>
      <w:r>
        <w:rPr>
          <w:rFonts w:hint="eastAsia"/>
          <w:rtl/>
        </w:rPr>
        <w:t>שר</w:t>
      </w:r>
      <w:r>
        <w:rPr>
          <w:rtl/>
        </w:rPr>
        <w:t xml:space="preserve"> הבינוי והשיכ</w:t>
      </w:r>
      <w:r>
        <w:rPr>
          <w:rtl/>
        </w:rPr>
        <w:t>ון יצחק הרצוג:</w:t>
      </w:r>
    </w:p>
    <w:p w14:paraId="4BC11192" w14:textId="77777777" w:rsidR="00000000" w:rsidRDefault="00953ED2">
      <w:pPr>
        <w:pStyle w:val="a0"/>
        <w:rPr>
          <w:rFonts w:hint="cs"/>
          <w:rtl/>
        </w:rPr>
      </w:pPr>
    </w:p>
    <w:p w14:paraId="48CBF823" w14:textId="77777777" w:rsidR="00000000" w:rsidRDefault="00953ED2">
      <w:pPr>
        <w:pStyle w:val="a0"/>
        <w:rPr>
          <w:rFonts w:hint="cs"/>
          <w:rtl/>
        </w:rPr>
      </w:pPr>
      <w:r>
        <w:rPr>
          <w:rFonts w:hint="cs"/>
          <w:rtl/>
        </w:rPr>
        <w:t>אני רוצה לומר מדוע: הבעיה היא המגבלה התקציבית. גם בתוכנית שאני מציע היום מדובר בעלות של 250 - - -</w:t>
      </w:r>
    </w:p>
    <w:p w14:paraId="53FB3858" w14:textId="77777777" w:rsidR="00000000" w:rsidRDefault="00953ED2">
      <w:pPr>
        <w:pStyle w:val="a0"/>
        <w:ind w:firstLine="0"/>
        <w:rPr>
          <w:rFonts w:hint="cs"/>
          <w:rtl/>
        </w:rPr>
      </w:pPr>
    </w:p>
    <w:p w14:paraId="67AD7BCE" w14:textId="77777777" w:rsidR="00000000" w:rsidRDefault="00953ED2">
      <w:pPr>
        <w:pStyle w:val="af0"/>
        <w:rPr>
          <w:rtl/>
        </w:rPr>
      </w:pPr>
      <w:r>
        <w:rPr>
          <w:rFonts w:hint="eastAsia"/>
          <w:rtl/>
        </w:rPr>
        <w:t>יעקב</w:t>
      </w:r>
      <w:r>
        <w:rPr>
          <w:rtl/>
        </w:rPr>
        <w:t xml:space="preserve"> ליצמן (אגודת ישראל - יהדות התורה והשבת):</w:t>
      </w:r>
    </w:p>
    <w:p w14:paraId="05738700" w14:textId="77777777" w:rsidR="00000000" w:rsidRDefault="00953ED2">
      <w:pPr>
        <w:pStyle w:val="a0"/>
        <w:rPr>
          <w:rFonts w:hint="cs"/>
          <w:rtl/>
        </w:rPr>
      </w:pPr>
    </w:p>
    <w:p w14:paraId="3C0EB376" w14:textId="77777777" w:rsidR="00000000" w:rsidRDefault="00953ED2">
      <w:pPr>
        <w:pStyle w:val="a0"/>
        <w:rPr>
          <w:rFonts w:hint="cs"/>
          <w:rtl/>
        </w:rPr>
      </w:pPr>
      <w:r>
        <w:rPr>
          <w:rFonts w:hint="cs"/>
          <w:rtl/>
        </w:rPr>
        <w:t>אני לא רואה הרבה אנשים - - -</w:t>
      </w:r>
    </w:p>
    <w:p w14:paraId="1B079301" w14:textId="77777777" w:rsidR="00000000" w:rsidRDefault="00953ED2">
      <w:pPr>
        <w:pStyle w:val="a0"/>
        <w:ind w:firstLine="0"/>
        <w:rPr>
          <w:rFonts w:hint="cs"/>
          <w:rtl/>
        </w:rPr>
      </w:pPr>
    </w:p>
    <w:p w14:paraId="0C9F5EBD" w14:textId="77777777" w:rsidR="00000000" w:rsidRDefault="00953ED2">
      <w:pPr>
        <w:pStyle w:val="-"/>
        <w:rPr>
          <w:rtl/>
        </w:rPr>
      </w:pPr>
      <w:bookmarkStart w:id="343" w:name="FS000001044T18_05_2005_15_56_58C"/>
      <w:bookmarkEnd w:id="343"/>
      <w:r>
        <w:rPr>
          <w:rFonts w:hint="eastAsia"/>
          <w:rtl/>
        </w:rPr>
        <w:t>שר</w:t>
      </w:r>
      <w:r>
        <w:rPr>
          <w:rtl/>
        </w:rPr>
        <w:t xml:space="preserve"> הבינוי והשיכון יצחק הרצוג:</w:t>
      </w:r>
    </w:p>
    <w:p w14:paraId="5902362D" w14:textId="77777777" w:rsidR="00000000" w:rsidRDefault="00953ED2">
      <w:pPr>
        <w:pStyle w:val="a0"/>
        <w:rPr>
          <w:rFonts w:hint="cs"/>
          <w:rtl/>
        </w:rPr>
      </w:pPr>
    </w:p>
    <w:p w14:paraId="44E53B0F" w14:textId="77777777" w:rsidR="00000000" w:rsidRDefault="00953ED2">
      <w:pPr>
        <w:pStyle w:val="a0"/>
        <w:rPr>
          <w:rFonts w:hint="cs"/>
          <w:rtl/>
        </w:rPr>
      </w:pPr>
      <w:r>
        <w:rPr>
          <w:rFonts w:hint="cs"/>
          <w:rtl/>
        </w:rPr>
        <w:t>חבר הכנסת ליצמן, אנא ממך. יש מלאי</w:t>
      </w:r>
      <w:r>
        <w:rPr>
          <w:rFonts w:hint="cs"/>
          <w:rtl/>
        </w:rPr>
        <w:t xml:space="preserve">, למשל בבאר-שבע ובדרום </w:t>
      </w:r>
      <w:r>
        <w:rPr>
          <w:rtl/>
        </w:rPr>
        <w:t>–</w:t>
      </w:r>
      <w:r>
        <w:rPr>
          <w:rFonts w:hint="cs"/>
          <w:rtl/>
        </w:rPr>
        <w:t xml:space="preserve"> 2,500 יחידות דיור ריקות שלא נמכרות. יש בצפון, שלא לדבר על כל המגזרים ובכל תחומי החיים בנגב ובגליל. זה מאוד ברור. אני גם אמרתי שאני מוכן שהמבצע יהיה לתקופה ולא יהיה בלתי מוגבל. אני מבין את זה ובלבד שבאיזה מקום זה ייפגש עם הצמיחה המי</w:t>
      </w:r>
      <w:r>
        <w:rPr>
          <w:rFonts w:hint="cs"/>
          <w:rtl/>
        </w:rPr>
        <w:t>וחלת, שאנחנו עדיין לא רואים אותה.</w:t>
      </w:r>
    </w:p>
    <w:p w14:paraId="291778B4" w14:textId="77777777" w:rsidR="00000000" w:rsidRDefault="00953ED2">
      <w:pPr>
        <w:pStyle w:val="a0"/>
        <w:rPr>
          <w:rFonts w:hint="cs"/>
          <w:rtl/>
        </w:rPr>
      </w:pPr>
    </w:p>
    <w:p w14:paraId="047E6B75" w14:textId="77777777" w:rsidR="00000000" w:rsidRDefault="00953ED2">
      <w:pPr>
        <w:pStyle w:val="a0"/>
        <w:rPr>
          <w:rFonts w:hint="cs"/>
          <w:rtl/>
        </w:rPr>
      </w:pPr>
      <w:r>
        <w:rPr>
          <w:rFonts w:hint="cs"/>
          <w:rtl/>
        </w:rPr>
        <w:t>לכן, ביקשתי בוועדת השרים שהתכנסה לפני עשרה ימים החלטה להחזיר את המענקים הללו. היתה התנגדות נחרצת מאוד של שר האוצר. דקה לפני ההצבעה ממש ביקש ראש אגף התקציבים תקופה של שבועיים למצות אתנו משא-ומתן. שאלתי אותו בוועדה אם השבוע</w:t>
      </w:r>
      <w:r>
        <w:rPr>
          <w:rFonts w:hint="cs"/>
          <w:rtl/>
        </w:rPr>
        <w:t>יים האלה ינוצלו בצורה הוגנת, דהיינו,  בפתיחות או שאתה שוב תמרח אותנו כפי שהאוצר מרח אותנו עד היום. התשובה היתה חד-משמעית: אני בא בראש פתוח ומתוך רצון להגיע להסדר. השר פרס הניח את זה על שולחן הוועדה להצבעה ביום רביעי הבא. כך שאם לא נסכם, ההחלטה תבוא להצבעה.</w:t>
      </w:r>
      <w:r>
        <w:rPr>
          <w:rFonts w:hint="cs"/>
          <w:rtl/>
        </w:rPr>
        <w:t xml:space="preserve"> האוצר כבר איים לערער למליאת הממשלה, אבל שר האוצר אמר לי שהוא בכלל לא מתנגד והוא מוכן להגיע להסדר. מלים לחוד ומעשים לחוד. </w:t>
      </w:r>
    </w:p>
    <w:p w14:paraId="00ED27B9" w14:textId="77777777" w:rsidR="00000000" w:rsidRDefault="00953ED2">
      <w:pPr>
        <w:pStyle w:val="a0"/>
        <w:rPr>
          <w:rFonts w:hint="cs"/>
          <w:rtl/>
        </w:rPr>
      </w:pPr>
    </w:p>
    <w:p w14:paraId="25198ADF" w14:textId="77777777" w:rsidR="00000000" w:rsidRDefault="00953ED2">
      <w:pPr>
        <w:pStyle w:val="a0"/>
        <w:rPr>
          <w:rFonts w:hint="cs"/>
          <w:rtl/>
        </w:rPr>
      </w:pPr>
      <w:r>
        <w:rPr>
          <w:rFonts w:hint="cs"/>
          <w:rtl/>
        </w:rPr>
        <w:t>נקבעה לי פגישה חשובה מאוד עם אגף התקציבים ביום חמישי. אנחנו עושים עבודת הכנה לפני כן, ואם צריך גם אשב עם שר האוצר כדי לנסות ולמצוא א</w:t>
      </w:r>
      <w:r>
        <w:rPr>
          <w:rFonts w:hint="cs"/>
          <w:rtl/>
        </w:rPr>
        <w:t xml:space="preserve">ת המרכיבים הנאותים של ההחלטה שעלותה, נכון לעכשיו, על-פי הצעת המחליטים שלנו, 250 מיליון שקלים. </w:t>
      </w:r>
    </w:p>
    <w:p w14:paraId="5FF15C5C" w14:textId="77777777" w:rsidR="00000000" w:rsidRDefault="00953ED2">
      <w:pPr>
        <w:pStyle w:val="a0"/>
        <w:rPr>
          <w:rFonts w:hint="cs"/>
          <w:rtl/>
        </w:rPr>
      </w:pPr>
    </w:p>
    <w:p w14:paraId="49712879" w14:textId="77777777" w:rsidR="00000000" w:rsidRDefault="00953ED2">
      <w:pPr>
        <w:pStyle w:val="a0"/>
        <w:rPr>
          <w:rFonts w:hint="cs"/>
          <w:rtl/>
        </w:rPr>
      </w:pPr>
      <w:r>
        <w:rPr>
          <w:rFonts w:hint="cs"/>
          <w:rtl/>
        </w:rPr>
        <w:t>אני מקווה להיות איש בשורה, וכפי שאמרת בצדק, שיישובים כמו ערד ודימונה ובאר-שבע וצפת וכרמיאל ונצרת וכל היישובים באזורים הללו, גם הערביים וגם היהודיים, ייהנו ממענק</w:t>
      </w:r>
      <w:r>
        <w:rPr>
          <w:rFonts w:hint="cs"/>
          <w:rtl/>
        </w:rPr>
        <w:t>ים בצורה מוחלטת.</w:t>
      </w:r>
    </w:p>
    <w:p w14:paraId="152A9376" w14:textId="77777777" w:rsidR="00000000" w:rsidRDefault="00953ED2">
      <w:pPr>
        <w:pStyle w:val="a0"/>
        <w:ind w:firstLine="0"/>
        <w:rPr>
          <w:rFonts w:hint="cs"/>
          <w:rtl/>
        </w:rPr>
      </w:pPr>
    </w:p>
    <w:p w14:paraId="1D67BFC1" w14:textId="77777777" w:rsidR="00000000" w:rsidRDefault="00953ED2">
      <w:pPr>
        <w:pStyle w:val="af0"/>
        <w:rPr>
          <w:rtl/>
        </w:rPr>
      </w:pPr>
      <w:r>
        <w:rPr>
          <w:rFonts w:hint="eastAsia"/>
          <w:rtl/>
        </w:rPr>
        <w:t>סגנית המשנה לראש הממשלה אורית נוקד:</w:t>
      </w:r>
    </w:p>
    <w:p w14:paraId="30341732" w14:textId="77777777" w:rsidR="00000000" w:rsidRDefault="00953ED2">
      <w:pPr>
        <w:pStyle w:val="a0"/>
        <w:rPr>
          <w:rFonts w:hint="cs"/>
          <w:rtl/>
        </w:rPr>
      </w:pPr>
    </w:p>
    <w:p w14:paraId="596AA8F6" w14:textId="77777777" w:rsidR="00000000" w:rsidRDefault="00953ED2">
      <w:pPr>
        <w:pStyle w:val="a0"/>
        <w:rPr>
          <w:rFonts w:hint="cs"/>
          <w:rtl/>
        </w:rPr>
      </w:pPr>
      <w:r>
        <w:rPr>
          <w:rFonts w:hint="cs"/>
          <w:rtl/>
        </w:rPr>
        <w:t>וגם ההתיישבות במגזר הכפרי.</w:t>
      </w:r>
    </w:p>
    <w:p w14:paraId="6BE0D05D" w14:textId="77777777" w:rsidR="00000000" w:rsidRDefault="00953ED2">
      <w:pPr>
        <w:pStyle w:val="a0"/>
        <w:ind w:firstLine="0"/>
        <w:rPr>
          <w:rFonts w:hint="cs"/>
          <w:rtl/>
        </w:rPr>
      </w:pPr>
    </w:p>
    <w:p w14:paraId="2AA66850" w14:textId="77777777" w:rsidR="00000000" w:rsidRDefault="00953ED2">
      <w:pPr>
        <w:pStyle w:val="a"/>
        <w:rPr>
          <w:rtl/>
        </w:rPr>
      </w:pPr>
      <w:bookmarkStart w:id="344" w:name="FS000001044T18_05_2005_15_15_22"/>
      <w:bookmarkStart w:id="345" w:name="_Toc118183650"/>
      <w:bookmarkEnd w:id="344"/>
      <w:r>
        <w:rPr>
          <w:rFonts w:hint="eastAsia"/>
          <w:rtl/>
        </w:rPr>
        <w:t>שר</w:t>
      </w:r>
      <w:r>
        <w:rPr>
          <w:rtl/>
        </w:rPr>
        <w:t xml:space="preserve"> הבינוי והשיכון יצחק הרצוג:</w:t>
      </w:r>
      <w:bookmarkEnd w:id="345"/>
    </w:p>
    <w:p w14:paraId="4CFC8786" w14:textId="77777777" w:rsidR="00000000" w:rsidRDefault="00953ED2">
      <w:pPr>
        <w:pStyle w:val="a0"/>
        <w:rPr>
          <w:rFonts w:hint="cs"/>
          <w:rtl/>
        </w:rPr>
      </w:pPr>
    </w:p>
    <w:p w14:paraId="0EE7FDF1" w14:textId="77777777" w:rsidR="00000000" w:rsidRDefault="00953ED2">
      <w:pPr>
        <w:pStyle w:val="a0"/>
        <w:rPr>
          <w:rFonts w:hint="cs"/>
          <w:rtl/>
        </w:rPr>
      </w:pPr>
      <w:r>
        <w:rPr>
          <w:rFonts w:hint="cs"/>
          <w:rtl/>
        </w:rPr>
        <w:t>עולה השאלה של ההתיישבות במגזר הכפרי. גם היא זקוקה לתמריצים הללו ואנחנו תומכים בכך. הנושא הזה פתוח, מכיוון שהאוצר טוען שהוא במקביל מדבר על הפחת</w:t>
      </w:r>
      <w:r>
        <w:rPr>
          <w:rFonts w:hint="cs"/>
          <w:rtl/>
        </w:rPr>
        <w:t xml:space="preserve">ת מחירי הקרקע בהתיישבות הכפרית, אבל זה נושא לבדיקה. </w:t>
      </w:r>
    </w:p>
    <w:p w14:paraId="7505CD5B" w14:textId="77777777" w:rsidR="00000000" w:rsidRDefault="00953ED2">
      <w:pPr>
        <w:pStyle w:val="a0"/>
        <w:rPr>
          <w:rFonts w:hint="cs"/>
          <w:rtl/>
        </w:rPr>
      </w:pPr>
    </w:p>
    <w:p w14:paraId="7AA40ED8" w14:textId="77777777" w:rsidR="00000000" w:rsidRDefault="00953ED2">
      <w:pPr>
        <w:pStyle w:val="a0"/>
        <w:rPr>
          <w:rFonts w:hint="cs"/>
          <w:rtl/>
        </w:rPr>
      </w:pPr>
      <w:r>
        <w:rPr>
          <w:rFonts w:hint="cs"/>
          <w:rtl/>
        </w:rPr>
        <w:t>הקו שלנו, בצורה עקבית, ואני אומר את זה על דעת כל הדרג המקצועי של משרד הבינוי והשיכון: כשל השוק שאנחנו איתרנו, שמרגע מסוים, מדרגה מסוימת של זכאים, אין כושר קנייה, או יותר נכון אין די כושר החזר של המשכנתה</w:t>
      </w:r>
      <w:r>
        <w:rPr>
          <w:rFonts w:hint="cs"/>
          <w:rtl/>
        </w:rPr>
        <w:t xml:space="preserve"> החודשית, כדי שמשפחה תרגיש בטוחה בעצמה לרכוש את הדירה. לכן, אנחנו רוצים לעודד את המהלך הזה, שאנחנו חושבים שהוא חשוב גם כלכלית וגם חברתית. תודה רבה.</w:t>
      </w:r>
    </w:p>
    <w:p w14:paraId="02DA7F2A" w14:textId="77777777" w:rsidR="00000000" w:rsidRDefault="00953ED2">
      <w:pPr>
        <w:pStyle w:val="a0"/>
        <w:ind w:firstLine="0"/>
        <w:rPr>
          <w:rFonts w:hint="cs"/>
          <w:rtl/>
        </w:rPr>
      </w:pPr>
    </w:p>
    <w:p w14:paraId="134D2A21"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255EC7D" w14:textId="77777777" w:rsidR="00000000" w:rsidRDefault="00953ED2">
      <w:pPr>
        <w:pStyle w:val="a0"/>
        <w:rPr>
          <w:rFonts w:hint="cs"/>
          <w:rtl/>
        </w:rPr>
      </w:pPr>
    </w:p>
    <w:p w14:paraId="055E403F" w14:textId="77777777" w:rsidR="00000000" w:rsidRDefault="00953ED2">
      <w:pPr>
        <w:pStyle w:val="a0"/>
        <w:rPr>
          <w:rFonts w:hint="cs"/>
          <w:rtl/>
        </w:rPr>
      </w:pPr>
      <w:r>
        <w:rPr>
          <w:rFonts w:hint="cs"/>
          <w:rtl/>
        </w:rPr>
        <w:t>תודה רבה לשר השיכון. מה מציע אדוני השר לגבי המשך הדיון בהצעה לסדר-היום?</w:t>
      </w:r>
    </w:p>
    <w:p w14:paraId="0BD35348" w14:textId="77777777" w:rsidR="00000000" w:rsidRDefault="00953ED2">
      <w:pPr>
        <w:pStyle w:val="a0"/>
        <w:ind w:firstLine="0"/>
        <w:rPr>
          <w:rFonts w:hint="cs"/>
          <w:rtl/>
        </w:rPr>
      </w:pPr>
    </w:p>
    <w:p w14:paraId="452EB2F1" w14:textId="77777777" w:rsidR="00000000" w:rsidRDefault="00953ED2">
      <w:pPr>
        <w:pStyle w:val="-"/>
        <w:rPr>
          <w:rtl/>
        </w:rPr>
      </w:pPr>
      <w:bookmarkStart w:id="346" w:name="FS000001044T18_05_2005_15_16_08C"/>
      <w:bookmarkEnd w:id="346"/>
      <w:r>
        <w:rPr>
          <w:rtl/>
        </w:rPr>
        <w:t>שר הבינו</w:t>
      </w:r>
      <w:r>
        <w:rPr>
          <w:rtl/>
        </w:rPr>
        <w:t>י והשיכון יצחק הרצוג:</w:t>
      </w:r>
    </w:p>
    <w:p w14:paraId="2B93B3D3" w14:textId="77777777" w:rsidR="00000000" w:rsidRDefault="00953ED2">
      <w:pPr>
        <w:pStyle w:val="a0"/>
        <w:rPr>
          <w:rtl/>
        </w:rPr>
      </w:pPr>
    </w:p>
    <w:p w14:paraId="5C666B2F" w14:textId="77777777" w:rsidR="00000000" w:rsidRDefault="00953ED2">
      <w:pPr>
        <w:pStyle w:val="a0"/>
        <w:rPr>
          <w:rFonts w:hint="cs"/>
          <w:rtl/>
        </w:rPr>
      </w:pPr>
      <w:r>
        <w:rPr>
          <w:rFonts w:hint="cs"/>
          <w:rtl/>
        </w:rPr>
        <w:t>אני מקבל את עמדת המציע - להעביר את הדיון לוועדת הכספים.</w:t>
      </w:r>
    </w:p>
    <w:p w14:paraId="602AD97E" w14:textId="77777777" w:rsidR="00000000" w:rsidRDefault="00953ED2">
      <w:pPr>
        <w:pStyle w:val="a0"/>
        <w:ind w:firstLine="0"/>
        <w:rPr>
          <w:rFonts w:hint="cs"/>
          <w:rtl/>
        </w:rPr>
      </w:pPr>
    </w:p>
    <w:p w14:paraId="66E6946F"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6D9421D" w14:textId="77777777" w:rsidR="00000000" w:rsidRDefault="00953ED2">
      <w:pPr>
        <w:pStyle w:val="a0"/>
        <w:rPr>
          <w:rFonts w:hint="cs"/>
          <w:rtl/>
        </w:rPr>
      </w:pPr>
    </w:p>
    <w:p w14:paraId="47CA1991" w14:textId="77777777" w:rsidR="00000000" w:rsidRDefault="00953ED2">
      <w:pPr>
        <w:pStyle w:val="a0"/>
        <w:rPr>
          <w:rFonts w:hint="cs"/>
          <w:rtl/>
        </w:rPr>
      </w:pPr>
      <w:r>
        <w:rPr>
          <w:rFonts w:hint="cs"/>
          <w:rtl/>
        </w:rPr>
        <w:t xml:space="preserve">תודה רבה. </w:t>
      </w:r>
    </w:p>
    <w:p w14:paraId="2F43B102" w14:textId="77777777" w:rsidR="00000000" w:rsidRDefault="00953ED2">
      <w:pPr>
        <w:pStyle w:val="a0"/>
        <w:rPr>
          <w:rFonts w:hint="cs"/>
          <w:rtl/>
        </w:rPr>
      </w:pPr>
    </w:p>
    <w:p w14:paraId="52EA71B1" w14:textId="77777777" w:rsidR="00000000" w:rsidRDefault="00953ED2">
      <w:pPr>
        <w:pStyle w:val="a0"/>
        <w:rPr>
          <w:rFonts w:hint="cs"/>
          <w:rtl/>
        </w:rPr>
      </w:pPr>
      <w:r>
        <w:rPr>
          <w:rFonts w:hint="cs"/>
          <w:rtl/>
        </w:rPr>
        <w:t>חברי הכנסת, אנחנו נעבור להצבעה. מי בעד להעביר לוועדת הכספים? מי נגד? אפשר להצביע.</w:t>
      </w:r>
    </w:p>
    <w:p w14:paraId="07187696" w14:textId="77777777" w:rsidR="00000000" w:rsidRDefault="00953ED2">
      <w:pPr>
        <w:pStyle w:val="a0"/>
        <w:ind w:firstLine="0"/>
        <w:rPr>
          <w:rFonts w:hint="cs"/>
          <w:rtl/>
        </w:rPr>
      </w:pPr>
    </w:p>
    <w:p w14:paraId="5089FF74" w14:textId="77777777" w:rsidR="00000000" w:rsidRDefault="00953ED2">
      <w:pPr>
        <w:pStyle w:val="ab"/>
        <w:bidi/>
        <w:rPr>
          <w:rFonts w:hint="cs"/>
          <w:rtl/>
        </w:rPr>
      </w:pPr>
      <w:r>
        <w:rPr>
          <w:rFonts w:hint="cs"/>
          <w:rtl/>
        </w:rPr>
        <w:t>הצבעה מס' 17</w:t>
      </w:r>
    </w:p>
    <w:p w14:paraId="5919F05D" w14:textId="77777777" w:rsidR="00000000" w:rsidRDefault="00953ED2">
      <w:pPr>
        <w:pStyle w:val="a0"/>
        <w:ind w:firstLine="0"/>
        <w:rPr>
          <w:rFonts w:hint="cs"/>
          <w:rtl/>
        </w:rPr>
      </w:pPr>
    </w:p>
    <w:p w14:paraId="5326F6DA" w14:textId="77777777" w:rsidR="00000000" w:rsidRDefault="00953ED2">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18D8E596" w14:textId="77777777" w:rsidR="00000000" w:rsidRDefault="00953ED2">
      <w:pPr>
        <w:pStyle w:val="ac"/>
        <w:bidi/>
        <w:rPr>
          <w:rFonts w:hint="cs"/>
          <w:rtl/>
        </w:rPr>
      </w:pPr>
      <w:r>
        <w:rPr>
          <w:rFonts w:hint="cs"/>
          <w:rtl/>
        </w:rPr>
        <w:t>נגד</w:t>
      </w:r>
      <w:r>
        <w:rPr>
          <w:rFonts w:hint="cs"/>
          <w:rtl/>
        </w:rPr>
        <w:t xml:space="preserve"> </w:t>
      </w:r>
      <w:r>
        <w:rPr>
          <w:rtl/>
        </w:rPr>
        <w:t>–</w:t>
      </w:r>
      <w:r>
        <w:rPr>
          <w:rFonts w:hint="cs"/>
          <w:rtl/>
        </w:rPr>
        <w:t xml:space="preserve"> אין</w:t>
      </w:r>
    </w:p>
    <w:p w14:paraId="53EC5D8B"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2DCD8439" w14:textId="77777777" w:rsidR="00000000" w:rsidRDefault="00953ED2">
      <w:pPr>
        <w:pStyle w:val="ad"/>
        <w:bidi/>
        <w:rPr>
          <w:rFonts w:hint="cs"/>
          <w:rtl/>
        </w:rPr>
      </w:pPr>
      <w:r>
        <w:rPr>
          <w:rFonts w:hint="cs"/>
          <w:rtl/>
        </w:rPr>
        <w:t xml:space="preserve">ההצעה להעביר את הנושא לוועדת הכספים נתקבלה. </w:t>
      </w:r>
    </w:p>
    <w:p w14:paraId="405659AC" w14:textId="77777777" w:rsidR="00000000" w:rsidRDefault="00953ED2">
      <w:pPr>
        <w:pStyle w:val="a0"/>
        <w:ind w:firstLine="0"/>
        <w:rPr>
          <w:rFonts w:hint="cs"/>
          <w:rtl/>
        </w:rPr>
      </w:pPr>
    </w:p>
    <w:p w14:paraId="4BBAE297"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5B93A327" w14:textId="77777777" w:rsidR="00000000" w:rsidRDefault="00953ED2">
      <w:pPr>
        <w:pStyle w:val="a0"/>
        <w:rPr>
          <w:rFonts w:hint="cs"/>
          <w:rtl/>
        </w:rPr>
      </w:pPr>
    </w:p>
    <w:p w14:paraId="49E70960" w14:textId="77777777" w:rsidR="00000000" w:rsidRDefault="00953ED2">
      <w:pPr>
        <w:pStyle w:val="a0"/>
        <w:ind w:firstLine="720"/>
        <w:rPr>
          <w:rFonts w:hint="cs"/>
          <w:rtl/>
        </w:rPr>
      </w:pPr>
      <w:r>
        <w:rPr>
          <w:rFonts w:hint="cs"/>
          <w:rtl/>
        </w:rPr>
        <w:t>הצעתו של חבר הכנסת ליצמן בעניין הצורך בהחזרת המענקים לדיור במשרד השיכון התקבלה ברוב של עשרה תומכים, אין מתנגדים ואין נמנעים, והיא תועבר להמשך הדיון בה בוועדת הכספים</w:t>
      </w:r>
      <w:r>
        <w:rPr>
          <w:rFonts w:hint="cs"/>
          <w:rtl/>
        </w:rPr>
        <w:t>. תודה רבה.</w:t>
      </w:r>
    </w:p>
    <w:p w14:paraId="3F5F8B88" w14:textId="77777777" w:rsidR="00000000" w:rsidRDefault="00953ED2">
      <w:pPr>
        <w:pStyle w:val="a0"/>
        <w:ind w:firstLine="0"/>
        <w:rPr>
          <w:rFonts w:hint="cs"/>
          <w:rtl/>
        </w:rPr>
      </w:pPr>
    </w:p>
    <w:p w14:paraId="4F78AA36" w14:textId="77777777" w:rsidR="00000000" w:rsidRDefault="00953ED2">
      <w:pPr>
        <w:pStyle w:val="a2"/>
        <w:rPr>
          <w:rtl/>
        </w:rPr>
      </w:pPr>
    </w:p>
    <w:p w14:paraId="6326B03C" w14:textId="77777777" w:rsidR="00000000" w:rsidRDefault="00953ED2">
      <w:pPr>
        <w:pStyle w:val="a2"/>
        <w:rPr>
          <w:rFonts w:hint="cs"/>
          <w:rtl/>
        </w:rPr>
      </w:pPr>
      <w:bookmarkStart w:id="347" w:name="CS100192FI0100192T18_05_2005_16_06_01"/>
      <w:bookmarkStart w:id="348" w:name="_Toc118183651"/>
      <w:bookmarkEnd w:id="347"/>
      <w:r>
        <w:rPr>
          <w:rtl/>
        </w:rPr>
        <w:t>הצע</w:t>
      </w:r>
      <w:r>
        <w:rPr>
          <w:rFonts w:hint="cs"/>
          <w:rtl/>
        </w:rPr>
        <w:t>ות</w:t>
      </w:r>
      <w:r>
        <w:rPr>
          <w:rtl/>
        </w:rPr>
        <w:t xml:space="preserve"> לסדר-היום</w:t>
      </w:r>
      <w:bookmarkEnd w:id="348"/>
    </w:p>
    <w:p w14:paraId="5E43C6BC" w14:textId="77777777" w:rsidR="00000000" w:rsidRDefault="00953ED2">
      <w:pPr>
        <w:pStyle w:val="a2"/>
        <w:rPr>
          <w:rtl/>
        </w:rPr>
      </w:pPr>
      <w:bookmarkStart w:id="349" w:name="_Toc118183652"/>
      <w:r>
        <w:rPr>
          <w:rtl/>
        </w:rPr>
        <w:t>דוח מבקר המדינה</w:t>
      </w:r>
      <w:bookmarkEnd w:id="349"/>
      <w:r>
        <w:rPr>
          <w:rtl/>
        </w:rPr>
        <w:t xml:space="preserve"> </w:t>
      </w:r>
    </w:p>
    <w:p w14:paraId="692C0B70" w14:textId="77777777" w:rsidR="00000000" w:rsidRDefault="00953ED2">
      <w:pPr>
        <w:pStyle w:val="-0"/>
        <w:rPr>
          <w:rFonts w:hint="cs"/>
          <w:rtl/>
        </w:rPr>
      </w:pPr>
    </w:p>
    <w:p w14:paraId="59BFAC2A" w14:textId="77777777" w:rsidR="00000000" w:rsidRDefault="00953ED2">
      <w:pPr>
        <w:pStyle w:val="af1"/>
        <w:rPr>
          <w:rtl/>
        </w:rPr>
      </w:pPr>
      <w:r>
        <w:rPr>
          <w:rFonts w:hint="eastAsia"/>
          <w:rtl/>
        </w:rPr>
        <w:t>היו</w:t>
      </w:r>
      <w:r>
        <w:rPr>
          <w:rtl/>
        </w:rPr>
        <w:t>"ר עבד-אלמאלכ דהאמשה:</w:t>
      </w:r>
    </w:p>
    <w:p w14:paraId="293CB75A" w14:textId="77777777" w:rsidR="00000000" w:rsidRDefault="00953ED2">
      <w:pPr>
        <w:pStyle w:val="a0"/>
        <w:rPr>
          <w:rFonts w:hint="cs"/>
          <w:rtl/>
        </w:rPr>
      </w:pPr>
    </w:p>
    <w:p w14:paraId="1952C759" w14:textId="77777777" w:rsidR="00000000" w:rsidRDefault="00953ED2">
      <w:pPr>
        <w:pStyle w:val="a0"/>
        <w:rPr>
          <w:rFonts w:hint="cs"/>
          <w:rtl/>
        </w:rPr>
      </w:pPr>
      <w:r>
        <w:rPr>
          <w:rFonts w:hint="cs"/>
          <w:rtl/>
        </w:rPr>
        <w:t xml:space="preserve">חברי הכנסת, אנחנו עוברים לנושא הבא: דוח מבקר המדינה - הצעות דחופות לסדר-היום שמספריהן 6573, 6588, 6605, 6622, 6623, 6626, 6629 ו-6640. ראשונת המציעים, חברת הכנסת אראלה גולן - בבקשה, </w:t>
      </w:r>
      <w:r>
        <w:rPr>
          <w:rFonts w:hint="cs"/>
          <w:rtl/>
        </w:rPr>
        <w:t>גברתי.</w:t>
      </w:r>
    </w:p>
    <w:p w14:paraId="17B65808" w14:textId="77777777" w:rsidR="00000000" w:rsidRDefault="00953ED2">
      <w:pPr>
        <w:pStyle w:val="a0"/>
        <w:ind w:firstLine="0"/>
        <w:rPr>
          <w:rFonts w:hint="cs"/>
          <w:rtl/>
        </w:rPr>
      </w:pPr>
    </w:p>
    <w:p w14:paraId="495BF54F" w14:textId="77777777" w:rsidR="00000000" w:rsidRDefault="00953ED2">
      <w:pPr>
        <w:pStyle w:val="af0"/>
        <w:rPr>
          <w:rtl/>
        </w:rPr>
      </w:pPr>
      <w:r>
        <w:rPr>
          <w:rFonts w:hint="eastAsia"/>
          <w:rtl/>
        </w:rPr>
        <w:t>חיים</w:t>
      </w:r>
      <w:r>
        <w:rPr>
          <w:rtl/>
        </w:rPr>
        <w:t xml:space="preserve"> אורון (יחד):</w:t>
      </w:r>
    </w:p>
    <w:p w14:paraId="67DEBFB3" w14:textId="77777777" w:rsidR="00000000" w:rsidRDefault="00953ED2">
      <w:pPr>
        <w:pStyle w:val="a0"/>
        <w:rPr>
          <w:rFonts w:hint="cs"/>
          <w:rtl/>
        </w:rPr>
      </w:pPr>
    </w:p>
    <w:p w14:paraId="676D145C" w14:textId="77777777" w:rsidR="00000000" w:rsidRDefault="00953ED2">
      <w:pPr>
        <w:pStyle w:val="a0"/>
        <w:rPr>
          <w:rFonts w:hint="cs"/>
          <w:rtl/>
        </w:rPr>
      </w:pPr>
      <w:r>
        <w:rPr>
          <w:rFonts w:hint="cs"/>
          <w:rtl/>
        </w:rPr>
        <w:t>איפה הממשלה?</w:t>
      </w:r>
    </w:p>
    <w:p w14:paraId="5EB3018F" w14:textId="77777777" w:rsidR="00000000" w:rsidRDefault="00953ED2">
      <w:pPr>
        <w:pStyle w:val="a0"/>
        <w:ind w:firstLine="0"/>
        <w:rPr>
          <w:rFonts w:hint="cs"/>
          <w:rtl/>
        </w:rPr>
      </w:pPr>
    </w:p>
    <w:p w14:paraId="144FB99F"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5190C71A" w14:textId="77777777" w:rsidR="00000000" w:rsidRDefault="00953ED2">
      <w:pPr>
        <w:pStyle w:val="a0"/>
        <w:rPr>
          <w:rFonts w:hint="cs"/>
          <w:rtl/>
        </w:rPr>
      </w:pPr>
    </w:p>
    <w:p w14:paraId="3A330F15" w14:textId="77777777" w:rsidR="00000000" w:rsidRDefault="00953ED2">
      <w:pPr>
        <w:pStyle w:val="a0"/>
        <w:rPr>
          <w:rFonts w:hint="cs"/>
          <w:rtl/>
        </w:rPr>
      </w:pPr>
      <w:r>
        <w:rPr>
          <w:rFonts w:hint="cs"/>
          <w:rtl/>
        </w:rPr>
        <w:t>אחריה ידברו חברי הכנסת חיים אורון, יצחק כהן, עזמי בשארה ודוברים נוספים לפי הסדר. בעניין השאלה איפה הממשלה, חבר הכנסת אורון, אנחנו ניתן לך תשובה מיידית. מבררים את העניין. רק כרגע יצא השר.</w:t>
      </w:r>
    </w:p>
    <w:p w14:paraId="53D65BEA" w14:textId="77777777" w:rsidR="00000000" w:rsidRDefault="00953ED2">
      <w:pPr>
        <w:pStyle w:val="a0"/>
        <w:ind w:firstLine="0"/>
        <w:rPr>
          <w:rFonts w:hint="cs"/>
          <w:rtl/>
        </w:rPr>
      </w:pPr>
    </w:p>
    <w:p w14:paraId="6190FE31" w14:textId="77777777" w:rsidR="00000000" w:rsidRDefault="00953ED2">
      <w:pPr>
        <w:pStyle w:val="af0"/>
        <w:rPr>
          <w:rtl/>
        </w:rPr>
      </w:pPr>
      <w:bookmarkStart w:id="350" w:name="CS100192FI0100192T18_05_2005_15_17_41"/>
      <w:bookmarkEnd w:id="350"/>
      <w:r>
        <w:rPr>
          <w:rFonts w:hint="eastAsia"/>
          <w:rtl/>
        </w:rPr>
        <w:t>ס</w:t>
      </w:r>
      <w:r>
        <w:rPr>
          <w:rFonts w:hint="eastAsia"/>
          <w:rtl/>
        </w:rPr>
        <w:t>גנית המשנה לראש הממשלה אורית נוקד:</w:t>
      </w:r>
    </w:p>
    <w:p w14:paraId="12748402" w14:textId="77777777" w:rsidR="00000000" w:rsidRDefault="00953ED2">
      <w:pPr>
        <w:pStyle w:val="a0"/>
        <w:rPr>
          <w:rFonts w:hint="cs"/>
          <w:rtl/>
        </w:rPr>
      </w:pPr>
    </w:p>
    <w:p w14:paraId="1AF8EAEA" w14:textId="77777777" w:rsidR="00000000" w:rsidRDefault="00953ED2">
      <w:pPr>
        <w:pStyle w:val="a0"/>
        <w:rPr>
          <w:rFonts w:hint="cs"/>
          <w:rtl/>
        </w:rPr>
      </w:pPr>
      <w:r>
        <w:rPr>
          <w:rFonts w:hint="cs"/>
          <w:rtl/>
        </w:rPr>
        <w:t>- - -</w:t>
      </w:r>
    </w:p>
    <w:p w14:paraId="5A58D099" w14:textId="77777777" w:rsidR="00000000" w:rsidRDefault="00953ED2">
      <w:pPr>
        <w:pStyle w:val="a0"/>
        <w:ind w:firstLine="0"/>
        <w:rPr>
          <w:rFonts w:hint="cs"/>
          <w:rtl/>
        </w:rPr>
      </w:pPr>
    </w:p>
    <w:p w14:paraId="1C476343"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79B7C778" w14:textId="77777777" w:rsidR="00000000" w:rsidRDefault="00953ED2">
      <w:pPr>
        <w:pStyle w:val="a0"/>
        <w:rPr>
          <w:rFonts w:hint="cs"/>
          <w:rtl/>
        </w:rPr>
      </w:pPr>
    </w:p>
    <w:p w14:paraId="1A6C4766" w14:textId="77777777" w:rsidR="00000000" w:rsidRDefault="00953ED2">
      <w:pPr>
        <w:pStyle w:val="a0"/>
        <w:rPr>
          <w:rFonts w:hint="cs"/>
          <w:rtl/>
        </w:rPr>
      </w:pPr>
      <w:r>
        <w:rPr>
          <w:rFonts w:hint="cs"/>
          <w:rtl/>
        </w:rPr>
        <w:t>אני מאוד מכבד את תשובתה של סגנית השר, חברת הכנסת נוקד. יכולת ללחוש את זה למר אורון ולחסוך מכולנו את כל הטרדה הזאת. הוא יושב ממש לידך.</w:t>
      </w:r>
    </w:p>
    <w:p w14:paraId="46FBD0D2" w14:textId="77777777" w:rsidR="00000000" w:rsidRDefault="00953ED2">
      <w:pPr>
        <w:pStyle w:val="a0"/>
        <w:ind w:firstLine="0"/>
        <w:rPr>
          <w:rFonts w:hint="cs"/>
          <w:rtl/>
        </w:rPr>
      </w:pPr>
    </w:p>
    <w:p w14:paraId="4586EE0B" w14:textId="77777777" w:rsidR="00000000" w:rsidRDefault="00953ED2">
      <w:pPr>
        <w:pStyle w:val="af0"/>
        <w:rPr>
          <w:rtl/>
        </w:rPr>
      </w:pPr>
      <w:r>
        <w:rPr>
          <w:rFonts w:hint="eastAsia"/>
          <w:rtl/>
        </w:rPr>
        <w:t>סגנית המשנה לראש הממשלה אורית נוקד:</w:t>
      </w:r>
    </w:p>
    <w:p w14:paraId="6466E918" w14:textId="77777777" w:rsidR="00000000" w:rsidRDefault="00953ED2">
      <w:pPr>
        <w:pStyle w:val="a0"/>
        <w:rPr>
          <w:rFonts w:hint="cs"/>
          <w:rtl/>
        </w:rPr>
      </w:pPr>
    </w:p>
    <w:p w14:paraId="5B093A66" w14:textId="77777777" w:rsidR="00000000" w:rsidRDefault="00953ED2">
      <w:pPr>
        <w:pStyle w:val="a0"/>
        <w:rPr>
          <w:rFonts w:hint="cs"/>
          <w:rtl/>
        </w:rPr>
      </w:pPr>
      <w:r>
        <w:rPr>
          <w:rFonts w:hint="cs"/>
          <w:rtl/>
        </w:rPr>
        <w:t>אמרתי את זה ליו</w:t>
      </w:r>
      <w:r>
        <w:rPr>
          <w:rFonts w:hint="cs"/>
          <w:rtl/>
        </w:rPr>
        <w:t>שב-ראש הקודם.</w:t>
      </w:r>
    </w:p>
    <w:p w14:paraId="0C123E7D" w14:textId="77777777" w:rsidR="00000000" w:rsidRDefault="00953ED2">
      <w:pPr>
        <w:pStyle w:val="a0"/>
        <w:rPr>
          <w:rFonts w:hint="cs"/>
          <w:rtl/>
        </w:rPr>
      </w:pPr>
    </w:p>
    <w:p w14:paraId="32F3F650" w14:textId="77777777" w:rsidR="00000000" w:rsidRDefault="00953ED2">
      <w:pPr>
        <w:pStyle w:val="a"/>
        <w:rPr>
          <w:rtl/>
        </w:rPr>
      </w:pPr>
      <w:bookmarkStart w:id="351" w:name="FS000003175T18_05_2005_15_17_54"/>
      <w:bookmarkStart w:id="352" w:name="_Toc118183653"/>
      <w:bookmarkEnd w:id="351"/>
      <w:r>
        <w:rPr>
          <w:rFonts w:hint="eastAsia"/>
          <w:rtl/>
        </w:rPr>
        <w:t>אראלה</w:t>
      </w:r>
      <w:r>
        <w:rPr>
          <w:rtl/>
        </w:rPr>
        <w:t xml:space="preserve"> גולן (שינוי):</w:t>
      </w:r>
      <w:bookmarkEnd w:id="352"/>
    </w:p>
    <w:p w14:paraId="543D17AE" w14:textId="77777777" w:rsidR="00000000" w:rsidRDefault="00953ED2">
      <w:pPr>
        <w:pStyle w:val="a0"/>
        <w:rPr>
          <w:rFonts w:hint="cs"/>
          <w:rtl/>
        </w:rPr>
      </w:pPr>
    </w:p>
    <w:p w14:paraId="46C24607" w14:textId="77777777" w:rsidR="00000000" w:rsidRDefault="00953ED2">
      <w:pPr>
        <w:pStyle w:val="a0"/>
        <w:rPr>
          <w:rFonts w:hint="cs"/>
          <w:rtl/>
        </w:rPr>
      </w:pPr>
      <w:r>
        <w:rPr>
          <w:rFonts w:hint="cs"/>
          <w:rtl/>
        </w:rPr>
        <w:t>איך אפשר לתת תשובה אם לא נוכחים בדיון?</w:t>
      </w:r>
    </w:p>
    <w:p w14:paraId="26054FE3" w14:textId="77777777" w:rsidR="00000000" w:rsidRDefault="00953ED2">
      <w:pPr>
        <w:pStyle w:val="af1"/>
        <w:rPr>
          <w:rFonts w:hint="cs"/>
          <w:rtl/>
        </w:rPr>
      </w:pPr>
    </w:p>
    <w:p w14:paraId="34D68D09" w14:textId="77777777" w:rsidR="00000000" w:rsidRDefault="00953ED2">
      <w:pPr>
        <w:pStyle w:val="af1"/>
        <w:rPr>
          <w:rtl/>
        </w:rPr>
      </w:pPr>
    </w:p>
    <w:p w14:paraId="25ED5662" w14:textId="77777777" w:rsidR="00000000" w:rsidRDefault="00953ED2">
      <w:pPr>
        <w:pStyle w:val="af1"/>
        <w:rPr>
          <w:rtl/>
        </w:rPr>
      </w:pPr>
      <w:r>
        <w:rPr>
          <w:rtl/>
        </w:rPr>
        <w:t>היו"ר עבד</w:t>
      </w:r>
      <w:r>
        <w:rPr>
          <w:rFonts w:hint="cs"/>
          <w:rtl/>
        </w:rPr>
        <w:t>-</w:t>
      </w:r>
      <w:r>
        <w:rPr>
          <w:rtl/>
        </w:rPr>
        <w:t>אלמאלכ דהאמשה:</w:t>
      </w:r>
    </w:p>
    <w:p w14:paraId="1D17A55A" w14:textId="77777777" w:rsidR="00000000" w:rsidRDefault="00953ED2">
      <w:pPr>
        <w:pStyle w:val="a0"/>
        <w:rPr>
          <w:rtl/>
        </w:rPr>
      </w:pPr>
    </w:p>
    <w:p w14:paraId="2F2F2691" w14:textId="77777777" w:rsidR="00000000" w:rsidRDefault="00953ED2">
      <w:pPr>
        <w:pStyle w:val="a0"/>
        <w:rPr>
          <w:rFonts w:hint="cs"/>
          <w:rtl/>
        </w:rPr>
      </w:pPr>
      <w:r>
        <w:rPr>
          <w:rFonts w:hint="cs"/>
          <w:rtl/>
        </w:rPr>
        <w:t>הוצאתי ידי חובה את ישיבתה של חברת הכנסת נוקד כסגנית שר והיא מייצגת את הממשלה, אבל בכל זאת, יש שר בדרך למליאה והוא יגיע מייד. חברת הכנסת אראלה גולן, את יכ</w:t>
      </w:r>
      <w:r>
        <w:rPr>
          <w:rFonts w:hint="cs"/>
          <w:rtl/>
        </w:rPr>
        <w:t>ולה להתחיל.</w:t>
      </w:r>
    </w:p>
    <w:p w14:paraId="3EE75D58" w14:textId="77777777" w:rsidR="00000000" w:rsidRDefault="00953ED2">
      <w:pPr>
        <w:pStyle w:val="a0"/>
        <w:rPr>
          <w:rtl/>
        </w:rPr>
      </w:pPr>
    </w:p>
    <w:p w14:paraId="4CF4DC8C" w14:textId="77777777" w:rsidR="00000000" w:rsidRDefault="00953ED2">
      <w:pPr>
        <w:pStyle w:val="a"/>
        <w:rPr>
          <w:rtl/>
        </w:rPr>
      </w:pPr>
      <w:bookmarkStart w:id="353" w:name="FS000003175T18_05_2005_16_14_32"/>
      <w:bookmarkStart w:id="354" w:name="_Toc118183654"/>
      <w:bookmarkEnd w:id="353"/>
      <w:r>
        <w:rPr>
          <w:rFonts w:hint="eastAsia"/>
          <w:rtl/>
        </w:rPr>
        <w:t>אראלה</w:t>
      </w:r>
      <w:r>
        <w:rPr>
          <w:rtl/>
        </w:rPr>
        <w:t xml:space="preserve"> גולן (שינוי):</w:t>
      </w:r>
      <w:bookmarkEnd w:id="354"/>
    </w:p>
    <w:p w14:paraId="68BDD00E" w14:textId="77777777" w:rsidR="00000000" w:rsidRDefault="00953ED2">
      <w:pPr>
        <w:pStyle w:val="a0"/>
        <w:rPr>
          <w:rFonts w:hint="cs"/>
          <w:rtl/>
        </w:rPr>
      </w:pPr>
    </w:p>
    <w:p w14:paraId="54E3AA30" w14:textId="77777777" w:rsidR="00000000" w:rsidRDefault="00953ED2">
      <w:pPr>
        <w:pStyle w:val="a0"/>
        <w:rPr>
          <w:rFonts w:hint="cs"/>
          <w:rtl/>
        </w:rPr>
      </w:pPr>
      <w:bookmarkStart w:id="355" w:name="FS000003175T18_05_2005_15_18_15C"/>
      <w:bookmarkEnd w:id="355"/>
      <w:r>
        <w:rPr>
          <w:rFonts w:hint="cs"/>
          <w:rtl/>
        </w:rPr>
        <w:t>איך הוא יענה לי אם הוא לא יקשיב?</w:t>
      </w:r>
    </w:p>
    <w:p w14:paraId="3D04CC01" w14:textId="77777777" w:rsidR="00000000" w:rsidRDefault="00953ED2">
      <w:pPr>
        <w:pStyle w:val="a0"/>
        <w:ind w:firstLine="0"/>
        <w:rPr>
          <w:rFonts w:hint="cs"/>
          <w:rtl/>
        </w:rPr>
      </w:pPr>
    </w:p>
    <w:p w14:paraId="7C1310A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2731C7C" w14:textId="77777777" w:rsidR="00000000" w:rsidRDefault="00953ED2">
      <w:pPr>
        <w:pStyle w:val="a0"/>
        <w:rPr>
          <w:rFonts w:hint="cs"/>
          <w:rtl/>
        </w:rPr>
      </w:pPr>
    </w:p>
    <w:p w14:paraId="1518628B" w14:textId="77777777" w:rsidR="00000000" w:rsidRDefault="00953ED2">
      <w:pPr>
        <w:pStyle w:val="a0"/>
        <w:rPr>
          <w:rFonts w:hint="cs"/>
          <w:rtl/>
        </w:rPr>
      </w:pPr>
      <w:r>
        <w:rPr>
          <w:rFonts w:hint="cs"/>
          <w:rtl/>
        </w:rPr>
        <w:t>תהיה תשובה.</w:t>
      </w:r>
    </w:p>
    <w:p w14:paraId="63892964" w14:textId="77777777" w:rsidR="00000000" w:rsidRDefault="00953ED2">
      <w:pPr>
        <w:pStyle w:val="a0"/>
        <w:ind w:firstLine="0"/>
        <w:rPr>
          <w:rFonts w:hint="cs"/>
          <w:rtl/>
        </w:rPr>
      </w:pPr>
    </w:p>
    <w:p w14:paraId="2005C955" w14:textId="77777777" w:rsidR="00000000" w:rsidRDefault="00953ED2">
      <w:pPr>
        <w:pStyle w:val="-"/>
        <w:rPr>
          <w:rtl/>
        </w:rPr>
      </w:pPr>
      <w:bookmarkStart w:id="356" w:name="FS000003175T18_05_2005_16_14_48C"/>
      <w:bookmarkEnd w:id="356"/>
      <w:r>
        <w:rPr>
          <w:rFonts w:hint="eastAsia"/>
          <w:rtl/>
        </w:rPr>
        <w:t>אראלה</w:t>
      </w:r>
      <w:r>
        <w:rPr>
          <w:rtl/>
        </w:rPr>
        <w:t xml:space="preserve"> גולן (שינוי):</w:t>
      </w:r>
    </w:p>
    <w:p w14:paraId="190979DA" w14:textId="77777777" w:rsidR="00000000" w:rsidRDefault="00953ED2">
      <w:pPr>
        <w:pStyle w:val="a0"/>
        <w:rPr>
          <w:rFonts w:hint="cs"/>
          <w:rtl/>
        </w:rPr>
      </w:pPr>
    </w:p>
    <w:p w14:paraId="1B946DF9" w14:textId="77777777" w:rsidR="00000000" w:rsidRDefault="00953ED2">
      <w:pPr>
        <w:pStyle w:val="a0"/>
        <w:rPr>
          <w:rFonts w:hint="cs"/>
          <w:rtl/>
        </w:rPr>
      </w:pPr>
      <w:r>
        <w:rPr>
          <w:rFonts w:hint="cs"/>
          <w:rtl/>
        </w:rPr>
        <w:t>כנבחרת ציבור, כאזרחית, אני חייבת להודות שאני מתביישת לפתוח את העיתון בכל בוקר. יש לי רק שלוש דקות לדבר, אבל גם 30 דקות, ואולי גם</w:t>
      </w:r>
      <w:r>
        <w:rPr>
          <w:rFonts w:hint="cs"/>
          <w:rtl/>
        </w:rPr>
        <w:t xml:space="preserve"> 30 שעות לא יספיקו, כי הלכלוך והשחיתות הגיעו לכל פינה. </w:t>
      </w:r>
    </w:p>
    <w:p w14:paraId="284BB1C4" w14:textId="77777777" w:rsidR="00000000" w:rsidRDefault="00953ED2">
      <w:pPr>
        <w:pStyle w:val="a0"/>
        <w:rPr>
          <w:rFonts w:hint="cs"/>
          <w:rtl/>
        </w:rPr>
      </w:pPr>
    </w:p>
    <w:p w14:paraId="7AEF6A8A" w14:textId="77777777" w:rsidR="00000000" w:rsidRDefault="00953ED2">
      <w:pPr>
        <w:pStyle w:val="a0"/>
        <w:rPr>
          <w:rFonts w:hint="cs"/>
          <w:rtl/>
        </w:rPr>
      </w:pPr>
      <w:r>
        <w:rPr>
          <w:rFonts w:hint="cs"/>
          <w:rtl/>
        </w:rPr>
        <w:t xml:space="preserve">דוח מבקר המדינה לקח על עצמו לבדוק באופן מיוחד את העסקת העובדים במשרות אמון בלשכות השרים, והוא אף ציין: "השחיתות השלטונית היא הסכנה הגדולה ביותר למדינת ישראל". השחיתות, הפוליטיזציה של ממשלת ישראל היא </w:t>
      </w:r>
      <w:r>
        <w:rPr>
          <w:rFonts w:hint="cs"/>
          <w:rtl/>
        </w:rPr>
        <w:t xml:space="preserve">סרטן שמכרסם בחברה הישראלית. אין דין ואין דיין מלבד השיקול האלקטורלי. </w:t>
      </w:r>
    </w:p>
    <w:p w14:paraId="4DD73521" w14:textId="77777777" w:rsidR="00000000" w:rsidRDefault="00953ED2">
      <w:pPr>
        <w:pStyle w:val="a0"/>
        <w:rPr>
          <w:rFonts w:hint="cs"/>
          <w:rtl/>
        </w:rPr>
      </w:pPr>
    </w:p>
    <w:p w14:paraId="541E1CB6" w14:textId="77777777" w:rsidR="00000000" w:rsidRDefault="00953ED2">
      <w:pPr>
        <w:pStyle w:val="a0"/>
        <w:rPr>
          <w:rFonts w:hint="cs"/>
          <w:rtl/>
        </w:rPr>
      </w:pPr>
      <w:r>
        <w:rPr>
          <w:rFonts w:hint="cs"/>
          <w:rtl/>
        </w:rPr>
        <w:t xml:space="preserve">דוח מבקר המדינה שבדק את משרדי השרים, חשף תופעה נרחבת של חלוקת תפקידים למקורבי השרים, למקורבי המקורבים, ואפילו קראתי באחד העיתונים שמשלמים 1,500 דולר לסידור של פגישה עם אחד השרים, כמובן </w:t>
      </w:r>
      <w:r>
        <w:rPr>
          <w:rFonts w:hint="cs"/>
          <w:rtl/>
        </w:rPr>
        <w:t xml:space="preserve">תלוי בחשיבות השר ואולי באשתו של השר. </w:t>
      </w:r>
    </w:p>
    <w:p w14:paraId="22405746" w14:textId="77777777" w:rsidR="00000000" w:rsidRDefault="00953ED2">
      <w:pPr>
        <w:pStyle w:val="a0"/>
        <w:rPr>
          <w:rFonts w:hint="cs"/>
          <w:rtl/>
        </w:rPr>
      </w:pPr>
    </w:p>
    <w:p w14:paraId="1960D426" w14:textId="77777777" w:rsidR="00000000" w:rsidRDefault="00953ED2">
      <w:pPr>
        <w:pStyle w:val="a0"/>
        <w:rPr>
          <w:rFonts w:hint="cs"/>
          <w:rtl/>
        </w:rPr>
      </w:pPr>
      <w:r>
        <w:rPr>
          <w:rFonts w:hint="cs"/>
          <w:rtl/>
        </w:rPr>
        <w:t>משרד החקלאות הפך ללשכת עבודה לחברי מרכז הליכוד, ואפילו חבר הכנסת צחי הנגבי כבר יכול ללמוד או לקבל שיעורים מחבר הכנסת ישראל כץ, שבמשרד שלו נעשו מינויים רבים של בעלי זיקה פוליטית, ללא מכרז,</w:t>
      </w:r>
      <w:r>
        <w:rPr>
          <w:rtl/>
        </w:rPr>
        <w:t xml:space="preserve"> </w:t>
      </w:r>
      <w:r>
        <w:rPr>
          <w:rFonts w:hint="cs"/>
          <w:rtl/>
        </w:rPr>
        <w:t>במועצת הלול, בגן הבוטני, במשר</w:t>
      </w:r>
      <w:r>
        <w:rPr>
          <w:rFonts w:hint="cs"/>
          <w:rtl/>
        </w:rPr>
        <w:t>ד. אגב, יש בידי מכתבים אישיים מתושבי גוש-קטיף שפונים לעזרה לשר בעניינם בעקבות ההתנתקות, אבל השר, על כל עוזריו, לא מוצא לא זמן ולא פתרון להעברת החממות והמשתלות שלהם.</w:t>
      </w:r>
    </w:p>
    <w:p w14:paraId="32B786BA" w14:textId="77777777" w:rsidR="00000000" w:rsidRDefault="00953ED2">
      <w:pPr>
        <w:pStyle w:val="a0"/>
        <w:rPr>
          <w:rFonts w:hint="cs"/>
          <w:rtl/>
        </w:rPr>
      </w:pPr>
    </w:p>
    <w:p w14:paraId="45B86E01" w14:textId="77777777" w:rsidR="00000000" w:rsidRDefault="00953ED2">
      <w:pPr>
        <w:pStyle w:val="a0"/>
        <w:rPr>
          <w:rFonts w:hint="cs"/>
          <w:rtl/>
        </w:rPr>
      </w:pPr>
      <w:r>
        <w:rPr>
          <w:rFonts w:hint="cs"/>
          <w:rtl/>
        </w:rPr>
        <w:t>נכון ששחיתות ומינויים פוליטיים היו גם לפני תקופת שלטונו של הליכוד, אבל הליכוד הצליח להעלות</w:t>
      </w:r>
      <w:r>
        <w:rPr>
          <w:rFonts w:hint="cs"/>
          <w:rtl/>
        </w:rPr>
        <w:t xml:space="preserve"> את זה לדרגה של אמנות שאין שנייה לה. אולי כדאי לכולנו להחליף את התואר נבחר ציבור, ובינתיים, שרי הליכוד מחייכים כל הדרך למרכז הליכוד והם בטוח ייבחרו בפעם הבאה. ומי נשאר להגן על המינהל התקין?</w:t>
      </w:r>
      <w:r>
        <w:rPr>
          <w:rFonts w:hint="cs"/>
        </w:rPr>
        <w:t xml:space="preserve"> </w:t>
      </w:r>
      <w:r>
        <w:rPr>
          <w:rFonts w:hint="cs"/>
          <w:rtl/>
        </w:rPr>
        <w:t>היועץ המשפטי לממשלה. הוא בכלל צריך משכורת נוספת מהליכוד, כי הוא כל</w:t>
      </w:r>
      <w:r>
        <w:rPr>
          <w:rFonts w:hint="cs"/>
          <w:rtl/>
        </w:rPr>
        <w:t xml:space="preserve"> הזמן עסוק בהגשות כתבי אישום נגדם. </w:t>
      </w:r>
    </w:p>
    <w:p w14:paraId="4F60ED6F" w14:textId="77777777" w:rsidR="00000000" w:rsidRDefault="00953ED2">
      <w:pPr>
        <w:pStyle w:val="a0"/>
        <w:rPr>
          <w:rFonts w:hint="cs"/>
          <w:rtl/>
        </w:rPr>
      </w:pPr>
    </w:p>
    <w:p w14:paraId="5481A9B1" w14:textId="77777777" w:rsidR="00000000" w:rsidRDefault="00953ED2">
      <w:pPr>
        <w:pStyle w:val="a0"/>
        <w:rPr>
          <w:rFonts w:hint="cs"/>
          <w:rtl/>
        </w:rPr>
      </w:pPr>
      <w:r>
        <w:rPr>
          <w:rFonts w:hint="cs"/>
          <w:rtl/>
        </w:rPr>
        <w:t>אבל, לצערי, האשמה היא לא רק במשרדי הממשלה, אלא גם בגוף שאמור לפקח עליהם, נציבות שירות המדינה. יש משרדים שהנציבות בהם אישרה תקן גבוה מהתקן המרבי להעסקת עוזרים. כך למשל אושרו לשר בלי תיק עשרה עוזרים ויועצים, כשהמספר המרבי</w:t>
      </w:r>
      <w:r>
        <w:rPr>
          <w:rFonts w:hint="cs"/>
          <w:rtl/>
        </w:rPr>
        <w:t xml:space="preserve">, כידוע לנו, הוא שלושה. כמה עוזרים היה מקבל אותו שר אם הוא היה עם תיק? ואולי אנחנו צריכים לבחור את השרים ביתר קפידה, כי אם הם צריכים עזרה רבה כל כך, אולי הם לא מתאימים לתפקיד. </w:t>
      </w:r>
    </w:p>
    <w:p w14:paraId="0D57DA7F" w14:textId="77777777" w:rsidR="00000000" w:rsidRDefault="00953ED2">
      <w:pPr>
        <w:pStyle w:val="a0"/>
        <w:rPr>
          <w:rFonts w:hint="cs"/>
          <w:rtl/>
        </w:rPr>
      </w:pPr>
    </w:p>
    <w:p w14:paraId="7E6602E3" w14:textId="77777777" w:rsidR="00000000" w:rsidRDefault="00953ED2">
      <w:pPr>
        <w:pStyle w:val="a0"/>
        <w:rPr>
          <w:rFonts w:hint="cs"/>
          <w:rtl/>
        </w:rPr>
      </w:pPr>
      <w:r>
        <w:rPr>
          <w:rFonts w:hint="cs"/>
          <w:rtl/>
        </w:rPr>
        <w:t>עד עכשיו תיארתי בקצרה את דוח מבקר המדינה הנוכחי. הפרשיות שמתפרסמות בימים אלה ב</w:t>
      </w:r>
      <w:r>
        <w:rPr>
          <w:rFonts w:hint="cs"/>
          <w:rtl/>
        </w:rPr>
        <w:t>עיתונות הן כנראה דיון לדוח מבקר המדינה הבא. שגריר ישראל בהונגריה, מר דוד אדמון, מקורב לשר, מתעסק בענייני נדל"ן מקומיים על מנת לכסות את החובות שלו כאן. אני רוצה להציע, יש כאן הרבה כסף בנושא ההתנתקות גם לקבלנים מועדפים, הוא יכול אולי לעבור לכאן ולעזור כאן בנ</w:t>
      </w:r>
      <w:r>
        <w:rPr>
          <w:rFonts w:hint="cs"/>
          <w:rtl/>
        </w:rPr>
        <w:t xml:space="preserve">ושא ההתנתקות. במיוחד כשמדברים על יישוב ארעי בתחילה, אחרי כן - יישוב קבע, הרבה כסף יזרום כאן לכל הכיוונים לקבלנים מועדפים. </w:t>
      </w:r>
    </w:p>
    <w:p w14:paraId="2A89CCFB" w14:textId="77777777" w:rsidR="00000000" w:rsidRDefault="00953ED2">
      <w:pPr>
        <w:pStyle w:val="a0"/>
        <w:rPr>
          <w:rFonts w:hint="cs"/>
          <w:rtl/>
        </w:rPr>
      </w:pPr>
    </w:p>
    <w:p w14:paraId="03897F3F" w14:textId="77777777" w:rsidR="00000000" w:rsidRDefault="00953ED2">
      <w:pPr>
        <w:pStyle w:val="a0"/>
        <w:rPr>
          <w:rFonts w:hint="cs"/>
          <w:rtl/>
        </w:rPr>
      </w:pPr>
      <w:r>
        <w:rPr>
          <w:rFonts w:hint="cs"/>
          <w:rtl/>
        </w:rPr>
        <w:t>יש עוד רשימה מאוד ארוכה לדוח הבא. לכן אני קוראת לגנות את התופעה, וכמובן למגר אותה, אם לא מאוחר מדי. תודה.</w:t>
      </w:r>
    </w:p>
    <w:p w14:paraId="4CE340FE" w14:textId="77777777" w:rsidR="00000000" w:rsidRDefault="00953ED2">
      <w:pPr>
        <w:pStyle w:val="a0"/>
        <w:rPr>
          <w:rFonts w:hint="cs"/>
          <w:rtl/>
        </w:rPr>
      </w:pPr>
    </w:p>
    <w:p w14:paraId="45413773" w14:textId="77777777" w:rsidR="00000000" w:rsidRDefault="00953ED2">
      <w:pPr>
        <w:pStyle w:val="af1"/>
        <w:rPr>
          <w:rtl/>
        </w:rPr>
      </w:pPr>
      <w:r>
        <w:rPr>
          <w:rFonts w:hint="eastAsia"/>
          <w:rtl/>
        </w:rPr>
        <w:t>היו</w:t>
      </w:r>
      <w:r>
        <w:rPr>
          <w:rtl/>
        </w:rPr>
        <w:t>"ר עבד</w:t>
      </w:r>
      <w:r>
        <w:rPr>
          <w:rFonts w:hint="cs"/>
          <w:rtl/>
        </w:rPr>
        <w:t>-א</w:t>
      </w:r>
      <w:r>
        <w:rPr>
          <w:rtl/>
        </w:rPr>
        <w:t>למאלכ דהאמשה:</w:t>
      </w:r>
    </w:p>
    <w:p w14:paraId="71F9152F" w14:textId="77777777" w:rsidR="00000000" w:rsidRDefault="00953ED2">
      <w:pPr>
        <w:pStyle w:val="a0"/>
        <w:rPr>
          <w:rFonts w:hint="cs"/>
          <w:rtl/>
        </w:rPr>
      </w:pPr>
    </w:p>
    <w:p w14:paraId="7BAEA72E" w14:textId="77777777" w:rsidR="00000000" w:rsidRDefault="00953ED2">
      <w:pPr>
        <w:pStyle w:val="a0"/>
        <w:rPr>
          <w:rFonts w:hint="cs"/>
          <w:rtl/>
        </w:rPr>
      </w:pPr>
      <w:r>
        <w:rPr>
          <w:rFonts w:hint="cs"/>
          <w:rtl/>
        </w:rPr>
        <w:t>תודה רבה לחברת הכנסת אראלה גולן. יעלה ויבוא חבר כנסת חיים אורון. בבקשה, אדוני. יש לי אליך בשורה קצת מאכזבת: לא יהיה פה שר בדקות הקרובות, אבל סגנית השר לעניין הפרוטוקול יכולה לייצג את הממשלה, וכך אנחנו יכולים להמשיך בדיון. אנחנו יוצאים ידי חובה על-ידי נוכח</w:t>
      </w:r>
      <w:r>
        <w:rPr>
          <w:rFonts w:hint="cs"/>
          <w:rtl/>
        </w:rPr>
        <w:t>ותה של חברת הכנסת נוקד, סגנית שר במשרד המשנה לראש הממשלה. בבקשה, חבר כנסת אורון.</w:t>
      </w:r>
    </w:p>
    <w:p w14:paraId="76507A55" w14:textId="77777777" w:rsidR="00000000" w:rsidRDefault="00953ED2">
      <w:pPr>
        <w:pStyle w:val="a0"/>
        <w:rPr>
          <w:rFonts w:hint="cs"/>
          <w:rtl/>
        </w:rPr>
      </w:pPr>
    </w:p>
    <w:p w14:paraId="0871FB01" w14:textId="77777777" w:rsidR="00000000" w:rsidRDefault="00953ED2">
      <w:pPr>
        <w:pStyle w:val="a"/>
        <w:rPr>
          <w:rtl/>
        </w:rPr>
      </w:pPr>
      <w:bookmarkStart w:id="357" w:name="FS000000550T18_05_2005_15_22_35"/>
      <w:bookmarkStart w:id="358" w:name="FS000001065T18_05_2005_15_22_40"/>
      <w:bookmarkStart w:id="359" w:name="_Toc118183655"/>
      <w:bookmarkEnd w:id="357"/>
      <w:r>
        <w:rPr>
          <w:rFonts w:hint="eastAsia"/>
          <w:rtl/>
        </w:rPr>
        <w:t>חיים</w:t>
      </w:r>
      <w:r>
        <w:rPr>
          <w:rtl/>
        </w:rPr>
        <w:t xml:space="preserve"> אורון (יחד):</w:t>
      </w:r>
      <w:bookmarkEnd w:id="359"/>
    </w:p>
    <w:p w14:paraId="17B70D0A" w14:textId="77777777" w:rsidR="00000000" w:rsidRDefault="00953ED2">
      <w:pPr>
        <w:pStyle w:val="a0"/>
        <w:rPr>
          <w:rtl/>
        </w:rPr>
      </w:pPr>
    </w:p>
    <w:p w14:paraId="647BEA88" w14:textId="77777777" w:rsidR="00000000" w:rsidRDefault="00953ED2">
      <w:pPr>
        <w:pStyle w:val="a0"/>
        <w:rPr>
          <w:rFonts w:hint="cs"/>
          <w:rtl/>
        </w:rPr>
      </w:pPr>
      <w:r>
        <w:rPr>
          <w:rFonts w:hint="cs"/>
          <w:rtl/>
        </w:rPr>
        <w:t>אדוני היושב-ראש, מה שקורה בדיון הזה מבטא את העניין כולו, מה אנחנו צריכים לדבר כל כך הרבה? הממשלה, חלקים ממנה, טיפה מתכופפים למשך שלושה-ארבעה-חמישה ימים, הג</w:t>
      </w:r>
      <w:r>
        <w:rPr>
          <w:rFonts w:hint="cs"/>
          <w:rtl/>
        </w:rPr>
        <w:t xml:space="preserve">ל יעבור, מחכים לדוח הבא, יתכופפו עוד פעם שלושה-ארבעה ימים, הגל יעבור ונגמר העניין. </w:t>
      </w:r>
    </w:p>
    <w:p w14:paraId="00E16290" w14:textId="77777777" w:rsidR="00000000" w:rsidRDefault="00953ED2">
      <w:pPr>
        <w:pStyle w:val="a0"/>
        <w:rPr>
          <w:rFonts w:hint="cs"/>
          <w:rtl/>
        </w:rPr>
      </w:pPr>
    </w:p>
    <w:p w14:paraId="618EEB27" w14:textId="77777777" w:rsidR="00000000" w:rsidRDefault="00953ED2">
      <w:pPr>
        <w:pStyle w:val="a0"/>
        <w:rPr>
          <w:rFonts w:hint="cs"/>
          <w:rtl/>
        </w:rPr>
      </w:pPr>
      <w:r>
        <w:rPr>
          <w:rFonts w:hint="cs"/>
          <w:rtl/>
        </w:rPr>
        <w:t>אדוני היושב-ראש, עולה השוועה השמימה, כי בימים האלה עולה הצחנה השמימה. זה לא איזה עניין תקשורתי, זה לא איזה מצב-רוח, יש תחושה קשה ועמוקה שמדינת ישראל היא מדינה מושחתת, ואני</w:t>
      </w:r>
      <w:r>
        <w:rPr>
          <w:rFonts w:hint="cs"/>
          <w:rtl/>
        </w:rPr>
        <w:t xml:space="preserve"> לא אומר בקלות - - - </w:t>
      </w:r>
    </w:p>
    <w:p w14:paraId="42E023E4" w14:textId="77777777" w:rsidR="00000000" w:rsidRDefault="00953ED2">
      <w:pPr>
        <w:pStyle w:val="a0"/>
        <w:rPr>
          <w:rFonts w:hint="cs"/>
          <w:rtl/>
        </w:rPr>
      </w:pPr>
    </w:p>
    <w:p w14:paraId="2BCDB646" w14:textId="77777777" w:rsidR="00000000" w:rsidRDefault="00953ED2">
      <w:pPr>
        <w:pStyle w:val="af0"/>
        <w:rPr>
          <w:rtl/>
        </w:rPr>
      </w:pPr>
      <w:r>
        <w:rPr>
          <w:rFonts w:hint="eastAsia"/>
          <w:rtl/>
        </w:rPr>
        <w:t>עזמי</w:t>
      </w:r>
      <w:r>
        <w:rPr>
          <w:rtl/>
        </w:rPr>
        <w:t xml:space="preserve"> בשארה (בל"ד):</w:t>
      </w:r>
    </w:p>
    <w:p w14:paraId="0DD66A1C" w14:textId="77777777" w:rsidR="00000000" w:rsidRDefault="00953ED2">
      <w:pPr>
        <w:pStyle w:val="a0"/>
        <w:rPr>
          <w:rFonts w:hint="cs"/>
          <w:rtl/>
        </w:rPr>
      </w:pPr>
    </w:p>
    <w:p w14:paraId="75B15D01" w14:textId="77777777" w:rsidR="00000000" w:rsidRDefault="00953ED2">
      <w:pPr>
        <w:pStyle w:val="a0"/>
        <w:rPr>
          <w:rFonts w:hint="cs"/>
          <w:rtl/>
        </w:rPr>
      </w:pPr>
      <w:r>
        <w:rPr>
          <w:rFonts w:hint="cs"/>
          <w:rtl/>
        </w:rPr>
        <w:t>זה גם לא כשר וגם מסריח.</w:t>
      </w:r>
    </w:p>
    <w:p w14:paraId="3049EF58" w14:textId="77777777" w:rsidR="00000000" w:rsidRDefault="00953ED2">
      <w:pPr>
        <w:pStyle w:val="a0"/>
        <w:rPr>
          <w:rFonts w:hint="cs"/>
          <w:rtl/>
        </w:rPr>
      </w:pPr>
    </w:p>
    <w:p w14:paraId="1F6FBFBD" w14:textId="77777777" w:rsidR="00000000" w:rsidRDefault="00953ED2">
      <w:pPr>
        <w:pStyle w:val="-"/>
        <w:rPr>
          <w:rFonts w:hint="cs"/>
          <w:rtl/>
        </w:rPr>
      </w:pPr>
      <w:bookmarkStart w:id="360" w:name="FS000001065T18_05_2005_15_23_53C"/>
      <w:bookmarkEnd w:id="360"/>
      <w:r>
        <w:rPr>
          <w:rtl/>
        </w:rPr>
        <w:t>חיים אורון (יחד):</w:t>
      </w:r>
      <w:r>
        <w:rPr>
          <w:rFonts w:hint="cs"/>
          <w:rtl/>
        </w:rPr>
        <w:t xml:space="preserve"> </w:t>
      </w:r>
    </w:p>
    <w:p w14:paraId="1D1B750D" w14:textId="77777777" w:rsidR="00000000" w:rsidRDefault="00953ED2">
      <w:pPr>
        <w:pStyle w:val="-"/>
        <w:rPr>
          <w:rtl/>
        </w:rPr>
      </w:pPr>
    </w:p>
    <w:p w14:paraId="416640D3" w14:textId="77777777" w:rsidR="00000000" w:rsidRDefault="00953ED2">
      <w:pPr>
        <w:pStyle w:val="a0"/>
        <w:rPr>
          <w:rFonts w:hint="cs"/>
          <w:rtl/>
        </w:rPr>
      </w:pPr>
      <w:r>
        <w:rPr>
          <w:rFonts w:hint="cs"/>
          <w:rtl/>
        </w:rPr>
        <w:t xml:space="preserve">יש תחושה קשה ועמוקה שמדינת ישראל, מהרבה מאוד בחינות, היא מדינה מושחתת. אני רוצה להגיד דבר שמבחינתי הוא קשה מאוד. לפעמים ההרגשה הזאת כשלעצמה חמורה יותר מאשר ממצאים כאלה </w:t>
      </w:r>
      <w:r>
        <w:rPr>
          <w:rFonts w:hint="cs"/>
          <w:rtl/>
        </w:rPr>
        <w:t>ואחרים, משום שתחת התחושה הזאת הרבה מאוד גנבים גדולים מסתתרים ואומרים: מה אתם רוצים?</w:t>
      </w:r>
      <w:r>
        <w:rPr>
          <w:rFonts w:hint="cs"/>
        </w:rPr>
        <w:t xml:space="preserve"> </w:t>
      </w:r>
      <w:r>
        <w:rPr>
          <w:rFonts w:hint="cs"/>
          <w:rtl/>
        </w:rPr>
        <w:t>כולם, אז מה אתה רוצה ממני? כולם. אתה מדבר עם חבר כנסת, אני לא אגיד חברת כנסת, בשביל לא לזהות יותר מדי, ואתה אומר: זה לא יכול להיות, אז הוא אומר: על מה אתה מדבר? כולם ככה. א</w:t>
      </w:r>
      <w:r>
        <w:rPr>
          <w:rFonts w:hint="cs"/>
          <w:rtl/>
        </w:rPr>
        <w:t xml:space="preserve">ז אתה אומר: סליחה, אני הייתי במשרד הזה, אני יודע בדיוק כמה מינויים פוליטיים נעשו. </w:t>
      </w:r>
    </w:p>
    <w:p w14:paraId="0AD1B4F9" w14:textId="77777777" w:rsidR="00000000" w:rsidRDefault="00953ED2">
      <w:pPr>
        <w:pStyle w:val="a0"/>
        <w:rPr>
          <w:rFonts w:hint="cs"/>
          <w:rtl/>
        </w:rPr>
      </w:pPr>
    </w:p>
    <w:p w14:paraId="2A187186" w14:textId="77777777" w:rsidR="00000000" w:rsidRDefault="00953ED2">
      <w:pPr>
        <w:pStyle w:val="a0"/>
        <w:rPr>
          <w:rFonts w:hint="cs"/>
          <w:rtl/>
        </w:rPr>
      </w:pPr>
      <w:r>
        <w:rPr>
          <w:rFonts w:hint="cs"/>
          <w:rtl/>
        </w:rPr>
        <w:t xml:space="preserve">אדוני סגן שר הביטחון, אתה הנציג הבכיר של מפלגת השלטון, נכנסת במקרה, אתה אולי גם לא הכתובת הישירה לטענות הללו. לא אתעסק עם משרד החקלאות, דיברו על זה, ידברו על זה עוד; זה רק </w:t>
      </w:r>
      <w:r>
        <w:rPr>
          <w:rFonts w:hint="cs"/>
          <w:rtl/>
        </w:rPr>
        <w:t>משרד החקלאות? אתה מסתכל בדפי הדוח, ואתה רואה משרדים שלא ממלאים את תפקידם, כספים שהולכים למקום שלא אליו יועדו, חוקים שחוקקו ולא מימשו אותם, ובעיקר תחושה עמוקה של חיבור בין מערכת פוליטית לבין טובות הנאה, בין הון לשלטון - לא כאיזו אמירה אקדמית, לא כאמירה שמתנ</w:t>
      </w:r>
      <w:r>
        <w:rPr>
          <w:rFonts w:hint="cs"/>
          <w:rtl/>
        </w:rPr>
        <w:t xml:space="preserve">הלת במקומות רחוקים, אלא כחלק מהמציאות שלנו. </w:t>
      </w:r>
    </w:p>
    <w:p w14:paraId="06C7FCF2" w14:textId="77777777" w:rsidR="00000000" w:rsidRDefault="00953ED2">
      <w:pPr>
        <w:pStyle w:val="a0"/>
        <w:rPr>
          <w:rFonts w:hint="cs"/>
          <w:rtl/>
        </w:rPr>
      </w:pPr>
    </w:p>
    <w:p w14:paraId="413F8C88" w14:textId="77777777" w:rsidR="00000000" w:rsidRDefault="00953ED2">
      <w:pPr>
        <w:pStyle w:val="a0"/>
        <w:rPr>
          <w:rFonts w:hint="cs"/>
          <w:rtl/>
        </w:rPr>
      </w:pPr>
      <w:r>
        <w:rPr>
          <w:rFonts w:hint="cs"/>
          <w:rtl/>
        </w:rPr>
        <w:t>אדוני היושב-ראש, חברי הכנסת, אני יודע שאנחנו מואשמים, גם נוצר לזה מושג היום: "אתרוגיזם". אני לא בתוך ה"אתרוגיזם". אמר מי שאמר, שצריך לשמור על ראש הממשלה כמו על  אתרוג לפני סוכות.</w:t>
      </w:r>
    </w:p>
    <w:p w14:paraId="3DFF1539" w14:textId="77777777" w:rsidR="00000000" w:rsidRDefault="00953ED2">
      <w:pPr>
        <w:pStyle w:val="a0"/>
        <w:rPr>
          <w:rFonts w:hint="cs"/>
          <w:rtl/>
        </w:rPr>
      </w:pPr>
    </w:p>
    <w:p w14:paraId="7DDE010C" w14:textId="77777777" w:rsidR="00000000" w:rsidRDefault="00953ED2">
      <w:pPr>
        <w:pStyle w:val="af0"/>
        <w:rPr>
          <w:rtl/>
        </w:rPr>
      </w:pPr>
      <w:r>
        <w:rPr>
          <w:rFonts w:hint="eastAsia"/>
          <w:rtl/>
        </w:rPr>
        <w:t>יצחק</w:t>
      </w:r>
      <w:r>
        <w:rPr>
          <w:rtl/>
        </w:rPr>
        <w:t xml:space="preserve"> כהן (ש"ס):</w:t>
      </w:r>
    </w:p>
    <w:p w14:paraId="48DB254A" w14:textId="77777777" w:rsidR="00000000" w:rsidRDefault="00953ED2">
      <w:pPr>
        <w:pStyle w:val="a0"/>
        <w:rPr>
          <w:rFonts w:hint="cs"/>
          <w:rtl/>
        </w:rPr>
      </w:pPr>
    </w:p>
    <w:p w14:paraId="1A327282" w14:textId="77777777" w:rsidR="00000000" w:rsidRDefault="00953ED2">
      <w:pPr>
        <w:pStyle w:val="a0"/>
        <w:rPr>
          <w:rFonts w:hint="cs"/>
          <w:rtl/>
        </w:rPr>
      </w:pPr>
      <w:r>
        <w:rPr>
          <w:rFonts w:hint="cs"/>
          <w:rtl/>
        </w:rPr>
        <w:t>אמנון אברמובי</w:t>
      </w:r>
      <w:r>
        <w:rPr>
          <w:rFonts w:hint="cs"/>
          <w:rtl/>
        </w:rPr>
        <w:t>ץ'.</w:t>
      </w:r>
    </w:p>
    <w:p w14:paraId="1C5FAAEA" w14:textId="77777777" w:rsidR="00000000" w:rsidRDefault="00953ED2">
      <w:pPr>
        <w:pStyle w:val="a0"/>
        <w:rPr>
          <w:rFonts w:hint="cs"/>
          <w:rtl/>
        </w:rPr>
      </w:pPr>
    </w:p>
    <w:p w14:paraId="1D2C83A4" w14:textId="77777777" w:rsidR="00000000" w:rsidRDefault="00953ED2">
      <w:pPr>
        <w:pStyle w:val="-"/>
        <w:rPr>
          <w:rtl/>
        </w:rPr>
      </w:pPr>
      <w:bookmarkStart w:id="361" w:name="FS000001065T18_05_2005_15_26_49C"/>
      <w:bookmarkEnd w:id="361"/>
      <w:r>
        <w:rPr>
          <w:rtl/>
        </w:rPr>
        <w:t>חיים אורון (יחד):</w:t>
      </w:r>
    </w:p>
    <w:p w14:paraId="4FC2D9A2" w14:textId="77777777" w:rsidR="00000000" w:rsidRDefault="00953ED2">
      <w:pPr>
        <w:pStyle w:val="a0"/>
        <w:rPr>
          <w:rtl/>
        </w:rPr>
      </w:pPr>
    </w:p>
    <w:p w14:paraId="0123F864" w14:textId="77777777" w:rsidR="00000000" w:rsidRDefault="00953ED2">
      <w:pPr>
        <w:pStyle w:val="a0"/>
        <w:rPr>
          <w:rFonts w:hint="cs"/>
          <w:rtl/>
        </w:rPr>
      </w:pPr>
      <w:r>
        <w:rPr>
          <w:rFonts w:hint="cs"/>
          <w:rtl/>
        </w:rPr>
        <w:t xml:space="preserve">וכבר אמר מי שאמר, שאתרוג אחרי סוכות לא שווה כלום, והתכוון לכך שאתרוג אחרי ההתנתקות לא שווה כלום. מבחינתי, האתרוג הזה גם לפני ההתנתקות, בתחום שבו אנחנו מדברים עכשיו, סימן קווים שאם החברה הישראלית תעמוד בהם היא לא יכולה להתקיים. </w:t>
      </w:r>
    </w:p>
    <w:p w14:paraId="5BFCD451" w14:textId="77777777" w:rsidR="00000000" w:rsidRDefault="00953ED2">
      <w:pPr>
        <w:pStyle w:val="a0"/>
        <w:rPr>
          <w:rFonts w:hint="cs"/>
          <w:rtl/>
        </w:rPr>
      </w:pPr>
    </w:p>
    <w:p w14:paraId="0D6A05EA" w14:textId="77777777" w:rsidR="00000000" w:rsidRDefault="00953ED2">
      <w:pPr>
        <w:pStyle w:val="a0"/>
        <w:rPr>
          <w:rFonts w:hint="cs"/>
          <w:rtl/>
        </w:rPr>
      </w:pPr>
      <w:r>
        <w:rPr>
          <w:rFonts w:hint="cs"/>
          <w:rtl/>
        </w:rPr>
        <w:t>מבק</w:t>
      </w:r>
      <w:r>
        <w:rPr>
          <w:rFonts w:hint="cs"/>
          <w:rtl/>
        </w:rPr>
        <w:t xml:space="preserve">ר המדינה אמר בפתיחה לדוח שלו, שהוא רואה בזה סכנה גדולה יותר מכל סכנה אחרת. אני מסכים עם האמירה הזאת במובן הזה, שהסכנה שבה מדובר, יש בה אלמנט סרטני חזק מאוד, שמתפזר לתחומים רבים נוספים, ולא יישאר תחום אחד שהוא לא יפעל בו. </w:t>
      </w:r>
    </w:p>
    <w:p w14:paraId="3771A2D2" w14:textId="77777777" w:rsidR="00000000" w:rsidRDefault="00953ED2">
      <w:pPr>
        <w:pStyle w:val="a0"/>
        <w:rPr>
          <w:rFonts w:hint="cs"/>
          <w:rtl/>
        </w:rPr>
      </w:pPr>
    </w:p>
    <w:p w14:paraId="1D8030B3" w14:textId="77777777" w:rsidR="00000000" w:rsidRDefault="00953ED2">
      <w:pPr>
        <w:pStyle w:val="a0"/>
        <w:rPr>
          <w:rFonts w:hint="cs"/>
          <w:rtl/>
        </w:rPr>
      </w:pPr>
      <w:r>
        <w:rPr>
          <w:rFonts w:hint="cs"/>
          <w:rtl/>
        </w:rPr>
        <w:t>שלא יגידו לי שזו דרכו של עולם, של</w:t>
      </w:r>
      <w:r>
        <w:rPr>
          <w:rFonts w:hint="cs"/>
          <w:rtl/>
        </w:rPr>
        <w:t xml:space="preserve">א יגידו לי שזה חלק מהמחיר שחברה משלמת על כלכלת שוק וכו'. קודם כול, יש נורמות שונות בארצות שונות, ואנחנו בתחום הזה שוברים </w:t>
      </w:r>
      <w:r>
        <w:rPr>
          <w:rtl/>
        </w:rPr>
        <w:t>–</w:t>
      </w:r>
      <w:r>
        <w:rPr>
          <w:rFonts w:hint="cs"/>
          <w:rtl/>
        </w:rPr>
        <w:t xml:space="preserve"> אדוני סגן שר הביטחון, המפלגה שלך שוברת - נורמות בחוק הג'ובים, באמירות מתגוננות שאין להן בסיס ובאובדן בושה. אתם לא לבד בסיפור הזה, אבל</w:t>
      </w:r>
      <w:r>
        <w:rPr>
          <w:rFonts w:hint="cs"/>
          <w:rtl/>
        </w:rPr>
        <w:t xml:space="preserve"> אתם מעלים אותו לדרגה מאוד גבוהה. </w:t>
      </w:r>
    </w:p>
    <w:p w14:paraId="59D917C5" w14:textId="77777777" w:rsidR="00000000" w:rsidRDefault="00953ED2">
      <w:pPr>
        <w:pStyle w:val="a0"/>
        <w:rPr>
          <w:rFonts w:hint="cs"/>
          <w:rtl/>
        </w:rPr>
      </w:pPr>
    </w:p>
    <w:p w14:paraId="7871CB1C" w14:textId="77777777" w:rsidR="00000000" w:rsidRDefault="00953ED2">
      <w:pPr>
        <w:pStyle w:val="a0"/>
        <w:rPr>
          <w:rFonts w:hint="cs"/>
          <w:rtl/>
        </w:rPr>
      </w:pPr>
      <w:r>
        <w:rPr>
          <w:rFonts w:hint="cs"/>
          <w:rtl/>
        </w:rPr>
        <w:t xml:space="preserve">אני אומר שוב, אנחנו מתכנסים פה עכשיו, ביום רביעי, בשעת אחר-הצהריים הנינוחה הזאת, אין ממשלה, אף אחד לא יענה, אף אחד לא יתייחס, אף אחד לא אחראי. מי שמשלה את עצמו שהנושא הזה כולו ייגמר רק בבתי-המשפט ובמשטרה, עושה טעות מאוד </w:t>
      </w:r>
      <w:r>
        <w:rPr>
          <w:rFonts w:hint="cs"/>
          <w:rtl/>
        </w:rPr>
        <w:t>גדולה; ואני בעד משטרה גדולה יותר ומערכת משפט יותר גדולה. אבל אם לא יהיה מחיר פוליטי, מחיר ציבורי ומחיר אישי על מערכת מושחתת, יש סכנה לבית הזה כולו.</w:t>
      </w:r>
    </w:p>
    <w:p w14:paraId="4089FC9D" w14:textId="77777777" w:rsidR="00000000" w:rsidRDefault="00953ED2">
      <w:pPr>
        <w:pStyle w:val="a0"/>
        <w:rPr>
          <w:rFonts w:hint="cs"/>
          <w:rtl/>
        </w:rPr>
      </w:pPr>
    </w:p>
    <w:p w14:paraId="08ACEE3A" w14:textId="77777777" w:rsidR="00000000" w:rsidRDefault="00953ED2">
      <w:pPr>
        <w:pStyle w:val="af1"/>
        <w:rPr>
          <w:rtl/>
        </w:rPr>
      </w:pPr>
      <w:r>
        <w:rPr>
          <w:rtl/>
        </w:rPr>
        <w:t>היו"ר עבד</w:t>
      </w:r>
      <w:r>
        <w:rPr>
          <w:rFonts w:hint="cs"/>
          <w:rtl/>
        </w:rPr>
        <w:t>-</w:t>
      </w:r>
      <w:r>
        <w:rPr>
          <w:rtl/>
        </w:rPr>
        <w:t>אלמאלכ דהאמשה:</w:t>
      </w:r>
    </w:p>
    <w:p w14:paraId="6D3BDCB7" w14:textId="77777777" w:rsidR="00000000" w:rsidRDefault="00953ED2">
      <w:pPr>
        <w:pStyle w:val="a0"/>
        <w:rPr>
          <w:rtl/>
        </w:rPr>
      </w:pPr>
    </w:p>
    <w:p w14:paraId="2C8F5AC8" w14:textId="77777777" w:rsidR="00000000" w:rsidRDefault="00953ED2">
      <w:pPr>
        <w:pStyle w:val="a0"/>
        <w:rPr>
          <w:rFonts w:hint="cs"/>
          <w:rtl/>
        </w:rPr>
      </w:pPr>
      <w:r>
        <w:rPr>
          <w:rFonts w:hint="cs"/>
          <w:rtl/>
        </w:rPr>
        <w:t>תודה רבה לחבר הכנסת אורון. יעלה ויבוא חבר הכנסת יצחק כהן, ואחריו - חבר הכנסת עזמי</w:t>
      </w:r>
      <w:r>
        <w:rPr>
          <w:rFonts w:hint="cs"/>
          <w:rtl/>
        </w:rPr>
        <w:t xml:space="preserve"> בשארה. </w:t>
      </w:r>
    </w:p>
    <w:p w14:paraId="129A7FB4" w14:textId="77777777" w:rsidR="00000000" w:rsidRDefault="00953ED2">
      <w:pPr>
        <w:pStyle w:val="a0"/>
        <w:rPr>
          <w:rFonts w:hint="cs"/>
          <w:rtl/>
        </w:rPr>
      </w:pPr>
    </w:p>
    <w:p w14:paraId="4C21D616" w14:textId="77777777" w:rsidR="00000000" w:rsidRDefault="00953ED2">
      <w:pPr>
        <w:pStyle w:val="a0"/>
        <w:rPr>
          <w:rFonts w:hint="cs"/>
          <w:rtl/>
        </w:rPr>
      </w:pPr>
      <w:r>
        <w:rPr>
          <w:rFonts w:hint="cs"/>
          <w:rtl/>
        </w:rPr>
        <w:t>חברי הכנסת, יש בקשת ממשלה שהתשובה וההצבעה יהיו במועד אחר. אני כבר אומר לחברי הכנסת שזכותנו להחליט להמשיך בנושא ולקבל כל החלטה שאנחנו רוצים: להביא את זה לדיון במליאה או בוועדה או מה שאתם חושבים לנכון.</w:t>
      </w:r>
    </w:p>
    <w:p w14:paraId="491EDE96" w14:textId="77777777" w:rsidR="00000000" w:rsidRDefault="00953ED2">
      <w:pPr>
        <w:pStyle w:val="a0"/>
        <w:rPr>
          <w:rFonts w:hint="cs"/>
          <w:rtl/>
        </w:rPr>
      </w:pPr>
    </w:p>
    <w:p w14:paraId="404DFD1B" w14:textId="77777777" w:rsidR="00000000" w:rsidRDefault="00953ED2">
      <w:pPr>
        <w:pStyle w:val="af0"/>
        <w:rPr>
          <w:rtl/>
        </w:rPr>
      </w:pPr>
      <w:r>
        <w:rPr>
          <w:rFonts w:hint="eastAsia"/>
          <w:rtl/>
        </w:rPr>
        <w:t>חיים</w:t>
      </w:r>
      <w:r>
        <w:rPr>
          <w:rtl/>
        </w:rPr>
        <w:t xml:space="preserve"> אורון (יחד):</w:t>
      </w:r>
    </w:p>
    <w:p w14:paraId="0AF3BBC5" w14:textId="77777777" w:rsidR="00000000" w:rsidRDefault="00953ED2">
      <w:pPr>
        <w:pStyle w:val="a0"/>
        <w:rPr>
          <w:rFonts w:hint="cs"/>
          <w:rtl/>
        </w:rPr>
      </w:pPr>
    </w:p>
    <w:p w14:paraId="43772891" w14:textId="77777777" w:rsidR="00000000" w:rsidRDefault="00953ED2">
      <w:pPr>
        <w:pStyle w:val="a0"/>
        <w:rPr>
          <w:rFonts w:hint="cs"/>
          <w:rtl/>
        </w:rPr>
      </w:pPr>
      <w:r>
        <w:rPr>
          <w:rFonts w:hint="cs"/>
          <w:rtl/>
        </w:rPr>
        <w:t>זה מה שנעשה.</w:t>
      </w:r>
    </w:p>
    <w:p w14:paraId="4D5C1EC3" w14:textId="77777777" w:rsidR="00000000" w:rsidRDefault="00953ED2">
      <w:pPr>
        <w:pStyle w:val="a0"/>
        <w:rPr>
          <w:rFonts w:hint="cs"/>
          <w:rtl/>
        </w:rPr>
      </w:pPr>
    </w:p>
    <w:p w14:paraId="621501BE" w14:textId="77777777" w:rsidR="00000000" w:rsidRDefault="00953ED2">
      <w:pPr>
        <w:pStyle w:val="af0"/>
        <w:rPr>
          <w:rtl/>
        </w:rPr>
      </w:pPr>
      <w:r>
        <w:rPr>
          <w:rFonts w:hint="eastAsia"/>
          <w:rtl/>
        </w:rPr>
        <w:t>עזמי</w:t>
      </w:r>
      <w:r>
        <w:rPr>
          <w:rtl/>
        </w:rPr>
        <w:t xml:space="preserve"> בשארה (</w:t>
      </w:r>
      <w:r>
        <w:rPr>
          <w:rtl/>
        </w:rPr>
        <w:t>בל"ד):</w:t>
      </w:r>
    </w:p>
    <w:p w14:paraId="5AF0CD3C" w14:textId="77777777" w:rsidR="00000000" w:rsidRDefault="00953ED2">
      <w:pPr>
        <w:pStyle w:val="a0"/>
        <w:rPr>
          <w:rFonts w:hint="cs"/>
          <w:rtl/>
        </w:rPr>
      </w:pPr>
    </w:p>
    <w:p w14:paraId="62FE5042" w14:textId="77777777" w:rsidR="00000000" w:rsidRDefault="00953ED2">
      <w:pPr>
        <w:pStyle w:val="a0"/>
        <w:rPr>
          <w:rFonts w:hint="cs"/>
          <w:rtl/>
        </w:rPr>
      </w:pPr>
      <w:r>
        <w:rPr>
          <w:rFonts w:hint="cs"/>
          <w:rtl/>
        </w:rPr>
        <w:t>הצבעה בזמן אחר, או שנצביע עכשיו?</w:t>
      </w:r>
    </w:p>
    <w:p w14:paraId="5159EF88" w14:textId="77777777" w:rsidR="00000000" w:rsidRDefault="00953ED2">
      <w:pPr>
        <w:pStyle w:val="a0"/>
        <w:rPr>
          <w:rFonts w:hint="cs"/>
          <w:rtl/>
        </w:rPr>
      </w:pPr>
    </w:p>
    <w:p w14:paraId="02472268" w14:textId="77777777" w:rsidR="00000000" w:rsidRDefault="00953ED2">
      <w:pPr>
        <w:pStyle w:val="af0"/>
        <w:rPr>
          <w:rtl/>
        </w:rPr>
      </w:pPr>
      <w:bookmarkStart w:id="362" w:name="FS000000580T18_05_2005_15_29_51"/>
      <w:bookmarkEnd w:id="362"/>
      <w:r>
        <w:rPr>
          <w:rFonts w:hint="eastAsia"/>
          <w:rtl/>
        </w:rPr>
        <w:t>אראלה</w:t>
      </w:r>
      <w:r>
        <w:rPr>
          <w:rtl/>
        </w:rPr>
        <w:t xml:space="preserve"> גולן (שינוי):</w:t>
      </w:r>
    </w:p>
    <w:p w14:paraId="7DFF95C4" w14:textId="77777777" w:rsidR="00000000" w:rsidRDefault="00953ED2">
      <w:pPr>
        <w:pStyle w:val="a0"/>
        <w:rPr>
          <w:rFonts w:hint="cs"/>
          <w:rtl/>
        </w:rPr>
      </w:pPr>
    </w:p>
    <w:p w14:paraId="512183EE" w14:textId="77777777" w:rsidR="00000000" w:rsidRDefault="00953ED2">
      <w:pPr>
        <w:pStyle w:val="a0"/>
        <w:rPr>
          <w:rFonts w:hint="cs"/>
          <w:rtl/>
        </w:rPr>
      </w:pPr>
      <w:r>
        <w:rPr>
          <w:rFonts w:hint="cs"/>
          <w:rtl/>
        </w:rPr>
        <w:t>חלק מהדיון הזה הוא השחיתות הזאת.</w:t>
      </w:r>
    </w:p>
    <w:p w14:paraId="0DCF1875" w14:textId="77777777" w:rsidR="00000000" w:rsidRDefault="00953ED2">
      <w:pPr>
        <w:pStyle w:val="a0"/>
        <w:rPr>
          <w:rFonts w:hint="cs"/>
          <w:rtl/>
        </w:rPr>
      </w:pPr>
    </w:p>
    <w:p w14:paraId="5CE9EF8F"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5981D7D" w14:textId="77777777" w:rsidR="00000000" w:rsidRDefault="00953ED2">
      <w:pPr>
        <w:pStyle w:val="a0"/>
        <w:rPr>
          <w:rFonts w:hint="cs"/>
          <w:rtl/>
        </w:rPr>
      </w:pPr>
    </w:p>
    <w:p w14:paraId="07B00467" w14:textId="77777777" w:rsidR="00000000" w:rsidRDefault="00953ED2">
      <w:pPr>
        <w:pStyle w:val="a0"/>
        <w:rPr>
          <w:rFonts w:hint="cs"/>
          <w:rtl/>
        </w:rPr>
      </w:pPr>
      <w:r>
        <w:rPr>
          <w:rFonts w:hint="cs"/>
          <w:rtl/>
        </w:rPr>
        <w:t>אנחנו יכולים להצביע עכשיו ולהביא את הנושא לדיון במליאה, לא לחכות לתשובת הממשלה. בבקשה, חבר הכנסת יצחק כהן.</w:t>
      </w:r>
    </w:p>
    <w:p w14:paraId="06A59B8B" w14:textId="77777777" w:rsidR="00000000" w:rsidRDefault="00953ED2">
      <w:pPr>
        <w:pStyle w:val="a0"/>
        <w:rPr>
          <w:rFonts w:hint="cs"/>
          <w:rtl/>
        </w:rPr>
      </w:pPr>
    </w:p>
    <w:p w14:paraId="1A4CD8D9" w14:textId="77777777" w:rsidR="00000000" w:rsidRDefault="00953ED2">
      <w:pPr>
        <w:pStyle w:val="a"/>
        <w:rPr>
          <w:rtl/>
        </w:rPr>
      </w:pPr>
      <w:bookmarkStart w:id="363" w:name="FS000000580T18_05_2005_16_41_59"/>
      <w:bookmarkStart w:id="364" w:name="_Toc118183656"/>
      <w:bookmarkEnd w:id="363"/>
      <w:r>
        <w:rPr>
          <w:rFonts w:hint="eastAsia"/>
          <w:rtl/>
        </w:rPr>
        <w:t>יצחק</w:t>
      </w:r>
      <w:r>
        <w:rPr>
          <w:rtl/>
        </w:rPr>
        <w:t xml:space="preserve"> כהן (ש"ס):</w:t>
      </w:r>
      <w:bookmarkEnd w:id="364"/>
    </w:p>
    <w:p w14:paraId="1127BCE6" w14:textId="77777777" w:rsidR="00000000" w:rsidRDefault="00953ED2">
      <w:pPr>
        <w:pStyle w:val="a0"/>
        <w:rPr>
          <w:rFonts w:hint="cs"/>
          <w:rtl/>
        </w:rPr>
      </w:pPr>
    </w:p>
    <w:p w14:paraId="3C8682A5" w14:textId="77777777" w:rsidR="00000000" w:rsidRDefault="00953ED2">
      <w:pPr>
        <w:pStyle w:val="a0"/>
        <w:rPr>
          <w:rFonts w:hint="cs"/>
          <w:rtl/>
        </w:rPr>
      </w:pPr>
      <w:r>
        <w:rPr>
          <w:rFonts w:hint="cs"/>
          <w:rtl/>
        </w:rPr>
        <w:t>כבוד היו</w:t>
      </w:r>
      <w:r>
        <w:rPr>
          <w:rFonts w:hint="cs"/>
          <w:rtl/>
        </w:rPr>
        <w:t>שב-ראש, חברי חברי הכנסת, מאז אותו נאום הרצלייה המפורסם של ראש הממשלה בדצמבר שנה שעברה, שבו הוא הודיע על ההתנתקות, פתאום, באורח פלא, כל כלבי השמירה של הדמוקרטיה, של שלטון החוק, כולם פתאום שמו רסן לפיהם, שתקו. ששש... שקט, מתנתקים. כל מי שהעז למתוח איזו ביקור</w:t>
      </w:r>
      <w:r>
        <w:rPr>
          <w:rFonts w:hint="cs"/>
          <w:rtl/>
        </w:rPr>
        <w:t xml:space="preserve">ת: ששש..., אתה תהרוס את ההתנתקות, איך אתה מדבר? </w:t>
      </w:r>
    </w:p>
    <w:p w14:paraId="0F4ECB89" w14:textId="77777777" w:rsidR="00000000" w:rsidRDefault="00953ED2">
      <w:pPr>
        <w:pStyle w:val="a0"/>
        <w:rPr>
          <w:rFonts w:hint="cs"/>
          <w:rtl/>
        </w:rPr>
      </w:pPr>
    </w:p>
    <w:p w14:paraId="5CE30735" w14:textId="77777777" w:rsidR="00000000" w:rsidRDefault="00953ED2">
      <w:pPr>
        <w:pStyle w:val="a0"/>
        <w:rPr>
          <w:rFonts w:hint="cs"/>
          <w:rtl/>
        </w:rPr>
      </w:pPr>
      <w:r>
        <w:rPr>
          <w:rFonts w:hint="cs"/>
          <w:rtl/>
        </w:rPr>
        <w:t>היו בכל זאת אנשים ישרים, ואחד היה פה לפני, שלא מסוגלים לשתוק. ששש... מה אתם עושים? תהרסו את הדבר החשוב ביותר שקיים היום, תהרסו את ההתנתקות. תסגרו תיקים, תנו גם נימוקים משפטיים מפוצצי סלעים לכך שצריך לסגור א</w:t>
      </w:r>
      <w:r>
        <w:rPr>
          <w:rFonts w:hint="cs"/>
          <w:rtl/>
        </w:rPr>
        <w:t xml:space="preserve">ת התיקים האלה. </w:t>
      </w:r>
      <w:bookmarkEnd w:id="358"/>
      <w:r>
        <w:rPr>
          <w:rFonts w:hint="cs"/>
          <w:rtl/>
        </w:rPr>
        <w:t xml:space="preserve">אל תמתחו ביקורת, מה פתאום? מתנתקים, ששש... אפשר לעשות הכול, רק לא לפגוע בהם. תנו להם להתנתק. </w:t>
      </w:r>
    </w:p>
    <w:p w14:paraId="0C985E30" w14:textId="77777777" w:rsidR="00000000" w:rsidRDefault="00953ED2">
      <w:pPr>
        <w:pStyle w:val="a0"/>
        <w:rPr>
          <w:rFonts w:hint="cs"/>
          <w:rtl/>
        </w:rPr>
      </w:pPr>
    </w:p>
    <w:p w14:paraId="4C621A6C" w14:textId="77777777" w:rsidR="00000000" w:rsidRDefault="00953ED2">
      <w:pPr>
        <w:pStyle w:val="a0"/>
        <w:rPr>
          <w:rFonts w:hint="cs"/>
          <w:rtl/>
        </w:rPr>
      </w:pPr>
      <w:r>
        <w:rPr>
          <w:rFonts w:hint="cs"/>
          <w:rtl/>
        </w:rPr>
        <w:t>מבקר המדינה, שופט בית-המשפט העליון לשעבר, אליעזר גולדברג, מניח ספר עב כרס, שמכל דף בו צצה שחיתות נוראית. בימים כתיקונם כל חלקי הבית הזה היו רוקדים</w:t>
      </w:r>
      <w:r>
        <w:rPr>
          <w:rFonts w:hint="cs"/>
          <w:rtl/>
        </w:rPr>
        <w:t xml:space="preserve"> קדצ'קה. ששש... שום דבר. להתעלם. להתעלם. שקט. שקט. לא למתוח ביקורת. תנו להם להמשיך. בשנה הבאה יהיה הספר הזה גדול פי-שניים. והנה, רבותי, שימו לב, הפטנט עובד, הפטנט עובד. </w:t>
      </w:r>
    </w:p>
    <w:p w14:paraId="6A9C89E8" w14:textId="77777777" w:rsidR="00000000" w:rsidRDefault="00953ED2">
      <w:pPr>
        <w:pStyle w:val="a0"/>
        <w:rPr>
          <w:rFonts w:hint="cs"/>
          <w:rtl/>
        </w:rPr>
      </w:pPr>
    </w:p>
    <w:p w14:paraId="12637FF9" w14:textId="77777777" w:rsidR="00000000" w:rsidRDefault="00953ED2">
      <w:pPr>
        <w:pStyle w:val="af0"/>
        <w:rPr>
          <w:rtl/>
        </w:rPr>
      </w:pPr>
      <w:r>
        <w:rPr>
          <w:rFonts w:hint="eastAsia"/>
          <w:rtl/>
        </w:rPr>
        <w:t>רן</w:t>
      </w:r>
      <w:r>
        <w:rPr>
          <w:rtl/>
        </w:rPr>
        <w:t xml:space="preserve"> כהן (יחד):</w:t>
      </w:r>
    </w:p>
    <w:p w14:paraId="0E311C25" w14:textId="77777777" w:rsidR="00000000" w:rsidRDefault="00953ED2">
      <w:pPr>
        <w:pStyle w:val="a0"/>
        <w:rPr>
          <w:rFonts w:hint="cs"/>
          <w:rtl/>
        </w:rPr>
      </w:pPr>
    </w:p>
    <w:p w14:paraId="0D11831F" w14:textId="77777777" w:rsidR="00000000" w:rsidRDefault="00953ED2">
      <w:pPr>
        <w:pStyle w:val="a0"/>
        <w:rPr>
          <w:rFonts w:hint="cs"/>
          <w:rtl/>
        </w:rPr>
      </w:pPr>
      <w:r>
        <w:rPr>
          <w:rFonts w:hint="cs"/>
          <w:rtl/>
        </w:rPr>
        <w:t xml:space="preserve">הסכומים יהיו פי-שניים, המינויים הפוליטיים יהיו פי-שניים. </w:t>
      </w:r>
    </w:p>
    <w:p w14:paraId="73E00145" w14:textId="77777777" w:rsidR="00000000" w:rsidRDefault="00953ED2">
      <w:pPr>
        <w:pStyle w:val="a0"/>
        <w:rPr>
          <w:rFonts w:hint="cs"/>
          <w:rtl/>
        </w:rPr>
      </w:pPr>
    </w:p>
    <w:p w14:paraId="739D9911" w14:textId="77777777" w:rsidR="00000000" w:rsidRDefault="00953ED2">
      <w:pPr>
        <w:pStyle w:val="-"/>
        <w:rPr>
          <w:rtl/>
        </w:rPr>
      </w:pPr>
      <w:bookmarkStart w:id="365" w:name="FS000000580T18_05_2005_15_49_48C"/>
      <w:bookmarkEnd w:id="365"/>
      <w:r>
        <w:rPr>
          <w:rFonts w:hint="eastAsia"/>
          <w:rtl/>
        </w:rPr>
        <w:t>יצחק</w:t>
      </w:r>
      <w:r>
        <w:rPr>
          <w:rtl/>
        </w:rPr>
        <w:t xml:space="preserve"> כהן (ש</w:t>
      </w:r>
      <w:r>
        <w:rPr>
          <w:rtl/>
        </w:rPr>
        <w:t>"ס):</w:t>
      </w:r>
    </w:p>
    <w:p w14:paraId="00061BB0" w14:textId="77777777" w:rsidR="00000000" w:rsidRDefault="00953ED2">
      <w:pPr>
        <w:pStyle w:val="a0"/>
        <w:rPr>
          <w:rFonts w:hint="cs"/>
          <w:rtl/>
        </w:rPr>
      </w:pPr>
    </w:p>
    <w:p w14:paraId="0560E1D1" w14:textId="77777777" w:rsidR="00000000" w:rsidRDefault="00953ED2">
      <w:pPr>
        <w:pStyle w:val="a0"/>
        <w:rPr>
          <w:rFonts w:hint="cs"/>
          <w:rtl/>
        </w:rPr>
      </w:pPr>
      <w:r>
        <w:rPr>
          <w:rFonts w:hint="cs"/>
          <w:rtl/>
        </w:rPr>
        <w:t xml:space="preserve">יהיו עוד נושאים. היה גם שר משפטים לשעבר, לא כל כך הרבה זמן לשעבר, שתופס פה עמודים שלמים. </w:t>
      </w:r>
    </w:p>
    <w:p w14:paraId="70C3CF37" w14:textId="77777777" w:rsidR="00000000" w:rsidRDefault="00953ED2">
      <w:pPr>
        <w:pStyle w:val="a0"/>
        <w:rPr>
          <w:rFonts w:hint="cs"/>
          <w:rtl/>
        </w:rPr>
      </w:pPr>
    </w:p>
    <w:p w14:paraId="22F152A2" w14:textId="77777777" w:rsidR="00000000" w:rsidRDefault="00953ED2">
      <w:pPr>
        <w:pStyle w:val="a0"/>
        <w:rPr>
          <w:rFonts w:hint="cs"/>
          <w:rtl/>
        </w:rPr>
      </w:pPr>
      <w:r>
        <w:rPr>
          <w:rFonts w:hint="cs"/>
          <w:rtl/>
        </w:rPr>
        <w:t>אתה יודע מה הכי משעשע? הכי משעשע הוא שהשר אולמרט, בנימוקים שלו להדחת בראל, דיבר על שלטון החוק, על תקינות, על נוהל תקין. אין לך עמוד שהוא לא מוזכר בו, והוא מדבר</w:t>
      </w:r>
      <w:r>
        <w:rPr>
          <w:rFonts w:hint="cs"/>
          <w:rtl/>
        </w:rPr>
        <w:t xml:space="preserve"> על שלטון החוק, על תקינות שלטונית, וזו הסיבה שהוא הדיח את ג'ו בראל. מי אומר את זה? אחד שיש לו עשרה קילו חמאה על הראש והוא מסתובב בימי חמסין בחוץ. הוא אומר שהוא הדיח את ג'ו בראל בגלל נהלים, בגלל תקינות שלטונית, בגלל שלטון החוק. והשאר מסביב </w:t>
      </w:r>
      <w:r>
        <w:rPr>
          <w:rtl/>
        </w:rPr>
        <w:t>–</w:t>
      </w:r>
      <w:r>
        <w:rPr>
          <w:rFonts w:hint="cs"/>
          <w:rtl/>
        </w:rPr>
        <w:t xml:space="preserve"> ששש... שקט, מתנ</w:t>
      </w:r>
      <w:r>
        <w:rPr>
          <w:rFonts w:hint="cs"/>
          <w:rtl/>
        </w:rPr>
        <w:t xml:space="preserve">תקים. </w:t>
      </w:r>
    </w:p>
    <w:p w14:paraId="1EFBD69D" w14:textId="77777777" w:rsidR="00000000" w:rsidRDefault="00953ED2">
      <w:pPr>
        <w:pStyle w:val="a0"/>
        <w:rPr>
          <w:rFonts w:hint="cs"/>
          <w:rtl/>
        </w:rPr>
      </w:pPr>
    </w:p>
    <w:p w14:paraId="3E64FCA2" w14:textId="77777777" w:rsidR="00000000" w:rsidRDefault="00953ED2">
      <w:pPr>
        <w:pStyle w:val="a0"/>
        <w:rPr>
          <w:rFonts w:hint="cs"/>
          <w:rtl/>
        </w:rPr>
      </w:pPr>
      <w:r>
        <w:rPr>
          <w:rFonts w:hint="cs"/>
          <w:rtl/>
        </w:rPr>
        <w:t>ג'ומס, אני אתן לך את התסריט: אחרי שהוא יגמור עם רצועת-עזה הוא יתחיל להתנתק מיהודה ושומרון. זה ייקח עוד כמה שנים. למה מדינת ישראל צריכה לסבול עוד כמה שנים של שחיתות?</w:t>
      </w:r>
    </w:p>
    <w:p w14:paraId="433CA426" w14:textId="77777777" w:rsidR="00000000" w:rsidRDefault="00953ED2">
      <w:pPr>
        <w:pStyle w:val="a0"/>
        <w:rPr>
          <w:rFonts w:hint="cs"/>
          <w:rtl/>
        </w:rPr>
      </w:pPr>
    </w:p>
    <w:p w14:paraId="087222B8" w14:textId="77777777" w:rsidR="00000000" w:rsidRDefault="00953ED2">
      <w:pPr>
        <w:pStyle w:val="af0"/>
        <w:rPr>
          <w:rtl/>
        </w:rPr>
      </w:pPr>
      <w:r>
        <w:rPr>
          <w:rFonts w:hint="eastAsia"/>
          <w:rtl/>
        </w:rPr>
        <w:t>חיים</w:t>
      </w:r>
      <w:r>
        <w:rPr>
          <w:rtl/>
        </w:rPr>
        <w:t xml:space="preserve"> אורון (יחד):</w:t>
      </w:r>
    </w:p>
    <w:p w14:paraId="1DAAA950" w14:textId="77777777" w:rsidR="00000000" w:rsidRDefault="00953ED2">
      <w:pPr>
        <w:pStyle w:val="a0"/>
        <w:rPr>
          <w:rFonts w:hint="cs"/>
          <w:rtl/>
        </w:rPr>
      </w:pPr>
    </w:p>
    <w:p w14:paraId="372E2BF1" w14:textId="77777777" w:rsidR="00000000" w:rsidRDefault="00953ED2">
      <w:pPr>
        <w:pStyle w:val="a0"/>
        <w:rPr>
          <w:rFonts w:hint="cs"/>
          <w:rtl/>
        </w:rPr>
      </w:pPr>
      <w:r>
        <w:rPr>
          <w:rFonts w:hint="cs"/>
          <w:rtl/>
        </w:rPr>
        <w:t xml:space="preserve">היתה שחיתות גם לפני ההתנתקות. כל שנה יש דוח כזה. </w:t>
      </w:r>
    </w:p>
    <w:p w14:paraId="01589A24" w14:textId="77777777" w:rsidR="00000000" w:rsidRDefault="00953ED2">
      <w:pPr>
        <w:pStyle w:val="a0"/>
        <w:rPr>
          <w:rFonts w:hint="cs"/>
          <w:rtl/>
        </w:rPr>
      </w:pPr>
    </w:p>
    <w:p w14:paraId="3F1E0589" w14:textId="77777777" w:rsidR="00000000" w:rsidRDefault="00953ED2">
      <w:pPr>
        <w:pStyle w:val="-"/>
        <w:rPr>
          <w:rtl/>
        </w:rPr>
      </w:pPr>
      <w:bookmarkStart w:id="366" w:name="FS000000580T18_05_2005_15_52_05C"/>
      <w:bookmarkEnd w:id="366"/>
      <w:r>
        <w:rPr>
          <w:rFonts w:hint="eastAsia"/>
          <w:rtl/>
        </w:rPr>
        <w:t>יצחק</w:t>
      </w:r>
      <w:r>
        <w:rPr>
          <w:rtl/>
        </w:rPr>
        <w:t xml:space="preserve"> כהן (ש"</w:t>
      </w:r>
      <w:r>
        <w:rPr>
          <w:rtl/>
        </w:rPr>
        <w:t>ס):</w:t>
      </w:r>
    </w:p>
    <w:p w14:paraId="7DC723EC" w14:textId="77777777" w:rsidR="00000000" w:rsidRDefault="00953ED2">
      <w:pPr>
        <w:pStyle w:val="a0"/>
        <w:rPr>
          <w:rFonts w:hint="cs"/>
          <w:rtl/>
        </w:rPr>
      </w:pPr>
    </w:p>
    <w:p w14:paraId="5BBA0127" w14:textId="77777777" w:rsidR="00000000" w:rsidRDefault="00953ED2">
      <w:pPr>
        <w:pStyle w:val="a0"/>
        <w:rPr>
          <w:rFonts w:hint="cs"/>
          <w:rtl/>
        </w:rPr>
      </w:pPr>
      <w:r>
        <w:rPr>
          <w:rFonts w:hint="cs"/>
          <w:rtl/>
        </w:rPr>
        <w:t xml:space="preserve">תעשה לי טובה, ג'ומס. כולם שותקים. גם השמאל, גם האליטה התקשורתית. כולם שותקים. </w:t>
      </w:r>
    </w:p>
    <w:p w14:paraId="09CB2F14" w14:textId="77777777" w:rsidR="00000000" w:rsidRDefault="00953ED2">
      <w:pPr>
        <w:pStyle w:val="a0"/>
        <w:rPr>
          <w:rFonts w:hint="cs"/>
          <w:rtl/>
        </w:rPr>
      </w:pPr>
    </w:p>
    <w:p w14:paraId="52D9DA0C"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A8ED8A7" w14:textId="77777777" w:rsidR="00000000" w:rsidRDefault="00953ED2">
      <w:pPr>
        <w:pStyle w:val="a0"/>
        <w:rPr>
          <w:rFonts w:hint="cs"/>
          <w:rtl/>
        </w:rPr>
      </w:pPr>
    </w:p>
    <w:p w14:paraId="251A2D6D" w14:textId="77777777" w:rsidR="00000000" w:rsidRDefault="00953ED2">
      <w:pPr>
        <w:pStyle w:val="a0"/>
        <w:rPr>
          <w:rFonts w:hint="cs"/>
          <w:rtl/>
        </w:rPr>
      </w:pPr>
      <w:r>
        <w:rPr>
          <w:rFonts w:hint="cs"/>
          <w:rtl/>
        </w:rPr>
        <w:t xml:space="preserve">אני מבקש לסיים. </w:t>
      </w:r>
    </w:p>
    <w:p w14:paraId="784D6F42" w14:textId="77777777" w:rsidR="00000000" w:rsidRDefault="00953ED2">
      <w:pPr>
        <w:pStyle w:val="a0"/>
        <w:rPr>
          <w:rFonts w:hint="cs"/>
          <w:rtl/>
        </w:rPr>
      </w:pPr>
    </w:p>
    <w:p w14:paraId="4DB22DD0" w14:textId="77777777" w:rsidR="00000000" w:rsidRDefault="00953ED2">
      <w:pPr>
        <w:pStyle w:val="-"/>
        <w:rPr>
          <w:rtl/>
        </w:rPr>
      </w:pPr>
      <w:bookmarkStart w:id="367" w:name="FS000000580T18_05_2005_15_52_28C"/>
      <w:bookmarkEnd w:id="367"/>
      <w:r>
        <w:rPr>
          <w:rFonts w:hint="eastAsia"/>
          <w:rtl/>
        </w:rPr>
        <w:t>יצחק</w:t>
      </w:r>
      <w:r>
        <w:rPr>
          <w:rtl/>
        </w:rPr>
        <w:t xml:space="preserve"> כהן (ש"ס):</w:t>
      </w:r>
    </w:p>
    <w:p w14:paraId="479461B3" w14:textId="77777777" w:rsidR="00000000" w:rsidRDefault="00953ED2">
      <w:pPr>
        <w:pStyle w:val="a0"/>
        <w:rPr>
          <w:rFonts w:hint="cs"/>
          <w:rtl/>
        </w:rPr>
      </w:pPr>
    </w:p>
    <w:p w14:paraId="2274E167" w14:textId="77777777" w:rsidR="00000000" w:rsidRDefault="00953ED2">
      <w:pPr>
        <w:pStyle w:val="a0"/>
        <w:rPr>
          <w:rFonts w:hint="cs"/>
          <w:rtl/>
        </w:rPr>
      </w:pPr>
      <w:r>
        <w:rPr>
          <w:rFonts w:hint="cs"/>
          <w:rtl/>
        </w:rPr>
        <w:t xml:space="preserve">אני מסיים, אני מצטער שאני מסיים, אבל רק שמדינת ישראל לא תסיים, אדוני היושב-ראש. תודה. </w:t>
      </w:r>
    </w:p>
    <w:p w14:paraId="78F7E9EE" w14:textId="77777777" w:rsidR="00000000" w:rsidRDefault="00953ED2">
      <w:pPr>
        <w:pStyle w:val="a0"/>
        <w:rPr>
          <w:rFonts w:hint="cs"/>
          <w:rtl/>
        </w:rPr>
      </w:pPr>
    </w:p>
    <w:p w14:paraId="59D65488" w14:textId="77777777" w:rsidR="00000000" w:rsidRDefault="00953ED2">
      <w:pPr>
        <w:pStyle w:val="af1"/>
        <w:rPr>
          <w:rtl/>
        </w:rPr>
      </w:pPr>
      <w:r>
        <w:rPr>
          <w:rFonts w:hint="eastAsia"/>
          <w:rtl/>
        </w:rPr>
        <w:t>היו</w:t>
      </w:r>
      <w:r>
        <w:rPr>
          <w:rtl/>
        </w:rPr>
        <w:t>"ר עבד</w:t>
      </w:r>
      <w:r>
        <w:rPr>
          <w:rFonts w:hint="cs"/>
          <w:rtl/>
        </w:rPr>
        <w:t>-</w:t>
      </w:r>
      <w:r>
        <w:rPr>
          <w:rtl/>
        </w:rPr>
        <w:t>אלמאלכ דהאמש</w:t>
      </w:r>
      <w:r>
        <w:rPr>
          <w:rtl/>
        </w:rPr>
        <w:t>ה:</w:t>
      </w:r>
    </w:p>
    <w:p w14:paraId="0E75D607" w14:textId="77777777" w:rsidR="00000000" w:rsidRDefault="00953ED2">
      <w:pPr>
        <w:pStyle w:val="a0"/>
        <w:rPr>
          <w:rFonts w:hint="cs"/>
          <w:rtl/>
        </w:rPr>
      </w:pPr>
    </w:p>
    <w:p w14:paraId="59A07E3E" w14:textId="77777777" w:rsidR="00000000" w:rsidRDefault="00953ED2">
      <w:pPr>
        <w:pStyle w:val="a0"/>
        <w:rPr>
          <w:rFonts w:hint="cs"/>
          <w:rtl/>
        </w:rPr>
      </w:pPr>
      <w:r>
        <w:rPr>
          <w:rFonts w:hint="cs"/>
          <w:rtl/>
        </w:rPr>
        <w:t xml:space="preserve">תודה רבה לחבר הכנסת יצחק כהן. חבר הכנסת עזמי בשארה, בבקשה. אחריו ידברו לפי התור חברי הכנסת שטרן, שוחט, פינקלשטיין וחיים כץ. חבר הכנסת בשארה - בבקשה, אדוני. </w:t>
      </w:r>
    </w:p>
    <w:p w14:paraId="7D17F719" w14:textId="77777777" w:rsidR="00000000" w:rsidRDefault="00953ED2">
      <w:pPr>
        <w:pStyle w:val="a0"/>
        <w:rPr>
          <w:rFonts w:hint="cs"/>
          <w:rtl/>
        </w:rPr>
      </w:pPr>
    </w:p>
    <w:p w14:paraId="1B6F6D79" w14:textId="77777777" w:rsidR="00000000" w:rsidRDefault="00953ED2">
      <w:pPr>
        <w:pStyle w:val="a"/>
        <w:rPr>
          <w:rtl/>
        </w:rPr>
      </w:pPr>
      <w:bookmarkStart w:id="368" w:name="FS000000558T18_05_2005_15_53_20"/>
      <w:bookmarkStart w:id="369" w:name="_Toc118183657"/>
      <w:bookmarkEnd w:id="368"/>
      <w:r>
        <w:rPr>
          <w:rFonts w:hint="eastAsia"/>
          <w:rtl/>
        </w:rPr>
        <w:t>עזמי</w:t>
      </w:r>
      <w:r>
        <w:rPr>
          <w:rtl/>
        </w:rPr>
        <w:t xml:space="preserve"> בשארה (בל"ד):</w:t>
      </w:r>
      <w:bookmarkEnd w:id="369"/>
    </w:p>
    <w:p w14:paraId="1CC78A4F" w14:textId="77777777" w:rsidR="00000000" w:rsidRDefault="00953ED2">
      <w:pPr>
        <w:pStyle w:val="a0"/>
        <w:rPr>
          <w:rFonts w:hint="cs"/>
          <w:rtl/>
        </w:rPr>
      </w:pPr>
    </w:p>
    <w:p w14:paraId="2E11B9E3" w14:textId="77777777" w:rsidR="00000000" w:rsidRDefault="00953ED2">
      <w:pPr>
        <w:pStyle w:val="a0"/>
        <w:rPr>
          <w:rFonts w:hint="cs"/>
          <w:rtl/>
        </w:rPr>
      </w:pPr>
      <w:r>
        <w:rPr>
          <w:rFonts w:hint="cs"/>
          <w:rtl/>
        </w:rPr>
        <w:t>אדוני היושב-ראש, חברי הכנסת, נראה שבליכוד יש פרשנות מפליגה, מוזרה וקריאטיב</w:t>
      </w:r>
      <w:r>
        <w:rPr>
          <w:rFonts w:hint="cs"/>
          <w:rtl/>
        </w:rPr>
        <w:t xml:space="preserve">ית </w:t>
      </w:r>
      <w:r>
        <w:rPr>
          <w:rtl/>
        </w:rPr>
        <w:t>–</w:t>
      </w:r>
      <w:r>
        <w:rPr>
          <w:rFonts w:hint="cs"/>
          <w:rtl/>
        </w:rPr>
        <w:t xml:space="preserve"> מה שנקרא דמיון מזרחי פורה </w:t>
      </w:r>
      <w:r>
        <w:rPr>
          <w:rtl/>
        </w:rPr>
        <w:t>–</w:t>
      </w:r>
      <w:r>
        <w:rPr>
          <w:rFonts w:hint="cs"/>
          <w:rtl/>
        </w:rPr>
        <w:t xml:space="preserve"> ומה שאני עושה עכשיו זה גזענות הפוכה - לגבי מה זה משרות אמון. מותר למנות משרות אמון, מינויים פוליטיים, אם השר חושב שאלה אנשי אמונו. מתברר שיש פרשנות לגמרי שונה לגבי מה זה משרת אמון; א. מתעלמים מהסייגים. יש לזה סייגים. אסור ש</w:t>
      </w:r>
      <w:r>
        <w:rPr>
          <w:rFonts w:hint="cs"/>
          <w:rtl/>
        </w:rPr>
        <w:t xml:space="preserve">יהיה בגוף בוחר של מפלגה, אבל כולם חברים בגוף הבוחר של המפלגה. כולם חברי מרכז הליכוד. זאת ממש הפרה בוטה של החוק; ב. אין שום הגבלה על עבודתם הפוליטית בזמן העבודה במשרד, כלומר עובדים במשרה מלאה בתשלום ממשלתי בשביל השר כאנשי אמונו בתוך מרכז הליכוד. </w:t>
      </w:r>
    </w:p>
    <w:p w14:paraId="7915145A" w14:textId="77777777" w:rsidR="00000000" w:rsidRDefault="00953ED2">
      <w:pPr>
        <w:pStyle w:val="a0"/>
        <w:rPr>
          <w:rFonts w:hint="cs"/>
          <w:rtl/>
        </w:rPr>
      </w:pPr>
    </w:p>
    <w:p w14:paraId="38BAA733" w14:textId="77777777" w:rsidR="00000000" w:rsidRDefault="00953ED2">
      <w:pPr>
        <w:pStyle w:val="a0"/>
        <w:rPr>
          <w:rFonts w:hint="cs"/>
          <w:rtl/>
        </w:rPr>
      </w:pPr>
      <w:r>
        <w:rPr>
          <w:rFonts w:hint="cs"/>
          <w:rtl/>
        </w:rPr>
        <w:t xml:space="preserve">תבינו מה </w:t>
      </w:r>
      <w:r>
        <w:rPr>
          <w:rFonts w:hint="cs"/>
          <w:rtl/>
        </w:rPr>
        <w:t>זה משרות אמון, זה אומר להיות אנשי אמונו של השר במרכז הליכוד, לא אנשי אמונו במשרד ממשלתי. כלומר, הוא לא יכול לספר לאף אחד חוץ מהם; הוא חייב אותם, כי הם אמינים, כי הם אנשי אמונו, אלא האמון הוא, שמכאן ואילך הוא ייתן להם כסף ויאמין להם שהם יפעלו לטובתו במרכז ה</w:t>
      </w:r>
      <w:r>
        <w:rPr>
          <w:rFonts w:hint="cs"/>
          <w:rtl/>
        </w:rPr>
        <w:t xml:space="preserve">ליכוד. אלה משרות אמון היום. זאת הפרשנות. </w:t>
      </w:r>
    </w:p>
    <w:p w14:paraId="6BAD1595" w14:textId="77777777" w:rsidR="00000000" w:rsidRDefault="00953ED2">
      <w:pPr>
        <w:pStyle w:val="a0"/>
        <w:rPr>
          <w:rFonts w:hint="cs"/>
          <w:rtl/>
        </w:rPr>
      </w:pPr>
    </w:p>
    <w:p w14:paraId="6A21EEF6" w14:textId="77777777" w:rsidR="00000000" w:rsidRDefault="00953ED2">
      <w:pPr>
        <w:pStyle w:val="a0"/>
        <w:rPr>
          <w:rFonts w:hint="cs"/>
          <w:rtl/>
        </w:rPr>
      </w:pPr>
      <w:r>
        <w:rPr>
          <w:rFonts w:hint="cs"/>
          <w:rtl/>
        </w:rPr>
        <w:t>מי הכי מפתיע? אדוני רן כהן, היית יושב-ראש הוועדה לביקורת המדינה. אני זוכר אותך טוב שם. אתה הרי מנוסה בזה ואני חושב שחלק מהחוקים עברו בתקופתך. אתה זוכר את השר לנדאו? הוא אפילו נראה כמו סרגל. הרי הבעות פניו כמו של ס</w:t>
      </w:r>
      <w:r>
        <w:rPr>
          <w:rFonts w:hint="cs"/>
          <w:rtl/>
        </w:rPr>
        <w:t xml:space="preserve">רגל. אין חדות כזאת כמו אצל עוזי לנדאו. אני מסתכל על עוזי לנדאו ואפילו במשפטים אין לו עיגולים. הכול זוויות. כשהוא מדבר, הוא מדבר בזוויות. איש ישר. הוא הגיבור של כל הקטע. לא רק שיש לו מינויים של עוזרי שר ממרכז הליכוד, אלא שמשתמשים בנייר, לא סתם נייר של משרד </w:t>
      </w:r>
      <w:r>
        <w:rPr>
          <w:rFonts w:hint="cs"/>
          <w:rtl/>
        </w:rPr>
        <w:t xml:space="preserve">ממשלתי, אלא נייר של משרד ראש הממשלה להודות לפעילים נגד ההתנתקות של ראש הממשלה. הוא לא משאיר לאף אחד פתח. לא ראיתי שר כזה, שמתעקש להשיב לכל חבר כנסת שסוטה מן הקו. הוא מייד עולה להשיב. איש היושר בכנסת. </w:t>
      </w:r>
    </w:p>
    <w:p w14:paraId="32D93AB2" w14:textId="77777777" w:rsidR="00000000" w:rsidRDefault="00953ED2">
      <w:pPr>
        <w:pStyle w:val="a0"/>
        <w:rPr>
          <w:rFonts w:hint="cs"/>
          <w:rtl/>
        </w:rPr>
      </w:pPr>
    </w:p>
    <w:p w14:paraId="52AD84A5" w14:textId="77777777" w:rsidR="00000000" w:rsidRDefault="00953ED2">
      <w:pPr>
        <w:pStyle w:val="a0"/>
        <w:rPr>
          <w:rFonts w:hint="cs"/>
          <w:rtl/>
        </w:rPr>
      </w:pPr>
      <w:r>
        <w:rPr>
          <w:rFonts w:hint="cs"/>
          <w:rtl/>
        </w:rPr>
        <w:t>לא רק זה. במשרד הבריאות של דני נוה מהליכוד, שישה משמונ</w:t>
      </w:r>
      <w:r>
        <w:rPr>
          <w:rFonts w:hint="cs"/>
          <w:rtl/>
        </w:rPr>
        <w:t xml:space="preserve">ת יועצי השר הם חברי מרכז הליכוד. שמונה יועצים. משרד הבריאות, שמחפש תקציבים לאחיות, שמחפש תקציבים לתרופות. על מה דיברת פה, חיים אורון? אני לא זוכר את שם התרופה מצילת החיים שדיברת עליה. </w:t>
      </w:r>
    </w:p>
    <w:p w14:paraId="65C6A0CE" w14:textId="77777777" w:rsidR="00000000" w:rsidRDefault="00953ED2">
      <w:pPr>
        <w:pStyle w:val="a0"/>
        <w:rPr>
          <w:rFonts w:hint="cs"/>
          <w:rtl/>
        </w:rPr>
      </w:pPr>
    </w:p>
    <w:p w14:paraId="1013EA23" w14:textId="77777777" w:rsidR="00000000" w:rsidRDefault="00953ED2">
      <w:pPr>
        <w:pStyle w:val="af0"/>
        <w:rPr>
          <w:rtl/>
        </w:rPr>
      </w:pPr>
      <w:r>
        <w:rPr>
          <w:rFonts w:hint="eastAsia"/>
          <w:rtl/>
        </w:rPr>
        <w:t>חיים</w:t>
      </w:r>
      <w:r>
        <w:rPr>
          <w:rtl/>
        </w:rPr>
        <w:t xml:space="preserve"> אורון (יחד):</w:t>
      </w:r>
    </w:p>
    <w:p w14:paraId="6709F862" w14:textId="77777777" w:rsidR="00000000" w:rsidRDefault="00953ED2">
      <w:pPr>
        <w:pStyle w:val="a0"/>
        <w:rPr>
          <w:rFonts w:hint="cs"/>
          <w:rtl/>
        </w:rPr>
      </w:pPr>
    </w:p>
    <w:p w14:paraId="048AC63C" w14:textId="77777777" w:rsidR="00000000" w:rsidRDefault="00953ED2">
      <w:pPr>
        <w:pStyle w:val="a0"/>
        <w:rPr>
          <w:rFonts w:hint="cs"/>
          <w:rtl/>
        </w:rPr>
      </w:pPr>
      <w:r>
        <w:rPr>
          <w:rFonts w:hint="cs"/>
          <w:rtl/>
        </w:rPr>
        <w:t>"אווסטין".</w:t>
      </w:r>
    </w:p>
    <w:p w14:paraId="5AE39E39" w14:textId="77777777" w:rsidR="00000000" w:rsidRDefault="00953ED2">
      <w:pPr>
        <w:pStyle w:val="a0"/>
        <w:rPr>
          <w:rFonts w:hint="cs"/>
          <w:rtl/>
        </w:rPr>
      </w:pPr>
    </w:p>
    <w:p w14:paraId="6939D3E9" w14:textId="77777777" w:rsidR="00000000" w:rsidRDefault="00953ED2">
      <w:pPr>
        <w:pStyle w:val="-"/>
        <w:rPr>
          <w:rtl/>
        </w:rPr>
      </w:pPr>
      <w:bookmarkStart w:id="370" w:name="FS000000558T18_05_2005_16_00_28C"/>
      <w:bookmarkEnd w:id="370"/>
      <w:r>
        <w:rPr>
          <w:rFonts w:hint="eastAsia"/>
          <w:rtl/>
        </w:rPr>
        <w:t>עזמי</w:t>
      </w:r>
      <w:r>
        <w:rPr>
          <w:rtl/>
        </w:rPr>
        <w:t xml:space="preserve"> בשארה (בל"ד):</w:t>
      </w:r>
    </w:p>
    <w:p w14:paraId="6A837E5D" w14:textId="77777777" w:rsidR="00000000" w:rsidRDefault="00953ED2">
      <w:pPr>
        <w:pStyle w:val="a0"/>
        <w:rPr>
          <w:rFonts w:hint="cs"/>
          <w:rtl/>
        </w:rPr>
      </w:pPr>
    </w:p>
    <w:p w14:paraId="5193A521" w14:textId="77777777" w:rsidR="00000000" w:rsidRDefault="00953ED2">
      <w:pPr>
        <w:pStyle w:val="a0"/>
        <w:rPr>
          <w:rFonts w:hint="cs"/>
          <w:rtl/>
        </w:rPr>
      </w:pPr>
      <w:r>
        <w:rPr>
          <w:rFonts w:hint="cs"/>
          <w:rtl/>
        </w:rPr>
        <w:t>שמונה יועצים לשר הב</w:t>
      </w:r>
      <w:r>
        <w:rPr>
          <w:rFonts w:hint="cs"/>
          <w:rtl/>
        </w:rPr>
        <w:t xml:space="preserve">ריאות. שמונה יועצים. אלה לא יועצים בריאותיים, שיסבירו לו מה החידושים האחרונים בתחום הבריאות בעולם, אלא שמונה יועצים חברי מרכז הליכוד. </w:t>
      </w:r>
    </w:p>
    <w:p w14:paraId="2832B9AF" w14:textId="77777777" w:rsidR="00000000" w:rsidRDefault="00953ED2">
      <w:pPr>
        <w:pStyle w:val="a0"/>
        <w:rPr>
          <w:rFonts w:hint="cs"/>
          <w:rtl/>
        </w:rPr>
      </w:pPr>
    </w:p>
    <w:p w14:paraId="3D0A281F" w14:textId="77777777" w:rsidR="00000000" w:rsidRDefault="00953ED2">
      <w:pPr>
        <w:pStyle w:val="a0"/>
        <w:rPr>
          <w:rFonts w:hint="cs"/>
          <w:rtl/>
        </w:rPr>
      </w:pPr>
      <w:r>
        <w:rPr>
          <w:rFonts w:hint="cs"/>
          <w:rtl/>
        </w:rPr>
        <w:t>במשרד החוץ של סילבן שלום מהליכוד - שלושה מבין שבעת יועציו של שלום היו חברי מרכז הליכוד. לגבי היועצת, לגבי מינויה, אני לא</w:t>
      </w:r>
      <w:r>
        <w:rPr>
          <w:rFonts w:hint="cs"/>
          <w:rtl/>
        </w:rPr>
        <w:t xml:space="preserve"> אדבר, כי אני חושב שהיא לא מקבלת משכורת. היא מייעצת לו לגבי שרים ונשות שגרירים וכו', אבל היא בטח לא מקבלת משכורת והיא גם לא צריכה כסף. </w:t>
      </w:r>
    </w:p>
    <w:p w14:paraId="49B1F3EB" w14:textId="77777777" w:rsidR="00000000" w:rsidRDefault="00953ED2">
      <w:pPr>
        <w:pStyle w:val="a0"/>
        <w:rPr>
          <w:rFonts w:hint="cs"/>
          <w:rtl/>
        </w:rPr>
      </w:pPr>
    </w:p>
    <w:p w14:paraId="4AE76339" w14:textId="77777777" w:rsidR="00000000" w:rsidRDefault="00953ED2">
      <w:pPr>
        <w:pStyle w:val="a0"/>
        <w:rPr>
          <w:rFonts w:hint="cs"/>
          <w:rtl/>
        </w:rPr>
      </w:pPr>
      <w:r>
        <w:rPr>
          <w:rFonts w:hint="cs"/>
          <w:rtl/>
        </w:rPr>
        <w:t>במשרד הרווחה, בזמנו של השר זבולון אורלב מהמפד"ל, חמישה משמונת יועצי השר הם חברי מרכז המפד"ל. אל תספרו לי התנתקות ולא הת</w:t>
      </w:r>
      <w:r>
        <w:rPr>
          <w:rFonts w:hint="cs"/>
          <w:rtl/>
        </w:rPr>
        <w:t xml:space="preserve">נתקות, גם הוא נגד ההתנתקות. זה המפד"ל. </w:t>
      </w:r>
    </w:p>
    <w:p w14:paraId="29D66E48" w14:textId="77777777" w:rsidR="00000000" w:rsidRDefault="00953ED2">
      <w:pPr>
        <w:pStyle w:val="a0"/>
        <w:rPr>
          <w:rFonts w:hint="cs"/>
          <w:rtl/>
        </w:rPr>
      </w:pPr>
    </w:p>
    <w:p w14:paraId="22517B34" w14:textId="77777777" w:rsidR="00000000" w:rsidRDefault="00953ED2">
      <w:pPr>
        <w:pStyle w:val="a0"/>
        <w:rPr>
          <w:rFonts w:hint="cs"/>
          <w:rtl/>
        </w:rPr>
      </w:pPr>
      <w:r>
        <w:rPr>
          <w:rFonts w:hint="cs"/>
          <w:rtl/>
        </w:rPr>
        <w:t xml:space="preserve">במשרד החינוך של לימור לבנת מהליכוד, שלושה מתשעת יועציה הם חברי מרכז הליכוד. במשרד האוצר של בנימין נתניהו מהליכוד, אחד משבעת יועצי השר היה חבר מרכז הליכוד. </w:t>
      </w:r>
    </w:p>
    <w:p w14:paraId="2AF03277" w14:textId="77777777" w:rsidR="00000000" w:rsidRDefault="00953ED2">
      <w:pPr>
        <w:pStyle w:val="a0"/>
        <w:rPr>
          <w:rFonts w:hint="cs"/>
          <w:rtl/>
        </w:rPr>
      </w:pPr>
    </w:p>
    <w:p w14:paraId="5BCCB806" w14:textId="77777777" w:rsidR="00000000" w:rsidRDefault="00953ED2">
      <w:pPr>
        <w:pStyle w:val="a0"/>
        <w:rPr>
          <w:rFonts w:hint="cs"/>
          <w:rtl/>
        </w:rPr>
      </w:pPr>
      <w:r>
        <w:rPr>
          <w:rFonts w:hint="cs"/>
          <w:rtl/>
        </w:rPr>
        <w:t>יש שני "אבירים" בכל הפרשייה של מבקר המדינה, מר גולדברג. "ה</w:t>
      </w:r>
      <w:r>
        <w:rPr>
          <w:rFonts w:hint="cs"/>
          <w:rtl/>
        </w:rPr>
        <w:t>אביר" הראשון הוא הנגבי של ימינו, צחי הנגבי של ימינו. אגב, אני זוכר אותו מהאוניברסיטה, הוא תמיד היה צחי הנגבי של השנה שאחרי צחי הנגבי. צחי הנגבי היה פורש, וישראל כץ היה צחי הנגבי שנה לאחר מכן. צחי הנגבי בשנה שעברה היה "האביר" של דוח המבקר לגבי מינויים לא חו</w:t>
      </w:r>
      <w:r>
        <w:rPr>
          <w:rFonts w:hint="cs"/>
          <w:rtl/>
        </w:rPr>
        <w:t xml:space="preserve">קיים, מינויים פוליטיים. השנה הגיבור הוא ישראל כץ. תמיד הוא סגנו. הוא תמיד סנשו פנשה של דון קיחוטה. הוא תמיד החבר של הגיבור, אף פעם לא הגיבור. </w:t>
      </w:r>
    </w:p>
    <w:p w14:paraId="57BCB23E" w14:textId="77777777" w:rsidR="00000000" w:rsidRDefault="00953ED2">
      <w:pPr>
        <w:pStyle w:val="a0"/>
        <w:rPr>
          <w:rFonts w:hint="cs"/>
          <w:rtl/>
        </w:rPr>
      </w:pPr>
    </w:p>
    <w:p w14:paraId="7D0EDC39" w14:textId="77777777" w:rsidR="00000000" w:rsidRDefault="00953ED2">
      <w:pPr>
        <w:pStyle w:val="a0"/>
        <w:rPr>
          <w:rFonts w:hint="cs"/>
          <w:rtl/>
        </w:rPr>
      </w:pPr>
      <w:r>
        <w:rPr>
          <w:rFonts w:hint="cs"/>
          <w:rtl/>
        </w:rPr>
        <w:t>השני הוא בנימין נתניהו. איפה החריגים הכי גדולים בשכר? החריגים הכי גדולים בשכר הם אצל פקידי האוצר. במשרד האוצר נמ</w:t>
      </w:r>
      <w:r>
        <w:rPr>
          <w:rFonts w:hint="cs"/>
          <w:rtl/>
        </w:rPr>
        <w:t xml:space="preserve">צאות החריגות הגדולות. נאמר פעם שעושים מהתיש גנן. פקידי האוצר, שבכל מקום הם אלה שצריכים לשמור על רמת השכר בכל משרד ומשרד - שם חריגות השכר הכי גבוהות. תודה רבה, אדוני. </w:t>
      </w:r>
    </w:p>
    <w:p w14:paraId="3E235F88" w14:textId="77777777" w:rsidR="00000000" w:rsidRDefault="00953ED2">
      <w:pPr>
        <w:pStyle w:val="a0"/>
        <w:rPr>
          <w:rFonts w:hint="cs"/>
          <w:rtl/>
        </w:rPr>
      </w:pPr>
    </w:p>
    <w:p w14:paraId="6E14C2BD"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2D7FC0CD" w14:textId="77777777" w:rsidR="00000000" w:rsidRDefault="00953ED2">
      <w:pPr>
        <w:pStyle w:val="a0"/>
        <w:rPr>
          <w:rFonts w:hint="cs"/>
          <w:rtl/>
        </w:rPr>
      </w:pPr>
    </w:p>
    <w:p w14:paraId="191440EE" w14:textId="77777777" w:rsidR="00000000" w:rsidRDefault="00953ED2">
      <w:pPr>
        <w:pStyle w:val="a0"/>
        <w:rPr>
          <w:rFonts w:hint="cs"/>
          <w:rtl/>
        </w:rPr>
      </w:pPr>
      <w:r>
        <w:rPr>
          <w:rFonts w:hint="cs"/>
          <w:rtl/>
        </w:rPr>
        <w:t>תודה רבה לחבר הכנסת עזמי בשארה. חבר הכנסת יורי שטרן - איננו נו</w:t>
      </w:r>
      <w:r>
        <w:rPr>
          <w:rFonts w:hint="cs"/>
          <w:rtl/>
        </w:rPr>
        <w:t xml:space="preserve">כח. חבר הכנסת אברהם שוחט, בבקשה. </w:t>
      </w:r>
    </w:p>
    <w:p w14:paraId="390BB6BD" w14:textId="77777777" w:rsidR="00000000" w:rsidRDefault="00953ED2">
      <w:pPr>
        <w:pStyle w:val="a0"/>
        <w:rPr>
          <w:rFonts w:hint="cs"/>
          <w:rtl/>
        </w:rPr>
      </w:pPr>
    </w:p>
    <w:p w14:paraId="116E470E" w14:textId="77777777" w:rsidR="00000000" w:rsidRDefault="00953ED2">
      <w:pPr>
        <w:pStyle w:val="a"/>
        <w:rPr>
          <w:rtl/>
        </w:rPr>
      </w:pPr>
      <w:bookmarkStart w:id="371" w:name="FS000000459T18_05_2005_16_05_34"/>
      <w:bookmarkStart w:id="372" w:name="_Toc118183658"/>
      <w:bookmarkEnd w:id="371"/>
      <w:r>
        <w:rPr>
          <w:rFonts w:hint="eastAsia"/>
          <w:rtl/>
        </w:rPr>
        <w:t>אברהם</w:t>
      </w:r>
      <w:r>
        <w:rPr>
          <w:rtl/>
        </w:rPr>
        <w:t xml:space="preserve"> בייגה שוחט (העבודה-מימד):</w:t>
      </w:r>
      <w:bookmarkEnd w:id="372"/>
    </w:p>
    <w:p w14:paraId="4EA8A81F" w14:textId="77777777" w:rsidR="00000000" w:rsidRDefault="00953ED2">
      <w:pPr>
        <w:pStyle w:val="a0"/>
        <w:rPr>
          <w:rFonts w:hint="cs"/>
          <w:rtl/>
        </w:rPr>
      </w:pPr>
    </w:p>
    <w:p w14:paraId="37468467" w14:textId="77777777" w:rsidR="00000000" w:rsidRDefault="00953ED2">
      <w:pPr>
        <w:pStyle w:val="a0"/>
        <w:rPr>
          <w:rtl/>
        </w:rPr>
      </w:pPr>
      <w:r>
        <w:rPr>
          <w:rFonts w:hint="cs"/>
          <w:rtl/>
        </w:rPr>
        <w:t>אדוני היושב-ראש, חברי הכנסת, מטבע הדברים, כשמתפרסם דוח מבקר המדינה ומנסים לראות את ראשי הפרקים - כדי להתייחס לכל הדוח צריך הרבה מאוד זמן. כמו רבים אחרים בחרתי להתייחס אך ורק לפרק שעוסק במש</w:t>
      </w:r>
      <w:r>
        <w:rPr>
          <w:rFonts w:hint="cs"/>
          <w:rtl/>
        </w:rPr>
        <w:t xml:space="preserve">רד החקלאות וקראתי אותו בעיון רב. אני קראתי את 38 העמודים מעמוד 655 עד עמוד 693, שעוסקים במשרד החקלאות. </w:t>
      </w:r>
    </w:p>
    <w:p w14:paraId="275246C6" w14:textId="77777777" w:rsidR="00000000" w:rsidRDefault="00953ED2">
      <w:pPr>
        <w:pStyle w:val="a0"/>
        <w:rPr>
          <w:rtl/>
        </w:rPr>
      </w:pPr>
    </w:p>
    <w:p w14:paraId="1A71EE3A" w14:textId="77777777" w:rsidR="00000000" w:rsidRDefault="00953ED2">
      <w:pPr>
        <w:pStyle w:val="a0"/>
        <w:rPr>
          <w:rFonts w:hint="cs"/>
          <w:rtl/>
        </w:rPr>
      </w:pPr>
      <w:r>
        <w:rPr>
          <w:rFonts w:hint="cs"/>
          <w:rtl/>
        </w:rPr>
        <w:t>יסלח לי חבר הכנסת אורון, אבל משרד החקלאות הוא לא בדיוק הדבר הכי גדול מבין משרדי הממשלה. הוא חשוב מאוד, אבל לרשות מקומית ממוצעת יש תקציב יותר גדול מתקצי</w:t>
      </w:r>
      <w:r>
        <w:rPr>
          <w:rFonts w:hint="cs"/>
          <w:rtl/>
        </w:rPr>
        <w:t xml:space="preserve">בו של משרד החקלאות. המשרד חשוב, ולא פגעתי בכבודו של המשרד כשאמרתי שהוא לא המשרד הכי גדול. אבל, כדי לקבל 38 עמודים בדוח מבקר המדינה, באמת צריך להיות עבריין, חסר מצפון, איש חסר אחריות, משחית כל חלקה טובה, בתפקיד השר שם. שום דבר אחר לא יכול להיות. </w:t>
      </w:r>
    </w:p>
    <w:p w14:paraId="1FCCE7D0" w14:textId="77777777" w:rsidR="00000000" w:rsidRDefault="00953ED2">
      <w:pPr>
        <w:pStyle w:val="a0"/>
        <w:rPr>
          <w:rFonts w:hint="cs"/>
          <w:rtl/>
        </w:rPr>
      </w:pPr>
    </w:p>
    <w:p w14:paraId="12E5C7A5" w14:textId="77777777" w:rsidR="00000000" w:rsidRDefault="00953ED2">
      <w:pPr>
        <w:pStyle w:val="af0"/>
        <w:rPr>
          <w:rtl/>
        </w:rPr>
      </w:pPr>
      <w:r>
        <w:rPr>
          <w:rFonts w:hint="eastAsia"/>
          <w:rtl/>
        </w:rPr>
        <w:t>חיים</w:t>
      </w:r>
      <w:r>
        <w:rPr>
          <w:rtl/>
        </w:rPr>
        <w:t xml:space="preserve"> אורו</w:t>
      </w:r>
      <w:r>
        <w:rPr>
          <w:rtl/>
        </w:rPr>
        <w:t>ן (יחד):</w:t>
      </w:r>
    </w:p>
    <w:p w14:paraId="1428B772" w14:textId="77777777" w:rsidR="00000000" w:rsidRDefault="00953ED2">
      <w:pPr>
        <w:pStyle w:val="a0"/>
        <w:rPr>
          <w:rFonts w:hint="cs"/>
          <w:rtl/>
        </w:rPr>
      </w:pPr>
    </w:p>
    <w:p w14:paraId="79125439" w14:textId="77777777" w:rsidR="00000000" w:rsidRDefault="00953ED2">
      <w:pPr>
        <w:pStyle w:val="a0"/>
        <w:rPr>
          <w:rFonts w:hint="cs"/>
          <w:rtl/>
        </w:rPr>
      </w:pPr>
      <w:r>
        <w:rPr>
          <w:rFonts w:hint="cs"/>
          <w:rtl/>
        </w:rPr>
        <w:t xml:space="preserve">הוא מפרק את החקלאות. </w:t>
      </w:r>
    </w:p>
    <w:p w14:paraId="4F35F74E" w14:textId="77777777" w:rsidR="00000000" w:rsidRDefault="00953ED2">
      <w:pPr>
        <w:pStyle w:val="a0"/>
        <w:rPr>
          <w:rFonts w:hint="cs"/>
          <w:rtl/>
        </w:rPr>
      </w:pPr>
    </w:p>
    <w:p w14:paraId="645D5B0D" w14:textId="77777777" w:rsidR="00000000" w:rsidRDefault="00953ED2">
      <w:pPr>
        <w:pStyle w:val="-"/>
        <w:rPr>
          <w:rtl/>
        </w:rPr>
      </w:pPr>
      <w:bookmarkStart w:id="373" w:name="FS000000459T18_05_2005_16_10_12C"/>
      <w:bookmarkEnd w:id="373"/>
      <w:r>
        <w:rPr>
          <w:rFonts w:hint="eastAsia"/>
          <w:rtl/>
        </w:rPr>
        <w:t>אברהם</w:t>
      </w:r>
      <w:r>
        <w:rPr>
          <w:rtl/>
        </w:rPr>
        <w:t xml:space="preserve"> בייגה שוחט (העבודה-מימד):</w:t>
      </w:r>
    </w:p>
    <w:p w14:paraId="6C7AFB41" w14:textId="77777777" w:rsidR="00000000" w:rsidRDefault="00953ED2">
      <w:pPr>
        <w:pStyle w:val="a0"/>
        <w:rPr>
          <w:rFonts w:hint="cs"/>
          <w:rtl/>
        </w:rPr>
      </w:pPr>
    </w:p>
    <w:p w14:paraId="4505DE48" w14:textId="77777777" w:rsidR="00000000" w:rsidRDefault="00953ED2">
      <w:pPr>
        <w:pStyle w:val="a0"/>
        <w:rPr>
          <w:rFonts w:hint="cs"/>
          <w:rtl/>
        </w:rPr>
      </w:pPr>
      <w:r>
        <w:rPr>
          <w:rFonts w:hint="cs"/>
          <w:rtl/>
        </w:rPr>
        <w:t>אני כבר לא מדבר - - -</w:t>
      </w:r>
    </w:p>
    <w:p w14:paraId="0D2D38C4" w14:textId="77777777" w:rsidR="00000000" w:rsidRDefault="00953ED2">
      <w:pPr>
        <w:pStyle w:val="a0"/>
        <w:rPr>
          <w:rFonts w:hint="cs"/>
          <w:rtl/>
        </w:rPr>
      </w:pPr>
    </w:p>
    <w:p w14:paraId="1AE76B0E" w14:textId="77777777" w:rsidR="00000000" w:rsidRDefault="00953ED2">
      <w:pPr>
        <w:pStyle w:val="af0"/>
        <w:rPr>
          <w:rtl/>
        </w:rPr>
      </w:pPr>
      <w:r>
        <w:rPr>
          <w:rFonts w:hint="eastAsia"/>
          <w:rtl/>
        </w:rPr>
        <w:t>מיכאל</w:t>
      </w:r>
      <w:r>
        <w:rPr>
          <w:rtl/>
        </w:rPr>
        <w:t xml:space="preserve"> רצון (הליכוד):</w:t>
      </w:r>
    </w:p>
    <w:p w14:paraId="3B02C63D" w14:textId="77777777" w:rsidR="00000000" w:rsidRDefault="00953ED2">
      <w:pPr>
        <w:pStyle w:val="a0"/>
        <w:rPr>
          <w:rFonts w:hint="cs"/>
          <w:rtl/>
        </w:rPr>
      </w:pPr>
    </w:p>
    <w:p w14:paraId="747BD6F1" w14:textId="77777777" w:rsidR="00000000" w:rsidRDefault="00953ED2">
      <w:pPr>
        <w:pStyle w:val="a0"/>
        <w:rPr>
          <w:rFonts w:hint="cs"/>
          <w:rtl/>
        </w:rPr>
      </w:pPr>
      <w:r>
        <w:rPr>
          <w:rFonts w:hint="cs"/>
          <w:rtl/>
        </w:rPr>
        <w:t>בייגה, לא מתאים לך. אני לא מבין אותך. איך אתה יכול לומר עבריין כשיש חקירה?</w:t>
      </w:r>
    </w:p>
    <w:p w14:paraId="4DF1D203" w14:textId="77777777" w:rsidR="00000000" w:rsidRDefault="00953ED2">
      <w:pPr>
        <w:pStyle w:val="a0"/>
        <w:rPr>
          <w:rFonts w:hint="cs"/>
          <w:rtl/>
        </w:rPr>
      </w:pPr>
    </w:p>
    <w:p w14:paraId="51129DAC" w14:textId="77777777" w:rsidR="00000000" w:rsidRDefault="00953ED2">
      <w:pPr>
        <w:pStyle w:val="-"/>
        <w:rPr>
          <w:rtl/>
        </w:rPr>
      </w:pPr>
      <w:bookmarkStart w:id="374" w:name="FS000000459T18_05_2005_16_11_13C"/>
      <w:bookmarkEnd w:id="374"/>
      <w:r>
        <w:rPr>
          <w:rFonts w:hint="eastAsia"/>
          <w:rtl/>
        </w:rPr>
        <w:t>אברהם</w:t>
      </w:r>
      <w:r>
        <w:rPr>
          <w:rtl/>
        </w:rPr>
        <w:t xml:space="preserve"> בייגה שוחט (העבודה-מימד):</w:t>
      </w:r>
    </w:p>
    <w:p w14:paraId="5237AE7E" w14:textId="77777777" w:rsidR="00000000" w:rsidRDefault="00953ED2">
      <w:pPr>
        <w:pStyle w:val="a0"/>
        <w:rPr>
          <w:rFonts w:hint="cs"/>
          <w:rtl/>
        </w:rPr>
      </w:pPr>
    </w:p>
    <w:p w14:paraId="3D2DFDE7" w14:textId="77777777" w:rsidR="00000000" w:rsidRDefault="00953ED2">
      <w:pPr>
        <w:pStyle w:val="a0"/>
        <w:rPr>
          <w:rFonts w:hint="cs"/>
          <w:rtl/>
        </w:rPr>
      </w:pPr>
      <w:r>
        <w:rPr>
          <w:rFonts w:hint="cs"/>
          <w:rtl/>
        </w:rPr>
        <w:t xml:space="preserve">עבריין, מבחינתי, מבחינה ציבורית - - </w:t>
      </w:r>
      <w:r>
        <w:rPr>
          <w:rFonts w:hint="cs"/>
          <w:rtl/>
        </w:rPr>
        <w:t>-</w:t>
      </w:r>
    </w:p>
    <w:p w14:paraId="28725080" w14:textId="77777777" w:rsidR="00000000" w:rsidRDefault="00953ED2">
      <w:pPr>
        <w:pStyle w:val="a0"/>
        <w:rPr>
          <w:rFonts w:hint="cs"/>
          <w:rtl/>
        </w:rPr>
      </w:pPr>
    </w:p>
    <w:p w14:paraId="44870036" w14:textId="77777777" w:rsidR="00000000" w:rsidRDefault="00953ED2">
      <w:pPr>
        <w:pStyle w:val="af0"/>
        <w:rPr>
          <w:rtl/>
        </w:rPr>
      </w:pPr>
      <w:r>
        <w:rPr>
          <w:rFonts w:hint="eastAsia"/>
          <w:rtl/>
        </w:rPr>
        <w:t>מיכאל</w:t>
      </w:r>
      <w:r>
        <w:rPr>
          <w:rtl/>
        </w:rPr>
        <w:t xml:space="preserve"> רצון (הליכוד):</w:t>
      </w:r>
    </w:p>
    <w:p w14:paraId="0A1FFCED" w14:textId="77777777" w:rsidR="00000000" w:rsidRDefault="00953ED2">
      <w:pPr>
        <w:pStyle w:val="a0"/>
        <w:rPr>
          <w:rFonts w:hint="cs"/>
          <w:rtl/>
        </w:rPr>
      </w:pPr>
    </w:p>
    <w:p w14:paraId="0836B365" w14:textId="77777777" w:rsidR="00000000" w:rsidRDefault="00953ED2">
      <w:pPr>
        <w:pStyle w:val="a0"/>
        <w:rPr>
          <w:rFonts w:hint="cs"/>
          <w:rtl/>
        </w:rPr>
      </w:pPr>
      <w:r>
        <w:rPr>
          <w:rFonts w:hint="cs"/>
          <w:rtl/>
        </w:rPr>
        <w:t xml:space="preserve">תן לחוקרים לעשות את העבודה שלהם, בייגה. </w:t>
      </w:r>
    </w:p>
    <w:p w14:paraId="358CCC02" w14:textId="77777777" w:rsidR="00000000" w:rsidRDefault="00953ED2">
      <w:pPr>
        <w:pStyle w:val="a0"/>
        <w:rPr>
          <w:rFonts w:hint="cs"/>
          <w:rtl/>
        </w:rPr>
      </w:pPr>
    </w:p>
    <w:p w14:paraId="757B49E8"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5CF39AD" w14:textId="77777777" w:rsidR="00000000" w:rsidRDefault="00953ED2">
      <w:pPr>
        <w:pStyle w:val="a0"/>
        <w:rPr>
          <w:rFonts w:hint="cs"/>
          <w:rtl/>
        </w:rPr>
      </w:pPr>
    </w:p>
    <w:p w14:paraId="49E46702" w14:textId="77777777" w:rsidR="00000000" w:rsidRDefault="00953ED2">
      <w:pPr>
        <w:pStyle w:val="a0"/>
        <w:rPr>
          <w:rFonts w:hint="cs"/>
          <w:rtl/>
        </w:rPr>
      </w:pPr>
      <w:r>
        <w:rPr>
          <w:rFonts w:hint="cs"/>
          <w:rtl/>
        </w:rPr>
        <w:t xml:space="preserve">חבר הכנסת רצון, נשמעת. בסדר, הוא עונה לך. נשמעת. </w:t>
      </w:r>
    </w:p>
    <w:p w14:paraId="5A50844D" w14:textId="77777777" w:rsidR="00000000" w:rsidRDefault="00953ED2">
      <w:pPr>
        <w:pStyle w:val="a0"/>
        <w:rPr>
          <w:rFonts w:hint="cs"/>
          <w:rtl/>
        </w:rPr>
      </w:pPr>
    </w:p>
    <w:p w14:paraId="5DF0703D" w14:textId="77777777" w:rsidR="00000000" w:rsidRDefault="00953ED2">
      <w:pPr>
        <w:pStyle w:val="-"/>
        <w:rPr>
          <w:rtl/>
        </w:rPr>
      </w:pPr>
      <w:bookmarkStart w:id="375" w:name="FS000000459T18_05_2005_16_12_33C"/>
      <w:bookmarkEnd w:id="375"/>
      <w:r>
        <w:rPr>
          <w:rFonts w:hint="eastAsia"/>
          <w:rtl/>
        </w:rPr>
        <w:t>אברהם</w:t>
      </w:r>
      <w:r>
        <w:rPr>
          <w:rtl/>
        </w:rPr>
        <w:t xml:space="preserve"> בייגה שוחט (העבודה-מימד):</w:t>
      </w:r>
    </w:p>
    <w:p w14:paraId="6C0EAE12" w14:textId="77777777" w:rsidR="00000000" w:rsidRDefault="00953ED2">
      <w:pPr>
        <w:pStyle w:val="a0"/>
        <w:rPr>
          <w:rFonts w:hint="cs"/>
          <w:rtl/>
        </w:rPr>
      </w:pPr>
    </w:p>
    <w:p w14:paraId="0A38E78C" w14:textId="77777777" w:rsidR="00000000" w:rsidRDefault="00953ED2">
      <w:pPr>
        <w:pStyle w:val="a0"/>
        <w:rPr>
          <w:rFonts w:hint="cs"/>
          <w:rtl/>
        </w:rPr>
      </w:pPr>
      <w:r>
        <w:rPr>
          <w:rFonts w:hint="cs"/>
          <w:rtl/>
        </w:rPr>
        <w:t>מבחינה ציבורית, בהתנהלות, הוא עבריין, משחית, יותר גרוע מהרבה מאוד פושעים אחרים.</w:t>
      </w:r>
      <w:r>
        <w:rPr>
          <w:rFonts w:hint="cs"/>
          <w:rtl/>
        </w:rPr>
        <w:t xml:space="preserve"> </w:t>
      </w:r>
    </w:p>
    <w:p w14:paraId="441794D7" w14:textId="77777777" w:rsidR="00000000" w:rsidRDefault="00953ED2">
      <w:pPr>
        <w:pStyle w:val="a0"/>
        <w:rPr>
          <w:rFonts w:hint="cs"/>
          <w:rtl/>
        </w:rPr>
      </w:pPr>
    </w:p>
    <w:p w14:paraId="57B5D1AC"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75399DF4" w14:textId="77777777" w:rsidR="00000000" w:rsidRDefault="00953ED2">
      <w:pPr>
        <w:pStyle w:val="a0"/>
        <w:rPr>
          <w:rFonts w:hint="cs"/>
          <w:rtl/>
        </w:rPr>
      </w:pPr>
    </w:p>
    <w:p w14:paraId="3E6D9E1D" w14:textId="77777777" w:rsidR="00000000" w:rsidRDefault="00953ED2">
      <w:pPr>
        <w:pStyle w:val="a0"/>
        <w:rPr>
          <w:rFonts w:hint="cs"/>
          <w:rtl/>
        </w:rPr>
      </w:pPr>
      <w:r>
        <w:rPr>
          <w:rFonts w:hint="cs"/>
          <w:rtl/>
        </w:rPr>
        <w:t xml:space="preserve">תודה רבה לחבר הכנסת רצון. בסדר. </w:t>
      </w:r>
    </w:p>
    <w:p w14:paraId="0E579DC6" w14:textId="77777777" w:rsidR="00000000" w:rsidRDefault="00953ED2">
      <w:pPr>
        <w:pStyle w:val="a0"/>
        <w:rPr>
          <w:rFonts w:hint="cs"/>
          <w:rtl/>
        </w:rPr>
      </w:pPr>
    </w:p>
    <w:p w14:paraId="524C633C" w14:textId="77777777" w:rsidR="00000000" w:rsidRDefault="00953ED2">
      <w:pPr>
        <w:pStyle w:val="af0"/>
        <w:rPr>
          <w:rtl/>
        </w:rPr>
      </w:pPr>
      <w:r>
        <w:rPr>
          <w:rFonts w:hint="eastAsia"/>
          <w:rtl/>
        </w:rPr>
        <w:t>יצחק</w:t>
      </w:r>
      <w:r>
        <w:rPr>
          <w:rtl/>
        </w:rPr>
        <w:t xml:space="preserve"> כהן (ש"ס):</w:t>
      </w:r>
    </w:p>
    <w:p w14:paraId="5787D860" w14:textId="77777777" w:rsidR="00000000" w:rsidRDefault="00953ED2">
      <w:pPr>
        <w:pStyle w:val="a0"/>
        <w:rPr>
          <w:rFonts w:hint="cs"/>
          <w:rtl/>
        </w:rPr>
      </w:pPr>
    </w:p>
    <w:p w14:paraId="1184C414" w14:textId="77777777" w:rsidR="00000000" w:rsidRDefault="00953ED2">
      <w:pPr>
        <w:pStyle w:val="a0"/>
        <w:rPr>
          <w:rFonts w:hint="cs"/>
          <w:rtl/>
        </w:rPr>
      </w:pPr>
      <w:r>
        <w:rPr>
          <w:rFonts w:hint="cs"/>
          <w:rtl/>
        </w:rPr>
        <w:t xml:space="preserve">אתה בקואליציה, בייגה. </w:t>
      </w:r>
    </w:p>
    <w:p w14:paraId="2D62E7A4" w14:textId="77777777" w:rsidR="00000000" w:rsidRDefault="00953ED2">
      <w:pPr>
        <w:pStyle w:val="a0"/>
        <w:rPr>
          <w:rFonts w:hint="cs"/>
          <w:rtl/>
        </w:rPr>
      </w:pPr>
    </w:p>
    <w:p w14:paraId="465D5725" w14:textId="77777777" w:rsidR="00000000" w:rsidRDefault="00953ED2">
      <w:pPr>
        <w:pStyle w:val="-"/>
        <w:rPr>
          <w:rtl/>
        </w:rPr>
      </w:pPr>
      <w:bookmarkStart w:id="376" w:name="FS000000459T18_05_2005_16_13_56C"/>
      <w:bookmarkEnd w:id="376"/>
      <w:r>
        <w:rPr>
          <w:rFonts w:hint="eastAsia"/>
          <w:rtl/>
        </w:rPr>
        <w:t>אברהם</w:t>
      </w:r>
      <w:r>
        <w:rPr>
          <w:rtl/>
        </w:rPr>
        <w:t xml:space="preserve"> בייגה שוחט (העבודה-מימד):</w:t>
      </w:r>
    </w:p>
    <w:p w14:paraId="05E4F4BF" w14:textId="77777777" w:rsidR="00000000" w:rsidRDefault="00953ED2">
      <w:pPr>
        <w:pStyle w:val="a0"/>
        <w:rPr>
          <w:rFonts w:hint="cs"/>
          <w:rtl/>
        </w:rPr>
      </w:pPr>
    </w:p>
    <w:p w14:paraId="3B8DEFBF" w14:textId="77777777" w:rsidR="00000000" w:rsidRDefault="00953ED2">
      <w:pPr>
        <w:pStyle w:val="a0"/>
        <w:rPr>
          <w:rFonts w:hint="cs"/>
          <w:rtl/>
        </w:rPr>
      </w:pPr>
      <w:r>
        <w:rPr>
          <w:rFonts w:hint="cs"/>
          <w:rtl/>
        </w:rPr>
        <w:t xml:space="preserve">זה לא חשוב לי. </w:t>
      </w:r>
    </w:p>
    <w:p w14:paraId="4F333A3E" w14:textId="77777777" w:rsidR="00000000" w:rsidRDefault="00953ED2">
      <w:pPr>
        <w:pStyle w:val="a0"/>
        <w:rPr>
          <w:rFonts w:hint="cs"/>
          <w:rtl/>
        </w:rPr>
      </w:pPr>
    </w:p>
    <w:p w14:paraId="7B4E3DC7"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3A4F2A8" w14:textId="77777777" w:rsidR="00000000" w:rsidRDefault="00953ED2">
      <w:pPr>
        <w:pStyle w:val="a0"/>
        <w:rPr>
          <w:rFonts w:hint="cs"/>
          <w:rtl/>
        </w:rPr>
      </w:pPr>
    </w:p>
    <w:p w14:paraId="69FDD824" w14:textId="77777777" w:rsidR="00000000" w:rsidRDefault="00953ED2">
      <w:pPr>
        <w:pStyle w:val="a0"/>
        <w:rPr>
          <w:rFonts w:hint="cs"/>
          <w:rtl/>
        </w:rPr>
      </w:pPr>
      <w:r>
        <w:rPr>
          <w:rFonts w:hint="cs"/>
          <w:rtl/>
        </w:rPr>
        <w:t xml:space="preserve">תודה רבה לחבר הכנסת יצחק כהן. בבקשה, חבר הכנסת שוחט, תמשיך. </w:t>
      </w:r>
    </w:p>
    <w:p w14:paraId="4A59D75C" w14:textId="77777777" w:rsidR="00000000" w:rsidRDefault="00953ED2">
      <w:pPr>
        <w:pStyle w:val="a0"/>
        <w:rPr>
          <w:rFonts w:hint="cs"/>
          <w:rtl/>
        </w:rPr>
      </w:pPr>
    </w:p>
    <w:p w14:paraId="73A7CF0B" w14:textId="77777777" w:rsidR="00000000" w:rsidRDefault="00953ED2">
      <w:pPr>
        <w:pStyle w:val="-"/>
        <w:rPr>
          <w:rtl/>
        </w:rPr>
      </w:pPr>
      <w:bookmarkStart w:id="377" w:name="FS000000459T18_05_2005_16_14_20C"/>
      <w:bookmarkEnd w:id="377"/>
      <w:r>
        <w:rPr>
          <w:rFonts w:hint="eastAsia"/>
          <w:rtl/>
        </w:rPr>
        <w:t>אברהם</w:t>
      </w:r>
      <w:r>
        <w:rPr>
          <w:rtl/>
        </w:rPr>
        <w:t xml:space="preserve"> בייגה שו</w:t>
      </w:r>
      <w:r>
        <w:rPr>
          <w:rtl/>
        </w:rPr>
        <w:t>חט (העבודה-מימד):</w:t>
      </w:r>
    </w:p>
    <w:p w14:paraId="07BEC50C" w14:textId="77777777" w:rsidR="00000000" w:rsidRDefault="00953ED2">
      <w:pPr>
        <w:pStyle w:val="a0"/>
        <w:rPr>
          <w:rFonts w:hint="cs"/>
          <w:rtl/>
        </w:rPr>
      </w:pPr>
    </w:p>
    <w:p w14:paraId="3C9A0E23" w14:textId="77777777" w:rsidR="00000000" w:rsidRDefault="00953ED2">
      <w:pPr>
        <w:pStyle w:val="a0"/>
        <w:rPr>
          <w:rFonts w:hint="cs"/>
          <w:rtl/>
        </w:rPr>
      </w:pPr>
      <w:r>
        <w:rPr>
          <w:rFonts w:hint="cs"/>
          <w:rtl/>
        </w:rPr>
        <w:t>תראו כמה דוגמאות,  ואני יודע שיגידו: גם אצלכם יש שרים כאלה, גם במפא"י לפני 50 שנה - - -</w:t>
      </w:r>
    </w:p>
    <w:p w14:paraId="7D1D3811" w14:textId="77777777" w:rsidR="00000000" w:rsidRDefault="00953ED2">
      <w:pPr>
        <w:pStyle w:val="a0"/>
        <w:rPr>
          <w:rFonts w:hint="cs"/>
          <w:rtl/>
        </w:rPr>
      </w:pPr>
    </w:p>
    <w:p w14:paraId="64FCDED5"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53FD788E" w14:textId="77777777" w:rsidR="00000000" w:rsidRDefault="00953ED2">
      <w:pPr>
        <w:pStyle w:val="a0"/>
        <w:rPr>
          <w:rFonts w:hint="cs"/>
          <w:rtl/>
        </w:rPr>
      </w:pPr>
    </w:p>
    <w:p w14:paraId="3E06BDFF" w14:textId="77777777" w:rsidR="00000000" w:rsidRDefault="00953ED2">
      <w:pPr>
        <w:pStyle w:val="a0"/>
        <w:rPr>
          <w:rFonts w:hint="cs"/>
          <w:rtl/>
        </w:rPr>
      </w:pPr>
      <w:r>
        <w:rPr>
          <w:rFonts w:hint="cs"/>
          <w:rtl/>
        </w:rPr>
        <w:t xml:space="preserve">אתם גם בממשלה עכשיו. </w:t>
      </w:r>
    </w:p>
    <w:p w14:paraId="23B3B462" w14:textId="77777777" w:rsidR="00000000" w:rsidRDefault="00953ED2">
      <w:pPr>
        <w:pStyle w:val="a0"/>
        <w:rPr>
          <w:rFonts w:hint="cs"/>
          <w:rtl/>
        </w:rPr>
      </w:pPr>
    </w:p>
    <w:p w14:paraId="401BD7C9" w14:textId="77777777" w:rsidR="00000000" w:rsidRDefault="00953ED2">
      <w:pPr>
        <w:pStyle w:val="af0"/>
        <w:rPr>
          <w:rtl/>
        </w:rPr>
      </w:pPr>
      <w:r>
        <w:rPr>
          <w:rFonts w:hint="eastAsia"/>
          <w:rtl/>
        </w:rPr>
        <w:t>חיים</w:t>
      </w:r>
      <w:r>
        <w:rPr>
          <w:rtl/>
        </w:rPr>
        <w:t xml:space="preserve"> כץ (הליכוד):</w:t>
      </w:r>
    </w:p>
    <w:p w14:paraId="07321F1A" w14:textId="77777777" w:rsidR="00000000" w:rsidRDefault="00953ED2">
      <w:pPr>
        <w:pStyle w:val="a0"/>
        <w:rPr>
          <w:rFonts w:hint="cs"/>
          <w:rtl/>
        </w:rPr>
      </w:pPr>
    </w:p>
    <w:p w14:paraId="28DFDD32" w14:textId="77777777" w:rsidR="00000000" w:rsidRDefault="00953ED2">
      <w:pPr>
        <w:pStyle w:val="a0"/>
        <w:rPr>
          <w:rFonts w:hint="cs"/>
          <w:rtl/>
        </w:rPr>
      </w:pPr>
      <w:r>
        <w:rPr>
          <w:rFonts w:hint="cs"/>
          <w:rtl/>
        </w:rPr>
        <w:t>למה היו? עד עכשיו לא גומרים - - -</w:t>
      </w:r>
    </w:p>
    <w:p w14:paraId="2F359C36" w14:textId="77777777" w:rsidR="00000000" w:rsidRDefault="00953ED2">
      <w:pPr>
        <w:pStyle w:val="a0"/>
        <w:rPr>
          <w:rFonts w:hint="cs"/>
          <w:rtl/>
        </w:rPr>
      </w:pPr>
    </w:p>
    <w:p w14:paraId="36B67D50" w14:textId="77777777" w:rsidR="00000000" w:rsidRDefault="00953ED2">
      <w:pPr>
        <w:pStyle w:val="-"/>
        <w:rPr>
          <w:rtl/>
        </w:rPr>
      </w:pPr>
      <w:bookmarkStart w:id="378" w:name="FS000000459T18_05_2005_16_15_34C"/>
      <w:bookmarkEnd w:id="378"/>
      <w:r>
        <w:rPr>
          <w:rFonts w:hint="eastAsia"/>
          <w:rtl/>
        </w:rPr>
        <w:t>אברהם</w:t>
      </w:r>
      <w:r>
        <w:rPr>
          <w:rtl/>
        </w:rPr>
        <w:t xml:space="preserve"> בייגה שוחט (העבודה-מימד):</w:t>
      </w:r>
    </w:p>
    <w:p w14:paraId="11F23AA9" w14:textId="77777777" w:rsidR="00000000" w:rsidRDefault="00953ED2">
      <w:pPr>
        <w:pStyle w:val="a0"/>
        <w:rPr>
          <w:rFonts w:hint="cs"/>
          <w:rtl/>
        </w:rPr>
      </w:pPr>
    </w:p>
    <w:p w14:paraId="14C11BA5" w14:textId="77777777" w:rsidR="00000000" w:rsidRDefault="00953ED2">
      <w:pPr>
        <w:pStyle w:val="a0"/>
        <w:rPr>
          <w:rFonts w:hint="cs"/>
          <w:rtl/>
        </w:rPr>
      </w:pPr>
      <w:r>
        <w:rPr>
          <w:rFonts w:hint="cs"/>
          <w:rtl/>
        </w:rPr>
        <w:t>הכול בסדר. ת</w:t>
      </w:r>
      <w:r>
        <w:rPr>
          <w:rFonts w:hint="cs"/>
          <w:rtl/>
        </w:rPr>
        <w:t xml:space="preserve">ראו בבקשה </w:t>
      </w:r>
      <w:r>
        <w:rPr>
          <w:rtl/>
        </w:rPr>
        <w:t>–</w:t>
      </w:r>
      <w:r>
        <w:rPr>
          <w:rFonts w:hint="cs"/>
          <w:rtl/>
        </w:rPr>
        <w:t xml:space="preserve"> אני לא אחראי לאף שר שלנו. ולא שמעתם ממני מלה טובה, אם צריך - - -</w:t>
      </w:r>
    </w:p>
    <w:p w14:paraId="4F4E4FE6" w14:textId="77777777" w:rsidR="00000000" w:rsidRDefault="00953ED2">
      <w:pPr>
        <w:pStyle w:val="a0"/>
        <w:rPr>
          <w:rFonts w:hint="cs"/>
          <w:rtl/>
        </w:rPr>
      </w:pPr>
    </w:p>
    <w:p w14:paraId="0A5C04EC" w14:textId="77777777" w:rsidR="00000000" w:rsidRDefault="00953ED2">
      <w:pPr>
        <w:pStyle w:val="af0"/>
        <w:rPr>
          <w:rtl/>
        </w:rPr>
      </w:pPr>
      <w:r>
        <w:rPr>
          <w:rFonts w:hint="eastAsia"/>
          <w:rtl/>
        </w:rPr>
        <w:t>יצחק</w:t>
      </w:r>
      <w:r>
        <w:rPr>
          <w:rtl/>
        </w:rPr>
        <w:t xml:space="preserve"> כהן (ש"ס):</w:t>
      </w:r>
    </w:p>
    <w:p w14:paraId="07358776" w14:textId="77777777" w:rsidR="00000000" w:rsidRDefault="00953ED2">
      <w:pPr>
        <w:pStyle w:val="a0"/>
        <w:rPr>
          <w:rFonts w:hint="cs"/>
          <w:rtl/>
        </w:rPr>
      </w:pPr>
    </w:p>
    <w:p w14:paraId="2B9A7669" w14:textId="77777777" w:rsidR="00000000" w:rsidRDefault="00953ED2">
      <w:pPr>
        <w:pStyle w:val="a0"/>
        <w:rPr>
          <w:rFonts w:hint="cs"/>
          <w:rtl/>
        </w:rPr>
      </w:pPr>
      <w:r>
        <w:rPr>
          <w:rFonts w:hint="cs"/>
          <w:rtl/>
        </w:rPr>
        <w:t>- - -</w:t>
      </w:r>
    </w:p>
    <w:p w14:paraId="5FBD6AFE" w14:textId="77777777" w:rsidR="00000000" w:rsidRDefault="00953ED2">
      <w:pPr>
        <w:pStyle w:val="a0"/>
        <w:rPr>
          <w:rFonts w:hint="cs"/>
          <w:rtl/>
        </w:rPr>
      </w:pPr>
    </w:p>
    <w:p w14:paraId="00BE6BBE" w14:textId="77777777" w:rsidR="00000000" w:rsidRDefault="00953ED2">
      <w:pPr>
        <w:pStyle w:val="af0"/>
        <w:rPr>
          <w:rtl/>
        </w:rPr>
      </w:pPr>
      <w:r>
        <w:rPr>
          <w:rFonts w:hint="eastAsia"/>
          <w:rtl/>
        </w:rPr>
        <w:t>קריאות</w:t>
      </w:r>
      <w:r>
        <w:rPr>
          <w:rtl/>
        </w:rPr>
        <w:t>:</w:t>
      </w:r>
    </w:p>
    <w:p w14:paraId="243806DB" w14:textId="77777777" w:rsidR="00000000" w:rsidRDefault="00953ED2">
      <w:pPr>
        <w:pStyle w:val="a0"/>
        <w:rPr>
          <w:rFonts w:hint="cs"/>
          <w:rtl/>
        </w:rPr>
      </w:pPr>
    </w:p>
    <w:p w14:paraId="146BC732" w14:textId="77777777" w:rsidR="00000000" w:rsidRDefault="00953ED2">
      <w:pPr>
        <w:pStyle w:val="a0"/>
        <w:rPr>
          <w:rFonts w:hint="cs"/>
          <w:rtl/>
        </w:rPr>
      </w:pPr>
      <w:r>
        <w:rPr>
          <w:rFonts w:hint="cs"/>
          <w:rtl/>
        </w:rPr>
        <w:t>- - -</w:t>
      </w:r>
    </w:p>
    <w:p w14:paraId="05C57AA8" w14:textId="77777777" w:rsidR="00000000" w:rsidRDefault="00953ED2">
      <w:pPr>
        <w:pStyle w:val="a0"/>
        <w:rPr>
          <w:rFonts w:hint="cs"/>
          <w:rtl/>
        </w:rPr>
      </w:pPr>
    </w:p>
    <w:p w14:paraId="03FF44AE"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72FA8789" w14:textId="77777777" w:rsidR="00000000" w:rsidRDefault="00953ED2">
      <w:pPr>
        <w:pStyle w:val="a0"/>
        <w:rPr>
          <w:rFonts w:hint="cs"/>
          <w:rtl/>
        </w:rPr>
      </w:pPr>
    </w:p>
    <w:p w14:paraId="102E7D6F" w14:textId="77777777" w:rsidR="00000000" w:rsidRDefault="00953ED2">
      <w:pPr>
        <w:pStyle w:val="a0"/>
        <w:rPr>
          <w:rFonts w:hint="cs"/>
          <w:rtl/>
        </w:rPr>
      </w:pPr>
      <w:r>
        <w:rPr>
          <w:rFonts w:hint="cs"/>
          <w:rtl/>
        </w:rPr>
        <w:t xml:space="preserve">חבר הכנסת שוחט, אתה לא צריך לענות להם. לא חייב. </w:t>
      </w:r>
    </w:p>
    <w:p w14:paraId="628EC159" w14:textId="77777777" w:rsidR="00000000" w:rsidRDefault="00953ED2">
      <w:pPr>
        <w:pStyle w:val="a0"/>
        <w:rPr>
          <w:rFonts w:hint="cs"/>
          <w:rtl/>
        </w:rPr>
      </w:pPr>
    </w:p>
    <w:p w14:paraId="199C4BC0" w14:textId="77777777" w:rsidR="00000000" w:rsidRDefault="00953ED2">
      <w:pPr>
        <w:pStyle w:val="-"/>
        <w:rPr>
          <w:rtl/>
        </w:rPr>
      </w:pPr>
      <w:bookmarkStart w:id="379" w:name="FS000000459T18_05_2005_16_18_48C"/>
      <w:r>
        <w:rPr>
          <w:rFonts w:hint="eastAsia"/>
          <w:rtl/>
        </w:rPr>
        <w:t>אברהם</w:t>
      </w:r>
      <w:r>
        <w:rPr>
          <w:rtl/>
        </w:rPr>
        <w:t xml:space="preserve"> בייגה שוחט (העבודה-מימד):</w:t>
      </w:r>
    </w:p>
    <w:p w14:paraId="1C12C51E" w14:textId="77777777" w:rsidR="00000000" w:rsidRDefault="00953ED2">
      <w:pPr>
        <w:pStyle w:val="a0"/>
        <w:rPr>
          <w:rFonts w:hint="cs"/>
          <w:rtl/>
        </w:rPr>
      </w:pPr>
    </w:p>
    <w:p w14:paraId="1720C480" w14:textId="77777777" w:rsidR="00000000" w:rsidRDefault="00953ED2">
      <w:pPr>
        <w:pStyle w:val="a0"/>
        <w:rPr>
          <w:rFonts w:hint="cs"/>
          <w:rtl/>
        </w:rPr>
      </w:pPr>
      <w:r>
        <w:rPr>
          <w:rFonts w:hint="cs"/>
          <w:rtl/>
        </w:rPr>
        <w:t>העומק שמתגלה כאשר עוברים על ה</w:t>
      </w:r>
      <w:r>
        <w:rPr>
          <w:rFonts w:hint="cs"/>
          <w:rtl/>
        </w:rPr>
        <w:t xml:space="preserve">דוח, על אותם 38 עמודים, פשוט אי-אפשר להאמין. לקרוא את זה - כמו ספר מרתק, איך הוא הצליח בכל פינה, בכל סעיף הכי קטן, בכל נקודה הכי חסרת משמעות, למצוא את המקום להכניס את האדם. הבה נתחיל ונראה. </w:t>
      </w:r>
    </w:p>
    <w:p w14:paraId="5F1F299B" w14:textId="77777777" w:rsidR="00000000" w:rsidRDefault="00953ED2">
      <w:pPr>
        <w:pStyle w:val="a0"/>
        <w:rPr>
          <w:rFonts w:hint="cs"/>
          <w:rtl/>
        </w:rPr>
      </w:pPr>
    </w:p>
    <w:p w14:paraId="498C079C" w14:textId="77777777" w:rsidR="00000000" w:rsidRDefault="00953ED2">
      <w:pPr>
        <w:pStyle w:val="a0"/>
        <w:rPr>
          <w:rFonts w:hint="cs"/>
          <w:rtl/>
        </w:rPr>
      </w:pPr>
      <w:r>
        <w:rPr>
          <w:rFonts w:hint="cs"/>
          <w:rtl/>
        </w:rPr>
        <w:t>יש שם 24 עובדים עונתיים בפיקוח, שיש נוהל לבחירתם. יש נוהל. פונים</w:t>
      </w:r>
      <w:r>
        <w:rPr>
          <w:rFonts w:hint="cs"/>
          <w:rtl/>
        </w:rPr>
        <w:t xml:space="preserve"> לחברת כוח-אדם, סמנכ"ל המשרד באמצעות אנשיו מוציא פנייה, מראיין אנשים - - -</w:t>
      </w:r>
    </w:p>
    <w:p w14:paraId="1C0CBF85" w14:textId="77777777" w:rsidR="00000000" w:rsidRDefault="00953ED2">
      <w:pPr>
        <w:pStyle w:val="a0"/>
        <w:rPr>
          <w:rFonts w:hint="cs"/>
          <w:rtl/>
        </w:rPr>
      </w:pPr>
    </w:p>
    <w:p w14:paraId="301C0E9C"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F69407A" w14:textId="77777777" w:rsidR="00000000" w:rsidRDefault="00953ED2">
      <w:pPr>
        <w:pStyle w:val="a0"/>
        <w:rPr>
          <w:rFonts w:hint="cs"/>
          <w:rtl/>
        </w:rPr>
      </w:pPr>
    </w:p>
    <w:p w14:paraId="43DB5EF0" w14:textId="77777777" w:rsidR="00000000" w:rsidRDefault="00953ED2">
      <w:pPr>
        <w:pStyle w:val="a0"/>
        <w:rPr>
          <w:rFonts w:hint="cs"/>
          <w:rtl/>
        </w:rPr>
      </w:pPr>
      <w:r>
        <w:rPr>
          <w:rFonts w:hint="cs"/>
          <w:rtl/>
        </w:rPr>
        <w:t>משפט מסכם, חבר הכנסת שוחט.</w:t>
      </w:r>
    </w:p>
    <w:p w14:paraId="51D5F620" w14:textId="77777777" w:rsidR="00000000" w:rsidRDefault="00953ED2">
      <w:pPr>
        <w:pStyle w:val="a0"/>
        <w:rPr>
          <w:rFonts w:hint="cs"/>
          <w:rtl/>
        </w:rPr>
      </w:pPr>
    </w:p>
    <w:p w14:paraId="18501AC5" w14:textId="77777777" w:rsidR="00000000" w:rsidRDefault="00953ED2">
      <w:pPr>
        <w:pStyle w:val="-"/>
        <w:rPr>
          <w:rtl/>
        </w:rPr>
      </w:pPr>
      <w:bookmarkStart w:id="380" w:name="FS000000459T18_05_2005_16_20_44C"/>
      <w:bookmarkEnd w:id="380"/>
      <w:r>
        <w:rPr>
          <w:rFonts w:hint="eastAsia"/>
          <w:rtl/>
        </w:rPr>
        <w:t>אברהם</w:t>
      </w:r>
      <w:r>
        <w:rPr>
          <w:rtl/>
        </w:rPr>
        <w:t xml:space="preserve"> בייגה שוחט (העבודה-מימד):</w:t>
      </w:r>
    </w:p>
    <w:p w14:paraId="541FB5AE" w14:textId="77777777" w:rsidR="00000000" w:rsidRDefault="00953ED2">
      <w:pPr>
        <w:pStyle w:val="a0"/>
        <w:rPr>
          <w:rFonts w:hint="cs"/>
          <w:rtl/>
        </w:rPr>
      </w:pPr>
    </w:p>
    <w:p w14:paraId="5F89C44D" w14:textId="77777777" w:rsidR="00000000" w:rsidRDefault="00953ED2">
      <w:pPr>
        <w:pStyle w:val="a0"/>
        <w:rPr>
          <w:rFonts w:hint="cs"/>
          <w:rtl/>
        </w:rPr>
      </w:pPr>
      <w:r>
        <w:rPr>
          <w:rFonts w:hint="cs"/>
          <w:rtl/>
        </w:rPr>
        <w:t xml:space="preserve">התוצאה היא: מתוך 24 אנשים, 16 חברי מרכז </w:t>
      </w:r>
      <w:r>
        <w:rPr>
          <w:rtl/>
        </w:rPr>
        <w:t>–</w:t>
      </w:r>
      <w:r>
        <w:rPr>
          <w:rFonts w:hint="cs"/>
          <w:rtl/>
        </w:rPr>
        <w:t xml:space="preserve"> לא, סליחה </w:t>
      </w:r>
      <w:r>
        <w:rPr>
          <w:rtl/>
        </w:rPr>
        <w:t>–</w:t>
      </w:r>
      <w:r>
        <w:rPr>
          <w:rFonts w:hint="cs"/>
          <w:rtl/>
        </w:rPr>
        <w:t xml:space="preserve"> מתוך ה-16 ארבעה בנים של חברי מרכז. </w:t>
      </w:r>
    </w:p>
    <w:p w14:paraId="433CB3FC" w14:textId="77777777" w:rsidR="00000000" w:rsidRDefault="00953ED2">
      <w:pPr>
        <w:pStyle w:val="a0"/>
        <w:rPr>
          <w:rFonts w:hint="cs"/>
          <w:rtl/>
        </w:rPr>
      </w:pPr>
    </w:p>
    <w:p w14:paraId="0AD1A79D" w14:textId="77777777" w:rsidR="00000000" w:rsidRDefault="00953ED2">
      <w:pPr>
        <w:pStyle w:val="af0"/>
        <w:rPr>
          <w:rtl/>
        </w:rPr>
      </w:pPr>
      <w:r>
        <w:rPr>
          <w:rFonts w:hint="eastAsia"/>
          <w:rtl/>
        </w:rPr>
        <w:t>חי</w:t>
      </w:r>
      <w:r>
        <w:rPr>
          <w:rFonts w:hint="eastAsia"/>
          <w:rtl/>
        </w:rPr>
        <w:t>ים</w:t>
      </w:r>
      <w:r>
        <w:rPr>
          <w:rtl/>
        </w:rPr>
        <w:t xml:space="preserve"> כץ (הליכוד):</w:t>
      </w:r>
    </w:p>
    <w:p w14:paraId="2817D614" w14:textId="77777777" w:rsidR="00000000" w:rsidRDefault="00953ED2">
      <w:pPr>
        <w:pStyle w:val="a0"/>
        <w:rPr>
          <w:rFonts w:hint="cs"/>
          <w:rtl/>
        </w:rPr>
      </w:pPr>
    </w:p>
    <w:bookmarkEnd w:id="379"/>
    <w:p w14:paraId="357C7EE7" w14:textId="77777777" w:rsidR="00000000" w:rsidRDefault="00953ED2">
      <w:pPr>
        <w:pStyle w:val="a0"/>
        <w:rPr>
          <w:rFonts w:hint="cs"/>
          <w:rtl/>
        </w:rPr>
      </w:pPr>
      <w:r>
        <w:rPr>
          <w:rFonts w:hint="cs"/>
          <w:rtl/>
        </w:rPr>
        <w:t>גם הם פסולים?</w:t>
      </w:r>
    </w:p>
    <w:p w14:paraId="041D4242" w14:textId="77777777" w:rsidR="00000000" w:rsidRDefault="00953ED2">
      <w:pPr>
        <w:pStyle w:val="a0"/>
        <w:rPr>
          <w:rFonts w:hint="cs"/>
          <w:rtl/>
        </w:rPr>
      </w:pPr>
    </w:p>
    <w:p w14:paraId="71838563" w14:textId="77777777" w:rsidR="00000000" w:rsidRDefault="00953ED2">
      <w:pPr>
        <w:pStyle w:val="-"/>
        <w:rPr>
          <w:rtl/>
        </w:rPr>
      </w:pPr>
      <w:bookmarkStart w:id="381" w:name="FS000000459T18_05_2005_16_21_46C"/>
      <w:bookmarkEnd w:id="381"/>
      <w:r>
        <w:rPr>
          <w:rFonts w:hint="eastAsia"/>
          <w:rtl/>
        </w:rPr>
        <w:t>אברהם</w:t>
      </w:r>
      <w:r>
        <w:rPr>
          <w:rtl/>
        </w:rPr>
        <w:t xml:space="preserve"> בייגה שוחט (העבודה-מימד):</w:t>
      </w:r>
    </w:p>
    <w:p w14:paraId="5DA115A2" w14:textId="77777777" w:rsidR="00000000" w:rsidRDefault="00953ED2">
      <w:pPr>
        <w:pStyle w:val="a0"/>
        <w:rPr>
          <w:rFonts w:hint="cs"/>
          <w:rtl/>
        </w:rPr>
      </w:pPr>
    </w:p>
    <w:p w14:paraId="07C7CCA2" w14:textId="77777777" w:rsidR="00000000" w:rsidRDefault="00953ED2">
      <w:pPr>
        <w:pStyle w:val="a0"/>
        <w:rPr>
          <w:rFonts w:hint="cs"/>
          <w:rtl/>
        </w:rPr>
      </w:pPr>
      <w:r>
        <w:rPr>
          <w:rFonts w:hint="cs"/>
          <w:rtl/>
        </w:rPr>
        <w:t>בנים של חברי מרכז. אף אחד לא פסול. אף אחד לא פסול.</w:t>
      </w:r>
    </w:p>
    <w:p w14:paraId="17022218" w14:textId="77777777" w:rsidR="00000000" w:rsidRDefault="00953ED2">
      <w:pPr>
        <w:pStyle w:val="a0"/>
        <w:rPr>
          <w:rFonts w:hint="cs"/>
          <w:rtl/>
        </w:rPr>
      </w:pPr>
    </w:p>
    <w:p w14:paraId="47E2B1E2" w14:textId="77777777" w:rsidR="00000000" w:rsidRDefault="00953ED2">
      <w:pPr>
        <w:pStyle w:val="af0"/>
        <w:rPr>
          <w:rtl/>
        </w:rPr>
      </w:pPr>
      <w:r>
        <w:rPr>
          <w:rFonts w:hint="eastAsia"/>
          <w:rtl/>
        </w:rPr>
        <w:t>חיים</w:t>
      </w:r>
      <w:r>
        <w:rPr>
          <w:rtl/>
        </w:rPr>
        <w:t xml:space="preserve"> כץ (הליכוד):</w:t>
      </w:r>
    </w:p>
    <w:p w14:paraId="5ECF09A9" w14:textId="77777777" w:rsidR="00000000" w:rsidRDefault="00953ED2">
      <w:pPr>
        <w:pStyle w:val="a0"/>
        <w:rPr>
          <w:rFonts w:hint="cs"/>
          <w:rtl/>
        </w:rPr>
      </w:pPr>
    </w:p>
    <w:p w14:paraId="47B27B13" w14:textId="77777777" w:rsidR="00000000" w:rsidRDefault="00953ED2">
      <w:pPr>
        <w:pStyle w:val="a0"/>
        <w:rPr>
          <w:rFonts w:hint="cs"/>
          <w:rtl/>
        </w:rPr>
      </w:pPr>
      <w:r>
        <w:rPr>
          <w:rFonts w:hint="cs"/>
          <w:rtl/>
        </w:rPr>
        <w:t>- - -</w:t>
      </w:r>
    </w:p>
    <w:p w14:paraId="25286A36" w14:textId="77777777" w:rsidR="00000000" w:rsidRDefault="00953ED2">
      <w:pPr>
        <w:pStyle w:val="a0"/>
        <w:rPr>
          <w:rFonts w:hint="cs"/>
          <w:rtl/>
        </w:rPr>
      </w:pPr>
    </w:p>
    <w:p w14:paraId="1A7F5916" w14:textId="77777777" w:rsidR="00000000" w:rsidRDefault="00953ED2">
      <w:pPr>
        <w:pStyle w:val="af0"/>
        <w:rPr>
          <w:rtl/>
        </w:rPr>
      </w:pPr>
      <w:r>
        <w:rPr>
          <w:rFonts w:hint="eastAsia"/>
          <w:rtl/>
        </w:rPr>
        <w:t>חיים</w:t>
      </w:r>
      <w:r>
        <w:rPr>
          <w:rtl/>
        </w:rPr>
        <w:t xml:space="preserve"> אורון (יחד):</w:t>
      </w:r>
    </w:p>
    <w:p w14:paraId="22894EB3" w14:textId="77777777" w:rsidR="00000000" w:rsidRDefault="00953ED2">
      <w:pPr>
        <w:pStyle w:val="a0"/>
        <w:rPr>
          <w:rFonts w:hint="cs"/>
          <w:rtl/>
        </w:rPr>
      </w:pPr>
    </w:p>
    <w:p w14:paraId="089CFB3A" w14:textId="77777777" w:rsidR="00000000" w:rsidRDefault="00953ED2">
      <w:pPr>
        <w:pStyle w:val="a0"/>
        <w:rPr>
          <w:rFonts w:hint="cs"/>
          <w:rtl/>
        </w:rPr>
      </w:pPr>
      <w:r>
        <w:rPr>
          <w:rFonts w:hint="cs"/>
          <w:rtl/>
        </w:rPr>
        <w:t>- - -</w:t>
      </w:r>
    </w:p>
    <w:p w14:paraId="095E9D84" w14:textId="77777777" w:rsidR="00000000" w:rsidRDefault="00953ED2">
      <w:pPr>
        <w:pStyle w:val="a0"/>
        <w:rPr>
          <w:rFonts w:hint="cs"/>
          <w:rtl/>
        </w:rPr>
      </w:pPr>
    </w:p>
    <w:p w14:paraId="0DCD8256" w14:textId="77777777" w:rsidR="00000000" w:rsidRDefault="00953ED2">
      <w:pPr>
        <w:pStyle w:val="af0"/>
        <w:rPr>
          <w:rtl/>
        </w:rPr>
      </w:pPr>
      <w:r>
        <w:rPr>
          <w:rFonts w:hint="eastAsia"/>
          <w:rtl/>
        </w:rPr>
        <w:t>מיכאל</w:t>
      </w:r>
      <w:r>
        <w:rPr>
          <w:rtl/>
        </w:rPr>
        <w:t xml:space="preserve"> רצון (הליכוד):</w:t>
      </w:r>
    </w:p>
    <w:p w14:paraId="200DC542" w14:textId="77777777" w:rsidR="00000000" w:rsidRDefault="00953ED2">
      <w:pPr>
        <w:pStyle w:val="a0"/>
        <w:rPr>
          <w:rFonts w:hint="cs"/>
          <w:rtl/>
        </w:rPr>
      </w:pPr>
    </w:p>
    <w:p w14:paraId="4B55284D" w14:textId="77777777" w:rsidR="00000000" w:rsidRDefault="00953ED2">
      <w:pPr>
        <w:pStyle w:val="a0"/>
        <w:rPr>
          <w:rFonts w:hint="cs"/>
          <w:rtl/>
        </w:rPr>
      </w:pPr>
      <w:r>
        <w:rPr>
          <w:rFonts w:hint="cs"/>
          <w:rtl/>
        </w:rPr>
        <w:t>- - -</w:t>
      </w:r>
    </w:p>
    <w:p w14:paraId="1CF7FC13" w14:textId="77777777" w:rsidR="00000000" w:rsidRDefault="00953ED2">
      <w:pPr>
        <w:pStyle w:val="a0"/>
        <w:rPr>
          <w:rFonts w:hint="cs"/>
          <w:rtl/>
        </w:rPr>
      </w:pPr>
    </w:p>
    <w:p w14:paraId="708E202B" w14:textId="77777777" w:rsidR="00000000" w:rsidRDefault="00953ED2">
      <w:pPr>
        <w:pStyle w:val="-"/>
        <w:rPr>
          <w:rtl/>
        </w:rPr>
      </w:pPr>
      <w:bookmarkStart w:id="382" w:name="FS000000459T18_05_2005_16_23_04C"/>
      <w:bookmarkEnd w:id="382"/>
      <w:r>
        <w:rPr>
          <w:rFonts w:hint="eastAsia"/>
          <w:rtl/>
        </w:rPr>
        <w:t>אברהם</w:t>
      </w:r>
      <w:r>
        <w:rPr>
          <w:rtl/>
        </w:rPr>
        <w:t xml:space="preserve"> בייגה שוחט (העבודה-מימד):</w:t>
      </w:r>
    </w:p>
    <w:p w14:paraId="17750577" w14:textId="77777777" w:rsidR="00000000" w:rsidRDefault="00953ED2">
      <w:pPr>
        <w:pStyle w:val="a0"/>
        <w:rPr>
          <w:rFonts w:hint="cs"/>
          <w:rtl/>
        </w:rPr>
      </w:pPr>
    </w:p>
    <w:p w14:paraId="7F5F52CF" w14:textId="77777777" w:rsidR="00000000" w:rsidRDefault="00953ED2">
      <w:pPr>
        <w:pStyle w:val="a0"/>
        <w:rPr>
          <w:rFonts w:hint="cs"/>
          <w:rtl/>
        </w:rPr>
      </w:pPr>
      <w:r>
        <w:rPr>
          <w:rFonts w:hint="cs"/>
          <w:rtl/>
        </w:rPr>
        <w:t>מתפנה מזכירה בכירה. היא כ</w:t>
      </w:r>
      <w:r>
        <w:rPr>
          <w:rFonts w:hint="cs"/>
          <w:rtl/>
        </w:rPr>
        <w:t xml:space="preserve">ותבת מכתב אל העוזר שלו, שאחרי זה נהיה למנכ"ל של אחת המועצות, ואומרת לו כך, על הפתק: בהמשך לשיחה עם חבר המרכז זה וזה </w:t>
      </w:r>
      <w:r>
        <w:rPr>
          <w:rtl/>
        </w:rPr>
        <w:t>–</w:t>
      </w:r>
      <w:r>
        <w:rPr>
          <w:rFonts w:hint="cs"/>
          <w:rtl/>
        </w:rPr>
        <w:t xml:space="preserve"> אני לא רוצה להקריא שמות </w:t>
      </w:r>
      <w:r>
        <w:rPr>
          <w:rtl/>
        </w:rPr>
        <w:t>–</w:t>
      </w:r>
      <w:r>
        <w:rPr>
          <w:rFonts w:hint="cs"/>
          <w:rtl/>
        </w:rPr>
        <w:t xml:space="preserve"> אבקש להסדיר את עניין קבלתי לעבודה. עוזר השר כותב לסמנכ"לית: נא לקבל אותה לעבודה במחוז. </w:t>
      </w:r>
    </w:p>
    <w:p w14:paraId="06F8D254" w14:textId="77777777" w:rsidR="00000000" w:rsidRDefault="00953ED2">
      <w:pPr>
        <w:pStyle w:val="a0"/>
        <w:rPr>
          <w:rFonts w:hint="cs"/>
          <w:rtl/>
        </w:rPr>
      </w:pPr>
    </w:p>
    <w:p w14:paraId="12A98F33"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r>
        <w:rPr>
          <w:rtl/>
        </w:rPr>
        <w:t>:</w:t>
      </w:r>
    </w:p>
    <w:p w14:paraId="0DE7513A" w14:textId="77777777" w:rsidR="00000000" w:rsidRDefault="00953ED2">
      <w:pPr>
        <w:pStyle w:val="a0"/>
        <w:rPr>
          <w:rFonts w:hint="cs"/>
          <w:rtl/>
        </w:rPr>
      </w:pPr>
    </w:p>
    <w:p w14:paraId="7E23CC4C" w14:textId="77777777" w:rsidR="00000000" w:rsidRDefault="00953ED2">
      <w:pPr>
        <w:pStyle w:val="a0"/>
        <w:rPr>
          <w:rFonts w:hint="cs"/>
          <w:rtl/>
        </w:rPr>
      </w:pPr>
      <w:r>
        <w:rPr>
          <w:rFonts w:hint="cs"/>
          <w:rtl/>
        </w:rPr>
        <w:t xml:space="preserve">תודה. משפט לסיום. זה אומר הכול למעשה. </w:t>
      </w:r>
    </w:p>
    <w:p w14:paraId="3E618296" w14:textId="77777777" w:rsidR="00000000" w:rsidRDefault="00953ED2">
      <w:pPr>
        <w:pStyle w:val="a0"/>
        <w:rPr>
          <w:rFonts w:hint="cs"/>
          <w:rtl/>
        </w:rPr>
      </w:pPr>
    </w:p>
    <w:p w14:paraId="3DDB7B73" w14:textId="77777777" w:rsidR="00000000" w:rsidRDefault="00953ED2">
      <w:pPr>
        <w:pStyle w:val="-"/>
        <w:rPr>
          <w:rtl/>
        </w:rPr>
      </w:pPr>
      <w:bookmarkStart w:id="383" w:name="FS000000459T18_05_2005_16_24_12C"/>
      <w:bookmarkEnd w:id="383"/>
      <w:r>
        <w:rPr>
          <w:rFonts w:hint="eastAsia"/>
          <w:rtl/>
        </w:rPr>
        <w:t>אברהם</w:t>
      </w:r>
      <w:r>
        <w:rPr>
          <w:rtl/>
        </w:rPr>
        <w:t xml:space="preserve"> בייגה שוחט (העבודה-מימד):</w:t>
      </w:r>
    </w:p>
    <w:p w14:paraId="281BC525" w14:textId="77777777" w:rsidR="00000000" w:rsidRDefault="00953ED2">
      <w:pPr>
        <w:pStyle w:val="a0"/>
        <w:rPr>
          <w:rFonts w:hint="cs"/>
          <w:rtl/>
        </w:rPr>
      </w:pPr>
    </w:p>
    <w:p w14:paraId="4C66D22A" w14:textId="77777777" w:rsidR="00000000" w:rsidRDefault="00953ED2">
      <w:pPr>
        <w:pStyle w:val="a0"/>
        <w:rPr>
          <w:rFonts w:hint="cs"/>
          <w:rtl/>
        </w:rPr>
      </w:pPr>
      <w:r>
        <w:rPr>
          <w:rFonts w:hint="cs"/>
          <w:rtl/>
        </w:rPr>
        <w:t xml:space="preserve">אני לא הולך לדוגמאות שיש כאן, אז אני אסיים את הדברים ואומר ככה: אני לא מציע לאף אחד מאתנו לזלזל בתופעה ולא להבין שהדבר הזה בסופו של דבר </w:t>
      </w:r>
      <w:r>
        <w:rPr>
          <w:rtl/>
        </w:rPr>
        <w:t>–</w:t>
      </w:r>
      <w:r>
        <w:rPr>
          <w:rFonts w:hint="cs"/>
          <w:rtl/>
        </w:rPr>
        <w:t xml:space="preserve"> כפי שאמר מבקר המדינה </w:t>
      </w:r>
      <w:r>
        <w:rPr>
          <w:rtl/>
        </w:rPr>
        <w:t>–</w:t>
      </w:r>
      <w:r>
        <w:rPr>
          <w:rFonts w:hint="cs"/>
          <w:rtl/>
        </w:rPr>
        <w:t xml:space="preserve"> יגרום להרס החברה הי</w:t>
      </w:r>
      <w:r>
        <w:rPr>
          <w:rFonts w:hint="cs"/>
          <w:rtl/>
        </w:rPr>
        <w:t>שראלית, להרס הממשל הישראלי. העובדה שצחי הנגבי לפניו והוא עכשיו יימצאו על-פי דוח מבקר המדינה בעצם נאשמים בדברים - -</w:t>
      </w:r>
    </w:p>
    <w:p w14:paraId="1F99782A" w14:textId="77777777" w:rsidR="00000000" w:rsidRDefault="00953ED2">
      <w:pPr>
        <w:pStyle w:val="a0"/>
        <w:rPr>
          <w:rFonts w:hint="cs"/>
          <w:rtl/>
        </w:rPr>
      </w:pPr>
    </w:p>
    <w:p w14:paraId="5DA3B41B" w14:textId="77777777" w:rsidR="00000000" w:rsidRDefault="00953ED2">
      <w:pPr>
        <w:pStyle w:val="af0"/>
        <w:rPr>
          <w:rtl/>
        </w:rPr>
      </w:pPr>
      <w:r>
        <w:rPr>
          <w:rFonts w:hint="eastAsia"/>
          <w:rtl/>
        </w:rPr>
        <w:t>חיים</w:t>
      </w:r>
      <w:r>
        <w:rPr>
          <w:rtl/>
        </w:rPr>
        <w:t xml:space="preserve"> כץ (הליכוד):</w:t>
      </w:r>
    </w:p>
    <w:p w14:paraId="6C414945" w14:textId="77777777" w:rsidR="00000000" w:rsidRDefault="00953ED2">
      <w:pPr>
        <w:pStyle w:val="a0"/>
        <w:rPr>
          <w:rFonts w:hint="cs"/>
          <w:rtl/>
        </w:rPr>
      </w:pPr>
    </w:p>
    <w:p w14:paraId="1FA4D7A0" w14:textId="77777777" w:rsidR="00000000" w:rsidRDefault="00953ED2">
      <w:pPr>
        <w:pStyle w:val="a0"/>
        <w:rPr>
          <w:rFonts w:hint="cs"/>
          <w:rtl/>
        </w:rPr>
      </w:pPr>
      <w:r>
        <w:rPr>
          <w:rFonts w:hint="cs"/>
          <w:rtl/>
        </w:rPr>
        <w:t xml:space="preserve">הוא כבר ביקר את ההסתדרות? תאמין לי, מה שיש בהסתדרות אין בכל הפוליטיקה. </w:t>
      </w:r>
    </w:p>
    <w:p w14:paraId="11F0DCD6" w14:textId="77777777" w:rsidR="00000000" w:rsidRDefault="00953ED2">
      <w:pPr>
        <w:pStyle w:val="a0"/>
        <w:rPr>
          <w:rFonts w:hint="cs"/>
          <w:rtl/>
        </w:rPr>
      </w:pPr>
    </w:p>
    <w:p w14:paraId="6054AAB3" w14:textId="77777777" w:rsidR="00000000" w:rsidRDefault="00953ED2">
      <w:pPr>
        <w:pStyle w:val="-"/>
        <w:rPr>
          <w:rtl/>
        </w:rPr>
      </w:pPr>
      <w:bookmarkStart w:id="384" w:name="FS000000459T18_05_2005_16_26_22C"/>
      <w:bookmarkEnd w:id="384"/>
      <w:r>
        <w:rPr>
          <w:rFonts w:hint="eastAsia"/>
          <w:rtl/>
        </w:rPr>
        <w:t>אברהם</w:t>
      </w:r>
      <w:r>
        <w:rPr>
          <w:rtl/>
        </w:rPr>
        <w:t xml:space="preserve"> בייגה שוחט (העבודה-מימד):</w:t>
      </w:r>
    </w:p>
    <w:p w14:paraId="2B256E45" w14:textId="77777777" w:rsidR="00000000" w:rsidRDefault="00953ED2">
      <w:pPr>
        <w:pStyle w:val="a0"/>
        <w:rPr>
          <w:rFonts w:hint="cs"/>
          <w:rtl/>
        </w:rPr>
      </w:pPr>
    </w:p>
    <w:p w14:paraId="56040D5B" w14:textId="77777777" w:rsidR="00000000" w:rsidRDefault="00953ED2">
      <w:pPr>
        <w:pStyle w:val="a0"/>
        <w:rPr>
          <w:rFonts w:hint="cs"/>
          <w:rtl/>
        </w:rPr>
      </w:pPr>
      <w:r>
        <w:rPr>
          <w:rFonts w:hint="cs"/>
          <w:rtl/>
        </w:rPr>
        <w:t>- - ואחראים להב</w:t>
      </w:r>
      <w:r>
        <w:rPr>
          <w:rFonts w:hint="cs"/>
          <w:rtl/>
        </w:rPr>
        <w:t>אתה של מדינת ישראל למצב שאנשים לא ירצו לחיות בה, ירגישו שזה לא ביתם, לא יאמינו למלה אחת של הממשלה, לא יאמינו לשום דבר שיכול לתת תחושה שזאת ארץ שצריך לחיות בה. אני מאוד מקווה שהמשטרה תחקור את הדבר עד הסוף, אני מאוד מקווה שהיועץ המשפטי יעביר את הדבר לחקירתה,</w:t>
      </w:r>
      <w:r>
        <w:rPr>
          <w:rFonts w:hint="cs"/>
          <w:rtl/>
        </w:rPr>
        <w:t xml:space="preserve"> שכן מי שקורא את הדוח לגבי שר החקלאות מבין איזה אסון נפל עלינו והיכן אנחנו נמצאים. תודה רבה. </w:t>
      </w:r>
    </w:p>
    <w:p w14:paraId="7481300D" w14:textId="77777777" w:rsidR="00000000" w:rsidRDefault="00953ED2">
      <w:pPr>
        <w:pStyle w:val="a0"/>
        <w:rPr>
          <w:rFonts w:hint="cs"/>
          <w:rtl/>
        </w:rPr>
      </w:pPr>
    </w:p>
    <w:p w14:paraId="1B1D5451"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4F3868FD" w14:textId="77777777" w:rsidR="00000000" w:rsidRDefault="00953ED2">
      <w:pPr>
        <w:pStyle w:val="a0"/>
        <w:rPr>
          <w:rFonts w:hint="cs"/>
          <w:rtl/>
        </w:rPr>
      </w:pPr>
    </w:p>
    <w:p w14:paraId="42208947" w14:textId="77777777" w:rsidR="00000000" w:rsidRDefault="00953ED2">
      <w:pPr>
        <w:pStyle w:val="a0"/>
        <w:rPr>
          <w:rFonts w:hint="cs"/>
          <w:rtl/>
        </w:rPr>
      </w:pPr>
      <w:r>
        <w:rPr>
          <w:rFonts w:hint="cs"/>
          <w:rtl/>
        </w:rPr>
        <w:t xml:space="preserve">תודה רבה לחבר הכנסת שוחט. חברת הכנסת גילה פינקלשטיין, ואחריה יחתום את רשימת הדוברים חבר הכנסת חיים כץ. חברת הכנסת פינקלשטיין, בבקשה. </w:t>
      </w:r>
    </w:p>
    <w:p w14:paraId="753F3AB0" w14:textId="77777777" w:rsidR="00000000" w:rsidRDefault="00953ED2">
      <w:pPr>
        <w:pStyle w:val="a0"/>
        <w:rPr>
          <w:rFonts w:hint="cs"/>
          <w:rtl/>
        </w:rPr>
      </w:pPr>
    </w:p>
    <w:p w14:paraId="15BB603C" w14:textId="77777777" w:rsidR="00000000" w:rsidRDefault="00953ED2">
      <w:pPr>
        <w:pStyle w:val="a"/>
        <w:rPr>
          <w:rtl/>
        </w:rPr>
      </w:pPr>
      <w:bookmarkStart w:id="385" w:name="FS000001059T18_05_2005_16_28_06"/>
      <w:bookmarkStart w:id="386" w:name="_Toc118183659"/>
      <w:bookmarkEnd w:id="385"/>
      <w:r>
        <w:rPr>
          <w:rFonts w:hint="eastAsia"/>
          <w:rtl/>
        </w:rPr>
        <w:t>גילה</w:t>
      </w:r>
      <w:r>
        <w:rPr>
          <w:rtl/>
        </w:rPr>
        <w:t xml:space="preserve"> פינקלשטיין (מפד"ל):</w:t>
      </w:r>
      <w:bookmarkEnd w:id="386"/>
    </w:p>
    <w:p w14:paraId="50679FA8" w14:textId="77777777" w:rsidR="00000000" w:rsidRDefault="00953ED2">
      <w:pPr>
        <w:pStyle w:val="a0"/>
        <w:rPr>
          <w:rFonts w:hint="cs"/>
          <w:rtl/>
        </w:rPr>
      </w:pPr>
    </w:p>
    <w:p w14:paraId="3264E346" w14:textId="77777777" w:rsidR="00000000" w:rsidRDefault="00953ED2">
      <w:pPr>
        <w:pStyle w:val="a0"/>
        <w:rPr>
          <w:rFonts w:hint="cs"/>
          <w:rtl/>
        </w:rPr>
      </w:pPr>
      <w:r>
        <w:rPr>
          <w:rFonts w:hint="cs"/>
          <w:rtl/>
        </w:rPr>
        <w:t xml:space="preserve">אדוני היושב-ראש, כנסת נכבדה, רק לפני שבוע התפרסם דוח מבקר המדינה, דוח שחשף התנהלות מחפירה של מי שאמורים לנהל את מדינת ישראל. מה שמדהים אותי כחברת הכנסת הוא, שאותם מקבלי החלטות שנגדם יוצא הדוח בצורה כה חריפה על התנהלותם הלא-תקינה, </w:t>
      </w:r>
      <w:r>
        <w:rPr>
          <w:rFonts w:hint="cs"/>
          <w:rtl/>
        </w:rPr>
        <w:t xml:space="preserve">הם אלה שמחליטים על מהלכים היסטוריים מרחיקי לכת ובלתי הפיכים. הם אלה שמנחיתים עלינו החלטות קשות ביותר של ויתור על חבלי ארץ, החלטות קובעות ומשמעותיות. ואני, כמי שנאמנה לארץ-ישראל, תוהה אם בכלל יכול לקום דור מני דורות רבים של העם היהודי ולהחליט על מסירת חבלי </w:t>
      </w:r>
      <w:r>
        <w:rPr>
          <w:rFonts w:hint="cs"/>
          <w:rtl/>
        </w:rPr>
        <w:t xml:space="preserve">ארץ, חבלי ארץ ששייכים לעם היהודי לדורותיו. האם נציגי הדור הזה, אותם מקבלי ההחלטות שנחשפו בדוח מבקר המדינה, האם הם יכולים ורשאים להחליט החלטות כאלה? בזכות מה? </w:t>
      </w:r>
    </w:p>
    <w:p w14:paraId="636FB5D7" w14:textId="77777777" w:rsidR="00000000" w:rsidRDefault="00953ED2">
      <w:pPr>
        <w:pStyle w:val="a0"/>
        <w:rPr>
          <w:rFonts w:hint="cs"/>
          <w:rtl/>
        </w:rPr>
      </w:pPr>
    </w:p>
    <w:p w14:paraId="4F9FE8E6" w14:textId="77777777" w:rsidR="00000000" w:rsidRDefault="00953ED2">
      <w:pPr>
        <w:pStyle w:val="a0"/>
        <w:rPr>
          <w:rFonts w:hint="cs"/>
          <w:rtl/>
        </w:rPr>
      </w:pPr>
      <w:r>
        <w:rPr>
          <w:rFonts w:hint="cs"/>
          <w:rtl/>
        </w:rPr>
        <w:t>מילא היה מדובר באנשים משכמם ומעלה, מעין דור נפילים. אם כך היה הדבר הייתי ממלאה פי מים ושותקת לנו</w:t>
      </w:r>
      <w:r>
        <w:rPr>
          <w:rFonts w:hint="cs"/>
          <w:rtl/>
        </w:rPr>
        <w:t xml:space="preserve">כח גדלותם. אך כולנו יודעים שאין הדבר כך. בראש המדינה כיום ניצבים אנשים שמתנהלות נגדם חקירות משטרה, אנשים שחשודים בפלילים, במעילות, בהפרת אמונים. ואלה האנשים שרוצים לעשות היסטוריה </w:t>
      </w:r>
      <w:r>
        <w:rPr>
          <w:rtl/>
        </w:rPr>
        <w:t>–</w:t>
      </w:r>
      <w:r>
        <w:rPr>
          <w:rFonts w:hint="cs"/>
          <w:rtl/>
        </w:rPr>
        <w:t xml:space="preserve"> כלשונם, כמובן. </w:t>
      </w:r>
    </w:p>
    <w:p w14:paraId="44B699B2" w14:textId="77777777" w:rsidR="00000000" w:rsidRDefault="00953ED2">
      <w:pPr>
        <w:pStyle w:val="a0"/>
        <w:rPr>
          <w:rFonts w:hint="cs"/>
          <w:rtl/>
        </w:rPr>
      </w:pPr>
    </w:p>
    <w:p w14:paraId="2C3308D9" w14:textId="77777777" w:rsidR="00000000" w:rsidRDefault="00953ED2">
      <w:pPr>
        <w:pStyle w:val="a0"/>
        <w:rPr>
          <w:rFonts w:hint="cs"/>
          <w:rtl/>
        </w:rPr>
      </w:pPr>
      <w:r>
        <w:rPr>
          <w:rFonts w:hint="cs"/>
          <w:rtl/>
        </w:rPr>
        <w:t>רבותי חברי הכנסת, הנה מעט דוגמאות לגדלות של מנהיגי הדור, כ</w:t>
      </w:r>
      <w:r>
        <w:rPr>
          <w:rFonts w:hint="cs"/>
          <w:rtl/>
        </w:rPr>
        <w:t xml:space="preserve">פי שאנחנו קוראים בדוח המבקר: בדוח נמצאו ליקויים </w:t>
      </w:r>
      <w:r>
        <w:rPr>
          <w:rtl/>
        </w:rPr>
        <w:t>–</w:t>
      </w:r>
      <w:r>
        <w:rPr>
          <w:rFonts w:hint="cs"/>
          <w:rtl/>
        </w:rPr>
        <w:t xml:space="preserve"> חלקם חמורים ביותר </w:t>
      </w:r>
      <w:r>
        <w:rPr>
          <w:rtl/>
        </w:rPr>
        <w:t>–</w:t>
      </w:r>
      <w:r>
        <w:rPr>
          <w:rFonts w:hint="cs"/>
          <w:rtl/>
        </w:rPr>
        <w:t xml:space="preserve"> כמעט בכל תחום ובכל משרדי הממשלה, ומעל הכול מרחפת עננה של בלגן, מהומה, איש הישר בעיניו יעשה. שרים העומדים בראש משרדים חשובים ממנים מקורבים פוליטיים בלי בושה. </w:t>
      </w:r>
    </w:p>
    <w:p w14:paraId="3CE735BD" w14:textId="77777777" w:rsidR="00000000" w:rsidRDefault="00953ED2">
      <w:pPr>
        <w:pStyle w:val="a0"/>
        <w:rPr>
          <w:rFonts w:hint="cs"/>
          <w:rtl/>
        </w:rPr>
      </w:pPr>
    </w:p>
    <w:p w14:paraId="0D056363" w14:textId="77777777" w:rsidR="00000000" w:rsidRDefault="00953ED2">
      <w:pPr>
        <w:pStyle w:val="a0"/>
        <w:rPr>
          <w:rFonts w:hint="cs"/>
          <w:rtl/>
        </w:rPr>
      </w:pPr>
      <w:r>
        <w:rPr>
          <w:rFonts w:hint="cs"/>
          <w:rtl/>
        </w:rPr>
        <w:t>אחר כך העובדים החדשים הללו,</w:t>
      </w:r>
      <w:r>
        <w:rPr>
          <w:rFonts w:hint="cs"/>
          <w:rtl/>
        </w:rPr>
        <w:t xml:space="preserve"> מקורבי השררה, עושים ככל העולה על רוחם, באים מתי שרוצים, הולכים מתי שרוצים, עובדים או לא </w:t>
      </w:r>
      <w:r>
        <w:rPr>
          <w:rtl/>
        </w:rPr>
        <w:t>–</w:t>
      </w:r>
      <w:r>
        <w:rPr>
          <w:rFonts w:hint="cs"/>
          <w:rtl/>
        </w:rPr>
        <w:t xml:space="preserve"> לא משנה. אף אחד לא בודק, אף אחד לא מפקח, והכול כמובן, אדוני היושב-ראש, על חשבון הציבור. ואם לא די בכך, העובדים הללו </w:t>
      </w:r>
      <w:r>
        <w:rPr>
          <w:rtl/>
        </w:rPr>
        <w:t>–</w:t>
      </w:r>
      <w:r>
        <w:rPr>
          <w:rFonts w:hint="cs"/>
          <w:rtl/>
        </w:rPr>
        <w:t xml:space="preserve"> עוזרים או יועצים </w:t>
      </w:r>
      <w:r>
        <w:rPr>
          <w:rtl/>
        </w:rPr>
        <w:t>–</w:t>
      </w:r>
      <w:r>
        <w:rPr>
          <w:rFonts w:hint="cs"/>
          <w:rtl/>
        </w:rPr>
        <w:t xml:space="preserve"> עובדים במשרות אמון, ומה לא -</w:t>
      </w:r>
      <w:r>
        <w:rPr>
          <w:rFonts w:hint="cs"/>
          <w:rtl/>
        </w:rPr>
        <w:t xml:space="preserve"> גם מתערבים בענייניהם של המשרדים, מה שאסור להם על-פי החוק. פשוט שערורייה ותו לא.</w:t>
      </w:r>
    </w:p>
    <w:p w14:paraId="22C28AA2" w14:textId="77777777" w:rsidR="00000000" w:rsidRDefault="00953ED2">
      <w:pPr>
        <w:pStyle w:val="a0"/>
        <w:rPr>
          <w:rFonts w:hint="cs"/>
          <w:rtl/>
        </w:rPr>
      </w:pPr>
    </w:p>
    <w:p w14:paraId="1C4D2F23" w14:textId="77777777" w:rsidR="00000000" w:rsidRDefault="00953ED2">
      <w:pPr>
        <w:pStyle w:val="a0"/>
        <w:rPr>
          <w:rFonts w:hint="cs"/>
          <w:rtl/>
        </w:rPr>
      </w:pPr>
      <w:r>
        <w:rPr>
          <w:rFonts w:hint="cs"/>
          <w:rtl/>
        </w:rPr>
        <w:t>אך זה לא הכול. לצערי, הזמן קצר מלהזכיר את כל הרעות החולות שמוזכרות בדוח. אני אנסה להזכיר את הליקויים שמפריעים לי במיוחד כאשה, אזרחית במדינת ישראל. התופעה שמדאיגה אותי כאשה, כ</w:t>
      </w:r>
      <w:r>
        <w:rPr>
          <w:rFonts w:hint="cs"/>
          <w:rtl/>
        </w:rPr>
        <w:t xml:space="preserve">מי שמשתתפת, חברה, בוועדה למעמד האשה, היא התופעה התמוהה והחוזרת על עצמה של אי-מתן הגנה לנשים מוכות על-ידי משטרת ישראל. רבות מהנשים המוכות נותרות חשופות בשטח, ולמשטרה אין כוח-אדם וזמן כדי להגן עליהן. </w:t>
      </w:r>
    </w:p>
    <w:p w14:paraId="581613BA" w14:textId="77777777" w:rsidR="00000000" w:rsidRDefault="00953ED2">
      <w:pPr>
        <w:pStyle w:val="a0"/>
        <w:rPr>
          <w:rFonts w:hint="cs"/>
          <w:rtl/>
        </w:rPr>
      </w:pPr>
    </w:p>
    <w:p w14:paraId="61FFA162"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26DF0C23" w14:textId="77777777" w:rsidR="00000000" w:rsidRDefault="00953ED2">
      <w:pPr>
        <w:pStyle w:val="a0"/>
        <w:rPr>
          <w:rFonts w:hint="cs"/>
          <w:rtl/>
        </w:rPr>
      </w:pPr>
    </w:p>
    <w:p w14:paraId="55E164E5" w14:textId="77777777" w:rsidR="00000000" w:rsidRDefault="00953ED2">
      <w:pPr>
        <w:pStyle w:val="a0"/>
        <w:rPr>
          <w:rFonts w:hint="cs"/>
          <w:rtl/>
        </w:rPr>
      </w:pPr>
      <w:r>
        <w:rPr>
          <w:rFonts w:hint="cs"/>
          <w:rtl/>
        </w:rPr>
        <w:t xml:space="preserve">כן. </w:t>
      </w:r>
    </w:p>
    <w:p w14:paraId="42E87849" w14:textId="77777777" w:rsidR="00000000" w:rsidRDefault="00953ED2">
      <w:pPr>
        <w:pStyle w:val="a0"/>
        <w:rPr>
          <w:rFonts w:hint="cs"/>
          <w:rtl/>
        </w:rPr>
      </w:pPr>
    </w:p>
    <w:p w14:paraId="6B5B7337" w14:textId="77777777" w:rsidR="00000000" w:rsidRDefault="00953ED2">
      <w:pPr>
        <w:pStyle w:val="af0"/>
        <w:rPr>
          <w:rtl/>
        </w:rPr>
      </w:pPr>
      <w:r>
        <w:rPr>
          <w:rFonts w:hint="eastAsia"/>
          <w:rtl/>
        </w:rPr>
        <w:t>אילן</w:t>
      </w:r>
      <w:r>
        <w:rPr>
          <w:rtl/>
        </w:rPr>
        <w:t xml:space="preserve"> שלגי (שינוי):</w:t>
      </w:r>
    </w:p>
    <w:p w14:paraId="2E5FF7FF" w14:textId="77777777" w:rsidR="00000000" w:rsidRDefault="00953ED2">
      <w:pPr>
        <w:pStyle w:val="a0"/>
        <w:rPr>
          <w:rFonts w:hint="cs"/>
          <w:rtl/>
        </w:rPr>
      </w:pPr>
    </w:p>
    <w:p w14:paraId="32B9C495" w14:textId="77777777" w:rsidR="00000000" w:rsidRDefault="00953ED2">
      <w:pPr>
        <w:pStyle w:val="a0"/>
        <w:rPr>
          <w:rFonts w:hint="cs"/>
          <w:rtl/>
        </w:rPr>
      </w:pPr>
      <w:r>
        <w:rPr>
          <w:rFonts w:hint="cs"/>
          <w:rtl/>
        </w:rPr>
        <w:t xml:space="preserve">- - </w:t>
      </w:r>
      <w:r>
        <w:rPr>
          <w:rFonts w:hint="cs"/>
          <w:rtl/>
        </w:rPr>
        <w:t>-</w:t>
      </w:r>
    </w:p>
    <w:p w14:paraId="1BB764E5" w14:textId="77777777" w:rsidR="00000000" w:rsidRDefault="00953ED2">
      <w:pPr>
        <w:pStyle w:val="a0"/>
        <w:rPr>
          <w:rFonts w:hint="cs"/>
          <w:rtl/>
        </w:rPr>
      </w:pPr>
    </w:p>
    <w:p w14:paraId="65A653B8" w14:textId="77777777" w:rsidR="00000000" w:rsidRDefault="00953ED2">
      <w:pPr>
        <w:pStyle w:val="af0"/>
        <w:rPr>
          <w:rtl/>
        </w:rPr>
      </w:pPr>
      <w:r>
        <w:rPr>
          <w:rFonts w:hint="eastAsia"/>
          <w:rtl/>
        </w:rPr>
        <w:t>קולט</w:t>
      </w:r>
      <w:r>
        <w:rPr>
          <w:rtl/>
        </w:rPr>
        <w:t xml:space="preserve"> אביטל (העבודה-מימד):</w:t>
      </w:r>
    </w:p>
    <w:p w14:paraId="38E6B254" w14:textId="77777777" w:rsidR="00000000" w:rsidRDefault="00953ED2">
      <w:pPr>
        <w:pStyle w:val="a0"/>
        <w:rPr>
          <w:rFonts w:hint="cs"/>
          <w:rtl/>
        </w:rPr>
      </w:pPr>
    </w:p>
    <w:p w14:paraId="05541D5B" w14:textId="77777777" w:rsidR="00000000" w:rsidRDefault="00953ED2">
      <w:pPr>
        <w:pStyle w:val="a0"/>
        <w:rPr>
          <w:rFonts w:hint="cs"/>
          <w:rtl/>
        </w:rPr>
      </w:pPr>
      <w:r>
        <w:rPr>
          <w:rFonts w:hint="cs"/>
          <w:rtl/>
        </w:rPr>
        <w:t>- - -</w:t>
      </w:r>
    </w:p>
    <w:p w14:paraId="06F6E190" w14:textId="77777777" w:rsidR="00000000" w:rsidRDefault="00953ED2">
      <w:pPr>
        <w:pStyle w:val="a0"/>
        <w:rPr>
          <w:rFonts w:hint="cs"/>
          <w:rtl/>
        </w:rPr>
      </w:pPr>
    </w:p>
    <w:p w14:paraId="4837F8F3" w14:textId="77777777" w:rsidR="00000000" w:rsidRDefault="00953ED2">
      <w:pPr>
        <w:pStyle w:val="-"/>
        <w:rPr>
          <w:rtl/>
        </w:rPr>
      </w:pPr>
      <w:bookmarkStart w:id="387" w:name="FS000001059T18_05_2005_16_42_39C"/>
      <w:bookmarkEnd w:id="387"/>
      <w:r>
        <w:rPr>
          <w:rFonts w:hint="eastAsia"/>
          <w:rtl/>
        </w:rPr>
        <w:t>גילה</w:t>
      </w:r>
      <w:r>
        <w:rPr>
          <w:rtl/>
        </w:rPr>
        <w:t xml:space="preserve"> פינקלשטיין (מפד"ל):</w:t>
      </w:r>
    </w:p>
    <w:p w14:paraId="26565F7D" w14:textId="77777777" w:rsidR="00000000" w:rsidRDefault="00953ED2">
      <w:pPr>
        <w:pStyle w:val="a0"/>
        <w:rPr>
          <w:rFonts w:hint="cs"/>
          <w:rtl/>
        </w:rPr>
      </w:pPr>
    </w:p>
    <w:p w14:paraId="5A9A16C0" w14:textId="77777777" w:rsidR="00000000" w:rsidRDefault="00953ED2">
      <w:pPr>
        <w:pStyle w:val="a0"/>
        <w:rPr>
          <w:rFonts w:hint="cs"/>
          <w:rtl/>
        </w:rPr>
      </w:pPr>
      <w:r>
        <w:rPr>
          <w:rFonts w:hint="cs"/>
          <w:rtl/>
        </w:rPr>
        <w:t xml:space="preserve">יותר מכך: אנשים שהוצא נגדם צו הגנה, אותם גברים שצריכים להיות מורחקים מהנשים, בקלות מפירים את הצו וחיי הנשים בסכנה מתמדת. והגרוע מכול: יש אנשים כאלה שמחזיקים כלי נשק. </w:t>
      </w:r>
    </w:p>
    <w:p w14:paraId="6467A382" w14:textId="77777777" w:rsidR="00000000" w:rsidRDefault="00953ED2">
      <w:pPr>
        <w:pStyle w:val="a0"/>
        <w:rPr>
          <w:rFonts w:hint="cs"/>
          <w:rtl/>
        </w:rPr>
      </w:pPr>
    </w:p>
    <w:p w14:paraId="76F8914F"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8EB70CC" w14:textId="77777777" w:rsidR="00000000" w:rsidRDefault="00953ED2">
      <w:pPr>
        <w:pStyle w:val="a0"/>
        <w:rPr>
          <w:rFonts w:hint="cs"/>
          <w:rtl/>
        </w:rPr>
      </w:pPr>
    </w:p>
    <w:p w14:paraId="3B530792" w14:textId="77777777" w:rsidR="00000000" w:rsidRDefault="00953ED2">
      <w:pPr>
        <w:pStyle w:val="a0"/>
        <w:rPr>
          <w:rFonts w:hint="cs"/>
          <w:rtl/>
        </w:rPr>
      </w:pPr>
      <w:r>
        <w:rPr>
          <w:rFonts w:hint="cs"/>
          <w:rtl/>
        </w:rPr>
        <w:t xml:space="preserve">תודה רבה. </w:t>
      </w:r>
    </w:p>
    <w:p w14:paraId="7B562E1F" w14:textId="77777777" w:rsidR="00000000" w:rsidRDefault="00953ED2">
      <w:pPr>
        <w:pStyle w:val="a0"/>
        <w:rPr>
          <w:rFonts w:hint="cs"/>
          <w:rtl/>
        </w:rPr>
      </w:pPr>
    </w:p>
    <w:p w14:paraId="34346368" w14:textId="77777777" w:rsidR="00000000" w:rsidRDefault="00953ED2">
      <w:pPr>
        <w:pStyle w:val="-"/>
        <w:rPr>
          <w:rtl/>
        </w:rPr>
      </w:pPr>
      <w:bookmarkStart w:id="388" w:name="FS000001059T18_05_2005_16_43_53C"/>
      <w:bookmarkEnd w:id="388"/>
      <w:r>
        <w:rPr>
          <w:rFonts w:hint="eastAsia"/>
          <w:rtl/>
        </w:rPr>
        <w:t>גילה</w:t>
      </w:r>
      <w:r>
        <w:rPr>
          <w:rtl/>
        </w:rPr>
        <w:t xml:space="preserve"> פינקלשטיין (מפד"ל):</w:t>
      </w:r>
    </w:p>
    <w:p w14:paraId="58D66844" w14:textId="77777777" w:rsidR="00000000" w:rsidRDefault="00953ED2">
      <w:pPr>
        <w:pStyle w:val="a0"/>
        <w:rPr>
          <w:rFonts w:hint="cs"/>
          <w:rtl/>
        </w:rPr>
      </w:pPr>
    </w:p>
    <w:p w14:paraId="346AF097" w14:textId="77777777" w:rsidR="00000000" w:rsidRDefault="00953ED2">
      <w:pPr>
        <w:pStyle w:val="a0"/>
        <w:rPr>
          <w:rFonts w:hint="cs"/>
          <w:rtl/>
        </w:rPr>
      </w:pPr>
      <w:r>
        <w:rPr>
          <w:rFonts w:hint="cs"/>
          <w:rtl/>
        </w:rPr>
        <w:t>הגנה - - - אני רק אסיים.</w:t>
      </w:r>
    </w:p>
    <w:p w14:paraId="059C9C50" w14:textId="77777777" w:rsidR="00000000" w:rsidRDefault="00953ED2">
      <w:pPr>
        <w:pStyle w:val="a0"/>
        <w:rPr>
          <w:rFonts w:hint="cs"/>
          <w:rtl/>
        </w:rPr>
      </w:pPr>
    </w:p>
    <w:p w14:paraId="6425592A" w14:textId="77777777" w:rsidR="00000000" w:rsidRDefault="00953ED2">
      <w:pPr>
        <w:pStyle w:val="af1"/>
        <w:rPr>
          <w:rtl/>
        </w:rPr>
      </w:pPr>
      <w:r>
        <w:rPr>
          <w:rFonts w:hint="eastAsia"/>
          <w:rtl/>
        </w:rPr>
        <w:t>היו</w:t>
      </w:r>
      <w:r>
        <w:rPr>
          <w:rtl/>
        </w:rPr>
        <w:t>"ר עבד-אלמאלכ דהאמשה:</w:t>
      </w:r>
    </w:p>
    <w:p w14:paraId="07DA91A1" w14:textId="77777777" w:rsidR="00000000" w:rsidRDefault="00953ED2">
      <w:pPr>
        <w:pStyle w:val="a0"/>
        <w:rPr>
          <w:rFonts w:hint="cs"/>
          <w:rtl/>
        </w:rPr>
      </w:pPr>
    </w:p>
    <w:p w14:paraId="67117A25" w14:textId="77777777" w:rsidR="00000000" w:rsidRDefault="00953ED2">
      <w:pPr>
        <w:pStyle w:val="a0"/>
        <w:rPr>
          <w:rFonts w:hint="cs"/>
          <w:rtl/>
        </w:rPr>
      </w:pPr>
      <w:r>
        <w:rPr>
          <w:rFonts w:hint="cs"/>
          <w:rtl/>
        </w:rPr>
        <w:t xml:space="preserve">גברתי - כן, אולי במשפט אחד. </w:t>
      </w:r>
    </w:p>
    <w:p w14:paraId="2487C12C" w14:textId="77777777" w:rsidR="00000000" w:rsidRDefault="00953ED2">
      <w:pPr>
        <w:pStyle w:val="a0"/>
        <w:rPr>
          <w:rFonts w:hint="cs"/>
          <w:rtl/>
        </w:rPr>
      </w:pPr>
    </w:p>
    <w:p w14:paraId="070A85C3" w14:textId="77777777" w:rsidR="00000000" w:rsidRDefault="00953ED2">
      <w:pPr>
        <w:pStyle w:val="-"/>
        <w:rPr>
          <w:rtl/>
        </w:rPr>
      </w:pPr>
      <w:bookmarkStart w:id="389" w:name="FS000001059T18_05_2005_16_44_10C"/>
      <w:bookmarkEnd w:id="389"/>
      <w:r>
        <w:rPr>
          <w:rFonts w:hint="eastAsia"/>
          <w:rtl/>
        </w:rPr>
        <w:t>גילה</w:t>
      </w:r>
      <w:r>
        <w:rPr>
          <w:rtl/>
        </w:rPr>
        <w:t xml:space="preserve"> פינקלשטיין (מפד"ל):</w:t>
      </w:r>
    </w:p>
    <w:p w14:paraId="39BA35F9" w14:textId="77777777" w:rsidR="00000000" w:rsidRDefault="00953ED2">
      <w:pPr>
        <w:pStyle w:val="a0"/>
        <w:rPr>
          <w:rFonts w:hint="cs"/>
          <w:rtl/>
        </w:rPr>
      </w:pPr>
    </w:p>
    <w:p w14:paraId="37B56AC6" w14:textId="77777777" w:rsidR="00000000" w:rsidRDefault="00953ED2">
      <w:pPr>
        <w:pStyle w:val="a0"/>
        <w:rPr>
          <w:rFonts w:hint="cs"/>
          <w:rtl/>
        </w:rPr>
      </w:pPr>
      <w:r>
        <w:rPr>
          <w:rFonts w:hint="cs"/>
          <w:rtl/>
        </w:rPr>
        <w:t>הגנה על נשים אזרחיות המדינה כנראה איננה עומדת לנגד עיניו של השר הממונה. הוא מעדיף להתעסק בדבר חשוב יותר: גירו</w:t>
      </w:r>
      <w:r>
        <w:rPr>
          <w:rFonts w:hint="cs"/>
          <w:rtl/>
        </w:rPr>
        <w:t xml:space="preserve">ש יהודים מבתיהם ושקידה על פרטי הפרטים של המלאכה. </w:t>
      </w:r>
    </w:p>
    <w:p w14:paraId="45CDF530" w14:textId="77777777" w:rsidR="00000000" w:rsidRDefault="00953ED2">
      <w:pPr>
        <w:pStyle w:val="a0"/>
        <w:rPr>
          <w:rFonts w:hint="cs"/>
          <w:rtl/>
        </w:rPr>
      </w:pPr>
    </w:p>
    <w:p w14:paraId="09440251"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11982AB" w14:textId="77777777" w:rsidR="00000000" w:rsidRDefault="00953ED2">
      <w:pPr>
        <w:pStyle w:val="a0"/>
        <w:rPr>
          <w:rFonts w:hint="cs"/>
          <w:rtl/>
        </w:rPr>
      </w:pPr>
    </w:p>
    <w:p w14:paraId="1AB6982A" w14:textId="77777777" w:rsidR="00000000" w:rsidRDefault="00953ED2">
      <w:pPr>
        <w:pStyle w:val="a0"/>
        <w:rPr>
          <w:rFonts w:hint="cs"/>
          <w:rtl/>
        </w:rPr>
      </w:pPr>
      <w:r>
        <w:rPr>
          <w:rFonts w:hint="cs"/>
          <w:rtl/>
        </w:rPr>
        <w:t xml:space="preserve">יופי. סיימת טוב. תודה רבה. </w:t>
      </w:r>
    </w:p>
    <w:p w14:paraId="69F84604" w14:textId="77777777" w:rsidR="00000000" w:rsidRDefault="00953ED2">
      <w:pPr>
        <w:pStyle w:val="a0"/>
        <w:rPr>
          <w:rFonts w:hint="cs"/>
          <w:rtl/>
        </w:rPr>
      </w:pPr>
    </w:p>
    <w:p w14:paraId="74A30195" w14:textId="77777777" w:rsidR="00000000" w:rsidRDefault="00953ED2">
      <w:pPr>
        <w:pStyle w:val="-"/>
        <w:rPr>
          <w:rtl/>
        </w:rPr>
      </w:pPr>
      <w:bookmarkStart w:id="390" w:name="FS000001059T18_05_2005_16_45_14C"/>
      <w:bookmarkEnd w:id="390"/>
      <w:r>
        <w:rPr>
          <w:rFonts w:hint="eastAsia"/>
          <w:rtl/>
        </w:rPr>
        <w:t>גילה</w:t>
      </w:r>
      <w:r>
        <w:rPr>
          <w:rtl/>
        </w:rPr>
        <w:t xml:space="preserve"> פינקלשטיין (מפד"ל):</w:t>
      </w:r>
    </w:p>
    <w:p w14:paraId="2C80B42E" w14:textId="77777777" w:rsidR="00000000" w:rsidRDefault="00953ED2">
      <w:pPr>
        <w:pStyle w:val="a0"/>
        <w:rPr>
          <w:rFonts w:hint="cs"/>
          <w:rtl/>
        </w:rPr>
      </w:pPr>
    </w:p>
    <w:p w14:paraId="608D16B6" w14:textId="77777777" w:rsidR="00000000" w:rsidRDefault="00953ED2">
      <w:pPr>
        <w:pStyle w:val="a0"/>
        <w:rPr>
          <w:rFonts w:hint="cs"/>
          <w:rtl/>
        </w:rPr>
      </w:pPr>
      <w:r>
        <w:rPr>
          <w:rFonts w:hint="cs"/>
          <w:rtl/>
        </w:rPr>
        <w:t>עוד רבים הליקויים - - -</w:t>
      </w:r>
    </w:p>
    <w:p w14:paraId="1FAD2155" w14:textId="77777777" w:rsidR="00000000" w:rsidRDefault="00953ED2">
      <w:pPr>
        <w:pStyle w:val="a0"/>
        <w:rPr>
          <w:rFonts w:hint="cs"/>
          <w:rtl/>
        </w:rPr>
      </w:pPr>
    </w:p>
    <w:p w14:paraId="4FE46BDB"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90A9052" w14:textId="77777777" w:rsidR="00000000" w:rsidRDefault="00953ED2">
      <w:pPr>
        <w:pStyle w:val="a0"/>
        <w:rPr>
          <w:rFonts w:hint="cs"/>
          <w:rtl/>
        </w:rPr>
      </w:pPr>
    </w:p>
    <w:p w14:paraId="754F5282" w14:textId="77777777" w:rsidR="00000000" w:rsidRDefault="00953ED2">
      <w:pPr>
        <w:pStyle w:val="a0"/>
        <w:rPr>
          <w:rFonts w:hint="cs"/>
          <w:rtl/>
        </w:rPr>
      </w:pPr>
      <w:r>
        <w:rPr>
          <w:rFonts w:hint="cs"/>
          <w:rtl/>
        </w:rPr>
        <w:t xml:space="preserve">תודה רבה. </w:t>
      </w:r>
    </w:p>
    <w:p w14:paraId="7F1D3252" w14:textId="77777777" w:rsidR="00000000" w:rsidRDefault="00953ED2">
      <w:pPr>
        <w:pStyle w:val="a0"/>
        <w:rPr>
          <w:rFonts w:hint="cs"/>
          <w:rtl/>
        </w:rPr>
      </w:pPr>
    </w:p>
    <w:p w14:paraId="1E205F9D" w14:textId="77777777" w:rsidR="00000000" w:rsidRDefault="00953ED2">
      <w:pPr>
        <w:pStyle w:val="-"/>
        <w:rPr>
          <w:rtl/>
        </w:rPr>
      </w:pPr>
      <w:bookmarkStart w:id="391" w:name="FS000001059T18_05_2005_16_45_26C"/>
      <w:bookmarkEnd w:id="391"/>
      <w:r>
        <w:rPr>
          <w:rFonts w:hint="eastAsia"/>
          <w:rtl/>
        </w:rPr>
        <w:t>גילה</w:t>
      </w:r>
      <w:r>
        <w:rPr>
          <w:rtl/>
        </w:rPr>
        <w:t xml:space="preserve"> פינקלשטיין (מפד"ל):</w:t>
      </w:r>
    </w:p>
    <w:p w14:paraId="5B00CC32" w14:textId="77777777" w:rsidR="00000000" w:rsidRDefault="00953ED2">
      <w:pPr>
        <w:pStyle w:val="a0"/>
        <w:rPr>
          <w:rFonts w:hint="cs"/>
          <w:rtl/>
        </w:rPr>
      </w:pPr>
    </w:p>
    <w:p w14:paraId="48A682EA" w14:textId="77777777" w:rsidR="00000000" w:rsidRDefault="00953ED2">
      <w:pPr>
        <w:pStyle w:val="a0"/>
        <w:rPr>
          <w:rFonts w:hint="cs"/>
          <w:rtl/>
        </w:rPr>
      </w:pPr>
      <w:r>
        <w:rPr>
          <w:rFonts w:hint="cs"/>
          <w:rtl/>
        </w:rPr>
        <w:t>אני ממליצה לחברי הכנסת לעשות הכול ע</w:t>
      </w:r>
      <w:r>
        <w:rPr>
          <w:rFonts w:hint="cs"/>
          <w:rtl/>
        </w:rPr>
        <w:t xml:space="preserve">ל מנת להעביר ממשלת זדון מן הארץ. תודה. </w:t>
      </w:r>
    </w:p>
    <w:p w14:paraId="36F9224D" w14:textId="77777777" w:rsidR="00000000" w:rsidRDefault="00953ED2">
      <w:pPr>
        <w:pStyle w:val="a0"/>
        <w:rPr>
          <w:rFonts w:hint="cs"/>
          <w:rtl/>
        </w:rPr>
      </w:pPr>
    </w:p>
    <w:p w14:paraId="0EA5AEE7" w14:textId="77777777" w:rsidR="00000000" w:rsidRDefault="00953ED2">
      <w:pPr>
        <w:pStyle w:val="af1"/>
        <w:rPr>
          <w:rtl/>
        </w:rPr>
      </w:pPr>
      <w:r>
        <w:rPr>
          <w:rFonts w:hint="eastAsia"/>
          <w:rtl/>
        </w:rPr>
        <w:t>היו</w:t>
      </w:r>
      <w:r>
        <w:rPr>
          <w:rtl/>
        </w:rPr>
        <w:t>"ר עבד-אלמאלכ דהאמשה:</w:t>
      </w:r>
    </w:p>
    <w:p w14:paraId="05339FF9" w14:textId="77777777" w:rsidR="00000000" w:rsidRDefault="00953ED2">
      <w:pPr>
        <w:pStyle w:val="a0"/>
        <w:rPr>
          <w:rFonts w:hint="cs"/>
          <w:rtl/>
        </w:rPr>
      </w:pPr>
    </w:p>
    <w:p w14:paraId="288CD4F2" w14:textId="77777777" w:rsidR="00000000" w:rsidRDefault="00953ED2">
      <w:pPr>
        <w:pStyle w:val="a0"/>
        <w:rPr>
          <w:rFonts w:hint="cs"/>
          <w:rtl/>
        </w:rPr>
      </w:pPr>
      <w:r>
        <w:rPr>
          <w:rFonts w:hint="cs"/>
          <w:rtl/>
        </w:rPr>
        <w:t xml:space="preserve">תודה לחברת הכנסת פינקלשטיין. אחרון הדוברים הוא חבר הכנסת חיים כץ. לאחר מכן, ככל הנראה לא תהיה תשובת שר. אנחנו נמשיך ונצביע מה לעשות הלאה בנושא הזה. בבקשה, חבר הכנסת חיים כץ. </w:t>
      </w:r>
    </w:p>
    <w:p w14:paraId="3DD21850" w14:textId="77777777" w:rsidR="00000000" w:rsidRDefault="00953ED2">
      <w:pPr>
        <w:pStyle w:val="a0"/>
        <w:rPr>
          <w:rFonts w:hint="cs"/>
          <w:rtl/>
        </w:rPr>
      </w:pPr>
    </w:p>
    <w:p w14:paraId="3FFB8B15" w14:textId="77777777" w:rsidR="00000000" w:rsidRDefault="00953ED2">
      <w:pPr>
        <w:pStyle w:val="a"/>
        <w:rPr>
          <w:rtl/>
        </w:rPr>
      </w:pPr>
      <w:bookmarkStart w:id="392" w:name="FS000000556T18_05_2005_16_46_53"/>
      <w:bookmarkStart w:id="393" w:name="_Toc118183660"/>
      <w:bookmarkEnd w:id="392"/>
      <w:r>
        <w:rPr>
          <w:rFonts w:hint="eastAsia"/>
          <w:rtl/>
        </w:rPr>
        <w:t>חיים</w:t>
      </w:r>
      <w:r>
        <w:rPr>
          <w:rtl/>
        </w:rPr>
        <w:t xml:space="preserve"> כץ (הליכ</w:t>
      </w:r>
      <w:r>
        <w:rPr>
          <w:rtl/>
        </w:rPr>
        <w:t>וד):</w:t>
      </w:r>
      <w:bookmarkEnd w:id="393"/>
    </w:p>
    <w:p w14:paraId="30136C30" w14:textId="77777777" w:rsidR="00000000" w:rsidRDefault="00953ED2">
      <w:pPr>
        <w:pStyle w:val="a0"/>
        <w:rPr>
          <w:rFonts w:hint="cs"/>
          <w:rtl/>
        </w:rPr>
      </w:pPr>
    </w:p>
    <w:p w14:paraId="742A32D1" w14:textId="77777777" w:rsidR="00000000" w:rsidRDefault="00953ED2">
      <w:pPr>
        <w:pStyle w:val="a0"/>
        <w:rPr>
          <w:rFonts w:hint="cs"/>
          <w:rtl/>
        </w:rPr>
      </w:pPr>
      <w:r>
        <w:rPr>
          <w:rFonts w:hint="cs"/>
          <w:rtl/>
        </w:rPr>
        <w:t xml:space="preserve">אדוני היושב-ראש, חברי הכנסת, שמעתי בקשב רב וראיתי את החיוכים. שמעתי את בייגה שוחט ושמעתי את חברי איציק כהן. תשמע, במשרד החקלאות עדיין לא הספיקו לנקות מקצת מקצת של מפלגת העבודה. עד שאנחנו נלמד את מה שאתם עשיתם, יעברו עוד שנות דור. אני אחרי שבעה </w:t>
      </w:r>
      <w:r>
        <w:rPr>
          <w:rtl/>
        </w:rPr>
        <w:t>–</w:t>
      </w:r>
      <w:r>
        <w:rPr>
          <w:rFonts w:hint="cs"/>
          <w:rtl/>
        </w:rPr>
        <w:t xml:space="preserve"> איך </w:t>
      </w:r>
      <w:r>
        <w:rPr>
          <w:rFonts w:hint="cs"/>
          <w:rtl/>
        </w:rPr>
        <w:t>אמרו לי,  שמעתי את הסיפורים על הפנקס האדום, איך נתנו עבודה, איך לא נתנו עבודה. יש לך מנהיג שהולך להתמודד עכשיו בהסתדרות. אם מבקר המדינה היה בודק את ההסתדרות, לא היית מדבר על פושעים, לא היית מדבר על עבריינים. מה שנעשה שם עוד אלפיים שנה לא ייעשה במדינת ישראל</w:t>
      </w:r>
      <w:r>
        <w:rPr>
          <w:rFonts w:hint="cs"/>
          <w:rtl/>
        </w:rPr>
        <w:t xml:space="preserve">. </w:t>
      </w:r>
    </w:p>
    <w:p w14:paraId="11EC83C6" w14:textId="77777777" w:rsidR="00000000" w:rsidRDefault="00953ED2">
      <w:pPr>
        <w:pStyle w:val="a0"/>
        <w:ind w:firstLine="0"/>
        <w:rPr>
          <w:rFonts w:hint="cs"/>
          <w:rtl/>
        </w:rPr>
      </w:pPr>
    </w:p>
    <w:p w14:paraId="3988028B" w14:textId="77777777" w:rsidR="00000000" w:rsidRDefault="00953ED2">
      <w:pPr>
        <w:pStyle w:val="a0"/>
        <w:ind w:firstLine="0"/>
        <w:rPr>
          <w:rFonts w:hint="cs"/>
          <w:rtl/>
        </w:rPr>
      </w:pPr>
      <w:r>
        <w:rPr>
          <w:rFonts w:hint="cs"/>
          <w:rtl/>
        </w:rPr>
        <w:tab/>
        <w:t>מי פסל את חברי מרכז הליכוד? יש חלק ניכר שעולה על חלק ניכר מחברי הכנסת שיושבים פה.</w:t>
      </w:r>
    </w:p>
    <w:p w14:paraId="31D67081" w14:textId="77777777" w:rsidR="00000000" w:rsidRDefault="00953ED2">
      <w:pPr>
        <w:pStyle w:val="a0"/>
        <w:ind w:firstLine="0"/>
        <w:rPr>
          <w:rFonts w:hint="cs"/>
          <w:rtl/>
        </w:rPr>
      </w:pPr>
    </w:p>
    <w:p w14:paraId="0AA6CED2" w14:textId="77777777" w:rsidR="00000000" w:rsidRDefault="00953ED2">
      <w:pPr>
        <w:pStyle w:val="af0"/>
        <w:rPr>
          <w:rtl/>
        </w:rPr>
      </w:pPr>
      <w:r>
        <w:rPr>
          <w:rFonts w:hint="eastAsia"/>
          <w:rtl/>
        </w:rPr>
        <w:t>אילן</w:t>
      </w:r>
      <w:r>
        <w:rPr>
          <w:rtl/>
        </w:rPr>
        <w:t xml:space="preserve"> שלגי (שינוי):</w:t>
      </w:r>
    </w:p>
    <w:p w14:paraId="3C590C7B" w14:textId="77777777" w:rsidR="00000000" w:rsidRDefault="00953ED2">
      <w:pPr>
        <w:pStyle w:val="a0"/>
        <w:rPr>
          <w:rFonts w:hint="cs"/>
          <w:rtl/>
        </w:rPr>
      </w:pPr>
    </w:p>
    <w:p w14:paraId="3F409B62" w14:textId="77777777" w:rsidR="00000000" w:rsidRDefault="00953ED2">
      <w:pPr>
        <w:pStyle w:val="a0"/>
        <w:rPr>
          <w:rFonts w:hint="cs"/>
          <w:rtl/>
        </w:rPr>
      </w:pPr>
      <w:r>
        <w:rPr>
          <w:rFonts w:hint="cs"/>
          <w:rtl/>
        </w:rPr>
        <w:t>זו לא חוכמה גדולה.</w:t>
      </w:r>
    </w:p>
    <w:p w14:paraId="2C95CA21" w14:textId="77777777" w:rsidR="00000000" w:rsidRDefault="00953ED2">
      <w:pPr>
        <w:pStyle w:val="a0"/>
        <w:rPr>
          <w:rFonts w:hint="cs"/>
          <w:rtl/>
        </w:rPr>
      </w:pPr>
    </w:p>
    <w:p w14:paraId="0978316D" w14:textId="77777777" w:rsidR="00000000" w:rsidRDefault="00953ED2">
      <w:pPr>
        <w:pStyle w:val="-"/>
        <w:rPr>
          <w:rtl/>
        </w:rPr>
      </w:pPr>
      <w:bookmarkStart w:id="394" w:name="FS000000556T18_05_2005_16_10_00C"/>
      <w:bookmarkEnd w:id="394"/>
      <w:r>
        <w:rPr>
          <w:rFonts w:hint="eastAsia"/>
          <w:rtl/>
        </w:rPr>
        <w:t>חיים</w:t>
      </w:r>
      <w:r>
        <w:rPr>
          <w:rtl/>
        </w:rPr>
        <w:t xml:space="preserve"> כץ (הליכוד):</w:t>
      </w:r>
    </w:p>
    <w:p w14:paraId="630CE97A" w14:textId="77777777" w:rsidR="00000000" w:rsidRDefault="00953ED2">
      <w:pPr>
        <w:pStyle w:val="a0"/>
        <w:rPr>
          <w:rFonts w:hint="cs"/>
          <w:rtl/>
        </w:rPr>
      </w:pPr>
    </w:p>
    <w:p w14:paraId="0165E715" w14:textId="77777777" w:rsidR="00000000" w:rsidRDefault="00953ED2">
      <w:pPr>
        <w:pStyle w:val="a0"/>
        <w:rPr>
          <w:rFonts w:hint="cs"/>
          <w:rtl/>
        </w:rPr>
      </w:pPr>
      <w:r>
        <w:rPr>
          <w:rFonts w:hint="cs"/>
          <w:rtl/>
        </w:rPr>
        <w:t>אני מסתכל על שינוי. הגוף הבוחר בשינוי, 160 איש, כל עשרה אנשים ממנים חבר כנסת. על מה אתם מדברים בכלל? על מה את</w:t>
      </w:r>
      <w:r>
        <w:rPr>
          <w:rFonts w:hint="cs"/>
          <w:rtl/>
        </w:rPr>
        <w:t>ם מלינים בכלל?</w:t>
      </w:r>
    </w:p>
    <w:p w14:paraId="3D5ECA79" w14:textId="77777777" w:rsidR="00000000" w:rsidRDefault="00953ED2">
      <w:pPr>
        <w:pStyle w:val="a0"/>
        <w:rPr>
          <w:rFonts w:hint="cs"/>
          <w:rtl/>
        </w:rPr>
      </w:pPr>
    </w:p>
    <w:p w14:paraId="788A667C" w14:textId="77777777" w:rsidR="00000000" w:rsidRDefault="00953ED2">
      <w:pPr>
        <w:pStyle w:val="af0"/>
        <w:rPr>
          <w:rtl/>
        </w:rPr>
      </w:pPr>
      <w:r>
        <w:rPr>
          <w:rFonts w:hint="eastAsia"/>
          <w:rtl/>
        </w:rPr>
        <w:t>אילן</w:t>
      </w:r>
      <w:r>
        <w:rPr>
          <w:rtl/>
        </w:rPr>
        <w:t xml:space="preserve"> שלגי (שינוי):</w:t>
      </w:r>
    </w:p>
    <w:p w14:paraId="708AA93E" w14:textId="77777777" w:rsidR="00000000" w:rsidRDefault="00953ED2">
      <w:pPr>
        <w:pStyle w:val="a0"/>
        <w:rPr>
          <w:rFonts w:hint="cs"/>
          <w:rtl/>
        </w:rPr>
      </w:pPr>
    </w:p>
    <w:p w14:paraId="128B95A7" w14:textId="77777777" w:rsidR="00000000" w:rsidRDefault="00953ED2">
      <w:pPr>
        <w:pStyle w:val="a0"/>
        <w:rPr>
          <w:rFonts w:hint="cs"/>
          <w:rtl/>
        </w:rPr>
      </w:pPr>
      <w:r>
        <w:rPr>
          <w:rFonts w:hint="cs"/>
          <w:rtl/>
        </w:rPr>
        <w:t>הוא מונה 3,000 חברים.</w:t>
      </w:r>
    </w:p>
    <w:p w14:paraId="0FF8F153" w14:textId="77777777" w:rsidR="00000000" w:rsidRDefault="00953ED2">
      <w:pPr>
        <w:pStyle w:val="a0"/>
        <w:rPr>
          <w:rFonts w:hint="cs"/>
          <w:rtl/>
        </w:rPr>
      </w:pPr>
    </w:p>
    <w:p w14:paraId="5C4EC5D5" w14:textId="77777777" w:rsidR="00000000" w:rsidRDefault="00953ED2">
      <w:pPr>
        <w:pStyle w:val="-"/>
        <w:rPr>
          <w:rtl/>
        </w:rPr>
      </w:pPr>
      <w:bookmarkStart w:id="395" w:name="FS000000556T18_05_2005_16_10_32C"/>
      <w:bookmarkEnd w:id="395"/>
      <w:r>
        <w:rPr>
          <w:rFonts w:hint="eastAsia"/>
          <w:rtl/>
        </w:rPr>
        <w:t>חיים</w:t>
      </w:r>
      <w:r>
        <w:rPr>
          <w:rtl/>
        </w:rPr>
        <w:t xml:space="preserve"> כץ (הליכוד):</w:t>
      </w:r>
    </w:p>
    <w:p w14:paraId="55085D8F" w14:textId="77777777" w:rsidR="00000000" w:rsidRDefault="00953ED2">
      <w:pPr>
        <w:pStyle w:val="a0"/>
        <w:rPr>
          <w:rFonts w:hint="cs"/>
          <w:rtl/>
        </w:rPr>
      </w:pPr>
    </w:p>
    <w:p w14:paraId="3CFA2758" w14:textId="77777777" w:rsidR="00000000" w:rsidRDefault="00953ED2">
      <w:pPr>
        <w:pStyle w:val="a0"/>
        <w:rPr>
          <w:rFonts w:hint="cs"/>
          <w:rtl/>
        </w:rPr>
      </w:pPr>
      <w:r>
        <w:rPr>
          <w:rFonts w:hint="cs"/>
          <w:rtl/>
        </w:rPr>
        <w:t>זה שאנחנו באים לפה ופוסלים בקלות כזאת, אז מה אם הוא חבר מרכז? אז מה אם הוא ילד של חבר מרכז? הוא לא יכול להיות מלומד? לא יכול להיות שיש לו כישורים?</w:t>
      </w:r>
    </w:p>
    <w:p w14:paraId="63C42020" w14:textId="77777777" w:rsidR="00000000" w:rsidRDefault="00953ED2">
      <w:pPr>
        <w:pStyle w:val="a0"/>
        <w:rPr>
          <w:rFonts w:hint="cs"/>
          <w:rtl/>
        </w:rPr>
      </w:pPr>
    </w:p>
    <w:p w14:paraId="76115E90" w14:textId="77777777" w:rsidR="00000000" w:rsidRDefault="00953ED2">
      <w:pPr>
        <w:pStyle w:val="af0"/>
        <w:rPr>
          <w:rtl/>
        </w:rPr>
      </w:pPr>
      <w:r>
        <w:rPr>
          <w:rFonts w:hint="eastAsia"/>
          <w:rtl/>
        </w:rPr>
        <w:t>אברהם</w:t>
      </w:r>
      <w:r>
        <w:rPr>
          <w:rtl/>
        </w:rPr>
        <w:t xml:space="preserve"> בייגה שוחט (העבודה-מימד)</w:t>
      </w:r>
      <w:r>
        <w:rPr>
          <w:rtl/>
        </w:rPr>
        <w:t>:</w:t>
      </w:r>
    </w:p>
    <w:p w14:paraId="1365AC95" w14:textId="77777777" w:rsidR="00000000" w:rsidRDefault="00953ED2">
      <w:pPr>
        <w:pStyle w:val="a0"/>
        <w:rPr>
          <w:rFonts w:hint="cs"/>
          <w:rtl/>
        </w:rPr>
      </w:pPr>
    </w:p>
    <w:p w14:paraId="3E9A83C1" w14:textId="77777777" w:rsidR="00000000" w:rsidRDefault="00953ED2">
      <w:pPr>
        <w:pStyle w:val="a0"/>
        <w:rPr>
          <w:rFonts w:hint="cs"/>
          <w:rtl/>
        </w:rPr>
      </w:pPr>
      <w:r>
        <w:rPr>
          <w:rFonts w:hint="cs"/>
          <w:rtl/>
        </w:rPr>
        <w:t>אתה באמת לא מבין את העניין? אתה עושה את עצמך אידיוט?</w:t>
      </w:r>
    </w:p>
    <w:p w14:paraId="48BD62B9" w14:textId="77777777" w:rsidR="00000000" w:rsidRDefault="00953ED2">
      <w:pPr>
        <w:pStyle w:val="a0"/>
        <w:rPr>
          <w:rFonts w:hint="cs"/>
          <w:rtl/>
        </w:rPr>
      </w:pPr>
    </w:p>
    <w:p w14:paraId="2481245B" w14:textId="77777777" w:rsidR="00000000" w:rsidRDefault="00953ED2">
      <w:pPr>
        <w:pStyle w:val="-"/>
        <w:rPr>
          <w:rtl/>
        </w:rPr>
      </w:pPr>
      <w:bookmarkStart w:id="396" w:name="FS000000556T18_05_2005_16_11_43C"/>
      <w:bookmarkEnd w:id="396"/>
      <w:r>
        <w:rPr>
          <w:rFonts w:hint="eastAsia"/>
          <w:rtl/>
        </w:rPr>
        <w:t>חיים</w:t>
      </w:r>
      <w:r>
        <w:rPr>
          <w:rtl/>
        </w:rPr>
        <w:t xml:space="preserve"> כץ (הליכוד):</w:t>
      </w:r>
    </w:p>
    <w:p w14:paraId="095C8609" w14:textId="77777777" w:rsidR="00000000" w:rsidRDefault="00953ED2">
      <w:pPr>
        <w:pStyle w:val="a0"/>
        <w:rPr>
          <w:rFonts w:hint="cs"/>
          <w:rtl/>
        </w:rPr>
      </w:pPr>
    </w:p>
    <w:p w14:paraId="3D8ECBFB" w14:textId="77777777" w:rsidR="00000000" w:rsidRDefault="00953ED2">
      <w:pPr>
        <w:pStyle w:val="a0"/>
        <w:rPr>
          <w:rFonts w:hint="cs"/>
          <w:rtl/>
        </w:rPr>
      </w:pPr>
      <w:r>
        <w:rPr>
          <w:rFonts w:hint="cs"/>
          <w:rtl/>
        </w:rPr>
        <w:t>בייגה, שמעתי מה שדיברת, 48 עמודים, 78 עמודים.</w:t>
      </w:r>
    </w:p>
    <w:p w14:paraId="2A342551" w14:textId="77777777" w:rsidR="00000000" w:rsidRDefault="00953ED2">
      <w:pPr>
        <w:pStyle w:val="a0"/>
        <w:rPr>
          <w:rFonts w:hint="cs"/>
          <w:rtl/>
        </w:rPr>
      </w:pPr>
    </w:p>
    <w:p w14:paraId="2D8852B1" w14:textId="77777777" w:rsidR="00000000" w:rsidRDefault="00953ED2">
      <w:pPr>
        <w:pStyle w:val="af0"/>
        <w:rPr>
          <w:rtl/>
        </w:rPr>
      </w:pPr>
      <w:r>
        <w:rPr>
          <w:rFonts w:hint="eastAsia"/>
          <w:rtl/>
        </w:rPr>
        <w:t>אברהם</w:t>
      </w:r>
      <w:r>
        <w:rPr>
          <w:rtl/>
        </w:rPr>
        <w:t xml:space="preserve"> בייגה שוחט (העבודה-מימד):</w:t>
      </w:r>
    </w:p>
    <w:p w14:paraId="61D927F7" w14:textId="77777777" w:rsidR="00000000" w:rsidRDefault="00953ED2">
      <w:pPr>
        <w:pStyle w:val="a0"/>
        <w:rPr>
          <w:rFonts w:hint="cs"/>
          <w:rtl/>
        </w:rPr>
      </w:pPr>
    </w:p>
    <w:p w14:paraId="62DF1C80" w14:textId="77777777" w:rsidR="00000000" w:rsidRDefault="00953ED2">
      <w:pPr>
        <w:pStyle w:val="a0"/>
        <w:rPr>
          <w:rtl/>
        </w:rPr>
      </w:pPr>
      <w:r>
        <w:rPr>
          <w:rFonts w:hint="cs"/>
          <w:rtl/>
        </w:rPr>
        <w:t>אתה עושה את עצמך טמבל? הרי אתה לא טמבל.</w:t>
      </w:r>
    </w:p>
    <w:p w14:paraId="24553850" w14:textId="77777777" w:rsidR="00000000" w:rsidRDefault="00953ED2">
      <w:pPr>
        <w:pStyle w:val="a0"/>
        <w:rPr>
          <w:rFonts w:hint="cs"/>
          <w:rtl/>
        </w:rPr>
      </w:pPr>
    </w:p>
    <w:p w14:paraId="745E186C" w14:textId="77777777" w:rsidR="00000000" w:rsidRDefault="00953ED2">
      <w:pPr>
        <w:pStyle w:val="-"/>
        <w:rPr>
          <w:rtl/>
        </w:rPr>
      </w:pPr>
      <w:bookmarkStart w:id="397" w:name="FS000000556T18_05_2005_16_12_31C"/>
      <w:bookmarkEnd w:id="397"/>
      <w:r>
        <w:rPr>
          <w:rFonts w:hint="eastAsia"/>
          <w:rtl/>
        </w:rPr>
        <w:t>חיים</w:t>
      </w:r>
      <w:r>
        <w:rPr>
          <w:rtl/>
        </w:rPr>
        <w:t xml:space="preserve"> כץ (הליכוד):</w:t>
      </w:r>
    </w:p>
    <w:p w14:paraId="58DBCC63" w14:textId="77777777" w:rsidR="00000000" w:rsidRDefault="00953ED2">
      <w:pPr>
        <w:pStyle w:val="a0"/>
        <w:rPr>
          <w:rFonts w:hint="cs"/>
          <w:rtl/>
        </w:rPr>
      </w:pPr>
    </w:p>
    <w:p w14:paraId="033CD433" w14:textId="77777777" w:rsidR="00000000" w:rsidRDefault="00953ED2">
      <w:pPr>
        <w:pStyle w:val="a0"/>
        <w:rPr>
          <w:rFonts w:hint="cs"/>
          <w:rtl/>
        </w:rPr>
      </w:pPr>
      <w:r>
        <w:rPr>
          <w:rFonts w:hint="cs"/>
          <w:rtl/>
        </w:rPr>
        <w:t>בייגה, תקשיב, תקשיב טוב מאוד. אני חושב ש</w:t>
      </w:r>
      <w:r>
        <w:rPr>
          <w:rFonts w:hint="cs"/>
          <w:rtl/>
        </w:rPr>
        <w:t>לא צריך לפסול, לא את חברי מרכז הליכוד ולא את חברי מרכז העבודה, והרדיפה שלנו, של כולנו, אחרי מינויים - תסתכל מה קורה בארצות-הברית.</w:t>
      </w:r>
    </w:p>
    <w:p w14:paraId="4FA56106" w14:textId="77777777" w:rsidR="00000000" w:rsidRDefault="00953ED2">
      <w:pPr>
        <w:pStyle w:val="a0"/>
        <w:rPr>
          <w:rFonts w:hint="cs"/>
          <w:rtl/>
        </w:rPr>
      </w:pPr>
    </w:p>
    <w:p w14:paraId="1687FB60" w14:textId="77777777" w:rsidR="00000000" w:rsidRDefault="00953ED2">
      <w:pPr>
        <w:pStyle w:val="af0"/>
        <w:rPr>
          <w:rtl/>
        </w:rPr>
      </w:pPr>
      <w:r>
        <w:rPr>
          <w:rFonts w:hint="eastAsia"/>
          <w:rtl/>
        </w:rPr>
        <w:t>אברהם</w:t>
      </w:r>
      <w:r>
        <w:rPr>
          <w:rtl/>
        </w:rPr>
        <w:t xml:space="preserve"> בייגה שוחט (העבודה-מימד):</w:t>
      </w:r>
    </w:p>
    <w:p w14:paraId="79C35455" w14:textId="77777777" w:rsidR="00000000" w:rsidRDefault="00953ED2">
      <w:pPr>
        <w:pStyle w:val="a0"/>
        <w:rPr>
          <w:rFonts w:hint="cs"/>
          <w:rtl/>
        </w:rPr>
      </w:pPr>
    </w:p>
    <w:p w14:paraId="55874580" w14:textId="77777777" w:rsidR="00000000" w:rsidRDefault="00953ED2">
      <w:pPr>
        <w:pStyle w:val="a0"/>
        <w:rPr>
          <w:rFonts w:hint="cs"/>
          <w:rtl/>
        </w:rPr>
      </w:pPr>
      <w:r>
        <w:rPr>
          <w:rFonts w:hint="cs"/>
          <w:rtl/>
        </w:rPr>
        <w:t>מה זה דומה בכלל?</w:t>
      </w:r>
    </w:p>
    <w:p w14:paraId="41822CD2" w14:textId="77777777" w:rsidR="00000000" w:rsidRDefault="00953ED2">
      <w:pPr>
        <w:pStyle w:val="a0"/>
        <w:rPr>
          <w:rFonts w:hint="cs"/>
          <w:rtl/>
        </w:rPr>
      </w:pPr>
    </w:p>
    <w:p w14:paraId="39FE4EA7" w14:textId="77777777" w:rsidR="00000000" w:rsidRDefault="00953ED2">
      <w:pPr>
        <w:pStyle w:val="-"/>
        <w:rPr>
          <w:rtl/>
        </w:rPr>
      </w:pPr>
      <w:bookmarkStart w:id="398" w:name="FS000000556T18_05_2005_16_13_21C"/>
      <w:bookmarkEnd w:id="398"/>
      <w:r>
        <w:rPr>
          <w:rFonts w:hint="eastAsia"/>
          <w:rtl/>
        </w:rPr>
        <w:t>חיים</w:t>
      </w:r>
      <w:r>
        <w:rPr>
          <w:rtl/>
        </w:rPr>
        <w:t xml:space="preserve"> כץ (הליכוד):</w:t>
      </w:r>
    </w:p>
    <w:p w14:paraId="6C1C38C1" w14:textId="77777777" w:rsidR="00000000" w:rsidRDefault="00953ED2">
      <w:pPr>
        <w:pStyle w:val="a0"/>
        <w:rPr>
          <w:rFonts w:hint="cs"/>
          <w:rtl/>
        </w:rPr>
      </w:pPr>
    </w:p>
    <w:p w14:paraId="11BA2706" w14:textId="77777777" w:rsidR="00000000" w:rsidRDefault="00953ED2">
      <w:pPr>
        <w:pStyle w:val="a0"/>
        <w:rPr>
          <w:rFonts w:hint="cs"/>
          <w:rtl/>
        </w:rPr>
      </w:pPr>
      <w:r>
        <w:rPr>
          <w:rFonts w:hint="cs"/>
          <w:rtl/>
        </w:rPr>
        <w:t>או, איך זה דומה. בארצות-הברית, כשאתה בא לסנאטור, הוא מד</w:t>
      </w:r>
      <w:r>
        <w:rPr>
          <w:rFonts w:hint="cs"/>
          <w:rtl/>
        </w:rPr>
        <w:t xml:space="preserve">בר אתך על יצירת מקומות עבודה לתושבים במקום שהוא גר. הוא לא פוסל, אצלנו פוסלים. ראיתי את הילרי ושמעתי אותה על פתיחת מפעל. היא אומרת: אנחנו משקיעים 50 מיליון ליצור לי 400 מקומות עבודה, לבוחרים שלי. והיא לא מתביישת, ואנחנו פוחדים. בושה. פוגעים. </w:t>
      </w:r>
    </w:p>
    <w:p w14:paraId="2D77BBAA" w14:textId="77777777" w:rsidR="00000000" w:rsidRDefault="00953ED2">
      <w:pPr>
        <w:pStyle w:val="a0"/>
        <w:rPr>
          <w:rFonts w:hint="cs"/>
          <w:rtl/>
        </w:rPr>
      </w:pPr>
    </w:p>
    <w:p w14:paraId="65674238" w14:textId="77777777" w:rsidR="00000000" w:rsidRDefault="00953ED2">
      <w:pPr>
        <w:pStyle w:val="a0"/>
        <w:rPr>
          <w:rFonts w:hint="cs"/>
          <w:rtl/>
        </w:rPr>
      </w:pPr>
      <w:r>
        <w:rPr>
          <w:rFonts w:hint="cs"/>
          <w:rtl/>
        </w:rPr>
        <w:t>שמעתי את מבק</w:t>
      </w:r>
      <w:r>
        <w:rPr>
          <w:rFonts w:hint="cs"/>
          <w:rtl/>
        </w:rPr>
        <w:t>ר המדינה, שמעתי על מה שכתבו עכשיו בעיתון "מעריב", ואני רואה איך אנחנו מלקים את עצמנו, איך אנחנו יוצרים ומקימים - - -</w:t>
      </w:r>
    </w:p>
    <w:p w14:paraId="456459E7" w14:textId="77777777" w:rsidR="00000000" w:rsidRDefault="00953ED2">
      <w:pPr>
        <w:pStyle w:val="a0"/>
        <w:rPr>
          <w:rFonts w:hint="cs"/>
          <w:rtl/>
        </w:rPr>
      </w:pPr>
    </w:p>
    <w:p w14:paraId="35D9BA8D" w14:textId="77777777" w:rsidR="00000000" w:rsidRDefault="00953ED2">
      <w:pPr>
        <w:pStyle w:val="af0"/>
        <w:rPr>
          <w:rtl/>
        </w:rPr>
      </w:pPr>
      <w:r>
        <w:rPr>
          <w:rFonts w:hint="eastAsia"/>
          <w:rtl/>
        </w:rPr>
        <w:t>אברהם</w:t>
      </w:r>
      <w:r>
        <w:rPr>
          <w:rtl/>
        </w:rPr>
        <w:t xml:space="preserve"> בייגה שוחט (העבודה-מימד):</w:t>
      </w:r>
    </w:p>
    <w:p w14:paraId="7CD67F92" w14:textId="77777777" w:rsidR="00000000" w:rsidRDefault="00953ED2">
      <w:pPr>
        <w:pStyle w:val="a0"/>
        <w:rPr>
          <w:rFonts w:hint="cs"/>
          <w:rtl/>
        </w:rPr>
      </w:pPr>
    </w:p>
    <w:p w14:paraId="4BE907C3" w14:textId="77777777" w:rsidR="00000000" w:rsidRDefault="00953ED2">
      <w:pPr>
        <w:pStyle w:val="a0"/>
        <w:rPr>
          <w:rFonts w:hint="cs"/>
          <w:rtl/>
        </w:rPr>
      </w:pPr>
      <w:r>
        <w:rPr>
          <w:rFonts w:hint="cs"/>
          <w:rtl/>
        </w:rPr>
        <w:t>אתה כנראה הגעת לרמת שחיתות כזאת, שאתה לא מבדיל בין שום דבר לשום דבר. צר לי להגיד לך את זה.</w:t>
      </w:r>
    </w:p>
    <w:p w14:paraId="45DBAA44" w14:textId="77777777" w:rsidR="00000000" w:rsidRDefault="00953ED2">
      <w:pPr>
        <w:pStyle w:val="a0"/>
        <w:rPr>
          <w:rFonts w:hint="cs"/>
          <w:rtl/>
        </w:rPr>
      </w:pPr>
    </w:p>
    <w:p w14:paraId="171FD829" w14:textId="77777777" w:rsidR="00000000" w:rsidRDefault="00953ED2">
      <w:pPr>
        <w:pStyle w:val="af0"/>
        <w:rPr>
          <w:rtl/>
        </w:rPr>
      </w:pPr>
      <w:r>
        <w:rPr>
          <w:rFonts w:hint="eastAsia"/>
          <w:rtl/>
        </w:rPr>
        <w:t>קריאות</w:t>
      </w:r>
      <w:r>
        <w:rPr>
          <w:rtl/>
        </w:rPr>
        <w:t>:</w:t>
      </w:r>
    </w:p>
    <w:p w14:paraId="3BB44E1F" w14:textId="77777777" w:rsidR="00000000" w:rsidRDefault="00953ED2">
      <w:pPr>
        <w:pStyle w:val="a0"/>
        <w:rPr>
          <w:rFonts w:hint="cs"/>
          <w:rtl/>
        </w:rPr>
      </w:pPr>
    </w:p>
    <w:p w14:paraId="0F25E211" w14:textId="77777777" w:rsidR="00000000" w:rsidRDefault="00953ED2">
      <w:pPr>
        <w:pStyle w:val="a0"/>
        <w:rPr>
          <w:rFonts w:hint="cs"/>
          <w:rtl/>
        </w:rPr>
      </w:pPr>
      <w:r>
        <w:rPr>
          <w:rFonts w:hint="cs"/>
          <w:rtl/>
        </w:rPr>
        <w:t xml:space="preserve">- - </w:t>
      </w:r>
      <w:r>
        <w:rPr>
          <w:rFonts w:hint="cs"/>
          <w:rtl/>
        </w:rPr>
        <w:t>-</w:t>
      </w:r>
    </w:p>
    <w:p w14:paraId="3B5E61BF" w14:textId="77777777" w:rsidR="00000000" w:rsidRDefault="00953ED2">
      <w:pPr>
        <w:pStyle w:val="a0"/>
        <w:rPr>
          <w:rFonts w:hint="cs"/>
          <w:rtl/>
        </w:rPr>
      </w:pPr>
    </w:p>
    <w:p w14:paraId="2ED89F60" w14:textId="77777777" w:rsidR="00000000" w:rsidRDefault="00953ED2">
      <w:pPr>
        <w:pStyle w:val="-"/>
        <w:rPr>
          <w:rtl/>
        </w:rPr>
      </w:pPr>
      <w:bookmarkStart w:id="399" w:name="FS000000556T18_05_2005_16_15_15C"/>
      <w:bookmarkEnd w:id="399"/>
      <w:r>
        <w:rPr>
          <w:rFonts w:hint="eastAsia"/>
          <w:rtl/>
        </w:rPr>
        <w:t>חיים</w:t>
      </w:r>
      <w:r>
        <w:rPr>
          <w:rtl/>
        </w:rPr>
        <w:t xml:space="preserve"> כץ (הליכוד):</w:t>
      </w:r>
    </w:p>
    <w:p w14:paraId="4766E830" w14:textId="77777777" w:rsidR="00000000" w:rsidRDefault="00953ED2">
      <w:pPr>
        <w:pStyle w:val="a0"/>
        <w:rPr>
          <w:rFonts w:hint="cs"/>
          <w:rtl/>
        </w:rPr>
      </w:pPr>
    </w:p>
    <w:p w14:paraId="51E649C3" w14:textId="77777777" w:rsidR="00000000" w:rsidRDefault="00953ED2">
      <w:pPr>
        <w:pStyle w:val="a0"/>
        <w:rPr>
          <w:rFonts w:hint="cs"/>
          <w:rtl/>
        </w:rPr>
      </w:pPr>
      <w:r>
        <w:rPr>
          <w:rFonts w:hint="cs"/>
          <w:rtl/>
        </w:rPr>
        <w:t>אני לא מדבר על שחיתות.</w:t>
      </w:r>
    </w:p>
    <w:p w14:paraId="0AA88CE5" w14:textId="77777777" w:rsidR="00000000" w:rsidRDefault="00953ED2">
      <w:pPr>
        <w:pStyle w:val="a0"/>
        <w:rPr>
          <w:rFonts w:hint="cs"/>
          <w:rtl/>
        </w:rPr>
      </w:pPr>
    </w:p>
    <w:p w14:paraId="7F31D281" w14:textId="77777777" w:rsidR="00000000" w:rsidRDefault="00953ED2">
      <w:pPr>
        <w:pStyle w:val="af0"/>
        <w:rPr>
          <w:rtl/>
        </w:rPr>
      </w:pPr>
      <w:r>
        <w:rPr>
          <w:rFonts w:hint="eastAsia"/>
          <w:rtl/>
        </w:rPr>
        <w:t>אברהם</w:t>
      </w:r>
      <w:r>
        <w:rPr>
          <w:rtl/>
        </w:rPr>
        <w:t xml:space="preserve"> בייגה שוחט (העבודה-מימד):</w:t>
      </w:r>
    </w:p>
    <w:p w14:paraId="35658A3D" w14:textId="77777777" w:rsidR="00000000" w:rsidRDefault="00953ED2">
      <w:pPr>
        <w:pStyle w:val="a0"/>
        <w:rPr>
          <w:rFonts w:hint="cs"/>
          <w:rtl/>
        </w:rPr>
      </w:pPr>
    </w:p>
    <w:p w14:paraId="137504E1" w14:textId="77777777" w:rsidR="00000000" w:rsidRDefault="00953ED2">
      <w:pPr>
        <w:pStyle w:val="a0"/>
        <w:rPr>
          <w:rtl/>
        </w:rPr>
      </w:pPr>
      <w:r>
        <w:rPr>
          <w:rFonts w:hint="cs"/>
          <w:rtl/>
        </w:rPr>
        <w:t>אתה לא מבין מה זה שחיתות. אין לך מושג למה אתה מביא אותנו.</w:t>
      </w:r>
    </w:p>
    <w:p w14:paraId="0B48E07E" w14:textId="77777777" w:rsidR="00000000" w:rsidRDefault="00953ED2">
      <w:pPr>
        <w:pStyle w:val="a0"/>
        <w:rPr>
          <w:rtl/>
        </w:rPr>
      </w:pPr>
    </w:p>
    <w:p w14:paraId="05D8F075" w14:textId="77777777" w:rsidR="00000000" w:rsidRDefault="00953ED2">
      <w:pPr>
        <w:pStyle w:val="a0"/>
        <w:rPr>
          <w:rFonts w:hint="cs"/>
          <w:rtl/>
        </w:rPr>
      </w:pPr>
    </w:p>
    <w:p w14:paraId="6E8D7232" w14:textId="77777777" w:rsidR="00000000" w:rsidRDefault="00953ED2">
      <w:pPr>
        <w:pStyle w:val="-"/>
        <w:rPr>
          <w:rtl/>
        </w:rPr>
      </w:pPr>
      <w:bookmarkStart w:id="400" w:name="FS000000556T18_05_2005_16_17_20C"/>
      <w:bookmarkEnd w:id="400"/>
      <w:r>
        <w:rPr>
          <w:rFonts w:hint="eastAsia"/>
          <w:rtl/>
        </w:rPr>
        <w:t>חיים</w:t>
      </w:r>
      <w:r>
        <w:rPr>
          <w:rtl/>
        </w:rPr>
        <w:t xml:space="preserve"> כץ (הליכוד):</w:t>
      </w:r>
    </w:p>
    <w:p w14:paraId="4362E31F" w14:textId="77777777" w:rsidR="00000000" w:rsidRDefault="00953ED2">
      <w:pPr>
        <w:pStyle w:val="a0"/>
        <w:rPr>
          <w:rFonts w:hint="cs"/>
          <w:rtl/>
        </w:rPr>
      </w:pPr>
    </w:p>
    <w:p w14:paraId="43AFF8F3" w14:textId="77777777" w:rsidR="00000000" w:rsidRDefault="00953ED2">
      <w:pPr>
        <w:pStyle w:val="a0"/>
        <w:rPr>
          <w:rFonts w:hint="cs"/>
          <w:rtl/>
        </w:rPr>
      </w:pPr>
      <w:r>
        <w:rPr>
          <w:rFonts w:hint="cs"/>
          <w:rtl/>
        </w:rPr>
        <w:t>אנחנו פוסלים את האנשים בלי לבדוק אם הם ראויים או לא ראויים, רק מפני שהם חברי מרכז הליכוד.</w:t>
      </w:r>
    </w:p>
    <w:p w14:paraId="50EE5034" w14:textId="77777777" w:rsidR="00000000" w:rsidRDefault="00953ED2">
      <w:pPr>
        <w:pStyle w:val="a0"/>
        <w:rPr>
          <w:rFonts w:hint="cs"/>
          <w:rtl/>
        </w:rPr>
      </w:pPr>
    </w:p>
    <w:p w14:paraId="6187B122" w14:textId="77777777" w:rsidR="00000000" w:rsidRDefault="00953ED2">
      <w:pPr>
        <w:pStyle w:val="af0"/>
        <w:rPr>
          <w:rtl/>
        </w:rPr>
      </w:pPr>
      <w:r>
        <w:rPr>
          <w:rFonts w:hint="eastAsia"/>
          <w:rtl/>
        </w:rPr>
        <w:t>רן</w:t>
      </w:r>
      <w:r>
        <w:rPr>
          <w:rtl/>
        </w:rPr>
        <w:t xml:space="preserve"> כהן </w:t>
      </w:r>
      <w:r>
        <w:rPr>
          <w:rtl/>
        </w:rPr>
        <w:t>(יחד):</w:t>
      </w:r>
    </w:p>
    <w:p w14:paraId="2DA341D1" w14:textId="77777777" w:rsidR="00000000" w:rsidRDefault="00953ED2">
      <w:pPr>
        <w:pStyle w:val="a0"/>
        <w:rPr>
          <w:rFonts w:hint="cs"/>
          <w:rtl/>
        </w:rPr>
      </w:pPr>
    </w:p>
    <w:p w14:paraId="6B20A7F2" w14:textId="77777777" w:rsidR="00000000" w:rsidRDefault="00953ED2">
      <w:pPr>
        <w:pStyle w:val="a0"/>
        <w:rPr>
          <w:rFonts w:hint="cs"/>
          <w:rtl/>
        </w:rPr>
      </w:pPr>
      <w:r>
        <w:rPr>
          <w:rFonts w:hint="cs"/>
          <w:rtl/>
        </w:rPr>
        <w:t>אתה לא מאמין למבקר המדינה?</w:t>
      </w:r>
    </w:p>
    <w:p w14:paraId="5ED7D185" w14:textId="77777777" w:rsidR="00000000" w:rsidRDefault="00953ED2">
      <w:pPr>
        <w:pStyle w:val="a0"/>
        <w:rPr>
          <w:rFonts w:hint="cs"/>
          <w:rtl/>
        </w:rPr>
      </w:pPr>
    </w:p>
    <w:p w14:paraId="188DB6A8"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FA50E9F" w14:textId="77777777" w:rsidR="00000000" w:rsidRDefault="00953ED2">
      <w:pPr>
        <w:pStyle w:val="a0"/>
        <w:rPr>
          <w:rFonts w:hint="cs"/>
          <w:rtl/>
        </w:rPr>
      </w:pPr>
    </w:p>
    <w:p w14:paraId="4A2E9718" w14:textId="77777777" w:rsidR="00000000" w:rsidRDefault="00953ED2">
      <w:pPr>
        <w:pStyle w:val="a0"/>
        <w:rPr>
          <w:rFonts w:hint="cs"/>
          <w:rtl/>
        </w:rPr>
      </w:pPr>
      <w:r>
        <w:rPr>
          <w:rFonts w:hint="cs"/>
          <w:rtl/>
        </w:rPr>
        <w:t>מה דעתך על מבקר המדינה, חבר הכנסת כץ?</w:t>
      </w:r>
    </w:p>
    <w:p w14:paraId="7867496F" w14:textId="77777777" w:rsidR="00000000" w:rsidRDefault="00953ED2">
      <w:pPr>
        <w:pStyle w:val="a0"/>
        <w:rPr>
          <w:rFonts w:hint="cs"/>
          <w:rtl/>
        </w:rPr>
      </w:pPr>
    </w:p>
    <w:p w14:paraId="2D791FBC" w14:textId="77777777" w:rsidR="00000000" w:rsidRDefault="00953ED2">
      <w:pPr>
        <w:pStyle w:val="af0"/>
        <w:rPr>
          <w:rtl/>
        </w:rPr>
      </w:pPr>
      <w:r>
        <w:rPr>
          <w:rFonts w:hint="eastAsia"/>
          <w:rtl/>
        </w:rPr>
        <w:t>קולט</w:t>
      </w:r>
      <w:r>
        <w:rPr>
          <w:rtl/>
        </w:rPr>
        <w:t xml:space="preserve"> אביטל (העבודה-מימד):</w:t>
      </w:r>
    </w:p>
    <w:p w14:paraId="1AC3453E" w14:textId="77777777" w:rsidR="00000000" w:rsidRDefault="00953ED2">
      <w:pPr>
        <w:pStyle w:val="a0"/>
        <w:rPr>
          <w:rFonts w:hint="cs"/>
          <w:rtl/>
        </w:rPr>
      </w:pPr>
    </w:p>
    <w:p w14:paraId="50441C1C" w14:textId="77777777" w:rsidR="00000000" w:rsidRDefault="00953ED2">
      <w:pPr>
        <w:pStyle w:val="a0"/>
        <w:rPr>
          <w:rFonts w:hint="cs"/>
          <w:rtl/>
        </w:rPr>
      </w:pPr>
      <w:r>
        <w:rPr>
          <w:rFonts w:hint="cs"/>
          <w:rtl/>
        </w:rPr>
        <w:t>אין לך מושג כמה שחיתות, תקרא את הרשימות.</w:t>
      </w:r>
    </w:p>
    <w:p w14:paraId="5FF74E0A" w14:textId="77777777" w:rsidR="00000000" w:rsidRDefault="00953ED2">
      <w:pPr>
        <w:pStyle w:val="a0"/>
        <w:rPr>
          <w:rFonts w:hint="cs"/>
          <w:rtl/>
        </w:rPr>
      </w:pPr>
    </w:p>
    <w:p w14:paraId="2D79B6BE" w14:textId="77777777" w:rsidR="00000000" w:rsidRDefault="00953ED2">
      <w:pPr>
        <w:pStyle w:val="af0"/>
        <w:rPr>
          <w:rtl/>
        </w:rPr>
      </w:pPr>
      <w:r>
        <w:rPr>
          <w:rFonts w:hint="eastAsia"/>
          <w:rtl/>
        </w:rPr>
        <w:t>קריאות</w:t>
      </w:r>
      <w:r>
        <w:rPr>
          <w:rtl/>
        </w:rPr>
        <w:t>:</w:t>
      </w:r>
    </w:p>
    <w:p w14:paraId="31645A16" w14:textId="77777777" w:rsidR="00000000" w:rsidRDefault="00953ED2">
      <w:pPr>
        <w:pStyle w:val="a0"/>
        <w:rPr>
          <w:rFonts w:hint="cs"/>
          <w:rtl/>
        </w:rPr>
      </w:pPr>
    </w:p>
    <w:p w14:paraId="71E0C745" w14:textId="77777777" w:rsidR="00000000" w:rsidRDefault="00953ED2">
      <w:pPr>
        <w:pStyle w:val="a0"/>
        <w:rPr>
          <w:rFonts w:hint="cs"/>
          <w:rtl/>
        </w:rPr>
      </w:pPr>
      <w:r>
        <w:rPr>
          <w:rFonts w:hint="cs"/>
          <w:rtl/>
        </w:rPr>
        <w:t>- - -</w:t>
      </w:r>
    </w:p>
    <w:p w14:paraId="574994A1" w14:textId="77777777" w:rsidR="00000000" w:rsidRDefault="00953ED2">
      <w:pPr>
        <w:pStyle w:val="a0"/>
        <w:rPr>
          <w:rFonts w:hint="cs"/>
          <w:rtl/>
        </w:rPr>
      </w:pPr>
    </w:p>
    <w:p w14:paraId="3CD7DA5A"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FE07DD2" w14:textId="77777777" w:rsidR="00000000" w:rsidRDefault="00953ED2">
      <w:pPr>
        <w:pStyle w:val="a0"/>
        <w:rPr>
          <w:rFonts w:hint="cs"/>
          <w:rtl/>
        </w:rPr>
      </w:pPr>
    </w:p>
    <w:p w14:paraId="2247B3F0" w14:textId="77777777" w:rsidR="00000000" w:rsidRDefault="00953ED2">
      <w:pPr>
        <w:pStyle w:val="a0"/>
        <w:rPr>
          <w:rFonts w:hint="cs"/>
          <w:rtl/>
        </w:rPr>
      </w:pPr>
      <w:r>
        <w:rPr>
          <w:rFonts w:hint="cs"/>
          <w:rtl/>
        </w:rPr>
        <w:t>חברי הכנסת, אני מבקש.</w:t>
      </w:r>
    </w:p>
    <w:p w14:paraId="33CEBF14" w14:textId="77777777" w:rsidR="00000000" w:rsidRDefault="00953ED2">
      <w:pPr>
        <w:pStyle w:val="a0"/>
        <w:rPr>
          <w:rFonts w:hint="cs"/>
          <w:rtl/>
        </w:rPr>
      </w:pPr>
    </w:p>
    <w:p w14:paraId="1D852148" w14:textId="77777777" w:rsidR="00000000" w:rsidRDefault="00953ED2">
      <w:pPr>
        <w:pStyle w:val="-"/>
        <w:rPr>
          <w:rtl/>
        </w:rPr>
      </w:pPr>
      <w:bookmarkStart w:id="401" w:name="FS000000556T18_05_2005_16_19_05C"/>
      <w:bookmarkEnd w:id="401"/>
      <w:r>
        <w:rPr>
          <w:rFonts w:hint="eastAsia"/>
          <w:rtl/>
        </w:rPr>
        <w:t>חיים</w:t>
      </w:r>
      <w:r>
        <w:rPr>
          <w:rtl/>
        </w:rPr>
        <w:t xml:space="preserve"> כץ (הליכוד):</w:t>
      </w:r>
    </w:p>
    <w:p w14:paraId="175A97C8" w14:textId="77777777" w:rsidR="00000000" w:rsidRDefault="00953ED2">
      <w:pPr>
        <w:pStyle w:val="a0"/>
        <w:rPr>
          <w:rFonts w:hint="cs"/>
          <w:rtl/>
        </w:rPr>
      </w:pPr>
    </w:p>
    <w:p w14:paraId="097D9838" w14:textId="77777777" w:rsidR="00000000" w:rsidRDefault="00953ED2">
      <w:pPr>
        <w:pStyle w:val="a0"/>
        <w:rPr>
          <w:rFonts w:hint="cs"/>
          <w:rtl/>
        </w:rPr>
      </w:pPr>
      <w:r>
        <w:rPr>
          <w:rFonts w:hint="cs"/>
          <w:rtl/>
        </w:rPr>
        <w:t>תן</w:t>
      </w:r>
      <w:r>
        <w:rPr>
          <w:rFonts w:hint="cs"/>
          <w:rtl/>
        </w:rPr>
        <w:t xml:space="preserve"> לי עכשיו ליהנות.</w:t>
      </w:r>
    </w:p>
    <w:p w14:paraId="3245578A" w14:textId="77777777" w:rsidR="00000000" w:rsidRDefault="00953ED2">
      <w:pPr>
        <w:pStyle w:val="a0"/>
        <w:rPr>
          <w:rFonts w:hint="cs"/>
          <w:rtl/>
        </w:rPr>
      </w:pPr>
    </w:p>
    <w:p w14:paraId="293C0FA4"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030DD80" w14:textId="77777777" w:rsidR="00000000" w:rsidRDefault="00953ED2">
      <w:pPr>
        <w:pStyle w:val="a0"/>
        <w:rPr>
          <w:rFonts w:hint="cs"/>
          <w:rtl/>
        </w:rPr>
      </w:pPr>
    </w:p>
    <w:p w14:paraId="6DAE1F96" w14:textId="77777777" w:rsidR="00000000" w:rsidRDefault="00953ED2">
      <w:pPr>
        <w:pStyle w:val="a0"/>
        <w:rPr>
          <w:rFonts w:hint="cs"/>
          <w:rtl/>
        </w:rPr>
      </w:pPr>
      <w:r>
        <w:rPr>
          <w:rFonts w:hint="cs"/>
          <w:rtl/>
        </w:rPr>
        <w:t>חבר הכנסת כץ, אני מבקש שתחזור לנושא. אנחנו דנים בדוח מבקר המדינה. נראה שמבקר המדינה אמר משהו שם. אתה רוצה להתייחס, תתייחס לדוח מבקר המדינה.</w:t>
      </w:r>
    </w:p>
    <w:p w14:paraId="4BFE9E27" w14:textId="77777777" w:rsidR="00000000" w:rsidRDefault="00953ED2">
      <w:pPr>
        <w:pStyle w:val="a0"/>
        <w:rPr>
          <w:rFonts w:hint="cs"/>
          <w:rtl/>
        </w:rPr>
      </w:pPr>
    </w:p>
    <w:p w14:paraId="02060C2C" w14:textId="77777777" w:rsidR="00000000" w:rsidRDefault="00953ED2">
      <w:pPr>
        <w:pStyle w:val="af0"/>
        <w:rPr>
          <w:rtl/>
        </w:rPr>
      </w:pPr>
      <w:r>
        <w:rPr>
          <w:rFonts w:hint="eastAsia"/>
          <w:rtl/>
        </w:rPr>
        <w:t>אברהם</w:t>
      </w:r>
      <w:r>
        <w:rPr>
          <w:rtl/>
        </w:rPr>
        <w:t xml:space="preserve"> בייגה שוחט (העבודה-מימד):</w:t>
      </w:r>
    </w:p>
    <w:p w14:paraId="3D0DAAD5" w14:textId="77777777" w:rsidR="00000000" w:rsidRDefault="00953ED2">
      <w:pPr>
        <w:pStyle w:val="a0"/>
        <w:rPr>
          <w:rFonts w:hint="cs"/>
          <w:rtl/>
        </w:rPr>
      </w:pPr>
    </w:p>
    <w:p w14:paraId="505F85B9" w14:textId="77777777" w:rsidR="00000000" w:rsidRDefault="00953ED2">
      <w:pPr>
        <w:pStyle w:val="a0"/>
        <w:rPr>
          <w:rFonts w:hint="cs"/>
          <w:rtl/>
        </w:rPr>
      </w:pPr>
      <w:r>
        <w:rPr>
          <w:rFonts w:hint="cs"/>
          <w:rtl/>
        </w:rPr>
        <w:t>אתה כבר לא מבין מה זה, זה זורם בעורקי</w:t>
      </w:r>
      <w:r>
        <w:rPr>
          <w:rFonts w:hint="cs"/>
          <w:rtl/>
        </w:rPr>
        <w:t>ם שלך.</w:t>
      </w:r>
    </w:p>
    <w:p w14:paraId="7B99DA9A" w14:textId="77777777" w:rsidR="00000000" w:rsidRDefault="00953ED2">
      <w:pPr>
        <w:pStyle w:val="af0"/>
        <w:rPr>
          <w:rtl/>
        </w:rPr>
      </w:pPr>
    </w:p>
    <w:p w14:paraId="58644253" w14:textId="77777777" w:rsidR="00000000" w:rsidRDefault="00953ED2">
      <w:pPr>
        <w:pStyle w:val="af0"/>
        <w:rPr>
          <w:rtl/>
        </w:rPr>
      </w:pPr>
      <w:r>
        <w:rPr>
          <w:rFonts w:hint="eastAsia"/>
          <w:rtl/>
        </w:rPr>
        <w:t>חיים</w:t>
      </w:r>
      <w:r>
        <w:rPr>
          <w:rtl/>
        </w:rPr>
        <w:t xml:space="preserve"> אורון (יחד):</w:t>
      </w:r>
    </w:p>
    <w:p w14:paraId="19515813" w14:textId="77777777" w:rsidR="00000000" w:rsidRDefault="00953ED2">
      <w:pPr>
        <w:pStyle w:val="a0"/>
        <w:rPr>
          <w:rFonts w:hint="cs"/>
          <w:rtl/>
        </w:rPr>
      </w:pPr>
    </w:p>
    <w:p w14:paraId="60AC9649" w14:textId="77777777" w:rsidR="00000000" w:rsidRDefault="00953ED2">
      <w:pPr>
        <w:pStyle w:val="a0"/>
        <w:rPr>
          <w:rFonts w:hint="cs"/>
          <w:rtl/>
        </w:rPr>
      </w:pPr>
      <w:r>
        <w:rPr>
          <w:rFonts w:hint="cs"/>
          <w:rtl/>
        </w:rPr>
        <w:t>הוא מבין יותר טוב מכולנו.</w:t>
      </w:r>
    </w:p>
    <w:p w14:paraId="580E5000" w14:textId="77777777" w:rsidR="00000000" w:rsidRDefault="00953ED2">
      <w:pPr>
        <w:pStyle w:val="a0"/>
        <w:rPr>
          <w:rFonts w:hint="cs"/>
          <w:rtl/>
        </w:rPr>
      </w:pPr>
    </w:p>
    <w:p w14:paraId="381FF5E7" w14:textId="77777777" w:rsidR="00000000" w:rsidRDefault="00953ED2">
      <w:pPr>
        <w:pStyle w:val="-"/>
        <w:rPr>
          <w:rtl/>
        </w:rPr>
      </w:pPr>
      <w:bookmarkStart w:id="402" w:name="FS000000556T18_05_2005_16_20_13C"/>
      <w:bookmarkEnd w:id="402"/>
      <w:r>
        <w:rPr>
          <w:rtl/>
        </w:rPr>
        <w:t>חיים כץ (הליכוד):</w:t>
      </w:r>
    </w:p>
    <w:p w14:paraId="3D2979F5" w14:textId="77777777" w:rsidR="00000000" w:rsidRDefault="00953ED2">
      <w:pPr>
        <w:pStyle w:val="a0"/>
        <w:rPr>
          <w:rFonts w:hint="cs"/>
          <w:rtl/>
        </w:rPr>
      </w:pPr>
    </w:p>
    <w:p w14:paraId="7B387A13" w14:textId="77777777" w:rsidR="00000000" w:rsidRDefault="00953ED2">
      <w:pPr>
        <w:pStyle w:val="a0"/>
        <w:rPr>
          <w:rFonts w:hint="cs"/>
          <w:rtl/>
        </w:rPr>
      </w:pPr>
      <w:r>
        <w:rPr>
          <w:rFonts w:hint="cs"/>
          <w:rtl/>
        </w:rPr>
        <w:t>בייגה שוחט, דיברת על משרד החקלאות, ואני אומר לך שעד היום, כשאתה הולך לכל הגופים החקלאיים, ואתה לא מדבר על חקלאים, מועצת הלול, מועצת הירקות, מועצת הפירות ומועצת כך וכך - לך תראה מי יוש</w:t>
      </w:r>
      <w:r>
        <w:rPr>
          <w:rFonts w:hint="cs"/>
          <w:rtl/>
        </w:rPr>
        <w:t>ב שם.</w:t>
      </w:r>
    </w:p>
    <w:p w14:paraId="40B03572" w14:textId="77777777" w:rsidR="00000000" w:rsidRDefault="00953ED2">
      <w:pPr>
        <w:pStyle w:val="a0"/>
        <w:rPr>
          <w:rFonts w:hint="cs"/>
          <w:rtl/>
        </w:rPr>
      </w:pPr>
    </w:p>
    <w:p w14:paraId="42FF2AB5" w14:textId="77777777" w:rsidR="00000000" w:rsidRDefault="00953ED2">
      <w:pPr>
        <w:pStyle w:val="af0"/>
        <w:rPr>
          <w:rtl/>
        </w:rPr>
      </w:pPr>
      <w:r>
        <w:rPr>
          <w:rFonts w:hint="eastAsia"/>
          <w:rtl/>
        </w:rPr>
        <w:t>חיים</w:t>
      </w:r>
      <w:r>
        <w:rPr>
          <w:rtl/>
        </w:rPr>
        <w:t xml:space="preserve"> אורון (יחד):</w:t>
      </w:r>
    </w:p>
    <w:p w14:paraId="521648DB" w14:textId="77777777" w:rsidR="00000000" w:rsidRDefault="00953ED2">
      <w:pPr>
        <w:pStyle w:val="a0"/>
        <w:rPr>
          <w:rFonts w:hint="cs"/>
          <w:rtl/>
        </w:rPr>
      </w:pPr>
    </w:p>
    <w:p w14:paraId="3BF5D100" w14:textId="77777777" w:rsidR="00000000" w:rsidRDefault="00953ED2">
      <w:pPr>
        <w:pStyle w:val="a0"/>
        <w:rPr>
          <w:rFonts w:hint="cs"/>
          <w:rtl/>
        </w:rPr>
      </w:pPr>
      <w:r>
        <w:rPr>
          <w:rFonts w:hint="cs"/>
          <w:rtl/>
        </w:rPr>
        <w:t xml:space="preserve">בחייך, אתה לא יודע מה אתה מדבר. הייתי שם. </w:t>
      </w:r>
    </w:p>
    <w:p w14:paraId="605FC5DD" w14:textId="77777777" w:rsidR="00000000" w:rsidRDefault="00953ED2">
      <w:pPr>
        <w:pStyle w:val="a0"/>
        <w:rPr>
          <w:rFonts w:hint="cs"/>
          <w:rtl/>
        </w:rPr>
      </w:pPr>
    </w:p>
    <w:p w14:paraId="55369975" w14:textId="77777777" w:rsidR="00000000" w:rsidRDefault="00953ED2">
      <w:pPr>
        <w:pStyle w:val="-"/>
        <w:rPr>
          <w:rtl/>
        </w:rPr>
      </w:pPr>
      <w:bookmarkStart w:id="403" w:name="FS000000556T18_05_2005_16_21_03C"/>
      <w:bookmarkEnd w:id="403"/>
      <w:r>
        <w:rPr>
          <w:rFonts w:hint="eastAsia"/>
          <w:rtl/>
        </w:rPr>
        <w:t>חיים</w:t>
      </w:r>
      <w:r>
        <w:rPr>
          <w:rtl/>
        </w:rPr>
        <w:t xml:space="preserve"> כץ (הליכוד):</w:t>
      </w:r>
    </w:p>
    <w:p w14:paraId="2AAA061B" w14:textId="77777777" w:rsidR="00000000" w:rsidRDefault="00953ED2">
      <w:pPr>
        <w:pStyle w:val="a0"/>
        <w:rPr>
          <w:rFonts w:hint="cs"/>
          <w:rtl/>
        </w:rPr>
      </w:pPr>
    </w:p>
    <w:p w14:paraId="57B9032A" w14:textId="77777777" w:rsidR="00000000" w:rsidRDefault="00953ED2">
      <w:pPr>
        <w:pStyle w:val="a0"/>
        <w:rPr>
          <w:rFonts w:hint="cs"/>
          <w:rtl/>
        </w:rPr>
      </w:pPr>
      <w:r>
        <w:rPr>
          <w:rFonts w:hint="cs"/>
          <w:rtl/>
        </w:rPr>
        <w:t>מי יושב שם? ג'ומס, מי יושב שם?</w:t>
      </w:r>
    </w:p>
    <w:p w14:paraId="6FBB356D" w14:textId="77777777" w:rsidR="00000000" w:rsidRDefault="00953ED2">
      <w:pPr>
        <w:pStyle w:val="a0"/>
        <w:rPr>
          <w:rFonts w:hint="cs"/>
          <w:rtl/>
        </w:rPr>
      </w:pPr>
    </w:p>
    <w:p w14:paraId="7BFD8843" w14:textId="77777777" w:rsidR="00000000" w:rsidRDefault="00953ED2">
      <w:pPr>
        <w:pStyle w:val="af0"/>
        <w:rPr>
          <w:rtl/>
        </w:rPr>
      </w:pPr>
      <w:r>
        <w:rPr>
          <w:rFonts w:hint="eastAsia"/>
          <w:rtl/>
        </w:rPr>
        <w:t>חיים</w:t>
      </w:r>
      <w:r>
        <w:rPr>
          <w:rtl/>
        </w:rPr>
        <w:t xml:space="preserve"> אורון (יחד):</w:t>
      </w:r>
    </w:p>
    <w:p w14:paraId="4861614F" w14:textId="77777777" w:rsidR="00000000" w:rsidRDefault="00953ED2">
      <w:pPr>
        <w:pStyle w:val="a0"/>
        <w:rPr>
          <w:rFonts w:hint="cs"/>
          <w:rtl/>
        </w:rPr>
      </w:pPr>
    </w:p>
    <w:p w14:paraId="5ADEEDFD" w14:textId="77777777" w:rsidR="00000000" w:rsidRDefault="00953ED2">
      <w:pPr>
        <w:pStyle w:val="a0"/>
        <w:rPr>
          <w:rFonts w:hint="cs"/>
          <w:rtl/>
        </w:rPr>
      </w:pPr>
      <w:r>
        <w:rPr>
          <w:rFonts w:hint="cs"/>
          <w:rtl/>
        </w:rPr>
        <w:t>דבר אחד בטוח, אין שם אף אחד שאני מיניתי. אבל - - -</w:t>
      </w:r>
    </w:p>
    <w:p w14:paraId="355CD808" w14:textId="77777777" w:rsidR="00000000" w:rsidRDefault="00953ED2">
      <w:pPr>
        <w:pStyle w:val="a0"/>
        <w:rPr>
          <w:rFonts w:hint="cs"/>
          <w:rtl/>
        </w:rPr>
      </w:pPr>
    </w:p>
    <w:p w14:paraId="45D86B92" w14:textId="77777777" w:rsidR="00000000" w:rsidRDefault="00953ED2">
      <w:pPr>
        <w:pStyle w:val="-"/>
        <w:rPr>
          <w:rtl/>
        </w:rPr>
      </w:pPr>
      <w:bookmarkStart w:id="404" w:name="FS000000556T18_05_2005_16_21_23C"/>
      <w:bookmarkEnd w:id="404"/>
      <w:r>
        <w:rPr>
          <w:rFonts w:hint="eastAsia"/>
          <w:rtl/>
        </w:rPr>
        <w:t>חיים</w:t>
      </w:r>
      <w:r>
        <w:rPr>
          <w:rtl/>
        </w:rPr>
        <w:t xml:space="preserve"> כץ (הליכוד):</w:t>
      </w:r>
    </w:p>
    <w:p w14:paraId="1AA39084" w14:textId="77777777" w:rsidR="00000000" w:rsidRDefault="00953ED2">
      <w:pPr>
        <w:pStyle w:val="a0"/>
        <w:rPr>
          <w:rFonts w:hint="cs"/>
          <w:rtl/>
        </w:rPr>
      </w:pPr>
    </w:p>
    <w:p w14:paraId="0FEBCE94" w14:textId="77777777" w:rsidR="00000000" w:rsidRDefault="00953ED2">
      <w:pPr>
        <w:pStyle w:val="a0"/>
        <w:rPr>
          <w:rFonts w:hint="cs"/>
          <w:rtl/>
        </w:rPr>
      </w:pPr>
      <w:r>
        <w:rPr>
          <w:rFonts w:hint="cs"/>
          <w:rtl/>
        </w:rPr>
        <w:t>אתה עוד לא, ג'ומס. בעוד 40 שנה, אם מרצ תהיה ב</w:t>
      </w:r>
      <w:r>
        <w:rPr>
          <w:rFonts w:hint="cs"/>
          <w:rtl/>
        </w:rPr>
        <w:t>שלטון, אתה תמנה.</w:t>
      </w:r>
    </w:p>
    <w:p w14:paraId="6460C733" w14:textId="77777777" w:rsidR="00000000" w:rsidRDefault="00953ED2">
      <w:pPr>
        <w:pStyle w:val="a0"/>
        <w:rPr>
          <w:rFonts w:hint="cs"/>
          <w:rtl/>
        </w:rPr>
      </w:pPr>
    </w:p>
    <w:p w14:paraId="6FC6DBA5" w14:textId="77777777" w:rsidR="00000000" w:rsidRDefault="00953ED2">
      <w:pPr>
        <w:pStyle w:val="af0"/>
        <w:rPr>
          <w:rtl/>
        </w:rPr>
      </w:pPr>
      <w:r>
        <w:rPr>
          <w:rFonts w:hint="eastAsia"/>
          <w:rtl/>
        </w:rPr>
        <w:t>חיים</w:t>
      </w:r>
      <w:r>
        <w:rPr>
          <w:rtl/>
        </w:rPr>
        <w:t xml:space="preserve"> אורון (יחד):</w:t>
      </w:r>
    </w:p>
    <w:p w14:paraId="3AE54D44" w14:textId="77777777" w:rsidR="00000000" w:rsidRDefault="00953ED2">
      <w:pPr>
        <w:pStyle w:val="a0"/>
        <w:rPr>
          <w:rFonts w:hint="cs"/>
          <w:rtl/>
        </w:rPr>
      </w:pPr>
    </w:p>
    <w:p w14:paraId="09D1FB27" w14:textId="77777777" w:rsidR="00000000" w:rsidRDefault="00953ED2">
      <w:pPr>
        <w:pStyle w:val="a0"/>
        <w:rPr>
          <w:rFonts w:hint="cs"/>
          <w:rtl/>
        </w:rPr>
      </w:pPr>
      <w:r>
        <w:rPr>
          <w:rFonts w:hint="cs"/>
          <w:rtl/>
        </w:rPr>
        <w:t>לא. לא. לא. לא. לא.</w:t>
      </w:r>
    </w:p>
    <w:p w14:paraId="579CCBA7" w14:textId="77777777" w:rsidR="00000000" w:rsidRDefault="00953ED2">
      <w:pPr>
        <w:pStyle w:val="a0"/>
        <w:rPr>
          <w:rFonts w:hint="cs"/>
          <w:rtl/>
        </w:rPr>
      </w:pPr>
    </w:p>
    <w:p w14:paraId="353DA042" w14:textId="77777777" w:rsidR="00000000" w:rsidRDefault="00953ED2">
      <w:pPr>
        <w:pStyle w:val="af0"/>
        <w:rPr>
          <w:rtl/>
        </w:rPr>
      </w:pPr>
      <w:r>
        <w:rPr>
          <w:rFonts w:hint="eastAsia"/>
          <w:rtl/>
        </w:rPr>
        <w:t>אברהם</w:t>
      </w:r>
      <w:r>
        <w:rPr>
          <w:rtl/>
        </w:rPr>
        <w:t xml:space="preserve"> בייגה שוחט (העבודה-מימד):</w:t>
      </w:r>
    </w:p>
    <w:p w14:paraId="1839CE9C" w14:textId="77777777" w:rsidR="00000000" w:rsidRDefault="00953ED2">
      <w:pPr>
        <w:pStyle w:val="a0"/>
        <w:rPr>
          <w:rFonts w:hint="cs"/>
          <w:rtl/>
        </w:rPr>
      </w:pPr>
    </w:p>
    <w:p w14:paraId="7CB7E6D9" w14:textId="77777777" w:rsidR="00000000" w:rsidRDefault="00953ED2">
      <w:pPr>
        <w:pStyle w:val="a0"/>
        <w:rPr>
          <w:rFonts w:hint="cs"/>
          <w:rtl/>
        </w:rPr>
      </w:pPr>
      <w:r>
        <w:rPr>
          <w:rFonts w:hint="cs"/>
          <w:rtl/>
        </w:rPr>
        <w:t xml:space="preserve">אתה חושב שזה יעזור לך במרכז הליכוד, הזבל הזה? </w:t>
      </w:r>
    </w:p>
    <w:p w14:paraId="36200B2B" w14:textId="77777777" w:rsidR="00000000" w:rsidRDefault="00953ED2">
      <w:pPr>
        <w:pStyle w:val="a0"/>
        <w:rPr>
          <w:rFonts w:hint="cs"/>
          <w:rtl/>
        </w:rPr>
      </w:pPr>
    </w:p>
    <w:p w14:paraId="06593FAD" w14:textId="77777777" w:rsidR="00000000" w:rsidRDefault="00953ED2">
      <w:pPr>
        <w:pStyle w:val="af0"/>
        <w:rPr>
          <w:rtl/>
        </w:rPr>
      </w:pPr>
      <w:r>
        <w:rPr>
          <w:rFonts w:hint="eastAsia"/>
          <w:rtl/>
        </w:rPr>
        <w:t>מיכאל</w:t>
      </w:r>
      <w:r>
        <w:rPr>
          <w:rtl/>
        </w:rPr>
        <w:t xml:space="preserve"> רצון (הליכוד):</w:t>
      </w:r>
    </w:p>
    <w:p w14:paraId="28EC752A" w14:textId="77777777" w:rsidR="00000000" w:rsidRDefault="00953ED2">
      <w:pPr>
        <w:pStyle w:val="a0"/>
        <w:rPr>
          <w:rFonts w:hint="cs"/>
          <w:rtl/>
        </w:rPr>
      </w:pPr>
    </w:p>
    <w:p w14:paraId="12579145" w14:textId="77777777" w:rsidR="00000000" w:rsidRDefault="00953ED2">
      <w:pPr>
        <w:pStyle w:val="a0"/>
        <w:rPr>
          <w:rFonts w:hint="cs"/>
          <w:rtl/>
        </w:rPr>
      </w:pPr>
      <w:r>
        <w:rPr>
          <w:rFonts w:hint="cs"/>
          <w:rtl/>
        </w:rPr>
        <w:t>למה אתה מדבר ככה?</w:t>
      </w:r>
    </w:p>
    <w:p w14:paraId="446CC2B5" w14:textId="77777777" w:rsidR="00000000" w:rsidRDefault="00953ED2">
      <w:pPr>
        <w:pStyle w:val="af0"/>
        <w:rPr>
          <w:rtl/>
        </w:rPr>
      </w:pPr>
    </w:p>
    <w:p w14:paraId="1B766DE7" w14:textId="77777777" w:rsidR="00000000" w:rsidRDefault="00953ED2">
      <w:pPr>
        <w:pStyle w:val="af0"/>
        <w:rPr>
          <w:rtl/>
        </w:rPr>
      </w:pPr>
      <w:r>
        <w:rPr>
          <w:rFonts w:hint="eastAsia"/>
          <w:rtl/>
        </w:rPr>
        <w:t>אברהם</w:t>
      </w:r>
      <w:r>
        <w:rPr>
          <w:rtl/>
        </w:rPr>
        <w:t xml:space="preserve"> בייגה שוחט (העבודה-מימד):</w:t>
      </w:r>
    </w:p>
    <w:p w14:paraId="2962E9B9" w14:textId="77777777" w:rsidR="00000000" w:rsidRDefault="00953ED2">
      <w:pPr>
        <w:pStyle w:val="a0"/>
        <w:rPr>
          <w:rFonts w:hint="cs"/>
          <w:rtl/>
        </w:rPr>
      </w:pPr>
    </w:p>
    <w:p w14:paraId="52AD1787" w14:textId="77777777" w:rsidR="00000000" w:rsidRDefault="00953ED2">
      <w:pPr>
        <w:pStyle w:val="a0"/>
        <w:rPr>
          <w:rFonts w:hint="cs"/>
          <w:rtl/>
        </w:rPr>
      </w:pPr>
      <w:r>
        <w:rPr>
          <w:rFonts w:hint="cs"/>
          <w:rtl/>
        </w:rPr>
        <w:t xml:space="preserve">לא תהיה לך מדינה. </w:t>
      </w:r>
    </w:p>
    <w:p w14:paraId="556C6E28" w14:textId="77777777" w:rsidR="00000000" w:rsidRDefault="00953ED2">
      <w:pPr>
        <w:pStyle w:val="a0"/>
        <w:rPr>
          <w:rFonts w:hint="cs"/>
          <w:rtl/>
        </w:rPr>
      </w:pPr>
    </w:p>
    <w:p w14:paraId="3BCAE5C0" w14:textId="77777777" w:rsidR="00000000" w:rsidRDefault="00953ED2">
      <w:pPr>
        <w:pStyle w:val="-"/>
        <w:rPr>
          <w:rtl/>
        </w:rPr>
      </w:pPr>
      <w:bookmarkStart w:id="405" w:name="FS000000556T18_05_2005_16_22_35C"/>
      <w:bookmarkEnd w:id="405"/>
      <w:r>
        <w:rPr>
          <w:rFonts w:hint="eastAsia"/>
          <w:rtl/>
        </w:rPr>
        <w:t>חיים</w:t>
      </w:r>
      <w:r>
        <w:rPr>
          <w:rtl/>
        </w:rPr>
        <w:t xml:space="preserve"> כץ (הליכוד):</w:t>
      </w:r>
    </w:p>
    <w:p w14:paraId="71DCBBD5" w14:textId="77777777" w:rsidR="00000000" w:rsidRDefault="00953ED2">
      <w:pPr>
        <w:pStyle w:val="a0"/>
        <w:rPr>
          <w:rFonts w:hint="cs"/>
          <w:rtl/>
        </w:rPr>
      </w:pPr>
    </w:p>
    <w:p w14:paraId="3C1EC65A" w14:textId="77777777" w:rsidR="00000000" w:rsidRDefault="00953ED2">
      <w:pPr>
        <w:pStyle w:val="a0"/>
        <w:rPr>
          <w:rFonts w:hint="cs"/>
          <w:rtl/>
        </w:rPr>
      </w:pPr>
      <w:r>
        <w:rPr>
          <w:rFonts w:hint="cs"/>
          <w:rtl/>
        </w:rPr>
        <w:t>תהיה</w:t>
      </w:r>
      <w:r>
        <w:rPr>
          <w:rFonts w:hint="cs"/>
          <w:rtl/>
        </w:rPr>
        <w:t>.</w:t>
      </w:r>
    </w:p>
    <w:p w14:paraId="03AC3ACC" w14:textId="77777777" w:rsidR="00000000" w:rsidRDefault="00953ED2">
      <w:pPr>
        <w:pStyle w:val="a0"/>
        <w:rPr>
          <w:rFonts w:hint="cs"/>
          <w:rtl/>
        </w:rPr>
      </w:pPr>
    </w:p>
    <w:p w14:paraId="01585E42"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624BBA8" w14:textId="77777777" w:rsidR="00000000" w:rsidRDefault="00953ED2">
      <w:pPr>
        <w:pStyle w:val="a0"/>
        <w:rPr>
          <w:rFonts w:hint="cs"/>
          <w:rtl/>
        </w:rPr>
      </w:pPr>
    </w:p>
    <w:p w14:paraId="3A3FDFEB" w14:textId="77777777" w:rsidR="00000000" w:rsidRDefault="00953ED2">
      <w:pPr>
        <w:pStyle w:val="a0"/>
        <w:rPr>
          <w:rFonts w:hint="cs"/>
          <w:rtl/>
        </w:rPr>
      </w:pPr>
      <w:r>
        <w:rPr>
          <w:rFonts w:hint="cs"/>
          <w:rtl/>
        </w:rPr>
        <w:t>חבר הכנסת כץ, אני מבקש לסיים. תם זמנך.</w:t>
      </w:r>
    </w:p>
    <w:p w14:paraId="3F7E0F0A" w14:textId="77777777" w:rsidR="00000000" w:rsidRDefault="00953ED2">
      <w:pPr>
        <w:pStyle w:val="a0"/>
        <w:rPr>
          <w:rFonts w:hint="cs"/>
          <w:rtl/>
        </w:rPr>
      </w:pPr>
    </w:p>
    <w:p w14:paraId="6213D636" w14:textId="77777777" w:rsidR="00000000" w:rsidRDefault="00953ED2">
      <w:pPr>
        <w:pStyle w:val="af0"/>
        <w:rPr>
          <w:rtl/>
        </w:rPr>
      </w:pPr>
      <w:r>
        <w:rPr>
          <w:rFonts w:hint="eastAsia"/>
          <w:rtl/>
        </w:rPr>
        <w:t>אברהם</w:t>
      </w:r>
      <w:r>
        <w:rPr>
          <w:rtl/>
        </w:rPr>
        <w:t xml:space="preserve"> בייגה שוחט (העבודה-מימד):</w:t>
      </w:r>
    </w:p>
    <w:p w14:paraId="2E0DBED1" w14:textId="77777777" w:rsidR="00000000" w:rsidRDefault="00953ED2">
      <w:pPr>
        <w:pStyle w:val="a0"/>
        <w:rPr>
          <w:rFonts w:hint="cs"/>
          <w:rtl/>
        </w:rPr>
      </w:pPr>
    </w:p>
    <w:p w14:paraId="605E32AA" w14:textId="77777777" w:rsidR="00000000" w:rsidRDefault="00953ED2">
      <w:pPr>
        <w:pStyle w:val="a0"/>
        <w:rPr>
          <w:rFonts w:hint="cs"/>
          <w:rtl/>
        </w:rPr>
      </w:pPr>
      <w:r>
        <w:rPr>
          <w:rFonts w:hint="cs"/>
          <w:rtl/>
        </w:rPr>
        <w:t>איזה סמרטוט אתה? למי אתה מתחנף?</w:t>
      </w:r>
    </w:p>
    <w:p w14:paraId="18CA7C53" w14:textId="77777777" w:rsidR="00000000" w:rsidRDefault="00953ED2">
      <w:pPr>
        <w:pStyle w:val="a0"/>
        <w:rPr>
          <w:rFonts w:hint="cs"/>
          <w:rtl/>
        </w:rPr>
      </w:pPr>
    </w:p>
    <w:p w14:paraId="2B104A74" w14:textId="77777777" w:rsidR="00000000" w:rsidRDefault="00953ED2">
      <w:pPr>
        <w:pStyle w:val="af0"/>
        <w:rPr>
          <w:rtl/>
        </w:rPr>
      </w:pPr>
      <w:r>
        <w:rPr>
          <w:rFonts w:hint="eastAsia"/>
          <w:rtl/>
        </w:rPr>
        <w:t>מיכאל</w:t>
      </w:r>
      <w:r>
        <w:rPr>
          <w:rtl/>
        </w:rPr>
        <w:t xml:space="preserve"> רצון (הליכוד):</w:t>
      </w:r>
    </w:p>
    <w:p w14:paraId="2B0516DD" w14:textId="77777777" w:rsidR="00000000" w:rsidRDefault="00953ED2">
      <w:pPr>
        <w:pStyle w:val="a0"/>
        <w:rPr>
          <w:rFonts w:hint="cs"/>
          <w:rtl/>
        </w:rPr>
      </w:pPr>
    </w:p>
    <w:p w14:paraId="7D4AE423" w14:textId="77777777" w:rsidR="00000000" w:rsidRDefault="00953ED2">
      <w:pPr>
        <w:pStyle w:val="a0"/>
        <w:rPr>
          <w:rFonts w:hint="cs"/>
          <w:rtl/>
        </w:rPr>
      </w:pPr>
      <w:r>
        <w:rPr>
          <w:rFonts w:hint="cs"/>
          <w:rtl/>
        </w:rPr>
        <w:t>למה לדבר כך? אני לא מבין.</w:t>
      </w:r>
    </w:p>
    <w:p w14:paraId="3D1F1A56" w14:textId="77777777" w:rsidR="00000000" w:rsidRDefault="00953ED2">
      <w:pPr>
        <w:pStyle w:val="a0"/>
        <w:rPr>
          <w:rFonts w:hint="cs"/>
          <w:rtl/>
        </w:rPr>
      </w:pPr>
    </w:p>
    <w:p w14:paraId="6D422663"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DC7994E" w14:textId="77777777" w:rsidR="00000000" w:rsidRDefault="00953ED2">
      <w:pPr>
        <w:pStyle w:val="a0"/>
        <w:rPr>
          <w:rFonts w:hint="cs"/>
          <w:rtl/>
        </w:rPr>
      </w:pPr>
    </w:p>
    <w:p w14:paraId="0D510A33" w14:textId="77777777" w:rsidR="00000000" w:rsidRDefault="00953ED2">
      <w:pPr>
        <w:pStyle w:val="a0"/>
        <w:rPr>
          <w:rFonts w:hint="cs"/>
          <w:rtl/>
        </w:rPr>
      </w:pPr>
      <w:r>
        <w:rPr>
          <w:rFonts w:hint="cs"/>
          <w:rtl/>
        </w:rPr>
        <w:t>אני מבקש לסיים.</w:t>
      </w:r>
    </w:p>
    <w:p w14:paraId="7900F73A" w14:textId="77777777" w:rsidR="00000000" w:rsidRDefault="00953ED2">
      <w:pPr>
        <w:pStyle w:val="a0"/>
        <w:rPr>
          <w:rFonts w:hint="cs"/>
          <w:rtl/>
        </w:rPr>
      </w:pPr>
    </w:p>
    <w:p w14:paraId="35196ED2" w14:textId="77777777" w:rsidR="00000000" w:rsidRDefault="00953ED2">
      <w:pPr>
        <w:pStyle w:val="af0"/>
        <w:rPr>
          <w:rtl/>
        </w:rPr>
      </w:pPr>
      <w:r>
        <w:rPr>
          <w:rFonts w:hint="eastAsia"/>
          <w:rtl/>
        </w:rPr>
        <w:t>מיכאל</w:t>
      </w:r>
      <w:r>
        <w:rPr>
          <w:rtl/>
        </w:rPr>
        <w:t xml:space="preserve"> רצון (הליכוד):</w:t>
      </w:r>
    </w:p>
    <w:p w14:paraId="2BBD46C8" w14:textId="77777777" w:rsidR="00000000" w:rsidRDefault="00953ED2">
      <w:pPr>
        <w:pStyle w:val="a0"/>
        <w:rPr>
          <w:rFonts w:hint="cs"/>
          <w:rtl/>
        </w:rPr>
      </w:pPr>
    </w:p>
    <w:p w14:paraId="17512DFE" w14:textId="77777777" w:rsidR="00000000" w:rsidRDefault="00953ED2">
      <w:pPr>
        <w:pStyle w:val="a0"/>
        <w:rPr>
          <w:rFonts w:hint="cs"/>
          <w:rtl/>
        </w:rPr>
      </w:pPr>
      <w:r>
        <w:rPr>
          <w:rFonts w:hint="cs"/>
          <w:rtl/>
        </w:rPr>
        <w:t>תן לו ל</w:t>
      </w:r>
      <w:r>
        <w:rPr>
          <w:rFonts w:hint="cs"/>
          <w:rtl/>
        </w:rPr>
        <w:t>דבר, מה אתה רוצה ממנו?</w:t>
      </w:r>
    </w:p>
    <w:p w14:paraId="205E19C1" w14:textId="77777777" w:rsidR="00000000" w:rsidRDefault="00953ED2">
      <w:pPr>
        <w:pStyle w:val="a0"/>
        <w:rPr>
          <w:rFonts w:hint="cs"/>
          <w:rtl/>
        </w:rPr>
      </w:pPr>
    </w:p>
    <w:p w14:paraId="550EC898"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3325400" w14:textId="77777777" w:rsidR="00000000" w:rsidRDefault="00953ED2">
      <w:pPr>
        <w:pStyle w:val="a0"/>
        <w:rPr>
          <w:rFonts w:hint="cs"/>
          <w:rtl/>
        </w:rPr>
      </w:pPr>
    </w:p>
    <w:p w14:paraId="2CCD433E" w14:textId="77777777" w:rsidR="00000000" w:rsidRDefault="00953ED2">
      <w:pPr>
        <w:pStyle w:val="a0"/>
        <w:rPr>
          <w:rFonts w:hint="cs"/>
          <w:rtl/>
        </w:rPr>
      </w:pPr>
      <w:r>
        <w:rPr>
          <w:rFonts w:hint="cs"/>
          <w:rtl/>
        </w:rPr>
        <w:t>חבר הכנסת כץ.</w:t>
      </w:r>
    </w:p>
    <w:p w14:paraId="599960B0" w14:textId="77777777" w:rsidR="00000000" w:rsidRDefault="00953ED2">
      <w:pPr>
        <w:pStyle w:val="a0"/>
        <w:rPr>
          <w:rFonts w:hint="cs"/>
          <w:rtl/>
        </w:rPr>
      </w:pPr>
    </w:p>
    <w:p w14:paraId="6C1F1E7F" w14:textId="77777777" w:rsidR="00000000" w:rsidRDefault="00953ED2">
      <w:pPr>
        <w:pStyle w:val="-"/>
        <w:rPr>
          <w:rtl/>
        </w:rPr>
      </w:pPr>
      <w:bookmarkStart w:id="406" w:name="FS000000556T18_05_2005_16_23_22C"/>
      <w:bookmarkEnd w:id="406"/>
      <w:r>
        <w:rPr>
          <w:rFonts w:hint="eastAsia"/>
          <w:rtl/>
        </w:rPr>
        <w:t>חיים</w:t>
      </w:r>
      <w:r>
        <w:rPr>
          <w:rtl/>
        </w:rPr>
        <w:t xml:space="preserve"> כץ (הליכוד):</w:t>
      </w:r>
    </w:p>
    <w:p w14:paraId="00E1D0D2" w14:textId="77777777" w:rsidR="00000000" w:rsidRDefault="00953ED2">
      <w:pPr>
        <w:pStyle w:val="a0"/>
        <w:rPr>
          <w:rFonts w:hint="cs"/>
          <w:rtl/>
        </w:rPr>
      </w:pPr>
    </w:p>
    <w:p w14:paraId="7214C44E" w14:textId="77777777" w:rsidR="00000000" w:rsidRDefault="00953ED2">
      <w:pPr>
        <w:pStyle w:val="a0"/>
        <w:rPr>
          <w:rFonts w:hint="cs"/>
          <w:rtl/>
        </w:rPr>
      </w:pPr>
      <w:r>
        <w:rPr>
          <w:rFonts w:hint="cs"/>
          <w:rtl/>
        </w:rPr>
        <w:t xml:space="preserve">בייגה, שמעתי באיזו קלות - - - </w:t>
      </w:r>
    </w:p>
    <w:p w14:paraId="21BBD123" w14:textId="77777777" w:rsidR="00000000" w:rsidRDefault="00953ED2">
      <w:pPr>
        <w:pStyle w:val="a0"/>
        <w:rPr>
          <w:rFonts w:hint="cs"/>
          <w:rtl/>
        </w:rPr>
      </w:pPr>
    </w:p>
    <w:p w14:paraId="3D52E0D7"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2F8869A1" w14:textId="77777777" w:rsidR="00000000" w:rsidRDefault="00953ED2">
      <w:pPr>
        <w:pStyle w:val="a0"/>
        <w:rPr>
          <w:rFonts w:hint="cs"/>
          <w:rtl/>
        </w:rPr>
      </w:pPr>
    </w:p>
    <w:p w14:paraId="1F4910F2" w14:textId="77777777" w:rsidR="00000000" w:rsidRDefault="00953ED2">
      <w:pPr>
        <w:pStyle w:val="a0"/>
        <w:rPr>
          <w:rtl/>
        </w:rPr>
      </w:pPr>
      <w:r>
        <w:rPr>
          <w:rFonts w:hint="cs"/>
          <w:rtl/>
        </w:rPr>
        <w:t xml:space="preserve">חבר הכנסת כץ, אני מדבר אתך, אני פה מנהל את הישיבה. זמנך תם, אדוני. זה לא בלי סוף. אתה יכול להביא משפט מסכם ונסיים </w:t>
      </w:r>
      <w:r>
        <w:rPr>
          <w:rFonts w:hint="cs"/>
          <w:rtl/>
        </w:rPr>
        <w:t>את הדיון.</w:t>
      </w:r>
    </w:p>
    <w:p w14:paraId="511BC404" w14:textId="77777777" w:rsidR="00000000" w:rsidRDefault="00953ED2">
      <w:pPr>
        <w:pStyle w:val="a0"/>
        <w:rPr>
          <w:rtl/>
        </w:rPr>
      </w:pPr>
    </w:p>
    <w:p w14:paraId="313BBED2" w14:textId="77777777" w:rsidR="00000000" w:rsidRDefault="00953ED2">
      <w:pPr>
        <w:pStyle w:val="-"/>
        <w:rPr>
          <w:rtl/>
        </w:rPr>
      </w:pPr>
      <w:bookmarkStart w:id="407" w:name="FS000000556T18_05_2005_16_24_20C"/>
      <w:bookmarkEnd w:id="407"/>
      <w:r>
        <w:rPr>
          <w:rFonts w:hint="eastAsia"/>
          <w:rtl/>
        </w:rPr>
        <w:t>חיים</w:t>
      </w:r>
      <w:r>
        <w:rPr>
          <w:rtl/>
        </w:rPr>
        <w:t xml:space="preserve"> כץ (הליכוד):</w:t>
      </w:r>
    </w:p>
    <w:p w14:paraId="5C14514F" w14:textId="77777777" w:rsidR="00000000" w:rsidRDefault="00953ED2">
      <w:pPr>
        <w:pStyle w:val="a0"/>
        <w:rPr>
          <w:rFonts w:hint="cs"/>
          <w:rtl/>
        </w:rPr>
      </w:pPr>
    </w:p>
    <w:p w14:paraId="1280276F" w14:textId="77777777" w:rsidR="00000000" w:rsidRDefault="00953ED2">
      <w:pPr>
        <w:pStyle w:val="a0"/>
        <w:rPr>
          <w:rFonts w:hint="cs"/>
          <w:rtl/>
        </w:rPr>
      </w:pPr>
      <w:r>
        <w:rPr>
          <w:rFonts w:hint="cs"/>
          <w:rtl/>
        </w:rPr>
        <w:t>מאה אחוז. חבר הכנסת בייגה שוחט, אני מכבד את מבקר המדינה, לפחות כמוך, או קצת פחות ממך, אבל ביתר קלות קראת לשר החקלאות, שכתבו עליו - עבריין.</w:t>
      </w:r>
    </w:p>
    <w:p w14:paraId="597577BB" w14:textId="77777777" w:rsidR="00000000" w:rsidRDefault="00953ED2">
      <w:pPr>
        <w:pStyle w:val="a0"/>
        <w:rPr>
          <w:rFonts w:hint="cs"/>
          <w:rtl/>
        </w:rPr>
      </w:pPr>
    </w:p>
    <w:p w14:paraId="0A7F39CC" w14:textId="77777777" w:rsidR="00000000" w:rsidRDefault="00953ED2">
      <w:pPr>
        <w:pStyle w:val="af0"/>
        <w:rPr>
          <w:rtl/>
        </w:rPr>
      </w:pPr>
      <w:r>
        <w:rPr>
          <w:rFonts w:hint="eastAsia"/>
          <w:rtl/>
        </w:rPr>
        <w:t>אברהם</w:t>
      </w:r>
      <w:r>
        <w:rPr>
          <w:rtl/>
        </w:rPr>
        <w:t xml:space="preserve"> בייגה שוחט (העבודה-מימד):</w:t>
      </w:r>
    </w:p>
    <w:p w14:paraId="4DD8FA0F" w14:textId="77777777" w:rsidR="00000000" w:rsidRDefault="00953ED2">
      <w:pPr>
        <w:pStyle w:val="a0"/>
        <w:rPr>
          <w:rFonts w:hint="cs"/>
          <w:rtl/>
        </w:rPr>
      </w:pPr>
    </w:p>
    <w:p w14:paraId="17FDFF12" w14:textId="77777777" w:rsidR="00000000" w:rsidRDefault="00953ED2">
      <w:pPr>
        <w:pStyle w:val="a0"/>
        <w:rPr>
          <w:rFonts w:hint="cs"/>
          <w:rtl/>
        </w:rPr>
      </w:pPr>
      <w:r>
        <w:rPr>
          <w:rFonts w:hint="cs"/>
          <w:rtl/>
        </w:rPr>
        <w:t xml:space="preserve">כן. כן כן. </w:t>
      </w:r>
    </w:p>
    <w:p w14:paraId="062F256B" w14:textId="77777777" w:rsidR="00000000" w:rsidRDefault="00953ED2">
      <w:pPr>
        <w:pStyle w:val="a0"/>
        <w:rPr>
          <w:rFonts w:hint="cs"/>
          <w:rtl/>
        </w:rPr>
      </w:pPr>
    </w:p>
    <w:p w14:paraId="59BB1F1C" w14:textId="77777777" w:rsidR="00000000" w:rsidRDefault="00953ED2">
      <w:pPr>
        <w:pStyle w:val="-"/>
        <w:rPr>
          <w:rtl/>
        </w:rPr>
      </w:pPr>
      <w:bookmarkStart w:id="408" w:name="FS000000556T18_05_2005_16_25_04C"/>
      <w:bookmarkEnd w:id="408"/>
      <w:r>
        <w:rPr>
          <w:rFonts w:hint="eastAsia"/>
          <w:rtl/>
        </w:rPr>
        <w:t>חיים</w:t>
      </w:r>
      <w:r>
        <w:rPr>
          <w:rtl/>
        </w:rPr>
        <w:t xml:space="preserve"> כץ (הליכוד):</w:t>
      </w:r>
    </w:p>
    <w:p w14:paraId="7AA55993" w14:textId="77777777" w:rsidR="00000000" w:rsidRDefault="00953ED2">
      <w:pPr>
        <w:pStyle w:val="a0"/>
        <w:rPr>
          <w:rFonts w:hint="cs"/>
          <w:rtl/>
        </w:rPr>
      </w:pPr>
    </w:p>
    <w:p w14:paraId="346A4587" w14:textId="77777777" w:rsidR="00000000" w:rsidRDefault="00953ED2">
      <w:pPr>
        <w:pStyle w:val="a0"/>
        <w:rPr>
          <w:rFonts w:hint="cs"/>
          <w:rtl/>
        </w:rPr>
      </w:pPr>
      <w:r>
        <w:rPr>
          <w:rFonts w:hint="cs"/>
          <w:rtl/>
        </w:rPr>
        <w:t>אם הוא יצא זכאי, תעמו</w:t>
      </w:r>
      <w:r>
        <w:rPr>
          <w:rFonts w:hint="cs"/>
          <w:rtl/>
        </w:rPr>
        <w:t>ד פה ותבקש סליחה?</w:t>
      </w:r>
    </w:p>
    <w:p w14:paraId="6BFA1FE3" w14:textId="77777777" w:rsidR="00000000" w:rsidRDefault="00953ED2">
      <w:pPr>
        <w:pStyle w:val="a0"/>
        <w:rPr>
          <w:rFonts w:hint="cs"/>
          <w:rtl/>
        </w:rPr>
      </w:pPr>
    </w:p>
    <w:p w14:paraId="75A62B1E" w14:textId="77777777" w:rsidR="00000000" w:rsidRDefault="00953ED2">
      <w:pPr>
        <w:pStyle w:val="af0"/>
        <w:rPr>
          <w:rtl/>
        </w:rPr>
      </w:pPr>
      <w:r>
        <w:rPr>
          <w:rFonts w:hint="eastAsia"/>
          <w:rtl/>
        </w:rPr>
        <w:t>אברהם</w:t>
      </w:r>
      <w:r>
        <w:rPr>
          <w:rtl/>
        </w:rPr>
        <w:t xml:space="preserve"> בייגה שוחט (העבודה-מימד):</w:t>
      </w:r>
    </w:p>
    <w:p w14:paraId="02D10E38" w14:textId="77777777" w:rsidR="00000000" w:rsidRDefault="00953ED2">
      <w:pPr>
        <w:pStyle w:val="a0"/>
        <w:rPr>
          <w:rFonts w:hint="cs"/>
          <w:rtl/>
        </w:rPr>
      </w:pPr>
    </w:p>
    <w:p w14:paraId="291B389C" w14:textId="77777777" w:rsidR="00000000" w:rsidRDefault="00953ED2">
      <w:pPr>
        <w:pStyle w:val="a0"/>
        <w:rPr>
          <w:rFonts w:hint="cs"/>
          <w:rtl/>
        </w:rPr>
      </w:pPr>
      <w:r>
        <w:rPr>
          <w:rFonts w:hint="cs"/>
          <w:rtl/>
        </w:rPr>
        <w:t>ציבורית הוא עבריין. ציבורית הוא עבריין.</w:t>
      </w:r>
    </w:p>
    <w:p w14:paraId="14579058" w14:textId="77777777" w:rsidR="00000000" w:rsidRDefault="00953ED2">
      <w:pPr>
        <w:pStyle w:val="a0"/>
        <w:rPr>
          <w:rFonts w:hint="cs"/>
          <w:rtl/>
        </w:rPr>
      </w:pPr>
    </w:p>
    <w:p w14:paraId="7E493803" w14:textId="77777777" w:rsidR="00000000" w:rsidRDefault="00953ED2">
      <w:pPr>
        <w:pStyle w:val="-"/>
        <w:rPr>
          <w:rtl/>
        </w:rPr>
      </w:pPr>
      <w:bookmarkStart w:id="409" w:name="FS000000556T18_05_2005_16_25_19C"/>
      <w:bookmarkEnd w:id="409"/>
      <w:r>
        <w:rPr>
          <w:rFonts w:hint="eastAsia"/>
          <w:rtl/>
        </w:rPr>
        <w:t>חיים</w:t>
      </w:r>
      <w:r>
        <w:rPr>
          <w:rtl/>
        </w:rPr>
        <w:t xml:space="preserve"> כץ (הליכוד):</w:t>
      </w:r>
    </w:p>
    <w:p w14:paraId="59F6C632" w14:textId="77777777" w:rsidR="00000000" w:rsidRDefault="00953ED2">
      <w:pPr>
        <w:pStyle w:val="a0"/>
        <w:rPr>
          <w:rFonts w:hint="cs"/>
          <w:rtl/>
        </w:rPr>
      </w:pPr>
    </w:p>
    <w:p w14:paraId="6B1E56C9" w14:textId="77777777" w:rsidR="00000000" w:rsidRDefault="00953ED2">
      <w:pPr>
        <w:pStyle w:val="a0"/>
        <w:rPr>
          <w:rFonts w:hint="cs"/>
          <w:rtl/>
        </w:rPr>
      </w:pPr>
      <w:r>
        <w:rPr>
          <w:rFonts w:hint="cs"/>
          <w:rtl/>
        </w:rPr>
        <w:t>נו, באמת.</w:t>
      </w:r>
    </w:p>
    <w:p w14:paraId="05F44912" w14:textId="77777777" w:rsidR="00000000" w:rsidRDefault="00953ED2">
      <w:pPr>
        <w:pStyle w:val="a0"/>
        <w:rPr>
          <w:rFonts w:hint="cs"/>
          <w:rtl/>
        </w:rPr>
      </w:pPr>
    </w:p>
    <w:p w14:paraId="07A3E852"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6144EC8" w14:textId="77777777" w:rsidR="00000000" w:rsidRDefault="00953ED2">
      <w:pPr>
        <w:pStyle w:val="a0"/>
        <w:rPr>
          <w:rFonts w:hint="cs"/>
          <w:rtl/>
        </w:rPr>
      </w:pPr>
    </w:p>
    <w:p w14:paraId="441F22F3" w14:textId="77777777" w:rsidR="00000000" w:rsidRDefault="00953ED2">
      <w:pPr>
        <w:pStyle w:val="a0"/>
        <w:rPr>
          <w:rFonts w:hint="cs"/>
          <w:rtl/>
        </w:rPr>
      </w:pPr>
      <w:r>
        <w:rPr>
          <w:rFonts w:hint="cs"/>
          <w:rtl/>
        </w:rPr>
        <w:t>תודה רבה, חבר הכנסת כץ.</w:t>
      </w:r>
    </w:p>
    <w:p w14:paraId="798CAB60" w14:textId="77777777" w:rsidR="00000000" w:rsidRDefault="00953ED2">
      <w:pPr>
        <w:pStyle w:val="a0"/>
        <w:rPr>
          <w:rFonts w:hint="cs"/>
          <w:rtl/>
        </w:rPr>
      </w:pPr>
    </w:p>
    <w:p w14:paraId="24977FAE" w14:textId="77777777" w:rsidR="00000000" w:rsidRDefault="00953ED2">
      <w:pPr>
        <w:pStyle w:val="af0"/>
        <w:rPr>
          <w:rtl/>
        </w:rPr>
      </w:pPr>
      <w:r>
        <w:rPr>
          <w:rFonts w:hint="eastAsia"/>
          <w:rtl/>
        </w:rPr>
        <w:t>קולט</w:t>
      </w:r>
      <w:r>
        <w:rPr>
          <w:rtl/>
        </w:rPr>
        <w:t xml:space="preserve"> אביטל (העבודה-מימד):</w:t>
      </w:r>
    </w:p>
    <w:p w14:paraId="630A0F26" w14:textId="77777777" w:rsidR="00000000" w:rsidRDefault="00953ED2">
      <w:pPr>
        <w:pStyle w:val="a0"/>
        <w:rPr>
          <w:rFonts w:hint="cs"/>
          <w:rtl/>
        </w:rPr>
      </w:pPr>
    </w:p>
    <w:p w14:paraId="13F415F3" w14:textId="77777777" w:rsidR="00000000" w:rsidRDefault="00953ED2">
      <w:pPr>
        <w:pStyle w:val="a0"/>
        <w:rPr>
          <w:rFonts w:hint="cs"/>
          <w:rtl/>
        </w:rPr>
      </w:pPr>
      <w:r>
        <w:rPr>
          <w:rFonts w:hint="cs"/>
          <w:rtl/>
        </w:rPr>
        <w:t>אם הוא עבר על החוק, הוא עבריין.</w:t>
      </w:r>
    </w:p>
    <w:p w14:paraId="15FAC965" w14:textId="77777777" w:rsidR="00000000" w:rsidRDefault="00953ED2">
      <w:pPr>
        <w:pStyle w:val="a0"/>
        <w:rPr>
          <w:rFonts w:hint="cs"/>
          <w:rtl/>
        </w:rPr>
      </w:pPr>
    </w:p>
    <w:p w14:paraId="510CF16C" w14:textId="77777777" w:rsidR="00000000" w:rsidRDefault="00953ED2">
      <w:pPr>
        <w:pStyle w:val="-"/>
        <w:rPr>
          <w:rtl/>
        </w:rPr>
      </w:pPr>
      <w:bookmarkStart w:id="410" w:name="FS000000556T18_05_2005_16_25_47C"/>
      <w:bookmarkEnd w:id="410"/>
      <w:r>
        <w:rPr>
          <w:rFonts w:hint="eastAsia"/>
          <w:rtl/>
        </w:rPr>
        <w:t>חיים</w:t>
      </w:r>
      <w:r>
        <w:rPr>
          <w:rtl/>
        </w:rPr>
        <w:t xml:space="preserve"> כץ (הליכוד):</w:t>
      </w:r>
    </w:p>
    <w:p w14:paraId="78968BE1" w14:textId="77777777" w:rsidR="00000000" w:rsidRDefault="00953ED2">
      <w:pPr>
        <w:pStyle w:val="a0"/>
        <w:rPr>
          <w:rFonts w:hint="cs"/>
          <w:rtl/>
        </w:rPr>
      </w:pPr>
    </w:p>
    <w:p w14:paraId="42813A2A" w14:textId="77777777" w:rsidR="00000000" w:rsidRDefault="00953ED2">
      <w:pPr>
        <w:pStyle w:val="a0"/>
        <w:rPr>
          <w:rFonts w:hint="cs"/>
          <w:rtl/>
        </w:rPr>
      </w:pPr>
      <w:r>
        <w:rPr>
          <w:rFonts w:hint="cs"/>
          <w:rtl/>
        </w:rPr>
        <w:t>ביי</w:t>
      </w:r>
      <w:r>
        <w:rPr>
          <w:rFonts w:hint="cs"/>
          <w:rtl/>
        </w:rPr>
        <w:t>גה שוחט, אני חושב שחברי המרכז של הליכוד, אם יש להם הכישורים, הם ראויים, ואם הם ראויים, צריך למנות אותם, ואם אין להם כישורים, שלא ימנו אותם. תודה רבה לך.</w:t>
      </w:r>
    </w:p>
    <w:p w14:paraId="72A127CF" w14:textId="77777777" w:rsidR="00000000" w:rsidRDefault="00953ED2">
      <w:pPr>
        <w:pStyle w:val="a0"/>
        <w:rPr>
          <w:rFonts w:hint="cs"/>
          <w:rtl/>
        </w:rPr>
      </w:pPr>
    </w:p>
    <w:p w14:paraId="2B812623"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4A0E2F6" w14:textId="77777777" w:rsidR="00000000" w:rsidRDefault="00953ED2">
      <w:pPr>
        <w:pStyle w:val="a0"/>
        <w:rPr>
          <w:rFonts w:hint="cs"/>
          <w:rtl/>
        </w:rPr>
      </w:pPr>
    </w:p>
    <w:p w14:paraId="7B2FAD76" w14:textId="77777777" w:rsidR="00000000" w:rsidRDefault="00953ED2">
      <w:pPr>
        <w:pStyle w:val="a0"/>
        <w:rPr>
          <w:rFonts w:hint="cs"/>
          <w:rtl/>
        </w:rPr>
      </w:pPr>
      <w:r>
        <w:rPr>
          <w:rFonts w:hint="cs"/>
          <w:rtl/>
        </w:rPr>
        <w:t xml:space="preserve">תודה רבה לחבר הכנסת חיים כץ. </w:t>
      </w:r>
    </w:p>
    <w:p w14:paraId="6F1E8D9D" w14:textId="77777777" w:rsidR="00000000" w:rsidRDefault="00953ED2">
      <w:pPr>
        <w:pStyle w:val="a0"/>
        <w:rPr>
          <w:rFonts w:hint="cs"/>
          <w:rtl/>
        </w:rPr>
      </w:pPr>
    </w:p>
    <w:p w14:paraId="022BA2B8" w14:textId="77777777" w:rsidR="00000000" w:rsidRDefault="00953ED2">
      <w:pPr>
        <w:pStyle w:val="a0"/>
        <w:rPr>
          <w:rFonts w:hint="cs"/>
          <w:rtl/>
        </w:rPr>
      </w:pPr>
      <w:r>
        <w:rPr>
          <w:rFonts w:hint="cs"/>
          <w:rtl/>
        </w:rPr>
        <w:t xml:space="preserve">חברי הכנסת, כנראה שאין שר ואין תשובת שר. אתם </w:t>
      </w:r>
      <w:r>
        <w:rPr>
          <w:rFonts w:hint="cs"/>
          <w:rtl/>
        </w:rPr>
        <w:t>רוצים להצביע ולהעביר את הדיון לפי הצעתכם?</w:t>
      </w:r>
    </w:p>
    <w:p w14:paraId="5F0E28DC" w14:textId="77777777" w:rsidR="00000000" w:rsidRDefault="00953ED2">
      <w:pPr>
        <w:pStyle w:val="af0"/>
        <w:rPr>
          <w:rtl/>
        </w:rPr>
      </w:pPr>
    </w:p>
    <w:p w14:paraId="3D426CB8" w14:textId="77777777" w:rsidR="00000000" w:rsidRDefault="00953ED2">
      <w:pPr>
        <w:pStyle w:val="af0"/>
        <w:rPr>
          <w:rtl/>
        </w:rPr>
      </w:pPr>
      <w:r>
        <w:rPr>
          <w:rFonts w:hint="eastAsia"/>
          <w:rtl/>
        </w:rPr>
        <w:t>קריאות</w:t>
      </w:r>
      <w:r>
        <w:rPr>
          <w:rtl/>
        </w:rPr>
        <w:t>:</w:t>
      </w:r>
    </w:p>
    <w:p w14:paraId="3851B5CC" w14:textId="77777777" w:rsidR="00000000" w:rsidRDefault="00953ED2">
      <w:pPr>
        <w:pStyle w:val="a0"/>
        <w:rPr>
          <w:rtl/>
        </w:rPr>
      </w:pPr>
    </w:p>
    <w:p w14:paraId="31B81C9D" w14:textId="77777777" w:rsidR="00000000" w:rsidRDefault="00953ED2">
      <w:pPr>
        <w:pStyle w:val="a0"/>
        <w:rPr>
          <w:rFonts w:hint="cs"/>
          <w:rtl/>
        </w:rPr>
      </w:pPr>
      <w:r>
        <w:rPr>
          <w:rFonts w:hint="cs"/>
          <w:rtl/>
        </w:rPr>
        <w:t>כן.</w:t>
      </w:r>
    </w:p>
    <w:p w14:paraId="7F2E9424" w14:textId="77777777" w:rsidR="00000000" w:rsidRDefault="00953ED2">
      <w:pPr>
        <w:pStyle w:val="a0"/>
        <w:rPr>
          <w:rFonts w:hint="cs"/>
          <w:rtl/>
        </w:rPr>
      </w:pPr>
    </w:p>
    <w:p w14:paraId="38F61281" w14:textId="77777777" w:rsidR="00000000" w:rsidRDefault="00953ED2">
      <w:pPr>
        <w:pStyle w:val="af1"/>
        <w:rPr>
          <w:rtl/>
        </w:rPr>
      </w:pPr>
      <w:r>
        <w:rPr>
          <w:rFonts w:hint="eastAsia"/>
          <w:rtl/>
        </w:rPr>
        <w:t>היו</w:t>
      </w:r>
      <w:r>
        <w:rPr>
          <w:rtl/>
        </w:rPr>
        <w:t>"ר עבד-אלמאלכ דהאמשה:</w:t>
      </w:r>
    </w:p>
    <w:p w14:paraId="5330A838" w14:textId="77777777" w:rsidR="00000000" w:rsidRDefault="00953ED2">
      <w:pPr>
        <w:pStyle w:val="a0"/>
        <w:rPr>
          <w:rFonts w:hint="cs"/>
          <w:rtl/>
        </w:rPr>
      </w:pPr>
    </w:p>
    <w:p w14:paraId="0CB23F85" w14:textId="77777777" w:rsidR="00000000" w:rsidRDefault="00953ED2">
      <w:pPr>
        <w:pStyle w:val="a0"/>
        <w:rPr>
          <w:rFonts w:hint="cs"/>
          <w:rtl/>
        </w:rPr>
      </w:pPr>
      <w:r>
        <w:rPr>
          <w:rFonts w:hint="cs"/>
          <w:rtl/>
        </w:rPr>
        <w:t xml:space="preserve">ובכן, אני מבין שאתם רוצים מליאה. מן הסתם זו ההצעה של כל חברי הכנסת. אנחנו נצביע אם להעביר את הנושא לדיון במליאה. </w:t>
      </w:r>
    </w:p>
    <w:p w14:paraId="2D3B7642" w14:textId="77777777" w:rsidR="00000000" w:rsidRDefault="00953ED2">
      <w:pPr>
        <w:pStyle w:val="a0"/>
        <w:rPr>
          <w:rFonts w:hint="cs"/>
          <w:rtl/>
        </w:rPr>
      </w:pPr>
    </w:p>
    <w:p w14:paraId="5D348A81" w14:textId="77777777" w:rsidR="00000000" w:rsidRDefault="00953ED2">
      <w:pPr>
        <w:pStyle w:val="a0"/>
        <w:rPr>
          <w:rFonts w:hint="cs"/>
          <w:rtl/>
        </w:rPr>
      </w:pPr>
      <w:r>
        <w:rPr>
          <w:rFonts w:hint="cs"/>
          <w:rtl/>
        </w:rPr>
        <w:t>מי בעד? מי נגד? אפשר להצביע.</w:t>
      </w:r>
    </w:p>
    <w:p w14:paraId="43B27079" w14:textId="77777777" w:rsidR="00000000" w:rsidRDefault="00953ED2">
      <w:pPr>
        <w:pStyle w:val="a0"/>
        <w:rPr>
          <w:rFonts w:hint="cs"/>
          <w:rtl/>
        </w:rPr>
      </w:pPr>
    </w:p>
    <w:p w14:paraId="2F91A43B" w14:textId="77777777" w:rsidR="00000000" w:rsidRDefault="00953ED2">
      <w:pPr>
        <w:pStyle w:val="ab"/>
        <w:bidi/>
        <w:rPr>
          <w:rFonts w:hint="cs"/>
          <w:rtl/>
        </w:rPr>
      </w:pPr>
      <w:r>
        <w:rPr>
          <w:rFonts w:hint="cs"/>
          <w:rtl/>
        </w:rPr>
        <w:t>הצבעה מס' 18</w:t>
      </w:r>
    </w:p>
    <w:p w14:paraId="01562FD9" w14:textId="77777777" w:rsidR="00000000" w:rsidRDefault="00953ED2">
      <w:pPr>
        <w:pStyle w:val="a0"/>
        <w:rPr>
          <w:rFonts w:hint="cs"/>
          <w:rtl/>
        </w:rPr>
      </w:pPr>
    </w:p>
    <w:p w14:paraId="62764516" w14:textId="77777777" w:rsidR="00000000" w:rsidRDefault="00953ED2">
      <w:pPr>
        <w:pStyle w:val="ac"/>
        <w:bidi/>
        <w:rPr>
          <w:rFonts w:hint="cs"/>
          <w:rtl/>
        </w:rPr>
      </w:pPr>
      <w:r>
        <w:rPr>
          <w:rFonts w:hint="cs"/>
          <w:rtl/>
        </w:rPr>
        <w:t>בעד ההצעה לכלו</w:t>
      </w:r>
      <w:r>
        <w:rPr>
          <w:rFonts w:hint="cs"/>
          <w:rtl/>
        </w:rPr>
        <w:t xml:space="preserve">ל את הנושא בסדר-היום </w:t>
      </w:r>
      <w:r>
        <w:rPr>
          <w:rtl/>
        </w:rPr>
        <w:t>–</w:t>
      </w:r>
      <w:r>
        <w:rPr>
          <w:rFonts w:hint="cs"/>
          <w:rtl/>
        </w:rPr>
        <w:t xml:space="preserve"> 16</w:t>
      </w:r>
    </w:p>
    <w:p w14:paraId="6E45521B" w14:textId="77777777" w:rsidR="00000000" w:rsidRDefault="00953ED2">
      <w:pPr>
        <w:pStyle w:val="ac"/>
        <w:bidi/>
        <w:rPr>
          <w:rFonts w:hint="cs"/>
          <w:rtl/>
        </w:rPr>
      </w:pPr>
      <w:r>
        <w:rPr>
          <w:rFonts w:hint="cs"/>
          <w:rtl/>
        </w:rPr>
        <w:t xml:space="preserve">נגד </w:t>
      </w:r>
      <w:r>
        <w:rPr>
          <w:rtl/>
        </w:rPr>
        <w:t>–</w:t>
      </w:r>
      <w:r>
        <w:rPr>
          <w:rFonts w:hint="cs"/>
          <w:rtl/>
        </w:rPr>
        <w:t xml:space="preserve"> אין</w:t>
      </w:r>
    </w:p>
    <w:p w14:paraId="746BB770"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6369379A" w14:textId="77777777" w:rsidR="00000000" w:rsidRDefault="00953ED2">
      <w:pPr>
        <w:pStyle w:val="ad"/>
        <w:bidi/>
        <w:rPr>
          <w:rFonts w:hint="cs"/>
          <w:rtl/>
        </w:rPr>
      </w:pPr>
      <w:r>
        <w:rPr>
          <w:rFonts w:hint="cs"/>
          <w:rtl/>
        </w:rPr>
        <w:t>ההצעה לכלול את הנושא בסדר-היום של הכנסת נתקבלה.</w:t>
      </w:r>
    </w:p>
    <w:p w14:paraId="5686E8C9" w14:textId="77777777" w:rsidR="00000000" w:rsidRDefault="00953ED2">
      <w:pPr>
        <w:pStyle w:val="a0"/>
        <w:rPr>
          <w:rFonts w:hint="cs"/>
          <w:rtl/>
        </w:rPr>
      </w:pPr>
    </w:p>
    <w:p w14:paraId="109D38B2" w14:textId="77777777" w:rsidR="00000000" w:rsidRDefault="00953ED2">
      <w:pPr>
        <w:pStyle w:val="af1"/>
        <w:rPr>
          <w:rtl/>
        </w:rPr>
      </w:pPr>
      <w:r>
        <w:rPr>
          <w:rFonts w:hint="eastAsia"/>
          <w:rtl/>
        </w:rPr>
        <w:t>היו</w:t>
      </w:r>
      <w:r>
        <w:rPr>
          <w:rtl/>
        </w:rPr>
        <w:t>"ר עבד-אלמאלכ דהאמשה:</w:t>
      </w:r>
    </w:p>
    <w:p w14:paraId="7A94B7B0" w14:textId="77777777" w:rsidR="00000000" w:rsidRDefault="00953ED2">
      <w:pPr>
        <w:pStyle w:val="a0"/>
        <w:rPr>
          <w:rFonts w:hint="cs"/>
          <w:rtl/>
        </w:rPr>
      </w:pPr>
    </w:p>
    <w:p w14:paraId="3657CF87" w14:textId="77777777" w:rsidR="00000000" w:rsidRDefault="00953ED2">
      <w:pPr>
        <w:pStyle w:val="a0"/>
        <w:rPr>
          <w:rFonts w:hint="cs"/>
          <w:rtl/>
        </w:rPr>
      </w:pPr>
      <w:r>
        <w:rPr>
          <w:rFonts w:hint="cs"/>
          <w:rtl/>
        </w:rPr>
        <w:t>ובכן, ברוב של 16 תומכים, אפס מתנגדים ואפס נמנעים, הנושא יועבר לדיון במליאת הכנסת במועד מאוחר יותר.</w:t>
      </w:r>
    </w:p>
    <w:p w14:paraId="61C139CB" w14:textId="77777777" w:rsidR="00000000" w:rsidRDefault="00953ED2">
      <w:pPr>
        <w:pStyle w:val="a2"/>
        <w:rPr>
          <w:rFonts w:hint="cs"/>
          <w:rtl/>
        </w:rPr>
      </w:pPr>
    </w:p>
    <w:p w14:paraId="4CD31316" w14:textId="77777777" w:rsidR="00000000" w:rsidRDefault="00953ED2">
      <w:pPr>
        <w:pStyle w:val="a0"/>
        <w:rPr>
          <w:rFonts w:hint="cs"/>
          <w:rtl/>
        </w:rPr>
      </w:pPr>
    </w:p>
    <w:p w14:paraId="589013E0" w14:textId="77777777" w:rsidR="00000000" w:rsidRDefault="00953ED2">
      <w:pPr>
        <w:pStyle w:val="a2"/>
        <w:rPr>
          <w:rFonts w:hint="cs"/>
          <w:rtl/>
        </w:rPr>
      </w:pPr>
      <w:bookmarkStart w:id="411" w:name="CS100193FI0100193T18_05_2005_16_31_02"/>
      <w:bookmarkStart w:id="412" w:name="_Toc118183661"/>
      <w:bookmarkEnd w:id="411"/>
      <w:r>
        <w:rPr>
          <w:rtl/>
        </w:rPr>
        <w:t>הצע</w:t>
      </w:r>
      <w:r>
        <w:rPr>
          <w:rFonts w:hint="cs"/>
          <w:rtl/>
        </w:rPr>
        <w:t>ות</w:t>
      </w:r>
      <w:r>
        <w:rPr>
          <w:rtl/>
        </w:rPr>
        <w:t xml:space="preserve"> לסדר-היום</w:t>
      </w:r>
      <w:bookmarkEnd w:id="412"/>
      <w:r>
        <w:rPr>
          <w:rtl/>
        </w:rPr>
        <w:t xml:space="preserve"> </w:t>
      </w:r>
    </w:p>
    <w:p w14:paraId="2A574CE5" w14:textId="77777777" w:rsidR="00000000" w:rsidRDefault="00953ED2">
      <w:pPr>
        <w:pStyle w:val="a2"/>
        <w:rPr>
          <w:rtl/>
        </w:rPr>
      </w:pPr>
      <w:bookmarkStart w:id="413" w:name="_Toc118183662"/>
      <w:r>
        <w:rPr>
          <w:rtl/>
        </w:rPr>
        <w:t>יחס המדינה לני</w:t>
      </w:r>
      <w:r>
        <w:rPr>
          <w:rtl/>
        </w:rPr>
        <w:t>צולי השואה</w:t>
      </w:r>
      <w:bookmarkEnd w:id="413"/>
      <w:r>
        <w:rPr>
          <w:rtl/>
        </w:rPr>
        <w:t xml:space="preserve"> </w:t>
      </w:r>
    </w:p>
    <w:p w14:paraId="722DC2D5" w14:textId="77777777" w:rsidR="00000000" w:rsidRDefault="00953ED2">
      <w:pPr>
        <w:pStyle w:val="-0"/>
        <w:rPr>
          <w:rFonts w:hint="cs"/>
          <w:rtl/>
        </w:rPr>
      </w:pPr>
    </w:p>
    <w:p w14:paraId="609856D2" w14:textId="77777777" w:rsidR="00000000" w:rsidRDefault="00953ED2">
      <w:pPr>
        <w:pStyle w:val="af1"/>
        <w:rPr>
          <w:rtl/>
        </w:rPr>
      </w:pPr>
      <w:r>
        <w:rPr>
          <w:rFonts w:hint="eastAsia"/>
          <w:rtl/>
        </w:rPr>
        <w:t>היו</w:t>
      </w:r>
      <w:r>
        <w:rPr>
          <w:rtl/>
        </w:rPr>
        <w:t>"ר עבד-אלמאלכ דהאמשה:</w:t>
      </w:r>
    </w:p>
    <w:p w14:paraId="4F47906D" w14:textId="77777777" w:rsidR="00000000" w:rsidRDefault="00953ED2">
      <w:pPr>
        <w:pStyle w:val="a0"/>
        <w:rPr>
          <w:rFonts w:hint="cs"/>
          <w:rtl/>
        </w:rPr>
      </w:pPr>
    </w:p>
    <w:p w14:paraId="077C9326" w14:textId="77777777" w:rsidR="00000000" w:rsidRDefault="00953ED2">
      <w:pPr>
        <w:pStyle w:val="a0"/>
        <w:rPr>
          <w:rFonts w:hint="cs"/>
          <w:rtl/>
        </w:rPr>
      </w:pPr>
      <w:r>
        <w:rPr>
          <w:rFonts w:hint="cs"/>
          <w:rtl/>
        </w:rPr>
        <w:t>חברי הכנסת, אנחנו עוברים לנושא הבא: יחס המדינה לניצולי השואה - הצעות לסדר-היום שמספריהן 6594, 6620, 6625 ו-6637. ראשון המציעים, חבר הכנסת יוסי שריד - בבקשה, אדוני. אמור לענות למציעים שר האוצר, נראה אם הוא יגיע בזמן וא</w:t>
      </w:r>
      <w:r>
        <w:rPr>
          <w:rFonts w:hint="cs"/>
          <w:rtl/>
        </w:rPr>
        <w:t>כן יענה. בבקשה, חבר הכנסת שריד.</w:t>
      </w:r>
    </w:p>
    <w:p w14:paraId="5125BB59" w14:textId="77777777" w:rsidR="00000000" w:rsidRDefault="00953ED2">
      <w:pPr>
        <w:pStyle w:val="a0"/>
        <w:rPr>
          <w:rFonts w:hint="cs"/>
          <w:rtl/>
        </w:rPr>
      </w:pPr>
    </w:p>
    <w:p w14:paraId="2F91150F" w14:textId="77777777" w:rsidR="00000000" w:rsidRDefault="00953ED2">
      <w:pPr>
        <w:pStyle w:val="a"/>
        <w:rPr>
          <w:rtl/>
        </w:rPr>
      </w:pPr>
      <w:bookmarkStart w:id="414" w:name="FS000000512T18_05_2005_15_56_44"/>
      <w:bookmarkStart w:id="415" w:name="_Toc118183663"/>
      <w:bookmarkEnd w:id="414"/>
      <w:r>
        <w:rPr>
          <w:rFonts w:hint="eastAsia"/>
          <w:rtl/>
        </w:rPr>
        <w:t>יוסי</w:t>
      </w:r>
      <w:r>
        <w:rPr>
          <w:rtl/>
        </w:rPr>
        <w:t xml:space="preserve"> שריד (יחד):</w:t>
      </w:r>
      <w:bookmarkEnd w:id="415"/>
    </w:p>
    <w:p w14:paraId="6BE19E1D" w14:textId="77777777" w:rsidR="00000000" w:rsidRDefault="00953ED2">
      <w:pPr>
        <w:pStyle w:val="a0"/>
        <w:rPr>
          <w:rFonts w:hint="cs"/>
          <w:rtl/>
        </w:rPr>
      </w:pPr>
    </w:p>
    <w:p w14:paraId="497BAB2E" w14:textId="77777777" w:rsidR="00000000" w:rsidRDefault="00953ED2">
      <w:pPr>
        <w:pStyle w:val="a0"/>
        <w:rPr>
          <w:rFonts w:hint="cs"/>
          <w:rtl/>
        </w:rPr>
      </w:pPr>
      <w:r>
        <w:rPr>
          <w:rFonts w:hint="cs"/>
          <w:rtl/>
        </w:rPr>
        <w:t>אדוני היושב-ראש, כנראה ששחיתות היתה והווה ותהיה; הכול תלוי בהיקף ובקנה-המידה, והכול גם תלוי אם מתביישים או לא מתביישים, וזה ההבדל הגדול.</w:t>
      </w:r>
    </w:p>
    <w:p w14:paraId="2862EC3D" w14:textId="77777777" w:rsidR="00000000" w:rsidRDefault="00953ED2">
      <w:pPr>
        <w:pStyle w:val="a0"/>
        <w:rPr>
          <w:rFonts w:hint="cs"/>
          <w:rtl/>
        </w:rPr>
      </w:pPr>
    </w:p>
    <w:p w14:paraId="760DA28B" w14:textId="77777777" w:rsidR="00000000" w:rsidRDefault="00953ED2">
      <w:pPr>
        <w:pStyle w:val="a0"/>
        <w:rPr>
          <w:rFonts w:hint="cs"/>
          <w:rtl/>
        </w:rPr>
      </w:pPr>
      <w:r>
        <w:rPr>
          <w:rFonts w:hint="cs"/>
          <w:rtl/>
        </w:rPr>
        <w:t>בשנים האחרונות, הדברים נאמרו, וראוי שיחזרו וייאמרו, פשוט איבדו את ה</w:t>
      </w:r>
      <w:r>
        <w:rPr>
          <w:rFonts w:hint="cs"/>
          <w:rtl/>
        </w:rPr>
        <w:t xml:space="preserve">בושה. לא רק שאיבדו את הבושה, אדוני היושב-ראש, אלא להיפך, היום מתגאים בשחיתות, כי זה כמו פרסום </w:t>
      </w:r>
      <w:r>
        <w:rPr>
          <w:rtl/>
        </w:rPr>
        <w:t>–</w:t>
      </w:r>
      <w:r>
        <w:rPr>
          <w:rFonts w:hint="cs"/>
          <w:rtl/>
        </w:rPr>
        <w:t xml:space="preserve"> עשית ולא פרסמת, השחת את המידות ולא גילית את זה ברבים, איך יעריכו את זה במרכז הליכוד? אולי לא רק במרכז הליכוד, אבל בעיקר במרכז הליכוד.</w:t>
      </w:r>
    </w:p>
    <w:p w14:paraId="0421AC28" w14:textId="77777777" w:rsidR="00000000" w:rsidRDefault="00953ED2">
      <w:pPr>
        <w:pStyle w:val="a0"/>
        <w:rPr>
          <w:rFonts w:hint="cs"/>
          <w:rtl/>
        </w:rPr>
      </w:pPr>
    </w:p>
    <w:p w14:paraId="1AD61F2C" w14:textId="77777777" w:rsidR="00000000" w:rsidRDefault="00953ED2">
      <w:pPr>
        <w:pStyle w:val="a0"/>
        <w:rPr>
          <w:rFonts w:hint="cs"/>
          <w:rtl/>
        </w:rPr>
      </w:pPr>
      <w:r>
        <w:rPr>
          <w:rFonts w:hint="cs"/>
          <w:rtl/>
        </w:rPr>
        <w:t>למה אני פותח, אדוני היושב</w:t>
      </w:r>
      <w:r>
        <w:rPr>
          <w:rFonts w:hint="cs"/>
          <w:rtl/>
        </w:rPr>
        <w:t>-ראש, בעניין הבושה, כי אני חושב שלפחות בכל מה שקשור לניצולי השואה תהיה בינינו תמימות דעים מלאה שבעניין זה באמת איבדו את הבושה. וזה באמת ההבדל הגדול בין ימים שעברו לבין הזמן הזה.</w:t>
      </w:r>
    </w:p>
    <w:p w14:paraId="2376AE02" w14:textId="77777777" w:rsidR="00000000" w:rsidRDefault="00953ED2">
      <w:pPr>
        <w:pStyle w:val="a0"/>
        <w:rPr>
          <w:rFonts w:hint="cs"/>
          <w:rtl/>
        </w:rPr>
      </w:pPr>
    </w:p>
    <w:p w14:paraId="1AFE4018" w14:textId="77777777" w:rsidR="00000000" w:rsidRDefault="00953ED2">
      <w:pPr>
        <w:pStyle w:val="a0"/>
        <w:rPr>
          <w:rFonts w:hint="cs"/>
          <w:rtl/>
        </w:rPr>
      </w:pPr>
      <w:r>
        <w:rPr>
          <w:rFonts w:hint="cs"/>
          <w:rtl/>
        </w:rPr>
        <w:t>אני רוצה לספר לך, אדוני היושב-ראש, סוד. ביום הזיכרון האחרון, כאן בטקס "לכל אי</w:t>
      </w:r>
      <w:r>
        <w:rPr>
          <w:rFonts w:hint="cs"/>
          <w:rtl/>
        </w:rPr>
        <w:t>ש יש שם", חככתי בדעתי אם לקום ולומר באמצע הטקס: רבותי, השנה יש באמת הרבה ציוני דרך, ציוני זיכרון: 60 שנה לשחרור אושוויץ, 60 שנה לשחרור מחנה השמדה כזה ואחר, 60 שנה לניצחון על הנאצים, יום הזיכרון כיום זיכרון, יום הזיכרון, יום הגבורה, פתיחת המוזיאון החדש ב"יד</w:t>
      </w:r>
      <w:r>
        <w:rPr>
          <w:rFonts w:hint="cs"/>
          <w:rtl/>
        </w:rPr>
        <w:t xml:space="preserve"> ושם" </w:t>
      </w:r>
      <w:r>
        <w:rPr>
          <w:rtl/>
        </w:rPr>
        <w:t>–</w:t>
      </w:r>
      <w:r>
        <w:rPr>
          <w:rFonts w:hint="cs"/>
          <w:rtl/>
        </w:rPr>
        <w:t xml:space="preserve"> הכול בסדר. רציתי להגיד רק משפט אחד, יותר חשוב, וזה הזיכרון האמיתי, שתדאגו לכל השדים והרוחות לניצולי השואה, זה יותר חשוב מכל ימי הציון והאזכרות והטקסים והמליצות הנבובות האלה.</w:t>
      </w:r>
    </w:p>
    <w:p w14:paraId="26EDA97E" w14:textId="77777777" w:rsidR="00000000" w:rsidRDefault="00953ED2">
      <w:pPr>
        <w:pStyle w:val="a0"/>
        <w:rPr>
          <w:rFonts w:hint="cs"/>
          <w:rtl/>
        </w:rPr>
      </w:pPr>
    </w:p>
    <w:p w14:paraId="068C1946" w14:textId="77777777" w:rsidR="00000000" w:rsidRDefault="00953ED2">
      <w:pPr>
        <w:pStyle w:val="a0"/>
        <w:rPr>
          <w:rFonts w:hint="cs"/>
          <w:rtl/>
        </w:rPr>
      </w:pPr>
      <w:r>
        <w:rPr>
          <w:rFonts w:hint="cs"/>
          <w:rtl/>
        </w:rPr>
        <w:t>אני לא יודע אם שר האוצר יבוא או לא יבוא, מבחינתי זה לא כל כך מעלה או מורי</w:t>
      </w:r>
      <w:r>
        <w:rPr>
          <w:rFonts w:hint="cs"/>
          <w:rtl/>
        </w:rPr>
        <w:t xml:space="preserve">ד אם הוא נוכח או לא נוכח, אבל גם זה איזה ביטוי גם ליחס לניצולי השואה וגם לאובדן הבושה. </w:t>
      </w:r>
    </w:p>
    <w:p w14:paraId="47B24561" w14:textId="77777777" w:rsidR="00000000" w:rsidRDefault="00953ED2">
      <w:pPr>
        <w:pStyle w:val="a0"/>
        <w:rPr>
          <w:rFonts w:hint="cs"/>
          <w:rtl/>
        </w:rPr>
      </w:pPr>
    </w:p>
    <w:p w14:paraId="1D1C87DC" w14:textId="77777777" w:rsidR="00000000" w:rsidRDefault="00953ED2">
      <w:pPr>
        <w:pStyle w:val="a0"/>
        <w:rPr>
          <w:rFonts w:hint="cs"/>
          <w:rtl/>
        </w:rPr>
      </w:pPr>
      <w:r>
        <w:rPr>
          <w:rFonts w:hint="cs"/>
          <w:rtl/>
        </w:rPr>
        <w:t>ימי הזיכרון חשובים, אבל הדאגה לניצולי השואה, נדמה לי שבעניין זה ודאי לא יכול להיות שום ויכוח - הדאגה לניצולי השואה חשובה לאין שיעור, פי כמה וכמה.</w:t>
      </w:r>
    </w:p>
    <w:p w14:paraId="6A94D2CB" w14:textId="77777777" w:rsidR="00000000" w:rsidRDefault="00953ED2">
      <w:pPr>
        <w:pStyle w:val="a0"/>
        <w:rPr>
          <w:rFonts w:hint="cs"/>
          <w:rtl/>
        </w:rPr>
      </w:pPr>
    </w:p>
    <w:p w14:paraId="6A67A7B6" w14:textId="77777777" w:rsidR="00000000" w:rsidRDefault="00953ED2">
      <w:pPr>
        <w:pStyle w:val="a0"/>
        <w:rPr>
          <w:rFonts w:hint="cs"/>
          <w:rtl/>
        </w:rPr>
      </w:pPr>
      <w:r>
        <w:rPr>
          <w:rFonts w:hint="cs"/>
          <w:rtl/>
        </w:rPr>
        <w:t>לפני כמה ימים - אפשר</w:t>
      </w:r>
      <w:r>
        <w:rPr>
          <w:rFonts w:hint="cs"/>
          <w:rtl/>
        </w:rPr>
        <w:t xml:space="preserve"> להעלות את זה בכל יום, בכל שבוע - התפרסם ש-40% מניצולי השואה בישראל חיים מתחת או בסמוך לקו העוני. כך עולה מדוח שחיברו לפי הזמנת הממשלה. למה היא מזמינה? מזמינים דוח בתקווה שהדוח - כמו דוח-דברת, להבדיל - לעולם לא יגיע, ואם יגיע, לעולם לא יהיה צריך ליישם אותו</w:t>
      </w:r>
      <w:r>
        <w:rPr>
          <w:rFonts w:hint="cs"/>
          <w:rtl/>
        </w:rPr>
        <w:t xml:space="preserve">. ד"ר ג'ני ברודצקי מ"מכון ברוקדייל" של ה"ג'וינט" והדמוגרף פרופסור סרג'יו דלה-פרגולה מהאוניברסיטה העברית: 40% מניצולי השואה בישראל חיים מתחת או בסמוך לקו העוני. </w:t>
      </w:r>
    </w:p>
    <w:p w14:paraId="2599D586" w14:textId="77777777" w:rsidR="00000000" w:rsidRDefault="00953ED2">
      <w:pPr>
        <w:pStyle w:val="a0"/>
        <w:rPr>
          <w:rFonts w:hint="cs"/>
          <w:rtl/>
        </w:rPr>
      </w:pPr>
    </w:p>
    <w:p w14:paraId="19A13872" w14:textId="77777777" w:rsidR="00000000" w:rsidRDefault="00953ED2">
      <w:pPr>
        <w:pStyle w:val="a0"/>
        <w:rPr>
          <w:rFonts w:hint="cs"/>
          <w:rtl/>
        </w:rPr>
      </w:pPr>
      <w:r>
        <w:rPr>
          <w:rFonts w:hint="cs"/>
          <w:rtl/>
        </w:rPr>
        <w:t xml:space="preserve">לפני כמה חודשים היה כאן דיון </w:t>
      </w:r>
      <w:r>
        <w:rPr>
          <w:rtl/>
        </w:rPr>
        <w:t>–</w:t>
      </w:r>
      <w:r>
        <w:rPr>
          <w:rFonts w:hint="cs"/>
          <w:rtl/>
        </w:rPr>
        <w:t xml:space="preserve"> נדמה לי על ילדים עניים בישראל, אולי על מתנ"סים, לא זוכר </w:t>
      </w:r>
      <w:r>
        <w:rPr>
          <w:rtl/>
        </w:rPr>
        <w:t>–</w:t>
      </w:r>
      <w:r>
        <w:rPr>
          <w:rFonts w:hint="cs"/>
          <w:rtl/>
        </w:rPr>
        <w:t xml:space="preserve"> ושר ה</w:t>
      </w:r>
      <w:r>
        <w:rPr>
          <w:rFonts w:hint="cs"/>
          <w:rtl/>
        </w:rPr>
        <w:t xml:space="preserve">אוצר היה נוכח. שאלתי אותו: תגיד, יש עוד מליצה אחת - אתה מכיר אותה, היושב-ראש, כפי שמכירים אותה חברי הכנסת </w:t>
      </w:r>
      <w:r>
        <w:rPr>
          <w:rtl/>
        </w:rPr>
        <w:t>–</w:t>
      </w:r>
      <w:r>
        <w:rPr>
          <w:rFonts w:hint="cs"/>
          <w:rtl/>
        </w:rPr>
        <w:t xml:space="preserve"> מדינה יהודית. אנחנו מדינה יהודית, יהודית ודמוקרטית. ואז שאלתי, ואני חוזר ושואל היום ביתר שאת וביתר תוקף: במה לעזאזל המדינה הזאת יהודית? על-פי יחסה ל</w:t>
      </w:r>
      <w:r>
        <w:rPr>
          <w:rFonts w:hint="cs"/>
          <w:rtl/>
        </w:rPr>
        <w:t xml:space="preserve">ניצולי השואה, אני אומר, זו מדינה אנטי-יהודית. </w:t>
      </w:r>
    </w:p>
    <w:p w14:paraId="58FF1AD2" w14:textId="77777777" w:rsidR="00000000" w:rsidRDefault="00953ED2">
      <w:pPr>
        <w:pStyle w:val="a0"/>
        <w:rPr>
          <w:rFonts w:hint="cs"/>
          <w:rtl/>
        </w:rPr>
      </w:pPr>
    </w:p>
    <w:p w14:paraId="4DB4C6FA" w14:textId="77777777" w:rsidR="00000000" w:rsidRDefault="00953ED2">
      <w:pPr>
        <w:pStyle w:val="a0"/>
        <w:rPr>
          <w:rFonts w:hint="cs"/>
          <w:rtl/>
        </w:rPr>
      </w:pPr>
      <w:r>
        <w:rPr>
          <w:rFonts w:hint="cs"/>
          <w:rtl/>
        </w:rPr>
        <w:t xml:space="preserve">הרי אם יש משמעות ליהדות, ליהודים, לגורל של יהודים </w:t>
      </w:r>
      <w:r>
        <w:rPr>
          <w:rtl/>
        </w:rPr>
        <w:t>–</w:t>
      </w:r>
      <w:r>
        <w:rPr>
          <w:rFonts w:hint="cs"/>
          <w:rtl/>
        </w:rPr>
        <w:t xml:space="preserve"> זה קודם כול ביחס לשואה, לקורבנות, לניצולים. אגב, לפי אותו דוח </w:t>
      </w:r>
      <w:r>
        <w:rPr>
          <w:rtl/>
        </w:rPr>
        <w:t>–</w:t>
      </w:r>
      <w:r>
        <w:rPr>
          <w:rFonts w:hint="cs"/>
          <w:rtl/>
        </w:rPr>
        <w:t xml:space="preserve"> הנה, שר האוצר הגיע </w:t>
      </w:r>
      <w:r>
        <w:rPr>
          <w:rtl/>
        </w:rPr>
        <w:t>–</w:t>
      </w:r>
      <w:r>
        <w:rPr>
          <w:rFonts w:hint="cs"/>
          <w:rtl/>
        </w:rPr>
        <w:t xml:space="preserve"> 50% מהניצולים הם בני למעלה מ-80. אז כמה שנים עוד יש להם לחיות? הבעיה של</w:t>
      </w:r>
      <w:r>
        <w:rPr>
          <w:rFonts w:hint="cs"/>
          <w:rtl/>
        </w:rPr>
        <w:t xml:space="preserve">ך, שר האוצר, עומדת להיפתר. הם בני 80 ומעלה. </w:t>
      </w:r>
    </w:p>
    <w:p w14:paraId="2B4232BF" w14:textId="77777777" w:rsidR="00000000" w:rsidRDefault="00953ED2">
      <w:pPr>
        <w:pStyle w:val="a0"/>
        <w:rPr>
          <w:rFonts w:hint="cs"/>
          <w:rtl/>
        </w:rPr>
      </w:pPr>
    </w:p>
    <w:p w14:paraId="25A19FA2" w14:textId="77777777" w:rsidR="00000000" w:rsidRDefault="00953ED2">
      <w:pPr>
        <w:pStyle w:val="a0"/>
        <w:rPr>
          <w:rFonts w:hint="cs"/>
          <w:rtl/>
        </w:rPr>
      </w:pPr>
      <w:r>
        <w:rPr>
          <w:rFonts w:hint="cs"/>
          <w:rtl/>
        </w:rPr>
        <w:t xml:space="preserve">שמעתי לפני כמה ימים ששר האוצר </w:t>
      </w:r>
      <w:r>
        <w:rPr>
          <w:rtl/>
        </w:rPr>
        <w:t>–</w:t>
      </w:r>
      <w:r>
        <w:rPr>
          <w:rFonts w:hint="cs"/>
          <w:rtl/>
        </w:rPr>
        <w:t xml:space="preserve"> שהוא איש נדיב </w:t>
      </w:r>
      <w:r>
        <w:rPr>
          <w:rtl/>
        </w:rPr>
        <w:t>–</w:t>
      </w:r>
      <w:r>
        <w:rPr>
          <w:rFonts w:hint="cs"/>
          <w:rtl/>
        </w:rPr>
        <w:t xml:space="preserve"> החליט, וזה התפרסם בכותרות, שהוא מוסיף 5 מיליוני שקל. מה זה 5 מיליוני שקל כאשר 40% מניצולי השואה  </w:t>
      </w:r>
      <w:r>
        <w:rPr>
          <w:rtl/>
        </w:rPr>
        <w:t>–</w:t>
      </w:r>
      <w:r>
        <w:rPr>
          <w:rFonts w:hint="cs"/>
          <w:rtl/>
        </w:rPr>
        <w:t xml:space="preserve"> לו ניצולי השואה, אדוני היושב-ראש, היו מפגינים כפי שהם הפגינו הי</w:t>
      </w:r>
      <w:r>
        <w:rPr>
          <w:rFonts w:hint="cs"/>
          <w:rtl/>
        </w:rPr>
        <w:t xml:space="preserve">ום, נניח, באיזו מדינה אחרת בעולם, הרי היינו אומרים: תראו את הגויים האלה, את האנטישמים האלה, אנשים חסרי לב, מפלצות. חיים אצלם ניצולי השואה; לא מספיק מה שהם עשו בשואה </w:t>
      </w:r>
      <w:r>
        <w:rPr>
          <w:rtl/>
        </w:rPr>
        <w:t>–</w:t>
      </w:r>
      <w:r>
        <w:rPr>
          <w:rFonts w:hint="cs"/>
          <w:rtl/>
        </w:rPr>
        <w:t xml:space="preserve"> עמדו מנגד ועמדו על הדם וכל המליצות האלה -  ואפילו היום הם לא מסוגלים לדאוג לניצולי שואה י</w:t>
      </w:r>
      <w:r>
        <w:rPr>
          <w:rFonts w:hint="cs"/>
          <w:rtl/>
        </w:rPr>
        <w:t>הודים?</w:t>
      </w:r>
    </w:p>
    <w:p w14:paraId="4475BFF3" w14:textId="77777777" w:rsidR="00000000" w:rsidRDefault="00953ED2">
      <w:pPr>
        <w:pStyle w:val="a0"/>
        <w:rPr>
          <w:rFonts w:hint="cs"/>
          <w:rtl/>
        </w:rPr>
      </w:pPr>
    </w:p>
    <w:p w14:paraId="7451ACA8" w14:textId="77777777" w:rsidR="00000000" w:rsidRDefault="00953ED2">
      <w:pPr>
        <w:pStyle w:val="a0"/>
        <w:rPr>
          <w:rFonts w:hint="cs"/>
          <w:rtl/>
        </w:rPr>
      </w:pPr>
      <w:r>
        <w:rPr>
          <w:rFonts w:hint="cs"/>
          <w:rtl/>
        </w:rPr>
        <w:t>אבל זו לא רק הממשלה. זו לא רק הממשלה. הממשלה כמובן נותנת את הטון.</w:t>
      </w:r>
    </w:p>
    <w:p w14:paraId="7C59B1FF" w14:textId="77777777" w:rsidR="00000000" w:rsidRDefault="00953ED2">
      <w:pPr>
        <w:pStyle w:val="af1"/>
        <w:rPr>
          <w:rtl/>
        </w:rPr>
      </w:pPr>
      <w:r>
        <w:rPr>
          <w:rtl/>
        </w:rPr>
        <w:br/>
        <w:t>היו"ר עבד</w:t>
      </w:r>
      <w:r>
        <w:rPr>
          <w:rFonts w:hint="cs"/>
          <w:rtl/>
        </w:rPr>
        <w:t>-</w:t>
      </w:r>
      <w:r>
        <w:rPr>
          <w:rtl/>
        </w:rPr>
        <w:t>אלמאלכ דהאמשה:</w:t>
      </w:r>
    </w:p>
    <w:p w14:paraId="180E8557" w14:textId="77777777" w:rsidR="00000000" w:rsidRDefault="00953ED2">
      <w:pPr>
        <w:pStyle w:val="a0"/>
        <w:rPr>
          <w:rtl/>
        </w:rPr>
      </w:pPr>
    </w:p>
    <w:p w14:paraId="001E1E45" w14:textId="77777777" w:rsidR="00000000" w:rsidRDefault="00953ED2">
      <w:pPr>
        <w:pStyle w:val="a0"/>
        <w:rPr>
          <w:rFonts w:hint="cs"/>
          <w:rtl/>
        </w:rPr>
      </w:pPr>
      <w:r>
        <w:rPr>
          <w:rFonts w:hint="cs"/>
          <w:rtl/>
        </w:rPr>
        <w:t xml:space="preserve">נא לסיים. </w:t>
      </w:r>
    </w:p>
    <w:p w14:paraId="1E7BF15E" w14:textId="77777777" w:rsidR="00000000" w:rsidRDefault="00953ED2">
      <w:pPr>
        <w:pStyle w:val="-"/>
        <w:rPr>
          <w:rtl/>
        </w:rPr>
      </w:pPr>
      <w:r>
        <w:rPr>
          <w:rtl/>
        </w:rPr>
        <w:br/>
      </w:r>
      <w:bookmarkStart w:id="416" w:name="FS000000512T18_05_2005_16_35_45C"/>
      <w:bookmarkEnd w:id="416"/>
      <w:r>
        <w:rPr>
          <w:rtl/>
        </w:rPr>
        <w:t>יוסי שריד (יחד):</w:t>
      </w:r>
    </w:p>
    <w:p w14:paraId="13E774C0" w14:textId="77777777" w:rsidR="00000000" w:rsidRDefault="00953ED2">
      <w:pPr>
        <w:pStyle w:val="a0"/>
        <w:rPr>
          <w:rtl/>
        </w:rPr>
      </w:pPr>
    </w:p>
    <w:p w14:paraId="3176A432" w14:textId="77777777" w:rsidR="00000000" w:rsidRDefault="00953ED2">
      <w:pPr>
        <w:pStyle w:val="a0"/>
        <w:rPr>
          <w:rFonts w:hint="cs"/>
          <w:rtl/>
        </w:rPr>
      </w:pPr>
      <w:r>
        <w:rPr>
          <w:rFonts w:hint="cs"/>
          <w:rtl/>
        </w:rPr>
        <w:t xml:space="preserve">אני כבר מסיים, אדוני היושב-ראש </w:t>
      </w:r>
      <w:r>
        <w:rPr>
          <w:rtl/>
        </w:rPr>
        <w:t>–</w:t>
      </w:r>
      <w:r>
        <w:rPr>
          <w:rFonts w:hint="cs"/>
          <w:rtl/>
        </w:rPr>
        <w:t xml:space="preserve"> בגלל הנושא, עוד דקה. סליחה, חבר הכנסת יתום. מדברים כאן על ניצולי השואה, בכל הכבוד. שב - -</w:t>
      </w:r>
    </w:p>
    <w:p w14:paraId="2F85DFB7" w14:textId="77777777" w:rsidR="00000000" w:rsidRDefault="00953ED2">
      <w:pPr>
        <w:pStyle w:val="af0"/>
        <w:rPr>
          <w:rtl/>
        </w:rPr>
      </w:pPr>
    </w:p>
    <w:p w14:paraId="3DE4493F" w14:textId="77777777" w:rsidR="00000000" w:rsidRDefault="00953ED2">
      <w:pPr>
        <w:pStyle w:val="af0"/>
        <w:rPr>
          <w:rtl/>
        </w:rPr>
      </w:pPr>
      <w:r>
        <w:rPr>
          <w:rtl/>
        </w:rPr>
        <w:t>א</w:t>
      </w:r>
      <w:r>
        <w:rPr>
          <w:rtl/>
        </w:rPr>
        <w:t>הוד יתום (הליכוד):</w:t>
      </w:r>
    </w:p>
    <w:p w14:paraId="79DAC096" w14:textId="77777777" w:rsidR="00000000" w:rsidRDefault="00953ED2">
      <w:pPr>
        <w:pStyle w:val="a0"/>
        <w:rPr>
          <w:rtl/>
        </w:rPr>
      </w:pPr>
    </w:p>
    <w:p w14:paraId="581B3E5D" w14:textId="77777777" w:rsidR="00000000" w:rsidRDefault="00953ED2">
      <w:pPr>
        <w:pStyle w:val="a0"/>
        <w:rPr>
          <w:rFonts w:hint="cs"/>
          <w:rtl/>
        </w:rPr>
      </w:pPr>
      <w:r>
        <w:rPr>
          <w:rFonts w:hint="cs"/>
          <w:rtl/>
        </w:rPr>
        <w:t>סליחה.</w:t>
      </w:r>
    </w:p>
    <w:p w14:paraId="28346A00" w14:textId="77777777" w:rsidR="00000000" w:rsidRDefault="00953ED2">
      <w:pPr>
        <w:pStyle w:val="-"/>
        <w:rPr>
          <w:rtl/>
        </w:rPr>
      </w:pPr>
      <w:r>
        <w:rPr>
          <w:rtl/>
        </w:rPr>
        <w:br/>
      </w:r>
      <w:bookmarkStart w:id="417" w:name="FS000000512T18_05_2005_16_36_38C"/>
      <w:bookmarkEnd w:id="417"/>
      <w:r>
        <w:rPr>
          <w:rtl/>
        </w:rPr>
        <w:t>יוסי שריד (יחד):</w:t>
      </w:r>
    </w:p>
    <w:p w14:paraId="7DD35145" w14:textId="77777777" w:rsidR="00000000" w:rsidRDefault="00953ED2">
      <w:pPr>
        <w:pStyle w:val="a0"/>
        <w:rPr>
          <w:rtl/>
        </w:rPr>
      </w:pPr>
    </w:p>
    <w:p w14:paraId="2EE1CB03" w14:textId="77777777" w:rsidR="00000000" w:rsidRDefault="00953ED2">
      <w:pPr>
        <w:pStyle w:val="a0"/>
        <w:rPr>
          <w:rFonts w:hint="cs"/>
          <w:rtl/>
        </w:rPr>
      </w:pPr>
      <w:r>
        <w:rPr>
          <w:rFonts w:hint="cs"/>
          <w:rtl/>
        </w:rPr>
        <w:t xml:space="preserve">- -  ואם אתה רוצה, תקשיב. אין חובה. </w:t>
      </w:r>
    </w:p>
    <w:p w14:paraId="2736112D" w14:textId="77777777" w:rsidR="00000000" w:rsidRDefault="00953ED2">
      <w:pPr>
        <w:pStyle w:val="a0"/>
        <w:rPr>
          <w:rFonts w:hint="cs"/>
          <w:rtl/>
        </w:rPr>
      </w:pPr>
    </w:p>
    <w:p w14:paraId="603DB214" w14:textId="77777777" w:rsidR="00000000" w:rsidRDefault="00953ED2">
      <w:pPr>
        <w:pStyle w:val="a0"/>
        <w:rPr>
          <w:rFonts w:hint="cs"/>
          <w:rtl/>
        </w:rPr>
      </w:pPr>
      <w:r>
        <w:rPr>
          <w:rFonts w:hint="cs"/>
          <w:rtl/>
        </w:rPr>
        <w:t xml:space="preserve">הממשלה כמובן נותנת את הטון, כמו בהרבה מקרים אחרים, היא כמובן נותנת את הדוגמה, אבל זה לא רק הממשלה. זה גם הבנקים. הבנקים הם החמסנים הכי גדולים. הבנקים האלה </w:t>
      </w:r>
      <w:r>
        <w:rPr>
          <w:rtl/>
        </w:rPr>
        <w:t>–</w:t>
      </w:r>
      <w:r>
        <w:rPr>
          <w:rFonts w:hint="cs"/>
          <w:rtl/>
        </w:rPr>
        <w:t xml:space="preserve"> שהם עשירים כקור</w:t>
      </w:r>
      <w:r>
        <w:rPr>
          <w:rFonts w:hint="cs"/>
          <w:rtl/>
        </w:rPr>
        <w:t>ח, שהם בידיים פרטיות, שהרווחים שלהם הם רווחי עתק, מוגזמים - - -</w:t>
      </w:r>
    </w:p>
    <w:p w14:paraId="39E59517" w14:textId="77777777" w:rsidR="00000000" w:rsidRDefault="00953ED2">
      <w:pPr>
        <w:pStyle w:val="a0"/>
        <w:ind w:firstLine="0"/>
        <w:rPr>
          <w:rFonts w:hint="cs"/>
          <w:rtl/>
        </w:rPr>
      </w:pPr>
    </w:p>
    <w:p w14:paraId="37955571" w14:textId="77777777" w:rsidR="00000000" w:rsidRDefault="00953ED2">
      <w:pPr>
        <w:pStyle w:val="af0"/>
        <w:rPr>
          <w:rtl/>
        </w:rPr>
      </w:pPr>
      <w:r>
        <w:rPr>
          <w:rFonts w:hint="eastAsia"/>
          <w:rtl/>
        </w:rPr>
        <w:t>רן</w:t>
      </w:r>
      <w:r>
        <w:rPr>
          <w:rtl/>
        </w:rPr>
        <w:t xml:space="preserve"> כהן (יחד):</w:t>
      </w:r>
    </w:p>
    <w:p w14:paraId="76FBB1D4" w14:textId="77777777" w:rsidR="00000000" w:rsidRDefault="00953ED2">
      <w:pPr>
        <w:pStyle w:val="a0"/>
        <w:rPr>
          <w:rFonts w:hint="cs"/>
          <w:rtl/>
        </w:rPr>
      </w:pPr>
    </w:p>
    <w:p w14:paraId="30E213CB" w14:textId="77777777" w:rsidR="00000000" w:rsidRDefault="00953ED2">
      <w:pPr>
        <w:pStyle w:val="a0"/>
        <w:rPr>
          <w:rFonts w:hint="cs"/>
          <w:rtl/>
        </w:rPr>
      </w:pPr>
      <w:r>
        <w:rPr>
          <w:rFonts w:hint="cs"/>
          <w:rtl/>
        </w:rPr>
        <w:t xml:space="preserve">והשכר שהם משלמים. </w:t>
      </w:r>
    </w:p>
    <w:p w14:paraId="6C1E1D4C" w14:textId="77777777" w:rsidR="00000000" w:rsidRDefault="00953ED2">
      <w:pPr>
        <w:pStyle w:val="-"/>
        <w:rPr>
          <w:rtl/>
        </w:rPr>
      </w:pPr>
      <w:r>
        <w:rPr>
          <w:rtl/>
        </w:rPr>
        <w:br/>
      </w:r>
      <w:bookmarkStart w:id="418" w:name="FS000000512T18_05_2005_16_38_12C"/>
      <w:bookmarkEnd w:id="418"/>
      <w:r>
        <w:rPr>
          <w:rtl/>
        </w:rPr>
        <w:t>יוסי שריד (יחד):</w:t>
      </w:r>
    </w:p>
    <w:p w14:paraId="5A56E28C" w14:textId="77777777" w:rsidR="00000000" w:rsidRDefault="00953ED2">
      <w:pPr>
        <w:pStyle w:val="a0"/>
        <w:rPr>
          <w:rtl/>
        </w:rPr>
      </w:pPr>
    </w:p>
    <w:p w14:paraId="523DEB1A" w14:textId="77777777" w:rsidR="00000000" w:rsidRDefault="00953ED2">
      <w:pPr>
        <w:pStyle w:val="a0"/>
        <w:rPr>
          <w:rFonts w:hint="cs"/>
          <w:rtl/>
        </w:rPr>
      </w:pPr>
      <w:r>
        <w:rPr>
          <w:rFonts w:hint="cs"/>
          <w:rtl/>
        </w:rPr>
        <w:t xml:space="preserve">והשכר שהם משלמים. אז אצלם יש רישומים או אין רישומים </w:t>
      </w:r>
      <w:r>
        <w:rPr>
          <w:rtl/>
        </w:rPr>
        <w:t>–</w:t>
      </w:r>
      <w:r>
        <w:rPr>
          <w:rFonts w:hint="cs"/>
          <w:rtl/>
        </w:rPr>
        <w:t xml:space="preserve"> ייקוב הדין את ההר. הבנקים האלה,  שמוחקים כל שנה חובות אבודים של כל מיני עשירי ארץ, ש</w:t>
      </w:r>
      <w:r>
        <w:rPr>
          <w:rFonts w:hint="cs"/>
          <w:rtl/>
        </w:rPr>
        <w:t>ל כל מיני נוכלים - מוחקים חובות אבודים. את החובות של האנשים האבודים האלה אתם לא יכולים לכבד? חובות אבודים. סליחה, שר האוצר, אתה מוכן להקשיב? הרי אתה לא מקשיב לדברים האלה, כפי שאתה לא מקשיב כל השנים לדברים האלה - - -</w:t>
      </w:r>
    </w:p>
    <w:p w14:paraId="2C7120E9" w14:textId="77777777" w:rsidR="00000000" w:rsidRDefault="00953ED2">
      <w:pPr>
        <w:pStyle w:val="af0"/>
        <w:rPr>
          <w:rtl/>
        </w:rPr>
      </w:pPr>
      <w:r>
        <w:rPr>
          <w:rtl/>
        </w:rPr>
        <w:br/>
        <w:t>שר האוצר בנימין נתניהו:</w:t>
      </w:r>
    </w:p>
    <w:p w14:paraId="0B0843AB" w14:textId="77777777" w:rsidR="00000000" w:rsidRDefault="00953ED2">
      <w:pPr>
        <w:pStyle w:val="a0"/>
        <w:rPr>
          <w:rtl/>
        </w:rPr>
      </w:pPr>
    </w:p>
    <w:p w14:paraId="5718B35D" w14:textId="77777777" w:rsidR="00000000" w:rsidRDefault="00953ED2">
      <w:pPr>
        <w:pStyle w:val="a0"/>
        <w:rPr>
          <w:rFonts w:hint="cs"/>
          <w:rtl/>
        </w:rPr>
      </w:pPr>
      <w:r>
        <w:rPr>
          <w:rFonts w:hint="cs"/>
          <w:rtl/>
        </w:rPr>
        <w:t>הבנקים הם החמס</w:t>
      </w:r>
      <w:r>
        <w:rPr>
          <w:rFonts w:hint="cs"/>
          <w:rtl/>
        </w:rPr>
        <w:t>נים - - -</w:t>
      </w:r>
    </w:p>
    <w:p w14:paraId="69A5D21F" w14:textId="77777777" w:rsidR="00000000" w:rsidRDefault="00953ED2">
      <w:pPr>
        <w:pStyle w:val="-"/>
        <w:rPr>
          <w:rtl/>
        </w:rPr>
      </w:pPr>
      <w:r>
        <w:rPr>
          <w:rtl/>
        </w:rPr>
        <w:br/>
      </w:r>
      <w:bookmarkStart w:id="419" w:name="FS000000512T18_05_2005_16_40_38C"/>
      <w:bookmarkEnd w:id="419"/>
      <w:r>
        <w:rPr>
          <w:rtl/>
        </w:rPr>
        <w:t>יוסי שריד (יחד):</w:t>
      </w:r>
    </w:p>
    <w:p w14:paraId="197AD937" w14:textId="77777777" w:rsidR="00000000" w:rsidRDefault="00953ED2">
      <w:pPr>
        <w:pStyle w:val="a0"/>
        <w:rPr>
          <w:rtl/>
        </w:rPr>
      </w:pPr>
    </w:p>
    <w:p w14:paraId="18EBC051" w14:textId="77777777" w:rsidR="00000000" w:rsidRDefault="00953ED2">
      <w:pPr>
        <w:pStyle w:val="a0"/>
        <w:rPr>
          <w:rFonts w:hint="cs"/>
          <w:rtl/>
        </w:rPr>
      </w:pPr>
      <w:r>
        <w:rPr>
          <w:rFonts w:hint="cs"/>
          <w:rtl/>
        </w:rPr>
        <w:t xml:space="preserve">החמסנים הכי גדולים. אני גם רוצה לתת לך עצה. אתה יודע מה העצה שאני נותן לך? - - </w:t>
      </w:r>
    </w:p>
    <w:p w14:paraId="273D92C8" w14:textId="77777777" w:rsidR="00000000" w:rsidRDefault="00953ED2">
      <w:pPr>
        <w:pStyle w:val="af0"/>
        <w:rPr>
          <w:rtl/>
        </w:rPr>
      </w:pPr>
      <w:r>
        <w:rPr>
          <w:rtl/>
        </w:rPr>
        <w:br/>
        <w:t>שר האוצר בנימין נתניהו:</w:t>
      </w:r>
    </w:p>
    <w:p w14:paraId="0034D4B5" w14:textId="77777777" w:rsidR="00000000" w:rsidRDefault="00953ED2">
      <w:pPr>
        <w:pStyle w:val="a0"/>
        <w:rPr>
          <w:rtl/>
        </w:rPr>
      </w:pPr>
    </w:p>
    <w:p w14:paraId="05D0D343" w14:textId="77777777" w:rsidR="00000000" w:rsidRDefault="00953ED2">
      <w:pPr>
        <w:pStyle w:val="a0"/>
        <w:rPr>
          <w:rFonts w:hint="cs"/>
          <w:rtl/>
        </w:rPr>
      </w:pPr>
      <w:r>
        <w:rPr>
          <w:rFonts w:hint="cs"/>
          <w:rtl/>
        </w:rPr>
        <w:t>יוסי - - -</w:t>
      </w:r>
    </w:p>
    <w:p w14:paraId="37456AF6" w14:textId="77777777" w:rsidR="00000000" w:rsidRDefault="00953ED2">
      <w:pPr>
        <w:pStyle w:val="-"/>
        <w:rPr>
          <w:rtl/>
        </w:rPr>
      </w:pPr>
      <w:r>
        <w:rPr>
          <w:rtl/>
        </w:rPr>
        <w:br/>
      </w:r>
      <w:bookmarkStart w:id="420" w:name="FS000000512T18_05_2005_16_41_40C"/>
      <w:bookmarkEnd w:id="420"/>
      <w:r>
        <w:rPr>
          <w:rtl/>
        </w:rPr>
        <w:t>יוסי שריד (יחד):</w:t>
      </w:r>
    </w:p>
    <w:p w14:paraId="7D253B5D" w14:textId="77777777" w:rsidR="00000000" w:rsidRDefault="00953ED2">
      <w:pPr>
        <w:pStyle w:val="a0"/>
        <w:rPr>
          <w:rtl/>
        </w:rPr>
      </w:pPr>
    </w:p>
    <w:p w14:paraId="18634A3C" w14:textId="77777777" w:rsidR="00000000" w:rsidRDefault="00953ED2">
      <w:pPr>
        <w:pStyle w:val="a0"/>
        <w:rPr>
          <w:rFonts w:hint="cs"/>
          <w:rtl/>
        </w:rPr>
      </w:pPr>
      <w:r>
        <w:rPr>
          <w:rFonts w:hint="cs"/>
          <w:rtl/>
        </w:rPr>
        <w:t>- - תעזוב את הפקידים - - -</w:t>
      </w:r>
    </w:p>
    <w:p w14:paraId="3423A58E" w14:textId="77777777" w:rsidR="00000000" w:rsidRDefault="00953ED2">
      <w:pPr>
        <w:pStyle w:val="af0"/>
        <w:rPr>
          <w:rtl/>
        </w:rPr>
      </w:pPr>
      <w:r>
        <w:rPr>
          <w:rtl/>
        </w:rPr>
        <w:br/>
        <w:t>שר האוצר בנימין נתניהו:</w:t>
      </w:r>
    </w:p>
    <w:p w14:paraId="5693168C" w14:textId="77777777" w:rsidR="00000000" w:rsidRDefault="00953ED2">
      <w:pPr>
        <w:pStyle w:val="a0"/>
        <w:rPr>
          <w:rtl/>
        </w:rPr>
      </w:pPr>
    </w:p>
    <w:p w14:paraId="63D4CA28" w14:textId="77777777" w:rsidR="00000000" w:rsidRDefault="00953ED2">
      <w:pPr>
        <w:pStyle w:val="a0"/>
        <w:rPr>
          <w:rFonts w:hint="cs"/>
          <w:rtl/>
        </w:rPr>
      </w:pPr>
      <w:r>
        <w:rPr>
          <w:rFonts w:hint="cs"/>
          <w:rtl/>
        </w:rPr>
        <w:t xml:space="preserve">יוסי, תקשיב רגע. </w:t>
      </w:r>
    </w:p>
    <w:p w14:paraId="755C3D70" w14:textId="77777777" w:rsidR="00000000" w:rsidRDefault="00953ED2">
      <w:pPr>
        <w:pStyle w:val="-"/>
        <w:rPr>
          <w:rtl/>
        </w:rPr>
      </w:pPr>
      <w:r>
        <w:rPr>
          <w:rtl/>
        </w:rPr>
        <w:br/>
      </w:r>
      <w:bookmarkStart w:id="421" w:name="FS000000512T18_05_2005_16_42_43C"/>
      <w:bookmarkEnd w:id="421"/>
      <w:r>
        <w:rPr>
          <w:rtl/>
        </w:rPr>
        <w:t>יוסי שריד (יחד):</w:t>
      </w:r>
    </w:p>
    <w:p w14:paraId="6EADFAE1" w14:textId="77777777" w:rsidR="00000000" w:rsidRDefault="00953ED2">
      <w:pPr>
        <w:pStyle w:val="a0"/>
        <w:rPr>
          <w:rtl/>
        </w:rPr>
      </w:pPr>
    </w:p>
    <w:p w14:paraId="237E7A0F" w14:textId="77777777" w:rsidR="00000000" w:rsidRDefault="00953ED2">
      <w:pPr>
        <w:pStyle w:val="a0"/>
        <w:rPr>
          <w:rFonts w:hint="cs"/>
          <w:rtl/>
        </w:rPr>
      </w:pPr>
      <w:r>
        <w:rPr>
          <w:rFonts w:hint="cs"/>
          <w:rtl/>
        </w:rPr>
        <w:t>ב</w:t>
      </w:r>
      <w:r>
        <w:rPr>
          <w:rFonts w:hint="cs"/>
          <w:rtl/>
        </w:rPr>
        <w:t>בקשה.</w:t>
      </w:r>
    </w:p>
    <w:p w14:paraId="461D4FB7" w14:textId="77777777" w:rsidR="00000000" w:rsidRDefault="00953ED2">
      <w:pPr>
        <w:pStyle w:val="af0"/>
        <w:rPr>
          <w:rtl/>
        </w:rPr>
      </w:pPr>
      <w:r>
        <w:rPr>
          <w:rtl/>
        </w:rPr>
        <w:br/>
        <w:t>שר האוצר בנימין נתניהו:</w:t>
      </w:r>
    </w:p>
    <w:p w14:paraId="6D87F725" w14:textId="77777777" w:rsidR="00000000" w:rsidRDefault="00953ED2">
      <w:pPr>
        <w:pStyle w:val="a0"/>
        <w:rPr>
          <w:rtl/>
        </w:rPr>
      </w:pPr>
    </w:p>
    <w:p w14:paraId="14213437" w14:textId="77777777" w:rsidR="00000000" w:rsidRDefault="00953ED2">
      <w:pPr>
        <w:pStyle w:val="a0"/>
        <w:rPr>
          <w:rFonts w:hint="cs"/>
          <w:rtl/>
        </w:rPr>
      </w:pPr>
      <w:r>
        <w:rPr>
          <w:rFonts w:hint="cs"/>
          <w:rtl/>
        </w:rPr>
        <w:t>אני יכול לצטט כל מלה שאמרת מאז נכנסתי - - -</w:t>
      </w:r>
    </w:p>
    <w:p w14:paraId="58DCD980" w14:textId="77777777" w:rsidR="00000000" w:rsidRDefault="00953ED2">
      <w:pPr>
        <w:pStyle w:val="-"/>
        <w:rPr>
          <w:rtl/>
        </w:rPr>
      </w:pPr>
      <w:r>
        <w:rPr>
          <w:rtl/>
        </w:rPr>
        <w:br/>
      </w:r>
      <w:bookmarkStart w:id="422" w:name="FS000000512T18_05_2005_16_43_46C"/>
      <w:bookmarkEnd w:id="422"/>
      <w:r>
        <w:rPr>
          <w:rtl/>
        </w:rPr>
        <w:t>יוסי שריד (יחד):</w:t>
      </w:r>
    </w:p>
    <w:p w14:paraId="2B90F432" w14:textId="77777777" w:rsidR="00000000" w:rsidRDefault="00953ED2">
      <w:pPr>
        <w:pStyle w:val="a0"/>
        <w:rPr>
          <w:rtl/>
        </w:rPr>
      </w:pPr>
    </w:p>
    <w:p w14:paraId="72F4DCD5" w14:textId="77777777" w:rsidR="00000000" w:rsidRDefault="00953ED2">
      <w:pPr>
        <w:pStyle w:val="a0"/>
        <w:rPr>
          <w:rFonts w:hint="cs"/>
          <w:rtl/>
        </w:rPr>
      </w:pPr>
      <w:r>
        <w:rPr>
          <w:rFonts w:hint="cs"/>
          <w:rtl/>
        </w:rPr>
        <w:t>בסדר, אבל יחד עם זה, בכל זאת.</w:t>
      </w:r>
    </w:p>
    <w:p w14:paraId="36C8B9D6" w14:textId="77777777" w:rsidR="00000000" w:rsidRDefault="00953ED2">
      <w:pPr>
        <w:pStyle w:val="af0"/>
        <w:rPr>
          <w:rtl/>
        </w:rPr>
      </w:pPr>
      <w:r>
        <w:rPr>
          <w:rtl/>
        </w:rPr>
        <w:br/>
        <w:t>שר האוצר בנימין נתניהו:</w:t>
      </w:r>
    </w:p>
    <w:p w14:paraId="4D8E144B" w14:textId="77777777" w:rsidR="00000000" w:rsidRDefault="00953ED2">
      <w:pPr>
        <w:pStyle w:val="a0"/>
        <w:rPr>
          <w:rtl/>
        </w:rPr>
      </w:pPr>
    </w:p>
    <w:p w14:paraId="5EAD5B02" w14:textId="77777777" w:rsidR="00000000" w:rsidRDefault="00953ED2">
      <w:pPr>
        <w:pStyle w:val="a0"/>
        <w:rPr>
          <w:rFonts w:hint="cs"/>
          <w:rtl/>
        </w:rPr>
      </w:pPr>
      <w:r>
        <w:rPr>
          <w:rFonts w:hint="cs"/>
          <w:rtl/>
        </w:rPr>
        <w:t>- - - קשב - - - לא כולל לעיסת המסטיק - - -</w:t>
      </w:r>
    </w:p>
    <w:p w14:paraId="3B894CCB" w14:textId="77777777" w:rsidR="00000000" w:rsidRDefault="00953ED2">
      <w:pPr>
        <w:pStyle w:val="-"/>
        <w:rPr>
          <w:rtl/>
        </w:rPr>
      </w:pPr>
      <w:r>
        <w:rPr>
          <w:rtl/>
        </w:rPr>
        <w:br/>
      </w:r>
      <w:bookmarkStart w:id="423" w:name="FS000000512T18_05_2005_16_44_14C"/>
      <w:bookmarkEnd w:id="423"/>
      <w:r>
        <w:rPr>
          <w:rtl/>
        </w:rPr>
        <w:t>יוסי שריד (יחד):</w:t>
      </w:r>
    </w:p>
    <w:p w14:paraId="1D53E542" w14:textId="77777777" w:rsidR="00000000" w:rsidRDefault="00953ED2">
      <w:pPr>
        <w:pStyle w:val="a0"/>
        <w:rPr>
          <w:rtl/>
        </w:rPr>
      </w:pPr>
    </w:p>
    <w:p w14:paraId="368EE2D4" w14:textId="77777777" w:rsidR="00000000" w:rsidRDefault="00953ED2">
      <w:pPr>
        <w:pStyle w:val="a0"/>
        <w:rPr>
          <w:rFonts w:hint="cs"/>
          <w:rtl/>
        </w:rPr>
      </w:pPr>
      <w:r>
        <w:rPr>
          <w:rFonts w:hint="cs"/>
          <w:rtl/>
        </w:rPr>
        <w:t>אני מעריך את זה מאוד. אני מעריך את זה מאוד.</w:t>
      </w:r>
      <w:r>
        <w:rPr>
          <w:rFonts w:hint="cs"/>
          <w:rtl/>
        </w:rPr>
        <w:t xml:space="preserve"> כשרונותיך הם ידועים, והלוואי שמידת החסד שבך תשתווה למידת הכשרון. </w:t>
      </w:r>
    </w:p>
    <w:p w14:paraId="22A0AE4B" w14:textId="77777777" w:rsidR="00000000" w:rsidRDefault="00953ED2">
      <w:pPr>
        <w:pStyle w:val="a0"/>
        <w:rPr>
          <w:rFonts w:hint="cs"/>
          <w:rtl/>
        </w:rPr>
      </w:pPr>
    </w:p>
    <w:p w14:paraId="094B2D78" w14:textId="77777777" w:rsidR="00000000" w:rsidRDefault="00953ED2">
      <w:pPr>
        <w:pStyle w:val="a0"/>
        <w:rPr>
          <w:rFonts w:hint="cs"/>
          <w:rtl/>
        </w:rPr>
      </w:pPr>
      <w:r>
        <w:rPr>
          <w:rFonts w:hint="cs"/>
          <w:rtl/>
        </w:rPr>
        <w:t xml:space="preserve">יש לי עצה, ובזה אני מסיים. הנח לפקידים, הנח לביורוקרטיה, הנח למנהלי הבנקים, הנח לחשבונות </w:t>
      </w:r>
      <w:r>
        <w:rPr>
          <w:rtl/>
        </w:rPr>
        <w:t>–</w:t>
      </w:r>
      <w:r>
        <w:rPr>
          <w:rFonts w:hint="cs"/>
          <w:rtl/>
        </w:rPr>
        <w:t xml:space="preserve"> הידועים והלא-ידועים - הנח לאפוטרופוס הכללי, הנח לכל הדברים האלה. מעולם לא הייתי שר האוצר, אבל היי</w:t>
      </w:r>
      <w:r>
        <w:rPr>
          <w:rFonts w:hint="cs"/>
          <w:rtl/>
        </w:rPr>
        <w:t xml:space="preserve">תי שר. יש דברים שהשר מקבל על עצמו, הוא מגרש את כולם והוא אומר: בעניין הזה אני מטפל. ואנחנו לא יכולים להרשות לעצמנו שניצולי שואה </w:t>
      </w:r>
      <w:r>
        <w:rPr>
          <w:rtl/>
        </w:rPr>
        <w:t>–</w:t>
      </w:r>
      <w:r>
        <w:rPr>
          <w:rFonts w:hint="cs"/>
          <w:rtl/>
        </w:rPr>
        <w:t xml:space="preserve"> ראיתי ניצולת שואה לפני כמה ימים, כפי שכולכם ראיתם בטלוויזיה </w:t>
      </w:r>
      <w:r>
        <w:rPr>
          <w:rtl/>
        </w:rPr>
        <w:t>–</w:t>
      </w:r>
      <w:r>
        <w:rPr>
          <w:rFonts w:hint="cs"/>
          <w:rtl/>
        </w:rPr>
        <w:t xml:space="preserve"> בת למעלה מ-80, אולי למעלה מ-90, והיא אומרת: הרי זה נורא. במדינת </w:t>
      </w:r>
      <w:r>
        <w:rPr>
          <w:rFonts w:hint="cs"/>
          <w:rtl/>
        </w:rPr>
        <w:t xml:space="preserve">היהודים </w:t>
      </w:r>
      <w:r>
        <w:rPr>
          <w:rtl/>
        </w:rPr>
        <w:t>–</w:t>
      </w:r>
      <w:r>
        <w:rPr>
          <w:rFonts w:hint="cs"/>
          <w:rtl/>
        </w:rPr>
        <w:t xml:space="preserve"> אתה זוכר שדיברנו פעם על המדינה היהודית, שר האוצר, במה היא יהודית, המדינה האנטישמית הזאת? והיא אומרת: שם הרגו אותנו פעם אחת </w:t>
      </w:r>
      <w:r>
        <w:rPr>
          <w:rtl/>
        </w:rPr>
        <w:t>–</w:t>
      </w:r>
      <w:r>
        <w:rPr>
          <w:rFonts w:hint="cs"/>
          <w:rtl/>
        </w:rPr>
        <w:t xml:space="preserve"> ואני מצטט </w:t>
      </w:r>
      <w:r>
        <w:rPr>
          <w:rtl/>
        </w:rPr>
        <w:t>–</w:t>
      </w:r>
      <w:r>
        <w:rPr>
          <w:rFonts w:hint="cs"/>
          <w:rtl/>
        </w:rPr>
        <w:t xml:space="preserve"> וכאן הורגים אותנו פעם שנייה. </w:t>
      </w:r>
    </w:p>
    <w:p w14:paraId="241C0D3E" w14:textId="77777777" w:rsidR="00000000" w:rsidRDefault="00953ED2">
      <w:pPr>
        <w:pStyle w:val="a0"/>
        <w:rPr>
          <w:rFonts w:hint="cs"/>
          <w:rtl/>
        </w:rPr>
      </w:pPr>
    </w:p>
    <w:p w14:paraId="6334C349" w14:textId="77777777" w:rsidR="00000000" w:rsidRDefault="00953ED2">
      <w:pPr>
        <w:pStyle w:val="a0"/>
        <w:rPr>
          <w:rFonts w:hint="cs"/>
          <w:rtl/>
        </w:rPr>
      </w:pPr>
      <w:r>
        <w:rPr>
          <w:rFonts w:hint="cs"/>
          <w:rtl/>
        </w:rPr>
        <w:t>עזבו את החשבונות האלה. הם זקנים. דיברתם עכשיו על מורים תשושים. הם תשושים, הם ח</w:t>
      </w:r>
      <w:r>
        <w:rPr>
          <w:rFonts w:hint="cs"/>
          <w:rtl/>
        </w:rPr>
        <w:t xml:space="preserve">ולים. הם חולים כי הם היו בשואה, לא רק מפני שהם זקנים. אז תדאגו להם, ותלכו פחות לטקסים ותשתמשו פחות במליצות, ותדאגו שהם יוכלו לחיות כאן. מי כבר מדבר על כבוד. שיחיו. </w:t>
      </w:r>
    </w:p>
    <w:p w14:paraId="7A34B776" w14:textId="77777777" w:rsidR="00000000" w:rsidRDefault="00953ED2">
      <w:pPr>
        <w:pStyle w:val="af1"/>
        <w:rPr>
          <w:rtl/>
        </w:rPr>
      </w:pPr>
      <w:r>
        <w:rPr>
          <w:rtl/>
        </w:rPr>
        <w:br/>
        <w:t>היו"ר עבד</w:t>
      </w:r>
      <w:r>
        <w:rPr>
          <w:rFonts w:hint="cs"/>
          <w:rtl/>
        </w:rPr>
        <w:t>-</w:t>
      </w:r>
      <w:r>
        <w:rPr>
          <w:rtl/>
        </w:rPr>
        <w:t>אלמאלכ דהאמשה:</w:t>
      </w:r>
    </w:p>
    <w:p w14:paraId="536F11F1" w14:textId="77777777" w:rsidR="00000000" w:rsidRDefault="00953ED2">
      <w:pPr>
        <w:pStyle w:val="a0"/>
        <w:rPr>
          <w:rtl/>
        </w:rPr>
      </w:pPr>
    </w:p>
    <w:p w14:paraId="67102FED" w14:textId="77777777" w:rsidR="00000000" w:rsidRDefault="00953ED2">
      <w:pPr>
        <w:pStyle w:val="a0"/>
        <w:rPr>
          <w:rFonts w:hint="cs"/>
          <w:rtl/>
        </w:rPr>
      </w:pPr>
      <w:r>
        <w:rPr>
          <w:rFonts w:hint="cs"/>
          <w:rtl/>
        </w:rPr>
        <w:t>תודה רבה לחבר הכנסת יוסי שריד. חברת הכנסת קולט אביטל, בבקשה. אחר</w:t>
      </w:r>
      <w:r>
        <w:rPr>
          <w:rFonts w:hint="cs"/>
          <w:rtl/>
        </w:rPr>
        <w:t xml:space="preserve">יה ידברו חברי הכנסת אהוד רצאבי ועוזי לנדאו, אם יהיו נוכחים באולם. </w:t>
      </w:r>
    </w:p>
    <w:p w14:paraId="730B8E15" w14:textId="77777777" w:rsidR="00000000" w:rsidRDefault="00953ED2">
      <w:pPr>
        <w:pStyle w:val="a"/>
        <w:rPr>
          <w:rtl/>
        </w:rPr>
      </w:pPr>
      <w:r>
        <w:rPr>
          <w:rtl/>
        </w:rPr>
        <w:br/>
      </w:r>
      <w:bookmarkStart w:id="424" w:name="FS000000431T18_05_2005_16_49_50"/>
      <w:bookmarkStart w:id="425" w:name="_Toc118183664"/>
      <w:bookmarkEnd w:id="424"/>
      <w:r>
        <w:rPr>
          <w:rtl/>
        </w:rPr>
        <w:t>קולט אביטל (העבודה-מימד):</w:t>
      </w:r>
      <w:bookmarkEnd w:id="425"/>
    </w:p>
    <w:p w14:paraId="1D56A68E" w14:textId="77777777" w:rsidR="00000000" w:rsidRDefault="00953ED2">
      <w:pPr>
        <w:pStyle w:val="a0"/>
        <w:rPr>
          <w:rtl/>
        </w:rPr>
      </w:pPr>
    </w:p>
    <w:p w14:paraId="204050DB" w14:textId="77777777" w:rsidR="00000000" w:rsidRDefault="00953ED2">
      <w:pPr>
        <w:pStyle w:val="a0"/>
        <w:rPr>
          <w:rFonts w:hint="cs"/>
          <w:rtl/>
        </w:rPr>
      </w:pPr>
      <w:r>
        <w:rPr>
          <w:rFonts w:hint="cs"/>
          <w:rtl/>
        </w:rPr>
        <w:t>אדוני היושב-ראש, אדוני שר האוצר, חברי חברי הכנסת, בסך הכול אני מוכרחה להודות שעצוב לי, כי מכל הנושאים שאני חשבתי שאי-פעם אעלה מעל במת הכנסת - זה לא נושא שחשבתי -</w:t>
      </w:r>
      <w:r>
        <w:rPr>
          <w:rFonts w:hint="cs"/>
          <w:rtl/>
        </w:rPr>
        <w:t xml:space="preserve"> - -</w:t>
      </w:r>
    </w:p>
    <w:p w14:paraId="5E6AAF08" w14:textId="77777777" w:rsidR="00000000" w:rsidRDefault="00953ED2">
      <w:pPr>
        <w:pStyle w:val="af1"/>
        <w:rPr>
          <w:rFonts w:hint="cs"/>
          <w:rtl/>
        </w:rPr>
      </w:pPr>
    </w:p>
    <w:p w14:paraId="3DC9BF11" w14:textId="77777777" w:rsidR="00000000" w:rsidRDefault="00953ED2">
      <w:pPr>
        <w:pStyle w:val="af1"/>
        <w:rPr>
          <w:rFonts w:hint="cs"/>
          <w:rtl/>
        </w:rPr>
      </w:pPr>
      <w:r>
        <w:rPr>
          <w:rFonts w:hint="eastAsia"/>
          <w:rtl/>
        </w:rPr>
        <w:t>היו</w:t>
      </w:r>
      <w:r>
        <w:rPr>
          <w:rtl/>
        </w:rPr>
        <w:t>"ר עבד</w:t>
      </w:r>
      <w:r>
        <w:rPr>
          <w:rFonts w:hint="cs"/>
          <w:rtl/>
        </w:rPr>
        <w:t>-</w:t>
      </w:r>
      <w:r>
        <w:rPr>
          <w:rtl/>
        </w:rPr>
        <w:t>אלמאלכ דהאמשה:</w:t>
      </w:r>
    </w:p>
    <w:p w14:paraId="7FB3BDFF" w14:textId="77777777" w:rsidR="00000000" w:rsidRDefault="00953ED2">
      <w:pPr>
        <w:pStyle w:val="a0"/>
        <w:rPr>
          <w:rFonts w:hint="cs"/>
          <w:rtl/>
        </w:rPr>
      </w:pPr>
    </w:p>
    <w:p w14:paraId="2D8CE323" w14:textId="77777777" w:rsidR="00000000" w:rsidRDefault="00953ED2">
      <w:pPr>
        <w:pStyle w:val="a0"/>
        <w:rPr>
          <w:rFonts w:hint="cs"/>
          <w:rtl/>
        </w:rPr>
      </w:pPr>
      <w:r>
        <w:rPr>
          <w:rFonts w:hint="cs"/>
          <w:rtl/>
        </w:rPr>
        <w:t xml:space="preserve">חבר הכנסת רצאבי, חשוב מאוד ששר האוצר ישמע את דברי חברת הכנסת. </w:t>
      </w:r>
    </w:p>
    <w:p w14:paraId="10F2872A" w14:textId="77777777" w:rsidR="00000000" w:rsidRDefault="00953ED2">
      <w:pPr>
        <w:pStyle w:val="-"/>
        <w:rPr>
          <w:rtl/>
        </w:rPr>
      </w:pPr>
      <w:r>
        <w:rPr>
          <w:rtl/>
        </w:rPr>
        <w:br/>
      </w:r>
      <w:bookmarkStart w:id="426" w:name="FS000000431T18_05_2005_16_50_55C"/>
      <w:bookmarkEnd w:id="426"/>
      <w:r>
        <w:rPr>
          <w:rtl/>
        </w:rPr>
        <w:t>קולט אביטל (העבודה-מימד):</w:t>
      </w:r>
    </w:p>
    <w:p w14:paraId="43381ABE" w14:textId="77777777" w:rsidR="00000000" w:rsidRDefault="00953ED2">
      <w:pPr>
        <w:pStyle w:val="a0"/>
        <w:rPr>
          <w:rtl/>
        </w:rPr>
      </w:pPr>
    </w:p>
    <w:p w14:paraId="5A66C59C" w14:textId="77777777" w:rsidR="00000000" w:rsidRDefault="00953ED2">
      <w:pPr>
        <w:pStyle w:val="a0"/>
        <w:rPr>
          <w:rFonts w:hint="cs"/>
          <w:rtl/>
        </w:rPr>
      </w:pPr>
      <w:r>
        <w:rPr>
          <w:rFonts w:hint="cs"/>
          <w:rtl/>
        </w:rPr>
        <w:t>מכל הנושאים שחשבתי שאטפל בהם או שאעלה אותם כשאגיע לכנסת, לא חשבתי שבכלל נצטרך אנחנו, כחברי הכנסת, לבוא ולזעוק את זעקתם של אנשים זקנים</w:t>
      </w:r>
      <w:r>
        <w:rPr>
          <w:rFonts w:hint="cs"/>
          <w:rtl/>
        </w:rPr>
        <w:t xml:space="preserve">, תשושים, אנשים שעברו מחנות, אנשים שהגיעו לארץ, אנשים שנלחמו למען הארץ, אנשים שלחמו ובנו את הארץ, ואת ימיהם האחרונים הם חייבים לעבור לא רק בעוני, לא רק במחסור, אלא בשורה מאוד ארוכה של מעשים משפילים. </w:t>
      </w:r>
    </w:p>
    <w:p w14:paraId="33B7E2AA" w14:textId="77777777" w:rsidR="00000000" w:rsidRDefault="00953ED2">
      <w:pPr>
        <w:pStyle w:val="a0"/>
        <w:rPr>
          <w:rFonts w:hint="cs"/>
          <w:rtl/>
        </w:rPr>
      </w:pPr>
    </w:p>
    <w:p w14:paraId="307F6A4D" w14:textId="77777777" w:rsidR="00000000" w:rsidRDefault="00953ED2">
      <w:pPr>
        <w:pStyle w:val="a0"/>
        <w:rPr>
          <w:rFonts w:hint="cs"/>
          <w:rtl/>
        </w:rPr>
      </w:pPr>
      <w:r>
        <w:rPr>
          <w:rFonts w:hint="cs"/>
          <w:rtl/>
        </w:rPr>
        <w:t>כשניצול השואה מחויב ללכת לארגון זה או אחר כדי לבקש שיית</w:t>
      </w:r>
      <w:r>
        <w:rPr>
          <w:rFonts w:hint="cs"/>
          <w:rtl/>
        </w:rPr>
        <w:t xml:space="preserve">נו לו שיניים תותבות, כשהוא צריך כל שנה למלא טפסים משום שהאוצר דורש ממנו כל שנה למלא את אותם טפסים משפילים </w:t>
      </w:r>
      <w:r>
        <w:rPr>
          <w:rtl/>
        </w:rPr>
        <w:t>–</w:t>
      </w:r>
      <w:r>
        <w:rPr>
          <w:rFonts w:hint="cs"/>
          <w:rtl/>
        </w:rPr>
        <w:t xml:space="preserve"> שחלילה לא יתחוור שבינתיים הוא קיבל עוד קצת כסף, או שמצבו הבריאותי השתפר - זה מסוג הביורוקרטיה וההשפלה שהאוצר, ותקשיב לי, אדוני שר האוצר, כי זה נושא </w:t>
      </w:r>
      <w:r>
        <w:rPr>
          <w:rFonts w:hint="cs"/>
          <w:rtl/>
        </w:rPr>
        <w:t xml:space="preserve">שלא נוגע לכסף, זה נושא שנוגע ליחס. כשפקידי האוצר, ובראשם המחלקה לשיקום נכים, משפילים בצורה די מזעזעת את אחרוני הניצולים </w:t>
      </w:r>
      <w:r>
        <w:rPr>
          <w:rtl/>
        </w:rPr>
        <w:t>–</w:t>
      </w:r>
      <w:r>
        <w:rPr>
          <w:rFonts w:hint="cs"/>
          <w:rtl/>
        </w:rPr>
        <w:t xml:space="preserve"> זה דבר, אדוני שר האוצר, שאתה יכול לטפל בו. </w:t>
      </w:r>
    </w:p>
    <w:p w14:paraId="231DDDF2" w14:textId="77777777" w:rsidR="00000000" w:rsidRDefault="00953ED2">
      <w:pPr>
        <w:pStyle w:val="a0"/>
        <w:rPr>
          <w:rFonts w:hint="cs"/>
          <w:rtl/>
        </w:rPr>
      </w:pPr>
    </w:p>
    <w:p w14:paraId="4BD85BD0" w14:textId="77777777" w:rsidR="00000000" w:rsidRDefault="00953ED2">
      <w:pPr>
        <w:pStyle w:val="a0"/>
        <w:rPr>
          <w:rFonts w:hint="cs"/>
          <w:rtl/>
        </w:rPr>
      </w:pPr>
      <w:r>
        <w:rPr>
          <w:rFonts w:hint="cs"/>
          <w:rtl/>
        </w:rPr>
        <w:t>אני קראתי את הספר שכתב אביך על האינקוויזיציה. הספר הזה, כל מלה שכתובה בו נכונה גם לגבי הש</w:t>
      </w:r>
      <w:r>
        <w:rPr>
          <w:rFonts w:hint="cs"/>
          <w:rtl/>
        </w:rPr>
        <w:t xml:space="preserve">ואה, ושנינו יודעים למה בדיוק הכוונה. וכיוון שאני יודעת מאיזה רקע אתה בא, אני רוצה לפנות אליך. </w:t>
      </w:r>
    </w:p>
    <w:p w14:paraId="46471EAB" w14:textId="77777777" w:rsidR="00000000" w:rsidRDefault="00953ED2">
      <w:pPr>
        <w:pStyle w:val="a0"/>
        <w:rPr>
          <w:rFonts w:hint="cs"/>
          <w:rtl/>
        </w:rPr>
      </w:pPr>
    </w:p>
    <w:p w14:paraId="31705360" w14:textId="77777777" w:rsidR="00000000" w:rsidRDefault="00953ED2">
      <w:pPr>
        <w:pStyle w:val="a0"/>
        <w:rPr>
          <w:rFonts w:hint="cs"/>
          <w:rtl/>
        </w:rPr>
      </w:pPr>
      <w:r>
        <w:rPr>
          <w:rFonts w:hint="cs"/>
          <w:rtl/>
        </w:rPr>
        <w:t>צר לי, חבל לי. קראנו אתמול מעל דפי העיתונים, מעל דפי "מעריב", על השחיתות. נראה שהזעקה של עיתונות היא בדרך כלל יותר חזקה, כי כל המדינה מדברת על זה. הנושא של ניצו</w:t>
      </w:r>
      <w:r>
        <w:rPr>
          <w:rFonts w:hint="cs"/>
          <w:rtl/>
        </w:rPr>
        <w:t>לי השואה יצא לאור שוב  על-ידי כתבה די בולטת שכתבה רות סיני, ומאז רוב הציבור מטפל בנושא הזה, ואני רוצה להודות לרות סיני על שעשתה את זה.</w:t>
      </w:r>
    </w:p>
    <w:p w14:paraId="3D3B47C4" w14:textId="77777777" w:rsidR="00000000" w:rsidRDefault="00953ED2">
      <w:pPr>
        <w:pStyle w:val="a0"/>
        <w:rPr>
          <w:rFonts w:hint="cs"/>
          <w:rtl/>
        </w:rPr>
      </w:pPr>
    </w:p>
    <w:p w14:paraId="263D0565" w14:textId="77777777" w:rsidR="00000000" w:rsidRDefault="00953ED2">
      <w:pPr>
        <w:pStyle w:val="a0"/>
        <w:rPr>
          <w:rFonts w:hint="cs"/>
          <w:rtl/>
        </w:rPr>
      </w:pPr>
      <w:r>
        <w:rPr>
          <w:rFonts w:hint="cs"/>
          <w:rtl/>
        </w:rPr>
        <w:t xml:space="preserve">אנחנו מדברים על אנשים שזקוקים לעזרה כדי לסיים את ימי חייהם. הם מקבלים היום עזרה וסיוע מקרן הרווחה. הקרן הזאת מקבלת היום </w:t>
      </w:r>
      <w:r>
        <w:rPr>
          <w:rFonts w:hint="cs"/>
          <w:rtl/>
        </w:rPr>
        <w:t xml:space="preserve">31 מיליון דולר מנדבה של ארגון יהודי בחוץ-לארץ. התרומה שלנו לקרן הזאת היתה עד עכשיו 400,000 דולר, היא הלכה והצטמצמה כל שנה. מספרם של אלה שזקוקים לסיוע ולסעד רק הולך וגדל </w:t>
      </w:r>
      <w:r>
        <w:rPr>
          <w:rtl/>
        </w:rPr>
        <w:t>–</w:t>
      </w:r>
      <w:r>
        <w:rPr>
          <w:rFonts w:hint="cs"/>
          <w:rtl/>
        </w:rPr>
        <w:t xml:space="preserve"> הם היו 900, עכשיו הם יותר מ-9,000, יש עוד 15,000 שמחכים לסיוע, לסיעוד, וכמי שמשמש שר </w:t>
      </w:r>
      <w:r>
        <w:rPr>
          <w:rFonts w:hint="cs"/>
          <w:rtl/>
        </w:rPr>
        <w:t xml:space="preserve">האוצר אתה ודאי יודע, שאם הם היו מבלים בבתי-חולים במקום להיות בבית עם עזרה צמודה, זה היה עולה הרבה יותר.              </w:t>
      </w:r>
    </w:p>
    <w:p w14:paraId="0E04A958" w14:textId="77777777" w:rsidR="00000000" w:rsidRDefault="00953ED2">
      <w:pPr>
        <w:pStyle w:val="a0"/>
        <w:rPr>
          <w:rFonts w:hint="cs"/>
          <w:color w:val="0000FF"/>
          <w:szCs w:val="28"/>
          <w:rtl/>
        </w:rPr>
      </w:pPr>
    </w:p>
    <w:p w14:paraId="63E14A8A" w14:textId="77777777" w:rsidR="00000000" w:rsidRDefault="00953ED2">
      <w:pPr>
        <w:pStyle w:val="a0"/>
        <w:rPr>
          <w:rFonts w:hint="cs"/>
          <w:rtl/>
        </w:rPr>
      </w:pPr>
      <w:r>
        <w:rPr>
          <w:rFonts w:hint="cs"/>
          <w:rtl/>
        </w:rPr>
        <w:t xml:space="preserve">אני יודעת, אדוני שר האוצר, שאתה החלטת להוסיף השנה 5 מיליונים. חסרים להם 14 מיליון דולר, כדי להיות מסוגלים לטפל באנשים האלה.  </w:t>
      </w:r>
    </w:p>
    <w:p w14:paraId="54F58B77" w14:textId="77777777" w:rsidR="00000000" w:rsidRDefault="00953ED2">
      <w:pPr>
        <w:pStyle w:val="a0"/>
        <w:rPr>
          <w:rFonts w:hint="cs"/>
          <w:rtl/>
        </w:rPr>
      </w:pPr>
    </w:p>
    <w:p w14:paraId="6AF42D51" w14:textId="77777777" w:rsidR="00000000" w:rsidRDefault="00953ED2">
      <w:pPr>
        <w:pStyle w:val="a0"/>
        <w:rPr>
          <w:rFonts w:hint="cs"/>
          <w:rtl/>
        </w:rPr>
      </w:pPr>
      <w:r>
        <w:rPr>
          <w:rFonts w:hint="cs"/>
          <w:rtl/>
        </w:rPr>
        <w:t>אדוני שר ה</w:t>
      </w:r>
      <w:r>
        <w:rPr>
          <w:rFonts w:hint="cs"/>
          <w:rtl/>
        </w:rPr>
        <w:t>אוצר, כשהגעתי לארץ כילדה קטנה - אני זוכרת את ההפגנות הקשות ליד בניין הכנסת ב-1952. אני הייתי ילדה קטנה כשחתמנו את הסכם השילומים עם גרמניה. אני זוכרת שמדינת ישראל דיברה אז וקיבלה על עצמה את האחריות לדאוג לאנשים האלה עד סוף ימי חייהם. זאת היתה ההצדקה המוסרית</w:t>
      </w:r>
      <w:r>
        <w:rPr>
          <w:rFonts w:hint="cs"/>
          <w:rtl/>
        </w:rPr>
        <w:t xml:space="preserve"> שבגללה קיבלנו אז את הכסף. אני זוכרת כמה מאתנו, ללא הבדל בין ימין לשמאל, לא רצינו לקבל את הכסף הזה, אבל את הכסף הזה קיבלנו. יכול להיות שהוצאנו חלקים גדולים ממנו, אבל אנחנו אלה שחייבים לשלם. </w:t>
      </w:r>
    </w:p>
    <w:p w14:paraId="347B7B81" w14:textId="77777777" w:rsidR="00000000" w:rsidRDefault="00953ED2">
      <w:pPr>
        <w:pStyle w:val="a0"/>
        <w:rPr>
          <w:rFonts w:hint="cs"/>
          <w:rtl/>
        </w:rPr>
      </w:pPr>
    </w:p>
    <w:p w14:paraId="003DE01B" w14:textId="77777777" w:rsidR="00000000" w:rsidRDefault="00953ED2">
      <w:pPr>
        <w:pStyle w:val="a0"/>
        <w:rPr>
          <w:rFonts w:hint="cs"/>
          <w:rtl/>
        </w:rPr>
      </w:pPr>
      <w:r>
        <w:rPr>
          <w:rFonts w:hint="cs"/>
          <w:rtl/>
        </w:rPr>
        <w:t>דבר נוסף, אדוני שר האוצר, אלה שמקבלים פנסיה מאתנו, מאותו הכסף שב</w:t>
      </w:r>
      <w:r>
        <w:rPr>
          <w:rFonts w:hint="cs"/>
          <w:rtl/>
        </w:rPr>
        <w:t>א מגרמניה, מקבלים הרבה פחות כסף</w:t>
      </w:r>
      <w:bookmarkStart w:id="427" w:name="FS000000431T18_05_2005_16_12_03"/>
      <w:bookmarkStart w:id="428" w:name="FS000000431T18_05_2005_16_12_05C"/>
      <w:bookmarkEnd w:id="427"/>
      <w:bookmarkEnd w:id="428"/>
      <w:r>
        <w:rPr>
          <w:rFonts w:hint="cs"/>
          <w:rtl/>
        </w:rPr>
        <w:t>, בערך חצי מהכסף שמקבלים אלה שמקבלים את הפנסיה ישר מגרמניה.</w:t>
      </w:r>
    </w:p>
    <w:p w14:paraId="60CB0FEC" w14:textId="77777777" w:rsidR="00000000" w:rsidRDefault="00953ED2">
      <w:pPr>
        <w:pStyle w:val="a0"/>
        <w:rPr>
          <w:rFonts w:hint="cs"/>
          <w:rtl/>
        </w:rPr>
      </w:pPr>
    </w:p>
    <w:p w14:paraId="692EBFB4"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417D44FE" w14:textId="77777777" w:rsidR="00000000" w:rsidRDefault="00953ED2">
      <w:pPr>
        <w:pStyle w:val="a0"/>
        <w:rPr>
          <w:rFonts w:hint="cs"/>
          <w:rtl/>
        </w:rPr>
      </w:pPr>
    </w:p>
    <w:p w14:paraId="7DCC8DA0" w14:textId="77777777" w:rsidR="00000000" w:rsidRDefault="00953ED2">
      <w:pPr>
        <w:pStyle w:val="a0"/>
        <w:rPr>
          <w:rFonts w:hint="cs"/>
          <w:rtl/>
        </w:rPr>
      </w:pPr>
      <w:r>
        <w:rPr>
          <w:rFonts w:hint="cs"/>
          <w:rtl/>
        </w:rPr>
        <w:t xml:space="preserve">רק 40%. </w:t>
      </w:r>
    </w:p>
    <w:p w14:paraId="2B622CA9" w14:textId="77777777" w:rsidR="00000000" w:rsidRDefault="00953ED2">
      <w:pPr>
        <w:pStyle w:val="a0"/>
        <w:rPr>
          <w:rFonts w:hint="cs"/>
          <w:rtl/>
        </w:rPr>
      </w:pPr>
    </w:p>
    <w:p w14:paraId="70581AD8" w14:textId="77777777" w:rsidR="00000000" w:rsidRDefault="00953ED2">
      <w:pPr>
        <w:pStyle w:val="-"/>
        <w:rPr>
          <w:rtl/>
        </w:rPr>
      </w:pPr>
      <w:bookmarkStart w:id="429" w:name="FS000000431T18_05_2005_16_12_19C"/>
      <w:bookmarkEnd w:id="429"/>
      <w:r>
        <w:rPr>
          <w:rtl/>
        </w:rPr>
        <w:t>קולט אביטל (העבודה-מימד):</w:t>
      </w:r>
    </w:p>
    <w:p w14:paraId="7F0ACD4C" w14:textId="77777777" w:rsidR="00000000" w:rsidRDefault="00953ED2">
      <w:pPr>
        <w:pStyle w:val="a0"/>
        <w:rPr>
          <w:rtl/>
        </w:rPr>
      </w:pPr>
    </w:p>
    <w:p w14:paraId="5C72CE20" w14:textId="77777777" w:rsidR="00000000" w:rsidRDefault="00953ED2">
      <w:pPr>
        <w:pStyle w:val="a0"/>
        <w:rPr>
          <w:rFonts w:hint="cs"/>
          <w:rtl/>
        </w:rPr>
      </w:pPr>
      <w:r>
        <w:rPr>
          <w:rFonts w:hint="cs"/>
          <w:rtl/>
        </w:rPr>
        <w:t>לכן אני חושבת שאנחנו חייבים לעשות רוויזיה. אנחנו לא מדברים על הרבה זמן, אולי נו</w:t>
      </w:r>
      <w:r>
        <w:rPr>
          <w:rFonts w:hint="cs"/>
          <w:rtl/>
        </w:rPr>
        <w:t xml:space="preserve">תרו חמש שנים. בשנים האלה בואו נעשה כולנו את כל מה שאנחנו יכולים, כדי שלא נתבייש לעיני העולם וכדי שניתן לאנשים האלה לפחות את האפשרות לסיים את חייהם בצורה מכובדת. תודה רבה. </w:t>
      </w:r>
    </w:p>
    <w:p w14:paraId="3B5A82A8" w14:textId="77777777" w:rsidR="00000000" w:rsidRDefault="00953ED2">
      <w:pPr>
        <w:pStyle w:val="a0"/>
        <w:rPr>
          <w:rFonts w:hint="cs"/>
          <w:rtl/>
        </w:rPr>
      </w:pPr>
    </w:p>
    <w:p w14:paraId="1A53497D" w14:textId="77777777" w:rsidR="00000000" w:rsidRDefault="00953ED2">
      <w:pPr>
        <w:pStyle w:val="af1"/>
        <w:rPr>
          <w:rtl/>
        </w:rPr>
      </w:pPr>
      <w:r>
        <w:rPr>
          <w:rtl/>
        </w:rPr>
        <w:t>היו"ר עבד</w:t>
      </w:r>
      <w:r>
        <w:rPr>
          <w:rFonts w:hint="cs"/>
          <w:rtl/>
        </w:rPr>
        <w:t>-</w:t>
      </w:r>
      <w:r>
        <w:rPr>
          <w:rtl/>
        </w:rPr>
        <w:t>אלמאלכ דהאמשה:</w:t>
      </w:r>
    </w:p>
    <w:p w14:paraId="08370DD1" w14:textId="77777777" w:rsidR="00000000" w:rsidRDefault="00953ED2">
      <w:pPr>
        <w:pStyle w:val="a0"/>
        <w:rPr>
          <w:rtl/>
        </w:rPr>
      </w:pPr>
    </w:p>
    <w:p w14:paraId="4319B064" w14:textId="77777777" w:rsidR="00000000" w:rsidRDefault="00953ED2">
      <w:pPr>
        <w:pStyle w:val="a0"/>
        <w:rPr>
          <w:rFonts w:hint="cs"/>
          <w:rtl/>
        </w:rPr>
      </w:pPr>
      <w:r>
        <w:rPr>
          <w:rFonts w:hint="cs"/>
          <w:rtl/>
        </w:rPr>
        <w:t>תודה רבה לחברת הכנסת אביטל. יעלה ויבוא חבר הכנסת אהוד רצא</w:t>
      </w:r>
      <w:r>
        <w:rPr>
          <w:rFonts w:hint="cs"/>
          <w:rtl/>
        </w:rPr>
        <w:t xml:space="preserve">בי, ואחרון הדוברים יהיה חבר הכנסת עוזי לנדאו, אם יהיה נוכח. אם לא - יעלה להשיב שר האוצר. בבקשה, חבר הכנסת רצאבי. </w:t>
      </w:r>
    </w:p>
    <w:p w14:paraId="4B90BF46" w14:textId="77777777" w:rsidR="00000000" w:rsidRDefault="00953ED2">
      <w:pPr>
        <w:pStyle w:val="a0"/>
        <w:rPr>
          <w:rFonts w:hint="cs"/>
          <w:rtl/>
        </w:rPr>
      </w:pPr>
    </w:p>
    <w:p w14:paraId="0B06BD32" w14:textId="77777777" w:rsidR="00000000" w:rsidRDefault="00953ED2">
      <w:pPr>
        <w:pStyle w:val="a"/>
        <w:rPr>
          <w:rtl/>
        </w:rPr>
      </w:pPr>
      <w:bookmarkStart w:id="430" w:name="FS000001050T18_05_2005_16_12_56"/>
      <w:bookmarkStart w:id="431" w:name="_Toc118183665"/>
      <w:bookmarkEnd w:id="430"/>
      <w:r>
        <w:rPr>
          <w:rFonts w:hint="eastAsia"/>
          <w:rtl/>
        </w:rPr>
        <w:t>אהוד</w:t>
      </w:r>
      <w:r>
        <w:rPr>
          <w:rtl/>
        </w:rPr>
        <w:t xml:space="preserve"> רצאבי (שינוי):</w:t>
      </w:r>
      <w:bookmarkEnd w:id="431"/>
    </w:p>
    <w:p w14:paraId="1C94D5B2" w14:textId="77777777" w:rsidR="00000000" w:rsidRDefault="00953ED2">
      <w:pPr>
        <w:pStyle w:val="a0"/>
        <w:rPr>
          <w:rFonts w:hint="cs"/>
          <w:rtl/>
        </w:rPr>
      </w:pPr>
    </w:p>
    <w:p w14:paraId="14D6DFCA" w14:textId="77777777" w:rsidR="00000000" w:rsidRDefault="00953ED2">
      <w:pPr>
        <w:pStyle w:val="a0"/>
        <w:rPr>
          <w:rFonts w:hint="cs"/>
          <w:rtl/>
        </w:rPr>
      </w:pPr>
      <w:r>
        <w:rPr>
          <w:rFonts w:hint="cs"/>
          <w:rtl/>
        </w:rPr>
        <w:t>אדוני היושב-ראש, חברי הכנסת, אדוני שר האוצר, כפי שאמרה חברת הכנסת קולט אביטל, לא האמנתי שבתקופת כהונתי כאן אצטרך לדבר על</w:t>
      </w:r>
      <w:r>
        <w:rPr>
          <w:rFonts w:hint="cs"/>
          <w:rtl/>
        </w:rPr>
        <w:t xml:space="preserve"> הנושא הזה. מדברים על מסים, מדברים על רפורמות, כתוב שעניי עירך קודמים. מדינת ישראל יודעת לשלוח רופאים מרדימים לאיי-שלמה, לשלוח חיילים להציל את נפגעי האסונות בטורקיה, ואפילו הצענו להציל חיים באירן. אבל לעניים שלנו אנחנו לא יודעים לדאוג ולניצולים שלנו אנחנו </w:t>
      </w:r>
      <w:r>
        <w:rPr>
          <w:rFonts w:hint="cs"/>
          <w:rtl/>
        </w:rPr>
        <w:t xml:space="preserve">לא יודעים לדאוג. </w:t>
      </w:r>
    </w:p>
    <w:p w14:paraId="1253FEDC" w14:textId="77777777" w:rsidR="00000000" w:rsidRDefault="00953ED2">
      <w:pPr>
        <w:pStyle w:val="a0"/>
        <w:rPr>
          <w:rFonts w:hint="cs"/>
          <w:rtl/>
        </w:rPr>
      </w:pPr>
    </w:p>
    <w:p w14:paraId="3B64F36C" w14:textId="77777777" w:rsidR="00000000" w:rsidRDefault="00953ED2">
      <w:pPr>
        <w:pStyle w:val="a0"/>
        <w:rPr>
          <w:rFonts w:hint="cs"/>
          <w:rtl/>
        </w:rPr>
      </w:pPr>
      <w:r>
        <w:rPr>
          <w:rFonts w:hint="cs"/>
          <w:rtl/>
        </w:rPr>
        <w:t>אתמול ציינה הכנסת 60 שנים לניצחון על גרמניה הנאצית. לפני שבועיים ציינו את יום השואה. כולנו עמדנו דום לזכרם של ששת מיליוני הנספים. נשבענו לא לשכוח. נשבענו גם לא לסלוח. הרושם שלי הוא, כי ההתייחסות הממלכתית של מדינת ישראל לשואה אינה עולה בק</w:t>
      </w:r>
      <w:r>
        <w:rPr>
          <w:rFonts w:hint="cs"/>
          <w:rtl/>
        </w:rPr>
        <w:t xml:space="preserve">נה אחד עם היחס שלו זוכים הניצולים אשר חוו על בשרם את התופת ויכלו לה, מי בדרך נס ומי משום שהיה יותר חזק כדי לשרוד. </w:t>
      </w:r>
    </w:p>
    <w:p w14:paraId="2ADB443D" w14:textId="77777777" w:rsidR="00000000" w:rsidRDefault="00953ED2">
      <w:pPr>
        <w:pStyle w:val="a0"/>
        <w:rPr>
          <w:rFonts w:hint="cs"/>
          <w:rtl/>
        </w:rPr>
      </w:pPr>
    </w:p>
    <w:p w14:paraId="38D58F02" w14:textId="77777777" w:rsidR="00000000" w:rsidRDefault="00953ED2">
      <w:pPr>
        <w:pStyle w:val="a0"/>
        <w:rPr>
          <w:rFonts w:hint="cs"/>
          <w:rtl/>
        </w:rPr>
      </w:pPr>
      <w:r>
        <w:rPr>
          <w:rFonts w:hint="cs"/>
          <w:rtl/>
        </w:rPr>
        <w:t>בעת שכאן, במליאה, ציינו את הניצחון ההיסטורי, הפגינו סמוך למשכן ניצולים שמחו על כך שחוק נפגעי רדיפות הנאצים מפלה בין הניצולים שהגיעו לארץ לפנ</w:t>
      </w:r>
      <w:r>
        <w:rPr>
          <w:rFonts w:hint="cs"/>
          <w:rtl/>
        </w:rPr>
        <w:t xml:space="preserve">י 1953, אשר מקבלים הטבות רבות מן המדינה, לבין הניצולים שהגיעו לאחר תאריך זה. </w:t>
      </w:r>
    </w:p>
    <w:p w14:paraId="73DC1810" w14:textId="77777777" w:rsidR="00000000" w:rsidRDefault="00953ED2">
      <w:pPr>
        <w:pStyle w:val="a0"/>
        <w:rPr>
          <w:rFonts w:hint="cs"/>
          <w:rtl/>
        </w:rPr>
      </w:pPr>
    </w:p>
    <w:p w14:paraId="5D9423EF" w14:textId="77777777" w:rsidR="00000000" w:rsidRDefault="00953ED2">
      <w:pPr>
        <w:pStyle w:val="a0"/>
        <w:rPr>
          <w:rFonts w:hint="cs"/>
          <w:rtl/>
        </w:rPr>
      </w:pPr>
      <w:r>
        <w:rPr>
          <w:rFonts w:hint="cs"/>
          <w:rtl/>
        </w:rPr>
        <w:t>מתברר עוד, כי הקרן לרווחת נפגעי השואה בישראל, המסייעת לכ-9,800 ניצולים, עומדת בפני משבר פיננסי קשה. בקופה חסרים כ-15 מיליון דולר לפעילות שוטפת. ראשי הקרן אישרו כי בשנים האחרונות</w:t>
      </w:r>
      <w:r>
        <w:rPr>
          <w:rFonts w:hint="cs"/>
          <w:rtl/>
        </w:rPr>
        <w:t xml:space="preserve"> תקציב הקרן לא קוצץ, אלא אף גדל, אך מספר הפונים גדל גם הוא לאין ערוך, במיוחד על רקע עלייתם לישראל של אלפי וטרנים מחבר המדינות. </w:t>
      </w:r>
    </w:p>
    <w:p w14:paraId="17336710" w14:textId="77777777" w:rsidR="00000000" w:rsidRDefault="00953ED2">
      <w:pPr>
        <w:pStyle w:val="a0"/>
        <w:rPr>
          <w:rFonts w:hint="cs"/>
          <w:rtl/>
        </w:rPr>
      </w:pPr>
    </w:p>
    <w:p w14:paraId="2A057F1F" w14:textId="77777777" w:rsidR="00000000" w:rsidRDefault="00953ED2">
      <w:pPr>
        <w:pStyle w:val="a0"/>
        <w:rPr>
          <w:rFonts w:hint="cs"/>
          <w:rtl/>
        </w:rPr>
      </w:pPr>
      <w:r>
        <w:rPr>
          <w:rFonts w:hint="cs"/>
          <w:rtl/>
        </w:rPr>
        <w:t>האוצר משתתף מדי שנה ב-2 מיליוני שקלים לצורך מימון פעילות הקרן. שאר הכסף מגיע מוועידת התביעות. אני מניח שהשר יקרא את הפרוטוקול ל</w:t>
      </w:r>
      <w:r>
        <w:rPr>
          <w:rFonts w:hint="cs"/>
          <w:rtl/>
        </w:rPr>
        <w:t xml:space="preserve">אחר מכן ובוודאי ידע מה אני אמרתי. </w:t>
      </w:r>
    </w:p>
    <w:p w14:paraId="2FEA857B" w14:textId="77777777" w:rsidR="00000000" w:rsidRDefault="00953ED2">
      <w:pPr>
        <w:pStyle w:val="a0"/>
        <w:rPr>
          <w:rFonts w:hint="cs"/>
          <w:rtl/>
        </w:rPr>
      </w:pPr>
    </w:p>
    <w:p w14:paraId="530F8285" w14:textId="77777777" w:rsidR="00000000" w:rsidRDefault="00953ED2">
      <w:pPr>
        <w:pStyle w:val="af0"/>
        <w:rPr>
          <w:rtl/>
        </w:rPr>
      </w:pPr>
      <w:r>
        <w:rPr>
          <w:rFonts w:hint="eastAsia"/>
          <w:rtl/>
        </w:rPr>
        <w:t>קולט</w:t>
      </w:r>
      <w:r>
        <w:rPr>
          <w:rtl/>
        </w:rPr>
        <w:t xml:space="preserve"> אביטל (העבודה-מימד):</w:t>
      </w:r>
    </w:p>
    <w:p w14:paraId="150F030F" w14:textId="77777777" w:rsidR="00000000" w:rsidRDefault="00953ED2">
      <w:pPr>
        <w:pStyle w:val="a0"/>
        <w:rPr>
          <w:rFonts w:hint="cs"/>
          <w:rtl/>
        </w:rPr>
      </w:pPr>
    </w:p>
    <w:p w14:paraId="7BF508A6" w14:textId="77777777" w:rsidR="00000000" w:rsidRDefault="00953ED2">
      <w:pPr>
        <w:pStyle w:val="a0"/>
        <w:rPr>
          <w:rFonts w:hint="cs"/>
          <w:rtl/>
        </w:rPr>
      </w:pPr>
      <w:r>
        <w:rPr>
          <w:rFonts w:hint="cs"/>
          <w:rtl/>
        </w:rPr>
        <w:t xml:space="preserve">השר כאן. </w:t>
      </w:r>
    </w:p>
    <w:p w14:paraId="0259BCF9" w14:textId="77777777" w:rsidR="00000000" w:rsidRDefault="00953ED2">
      <w:pPr>
        <w:pStyle w:val="a0"/>
        <w:rPr>
          <w:rFonts w:hint="cs"/>
          <w:rtl/>
        </w:rPr>
      </w:pPr>
    </w:p>
    <w:p w14:paraId="47B348E4" w14:textId="77777777" w:rsidR="00000000" w:rsidRDefault="00953ED2">
      <w:pPr>
        <w:pStyle w:val="-"/>
        <w:rPr>
          <w:rtl/>
        </w:rPr>
      </w:pPr>
      <w:bookmarkStart w:id="432" w:name="FS000001050T18_05_2005_16_15_27C"/>
      <w:bookmarkEnd w:id="432"/>
      <w:r>
        <w:rPr>
          <w:rtl/>
        </w:rPr>
        <w:t>אהוד רצאבי (שינוי):</w:t>
      </w:r>
    </w:p>
    <w:p w14:paraId="440021A8" w14:textId="77777777" w:rsidR="00000000" w:rsidRDefault="00953ED2">
      <w:pPr>
        <w:pStyle w:val="a0"/>
        <w:rPr>
          <w:rtl/>
        </w:rPr>
      </w:pPr>
    </w:p>
    <w:p w14:paraId="5417F7CE" w14:textId="77777777" w:rsidR="00000000" w:rsidRDefault="00953ED2">
      <w:pPr>
        <w:pStyle w:val="a0"/>
        <w:rPr>
          <w:rFonts w:hint="cs"/>
          <w:rtl/>
        </w:rPr>
      </w:pPr>
      <w:r>
        <w:rPr>
          <w:rFonts w:hint="cs"/>
          <w:rtl/>
        </w:rPr>
        <w:t xml:space="preserve">לאור המצוקה שאליה נקלעה הקרן, הודיע שר האוצר כי משרדו יעביר לקרן סיוע חד-פעמי של 5 מיליוני שקלים, אך כפי שכבר נאמר לפני כן, זו רק טיפה בים. </w:t>
      </w:r>
    </w:p>
    <w:p w14:paraId="368A8882" w14:textId="77777777" w:rsidR="00000000" w:rsidRDefault="00953ED2">
      <w:pPr>
        <w:pStyle w:val="a0"/>
        <w:rPr>
          <w:rFonts w:hint="cs"/>
          <w:rtl/>
        </w:rPr>
      </w:pPr>
    </w:p>
    <w:p w14:paraId="7BA3A190" w14:textId="77777777" w:rsidR="00000000" w:rsidRDefault="00953ED2">
      <w:pPr>
        <w:pStyle w:val="a0"/>
        <w:rPr>
          <w:rFonts w:hint="cs"/>
          <w:rtl/>
        </w:rPr>
      </w:pPr>
      <w:r>
        <w:rPr>
          <w:rFonts w:hint="cs"/>
          <w:rtl/>
        </w:rPr>
        <w:t>אני קורא מעל במה זו</w:t>
      </w:r>
      <w:r>
        <w:rPr>
          <w:rFonts w:hint="cs"/>
          <w:rtl/>
        </w:rPr>
        <w:t xml:space="preserve"> לממשלה להגדיל את חלקה בתקצוב הקרן. האחריות של המדינה לרווחת הניצולים לא צריכה להיות רק בהצהרות ובטקסים שחוזרים שנה אחרי שנה. זאת צריכה להיות אחריות מעשית, והדרך הנכונה לממש אותה ולבטא אותה היא בסיוע כלכלי לאותם ניצולים שידם אינה משגת את המינימום הדרוש כדי</w:t>
      </w:r>
      <w:r>
        <w:rPr>
          <w:rFonts w:hint="cs"/>
          <w:rtl/>
        </w:rPr>
        <w:t xml:space="preserve"> לחיות בכבוד את שארית חייהם. </w:t>
      </w:r>
    </w:p>
    <w:p w14:paraId="4F7A164F" w14:textId="77777777" w:rsidR="00000000" w:rsidRDefault="00953ED2">
      <w:pPr>
        <w:pStyle w:val="a0"/>
        <w:rPr>
          <w:rFonts w:hint="cs"/>
          <w:rtl/>
        </w:rPr>
      </w:pPr>
    </w:p>
    <w:p w14:paraId="19B6BE6D" w14:textId="77777777" w:rsidR="00000000" w:rsidRDefault="00953ED2">
      <w:pPr>
        <w:pStyle w:val="a0"/>
        <w:rPr>
          <w:rFonts w:hint="cs"/>
          <w:rtl/>
        </w:rPr>
      </w:pPr>
      <w:r>
        <w:rPr>
          <w:rFonts w:hint="cs"/>
          <w:rtl/>
        </w:rPr>
        <w:t xml:space="preserve">יש ניצולים שהשתקמו למופת ואולי לא זקוקים לסיוע, וצריך לוודא שהסיוע יינתן רק למי שבאמת זכאי לכך על בסיס קריטריונים ברורים. </w:t>
      </w:r>
    </w:p>
    <w:p w14:paraId="12B41A64" w14:textId="77777777" w:rsidR="00000000" w:rsidRDefault="00953ED2">
      <w:pPr>
        <w:pStyle w:val="a0"/>
        <w:rPr>
          <w:rFonts w:hint="cs"/>
          <w:rtl/>
        </w:rPr>
      </w:pPr>
    </w:p>
    <w:p w14:paraId="22652A0C" w14:textId="77777777" w:rsidR="00000000" w:rsidRDefault="00953ED2">
      <w:pPr>
        <w:pStyle w:val="a0"/>
        <w:rPr>
          <w:rFonts w:hint="cs"/>
          <w:rtl/>
        </w:rPr>
      </w:pPr>
      <w:r>
        <w:rPr>
          <w:rFonts w:hint="cs"/>
          <w:rtl/>
        </w:rPr>
        <w:t>כמי שהיה חבר בוועדת החקירה הפרלמנטרית לאיתור ולהשבת נכסים של נספי השואה בראשותה של חברת הכנסת קולט אב</w:t>
      </w:r>
      <w:r>
        <w:rPr>
          <w:rFonts w:hint="cs"/>
          <w:rtl/>
        </w:rPr>
        <w:t xml:space="preserve">יטל, אני מנצל הזדמנות זו לקרוא לבנקים ולאוצר ולומר להם: אל תתחמקו מאחריותכם, השיבו את כספם של הנפגעים ללא השהיות וללא תירוצים. תודה. </w:t>
      </w:r>
    </w:p>
    <w:p w14:paraId="1E0ADF49" w14:textId="77777777" w:rsidR="00000000" w:rsidRDefault="00953ED2">
      <w:pPr>
        <w:pStyle w:val="af1"/>
        <w:rPr>
          <w:rtl/>
        </w:rPr>
      </w:pPr>
    </w:p>
    <w:p w14:paraId="2224AD97" w14:textId="77777777" w:rsidR="00000000" w:rsidRDefault="00953ED2">
      <w:pPr>
        <w:pStyle w:val="af1"/>
        <w:rPr>
          <w:rtl/>
        </w:rPr>
      </w:pPr>
      <w:r>
        <w:rPr>
          <w:rtl/>
        </w:rPr>
        <w:t>היו"ר עבד</w:t>
      </w:r>
      <w:r>
        <w:rPr>
          <w:rFonts w:hint="cs"/>
          <w:rtl/>
        </w:rPr>
        <w:t>-</w:t>
      </w:r>
      <w:r>
        <w:rPr>
          <w:rtl/>
        </w:rPr>
        <w:t>אלמאלכ דהאמשה:</w:t>
      </w:r>
    </w:p>
    <w:p w14:paraId="74244AED" w14:textId="77777777" w:rsidR="00000000" w:rsidRDefault="00953ED2">
      <w:pPr>
        <w:pStyle w:val="a0"/>
        <w:rPr>
          <w:rFonts w:hint="cs"/>
          <w:rtl/>
        </w:rPr>
      </w:pPr>
    </w:p>
    <w:p w14:paraId="2F5B5478" w14:textId="77777777" w:rsidR="00000000" w:rsidRDefault="00953ED2">
      <w:pPr>
        <w:pStyle w:val="a0"/>
        <w:rPr>
          <w:rFonts w:hint="cs"/>
          <w:rtl/>
        </w:rPr>
      </w:pPr>
      <w:r>
        <w:rPr>
          <w:rFonts w:hint="cs"/>
          <w:rtl/>
        </w:rPr>
        <w:t xml:space="preserve">תודה רבה לחבר הכנסת רצאבי. אדוני שר האוצר, אתה מוזמן לעלות ולהשיב למציעים. </w:t>
      </w:r>
    </w:p>
    <w:p w14:paraId="5DC4487F" w14:textId="77777777" w:rsidR="00000000" w:rsidRDefault="00953ED2">
      <w:pPr>
        <w:pStyle w:val="a0"/>
        <w:rPr>
          <w:rFonts w:hint="cs"/>
          <w:rtl/>
        </w:rPr>
      </w:pPr>
    </w:p>
    <w:p w14:paraId="4E1E2639" w14:textId="77777777" w:rsidR="00000000" w:rsidRDefault="00953ED2">
      <w:pPr>
        <w:pStyle w:val="a"/>
        <w:rPr>
          <w:rtl/>
        </w:rPr>
      </w:pPr>
      <w:bookmarkStart w:id="433" w:name="FS000000965T18_05_2005_16_16_39"/>
      <w:bookmarkStart w:id="434" w:name="_Toc118183666"/>
      <w:bookmarkEnd w:id="433"/>
      <w:r>
        <w:rPr>
          <w:rtl/>
        </w:rPr>
        <w:t>שר האוצר בנימין נת</w:t>
      </w:r>
      <w:r>
        <w:rPr>
          <w:rtl/>
        </w:rPr>
        <w:t>ניהו:</w:t>
      </w:r>
      <w:bookmarkEnd w:id="434"/>
    </w:p>
    <w:p w14:paraId="75AD3CBC" w14:textId="77777777" w:rsidR="00000000" w:rsidRDefault="00953ED2">
      <w:pPr>
        <w:pStyle w:val="a0"/>
        <w:rPr>
          <w:rtl/>
        </w:rPr>
      </w:pPr>
    </w:p>
    <w:p w14:paraId="11FFE4F2" w14:textId="77777777" w:rsidR="00000000" w:rsidRDefault="00953ED2">
      <w:pPr>
        <w:pStyle w:val="a0"/>
        <w:rPr>
          <w:rFonts w:hint="cs"/>
          <w:rtl/>
        </w:rPr>
      </w:pPr>
      <w:r>
        <w:rPr>
          <w:rFonts w:hint="cs"/>
          <w:rtl/>
        </w:rPr>
        <w:t>אדוני היושב-ראש, חברי הכנסת, קודם כול, אני מודה לחברי הכנסת על העלאת הנושא הזה. אני לא אומר את זה מן השפה ולחוץ. אני מודה לחברי הכנסת ואני מודה לכל מי שהעלה את הנושא הזה, כי אני חושב שכל אחד בלשונו תיאר את החובה המוסרית והמעשית בצורה נכונה. אני לא ה</w:t>
      </w:r>
      <w:r>
        <w:rPr>
          <w:rFonts w:hint="cs"/>
          <w:rtl/>
        </w:rPr>
        <w:t xml:space="preserve">ייתי מדבר אתכם אחרת. </w:t>
      </w:r>
    </w:p>
    <w:p w14:paraId="20FEDA14" w14:textId="77777777" w:rsidR="00000000" w:rsidRDefault="00953ED2">
      <w:pPr>
        <w:pStyle w:val="a0"/>
        <w:rPr>
          <w:rFonts w:hint="cs"/>
          <w:rtl/>
        </w:rPr>
      </w:pPr>
    </w:p>
    <w:p w14:paraId="6C00F3A6" w14:textId="77777777" w:rsidR="00000000" w:rsidRDefault="00953ED2">
      <w:pPr>
        <w:pStyle w:val="a0"/>
        <w:rPr>
          <w:rFonts w:hint="cs"/>
          <w:rtl/>
        </w:rPr>
      </w:pPr>
      <w:r>
        <w:rPr>
          <w:rFonts w:hint="cs"/>
          <w:rtl/>
        </w:rPr>
        <w:t xml:space="preserve">יש כאן כנראה יותר בעיה של הערכת הסכום הנדרש מאשר עצם הקצאת הסכום. יש פה שאלה, כמה באמת דרוש. קודם כול, דרוש יותר. מראש אגיד לכם, שאין סכנה של סגירת הקרן </w:t>
      </w:r>
      <w:r>
        <w:rPr>
          <w:rtl/>
        </w:rPr>
        <w:t>–</w:t>
      </w:r>
      <w:r>
        <w:rPr>
          <w:rFonts w:hint="cs"/>
          <w:rtl/>
        </w:rPr>
        <w:t xml:space="preserve"> אתם צריכים לדעת את זה - אבל באמת נוצר מחסור מסיבות שונות, ביניהן, לפי כל הסימנ</w:t>
      </w:r>
      <w:r>
        <w:rPr>
          <w:rFonts w:hint="cs"/>
          <w:rtl/>
        </w:rPr>
        <w:t xml:space="preserve">ים, עלייה של אנשים מחבר המדינות שלא היו במסגרת, והם נוספו. זה כנראה המרכיב הגדול ביותר של הגידול בצרכים. </w:t>
      </w:r>
    </w:p>
    <w:p w14:paraId="7B9024F5" w14:textId="77777777" w:rsidR="00000000" w:rsidRDefault="00953ED2">
      <w:pPr>
        <w:pStyle w:val="a0"/>
        <w:rPr>
          <w:rFonts w:hint="cs"/>
          <w:rtl/>
        </w:rPr>
      </w:pPr>
    </w:p>
    <w:p w14:paraId="63E6BC5E" w14:textId="77777777" w:rsidR="00000000" w:rsidRDefault="00953ED2">
      <w:pPr>
        <w:pStyle w:val="a0"/>
        <w:rPr>
          <w:rFonts w:hint="cs"/>
          <w:rtl/>
        </w:rPr>
      </w:pPr>
      <w:r>
        <w:rPr>
          <w:rFonts w:hint="cs"/>
          <w:rtl/>
        </w:rPr>
        <w:t>הבדיקה שאני ערכתי העלתה את הסכום שאנחנו נתנו, כי יכולנו גם לתת יותר, זאת לא השאלה. לאור הפניות שלכם, אני אבדוק שוב אם הסכום הזה מספיק, כי בעצם זה הוו</w:t>
      </w:r>
      <w:r>
        <w:rPr>
          <w:rFonts w:hint="cs"/>
          <w:rtl/>
        </w:rPr>
        <w:t xml:space="preserve">יכוח כאן. הוויכוח כאן הוא לא אם לתת יותר או פחות. </w:t>
      </w:r>
    </w:p>
    <w:p w14:paraId="25D55B9C" w14:textId="77777777" w:rsidR="00000000" w:rsidRDefault="00953ED2">
      <w:pPr>
        <w:pStyle w:val="af0"/>
        <w:rPr>
          <w:rFonts w:hint="cs"/>
          <w:b w:val="0"/>
          <w:bCs w:val="0"/>
          <w:u w:val="none"/>
          <w:rtl/>
        </w:rPr>
      </w:pPr>
    </w:p>
    <w:p w14:paraId="05283403" w14:textId="77777777" w:rsidR="00000000" w:rsidRDefault="00953ED2">
      <w:pPr>
        <w:pStyle w:val="af0"/>
        <w:rPr>
          <w:rtl/>
        </w:rPr>
      </w:pPr>
      <w:r>
        <w:rPr>
          <w:rFonts w:hint="cs"/>
          <w:rtl/>
        </w:rPr>
        <w:t xml:space="preserve">יורי </w:t>
      </w:r>
      <w:r>
        <w:rPr>
          <w:rtl/>
        </w:rPr>
        <w:t>שטרן (האיחוד הלאומי - ישראל ביתנו):</w:t>
      </w:r>
    </w:p>
    <w:p w14:paraId="725FFD60" w14:textId="77777777" w:rsidR="00000000" w:rsidRDefault="00953ED2">
      <w:pPr>
        <w:pStyle w:val="a0"/>
        <w:rPr>
          <w:rFonts w:hint="cs"/>
          <w:rtl/>
        </w:rPr>
      </w:pPr>
    </w:p>
    <w:p w14:paraId="6788451B" w14:textId="77777777" w:rsidR="00000000" w:rsidRDefault="00953ED2">
      <w:pPr>
        <w:pStyle w:val="a0"/>
        <w:rPr>
          <w:rFonts w:hint="cs"/>
          <w:rtl/>
        </w:rPr>
      </w:pPr>
      <w:r>
        <w:rPr>
          <w:rFonts w:hint="cs"/>
          <w:rtl/>
        </w:rPr>
        <w:t xml:space="preserve">הוויכוח הוא לא רק על הקרן, הקרן מטפלת רק במישור מסוים. </w:t>
      </w:r>
    </w:p>
    <w:p w14:paraId="71D0191D" w14:textId="77777777" w:rsidR="00000000" w:rsidRDefault="00953ED2">
      <w:pPr>
        <w:pStyle w:val="a0"/>
        <w:rPr>
          <w:rFonts w:hint="cs"/>
          <w:rtl/>
        </w:rPr>
      </w:pPr>
    </w:p>
    <w:p w14:paraId="5760547C" w14:textId="77777777" w:rsidR="00000000" w:rsidRDefault="00953ED2">
      <w:pPr>
        <w:pStyle w:val="-"/>
        <w:rPr>
          <w:rtl/>
        </w:rPr>
      </w:pPr>
      <w:bookmarkStart w:id="435" w:name="FS000000965T18_05_2005_16_18_30C"/>
      <w:bookmarkEnd w:id="435"/>
      <w:r>
        <w:rPr>
          <w:rtl/>
        </w:rPr>
        <w:t>שר האוצר בנימין נתניהו:</w:t>
      </w:r>
    </w:p>
    <w:p w14:paraId="25960911" w14:textId="77777777" w:rsidR="00000000" w:rsidRDefault="00953ED2">
      <w:pPr>
        <w:pStyle w:val="a0"/>
        <w:rPr>
          <w:rtl/>
        </w:rPr>
      </w:pPr>
    </w:p>
    <w:p w14:paraId="07E699DC" w14:textId="77777777" w:rsidR="00000000" w:rsidRDefault="00953ED2">
      <w:pPr>
        <w:pStyle w:val="a0"/>
        <w:rPr>
          <w:rFonts w:hint="cs"/>
          <w:rtl/>
        </w:rPr>
      </w:pPr>
      <w:r>
        <w:rPr>
          <w:rFonts w:hint="cs"/>
          <w:rtl/>
        </w:rPr>
        <w:t>אני מכיר את הנושא. אני מסכים אתך. אנחנו בודקים את זה. הבעיה כאן היא לא בעיה תקצי</w:t>
      </w:r>
      <w:r>
        <w:rPr>
          <w:rFonts w:hint="cs"/>
          <w:rtl/>
        </w:rPr>
        <w:t xml:space="preserve">בית מבחינתנו. אם דרוש כסף נוסף, נותנים אותו, זאת לא השאלה. זה גם לא מה שיפיל את מדינת ישראל ב-2005. בבדיקות שעשינו עם ראשי הארגון </w:t>
      </w:r>
      <w:r>
        <w:rPr>
          <w:rtl/>
        </w:rPr>
        <w:t>–</w:t>
      </w:r>
      <w:r>
        <w:rPr>
          <w:rFonts w:hint="cs"/>
          <w:rtl/>
        </w:rPr>
        <w:t xml:space="preserve"> ואני מדגיש את זה - זה הסכום שהגענו אליו. </w:t>
      </w:r>
    </w:p>
    <w:p w14:paraId="34A947BE" w14:textId="77777777" w:rsidR="00000000" w:rsidRDefault="00953ED2">
      <w:pPr>
        <w:pStyle w:val="a0"/>
        <w:rPr>
          <w:rFonts w:hint="cs"/>
          <w:rtl/>
        </w:rPr>
      </w:pPr>
    </w:p>
    <w:p w14:paraId="5D320E0D" w14:textId="77777777" w:rsidR="00000000" w:rsidRDefault="00953ED2">
      <w:pPr>
        <w:pStyle w:val="af0"/>
        <w:rPr>
          <w:rtl/>
        </w:rPr>
      </w:pPr>
      <w:r>
        <w:rPr>
          <w:rFonts w:hint="eastAsia"/>
          <w:rtl/>
        </w:rPr>
        <w:t>קולט</w:t>
      </w:r>
      <w:r>
        <w:rPr>
          <w:rtl/>
        </w:rPr>
        <w:t xml:space="preserve"> אביטל (העבודה-מימד):</w:t>
      </w:r>
    </w:p>
    <w:p w14:paraId="6451F43E" w14:textId="77777777" w:rsidR="00000000" w:rsidRDefault="00953ED2">
      <w:pPr>
        <w:pStyle w:val="a0"/>
        <w:rPr>
          <w:rFonts w:hint="cs"/>
          <w:rtl/>
        </w:rPr>
      </w:pPr>
    </w:p>
    <w:p w14:paraId="3713E177" w14:textId="77777777" w:rsidR="00000000" w:rsidRDefault="00953ED2">
      <w:pPr>
        <w:pStyle w:val="a0"/>
        <w:rPr>
          <w:rFonts w:hint="cs"/>
          <w:rtl/>
        </w:rPr>
      </w:pPr>
      <w:r>
        <w:rPr>
          <w:rFonts w:hint="cs"/>
          <w:rtl/>
        </w:rPr>
        <w:t xml:space="preserve">ראשי הארגונים אמרו לנו בוועדה שדרושים 14 מיליון. </w:t>
      </w:r>
    </w:p>
    <w:p w14:paraId="10BD5E23" w14:textId="77777777" w:rsidR="00000000" w:rsidRDefault="00953ED2">
      <w:pPr>
        <w:pStyle w:val="a0"/>
        <w:rPr>
          <w:rFonts w:hint="cs"/>
          <w:rtl/>
        </w:rPr>
      </w:pPr>
    </w:p>
    <w:p w14:paraId="4BD11844" w14:textId="77777777" w:rsidR="00000000" w:rsidRDefault="00953ED2">
      <w:pPr>
        <w:pStyle w:val="-"/>
        <w:rPr>
          <w:rtl/>
        </w:rPr>
      </w:pPr>
      <w:bookmarkStart w:id="436" w:name="FS000000965T18_05_2005_16_19_08C"/>
      <w:bookmarkEnd w:id="436"/>
      <w:r>
        <w:rPr>
          <w:rtl/>
        </w:rPr>
        <w:t xml:space="preserve">שר </w:t>
      </w:r>
      <w:r>
        <w:rPr>
          <w:rtl/>
        </w:rPr>
        <w:t>האוצר בנימין נתניהו:</w:t>
      </w:r>
    </w:p>
    <w:p w14:paraId="2F9CC158" w14:textId="77777777" w:rsidR="00000000" w:rsidRDefault="00953ED2">
      <w:pPr>
        <w:pStyle w:val="a0"/>
        <w:rPr>
          <w:rtl/>
        </w:rPr>
      </w:pPr>
    </w:p>
    <w:p w14:paraId="2BB2223D" w14:textId="77777777" w:rsidR="00000000" w:rsidRDefault="00953ED2">
      <w:pPr>
        <w:pStyle w:val="a0"/>
        <w:rPr>
          <w:rFonts w:hint="cs"/>
          <w:rtl/>
        </w:rPr>
      </w:pPr>
      <w:r>
        <w:rPr>
          <w:rFonts w:hint="cs"/>
          <w:rtl/>
        </w:rPr>
        <w:t xml:space="preserve">אני לא ישבתי בישיבה. אני ישבתי בישיבה הפותחת, אחר כך התנהל דיון. הסכום שאישרתי היה לבקשתי הסכום הנדרש כדי לעבור את השנה הזאת - 7 מיליונים, 5 ועוד 2. יש ויכוח על הסכום הזה. </w:t>
      </w:r>
    </w:p>
    <w:p w14:paraId="6BD84CC2" w14:textId="77777777" w:rsidR="00000000" w:rsidRDefault="00953ED2">
      <w:pPr>
        <w:pStyle w:val="a0"/>
        <w:rPr>
          <w:rFonts w:hint="cs"/>
          <w:rtl/>
        </w:rPr>
      </w:pPr>
    </w:p>
    <w:p w14:paraId="64059D12" w14:textId="77777777" w:rsidR="00000000" w:rsidRDefault="00953ED2">
      <w:pPr>
        <w:pStyle w:val="a0"/>
        <w:rPr>
          <w:rFonts w:hint="cs"/>
          <w:rtl/>
        </w:rPr>
      </w:pPr>
      <w:r>
        <w:rPr>
          <w:rFonts w:hint="cs"/>
          <w:rtl/>
        </w:rPr>
        <w:t xml:space="preserve">אין ויכוח על התקציב, על כך שאין לנו מקורות תקציביים, אלא יש </w:t>
      </w:r>
      <w:r>
        <w:rPr>
          <w:rFonts w:hint="cs"/>
          <w:rtl/>
        </w:rPr>
        <w:t xml:space="preserve">ויכוח על הסכום הנדרש במקורות התקציביים שלנו, ועל זה הוויכוח שמתנהל ברגע זה כאן. אני לא יודע, אבל ייתכן מאוד שהדברים שאתם אמרתם דורשים בירור נוסף, ואני אעשה אותו. אני אומר לכם שוב שזאת לא הבעיה. אם נצטרך להוסיף, נוסיף; זאת לא הבעיה שלנו. </w:t>
      </w:r>
    </w:p>
    <w:p w14:paraId="46679946" w14:textId="77777777" w:rsidR="00000000" w:rsidRDefault="00953ED2">
      <w:pPr>
        <w:pStyle w:val="a0"/>
        <w:rPr>
          <w:rFonts w:hint="cs"/>
          <w:rtl/>
        </w:rPr>
      </w:pPr>
    </w:p>
    <w:p w14:paraId="0F6FF530" w14:textId="77777777" w:rsidR="00000000" w:rsidRDefault="00953ED2">
      <w:pPr>
        <w:pStyle w:val="a0"/>
        <w:rPr>
          <w:rFonts w:hint="cs"/>
          <w:rtl/>
        </w:rPr>
      </w:pPr>
      <w:r>
        <w:rPr>
          <w:rFonts w:hint="cs"/>
          <w:rtl/>
        </w:rPr>
        <w:t>יתר על כן, אני רצ</w:t>
      </w:r>
      <w:r>
        <w:rPr>
          <w:rFonts w:hint="cs"/>
          <w:rtl/>
        </w:rPr>
        <w:t>יתי קודם כול לתת עזרה ראשונה. הבדיקה החשובה נעשית עכשיו לא רק לגבי השנה הזאת, אלא בכלל. אתם אומרים שהבעיה "תיפתר" בעוד כמה שנים. הבעיה לא צריכה להיפתר במובן הזה שאנשים צריכים להיפטר מן העולם. הבעיה צריכה להיפתר, כדי שהם יוכלו להמשיך את חייהם בנחת. לכן ביקש</w:t>
      </w:r>
      <w:r>
        <w:rPr>
          <w:rFonts w:hint="cs"/>
          <w:rtl/>
        </w:rPr>
        <w:t xml:space="preserve">תי דיון ובדיקה ממצה לקראת אוגוסט. למה אוגוסט? אני רוצה להגיע לאוגוסט, והסכום הזה בפירוש יעביר אותנו עד אוגוסט. </w:t>
      </w:r>
    </w:p>
    <w:p w14:paraId="551DF559" w14:textId="77777777" w:rsidR="00000000" w:rsidRDefault="00953ED2">
      <w:pPr>
        <w:pStyle w:val="a0"/>
        <w:rPr>
          <w:rFonts w:hint="cs"/>
          <w:rtl/>
        </w:rPr>
      </w:pPr>
    </w:p>
    <w:p w14:paraId="795A3909" w14:textId="77777777" w:rsidR="00000000" w:rsidRDefault="00953ED2">
      <w:pPr>
        <w:pStyle w:val="af0"/>
        <w:rPr>
          <w:rtl/>
        </w:rPr>
      </w:pPr>
      <w:r>
        <w:rPr>
          <w:rFonts w:hint="eastAsia"/>
          <w:rtl/>
        </w:rPr>
        <w:t>קולט</w:t>
      </w:r>
      <w:r>
        <w:rPr>
          <w:rtl/>
        </w:rPr>
        <w:t xml:space="preserve"> אביטל (העבודה-מימד):</w:t>
      </w:r>
    </w:p>
    <w:p w14:paraId="154B0914" w14:textId="77777777" w:rsidR="00000000" w:rsidRDefault="00953ED2">
      <w:pPr>
        <w:pStyle w:val="a0"/>
        <w:rPr>
          <w:rFonts w:hint="cs"/>
          <w:rtl/>
        </w:rPr>
      </w:pPr>
    </w:p>
    <w:p w14:paraId="7AA81303" w14:textId="77777777" w:rsidR="00000000" w:rsidRDefault="00953ED2">
      <w:pPr>
        <w:pStyle w:val="a0"/>
        <w:rPr>
          <w:rFonts w:hint="cs"/>
          <w:rtl/>
        </w:rPr>
      </w:pPr>
      <w:r>
        <w:rPr>
          <w:rFonts w:hint="cs"/>
          <w:rtl/>
        </w:rPr>
        <w:t>כדי שייכנס לתקציב?</w:t>
      </w:r>
    </w:p>
    <w:p w14:paraId="1CEE56A0" w14:textId="77777777" w:rsidR="00000000" w:rsidRDefault="00953ED2">
      <w:pPr>
        <w:pStyle w:val="a0"/>
        <w:rPr>
          <w:rFonts w:hint="cs"/>
          <w:rtl/>
        </w:rPr>
      </w:pPr>
    </w:p>
    <w:p w14:paraId="7E7DE767" w14:textId="77777777" w:rsidR="00000000" w:rsidRDefault="00953ED2">
      <w:pPr>
        <w:pStyle w:val="-"/>
        <w:rPr>
          <w:rtl/>
        </w:rPr>
      </w:pPr>
      <w:bookmarkStart w:id="437" w:name="FS000000965T18_05_2005_16_20_12C"/>
      <w:bookmarkEnd w:id="437"/>
      <w:r>
        <w:rPr>
          <w:rtl/>
        </w:rPr>
        <w:t>שר האוצר בנימין נתניהו:</w:t>
      </w:r>
    </w:p>
    <w:p w14:paraId="3F234BDC" w14:textId="77777777" w:rsidR="00000000" w:rsidRDefault="00953ED2">
      <w:pPr>
        <w:pStyle w:val="a0"/>
        <w:rPr>
          <w:rtl/>
        </w:rPr>
      </w:pPr>
    </w:p>
    <w:p w14:paraId="4822110F" w14:textId="77777777" w:rsidR="00000000" w:rsidRDefault="00953ED2">
      <w:pPr>
        <w:pStyle w:val="a0"/>
        <w:rPr>
          <w:rFonts w:hint="cs"/>
          <w:rtl/>
        </w:rPr>
      </w:pPr>
      <w:r>
        <w:rPr>
          <w:rFonts w:hint="cs"/>
          <w:rtl/>
        </w:rPr>
        <w:t>נכון, כי אני רוצה לעשות הכנסה מסודרת לתקציב המדינה. אני אמרתי שאני מגיש</w:t>
      </w:r>
      <w:r>
        <w:rPr>
          <w:rFonts w:hint="cs"/>
          <w:rtl/>
        </w:rPr>
        <w:t xml:space="preserve"> כרגע עזרה ראשונה. כיוון שיש ויכוח על המספרים האמיתיים, נעשה את הבדיקה הדרושה. בתקציב אוגוסט, בעוד כמה חודשים, נבוא עם מה שדרוש. מן הסתם, אם נצטרך עוד לשנה הזאת, נוסיף גם לשנה הזאת. </w:t>
      </w:r>
    </w:p>
    <w:p w14:paraId="5DF559FE" w14:textId="77777777" w:rsidR="00000000" w:rsidRDefault="00953ED2">
      <w:pPr>
        <w:pStyle w:val="a0"/>
        <w:rPr>
          <w:rFonts w:hint="cs"/>
          <w:rtl/>
        </w:rPr>
      </w:pPr>
    </w:p>
    <w:p w14:paraId="288A548B" w14:textId="77777777" w:rsidR="00000000" w:rsidRDefault="00953ED2">
      <w:pPr>
        <w:pStyle w:val="a0"/>
        <w:rPr>
          <w:rFonts w:hint="cs"/>
          <w:rtl/>
        </w:rPr>
      </w:pPr>
      <w:r>
        <w:rPr>
          <w:rFonts w:hint="cs"/>
          <w:rtl/>
        </w:rPr>
        <w:t>דבר ראשון, קודם כול צריך להפסיק את הדימום ולתת איזה מזור מיידי. כיוון שע</w:t>
      </w:r>
      <w:r>
        <w:rPr>
          <w:rFonts w:hint="cs"/>
          <w:rtl/>
        </w:rPr>
        <w:t xml:space="preserve">דיין יש ויכוח תקציבי, הוא קיים, הוא עוד לא מוצה. אני גם לא מתיימר לומר שהוא מוצה. להיפך, אני אומר לכם שלמעשה אנחנו בעיצומה של בדיקה. </w:t>
      </w:r>
    </w:p>
    <w:p w14:paraId="5DDA2838" w14:textId="77777777" w:rsidR="00000000" w:rsidRDefault="00953ED2">
      <w:pPr>
        <w:pStyle w:val="a0"/>
        <w:rPr>
          <w:rFonts w:hint="cs"/>
          <w:rtl/>
        </w:rPr>
      </w:pPr>
    </w:p>
    <w:p w14:paraId="1545D060" w14:textId="77777777" w:rsidR="00000000" w:rsidRDefault="00953ED2">
      <w:pPr>
        <w:pStyle w:val="a0"/>
        <w:rPr>
          <w:rFonts w:hint="cs"/>
          <w:rtl/>
        </w:rPr>
      </w:pPr>
      <w:r>
        <w:rPr>
          <w:rFonts w:hint="cs"/>
          <w:rtl/>
        </w:rPr>
        <w:t>לא פתרנו את הבעיה. אנחנו לא רוצים לפתור אותה על-ידי יד קפוצה בכיס, ואנחנו שומרים בכך על תקציב המדינה. זה בכלל לא הנושא. א</w:t>
      </w:r>
      <w:r>
        <w:rPr>
          <w:rFonts w:hint="cs"/>
          <w:rtl/>
        </w:rPr>
        <w:t>נחנו נתנו עזרה ראשונה, בדיקה יסודית מה דרוש לשנים הבאות, ויש ליצור זאת במסגרת תקציבית מוסדרת בתקציב שיוגש באוגוסט לממשלה ויובא גם לכנסת. אם יש תיקונים נוספים, נביא את זה לכנסת, לוועדת הכספים. קודם כול, אתם צריכים לדעת את זה משום שזה התהליך עצמו שאנחנו מצוי</w:t>
      </w:r>
      <w:r>
        <w:rPr>
          <w:rFonts w:hint="cs"/>
          <w:rtl/>
        </w:rPr>
        <w:t>ים בו.</w:t>
      </w:r>
    </w:p>
    <w:p w14:paraId="3257B929" w14:textId="77777777" w:rsidR="00000000" w:rsidRDefault="00953ED2">
      <w:pPr>
        <w:pStyle w:val="a0"/>
        <w:rPr>
          <w:rFonts w:hint="cs"/>
          <w:rtl/>
        </w:rPr>
      </w:pPr>
    </w:p>
    <w:p w14:paraId="6A671BE7" w14:textId="77777777" w:rsidR="00000000" w:rsidRDefault="00953ED2">
      <w:pPr>
        <w:pStyle w:val="a0"/>
        <w:rPr>
          <w:rFonts w:hint="cs"/>
          <w:rtl/>
        </w:rPr>
      </w:pPr>
      <w:r>
        <w:rPr>
          <w:rFonts w:hint="cs"/>
          <w:rtl/>
        </w:rPr>
        <w:t>יש נקודה אחת שאעיר, שעלתה בדיונים, והיא שאלה מעניינת. יש שאלה של גודל הסכום ויש שאלה של אופן חלוקת הסכום. כרגע, מה שנותנים נותנים באופן שווה. כלומר, ניצולים ברמה כלכלית גבוהה מקבלים בדיוק כמו ניצולים ברמה כלכלית נמוכה. יכול להיות שזו הדרך הנכונה לע</w:t>
      </w:r>
      <w:r>
        <w:rPr>
          <w:rFonts w:hint="cs"/>
          <w:rtl/>
        </w:rPr>
        <w:t>שות את זה. זה לא ברור. יכול להיות שצריך לתת יותר למטה. אם את שואלת אותי - - -</w:t>
      </w:r>
    </w:p>
    <w:p w14:paraId="10A66E19" w14:textId="77777777" w:rsidR="00000000" w:rsidRDefault="00953ED2">
      <w:pPr>
        <w:pStyle w:val="a0"/>
        <w:rPr>
          <w:rFonts w:hint="cs"/>
          <w:rtl/>
        </w:rPr>
      </w:pPr>
    </w:p>
    <w:p w14:paraId="5BDA6E40" w14:textId="77777777" w:rsidR="00000000" w:rsidRDefault="00953ED2">
      <w:pPr>
        <w:pStyle w:val="af0"/>
        <w:rPr>
          <w:rtl/>
        </w:rPr>
      </w:pPr>
      <w:r>
        <w:rPr>
          <w:rFonts w:hint="eastAsia"/>
          <w:rtl/>
        </w:rPr>
        <w:t>יורי</w:t>
      </w:r>
      <w:r>
        <w:rPr>
          <w:rtl/>
        </w:rPr>
        <w:t xml:space="preserve"> שטרן (האיחוד הלאומי - ישראל ביתנו):</w:t>
      </w:r>
    </w:p>
    <w:p w14:paraId="65C47DCA" w14:textId="77777777" w:rsidR="00000000" w:rsidRDefault="00953ED2">
      <w:pPr>
        <w:pStyle w:val="a0"/>
        <w:rPr>
          <w:rFonts w:hint="cs"/>
          <w:rtl/>
        </w:rPr>
      </w:pPr>
    </w:p>
    <w:p w14:paraId="3E1AA7D8" w14:textId="77777777" w:rsidR="00000000" w:rsidRDefault="00953ED2">
      <w:pPr>
        <w:pStyle w:val="a0"/>
        <w:rPr>
          <w:rFonts w:hint="cs"/>
          <w:rtl/>
        </w:rPr>
      </w:pPr>
      <w:r>
        <w:rPr>
          <w:rFonts w:hint="cs"/>
          <w:rtl/>
        </w:rPr>
        <w:t>זה לא נכון. יש שם מדרג.</w:t>
      </w:r>
    </w:p>
    <w:p w14:paraId="1FA5CDCE" w14:textId="77777777" w:rsidR="00000000" w:rsidRDefault="00953ED2">
      <w:pPr>
        <w:pStyle w:val="a0"/>
        <w:rPr>
          <w:rFonts w:hint="cs"/>
          <w:rtl/>
        </w:rPr>
      </w:pPr>
    </w:p>
    <w:p w14:paraId="36D5247D" w14:textId="77777777" w:rsidR="00000000" w:rsidRDefault="00953ED2">
      <w:pPr>
        <w:pStyle w:val="-"/>
        <w:rPr>
          <w:rtl/>
        </w:rPr>
      </w:pPr>
      <w:bookmarkStart w:id="438" w:name="FS000000965T18_05_2005_16_38_02C"/>
      <w:bookmarkEnd w:id="438"/>
      <w:r>
        <w:rPr>
          <w:rFonts w:hint="eastAsia"/>
          <w:rtl/>
        </w:rPr>
        <w:t>שר</w:t>
      </w:r>
      <w:r>
        <w:rPr>
          <w:rtl/>
        </w:rPr>
        <w:t xml:space="preserve"> האוצר בנימין נתניהו:</w:t>
      </w:r>
    </w:p>
    <w:p w14:paraId="29E5A248" w14:textId="77777777" w:rsidR="00000000" w:rsidRDefault="00953ED2">
      <w:pPr>
        <w:pStyle w:val="a0"/>
        <w:rPr>
          <w:rFonts w:hint="cs"/>
          <w:rtl/>
        </w:rPr>
      </w:pPr>
    </w:p>
    <w:p w14:paraId="698F79F2" w14:textId="77777777" w:rsidR="00000000" w:rsidRDefault="00953ED2">
      <w:pPr>
        <w:pStyle w:val="a0"/>
        <w:rPr>
          <w:rFonts w:hint="cs"/>
          <w:rtl/>
        </w:rPr>
      </w:pPr>
      <w:bookmarkStart w:id="439" w:name="FS000000965T18_05_2005_16_38_01"/>
      <w:bookmarkEnd w:id="439"/>
      <w:r>
        <w:rPr>
          <w:rFonts w:hint="cs"/>
          <w:rtl/>
        </w:rPr>
        <w:t>לא נכון. אין שם. המדרג הוא 11,000 שקל לחודש. אם אתה - - -</w:t>
      </w:r>
    </w:p>
    <w:p w14:paraId="4046384B" w14:textId="77777777" w:rsidR="00000000" w:rsidRDefault="00953ED2">
      <w:pPr>
        <w:pStyle w:val="a0"/>
        <w:rPr>
          <w:rFonts w:hint="cs"/>
          <w:rtl/>
        </w:rPr>
      </w:pPr>
      <w:r>
        <w:rPr>
          <w:rFonts w:hint="cs"/>
          <w:rtl/>
        </w:rPr>
        <w:t xml:space="preserve"> </w:t>
      </w:r>
    </w:p>
    <w:p w14:paraId="60EA66FE" w14:textId="77777777" w:rsidR="00000000" w:rsidRDefault="00953ED2">
      <w:pPr>
        <w:pStyle w:val="af0"/>
        <w:rPr>
          <w:rtl/>
        </w:rPr>
      </w:pPr>
      <w:r>
        <w:rPr>
          <w:rFonts w:hint="eastAsia"/>
          <w:rtl/>
        </w:rPr>
        <w:t>שמואל</w:t>
      </w:r>
      <w:r>
        <w:rPr>
          <w:rtl/>
        </w:rPr>
        <w:t xml:space="preserve"> הלפרט (אגודת ישראל </w:t>
      </w:r>
      <w:r>
        <w:rPr>
          <w:rtl/>
        </w:rPr>
        <w:t>- יהדות התורה והשבת):</w:t>
      </w:r>
    </w:p>
    <w:p w14:paraId="1B7DFEA2" w14:textId="77777777" w:rsidR="00000000" w:rsidRDefault="00953ED2">
      <w:pPr>
        <w:pStyle w:val="a0"/>
        <w:rPr>
          <w:rFonts w:hint="cs"/>
          <w:rtl/>
        </w:rPr>
      </w:pPr>
    </w:p>
    <w:p w14:paraId="4B9E56F5" w14:textId="77777777" w:rsidR="00000000" w:rsidRDefault="00953ED2">
      <w:pPr>
        <w:pStyle w:val="a0"/>
        <w:rPr>
          <w:rFonts w:hint="cs"/>
          <w:rtl/>
        </w:rPr>
      </w:pPr>
      <w:r>
        <w:rPr>
          <w:rFonts w:hint="cs"/>
          <w:rtl/>
        </w:rPr>
        <w:t>4,500 שקל לחודש.</w:t>
      </w:r>
    </w:p>
    <w:p w14:paraId="147AC122" w14:textId="77777777" w:rsidR="00000000" w:rsidRDefault="00953ED2">
      <w:pPr>
        <w:pStyle w:val="a0"/>
        <w:rPr>
          <w:rFonts w:hint="cs"/>
          <w:rtl/>
        </w:rPr>
      </w:pPr>
    </w:p>
    <w:p w14:paraId="444FFDCF" w14:textId="77777777" w:rsidR="00000000" w:rsidRDefault="00953ED2">
      <w:pPr>
        <w:pStyle w:val="-"/>
        <w:rPr>
          <w:rtl/>
        </w:rPr>
      </w:pPr>
      <w:bookmarkStart w:id="440" w:name="FS000000965T18_05_2005_16_41_57C"/>
      <w:bookmarkEnd w:id="440"/>
      <w:r>
        <w:rPr>
          <w:rFonts w:hint="eastAsia"/>
          <w:rtl/>
        </w:rPr>
        <w:t>שר</w:t>
      </w:r>
      <w:r>
        <w:rPr>
          <w:rtl/>
        </w:rPr>
        <w:t xml:space="preserve"> האוצר בנימין נתניהו:</w:t>
      </w:r>
    </w:p>
    <w:p w14:paraId="4BC8BA7A" w14:textId="77777777" w:rsidR="00000000" w:rsidRDefault="00953ED2">
      <w:pPr>
        <w:pStyle w:val="a0"/>
        <w:rPr>
          <w:rFonts w:hint="cs"/>
          <w:rtl/>
        </w:rPr>
      </w:pPr>
    </w:p>
    <w:p w14:paraId="6EA6B0B6" w14:textId="77777777" w:rsidR="00000000" w:rsidRDefault="00953ED2">
      <w:pPr>
        <w:pStyle w:val="a0"/>
        <w:rPr>
          <w:rFonts w:hint="cs"/>
          <w:rtl/>
        </w:rPr>
      </w:pPr>
      <w:r>
        <w:rPr>
          <w:rFonts w:hint="cs"/>
          <w:rtl/>
        </w:rPr>
        <w:t>זה לא מה שנאמר לי.</w:t>
      </w:r>
    </w:p>
    <w:p w14:paraId="0BD62085" w14:textId="77777777" w:rsidR="00000000" w:rsidRDefault="00953ED2">
      <w:pPr>
        <w:pStyle w:val="a0"/>
        <w:rPr>
          <w:rFonts w:hint="cs"/>
          <w:rtl/>
        </w:rPr>
      </w:pPr>
    </w:p>
    <w:p w14:paraId="30AA3F19"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0E435F14" w14:textId="77777777" w:rsidR="00000000" w:rsidRDefault="00953ED2">
      <w:pPr>
        <w:pStyle w:val="a0"/>
        <w:rPr>
          <w:rFonts w:hint="cs"/>
          <w:rtl/>
        </w:rPr>
      </w:pPr>
    </w:p>
    <w:p w14:paraId="49A33032" w14:textId="77777777" w:rsidR="00000000" w:rsidRDefault="00953ED2">
      <w:pPr>
        <w:pStyle w:val="a0"/>
        <w:rPr>
          <w:rFonts w:hint="cs"/>
          <w:rtl/>
        </w:rPr>
      </w:pPr>
      <w:r>
        <w:rPr>
          <w:rFonts w:hint="cs"/>
          <w:rtl/>
        </w:rPr>
        <w:t>אני חבר הוועד המנהל.</w:t>
      </w:r>
    </w:p>
    <w:p w14:paraId="147CD545" w14:textId="77777777" w:rsidR="00000000" w:rsidRDefault="00953ED2">
      <w:pPr>
        <w:pStyle w:val="a0"/>
        <w:rPr>
          <w:rFonts w:hint="cs"/>
          <w:rtl/>
        </w:rPr>
      </w:pPr>
    </w:p>
    <w:p w14:paraId="140E6926" w14:textId="77777777" w:rsidR="00000000" w:rsidRDefault="00953ED2">
      <w:pPr>
        <w:pStyle w:val="-"/>
        <w:rPr>
          <w:rtl/>
        </w:rPr>
      </w:pPr>
      <w:bookmarkStart w:id="441" w:name="FS000000965T18_05_2005_16_42_08C"/>
      <w:bookmarkEnd w:id="441"/>
      <w:r>
        <w:rPr>
          <w:rFonts w:hint="eastAsia"/>
          <w:rtl/>
        </w:rPr>
        <w:t>שר</w:t>
      </w:r>
      <w:r>
        <w:rPr>
          <w:rtl/>
        </w:rPr>
        <w:t xml:space="preserve"> האוצר בנימין נתניהו:</w:t>
      </w:r>
    </w:p>
    <w:p w14:paraId="07E4894F" w14:textId="77777777" w:rsidR="00000000" w:rsidRDefault="00953ED2">
      <w:pPr>
        <w:pStyle w:val="a0"/>
        <w:rPr>
          <w:rFonts w:hint="cs"/>
          <w:rtl/>
        </w:rPr>
      </w:pPr>
    </w:p>
    <w:p w14:paraId="65745F82" w14:textId="77777777" w:rsidR="00000000" w:rsidRDefault="00953ED2">
      <w:pPr>
        <w:pStyle w:val="a0"/>
        <w:rPr>
          <w:rFonts w:hint="cs"/>
          <w:rtl/>
        </w:rPr>
      </w:pPr>
      <w:r>
        <w:rPr>
          <w:rFonts w:hint="cs"/>
          <w:rtl/>
        </w:rPr>
        <w:t>אני לא יודע. אבדוק גם את זה.</w:t>
      </w:r>
    </w:p>
    <w:p w14:paraId="3C80E6D4" w14:textId="77777777" w:rsidR="00000000" w:rsidRDefault="00953ED2">
      <w:pPr>
        <w:pStyle w:val="a0"/>
        <w:rPr>
          <w:rFonts w:hint="cs"/>
          <w:rtl/>
        </w:rPr>
      </w:pPr>
    </w:p>
    <w:p w14:paraId="38241C5F" w14:textId="77777777" w:rsidR="00000000" w:rsidRDefault="00953ED2">
      <w:pPr>
        <w:pStyle w:val="af0"/>
        <w:rPr>
          <w:rtl/>
        </w:rPr>
      </w:pPr>
      <w:r>
        <w:rPr>
          <w:rFonts w:hint="eastAsia"/>
          <w:rtl/>
        </w:rPr>
        <w:t>שמואל</w:t>
      </w:r>
      <w:r>
        <w:rPr>
          <w:rtl/>
        </w:rPr>
        <w:t xml:space="preserve"> הלפרט (אגודת ישראל - יהדות התורה והשבת)</w:t>
      </w:r>
      <w:r>
        <w:rPr>
          <w:rtl/>
        </w:rPr>
        <w:t>:</w:t>
      </w:r>
    </w:p>
    <w:p w14:paraId="5C613BAE" w14:textId="77777777" w:rsidR="00000000" w:rsidRDefault="00953ED2">
      <w:pPr>
        <w:pStyle w:val="a0"/>
        <w:rPr>
          <w:rFonts w:hint="cs"/>
          <w:rtl/>
        </w:rPr>
      </w:pPr>
    </w:p>
    <w:p w14:paraId="193B73E1" w14:textId="77777777" w:rsidR="00000000" w:rsidRDefault="00953ED2">
      <w:pPr>
        <w:pStyle w:val="a0"/>
        <w:rPr>
          <w:rtl/>
        </w:rPr>
      </w:pPr>
      <w:r>
        <w:rPr>
          <w:rFonts w:hint="cs"/>
          <w:rtl/>
        </w:rPr>
        <w:t>4,500 שקל לחודש, וחסר להם 14 מיליון דולר. אלפי חולים לא מתקבלים מחוסר תקציב.</w:t>
      </w:r>
    </w:p>
    <w:p w14:paraId="18D94746" w14:textId="77777777" w:rsidR="00000000" w:rsidRDefault="00953ED2">
      <w:pPr>
        <w:pStyle w:val="a0"/>
        <w:rPr>
          <w:rtl/>
        </w:rPr>
      </w:pPr>
    </w:p>
    <w:p w14:paraId="628FF54F" w14:textId="77777777" w:rsidR="00000000" w:rsidRDefault="00953ED2">
      <w:pPr>
        <w:pStyle w:val="-"/>
        <w:rPr>
          <w:rtl/>
        </w:rPr>
      </w:pPr>
      <w:bookmarkStart w:id="442" w:name="FS000000965T18_05_2005_16_42_55C"/>
      <w:bookmarkEnd w:id="442"/>
      <w:r>
        <w:rPr>
          <w:rFonts w:hint="eastAsia"/>
          <w:rtl/>
        </w:rPr>
        <w:t>שר</w:t>
      </w:r>
      <w:r>
        <w:rPr>
          <w:rtl/>
        </w:rPr>
        <w:t xml:space="preserve"> האוצר בנימין נתניהו:</w:t>
      </w:r>
    </w:p>
    <w:p w14:paraId="47C2D055" w14:textId="77777777" w:rsidR="00000000" w:rsidRDefault="00953ED2">
      <w:pPr>
        <w:pStyle w:val="a0"/>
        <w:rPr>
          <w:rFonts w:hint="cs"/>
          <w:rtl/>
        </w:rPr>
      </w:pPr>
    </w:p>
    <w:p w14:paraId="17BF37A8" w14:textId="77777777" w:rsidR="00000000" w:rsidRDefault="00953ED2">
      <w:pPr>
        <w:pStyle w:val="a0"/>
        <w:rPr>
          <w:rFonts w:hint="cs"/>
          <w:rtl/>
        </w:rPr>
      </w:pPr>
      <w:r>
        <w:rPr>
          <w:rFonts w:hint="cs"/>
          <w:rtl/>
        </w:rPr>
        <w:t>ידידי חבר הכנסת הלפרט, זו הטענה שאני שומע מצד אחד. תתפלא, אך יש גם נתונים אחרים שמגיעים. לא כל מה שמתפרסם ומה שנאמר הוא בהכרח נכון.</w:t>
      </w:r>
    </w:p>
    <w:p w14:paraId="1DC6D54A" w14:textId="77777777" w:rsidR="00000000" w:rsidRDefault="00953ED2">
      <w:pPr>
        <w:pStyle w:val="a0"/>
        <w:rPr>
          <w:rFonts w:hint="cs"/>
          <w:rtl/>
        </w:rPr>
      </w:pPr>
    </w:p>
    <w:p w14:paraId="6FF146A1" w14:textId="77777777" w:rsidR="00000000" w:rsidRDefault="00953ED2">
      <w:pPr>
        <w:pStyle w:val="af0"/>
        <w:rPr>
          <w:rtl/>
        </w:rPr>
      </w:pPr>
      <w:r>
        <w:rPr>
          <w:rFonts w:hint="eastAsia"/>
          <w:rtl/>
        </w:rPr>
        <w:t>שמואל</w:t>
      </w:r>
      <w:r>
        <w:rPr>
          <w:rtl/>
        </w:rPr>
        <w:t xml:space="preserve"> הלפרט (אגוד</w:t>
      </w:r>
      <w:r>
        <w:rPr>
          <w:rtl/>
        </w:rPr>
        <w:t>ת ישראל - יהדות התורה והשבת):</w:t>
      </w:r>
    </w:p>
    <w:p w14:paraId="162F8B06" w14:textId="77777777" w:rsidR="00000000" w:rsidRDefault="00953ED2">
      <w:pPr>
        <w:pStyle w:val="a0"/>
        <w:rPr>
          <w:rFonts w:hint="cs"/>
          <w:rtl/>
        </w:rPr>
      </w:pPr>
    </w:p>
    <w:p w14:paraId="38F51476" w14:textId="77777777" w:rsidR="00000000" w:rsidRDefault="00953ED2">
      <w:pPr>
        <w:pStyle w:val="a0"/>
        <w:rPr>
          <w:rFonts w:hint="cs"/>
          <w:rtl/>
        </w:rPr>
      </w:pPr>
      <w:r>
        <w:rPr>
          <w:rFonts w:hint="cs"/>
          <w:rtl/>
        </w:rPr>
        <w:t>אני חבר הוועד המנהל, והמספרים מדויקים.</w:t>
      </w:r>
    </w:p>
    <w:p w14:paraId="2D1EBDF2" w14:textId="77777777" w:rsidR="00000000" w:rsidRDefault="00953ED2">
      <w:pPr>
        <w:pStyle w:val="a0"/>
        <w:rPr>
          <w:rFonts w:hint="cs"/>
          <w:rtl/>
        </w:rPr>
      </w:pPr>
    </w:p>
    <w:p w14:paraId="0F69C6E8" w14:textId="77777777" w:rsidR="00000000" w:rsidRDefault="00953ED2">
      <w:pPr>
        <w:pStyle w:val="-"/>
        <w:rPr>
          <w:rtl/>
        </w:rPr>
      </w:pPr>
      <w:bookmarkStart w:id="443" w:name="FS000000965T18_05_2005_16_43_43C"/>
      <w:bookmarkEnd w:id="443"/>
      <w:r>
        <w:rPr>
          <w:rFonts w:hint="eastAsia"/>
          <w:rtl/>
        </w:rPr>
        <w:t>שר</w:t>
      </w:r>
      <w:r>
        <w:rPr>
          <w:rtl/>
        </w:rPr>
        <w:t xml:space="preserve"> האוצר בנימין נתניהו:</w:t>
      </w:r>
    </w:p>
    <w:p w14:paraId="68006B86" w14:textId="77777777" w:rsidR="00000000" w:rsidRDefault="00953ED2">
      <w:pPr>
        <w:pStyle w:val="a0"/>
        <w:rPr>
          <w:rFonts w:hint="cs"/>
          <w:rtl/>
        </w:rPr>
      </w:pPr>
    </w:p>
    <w:p w14:paraId="7329EB30" w14:textId="77777777" w:rsidR="00000000" w:rsidRDefault="00953ED2">
      <w:pPr>
        <w:pStyle w:val="a0"/>
        <w:rPr>
          <w:rFonts w:hint="cs"/>
          <w:rtl/>
        </w:rPr>
      </w:pPr>
      <w:r>
        <w:rPr>
          <w:rFonts w:hint="cs"/>
          <w:rtl/>
        </w:rPr>
        <w:t>כיוון שמיניתי צוות - - -</w:t>
      </w:r>
    </w:p>
    <w:p w14:paraId="2A3085C7" w14:textId="77777777" w:rsidR="00000000" w:rsidRDefault="00953ED2">
      <w:pPr>
        <w:pStyle w:val="a0"/>
        <w:rPr>
          <w:rFonts w:hint="cs"/>
          <w:rtl/>
        </w:rPr>
      </w:pPr>
    </w:p>
    <w:p w14:paraId="2288E827"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793EF73B" w14:textId="77777777" w:rsidR="00000000" w:rsidRDefault="00953ED2">
      <w:pPr>
        <w:pStyle w:val="a0"/>
        <w:rPr>
          <w:rFonts w:hint="cs"/>
          <w:rtl/>
        </w:rPr>
      </w:pPr>
    </w:p>
    <w:p w14:paraId="7F9F952E" w14:textId="77777777" w:rsidR="00000000" w:rsidRDefault="00953ED2">
      <w:pPr>
        <w:pStyle w:val="a0"/>
        <w:rPr>
          <w:rFonts w:hint="cs"/>
          <w:rtl/>
        </w:rPr>
      </w:pPr>
      <w:r>
        <w:rPr>
          <w:rFonts w:hint="cs"/>
          <w:rtl/>
        </w:rPr>
        <w:t>אלפי חולים לא מתקבלים בזמן האחרון מחוסר תקציב.</w:t>
      </w:r>
    </w:p>
    <w:p w14:paraId="282B0491" w14:textId="77777777" w:rsidR="00000000" w:rsidRDefault="00953ED2">
      <w:pPr>
        <w:pStyle w:val="a0"/>
        <w:rPr>
          <w:rFonts w:hint="cs"/>
          <w:rtl/>
        </w:rPr>
      </w:pPr>
    </w:p>
    <w:p w14:paraId="155AF616" w14:textId="77777777" w:rsidR="00000000" w:rsidRDefault="00953ED2">
      <w:pPr>
        <w:pStyle w:val="-"/>
        <w:rPr>
          <w:rtl/>
        </w:rPr>
      </w:pPr>
      <w:bookmarkStart w:id="444" w:name="FS000000965T18_05_2005_16_44_02C"/>
      <w:bookmarkEnd w:id="444"/>
      <w:r>
        <w:rPr>
          <w:rFonts w:hint="eastAsia"/>
          <w:rtl/>
        </w:rPr>
        <w:t>שר</w:t>
      </w:r>
      <w:r>
        <w:rPr>
          <w:rtl/>
        </w:rPr>
        <w:t xml:space="preserve"> האוצר בנימין נתניהו:</w:t>
      </w:r>
    </w:p>
    <w:p w14:paraId="5D9F6170" w14:textId="77777777" w:rsidR="00000000" w:rsidRDefault="00953ED2">
      <w:pPr>
        <w:pStyle w:val="a0"/>
        <w:rPr>
          <w:rFonts w:hint="cs"/>
          <w:rtl/>
        </w:rPr>
      </w:pPr>
    </w:p>
    <w:p w14:paraId="4669EF69" w14:textId="77777777" w:rsidR="00000000" w:rsidRDefault="00953ED2">
      <w:pPr>
        <w:pStyle w:val="a0"/>
        <w:rPr>
          <w:rFonts w:hint="cs"/>
          <w:rtl/>
        </w:rPr>
      </w:pPr>
      <w:r>
        <w:rPr>
          <w:rFonts w:hint="cs"/>
          <w:rtl/>
        </w:rPr>
        <w:t>מכובדי, אני ל</w:t>
      </w:r>
      <w:r>
        <w:rPr>
          <w:rFonts w:hint="cs"/>
          <w:rtl/>
        </w:rPr>
        <w:t xml:space="preserve">א מתכוון לחכות עד אוגוסט, אם אני אקבל את הנתונים בעוד שלושה שבועות והם יראו לי שאתה צודק, ואנחנו צריכים להוסיף - - - </w:t>
      </w:r>
    </w:p>
    <w:p w14:paraId="6912744C" w14:textId="77777777" w:rsidR="00000000" w:rsidRDefault="00953ED2">
      <w:pPr>
        <w:pStyle w:val="a0"/>
        <w:rPr>
          <w:rFonts w:hint="cs"/>
          <w:rtl/>
        </w:rPr>
      </w:pPr>
    </w:p>
    <w:p w14:paraId="040469B2" w14:textId="77777777" w:rsidR="00000000" w:rsidRDefault="00953ED2">
      <w:pPr>
        <w:pStyle w:val="af0"/>
        <w:rPr>
          <w:rtl/>
        </w:rPr>
      </w:pPr>
      <w:r>
        <w:rPr>
          <w:rFonts w:hint="eastAsia"/>
          <w:rtl/>
        </w:rPr>
        <w:t>קולט</w:t>
      </w:r>
      <w:r>
        <w:rPr>
          <w:rtl/>
        </w:rPr>
        <w:t xml:space="preserve"> אביטל (העבודה-מימד):</w:t>
      </w:r>
    </w:p>
    <w:p w14:paraId="38577C39" w14:textId="77777777" w:rsidR="00000000" w:rsidRDefault="00953ED2">
      <w:pPr>
        <w:pStyle w:val="a0"/>
        <w:rPr>
          <w:rFonts w:hint="cs"/>
          <w:rtl/>
        </w:rPr>
      </w:pPr>
    </w:p>
    <w:p w14:paraId="0F457725" w14:textId="77777777" w:rsidR="00000000" w:rsidRDefault="00953ED2">
      <w:pPr>
        <w:pStyle w:val="a0"/>
        <w:rPr>
          <w:rFonts w:hint="cs"/>
          <w:rtl/>
        </w:rPr>
      </w:pPr>
      <w:r>
        <w:rPr>
          <w:rFonts w:hint="cs"/>
          <w:rtl/>
        </w:rPr>
        <w:t>יש צוות שיכול לעבוד מול הקרן?</w:t>
      </w:r>
    </w:p>
    <w:p w14:paraId="76F87126" w14:textId="77777777" w:rsidR="00000000" w:rsidRDefault="00953ED2">
      <w:pPr>
        <w:pStyle w:val="a0"/>
        <w:rPr>
          <w:rFonts w:hint="cs"/>
          <w:rtl/>
        </w:rPr>
      </w:pPr>
    </w:p>
    <w:p w14:paraId="3419AD2D" w14:textId="77777777" w:rsidR="00000000" w:rsidRDefault="00953ED2">
      <w:pPr>
        <w:pStyle w:val="-"/>
        <w:rPr>
          <w:rtl/>
        </w:rPr>
      </w:pPr>
      <w:bookmarkStart w:id="445" w:name="FS000000965T18_05_2005_16_38_09C"/>
      <w:bookmarkEnd w:id="445"/>
      <w:r>
        <w:rPr>
          <w:rFonts w:hint="eastAsia"/>
          <w:rtl/>
        </w:rPr>
        <w:t>שר</w:t>
      </w:r>
      <w:r>
        <w:rPr>
          <w:rtl/>
        </w:rPr>
        <w:t xml:space="preserve"> האוצר בנימין נתניהו:</w:t>
      </w:r>
    </w:p>
    <w:p w14:paraId="58156040" w14:textId="77777777" w:rsidR="00000000" w:rsidRDefault="00953ED2">
      <w:pPr>
        <w:pStyle w:val="a0"/>
        <w:rPr>
          <w:rFonts w:hint="cs"/>
          <w:rtl/>
        </w:rPr>
      </w:pPr>
    </w:p>
    <w:p w14:paraId="471A6D56" w14:textId="77777777" w:rsidR="00000000" w:rsidRDefault="00953ED2">
      <w:pPr>
        <w:pStyle w:val="a0"/>
        <w:rPr>
          <w:rFonts w:hint="cs"/>
          <w:rtl/>
        </w:rPr>
      </w:pPr>
      <w:r>
        <w:rPr>
          <w:rFonts w:hint="cs"/>
          <w:rtl/>
        </w:rPr>
        <w:t>הוא כבר עובד. הצוות כבר התחיל בבדיקות. הוא מכין את זה,</w:t>
      </w:r>
      <w:r>
        <w:rPr>
          <w:rFonts w:hint="cs"/>
          <w:rtl/>
        </w:rPr>
        <w:t xml:space="preserve"> לבקשתי, לתקציב המדינה. אבל אם יתברר בבדיקה שאנחנו צריכים להוסיף עכשיו יותר - נוסיף יותר עכשיו. שוב, זו לא בעיה תקציבית. אנחנו לא נתנו 5, 7 או 12 כי אנחנו מנסים לחסוך כסף לקופת המדינה. זו לא הבעיה פה.</w:t>
      </w:r>
    </w:p>
    <w:p w14:paraId="5BE16045" w14:textId="77777777" w:rsidR="00000000" w:rsidRDefault="00953ED2">
      <w:pPr>
        <w:pStyle w:val="a0"/>
        <w:rPr>
          <w:rFonts w:hint="cs"/>
          <w:rtl/>
        </w:rPr>
      </w:pPr>
    </w:p>
    <w:p w14:paraId="703723B6" w14:textId="77777777" w:rsidR="00000000" w:rsidRDefault="00953ED2">
      <w:pPr>
        <w:pStyle w:val="af0"/>
        <w:rPr>
          <w:rtl/>
        </w:rPr>
      </w:pPr>
      <w:r>
        <w:rPr>
          <w:rFonts w:hint="eastAsia"/>
          <w:rtl/>
        </w:rPr>
        <w:t>קולט</w:t>
      </w:r>
      <w:r>
        <w:rPr>
          <w:rtl/>
        </w:rPr>
        <w:t xml:space="preserve"> אביטל (העבודה-מימד):</w:t>
      </w:r>
    </w:p>
    <w:p w14:paraId="0E61E57F" w14:textId="77777777" w:rsidR="00000000" w:rsidRDefault="00953ED2">
      <w:pPr>
        <w:pStyle w:val="a0"/>
        <w:rPr>
          <w:rFonts w:hint="cs"/>
          <w:rtl/>
        </w:rPr>
      </w:pPr>
    </w:p>
    <w:p w14:paraId="5CADEDA9" w14:textId="77777777" w:rsidR="00000000" w:rsidRDefault="00953ED2">
      <w:pPr>
        <w:pStyle w:val="a0"/>
        <w:rPr>
          <w:rFonts w:hint="cs"/>
          <w:rtl/>
        </w:rPr>
      </w:pPr>
      <w:r>
        <w:rPr>
          <w:rFonts w:hint="cs"/>
          <w:rtl/>
        </w:rPr>
        <w:t>זו בעיה של הגדרה.</w:t>
      </w:r>
    </w:p>
    <w:p w14:paraId="178352E6" w14:textId="77777777" w:rsidR="00000000" w:rsidRDefault="00953ED2">
      <w:pPr>
        <w:pStyle w:val="-"/>
        <w:rPr>
          <w:rtl/>
        </w:rPr>
      </w:pPr>
    </w:p>
    <w:p w14:paraId="2410079D" w14:textId="77777777" w:rsidR="00000000" w:rsidRDefault="00953ED2">
      <w:pPr>
        <w:pStyle w:val="-"/>
        <w:rPr>
          <w:rtl/>
        </w:rPr>
      </w:pPr>
      <w:bookmarkStart w:id="446" w:name="FS000000965T18_05_2005_16_46_51C"/>
      <w:bookmarkEnd w:id="446"/>
      <w:r>
        <w:rPr>
          <w:rtl/>
        </w:rPr>
        <w:t>שר האוצר</w:t>
      </w:r>
      <w:r>
        <w:rPr>
          <w:rtl/>
        </w:rPr>
        <w:t xml:space="preserve"> בנימין נתניהו:</w:t>
      </w:r>
    </w:p>
    <w:p w14:paraId="1600E582" w14:textId="77777777" w:rsidR="00000000" w:rsidRDefault="00953ED2">
      <w:pPr>
        <w:pStyle w:val="a0"/>
        <w:rPr>
          <w:rFonts w:hint="cs"/>
          <w:rtl/>
        </w:rPr>
      </w:pPr>
    </w:p>
    <w:p w14:paraId="3B716D0A" w14:textId="77777777" w:rsidR="00000000" w:rsidRDefault="00953ED2">
      <w:pPr>
        <w:pStyle w:val="a0"/>
        <w:rPr>
          <w:rFonts w:hint="cs"/>
          <w:rtl/>
        </w:rPr>
      </w:pPr>
      <w:r>
        <w:rPr>
          <w:rFonts w:hint="cs"/>
          <w:rtl/>
        </w:rPr>
        <w:t>אני אומר שיש שתי בעיות: א. מה גודל הסכום הנדרש, בגלל הפערים שנוצרו; ב. אופן החלוקה הפנימית. אלה שני הדברים שביקשתי לבדוק.</w:t>
      </w:r>
    </w:p>
    <w:p w14:paraId="0970F70C" w14:textId="77777777" w:rsidR="00000000" w:rsidRDefault="00953ED2">
      <w:pPr>
        <w:pStyle w:val="a0"/>
        <w:rPr>
          <w:rFonts w:hint="cs"/>
          <w:rtl/>
        </w:rPr>
      </w:pPr>
    </w:p>
    <w:p w14:paraId="4DC235BD" w14:textId="77777777" w:rsidR="00000000" w:rsidRDefault="00953ED2">
      <w:pPr>
        <w:pStyle w:val="af0"/>
        <w:rPr>
          <w:rtl/>
        </w:rPr>
      </w:pPr>
      <w:r>
        <w:rPr>
          <w:rFonts w:hint="eastAsia"/>
          <w:rtl/>
        </w:rPr>
        <w:t>קולט</w:t>
      </w:r>
      <w:r>
        <w:rPr>
          <w:rtl/>
        </w:rPr>
        <w:t xml:space="preserve"> אביטל (העבודה-מימד):</w:t>
      </w:r>
    </w:p>
    <w:p w14:paraId="2E947E36" w14:textId="77777777" w:rsidR="00000000" w:rsidRDefault="00953ED2">
      <w:pPr>
        <w:pStyle w:val="a0"/>
        <w:rPr>
          <w:rFonts w:hint="cs"/>
          <w:rtl/>
        </w:rPr>
      </w:pPr>
    </w:p>
    <w:p w14:paraId="11BA9C56" w14:textId="77777777" w:rsidR="00000000" w:rsidRDefault="00953ED2">
      <w:pPr>
        <w:pStyle w:val="a0"/>
        <w:rPr>
          <w:rFonts w:hint="cs"/>
          <w:rtl/>
        </w:rPr>
      </w:pPr>
      <w:r>
        <w:rPr>
          <w:rFonts w:hint="cs"/>
          <w:rtl/>
        </w:rPr>
        <w:t>מתי נוכל לשמוע את המסקנות?</w:t>
      </w:r>
    </w:p>
    <w:p w14:paraId="3F0C43FE" w14:textId="77777777" w:rsidR="00000000" w:rsidRDefault="00953ED2">
      <w:pPr>
        <w:pStyle w:val="a0"/>
        <w:rPr>
          <w:rFonts w:hint="cs"/>
          <w:rtl/>
        </w:rPr>
      </w:pPr>
    </w:p>
    <w:p w14:paraId="54993C51" w14:textId="77777777" w:rsidR="00000000" w:rsidRDefault="00953ED2">
      <w:pPr>
        <w:pStyle w:val="-"/>
        <w:rPr>
          <w:rtl/>
        </w:rPr>
      </w:pPr>
      <w:r>
        <w:rPr>
          <w:rtl/>
        </w:rPr>
        <w:t>שר האוצר בנימין נתניהו:</w:t>
      </w:r>
    </w:p>
    <w:p w14:paraId="15ABCF7D" w14:textId="77777777" w:rsidR="00000000" w:rsidRDefault="00953ED2">
      <w:pPr>
        <w:pStyle w:val="a0"/>
        <w:rPr>
          <w:rtl/>
        </w:rPr>
      </w:pPr>
    </w:p>
    <w:p w14:paraId="7B439CA3" w14:textId="77777777" w:rsidR="00000000" w:rsidRDefault="00953ED2">
      <w:pPr>
        <w:pStyle w:val="a0"/>
        <w:rPr>
          <w:rFonts w:hint="cs"/>
          <w:rtl/>
        </w:rPr>
      </w:pPr>
      <w:r>
        <w:rPr>
          <w:rFonts w:hint="cs"/>
          <w:rtl/>
        </w:rPr>
        <w:t>עד עכשיו אמרתי שזה יהיה עד אוגוסט, א</w:t>
      </w:r>
      <w:r>
        <w:rPr>
          <w:rFonts w:hint="cs"/>
          <w:rtl/>
        </w:rPr>
        <w:t xml:space="preserve">בל אני מניח שאקבל דוח ביניים לפני כן. אם הדוח יראה שמה שאתם טוענים נכון ויש ברגע זה צרכים שאינם נענים, גם אחרי הכסף שהעברנו לעזרה ראשונה - נטפל גם בזה. צריך להיות פה ריאליים. מעבר לתהודה הפוליטית הדרושה לכל אחד מהיושבים בבית הזה, זו האמת - מה שאמרתי כאן - </w:t>
      </w:r>
      <w:r>
        <w:rPr>
          <w:rFonts w:hint="cs"/>
          <w:rtl/>
        </w:rPr>
        <w:t>וזו התשובה. זו האמת של התהליך שאנחנו מצויים בו. אף אחד כאן לא מתנכר ויתנכר להם, לא מדינת ישראל ולא משרד האוצר של ישראל, וגם לא אף אחד בתוך משרד האוצר.</w:t>
      </w:r>
    </w:p>
    <w:p w14:paraId="6BDD1C30" w14:textId="77777777" w:rsidR="00000000" w:rsidRDefault="00953ED2">
      <w:pPr>
        <w:pStyle w:val="a0"/>
        <w:rPr>
          <w:rFonts w:hint="cs"/>
          <w:rtl/>
        </w:rPr>
      </w:pPr>
    </w:p>
    <w:p w14:paraId="1C8F4AC3" w14:textId="77777777" w:rsidR="00000000" w:rsidRDefault="00953ED2">
      <w:pPr>
        <w:pStyle w:val="a0"/>
        <w:rPr>
          <w:rFonts w:hint="cs"/>
          <w:rtl/>
        </w:rPr>
      </w:pPr>
      <w:r>
        <w:rPr>
          <w:rFonts w:hint="cs"/>
          <w:rtl/>
        </w:rPr>
        <w:t xml:space="preserve">את אמרת לי דבר אחד שאני לא שמעתי אותו </w:t>
      </w:r>
      <w:r>
        <w:rPr>
          <w:rtl/>
        </w:rPr>
        <w:t>–</w:t>
      </w:r>
      <w:r>
        <w:rPr>
          <w:rFonts w:hint="cs"/>
          <w:rtl/>
        </w:rPr>
        <w:t xml:space="preserve"> שאצלי, במשרדי, יש בעיה לא של היקף הטיפול בכסף אלא של אופן הטיפול</w:t>
      </w:r>
      <w:r>
        <w:rPr>
          <w:rFonts w:hint="cs"/>
          <w:rtl/>
        </w:rPr>
        <w:t>.</w:t>
      </w:r>
    </w:p>
    <w:p w14:paraId="4033CEEA" w14:textId="77777777" w:rsidR="00000000" w:rsidRDefault="00953ED2">
      <w:pPr>
        <w:pStyle w:val="a0"/>
        <w:rPr>
          <w:rFonts w:hint="cs"/>
          <w:rtl/>
        </w:rPr>
      </w:pPr>
    </w:p>
    <w:p w14:paraId="1E95CA11" w14:textId="77777777" w:rsidR="00000000" w:rsidRDefault="00953ED2">
      <w:pPr>
        <w:pStyle w:val="af0"/>
        <w:rPr>
          <w:rtl/>
        </w:rPr>
      </w:pPr>
      <w:r>
        <w:rPr>
          <w:rFonts w:hint="eastAsia"/>
          <w:rtl/>
        </w:rPr>
        <w:t>קולט</w:t>
      </w:r>
      <w:r>
        <w:rPr>
          <w:rtl/>
        </w:rPr>
        <w:t xml:space="preserve"> אביטל (העבודה-מימד):</w:t>
      </w:r>
    </w:p>
    <w:p w14:paraId="7375A698" w14:textId="77777777" w:rsidR="00000000" w:rsidRDefault="00953ED2">
      <w:pPr>
        <w:pStyle w:val="a0"/>
        <w:rPr>
          <w:rFonts w:hint="cs"/>
          <w:rtl/>
        </w:rPr>
      </w:pPr>
    </w:p>
    <w:p w14:paraId="03850CCF" w14:textId="77777777" w:rsidR="00000000" w:rsidRDefault="00953ED2">
      <w:pPr>
        <w:pStyle w:val="a0"/>
        <w:rPr>
          <w:rFonts w:hint="cs"/>
          <w:rtl/>
        </w:rPr>
      </w:pPr>
      <w:r>
        <w:rPr>
          <w:rFonts w:hint="cs"/>
          <w:rtl/>
        </w:rPr>
        <w:t>נכון.</w:t>
      </w:r>
    </w:p>
    <w:p w14:paraId="224910C8" w14:textId="77777777" w:rsidR="00000000" w:rsidRDefault="00953ED2">
      <w:pPr>
        <w:pStyle w:val="a0"/>
        <w:rPr>
          <w:rFonts w:hint="cs"/>
          <w:rtl/>
        </w:rPr>
      </w:pPr>
    </w:p>
    <w:p w14:paraId="6815893E" w14:textId="77777777" w:rsidR="00000000" w:rsidRDefault="00953ED2">
      <w:pPr>
        <w:pStyle w:val="-"/>
        <w:rPr>
          <w:rtl/>
        </w:rPr>
      </w:pPr>
      <w:bookmarkStart w:id="447" w:name="FS000000965T18_05_2005_16_47_04C"/>
      <w:bookmarkEnd w:id="447"/>
      <w:r>
        <w:rPr>
          <w:rFonts w:hint="eastAsia"/>
          <w:rtl/>
        </w:rPr>
        <w:t>שר</w:t>
      </w:r>
      <w:r>
        <w:rPr>
          <w:rtl/>
        </w:rPr>
        <w:t xml:space="preserve"> האוצר בנימין נתניהו:</w:t>
      </w:r>
    </w:p>
    <w:p w14:paraId="1D3EFF65" w14:textId="77777777" w:rsidR="00000000" w:rsidRDefault="00953ED2">
      <w:pPr>
        <w:pStyle w:val="a0"/>
        <w:rPr>
          <w:rFonts w:hint="cs"/>
          <w:rtl/>
        </w:rPr>
      </w:pPr>
    </w:p>
    <w:p w14:paraId="14D88070" w14:textId="77777777" w:rsidR="00000000" w:rsidRDefault="00953ED2">
      <w:pPr>
        <w:pStyle w:val="a0"/>
        <w:rPr>
          <w:rFonts w:hint="cs"/>
          <w:rtl/>
        </w:rPr>
      </w:pPr>
      <w:r>
        <w:rPr>
          <w:rFonts w:hint="cs"/>
          <w:rtl/>
        </w:rPr>
        <w:t>אם יש לך נתונים נוספים להעביר לי, אנא תעבירי לי, כי זה ודאי לא מקובל עלי.</w:t>
      </w:r>
    </w:p>
    <w:p w14:paraId="50C40BBF" w14:textId="77777777" w:rsidR="00000000" w:rsidRDefault="00953ED2">
      <w:pPr>
        <w:pStyle w:val="a0"/>
        <w:rPr>
          <w:rFonts w:hint="cs"/>
          <w:rtl/>
        </w:rPr>
      </w:pPr>
    </w:p>
    <w:p w14:paraId="0C038E09" w14:textId="77777777" w:rsidR="00000000" w:rsidRDefault="00953ED2">
      <w:pPr>
        <w:pStyle w:val="af0"/>
        <w:rPr>
          <w:rtl/>
        </w:rPr>
      </w:pPr>
      <w:r>
        <w:rPr>
          <w:rFonts w:hint="eastAsia"/>
          <w:rtl/>
        </w:rPr>
        <w:t>קולט</w:t>
      </w:r>
      <w:r>
        <w:rPr>
          <w:rtl/>
        </w:rPr>
        <w:t xml:space="preserve"> אביטל (העבודה-מימד):</w:t>
      </w:r>
    </w:p>
    <w:p w14:paraId="7F6C951B" w14:textId="77777777" w:rsidR="00000000" w:rsidRDefault="00953ED2">
      <w:pPr>
        <w:pStyle w:val="a0"/>
        <w:rPr>
          <w:rFonts w:hint="cs"/>
          <w:rtl/>
        </w:rPr>
      </w:pPr>
    </w:p>
    <w:p w14:paraId="03A1229A" w14:textId="77777777" w:rsidR="00000000" w:rsidRDefault="00953ED2">
      <w:pPr>
        <w:pStyle w:val="a0"/>
        <w:rPr>
          <w:rFonts w:hint="cs"/>
          <w:rtl/>
        </w:rPr>
      </w:pPr>
      <w:r>
        <w:rPr>
          <w:rFonts w:hint="cs"/>
          <w:rtl/>
        </w:rPr>
        <w:t>כן.</w:t>
      </w:r>
    </w:p>
    <w:p w14:paraId="57B90FBD" w14:textId="77777777" w:rsidR="00000000" w:rsidRDefault="00953ED2">
      <w:pPr>
        <w:pStyle w:val="a0"/>
        <w:rPr>
          <w:rFonts w:hint="cs"/>
          <w:rtl/>
        </w:rPr>
      </w:pPr>
    </w:p>
    <w:p w14:paraId="719D9C6D" w14:textId="77777777" w:rsidR="00000000" w:rsidRDefault="00953ED2">
      <w:pPr>
        <w:pStyle w:val="-"/>
        <w:rPr>
          <w:rtl/>
        </w:rPr>
      </w:pPr>
      <w:bookmarkStart w:id="448" w:name="FS000000965T18_05_2005_16_49_03C"/>
      <w:bookmarkEnd w:id="448"/>
      <w:r>
        <w:rPr>
          <w:rFonts w:hint="eastAsia"/>
          <w:rtl/>
        </w:rPr>
        <w:t>שר</w:t>
      </w:r>
      <w:r>
        <w:rPr>
          <w:rtl/>
        </w:rPr>
        <w:t xml:space="preserve"> האוצר בנימין נתניהו:</w:t>
      </w:r>
    </w:p>
    <w:p w14:paraId="4686E879" w14:textId="77777777" w:rsidR="00000000" w:rsidRDefault="00953ED2">
      <w:pPr>
        <w:pStyle w:val="a0"/>
        <w:rPr>
          <w:rFonts w:hint="cs"/>
          <w:rtl/>
        </w:rPr>
      </w:pPr>
    </w:p>
    <w:p w14:paraId="409152EF" w14:textId="77777777" w:rsidR="00000000" w:rsidRDefault="00953ED2">
      <w:pPr>
        <w:pStyle w:val="a0"/>
        <w:rPr>
          <w:rFonts w:hint="cs"/>
          <w:rtl/>
        </w:rPr>
      </w:pPr>
      <w:r>
        <w:rPr>
          <w:rFonts w:hint="cs"/>
          <w:rtl/>
        </w:rPr>
        <w:t>שאלה של יחס - זה בכלל דבר שאין מה לדבר עליו. אם צריך לתקן את ז</w:t>
      </w:r>
      <w:r>
        <w:rPr>
          <w:rFonts w:hint="cs"/>
          <w:rtl/>
        </w:rPr>
        <w:t>ה, נתקן גם את זה.</w:t>
      </w:r>
    </w:p>
    <w:p w14:paraId="222760A9" w14:textId="77777777" w:rsidR="00000000" w:rsidRDefault="00953ED2">
      <w:pPr>
        <w:pStyle w:val="a0"/>
        <w:rPr>
          <w:rFonts w:hint="cs"/>
          <w:rtl/>
        </w:rPr>
      </w:pPr>
    </w:p>
    <w:p w14:paraId="5BB3F1F5" w14:textId="77777777" w:rsidR="00000000" w:rsidRDefault="00953ED2">
      <w:pPr>
        <w:pStyle w:val="a0"/>
        <w:rPr>
          <w:rFonts w:hint="cs"/>
          <w:rtl/>
        </w:rPr>
      </w:pPr>
      <w:r>
        <w:rPr>
          <w:rFonts w:hint="cs"/>
          <w:rtl/>
        </w:rPr>
        <w:t>לכן, אני חוזר לתחילת דברי.</w:t>
      </w:r>
    </w:p>
    <w:p w14:paraId="2156378C" w14:textId="77777777" w:rsidR="00000000" w:rsidRDefault="00953ED2">
      <w:pPr>
        <w:pStyle w:val="af0"/>
        <w:rPr>
          <w:rtl/>
        </w:rPr>
      </w:pPr>
    </w:p>
    <w:p w14:paraId="039DACC9" w14:textId="77777777" w:rsidR="00000000" w:rsidRDefault="00953ED2">
      <w:pPr>
        <w:pStyle w:val="af0"/>
        <w:rPr>
          <w:rtl/>
        </w:rPr>
      </w:pPr>
      <w:r>
        <w:rPr>
          <w:rtl/>
        </w:rPr>
        <w:t>יורי שטרן (האיחוד הלאומי - ישראל ביתנו):</w:t>
      </w:r>
    </w:p>
    <w:p w14:paraId="52FA53F7" w14:textId="77777777" w:rsidR="00000000" w:rsidRDefault="00953ED2">
      <w:pPr>
        <w:pStyle w:val="a0"/>
        <w:rPr>
          <w:rFonts w:hint="cs"/>
          <w:rtl/>
        </w:rPr>
      </w:pPr>
    </w:p>
    <w:p w14:paraId="6874065E" w14:textId="77777777" w:rsidR="00000000" w:rsidRDefault="00953ED2">
      <w:pPr>
        <w:pStyle w:val="a0"/>
        <w:rPr>
          <w:rFonts w:hint="cs"/>
          <w:rtl/>
        </w:rPr>
      </w:pPr>
      <w:r>
        <w:rPr>
          <w:rFonts w:hint="cs"/>
          <w:rtl/>
        </w:rPr>
        <w:t>מה עם הסדרת מעמדם של יוצאי השואה בחוק והסדרת סיוע?</w:t>
      </w:r>
    </w:p>
    <w:p w14:paraId="4625239B" w14:textId="77777777" w:rsidR="00000000" w:rsidRDefault="00953ED2">
      <w:pPr>
        <w:pStyle w:val="a0"/>
        <w:rPr>
          <w:rFonts w:hint="cs"/>
          <w:rtl/>
        </w:rPr>
      </w:pPr>
    </w:p>
    <w:p w14:paraId="19D3DAE3" w14:textId="77777777" w:rsidR="00000000" w:rsidRDefault="00953ED2">
      <w:pPr>
        <w:pStyle w:val="-"/>
        <w:rPr>
          <w:rtl/>
        </w:rPr>
      </w:pPr>
      <w:bookmarkStart w:id="449" w:name="FS000000965T18_05_2005_16_50_10C"/>
      <w:bookmarkEnd w:id="449"/>
      <w:r>
        <w:rPr>
          <w:rFonts w:hint="eastAsia"/>
          <w:rtl/>
        </w:rPr>
        <w:t>שר</w:t>
      </w:r>
      <w:r>
        <w:rPr>
          <w:rtl/>
        </w:rPr>
        <w:t xml:space="preserve"> האוצר בנימין נתניהו:</w:t>
      </w:r>
    </w:p>
    <w:p w14:paraId="6F80E751" w14:textId="77777777" w:rsidR="00000000" w:rsidRDefault="00953ED2">
      <w:pPr>
        <w:pStyle w:val="a0"/>
        <w:rPr>
          <w:rFonts w:hint="cs"/>
          <w:rtl/>
        </w:rPr>
      </w:pPr>
    </w:p>
    <w:p w14:paraId="3F36F8C0" w14:textId="77777777" w:rsidR="00000000" w:rsidRDefault="00953ED2">
      <w:pPr>
        <w:pStyle w:val="a0"/>
        <w:rPr>
          <w:rFonts w:hint="cs"/>
          <w:rtl/>
        </w:rPr>
      </w:pPr>
      <w:r>
        <w:rPr>
          <w:rFonts w:hint="cs"/>
          <w:rtl/>
        </w:rPr>
        <w:t>גם את זה ביקשתי לבדוק. לא רציתי לירות מהמותן. זה דבר שדורש בדיקות. חשבתי שהדבר הראשון לעשו</w:t>
      </w:r>
      <w:r>
        <w:rPr>
          <w:rFonts w:hint="cs"/>
          <w:rtl/>
        </w:rPr>
        <w:t xml:space="preserve">ת - מה אתה עושה כשיש לך בעיה, כשיש לך דימום? לפני שאתה מסדר דבר אחר, תעצור את הדימום כמיטב יכולתך, תבדוק ותעשה דיאגנוזה של הבעיה. אני התכוונתי לעשות את זה עד אוגוסט. אני כבר אומר לך שביקשתי גם דוח ביניים. בדוח הביניים הזה אני אראה מה מצבנו. אם צריך להוסיף </w:t>
      </w:r>
      <w:r>
        <w:rPr>
          <w:rFonts w:hint="cs"/>
          <w:rtl/>
        </w:rPr>
        <w:t xml:space="preserve">יותר עכשיו, נוסיף. לקראת אוגוסט אני מקווה להביא חבילה שלמה ומלאה שתפתור את הבעיה הזאת אחת ולתמיד. </w:t>
      </w:r>
    </w:p>
    <w:p w14:paraId="3AF1AE00" w14:textId="77777777" w:rsidR="00000000" w:rsidRDefault="00953ED2">
      <w:pPr>
        <w:pStyle w:val="a0"/>
        <w:rPr>
          <w:rFonts w:hint="cs"/>
          <w:rtl/>
        </w:rPr>
      </w:pPr>
    </w:p>
    <w:p w14:paraId="64ACFE14" w14:textId="77777777" w:rsidR="00000000" w:rsidRDefault="00953ED2">
      <w:pPr>
        <w:pStyle w:val="a0"/>
        <w:rPr>
          <w:rFonts w:hint="cs"/>
          <w:rtl/>
        </w:rPr>
      </w:pPr>
      <w:r>
        <w:rPr>
          <w:rFonts w:hint="cs"/>
          <w:rtl/>
        </w:rPr>
        <w:t xml:space="preserve">אני חושב שפתחתי בדברי ואמרתי שאני מודה לחברי הכנסת שמעלים את הנושא, ולא אמרתי את זה, שוב, בציניות או ברצון לפטור אתכם או לפייס אתכם. אני חושב שזאת הדרך שבה </w:t>
      </w:r>
      <w:r>
        <w:rPr>
          <w:rFonts w:hint="cs"/>
          <w:rtl/>
        </w:rPr>
        <w:t>דמוקרטיה עובדת. מתעוררת בעיה, השלטון לא תמיד יודע על הבעיות האלה והוא צריך לשמוע את זה מאיזה מקום. זה היתרון של השיטה שלנו. במובן הזה אני חושב שאנחנו מבורכים בנציגי ציבור שבאמת דואגים לעניין וגם בתקשורת שעובדת בעניין הזה, וזה דבר חיובי. לפעמים, הרבה מהבעיו</w:t>
      </w:r>
      <w:r>
        <w:rPr>
          <w:rFonts w:hint="cs"/>
          <w:rtl/>
        </w:rPr>
        <w:t>ת שאנחנו פותרים, אנחנו פותרים רק לאחר שאנחנו מגלים אותן כתוצאה מהתהליך הזה. זו דוגמה מובהקת לכך, ואני שוב מודה לכם על כך.</w:t>
      </w:r>
    </w:p>
    <w:p w14:paraId="5B9C3B6D" w14:textId="77777777" w:rsidR="00000000" w:rsidRDefault="00953ED2">
      <w:pPr>
        <w:pStyle w:val="a0"/>
        <w:rPr>
          <w:rFonts w:hint="cs"/>
          <w:rtl/>
        </w:rPr>
      </w:pPr>
    </w:p>
    <w:p w14:paraId="13A0AF9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167D42BF" w14:textId="77777777" w:rsidR="00000000" w:rsidRDefault="00953ED2">
      <w:pPr>
        <w:pStyle w:val="a0"/>
        <w:rPr>
          <w:rFonts w:hint="cs"/>
          <w:rtl/>
        </w:rPr>
      </w:pPr>
    </w:p>
    <w:p w14:paraId="5E765BC6" w14:textId="77777777" w:rsidR="00000000" w:rsidRDefault="00953ED2">
      <w:pPr>
        <w:pStyle w:val="a0"/>
        <w:rPr>
          <w:rFonts w:hint="cs"/>
          <w:rtl/>
        </w:rPr>
      </w:pPr>
      <w:r>
        <w:rPr>
          <w:rFonts w:hint="cs"/>
          <w:rtl/>
        </w:rPr>
        <w:t>מה מציע אדוני לגבי המשך הדיון בהצעה הזאת?</w:t>
      </w:r>
    </w:p>
    <w:p w14:paraId="7DAB9238" w14:textId="77777777" w:rsidR="00000000" w:rsidRDefault="00953ED2">
      <w:pPr>
        <w:pStyle w:val="a0"/>
        <w:rPr>
          <w:rFonts w:hint="cs"/>
          <w:rtl/>
        </w:rPr>
      </w:pPr>
    </w:p>
    <w:p w14:paraId="3A155FA3" w14:textId="77777777" w:rsidR="00000000" w:rsidRDefault="00953ED2">
      <w:pPr>
        <w:pStyle w:val="-"/>
        <w:rPr>
          <w:rtl/>
        </w:rPr>
      </w:pPr>
      <w:bookmarkStart w:id="450" w:name="FS000000965T18_05_2005_16_53_25C"/>
      <w:bookmarkEnd w:id="450"/>
      <w:r>
        <w:rPr>
          <w:rFonts w:hint="eastAsia"/>
          <w:rtl/>
        </w:rPr>
        <w:t>שר</w:t>
      </w:r>
      <w:r>
        <w:rPr>
          <w:rtl/>
        </w:rPr>
        <w:t xml:space="preserve"> האוצר בנימין נתניהו:</w:t>
      </w:r>
    </w:p>
    <w:p w14:paraId="6102BC44" w14:textId="77777777" w:rsidR="00000000" w:rsidRDefault="00953ED2">
      <w:pPr>
        <w:pStyle w:val="a0"/>
        <w:rPr>
          <w:rFonts w:hint="cs"/>
          <w:rtl/>
        </w:rPr>
      </w:pPr>
    </w:p>
    <w:p w14:paraId="40FD648E" w14:textId="77777777" w:rsidR="00000000" w:rsidRDefault="00953ED2">
      <w:pPr>
        <w:pStyle w:val="a0"/>
        <w:rPr>
          <w:rFonts w:hint="cs"/>
          <w:rtl/>
        </w:rPr>
      </w:pPr>
      <w:r>
        <w:rPr>
          <w:rFonts w:hint="cs"/>
          <w:rtl/>
        </w:rPr>
        <w:t>אני מציע להעביר אותה לוועדה של חברת הכנ</w:t>
      </w:r>
      <w:r>
        <w:rPr>
          <w:rFonts w:hint="cs"/>
          <w:rtl/>
        </w:rPr>
        <w:t>סת אביטל, לוועדת הקליטה. מהי הוועדה שמטפלת בנושא עכשיו?</w:t>
      </w:r>
    </w:p>
    <w:p w14:paraId="54076BFC" w14:textId="77777777" w:rsidR="00000000" w:rsidRDefault="00953ED2">
      <w:pPr>
        <w:pStyle w:val="a0"/>
        <w:rPr>
          <w:rFonts w:hint="cs"/>
          <w:rtl/>
        </w:rPr>
      </w:pPr>
    </w:p>
    <w:p w14:paraId="3BC67891"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480C1A3B" w14:textId="77777777" w:rsidR="00000000" w:rsidRDefault="00953ED2">
      <w:pPr>
        <w:pStyle w:val="a0"/>
        <w:rPr>
          <w:rFonts w:hint="cs"/>
          <w:rtl/>
        </w:rPr>
      </w:pPr>
    </w:p>
    <w:p w14:paraId="1357352F" w14:textId="77777777" w:rsidR="00000000" w:rsidRDefault="00953ED2">
      <w:pPr>
        <w:pStyle w:val="a0"/>
        <w:rPr>
          <w:rFonts w:hint="cs"/>
          <w:rtl/>
        </w:rPr>
      </w:pPr>
      <w:r>
        <w:rPr>
          <w:rFonts w:hint="cs"/>
          <w:rtl/>
        </w:rPr>
        <w:t>עבודה ורווחה.</w:t>
      </w:r>
    </w:p>
    <w:p w14:paraId="13A00732" w14:textId="77777777" w:rsidR="00000000" w:rsidRDefault="00953ED2">
      <w:pPr>
        <w:pStyle w:val="a0"/>
        <w:rPr>
          <w:rFonts w:hint="cs"/>
          <w:rtl/>
        </w:rPr>
      </w:pPr>
    </w:p>
    <w:p w14:paraId="7D40C8B3" w14:textId="77777777" w:rsidR="00000000" w:rsidRDefault="00953ED2">
      <w:pPr>
        <w:pStyle w:val="af0"/>
        <w:rPr>
          <w:rtl/>
        </w:rPr>
      </w:pPr>
      <w:r>
        <w:rPr>
          <w:rFonts w:hint="eastAsia"/>
          <w:rtl/>
        </w:rPr>
        <w:t>קולט</w:t>
      </w:r>
      <w:r>
        <w:rPr>
          <w:rtl/>
        </w:rPr>
        <w:t xml:space="preserve"> אביטל (העבודה-מימד):</w:t>
      </w:r>
    </w:p>
    <w:p w14:paraId="39607C6E" w14:textId="77777777" w:rsidR="00000000" w:rsidRDefault="00953ED2">
      <w:pPr>
        <w:pStyle w:val="a0"/>
        <w:rPr>
          <w:rFonts w:hint="cs"/>
          <w:rtl/>
        </w:rPr>
      </w:pPr>
    </w:p>
    <w:p w14:paraId="4592561C" w14:textId="77777777" w:rsidR="00000000" w:rsidRDefault="00953ED2">
      <w:pPr>
        <w:pStyle w:val="a0"/>
        <w:rPr>
          <w:rFonts w:hint="cs"/>
          <w:rtl/>
        </w:rPr>
      </w:pPr>
      <w:r>
        <w:rPr>
          <w:rFonts w:hint="cs"/>
          <w:rtl/>
        </w:rPr>
        <w:t>עלייה וגם תפוצות.</w:t>
      </w:r>
    </w:p>
    <w:p w14:paraId="19FE5B52" w14:textId="77777777" w:rsidR="00000000" w:rsidRDefault="00953ED2">
      <w:pPr>
        <w:pStyle w:val="a0"/>
        <w:rPr>
          <w:rFonts w:hint="cs"/>
          <w:rtl/>
        </w:rPr>
      </w:pPr>
    </w:p>
    <w:p w14:paraId="4E0228E3"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43E76CF9" w14:textId="77777777" w:rsidR="00000000" w:rsidRDefault="00953ED2">
      <w:pPr>
        <w:pStyle w:val="a0"/>
        <w:rPr>
          <w:rFonts w:hint="cs"/>
          <w:rtl/>
        </w:rPr>
      </w:pPr>
    </w:p>
    <w:p w14:paraId="204C6480" w14:textId="77777777" w:rsidR="00000000" w:rsidRDefault="00953ED2">
      <w:pPr>
        <w:pStyle w:val="a0"/>
        <w:rPr>
          <w:rtl/>
        </w:rPr>
      </w:pPr>
      <w:r>
        <w:rPr>
          <w:rFonts w:hint="cs"/>
          <w:rtl/>
        </w:rPr>
        <w:t>ועדת העבודה והרווחה.</w:t>
      </w:r>
    </w:p>
    <w:p w14:paraId="2DB84663" w14:textId="77777777" w:rsidR="00000000" w:rsidRDefault="00953ED2">
      <w:pPr>
        <w:pStyle w:val="af1"/>
        <w:rPr>
          <w:rtl/>
        </w:rPr>
      </w:pPr>
    </w:p>
    <w:p w14:paraId="11710D2C" w14:textId="77777777" w:rsidR="00000000" w:rsidRDefault="00953ED2">
      <w:pPr>
        <w:pStyle w:val="af1"/>
        <w:rPr>
          <w:rtl/>
        </w:rPr>
      </w:pPr>
      <w:r>
        <w:rPr>
          <w:rtl/>
        </w:rPr>
        <w:t>היו"ר עבד</w:t>
      </w:r>
      <w:r>
        <w:rPr>
          <w:rFonts w:hint="cs"/>
          <w:rtl/>
        </w:rPr>
        <w:t>-</w:t>
      </w:r>
      <w:r>
        <w:rPr>
          <w:rtl/>
        </w:rPr>
        <w:t>אלמאלכ דהא</w:t>
      </w:r>
      <w:r>
        <w:rPr>
          <w:rtl/>
        </w:rPr>
        <w:t>משה:</w:t>
      </w:r>
    </w:p>
    <w:p w14:paraId="39131638" w14:textId="77777777" w:rsidR="00000000" w:rsidRDefault="00953ED2">
      <w:pPr>
        <w:pStyle w:val="a0"/>
        <w:rPr>
          <w:rFonts w:hint="cs"/>
          <w:rtl/>
        </w:rPr>
      </w:pPr>
    </w:p>
    <w:p w14:paraId="2C4835E4" w14:textId="77777777" w:rsidR="00000000" w:rsidRDefault="00953ED2">
      <w:pPr>
        <w:pStyle w:val="a0"/>
        <w:rPr>
          <w:rFonts w:hint="cs"/>
          <w:rtl/>
        </w:rPr>
      </w:pPr>
      <w:r>
        <w:rPr>
          <w:rFonts w:hint="cs"/>
          <w:rtl/>
        </w:rPr>
        <w:t>יש ועדה משותפת שלנו ושל ועדת הכספים שמטפלת בנושא הזה.</w:t>
      </w:r>
    </w:p>
    <w:p w14:paraId="6948339B" w14:textId="77777777" w:rsidR="00000000" w:rsidRDefault="00953ED2">
      <w:pPr>
        <w:pStyle w:val="a0"/>
        <w:rPr>
          <w:rFonts w:hint="cs"/>
          <w:rtl/>
        </w:rPr>
      </w:pPr>
    </w:p>
    <w:p w14:paraId="11F0C1F7" w14:textId="77777777" w:rsidR="00000000" w:rsidRDefault="00953ED2">
      <w:pPr>
        <w:pStyle w:val="-"/>
        <w:rPr>
          <w:rtl/>
        </w:rPr>
      </w:pPr>
      <w:bookmarkStart w:id="451" w:name="FS000000965T18_05_2005_16_55_05C"/>
      <w:bookmarkEnd w:id="451"/>
      <w:r>
        <w:rPr>
          <w:rFonts w:hint="eastAsia"/>
          <w:rtl/>
        </w:rPr>
        <w:t>שר</w:t>
      </w:r>
      <w:r>
        <w:rPr>
          <w:rtl/>
        </w:rPr>
        <w:t xml:space="preserve"> האוצר בנימין נתניהו:</w:t>
      </w:r>
    </w:p>
    <w:p w14:paraId="5C4DCF7C" w14:textId="77777777" w:rsidR="00000000" w:rsidRDefault="00953ED2">
      <w:pPr>
        <w:pStyle w:val="a0"/>
        <w:rPr>
          <w:rFonts w:hint="cs"/>
          <w:rtl/>
        </w:rPr>
      </w:pPr>
    </w:p>
    <w:p w14:paraId="301DAF13" w14:textId="77777777" w:rsidR="00000000" w:rsidRDefault="00953ED2">
      <w:pPr>
        <w:pStyle w:val="a0"/>
        <w:rPr>
          <w:rFonts w:hint="cs"/>
          <w:rtl/>
        </w:rPr>
      </w:pPr>
      <w:r>
        <w:rPr>
          <w:rFonts w:hint="cs"/>
          <w:rtl/>
        </w:rPr>
        <w:t>אדוני, אני יכול לבקש להעביר את הנושא - - -</w:t>
      </w:r>
    </w:p>
    <w:p w14:paraId="7DD23C5F" w14:textId="77777777" w:rsidR="00000000" w:rsidRDefault="00953ED2">
      <w:pPr>
        <w:pStyle w:val="a0"/>
        <w:rPr>
          <w:rFonts w:hint="cs"/>
          <w:rtl/>
        </w:rPr>
      </w:pPr>
    </w:p>
    <w:p w14:paraId="05630BDD"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43CAE0CC" w14:textId="77777777" w:rsidR="00000000" w:rsidRDefault="00953ED2">
      <w:pPr>
        <w:pStyle w:val="a0"/>
        <w:rPr>
          <w:rFonts w:hint="cs"/>
          <w:rtl/>
        </w:rPr>
      </w:pPr>
    </w:p>
    <w:p w14:paraId="591EBED6" w14:textId="77777777" w:rsidR="00000000" w:rsidRDefault="00953ED2">
      <w:pPr>
        <w:pStyle w:val="a0"/>
        <w:rPr>
          <w:rFonts w:hint="cs"/>
          <w:rtl/>
        </w:rPr>
      </w:pPr>
      <w:r>
        <w:rPr>
          <w:rFonts w:hint="cs"/>
          <w:rtl/>
        </w:rPr>
        <w:t>נעביר אותו לוועדת הכנסת.</w:t>
      </w:r>
    </w:p>
    <w:p w14:paraId="0B8BF196" w14:textId="77777777" w:rsidR="00000000" w:rsidRDefault="00953ED2">
      <w:pPr>
        <w:pStyle w:val="a0"/>
        <w:rPr>
          <w:rFonts w:hint="cs"/>
          <w:rtl/>
        </w:rPr>
      </w:pPr>
    </w:p>
    <w:p w14:paraId="12BFB2CE" w14:textId="77777777" w:rsidR="00000000" w:rsidRDefault="00953ED2">
      <w:pPr>
        <w:pStyle w:val="-"/>
        <w:rPr>
          <w:rtl/>
        </w:rPr>
      </w:pPr>
      <w:bookmarkStart w:id="452" w:name="FS000000965T18_05_2005_16_55_47C"/>
      <w:bookmarkEnd w:id="452"/>
      <w:r>
        <w:rPr>
          <w:rFonts w:hint="eastAsia"/>
          <w:rtl/>
        </w:rPr>
        <w:t>שר</w:t>
      </w:r>
      <w:r>
        <w:rPr>
          <w:rtl/>
        </w:rPr>
        <w:t xml:space="preserve"> האוצר בנימין נתניהו:</w:t>
      </w:r>
    </w:p>
    <w:p w14:paraId="5F3B3BDC" w14:textId="77777777" w:rsidR="00000000" w:rsidRDefault="00953ED2">
      <w:pPr>
        <w:pStyle w:val="a0"/>
        <w:rPr>
          <w:rFonts w:hint="cs"/>
          <w:rtl/>
        </w:rPr>
      </w:pPr>
    </w:p>
    <w:p w14:paraId="7E745B82" w14:textId="77777777" w:rsidR="00000000" w:rsidRDefault="00953ED2">
      <w:pPr>
        <w:pStyle w:val="a0"/>
        <w:rPr>
          <w:rFonts w:hint="cs"/>
          <w:rtl/>
        </w:rPr>
      </w:pPr>
      <w:r>
        <w:rPr>
          <w:rFonts w:hint="cs"/>
          <w:rtl/>
        </w:rPr>
        <w:t>אני מציע להעביר אותו לוועדת הכנסת, כי אני רואה שא</w:t>
      </w:r>
      <w:r>
        <w:rPr>
          <w:rFonts w:hint="cs"/>
          <w:rtl/>
        </w:rPr>
        <w:t>נחנו נוגעים כאן - - -</w:t>
      </w:r>
    </w:p>
    <w:p w14:paraId="50E77C57" w14:textId="77777777" w:rsidR="00000000" w:rsidRDefault="00953ED2">
      <w:pPr>
        <w:pStyle w:val="a0"/>
        <w:rPr>
          <w:rFonts w:hint="cs"/>
          <w:rtl/>
        </w:rPr>
      </w:pPr>
    </w:p>
    <w:p w14:paraId="5B9A0805"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F328FAB" w14:textId="77777777" w:rsidR="00000000" w:rsidRDefault="00953ED2">
      <w:pPr>
        <w:pStyle w:val="a0"/>
        <w:rPr>
          <w:rFonts w:hint="cs"/>
          <w:rtl/>
        </w:rPr>
      </w:pPr>
    </w:p>
    <w:p w14:paraId="11BE6386" w14:textId="77777777" w:rsidR="00000000" w:rsidRDefault="00953ED2">
      <w:pPr>
        <w:pStyle w:val="a0"/>
        <w:rPr>
          <w:rFonts w:hint="cs"/>
          <w:rtl/>
        </w:rPr>
      </w:pPr>
      <w:r>
        <w:rPr>
          <w:rFonts w:hint="cs"/>
          <w:rtl/>
        </w:rPr>
        <w:t>נעביר את הנושא לוועדת הכנסת.</w:t>
      </w:r>
    </w:p>
    <w:p w14:paraId="4FFCBB55" w14:textId="77777777" w:rsidR="00000000" w:rsidRDefault="00953ED2">
      <w:pPr>
        <w:pStyle w:val="a0"/>
        <w:rPr>
          <w:rFonts w:hint="cs"/>
          <w:rtl/>
        </w:rPr>
      </w:pPr>
    </w:p>
    <w:p w14:paraId="2DAB99CD" w14:textId="77777777" w:rsidR="00000000" w:rsidRDefault="00953ED2">
      <w:pPr>
        <w:pStyle w:val="af0"/>
        <w:rPr>
          <w:rtl/>
        </w:rPr>
      </w:pPr>
      <w:r>
        <w:rPr>
          <w:rFonts w:hint="eastAsia"/>
          <w:rtl/>
        </w:rPr>
        <w:t>יוסי</w:t>
      </w:r>
      <w:r>
        <w:rPr>
          <w:rtl/>
        </w:rPr>
        <w:t xml:space="preserve"> שריד (יחד):</w:t>
      </w:r>
    </w:p>
    <w:p w14:paraId="2B3812DC" w14:textId="77777777" w:rsidR="00000000" w:rsidRDefault="00953ED2">
      <w:pPr>
        <w:pStyle w:val="a0"/>
        <w:rPr>
          <w:rFonts w:hint="cs"/>
          <w:rtl/>
        </w:rPr>
      </w:pPr>
    </w:p>
    <w:p w14:paraId="21383D0B" w14:textId="77777777" w:rsidR="00000000" w:rsidRDefault="00953ED2">
      <w:pPr>
        <w:pStyle w:val="a0"/>
        <w:rPr>
          <w:rFonts w:hint="cs"/>
          <w:rtl/>
        </w:rPr>
      </w:pPr>
      <w:r>
        <w:rPr>
          <w:rFonts w:hint="cs"/>
          <w:rtl/>
        </w:rPr>
        <w:t>אני מציע להעביר אותו לוועדת הכספים, והיא תעביר לוועדה המשותפת.</w:t>
      </w:r>
    </w:p>
    <w:p w14:paraId="058A8E8A" w14:textId="77777777" w:rsidR="00000000" w:rsidRDefault="00953ED2">
      <w:pPr>
        <w:pStyle w:val="a0"/>
        <w:rPr>
          <w:rFonts w:hint="cs"/>
          <w:rtl/>
        </w:rPr>
      </w:pPr>
    </w:p>
    <w:p w14:paraId="2F8AF8CF" w14:textId="77777777" w:rsidR="00000000" w:rsidRDefault="00953ED2">
      <w:pPr>
        <w:pStyle w:val="-"/>
        <w:rPr>
          <w:rtl/>
        </w:rPr>
      </w:pPr>
      <w:bookmarkStart w:id="453" w:name="FS000000965T18_05_2005_16_56_30C"/>
      <w:bookmarkEnd w:id="453"/>
      <w:r>
        <w:rPr>
          <w:rFonts w:hint="eastAsia"/>
          <w:rtl/>
        </w:rPr>
        <w:t>שר</w:t>
      </w:r>
      <w:r>
        <w:rPr>
          <w:rtl/>
        </w:rPr>
        <w:t xml:space="preserve"> האוצר בנימין נתניהו:</w:t>
      </w:r>
    </w:p>
    <w:p w14:paraId="0177EB47" w14:textId="77777777" w:rsidR="00000000" w:rsidRDefault="00953ED2">
      <w:pPr>
        <w:pStyle w:val="a0"/>
        <w:rPr>
          <w:rFonts w:hint="cs"/>
          <w:rtl/>
        </w:rPr>
      </w:pPr>
    </w:p>
    <w:p w14:paraId="7089C09B" w14:textId="77777777" w:rsidR="00000000" w:rsidRDefault="00953ED2">
      <w:pPr>
        <w:pStyle w:val="a0"/>
        <w:rPr>
          <w:rFonts w:hint="cs"/>
          <w:rtl/>
        </w:rPr>
      </w:pPr>
      <w:r>
        <w:rPr>
          <w:rFonts w:hint="cs"/>
          <w:rtl/>
        </w:rPr>
        <w:t>למה? למה שזה לא יעבור לוועדת הכנסת? הרי זה נוגע כאן בשלוש ועדות, לפי מ</w:t>
      </w:r>
      <w:r>
        <w:rPr>
          <w:rFonts w:hint="cs"/>
          <w:rtl/>
        </w:rPr>
        <w:t>ה שאני שומע.</w:t>
      </w:r>
    </w:p>
    <w:p w14:paraId="6FAEF4E4" w14:textId="77777777" w:rsidR="00000000" w:rsidRDefault="00953ED2">
      <w:pPr>
        <w:pStyle w:val="a0"/>
        <w:rPr>
          <w:rFonts w:hint="cs"/>
          <w:rtl/>
        </w:rPr>
      </w:pPr>
    </w:p>
    <w:p w14:paraId="25F5BA81" w14:textId="77777777" w:rsidR="00000000" w:rsidRDefault="00953ED2">
      <w:pPr>
        <w:pStyle w:val="af0"/>
        <w:rPr>
          <w:rtl/>
        </w:rPr>
      </w:pPr>
      <w:r>
        <w:rPr>
          <w:rFonts w:hint="eastAsia"/>
          <w:rtl/>
        </w:rPr>
        <w:t>רן</w:t>
      </w:r>
      <w:r>
        <w:rPr>
          <w:rtl/>
        </w:rPr>
        <w:t xml:space="preserve"> כהן (יחד):</w:t>
      </w:r>
    </w:p>
    <w:p w14:paraId="5F009B16" w14:textId="77777777" w:rsidR="00000000" w:rsidRDefault="00953ED2">
      <w:pPr>
        <w:pStyle w:val="a0"/>
        <w:rPr>
          <w:rFonts w:hint="cs"/>
          <w:rtl/>
        </w:rPr>
      </w:pPr>
    </w:p>
    <w:p w14:paraId="354A8BFC" w14:textId="77777777" w:rsidR="00000000" w:rsidRDefault="00953ED2">
      <w:pPr>
        <w:pStyle w:val="a0"/>
        <w:rPr>
          <w:rFonts w:hint="cs"/>
          <w:rtl/>
        </w:rPr>
      </w:pPr>
      <w:r>
        <w:rPr>
          <w:rFonts w:hint="cs"/>
          <w:rtl/>
        </w:rPr>
        <w:t>עכשיו זה יעבור לוועדת הכנסת ממילא.</w:t>
      </w:r>
    </w:p>
    <w:p w14:paraId="07E91918" w14:textId="77777777" w:rsidR="00000000" w:rsidRDefault="00953ED2">
      <w:pPr>
        <w:pStyle w:val="a0"/>
        <w:rPr>
          <w:rFonts w:hint="cs"/>
          <w:rtl/>
        </w:rPr>
      </w:pPr>
    </w:p>
    <w:p w14:paraId="14745954"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4E93BA6A" w14:textId="77777777" w:rsidR="00000000" w:rsidRDefault="00953ED2">
      <w:pPr>
        <w:pStyle w:val="a0"/>
        <w:rPr>
          <w:rFonts w:hint="cs"/>
          <w:rtl/>
        </w:rPr>
      </w:pPr>
    </w:p>
    <w:p w14:paraId="1463589D" w14:textId="77777777" w:rsidR="00000000" w:rsidRDefault="00953ED2">
      <w:pPr>
        <w:pStyle w:val="a0"/>
        <w:rPr>
          <w:rFonts w:hint="cs"/>
          <w:rtl/>
        </w:rPr>
      </w:pPr>
      <w:r>
        <w:rPr>
          <w:rFonts w:hint="cs"/>
          <w:rtl/>
        </w:rPr>
        <w:t>חבר הכנסת שריד, אני מכיר רק הליך אחד - להעביר לוועדה מוכרת, והוועדה המוכרת היא ועדת הכנסת, שתעביר את הנושא לוועדה משותפת או לכל מקום שצריך לעשות את זה.</w:t>
      </w:r>
    </w:p>
    <w:p w14:paraId="424B4C49" w14:textId="77777777" w:rsidR="00000000" w:rsidRDefault="00953ED2">
      <w:pPr>
        <w:pStyle w:val="a0"/>
        <w:rPr>
          <w:rFonts w:hint="cs"/>
          <w:rtl/>
        </w:rPr>
      </w:pPr>
    </w:p>
    <w:p w14:paraId="5DBA70C6" w14:textId="77777777" w:rsidR="00000000" w:rsidRDefault="00953ED2">
      <w:pPr>
        <w:pStyle w:val="-"/>
        <w:rPr>
          <w:rtl/>
        </w:rPr>
      </w:pPr>
      <w:bookmarkStart w:id="454" w:name="FS000000965T18_05_2005_16_58_55C"/>
      <w:bookmarkEnd w:id="454"/>
      <w:r>
        <w:rPr>
          <w:rFonts w:hint="eastAsia"/>
          <w:rtl/>
        </w:rPr>
        <w:t>שר</w:t>
      </w:r>
      <w:r>
        <w:rPr>
          <w:rtl/>
        </w:rPr>
        <w:t xml:space="preserve"> האוצר בני</w:t>
      </w:r>
      <w:r>
        <w:rPr>
          <w:rtl/>
        </w:rPr>
        <w:t>מין נתניהו:</w:t>
      </w:r>
    </w:p>
    <w:p w14:paraId="5485371E" w14:textId="77777777" w:rsidR="00000000" w:rsidRDefault="00953ED2">
      <w:pPr>
        <w:pStyle w:val="a0"/>
        <w:rPr>
          <w:rFonts w:hint="cs"/>
          <w:rtl/>
        </w:rPr>
      </w:pPr>
    </w:p>
    <w:p w14:paraId="15A055EA" w14:textId="77777777" w:rsidR="00000000" w:rsidRDefault="00953ED2">
      <w:pPr>
        <w:pStyle w:val="a0"/>
        <w:rPr>
          <w:rFonts w:hint="cs"/>
          <w:rtl/>
        </w:rPr>
      </w:pPr>
      <w:r>
        <w:rPr>
          <w:rFonts w:hint="cs"/>
          <w:rtl/>
        </w:rPr>
        <w:t>אני מודה לכם.</w:t>
      </w:r>
    </w:p>
    <w:p w14:paraId="430CA795" w14:textId="77777777" w:rsidR="00000000" w:rsidRDefault="00953ED2">
      <w:pPr>
        <w:pStyle w:val="a0"/>
        <w:rPr>
          <w:rFonts w:hint="cs"/>
          <w:rtl/>
        </w:rPr>
      </w:pPr>
    </w:p>
    <w:p w14:paraId="5785D41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44269C2C" w14:textId="77777777" w:rsidR="00000000" w:rsidRDefault="00953ED2">
      <w:pPr>
        <w:pStyle w:val="a0"/>
        <w:rPr>
          <w:rFonts w:hint="cs"/>
          <w:rtl/>
        </w:rPr>
      </w:pPr>
    </w:p>
    <w:p w14:paraId="18421CB4" w14:textId="77777777" w:rsidR="00000000" w:rsidRDefault="00953ED2">
      <w:pPr>
        <w:pStyle w:val="a0"/>
        <w:rPr>
          <w:rFonts w:hint="cs"/>
          <w:rtl/>
        </w:rPr>
      </w:pPr>
      <w:r>
        <w:rPr>
          <w:rFonts w:hint="cs"/>
          <w:rtl/>
        </w:rPr>
        <w:t>תודה רבה לשר האוצר. יש לנו מציעים אחרים. חבר הכנסת הלפרט, במסגרת דקה אתה יכול להציע את הצעתך. אחריו - חברי הכנסת יורי שטרן ורן כהן.</w:t>
      </w:r>
    </w:p>
    <w:p w14:paraId="3B53DB44" w14:textId="77777777" w:rsidR="00000000" w:rsidRDefault="00953ED2">
      <w:pPr>
        <w:pStyle w:val="a0"/>
        <w:rPr>
          <w:rFonts w:hint="cs"/>
          <w:rtl/>
        </w:rPr>
      </w:pPr>
    </w:p>
    <w:p w14:paraId="1B0F8A2F" w14:textId="77777777" w:rsidR="00000000" w:rsidRDefault="00953ED2">
      <w:pPr>
        <w:pStyle w:val="a"/>
        <w:rPr>
          <w:rtl/>
        </w:rPr>
      </w:pPr>
      <w:bookmarkStart w:id="455" w:name="FS000000527T18_05_2005_16_59_20"/>
      <w:bookmarkStart w:id="456" w:name="_Toc118183667"/>
      <w:bookmarkEnd w:id="455"/>
      <w:r>
        <w:rPr>
          <w:rFonts w:hint="eastAsia"/>
          <w:rtl/>
        </w:rPr>
        <w:t>שמואל</w:t>
      </w:r>
      <w:r>
        <w:rPr>
          <w:rtl/>
        </w:rPr>
        <w:t xml:space="preserve"> הלפרט (אגודת ישראל - יהדות התורה והשבת):</w:t>
      </w:r>
      <w:bookmarkEnd w:id="456"/>
    </w:p>
    <w:p w14:paraId="3E34F5AE" w14:textId="77777777" w:rsidR="00000000" w:rsidRDefault="00953ED2">
      <w:pPr>
        <w:pStyle w:val="a0"/>
        <w:rPr>
          <w:rFonts w:hint="cs"/>
          <w:rtl/>
        </w:rPr>
      </w:pPr>
    </w:p>
    <w:p w14:paraId="10C1EE6E" w14:textId="77777777" w:rsidR="00000000" w:rsidRDefault="00953ED2">
      <w:pPr>
        <w:pStyle w:val="a0"/>
        <w:rPr>
          <w:rFonts w:hint="cs"/>
          <w:rtl/>
        </w:rPr>
      </w:pPr>
      <w:r>
        <w:rPr>
          <w:rFonts w:hint="cs"/>
          <w:rtl/>
        </w:rPr>
        <w:t>אדוני היושב-ראש, אדונ</w:t>
      </w:r>
      <w:r>
        <w:rPr>
          <w:rFonts w:hint="cs"/>
          <w:rtl/>
        </w:rPr>
        <w:t xml:space="preserve">י שר האוצר, מדינת ישראל קיבלה עשרות מיליארדים מממשלת גרמניה תמורת התחייבות שהיא תשלם את הפיצויים לניצולי השואה ותממן את הצרכים שלהם כל ימי חייהם. כעת, רבבות ניצולי השואה מתוך 270,000 שחיים בישראל סובלים חרפת רעב, מאחר שהם מקבלים בסך הכול כ-1,000 שקל לחודש </w:t>
      </w:r>
      <w:r>
        <w:rPr>
          <w:rFonts w:hint="cs"/>
          <w:rtl/>
        </w:rPr>
        <w:t xml:space="preserve">ממדינת ישראל, לעומת 2,400 שקל שמקבלים אלה שמקבלים פיצויים ישירות מממשלת גרמניה. רבבות חולים וגלמודים, ורובם מעל גיל 80, רתוקים לכיסא גלגלים, זועקים לעזרה, ואין אוזן קשבת. </w:t>
      </w:r>
    </w:p>
    <w:p w14:paraId="7AE499BF" w14:textId="77777777" w:rsidR="00000000" w:rsidRDefault="00953ED2">
      <w:pPr>
        <w:pStyle w:val="a0"/>
        <w:rPr>
          <w:rFonts w:hint="cs"/>
          <w:rtl/>
        </w:rPr>
      </w:pPr>
    </w:p>
    <w:p w14:paraId="2EEB1F89" w14:textId="77777777" w:rsidR="00000000" w:rsidRDefault="00953ED2">
      <w:pPr>
        <w:pStyle w:val="a0"/>
        <w:rPr>
          <w:rFonts w:hint="cs"/>
          <w:rtl/>
        </w:rPr>
      </w:pPr>
      <w:r>
        <w:rPr>
          <w:rFonts w:hint="cs"/>
          <w:rtl/>
        </w:rPr>
        <w:t>אדוני היושב-ראש, ניצולי השואה אינם מבקשים חסד ונדבות. הם מבקשים מממשלת ישראל להחזיר</w:t>
      </w:r>
      <w:r>
        <w:rPr>
          <w:rFonts w:hint="cs"/>
          <w:rtl/>
        </w:rPr>
        <w:t xml:space="preserve"> להם מקצת מהכספים שממשלת ישראל קיבלה מממשלת גרמניה. </w:t>
      </w:r>
    </w:p>
    <w:p w14:paraId="0D259B05" w14:textId="77777777" w:rsidR="00000000" w:rsidRDefault="00953ED2">
      <w:pPr>
        <w:pStyle w:val="a0"/>
        <w:rPr>
          <w:rFonts w:hint="cs"/>
          <w:rtl/>
        </w:rPr>
      </w:pPr>
    </w:p>
    <w:p w14:paraId="76B8D6E5" w14:textId="77777777" w:rsidR="00000000" w:rsidRDefault="00953ED2">
      <w:pPr>
        <w:pStyle w:val="a0"/>
        <w:rPr>
          <w:rFonts w:hint="cs"/>
          <w:rtl/>
        </w:rPr>
      </w:pPr>
      <w:r>
        <w:rPr>
          <w:rFonts w:hint="cs"/>
          <w:rtl/>
        </w:rPr>
        <w:t>תקציב זעום של 3 מיליוני שקלים שמשרד האוצר נתן למימון הפעולות למרכז ניצולי השואה הופסק גם כן כבר לפני כמה שנים מסיבות ביורוקרטיות. בהזדמנות זו אני פונה לשר האוצר לתת הוראה מיידית לשחרר את התקציב, כדי למנ</w:t>
      </w:r>
      <w:r>
        <w:rPr>
          <w:rFonts w:hint="cs"/>
          <w:rtl/>
        </w:rPr>
        <w:t>וע את קריסת המרכז לניצולי השואה וסגירתו. אדוני שר האוצר, אתה מכיר את הבעיה. דיברנו אתך. זה היה בעבר, וקיבלו 3 מיליוני שקלים. לאחרונה לא מקבלים אגורה, וכל המשרד, כל המרכז של ניצולי השואה, עומד בפני סגירה.</w:t>
      </w:r>
    </w:p>
    <w:p w14:paraId="2C19055B" w14:textId="77777777" w:rsidR="00000000" w:rsidRDefault="00953ED2">
      <w:pPr>
        <w:pStyle w:val="a0"/>
        <w:rPr>
          <w:rFonts w:hint="cs"/>
          <w:rtl/>
        </w:rPr>
      </w:pPr>
    </w:p>
    <w:p w14:paraId="56EF38C4"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3261A6B3" w14:textId="77777777" w:rsidR="00000000" w:rsidRDefault="00953ED2">
      <w:pPr>
        <w:pStyle w:val="a0"/>
        <w:rPr>
          <w:rFonts w:hint="cs"/>
          <w:rtl/>
        </w:rPr>
      </w:pPr>
    </w:p>
    <w:p w14:paraId="6744DF4A" w14:textId="77777777" w:rsidR="00000000" w:rsidRDefault="00953ED2">
      <w:pPr>
        <w:pStyle w:val="a0"/>
        <w:rPr>
          <w:rFonts w:hint="cs"/>
          <w:rtl/>
        </w:rPr>
      </w:pPr>
      <w:r>
        <w:rPr>
          <w:rFonts w:hint="cs"/>
          <w:rtl/>
        </w:rPr>
        <w:t xml:space="preserve">תודה רבה. הצעה אחרת לחבר </w:t>
      </w:r>
      <w:r>
        <w:rPr>
          <w:rFonts w:hint="cs"/>
          <w:rtl/>
        </w:rPr>
        <w:t>הכנסת שטרן. אני מבקש שזה יהיה במסגרת דקה.</w:t>
      </w:r>
    </w:p>
    <w:p w14:paraId="583717E9" w14:textId="77777777" w:rsidR="00000000" w:rsidRDefault="00953ED2">
      <w:pPr>
        <w:pStyle w:val="a0"/>
        <w:rPr>
          <w:rFonts w:hint="cs"/>
          <w:rtl/>
        </w:rPr>
      </w:pPr>
    </w:p>
    <w:p w14:paraId="549D336A" w14:textId="77777777" w:rsidR="00000000" w:rsidRDefault="00953ED2">
      <w:pPr>
        <w:pStyle w:val="a"/>
        <w:rPr>
          <w:rtl/>
        </w:rPr>
      </w:pPr>
      <w:bookmarkStart w:id="457" w:name="FS000000430T18_05_2005_17_03_38"/>
      <w:bookmarkStart w:id="458" w:name="_Toc118183668"/>
      <w:bookmarkEnd w:id="457"/>
      <w:r>
        <w:rPr>
          <w:rFonts w:hint="eastAsia"/>
          <w:rtl/>
        </w:rPr>
        <w:t>יורי</w:t>
      </w:r>
      <w:r>
        <w:rPr>
          <w:rtl/>
        </w:rPr>
        <w:t xml:space="preserve"> שטרן (האיחוד הלאומי - ישראל ביתנו):</w:t>
      </w:r>
      <w:bookmarkEnd w:id="458"/>
    </w:p>
    <w:p w14:paraId="2DCA4752" w14:textId="77777777" w:rsidR="00000000" w:rsidRDefault="00953ED2">
      <w:pPr>
        <w:pStyle w:val="a0"/>
        <w:rPr>
          <w:rFonts w:hint="cs"/>
          <w:rtl/>
        </w:rPr>
      </w:pPr>
    </w:p>
    <w:p w14:paraId="441ED826" w14:textId="77777777" w:rsidR="00000000" w:rsidRDefault="00953ED2">
      <w:pPr>
        <w:pStyle w:val="a0"/>
        <w:rPr>
          <w:rFonts w:hint="cs"/>
          <w:rtl/>
        </w:rPr>
      </w:pPr>
      <w:r>
        <w:rPr>
          <w:rFonts w:hint="cs"/>
          <w:rtl/>
        </w:rPr>
        <w:t>כבוד היושב-ראש, כבוד השר, יושב פה גם החשב הכללי ועוד אנשי אוצר. אני באמת מבקש מכם, ולו מפאת הכבוד לאירוע לציון 60 שנה לניצחון על הנאצים, שזה גם 60 שנה לסיום השואה, לשנות א</w:t>
      </w:r>
      <w:r>
        <w:rPr>
          <w:rFonts w:hint="cs"/>
          <w:rtl/>
        </w:rPr>
        <w:t xml:space="preserve">ת הקו. </w:t>
      </w:r>
    </w:p>
    <w:p w14:paraId="6E570EF5" w14:textId="77777777" w:rsidR="00000000" w:rsidRDefault="00953ED2">
      <w:pPr>
        <w:pStyle w:val="a0"/>
        <w:rPr>
          <w:rFonts w:hint="cs"/>
          <w:rtl/>
        </w:rPr>
      </w:pPr>
    </w:p>
    <w:p w14:paraId="1CE5AF16" w14:textId="77777777" w:rsidR="00000000" w:rsidRDefault="00953ED2">
      <w:pPr>
        <w:pStyle w:val="a0"/>
        <w:rPr>
          <w:rFonts w:hint="cs"/>
          <w:rtl/>
        </w:rPr>
      </w:pPr>
      <w:r>
        <w:rPr>
          <w:rFonts w:hint="cs"/>
          <w:rtl/>
        </w:rPr>
        <w:t xml:space="preserve">מהתשובות שאני קיבלתי מאנשי משרד האוצר על ההצעות שלי הבנתי, שמשרד האוצר לא רואה את מדינת ישראל כאחראית לגורלם של ניצולי השואה, כי הטרגדיה, הנזק והסבל נגרמו להם על-ידי הגרמנים. זו תשובה בלתי מתקבלת על הדעת. </w:t>
      </w:r>
    </w:p>
    <w:p w14:paraId="327AAFFE" w14:textId="77777777" w:rsidR="00000000" w:rsidRDefault="00953ED2">
      <w:pPr>
        <w:pStyle w:val="a0"/>
        <w:rPr>
          <w:rFonts w:hint="cs"/>
          <w:rtl/>
        </w:rPr>
      </w:pPr>
    </w:p>
    <w:p w14:paraId="27BE6450" w14:textId="77777777" w:rsidR="00000000" w:rsidRDefault="00953ED2">
      <w:pPr>
        <w:pStyle w:val="a0"/>
        <w:rPr>
          <w:rFonts w:hint="cs"/>
          <w:rtl/>
        </w:rPr>
      </w:pPr>
      <w:r>
        <w:rPr>
          <w:rFonts w:hint="cs"/>
          <w:rtl/>
        </w:rPr>
        <w:t>לכן אני אומר: מעבר לקרן לניצולי השואה, ש</w:t>
      </w:r>
      <w:r>
        <w:rPr>
          <w:rFonts w:hint="cs"/>
          <w:rtl/>
        </w:rPr>
        <w:t>מטפלת אך ורק בשעות סיעוד מאוד מצומצמות וציודים מיוחדים, יש להסדיר את מעמדם בחוק ולתת סיוע מינימלי ולו לאותם כ-15,000 ניצולי השואה שחיים במדינת ישראל מדמי הבטחת הכנסה, כלומר בקו העוני האחרון שמדינת ישראל קבעה.</w:t>
      </w:r>
    </w:p>
    <w:p w14:paraId="4E1B1E03" w14:textId="77777777" w:rsidR="00000000" w:rsidRDefault="00953ED2">
      <w:pPr>
        <w:pStyle w:val="a0"/>
        <w:rPr>
          <w:rFonts w:hint="cs"/>
          <w:rtl/>
        </w:rPr>
      </w:pPr>
    </w:p>
    <w:p w14:paraId="015B47D7"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25DFA20E" w14:textId="77777777" w:rsidR="00000000" w:rsidRDefault="00953ED2">
      <w:pPr>
        <w:pStyle w:val="a0"/>
        <w:rPr>
          <w:rFonts w:hint="cs"/>
          <w:rtl/>
        </w:rPr>
      </w:pPr>
    </w:p>
    <w:p w14:paraId="0F58A73E" w14:textId="77777777" w:rsidR="00000000" w:rsidRDefault="00953ED2">
      <w:pPr>
        <w:pStyle w:val="a0"/>
        <w:rPr>
          <w:rFonts w:hint="cs"/>
          <w:rtl/>
        </w:rPr>
      </w:pPr>
      <w:r>
        <w:rPr>
          <w:rFonts w:hint="cs"/>
          <w:rtl/>
        </w:rPr>
        <w:t>תודה רבה.  הצעה אחרת</w:t>
      </w:r>
      <w:r>
        <w:rPr>
          <w:rFonts w:hint="cs"/>
          <w:rtl/>
        </w:rPr>
        <w:t xml:space="preserve"> ואחרונה היא של חבר הכנסת רן כהן. אדוני, בבקשה.</w:t>
      </w:r>
    </w:p>
    <w:p w14:paraId="57149E52" w14:textId="77777777" w:rsidR="00000000" w:rsidRDefault="00953ED2">
      <w:pPr>
        <w:pStyle w:val="a0"/>
        <w:rPr>
          <w:rFonts w:hint="cs"/>
          <w:rtl/>
        </w:rPr>
      </w:pPr>
    </w:p>
    <w:p w14:paraId="4D0A991A" w14:textId="77777777" w:rsidR="00000000" w:rsidRDefault="00953ED2">
      <w:pPr>
        <w:pStyle w:val="a"/>
        <w:rPr>
          <w:rtl/>
        </w:rPr>
      </w:pPr>
      <w:bookmarkStart w:id="459" w:name="FS000000507T18_05_2005_17_06_11"/>
      <w:bookmarkStart w:id="460" w:name="_Toc118183669"/>
      <w:bookmarkEnd w:id="459"/>
      <w:r>
        <w:rPr>
          <w:rFonts w:hint="eastAsia"/>
          <w:rtl/>
        </w:rPr>
        <w:t>רן</w:t>
      </w:r>
      <w:r>
        <w:rPr>
          <w:rtl/>
        </w:rPr>
        <w:t xml:space="preserve"> כהן (יחד):</w:t>
      </w:r>
      <w:bookmarkEnd w:id="460"/>
    </w:p>
    <w:p w14:paraId="2AA04C6B" w14:textId="77777777" w:rsidR="00000000" w:rsidRDefault="00953ED2">
      <w:pPr>
        <w:pStyle w:val="a0"/>
        <w:rPr>
          <w:rFonts w:hint="cs"/>
          <w:rtl/>
        </w:rPr>
      </w:pPr>
    </w:p>
    <w:p w14:paraId="62A073C5" w14:textId="77777777" w:rsidR="00000000" w:rsidRDefault="00953ED2">
      <w:pPr>
        <w:pStyle w:val="a0"/>
        <w:rPr>
          <w:rFonts w:hint="cs"/>
          <w:rtl/>
        </w:rPr>
      </w:pPr>
      <w:r>
        <w:rPr>
          <w:rFonts w:hint="cs"/>
          <w:rtl/>
        </w:rPr>
        <w:t>אדוני היושב-ראש, אדוני שר האוצר, להלכה, שמעתי את תשובתך, והיא נראתה על פניה מאוד סבירה. בכל זאת, שר האוצר, מה לעשות? אם 12,000 מבין ניצולי השואה זקוקים לסיעוד ועדיין אין כסף לסעוד אותם, הרי זה</w:t>
      </w:r>
      <w:r>
        <w:rPr>
          <w:rFonts w:hint="cs"/>
          <w:rtl/>
        </w:rPr>
        <w:t xml:space="preserve"> כשלעצמו כבר אסון גדול. כל אחד מהם הוא עולם ומלואו. כאשר 12,000 אין תקציב בשבילם, הרי זה לא עולה בקנה אחד עם אותו רצון שדיברת עליו כאן, מהבמה, כאילו אף אחד לא יסבול מן התהליך.</w:t>
      </w:r>
    </w:p>
    <w:p w14:paraId="408630AC" w14:textId="77777777" w:rsidR="00000000" w:rsidRDefault="00953ED2">
      <w:pPr>
        <w:pStyle w:val="a0"/>
        <w:rPr>
          <w:rFonts w:hint="cs"/>
          <w:rtl/>
        </w:rPr>
      </w:pPr>
    </w:p>
    <w:p w14:paraId="770603BB" w14:textId="77777777" w:rsidR="00000000" w:rsidRDefault="00953ED2">
      <w:pPr>
        <w:pStyle w:val="a0"/>
        <w:rPr>
          <w:rFonts w:hint="cs"/>
          <w:rtl/>
        </w:rPr>
      </w:pPr>
      <w:r>
        <w:rPr>
          <w:rFonts w:hint="cs"/>
          <w:rtl/>
        </w:rPr>
        <w:t>לכן, בקשתי אליך היא בשני דברים. האחד, שנוסף על ההבטחה שלך כאן על הבדיקה, לא יהי</w:t>
      </w:r>
      <w:r>
        <w:rPr>
          <w:rFonts w:hint="cs"/>
          <w:rtl/>
        </w:rPr>
        <w:t>ה מצב שבו ניצול השואה יהיה זקוק לטיפול מיידי, בריאותי או שיקומי, והוא לא יקבל אותו בגלל כל התהליכים. הדבר השני, תפתור את הבעיה של הביורוקרטיה בעניין הזה, שלא ייווצר מצב שבו הביורוקרטיה תשתלט על המהות, כפי שאתה ביטאת זאת כאן, או כפי שבזעקת לבם ביטאו את זה כ</w:t>
      </w:r>
      <w:r>
        <w:rPr>
          <w:rFonts w:hint="cs"/>
          <w:rtl/>
        </w:rPr>
        <w:t xml:space="preserve">אן חברי הכנסת. </w:t>
      </w:r>
    </w:p>
    <w:p w14:paraId="3CCA278D" w14:textId="77777777" w:rsidR="00000000" w:rsidRDefault="00953ED2">
      <w:pPr>
        <w:pStyle w:val="a0"/>
        <w:rPr>
          <w:rFonts w:hint="cs"/>
          <w:rtl/>
        </w:rPr>
      </w:pPr>
    </w:p>
    <w:p w14:paraId="325C2790" w14:textId="77777777" w:rsidR="00000000" w:rsidRDefault="00953ED2">
      <w:pPr>
        <w:pStyle w:val="a0"/>
        <w:rPr>
          <w:rFonts w:hint="cs"/>
          <w:rtl/>
        </w:rPr>
      </w:pPr>
      <w:r>
        <w:rPr>
          <w:rFonts w:hint="cs"/>
          <w:rtl/>
        </w:rPr>
        <w:t xml:space="preserve">אני חושב שבאמת ראוי שהעלאת העניין בבית הזה ובתקשורת תפתור את הבעיה. תודה רבה. </w:t>
      </w:r>
    </w:p>
    <w:p w14:paraId="146682E7" w14:textId="77777777" w:rsidR="00000000" w:rsidRDefault="00953ED2">
      <w:pPr>
        <w:pStyle w:val="a0"/>
        <w:rPr>
          <w:rFonts w:hint="cs"/>
          <w:rtl/>
        </w:rPr>
      </w:pPr>
    </w:p>
    <w:p w14:paraId="3BB88540" w14:textId="77777777" w:rsidR="00000000" w:rsidRDefault="00953ED2">
      <w:pPr>
        <w:pStyle w:val="af1"/>
        <w:rPr>
          <w:rtl/>
        </w:rPr>
      </w:pPr>
      <w:r>
        <w:rPr>
          <w:rtl/>
        </w:rPr>
        <w:t>היו"ר עבד</w:t>
      </w:r>
      <w:r>
        <w:rPr>
          <w:rFonts w:hint="cs"/>
          <w:rtl/>
        </w:rPr>
        <w:t>-</w:t>
      </w:r>
      <w:r>
        <w:rPr>
          <w:rtl/>
        </w:rPr>
        <w:t>אלמאלכ דהאמשה:</w:t>
      </w:r>
    </w:p>
    <w:p w14:paraId="30DCBDF8" w14:textId="77777777" w:rsidR="00000000" w:rsidRDefault="00953ED2">
      <w:pPr>
        <w:pStyle w:val="a0"/>
        <w:ind w:firstLine="0"/>
        <w:rPr>
          <w:rFonts w:hint="cs"/>
          <w:rtl/>
        </w:rPr>
      </w:pPr>
    </w:p>
    <w:p w14:paraId="1F70A524" w14:textId="77777777" w:rsidR="00000000" w:rsidRDefault="00953ED2">
      <w:pPr>
        <w:pStyle w:val="a0"/>
        <w:rPr>
          <w:rFonts w:hint="cs"/>
          <w:rtl/>
        </w:rPr>
      </w:pPr>
      <w:r>
        <w:rPr>
          <w:rFonts w:hint="cs"/>
          <w:rtl/>
        </w:rPr>
        <w:t xml:space="preserve">תודה רבה לחבר הכנסת רן כהן. </w:t>
      </w:r>
    </w:p>
    <w:p w14:paraId="3F7C2BF2" w14:textId="77777777" w:rsidR="00000000" w:rsidRDefault="00953ED2">
      <w:pPr>
        <w:pStyle w:val="a0"/>
        <w:rPr>
          <w:rFonts w:hint="cs"/>
          <w:rtl/>
        </w:rPr>
      </w:pPr>
    </w:p>
    <w:p w14:paraId="19AEC2E6" w14:textId="77777777" w:rsidR="00000000" w:rsidRDefault="00953ED2">
      <w:pPr>
        <w:pStyle w:val="a0"/>
        <w:rPr>
          <w:rFonts w:hint="cs"/>
          <w:rtl/>
        </w:rPr>
      </w:pPr>
      <w:r>
        <w:rPr>
          <w:rFonts w:hint="cs"/>
          <w:rtl/>
        </w:rPr>
        <w:t>חברי הכנסת, אנחנו נעבור להצבעה על ההצעות הדחופות בנושא יחס המדינה לניצולי השואה - להעביר את הנושא לוועד</w:t>
      </w:r>
      <w:r>
        <w:rPr>
          <w:rFonts w:hint="cs"/>
          <w:rtl/>
        </w:rPr>
        <w:t xml:space="preserve">ת הכנסת ושם ייקבע איזו ועדה תמשיך לדון בו. אפשר להצביע - מי בעד ומי נגד? </w:t>
      </w:r>
    </w:p>
    <w:p w14:paraId="6077BF2E" w14:textId="77777777" w:rsidR="00000000" w:rsidRDefault="00953ED2">
      <w:pPr>
        <w:pStyle w:val="a0"/>
        <w:rPr>
          <w:rFonts w:hint="cs"/>
          <w:rtl/>
        </w:rPr>
      </w:pPr>
    </w:p>
    <w:p w14:paraId="6CEE2871" w14:textId="77777777" w:rsidR="00000000" w:rsidRDefault="00953ED2">
      <w:pPr>
        <w:pStyle w:val="ab"/>
        <w:bidi/>
        <w:rPr>
          <w:rFonts w:hint="cs"/>
          <w:rtl/>
        </w:rPr>
      </w:pPr>
      <w:r>
        <w:rPr>
          <w:rFonts w:hint="cs"/>
          <w:rtl/>
        </w:rPr>
        <w:t>הצבעה מס' 19</w:t>
      </w:r>
    </w:p>
    <w:p w14:paraId="07926400" w14:textId="77777777" w:rsidR="00000000" w:rsidRDefault="00953ED2">
      <w:pPr>
        <w:pStyle w:val="a0"/>
        <w:ind w:firstLine="0"/>
        <w:rPr>
          <w:rFonts w:hint="cs"/>
          <w:rtl/>
        </w:rPr>
      </w:pPr>
    </w:p>
    <w:p w14:paraId="16130BAD" w14:textId="77777777" w:rsidR="00000000" w:rsidRDefault="00953ED2">
      <w:pPr>
        <w:pStyle w:val="ac"/>
        <w:bidi/>
        <w:rPr>
          <w:rFonts w:hint="cs"/>
          <w:rtl/>
        </w:rPr>
      </w:pPr>
      <w:r>
        <w:rPr>
          <w:rFonts w:hint="cs"/>
          <w:rtl/>
        </w:rPr>
        <w:t xml:space="preserve">בעד ההצעה להעביר את הנושא לוועדה - 17 </w:t>
      </w:r>
    </w:p>
    <w:p w14:paraId="73B39DBF" w14:textId="77777777" w:rsidR="00000000" w:rsidRDefault="00953ED2">
      <w:pPr>
        <w:pStyle w:val="ac"/>
        <w:bidi/>
        <w:rPr>
          <w:rFonts w:hint="cs"/>
          <w:rtl/>
        </w:rPr>
      </w:pPr>
      <w:r>
        <w:rPr>
          <w:rFonts w:hint="cs"/>
          <w:rtl/>
        </w:rPr>
        <w:t>בעד ההצעה שלא לכלול את הנושא בסדר-היום - אין</w:t>
      </w:r>
    </w:p>
    <w:p w14:paraId="4CB7A78A"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3CA33C6A" w14:textId="77777777" w:rsidR="00000000" w:rsidRDefault="00953ED2">
      <w:pPr>
        <w:pStyle w:val="ac"/>
        <w:bidi/>
        <w:rPr>
          <w:rFonts w:hint="cs"/>
          <w:b/>
          <w:bCs/>
          <w:rtl/>
        </w:rPr>
      </w:pPr>
      <w:r>
        <w:rPr>
          <w:rFonts w:hint="cs"/>
          <w:rtl/>
        </w:rPr>
        <w:t>ההצעה להעביר את הנושא לוועדה שתקבע ועדת הכנסת נתקבלה.</w:t>
      </w:r>
      <w:r>
        <w:rPr>
          <w:rFonts w:hint="cs"/>
          <w:b/>
          <w:bCs/>
          <w:rtl/>
        </w:rPr>
        <w:t xml:space="preserve"> </w:t>
      </w:r>
    </w:p>
    <w:p w14:paraId="5D517BD5" w14:textId="77777777" w:rsidR="00000000" w:rsidRDefault="00953ED2">
      <w:pPr>
        <w:pStyle w:val="a0"/>
        <w:rPr>
          <w:rFonts w:hint="cs"/>
          <w:rtl/>
        </w:rPr>
      </w:pPr>
    </w:p>
    <w:p w14:paraId="1A08859B" w14:textId="77777777" w:rsidR="00000000" w:rsidRDefault="00953ED2">
      <w:pPr>
        <w:pStyle w:val="af1"/>
        <w:rPr>
          <w:rtl/>
        </w:rPr>
      </w:pPr>
      <w:r>
        <w:rPr>
          <w:rtl/>
        </w:rPr>
        <w:t>היו"ר עבד-אלמא</w:t>
      </w:r>
      <w:r>
        <w:rPr>
          <w:rtl/>
        </w:rPr>
        <w:t>לכ דהאמשה:</w:t>
      </w:r>
    </w:p>
    <w:p w14:paraId="53FA3C03" w14:textId="77777777" w:rsidR="00000000" w:rsidRDefault="00953ED2">
      <w:pPr>
        <w:pStyle w:val="a0"/>
        <w:rPr>
          <w:rFonts w:hint="cs"/>
          <w:rtl/>
        </w:rPr>
      </w:pPr>
    </w:p>
    <w:p w14:paraId="41DD1B7A" w14:textId="77777777" w:rsidR="00000000" w:rsidRDefault="00953ED2">
      <w:pPr>
        <w:pStyle w:val="a0"/>
        <w:rPr>
          <w:rFonts w:hint="cs"/>
          <w:rtl/>
        </w:rPr>
      </w:pPr>
      <w:r>
        <w:rPr>
          <w:rFonts w:hint="cs"/>
          <w:rtl/>
        </w:rPr>
        <w:t xml:space="preserve">ובכן, ברוב של 17 תומכים, אפס מתנגדים ואפס נמנעים, הצעותיהם של חברי הכנסת שריד, אביטל ורצאבי בעניין יחס המדינה לניצולי השואה יועברו לוועדת הכנסת ושם ייקבע המשך הדיון בנושא. </w:t>
      </w:r>
    </w:p>
    <w:p w14:paraId="5A73EFBC" w14:textId="77777777" w:rsidR="00000000" w:rsidRDefault="00953ED2">
      <w:pPr>
        <w:pStyle w:val="ac"/>
        <w:bidi/>
        <w:rPr>
          <w:rFonts w:hint="cs"/>
          <w:b/>
          <w:bCs/>
          <w:rtl/>
        </w:rPr>
      </w:pPr>
    </w:p>
    <w:p w14:paraId="2CC0E606" w14:textId="77777777" w:rsidR="00000000" w:rsidRDefault="00953ED2">
      <w:pPr>
        <w:pStyle w:val="a2"/>
        <w:rPr>
          <w:rtl/>
        </w:rPr>
      </w:pPr>
    </w:p>
    <w:p w14:paraId="7F454F24" w14:textId="77777777" w:rsidR="00000000" w:rsidRDefault="00953ED2">
      <w:pPr>
        <w:pStyle w:val="a2"/>
        <w:rPr>
          <w:rFonts w:hint="cs"/>
          <w:rtl/>
        </w:rPr>
      </w:pPr>
      <w:bookmarkStart w:id="461" w:name="CS100195FI0100195T18_05_2005_16_32_26"/>
      <w:bookmarkStart w:id="462" w:name="_Toc118183670"/>
      <w:bookmarkEnd w:id="461"/>
      <w:r>
        <w:rPr>
          <w:rtl/>
        </w:rPr>
        <w:t>הצע</w:t>
      </w:r>
      <w:r>
        <w:rPr>
          <w:rFonts w:hint="cs"/>
          <w:rtl/>
        </w:rPr>
        <w:t>ות</w:t>
      </w:r>
      <w:r>
        <w:rPr>
          <w:rtl/>
        </w:rPr>
        <w:t xml:space="preserve"> לסדר-היום</w:t>
      </w:r>
      <w:bookmarkEnd w:id="462"/>
      <w:r>
        <w:rPr>
          <w:rtl/>
        </w:rPr>
        <w:t xml:space="preserve"> </w:t>
      </w:r>
    </w:p>
    <w:p w14:paraId="20FA058D" w14:textId="77777777" w:rsidR="00000000" w:rsidRDefault="00953ED2">
      <w:pPr>
        <w:pStyle w:val="a2"/>
        <w:rPr>
          <w:rtl/>
        </w:rPr>
      </w:pPr>
      <w:bookmarkStart w:id="463" w:name="_Toc118183671"/>
      <w:r>
        <w:rPr>
          <w:rtl/>
        </w:rPr>
        <w:t>חילופי האש בין צה"ל ל</w:t>
      </w:r>
      <w:r>
        <w:rPr>
          <w:rFonts w:hint="cs"/>
          <w:rtl/>
        </w:rPr>
        <w:t>"</w:t>
      </w:r>
      <w:r>
        <w:rPr>
          <w:rtl/>
        </w:rPr>
        <w:t>חיזבאללה</w:t>
      </w:r>
      <w:r>
        <w:rPr>
          <w:rFonts w:hint="cs"/>
          <w:rtl/>
        </w:rPr>
        <w:t>"</w:t>
      </w:r>
      <w:bookmarkEnd w:id="463"/>
      <w:r>
        <w:rPr>
          <w:rtl/>
        </w:rPr>
        <w:t xml:space="preserve"> </w:t>
      </w:r>
    </w:p>
    <w:p w14:paraId="32B3B43C" w14:textId="77777777" w:rsidR="00000000" w:rsidRDefault="00953ED2">
      <w:pPr>
        <w:pStyle w:val="a0"/>
        <w:ind w:firstLine="0"/>
        <w:rPr>
          <w:rFonts w:hint="cs"/>
          <w:rtl/>
        </w:rPr>
      </w:pPr>
    </w:p>
    <w:p w14:paraId="33163C9C" w14:textId="77777777" w:rsidR="00000000" w:rsidRDefault="00953ED2">
      <w:pPr>
        <w:pStyle w:val="af1"/>
        <w:rPr>
          <w:rtl/>
        </w:rPr>
      </w:pPr>
      <w:r>
        <w:rPr>
          <w:rtl/>
        </w:rPr>
        <w:t>היו"ר עבד</w:t>
      </w:r>
      <w:r>
        <w:rPr>
          <w:rFonts w:hint="cs"/>
          <w:rtl/>
        </w:rPr>
        <w:t>-</w:t>
      </w:r>
      <w:r>
        <w:rPr>
          <w:rtl/>
        </w:rPr>
        <w:t>אלמאלכ ד</w:t>
      </w:r>
      <w:r>
        <w:rPr>
          <w:rtl/>
        </w:rPr>
        <w:t>האמשה:</w:t>
      </w:r>
    </w:p>
    <w:p w14:paraId="77200C34" w14:textId="77777777" w:rsidR="00000000" w:rsidRDefault="00953ED2">
      <w:pPr>
        <w:pStyle w:val="a0"/>
        <w:rPr>
          <w:rtl/>
        </w:rPr>
      </w:pPr>
    </w:p>
    <w:p w14:paraId="2381176F" w14:textId="77777777" w:rsidR="00000000" w:rsidRDefault="00953ED2">
      <w:pPr>
        <w:pStyle w:val="a0"/>
        <w:rPr>
          <w:rFonts w:hint="cs"/>
          <w:rtl/>
        </w:rPr>
      </w:pPr>
      <w:r>
        <w:rPr>
          <w:rFonts w:hint="cs"/>
          <w:rtl/>
        </w:rPr>
        <w:t>חברי הכנסת אנחנו עוברים לנושא הבא, הצעות דחופות לסדר-היום בעניין חילופי האש בין צה"ל ל"חיזבאללה" - הצעות לסדר-היום שמספריהן 6600, 6602, 6614, 6615, 6616, 6618,  6624, 6631 ו-6644. ראשון המציעים, חבר הכנסת יצחק וקנין - אדוני, בבקשה.</w:t>
      </w:r>
    </w:p>
    <w:p w14:paraId="2A6CD092" w14:textId="77777777" w:rsidR="00000000" w:rsidRDefault="00953ED2">
      <w:pPr>
        <w:pStyle w:val="a0"/>
        <w:ind w:firstLine="0"/>
        <w:rPr>
          <w:rFonts w:hint="cs"/>
          <w:rtl/>
        </w:rPr>
      </w:pPr>
    </w:p>
    <w:p w14:paraId="2B8A4350" w14:textId="77777777" w:rsidR="00000000" w:rsidRDefault="00953ED2">
      <w:pPr>
        <w:pStyle w:val="a"/>
        <w:rPr>
          <w:rtl/>
        </w:rPr>
      </w:pPr>
      <w:bookmarkStart w:id="464" w:name="FS000000488T18_05_2005_16_32_32"/>
      <w:bookmarkStart w:id="465" w:name="_Toc118183672"/>
      <w:bookmarkEnd w:id="464"/>
      <w:r>
        <w:rPr>
          <w:rFonts w:hint="eastAsia"/>
          <w:rtl/>
        </w:rPr>
        <w:t>יצחק</w:t>
      </w:r>
      <w:r>
        <w:rPr>
          <w:rtl/>
        </w:rPr>
        <w:t xml:space="preserve"> וקנין (ש"ס</w:t>
      </w:r>
      <w:r>
        <w:rPr>
          <w:rtl/>
        </w:rPr>
        <w:t>):</w:t>
      </w:r>
      <w:bookmarkEnd w:id="465"/>
    </w:p>
    <w:p w14:paraId="72451878" w14:textId="77777777" w:rsidR="00000000" w:rsidRDefault="00953ED2">
      <w:pPr>
        <w:pStyle w:val="a0"/>
        <w:rPr>
          <w:rFonts w:hint="cs"/>
          <w:rtl/>
        </w:rPr>
      </w:pPr>
    </w:p>
    <w:p w14:paraId="5FC8AD93" w14:textId="77777777" w:rsidR="00000000" w:rsidRDefault="00953ED2">
      <w:pPr>
        <w:pStyle w:val="a0"/>
        <w:rPr>
          <w:rFonts w:hint="cs"/>
          <w:rtl/>
        </w:rPr>
      </w:pPr>
      <w:r>
        <w:rPr>
          <w:rFonts w:hint="cs"/>
          <w:rtl/>
        </w:rPr>
        <w:t xml:space="preserve">אדוני היושב-ראש, חברי חברי הכנסת, כתושב קו העימות, כמי שמתגורר באזור הזה ב-47 השנים האחרונות, אני רוצה להגיד לכם שלא שומעים הרבה בתקשורת על מה שקורה בגבול הזה. כמעט אין יום שאין הפרות מצד ה"חיזבאללה". </w:t>
      </w:r>
    </w:p>
    <w:p w14:paraId="30B7D584" w14:textId="77777777" w:rsidR="00000000" w:rsidRDefault="00953ED2">
      <w:pPr>
        <w:pStyle w:val="a0"/>
        <w:rPr>
          <w:rFonts w:hint="cs"/>
          <w:rtl/>
        </w:rPr>
      </w:pPr>
    </w:p>
    <w:p w14:paraId="1786FF20" w14:textId="77777777" w:rsidR="00000000" w:rsidRDefault="00953ED2">
      <w:pPr>
        <w:pStyle w:val="a0"/>
        <w:rPr>
          <w:rFonts w:hint="cs"/>
          <w:rtl/>
        </w:rPr>
      </w:pPr>
      <w:r>
        <w:rPr>
          <w:rFonts w:hint="cs"/>
          <w:rtl/>
        </w:rPr>
        <w:t xml:space="preserve">אני אתן איזו תזכורת קצרה על מה שקורה היום בגבול. </w:t>
      </w:r>
      <w:r>
        <w:rPr>
          <w:rFonts w:hint="cs"/>
          <w:rtl/>
        </w:rPr>
        <w:t>רבותי, צה"ל התפנה לפני כארבע שנים, חזר לגבול הבין-לאומי של מדינת ישראל. אני חושב שהתזכורת הזאת תשים אותנו באיזו פרופורציה, כיצד אנחנו צריכים להגיב היום כלפי ה"חיזבאללה", שהוא הארגון הדומיננטי היום בדרום-לבנון. הוא בעצם תפס את כל הגבעות. משגרי ה"קטיושות" וק</w:t>
      </w:r>
      <w:r>
        <w:rPr>
          <w:rFonts w:hint="cs"/>
          <w:rtl/>
        </w:rPr>
        <w:t xml:space="preserve">ני התותחים פרוסים לאורך כל הגבול, וכולי תקווה שלא תגיע הסלמה. אני חושב שזה יכול להיות מצב גרוע מאוד לא רק ליישובי קו העימות, גם ליישובים היותר דרומיים, שבהם האוכלוסייה יותר גדולה - עכו, הקריות, כרמיאל, צפת. </w:t>
      </w:r>
    </w:p>
    <w:p w14:paraId="30F61DC2" w14:textId="77777777" w:rsidR="00000000" w:rsidRDefault="00953ED2">
      <w:pPr>
        <w:pStyle w:val="a0"/>
        <w:rPr>
          <w:rFonts w:hint="cs"/>
          <w:rtl/>
        </w:rPr>
      </w:pPr>
    </w:p>
    <w:p w14:paraId="6CE0589E" w14:textId="77777777" w:rsidR="00000000" w:rsidRDefault="00953ED2">
      <w:pPr>
        <w:pStyle w:val="a0"/>
        <w:rPr>
          <w:rFonts w:hint="cs"/>
          <w:rtl/>
        </w:rPr>
      </w:pPr>
      <w:r>
        <w:rPr>
          <w:rFonts w:hint="cs"/>
          <w:rtl/>
        </w:rPr>
        <w:t xml:space="preserve">לצערי הרב, רבותי, ירי על הר-דוב ועל המוצבים של </w:t>
      </w:r>
      <w:r>
        <w:rPr>
          <w:rFonts w:hint="cs"/>
          <w:rtl/>
        </w:rPr>
        <w:t>צה"ל שם הוא לא סוד. זה לא דבר חדש; פעם בשבוע, לפעמים פעמיים בשבוע. מי שזוכר את החטיפה של שלושת חיילי צה"ל בהר-דוב, את חוות-שבעא, ירי על שלומי, זה דבר שהוא מובן מאליו. היתה חדירה ליד מצובה והריגת אזרחים; ירי על אזור הגליל המערבי והריגתם של אזרחים; פציעת אזר</w:t>
      </w:r>
      <w:r>
        <w:rPr>
          <w:rFonts w:hint="cs"/>
          <w:rtl/>
        </w:rPr>
        <w:t xml:space="preserve">חים; הירי על אזור התעשייה בשבוע שעבר. רבותי, זה חוזר על עצמו וצה"ל לא מגיב. מישהו בצד השני צריך להבין, שאם ביישובי קו העימות לא יהיה שקט, גם בצד השני לא יהיה שקט. </w:t>
      </w:r>
    </w:p>
    <w:p w14:paraId="75B487A0" w14:textId="77777777" w:rsidR="00000000" w:rsidRDefault="00953ED2">
      <w:pPr>
        <w:pStyle w:val="a0"/>
        <w:rPr>
          <w:rFonts w:hint="cs"/>
          <w:rtl/>
        </w:rPr>
      </w:pPr>
    </w:p>
    <w:p w14:paraId="29C40A6D" w14:textId="77777777" w:rsidR="00000000" w:rsidRDefault="00953ED2">
      <w:pPr>
        <w:pStyle w:val="a0"/>
        <w:rPr>
          <w:rFonts w:hint="cs"/>
          <w:rtl/>
        </w:rPr>
      </w:pPr>
      <w:r>
        <w:rPr>
          <w:rFonts w:hint="cs"/>
          <w:rtl/>
        </w:rPr>
        <w:t>כולנו זוכרים את ההבטחה בזמן הפינוי. ממשלת ישראל הבטיחה שהיא תגיב בעוצמה רבה על כל ירי או הת</w:t>
      </w:r>
      <w:r>
        <w:rPr>
          <w:rFonts w:hint="cs"/>
          <w:rtl/>
        </w:rPr>
        <w:t>גרות מצד ה"חיזבאללה". מי שרואה את המציאות, צה"ל נכנס לאיזו מגננה. כאשר מדובר על שמירה על האינטרסים של מדינת ישראל בצפון, צה"ל לא פועל נכון. אני אומר לכם, רבותי, ה"חיזבאללה" עומד עם סטופר ויורה, בודק את הדופק, איך התגובה של ישראל, ויורה עוד הפעם. בודק את הד</w:t>
      </w:r>
      <w:r>
        <w:rPr>
          <w:rFonts w:hint="cs"/>
          <w:rtl/>
        </w:rPr>
        <w:t xml:space="preserve">ופק, הוא רואה שאין תגובה והוא ממשיך בעוד ירי. רבותי, אני רוצה להגיד לכם שזה רק "בפוקסים" שאין נפגעים, זה אולי חסדי הבורא. חסדי הבורא.  </w:t>
      </w:r>
    </w:p>
    <w:p w14:paraId="60D0B077" w14:textId="77777777" w:rsidR="00000000" w:rsidRDefault="00953ED2">
      <w:pPr>
        <w:pStyle w:val="a0"/>
        <w:rPr>
          <w:rFonts w:hint="cs"/>
          <w:rtl/>
        </w:rPr>
      </w:pPr>
    </w:p>
    <w:p w14:paraId="410EC043" w14:textId="77777777" w:rsidR="00000000" w:rsidRDefault="00953ED2">
      <w:pPr>
        <w:pStyle w:val="a0"/>
        <w:rPr>
          <w:rFonts w:hint="cs"/>
          <w:rtl/>
        </w:rPr>
      </w:pPr>
      <w:r>
        <w:rPr>
          <w:rFonts w:hint="cs"/>
          <w:rtl/>
        </w:rPr>
        <w:t>היה ירי בשבוע שעבר, בערב יום העצמאות, ומזל שלא היו חגיגות עצמאות בשלומי. זה נפל באזור התעשייה. מה היה קורה אם זה היה בא</w:t>
      </w:r>
      <w:r>
        <w:rPr>
          <w:rFonts w:hint="cs"/>
          <w:rtl/>
        </w:rPr>
        <w:t>מצע היום? האם אנחנו מחכים שיהיו הרוגים ופצועים? גם אז אנחנו לא מגיבים כפי שצריך להגיב. אני אומר לכם, רבותי, ה"חיזבאללה" צריך להבין שירי על יישובי הצפון לא ייתן שקט בצד השני; וגם ממשלת לבנון. זה צריך להיות ברור לחלוטין. אני מצפה משלטונות צה"ל לעשות את העבוד</w:t>
      </w:r>
      <w:r>
        <w:rPr>
          <w:rFonts w:hint="cs"/>
          <w:rtl/>
        </w:rPr>
        <w:t>ה שלהם כמו שצריך. אנחנו לא בני ערובה של אף אחד. תודה.</w:t>
      </w:r>
    </w:p>
    <w:p w14:paraId="6DF2ADEB" w14:textId="77777777" w:rsidR="00000000" w:rsidRDefault="00953ED2">
      <w:pPr>
        <w:pStyle w:val="a0"/>
        <w:rPr>
          <w:rFonts w:hint="cs"/>
          <w:rtl/>
        </w:rPr>
      </w:pPr>
    </w:p>
    <w:p w14:paraId="1206F993" w14:textId="77777777" w:rsidR="00000000" w:rsidRDefault="00953ED2">
      <w:pPr>
        <w:pStyle w:val="af1"/>
        <w:rPr>
          <w:rtl/>
        </w:rPr>
      </w:pPr>
      <w:r>
        <w:rPr>
          <w:rtl/>
        </w:rPr>
        <w:t>היו"ר עבד</w:t>
      </w:r>
      <w:r>
        <w:rPr>
          <w:rFonts w:hint="cs"/>
          <w:rtl/>
        </w:rPr>
        <w:t>-</w:t>
      </w:r>
      <w:r>
        <w:rPr>
          <w:rtl/>
        </w:rPr>
        <w:t>אלמאלכ דהאמשה:</w:t>
      </w:r>
    </w:p>
    <w:p w14:paraId="30A130C7" w14:textId="77777777" w:rsidR="00000000" w:rsidRDefault="00953ED2">
      <w:pPr>
        <w:pStyle w:val="a0"/>
        <w:rPr>
          <w:rtl/>
        </w:rPr>
      </w:pPr>
    </w:p>
    <w:p w14:paraId="32D91ADC" w14:textId="77777777" w:rsidR="00000000" w:rsidRDefault="00953ED2">
      <w:pPr>
        <w:pStyle w:val="a0"/>
        <w:rPr>
          <w:rFonts w:hint="cs"/>
          <w:rtl/>
        </w:rPr>
      </w:pPr>
      <w:r>
        <w:rPr>
          <w:rFonts w:hint="cs"/>
          <w:rtl/>
        </w:rPr>
        <w:t xml:space="preserve">תודה רבה לחבר הכנסת וקנין. חבר הכנסת אהוד יתום, בבקשה. אחריו - חברי הכנסת דני יתום, סלומינסקי ואלדד, לפי הסדר. בבקשה, חבר הכנסת יתום. </w:t>
      </w:r>
    </w:p>
    <w:p w14:paraId="4DE83839" w14:textId="77777777" w:rsidR="00000000" w:rsidRDefault="00953ED2">
      <w:pPr>
        <w:pStyle w:val="a0"/>
        <w:rPr>
          <w:rFonts w:hint="cs"/>
          <w:rtl/>
        </w:rPr>
      </w:pPr>
    </w:p>
    <w:p w14:paraId="60C1B56D" w14:textId="77777777" w:rsidR="00000000" w:rsidRDefault="00953ED2">
      <w:pPr>
        <w:pStyle w:val="a"/>
        <w:rPr>
          <w:rtl/>
        </w:rPr>
      </w:pPr>
      <w:bookmarkStart w:id="466" w:name="FS000001032T18_05_2005_16_37_42"/>
      <w:bookmarkStart w:id="467" w:name="_Toc118183673"/>
      <w:bookmarkEnd w:id="466"/>
      <w:r>
        <w:rPr>
          <w:rFonts w:hint="eastAsia"/>
          <w:rtl/>
        </w:rPr>
        <w:t>אהוד</w:t>
      </w:r>
      <w:r>
        <w:rPr>
          <w:rtl/>
        </w:rPr>
        <w:t xml:space="preserve"> יתום (הליכוד):</w:t>
      </w:r>
      <w:bookmarkEnd w:id="467"/>
    </w:p>
    <w:p w14:paraId="025A04D2" w14:textId="77777777" w:rsidR="00000000" w:rsidRDefault="00953ED2">
      <w:pPr>
        <w:pStyle w:val="a0"/>
        <w:rPr>
          <w:rFonts w:hint="cs"/>
          <w:rtl/>
        </w:rPr>
      </w:pPr>
    </w:p>
    <w:p w14:paraId="5277A72F" w14:textId="77777777" w:rsidR="00000000" w:rsidRDefault="00953ED2">
      <w:pPr>
        <w:pStyle w:val="a0"/>
        <w:rPr>
          <w:rFonts w:hint="cs"/>
          <w:rtl/>
        </w:rPr>
      </w:pPr>
      <w:r>
        <w:rPr>
          <w:rFonts w:hint="cs"/>
          <w:rtl/>
        </w:rPr>
        <w:t>אדוני היושב-ראש, ח</w:t>
      </w:r>
      <w:r>
        <w:rPr>
          <w:rFonts w:hint="cs"/>
          <w:rtl/>
        </w:rPr>
        <w:t>ברי חברי הכנסת, ידידי סגן שר הביטחון, אני מבקש להמשיך את דבריו של חבר הכנסת וקנין ולומר לך, אדוני סגן שר הביטחון, כמי שאמור לענות לנו על ההצעות האלה לסדר-היום, שאני חי בתחושה שאנחנו "חוטפים" ולא מגיבים. אני חושש מאוד שאני חי בתחושה הזאת עקב העובדה שאיום רק</w:t>
      </w:r>
      <w:r>
        <w:rPr>
          <w:rFonts w:hint="cs"/>
          <w:rtl/>
        </w:rPr>
        <w:t xml:space="preserve">טי וטילי ארוך טווח, שהתעצם בארבע השנים האחרונות, מאז עזיבתנו את לבנון, הוא הגורם לכך שאין בכוונת ממשלת ישראל להסלים את אשר מתרחש בגבול הצפון. </w:t>
      </w:r>
    </w:p>
    <w:p w14:paraId="53558713" w14:textId="77777777" w:rsidR="00000000" w:rsidRDefault="00953ED2">
      <w:pPr>
        <w:pStyle w:val="a0"/>
        <w:rPr>
          <w:rFonts w:hint="cs"/>
          <w:rtl/>
        </w:rPr>
      </w:pPr>
    </w:p>
    <w:p w14:paraId="132BBBF2" w14:textId="77777777" w:rsidR="00000000" w:rsidRDefault="00953ED2">
      <w:pPr>
        <w:pStyle w:val="a0"/>
        <w:rPr>
          <w:rFonts w:hint="cs"/>
          <w:rtl/>
        </w:rPr>
      </w:pPr>
      <w:r>
        <w:rPr>
          <w:rFonts w:hint="cs"/>
          <w:rtl/>
        </w:rPr>
        <w:t>אינני שוחר מלחמות, ואינני מבקש מלחמות, אבל השאלה הנשאלת היא, כיצד אנחנו נראים כלפי אויבינו מרי הנפש וצמאי הדם, כ</w:t>
      </w:r>
      <w:r>
        <w:rPr>
          <w:rFonts w:hint="cs"/>
          <w:rtl/>
        </w:rPr>
        <w:t xml:space="preserve">אשר הם פוגעים בנו, בערים שלנו, במוצבים שלנו, ואנחנו לא מגיבים. </w:t>
      </w:r>
    </w:p>
    <w:p w14:paraId="0FD5F6CD" w14:textId="77777777" w:rsidR="00000000" w:rsidRDefault="00953ED2">
      <w:pPr>
        <w:pStyle w:val="a0"/>
        <w:rPr>
          <w:rFonts w:hint="cs"/>
          <w:rtl/>
        </w:rPr>
      </w:pPr>
    </w:p>
    <w:p w14:paraId="1E69DFAE" w14:textId="77777777" w:rsidR="00000000" w:rsidRDefault="00953ED2">
      <w:pPr>
        <w:pStyle w:val="a0"/>
        <w:rPr>
          <w:rFonts w:hint="cs"/>
          <w:rtl/>
        </w:rPr>
      </w:pPr>
      <w:r>
        <w:rPr>
          <w:rFonts w:hint="cs"/>
          <w:rtl/>
        </w:rPr>
        <w:t>תוסיף על כך את העקירה והנסיגה או הבריחה שלנו מגוש-קטיף. תחבר את כל הדברים האלה ביחד ותראה שאנחנו נמצאים בעמדת נחיתות מסוימת שקורמת עור וגידים חדשות לבקרים ונותנת לאויבים שלנו להבין שאנחנו מתק</w:t>
      </w:r>
      <w:r>
        <w:rPr>
          <w:rFonts w:hint="cs"/>
          <w:rtl/>
        </w:rPr>
        <w:t>שים לתפקד תחת איום. זה לא אפיין אותנו בכל העשורים שבהם אנחנו בעצמאותנו. זה לא אפיין אותנו. תמיד היינו יוזמים, תמיד פעלנו בדרך שבה אנחנו מגיבים, תמיד היינו יצירתיים. אני חושב שאנחנו באיזה מקום גורמים למצב שבו אנחנו נחלשים בגלל חוסר התגובה. לא משום שאנחנו רו</w:t>
      </w:r>
      <w:r>
        <w:rPr>
          <w:rFonts w:hint="cs"/>
          <w:rtl/>
        </w:rPr>
        <w:t>צים להיחלש, אלא משום שכך תופסים אויבינו את התנהגותנו. כך בדיוק הם תופסים את זה, כך הם אומרים את זה. נסראללה הפך היום לגורם מאוד מאוד משמעותי ודומיננטי שם בצפון, עם הסתלקותה המבורכת של סוריה מלבנון. היא ממשיכה להשפיע באמצעות "חיזבאללה", ואנחנו נמצאים במצב ש</w:t>
      </w:r>
      <w:r>
        <w:rPr>
          <w:rFonts w:hint="cs"/>
          <w:rtl/>
        </w:rPr>
        <w:t xml:space="preserve">בו הגבול שאליו שאפנו להגיע ואליו נסוגונו לפני כמה שנים גורם לנו לאבד את יכולת ההרתעה שלנו, פשוט מאבדים אותה. </w:t>
      </w:r>
    </w:p>
    <w:p w14:paraId="5EB6DB71" w14:textId="77777777" w:rsidR="00000000" w:rsidRDefault="00953ED2">
      <w:pPr>
        <w:pStyle w:val="a0"/>
        <w:rPr>
          <w:rFonts w:hint="cs"/>
          <w:rtl/>
        </w:rPr>
      </w:pPr>
    </w:p>
    <w:p w14:paraId="280D77F6" w14:textId="77777777" w:rsidR="00000000" w:rsidRDefault="00953ED2">
      <w:pPr>
        <w:pStyle w:val="a0"/>
        <w:rPr>
          <w:rFonts w:hint="cs"/>
          <w:rtl/>
        </w:rPr>
      </w:pPr>
      <w:r>
        <w:rPr>
          <w:rFonts w:hint="cs"/>
          <w:rtl/>
        </w:rPr>
        <w:t>עד מתי? עד אשר יהיו לא עלינו חס וחלילה וחס נפגעים. עד מתי, באמת. הוזכר כאן קודם, בערב יום העצמאות, חג עצמאותנו, נפלה רקטה בשלומי, אם, לא עלינו, ה</w:t>
      </w:r>
      <w:r>
        <w:rPr>
          <w:rFonts w:hint="cs"/>
          <w:rtl/>
        </w:rPr>
        <w:t xml:space="preserve">יה נפגע וחצי נפגע, לבטח היינו מגיבים בצורה אחרת. על כן אני מצפה שלא נהיה במצב שבו נותקף ולא תהיה לנו אפילו זכות ההתגוננות. תודה רבה. </w:t>
      </w:r>
    </w:p>
    <w:p w14:paraId="27BFE026" w14:textId="77777777" w:rsidR="00000000" w:rsidRDefault="00953ED2">
      <w:pPr>
        <w:pStyle w:val="a0"/>
        <w:ind w:firstLine="0"/>
        <w:rPr>
          <w:rFonts w:hint="cs"/>
          <w:rtl/>
        </w:rPr>
      </w:pPr>
    </w:p>
    <w:p w14:paraId="0706EC1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2F9C29D7" w14:textId="77777777" w:rsidR="00000000" w:rsidRDefault="00953ED2">
      <w:pPr>
        <w:pStyle w:val="a0"/>
        <w:rPr>
          <w:rFonts w:hint="cs"/>
          <w:rtl/>
        </w:rPr>
      </w:pPr>
    </w:p>
    <w:p w14:paraId="14FDDDC6" w14:textId="77777777" w:rsidR="00000000" w:rsidRDefault="00953ED2">
      <w:pPr>
        <w:pStyle w:val="a0"/>
        <w:rPr>
          <w:rFonts w:hint="cs"/>
          <w:rtl/>
        </w:rPr>
      </w:pPr>
      <w:r>
        <w:rPr>
          <w:rFonts w:hint="cs"/>
          <w:rtl/>
        </w:rPr>
        <w:t xml:space="preserve">תודה רבה לחבר הכנסת אהוד יתום. יעלה ויבוא חבר הכנסת דני יתום כדי להעלות את הצעתו. גם לך יינתנו </w:t>
      </w:r>
      <w:r>
        <w:rPr>
          <w:rFonts w:hint="cs"/>
          <w:rtl/>
        </w:rPr>
        <w:t xml:space="preserve">שלוש דקות. </w:t>
      </w:r>
    </w:p>
    <w:p w14:paraId="6A319F0A" w14:textId="77777777" w:rsidR="00000000" w:rsidRDefault="00953ED2">
      <w:pPr>
        <w:pStyle w:val="a0"/>
        <w:rPr>
          <w:rFonts w:hint="cs"/>
          <w:rtl/>
        </w:rPr>
      </w:pPr>
    </w:p>
    <w:p w14:paraId="0CAF1F9F" w14:textId="77777777" w:rsidR="00000000" w:rsidRDefault="00953ED2">
      <w:pPr>
        <w:pStyle w:val="a"/>
        <w:rPr>
          <w:rtl/>
        </w:rPr>
      </w:pPr>
      <w:bookmarkStart w:id="468" w:name="FS000001045T18_05_2005_16_42_07"/>
      <w:bookmarkStart w:id="469" w:name="_Toc118183674"/>
      <w:bookmarkEnd w:id="468"/>
      <w:r>
        <w:rPr>
          <w:rFonts w:hint="eastAsia"/>
          <w:rtl/>
        </w:rPr>
        <w:t>דני</w:t>
      </w:r>
      <w:r>
        <w:rPr>
          <w:rtl/>
        </w:rPr>
        <w:t xml:space="preserve"> יתום (העבודה-מימד):</w:t>
      </w:r>
      <w:bookmarkEnd w:id="469"/>
    </w:p>
    <w:p w14:paraId="355CDA33" w14:textId="77777777" w:rsidR="00000000" w:rsidRDefault="00953ED2">
      <w:pPr>
        <w:pStyle w:val="a0"/>
        <w:rPr>
          <w:rFonts w:hint="cs"/>
          <w:rtl/>
        </w:rPr>
      </w:pPr>
    </w:p>
    <w:p w14:paraId="462B9C49" w14:textId="77777777" w:rsidR="00000000" w:rsidRDefault="00953ED2">
      <w:pPr>
        <w:pStyle w:val="a0"/>
        <w:rPr>
          <w:rFonts w:hint="cs"/>
          <w:rtl/>
        </w:rPr>
      </w:pPr>
      <w:r>
        <w:rPr>
          <w:rFonts w:hint="cs"/>
          <w:rtl/>
        </w:rPr>
        <w:t>אדוני יושב-ראש הישיבה, גבירותי ורבותי, חברי הכנסת, מדינת ישראל עדיין נמצאת במצב שבו מפעם לפעם מתפרצת לה בעיה, אם לאורך הגבול, אם בתוככי השטחים שאנחנו שולטים עליהם, מופקדים עליהם, ואם בתוך שטח מדינת ישראל שמוקפת בגבולות</w:t>
      </w:r>
      <w:r>
        <w:rPr>
          <w:rFonts w:hint="cs"/>
          <w:rtl/>
        </w:rPr>
        <w:t xml:space="preserve"> 1967, ואם בשטחי יהודה, שומרון וחבל-עזה. לצערי הרב, זאת מציאות שמלווה אותנו כבר שנים ארוכות. </w:t>
      </w:r>
    </w:p>
    <w:p w14:paraId="12177A7C" w14:textId="77777777" w:rsidR="00000000" w:rsidRDefault="00953ED2">
      <w:pPr>
        <w:pStyle w:val="a0"/>
        <w:rPr>
          <w:rFonts w:hint="cs"/>
          <w:rtl/>
        </w:rPr>
      </w:pPr>
    </w:p>
    <w:p w14:paraId="29C291FC" w14:textId="77777777" w:rsidR="00000000" w:rsidRDefault="00953ED2">
      <w:pPr>
        <w:pStyle w:val="a0"/>
        <w:rPr>
          <w:rFonts w:hint="cs"/>
          <w:rtl/>
        </w:rPr>
      </w:pPr>
      <w:r>
        <w:rPr>
          <w:rFonts w:hint="cs"/>
          <w:rtl/>
        </w:rPr>
        <w:t>אבל, אני רוצה להידרש בעיקר למה שקורה בגבול הצפון. לפני חמש שנים החליט ראש ממשלת ישראל ושר הביטחון דאז, אהוד ברק, לצאת מלבנון, וצה"ל עזב את לבנון באבחת לילה, בסוף</w:t>
      </w:r>
      <w:r>
        <w:rPr>
          <w:rFonts w:hint="cs"/>
          <w:rtl/>
        </w:rPr>
        <w:t xml:space="preserve"> חודש מאי שנת 2000. מאז חלפו כמעט חמש שנים. אין מקום להשוות את המצב ששורר בגבול הלבנון ובחלק הצפוני של מדינת ישראל למצב ששרר שם קודם לכן. </w:t>
      </w:r>
    </w:p>
    <w:p w14:paraId="28672719" w14:textId="77777777" w:rsidR="00000000" w:rsidRDefault="00953ED2">
      <w:pPr>
        <w:pStyle w:val="a0"/>
        <w:rPr>
          <w:rFonts w:hint="cs"/>
          <w:rtl/>
        </w:rPr>
      </w:pPr>
    </w:p>
    <w:p w14:paraId="1853A68D" w14:textId="77777777" w:rsidR="00000000" w:rsidRDefault="00953ED2">
      <w:pPr>
        <w:pStyle w:val="a0"/>
        <w:rPr>
          <w:rFonts w:hint="cs"/>
          <w:rtl/>
        </w:rPr>
      </w:pPr>
      <w:r>
        <w:rPr>
          <w:rFonts w:hint="cs"/>
          <w:rtl/>
        </w:rPr>
        <w:t>אני אומר את הדברים הללו מכיוון שהיום כל התפרצות של עימות מוגבל, אם כתוצאה מירי של ה"חיזבאללה" לעבר הר-דוב ואם כתוצאה</w:t>
      </w:r>
      <w:r>
        <w:rPr>
          <w:rFonts w:hint="cs"/>
          <w:rtl/>
        </w:rPr>
        <w:t xml:space="preserve"> מירי של ארגון שאיננו ה"חיזבאללה", לעבר אחד מיישובי גבול הצפון, גוררים בהחלט תגובות נזעמות בקרב הציבור הישראלי וגם תגובות של צה"ל. </w:t>
      </w:r>
    </w:p>
    <w:p w14:paraId="5C29391A" w14:textId="77777777" w:rsidR="00000000" w:rsidRDefault="00953ED2">
      <w:pPr>
        <w:pStyle w:val="a0"/>
        <w:rPr>
          <w:rFonts w:hint="cs"/>
          <w:rtl/>
        </w:rPr>
      </w:pPr>
    </w:p>
    <w:p w14:paraId="34807808" w14:textId="77777777" w:rsidR="00000000" w:rsidRDefault="00953ED2">
      <w:pPr>
        <w:pStyle w:val="a0"/>
        <w:rPr>
          <w:rFonts w:hint="cs"/>
          <w:rtl/>
        </w:rPr>
      </w:pPr>
      <w:r>
        <w:rPr>
          <w:rFonts w:hint="cs"/>
          <w:rtl/>
        </w:rPr>
        <w:t>אבל, אני מבקש להזכיר לכם את המציאות העגומה שהיתה אז, כאשר עשרות אלפי תושבים בגבול הצפון נאלצו השכם וערב לבלות במקלטים. וה"ק</w:t>
      </w:r>
      <w:r>
        <w:rPr>
          <w:rFonts w:hint="cs"/>
          <w:rtl/>
        </w:rPr>
        <w:t xml:space="preserve">טיושות" עפו, ולא היה אפשר לספור אותן </w:t>
      </w:r>
      <w:r>
        <w:rPr>
          <w:rtl/>
        </w:rPr>
        <w:t>–</w:t>
      </w:r>
      <w:r>
        <w:rPr>
          <w:rFonts w:hint="cs"/>
          <w:rtl/>
        </w:rPr>
        <w:t xml:space="preserve"> 100, 200,  300, 400, 500, 600. אני זוכר את הביקורת הנוראה שנמתחה אז על החלטתו של ראש הממשלה ברק ועל החלטת ממשלת ישראל. כינו את זה בריחה, כינו את "זנב בין הרגליים", וראו מהי המציאות השוררת היום ביישובי הצפון. אני לא או</w:t>
      </w:r>
      <w:r>
        <w:rPr>
          <w:rFonts w:hint="cs"/>
          <w:rtl/>
        </w:rPr>
        <w:t xml:space="preserve">מר שכל הדרך סוגה בשושנים, אבל אפשר להשוות בין המצב ששרר אז למצב ששורר היום? </w:t>
      </w:r>
    </w:p>
    <w:p w14:paraId="3F899FBA" w14:textId="77777777" w:rsidR="00000000" w:rsidRDefault="00953ED2">
      <w:pPr>
        <w:pStyle w:val="a0"/>
        <w:rPr>
          <w:rFonts w:hint="cs"/>
          <w:rtl/>
        </w:rPr>
      </w:pPr>
    </w:p>
    <w:p w14:paraId="1DC16DBA" w14:textId="77777777" w:rsidR="00000000" w:rsidRDefault="00953ED2">
      <w:pPr>
        <w:pStyle w:val="a0"/>
        <w:rPr>
          <w:rFonts w:hint="cs"/>
          <w:rtl/>
        </w:rPr>
      </w:pPr>
      <w:r>
        <w:rPr>
          <w:rFonts w:hint="cs"/>
          <w:rtl/>
        </w:rPr>
        <w:t xml:space="preserve">הנקודה השנייה, אסור לתת ל"חיזבאללה" עילה וסיבה להפר את השקט והשלווה לאורך גבול הצפון. אנחנו התייצבנו לאורך קו שסורטט במפות ובשטח על-ידי המודדים של האו"ם. אני זוכר שנאלצנו, אדוני </w:t>
      </w:r>
      <w:r>
        <w:rPr>
          <w:rFonts w:hint="cs"/>
          <w:rtl/>
        </w:rPr>
        <w:t>היושב-ראש, להעתיק את קו הגבול שמונה פעמים, מנקודה לנקודה, מנקודה לנקודה, כי כל פעם באו מודדי האו"ם ואמרו, לעתים תחת לחץ ה"חיזבאללה" - צריך להזיז את הקו 10 מטרים דרומה, 5 מטרים דרומה, 20 מטרים דרומה. ואנחנו יושבים באזור, לרבות במורדות הר-דוב ומה שקרוי חוות-</w:t>
      </w:r>
      <w:r>
        <w:rPr>
          <w:rFonts w:hint="cs"/>
          <w:rtl/>
        </w:rPr>
        <w:t xml:space="preserve">שבעא, מכיוון שכך סרטט האו"ם את הגבול. אין שום זכות ואין שום לגיטימציה ל"חיזבאללה" לתקוף את כוחות צה"ל שיושבים באותם מקומות, שקיבלו לגיטימציה מלאה מהאו"ם ועל-ידי החלטת מועצת הביטחון. וראוי שצה"ל יגיב כל פעם, על כל הפרה של ה"חיזבאללה". </w:t>
      </w:r>
    </w:p>
    <w:p w14:paraId="209B332B" w14:textId="77777777" w:rsidR="00000000" w:rsidRDefault="00953ED2">
      <w:pPr>
        <w:pStyle w:val="a0"/>
        <w:rPr>
          <w:rFonts w:hint="cs"/>
          <w:rtl/>
        </w:rPr>
      </w:pPr>
    </w:p>
    <w:p w14:paraId="7D06ADBE" w14:textId="77777777" w:rsidR="00000000" w:rsidRDefault="00953ED2">
      <w:pPr>
        <w:pStyle w:val="a0"/>
        <w:rPr>
          <w:rFonts w:hint="cs"/>
          <w:rtl/>
        </w:rPr>
      </w:pPr>
      <w:r>
        <w:rPr>
          <w:rFonts w:hint="cs"/>
          <w:rtl/>
        </w:rPr>
        <w:t>אני קורא מכאן ל"חיזב</w:t>
      </w:r>
      <w:r>
        <w:rPr>
          <w:rFonts w:hint="cs"/>
          <w:rtl/>
        </w:rPr>
        <w:t xml:space="preserve">אללה", אם אפשר - אני לא יודע אם שומעים אותי ואם מבינים עברית - מספיק כבר עם הניסיונות הללו לחמם את הגזרה. ייתכן בכלל שהם קשורים למאבק הפנימי שלכם, ה"חיזבאללה", בתוך המערכת הפוליטית בלבנון. די, הגיע הזמן שיהיה שקט. </w:t>
      </w:r>
    </w:p>
    <w:p w14:paraId="044449EA" w14:textId="77777777" w:rsidR="00000000" w:rsidRDefault="00953ED2">
      <w:pPr>
        <w:pStyle w:val="a0"/>
        <w:rPr>
          <w:rFonts w:hint="cs"/>
          <w:rtl/>
        </w:rPr>
      </w:pPr>
    </w:p>
    <w:p w14:paraId="4AD43B19" w14:textId="77777777" w:rsidR="00000000" w:rsidRDefault="00953ED2">
      <w:pPr>
        <w:pStyle w:val="a0"/>
        <w:rPr>
          <w:rFonts w:hint="cs"/>
          <w:rtl/>
        </w:rPr>
      </w:pPr>
      <w:r>
        <w:rPr>
          <w:rFonts w:hint="cs"/>
          <w:rtl/>
        </w:rPr>
        <w:t>ולממשלת ישראל אני אומר, אחרי שהחלטה 1559</w:t>
      </w:r>
      <w:r>
        <w:rPr>
          <w:rFonts w:hint="cs"/>
          <w:rtl/>
        </w:rPr>
        <w:t xml:space="preserve"> בוצעה בחלקה והצבא הסורי עזב את לבנון, הגיע הזמן להרים את הכפפה ולחדש את המשא-ומתן בין ישראל לסוריה. על כל ניסיון של ה"חיזבאללה" לתקוף אותנו, לפגוע בנו, ישיב צה"ל בתגובה נמרצת. אז אפשר להפסיק כל זאת ולהיכנס למשא-ומתן על מנת להגיע לשלום בין ישראל ללבנון ובי</w:t>
      </w:r>
      <w:r>
        <w:rPr>
          <w:rFonts w:hint="cs"/>
          <w:rtl/>
        </w:rPr>
        <w:t xml:space="preserve">ן ישראל לסוריה. תודה. </w:t>
      </w:r>
    </w:p>
    <w:p w14:paraId="4AEC048D" w14:textId="77777777" w:rsidR="00000000" w:rsidRDefault="00953ED2">
      <w:pPr>
        <w:pStyle w:val="a0"/>
        <w:ind w:firstLine="0"/>
        <w:rPr>
          <w:rFonts w:hint="cs"/>
          <w:rtl/>
        </w:rPr>
      </w:pPr>
    </w:p>
    <w:p w14:paraId="5B776039"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DB36418" w14:textId="77777777" w:rsidR="00000000" w:rsidRDefault="00953ED2">
      <w:pPr>
        <w:pStyle w:val="a0"/>
        <w:rPr>
          <w:rFonts w:hint="cs"/>
          <w:rtl/>
        </w:rPr>
      </w:pPr>
    </w:p>
    <w:p w14:paraId="3613AA16" w14:textId="77777777" w:rsidR="00000000" w:rsidRDefault="00953ED2">
      <w:pPr>
        <w:pStyle w:val="a0"/>
        <w:rPr>
          <w:rFonts w:hint="cs"/>
          <w:rtl/>
        </w:rPr>
      </w:pPr>
      <w:r>
        <w:rPr>
          <w:rFonts w:hint="cs"/>
          <w:rtl/>
        </w:rPr>
        <w:t xml:space="preserve">תודה רבה לחבר הכנסת דני יתום. חבר הכנסת ניסן סלומינסקי, בבקשה. אחריך ידברו חברי הכנסת אריה אלדד, אפי איתם וחמי דורון, אם יהיו נוכחים, כמובן. </w:t>
      </w:r>
    </w:p>
    <w:p w14:paraId="2B70DEC4" w14:textId="77777777" w:rsidR="00000000" w:rsidRDefault="00953ED2">
      <w:pPr>
        <w:pStyle w:val="a0"/>
        <w:ind w:firstLine="0"/>
        <w:rPr>
          <w:rFonts w:hint="cs"/>
          <w:rtl/>
        </w:rPr>
      </w:pPr>
    </w:p>
    <w:p w14:paraId="241ED7B4" w14:textId="77777777" w:rsidR="00000000" w:rsidRDefault="00953ED2">
      <w:pPr>
        <w:pStyle w:val="a"/>
        <w:rPr>
          <w:rtl/>
        </w:rPr>
      </w:pPr>
      <w:bookmarkStart w:id="470" w:name="FS000001068T18_05_2005_16_46_40"/>
      <w:bookmarkStart w:id="471" w:name="_Toc118183675"/>
      <w:bookmarkEnd w:id="470"/>
      <w:r>
        <w:rPr>
          <w:rFonts w:hint="eastAsia"/>
          <w:rtl/>
        </w:rPr>
        <w:t>ניסן</w:t>
      </w:r>
      <w:r>
        <w:rPr>
          <w:rtl/>
        </w:rPr>
        <w:t xml:space="preserve"> סלומינסקי (מפד"ל):</w:t>
      </w:r>
      <w:bookmarkEnd w:id="471"/>
    </w:p>
    <w:p w14:paraId="4E45C757" w14:textId="77777777" w:rsidR="00000000" w:rsidRDefault="00953ED2">
      <w:pPr>
        <w:pStyle w:val="a0"/>
        <w:rPr>
          <w:rFonts w:hint="cs"/>
          <w:rtl/>
        </w:rPr>
      </w:pPr>
    </w:p>
    <w:p w14:paraId="65FD4239" w14:textId="77777777" w:rsidR="00000000" w:rsidRDefault="00953ED2">
      <w:pPr>
        <w:pStyle w:val="a0"/>
        <w:rPr>
          <w:rFonts w:hint="cs"/>
          <w:rtl/>
        </w:rPr>
      </w:pPr>
      <w:r>
        <w:rPr>
          <w:rFonts w:hint="cs"/>
          <w:rtl/>
        </w:rPr>
        <w:t xml:space="preserve">אדוני היושב-ראש, מכובדי סגן השר, חברי </w:t>
      </w:r>
      <w:r>
        <w:rPr>
          <w:rFonts w:hint="cs"/>
          <w:rtl/>
        </w:rPr>
        <w:t xml:space="preserve">חברי הכנסת, זה קורה לנו הרבה בכנסת, שעל אותה תופעה כל אחד מאתנו מסתכל מזווית שונה והמסקנות שלו שונות. </w:t>
      </w:r>
    </w:p>
    <w:p w14:paraId="3FE27AF2" w14:textId="77777777" w:rsidR="00000000" w:rsidRDefault="00953ED2">
      <w:pPr>
        <w:pStyle w:val="a0"/>
        <w:rPr>
          <w:rFonts w:hint="cs"/>
          <w:rtl/>
        </w:rPr>
      </w:pPr>
    </w:p>
    <w:p w14:paraId="6E936184" w14:textId="77777777" w:rsidR="00000000" w:rsidRDefault="00953ED2">
      <w:pPr>
        <w:pStyle w:val="a0"/>
        <w:rPr>
          <w:rFonts w:hint="cs"/>
          <w:rtl/>
        </w:rPr>
      </w:pPr>
      <w:r>
        <w:rPr>
          <w:rFonts w:hint="cs"/>
          <w:rtl/>
        </w:rPr>
        <w:t>אני מכיר את תפיסתו של ידידי, חבר הכנסת דני יתום, ושל ראש ממשלתו, ממשלתנו, לשעבר אהוד ברק, בנושא לבנון. לפחות אז אמרנו ובצדק, שליציאה החפוזה תהיה גם מגרע</w:t>
      </w:r>
      <w:r>
        <w:rPr>
          <w:rFonts w:hint="cs"/>
          <w:rtl/>
        </w:rPr>
        <w:t xml:space="preserve">ת, שלא יראו אותה למחרת, אבל יעבור זמן והיא תתנקם בנו לאורך שנים. ה"חיזבאללה", מתוך תחושה שישראל בורחת </w:t>
      </w:r>
      <w:r>
        <w:rPr>
          <w:rtl/>
        </w:rPr>
        <w:t>–</w:t>
      </w:r>
      <w:r>
        <w:rPr>
          <w:rFonts w:hint="cs"/>
          <w:rtl/>
        </w:rPr>
        <w:t xml:space="preserve"> לצערי, ישראל ברחה - יצר לו עוצמות, יצר לו מעמד של מעצמה באזור. כשקרה שם משהו, היה לנו נוח תמיד לזרוק הכול על סוריה - הסורים אשמים, לא ה"חיזבאללה"; הפנינ</w:t>
      </w:r>
      <w:r>
        <w:rPr>
          <w:rFonts w:hint="cs"/>
          <w:rtl/>
        </w:rPr>
        <w:t>ו אצבע מאשימה כלפי סוריה, אפילו פעם אחת עשינו משהו בסוריה. אז הנה, סוריה לא נמצאת, אז מה, יש שקט?</w:t>
      </w:r>
    </w:p>
    <w:p w14:paraId="2710E95C" w14:textId="77777777" w:rsidR="00000000" w:rsidRDefault="00953ED2">
      <w:pPr>
        <w:pStyle w:val="a0"/>
        <w:rPr>
          <w:rFonts w:hint="cs"/>
          <w:rtl/>
        </w:rPr>
      </w:pPr>
    </w:p>
    <w:p w14:paraId="4ED5312F" w14:textId="77777777" w:rsidR="00000000" w:rsidRDefault="00953ED2">
      <w:pPr>
        <w:pStyle w:val="a0"/>
        <w:rPr>
          <w:rFonts w:hint="cs"/>
          <w:rtl/>
        </w:rPr>
      </w:pPr>
      <w:r>
        <w:rPr>
          <w:rFonts w:hint="cs"/>
          <w:rtl/>
        </w:rPr>
        <w:t xml:space="preserve"> כולנו יודעים שה"חיזבאללה" מתח קו לאורך כל החזית עם ישראל, שמאחורי הקו הזה יש לו מערך אדיר של "קטיושות" שמכוונות לכל הצפון, אולי כבר הגיעו לטווחים שבין הצפון</w:t>
      </w:r>
      <w:r>
        <w:rPr>
          <w:rFonts w:hint="cs"/>
          <w:rtl/>
        </w:rPr>
        <w:t xml:space="preserve"> למרכז. זה איום אדיר על ישראל. התוצאה היא, שישראל מפחדת להגיב על כל דבר, נקרא לילד בשמו - מפחדת להגיב. התגובות שלה מקומיות, לוקאליות, קטנות ומהססות. למה? כי הם יצרו מאזן אימה. במקום שאנחנו ניצור כלפיהם, הם יצרו כלפינו. הם מרשים לעצמם לעשות מה שהם רוצים. מח</w:t>
      </w:r>
      <w:r>
        <w:rPr>
          <w:rFonts w:hint="cs"/>
          <w:rtl/>
        </w:rPr>
        <w:t xml:space="preserve">ר הם יוכלו לעשות מה שהם רוצים, כי הם יודעים שיש להם כמעט חסינות. </w:t>
      </w:r>
    </w:p>
    <w:p w14:paraId="63CCABD8" w14:textId="77777777" w:rsidR="00000000" w:rsidRDefault="00953ED2">
      <w:pPr>
        <w:pStyle w:val="a0"/>
        <w:rPr>
          <w:rFonts w:hint="cs"/>
          <w:rtl/>
        </w:rPr>
      </w:pPr>
    </w:p>
    <w:p w14:paraId="3DE95A28" w14:textId="77777777" w:rsidR="00000000" w:rsidRDefault="00953ED2">
      <w:pPr>
        <w:pStyle w:val="a0"/>
        <w:rPr>
          <w:rFonts w:hint="cs"/>
          <w:rtl/>
        </w:rPr>
      </w:pPr>
      <w:r>
        <w:rPr>
          <w:rFonts w:hint="cs"/>
          <w:rtl/>
        </w:rPr>
        <w:t>הבעיה היא שזה לא מסתכם רק בצפון. האווירה הזאת, הרוח הזאת זרמו ליהודה ושומרון, זרמו לחוף עזה, וה"חיזבאללה" התלבש בתוך ה"חמאס", בתוך "הג'יהאד". היום מדינת ישראל בורחת, כך הם מגדירים את זה. תר</w:t>
      </w:r>
      <w:r>
        <w:rPr>
          <w:rFonts w:hint="cs"/>
          <w:rtl/>
        </w:rPr>
        <w:t>אה את ה"חמאס", הוא מנצח בכל הבחירות, הוא ינצח גם בבחירות לפרלמנט, למה? כי הוא הצליח, כמו ה"חיזבאללה", לגרש את ישראל, וייצור מאזן אימה עלינו מעזה, עם טילים וכל מיני דברים שאף אחד לא מעלה על דעתו. הוא ייצור את זה שם, כי הוא יהיה שם בעל-הבית, וזה יעבור ליהודה</w:t>
      </w:r>
      <w:r>
        <w:rPr>
          <w:rFonts w:hint="cs"/>
          <w:rtl/>
        </w:rPr>
        <w:t xml:space="preserve"> ושומרון.  </w:t>
      </w:r>
    </w:p>
    <w:p w14:paraId="3C347E75" w14:textId="77777777" w:rsidR="00000000" w:rsidRDefault="00953ED2">
      <w:pPr>
        <w:pStyle w:val="a0"/>
        <w:rPr>
          <w:rFonts w:hint="cs"/>
          <w:rtl/>
        </w:rPr>
      </w:pPr>
    </w:p>
    <w:p w14:paraId="44E424BF" w14:textId="77777777" w:rsidR="00000000" w:rsidRDefault="00953ED2">
      <w:pPr>
        <w:pStyle w:val="a0"/>
        <w:rPr>
          <w:rFonts w:hint="cs"/>
          <w:rtl/>
        </w:rPr>
      </w:pPr>
      <w:r>
        <w:rPr>
          <w:rFonts w:hint="cs"/>
          <w:rtl/>
        </w:rPr>
        <w:t>אותה סכנה נוראה שהצבענו עליה, שיהיה מישהו שיאיים עלינו, מישהו שקורבנות לא מעניינים אותו, לא אכפת לו שיישפך אצלו דם, העיקר שישפוך אצלנו, ייצור מאזן אימה. וכמו שבלבנון אנחנו מהססים ולא מגיבים, כך בעזה ירו וירו פצמ"רים, שום תגובה מצד ישראל לא הית</w:t>
      </w:r>
      <w:r>
        <w:rPr>
          <w:rFonts w:hint="cs"/>
          <w:rtl/>
        </w:rPr>
        <w:t xml:space="preserve">ה, פחדו. זה מה שילווה אותנו לאורך כל הדרך. </w:t>
      </w:r>
    </w:p>
    <w:p w14:paraId="7F628FD8" w14:textId="77777777" w:rsidR="00000000" w:rsidRDefault="00953ED2">
      <w:pPr>
        <w:pStyle w:val="a0"/>
        <w:rPr>
          <w:rFonts w:hint="cs"/>
          <w:rtl/>
        </w:rPr>
      </w:pPr>
    </w:p>
    <w:p w14:paraId="03355738" w14:textId="77777777" w:rsidR="00000000" w:rsidRDefault="00953ED2">
      <w:pPr>
        <w:pStyle w:val="a0"/>
        <w:rPr>
          <w:rFonts w:hint="cs"/>
          <w:rtl/>
        </w:rPr>
      </w:pPr>
      <w:r>
        <w:rPr>
          <w:rFonts w:hint="cs"/>
          <w:rtl/>
        </w:rPr>
        <w:t>אני חושב שממשלת ישראל חייבת להגיב בעוצמה. אנחנו לא רוצים מלחמות, רוצים שלום, אבל כשפוגעים בנו, אנחנו צריכים לדעת שיהיה מאזן אימה, אבל מאזן האימה יהיה רק מכיוון אחד, מישראל כלפי ה"חיזבאללה", מישראל כלפי  ה"חמאס",</w:t>
      </w:r>
      <w:r>
        <w:rPr>
          <w:rFonts w:hint="cs"/>
          <w:rtl/>
        </w:rPr>
        <w:t xml:space="preserve"> כלפי "הג'יהאד", כלפי הרשות. תודה לך, אדוני. </w:t>
      </w:r>
    </w:p>
    <w:p w14:paraId="305FBBAA" w14:textId="77777777" w:rsidR="00000000" w:rsidRDefault="00953ED2">
      <w:pPr>
        <w:pStyle w:val="a0"/>
        <w:ind w:firstLine="0"/>
        <w:rPr>
          <w:rFonts w:hint="cs"/>
          <w:rtl/>
        </w:rPr>
      </w:pPr>
    </w:p>
    <w:p w14:paraId="63AF24B3"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511FE3DB" w14:textId="77777777" w:rsidR="00000000" w:rsidRDefault="00953ED2">
      <w:pPr>
        <w:pStyle w:val="a0"/>
        <w:rPr>
          <w:rFonts w:hint="cs"/>
          <w:rtl/>
        </w:rPr>
      </w:pPr>
    </w:p>
    <w:p w14:paraId="4F7539ED" w14:textId="77777777" w:rsidR="00000000" w:rsidRDefault="00953ED2">
      <w:pPr>
        <w:pStyle w:val="a0"/>
        <w:rPr>
          <w:rFonts w:hint="cs"/>
          <w:rtl/>
        </w:rPr>
      </w:pPr>
      <w:r>
        <w:rPr>
          <w:rFonts w:hint="cs"/>
          <w:rtl/>
        </w:rPr>
        <w:t xml:space="preserve">תודה רבה לחבר הכנסת סלומינסקי. חבר הכנסת אריה אלדד, בבקשה. אחריו </w:t>
      </w:r>
      <w:r>
        <w:rPr>
          <w:rtl/>
        </w:rPr>
        <w:t>–</w:t>
      </w:r>
      <w:r>
        <w:rPr>
          <w:rFonts w:hint="cs"/>
          <w:rtl/>
        </w:rPr>
        <w:t xml:space="preserve"> חבר הכנסת אפי איתם, אם יהיה נוכח, ואם לא - נעבור לחברי הכנסת חמי דורון, רן כהן ועבד-אלמאלכ דהאמשה.</w:t>
      </w:r>
    </w:p>
    <w:p w14:paraId="5F3C0C1E" w14:textId="77777777" w:rsidR="00000000" w:rsidRDefault="00953ED2">
      <w:pPr>
        <w:pStyle w:val="a0"/>
        <w:rPr>
          <w:rFonts w:hint="cs"/>
          <w:rtl/>
        </w:rPr>
      </w:pPr>
    </w:p>
    <w:p w14:paraId="1DA9BEA1" w14:textId="77777777" w:rsidR="00000000" w:rsidRDefault="00953ED2">
      <w:pPr>
        <w:pStyle w:val="a"/>
        <w:rPr>
          <w:rtl/>
        </w:rPr>
      </w:pPr>
      <w:bookmarkStart w:id="472" w:name="FS000001055T18_05_2005_17_16_25"/>
      <w:bookmarkStart w:id="473" w:name="_Toc118183676"/>
      <w:bookmarkEnd w:id="472"/>
      <w:r>
        <w:rPr>
          <w:rFonts w:hint="eastAsia"/>
          <w:rtl/>
        </w:rPr>
        <w:t>אריה</w:t>
      </w:r>
      <w:r>
        <w:rPr>
          <w:rtl/>
        </w:rPr>
        <w:t xml:space="preserve"> אלדד (האיחו</w:t>
      </w:r>
      <w:r>
        <w:rPr>
          <w:rtl/>
        </w:rPr>
        <w:t>ד הלאומי - ישראל ביתנו):</w:t>
      </w:r>
      <w:bookmarkEnd w:id="473"/>
    </w:p>
    <w:p w14:paraId="1402F744" w14:textId="77777777" w:rsidR="00000000" w:rsidRDefault="00953ED2">
      <w:pPr>
        <w:pStyle w:val="a0"/>
        <w:rPr>
          <w:rFonts w:hint="cs"/>
          <w:rtl/>
        </w:rPr>
      </w:pPr>
    </w:p>
    <w:p w14:paraId="50D497D6" w14:textId="77777777" w:rsidR="00000000" w:rsidRDefault="00953ED2">
      <w:pPr>
        <w:pStyle w:val="a0"/>
        <w:rPr>
          <w:rFonts w:hint="cs"/>
          <w:rtl/>
        </w:rPr>
      </w:pPr>
      <w:r>
        <w:rPr>
          <w:rFonts w:hint="cs"/>
          <w:rtl/>
        </w:rPr>
        <w:t xml:space="preserve">אדוני היושב-ראש, אדוני סגן השר, חברי חברי הכנסת, אנחנו מתבוננים במה שקורה בצפון ואיננו יכולים אלא להיות תמהים </w:t>
      </w:r>
      <w:r>
        <w:rPr>
          <w:rtl/>
        </w:rPr>
        <w:t>–</w:t>
      </w:r>
      <w:r>
        <w:rPr>
          <w:rFonts w:hint="cs"/>
          <w:rtl/>
        </w:rPr>
        <w:t xml:space="preserve"> עד כמה מסוגלת ממשלה להוליך שולל את העם? ואולי מוטב לשאול: עד כמה העם מוכן שיוליכו אותו שולל? ואולי בעצם צריך לשאול: למ</w:t>
      </w:r>
      <w:r>
        <w:rPr>
          <w:rFonts w:hint="cs"/>
          <w:rtl/>
        </w:rPr>
        <w:t xml:space="preserve">ה התקשורת מסכימה שאלה יוליכו ואלה יולכו, וכלבי השמירה של הדמוקרטיה שותקים? </w:t>
      </w:r>
    </w:p>
    <w:p w14:paraId="06D1C60F" w14:textId="77777777" w:rsidR="00000000" w:rsidRDefault="00953ED2">
      <w:pPr>
        <w:pStyle w:val="a0"/>
        <w:rPr>
          <w:rFonts w:hint="cs"/>
          <w:rtl/>
        </w:rPr>
      </w:pPr>
    </w:p>
    <w:p w14:paraId="38A7F4B5" w14:textId="77777777" w:rsidR="00000000" w:rsidRDefault="00953ED2">
      <w:pPr>
        <w:pStyle w:val="a0"/>
        <w:rPr>
          <w:rFonts w:hint="cs"/>
          <w:rtl/>
        </w:rPr>
      </w:pPr>
      <w:r>
        <w:rPr>
          <w:rFonts w:hint="cs"/>
          <w:rtl/>
        </w:rPr>
        <w:t xml:space="preserve">כשברחנו מלבנון והוכחנו הלכה למעשה את תיאוריית קורי העכביש של חסן נסראללה, אמרנו שבתור פרס ניחומים, עכשיו כשאין להם אויב בלבנון, יהפוך ה"חיזבאללה" לתנועה פוליטית, וזה טוב ליהודים, </w:t>
      </w:r>
      <w:r>
        <w:rPr>
          <w:rFonts w:hint="cs"/>
          <w:rtl/>
        </w:rPr>
        <w:t>כי הם יתמתנו. הנה, עוד הוכחה שלא כל מה שאנחנו מבטיחים לגבי ה"חיזבאללה" מתקיים. אף שיצאנו, אף שהסורים יצאו, הם לא תנועה פוליטית. הם תנועת טרור והם ממשיכים להילחם, ואנחנו עוצמם עיניים ואומרים שה"קטיושה" שנפלה ביום העצמאות על שלומי זה גשם. כלומר, זה לא גשם, ז</w:t>
      </w:r>
      <w:r>
        <w:rPr>
          <w:rFonts w:hint="cs"/>
          <w:rtl/>
        </w:rPr>
        <w:t xml:space="preserve">את רק לא "קטיושה" של ה"חיזבאללה". אז מה אנחנו באים בטענות? זאת "קטיושה" אחרת, זה לא הכתם שלנו. </w:t>
      </w:r>
    </w:p>
    <w:p w14:paraId="1E6393A1" w14:textId="77777777" w:rsidR="00000000" w:rsidRDefault="00953ED2">
      <w:pPr>
        <w:pStyle w:val="a0"/>
        <w:rPr>
          <w:rFonts w:hint="cs"/>
          <w:rtl/>
        </w:rPr>
      </w:pPr>
    </w:p>
    <w:p w14:paraId="6D235317" w14:textId="77777777" w:rsidR="00000000" w:rsidRDefault="00953ED2">
      <w:pPr>
        <w:pStyle w:val="a0"/>
        <w:rPr>
          <w:rFonts w:hint="cs"/>
          <w:rtl/>
        </w:rPr>
      </w:pPr>
      <w:r>
        <w:rPr>
          <w:rFonts w:hint="cs"/>
          <w:rtl/>
        </w:rPr>
        <w:t xml:space="preserve">כשאנחנו בורחים מרצועת-עזה בגלל הטרור, הטרור ירדוף אחרינו לכל מקום בארץ. ואנחנו באים, כמו שאמרנו בלבנון, ואמרו שזה אינטרס שלנו לעזוב את לבנון, באים ומספרים לנו </w:t>
      </w:r>
      <w:r>
        <w:rPr>
          <w:rFonts w:hint="cs"/>
          <w:rtl/>
        </w:rPr>
        <w:t>שזה אינטרס שלנו לעזוב את רצועת-עזה. לא מבינים שכשאנחנו בורחים ממקום למקום, התביעות שלהם לא נגמרות במה שאנחנו חושבים שהוא הקו סגול ואצלם הוא קו ירוק להתחיל בתנועה קדימה.</w:t>
      </w:r>
    </w:p>
    <w:p w14:paraId="7F377DC1" w14:textId="77777777" w:rsidR="00000000" w:rsidRDefault="00953ED2">
      <w:pPr>
        <w:pStyle w:val="a0"/>
        <w:rPr>
          <w:rFonts w:hint="cs"/>
          <w:rtl/>
        </w:rPr>
      </w:pPr>
    </w:p>
    <w:p w14:paraId="0EE0649B" w14:textId="77777777" w:rsidR="00000000" w:rsidRDefault="00953ED2">
      <w:pPr>
        <w:pStyle w:val="a0"/>
        <w:rPr>
          <w:rFonts w:hint="cs"/>
          <w:rtl/>
        </w:rPr>
      </w:pPr>
      <w:r>
        <w:rPr>
          <w:rFonts w:hint="cs"/>
          <w:rtl/>
        </w:rPr>
        <w:t>אני זוכר שהבטיחו, שאם הם יירו מבית-ג'אלה, נמחק אותם, ואם הם יירו מלבנון לאחר הנסיגה, נ</w:t>
      </w:r>
      <w:r>
        <w:rPr>
          <w:rFonts w:hint="cs"/>
          <w:rtl/>
        </w:rPr>
        <w:t>מחק אותם. אבל אנחנו לא נעשה כלום, משום שאם נעשה עכשיו משהו נגד ה"חיזבאללה" - כראוי, כפי שבאמת צריך לעשות עם שמתכוון לשמור על יכולת ההרתעה שלו - אם נעשה עכשיו, זה עלול לקלקל להתנתקות.</w:t>
      </w:r>
    </w:p>
    <w:p w14:paraId="51803BCA" w14:textId="77777777" w:rsidR="00000000" w:rsidRDefault="00953ED2">
      <w:pPr>
        <w:pStyle w:val="a0"/>
        <w:rPr>
          <w:rFonts w:hint="cs"/>
          <w:rtl/>
        </w:rPr>
      </w:pPr>
    </w:p>
    <w:p w14:paraId="3F82980A" w14:textId="77777777" w:rsidR="00000000" w:rsidRDefault="00953ED2">
      <w:pPr>
        <w:pStyle w:val="a0"/>
        <w:rPr>
          <w:rFonts w:hint="cs"/>
          <w:rtl/>
        </w:rPr>
      </w:pPr>
      <w:r>
        <w:rPr>
          <w:rFonts w:hint="cs"/>
          <w:rtl/>
        </w:rPr>
        <w:t>אם נעשה עכשיו משהו נגד השחיתות שהגיעה עד צוואר, עד האף, כבר אי-אפשר לנשו</w:t>
      </w:r>
      <w:r>
        <w:rPr>
          <w:rFonts w:hint="cs"/>
          <w:rtl/>
        </w:rPr>
        <w:t xml:space="preserve">ם, זה עלול לקלקל את ההתנתקות. כולם שותקים, כי בשם ההתנתקות צריך להבליג. בשם ההתנתקות שותקים על שחיתות, שותקים על טרור, שותקים על הכול. ההתנתקות מקדשת הכול. </w:t>
      </w:r>
    </w:p>
    <w:p w14:paraId="100F8171" w14:textId="77777777" w:rsidR="00000000" w:rsidRDefault="00953ED2">
      <w:pPr>
        <w:pStyle w:val="a0"/>
        <w:rPr>
          <w:rFonts w:hint="cs"/>
          <w:rtl/>
        </w:rPr>
      </w:pPr>
    </w:p>
    <w:p w14:paraId="3DE57C4E" w14:textId="77777777" w:rsidR="00000000" w:rsidRDefault="00953ED2">
      <w:pPr>
        <w:pStyle w:val="a0"/>
        <w:rPr>
          <w:rFonts w:hint="cs"/>
          <w:rtl/>
        </w:rPr>
      </w:pPr>
      <w:r>
        <w:rPr>
          <w:rFonts w:hint="cs"/>
          <w:rtl/>
        </w:rPr>
        <w:t>על ההבלגה לפני 70 שנה אמר ז'בוטינסקי: "כי שקט הוא רפש". יורשיו היום, ואינני אומר תלמידיו משום שאינ</w:t>
      </w:r>
      <w:r>
        <w:rPr>
          <w:rFonts w:hint="cs"/>
          <w:rtl/>
        </w:rPr>
        <w:t>ם הולכים בדרכו, מפקירים דם ונפש, כי בשם ההתנתקות אסור להגיב היום. זה עלול לעורר תגובה אזורית, זה עלול לקלקל את ההתנתקות.</w:t>
      </w:r>
    </w:p>
    <w:p w14:paraId="27DE9547" w14:textId="77777777" w:rsidR="00000000" w:rsidRDefault="00953ED2">
      <w:pPr>
        <w:pStyle w:val="a0"/>
        <w:rPr>
          <w:rFonts w:hint="cs"/>
          <w:rtl/>
        </w:rPr>
      </w:pPr>
    </w:p>
    <w:p w14:paraId="21118F93" w14:textId="77777777" w:rsidR="00000000" w:rsidRDefault="00953ED2">
      <w:pPr>
        <w:pStyle w:val="a0"/>
        <w:rPr>
          <w:rFonts w:hint="cs"/>
          <w:rtl/>
        </w:rPr>
      </w:pPr>
      <w:r>
        <w:rPr>
          <w:rFonts w:hint="cs"/>
          <w:rtl/>
        </w:rPr>
        <w:t>המשטר בישראל היום הוא מושחת גם במישור הביטחוני, הוא מפקיר את האינטרס הביטחוני של תושבי ישראל. והכול למען תוכנית אחת שצריכה לצאת אל הפו</w:t>
      </w:r>
      <w:r>
        <w:rPr>
          <w:rFonts w:hint="cs"/>
          <w:rtl/>
        </w:rPr>
        <w:t xml:space="preserve">על בעוד שלושה חודשים. בשם זה הכול מותר. בשם זה שומרים על ראש הממשלה כמו על האתרוג. אבל האתרוג הזה כבר רקוב, צמר גפן לא יעזור לו. תודה רבה. </w:t>
      </w:r>
    </w:p>
    <w:p w14:paraId="39BDB885" w14:textId="77777777" w:rsidR="00000000" w:rsidRDefault="00953ED2">
      <w:pPr>
        <w:pStyle w:val="af1"/>
        <w:rPr>
          <w:rFonts w:hint="cs"/>
          <w:rtl/>
        </w:rPr>
      </w:pPr>
    </w:p>
    <w:p w14:paraId="3E5C900C" w14:textId="77777777" w:rsidR="00000000" w:rsidRDefault="00953ED2">
      <w:pPr>
        <w:pStyle w:val="af1"/>
        <w:rPr>
          <w:rtl/>
        </w:rPr>
      </w:pPr>
      <w:r>
        <w:rPr>
          <w:rFonts w:hint="eastAsia"/>
          <w:rtl/>
        </w:rPr>
        <w:t>היו</w:t>
      </w:r>
      <w:r>
        <w:rPr>
          <w:rtl/>
        </w:rPr>
        <w:t>"ר עבד</w:t>
      </w:r>
      <w:r>
        <w:rPr>
          <w:rFonts w:hint="cs"/>
          <w:rtl/>
        </w:rPr>
        <w:t>-</w:t>
      </w:r>
      <w:r>
        <w:rPr>
          <w:rtl/>
        </w:rPr>
        <w:t>אלמאלכ דהאמשה:</w:t>
      </w:r>
    </w:p>
    <w:p w14:paraId="000EEC03" w14:textId="77777777" w:rsidR="00000000" w:rsidRDefault="00953ED2">
      <w:pPr>
        <w:pStyle w:val="a0"/>
        <w:rPr>
          <w:rFonts w:hint="cs"/>
          <w:rtl/>
        </w:rPr>
      </w:pPr>
    </w:p>
    <w:p w14:paraId="5780E5C9" w14:textId="77777777" w:rsidR="00000000" w:rsidRDefault="00953ED2">
      <w:pPr>
        <w:pStyle w:val="a0"/>
        <w:rPr>
          <w:rFonts w:hint="cs"/>
          <w:rtl/>
        </w:rPr>
      </w:pPr>
      <w:r>
        <w:rPr>
          <w:rFonts w:hint="cs"/>
          <w:rtl/>
        </w:rPr>
        <w:t>תודה רבה לחבר הכנסת אלדד. חבר הכנסת אפי איתם - איננו נוכח. חבר הכנסת חמי דורון, בבקשה. אח</w:t>
      </w:r>
      <w:r>
        <w:rPr>
          <w:rFonts w:hint="cs"/>
          <w:rtl/>
        </w:rPr>
        <w:t>ריך ידברו חברי הכנסת רן כהן ועבד-אלמאלכ דהאמשה.</w:t>
      </w:r>
    </w:p>
    <w:p w14:paraId="06FC40CB" w14:textId="77777777" w:rsidR="00000000" w:rsidRDefault="00953ED2">
      <w:pPr>
        <w:pStyle w:val="a0"/>
        <w:rPr>
          <w:rFonts w:hint="cs"/>
          <w:rtl/>
        </w:rPr>
      </w:pPr>
    </w:p>
    <w:p w14:paraId="164E54A9" w14:textId="77777777" w:rsidR="00000000" w:rsidRDefault="00953ED2">
      <w:pPr>
        <w:pStyle w:val="a"/>
        <w:rPr>
          <w:rtl/>
        </w:rPr>
      </w:pPr>
      <w:bookmarkStart w:id="474" w:name="FS000001053T18_05_2005_17_25_41"/>
      <w:bookmarkStart w:id="475" w:name="_Toc118183677"/>
      <w:bookmarkEnd w:id="474"/>
      <w:r>
        <w:rPr>
          <w:rFonts w:hint="eastAsia"/>
          <w:rtl/>
        </w:rPr>
        <w:t>חמי</w:t>
      </w:r>
      <w:r>
        <w:rPr>
          <w:rtl/>
        </w:rPr>
        <w:t xml:space="preserve"> דורון (שינוי):</w:t>
      </w:r>
      <w:bookmarkEnd w:id="475"/>
    </w:p>
    <w:p w14:paraId="5612919D" w14:textId="77777777" w:rsidR="00000000" w:rsidRDefault="00953ED2">
      <w:pPr>
        <w:pStyle w:val="a0"/>
        <w:rPr>
          <w:rFonts w:hint="cs"/>
          <w:rtl/>
        </w:rPr>
      </w:pPr>
    </w:p>
    <w:p w14:paraId="2169130C" w14:textId="77777777" w:rsidR="00000000" w:rsidRDefault="00953ED2">
      <w:pPr>
        <w:pStyle w:val="a0"/>
        <w:ind w:firstLine="720"/>
        <w:rPr>
          <w:rFonts w:hint="cs"/>
          <w:rtl/>
        </w:rPr>
      </w:pPr>
      <w:r>
        <w:rPr>
          <w:rFonts w:hint="cs"/>
          <w:rtl/>
        </w:rPr>
        <w:t>אדוני היושב-ראש, אדוני סגן שר הבטחון, גברתי סגנית השר במשרד המשנה לראש הממשלה, חברי חברי הכנסת, בערב יום העצמאות תקף ה"חיזבאללה" את שלומי ב"קטיושה" אחת. באותו סוף שבוע כבר נורו למעלה מ-12</w:t>
      </w:r>
      <w:r>
        <w:rPr>
          <w:rFonts w:hint="cs"/>
          <w:rtl/>
        </w:rPr>
        <w:t xml:space="preserve"> פצמ"רים לכיוון הר-דוב, לכיוון מוצב "גלדיולה". לא היתה שום סיבה לכך, אלא סיבה אחת: כנראה מישהו בארמון בדמשק או בביירות החליט שצריך להציק קצת לישראל ביום העצמאות שלה. </w:t>
      </w:r>
    </w:p>
    <w:p w14:paraId="570C731F" w14:textId="77777777" w:rsidR="00000000" w:rsidRDefault="00953ED2">
      <w:pPr>
        <w:pStyle w:val="a0"/>
        <w:ind w:firstLine="720"/>
        <w:rPr>
          <w:rFonts w:hint="cs"/>
          <w:rtl/>
        </w:rPr>
      </w:pPr>
    </w:p>
    <w:p w14:paraId="13A95C35" w14:textId="77777777" w:rsidR="00000000" w:rsidRDefault="00953ED2">
      <w:pPr>
        <w:pStyle w:val="a0"/>
        <w:ind w:firstLine="720"/>
        <w:rPr>
          <w:rFonts w:hint="cs"/>
          <w:rtl/>
        </w:rPr>
      </w:pPr>
      <w:r>
        <w:rPr>
          <w:rFonts w:hint="cs"/>
          <w:rtl/>
        </w:rPr>
        <w:t>מדינת ישראל לא יכולה להרשות לעצמה להיות מופקרת ולהפקיר את תושבי הצפון, איננה יכולה להרשו</w:t>
      </w:r>
      <w:r>
        <w:rPr>
          <w:rFonts w:hint="cs"/>
          <w:rtl/>
        </w:rPr>
        <w:t xml:space="preserve">ת לעצמה מצב שבו הטילים יעופו והמדינה ואזרחיה יהיו בני-ערובה כאשר כל פסיכופת בצד הלבנוני, שירגיש לא טוב בלילה, יקום בבוקר ויחליט לירות "קטיושה" לכיוון מדינת ישראל. אי-אפשר ואף מדינה דמוקרטית נורמלית לא תרשה לעצמה לנהוג בצורה הזאת. </w:t>
      </w:r>
    </w:p>
    <w:p w14:paraId="63431EF7" w14:textId="77777777" w:rsidR="00000000" w:rsidRDefault="00953ED2">
      <w:pPr>
        <w:pStyle w:val="a0"/>
        <w:ind w:firstLine="0"/>
        <w:rPr>
          <w:rFonts w:hint="cs"/>
          <w:rtl/>
        </w:rPr>
      </w:pPr>
    </w:p>
    <w:p w14:paraId="2107CF09" w14:textId="77777777" w:rsidR="00000000" w:rsidRDefault="00953ED2">
      <w:pPr>
        <w:pStyle w:val="a0"/>
        <w:ind w:firstLine="720"/>
        <w:rPr>
          <w:rFonts w:hint="cs"/>
          <w:rtl/>
        </w:rPr>
      </w:pPr>
      <w:r>
        <w:rPr>
          <w:rFonts w:hint="cs"/>
          <w:rtl/>
        </w:rPr>
        <w:t>לכן, אדוני סגן שר הביטחו</w:t>
      </w:r>
      <w:r>
        <w:rPr>
          <w:rFonts w:hint="cs"/>
          <w:rtl/>
        </w:rPr>
        <w:t>ן, אני חושב שהממשלה נהגה מספיק זמן באיפוק כלפי ההפרות החוזרות ונשנות של הלבנונים ושל ה"חיזבאללה" בגבול הלבנון. מדינת ישראל נסוגה לגבול הבין-לאומי וקיבלה על עצמה את ההנחיות של האו"ם ושל הקהילה הבין-לאומית. לצערי הרב, ממשלת לבנון ושליחיה, או שליחים של הסורים</w:t>
      </w:r>
      <w:r>
        <w:rPr>
          <w:rFonts w:hint="cs"/>
          <w:rtl/>
        </w:rPr>
        <w:t>, ששולטים בעקיפין בלבנון - אולי ישתנה הדבר כאשר יתקיימו בחירות בלבנון, אם ירצה השם, כך אומרים חברינו. יכול להיות שאז הדברים ישתנו. נכון להיום יש כתובת. הכתובת ברורה. הכתובת, אדוני סגן השר, יושבת בביירות. האיש אומר בגלוי את מה שהוא רוצה, מאיים בגלוי, וכל זמ</w:t>
      </w:r>
      <w:r>
        <w:rPr>
          <w:rFonts w:hint="cs"/>
          <w:rtl/>
        </w:rPr>
        <w:t>ן שהוא ירגיש בטוח הוא ימשיך לעשות את מה שהוא עושה.</w:t>
      </w:r>
    </w:p>
    <w:p w14:paraId="439E55ED" w14:textId="77777777" w:rsidR="00000000" w:rsidRDefault="00953ED2">
      <w:pPr>
        <w:pStyle w:val="a0"/>
        <w:ind w:firstLine="0"/>
        <w:rPr>
          <w:rFonts w:hint="cs"/>
          <w:rtl/>
        </w:rPr>
      </w:pPr>
    </w:p>
    <w:p w14:paraId="2C532DC8" w14:textId="77777777" w:rsidR="00000000" w:rsidRDefault="00953ED2">
      <w:pPr>
        <w:pStyle w:val="a0"/>
        <w:ind w:firstLine="720"/>
        <w:rPr>
          <w:rFonts w:hint="cs"/>
          <w:rtl/>
        </w:rPr>
      </w:pPr>
      <w:r>
        <w:rPr>
          <w:rFonts w:hint="cs"/>
          <w:rtl/>
        </w:rPr>
        <w:t xml:space="preserve">ייתכן שהגיע הזמן לטפל בדרכים אחרות גם באנשי ה"חיזבאללה". הדברים עבדו במקומות אחרים, יכול מאוד להיות. אבל לא ייתכן שכל אזור הצפון יהיה בן-ערובה בידיו של אדם ששם לו למטרה ברורה להשמיד את מדינת ישראל. </w:t>
      </w:r>
    </w:p>
    <w:p w14:paraId="0E100C7A" w14:textId="77777777" w:rsidR="00000000" w:rsidRDefault="00953ED2">
      <w:pPr>
        <w:pStyle w:val="a0"/>
        <w:ind w:firstLine="720"/>
        <w:rPr>
          <w:rFonts w:hint="cs"/>
          <w:rtl/>
        </w:rPr>
      </w:pPr>
    </w:p>
    <w:p w14:paraId="18BB6E5A" w14:textId="77777777" w:rsidR="00000000" w:rsidRDefault="00953ED2">
      <w:pPr>
        <w:pStyle w:val="a0"/>
        <w:ind w:firstLine="720"/>
        <w:rPr>
          <w:rFonts w:hint="cs"/>
          <w:rtl/>
        </w:rPr>
      </w:pPr>
      <w:r>
        <w:rPr>
          <w:rFonts w:hint="cs"/>
          <w:rtl/>
        </w:rPr>
        <w:t xml:space="preserve">אני </w:t>
      </w:r>
      <w:r>
        <w:rPr>
          <w:rFonts w:hint="cs"/>
          <w:rtl/>
        </w:rPr>
        <w:t xml:space="preserve">רוצה לשלוח מפה ברכה לתושבי הצפון שיודעים להתאפק, ולכל אותם תושבים שלמרות ה"קטיושות" ולמרות הירי הבלתי-פוסק כמעט במהלך אותו סוף-שבוע על הר-דוב, לא היססו לצאת, לבקר באזור הצפון, לטייל באזור. בעצם, כך הם הראו במידה רבה לאנשי ה"חיזבאללה" שלא כל כך מהר מפחידים </w:t>
      </w:r>
      <w:r>
        <w:rPr>
          <w:rFonts w:hint="cs"/>
          <w:rtl/>
        </w:rPr>
        <w:t xml:space="preserve">אותנו, והתיאוריה של קורי העכביש שמנסה האדון נסראללה לפזר בכל המזרח התיכון, אין לה בעצם בסיס. </w:t>
      </w:r>
    </w:p>
    <w:p w14:paraId="698537DA" w14:textId="77777777" w:rsidR="00000000" w:rsidRDefault="00953ED2">
      <w:pPr>
        <w:pStyle w:val="a0"/>
        <w:ind w:firstLine="720"/>
        <w:rPr>
          <w:rFonts w:hint="cs"/>
          <w:rtl/>
        </w:rPr>
      </w:pPr>
    </w:p>
    <w:p w14:paraId="36BC9923" w14:textId="77777777" w:rsidR="00000000" w:rsidRDefault="00953ED2">
      <w:pPr>
        <w:pStyle w:val="a0"/>
        <w:ind w:firstLine="720"/>
        <w:rPr>
          <w:rFonts w:hint="cs"/>
          <w:rtl/>
        </w:rPr>
      </w:pPr>
      <w:r>
        <w:rPr>
          <w:rFonts w:hint="cs"/>
          <w:rtl/>
        </w:rPr>
        <w:t xml:space="preserve">כדאי מאוד שאנשים מהסוג שלו יבינו, שעל כל עבירה יש שכר ועונש, והעונש יכול להגיע מהר, אבל הוא תלוי, אדוני סגן השר, בנו. </w:t>
      </w:r>
    </w:p>
    <w:p w14:paraId="7C4B9F9D" w14:textId="77777777" w:rsidR="00000000" w:rsidRDefault="00953ED2">
      <w:pPr>
        <w:pStyle w:val="a0"/>
        <w:ind w:firstLine="0"/>
        <w:rPr>
          <w:rFonts w:hint="cs"/>
          <w:rtl/>
        </w:rPr>
      </w:pPr>
    </w:p>
    <w:p w14:paraId="7C374A4F" w14:textId="77777777" w:rsidR="00000000" w:rsidRDefault="00953ED2">
      <w:pPr>
        <w:pStyle w:val="af1"/>
        <w:rPr>
          <w:rFonts w:hint="cs"/>
          <w:rtl/>
        </w:rPr>
      </w:pPr>
      <w:r>
        <w:rPr>
          <w:rFonts w:hint="eastAsia"/>
          <w:rtl/>
        </w:rPr>
        <w:t>היו</w:t>
      </w:r>
      <w:r>
        <w:rPr>
          <w:rtl/>
        </w:rPr>
        <w:t>"ר קולט אביטל:</w:t>
      </w:r>
    </w:p>
    <w:p w14:paraId="702AB7B3" w14:textId="77777777" w:rsidR="00000000" w:rsidRDefault="00953ED2">
      <w:pPr>
        <w:pStyle w:val="a0"/>
        <w:rPr>
          <w:rFonts w:hint="cs"/>
          <w:rtl/>
        </w:rPr>
      </w:pPr>
    </w:p>
    <w:p w14:paraId="31D649BC" w14:textId="77777777" w:rsidR="00000000" w:rsidRDefault="00953ED2">
      <w:pPr>
        <w:pStyle w:val="a0"/>
        <w:rPr>
          <w:rFonts w:hint="cs"/>
          <w:rtl/>
        </w:rPr>
      </w:pPr>
      <w:r>
        <w:rPr>
          <w:rFonts w:hint="cs"/>
          <w:rtl/>
        </w:rPr>
        <w:t>תודה רבה. חבר הכנסת רן</w:t>
      </w:r>
      <w:r>
        <w:rPr>
          <w:rFonts w:hint="cs"/>
          <w:rtl/>
        </w:rPr>
        <w:t xml:space="preserve"> כהן, בבקשה. אחריו </w:t>
      </w:r>
      <w:r>
        <w:rPr>
          <w:rtl/>
        </w:rPr>
        <w:t>–</w:t>
      </w:r>
      <w:r>
        <w:rPr>
          <w:rFonts w:hint="cs"/>
          <w:rtl/>
        </w:rPr>
        <w:t xml:space="preserve"> חבר הכנסת עבד-אלמאלכ דהאמשה.</w:t>
      </w:r>
    </w:p>
    <w:p w14:paraId="04D786F2" w14:textId="77777777" w:rsidR="00000000" w:rsidRDefault="00953ED2">
      <w:pPr>
        <w:pStyle w:val="a0"/>
        <w:ind w:firstLine="0"/>
        <w:rPr>
          <w:rFonts w:hint="cs"/>
          <w:rtl/>
        </w:rPr>
      </w:pPr>
    </w:p>
    <w:p w14:paraId="5B6096A1" w14:textId="77777777" w:rsidR="00000000" w:rsidRDefault="00953ED2">
      <w:pPr>
        <w:pStyle w:val="a"/>
        <w:rPr>
          <w:rtl/>
        </w:rPr>
      </w:pPr>
      <w:bookmarkStart w:id="476" w:name="FS000000507T18_05_2005_17_34_59"/>
      <w:bookmarkStart w:id="477" w:name="_Toc118183678"/>
      <w:bookmarkEnd w:id="476"/>
      <w:r>
        <w:rPr>
          <w:rFonts w:hint="eastAsia"/>
          <w:rtl/>
        </w:rPr>
        <w:t>רן</w:t>
      </w:r>
      <w:r>
        <w:rPr>
          <w:rtl/>
        </w:rPr>
        <w:t xml:space="preserve"> כהן (יחד):</w:t>
      </w:r>
      <w:bookmarkEnd w:id="477"/>
    </w:p>
    <w:p w14:paraId="237F787B" w14:textId="77777777" w:rsidR="00000000" w:rsidRDefault="00953ED2">
      <w:pPr>
        <w:pStyle w:val="a0"/>
        <w:rPr>
          <w:rFonts w:hint="cs"/>
          <w:rtl/>
        </w:rPr>
      </w:pPr>
    </w:p>
    <w:p w14:paraId="6C3DBFED" w14:textId="77777777" w:rsidR="00000000" w:rsidRDefault="00953ED2">
      <w:pPr>
        <w:pStyle w:val="a0"/>
        <w:ind w:firstLine="720"/>
        <w:rPr>
          <w:rFonts w:hint="cs"/>
          <w:rtl/>
        </w:rPr>
      </w:pPr>
      <w:r>
        <w:rPr>
          <w:rFonts w:hint="cs"/>
          <w:rtl/>
        </w:rPr>
        <w:t>גברתי היושבת-ראש, אדוני סגן השר, חברות וחברי הכנסת, אני מודה, אני מוצא את עצמי לפעמים במצב מאוד מוזר,</w:t>
      </w:r>
      <w:r>
        <w:rPr>
          <w:rtl/>
        </w:rPr>
        <w:t xml:space="preserve"> </w:t>
      </w:r>
      <w:r>
        <w:rPr>
          <w:rFonts w:hint="cs"/>
          <w:rtl/>
        </w:rPr>
        <w:t>עם הממשלה הזאת ועם האופוזיציה הזאת, כיוון שנדמה לי שמערכת הביטחון ומערכת קבלת ההחלטות בד</w:t>
      </w:r>
      <w:r>
        <w:rPr>
          <w:rFonts w:hint="cs"/>
          <w:rtl/>
        </w:rPr>
        <w:t xml:space="preserve">רג המדיני מאוד נבונה ומבינה, חבר הכנסת חמי דורון, שחימום הגזרה על-ידי ה"חיזבאללה" הוא מאוד מאוד ציני וברוטלי, וכל כוונתו אחת </w:t>
      </w:r>
      <w:r>
        <w:rPr>
          <w:rtl/>
        </w:rPr>
        <w:t>–</w:t>
      </w:r>
      <w:r>
        <w:rPr>
          <w:rFonts w:hint="cs"/>
          <w:rtl/>
        </w:rPr>
        <w:t xml:space="preserve"> לחמם את הגזרה כדי לנסות ולנצח במערכת הבחירות הפנימיות בלבנון.</w:t>
      </w:r>
    </w:p>
    <w:p w14:paraId="17F8DE9C" w14:textId="77777777" w:rsidR="00000000" w:rsidRDefault="00953ED2">
      <w:pPr>
        <w:pStyle w:val="a0"/>
        <w:ind w:firstLine="0"/>
        <w:rPr>
          <w:rFonts w:hint="cs"/>
          <w:rtl/>
        </w:rPr>
      </w:pPr>
    </w:p>
    <w:p w14:paraId="4180D5B9" w14:textId="77777777" w:rsidR="00000000" w:rsidRDefault="00953ED2">
      <w:pPr>
        <w:pStyle w:val="a0"/>
        <w:ind w:firstLine="720"/>
        <w:rPr>
          <w:rFonts w:hint="cs"/>
          <w:rtl/>
        </w:rPr>
      </w:pPr>
      <w:r>
        <w:rPr>
          <w:rFonts w:hint="cs"/>
          <w:rtl/>
        </w:rPr>
        <w:t>זה בעצם הטריק. למזלנו, אנחנו עובדים לא רק מהבטן ומהרובה, אלא גם מו</w:t>
      </w:r>
      <w:r>
        <w:rPr>
          <w:rFonts w:hint="cs"/>
          <w:rtl/>
        </w:rPr>
        <w:t xml:space="preserve">דיעינית, ואנחנו יודעים להעריך מצב. בעניין הזה אני חייב להודות, שמלבד ההצדעה לתושבי הצפון ולצה"ל שעומד שם במעמסה הזאת, אני חושב שהעובדה שממשלת ישראל וראשי מערכת הביטחון לא מתלהמים אלא מבינים את הסיטואציה ומגיבים באופן מאוד מאוד מדוד ולא מופרז ולא מתלהם היא </w:t>
      </w:r>
      <w:r>
        <w:rPr>
          <w:rFonts w:hint="cs"/>
          <w:rtl/>
        </w:rPr>
        <w:t>תעודת כבוד למדינת ישראל ולממשלת ישראל - בקשר לעניין הזה.</w:t>
      </w:r>
    </w:p>
    <w:p w14:paraId="0693E5E3" w14:textId="77777777" w:rsidR="00000000" w:rsidRDefault="00953ED2">
      <w:pPr>
        <w:pStyle w:val="a0"/>
        <w:rPr>
          <w:rFonts w:hint="cs"/>
          <w:rtl/>
        </w:rPr>
      </w:pPr>
    </w:p>
    <w:p w14:paraId="72E6FA79" w14:textId="77777777" w:rsidR="00000000" w:rsidRDefault="00953ED2">
      <w:pPr>
        <w:pStyle w:val="a0"/>
        <w:rPr>
          <w:rFonts w:hint="cs"/>
          <w:rtl/>
        </w:rPr>
      </w:pPr>
      <w:r>
        <w:rPr>
          <w:rFonts w:hint="cs"/>
          <w:rtl/>
        </w:rPr>
        <w:t>לכן, אמרתי שאני מוצא את עצמי לפעמים במצב מביך, כיוון שאפשר היה פה לחמם את הגזרה ממש ולהפוך את החיים לגיהינום. רק היום קראתי, לשמחתי, רשימה של יוסי שריד ב-</w:t>
      </w:r>
      <w:r>
        <w:rPr>
          <w:rFonts w:hint="cs"/>
        </w:rPr>
        <w:t>Y</w:t>
      </w:r>
      <w:r>
        <w:t>net</w:t>
      </w:r>
      <w:r>
        <w:rPr>
          <w:rFonts w:hint="cs"/>
          <w:rtl/>
        </w:rPr>
        <w:t>, נדמה לי, והוא מודה שהוא טעה בעניין הנס</w:t>
      </w:r>
      <w:r>
        <w:rPr>
          <w:rFonts w:hint="cs"/>
          <w:rtl/>
        </w:rPr>
        <w:t>יגה מלבנון, כשאז הוא התנגד לה והיום הוא מודה שחמש השנים שהרווחנו הן כל כך חשובות וראויות.</w:t>
      </w:r>
    </w:p>
    <w:p w14:paraId="2223D8F6" w14:textId="77777777" w:rsidR="00000000" w:rsidRDefault="00953ED2">
      <w:pPr>
        <w:pStyle w:val="a0"/>
        <w:rPr>
          <w:rtl/>
        </w:rPr>
      </w:pPr>
    </w:p>
    <w:p w14:paraId="54472983" w14:textId="77777777" w:rsidR="00000000" w:rsidRDefault="00953ED2">
      <w:pPr>
        <w:pStyle w:val="a0"/>
        <w:rPr>
          <w:rFonts w:hint="cs"/>
          <w:rtl/>
        </w:rPr>
      </w:pPr>
      <w:r>
        <w:rPr>
          <w:rFonts w:hint="cs"/>
          <w:rtl/>
        </w:rPr>
        <w:t>והנה, מה רוצים היום? שאנחנו נענה ל"חיזבאללה" על הרצונות שלהם? נתקוף אותם היום והם יעיפו את כל הטילים עלינו וגם יגרמו נזק אדיר לתושבי מדינת ישראל וגם ינצחו בבחירות בל</w:t>
      </w:r>
      <w:r>
        <w:rPr>
          <w:rFonts w:hint="cs"/>
          <w:rtl/>
        </w:rPr>
        <w:t xml:space="preserve">בנון? מה אנחנו רוצים? הרי זה ממש לא נבון ולא נכון. </w:t>
      </w:r>
    </w:p>
    <w:p w14:paraId="49105FC1" w14:textId="77777777" w:rsidR="00000000" w:rsidRDefault="00953ED2">
      <w:pPr>
        <w:pStyle w:val="a0"/>
        <w:rPr>
          <w:rFonts w:hint="cs"/>
          <w:rtl/>
        </w:rPr>
      </w:pPr>
    </w:p>
    <w:p w14:paraId="14364ECD" w14:textId="77777777" w:rsidR="00000000" w:rsidRDefault="00953ED2">
      <w:pPr>
        <w:pStyle w:val="a0"/>
        <w:rPr>
          <w:rFonts w:hint="cs"/>
          <w:rtl/>
        </w:rPr>
      </w:pPr>
      <w:r>
        <w:rPr>
          <w:rFonts w:hint="cs"/>
          <w:rtl/>
        </w:rPr>
        <w:t>לדאבוני הרב אני חייב לומר שדווקא במקרה הזה, אדוני סגן השר, ה"חיזבאללה" מוכיחים דבר שאני מאוד לא אוהב אותו; אני לא אוהב לחשוב אותו ואני לא אוהב להגיד אותו, אבל מה לעשות? התגובה המדודה של חיל האוויר והתגוב</w:t>
      </w:r>
      <w:r>
        <w:rPr>
          <w:rFonts w:hint="cs"/>
          <w:rtl/>
        </w:rPr>
        <w:t>ה הקרקעית של צה"ל יצרו מצב שבו ה"חיזבאללה" השתתק. הוא בעצם הוכיח שהוא הבין את שפת הכוח המדוד, ונדמה לי שבעניין הזה מוטב שפת הכוח המדוד שהעבירה את המסר ולא ההתלהמות הפטריוטית כביכול, שהיתה מביאה לעוד כמה קורבנות ואולי גם לעשרות קורבנות ולנזק אדיר לכולנו בגב</w:t>
      </w:r>
      <w:r>
        <w:rPr>
          <w:rFonts w:hint="cs"/>
          <w:rtl/>
        </w:rPr>
        <w:t>ול הצפון.</w:t>
      </w:r>
    </w:p>
    <w:p w14:paraId="0279C03B" w14:textId="77777777" w:rsidR="00000000" w:rsidRDefault="00953ED2">
      <w:pPr>
        <w:pStyle w:val="a0"/>
        <w:rPr>
          <w:rFonts w:hint="cs"/>
          <w:rtl/>
        </w:rPr>
      </w:pPr>
    </w:p>
    <w:p w14:paraId="13D03BED" w14:textId="77777777" w:rsidR="00000000" w:rsidRDefault="00953ED2">
      <w:pPr>
        <w:pStyle w:val="a0"/>
        <w:rPr>
          <w:rFonts w:hint="cs"/>
          <w:rtl/>
        </w:rPr>
      </w:pPr>
      <w:r>
        <w:rPr>
          <w:rFonts w:hint="cs"/>
          <w:rtl/>
        </w:rPr>
        <w:t>אני רוצה להוסיף לעניין הזה דבר אחד, אדוני סגן שר הביטחון. ברור לחלוטין שה"חיזבאללה" מנסה בעניין הזה לא רק להרוויח את הרווחים שלו בלבנון ובגבול הצפון שלנו, אלא הוא גם מנסה לאותת משהו לפלסטינים. בעצם זה רצונם, להגיד שהם לא משלימים עם הפסקת אש או ע</w:t>
      </w:r>
      <w:r>
        <w:rPr>
          <w:rFonts w:hint="cs"/>
          <w:rtl/>
        </w:rPr>
        <w:t xml:space="preserve">ם ה"תהדיה" או איך שזה נקרא עכשיו. אני חושב שחובתנו היום לעשות הכול כדי לעמוד בפרץ הזה ולא לתת לחוט המקשר בין ה"חיזבאללה" בצפון לבין ה"חמאס" ו"הג'יהאד האסלאמי" ברצועת-עזה או ביהודה ושומרון להתלקח מחדש. </w:t>
      </w:r>
    </w:p>
    <w:p w14:paraId="3697B82F" w14:textId="77777777" w:rsidR="00000000" w:rsidRDefault="00953ED2">
      <w:pPr>
        <w:pStyle w:val="a0"/>
        <w:rPr>
          <w:rFonts w:hint="cs"/>
          <w:rtl/>
        </w:rPr>
      </w:pPr>
    </w:p>
    <w:p w14:paraId="7581BFAF" w14:textId="77777777" w:rsidR="00000000" w:rsidRDefault="00953ED2">
      <w:pPr>
        <w:pStyle w:val="a0"/>
        <w:rPr>
          <w:rFonts w:hint="cs"/>
          <w:rtl/>
        </w:rPr>
      </w:pPr>
      <w:r>
        <w:rPr>
          <w:rFonts w:hint="cs"/>
          <w:rtl/>
        </w:rPr>
        <w:t>אבל, זה מחייב מאוד לנסות ולעזור לעם הפלסטיני לחיות חי</w:t>
      </w:r>
      <w:r>
        <w:rPr>
          <w:rFonts w:hint="cs"/>
          <w:rtl/>
        </w:rPr>
        <w:t>ים אלמנטריים, כדי שגם יחזקו את כוחו של הנשיא הפלסטיני אבו-מאזן, שאפשר יהיה את הפרטנר הזה לפחות לשמר גם לעתיד, אחרי 17 ביולי, כדי שלא נמצא את עצמנו מול ה"חמאס" באין פרטנר להתקדם אתו, גם אם תוכנית ההתנתקות תבוצע במלואה, כפי שהבטיח ראש הממשלה. תודה רבה.</w:t>
      </w:r>
    </w:p>
    <w:p w14:paraId="0DA389E6" w14:textId="77777777" w:rsidR="00000000" w:rsidRDefault="00953ED2">
      <w:pPr>
        <w:pStyle w:val="a0"/>
        <w:ind w:firstLine="0"/>
        <w:rPr>
          <w:rFonts w:hint="cs"/>
          <w:rtl/>
        </w:rPr>
      </w:pPr>
    </w:p>
    <w:p w14:paraId="55EDF0A1" w14:textId="77777777" w:rsidR="00000000" w:rsidRDefault="00953ED2">
      <w:pPr>
        <w:pStyle w:val="af1"/>
        <w:rPr>
          <w:rtl/>
        </w:rPr>
      </w:pPr>
      <w:r>
        <w:rPr>
          <w:rFonts w:hint="eastAsia"/>
          <w:rtl/>
        </w:rPr>
        <w:t>היו</w:t>
      </w:r>
      <w:r>
        <w:rPr>
          <w:rtl/>
        </w:rPr>
        <w:t>"</w:t>
      </w:r>
      <w:r>
        <w:rPr>
          <w:rtl/>
        </w:rPr>
        <w:t>ר קולט אביטל:</w:t>
      </w:r>
    </w:p>
    <w:p w14:paraId="2435338C" w14:textId="77777777" w:rsidR="00000000" w:rsidRDefault="00953ED2">
      <w:pPr>
        <w:pStyle w:val="a0"/>
        <w:rPr>
          <w:rFonts w:hint="cs"/>
          <w:rtl/>
        </w:rPr>
      </w:pPr>
    </w:p>
    <w:p w14:paraId="28073A48" w14:textId="77777777" w:rsidR="00000000" w:rsidRDefault="00953ED2">
      <w:pPr>
        <w:pStyle w:val="a0"/>
        <w:rPr>
          <w:rFonts w:hint="cs"/>
          <w:rtl/>
        </w:rPr>
      </w:pPr>
      <w:r>
        <w:rPr>
          <w:rFonts w:hint="cs"/>
          <w:rtl/>
        </w:rPr>
        <w:t>תודה רבה. חבר הכנסת עבד-אלמאלכ דהאמשה, בבקשה.</w:t>
      </w:r>
    </w:p>
    <w:p w14:paraId="3853AD61" w14:textId="77777777" w:rsidR="00000000" w:rsidRDefault="00953ED2">
      <w:pPr>
        <w:pStyle w:val="af0"/>
        <w:rPr>
          <w:rtl/>
        </w:rPr>
      </w:pPr>
    </w:p>
    <w:p w14:paraId="7D2F382D" w14:textId="77777777" w:rsidR="00000000" w:rsidRDefault="00953ED2">
      <w:pPr>
        <w:pStyle w:val="af0"/>
        <w:rPr>
          <w:rtl/>
        </w:rPr>
      </w:pPr>
      <w:r>
        <w:rPr>
          <w:rFonts w:hint="eastAsia"/>
          <w:rtl/>
        </w:rPr>
        <w:t>רן</w:t>
      </w:r>
      <w:r>
        <w:rPr>
          <w:rtl/>
        </w:rPr>
        <w:t xml:space="preserve"> כהן (יחד):</w:t>
      </w:r>
    </w:p>
    <w:p w14:paraId="178B23AA" w14:textId="77777777" w:rsidR="00000000" w:rsidRDefault="00953ED2">
      <w:pPr>
        <w:pStyle w:val="a0"/>
        <w:rPr>
          <w:rFonts w:hint="cs"/>
          <w:rtl/>
        </w:rPr>
      </w:pPr>
    </w:p>
    <w:p w14:paraId="4FE3FA69" w14:textId="77777777" w:rsidR="00000000" w:rsidRDefault="00953ED2">
      <w:pPr>
        <w:pStyle w:val="a0"/>
        <w:rPr>
          <w:rFonts w:hint="cs"/>
          <w:rtl/>
        </w:rPr>
      </w:pPr>
      <w:r>
        <w:rPr>
          <w:rFonts w:hint="cs"/>
          <w:rtl/>
        </w:rPr>
        <w:t>גברתי היושבת-ראש, אני מתנצל. מחכה לי קבוצה של אזרחים שאני חייב להיפגש אתם, ולכן אני איעדר בזמן מתן התשובה. אדוני סגן השר, אתך הסליחה.</w:t>
      </w:r>
    </w:p>
    <w:p w14:paraId="780A7D2F" w14:textId="77777777" w:rsidR="00000000" w:rsidRDefault="00953ED2">
      <w:pPr>
        <w:pStyle w:val="a0"/>
        <w:ind w:firstLine="0"/>
        <w:rPr>
          <w:rFonts w:hint="cs"/>
          <w:rtl/>
        </w:rPr>
      </w:pPr>
    </w:p>
    <w:p w14:paraId="45717B9F" w14:textId="77777777" w:rsidR="00000000" w:rsidRDefault="00953ED2">
      <w:pPr>
        <w:pStyle w:val="af1"/>
        <w:rPr>
          <w:rtl/>
        </w:rPr>
      </w:pPr>
      <w:bookmarkStart w:id="478" w:name="FS000000550T18_05_2005_17_04_12"/>
      <w:bookmarkEnd w:id="478"/>
      <w:r>
        <w:rPr>
          <w:rFonts w:hint="eastAsia"/>
          <w:rtl/>
        </w:rPr>
        <w:t>היו</w:t>
      </w:r>
      <w:r>
        <w:rPr>
          <w:rtl/>
        </w:rPr>
        <w:t>"ר קולט אביטל:</w:t>
      </w:r>
    </w:p>
    <w:p w14:paraId="2DA04CDE" w14:textId="77777777" w:rsidR="00000000" w:rsidRDefault="00953ED2">
      <w:pPr>
        <w:pStyle w:val="a0"/>
        <w:rPr>
          <w:rFonts w:hint="cs"/>
          <w:rtl/>
        </w:rPr>
      </w:pPr>
    </w:p>
    <w:p w14:paraId="79B1ACC6" w14:textId="77777777" w:rsidR="00000000" w:rsidRDefault="00953ED2">
      <w:pPr>
        <w:pStyle w:val="a0"/>
        <w:rPr>
          <w:rFonts w:hint="cs"/>
          <w:rtl/>
        </w:rPr>
      </w:pPr>
      <w:r>
        <w:rPr>
          <w:rFonts w:hint="cs"/>
          <w:rtl/>
        </w:rPr>
        <w:t>תקרא בפרוטוקול. בבקשה, חב</w:t>
      </w:r>
      <w:r>
        <w:rPr>
          <w:rFonts w:hint="cs"/>
          <w:rtl/>
        </w:rPr>
        <w:t>ר הכנסת דהאמשה.</w:t>
      </w:r>
    </w:p>
    <w:p w14:paraId="303E16C0" w14:textId="77777777" w:rsidR="00000000" w:rsidRDefault="00953ED2">
      <w:pPr>
        <w:pStyle w:val="a0"/>
        <w:rPr>
          <w:rFonts w:hint="cs"/>
          <w:rtl/>
        </w:rPr>
      </w:pPr>
    </w:p>
    <w:p w14:paraId="58FB901A" w14:textId="77777777" w:rsidR="00000000" w:rsidRDefault="00953ED2">
      <w:pPr>
        <w:pStyle w:val="a"/>
        <w:rPr>
          <w:rtl/>
        </w:rPr>
      </w:pPr>
      <w:bookmarkStart w:id="479" w:name="FS000000550T18_05_2005_17_58_49"/>
      <w:bookmarkStart w:id="480" w:name="_Toc118183679"/>
      <w:bookmarkEnd w:id="479"/>
      <w:r>
        <w:rPr>
          <w:rFonts w:hint="eastAsia"/>
          <w:rtl/>
        </w:rPr>
        <w:t>עבד</w:t>
      </w:r>
      <w:r>
        <w:rPr>
          <w:rtl/>
        </w:rPr>
        <w:t>-אלמאלכ דהאמשה (רע"ם):</w:t>
      </w:r>
      <w:bookmarkEnd w:id="480"/>
    </w:p>
    <w:p w14:paraId="45D412CE" w14:textId="77777777" w:rsidR="00000000" w:rsidRDefault="00953ED2">
      <w:pPr>
        <w:pStyle w:val="a0"/>
        <w:rPr>
          <w:rFonts w:hint="cs"/>
          <w:rtl/>
        </w:rPr>
      </w:pPr>
    </w:p>
    <w:p w14:paraId="73E24F1C" w14:textId="77777777" w:rsidR="00000000" w:rsidRDefault="00953ED2">
      <w:pPr>
        <w:pStyle w:val="a0"/>
        <w:rPr>
          <w:rFonts w:hint="cs"/>
          <w:rtl/>
        </w:rPr>
      </w:pPr>
      <w:r>
        <w:rPr>
          <w:rFonts w:hint="cs"/>
          <w:rtl/>
        </w:rPr>
        <w:t>גברתי היושבת-ראש, מכובדי סגן השר, חברי חברי הכנסת, נראה שגם בדיון הזה, כפי שזה ברוב הדברים בימים האחרונים, שם המשחק הוא ההתנתקות. דיברו כאן חברי כנסת שרוצים ממש להצית את האזור. איך זה? ירו כמה פגזים וענו להם במטו</w:t>
      </w:r>
      <w:r>
        <w:rPr>
          <w:rFonts w:hint="cs"/>
          <w:rtl/>
        </w:rPr>
        <w:t>סים וזה נגמר. אז מה אתם רוצים, להיכנס ללבנון עוד הפעם? לעשות מלחמה? להטביע את כל האזור בדם? וכל זאת למה? אולי בדרך הזאת תידחה ההתנתקות.</w:t>
      </w:r>
    </w:p>
    <w:p w14:paraId="4C01E30D" w14:textId="77777777" w:rsidR="00000000" w:rsidRDefault="00953ED2">
      <w:pPr>
        <w:pStyle w:val="a0"/>
        <w:rPr>
          <w:rFonts w:hint="cs"/>
          <w:rtl/>
        </w:rPr>
      </w:pPr>
    </w:p>
    <w:p w14:paraId="7F70498D" w14:textId="77777777" w:rsidR="00000000" w:rsidRDefault="00953ED2">
      <w:pPr>
        <w:pStyle w:val="a0"/>
        <w:rPr>
          <w:rFonts w:hint="cs"/>
          <w:rtl/>
        </w:rPr>
      </w:pPr>
      <w:r>
        <w:rPr>
          <w:rFonts w:hint="cs"/>
          <w:rtl/>
        </w:rPr>
        <w:t>אני אומר לכם, חרף מה שאתם חושבים וחרף מה שאתם מייחלים לו וחרף מה שאתם מנסים לשכנע בו את הציבור - בלי הצלחה, אגב - ההתנת</w:t>
      </w:r>
      <w:r>
        <w:rPr>
          <w:rFonts w:hint="cs"/>
          <w:rtl/>
        </w:rPr>
        <w:t xml:space="preserve">קות על כל מה שכרוך בה, גם הדברים השליליים, רק תעזור לשקט ולקירוב השלום. </w:t>
      </w:r>
    </w:p>
    <w:p w14:paraId="11C2B2A4" w14:textId="77777777" w:rsidR="00000000" w:rsidRDefault="00953ED2">
      <w:pPr>
        <w:pStyle w:val="a0"/>
        <w:rPr>
          <w:rFonts w:hint="cs"/>
          <w:rtl/>
        </w:rPr>
      </w:pPr>
    </w:p>
    <w:p w14:paraId="754C0056" w14:textId="77777777" w:rsidR="00000000" w:rsidRDefault="00953ED2">
      <w:pPr>
        <w:pStyle w:val="a0"/>
        <w:rPr>
          <w:rFonts w:hint="cs"/>
          <w:rtl/>
        </w:rPr>
      </w:pPr>
      <w:r>
        <w:rPr>
          <w:rFonts w:hint="cs"/>
          <w:rtl/>
        </w:rPr>
        <w:t>בגבול הצפוני צריך לא רק שיהיה שקט, אלא שיהיה גם שלום. קודם אמרו כל הזמן, למה סוריה נמצאת בלבנון, מה עושה הצבא הסורי בלבנון; למה סוריה לא מקיימת את החלטות האו"ם? והנה בא הזמן וסוריה ק</w:t>
      </w:r>
      <w:r>
        <w:rPr>
          <w:rFonts w:hint="cs"/>
          <w:rtl/>
        </w:rPr>
        <w:t>יימה. וישאל השואל, מה ישראל עושה ברמת-הגולן? מה ישראל עושה שם? ומה ישראל חסרה כדי לעשות שלום עם סוריה ועם לבנון? הרגיעה הזאת תביא לשלום ולשקט שהוא פרי השלום. נראה שכל המסרים שסוריה שלחה, כל השליחים, ושמענו דברים נוקבים בעניין הזה, שבצד הסורי היו מוכנים להג</w:t>
      </w:r>
      <w:r>
        <w:rPr>
          <w:rFonts w:hint="cs"/>
          <w:rtl/>
        </w:rPr>
        <w:t>יע לשלום ממש מהר, אלא שהתשובה הישראלית היתה: חכו, אין לנו זמן. אין לממשלת ישראל זמן לעשות שלום עם סוריה. סוריה חייבת לחכות, כפי שאין לממשלת ישראל זמן לקדם את התהליך עם הפלסטינים. אין לממשלת ישראל זמן לשחרר אסירים או לצאת מהערים או להסיר מחסומים או לעצור בנ</w:t>
      </w:r>
      <w:r>
        <w:rPr>
          <w:rFonts w:hint="cs"/>
          <w:rtl/>
        </w:rPr>
        <w:t xml:space="preserve">יית התנחלויות או למלא את התחייבויותיה לפי מפת הדרכים. </w:t>
      </w:r>
    </w:p>
    <w:p w14:paraId="7FB5DD5F" w14:textId="77777777" w:rsidR="00000000" w:rsidRDefault="00953ED2">
      <w:pPr>
        <w:pStyle w:val="a0"/>
        <w:rPr>
          <w:rFonts w:hint="cs"/>
          <w:rtl/>
        </w:rPr>
      </w:pPr>
    </w:p>
    <w:p w14:paraId="7EFA88B5" w14:textId="77777777" w:rsidR="00000000" w:rsidRDefault="00953ED2">
      <w:pPr>
        <w:pStyle w:val="a0"/>
        <w:rPr>
          <w:rFonts w:hint="cs"/>
          <w:rtl/>
        </w:rPr>
      </w:pPr>
      <w:r>
        <w:rPr>
          <w:rFonts w:hint="cs"/>
          <w:rtl/>
        </w:rPr>
        <w:t>אפילו את הדבר האלמנטרי, שכל בר-דעת היה קופץ עליו ממש, רק להכריז שההתנתקות היא חלק, הקדמה, שלב של התהליך המדיני ושל מפת הדרכים, דבר שיביא לישראל רק דברים טובים ורק הישגים לאומיים - גם את זה מר שרון אינ</w:t>
      </w:r>
      <w:r>
        <w:rPr>
          <w:rFonts w:hint="cs"/>
          <w:rtl/>
        </w:rPr>
        <w:t>נו עושה, וזה נותן למתנחלים ולעושי דברם בבית הזה להמשיך לקוות שמא אולי, בסוף, איזו התפרצות, איזו פגיעה במסגדים, במסגד אל-אקצא, כפי ששמענו אתמול, שלשום, איזו התלקחות בצפון, איזה אסון יבוא וההתנתקות תידחה. זה כל מה שרוצים בימין, וזה גם מה שאמרו חלק בפה מלא, ח</w:t>
      </w:r>
      <w:r>
        <w:rPr>
          <w:rFonts w:hint="cs"/>
          <w:rtl/>
        </w:rPr>
        <w:t>לק בחצי פה, וחלק מייחס את זה לאחרים בדיון הזה.</w:t>
      </w:r>
    </w:p>
    <w:p w14:paraId="6C5B8A0D" w14:textId="77777777" w:rsidR="00000000" w:rsidRDefault="00953ED2">
      <w:pPr>
        <w:pStyle w:val="a0"/>
        <w:rPr>
          <w:rFonts w:hint="cs"/>
          <w:rtl/>
        </w:rPr>
      </w:pPr>
    </w:p>
    <w:p w14:paraId="0ECC1022" w14:textId="77777777" w:rsidR="00000000" w:rsidRDefault="00953ED2">
      <w:pPr>
        <w:pStyle w:val="a0"/>
        <w:rPr>
          <w:rFonts w:hint="cs"/>
          <w:rtl/>
        </w:rPr>
      </w:pPr>
      <w:r>
        <w:rPr>
          <w:rFonts w:hint="cs"/>
          <w:rtl/>
        </w:rPr>
        <w:t>אני מסכם ומסיים, גברתי. לדעתי, האחריות מחייבת את ממשלת ישראל לסגת מחוות-שבעא ומרמת-הגולן ולעשות שלום ומהר עם הסורים והלבנונים, כפי שהיא אכן מחויבת להכריז שהנסיגה מעזה ומצפון השומרון היא חלק ממפת הדרכים וחלק מ</w:t>
      </w:r>
      <w:r>
        <w:rPr>
          <w:rFonts w:hint="cs"/>
          <w:rtl/>
        </w:rPr>
        <w:t xml:space="preserve">התהליך המדיני ולהתחיל למלא אחר התחייבויותיה שהן הסרת מחסומים, עצירת התנחלויות, לא להמשיך לבנות שם, שחרור אסירים ויציאה מהערים ומאזור </w:t>
      </w:r>
      <w:r>
        <w:rPr>
          <w:rFonts w:hint="cs"/>
        </w:rPr>
        <w:t>A</w:t>
      </w:r>
      <w:r>
        <w:rPr>
          <w:rFonts w:hint="cs"/>
          <w:rtl/>
        </w:rPr>
        <w:t xml:space="preserve"> הפלסטיני. תודה רבה.</w:t>
      </w:r>
    </w:p>
    <w:p w14:paraId="4593A21F" w14:textId="77777777" w:rsidR="00000000" w:rsidRDefault="00953ED2">
      <w:pPr>
        <w:pStyle w:val="a0"/>
        <w:ind w:firstLine="0"/>
        <w:rPr>
          <w:rFonts w:hint="cs"/>
          <w:rtl/>
        </w:rPr>
      </w:pPr>
    </w:p>
    <w:p w14:paraId="4BBF5AD3" w14:textId="77777777" w:rsidR="00000000" w:rsidRDefault="00953ED2">
      <w:pPr>
        <w:pStyle w:val="af1"/>
        <w:rPr>
          <w:rtl/>
        </w:rPr>
      </w:pPr>
      <w:r>
        <w:rPr>
          <w:rFonts w:hint="eastAsia"/>
          <w:rtl/>
        </w:rPr>
        <w:t>היו</w:t>
      </w:r>
      <w:r>
        <w:rPr>
          <w:rtl/>
        </w:rPr>
        <w:t>"ר קולט אביטל:</w:t>
      </w:r>
    </w:p>
    <w:p w14:paraId="070C2925" w14:textId="77777777" w:rsidR="00000000" w:rsidRDefault="00953ED2">
      <w:pPr>
        <w:pStyle w:val="a0"/>
        <w:rPr>
          <w:rFonts w:hint="cs"/>
          <w:rtl/>
        </w:rPr>
      </w:pPr>
    </w:p>
    <w:p w14:paraId="789337C5" w14:textId="77777777" w:rsidR="00000000" w:rsidRDefault="00953ED2">
      <w:pPr>
        <w:pStyle w:val="a0"/>
        <w:rPr>
          <w:rFonts w:hint="cs"/>
          <w:rtl/>
        </w:rPr>
      </w:pPr>
      <w:r>
        <w:rPr>
          <w:rFonts w:hint="cs"/>
          <w:rtl/>
        </w:rPr>
        <w:t>תודה רבה. ישיב סגן שר הביטחון, בבקשה.</w:t>
      </w:r>
    </w:p>
    <w:p w14:paraId="42CF7DC6" w14:textId="77777777" w:rsidR="00000000" w:rsidRDefault="00953ED2">
      <w:pPr>
        <w:pStyle w:val="a0"/>
        <w:ind w:firstLine="0"/>
        <w:rPr>
          <w:rFonts w:hint="cs"/>
          <w:rtl/>
        </w:rPr>
      </w:pPr>
    </w:p>
    <w:p w14:paraId="2D18DC7D" w14:textId="77777777" w:rsidR="00000000" w:rsidRDefault="00953ED2">
      <w:pPr>
        <w:pStyle w:val="a"/>
        <w:rPr>
          <w:rtl/>
        </w:rPr>
      </w:pPr>
      <w:bookmarkStart w:id="481" w:name="FS000000464T18_05_2005_17_09_15"/>
      <w:bookmarkStart w:id="482" w:name="FS000000464T18_05_2005_17_09_22"/>
      <w:bookmarkStart w:id="483" w:name="_Toc118183680"/>
      <w:bookmarkEnd w:id="481"/>
      <w:bookmarkEnd w:id="482"/>
      <w:r>
        <w:rPr>
          <w:rtl/>
        </w:rPr>
        <w:t>סגן שר הביטחון זאב בוים:</w:t>
      </w:r>
      <w:bookmarkEnd w:id="483"/>
    </w:p>
    <w:p w14:paraId="2DCF6CCC" w14:textId="77777777" w:rsidR="00000000" w:rsidRDefault="00953ED2">
      <w:pPr>
        <w:pStyle w:val="a0"/>
        <w:rPr>
          <w:rtl/>
        </w:rPr>
      </w:pPr>
    </w:p>
    <w:p w14:paraId="098D893B" w14:textId="77777777" w:rsidR="00000000" w:rsidRDefault="00953ED2">
      <w:pPr>
        <w:pStyle w:val="a0"/>
        <w:rPr>
          <w:rFonts w:hint="cs"/>
          <w:rtl/>
        </w:rPr>
      </w:pPr>
      <w:r>
        <w:rPr>
          <w:rFonts w:hint="cs"/>
          <w:rtl/>
        </w:rPr>
        <w:t>גברתי היושבת-ראש</w:t>
      </w:r>
      <w:r>
        <w:rPr>
          <w:rFonts w:hint="cs"/>
          <w:rtl/>
        </w:rPr>
        <w:t xml:space="preserve">, חברי חברי הכנסת, חבר הכנסת דהאמשה, חשבתי שאתה תעמוד פה, ואחרי שדיברת על הקיצונים שמנסים לטרפד את ההתנתקות </w:t>
      </w:r>
      <w:r>
        <w:rPr>
          <w:rtl/>
        </w:rPr>
        <w:t>–</w:t>
      </w:r>
      <w:r>
        <w:rPr>
          <w:rFonts w:hint="cs"/>
          <w:rtl/>
        </w:rPr>
        <w:t xml:space="preserve"> אבל אני לא שמעתי מלה אחת על הירי הפרובוקטיבי של ה"חיזבאללה". אף מלה. שמעתי על השלום עם סוריה, בסדר, עוד אין שלום עם סוריה, אבל שלושה ראשי ממשלות -</w:t>
      </w:r>
      <w:r>
        <w:rPr>
          <w:rFonts w:hint="cs"/>
          <w:rtl/>
        </w:rPr>
        <w:t xml:space="preserve"> - -</w:t>
      </w:r>
    </w:p>
    <w:p w14:paraId="15D65BFA" w14:textId="77777777" w:rsidR="00000000" w:rsidRDefault="00953ED2">
      <w:pPr>
        <w:pStyle w:val="a0"/>
        <w:ind w:firstLine="0"/>
        <w:rPr>
          <w:rFonts w:hint="cs"/>
          <w:rtl/>
        </w:rPr>
      </w:pPr>
    </w:p>
    <w:p w14:paraId="5B933A7E" w14:textId="77777777" w:rsidR="00000000" w:rsidRDefault="00953ED2">
      <w:pPr>
        <w:pStyle w:val="af0"/>
        <w:rPr>
          <w:rtl/>
        </w:rPr>
      </w:pPr>
      <w:r>
        <w:rPr>
          <w:rFonts w:hint="eastAsia"/>
          <w:rtl/>
        </w:rPr>
        <w:t>עבד</w:t>
      </w:r>
      <w:r>
        <w:rPr>
          <w:rtl/>
        </w:rPr>
        <w:t>-אלמאלכ דהאמשה (רע"ם):</w:t>
      </w:r>
    </w:p>
    <w:p w14:paraId="3A37E836" w14:textId="77777777" w:rsidR="00000000" w:rsidRDefault="00953ED2">
      <w:pPr>
        <w:pStyle w:val="a0"/>
        <w:rPr>
          <w:rFonts w:hint="cs"/>
          <w:rtl/>
        </w:rPr>
      </w:pPr>
    </w:p>
    <w:p w14:paraId="0DD443CD" w14:textId="77777777" w:rsidR="00000000" w:rsidRDefault="00953ED2">
      <w:pPr>
        <w:pStyle w:val="a0"/>
        <w:rPr>
          <w:rFonts w:hint="cs"/>
          <w:rtl/>
        </w:rPr>
      </w:pPr>
      <w:r>
        <w:rPr>
          <w:rFonts w:hint="cs"/>
          <w:rtl/>
        </w:rPr>
        <w:t>נתתי לך פתרון אסטרטגי, מה אתה רוצה?</w:t>
      </w:r>
    </w:p>
    <w:p w14:paraId="2339BD55" w14:textId="77777777" w:rsidR="00000000" w:rsidRDefault="00953ED2">
      <w:pPr>
        <w:pStyle w:val="a0"/>
        <w:rPr>
          <w:rFonts w:hint="cs"/>
          <w:rtl/>
        </w:rPr>
      </w:pPr>
    </w:p>
    <w:p w14:paraId="79211FA5" w14:textId="77777777" w:rsidR="00000000" w:rsidRDefault="00953ED2">
      <w:pPr>
        <w:pStyle w:val="-"/>
        <w:rPr>
          <w:rtl/>
        </w:rPr>
      </w:pPr>
      <w:bookmarkStart w:id="484" w:name="FS000000464T18_05_2005_17_10_06C"/>
      <w:bookmarkEnd w:id="484"/>
      <w:r>
        <w:rPr>
          <w:rtl/>
        </w:rPr>
        <w:t>סגן שר הביטחון זאב בוים:</w:t>
      </w:r>
    </w:p>
    <w:p w14:paraId="06C7FEDF" w14:textId="77777777" w:rsidR="00000000" w:rsidRDefault="00953ED2">
      <w:pPr>
        <w:pStyle w:val="a0"/>
        <w:rPr>
          <w:rtl/>
        </w:rPr>
      </w:pPr>
    </w:p>
    <w:p w14:paraId="4189634A" w14:textId="77777777" w:rsidR="00000000" w:rsidRDefault="00953ED2">
      <w:pPr>
        <w:pStyle w:val="a0"/>
        <w:rPr>
          <w:rFonts w:hint="cs"/>
          <w:rtl/>
        </w:rPr>
      </w:pPr>
      <w:r>
        <w:rPr>
          <w:rFonts w:hint="cs"/>
          <w:rtl/>
        </w:rPr>
        <w:t xml:space="preserve">סליחה, עכשיו אני מדבר עליך, אבל הפנייה היא רטורית לגמרי. תקשיב. שמעתי על העניין והכמיהה לשלום עם סוריה </w:t>
      </w:r>
      <w:r>
        <w:rPr>
          <w:rtl/>
        </w:rPr>
        <w:t>–</w:t>
      </w:r>
      <w:r>
        <w:rPr>
          <w:rFonts w:hint="cs"/>
          <w:rtl/>
        </w:rPr>
        <w:t xml:space="preserve"> בסדר. אני רוצה להזכיר לך ששלושה ראשי ממשלה שלנו בעשר הש</w:t>
      </w:r>
      <w:r>
        <w:rPr>
          <w:rFonts w:hint="cs"/>
          <w:rtl/>
        </w:rPr>
        <w:t xml:space="preserve">נים האחרונות חיפשו דרכים אם אפשר לעשות, איך לעשות, ובינתיים זה לא הסתייע. </w:t>
      </w:r>
    </w:p>
    <w:p w14:paraId="4EB2E327" w14:textId="77777777" w:rsidR="00000000" w:rsidRDefault="00953ED2">
      <w:pPr>
        <w:pStyle w:val="a0"/>
        <w:rPr>
          <w:rFonts w:hint="cs"/>
          <w:rtl/>
        </w:rPr>
      </w:pPr>
    </w:p>
    <w:p w14:paraId="3FC11DC5" w14:textId="77777777" w:rsidR="00000000" w:rsidRDefault="00953ED2">
      <w:pPr>
        <w:pStyle w:val="a0"/>
        <w:rPr>
          <w:rFonts w:hint="cs"/>
          <w:rtl/>
        </w:rPr>
      </w:pPr>
      <w:r>
        <w:rPr>
          <w:rFonts w:hint="cs"/>
          <w:rtl/>
        </w:rPr>
        <w:t>לא ידעתי שנסראללה הוא הפטרון של סוריה, שכדי לאלץ את ישראל ולהביא אותה להכרה שצריך לעשות שלום עם סוריה, הוא יורה על אזרחי מדינת ישראל בשלומי. זה ההיגיון העקום?</w:t>
      </w:r>
    </w:p>
    <w:p w14:paraId="6E9FD6CB" w14:textId="77777777" w:rsidR="00000000" w:rsidRDefault="00953ED2">
      <w:pPr>
        <w:pStyle w:val="a0"/>
        <w:rPr>
          <w:rFonts w:hint="cs"/>
          <w:rtl/>
        </w:rPr>
      </w:pPr>
    </w:p>
    <w:p w14:paraId="05002DD9" w14:textId="77777777" w:rsidR="00000000" w:rsidRDefault="00953ED2">
      <w:pPr>
        <w:pStyle w:val="a0"/>
        <w:rPr>
          <w:rFonts w:hint="cs"/>
          <w:rtl/>
        </w:rPr>
      </w:pPr>
      <w:r>
        <w:rPr>
          <w:rFonts w:hint="cs"/>
          <w:rtl/>
        </w:rPr>
        <w:t>תגיד מפה לשיח' נסראל</w:t>
      </w:r>
      <w:r>
        <w:rPr>
          <w:rFonts w:hint="cs"/>
          <w:rtl/>
        </w:rPr>
        <w:t>לה: לך תעשה את הבחירות שלך בביירות, אל תעשה ירי פרובוקטיבי על ישראל, בלי שום סיבה. כבר נאמר פה, ואתה יודע את זה, ונסראללה יודע את זה היטב, שישראל כיבדה לפני חמש שנים עד גרגר האדמה האחרון את ההנחיות של האו"ם בהסכם על הנסיגה, בדיוק על הגבול המדוד מחדש, תוך כ</w:t>
      </w:r>
      <w:r>
        <w:rPr>
          <w:rFonts w:hint="cs"/>
          <w:rtl/>
        </w:rPr>
        <w:t>די תזוזה "על המילימטר", כדי שלא תהיינה טענות. נסראללה אז אמר, שאם ישראל תיסוג, בזה תמו תביעותיו, וכו' וכו'.</w:t>
      </w:r>
    </w:p>
    <w:p w14:paraId="72EB9A4C" w14:textId="77777777" w:rsidR="00000000" w:rsidRDefault="00953ED2">
      <w:pPr>
        <w:pStyle w:val="a0"/>
        <w:rPr>
          <w:rFonts w:hint="cs"/>
          <w:rtl/>
        </w:rPr>
      </w:pPr>
    </w:p>
    <w:p w14:paraId="538B45DA" w14:textId="77777777" w:rsidR="00000000" w:rsidRDefault="00953ED2">
      <w:pPr>
        <w:pStyle w:val="af0"/>
        <w:rPr>
          <w:rtl/>
        </w:rPr>
      </w:pPr>
      <w:r>
        <w:rPr>
          <w:rFonts w:hint="eastAsia"/>
          <w:rtl/>
        </w:rPr>
        <w:t>עבד</w:t>
      </w:r>
      <w:r>
        <w:rPr>
          <w:rtl/>
        </w:rPr>
        <w:t>-אלמאלכ דהאמשה (רע"ם):</w:t>
      </w:r>
    </w:p>
    <w:p w14:paraId="210399EF" w14:textId="77777777" w:rsidR="00000000" w:rsidRDefault="00953ED2">
      <w:pPr>
        <w:pStyle w:val="a0"/>
        <w:rPr>
          <w:rFonts w:hint="cs"/>
          <w:rtl/>
        </w:rPr>
      </w:pPr>
    </w:p>
    <w:p w14:paraId="22352238" w14:textId="77777777" w:rsidR="00000000" w:rsidRDefault="00953ED2">
      <w:pPr>
        <w:pStyle w:val="a0"/>
        <w:rPr>
          <w:rFonts w:hint="cs"/>
          <w:rtl/>
        </w:rPr>
      </w:pPr>
      <w:r>
        <w:rPr>
          <w:rFonts w:hint="cs"/>
          <w:rtl/>
        </w:rPr>
        <w:t>מדובר על חוות-שבעא.</w:t>
      </w:r>
    </w:p>
    <w:p w14:paraId="6B6E8141" w14:textId="77777777" w:rsidR="00000000" w:rsidRDefault="00953ED2">
      <w:pPr>
        <w:pStyle w:val="a0"/>
        <w:rPr>
          <w:rFonts w:hint="cs"/>
          <w:rtl/>
        </w:rPr>
      </w:pPr>
    </w:p>
    <w:p w14:paraId="09617C53" w14:textId="77777777" w:rsidR="00000000" w:rsidRDefault="00953ED2">
      <w:pPr>
        <w:pStyle w:val="-"/>
        <w:rPr>
          <w:rtl/>
        </w:rPr>
      </w:pPr>
      <w:bookmarkStart w:id="485" w:name="FS000000464T18_05_2005_17_30_49C"/>
      <w:bookmarkEnd w:id="485"/>
      <w:r>
        <w:rPr>
          <w:rFonts w:hint="eastAsia"/>
          <w:rtl/>
        </w:rPr>
        <w:t>סגן</w:t>
      </w:r>
      <w:r>
        <w:rPr>
          <w:rtl/>
        </w:rPr>
        <w:t xml:space="preserve"> שר הביטחון זאב בוים:</w:t>
      </w:r>
    </w:p>
    <w:p w14:paraId="7BEB2A3B" w14:textId="77777777" w:rsidR="00000000" w:rsidRDefault="00953ED2">
      <w:pPr>
        <w:pStyle w:val="a0"/>
        <w:rPr>
          <w:rFonts w:hint="cs"/>
          <w:rtl/>
        </w:rPr>
      </w:pPr>
    </w:p>
    <w:p w14:paraId="07C00E7A" w14:textId="77777777" w:rsidR="00000000" w:rsidRDefault="00953ED2">
      <w:pPr>
        <w:pStyle w:val="a0"/>
        <w:rPr>
          <w:rFonts w:hint="cs"/>
          <w:rtl/>
        </w:rPr>
      </w:pPr>
      <w:r>
        <w:rPr>
          <w:rFonts w:hint="cs"/>
          <w:rtl/>
        </w:rPr>
        <w:t>שמעתי שבעא, שמעתי; א. מה עניין שבעא לשלומי, אתה יכול להסביר לי? מה זה ירי</w:t>
      </w:r>
      <w:r>
        <w:rPr>
          <w:rFonts w:hint="cs"/>
          <w:rtl/>
        </w:rPr>
        <w:t xml:space="preserve"> על תושבים? מה זה ירי על אזרחים? תבוא לכאן פעם אחת, פעם אחת, תגיד לו: הרף, מה זה הפרובוקציות האלה? אבל לא לי, ולא כנראה למרבית חברי הכנסת פה בבית הזה יש ציפיות גדולות ממך ומחבריך. </w:t>
      </w:r>
    </w:p>
    <w:p w14:paraId="6DF8074E" w14:textId="77777777" w:rsidR="00000000" w:rsidRDefault="00953ED2">
      <w:pPr>
        <w:pStyle w:val="a0"/>
        <w:rPr>
          <w:rFonts w:hint="cs"/>
          <w:rtl/>
        </w:rPr>
      </w:pPr>
    </w:p>
    <w:p w14:paraId="5F3D22E3" w14:textId="77777777" w:rsidR="00000000" w:rsidRDefault="00953ED2">
      <w:pPr>
        <w:pStyle w:val="a0"/>
        <w:rPr>
          <w:rFonts w:hint="cs"/>
          <w:rtl/>
        </w:rPr>
      </w:pPr>
      <w:r>
        <w:rPr>
          <w:rFonts w:hint="cs"/>
          <w:rtl/>
        </w:rPr>
        <w:t xml:space="preserve">אירועי הירי הפרובוקטיביים בימים האחרונים נועדו - - </w:t>
      </w:r>
    </w:p>
    <w:p w14:paraId="47703981" w14:textId="77777777" w:rsidR="00000000" w:rsidRDefault="00953ED2">
      <w:pPr>
        <w:pStyle w:val="a0"/>
        <w:rPr>
          <w:rFonts w:hint="cs"/>
          <w:rtl/>
        </w:rPr>
      </w:pPr>
    </w:p>
    <w:p w14:paraId="375AD7F0" w14:textId="77777777" w:rsidR="00000000" w:rsidRDefault="00953ED2">
      <w:pPr>
        <w:pStyle w:val="af0"/>
        <w:rPr>
          <w:rtl/>
        </w:rPr>
      </w:pPr>
      <w:r>
        <w:rPr>
          <w:rFonts w:hint="eastAsia"/>
          <w:rtl/>
        </w:rPr>
        <w:t>גאלב</w:t>
      </w:r>
      <w:r>
        <w:rPr>
          <w:rtl/>
        </w:rPr>
        <w:t xml:space="preserve"> מג'אדלה (העבודה-</w:t>
      </w:r>
      <w:r>
        <w:rPr>
          <w:rtl/>
        </w:rPr>
        <w:t>מימד):</w:t>
      </w:r>
    </w:p>
    <w:p w14:paraId="331AF65E" w14:textId="77777777" w:rsidR="00000000" w:rsidRDefault="00953ED2">
      <w:pPr>
        <w:pStyle w:val="a0"/>
        <w:rPr>
          <w:rFonts w:hint="cs"/>
          <w:rtl/>
        </w:rPr>
      </w:pPr>
    </w:p>
    <w:p w14:paraId="2C6A485F" w14:textId="77777777" w:rsidR="00000000" w:rsidRDefault="00953ED2">
      <w:pPr>
        <w:pStyle w:val="a0"/>
        <w:rPr>
          <w:rFonts w:hint="cs"/>
          <w:rtl/>
        </w:rPr>
      </w:pPr>
      <w:r>
        <w:rPr>
          <w:rFonts w:hint="cs"/>
          <w:rtl/>
        </w:rPr>
        <w:t>אולי אדוני סגן השר יתמקד בזה שיש לו דו-שיח אתו. ההכללה לא טובה.</w:t>
      </w:r>
    </w:p>
    <w:p w14:paraId="04671E49" w14:textId="77777777" w:rsidR="00000000" w:rsidRDefault="00953ED2">
      <w:pPr>
        <w:pStyle w:val="a0"/>
        <w:rPr>
          <w:rFonts w:hint="cs"/>
          <w:rtl/>
        </w:rPr>
      </w:pPr>
    </w:p>
    <w:p w14:paraId="03018BB9" w14:textId="77777777" w:rsidR="00000000" w:rsidRDefault="00953ED2">
      <w:pPr>
        <w:pStyle w:val="-"/>
        <w:rPr>
          <w:rtl/>
        </w:rPr>
      </w:pPr>
      <w:bookmarkStart w:id="486" w:name="FS000000464T18_05_2005_17_12_57"/>
      <w:bookmarkStart w:id="487" w:name="FS000000464T18_05_2005_17_13_01C"/>
      <w:bookmarkEnd w:id="486"/>
      <w:r>
        <w:rPr>
          <w:rFonts w:hint="eastAsia"/>
          <w:rtl/>
        </w:rPr>
        <w:t>סגן</w:t>
      </w:r>
      <w:r>
        <w:rPr>
          <w:rtl/>
        </w:rPr>
        <w:t xml:space="preserve"> שר הביטחון זאב בוים:</w:t>
      </w:r>
    </w:p>
    <w:p w14:paraId="6D59EA55" w14:textId="77777777" w:rsidR="00000000" w:rsidRDefault="00953ED2">
      <w:pPr>
        <w:pStyle w:val="a0"/>
        <w:rPr>
          <w:rtl/>
        </w:rPr>
      </w:pPr>
    </w:p>
    <w:p w14:paraId="2D7FAC94" w14:textId="77777777" w:rsidR="00000000" w:rsidRDefault="00953ED2">
      <w:pPr>
        <w:pStyle w:val="a0"/>
        <w:rPr>
          <w:rFonts w:hint="cs"/>
          <w:rtl/>
        </w:rPr>
      </w:pPr>
      <w:r>
        <w:rPr>
          <w:rFonts w:hint="cs"/>
          <w:rtl/>
        </w:rPr>
        <w:t>- - להפר את השקט ולפגוע בביטחונם של תושבי הצפון. אני מודיע פה שצה"ל לא יאפשר פרובוקציות נוספות כאלה, מכל סוג שהוא.</w:t>
      </w:r>
    </w:p>
    <w:p w14:paraId="160C7153" w14:textId="77777777" w:rsidR="00000000" w:rsidRDefault="00953ED2">
      <w:pPr>
        <w:pStyle w:val="a0"/>
        <w:rPr>
          <w:rFonts w:hint="cs"/>
          <w:rtl/>
        </w:rPr>
      </w:pPr>
    </w:p>
    <w:p w14:paraId="76644288" w14:textId="77777777" w:rsidR="00000000" w:rsidRDefault="00953ED2">
      <w:pPr>
        <w:pStyle w:val="af0"/>
        <w:rPr>
          <w:rtl/>
        </w:rPr>
      </w:pPr>
      <w:r>
        <w:rPr>
          <w:rFonts w:hint="eastAsia"/>
          <w:rtl/>
        </w:rPr>
        <w:t>גאלב</w:t>
      </w:r>
      <w:r>
        <w:rPr>
          <w:rtl/>
        </w:rPr>
        <w:t xml:space="preserve"> מג'אדלה (העבודה-מימד):</w:t>
      </w:r>
    </w:p>
    <w:p w14:paraId="7F59633F" w14:textId="77777777" w:rsidR="00000000" w:rsidRDefault="00953ED2">
      <w:pPr>
        <w:pStyle w:val="a0"/>
        <w:rPr>
          <w:rFonts w:hint="cs"/>
          <w:rtl/>
        </w:rPr>
      </w:pPr>
    </w:p>
    <w:p w14:paraId="2341743B" w14:textId="77777777" w:rsidR="00000000" w:rsidRDefault="00953ED2">
      <w:pPr>
        <w:pStyle w:val="a0"/>
        <w:rPr>
          <w:rFonts w:hint="cs"/>
          <w:rtl/>
        </w:rPr>
      </w:pPr>
      <w:r>
        <w:rPr>
          <w:rFonts w:hint="cs"/>
          <w:rtl/>
        </w:rPr>
        <w:t>אני פונה אלי</w:t>
      </w:r>
      <w:r>
        <w:rPr>
          <w:rFonts w:hint="cs"/>
          <w:rtl/>
        </w:rPr>
        <w:t>ך.</w:t>
      </w:r>
    </w:p>
    <w:p w14:paraId="2114B727" w14:textId="77777777" w:rsidR="00000000" w:rsidRDefault="00953ED2">
      <w:pPr>
        <w:pStyle w:val="a0"/>
        <w:rPr>
          <w:rFonts w:hint="cs"/>
          <w:rtl/>
        </w:rPr>
      </w:pPr>
    </w:p>
    <w:p w14:paraId="32C32417"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034C66CB" w14:textId="77777777" w:rsidR="00000000" w:rsidRDefault="00953ED2">
      <w:pPr>
        <w:pStyle w:val="a0"/>
        <w:rPr>
          <w:rFonts w:hint="cs"/>
          <w:rtl/>
        </w:rPr>
      </w:pPr>
    </w:p>
    <w:p w14:paraId="25102475" w14:textId="77777777" w:rsidR="00000000" w:rsidRDefault="00953ED2">
      <w:pPr>
        <w:pStyle w:val="a0"/>
        <w:rPr>
          <w:rFonts w:hint="cs"/>
          <w:rtl/>
        </w:rPr>
      </w:pPr>
      <w:r>
        <w:rPr>
          <w:rFonts w:hint="cs"/>
          <w:rtl/>
        </w:rPr>
        <w:t xml:space="preserve">חבר הכנסת מג'אדלה, זה לא דו-שיח פה. אם אתם רוצים לשוחח </w:t>
      </w:r>
      <w:r>
        <w:rPr>
          <w:rtl/>
        </w:rPr>
        <w:t>–</w:t>
      </w:r>
      <w:r>
        <w:rPr>
          <w:rFonts w:hint="cs"/>
          <w:rtl/>
        </w:rPr>
        <w:t xml:space="preserve"> בחוץ. תציע אחר כך, אתה תמיד יכול להציע. </w:t>
      </w:r>
    </w:p>
    <w:p w14:paraId="77536482" w14:textId="77777777" w:rsidR="00000000" w:rsidRDefault="00953ED2">
      <w:pPr>
        <w:pStyle w:val="a0"/>
        <w:rPr>
          <w:rFonts w:hint="cs"/>
          <w:rtl/>
        </w:rPr>
      </w:pPr>
    </w:p>
    <w:p w14:paraId="5543D56C" w14:textId="77777777" w:rsidR="00000000" w:rsidRDefault="00953ED2">
      <w:pPr>
        <w:pStyle w:val="-"/>
        <w:rPr>
          <w:rtl/>
        </w:rPr>
      </w:pPr>
      <w:bookmarkStart w:id="488" w:name="FS000000464T18_05_2005_17_34_06C"/>
      <w:bookmarkEnd w:id="488"/>
      <w:r>
        <w:rPr>
          <w:rFonts w:hint="eastAsia"/>
          <w:rtl/>
        </w:rPr>
        <w:t>סגן</w:t>
      </w:r>
      <w:r>
        <w:rPr>
          <w:rtl/>
        </w:rPr>
        <w:t xml:space="preserve"> שר הביטחון זאב בוים:</w:t>
      </w:r>
    </w:p>
    <w:p w14:paraId="265F765D" w14:textId="77777777" w:rsidR="00000000" w:rsidRDefault="00953ED2">
      <w:pPr>
        <w:pStyle w:val="a0"/>
        <w:rPr>
          <w:rFonts w:hint="cs"/>
          <w:rtl/>
        </w:rPr>
      </w:pPr>
    </w:p>
    <w:p w14:paraId="374C975E" w14:textId="77777777" w:rsidR="00000000" w:rsidRDefault="00953ED2">
      <w:pPr>
        <w:pStyle w:val="a0"/>
        <w:rPr>
          <w:rFonts w:hint="cs"/>
          <w:rtl/>
        </w:rPr>
      </w:pPr>
      <w:r>
        <w:rPr>
          <w:rFonts w:hint="cs"/>
          <w:rtl/>
        </w:rPr>
        <w:t xml:space="preserve">סליחה, אדוני חבר הכנסת, אין לי היום קול חזק מדי, אז אני מבקש. </w:t>
      </w:r>
    </w:p>
    <w:p w14:paraId="1057B2DD" w14:textId="77777777" w:rsidR="00000000" w:rsidRDefault="00953ED2">
      <w:pPr>
        <w:pStyle w:val="af1"/>
        <w:rPr>
          <w:rtl/>
        </w:rPr>
      </w:pPr>
    </w:p>
    <w:p w14:paraId="0F75873A"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2AD185BA" w14:textId="77777777" w:rsidR="00000000" w:rsidRDefault="00953ED2">
      <w:pPr>
        <w:pStyle w:val="a0"/>
        <w:rPr>
          <w:rFonts w:hint="cs"/>
          <w:rtl/>
        </w:rPr>
      </w:pPr>
    </w:p>
    <w:p w14:paraId="4303F940" w14:textId="77777777" w:rsidR="00000000" w:rsidRDefault="00953ED2">
      <w:pPr>
        <w:pStyle w:val="a0"/>
        <w:rPr>
          <w:rFonts w:hint="cs"/>
          <w:rtl/>
        </w:rPr>
      </w:pPr>
      <w:r>
        <w:rPr>
          <w:rFonts w:hint="cs"/>
          <w:rtl/>
        </w:rPr>
        <w:t>לא, אל תפסיק אותו.</w:t>
      </w:r>
    </w:p>
    <w:p w14:paraId="0A7DED70" w14:textId="77777777" w:rsidR="00000000" w:rsidRDefault="00953ED2">
      <w:pPr>
        <w:pStyle w:val="a0"/>
        <w:rPr>
          <w:rFonts w:hint="cs"/>
          <w:rtl/>
        </w:rPr>
      </w:pPr>
    </w:p>
    <w:p w14:paraId="1C0A855B" w14:textId="77777777" w:rsidR="00000000" w:rsidRDefault="00953ED2">
      <w:pPr>
        <w:pStyle w:val="-"/>
        <w:rPr>
          <w:rtl/>
        </w:rPr>
      </w:pPr>
      <w:bookmarkStart w:id="489" w:name="FS000000464T18_05_2005_17_34_41C"/>
      <w:bookmarkEnd w:id="489"/>
      <w:r>
        <w:rPr>
          <w:rFonts w:hint="eastAsia"/>
          <w:rtl/>
        </w:rPr>
        <w:t>סגן</w:t>
      </w:r>
      <w:r>
        <w:rPr>
          <w:rtl/>
        </w:rPr>
        <w:t xml:space="preserve"> ש</w:t>
      </w:r>
      <w:r>
        <w:rPr>
          <w:rtl/>
        </w:rPr>
        <w:t>ר הביטחון זאב בוים:</w:t>
      </w:r>
    </w:p>
    <w:p w14:paraId="5AAAB937" w14:textId="77777777" w:rsidR="00000000" w:rsidRDefault="00953ED2">
      <w:pPr>
        <w:pStyle w:val="a0"/>
        <w:rPr>
          <w:rFonts w:hint="cs"/>
          <w:rtl/>
        </w:rPr>
      </w:pPr>
    </w:p>
    <w:p w14:paraId="629065EB" w14:textId="77777777" w:rsidR="00000000" w:rsidRDefault="00953ED2">
      <w:pPr>
        <w:pStyle w:val="a0"/>
        <w:rPr>
          <w:rFonts w:hint="cs"/>
          <w:rtl/>
        </w:rPr>
      </w:pPr>
      <w:r>
        <w:rPr>
          <w:rFonts w:hint="cs"/>
          <w:rtl/>
        </w:rPr>
        <w:t xml:space="preserve">אנחנו צריכים לתבוע מלבנון, מממשלת לבנון - - - </w:t>
      </w:r>
    </w:p>
    <w:p w14:paraId="58A2DAA3" w14:textId="77777777" w:rsidR="00000000" w:rsidRDefault="00953ED2">
      <w:pPr>
        <w:pStyle w:val="af1"/>
        <w:rPr>
          <w:rFonts w:hint="cs"/>
          <w:rtl/>
        </w:rPr>
      </w:pPr>
    </w:p>
    <w:p w14:paraId="7AAA7920" w14:textId="77777777" w:rsidR="00000000" w:rsidRDefault="00953ED2">
      <w:pPr>
        <w:pStyle w:val="af0"/>
        <w:rPr>
          <w:rtl/>
        </w:rPr>
      </w:pPr>
      <w:r>
        <w:rPr>
          <w:rFonts w:hint="eastAsia"/>
          <w:rtl/>
        </w:rPr>
        <w:t>גאלב</w:t>
      </w:r>
      <w:r>
        <w:rPr>
          <w:rtl/>
        </w:rPr>
        <w:t xml:space="preserve"> מג'אדלה (העבודה-מימד):</w:t>
      </w:r>
    </w:p>
    <w:p w14:paraId="78F5BFA0" w14:textId="77777777" w:rsidR="00000000" w:rsidRDefault="00953ED2">
      <w:pPr>
        <w:pStyle w:val="a0"/>
        <w:rPr>
          <w:rFonts w:hint="cs"/>
          <w:rtl/>
        </w:rPr>
      </w:pPr>
    </w:p>
    <w:p w14:paraId="06C558D6" w14:textId="77777777" w:rsidR="00000000" w:rsidRDefault="00953ED2">
      <w:pPr>
        <w:pStyle w:val="a0"/>
        <w:rPr>
          <w:rFonts w:hint="cs"/>
          <w:rtl/>
        </w:rPr>
      </w:pPr>
      <w:r>
        <w:rPr>
          <w:rFonts w:hint="cs"/>
          <w:rtl/>
        </w:rPr>
        <w:t xml:space="preserve">- - - </w:t>
      </w:r>
    </w:p>
    <w:p w14:paraId="5BEDB905" w14:textId="77777777" w:rsidR="00000000" w:rsidRDefault="00953ED2">
      <w:pPr>
        <w:pStyle w:val="a0"/>
        <w:rPr>
          <w:rFonts w:hint="cs"/>
          <w:rtl/>
        </w:rPr>
      </w:pPr>
    </w:p>
    <w:p w14:paraId="49DFE642"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2D914BF8" w14:textId="77777777" w:rsidR="00000000" w:rsidRDefault="00953ED2">
      <w:pPr>
        <w:pStyle w:val="a0"/>
        <w:rPr>
          <w:rtl/>
        </w:rPr>
      </w:pPr>
    </w:p>
    <w:p w14:paraId="3A1C2257" w14:textId="77777777" w:rsidR="00000000" w:rsidRDefault="00953ED2">
      <w:pPr>
        <w:pStyle w:val="a0"/>
        <w:rPr>
          <w:rFonts w:hint="cs"/>
          <w:rtl/>
        </w:rPr>
      </w:pPr>
      <w:r>
        <w:rPr>
          <w:rFonts w:hint="cs"/>
          <w:rtl/>
        </w:rPr>
        <w:t>חבר הכנסת מג'אדלה, בבקשה, אל תפריע.</w:t>
      </w:r>
    </w:p>
    <w:p w14:paraId="645E34C0" w14:textId="77777777" w:rsidR="00000000" w:rsidRDefault="00953ED2">
      <w:pPr>
        <w:pStyle w:val="a0"/>
        <w:rPr>
          <w:rFonts w:hint="cs"/>
          <w:rtl/>
        </w:rPr>
      </w:pPr>
    </w:p>
    <w:p w14:paraId="0D1A9F17" w14:textId="77777777" w:rsidR="00000000" w:rsidRDefault="00953ED2">
      <w:pPr>
        <w:pStyle w:val="-"/>
        <w:rPr>
          <w:rtl/>
        </w:rPr>
      </w:pPr>
      <w:bookmarkStart w:id="490" w:name="FS000000464T18_05_2005_17_35_19C"/>
      <w:bookmarkEnd w:id="490"/>
      <w:r>
        <w:rPr>
          <w:rFonts w:hint="eastAsia"/>
          <w:rtl/>
        </w:rPr>
        <w:t>סגן</w:t>
      </w:r>
      <w:r>
        <w:rPr>
          <w:rtl/>
        </w:rPr>
        <w:t xml:space="preserve"> שר הביטחון זאב בוים:</w:t>
      </w:r>
    </w:p>
    <w:p w14:paraId="5155FA10" w14:textId="77777777" w:rsidR="00000000" w:rsidRDefault="00953ED2">
      <w:pPr>
        <w:pStyle w:val="a0"/>
        <w:rPr>
          <w:rFonts w:hint="cs"/>
          <w:rtl/>
        </w:rPr>
      </w:pPr>
    </w:p>
    <w:p w14:paraId="6A67274E" w14:textId="77777777" w:rsidR="00000000" w:rsidRDefault="00953ED2">
      <w:pPr>
        <w:pStyle w:val="a0"/>
        <w:rPr>
          <w:rFonts w:hint="cs"/>
          <w:rtl/>
        </w:rPr>
      </w:pPr>
      <w:r>
        <w:rPr>
          <w:rFonts w:hint="cs"/>
          <w:rtl/>
        </w:rPr>
        <w:t>אני לא מבין מה הטענה בכלל. תן לי לענות, אני רוצה לענות כמו שאני מבין</w:t>
      </w:r>
      <w:r>
        <w:rPr>
          <w:rFonts w:hint="cs"/>
          <w:rtl/>
        </w:rPr>
        <w:t>. כשאתה עומד פה אתה מדבר כמו שאני מבין?</w:t>
      </w:r>
    </w:p>
    <w:p w14:paraId="125BBFF8" w14:textId="77777777" w:rsidR="00000000" w:rsidRDefault="00953ED2">
      <w:pPr>
        <w:pStyle w:val="a0"/>
        <w:rPr>
          <w:rFonts w:hint="cs"/>
          <w:rtl/>
        </w:rPr>
      </w:pPr>
    </w:p>
    <w:p w14:paraId="64E03E65" w14:textId="77777777" w:rsidR="00000000" w:rsidRDefault="00953ED2">
      <w:pPr>
        <w:pStyle w:val="af0"/>
        <w:rPr>
          <w:rtl/>
        </w:rPr>
      </w:pPr>
      <w:r>
        <w:rPr>
          <w:rFonts w:hint="eastAsia"/>
          <w:rtl/>
        </w:rPr>
        <w:t>גאלב</w:t>
      </w:r>
      <w:r>
        <w:rPr>
          <w:rtl/>
        </w:rPr>
        <w:t xml:space="preserve"> מג'אדלה (העבודה-מימד):</w:t>
      </w:r>
    </w:p>
    <w:p w14:paraId="09C69677" w14:textId="77777777" w:rsidR="00000000" w:rsidRDefault="00953ED2">
      <w:pPr>
        <w:pStyle w:val="a0"/>
        <w:rPr>
          <w:rFonts w:hint="cs"/>
          <w:rtl/>
        </w:rPr>
      </w:pPr>
    </w:p>
    <w:p w14:paraId="22870AAE" w14:textId="77777777" w:rsidR="00000000" w:rsidRDefault="00953ED2">
      <w:pPr>
        <w:pStyle w:val="a0"/>
        <w:rPr>
          <w:rFonts w:hint="cs"/>
          <w:rtl/>
        </w:rPr>
      </w:pPr>
      <w:r>
        <w:rPr>
          <w:rFonts w:hint="cs"/>
          <w:rtl/>
        </w:rPr>
        <w:t>כן, אבל אם מעירים לי אני מקשיב ומתייחס.</w:t>
      </w:r>
    </w:p>
    <w:p w14:paraId="31B17893" w14:textId="77777777" w:rsidR="00000000" w:rsidRDefault="00953ED2">
      <w:pPr>
        <w:pStyle w:val="a0"/>
        <w:rPr>
          <w:rFonts w:hint="cs"/>
          <w:rtl/>
        </w:rPr>
      </w:pPr>
    </w:p>
    <w:p w14:paraId="006B5E32"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32095FE2" w14:textId="77777777" w:rsidR="00000000" w:rsidRDefault="00953ED2">
      <w:pPr>
        <w:pStyle w:val="a0"/>
        <w:rPr>
          <w:rFonts w:hint="cs"/>
          <w:rtl/>
        </w:rPr>
      </w:pPr>
    </w:p>
    <w:p w14:paraId="2CB03207" w14:textId="77777777" w:rsidR="00000000" w:rsidRDefault="00953ED2">
      <w:pPr>
        <w:pStyle w:val="a0"/>
        <w:rPr>
          <w:rFonts w:hint="cs"/>
          <w:rtl/>
        </w:rPr>
      </w:pPr>
      <w:r>
        <w:rPr>
          <w:rFonts w:hint="cs"/>
          <w:rtl/>
        </w:rPr>
        <w:t>חבר הכנסת מג'אדלה, שמענו. אני מבקשת ממך, שלא אצטרך לקרוא אותך לסדר.</w:t>
      </w:r>
    </w:p>
    <w:p w14:paraId="7E7BFC1C" w14:textId="77777777" w:rsidR="00000000" w:rsidRDefault="00953ED2">
      <w:pPr>
        <w:pStyle w:val="a0"/>
        <w:rPr>
          <w:rFonts w:hint="cs"/>
          <w:rtl/>
        </w:rPr>
      </w:pPr>
    </w:p>
    <w:p w14:paraId="7583C441" w14:textId="77777777" w:rsidR="00000000" w:rsidRDefault="00953ED2">
      <w:pPr>
        <w:pStyle w:val="-"/>
        <w:rPr>
          <w:rtl/>
        </w:rPr>
      </w:pPr>
      <w:bookmarkStart w:id="491" w:name="FS000000464T18_05_2005_17_13_49C"/>
      <w:bookmarkEnd w:id="491"/>
      <w:r>
        <w:rPr>
          <w:rtl/>
        </w:rPr>
        <w:t>סגן שר הביטחון זאב בוים:</w:t>
      </w:r>
    </w:p>
    <w:p w14:paraId="5B0CE06E" w14:textId="77777777" w:rsidR="00000000" w:rsidRDefault="00953ED2">
      <w:pPr>
        <w:pStyle w:val="a0"/>
        <w:rPr>
          <w:rtl/>
        </w:rPr>
      </w:pPr>
    </w:p>
    <w:p w14:paraId="180ACEAE" w14:textId="77777777" w:rsidR="00000000" w:rsidRDefault="00953ED2">
      <w:pPr>
        <w:pStyle w:val="a0"/>
        <w:rPr>
          <w:rFonts w:hint="cs"/>
          <w:rtl/>
        </w:rPr>
      </w:pPr>
      <w:r>
        <w:rPr>
          <w:rFonts w:hint="cs"/>
          <w:rtl/>
        </w:rPr>
        <w:t>אז אני לא יכול להקשיב לך עכשיו,</w:t>
      </w:r>
      <w:r>
        <w:rPr>
          <w:rFonts w:hint="cs"/>
          <w:rtl/>
        </w:rPr>
        <w:t xml:space="preserve"> עכשיו אני צריך לענות. </w:t>
      </w:r>
    </w:p>
    <w:p w14:paraId="71A7A035" w14:textId="77777777" w:rsidR="00000000" w:rsidRDefault="00953ED2">
      <w:pPr>
        <w:pStyle w:val="a0"/>
        <w:rPr>
          <w:rFonts w:hint="cs"/>
          <w:rtl/>
        </w:rPr>
      </w:pPr>
    </w:p>
    <w:p w14:paraId="46B9F788" w14:textId="77777777" w:rsidR="00000000" w:rsidRDefault="00953ED2">
      <w:pPr>
        <w:pStyle w:val="a0"/>
        <w:rPr>
          <w:rFonts w:hint="cs"/>
          <w:rtl/>
        </w:rPr>
      </w:pPr>
      <w:r>
        <w:rPr>
          <w:rFonts w:hint="cs"/>
          <w:rtl/>
        </w:rPr>
        <w:t xml:space="preserve">יש לנו תביעה אל ממשלת לבנון לכבד את החלטת האו"ם 1559, שמחייבת, בין השאר, את פירוק ארגוני הטרור החמושים בשטחה מהנשק שלהם. זהו מחדל מתמשך של ממשלת לבנון, ועליה לפעול למימוש האחריות למתרחש בשטח שלה. </w:t>
      </w:r>
    </w:p>
    <w:p w14:paraId="6759F3FF" w14:textId="77777777" w:rsidR="00000000" w:rsidRDefault="00953ED2">
      <w:pPr>
        <w:pStyle w:val="a0"/>
        <w:rPr>
          <w:rFonts w:hint="cs"/>
          <w:rtl/>
        </w:rPr>
      </w:pPr>
    </w:p>
    <w:p w14:paraId="00F26471" w14:textId="77777777" w:rsidR="00000000" w:rsidRDefault="00953ED2">
      <w:pPr>
        <w:pStyle w:val="a0"/>
        <w:rPr>
          <w:rFonts w:hint="cs"/>
          <w:rtl/>
        </w:rPr>
      </w:pPr>
      <w:r>
        <w:rPr>
          <w:rFonts w:hint="cs"/>
          <w:rtl/>
        </w:rPr>
        <w:t>אמרו פה, וגם אני גם מצטרף להערכות</w:t>
      </w:r>
      <w:r>
        <w:rPr>
          <w:rFonts w:hint="cs"/>
          <w:rtl/>
        </w:rPr>
        <w:t xml:space="preserve">, שחלק מהעניין הזה של הירי הוא כנראה איזו דרך של ה"חיזבאללה", אולי דרך מוזרה, אבל אולי מובנת בקרב האוכלוסייה שבה היא פועלת, להשיג רווחים פוליטיים לקראת הבחירות. אנחנו לא נשלם את המחיר הזה, לא בא בחשבון. זה לא רק שאנחנו אומרים שלא בא בחשבון, אלא ראוי ונכון </w:t>
      </w:r>
      <w:r>
        <w:rPr>
          <w:rFonts w:hint="cs"/>
          <w:rtl/>
        </w:rPr>
        <w:t xml:space="preserve">שהקהילייה הבין-לאומית בכלל לא תקבל את הנוסחה הזאת. </w:t>
      </w:r>
    </w:p>
    <w:p w14:paraId="6E03FE9E" w14:textId="77777777" w:rsidR="00000000" w:rsidRDefault="00953ED2">
      <w:pPr>
        <w:pStyle w:val="a0"/>
        <w:rPr>
          <w:rFonts w:hint="cs"/>
          <w:rtl/>
        </w:rPr>
      </w:pPr>
    </w:p>
    <w:p w14:paraId="2A4BDCC0" w14:textId="77777777" w:rsidR="00000000" w:rsidRDefault="00953ED2">
      <w:pPr>
        <w:pStyle w:val="a0"/>
        <w:rPr>
          <w:rFonts w:hint="cs"/>
          <w:rtl/>
        </w:rPr>
      </w:pPr>
      <w:r>
        <w:rPr>
          <w:rFonts w:hint="cs"/>
          <w:rtl/>
        </w:rPr>
        <w:t xml:space="preserve">אני גם רוצה לומר שאני חושב שהקהילייה הבין-לאומית בתקופה האחרונה אכן קובעת ודורשת מלבנון, כמו שהיא דורשת מסוריה </w:t>
      </w:r>
      <w:r>
        <w:rPr>
          <w:rtl/>
        </w:rPr>
        <w:t>–</w:t>
      </w:r>
      <w:r>
        <w:rPr>
          <w:rFonts w:hint="cs"/>
          <w:rtl/>
        </w:rPr>
        <w:t xml:space="preserve"> הנסיגה של הסורים לא באה מבחירה, והפסקת הכיבוש הסורי של 29 שנים לא באה במקרה, אלא כתוצאה מל</w:t>
      </w:r>
      <w:r>
        <w:rPr>
          <w:rFonts w:hint="cs"/>
          <w:rtl/>
        </w:rPr>
        <w:t>חץ בין-לאומי. הלחץ הזה קיים גם עכשיו, וצריך לקוות ולתת לו את ההזדמנויות, כדי שהוא יהיה יעיל.</w:t>
      </w:r>
    </w:p>
    <w:p w14:paraId="3B607F9A" w14:textId="77777777" w:rsidR="00000000" w:rsidRDefault="00953ED2">
      <w:pPr>
        <w:pStyle w:val="a0"/>
        <w:rPr>
          <w:rFonts w:hint="cs"/>
          <w:rtl/>
        </w:rPr>
      </w:pPr>
    </w:p>
    <w:p w14:paraId="000C0639" w14:textId="77777777" w:rsidR="00000000" w:rsidRDefault="00953ED2">
      <w:pPr>
        <w:pStyle w:val="a0"/>
        <w:rPr>
          <w:rFonts w:hint="cs"/>
          <w:rtl/>
        </w:rPr>
      </w:pPr>
      <w:r>
        <w:rPr>
          <w:rFonts w:hint="cs"/>
          <w:rtl/>
        </w:rPr>
        <w:t>אנחנו אומרים במפורש: פעילות עצמאית של ארגוני הטרור משטח לבנון איננה פוטרת את ממשלת לבנון, ולבנון תישא באחריות. זה שטח ריבוני של לבנון, שצריך להיות בשליטת צבא דרום</w:t>
      </w:r>
      <w:r>
        <w:rPr>
          <w:rFonts w:hint="cs"/>
          <w:rtl/>
        </w:rPr>
        <w:t>-לבנון, והוא צריך לטפל בכוחות האלה, בכוחות ה"חיזבאללה", שמערערים את היציבות באזור.</w:t>
      </w:r>
    </w:p>
    <w:p w14:paraId="685772ED" w14:textId="77777777" w:rsidR="00000000" w:rsidRDefault="00953ED2">
      <w:pPr>
        <w:pStyle w:val="a0"/>
        <w:rPr>
          <w:rFonts w:hint="cs"/>
          <w:rtl/>
        </w:rPr>
      </w:pPr>
    </w:p>
    <w:p w14:paraId="7DE0CD1B" w14:textId="77777777" w:rsidR="00000000" w:rsidRDefault="00953ED2">
      <w:pPr>
        <w:pStyle w:val="af0"/>
        <w:rPr>
          <w:rtl/>
        </w:rPr>
      </w:pPr>
      <w:r>
        <w:rPr>
          <w:rFonts w:hint="eastAsia"/>
          <w:rtl/>
        </w:rPr>
        <w:t>ניסן</w:t>
      </w:r>
      <w:r>
        <w:rPr>
          <w:rtl/>
        </w:rPr>
        <w:t xml:space="preserve"> סלומינסקי (מפד"ל):</w:t>
      </w:r>
    </w:p>
    <w:p w14:paraId="34297893" w14:textId="77777777" w:rsidR="00000000" w:rsidRDefault="00953ED2">
      <w:pPr>
        <w:pStyle w:val="a0"/>
        <w:rPr>
          <w:rFonts w:hint="cs"/>
          <w:rtl/>
        </w:rPr>
      </w:pPr>
    </w:p>
    <w:p w14:paraId="36036B4E" w14:textId="77777777" w:rsidR="00000000" w:rsidRDefault="00953ED2">
      <w:pPr>
        <w:pStyle w:val="a0"/>
        <w:rPr>
          <w:rFonts w:hint="cs"/>
          <w:rtl/>
        </w:rPr>
      </w:pPr>
      <w:r>
        <w:rPr>
          <w:rFonts w:hint="cs"/>
          <w:rtl/>
        </w:rPr>
        <w:t>ואם היא לא תעשה את זה? מה ישראל תעשה? מה כל העולם צריך לעשות אנחנו יודעים, השאלה היא מה ישראל תעשה.</w:t>
      </w:r>
    </w:p>
    <w:p w14:paraId="3C386940" w14:textId="77777777" w:rsidR="00000000" w:rsidRDefault="00953ED2">
      <w:pPr>
        <w:pStyle w:val="a0"/>
        <w:rPr>
          <w:rFonts w:hint="cs"/>
          <w:rtl/>
        </w:rPr>
      </w:pPr>
    </w:p>
    <w:p w14:paraId="5B2A94E4" w14:textId="77777777" w:rsidR="00000000" w:rsidRDefault="00953ED2">
      <w:pPr>
        <w:pStyle w:val="-"/>
        <w:rPr>
          <w:rtl/>
        </w:rPr>
      </w:pPr>
      <w:bookmarkStart w:id="492" w:name="FS000000464T18_05_2005_17_16_21C"/>
      <w:bookmarkEnd w:id="492"/>
      <w:r>
        <w:rPr>
          <w:rtl/>
        </w:rPr>
        <w:t>סגן שר הביטחון זאב בוים:</w:t>
      </w:r>
    </w:p>
    <w:p w14:paraId="0B9EC41A" w14:textId="77777777" w:rsidR="00000000" w:rsidRDefault="00953ED2">
      <w:pPr>
        <w:pStyle w:val="a0"/>
        <w:rPr>
          <w:rtl/>
        </w:rPr>
      </w:pPr>
    </w:p>
    <w:p w14:paraId="64D5C1AE" w14:textId="77777777" w:rsidR="00000000" w:rsidRDefault="00953ED2">
      <w:pPr>
        <w:pStyle w:val="a0"/>
        <w:rPr>
          <w:rFonts w:hint="cs"/>
          <w:rtl/>
        </w:rPr>
      </w:pPr>
      <w:r>
        <w:rPr>
          <w:rFonts w:hint="cs"/>
          <w:rtl/>
        </w:rPr>
        <w:t>חבר הכנסת סלומינסקי,</w:t>
      </w:r>
      <w:r>
        <w:rPr>
          <w:rFonts w:hint="cs"/>
          <w:rtl/>
        </w:rPr>
        <w:t xml:space="preserve"> השאלה במקומה, והנה התשובה: ישראל, שמילאה אחר החלטות האו"ם ונסוגה מדרום-לבנון, התקפות הטרור משטחה של לבנון הן בבחינת משחק באש מבחינתנו. הלבנונים חייבים להבין שלא נסכים שמצב כזה יימשך, ואנחנו מציעים שממשלת ביירות תתעשת מהר ותטפל בנושא הזה. חשוב שידעו בלבנון</w:t>
      </w:r>
      <w:r>
        <w:rPr>
          <w:rFonts w:hint="cs"/>
          <w:rtl/>
        </w:rPr>
        <w:t>, שאם לא ישרור שקט בשטחנו, לא ישרור שקט בלבנון. תודה רבה.</w:t>
      </w:r>
    </w:p>
    <w:p w14:paraId="77741ECD" w14:textId="77777777" w:rsidR="00000000" w:rsidRDefault="00953ED2">
      <w:pPr>
        <w:pStyle w:val="a0"/>
        <w:rPr>
          <w:rFonts w:hint="cs"/>
          <w:rtl/>
        </w:rPr>
      </w:pPr>
    </w:p>
    <w:p w14:paraId="3CCEA292" w14:textId="77777777" w:rsidR="00000000" w:rsidRDefault="00953ED2">
      <w:pPr>
        <w:pStyle w:val="af0"/>
        <w:rPr>
          <w:rtl/>
        </w:rPr>
      </w:pPr>
      <w:r>
        <w:rPr>
          <w:rFonts w:hint="eastAsia"/>
          <w:rtl/>
        </w:rPr>
        <w:t>ניסן</w:t>
      </w:r>
      <w:r>
        <w:rPr>
          <w:rtl/>
        </w:rPr>
        <w:t xml:space="preserve"> סלומינסקי (מפד"ל):</w:t>
      </w:r>
    </w:p>
    <w:p w14:paraId="5E3F9DDE" w14:textId="77777777" w:rsidR="00000000" w:rsidRDefault="00953ED2">
      <w:pPr>
        <w:pStyle w:val="a0"/>
        <w:rPr>
          <w:rFonts w:hint="cs"/>
          <w:rtl/>
        </w:rPr>
      </w:pPr>
    </w:p>
    <w:p w14:paraId="49983DE4" w14:textId="77777777" w:rsidR="00000000" w:rsidRDefault="00953ED2">
      <w:pPr>
        <w:pStyle w:val="a0"/>
        <w:rPr>
          <w:rFonts w:hint="cs"/>
          <w:rtl/>
        </w:rPr>
      </w:pPr>
      <w:r>
        <w:rPr>
          <w:rFonts w:hint="cs"/>
          <w:rtl/>
        </w:rPr>
        <w:t>אבל לא עושים כלום.</w:t>
      </w:r>
    </w:p>
    <w:p w14:paraId="708B3169" w14:textId="77777777" w:rsidR="00000000" w:rsidRDefault="00953ED2">
      <w:pPr>
        <w:pStyle w:val="a0"/>
        <w:rPr>
          <w:rFonts w:hint="cs"/>
          <w:rtl/>
        </w:rPr>
      </w:pPr>
    </w:p>
    <w:p w14:paraId="26F38454"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672855AB" w14:textId="77777777" w:rsidR="00000000" w:rsidRDefault="00953ED2">
      <w:pPr>
        <w:pStyle w:val="a0"/>
        <w:rPr>
          <w:rFonts w:hint="cs"/>
          <w:rtl/>
        </w:rPr>
      </w:pPr>
    </w:p>
    <w:p w14:paraId="116B6215" w14:textId="77777777" w:rsidR="00000000" w:rsidRDefault="00953ED2">
      <w:pPr>
        <w:pStyle w:val="a0"/>
        <w:rPr>
          <w:rFonts w:hint="cs"/>
          <w:rtl/>
        </w:rPr>
      </w:pPr>
      <w:r>
        <w:rPr>
          <w:rFonts w:hint="cs"/>
          <w:rtl/>
        </w:rPr>
        <w:t>תודה רבה. מה אתה מציע לעשות?</w:t>
      </w:r>
    </w:p>
    <w:p w14:paraId="5F9E74C0" w14:textId="77777777" w:rsidR="00000000" w:rsidRDefault="00953ED2">
      <w:pPr>
        <w:pStyle w:val="a0"/>
        <w:rPr>
          <w:rFonts w:hint="cs"/>
          <w:rtl/>
        </w:rPr>
      </w:pPr>
    </w:p>
    <w:p w14:paraId="5CF1E1A2" w14:textId="77777777" w:rsidR="00000000" w:rsidRDefault="00953ED2">
      <w:pPr>
        <w:pStyle w:val="-"/>
        <w:rPr>
          <w:rtl/>
        </w:rPr>
      </w:pPr>
      <w:bookmarkStart w:id="493" w:name="FS000000464T18_05_2005_17_16_52C"/>
      <w:bookmarkEnd w:id="493"/>
      <w:r>
        <w:rPr>
          <w:rtl/>
        </w:rPr>
        <w:t>סגן שר הביטחון זאב בוים:</w:t>
      </w:r>
    </w:p>
    <w:p w14:paraId="4669F5AB" w14:textId="77777777" w:rsidR="00000000" w:rsidRDefault="00953ED2">
      <w:pPr>
        <w:pStyle w:val="a0"/>
        <w:rPr>
          <w:rtl/>
        </w:rPr>
      </w:pPr>
    </w:p>
    <w:p w14:paraId="6A027796" w14:textId="77777777" w:rsidR="00000000" w:rsidRDefault="00953ED2">
      <w:pPr>
        <w:pStyle w:val="a0"/>
        <w:rPr>
          <w:rFonts w:hint="cs"/>
          <w:rtl/>
        </w:rPr>
      </w:pPr>
      <w:r>
        <w:rPr>
          <w:rFonts w:hint="cs"/>
          <w:rtl/>
        </w:rPr>
        <w:t>אני מציע להעביר לוועדת החוץ והביטחון.</w:t>
      </w:r>
    </w:p>
    <w:p w14:paraId="7BB2A6DB" w14:textId="77777777" w:rsidR="00000000" w:rsidRDefault="00953ED2">
      <w:pPr>
        <w:pStyle w:val="a0"/>
        <w:rPr>
          <w:rFonts w:hint="cs"/>
          <w:rtl/>
        </w:rPr>
      </w:pPr>
    </w:p>
    <w:p w14:paraId="0FB818F2"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24A1B948" w14:textId="77777777" w:rsidR="00000000" w:rsidRDefault="00953ED2">
      <w:pPr>
        <w:pStyle w:val="a0"/>
        <w:rPr>
          <w:rFonts w:hint="cs"/>
          <w:rtl/>
        </w:rPr>
      </w:pPr>
    </w:p>
    <w:p w14:paraId="6B4DCFED" w14:textId="77777777" w:rsidR="00000000" w:rsidRDefault="00953ED2">
      <w:pPr>
        <w:pStyle w:val="a0"/>
        <w:rPr>
          <w:rFonts w:hint="cs"/>
          <w:rtl/>
        </w:rPr>
      </w:pPr>
      <w:r>
        <w:rPr>
          <w:rFonts w:hint="cs"/>
          <w:rtl/>
        </w:rPr>
        <w:t>הצעה אחרת - חבר הכנ</w:t>
      </w:r>
      <w:r>
        <w:rPr>
          <w:rFonts w:hint="cs"/>
          <w:rtl/>
        </w:rPr>
        <w:t>סת ואסל טאהא, בבקשה.</w:t>
      </w:r>
    </w:p>
    <w:p w14:paraId="232EAFF6" w14:textId="77777777" w:rsidR="00000000" w:rsidRDefault="00953ED2">
      <w:pPr>
        <w:pStyle w:val="a0"/>
        <w:rPr>
          <w:rFonts w:hint="cs"/>
          <w:rtl/>
        </w:rPr>
      </w:pPr>
    </w:p>
    <w:p w14:paraId="51212365" w14:textId="77777777" w:rsidR="00000000" w:rsidRDefault="00953ED2">
      <w:pPr>
        <w:pStyle w:val="a"/>
        <w:rPr>
          <w:rtl/>
        </w:rPr>
      </w:pPr>
      <w:bookmarkStart w:id="494" w:name="FS000001062T18_05_2005_17_17_01"/>
      <w:bookmarkStart w:id="495" w:name="_Toc118183681"/>
      <w:bookmarkEnd w:id="494"/>
      <w:r>
        <w:rPr>
          <w:rFonts w:hint="eastAsia"/>
          <w:rtl/>
        </w:rPr>
        <w:t>ואסל</w:t>
      </w:r>
      <w:r>
        <w:rPr>
          <w:rtl/>
        </w:rPr>
        <w:t xml:space="preserve"> טאהא (בל"ד):</w:t>
      </w:r>
      <w:bookmarkEnd w:id="495"/>
    </w:p>
    <w:p w14:paraId="7F57A7EA" w14:textId="77777777" w:rsidR="00000000" w:rsidRDefault="00953ED2">
      <w:pPr>
        <w:pStyle w:val="a0"/>
        <w:rPr>
          <w:rFonts w:hint="cs"/>
          <w:rtl/>
        </w:rPr>
      </w:pPr>
    </w:p>
    <w:p w14:paraId="60D1AE1F" w14:textId="77777777" w:rsidR="00000000" w:rsidRDefault="00953ED2">
      <w:pPr>
        <w:pStyle w:val="a0"/>
        <w:rPr>
          <w:rFonts w:hint="cs"/>
          <w:rtl/>
        </w:rPr>
      </w:pPr>
      <w:r>
        <w:rPr>
          <w:rFonts w:hint="cs"/>
          <w:rtl/>
        </w:rPr>
        <w:t>גברתי היושבת-ראש, חברי הכנסת, נסיגת כוחות צה"ל, ההחלטה שקיבל ראש הממשלה ברק בזמנו, היתה נכונה, אבל הנסיגה לא היתה שלמה. נסיגה לא מוחלטת הובילה לשקט לא מוחלט. חבר הכנסת דני יתום סקר במדויק שהזיזו את הגבול כמה עשרות מ</w:t>
      </w:r>
      <w:r>
        <w:rPr>
          <w:rFonts w:hint="cs"/>
          <w:rtl/>
        </w:rPr>
        <w:t xml:space="preserve">טרים על-פי דרישת לבנון, אבל הוא שכח לומר שהיתה גם דרישה לבנונית לסגת מחוות-שבעא, שהיא אדמה לבנונית, בבעלות לבנונית, ובהכרזה סורית. היא לא חלק מהגולן, ואת זה הוא לא אמר. </w:t>
      </w:r>
    </w:p>
    <w:p w14:paraId="6711CDAD" w14:textId="77777777" w:rsidR="00000000" w:rsidRDefault="00953ED2">
      <w:pPr>
        <w:pStyle w:val="a0"/>
        <w:rPr>
          <w:rFonts w:hint="cs"/>
          <w:rtl/>
        </w:rPr>
      </w:pPr>
    </w:p>
    <w:p w14:paraId="310C4DB3" w14:textId="77777777" w:rsidR="00000000" w:rsidRDefault="00953ED2">
      <w:pPr>
        <w:pStyle w:val="a0"/>
        <w:rPr>
          <w:rFonts w:hint="cs"/>
          <w:rtl/>
        </w:rPr>
      </w:pPr>
      <w:r>
        <w:rPr>
          <w:rFonts w:hint="cs"/>
          <w:rtl/>
        </w:rPr>
        <w:t>אבל, הוא אמר דבר חשוב: על מנת להגיע לשקט מוחלט צריך לפתוח במשא-ומתן עם הסורים, כדי לס</w:t>
      </w:r>
      <w:r>
        <w:rPr>
          <w:rFonts w:hint="cs"/>
          <w:rtl/>
        </w:rPr>
        <w:t xml:space="preserve">יים את הכיבוש גם בחוות-שבעא וגם בגולן. </w:t>
      </w:r>
    </w:p>
    <w:p w14:paraId="400D9C6D" w14:textId="77777777" w:rsidR="00000000" w:rsidRDefault="00953ED2">
      <w:pPr>
        <w:pStyle w:val="a0"/>
        <w:rPr>
          <w:rFonts w:hint="cs"/>
          <w:rtl/>
        </w:rPr>
      </w:pPr>
    </w:p>
    <w:p w14:paraId="6536D79D"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03FA8FF5" w14:textId="77777777" w:rsidR="00000000" w:rsidRDefault="00953ED2">
      <w:pPr>
        <w:pStyle w:val="a0"/>
        <w:rPr>
          <w:rFonts w:hint="cs"/>
          <w:rtl/>
        </w:rPr>
      </w:pPr>
    </w:p>
    <w:p w14:paraId="3E716F63" w14:textId="77777777" w:rsidR="00000000" w:rsidRDefault="00953ED2">
      <w:pPr>
        <w:pStyle w:val="a0"/>
        <w:rPr>
          <w:rFonts w:hint="cs"/>
          <w:rtl/>
        </w:rPr>
      </w:pPr>
      <w:r>
        <w:rPr>
          <w:rFonts w:hint="cs"/>
          <w:rtl/>
        </w:rPr>
        <w:t>תודה רבה. הצעה אחרת - חבר הכנסת מרגי, בבקשה.</w:t>
      </w:r>
    </w:p>
    <w:p w14:paraId="20CB0A73" w14:textId="77777777" w:rsidR="00000000" w:rsidRDefault="00953ED2">
      <w:pPr>
        <w:pStyle w:val="af0"/>
        <w:rPr>
          <w:rFonts w:hint="cs"/>
          <w:rtl/>
        </w:rPr>
      </w:pPr>
    </w:p>
    <w:p w14:paraId="285C9D51" w14:textId="77777777" w:rsidR="00000000" w:rsidRDefault="00953ED2">
      <w:pPr>
        <w:pStyle w:val="af0"/>
        <w:rPr>
          <w:rtl/>
        </w:rPr>
      </w:pPr>
      <w:r>
        <w:rPr>
          <w:rFonts w:hint="eastAsia"/>
          <w:rtl/>
        </w:rPr>
        <w:t>יעקב</w:t>
      </w:r>
      <w:r>
        <w:rPr>
          <w:rtl/>
        </w:rPr>
        <w:t xml:space="preserve"> אדרי (הליכוד):</w:t>
      </w:r>
    </w:p>
    <w:p w14:paraId="040C0778" w14:textId="77777777" w:rsidR="00000000" w:rsidRDefault="00953ED2">
      <w:pPr>
        <w:pStyle w:val="a0"/>
        <w:rPr>
          <w:rFonts w:hint="cs"/>
          <w:rtl/>
        </w:rPr>
      </w:pPr>
    </w:p>
    <w:p w14:paraId="5C872E4E" w14:textId="77777777" w:rsidR="00000000" w:rsidRDefault="00953ED2">
      <w:pPr>
        <w:pStyle w:val="a0"/>
        <w:rPr>
          <w:rFonts w:hint="cs"/>
          <w:rtl/>
        </w:rPr>
      </w:pPr>
      <w:r>
        <w:rPr>
          <w:rFonts w:hint="cs"/>
          <w:rtl/>
        </w:rPr>
        <w:t>האו"ם קבע שפינינו עד המילימטר האחרון.</w:t>
      </w:r>
    </w:p>
    <w:bookmarkEnd w:id="487"/>
    <w:p w14:paraId="49084A84" w14:textId="77777777" w:rsidR="00000000" w:rsidRDefault="00953ED2">
      <w:pPr>
        <w:pStyle w:val="a0"/>
        <w:rPr>
          <w:rFonts w:hint="cs"/>
          <w:rtl/>
        </w:rPr>
      </w:pPr>
    </w:p>
    <w:p w14:paraId="5E1F7E2C" w14:textId="77777777" w:rsidR="00000000" w:rsidRDefault="00953ED2">
      <w:pPr>
        <w:pStyle w:val="a"/>
        <w:rPr>
          <w:rtl/>
        </w:rPr>
      </w:pPr>
      <w:bookmarkStart w:id="496" w:name="FS000000483T18_05_2005_17_18_17"/>
      <w:bookmarkStart w:id="497" w:name="FS000001056T18_05_2005_17_48_18"/>
      <w:bookmarkStart w:id="498" w:name="_Toc118183682"/>
      <w:bookmarkEnd w:id="496"/>
      <w:r>
        <w:rPr>
          <w:rFonts w:hint="eastAsia"/>
          <w:rtl/>
        </w:rPr>
        <w:t>יעקב</w:t>
      </w:r>
      <w:r>
        <w:rPr>
          <w:rtl/>
        </w:rPr>
        <w:t xml:space="preserve"> מרגי (ש"ס):</w:t>
      </w:r>
      <w:bookmarkEnd w:id="498"/>
    </w:p>
    <w:p w14:paraId="79383E1D" w14:textId="77777777" w:rsidR="00000000" w:rsidRDefault="00953ED2">
      <w:pPr>
        <w:pStyle w:val="a0"/>
        <w:rPr>
          <w:rtl/>
        </w:rPr>
      </w:pPr>
    </w:p>
    <w:bookmarkEnd w:id="497"/>
    <w:p w14:paraId="7DB3E075" w14:textId="77777777" w:rsidR="00000000" w:rsidRDefault="00953ED2">
      <w:pPr>
        <w:pStyle w:val="a0"/>
        <w:rPr>
          <w:rFonts w:hint="cs"/>
          <w:rtl/>
        </w:rPr>
      </w:pPr>
      <w:r>
        <w:rPr>
          <w:rFonts w:hint="cs"/>
          <w:rtl/>
        </w:rPr>
        <w:t>גברתי היושבת-ראש, חברי חברי הכנסת, מכובדי סגן השר, חוות-שבעא זה תירוץ. ה</w:t>
      </w:r>
      <w:r>
        <w:rPr>
          <w:rFonts w:hint="cs"/>
          <w:rtl/>
        </w:rPr>
        <w:t xml:space="preserve">רי גם אם היינו נסוגים בכלל מחוות-שבעא, גם אם היינו מגיעים לקו הצפוני של הכינרת, אולי אפילו לקו הדרומי של הכינרת, היו מוצאים עוד איזו עילה למה כן. אבל זה שקוף, זה בחירות - - - </w:t>
      </w:r>
    </w:p>
    <w:p w14:paraId="78B6E781" w14:textId="77777777" w:rsidR="00000000" w:rsidRDefault="00953ED2">
      <w:pPr>
        <w:pStyle w:val="a0"/>
        <w:rPr>
          <w:rFonts w:hint="cs"/>
          <w:rtl/>
        </w:rPr>
      </w:pPr>
    </w:p>
    <w:p w14:paraId="1BDC3B93" w14:textId="77777777" w:rsidR="00000000" w:rsidRDefault="00953ED2">
      <w:pPr>
        <w:pStyle w:val="af0"/>
        <w:rPr>
          <w:rtl/>
        </w:rPr>
      </w:pPr>
      <w:r>
        <w:rPr>
          <w:rFonts w:hint="eastAsia"/>
          <w:rtl/>
        </w:rPr>
        <w:t>ואסל</w:t>
      </w:r>
      <w:r>
        <w:rPr>
          <w:rtl/>
        </w:rPr>
        <w:t xml:space="preserve"> טאהא (בל"ד):</w:t>
      </w:r>
    </w:p>
    <w:p w14:paraId="6AE625AE" w14:textId="77777777" w:rsidR="00000000" w:rsidRDefault="00953ED2">
      <w:pPr>
        <w:pStyle w:val="a0"/>
        <w:rPr>
          <w:rFonts w:hint="cs"/>
          <w:rtl/>
        </w:rPr>
      </w:pPr>
    </w:p>
    <w:p w14:paraId="1A4075A8" w14:textId="77777777" w:rsidR="00000000" w:rsidRDefault="00953ED2">
      <w:pPr>
        <w:pStyle w:val="a0"/>
        <w:rPr>
          <w:rFonts w:hint="cs"/>
          <w:rtl/>
        </w:rPr>
      </w:pPr>
      <w:r>
        <w:rPr>
          <w:rFonts w:hint="cs"/>
          <w:rtl/>
        </w:rPr>
        <w:t>יש שקט בסיני כיוון שהיתה נסיגה מסיני, על מה אתה מדבר?</w:t>
      </w:r>
    </w:p>
    <w:p w14:paraId="35EE61CF" w14:textId="77777777" w:rsidR="00000000" w:rsidRDefault="00953ED2">
      <w:pPr>
        <w:pStyle w:val="a0"/>
        <w:rPr>
          <w:rFonts w:hint="cs"/>
          <w:rtl/>
        </w:rPr>
      </w:pPr>
    </w:p>
    <w:p w14:paraId="152B0962" w14:textId="77777777" w:rsidR="00000000" w:rsidRDefault="00953ED2">
      <w:pPr>
        <w:pStyle w:val="-"/>
        <w:rPr>
          <w:rtl/>
        </w:rPr>
      </w:pPr>
      <w:bookmarkStart w:id="499" w:name="FS000000483T18_05_2005_17_18_53C"/>
      <w:bookmarkStart w:id="500" w:name="FS000001056T18_05_2005_17_49_51C"/>
      <w:bookmarkEnd w:id="499"/>
      <w:r>
        <w:rPr>
          <w:rtl/>
        </w:rPr>
        <w:t xml:space="preserve">יעקב </w:t>
      </w:r>
      <w:r>
        <w:rPr>
          <w:rtl/>
        </w:rPr>
        <w:t>מרגי (ש"ס):</w:t>
      </w:r>
    </w:p>
    <w:p w14:paraId="2F13BD82" w14:textId="77777777" w:rsidR="00000000" w:rsidRDefault="00953ED2">
      <w:pPr>
        <w:pStyle w:val="a0"/>
        <w:rPr>
          <w:rtl/>
        </w:rPr>
      </w:pPr>
    </w:p>
    <w:p w14:paraId="2359F3F4" w14:textId="77777777" w:rsidR="00000000" w:rsidRDefault="00953ED2">
      <w:pPr>
        <w:pStyle w:val="a0"/>
        <w:rPr>
          <w:rFonts w:hint="cs"/>
          <w:rtl/>
        </w:rPr>
      </w:pPr>
      <w:r>
        <w:rPr>
          <w:rFonts w:hint="cs"/>
          <w:rtl/>
        </w:rPr>
        <w:t>איזה שקט מסיני? עד היום מבריחים משם ים של אמל"חים.</w:t>
      </w:r>
      <w:bookmarkEnd w:id="500"/>
      <w:r>
        <w:rPr>
          <w:rFonts w:hint="cs"/>
          <w:rtl/>
        </w:rPr>
        <w:t xml:space="preserve"> זה שקט? לכן אני אומר שהיה תירוץ אחר. </w:t>
      </w:r>
    </w:p>
    <w:p w14:paraId="4CF0954E" w14:textId="77777777" w:rsidR="00000000" w:rsidRDefault="00953ED2">
      <w:pPr>
        <w:pStyle w:val="a0"/>
        <w:rPr>
          <w:rFonts w:hint="cs"/>
          <w:rtl/>
        </w:rPr>
      </w:pPr>
    </w:p>
    <w:p w14:paraId="449CBDFB" w14:textId="77777777" w:rsidR="00000000" w:rsidRDefault="00953ED2">
      <w:pPr>
        <w:pStyle w:val="a0"/>
        <w:rPr>
          <w:rFonts w:hint="cs"/>
          <w:rtl/>
        </w:rPr>
      </w:pPr>
      <w:r>
        <w:rPr>
          <w:rFonts w:hint="cs"/>
          <w:rtl/>
        </w:rPr>
        <w:t>אדוני סגן השר, הגיע הזמן, בלי להיכנס - אנחנו לא צריכים לפתור להם את הבעיות. מלמעלה אנחנו יודעים לעשות את זה טוב טוב. הגיע הזמן לרסק אותם, את התשתית של ה"</w:t>
      </w:r>
      <w:r>
        <w:rPr>
          <w:rFonts w:hint="cs"/>
          <w:rtl/>
        </w:rPr>
        <w:t>חיזבאללה", למחוק אותם מהאזור הזה בכלל.</w:t>
      </w:r>
    </w:p>
    <w:p w14:paraId="4C312E8F" w14:textId="77777777" w:rsidR="00000000" w:rsidRDefault="00953ED2">
      <w:pPr>
        <w:pStyle w:val="af1"/>
        <w:rPr>
          <w:rFonts w:hint="cs"/>
          <w:rtl/>
        </w:rPr>
      </w:pPr>
    </w:p>
    <w:p w14:paraId="15D3FEC4" w14:textId="77777777" w:rsidR="00000000" w:rsidRDefault="00953ED2">
      <w:pPr>
        <w:pStyle w:val="af1"/>
        <w:rPr>
          <w:rtl/>
        </w:rPr>
      </w:pPr>
      <w:r>
        <w:rPr>
          <w:rtl/>
        </w:rPr>
        <w:t>היו"ר</w:t>
      </w:r>
      <w:r>
        <w:rPr>
          <w:rFonts w:hint="cs"/>
          <w:rtl/>
        </w:rPr>
        <w:t xml:space="preserve"> קולט אביטל:</w:t>
      </w:r>
    </w:p>
    <w:p w14:paraId="00E15E61" w14:textId="77777777" w:rsidR="00000000" w:rsidRDefault="00953ED2">
      <w:pPr>
        <w:pStyle w:val="a0"/>
        <w:rPr>
          <w:rtl/>
        </w:rPr>
      </w:pPr>
    </w:p>
    <w:p w14:paraId="60EE530D" w14:textId="77777777" w:rsidR="00000000" w:rsidRDefault="00953ED2">
      <w:pPr>
        <w:pStyle w:val="a0"/>
        <w:rPr>
          <w:rFonts w:hint="cs"/>
          <w:rtl/>
        </w:rPr>
      </w:pPr>
      <w:r>
        <w:rPr>
          <w:rFonts w:hint="cs"/>
          <w:rtl/>
        </w:rPr>
        <w:t xml:space="preserve">תודה רבה. חברי חברי הכנסת, סגן השר מציע להעביר את הנושא לוועדת החוץ והביטחון. אני שואלת את המציעים: חברי הכנסת יתום, סלומינסקי, אלדד, דורון, דהאמשה - מקובל עליכם? </w:t>
      </w:r>
    </w:p>
    <w:p w14:paraId="31F5132F" w14:textId="77777777" w:rsidR="00000000" w:rsidRDefault="00953ED2">
      <w:pPr>
        <w:pStyle w:val="a0"/>
        <w:rPr>
          <w:rFonts w:hint="cs"/>
          <w:rtl/>
        </w:rPr>
      </w:pPr>
    </w:p>
    <w:p w14:paraId="21EDC1E0" w14:textId="77777777" w:rsidR="00000000" w:rsidRDefault="00953ED2">
      <w:pPr>
        <w:pStyle w:val="a0"/>
        <w:rPr>
          <w:rFonts w:hint="cs"/>
          <w:rtl/>
        </w:rPr>
      </w:pPr>
      <w:r>
        <w:rPr>
          <w:rFonts w:hint="cs"/>
          <w:rtl/>
        </w:rPr>
        <w:t>ובכן, נעבור להצבעה.</w:t>
      </w:r>
    </w:p>
    <w:p w14:paraId="39337303" w14:textId="77777777" w:rsidR="00000000" w:rsidRDefault="00953ED2">
      <w:pPr>
        <w:pStyle w:val="a0"/>
        <w:rPr>
          <w:rFonts w:hint="cs"/>
          <w:rtl/>
        </w:rPr>
      </w:pPr>
    </w:p>
    <w:p w14:paraId="05CFFC41" w14:textId="77777777" w:rsidR="00000000" w:rsidRDefault="00953ED2">
      <w:pPr>
        <w:pStyle w:val="ab"/>
        <w:bidi/>
        <w:rPr>
          <w:rFonts w:hint="cs"/>
          <w:rtl/>
        </w:rPr>
      </w:pPr>
      <w:r>
        <w:rPr>
          <w:rFonts w:hint="cs"/>
          <w:rtl/>
        </w:rPr>
        <w:t>הצבעה מס' 2</w:t>
      </w:r>
      <w:r>
        <w:rPr>
          <w:rFonts w:hint="cs"/>
          <w:rtl/>
        </w:rPr>
        <w:t>0</w:t>
      </w:r>
    </w:p>
    <w:p w14:paraId="170D0C01" w14:textId="77777777" w:rsidR="00000000" w:rsidRDefault="00953ED2">
      <w:pPr>
        <w:pStyle w:val="a0"/>
        <w:rPr>
          <w:rFonts w:hint="cs"/>
          <w:rtl/>
        </w:rPr>
      </w:pPr>
    </w:p>
    <w:p w14:paraId="6A92334A" w14:textId="77777777" w:rsidR="00000000" w:rsidRDefault="00953ED2">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05C68F2E" w14:textId="77777777" w:rsidR="00000000" w:rsidRDefault="00953ED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D6F7D67"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292A99E8" w14:textId="77777777" w:rsidR="00000000" w:rsidRDefault="00953ED2">
      <w:pPr>
        <w:pStyle w:val="ad"/>
        <w:bidi/>
        <w:rPr>
          <w:rFonts w:hint="cs"/>
          <w:rtl/>
        </w:rPr>
      </w:pPr>
      <w:r>
        <w:rPr>
          <w:rFonts w:hint="cs"/>
          <w:rtl/>
        </w:rPr>
        <w:t>ההצעה להעביר את הנושא לוועדת החוץ והביטחון נתקבלה.</w:t>
      </w:r>
    </w:p>
    <w:p w14:paraId="625F29AD" w14:textId="77777777" w:rsidR="00000000" w:rsidRDefault="00953ED2">
      <w:pPr>
        <w:pStyle w:val="a0"/>
        <w:rPr>
          <w:rFonts w:hint="cs"/>
          <w:rtl/>
        </w:rPr>
      </w:pPr>
    </w:p>
    <w:p w14:paraId="77CECE3A"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53CA74FD" w14:textId="77777777" w:rsidR="00000000" w:rsidRDefault="00953ED2">
      <w:pPr>
        <w:pStyle w:val="a0"/>
        <w:rPr>
          <w:rFonts w:hint="cs"/>
          <w:rtl/>
        </w:rPr>
      </w:pPr>
    </w:p>
    <w:p w14:paraId="18F6F9BC" w14:textId="77777777" w:rsidR="00000000" w:rsidRDefault="00953ED2">
      <w:pPr>
        <w:pStyle w:val="a0"/>
        <w:rPr>
          <w:rFonts w:hint="cs"/>
          <w:rtl/>
        </w:rPr>
      </w:pPr>
      <w:r>
        <w:rPr>
          <w:rFonts w:hint="cs"/>
          <w:rtl/>
        </w:rPr>
        <w:t xml:space="preserve">ובכן, בעד - 12, נגד - אפס, אין נמנעים. אי לכך ההצעה עוברת לוועדת החוץ והביטחון. </w:t>
      </w:r>
    </w:p>
    <w:p w14:paraId="55D76362" w14:textId="77777777" w:rsidR="00000000" w:rsidRDefault="00953ED2">
      <w:pPr>
        <w:pStyle w:val="a2"/>
        <w:rPr>
          <w:rFonts w:hint="cs"/>
          <w:rtl/>
        </w:rPr>
      </w:pPr>
    </w:p>
    <w:p w14:paraId="430C8862" w14:textId="77777777" w:rsidR="00000000" w:rsidRDefault="00953ED2">
      <w:pPr>
        <w:pStyle w:val="a0"/>
        <w:rPr>
          <w:rFonts w:hint="cs"/>
          <w:rtl/>
        </w:rPr>
      </w:pPr>
    </w:p>
    <w:p w14:paraId="52D8F303" w14:textId="77777777" w:rsidR="00000000" w:rsidRDefault="00953ED2">
      <w:pPr>
        <w:pStyle w:val="a2"/>
        <w:rPr>
          <w:rFonts w:hint="cs"/>
          <w:rtl/>
        </w:rPr>
      </w:pPr>
      <w:bookmarkStart w:id="501" w:name="_Toc118183683"/>
      <w:r>
        <w:rPr>
          <w:rFonts w:hint="cs"/>
          <w:rtl/>
        </w:rPr>
        <w:t>מסמ</w:t>
      </w:r>
      <w:r>
        <w:rPr>
          <w:rFonts w:hint="cs"/>
          <w:rtl/>
        </w:rPr>
        <w:t>כים שהונחו על שולחן הכנסת</w:t>
      </w:r>
      <w:bookmarkEnd w:id="501"/>
      <w:r>
        <w:rPr>
          <w:rFonts w:hint="cs"/>
          <w:rtl/>
        </w:rPr>
        <w:t xml:space="preserve"> </w:t>
      </w:r>
    </w:p>
    <w:p w14:paraId="67EFAB01" w14:textId="77777777" w:rsidR="00000000" w:rsidRDefault="00953ED2">
      <w:pPr>
        <w:pStyle w:val="a0"/>
        <w:rPr>
          <w:rFonts w:hint="cs"/>
          <w:rtl/>
        </w:rPr>
      </w:pPr>
    </w:p>
    <w:p w14:paraId="70803B4C" w14:textId="77777777" w:rsidR="00000000" w:rsidRDefault="00953ED2">
      <w:pPr>
        <w:pStyle w:val="af1"/>
        <w:rPr>
          <w:rtl/>
        </w:rPr>
      </w:pPr>
      <w:bookmarkStart w:id="502" w:name="FS000000128T18_05_2005_17_20_08"/>
      <w:bookmarkEnd w:id="502"/>
      <w:r>
        <w:rPr>
          <w:rFonts w:hint="eastAsia"/>
          <w:rtl/>
        </w:rPr>
        <w:t>היו</w:t>
      </w:r>
      <w:r>
        <w:rPr>
          <w:rtl/>
        </w:rPr>
        <w:t>"ר</w:t>
      </w:r>
      <w:r>
        <w:rPr>
          <w:rFonts w:hint="cs"/>
          <w:rtl/>
        </w:rPr>
        <w:t xml:space="preserve"> קולט אביטל</w:t>
      </w:r>
      <w:r>
        <w:rPr>
          <w:rtl/>
        </w:rPr>
        <w:t>:</w:t>
      </w:r>
    </w:p>
    <w:p w14:paraId="026FCF12" w14:textId="77777777" w:rsidR="00000000" w:rsidRDefault="00953ED2">
      <w:pPr>
        <w:pStyle w:val="a"/>
        <w:rPr>
          <w:rFonts w:hint="cs"/>
          <w:rtl/>
        </w:rPr>
      </w:pPr>
    </w:p>
    <w:p w14:paraId="16678DC7" w14:textId="77777777" w:rsidR="00000000" w:rsidRDefault="00953ED2">
      <w:pPr>
        <w:pStyle w:val="a0"/>
        <w:rPr>
          <w:rFonts w:hint="cs"/>
          <w:rtl/>
        </w:rPr>
      </w:pPr>
    </w:p>
    <w:p w14:paraId="1DB6D387" w14:textId="77777777" w:rsidR="00000000" w:rsidRDefault="00953ED2">
      <w:pPr>
        <w:pStyle w:val="a0"/>
        <w:rPr>
          <w:rFonts w:hint="cs"/>
          <w:rtl/>
        </w:rPr>
      </w:pPr>
      <w:r>
        <w:rPr>
          <w:rFonts w:hint="cs"/>
          <w:rtl/>
        </w:rPr>
        <w:t>הודעה לסגן המזכיר.</w:t>
      </w:r>
    </w:p>
    <w:p w14:paraId="09DDB06C" w14:textId="77777777" w:rsidR="00000000" w:rsidRDefault="00953ED2">
      <w:pPr>
        <w:pStyle w:val="a"/>
        <w:rPr>
          <w:rFonts w:hint="cs"/>
          <w:rtl/>
        </w:rPr>
      </w:pPr>
    </w:p>
    <w:p w14:paraId="18C5D290" w14:textId="77777777" w:rsidR="00000000" w:rsidRDefault="00953ED2">
      <w:pPr>
        <w:pStyle w:val="a"/>
        <w:rPr>
          <w:rtl/>
        </w:rPr>
      </w:pPr>
      <w:bookmarkStart w:id="503" w:name="_Toc118183684"/>
      <w:r>
        <w:rPr>
          <w:rFonts w:hint="eastAsia"/>
          <w:rtl/>
        </w:rPr>
        <w:t>סגן</w:t>
      </w:r>
      <w:r>
        <w:rPr>
          <w:rtl/>
        </w:rPr>
        <w:t xml:space="preserve"> מזכיר הכנסת דוד לב:</w:t>
      </w:r>
      <w:bookmarkEnd w:id="503"/>
    </w:p>
    <w:p w14:paraId="782BA20B" w14:textId="77777777" w:rsidR="00000000" w:rsidRDefault="00953ED2">
      <w:pPr>
        <w:pStyle w:val="a0"/>
        <w:rPr>
          <w:rFonts w:hint="cs"/>
          <w:rtl/>
        </w:rPr>
      </w:pPr>
    </w:p>
    <w:p w14:paraId="3CF487FE" w14:textId="77777777" w:rsidR="00000000" w:rsidRDefault="00953ED2">
      <w:pPr>
        <w:pStyle w:val="a0"/>
        <w:rPr>
          <w:rFonts w:hint="cs"/>
          <w:rtl/>
        </w:rPr>
      </w:pPr>
      <w:r>
        <w:rPr>
          <w:rFonts w:hint="cs"/>
          <w:rtl/>
        </w:rPr>
        <w:t xml:space="preserve">ברשות יושבת-ראש הישיבה, הנני מתכבד להודיע, כי הונחה על שולחן הכנסת, לקריאה שנייה ולקריאה שלישית, הצעת חוק סדר הדין הפלילי (סמכויות אכיפה </w:t>
      </w:r>
      <w:r>
        <w:rPr>
          <w:rtl/>
        </w:rPr>
        <w:t>–</w:t>
      </w:r>
      <w:r>
        <w:rPr>
          <w:rFonts w:hint="cs"/>
          <w:rtl/>
        </w:rPr>
        <w:t xml:space="preserve"> חיפוש בגוף החשוד) (תיקון</w:t>
      </w:r>
      <w:r>
        <w:rPr>
          <w:rFonts w:hint="cs"/>
          <w:rtl/>
        </w:rPr>
        <w:t>), התשס"ה-2005, שהחזירה ועדת החוקה, חוק ומשפט. תודה.</w:t>
      </w:r>
    </w:p>
    <w:p w14:paraId="0C11E8D4" w14:textId="77777777" w:rsidR="00000000" w:rsidRDefault="00953ED2">
      <w:pPr>
        <w:pStyle w:val="a0"/>
        <w:rPr>
          <w:rFonts w:hint="cs"/>
          <w:rtl/>
        </w:rPr>
      </w:pPr>
    </w:p>
    <w:p w14:paraId="261DC06B"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5E6B9393" w14:textId="77777777" w:rsidR="00000000" w:rsidRDefault="00953ED2">
      <w:pPr>
        <w:pStyle w:val="a0"/>
        <w:rPr>
          <w:rtl/>
        </w:rPr>
      </w:pPr>
    </w:p>
    <w:p w14:paraId="60094BE9" w14:textId="77777777" w:rsidR="00000000" w:rsidRDefault="00953ED2">
      <w:pPr>
        <w:pStyle w:val="a0"/>
        <w:rPr>
          <w:rFonts w:hint="cs"/>
          <w:rtl/>
        </w:rPr>
      </w:pPr>
      <w:r>
        <w:rPr>
          <w:rFonts w:hint="cs"/>
          <w:rtl/>
        </w:rPr>
        <w:t>תודה רבה.</w:t>
      </w:r>
    </w:p>
    <w:p w14:paraId="5FB21DDB" w14:textId="77777777" w:rsidR="00000000" w:rsidRDefault="00953ED2">
      <w:pPr>
        <w:pStyle w:val="a0"/>
        <w:rPr>
          <w:rFonts w:hint="cs"/>
          <w:rtl/>
        </w:rPr>
      </w:pPr>
    </w:p>
    <w:p w14:paraId="4F305032" w14:textId="77777777" w:rsidR="00000000" w:rsidRDefault="00953ED2">
      <w:pPr>
        <w:pStyle w:val="a2"/>
        <w:rPr>
          <w:rtl/>
        </w:rPr>
      </w:pPr>
    </w:p>
    <w:p w14:paraId="0B816EC0" w14:textId="77777777" w:rsidR="00000000" w:rsidRDefault="00953ED2">
      <w:pPr>
        <w:pStyle w:val="a2"/>
        <w:rPr>
          <w:rFonts w:hint="cs"/>
          <w:rtl/>
        </w:rPr>
      </w:pPr>
      <w:bookmarkStart w:id="504" w:name="CS100196FI0100196T18_05_2005_17_20_42"/>
      <w:bookmarkStart w:id="505" w:name="_Toc118183685"/>
      <w:bookmarkEnd w:id="504"/>
      <w:r>
        <w:rPr>
          <w:rtl/>
        </w:rPr>
        <w:t>הצע</w:t>
      </w:r>
      <w:r>
        <w:rPr>
          <w:rFonts w:hint="cs"/>
          <w:rtl/>
        </w:rPr>
        <w:t>ות</w:t>
      </w:r>
      <w:r>
        <w:rPr>
          <w:rtl/>
        </w:rPr>
        <w:t xml:space="preserve"> לסדר-היום</w:t>
      </w:r>
      <w:bookmarkEnd w:id="505"/>
      <w:r>
        <w:rPr>
          <w:rtl/>
        </w:rPr>
        <w:t xml:space="preserve"> </w:t>
      </w:r>
    </w:p>
    <w:p w14:paraId="7F827464" w14:textId="77777777" w:rsidR="00000000" w:rsidRDefault="00953ED2">
      <w:pPr>
        <w:pStyle w:val="a2"/>
        <w:rPr>
          <w:rtl/>
        </w:rPr>
      </w:pPr>
      <w:bookmarkStart w:id="506" w:name="_Toc118183686"/>
      <w:r>
        <w:rPr>
          <w:rtl/>
        </w:rPr>
        <w:t>רצח ואלימות כלפי נשים</w:t>
      </w:r>
      <w:bookmarkEnd w:id="506"/>
      <w:r>
        <w:rPr>
          <w:rtl/>
        </w:rPr>
        <w:t xml:space="preserve"> </w:t>
      </w:r>
    </w:p>
    <w:p w14:paraId="4AB82CD1" w14:textId="77777777" w:rsidR="00000000" w:rsidRDefault="00953ED2">
      <w:pPr>
        <w:pStyle w:val="-0"/>
        <w:rPr>
          <w:rFonts w:hint="cs"/>
          <w:rtl/>
        </w:rPr>
      </w:pPr>
    </w:p>
    <w:p w14:paraId="169C3DF2" w14:textId="77777777" w:rsidR="00000000" w:rsidRDefault="00953ED2">
      <w:pPr>
        <w:pStyle w:val="af1"/>
        <w:rPr>
          <w:rtl/>
        </w:rPr>
      </w:pPr>
      <w:r>
        <w:rPr>
          <w:rFonts w:hint="eastAsia"/>
          <w:rtl/>
        </w:rPr>
        <w:t>היו</w:t>
      </w:r>
      <w:r>
        <w:rPr>
          <w:rtl/>
        </w:rPr>
        <w:t>"ר</w:t>
      </w:r>
      <w:r>
        <w:rPr>
          <w:rFonts w:hint="cs"/>
          <w:rtl/>
        </w:rPr>
        <w:t xml:space="preserve"> קולט אביטל</w:t>
      </w:r>
      <w:r>
        <w:rPr>
          <w:rtl/>
        </w:rPr>
        <w:t>:</w:t>
      </w:r>
    </w:p>
    <w:p w14:paraId="03013599" w14:textId="77777777" w:rsidR="00000000" w:rsidRDefault="00953ED2">
      <w:pPr>
        <w:pStyle w:val="a0"/>
        <w:rPr>
          <w:rFonts w:hint="cs"/>
          <w:rtl/>
        </w:rPr>
      </w:pPr>
    </w:p>
    <w:p w14:paraId="6071E966" w14:textId="77777777" w:rsidR="00000000" w:rsidRDefault="00953ED2">
      <w:pPr>
        <w:pStyle w:val="a0"/>
        <w:rPr>
          <w:rFonts w:hint="cs"/>
          <w:rtl/>
        </w:rPr>
      </w:pPr>
      <w:r>
        <w:rPr>
          <w:rFonts w:hint="cs"/>
          <w:rtl/>
        </w:rPr>
        <w:t>אנחנו עוברים להצעה הבאה: רצח ואלימות כלפי נשים - הצעות לסדר-היום שמספריהן 6606, 6609 ו-6635. ישיב סגן השר לביטח</w:t>
      </w:r>
      <w:r>
        <w:rPr>
          <w:rFonts w:hint="cs"/>
          <w:rtl/>
        </w:rPr>
        <w:t>ון הפנים. חבר הכנסת יעקב מרגי הוא ראשון הדוברים, ואחריו - חברת הכנסת אתי לבני.</w:t>
      </w:r>
    </w:p>
    <w:p w14:paraId="0D13DE74" w14:textId="77777777" w:rsidR="00000000" w:rsidRDefault="00953ED2">
      <w:pPr>
        <w:pStyle w:val="a0"/>
        <w:rPr>
          <w:rFonts w:hint="cs"/>
          <w:rtl/>
        </w:rPr>
      </w:pPr>
    </w:p>
    <w:p w14:paraId="4E49BDF0" w14:textId="77777777" w:rsidR="00000000" w:rsidRDefault="00953ED2">
      <w:pPr>
        <w:pStyle w:val="a"/>
        <w:rPr>
          <w:rtl/>
        </w:rPr>
      </w:pPr>
      <w:bookmarkStart w:id="507" w:name="FS000001056T18_05_2005_17_42_46"/>
      <w:bookmarkStart w:id="508" w:name="_Toc118183687"/>
      <w:bookmarkEnd w:id="507"/>
      <w:r>
        <w:rPr>
          <w:rtl/>
        </w:rPr>
        <w:t>יעקב מרגי (ש"ס):</w:t>
      </w:r>
      <w:bookmarkEnd w:id="508"/>
    </w:p>
    <w:p w14:paraId="7E088A0F" w14:textId="77777777" w:rsidR="00000000" w:rsidRDefault="00953ED2">
      <w:pPr>
        <w:pStyle w:val="a0"/>
        <w:rPr>
          <w:rtl/>
        </w:rPr>
      </w:pPr>
    </w:p>
    <w:p w14:paraId="28A5548A" w14:textId="77777777" w:rsidR="00000000" w:rsidRDefault="00953ED2">
      <w:pPr>
        <w:pStyle w:val="a0"/>
        <w:rPr>
          <w:rFonts w:hint="cs"/>
          <w:rtl/>
        </w:rPr>
      </w:pPr>
      <w:r>
        <w:rPr>
          <w:rFonts w:hint="cs"/>
          <w:rtl/>
        </w:rPr>
        <w:t>גברתי היושבת-ראש, חברי חברי הכנסת, מכובדי סגן השר לביטחון הפנים, השבוע שוב נרצחה אשה בבאר-שבע, ורק בנס זה לא נגמר בשתיים. בכל פעם שיש רצח של אשה על-ידי בעלה א</w:t>
      </w:r>
      <w:r>
        <w:rPr>
          <w:rFonts w:hint="cs"/>
          <w:rtl/>
        </w:rPr>
        <w:t xml:space="preserve">ו על-ידי בן-זוגה, הנושא הזה עולה לכותרות, וברוך השם, הוא גם עולה על דוכן הכנסת. אני חושב שזה חשוב. אני שמח שהנושא זוכה לעלות כאן, מעל דוכן הכנסת. </w:t>
      </w:r>
    </w:p>
    <w:p w14:paraId="69A90BF8" w14:textId="77777777" w:rsidR="00000000" w:rsidRDefault="00953ED2">
      <w:pPr>
        <w:pStyle w:val="af1"/>
        <w:rPr>
          <w:rFonts w:hint="cs"/>
          <w:b w:val="0"/>
          <w:bCs w:val="0"/>
          <w:u w:val="none"/>
          <w:rtl/>
        </w:rPr>
      </w:pPr>
    </w:p>
    <w:p w14:paraId="153D2122" w14:textId="77777777" w:rsidR="00000000" w:rsidRDefault="00953ED2">
      <w:pPr>
        <w:pStyle w:val="af1"/>
        <w:rPr>
          <w:rtl/>
        </w:rPr>
      </w:pPr>
      <w:r>
        <w:rPr>
          <w:rFonts w:hint="eastAsia"/>
          <w:rtl/>
        </w:rPr>
        <w:t>היו</w:t>
      </w:r>
      <w:r>
        <w:rPr>
          <w:rtl/>
        </w:rPr>
        <w:t>"ר קולט אביטל:</w:t>
      </w:r>
    </w:p>
    <w:p w14:paraId="652CC860" w14:textId="77777777" w:rsidR="00000000" w:rsidRDefault="00953ED2">
      <w:pPr>
        <w:pStyle w:val="a0"/>
        <w:rPr>
          <w:rFonts w:hint="cs"/>
          <w:rtl/>
        </w:rPr>
      </w:pPr>
    </w:p>
    <w:p w14:paraId="020FFF78" w14:textId="77777777" w:rsidR="00000000" w:rsidRDefault="00953ED2">
      <w:pPr>
        <w:pStyle w:val="a0"/>
        <w:rPr>
          <w:rFonts w:hint="cs"/>
          <w:rtl/>
        </w:rPr>
      </w:pPr>
      <w:r>
        <w:rPr>
          <w:rFonts w:hint="cs"/>
          <w:rtl/>
        </w:rPr>
        <w:t xml:space="preserve">זה לא משמח. </w:t>
      </w:r>
    </w:p>
    <w:p w14:paraId="3AC843FC" w14:textId="77777777" w:rsidR="00000000" w:rsidRDefault="00953ED2">
      <w:pPr>
        <w:pStyle w:val="a0"/>
        <w:rPr>
          <w:rFonts w:hint="cs"/>
          <w:rtl/>
        </w:rPr>
      </w:pPr>
    </w:p>
    <w:p w14:paraId="2FE4E687" w14:textId="77777777" w:rsidR="00000000" w:rsidRDefault="00953ED2">
      <w:pPr>
        <w:pStyle w:val="-"/>
        <w:rPr>
          <w:rtl/>
        </w:rPr>
      </w:pPr>
      <w:bookmarkStart w:id="509" w:name="FS000001056T18_05_2005_17_44_31C"/>
      <w:bookmarkEnd w:id="509"/>
      <w:r>
        <w:rPr>
          <w:rFonts w:hint="eastAsia"/>
          <w:rtl/>
        </w:rPr>
        <w:t>יעקב</w:t>
      </w:r>
      <w:r>
        <w:rPr>
          <w:rtl/>
        </w:rPr>
        <w:t xml:space="preserve"> מרגי (ש"ס):</w:t>
      </w:r>
    </w:p>
    <w:p w14:paraId="7B6C9A90" w14:textId="77777777" w:rsidR="00000000" w:rsidRDefault="00953ED2">
      <w:pPr>
        <w:pStyle w:val="a0"/>
        <w:rPr>
          <w:rFonts w:hint="cs"/>
          <w:rtl/>
        </w:rPr>
      </w:pPr>
    </w:p>
    <w:p w14:paraId="10727822" w14:textId="77777777" w:rsidR="00000000" w:rsidRDefault="00953ED2">
      <w:pPr>
        <w:pStyle w:val="a0"/>
        <w:rPr>
          <w:rFonts w:hint="cs"/>
          <w:rtl/>
        </w:rPr>
      </w:pPr>
      <w:r>
        <w:rPr>
          <w:rFonts w:hint="cs"/>
          <w:rtl/>
        </w:rPr>
        <w:t xml:space="preserve">אני שמח שהכנסת מתייחסת לזה. הנושא לא משמח. </w:t>
      </w:r>
    </w:p>
    <w:p w14:paraId="12776089" w14:textId="77777777" w:rsidR="00000000" w:rsidRDefault="00953ED2">
      <w:pPr>
        <w:pStyle w:val="a0"/>
        <w:rPr>
          <w:rFonts w:hint="cs"/>
          <w:rtl/>
        </w:rPr>
      </w:pPr>
    </w:p>
    <w:p w14:paraId="08BF1362" w14:textId="77777777" w:rsidR="00000000" w:rsidRDefault="00953ED2">
      <w:pPr>
        <w:pStyle w:val="a0"/>
        <w:rPr>
          <w:rFonts w:hint="cs"/>
          <w:rtl/>
        </w:rPr>
      </w:pPr>
      <w:r>
        <w:rPr>
          <w:rFonts w:hint="cs"/>
          <w:rtl/>
        </w:rPr>
        <w:t>תמיד חשבנו ש</w:t>
      </w:r>
      <w:r>
        <w:rPr>
          <w:rFonts w:hint="cs"/>
          <w:rtl/>
        </w:rPr>
        <w:t xml:space="preserve">ככל שהחברה תהיה יותר פתוחה, יותר מתקדמת ויותר נאורה, התופעה הזאת תלך ותיעלם, אבל לצערנו הרב דוח האו"ם מעיד שמצב הנשים בעולם בעשור האחרון הוא רע. </w:t>
      </w:r>
    </w:p>
    <w:p w14:paraId="25573F24" w14:textId="77777777" w:rsidR="00000000" w:rsidRDefault="00953ED2">
      <w:pPr>
        <w:pStyle w:val="a0"/>
        <w:rPr>
          <w:rFonts w:hint="cs"/>
          <w:rtl/>
        </w:rPr>
      </w:pPr>
    </w:p>
    <w:p w14:paraId="1F1E05D2" w14:textId="77777777" w:rsidR="00000000" w:rsidRDefault="00953ED2">
      <w:pPr>
        <w:pStyle w:val="a0"/>
        <w:rPr>
          <w:rFonts w:hint="cs"/>
          <w:rtl/>
        </w:rPr>
      </w:pPr>
      <w:r>
        <w:rPr>
          <w:rFonts w:hint="cs"/>
          <w:rtl/>
        </w:rPr>
        <w:t xml:space="preserve">בישראל עצמה חיות כ-200,000 נשים שמזוהות כמוכות, ורק 213 מהן העזו השנה לפנות למעון לנשים מוכות. 22 נשים נרצחו </w:t>
      </w:r>
      <w:r>
        <w:rPr>
          <w:rFonts w:hint="cs"/>
          <w:rtl/>
        </w:rPr>
        <w:t>השנה על-ידי בעליהן או על-ידי בני-זוגן. בישראל כולה יש כ-14 מקלטים לנשים מוכות. אני קורא בכוונה את הנתונים, כדי שמי ששומע ומי שיקרא ידע, כי אני חושב שאין מספיק חשיפה, אין מספיק ידיעה ואין אפילו מספיק הכוונה לאותן נשים על-ידי הגורמים המטפלים.</w:t>
      </w:r>
    </w:p>
    <w:p w14:paraId="5DD2168A" w14:textId="77777777" w:rsidR="00000000" w:rsidRDefault="00953ED2">
      <w:pPr>
        <w:pStyle w:val="a0"/>
        <w:rPr>
          <w:rFonts w:hint="cs"/>
          <w:rtl/>
        </w:rPr>
      </w:pPr>
    </w:p>
    <w:p w14:paraId="5FB79063" w14:textId="77777777" w:rsidR="00000000" w:rsidRDefault="00953ED2">
      <w:pPr>
        <w:pStyle w:val="a0"/>
        <w:rPr>
          <w:rFonts w:hint="cs"/>
          <w:rtl/>
        </w:rPr>
      </w:pPr>
      <w:r>
        <w:rPr>
          <w:rFonts w:hint="cs"/>
          <w:rtl/>
        </w:rPr>
        <w:t>אשה יכולה להגי</w:t>
      </w:r>
      <w:r>
        <w:rPr>
          <w:rFonts w:hint="cs"/>
          <w:rtl/>
        </w:rPr>
        <w:t>ע למעון או למקלט בשלוש דרכים. הראשונה - פנייה לשירותי הרווחה, השנייה - הוצאה בצו על-ידי בית-המשפט, והשלישית - ביצירת קשר אישי ישיר עם המעון או עם המקלט. נשים צריכות לדעת שהשהות במקלט לא כרוכה בתשלום. נשים צריכות לדעת שהן מוגנות גם במקום עבודתן, ונשים צריכו</w:t>
      </w:r>
      <w:r>
        <w:rPr>
          <w:rFonts w:hint="cs"/>
          <w:rtl/>
        </w:rPr>
        <w:t xml:space="preserve">ת לדעת שהאלימות לא נולדה ברגע שבו היא התחילה בבית. </w:t>
      </w:r>
    </w:p>
    <w:p w14:paraId="202B0128" w14:textId="77777777" w:rsidR="00000000" w:rsidRDefault="00953ED2">
      <w:pPr>
        <w:pStyle w:val="a0"/>
        <w:rPr>
          <w:rFonts w:hint="cs"/>
          <w:rtl/>
        </w:rPr>
      </w:pPr>
    </w:p>
    <w:p w14:paraId="2CD8112E" w14:textId="77777777" w:rsidR="00000000" w:rsidRDefault="00953ED2">
      <w:pPr>
        <w:pStyle w:val="a0"/>
        <w:rPr>
          <w:rFonts w:hint="cs"/>
          <w:rtl/>
        </w:rPr>
      </w:pPr>
      <w:r>
        <w:rPr>
          <w:rFonts w:hint="cs"/>
          <w:rtl/>
        </w:rPr>
        <w:t>אלימות אצל הבעל או אצל בן-הזוג, או לפעמים אצל בת-הזוג, היא סימפטום שניתן היה לזהות אותו, ולפעמים מזהים אותו ומדחיקים זאת, עוד לפני ההתפרצות. כנראה אותן נשים חיו באשליה ובתקווה שזה קשור בכך או בכך, שזה יע</w:t>
      </w:r>
      <w:r>
        <w:rPr>
          <w:rFonts w:hint="cs"/>
          <w:rtl/>
        </w:rPr>
        <w:t xml:space="preserve">בור עם הזמן, כשיבוא הילד הראשון זה ישתנה. והנה באו הילד השני, השלישי, הרביעי, החמישי ולפעמים גם השישי, וזה לא עוזר. </w:t>
      </w:r>
    </w:p>
    <w:p w14:paraId="7817EDA5" w14:textId="77777777" w:rsidR="00000000" w:rsidRDefault="00953ED2">
      <w:pPr>
        <w:pStyle w:val="a0"/>
        <w:rPr>
          <w:rFonts w:hint="cs"/>
          <w:rtl/>
        </w:rPr>
      </w:pPr>
    </w:p>
    <w:p w14:paraId="4904CE46" w14:textId="77777777" w:rsidR="00000000" w:rsidRDefault="00953ED2">
      <w:pPr>
        <w:pStyle w:val="a0"/>
        <w:rPr>
          <w:rFonts w:hint="cs"/>
          <w:rtl/>
        </w:rPr>
      </w:pPr>
      <w:r>
        <w:rPr>
          <w:rFonts w:hint="cs"/>
          <w:rtl/>
        </w:rPr>
        <w:t xml:space="preserve">אנחנו מנסים לומר, שאולי מצב הרוח הלאומי מעודד את זה, אולי המצב הכלכלי-החברתי מעודד את זה. אפשר לומר את זה על הרבה תחומים, אבל אלימות כלפי </w:t>
      </w:r>
      <w:r>
        <w:rPr>
          <w:rFonts w:hint="cs"/>
          <w:rtl/>
        </w:rPr>
        <w:t xml:space="preserve">נשים היא כנראה שורש רע שחבוי באותם בני-זוג. </w:t>
      </w:r>
    </w:p>
    <w:p w14:paraId="586A2CAB" w14:textId="77777777" w:rsidR="00000000" w:rsidRDefault="00953ED2">
      <w:pPr>
        <w:pStyle w:val="a0"/>
        <w:rPr>
          <w:rFonts w:hint="cs"/>
          <w:rtl/>
        </w:rPr>
      </w:pPr>
    </w:p>
    <w:p w14:paraId="7C4082C5" w14:textId="77777777" w:rsidR="00000000" w:rsidRDefault="00953ED2">
      <w:pPr>
        <w:pStyle w:val="a0"/>
        <w:rPr>
          <w:rFonts w:hint="cs"/>
          <w:rtl/>
        </w:rPr>
      </w:pPr>
      <w:r>
        <w:rPr>
          <w:rFonts w:hint="cs"/>
          <w:rtl/>
        </w:rPr>
        <w:t>ציינתי בכוונה את הכיוון הזה, כדי שנשים לא יגיעו לחוויה האיומה הזאת, להיקרא אשה מוכה או להיעלם למקלט, מחשש לחייהן. אני קורא לכל הנשים שמזהות איזה ניצן של קנאה חולנית או איום סמוי או אפילו אלימות מילולית גוברת, ל</w:t>
      </w:r>
      <w:r>
        <w:rPr>
          <w:rFonts w:hint="cs"/>
          <w:rtl/>
        </w:rPr>
        <w:t xml:space="preserve">טפל בבעיה הזאת מבעוד מועד, שלא נחווה מה שחוותה אותה אשה מבאר-שבע. </w:t>
      </w:r>
    </w:p>
    <w:p w14:paraId="51E5B9EC" w14:textId="77777777" w:rsidR="00000000" w:rsidRDefault="00953ED2">
      <w:pPr>
        <w:pStyle w:val="a0"/>
        <w:rPr>
          <w:rFonts w:hint="cs"/>
          <w:rtl/>
        </w:rPr>
      </w:pPr>
    </w:p>
    <w:p w14:paraId="751A8466" w14:textId="77777777" w:rsidR="00000000" w:rsidRDefault="00953ED2">
      <w:pPr>
        <w:pStyle w:val="a0"/>
        <w:rPr>
          <w:rFonts w:hint="cs"/>
          <w:rtl/>
        </w:rPr>
      </w:pPr>
      <w:r>
        <w:rPr>
          <w:rFonts w:hint="cs"/>
          <w:rtl/>
        </w:rPr>
        <w:t>אני יודע שזה גם הרצון של הקהילה הערבית המוסלמית. מה שקורה בבאר-שבע ובאזורי הדרום הוא קטסטרופה חברתית, כמעט פצצה חברתית מתקתקת. מסע של בנות צעירות לכפרי הבדואים, ולהיפך, שוטטות של נערים בדו</w:t>
      </w:r>
      <w:r>
        <w:rPr>
          <w:rFonts w:hint="cs"/>
          <w:rtl/>
        </w:rPr>
        <w:t xml:space="preserve">אים או אפילו בעלים בדואים בתוך העיר באר-שבע, הם גם למורת רוחה של האוכלוסייה המוסלמית. כדאי לטפל בבעיה החברתית הזאת. תודה רבה. </w:t>
      </w:r>
    </w:p>
    <w:p w14:paraId="15562BF4" w14:textId="77777777" w:rsidR="00000000" w:rsidRDefault="00953ED2">
      <w:pPr>
        <w:pStyle w:val="a0"/>
        <w:rPr>
          <w:rFonts w:hint="cs"/>
          <w:rtl/>
        </w:rPr>
      </w:pPr>
    </w:p>
    <w:p w14:paraId="25E0DC86" w14:textId="77777777" w:rsidR="00000000" w:rsidRDefault="00953ED2">
      <w:pPr>
        <w:pStyle w:val="af1"/>
        <w:rPr>
          <w:rtl/>
        </w:rPr>
      </w:pPr>
      <w:r>
        <w:rPr>
          <w:rFonts w:hint="eastAsia"/>
          <w:rtl/>
        </w:rPr>
        <w:t>היו</w:t>
      </w:r>
      <w:r>
        <w:rPr>
          <w:rtl/>
        </w:rPr>
        <w:t>"ר קולט אביטל:</w:t>
      </w:r>
    </w:p>
    <w:p w14:paraId="3E78D2F4" w14:textId="77777777" w:rsidR="00000000" w:rsidRDefault="00953ED2">
      <w:pPr>
        <w:pStyle w:val="a0"/>
        <w:rPr>
          <w:rFonts w:hint="cs"/>
          <w:rtl/>
        </w:rPr>
      </w:pPr>
    </w:p>
    <w:p w14:paraId="3C419F0D" w14:textId="77777777" w:rsidR="00000000" w:rsidRDefault="00953ED2">
      <w:pPr>
        <w:pStyle w:val="a0"/>
        <w:rPr>
          <w:rFonts w:hint="cs"/>
          <w:rtl/>
        </w:rPr>
      </w:pPr>
      <w:r>
        <w:rPr>
          <w:rFonts w:hint="cs"/>
          <w:rtl/>
        </w:rPr>
        <w:t xml:space="preserve">תודה רבה. חברת הכנסת אתי לבני, בבקשה. </w:t>
      </w:r>
    </w:p>
    <w:p w14:paraId="3C7F8958" w14:textId="77777777" w:rsidR="00000000" w:rsidRDefault="00953ED2">
      <w:pPr>
        <w:pStyle w:val="a0"/>
        <w:rPr>
          <w:rFonts w:hint="cs"/>
          <w:rtl/>
        </w:rPr>
      </w:pPr>
    </w:p>
    <w:p w14:paraId="03C4C3B9" w14:textId="77777777" w:rsidR="00000000" w:rsidRDefault="00953ED2">
      <w:pPr>
        <w:pStyle w:val="a"/>
        <w:rPr>
          <w:rtl/>
        </w:rPr>
      </w:pPr>
      <w:bookmarkStart w:id="510" w:name="FS000001051T18_05_2005_17_52_24"/>
      <w:bookmarkStart w:id="511" w:name="_Toc118183688"/>
      <w:bookmarkEnd w:id="510"/>
      <w:r>
        <w:rPr>
          <w:rFonts w:hint="eastAsia"/>
          <w:rtl/>
        </w:rPr>
        <w:t>אתי</w:t>
      </w:r>
      <w:r>
        <w:rPr>
          <w:rtl/>
        </w:rPr>
        <w:t xml:space="preserve"> לבני (שינוי):</w:t>
      </w:r>
      <w:bookmarkEnd w:id="511"/>
    </w:p>
    <w:p w14:paraId="2E954003" w14:textId="77777777" w:rsidR="00000000" w:rsidRDefault="00953ED2">
      <w:pPr>
        <w:pStyle w:val="a0"/>
        <w:rPr>
          <w:rFonts w:hint="cs"/>
          <w:rtl/>
        </w:rPr>
      </w:pPr>
    </w:p>
    <w:p w14:paraId="2EC58896" w14:textId="77777777" w:rsidR="00000000" w:rsidRDefault="00953ED2">
      <w:pPr>
        <w:pStyle w:val="a0"/>
        <w:rPr>
          <w:rFonts w:hint="cs"/>
          <w:rtl/>
        </w:rPr>
      </w:pPr>
      <w:r>
        <w:rPr>
          <w:rFonts w:hint="cs"/>
          <w:rtl/>
        </w:rPr>
        <w:t>גברתי היושבת-ראש, חברותי וחברי חברי הכנסת, אנחנו ש</w:t>
      </w:r>
      <w:r>
        <w:rPr>
          <w:rFonts w:hint="cs"/>
          <w:rtl/>
        </w:rPr>
        <w:t>וב מדברים על אלימות נגד נשים, והפעם האלימות גבתה את חייה של אשה אחת, והאשה השנייה, בתה, נדקרה ומצבה בינוני. התינוקת המשותפת לדוקר ולאשה הצעירה, בת-זוגו, נחטפה, ורק למחרת, אחרי מאמץ גדול של בלשי מרחב חברון, לאחר עבודת מודיעין מאומצת, היא נמצאה בכפר סמוע.</w:t>
      </w:r>
      <w:r>
        <w:rPr>
          <w:rtl/>
        </w:rPr>
        <w:t xml:space="preserve"> </w:t>
      </w:r>
      <w:r>
        <w:rPr>
          <w:rFonts w:hint="cs"/>
          <w:rtl/>
        </w:rPr>
        <w:t>המ</w:t>
      </w:r>
      <w:r>
        <w:rPr>
          <w:rFonts w:hint="cs"/>
          <w:rtl/>
        </w:rPr>
        <w:t xml:space="preserve">שטרה הצליחה ללכוד את החשוד ולהביא למעצרו. </w:t>
      </w:r>
    </w:p>
    <w:p w14:paraId="6B159FA2" w14:textId="77777777" w:rsidR="00000000" w:rsidRDefault="00953ED2">
      <w:pPr>
        <w:pStyle w:val="a0"/>
        <w:rPr>
          <w:rFonts w:hint="cs"/>
          <w:rtl/>
        </w:rPr>
      </w:pPr>
    </w:p>
    <w:p w14:paraId="3799EC15" w14:textId="77777777" w:rsidR="00000000" w:rsidRDefault="00953ED2">
      <w:pPr>
        <w:pStyle w:val="a0"/>
        <w:rPr>
          <w:rFonts w:hint="cs"/>
          <w:rtl/>
        </w:rPr>
      </w:pPr>
      <w:r>
        <w:rPr>
          <w:rFonts w:hint="cs"/>
          <w:rtl/>
        </w:rPr>
        <w:t>בסיום דבריו הפנה חבר הכנסת מרגי את הזרקור ליחסים בין נשים יהודיות ובני-זוג ערבים מהשטחים, בעיקר בבאר-שבע ובאזור הדרום. לא הייתי רוצה להפנות לשם את האצבע המאשימה, כי באותו נושא ובאותו עניין דיברנו הרבה על נשים יהו</w:t>
      </w:r>
      <w:r>
        <w:rPr>
          <w:rFonts w:hint="cs"/>
          <w:rtl/>
        </w:rPr>
        <w:t xml:space="preserve">דיות, על בני-זוג יהודים ועל שני בני-זוג ערבים - - </w:t>
      </w:r>
    </w:p>
    <w:p w14:paraId="2702C091" w14:textId="77777777" w:rsidR="00000000" w:rsidRDefault="00953ED2">
      <w:pPr>
        <w:pStyle w:val="a0"/>
        <w:rPr>
          <w:rFonts w:hint="cs"/>
          <w:rtl/>
        </w:rPr>
      </w:pPr>
    </w:p>
    <w:p w14:paraId="2FA23379" w14:textId="77777777" w:rsidR="00000000" w:rsidRDefault="00953ED2">
      <w:pPr>
        <w:pStyle w:val="af0"/>
        <w:rPr>
          <w:rtl/>
        </w:rPr>
      </w:pPr>
      <w:r>
        <w:rPr>
          <w:rFonts w:hint="eastAsia"/>
          <w:rtl/>
        </w:rPr>
        <w:t>גאלב</w:t>
      </w:r>
      <w:r>
        <w:rPr>
          <w:rtl/>
        </w:rPr>
        <w:t xml:space="preserve"> מג'אדלה (העבודה-מימד):</w:t>
      </w:r>
    </w:p>
    <w:p w14:paraId="7C9D76A8" w14:textId="77777777" w:rsidR="00000000" w:rsidRDefault="00953ED2">
      <w:pPr>
        <w:pStyle w:val="a0"/>
        <w:rPr>
          <w:rFonts w:hint="cs"/>
          <w:rtl/>
        </w:rPr>
      </w:pPr>
    </w:p>
    <w:p w14:paraId="3FDDF2BB" w14:textId="77777777" w:rsidR="00000000" w:rsidRDefault="00953ED2">
      <w:pPr>
        <w:pStyle w:val="a0"/>
        <w:rPr>
          <w:rFonts w:hint="cs"/>
          <w:rtl/>
        </w:rPr>
      </w:pPr>
      <w:r>
        <w:rPr>
          <w:rFonts w:hint="cs"/>
          <w:rtl/>
        </w:rPr>
        <w:t xml:space="preserve">היו אפילו חרדים וגם נבחרי ציבור. </w:t>
      </w:r>
    </w:p>
    <w:p w14:paraId="40B5D8C2" w14:textId="77777777" w:rsidR="00000000" w:rsidRDefault="00953ED2">
      <w:pPr>
        <w:pStyle w:val="a0"/>
        <w:rPr>
          <w:rFonts w:hint="cs"/>
          <w:rtl/>
        </w:rPr>
      </w:pPr>
    </w:p>
    <w:p w14:paraId="1B4968BD" w14:textId="77777777" w:rsidR="00000000" w:rsidRDefault="00953ED2">
      <w:pPr>
        <w:pStyle w:val="-"/>
        <w:rPr>
          <w:rtl/>
        </w:rPr>
      </w:pPr>
      <w:bookmarkStart w:id="512" w:name="FS000001051T18_05_2005_17_55_13C"/>
      <w:bookmarkEnd w:id="512"/>
      <w:r>
        <w:rPr>
          <w:rFonts w:hint="eastAsia"/>
          <w:rtl/>
        </w:rPr>
        <w:t>אתי</w:t>
      </w:r>
      <w:r>
        <w:rPr>
          <w:rtl/>
        </w:rPr>
        <w:t xml:space="preserve"> לבני (שינוי):</w:t>
      </w:r>
    </w:p>
    <w:p w14:paraId="6A43E177" w14:textId="77777777" w:rsidR="00000000" w:rsidRDefault="00953ED2">
      <w:pPr>
        <w:pStyle w:val="a0"/>
        <w:rPr>
          <w:rFonts w:hint="cs"/>
          <w:rtl/>
        </w:rPr>
      </w:pPr>
    </w:p>
    <w:p w14:paraId="492D8505" w14:textId="77777777" w:rsidR="00000000" w:rsidRDefault="00953ED2">
      <w:pPr>
        <w:pStyle w:val="a0"/>
        <w:rPr>
          <w:rFonts w:hint="cs"/>
          <w:rtl/>
        </w:rPr>
      </w:pPr>
      <w:r>
        <w:rPr>
          <w:rFonts w:hint="cs"/>
          <w:rtl/>
        </w:rPr>
        <w:t xml:space="preserve">- - מכל הסוגים ומכל המינים. להטות את הכף לזוגות המעורבים או לתושבי השטחים </w:t>
      </w:r>
      <w:r>
        <w:rPr>
          <w:rtl/>
        </w:rPr>
        <w:t>–</w:t>
      </w:r>
      <w:r>
        <w:rPr>
          <w:rFonts w:hint="cs"/>
          <w:rtl/>
        </w:rPr>
        <w:t xml:space="preserve"> זה איננו הדבר הנכון. מה שכן נכון, ששוב עולים </w:t>
      </w:r>
      <w:r>
        <w:rPr>
          <w:rFonts w:hint="cs"/>
          <w:rtl/>
        </w:rPr>
        <w:t xml:space="preserve">הדברים שעולים תמיד במקרים כאלה. הנושאים מובאים לידיעת הציבור כאשר מתרחש רצח, יש זעקה של כמה שעות או של יום פה בכנסת ובעיתונות, ואחר כך הכול שוכך וחוזר המצב הלא-טוב של חוסר אכיפה בנושאים האלה. </w:t>
      </w:r>
    </w:p>
    <w:p w14:paraId="7254F525" w14:textId="77777777" w:rsidR="00000000" w:rsidRDefault="00953ED2">
      <w:pPr>
        <w:pStyle w:val="a0"/>
        <w:rPr>
          <w:rFonts w:hint="cs"/>
          <w:rtl/>
        </w:rPr>
      </w:pPr>
    </w:p>
    <w:p w14:paraId="404D6E99" w14:textId="77777777" w:rsidR="00000000" w:rsidRDefault="00953ED2">
      <w:pPr>
        <w:pStyle w:val="a0"/>
        <w:rPr>
          <w:rFonts w:hint="cs"/>
          <w:rtl/>
        </w:rPr>
      </w:pPr>
      <w:r>
        <w:rPr>
          <w:rFonts w:hint="cs"/>
          <w:rtl/>
        </w:rPr>
        <w:t>יש תלונות, ובמקרה הזה הנרצחת הגישה בעבר תלונה למשטרה בגין הטרד</w:t>
      </w:r>
      <w:r>
        <w:rPr>
          <w:rFonts w:hint="cs"/>
          <w:rtl/>
        </w:rPr>
        <w:t>ות ואלימות, והצעירה הועברה למעון מסתור לנשים מוכות דווקא בצפון. רק עכשיו היא חזרה משם, ובכל זאת החשוד הגיע אליה. פעמיים היא הוצאה מחזקת בן-זוגה, הצליחה להימלט, הוא עקב אחריה, מצא אותה וגרר אותה בכוח, מה שאומר שהמשטרה יכלה לפעול בצורה אחרת. בוודאי סגן השר ל</w:t>
      </w:r>
      <w:r>
        <w:rPr>
          <w:rFonts w:hint="cs"/>
          <w:rtl/>
        </w:rPr>
        <w:t xml:space="preserve">ביטחון הפנים יסביר לנו היכן הכשלים בכל הטיפול בנושא הזה, שהסתיים ברצח ובפציעה. </w:t>
      </w:r>
    </w:p>
    <w:p w14:paraId="7598BB9F" w14:textId="77777777" w:rsidR="00000000" w:rsidRDefault="00953ED2">
      <w:pPr>
        <w:pStyle w:val="a0"/>
        <w:rPr>
          <w:rFonts w:hint="cs"/>
          <w:rtl/>
        </w:rPr>
      </w:pPr>
    </w:p>
    <w:p w14:paraId="7F62AD02" w14:textId="77777777" w:rsidR="00000000" w:rsidRDefault="00953ED2">
      <w:pPr>
        <w:pStyle w:val="a0"/>
        <w:rPr>
          <w:rFonts w:hint="cs"/>
          <w:rtl/>
        </w:rPr>
      </w:pPr>
      <w:r>
        <w:rPr>
          <w:rFonts w:hint="cs"/>
          <w:rtl/>
        </w:rPr>
        <w:t xml:space="preserve">חבר הכנסת מרגי אמר ואולי נחזור ונאמר, שבשנה האחרונה נפתחו כ-14,000 תיקי אלימות נגד נשים, מתוכם אלימות מינית, נזקי גוף </w:t>
      </w:r>
      <w:r>
        <w:rPr>
          <w:rtl/>
        </w:rPr>
        <w:t>–</w:t>
      </w:r>
      <w:r>
        <w:rPr>
          <w:rFonts w:hint="cs"/>
          <w:rtl/>
        </w:rPr>
        <w:t xml:space="preserve"> 7,500. בסך הכול צריך לשמור בזיכרון שנפתחו כ-14,000 תיקי</w:t>
      </w:r>
      <w:r>
        <w:rPr>
          <w:rFonts w:hint="cs"/>
          <w:rtl/>
        </w:rPr>
        <w:t xml:space="preserve">ם בשנה, שהם 1,290 תיקי אלימות לחודש. כמה תיקים לא נפתחים? ודאי פי כמה וכמה על כל תיק שנפתח. </w:t>
      </w:r>
    </w:p>
    <w:p w14:paraId="07941573" w14:textId="77777777" w:rsidR="00000000" w:rsidRDefault="00953ED2">
      <w:pPr>
        <w:pStyle w:val="a0"/>
        <w:rPr>
          <w:rFonts w:hint="cs"/>
          <w:rtl/>
        </w:rPr>
      </w:pPr>
    </w:p>
    <w:p w14:paraId="570789A9" w14:textId="77777777" w:rsidR="00000000" w:rsidRDefault="00953ED2">
      <w:pPr>
        <w:pStyle w:val="a0"/>
        <w:rPr>
          <w:rFonts w:hint="cs"/>
          <w:rtl/>
        </w:rPr>
      </w:pPr>
      <w:r>
        <w:rPr>
          <w:rFonts w:hint="cs"/>
          <w:rtl/>
        </w:rPr>
        <w:t>חוץ מנושא האכיפה, המודעות, החינוך והאלימות הגוברת בחברה הישראלית, שזה חלק ממנה, חשוב מאוד שיהיו מקלטים ומרכזי סיוע לנשים מוכות. לצערי, בתקציב 2005 מצאנו שנחתכו הת</w:t>
      </w:r>
      <w:r>
        <w:rPr>
          <w:rFonts w:hint="cs"/>
          <w:rtl/>
        </w:rPr>
        <w:t xml:space="preserve">קציבים למרכזי הסיוע ולמקלטים. במסגרת ההקצבות הנוספות שיועדו למשרד הרווחה במסגרת התקציבים ששינוי ביקשה, הוכפל וכמעט שולש התקציב למרכזי הסיוע ולמקלטים. אני מקווה שזה יעזור במשהו בשנה הבאה. תודה. </w:t>
      </w:r>
    </w:p>
    <w:p w14:paraId="5738EAAA" w14:textId="77777777" w:rsidR="00000000" w:rsidRDefault="00953ED2">
      <w:pPr>
        <w:pStyle w:val="a0"/>
        <w:rPr>
          <w:rFonts w:hint="cs"/>
          <w:rtl/>
        </w:rPr>
      </w:pPr>
    </w:p>
    <w:p w14:paraId="3D8F6688" w14:textId="77777777" w:rsidR="00000000" w:rsidRDefault="00953ED2">
      <w:pPr>
        <w:pStyle w:val="af1"/>
        <w:rPr>
          <w:rtl/>
        </w:rPr>
      </w:pPr>
      <w:r>
        <w:rPr>
          <w:rFonts w:hint="eastAsia"/>
          <w:rtl/>
        </w:rPr>
        <w:t>היו</w:t>
      </w:r>
      <w:r>
        <w:rPr>
          <w:rtl/>
        </w:rPr>
        <w:t>"ר קולט אביטל:</w:t>
      </w:r>
    </w:p>
    <w:p w14:paraId="415D4307" w14:textId="77777777" w:rsidR="00000000" w:rsidRDefault="00953ED2">
      <w:pPr>
        <w:pStyle w:val="a0"/>
        <w:rPr>
          <w:rFonts w:hint="cs"/>
          <w:rtl/>
        </w:rPr>
      </w:pPr>
    </w:p>
    <w:p w14:paraId="31E1324B" w14:textId="77777777" w:rsidR="00000000" w:rsidRDefault="00953ED2">
      <w:pPr>
        <w:pStyle w:val="a0"/>
        <w:rPr>
          <w:rFonts w:hint="cs"/>
          <w:rtl/>
        </w:rPr>
      </w:pPr>
      <w:r>
        <w:rPr>
          <w:rFonts w:hint="cs"/>
          <w:rtl/>
        </w:rPr>
        <w:t xml:space="preserve">תודה רבה. אדוני סגן השר, בבקשה. </w:t>
      </w:r>
    </w:p>
    <w:p w14:paraId="27533D6A" w14:textId="77777777" w:rsidR="00000000" w:rsidRDefault="00953ED2">
      <w:pPr>
        <w:pStyle w:val="a0"/>
        <w:rPr>
          <w:rFonts w:hint="cs"/>
          <w:rtl/>
        </w:rPr>
      </w:pPr>
    </w:p>
    <w:p w14:paraId="3F67E100" w14:textId="77777777" w:rsidR="00000000" w:rsidRDefault="00953ED2">
      <w:pPr>
        <w:pStyle w:val="a"/>
        <w:rPr>
          <w:rtl/>
        </w:rPr>
      </w:pPr>
      <w:bookmarkStart w:id="513" w:name="FS000001031T18_05_2005_18_00_23"/>
      <w:bookmarkStart w:id="514" w:name="_Toc118183689"/>
      <w:bookmarkEnd w:id="513"/>
      <w:r>
        <w:rPr>
          <w:rFonts w:hint="eastAsia"/>
          <w:rtl/>
        </w:rPr>
        <w:t>סגן</w:t>
      </w:r>
      <w:r>
        <w:rPr>
          <w:rtl/>
        </w:rPr>
        <w:t xml:space="preserve"> השר </w:t>
      </w:r>
      <w:r>
        <w:rPr>
          <w:rtl/>
        </w:rPr>
        <w:t>לביטחון פנים יעקב אדרי:</w:t>
      </w:r>
      <w:bookmarkEnd w:id="514"/>
    </w:p>
    <w:p w14:paraId="0F2FA082" w14:textId="77777777" w:rsidR="00000000" w:rsidRDefault="00953ED2">
      <w:pPr>
        <w:pStyle w:val="a0"/>
        <w:rPr>
          <w:rFonts w:hint="cs"/>
          <w:rtl/>
        </w:rPr>
      </w:pPr>
    </w:p>
    <w:p w14:paraId="312D5718" w14:textId="77777777" w:rsidR="00000000" w:rsidRDefault="00953ED2">
      <w:pPr>
        <w:pStyle w:val="a0"/>
        <w:rPr>
          <w:rFonts w:hint="cs"/>
          <w:rtl/>
        </w:rPr>
      </w:pPr>
      <w:r>
        <w:rPr>
          <w:rFonts w:hint="cs"/>
          <w:rtl/>
        </w:rPr>
        <w:t>גברתי היושבת-ראש, השר לביטחון הפנים שנוכח כאן, חברי חברי הכנסת, אחת לתקופה אנחנו נדרשים לנושא האלימות ולרצח נשים. לצערי הרב, גם לפני כחודשיים, שלושה חודשים, וגם לפני כחצי שנה עליתי לדוכן, וכולנו עלינו, זה אחר זה, ודנו בנושא שמכאיב,</w:t>
      </w:r>
      <w:r>
        <w:rPr>
          <w:rFonts w:hint="cs"/>
          <w:rtl/>
        </w:rPr>
        <w:t xml:space="preserve"> שמרגיז, שמעורר בנו את הרצון להתערב ולראות מה אנחנו עושים. </w:t>
      </w:r>
    </w:p>
    <w:p w14:paraId="33731294" w14:textId="77777777" w:rsidR="00000000" w:rsidRDefault="00953ED2">
      <w:pPr>
        <w:pStyle w:val="a0"/>
        <w:rPr>
          <w:rFonts w:hint="cs"/>
          <w:rtl/>
        </w:rPr>
      </w:pPr>
    </w:p>
    <w:p w14:paraId="609C8FF4" w14:textId="77777777" w:rsidR="00000000" w:rsidRDefault="00953ED2">
      <w:pPr>
        <w:pStyle w:val="a0"/>
        <w:rPr>
          <w:rFonts w:hint="cs"/>
          <w:rtl/>
        </w:rPr>
      </w:pPr>
      <w:r>
        <w:rPr>
          <w:rFonts w:hint="cs"/>
          <w:rtl/>
        </w:rPr>
        <w:t>אבל, אולי תרשו לי גם לומר: אני חושב שאנחנו הראשונים שמתייחסים לנושא הזה בצורה של עוד דיון. המספר הזעום של חברי הכנסת - אולי גם זה מצביע. אני פניתי השבוע ליושב-ראש הכנסת וביקשתי לקיים דיון בנושא ה</w:t>
      </w:r>
      <w:r>
        <w:rPr>
          <w:rFonts w:hint="cs"/>
          <w:rtl/>
        </w:rPr>
        <w:t xml:space="preserve">אלימות על כל סוגיה </w:t>
      </w:r>
      <w:r>
        <w:rPr>
          <w:rtl/>
        </w:rPr>
        <w:t>–</w:t>
      </w:r>
      <w:r>
        <w:rPr>
          <w:rFonts w:hint="cs"/>
          <w:rtl/>
        </w:rPr>
        <w:t xml:space="preserve"> הנוער, הגברים, המכות, הרצח </w:t>
      </w:r>
      <w:r>
        <w:rPr>
          <w:rtl/>
        </w:rPr>
        <w:t>–</w:t>
      </w:r>
      <w:r>
        <w:rPr>
          <w:rFonts w:hint="cs"/>
          <w:rtl/>
        </w:rPr>
        <w:t xml:space="preserve"> כל מה שקשור לאלימות, לקיים דיון בכנסת יום שלם. אני שמח שיושב-ראש הכנסת נענה לעניין הזה, הוא ביקש נושאים, ואני מאוד מקווה שהכנסת כולה </w:t>
      </w:r>
      <w:r>
        <w:rPr>
          <w:rtl/>
        </w:rPr>
        <w:t>–</w:t>
      </w:r>
      <w:r>
        <w:rPr>
          <w:rFonts w:hint="cs"/>
          <w:rtl/>
        </w:rPr>
        <w:t xml:space="preserve"> יחד עם הוועדות שלה </w:t>
      </w:r>
      <w:r>
        <w:rPr>
          <w:rtl/>
        </w:rPr>
        <w:t>–</w:t>
      </w:r>
      <w:r>
        <w:rPr>
          <w:rFonts w:hint="cs"/>
          <w:rtl/>
        </w:rPr>
        <w:t xml:space="preserve"> תקדיש יום שלם לנושא שמלווה את כולנו, את כל החברה ה</w:t>
      </w:r>
      <w:r>
        <w:rPr>
          <w:rFonts w:hint="cs"/>
          <w:rtl/>
        </w:rPr>
        <w:t xml:space="preserve">ישראלית, יום-יום שעה-שעה. </w:t>
      </w:r>
    </w:p>
    <w:p w14:paraId="714B7BD3" w14:textId="77777777" w:rsidR="00000000" w:rsidRDefault="00953ED2">
      <w:pPr>
        <w:pStyle w:val="a0"/>
        <w:rPr>
          <w:rFonts w:hint="cs"/>
          <w:rtl/>
        </w:rPr>
      </w:pPr>
    </w:p>
    <w:p w14:paraId="77DA34FA" w14:textId="77777777" w:rsidR="00000000" w:rsidRDefault="00953ED2">
      <w:pPr>
        <w:pStyle w:val="a0"/>
        <w:rPr>
          <w:rFonts w:hint="cs"/>
          <w:rtl/>
        </w:rPr>
      </w:pPr>
      <w:r>
        <w:rPr>
          <w:rFonts w:hint="cs"/>
          <w:rtl/>
        </w:rPr>
        <w:t xml:space="preserve">אני חושב שזה ימשיך ללוות אותנו ונצטרך כולנו לטכס עצה, לחשוב איך לטפל בבעיות השונות של האלימות בחברה הישראלית, שקיבלה לצערי הרב ממדים מבהילים במספרים, בנתונים, בכל המגזרים. אין מגזר, רבותי, שאין בו אלימות. אין מגזר שאין בו בעיות </w:t>
      </w:r>
      <w:r>
        <w:rPr>
          <w:rFonts w:hint="cs"/>
          <w:rtl/>
        </w:rPr>
        <w:t>של אלימות בתוך המשפחה, ואם יורשה לי להגיד גם - אין מגזר שלא היה בו גם רצח של אשה, או של אלימות כלפי אשה; אם  במגזר הערבי, אם במגזר הבדואי, אם במגזר החרדי. לא צריך להגיד שאצלנו זה לא קיים - כמו שאני שומע מפעם לפעם בנושא הסמים: אצלנו זה לא קיים, זה רק שם. רב</w:t>
      </w:r>
      <w:r>
        <w:rPr>
          <w:rFonts w:hint="cs"/>
          <w:rtl/>
        </w:rPr>
        <w:t>ותי, זה קיים בכל החברה הישראלית, ואנחנו חייבים, כמחוקקים, להתמודד עם הבעיה הזאת.</w:t>
      </w:r>
    </w:p>
    <w:p w14:paraId="092F473F" w14:textId="77777777" w:rsidR="00000000" w:rsidRDefault="00953ED2">
      <w:pPr>
        <w:pStyle w:val="a0"/>
        <w:rPr>
          <w:rFonts w:hint="cs"/>
          <w:rtl/>
        </w:rPr>
      </w:pPr>
    </w:p>
    <w:p w14:paraId="75CCE911" w14:textId="77777777" w:rsidR="00000000" w:rsidRDefault="00953ED2">
      <w:pPr>
        <w:pStyle w:val="a0"/>
        <w:rPr>
          <w:rFonts w:hint="cs"/>
          <w:rtl/>
        </w:rPr>
      </w:pPr>
      <w:r>
        <w:rPr>
          <w:rFonts w:hint="cs"/>
          <w:rtl/>
        </w:rPr>
        <w:t xml:space="preserve">דבר נוסף: אני חושב שאם נזרוק את הכול על המשטרה, אנחנו חוטאים לאמת. זה לא נכון, זה לא רק המשטרה, הטיפול בנושא הזה, בנושא הכאוב של רצח ואלימות כלפי נשים </w:t>
      </w:r>
      <w:r>
        <w:rPr>
          <w:rtl/>
        </w:rPr>
        <w:t>–</w:t>
      </w:r>
      <w:r>
        <w:rPr>
          <w:rFonts w:hint="cs"/>
          <w:rtl/>
        </w:rPr>
        <w:t xml:space="preserve"> אני רואה בנושא "כלפי </w:t>
      </w:r>
      <w:r>
        <w:rPr>
          <w:rFonts w:hint="cs"/>
          <w:rtl/>
        </w:rPr>
        <w:t xml:space="preserve">נשים", אבל, ברשותכם, אני ארחיב את היריעה לכולם </w:t>
      </w:r>
      <w:r>
        <w:rPr>
          <w:rtl/>
        </w:rPr>
        <w:t>–</w:t>
      </w:r>
      <w:r>
        <w:rPr>
          <w:rFonts w:hint="cs"/>
          <w:rtl/>
        </w:rPr>
        <w:t xml:space="preserve"> האלימות פשתה בכל החברה הישראלית, וראה מה שקורה בקרב הנוער, וגם זה צריך להדאיג אותנו מאוד. אני מקווה שביום הדיון על האלימות, מובן שנדון בכל הגילאים, בכל המגזרים, באלימות לסוגיה. </w:t>
      </w:r>
    </w:p>
    <w:p w14:paraId="51161F52" w14:textId="77777777" w:rsidR="00000000" w:rsidRDefault="00953ED2">
      <w:pPr>
        <w:pStyle w:val="a0"/>
        <w:rPr>
          <w:rFonts w:hint="cs"/>
          <w:rtl/>
        </w:rPr>
      </w:pPr>
    </w:p>
    <w:p w14:paraId="58BC673A" w14:textId="77777777" w:rsidR="00000000" w:rsidRDefault="00953ED2">
      <w:pPr>
        <w:pStyle w:val="a0"/>
        <w:rPr>
          <w:rFonts w:hint="cs"/>
          <w:rtl/>
        </w:rPr>
      </w:pPr>
      <w:r>
        <w:rPr>
          <w:rFonts w:hint="cs"/>
          <w:rtl/>
        </w:rPr>
        <w:t>רבותי, אי-אפשר להטיל את הנוש</w:t>
      </w:r>
      <w:r>
        <w:rPr>
          <w:rFonts w:hint="cs"/>
          <w:rtl/>
        </w:rPr>
        <w:t xml:space="preserve">א הזה רק על משטרת ישראל, זה לא נכון, ואנחנו פשוט סוטים מהאמת וחוטאים לה. רבותי, יש כמה גורמים משפיעים, ואמרו את זה חברי. חבר הכנסת מרגי נגע בזה. גם הנושא הכלכלי משפיע, המצב החברתי, מצב החינוך </w:t>
      </w:r>
      <w:r>
        <w:rPr>
          <w:rtl/>
        </w:rPr>
        <w:t>–</w:t>
      </w:r>
      <w:r>
        <w:rPr>
          <w:rFonts w:hint="cs"/>
          <w:rtl/>
        </w:rPr>
        <w:t xml:space="preserve"> אולי זה מתחיל בזה </w:t>
      </w:r>
      <w:r>
        <w:rPr>
          <w:rtl/>
        </w:rPr>
        <w:t>–</w:t>
      </w:r>
      <w:r>
        <w:rPr>
          <w:rFonts w:hint="cs"/>
          <w:rtl/>
        </w:rPr>
        <w:t xml:space="preserve"> המשטרה, שהיא פן, חלק מהעניין, וכמובן, בתי-</w:t>
      </w:r>
      <w:r>
        <w:rPr>
          <w:rFonts w:hint="cs"/>
          <w:rtl/>
        </w:rPr>
        <w:t xml:space="preserve">המשפט. אני גם רוצה להקדים ולומר, ששום דבר מכל הסיבות האלה לא מצדיק, לא אלימות ולא רצח. זה ודאי. אני רק מצביע על הנסיבות שלפעמים בעטיין קורים כל מקרי האלימות. </w:t>
      </w:r>
    </w:p>
    <w:p w14:paraId="4ED0FF20" w14:textId="77777777" w:rsidR="00000000" w:rsidRDefault="00953ED2">
      <w:pPr>
        <w:pStyle w:val="a0"/>
        <w:rPr>
          <w:rFonts w:hint="cs"/>
          <w:rtl/>
        </w:rPr>
      </w:pPr>
    </w:p>
    <w:p w14:paraId="42D84D69" w14:textId="77777777" w:rsidR="00000000" w:rsidRDefault="00953ED2">
      <w:pPr>
        <w:pStyle w:val="a0"/>
        <w:rPr>
          <w:rFonts w:hint="cs"/>
          <w:rtl/>
        </w:rPr>
      </w:pPr>
      <w:r>
        <w:rPr>
          <w:rFonts w:hint="cs"/>
          <w:rtl/>
        </w:rPr>
        <w:t>המצב הכלכלי מלווה אותנו, ואני שומע את זה. הייתי גם ראש עיר, ואני יכול להגיד לכם שאני מודע לאלימו</w:t>
      </w:r>
      <w:r>
        <w:rPr>
          <w:rFonts w:hint="cs"/>
          <w:rtl/>
        </w:rPr>
        <w:t xml:space="preserve">ת הזאת גם מההיבטים האחרים שלה. ככל שהמצב החברתי יחמיר </w:t>
      </w:r>
      <w:r>
        <w:rPr>
          <w:rtl/>
        </w:rPr>
        <w:t>–</w:t>
      </w:r>
      <w:r>
        <w:rPr>
          <w:rFonts w:hint="cs"/>
          <w:rtl/>
        </w:rPr>
        <w:t xml:space="preserve"> ואני אומר את זה גם לשר האוצר מפעם לפעם, בשיחות אישיות ובכל הזדמנות </w:t>
      </w:r>
      <w:r>
        <w:rPr>
          <w:rtl/>
        </w:rPr>
        <w:t>–</w:t>
      </w:r>
      <w:r>
        <w:rPr>
          <w:rFonts w:hint="cs"/>
          <w:rtl/>
        </w:rPr>
        <w:t xml:space="preserve"> ככל שהמצב הכלכלי יימשך כך, והקוטביות תימשך והפערים ילכו ויתרחבו, ממילא האלימות תגדל. אין בזה פטנטים. אני מאוד מקווה </w:t>
      </w:r>
      <w:r>
        <w:rPr>
          <w:rtl/>
        </w:rPr>
        <w:t>–</w:t>
      </w:r>
      <w:r>
        <w:rPr>
          <w:rFonts w:hint="cs"/>
          <w:rtl/>
        </w:rPr>
        <w:t xml:space="preserve"> ואת זה אני מפ</w:t>
      </w:r>
      <w:r>
        <w:rPr>
          <w:rFonts w:hint="cs"/>
          <w:rtl/>
        </w:rPr>
        <w:t xml:space="preserve">נה גם לממשלה שאני שייך אליה </w:t>
      </w:r>
      <w:r>
        <w:rPr>
          <w:rtl/>
        </w:rPr>
        <w:t>–</w:t>
      </w:r>
      <w:r>
        <w:rPr>
          <w:rFonts w:hint="cs"/>
          <w:rtl/>
        </w:rPr>
        <w:t xml:space="preserve"> שבנושאים החברתיים יהיה שיפור ושינוי, ואני גם מאוד מקווה </w:t>
      </w:r>
      <w:r>
        <w:rPr>
          <w:rtl/>
        </w:rPr>
        <w:t>–</w:t>
      </w:r>
      <w:r>
        <w:rPr>
          <w:rFonts w:hint="cs"/>
          <w:rtl/>
        </w:rPr>
        <w:t xml:space="preserve"> כבר בתקציב הזה יש שיפור ושינוי, אבל הייתי מאוד רוצה לראות יותר ויותר תקציבים שמופנים לחינוך, לעבודה סוציאלית, לנושאי רווחה; כל אלה יצמצמו את התופעה, ואולי המספר, הנתון </w:t>
      </w:r>
      <w:r>
        <w:rPr>
          <w:rFonts w:hint="cs"/>
          <w:rtl/>
        </w:rPr>
        <w:t xml:space="preserve">הסטטיסטי היבש של מקרי האלימות והרצח ילך ויקטן. </w:t>
      </w:r>
    </w:p>
    <w:p w14:paraId="7F1E865D" w14:textId="77777777" w:rsidR="00000000" w:rsidRDefault="00953ED2">
      <w:pPr>
        <w:pStyle w:val="a0"/>
        <w:rPr>
          <w:rFonts w:hint="cs"/>
          <w:rtl/>
        </w:rPr>
      </w:pPr>
    </w:p>
    <w:p w14:paraId="51159A17" w14:textId="77777777" w:rsidR="00000000" w:rsidRDefault="00953ED2">
      <w:pPr>
        <w:pStyle w:val="a0"/>
        <w:rPr>
          <w:rFonts w:hint="cs"/>
          <w:rtl/>
        </w:rPr>
      </w:pPr>
      <w:r>
        <w:rPr>
          <w:rFonts w:hint="cs"/>
          <w:rtl/>
        </w:rPr>
        <w:t>המשטרה, עם הכוחות המדולדלים והתקציבים המדולדלים שלה, עושה כמיטב יכולתה. יכול להיות שיש דברים שאפשר היה למנוע, אבל המשטרה גם שינתה את הגישה שלה בהרבה מאוד נושאים, לרבות אלימות כלפי נשים - לרבות פרויקט מאוד מע</w:t>
      </w:r>
      <w:r>
        <w:rPr>
          <w:rFonts w:hint="cs"/>
          <w:rtl/>
        </w:rPr>
        <w:t xml:space="preserve">ניין, שאני עוקב אחריו, של לחצני מצוקה בבתים. במקום  שיש בו אלימות, האשה יכולה מייד ללחוץ על הלחצן ומייד מופיעים אצלה אנשים מסוימים </w:t>
      </w:r>
      <w:r>
        <w:rPr>
          <w:rtl/>
        </w:rPr>
        <w:t>–</w:t>
      </w:r>
      <w:r>
        <w:rPr>
          <w:rFonts w:hint="cs"/>
          <w:rtl/>
        </w:rPr>
        <w:t xml:space="preserve"> מהמשטרה או מהשיטור הקהילתי או מהפקחים. </w:t>
      </w:r>
    </w:p>
    <w:p w14:paraId="44C54B62" w14:textId="77777777" w:rsidR="00000000" w:rsidRDefault="00953ED2">
      <w:pPr>
        <w:pStyle w:val="a0"/>
        <w:rPr>
          <w:rFonts w:hint="cs"/>
          <w:rtl/>
        </w:rPr>
      </w:pPr>
    </w:p>
    <w:p w14:paraId="5FE9BF13" w14:textId="77777777" w:rsidR="00000000" w:rsidRDefault="00953ED2">
      <w:pPr>
        <w:pStyle w:val="af0"/>
        <w:rPr>
          <w:rtl/>
        </w:rPr>
      </w:pPr>
      <w:r>
        <w:rPr>
          <w:rFonts w:hint="eastAsia"/>
          <w:rtl/>
        </w:rPr>
        <w:t>אתי</w:t>
      </w:r>
      <w:r>
        <w:rPr>
          <w:rtl/>
        </w:rPr>
        <w:t xml:space="preserve"> לבני (שינוי):</w:t>
      </w:r>
    </w:p>
    <w:p w14:paraId="255418E4" w14:textId="77777777" w:rsidR="00000000" w:rsidRDefault="00953ED2">
      <w:pPr>
        <w:pStyle w:val="a0"/>
        <w:rPr>
          <w:rFonts w:hint="cs"/>
          <w:rtl/>
        </w:rPr>
      </w:pPr>
    </w:p>
    <w:p w14:paraId="264BA644" w14:textId="77777777" w:rsidR="00000000" w:rsidRDefault="00953ED2">
      <w:pPr>
        <w:pStyle w:val="a0"/>
        <w:rPr>
          <w:rFonts w:hint="cs"/>
          <w:rtl/>
        </w:rPr>
      </w:pPr>
      <w:r>
        <w:rPr>
          <w:rFonts w:hint="cs"/>
          <w:rtl/>
        </w:rPr>
        <w:t>החילו את זה רק בנתניה.</w:t>
      </w:r>
    </w:p>
    <w:p w14:paraId="3F364476" w14:textId="77777777" w:rsidR="00000000" w:rsidRDefault="00953ED2">
      <w:pPr>
        <w:pStyle w:val="a0"/>
        <w:rPr>
          <w:rFonts w:hint="cs"/>
          <w:rtl/>
        </w:rPr>
      </w:pPr>
    </w:p>
    <w:p w14:paraId="1FED40D4" w14:textId="77777777" w:rsidR="00000000" w:rsidRDefault="00953ED2">
      <w:pPr>
        <w:pStyle w:val="-"/>
        <w:rPr>
          <w:rtl/>
        </w:rPr>
      </w:pPr>
      <w:bookmarkStart w:id="515" w:name="FS000001031T18_05_2005_18_06_41C"/>
      <w:bookmarkEnd w:id="515"/>
      <w:r>
        <w:rPr>
          <w:rFonts w:hint="eastAsia"/>
          <w:rtl/>
        </w:rPr>
        <w:t>סגן</w:t>
      </w:r>
      <w:r>
        <w:rPr>
          <w:rtl/>
        </w:rPr>
        <w:t xml:space="preserve"> השר לביטחון פנים יעקב אדרי:</w:t>
      </w:r>
    </w:p>
    <w:p w14:paraId="6BDCD64F" w14:textId="77777777" w:rsidR="00000000" w:rsidRDefault="00953ED2">
      <w:pPr>
        <w:pStyle w:val="a0"/>
        <w:rPr>
          <w:rFonts w:hint="cs"/>
          <w:rtl/>
        </w:rPr>
      </w:pPr>
    </w:p>
    <w:p w14:paraId="121697FA" w14:textId="77777777" w:rsidR="00000000" w:rsidRDefault="00953ED2">
      <w:pPr>
        <w:pStyle w:val="a0"/>
        <w:rPr>
          <w:rFonts w:hint="cs"/>
          <w:rtl/>
        </w:rPr>
      </w:pPr>
      <w:r>
        <w:rPr>
          <w:rFonts w:hint="cs"/>
          <w:rtl/>
        </w:rPr>
        <w:t xml:space="preserve">על זה </w:t>
      </w:r>
      <w:r>
        <w:rPr>
          <w:rFonts w:hint="cs"/>
          <w:rtl/>
        </w:rPr>
        <w:t xml:space="preserve">אני מדבר. </w:t>
      </w:r>
    </w:p>
    <w:p w14:paraId="07D10E4B" w14:textId="77777777" w:rsidR="00000000" w:rsidRDefault="00953ED2">
      <w:pPr>
        <w:pStyle w:val="a0"/>
        <w:rPr>
          <w:rFonts w:hint="cs"/>
          <w:rtl/>
        </w:rPr>
      </w:pPr>
    </w:p>
    <w:p w14:paraId="7A1DF6C2" w14:textId="77777777" w:rsidR="00000000" w:rsidRDefault="00953ED2">
      <w:pPr>
        <w:pStyle w:val="af0"/>
        <w:rPr>
          <w:rFonts w:hint="cs"/>
          <w:rtl/>
        </w:rPr>
      </w:pPr>
      <w:r>
        <w:rPr>
          <w:rFonts w:hint="eastAsia"/>
          <w:rtl/>
        </w:rPr>
        <w:t>אתי</w:t>
      </w:r>
      <w:r>
        <w:rPr>
          <w:rtl/>
        </w:rPr>
        <w:t xml:space="preserve"> לבני (שינוי):</w:t>
      </w:r>
    </w:p>
    <w:p w14:paraId="6A90746C" w14:textId="77777777" w:rsidR="00000000" w:rsidRDefault="00953ED2">
      <w:pPr>
        <w:pStyle w:val="af0"/>
        <w:rPr>
          <w:rFonts w:hint="cs"/>
          <w:rtl/>
        </w:rPr>
      </w:pPr>
    </w:p>
    <w:p w14:paraId="42CF4E7E" w14:textId="77777777" w:rsidR="00000000" w:rsidRDefault="00953ED2">
      <w:pPr>
        <w:pStyle w:val="af0"/>
        <w:rPr>
          <w:rFonts w:hint="cs"/>
          <w:rtl/>
        </w:rPr>
      </w:pPr>
    </w:p>
    <w:p w14:paraId="260309E6" w14:textId="77777777" w:rsidR="00000000" w:rsidRDefault="00953ED2">
      <w:pPr>
        <w:pStyle w:val="a0"/>
        <w:rPr>
          <w:rFonts w:hint="cs"/>
          <w:b/>
          <w:bCs/>
          <w:rtl/>
        </w:rPr>
      </w:pPr>
      <w:r>
        <w:rPr>
          <w:rFonts w:hint="cs"/>
          <w:rtl/>
        </w:rPr>
        <w:tab/>
        <w:t>זה יפה מאוד - - -</w:t>
      </w:r>
    </w:p>
    <w:p w14:paraId="5D9F7307" w14:textId="77777777" w:rsidR="00000000" w:rsidRDefault="00953ED2">
      <w:pPr>
        <w:pStyle w:val="af0"/>
        <w:rPr>
          <w:rFonts w:hint="cs"/>
          <w:b w:val="0"/>
          <w:bCs w:val="0"/>
          <w:u w:val="none"/>
          <w:rtl/>
        </w:rPr>
      </w:pPr>
    </w:p>
    <w:p w14:paraId="490CAF68" w14:textId="77777777" w:rsidR="00000000" w:rsidRDefault="00953ED2">
      <w:pPr>
        <w:pStyle w:val="-"/>
        <w:rPr>
          <w:rtl/>
        </w:rPr>
      </w:pPr>
      <w:bookmarkStart w:id="516" w:name="FS000001031T18_05_2005_18_07_13C"/>
      <w:bookmarkEnd w:id="516"/>
      <w:r>
        <w:rPr>
          <w:rFonts w:hint="eastAsia"/>
          <w:rtl/>
        </w:rPr>
        <w:t>סגן</w:t>
      </w:r>
      <w:r>
        <w:rPr>
          <w:rtl/>
        </w:rPr>
        <w:t xml:space="preserve"> השר לביטחון פנים יעקב אדרי:</w:t>
      </w:r>
    </w:p>
    <w:p w14:paraId="06B1F6C9" w14:textId="77777777" w:rsidR="00000000" w:rsidRDefault="00953ED2">
      <w:pPr>
        <w:pStyle w:val="a0"/>
        <w:rPr>
          <w:rFonts w:hint="cs"/>
          <w:rtl/>
        </w:rPr>
      </w:pPr>
    </w:p>
    <w:p w14:paraId="745533DD" w14:textId="77777777" w:rsidR="00000000" w:rsidRDefault="00953ED2">
      <w:pPr>
        <w:pStyle w:val="a0"/>
        <w:rPr>
          <w:rFonts w:hint="cs"/>
          <w:rtl/>
        </w:rPr>
      </w:pPr>
      <w:r>
        <w:rPr>
          <w:rFonts w:hint="cs"/>
          <w:rtl/>
        </w:rPr>
        <w:t xml:space="preserve">זו היתה החלטה, אגב, שגם אתם הייתם שותפים לה. אני הייתי רוצה להחיל את זה בהרבה מקומות. אני מאוד מקווה שהפיילוט הזה יצליח ונרחיב אותו. </w:t>
      </w:r>
    </w:p>
    <w:p w14:paraId="03B3A3FE" w14:textId="77777777" w:rsidR="00000000" w:rsidRDefault="00953ED2">
      <w:pPr>
        <w:pStyle w:val="a0"/>
        <w:rPr>
          <w:rFonts w:hint="cs"/>
          <w:rtl/>
        </w:rPr>
      </w:pPr>
    </w:p>
    <w:p w14:paraId="1DA700BF" w14:textId="77777777" w:rsidR="00000000" w:rsidRDefault="00953ED2">
      <w:pPr>
        <w:pStyle w:val="af1"/>
        <w:rPr>
          <w:rtl/>
        </w:rPr>
      </w:pPr>
      <w:r>
        <w:rPr>
          <w:rFonts w:hint="eastAsia"/>
          <w:rtl/>
        </w:rPr>
        <w:t>היו</w:t>
      </w:r>
      <w:r>
        <w:rPr>
          <w:rtl/>
        </w:rPr>
        <w:t>"ר קולט אביטל:</w:t>
      </w:r>
    </w:p>
    <w:p w14:paraId="2AD45F14" w14:textId="77777777" w:rsidR="00000000" w:rsidRDefault="00953ED2">
      <w:pPr>
        <w:pStyle w:val="a0"/>
        <w:rPr>
          <w:rFonts w:hint="cs"/>
          <w:rtl/>
        </w:rPr>
      </w:pPr>
    </w:p>
    <w:p w14:paraId="305044E1" w14:textId="77777777" w:rsidR="00000000" w:rsidRDefault="00953ED2">
      <w:pPr>
        <w:pStyle w:val="a0"/>
        <w:rPr>
          <w:rFonts w:hint="cs"/>
          <w:rtl/>
        </w:rPr>
      </w:pPr>
      <w:r>
        <w:rPr>
          <w:rFonts w:hint="cs"/>
          <w:rtl/>
        </w:rPr>
        <w:t>יש לזה תקציב?</w:t>
      </w:r>
    </w:p>
    <w:p w14:paraId="126F3193" w14:textId="77777777" w:rsidR="00000000" w:rsidRDefault="00953ED2">
      <w:pPr>
        <w:pStyle w:val="a0"/>
        <w:rPr>
          <w:rFonts w:hint="cs"/>
          <w:rtl/>
        </w:rPr>
      </w:pPr>
    </w:p>
    <w:p w14:paraId="4ECD92F8" w14:textId="77777777" w:rsidR="00000000" w:rsidRDefault="00953ED2">
      <w:pPr>
        <w:pStyle w:val="-"/>
        <w:rPr>
          <w:rtl/>
        </w:rPr>
      </w:pPr>
      <w:bookmarkStart w:id="517" w:name="FS000001031T18_05_2005_18_08_15C"/>
      <w:bookmarkEnd w:id="517"/>
      <w:r>
        <w:rPr>
          <w:rFonts w:hint="eastAsia"/>
          <w:rtl/>
        </w:rPr>
        <w:t>סג</w:t>
      </w:r>
      <w:r>
        <w:rPr>
          <w:rFonts w:hint="eastAsia"/>
          <w:rtl/>
        </w:rPr>
        <w:t>ן</w:t>
      </w:r>
      <w:r>
        <w:rPr>
          <w:rtl/>
        </w:rPr>
        <w:t xml:space="preserve"> השר לביטחון פנים יעקב אדרי:</w:t>
      </w:r>
    </w:p>
    <w:p w14:paraId="3F8C0145" w14:textId="77777777" w:rsidR="00000000" w:rsidRDefault="00953ED2">
      <w:pPr>
        <w:pStyle w:val="a0"/>
        <w:rPr>
          <w:rFonts w:hint="cs"/>
          <w:rtl/>
        </w:rPr>
      </w:pPr>
    </w:p>
    <w:p w14:paraId="79199159" w14:textId="77777777" w:rsidR="00000000" w:rsidRDefault="00953ED2">
      <w:pPr>
        <w:pStyle w:val="a0"/>
        <w:rPr>
          <w:rFonts w:hint="cs"/>
          <w:rtl/>
        </w:rPr>
      </w:pPr>
      <w:r>
        <w:rPr>
          <w:rFonts w:hint="cs"/>
          <w:rtl/>
        </w:rPr>
        <w:t xml:space="preserve">כן, כן. יש לזה תקציב וזה כבר פועל בנתניה. אני מאוד מקווה שהפרויקט הזה יצליח ונרחיב אותו לעוד מקומות. </w:t>
      </w:r>
    </w:p>
    <w:p w14:paraId="64EA0901" w14:textId="77777777" w:rsidR="00000000" w:rsidRDefault="00953ED2">
      <w:pPr>
        <w:pStyle w:val="a0"/>
        <w:rPr>
          <w:rFonts w:hint="cs"/>
          <w:rtl/>
        </w:rPr>
      </w:pPr>
    </w:p>
    <w:p w14:paraId="01684701" w14:textId="77777777" w:rsidR="00000000" w:rsidRDefault="00953ED2">
      <w:pPr>
        <w:pStyle w:val="a0"/>
        <w:rPr>
          <w:rFonts w:hint="cs"/>
          <w:rtl/>
        </w:rPr>
      </w:pPr>
      <w:r>
        <w:rPr>
          <w:rFonts w:hint="cs"/>
          <w:rtl/>
        </w:rPr>
        <w:t xml:space="preserve">הכנסנו קציני משטרה שמטפלים אך ורק בנושאי אלימות במשפחה בכל תחנות המשטרה. הנושא הזה גם מוחשב </w:t>
      </w:r>
      <w:r>
        <w:rPr>
          <w:rtl/>
        </w:rPr>
        <w:t>–</w:t>
      </w:r>
      <w:r>
        <w:rPr>
          <w:rFonts w:hint="cs"/>
          <w:rtl/>
        </w:rPr>
        <w:t xml:space="preserve"> שכללנו את העניין על מנת לעלו</w:t>
      </w:r>
      <w:r>
        <w:rPr>
          <w:rFonts w:hint="cs"/>
          <w:rtl/>
        </w:rPr>
        <w:t xml:space="preserve">ת מהר מאוד על מקרים חוזרים ונשנים. יש שיתוף פעולה לגבי מקרים שמתגלגלים מצה"ל, או נשק שעלולים אחרי זה להשתמש בו; גם בזה יש שיתוף פעולה, אבל, ברשותכם, אני שוב אומר: המשטרה </w:t>
      </w:r>
      <w:r>
        <w:rPr>
          <w:rtl/>
        </w:rPr>
        <w:t>–</w:t>
      </w:r>
      <w:r>
        <w:rPr>
          <w:rFonts w:hint="cs"/>
          <w:rtl/>
        </w:rPr>
        <w:t xml:space="preserve"> אני לא מנקה את המשטרה מהעניין, אבל לפעמים קצרה ידה מלהושיע. </w:t>
      </w:r>
    </w:p>
    <w:p w14:paraId="1878AA76" w14:textId="77777777" w:rsidR="00000000" w:rsidRDefault="00953ED2">
      <w:pPr>
        <w:pStyle w:val="a0"/>
        <w:rPr>
          <w:rFonts w:hint="cs"/>
          <w:rtl/>
        </w:rPr>
      </w:pPr>
    </w:p>
    <w:p w14:paraId="68303414" w14:textId="77777777" w:rsidR="00000000" w:rsidRDefault="00953ED2">
      <w:pPr>
        <w:pStyle w:val="a0"/>
        <w:rPr>
          <w:rFonts w:hint="cs"/>
          <w:rtl/>
        </w:rPr>
      </w:pPr>
      <w:r>
        <w:rPr>
          <w:rFonts w:hint="cs"/>
          <w:rtl/>
        </w:rPr>
        <w:t>והדבר האחרון, שהוא מאו</w:t>
      </w:r>
      <w:r>
        <w:rPr>
          <w:rFonts w:hint="cs"/>
          <w:rtl/>
        </w:rPr>
        <w:t xml:space="preserve">ד חשוב - בתי-המשפט. אני אומר מעל הבמה הזאת, ואני אומר בכל מקום </w:t>
      </w:r>
      <w:r>
        <w:rPr>
          <w:rtl/>
        </w:rPr>
        <w:t>–</w:t>
      </w:r>
      <w:r>
        <w:rPr>
          <w:rFonts w:hint="cs"/>
          <w:rtl/>
        </w:rPr>
        <w:t xml:space="preserve"> בתי-המשפט חייבים להחמיר את הענישה. אני אומר את זה במלוא הכבוד לבתי-המשפט. כולנו מכבדים את מערכת בתי-המשפט, אבל אי-אפשר ליצור הרתעה עם העונשים שנותנים. זה לפעמים מגוחך, מעליב, ואני לא רוצה להג</w:t>
      </w:r>
      <w:r>
        <w:rPr>
          <w:rFonts w:hint="cs"/>
          <w:rtl/>
        </w:rPr>
        <w:t xml:space="preserve">יד דברים קשים יותר. בתי-המשפט חייבים להיות גורם מרתיע, שירתיעו את הבעלים, את האלימים, את המכים </w:t>
      </w:r>
      <w:r>
        <w:rPr>
          <w:rtl/>
        </w:rPr>
        <w:t>–</w:t>
      </w:r>
      <w:r>
        <w:rPr>
          <w:rFonts w:hint="cs"/>
          <w:rtl/>
        </w:rPr>
        <w:t xml:space="preserve"> כל מי שמרים יד. ואני אומר לכם שוב </w:t>
      </w:r>
      <w:r>
        <w:rPr>
          <w:rtl/>
        </w:rPr>
        <w:t>–</w:t>
      </w:r>
      <w:r>
        <w:rPr>
          <w:rFonts w:hint="cs"/>
          <w:rtl/>
        </w:rPr>
        <w:t xml:space="preserve"> אני מכיר את זה מהיבטים אחרים מהתפקידים שמילאתי בעבר: עם עונשים כאלה לא נגיע רחוק. על בתי-המשפט לתת את הדעת </w:t>
      </w:r>
      <w:r>
        <w:rPr>
          <w:rtl/>
        </w:rPr>
        <w:t>–</w:t>
      </w:r>
      <w:r>
        <w:rPr>
          <w:rFonts w:hint="cs"/>
          <w:rtl/>
        </w:rPr>
        <w:t xml:space="preserve"> ואולי אנחנו במ</w:t>
      </w:r>
      <w:r>
        <w:rPr>
          <w:rFonts w:hint="cs"/>
          <w:rtl/>
        </w:rPr>
        <w:t xml:space="preserve">קרים מסוימים צריכים לחשוב על ענישת מינימום באלימות כלפי נשים, ששופט לא יהיה לו שיקול דעת. אולי זה יעזור, ונרתיע. </w:t>
      </w:r>
    </w:p>
    <w:p w14:paraId="1C4AC5FC" w14:textId="77777777" w:rsidR="00000000" w:rsidRDefault="00953ED2">
      <w:pPr>
        <w:pStyle w:val="a0"/>
        <w:rPr>
          <w:rFonts w:hint="cs"/>
          <w:rtl/>
        </w:rPr>
      </w:pPr>
    </w:p>
    <w:p w14:paraId="7B9A271D" w14:textId="77777777" w:rsidR="00000000" w:rsidRDefault="00953ED2">
      <w:pPr>
        <w:pStyle w:val="a0"/>
        <w:rPr>
          <w:rFonts w:hint="cs"/>
          <w:rtl/>
        </w:rPr>
      </w:pPr>
      <w:r>
        <w:rPr>
          <w:rFonts w:hint="cs"/>
          <w:rtl/>
        </w:rPr>
        <w:t xml:space="preserve">אני מאוד מקווה שבעניין הזה </w:t>
      </w:r>
      <w:r>
        <w:rPr>
          <w:rtl/>
        </w:rPr>
        <w:t>–</w:t>
      </w:r>
      <w:r>
        <w:rPr>
          <w:rFonts w:hint="cs"/>
          <w:rtl/>
        </w:rPr>
        <w:t xml:space="preserve"> שוב, כאשר הטיפול יהיה מערכתי, כלכלי, המצב החברתי, החינוך בבית וגם בבתי-הספר לסובלנות, לסבלנות, לכבד את האשה, לכב</w:t>
      </w:r>
      <w:r>
        <w:rPr>
          <w:rFonts w:hint="cs"/>
          <w:rtl/>
        </w:rPr>
        <w:t xml:space="preserve">ד את המעמד של המשפחה, לחינוך לכך שהאלימות לא מביאה לכלום, רק לטרגדיות, ובסופו של דבר למקרים מאוד קשים, וכמובן, המשטרה ובתי-המשפט </w:t>
      </w:r>
      <w:r>
        <w:rPr>
          <w:rtl/>
        </w:rPr>
        <w:t>–</w:t>
      </w:r>
      <w:r>
        <w:rPr>
          <w:rFonts w:hint="cs"/>
          <w:rtl/>
        </w:rPr>
        <w:t xml:space="preserve"> עם כל זה ביחד נוכל לרכז את כולם, ואם יהיה טיפול של כולם ביחד, הריני מאמין שגם הנתונים ישתנו, וזה בנפשנו. תודה רבה. </w:t>
      </w:r>
    </w:p>
    <w:p w14:paraId="63DB8A2E" w14:textId="77777777" w:rsidR="00000000" w:rsidRDefault="00953ED2">
      <w:pPr>
        <w:pStyle w:val="a0"/>
        <w:rPr>
          <w:rFonts w:hint="cs"/>
          <w:rtl/>
        </w:rPr>
      </w:pPr>
    </w:p>
    <w:p w14:paraId="7850F048" w14:textId="77777777" w:rsidR="00000000" w:rsidRDefault="00953ED2">
      <w:pPr>
        <w:pStyle w:val="af1"/>
        <w:rPr>
          <w:rtl/>
        </w:rPr>
      </w:pPr>
      <w:r>
        <w:rPr>
          <w:rFonts w:hint="eastAsia"/>
          <w:rtl/>
        </w:rPr>
        <w:t>היו</w:t>
      </w:r>
      <w:r>
        <w:rPr>
          <w:rtl/>
        </w:rPr>
        <w:t>"ר קו</w:t>
      </w:r>
      <w:r>
        <w:rPr>
          <w:rtl/>
        </w:rPr>
        <w:t>לט אביטל:</w:t>
      </w:r>
    </w:p>
    <w:p w14:paraId="541EF7BC" w14:textId="77777777" w:rsidR="00000000" w:rsidRDefault="00953ED2">
      <w:pPr>
        <w:pStyle w:val="a0"/>
        <w:rPr>
          <w:rFonts w:hint="cs"/>
          <w:rtl/>
        </w:rPr>
      </w:pPr>
    </w:p>
    <w:p w14:paraId="4312D19F" w14:textId="77777777" w:rsidR="00000000" w:rsidRDefault="00953ED2">
      <w:pPr>
        <w:pStyle w:val="a0"/>
        <w:rPr>
          <w:rFonts w:hint="cs"/>
          <w:rtl/>
        </w:rPr>
      </w:pPr>
      <w:r>
        <w:rPr>
          <w:rFonts w:hint="cs"/>
          <w:rtl/>
        </w:rPr>
        <w:t>תודה רבה. מה אתה מציע? דיון במליאה, בוועדה?</w:t>
      </w:r>
    </w:p>
    <w:p w14:paraId="440090EF" w14:textId="77777777" w:rsidR="00000000" w:rsidRDefault="00953ED2">
      <w:pPr>
        <w:pStyle w:val="a0"/>
        <w:rPr>
          <w:rFonts w:hint="cs"/>
          <w:rtl/>
        </w:rPr>
      </w:pPr>
    </w:p>
    <w:p w14:paraId="64C5084C" w14:textId="77777777" w:rsidR="00000000" w:rsidRDefault="00953ED2">
      <w:pPr>
        <w:pStyle w:val="-"/>
        <w:rPr>
          <w:rtl/>
        </w:rPr>
      </w:pPr>
      <w:bookmarkStart w:id="518" w:name="FS000001031T18_05_2005_18_16_42C"/>
      <w:bookmarkEnd w:id="518"/>
      <w:r>
        <w:rPr>
          <w:rFonts w:hint="eastAsia"/>
          <w:rtl/>
        </w:rPr>
        <w:t>סגן</w:t>
      </w:r>
      <w:r>
        <w:rPr>
          <w:rtl/>
        </w:rPr>
        <w:t xml:space="preserve"> השר לביטחון פנים יעקב אדרי:</w:t>
      </w:r>
    </w:p>
    <w:p w14:paraId="75DC45E4" w14:textId="77777777" w:rsidR="00000000" w:rsidRDefault="00953ED2">
      <w:pPr>
        <w:pStyle w:val="a0"/>
        <w:rPr>
          <w:rFonts w:hint="cs"/>
          <w:rtl/>
        </w:rPr>
      </w:pPr>
    </w:p>
    <w:p w14:paraId="1E722674" w14:textId="77777777" w:rsidR="00000000" w:rsidRDefault="00953ED2">
      <w:pPr>
        <w:pStyle w:val="a0"/>
        <w:rPr>
          <w:rFonts w:hint="cs"/>
          <w:rtl/>
        </w:rPr>
      </w:pPr>
      <w:r>
        <w:rPr>
          <w:rFonts w:hint="cs"/>
          <w:rtl/>
        </w:rPr>
        <w:t>מכיוון שהיושב-ראש נתן לי את אישורו לדיונים על נושא האלימות במשך יום שלם, אני חושב שאין יותר נכון מאשר שזה יהיה במליאה. אני מקווה רק שזה לא יהיה בפני פורום כפי שיש כרגע</w:t>
      </w:r>
      <w:r>
        <w:rPr>
          <w:rFonts w:hint="cs"/>
          <w:rtl/>
        </w:rPr>
        <w:t xml:space="preserve"> </w:t>
      </w:r>
      <w:r>
        <w:rPr>
          <w:rtl/>
        </w:rPr>
        <w:t>–</w:t>
      </w:r>
      <w:r>
        <w:rPr>
          <w:rFonts w:hint="cs"/>
          <w:rtl/>
        </w:rPr>
        <w:t xml:space="preserve"> ואני מאוד מכבד את אלה שנוכחים </w:t>
      </w:r>
      <w:r>
        <w:rPr>
          <w:rtl/>
        </w:rPr>
        <w:t>–</w:t>
      </w:r>
      <w:r>
        <w:rPr>
          <w:rFonts w:hint="cs"/>
          <w:rtl/>
        </w:rPr>
        <w:t xml:space="preserve"> אלא בפורום יותר רחב. </w:t>
      </w:r>
    </w:p>
    <w:p w14:paraId="1C39F5E7" w14:textId="77777777" w:rsidR="00000000" w:rsidRDefault="00953ED2">
      <w:pPr>
        <w:pStyle w:val="a0"/>
        <w:rPr>
          <w:rFonts w:hint="cs"/>
          <w:rtl/>
        </w:rPr>
      </w:pPr>
    </w:p>
    <w:p w14:paraId="769B5683" w14:textId="77777777" w:rsidR="00000000" w:rsidRDefault="00953ED2">
      <w:pPr>
        <w:pStyle w:val="af1"/>
        <w:rPr>
          <w:rtl/>
        </w:rPr>
      </w:pPr>
      <w:r>
        <w:rPr>
          <w:rFonts w:hint="eastAsia"/>
          <w:rtl/>
        </w:rPr>
        <w:t>היו</w:t>
      </w:r>
      <w:r>
        <w:rPr>
          <w:rtl/>
        </w:rPr>
        <w:t>"ר קולט אביטל:</w:t>
      </w:r>
    </w:p>
    <w:p w14:paraId="4052D740" w14:textId="77777777" w:rsidR="00000000" w:rsidRDefault="00953ED2">
      <w:pPr>
        <w:pStyle w:val="a0"/>
        <w:rPr>
          <w:rFonts w:hint="cs"/>
          <w:rtl/>
        </w:rPr>
      </w:pPr>
    </w:p>
    <w:p w14:paraId="45188F3C" w14:textId="77777777" w:rsidR="00000000" w:rsidRDefault="00953ED2">
      <w:pPr>
        <w:pStyle w:val="a0"/>
        <w:rPr>
          <w:rFonts w:hint="cs"/>
          <w:rtl/>
        </w:rPr>
      </w:pPr>
      <w:r>
        <w:rPr>
          <w:rFonts w:hint="cs"/>
          <w:rtl/>
        </w:rPr>
        <w:t xml:space="preserve">תודה רבה. הצעה אחרת </w:t>
      </w:r>
      <w:r>
        <w:rPr>
          <w:rtl/>
        </w:rPr>
        <w:t>–</w:t>
      </w:r>
      <w:r>
        <w:rPr>
          <w:rFonts w:hint="cs"/>
          <w:rtl/>
        </w:rPr>
        <w:t xml:space="preserve"> בבקשה, חבר הכנסת עבד-אלמאלכ דהאמשה.</w:t>
      </w:r>
    </w:p>
    <w:p w14:paraId="5A3BDA98" w14:textId="77777777" w:rsidR="00000000" w:rsidRDefault="00953ED2">
      <w:pPr>
        <w:pStyle w:val="a0"/>
        <w:rPr>
          <w:rFonts w:hint="cs"/>
          <w:rtl/>
        </w:rPr>
      </w:pPr>
    </w:p>
    <w:p w14:paraId="453DE557" w14:textId="77777777" w:rsidR="00000000" w:rsidRDefault="00953ED2">
      <w:pPr>
        <w:pStyle w:val="a"/>
        <w:rPr>
          <w:rtl/>
        </w:rPr>
      </w:pPr>
      <w:bookmarkStart w:id="519" w:name="FS000000550T18_05_2005_18_17_50"/>
      <w:bookmarkStart w:id="520" w:name="_Toc118183690"/>
      <w:bookmarkEnd w:id="519"/>
      <w:r>
        <w:rPr>
          <w:rFonts w:hint="eastAsia"/>
          <w:rtl/>
        </w:rPr>
        <w:t>עבד</w:t>
      </w:r>
      <w:r>
        <w:rPr>
          <w:rtl/>
        </w:rPr>
        <w:t>-אלמאלכ דהאמשה (רע"ם):</w:t>
      </w:r>
      <w:bookmarkEnd w:id="520"/>
    </w:p>
    <w:p w14:paraId="72941890" w14:textId="77777777" w:rsidR="00000000" w:rsidRDefault="00953ED2">
      <w:pPr>
        <w:pStyle w:val="a0"/>
        <w:rPr>
          <w:rFonts w:hint="cs"/>
          <w:rtl/>
        </w:rPr>
      </w:pPr>
    </w:p>
    <w:p w14:paraId="367F43F9" w14:textId="77777777" w:rsidR="00000000" w:rsidRDefault="00953ED2">
      <w:pPr>
        <w:pStyle w:val="a0"/>
        <w:rPr>
          <w:rFonts w:hint="cs"/>
          <w:rtl/>
        </w:rPr>
      </w:pPr>
      <w:r>
        <w:rPr>
          <w:rFonts w:hint="cs"/>
          <w:rtl/>
        </w:rPr>
        <w:t xml:space="preserve">גברתי היושבת-ראש, מכובדי השר, סגן השר, חברי חברי הכנסת, הנושא כאוב דיו, אבל הוא איננו מצטמצם </w:t>
      </w:r>
      <w:r>
        <w:rPr>
          <w:rFonts w:hint="cs"/>
          <w:rtl/>
        </w:rPr>
        <w:t xml:space="preserve">רק לטיפולם של המשטרה ושל בתי-המשפט. הנושא יש בו סימפטום חברתי, והוא מצביע על המצב הקשה ביותר שאנו נתונים בו מבחינות רבות נוספות. </w:t>
      </w:r>
    </w:p>
    <w:p w14:paraId="4B5F8471" w14:textId="77777777" w:rsidR="00000000" w:rsidRDefault="00953ED2">
      <w:pPr>
        <w:pStyle w:val="a0"/>
        <w:rPr>
          <w:rFonts w:hint="cs"/>
          <w:rtl/>
        </w:rPr>
      </w:pPr>
    </w:p>
    <w:p w14:paraId="2A68CCDA" w14:textId="77777777" w:rsidR="00000000" w:rsidRDefault="00953ED2">
      <w:pPr>
        <w:pStyle w:val="a0"/>
        <w:rPr>
          <w:rFonts w:hint="cs"/>
          <w:rtl/>
        </w:rPr>
      </w:pPr>
      <w:r>
        <w:rPr>
          <w:rFonts w:hint="cs"/>
          <w:rtl/>
        </w:rPr>
        <w:t>אני רוצה להתרכז בעניין אחד ולהצביע עליו: ככל שמדינת ישראל רוצה לפתוח פתח לפחות אלימות, פחות הסתבכות, להתנתקות משטחים, התקדמות</w:t>
      </w:r>
      <w:r>
        <w:rPr>
          <w:rFonts w:hint="cs"/>
          <w:rtl/>
        </w:rPr>
        <w:t xml:space="preserve"> לקראת שלום, קם חלק מהציבור הזה ומעסיק את המדינה כולה בוקר וערב בדברים אחרים. מעסיק את השוטרים, מעסיק גם את התקציב. פשוט לא מרשה ולא מאפשר לטפל בחולי החברתי, והחוליים החברתיים הולכים ומחמירים. </w:t>
      </w:r>
    </w:p>
    <w:p w14:paraId="11878CF5" w14:textId="77777777" w:rsidR="00000000" w:rsidRDefault="00953ED2">
      <w:pPr>
        <w:pStyle w:val="a0"/>
        <w:rPr>
          <w:rFonts w:hint="cs"/>
          <w:rtl/>
        </w:rPr>
      </w:pPr>
    </w:p>
    <w:p w14:paraId="18374A9A" w14:textId="77777777" w:rsidR="00000000" w:rsidRDefault="00953ED2">
      <w:pPr>
        <w:pStyle w:val="a0"/>
        <w:rPr>
          <w:rFonts w:hint="cs"/>
          <w:rtl/>
        </w:rPr>
      </w:pPr>
      <w:r>
        <w:rPr>
          <w:rFonts w:hint="cs"/>
          <w:rtl/>
        </w:rPr>
        <w:t xml:space="preserve">אני חושב שלממשלת ישראל חייבת להיות מדיניות אחת ברורה: כן לתת </w:t>
      </w:r>
      <w:r>
        <w:rPr>
          <w:rFonts w:hint="cs"/>
          <w:rtl/>
        </w:rPr>
        <w:t xml:space="preserve">יותר עדיפות ויותר תקציבים לעניין החברתי, וללכת על השלום באופן נחוש וברור, בלי זיגזגים ובלי עיקולים. תודה רבה. </w:t>
      </w:r>
    </w:p>
    <w:p w14:paraId="1C35C73F" w14:textId="77777777" w:rsidR="00000000" w:rsidRDefault="00953ED2">
      <w:pPr>
        <w:pStyle w:val="a0"/>
        <w:rPr>
          <w:rFonts w:hint="cs"/>
          <w:rtl/>
        </w:rPr>
      </w:pPr>
    </w:p>
    <w:p w14:paraId="5629726F" w14:textId="77777777" w:rsidR="00000000" w:rsidRDefault="00953ED2">
      <w:pPr>
        <w:pStyle w:val="af1"/>
        <w:rPr>
          <w:rtl/>
        </w:rPr>
      </w:pPr>
      <w:r>
        <w:rPr>
          <w:rFonts w:hint="eastAsia"/>
          <w:rtl/>
        </w:rPr>
        <w:t>היו</w:t>
      </w:r>
      <w:r>
        <w:rPr>
          <w:rtl/>
        </w:rPr>
        <w:t>"ר קולט אביטל:</w:t>
      </w:r>
    </w:p>
    <w:p w14:paraId="0F17EF28" w14:textId="77777777" w:rsidR="00000000" w:rsidRDefault="00953ED2">
      <w:pPr>
        <w:pStyle w:val="a0"/>
        <w:rPr>
          <w:rFonts w:hint="cs"/>
          <w:rtl/>
        </w:rPr>
      </w:pPr>
    </w:p>
    <w:p w14:paraId="243E9B6A" w14:textId="77777777" w:rsidR="00000000" w:rsidRDefault="00953ED2">
      <w:pPr>
        <w:pStyle w:val="a0"/>
        <w:rPr>
          <w:rFonts w:hint="cs"/>
          <w:rtl/>
        </w:rPr>
      </w:pPr>
      <w:r>
        <w:rPr>
          <w:rFonts w:hint="cs"/>
          <w:rtl/>
        </w:rPr>
        <w:t xml:space="preserve">תודה רבה. הצעה אחרת - חבר הכנסת מג'אדלה. </w:t>
      </w:r>
    </w:p>
    <w:p w14:paraId="10DCE8BC" w14:textId="77777777" w:rsidR="00000000" w:rsidRDefault="00953ED2">
      <w:pPr>
        <w:pStyle w:val="a0"/>
        <w:rPr>
          <w:rFonts w:hint="cs"/>
          <w:rtl/>
        </w:rPr>
      </w:pPr>
    </w:p>
    <w:p w14:paraId="05D922C2" w14:textId="77777777" w:rsidR="00000000" w:rsidRDefault="00953ED2">
      <w:pPr>
        <w:pStyle w:val="a"/>
        <w:rPr>
          <w:rtl/>
        </w:rPr>
      </w:pPr>
      <w:bookmarkStart w:id="521" w:name="FS000002014T18_05_2005_18_22_33"/>
      <w:bookmarkStart w:id="522" w:name="_Toc118183691"/>
      <w:bookmarkEnd w:id="521"/>
      <w:r>
        <w:rPr>
          <w:rFonts w:hint="eastAsia"/>
          <w:rtl/>
        </w:rPr>
        <w:t>גאלב</w:t>
      </w:r>
      <w:r>
        <w:rPr>
          <w:rtl/>
        </w:rPr>
        <w:t xml:space="preserve"> מג'אדלה (העבודה-מימד):</w:t>
      </w:r>
      <w:bookmarkEnd w:id="522"/>
    </w:p>
    <w:p w14:paraId="76171143" w14:textId="77777777" w:rsidR="00000000" w:rsidRDefault="00953ED2">
      <w:pPr>
        <w:pStyle w:val="a0"/>
        <w:rPr>
          <w:rFonts w:hint="cs"/>
          <w:rtl/>
        </w:rPr>
      </w:pPr>
    </w:p>
    <w:p w14:paraId="6DFE3EA8" w14:textId="77777777" w:rsidR="00000000" w:rsidRDefault="00953ED2">
      <w:pPr>
        <w:pStyle w:val="a0"/>
        <w:rPr>
          <w:rFonts w:hint="cs"/>
          <w:rtl/>
        </w:rPr>
      </w:pPr>
      <w:r>
        <w:rPr>
          <w:rFonts w:hint="cs"/>
          <w:rtl/>
        </w:rPr>
        <w:t xml:space="preserve">גברתי היושבת-ראש, מכובדי חברי הכנסת, בהמשך לדבריו של </w:t>
      </w:r>
      <w:r>
        <w:rPr>
          <w:rFonts w:hint="cs"/>
          <w:rtl/>
        </w:rPr>
        <w:t>חבר הכנסת דהאמשה - אדוני סגן השר, אדוני השר, אנחנו שמענו דברים מאוד יפים, מאוד נוגעים ללב במה שאמרת בתשובה שלך על ההצעות לסדר-היום. הנושא מתמקד בהחלטת הממשלה, במדיניות הממשלה, להקצות תקציבים להתמודדות עם הנושא החברתי. ממשלה שגורמת לעוני ולאבטלה במדיניות הכ</w:t>
      </w:r>
      <w:r>
        <w:rPr>
          <w:rFonts w:hint="cs"/>
          <w:rtl/>
        </w:rPr>
        <w:t>לכלית שלה, אל תצפה שהמצב החברתי ישתפר והאלימות תקטן.</w:t>
      </w:r>
    </w:p>
    <w:p w14:paraId="4DB6B508" w14:textId="77777777" w:rsidR="00000000" w:rsidRDefault="00953ED2">
      <w:pPr>
        <w:pStyle w:val="a0"/>
        <w:rPr>
          <w:rFonts w:hint="cs"/>
          <w:rtl/>
        </w:rPr>
      </w:pPr>
    </w:p>
    <w:p w14:paraId="754BD370" w14:textId="77777777" w:rsidR="00000000" w:rsidRDefault="00953ED2">
      <w:pPr>
        <w:pStyle w:val="af1"/>
        <w:rPr>
          <w:rtl/>
        </w:rPr>
      </w:pPr>
      <w:r>
        <w:rPr>
          <w:rFonts w:hint="eastAsia"/>
          <w:rtl/>
        </w:rPr>
        <w:t>היו</w:t>
      </w:r>
      <w:r>
        <w:rPr>
          <w:rtl/>
        </w:rPr>
        <w:t>"ר קולט אביטל:</w:t>
      </w:r>
    </w:p>
    <w:p w14:paraId="78FB603A" w14:textId="77777777" w:rsidR="00000000" w:rsidRDefault="00953ED2">
      <w:pPr>
        <w:pStyle w:val="a0"/>
        <w:rPr>
          <w:rFonts w:hint="cs"/>
          <w:rtl/>
        </w:rPr>
      </w:pPr>
    </w:p>
    <w:p w14:paraId="5EA78AAD" w14:textId="77777777" w:rsidR="00000000" w:rsidRDefault="00953ED2">
      <w:pPr>
        <w:pStyle w:val="a0"/>
        <w:rPr>
          <w:rFonts w:hint="cs"/>
          <w:rtl/>
        </w:rPr>
      </w:pPr>
      <w:r>
        <w:rPr>
          <w:rFonts w:hint="cs"/>
          <w:rtl/>
        </w:rPr>
        <w:t xml:space="preserve">הוא אמר את זה. </w:t>
      </w:r>
    </w:p>
    <w:p w14:paraId="5C80078E" w14:textId="77777777" w:rsidR="00000000" w:rsidRDefault="00953ED2">
      <w:pPr>
        <w:pStyle w:val="a0"/>
        <w:rPr>
          <w:rFonts w:hint="cs"/>
          <w:rtl/>
        </w:rPr>
      </w:pPr>
    </w:p>
    <w:p w14:paraId="36AEC454" w14:textId="77777777" w:rsidR="00000000" w:rsidRDefault="00953ED2">
      <w:pPr>
        <w:pStyle w:val="-"/>
        <w:rPr>
          <w:rtl/>
        </w:rPr>
      </w:pPr>
      <w:bookmarkStart w:id="523" w:name="FS000002014T18_05_2005_18_23_58C"/>
      <w:bookmarkEnd w:id="523"/>
      <w:r>
        <w:rPr>
          <w:rFonts w:hint="eastAsia"/>
          <w:rtl/>
        </w:rPr>
        <w:t>גאלב</w:t>
      </w:r>
      <w:r>
        <w:rPr>
          <w:rtl/>
        </w:rPr>
        <w:t xml:space="preserve"> מג'אדלה (העבודה-מימד):</w:t>
      </w:r>
    </w:p>
    <w:p w14:paraId="69AE9A03" w14:textId="77777777" w:rsidR="00000000" w:rsidRDefault="00953ED2">
      <w:pPr>
        <w:pStyle w:val="a0"/>
        <w:rPr>
          <w:rFonts w:hint="cs"/>
          <w:rtl/>
        </w:rPr>
      </w:pPr>
    </w:p>
    <w:p w14:paraId="6A575A93" w14:textId="77777777" w:rsidR="00000000" w:rsidRDefault="00953ED2">
      <w:pPr>
        <w:pStyle w:val="a0"/>
        <w:rPr>
          <w:rFonts w:hint="cs"/>
          <w:rtl/>
        </w:rPr>
      </w:pPr>
      <w:r>
        <w:rPr>
          <w:rFonts w:hint="cs"/>
          <w:rtl/>
        </w:rPr>
        <w:t xml:space="preserve">אבטלה ועוני מביאים להגברת האלימות. הממשלה צריכה לתת תשובה אמיתית בנושא הזה. תודה. </w:t>
      </w:r>
    </w:p>
    <w:p w14:paraId="343AB26A" w14:textId="77777777" w:rsidR="00000000" w:rsidRDefault="00953ED2">
      <w:pPr>
        <w:pStyle w:val="a0"/>
        <w:rPr>
          <w:rFonts w:hint="cs"/>
          <w:rtl/>
        </w:rPr>
      </w:pPr>
    </w:p>
    <w:p w14:paraId="4ADB4D65" w14:textId="77777777" w:rsidR="00000000" w:rsidRDefault="00953ED2">
      <w:pPr>
        <w:pStyle w:val="af1"/>
        <w:rPr>
          <w:rtl/>
        </w:rPr>
      </w:pPr>
      <w:r>
        <w:rPr>
          <w:rFonts w:hint="eastAsia"/>
          <w:rtl/>
        </w:rPr>
        <w:t>היו</w:t>
      </w:r>
      <w:r>
        <w:rPr>
          <w:rtl/>
        </w:rPr>
        <w:t>"ר קולט אביטל:</w:t>
      </w:r>
    </w:p>
    <w:p w14:paraId="5A350111" w14:textId="77777777" w:rsidR="00000000" w:rsidRDefault="00953ED2">
      <w:pPr>
        <w:pStyle w:val="a0"/>
        <w:rPr>
          <w:rFonts w:hint="cs"/>
          <w:rtl/>
        </w:rPr>
      </w:pPr>
    </w:p>
    <w:p w14:paraId="3E76E02A" w14:textId="77777777" w:rsidR="00000000" w:rsidRDefault="00953ED2">
      <w:pPr>
        <w:pStyle w:val="a0"/>
        <w:rPr>
          <w:rFonts w:hint="cs"/>
          <w:rtl/>
        </w:rPr>
      </w:pPr>
      <w:r>
        <w:rPr>
          <w:rFonts w:hint="cs"/>
          <w:rtl/>
        </w:rPr>
        <w:t xml:space="preserve">תודה רבה. </w:t>
      </w:r>
    </w:p>
    <w:p w14:paraId="71826FD1" w14:textId="77777777" w:rsidR="00000000" w:rsidRDefault="00953ED2">
      <w:pPr>
        <w:pStyle w:val="a0"/>
        <w:rPr>
          <w:rFonts w:hint="cs"/>
          <w:rtl/>
        </w:rPr>
      </w:pPr>
    </w:p>
    <w:p w14:paraId="3408867C" w14:textId="77777777" w:rsidR="00000000" w:rsidRDefault="00953ED2">
      <w:pPr>
        <w:pStyle w:val="a0"/>
        <w:rPr>
          <w:rFonts w:hint="cs"/>
          <w:rtl/>
        </w:rPr>
      </w:pPr>
      <w:r>
        <w:rPr>
          <w:rFonts w:hint="cs"/>
          <w:rtl/>
        </w:rPr>
        <w:t>ובכן, חברי חברי הכנסת,</w:t>
      </w:r>
      <w:r>
        <w:rPr>
          <w:rFonts w:hint="cs"/>
          <w:rtl/>
        </w:rPr>
        <w:t xml:space="preserve"> אנחנו עוברים להצבעה. אנחנו מצביעים בעד העברת הנושא הזה למליאה במסגרת היום שיוקדש לדיון באלימות. בעד </w:t>
      </w:r>
      <w:r>
        <w:rPr>
          <w:rtl/>
        </w:rPr>
        <w:t>–</w:t>
      </w:r>
      <w:r>
        <w:rPr>
          <w:rFonts w:hint="cs"/>
          <w:rtl/>
        </w:rPr>
        <w:t xml:space="preserve"> זה בעד העברה למליאה. ההצבעה מתחילה. </w:t>
      </w:r>
    </w:p>
    <w:p w14:paraId="461C09B4" w14:textId="77777777" w:rsidR="00000000" w:rsidRDefault="00953ED2">
      <w:pPr>
        <w:pStyle w:val="a0"/>
        <w:rPr>
          <w:rFonts w:hint="cs"/>
          <w:rtl/>
        </w:rPr>
      </w:pPr>
      <w:r>
        <w:rPr>
          <w:rFonts w:hint="cs"/>
          <w:rtl/>
        </w:rPr>
        <w:t xml:space="preserve"> </w:t>
      </w:r>
    </w:p>
    <w:p w14:paraId="3CAD233F" w14:textId="77777777" w:rsidR="00000000" w:rsidRDefault="00953ED2">
      <w:pPr>
        <w:pStyle w:val="ab"/>
        <w:bidi/>
        <w:rPr>
          <w:rFonts w:hint="cs"/>
          <w:rtl/>
        </w:rPr>
      </w:pPr>
      <w:r>
        <w:rPr>
          <w:rFonts w:hint="cs"/>
          <w:rtl/>
        </w:rPr>
        <w:t>הצבעה מס' 21</w:t>
      </w:r>
    </w:p>
    <w:p w14:paraId="592DEE18" w14:textId="77777777" w:rsidR="00000000" w:rsidRDefault="00953ED2">
      <w:pPr>
        <w:pStyle w:val="a0"/>
        <w:rPr>
          <w:rFonts w:hint="cs"/>
          <w:rtl/>
        </w:rPr>
      </w:pPr>
    </w:p>
    <w:p w14:paraId="5213F020" w14:textId="77777777" w:rsidR="00000000" w:rsidRDefault="00953ED2">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61EFDA8F" w14:textId="77777777" w:rsidR="00000000" w:rsidRDefault="00953ED2">
      <w:pPr>
        <w:pStyle w:val="ac"/>
        <w:bidi/>
        <w:rPr>
          <w:rFonts w:hint="cs"/>
          <w:rtl/>
        </w:rPr>
      </w:pPr>
      <w:r>
        <w:rPr>
          <w:rFonts w:hint="cs"/>
          <w:rtl/>
        </w:rPr>
        <w:t xml:space="preserve">נגד </w:t>
      </w:r>
      <w:r>
        <w:rPr>
          <w:rtl/>
        </w:rPr>
        <w:t>–</w:t>
      </w:r>
      <w:r>
        <w:rPr>
          <w:rFonts w:hint="cs"/>
          <w:rtl/>
        </w:rPr>
        <w:t xml:space="preserve"> אין</w:t>
      </w:r>
    </w:p>
    <w:p w14:paraId="49A07F1C" w14:textId="77777777" w:rsidR="00000000" w:rsidRDefault="00953ED2">
      <w:pPr>
        <w:pStyle w:val="ac"/>
        <w:bidi/>
        <w:rPr>
          <w:rFonts w:hint="cs"/>
          <w:rtl/>
        </w:rPr>
      </w:pPr>
      <w:r>
        <w:rPr>
          <w:rFonts w:hint="cs"/>
          <w:rtl/>
        </w:rPr>
        <w:t xml:space="preserve">נמנעים </w:t>
      </w:r>
      <w:r>
        <w:rPr>
          <w:rtl/>
        </w:rPr>
        <w:t>–</w:t>
      </w:r>
      <w:r>
        <w:rPr>
          <w:rFonts w:hint="cs"/>
          <w:rtl/>
        </w:rPr>
        <w:t xml:space="preserve"> אין</w:t>
      </w:r>
    </w:p>
    <w:p w14:paraId="2D3922E0" w14:textId="77777777" w:rsidR="00000000" w:rsidRDefault="00953ED2">
      <w:pPr>
        <w:pStyle w:val="ad"/>
        <w:bidi/>
        <w:rPr>
          <w:rFonts w:hint="cs"/>
          <w:rtl/>
        </w:rPr>
      </w:pPr>
      <w:r>
        <w:rPr>
          <w:rFonts w:hint="cs"/>
          <w:rtl/>
        </w:rPr>
        <w:t>ההצעה לכלול את הנושא בסדר-היום של הכנס</w:t>
      </w:r>
      <w:r>
        <w:rPr>
          <w:rFonts w:hint="cs"/>
          <w:rtl/>
        </w:rPr>
        <w:t>ת נתקבלה.</w:t>
      </w:r>
    </w:p>
    <w:p w14:paraId="03FBACB7" w14:textId="77777777" w:rsidR="00000000" w:rsidRDefault="00953ED2">
      <w:pPr>
        <w:pStyle w:val="a0"/>
        <w:rPr>
          <w:rFonts w:hint="cs"/>
          <w:rtl/>
        </w:rPr>
      </w:pPr>
      <w:bookmarkStart w:id="524" w:name="FS000000563T18_05_2005_17_42_06"/>
      <w:bookmarkEnd w:id="524"/>
    </w:p>
    <w:p w14:paraId="691DAAF1" w14:textId="77777777" w:rsidR="00000000" w:rsidRDefault="00953ED2">
      <w:pPr>
        <w:pStyle w:val="af1"/>
        <w:rPr>
          <w:rtl/>
        </w:rPr>
      </w:pPr>
      <w:r>
        <w:rPr>
          <w:rFonts w:hint="eastAsia"/>
          <w:rtl/>
        </w:rPr>
        <w:t>היו</w:t>
      </w:r>
      <w:r>
        <w:rPr>
          <w:rtl/>
        </w:rPr>
        <w:t>"ר קולט אביטל:</w:t>
      </w:r>
    </w:p>
    <w:p w14:paraId="3233BDD0" w14:textId="77777777" w:rsidR="00000000" w:rsidRDefault="00953ED2">
      <w:pPr>
        <w:pStyle w:val="a0"/>
        <w:rPr>
          <w:rFonts w:hint="cs"/>
          <w:rtl/>
        </w:rPr>
      </w:pPr>
    </w:p>
    <w:p w14:paraId="06059B60" w14:textId="77777777" w:rsidR="00000000" w:rsidRDefault="00953ED2">
      <w:pPr>
        <w:pStyle w:val="a0"/>
        <w:rPr>
          <w:rFonts w:hint="cs"/>
          <w:rtl/>
        </w:rPr>
      </w:pPr>
      <w:r>
        <w:rPr>
          <w:rFonts w:hint="cs"/>
          <w:rtl/>
        </w:rPr>
        <w:t>ובכן, בעד - 9, נגד - אין, אין נמנעים. אני קובעת אפוא שהנושא ייכלל בסדר-היום במסגרת הדיון שיוקדש לנושא האלימות.</w:t>
      </w:r>
    </w:p>
    <w:p w14:paraId="202657F1" w14:textId="77777777" w:rsidR="00000000" w:rsidRDefault="00953ED2">
      <w:pPr>
        <w:pStyle w:val="a2"/>
        <w:rPr>
          <w:rFonts w:hint="cs"/>
          <w:rtl/>
        </w:rPr>
      </w:pPr>
    </w:p>
    <w:p w14:paraId="7A087683" w14:textId="77777777" w:rsidR="00000000" w:rsidRDefault="00953ED2">
      <w:pPr>
        <w:pStyle w:val="a0"/>
        <w:rPr>
          <w:rFonts w:hint="cs"/>
          <w:rtl/>
        </w:rPr>
      </w:pPr>
    </w:p>
    <w:p w14:paraId="31B7881C" w14:textId="77777777" w:rsidR="00000000" w:rsidRDefault="00953ED2">
      <w:pPr>
        <w:pStyle w:val="a2"/>
        <w:rPr>
          <w:rFonts w:hint="cs"/>
          <w:rtl/>
        </w:rPr>
      </w:pPr>
      <w:bookmarkStart w:id="525" w:name="CS100198FI0100198T18_05_2005_18_04_26"/>
      <w:bookmarkStart w:id="526" w:name="_Toc118183692"/>
      <w:bookmarkEnd w:id="525"/>
      <w:r>
        <w:rPr>
          <w:rtl/>
        </w:rPr>
        <w:t>הצע</w:t>
      </w:r>
      <w:r>
        <w:rPr>
          <w:rFonts w:hint="cs"/>
          <w:rtl/>
        </w:rPr>
        <w:t>ות</w:t>
      </w:r>
      <w:r>
        <w:rPr>
          <w:rtl/>
        </w:rPr>
        <w:t xml:space="preserve"> לסדר-היום</w:t>
      </w:r>
      <w:bookmarkEnd w:id="526"/>
      <w:r>
        <w:rPr>
          <w:rtl/>
        </w:rPr>
        <w:t xml:space="preserve"> </w:t>
      </w:r>
    </w:p>
    <w:p w14:paraId="68ED7236" w14:textId="77777777" w:rsidR="00000000" w:rsidRDefault="00953ED2">
      <w:pPr>
        <w:pStyle w:val="a2"/>
        <w:rPr>
          <w:rtl/>
        </w:rPr>
      </w:pPr>
      <w:bookmarkStart w:id="527" w:name="_Toc118183693"/>
      <w:r>
        <w:rPr>
          <w:rtl/>
        </w:rPr>
        <w:t>הכוונה לפוצץ את מסגד אל</w:t>
      </w:r>
      <w:r>
        <w:rPr>
          <w:rFonts w:hint="cs"/>
          <w:rtl/>
        </w:rPr>
        <w:t>-</w:t>
      </w:r>
      <w:r>
        <w:rPr>
          <w:rtl/>
        </w:rPr>
        <w:t>אקצא בהר</w:t>
      </w:r>
      <w:r>
        <w:rPr>
          <w:rFonts w:hint="cs"/>
          <w:rtl/>
        </w:rPr>
        <w:t>-</w:t>
      </w:r>
      <w:r>
        <w:rPr>
          <w:rtl/>
        </w:rPr>
        <w:t>הבית</w:t>
      </w:r>
      <w:bookmarkEnd w:id="527"/>
      <w:r>
        <w:rPr>
          <w:rtl/>
        </w:rPr>
        <w:t xml:space="preserve"> </w:t>
      </w:r>
    </w:p>
    <w:p w14:paraId="78436BDD" w14:textId="77777777" w:rsidR="00000000" w:rsidRDefault="00953ED2">
      <w:pPr>
        <w:pStyle w:val="-0"/>
        <w:rPr>
          <w:rFonts w:hint="cs"/>
          <w:rtl/>
        </w:rPr>
      </w:pPr>
    </w:p>
    <w:p w14:paraId="4D8DECDA" w14:textId="77777777" w:rsidR="00000000" w:rsidRDefault="00953ED2">
      <w:pPr>
        <w:pStyle w:val="af1"/>
        <w:rPr>
          <w:rtl/>
        </w:rPr>
      </w:pPr>
      <w:r>
        <w:rPr>
          <w:rFonts w:hint="eastAsia"/>
          <w:rtl/>
        </w:rPr>
        <w:t>היו</w:t>
      </w:r>
      <w:r>
        <w:rPr>
          <w:rtl/>
        </w:rPr>
        <w:t>"ר קולט אביטל:</w:t>
      </w:r>
    </w:p>
    <w:p w14:paraId="58C452DE" w14:textId="77777777" w:rsidR="00000000" w:rsidRDefault="00953ED2">
      <w:pPr>
        <w:pStyle w:val="a0"/>
        <w:rPr>
          <w:rFonts w:hint="cs"/>
          <w:rtl/>
        </w:rPr>
      </w:pPr>
    </w:p>
    <w:p w14:paraId="7EABE929" w14:textId="77777777" w:rsidR="00000000" w:rsidRDefault="00953ED2">
      <w:pPr>
        <w:pStyle w:val="a0"/>
        <w:rPr>
          <w:rFonts w:hint="cs"/>
          <w:rtl/>
        </w:rPr>
      </w:pPr>
      <w:r>
        <w:rPr>
          <w:rFonts w:hint="cs"/>
          <w:rtl/>
        </w:rPr>
        <w:t xml:space="preserve">אנחנו עוברים עכשיו לנושא הבא והאחרון </w:t>
      </w:r>
      <w:r>
        <w:rPr>
          <w:rFonts w:hint="cs"/>
          <w:rtl/>
        </w:rPr>
        <w:t>בסדר-היום: הכוונה לפוצץ את מסגד אל-אקצא בהר-הבית - הצעות לסדר-היום שמספריהן 6651, 6648 ו-6650. ראשון הדוברים, חבר הכנסת מאיר פרוש, בבקשה.</w:t>
      </w:r>
    </w:p>
    <w:p w14:paraId="241CB3EC" w14:textId="77777777" w:rsidR="00000000" w:rsidRDefault="00953ED2">
      <w:pPr>
        <w:pStyle w:val="a0"/>
        <w:rPr>
          <w:rFonts w:hint="cs"/>
          <w:rtl/>
        </w:rPr>
      </w:pPr>
    </w:p>
    <w:p w14:paraId="7C2F191B" w14:textId="77777777" w:rsidR="00000000" w:rsidRDefault="00953ED2">
      <w:pPr>
        <w:pStyle w:val="a"/>
        <w:rPr>
          <w:rtl/>
        </w:rPr>
      </w:pPr>
      <w:bookmarkStart w:id="528" w:name="_Toc118183694"/>
      <w:r>
        <w:rPr>
          <w:rFonts w:hint="eastAsia"/>
          <w:rtl/>
        </w:rPr>
        <w:t>מאיר</w:t>
      </w:r>
      <w:r>
        <w:rPr>
          <w:rtl/>
        </w:rPr>
        <w:t xml:space="preserve"> פרוש (אגודת ישראל - יהדות התורה והשבת):</w:t>
      </w:r>
      <w:bookmarkEnd w:id="528"/>
    </w:p>
    <w:p w14:paraId="35E31FBD" w14:textId="77777777" w:rsidR="00000000" w:rsidRDefault="00953ED2">
      <w:pPr>
        <w:pStyle w:val="a0"/>
        <w:rPr>
          <w:rFonts w:hint="cs"/>
          <w:rtl/>
        </w:rPr>
      </w:pPr>
    </w:p>
    <w:p w14:paraId="6545641C" w14:textId="77777777" w:rsidR="00000000" w:rsidRDefault="00953ED2">
      <w:pPr>
        <w:pStyle w:val="a0"/>
        <w:rPr>
          <w:rFonts w:hint="cs"/>
          <w:rtl/>
        </w:rPr>
      </w:pPr>
      <w:r>
        <w:rPr>
          <w:rFonts w:hint="cs"/>
          <w:rtl/>
        </w:rPr>
        <w:t>גברתי היושבת בראש, עמיתי חברי הכנסת, "הפרשה הביטחונית", כך כינתה התקשור</w:t>
      </w:r>
      <w:r>
        <w:rPr>
          <w:rFonts w:hint="cs"/>
          <w:rtl/>
        </w:rPr>
        <w:t>ת את מעצרם של כמה חשודים בתכנון פגיעה בהר-הבית, במסגד שעליו. והצירוף של שתי המלים, "פרשה" ו"ביטחונית", נועד ליצור מתח רב ודריכות רבה בקרב אזרחי ישראל. ואם זו היתה מלכתחילה הכוונה, התוצאה מוכיחה כישלון. הציבור, כך נדמה לי, גילה אדישות לידיעות, חוסר עניין במ</w:t>
      </w:r>
      <w:r>
        <w:rPr>
          <w:rFonts w:hint="cs"/>
          <w:rtl/>
        </w:rPr>
        <w:t>עצרים, ובעיקר ספקנות לגבי הסיפור כולו.</w:t>
      </w:r>
    </w:p>
    <w:p w14:paraId="321E66D5" w14:textId="77777777" w:rsidR="00000000" w:rsidRDefault="00953ED2">
      <w:pPr>
        <w:pStyle w:val="a0"/>
        <w:rPr>
          <w:rFonts w:hint="cs"/>
          <w:rtl/>
        </w:rPr>
      </w:pPr>
    </w:p>
    <w:p w14:paraId="535BB8FE" w14:textId="77777777" w:rsidR="00000000" w:rsidRDefault="00953ED2">
      <w:pPr>
        <w:pStyle w:val="a0"/>
        <w:rPr>
          <w:rFonts w:hint="cs"/>
          <w:rtl/>
        </w:rPr>
      </w:pPr>
      <w:r>
        <w:rPr>
          <w:rFonts w:hint="cs"/>
          <w:rtl/>
        </w:rPr>
        <w:t>יש ביטוי עממי ידוע: ההר הוליד עכבר. זהו משל למעשה שנעשה לאחר הכנות רבות וציפיות גדולות, ובסופו הביא לתוצאה זעומה, כלומר, כל ההמולה נגמרה בלא-כלום.</w:t>
      </w:r>
    </w:p>
    <w:p w14:paraId="00D4CA49" w14:textId="77777777" w:rsidR="00000000" w:rsidRDefault="00953ED2">
      <w:pPr>
        <w:pStyle w:val="a0"/>
        <w:rPr>
          <w:rFonts w:hint="cs"/>
          <w:rtl/>
        </w:rPr>
      </w:pPr>
    </w:p>
    <w:p w14:paraId="7E60F61B" w14:textId="77777777" w:rsidR="00000000" w:rsidRDefault="00953ED2">
      <w:pPr>
        <w:pStyle w:val="a0"/>
        <w:rPr>
          <w:rFonts w:hint="cs"/>
          <w:rtl/>
        </w:rPr>
      </w:pPr>
      <w:r>
        <w:rPr>
          <w:rFonts w:hint="cs"/>
          <w:rtl/>
        </w:rPr>
        <w:t>אבל, הממשלה החליטה לבצע מעצרים מינהליים רבים, החליטה ליצור דיסקרדיטצ</w:t>
      </w:r>
      <w:r>
        <w:rPr>
          <w:rFonts w:hint="cs"/>
          <w:rtl/>
        </w:rPr>
        <w:t>יה לפעולות המחאה הלגיטימיות, והיא החליטה להבאיש את ריחם של מתנגדי ההתנתקות ולהמאיס את המתיישבים על אזרחי המדינה כולם, והממשלה הזאת אינה בוחלת בספינים תקשורתיים ללא חשבון.</w:t>
      </w:r>
    </w:p>
    <w:p w14:paraId="68CE74BA" w14:textId="77777777" w:rsidR="00000000" w:rsidRDefault="00953ED2">
      <w:pPr>
        <w:pStyle w:val="a0"/>
        <w:rPr>
          <w:rFonts w:hint="cs"/>
          <w:rtl/>
        </w:rPr>
      </w:pPr>
    </w:p>
    <w:p w14:paraId="5360DFCE" w14:textId="77777777" w:rsidR="00000000" w:rsidRDefault="00953ED2">
      <w:pPr>
        <w:pStyle w:val="a0"/>
        <w:rPr>
          <w:rFonts w:hint="cs"/>
          <w:rtl/>
        </w:rPr>
      </w:pPr>
      <w:r>
        <w:rPr>
          <w:rFonts w:hint="cs"/>
          <w:rtl/>
        </w:rPr>
        <w:t>גברתי היושבת-ראש, מובן שבכל מחנה יכול להיות, ויש, עשבים שוטים. מובן שצריך להיזהר מפנ</w:t>
      </w:r>
      <w:r>
        <w:rPr>
          <w:rFonts w:hint="cs"/>
          <w:rtl/>
        </w:rPr>
        <w:t xml:space="preserve">י מעשים קיצוניים ואלימים. אבל כאשר אנחנו עדים להתפרצות של שוטרים לבית-כנסת, או כאשר אנחנו נוכחים שמשתמשים בשוקר חשמלי, אומנם לא המשטרה - המשטרה עדיין לא תפסה את האחד שעשה את זה - כבר אינני יודע מה ההגדרה של אלימות. </w:t>
      </w:r>
    </w:p>
    <w:p w14:paraId="4676D2AE" w14:textId="77777777" w:rsidR="00000000" w:rsidRDefault="00953ED2">
      <w:pPr>
        <w:pStyle w:val="a0"/>
        <w:rPr>
          <w:rFonts w:hint="cs"/>
          <w:rtl/>
        </w:rPr>
      </w:pPr>
    </w:p>
    <w:p w14:paraId="577D25D1" w14:textId="77777777" w:rsidR="00000000" w:rsidRDefault="00953ED2">
      <w:pPr>
        <w:pStyle w:val="a0"/>
        <w:rPr>
          <w:rFonts w:hint="cs"/>
          <w:rtl/>
        </w:rPr>
      </w:pPr>
      <w:r>
        <w:rPr>
          <w:rFonts w:hint="cs"/>
          <w:rtl/>
        </w:rPr>
        <w:t>לכן, אני מציע לממשלה להימנע מהספינים, ל</w:t>
      </w:r>
      <w:r>
        <w:rPr>
          <w:rFonts w:hint="cs"/>
          <w:rtl/>
        </w:rPr>
        <w:t>צמצם למינימום את המעצרים המינהליים ולהימנע מהניסיונות להבאיש את ריחם של המפגינים ושל המתיישבים הפטריוטיים, שגוזרים עליהם להיות עקורים מבתיהם.</w:t>
      </w:r>
    </w:p>
    <w:p w14:paraId="77209D23" w14:textId="77777777" w:rsidR="00000000" w:rsidRDefault="00953ED2">
      <w:pPr>
        <w:pStyle w:val="a0"/>
        <w:rPr>
          <w:rFonts w:hint="cs"/>
          <w:rtl/>
        </w:rPr>
      </w:pPr>
    </w:p>
    <w:p w14:paraId="39393C3B" w14:textId="77777777" w:rsidR="00000000" w:rsidRDefault="00953ED2">
      <w:pPr>
        <w:pStyle w:val="a0"/>
        <w:rPr>
          <w:rFonts w:hint="cs"/>
          <w:rtl/>
        </w:rPr>
      </w:pPr>
      <w:r>
        <w:rPr>
          <w:rFonts w:hint="cs"/>
          <w:rtl/>
        </w:rPr>
        <w:t>גברתי היושבת-ראש, אני רוצה לנצל הזדמנות זאת להפנות את תשומת לבנו לאזהרת הרמטכ"ל היוצא, רב-אלוף בוגי יעלון, מפני א</w:t>
      </w:r>
      <w:r>
        <w:rPr>
          <w:rFonts w:hint="cs"/>
          <w:rtl/>
        </w:rPr>
        <w:t xml:space="preserve">פשרות של "אינתיפאדה קשה יותר מזו שהכרנו אחרי אוסלו". אני מציע שנאזין גם לדברי הרמטכ"ל היוצא על ההכנות הצבאיות של ה"חמאס" בחסות ההבנות שהושגו במצרים בין ארגוני הטרור: "התאמצות והתחמשות ה'חמאס' מתבצעת בצורה מהירה", הדגיש הרמטכ"ל היוצא, והוסיף: "כיום ה'חמאס' </w:t>
      </w:r>
      <w:r>
        <w:rPr>
          <w:rFonts w:hint="cs"/>
          <w:rtl/>
        </w:rPr>
        <w:t>מנצל את הרגיעה היחסית ובונה צבא עממי".</w:t>
      </w:r>
    </w:p>
    <w:p w14:paraId="63C8684A" w14:textId="77777777" w:rsidR="00000000" w:rsidRDefault="00953ED2">
      <w:pPr>
        <w:pStyle w:val="a0"/>
        <w:rPr>
          <w:rFonts w:hint="cs"/>
          <w:rtl/>
        </w:rPr>
      </w:pPr>
    </w:p>
    <w:p w14:paraId="1A55DC51" w14:textId="77777777" w:rsidR="00000000" w:rsidRDefault="00953ED2">
      <w:pPr>
        <w:pStyle w:val="a0"/>
        <w:rPr>
          <w:rFonts w:hint="cs"/>
          <w:rtl/>
        </w:rPr>
      </w:pPr>
      <w:r>
        <w:rPr>
          <w:rFonts w:hint="cs"/>
          <w:rtl/>
        </w:rPr>
        <w:t>עמיתי חברי הכנסת, ראוי שנשים לב גם לדברי ראש השב"כ החדש, יובל דיסקין, שהציג תחזית קודרת ומדאיגה על ההתעצמות של ארגוני הטרור. גם ראש השב"כ החדש הביע חשש מפני אירועי דמים העלולים להתרחש לאחר ההתנתקות, אם זו חלילה אכן ת</w:t>
      </w:r>
      <w:r>
        <w:rPr>
          <w:rFonts w:hint="cs"/>
          <w:rtl/>
        </w:rPr>
        <w:t xml:space="preserve">בוצע. </w:t>
      </w:r>
    </w:p>
    <w:p w14:paraId="6AF1C572" w14:textId="77777777" w:rsidR="00000000" w:rsidRDefault="00953ED2">
      <w:pPr>
        <w:pStyle w:val="a0"/>
        <w:rPr>
          <w:rFonts w:hint="cs"/>
          <w:rtl/>
        </w:rPr>
      </w:pPr>
    </w:p>
    <w:p w14:paraId="5830A531" w14:textId="77777777" w:rsidR="00000000" w:rsidRDefault="00953ED2">
      <w:pPr>
        <w:pStyle w:val="a0"/>
        <w:rPr>
          <w:rFonts w:hint="cs"/>
          <w:rtl/>
        </w:rPr>
      </w:pPr>
      <w:r>
        <w:rPr>
          <w:rFonts w:hint="cs"/>
          <w:rtl/>
        </w:rPr>
        <w:t>השאלה שאני שואל: מדוע ראש הממשלה אינו מסביר לי, כאזרח המדינה ולא כחבר הכנסת, מדוע ומה טעם יש בכלל בהתנתקות אם אנחנו נערכים להמשך הטרור שיהיה בתנאים קשים יותר. השאלה השנייה היא, האם הממשלה נערכת לחיזוק הכוח הצפוי של ה"חמאס"?</w:t>
      </w:r>
    </w:p>
    <w:p w14:paraId="5D3E2F87" w14:textId="77777777" w:rsidR="00000000" w:rsidRDefault="00953ED2">
      <w:pPr>
        <w:pStyle w:val="a0"/>
        <w:rPr>
          <w:rFonts w:hint="cs"/>
          <w:rtl/>
        </w:rPr>
      </w:pPr>
    </w:p>
    <w:p w14:paraId="35B22902" w14:textId="77777777" w:rsidR="00000000" w:rsidRDefault="00953ED2">
      <w:pPr>
        <w:pStyle w:val="a0"/>
        <w:rPr>
          <w:rFonts w:hint="cs"/>
          <w:rtl/>
        </w:rPr>
      </w:pPr>
      <w:r>
        <w:rPr>
          <w:rFonts w:hint="cs"/>
          <w:rtl/>
        </w:rPr>
        <w:t>גברתי היושבת-ראש, אלה נ</w:t>
      </w:r>
      <w:r>
        <w:rPr>
          <w:rFonts w:hint="cs"/>
          <w:rtl/>
        </w:rPr>
        <w:t>ושאים רציניים יותר מהספינים ומהידיעות על ההר שהוליד עכבר. תודה.</w:t>
      </w:r>
    </w:p>
    <w:p w14:paraId="0EDBF8D6" w14:textId="77777777" w:rsidR="00000000" w:rsidRDefault="00953ED2">
      <w:pPr>
        <w:pStyle w:val="a0"/>
        <w:rPr>
          <w:rFonts w:hint="cs"/>
          <w:rtl/>
        </w:rPr>
      </w:pPr>
    </w:p>
    <w:p w14:paraId="27E5EBAE" w14:textId="77777777" w:rsidR="00000000" w:rsidRDefault="00953ED2">
      <w:pPr>
        <w:pStyle w:val="af1"/>
        <w:rPr>
          <w:rtl/>
        </w:rPr>
      </w:pPr>
      <w:r>
        <w:rPr>
          <w:rtl/>
        </w:rPr>
        <w:t>היו"ר</w:t>
      </w:r>
      <w:r>
        <w:rPr>
          <w:rFonts w:hint="cs"/>
          <w:rtl/>
        </w:rPr>
        <w:t xml:space="preserve"> קולט אביטל</w:t>
      </w:r>
      <w:r>
        <w:rPr>
          <w:rtl/>
        </w:rPr>
        <w:t>:</w:t>
      </w:r>
    </w:p>
    <w:p w14:paraId="3A8F460E" w14:textId="77777777" w:rsidR="00000000" w:rsidRDefault="00953ED2">
      <w:pPr>
        <w:pStyle w:val="a0"/>
        <w:rPr>
          <w:rtl/>
        </w:rPr>
      </w:pPr>
    </w:p>
    <w:p w14:paraId="257F6ABE" w14:textId="77777777" w:rsidR="00000000" w:rsidRDefault="00953ED2">
      <w:pPr>
        <w:pStyle w:val="a0"/>
        <w:rPr>
          <w:rFonts w:hint="cs"/>
          <w:rtl/>
        </w:rPr>
      </w:pPr>
      <w:r>
        <w:rPr>
          <w:rFonts w:hint="cs"/>
          <w:rtl/>
        </w:rPr>
        <w:t>תודה רבה. הדובר הבא, חבר הכנסת עבד-אלמאלכ דהאמשה, בבקשה.</w:t>
      </w:r>
    </w:p>
    <w:p w14:paraId="242EC4D4" w14:textId="77777777" w:rsidR="00000000" w:rsidRDefault="00953ED2">
      <w:pPr>
        <w:pStyle w:val="a0"/>
        <w:rPr>
          <w:rFonts w:hint="cs"/>
          <w:rtl/>
        </w:rPr>
      </w:pPr>
    </w:p>
    <w:p w14:paraId="3141CFA2" w14:textId="77777777" w:rsidR="00000000" w:rsidRDefault="00953ED2">
      <w:pPr>
        <w:pStyle w:val="a"/>
        <w:rPr>
          <w:rtl/>
        </w:rPr>
      </w:pPr>
      <w:bookmarkStart w:id="529" w:name="FS000000550T18_05_2005_17_45_43"/>
      <w:bookmarkStart w:id="530" w:name="_Toc118183695"/>
      <w:bookmarkEnd w:id="529"/>
      <w:r>
        <w:rPr>
          <w:rFonts w:hint="eastAsia"/>
          <w:rtl/>
        </w:rPr>
        <w:t>עבד</w:t>
      </w:r>
      <w:r>
        <w:rPr>
          <w:rtl/>
        </w:rPr>
        <w:t>-אלמאלכ דהאמשה (רע"ם):</w:t>
      </w:r>
      <w:bookmarkEnd w:id="530"/>
    </w:p>
    <w:p w14:paraId="44C752CB" w14:textId="77777777" w:rsidR="00000000" w:rsidRDefault="00953ED2">
      <w:pPr>
        <w:pStyle w:val="a0"/>
        <w:rPr>
          <w:rFonts w:hint="cs"/>
          <w:rtl/>
        </w:rPr>
      </w:pPr>
    </w:p>
    <w:p w14:paraId="2DC00087" w14:textId="77777777" w:rsidR="00000000" w:rsidRDefault="00953ED2">
      <w:pPr>
        <w:pStyle w:val="a0"/>
        <w:rPr>
          <w:rFonts w:hint="cs"/>
          <w:rtl/>
        </w:rPr>
      </w:pPr>
      <w:r>
        <w:rPr>
          <w:rFonts w:hint="cs"/>
          <w:rtl/>
        </w:rPr>
        <w:t>גברתי היושבת-ראש, מכובדי השר לביטחון פנים וסגנו, חברי חברי הכנסת, חבר הכנסת פרוש, הייתי</w:t>
      </w:r>
      <w:r>
        <w:rPr>
          <w:rFonts w:hint="cs"/>
          <w:rtl/>
        </w:rPr>
        <w:t xml:space="preserve"> יכול להבין אם היית שמח שמהסיפור הזה ומהפשע הזה לא יצא שום נזק, לפחות הם לא הצליחו לבצע את זממם והמשטרה עצרה אותם בזמן. את זה יכולתי להבין, ואת זה ציפיתי לשמוע ממך. נדמה לי שכל בר-דעת אכן מסכים עם הדברים האלה. אבל, לבוא ולנגח, כאילו ההר הוליד עכבר, וכאילו </w:t>
      </w:r>
      <w:r>
        <w:rPr>
          <w:rFonts w:hint="cs"/>
          <w:rtl/>
        </w:rPr>
        <w:t xml:space="preserve">המעצר הזה היה רק מין המצאה של כוחות הביטחון, נדמה לי שפה אתה חוטא לאמת פעמיים: חוטא עובדתית, וחוטא מבחינת ההשלכה של הדברים, ויוצא כאילו אתה מגן על הפושעים האלה. </w:t>
      </w:r>
    </w:p>
    <w:p w14:paraId="39E0F929" w14:textId="77777777" w:rsidR="00000000" w:rsidRDefault="00953ED2">
      <w:pPr>
        <w:pStyle w:val="a0"/>
        <w:rPr>
          <w:rFonts w:hint="cs"/>
          <w:rtl/>
        </w:rPr>
      </w:pPr>
    </w:p>
    <w:p w14:paraId="06C363A1" w14:textId="77777777" w:rsidR="00000000" w:rsidRDefault="00953ED2">
      <w:pPr>
        <w:pStyle w:val="a0"/>
        <w:rPr>
          <w:rFonts w:hint="cs"/>
          <w:rtl/>
        </w:rPr>
      </w:pPr>
      <w:r>
        <w:rPr>
          <w:rFonts w:hint="cs"/>
          <w:rtl/>
        </w:rPr>
        <w:t>אני אומר שהיה פה פשע, בכל קנה-מידה. אנחנו קצת משפטנים. רבותי, ברגע שהאנשים האלה ישבו וסיכמו ב</w:t>
      </w:r>
      <w:r>
        <w:rPr>
          <w:rFonts w:hint="cs"/>
          <w:rtl/>
        </w:rPr>
        <w:t>יניהם לעשות את המעשים הנפשעים שהם זממו לעשות, הם כבר עברו עבירה, בלי לעשות כל צעד נוסף. בספר החוקים יש עבירה שנקראת "קשירת קשר לביצוע פשע". מה פשע יותר גדול מאשר לפגוע במסגד אל-אקצא, המסגד הגדול ביותר והחשוב ביותר בארץ הזאת, בטילים, בחומר נפץ, בטיסן, בכל א</w:t>
      </w:r>
      <w:r>
        <w:rPr>
          <w:rFonts w:hint="cs"/>
          <w:rtl/>
        </w:rPr>
        <w:t>מצעי אחר? עצם הסיכום על העניין הזה הוא פשע בפני עצמו. והדבר הזה הוכח, כתוב שאנשים הודו בשני המקרים, בשתי הקבוצות שנעצרו. אז מה אם הם הכחישו לאחר מכן? המשטרה היא שופט, היא תחליט שהם הכחישו, אז אין ראיות, אז אין משפט?</w:t>
      </w:r>
    </w:p>
    <w:p w14:paraId="10D1C0C7" w14:textId="77777777" w:rsidR="00000000" w:rsidRDefault="00953ED2">
      <w:pPr>
        <w:pStyle w:val="a0"/>
        <w:rPr>
          <w:rFonts w:hint="cs"/>
          <w:rtl/>
        </w:rPr>
      </w:pPr>
    </w:p>
    <w:p w14:paraId="59DD48FD" w14:textId="77777777" w:rsidR="00000000" w:rsidRDefault="00953ED2">
      <w:pPr>
        <w:pStyle w:val="a0"/>
        <w:rPr>
          <w:rFonts w:hint="cs"/>
          <w:rtl/>
        </w:rPr>
      </w:pPr>
      <w:r>
        <w:rPr>
          <w:rFonts w:hint="cs"/>
          <w:rtl/>
        </w:rPr>
        <w:t>ואני שואל שאלה אחת פשוטה אחרת: אילו היו</w:t>
      </w:r>
      <w:r>
        <w:rPr>
          <w:rFonts w:hint="cs"/>
          <w:rtl/>
        </w:rPr>
        <w:t xml:space="preserve"> מתהפכים הצדדים, אם היה מדובר בחבורת ערבים פלסטינים שישבו וסיכמו ביניהם לעשות איזה פיגוע באיזה מקום בישראל, לא במסגד הגדול ולא בבית-הכנסת הגדול, אלא בשום מקום, האם המשטרה היתה משחררת אותם? היו אומרים: הם חזרו בהם, ההודאות לא שלמות?</w:t>
      </w:r>
    </w:p>
    <w:p w14:paraId="194602AE" w14:textId="77777777" w:rsidR="00000000" w:rsidRDefault="00953ED2">
      <w:pPr>
        <w:pStyle w:val="a0"/>
        <w:rPr>
          <w:rFonts w:hint="cs"/>
          <w:rtl/>
        </w:rPr>
      </w:pPr>
    </w:p>
    <w:p w14:paraId="2DE18ED9" w14:textId="77777777" w:rsidR="00000000" w:rsidRDefault="00953ED2">
      <w:pPr>
        <w:pStyle w:val="a0"/>
        <w:rPr>
          <w:rFonts w:hint="cs"/>
          <w:rtl/>
        </w:rPr>
      </w:pPr>
      <w:r>
        <w:rPr>
          <w:rFonts w:hint="cs"/>
          <w:rtl/>
        </w:rPr>
        <w:t>לכן אמרתי, ואני אומר שו</w:t>
      </w:r>
      <w:r>
        <w:rPr>
          <w:rFonts w:hint="cs"/>
          <w:rtl/>
        </w:rPr>
        <w:t>ב, עצם השחרור של האנשים האלה הוא מסר של עידוד, אדוני סגן השר לביטחון הפנים, והוא לא יכול להתפרש אחרת, להם ולאלה שהולכים בדרכם.</w:t>
      </w:r>
    </w:p>
    <w:p w14:paraId="4131F92B" w14:textId="77777777" w:rsidR="00000000" w:rsidRDefault="00953ED2">
      <w:pPr>
        <w:pStyle w:val="a0"/>
        <w:rPr>
          <w:rFonts w:hint="cs"/>
          <w:rtl/>
        </w:rPr>
      </w:pPr>
    </w:p>
    <w:p w14:paraId="3530B466" w14:textId="77777777" w:rsidR="00000000" w:rsidRDefault="00953ED2">
      <w:pPr>
        <w:pStyle w:val="af0"/>
        <w:rPr>
          <w:rtl/>
        </w:rPr>
      </w:pPr>
      <w:r>
        <w:rPr>
          <w:rFonts w:hint="cs"/>
          <w:rtl/>
        </w:rPr>
        <w:t xml:space="preserve">סגן השר לביטחון פנים </w:t>
      </w:r>
      <w:r>
        <w:rPr>
          <w:rFonts w:hint="eastAsia"/>
          <w:rtl/>
        </w:rPr>
        <w:t>יעקב</w:t>
      </w:r>
      <w:r>
        <w:rPr>
          <w:rtl/>
        </w:rPr>
        <w:t xml:space="preserve"> אדרי:</w:t>
      </w:r>
    </w:p>
    <w:p w14:paraId="2885755D" w14:textId="77777777" w:rsidR="00000000" w:rsidRDefault="00953ED2">
      <w:pPr>
        <w:pStyle w:val="a0"/>
        <w:rPr>
          <w:rFonts w:hint="cs"/>
          <w:rtl/>
        </w:rPr>
      </w:pPr>
    </w:p>
    <w:p w14:paraId="22F42F21" w14:textId="77777777" w:rsidR="00000000" w:rsidRDefault="00953ED2">
      <w:pPr>
        <w:pStyle w:val="a0"/>
        <w:rPr>
          <w:rFonts w:hint="cs"/>
          <w:rtl/>
        </w:rPr>
      </w:pPr>
      <w:r>
        <w:rPr>
          <w:rFonts w:hint="cs"/>
          <w:rtl/>
        </w:rPr>
        <w:t>הפרקליטות שחררה, לא המשטרה.</w:t>
      </w:r>
    </w:p>
    <w:p w14:paraId="0CC0BD43" w14:textId="77777777" w:rsidR="00000000" w:rsidRDefault="00953ED2">
      <w:pPr>
        <w:pStyle w:val="a0"/>
        <w:rPr>
          <w:rFonts w:hint="cs"/>
          <w:rtl/>
        </w:rPr>
      </w:pPr>
    </w:p>
    <w:p w14:paraId="592976A0" w14:textId="77777777" w:rsidR="00000000" w:rsidRDefault="00953ED2">
      <w:pPr>
        <w:pStyle w:val="-"/>
        <w:rPr>
          <w:rtl/>
        </w:rPr>
      </w:pPr>
      <w:bookmarkStart w:id="531" w:name="FS000000550T18_05_2005_17_48_55C"/>
      <w:bookmarkEnd w:id="531"/>
      <w:r>
        <w:rPr>
          <w:rtl/>
        </w:rPr>
        <w:t>עבד-אלמאלכ דהאמשה (רע"ם):</w:t>
      </w:r>
    </w:p>
    <w:p w14:paraId="26B8B650" w14:textId="77777777" w:rsidR="00000000" w:rsidRDefault="00953ED2">
      <w:pPr>
        <w:pStyle w:val="a0"/>
        <w:rPr>
          <w:rtl/>
        </w:rPr>
      </w:pPr>
    </w:p>
    <w:p w14:paraId="1736DAE7" w14:textId="77777777" w:rsidR="00000000" w:rsidRDefault="00953ED2">
      <w:pPr>
        <w:pStyle w:val="a0"/>
        <w:rPr>
          <w:rFonts w:hint="cs"/>
          <w:rtl/>
        </w:rPr>
      </w:pPr>
      <w:r>
        <w:rPr>
          <w:rFonts w:hint="cs"/>
          <w:rtl/>
        </w:rPr>
        <w:t>אדוני, הפרקליטות היא גם חלק מהעניין הזה</w:t>
      </w:r>
      <w:r>
        <w:rPr>
          <w:rFonts w:hint="cs"/>
          <w:rtl/>
        </w:rPr>
        <w:t>, והדברים מופנים גם לפרקליטות, הם מופנים לממשלה כולה, לכל בעל אחריות וסמכות בעניין הזה. זה לא יכול להתפרש אחרת, ועדיין יש אפשרות, ולא עבר זמן, לעצור לא רק את האנשים האלה ולהעמיד אותם למשפט, אלא גם את אלה שהולכים בדרכם. המשטרה יודעת איך להגיע אל האנשים האלה</w:t>
      </w:r>
      <w:r>
        <w:rPr>
          <w:rFonts w:hint="cs"/>
          <w:rtl/>
        </w:rPr>
        <w:t xml:space="preserve"> ולמנוע מהם מראש להגיע לביצוע זממם. מה נעשה אם במדינה הזאת עוצרים למעצר מינהלי? זהו המקרה שחייבים לעשות את זה. </w:t>
      </w:r>
    </w:p>
    <w:p w14:paraId="2E78A078" w14:textId="77777777" w:rsidR="00000000" w:rsidRDefault="00953ED2">
      <w:pPr>
        <w:pStyle w:val="a0"/>
        <w:rPr>
          <w:rFonts w:hint="cs"/>
          <w:rtl/>
        </w:rPr>
      </w:pPr>
    </w:p>
    <w:p w14:paraId="64B0D92F" w14:textId="77777777" w:rsidR="00000000" w:rsidRDefault="00953ED2">
      <w:pPr>
        <w:pStyle w:val="a0"/>
        <w:rPr>
          <w:rFonts w:hint="cs"/>
          <w:rtl/>
        </w:rPr>
      </w:pPr>
      <w:r>
        <w:rPr>
          <w:rFonts w:hint="cs"/>
          <w:rtl/>
        </w:rPr>
        <w:t>יש עוד כמה צעדים, אדוני השר לביטחון הפנים, שאפשר לעשות וחייבים לעשות. למה אתה לא מנקה את השטח שם בניקיון סטרילי? הישיבה הזאת, איך היא נקראת, "י</w:t>
      </w:r>
      <w:r>
        <w:rPr>
          <w:rFonts w:hint="cs"/>
          <w:rtl/>
        </w:rPr>
        <w:t>שיבת הרב" או "חזון הרב" או משהו כזה? מה הם עושים שם? למה לאפשר להם להמשיך לשבת על אותו גג שהם קבעו שהוא מתאים, שממש פונה, שממש קרוב? למה ימשיכו לשבת שם עד שיבואו אנשים אחרים או עד שישיגו את הטיל "לאו" וישלחו אותו משם?</w:t>
      </w:r>
    </w:p>
    <w:p w14:paraId="6F88C5C0" w14:textId="77777777" w:rsidR="00000000" w:rsidRDefault="00953ED2">
      <w:pPr>
        <w:pStyle w:val="a0"/>
        <w:rPr>
          <w:rFonts w:hint="cs"/>
          <w:rtl/>
        </w:rPr>
      </w:pPr>
    </w:p>
    <w:p w14:paraId="6D17433E" w14:textId="77777777" w:rsidR="00000000" w:rsidRDefault="00953ED2">
      <w:pPr>
        <w:pStyle w:val="af1"/>
        <w:rPr>
          <w:rtl/>
        </w:rPr>
      </w:pPr>
      <w:r>
        <w:rPr>
          <w:rFonts w:hint="eastAsia"/>
          <w:rtl/>
        </w:rPr>
        <w:t>היו</w:t>
      </w:r>
      <w:r>
        <w:rPr>
          <w:rtl/>
        </w:rPr>
        <w:t>"ר קולט אביטל:</w:t>
      </w:r>
    </w:p>
    <w:p w14:paraId="307BA254" w14:textId="77777777" w:rsidR="00000000" w:rsidRDefault="00953ED2">
      <w:pPr>
        <w:pStyle w:val="a0"/>
        <w:rPr>
          <w:rFonts w:hint="cs"/>
          <w:rtl/>
        </w:rPr>
      </w:pPr>
    </w:p>
    <w:p w14:paraId="120F2D49" w14:textId="77777777" w:rsidR="00000000" w:rsidRDefault="00953ED2">
      <w:pPr>
        <w:pStyle w:val="a0"/>
        <w:rPr>
          <w:rtl/>
        </w:rPr>
      </w:pPr>
      <w:r>
        <w:rPr>
          <w:rFonts w:hint="cs"/>
          <w:rtl/>
        </w:rPr>
        <w:t xml:space="preserve">חבר הכנסת דהאמשה, </w:t>
      </w:r>
      <w:r>
        <w:rPr>
          <w:rFonts w:hint="cs"/>
          <w:rtl/>
        </w:rPr>
        <w:t>אבקש לסיים.</w:t>
      </w:r>
    </w:p>
    <w:p w14:paraId="6B4908E8" w14:textId="77777777" w:rsidR="00000000" w:rsidRDefault="00953ED2">
      <w:pPr>
        <w:pStyle w:val="a0"/>
        <w:rPr>
          <w:rFonts w:hint="cs"/>
          <w:rtl/>
        </w:rPr>
      </w:pPr>
    </w:p>
    <w:p w14:paraId="6BE79FBE" w14:textId="77777777" w:rsidR="00000000" w:rsidRDefault="00953ED2">
      <w:pPr>
        <w:pStyle w:val="-"/>
        <w:rPr>
          <w:rtl/>
        </w:rPr>
      </w:pPr>
      <w:bookmarkStart w:id="532" w:name="FS000000550T18_05_2005_18_23_40"/>
      <w:bookmarkStart w:id="533" w:name="FS000000550T18_05_2005_18_23_43C"/>
      <w:bookmarkEnd w:id="532"/>
      <w:r>
        <w:rPr>
          <w:rFonts w:hint="eastAsia"/>
          <w:rtl/>
        </w:rPr>
        <w:t>עבד</w:t>
      </w:r>
      <w:r>
        <w:rPr>
          <w:rtl/>
        </w:rPr>
        <w:t>-אלמאלכ דהאמשה (רע"ם):</w:t>
      </w:r>
    </w:p>
    <w:p w14:paraId="2FE838C8" w14:textId="77777777" w:rsidR="00000000" w:rsidRDefault="00953ED2">
      <w:pPr>
        <w:pStyle w:val="a0"/>
        <w:rPr>
          <w:rtl/>
        </w:rPr>
      </w:pPr>
    </w:p>
    <w:p w14:paraId="7AD714C3" w14:textId="77777777" w:rsidR="00000000" w:rsidRDefault="00953ED2">
      <w:pPr>
        <w:pStyle w:val="a0"/>
        <w:rPr>
          <w:rFonts w:hint="cs"/>
          <w:rtl/>
        </w:rPr>
      </w:pPr>
      <w:r>
        <w:rPr>
          <w:rFonts w:hint="cs"/>
          <w:rtl/>
        </w:rPr>
        <w:t xml:space="preserve">את </w:t>
      </w:r>
      <w:bookmarkEnd w:id="533"/>
      <w:r>
        <w:rPr>
          <w:rFonts w:hint="cs"/>
          <w:rtl/>
        </w:rPr>
        <w:t>כל העיר העתיקה צריך לנקות באופן סטרילי מהאנשים האלה, ולא רק את הישיבה ואת העיר העתיקה, את הגבעות. כל פנייה שפונה, שמאפשרת פגיעה כזאת, חייבים לנקות באופן סטרילי.</w:t>
      </w:r>
    </w:p>
    <w:p w14:paraId="28448151" w14:textId="77777777" w:rsidR="00000000" w:rsidRDefault="00953ED2">
      <w:pPr>
        <w:pStyle w:val="a0"/>
        <w:rPr>
          <w:rFonts w:hint="cs"/>
          <w:rtl/>
        </w:rPr>
      </w:pPr>
    </w:p>
    <w:p w14:paraId="6721B94B" w14:textId="77777777" w:rsidR="00000000" w:rsidRDefault="00953ED2">
      <w:pPr>
        <w:pStyle w:val="a0"/>
        <w:rPr>
          <w:rFonts w:hint="cs"/>
          <w:rtl/>
        </w:rPr>
      </w:pPr>
      <w:r>
        <w:rPr>
          <w:rFonts w:hint="cs"/>
          <w:rtl/>
        </w:rPr>
        <w:t xml:space="preserve">עוד משפט אני מסיים, גברתי; העניין כל כך חשוב. </w:t>
      </w:r>
    </w:p>
    <w:p w14:paraId="13CE6D48" w14:textId="77777777" w:rsidR="00000000" w:rsidRDefault="00953ED2">
      <w:pPr>
        <w:pStyle w:val="a0"/>
        <w:rPr>
          <w:rFonts w:hint="cs"/>
          <w:rtl/>
        </w:rPr>
      </w:pPr>
    </w:p>
    <w:p w14:paraId="7143205F" w14:textId="77777777" w:rsidR="00000000" w:rsidRDefault="00953ED2">
      <w:pPr>
        <w:pStyle w:val="af0"/>
        <w:rPr>
          <w:rtl/>
        </w:rPr>
      </w:pPr>
      <w:r>
        <w:rPr>
          <w:rFonts w:hint="eastAsia"/>
          <w:rtl/>
        </w:rPr>
        <w:t>מאי</w:t>
      </w:r>
      <w:r>
        <w:rPr>
          <w:rFonts w:hint="eastAsia"/>
          <w:rtl/>
        </w:rPr>
        <w:t>ר</w:t>
      </w:r>
      <w:r>
        <w:rPr>
          <w:rtl/>
        </w:rPr>
        <w:t xml:space="preserve"> פרוש (אגודת ישראל - יהדות התורה והשבת):</w:t>
      </w:r>
    </w:p>
    <w:p w14:paraId="373DC5B6" w14:textId="77777777" w:rsidR="00000000" w:rsidRDefault="00953ED2">
      <w:pPr>
        <w:pStyle w:val="a0"/>
        <w:rPr>
          <w:rFonts w:hint="cs"/>
          <w:rtl/>
        </w:rPr>
      </w:pPr>
    </w:p>
    <w:p w14:paraId="57D6B1DB" w14:textId="77777777" w:rsidR="00000000" w:rsidRDefault="00953ED2">
      <w:pPr>
        <w:pStyle w:val="a0"/>
        <w:rPr>
          <w:rFonts w:hint="cs"/>
          <w:rtl/>
        </w:rPr>
      </w:pPr>
      <w:r>
        <w:rPr>
          <w:rFonts w:hint="cs"/>
          <w:rtl/>
        </w:rPr>
        <w:t>הכותל?</w:t>
      </w:r>
    </w:p>
    <w:p w14:paraId="6271F71F" w14:textId="77777777" w:rsidR="00000000" w:rsidRDefault="00953ED2">
      <w:pPr>
        <w:pStyle w:val="a0"/>
        <w:rPr>
          <w:rFonts w:hint="cs"/>
          <w:rtl/>
        </w:rPr>
      </w:pPr>
    </w:p>
    <w:p w14:paraId="492254ED" w14:textId="77777777" w:rsidR="00000000" w:rsidRDefault="00953ED2">
      <w:pPr>
        <w:pStyle w:val="-"/>
        <w:rPr>
          <w:rtl/>
        </w:rPr>
      </w:pPr>
      <w:bookmarkStart w:id="534" w:name="FS000000550T18_05_2005_17_50_06C"/>
      <w:bookmarkEnd w:id="534"/>
      <w:r>
        <w:rPr>
          <w:rtl/>
        </w:rPr>
        <w:t>עבד-אלמאלכ דהאמשה (רע"ם):</w:t>
      </w:r>
    </w:p>
    <w:p w14:paraId="4520DAD2" w14:textId="77777777" w:rsidR="00000000" w:rsidRDefault="00953ED2">
      <w:pPr>
        <w:pStyle w:val="a0"/>
        <w:rPr>
          <w:rtl/>
        </w:rPr>
      </w:pPr>
    </w:p>
    <w:p w14:paraId="18777226" w14:textId="77777777" w:rsidR="00000000" w:rsidRDefault="00953ED2">
      <w:pPr>
        <w:pStyle w:val="a0"/>
        <w:rPr>
          <w:rFonts w:hint="cs"/>
          <w:rtl/>
        </w:rPr>
      </w:pPr>
      <w:r>
        <w:rPr>
          <w:rFonts w:hint="cs"/>
          <w:rtl/>
        </w:rPr>
        <w:t>אדוני, אם אתה הולך להתפלל שם, אף אחד לא אומר לך דבר, והמשטרה יודעת מי בא להתפלל ומי לא בא להתפלל, וגם מהם צריך למנוע, ובמידת הצורך גם לעצור.</w:t>
      </w:r>
    </w:p>
    <w:p w14:paraId="3962D6B3" w14:textId="77777777" w:rsidR="00000000" w:rsidRDefault="00953ED2">
      <w:pPr>
        <w:pStyle w:val="a0"/>
        <w:rPr>
          <w:rFonts w:hint="cs"/>
          <w:rtl/>
        </w:rPr>
      </w:pPr>
    </w:p>
    <w:p w14:paraId="1FD36207" w14:textId="77777777" w:rsidR="00000000" w:rsidRDefault="00953ED2">
      <w:pPr>
        <w:pStyle w:val="a0"/>
        <w:rPr>
          <w:rFonts w:hint="cs"/>
          <w:rtl/>
        </w:rPr>
      </w:pPr>
      <w:r>
        <w:rPr>
          <w:rFonts w:hint="cs"/>
          <w:rtl/>
        </w:rPr>
        <w:t>אדוני השר לביטחון פנים, הכוונה ברורה</w:t>
      </w:r>
      <w:r>
        <w:rPr>
          <w:rFonts w:hint="cs"/>
          <w:rtl/>
        </w:rPr>
        <w:t>, בחודשיים, שלושת החודשים שנותרו עד להתנתקות, האנשים האלה עושים מאמצים כבירים. לפחות במשך חודשיים, שלושת החודשים האלה צריך לנקות את השטחים ממתנחלים ומתומכיהם ומקיצונים כאלה ולמנוע כליל את עלייתם לרחבת המסגדים. כל אפשרות שהם יימצאו שם מעודדת ונותנת להם אפשר</w:t>
      </w:r>
      <w:r>
        <w:rPr>
          <w:rFonts w:hint="cs"/>
          <w:rtl/>
        </w:rPr>
        <w:t>ות להתקרב ואולי גם להצליח בביצוע מזימותיהם.</w:t>
      </w:r>
    </w:p>
    <w:p w14:paraId="0B646796" w14:textId="77777777" w:rsidR="00000000" w:rsidRDefault="00953ED2">
      <w:pPr>
        <w:pStyle w:val="a0"/>
        <w:rPr>
          <w:rFonts w:hint="cs"/>
          <w:rtl/>
        </w:rPr>
      </w:pPr>
    </w:p>
    <w:p w14:paraId="25E68C15" w14:textId="77777777" w:rsidR="00000000" w:rsidRDefault="00953ED2">
      <w:pPr>
        <w:pStyle w:val="af1"/>
        <w:rPr>
          <w:rtl/>
        </w:rPr>
      </w:pPr>
      <w:r>
        <w:rPr>
          <w:rFonts w:hint="eastAsia"/>
          <w:rtl/>
        </w:rPr>
        <w:t>היו</w:t>
      </w:r>
      <w:r>
        <w:rPr>
          <w:rtl/>
        </w:rPr>
        <w:t>"ר קולט אביטל:</w:t>
      </w:r>
    </w:p>
    <w:p w14:paraId="1898CA03" w14:textId="77777777" w:rsidR="00000000" w:rsidRDefault="00953ED2">
      <w:pPr>
        <w:pStyle w:val="a0"/>
        <w:rPr>
          <w:rFonts w:hint="cs"/>
          <w:rtl/>
        </w:rPr>
      </w:pPr>
    </w:p>
    <w:p w14:paraId="388A9A66" w14:textId="77777777" w:rsidR="00000000" w:rsidRDefault="00953ED2">
      <w:pPr>
        <w:pStyle w:val="a0"/>
        <w:rPr>
          <w:rFonts w:hint="cs"/>
          <w:rtl/>
        </w:rPr>
      </w:pPr>
      <w:r>
        <w:rPr>
          <w:rFonts w:hint="cs"/>
          <w:rtl/>
        </w:rPr>
        <w:t>תודה רבה. אבקשך לסיים.</w:t>
      </w:r>
    </w:p>
    <w:p w14:paraId="38521592" w14:textId="77777777" w:rsidR="00000000" w:rsidRDefault="00953ED2">
      <w:pPr>
        <w:pStyle w:val="a0"/>
        <w:rPr>
          <w:rFonts w:hint="cs"/>
          <w:rtl/>
        </w:rPr>
      </w:pPr>
    </w:p>
    <w:p w14:paraId="401245B3" w14:textId="77777777" w:rsidR="00000000" w:rsidRDefault="00953ED2">
      <w:pPr>
        <w:pStyle w:val="-"/>
        <w:rPr>
          <w:rtl/>
        </w:rPr>
      </w:pPr>
      <w:bookmarkStart w:id="535" w:name="FS000000550T18_05_2005_18_27_29C"/>
      <w:bookmarkEnd w:id="535"/>
      <w:r>
        <w:rPr>
          <w:rFonts w:hint="eastAsia"/>
          <w:rtl/>
        </w:rPr>
        <w:t>עבד</w:t>
      </w:r>
      <w:r>
        <w:rPr>
          <w:rtl/>
        </w:rPr>
        <w:t>-אלמאלכ דהאמשה (רע"ם):</w:t>
      </w:r>
    </w:p>
    <w:p w14:paraId="1808BEB1" w14:textId="77777777" w:rsidR="00000000" w:rsidRDefault="00953ED2">
      <w:pPr>
        <w:pStyle w:val="a0"/>
        <w:rPr>
          <w:rFonts w:hint="cs"/>
          <w:rtl/>
        </w:rPr>
      </w:pPr>
    </w:p>
    <w:p w14:paraId="22885DE6" w14:textId="77777777" w:rsidR="00000000" w:rsidRDefault="00953ED2">
      <w:pPr>
        <w:pStyle w:val="a0"/>
        <w:rPr>
          <w:rFonts w:hint="cs"/>
          <w:rtl/>
        </w:rPr>
      </w:pPr>
      <w:r>
        <w:rPr>
          <w:rFonts w:hint="cs"/>
          <w:rtl/>
        </w:rPr>
        <w:t>אני מסיים.</w:t>
      </w:r>
    </w:p>
    <w:p w14:paraId="648712F9" w14:textId="77777777" w:rsidR="00000000" w:rsidRDefault="00953ED2">
      <w:pPr>
        <w:pStyle w:val="a0"/>
        <w:rPr>
          <w:rFonts w:hint="cs"/>
          <w:rtl/>
        </w:rPr>
      </w:pPr>
    </w:p>
    <w:p w14:paraId="2CEFD32B" w14:textId="77777777" w:rsidR="00000000" w:rsidRDefault="00953ED2">
      <w:pPr>
        <w:pStyle w:val="af1"/>
        <w:rPr>
          <w:rtl/>
        </w:rPr>
      </w:pPr>
      <w:r>
        <w:rPr>
          <w:rFonts w:hint="eastAsia"/>
          <w:rtl/>
        </w:rPr>
        <w:t>היו</w:t>
      </w:r>
      <w:r>
        <w:rPr>
          <w:rtl/>
        </w:rPr>
        <w:t>"ר קולט אביטל:</w:t>
      </w:r>
    </w:p>
    <w:p w14:paraId="0784E401" w14:textId="77777777" w:rsidR="00000000" w:rsidRDefault="00953ED2">
      <w:pPr>
        <w:pStyle w:val="a0"/>
        <w:rPr>
          <w:rFonts w:hint="cs"/>
          <w:rtl/>
        </w:rPr>
      </w:pPr>
    </w:p>
    <w:p w14:paraId="102BA381" w14:textId="77777777" w:rsidR="00000000" w:rsidRDefault="00953ED2">
      <w:pPr>
        <w:pStyle w:val="a0"/>
        <w:rPr>
          <w:rFonts w:hint="cs"/>
          <w:rtl/>
        </w:rPr>
      </w:pPr>
      <w:r>
        <w:rPr>
          <w:rFonts w:hint="cs"/>
          <w:rtl/>
        </w:rPr>
        <w:t>לא, אתה מסיים מזמן.</w:t>
      </w:r>
    </w:p>
    <w:p w14:paraId="752C349F" w14:textId="77777777" w:rsidR="00000000" w:rsidRDefault="00953ED2">
      <w:pPr>
        <w:pStyle w:val="a0"/>
        <w:rPr>
          <w:rFonts w:hint="cs"/>
          <w:rtl/>
        </w:rPr>
      </w:pPr>
    </w:p>
    <w:p w14:paraId="3BEBB0C6" w14:textId="77777777" w:rsidR="00000000" w:rsidRDefault="00953ED2">
      <w:pPr>
        <w:pStyle w:val="af0"/>
        <w:rPr>
          <w:rtl/>
        </w:rPr>
      </w:pPr>
      <w:r>
        <w:rPr>
          <w:rFonts w:hint="eastAsia"/>
          <w:rtl/>
        </w:rPr>
        <w:t>שמואל</w:t>
      </w:r>
      <w:r>
        <w:rPr>
          <w:rtl/>
        </w:rPr>
        <w:t xml:space="preserve"> הלפרט (אגודת ישראל - יהדות התורה והשבת):</w:t>
      </w:r>
    </w:p>
    <w:p w14:paraId="5BE95CE4" w14:textId="77777777" w:rsidR="00000000" w:rsidRDefault="00953ED2">
      <w:pPr>
        <w:pStyle w:val="a0"/>
        <w:rPr>
          <w:rFonts w:hint="cs"/>
          <w:rtl/>
        </w:rPr>
      </w:pPr>
    </w:p>
    <w:p w14:paraId="229D832D" w14:textId="77777777" w:rsidR="00000000" w:rsidRDefault="00953ED2">
      <w:pPr>
        <w:pStyle w:val="a0"/>
        <w:rPr>
          <w:rtl/>
        </w:rPr>
      </w:pPr>
      <w:r>
        <w:rPr>
          <w:rFonts w:hint="cs"/>
          <w:rtl/>
        </w:rPr>
        <w:t>מה"חמאס" גם כן לנקות, חבר הכנסת דהאמשה?</w:t>
      </w:r>
    </w:p>
    <w:p w14:paraId="0FBE21DA" w14:textId="77777777" w:rsidR="00000000" w:rsidRDefault="00953ED2">
      <w:pPr>
        <w:pStyle w:val="a0"/>
        <w:rPr>
          <w:rFonts w:hint="cs"/>
          <w:rtl/>
        </w:rPr>
      </w:pPr>
    </w:p>
    <w:p w14:paraId="0C256D22" w14:textId="77777777" w:rsidR="00000000" w:rsidRDefault="00953ED2">
      <w:pPr>
        <w:pStyle w:val="-"/>
        <w:rPr>
          <w:rtl/>
        </w:rPr>
      </w:pPr>
      <w:bookmarkStart w:id="536" w:name="FS000000550T18_05_2005_18_27_05C"/>
      <w:bookmarkEnd w:id="536"/>
      <w:r>
        <w:rPr>
          <w:rFonts w:hint="eastAsia"/>
          <w:rtl/>
        </w:rPr>
        <w:t>עבד</w:t>
      </w:r>
      <w:r>
        <w:rPr>
          <w:rtl/>
        </w:rPr>
        <w:t>-אלמאלכ דהאמשה (רע"ם):</w:t>
      </w:r>
    </w:p>
    <w:p w14:paraId="12D86907" w14:textId="77777777" w:rsidR="00000000" w:rsidRDefault="00953ED2">
      <w:pPr>
        <w:pStyle w:val="a0"/>
        <w:rPr>
          <w:rFonts w:hint="cs"/>
          <w:rtl/>
        </w:rPr>
      </w:pPr>
    </w:p>
    <w:p w14:paraId="1341E373" w14:textId="77777777" w:rsidR="00000000" w:rsidRDefault="00953ED2">
      <w:pPr>
        <w:pStyle w:val="a0"/>
        <w:rPr>
          <w:rFonts w:hint="cs"/>
          <w:rtl/>
        </w:rPr>
      </w:pPr>
      <w:r>
        <w:rPr>
          <w:rFonts w:hint="cs"/>
          <w:rtl/>
        </w:rPr>
        <w:t>במקרה הזה הם לא הצליחו, וחייבים למנוע את ההצלחה במקרים האחרים, ורק על-ידי נקיטת צעדים, בין היתר מעצר ופירוז סטרילי, ולא משהו אחר. המבחן במקרה הזה הוא מבחן התוצאה, ולא שום דבר אחר, והעניין חשוב מכדי לאפשר בו משחקים או כישלונות. תו</w:t>
      </w:r>
      <w:r>
        <w:rPr>
          <w:rFonts w:hint="cs"/>
          <w:rtl/>
        </w:rPr>
        <w:t>דה רבה.</w:t>
      </w:r>
    </w:p>
    <w:p w14:paraId="61BF6534" w14:textId="77777777" w:rsidR="00000000" w:rsidRDefault="00953ED2">
      <w:pPr>
        <w:pStyle w:val="a0"/>
        <w:rPr>
          <w:rFonts w:hint="cs"/>
          <w:rtl/>
        </w:rPr>
      </w:pPr>
    </w:p>
    <w:p w14:paraId="069A5F19" w14:textId="77777777" w:rsidR="00000000" w:rsidRDefault="00953ED2">
      <w:pPr>
        <w:pStyle w:val="af1"/>
        <w:rPr>
          <w:rtl/>
        </w:rPr>
      </w:pPr>
      <w:r>
        <w:rPr>
          <w:rFonts w:hint="eastAsia"/>
          <w:rtl/>
        </w:rPr>
        <w:t>היו</w:t>
      </w:r>
      <w:r>
        <w:rPr>
          <w:rtl/>
        </w:rPr>
        <w:t>"ר קולט אביטל:</w:t>
      </w:r>
    </w:p>
    <w:p w14:paraId="6B3F0870" w14:textId="77777777" w:rsidR="00000000" w:rsidRDefault="00953ED2">
      <w:pPr>
        <w:pStyle w:val="a0"/>
        <w:rPr>
          <w:rFonts w:hint="cs"/>
          <w:rtl/>
        </w:rPr>
      </w:pPr>
    </w:p>
    <w:p w14:paraId="6C33A007" w14:textId="77777777" w:rsidR="00000000" w:rsidRDefault="00953ED2">
      <w:pPr>
        <w:pStyle w:val="a0"/>
        <w:rPr>
          <w:rFonts w:hint="cs"/>
          <w:rtl/>
        </w:rPr>
      </w:pPr>
      <w:r>
        <w:rPr>
          <w:rFonts w:hint="cs"/>
          <w:rtl/>
        </w:rPr>
        <w:t>תודה רבה. חבר הכנסת ואסל טאהא, בבקשה.</w:t>
      </w:r>
    </w:p>
    <w:p w14:paraId="138F29C0" w14:textId="77777777" w:rsidR="00000000" w:rsidRDefault="00953ED2">
      <w:pPr>
        <w:pStyle w:val="af0"/>
        <w:rPr>
          <w:rtl/>
        </w:rPr>
      </w:pPr>
      <w:r>
        <w:rPr>
          <w:rtl/>
        </w:rPr>
        <w:br/>
        <w:t>שמואל הלפרט (אגודת ישראל - יהדות התורה והשבת):</w:t>
      </w:r>
    </w:p>
    <w:p w14:paraId="7641724E" w14:textId="77777777" w:rsidR="00000000" w:rsidRDefault="00953ED2">
      <w:pPr>
        <w:pStyle w:val="a0"/>
        <w:rPr>
          <w:rtl/>
        </w:rPr>
      </w:pPr>
    </w:p>
    <w:p w14:paraId="47CB0615" w14:textId="77777777" w:rsidR="00000000" w:rsidRDefault="00953ED2">
      <w:pPr>
        <w:pStyle w:val="a0"/>
        <w:ind w:left="719" w:firstLine="0"/>
        <w:rPr>
          <w:rFonts w:hint="cs"/>
          <w:rtl/>
        </w:rPr>
      </w:pPr>
      <w:r>
        <w:rPr>
          <w:rFonts w:hint="cs"/>
          <w:rtl/>
        </w:rPr>
        <w:t>- - -</w:t>
      </w:r>
    </w:p>
    <w:p w14:paraId="52B53542" w14:textId="77777777" w:rsidR="00000000" w:rsidRDefault="00953ED2">
      <w:pPr>
        <w:pStyle w:val="af0"/>
        <w:rPr>
          <w:rtl/>
        </w:rPr>
      </w:pPr>
      <w:r>
        <w:rPr>
          <w:rtl/>
        </w:rPr>
        <w:br/>
        <w:t>עבד-אלמאלכ דהאמשה (רע"ם):</w:t>
      </w:r>
    </w:p>
    <w:p w14:paraId="0CC918D2" w14:textId="77777777" w:rsidR="00000000" w:rsidRDefault="00953ED2">
      <w:pPr>
        <w:pStyle w:val="a0"/>
        <w:rPr>
          <w:rFonts w:hint="cs"/>
          <w:rtl/>
        </w:rPr>
      </w:pPr>
    </w:p>
    <w:p w14:paraId="19C9DCB9" w14:textId="77777777" w:rsidR="00000000" w:rsidRDefault="00953ED2">
      <w:pPr>
        <w:pStyle w:val="a0"/>
        <w:rPr>
          <w:rFonts w:hint="cs"/>
          <w:rtl/>
        </w:rPr>
      </w:pPr>
      <w:r>
        <w:rPr>
          <w:rFonts w:hint="cs"/>
          <w:rtl/>
        </w:rPr>
        <w:t>- - -</w:t>
      </w:r>
    </w:p>
    <w:p w14:paraId="70257407" w14:textId="77777777" w:rsidR="00000000" w:rsidRDefault="00953ED2">
      <w:pPr>
        <w:pStyle w:val="a"/>
        <w:rPr>
          <w:rtl/>
        </w:rPr>
      </w:pPr>
      <w:r>
        <w:rPr>
          <w:rtl/>
        </w:rPr>
        <w:br/>
      </w:r>
      <w:bookmarkStart w:id="537" w:name="FS000001062T18_05_2005_18_13_09"/>
      <w:bookmarkStart w:id="538" w:name="_Toc118183696"/>
      <w:bookmarkEnd w:id="537"/>
      <w:r>
        <w:rPr>
          <w:rtl/>
        </w:rPr>
        <w:t>ואסל טאהא (בל"ד):</w:t>
      </w:r>
      <w:bookmarkEnd w:id="538"/>
    </w:p>
    <w:p w14:paraId="67E1340A" w14:textId="77777777" w:rsidR="00000000" w:rsidRDefault="00953ED2">
      <w:pPr>
        <w:pStyle w:val="a0"/>
        <w:rPr>
          <w:rtl/>
        </w:rPr>
      </w:pPr>
    </w:p>
    <w:p w14:paraId="45965B71" w14:textId="77777777" w:rsidR="00000000" w:rsidRDefault="00953ED2">
      <w:pPr>
        <w:pStyle w:val="a0"/>
        <w:rPr>
          <w:rFonts w:hint="cs"/>
          <w:rtl/>
        </w:rPr>
      </w:pPr>
      <w:r>
        <w:rPr>
          <w:rFonts w:hint="cs"/>
          <w:rtl/>
        </w:rPr>
        <w:t>גברתי היושבת-ראש - - -</w:t>
      </w:r>
    </w:p>
    <w:p w14:paraId="343EE8E6" w14:textId="77777777" w:rsidR="00000000" w:rsidRDefault="00953ED2">
      <w:pPr>
        <w:pStyle w:val="af1"/>
        <w:rPr>
          <w:rtl/>
        </w:rPr>
      </w:pPr>
      <w:r>
        <w:rPr>
          <w:rtl/>
        </w:rPr>
        <w:br/>
        <w:t>היו"ר קולט אביטל:</w:t>
      </w:r>
    </w:p>
    <w:p w14:paraId="6C799A24" w14:textId="77777777" w:rsidR="00000000" w:rsidRDefault="00953ED2">
      <w:pPr>
        <w:pStyle w:val="a0"/>
        <w:rPr>
          <w:rtl/>
        </w:rPr>
      </w:pPr>
    </w:p>
    <w:p w14:paraId="101B4813" w14:textId="77777777" w:rsidR="00000000" w:rsidRDefault="00953ED2">
      <w:pPr>
        <w:pStyle w:val="a0"/>
        <w:rPr>
          <w:rFonts w:hint="cs"/>
          <w:rtl/>
        </w:rPr>
      </w:pPr>
      <w:r>
        <w:rPr>
          <w:rFonts w:hint="cs"/>
          <w:rtl/>
        </w:rPr>
        <w:t xml:space="preserve">חבר הכנסת הלפרט, בבקשה ממך. חבר הכנסת </w:t>
      </w:r>
      <w:r>
        <w:rPr>
          <w:rFonts w:hint="cs"/>
          <w:rtl/>
        </w:rPr>
        <w:t>דהאמשה, רק סיימת לדבר. תן אפשרות למישהו אחר. חבר הכנסת דהאמשה, בבקשה.</w:t>
      </w:r>
    </w:p>
    <w:p w14:paraId="01A8B116" w14:textId="77777777" w:rsidR="00000000" w:rsidRDefault="00953ED2">
      <w:pPr>
        <w:pStyle w:val="af0"/>
        <w:rPr>
          <w:rtl/>
        </w:rPr>
      </w:pPr>
      <w:r>
        <w:rPr>
          <w:rtl/>
        </w:rPr>
        <w:br/>
        <w:t>עבד-אלמאלכ דהאמשה (רע"ם):</w:t>
      </w:r>
    </w:p>
    <w:p w14:paraId="3F9E449A" w14:textId="77777777" w:rsidR="00000000" w:rsidRDefault="00953ED2">
      <w:pPr>
        <w:pStyle w:val="a0"/>
        <w:rPr>
          <w:rtl/>
        </w:rPr>
      </w:pPr>
    </w:p>
    <w:p w14:paraId="35BA96D9" w14:textId="77777777" w:rsidR="00000000" w:rsidRDefault="00953ED2">
      <w:pPr>
        <w:pStyle w:val="a0"/>
        <w:ind w:left="719" w:firstLine="0"/>
        <w:rPr>
          <w:rFonts w:hint="cs"/>
          <w:rtl/>
        </w:rPr>
      </w:pPr>
      <w:r>
        <w:rPr>
          <w:rFonts w:hint="cs"/>
          <w:rtl/>
        </w:rPr>
        <w:t>- - -</w:t>
      </w:r>
    </w:p>
    <w:p w14:paraId="5239CC09" w14:textId="77777777" w:rsidR="00000000" w:rsidRDefault="00953ED2">
      <w:pPr>
        <w:pStyle w:val="-"/>
        <w:rPr>
          <w:rtl/>
        </w:rPr>
      </w:pPr>
      <w:r>
        <w:rPr>
          <w:rtl/>
        </w:rPr>
        <w:br/>
      </w:r>
      <w:bookmarkStart w:id="539" w:name="FS000001062T18_05_2005_18_13_58C"/>
      <w:bookmarkEnd w:id="539"/>
      <w:r>
        <w:rPr>
          <w:rtl/>
        </w:rPr>
        <w:t>ואסל טאהא (בל"ד):</w:t>
      </w:r>
    </w:p>
    <w:p w14:paraId="0E5560DF" w14:textId="77777777" w:rsidR="00000000" w:rsidRDefault="00953ED2">
      <w:pPr>
        <w:pStyle w:val="a0"/>
        <w:rPr>
          <w:rtl/>
        </w:rPr>
      </w:pPr>
    </w:p>
    <w:p w14:paraId="7C71F831" w14:textId="77777777" w:rsidR="00000000" w:rsidRDefault="00953ED2">
      <w:pPr>
        <w:pStyle w:val="a0"/>
        <w:rPr>
          <w:rFonts w:hint="cs"/>
          <w:rtl/>
        </w:rPr>
      </w:pPr>
      <w:r>
        <w:rPr>
          <w:rFonts w:hint="cs"/>
          <w:rtl/>
        </w:rPr>
        <w:t xml:space="preserve">גברתי היושבת-ראש, כנסת נכבדה, אבטליון קדוש וחבורתו, חסידי ברסלב - - </w:t>
      </w:r>
    </w:p>
    <w:p w14:paraId="3B4B5DF2" w14:textId="77777777" w:rsidR="00000000" w:rsidRDefault="00953ED2">
      <w:pPr>
        <w:pStyle w:val="af1"/>
        <w:rPr>
          <w:rtl/>
        </w:rPr>
      </w:pPr>
      <w:r>
        <w:rPr>
          <w:rtl/>
        </w:rPr>
        <w:br/>
        <w:t>היו"ר קולט אביטל:</w:t>
      </w:r>
    </w:p>
    <w:p w14:paraId="555FE75A" w14:textId="77777777" w:rsidR="00000000" w:rsidRDefault="00953ED2">
      <w:pPr>
        <w:pStyle w:val="a0"/>
        <w:rPr>
          <w:rtl/>
        </w:rPr>
      </w:pPr>
    </w:p>
    <w:p w14:paraId="5B3B4AC0" w14:textId="77777777" w:rsidR="00000000" w:rsidRDefault="00953ED2">
      <w:pPr>
        <w:pStyle w:val="a0"/>
        <w:rPr>
          <w:rFonts w:hint="cs"/>
          <w:rtl/>
        </w:rPr>
      </w:pPr>
      <w:r>
        <w:rPr>
          <w:rFonts w:hint="cs"/>
          <w:rtl/>
        </w:rPr>
        <w:t>חבר הכנסת דהאמשה, רק סיימת. תן לחבר שלך לדב</w:t>
      </w:r>
      <w:r>
        <w:rPr>
          <w:rFonts w:hint="cs"/>
          <w:rtl/>
        </w:rPr>
        <w:t>ר.</w:t>
      </w:r>
    </w:p>
    <w:p w14:paraId="0CAF868A" w14:textId="77777777" w:rsidR="00000000" w:rsidRDefault="00953ED2">
      <w:pPr>
        <w:pStyle w:val="af0"/>
        <w:rPr>
          <w:rtl/>
        </w:rPr>
      </w:pPr>
      <w:r>
        <w:rPr>
          <w:rtl/>
        </w:rPr>
        <w:br/>
        <w:t>עבד-אלמאלכ דהאמשה (רע"ם):</w:t>
      </w:r>
    </w:p>
    <w:p w14:paraId="44C906FE" w14:textId="77777777" w:rsidR="00000000" w:rsidRDefault="00953ED2">
      <w:pPr>
        <w:pStyle w:val="a0"/>
        <w:rPr>
          <w:rFonts w:hint="cs"/>
          <w:rtl/>
        </w:rPr>
      </w:pPr>
    </w:p>
    <w:p w14:paraId="6F1E1437" w14:textId="77777777" w:rsidR="00000000" w:rsidRDefault="00953ED2">
      <w:pPr>
        <w:pStyle w:val="a0"/>
        <w:ind w:left="719" w:firstLine="0"/>
        <w:rPr>
          <w:rFonts w:hint="cs"/>
          <w:rtl/>
        </w:rPr>
      </w:pPr>
      <w:r>
        <w:rPr>
          <w:rFonts w:hint="cs"/>
          <w:rtl/>
        </w:rPr>
        <w:t>השר שומע אותי - - -</w:t>
      </w:r>
    </w:p>
    <w:p w14:paraId="6FFA68EE" w14:textId="77777777" w:rsidR="00000000" w:rsidRDefault="00953ED2">
      <w:pPr>
        <w:pStyle w:val="af1"/>
        <w:rPr>
          <w:rFonts w:hint="cs"/>
          <w:rtl/>
        </w:rPr>
      </w:pPr>
    </w:p>
    <w:p w14:paraId="7498627A" w14:textId="77777777" w:rsidR="00000000" w:rsidRDefault="00953ED2">
      <w:pPr>
        <w:pStyle w:val="af1"/>
        <w:rPr>
          <w:rtl/>
        </w:rPr>
      </w:pPr>
      <w:r>
        <w:rPr>
          <w:rFonts w:hint="eastAsia"/>
          <w:rtl/>
        </w:rPr>
        <w:t>היו</w:t>
      </w:r>
      <w:r>
        <w:rPr>
          <w:rtl/>
        </w:rPr>
        <w:t>"ר קולט אביטל:</w:t>
      </w:r>
    </w:p>
    <w:p w14:paraId="1506D171" w14:textId="77777777" w:rsidR="00000000" w:rsidRDefault="00953ED2">
      <w:pPr>
        <w:pStyle w:val="a0"/>
        <w:rPr>
          <w:rFonts w:hint="cs"/>
          <w:rtl/>
        </w:rPr>
      </w:pPr>
    </w:p>
    <w:p w14:paraId="419D9DEA" w14:textId="77777777" w:rsidR="00000000" w:rsidRDefault="00953ED2">
      <w:pPr>
        <w:pStyle w:val="a0"/>
        <w:rPr>
          <w:rFonts w:hint="cs"/>
          <w:rtl/>
        </w:rPr>
      </w:pPr>
      <w:r>
        <w:rPr>
          <w:rFonts w:hint="cs"/>
          <w:rtl/>
        </w:rPr>
        <w:t xml:space="preserve">השר שמע אותך. </w:t>
      </w:r>
    </w:p>
    <w:p w14:paraId="56BFE6E2" w14:textId="77777777" w:rsidR="00000000" w:rsidRDefault="00953ED2">
      <w:pPr>
        <w:pStyle w:val="-"/>
        <w:rPr>
          <w:rtl/>
        </w:rPr>
      </w:pPr>
      <w:r>
        <w:rPr>
          <w:rtl/>
        </w:rPr>
        <w:br/>
      </w:r>
      <w:bookmarkStart w:id="540" w:name="FS000001062T18_05_2005_18_16_02C"/>
      <w:bookmarkEnd w:id="540"/>
      <w:r>
        <w:rPr>
          <w:rtl/>
        </w:rPr>
        <w:t>ואסל טאהא (בל"ד):</w:t>
      </w:r>
    </w:p>
    <w:p w14:paraId="1B0953E1" w14:textId="77777777" w:rsidR="00000000" w:rsidRDefault="00953ED2">
      <w:pPr>
        <w:pStyle w:val="a0"/>
        <w:rPr>
          <w:rtl/>
        </w:rPr>
      </w:pPr>
    </w:p>
    <w:p w14:paraId="4FE3A82B" w14:textId="77777777" w:rsidR="00000000" w:rsidRDefault="00953ED2">
      <w:pPr>
        <w:pStyle w:val="a0"/>
        <w:rPr>
          <w:rFonts w:hint="cs"/>
          <w:rtl/>
        </w:rPr>
      </w:pPr>
      <w:r>
        <w:rPr>
          <w:rFonts w:hint="cs"/>
          <w:rtl/>
        </w:rPr>
        <w:t xml:space="preserve">- - אינם היחידים </w:t>
      </w:r>
      <w:r>
        <w:rPr>
          <w:rtl/>
        </w:rPr>
        <w:t>–</w:t>
      </w:r>
      <w:r>
        <w:rPr>
          <w:rFonts w:hint="cs"/>
          <w:rtl/>
        </w:rPr>
        <w:t xml:space="preserve"> ואני פונה לחבר הכנסת מאיר פרוש </w:t>
      </w:r>
      <w:r>
        <w:rPr>
          <w:rtl/>
        </w:rPr>
        <w:t>–</w:t>
      </w:r>
      <w:r>
        <w:rPr>
          <w:rFonts w:hint="cs"/>
          <w:rtl/>
        </w:rPr>
        <w:t xml:space="preserve"> והם לא עשבים שוטים. הם התארגנות שהתכוונה מראש לפגוע במסגד אל-אקצא, ולא רק התכוונו. דיברו, התארגנו,</w:t>
      </w:r>
      <w:r>
        <w:rPr>
          <w:rFonts w:hint="cs"/>
          <w:rtl/>
        </w:rPr>
        <w:t xml:space="preserve"> תכננו, סיירו ברחבת המסגד, ישבו, דנו, חיפשו מקום מתאים על מנת לשגר טיל ולהרוס את המסגד ולגרום לטבח שם. </w:t>
      </w:r>
    </w:p>
    <w:p w14:paraId="6BB753C2" w14:textId="77777777" w:rsidR="00000000" w:rsidRDefault="00953ED2">
      <w:pPr>
        <w:pStyle w:val="a0"/>
        <w:rPr>
          <w:rFonts w:hint="cs"/>
          <w:rtl/>
        </w:rPr>
      </w:pPr>
    </w:p>
    <w:p w14:paraId="73152705" w14:textId="77777777" w:rsidR="00000000" w:rsidRDefault="00953ED2">
      <w:pPr>
        <w:pStyle w:val="a0"/>
        <w:rPr>
          <w:rFonts w:hint="cs"/>
          <w:rtl/>
        </w:rPr>
      </w:pPr>
      <w:r>
        <w:rPr>
          <w:rFonts w:hint="cs"/>
          <w:rtl/>
        </w:rPr>
        <w:t xml:space="preserve">מה שמעניין, שגם יצרו קשר </w:t>
      </w:r>
      <w:r>
        <w:rPr>
          <w:rtl/>
        </w:rPr>
        <w:t>–</w:t>
      </w:r>
      <w:r>
        <w:rPr>
          <w:rFonts w:hint="cs"/>
          <w:rtl/>
        </w:rPr>
        <w:t xml:space="preserve"> בשפת המשפט </w:t>
      </w:r>
      <w:r>
        <w:rPr>
          <w:rtl/>
        </w:rPr>
        <w:t>–</w:t>
      </w:r>
      <w:r>
        <w:rPr>
          <w:rFonts w:hint="cs"/>
          <w:rtl/>
        </w:rPr>
        <w:t xml:space="preserve"> יצרו קשר על מנת לרכוש אמצעי לחימה וחומר נפץ וטילים כדי לבצע את המזימה שלהם. </w:t>
      </w:r>
    </w:p>
    <w:p w14:paraId="0D86DA3D" w14:textId="77777777" w:rsidR="00000000" w:rsidRDefault="00953ED2">
      <w:pPr>
        <w:pStyle w:val="a0"/>
        <w:rPr>
          <w:rFonts w:hint="cs"/>
          <w:rtl/>
        </w:rPr>
      </w:pPr>
    </w:p>
    <w:p w14:paraId="096F0D89" w14:textId="77777777" w:rsidR="00000000" w:rsidRDefault="00953ED2">
      <w:pPr>
        <w:pStyle w:val="a0"/>
        <w:rPr>
          <w:rFonts w:hint="cs"/>
          <w:rtl/>
        </w:rPr>
      </w:pPr>
      <w:r>
        <w:rPr>
          <w:rFonts w:hint="cs"/>
          <w:rtl/>
        </w:rPr>
        <w:t>מה שמדאיג, שהפרקליטות החליטה לא ל</w:t>
      </w:r>
      <w:r>
        <w:rPr>
          <w:rFonts w:hint="cs"/>
          <w:rtl/>
        </w:rPr>
        <w:t>העמידם לדין, לשחרר אותם, מפני שאין "קייז", הם התחרטו וחזרו בהם מהתוכנית ולא פגעו במסגד. זה מדאיג. לא פגעו במסגד. אז מעמידים אותם לדין רק כשהם פוגעים במסגד? כשהם לא פוגעים לא מעמידים אותם, למרות כל הצעדים שהם עשו? זה מדאיג מאוד. זאת עמדה ממלכתית של משרד המש</w:t>
      </w:r>
      <w:r>
        <w:rPr>
          <w:rFonts w:hint="cs"/>
          <w:rtl/>
        </w:rPr>
        <w:t xml:space="preserve">פטים, של הפרקליטות. זה אומר דורשני. </w:t>
      </w:r>
    </w:p>
    <w:p w14:paraId="0466FD2A" w14:textId="77777777" w:rsidR="00000000" w:rsidRDefault="00953ED2">
      <w:pPr>
        <w:pStyle w:val="a0"/>
        <w:rPr>
          <w:rFonts w:hint="cs"/>
          <w:rtl/>
        </w:rPr>
      </w:pPr>
    </w:p>
    <w:p w14:paraId="7E0AF72A" w14:textId="77777777" w:rsidR="00000000" w:rsidRDefault="00953ED2">
      <w:pPr>
        <w:pStyle w:val="a0"/>
        <w:rPr>
          <w:rFonts w:hint="cs"/>
          <w:rtl/>
        </w:rPr>
      </w:pPr>
      <w:r>
        <w:rPr>
          <w:rFonts w:hint="cs"/>
          <w:rtl/>
        </w:rPr>
        <w:t xml:space="preserve">גברתי היושבת-ראש, תארי לעצמך </w:t>
      </w:r>
      <w:r>
        <w:rPr>
          <w:rtl/>
        </w:rPr>
        <w:t>–</w:t>
      </w:r>
      <w:r>
        <w:rPr>
          <w:rFonts w:hint="cs"/>
          <w:rtl/>
        </w:rPr>
        <w:t xml:space="preserve"> ואני חוזר על אותה דוגמה </w:t>
      </w:r>
      <w:r>
        <w:rPr>
          <w:rtl/>
        </w:rPr>
        <w:t>–</w:t>
      </w:r>
      <w:r>
        <w:rPr>
          <w:rFonts w:hint="cs"/>
          <w:rtl/>
        </w:rPr>
        <w:t xml:space="preserve"> שצעירים ערבים היו באותו מעמד, אבל בצורה הפוכה. האם הפרקליטות היתה משחררת אותם? יש לנו דוגמאות. עשרות צעירים שוהים בבתי-הסוהר על לא עוול בכפם. תפרו להם תיקים והאש</w:t>
      </w:r>
      <w:r>
        <w:rPr>
          <w:rFonts w:hint="cs"/>
          <w:rtl/>
        </w:rPr>
        <w:t xml:space="preserve">ימו אותם, וגבו מהם עדויות בכוח במתקני השב"כ. בהתחלה צעירי כפר-כנא, ששחררו אחר כך, ועד עכשיו יש צעירים שרק על דיבורים הם חטפו העמדה לדין. </w:t>
      </w:r>
    </w:p>
    <w:p w14:paraId="05B90E55" w14:textId="77777777" w:rsidR="00000000" w:rsidRDefault="00953ED2">
      <w:pPr>
        <w:pStyle w:val="a0"/>
        <w:rPr>
          <w:rFonts w:hint="cs"/>
          <w:rtl/>
        </w:rPr>
      </w:pPr>
    </w:p>
    <w:p w14:paraId="276780F6" w14:textId="77777777" w:rsidR="00000000" w:rsidRDefault="00953ED2">
      <w:pPr>
        <w:pStyle w:val="a0"/>
        <w:rPr>
          <w:rFonts w:hint="cs"/>
          <w:rtl/>
        </w:rPr>
      </w:pPr>
      <w:r>
        <w:rPr>
          <w:rFonts w:hint="cs"/>
          <w:rtl/>
        </w:rPr>
        <w:t xml:space="preserve">אבל, אנשים והתארגנויות שמסכנים שלום, שמסכנים מקום קדוש </w:t>
      </w:r>
      <w:r>
        <w:rPr>
          <w:rtl/>
        </w:rPr>
        <w:t>–</w:t>
      </w:r>
      <w:r>
        <w:rPr>
          <w:rFonts w:hint="cs"/>
          <w:rtl/>
        </w:rPr>
        <w:t xml:space="preserve"> לעולם, לעולם המוסלמי, לעולם הערבי, לנו, לכל אחד מאתנו </w:t>
      </w:r>
      <w:r>
        <w:rPr>
          <w:rtl/>
        </w:rPr>
        <w:t>–</w:t>
      </w:r>
      <w:r>
        <w:rPr>
          <w:rFonts w:hint="cs"/>
          <w:rtl/>
        </w:rPr>
        <w:t xml:space="preserve"> זה ל</w:t>
      </w:r>
      <w:r>
        <w:rPr>
          <w:rFonts w:hint="cs"/>
          <w:rtl/>
        </w:rPr>
        <w:t xml:space="preserve">א פגיעה וזה לא "קייז" לפרקליטות שתשפוט אותם, שתחקור אותם לפחות, שתעצור אותם עד תום ההליכים? </w:t>
      </w:r>
    </w:p>
    <w:p w14:paraId="48CB2C0B" w14:textId="77777777" w:rsidR="00000000" w:rsidRDefault="00953ED2">
      <w:pPr>
        <w:pStyle w:val="a0"/>
        <w:rPr>
          <w:rFonts w:hint="cs"/>
          <w:rtl/>
        </w:rPr>
      </w:pPr>
    </w:p>
    <w:p w14:paraId="35657132" w14:textId="77777777" w:rsidR="00000000" w:rsidRDefault="00953ED2">
      <w:pPr>
        <w:pStyle w:val="a0"/>
        <w:rPr>
          <w:rFonts w:hint="cs"/>
          <w:rtl/>
        </w:rPr>
      </w:pPr>
      <w:r>
        <w:rPr>
          <w:rFonts w:hint="cs"/>
          <w:rtl/>
        </w:rPr>
        <w:t>אבל לא רק זה. הם שואבים את העידוד, גברתי היושבת-ראש, מבכירים בממשלה הזאת, בבית הזה, שכל יום, בבוקר ובערב, מסיתים נגד המסגדים, מסיתים נגד המוסלמים, מסיתים נגד הערב</w:t>
      </w:r>
      <w:r>
        <w:rPr>
          <w:rFonts w:hint="cs"/>
          <w:rtl/>
        </w:rPr>
        <w:t>ים.</w:t>
      </w:r>
    </w:p>
    <w:p w14:paraId="0FB464C8" w14:textId="77777777" w:rsidR="00000000" w:rsidRDefault="00953ED2">
      <w:pPr>
        <w:pStyle w:val="af1"/>
        <w:rPr>
          <w:rtl/>
        </w:rPr>
      </w:pPr>
      <w:r>
        <w:rPr>
          <w:rtl/>
        </w:rPr>
        <w:br/>
        <w:t>היו"ר קולט אביטל:</w:t>
      </w:r>
    </w:p>
    <w:p w14:paraId="168B096D" w14:textId="77777777" w:rsidR="00000000" w:rsidRDefault="00953ED2">
      <w:pPr>
        <w:pStyle w:val="a0"/>
        <w:rPr>
          <w:rtl/>
        </w:rPr>
      </w:pPr>
    </w:p>
    <w:p w14:paraId="6EF559FC" w14:textId="77777777" w:rsidR="00000000" w:rsidRDefault="00953ED2">
      <w:pPr>
        <w:pStyle w:val="a0"/>
        <w:rPr>
          <w:rFonts w:hint="cs"/>
          <w:rtl/>
        </w:rPr>
      </w:pPr>
      <w:r>
        <w:rPr>
          <w:rFonts w:hint="cs"/>
          <w:rtl/>
        </w:rPr>
        <w:t xml:space="preserve">אבקשך לסיים. </w:t>
      </w:r>
    </w:p>
    <w:p w14:paraId="558A0C03" w14:textId="77777777" w:rsidR="00000000" w:rsidRDefault="00953ED2">
      <w:pPr>
        <w:pStyle w:val="-"/>
        <w:rPr>
          <w:rtl/>
        </w:rPr>
      </w:pPr>
      <w:r>
        <w:rPr>
          <w:rtl/>
        </w:rPr>
        <w:br/>
      </w:r>
      <w:bookmarkStart w:id="541" w:name="FS000001062T18_05_2005_18_23_34C"/>
      <w:bookmarkEnd w:id="541"/>
      <w:r>
        <w:rPr>
          <w:rtl/>
        </w:rPr>
        <w:t>ואסל טאהא (בל"ד):</w:t>
      </w:r>
    </w:p>
    <w:p w14:paraId="2BFBA57C" w14:textId="77777777" w:rsidR="00000000" w:rsidRDefault="00953ED2">
      <w:pPr>
        <w:pStyle w:val="a0"/>
        <w:rPr>
          <w:rtl/>
        </w:rPr>
      </w:pPr>
    </w:p>
    <w:p w14:paraId="70084A14" w14:textId="77777777" w:rsidR="00000000" w:rsidRDefault="00953ED2">
      <w:pPr>
        <w:pStyle w:val="a0"/>
        <w:rPr>
          <w:rFonts w:hint="cs"/>
          <w:rtl/>
        </w:rPr>
      </w:pPr>
      <w:r>
        <w:rPr>
          <w:rFonts w:hint="cs"/>
          <w:rtl/>
        </w:rPr>
        <w:t xml:space="preserve">פרחחים כאלה שואבים את העידוד מהבכירים האלה, מחברי הכנסת, מהשרים, והדבר הגיע עד שביקשו לחלק את התפילה. מי ביקש, גברתי היושבת-ראש? זה יצא ממי? מהבכיר ביותר במדינה </w:t>
      </w:r>
      <w:r>
        <w:rPr>
          <w:rtl/>
        </w:rPr>
        <w:t>–</w:t>
      </w:r>
      <w:r>
        <w:rPr>
          <w:rFonts w:hint="cs"/>
          <w:rtl/>
        </w:rPr>
        <w:t xml:space="preserve"> מנשיא המדינה, שאמר: למה לא מחלקים א</w:t>
      </w:r>
      <w:r>
        <w:rPr>
          <w:rFonts w:hint="cs"/>
          <w:rtl/>
        </w:rPr>
        <w:t xml:space="preserve">ת ימי התפילה בין מוסלמים ליהודים, כפי שעשו במערת-המכפלה? זה איום וזאת הסתה - - </w:t>
      </w:r>
    </w:p>
    <w:p w14:paraId="090EDEC6" w14:textId="77777777" w:rsidR="00000000" w:rsidRDefault="00953ED2">
      <w:pPr>
        <w:pStyle w:val="af1"/>
        <w:rPr>
          <w:rtl/>
        </w:rPr>
      </w:pPr>
      <w:r>
        <w:rPr>
          <w:rtl/>
        </w:rPr>
        <w:br/>
        <w:t>היו"ר קולט אביטל:</w:t>
      </w:r>
    </w:p>
    <w:p w14:paraId="1A850F00" w14:textId="77777777" w:rsidR="00000000" w:rsidRDefault="00953ED2">
      <w:pPr>
        <w:pStyle w:val="a0"/>
        <w:rPr>
          <w:rtl/>
        </w:rPr>
      </w:pPr>
    </w:p>
    <w:p w14:paraId="7D9D27E5" w14:textId="77777777" w:rsidR="00000000" w:rsidRDefault="00953ED2">
      <w:pPr>
        <w:pStyle w:val="a0"/>
        <w:rPr>
          <w:rFonts w:hint="cs"/>
          <w:rtl/>
        </w:rPr>
      </w:pPr>
      <w:r>
        <w:rPr>
          <w:rFonts w:hint="cs"/>
          <w:rtl/>
        </w:rPr>
        <w:t xml:space="preserve">אבקשך לסיים. זמנך תם. </w:t>
      </w:r>
    </w:p>
    <w:p w14:paraId="1110858A" w14:textId="77777777" w:rsidR="00000000" w:rsidRDefault="00953ED2">
      <w:pPr>
        <w:pStyle w:val="-"/>
        <w:rPr>
          <w:rtl/>
        </w:rPr>
      </w:pPr>
      <w:r>
        <w:rPr>
          <w:rtl/>
        </w:rPr>
        <w:br/>
      </w:r>
      <w:bookmarkStart w:id="542" w:name="FS000001062T18_05_2005_18_25_48C"/>
      <w:bookmarkEnd w:id="542"/>
      <w:r>
        <w:rPr>
          <w:rtl/>
        </w:rPr>
        <w:t>ואסל טאהא (בל"ד):</w:t>
      </w:r>
    </w:p>
    <w:p w14:paraId="41DFB0A9" w14:textId="77777777" w:rsidR="00000000" w:rsidRDefault="00953ED2">
      <w:pPr>
        <w:pStyle w:val="a0"/>
        <w:rPr>
          <w:rtl/>
        </w:rPr>
      </w:pPr>
    </w:p>
    <w:p w14:paraId="3D891FB5" w14:textId="77777777" w:rsidR="00000000" w:rsidRDefault="00953ED2">
      <w:pPr>
        <w:pStyle w:val="a0"/>
        <w:ind w:left="719" w:firstLine="0"/>
        <w:rPr>
          <w:rFonts w:hint="cs"/>
          <w:rtl/>
        </w:rPr>
      </w:pPr>
      <w:r>
        <w:rPr>
          <w:rFonts w:hint="cs"/>
          <w:rtl/>
        </w:rPr>
        <w:t xml:space="preserve">- -  וזה רק יגרום לעוד שפיכות דמים. </w:t>
      </w:r>
    </w:p>
    <w:p w14:paraId="50923433" w14:textId="77777777" w:rsidR="00000000" w:rsidRDefault="00953ED2">
      <w:pPr>
        <w:pStyle w:val="af1"/>
        <w:rPr>
          <w:rtl/>
        </w:rPr>
      </w:pPr>
      <w:r>
        <w:rPr>
          <w:rtl/>
        </w:rPr>
        <w:br/>
        <w:t>היו"ר קולט אביטל:</w:t>
      </w:r>
    </w:p>
    <w:p w14:paraId="13E97361" w14:textId="77777777" w:rsidR="00000000" w:rsidRDefault="00953ED2">
      <w:pPr>
        <w:pStyle w:val="a0"/>
        <w:rPr>
          <w:rFonts w:hint="cs"/>
          <w:rtl/>
        </w:rPr>
      </w:pPr>
    </w:p>
    <w:p w14:paraId="7DFC0476" w14:textId="77777777" w:rsidR="00000000" w:rsidRDefault="00953ED2">
      <w:pPr>
        <w:pStyle w:val="a0"/>
        <w:rPr>
          <w:rFonts w:hint="cs"/>
          <w:rtl/>
        </w:rPr>
      </w:pPr>
      <w:r>
        <w:rPr>
          <w:rFonts w:hint="cs"/>
          <w:rtl/>
        </w:rPr>
        <w:t>תודה רבה. אדוני סגן השר לביטחון הפנים, בבקשה.</w:t>
      </w:r>
    </w:p>
    <w:p w14:paraId="484413DC" w14:textId="77777777" w:rsidR="00000000" w:rsidRDefault="00953ED2">
      <w:pPr>
        <w:pStyle w:val="a"/>
        <w:rPr>
          <w:rtl/>
        </w:rPr>
      </w:pPr>
      <w:r>
        <w:rPr>
          <w:rtl/>
        </w:rPr>
        <w:br/>
      </w:r>
      <w:bookmarkStart w:id="543" w:name="FS000001031T18_05_2005_18_26_25"/>
      <w:bookmarkStart w:id="544" w:name="_Toc118183697"/>
      <w:bookmarkEnd w:id="543"/>
      <w:r>
        <w:rPr>
          <w:rtl/>
        </w:rPr>
        <w:t>סגן השר ל</w:t>
      </w:r>
      <w:r>
        <w:rPr>
          <w:rtl/>
        </w:rPr>
        <w:t>ביטחון פנים יעקב אדרי:</w:t>
      </w:r>
      <w:bookmarkEnd w:id="544"/>
    </w:p>
    <w:p w14:paraId="76BAB576" w14:textId="77777777" w:rsidR="00000000" w:rsidRDefault="00953ED2">
      <w:pPr>
        <w:pStyle w:val="a0"/>
        <w:rPr>
          <w:rtl/>
        </w:rPr>
      </w:pPr>
    </w:p>
    <w:p w14:paraId="73D06833" w14:textId="77777777" w:rsidR="00000000" w:rsidRDefault="00953ED2">
      <w:pPr>
        <w:pStyle w:val="a0"/>
        <w:rPr>
          <w:rFonts w:hint="cs"/>
          <w:rtl/>
        </w:rPr>
      </w:pPr>
      <w:r>
        <w:rPr>
          <w:rFonts w:hint="cs"/>
          <w:rtl/>
        </w:rPr>
        <w:t xml:space="preserve">גברתי היושבת-ראש, השר לביטחון הפנים, חברי הכנסת, גם הנושא הזה כבר נדון לא אחת בתקופה האחרונה בכנסת, ואני חושב שהוא יעלה </w:t>
      </w:r>
      <w:r>
        <w:rPr>
          <w:rtl/>
        </w:rPr>
        <w:t>–</w:t>
      </w:r>
      <w:r>
        <w:rPr>
          <w:rFonts w:hint="cs"/>
          <w:rtl/>
        </w:rPr>
        <w:t xml:space="preserve"> עולה ועוד יעלה </w:t>
      </w:r>
      <w:r>
        <w:rPr>
          <w:rtl/>
        </w:rPr>
        <w:t>–</w:t>
      </w:r>
      <w:r>
        <w:rPr>
          <w:rFonts w:hint="cs"/>
          <w:rtl/>
        </w:rPr>
        <w:t xml:space="preserve"> כמה פעמים. </w:t>
      </w:r>
    </w:p>
    <w:p w14:paraId="1D3A61F1" w14:textId="77777777" w:rsidR="00000000" w:rsidRDefault="00953ED2">
      <w:pPr>
        <w:pStyle w:val="a0"/>
        <w:rPr>
          <w:rFonts w:hint="cs"/>
          <w:rtl/>
        </w:rPr>
      </w:pPr>
    </w:p>
    <w:p w14:paraId="63CC264D" w14:textId="77777777" w:rsidR="00000000" w:rsidRDefault="00953ED2">
      <w:pPr>
        <w:pStyle w:val="a0"/>
        <w:rPr>
          <w:rFonts w:hint="cs"/>
          <w:rtl/>
        </w:rPr>
      </w:pPr>
      <w:r>
        <w:rPr>
          <w:rFonts w:hint="cs"/>
          <w:rtl/>
        </w:rPr>
        <w:t>אני כבר רוצה להקדים ולומר שהנושא קשה, טעון, מסוכן מאוד. כולנו צריכים להיות חרדים</w:t>
      </w:r>
      <w:r>
        <w:rPr>
          <w:rFonts w:hint="cs"/>
          <w:rtl/>
        </w:rPr>
        <w:t xml:space="preserve"> מדבר שחלילה עלול להיות במסגדים. אני מאוד מקווה ומתפלל שאף אחד </w:t>
      </w:r>
      <w:r>
        <w:rPr>
          <w:rtl/>
        </w:rPr>
        <w:t>–</w:t>
      </w:r>
      <w:r>
        <w:rPr>
          <w:rFonts w:hint="cs"/>
          <w:rtl/>
        </w:rPr>
        <w:t xml:space="preserve"> שום בן-בליעל </w:t>
      </w:r>
      <w:r>
        <w:rPr>
          <w:rtl/>
        </w:rPr>
        <w:t>–</w:t>
      </w:r>
      <w:r>
        <w:rPr>
          <w:rFonts w:hint="cs"/>
          <w:rtl/>
        </w:rPr>
        <w:t xml:space="preserve"> לא יצליח במזימתו לעשות דבר שעלול להצית את כל המזרח התיכון.</w:t>
      </w:r>
    </w:p>
    <w:p w14:paraId="29E64A51" w14:textId="77777777" w:rsidR="00000000" w:rsidRDefault="00953ED2">
      <w:pPr>
        <w:pStyle w:val="a0"/>
        <w:rPr>
          <w:rFonts w:hint="cs"/>
          <w:rtl/>
        </w:rPr>
      </w:pPr>
    </w:p>
    <w:p w14:paraId="02BDBFF3" w14:textId="77777777" w:rsidR="00000000" w:rsidRDefault="00953ED2">
      <w:pPr>
        <w:pStyle w:val="a0"/>
        <w:rPr>
          <w:rFonts w:hint="cs"/>
          <w:rtl/>
        </w:rPr>
      </w:pPr>
      <w:r>
        <w:rPr>
          <w:rFonts w:hint="cs"/>
          <w:rtl/>
        </w:rPr>
        <w:t xml:space="preserve">אני מוכרח לומר לחבר הכנסת פרוש, שאני ממש הצטערתי לשמוע אותו, כי אני חושב שאתה חבר כנסת מאוד רציני </w:t>
      </w:r>
      <w:r>
        <w:rPr>
          <w:rtl/>
        </w:rPr>
        <w:t>–</w:t>
      </w:r>
      <w:r>
        <w:rPr>
          <w:rFonts w:hint="cs"/>
          <w:rtl/>
        </w:rPr>
        <w:t xml:space="preserve"> כך אני מכיר אותך</w:t>
      </w:r>
      <w:r>
        <w:rPr>
          <w:rFonts w:hint="cs"/>
          <w:rtl/>
        </w:rPr>
        <w:t xml:space="preserve"> </w:t>
      </w:r>
      <w:r>
        <w:rPr>
          <w:rtl/>
        </w:rPr>
        <w:t>–</w:t>
      </w:r>
      <w:r>
        <w:rPr>
          <w:rFonts w:hint="cs"/>
          <w:rtl/>
        </w:rPr>
        <w:t xml:space="preserve"> ולהגיד שההר הוליד עכבר, לא הייתי אומר. וספינים של המשטרה </w:t>
      </w:r>
      <w:r>
        <w:rPr>
          <w:rtl/>
        </w:rPr>
        <w:t>–</w:t>
      </w:r>
      <w:r>
        <w:rPr>
          <w:rFonts w:hint="cs"/>
          <w:rtl/>
        </w:rPr>
        <w:t xml:space="preserve"> אני חושב שזה פשוט לעשות זילות מהעניין - -</w:t>
      </w:r>
    </w:p>
    <w:p w14:paraId="44797B6F" w14:textId="77777777" w:rsidR="00000000" w:rsidRDefault="00953ED2">
      <w:pPr>
        <w:pStyle w:val="af0"/>
        <w:rPr>
          <w:rtl/>
        </w:rPr>
      </w:pPr>
      <w:r>
        <w:rPr>
          <w:rtl/>
        </w:rPr>
        <w:br/>
        <w:t>עזמי בשארה (בל"ד):</w:t>
      </w:r>
    </w:p>
    <w:p w14:paraId="038126F9" w14:textId="77777777" w:rsidR="00000000" w:rsidRDefault="00953ED2">
      <w:pPr>
        <w:pStyle w:val="a0"/>
        <w:rPr>
          <w:rtl/>
        </w:rPr>
      </w:pPr>
    </w:p>
    <w:p w14:paraId="0CC0DA2E" w14:textId="77777777" w:rsidR="00000000" w:rsidRDefault="00953ED2">
      <w:pPr>
        <w:pStyle w:val="a0"/>
        <w:rPr>
          <w:rFonts w:hint="cs"/>
          <w:rtl/>
        </w:rPr>
      </w:pPr>
      <w:r>
        <w:rPr>
          <w:rFonts w:hint="cs"/>
          <w:rtl/>
        </w:rPr>
        <w:t xml:space="preserve">פעם הוא היה רציני. </w:t>
      </w:r>
    </w:p>
    <w:p w14:paraId="5D7EC145" w14:textId="77777777" w:rsidR="00000000" w:rsidRDefault="00953ED2">
      <w:pPr>
        <w:pStyle w:val="-"/>
        <w:rPr>
          <w:rtl/>
        </w:rPr>
      </w:pPr>
      <w:r>
        <w:rPr>
          <w:rtl/>
        </w:rPr>
        <w:br/>
      </w:r>
      <w:bookmarkStart w:id="545" w:name="FS000001031T18_05_2005_18_29_29C"/>
      <w:bookmarkEnd w:id="545"/>
      <w:r>
        <w:rPr>
          <w:rtl/>
        </w:rPr>
        <w:t>סגן השר לביטחון פנים יעקב אדרי:</w:t>
      </w:r>
    </w:p>
    <w:p w14:paraId="62C9547F" w14:textId="77777777" w:rsidR="00000000" w:rsidRDefault="00953ED2">
      <w:pPr>
        <w:pStyle w:val="a0"/>
        <w:rPr>
          <w:rtl/>
        </w:rPr>
      </w:pPr>
    </w:p>
    <w:p w14:paraId="60BB8392" w14:textId="77777777" w:rsidR="00000000" w:rsidRDefault="00953ED2">
      <w:pPr>
        <w:pStyle w:val="a0"/>
        <w:ind w:firstLine="720"/>
        <w:rPr>
          <w:rFonts w:hint="cs"/>
          <w:rtl/>
        </w:rPr>
      </w:pPr>
      <w:r>
        <w:rPr>
          <w:rFonts w:hint="cs"/>
          <w:rtl/>
        </w:rPr>
        <w:t>- -  וזה דבר מסוכן. אני מאוד מכבד את הרב פרוש, ואני מכיר אותו גם באופן אישי ב</w:t>
      </w:r>
      <w:r>
        <w:rPr>
          <w:rFonts w:hint="cs"/>
          <w:rtl/>
        </w:rPr>
        <w:t xml:space="preserve">מסגרת עבודתנו, אבל אני חושב שלפעמים גם כשיש ספק </w:t>
      </w:r>
      <w:r>
        <w:rPr>
          <w:rtl/>
        </w:rPr>
        <w:t>–</w:t>
      </w:r>
      <w:r>
        <w:rPr>
          <w:rFonts w:hint="cs"/>
          <w:rtl/>
        </w:rPr>
        <w:t xml:space="preserve"> ולו הספק הקטן ביותר </w:t>
      </w:r>
      <w:r>
        <w:rPr>
          <w:rtl/>
        </w:rPr>
        <w:t>–</w:t>
      </w:r>
      <w:r>
        <w:rPr>
          <w:rFonts w:hint="cs"/>
          <w:rtl/>
        </w:rPr>
        <w:t xml:space="preserve"> עדיף להחמיר. עדיף לפעמים לעשות גם מעצרים שאולי כולנו לא כל כך מרוצים מהם, אבל אין ברירה. כאשר יש סכנה, ומדברים, ויש לצערי הרב אנשים שזוממים </w:t>
      </w:r>
      <w:r>
        <w:rPr>
          <w:rtl/>
        </w:rPr>
        <w:t>–</w:t>
      </w:r>
      <w:r>
        <w:rPr>
          <w:rFonts w:hint="cs"/>
          <w:rtl/>
        </w:rPr>
        <w:t xml:space="preserve"> מתי-מעט, זה גרעין קטן מאוד, אבל מספיק מטור</w:t>
      </w:r>
      <w:r>
        <w:rPr>
          <w:rFonts w:hint="cs"/>
          <w:rtl/>
        </w:rPr>
        <w:t xml:space="preserve">ף אחד שעלול לעשות לכולנו נזק שאני לא יודע איך נוכל לתקן אותו, אם בכלל. </w:t>
      </w:r>
    </w:p>
    <w:p w14:paraId="14B36669" w14:textId="77777777" w:rsidR="00000000" w:rsidRDefault="00953ED2">
      <w:pPr>
        <w:pStyle w:val="af0"/>
        <w:rPr>
          <w:rtl/>
        </w:rPr>
      </w:pPr>
    </w:p>
    <w:p w14:paraId="416C92FA" w14:textId="77777777" w:rsidR="00000000" w:rsidRDefault="00953ED2">
      <w:pPr>
        <w:pStyle w:val="af0"/>
        <w:rPr>
          <w:rtl/>
        </w:rPr>
      </w:pPr>
    </w:p>
    <w:p w14:paraId="7D4F4993" w14:textId="77777777" w:rsidR="00000000" w:rsidRDefault="00953ED2">
      <w:pPr>
        <w:pStyle w:val="af0"/>
        <w:rPr>
          <w:rtl/>
        </w:rPr>
      </w:pPr>
      <w:r>
        <w:rPr>
          <w:rtl/>
        </w:rPr>
        <w:t>ואסל טאהא (בל"ד):</w:t>
      </w:r>
    </w:p>
    <w:p w14:paraId="65C6748D" w14:textId="77777777" w:rsidR="00000000" w:rsidRDefault="00953ED2">
      <w:pPr>
        <w:pStyle w:val="a0"/>
        <w:rPr>
          <w:rFonts w:hint="cs"/>
          <w:rtl/>
        </w:rPr>
      </w:pPr>
    </w:p>
    <w:p w14:paraId="097231A6" w14:textId="77777777" w:rsidR="00000000" w:rsidRDefault="00953ED2">
      <w:pPr>
        <w:pStyle w:val="a0"/>
        <w:rPr>
          <w:rFonts w:hint="cs"/>
          <w:rtl/>
        </w:rPr>
      </w:pPr>
      <w:r>
        <w:rPr>
          <w:rFonts w:hint="cs"/>
          <w:rtl/>
        </w:rPr>
        <w:t>אז למה הסלחנות הזאת?</w:t>
      </w:r>
    </w:p>
    <w:p w14:paraId="7CE75A68" w14:textId="77777777" w:rsidR="00000000" w:rsidRDefault="00953ED2">
      <w:pPr>
        <w:pStyle w:val="af0"/>
        <w:rPr>
          <w:rtl/>
        </w:rPr>
      </w:pPr>
      <w:r>
        <w:rPr>
          <w:rtl/>
        </w:rPr>
        <w:br/>
        <w:t>עזמי בשארה (בל"ד):</w:t>
      </w:r>
    </w:p>
    <w:p w14:paraId="52845552" w14:textId="77777777" w:rsidR="00000000" w:rsidRDefault="00953ED2">
      <w:pPr>
        <w:pStyle w:val="a0"/>
        <w:rPr>
          <w:rtl/>
        </w:rPr>
      </w:pPr>
    </w:p>
    <w:p w14:paraId="39CA0946" w14:textId="77777777" w:rsidR="00000000" w:rsidRDefault="00953ED2">
      <w:pPr>
        <w:pStyle w:val="a0"/>
        <w:rPr>
          <w:rFonts w:hint="cs"/>
          <w:rtl/>
        </w:rPr>
      </w:pPr>
      <w:r>
        <w:rPr>
          <w:rFonts w:hint="cs"/>
          <w:rtl/>
        </w:rPr>
        <w:t xml:space="preserve">זממו, או לא זממו? </w:t>
      </w:r>
    </w:p>
    <w:p w14:paraId="16D29E25" w14:textId="77777777" w:rsidR="00000000" w:rsidRDefault="00953ED2">
      <w:pPr>
        <w:pStyle w:val="-"/>
        <w:rPr>
          <w:rtl/>
        </w:rPr>
      </w:pPr>
      <w:r>
        <w:rPr>
          <w:rtl/>
        </w:rPr>
        <w:br/>
      </w:r>
      <w:bookmarkStart w:id="546" w:name="FS000001031T18_05_2005_18_31_58C"/>
      <w:bookmarkEnd w:id="546"/>
      <w:r>
        <w:rPr>
          <w:rtl/>
        </w:rPr>
        <w:t>סגן השר לביטחון פנים יעקב אדרי:</w:t>
      </w:r>
    </w:p>
    <w:p w14:paraId="2909B182" w14:textId="77777777" w:rsidR="00000000" w:rsidRDefault="00953ED2">
      <w:pPr>
        <w:pStyle w:val="a0"/>
        <w:rPr>
          <w:rtl/>
        </w:rPr>
      </w:pPr>
    </w:p>
    <w:p w14:paraId="73EB8750" w14:textId="77777777" w:rsidR="00000000" w:rsidRDefault="00953ED2">
      <w:pPr>
        <w:pStyle w:val="a0"/>
        <w:rPr>
          <w:rFonts w:hint="cs"/>
          <w:rtl/>
        </w:rPr>
      </w:pPr>
      <w:r>
        <w:rPr>
          <w:rFonts w:hint="cs"/>
          <w:rtl/>
        </w:rPr>
        <w:t>חבר הכנסת ואסל טאהא, עכשיו אני מגיע גם אליך. גם אתה בדברים שלך, שהמש</w:t>
      </w:r>
      <w:r>
        <w:rPr>
          <w:rFonts w:hint="cs"/>
          <w:rtl/>
        </w:rPr>
        <w:t>טרה עוצרת סתם במקרה כזה, ובמקרה השני לא עושה - -</w:t>
      </w:r>
    </w:p>
    <w:p w14:paraId="2DB30605" w14:textId="77777777" w:rsidR="00000000" w:rsidRDefault="00953ED2">
      <w:pPr>
        <w:pStyle w:val="af0"/>
        <w:rPr>
          <w:rtl/>
        </w:rPr>
      </w:pPr>
      <w:r>
        <w:rPr>
          <w:rtl/>
        </w:rPr>
        <w:br/>
        <w:t>ואסל טאהא (בל"ד):</w:t>
      </w:r>
    </w:p>
    <w:p w14:paraId="47FAAE54" w14:textId="77777777" w:rsidR="00000000" w:rsidRDefault="00953ED2">
      <w:pPr>
        <w:pStyle w:val="a0"/>
        <w:rPr>
          <w:rtl/>
        </w:rPr>
      </w:pPr>
    </w:p>
    <w:p w14:paraId="76FEB56A" w14:textId="77777777" w:rsidR="00000000" w:rsidRDefault="00953ED2">
      <w:pPr>
        <w:pStyle w:val="a0"/>
        <w:rPr>
          <w:rFonts w:hint="cs"/>
          <w:rtl/>
        </w:rPr>
      </w:pPr>
      <w:r>
        <w:rPr>
          <w:rFonts w:hint="cs"/>
          <w:rtl/>
        </w:rPr>
        <w:t>אני מוכן להוכיח.</w:t>
      </w:r>
    </w:p>
    <w:p w14:paraId="248288BD" w14:textId="77777777" w:rsidR="00000000" w:rsidRDefault="00953ED2">
      <w:pPr>
        <w:pStyle w:val="-"/>
        <w:rPr>
          <w:rtl/>
        </w:rPr>
      </w:pPr>
      <w:r>
        <w:rPr>
          <w:rtl/>
        </w:rPr>
        <w:br/>
      </w:r>
      <w:bookmarkStart w:id="547" w:name="FS000001031T18_05_2005_18_33_35C"/>
      <w:bookmarkEnd w:id="547"/>
      <w:r>
        <w:rPr>
          <w:rtl/>
        </w:rPr>
        <w:t>סגן השר לביטחון פנים יעקב אדרי:</w:t>
      </w:r>
    </w:p>
    <w:p w14:paraId="3EC47D6C" w14:textId="77777777" w:rsidR="00000000" w:rsidRDefault="00953ED2">
      <w:pPr>
        <w:pStyle w:val="a0"/>
        <w:rPr>
          <w:rtl/>
        </w:rPr>
      </w:pPr>
    </w:p>
    <w:p w14:paraId="130C6C02" w14:textId="77777777" w:rsidR="00000000" w:rsidRDefault="00953ED2">
      <w:pPr>
        <w:pStyle w:val="a0"/>
        <w:rPr>
          <w:rFonts w:hint="cs"/>
          <w:rtl/>
        </w:rPr>
      </w:pPr>
      <w:r>
        <w:rPr>
          <w:rFonts w:hint="cs"/>
          <w:rtl/>
        </w:rPr>
        <w:t xml:space="preserve">- -  אז אני מציע </w:t>
      </w:r>
      <w:r>
        <w:rPr>
          <w:rtl/>
        </w:rPr>
        <w:t>–</w:t>
      </w:r>
      <w:r>
        <w:rPr>
          <w:rFonts w:hint="cs"/>
          <w:rtl/>
        </w:rPr>
        <w:t xml:space="preserve"> אלה דברי הבל. חבר הכנסת ואסל טאהא, אני מציע להיות זהירים, להיות שקולים בדברים שלנו, ולא לזרוק ססמאות שהמשטרה פה עוצרת</w:t>
      </w:r>
      <w:r>
        <w:rPr>
          <w:rFonts w:hint="cs"/>
          <w:rtl/>
        </w:rPr>
        <w:t xml:space="preserve"> סתם ופה משחררת.</w:t>
      </w:r>
    </w:p>
    <w:p w14:paraId="5E983F0C" w14:textId="77777777" w:rsidR="00000000" w:rsidRDefault="00953ED2">
      <w:pPr>
        <w:pStyle w:val="a0"/>
        <w:rPr>
          <w:rFonts w:hint="cs"/>
          <w:rtl/>
        </w:rPr>
      </w:pPr>
    </w:p>
    <w:p w14:paraId="11B7A3A7" w14:textId="77777777" w:rsidR="00000000" w:rsidRDefault="00953ED2">
      <w:pPr>
        <w:pStyle w:val="a0"/>
        <w:rPr>
          <w:rFonts w:hint="cs"/>
          <w:rtl/>
        </w:rPr>
      </w:pPr>
      <w:r>
        <w:rPr>
          <w:rFonts w:hint="cs"/>
          <w:rtl/>
        </w:rPr>
        <w:t xml:space="preserve">אתמול עצרו כמעט 400 מפגינים שחסמו כבישים </w:t>
      </w:r>
      <w:r>
        <w:rPr>
          <w:rtl/>
        </w:rPr>
        <w:t>–</w:t>
      </w:r>
      <w:r>
        <w:rPr>
          <w:rFonts w:hint="cs"/>
          <w:rtl/>
        </w:rPr>
        <w:t xml:space="preserve"> אתמול </w:t>
      </w:r>
      <w:r>
        <w:rPr>
          <w:rtl/>
        </w:rPr>
        <w:t>–</w:t>
      </w:r>
      <w:r>
        <w:rPr>
          <w:rFonts w:hint="cs"/>
          <w:rtl/>
        </w:rPr>
        <w:t xml:space="preserve"> ושלחו אותם למעצרים, וזה לא דבר קל למשטרה, אבל היא עושה מה שהיא צריכה לעשות. </w:t>
      </w:r>
    </w:p>
    <w:p w14:paraId="4D0DED8C" w14:textId="77777777" w:rsidR="00000000" w:rsidRDefault="00953ED2">
      <w:pPr>
        <w:pStyle w:val="a0"/>
        <w:rPr>
          <w:rFonts w:hint="cs"/>
          <w:rtl/>
        </w:rPr>
      </w:pPr>
    </w:p>
    <w:p w14:paraId="2A5EF053" w14:textId="77777777" w:rsidR="00000000" w:rsidRDefault="00953ED2">
      <w:pPr>
        <w:pStyle w:val="a0"/>
        <w:rPr>
          <w:rFonts w:hint="cs"/>
          <w:rtl/>
        </w:rPr>
      </w:pPr>
      <w:r>
        <w:rPr>
          <w:rFonts w:hint="cs"/>
          <w:rtl/>
        </w:rPr>
        <w:t xml:space="preserve">במקרה הזה של סגירת התיקים, במקרה האחרון בהר-הבית, אני יכול להגיד </w:t>
      </w:r>
      <w:r>
        <w:rPr>
          <w:rtl/>
        </w:rPr>
        <w:t>–</w:t>
      </w:r>
      <w:r>
        <w:rPr>
          <w:rFonts w:hint="cs"/>
          <w:rtl/>
        </w:rPr>
        <w:t xml:space="preserve"> דעתי לא נוחה מהעניין הזה, אבל הפרקליטות, ש</w:t>
      </w:r>
      <w:r>
        <w:rPr>
          <w:rFonts w:hint="cs"/>
          <w:rtl/>
        </w:rPr>
        <w:t>וב, הם החליטו. יכול להיות שיש גם סיבות מסוימות, אולי יש להם שיקולים רציניים בעניין הזה. אני לא יודע - יש דברים שאני לא יודע, אבל דעתי לא נוחה מהעניין הזה.</w:t>
      </w:r>
    </w:p>
    <w:p w14:paraId="1736592D" w14:textId="77777777" w:rsidR="00000000" w:rsidRDefault="00953ED2">
      <w:pPr>
        <w:pStyle w:val="af0"/>
        <w:rPr>
          <w:rtl/>
        </w:rPr>
      </w:pPr>
      <w:r>
        <w:rPr>
          <w:rtl/>
        </w:rPr>
        <w:br/>
        <w:t>עזמי בשארה (בל"ד):</w:t>
      </w:r>
    </w:p>
    <w:p w14:paraId="1B07CF98" w14:textId="77777777" w:rsidR="00000000" w:rsidRDefault="00953ED2">
      <w:pPr>
        <w:pStyle w:val="a0"/>
        <w:rPr>
          <w:rtl/>
        </w:rPr>
      </w:pPr>
    </w:p>
    <w:p w14:paraId="15B3AF32" w14:textId="77777777" w:rsidR="00000000" w:rsidRDefault="00953ED2">
      <w:pPr>
        <w:pStyle w:val="a0"/>
        <w:rPr>
          <w:rFonts w:hint="cs"/>
          <w:rtl/>
        </w:rPr>
      </w:pPr>
      <w:r>
        <w:rPr>
          <w:rFonts w:hint="cs"/>
          <w:rtl/>
        </w:rPr>
        <w:t>דעתו של השר נוחה?</w:t>
      </w:r>
    </w:p>
    <w:p w14:paraId="2954D4C0" w14:textId="77777777" w:rsidR="00000000" w:rsidRDefault="00953ED2">
      <w:pPr>
        <w:pStyle w:val="-"/>
        <w:rPr>
          <w:rtl/>
        </w:rPr>
      </w:pPr>
      <w:r>
        <w:rPr>
          <w:rtl/>
        </w:rPr>
        <w:br/>
      </w:r>
      <w:bookmarkStart w:id="548" w:name="FS000001031T18_05_2005_18_52_00C"/>
      <w:bookmarkEnd w:id="548"/>
      <w:r>
        <w:rPr>
          <w:rtl/>
        </w:rPr>
        <w:t>סגן השר לביטחון פנים יעקב אדרי:</w:t>
      </w:r>
    </w:p>
    <w:p w14:paraId="36729D72" w14:textId="77777777" w:rsidR="00000000" w:rsidRDefault="00953ED2">
      <w:pPr>
        <w:pStyle w:val="a0"/>
        <w:rPr>
          <w:rtl/>
        </w:rPr>
      </w:pPr>
    </w:p>
    <w:p w14:paraId="660EF421" w14:textId="77777777" w:rsidR="00000000" w:rsidRDefault="00953ED2">
      <w:pPr>
        <w:pStyle w:val="a0"/>
        <w:rPr>
          <w:rFonts w:hint="cs"/>
          <w:rtl/>
        </w:rPr>
      </w:pPr>
      <w:r>
        <w:rPr>
          <w:rFonts w:hint="cs"/>
          <w:rtl/>
        </w:rPr>
        <w:t>אני עונה בשם המשרד, אבל אמרת</w:t>
      </w:r>
      <w:r>
        <w:rPr>
          <w:rFonts w:hint="cs"/>
          <w:rtl/>
        </w:rPr>
        <w:t xml:space="preserve">י שזו דעתי האישית. </w:t>
      </w:r>
    </w:p>
    <w:p w14:paraId="66B88E65" w14:textId="77777777" w:rsidR="00000000" w:rsidRDefault="00953ED2">
      <w:pPr>
        <w:pStyle w:val="a0"/>
        <w:rPr>
          <w:rFonts w:hint="cs"/>
          <w:rtl/>
        </w:rPr>
      </w:pPr>
    </w:p>
    <w:p w14:paraId="513BB4EC" w14:textId="77777777" w:rsidR="00000000" w:rsidRDefault="00953ED2">
      <w:pPr>
        <w:pStyle w:val="a0"/>
        <w:rPr>
          <w:rFonts w:hint="cs"/>
          <w:rtl/>
        </w:rPr>
      </w:pPr>
      <w:r>
        <w:rPr>
          <w:rFonts w:hint="cs"/>
          <w:rtl/>
        </w:rPr>
        <w:t xml:space="preserve">אבל, הפרקליטות החליטה, והם הסמכות במדינת ישראל. </w:t>
      </w:r>
    </w:p>
    <w:p w14:paraId="7A98A1B7" w14:textId="77777777" w:rsidR="00000000" w:rsidRDefault="00953ED2">
      <w:pPr>
        <w:pStyle w:val="a0"/>
        <w:rPr>
          <w:rFonts w:hint="cs"/>
          <w:rtl/>
        </w:rPr>
      </w:pPr>
    </w:p>
    <w:p w14:paraId="4C80DD78" w14:textId="77777777" w:rsidR="00000000" w:rsidRDefault="00953ED2">
      <w:pPr>
        <w:pStyle w:val="a0"/>
        <w:rPr>
          <w:rFonts w:hint="cs"/>
          <w:rtl/>
        </w:rPr>
      </w:pPr>
      <w:r>
        <w:rPr>
          <w:rFonts w:hint="cs"/>
          <w:rtl/>
        </w:rPr>
        <w:t xml:space="preserve">אני נכנס לעניין עצמו. במהלך חודש אפריל 2005 נחשפו ונחקרו שתי פרשיות על-ידי מחוז ירושלים במשטרת ישראל והשב"כ. </w:t>
      </w:r>
    </w:p>
    <w:p w14:paraId="06BD2554" w14:textId="77777777" w:rsidR="00000000" w:rsidRDefault="00953ED2">
      <w:pPr>
        <w:pStyle w:val="a0"/>
        <w:rPr>
          <w:rFonts w:hint="cs"/>
          <w:rtl/>
        </w:rPr>
      </w:pPr>
    </w:p>
    <w:p w14:paraId="214DCE1A" w14:textId="77777777" w:rsidR="00000000" w:rsidRDefault="00953ED2">
      <w:pPr>
        <w:pStyle w:val="a0"/>
        <w:rPr>
          <w:rFonts w:hint="cs"/>
          <w:rtl/>
        </w:rPr>
      </w:pPr>
      <w:r>
        <w:rPr>
          <w:rFonts w:hint="cs"/>
          <w:rtl/>
        </w:rPr>
        <w:t xml:space="preserve">אני רוצה להוסיף בעניין הזה. משטרת ישראל והשב"כ וכל גורמי הביטחון </w:t>
      </w:r>
      <w:r>
        <w:rPr>
          <w:rtl/>
        </w:rPr>
        <w:t>–</w:t>
      </w:r>
      <w:r>
        <w:rPr>
          <w:rFonts w:hint="cs"/>
          <w:rtl/>
        </w:rPr>
        <w:t xml:space="preserve"> לא נחסו</w:t>
      </w:r>
      <w:r>
        <w:rPr>
          <w:rFonts w:hint="cs"/>
          <w:rtl/>
        </w:rPr>
        <w:t xml:space="preserve">ך בשום דבר על מנת להבטיח שלא תהיה שום פגיעה בקודשי האסלאם ובקודשי ישראל; זה אותו דבר לצורך העניין. צריך לכבד את כל מה שקדוש לכל הדתות, ואני מאוד מקווה ומתפלל שוב שנצליח במשימה הזאת, שהיא מאוד לא פשוטה. </w:t>
      </w:r>
    </w:p>
    <w:p w14:paraId="40E872F8" w14:textId="77777777" w:rsidR="00000000" w:rsidRDefault="00953ED2">
      <w:pPr>
        <w:pStyle w:val="a0"/>
        <w:rPr>
          <w:rFonts w:hint="cs"/>
          <w:rtl/>
        </w:rPr>
      </w:pPr>
    </w:p>
    <w:p w14:paraId="308F5E6D" w14:textId="77777777" w:rsidR="00000000" w:rsidRDefault="00953ED2">
      <w:pPr>
        <w:pStyle w:val="a0"/>
        <w:rPr>
          <w:rFonts w:hint="cs"/>
          <w:rtl/>
        </w:rPr>
      </w:pPr>
      <w:r>
        <w:rPr>
          <w:rFonts w:hint="cs"/>
          <w:rtl/>
        </w:rPr>
        <w:t xml:space="preserve">מובן שיש כל הזמן תכנונים של קיצונים, ושוב </w:t>
      </w:r>
      <w:r>
        <w:rPr>
          <w:rtl/>
        </w:rPr>
        <w:t>–</w:t>
      </w:r>
      <w:r>
        <w:rPr>
          <w:rFonts w:hint="cs"/>
          <w:rtl/>
        </w:rPr>
        <w:t xml:space="preserve"> מתי-מעט </w:t>
      </w:r>
      <w:r>
        <w:rPr>
          <w:rFonts w:hint="cs"/>
          <w:rtl/>
        </w:rPr>
        <w:t xml:space="preserve">- לפגוע בהר-הבית, כוונות אשר טרם הגיעו לשלבי הוצאה לפועל, לשמחתנו. ואני שוב מקווה שזה לא יקרה ולא ייגרם ולא יהיה חלילה דבר שיזעזע את כולנו. </w:t>
      </w:r>
    </w:p>
    <w:p w14:paraId="07263645" w14:textId="77777777" w:rsidR="00000000" w:rsidRDefault="00953ED2">
      <w:pPr>
        <w:pStyle w:val="a0"/>
        <w:rPr>
          <w:rFonts w:hint="cs"/>
          <w:rtl/>
        </w:rPr>
      </w:pPr>
    </w:p>
    <w:p w14:paraId="5FFCB128" w14:textId="77777777" w:rsidR="00000000" w:rsidRDefault="00953ED2">
      <w:pPr>
        <w:pStyle w:val="a0"/>
        <w:rPr>
          <w:rFonts w:hint="cs"/>
          <w:rtl/>
        </w:rPr>
      </w:pPr>
      <w:r>
        <w:rPr>
          <w:rFonts w:hint="cs"/>
          <w:rtl/>
        </w:rPr>
        <w:t>במהלך חקירת הפרשייה הראשונה נעצרו שלושה בני משפחה מירושלים ונוספים אשר הודו בכוונה לבצע פיגוע בהר-הבית באמצעות ירי</w:t>
      </w:r>
      <w:r>
        <w:rPr>
          <w:rFonts w:hint="cs"/>
          <w:rtl/>
        </w:rPr>
        <w:t xml:space="preserve"> של טיל "לאו" ובמטרה לשבש את תהליך ההתנתקות. הרב פרוש, חשוב לשמוע את זה. את הטיל הם רכשו מגורמים פליליים באמצעות גורם מתווך מקרב - - -</w:t>
      </w:r>
    </w:p>
    <w:p w14:paraId="7C253F4B" w14:textId="77777777" w:rsidR="00000000" w:rsidRDefault="00953ED2">
      <w:pPr>
        <w:pStyle w:val="af0"/>
        <w:rPr>
          <w:rtl/>
        </w:rPr>
      </w:pPr>
      <w:r>
        <w:rPr>
          <w:rtl/>
        </w:rPr>
        <w:br/>
        <w:t>עבד-אלמאלכ דהאמשה (רע"ם):</w:t>
      </w:r>
    </w:p>
    <w:p w14:paraId="3BFA1270" w14:textId="77777777" w:rsidR="00000000" w:rsidRDefault="00953ED2">
      <w:pPr>
        <w:pStyle w:val="a0"/>
        <w:rPr>
          <w:rtl/>
        </w:rPr>
      </w:pPr>
    </w:p>
    <w:p w14:paraId="03A225A3" w14:textId="77777777" w:rsidR="00000000" w:rsidRDefault="00953ED2">
      <w:pPr>
        <w:pStyle w:val="a0"/>
        <w:rPr>
          <w:rFonts w:hint="cs"/>
          <w:rtl/>
        </w:rPr>
      </w:pPr>
      <w:r>
        <w:rPr>
          <w:rFonts w:hint="cs"/>
          <w:rtl/>
        </w:rPr>
        <w:t>רכשו או לא רכשו?</w:t>
      </w:r>
    </w:p>
    <w:p w14:paraId="7E8A949C" w14:textId="77777777" w:rsidR="00000000" w:rsidRDefault="00953ED2">
      <w:pPr>
        <w:pStyle w:val="-"/>
        <w:rPr>
          <w:rtl/>
        </w:rPr>
      </w:pPr>
      <w:r>
        <w:rPr>
          <w:rtl/>
        </w:rPr>
        <w:br/>
      </w:r>
      <w:bookmarkStart w:id="549" w:name="FS000001031T18_05_2005_18_57_02C"/>
      <w:bookmarkEnd w:id="549"/>
      <w:r>
        <w:rPr>
          <w:rtl/>
        </w:rPr>
        <w:t>סגן השר לביטחון פנים יעקב אדרי:</w:t>
      </w:r>
    </w:p>
    <w:p w14:paraId="25741FEE" w14:textId="77777777" w:rsidR="00000000" w:rsidRDefault="00953ED2">
      <w:pPr>
        <w:pStyle w:val="a0"/>
        <w:rPr>
          <w:rtl/>
        </w:rPr>
      </w:pPr>
    </w:p>
    <w:p w14:paraId="72F9BFA8" w14:textId="77777777" w:rsidR="00000000" w:rsidRDefault="00953ED2">
      <w:pPr>
        <w:pStyle w:val="a0"/>
        <w:rPr>
          <w:rFonts w:hint="cs"/>
          <w:rtl/>
        </w:rPr>
      </w:pPr>
      <w:r>
        <w:rPr>
          <w:rFonts w:hint="cs"/>
          <w:rtl/>
        </w:rPr>
        <w:t xml:space="preserve">רכשו. </w:t>
      </w:r>
    </w:p>
    <w:p w14:paraId="723A73D5" w14:textId="77777777" w:rsidR="00000000" w:rsidRDefault="00953ED2">
      <w:pPr>
        <w:pStyle w:val="af0"/>
        <w:rPr>
          <w:rtl/>
        </w:rPr>
      </w:pPr>
      <w:r>
        <w:rPr>
          <w:rtl/>
        </w:rPr>
        <w:br/>
        <w:t>עבד-אלמאלכ דהאמשה (רע"ם):</w:t>
      </w:r>
    </w:p>
    <w:p w14:paraId="477AB07C" w14:textId="77777777" w:rsidR="00000000" w:rsidRDefault="00953ED2">
      <w:pPr>
        <w:pStyle w:val="a0"/>
        <w:rPr>
          <w:rtl/>
        </w:rPr>
      </w:pPr>
    </w:p>
    <w:p w14:paraId="48D1537F" w14:textId="77777777" w:rsidR="00000000" w:rsidRDefault="00953ED2">
      <w:pPr>
        <w:pStyle w:val="a0"/>
        <w:rPr>
          <w:rFonts w:hint="cs"/>
          <w:rtl/>
        </w:rPr>
      </w:pPr>
      <w:r>
        <w:rPr>
          <w:rFonts w:hint="cs"/>
          <w:rtl/>
        </w:rPr>
        <w:t>רכשו. ש</w:t>
      </w:r>
      <w:r>
        <w:rPr>
          <w:rFonts w:hint="cs"/>
          <w:rtl/>
        </w:rPr>
        <w:t>מענו שלא רכשו. עוד צעד, הנה יש מימוש - - -</w:t>
      </w:r>
    </w:p>
    <w:p w14:paraId="217D0FCC" w14:textId="77777777" w:rsidR="00000000" w:rsidRDefault="00953ED2">
      <w:pPr>
        <w:pStyle w:val="a0"/>
        <w:rPr>
          <w:rFonts w:hint="cs"/>
          <w:rtl/>
        </w:rPr>
      </w:pPr>
    </w:p>
    <w:p w14:paraId="55D3C4B9" w14:textId="77777777" w:rsidR="00000000" w:rsidRDefault="00953ED2">
      <w:pPr>
        <w:pStyle w:val="af0"/>
        <w:rPr>
          <w:rtl/>
        </w:rPr>
      </w:pPr>
      <w:r>
        <w:rPr>
          <w:rFonts w:hint="eastAsia"/>
          <w:rtl/>
        </w:rPr>
        <w:t>קריאה</w:t>
      </w:r>
      <w:r>
        <w:rPr>
          <w:rtl/>
        </w:rPr>
        <w:t>:</w:t>
      </w:r>
    </w:p>
    <w:p w14:paraId="382ECF37" w14:textId="77777777" w:rsidR="00000000" w:rsidRDefault="00953ED2">
      <w:pPr>
        <w:pStyle w:val="a0"/>
        <w:rPr>
          <w:rFonts w:hint="cs"/>
          <w:rtl/>
        </w:rPr>
      </w:pPr>
    </w:p>
    <w:p w14:paraId="76D03AEF" w14:textId="77777777" w:rsidR="00000000" w:rsidRDefault="00953ED2">
      <w:pPr>
        <w:pStyle w:val="a0"/>
        <w:ind w:left="719" w:firstLine="0"/>
        <w:rPr>
          <w:rFonts w:hint="cs"/>
          <w:rtl/>
        </w:rPr>
      </w:pPr>
      <w:r>
        <w:rPr>
          <w:rFonts w:hint="cs"/>
          <w:rtl/>
        </w:rPr>
        <w:t>- - -</w:t>
      </w:r>
    </w:p>
    <w:p w14:paraId="2D71C761" w14:textId="77777777" w:rsidR="00000000" w:rsidRDefault="00953ED2">
      <w:pPr>
        <w:pStyle w:val="af0"/>
        <w:rPr>
          <w:rFonts w:hint="cs"/>
          <w:rtl/>
        </w:rPr>
      </w:pPr>
    </w:p>
    <w:p w14:paraId="00FAA517" w14:textId="77777777" w:rsidR="00000000" w:rsidRDefault="00953ED2">
      <w:pPr>
        <w:pStyle w:val="af0"/>
        <w:rPr>
          <w:rtl/>
        </w:rPr>
      </w:pPr>
      <w:r>
        <w:rPr>
          <w:rtl/>
        </w:rPr>
        <w:t>עזמי בשארה (בל"ד):</w:t>
      </w:r>
    </w:p>
    <w:p w14:paraId="2A9C1675" w14:textId="77777777" w:rsidR="00000000" w:rsidRDefault="00953ED2">
      <w:pPr>
        <w:pStyle w:val="a0"/>
        <w:rPr>
          <w:rtl/>
        </w:rPr>
      </w:pPr>
    </w:p>
    <w:p w14:paraId="41165BB3" w14:textId="77777777" w:rsidR="00000000" w:rsidRDefault="00953ED2">
      <w:pPr>
        <w:pStyle w:val="a0"/>
        <w:ind w:left="719" w:firstLine="0"/>
        <w:rPr>
          <w:rFonts w:hint="cs"/>
          <w:rtl/>
        </w:rPr>
      </w:pPr>
      <w:r>
        <w:rPr>
          <w:rFonts w:hint="cs"/>
          <w:rtl/>
        </w:rPr>
        <w:t xml:space="preserve">- - - הוא חושב שזה שבט ה"לאווים". </w:t>
      </w:r>
    </w:p>
    <w:p w14:paraId="11C8B52A" w14:textId="77777777" w:rsidR="00000000" w:rsidRDefault="00953ED2">
      <w:pPr>
        <w:pStyle w:val="af1"/>
        <w:rPr>
          <w:rtl/>
        </w:rPr>
      </w:pPr>
    </w:p>
    <w:p w14:paraId="5BDAC0DB" w14:textId="77777777" w:rsidR="00000000" w:rsidRDefault="00953ED2">
      <w:pPr>
        <w:pStyle w:val="af1"/>
        <w:rPr>
          <w:rtl/>
        </w:rPr>
      </w:pPr>
      <w:r>
        <w:rPr>
          <w:rtl/>
        </w:rPr>
        <w:br/>
        <w:t>היו"ר קולט אביטל:</w:t>
      </w:r>
    </w:p>
    <w:p w14:paraId="72257F07" w14:textId="77777777" w:rsidR="00000000" w:rsidRDefault="00953ED2">
      <w:pPr>
        <w:pStyle w:val="a0"/>
        <w:rPr>
          <w:rtl/>
        </w:rPr>
      </w:pPr>
    </w:p>
    <w:p w14:paraId="238717D8" w14:textId="77777777" w:rsidR="00000000" w:rsidRDefault="00953ED2">
      <w:pPr>
        <w:pStyle w:val="a0"/>
        <w:rPr>
          <w:rFonts w:hint="cs"/>
          <w:rtl/>
        </w:rPr>
      </w:pPr>
      <w:r>
        <w:rPr>
          <w:rFonts w:hint="cs"/>
          <w:rtl/>
        </w:rPr>
        <w:t xml:space="preserve">אז תפנה לפרקליטות. תפנו לפרקליטות. </w:t>
      </w:r>
    </w:p>
    <w:p w14:paraId="10AA8D51" w14:textId="77777777" w:rsidR="00000000" w:rsidRDefault="00953ED2">
      <w:pPr>
        <w:pStyle w:val="-"/>
        <w:rPr>
          <w:rtl/>
        </w:rPr>
      </w:pPr>
      <w:r>
        <w:rPr>
          <w:rtl/>
        </w:rPr>
        <w:br/>
      </w:r>
      <w:bookmarkStart w:id="550" w:name="FS000001031T18_05_2005_18_59_35C"/>
      <w:bookmarkEnd w:id="550"/>
      <w:r>
        <w:rPr>
          <w:rtl/>
        </w:rPr>
        <w:t>סגן השר לביטחון פנים יעקב אדרי:</w:t>
      </w:r>
    </w:p>
    <w:p w14:paraId="79FC19B7" w14:textId="77777777" w:rsidR="00000000" w:rsidRDefault="00953ED2">
      <w:pPr>
        <w:pStyle w:val="a0"/>
        <w:rPr>
          <w:rtl/>
        </w:rPr>
      </w:pPr>
    </w:p>
    <w:p w14:paraId="577371A6" w14:textId="77777777" w:rsidR="00000000" w:rsidRDefault="00953ED2">
      <w:pPr>
        <w:pStyle w:val="a0"/>
        <w:rPr>
          <w:rFonts w:hint="cs"/>
          <w:rtl/>
        </w:rPr>
      </w:pPr>
      <w:r>
        <w:rPr>
          <w:rFonts w:hint="cs"/>
          <w:rtl/>
        </w:rPr>
        <w:t xml:space="preserve">חבר הכנסת דהאמשה, אני מצטט. </w:t>
      </w:r>
    </w:p>
    <w:p w14:paraId="02DBC400" w14:textId="77777777" w:rsidR="00000000" w:rsidRDefault="00953ED2">
      <w:pPr>
        <w:pStyle w:val="af0"/>
        <w:rPr>
          <w:rtl/>
        </w:rPr>
      </w:pPr>
      <w:r>
        <w:rPr>
          <w:rtl/>
        </w:rPr>
        <w:br/>
        <w:t>עזמי בשארה (בל"ד):</w:t>
      </w:r>
    </w:p>
    <w:p w14:paraId="43FAED8C" w14:textId="77777777" w:rsidR="00000000" w:rsidRDefault="00953ED2">
      <w:pPr>
        <w:pStyle w:val="a0"/>
        <w:rPr>
          <w:rtl/>
        </w:rPr>
      </w:pPr>
    </w:p>
    <w:p w14:paraId="0C77DA86" w14:textId="77777777" w:rsidR="00000000" w:rsidRDefault="00953ED2">
      <w:pPr>
        <w:pStyle w:val="a0"/>
        <w:rPr>
          <w:rFonts w:hint="cs"/>
          <w:rtl/>
        </w:rPr>
      </w:pPr>
      <w:r>
        <w:rPr>
          <w:rFonts w:hint="cs"/>
          <w:rtl/>
        </w:rPr>
        <w:t>ה</w:t>
      </w:r>
      <w:r>
        <w:rPr>
          <w:rFonts w:hint="cs"/>
          <w:rtl/>
        </w:rPr>
        <w:t>וא חושב שזה שבט ה"לאווים" - - - טיל "לאו" - - -</w:t>
      </w:r>
    </w:p>
    <w:p w14:paraId="6D06F5CF" w14:textId="77777777" w:rsidR="00000000" w:rsidRDefault="00953ED2">
      <w:pPr>
        <w:pStyle w:val="-"/>
        <w:rPr>
          <w:rtl/>
        </w:rPr>
      </w:pPr>
      <w:r>
        <w:rPr>
          <w:rtl/>
        </w:rPr>
        <w:br/>
      </w:r>
      <w:bookmarkStart w:id="551" w:name="FS000001031T18_05_2005_19_00_15C"/>
      <w:bookmarkEnd w:id="551"/>
      <w:r>
        <w:rPr>
          <w:rtl/>
        </w:rPr>
        <w:t>סגן השר לביטחון פנים יעקב אדרי:</w:t>
      </w:r>
    </w:p>
    <w:p w14:paraId="3F10E9B4" w14:textId="77777777" w:rsidR="00000000" w:rsidRDefault="00953ED2">
      <w:pPr>
        <w:pStyle w:val="a0"/>
        <w:rPr>
          <w:rtl/>
        </w:rPr>
      </w:pPr>
    </w:p>
    <w:p w14:paraId="06E280A0" w14:textId="77777777" w:rsidR="00000000" w:rsidRDefault="00953ED2">
      <w:pPr>
        <w:pStyle w:val="a0"/>
        <w:rPr>
          <w:rFonts w:hint="cs"/>
          <w:rtl/>
        </w:rPr>
      </w:pPr>
      <w:r>
        <w:rPr>
          <w:rFonts w:hint="cs"/>
          <w:rtl/>
        </w:rPr>
        <w:t xml:space="preserve">עזמי בשארה, תודה על העזרה, אבל תאמין לי, אני לא זקוק לעזרה הזאת. רבותי, גם לא טיל "לאו". כל דבר שעלול לפגוע, זה דבר שיכול לגרום לכולנו נזק בלתי הפיך. </w:t>
      </w:r>
    </w:p>
    <w:p w14:paraId="3A6D329F" w14:textId="77777777" w:rsidR="00000000" w:rsidRDefault="00953ED2">
      <w:pPr>
        <w:pStyle w:val="af0"/>
        <w:rPr>
          <w:rtl/>
        </w:rPr>
      </w:pPr>
      <w:r>
        <w:rPr>
          <w:rtl/>
        </w:rPr>
        <w:br/>
        <w:t>עבד-אלמאלכ דהאמשה (רע"</w:t>
      </w:r>
      <w:r>
        <w:rPr>
          <w:rtl/>
        </w:rPr>
        <w:t>ם):</w:t>
      </w:r>
    </w:p>
    <w:p w14:paraId="0A3BD5F5" w14:textId="77777777" w:rsidR="00000000" w:rsidRDefault="00953ED2">
      <w:pPr>
        <w:pStyle w:val="a0"/>
        <w:rPr>
          <w:rtl/>
        </w:rPr>
      </w:pPr>
    </w:p>
    <w:p w14:paraId="348BC377" w14:textId="77777777" w:rsidR="00000000" w:rsidRDefault="00953ED2">
      <w:pPr>
        <w:pStyle w:val="a0"/>
        <w:rPr>
          <w:rFonts w:hint="cs"/>
          <w:rtl/>
        </w:rPr>
      </w:pPr>
      <w:r>
        <w:rPr>
          <w:rFonts w:hint="cs"/>
          <w:rtl/>
        </w:rPr>
        <w:t>- - - זה לא פורסם עד עכשיו - - -</w:t>
      </w:r>
    </w:p>
    <w:p w14:paraId="70D66D31" w14:textId="77777777" w:rsidR="00000000" w:rsidRDefault="00953ED2">
      <w:pPr>
        <w:pStyle w:val="-"/>
        <w:rPr>
          <w:rtl/>
        </w:rPr>
      </w:pPr>
      <w:r>
        <w:rPr>
          <w:rtl/>
        </w:rPr>
        <w:br/>
      </w:r>
      <w:bookmarkStart w:id="552" w:name="FS000001031T18_05_2005_19_01_41C"/>
      <w:bookmarkEnd w:id="552"/>
      <w:r>
        <w:rPr>
          <w:rtl/>
        </w:rPr>
        <w:t>סגן השר לביטחון פנים יעקב אדרי:</w:t>
      </w:r>
    </w:p>
    <w:p w14:paraId="6D27DD25" w14:textId="77777777" w:rsidR="00000000" w:rsidRDefault="00953ED2">
      <w:pPr>
        <w:pStyle w:val="a0"/>
        <w:rPr>
          <w:rtl/>
        </w:rPr>
      </w:pPr>
    </w:p>
    <w:p w14:paraId="2D5BC775" w14:textId="77777777" w:rsidR="00000000" w:rsidRDefault="00953ED2">
      <w:pPr>
        <w:pStyle w:val="a0"/>
        <w:rPr>
          <w:rFonts w:hint="cs"/>
          <w:rtl/>
        </w:rPr>
      </w:pPr>
      <w:r>
        <w:rPr>
          <w:rFonts w:hint="cs"/>
          <w:rtl/>
        </w:rPr>
        <w:t xml:space="preserve">חבר הכנסת דהאמשה, הקשבתי לך בקשב רב, גם דיברתי אתך. גם אתמול דיברנו על העניין הזה, שנינו. </w:t>
      </w:r>
    </w:p>
    <w:p w14:paraId="34FFA673" w14:textId="77777777" w:rsidR="00000000" w:rsidRDefault="00953ED2">
      <w:pPr>
        <w:pStyle w:val="a0"/>
        <w:ind w:left="719" w:firstLine="0"/>
        <w:rPr>
          <w:rFonts w:hint="cs"/>
          <w:rtl/>
        </w:rPr>
      </w:pPr>
      <w:r>
        <w:rPr>
          <w:rtl/>
        </w:rPr>
        <w:br/>
      </w:r>
      <w:r>
        <w:rPr>
          <w:rFonts w:hint="cs"/>
          <w:rtl/>
        </w:rPr>
        <w:t>לצורך גיבוש - - -</w:t>
      </w:r>
    </w:p>
    <w:p w14:paraId="4EA1668A" w14:textId="77777777" w:rsidR="00000000" w:rsidRDefault="00953ED2">
      <w:pPr>
        <w:pStyle w:val="af0"/>
        <w:rPr>
          <w:rFonts w:hint="cs"/>
          <w:rtl/>
        </w:rPr>
      </w:pPr>
    </w:p>
    <w:p w14:paraId="20E79107" w14:textId="77777777" w:rsidR="00000000" w:rsidRDefault="00953ED2">
      <w:pPr>
        <w:pStyle w:val="af0"/>
        <w:rPr>
          <w:rtl/>
        </w:rPr>
      </w:pPr>
      <w:r>
        <w:rPr>
          <w:rFonts w:hint="eastAsia"/>
          <w:rtl/>
        </w:rPr>
        <w:t>עזמי</w:t>
      </w:r>
      <w:r>
        <w:rPr>
          <w:rtl/>
        </w:rPr>
        <w:t xml:space="preserve"> בשארה (בל"ד):</w:t>
      </w:r>
    </w:p>
    <w:p w14:paraId="6EB38BA9" w14:textId="77777777" w:rsidR="00000000" w:rsidRDefault="00953ED2">
      <w:pPr>
        <w:pStyle w:val="a0"/>
        <w:rPr>
          <w:rFonts w:hint="cs"/>
          <w:rtl/>
        </w:rPr>
      </w:pPr>
    </w:p>
    <w:p w14:paraId="7901D597" w14:textId="77777777" w:rsidR="00000000" w:rsidRDefault="00953ED2">
      <w:pPr>
        <w:pStyle w:val="a0"/>
        <w:rPr>
          <w:rFonts w:hint="cs"/>
        </w:rPr>
      </w:pPr>
      <w:r>
        <w:rPr>
          <w:rFonts w:hint="cs"/>
          <w:rtl/>
        </w:rPr>
        <w:t xml:space="preserve">הם רכשו את הטיל? </w:t>
      </w:r>
    </w:p>
    <w:p w14:paraId="566C0428" w14:textId="77777777" w:rsidR="00000000" w:rsidRDefault="00953ED2">
      <w:pPr>
        <w:pStyle w:val="a0"/>
        <w:rPr>
          <w:rFonts w:hint="cs"/>
          <w:rtl/>
        </w:rPr>
      </w:pPr>
    </w:p>
    <w:p w14:paraId="08E84794" w14:textId="77777777" w:rsidR="00000000" w:rsidRDefault="00953ED2">
      <w:pPr>
        <w:pStyle w:val="-"/>
        <w:rPr>
          <w:rtl/>
        </w:rPr>
      </w:pPr>
      <w:bookmarkStart w:id="553" w:name="FS000001031T18_05_2005_18_19_21"/>
      <w:bookmarkStart w:id="554" w:name="FS000001031T18_05_2005_18_19_23C"/>
      <w:bookmarkEnd w:id="553"/>
      <w:bookmarkEnd w:id="554"/>
      <w:r>
        <w:rPr>
          <w:rFonts w:hint="eastAsia"/>
          <w:rtl/>
        </w:rPr>
        <w:t>סגן</w:t>
      </w:r>
      <w:r>
        <w:rPr>
          <w:rtl/>
        </w:rPr>
        <w:t xml:space="preserve"> השר לביטחון פנים יעקב אדרי:</w:t>
      </w:r>
    </w:p>
    <w:p w14:paraId="520EB276" w14:textId="77777777" w:rsidR="00000000" w:rsidRDefault="00953ED2">
      <w:pPr>
        <w:pStyle w:val="a0"/>
        <w:rPr>
          <w:rFonts w:hint="cs"/>
          <w:rtl/>
        </w:rPr>
      </w:pPr>
    </w:p>
    <w:p w14:paraId="18E12D77" w14:textId="77777777" w:rsidR="00000000" w:rsidRDefault="00953ED2">
      <w:pPr>
        <w:pStyle w:val="a0"/>
        <w:rPr>
          <w:rFonts w:hint="cs"/>
          <w:rtl/>
        </w:rPr>
      </w:pPr>
      <w:r>
        <w:rPr>
          <w:rFonts w:hint="cs"/>
          <w:rtl/>
        </w:rPr>
        <w:t>ה</w:t>
      </w:r>
      <w:r>
        <w:rPr>
          <w:rFonts w:hint="cs"/>
          <w:rtl/>
        </w:rPr>
        <w:t xml:space="preserve">שאלה היתה מאוד חשובה, ואני קורא עוד הפעם מה שנכתב לי. אני לא אומר את הדברים בעל-פה: במטרה לרכוש את הטיל. ואני חוזר בי מהדברים. התיקון מאוד חשוב. </w:t>
      </w:r>
    </w:p>
    <w:p w14:paraId="1199E47B" w14:textId="77777777" w:rsidR="00000000" w:rsidRDefault="00953ED2">
      <w:pPr>
        <w:pStyle w:val="a0"/>
        <w:rPr>
          <w:rFonts w:hint="cs"/>
          <w:rtl/>
        </w:rPr>
      </w:pPr>
    </w:p>
    <w:p w14:paraId="57DF09A4" w14:textId="77777777" w:rsidR="00000000" w:rsidRDefault="00953ED2">
      <w:pPr>
        <w:pStyle w:val="af0"/>
        <w:rPr>
          <w:rtl/>
        </w:rPr>
      </w:pPr>
      <w:r>
        <w:rPr>
          <w:rFonts w:hint="eastAsia"/>
          <w:rtl/>
        </w:rPr>
        <w:t>עבד</w:t>
      </w:r>
      <w:r>
        <w:rPr>
          <w:rtl/>
        </w:rPr>
        <w:t>-אלמאלכ דהאמשה (רע"ם):</w:t>
      </w:r>
    </w:p>
    <w:p w14:paraId="2281B2F2" w14:textId="77777777" w:rsidR="00000000" w:rsidRDefault="00953ED2">
      <w:pPr>
        <w:pStyle w:val="a0"/>
        <w:rPr>
          <w:rFonts w:hint="cs"/>
          <w:rtl/>
        </w:rPr>
      </w:pPr>
    </w:p>
    <w:p w14:paraId="64BAA3A3" w14:textId="77777777" w:rsidR="00000000" w:rsidRDefault="00953ED2">
      <w:pPr>
        <w:pStyle w:val="a0"/>
        <w:rPr>
          <w:rFonts w:hint="cs"/>
          <w:rtl/>
        </w:rPr>
      </w:pPr>
      <w:r>
        <w:rPr>
          <w:rFonts w:hint="cs"/>
          <w:rtl/>
        </w:rPr>
        <w:t>ודאי חשוב, יש הבדל.</w:t>
      </w:r>
    </w:p>
    <w:p w14:paraId="6724871E" w14:textId="77777777" w:rsidR="00000000" w:rsidRDefault="00953ED2">
      <w:pPr>
        <w:pStyle w:val="a0"/>
        <w:rPr>
          <w:rFonts w:hint="cs"/>
          <w:rtl/>
        </w:rPr>
      </w:pPr>
    </w:p>
    <w:p w14:paraId="7F60811B" w14:textId="77777777" w:rsidR="00000000" w:rsidRDefault="00953ED2">
      <w:pPr>
        <w:pStyle w:val="-"/>
        <w:rPr>
          <w:rtl/>
        </w:rPr>
      </w:pPr>
      <w:bookmarkStart w:id="555" w:name="FS000001031T18_05_2005_18_20_06C"/>
      <w:bookmarkEnd w:id="555"/>
      <w:r>
        <w:rPr>
          <w:rFonts w:hint="eastAsia"/>
          <w:rtl/>
        </w:rPr>
        <w:t>סגן</w:t>
      </w:r>
      <w:r>
        <w:rPr>
          <w:rtl/>
        </w:rPr>
        <w:t xml:space="preserve"> השר לביטחון פנים יעקב אדרי:</w:t>
      </w:r>
    </w:p>
    <w:p w14:paraId="3445E8A3" w14:textId="77777777" w:rsidR="00000000" w:rsidRDefault="00953ED2">
      <w:pPr>
        <w:pStyle w:val="a0"/>
        <w:rPr>
          <w:rFonts w:hint="cs"/>
          <w:rtl/>
        </w:rPr>
      </w:pPr>
    </w:p>
    <w:p w14:paraId="78FA8A8E" w14:textId="77777777" w:rsidR="00000000" w:rsidRDefault="00953ED2">
      <w:pPr>
        <w:pStyle w:val="a0"/>
        <w:rPr>
          <w:rFonts w:hint="cs"/>
          <w:rtl/>
        </w:rPr>
      </w:pPr>
      <w:r>
        <w:rPr>
          <w:rFonts w:hint="cs"/>
          <w:rtl/>
        </w:rPr>
        <w:t>אני חוזר בי, טעיתי. טוב שהשא</w:t>
      </w:r>
      <w:r>
        <w:rPr>
          <w:rFonts w:hint="cs"/>
          <w:rtl/>
        </w:rPr>
        <w:t xml:space="preserve">לה נשאלה. פנו לגורמים פליליים באמצעות גורם מתווך מקרב מקורביהם. אני מצטער, אבל השאלה היתה חשובה. היא אפשרה לי גם לתקן את הטעות. </w:t>
      </w:r>
    </w:p>
    <w:p w14:paraId="3EA26585" w14:textId="77777777" w:rsidR="00000000" w:rsidRDefault="00953ED2">
      <w:pPr>
        <w:pStyle w:val="a0"/>
        <w:ind w:firstLine="0"/>
        <w:rPr>
          <w:rFonts w:hint="cs"/>
          <w:rtl/>
        </w:rPr>
      </w:pPr>
    </w:p>
    <w:p w14:paraId="771D6393" w14:textId="77777777" w:rsidR="00000000" w:rsidRDefault="00953ED2">
      <w:pPr>
        <w:pStyle w:val="a0"/>
        <w:rPr>
          <w:rFonts w:hint="cs"/>
          <w:rtl/>
        </w:rPr>
      </w:pPr>
      <w:r>
        <w:rPr>
          <w:rFonts w:hint="cs"/>
          <w:rtl/>
        </w:rPr>
        <w:t>לצורך גיבוש מתווי הפיגוע ביצעו הכנות ופגישות ביניהם על מנת לקדם את מימוש הכוונות. החבורה נמנית עם קבוצת חסידי ברסלב המכונה "פצ</w:t>
      </w:r>
      <w:r>
        <w:rPr>
          <w:rFonts w:hint="cs"/>
          <w:rtl/>
        </w:rPr>
        <w:t>ועי הנחל" - אני מצטט - ומאופיינת בהעדר מסגרת וסמכות. קבוצה זו מהווה ממשק בין גורמים עברייניים חוזרים בתשובה לפעילות אלימה נגד ערבים, ונוהגת לשהות במתחם קבר שמעון הצדיק בירושלים. ושוב, אלו גורמים מאוד שוליים בחברה הישראלית, בחברה היהודית. צריך להתייחס אליהם</w:t>
      </w:r>
      <w:r>
        <w:rPr>
          <w:rFonts w:hint="cs"/>
          <w:rtl/>
        </w:rPr>
        <w:t xml:space="preserve"> בחומרה, בזהירות. אבל הדבר הכי גרוע זה לעשות הכללות. </w:t>
      </w:r>
    </w:p>
    <w:p w14:paraId="3D81EA73" w14:textId="77777777" w:rsidR="00000000" w:rsidRDefault="00953ED2">
      <w:pPr>
        <w:pStyle w:val="a0"/>
        <w:rPr>
          <w:rFonts w:hint="cs"/>
          <w:rtl/>
        </w:rPr>
      </w:pPr>
    </w:p>
    <w:p w14:paraId="3C0C14EB" w14:textId="77777777" w:rsidR="00000000" w:rsidRDefault="00953ED2">
      <w:pPr>
        <w:pStyle w:val="af0"/>
        <w:rPr>
          <w:rtl/>
        </w:rPr>
      </w:pPr>
      <w:r>
        <w:rPr>
          <w:rFonts w:hint="eastAsia"/>
          <w:rtl/>
        </w:rPr>
        <w:t>עזמי</w:t>
      </w:r>
      <w:r>
        <w:rPr>
          <w:rtl/>
        </w:rPr>
        <w:t xml:space="preserve"> בשארה (בל"ד):</w:t>
      </w:r>
    </w:p>
    <w:p w14:paraId="368B5EBA" w14:textId="77777777" w:rsidR="00000000" w:rsidRDefault="00953ED2">
      <w:pPr>
        <w:pStyle w:val="a0"/>
        <w:rPr>
          <w:rFonts w:hint="cs"/>
          <w:rtl/>
        </w:rPr>
      </w:pPr>
    </w:p>
    <w:p w14:paraId="1BBDD9DE" w14:textId="77777777" w:rsidR="00000000" w:rsidRDefault="00953ED2">
      <w:pPr>
        <w:pStyle w:val="a0"/>
        <w:rPr>
          <w:rFonts w:hint="cs"/>
          <w:rtl/>
        </w:rPr>
      </w:pPr>
      <w:r>
        <w:rPr>
          <w:rFonts w:hint="cs"/>
          <w:rtl/>
        </w:rPr>
        <w:t xml:space="preserve">בבתי-סוהר יושבים גורמים שוליים בדרך כלל. </w:t>
      </w:r>
    </w:p>
    <w:p w14:paraId="5D5BDA63" w14:textId="77777777" w:rsidR="00000000" w:rsidRDefault="00953ED2">
      <w:pPr>
        <w:pStyle w:val="a0"/>
        <w:rPr>
          <w:rFonts w:hint="cs"/>
          <w:rtl/>
        </w:rPr>
      </w:pPr>
    </w:p>
    <w:p w14:paraId="27D5DF68" w14:textId="77777777" w:rsidR="00000000" w:rsidRDefault="00953ED2">
      <w:pPr>
        <w:pStyle w:val="af1"/>
        <w:rPr>
          <w:rFonts w:hint="cs"/>
          <w:rtl/>
        </w:rPr>
      </w:pPr>
      <w:r>
        <w:rPr>
          <w:rFonts w:hint="eastAsia"/>
          <w:rtl/>
        </w:rPr>
        <w:t>היו</w:t>
      </w:r>
      <w:r>
        <w:rPr>
          <w:rtl/>
        </w:rPr>
        <w:t>"ר</w:t>
      </w:r>
      <w:r>
        <w:rPr>
          <w:rFonts w:hint="cs"/>
          <w:rtl/>
        </w:rPr>
        <w:t xml:space="preserve"> קולט אביטל:</w:t>
      </w:r>
    </w:p>
    <w:p w14:paraId="52E871A5" w14:textId="77777777" w:rsidR="00000000" w:rsidRDefault="00953ED2">
      <w:pPr>
        <w:pStyle w:val="a0"/>
        <w:rPr>
          <w:rFonts w:hint="cs"/>
          <w:rtl/>
        </w:rPr>
      </w:pPr>
    </w:p>
    <w:p w14:paraId="3A5CB11E" w14:textId="77777777" w:rsidR="00000000" w:rsidRDefault="00953ED2">
      <w:pPr>
        <w:pStyle w:val="a0"/>
        <w:rPr>
          <w:rFonts w:hint="cs"/>
          <w:rtl/>
        </w:rPr>
      </w:pPr>
      <w:r>
        <w:rPr>
          <w:rFonts w:hint="cs"/>
          <w:rtl/>
        </w:rPr>
        <w:t xml:space="preserve">סליחה, יש לך הצעה אחרת. תן לו לסיים בבקשה. </w:t>
      </w:r>
    </w:p>
    <w:p w14:paraId="11038E23" w14:textId="77777777" w:rsidR="00000000" w:rsidRDefault="00953ED2">
      <w:pPr>
        <w:pStyle w:val="a0"/>
        <w:rPr>
          <w:rFonts w:hint="cs"/>
          <w:rtl/>
        </w:rPr>
      </w:pPr>
    </w:p>
    <w:p w14:paraId="50709E12" w14:textId="77777777" w:rsidR="00000000" w:rsidRDefault="00953ED2">
      <w:pPr>
        <w:pStyle w:val="-"/>
        <w:rPr>
          <w:rtl/>
        </w:rPr>
      </w:pPr>
      <w:bookmarkStart w:id="556" w:name="FS000001031T18_05_2005_18_23_00C"/>
      <w:bookmarkEnd w:id="556"/>
      <w:r>
        <w:rPr>
          <w:rFonts w:hint="eastAsia"/>
          <w:rtl/>
        </w:rPr>
        <w:t>סגן</w:t>
      </w:r>
      <w:r>
        <w:rPr>
          <w:rtl/>
        </w:rPr>
        <w:t xml:space="preserve"> השר לביטחון פנים יעקב אדרי:</w:t>
      </w:r>
    </w:p>
    <w:p w14:paraId="0B6CEBB7" w14:textId="77777777" w:rsidR="00000000" w:rsidRDefault="00953ED2">
      <w:pPr>
        <w:pStyle w:val="a0"/>
        <w:rPr>
          <w:rFonts w:hint="cs"/>
          <w:rtl/>
        </w:rPr>
      </w:pPr>
    </w:p>
    <w:p w14:paraId="6C9B706B" w14:textId="77777777" w:rsidR="00000000" w:rsidRDefault="00953ED2">
      <w:pPr>
        <w:pStyle w:val="a0"/>
        <w:rPr>
          <w:rFonts w:hint="cs"/>
          <w:rtl/>
        </w:rPr>
      </w:pPr>
      <w:r>
        <w:rPr>
          <w:rFonts w:hint="cs"/>
          <w:rtl/>
        </w:rPr>
        <w:t>לא הייתי רוצה שיעשו הכללות גם בקרב הערבים</w:t>
      </w:r>
      <w:r>
        <w:rPr>
          <w:rFonts w:hint="cs"/>
          <w:rtl/>
        </w:rPr>
        <w:t xml:space="preserve">. הנושא חשוב, תנו לי לסיים. </w:t>
      </w:r>
    </w:p>
    <w:p w14:paraId="2234A7C4" w14:textId="77777777" w:rsidR="00000000" w:rsidRDefault="00953ED2">
      <w:pPr>
        <w:pStyle w:val="a0"/>
        <w:rPr>
          <w:rFonts w:hint="cs"/>
          <w:rtl/>
        </w:rPr>
      </w:pPr>
    </w:p>
    <w:p w14:paraId="5914DD72" w14:textId="77777777" w:rsidR="00000000" w:rsidRDefault="00953ED2">
      <w:pPr>
        <w:pStyle w:val="a0"/>
        <w:rPr>
          <w:rFonts w:hint="cs"/>
          <w:rtl/>
        </w:rPr>
      </w:pPr>
      <w:r>
        <w:rPr>
          <w:rFonts w:hint="cs"/>
          <w:rtl/>
        </w:rPr>
        <w:t xml:space="preserve">יודגש כי בשל החשיפה המהירה של הכוונות על-ידי כוחות הביטחון ולאור העובדה כי המעורבים הודו -  חזרו בהם מכוונותיהם אשר טרם יצאו לפועל, והרעיונות לא הבשילו, הפרקליטות החליטה שלא להגיש כתב אישום. במקרה נוסף עוכב עוד אדם לחקירה.  </w:t>
      </w:r>
    </w:p>
    <w:p w14:paraId="1080570D" w14:textId="77777777" w:rsidR="00000000" w:rsidRDefault="00953ED2">
      <w:pPr>
        <w:pStyle w:val="a0"/>
        <w:rPr>
          <w:rFonts w:hint="cs"/>
          <w:rtl/>
        </w:rPr>
      </w:pPr>
    </w:p>
    <w:p w14:paraId="26985222" w14:textId="77777777" w:rsidR="00000000" w:rsidRDefault="00953ED2">
      <w:pPr>
        <w:pStyle w:val="af0"/>
        <w:rPr>
          <w:rtl/>
        </w:rPr>
      </w:pPr>
      <w:r>
        <w:rPr>
          <w:rFonts w:hint="eastAsia"/>
          <w:rtl/>
        </w:rPr>
        <w:t>גאלב</w:t>
      </w:r>
      <w:r>
        <w:rPr>
          <w:rtl/>
        </w:rPr>
        <w:t xml:space="preserve"> מג'אדלה (העבודה-מימד):</w:t>
      </w:r>
    </w:p>
    <w:p w14:paraId="3C93B5F9" w14:textId="77777777" w:rsidR="00000000" w:rsidRDefault="00953ED2">
      <w:pPr>
        <w:pStyle w:val="a0"/>
        <w:rPr>
          <w:rFonts w:hint="cs"/>
          <w:rtl/>
        </w:rPr>
      </w:pPr>
    </w:p>
    <w:p w14:paraId="09B8E036" w14:textId="77777777" w:rsidR="00000000" w:rsidRDefault="00953ED2">
      <w:pPr>
        <w:pStyle w:val="a0"/>
        <w:rPr>
          <w:rFonts w:hint="cs"/>
          <w:rtl/>
        </w:rPr>
      </w:pPr>
      <w:r>
        <w:rPr>
          <w:rFonts w:hint="cs"/>
          <w:rtl/>
        </w:rPr>
        <w:t>הפרקליטות שחררה אותם?</w:t>
      </w:r>
    </w:p>
    <w:p w14:paraId="147E276D" w14:textId="77777777" w:rsidR="00000000" w:rsidRDefault="00953ED2">
      <w:pPr>
        <w:pStyle w:val="a0"/>
        <w:rPr>
          <w:rFonts w:hint="cs"/>
          <w:rtl/>
        </w:rPr>
      </w:pPr>
    </w:p>
    <w:p w14:paraId="46BB2FBA" w14:textId="77777777" w:rsidR="00000000" w:rsidRDefault="00953ED2">
      <w:pPr>
        <w:pStyle w:val="-"/>
        <w:rPr>
          <w:rtl/>
        </w:rPr>
      </w:pPr>
      <w:bookmarkStart w:id="557" w:name="FS000001031T18_05_2005_18_25_16C"/>
      <w:bookmarkEnd w:id="557"/>
      <w:r>
        <w:rPr>
          <w:rFonts w:hint="eastAsia"/>
          <w:rtl/>
        </w:rPr>
        <w:t>סגן</w:t>
      </w:r>
      <w:r>
        <w:rPr>
          <w:rtl/>
        </w:rPr>
        <w:t xml:space="preserve"> השר לביטחון פנים יעקב אדרי:</w:t>
      </w:r>
    </w:p>
    <w:p w14:paraId="1622D614" w14:textId="77777777" w:rsidR="00000000" w:rsidRDefault="00953ED2">
      <w:pPr>
        <w:pStyle w:val="a0"/>
        <w:rPr>
          <w:rFonts w:hint="cs"/>
          <w:rtl/>
        </w:rPr>
      </w:pPr>
    </w:p>
    <w:p w14:paraId="517B7922" w14:textId="77777777" w:rsidR="00000000" w:rsidRDefault="00953ED2">
      <w:pPr>
        <w:pStyle w:val="a0"/>
        <w:rPr>
          <w:rFonts w:hint="cs"/>
          <w:rtl/>
        </w:rPr>
      </w:pPr>
      <w:r>
        <w:rPr>
          <w:rFonts w:hint="cs"/>
          <w:rtl/>
        </w:rPr>
        <w:t xml:space="preserve">כן, לא הוגשו כתבי אישום בפרשה. זה דבר שפורסם, זה לא דבר חדש. </w:t>
      </w:r>
    </w:p>
    <w:p w14:paraId="08E2EC37" w14:textId="77777777" w:rsidR="00000000" w:rsidRDefault="00953ED2">
      <w:pPr>
        <w:pStyle w:val="a0"/>
        <w:rPr>
          <w:rFonts w:hint="cs"/>
          <w:rtl/>
        </w:rPr>
      </w:pPr>
      <w:r>
        <w:rPr>
          <w:rFonts w:hint="cs"/>
          <w:rtl/>
        </w:rPr>
        <w:t xml:space="preserve"> </w:t>
      </w:r>
    </w:p>
    <w:p w14:paraId="048CABD0" w14:textId="77777777" w:rsidR="00000000" w:rsidRDefault="00953ED2">
      <w:pPr>
        <w:pStyle w:val="a0"/>
        <w:rPr>
          <w:rFonts w:hint="cs"/>
          <w:rtl/>
        </w:rPr>
      </w:pPr>
      <w:r>
        <w:rPr>
          <w:rFonts w:hint="cs"/>
          <w:rtl/>
        </w:rPr>
        <w:t xml:space="preserve">רבותי, המשטרה, השב"כ וכל כוחות הביטחון יעשו הכול על מנת למנוע מקרה שחלילה עלול לקרות. לא חוסכים בשום אמצעי </w:t>
      </w:r>
      <w:r>
        <w:rPr>
          <w:rFonts w:hint="cs"/>
          <w:rtl/>
        </w:rPr>
        <w:t>בעניין. הפרשיות הנ"ל ממחישות את הרגישות הגבוהה הקיימת בקרב משטרת ישראל והשב"כ לכל כוונה או רעיון לפגיעה בהר-הבית, וכוחות הביטחון פעלו ויפעלו בנחישות, במהירות ובתקיפות נגד כוונה שכזאת. כאמור, בשני המקרים הכוונות לא הגיעו לשלבי הוצאה לפועל, ולאחר שנבחנו הפרט</w:t>
      </w:r>
      <w:r>
        <w:rPr>
          <w:rFonts w:hint="cs"/>
          <w:rtl/>
        </w:rPr>
        <w:t>ים וההודאות, ובהתייעצות עם פרקליטות המדינה, שליוותה את החקירה לכל אורכה, שוחררו העצורים בתנאים מגבילים שונים, לאחר שהוברר כי פעילות כוחות הביטחון מנעה מן המעורבים בפרשה לממש את רעיונותיהם.</w:t>
      </w:r>
    </w:p>
    <w:p w14:paraId="23A7F606" w14:textId="77777777" w:rsidR="00000000" w:rsidRDefault="00953ED2">
      <w:pPr>
        <w:pStyle w:val="a0"/>
        <w:rPr>
          <w:rFonts w:hint="cs"/>
          <w:rtl/>
        </w:rPr>
      </w:pPr>
    </w:p>
    <w:p w14:paraId="7D960524" w14:textId="77777777" w:rsidR="00000000" w:rsidRDefault="00953ED2">
      <w:pPr>
        <w:pStyle w:val="a0"/>
        <w:rPr>
          <w:rFonts w:hint="cs"/>
          <w:rtl/>
        </w:rPr>
      </w:pPr>
      <w:r>
        <w:rPr>
          <w:rFonts w:hint="cs"/>
          <w:rtl/>
        </w:rPr>
        <w:t xml:space="preserve">רבותי, לסיכום, הנושא חשוב ורציני. אני מציע לכולנו להיות זהירים גם </w:t>
      </w:r>
      <w:r>
        <w:rPr>
          <w:rFonts w:hint="cs"/>
          <w:rtl/>
        </w:rPr>
        <w:t>בדברים שלנו על מנת שחלילה לא נפגע בשום דבר שקדוש הן למוסלמים והן ליהודים.</w:t>
      </w:r>
    </w:p>
    <w:p w14:paraId="7F50226C" w14:textId="77777777" w:rsidR="00000000" w:rsidRDefault="00953ED2">
      <w:pPr>
        <w:pStyle w:val="a0"/>
        <w:rPr>
          <w:rFonts w:hint="cs"/>
          <w:rtl/>
        </w:rPr>
      </w:pPr>
    </w:p>
    <w:p w14:paraId="40457C40" w14:textId="77777777" w:rsidR="00000000" w:rsidRDefault="00953ED2">
      <w:pPr>
        <w:pStyle w:val="af1"/>
        <w:rPr>
          <w:rFonts w:hint="cs"/>
          <w:rtl/>
        </w:rPr>
      </w:pPr>
      <w:r>
        <w:rPr>
          <w:rFonts w:hint="eastAsia"/>
          <w:rtl/>
        </w:rPr>
        <w:t>היו</w:t>
      </w:r>
      <w:r>
        <w:rPr>
          <w:rtl/>
        </w:rPr>
        <w:t>"ר</w:t>
      </w:r>
      <w:r>
        <w:rPr>
          <w:rFonts w:hint="cs"/>
          <w:rtl/>
        </w:rPr>
        <w:t xml:space="preserve"> קולט אביטל:</w:t>
      </w:r>
    </w:p>
    <w:p w14:paraId="44BC7632" w14:textId="77777777" w:rsidR="00000000" w:rsidRDefault="00953ED2">
      <w:pPr>
        <w:pStyle w:val="a0"/>
        <w:rPr>
          <w:rFonts w:hint="cs"/>
          <w:rtl/>
        </w:rPr>
      </w:pPr>
    </w:p>
    <w:p w14:paraId="0D0F38EE" w14:textId="77777777" w:rsidR="00000000" w:rsidRDefault="00953ED2">
      <w:pPr>
        <w:pStyle w:val="a0"/>
        <w:rPr>
          <w:rFonts w:hint="cs"/>
          <w:rtl/>
        </w:rPr>
      </w:pPr>
      <w:r>
        <w:rPr>
          <w:rFonts w:hint="cs"/>
          <w:rtl/>
        </w:rPr>
        <w:t xml:space="preserve">מה אתה מציע? </w:t>
      </w:r>
    </w:p>
    <w:p w14:paraId="1C07B0FE" w14:textId="77777777" w:rsidR="00000000" w:rsidRDefault="00953ED2">
      <w:pPr>
        <w:pStyle w:val="a0"/>
        <w:rPr>
          <w:rFonts w:hint="cs"/>
          <w:rtl/>
        </w:rPr>
      </w:pPr>
    </w:p>
    <w:p w14:paraId="6E1DD264" w14:textId="77777777" w:rsidR="00000000" w:rsidRDefault="00953ED2">
      <w:pPr>
        <w:pStyle w:val="-"/>
        <w:rPr>
          <w:rtl/>
        </w:rPr>
      </w:pPr>
      <w:bookmarkStart w:id="558" w:name="FS000001031T18_05_2005_18_28_52C"/>
      <w:bookmarkEnd w:id="558"/>
      <w:r>
        <w:rPr>
          <w:rFonts w:hint="eastAsia"/>
          <w:rtl/>
        </w:rPr>
        <w:t>סגן</w:t>
      </w:r>
      <w:r>
        <w:rPr>
          <w:rtl/>
        </w:rPr>
        <w:t xml:space="preserve"> השר לביטחון פנים יעקב אדרי:</w:t>
      </w:r>
    </w:p>
    <w:p w14:paraId="091D4988" w14:textId="77777777" w:rsidR="00000000" w:rsidRDefault="00953ED2">
      <w:pPr>
        <w:pStyle w:val="a0"/>
        <w:ind w:firstLine="0"/>
        <w:rPr>
          <w:rFonts w:hint="cs"/>
          <w:rtl/>
        </w:rPr>
      </w:pPr>
    </w:p>
    <w:p w14:paraId="439A9BFB" w14:textId="77777777" w:rsidR="00000000" w:rsidRDefault="00953ED2">
      <w:pPr>
        <w:pStyle w:val="a0"/>
        <w:rPr>
          <w:rFonts w:hint="cs"/>
          <w:rtl/>
        </w:rPr>
      </w:pPr>
      <w:r>
        <w:rPr>
          <w:rFonts w:hint="cs"/>
          <w:rtl/>
        </w:rPr>
        <w:t xml:space="preserve"> אני מציע להעביר את הנושא לוועדת הפנים. </w:t>
      </w:r>
    </w:p>
    <w:p w14:paraId="1D5EC128" w14:textId="77777777" w:rsidR="00000000" w:rsidRDefault="00953ED2">
      <w:pPr>
        <w:pStyle w:val="a0"/>
        <w:rPr>
          <w:rFonts w:hint="cs"/>
          <w:rtl/>
        </w:rPr>
      </w:pPr>
    </w:p>
    <w:p w14:paraId="5724CE42" w14:textId="77777777" w:rsidR="00000000" w:rsidRDefault="00953ED2">
      <w:pPr>
        <w:pStyle w:val="af0"/>
        <w:rPr>
          <w:rtl/>
        </w:rPr>
      </w:pPr>
      <w:r>
        <w:rPr>
          <w:rFonts w:hint="eastAsia"/>
          <w:rtl/>
        </w:rPr>
        <w:t>עבד</w:t>
      </w:r>
      <w:r>
        <w:rPr>
          <w:rtl/>
        </w:rPr>
        <w:t>-אלמאלכ דהאמשה (רע"ם):</w:t>
      </w:r>
    </w:p>
    <w:p w14:paraId="3A0992B1" w14:textId="77777777" w:rsidR="00000000" w:rsidRDefault="00953ED2">
      <w:pPr>
        <w:pStyle w:val="a0"/>
        <w:rPr>
          <w:rFonts w:hint="cs"/>
          <w:rtl/>
        </w:rPr>
      </w:pPr>
    </w:p>
    <w:p w14:paraId="1C4D6C8A" w14:textId="77777777" w:rsidR="00000000" w:rsidRDefault="00953ED2">
      <w:pPr>
        <w:pStyle w:val="a0"/>
        <w:rPr>
          <w:rFonts w:hint="cs"/>
          <w:rtl/>
        </w:rPr>
      </w:pPr>
      <w:r>
        <w:rPr>
          <w:rFonts w:hint="cs"/>
          <w:rtl/>
        </w:rPr>
        <w:t xml:space="preserve">דיון במליאה. </w:t>
      </w:r>
    </w:p>
    <w:p w14:paraId="6149B49C" w14:textId="77777777" w:rsidR="00000000" w:rsidRDefault="00953ED2">
      <w:pPr>
        <w:pStyle w:val="a0"/>
        <w:rPr>
          <w:rFonts w:hint="cs"/>
          <w:rtl/>
        </w:rPr>
      </w:pPr>
    </w:p>
    <w:p w14:paraId="63A2B3A4" w14:textId="77777777" w:rsidR="00000000" w:rsidRDefault="00953ED2">
      <w:pPr>
        <w:pStyle w:val="-"/>
        <w:rPr>
          <w:rtl/>
        </w:rPr>
      </w:pPr>
      <w:bookmarkStart w:id="559" w:name="FS000001031T18_05_2005_18_29_03C"/>
      <w:bookmarkEnd w:id="559"/>
      <w:r>
        <w:rPr>
          <w:rFonts w:hint="eastAsia"/>
          <w:rtl/>
        </w:rPr>
        <w:t>סגן</w:t>
      </w:r>
      <w:r>
        <w:rPr>
          <w:rtl/>
        </w:rPr>
        <w:t xml:space="preserve"> השר לביטחון פנים יעקב אדרי</w:t>
      </w:r>
      <w:r>
        <w:rPr>
          <w:rtl/>
        </w:rPr>
        <w:t>:</w:t>
      </w:r>
    </w:p>
    <w:p w14:paraId="73D274CA" w14:textId="77777777" w:rsidR="00000000" w:rsidRDefault="00953ED2">
      <w:pPr>
        <w:pStyle w:val="a0"/>
        <w:rPr>
          <w:rFonts w:hint="cs"/>
          <w:rtl/>
        </w:rPr>
      </w:pPr>
    </w:p>
    <w:p w14:paraId="6BD75DE5" w14:textId="77777777" w:rsidR="00000000" w:rsidRDefault="00953ED2">
      <w:pPr>
        <w:pStyle w:val="a0"/>
        <w:rPr>
          <w:rFonts w:hint="cs"/>
          <w:rtl/>
        </w:rPr>
      </w:pPr>
      <w:r>
        <w:rPr>
          <w:rFonts w:hint="cs"/>
          <w:rtl/>
        </w:rPr>
        <w:t xml:space="preserve">וכי זה לא דיון במליאה? זה דיון במליאה. </w:t>
      </w:r>
    </w:p>
    <w:p w14:paraId="403A056A" w14:textId="77777777" w:rsidR="00000000" w:rsidRDefault="00953ED2">
      <w:pPr>
        <w:pStyle w:val="a0"/>
        <w:rPr>
          <w:rFonts w:hint="cs"/>
          <w:rtl/>
        </w:rPr>
      </w:pPr>
    </w:p>
    <w:p w14:paraId="0CEE8AA7" w14:textId="77777777" w:rsidR="00000000" w:rsidRDefault="00953ED2">
      <w:pPr>
        <w:pStyle w:val="af0"/>
        <w:rPr>
          <w:rtl/>
        </w:rPr>
      </w:pPr>
      <w:r>
        <w:rPr>
          <w:rFonts w:hint="eastAsia"/>
          <w:rtl/>
        </w:rPr>
        <w:t>מאיר</w:t>
      </w:r>
      <w:r>
        <w:rPr>
          <w:rtl/>
        </w:rPr>
        <w:t xml:space="preserve"> פרוש (אגודת ישראל - יהדות התורה והשבת):</w:t>
      </w:r>
    </w:p>
    <w:p w14:paraId="3649E5A9" w14:textId="77777777" w:rsidR="00000000" w:rsidRDefault="00953ED2">
      <w:pPr>
        <w:pStyle w:val="a0"/>
        <w:ind w:firstLine="0"/>
        <w:rPr>
          <w:rFonts w:hint="cs"/>
          <w:rtl/>
        </w:rPr>
      </w:pPr>
    </w:p>
    <w:p w14:paraId="4BFC58B0" w14:textId="77777777" w:rsidR="00000000" w:rsidRDefault="00953ED2">
      <w:pPr>
        <w:pStyle w:val="a0"/>
        <w:rPr>
          <w:rFonts w:hint="cs"/>
          <w:rtl/>
        </w:rPr>
      </w:pPr>
      <w:r>
        <w:rPr>
          <w:rFonts w:hint="cs"/>
          <w:rtl/>
        </w:rPr>
        <w:t xml:space="preserve">זו הצעה. אחר כך, שאנחנו נבטל - - - </w:t>
      </w:r>
    </w:p>
    <w:p w14:paraId="2AE33F0A" w14:textId="77777777" w:rsidR="00000000" w:rsidRDefault="00953ED2">
      <w:pPr>
        <w:pStyle w:val="a0"/>
        <w:rPr>
          <w:rFonts w:hint="cs"/>
          <w:rtl/>
        </w:rPr>
      </w:pPr>
    </w:p>
    <w:p w14:paraId="6AF63A12" w14:textId="77777777" w:rsidR="00000000" w:rsidRDefault="00953ED2">
      <w:pPr>
        <w:pStyle w:val="-"/>
        <w:rPr>
          <w:rtl/>
        </w:rPr>
      </w:pPr>
      <w:bookmarkStart w:id="560" w:name="FS000001031T18_05_2005_18_30_01C"/>
      <w:bookmarkEnd w:id="560"/>
      <w:r>
        <w:rPr>
          <w:rFonts w:hint="eastAsia"/>
          <w:rtl/>
        </w:rPr>
        <w:t>סגן</w:t>
      </w:r>
      <w:r>
        <w:rPr>
          <w:rtl/>
        </w:rPr>
        <w:t xml:space="preserve"> השר לביטחון פנים יעקב אדרי:</w:t>
      </w:r>
    </w:p>
    <w:p w14:paraId="031EC3C5" w14:textId="77777777" w:rsidR="00000000" w:rsidRDefault="00953ED2">
      <w:pPr>
        <w:pStyle w:val="a0"/>
        <w:rPr>
          <w:rFonts w:hint="cs"/>
          <w:rtl/>
        </w:rPr>
      </w:pPr>
    </w:p>
    <w:p w14:paraId="4E492087" w14:textId="77777777" w:rsidR="00000000" w:rsidRDefault="00953ED2">
      <w:pPr>
        <w:pStyle w:val="a0"/>
        <w:rPr>
          <w:rFonts w:hint="cs"/>
          <w:rtl/>
        </w:rPr>
      </w:pPr>
      <w:r>
        <w:rPr>
          <w:rFonts w:hint="cs"/>
          <w:rtl/>
        </w:rPr>
        <w:t xml:space="preserve">זה דיון במליאה. </w:t>
      </w:r>
    </w:p>
    <w:p w14:paraId="6671AB37" w14:textId="77777777" w:rsidR="00000000" w:rsidRDefault="00953ED2">
      <w:pPr>
        <w:pStyle w:val="a0"/>
        <w:rPr>
          <w:rFonts w:hint="cs"/>
          <w:rtl/>
        </w:rPr>
      </w:pPr>
    </w:p>
    <w:p w14:paraId="31C25B76" w14:textId="77777777" w:rsidR="00000000" w:rsidRDefault="00953ED2">
      <w:pPr>
        <w:pStyle w:val="af1"/>
        <w:rPr>
          <w:rFonts w:hint="cs"/>
          <w:rtl/>
        </w:rPr>
      </w:pPr>
      <w:r>
        <w:rPr>
          <w:rFonts w:hint="eastAsia"/>
          <w:rtl/>
        </w:rPr>
        <w:t>היו</w:t>
      </w:r>
      <w:r>
        <w:rPr>
          <w:rtl/>
        </w:rPr>
        <w:t>"ר</w:t>
      </w:r>
      <w:r>
        <w:rPr>
          <w:rFonts w:hint="cs"/>
          <w:rtl/>
        </w:rPr>
        <w:t xml:space="preserve"> קולט אביטל:</w:t>
      </w:r>
    </w:p>
    <w:p w14:paraId="083B88B9" w14:textId="77777777" w:rsidR="00000000" w:rsidRDefault="00953ED2">
      <w:pPr>
        <w:pStyle w:val="a0"/>
        <w:rPr>
          <w:rFonts w:hint="cs"/>
          <w:rtl/>
        </w:rPr>
      </w:pPr>
    </w:p>
    <w:p w14:paraId="6EF8E64A" w14:textId="77777777" w:rsidR="00000000" w:rsidRDefault="00953ED2">
      <w:pPr>
        <w:pStyle w:val="a0"/>
        <w:rPr>
          <w:rFonts w:hint="cs"/>
          <w:rtl/>
        </w:rPr>
      </w:pPr>
      <w:r>
        <w:rPr>
          <w:rFonts w:hint="cs"/>
          <w:rtl/>
        </w:rPr>
        <w:t>אנחנו נצביע על זה. הצעה אחרת - חבר הכנסת בשארה. אחריו - חבר</w:t>
      </w:r>
      <w:r>
        <w:rPr>
          <w:rFonts w:hint="cs"/>
          <w:rtl/>
        </w:rPr>
        <w:t xml:space="preserve"> הכנסת גאלב מג'אדלה. </w:t>
      </w:r>
    </w:p>
    <w:p w14:paraId="5DA790DA" w14:textId="77777777" w:rsidR="00000000" w:rsidRDefault="00953ED2">
      <w:pPr>
        <w:pStyle w:val="a0"/>
        <w:rPr>
          <w:rFonts w:hint="cs"/>
          <w:rtl/>
        </w:rPr>
      </w:pPr>
    </w:p>
    <w:p w14:paraId="006CF1A9" w14:textId="77777777" w:rsidR="00000000" w:rsidRDefault="00953ED2">
      <w:pPr>
        <w:pStyle w:val="a"/>
        <w:rPr>
          <w:rtl/>
        </w:rPr>
      </w:pPr>
      <w:bookmarkStart w:id="561" w:name="_Toc118183698"/>
      <w:r>
        <w:rPr>
          <w:rFonts w:hint="eastAsia"/>
          <w:rtl/>
        </w:rPr>
        <w:t>עזמי</w:t>
      </w:r>
      <w:r>
        <w:rPr>
          <w:rtl/>
        </w:rPr>
        <w:t xml:space="preserve"> בשארה (בל"ד):</w:t>
      </w:r>
      <w:bookmarkEnd w:id="561"/>
    </w:p>
    <w:p w14:paraId="6E7F9A89" w14:textId="77777777" w:rsidR="00000000" w:rsidRDefault="00953ED2">
      <w:pPr>
        <w:pStyle w:val="a0"/>
        <w:rPr>
          <w:rFonts w:hint="cs"/>
          <w:rtl/>
        </w:rPr>
      </w:pPr>
    </w:p>
    <w:p w14:paraId="3058782D" w14:textId="77777777" w:rsidR="00000000" w:rsidRDefault="00953ED2">
      <w:pPr>
        <w:pStyle w:val="a0"/>
        <w:rPr>
          <w:rFonts w:hint="cs"/>
          <w:rtl/>
        </w:rPr>
      </w:pPr>
      <w:r>
        <w:rPr>
          <w:rFonts w:hint="cs"/>
          <w:rtl/>
        </w:rPr>
        <w:t xml:space="preserve">גברתי היושבת-ראש, אדוני סגן השר, החלק הכי חשוב בתשובתך הוא, שאתה עצמך, דעתך לא נוחה מתשובתך. </w:t>
      </w:r>
    </w:p>
    <w:p w14:paraId="4D0725D9" w14:textId="77777777" w:rsidR="00000000" w:rsidRDefault="00953ED2">
      <w:pPr>
        <w:pStyle w:val="a0"/>
        <w:rPr>
          <w:rFonts w:hint="cs"/>
          <w:rtl/>
        </w:rPr>
      </w:pPr>
    </w:p>
    <w:p w14:paraId="2643C4F5" w14:textId="77777777" w:rsidR="00000000" w:rsidRDefault="00953ED2">
      <w:pPr>
        <w:pStyle w:val="af0"/>
        <w:rPr>
          <w:rtl/>
        </w:rPr>
      </w:pPr>
      <w:r>
        <w:rPr>
          <w:rFonts w:hint="eastAsia"/>
          <w:rtl/>
        </w:rPr>
        <w:t>סגן</w:t>
      </w:r>
      <w:r>
        <w:rPr>
          <w:rtl/>
        </w:rPr>
        <w:t xml:space="preserve"> השר לביטחון פנים יעקב אדרי:</w:t>
      </w:r>
    </w:p>
    <w:p w14:paraId="10E7BDA7" w14:textId="77777777" w:rsidR="00000000" w:rsidRDefault="00953ED2">
      <w:pPr>
        <w:pStyle w:val="a0"/>
        <w:ind w:firstLine="0"/>
        <w:rPr>
          <w:rFonts w:hint="cs"/>
          <w:rtl/>
        </w:rPr>
      </w:pPr>
    </w:p>
    <w:p w14:paraId="2563708F" w14:textId="77777777" w:rsidR="00000000" w:rsidRDefault="00953ED2">
      <w:pPr>
        <w:pStyle w:val="a0"/>
        <w:rPr>
          <w:rFonts w:hint="cs"/>
          <w:rtl/>
        </w:rPr>
      </w:pPr>
      <w:r>
        <w:rPr>
          <w:rFonts w:hint="cs"/>
          <w:rtl/>
        </w:rPr>
        <w:t>לא.</w:t>
      </w:r>
    </w:p>
    <w:p w14:paraId="72E1DCF6" w14:textId="77777777" w:rsidR="00000000" w:rsidRDefault="00953ED2">
      <w:pPr>
        <w:pStyle w:val="a0"/>
        <w:rPr>
          <w:rFonts w:hint="cs"/>
          <w:rtl/>
        </w:rPr>
      </w:pPr>
    </w:p>
    <w:p w14:paraId="5DE6C05A" w14:textId="77777777" w:rsidR="00000000" w:rsidRDefault="00953ED2">
      <w:pPr>
        <w:pStyle w:val="-"/>
        <w:rPr>
          <w:rtl/>
        </w:rPr>
      </w:pPr>
      <w:bookmarkStart w:id="562" w:name="FS000001031T18_05_2005_18_31_11C"/>
      <w:bookmarkEnd w:id="562"/>
      <w:r>
        <w:rPr>
          <w:rFonts w:hint="eastAsia"/>
          <w:rtl/>
        </w:rPr>
        <w:t>עזמי</w:t>
      </w:r>
      <w:r>
        <w:rPr>
          <w:rtl/>
        </w:rPr>
        <w:t xml:space="preserve"> בשארה (בל"ד):</w:t>
      </w:r>
    </w:p>
    <w:p w14:paraId="786E279D" w14:textId="77777777" w:rsidR="00000000" w:rsidRDefault="00953ED2">
      <w:pPr>
        <w:pStyle w:val="a0"/>
        <w:rPr>
          <w:rFonts w:hint="cs"/>
          <w:rtl/>
        </w:rPr>
      </w:pPr>
    </w:p>
    <w:p w14:paraId="34F2B9F5" w14:textId="77777777" w:rsidR="00000000" w:rsidRDefault="00953ED2">
      <w:pPr>
        <w:pStyle w:val="a0"/>
        <w:rPr>
          <w:rFonts w:hint="cs"/>
          <w:rtl/>
        </w:rPr>
      </w:pPr>
      <w:r>
        <w:rPr>
          <w:rFonts w:hint="cs"/>
          <w:rtl/>
        </w:rPr>
        <w:t xml:space="preserve">לא נוחה דעתך מדעתה של  הפרקליטות, מכך שהם שוחררו. </w:t>
      </w:r>
    </w:p>
    <w:p w14:paraId="5ED4B2A9" w14:textId="77777777" w:rsidR="00000000" w:rsidRDefault="00953ED2">
      <w:pPr>
        <w:pStyle w:val="a0"/>
        <w:rPr>
          <w:rFonts w:hint="cs"/>
          <w:rtl/>
        </w:rPr>
      </w:pPr>
    </w:p>
    <w:p w14:paraId="20D6E240" w14:textId="77777777" w:rsidR="00000000" w:rsidRDefault="00953ED2">
      <w:pPr>
        <w:pStyle w:val="a0"/>
        <w:rPr>
          <w:rFonts w:hint="cs"/>
          <w:rtl/>
        </w:rPr>
      </w:pPr>
      <w:r>
        <w:rPr>
          <w:rFonts w:hint="cs"/>
          <w:rtl/>
        </w:rPr>
        <w:t>אדוני סג</w:t>
      </w:r>
      <w:r>
        <w:rPr>
          <w:rFonts w:hint="cs"/>
          <w:rtl/>
        </w:rPr>
        <w:t xml:space="preserve">ן השר, אמרת גורמים שוליים. האם בבתי-סוהר יושבים אנשי זרם מרכזי בחברה הישראלית? מי יושב בבתי-סוהר? בדרך כלל יושבים בבתי-סוהר גורמים שוליים. בתי-סוהר נעשו בשביל  גורמים שוליים שיכולים להרוג, לרצוח, לפוצץ מסגדים. </w:t>
      </w:r>
    </w:p>
    <w:p w14:paraId="6EB27775" w14:textId="77777777" w:rsidR="00000000" w:rsidRDefault="00953ED2">
      <w:pPr>
        <w:pStyle w:val="a0"/>
        <w:rPr>
          <w:rFonts w:hint="cs"/>
          <w:rtl/>
        </w:rPr>
      </w:pPr>
    </w:p>
    <w:p w14:paraId="4F9DA4E9" w14:textId="77777777" w:rsidR="00000000" w:rsidRDefault="00953ED2">
      <w:pPr>
        <w:pStyle w:val="a0"/>
        <w:rPr>
          <w:rFonts w:hint="cs"/>
          <w:rtl/>
        </w:rPr>
      </w:pPr>
      <w:r>
        <w:rPr>
          <w:rFonts w:hint="cs"/>
          <w:rtl/>
        </w:rPr>
        <w:t>טיל "לאו". תאר לעצמך ארבעה ערבים  מתכננים לר</w:t>
      </w:r>
      <w:r>
        <w:rPr>
          <w:rFonts w:hint="cs"/>
          <w:rtl/>
        </w:rPr>
        <w:t>כוש טיל "לאו" בשביל לירות אותו על בית-הכנסת הגדול בירושלים, זוממים,  והמשטרה מצליחה למנוע זאת. אבל על  עצם זה שרצו לרכוש טיל "לאו" וזממו, אף אחד לא מעמיד אותם לדין. אפשר לקרוא לזה רצינות? במקרה הפעם חשפתם, בפעם הבאה עם הסלחנות הזאת אולי לא תצליחו לחשוף בלי</w:t>
      </w:r>
      <w:r>
        <w:rPr>
          <w:rFonts w:hint="cs"/>
          <w:rtl/>
        </w:rPr>
        <w:t xml:space="preserve"> ידע מודיעיני. אני חושב שפה הענישה על עצם המזימה, על עצם התכנון, על עצם קשירת  הקשר - כל אלה הן  עבירות. תודה רבה. </w:t>
      </w:r>
    </w:p>
    <w:p w14:paraId="6DCC5D94" w14:textId="77777777" w:rsidR="00000000" w:rsidRDefault="00953ED2">
      <w:pPr>
        <w:pStyle w:val="a0"/>
        <w:rPr>
          <w:rFonts w:hint="cs"/>
          <w:rtl/>
        </w:rPr>
      </w:pPr>
    </w:p>
    <w:p w14:paraId="542ED5EC" w14:textId="77777777" w:rsidR="00000000" w:rsidRDefault="00953ED2">
      <w:pPr>
        <w:pStyle w:val="af0"/>
        <w:rPr>
          <w:rtl/>
        </w:rPr>
      </w:pPr>
      <w:r>
        <w:rPr>
          <w:rFonts w:hint="eastAsia"/>
          <w:rtl/>
        </w:rPr>
        <w:t>סגן</w:t>
      </w:r>
      <w:r>
        <w:rPr>
          <w:rtl/>
        </w:rPr>
        <w:t xml:space="preserve"> השר לביטחון פנים יעקב אדרי:</w:t>
      </w:r>
    </w:p>
    <w:p w14:paraId="23D1B2F3" w14:textId="77777777" w:rsidR="00000000" w:rsidRDefault="00953ED2">
      <w:pPr>
        <w:pStyle w:val="a0"/>
        <w:rPr>
          <w:rFonts w:hint="cs"/>
          <w:rtl/>
        </w:rPr>
      </w:pPr>
    </w:p>
    <w:p w14:paraId="3ECAE38D" w14:textId="77777777" w:rsidR="00000000" w:rsidRDefault="00953ED2">
      <w:pPr>
        <w:pStyle w:val="a0"/>
        <w:rPr>
          <w:rFonts w:hint="cs"/>
          <w:rtl/>
        </w:rPr>
      </w:pPr>
      <w:r>
        <w:rPr>
          <w:rFonts w:hint="cs"/>
          <w:rtl/>
        </w:rPr>
        <w:t xml:space="preserve">מה אתה מציע? </w:t>
      </w:r>
    </w:p>
    <w:p w14:paraId="088878CF" w14:textId="77777777" w:rsidR="00000000" w:rsidRDefault="00953ED2">
      <w:pPr>
        <w:pStyle w:val="a0"/>
        <w:rPr>
          <w:rFonts w:hint="cs"/>
          <w:rtl/>
        </w:rPr>
      </w:pPr>
    </w:p>
    <w:p w14:paraId="768F55D8" w14:textId="77777777" w:rsidR="00000000" w:rsidRDefault="00953ED2">
      <w:pPr>
        <w:pStyle w:val="-"/>
        <w:rPr>
          <w:rtl/>
        </w:rPr>
      </w:pPr>
      <w:r>
        <w:rPr>
          <w:rFonts w:hint="eastAsia"/>
          <w:rtl/>
        </w:rPr>
        <w:t>עזמי</w:t>
      </w:r>
      <w:r>
        <w:rPr>
          <w:rtl/>
        </w:rPr>
        <w:t xml:space="preserve"> בשארה (בל"ד):</w:t>
      </w:r>
    </w:p>
    <w:p w14:paraId="73DD2598" w14:textId="77777777" w:rsidR="00000000" w:rsidRDefault="00953ED2">
      <w:pPr>
        <w:pStyle w:val="a0"/>
        <w:rPr>
          <w:rFonts w:hint="cs"/>
          <w:rtl/>
        </w:rPr>
      </w:pPr>
    </w:p>
    <w:p w14:paraId="05F8283E" w14:textId="77777777" w:rsidR="00000000" w:rsidRDefault="00953ED2">
      <w:pPr>
        <w:pStyle w:val="a0"/>
        <w:rPr>
          <w:rFonts w:hint="cs"/>
          <w:rtl/>
        </w:rPr>
      </w:pPr>
      <w:r>
        <w:rPr>
          <w:rFonts w:hint="cs"/>
          <w:rtl/>
        </w:rPr>
        <w:t>מעצר מינהלי.</w:t>
      </w:r>
    </w:p>
    <w:p w14:paraId="1C2C74EB" w14:textId="77777777" w:rsidR="00000000" w:rsidRDefault="00953ED2">
      <w:pPr>
        <w:pStyle w:val="a0"/>
        <w:rPr>
          <w:rFonts w:hint="cs"/>
          <w:rtl/>
        </w:rPr>
      </w:pPr>
    </w:p>
    <w:p w14:paraId="708E1D28" w14:textId="77777777" w:rsidR="00000000" w:rsidRDefault="00953ED2">
      <w:pPr>
        <w:pStyle w:val="af1"/>
        <w:rPr>
          <w:rFonts w:hint="cs"/>
          <w:rtl/>
        </w:rPr>
      </w:pPr>
      <w:r>
        <w:rPr>
          <w:rFonts w:hint="eastAsia"/>
          <w:rtl/>
        </w:rPr>
        <w:t>היו</w:t>
      </w:r>
      <w:r>
        <w:rPr>
          <w:rtl/>
        </w:rPr>
        <w:t>"ר</w:t>
      </w:r>
      <w:r>
        <w:rPr>
          <w:rFonts w:hint="cs"/>
          <w:rtl/>
        </w:rPr>
        <w:t xml:space="preserve"> קולט אביטל:</w:t>
      </w:r>
    </w:p>
    <w:p w14:paraId="170173CE" w14:textId="77777777" w:rsidR="00000000" w:rsidRDefault="00953ED2">
      <w:pPr>
        <w:pStyle w:val="a0"/>
        <w:rPr>
          <w:rFonts w:hint="cs"/>
          <w:rtl/>
        </w:rPr>
      </w:pPr>
    </w:p>
    <w:p w14:paraId="2DC46B72" w14:textId="77777777" w:rsidR="00000000" w:rsidRDefault="00953ED2">
      <w:pPr>
        <w:pStyle w:val="a0"/>
        <w:rPr>
          <w:rFonts w:hint="cs"/>
          <w:rtl/>
        </w:rPr>
      </w:pPr>
      <w:r>
        <w:rPr>
          <w:rFonts w:hint="cs"/>
          <w:rtl/>
        </w:rPr>
        <w:t>תודה רבה. חבר הכנסת מג'אדלה, בבקשה, אח</w:t>
      </w:r>
      <w:r>
        <w:rPr>
          <w:rFonts w:hint="cs"/>
          <w:rtl/>
        </w:rPr>
        <w:t xml:space="preserve">רון הדוברים. </w:t>
      </w:r>
    </w:p>
    <w:p w14:paraId="635AC470" w14:textId="77777777" w:rsidR="00000000" w:rsidRDefault="00953ED2">
      <w:pPr>
        <w:pStyle w:val="a0"/>
        <w:rPr>
          <w:rFonts w:hint="cs"/>
          <w:rtl/>
        </w:rPr>
      </w:pPr>
    </w:p>
    <w:p w14:paraId="2C2ED63A" w14:textId="77777777" w:rsidR="00000000" w:rsidRDefault="00953ED2">
      <w:pPr>
        <w:pStyle w:val="a"/>
        <w:rPr>
          <w:rtl/>
        </w:rPr>
      </w:pPr>
      <w:bookmarkStart w:id="563" w:name="_Toc118183699"/>
      <w:r>
        <w:rPr>
          <w:rFonts w:hint="eastAsia"/>
          <w:rtl/>
        </w:rPr>
        <w:t>גאלב</w:t>
      </w:r>
      <w:r>
        <w:rPr>
          <w:rtl/>
        </w:rPr>
        <w:t xml:space="preserve"> מג'אדלה (העבודה-מימד):</w:t>
      </w:r>
      <w:bookmarkEnd w:id="563"/>
    </w:p>
    <w:p w14:paraId="1BDD4B3C" w14:textId="77777777" w:rsidR="00000000" w:rsidRDefault="00953ED2">
      <w:pPr>
        <w:pStyle w:val="a0"/>
        <w:rPr>
          <w:rFonts w:hint="cs"/>
          <w:rtl/>
        </w:rPr>
      </w:pPr>
    </w:p>
    <w:p w14:paraId="139C004F" w14:textId="77777777" w:rsidR="00000000" w:rsidRDefault="00953ED2">
      <w:pPr>
        <w:pStyle w:val="a0"/>
        <w:rPr>
          <w:rFonts w:hint="cs"/>
          <w:rtl/>
        </w:rPr>
      </w:pPr>
      <w:r>
        <w:rPr>
          <w:rFonts w:hint="cs"/>
          <w:rtl/>
        </w:rPr>
        <w:t xml:space="preserve">גברתי היושבת-ראש, אדוני סגן השר, מכובדי חברי הכנסת, אני חושב שקודם כול צריך לברך את כל הגורמים והכוחות שפעלו יחד ועלו על המזימה הזאת וחשפו אותה. מגיע להם יישר כוח. </w:t>
      </w:r>
    </w:p>
    <w:p w14:paraId="62C4A36D" w14:textId="77777777" w:rsidR="00000000" w:rsidRDefault="00953ED2">
      <w:pPr>
        <w:pStyle w:val="a0"/>
        <w:rPr>
          <w:rFonts w:hint="cs"/>
          <w:rtl/>
        </w:rPr>
      </w:pPr>
    </w:p>
    <w:p w14:paraId="2CBE6670" w14:textId="77777777" w:rsidR="00000000" w:rsidRDefault="00953ED2">
      <w:pPr>
        <w:pStyle w:val="a0"/>
        <w:rPr>
          <w:rFonts w:hint="cs"/>
          <w:rtl/>
        </w:rPr>
      </w:pPr>
      <w:r>
        <w:rPr>
          <w:rFonts w:hint="cs"/>
          <w:rtl/>
        </w:rPr>
        <w:t>אבל, אדוני סגן השר, במקרה כזה הפרקליטות משחררת</w:t>
      </w:r>
      <w:r>
        <w:rPr>
          <w:rFonts w:hint="cs"/>
          <w:rtl/>
        </w:rPr>
        <w:t xml:space="preserve"> אנשים, לאחר ששמענו ממך את כל העובדות? זו שערורייה שאי-אפשר להסביר אותה במדינה דמוקרטית. במשטר מתוקן, בנורמות של ערכים של שלטון חוק וסדר אי-אפשר להסביר את שחרור האנשים האלה ואי-העמדתם לדין. אנחנו היינו רוצים שהפרקליטות, באמצעות המשרד הממשלתי המופקד עליהם, </w:t>
      </w:r>
      <w:r>
        <w:rPr>
          <w:rFonts w:hint="cs"/>
          <w:rtl/>
        </w:rPr>
        <w:t xml:space="preserve">יסבירו לנו איך ומה הביא אותם לשחרור אנשים שיזמו ותכננו ופעלו ועשו למען הדבר הזה. </w:t>
      </w:r>
    </w:p>
    <w:p w14:paraId="1F6CA85D" w14:textId="77777777" w:rsidR="00000000" w:rsidRDefault="00953ED2">
      <w:pPr>
        <w:pStyle w:val="a0"/>
        <w:rPr>
          <w:rFonts w:hint="cs"/>
          <w:rtl/>
        </w:rPr>
      </w:pPr>
    </w:p>
    <w:p w14:paraId="2683AAD0" w14:textId="77777777" w:rsidR="00000000" w:rsidRDefault="00953ED2">
      <w:pPr>
        <w:pStyle w:val="a0"/>
        <w:rPr>
          <w:rFonts w:hint="cs"/>
          <w:rtl/>
        </w:rPr>
      </w:pPr>
      <w:r>
        <w:rPr>
          <w:rFonts w:hint="cs"/>
          <w:rtl/>
        </w:rPr>
        <w:t>כבוד חבר הכנסת פרוש, אתה עוד מגן על האנשים האלה?</w:t>
      </w:r>
    </w:p>
    <w:p w14:paraId="243CBBCA" w14:textId="77777777" w:rsidR="00000000" w:rsidRDefault="00953ED2">
      <w:pPr>
        <w:pStyle w:val="a0"/>
        <w:rPr>
          <w:rFonts w:hint="cs"/>
          <w:rtl/>
        </w:rPr>
      </w:pPr>
    </w:p>
    <w:p w14:paraId="48FD0023" w14:textId="77777777" w:rsidR="00000000" w:rsidRDefault="00953ED2">
      <w:pPr>
        <w:pStyle w:val="af0"/>
        <w:rPr>
          <w:rtl/>
        </w:rPr>
      </w:pPr>
      <w:r>
        <w:rPr>
          <w:rFonts w:hint="eastAsia"/>
          <w:rtl/>
        </w:rPr>
        <w:t>מאיר</w:t>
      </w:r>
      <w:r>
        <w:rPr>
          <w:rtl/>
        </w:rPr>
        <w:t xml:space="preserve"> פרוש (אגודת ישראל - יהדות התורה והשבת):</w:t>
      </w:r>
    </w:p>
    <w:p w14:paraId="2CFB0AB2" w14:textId="77777777" w:rsidR="00000000" w:rsidRDefault="00953ED2">
      <w:pPr>
        <w:pStyle w:val="a0"/>
        <w:ind w:firstLine="0"/>
        <w:rPr>
          <w:rFonts w:hint="cs"/>
          <w:rtl/>
        </w:rPr>
      </w:pPr>
    </w:p>
    <w:p w14:paraId="35D6092F" w14:textId="77777777" w:rsidR="00000000" w:rsidRDefault="00953ED2">
      <w:pPr>
        <w:pStyle w:val="a0"/>
        <w:rPr>
          <w:rFonts w:hint="cs"/>
          <w:rtl/>
        </w:rPr>
      </w:pPr>
      <w:r>
        <w:rPr>
          <w:rFonts w:hint="cs"/>
          <w:rtl/>
        </w:rPr>
        <w:t xml:space="preserve">חלילה. </w:t>
      </w:r>
    </w:p>
    <w:p w14:paraId="6F2B2497" w14:textId="77777777" w:rsidR="00000000" w:rsidRDefault="00953ED2">
      <w:pPr>
        <w:pStyle w:val="a0"/>
        <w:rPr>
          <w:rFonts w:hint="cs"/>
          <w:rtl/>
        </w:rPr>
      </w:pPr>
    </w:p>
    <w:p w14:paraId="6527B0DC" w14:textId="77777777" w:rsidR="00000000" w:rsidRDefault="00953ED2">
      <w:pPr>
        <w:pStyle w:val="af1"/>
        <w:rPr>
          <w:rFonts w:hint="cs"/>
          <w:rtl/>
        </w:rPr>
      </w:pPr>
      <w:r>
        <w:rPr>
          <w:rFonts w:hint="eastAsia"/>
          <w:rtl/>
        </w:rPr>
        <w:t>היו</w:t>
      </w:r>
      <w:r>
        <w:rPr>
          <w:rtl/>
        </w:rPr>
        <w:t>"ר</w:t>
      </w:r>
      <w:r>
        <w:rPr>
          <w:rFonts w:hint="cs"/>
          <w:rtl/>
        </w:rPr>
        <w:t xml:space="preserve"> קולט אביטל. </w:t>
      </w:r>
    </w:p>
    <w:p w14:paraId="3EB8D970" w14:textId="77777777" w:rsidR="00000000" w:rsidRDefault="00953ED2">
      <w:pPr>
        <w:pStyle w:val="a0"/>
        <w:rPr>
          <w:rFonts w:hint="cs"/>
          <w:rtl/>
        </w:rPr>
      </w:pPr>
    </w:p>
    <w:p w14:paraId="547A7EA5" w14:textId="77777777" w:rsidR="00000000" w:rsidRDefault="00953ED2">
      <w:pPr>
        <w:pStyle w:val="a0"/>
        <w:rPr>
          <w:rFonts w:hint="cs"/>
          <w:rtl/>
        </w:rPr>
      </w:pPr>
      <w:r>
        <w:rPr>
          <w:rFonts w:hint="cs"/>
          <w:rtl/>
        </w:rPr>
        <w:t xml:space="preserve">תודה רבה. זה לא דו-שיח. </w:t>
      </w:r>
    </w:p>
    <w:p w14:paraId="7A595B6D" w14:textId="77777777" w:rsidR="00000000" w:rsidRDefault="00953ED2">
      <w:pPr>
        <w:pStyle w:val="a0"/>
        <w:rPr>
          <w:rFonts w:hint="cs"/>
          <w:rtl/>
        </w:rPr>
      </w:pPr>
    </w:p>
    <w:p w14:paraId="51155C7B" w14:textId="77777777" w:rsidR="00000000" w:rsidRDefault="00953ED2">
      <w:pPr>
        <w:pStyle w:val="a0"/>
        <w:rPr>
          <w:rFonts w:hint="cs"/>
          <w:rtl/>
        </w:rPr>
      </w:pPr>
      <w:r>
        <w:rPr>
          <w:rFonts w:hint="cs"/>
          <w:rtl/>
        </w:rPr>
        <w:t>חברי חברי הכנסת, אנחנו</w:t>
      </w:r>
      <w:r>
        <w:rPr>
          <w:rFonts w:hint="cs"/>
          <w:rtl/>
        </w:rPr>
        <w:t xml:space="preserve"> עוברים להצבעה אם לכלול את הנושא בסדר-היום של המליאה. ההצבעה מתחילה. מליאה זה בעד.</w:t>
      </w:r>
    </w:p>
    <w:p w14:paraId="3B89CC80" w14:textId="77777777" w:rsidR="00000000" w:rsidRDefault="00953ED2">
      <w:pPr>
        <w:pStyle w:val="a0"/>
        <w:rPr>
          <w:rFonts w:hint="cs"/>
          <w:rtl/>
        </w:rPr>
      </w:pPr>
    </w:p>
    <w:p w14:paraId="307720F8" w14:textId="77777777" w:rsidR="00000000" w:rsidRDefault="00953ED2">
      <w:pPr>
        <w:pStyle w:val="ab"/>
        <w:bidi/>
        <w:rPr>
          <w:rFonts w:hint="cs"/>
          <w:rtl/>
        </w:rPr>
      </w:pPr>
      <w:r>
        <w:rPr>
          <w:rFonts w:hint="cs"/>
          <w:rtl/>
        </w:rPr>
        <w:t>הצבעה מס' 22</w:t>
      </w:r>
    </w:p>
    <w:p w14:paraId="65389518" w14:textId="77777777" w:rsidR="00000000" w:rsidRDefault="00953ED2">
      <w:pPr>
        <w:pStyle w:val="a0"/>
        <w:rPr>
          <w:rFonts w:hint="cs"/>
          <w:rtl/>
        </w:rPr>
      </w:pPr>
    </w:p>
    <w:p w14:paraId="46BCB31A" w14:textId="77777777" w:rsidR="00000000" w:rsidRDefault="00953ED2">
      <w:pPr>
        <w:pStyle w:val="ac"/>
        <w:bidi/>
        <w:rPr>
          <w:rFonts w:hint="cs"/>
          <w:rtl/>
        </w:rPr>
      </w:pPr>
      <w:r>
        <w:rPr>
          <w:rFonts w:hint="cs"/>
          <w:rtl/>
        </w:rPr>
        <w:t>בעד ההצעה לכלול את הנושא בסדר-היום - 6</w:t>
      </w:r>
    </w:p>
    <w:p w14:paraId="502FD02D" w14:textId="77777777" w:rsidR="00000000" w:rsidRDefault="00953ED2">
      <w:pPr>
        <w:pStyle w:val="ac"/>
        <w:bidi/>
        <w:rPr>
          <w:rFonts w:hint="cs"/>
          <w:rtl/>
        </w:rPr>
      </w:pPr>
      <w:r>
        <w:rPr>
          <w:rFonts w:hint="cs"/>
          <w:rtl/>
        </w:rPr>
        <w:t>בעד ההצעה שלא לכלול את הנושא בסדר-היום - 2</w:t>
      </w:r>
    </w:p>
    <w:p w14:paraId="55521F1F" w14:textId="77777777" w:rsidR="00000000" w:rsidRDefault="00953ED2">
      <w:pPr>
        <w:pStyle w:val="ac"/>
        <w:bidi/>
        <w:rPr>
          <w:rFonts w:hint="cs"/>
          <w:rtl/>
        </w:rPr>
      </w:pPr>
      <w:r>
        <w:rPr>
          <w:rFonts w:hint="cs"/>
          <w:rtl/>
        </w:rPr>
        <w:t>נמנעים - אין</w:t>
      </w:r>
    </w:p>
    <w:p w14:paraId="4A80BAC2" w14:textId="77777777" w:rsidR="00000000" w:rsidRDefault="00953ED2">
      <w:pPr>
        <w:pStyle w:val="ad"/>
        <w:bidi/>
        <w:rPr>
          <w:rFonts w:hint="cs"/>
          <w:rtl/>
        </w:rPr>
      </w:pPr>
      <w:r>
        <w:rPr>
          <w:rFonts w:hint="cs"/>
          <w:rtl/>
        </w:rPr>
        <w:t>ההצעה לכלול את הנושא בסדר-היום של הכנסת נתקבלה.</w:t>
      </w:r>
    </w:p>
    <w:p w14:paraId="47897DCA" w14:textId="77777777" w:rsidR="00000000" w:rsidRDefault="00953ED2">
      <w:pPr>
        <w:pStyle w:val="ad"/>
        <w:bidi/>
        <w:jc w:val="left"/>
        <w:rPr>
          <w:rFonts w:hint="cs"/>
          <w:rtl/>
        </w:rPr>
      </w:pPr>
    </w:p>
    <w:p w14:paraId="00AB9C02" w14:textId="77777777" w:rsidR="00000000" w:rsidRDefault="00953ED2">
      <w:pPr>
        <w:pStyle w:val="af1"/>
        <w:rPr>
          <w:rFonts w:hint="cs"/>
          <w:rtl/>
        </w:rPr>
      </w:pPr>
    </w:p>
    <w:p w14:paraId="528CA23C" w14:textId="77777777" w:rsidR="00000000" w:rsidRDefault="00953ED2">
      <w:pPr>
        <w:pStyle w:val="af1"/>
        <w:rPr>
          <w:rFonts w:hint="cs"/>
          <w:rtl/>
        </w:rPr>
      </w:pPr>
    </w:p>
    <w:p w14:paraId="7838C9C3" w14:textId="77777777" w:rsidR="00000000" w:rsidRDefault="00953ED2">
      <w:pPr>
        <w:pStyle w:val="af1"/>
        <w:rPr>
          <w:rFonts w:hint="cs"/>
          <w:rtl/>
        </w:rPr>
      </w:pPr>
      <w:r>
        <w:rPr>
          <w:rFonts w:hint="eastAsia"/>
          <w:rtl/>
        </w:rPr>
        <w:t>היו</w:t>
      </w:r>
      <w:r>
        <w:rPr>
          <w:rtl/>
        </w:rPr>
        <w:t>"ר</w:t>
      </w:r>
      <w:r>
        <w:rPr>
          <w:rFonts w:hint="cs"/>
          <w:rtl/>
        </w:rPr>
        <w:t xml:space="preserve"> קולט א</w:t>
      </w:r>
      <w:r>
        <w:rPr>
          <w:rFonts w:hint="cs"/>
          <w:rtl/>
        </w:rPr>
        <w:t>ביטל:</w:t>
      </w:r>
    </w:p>
    <w:p w14:paraId="35A12DB5" w14:textId="77777777" w:rsidR="00000000" w:rsidRDefault="00953ED2">
      <w:pPr>
        <w:pStyle w:val="a0"/>
        <w:rPr>
          <w:rFonts w:hint="cs"/>
          <w:rtl/>
        </w:rPr>
      </w:pPr>
    </w:p>
    <w:p w14:paraId="036359F1" w14:textId="77777777" w:rsidR="00000000" w:rsidRDefault="00953ED2">
      <w:pPr>
        <w:pStyle w:val="a0"/>
        <w:rPr>
          <w:rFonts w:hint="cs"/>
          <w:rtl/>
        </w:rPr>
      </w:pPr>
      <w:r>
        <w:rPr>
          <w:rFonts w:hint="cs"/>
          <w:rtl/>
        </w:rPr>
        <w:t xml:space="preserve">בעד - 6, נגד - 2. אני קובעת שהנושא ייכלל בסדר-היום של המליאה. </w:t>
      </w:r>
    </w:p>
    <w:p w14:paraId="157E1638" w14:textId="77777777" w:rsidR="00000000" w:rsidRDefault="00953ED2">
      <w:pPr>
        <w:pStyle w:val="a0"/>
        <w:rPr>
          <w:rFonts w:hint="cs"/>
          <w:rtl/>
        </w:rPr>
      </w:pPr>
    </w:p>
    <w:p w14:paraId="21272781" w14:textId="77777777" w:rsidR="00000000" w:rsidRDefault="00953ED2">
      <w:pPr>
        <w:pStyle w:val="a0"/>
        <w:rPr>
          <w:rFonts w:hint="cs"/>
          <w:rtl/>
        </w:rPr>
      </w:pPr>
      <w:r>
        <w:rPr>
          <w:rFonts w:hint="cs"/>
          <w:rtl/>
        </w:rPr>
        <w:t xml:space="preserve">חברי חברי הכנסת, תם סדר-היום. הישיבה הבאה תתקיים ביום שני, י"ד באייר התשס"ה, 23 במאי 2005, בשעה 16:00. ישיבה זו נעולה.  תודה רבה. </w:t>
      </w:r>
    </w:p>
    <w:p w14:paraId="76234C70" w14:textId="77777777" w:rsidR="00000000" w:rsidRDefault="00953ED2">
      <w:pPr>
        <w:pStyle w:val="a0"/>
        <w:rPr>
          <w:rFonts w:hint="cs"/>
          <w:rtl/>
        </w:rPr>
      </w:pPr>
    </w:p>
    <w:p w14:paraId="433856F4" w14:textId="77777777" w:rsidR="00000000" w:rsidRDefault="00953ED2">
      <w:pPr>
        <w:pStyle w:val="a0"/>
        <w:ind w:firstLine="0"/>
        <w:jc w:val="center"/>
        <w:rPr>
          <w:rFonts w:hint="cs"/>
          <w:b/>
          <w:bCs/>
          <w:rtl/>
        </w:rPr>
      </w:pPr>
      <w:r>
        <w:rPr>
          <w:rFonts w:hint="cs"/>
          <w:rtl/>
        </w:rPr>
        <w:t>הישיבה ננעלה בשעה 18:07.</w:t>
      </w:r>
    </w:p>
    <w:p w14:paraId="636CA8A1" w14:textId="77777777" w:rsidR="00000000" w:rsidRDefault="00953ED2">
      <w:pPr>
        <w:pStyle w:val="a0"/>
        <w:rPr>
          <w:rFonts w:hint="cs"/>
          <w:rtl/>
        </w:rPr>
      </w:pPr>
    </w:p>
    <w:p w14:paraId="5A8E0818" w14:textId="77777777" w:rsidR="00000000" w:rsidRDefault="00953ED2">
      <w:pPr>
        <w:pStyle w:val="a0"/>
        <w:rPr>
          <w:rFonts w:hint="cs"/>
          <w:rtl/>
        </w:rPr>
      </w:pPr>
    </w:p>
    <w:p w14:paraId="15D9783B" w14:textId="77777777" w:rsidR="00000000" w:rsidRDefault="00953ED2">
      <w:pPr>
        <w:pStyle w:val="a0"/>
        <w:rPr>
          <w:rFonts w:hint="cs"/>
          <w:rtl/>
        </w:rPr>
      </w:pPr>
    </w:p>
    <w:p w14:paraId="52E63E68" w14:textId="77777777" w:rsidR="00000000" w:rsidRDefault="00953ED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54D60" w14:textId="77777777" w:rsidR="00000000" w:rsidRDefault="00953ED2">
      <w:r>
        <w:separator/>
      </w:r>
    </w:p>
  </w:endnote>
  <w:endnote w:type="continuationSeparator" w:id="0">
    <w:p w14:paraId="0C8FD84D" w14:textId="77777777" w:rsidR="00000000" w:rsidRDefault="00953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4F1EA" w14:textId="77777777" w:rsidR="00000000" w:rsidRDefault="00953ED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w:instrText>
    </w:r>
    <w:r>
      <w:instrText>MAT</w:instrText>
    </w:r>
    <w:r>
      <w:rPr>
        <w:rtl/>
      </w:rPr>
      <w:instrText xml:space="preserve"> </w:instrText>
    </w:r>
    <w:r>
      <w:rPr>
        <w:rtl/>
      </w:rPr>
      <w:fldChar w:fldCharType="separate"/>
    </w:r>
    <w:r>
      <w:rPr>
        <w:rtl/>
      </w:rPr>
      <w:t>194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506DA" w14:textId="77777777" w:rsidR="00000000" w:rsidRDefault="00953ED2">
      <w:r>
        <w:separator/>
      </w:r>
    </w:p>
  </w:footnote>
  <w:footnote w:type="continuationSeparator" w:id="0">
    <w:p w14:paraId="2C63EC91" w14:textId="77777777" w:rsidR="00000000" w:rsidRDefault="00953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254C96"/>
    <w:multiLevelType w:val="hybridMultilevel"/>
    <w:tmpl w:val="FB58F798"/>
    <w:lvl w:ilvl="0" w:tplc="5ACE1D7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54D52D40"/>
    <w:multiLevelType w:val="hybridMultilevel"/>
    <w:tmpl w:val="051E9CEE"/>
    <w:lvl w:ilvl="0" w:tplc="0D105DB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5AB064D5"/>
    <w:multiLevelType w:val="hybridMultilevel"/>
    <w:tmpl w:val="C4D0198C"/>
    <w:lvl w:ilvl="0" w:tplc="4C30367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0098_1-41.doc"/>
    <w:docVar w:name="Position" w:val="Merged1-41"/>
    <w:docVar w:name="Queue" w:val="1-41"/>
    <w:docVar w:name="SaveYN" w:val="N"/>
    <w:docVar w:name="Session" w:val="100098"/>
    <w:docVar w:name="SessionDate" w:val="18/05/2005"/>
    <w:docVar w:name="SpeakersNum" w:val="0"/>
    <w:docVar w:name="StartMode" w:val="4"/>
  </w:docVars>
  <w:rsids>
    <w:rsidRoot w:val="00953ED2"/>
    <w:rsid w:val="00953E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BD3F0"/>
  <w15:chartTrackingRefBased/>
  <w15:docId w15:val="{7CEDE38E-678A-4B56-861E-F3765A9D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40765</Words>
  <Characters>232363</Characters>
  <Application>Microsoft Office Word</Application>
  <DocSecurity>0</DocSecurity>
  <Lines>1936</Lines>
  <Paragraphs>545</Paragraphs>
  <ScaleCrop>false</ScaleCrop>
  <HeadingPairs>
    <vt:vector size="2" baseType="variant">
      <vt:variant>
        <vt:lpstr>שם</vt:lpstr>
      </vt:variant>
      <vt:variant>
        <vt:i4>1</vt:i4>
      </vt:variant>
    </vt:vector>
  </HeadingPairs>
  <TitlesOfParts>
    <vt:vector size="1" baseType="lpstr">
      <vt:lpstr>חוברת כ"ט</vt:lpstr>
    </vt:vector>
  </TitlesOfParts>
  <Company>EDS</Company>
  <LinksUpToDate>false</LinksUpToDate>
  <CharactersWithSpaces>272583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247 מתאריך 18/05/2005</dc:title>
  <dc:subject/>
  <dc:creator>m_ita</dc:creator>
  <cp:keywords/>
  <dc:description/>
  <cp:lastModifiedBy>vladimir</cp:lastModifiedBy>
  <cp:revision>2</cp:revision>
  <cp:lastPrinted>2005-08-17T11:13:00Z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100299505</vt:lpwstr>
  </property>
  <property fmtid="{D5CDD505-2E9C-101B-9397-08002B2CF9AE}" pid="4" name="SDDocDate">
    <vt:lpwstr>2005-10-27T13:37:11Z</vt:lpwstr>
  </property>
  <property fmtid="{D5CDD505-2E9C-101B-9397-08002B2CF9AE}" pid="5" name="SDHebDate">
    <vt:lpwstr>כ"ד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247.000000000000</vt:lpwstr>
  </property>
  <property fmtid="{D5CDD505-2E9C-101B-9397-08002B2CF9AE}" pid="8" name="SDAuthor">
    <vt:lpwstr>מרים טבעון</vt:lpwstr>
  </property>
  <property fmtid="{D5CDD505-2E9C-101B-9397-08002B2CF9AE}" pid="9" name="TaarichYeshiva">
    <vt:lpwstr>2005-05-18T02:00:00Z</vt:lpwstr>
  </property>
</Properties>
</file>